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1CD1" w:rsidRPr="008F4A5F" w:rsidRDefault="0014552A" w:rsidP="008F4A5F">
      <w:pPr>
        <w:spacing w:line="360" w:lineRule="auto"/>
        <w:jc w:val="center"/>
        <w:rPr>
          <w:rFonts w:ascii="Arial" w:hAnsi="Arial"/>
          <w:b/>
          <w:bCs/>
          <w:u w:val="single"/>
          <w:rtl/>
        </w:rPr>
      </w:pPr>
      <w:r>
        <w:rPr>
          <w:rFonts w:ascii="Arial" w:hAnsi="Arial"/>
          <w:noProof/>
        </w:rPr>
        <w:drawing>
          <wp:inline distT="0" distB="0" distL="0" distR="0">
            <wp:extent cx="937895" cy="937895"/>
            <wp:effectExtent l="19050" t="0" r="0" b="0"/>
            <wp:docPr id="1" name="Picture 46" descr="http://www.beitseffer.co.il/wp-content/uploads/2013/11/%D7%91%D7%AA%D7%99-%D7%A1%D7%A4%D7%A8-%D7%91%D7%A8%D7%A2%D7%A0%D7%A0%D7%94-%D7%AA%D7%99%D7%9B%D7%95%D7%9F-%D7%9E%D7%98%D7%A8%D7%95-%D7%95%D7%95%D7%A1%D7%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beitseffer.co.il/wp-content/uploads/2013/11/%D7%91%D7%AA%D7%99-%D7%A1%D7%A4%D7%A8-%D7%91%D7%A8%D7%A2%D7%A0%D7%A0%D7%94-%D7%AA%D7%99%D7%9B%D7%95%D7%9F-%D7%9E%D7%98%D7%A8%D7%95-%D7%95%D7%95%D7%A1%D7%98.jpg"/>
                    <pic:cNvPicPr>
                      <a:picLocks noChangeAspect="1" noChangeArrowheads="1"/>
                    </pic:cNvPicPr>
                  </pic:nvPicPr>
                  <pic:blipFill>
                    <a:blip r:embed="rId8"/>
                    <a:srcRect/>
                    <a:stretch>
                      <a:fillRect/>
                    </a:stretch>
                  </pic:blipFill>
                  <pic:spPr bwMode="auto">
                    <a:xfrm>
                      <a:off x="0" y="0"/>
                      <a:ext cx="937895" cy="937895"/>
                    </a:xfrm>
                    <a:prstGeom prst="rect">
                      <a:avLst/>
                    </a:prstGeom>
                    <a:noFill/>
                    <a:ln w="9525">
                      <a:noFill/>
                      <a:miter lim="800000"/>
                      <a:headEnd/>
                      <a:tailEnd/>
                    </a:ln>
                  </pic:spPr>
                </pic:pic>
              </a:graphicData>
            </a:graphic>
          </wp:inline>
        </w:drawing>
      </w:r>
    </w:p>
    <w:p w:rsidR="00841CD1" w:rsidRPr="008F4A5F" w:rsidRDefault="00841CD1" w:rsidP="008F4A5F">
      <w:pPr>
        <w:spacing w:line="360" w:lineRule="auto"/>
        <w:jc w:val="center"/>
        <w:rPr>
          <w:rFonts w:ascii="Arial" w:hAnsi="Arial"/>
          <w:b/>
          <w:bCs/>
          <w:rtl/>
        </w:rPr>
      </w:pPr>
      <w:r w:rsidRPr="008F4A5F">
        <w:rPr>
          <w:rFonts w:ascii="Arial" w:hAnsi="Arial"/>
          <w:b/>
          <w:bCs/>
          <w:rtl/>
        </w:rPr>
        <w:t xml:space="preserve">תיכון מור- </w:t>
      </w:r>
      <w:proofErr w:type="spellStart"/>
      <w:r w:rsidRPr="008F4A5F">
        <w:rPr>
          <w:rFonts w:ascii="Arial" w:hAnsi="Arial"/>
          <w:b/>
          <w:bCs/>
          <w:rtl/>
        </w:rPr>
        <w:t>מטרווסט</w:t>
      </w:r>
      <w:proofErr w:type="spellEnd"/>
      <w:r w:rsidRPr="008F4A5F">
        <w:rPr>
          <w:rFonts w:ascii="Arial" w:hAnsi="Arial"/>
          <w:b/>
          <w:bCs/>
          <w:rtl/>
        </w:rPr>
        <w:t xml:space="preserve"> רעננה</w:t>
      </w:r>
    </w:p>
    <w:p w:rsidR="00841CD1" w:rsidRPr="008F4A5F" w:rsidRDefault="00841CD1" w:rsidP="0057787A">
      <w:pPr>
        <w:spacing w:line="360" w:lineRule="auto"/>
        <w:rPr>
          <w:rFonts w:ascii="Arial" w:hAnsi="Arial"/>
          <w:b/>
          <w:bCs/>
          <w:rtl/>
        </w:rPr>
      </w:pPr>
    </w:p>
    <w:p w:rsidR="00841CD1" w:rsidRPr="008F4A5F" w:rsidRDefault="00841CD1" w:rsidP="008F4A5F">
      <w:pPr>
        <w:spacing w:line="360" w:lineRule="auto"/>
        <w:jc w:val="center"/>
        <w:rPr>
          <w:rFonts w:ascii="Arial" w:hAnsi="Arial"/>
          <w:b/>
          <w:bCs/>
          <w:sz w:val="40"/>
          <w:szCs w:val="40"/>
          <w:rtl/>
        </w:rPr>
      </w:pPr>
      <w:r w:rsidRPr="008F4A5F">
        <w:rPr>
          <w:rFonts w:ascii="Arial" w:hAnsi="Arial"/>
          <w:b/>
          <w:bCs/>
          <w:sz w:val="40"/>
          <w:szCs w:val="40"/>
          <w:rtl/>
        </w:rPr>
        <w:t>עבודת גמר בפיזיקה</w:t>
      </w:r>
    </w:p>
    <w:p w:rsidR="00841CD1" w:rsidRDefault="00841CD1" w:rsidP="008F4A5F">
      <w:pPr>
        <w:spacing w:line="360" w:lineRule="auto"/>
        <w:jc w:val="center"/>
        <w:rPr>
          <w:rFonts w:ascii="Arial" w:hAnsi="Arial"/>
          <w:b/>
          <w:bCs/>
          <w:sz w:val="48"/>
          <w:szCs w:val="48"/>
          <w:rtl/>
        </w:rPr>
      </w:pPr>
      <w:r w:rsidRPr="00EB3109">
        <w:rPr>
          <w:rFonts w:ascii="Arial" w:hAnsi="Arial"/>
          <w:b/>
          <w:bCs/>
          <w:sz w:val="48"/>
          <w:szCs w:val="48"/>
          <w:rtl/>
        </w:rPr>
        <w:t xml:space="preserve">"התפלגות טמפרטורה על פני אסטרואידים ותופעות   </w:t>
      </w:r>
      <w:r w:rsidRPr="00EB3109">
        <w:rPr>
          <w:rFonts w:ascii="Arial" w:hAnsi="Arial"/>
          <w:b/>
          <w:bCs/>
          <w:sz w:val="48"/>
          <w:szCs w:val="48"/>
        </w:rPr>
        <w:t>YORP</w:t>
      </w:r>
      <w:r w:rsidRPr="00EB3109">
        <w:rPr>
          <w:rFonts w:ascii="Arial" w:hAnsi="Arial"/>
          <w:b/>
          <w:bCs/>
          <w:sz w:val="48"/>
          <w:szCs w:val="48"/>
          <w:rtl/>
        </w:rPr>
        <w:t xml:space="preserve"> "</w:t>
      </w:r>
    </w:p>
    <w:p w:rsidR="00841CD1" w:rsidRPr="0057787A" w:rsidRDefault="0014552A" w:rsidP="0057787A">
      <w:pPr>
        <w:spacing w:line="360" w:lineRule="auto"/>
        <w:jc w:val="center"/>
        <w:rPr>
          <w:rFonts w:ascii="Arial" w:hAnsi="Arial"/>
          <w:b/>
          <w:bCs/>
          <w:sz w:val="48"/>
          <w:szCs w:val="48"/>
          <w:rtl/>
        </w:rPr>
      </w:pPr>
      <w:r>
        <w:rPr>
          <w:rFonts w:ascii="Arial" w:hAnsi="Arial"/>
          <w:b/>
          <w:bCs/>
          <w:noProof/>
          <w:sz w:val="48"/>
          <w:szCs w:val="48"/>
        </w:rPr>
        <w:drawing>
          <wp:inline distT="0" distB="0" distL="0" distR="0">
            <wp:extent cx="4393565" cy="3289300"/>
            <wp:effectExtent l="19050" t="0" r="6985" b="0"/>
            <wp:docPr id="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
                    <a:srcRect/>
                    <a:stretch>
                      <a:fillRect/>
                    </a:stretch>
                  </pic:blipFill>
                  <pic:spPr bwMode="auto">
                    <a:xfrm>
                      <a:off x="0" y="0"/>
                      <a:ext cx="4393565" cy="3289300"/>
                    </a:xfrm>
                    <a:prstGeom prst="rect">
                      <a:avLst/>
                    </a:prstGeom>
                    <a:noFill/>
                    <a:ln w="9525">
                      <a:noFill/>
                      <a:miter lim="800000"/>
                      <a:headEnd/>
                      <a:tailEnd/>
                    </a:ln>
                  </pic:spPr>
                </pic:pic>
              </a:graphicData>
            </a:graphic>
          </wp:inline>
        </w:drawing>
      </w:r>
    </w:p>
    <w:p w:rsidR="00841CD1" w:rsidRPr="008F4A5F" w:rsidRDefault="00841CD1" w:rsidP="008F4A5F">
      <w:pPr>
        <w:spacing w:line="360" w:lineRule="auto"/>
        <w:jc w:val="center"/>
        <w:rPr>
          <w:rFonts w:ascii="Arial" w:hAnsi="Arial"/>
          <w:b/>
          <w:bCs/>
          <w:rtl/>
        </w:rPr>
      </w:pPr>
      <w:r w:rsidRPr="008F4A5F">
        <w:rPr>
          <w:rFonts w:ascii="Arial" w:hAnsi="Arial"/>
          <w:b/>
          <w:bCs/>
          <w:rtl/>
        </w:rPr>
        <w:t xml:space="preserve">המגיש: גלעד </w:t>
      </w:r>
      <w:proofErr w:type="spellStart"/>
      <w:r w:rsidRPr="008F4A5F">
        <w:rPr>
          <w:rFonts w:ascii="Arial" w:hAnsi="Arial"/>
          <w:b/>
          <w:bCs/>
          <w:rtl/>
        </w:rPr>
        <w:t>שרייבשטיין</w:t>
      </w:r>
      <w:proofErr w:type="spellEnd"/>
      <w:r w:rsidRPr="008F4A5F">
        <w:rPr>
          <w:rFonts w:ascii="Arial" w:hAnsi="Arial"/>
          <w:b/>
          <w:bCs/>
          <w:rtl/>
        </w:rPr>
        <w:t xml:space="preserve"> </w:t>
      </w:r>
    </w:p>
    <w:p w:rsidR="00841CD1" w:rsidRDefault="00841CD1" w:rsidP="0057787A">
      <w:pPr>
        <w:spacing w:line="360" w:lineRule="auto"/>
        <w:jc w:val="center"/>
        <w:rPr>
          <w:rFonts w:ascii="Arial" w:hAnsi="Arial"/>
          <w:b/>
          <w:bCs/>
          <w:rtl/>
        </w:rPr>
      </w:pPr>
      <w:r w:rsidRPr="008F4A5F">
        <w:rPr>
          <w:rFonts w:ascii="Arial" w:hAnsi="Arial"/>
          <w:b/>
          <w:bCs/>
          <w:rtl/>
        </w:rPr>
        <w:t>בהנחיית: מר יבגני גולדברג</w:t>
      </w:r>
    </w:p>
    <w:p w:rsidR="00841CD1" w:rsidRPr="008F4A5F" w:rsidRDefault="00841CD1" w:rsidP="0057787A">
      <w:pPr>
        <w:spacing w:line="360" w:lineRule="auto"/>
        <w:jc w:val="center"/>
        <w:rPr>
          <w:rFonts w:ascii="Arial" w:hAnsi="Arial"/>
          <w:b/>
          <w:bCs/>
          <w:rtl/>
        </w:rPr>
      </w:pPr>
    </w:p>
    <w:p w:rsidR="00841CD1" w:rsidRPr="008F4A5F" w:rsidRDefault="00841CD1" w:rsidP="008F4A5F">
      <w:pPr>
        <w:spacing w:line="360" w:lineRule="auto"/>
        <w:jc w:val="center"/>
        <w:rPr>
          <w:rFonts w:ascii="Arial" w:hAnsi="Arial"/>
          <w:b/>
          <w:bCs/>
          <w:rtl/>
        </w:rPr>
      </w:pPr>
      <w:r w:rsidRPr="008F4A5F">
        <w:rPr>
          <w:rFonts w:ascii="Arial" w:hAnsi="Arial"/>
          <w:b/>
          <w:bCs/>
          <w:rtl/>
        </w:rPr>
        <w:t xml:space="preserve">רעננה </w:t>
      </w:r>
      <w:proofErr w:type="spellStart"/>
      <w:r w:rsidRPr="008F4A5F">
        <w:rPr>
          <w:rFonts w:ascii="Arial" w:hAnsi="Arial"/>
          <w:b/>
          <w:bCs/>
          <w:rtl/>
        </w:rPr>
        <w:t>פבואר</w:t>
      </w:r>
      <w:proofErr w:type="spellEnd"/>
      <w:r w:rsidRPr="008F4A5F">
        <w:rPr>
          <w:rFonts w:ascii="Arial" w:hAnsi="Arial"/>
          <w:b/>
          <w:bCs/>
          <w:rtl/>
        </w:rPr>
        <w:t xml:space="preserve"> 2014 תשע"</w:t>
      </w:r>
      <w:r>
        <w:rPr>
          <w:rFonts w:ascii="Arial" w:hAnsi="Arial"/>
          <w:b/>
          <w:bCs/>
          <w:rtl/>
        </w:rPr>
        <w:t>ד</w:t>
      </w:r>
    </w:p>
    <w:p w:rsidR="00841CD1" w:rsidRDefault="00841CD1" w:rsidP="008F4A5F">
      <w:pPr>
        <w:spacing w:line="360" w:lineRule="auto"/>
        <w:jc w:val="center"/>
        <w:rPr>
          <w:rFonts w:ascii="Arial" w:hAnsi="Arial"/>
          <w:b/>
          <w:bCs/>
          <w:sz w:val="40"/>
          <w:szCs w:val="40"/>
          <w:u w:val="single"/>
          <w:rtl/>
        </w:rPr>
      </w:pPr>
      <w:r w:rsidRPr="00EB3109">
        <w:rPr>
          <w:rFonts w:ascii="Arial" w:hAnsi="Arial"/>
          <w:b/>
          <w:bCs/>
          <w:sz w:val="40"/>
          <w:szCs w:val="40"/>
          <w:u w:val="single"/>
          <w:rtl/>
        </w:rPr>
        <w:lastRenderedPageBreak/>
        <w:t>תוכן עניינים</w:t>
      </w:r>
    </w:p>
    <w:p w:rsidR="00841CD1" w:rsidRPr="003D7237" w:rsidRDefault="00841CD1" w:rsidP="003D21DD">
      <w:pPr>
        <w:spacing w:line="360" w:lineRule="auto"/>
        <w:rPr>
          <w:rFonts w:ascii="Arial" w:hAnsi="Arial"/>
          <w:b/>
          <w:bCs/>
          <w:sz w:val="40"/>
          <w:szCs w:val="40"/>
          <w:rtl/>
        </w:rPr>
      </w:pPr>
      <w:r w:rsidRPr="003D7237">
        <w:rPr>
          <w:rFonts w:ascii="Arial" w:hAnsi="Arial"/>
          <w:b/>
          <w:bCs/>
          <w:sz w:val="40"/>
          <w:szCs w:val="40"/>
          <w:rtl/>
        </w:rPr>
        <w:t>מבוא</w:t>
      </w:r>
      <w:r w:rsidR="00586A41">
        <w:rPr>
          <w:rFonts w:ascii="Arial" w:hAnsi="Arial" w:hint="cs"/>
          <w:b/>
          <w:bCs/>
          <w:sz w:val="40"/>
          <w:szCs w:val="40"/>
          <w:rtl/>
        </w:rPr>
        <w:t>.................................................................5</w:t>
      </w:r>
    </w:p>
    <w:p w:rsidR="00841CD1" w:rsidRPr="003D7237" w:rsidRDefault="00841CD1" w:rsidP="003D21DD">
      <w:pPr>
        <w:spacing w:line="360" w:lineRule="auto"/>
        <w:rPr>
          <w:rFonts w:ascii="Arial" w:hAnsi="Arial"/>
          <w:b/>
          <w:bCs/>
          <w:sz w:val="40"/>
          <w:szCs w:val="40"/>
          <w:rtl/>
        </w:rPr>
      </w:pPr>
      <w:r w:rsidRPr="003D7237">
        <w:rPr>
          <w:rFonts w:ascii="Arial" w:hAnsi="Arial"/>
          <w:b/>
          <w:bCs/>
          <w:sz w:val="40"/>
          <w:szCs w:val="40"/>
          <w:rtl/>
        </w:rPr>
        <w:t>סקירה ספרותית</w:t>
      </w:r>
      <w:r w:rsidR="00586A41">
        <w:rPr>
          <w:rFonts w:ascii="Arial" w:hAnsi="Arial" w:hint="cs"/>
          <w:b/>
          <w:bCs/>
          <w:sz w:val="40"/>
          <w:szCs w:val="40"/>
          <w:rtl/>
        </w:rPr>
        <w:t>.................................................6</w:t>
      </w:r>
    </w:p>
    <w:p w:rsidR="00841CD1" w:rsidRPr="003D7237" w:rsidRDefault="00841CD1" w:rsidP="003D21DD">
      <w:pPr>
        <w:spacing w:line="360" w:lineRule="auto"/>
        <w:rPr>
          <w:rFonts w:ascii="Arial" w:hAnsi="Arial"/>
          <w:b/>
          <w:bCs/>
          <w:sz w:val="32"/>
          <w:szCs w:val="32"/>
          <w:rtl/>
        </w:rPr>
      </w:pPr>
      <w:r w:rsidRPr="003D7237">
        <w:rPr>
          <w:rFonts w:ascii="Arial" w:hAnsi="Arial"/>
          <w:b/>
          <w:bCs/>
          <w:sz w:val="32"/>
          <w:szCs w:val="32"/>
          <w:rtl/>
        </w:rPr>
        <w:t>הרכב מערכת השמש</w:t>
      </w:r>
      <w:r w:rsidR="00586A41">
        <w:rPr>
          <w:rFonts w:ascii="Arial" w:hAnsi="Arial" w:hint="cs"/>
          <w:b/>
          <w:bCs/>
          <w:sz w:val="32"/>
          <w:szCs w:val="32"/>
          <w:rtl/>
        </w:rPr>
        <w:t>..........................................................7</w:t>
      </w:r>
    </w:p>
    <w:p w:rsidR="00841CD1" w:rsidRPr="003D7237" w:rsidRDefault="00841CD1" w:rsidP="003D21DD">
      <w:pPr>
        <w:spacing w:line="360" w:lineRule="auto"/>
        <w:rPr>
          <w:rFonts w:ascii="Arial" w:hAnsi="Arial"/>
          <w:rtl/>
        </w:rPr>
      </w:pPr>
      <w:r w:rsidRPr="003D7237">
        <w:rPr>
          <w:rFonts w:ascii="Arial" w:hAnsi="Arial"/>
          <w:rtl/>
        </w:rPr>
        <w:t>השמש</w:t>
      </w:r>
      <w:r w:rsidR="00586A41">
        <w:rPr>
          <w:rFonts w:ascii="Arial" w:hAnsi="Arial" w:hint="cs"/>
          <w:rtl/>
        </w:rPr>
        <w:t>.....................................................................................................................6</w:t>
      </w:r>
    </w:p>
    <w:p w:rsidR="00841CD1" w:rsidRPr="003D7237" w:rsidRDefault="00841CD1" w:rsidP="003D21DD">
      <w:pPr>
        <w:spacing w:line="360" w:lineRule="auto"/>
        <w:rPr>
          <w:rFonts w:ascii="Arial" w:hAnsi="Arial"/>
          <w:rtl/>
        </w:rPr>
      </w:pPr>
      <w:r w:rsidRPr="003D7237">
        <w:rPr>
          <w:rFonts w:ascii="Arial" w:hAnsi="Arial"/>
          <w:rtl/>
        </w:rPr>
        <w:t>כוכבי לכת</w:t>
      </w:r>
      <w:r w:rsidR="00586A41">
        <w:rPr>
          <w:rFonts w:ascii="Arial" w:hAnsi="Arial" w:hint="cs"/>
          <w:rtl/>
        </w:rPr>
        <w:t>.................................................................................................................6</w:t>
      </w:r>
    </w:p>
    <w:p w:rsidR="00841CD1" w:rsidRPr="003D7237" w:rsidRDefault="00841CD1" w:rsidP="003D21DD">
      <w:pPr>
        <w:spacing w:line="360" w:lineRule="auto"/>
        <w:rPr>
          <w:rFonts w:ascii="Arial" w:hAnsi="Arial"/>
          <w:rtl/>
        </w:rPr>
      </w:pPr>
      <w:r w:rsidRPr="003D7237">
        <w:rPr>
          <w:rFonts w:ascii="Arial" w:hAnsi="Arial"/>
          <w:rtl/>
        </w:rPr>
        <w:t>כוכבי לכת סלעיים</w:t>
      </w:r>
      <w:r w:rsidR="00586A41">
        <w:rPr>
          <w:rFonts w:ascii="Arial" w:hAnsi="Arial" w:hint="cs"/>
          <w:rtl/>
        </w:rPr>
        <w:t>......................................................................................................6</w:t>
      </w:r>
    </w:p>
    <w:p w:rsidR="00841CD1" w:rsidRPr="003D7237" w:rsidRDefault="00841CD1" w:rsidP="003D21DD">
      <w:pPr>
        <w:spacing w:line="360" w:lineRule="auto"/>
        <w:rPr>
          <w:rFonts w:ascii="Arial" w:hAnsi="Arial"/>
          <w:rtl/>
        </w:rPr>
      </w:pPr>
      <w:r w:rsidRPr="003D7237">
        <w:rPr>
          <w:rFonts w:ascii="Arial" w:hAnsi="Arial"/>
          <w:rtl/>
        </w:rPr>
        <w:t>כוכבי לכת גזיים</w:t>
      </w:r>
      <w:r w:rsidR="00586A41">
        <w:rPr>
          <w:rFonts w:ascii="Arial" w:hAnsi="Arial" w:hint="cs"/>
          <w:rtl/>
        </w:rPr>
        <w:t>.........................................................................................................6</w:t>
      </w:r>
    </w:p>
    <w:p w:rsidR="00841CD1" w:rsidRDefault="00841CD1" w:rsidP="003D21DD">
      <w:pPr>
        <w:spacing w:line="360" w:lineRule="auto"/>
        <w:rPr>
          <w:rFonts w:ascii="Arial" w:hAnsi="Arial"/>
          <w:b/>
          <w:bCs/>
          <w:rtl/>
        </w:rPr>
      </w:pPr>
      <w:r w:rsidRPr="003D7237">
        <w:rPr>
          <w:rFonts w:ascii="Arial" w:hAnsi="Arial"/>
          <w:rtl/>
        </w:rPr>
        <w:t>כוכבי לכת ננסיים</w:t>
      </w:r>
      <w:r w:rsidR="00586A41">
        <w:rPr>
          <w:rFonts w:ascii="Arial" w:hAnsi="Arial" w:hint="cs"/>
          <w:b/>
          <w:bCs/>
          <w:rtl/>
        </w:rPr>
        <w:t>.......................................................................................................7</w:t>
      </w:r>
    </w:p>
    <w:p w:rsidR="00841CD1" w:rsidRPr="003D7237" w:rsidRDefault="00841CD1" w:rsidP="003D21DD">
      <w:pPr>
        <w:spacing w:line="360" w:lineRule="auto"/>
        <w:rPr>
          <w:rFonts w:ascii="Arial" w:hAnsi="Arial"/>
          <w:b/>
          <w:bCs/>
          <w:sz w:val="26"/>
          <w:szCs w:val="26"/>
          <w:rtl/>
        </w:rPr>
      </w:pPr>
      <w:r w:rsidRPr="003D7237">
        <w:rPr>
          <w:rFonts w:ascii="Arial" w:hAnsi="Arial"/>
          <w:b/>
          <w:bCs/>
          <w:sz w:val="26"/>
          <w:szCs w:val="26"/>
          <w:rtl/>
        </w:rPr>
        <w:t>גופים קטנים</w:t>
      </w:r>
      <w:r w:rsidR="00586A41">
        <w:rPr>
          <w:rFonts w:ascii="Arial" w:hAnsi="Arial" w:hint="cs"/>
          <w:b/>
          <w:bCs/>
          <w:sz w:val="26"/>
          <w:szCs w:val="26"/>
          <w:rtl/>
        </w:rPr>
        <w:t>........................................................................................8</w:t>
      </w:r>
    </w:p>
    <w:p w:rsidR="00841CD1" w:rsidRPr="003D7237" w:rsidRDefault="00841CD1" w:rsidP="003D21DD">
      <w:pPr>
        <w:spacing w:line="360" w:lineRule="auto"/>
        <w:rPr>
          <w:rFonts w:ascii="Arial" w:hAnsi="Arial"/>
          <w:rtl/>
        </w:rPr>
      </w:pPr>
      <w:r w:rsidRPr="003D7237">
        <w:rPr>
          <w:rFonts w:ascii="Arial" w:hAnsi="Arial"/>
          <w:rtl/>
        </w:rPr>
        <w:t>אסטרואידים</w:t>
      </w:r>
      <w:r w:rsidR="00586A41">
        <w:rPr>
          <w:rFonts w:ascii="Arial" w:hAnsi="Arial" w:hint="cs"/>
          <w:rtl/>
        </w:rPr>
        <w:t>............................................................................................................8</w:t>
      </w:r>
    </w:p>
    <w:p w:rsidR="00841CD1" w:rsidRPr="003D7237" w:rsidRDefault="00841CD1" w:rsidP="003D21DD">
      <w:pPr>
        <w:spacing w:line="360" w:lineRule="auto"/>
        <w:rPr>
          <w:rFonts w:ascii="Arial" w:hAnsi="Arial"/>
          <w:rtl/>
        </w:rPr>
      </w:pPr>
      <w:r w:rsidRPr="003D7237">
        <w:rPr>
          <w:rFonts w:ascii="Arial" w:hAnsi="Arial"/>
          <w:rtl/>
        </w:rPr>
        <w:t>מטאורידים</w:t>
      </w:r>
      <w:r w:rsidR="00586A41">
        <w:rPr>
          <w:rFonts w:ascii="Arial" w:hAnsi="Arial" w:hint="cs"/>
          <w:rtl/>
        </w:rPr>
        <w:t>..............................................................................................................8</w:t>
      </w:r>
    </w:p>
    <w:p w:rsidR="00841CD1" w:rsidRPr="003D7237" w:rsidRDefault="00841CD1" w:rsidP="003D21DD">
      <w:pPr>
        <w:spacing w:line="360" w:lineRule="auto"/>
        <w:rPr>
          <w:rFonts w:ascii="Arial" w:hAnsi="Arial"/>
          <w:rtl/>
        </w:rPr>
      </w:pPr>
      <w:r w:rsidRPr="003D7237">
        <w:rPr>
          <w:rFonts w:ascii="Arial" w:hAnsi="Arial"/>
          <w:rtl/>
        </w:rPr>
        <w:t>שביטים</w:t>
      </w:r>
      <w:r w:rsidR="00586A41">
        <w:rPr>
          <w:rFonts w:ascii="Arial" w:hAnsi="Arial" w:hint="cs"/>
          <w:rtl/>
        </w:rPr>
        <w:t>..................................................................................................................9</w:t>
      </w:r>
    </w:p>
    <w:p w:rsidR="00841CD1" w:rsidRPr="003D7237" w:rsidRDefault="00841CD1" w:rsidP="003D21DD">
      <w:pPr>
        <w:spacing w:line="360" w:lineRule="auto"/>
        <w:rPr>
          <w:rFonts w:ascii="Arial" w:hAnsi="Arial"/>
          <w:b/>
          <w:bCs/>
          <w:sz w:val="32"/>
          <w:szCs w:val="32"/>
          <w:rtl/>
        </w:rPr>
      </w:pPr>
      <w:r w:rsidRPr="003D7237">
        <w:rPr>
          <w:rFonts w:ascii="Arial" w:hAnsi="Arial"/>
          <w:b/>
          <w:bCs/>
          <w:sz w:val="32"/>
          <w:szCs w:val="32"/>
          <w:rtl/>
        </w:rPr>
        <w:t>סוגי אסטרואידים</w:t>
      </w:r>
      <w:r w:rsidR="00586A41">
        <w:rPr>
          <w:rFonts w:ascii="Arial" w:hAnsi="Arial" w:hint="cs"/>
          <w:b/>
          <w:bCs/>
          <w:sz w:val="32"/>
          <w:szCs w:val="32"/>
          <w:rtl/>
        </w:rPr>
        <w:t>.............................................................9</w:t>
      </w:r>
    </w:p>
    <w:p w:rsidR="00841CD1" w:rsidRDefault="00841CD1" w:rsidP="003D21DD">
      <w:pPr>
        <w:spacing w:line="360" w:lineRule="auto"/>
        <w:rPr>
          <w:rFonts w:ascii="Arial" w:hAnsi="Arial"/>
          <w:b/>
          <w:bCs/>
          <w:sz w:val="28"/>
          <w:szCs w:val="28"/>
          <w:rtl/>
        </w:rPr>
      </w:pPr>
      <w:r>
        <w:rPr>
          <w:rFonts w:ascii="Arial" w:hAnsi="Arial"/>
          <w:b/>
          <w:bCs/>
          <w:sz w:val="28"/>
          <w:szCs w:val="28"/>
          <w:rtl/>
        </w:rPr>
        <w:t>לפי מסלול</w:t>
      </w:r>
      <w:r w:rsidR="00586A41">
        <w:rPr>
          <w:rFonts w:ascii="Arial" w:hAnsi="Arial" w:hint="cs"/>
          <w:b/>
          <w:bCs/>
          <w:sz w:val="28"/>
          <w:szCs w:val="28"/>
          <w:rtl/>
        </w:rPr>
        <w:t>.....................................................................................9</w:t>
      </w:r>
    </w:p>
    <w:p w:rsidR="00841CD1" w:rsidRDefault="00841CD1" w:rsidP="003D21DD">
      <w:pPr>
        <w:spacing w:line="360" w:lineRule="auto"/>
        <w:rPr>
          <w:rFonts w:ascii="Arial" w:hAnsi="Arial"/>
          <w:b/>
          <w:bCs/>
          <w:sz w:val="28"/>
          <w:szCs w:val="28"/>
          <w:rtl/>
        </w:rPr>
      </w:pPr>
      <w:r>
        <w:rPr>
          <w:rFonts w:ascii="Arial" w:hAnsi="Arial"/>
          <w:b/>
          <w:bCs/>
          <w:sz w:val="28"/>
          <w:szCs w:val="28"/>
          <w:rtl/>
        </w:rPr>
        <w:t>במערכת השמש הפנימית</w:t>
      </w:r>
      <w:r w:rsidR="00586A41">
        <w:rPr>
          <w:rFonts w:ascii="Arial" w:hAnsi="Arial" w:hint="cs"/>
          <w:b/>
          <w:bCs/>
          <w:sz w:val="28"/>
          <w:szCs w:val="28"/>
          <w:rtl/>
        </w:rPr>
        <w:t>................................................................9</w:t>
      </w:r>
    </w:p>
    <w:p w:rsidR="00841CD1" w:rsidRPr="003D7237" w:rsidRDefault="00841CD1" w:rsidP="003D21DD">
      <w:pPr>
        <w:spacing w:line="360" w:lineRule="auto"/>
        <w:rPr>
          <w:rFonts w:ascii="Arial" w:hAnsi="Arial"/>
          <w:rtl/>
        </w:rPr>
      </w:pPr>
      <w:proofErr w:type="spellStart"/>
      <w:r w:rsidRPr="003D7237">
        <w:rPr>
          <w:rFonts w:ascii="Arial" w:hAnsi="Arial"/>
          <w:rtl/>
        </w:rPr>
        <w:t>אסטרואידי</w:t>
      </w:r>
      <w:proofErr w:type="spellEnd"/>
      <w:r w:rsidRPr="003D7237">
        <w:rPr>
          <w:rFonts w:ascii="Arial" w:hAnsi="Arial"/>
          <w:rtl/>
        </w:rPr>
        <w:t xml:space="preserve"> אטן</w:t>
      </w:r>
      <w:r w:rsidR="00586A41">
        <w:rPr>
          <w:rFonts w:ascii="Arial" w:hAnsi="Arial" w:hint="cs"/>
          <w:rtl/>
        </w:rPr>
        <w:t>........................................................................................................9</w:t>
      </w:r>
    </w:p>
    <w:p w:rsidR="00841CD1" w:rsidRPr="003D7237" w:rsidRDefault="00841CD1" w:rsidP="003D21DD">
      <w:pPr>
        <w:spacing w:line="360" w:lineRule="auto"/>
        <w:rPr>
          <w:rFonts w:ascii="Arial" w:hAnsi="Arial"/>
          <w:rtl/>
        </w:rPr>
      </w:pPr>
      <w:proofErr w:type="spellStart"/>
      <w:r w:rsidRPr="003D7237">
        <w:rPr>
          <w:rFonts w:ascii="Arial" w:hAnsi="Arial"/>
          <w:rtl/>
        </w:rPr>
        <w:t>אסטרואידי</w:t>
      </w:r>
      <w:proofErr w:type="spellEnd"/>
      <w:r w:rsidRPr="003D7237">
        <w:rPr>
          <w:rFonts w:ascii="Arial" w:hAnsi="Arial"/>
          <w:rtl/>
        </w:rPr>
        <w:t xml:space="preserve"> אפולו</w:t>
      </w:r>
      <w:r w:rsidR="00586A41">
        <w:rPr>
          <w:rFonts w:ascii="Arial" w:hAnsi="Arial" w:hint="cs"/>
          <w:rtl/>
        </w:rPr>
        <w:t>.....................................................................................................9</w:t>
      </w:r>
    </w:p>
    <w:p w:rsidR="00841CD1" w:rsidRPr="003D7237" w:rsidRDefault="00841CD1" w:rsidP="003D21DD">
      <w:pPr>
        <w:spacing w:line="360" w:lineRule="auto"/>
        <w:rPr>
          <w:rFonts w:ascii="Arial" w:hAnsi="Arial"/>
          <w:rtl/>
        </w:rPr>
      </w:pPr>
      <w:proofErr w:type="spellStart"/>
      <w:r w:rsidRPr="003D7237">
        <w:rPr>
          <w:rFonts w:ascii="Arial" w:hAnsi="Arial"/>
          <w:rtl/>
        </w:rPr>
        <w:t>אסטרואדי</w:t>
      </w:r>
      <w:proofErr w:type="spellEnd"/>
      <w:r w:rsidRPr="003D7237">
        <w:rPr>
          <w:rFonts w:ascii="Arial" w:hAnsi="Arial"/>
          <w:rtl/>
        </w:rPr>
        <w:t xml:space="preserve"> אמור</w:t>
      </w:r>
      <w:r w:rsidR="00586A41">
        <w:rPr>
          <w:rFonts w:ascii="Arial" w:hAnsi="Arial" w:hint="cs"/>
          <w:rtl/>
        </w:rPr>
        <w:t>......................................................................................................9</w:t>
      </w:r>
    </w:p>
    <w:p w:rsidR="00841CD1" w:rsidRPr="003D7237" w:rsidRDefault="00841CD1" w:rsidP="003D21DD">
      <w:pPr>
        <w:spacing w:line="360" w:lineRule="auto"/>
        <w:rPr>
          <w:rFonts w:ascii="Arial" w:hAnsi="Arial"/>
          <w:rtl/>
        </w:rPr>
      </w:pPr>
      <w:r w:rsidRPr="003D7237">
        <w:rPr>
          <w:rFonts w:ascii="Arial" w:hAnsi="Arial"/>
          <w:rtl/>
        </w:rPr>
        <w:t>חגורת האסטרואידים</w:t>
      </w:r>
      <w:r w:rsidR="00586A41">
        <w:rPr>
          <w:rFonts w:ascii="Arial" w:hAnsi="Arial" w:hint="cs"/>
          <w:rtl/>
        </w:rPr>
        <w:t>...............................................................................................9</w:t>
      </w:r>
    </w:p>
    <w:p w:rsidR="00841CD1" w:rsidRDefault="00841CD1" w:rsidP="003D21DD">
      <w:pPr>
        <w:spacing w:line="360" w:lineRule="auto"/>
        <w:rPr>
          <w:rFonts w:ascii="Arial" w:hAnsi="Arial"/>
          <w:b/>
          <w:bCs/>
          <w:sz w:val="28"/>
          <w:szCs w:val="28"/>
          <w:rtl/>
        </w:rPr>
      </w:pPr>
    </w:p>
    <w:p w:rsidR="00841CD1" w:rsidRDefault="00841CD1" w:rsidP="003D21DD">
      <w:pPr>
        <w:spacing w:line="360" w:lineRule="auto"/>
        <w:rPr>
          <w:rFonts w:ascii="Arial" w:hAnsi="Arial"/>
          <w:b/>
          <w:bCs/>
          <w:sz w:val="28"/>
          <w:szCs w:val="28"/>
          <w:rtl/>
        </w:rPr>
      </w:pPr>
      <w:r>
        <w:rPr>
          <w:rFonts w:ascii="Arial" w:hAnsi="Arial"/>
          <w:b/>
          <w:bCs/>
          <w:sz w:val="28"/>
          <w:szCs w:val="28"/>
          <w:rtl/>
        </w:rPr>
        <w:lastRenderedPageBreak/>
        <w:t>במערכת השמש החיצונית</w:t>
      </w:r>
      <w:r w:rsidR="00586A41">
        <w:rPr>
          <w:rFonts w:ascii="Arial" w:hAnsi="Arial" w:hint="cs"/>
          <w:b/>
          <w:bCs/>
          <w:sz w:val="28"/>
          <w:szCs w:val="28"/>
          <w:rtl/>
        </w:rPr>
        <w:t>.................................................................10</w:t>
      </w:r>
    </w:p>
    <w:p w:rsidR="00841CD1" w:rsidRPr="003D7237" w:rsidRDefault="00841CD1" w:rsidP="003D21DD">
      <w:pPr>
        <w:spacing w:line="360" w:lineRule="auto"/>
        <w:rPr>
          <w:rFonts w:ascii="Arial" w:hAnsi="Arial"/>
          <w:rtl/>
        </w:rPr>
      </w:pPr>
      <w:r w:rsidRPr="003D7237">
        <w:rPr>
          <w:rFonts w:ascii="Arial" w:hAnsi="Arial"/>
          <w:rtl/>
        </w:rPr>
        <w:t>חגורת קוייפר</w:t>
      </w:r>
      <w:r w:rsidR="00586A41">
        <w:rPr>
          <w:rFonts w:ascii="Arial" w:hAnsi="Arial" w:hint="cs"/>
          <w:rtl/>
        </w:rPr>
        <w:t>............................................................................................................10</w:t>
      </w:r>
    </w:p>
    <w:p w:rsidR="00841CD1" w:rsidRPr="003D7237" w:rsidRDefault="00841CD1" w:rsidP="003D21DD">
      <w:pPr>
        <w:spacing w:line="360" w:lineRule="auto"/>
        <w:rPr>
          <w:rFonts w:ascii="Arial" w:hAnsi="Arial"/>
          <w:rtl/>
        </w:rPr>
      </w:pPr>
      <w:r w:rsidRPr="003D7237">
        <w:rPr>
          <w:rFonts w:ascii="Arial" w:hAnsi="Arial"/>
          <w:rtl/>
        </w:rPr>
        <w:t>גופים טרנס נפטוניים</w:t>
      </w:r>
      <w:r w:rsidR="00586A41">
        <w:rPr>
          <w:rFonts w:ascii="Arial" w:hAnsi="Arial" w:hint="cs"/>
          <w:rtl/>
        </w:rPr>
        <w:t>..................................................................................................10</w:t>
      </w:r>
    </w:p>
    <w:p w:rsidR="00841CD1" w:rsidRPr="003D7237" w:rsidRDefault="00841CD1" w:rsidP="003D21DD">
      <w:pPr>
        <w:spacing w:line="360" w:lineRule="auto"/>
        <w:rPr>
          <w:rFonts w:ascii="Arial" w:hAnsi="Arial"/>
          <w:rtl/>
        </w:rPr>
      </w:pPr>
      <w:r w:rsidRPr="003D7237">
        <w:rPr>
          <w:rFonts w:ascii="Arial" w:hAnsi="Arial"/>
          <w:rtl/>
        </w:rPr>
        <w:t>הדיסק המפוזר</w:t>
      </w:r>
      <w:r w:rsidR="00586A41">
        <w:rPr>
          <w:rFonts w:ascii="Arial" w:hAnsi="Arial" w:hint="cs"/>
          <w:rtl/>
        </w:rPr>
        <w:t>.........................................................................................................10</w:t>
      </w:r>
    </w:p>
    <w:p w:rsidR="00841CD1" w:rsidRPr="003D7237" w:rsidRDefault="00841CD1" w:rsidP="003D21DD">
      <w:pPr>
        <w:spacing w:line="360" w:lineRule="auto"/>
        <w:rPr>
          <w:rFonts w:ascii="Arial" w:hAnsi="Arial"/>
          <w:rtl/>
        </w:rPr>
      </w:pPr>
      <w:r w:rsidRPr="003D7237">
        <w:rPr>
          <w:rFonts w:ascii="Arial" w:hAnsi="Arial"/>
          <w:rtl/>
        </w:rPr>
        <w:t>עננת אורט</w:t>
      </w:r>
      <w:r w:rsidR="00586A41">
        <w:rPr>
          <w:rFonts w:ascii="Arial" w:hAnsi="Arial" w:hint="cs"/>
          <w:rtl/>
        </w:rPr>
        <w:t>..............................................................................................................11</w:t>
      </w:r>
    </w:p>
    <w:p w:rsidR="00841CD1" w:rsidRDefault="00841CD1" w:rsidP="003D21DD">
      <w:pPr>
        <w:spacing w:line="360" w:lineRule="auto"/>
        <w:rPr>
          <w:rFonts w:ascii="Arial" w:hAnsi="Arial"/>
          <w:b/>
          <w:bCs/>
          <w:sz w:val="28"/>
          <w:szCs w:val="28"/>
          <w:rtl/>
        </w:rPr>
      </w:pPr>
      <w:r>
        <w:rPr>
          <w:rFonts w:ascii="Arial" w:hAnsi="Arial"/>
          <w:b/>
          <w:bCs/>
          <w:sz w:val="28"/>
          <w:szCs w:val="28"/>
          <w:rtl/>
        </w:rPr>
        <w:t>לפי תכונות חומרים</w:t>
      </w:r>
      <w:r w:rsidR="00586A41">
        <w:rPr>
          <w:rFonts w:ascii="Arial" w:hAnsi="Arial" w:hint="cs"/>
          <w:b/>
          <w:bCs/>
          <w:sz w:val="28"/>
          <w:szCs w:val="28"/>
          <w:rtl/>
        </w:rPr>
        <w:t>........................................................................11</w:t>
      </w:r>
    </w:p>
    <w:p w:rsidR="00841CD1" w:rsidRDefault="00841CD1" w:rsidP="003D21DD">
      <w:pPr>
        <w:spacing w:line="360" w:lineRule="auto"/>
        <w:rPr>
          <w:rFonts w:ascii="Arial" w:hAnsi="Arial"/>
          <w:b/>
          <w:bCs/>
          <w:sz w:val="28"/>
          <w:szCs w:val="28"/>
          <w:rtl/>
        </w:rPr>
      </w:pPr>
      <w:r>
        <w:rPr>
          <w:rFonts w:ascii="Arial" w:hAnsi="Arial"/>
          <w:b/>
          <w:bCs/>
          <w:sz w:val="28"/>
          <w:szCs w:val="28"/>
          <w:rtl/>
        </w:rPr>
        <w:t>פרקים בפיזיקה עיונית</w:t>
      </w:r>
      <w:r w:rsidR="005E598D">
        <w:rPr>
          <w:rFonts w:ascii="Arial" w:hAnsi="Arial" w:hint="cs"/>
          <w:b/>
          <w:bCs/>
          <w:sz w:val="28"/>
          <w:szCs w:val="28"/>
          <w:rtl/>
        </w:rPr>
        <w:t>...................................................................15</w:t>
      </w:r>
    </w:p>
    <w:p w:rsidR="00841CD1" w:rsidRPr="003D7237" w:rsidRDefault="00841CD1" w:rsidP="003D21DD">
      <w:pPr>
        <w:spacing w:line="360" w:lineRule="auto"/>
        <w:rPr>
          <w:rFonts w:ascii="Arial" w:hAnsi="Arial"/>
          <w:rtl/>
        </w:rPr>
      </w:pPr>
      <w:r w:rsidRPr="003D7237">
        <w:rPr>
          <w:rFonts w:ascii="Arial" w:hAnsi="Arial"/>
          <w:rtl/>
        </w:rPr>
        <w:t>חוקי קפלר</w:t>
      </w:r>
      <w:r w:rsidR="005E598D">
        <w:rPr>
          <w:rFonts w:ascii="Arial" w:hAnsi="Arial" w:hint="cs"/>
          <w:rtl/>
        </w:rPr>
        <w:t>............................................................................................................15</w:t>
      </w:r>
    </w:p>
    <w:p w:rsidR="00841CD1" w:rsidRPr="003D7237" w:rsidRDefault="00841CD1" w:rsidP="003D21DD">
      <w:pPr>
        <w:spacing w:line="360" w:lineRule="auto"/>
        <w:rPr>
          <w:rFonts w:ascii="Arial" w:hAnsi="Arial"/>
          <w:rtl/>
        </w:rPr>
      </w:pPr>
      <w:r w:rsidRPr="003D7237">
        <w:rPr>
          <w:rFonts w:ascii="Arial" w:hAnsi="Arial"/>
          <w:rtl/>
        </w:rPr>
        <w:t>לחץ קרינה</w:t>
      </w:r>
      <w:r w:rsidR="005E598D">
        <w:rPr>
          <w:rFonts w:ascii="Arial" w:hAnsi="Arial" w:hint="cs"/>
          <w:rtl/>
        </w:rPr>
        <w:t>...........................................................................................................16</w:t>
      </w:r>
    </w:p>
    <w:p w:rsidR="00841CD1" w:rsidRPr="002201F6" w:rsidRDefault="00841CD1" w:rsidP="002201F6">
      <w:pPr>
        <w:spacing w:line="360" w:lineRule="auto"/>
        <w:rPr>
          <w:rFonts w:ascii="Arial" w:hAnsi="Arial"/>
          <w:b/>
          <w:bCs/>
          <w:sz w:val="28"/>
          <w:szCs w:val="28"/>
          <w:rtl/>
        </w:rPr>
      </w:pPr>
      <w:r w:rsidRPr="003D7237">
        <w:rPr>
          <w:rFonts w:ascii="Arial" w:hAnsi="Arial"/>
          <w:rtl/>
        </w:rPr>
        <w:t>אפקט יורפ</w:t>
      </w:r>
      <w:r w:rsidR="005E598D">
        <w:rPr>
          <w:rFonts w:ascii="Arial" w:hAnsi="Arial" w:hint="cs"/>
          <w:b/>
          <w:bCs/>
          <w:sz w:val="28"/>
          <w:szCs w:val="28"/>
          <w:rtl/>
        </w:rPr>
        <w:t>......................................................................................18</w:t>
      </w:r>
    </w:p>
    <w:p w:rsidR="00841CD1" w:rsidRDefault="00841CD1" w:rsidP="003D21DD">
      <w:pPr>
        <w:spacing w:line="360" w:lineRule="auto"/>
        <w:rPr>
          <w:rFonts w:ascii="Arial" w:hAnsi="Arial"/>
          <w:b/>
          <w:bCs/>
          <w:sz w:val="40"/>
          <w:szCs w:val="40"/>
          <w:rtl/>
        </w:rPr>
      </w:pPr>
      <w:r w:rsidRPr="003D21DD">
        <w:rPr>
          <w:rFonts w:ascii="Arial" w:hAnsi="Arial"/>
          <w:b/>
          <w:bCs/>
          <w:sz w:val="40"/>
          <w:szCs w:val="40"/>
          <w:rtl/>
        </w:rPr>
        <w:t xml:space="preserve">חלק טכנולוגי של </w:t>
      </w:r>
      <w:proofErr w:type="spellStart"/>
      <w:r w:rsidRPr="003D21DD">
        <w:rPr>
          <w:rFonts w:ascii="Arial" w:hAnsi="Arial"/>
          <w:b/>
          <w:bCs/>
          <w:sz w:val="40"/>
          <w:szCs w:val="40"/>
          <w:rtl/>
        </w:rPr>
        <w:t>הפרוייקט</w:t>
      </w:r>
      <w:proofErr w:type="spellEnd"/>
      <w:r w:rsidR="005E598D">
        <w:rPr>
          <w:rFonts w:ascii="Arial" w:hAnsi="Arial" w:hint="cs"/>
          <w:b/>
          <w:bCs/>
          <w:sz w:val="40"/>
          <w:szCs w:val="40"/>
          <w:rtl/>
        </w:rPr>
        <w:t>..............................19</w:t>
      </w:r>
    </w:p>
    <w:p w:rsidR="00841CD1" w:rsidRPr="003D7237" w:rsidRDefault="00841CD1" w:rsidP="003D21DD">
      <w:pPr>
        <w:spacing w:line="360" w:lineRule="auto"/>
        <w:rPr>
          <w:rFonts w:ascii="Arial" w:hAnsi="Arial"/>
          <w:rtl/>
        </w:rPr>
      </w:pPr>
      <w:r w:rsidRPr="003D7237">
        <w:rPr>
          <w:rFonts w:ascii="Arial" w:hAnsi="Arial"/>
          <w:rtl/>
        </w:rPr>
        <w:t>מתקן אסטרואיד מלאכותי</w:t>
      </w:r>
      <w:r w:rsidR="005E598D">
        <w:rPr>
          <w:rFonts w:ascii="Arial" w:hAnsi="Arial" w:hint="cs"/>
          <w:rtl/>
        </w:rPr>
        <w:t>.......................................................................................20</w:t>
      </w:r>
    </w:p>
    <w:p w:rsidR="00841CD1" w:rsidRPr="003D7237" w:rsidRDefault="00841CD1" w:rsidP="003D21DD">
      <w:pPr>
        <w:spacing w:line="360" w:lineRule="auto"/>
        <w:rPr>
          <w:rFonts w:ascii="Arial" w:hAnsi="Arial"/>
          <w:rtl/>
        </w:rPr>
      </w:pPr>
      <w:r w:rsidRPr="003D7237">
        <w:rPr>
          <w:rFonts w:ascii="Arial" w:hAnsi="Arial"/>
          <w:rtl/>
        </w:rPr>
        <w:t>תוצאות ניסויים</w:t>
      </w:r>
      <w:r w:rsidR="005E598D">
        <w:rPr>
          <w:rFonts w:ascii="Arial" w:hAnsi="Arial" w:hint="cs"/>
          <w:rtl/>
        </w:rPr>
        <w:t>......................................................................................................21</w:t>
      </w:r>
    </w:p>
    <w:p w:rsidR="00841CD1" w:rsidRPr="002201F6" w:rsidRDefault="00841CD1" w:rsidP="003D21DD">
      <w:pPr>
        <w:spacing w:line="360" w:lineRule="auto"/>
        <w:rPr>
          <w:rFonts w:ascii="Arial" w:hAnsi="Arial"/>
          <w:b/>
          <w:bCs/>
          <w:sz w:val="28"/>
          <w:szCs w:val="28"/>
          <w:rtl/>
        </w:rPr>
      </w:pPr>
      <w:r w:rsidRPr="003D7237">
        <w:rPr>
          <w:rFonts w:ascii="Arial" w:hAnsi="Arial"/>
          <w:rtl/>
        </w:rPr>
        <w:t>מסקנות חלק טכנולוגי</w:t>
      </w:r>
      <w:r w:rsidR="005E598D">
        <w:rPr>
          <w:rFonts w:ascii="Arial" w:hAnsi="Arial" w:hint="cs"/>
          <w:b/>
          <w:bCs/>
          <w:sz w:val="28"/>
          <w:szCs w:val="28"/>
          <w:rtl/>
        </w:rPr>
        <w:t>...........................................................................28</w:t>
      </w:r>
    </w:p>
    <w:p w:rsidR="00841CD1" w:rsidRDefault="00841CD1" w:rsidP="003D21DD">
      <w:pPr>
        <w:spacing w:line="360" w:lineRule="auto"/>
        <w:rPr>
          <w:rFonts w:ascii="Arial" w:hAnsi="Arial"/>
          <w:b/>
          <w:bCs/>
          <w:sz w:val="40"/>
          <w:szCs w:val="40"/>
          <w:rtl/>
        </w:rPr>
      </w:pPr>
      <w:r w:rsidRPr="003D21DD">
        <w:rPr>
          <w:rFonts w:ascii="Arial" w:hAnsi="Arial"/>
          <w:b/>
          <w:bCs/>
          <w:sz w:val="40"/>
          <w:szCs w:val="40"/>
          <w:rtl/>
        </w:rPr>
        <w:t xml:space="preserve">חלק סטטיסטי של </w:t>
      </w:r>
      <w:proofErr w:type="spellStart"/>
      <w:r w:rsidRPr="003D21DD">
        <w:rPr>
          <w:rFonts w:ascii="Arial" w:hAnsi="Arial"/>
          <w:b/>
          <w:bCs/>
          <w:sz w:val="40"/>
          <w:szCs w:val="40"/>
          <w:rtl/>
        </w:rPr>
        <w:t>הפרוייקט</w:t>
      </w:r>
      <w:proofErr w:type="spellEnd"/>
      <w:r w:rsidR="005E598D">
        <w:rPr>
          <w:rFonts w:ascii="Arial" w:hAnsi="Arial" w:hint="cs"/>
          <w:b/>
          <w:bCs/>
          <w:sz w:val="40"/>
          <w:szCs w:val="40"/>
          <w:rtl/>
        </w:rPr>
        <w:t>.............................29</w:t>
      </w:r>
    </w:p>
    <w:p w:rsidR="00841CD1" w:rsidRPr="003D7237" w:rsidRDefault="00841CD1" w:rsidP="003D21DD">
      <w:pPr>
        <w:spacing w:line="360" w:lineRule="auto"/>
        <w:rPr>
          <w:rFonts w:ascii="Arial" w:hAnsi="Arial"/>
          <w:b/>
          <w:bCs/>
          <w:rtl/>
        </w:rPr>
      </w:pPr>
      <w:r w:rsidRPr="003D7237">
        <w:rPr>
          <w:rFonts w:ascii="Arial" w:hAnsi="Arial"/>
          <w:b/>
          <w:bCs/>
          <w:rtl/>
        </w:rPr>
        <w:t>מבוא לחלק הסטטיסטי</w:t>
      </w:r>
      <w:r w:rsidR="005E598D">
        <w:rPr>
          <w:rFonts w:ascii="Arial" w:hAnsi="Arial" w:hint="cs"/>
          <w:b/>
          <w:bCs/>
          <w:rtl/>
        </w:rPr>
        <w:t>.........................................................................................30</w:t>
      </w:r>
    </w:p>
    <w:p w:rsidR="00841CD1" w:rsidRPr="003D7237" w:rsidRDefault="00841CD1" w:rsidP="003D21DD">
      <w:pPr>
        <w:spacing w:line="360" w:lineRule="auto"/>
        <w:rPr>
          <w:rFonts w:ascii="Arial" w:hAnsi="Arial"/>
          <w:rtl/>
        </w:rPr>
      </w:pPr>
      <w:r w:rsidRPr="003D7237">
        <w:rPr>
          <w:rFonts w:ascii="Arial" w:hAnsi="Arial"/>
          <w:rtl/>
        </w:rPr>
        <w:t>דיאגרמות כלליות</w:t>
      </w:r>
      <w:r w:rsidR="005E598D">
        <w:rPr>
          <w:rFonts w:ascii="Arial" w:hAnsi="Arial" w:hint="cs"/>
          <w:rtl/>
        </w:rPr>
        <w:t>..................................................................................................32</w:t>
      </w:r>
    </w:p>
    <w:p w:rsidR="00841CD1" w:rsidRPr="003D7237" w:rsidRDefault="00841CD1" w:rsidP="003D21DD">
      <w:pPr>
        <w:spacing w:line="360" w:lineRule="auto"/>
        <w:rPr>
          <w:rFonts w:ascii="Arial" w:hAnsi="Arial"/>
          <w:rtl/>
        </w:rPr>
      </w:pPr>
      <w:r w:rsidRPr="003D7237">
        <w:rPr>
          <w:rFonts w:ascii="Arial" w:hAnsi="Arial"/>
          <w:rtl/>
        </w:rPr>
        <w:t>דיאגרמות לפי קבוצות</w:t>
      </w:r>
      <w:r w:rsidR="005E598D">
        <w:rPr>
          <w:rFonts w:ascii="Arial" w:hAnsi="Arial" w:hint="cs"/>
          <w:rtl/>
        </w:rPr>
        <w:t>............................................................................................34</w:t>
      </w:r>
    </w:p>
    <w:p w:rsidR="00841CD1" w:rsidRPr="003D7237" w:rsidRDefault="00841CD1" w:rsidP="003D21DD">
      <w:pPr>
        <w:spacing w:line="360" w:lineRule="auto"/>
        <w:rPr>
          <w:rFonts w:ascii="Arial" w:hAnsi="Arial"/>
          <w:rtl/>
        </w:rPr>
      </w:pPr>
      <w:r w:rsidRPr="003D7237">
        <w:rPr>
          <w:rFonts w:ascii="Arial" w:hAnsi="Arial"/>
          <w:rtl/>
        </w:rPr>
        <w:t xml:space="preserve">פרמטר </w:t>
      </w:r>
      <w:r w:rsidRPr="003D7237">
        <w:rPr>
          <w:rFonts w:ascii="Arial" w:hAnsi="Arial"/>
        </w:rPr>
        <w:t>P</w:t>
      </w:r>
      <w:r w:rsidR="005E598D">
        <w:rPr>
          <w:rFonts w:ascii="Arial" w:hAnsi="Arial" w:hint="cs"/>
          <w:rtl/>
        </w:rPr>
        <w:t>............................................................................................................38</w:t>
      </w:r>
    </w:p>
    <w:p w:rsidR="00841CD1" w:rsidRPr="003D7237" w:rsidRDefault="00841CD1" w:rsidP="002201F6">
      <w:pPr>
        <w:spacing w:line="360" w:lineRule="auto"/>
        <w:rPr>
          <w:rFonts w:ascii="Arial" w:hAnsi="Arial"/>
          <w:rtl/>
        </w:rPr>
      </w:pPr>
      <w:r w:rsidRPr="003D7237">
        <w:rPr>
          <w:rFonts w:ascii="Arial" w:hAnsi="Arial"/>
        </w:rPr>
        <w:t>Absolute magnitude</w:t>
      </w:r>
      <w:r w:rsidRPr="003D7237">
        <w:rPr>
          <w:rFonts w:ascii="Arial" w:hAnsi="Arial"/>
          <w:rtl/>
        </w:rPr>
        <w:t xml:space="preserve"> לקוטר של גופים קטנים</w:t>
      </w:r>
      <w:r w:rsidR="005E598D">
        <w:rPr>
          <w:rFonts w:ascii="Arial" w:hAnsi="Arial" w:hint="cs"/>
          <w:rtl/>
        </w:rPr>
        <w:t>.........................................................42</w:t>
      </w:r>
    </w:p>
    <w:p w:rsidR="00841CD1" w:rsidRPr="003D7237" w:rsidRDefault="00841CD1" w:rsidP="002201F6">
      <w:pPr>
        <w:spacing w:line="360" w:lineRule="auto"/>
        <w:rPr>
          <w:rFonts w:ascii="Arial" w:hAnsi="Arial"/>
          <w:rtl/>
        </w:rPr>
      </w:pPr>
      <w:r w:rsidRPr="003D7237">
        <w:rPr>
          <w:rFonts w:ascii="Arial" w:hAnsi="Arial"/>
          <w:rtl/>
        </w:rPr>
        <w:t>מסקנות חלק סטטיסטי</w:t>
      </w:r>
      <w:r w:rsidR="005E598D">
        <w:rPr>
          <w:rFonts w:ascii="Arial" w:hAnsi="Arial" w:hint="cs"/>
          <w:rtl/>
        </w:rPr>
        <w:t>...........................................................................................45</w:t>
      </w:r>
    </w:p>
    <w:p w:rsidR="00841CD1" w:rsidRPr="003D21DD" w:rsidRDefault="00841CD1" w:rsidP="003D21DD">
      <w:pPr>
        <w:spacing w:line="360" w:lineRule="auto"/>
        <w:rPr>
          <w:rFonts w:ascii="Arial" w:hAnsi="Arial"/>
          <w:b/>
          <w:bCs/>
          <w:sz w:val="40"/>
          <w:szCs w:val="40"/>
          <w:rtl/>
        </w:rPr>
      </w:pPr>
      <w:r w:rsidRPr="003D21DD">
        <w:rPr>
          <w:rFonts w:ascii="Arial" w:hAnsi="Arial"/>
          <w:b/>
          <w:bCs/>
          <w:sz w:val="40"/>
          <w:szCs w:val="40"/>
          <w:rtl/>
        </w:rPr>
        <w:t>סיכום</w:t>
      </w:r>
      <w:r w:rsidR="005E598D">
        <w:rPr>
          <w:rFonts w:ascii="Arial" w:hAnsi="Arial" w:hint="cs"/>
          <w:b/>
          <w:bCs/>
          <w:sz w:val="40"/>
          <w:szCs w:val="40"/>
          <w:rtl/>
        </w:rPr>
        <w:t>............................................................46</w:t>
      </w:r>
    </w:p>
    <w:p w:rsidR="00841CD1" w:rsidRPr="003D21DD" w:rsidRDefault="00841CD1" w:rsidP="003D21DD">
      <w:pPr>
        <w:spacing w:line="360" w:lineRule="auto"/>
        <w:rPr>
          <w:rFonts w:ascii="Arial" w:hAnsi="Arial"/>
          <w:b/>
          <w:bCs/>
          <w:sz w:val="40"/>
          <w:szCs w:val="40"/>
          <w:rtl/>
        </w:rPr>
      </w:pPr>
      <w:r w:rsidRPr="003D21DD">
        <w:rPr>
          <w:rFonts w:ascii="Arial" w:hAnsi="Arial"/>
          <w:b/>
          <w:bCs/>
          <w:sz w:val="40"/>
          <w:szCs w:val="40"/>
          <w:rtl/>
        </w:rPr>
        <w:lastRenderedPageBreak/>
        <w:t>ביבליוגרפיה</w:t>
      </w:r>
      <w:r w:rsidR="005E598D">
        <w:rPr>
          <w:rFonts w:ascii="Arial" w:hAnsi="Arial" w:hint="cs"/>
          <w:b/>
          <w:bCs/>
          <w:sz w:val="40"/>
          <w:szCs w:val="40"/>
          <w:rtl/>
        </w:rPr>
        <w:t>.....................................................47</w:t>
      </w:r>
    </w:p>
    <w:p w:rsidR="00841CD1" w:rsidRPr="003D21DD" w:rsidRDefault="00841CD1" w:rsidP="003D21DD">
      <w:pPr>
        <w:spacing w:line="360" w:lineRule="auto"/>
        <w:rPr>
          <w:rFonts w:ascii="Arial" w:hAnsi="Arial"/>
          <w:b/>
          <w:bCs/>
          <w:sz w:val="40"/>
          <w:szCs w:val="40"/>
          <w:rtl/>
        </w:rPr>
      </w:pPr>
      <w:r w:rsidRPr="003D21DD">
        <w:rPr>
          <w:rFonts w:ascii="Arial" w:hAnsi="Arial"/>
          <w:b/>
          <w:bCs/>
          <w:sz w:val="40"/>
          <w:szCs w:val="40"/>
          <w:rtl/>
        </w:rPr>
        <w:t>נספחים</w:t>
      </w:r>
      <w:r w:rsidR="005E598D">
        <w:rPr>
          <w:rFonts w:ascii="Arial" w:hAnsi="Arial" w:hint="cs"/>
          <w:b/>
          <w:bCs/>
          <w:sz w:val="40"/>
          <w:szCs w:val="40"/>
          <w:rtl/>
        </w:rPr>
        <w:t>...........................................................49</w:t>
      </w:r>
      <w:bookmarkStart w:id="0" w:name="_GoBack"/>
      <w:bookmarkEnd w:id="0"/>
    </w:p>
    <w:p w:rsidR="00841CD1" w:rsidRPr="008F4A5F" w:rsidRDefault="00841CD1" w:rsidP="008F4A5F">
      <w:pPr>
        <w:spacing w:line="360" w:lineRule="auto"/>
        <w:jc w:val="center"/>
        <w:rPr>
          <w:rFonts w:ascii="Arial" w:hAnsi="Arial"/>
          <w:rtl/>
        </w:rPr>
      </w:pPr>
    </w:p>
    <w:p w:rsidR="00841CD1" w:rsidRPr="008F4A5F" w:rsidRDefault="00841CD1" w:rsidP="00980BBF">
      <w:pPr>
        <w:spacing w:line="360" w:lineRule="auto"/>
        <w:rPr>
          <w:rFonts w:ascii="Arial" w:hAnsi="Arial"/>
          <w:b/>
          <w:bCs/>
          <w:u w:val="single"/>
          <w:rtl/>
        </w:rPr>
      </w:pPr>
    </w:p>
    <w:p w:rsidR="00841CD1" w:rsidRDefault="00841CD1" w:rsidP="008F4A5F">
      <w:pPr>
        <w:spacing w:line="360" w:lineRule="auto"/>
        <w:jc w:val="center"/>
        <w:rPr>
          <w:rFonts w:ascii="Arial" w:hAnsi="Arial"/>
          <w:b/>
          <w:bCs/>
          <w:sz w:val="40"/>
          <w:szCs w:val="40"/>
          <w:u w:val="single"/>
          <w:rtl/>
        </w:rPr>
      </w:pPr>
    </w:p>
    <w:p w:rsidR="00841CD1" w:rsidRDefault="00841CD1" w:rsidP="008F4A5F">
      <w:pPr>
        <w:spacing w:line="360" w:lineRule="auto"/>
        <w:jc w:val="center"/>
        <w:rPr>
          <w:rFonts w:ascii="Arial" w:hAnsi="Arial"/>
          <w:b/>
          <w:bCs/>
          <w:sz w:val="40"/>
          <w:szCs w:val="40"/>
          <w:u w:val="single"/>
          <w:rtl/>
        </w:rPr>
      </w:pPr>
    </w:p>
    <w:p w:rsidR="00841CD1" w:rsidRDefault="00841CD1" w:rsidP="008F4A5F">
      <w:pPr>
        <w:spacing w:line="360" w:lineRule="auto"/>
        <w:jc w:val="center"/>
        <w:rPr>
          <w:rFonts w:ascii="Arial" w:hAnsi="Arial"/>
          <w:b/>
          <w:bCs/>
          <w:sz w:val="40"/>
          <w:szCs w:val="40"/>
          <w:u w:val="single"/>
          <w:rtl/>
        </w:rPr>
      </w:pPr>
    </w:p>
    <w:p w:rsidR="00841CD1" w:rsidRDefault="00841CD1" w:rsidP="008F4A5F">
      <w:pPr>
        <w:spacing w:line="360" w:lineRule="auto"/>
        <w:jc w:val="center"/>
        <w:rPr>
          <w:rFonts w:ascii="Arial" w:hAnsi="Arial"/>
          <w:b/>
          <w:bCs/>
          <w:sz w:val="40"/>
          <w:szCs w:val="40"/>
          <w:u w:val="single"/>
          <w:rtl/>
        </w:rPr>
      </w:pPr>
    </w:p>
    <w:p w:rsidR="00841CD1" w:rsidRDefault="00841CD1" w:rsidP="008F4A5F">
      <w:pPr>
        <w:spacing w:line="360" w:lineRule="auto"/>
        <w:jc w:val="center"/>
        <w:rPr>
          <w:rFonts w:ascii="Arial" w:hAnsi="Arial"/>
          <w:b/>
          <w:bCs/>
          <w:sz w:val="40"/>
          <w:szCs w:val="40"/>
          <w:u w:val="single"/>
          <w:rtl/>
        </w:rPr>
      </w:pPr>
    </w:p>
    <w:p w:rsidR="00841CD1" w:rsidRDefault="00841CD1" w:rsidP="008F4A5F">
      <w:pPr>
        <w:spacing w:line="360" w:lineRule="auto"/>
        <w:jc w:val="center"/>
        <w:rPr>
          <w:rFonts w:ascii="Arial" w:hAnsi="Arial"/>
          <w:b/>
          <w:bCs/>
          <w:sz w:val="40"/>
          <w:szCs w:val="40"/>
          <w:u w:val="single"/>
          <w:rtl/>
        </w:rPr>
      </w:pPr>
    </w:p>
    <w:p w:rsidR="00841CD1" w:rsidRDefault="00841CD1" w:rsidP="008F4A5F">
      <w:pPr>
        <w:spacing w:line="360" w:lineRule="auto"/>
        <w:jc w:val="center"/>
        <w:rPr>
          <w:rFonts w:ascii="Arial" w:hAnsi="Arial"/>
          <w:b/>
          <w:bCs/>
          <w:sz w:val="40"/>
          <w:szCs w:val="40"/>
          <w:u w:val="single"/>
          <w:rtl/>
        </w:rPr>
      </w:pPr>
    </w:p>
    <w:p w:rsidR="00841CD1" w:rsidRDefault="00841CD1" w:rsidP="008F4A5F">
      <w:pPr>
        <w:spacing w:line="360" w:lineRule="auto"/>
        <w:jc w:val="center"/>
        <w:rPr>
          <w:rFonts w:ascii="Arial" w:hAnsi="Arial"/>
          <w:b/>
          <w:bCs/>
          <w:sz w:val="40"/>
          <w:szCs w:val="40"/>
          <w:u w:val="single"/>
          <w:rtl/>
        </w:rPr>
      </w:pPr>
    </w:p>
    <w:p w:rsidR="00841CD1" w:rsidRDefault="00841CD1" w:rsidP="008F4A5F">
      <w:pPr>
        <w:spacing w:line="360" w:lineRule="auto"/>
        <w:jc w:val="center"/>
        <w:rPr>
          <w:rFonts w:ascii="Arial" w:hAnsi="Arial"/>
          <w:b/>
          <w:bCs/>
          <w:sz w:val="40"/>
          <w:szCs w:val="40"/>
          <w:u w:val="single"/>
          <w:rtl/>
        </w:rPr>
      </w:pPr>
    </w:p>
    <w:p w:rsidR="00841CD1" w:rsidRDefault="00841CD1" w:rsidP="008F4A5F">
      <w:pPr>
        <w:spacing w:line="360" w:lineRule="auto"/>
        <w:jc w:val="center"/>
        <w:rPr>
          <w:rFonts w:ascii="Arial" w:hAnsi="Arial"/>
          <w:b/>
          <w:bCs/>
          <w:sz w:val="40"/>
          <w:szCs w:val="40"/>
          <w:u w:val="single"/>
          <w:rtl/>
        </w:rPr>
      </w:pPr>
    </w:p>
    <w:p w:rsidR="00841CD1" w:rsidRDefault="00841CD1" w:rsidP="008F4A5F">
      <w:pPr>
        <w:spacing w:line="360" w:lineRule="auto"/>
        <w:jc w:val="center"/>
        <w:rPr>
          <w:rFonts w:ascii="Arial" w:hAnsi="Arial"/>
          <w:b/>
          <w:bCs/>
          <w:sz w:val="40"/>
          <w:szCs w:val="40"/>
          <w:u w:val="single"/>
          <w:rtl/>
        </w:rPr>
      </w:pPr>
    </w:p>
    <w:p w:rsidR="00841CD1" w:rsidRDefault="00841CD1" w:rsidP="008F4A5F">
      <w:pPr>
        <w:spacing w:line="360" w:lineRule="auto"/>
        <w:jc w:val="center"/>
        <w:rPr>
          <w:rFonts w:ascii="Arial" w:hAnsi="Arial"/>
          <w:b/>
          <w:bCs/>
          <w:sz w:val="40"/>
          <w:szCs w:val="40"/>
          <w:u w:val="single"/>
          <w:rtl/>
        </w:rPr>
      </w:pPr>
    </w:p>
    <w:p w:rsidR="00841CD1" w:rsidRDefault="00841CD1" w:rsidP="003D7237">
      <w:pPr>
        <w:spacing w:line="360" w:lineRule="auto"/>
        <w:rPr>
          <w:rFonts w:ascii="Arial" w:hAnsi="Arial"/>
          <w:rtl/>
        </w:rPr>
      </w:pPr>
    </w:p>
    <w:p w:rsidR="00841CD1" w:rsidRPr="00F1162E" w:rsidRDefault="00841CD1" w:rsidP="00F1162E">
      <w:pPr>
        <w:spacing w:line="360" w:lineRule="auto"/>
        <w:jc w:val="center"/>
        <w:rPr>
          <w:rFonts w:ascii="Arial" w:hAnsi="Arial"/>
          <w:b/>
          <w:bCs/>
          <w:sz w:val="40"/>
          <w:szCs w:val="40"/>
          <w:u w:val="single"/>
          <w:rtl/>
        </w:rPr>
      </w:pPr>
      <w:r>
        <w:rPr>
          <w:rFonts w:ascii="Arial" w:hAnsi="Arial"/>
          <w:b/>
          <w:bCs/>
          <w:sz w:val="40"/>
          <w:szCs w:val="40"/>
          <w:u w:val="single"/>
          <w:rtl/>
        </w:rPr>
        <w:lastRenderedPageBreak/>
        <w:t>מבוא</w:t>
      </w:r>
    </w:p>
    <w:p w:rsidR="00841CD1" w:rsidRPr="00F1162E" w:rsidRDefault="00841CD1" w:rsidP="0038628C">
      <w:pPr>
        <w:spacing w:line="360" w:lineRule="auto"/>
        <w:rPr>
          <w:rFonts w:ascii="Arial" w:hAnsi="Arial"/>
          <w:rtl/>
        </w:rPr>
      </w:pPr>
      <w:r w:rsidRPr="00F1162E">
        <w:rPr>
          <w:rFonts w:ascii="Arial" w:hAnsi="Arial"/>
          <w:rtl/>
        </w:rPr>
        <w:t xml:space="preserve">לכל הקוראים שלום רב, שמי גלעד </w:t>
      </w:r>
      <w:proofErr w:type="spellStart"/>
      <w:r w:rsidRPr="00F1162E">
        <w:rPr>
          <w:rFonts w:ascii="Arial" w:hAnsi="Arial"/>
          <w:rtl/>
        </w:rPr>
        <w:t>שרייבשטיין</w:t>
      </w:r>
      <w:proofErr w:type="spellEnd"/>
      <w:r w:rsidRPr="00F1162E">
        <w:rPr>
          <w:rFonts w:ascii="Arial" w:hAnsi="Arial"/>
          <w:rtl/>
        </w:rPr>
        <w:t xml:space="preserve">, אני תלמיד במגמת הנדסת תוכנה בבית הספר מור- </w:t>
      </w:r>
      <w:proofErr w:type="spellStart"/>
      <w:r w:rsidRPr="00F1162E">
        <w:rPr>
          <w:rFonts w:ascii="Arial" w:hAnsi="Arial"/>
          <w:rtl/>
        </w:rPr>
        <w:t>מטרווסט</w:t>
      </w:r>
      <w:proofErr w:type="spellEnd"/>
      <w:r w:rsidRPr="00F1162E">
        <w:rPr>
          <w:rFonts w:ascii="Arial" w:hAnsi="Arial"/>
          <w:rtl/>
        </w:rPr>
        <w:t xml:space="preserve"> שברעננה (כיתה </w:t>
      </w:r>
      <w:proofErr w:type="spellStart"/>
      <w:r w:rsidRPr="00F1162E">
        <w:rPr>
          <w:rFonts w:ascii="Arial" w:hAnsi="Arial"/>
          <w:rtl/>
        </w:rPr>
        <w:t>י'ב</w:t>
      </w:r>
      <w:proofErr w:type="spellEnd"/>
      <w:r w:rsidRPr="00F1162E">
        <w:rPr>
          <w:rFonts w:ascii="Arial" w:hAnsi="Arial"/>
          <w:rtl/>
        </w:rPr>
        <w:t xml:space="preserve"> 2 שנת 2014).</w:t>
      </w:r>
      <w:r>
        <w:rPr>
          <w:rFonts w:ascii="Arial" w:hAnsi="Arial"/>
          <w:rtl/>
        </w:rPr>
        <w:t xml:space="preserve">   </w:t>
      </w:r>
      <w:r w:rsidRPr="00F1162E">
        <w:rPr>
          <w:rFonts w:ascii="Arial" w:hAnsi="Arial"/>
          <w:rtl/>
        </w:rPr>
        <w:t xml:space="preserve"> בנוסף למדעי המחשב, החלטתי בסוף כיתה י' שאני מתכוון להרחיב את המקצוע פיזיקה בהיקף של 5 </w:t>
      </w:r>
      <w:proofErr w:type="spellStart"/>
      <w:r w:rsidRPr="00F1162E">
        <w:rPr>
          <w:rFonts w:ascii="Arial" w:hAnsi="Arial"/>
          <w:rtl/>
        </w:rPr>
        <w:t>יח"ל</w:t>
      </w:r>
      <w:proofErr w:type="spellEnd"/>
      <w:r w:rsidRPr="00F1162E">
        <w:rPr>
          <w:rFonts w:ascii="Arial" w:hAnsi="Arial"/>
          <w:rtl/>
        </w:rPr>
        <w:t>, ללא הידיעה שאני אסיים את ביה"ס עם</w:t>
      </w:r>
      <w:r w:rsidR="0038628C">
        <w:rPr>
          <w:rFonts w:ascii="Arial" w:hAnsi="Arial" w:hint="cs"/>
          <w:rtl/>
        </w:rPr>
        <w:t xml:space="preserve"> פרויקט</w:t>
      </w:r>
      <w:r w:rsidRPr="00F1162E">
        <w:rPr>
          <w:rFonts w:ascii="Arial" w:hAnsi="Arial"/>
          <w:rtl/>
        </w:rPr>
        <w:t xml:space="preserve">.  </w:t>
      </w:r>
      <w:proofErr w:type="spellStart"/>
      <w:r w:rsidRPr="00F1162E">
        <w:rPr>
          <w:rFonts w:ascii="Arial" w:hAnsi="Arial"/>
          <w:rtl/>
        </w:rPr>
        <w:t>הכל</w:t>
      </w:r>
      <w:proofErr w:type="spellEnd"/>
      <w:r w:rsidRPr="00F1162E">
        <w:rPr>
          <w:rFonts w:ascii="Arial" w:hAnsi="Arial"/>
          <w:rtl/>
        </w:rPr>
        <w:t xml:space="preserve"> התחיל בשיעור הראשון של פיזיקה של שנת י"א, רכזת המגמה מרינה נכנסה לכיתה וחשפה פרטים אודות  </w:t>
      </w:r>
      <w:proofErr w:type="spellStart"/>
      <w:r w:rsidRPr="00F1162E">
        <w:rPr>
          <w:rFonts w:ascii="Arial" w:hAnsi="Arial"/>
          <w:rtl/>
        </w:rPr>
        <w:t>הפרוייקט</w:t>
      </w:r>
      <w:proofErr w:type="spellEnd"/>
      <w:r w:rsidRPr="00F1162E">
        <w:rPr>
          <w:rFonts w:ascii="Arial" w:hAnsi="Arial"/>
          <w:rtl/>
        </w:rPr>
        <w:t xml:space="preserve">, אני לא יודע עם היו עוד תלמידים שהסתקרנו מכך אבל אני התלמיד היחידי בשכבה שעשה זאת. בשנת 2013 החלק הטכנולוגי של </w:t>
      </w:r>
      <w:proofErr w:type="spellStart"/>
      <w:r w:rsidRPr="00F1162E">
        <w:rPr>
          <w:rFonts w:ascii="Arial" w:hAnsi="Arial"/>
          <w:rtl/>
        </w:rPr>
        <w:t>הפרוייקט</w:t>
      </w:r>
      <w:proofErr w:type="spellEnd"/>
      <w:r w:rsidRPr="00F1162E">
        <w:rPr>
          <w:rFonts w:ascii="Arial" w:hAnsi="Arial"/>
          <w:rtl/>
        </w:rPr>
        <w:t xml:space="preserve"> זכה להערכה, זכיתי במקום הראשון בתחרות שהתקיימה </w:t>
      </w:r>
      <w:proofErr w:type="spellStart"/>
      <w:r w:rsidRPr="00F1162E">
        <w:rPr>
          <w:rFonts w:ascii="Arial" w:hAnsi="Arial"/>
          <w:rtl/>
        </w:rPr>
        <w:t>בטכנודע</w:t>
      </w:r>
      <w:proofErr w:type="spellEnd"/>
      <w:r w:rsidRPr="00F1162E">
        <w:rPr>
          <w:rFonts w:ascii="Arial" w:hAnsi="Arial"/>
          <w:rtl/>
        </w:rPr>
        <w:t xml:space="preserve"> שבחדרה</w:t>
      </w:r>
      <w:r w:rsidR="0038628C">
        <w:rPr>
          <w:rFonts w:ascii="Arial" w:hAnsi="Arial" w:hint="cs"/>
          <w:rtl/>
        </w:rPr>
        <w:t xml:space="preserve"> </w:t>
      </w:r>
      <w:r w:rsidRPr="00F1162E">
        <w:rPr>
          <w:rFonts w:ascii="Arial" w:hAnsi="Arial"/>
          <w:rtl/>
        </w:rPr>
        <w:t xml:space="preserve">בקטגוריה </w:t>
      </w:r>
      <w:proofErr w:type="spellStart"/>
      <w:r w:rsidRPr="00F1162E">
        <w:rPr>
          <w:rFonts w:ascii="Arial" w:hAnsi="Arial"/>
          <w:rtl/>
        </w:rPr>
        <w:t>מכטרוניקה</w:t>
      </w:r>
      <w:proofErr w:type="spellEnd"/>
      <w:r w:rsidRPr="00F1162E">
        <w:rPr>
          <w:rFonts w:ascii="Arial" w:hAnsi="Arial"/>
          <w:rtl/>
        </w:rPr>
        <w:t xml:space="preserve"> ומערכות יצור (העתק של התעודה בנספחים).</w:t>
      </w:r>
    </w:p>
    <w:p w:rsidR="00841CD1" w:rsidRPr="00F1162E" w:rsidRDefault="00841CD1" w:rsidP="00C6394C">
      <w:pPr>
        <w:spacing w:line="360" w:lineRule="auto"/>
        <w:rPr>
          <w:rFonts w:ascii="Arial" w:hAnsi="Arial"/>
          <w:rtl/>
        </w:rPr>
      </w:pPr>
      <w:r w:rsidRPr="00F1162E">
        <w:rPr>
          <w:rFonts w:ascii="Arial" w:hAnsi="Arial"/>
          <w:rtl/>
        </w:rPr>
        <w:t xml:space="preserve"> אני מאושר שבחרתי לעשות את </w:t>
      </w:r>
      <w:proofErr w:type="spellStart"/>
      <w:r w:rsidRPr="00F1162E">
        <w:rPr>
          <w:rFonts w:ascii="Arial" w:hAnsi="Arial"/>
          <w:rtl/>
        </w:rPr>
        <w:t>הפרוייקט</w:t>
      </w:r>
      <w:proofErr w:type="spellEnd"/>
      <w:r w:rsidRPr="00F1162E">
        <w:rPr>
          <w:rFonts w:ascii="Arial" w:hAnsi="Arial"/>
          <w:rtl/>
        </w:rPr>
        <w:t xml:space="preserve"> ואני ממליץ לכל האנשים (הכוונה לכל אחד- לא בהכרח תלמידים) הסקרנים ללכת בדרכי. (לא חייב רק בפיזיקה, אפשר בכל תחום אחר כמו אחי התאום עומר שלומד במגמת חלל בביה"ס שבחר לעשות </w:t>
      </w:r>
      <w:proofErr w:type="spellStart"/>
      <w:r w:rsidRPr="00F1162E">
        <w:rPr>
          <w:rFonts w:ascii="Arial" w:hAnsi="Arial"/>
          <w:rtl/>
        </w:rPr>
        <w:t>פרוייקט</w:t>
      </w:r>
      <w:proofErr w:type="spellEnd"/>
      <w:r w:rsidRPr="00F1162E">
        <w:rPr>
          <w:rFonts w:ascii="Arial" w:hAnsi="Arial"/>
          <w:rtl/>
        </w:rPr>
        <w:t xml:space="preserve"> באלקטרוניקה). </w:t>
      </w:r>
      <w:proofErr w:type="spellStart"/>
      <w:r w:rsidRPr="00F1162E">
        <w:rPr>
          <w:rFonts w:ascii="Arial" w:hAnsi="Arial"/>
          <w:rtl/>
        </w:rPr>
        <w:t>הפרוייקט</w:t>
      </w:r>
      <w:proofErr w:type="spellEnd"/>
      <w:r w:rsidRPr="00F1162E">
        <w:rPr>
          <w:rFonts w:ascii="Arial" w:hAnsi="Arial"/>
          <w:rtl/>
        </w:rPr>
        <w:t xml:space="preserve"> לימד אותי דברים רבים ומגוונים, בין עם זה להכיר לעומק את הגופים שנמצאים במערכת השמש ולהבין את התהליכים שמתרחשים אצלם, למדתי לעבוד בתוכנת אקסל ובתוכנת </w:t>
      </w:r>
      <w:proofErr w:type="spellStart"/>
      <w:r w:rsidRPr="00F1162E">
        <w:rPr>
          <w:rFonts w:ascii="Arial" w:hAnsi="Arial"/>
        </w:rPr>
        <w:t>MultiLog</w:t>
      </w:r>
      <w:proofErr w:type="spellEnd"/>
      <w:r w:rsidRPr="00F1162E">
        <w:rPr>
          <w:rFonts w:ascii="Arial" w:hAnsi="Arial"/>
          <w:rtl/>
        </w:rPr>
        <w:t xml:space="preserve"> (תוכנה שהמירה לי את תהליכי החימום והקירור בניסוי הטכנולוגי לצורה של דיאגרמה- הרחבה בחלק טכנולוגי של </w:t>
      </w:r>
      <w:proofErr w:type="spellStart"/>
      <w:r w:rsidRPr="00F1162E">
        <w:rPr>
          <w:rFonts w:ascii="Arial" w:hAnsi="Arial"/>
          <w:rtl/>
        </w:rPr>
        <w:t>הפרוייקט</w:t>
      </w:r>
      <w:proofErr w:type="spellEnd"/>
      <w:r w:rsidRPr="00F1162E">
        <w:rPr>
          <w:rFonts w:ascii="Arial" w:hAnsi="Arial"/>
          <w:rtl/>
        </w:rPr>
        <w:t xml:space="preserve">), למדתי לבנות ניסויים והדבר החשוב ביותר שלמדתי:  איך לעשות </w:t>
      </w:r>
      <w:proofErr w:type="spellStart"/>
      <w:r w:rsidRPr="00F1162E">
        <w:rPr>
          <w:rFonts w:ascii="Arial" w:hAnsi="Arial"/>
          <w:rtl/>
        </w:rPr>
        <w:t>פרוייקט</w:t>
      </w:r>
      <w:proofErr w:type="spellEnd"/>
      <w:r w:rsidRPr="00F1162E">
        <w:rPr>
          <w:rFonts w:ascii="Arial" w:hAnsi="Arial"/>
          <w:rtl/>
        </w:rPr>
        <w:t xml:space="preserve"> מורכב.</w:t>
      </w:r>
    </w:p>
    <w:p w:rsidR="00841CD1" w:rsidRPr="00F1162E" w:rsidRDefault="00841CD1" w:rsidP="00C6394C">
      <w:pPr>
        <w:spacing w:line="360" w:lineRule="auto"/>
        <w:rPr>
          <w:rFonts w:ascii="Arial" w:hAnsi="Arial"/>
          <w:rtl/>
        </w:rPr>
      </w:pPr>
      <w:r w:rsidRPr="00F1162E">
        <w:rPr>
          <w:rFonts w:ascii="Arial" w:hAnsi="Arial"/>
          <w:rtl/>
        </w:rPr>
        <w:t xml:space="preserve">בנוסף ללימודים בביה"ס אני גם פעיל בתנועת הצופים, אני ספורטאי חובב שמתאמן לפחות שלוש פעמים בשבוע (אני מאוד אוהב ספורט, אני אוהד שרוף של קבוצת הכדורגל האנגלית ארסנל) ואני מוצא מספיק זמן לבלות עם חברים. הנקודה שלי היא שכל אחד יכול לעשות </w:t>
      </w:r>
      <w:proofErr w:type="spellStart"/>
      <w:r w:rsidRPr="00F1162E">
        <w:rPr>
          <w:rFonts w:ascii="Arial" w:hAnsi="Arial"/>
          <w:rtl/>
        </w:rPr>
        <w:t>פרוייקט,רק</w:t>
      </w:r>
      <w:proofErr w:type="spellEnd"/>
      <w:r w:rsidRPr="00F1162E">
        <w:rPr>
          <w:rFonts w:ascii="Arial" w:hAnsi="Arial"/>
          <w:rtl/>
        </w:rPr>
        <w:t xml:space="preserve"> צריך את הרצון לעשות זאת.</w:t>
      </w:r>
    </w:p>
    <w:p w:rsidR="00841CD1" w:rsidRPr="00F1162E" w:rsidRDefault="00841CD1" w:rsidP="005726CF">
      <w:pPr>
        <w:spacing w:line="360" w:lineRule="auto"/>
        <w:rPr>
          <w:rFonts w:ascii="Arial" w:hAnsi="Arial"/>
          <w:rtl/>
        </w:rPr>
      </w:pPr>
      <w:r w:rsidRPr="00F1162E">
        <w:rPr>
          <w:rFonts w:ascii="Arial" w:hAnsi="Arial"/>
          <w:rtl/>
        </w:rPr>
        <w:t xml:space="preserve">בנקודה זו אני רוצה למסור תודה לאנשים שתמכו בי לכל אורך הפרויקט: להורי התומכים והנהדרים, למורים </w:t>
      </w:r>
      <w:proofErr w:type="spellStart"/>
      <w:r w:rsidRPr="00F1162E">
        <w:rPr>
          <w:rFonts w:ascii="Arial" w:hAnsi="Arial"/>
          <w:rtl/>
        </w:rPr>
        <w:t>המקצועים</w:t>
      </w:r>
      <w:proofErr w:type="spellEnd"/>
      <w:r w:rsidRPr="00F1162E">
        <w:rPr>
          <w:rFonts w:ascii="Arial" w:hAnsi="Arial"/>
          <w:rtl/>
        </w:rPr>
        <w:t xml:space="preserve"> שלי שאפשרו לי לצאת משיעורים כדי לעבוד על </w:t>
      </w:r>
      <w:proofErr w:type="spellStart"/>
      <w:r w:rsidRPr="00F1162E">
        <w:rPr>
          <w:rFonts w:ascii="Arial" w:hAnsi="Arial"/>
          <w:rtl/>
        </w:rPr>
        <w:t>הפרוייקט</w:t>
      </w:r>
      <w:proofErr w:type="spellEnd"/>
      <w:r w:rsidRPr="00F1162E">
        <w:rPr>
          <w:rFonts w:ascii="Arial" w:hAnsi="Arial"/>
          <w:rtl/>
        </w:rPr>
        <w:t xml:space="preserve">, למורים שלי בפיזיקה מרינה </w:t>
      </w:r>
      <w:proofErr w:type="spellStart"/>
      <w:r w:rsidRPr="00F1162E">
        <w:rPr>
          <w:rFonts w:ascii="Arial" w:hAnsi="Arial"/>
          <w:rtl/>
        </w:rPr>
        <w:t>פוטרוס</w:t>
      </w:r>
      <w:proofErr w:type="spellEnd"/>
      <w:r w:rsidRPr="00F1162E">
        <w:rPr>
          <w:rFonts w:ascii="Arial" w:hAnsi="Arial"/>
          <w:rtl/>
        </w:rPr>
        <w:t xml:space="preserve"> ואלכס. למחנכת שלי רבקה </w:t>
      </w:r>
      <w:proofErr w:type="spellStart"/>
      <w:r w:rsidRPr="00F1162E">
        <w:rPr>
          <w:rFonts w:ascii="Arial" w:hAnsi="Arial"/>
          <w:rtl/>
        </w:rPr>
        <w:t>אסיאו</w:t>
      </w:r>
      <w:proofErr w:type="spellEnd"/>
      <w:r w:rsidRPr="00F1162E">
        <w:rPr>
          <w:rFonts w:ascii="Arial" w:hAnsi="Arial"/>
          <w:rtl/>
        </w:rPr>
        <w:t xml:space="preserve">, למנהל ביה"ס אמנון בר נתן ולמנחה שלי יבגני גולדברג שבלעדיו לא הייתי מסוגל לעשות את </w:t>
      </w:r>
      <w:proofErr w:type="spellStart"/>
      <w:r w:rsidRPr="00F1162E">
        <w:rPr>
          <w:rFonts w:ascii="Arial" w:hAnsi="Arial"/>
          <w:rtl/>
        </w:rPr>
        <w:t>הפרוייקט</w:t>
      </w:r>
      <w:proofErr w:type="spellEnd"/>
      <w:r w:rsidRPr="00F1162E">
        <w:rPr>
          <w:rFonts w:ascii="Arial" w:hAnsi="Arial"/>
          <w:rtl/>
        </w:rPr>
        <w:t xml:space="preserve">.    </w:t>
      </w:r>
    </w:p>
    <w:p w:rsidR="00841CD1" w:rsidRPr="008F4A5F" w:rsidRDefault="00841CD1" w:rsidP="008F4A5F">
      <w:pPr>
        <w:spacing w:line="360" w:lineRule="auto"/>
        <w:jc w:val="center"/>
        <w:rPr>
          <w:rFonts w:ascii="Arial" w:hAnsi="Arial"/>
          <w:b/>
          <w:bCs/>
          <w:u w:val="single"/>
          <w:rtl/>
        </w:rPr>
      </w:pPr>
    </w:p>
    <w:p w:rsidR="00841CD1" w:rsidRPr="008F4A5F" w:rsidRDefault="00841CD1" w:rsidP="008F4A5F">
      <w:pPr>
        <w:spacing w:line="360" w:lineRule="auto"/>
        <w:jc w:val="center"/>
        <w:rPr>
          <w:rFonts w:ascii="Arial" w:hAnsi="Arial"/>
          <w:b/>
          <w:bCs/>
          <w:u w:val="single"/>
          <w:rtl/>
        </w:rPr>
      </w:pPr>
    </w:p>
    <w:p w:rsidR="00841CD1" w:rsidRPr="008F4A5F" w:rsidRDefault="00841CD1" w:rsidP="008F4A5F">
      <w:pPr>
        <w:spacing w:line="360" w:lineRule="auto"/>
        <w:jc w:val="center"/>
        <w:rPr>
          <w:rFonts w:ascii="Arial" w:hAnsi="Arial"/>
          <w:b/>
          <w:bCs/>
          <w:u w:val="single"/>
          <w:rtl/>
        </w:rPr>
      </w:pPr>
    </w:p>
    <w:p w:rsidR="00841CD1" w:rsidRDefault="00841CD1" w:rsidP="008F4A5F">
      <w:pPr>
        <w:spacing w:line="360" w:lineRule="auto"/>
        <w:jc w:val="center"/>
        <w:rPr>
          <w:rFonts w:ascii="Arial" w:hAnsi="Arial"/>
          <w:b/>
          <w:bCs/>
          <w:u w:val="single"/>
          <w:rtl/>
        </w:rPr>
      </w:pPr>
    </w:p>
    <w:p w:rsidR="00841CD1" w:rsidRDefault="00841CD1" w:rsidP="008F4A5F">
      <w:pPr>
        <w:spacing w:line="360" w:lineRule="auto"/>
        <w:jc w:val="center"/>
        <w:rPr>
          <w:rFonts w:ascii="Arial" w:hAnsi="Arial"/>
          <w:b/>
          <w:bCs/>
          <w:u w:val="single"/>
          <w:rtl/>
        </w:rPr>
      </w:pPr>
    </w:p>
    <w:p w:rsidR="00841CD1" w:rsidRDefault="00841CD1" w:rsidP="008F4A5F">
      <w:pPr>
        <w:spacing w:line="360" w:lineRule="auto"/>
        <w:jc w:val="center"/>
        <w:rPr>
          <w:rFonts w:ascii="Arial" w:hAnsi="Arial"/>
          <w:b/>
          <w:bCs/>
          <w:u w:val="single"/>
          <w:rtl/>
        </w:rPr>
      </w:pPr>
    </w:p>
    <w:p w:rsidR="00841CD1" w:rsidRDefault="00841CD1" w:rsidP="008F4A5F">
      <w:pPr>
        <w:spacing w:line="360" w:lineRule="auto"/>
        <w:jc w:val="center"/>
        <w:rPr>
          <w:rFonts w:ascii="Arial" w:hAnsi="Arial"/>
          <w:b/>
          <w:bCs/>
          <w:u w:val="single"/>
          <w:rtl/>
        </w:rPr>
      </w:pPr>
    </w:p>
    <w:p w:rsidR="00841CD1" w:rsidRDefault="00841CD1" w:rsidP="008F4A5F">
      <w:pPr>
        <w:spacing w:line="360" w:lineRule="auto"/>
        <w:jc w:val="center"/>
        <w:rPr>
          <w:rFonts w:ascii="Arial" w:hAnsi="Arial"/>
          <w:b/>
          <w:bCs/>
          <w:u w:val="single"/>
          <w:rtl/>
        </w:rPr>
      </w:pPr>
    </w:p>
    <w:p w:rsidR="00841CD1" w:rsidRPr="008F4A5F" w:rsidRDefault="00841CD1" w:rsidP="008F4A5F">
      <w:pPr>
        <w:spacing w:line="360" w:lineRule="auto"/>
        <w:jc w:val="center"/>
        <w:rPr>
          <w:rFonts w:ascii="Arial" w:hAnsi="Arial"/>
          <w:b/>
          <w:bCs/>
          <w:u w:val="single"/>
          <w:rtl/>
        </w:rPr>
      </w:pPr>
    </w:p>
    <w:p w:rsidR="00841CD1" w:rsidRPr="0057787A" w:rsidRDefault="00841CD1" w:rsidP="008F4A5F">
      <w:pPr>
        <w:spacing w:line="360" w:lineRule="auto"/>
        <w:jc w:val="center"/>
        <w:rPr>
          <w:rFonts w:ascii="Arial" w:hAnsi="Arial"/>
          <w:b/>
          <w:bCs/>
          <w:sz w:val="72"/>
          <w:szCs w:val="72"/>
          <w:rtl/>
        </w:rPr>
      </w:pPr>
      <w:r w:rsidRPr="0057787A">
        <w:rPr>
          <w:rFonts w:ascii="Arial" w:hAnsi="Arial"/>
          <w:b/>
          <w:bCs/>
          <w:sz w:val="72"/>
          <w:szCs w:val="72"/>
          <w:rtl/>
        </w:rPr>
        <w:t>סקירה ספרותית</w:t>
      </w:r>
    </w:p>
    <w:p w:rsidR="00841CD1" w:rsidRDefault="00841CD1" w:rsidP="008F4A5F">
      <w:pPr>
        <w:spacing w:line="360" w:lineRule="auto"/>
        <w:jc w:val="center"/>
        <w:rPr>
          <w:rFonts w:ascii="Arial" w:hAnsi="Arial"/>
          <w:b/>
          <w:bCs/>
          <w:sz w:val="28"/>
          <w:szCs w:val="28"/>
          <w:u w:val="single"/>
          <w:rtl/>
        </w:rPr>
      </w:pPr>
    </w:p>
    <w:p w:rsidR="00841CD1" w:rsidRDefault="0014552A" w:rsidP="008F4A5F">
      <w:pPr>
        <w:spacing w:line="360" w:lineRule="auto"/>
        <w:jc w:val="center"/>
        <w:rPr>
          <w:rFonts w:ascii="Arial" w:hAnsi="Arial"/>
          <w:b/>
          <w:bCs/>
          <w:sz w:val="28"/>
          <w:szCs w:val="28"/>
          <w:u w:val="single"/>
          <w:rtl/>
        </w:rPr>
      </w:pPr>
      <w:r>
        <w:rPr>
          <w:noProof/>
        </w:rPr>
        <w:drawing>
          <wp:inline distT="0" distB="0" distL="0" distR="0">
            <wp:extent cx="5094605" cy="3823970"/>
            <wp:effectExtent l="19050" t="0" r="0" b="0"/>
            <wp:docPr id="3" name="Picture 161" descr="http://ngm.nationalgeographic.com/2013/07/solar-system/img/02-solar-system-nice-model-990x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ngm.nationalgeographic.com/2013/07/solar-system/img/02-solar-system-nice-model-990x743.jpg"/>
                    <pic:cNvPicPr>
                      <a:picLocks noChangeAspect="1" noChangeArrowheads="1"/>
                    </pic:cNvPicPr>
                  </pic:nvPicPr>
                  <pic:blipFill>
                    <a:blip r:embed="rId10"/>
                    <a:srcRect/>
                    <a:stretch>
                      <a:fillRect/>
                    </a:stretch>
                  </pic:blipFill>
                  <pic:spPr bwMode="auto">
                    <a:xfrm>
                      <a:off x="0" y="0"/>
                      <a:ext cx="5094605" cy="3823970"/>
                    </a:xfrm>
                    <a:prstGeom prst="rect">
                      <a:avLst/>
                    </a:prstGeom>
                    <a:noFill/>
                    <a:ln w="9525">
                      <a:noFill/>
                      <a:miter lim="800000"/>
                      <a:headEnd/>
                      <a:tailEnd/>
                    </a:ln>
                  </pic:spPr>
                </pic:pic>
              </a:graphicData>
            </a:graphic>
          </wp:inline>
        </w:drawing>
      </w:r>
    </w:p>
    <w:p w:rsidR="00841CD1" w:rsidRDefault="00841CD1" w:rsidP="008F4A5F">
      <w:pPr>
        <w:spacing w:line="360" w:lineRule="auto"/>
        <w:jc w:val="center"/>
        <w:rPr>
          <w:rFonts w:ascii="Arial" w:hAnsi="Arial"/>
          <w:b/>
          <w:bCs/>
          <w:sz w:val="28"/>
          <w:szCs w:val="28"/>
          <w:u w:val="single"/>
          <w:rtl/>
        </w:rPr>
      </w:pPr>
    </w:p>
    <w:p w:rsidR="00841CD1" w:rsidRDefault="00841CD1" w:rsidP="008F4A5F">
      <w:pPr>
        <w:spacing w:line="360" w:lineRule="auto"/>
        <w:jc w:val="center"/>
        <w:rPr>
          <w:rFonts w:ascii="Arial" w:hAnsi="Arial"/>
          <w:b/>
          <w:bCs/>
          <w:sz w:val="28"/>
          <w:szCs w:val="28"/>
          <w:u w:val="single"/>
          <w:rtl/>
        </w:rPr>
      </w:pPr>
    </w:p>
    <w:p w:rsidR="00841CD1" w:rsidRDefault="00841CD1" w:rsidP="00F1162E">
      <w:pPr>
        <w:spacing w:line="360" w:lineRule="auto"/>
        <w:rPr>
          <w:rFonts w:ascii="Arial" w:hAnsi="Arial"/>
          <w:b/>
          <w:bCs/>
          <w:sz w:val="28"/>
          <w:szCs w:val="28"/>
          <w:u w:val="single"/>
          <w:rtl/>
        </w:rPr>
      </w:pPr>
    </w:p>
    <w:p w:rsidR="00841CD1" w:rsidRDefault="00841CD1" w:rsidP="00F1162E">
      <w:pPr>
        <w:spacing w:line="360" w:lineRule="auto"/>
        <w:rPr>
          <w:rFonts w:ascii="Arial" w:hAnsi="Arial"/>
          <w:b/>
          <w:bCs/>
          <w:sz w:val="28"/>
          <w:szCs w:val="28"/>
          <w:u w:val="single"/>
          <w:rtl/>
        </w:rPr>
      </w:pPr>
    </w:p>
    <w:p w:rsidR="00841CD1" w:rsidRDefault="00841CD1" w:rsidP="008F4A5F">
      <w:pPr>
        <w:spacing w:line="360" w:lineRule="auto"/>
        <w:jc w:val="center"/>
        <w:rPr>
          <w:rFonts w:ascii="Arial" w:hAnsi="Arial"/>
          <w:b/>
          <w:bCs/>
          <w:sz w:val="28"/>
          <w:szCs w:val="28"/>
          <w:u w:val="single"/>
          <w:rtl/>
        </w:rPr>
      </w:pPr>
    </w:p>
    <w:p w:rsidR="00841CD1" w:rsidRPr="00EB3109" w:rsidRDefault="00841CD1" w:rsidP="008F4A5F">
      <w:pPr>
        <w:spacing w:line="360" w:lineRule="auto"/>
        <w:jc w:val="center"/>
        <w:rPr>
          <w:rFonts w:ascii="Arial" w:hAnsi="Arial"/>
          <w:b/>
          <w:bCs/>
          <w:sz w:val="28"/>
          <w:szCs w:val="28"/>
          <w:u w:val="single"/>
          <w:rtl/>
        </w:rPr>
      </w:pPr>
      <w:r w:rsidRPr="00EB3109">
        <w:rPr>
          <w:rFonts w:ascii="Arial" w:hAnsi="Arial"/>
          <w:b/>
          <w:bCs/>
          <w:sz w:val="28"/>
          <w:szCs w:val="28"/>
          <w:u w:val="single"/>
          <w:rtl/>
        </w:rPr>
        <w:lastRenderedPageBreak/>
        <w:t>הרכב מערכת השמש</w:t>
      </w:r>
    </w:p>
    <w:p w:rsidR="00841CD1" w:rsidRPr="00EB3109" w:rsidRDefault="00841CD1" w:rsidP="008F4A5F">
      <w:pPr>
        <w:spacing w:line="360" w:lineRule="auto"/>
        <w:rPr>
          <w:rFonts w:ascii="Arial" w:hAnsi="Arial"/>
          <w:b/>
          <w:bCs/>
          <w:sz w:val="28"/>
          <w:szCs w:val="28"/>
          <w:u w:val="single"/>
          <w:rtl/>
        </w:rPr>
      </w:pPr>
      <w:r w:rsidRPr="00EB3109">
        <w:rPr>
          <w:rFonts w:ascii="Arial" w:hAnsi="Arial"/>
          <w:b/>
          <w:bCs/>
          <w:sz w:val="28"/>
          <w:szCs w:val="28"/>
          <w:u w:val="single"/>
          <w:rtl/>
        </w:rPr>
        <w:t>השמש</w:t>
      </w:r>
    </w:p>
    <w:p w:rsidR="00841CD1" w:rsidRPr="008F4A5F" w:rsidRDefault="00841CD1" w:rsidP="008F4A5F">
      <w:pPr>
        <w:spacing w:line="360" w:lineRule="auto"/>
        <w:jc w:val="both"/>
        <w:rPr>
          <w:rFonts w:ascii="Arial" w:hAnsi="Arial"/>
          <w:rtl/>
        </w:rPr>
      </w:pPr>
      <w:r w:rsidRPr="008F4A5F">
        <w:rPr>
          <w:rFonts w:ascii="Arial" w:hAnsi="Arial"/>
          <w:rtl/>
        </w:rPr>
        <w:t>השמש היא גרם שמיים מסוג כוכב והיא הגוף החשוב ביותר במערכת השמש. היא גורם לתהליכים רבים שמתרחשים במערכת השמש, כולל לשני תהליכים חשובים ביותר:</w:t>
      </w:r>
    </w:p>
    <w:p w:rsidR="00841CD1" w:rsidRPr="008F4A5F" w:rsidRDefault="00841CD1" w:rsidP="008F4A5F">
      <w:pPr>
        <w:pStyle w:val="a3"/>
        <w:numPr>
          <w:ilvl w:val="0"/>
          <w:numId w:val="1"/>
        </w:numPr>
        <w:spacing w:line="360" w:lineRule="auto"/>
        <w:jc w:val="both"/>
        <w:rPr>
          <w:rFonts w:ascii="Arial" w:hAnsi="Arial"/>
        </w:rPr>
      </w:pPr>
      <w:r w:rsidRPr="008F4A5F">
        <w:rPr>
          <w:rFonts w:ascii="Arial" w:hAnsi="Arial"/>
          <w:rtl/>
        </w:rPr>
        <w:t xml:space="preserve">מסת השמש מהווה 99.9% מהמסה של מערכת השמש כולה, גורם זה אחראי על האינטראקציה </w:t>
      </w:r>
      <w:proofErr w:type="spellStart"/>
      <w:r w:rsidRPr="008F4A5F">
        <w:rPr>
          <w:rFonts w:ascii="Arial" w:hAnsi="Arial"/>
          <w:rtl/>
        </w:rPr>
        <w:t>הכובדית</w:t>
      </w:r>
      <w:proofErr w:type="spellEnd"/>
      <w:r w:rsidRPr="008F4A5F">
        <w:rPr>
          <w:rFonts w:ascii="Arial" w:hAnsi="Arial"/>
          <w:rtl/>
        </w:rPr>
        <w:t xml:space="preserve"> בין השמש לגופים שונים במערכת השמש -  זהו כוח המשיכה של השמש. הכוח המרכזי הזה אחראי ל"החזקת" מערכת השמש כולה והוא מחזיק את כוכבי הלכת ואת הגופים הקטנים לנוע סביבו במסלולים אליפטיים. </w:t>
      </w:r>
    </w:p>
    <w:p w:rsidR="00841CD1" w:rsidRPr="008F4A5F" w:rsidRDefault="00841CD1" w:rsidP="008F4A5F">
      <w:pPr>
        <w:pStyle w:val="a3"/>
        <w:numPr>
          <w:ilvl w:val="0"/>
          <w:numId w:val="1"/>
        </w:numPr>
        <w:spacing w:line="360" w:lineRule="auto"/>
        <w:jc w:val="both"/>
        <w:rPr>
          <w:rFonts w:ascii="Arial" w:hAnsi="Arial"/>
          <w:u w:val="single"/>
        </w:rPr>
      </w:pPr>
      <w:r w:rsidRPr="008F4A5F">
        <w:rPr>
          <w:rFonts w:ascii="Arial" w:hAnsi="Arial"/>
          <w:rtl/>
        </w:rPr>
        <w:t xml:space="preserve">קרינת השמש- השמש מספקת אור לגופים במערכת השמש. הספק זה נגרם מפליטת האנרגיה הגדולה שלה שנגרמת מתגובות תרמו- גרעיניות המתרחשים בתוכה. האנרגיה הזאת משתחררת לחלל באמצעות קרינה שברובה – קרינת האור. לקרינה הזאת יש משמעות לתהליכים המתרחשים במערכת השמש, בין עם זה יצירת חיים על כדור הארץ או עם זה  דחייה של גופים בחלל באמצעות לחץ אור. (פרק מורחב בהמשך על לחץ אור).  </w:t>
      </w:r>
    </w:p>
    <w:p w:rsidR="00841CD1" w:rsidRPr="00EB3109" w:rsidRDefault="00841CD1" w:rsidP="008F4A5F">
      <w:pPr>
        <w:spacing w:line="360" w:lineRule="auto"/>
        <w:jc w:val="both"/>
        <w:rPr>
          <w:rFonts w:ascii="Arial" w:hAnsi="Arial"/>
          <w:b/>
          <w:bCs/>
          <w:sz w:val="28"/>
          <w:szCs w:val="28"/>
          <w:u w:val="single"/>
          <w:rtl/>
        </w:rPr>
      </w:pPr>
      <w:r w:rsidRPr="00EB3109">
        <w:rPr>
          <w:rFonts w:ascii="Arial" w:hAnsi="Arial"/>
          <w:b/>
          <w:bCs/>
          <w:sz w:val="28"/>
          <w:szCs w:val="28"/>
          <w:u w:val="single"/>
          <w:rtl/>
        </w:rPr>
        <w:t>כוכבי לכת</w:t>
      </w:r>
    </w:p>
    <w:p w:rsidR="00841CD1" w:rsidRPr="008F4A5F" w:rsidRDefault="00841CD1" w:rsidP="008F4A5F">
      <w:pPr>
        <w:spacing w:line="360" w:lineRule="auto"/>
        <w:jc w:val="both"/>
        <w:rPr>
          <w:rFonts w:ascii="Arial" w:hAnsi="Arial"/>
          <w:rtl/>
        </w:rPr>
      </w:pPr>
      <w:r w:rsidRPr="008F4A5F">
        <w:rPr>
          <w:rFonts w:ascii="Arial" w:hAnsi="Arial"/>
          <w:rtl/>
        </w:rPr>
        <w:t xml:space="preserve">כוכבי לכת הם גופים גדולים שנעים סביב השמש  כתוצאה </w:t>
      </w:r>
      <w:proofErr w:type="spellStart"/>
      <w:r w:rsidRPr="008F4A5F">
        <w:rPr>
          <w:rFonts w:ascii="Arial" w:hAnsi="Arial"/>
          <w:rtl/>
        </w:rPr>
        <w:t>מהאינטרקציה</w:t>
      </w:r>
      <w:proofErr w:type="spellEnd"/>
      <w:r w:rsidRPr="008F4A5F">
        <w:rPr>
          <w:rFonts w:ascii="Arial" w:hAnsi="Arial"/>
          <w:rtl/>
        </w:rPr>
        <w:t xml:space="preserve"> </w:t>
      </w:r>
      <w:proofErr w:type="spellStart"/>
      <w:r w:rsidRPr="008F4A5F">
        <w:rPr>
          <w:rFonts w:ascii="Arial" w:hAnsi="Arial"/>
          <w:rtl/>
        </w:rPr>
        <w:t>הכובדית</w:t>
      </w:r>
      <w:proofErr w:type="spellEnd"/>
      <w:r w:rsidRPr="008F4A5F">
        <w:rPr>
          <w:rFonts w:ascii="Arial" w:hAnsi="Arial"/>
          <w:rtl/>
        </w:rPr>
        <w:t xml:space="preserve"> בינם לבין השמש </w:t>
      </w:r>
      <w:r w:rsidRPr="00F1162E">
        <w:rPr>
          <w:rFonts w:ascii="Arial" w:hAnsi="Arial"/>
          <w:rtl/>
        </w:rPr>
        <w:t>ומומנט התמד שלהם</w:t>
      </w:r>
      <w:r w:rsidRPr="008F4A5F">
        <w:rPr>
          <w:rFonts w:ascii="Arial" w:hAnsi="Arial"/>
          <w:rtl/>
        </w:rPr>
        <w:t xml:space="preserve">. במערכת השמש קיימים שמונה כוכבי לכת רגילים ועוד כוכבי לכת ננסיים. </w:t>
      </w:r>
    </w:p>
    <w:p w:rsidR="00841CD1" w:rsidRPr="00EB3109" w:rsidRDefault="00841CD1" w:rsidP="008F4A5F">
      <w:pPr>
        <w:spacing w:line="360" w:lineRule="auto"/>
        <w:jc w:val="both"/>
        <w:rPr>
          <w:rFonts w:ascii="Arial" w:hAnsi="Arial"/>
          <w:b/>
          <w:bCs/>
          <w:sz w:val="28"/>
          <w:szCs w:val="28"/>
          <w:u w:val="single"/>
          <w:rtl/>
        </w:rPr>
      </w:pPr>
      <w:r w:rsidRPr="00EB3109">
        <w:rPr>
          <w:rFonts w:ascii="Arial" w:hAnsi="Arial"/>
          <w:b/>
          <w:bCs/>
          <w:sz w:val="28"/>
          <w:szCs w:val="28"/>
          <w:u w:val="single"/>
          <w:rtl/>
        </w:rPr>
        <w:t xml:space="preserve">כוכבי לכת הסלעיים </w:t>
      </w:r>
    </w:p>
    <w:p w:rsidR="00841CD1" w:rsidRPr="008F4A5F" w:rsidRDefault="00841CD1" w:rsidP="008F4A5F">
      <w:pPr>
        <w:spacing w:line="360" w:lineRule="auto"/>
        <w:jc w:val="both"/>
        <w:rPr>
          <w:rFonts w:ascii="Arial" w:hAnsi="Arial"/>
          <w:rtl/>
        </w:rPr>
      </w:pPr>
      <w:r w:rsidRPr="008F4A5F">
        <w:rPr>
          <w:rFonts w:ascii="Arial" w:hAnsi="Arial"/>
          <w:rtl/>
        </w:rPr>
        <w:t xml:space="preserve">ארבעת כוכבי הלכת הפנימיים ביותר, הקרובים ביותר לשמש הם כוכבי הלכת הסלעיים המוצקים והם כוללים את: כוכב חמה, נוגה, ארץ ומאדים. המשותף לארבעתם הוא שבכולם נשאר רק חלק קטן של </w:t>
      </w:r>
      <w:r w:rsidRPr="00F1162E">
        <w:rPr>
          <w:rFonts w:ascii="Arial" w:hAnsi="Arial"/>
          <w:rtl/>
        </w:rPr>
        <w:t>חומרים קלים</w:t>
      </w:r>
      <w:r w:rsidRPr="008F4A5F">
        <w:rPr>
          <w:rFonts w:ascii="Arial" w:hAnsi="Arial"/>
          <w:rtl/>
        </w:rPr>
        <w:t xml:space="preserve">. </w:t>
      </w:r>
    </w:p>
    <w:p w:rsidR="00841CD1" w:rsidRPr="00EB3109" w:rsidRDefault="00841CD1" w:rsidP="008F4A5F">
      <w:pPr>
        <w:spacing w:line="360" w:lineRule="auto"/>
        <w:jc w:val="both"/>
        <w:rPr>
          <w:rFonts w:ascii="Arial" w:hAnsi="Arial"/>
          <w:b/>
          <w:bCs/>
          <w:sz w:val="28"/>
          <w:szCs w:val="28"/>
          <w:u w:val="single"/>
          <w:rtl/>
        </w:rPr>
      </w:pPr>
      <w:r w:rsidRPr="00EB3109">
        <w:rPr>
          <w:rFonts w:ascii="Arial" w:hAnsi="Arial"/>
          <w:b/>
          <w:bCs/>
          <w:sz w:val="28"/>
          <w:szCs w:val="28"/>
          <w:u w:val="single"/>
          <w:rtl/>
        </w:rPr>
        <w:t>כוכבי לכת גזיים</w:t>
      </w:r>
    </w:p>
    <w:p w:rsidR="00841CD1" w:rsidRPr="008F4A5F" w:rsidRDefault="00841CD1" w:rsidP="008F4A5F">
      <w:pPr>
        <w:spacing w:line="360" w:lineRule="auto"/>
        <w:jc w:val="both"/>
        <w:rPr>
          <w:rFonts w:ascii="Arial" w:hAnsi="Arial"/>
          <w:rtl/>
        </w:rPr>
      </w:pPr>
      <w:r w:rsidRPr="008F4A5F">
        <w:rPr>
          <w:rFonts w:ascii="Arial" w:hAnsi="Arial"/>
          <w:rtl/>
        </w:rPr>
        <w:t>ארבעת כוכבי הלכת החיצוניים, הרחוקים מהשמש קרואים "ענקי גז" והם כוללים את: צדק, אורנוס, שבתאי ונפטון. צדק ושבתאי עשויים בעיקר ממימן והליום, אורנוס ונפטון הם תת קטגוריה של קבוצה זו הנקראת "ענקי קרח" והרכבם עשוי מקרח וסלע כי הם קרים יותר בשל מרחקם מהשמש ומכלילים יותר חומרים קפואים.</w:t>
      </w:r>
    </w:p>
    <w:p w:rsidR="00841CD1" w:rsidRPr="008F4A5F" w:rsidRDefault="00841CD1" w:rsidP="008F4A5F">
      <w:pPr>
        <w:spacing w:line="360" w:lineRule="auto"/>
        <w:jc w:val="both"/>
        <w:rPr>
          <w:rFonts w:ascii="Arial" w:hAnsi="Arial"/>
          <w:b/>
          <w:bCs/>
          <w:u w:val="single"/>
          <w:rtl/>
        </w:rPr>
      </w:pPr>
    </w:p>
    <w:p w:rsidR="00841CD1" w:rsidRPr="008F4A5F" w:rsidRDefault="00841CD1" w:rsidP="008F4A5F">
      <w:pPr>
        <w:spacing w:line="360" w:lineRule="auto"/>
        <w:jc w:val="both"/>
        <w:rPr>
          <w:rFonts w:ascii="Arial" w:hAnsi="Arial"/>
          <w:b/>
          <w:bCs/>
          <w:u w:val="single"/>
          <w:rtl/>
        </w:rPr>
      </w:pPr>
    </w:p>
    <w:p w:rsidR="00841CD1" w:rsidRPr="008F4A5F" w:rsidRDefault="00841CD1" w:rsidP="008F4A5F">
      <w:pPr>
        <w:spacing w:line="360" w:lineRule="auto"/>
        <w:jc w:val="both"/>
        <w:rPr>
          <w:rFonts w:ascii="Arial" w:hAnsi="Arial"/>
          <w:b/>
          <w:bCs/>
          <w:u w:val="single"/>
          <w:rtl/>
        </w:rPr>
      </w:pPr>
    </w:p>
    <w:p w:rsidR="00841CD1" w:rsidRPr="00EB3109" w:rsidRDefault="00841CD1" w:rsidP="008F4A5F">
      <w:pPr>
        <w:spacing w:line="360" w:lineRule="auto"/>
        <w:jc w:val="both"/>
        <w:rPr>
          <w:rFonts w:ascii="Arial" w:hAnsi="Arial"/>
          <w:b/>
          <w:bCs/>
          <w:sz w:val="28"/>
          <w:szCs w:val="28"/>
          <w:u w:val="single"/>
          <w:rtl/>
        </w:rPr>
      </w:pPr>
      <w:r w:rsidRPr="00EB3109">
        <w:rPr>
          <w:rFonts w:ascii="Arial" w:hAnsi="Arial"/>
          <w:b/>
          <w:bCs/>
          <w:sz w:val="28"/>
          <w:szCs w:val="28"/>
          <w:u w:val="single"/>
          <w:rtl/>
        </w:rPr>
        <w:lastRenderedPageBreak/>
        <w:t>כוכבי לכת ננסיים</w:t>
      </w:r>
    </w:p>
    <w:p w:rsidR="00841CD1" w:rsidRPr="008F4A5F" w:rsidRDefault="00841CD1" w:rsidP="008F4A5F">
      <w:pPr>
        <w:spacing w:line="360" w:lineRule="auto"/>
        <w:jc w:val="both"/>
        <w:rPr>
          <w:rFonts w:ascii="Arial" w:hAnsi="Arial"/>
          <w:rtl/>
        </w:rPr>
      </w:pPr>
      <w:r w:rsidRPr="008F4A5F">
        <w:rPr>
          <w:rFonts w:ascii="Arial" w:hAnsi="Arial"/>
          <w:rtl/>
        </w:rPr>
        <w:t>כוכבי לכת ננסיים מוגדרים כגרמי שמים שנעים סביב השמש . ההבדל בינם לבין כוכבי לכת רגילים הוא שהם קטנים יותר. פלוטו, שנחשב שנים רבות לכוכב לכת רגיל, שינה את ההגדרה שלו לכוכב לכת ננסי לאחר גילויו של כוכב לכת ננסי אחר ששמו אריס.</w:t>
      </w:r>
    </w:p>
    <w:p w:rsidR="00841CD1" w:rsidRPr="008F4A5F" w:rsidRDefault="00841CD1" w:rsidP="008F4A5F">
      <w:pPr>
        <w:spacing w:line="360" w:lineRule="auto"/>
        <w:jc w:val="both"/>
        <w:rPr>
          <w:rFonts w:ascii="Arial" w:hAnsi="Arial"/>
          <w:u w:val="single"/>
          <w:rtl/>
        </w:rPr>
      </w:pPr>
    </w:p>
    <w:p w:rsidR="00841CD1" w:rsidRPr="00EB3109" w:rsidRDefault="00841CD1" w:rsidP="008F4A5F">
      <w:pPr>
        <w:spacing w:line="360" w:lineRule="auto"/>
        <w:jc w:val="center"/>
        <w:rPr>
          <w:rFonts w:ascii="Arial" w:hAnsi="Arial"/>
          <w:b/>
          <w:bCs/>
          <w:sz w:val="28"/>
          <w:szCs w:val="28"/>
          <w:u w:val="single"/>
          <w:rtl/>
        </w:rPr>
      </w:pPr>
      <w:r w:rsidRPr="00EB3109">
        <w:rPr>
          <w:rFonts w:ascii="Arial" w:hAnsi="Arial"/>
          <w:b/>
          <w:bCs/>
          <w:sz w:val="28"/>
          <w:szCs w:val="28"/>
          <w:u w:val="single"/>
          <w:rtl/>
        </w:rPr>
        <w:t>גופים קטנים</w:t>
      </w:r>
    </w:p>
    <w:p w:rsidR="00841CD1" w:rsidRPr="00EB3109" w:rsidRDefault="00841CD1" w:rsidP="008F4A5F">
      <w:pPr>
        <w:spacing w:line="360" w:lineRule="auto"/>
        <w:jc w:val="both"/>
        <w:rPr>
          <w:rFonts w:ascii="Arial" w:hAnsi="Arial"/>
          <w:b/>
          <w:bCs/>
          <w:sz w:val="28"/>
          <w:szCs w:val="28"/>
          <w:u w:val="single"/>
          <w:rtl/>
        </w:rPr>
      </w:pPr>
      <w:r w:rsidRPr="00EB3109">
        <w:rPr>
          <w:rFonts w:ascii="Arial" w:hAnsi="Arial"/>
          <w:b/>
          <w:bCs/>
          <w:sz w:val="28"/>
          <w:szCs w:val="28"/>
          <w:u w:val="single"/>
          <w:rtl/>
        </w:rPr>
        <w:t>אסטרואידים</w:t>
      </w:r>
    </w:p>
    <w:p w:rsidR="00841CD1" w:rsidRPr="008F4A5F" w:rsidRDefault="00841CD1" w:rsidP="008F4A5F">
      <w:pPr>
        <w:spacing w:line="360" w:lineRule="auto"/>
        <w:rPr>
          <w:rFonts w:ascii="Arial" w:hAnsi="Arial"/>
          <w:rtl/>
        </w:rPr>
      </w:pPr>
      <w:r w:rsidRPr="008F4A5F">
        <w:rPr>
          <w:rFonts w:ascii="Arial" w:hAnsi="Arial"/>
          <w:rtl/>
        </w:rPr>
        <w:t xml:space="preserve">אסטרואיד הוא גוף קטן במערכת השמש הנע סביב השמש. המושג כולל את כל הגופים הקטנים שאינם מוגדרים ככוכבי לכת וכוכבי לכת הננסיים. שמו של האסטרואיד הראשון שהתגלה הוא קרס אך סיווגו שונה לאחר מכן לכוכב לכת ננסי. קרס התגלה בשנת 1801 על ידי האסטרונום </w:t>
      </w:r>
      <w:proofErr w:type="spellStart"/>
      <w:r w:rsidRPr="008F4A5F">
        <w:rPr>
          <w:rFonts w:ascii="Arial" w:hAnsi="Arial"/>
          <w:rtl/>
        </w:rPr>
        <w:t>פיאצי</w:t>
      </w:r>
      <w:proofErr w:type="spellEnd"/>
      <w:r w:rsidRPr="008F4A5F">
        <w:rPr>
          <w:rFonts w:ascii="Arial" w:hAnsi="Arial"/>
          <w:rtl/>
        </w:rPr>
        <w:t>. כעת כבר התגלו ומוכרים מאות אלפי אסטרואידים וההערכה היא שקיימים מעל למיליון גופים כאלה.</w:t>
      </w:r>
    </w:p>
    <w:p w:rsidR="00841CD1" w:rsidRPr="008F4A5F" w:rsidRDefault="00841CD1" w:rsidP="008F4A5F">
      <w:pPr>
        <w:spacing w:line="360" w:lineRule="auto"/>
        <w:jc w:val="both"/>
        <w:rPr>
          <w:rFonts w:ascii="Arial" w:hAnsi="Arial"/>
          <w:u w:val="single"/>
          <w:rtl/>
        </w:rPr>
      </w:pPr>
    </w:p>
    <w:p w:rsidR="00841CD1" w:rsidRPr="008F4A5F" w:rsidRDefault="00841CD1" w:rsidP="008F4A5F">
      <w:pPr>
        <w:spacing w:line="360" w:lineRule="auto"/>
        <w:jc w:val="both"/>
        <w:rPr>
          <w:rFonts w:ascii="Arial" w:hAnsi="Arial"/>
          <w:u w:val="single"/>
          <w:rtl/>
        </w:rPr>
      </w:pPr>
    </w:p>
    <w:p w:rsidR="00841CD1" w:rsidRPr="00EB3109" w:rsidRDefault="00841CD1" w:rsidP="008F4A5F">
      <w:pPr>
        <w:spacing w:line="360" w:lineRule="auto"/>
        <w:jc w:val="both"/>
        <w:rPr>
          <w:rFonts w:ascii="Arial" w:hAnsi="Arial"/>
          <w:b/>
          <w:bCs/>
          <w:sz w:val="28"/>
          <w:szCs w:val="28"/>
          <w:u w:val="single"/>
          <w:rtl/>
        </w:rPr>
      </w:pPr>
      <w:proofErr w:type="spellStart"/>
      <w:r w:rsidRPr="00EB3109">
        <w:rPr>
          <w:rFonts w:ascii="Arial" w:hAnsi="Arial"/>
          <w:b/>
          <w:bCs/>
          <w:sz w:val="28"/>
          <w:szCs w:val="28"/>
          <w:u w:val="single"/>
          <w:rtl/>
        </w:rPr>
        <w:t>מטאורידים</w:t>
      </w:r>
      <w:proofErr w:type="spellEnd"/>
    </w:p>
    <w:p w:rsidR="00841CD1" w:rsidRPr="00EB3109" w:rsidRDefault="00841CD1" w:rsidP="008F4A5F">
      <w:pPr>
        <w:spacing w:line="360" w:lineRule="auto"/>
        <w:jc w:val="both"/>
        <w:rPr>
          <w:rFonts w:ascii="Arial" w:hAnsi="Arial"/>
          <w:rtl/>
        </w:rPr>
      </w:pPr>
      <w:proofErr w:type="spellStart"/>
      <w:r w:rsidRPr="00EB3109">
        <w:rPr>
          <w:rFonts w:ascii="Arial" w:hAnsi="Arial"/>
          <w:rtl/>
        </w:rPr>
        <w:t>מטאוריד</w:t>
      </w:r>
      <w:proofErr w:type="spellEnd"/>
      <w:r w:rsidRPr="00EB3109">
        <w:rPr>
          <w:rFonts w:ascii="Arial" w:hAnsi="Arial"/>
          <w:rtl/>
        </w:rPr>
        <w:t xml:space="preserve"> הוא גוף שמימי מוצק וקטן יחסית. (בהשוואה לאסטרואיד) הנע במסלול סביב השמש. בשל הכמות הגדולה של </w:t>
      </w:r>
      <w:proofErr w:type="spellStart"/>
      <w:r w:rsidRPr="00EB3109">
        <w:rPr>
          <w:rFonts w:ascii="Arial" w:hAnsi="Arial"/>
          <w:rtl/>
        </w:rPr>
        <w:t>המטאורידים</w:t>
      </w:r>
      <w:proofErr w:type="spellEnd"/>
      <w:r w:rsidRPr="00EB3109">
        <w:rPr>
          <w:rFonts w:ascii="Arial" w:hAnsi="Arial"/>
          <w:rtl/>
        </w:rPr>
        <w:t xml:space="preserve">, תדירות התנגשויות שלהם עם גופים אחרים גבוהה יותר. כאשר </w:t>
      </w:r>
      <w:proofErr w:type="spellStart"/>
      <w:r w:rsidRPr="00EB3109">
        <w:rPr>
          <w:rFonts w:ascii="Arial" w:hAnsi="Arial"/>
          <w:rtl/>
        </w:rPr>
        <w:t>מטאוריד</w:t>
      </w:r>
      <w:proofErr w:type="spellEnd"/>
      <w:r w:rsidRPr="00EB3109">
        <w:rPr>
          <w:rFonts w:ascii="Arial" w:hAnsi="Arial"/>
          <w:rtl/>
        </w:rPr>
        <w:t xml:space="preserve"> חודר לאטמוספרת כדור הארץ הוא נע במהירות גבוהה מאוד ונוצר חיכוך בינו לבין האוויר באטמוספרה, בנוסף הוא גם לוחץ את האוויר סביבו ולכן גם האוויר עצמו מתחמם מאוד. החיכוך והתחממות האוויר מובילים להתחממות של </w:t>
      </w:r>
      <w:proofErr w:type="spellStart"/>
      <w:r w:rsidRPr="00EB3109">
        <w:rPr>
          <w:rFonts w:ascii="Arial" w:hAnsi="Arial"/>
          <w:rtl/>
        </w:rPr>
        <w:t>המטאוריד</w:t>
      </w:r>
      <w:proofErr w:type="spellEnd"/>
      <w:r w:rsidRPr="00EB3109">
        <w:rPr>
          <w:rFonts w:ascii="Arial" w:hAnsi="Arial"/>
          <w:rtl/>
        </w:rPr>
        <w:t xml:space="preserve"> עד שהוא מתחיל לבעור/להתאדות. הבעירה של </w:t>
      </w:r>
      <w:proofErr w:type="spellStart"/>
      <w:r w:rsidRPr="00EB3109">
        <w:rPr>
          <w:rFonts w:ascii="Arial" w:hAnsi="Arial"/>
          <w:rtl/>
        </w:rPr>
        <w:t>המטאוריד</w:t>
      </w:r>
      <w:proofErr w:type="spellEnd"/>
      <w:r w:rsidRPr="00EB3109">
        <w:rPr>
          <w:rFonts w:ascii="Arial" w:hAnsi="Arial"/>
          <w:rtl/>
        </w:rPr>
        <w:t xml:space="preserve"> והתגובה של האוויר (יינון מולקולות חומר באטמוספרה) יוצרים פס של אור (מטאור) ואפילו כדור אש – </w:t>
      </w:r>
      <w:proofErr w:type="spellStart"/>
      <w:r w:rsidRPr="00EB3109">
        <w:rPr>
          <w:rFonts w:ascii="Arial" w:hAnsi="Arial"/>
          <w:rtl/>
        </w:rPr>
        <w:t>בוליד</w:t>
      </w:r>
      <w:proofErr w:type="spellEnd"/>
      <w:r w:rsidRPr="00EB3109">
        <w:rPr>
          <w:rFonts w:ascii="Arial" w:hAnsi="Arial"/>
          <w:rtl/>
        </w:rPr>
        <w:t xml:space="preserve">. לפעמים תופעה זאת נלוות בפיזור פסי אור משניים וגם ברעם האופייני לתנועה על קולית.  במידה ולא כל </w:t>
      </w:r>
      <w:proofErr w:type="spellStart"/>
      <w:r w:rsidRPr="00EB3109">
        <w:rPr>
          <w:rFonts w:ascii="Arial" w:hAnsi="Arial"/>
          <w:rtl/>
        </w:rPr>
        <w:t>המטאוריד</w:t>
      </w:r>
      <w:proofErr w:type="spellEnd"/>
      <w:r w:rsidRPr="00EB3109">
        <w:rPr>
          <w:rFonts w:ascii="Arial" w:hAnsi="Arial"/>
          <w:rtl/>
        </w:rPr>
        <w:t xml:space="preserve"> נשרף באטמוספרה וחלקו מגיע לקרקע הרי שחלק זה מכונה מטאוריט</w:t>
      </w:r>
      <w:r w:rsidRPr="00EB3109">
        <w:rPr>
          <w:rFonts w:ascii="Arial" w:hAnsi="Arial"/>
        </w:rPr>
        <w:t>.</w:t>
      </w:r>
    </w:p>
    <w:p w:rsidR="00841CD1" w:rsidRPr="008F4A5F" w:rsidRDefault="00841CD1" w:rsidP="008F4A5F">
      <w:pPr>
        <w:spacing w:line="360" w:lineRule="auto"/>
        <w:jc w:val="both"/>
        <w:rPr>
          <w:rFonts w:ascii="Arial" w:hAnsi="Arial"/>
          <w:b/>
          <w:bCs/>
          <w:u w:val="single"/>
          <w:rtl/>
        </w:rPr>
      </w:pPr>
    </w:p>
    <w:p w:rsidR="00841CD1" w:rsidRPr="008F4A5F" w:rsidRDefault="00841CD1" w:rsidP="008F4A5F">
      <w:pPr>
        <w:spacing w:line="360" w:lineRule="auto"/>
        <w:jc w:val="both"/>
        <w:rPr>
          <w:rFonts w:ascii="Arial" w:hAnsi="Arial"/>
          <w:b/>
          <w:bCs/>
          <w:u w:val="single"/>
          <w:rtl/>
        </w:rPr>
      </w:pPr>
    </w:p>
    <w:p w:rsidR="00841CD1" w:rsidRDefault="00841CD1" w:rsidP="008F4A5F">
      <w:pPr>
        <w:spacing w:line="360" w:lineRule="auto"/>
        <w:jc w:val="both"/>
        <w:rPr>
          <w:rFonts w:ascii="Arial" w:hAnsi="Arial"/>
          <w:b/>
          <w:bCs/>
          <w:sz w:val="28"/>
          <w:szCs w:val="28"/>
          <w:u w:val="single"/>
          <w:rtl/>
        </w:rPr>
      </w:pPr>
    </w:p>
    <w:p w:rsidR="00841CD1" w:rsidRDefault="00841CD1" w:rsidP="008F4A5F">
      <w:pPr>
        <w:spacing w:line="360" w:lineRule="auto"/>
        <w:jc w:val="both"/>
        <w:rPr>
          <w:rFonts w:ascii="Arial" w:hAnsi="Arial"/>
          <w:b/>
          <w:bCs/>
          <w:sz w:val="28"/>
          <w:szCs w:val="28"/>
          <w:u w:val="single"/>
          <w:rtl/>
        </w:rPr>
      </w:pPr>
    </w:p>
    <w:p w:rsidR="00841CD1" w:rsidRPr="00EB3109" w:rsidRDefault="00841CD1" w:rsidP="008F4A5F">
      <w:pPr>
        <w:spacing w:line="360" w:lineRule="auto"/>
        <w:jc w:val="both"/>
        <w:rPr>
          <w:rFonts w:ascii="Arial" w:hAnsi="Arial"/>
          <w:b/>
          <w:bCs/>
          <w:sz w:val="28"/>
          <w:szCs w:val="28"/>
          <w:u w:val="single"/>
          <w:rtl/>
        </w:rPr>
      </w:pPr>
      <w:r w:rsidRPr="00EB3109">
        <w:rPr>
          <w:rFonts w:ascii="Arial" w:hAnsi="Arial"/>
          <w:b/>
          <w:bCs/>
          <w:sz w:val="28"/>
          <w:szCs w:val="28"/>
          <w:u w:val="single"/>
          <w:rtl/>
        </w:rPr>
        <w:lastRenderedPageBreak/>
        <w:t>שביטים</w:t>
      </w:r>
    </w:p>
    <w:p w:rsidR="00841CD1" w:rsidRPr="008F4A5F" w:rsidRDefault="00841CD1" w:rsidP="008F4A5F">
      <w:pPr>
        <w:spacing w:line="360" w:lineRule="auto"/>
        <w:jc w:val="both"/>
        <w:rPr>
          <w:rFonts w:ascii="Arial" w:hAnsi="Arial"/>
          <w:color w:val="FF0000"/>
          <w:rtl/>
        </w:rPr>
      </w:pPr>
      <w:r w:rsidRPr="008F4A5F">
        <w:rPr>
          <w:rFonts w:ascii="Arial" w:hAnsi="Arial"/>
          <w:rtl/>
        </w:rPr>
        <w:t>גופים קטנים שקוטרם עד עשרות ק"מ. רובם נמצאים בפריפריית מערכת השמש. הם מורכבים ברובם מחומרים קלים. כששביט בעל מסלול אליפטי אקסצנטרי מתקרב לשמש, הוא מתחמם, גזים ואבק נפלטים ממנו . בנוסף לכוח הכובד מצד השמש ומכוכבי הלכת, יש השפעה של שדה קרינת האור – חימום של שביט גורם לפליטת גזים ואבק – אז נוצר אפקט סילוני המשפיע על תנועת השבית כולו. חלקיקי אבק נדחפים על ידי קרינת השמש – כך נוצרים שובלים מרשימים של שביטים. יש לציין, שבתקופה האחרונה התגלו בפריפריית מערכת השמש גופים גדולים יחסית שדומים בהרכבם לשביטים, אך בשונה משביטים הם לא מתקרבים לשמש.</w:t>
      </w:r>
    </w:p>
    <w:p w:rsidR="00841CD1" w:rsidRPr="00EB3109" w:rsidRDefault="00841CD1" w:rsidP="008F4A5F">
      <w:pPr>
        <w:spacing w:line="360" w:lineRule="auto"/>
        <w:jc w:val="center"/>
        <w:rPr>
          <w:rFonts w:ascii="Arial" w:hAnsi="Arial"/>
          <w:b/>
          <w:bCs/>
          <w:sz w:val="28"/>
          <w:szCs w:val="28"/>
          <w:u w:val="single"/>
          <w:rtl/>
        </w:rPr>
      </w:pPr>
      <w:r w:rsidRPr="00EB3109">
        <w:rPr>
          <w:rFonts w:ascii="Arial" w:hAnsi="Arial"/>
          <w:b/>
          <w:bCs/>
          <w:sz w:val="28"/>
          <w:szCs w:val="28"/>
          <w:u w:val="single"/>
          <w:rtl/>
        </w:rPr>
        <w:t>סוגי אסטרואידים</w:t>
      </w:r>
    </w:p>
    <w:p w:rsidR="00841CD1" w:rsidRPr="008F4A5F" w:rsidRDefault="00841CD1" w:rsidP="008F4A5F">
      <w:pPr>
        <w:spacing w:line="360" w:lineRule="auto"/>
        <w:jc w:val="both"/>
        <w:rPr>
          <w:rFonts w:ascii="Arial" w:hAnsi="Arial"/>
          <w:rtl/>
        </w:rPr>
      </w:pPr>
      <w:r w:rsidRPr="008F4A5F">
        <w:rPr>
          <w:rFonts w:ascii="Arial" w:hAnsi="Arial"/>
          <w:rtl/>
        </w:rPr>
        <w:t>ניתן לחלק את האסטרואידים השונים לפי שני היבטים, לפי מסלול או לפי תכונות חומרים:</w:t>
      </w:r>
    </w:p>
    <w:p w:rsidR="00841CD1" w:rsidRPr="008F4A5F" w:rsidRDefault="00841CD1" w:rsidP="008F4A5F">
      <w:pPr>
        <w:spacing w:line="360" w:lineRule="auto"/>
        <w:jc w:val="both"/>
        <w:rPr>
          <w:rFonts w:ascii="Arial" w:hAnsi="Arial"/>
          <w:u w:val="single"/>
          <w:rtl/>
        </w:rPr>
      </w:pPr>
    </w:p>
    <w:p w:rsidR="00841CD1" w:rsidRPr="00EB3109" w:rsidRDefault="00841CD1" w:rsidP="008F4A5F">
      <w:pPr>
        <w:spacing w:line="360" w:lineRule="auto"/>
        <w:jc w:val="both"/>
        <w:rPr>
          <w:rFonts w:ascii="Arial" w:hAnsi="Arial"/>
          <w:b/>
          <w:bCs/>
          <w:sz w:val="28"/>
          <w:szCs w:val="28"/>
          <w:u w:val="single"/>
          <w:rtl/>
        </w:rPr>
      </w:pPr>
      <w:r w:rsidRPr="00EB3109">
        <w:rPr>
          <w:rFonts w:ascii="Arial" w:hAnsi="Arial"/>
          <w:b/>
          <w:bCs/>
          <w:sz w:val="28"/>
          <w:szCs w:val="28"/>
          <w:u w:val="single"/>
          <w:rtl/>
        </w:rPr>
        <w:t>לפי מסלול</w:t>
      </w:r>
    </w:p>
    <w:p w:rsidR="00841CD1" w:rsidRPr="00EB3109" w:rsidRDefault="00841CD1" w:rsidP="008F4A5F">
      <w:pPr>
        <w:spacing w:line="360" w:lineRule="auto"/>
        <w:jc w:val="both"/>
        <w:rPr>
          <w:rFonts w:ascii="Arial" w:hAnsi="Arial"/>
          <w:b/>
          <w:bCs/>
          <w:rtl/>
        </w:rPr>
      </w:pPr>
      <w:r w:rsidRPr="00EB3109">
        <w:rPr>
          <w:rFonts w:ascii="Arial" w:hAnsi="Arial"/>
          <w:b/>
          <w:bCs/>
          <w:shd w:val="clear" w:color="auto" w:fill="FFFFFF"/>
          <w:rtl/>
        </w:rPr>
        <w:t>אסטרואידים</w:t>
      </w:r>
      <w:r w:rsidRPr="00EB3109">
        <w:rPr>
          <w:rFonts w:ascii="Arial" w:hAnsi="Arial"/>
          <w:b/>
          <w:bCs/>
          <w:rtl/>
        </w:rPr>
        <w:t xml:space="preserve"> במערכת השמש הפנימית:</w:t>
      </w:r>
    </w:p>
    <w:p w:rsidR="00841CD1" w:rsidRPr="008F4A5F" w:rsidRDefault="00841CD1" w:rsidP="008F4A5F">
      <w:pPr>
        <w:spacing w:line="360" w:lineRule="auto"/>
        <w:jc w:val="both"/>
        <w:rPr>
          <w:rFonts w:ascii="Arial" w:hAnsi="Arial"/>
          <w:rtl/>
        </w:rPr>
      </w:pPr>
      <w:proofErr w:type="spellStart"/>
      <w:r w:rsidRPr="00623102">
        <w:rPr>
          <w:rFonts w:ascii="Arial" w:hAnsi="Arial"/>
          <w:b/>
          <w:bCs/>
          <w:rtl/>
        </w:rPr>
        <w:t>אסטרואידי</w:t>
      </w:r>
      <w:proofErr w:type="spellEnd"/>
      <w:r w:rsidRPr="00623102">
        <w:rPr>
          <w:rFonts w:ascii="Arial" w:hAnsi="Arial"/>
          <w:b/>
          <w:bCs/>
          <w:rtl/>
        </w:rPr>
        <w:t xml:space="preserve"> אטן</w:t>
      </w:r>
      <w:r w:rsidRPr="008F4A5F">
        <w:rPr>
          <w:rFonts w:ascii="Arial" w:hAnsi="Arial"/>
          <w:rtl/>
        </w:rPr>
        <w:t xml:space="preserve">-  קבוצת האסטרואידים הזו </w:t>
      </w:r>
      <w:proofErr w:type="spellStart"/>
      <w:r w:rsidRPr="008F4A5F">
        <w:rPr>
          <w:rFonts w:ascii="Arial" w:hAnsi="Arial"/>
          <w:rtl/>
        </w:rPr>
        <w:t>קרוייה</w:t>
      </w:r>
      <w:proofErr w:type="spellEnd"/>
      <w:r w:rsidRPr="008F4A5F">
        <w:rPr>
          <w:rFonts w:ascii="Arial" w:hAnsi="Arial"/>
          <w:rtl/>
        </w:rPr>
        <w:t xml:space="preserve"> על שם האסטרואיד הראשון שהתגלה מקבוצה זו אטן. מיקומם של אסטרואידים אלה במערכת השמש הוא בין השמש למאדים אך רובם נמצא בין כדור הארץ לנוגה. חלק מהאסטרואידים האלה נחשבים מסוכנים לכדור הארץ מפני שמסלול התנועה שלהם במערכת השמש חותך את מסלול התנועה של כדור הארץ.</w:t>
      </w:r>
    </w:p>
    <w:p w:rsidR="00841CD1" w:rsidRPr="008F4A5F" w:rsidRDefault="00586A41" w:rsidP="008F4A5F">
      <w:pPr>
        <w:pStyle w:val="NormalWeb"/>
        <w:shd w:val="clear" w:color="auto" w:fill="FFFFFF"/>
        <w:bidi/>
        <w:spacing w:before="96" w:beforeAutospacing="0" w:after="120" w:afterAutospacing="0" w:line="360" w:lineRule="auto"/>
        <w:rPr>
          <w:rFonts w:ascii="Arial" w:hAnsi="Arial" w:cs="Arial"/>
          <w:sz w:val="22"/>
          <w:szCs w:val="22"/>
          <w:rtl/>
        </w:rPr>
      </w:pPr>
      <w:hyperlink r:id="rId11" w:tooltip="אסטרואידי אפולו" w:history="1">
        <w:proofErr w:type="spellStart"/>
        <w:r w:rsidR="00841CD1" w:rsidRPr="00623102">
          <w:rPr>
            <w:rStyle w:val="Hyperlink"/>
            <w:rFonts w:ascii="Arial" w:hAnsi="Arial" w:cs="Arial"/>
            <w:b/>
            <w:bCs/>
            <w:color w:val="auto"/>
            <w:sz w:val="22"/>
            <w:szCs w:val="22"/>
            <w:u w:val="none"/>
            <w:shd w:val="clear" w:color="auto" w:fill="FFFFFF"/>
            <w:rtl/>
          </w:rPr>
          <w:t>אסטרואידי</w:t>
        </w:r>
        <w:proofErr w:type="spellEnd"/>
        <w:r w:rsidR="00841CD1" w:rsidRPr="00623102">
          <w:rPr>
            <w:rStyle w:val="Hyperlink"/>
            <w:rFonts w:ascii="Arial" w:hAnsi="Arial" w:cs="Arial"/>
            <w:b/>
            <w:bCs/>
            <w:color w:val="auto"/>
            <w:sz w:val="22"/>
            <w:szCs w:val="22"/>
            <w:u w:val="none"/>
            <w:shd w:val="clear" w:color="auto" w:fill="FFFFFF"/>
            <w:rtl/>
          </w:rPr>
          <w:t xml:space="preserve"> אפולו</w:t>
        </w:r>
      </w:hyperlink>
      <w:r w:rsidR="00841CD1" w:rsidRPr="008F4A5F">
        <w:rPr>
          <w:rStyle w:val="Hyperlink"/>
          <w:rFonts w:ascii="Arial" w:hAnsi="Arial" w:cs="Arial"/>
          <w:color w:val="auto"/>
          <w:sz w:val="22"/>
          <w:szCs w:val="22"/>
          <w:u w:val="none"/>
          <w:shd w:val="clear" w:color="auto" w:fill="FFFFFF"/>
          <w:rtl/>
        </w:rPr>
        <w:t xml:space="preserve">- </w:t>
      </w:r>
      <w:proofErr w:type="spellStart"/>
      <w:r w:rsidR="00841CD1" w:rsidRPr="008F4A5F">
        <w:rPr>
          <w:rFonts w:ascii="Arial" w:hAnsi="Arial" w:cs="Arial"/>
          <w:sz w:val="22"/>
          <w:szCs w:val="22"/>
          <w:rtl/>
        </w:rPr>
        <w:t>אסטרואידי</w:t>
      </w:r>
      <w:proofErr w:type="spellEnd"/>
      <w:r w:rsidR="00841CD1" w:rsidRPr="008F4A5F">
        <w:rPr>
          <w:rFonts w:ascii="Arial" w:hAnsi="Arial" w:cs="Arial"/>
          <w:sz w:val="22"/>
          <w:szCs w:val="22"/>
          <w:rtl/>
        </w:rPr>
        <w:t xml:space="preserve"> אפולו</w:t>
      </w:r>
      <w:r w:rsidR="00841CD1" w:rsidRPr="008F4A5F">
        <w:rPr>
          <w:rStyle w:val="apple-converted-space"/>
          <w:rFonts w:ascii="Arial" w:hAnsi="Arial" w:cs="Arial"/>
          <w:sz w:val="22"/>
          <w:szCs w:val="22"/>
        </w:rPr>
        <w:t> </w:t>
      </w:r>
      <w:r w:rsidR="00841CD1" w:rsidRPr="008F4A5F">
        <w:rPr>
          <w:rFonts w:ascii="Arial" w:hAnsi="Arial" w:cs="Arial"/>
          <w:sz w:val="22"/>
          <w:szCs w:val="22"/>
          <w:rtl/>
        </w:rPr>
        <w:t>הם קבוצה של</w:t>
      </w:r>
      <w:r w:rsidR="00841CD1" w:rsidRPr="008F4A5F">
        <w:rPr>
          <w:rStyle w:val="apple-converted-space"/>
          <w:rFonts w:ascii="Arial" w:hAnsi="Arial" w:cs="Arial"/>
          <w:sz w:val="22"/>
          <w:szCs w:val="22"/>
        </w:rPr>
        <w:t> </w:t>
      </w:r>
      <w:hyperlink r:id="rId12" w:tooltip="גופים קרובי ארץ" w:history="1">
        <w:r w:rsidR="00841CD1" w:rsidRPr="008F4A5F">
          <w:rPr>
            <w:rStyle w:val="Hyperlink"/>
            <w:rFonts w:ascii="Arial" w:hAnsi="Arial" w:cs="Arial"/>
            <w:color w:val="auto"/>
            <w:sz w:val="22"/>
            <w:szCs w:val="22"/>
            <w:u w:val="none"/>
            <w:rtl/>
          </w:rPr>
          <w:t>גופים קרובי ארץ</w:t>
        </w:r>
      </w:hyperlink>
      <w:r w:rsidR="00841CD1" w:rsidRPr="008F4A5F">
        <w:rPr>
          <w:rStyle w:val="apple-converted-space"/>
          <w:rFonts w:ascii="Arial" w:hAnsi="Arial" w:cs="Arial"/>
          <w:sz w:val="22"/>
          <w:szCs w:val="22"/>
        </w:rPr>
        <w:t> </w:t>
      </w:r>
      <w:r w:rsidR="00841CD1" w:rsidRPr="008F4A5F">
        <w:rPr>
          <w:rFonts w:ascii="Arial" w:hAnsi="Arial" w:cs="Arial"/>
          <w:sz w:val="22"/>
          <w:szCs w:val="22"/>
          <w:rtl/>
        </w:rPr>
        <w:t>הקרויים על שם ה</w:t>
      </w:r>
      <w:hyperlink r:id="rId13" w:tooltip="אסטרואיד" w:history="1">
        <w:r w:rsidR="00841CD1" w:rsidRPr="008F4A5F">
          <w:rPr>
            <w:rStyle w:val="Hyperlink"/>
            <w:rFonts w:ascii="Arial" w:hAnsi="Arial" w:cs="Arial"/>
            <w:color w:val="auto"/>
            <w:sz w:val="22"/>
            <w:szCs w:val="22"/>
            <w:u w:val="none"/>
            <w:rtl/>
          </w:rPr>
          <w:t>אסטרואיד</w:t>
        </w:r>
      </w:hyperlink>
      <w:r w:rsidR="00841CD1" w:rsidRPr="008F4A5F">
        <w:rPr>
          <w:rStyle w:val="apple-converted-space"/>
          <w:rFonts w:ascii="Arial" w:hAnsi="Arial" w:cs="Arial"/>
          <w:sz w:val="22"/>
          <w:szCs w:val="22"/>
        </w:rPr>
        <w:t> </w:t>
      </w:r>
      <w:r w:rsidR="00841CD1" w:rsidRPr="008F4A5F">
        <w:rPr>
          <w:rFonts w:ascii="Arial" w:hAnsi="Arial" w:cs="Arial"/>
          <w:sz w:val="22"/>
          <w:szCs w:val="22"/>
          <w:rtl/>
        </w:rPr>
        <w:t>הראשון שהתגלה ושויך לקבוצה זו</w:t>
      </w:r>
      <w:r w:rsidR="00841CD1" w:rsidRPr="008F4A5F">
        <w:rPr>
          <w:rFonts w:ascii="Arial" w:hAnsi="Arial" w:cs="Arial"/>
          <w:sz w:val="22"/>
          <w:szCs w:val="22"/>
        </w:rPr>
        <w:t>,</w:t>
      </w:r>
      <w:r w:rsidR="00841CD1" w:rsidRPr="008F4A5F">
        <w:rPr>
          <w:rStyle w:val="apple-converted-space"/>
          <w:rFonts w:ascii="Arial" w:hAnsi="Arial" w:cs="Arial"/>
          <w:sz w:val="22"/>
          <w:szCs w:val="22"/>
        </w:rPr>
        <w:t> </w:t>
      </w:r>
      <w:hyperlink r:id="rId14" w:tooltip="אפולו (אסטרואיד) (הדף אינו קיים)" w:history="1">
        <w:r w:rsidR="00841CD1" w:rsidRPr="008F4A5F">
          <w:rPr>
            <w:rStyle w:val="Hyperlink"/>
            <w:rFonts w:ascii="Arial" w:hAnsi="Arial" w:cs="Arial"/>
            <w:color w:val="auto"/>
            <w:sz w:val="22"/>
            <w:szCs w:val="22"/>
            <w:u w:val="none"/>
            <w:rtl/>
          </w:rPr>
          <w:t>אפולו</w:t>
        </w:r>
      </w:hyperlink>
      <w:r w:rsidR="00841CD1" w:rsidRPr="008F4A5F">
        <w:rPr>
          <w:rFonts w:ascii="Arial" w:hAnsi="Arial" w:cs="Arial"/>
          <w:sz w:val="22"/>
          <w:szCs w:val="22"/>
        </w:rPr>
        <w:t xml:space="preserve">  .</w:t>
      </w:r>
      <w:r w:rsidR="00841CD1" w:rsidRPr="008F4A5F">
        <w:rPr>
          <w:rFonts w:ascii="Arial" w:hAnsi="Arial" w:cs="Arial"/>
          <w:sz w:val="22"/>
          <w:szCs w:val="22"/>
          <w:rtl/>
        </w:rPr>
        <w:t xml:space="preserve">מיקומם במערכת השמש הוא בין השמש למאדים אך רובם נמצא בין כדור הארץ לאדים. כתוצאה מכך ישנם אסטרואידים מקבוצה זו שחוצים את מסלול כדור הארץ והם עלולים להוות סכנה. </w:t>
      </w:r>
    </w:p>
    <w:p w:rsidR="00841CD1" w:rsidRDefault="00586A41" w:rsidP="008F4A5F">
      <w:pPr>
        <w:pStyle w:val="NormalWeb"/>
        <w:shd w:val="clear" w:color="auto" w:fill="FFFFFF"/>
        <w:bidi/>
        <w:spacing w:before="96" w:beforeAutospacing="0" w:after="120" w:afterAutospacing="0" w:line="360" w:lineRule="auto"/>
        <w:rPr>
          <w:rFonts w:ascii="Arial" w:hAnsi="Arial" w:cs="Arial"/>
          <w:sz w:val="22"/>
          <w:szCs w:val="22"/>
          <w:rtl/>
        </w:rPr>
      </w:pPr>
      <w:hyperlink r:id="rId15" w:tooltip="אסטרואידי אמור (הדף אינו קיים)" w:history="1">
        <w:proofErr w:type="spellStart"/>
        <w:r w:rsidR="00841CD1" w:rsidRPr="00623102">
          <w:rPr>
            <w:rStyle w:val="Hyperlink"/>
            <w:rFonts w:ascii="Arial" w:hAnsi="Arial" w:cs="Arial"/>
            <w:b/>
            <w:bCs/>
            <w:color w:val="auto"/>
            <w:sz w:val="22"/>
            <w:szCs w:val="22"/>
            <w:u w:val="none"/>
            <w:shd w:val="clear" w:color="auto" w:fill="FFFFFF"/>
            <w:rtl/>
          </w:rPr>
          <w:t>אסטרואידי</w:t>
        </w:r>
        <w:proofErr w:type="spellEnd"/>
        <w:r w:rsidR="00841CD1" w:rsidRPr="00623102">
          <w:rPr>
            <w:rStyle w:val="Hyperlink"/>
            <w:rFonts w:ascii="Arial" w:hAnsi="Arial" w:cs="Arial"/>
            <w:b/>
            <w:bCs/>
            <w:color w:val="auto"/>
            <w:sz w:val="22"/>
            <w:szCs w:val="22"/>
            <w:u w:val="none"/>
            <w:shd w:val="clear" w:color="auto" w:fill="FFFFFF"/>
            <w:rtl/>
          </w:rPr>
          <w:t xml:space="preserve"> אמור</w:t>
        </w:r>
      </w:hyperlink>
      <w:r w:rsidR="00841CD1" w:rsidRPr="008F4A5F">
        <w:rPr>
          <w:rFonts w:ascii="Arial" w:hAnsi="Arial" w:cs="Arial"/>
          <w:sz w:val="22"/>
          <w:szCs w:val="22"/>
        </w:rPr>
        <w:t>-</w:t>
      </w:r>
      <w:r w:rsidR="00841CD1" w:rsidRPr="008F4A5F">
        <w:rPr>
          <w:rFonts w:ascii="Arial" w:hAnsi="Arial" w:cs="Arial"/>
          <w:sz w:val="22"/>
          <w:szCs w:val="22"/>
          <w:rtl/>
        </w:rPr>
        <w:t xml:space="preserve">  </w:t>
      </w:r>
      <w:proofErr w:type="spellStart"/>
      <w:r w:rsidR="00841CD1" w:rsidRPr="008F4A5F">
        <w:rPr>
          <w:rFonts w:ascii="Arial" w:hAnsi="Arial" w:cs="Arial"/>
          <w:sz w:val="22"/>
          <w:szCs w:val="22"/>
          <w:rtl/>
        </w:rPr>
        <w:t>אסטרואידי</w:t>
      </w:r>
      <w:proofErr w:type="spellEnd"/>
      <w:r w:rsidR="00841CD1" w:rsidRPr="008F4A5F">
        <w:rPr>
          <w:rFonts w:ascii="Arial" w:hAnsi="Arial" w:cs="Arial"/>
          <w:sz w:val="22"/>
          <w:szCs w:val="22"/>
          <w:rtl/>
        </w:rPr>
        <w:t xml:space="preserve"> אמור הם קבוצה של גופים קרובי ארץ שקרויים על שם האסטרואיד 1221 אמור. מסלולם סביב השמש נמצא מאחורי מסלול כדור הארץ סביב השמש (בינו ובין מאדים), לכן הם לא חותכים את מסלול כדור הארץ והם נחשבים לא מסוכנים. רוב האסטרואידים מקבוצה זו חותכים את מסלול התנועה של מאדים. בנוסף לכך יש חוקרים שטוענים  ששני הירחים של מאדים, </w:t>
      </w:r>
      <w:proofErr w:type="spellStart"/>
      <w:r w:rsidR="00841CD1" w:rsidRPr="008F4A5F">
        <w:rPr>
          <w:rFonts w:ascii="Arial" w:hAnsi="Arial" w:cs="Arial"/>
          <w:sz w:val="22"/>
          <w:szCs w:val="22"/>
          <w:rtl/>
        </w:rPr>
        <w:t>דיאמוס</w:t>
      </w:r>
      <w:proofErr w:type="spellEnd"/>
      <w:r w:rsidR="00841CD1" w:rsidRPr="008F4A5F">
        <w:rPr>
          <w:rFonts w:ascii="Arial" w:hAnsi="Arial" w:cs="Arial"/>
          <w:sz w:val="22"/>
          <w:szCs w:val="22"/>
          <w:rtl/>
        </w:rPr>
        <w:t xml:space="preserve"> </w:t>
      </w:r>
      <w:proofErr w:type="spellStart"/>
      <w:r w:rsidR="00841CD1" w:rsidRPr="008F4A5F">
        <w:rPr>
          <w:rFonts w:ascii="Arial" w:hAnsi="Arial" w:cs="Arial"/>
          <w:sz w:val="22"/>
          <w:szCs w:val="22"/>
          <w:rtl/>
        </w:rPr>
        <w:t>ופובוס</w:t>
      </w:r>
      <w:proofErr w:type="spellEnd"/>
      <w:r w:rsidR="00841CD1" w:rsidRPr="008F4A5F">
        <w:rPr>
          <w:rFonts w:ascii="Arial" w:hAnsi="Arial" w:cs="Arial"/>
          <w:sz w:val="22"/>
          <w:szCs w:val="22"/>
          <w:rtl/>
        </w:rPr>
        <w:t>, היו פעם אסטרואידים מקבוצה זו שנתפסו בשדה הכבידה של מאדים.</w:t>
      </w:r>
    </w:p>
    <w:p w:rsidR="00841CD1" w:rsidRPr="00741632" w:rsidRDefault="00841CD1" w:rsidP="00BE0D27">
      <w:pPr>
        <w:pStyle w:val="NormalWeb"/>
        <w:shd w:val="clear" w:color="auto" w:fill="FFFFFF"/>
        <w:bidi/>
        <w:spacing w:before="96" w:beforeAutospacing="0" w:after="120" w:afterAutospacing="0" w:line="360" w:lineRule="auto"/>
        <w:rPr>
          <w:rFonts w:ascii="Arial" w:hAnsi="Arial" w:cs="Arial"/>
          <w:b/>
          <w:bCs/>
          <w:u w:val="single"/>
          <w:rtl/>
        </w:rPr>
      </w:pPr>
      <w:r w:rsidRPr="00741632">
        <w:rPr>
          <w:rFonts w:ascii="Arial" w:hAnsi="Arial" w:cs="Arial"/>
          <w:b/>
          <w:bCs/>
          <w:u w:val="single"/>
          <w:rtl/>
        </w:rPr>
        <w:t>חגורת האסטרואידים</w:t>
      </w:r>
    </w:p>
    <w:p w:rsidR="00841CD1" w:rsidRPr="00741632" w:rsidRDefault="00841CD1" w:rsidP="00BE0D27">
      <w:pPr>
        <w:pStyle w:val="NormalWeb"/>
        <w:shd w:val="clear" w:color="auto" w:fill="FFFFFF"/>
        <w:bidi/>
        <w:spacing w:before="96" w:beforeAutospacing="0" w:after="120" w:afterAutospacing="0" w:line="360" w:lineRule="auto"/>
        <w:rPr>
          <w:rFonts w:ascii="Arial" w:hAnsi="Arial" w:cs="Arial"/>
          <w:rtl/>
        </w:rPr>
      </w:pPr>
      <w:r w:rsidRPr="00741632">
        <w:rPr>
          <w:rFonts w:ascii="Arial" w:hAnsi="Arial" w:cs="Arial"/>
          <w:rtl/>
        </w:rPr>
        <w:t>חגורת האסטרואידים הוא אוסף של גופים קטנים במערכת שמש המקיפים את השמש,  הם נמצאים באזור שבין מאדים לצדק. בחגורת האסטרואידים יש מאות אלפי אסטרואידים ושם יש את הריכוז הגבוה ביותר של אסטרואידים במערכת השמש .</w:t>
      </w:r>
    </w:p>
    <w:p w:rsidR="00841CD1" w:rsidRPr="00741632" w:rsidRDefault="00841CD1" w:rsidP="00BE0D27">
      <w:pPr>
        <w:pStyle w:val="NormalWeb"/>
        <w:shd w:val="clear" w:color="auto" w:fill="FFFFFF"/>
        <w:bidi/>
        <w:spacing w:before="96" w:beforeAutospacing="0" w:after="120" w:afterAutospacing="0" w:line="360" w:lineRule="auto"/>
        <w:rPr>
          <w:rFonts w:ascii="Arial" w:hAnsi="Arial" w:cs="Arial"/>
          <w:rtl/>
        </w:rPr>
      </w:pPr>
      <w:r w:rsidRPr="00741632">
        <w:rPr>
          <w:rFonts w:ascii="Arial" w:hAnsi="Arial" w:cs="Arial"/>
          <w:rtl/>
        </w:rPr>
        <w:lastRenderedPageBreak/>
        <w:t xml:space="preserve">יש חוקרים שטוענים שחגורה זו נוצרה מהענן התחלתי של מערכת השמש. הענן מיזג את הרסיסים שבו והפך אותם לגופים במערכת השמש , הגופים בחגורת האסטרואידים לא הצליחו להתמזג לגוף בגלל כוח המשיכה של צדק. </w:t>
      </w:r>
    </w:p>
    <w:p w:rsidR="00841CD1" w:rsidRPr="00741632" w:rsidRDefault="00841CD1" w:rsidP="00BE0D27">
      <w:pPr>
        <w:pStyle w:val="NormalWeb"/>
        <w:shd w:val="clear" w:color="auto" w:fill="FFFFFF"/>
        <w:bidi/>
        <w:spacing w:before="96" w:beforeAutospacing="0" w:after="120" w:afterAutospacing="0" w:line="360" w:lineRule="auto"/>
        <w:rPr>
          <w:rFonts w:ascii="Arial" w:hAnsi="Arial" w:cs="Arial"/>
          <w:rtl/>
        </w:rPr>
      </w:pPr>
      <w:r w:rsidRPr="00741632">
        <w:rPr>
          <w:rFonts w:ascii="Arial" w:hAnsi="Arial" w:cs="Arial"/>
          <w:rtl/>
        </w:rPr>
        <w:t>רוב האסטרואידים בחגורה הם אסטרואידים סלעיים, אך ניתן למצוא שם גם אסטרואידים מתכתיים.</w:t>
      </w:r>
    </w:p>
    <w:p w:rsidR="00841CD1" w:rsidRPr="00741632" w:rsidRDefault="00841CD1" w:rsidP="00BE0D27">
      <w:pPr>
        <w:pStyle w:val="NormalWeb"/>
        <w:shd w:val="clear" w:color="auto" w:fill="FFFFFF"/>
        <w:bidi/>
        <w:spacing w:before="96" w:beforeAutospacing="0" w:after="120" w:afterAutospacing="0" w:line="360" w:lineRule="auto"/>
        <w:rPr>
          <w:rFonts w:ascii="Arial" w:hAnsi="Arial" w:cs="Arial"/>
          <w:rtl/>
        </w:rPr>
      </w:pPr>
    </w:p>
    <w:p w:rsidR="00841CD1" w:rsidRPr="00741632" w:rsidRDefault="00841CD1" w:rsidP="00BE0D27">
      <w:pPr>
        <w:pStyle w:val="NormalWeb"/>
        <w:shd w:val="clear" w:color="auto" w:fill="FFFFFF"/>
        <w:bidi/>
        <w:spacing w:before="96" w:beforeAutospacing="0" w:after="120" w:afterAutospacing="0" w:line="360" w:lineRule="auto"/>
        <w:rPr>
          <w:rFonts w:ascii="Arial" w:hAnsi="Arial" w:cs="Arial"/>
        </w:rPr>
      </w:pPr>
    </w:p>
    <w:p w:rsidR="00841CD1" w:rsidRPr="00741632" w:rsidRDefault="00841CD1" w:rsidP="00BE0D27">
      <w:pPr>
        <w:pStyle w:val="NormalWeb"/>
        <w:shd w:val="clear" w:color="auto" w:fill="FFFFFF"/>
        <w:bidi/>
        <w:spacing w:before="96" w:beforeAutospacing="0" w:after="120" w:afterAutospacing="0" w:line="360" w:lineRule="auto"/>
        <w:rPr>
          <w:rFonts w:ascii="Arial" w:hAnsi="Arial" w:cs="Arial"/>
        </w:rPr>
      </w:pPr>
    </w:p>
    <w:p w:rsidR="00841CD1" w:rsidRPr="00741632" w:rsidRDefault="00841CD1" w:rsidP="00BE0D27">
      <w:pPr>
        <w:pStyle w:val="NormalWeb"/>
        <w:shd w:val="clear" w:color="auto" w:fill="FFFFFF"/>
        <w:bidi/>
        <w:spacing w:before="96" w:beforeAutospacing="0" w:after="120" w:afterAutospacing="0" w:line="360" w:lineRule="auto"/>
        <w:rPr>
          <w:rFonts w:ascii="Arial" w:hAnsi="Arial" w:cs="Arial"/>
        </w:rPr>
      </w:pPr>
    </w:p>
    <w:p w:rsidR="00841CD1" w:rsidRPr="00BE0D27" w:rsidRDefault="00841CD1" w:rsidP="00BE0D27">
      <w:pPr>
        <w:pStyle w:val="NormalWeb"/>
        <w:shd w:val="clear" w:color="auto" w:fill="FFFFFF"/>
        <w:bidi/>
        <w:spacing w:before="96" w:beforeAutospacing="0" w:after="120" w:afterAutospacing="0" w:line="360" w:lineRule="auto"/>
        <w:rPr>
          <w:rFonts w:ascii="Arial" w:hAnsi="Arial" w:cs="Arial"/>
          <w:b/>
          <w:bCs/>
          <w:rtl/>
        </w:rPr>
      </w:pPr>
      <w:r w:rsidRPr="00BE0D27">
        <w:rPr>
          <w:rFonts w:ascii="Arial" w:hAnsi="Arial" w:cs="Arial"/>
          <w:b/>
          <w:bCs/>
          <w:rtl/>
        </w:rPr>
        <w:t>אסטרואידים במערכת השמש החיצונה:</w:t>
      </w:r>
    </w:p>
    <w:p w:rsidR="00841CD1" w:rsidRPr="00741632" w:rsidRDefault="00841CD1" w:rsidP="00BE0D27">
      <w:pPr>
        <w:spacing w:line="360" w:lineRule="auto"/>
        <w:jc w:val="both"/>
        <w:rPr>
          <w:rFonts w:ascii="Arial" w:hAnsi="Arial"/>
          <w:b/>
          <w:bCs/>
          <w:sz w:val="24"/>
          <w:szCs w:val="24"/>
          <w:u w:val="single"/>
          <w:rtl/>
        </w:rPr>
      </w:pPr>
      <w:r w:rsidRPr="00741632">
        <w:rPr>
          <w:rFonts w:ascii="Arial" w:hAnsi="Arial"/>
          <w:b/>
          <w:bCs/>
          <w:sz w:val="24"/>
          <w:szCs w:val="24"/>
          <w:u w:val="single"/>
          <w:rtl/>
        </w:rPr>
        <w:t xml:space="preserve">חגורת </w:t>
      </w:r>
      <w:proofErr w:type="spellStart"/>
      <w:r w:rsidRPr="00741632">
        <w:rPr>
          <w:rFonts w:ascii="Arial" w:hAnsi="Arial"/>
          <w:b/>
          <w:bCs/>
          <w:sz w:val="24"/>
          <w:szCs w:val="24"/>
          <w:u w:val="single"/>
          <w:rtl/>
        </w:rPr>
        <w:t>קוייפר</w:t>
      </w:r>
      <w:proofErr w:type="spellEnd"/>
    </w:p>
    <w:p w:rsidR="00841CD1" w:rsidRPr="00741632" w:rsidRDefault="00841CD1" w:rsidP="00BE0D27">
      <w:pPr>
        <w:spacing w:line="360" w:lineRule="auto"/>
        <w:jc w:val="both"/>
        <w:rPr>
          <w:rFonts w:ascii="Arial" w:hAnsi="Arial"/>
          <w:sz w:val="24"/>
          <w:szCs w:val="24"/>
          <w:rtl/>
        </w:rPr>
      </w:pPr>
      <w:r w:rsidRPr="00741632">
        <w:rPr>
          <w:rFonts w:ascii="Arial" w:hAnsi="Arial"/>
          <w:sz w:val="24"/>
          <w:szCs w:val="24"/>
          <w:rtl/>
        </w:rPr>
        <w:t xml:space="preserve">חגורת </w:t>
      </w:r>
      <w:proofErr w:type="spellStart"/>
      <w:r w:rsidRPr="00741632">
        <w:rPr>
          <w:rFonts w:ascii="Arial" w:hAnsi="Arial"/>
          <w:sz w:val="24"/>
          <w:szCs w:val="24"/>
          <w:rtl/>
        </w:rPr>
        <w:t>קוייפר</w:t>
      </w:r>
      <w:proofErr w:type="spellEnd"/>
      <w:r w:rsidRPr="00741632">
        <w:rPr>
          <w:rFonts w:ascii="Arial" w:hAnsi="Arial"/>
          <w:sz w:val="24"/>
          <w:szCs w:val="24"/>
          <w:rtl/>
        </w:rPr>
        <w:t xml:space="preserve"> הוא אוסף של גופים קטנים המקיפים את השמש במסלול הנמצא מאחורי כוכב הלכת נפטון. החגורה קרויה על שם המדען שגילה אותה </w:t>
      </w:r>
      <w:proofErr w:type="spellStart"/>
      <w:r w:rsidRPr="00741632">
        <w:rPr>
          <w:rFonts w:ascii="Arial" w:hAnsi="Arial"/>
          <w:sz w:val="24"/>
          <w:szCs w:val="24"/>
          <w:rtl/>
        </w:rPr>
        <w:t>גררד</w:t>
      </w:r>
      <w:proofErr w:type="spellEnd"/>
      <w:r w:rsidRPr="00741632">
        <w:rPr>
          <w:rFonts w:ascii="Arial" w:hAnsi="Arial"/>
          <w:sz w:val="24"/>
          <w:szCs w:val="24"/>
          <w:rtl/>
        </w:rPr>
        <w:t xml:space="preserve"> </w:t>
      </w:r>
      <w:proofErr w:type="spellStart"/>
      <w:r w:rsidRPr="00741632">
        <w:rPr>
          <w:rFonts w:ascii="Arial" w:hAnsi="Arial"/>
          <w:sz w:val="24"/>
          <w:szCs w:val="24"/>
          <w:rtl/>
        </w:rPr>
        <w:t>קוייפר</w:t>
      </w:r>
      <w:proofErr w:type="spellEnd"/>
      <w:r w:rsidRPr="00741632">
        <w:rPr>
          <w:rFonts w:ascii="Arial" w:hAnsi="Arial"/>
          <w:sz w:val="24"/>
          <w:szCs w:val="24"/>
          <w:rtl/>
        </w:rPr>
        <w:t xml:space="preserve">. חגורת </w:t>
      </w:r>
      <w:proofErr w:type="spellStart"/>
      <w:r w:rsidRPr="00741632">
        <w:rPr>
          <w:rFonts w:ascii="Arial" w:hAnsi="Arial"/>
          <w:sz w:val="24"/>
          <w:szCs w:val="24"/>
          <w:rtl/>
        </w:rPr>
        <w:t>קוייפר</w:t>
      </w:r>
      <w:proofErr w:type="spellEnd"/>
      <w:r w:rsidRPr="00741632">
        <w:rPr>
          <w:rFonts w:ascii="Arial" w:hAnsi="Arial"/>
          <w:sz w:val="24"/>
          <w:szCs w:val="24"/>
          <w:rtl/>
        </w:rPr>
        <w:t xml:space="preserve"> גדולה בהרבה מחגורת האסטרואידים אך היא דומה בהרכבה שכן האסטרואידים שם עשויים מסלע, מברזל וקרח .  </w:t>
      </w:r>
    </w:p>
    <w:p w:rsidR="00841CD1" w:rsidRPr="00741632" w:rsidRDefault="00841CD1" w:rsidP="00BE0D27">
      <w:pPr>
        <w:spacing w:line="360" w:lineRule="auto"/>
        <w:jc w:val="both"/>
        <w:rPr>
          <w:rFonts w:ascii="Arial" w:hAnsi="Arial"/>
          <w:b/>
          <w:bCs/>
          <w:sz w:val="24"/>
          <w:szCs w:val="24"/>
          <w:u w:val="single"/>
          <w:rtl/>
        </w:rPr>
      </w:pPr>
      <w:r w:rsidRPr="00741632">
        <w:rPr>
          <w:rFonts w:ascii="Arial" w:hAnsi="Arial"/>
          <w:b/>
          <w:bCs/>
          <w:sz w:val="24"/>
          <w:szCs w:val="24"/>
          <w:u w:val="single"/>
          <w:rtl/>
        </w:rPr>
        <w:t xml:space="preserve">גופים טרנס </w:t>
      </w:r>
      <w:proofErr w:type="spellStart"/>
      <w:r w:rsidRPr="00741632">
        <w:rPr>
          <w:rFonts w:ascii="Arial" w:hAnsi="Arial"/>
          <w:b/>
          <w:bCs/>
          <w:sz w:val="24"/>
          <w:szCs w:val="24"/>
          <w:u w:val="single"/>
          <w:rtl/>
        </w:rPr>
        <w:t>נפטויים</w:t>
      </w:r>
      <w:proofErr w:type="spellEnd"/>
    </w:p>
    <w:p w:rsidR="00841CD1" w:rsidRPr="00741632" w:rsidRDefault="00841CD1" w:rsidP="00BE0D27">
      <w:pPr>
        <w:spacing w:line="360" w:lineRule="auto"/>
        <w:jc w:val="both"/>
        <w:rPr>
          <w:rFonts w:ascii="Arial" w:hAnsi="Arial"/>
          <w:sz w:val="24"/>
          <w:szCs w:val="24"/>
          <w:rtl/>
        </w:rPr>
      </w:pPr>
      <w:r w:rsidRPr="00741632">
        <w:rPr>
          <w:rFonts w:ascii="Arial" w:hAnsi="Arial"/>
          <w:sz w:val="24"/>
          <w:szCs w:val="24"/>
          <w:rtl/>
        </w:rPr>
        <w:t xml:space="preserve">גופים טרנס </w:t>
      </w:r>
      <w:proofErr w:type="spellStart"/>
      <w:r w:rsidRPr="00741632">
        <w:rPr>
          <w:rFonts w:ascii="Arial" w:hAnsi="Arial"/>
          <w:sz w:val="24"/>
          <w:szCs w:val="24"/>
          <w:rtl/>
        </w:rPr>
        <w:t>נפטויים</w:t>
      </w:r>
      <w:proofErr w:type="spellEnd"/>
      <w:r w:rsidRPr="00741632">
        <w:rPr>
          <w:rFonts w:ascii="Arial" w:hAnsi="Arial"/>
          <w:sz w:val="24"/>
          <w:szCs w:val="24"/>
          <w:rtl/>
        </w:rPr>
        <w:t xml:space="preserve"> הם גופים העשויים מקרח ואבק הנמצאים במערכת השמש החיצונית, כלומר אחרי הכוכב נפטון, שמסלול התנועה שלהם הוא סביב השמש. גופים אלו נוצרו מהענן ההתחלתי של מערכת השמש, הם לא הצליחו להתמזג לגוף ולכן ניתן למצוא אותן באזורים רבים במערכת השמש כמו חגורת </w:t>
      </w:r>
      <w:proofErr w:type="spellStart"/>
      <w:r w:rsidRPr="00741632">
        <w:rPr>
          <w:rFonts w:ascii="Arial" w:hAnsi="Arial"/>
          <w:sz w:val="24"/>
          <w:szCs w:val="24"/>
          <w:rtl/>
        </w:rPr>
        <w:t>קוייפר</w:t>
      </w:r>
      <w:proofErr w:type="spellEnd"/>
      <w:r w:rsidRPr="00741632">
        <w:rPr>
          <w:rFonts w:ascii="Arial" w:hAnsi="Arial"/>
          <w:sz w:val="24"/>
          <w:szCs w:val="24"/>
          <w:rtl/>
        </w:rPr>
        <w:t>, עננת אורט ובדיסק המפוזר. הגוף המוכר ביותר מקבוצה זו הוא פלוטו שהוכר משנת 1930 ככוכב לכת ומאז שינה את סיווגו לגוף מקבוצה זו</w:t>
      </w:r>
      <w:r>
        <w:rPr>
          <w:rFonts w:ascii="Arial" w:hAnsi="Arial"/>
          <w:sz w:val="24"/>
          <w:szCs w:val="24"/>
          <w:rtl/>
        </w:rPr>
        <w:t xml:space="preserve"> (פלוטו הוא גוף טרנס </w:t>
      </w:r>
      <w:proofErr w:type="spellStart"/>
      <w:r>
        <w:rPr>
          <w:rFonts w:ascii="Arial" w:hAnsi="Arial"/>
          <w:sz w:val="24"/>
          <w:szCs w:val="24"/>
          <w:rtl/>
        </w:rPr>
        <w:t>נפטוני</w:t>
      </w:r>
      <w:proofErr w:type="spellEnd"/>
      <w:r>
        <w:rPr>
          <w:rFonts w:ascii="Arial" w:hAnsi="Arial"/>
          <w:sz w:val="24"/>
          <w:szCs w:val="24"/>
          <w:rtl/>
        </w:rPr>
        <w:t xml:space="preserve"> שנחשב כוכב לכת ננסי)</w:t>
      </w:r>
      <w:r w:rsidRPr="00741632">
        <w:rPr>
          <w:rFonts w:ascii="Arial" w:hAnsi="Arial"/>
          <w:sz w:val="24"/>
          <w:szCs w:val="24"/>
          <w:rtl/>
        </w:rPr>
        <w:t>.</w:t>
      </w:r>
    </w:p>
    <w:p w:rsidR="00841CD1" w:rsidRDefault="00841CD1" w:rsidP="00BE0D27">
      <w:pPr>
        <w:spacing w:line="360" w:lineRule="auto"/>
        <w:jc w:val="both"/>
        <w:rPr>
          <w:rFonts w:ascii="Arial" w:hAnsi="Arial"/>
          <w:b/>
          <w:bCs/>
          <w:sz w:val="24"/>
          <w:szCs w:val="24"/>
          <w:u w:val="single"/>
          <w:rtl/>
        </w:rPr>
      </w:pPr>
    </w:p>
    <w:p w:rsidR="00841CD1" w:rsidRPr="00741632" w:rsidRDefault="00841CD1" w:rsidP="00BE0D27">
      <w:pPr>
        <w:spacing w:line="360" w:lineRule="auto"/>
        <w:jc w:val="both"/>
        <w:rPr>
          <w:rFonts w:ascii="Arial" w:hAnsi="Arial"/>
          <w:b/>
          <w:bCs/>
          <w:sz w:val="24"/>
          <w:szCs w:val="24"/>
          <w:u w:val="single"/>
          <w:rtl/>
        </w:rPr>
      </w:pPr>
      <w:r w:rsidRPr="00741632">
        <w:rPr>
          <w:rFonts w:ascii="Arial" w:hAnsi="Arial"/>
          <w:b/>
          <w:bCs/>
          <w:sz w:val="24"/>
          <w:szCs w:val="24"/>
          <w:u w:val="single"/>
          <w:rtl/>
        </w:rPr>
        <w:t>הדיסק המפוזר</w:t>
      </w:r>
    </w:p>
    <w:p w:rsidR="00841CD1" w:rsidRPr="00741632" w:rsidRDefault="00841CD1" w:rsidP="00BE0D27">
      <w:pPr>
        <w:spacing w:line="360" w:lineRule="auto"/>
        <w:jc w:val="both"/>
        <w:rPr>
          <w:rFonts w:ascii="Arial" w:hAnsi="Arial"/>
          <w:sz w:val="24"/>
          <w:szCs w:val="24"/>
          <w:rtl/>
        </w:rPr>
      </w:pPr>
      <w:r w:rsidRPr="00741632">
        <w:rPr>
          <w:rFonts w:ascii="Arial" w:hAnsi="Arial"/>
          <w:sz w:val="24"/>
          <w:szCs w:val="24"/>
          <w:rtl/>
        </w:rPr>
        <w:t xml:space="preserve">הדיסק המפוזר הוא אזור במערכת השמש המאוכלסת בגופים </w:t>
      </w:r>
      <w:proofErr w:type="spellStart"/>
      <w:r w:rsidRPr="00741632">
        <w:rPr>
          <w:rFonts w:ascii="Arial" w:hAnsi="Arial"/>
          <w:sz w:val="24"/>
          <w:szCs w:val="24"/>
          <w:rtl/>
        </w:rPr>
        <w:t>קטניים</w:t>
      </w:r>
      <w:proofErr w:type="spellEnd"/>
      <w:r w:rsidRPr="00741632">
        <w:rPr>
          <w:rFonts w:ascii="Arial" w:hAnsi="Arial"/>
          <w:sz w:val="24"/>
          <w:szCs w:val="24"/>
          <w:rtl/>
        </w:rPr>
        <w:t xml:space="preserve"> וקרחיים הקרויים גופים טרנס </w:t>
      </w:r>
      <w:proofErr w:type="spellStart"/>
      <w:r w:rsidRPr="00741632">
        <w:rPr>
          <w:rFonts w:ascii="Arial" w:hAnsi="Arial"/>
          <w:sz w:val="24"/>
          <w:szCs w:val="24"/>
          <w:rtl/>
        </w:rPr>
        <w:t>נפטוניים</w:t>
      </w:r>
      <w:proofErr w:type="spellEnd"/>
      <w:r w:rsidRPr="00741632">
        <w:rPr>
          <w:rFonts w:ascii="Arial" w:hAnsi="Arial"/>
          <w:sz w:val="24"/>
          <w:szCs w:val="24"/>
          <w:rtl/>
        </w:rPr>
        <w:t>. אזור זה נמצא במרחק רב מהשמש ולכן הגופים בדיסק המפוזר מושפעים באופן שונה מכוחות הכבידה במערכת השמש ומסלולם סביב השמש הוא חריג ביחס לשאר הגופים.</w:t>
      </w:r>
    </w:p>
    <w:p w:rsidR="00841CD1" w:rsidRDefault="00841CD1" w:rsidP="00BE0D27">
      <w:pPr>
        <w:spacing w:line="360" w:lineRule="auto"/>
        <w:jc w:val="both"/>
        <w:rPr>
          <w:rFonts w:ascii="Arial" w:hAnsi="Arial"/>
          <w:b/>
          <w:bCs/>
          <w:sz w:val="24"/>
          <w:szCs w:val="24"/>
          <w:u w:val="single"/>
          <w:rtl/>
        </w:rPr>
      </w:pPr>
    </w:p>
    <w:p w:rsidR="00841CD1" w:rsidRPr="00741632" w:rsidRDefault="00841CD1" w:rsidP="00BE0D27">
      <w:pPr>
        <w:spacing w:line="360" w:lineRule="auto"/>
        <w:jc w:val="both"/>
        <w:rPr>
          <w:rFonts w:ascii="Arial" w:hAnsi="Arial"/>
          <w:b/>
          <w:bCs/>
          <w:sz w:val="24"/>
          <w:szCs w:val="24"/>
          <w:u w:val="single"/>
          <w:rtl/>
        </w:rPr>
      </w:pPr>
      <w:r w:rsidRPr="00741632">
        <w:rPr>
          <w:rFonts w:ascii="Arial" w:hAnsi="Arial"/>
          <w:b/>
          <w:bCs/>
          <w:sz w:val="24"/>
          <w:szCs w:val="24"/>
          <w:u w:val="single"/>
          <w:rtl/>
        </w:rPr>
        <w:t>עננת אורט</w:t>
      </w:r>
    </w:p>
    <w:p w:rsidR="00841CD1" w:rsidRPr="00741632" w:rsidRDefault="00841CD1" w:rsidP="00623102">
      <w:pPr>
        <w:spacing w:line="360" w:lineRule="auto"/>
        <w:jc w:val="both"/>
        <w:rPr>
          <w:rFonts w:ascii="Arial" w:hAnsi="Arial"/>
          <w:sz w:val="24"/>
          <w:szCs w:val="24"/>
          <w:rtl/>
        </w:rPr>
      </w:pPr>
      <w:r w:rsidRPr="00741632">
        <w:rPr>
          <w:rFonts w:ascii="Arial" w:hAnsi="Arial"/>
          <w:sz w:val="24"/>
          <w:szCs w:val="24"/>
          <w:rtl/>
        </w:rPr>
        <w:t xml:space="preserve">עננת אורט הוא אזור מאוד גדול במערכת השמש המאוכלס בכמאה מיליארד גופיים העשויים קרח ואבק. כאשר הגופים </w:t>
      </w:r>
      <w:r>
        <w:rPr>
          <w:rFonts w:ascii="Arial" w:hAnsi="Arial"/>
          <w:sz w:val="24"/>
          <w:szCs w:val="24"/>
          <w:rtl/>
        </w:rPr>
        <w:t>ש</w:t>
      </w:r>
      <w:r w:rsidRPr="00741632">
        <w:rPr>
          <w:rFonts w:ascii="Arial" w:hAnsi="Arial"/>
          <w:sz w:val="24"/>
          <w:szCs w:val="24"/>
          <w:rtl/>
        </w:rPr>
        <w:t>בעננה מתקרבים אל השמש הם מפתחים את הזנב המוכר שלהם (העשוי גם כן קרח ואבק). הם גופים המוכרים לנו כשביטים.</w:t>
      </w:r>
    </w:p>
    <w:p w:rsidR="00841CD1" w:rsidRPr="008F4A5F" w:rsidRDefault="00841CD1" w:rsidP="00BE0D27">
      <w:pPr>
        <w:pStyle w:val="NormalWeb"/>
        <w:shd w:val="clear" w:color="auto" w:fill="FFFFFF"/>
        <w:bidi/>
        <w:spacing w:before="96" w:beforeAutospacing="0" w:after="120" w:afterAutospacing="0" w:line="360" w:lineRule="auto"/>
        <w:rPr>
          <w:rFonts w:ascii="Arial" w:hAnsi="Arial" w:cs="Arial"/>
          <w:sz w:val="22"/>
          <w:szCs w:val="22"/>
          <w:rtl/>
        </w:rPr>
      </w:pPr>
    </w:p>
    <w:p w:rsidR="00841CD1" w:rsidRPr="00EB3109" w:rsidRDefault="00841CD1" w:rsidP="008F4A5F">
      <w:pPr>
        <w:pStyle w:val="NormalWeb"/>
        <w:shd w:val="clear" w:color="auto" w:fill="FFFFFF"/>
        <w:bidi/>
        <w:spacing w:before="96" w:beforeAutospacing="0" w:after="120" w:afterAutospacing="0" w:line="360" w:lineRule="auto"/>
        <w:rPr>
          <w:rFonts w:ascii="Arial" w:hAnsi="Arial" w:cs="Arial"/>
          <w:b/>
          <w:bCs/>
          <w:sz w:val="28"/>
          <w:szCs w:val="28"/>
          <w:u w:val="single"/>
          <w:rtl/>
        </w:rPr>
      </w:pPr>
      <w:r w:rsidRPr="00EB3109">
        <w:rPr>
          <w:rFonts w:ascii="Arial" w:hAnsi="Arial" w:cs="Arial"/>
          <w:b/>
          <w:bCs/>
          <w:sz w:val="28"/>
          <w:szCs w:val="28"/>
          <w:u w:val="single"/>
          <w:rtl/>
        </w:rPr>
        <w:t>לפי תכונות חומרים</w:t>
      </w:r>
    </w:p>
    <w:p w:rsidR="00841CD1" w:rsidRPr="008F4A5F" w:rsidRDefault="00841CD1" w:rsidP="008F4A5F">
      <w:pPr>
        <w:pStyle w:val="NormalWeb"/>
        <w:shd w:val="clear" w:color="auto" w:fill="FFFFFF"/>
        <w:bidi/>
        <w:spacing w:before="96" w:beforeAutospacing="0" w:after="120" w:afterAutospacing="0" w:line="360" w:lineRule="auto"/>
        <w:rPr>
          <w:rFonts w:ascii="Arial" w:hAnsi="Arial" w:cs="Arial"/>
          <w:sz w:val="22"/>
          <w:szCs w:val="22"/>
          <w:u w:val="single"/>
          <w:rtl/>
        </w:rPr>
      </w:pPr>
    </w:p>
    <w:p w:rsidR="00841CD1" w:rsidRPr="008F4A5F" w:rsidRDefault="00841CD1" w:rsidP="008F4A5F">
      <w:pPr>
        <w:spacing w:line="360" w:lineRule="auto"/>
        <w:rPr>
          <w:rFonts w:ascii="Arial" w:hAnsi="Arial"/>
          <w:shd w:val="clear" w:color="auto" w:fill="FFFFFF"/>
          <w:rtl/>
        </w:rPr>
      </w:pPr>
      <w:r w:rsidRPr="008F4A5F">
        <w:rPr>
          <w:rFonts w:ascii="Arial" w:hAnsi="Arial"/>
          <w:rtl/>
        </w:rPr>
        <w:t>ניתן לחלק את האסטרואידים גם לפי קבוצות של תכונות החומרים שבהן</w:t>
      </w:r>
      <w:r w:rsidRPr="008F4A5F">
        <w:rPr>
          <w:rFonts w:ascii="Arial" w:hAnsi="Arial"/>
          <w:shd w:val="clear" w:color="auto" w:fill="FFFFFF"/>
        </w:rPr>
        <w:t xml:space="preserve">  :</w:t>
      </w:r>
      <w:r w:rsidRPr="008F4A5F">
        <w:rPr>
          <w:rFonts w:ascii="Arial" w:hAnsi="Arial"/>
          <w:shd w:val="clear" w:color="auto" w:fill="FFFFFF"/>
          <w:rtl/>
        </w:rPr>
        <w:t>פחמן (</w:t>
      </w:r>
      <w:r w:rsidRPr="008F4A5F">
        <w:rPr>
          <w:rFonts w:ascii="Arial" w:hAnsi="Arial"/>
          <w:shd w:val="clear" w:color="auto" w:fill="FFFFFF"/>
        </w:rPr>
        <w:t>C-type</w:t>
      </w:r>
      <w:r w:rsidRPr="008F4A5F">
        <w:rPr>
          <w:rFonts w:ascii="Arial" w:hAnsi="Arial"/>
          <w:shd w:val="clear" w:color="auto" w:fill="FFFFFF"/>
          <w:rtl/>
        </w:rPr>
        <w:t>) סיליקט (</w:t>
      </w:r>
      <w:r w:rsidRPr="008F4A5F">
        <w:rPr>
          <w:rFonts w:ascii="Arial" w:hAnsi="Arial"/>
          <w:shd w:val="clear" w:color="auto" w:fill="FFFFFF"/>
        </w:rPr>
        <w:t>S-type</w:t>
      </w:r>
      <w:r w:rsidRPr="008F4A5F">
        <w:rPr>
          <w:rFonts w:ascii="Arial" w:hAnsi="Arial"/>
          <w:shd w:val="clear" w:color="auto" w:fill="FFFFFF"/>
          <w:rtl/>
        </w:rPr>
        <w:t>) ומתכת (</w:t>
      </w:r>
      <w:r w:rsidRPr="008F4A5F">
        <w:rPr>
          <w:rFonts w:ascii="Arial" w:hAnsi="Arial"/>
          <w:shd w:val="clear" w:color="auto" w:fill="FFFFFF"/>
        </w:rPr>
        <w:t>M-type</w:t>
      </w:r>
      <w:r w:rsidRPr="008F4A5F">
        <w:rPr>
          <w:rFonts w:ascii="Arial" w:hAnsi="Arial"/>
          <w:shd w:val="clear" w:color="auto" w:fill="FFFFFF"/>
          <w:rtl/>
        </w:rPr>
        <w:t xml:space="preserve">). ישנן שתי גישות לחלוקה על פי חומרים: </w:t>
      </w:r>
      <w:proofErr w:type="spellStart"/>
      <w:r w:rsidRPr="008F4A5F">
        <w:rPr>
          <w:rFonts w:ascii="Arial" w:hAnsi="Arial"/>
          <w:shd w:val="clear" w:color="auto" w:fill="FFFFFF"/>
        </w:rPr>
        <w:t>smass</w:t>
      </w:r>
      <w:proofErr w:type="spellEnd"/>
      <w:r w:rsidRPr="008F4A5F">
        <w:rPr>
          <w:rFonts w:ascii="Arial" w:hAnsi="Arial"/>
          <w:shd w:val="clear" w:color="auto" w:fill="FFFFFF"/>
        </w:rPr>
        <w:t xml:space="preserve"> </w:t>
      </w:r>
      <w:r w:rsidRPr="008F4A5F">
        <w:rPr>
          <w:rFonts w:ascii="Arial" w:hAnsi="Arial"/>
          <w:shd w:val="clear" w:color="auto" w:fill="FFFFFF"/>
          <w:rtl/>
        </w:rPr>
        <w:t xml:space="preserve"> ו- </w:t>
      </w:r>
      <w:proofErr w:type="spellStart"/>
      <w:r w:rsidRPr="008F4A5F">
        <w:rPr>
          <w:rFonts w:ascii="Arial" w:hAnsi="Arial"/>
          <w:shd w:val="clear" w:color="auto" w:fill="FFFFFF"/>
        </w:rPr>
        <w:t>tholen</w:t>
      </w:r>
      <w:proofErr w:type="spellEnd"/>
      <w:r w:rsidRPr="008F4A5F">
        <w:rPr>
          <w:rFonts w:ascii="Arial" w:hAnsi="Arial"/>
          <w:shd w:val="clear" w:color="auto" w:fill="FFFFFF"/>
          <w:rtl/>
        </w:rPr>
        <w:t xml:space="preserve"> הגרסה העדכנית ביותר היא </w:t>
      </w:r>
      <w:proofErr w:type="spellStart"/>
      <w:r w:rsidRPr="008F4A5F">
        <w:rPr>
          <w:rFonts w:ascii="Arial" w:hAnsi="Arial"/>
          <w:shd w:val="clear" w:color="auto" w:fill="FFFFFF"/>
        </w:rPr>
        <w:t>smass</w:t>
      </w:r>
      <w:proofErr w:type="spellEnd"/>
      <w:r w:rsidRPr="008F4A5F">
        <w:rPr>
          <w:rFonts w:ascii="Arial" w:hAnsi="Arial"/>
          <w:shd w:val="clear" w:color="auto" w:fill="FFFFFF"/>
          <w:rtl/>
        </w:rPr>
        <w:t xml:space="preserve">  ולכן נרחיב עליה.</w:t>
      </w:r>
    </w:p>
    <w:p w:rsidR="00841CD1" w:rsidRPr="008F4A5F" w:rsidRDefault="00841CD1" w:rsidP="008F4A5F">
      <w:pPr>
        <w:spacing w:line="360" w:lineRule="auto"/>
        <w:rPr>
          <w:rFonts w:ascii="Arial" w:hAnsi="Arial"/>
          <w:rtl/>
        </w:rPr>
      </w:pPr>
      <w:proofErr w:type="spellStart"/>
      <w:r w:rsidRPr="008F4A5F">
        <w:rPr>
          <w:rFonts w:ascii="Arial" w:hAnsi="Arial"/>
          <w:shd w:val="clear" w:color="auto" w:fill="FFFFFF"/>
        </w:rPr>
        <w:t>Smass</w:t>
      </w:r>
      <w:proofErr w:type="spellEnd"/>
      <w:r w:rsidRPr="008F4A5F">
        <w:rPr>
          <w:rFonts w:ascii="Arial" w:hAnsi="Arial"/>
          <w:shd w:val="clear" w:color="auto" w:fill="FFFFFF"/>
        </w:rPr>
        <w:t xml:space="preserve"> classification </w:t>
      </w:r>
      <w:r w:rsidRPr="008F4A5F">
        <w:rPr>
          <w:rFonts w:ascii="Arial" w:hAnsi="Arial"/>
          <w:shd w:val="clear" w:color="auto" w:fill="FFFFFF"/>
          <w:rtl/>
        </w:rPr>
        <w:t xml:space="preserve"> היא גישה שמחלקת אסטרואידים לפי קבוצות חומרים, שהוצגה בשנת 2002 על ידי </w:t>
      </w:r>
      <w:proofErr w:type="spellStart"/>
      <w:r w:rsidRPr="008F4A5F">
        <w:rPr>
          <w:rFonts w:ascii="Arial" w:hAnsi="Arial"/>
          <w:shd w:val="clear" w:color="auto" w:fill="FFFFFF"/>
          <w:rtl/>
        </w:rPr>
        <w:t>ג.בוס</w:t>
      </w:r>
      <w:proofErr w:type="spellEnd"/>
      <w:r w:rsidRPr="008F4A5F">
        <w:rPr>
          <w:rFonts w:ascii="Arial" w:hAnsi="Arial"/>
          <w:shd w:val="clear" w:color="auto" w:fill="FFFFFF"/>
          <w:rtl/>
        </w:rPr>
        <w:t xml:space="preserve"> </w:t>
      </w:r>
      <w:proofErr w:type="spellStart"/>
      <w:r w:rsidRPr="008F4A5F">
        <w:rPr>
          <w:rFonts w:ascii="Arial" w:hAnsi="Arial"/>
          <w:shd w:val="clear" w:color="auto" w:fill="FFFFFF"/>
          <w:rtl/>
        </w:rPr>
        <w:t>וריצארד</w:t>
      </w:r>
      <w:proofErr w:type="spellEnd"/>
      <w:r w:rsidRPr="008F4A5F">
        <w:rPr>
          <w:rFonts w:ascii="Arial" w:hAnsi="Arial"/>
          <w:shd w:val="clear" w:color="auto" w:fill="FFFFFF"/>
          <w:rtl/>
        </w:rPr>
        <w:t xml:space="preserve"> פ. היתרון בגישה הזו על פני הקדומות לה היא האפשרות שלה לספק מידע רחב יותר על גופים תוך התחשבות בגישה הקודמת לה</w:t>
      </w:r>
      <w:r w:rsidRPr="008F4A5F">
        <w:rPr>
          <w:rFonts w:ascii="Arial" w:hAnsi="Arial"/>
          <w:shd w:val="clear" w:color="auto" w:fill="FFFFFF"/>
        </w:rPr>
        <w:t>.</w:t>
      </w:r>
      <w:proofErr w:type="spellStart"/>
      <w:r w:rsidRPr="008F4A5F">
        <w:rPr>
          <w:rFonts w:ascii="Arial" w:hAnsi="Arial"/>
          <w:shd w:val="clear" w:color="auto" w:fill="FFFFFF"/>
        </w:rPr>
        <w:t>tholen</w:t>
      </w:r>
      <w:proofErr w:type="spellEnd"/>
      <w:r w:rsidRPr="008F4A5F">
        <w:rPr>
          <w:rFonts w:ascii="Arial" w:hAnsi="Arial"/>
        </w:rPr>
        <w:t xml:space="preserve"> </w:t>
      </w:r>
      <w:r w:rsidRPr="008F4A5F">
        <w:rPr>
          <w:rFonts w:ascii="Arial" w:hAnsi="Arial"/>
          <w:rtl/>
        </w:rPr>
        <w:t xml:space="preserve"> לפי הגישה קיימים 24 גופים עיקריים, ועוד מספר קטן של גופים יוצאי דופן כדלקמן:</w:t>
      </w:r>
    </w:p>
    <w:p w:rsidR="00841CD1" w:rsidRPr="008F4A5F" w:rsidRDefault="00586A41" w:rsidP="008F4A5F">
      <w:pPr>
        <w:numPr>
          <w:ilvl w:val="0"/>
          <w:numId w:val="2"/>
        </w:numPr>
        <w:shd w:val="clear" w:color="auto" w:fill="FFFFFF"/>
        <w:spacing w:before="100" w:beforeAutospacing="1" w:after="24" w:line="360" w:lineRule="auto"/>
        <w:ind w:left="384"/>
        <w:rPr>
          <w:rFonts w:ascii="Arial" w:hAnsi="Arial"/>
        </w:rPr>
      </w:pPr>
      <w:hyperlink r:id="rId16" w:anchor="C-group_asteroids" w:tooltip="C-type asteroid" w:history="1">
        <w:r w:rsidR="00841CD1" w:rsidRPr="008F4A5F">
          <w:rPr>
            <w:rFonts w:ascii="Arial" w:hAnsi="Arial"/>
          </w:rPr>
          <w:t>C-group</w:t>
        </w:r>
      </w:hyperlink>
      <w:r w:rsidR="00841CD1" w:rsidRPr="008F4A5F">
        <w:rPr>
          <w:rFonts w:ascii="Arial" w:hAnsi="Arial"/>
          <w:vertAlign w:val="superscript"/>
          <w:rtl/>
        </w:rPr>
        <w:t xml:space="preserve">  </w:t>
      </w:r>
      <w:r w:rsidR="00841CD1" w:rsidRPr="008F4A5F">
        <w:rPr>
          <w:rFonts w:ascii="Arial" w:hAnsi="Arial"/>
          <w:rtl/>
        </w:rPr>
        <w:t>משפחת האסטרואידים הבנויים מפחמן: אסטרואידים אלה הם הנפוצים ביותר מכלל האסטרואידים הידועים (כ- 75</w:t>
      </w:r>
      <w:proofErr w:type="gramStart"/>
      <w:r w:rsidR="00841CD1" w:rsidRPr="008F4A5F">
        <w:rPr>
          <w:rFonts w:ascii="Arial" w:hAnsi="Arial"/>
          <w:rtl/>
        </w:rPr>
        <w:t>% )</w:t>
      </w:r>
      <w:proofErr w:type="gramEnd"/>
      <w:r w:rsidR="00841CD1" w:rsidRPr="008F4A5F">
        <w:rPr>
          <w:rFonts w:ascii="Arial" w:hAnsi="Arial"/>
          <w:rtl/>
        </w:rPr>
        <w:t xml:space="preserve"> והם נמצאים באחוזים גבוהים בחגורת האסטרואידים. אסטרואידים אלה כהים משאר האסטרואידים (האלבדו שלהם נע בטווח 0.03-0.1) חוץ מ- </w:t>
      </w:r>
      <w:r w:rsidR="00841CD1" w:rsidRPr="008F4A5F">
        <w:rPr>
          <w:rFonts w:ascii="Arial" w:hAnsi="Arial"/>
        </w:rPr>
        <w:t xml:space="preserve">type D </w:t>
      </w:r>
      <w:r w:rsidR="00841CD1" w:rsidRPr="008F4A5F">
        <w:rPr>
          <w:rFonts w:ascii="Arial" w:hAnsi="Arial"/>
          <w:rtl/>
        </w:rPr>
        <w:t xml:space="preserve"> שהוא כהה ממנו. ההרכב הכימיקלי של אותם אסטרואידים דומה מאוד להרכב השמש ומלבד פחמן הרכבם כולל  גם מימן, הליום ועוד מינרלים נדיפים. בנוסף אסטרואידים אלה מאופיינים בספיגת קרינת שמש טובה. </w:t>
      </w:r>
    </w:p>
    <w:p w:rsidR="00841CD1" w:rsidRPr="008F4A5F" w:rsidRDefault="00841CD1" w:rsidP="008F4A5F">
      <w:pPr>
        <w:shd w:val="clear" w:color="auto" w:fill="FFFFFF"/>
        <w:spacing w:before="100" w:beforeAutospacing="1" w:after="24" w:line="360" w:lineRule="auto"/>
        <w:ind w:left="384"/>
        <w:rPr>
          <w:rFonts w:ascii="Arial" w:hAnsi="Arial"/>
        </w:rPr>
      </w:pPr>
      <w:r w:rsidRPr="008F4A5F">
        <w:rPr>
          <w:rFonts w:ascii="Arial" w:hAnsi="Arial"/>
          <w:rtl/>
        </w:rPr>
        <w:t>להלן הסוגים המשתייכים למשפחת האסטרואידים הזו:</w:t>
      </w:r>
    </w:p>
    <w:p w:rsidR="00841CD1" w:rsidRPr="008F4A5F" w:rsidRDefault="00586A41" w:rsidP="008F4A5F">
      <w:pPr>
        <w:numPr>
          <w:ilvl w:val="1"/>
          <w:numId w:val="2"/>
        </w:numPr>
        <w:shd w:val="clear" w:color="auto" w:fill="FFFFFF"/>
        <w:spacing w:before="100" w:beforeAutospacing="1" w:after="24" w:line="360" w:lineRule="auto"/>
        <w:ind w:left="768"/>
        <w:rPr>
          <w:rFonts w:ascii="Arial" w:hAnsi="Arial"/>
        </w:rPr>
      </w:pPr>
      <w:hyperlink r:id="rId17" w:tooltip="B-type asteroid" w:history="1">
        <w:r w:rsidR="00841CD1" w:rsidRPr="008F4A5F">
          <w:rPr>
            <w:rFonts w:ascii="Arial" w:hAnsi="Arial"/>
          </w:rPr>
          <w:t>B-type</w:t>
        </w:r>
      </w:hyperlink>
      <w:r w:rsidR="00841CD1" w:rsidRPr="008F4A5F">
        <w:rPr>
          <w:rFonts w:ascii="Arial" w:hAnsi="Arial"/>
        </w:rPr>
        <w:t> </w:t>
      </w:r>
      <w:r w:rsidR="00841CD1" w:rsidRPr="008F4A5F">
        <w:rPr>
          <w:rFonts w:ascii="Arial" w:hAnsi="Arial"/>
          <w:rtl/>
        </w:rPr>
        <w:t xml:space="preserve"> חופף לחלוקה של </w:t>
      </w:r>
      <w:proofErr w:type="spellStart"/>
      <w:r w:rsidR="00841CD1" w:rsidRPr="008F4A5F">
        <w:rPr>
          <w:rFonts w:ascii="Arial" w:hAnsi="Arial"/>
        </w:rPr>
        <w:t>tholen</w:t>
      </w:r>
      <w:proofErr w:type="spellEnd"/>
      <w:r w:rsidR="00841CD1" w:rsidRPr="008F4A5F">
        <w:rPr>
          <w:rFonts w:ascii="Arial" w:hAnsi="Arial"/>
          <w:rtl/>
        </w:rPr>
        <w:t xml:space="preserve"> כולל גם את </w:t>
      </w:r>
      <w:r w:rsidR="00841CD1" w:rsidRPr="008F4A5F">
        <w:rPr>
          <w:rFonts w:ascii="Arial" w:hAnsi="Arial"/>
        </w:rPr>
        <w:t>f-type</w:t>
      </w:r>
    </w:p>
    <w:p w:rsidR="00841CD1" w:rsidRPr="008F4A5F" w:rsidRDefault="00586A41" w:rsidP="008F4A5F">
      <w:pPr>
        <w:numPr>
          <w:ilvl w:val="1"/>
          <w:numId w:val="2"/>
        </w:numPr>
        <w:shd w:val="clear" w:color="auto" w:fill="FFFFFF"/>
        <w:spacing w:before="100" w:beforeAutospacing="1" w:after="24" w:line="360" w:lineRule="auto"/>
        <w:ind w:left="768"/>
        <w:rPr>
          <w:rFonts w:ascii="Arial" w:hAnsi="Arial"/>
        </w:rPr>
      </w:pPr>
      <w:hyperlink r:id="rId18" w:tooltip="C-type asteroid" w:history="1">
        <w:r w:rsidR="00841CD1" w:rsidRPr="008F4A5F">
          <w:rPr>
            <w:rFonts w:ascii="Arial" w:hAnsi="Arial"/>
          </w:rPr>
          <w:t>C-type</w:t>
        </w:r>
      </w:hyperlink>
      <w:r w:rsidR="00841CD1" w:rsidRPr="008F4A5F">
        <w:rPr>
          <w:rFonts w:ascii="Arial" w:hAnsi="Arial"/>
          <w:rtl/>
        </w:rPr>
        <w:t xml:space="preserve"> קבוצת האסטרואידים הסטנדרטית לקבוצת הפחמן</w:t>
      </w:r>
    </w:p>
    <w:p w:rsidR="00841CD1" w:rsidRPr="008F4A5F" w:rsidRDefault="00841CD1" w:rsidP="008F4A5F">
      <w:pPr>
        <w:numPr>
          <w:ilvl w:val="1"/>
          <w:numId w:val="2"/>
        </w:numPr>
        <w:shd w:val="clear" w:color="auto" w:fill="FFFFFF"/>
        <w:spacing w:before="100" w:beforeAutospacing="1" w:after="24" w:line="360" w:lineRule="auto"/>
        <w:ind w:left="768"/>
        <w:rPr>
          <w:rFonts w:ascii="Arial" w:hAnsi="Arial"/>
        </w:rPr>
      </w:pPr>
      <w:r w:rsidRPr="008F4A5F">
        <w:rPr>
          <w:rFonts w:ascii="Arial" w:hAnsi="Arial"/>
        </w:rPr>
        <w:t> </w:t>
      </w:r>
      <w:hyperlink r:id="rId19" w:tooltip="G-type asteroid" w:history="1">
        <w:r w:rsidRPr="008F4A5F">
          <w:rPr>
            <w:rFonts w:ascii="Arial" w:hAnsi="Arial"/>
          </w:rPr>
          <w:t>G</w:t>
        </w:r>
      </w:hyperlink>
      <w:r w:rsidRPr="008F4A5F">
        <w:rPr>
          <w:rFonts w:ascii="Arial" w:hAnsi="Arial"/>
        </w:rPr>
        <w:t> type</w:t>
      </w:r>
      <w:r w:rsidRPr="008F4A5F">
        <w:rPr>
          <w:rFonts w:ascii="Arial" w:hAnsi="Arial"/>
          <w:rtl/>
        </w:rPr>
        <w:t xml:space="preserve"> חופף על החלוקה של </w:t>
      </w:r>
      <w:proofErr w:type="spellStart"/>
      <w:r w:rsidRPr="008F4A5F">
        <w:rPr>
          <w:rFonts w:ascii="Arial" w:hAnsi="Arial"/>
        </w:rPr>
        <w:t>tholen</w:t>
      </w:r>
      <w:proofErr w:type="spellEnd"/>
      <w:r w:rsidRPr="008F4A5F">
        <w:rPr>
          <w:rFonts w:ascii="Arial" w:hAnsi="Arial"/>
          <w:rtl/>
        </w:rPr>
        <w:t xml:space="preserve"> וכוללת גם את </w:t>
      </w:r>
      <w:r w:rsidRPr="008F4A5F">
        <w:rPr>
          <w:rFonts w:ascii="Arial" w:hAnsi="Arial"/>
        </w:rPr>
        <w:t xml:space="preserve">c, </w:t>
      </w:r>
      <w:proofErr w:type="spellStart"/>
      <w:r w:rsidRPr="008F4A5F">
        <w:rPr>
          <w:rFonts w:ascii="Arial" w:hAnsi="Arial"/>
        </w:rPr>
        <w:t>ch</w:t>
      </w:r>
      <w:proofErr w:type="spellEnd"/>
      <w:r w:rsidRPr="008F4A5F">
        <w:rPr>
          <w:rFonts w:ascii="Arial" w:hAnsi="Arial"/>
        </w:rPr>
        <w:t xml:space="preserve">, </w:t>
      </w:r>
      <w:proofErr w:type="spellStart"/>
      <w:r w:rsidRPr="008F4A5F">
        <w:rPr>
          <w:rFonts w:ascii="Arial" w:hAnsi="Arial"/>
        </w:rPr>
        <w:t>cgh</w:t>
      </w:r>
      <w:proofErr w:type="spellEnd"/>
      <w:r w:rsidRPr="008F4A5F">
        <w:rPr>
          <w:rFonts w:ascii="Arial" w:hAnsi="Arial"/>
        </w:rPr>
        <w:t>- types</w:t>
      </w:r>
    </w:p>
    <w:p w:rsidR="00841CD1" w:rsidRPr="008F4A5F" w:rsidRDefault="00841CD1" w:rsidP="008F4A5F">
      <w:pPr>
        <w:numPr>
          <w:ilvl w:val="1"/>
          <w:numId w:val="2"/>
        </w:numPr>
        <w:shd w:val="clear" w:color="auto" w:fill="FFFFFF"/>
        <w:spacing w:before="100" w:beforeAutospacing="1" w:after="24" w:line="360" w:lineRule="auto"/>
        <w:ind w:left="768"/>
        <w:rPr>
          <w:rFonts w:ascii="Arial" w:hAnsi="Arial"/>
        </w:rPr>
      </w:pPr>
      <w:proofErr w:type="spellStart"/>
      <w:r w:rsidRPr="008F4A5F">
        <w:rPr>
          <w:rFonts w:ascii="Arial" w:hAnsi="Arial"/>
        </w:rPr>
        <w:t>Cb</w:t>
      </w:r>
      <w:proofErr w:type="spellEnd"/>
      <w:r w:rsidRPr="008F4A5F">
        <w:rPr>
          <w:rFonts w:ascii="Arial" w:hAnsi="Arial"/>
        </w:rPr>
        <w:t xml:space="preserve">- type </w:t>
      </w:r>
      <w:r w:rsidRPr="008F4A5F">
        <w:rPr>
          <w:rFonts w:ascii="Arial" w:hAnsi="Arial"/>
          <w:rtl/>
        </w:rPr>
        <w:t xml:space="preserve"> נמצא בין קבוצות </w:t>
      </w:r>
      <w:r w:rsidRPr="008F4A5F">
        <w:rPr>
          <w:rFonts w:ascii="Arial" w:hAnsi="Arial"/>
        </w:rPr>
        <w:t xml:space="preserve">B-type </w:t>
      </w:r>
      <w:r w:rsidRPr="008F4A5F">
        <w:rPr>
          <w:rFonts w:ascii="Arial" w:hAnsi="Arial"/>
          <w:rtl/>
        </w:rPr>
        <w:t xml:space="preserve"> ו- </w:t>
      </w:r>
      <w:r w:rsidRPr="008F4A5F">
        <w:rPr>
          <w:rFonts w:ascii="Arial" w:hAnsi="Arial"/>
        </w:rPr>
        <w:t>C- type</w:t>
      </w:r>
    </w:p>
    <w:p w:rsidR="00841CD1" w:rsidRPr="00BE0D27" w:rsidRDefault="00586A41" w:rsidP="00BE0D27">
      <w:pPr>
        <w:numPr>
          <w:ilvl w:val="0"/>
          <w:numId w:val="2"/>
        </w:numPr>
        <w:shd w:val="clear" w:color="auto" w:fill="FFFFFF"/>
        <w:spacing w:before="100" w:beforeAutospacing="1" w:after="24" w:line="360" w:lineRule="auto"/>
        <w:ind w:left="384"/>
        <w:rPr>
          <w:rFonts w:ascii="Arial" w:hAnsi="Arial"/>
          <w:rtl/>
        </w:rPr>
      </w:pPr>
      <w:hyperlink r:id="rId20" w:tooltip="S-type asteroid" w:history="1">
        <w:r w:rsidR="00841CD1" w:rsidRPr="008F4A5F">
          <w:rPr>
            <w:rFonts w:ascii="Arial" w:hAnsi="Arial"/>
          </w:rPr>
          <w:t>S-group</w:t>
        </w:r>
      </w:hyperlink>
      <w:r w:rsidR="00841CD1" w:rsidRPr="008F4A5F">
        <w:rPr>
          <w:rFonts w:ascii="Arial" w:hAnsi="Arial"/>
        </w:rPr>
        <w:t> </w:t>
      </w:r>
      <w:r w:rsidR="00841CD1" w:rsidRPr="008F4A5F">
        <w:rPr>
          <w:rFonts w:ascii="Arial" w:hAnsi="Arial"/>
          <w:rtl/>
        </w:rPr>
        <w:t xml:space="preserve"> היא משפחת האסטרואידים העשויים סיליקט (סלעיים) והם מהווים כ- 17% מכלל האסטרואידים הידועים. הם נחשבים לסוג השני הנפוץ ביותר אחרי </w:t>
      </w:r>
      <w:r w:rsidR="00841CD1" w:rsidRPr="008F4A5F">
        <w:rPr>
          <w:rFonts w:ascii="Arial" w:hAnsi="Arial"/>
        </w:rPr>
        <w:t>type C</w:t>
      </w:r>
      <w:r w:rsidR="00841CD1" w:rsidRPr="008F4A5F">
        <w:rPr>
          <w:rFonts w:ascii="Arial" w:hAnsi="Arial"/>
          <w:rtl/>
        </w:rPr>
        <w:t xml:space="preserve">. לאסטרואידים אלו יש בהירות שנחשבת בינונית (האלבדו שלהם נע בטווח 0.1-0.22) והרכבם מונה בעיקר ברזל, </w:t>
      </w:r>
      <w:r w:rsidR="00841CD1" w:rsidRPr="008F4A5F">
        <w:rPr>
          <w:rFonts w:ascii="Arial" w:hAnsi="Arial"/>
          <w:rtl/>
        </w:rPr>
        <w:lastRenderedPageBreak/>
        <w:t xml:space="preserve">מגנזיום וסיליקטים. רוב האסטרואידים הידועים נמצאים בחגורת האסטרואידים, קשה למצוא סוג זה מחוץ לחגורה. אסטרואידים אלה מאופיינים גם בספיגת קרינת השמש המתונה שלהם. </w:t>
      </w:r>
    </w:p>
    <w:p w:rsidR="00841CD1" w:rsidRPr="008F4A5F" w:rsidRDefault="00841CD1" w:rsidP="008F4A5F">
      <w:pPr>
        <w:pStyle w:val="a3"/>
        <w:shd w:val="clear" w:color="auto" w:fill="FFFFFF"/>
        <w:spacing w:before="100" w:beforeAutospacing="1" w:after="24" w:line="360" w:lineRule="auto"/>
        <w:rPr>
          <w:rFonts w:ascii="Arial" w:hAnsi="Arial"/>
          <w:rtl/>
        </w:rPr>
      </w:pPr>
      <w:r w:rsidRPr="008F4A5F">
        <w:rPr>
          <w:rFonts w:ascii="Arial" w:hAnsi="Arial"/>
          <w:rtl/>
        </w:rPr>
        <w:t>להלן הסוגים המשתייכים למשפחת האסטרואידים הזו:</w:t>
      </w:r>
    </w:p>
    <w:p w:rsidR="00841CD1" w:rsidRPr="008F4A5F" w:rsidRDefault="00586A41" w:rsidP="008F4A5F">
      <w:pPr>
        <w:numPr>
          <w:ilvl w:val="1"/>
          <w:numId w:val="2"/>
        </w:numPr>
        <w:shd w:val="clear" w:color="auto" w:fill="FFFFFF"/>
        <w:spacing w:before="100" w:beforeAutospacing="1" w:after="24" w:line="360" w:lineRule="auto"/>
        <w:ind w:left="768"/>
        <w:rPr>
          <w:rFonts w:ascii="Arial" w:hAnsi="Arial"/>
        </w:rPr>
      </w:pPr>
      <w:hyperlink r:id="rId21" w:tooltip="A-type asteroid" w:history="1">
        <w:r w:rsidR="00841CD1" w:rsidRPr="008F4A5F">
          <w:rPr>
            <w:rFonts w:ascii="Arial" w:hAnsi="Arial"/>
          </w:rPr>
          <w:t>A-type</w:t>
        </w:r>
      </w:hyperlink>
    </w:p>
    <w:p w:rsidR="00841CD1" w:rsidRPr="008F4A5F" w:rsidRDefault="00586A41" w:rsidP="008F4A5F">
      <w:pPr>
        <w:numPr>
          <w:ilvl w:val="1"/>
          <w:numId w:val="2"/>
        </w:numPr>
        <w:shd w:val="clear" w:color="auto" w:fill="FFFFFF"/>
        <w:spacing w:before="100" w:beforeAutospacing="1" w:after="24" w:line="360" w:lineRule="auto"/>
        <w:ind w:left="768"/>
        <w:rPr>
          <w:rFonts w:ascii="Arial" w:hAnsi="Arial"/>
        </w:rPr>
      </w:pPr>
      <w:hyperlink r:id="rId22" w:tooltip="Q-type asteroid" w:history="1">
        <w:r w:rsidR="00841CD1" w:rsidRPr="008F4A5F">
          <w:rPr>
            <w:rFonts w:ascii="Arial" w:hAnsi="Arial"/>
          </w:rPr>
          <w:t>Q-type</w:t>
        </w:r>
      </w:hyperlink>
    </w:p>
    <w:p w:rsidR="00841CD1" w:rsidRPr="008F4A5F" w:rsidRDefault="00586A41" w:rsidP="008F4A5F">
      <w:pPr>
        <w:numPr>
          <w:ilvl w:val="1"/>
          <w:numId w:val="2"/>
        </w:numPr>
        <w:shd w:val="clear" w:color="auto" w:fill="FFFFFF"/>
        <w:spacing w:before="100" w:beforeAutospacing="1" w:after="24" w:line="360" w:lineRule="auto"/>
        <w:ind w:left="768"/>
        <w:rPr>
          <w:rFonts w:ascii="Arial" w:hAnsi="Arial"/>
        </w:rPr>
      </w:pPr>
      <w:hyperlink r:id="rId23" w:tooltip="R-type asteroid" w:history="1">
        <w:r w:rsidR="00841CD1" w:rsidRPr="008F4A5F">
          <w:rPr>
            <w:rFonts w:ascii="Arial" w:hAnsi="Arial"/>
          </w:rPr>
          <w:t>R-type</w:t>
        </w:r>
      </w:hyperlink>
    </w:p>
    <w:p w:rsidR="00841CD1" w:rsidRPr="008F4A5F" w:rsidRDefault="00586A41" w:rsidP="008F4A5F">
      <w:pPr>
        <w:numPr>
          <w:ilvl w:val="1"/>
          <w:numId w:val="2"/>
        </w:numPr>
        <w:shd w:val="clear" w:color="auto" w:fill="FFFFFF"/>
        <w:spacing w:before="100" w:beforeAutospacing="1" w:after="24" w:line="360" w:lineRule="auto"/>
        <w:ind w:left="768"/>
        <w:rPr>
          <w:rFonts w:ascii="Arial" w:hAnsi="Arial"/>
        </w:rPr>
      </w:pPr>
      <w:hyperlink r:id="rId24" w:tooltip="K-type asteroid" w:history="1">
        <w:r w:rsidR="00841CD1" w:rsidRPr="008F4A5F">
          <w:rPr>
            <w:rFonts w:ascii="Arial" w:hAnsi="Arial"/>
          </w:rPr>
          <w:t>K-type</w:t>
        </w:r>
      </w:hyperlink>
      <w:r w:rsidR="00841CD1" w:rsidRPr="008F4A5F">
        <w:rPr>
          <w:rFonts w:ascii="Arial" w:hAnsi="Arial"/>
        </w:rPr>
        <w:t> </w:t>
      </w:r>
      <w:r w:rsidR="00841CD1" w:rsidRPr="008F4A5F">
        <w:rPr>
          <w:rFonts w:ascii="Arial" w:hAnsi="Arial"/>
          <w:rtl/>
        </w:rPr>
        <w:t xml:space="preserve"> קטגוריה חדשה. </w:t>
      </w:r>
      <w:r w:rsidR="00841CD1" w:rsidRPr="008F4A5F">
        <w:rPr>
          <w:rFonts w:ascii="Arial" w:hAnsi="Arial"/>
        </w:rPr>
        <w:t>(</w:t>
      </w:r>
      <w:hyperlink r:id="rId25" w:tooltip="181 Eucharis" w:history="1">
        <w:r w:rsidR="00841CD1" w:rsidRPr="008F4A5F">
          <w:rPr>
            <w:rFonts w:ascii="Arial" w:hAnsi="Arial"/>
          </w:rPr>
          <w:t>181 Eucharis</w:t>
        </w:r>
      </w:hyperlink>
      <w:r w:rsidR="00841CD1" w:rsidRPr="008F4A5F">
        <w:rPr>
          <w:rFonts w:ascii="Arial" w:hAnsi="Arial"/>
        </w:rPr>
        <w:t>, </w:t>
      </w:r>
      <w:hyperlink r:id="rId26" w:tooltip="221 Eos" w:history="1">
        <w:r w:rsidR="00841CD1" w:rsidRPr="008F4A5F">
          <w:rPr>
            <w:rFonts w:ascii="Arial" w:hAnsi="Arial"/>
          </w:rPr>
          <w:t>221 Eos</w:t>
        </w:r>
      </w:hyperlink>
      <w:r w:rsidR="00841CD1" w:rsidRPr="008F4A5F">
        <w:rPr>
          <w:rFonts w:ascii="Arial" w:hAnsi="Arial"/>
        </w:rPr>
        <w:t>)</w:t>
      </w:r>
    </w:p>
    <w:p w:rsidR="00841CD1" w:rsidRPr="008F4A5F" w:rsidRDefault="00841CD1" w:rsidP="008F4A5F">
      <w:pPr>
        <w:numPr>
          <w:ilvl w:val="1"/>
          <w:numId w:val="2"/>
        </w:numPr>
        <w:shd w:val="clear" w:color="auto" w:fill="FFFFFF"/>
        <w:spacing w:before="100" w:beforeAutospacing="1" w:after="24" w:line="360" w:lineRule="auto"/>
        <w:ind w:left="768"/>
        <w:rPr>
          <w:rFonts w:ascii="Arial" w:hAnsi="Arial"/>
        </w:rPr>
      </w:pPr>
      <w:r w:rsidRPr="008F4A5F">
        <w:rPr>
          <w:rFonts w:ascii="Arial" w:hAnsi="Arial"/>
        </w:rPr>
        <w:t xml:space="preserve">  </w:t>
      </w:r>
      <w:hyperlink r:id="rId27" w:tooltip="L-type asteroid" w:history="1">
        <w:r w:rsidRPr="008F4A5F">
          <w:rPr>
            <w:rFonts w:ascii="Arial" w:hAnsi="Arial"/>
          </w:rPr>
          <w:t>L-type</w:t>
        </w:r>
      </w:hyperlink>
      <w:r w:rsidRPr="008F4A5F">
        <w:rPr>
          <w:rFonts w:ascii="Arial" w:hAnsi="Arial"/>
        </w:rPr>
        <w:t> </w:t>
      </w:r>
      <w:r w:rsidRPr="008F4A5F">
        <w:rPr>
          <w:rFonts w:ascii="Arial" w:hAnsi="Arial"/>
          <w:rtl/>
        </w:rPr>
        <w:t xml:space="preserve">קטגוריה חדשה </w:t>
      </w:r>
      <w:r w:rsidRPr="008F4A5F">
        <w:rPr>
          <w:rFonts w:ascii="Arial" w:hAnsi="Arial"/>
        </w:rPr>
        <w:t xml:space="preserve"> (</w:t>
      </w:r>
      <w:hyperlink r:id="rId28" w:tooltip="83 Beatrix" w:history="1">
        <w:r w:rsidRPr="008F4A5F">
          <w:rPr>
            <w:rFonts w:ascii="Arial" w:hAnsi="Arial"/>
          </w:rPr>
          <w:t>83 Beatrix</w:t>
        </w:r>
      </w:hyperlink>
      <w:r w:rsidRPr="008F4A5F">
        <w:rPr>
          <w:rFonts w:ascii="Arial" w:hAnsi="Arial"/>
        </w:rPr>
        <w:t>)</w:t>
      </w:r>
    </w:p>
    <w:p w:rsidR="00841CD1" w:rsidRPr="008F4A5F" w:rsidRDefault="00586A41" w:rsidP="008F4A5F">
      <w:pPr>
        <w:numPr>
          <w:ilvl w:val="1"/>
          <w:numId w:val="2"/>
        </w:numPr>
        <w:shd w:val="clear" w:color="auto" w:fill="FFFFFF"/>
        <w:spacing w:before="100" w:beforeAutospacing="1" w:after="24" w:line="360" w:lineRule="auto"/>
        <w:ind w:left="768"/>
        <w:rPr>
          <w:rFonts w:ascii="Arial" w:hAnsi="Arial"/>
        </w:rPr>
      </w:pPr>
      <w:hyperlink r:id="rId29" w:tooltip="S-type asteroid" w:history="1">
        <w:r w:rsidR="00841CD1" w:rsidRPr="008F4A5F">
          <w:rPr>
            <w:rFonts w:ascii="Arial" w:hAnsi="Arial"/>
          </w:rPr>
          <w:t>S-type</w:t>
        </w:r>
      </w:hyperlink>
      <w:r w:rsidR="00841CD1" w:rsidRPr="008F4A5F">
        <w:rPr>
          <w:rFonts w:ascii="Arial" w:hAnsi="Arial"/>
        </w:rPr>
        <w:t> </w:t>
      </w:r>
      <w:r w:rsidR="00841CD1" w:rsidRPr="008F4A5F">
        <w:rPr>
          <w:rFonts w:ascii="Arial" w:hAnsi="Arial"/>
          <w:rtl/>
        </w:rPr>
        <w:t xml:space="preserve"> קבוצת האסטרואידים הסטנדרטית לקבוצת הסיליקטים</w:t>
      </w:r>
    </w:p>
    <w:p w:rsidR="00841CD1" w:rsidRPr="008F4A5F" w:rsidRDefault="00841CD1" w:rsidP="008F4A5F">
      <w:pPr>
        <w:numPr>
          <w:ilvl w:val="1"/>
          <w:numId w:val="2"/>
        </w:numPr>
        <w:shd w:val="clear" w:color="auto" w:fill="FFFFFF"/>
        <w:spacing w:before="100" w:beforeAutospacing="1" w:after="24" w:line="360" w:lineRule="auto"/>
        <w:ind w:left="768"/>
        <w:rPr>
          <w:rFonts w:ascii="Arial" w:hAnsi="Arial"/>
        </w:rPr>
      </w:pPr>
      <w:proofErr w:type="gramStart"/>
      <w:r w:rsidRPr="008F4A5F">
        <w:rPr>
          <w:rFonts w:ascii="Arial" w:hAnsi="Arial"/>
        </w:rPr>
        <w:t>Sa</w:t>
      </w:r>
      <w:proofErr w:type="gramEnd"/>
      <w:r w:rsidRPr="008F4A5F">
        <w:rPr>
          <w:rFonts w:ascii="Arial" w:hAnsi="Arial"/>
        </w:rPr>
        <w:t xml:space="preserve">, </w:t>
      </w:r>
      <w:proofErr w:type="spellStart"/>
      <w:r w:rsidRPr="008F4A5F">
        <w:rPr>
          <w:rFonts w:ascii="Arial" w:hAnsi="Arial"/>
        </w:rPr>
        <w:t>Sq</w:t>
      </w:r>
      <w:proofErr w:type="spellEnd"/>
      <w:r w:rsidRPr="008F4A5F">
        <w:rPr>
          <w:rFonts w:ascii="Arial" w:hAnsi="Arial"/>
        </w:rPr>
        <w:t xml:space="preserve">, </w:t>
      </w:r>
      <w:proofErr w:type="spellStart"/>
      <w:r w:rsidRPr="008F4A5F">
        <w:rPr>
          <w:rFonts w:ascii="Arial" w:hAnsi="Arial"/>
        </w:rPr>
        <w:t>Sr</w:t>
      </w:r>
      <w:proofErr w:type="spellEnd"/>
      <w:r w:rsidRPr="008F4A5F">
        <w:rPr>
          <w:rFonts w:ascii="Arial" w:hAnsi="Arial"/>
        </w:rPr>
        <w:t xml:space="preserve">, </w:t>
      </w:r>
      <w:proofErr w:type="spellStart"/>
      <w:r w:rsidRPr="008F4A5F">
        <w:rPr>
          <w:rFonts w:ascii="Arial" w:hAnsi="Arial"/>
        </w:rPr>
        <w:t>Sk</w:t>
      </w:r>
      <w:proofErr w:type="spellEnd"/>
      <w:r w:rsidRPr="008F4A5F">
        <w:rPr>
          <w:rFonts w:ascii="Arial" w:hAnsi="Arial"/>
        </w:rPr>
        <w:t xml:space="preserve">, </w:t>
      </w:r>
      <w:proofErr w:type="spellStart"/>
      <w:r w:rsidRPr="008F4A5F">
        <w:rPr>
          <w:rFonts w:ascii="Arial" w:hAnsi="Arial"/>
        </w:rPr>
        <w:t>Sl</w:t>
      </w:r>
      <w:proofErr w:type="spellEnd"/>
      <w:r w:rsidRPr="008F4A5F">
        <w:rPr>
          <w:rFonts w:ascii="Arial" w:hAnsi="Arial"/>
        </w:rPr>
        <w:t>- types.</w:t>
      </w:r>
      <w:r w:rsidRPr="008F4A5F">
        <w:rPr>
          <w:rFonts w:ascii="Arial" w:hAnsi="Arial"/>
          <w:rtl/>
        </w:rPr>
        <w:t xml:space="preserve"> קבוצות אלה שייכות גם הן לקבוצת הסיליקטים והם נמצאים בין הקבוצות בהתאמה.</w:t>
      </w:r>
    </w:p>
    <w:p w:rsidR="00841CD1" w:rsidRPr="008F4A5F" w:rsidRDefault="00586A41" w:rsidP="008F4A5F">
      <w:pPr>
        <w:numPr>
          <w:ilvl w:val="0"/>
          <w:numId w:val="2"/>
        </w:numPr>
        <w:shd w:val="clear" w:color="auto" w:fill="FFFFFF"/>
        <w:spacing w:before="100" w:beforeAutospacing="1" w:after="24" w:line="360" w:lineRule="auto"/>
        <w:ind w:left="384"/>
        <w:rPr>
          <w:rFonts w:ascii="Arial" w:hAnsi="Arial"/>
        </w:rPr>
      </w:pPr>
      <w:hyperlink r:id="rId30" w:tooltip="X-type asteroid" w:history="1">
        <w:r w:rsidR="00841CD1" w:rsidRPr="008F4A5F">
          <w:rPr>
            <w:rFonts w:ascii="Arial" w:hAnsi="Arial"/>
          </w:rPr>
          <w:t>X-group</w:t>
        </w:r>
      </w:hyperlink>
      <w:r w:rsidR="00841CD1" w:rsidRPr="008F4A5F">
        <w:rPr>
          <w:rFonts w:ascii="Arial" w:hAnsi="Arial"/>
        </w:rPr>
        <w:t> </w:t>
      </w:r>
      <w:r w:rsidR="00841CD1" w:rsidRPr="008F4A5F">
        <w:rPr>
          <w:rFonts w:ascii="Arial" w:hAnsi="Arial"/>
          <w:rtl/>
        </w:rPr>
        <w:t xml:space="preserve"> משפחת האסטרואידים המתכתיים, הם בהירים באופן מתון (אלבדו נע בטווח 0.1-0.2) הרכב החומרים שלהם לא לגמרי ידוע, אך חלקם עשויים ברזל וניקל עם כמויות קטנות של אבן. </w:t>
      </w:r>
    </w:p>
    <w:p w:rsidR="00841CD1" w:rsidRPr="008F4A5F" w:rsidRDefault="00841CD1" w:rsidP="008F4A5F">
      <w:pPr>
        <w:pStyle w:val="a3"/>
        <w:shd w:val="clear" w:color="auto" w:fill="FFFFFF"/>
        <w:spacing w:before="100" w:beforeAutospacing="1" w:after="24" w:line="360" w:lineRule="auto"/>
        <w:rPr>
          <w:rFonts w:ascii="Arial" w:hAnsi="Arial"/>
        </w:rPr>
      </w:pPr>
      <w:r w:rsidRPr="008F4A5F">
        <w:rPr>
          <w:rFonts w:ascii="Arial" w:hAnsi="Arial"/>
          <w:rtl/>
        </w:rPr>
        <w:t>להלן הסוגים המשתייכים למשפחת האסטרואידים הזו:</w:t>
      </w:r>
    </w:p>
    <w:p w:rsidR="00841CD1" w:rsidRPr="008F4A5F" w:rsidRDefault="00586A41" w:rsidP="008F4A5F">
      <w:pPr>
        <w:numPr>
          <w:ilvl w:val="1"/>
          <w:numId w:val="2"/>
        </w:numPr>
        <w:shd w:val="clear" w:color="auto" w:fill="FFFFFF"/>
        <w:spacing w:before="100" w:beforeAutospacing="1" w:after="24" w:line="360" w:lineRule="auto"/>
        <w:ind w:left="768"/>
        <w:rPr>
          <w:rFonts w:ascii="Arial" w:hAnsi="Arial"/>
        </w:rPr>
      </w:pPr>
      <w:hyperlink r:id="rId31" w:tooltip="X-type asteroid" w:history="1">
        <w:r w:rsidR="00841CD1" w:rsidRPr="008F4A5F">
          <w:rPr>
            <w:rFonts w:ascii="Arial" w:hAnsi="Arial"/>
          </w:rPr>
          <w:t>X-type</w:t>
        </w:r>
      </w:hyperlink>
      <w:r w:rsidR="00841CD1" w:rsidRPr="008F4A5F">
        <w:rPr>
          <w:rFonts w:ascii="Arial" w:hAnsi="Arial"/>
        </w:rPr>
        <w:t> </w:t>
      </w:r>
      <w:r w:rsidR="00841CD1" w:rsidRPr="008F4A5F">
        <w:rPr>
          <w:rFonts w:ascii="Arial" w:hAnsi="Arial"/>
          <w:rtl/>
        </w:rPr>
        <w:t xml:space="preserve"> קבוצת האסטרואידים הסטנדרטית למשפחה, כולל גם את </w:t>
      </w:r>
      <w:r w:rsidR="00841CD1" w:rsidRPr="008F4A5F">
        <w:rPr>
          <w:rFonts w:ascii="Arial" w:hAnsi="Arial"/>
        </w:rPr>
        <w:t>E</w:t>
      </w:r>
      <w:r w:rsidR="00841CD1" w:rsidRPr="008F4A5F">
        <w:rPr>
          <w:rFonts w:ascii="Arial" w:hAnsi="Arial"/>
          <w:rtl/>
        </w:rPr>
        <w:t xml:space="preserve"> ו- </w:t>
      </w:r>
      <w:r w:rsidR="00841CD1" w:rsidRPr="008F4A5F">
        <w:rPr>
          <w:rFonts w:ascii="Arial" w:hAnsi="Arial"/>
        </w:rPr>
        <w:t>P</w:t>
      </w:r>
      <w:r w:rsidR="00841CD1" w:rsidRPr="008F4A5F">
        <w:rPr>
          <w:rFonts w:ascii="Arial" w:hAnsi="Arial"/>
          <w:rtl/>
        </w:rPr>
        <w:t xml:space="preserve">- </w:t>
      </w:r>
      <w:r w:rsidR="00841CD1" w:rsidRPr="008F4A5F">
        <w:rPr>
          <w:rFonts w:ascii="Arial" w:hAnsi="Arial"/>
        </w:rPr>
        <w:t>types</w:t>
      </w:r>
    </w:p>
    <w:p w:rsidR="00841CD1" w:rsidRPr="008F4A5F" w:rsidRDefault="00841CD1" w:rsidP="008F4A5F">
      <w:pPr>
        <w:numPr>
          <w:ilvl w:val="1"/>
          <w:numId w:val="2"/>
        </w:numPr>
        <w:shd w:val="clear" w:color="auto" w:fill="FFFFFF"/>
        <w:spacing w:before="100" w:beforeAutospacing="1" w:after="24" w:line="360" w:lineRule="auto"/>
        <w:ind w:left="768"/>
        <w:rPr>
          <w:rFonts w:ascii="Arial" w:hAnsi="Arial"/>
        </w:rPr>
      </w:pPr>
      <w:r w:rsidRPr="008F4A5F">
        <w:rPr>
          <w:rFonts w:ascii="Arial" w:hAnsi="Arial"/>
        </w:rPr>
        <w:t xml:space="preserve">    </w:t>
      </w:r>
      <w:proofErr w:type="spellStart"/>
      <w:r w:rsidRPr="008F4A5F">
        <w:rPr>
          <w:rFonts w:ascii="Arial" w:hAnsi="Arial"/>
        </w:rPr>
        <w:t>Xe</w:t>
      </w:r>
      <w:proofErr w:type="spellEnd"/>
      <w:r w:rsidRPr="008F4A5F">
        <w:rPr>
          <w:rFonts w:ascii="Arial" w:hAnsi="Arial"/>
        </w:rPr>
        <w:t xml:space="preserve">, </w:t>
      </w:r>
      <w:proofErr w:type="spellStart"/>
      <w:r w:rsidRPr="008F4A5F">
        <w:rPr>
          <w:rFonts w:ascii="Arial" w:hAnsi="Arial"/>
        </w:rPr>
        <w:t>Xc</w:t>
      </w:r>
      <w:proofErr w:type="spellEnd"/>
      <w:r w:rsidRPr="008F4A5F">
        <w:rPr>
          <w:rFonts w:ascii="Arial" w:hAnsi="Arial"/>
        </w:rPr>
        <w:t xml:space="preserve">, </w:t>
      </w:r>
      <w:proofErr w:type="spellStart"/>
      <w:r w:rsidRPr="008F4A5F">
        <w:rPr>
          <w:rFonts w:ascii="Arial" w:hAnsi="Arial"/>
        </w:rPr>
        <w:t>Xk</w:t>
      </w:r>
      <w:proofErr w:type="spellEnd"/>
      <w:r w:rsidRPr="008F4A5F">
        <w:rPr>
          <w:rFonts w:ascii="Arial" w:hAnsi="Arial"/>
        </w:rPr>
        <w:t>- types</w:t>
      </w:r>
      <w:r w:rsidRPr="008F4A5F">
        <w:rPr>
          <w:rFonts w:ascii="Arial" w:hAnsi="Arial"/>
          <w:rtl/>
        </w:rPr>
        <w:t>קבוצות נוספות ששייכות למשפחה</w:t>
      </w:r>
    </w:p>
    <w:p w:rsidR="00841CD1" w:rsidRPr="008F4A5F" w:rsidRDefault="00841CD1" w:rsidP="008F4A5F">
      <w:pPr>
        <w:shd w:val="clear" w:color="auto" w:fill="FFFFFF"/>
        <w:spacing w:before="100" w:beforeAutospacing="1" w:after="24" w:line="360" w:lineRule="auto"/>
        <w:ind w:left="408"/>
        <w:rPr>
          <w:rFonts w:ascii="Arial" w:hAnsi="Arial"/>
        </w:rPr>
      </w:pPr>
      <w:r w:rsidRPr="008F4A5F">
        <w:rPr>
          <w:rFonts w:ascii="Arial" w:hAnsi="Arial"/>
          <w:rtl/>
        </w:rPr>
        <w:t>קבוצות יוצאי דופן:</w:t>
      </w:r>
    </w:p>
    <w:p w:rsidR="00841CD1" w:rsidRPr="008F4A5F" w:rsidRDefault="00586A41" w:rsidP="008F4A5F">
      <w:pPr>
        <w:numPr>
          <w:ilvl w:val="0"/>
          <w:numId w:val="2"/>
        </w:numPr>
        <w:shd w:val="clear" w:color="auto" w:fill="FFFFFF"/>
        <w:spacing w:before="100" w:beforeAutospacing="1" w:after="24" w:line="360" w:lineRule="auto"/>
        <w:ind w:left="384"/>
        <w:rPr>
          <w:rFonts w:ascii="Arial" w:hAnsi="Arial"/>
        </w:rPr>
      </w:pPr>
      <w:hyperlink r:id="rId32" w:tooltip="T-type asteroid" w:history="1">
        <w:r w:rsidR="00841CD1" w:rsidRPr="008F4A5F">
          <w:rPr>
            <w:rFonts w:ascii="Arial" w:hAnsi="Arial"/>
          </w:rPr>
          <w:t>T-type</w:t>
        </w:r>
      </w:hyperlink>
    </w:p>
    <w:p w:rsidR="00841CD1" w:rsidRPr="008F4A5F" w:rsidRDefault="00586A41" w:rsidP="008F4A5F">
      <w:pPr>
        <w:numPr>
          <w:ilvl w:val="0"/>
          <w:numId w:val="2"/>
        </w:numPr>
        <w:shd w:val="clear" w:color="auto" w:fill="FFFFFF"/>
        <w:spacing w:before="100" w:beforeAutospacing="1" w:after="24" w:line="360" w:lineRule="auto"/>
        <w:ind w:left="384"/>
        <w:rPr>
          <w:rFonts w:ascii="Arial" w:hAnsi="Arial"/>
        </w:rPr>
      </w:pPr>
      <w:hyperlink r:id="rId33" w:tooltip="D-type asteroid" w:history="1">
        <w:r w:rsidR="00841CD1" w:rsidRPr="008F4A5F">
          <w:rPr>
            <w:rFonts w:ascii="Arial" w:hAnsi="Arial"/>
          </w:rPr>
          <w:t>D-type</w:t>
        </w:r>
      </w:hyperlink>
    </w:p>
    <w:p w:rsidR="00841CD1" w:rsidRPr="008F4A5F" w:rsidRDefault="00586A41" w:rsidP="008F4A5F">
      <w:pPr>
        <w:numPr>
          <w:ilvl w:val="0"/>
          <w:numId w:val="2"/>
        </w:numPr>
        <w:shd w:val="clear" w:color="auto" w:fill="FFFFFF"/>
        <w:spacing w:before="100" w:beforeAutospacing="1" w:after="24" w:line="360" w:lineRule="auto"/>
        <w:ind w:left="384"/>
        <w:rPr>
          <w:rFonts w:ascii="Arial" w:hAnsi="Arial"/>
        </w:rPr>
      </w:pPr>
      <w:hyperlink r:id="rId34" w:anchor="Ld-type_asteroids" w:tooltip="L-type asteroid" w:history="1">
        <w:proofErr w:type="spellStart"/>
        <w:r w:rsidR="00841CD1" w:rsidRPr="008F4A5F">
          <w:rPr>
            <w:rFonts w:ascii="Arial" w:hAnsi="Arial"/>
          </w:rPr>
          <w:t>Ld</w:t>
        </w:r>
        <w:proofErr w:type="spellEnd"/>
        <w:r w:rsidR="00841CD1" w:rsidRPr="008F4A5F">
          <w:rPr>
            <w:rFonts w:ascii="Arial" w:hAnsi="Arial"/>
          </w:rPr>
          <w:t>-type</w:t>
        </w:r>
      </w:hyperlink>
      <w:r w:rsidR="00841CD1" w:rsidRPr="008F4A5F">
        <w:rPr>
          <w:rFonts w:ascii="Arial" w:hAnsi="Arial"/>
          <w:rtl/>
        </w:rPr>
        <w:t xml:space="preserve"> </w:t>
      </w:r>
      <w:r w:rsidR="00841CD1" w:rsidRPr="008F4A5F">
        <w:rPr>
          <w:rFonts w:ascii="Arial" w:hAnsi="Arial"/>
        </w:rPr>
        <w:t> </w:t>
      </w:r>
      <w:hyperlink r:id="rId35" w:tooltip="L-type asteroid" w:history="1">
        <w:r w:rsidR="00841CD1" w:rsidRPr="008F4A5F">
          <w:rPr>
            <w:rFonts w:ascii="Arial" w:hAnsi="Arial"/>
          </w:rPr>
          <w:t>L-type</w:t>
        </w:r>
      </w:hyperlink>
      <w:r w:rsidR="00841CD1" w:rsidRPr="008F4A5F">
        <w:rPr>
          <w:rFonts w:ascii="Arial" w:hAnsi="Arial"/>
          <w:rtl/>
        </w:rPr>
        <w:t>קבוצות חדשות</w:t>
      </w:r>
    </w:p>
    <w:p w:rsidR="00841CD1" w:rsidRPr="008F4A5F" w:rsidRDefault="00586A41" w:rsidP="008F4A5F">
      <w:pPr>
        <w:numPr>
          <w:ilvl w:val="0"/>
          <w:numId w:val="2"/>
        </w:numPr>
        <w:shd w:val="clear" w:color="auto" w:fill="FFFFFF"/>
        <w:spacing w:before="100" w:beforeAutospacing="1" w:after="24" w:line="360" w:lineRule="auto"/>
        <w:ind w:left="384"/>
        <w:rPr>
          <w:rFonts w:ascii="Arial" w:hAnsi="Arial"/>
        </w:rPr>
      </w:pPr>
      <w:hyperlink r:id="rId36" w:tooltip="O-type asteroid" w:history="1">
        <w:r w:rsidR="00841CD1" w:rsidRPr="008F4A5F">
          <w:rPr>
            <w:rFonts w:ascii="Arial" w:hAnsi="Arial"/>
          </w:rPr>
          <w:t>O-type</w:t>
        </w:r>
      </w:hyperlink>
      <w:r w:rsidR="00841CD1" w:rsidRPr="008F4A5F">
        <w:rPr>
          <w:rFonts w:ascii="Arial" w:hAnsi="Arial"/>
        </w:rPr>
        <w:t>  (</w:t>
      </w:r>
      <w:hyperlink r:id="rId37" w:tooltip="3628 Božněmcová" w:history="1">
        <w:r w:rsidR="00841CD1" w:rsidRPr="008F4A5F">
          <w:rPr>
            <w:rFonts w:ascii="Arial" w:hAnsi="Arial"/>
          </w:rPr>
          <w:t xml:space="preserve">3628 </w:t>
        </w:r>
        <w:proofErr w:type="spellStart"/>
        <w:r w:rsidR="00841CD1" w:rsidRPr="008F4A5F">
          <w:rPr>
            <w:rFonts w:ascii="Arial" w:hAnsi="Arial"/>
          </w:rPr>
          <w:t>Božněmcová</w:t>
        </w:r>
        <w:proofErr w:type="spellEnd"/>
      </w:hyperlink>
      <w:r w:rsidR="00841CD1" w:rsidRPr="008F4A5F">
        <w:rPr>
          <w:rFonts w:ascii="Arial" w:hAnsi="Arial"/>
        </w:rPr>
        <w:t>)</w:t>
      </w:r>
      <w:r w:rsidR="00841CD1" w:rsidRPr="008F4A5F">
        <w:rPr>
          <w:rFonts w:ascii="Arial" w:hAnsi="Arial"/>
          <w:rtl/>
        </w:rPr>
        <w:t xml:space="preserve"> קבוצה קטנה</w:t>
      </w:r>
    </w:p>
    <w:p w:rsidR="00841CD1" w:rsidRPr="008F4A5F" w:rsidRDefault="00586A41" w:rsidP="008F4A5F">
      <w:pPr>
        <w:numPr>
          <w:ilvl w:val="0"/>
          <w:numId w:val="2"/>
        </w:numPr>
        <w:shd w:val="clear" w:color="auto" w:fill="FFFFFF"/>
        <w:spacing w:before="100" w:beforeAutospacing="1" w:after="24" w:line="360" w:lineRule="auto"/>
        <w:ind w:left="384"/>
        <w:rPr>
          <w:rFonts w:ascii="Arial" w:hAnsi="Arial"/>
        </w:rPr>
      </w:pPr>
      <w:hyperlink r:id="rId38" w:tooltip="V-type asteroid" w:history="1">
        <w:r w:rsidR="00841CD1" w:rsidRPr="008F4A5F">
          <w:rPr>
            <w:rFonts w:ascii="Arial" w:hAnsi="Arial"/>
          </w:rPr>
          <w:t>V-type</w:t>
        </w:r>
      </w:hyperlink>
      <w:r w:rsidR="00841CD1" w:rsidRPr="008F4A5F">
        <w:rPr>
          <w:rFonts w:ascii="Arial" w:hAnsi="Arial"/>
        </w:rPr>
        <w:t> (</w:t>
      </w:r>
      <w:hyperlink r:id="rId39" w:tooltip="4 Vesta" w:history="1">
        <w:r w:rsidR="00841CD1" w:rsidRPr="008F4A5F">
          <w:rPr>
            <w:rFonts w:ascii="Arial" w:hAnsi="Arial"/>
          </w:rPr>
          <w:t xml:space="preserve">4 </w:t>
        </w:r>
        <w:proofErr w:type="spellStart"/>
        <w:r w:rsidR="00841CD1" w:rsidRPr="008F4A5F">
          <w:rPr>
            <w:rFonts w:ascii="Arial" w:hAnsi="Arial"/>
          </w:rPr>
          <w:t>Vesta</w:t>
        </w:r>
        <w:proofErr w:type="spellEnd"/>
      </w:hyperlink>
      <w:r w:rsidR="00841CD1" w:rsidRPr="008F4A5F">
        <w:rPr>
          <w:rFonts w:ascii="Arial" w:hAnsi="Arial"/>
        </w:rPr>
        <w:t>)</w:t>
      </w:r>
    </w:p>
    <w:p w:rsidR="00841CD1" w:rsidRPr="008F4A5F" w:rsidRDefault="00841CD1" w:rsidP="008F4A5F">
      <w:pPr>
        <w:pStyle w:val="NormalWeb"/>
        <w:shd w:val="clear" w:color="auto" w:fill="FFFFFF"/>
        <w:bidi/>
        <w:spacing w:before="96" w:beforeAutospacing="0" w:after="120" w:afterAutospacing="0" w:line="360" w:lineRule="auto"/>
        <w:rPr>
          <w:rFonts w:ascii="Arial" w:hAnsi="Arial" w:cs="Arial"/>
          <w:sz w:val="22"/>
          <w:szCs w:val="22"/>
          <w:u w:val="single"/>
          <w:rtl/>
        </w:rPr>
      </w:pPr>
    </w:p>
    <w:p w:rsidR="00841CD1" w:rsidRPr="008F4A5F" w:rsidRDefault="00841CD1" w:rsidP="008F4A5F">
      <w:pPr>
        <w:pStyle w:val="NormalWeb"/>
        <w:shd w:val="clear" w:color="auto" w:fill="FFFFFF"/>
        <w:bidi/>
        <w:spacing w:before="96" w:beforeAutospacing="0" w:after="120" w:afterAutospacing="0" w:line="360" w:lineRule="auto"/>
        <w:rPr>
          <w:rFonts w:ascii="Arial" w:hAnsi="Arial" w:cs="Arial"/>
          <w:sz w:val="22"/>
          <w:szCs w:val="22"/>
          <w:u w:val="single"/>
          <w:rtl/>
        </w:rPr>
      </w:pPr>
    </w:p>
    <w:p w:rsidR="00841CD1" w:rsidRPr="008F4A5F" w:rsidRDefault="00841CD1" w:rsidP="008F4A5F">
      <w:pPr>
        <w:pStyle w:val="NormalWeb"/>
        <w:shd w:val="clear" w:color="auto" w:fill="FFFFFF"/>
        <w:bidi/>
        <w:spacing w:before="96" w:beforeAutospacing="0" w:after="120" w:afterAutospacing="0" w:line="360" w:lineRule="auto"/>
        <w:rPr>
          <w:rFonts w:ascii="Arial" w:hAnsi="Arial" w:cs="Arial"/>
          <w:sz w:val="22"/>
          <w:szCs w:val="22"/>
          <w:u w:val="single"/>
          <w:rtl/>
        </w:rPr>
      </w:pPr>
    </w:p>
    <w:p w:rsidR="00841CD1" w:rsidRPr="008F4A5F" w:rsidRDefault="00841CD1" w:rsidP="008F4A5F">
      <w:pPr>
        <w:pStyle w:val="NormalWeb"/>
        <w:shd w:val="clear" w:color="auto" w:fill="FFFFFF"/>
        <w:bidi/>
        <w:spacing w:before="96" w:beforeAutospacing="0" w:after="120" w:afterAutospacing="0" w:line="360" w:lineRule="auto"/>
        <w:rPr>
          <w:rFonts w:ascii="Arial" w:hAnsi="Arial" w:cs="Arial"/>
          <w:sz w:val="22"/>
          <w:szCs w:val="22"/>
          <w:u w:val="single"/>
          <w:rtl/>
        </w:rPr>
      </w:pPr>
    </w:p>
    <w:p w:rsidR="00841CD1" w:rsidRPr="008F4A5F" w:rsidRDefault="00841CD1" w:rsidP="008F4A5F">
      <w:pPr>
        <w:pStyle w:val="NormalWeb"/>
        <w:shd w:val="clear" w:color="auto" w:fill="FFFFFF"/>
        <w:bidi/>
        <w:spacing w:before="96" w:beforeAutospacing="0" w:after="120" w:afterAutospacing="0" w:line="360" w:lineRule="auto"/>
        <w:rPr>
          <w:rFonts w:ascii="Arial" w:hAnsi="Arial" w:cs="Arial"/>
          <w:sz w:val="22"/>
          <w:szCs w:val="22"/>
          <w:u w:val="single"/>
          <w:rtl/>
        </w:rPr>
      </w:pPr>
    </w:p>
    <w:p w:rsidR="00841CD1" w:rsidRPr="008F4A5F" w:rsidRDefault="00841CD1" w:rsidP="008F4A5F">
      <w:pPr>
        <w:pStyle w:val="NormalWeb"/>
        <w:shd w:val="clear" w:color="auto" w:fill="FFFFFF"/>
        <w:bidi/>
        <w:spacing w:before="96" w:beforeAutospacing="0" w:after="120" w:afterAutospacing="0" w:line="360" w:lineRule="auto"/>
        <w:rPr>
          <w:rFonts w:ascii="Arial" w:hAnsi="Arial" w:cs="Arial"/>
          <w:sz w:val="22"/>
          <w:szCs w:val="22"/>
          <w:u w:val="single"/>
          <w:rtl/>
        </w:rPr>
      </w:pPr>
    </w:p>
    <w:p w:rsidR="00841CD1" w:rsidRPr="008F4A5F" w:rsidRDefault="00841CD1" w:rsidP="008F4A5F">
      <w:pPr>
        <w:pStyle w:val="NormalWeb"/>
        <w:shd w:val="clear" w:color="auto" w:fill="FFFFFF"/>
        <w:bidi/>
        <w:spacing w:before="96" w:beforeAutospacing="0" w:after="120" w:afterAutospacing="0" w:line="360" w:lineRule="auto"/>
        <w:rPr>
          <w:rFonts w:ascii="Arial" w:hAnsi="Arial" w:cs="Arial"/>
          <w:sz w:val="22"/>
          <w:szCs w:val="22"/>
          <w:rtl/>
        </w:rPr>
      </w:pPr>
    </w:p>
    <w:p w:rsidR="00841CD1" w:rsidRPr="008F4A5F" w:rsidRDefault="00841CD1" w:rsidP="008F4A5F">
      <w:pPr>
        <w:spacing w:line="360" w:lineRule="auto"/>
        <w:jc w:val="both"/>
        <w:rPr>
          <w:rFonts w:ascii="Arial" w:hAnsi="Arial"/>
          <w:rtl/>
        </w:rPr>
      </w:pPr>
    </w:p>
    <w:p w:rsidR="00841CD1" w:rsidRPr="008F4A5F" w:rsidRDefault="00841CD1" w:rsidP="008F4A5F">
      <w:pPr>
        <w:spacing w:line="360" w:lineRule="auto"/>
        <w:ind w:left="360"/>
        <w:jc w:val="both"/>
        <w:rPr>
          <w:rFonts w:ascii="Arial" w:hAnsi="Arial"/>
          <w:rtl/>
        </w:rPr>
      </w:pPr>
      <w:r w:rsidRPr="008F4A5F">
        <w:rPr>
          <w:rFonts w:ascii="Arial" w:hAnsi="Arial"/>
          <w:rtl/>
        </w:rPr>
        <w:t xml:space="preserve">הטבלה הבאה מוסרת נתונים מעיינים על הגופים שתיארתי בעמודים הקודמים. טבלה זו נלקחה מ- </w:t>
      </w:r>
      <w:r w:rsidRPr="008F4A5F">
        <w:rPr>
          <w:rFonts w:ascii="Arial" w:hAnsi="Arial"/>
        </w:rPr>
        <w:t>http://www.daviddarling.info/encyclopedia/A/asteroid.html</w:t>
      </w:r>
    </w:p>
    <w:p w:rsidR="00841CD1" w:rsidRPr="008F4A5F" w:rsidRDefault="00841CD1" w:rsidP="008F4A5F">
      <w:pPr>
        <w:spacing w:line="360" w:lineRule="auto"/>
        <w:jc w:val="both"/>
        <w:rPr>
          <w:rFonts w:ascii="Arial" w:hAnsi="Arial"/>
          <w:rtl/>
        </w:rPr>
      </w:pPr>
    </w:p>
    <w:tbl>
      <w:tblPr>
        <w:tblW w:w="10500" w:type="dxa"/>
        <w:jc w:val="center"/>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0A0" w:firstRow="1" w:lastRow="0" w:firstColumn="1" w:lastColumn="0" w:noHBand="0" w:noVBand="0"/>
      </w:tblPr>
      <w:tblGrid>
        <w:gridCol w:w="5633"/>
        <w:gridCol w:w="1452"/>
        <w:gridCol w:w="1318"/>
        <w:gridCol w:w="1166"/>
        <w:gridCol w:w="931"/>
      </w:tblGrid>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b/>
                <w:bCs/>
                <w:color w:val="FFFF80"/>
                <w:rtl/>
              </w:rPr>
              <w:t>אזור</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spacing w:after="0" w:line="360" w:lineRule="auto"/>
              <w:rPr>
                <w:rFonts w:ascii="Arial" w:hAnsi="Arial"/>
                <w:rtl/>
              </w:rPr>
            </w:pPr>
            <w:r w:rsidRPr="008F4A5F">
              <w:rPr>
                <w:rFonts w:ascii="Arial" w:hAnsi="Arial"/>
                <w:b/>
                <w:bCs/>
                <w:color w:val="FFFF80"/>
                <w:rtl/>
              </w:rPr>
              <w:t xml:space="preserve">קבוצה/ משפחה </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spacing w:after="0" w:line="360" w:lineRule="auto"/>
              <w:rPr>
                <w:rFonts w:ascii="Arial" w:hAnsi="Arial"/>
              </w:rPr>
            </w:pPr>
            <w:r w:rsidRPr="008F4A5F">
              <w:rPr>
                <w:rFonts w:ascii="Arial" w:hAnsi="Arial"/>
                <w:b/>
                <w:bCs/>
                <w:color w:val="FFFF80"/>
                <w:rtl/>
              </w:rPr>
              <w:t>אורך חצי ציר</w:t>
            </w:r>
            <w:r w:rsidRPr="008F4A5F">
              <w:rPr>
                <w:rFonts w:ascii="Arial" w:hAnsi="Arial"/>
                <w:b/>
                <w:bCs/>
                <w:color w:val="FFFF80"/>
              </w:rPr>
              <w:t xml:space="preserve">(AU) </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spacing w:after="0" w:line="360" w:lineRule="auto"/>
              <w:rPr>
                <w:rFonts w:ascii="Arial" w:hAnsi="Arial"/>
              </w:rPr>
            </w:pPr>
            <w:proofErr w:type="spellStart"/>
            <w:r w:rsidRPr="008F4A5F">
              <w:rPr>
                <w:rFonts w:ascii="Arial" w:hAnsi="Arial"/>
                <w:b/>
                <w:bCs/>
                <w:color w:val="FFFF80"/>
                <w:rtl/>
              </w:rPr>
              <w:t>פריפליון</w:t>
            </w:r>
            <w:proofErr w:type="spellEnd"/>
            <w:r w:rsidRPr="008F4A5F">
              <w:rPr>
                <w:rFonts w:ascii="Arial" w:hAnsi="Arial"/>
                <w:b/>
                <w:bCs/>
                <w:color w:val="FFFF80"/>
              </w:rPr>
              <w:t xml:space="preserve">  (AU)</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proofErr w:type="spellStart"/>
            <w:r w:rsidRPr="008F4A5F">
              <w:rPr>
                <w:rFonts w:ascii="Arial" w:hAnsi="Arial"/>
                <w:b/>
                <w:bCs/>
                <w:color w:val="FFFF80"/>
                <w:rtl/>
              </w:rPr>
              <w:t>אפליון</w:t>
            </w:r>
            <w:proofErr w:type="spellEnd"/>
            <w:r w:rsidRPr="008F4A5F">
              <w:rPr>
                <w:rFonts w:ascii="Arial" w:hAnsi="Arial"/>
                <w:b/>
                <w:bCs/>
                <w:color w:val="FFFF80"/>
              </w:rPr>
              <w:t xml:space="preserve"> (AU)</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b/>
                <w:bCs/>
                <w:rtl/>
              </w:rPr>
              <w:t>קרובי ארץ</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roofErr w:type="spellStart"/>
            <w:r w:rsidRPr="008F4A5F">
              <w:rPr>
                <w:rFonts w:ascii="Arial" w:hAnsi="Arial"/>
                <w:rtl/>
              </w:rPr>
              <w:t>אפליון</w:t>
            </w:r>
            <w:proofErr w:type="spellEnd"/>
            <w:r w:rsidRPr="008F4A5F">
              <w:rPr>
                <w:rFonts w:ascii="Arial" w:hAnsi="Arial"/>
                <w:rtl/>
              </w:rPr>
              <w:t xml:space="preserve"> גדול </w:t>
            </w:r>
            <w:proofErr w:type="spellStart"/>
            <w:r w:rsidRPr="008F4A5F">
              <w:rPr>
                <w:rFonts w:ascii="Arial" w:hAnsi="Arial"/>
                <w:rtl/>
              </w:rPr>
              <w:t>מפריפליון</w:t>
            </w:r>
            <w:proofErr w:type="spellEnd"/>
            <w:r w:rsidRPr="008F4A5F">
              <w:rPr>
                <w:rFonts w:ascii="Arial" w:hAnsi="Arial"/>
                <w:rtl/>
              </w:rPr>
              <w:t xml:space="preserve"> של ארץ</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tl/>
              </w:rPr>
              <w:t>אטן</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&lt; 1.00</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&gt; 0.983</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tl/>
              </w:rPr>
            </w:pPr>
            <w:proofErr w:type="spellStart"/>
            <w:r w:rsidRPr="008F4A5F">
              <w:rPr>
                <w:rFonts w:ascii="Arial" w:hAnsi="Arial"/>
                <w:rtl/>
              </w:rPr>
              <w:t>פריפליון</w:t>
            </w:r>
            <w:proofErr w:type="spellEnd"/>
            <w:r w:rsidRPr="008F4A5F">
              <w:rPr>
                <w:rFonts w:ascii="Arial" w:hAnsi="Arial"/>
                <w:rtl/>
              </w:rPr>
              <w:t xml:space="preserve"> קטן </w:t>
            </w:r>
            <w:proofErr w:type="spellStart"/>
            <w:r w:rsidRPr="008F4A5F">
              <w:rPr>
                <w:rFonts w:ascii="Arial" w:hAnsi="Arial"/>
                <w:rtl/>
              </w:rPr>
              <w:t>מאפליון</w:t>
            </w:r>
            <w:proofErr w:type="spellEnd"/>
            <w:r w:rsidRPr="008F4A5F">
              <w:rPr>
                <w:rFonts w:ascii="Arial" w:hAnsi="Arial"/>
                <w:rtl/>
              </w:rPr>
              <w:t xml:space="preserve"> של ארץ</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tl/>
              </w:rPr>
              <w:t>אפולו</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&gt; 1.00</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&lt; 1.015</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tl/>
              </w:rPr>
            </w:pPr>
            <w:r w:rsidRPr="008F4A5F">
              <w:rPr>
                <w:rFonts w:ascii="Arial" w:hAnsi="Arial"/>
                <w:rtl/>
              </w:rPr>
              <w:t>לא חוצה את מסלול ארץ</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tl/>
              </w:rPr>
              <w:t>אמור</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&gt; 1.00</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1.017 - 1.30</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b/>
                <w:bCs/>
                <w:rtl/>
              </w:rPr>
              <w:t>לפני חגורת האסטרואידים</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tl/>
              </w:rPr>
              <w:t>חוצה את המסלול של מאדים</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spacing w:after="0" w:line="360" w:lineRule="auto"/>
              <w:rPr>
                <w:rFonts w:ascii="Arial" w:hAnsi="Arial"/>
                <w:rtl/>
              </w:rPr>
            </w:pPr>
            <w:proofErr w:type="spellStart"/>
            <w:r w:rsidRPr="008F4A5F">
              <w:rPr>
                <w:rFonts w:ascii="Arial" w:hAnsi="Arial"/>
                <w:rtl/>
              </w:rPr>
              <w:t>חוצי</w:t>
            </w:r>
            <w:proofErr w:type="spellEnd"/>
            <w:r w:rsidRPr="008F4A5F">
              <w:rPr>
                <w:rFonts w:ascii="Arial" w:hAnsi="Arial"/>
                <w:rtl/>
              </w:rPr>
              <w:t xml:space="preserve"> מסלול מאדים</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1.30 - 1.666</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tl/>
              </w:rPr>
            </w:pPr>
            <w:r w:rsidRPr="008F4A5F">
              <w:rPr>
                <w:rFonts w:ascii="Arial" w:hAnsi="Arial"/>
                <w:rtl/>
              </w:rPr>
              <w:t xml:space="preserve">מאדים </w:t>
            </w:r>
            <w:r w:rsidRPr="008F4A5F">
              <w:rPr>
                <w:rFonts w:ascii="Arial" w:hAnsi="Arial"/>
              </w:rPr>
              <w:t xml:space="preserve"> </w:t>
            </w:r>
            <w:r w:rsidRPr="008F4A5F">
              <w:rPr>
                <w:rFonts w:ascii="Arial" w:hAnsi="Arial"/>
                <w:rtl/>
              </w:rPr>
              <w:t xml:space="preserve"> של</w:t>
            </w:r>
            <w:r w:rsidRPr="008F4A5F">
              <w:rPr>
                <w:rFonts w:ascii="Arial" w:hAnsi="Arial"/>
              </w:rPr>
              <w:t xml:space="preserve">L5 </w:t>
            </w:r>
            <w:r w:rsidRPr="008F4A5F">
              <w:rPr>
                <w:rFonts w:ascii="Arial" w:hAnsi="Arial"/>
                <w:rtl/>
              </w:rPr>
              <w:t xml:space="preserve">נמצא בנקודת </w:t>
            </w:r>
            <w:proofErr w:type="spellStart"/>
            <w:r w:rsidRPr="008F4A5F">
              <w:rPr>
                <w:rFonts w:ascii="Arial" w:hAnsi="Arial"/>
                <w:rtl/>
              </w:rPr>
              <w:t>לגרנץ</w:t>
            </w:r>
            <w:proofErr w:type="spellEnd"/>
            <w:r w:rsidRPr="008F4A5F">
              <w:rPr>
                <w:rFonts w:ascii="Arial" w:hAnsi="Arial"/>
              </w:rPr>
              <w:t xml:space="preserve">   </w:t>
            </w:r>
            <w:r w:rsidRPr="008F4A5F">
              <w:rPr>
                <w:rFonts w:ascii="Arial" w:hAnsi="Arial"/>
                <w:rtl/>
              </w:rPr>
              <w:t xml:space="preserve">                                 </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tl/>
              </w:rPr>
            </w:pPr>
            <w:r w:rsidRPr="008F4A5F">
              <w:rPr>
                <w:rFonts w:ascii="Arial" w:hAnsi="Arial"/>
                <w:rtl/>
              </w:rPr>
              <w:t xml:space="preserve">מאדים, </w:t>
            </w:r>
            <w:proofErr w:type="spellStart"/>
            <w:r w:rsidRPr="008F4A5F">
              <w:rPr>
                <w:rFonts w:ascii="Arial" w:hAnsi="Arial"/>
                <w:rtl/>
              </w:rPr>
              <w:t>טורייאנים</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1.524</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r>
      <w:tr w:rsidR="00841CD1" w:rsidRPr="008F4A5F" w:rsidTr="00710FC9">
        <w:trPr>
          <w:trHeight w:val="237"/>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tl/>
              </w:rPr>
              <w:t>נמצא בתהודה של 2:9 עם צדק</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tl/>
              </w:rPr>
              <w:t>האנגריה</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1.81 - 1.99</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tl/>
              </w:rPr>
            </w:pPr>
            <w:r w:rsidRPr="008F4A5F">
              <w:rPr>
                <w:rFonts w:ascii="Arial" w:hAnsi="Arial"/>
                <w:b/>
                <w:bCs/>
                <w:rtl/>
              </w:rPr>
              <w:t>חגורת האסטרואידים</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spacing w:after="0" w:line="360" w:lineRule="auto"/>
              <w:rPr>
                <w:rFonts w:ascii="Arial" w:hAnsi="Arial"/>
              </w:rPr>
            </w:pPr>
            <w:r w:rsidRPr="008F4A5F">
              <w:rPr>
                <w:rFonts w:ascii="Arial" w:hAnsi="Arial"/>
                <w:rtl/>
              </w:rPr>
              <w:t xml:space="preserve">                                                       נמצא בין תהודות 1:4 ו- 73     </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tl/>
              </w:rPr>
              <w:t>פלורה</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2.12 - 2.25</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spacing w:after="0" w:line="360" w:lineRule="auto"/>
              <w:rPr>
                <w:rFonts w:ascii="Arial" w:hAnsi="Arial"/>
              </w:rPr>
            </w:pPr>
            <w:r w:rsidRPr="008F4A5F">
              <w:rPr>
                <w:rFonts w:ascii="Arial" w:hAnsi="Arial"/>
                <w:rtl/>
              </w:rPr>
              <w:t xml:space="preserve">                                                       נמצא בין תהודות 2:7 ו- 1:3     </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proofErr w:type="spellStart"/>
            <w:r w:rsidRPr="008F4A5F">
              <w:rPr>
                <w:rFonts w:ascii="Arial" w:hAnsi="Arial"/>
                <w:rtl/>
              </w:rPr>
              <w:t>פוקאה</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2.25 - 2.50</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spacing w:after="0" w:line="360" w:lineRule="auto"/>
              <w:rPr>
                <w:rFonts w:ascii="Arial" w:hAnsi="Arial"/>
              </w:rPr>
            </w:pPr>
            <w:r w:rsidRPr="008F4A5F">
              <w:rPr>
                <w:rFonts w:ascii="Arial" w:hAnsi="Arial"/>
                <w:rtl/>
              </w:rPr>
              <w:t xml:space="preserve">                                                       נמצא בין תהודות 2:7 ו- 1:3     </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tl/>
              </w:rPr>
            </w:pPr>
            <w:proofErr w:type="spellStart"/>
            <w:r w:rsidRPr="008F4A5F">
              <w:rPr>
                <w:rFonts w:ascii="Arial" w:hAnsi="Arial"/>
                <w:rtl/>
              </w:rPr>
              <w:t>נווסה</w:t>
            </w:r>
            <w:proofErr w:type="spellEnd"/>
            <w:r w:rsidRPr="008F4A5F">
              <w:rPr>
                <w:rFonts w:ascii="Arial" w:hAnsi="Arial"/>
                <w:rtl/>
              </w:rPr>
              <w:t>- פולנה</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2.41 - 2.50</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spacing w:after="0" w:line="360" w:lineRule="auto"/>
              <w:rPr>
                <w:rFonts w:ascii="Arial" w:hAnsi="Arial"/>
              </w:rPr>
            </w:pPr>
            <w:r w:rsidRPr="008F4A5F">
              <w:rPr>
                <w:rFonts w:ascii="Arial" w:hAnsi="Arial"/>
                <w:rtl/>
              </w:rPr>
              <w:t xml:space="preserve">                                                       נמצא בין תהודות 1:3 ו- 2:5</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proofErr w:type="spellStart"/>
            <w:r w:rsidRPr="008F4A5F">
              <w:rPr>
                <w:rFonts w:ascii="Arial" w:hAnsi="Arial"/>
                <w:rtl/>
              </w:rPr>
              <w:t>ואריוס</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2.50 - 2.82</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spacing w:after="0" w:line="360" w:lineRule="auto"/>
              <w:rPr>
                <w:rFonts w:ascii="Arial" w:hAnsi="Arial"/>
              </w:rPr>
            </w:pPr>
            <w:r w:rsidRPr="008F4A5F">
              <w:rPr>
                <w:rFonts w:ascii="Arial" w:hAnsi="Arial"/>
                <w:rtl/>
              </w:rPr>
              <w:lastRenderedPageBreak/>
              <w:t xml:space="preserve">                                                       נמצא בין תהודות 2:5 ו- 3:7     </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proofErr w:type="spellStart"/>
            <w:r w:rsidRPr="008F4A5F">
              <w:rPr>
                <w:rFonts w:ascii="Arial" w:hAnsi="Arial"/>
                <w:rtl/>
              </w:rPr>
              <w:t>קורוניוס</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2.82 - 2.95</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spacing w:after="0" w:line="360" w:lineRule="auto"/>
              <w:rPr>
                <w:rFonts w:ascii="Arial" w:hAnsi="Arial"/>
              </w:rPr>
            </w:pPr>
            <w:r w:rsidRPr="008F4A5F">
              <w:rPr>
                <w:rFonts w:ascii="Arial" w:hAnsi="Arial"/>
                <w:rtl/>
              </w:rPr>
              <w:t xml:space="preserve">                                                       נמצא בין תהודות 3:7 ו- 4:9     </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proofErr w:type="spellStart"/>
            <w:r w:rsidRPr="008F4A5F">
              <w:rPr>
                <w:rFonts w:ascii="Arial" w:hAnsi="Arial"/>
                <w:rtl/>
              </w:rPr>
              <w:t>אווס</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2.95 - 3.00</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spacing w:after="0" w:line="360" w:lineRule="auto"/>
              <w:rPr>
                <w:rFonts w:ascii="Arial" w:hAnsi="Arial"/>
              </w:rPr>
            </w:pPr>
            <w:r w:rsidRPr="008F4A5F">
              <w:rPr>
                <w:rFonts w:ascii="Arial" w:hAnsi="Arial"/>
                <w:rtl/>
              </w:rPr>
              <w:t xml:space="preserve">                                                       נמצא בין תהודות 4:9 ו- 1:2     </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proofErr w:type="spellStart"/>
            <w:r w:rsidRPr="008F4A5F">
              <w:rPr>
                <w:rFonts w:ascii="Arial" w:hAnsi="Arial"/>
                <w:rtl/>
              </w:rPr>
              <w:t>תהמיס</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3.00 - 3.27</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tl/>
              </w:rPr>
              <w:t>נמצא בתהודה של 4:7 עם צדק</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tl/>
              </w:rPr>
              <w:t>סיבלה</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3.31 - 3.75</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r w:rsidRPr="008F4A5F">
              <w:rPr>
                <w:rFonts w:ascii="Arial" w:hAnsi="Arial"/>
                <w:rtl/>
              </w:rPr>
              <w:t>נמצא בתהודה של 2:3 עם צדק</w:t>
            </w:r>
            <w:r w:rsidRPr="008F4A5F">
              <w:rPr>
                <w:rFonts w:ascii="Arial" w:hAnsi="Arial"/>
              </w:rPr>
              <w:t xml:space="preserve">  </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tl/>
              </w:rPr>
              <w:t>הילדה</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3.83 - 4.00</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tl/>
              </w:rPr>
            </w:pPr>
            <w:r w:rsidRPr="008F4A5F">
              <w:rPr>
                <w:rFonts w:ascii="Arial" w:hAnsi="Arial"/>
                <w:b/>
                <w:bCs/>
                <w:rtl/>
              </w:rPr>
              <w:t>אחרי חגורת האסטרואידים</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r w:rsidRPr="008F4A5F">
              <w:rPr>
                <w:rFonts w:ascii="Arial" w:hAnsi="Arial"/>
                <w:rtl/>
              </w:rPr>
              <w:t>נמצא בתהודה של 3:4 עם צדק</w:t>
            </w:r>
            <w:r w:rsidRPr="008F4A5F">
              <w:rPr>
                <w:rFonts w:ascii="Arial" w:hAnsi="Arial"/>
              </w:rPr>
              <w:t xml:space="preserve"> </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proofErr w:type="spellStart"/>
            <w:r w:rsidRPr="008F4A5F">
              <w:rPr>
                <w:rFonts w:ascii="Arial" w:hAnsi="Arial"/>
                <w:rtl/>
              </w:rPr>
              <w:t>תהול</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4.28</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tl/>
              </w:rPr>
            </w:pPr>
            <w:r w:rsidRPr="008F4A5F">
              <w:rPr>
                <w:rFonts w:ascii="Arial" w:hAnsi="Arial"/>
                <w:rtl/>
              </w:rPr>
              <w:t>של צדק</w:t>
            </w:r>
            <w:r w:rsidRPr="008F4A5F">
              <w:rPr>
                <w:rFonts w:ascii="Arial" w:hAnsi="Arial"/>
              </w:rPr>
              <w:t xml:space="preserve"> L5 </w:t>
            </w:r>
            <w:r w:rsidRPr="008F4A5F">
              <w:rPr>
                <w:rFonts w:ascii="Arial" w:hAnsi="Arial"/>
                <w:rtl/>
              </w:rPr>
              <w:t xml:space="preserve">נמצא בנקודת </w:t>
            </w:r>
            <w:proofErr w:type="spellStart"/>
            <w:r w:rsidRPr="008F4A5F">
              <w:rPr>
                <w:rFonts w:ascii="Arial" w:hAnsi="Arial"/>
                <w:rtl/>
              </w:rPr>
              <w:t>לגרנץ</w:t>
            </w:r>
            <w:proofErr w:type="spellEnd"/>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tl/>
              </w:rPr>
            </w:pPr>
            <w:proofErr w:type="spellStart"/>
            <w:r w:rsidRPr="008F4A5F">
              <w:rPr>
                <w:rFonts w:ascii="Arial" w:hAnsi="Arial"/>
                <w:rtl/>
              </w:rPr>
              <w:t>טורייאנים</w:t>
            </w:r>
            <w:proofErr w:type="spellEnd"/>
            <w:r w:rsidRPr="008F4A5F">
              <w:rPr>
                <w:rFonts w:ascii="Arial" w:hAnsi="Arial"/>
                <w:rtl/>
              </w:rPr>
              <w:t xml:space="preserve"> מזרחיים</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5.06 - 5.31</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tl/>
              </w:rPr>
              <w:t>של צדק</w:t>
            </w:r>
            <w:r w:rsidRPr="008F4A5F">
              <w:rPr>
                <w:rFonts w:ascii="Arial" w:hAnsi="Arial"/>
              </w:rPr>
              <w:t xml:space="preserve"> L4 </w:t>
            </w:r>
            <w:r w:rsidRPr="008F4A5F">
              <w:rPr>
                <w:rFonts w:ascii="Arial" w:hAnsi="Arial"/>
                <w:rtl/>
              </w:rPr>
              <w:t xml:space="preserve">נמצא בנקודת </w:t>
            </w:r>
            <w:proofErr w:type="spellStart"/>
            <w:r w:rsidRPr="008F4A5F">
              <w:rPr>
                <w:rFonts w:ascii="Arial" w:hAnsi="Arial"/>
                <w:rtl/>
              </w:rPr>
              <w:t>לגרנץ</w:t>
            </w:r>
            <w:proofErr w:type="spellEnd"/>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tl/>
              </w:rPr>
            </w:pPr>
            <w:proofErr w:type="spellStart"/>
            <w:r w:rsidRPr="008F4A5F">
              <w:rPr>
                <w:rFonts w:ascii="Arial" w:hAnsi="Arial"/>
                <w:rtl/>
              </w:rPr>
              <w:t>טורייאנים</w:t>
            </w:r>
            <w:proofErr w:type="spellEnd"/>
            <w:r w:rsidRPr="008F4A5F">
              <w:rPr>
                <w:rFonts w:ascii="Arial" w:hAnsi="Arial"/>
                <w:rtl/>
              </w:rPr>
              <w:t xml:space="preserve"> מערביים</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5.08 - 5.28</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tl/>
              </w:rPr>
            </w:pPr>
            <w:r w:rsidRPr="008F4A5F">
              <w:rPr>
                <w:rFonts w:ascii="Arial" w:hAnsi="Arial"/>
                <w:b/>
                <w:bCs/>
                <w:rtl/>
              </w:rPr>
              <w:t>אחרי צדק</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r>
      <w:tr w:rsidR="00841CD1" w:rsidRPr="008F4A5F" w:rsidTr="00710FC9">
        <w:trPr>
          <w:tblCellSpacing w:w="0" w:type="dxa"/>
          <w:jc w:val="center"/>
        </w:trPr>
        <w:tc>
          <w:tcPr>
            <w:tcW w:w="5633" w:type="dxa"/>
            <w:tcBorders>
              <w:top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tl/>
              </w:rPr>
            </w:pPr>
            <w:r w:rsidRPr="008F4A5F">
              <w:rPr>
                <w:rFonts w:ascii="Arial" w:hAnsi="Arial"/>
                <w:rtl/>
              </w:rPr>
              <w:t>חוצה את המסלול של צדק</w:t>
            </w:r>
          </w:p>
        </w:tc>
        <w:tc>
          <w:tcPr>
            <w:tcW w:w="1452" w:type="dxa"/>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tl/>
              </w:rPr>
            </w:pPr>
            <w:proofErr w:type="spellStart"/>
            <w:r w:rsidRPr="008F4A5F">
              <w:rPr>
                <w:rFonts w:ascii="Arial" w:hAnsi="Arial"/>
                <w:rtl/>
              </w:rPr>
              <w:t>חוצי</w:t>
            </w:r>
            <w:proofErr w:type="spellEnd"/>
            <w:r w:rsidRPr="008F4A5F">
              <w:rPr>
                <w:rFonts w:ascii="Arial" w:hAnsi="Arial"/>
                <w:rtl/>
              </w:rPr>
              <w:t xml:space="preserve"> מסלול צדק</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&gt; 5.2</w:t>
            </w:r>
          </w:p>
        </w:tc>
        <w:tc>
          <w:tcPr>
            <w:tcW w:w="0" w:type="auto"/>
            <w:tcBorders>
              <w:top w:val="outset" w:sz="6" w:space="0" w:color="auto"/>
              <w:left w:val="outset" w:sz="6" w:space="0" w:color="auto"/>
              <w:bottom w:val="outset" w:sz="6" w:space="0" w:color="auto"/>
              <w:right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&lt; 5.2</w:t>
            </w:r>
          </w:p>
        </w:tc>
        <w:tc>
          <w:tcPr>
            <w:tcW w:w="0" w:type="auto"/>
            <w:tcBorders>
              <w:top w:val="outset" w:sz="6" w:space="0" w:color="auto"/>
              <w:left w:val="outset" w:sz="6" w:space="0" w:color="auto"/>
              <w:bottom w:val="outset" w:sz="6" w:space="0" w:color="auto"/>
            </w:tcBorders>
            <w:shd w:val="clear" w:color="auto" w:fill="4E4E4E"/>
            <w:vAlign w:val="center"/>
          </w:tcPr>
          <w:p w:rsidR="00841CD1" w:rsidRPr="008F4A5F" w:rsidRDefault="00841CD1" w:rsidP="008F4A5F">
            <w:pPr>
              <w:bidi w:val="0"/>
              <w:spacing w:after="0" w:line="360" w:lineRule="auto"/>
              <w:rPr>
                <w:rFonts w:ascii="Arial" w:hAnsi="Arial"/>
              </w:rPr>
            </w:pPr>
            <w:r w:rsidRPr="008F4A5F">
              <w:rPr>
                <w:rFonts w:ascii="Arial" w:hAnsi="Arial"/>
              </w:rPr>
              <w:t> </w:t>
            </w:r>
          </w:p>
        </w:tc>
      </w:tr>
    </w:tbl>
    <w:p w:rsidR="00841CD1" w:rsidRPr="008F4A5F" w:rsidRDefault="00841CD1" w:rsidP="008F4A5F">
      <w:pPr>
        <w:spacing w:line="360" w:lineRule="auto"/>
        <w:jc w:val="both"/>
        <w:rPr>
          <w:rFonts w:ascii="Arial" w:hAnsi="Arial"/>
          <w:rtl/>
        </w:rPr>
      </w:pPr>
    </w:p>
    <w:p w:rsidR="00841CD1" w:rsidRPr="008F4A5F" w:rsidRDefault="00841CD1" w:rsidP="008F4A5F">
      <w:pPr>
        <w:spacing w:line="360" w:lineRule="auto"/>
        <w:jc w:val="both"/>
        <w:rPr>
          <w:rFonts w:ascii="Arial" w:hAnsi="Arial"/>
          <w:rtl/>
        </w:rPr>
      </w:pPr>
    </w:p>
    <w:p w:rsidR="00841CD1" w:rsidRPr="008F4A5F" w:rsidRDefault="00841CD1" w:rsidP="008F4A5F">
      <w:pPr>
        <w:spacing w:line="360" w:lineRule="auto"/>
        <w:jc w:val="both"/>
        <w:rPr>
          <w:rFonts w:ascii="Arial" w:hAnsi="Arial"/>
          <w:rtl/>
        </w:rPr>
      </w:pPr>
    </w:p>
    <w:p w:rsidR="00841CD1" w:rsidRDefault="00841CD1" w:rsidP="008F4A5F">
      <w:pPr>
        <w:spacing w:line="360" w:lineRule="auto"/>
        <w:jc w:val="both"/>
        <w:rPr>
          <w:rFonts w:ascii="Arial" w:hAnsi="Arial"/>
          <w:rtl/>
        </w:rPr>
      </w:pPr>
    </w:p>
    <w:p w:rsidR="00841CD1" w:rsidRDefault="00841CD1" w:rsidP="008F4A5F">
      <w:pPr>
        <w:spacing w:line="360" w:lineRule="auto"/>
        <w:jc w:val="both"/>
        <w:rPr>
          <w:rFonts w:ascii="Arial" w:hAnsi="Arial"/>
          <w:rtl/>
        </w:rPr>
      </w:pPr>
    </w:p>
    <w:p w:rsidR="00841CD1" w:rsidRDefault="00841CD1" w:rsidP="008F4A5F">
      <w:pPr>
        <w:spacing w:line="360" w:lineRule="auto"/>
        <w:jc w:val="both"/>
        <w:rPr>
          <w:rFonts w:ascii="Arial" w:hAnsi="Arial"/>
          <w:rtl/>
        </w:rPr>
      </w:pPr>
    </w:p>
    <w:p w:rsidR="00841CD1" w:rsidRDefault="00841CD1" w:rsidP="008F4A5F">
      <w:pPr>
        <w:spacing w:line="360" w:lineRule="auto"/>
        <w:jc w:val="both"/>
        <w:rPr>
          <w:rFonts w:ascii="Arial" w:hAnsi="Arial"/>
          <w:rtl/>
        </w:rPr>
      </w:pPr>
    </w:p>
    <w:p w:rsidR="00841CD1" w:rsidRDefault="00841CD1" w:rsidP="008F4A5F">
      <w:pPr>
        <w:spacing w:line="360" w:lineRule="auto"/>
        <w:jc w:val="both"/>
        <w:rPr>
          <w:rFonts w:ascii="Arial" w:hAnsi="Arial"/>
          <w:rtl/>
        </w:rPr>
      </w:pPr>
    </w:p>
    <w:p w:rsidR="00841CD1" w:rsidRDefault="00841CD1" w:rsidP="008F4A5F">
      <w:pPr>
        <w:spacing w:line="360" w:lineRule="auto"/>
        <w:jc w:val="both"/>
        <w:rPr>
          <w:rFonts w:ascii="Arial" w:hAnsi="Arial"/>
          <w:rtl/>
        </w:rPr>
      </w:pPr>
    </w:p>
    <w:p w:rsidR="00841CD1" w:rsidRPr="008F4A5F" w:rsidRDefault="00841CD1" w:rsidP="008F4A5F">
      <w:pPr>
        <w:spacing w:line="360" w:lineRule="auto"/>
        <w:jc w:val="both"/>
        <w:rPr>
          <w:rFonts w:ascii="Arial" w:hAnsi="Arial"/>
          <w:rtl/>
        </w:rPr>
      </w:pPr>
    </w:p>
    <w:p w:rsidR="00841CD1" w:rsidRPr="00EB3109" w:rsidRDefault="00841CD1" w:rsidP="008F4A5F">
      <w:pPr>
        <w:spacing w:line="360" w:lineRule="auto"/>
        <w:jc w:val="center"/>
        <w:rPr>
          <w:rFonts w:ascii="Arial" w:hAnsi="Arial"/>
          <w:b/>
          <w:bCs/>
          <w:sz w:val="28"/>
          <w:szCs w:val="28"/>
          <w:u w:val="single"/>
          <w:rtl/>
        </w:rPr>
      </w:pPr>
      <w:r w:rsidRPr="00EB3109">
        <w:rPr>
          <w:rFonts w:ascii="Arial" w:hAnsi="Arial"/>
          <w:b/>
          <w:bCs/>
          <w:sz w:val="28"/>
          <w:szCs w:val="28"/>
          <w:u w:val="single"/>
          <w:rtl/>
        </w:rPr>
        <w:lastRenderedPageBreak/>
        <w:t>פרקים בפיזיקה עיונית</w:t>
      </w:r>
    </w:p>
    <w:p w:rsidR="00841CD1" w:rsidRPr="00EB3109" w:rsidRDefault="00841CD1" w:rsidP="008F4A5F">
      <w:pPr>
        <w:spacing w:line="360" w:lineRule="auto"/>
        <w:jc w:val="both"/>
        <w:rPr>
          <w:rFonts w:ascii="Arial" w:hAnsi="Arial"/>
          <w:b/>
          <w:bCs/>
          <w:sz w:val="28"/>
          <w:szCs w:val="28"/>
          <w:u w:val="single"/>
          <w:rtl/>
        </w:rPr>
      </w:pPr>
      <w:r w:rsidRPr="00EB3109">
        <w:rPr>
          <w:rFonts w:ascii="Arial" w:hAnsi="Arial"/>
          <w:b/>
          <w:bCs/>
          <w:sz w:val="28"/>
          <w:szCs w:val="28"/>
          <w:u w:val="single"/>
          <w:rtl/>
        </w:rPr>
        <w:t>חוקי קפלר</w:t>
      </w:r>
    </w:p>
    <w:p w:rsidR="00841CD1" w:rsidRPr="008F4A5F" w:rsidRDefault="00841CD1" w:rsidP="0038628C">
      <w:pPr>
        <w:spacing w:line="360" w:lineRule="auto"/>
        <w:jc w:val="both"/>
        <w:rPr>
          <w:rFonts w:ascii="Arial" w:hAnsi="Arial"/>
          <w:rtl/>
        </w:rPr>
      </w:pPr>
      <w:r w:rsidRPr="008F4A5F">
        <w:rPr>
          <w:rFonts w:ascii="Arial" w:hAnsi="Arial"/>
          <w:rtl/>
        </w:rPr>
        <w:t xml:space="preserve">כוכבי הלכת נעים סביב השמש כתוצאה </w:t>
      </w:r>
      <w:proofErr w:type="spellStart"/>
      <w:r w:rsidRPr="008F4A5F">
        <w:rPr>
          <w:rFonts w:ascii="Arial" w:hAnsi="Arial"/>
          <w:rtl/>
        </w:rPr>
        <w:t>מהאינטרקציה</w:t>
      </w:r>
      <w:proofErr w:type="spellEnd"/>
      <w:r w:rsidRPr="008F4A5F">
        <w:rPr>
          <w:rFonts w:ascii="Arial" w:hAnsi="Arial"/>
          <w:rtl/>
        </w:rPr>
        <w:t xml:space="preserve"> </w:t>
      </w:r>
      <w:proofErr w:type="spellStart"/>
      <w:r w:rsidRPr="008F4A5F">
        <w:rPr>
          <w:rFonts w:ascii="Arial" w:hAnsi="Arial"/>
          <w:rtl/>
        </w:rPr>
        <w:t>הכובדית</w:t>
      </w:r>
      <w:proofErr w:type="spellEnd"/>
      <w:r w:rsidRPr="008F4A5F">
        <w:rPr>
          <w:rFonts w:ascii="Arial" w:hAnsi="Arial"/>
          <w:rtl/>
        </w:rPr>
        <w:t xml:space="preserve"> שלהם עם ה</w:t>
      </w:r>
      <w:r>
        <w:rPr>
          <w:rFonts w:ascii="Arial" w:hAnsi="Arial"/>
          <w:rtl/>
        </w:rPr>
        <w:t>שמש. שלושת חוקי קפלר</w:t>
      </w:r>
      <w:r w:rsidR="0038628C">
        <w:rPr>
          <w:rFonts w:ascii="Arial" w:hAnsi="Arial" w:hint="cs"/>
          <w:color w:val="000080"/>
          <w:rtl/>
        </w:rPr>
        <w:t xml:space="preserve"> מ</w:t>
      </w:r>
      <w:r w:rsidR="0038628C">
        <w:rPr>
          <w:rFonts w:ascii="Arial" w:hAnsi="Arial" w:hint="cs"/>
          <w:rtl/>
        </w:rPr>
        <w:t>תארים</w:t>
      </w:r>
      <w:r w:rsidRPr="00380B62">
        <w:rPr>
          <w:rFonts w:ascii="Arial" w:hAnsi="Arial"/>
          <w:color w:val="000080"/>
          <w:rtl/>
        </w:rPr>
        <w:t xml:space="preserve"> </w:t>
      </w:r>
      <w:r w:rsidRPr="008F4A5F">
        <w:rPr>
          <w:rFonts w:ascii="Arial" w:hAnsi="Arial"/>
          <w:rtl/>
        </w:rPr>
        <w:t xml:space="preserve"> תנועתם של כוכבי הלכת, סביב השמש</w:t>
      </w:r>
      <w:r w:rsidR="0038628C">
        <w:rPr>
          <w:rFonts w:ascii="Arial" w:hAnsi="Arial" w:hint="cs"/>
          <w:rtl/>
        </w:rPr>
        <w:t xml:space="preserve"> (עם לקחת בחשבון שהכוח היחידי שמשפיע הוא כוח הכבידה)</w:t>
      </w:r>
      <w:r w:rsidRPr="008F4A5F">
        <w:rPr>
          <w:rFonts w:ascii="Arial" w:hAnsi="Arial"/>
          <w:rtl/>
        </w:rPr>
        <w:t>.</w:t>
      </w:r>
    </w:p>
    <w:p w:rsidR="00841CD1" w:rsidRPr="008F4A5F" w:rsidRDefault="00841CD1" w:rsidP="008F4A5F">
      <w:pPr>
        <w:pStyle w:val="NormalWeb"/>
        <w:shd w:val="clear" w:color="auto" w:fill="FFFFFF"/>
        <w:bidi/>
        <w:spacing w:before="96" w:beforeAutospacing="0" w:after="120" w:afterAutospacing="0" w:line="360" w:lineRule="auto"/>
        <w:rPr>
          <w:rFonts w:ascii="Arial" w:hAnsi="Arial" w:cs="Arial"/>
          <w:sz w:val="22"/>
          <w:szCs w:val="22"/>
          <w:rtl/>
        </w:rPr>
      </w:pPr>
      <w:proofErr w:type="spellStart"/>
      <w:r w:rsidRPr="008F4A5F">
        <w:rPr>
          <w:rFonts w:ascii="Arial" w:hAnsi="Arial" w:cs="Arial"/>
          <w:sz w:val="22"/>
          <w:szCs w:val="22"/>
          <w:rtl/>
        </w:rPr>
        <w:t>יונהס</w:t>
      </w:r>
      <w:proofErr w:type="spellEnd"/>
      <w:r w:rsidRPr="008F4A5F">
        <w:rPr>
          <w:rFonts w:ascii="Arial" w:hAnsi="Arial" w:cs="Arial"/>
          <w:sz w:val="22"/>
          <w:szCs w:val="22"/>
          <w:rtl/>
        </w:rPr>
        <w:t xml:space="preserve"> קפלר היה אסטרונום, מתמטיקאי ואסטרולוג גרמני שנחשב בתקופתו אדם מוערך מאוד שעזר לפתח את האסטרונומיה והמדע המודרני. קפלר תמך במודל ההליוצנטרי של </w:t>
      </w:r>
      <w:proofErr w:type="spellStart"/>
      <w:r w:rsidRPr="008F4A5F">
        <w:rPr>
          <w:rFonts w:ascii="Arial" w:hAnsi="Arial" w:cs="Arial"/>
          <w:sz w:val="22"/>
          <w:szCs w:val="22"/>
          <w:rtl/>
        </w:rPr>
        <w:t>קופרניקוס</w:t>
      </w:r>
      <w:proofErr w:type="spellEnd"/>
      <w:r w:rsidRPr="008F4A5F">
        <w:rPr>
          <w:rFonts w:ascii="Arial" w:hAnsi="Arial" w:cs="Arial"/>
          <w:sz w:val="22"/>
          <w:szCs w:val="22"/>
          <w:rtl/>
        </w:rPr>
        <w:t xml:space="preserve"> לפיו  השמש היא במרכז מערכת השמש ושאר כוכבי הלכת סובבים אותה בתנועה מעגלית. יוהנס קפלר שדרג את עבודתו של </w:t>
      </w:r>
      <w:proofErr w:type="spellStart"/>
      <w:r w:rsidRPr="008F4A5F">
        <w:rPr>
          <w:rFonts w:ascii="Arial" w:hAnsi="Arial" w:cs="Arial"/>
          <w:sz w:val="22"/>
          <w:szCs w:val="22"/>
          <w:rtl/>
        </w:rPr>
        <w:t>קופרניקוס</w:t>
      </w:r>
      <w:proofErr w:type="spellEnd"/>
      <w:r w:rsidRPr="008F4A5F">
        <w:rPr>
          <w:rFonts w:ascii="Arial" w:hAnsi="Arial" w:cs="Arial"/>
          <w:sz w:val="22"/>
          <w:szCs w:val="22"/>
          <w:rtl/>
        </w:rPr>
        <w:t xml:space="preserve"> והתפרסם מאוד על ניסוח שלושה חוקים שמתארים את תנועתם של הגופים סביב השמש:</w:t>
      </w:r>
    </w:p>
    <w:p w:rsidR="00841CD1" w:rsidRPr="008F4A5F" w:rsidRDefault="00841CD1" w:rsidP="008F4A5F">
      <w:pPr>
        <w:pStyle w:val="NormalWeb"/>
        <w:shd w:val="clear" w:color="auto" w:fill="FFFFFF"/>
        <w:bidi/>
        <w:spacing w:before="96" w:beforeAutospacing="0" w:after="120" w:afterAutospacing="0" w:line="360" w:lineRule="auto"/>
        <w:rPr>
          <w:rFonts w:ascii="Arial" w:hAnsi="Arial" w:cs="Arial"/>
          <w:sz w:val="22"/>
          <w:szCs w:val="22"/>
          <w:rtl/>
        </w:rPr>
      </w:pPr>
      <w:r w:rsidRPr="008F4A5F">
        <w:rPr>
          <w:rFonts w:ascii="Arial" w:hAnsi="Arial" w:cs="Arial"/>
          <w:sz w:val="22"/>
          <w:szCs w:val="22"/>
          <w:shd w:val="clear" w:color="auto" w:fill="FFFFFF"/>
          <w:rtl/>
        </w:rPr>
        <w:t>ניסוח החוק הראשון: "צורת המסלול של כל כוכב לכת היא אליפסה, כאשר השמש נמצאת באחד ממוקדי האליפסה</w:t>
      </w:r>
      <w:r w:rsidRPr="008F4A5F">
        <w:rPr>
          <w:rFonts w:ascii="Arial" w:hAnsi="Arial" w:cs="Arial"/>
          <w:sz w:val="22"/>
          <w:szCs w:val="22"/>
          <w:shd w:val="clear" w:color="auto" w:fill="FFFFFF"/>
        </w:rPr>
        <w:t>".</w:t>
      </w:r>
    </w:p>
    <w:p w:rsidR="00841CD1" w:rsidRPr="008F4A5F" w:rsidRDefault="00841CD1" w:rsidP="008F4A5F">
      <w:pPr>
        <w:pStyle w:val="NormalWeb"/>
        <w:shd w:val="clear" w:color="auto" w:fill="FFFFFF"/>
        <w:spacing w:before="96" w:beforeAutospacing="0" w:after="120" w:afterAutospacing="0" w:line="360" w:lineRule="auto"/>
        <w:jc w:val="right"/>
        <w:rPr>
          <w:rFonts w:ascii="Arial" w:hAnsi="Arial" w:cs="Arial"/>
          <w:sz w:val="22"/>
          <w:szCs w:val="22"/>
        </w:rPr>
      </w:pPr>
      <w:r w:rsidRPr="008F4A5F">
        <w:rPr>
          <w:rFonts w:ascii="Arial" w:hAnsi="Arial" w:cs="Arial"/>
          <w:sz w:val="22"/>
          <w:szCs w:val="22"/>
          <w:rtl/>
        </w:rPr>
        <w:t>המשוואה היא:</w:t>
      </w:r>
    </w:p>
    <w:p w:rsidR="00841CD1" w:rsidRPr="008F4A5F" w:rsidRDefault="0014552A" w:rsidP="008F4A5F">
      <w:pPr>
        <w:pStyle w:val="NormalWeb"/>
        <w:shd w:val="clear" w:color="auto" w:fill="FFFFFF"/>
        <w:spacing w:before="96" w:beforeAutospacing="0" w:after="120" w:afterAutospacing="0" w:line="360" w:lineRule="auto"/>
        <w:jc w:val="right"/>
        <w:rPr>
          <w:rFonts w:ascii="Arial" w:hAnsi="Arial" w:cs="Arial"/>
          <w:sz w:val="22"/>
          <w:szCs w:val="22"/>
        </w:rPr>
      </w:pPr>
      <w:r>
        <w:rPr>
          <w:rFonts w:ascii="Arial" w:hAnsi="Arial" w:cs="Arial"/>
          <w:noProof/>
          <w:sz w:val="22"/>
          <w:szCs w:val="22"/>
        </w:rPr>
        <w:drawing>
          <wp:inline distT="0" distB="0" distL="0" distR="0">
            <wp:extent cx="1306195" cy="379730"/>
            <wp:effectExtent l="19050" t="0" r="8255" b="0"/>
            <wp:docPr id="4" name="תמונה 4" descr="\ r=\frac{p}{1+\epsilon\cdot\cos\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 descr="\ r=\frac{p}{1+\epsilon\cdot\cos\theta}"/>
                    <pic:cNvPicPr>
                      <a:picLocks noChangeAspect="1" noChangeArrowheads="1"/>
                    </pic:cNvPicPr>
                  </pic:nvPicPr>
                  <pic:blipFill>
                    <a:blip r:embed="rId40"/>
                    <a:srcRect/>
                    <a:stretch>
                      <a:fillRect/>
                    </a:stretch>
                  </pic:blipFill>
                  <pic:spPr bwMode="auto">
                    <a:xfrm>
                      <a:off x="0" y="0"/>
                      <a:ext cx="1306195" cy="379730"/>
                    </a:xfrm>
                    <a:prstGeom prst="rect">
                      <a:avLst/>
                    </a:prstGeom>
                    <a:noFill/>
                    <a:ln w="9525">
                      <a:noFill/>
                      <a:miter lim="800000"/>
                      <a:headEnd/>
                      <a:tailEnd/>
                    </a:ln>
                  </pic:spPr>
                </pic:pic>
              </a:graphicData>
            </a:graphic>
          </wp:inline>
        </w:drawing>
      </w:r>
    </w:p>
    <w:p w:rsidR="00841CD1" w:rsidRPr="008F4A5F" w:rsidRDefault="00841CD1" w:rsidP="008F4A5F">
      <w:pPr>
        <w:pStyle w:val="NormalWeb"/>
        <w:shd w:val="clear" w:color="auto" w:fill="FFFFFF"/>
        <w:bidi/>
        <w:spacing w:before="96" w:beforeAutospacing="0" w:after="120" w:afterAutospacing="0" w:line="360" w:lineRule="auto"/>
        <w:rPr>
          <w:rFonts w:ascii="Arial" w:hAnsi="Arial" w:cs="Arial"/>
          <w:sz w:val="22"/>
          <w:szCs w:val="22"/>
          <w:rtl/>
        </w:rPr>
      </w:pPr>
      <w:r w:rsidRPr="008F4A5F">
        <w:rPr>
          <w:rFonts w:ascii="Arial" w:hAnsi="Arial" w:cs="Arial"/>
          <w:sz w:val="22"/>
          <w:szCs w:val="22"/>
          <w:shd w:val="clear" w:color="auto" w:fill="FFFFFF"/>
          <w:rtl/>
        </w:rPr>
        <w:t>כאשר</w:t>
      </w:r>
      <w:r w:rsidRPr="008F4A5F">
        <w:rPr>
          <w:rStyle w:val="apple-converted-space"/>
          <w:rFonts w:ascii="Arial" w:hAnsi="Arial" w:cs="Arial"/>
          <w:sz w:val="22"/>
          <w:szCs w:val="22"/>
          <w:shd w:val="clear" w:color="auto" w:fill="FFFFFF"/>
        </w:rPr>
        <w:t> </w:t>
      </w:r>
      <w:r w:rsidR="0014552A">
        <w:rPr>
          <w:rFonts w:ascii="Arial" w:hAnsi="Arial" w:cs="Arial"/>
          <w:noProof/>
          <w:sz w:val="22"/>
          <w:szCs w:val="22"/>
        </w:rPr>
        <w:drawing>
          <wp:inline distT="0" distB="0" distL="0" distR="0">
            <wp:extent cx="368300" cy="189865"/>
            <wp:effectExtent l="19050" t="0" r="0" b="0"/>
            <wp:docPr id="5" name="תמונה 7" descr="\ (r,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7" descr="\ (r, \theta)"/>
                    <pic:cNvPicPr>
                      <a:picLocks noChangeAspect="1" noChangeArrowheads="1"/>
                    </pic:cNvPicPr>
                  </pic:nvPicPr>
                  <pic:blipFill>
                    <a:blip r:embed="rId41"/>
                    <a:srcRect/>
                    <a:stretch>
                      <a:fillRect/>
                    </a:stretch>
                  </pic:blipFill>
                  <pic:spPr bwMode="auto">
                    <a:xfrm>
                      <a:off x="0" y="0"/>
                      <a:ext cx="368300" cy="189865"/>
                    </a:xfrm>
                    <a:prstGeom prst="rect">
                      <a:avLst/>
                    </a:prstGeom>
                    <a:noFill/>
                    <a:ln w="9525">
                      <a:noFill/>
                      <a:miter lim="800000"/>
                      <a:headEnd/>
                      <a:tailEnd/>
                    </a:ln>
                  </pic:spPr>
                </pic:pic>
              </a:graphicData>
            </a:graphic>
          </wp:inline>
        </w:drawing>
      </w:r>
      <w:r w:rsidRPr="008F4A5F">
        <w:rPr>
          <w:rStyle w:val="apple-converted-space"/>
          <w:rFonts w:ascii="Arial" w:hAnsi="Arial" w:cs="Arial"/>
          <w:sz w:val="22"/>
          <w:szCs w:val="22"/>
          <w:shd w:val="clear" w:color="auto" w:fill="FFFFFF"/>
        </w:rPr>
        <w:t> </w:t>
      </w:r>
      <w:r w:rsidRPr="008F4A5F">
        <w:rPr>
          <w:rFonts w:ascii="Arial" w:hAnsi="Arial" w:cs="Arial"/>
          <w:sz w:val="22"/>
          <w:szCs w:val="22"/>
          <w:shd w:val="clear" w:color="auto" w:fill="FFFFFF"/>
          <w:rtl/>
        </w:rPr>
        <w:t xml:space="preserve">הן </w:t>
      </w:r>
      <w:hyperlink r:id="rId42" w:tooltip="קואורדינטות קוטביות" w:history="1">
        <w:r w:rsidRPr="008F4A5F">
          <w:rPr>
            <w:rStyle w:val="Hyperlink"/>
            <w:rFonts w:ascii="Arial" w:hAnsi="Arial" w:cs="Arial"/>
            <w:color w:val="auto"/>
            <w:sz w:val="22"/>
            <w:szCs w:val="22"/>
            <w:u w:val="none"/>
            <w:shd w:val="clear" w:color="auto" w:fill="FFFFFF"/>
            <w:rtl/>
          </w:rPr>
          <w:t>קואורדינטות קוטביות</w:t>
        </w:r>
      </w:hyperlink>
      <w:r w:rsidRPr="008F4A5F">
        <w:rPr>
          <w:rStyle w:val="apple-converted-space"/>
          <w:rFonts w:ascii="Arial" w:hAnsi="Arial" w:cs="Arial"/>
          <w:sz w:val="22"/>
          <w:szCs w:val="22"/>
          <w:shd w:val="clear" w:color="auto" w:fill="FFFFFF"/>
        </w:rPr>
        <w:t> </w:t>
      </w:r>
      <w:r w:rsidRPr="008F4A5F">
        <w:rPr>
          <w:rFonts w:ascii="Arial" w:hAnsi="Arial" w:cs="Arial"/>
          <w:sz w:val="22"/>
          <w:szCs w:val="22"/>
          <w:shd w:val="clear" w:color="auto" w:fill="FFFFFF"/>
          <w:rtl/>
        </w:rPr>
        <w:t>של כוכב הלכת</w:t>
      </w:r>
      <w:r w:rsidRPr="008F4A5F">
        <w:rPr>
          <w:rFonts w:ascii="Arial" w:hAnsi="Arial" w:cs="Arial"/>
          <w:sz w:val="22"/>
          <w:szCs w:val="22"/>
          <w:shd w:val="clear" w:color="auto" w:fill="FFFFFF"/>
        </w:rPr>
        <w:t>,</w:t>
      </w:r>
      <w:r w:rsidRPr="008F4A5F">
        <w:rPr>
          <w:rStyle w:val="apple-converted-space"/>
          <w:rFonts w:ascii="Arial" w:hAnsi="Arial" w:cs="Arial"/>
          <w:sz w:val="22"/>
          <w:szCs w:val="22"/>
          <w:shd w:val="clear" w:color="auto" w:fill="FFFFFF"/>
        </w:rPr>
        <w:t> </w:t>
      </w:r>
      <w:r w:rsidR="0014552A">
        <w:rPr>
          <w:rFonts w:ascii="Arial" w:hAnsi="Arial" w:cs="Arial"/>
          <w:noProof/>
          <w:sz w:val="22"/>
          <w:szCs w:val="22"/>
        </w:rPr>
        <w:drawing>
          <wp:inline distT="0" distB="0" distL="0" distR="0">
            <wp:extent cx="106680" cy="118745"/>
            <wp:effectExtent l="19050" t="0" r="7620" b="0"/>
            <wp:docPr id="6" name="תמונה 6" descr="\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 descr="\ p"/>
                    <pic:cNvPicPr>
                      <a:picLocks noChangeAspect="1" noChangeArrowheads="1"/>
                    </pic:cNvPicPr>
                  </pic:nvPicPr>
                  <pic:blipFill>
                    <a:blip r:embed="rId43"/>
                    <a:srcRect/>
                    <a:stretch>
                      <a:fillRect/>
                    </a:stretch>
                  </pic:blipFill>
                  <pic:spPr bwMode="auto">
                    <a:xfrm>
                      <a:off x="0" y="0"/>
                      <a:ext cx="106680" cy="118745"/>
                    </a:xfrm>
                    <a:prstGeom prst="rect">
                      <a:avLst/>
                    </a:prstGeom>
                    <a:noFill/>
                    <a:ln w="9525">
                      <a:noFill/>
                      <a:miter lim="800000"/>
                      <a:headEnd/>
                      <a:tailEnd/>
                    </a:ln>
                  </pic:spPr>
                </pic:pic>
              </a:graphicData>
            </a:graphic>
          </wp:inline>
        </w:drawing>
      </w:r>
      <w:r w:rsidRPr="008F4A5F">
        <w:rPr>
          <w:rStyle w:val="apple-converted-space"/>
          <w:rFonts w:ascii="Arial" w:hAnsi="Arial" w:cs="Arial"/>
          <w:sz w:val="22"/>
          <w:szCs w:val="22"/>
          <w:shd w:val="clear" w:color="auto" w:fill="FFFFFF"/>
        </w:rPr>
        <w:t> </w:t>
      </w:r>
      <w:r w:rsidRPr="008F4A5F">
        <w:rPr>
          <w:rFonts w:ascii="Arial" w:hAnsi="Arial" w:cs="Arial"/>
          <w:sz w:val="22"/>
          <w:szCs w:val="22"/>
          <w:shd w:val="clear" w:color="auto" w:fill="FFFFFF"/>
          <w:rtl/>
        </w:rPr>
        <w:t xml:space="preserve">הוא מחצית מה </w:t>
      </w:r>
      <w:r w:rsidRPr="008F4A5F">
        <w:rPr>
          <w:rFonts w:ascii="Arial" w:hAnsi="Arial" w:cs="Arial"/>
          <w:sz w:val="22"/>
          <w:szCs w:val="22"/>
          <w:shd w:val="clear" w:color="auto" w:fill="FFFFFF"/>
        </w:rPr>
        <w:t>-</w:t>
      </w:r>
      <w:proofErr w:type="spellStart"/>
      <w:r w:rsidRPr="008F4A5F">
        <w:rPr>
          <w:rFonts w:ascii="Arial" w:hAnsi="Arial" w:cs="Arial"/>
          <w:sz w:val="22"/>
          <w:szCs w:val="22"/>
          <w:shd w:val="clear" w:color="auto" w:fill="FFFFFF"/>
        </w:rPr>
        <w:t>Latus</w:t>
      </w:r>
      <w:proofErr w:type="spellEnd"/>
      <w:r w:rsidRPr="008F4A5F">
        <w:rPr>
          <w:rFonts w:ascii="Arial" w:hAnsi="Arial" w:cs="Arial"/>
          <w:sz w:val="22"/>
          <w:szCs w:val="22"/>
          <w:shd w:val="clear" w:color="auto" w:fill="FFFFFF"/>
        </w:rPr>
        <w:t xml:space="preserve"> Rectum </w:t>
      </w:r>
      <w:r w:rsidRPr="008F4A5F">
        <w:rPr>
          <w:rFonts w:ascii="Arial" w:hAnsi="Arial" w:cs="Arial"/>
          <w:sz w:val="22"/>
          <w:szCs w:val="22"/>
          <w:shd w:val="clear" w:color="auto" w:fill="FFFFFF"/>
          <w:rtl/>
        </w:rPr>
        <w:t xml:space="preserve"> (מיתר באליפסה שעובר דרך אחד ממוקדיה ומקביל לצירה המשני), ו</w:t>
      </w:r>
      <w:r w:rsidRPr="008F4A5F">
        <w:rPr>
          <w:rFonts w:ascii="Arial" w:hAnsi="Arial" w:cs="Arial"/>
          <w:sz w:val="22"/>
          <w:szCs w:val="22"/>
          <w:shd w:val="clear" w:color="auto" w:fill="FFFFFF"/>
        </w:rPr>
        <w:t>-</w:t>
      </w:r>
      <w:r w:rsidR="0014552A">
        <w:rPr>
          <w:rFonts w:ascii="Arial" w:hAnsi="Arial" w:cs="Arial"/>
          <w:noProof/>
          <w:sz w:val="22"/>
          <w:szCs w:val="22"/>
        </w:rPr>
        <w:drawing>
          <wp:inline distT="0" distB="0" distL="0" distR="0">
            <wp:extent cx="71120" cy="83185"/>
            <wp:effectExtent l="19050" t="0" r="5080" b="0"/>
            <wp:docPr id="7" name="תמונה 5" descr="\ \epsi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5" descr="\ \epsilon"/>
                    <pic:cNvPicPr>
                      <a:picLocks noChangeAspect="1" noChangeArrowheads="1"/>
                    </pic:cNvPicPr>
                  </pic:nvPicPr>
                  <pic:blipFill>
                    <a:blip r:embed="rId44"/>
                    <a:srcRect/>
                    <a:stretch>
                      <a:fillRect/>
                    </a:stretch>
                  </pic:blipFill>
                  <pic:spPr bwMode="auto">
                    <a:xfrm>
                      <a:off x="0" y="0"/>
                      <a:ext cx="71120" cy="83185"/>
                    </a:xfrm>
                    <a:prstGeom prst="rect">
                      <a:avLst/>
                    </a:prstGeom>
                    <a:noFill/>
                    <a:ln w="9525">
                      <a:noFill/>
                      <a:miter lim="800000"/>
                      <a:headEnd/>
                      <a:tailEnd/>
                    </a:ln>
                  </pic:spPr>
                </pic:pic>
              </a:graphicData>
            </a:graphic>
          </wp:inline>
        </w:drawing>
      </w:r>
      <w:r w:rsidRPr="008F4A5F">
        <w:rPr>
          <w:rStyle w:val="apple-converted-space"/>
          <w:rFonts w:ascii="Arial" w:hAnsi="Arial" w:cs="Arial"/>
          <w:sz w:val="22"/>
          <w:szCs w:val="22"/>
          <w:shd w:val="clear" w:color="auto" w:fill="FFFFFF"/>
        </w:rPr>
        <w:t> </w:t>
      </w:r>
      <w:r w:rsidRPr="008F4A5F">
        <w:rPr>
          <w:rFonts w:ascii="Arial" w:hAnsi="Arial" w:cs="Arial"/>
          <w:sz w:val="22"/>
          <w:szCs w:val="22"/>
          <w:shd w:val="clear" w:color="auto" w:fill="FFFFFF"/>
          <w:rtl/>
        </w:rPr>
        <w:t xml:space="preserve"> היא ה</w:t>
      </w:r>
      <w:hyperlink r:id="rId45" w:tooltip="אקסצנטריות (מתמטיקה)" w:history="1">
        <w:r w:rsidRPr="008F4A5F">
          <w:rPr>
            <w:rStyle w:val="Hyperlink"/>
            <w:rFonts w:ascii="Arial" w:hAnsi="Arial" w:cs="Arial"/>
            <w:color w:val="auto"/>
            <w:sz w:val="22"/>
            <w:szCs w:val="22"/>
            <w:u w:val="none"/>
            <w:shd w:val="clear" w:color="auto" w:fill="FFFFFF"/>
            <w:rtl/>
          </w:rPr>
          <w:t>אקסצנטריות</w:t>
        </w:r>
      </w:hyperlink>
      <w:r w:rsidRPr="008F4A5F">
        <w:rPr>
          <w:rFonts w:ascii="Arial" w:hAnsi="Arial" w:cs="Arial"/>
          <w:sz w:val="22"/>
          <w:szCs w:val="22"/>
          <w:shd w:val="clear" w:color="auto" w:fill="FFFFFF"/>
        </w:rPr>
        <w:t xml:space="preserve"> </w:t>
      </w:r>
      <w:r w:rsidRPr="008F4A5F">
        <w:rPr>
          <w:rFonts w:ascii="Arial" w:hAnsi="Arial" w:cs="Arial"/>
          <w:sz w:val="22"/>
          <w:szCs w:val="22"/>
          <w:shd w:val="clear" w:color="auto" w:fill="FFFFFF"/>
          <w:rtl/>
        </w:rPr>
        <w:t>שערכה קטן מ-1</w:t>
      </w:r>
      <w:r w:rsidRPr="008F4A5F">
        <w:rPr>
          <w:rFonts w:ascii="Arial" w:hAnsi="Arial" w:cs="Arial"/>
          <w:sz w:val="22"/>
          <w:szCs w:val="22"/>
          <w:shd w:val="clear" w:color="auto" w:fill="FFFFFF"/>
        </w:rPr>
        <w:t>.</w:t>
      </w:r>
      <w:r w:rsidRPr="008F4A5F">
        <w:rPr>
          <w:rFonts w:ascii="Arial" w:hAnsi="Arial" w:cs="Arial"/>
          <w:sz w:val="22"/>
          <w:szCs w:val="22"/>
          <w:rtl/>
        </w:rPr>
        <w:t xml:space="preserve"> </w:t>
      </w:r>
    </w:p>
    <w:p w:rsidR="00841CD1" w:rsidRPr="008F4A5F" w:rsidRDefault="00841CD1" w:rsidP="008F4A5F">
      <w:pPr>
        <w:pStyle w:val="NormalWeb"/>
        <w:shd w:val="clear" w:color="auto" w:fill="FFFFFF"/>
        <w:bidi/>
        <w:spacing w:before="96" w:beforeAutospacing="0" w:after="120" w:afterAutospacing="0" w:line="360" w:lineRule="auto"/>
        <w:rPr>
          <w:rFonts w:ascii="Arial" w:hAnsi="Arial" w:cs="Arial"/>
          <w:sz w:val="22"/>
          <w:szCs w:val="22"/>
          <w:rtl/>
        </w:rPr>
      </w:pPr>
      <w:r w:rsidRPr="008F4A5F">
        <w:rPr>
          <w:rFonts w:ascii="Arial" w:hAnsi="Arial" w:cs="Arial"/>
          <w:sz w:val="22"/>
          <w:szCs w:val="22"/>
          <w:shd w:val="clear" w:color="auto" w:fill="FFFFFF"/>
          <w:rtl/>
        </w:rPr>
        <w:t>ניסוח החוק השני: "הקו  שמחבר את כוכב הלכת עם השמש מכסה שטחים שווים במרווחי זמן שווים". חוק זה ידוע גם בכינוי "חוק השטחים השווים</w:t>
      </w:r>
      <w:r w:rsidRPr="008F4A5F">
        <w:rPr>
          <w:rFonts w:ascii="Arial" w:hAnsi="Arial" w:cs="Arial"/>
          <w:sz w:val="22"/>
          <w:szCs w:val="22"/>
          <w:shd w:val="clear" w:color="auto" w:fill="FFFFFF"/>
        </w:rPr>
        <w:t>".</w:t>
      </w:r>
    </w:p>
    <w:p w:rsidR="00841CD1" w:rsidRPr="008F4A5F" w:rsidRDefault="00841CD1" w:rsidP="008F4A5F">
      <w:pPr>
        <w:pStyle w:val="NormalWeb"/>
        <w:shd w:val="clear" w:color="auto" w:fill="FFFFFF"/>
        <w:bidi/>
        <w:spacing w:before="96" w:beforeAutospacing="0" w:after="120" w:afterAutospacing="0" w:line="360" w:lineRule="auto"/>
        <w:rPr>
          <w:rFonts w:ascii="Arial" w:hAnsi="Arial" w:cs="Arial"/>
          <w:sz w:val="22"/>
          <w:szCs w:val="22"/>
          <w:rtl/>
        </w:rPr>
      </w:pPr>
      <w:r w:rsidRPr="008F4A5F">
        <w:rPr>
          <w:rFonts w:ascii="Arial" w:hAnsi="Arial" w:cs="Arial"/>
          <w:sz w:val="22"/>
          <w:szCs w:val="22"/>
          <w:rtl/>
        </w:rPr>
        <w:t xml:space="preserve">ההסבר לחוק זה הוא שככל ש הגוף קרוב יותר אל השמש, כך כוח הכבידה שמפעיל עליו השמש גדול יותר והוא נע במהירות גדולה יותר, ולהפך כאשר גוף נמצא הרחק מן השמש כוח הכבידה שמפעיל עליו השמש קטן יותר והוא נע לאט יותר. </w:t>
      </w:r>
    </w:p>
    <w:p w:rsidR="00841CD1" w:rsidRPr="008F4A5F" w:rsidRDefault="00841CD1" w:rsidP="008F4A5F">
      <w:pPr>
        <w:pStyle w:val="NormalWeb"/>
        <w:shd w:val="clear" w:color="auto" w:fill="FFFFFF"/>
        <w:bidi/>
        <w:spacing w:before="96" w:beforeAutospacing="0" w:after="120" w:afterAutospacing="0" w:line="360" w:lineRule="auto"/>
        <w:rPr>
          <w:rFonts w:ascii="Arial" w:hAnsi="Arial" w:cs="Arial"/>
          <w:sz w:val="22"/>
          <w:szCs w:val="22"/>
          <w:rtl/>
        </w:rPr>
      </w:pPr>
    </w:p>
    <w:p w:rsidR="00841CD1" w:rsidRPr="008F4A5F" w:rsidRDefault="00841CD1" w:rsidP="008F4A5F">
      <w:pPr>
        <w:shd w:val="clear" w:color="auto" w:fill="FFFFFF"/>
        <w:bidi w:val="0"/>
        <w:spacing w:before="96" w:after="120" w:line="360" w:lineRule="auto"/>
        <w:jc w:val="right"/>
        <w:rPr>
          <w:rFonts w:ascii="Arial" w:hAnsi="Arial"/>
        </w:rPr>
      </w:pPr>
      <w:r w:rsidRPr="008F4A5F">
        <w:rPr>
          <w:rFonts w:ascii="Arial" w:hAnsi="Arial"/>
          <w:rtl/>
        </w:rPr>
        <w:t xml:space="preserve">ניסוח החוק השלישי: "ריבוע זמן המחזור של כוכב לכת פרופורציוני לחזקה השלישית של מחצית הציר הראשי של האליפסה (הציר החצי ראשי או </w:t>
      </w:r>
      <w:proofErr w:type="spellStart"/>
      <w:r w:rsidRPr="008F4A5F">
        <w:rPr>
          <w:rFonts w:ascii="Arial" w:hAnsi="Arial"/>
          <w:rtl/>
        </w:rPr>
        <w:t>הסמי</w:t>
      </w:r>
      <w:proofErr w:type="spellEnd"/>
      <w:r w:rsidRPr="008F4A5F">
        <w:rPr>
          <w:rFonts w:ascii="Arial" w:hAnsi="Arial"/>
          <w:rtl/>
        </w:rPr>
        <w:t>-מז'ורי)".  בניסוח מתמטי:</w:t>
      </w:r>
    </w:p>
    <w:p w:rsidR="00841CD1" w:rsidRPr="008F4A5F" w:rsidRDefault="0014552A" w:rsidP="008F4A5F">
      <w:pPr>
        <w:shd w:val="clear" w:color="auto" w:fill="FFFFFF"/>
        <w:bidi w:val="0"/>
        <w:spacing w:before="96" w:after="120" w:line="360" w:lineRule="auto"/>
        <w:jc w:val="right"/>
        <w:rPr>
          <w:rFonts w:ascii="Arial" w:hAnsi="Arial"/>
        </w:rPr>
      </w:pPr>
      <w:r>
        <w:rPr>
          <w:rFonts w:ascii="Arial" w:hAnsi="Arial"/>
          <w:noProof/>
        </w:rPr>
        <w:drawing>
          <wp:inline distT="0" distB="0" distL="0" distR="0">
            <wp:extent cx="629285" cy="178435"/>
            <wp:effectExtent l="19050" t="0" r="0" b="0"/>
            <wp:docPr id="8" name="תמונה 9" descr="\ \Tau^2 \propto 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9" descr="\ \Tau^2 \propto a^3"/>
                    <pic:cNvPicPr>
                      <a:picLocks noChangeAspect="1" noChangeArrowheads="1"/>
                    </pic:cNvPicPr>
                  </pic:nvPicPr>
                  <pic:blipFill>
                    <a:blip r:embed="rId46"/>
                    <a:srcRect/>
                    <a:stretch>
                      <a:fillRect/>
                    </a:stretch>
                  </pic:blipFill>
                  <pic:spPr bwMode="auto">
                    <a:xfrm>
                      <a:off x="0" y="0"/>
                      <a:ext cx="629285" cy="178435"/>
                    </a:xfrm>
                    <a:prstGeom prst="rect">
                      <a:avLst/>
                    </a:prstGeom>
                    <a:noFill/>
                    <a:ln w="9525">
                      <a:noFill/>
                      <a:miter lim="800000"/>
                      <a:headEnd/>
                      <a:tailEnd/>
                    </a:ln>
                  </pic:spPr>
                </pic:pic>
              </a:graphicData>
            </a:graphic>
          </wp:inline>
        </w:drawing>
      </w:r>
    </w:p>
    <w:p w:rsidR="00841CD1" w:rsidRPr="00017D1A" w:rsidRDefault="00841CD1" w:rsidP="00017D1A">
      <w:pPr>
        <w:pStyle w:val="NormalWeb"/>
        <w:shd w:val="clear" w:color="auto" w:fill="FFFFFF"/>
        <w:bidi/>
        <w:spacing w:before="96" w:beforeAutospacing="0" w:after="120" w:afterAutospacing="0" w:line="360" w:lineRule="auto"/>
        <w:rPr>
          <w:rFonts w:ascii="Arial" w:hAnsi="Arial" w:cs="Arial"/>
          <w:sz w:val="22"/>
          <w:szCs w:val="22"/>
          <w:rtl/>
        </w:rPr>
      </w:pPr>
      <w:r w:rsidRPr="008F4A5F">
        <w:rPr>
          <w:rFonts w:ascii="Arial" w:hAnsi="Arial" w:cs="Arial"/>
          <w:sz w:val="22"/>
          <w:szCs w:val="22"/>
          <w:shd w:val="clear" w:color="auto" w:fill="FFFFFF"/>
          <w:rtl/>
        </w:rPr>
        <w:t>כאשר</w:t>
      </w:r>
      <w:r w:rsidRPr="008F4A5F">
        <w:rPr>
          <w:rFonts w:ascii="Arial" w:hAnsi="Arial" w:cs="Arial"/>
          <w:sz w:val="22"/>
          <w:szCs w:val="22"/>
          <w:shd w:val="clear" w:color="auto" w:fill="FFFFFF"/>
        </w:rPr>
        <w:t xml:space="preserve"> T </w:t>
      </w:r>
      <w:r w:rsidRPr="008F4A5F">
        <w:rPr>
          <w:rFonts w:ascii="Arial" w:hAnsi="Arial" w:cs="Arial"/>
          <w:sz w:val="22"/>
          <w:szCs w:val="22"/>
          <w:shd w:val="clear" w:color="auto" w:fill="FFFFFF"/>
          <w:rtl/>
        </w:rPr>
        <w:t>הוא זמן המחזור של כוכב הלכת ו</w:t>
      </w:r>
      <w:r w:rsidRPr="008F4A5F">
        <w:rPr>
          <w:rFonts w:ascii="Arial" w:hAnsi="Arial" w:cs="Arial"/>
          <w:sz w:val="22"/>
          <w:szCs w:val="22"/>
          <w:shd w:val="clear" w:color="auto" w:fill="FFFFFF"/>
        </w:rPr>
        <w:t xml:space="preserve">-a </w:t>
      </w:r>
      <w:r w:rsidRPr="008F4A5F">
        <w:rPr>
          <w:rFonts w:ascii="Arial" w:hAnsi="Arial" w:cs="Arial"/>
          <w:sz w:val="22"/>
          <w:szCs w:val="22"/>
          <w:shd w:val="clear" w:color="auto" w:fill="FFFFFF"/>
          <w:rtl/>
        </w:rPr>
        <w:t xml:space="preserve">הוא הציר </w:t>
      </w:r>
      <w:proofErr w:type="spellStart"/>
      <w:r w:rsidRPr="008F4A5F">
        <w:rPr>
          <w:rFonts w:ascii="Arial" w:hAnsi="Arial" w:cs="Arial"/>
          <w:sz w:val="22"/>
          <w:szCs w:val="22"/>
          <w:shd w:val="clear" w:color="auto" w:fill="FFFFFF"/>
          <w:rtl/>
        </w:rPr>
        <w:t>הסמי</w:t>
      </w:r>
      <w:proofErr w:type="spellEnd"/>
      <w:r w:rsidRPr="008F4A5F">
        <w:rPr>
          <w:rFonts w:ascii="Arial" w:hAnsi="Arial" w:cs="Arial"/>
          <w:sz w:val="22"/>
          <w:szCs w:val="22"/>
          <w:shd w:val="clear" w:color="auto" w:fill="FFFFFF"/>
          <w:rtl/>
        </w:rPr>
        <w:t>-מז'ורי. מכאן, שערך הביטוי</w:t>
      </w:r>
      <w:r w:rsidRPr="008F4A5F">
        <w:rPr>
          <w:rFonts w:ascii="Arial" w:hAnsi="Arial" w:cs="Arial"/>
          <w:sz w:val="22"/>
          <w:szCs w:val="22"/>
          <w:rtl/>
        </w:rPr>
        <w:t xml:space="preserve"> </w:t>
      </w:r>
      <w:r w:rsidR="0014552A">
        <w:rPr>
          <w:rFonts w:ascii="Arial" w:hAnsi="Arial" w:cs="Arial"/>
          <w:noProof/>
          <w:sz w:val="22"/>
          <w:szCs w:val="22"/>
        </w:rPr>
        <w:drawing>
          <wp:inline distT="0" distB="0" distL="0" distR="0" wp14:anchorId="6C28F502" wp14:editId="7A4C4E86">
            <wp:extent cx="189865" cy="403860"/>
            <wp:effectExtent l="19050" t="0" r="635" b="0"/>
            <wp:docPr id="9" name="תמונה 10" descr="\ \frac{\Tau^2}{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0" descr="\ \frac{\Tau^2}{a^3}"/>
                    <pic:cNvPicPr>
                      <a:picLocks noChangeAspect="1" noChangeArrowheads="1"/>
                    </pic:cNvPicPr>
                  </pic:nvPicPr>
                  <pic:blipFill>
                    <a:blip r:embed="rId47"/>
                    <a:srcRect/>
                    <a:stretch>
                      <a:fillRect/>
                    </a:stretch>
                  </pic:blipFill>
                  <pic:spPr bwMode="auto">
                    <a:xfrm>
                      <a:off x="0" y="0"/>
                      <a:ext cx="189865" cy="403860"/>
                    </a:xfrm>
                    <a:prstGeom prst="rect">
                      <a:avLst/>
                    </a:prstGeom>
                    <a:noFill/>
                    <a:ln w="9525">
                      <a:noFill/>
                      <a:miter lim="800000"/>
                      <a:headEnd/>
                      <a:tailEnd/>
                    </a:ln>
                  </pic:spPr>
                </pic:pic>
              </a:graphicData>
            </a:graphic>
          </wp:inline>
        </w:drawing>
      </w:r>
      <w:r w:rsidRPr="008F4A5F">
        <w:rPr>
          <w:rFonts w:ascii="Arial" w:hAnsi="Arial" w:cs="Arial"/>
          <w:sz w:val="22"/>
          <w:szCs w:val="22"/>
          <w:rtl/>
        </w:rPr>
        <w:t xml:space="preserve"> </w:t>
      </w:r>
      <w:r w:rsidRPr="008F4A5F">
        <w:rPr>
          <w:rFonts w:ascii="Arial" w:hAnsi="Arial" w:cs="Arial"/>
          <w:sz w:val="22"/>
          <w:szCs w:val="22"/>
          <w:shd w:val="clear" w:color="auto" w:fill="FFFFFF"/>
          <w:rtl/>
        </w:rPr>
        <w:t>זהה עבור כל כוכבי הלכת ב</w:t>
      </w:r>
      <w:hyperlink r:id="rId48" w:tooltip="מערכת השמש" w:history="1">
        <w:r w:rsidRPr="008F4A5F">
          <w:rPr>
            <w:rStyle w:val="Hyperlink"/>
            <w:rFonts w:ascii="Arial" w:hAnsi="Arial" w:cs="Arial"/>
            <w:color w:val="auto"/>
            <w:sz w:val="22"/>
            <w:szCs w:val="22"/>
            <w:u w:val="none"/>
            <w:shd w:val="clear" w:color="auto" w:fill="FFFFFF"/>
            <w:rtl/>
          </w:rPr>
          <w:t>מערכת השמש</w:t>
        </w:r>
      </w:hyperlink>
      <w:r w:rsidRPr="008F4A5F">
        <w:rPr>
          <w:rFonts w:ascii="Arial" w:hAnsi="Arial" w:cs="Arial"/>
          <w:sz w:val="22"/>
          <w:szCs w:val="22"/>
          <w:shd w:val="clear" w:color="auto" w:fill="FFFFFF"/>
        </w:rPr>
        <w:t xml:space="preserve">. </w:t>
      </w:r>
      <w:r w:rsidRPr="008F4A5F">
        <w:rPr>
          <w:rFonts w:ascii="Arial" w:hAnsi="Arial" w:cs="Arial"/>
          <w:sz w:val="22"/>
          <w:szCs w:val="22"/>
          <w:shd w:val="clear" w:color="auto" w:fill="FFFFFF"/>
          <w:rtl/>
        </w:rPr>
        <w:t>כאשר</w:t>
      </w:r>
      <w:r w:rsidRPr="008F4A5F">
        <w:rPr>
          <w:rFonts w:ascii="Arial" w:hAnsi="Arial" w:cs="Arial"/>
          <w:sz w:val="22"/>
          <w:szCs w:val="22"/>
          <w:shd w:val="clear" w:color="auto" w:fill="FFFFFF"/>
        </w:rPr>
        <w:t xml:space="preserve"> T </w:t>
      </w:r>
      <w:r w:rsidRPr="008F4A5F">
        <w:rPr>
          <w:rFonts w:ascii="Arial" w:hAnsi="Arial" w:cs="Arial"/>
          <w:sz w:val="22"/>
          <w:szCs w:val="22"/>
          <w:shd w:val="clear" w:color="auto" w:fill="FFFFFF"/>
          <w:rtl/>
        </w:rPr>
        <w:t>נמדד ביחידות של</w:t>
      </w:r>
      <w:r w:rsidRPr="008F4A5F">
        <w:rPr>
          <w:rStyle w:val="apple-converted-space"/>
          <w:rFonts w:ascii="Arial" w:hAnsi="Arial" w:cs="Arial"/>
          <w:sz w:val="22"/>
          <w:szCs w:val="22"/>
          <w:shd w:val="clear" w:color="auto" w:fill="FFFFFF"/>
        </w:rPr>
        <w:t> </w:t>
      </w:r>
      <w:hyperlink r:id="rId49" w:tooltip="שנה" w:history="1">
        <w:r w:rsidRPr="008F4A5F">
          <w:rPr>
            <w:rStyle w:val="Hyperlink"/>
            <w:rFonts w:ascii="Arial" w:hAnsi="Arial" w:cs="Arial"/>
            <w:color w:val="auto"/>
            <w:sz w:val="22"/>
            <w:szCs w:val="22"/>
            <w:u w:val="none"/>
            <w:shd w:val="clear" w:color="auto" w:fill="FFFFFF"/>
            <w:rtl/>
          </w:rPr>
          <w:t>שנים ארציות</w:t>
        </w:r>
      </w:hyperlink>
      <w:r w:rsidRPr="008F4A5F">
        <w:rPr>
          <w:rStyle w:val="apple-converted-space"/>
          <w:rFonts w:ascii="Arial" w:hAnsi="Arial" w:cs="Arial"/>
          <w:sz w:val="22"/>
          <w:szCs w:val="22"/>
          <w:shd w:val="clear" w:color="auto" w:fill="FFFFFF"/>
        </w:rPr>
        <w:t> </w:t>
      </w:r>
      <w:r w:rsidRPr="008F4A5F">
        <w:rPr>
          <w:rFonts w:ascii="Arial" w:hAnsi="Arial" w:cs="Arial"/>
          <w:sz w:val="22"/>
          <w:szCs w:val="22"/>
          <w:shd w:val="clear" w:color="auto" w:fill="FFFFFF"/>
          <w:rtl/>
        </w:rPr>
        <w:t>ו</w:t>
      </w:r>
      <w:r w:rsidRPr="008F4A5F">
        <w:rPr>
          <w:rFonts w:ascii="Arial" w:hAnsi="Arial" w:cs="Arial"/>
          <w:sz w:val="22"/>
          <w:szCs w:val="22"/>
          <w:shd w:val="clear" w:color="auto" w:fill="FFFFFF"/>
        </w:rPr>
        <w:t xml:space="preserve">-a </w:t>
      </w:r>
      <w:r w:rsidRPr="008F4A5F">
        <w:rPr>
          <w:rFonts w:ascii="Arial" w:hAnsi="Arial" w:cs="Arial"/>
          <w:sz w:val="22"/>
          <w:szCs w:val="22"/>
          <w:shd w:val="clear" w:color="auto" w:fill="FFFFFF"/>
          <w:rtl/>
        </w:rPr>
        <w:t xml:space="preserve"> נמדד ב</w:t>
      </w:r>
      <w:hyperlink r:id="rId50" w:tooltip="יחידה אסטרונומית" w:history="1">
        <w:r w:rsidRPr="008F4A5F">
          <w:rPr>
            <w:rStyle w:val="Hyperlink"/>
            <w:rFonts w:ascii="Arial" w:hAnsi="Arial" w:cs="Arial"/>
            <w:color w:val="auto"/>
            <w:sz w:val="22"/>
            <w:szCs w:val="22"/>
            <w:u w:val="none"/>
            <w:shd w:val="clear" w:color="auto" w:fill="FFFFFF"/>
            <w:rtl/>
          </w:rPr>
          <w:t>יחידות אסטרונומיות</w:t>
        </w:r>
      </w:hyperlink>
      <w:r w:rsidRPr="008F4A5F">
        <w:rPr>
          <w:rFonts w:ascii="Arial" w:hAnsi="Arial" w:cs="Arial"/>
          <w:sz w:val="22"/>
          <w:szCs w:val="22"/>
          <w:shd w:val="clear" w:color="auto" w:fill="FFFFFF"/>
        </w:rPr>
        <w:t xml:space="preserve">, </w:t>
      </w:r>
      <w:r w:rsidRPr="008F4A5F">
        <w:rPr>
          <w:rFonts w:ascii="Arial" w:hAnsi="Arial" w:cs="Arial"/>
          <w:sz w:val="22"/>
          <w:szCs w:val="22"/>
          <w:shd w:val="clear" w:color="auto" w:fill="FFFFFF"/>
          <w:rtl/>
        </w:rPr>
        <w:t>ערכו של ביטוי זה הוא 1 עבור כל כוכבי הלכת במערכת השמש</w:t>
      </w:r>
      <w:r w:rsidRPr="008F4A5F">
        <w:rPr>
          <w:rFonts w:ascii="Arial" w:hAnsi="Arial" w:cs="Arial"/>
          <w:sz w:val="22"/>
          <w:szCs w:val="22"/>
          <w:shd w:val="clear" w:color="auto" w:fill="FFFFFF"/>
        </w:rPr>
        <w:t>.</w:t>
      </w:r>
      <w:r w:rsidRPr="008F4A5F">
        <w:rPr>
          <w:rFonts w:ascii="Arial" w:hAnsi="Arial" w:cs="Arial"/>
          <w:sz w:val="22"/>
          <w:szCs w:val="22"/>
          <w:rtl/>
        </w:rPr>
        <w:t xml:space="preserve">   </w:t>
      </w:r>
    </w:p>
    <w:p w:rsidR="00841CD1" w:rsidRPr="003866EF" w:rsidRDefault="00841CD1" w:rsidP="003866EF">
      <w:pPr>
        <w:spacing w:line="360" w:lineRule="auto"/>
        <w:jc w:val="both"/>
        <w:rPr>
          <w:rFonts w:ascii="Arial" w:hAnsi="Arial"/>
          <w:b/>
          <w:bCs/>
          <w:sz w:val="28"/>
          <w:szCs w:val="28"/>
          <w:u w:val="single"/>
          <w:rtl/>
        </w:rPr>
      </w:pPr>
      <w:r w:rsidRPr="003866EF">
        <w:rPr>
          <w:rFonts w:ascii="Arial" w:hAnsi="Arial"/>
          <w:b/>
          <w:bCs/>
          <w:sz w:val="28"/>
          <w:szCs w:val="28"/>
          <w:u w:val="single"/>
          <w:rtl/>
        </w:rPr>
        <w:lastRenderedPageBreak/>
        <w:t>לחץ קרינה</w:t>
      </w:r>
    </w:p>
    <w:p w:rsidR="00841CD1" w:rsidRPr="003866EF" w:rsidRDefault="00841CD1" w:rsidP="008F4A5F">
      <w:pPr>
        <w:spacing w:line="360" w:lineRule="auto"/>
        <w:rPr>
          <w:rFonts w:ascii="Arial" w:hAnsi="Arial"/>
          <w:rtl/>
        </w:rPr>
      </w:pPr>
      <w:r w:rsidRPr="003866EF">
        <w:rPr>
          <w:rFonts w:ascii="Arial" w:hAnsi="Arial"/>
          <w:rtl/>
        </w:rPr>
        <w:t xml:space="preserve"> לחץ קרינה הוא לחץ שנגרם כתוצאה מקרינה אלקטרומגנטית. קרינה </w:t>
      </w:r>
      <w:proofErr w:type="spellStart"/>
      <w:r w:rsidRPr="003866EF">
        <w:rPr>
          <w:rFonts w:ascii="Arial" w:hAnsi="Arial"/>
          <w:rtl/>
        </w:rPr>
        <w:t>אלקרומגנטית</w:t>
      </w:r>
      <w:proofErr w:type="spellEnd"/>
      <w:r w:rsidRPr="003866EF">
        <w:rPr>
          <w:rFonts w:ascii="Arial" w:hAnsi="Arial"/>
          <w:rtl/>
        </w:rPr>
        <w:t xml:space="preserve">  נושאת גם אנרגיה וגם תנע. תופעה זאת ניתן להגדיר גם במושגים של אנרגיה ותנע של גלים אלקטרומגנטים וגם במושגים של אנרגיה ותנע של חלקיקי האור – פוטונים.  בכל מקרה קיים קשר בין האנרגיה של הקרינה והתנע שלה:</w:t>
      </w:r>
    </w:p>
    <w:p w:rsidR="00841CD1" w:rsidRPr="003866EF" w:rsidRDefault="00841CD1" w:rsidP="008F4A5F">
      <w:pPr>
        <w:spacing w:line="360" w:lineRule="auto"/>
        <w:jc w:val="both"/>
        <w:rPr>
          <w:rFonts w:ascii="Arial" w:hAnsi="Arial"/>
          <w:rtl/>
        </w:rPr>
      </w:pPr>
      <w:r w:rsidRPr="003866EF">
        <w:rPr>
          <w:rFonts w:ascii="Arial" w:hAnsi="Arial"/>
          <w:rtl/>
        </w:rPr>
        <w:t xml:space="preserve"> </w:t>
      </w:r>
    </w:p>
    <w:p w:rsidR="00841CD1" w:rsidRPr="003866EF" w:rsidRDefault="00841CD1" w:rsidP="008F4A5F">
      <w:pPr>
        <w:spacing w:line="360" w:lineRule="auto"/>
        <w:jc w:val="center"/>
        <w:rPr>
          <w:rFonts w:ascii="Arial" w:hAnsi="Arial"/>
          <w:rtl/>
        </w:rPr>
      </w:pPr>
      <w:r w:rsidRPr="003866EF">
        <w:rPr>
          <w:rFonts w:ascii="Arial" w:hAnsi="Arial"/>
          <w:position w:val="-24"/>
        </w:rPr>
        <w:object w:dxaOrig="70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3pt;height:58.35pt" o:ole="">
            <v:imagedata r:id="rId51" o:title=""/>
          </v:shape>
          <o:OLEObject Type="Embed" ProgID="Equation.3" ShapeID="_x0000_i1025" DrawAspect="Content" ObjectID="_1454045124" r:id="rId52"/>
        </w:object>
      </w:r>
    </w:p>
    <w:p w:rsidR="00841CD1" w:rsidRPr="003866EF" w:rsidRDefault="00841CD1" w:rsidP="008F4A5F">
      <w:pPr>
        <w:spacing w:line="360" w:lineRule="auto"/>
        <w:rPr>
          <w:rFonts w:ascii="Arial" w:hAnsi="Arial"/>
          <w:rtl/>
        </w:rPr>
      </w:pPr>
    </w:p>
    <w:p w:rsidR="00841CD1" w:rsidRPr="003866EF" w:rsidRDefault="00841CD1" w:rsidP="008F4A5F">
      <w:pPr>
        <w:spacing w:line="360" w:lineRule="auto"/>
        <w:rPr>
          <w:rFonts w:ascii="Arial" w:hAnsi="Arial"/>
          <w:rtl/>
        </w:rPr>
      </w:pPr>
      <w:r w:rsidRPr="003866EF">
        <w:rPr>
          <w:rFonts w:ascii="Arial" w:hAnsi="Arial"/>
          <w:rtl/>
        </w:rPr>
        <w:t xml:space="preserve">כאשר </w:t>
      </w:r>
      <w:r w:rsidRPr="003866EF">
        <w:rPr>
          <w:rFonts w:ascii="Arial" w:hAnsi="Arial"/>
        </w:rPr>
        <w:t xml:space="preserve">  E</w:t>
      </w:r>
      <w:r w:rsidRPr="003866EF">
        <w:rPr>
          <w:rFonts w:ascii="Arial" w:hAnsi="Arial"/>
          <w:rtl/>
        </w:rPr>
        <w:t xml:space="preserve"> – אנרגיה, </w:t>
      </w:r>
      <w:r w:rsidRPr="003866EF">
        <w:rPr>
          <w:rFonts w:ascii="Arial" w:hAnsi="Arial"/>
        </w:rPr>
        <w:t xml:space="preserve">p </w:t>
      </w:r>
      <w:r w:rsidRPr="003866EF">
        <w:rPr>
          <w:rFonts w:ascii="Arial" w:hAnsi="Arial"/>
          <w:rtl/>
        </w:rPr>
        <w:t xml:space="preserve"> - תנע,  </w:t>
      </w:r>
      <w:r w:rsidRPr="003866EF">
        <w:rPr>
          <w:rFonts w:ascii="Arial" w:hAnsi="Arial"/>
        </w:rPr>
        <w:t>c</w:t>
      </w:r>
      <w:r w:rsidRPr="003866EF">
        <w:rPr>
          <w:rFonts w:ascii="Arial" w:hAnsi="Arial"/>
          <w:rtl/>
        </w:rPr>
        <w:t xml:space="preserve"> – מהרות האור.</w:t>
      </w:r>
    </w:p>
    <w:p w:rsidR="00841CD1" w:rsidRPr="003866EF" w:rsidRDefault="00841CD1" w:rsidP="000F419D">
      <w:pPr>
        <w:spacing w:line="360" w:lineRule="auto"/>
        <w:rPr>
          <w:rFonts w:ascii="Arial" w:hAnsi="Arial"/>
          <w:rtl/>
        </w:rPr>
      </w:pPr>
      <w:r w:rsidRPr="003866EF">
        <w:rPr>
          <w:rFonts w:ascii="Arial" w:hAnsi="Arial"/>
          <w:rtl/>
        </w:rPr>
        <w:t xml:space="preserve">בתהליכי אינטראקציה בין קרינה וחומר מתרחשים מעברי אנרגיה. כתוצאה מכך גופים יכולים לקבל מתקף מהקרינה האלקטרומגנטית. קצב המתקף שווה כוח וכוח שמשפיע ליחידת השטח הוא לחץ. </w:t>
      </w:r>
    </w:p>
    <w:p w:rsidR="00841CD1" w:rsidRPr="003866EF" w:rsidRDefault="00841CD1" w:rsidP="008F4A5F">
      <w:pPr>
        <w:spacing w:line="360" w:lineRule="auto"/>
        <w:rPr>
          <w:rFonts w:ascii="Arial" w:hAnsi="Arial"/>
          <w:rtl/>
        </w:rPr>
      </w:pPr>
      <w:r w:rsidRPr="003866EF">
        <w:rPr>
          <w:rFonts w:ascii="Arial" w:hAnsi="Arial"/>
          <w:rtl/>
        </w:rPr>
        <w:t>לחץ קרינה על גופים מתרחש בתהליכי בליעה, החזרה ופיזור הקרינה המגיע אל הגוף וגם בפליטת  הקרינה</w:t>
      </w:r>
      <w:r>
        <w:rPr>
          <w:rFonts w:ascii="Arial" w:hAnsi="Arial"/>
          <w:rtl/>
        </w:rPr>
        <w:t xml:space="preserve"> של הגוף</w:t>
      </w:r>
      <w:r w:rsidRPr="003866EF">
        <w:rPr>
          <w:rFonts w:ascii="Arial" w:hAnsi="Arial"/>
          <w:rtl/>
        </w:rPr>
        <w:t xml:space="preserve">. </w:t>
      </w:r>
    </w:p>
    <w:p w:rsidR="00841CD1" w:rsidRPr="003866EF" w:rsidRDefault="00841CD1" w:rsidP="008F4A5F">
      <w:pPr>
        <w:spacing w:line="360" w:lineRule="auto"/>
        <w:rPr>
          <w:rFonts w:ascii="Arial" w:hAnsi="Arial"/>
          <w:rtl/>
        </w:rPr>
      </w:pPr>
      <w:r w:rsidRPr="003866EF">
        <w:rPr>
          <w:rFonts w:ascii="Arial" w:hAnsi="Arial"/>
          <w:rtl/>
        </w:rPr>
        <w:t>כאשר אין  איזוטרופיה באינטראקציה יכולים להיווצר כוח וגם מומנט כוח שקולים ש</w:t>
      </w:r>
      <w:r>
        <w:rPr>
          <w:rFonts w:ascii="Arial" w:hAnsi="Arial"/>
          <w:rtl/>
        </w:rPr>
        <w:t>יכולים להשפיע</w:t>
      </w:r>
      <w:r w:rsidRPr="003866EF">
        <w:rPr>
          <w:rFonts w:ascii="Arial" w:hAnsi="Arial"/>
          <w:rtl/>
        </w:rPr>
        <w:t xml:space="preserve"> על הגוף ויכולים לגרום  לשינוי תנוע</w:t>
      </w:r>
      <w:r>
        <w:rPr>
          <w:rFonts w:ascii="Arial" w:hAnsi="Arial"/>
          <w:rtl/>
        </w:rPr>
        <w:t>תו ביחס למרכז המסה שלו (כלומר להסית אותו ממסלולו המקורי)</w:t>
      </w:r>
      <w:r w:rsidRPr="003866EF">
        <w:rPr>
          <w:rFonts w:ascii="Arial" w:hAnsi="Arial"/>
          <w:rtl/>
        </w:rPr>
        <w:t xml:space="preserve"> ולשינוי בסיבובו של הגוף ביחס למרכז מסתו</w:t>
      </w:r>
      <w:r>
        <w:rPr>
          <w:rFonts w:ascii="Arial" w:hAnsi="Arial"/>
          <w:rtl/>
        </w:rPr>
        <w:t xml:space="preserve"> (האצה או האטה)</w:t>
      </w:r>
      <w:r w:rsidRPr="003866EF">
        <w:rPr>
          <w:rFonts w:ascii="Arial" w:hAnsi="Arial"/>
          <w:rtl/>
        </w:rPr>
        <w:t xml:space="preserve">. </w:t>
      </w:r>
    </w:p>
    <w:p w:rsidR="00841CD1" w:rsidRPr="003866EF" w:rsidRDefault="00841CD1" w:rsidP="003866EF">
      <w:pPr>
        <w:spacing w:line="360" w:lineRule="auto"/>
        <w:rPr>
          <w:rFonts w:ascii="Arial" w:hAnsi="Arial"/>
          <w:rtl/>
        </w:rPr>
      </w:pPr>
      <w:r>
        <w:rPr>
          <w:rFonts w:ascii="Arial" w:hAnsi="Arial"/>
          <w:rtl/>
        </w:rPr>
        <w:t xml:space="preserve">בחיי היום יום לא ממש משתמשים בטכנולוגיות שמשתמשות בלחץ האור שכן השפעתו של לחץ האור בחיים הרגילים שלנו היא </w:t>
      </w:r>
      <w:r w:rsidRPr="003866EF">
        <w:rPr>
          <w:rFonts w:ascii="Arial" w:hAnsi="Arial"/>
          <w:rtl/>
        </w:rPr>
        <w:t>זניחה.</w:t>
      </w:r>
      <w:r>
        <w:rPr>
          <w:rFonts w:ascii="Arial" w:hAnsi="Arial"/>
          <w:rtl/>
        </w:rPr>
        <w:t xml:space="preserve"> בתהליכם מסוימים בחלל לא כך הדבר ולחץ אור הופך להיות גורם משמעותי</w:t>
      </w:r>
      <w:r w:rsidRPr="003866EF">
        <w:rPr>
          <w:rFonts w:ascii="Arial" w:hAnsi="Arial"/>
          <w:rtl/>
        </w:rPr>
        <w:t xml:space="preserve">. </w:t>
      </w:r>
    </w:p>
    <w:p w:rsidR="00841CD1" w:rsidRDefault="00841CD1" w:rsidP="003866EF">
      <w:pPr>
        <w:spacing w:line="360" w:lineRule="auto"/>
        <w:rPr>
          <w:rFonts w:ascii="Arial" w:hAnsi="Arial"/>
          <w:rtl/>
        </w:rPr>
      </w:pPr>
    </w:p>
    <w:p w:rsidR="00841CD1" w:rsidRDefault="00841CD1" w:rsidP="003866EF">
      <w:pPr>
        <w:spacing w:line="360" w:lineRule="auto"/>
        <w:rPr>
          <w:rFonts w:ascii="Arial" w:hAnsi="Arial"/>
          <w:rtl/>
        </w:rPr>
      </w:pPr>
    </w:p>
    <w:p w:rsidR="00841CD1" w:rsidRPr="003866EF" w:rsidRDefault="00841CD1" w:rsidP="003866EF">
      <w:pPr>
        <w:spacing w:line="360" w:lineRule="auto"/>
        <w:rPr>
          <w:rFonts w:ascii="Arial" w:hAnsi="Arial"/>
          <w:rtl/>
        </w:rPr>
      </w:pPr>
      <w:r>
        <w:rPr>
          <w:rFonts w:ascii="Arial" w:hAnsi="Arial"/>
          <w:rtl/>
        </w:rPr>
        <w:t>ב</w:t>
      </w:r>
      <w:r w:rsidRPr="003866EF">
        <w:rPr>
          <w:rFonts w:ascii="Arial" w:hAnsi="Arial"/>
          <w:rtl/>
        </w:rPr>
        <w:t xml:space="preserve">חלל יש תופעות שבהם </w:t>
      </w:r>
      <w:r>
        <w:rPr>
          <w:rFonts w:ascii="Arial" w:hAnsi="Arial"/>
          <w:rtl/>
        </w:rPr>
        <w:t>לחץ</w:t>
      </w:r>
      <w:r w:rsidRPr="003866EF">
        <w:rPr>
          <w:rFonts w:ascii="Arial" w:hAnsi="Arial"/>
          <w:rtl/>
        </w:rPr>
        <w:t xml:space="preserve"> אור משמעותי: הנה רשימה חלקית של מקרים כאשר יש לקחת בחשבון לחץ האור.</w:t>
      </w:r>
    </w:p>
    <w:p w:rsidR="00841CD1" w:rsidRPr="003866EF" w:rsidRDefault="00841CD1" w:rsidP="008F4A5F">
      <w:pPr>
        <w:numPr>
          <w:ilvl w:val="0"/>
          <w:numId w:val="6"/>
        </w:numPr>
        <w:spacing w:line="360" w:lineRule="auto"/>
        <w:rPr>
          <w:rFonts w:ascii="Arial" w:hAnsi="Arial"/>
          <w:rtl/>
        </w:rPr>
      </w:pPr>
      <w:r w:rsidRPr="003866EF">
        <w:rPr>
          <w:rFonts w:ascii="Arial" w:hAnsi="Arial"/>
          <w:rtl/>
        </w:rPr>
        <w:t xml:space="preserve">כוכבים לא קורסים פנימה בהשפעת הכובד עצמי בשל לחץ בתוכם – לחץ זה הוא סכום של לחץ רגיל של גז חם ולחץ קרינה. </w:t>
      </w:r>
    </w:p>
    <w:p w:rsidR="00841CD1" w:rsidRPr="003866EF" w:rsidRDefault="00841CD1" w:rsidP="008F4A5F">
      <w:pPr>
        <w:numPr>
          <w:ilvl w:val="0"/>
          <w:numId w:val="6"/>
        </w:numPr>
        <w:spacing w:line="360" w:lineRule="auto"/>
        <w:rPr>
          <w:rFonts w:ascii="Arial" w:hAnsi="Arial"/>
        </w:rPr>
      </w:pPr>
      <w:r w:rsidRPr="003866EF">
        <w:rPr>
          <w:rFonts w:ascii="Arial" w:hAnsi="Arial"/>
          <w:rtl/>
        </w:rPr>
        <w:lastRenderedPageBreak/>
        <w:t>כאשר שביט מתקרב לשמש וחימומו גורמת לזרימת גזים ואבק מתוכו, נוצר ענן סביב השבות – קומה. חלקיקי אבק בקומה נדחפים על ידי קרינת האור בכיוון נגדי ביחס לשמש וכך נוצר זנב (שובל)  אבקי של השביט.</w:t>
      </w:r>
    </w:p>
    <w:p w:rsidR="00841CD1" w:rsidRPr="003866EF" w:rsidRDefault="00841CD1" w:rsidP="008F4A5F">
      <w:pPr>
        <w:numPr>
          <w:ilvl w:val="0"/>
          <w:numId w:val="6"/>
        </w:numPr>
        <w:spacing w:line="360" w:lineRule="auto"/>
        <w:rPr>
          <w:rFonts w:ascii="Arial" w:hAnsi="Arial"/>
        </w:rPr>
      </w:pPr>
      <w:r w:rsidRPr="003866EF">
        <w:rPr>
          <w:rFonts w:ascii="Arial" w:hAnsi="Arial"/>
          <w:rtl/>
        </w:rPr>
        <w:t xml:space="preserve">  פני שטח אסטרואידים קולטים</w:t>
      </w:r>
      <w:r>
        <w:rPr>
          <w:rFonts w:ascii="Arial" w:hAnsi="Arial"/>
          <w:rtl/>
        </w:rPr>
        <w:t xml:space="preserve"> את</w:t>
      </w:r>
      <w:r w:rsidRPr="003866EF">
        <w:rPr>
          <w:rFonts w:ascii="Arial" w:hAnsi="Arial"/>
          <w:rtl/>
        </w:rPr>
        <w:t xml:space="preserve"> קרינת אור השמש, מתחממים ופולטים קרינה, גם ביום  וגם בלילה כיח קירור הקרינתי לא </w:t>
      </w:r>
      <w:proofErr w:type="spellStart"/>
      <w:r w:rsidRPr="003866EF">
        <w:rPr>
          <w:rFonts w:ascii="Arial" w:hAnsi="Arial"/>
          <w:rtl/>
        </w:rPr>
        <w:t>מיידי</w:t>
      </w:r>
      <w:proofErr w:type="spellEnd"/>
      <w:r w:rsidRPr="003866EF">
        <w:rPr>
          <w:rFonts w:ascii="Arial" w:hAnsi="Arial"/>
          <w:rtl/>
        </w:rPr>
        <w:t xml:space="preserve">. כוח לחץ קרינה הפוגעת באסטרואיד מכוון נגד השמש ובשל </w:t>
      </w:r>
      <w:proofErr w:type="spellStart"/>
      <w:r w:rsidRPr="003866EF">
        <w:rPr>
          <w:rFonts w:ascii="Arial" w:hAnsi="Arial"/>
          <w:rtl/>
        </w:rPr>
        <w:t>מזעריתו</w:t>
      </w:r>
      <w:proofErr w:type="spellEnd"/>
      <w:r w:rsidRPr="003866EF">
        <w:rPr>
          <w:rFonts w:ascii="Arial" w:hAnsi="Arial"/>
          <w:rtl/>
        </w:rPr>
        <w:t xml:space="preserve"> ביחס לכוך כובד שמכוון </w:t>
      </w:r>
      <w:proofErr w:type="spellStart"/>
      <w:r w:rsidRPr="003866EF">
        <w:rPr>
          <w:rFonts w:ascii="Arial" w:hAnsi="Arial"/>
          <w:rtl/>
        </w:rPr>
        <w:t>כלפ</w:t>
      </w:r>
      <w:proofErr w:type="spellEnd"/>
      <w:r w:rsidRPr="003866EF">
        <w:rPr>
          <w:rFonts w:ascii="Arial" w:hAnsi="Arial"/>
          <w:rtl/>
        </w:rPr>
        <w:t xml:space="preserve"> השמש – אז אין שינוי במסלול </w:t>
      </w:r>
      <w:proofErr w:type="spellStart"/>
      <w:r w:rsidRPr="003866EF">
        <w:rPr>
          <w:rFonts w:ascii="Arial" w:hAnsi="Arial"/>
          <w:rtl/>
        </w:rPr>
        <w:t>קפלרי</w:t>
      </w:r>
      <w:proofErr w:type="spellEnd"/>
      <w:r w:rsidRPr="003866EF">
        <w:rPr>
          <w:rFonts w:ascii="Arial" w:hAnsi="Arial"/>
          <w:rtl/>
        </w:rPr>
        <w:t>.</w:t>
      </w:r>
    </w:p>
    <w:p w:rsidR="00841CD1" w:rsidRPr="003866EF" w:rsidRDefault="00841CD1" w:rsidP="00E4666A">
      <w:pPr>
        <w:numPr>
          <w:ilvl w:val="0"/>
          <w:numId w:val="6"/>
        </w:numPr>
        <w:spacing w:line="360" w:lineRule="auto"/>
        <w:rPr>
          <w:rFonts w:ascii="Arial" w:hAnsi="Arial"/>
          <w:rtl/>
        </w:rPr>
      </w:pPr>
      <w:r w:rsidRPr="003866EF">
        <w:rPr>
          <w:rFonts w:ascii="Arial" w:hAnsi="Arial"/>
          <w:rtl/>
        </w:rPr>
        <w:t>כוח רת</w:t>
      </w:r>
      <w:r>
        <w:rPr>
          <w:rFonts w:ascii="Arial" w:hAnsi="Arial"/>
          <w:rtl/>
        </w:rPr>
        <w:t>ע שנוצר על ידי</w:t>
      </w:r>
      <w:r w:rsidRPr="003866EF">
        <w:rPr>
          <w:rFonts w:ascii="Arial" w:hAnsi="Arial"/>
          <w:rtl/>
        </w:rPr>
        <w:t xml:space="preserve"> הקרינה ש</w:t>
      </w:r>
      <w:r>
        <w:rPr>
          <w:rFonts w:ascii="Arial" w:hAnsi="Arial"/>
          <w:rtl/>
        </w:rPr>
        <w:t>נפלטת מהקרקע החמה</w:t>
      </w:r>
      <w:r w:rsidRPr="003866EF">
        <w:rPr>
          <w:rFonts w:ascii="Arial" w:hAnsi="Arial"/>
          <w:rtl/>
        </w:rPr>
        <w:t xml:space="preserve"> של </w:t>
      </w:r>
      <w:r>
        <w:rPr>
          <w:rFonts w:ascii="Arial" w:hAnsi="Arial"/>
          <w:rtl/>
        </w:rPr>
        <w:t xml:space="preserve">האסטרואיד. </w:t>
      </w:r>
      <w:r w:rsidRPr="003866EF">
        <w:rPr>
          <w:rFonts w:ascii="Arial" w:hAnsi="Arial"/>
          <w:rtl/>
        </w:rPr>
        <w:t>בשל תנועות האסטרואיד במסלולו ו</w:t>
      </w:r>
      <w:r>
        <w:rPr>
          <w:rFonts w:ascii="Arial" w:hAnsi="Arial"/>
          <w:rtl/>
        </w:rPr>
        <w:t xml:space="preserve">בשל תנועתו סביב צירו  וגם בשל  שטח פנים </w:t>
      </w:r>
      <w:r w:rsidRPr="003866EF">
        <w:rPr>
          <w:rFonts w:ascii="Arial" w:hAnsi="Arial"/>
          <w:rtl/>
        </w:rPr>
        <w:t xml:space="preserve">לא סימטרי וצבעו </w:t>
      </w:r>
      <w:r>
        <w:rPr>
          <w:rFonts w:ascii="Arial" w:hAnsi="Arial"/>
          <w:rtl/>
        </w:rPr>
        <w:t>ש</w:t>
      </w:r>
      <w:r w:rsidRPr="003866EF">
        <w:rPr>
          <w:rFonts w:ascii="Arial" w:hAnsi="Arial"/>
          <w:rtl/>
        </w:rPr>
        <w:t xml:space="preserve">לא אחיד, פליטת </w:t>
      </w:r>
      <w:r>
        <w:rPr>
          <w:rFonts w:ascii="Arial" w:hAnsi="Arial"/>
          <w:rtl/>
        </w:rPr>
        <w:t>ה</w:t>
      </w:r>
      <w:r w:rsidRPr="003866EF">
        <w:rPr>
          <w:rFonts w:ascii="Arial" w:hAnsi="Arial"/>
          <w:rtl/>
        </w:rPr>
        <w:t xml:space="preserve">קרינה (כמו בגוף חם) מכוונת כך שנוצרת תאוצה משיקית  למסלולו וגם מומנט כוח ביחס לצירו. קבוצת תופעות אלו נקראת  תופעות </w:t>
      </w:r>
      <w:r w:rsidRPr="003866EF">
        <w:rPr>
          <w:rFonts w:ascii="Arial" w:hAnsi="Arial"/>
        </w:rPr>
        <w:t>YORP</w:t>
      </w:r>
      <w:r w:rsidRPr="003866EF">
        <w:rPr>
          <w:rFonts w:ascii="Arial" w:hAnsi="Arial"/>
          <w:rtl/>
        </w:rPr>
        <w:t>, המפורטים בהמשך.</w:t>
      </w:r>
    </w:p>
    <w:p w:rsidR="00841CD1" w:rsidRPr="003866EF" w:rsidRDefault="00841CD1" w:rsidP="008F4A5F">
      <w:pPr>
        <w:spacing w:line="360" w:lineRule="auto"/>
        <w:jc w:val="both"/>
        <w:rPr>
          <w:rFonts w:ascii="Arial" w:hAnsi="Arial"/>
          <w:b/>
          <w:bCs/>
          <w:u w:val="single"/>
          <w:rtl/>
        </w:rPr>
      </w:pPr>
    </w:p>
    <w:p w:rsidR="00841CD1" w:rsidRPr="008F4A5F" w:rsidRDefault="00841CD1" w:rsidP="008F4A5F">
      <w:pPr>
        <w:spacing w:line="360" w:lineRule="auto"/>
        <w:jc w:val="both"/>
        <w:rPr>
          <w:rFonts w:ascii="Arial" w:hAnsi="Arial"/>
          <w:rtl/>
        </w:rPr>
      </w:pPr>
    </w:p>
    <w:p w:rsidR="00841CD1" w:rsidRPr="008F4A5F" w:rsidRDefault="00841CD1" w:rsidP="008F4A5F">
      <w:pPr>
        <w:spacing w:line="360" w:lineRule="auto"/>
        <w:jc w:val="both"/>
        <w:rPr>
          <w:rFonts w:ascii="Arial" w:hAnsi="Arial"/>
          <w:rtl/>
        </w:rPr>
      </w:pPr>
    </w:p>
    <w:p w:rsidR="00841CD1" w:rsidRPr="00EB3109" w:rsidRDefault="00841CD1" w:rsidP="008F4A5F">
      <w:pPr>
        <w:spacing w:line="360" w:lineRule="auto"/>
        <w:jc w:val="both"/>
        <w:rPr>
          <w:rFonts w:ascii="Arial" w:hAnsi="Arial"/>
          <w:sz w:val="28"/>
          <w:szCs w:val="28"/>
          <w:rtl/>
        </w:rPr>
      </w:pPr>
    </w:p>
    <w:p w:rsidR="00841CD1" w:rsidRDefault="00841CD1" w:rsidP="008F4A5F">
      <w:pPr>
        <w:spacing w:line="360" w:lineRule="auto"/>
        <w:jc w:val="center"/>
        <w:rPr>
          <w:rFonts w:ascii="Arial" w:hAnsi="Arial"/>
          <w:b/>
          <w:bCs/>
          <w:sz w:val="28"/>
          <w:szCs w:val="28"/>
          <w:u w:val="single"/>
          <w:rtl/>
        </w:rPr>
      </w:pPr>
    </w:p>
    <w:p w:rsidR="00841CD1" w:rsidRDefault="00841CD1" w:rsidP="008F4A5F">
      <w:pPr>
        <w:spacing w:line="360" w:lineRule="auto"/>
        <w:jc w:val="center"/>
        <w:rPr>
          <w:rFonts w:ascii="Arial" w:hAnsi="Arial"/>
          <w:b/>
          <w:bCs/>
          <w:sz w:val="28"/>
          <w:szCs w:val="28"/>
          <w:u w:val="single"/>
          <w:rtl/>
        </w:rPr>
      </w:pPr>
    </w:p>
    <w:p w:rsidR="00841CD1" w:rsidRDefault="00841CD1" w:rsidP="008F4A5F">
      <w:pPr>
        <w:spacing w:line="360" w:lineRule="auto"/>
        <w:jc w:val="center"/>
        <w:rPr>
          <w:rFonts w:ascii="Arial" w:hAnsi="Arial"/>
          <w:b/>
          <w:bCs/>
          <w:sz w:val="28"/>
          <w:szCs w:val="28"/>
          <w:u w:val="single"/>
          <w:rtl/>
        </w:rPr>
      </w:pPr>
    </w:p>
    <w:p w:rsidR="00841CD1" w:rsidRDefault="00841CD1" w:rsidP="008F4A5F">
      <w:pPr>
        <w:spacing w:line="360" w:lineRule="auto"/>
        <w:jc w:val="center"/>
        <w:rPr>
          <w:rFonts w:ascii="Arial" w:hAnsi="Arial"/>
          <w:b/>
          <w:bCs/>
          <w:sz w:val="28"/>
          <w:szCs w:val="28"/>
          <w:u w:val="single"/>
          <w:rtl/>
        </w:rPr>
      </w:pPr>
    </w:p>
    <w:p w:rsidR="00841CD1" w:rsidRDefault="00841CD1" w:rsidP="008F4A5F">
      <w:pPr>
        <w:spacing w:line="360" w:lineRule="auto"/>
        <w:jc w:val="center"/>
        <w:rPr>
          <w:rFonts w:ascii="Arial" w:hAnsi="Arial"/>
          <w:b/>
          <w:bCs/>
          <w:sz w:val="28"/>
          <w:szCs w:val="28"/>
          <w:u w:val="single"/>
          <w:rtl/>
        </w:rPr>
      </w:pPr>
    </w:p>
    <w:p w:rsidR="00841CD1" w:rsidRDefault="00841CD1" w:rsidP="008F4A5F">
      <w:pPr>
        <w:spacing w:line="360" w:lineRule="auto"/>
        <w:jc w:val="center"/>
        <w:rPr>
          <w:rFonts w:ascii="Arial" w:hAnsi="Arial"/>
          <w:b/>
          <w:bCs/>
          <w:sz w:val="28"/>
          <w:szCs w:val="28"/>
          <w:u w:val="single"/>
          <w:rtl/>
        </w:rPr>
      </w:pPr>
    </w:p>
    <w:p w:rsidR="00841CD1" w:rsidRDefault="00841CD1" w:rsidP="00E4666A">
      <w:pPr>
        <w:spacing w:line="360" w:lineRule="auto"/>
        <w:rPr>
          <w:rFonts w:ascii="Arial" w:hAnsi="Arial"/>
          <w:b/>
          <w:bCs/>
          <w:sz w:val="28"/>
          <w:szCs w:val="28"/>
          <w:u w:val="single"/>
          <w:rtl/>
        </w:rPr>
      </w:pPr>
    </w:p>
    <w:p w:rsidR="00841CD1" w:rsidRDefault="00841CD1" w:rsidP="00E4666A">
      <w:pPr>
        <w:spacing w:line="360" w:lineRule="auto"/>
        <w:rPr>
          <w:rFonts w:ascii="Arial" w:hAnsi="Arial"/>
          <w:b/>
          <w:bCs/>
          <w:sz w:val="28"/>
          <w:szCs w:val="28"/>
          <w:u w:val="single"/>
          <w:rtl/>
        </w:rPr>
      </w:pPr>
    </w:p>
    <w:p w:rsidR="00841CD1" w:rsidRDefault="00841CD1" w:rsidP="00017D1A">
      <w:pPr>
        <w:spacing w:line="360" w:lineRule="auto"/>
        <w:rPr>
          <w:rFonts w:ascii="Arial" w:hAnsi="Arial"/>
          <w:b/>
          <w:bCs/>
          <w:sz w:val="28"/>
          <w:szCs w:val="28"/>
          <w:u w:val="single"/>
          <w:rtl/>
        </w:rPr>
      </w:pPr>
    </w:p>
    <w:p w:rsidR="00017D1A" w:rsidRDefault="00017D1A" w:rsidP="00017D1A">
      <w:pPr>
        <w:spacing w:line="360" w:lineRule="auto"/>
        <w:rPr>
          <w:rFonts w:ascii="Arial" w:hAnsi="Arial"/>
          <w:b/>
          <w:bCs/>
          <w:sz w:val="28"/>
          <w:szCs w:val="28"/>
          <w:u w:val="single"/>
          <w:rtl/>
        </w:rPr>
      </w:pPr>
    </w:p>
    <w:p w:rsidR="00841CD1" w:rsidRPr="00EB3109" w:rsidRDefault="00841CD1" w:rsidP="008F4A5F">
      <w:pPr>
        <w:spacing w:line="360" w:lineRule="auto"/>
        <w:jc w:val="center"/>
        <w:rPr>
          <w:rFonts w:ascii="Arial" w:hAnsi="Arial"/>
          <w:sz w:val="28"/>
          <w:szCs w:val="28"/>
          <w:u w:val="single"/>
          <w:rtl/>
        </w:rPr>
      </w:pPr>
      <w:r w:rsidRPr="00EB3109">
        <w:rPr>
          <w:rFonts w:ascii="Arial" w:hAnsi="Arial"/>
          <w:b/>
          <w:bCs/>
          <w:sz w:val="28"/>
          <w:szCs w:val="28"/>
          <w:u w:val="single"/>
          <w:rtl/>
        </w:rPr>
        <w:lastRenderedPageBreak/>
        <w:t xml:space="preserve">אפקט </w:t>
      </w:r>
      <w:proofErr w:type="spellStart"/>
      <w:r w:rsidRPr="00EB3109">
        <w:rPr>
          <w:rFonts w:ascii="Arial" w:hAnsi="Arial"/>
          <w:b/>
          <w:bCs/>
          <w:sz w:val="28"/>
          <w:szCs w:val="28"/>
          <w:u w:val="single"/>
          <w:rtl/>
        </w:rPr>
        <w:t>יור"פ</w:t>
      </w:r>
      <w:proofErr w:type="spellEnd"/>
      <w:r w:rsidRPr="00EB3109">
        <w:rPr>
          <w:rFonts w:ascii="Arial" w:hAnsi="Arial"/>
          <w:b/>
          <w:bCs/>
          <w:sz w:val="28"/>
          <w:szCs w:val="28"/>
          <w:u w:val="single"/>
          <w:rtl/>
        </w:rPr>
        <w:t xml:space="preserve"> (</w:t>
      </w:r>
      <w:r w:rsidRPr="00EB3109">
        <w:rPr>
          <w:rFonts w:ascii="Arial" w:hAnsi="Arial"/>
          <w:b/>
          <w:bCs/>
          <w:sz w:val="28"/>
          <w:szCs w:val="28"/>
          <w:u w:val="single"/>
        </w:rPr>
        <w:t>YORP</w:t>
      </w:r>
      <w:r w:rsidRPr="00EB3109">
        <w:rPr>
          <w:rFonts w:ascii="Arial" w:hAnsi="Arial"/>
          <w:b/>
          <w:bCs/>
          <w:sz w:val="28"/>
          <w:szCs w:val="28"/>
          <w:u w:val="single"/>
          <w:rtl/>
        </w:rPr>
        <w:t>)</w:t>
      </w:r>
    </w:p>
    <w:p w:rsidR="00841CD1" w:rsidRDefault="00841CD1" w:rsidP="00017D1A">
      <w:pPr>
        <w:spacing w:line="360" w:lineRule="auto"/>
        <w:rPr>
          <w:rFonts w:ascii="Arial" w:hAnsi="Arial"/>
          <w:rtl/>
        </w:rPr>
      </w:pPr>
      <w:r w:rsidRPr="008F4A5F">
        <w:rPr>
          <w:rFonts w:ascii="Arial" w:hAnsi="Arial"/>
          <w:rtl/>
        </w:rPr>
        <w:t xml:space="preserve">הוא אפקט שהתגלה על ידי ארבעה אנשים: </w:t>
      </w:r>
      <w:proofErr w:type="spellStart"/>
      <w:r w:rsidRPr="008F4A5F">
        <w:rPr>
          <w:rFonts w:ascii="Arial" w:hAnsi="Arial"/>
          <w:rtl/>
        </w:rPr>
        <w:t>יורקובסקי</w:t>
      </w:r>
      <w:proofErr w:type="spellEnd"/>
      <w:r w:rsidRPr="008F4A5F">
        <w:rPr>
          <w:rFonts w:ascii="Arial" w:hAnsi="Arial"/>
          <w:rtl/>
        </w:rPr>
        <w:t xml:space="preserve">, </w:t>
      </w:r>
      <w:proofErr w:type="spellStart"/>
      <w:r w:rsidRPr="008F4A5F">
        <w:rPr>
          <w:rFonts w:ascii="Arial" w:hAnsi="Arial"/>
          <w:rtl/>
        </w:rPr>
        <w:t>אוקיף</w:t>
      </w:r>
      <w:proofErr w:type="spellEnd"/>
      <w:r w:rsidRPr="008F4A5F">
        <w:rPr>
          <w:rFonts w:ascii="Arial" w:hAnsi="Arial"/>
          <w:rtl/>
        </w:rPr>
        <w:t xml:space="preserve">, </w:t>
      </w:r>
      <w:proofErr w:type="spellStart"/>
      <w:r w:rsidRPr="008F4A5F">
        <w:rPr>
          <w:rFonts w:ascii="Arial" w:hAnsi="Arial"/>
          <w:rtl/>
        </w:rPr>
        <w:t>רדזיאבקי</w:t>
      </w:r>
      <w:proofErr w:type="spellEnd"/>
      <w:r w:rsidRPr="008F4A5F">
        <w:rPr>
          <w:rFonts w:ascii="Arial" w:hAnsi="Arial"/>
          <w:rtl/>
        </w:rPr>
        <w:t xml:space="preserve"> </w:t>
      </w:r>
      <w:proofErr w:type="spellStart"/>
      <w:r w:rsidRPr="008F4A5F">
        <w:rPr>
          <w:rFonts w:ascii="Arial" w:hAnsi="Arial"/>
          <w:rtl/>
        </w:rPr>
        <w:t>ופאדיק</w:t>
      </w:r>
      <w:proofErr w:type="spellEnd"/>
      <w:r w:rsidRPr="008F4A5F">
        <w:rPr>
          <w:rFonts w:ascii="Arial" w:hAnsi="Arial"/>
          <w:rtl/>
        </w:rPr>
        <w:t xml:space="preserve">. האפקט מתאר תופעה שבה אסטרואידים מושפעים, בנוסף לכוח כובד מצד השמש וכוכבי לכת גדולים, גם מסוג של כוח סילוני של קרינת האור (תת אדום בעיקר) שנפלט מפני שטח של אסטרואידים שמתחממים מקרני השמש. כדי שהתופעה תתרחש, חשוב שקרקע של אסטרואיד תתחמם באופן לא אחיד, בליעה ופליטה של קרינה מפני הקרקע תתרחש באופן לא אחיד ושצורתו תהיה לא סימטרית. השפעה זו גורמת לאסטרואיד לשנות את תנועתו במסלול סביב השמש וסביב צירו. יש לציין שהיא יכולה לגרום לבלימה ותאוטה של סיבוב סביב צירו.  כאשר גוף מושפע מאפקט זה במשך הרבה זמן ומהרות הסיבוב הולכת וגודלת, הגוף מסתחרר כל כך מהר עד שהוא מתפרק . זהו תהליך אבולוציוני שנגרם. בתקופה האחרונה הצטברו עדויות על חשיבות לקיחה בחשבון תופעות  </w:t>
      </w:r>
      <w:r w:rsidRPr="008F4A5F">
        <w:rPr>
          <w:rFonts w:ascii="Arial" w:hAnsi="Arial"/>
        </w:rPr>
        <w:t>YORP</w:t>
      </w:r>
      <w:r w:rsidRPr="008F4A5F">
        <w:rPr>
          <w:rFonts w:ascii="Arial" w:hAnsi="Arial"/>
          <w:rtl/>
        </w:rPr>
        <w:t xml:space="preserve"> גם כדי לחזות נכון תנועת אסטרואידים במסלולם ( ולבדוק אסטרואידים מסוכנים שנעים בקרבת כדור הארץ) וגם בחקר סיבובי אסטרואידים סביב צירם ואפילו התפרקותם. בין היתר תופעות  </w:t>
      </w:r>
      <w:r w:rsidRPr="008F4A5F">
        <w:rPr>
          <w:rFonts w:ascii="Arial" w:hAnsi="Arial"/>
        </w:rPr>
        <w:t>YORP</w:t>
      </w:r>
      <w:r w:rsidRPr="008F4A5F">
        <w:rPr>
          <w:rFonts w:ascii="Arial" w:hAnsi="Arial"/>
          <w:rtl/>
        </w:rPr>
        <w:t xml:space="preserve"> מסבירות הטיית התפלגות זמני סיבוב  אסטרואידים סביב צירם  מהתפלגות נורמאלית. הן מסבירות  גם תופעת אסטרואידים כפולים.</w:t>
      </w:r>
    </w:p>
    <w:p w:rsidR="00841CD1" w:rsidRPr="00EB3109" w:rsidRDefault="00841CD1" w:rsidP="008F4A5F">
      <w:pPr>
        <w:spacing w:line="360" w:lineRule="auto"/>
        <w:jc w:val="both"/>
        <w:rPr>
          <w:rFonts w:ascii="Arial" w:hAnsi="Arial"/>
          <w:b/>
          <w:bCs/>
          <w:sz w:val="28"/>
          <w:szCs w:val="28"/>
          <w:u w:val="single"/>
          <w:rtl/>
        </w:rPr>
      </w:pPr>
      <w:r w:rsidRPr="008F4A5F">
        <w:rPr>
          <w:rFonts w:ascii="Arial" w:hAnsi="Arial"/>
          <w:rtl/>
        </w:rPr>
        <w:t xml:space="preserve"> </w:t>
      </w:r>
      <w:r w:rsidRPr="00EB3109">
        <w:rPr>
          <w:rFonts w:ascii="Arial" w:hAnsi="Arial"/>
          <w:b/>
          <w:bCs/>
          <w:sz w:val="28"/>
          <w:szCs w:val="28"/>
          <w:u w:val="single"/>
          <w:rtl/>
        </w:rPr>
        <w:t>היסטוריה</w:t>
      </w:r>
    </w:p>
    <w:p w:rsidR="00841CD1" w:rsidRPr="008F4A5F" w:rsidRDefault="00841CD1" w:rsidP="008F4A5F">
      <w:pPr>
        <w:spacing w:line="360" w:lineRule="auto"/>
        <w:rPr>
          <w:rFonts w:ascii="Arial" w:hAnsi="Arial"/>
          <w:rtl/>
        </w:rPr>
      </w:pPr>
      <w:r w:rsidRPr="008F4A5F">
        <w:rPr>
          <w:rFonts w:ascii="Arial" w:hAnsi="Arial"/>
          <w:shd w:val="clear" w:color="auto" w:fill="FFFFFF"/>
          <w:rtl/>
        </w:rPr>
        <w:t>תופעת</w:t>
      </w:r>
      <w:r w:rsidRPr="008F4A5F">
        <w:rPr>
          <w:rFonts w:ascii="Arial" w:hAnsi="Arial"/>
          <w:shd w:val="clear" w:color="auto" w:fill="FFFFFF"/>
        </w:rPr>
        <w:t xml:space="preserve"> YORP </w:t>
      </w:r>
      <w:r w:rsidRPr="008F4A5F">
        <w:rPr>
          <w:rFonts w:ascii="Arial" w:hAnsi="Arial"/>
          <w:shd w:val="clear" w:color="auto" w:fill="FFFFFF"/>
          <w:rtl/>
        </w:rPr>
        <w:t xml:space="preserve">מכונה על-שמם של הפיסיקאים </w:t>
      </w:r>
      <w:proofErr w:type="spellStart"/>
      <w:r w:rsidRPr="008F4A5F">
        <w:rPr>
          <w:rFonts w:ascii="Arial" w:hAnsi="Arial"/>
          <w:shd w:val="clear" w:color="auto" w:fill="FFFFFF"/>
          <w:rtl/>
        </w:rPr>
        <w:t>יארקובסקי</w:t>
      </w:r>
      <w:proofErr w:type="spellEnd"/>
      <w:r w:rsidRPr="008F4A5F">
        <w:rPr>
          <w:rFonts w:ascii="Arial" w:hAnsi="Arial"/>
          <w:shd w:val="clear" w:color="auto" w:fill="FFFFFF"/>
          <w:rtl/>
        </w:rPr>
        <w:t xml:space="preserve">, </w:t>
      </w:r>
      <w:proofErr w:type="spellStart"/>
      <w:r w:rsidRPr="008F4A5F">
        <w:rPr>
          <w:rFonts w:ascii="Arial" w:hAnsi="Arial"/>
          <w:shd w:val="clear" w:color="auto" w:fill="FFFFFF"/>
          <w:rtl/>
        </w:rPr>
        <w:t>או'קיף</w:t>
      </w:r>
      <w:proofErr w:type="spellEnd"/>
      <w:r w:rsidRPr="008F4A5F">
        <w:rPr>
          <w:rFonts w:ascii="Arial" w:hAnsi="Arial"/>
          <w:shd w:val="clear" w:color="auto" w:fill="FFFFFF"/>
          <w:rtl/>
        </w:rPr>
        <w:t xml:space="preserve">, </w:t>
      </w:r>
      <w:proofErr w:type="spellStart"/>
      <w:r w:rsidRPr="008F4A5F">
        <w:rPr>
          <w:rFonts w:ascii="Arial" w:hAnsi="Arial"/>
          <w:shd w:val="clear" w:color="auto" w:fill="FFFFFF"/>
          <w:rtl/>
        </w:rPr>
        <w:t>ראדזייבסקי</w:t>
      </w:r>
      <w:proofErr w:type="spellEnd"/>
      <w:r w:rsidRPr="008F4A5F">
        <w:rPr>
          <w:rFonts w:ascii="Arial" w:hAnsi="Arial"/>
          <w:shd w:val="clear" w:color="auto" w:fill="FFFFFF"/>
          <w:rtl/>
        </w:rPr>
        <w:t xml:space="preserve"> </w:t>
      </w:r>
      <w:proofErr w:type="spellStart"/>
      <w:r w:rsidRPr="008F4A5F">
        <w:rPr>
          <w:rFonts w:ascii="Arial" w:hAnsi="Arial"/>
          <w:shd w:val="clear" w:color="auto" w:fill="FFFFFF"/>
          <w:rtl/>
        </w:rPr>
        <w:t>ופאדאק</w:t>
      </w:r>
      <w:proofErr w:type="spellEnd"/>
      <w:r w:rsidRPr="008F4A5F">
        <w:rPr>
          <w:rFonts w:ascii="Arial" w:hAnsi="Arial"/>
          <w:shd w:val="clear" w:color="auto" w:fill="FFFFFF"/>
          <w:rtl/>
        </w:rPr>
        <w:t xml:space="preserve"> שחקרו השפעות תרמיות על דינמיקה של גופים. </w:t>
      </w:r>
      <w:proofErr w:type="spellStart"/>
      <w:r w:rsidRPr="008F4A5F">
        <w:rPr>
          <w:rFonts w:ascii="Arial" w:hAnsi="Arial"/>
          <w:shd w:val="clear" w:color="auto" w:fill="FFFFFF"/>
          <w:rtl/>
        </w:rPr>
        <w:t>יארקובסקי</w:t>
      </w:r>
      <w:proofErr w:type="spellEnd"/>
      <w:r w:rsidRPr="008F4A5F">
        <w:rPr>
          <w:rFonts w:ascii="Arial" w:hAnsi="Arial"/>
          <w:shd w:val="clear" w:color="auto" w:fill="FFFFFF"/>
          <w:rtl/>
        </w:rPr>
        <w:t xml:space="preserve"> היה מהנדס פולני, שמצא כי חום הנפלט מגופים על ידי</w:t>
      </w:r>
      <w:r w:rsidRPr="008F4A5F">
        <w:rPr>
          <w:rStyle w:val="apple-converted-space"/>
          <w:rFonts w:ascii="Arial" w:hAnsi="Arial" w:cs="Arial"/>
          <w:shd w:val="clear" w:color="auto" w:fill="FFFFFF"/>
        </w:rPr>
        <w:t> </w:t>
      </w:r>
      <w:hyperlink r:id="rId53" w:tooltip="קרינה אלקטרומגנטית" w:history="1">
        <w:r w:rsidRPr="008F4A5F">
          <w:rPr>
            <w:rStyle w:val="Hyperlink"/>
            <w:rFonts w:ascii="Arial" w:hAnsi="Arial" w:cs="Arial"/>
            <w:color w:val="auto"/>
            <w:u w:val="none"/>
            <w:shd w:val="clear" w:color="auto" w:fill="FFFFFF"/>
            <w:rtl/>
          </w:rPr>
          <w:t>קרינה תת</w:t>
        </w:r>
      </w:hyperlink>
      <w:r w:rsidRPr="008F4A5F">
        <w:rPr>
          <w:rFonts w:ascii="Arial" w:hAnsi="Arial"/>
          <w:rtl/>
        </w:rPr>
        <w:t xml:space="preserve"> אדומה</w:t>
      </w:r>
      <w:r w:rsidRPr="008F4A5F">
        <w:rPr>
          <w:rFonts w:ascii="Arial" w:hAnsi="Arial"/>
          <w:shd w:val="clear" w:color="auto" w:fill="FFFFFF"/>
          <w:rtl/>
        </w:rPr>
        <w:t xml:space="preserve"> גורם לשינוי במסלולם אודות למומנט שמעניק לו אור</w:t>
      </w:r>
      <w:r w:rsidRPr="008F4A5F">
        <w:rPr>
          <w:rStyle w:val="apple-converted-space"/>
          <w:rFonts w:ascii="Arial" w:hAnsi="Arial" w:cs="Arial"/>
          <w:shd w:val="clear" w:color="auto" w:fill="FFFFFF"/>
        </w:rPr>
        <w:t> </w:t>
      </w:r>
      <w:hyperlink r:id="rId54" w:tooltip="השמש" w:history="1">
        <w:r w:rsidRPr="008F4A5F">
          <w:rPr>
            <w:rStyle w:val="Hyperlink"/>
            <w:rFonts w:ascii="Arial" w:hAnsi="Arial" w:cs="Arial"/>
            <w:color w:val="auto"/>
            <w:u w:val="none"/>
            <w:shd w:val="clear" w:color="auto" w:fill="FFFFFF"/>
            <w:rtl/>
          </w:rPr>
          <w:t>השמש</w:t>
        </w:r>
      </w:hyperlink>
      <w:r w:rsidRPr="008F4A5F">
        <w:rPr>
          <w:rStyle w:val="apple-converted-space"/>
          <w:rFonts w:ascii="Arial" w:hAnsi="Arial" w:cs="Arial"/>
          <w:shd w:val="clear" w:color="auto" w:fill="FFFFFF"/>
        </w:rPr>
        <w:t> </w:t>
      </w:r>
      <w:r w:rsidRPr="008F4A5F">
        <w:rPr>
          <w:rFonts w:ascii="Arial" w:hAnsi="Arial"/>
          <w:shd w:val="clear" w:color="auto" w:fill="FFFFFF"/>
          <w:rtl/>
        </w:rPr>
        <w:t>על ידי</w:t>
      </w:r>
      <w:r w:rsidRPr="008F4A5F">
        <w:rPr>
          <w:rStyle w:val="apple-converted-space"/>
          <w:rFonts w:ascii="Arial" w:hAnsi="Arial" w:cs="Arial"/>
          <w:shd w:val="clear" w:color="auto" w:fill="FFFFFF"/>
        </w:rPr>
        <w:t> </w:t>
      </w:r>
      <w:hyperlink r:id="rId55" w:tooltip="לחץ קרינה" w:history="1">
        <w:r w:rsidRPr="008F4A5F">
          <w:rPr>
            <w:rStyle w:val="Hyperlink"/>
            <w:rFonts w:ascii="Arial" w:hAnsi="Arial" w:cs="Arial"/>
            <w:color w:val="auto"/>
            <w:u w:val="none"/>
            <w:shd w:val="clear" w:color="auto" w:fill="FFFFFF"/>
            <w:rtl/>
          </w:rPr>
          <w:t>לחץ הקרינה</w:t>
        </w:r>
      </w:hyperlink>
      <w:r w:rsidRPr="008F4A5F">
        <w:rPr>
          <w:rFonts w:ascii="Arial" w:hAnsi="Arial"/>
          <w:shd w:val="clear" w:color="auto" w:fill="FFFFFF"/>
          <w:rtl/>
        </w:rPr>
        <w:t>-  בהקשר זה מוכרת</w:t>
      </w:r>
      <w:r w:rsidRPr="008F4A5F">
        <w:rPr>
          <w:rStyle w:val="apple-converted-space"/>
          <w:rFonts w:ascii="Arial" w:hAnsi="Arial" w:cs="Arial"/>
          <w:shd w:val="clear" w:color="auto" w:fill="FFFFFF"/>
        </w:rPr>
        <w:t> </w:t>
      </w:r>
      <w:r w:rsidRPr="008F4A5F">
        <w:rPr>
          <w:rFonts w:ascii="Arial" w:hAnsi="Arial"/>
          <w:shd w:val="clear" w:color="auto" w:fill="FFFFFF"/>
          <w:rtl/>
        </w:rPr>
        <w:t xml:space="preserve">תופעת </w:t>
      </w:r>
      <w:proofErr w:type="spellStart"/>
      <w:r w:rsidRPr="008F4A5F">
        <w:rPr>
          <w:rFonts w:ascii="Arial" w:hAnsi="Arial"/>
          <w:shd w:val="clear" w:color="auto" w:fill="FFFFFF"/>
          <w:rtl/>
        </w:rPr>
        <w:t>יארקובסקי</w:t>
      </w:r>
      <w:proofErr w:type="spellEnd"/>
      <w:r w:rsidRPr="008F4A5F">
        <w:rPr>
          <w:rFonts w:ascii="Arial" w:hAnsi="Arial"/>
          <w:shd w:val="clear" w:color="auto" w:fill="FFFFFF"/>
          <w:rtl/>
        </w:rPr>
        <w:t xml:space="preserve"> (</w:t>
      </w:r>
      <w:proofErr w:type="spellStart"/>
      <w:r w:rsidRPr="008F4A5F">
        <w:rPr>
          <w:rFonts w:ascii="Arial" w:hAnsi="Arial"/>
          <w:shd w:val="clear" w:color="auto" w:fill="FFFFFF"/>
        </w:rPr>
        <w:t>Yarkovski</w:t>
      </w:r>
      <w:proofErr w:type="spellEnd"/>
      <w:r w:rsidRPr="008F4A5F">
        <w:rPr>
          <w:rFonts w:ascii="Arial" w:hAnsi="Arial"/>
          <w:shd w:val="clear" w:color="auto" w:fill="FFFFFF"/>
        </w:rPr>
        <w:t xml:space="preserve"> effect</w:t>
      </w:r>
      <w:r w:rsidRPr="008F4A5F">
        <w:rPr>
          <w:rFonts w:ascii="Arial" w:hAnsi="Arial"/>
          <w:shd w:val="clear" w:color="auto" w:fill="FFFFFF"/>
          <w:rtl/>
        </w:rPr>
        <w:t>)</w:t>
      </w:r>
      <w:r w:rsidRPr="008F4A5F">
        <w:rPr>
          <w:rFonts w:ascii="Arial" w:hAnsi="Arial"/>
          <w:shd w:val="clear" w:color="auto" w:fill="FFFFFF"/>
        </w:rPr>
        <w:t xml:space="preserve">. </w:t>
      </w:r>
      <w:r w:rsidRPr="008F4A5F">
        <w:rPr>
          <w:rFonts w:ascii="Arial" w:hAnsi="Arial"/>
          <w:shd w:val="clear" w:color="auto" w:fill="FFFFFF"/>
          <w:rtl/>
        </w:rPr>
        <w:t xml:space="preserve"> מאוחר יותר </w:t>
      </w:r>
      <w:proofErr w:type="spellStart"/>
      <w:r w:rsidRPr="008F4A5F">
        <w:rPr>
          <w:rFonts w:ascii="Arial" w:hAnsi="Arial"/>
          <w:shd w:val="clear" w:color="auto" w:fill="FFFFFF"/>
          <w:rtl/>
        </w:rPr>
        <w:t>ראדזייבסקי</w:t>
      </w:r>
      <w:proofErr w:type="spellEnd"/>
      <w:r w:rsidRPr="008F4A5F">
        <w:rPr>
          <w:rFonts w:ascii="Arial" w:hAnsi="Arial"/>
          <w:shd w:val="clear" w:color="auto" w:fill="FFFFFF"/>
          <w:rtl/>
        </w:rPr>
        <w:t xml:space="preserve"> שגם הוא חקר את תנועתם של גופים בחלל, הבין כי תופעה זו יכולה לשנות את קצב סיבובם של אסטרואידים קטנים, במידה ומידת החזרת הקרינה התת אדומה שלהם איננה אחידה. </w:t>
      </w:r>
      <w:proofErr w:type="spellStart"/>
      <w:r w:rsidRPr="008F4A5F">
        <w:rPr>
          <w:rFonts w:ascii="Arial" w:hAnsi="Arial"/>
          <w:shd w:val="clear" w:color="auto" w:fill="FFFFFF"/>
          <w:rtl/>
        </w:rPr>
        <w:t>או'קיף</w:t>
      </w:r>
      <w:proofErr w:type="spellEnd"/>
      <w:r w:rsidRPr="008F4A5F">
        <w:rPr>
          <w:rFonts w:ascii="Arial" w:hAnsi="Arial"/>
          <w:shd w:val="clear" w:color="auto" w:fill="FFFFFF"/>
          <w:rtl/>
        </w:rPr>
        <w:t xml:space="preserve"> </w:t>
      </w:r>
      <w:proofErr w:type="spellStart"/>
      <w:r w:rsidRPr="008F4A5F">
        <w:rPr>
          <w:rFonts w:ascii="Arial" w:hAnsi="Arial"/>
          <w:shd w:val="clear" w:color="auto" w:fill="FFFFFF"/>
          <w:rtl/>
        </w:rPr>
        <w:t>ופאדאק</w:t>
      </w:r>
      <w:proofErr w:type="spellEnd"/>
      <w:r w:rsidRPr="008F4A5F">
        <w:rPr>
          <w:rFonts w:ascii="Arial" w:hAnsi="Arial"/>
          <w:shd w:val="clear" w:color="auto" w:fill="FFFFFF"/>
          <w:rtl/>
        </w:rPr>
        <w:t>, מדענים אמריקאים ממנהלת החלל והתעופה של ארה"ב, מצאו כי לצורה לא סימטרית של הגוף השפעה רבה יותר מהשפעתו של צבע לא אחיד. היעילות הרבה של תופעת</w:t>
      </w:r>
      <w:r w:rsidRPr="008F4A5F">
        <w:rPr>
          <w:rFonts w:ascii="Arial" w:hAnsi="Arial"/>
          <w:shd w:val="clear" w:color="auto" w:fill="FFFFFF"/>
        </w:rPr>
        <w:t xml:space="preserve"> YORP </w:t>
      </w:r>
      <w:r w:rsidRPr="008F4A5F">
        <w:rPr>
          <w:rFonts w:ascii="Arial" w:hAnsi="Arial"/>
          <w:shd w:val="clear" w:color="auto" w:fill="FFFFFF"/>
          <w:rtl/>
        </w:rPr>
        <w:t xml:space="preserve">על האסטרואידים הוצעה לראשונה ע"י דיוויד </w:t>
      </w:r>
      <w:proofErr w:type="spellStart"/>
      <w:r w:rsidRPr="008F4A5F">
        <w:rPr>
          <w:rFonts w:ascii="Arial" w:hAnsi="Arial"/>
          <w:shd w:val="clear" w:color="auto" w:fill="FFFFFF"/>
          <w:rtl/>
        </w:rPr>
        <w:t>רובינקאם</w:t>
      </w:r>
      <w:proofErr w:type="spellEnd"/>
      <w:r w:rsidRPr="008F4A5F">
        <w:rPr>
          <w:rFonts w:ascii="Arial" w:hAnsi="Arial"/>
          <w:shd w:val="clear" w:color="auto" w:fill="FFFFFF"/>
          <w:rtl/>
        </w:rPr>
        <w:t xml:space="preserve"> בשנת 2000, שגם טבע את ראשי התיבות</w:t>
      </w:r>
      <w:r w:rsidRPr="008F4A5F">
        <w:rPr>
          <w:rFonts w:ascii="Arial" w:hAnsi="Arial"/>
          <w:shd w:val="clear" w:color="auto" w:fill="FFFFFF"/>
        </w:rPr>
        <w:t xml:space="preserve">  YORP, </w:t>
      </w:r>
      <w:r w:rsidRPr="008F4A5F">
        <w:rPr>
          <w:rFonts w:ascii="Arial" w:hAnsi="Arial"/>
          <w:shd w:val="clear" w:color="auto" w:fill="FFFFFF"/>
          <w:rtl/>
        </w:rPr>
        <w:t xml:space="preserve"> ומאז פותחה והוכחה ע"י </w:t>
      </w:r>
      <w:proofErr w:type="spellStart"/>
      <w:r w:rsidRPr="008F4A5F">
        <w:rPr>
          <w:rFonts w:ascii="Arial" w:hAnsi="Arial"/>
          <w:shd w:val="clear" w:color="auto" w:fill="FFFFFF"/>
          <w:rtl/>
        </w:rPr>
        <w:t>אסטרופיסיקאים</w:t>
      </w:r>
      <w:proofErr w:type="spellEnd"/>
      <w:r w:rsidRPr="008F4A5F">
        <w:rPr>
          <w:rFonts w:ascii="Arial" w:hAnsi="Arial"/>
          <w:shd w:val="clear" w:color="auto" w:fill="FFFFFF"/>
          <w:rtl/>
        </w:rPr>
        <w:t xml:space="preserve"> ואסטרונומים נוספים</w:t>
      </w:r>
      <w:r w:rsidRPr="008F4A5F">
        <w:rPr>
          <w:rFonts w:ascii="Arial" w:hAnsi="Arial"/>
          <w:shd w:val="clear" w:color="auto" w:fill="FFFFFF"/>
        </w:rPr>
        <w:t>.</w:t>
      </w: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tl/>
        </w:rPr>
      </w:pPr>
    </w:p>
    <w:p w:rsidR="00841CD1" w:rsidRDefault="00841CD1" w:rsidP="00623102">
      <w:pPr>
        <w:spacing w:line="360" w:lineRule="auto"/>
        <w:rPr>
          <w:rFonts w:ascii="Arial" w:hAnsi="Arial"/>
          <w:u w:val="single"/>
          <w:rtl/>
        </w:rPr>
      </w:pPr>
    </w:p>
    <w:p w:rsidR="00841CD1" w:rsidRDefault="00841CD1" w:rsidP="008F4A5F">
      <w:pPr>
        <w:spacing w:line="360" w:lineRule="auto"/>
        <w:jc w:val="center"/>
        <w:rPr>
          <w:rFonts w:ascii="Arial" w:hAnsi="Arial"/>
          <w:b/>
          <w:bCs/>
          <w:sz w:val="40"/>
          <w:szCs w:val="40"/>
          <w:u w:val="single"/>
          <w:rtl/>
        </w:rPr>
      </w:pPr>
    </w:p>
    <w:p w:rsidR="00841CD1" w:rsidRDefault="00841CD1" w:rsidP="008F4A5F">
      <w:pPr>
        <w:spacing w:line="360" w:lineRule="auto"/>
        <w:jc w:val="center"/>
        <w:rPr>
          <w:rFonts w:ascii="Arial" w:hAnsi="Arial"/>
          <w:b/>
          <w:bCs/>
          <w:sz w:val="40"/>
          <w:szCs w:val="40"/>
          <w:u w:val="single"/>
          <w:rtl/>
        </w:rPr>
      </w:pPr>
    </w:p>
    <w:p w:rsidR="00841CD1" w:rsidRDefault="00841CD1" w:rsidP="00BE0D27">
      <w:pPr>
        <w:spacing w:line="360" w:lineRule="auto"/>
        <w:jc w:val="center"/>
        <w:rPr>
          <w:rFonts w:ascii="Arial" w:hAnsi="Arial"/>
          <w:b/>
          <w:bCs/>
          <w:sz w:val="72"/>
          <w:szCs w:val="72"/>
          <w:rtl/>
        </w:rPr>
      </w:pPr>
      <w:r w:rsidRPr="00BE0D27">
        <w:rPr>
          <w:rFonts w:ascii="Arial" w:hAnsi="Arial"/>
          <w:b/>
          <w:bCs/>
          <w:sz w:val="72"/>
          <w:szCs w:val="72"/>
          <w:rtl/>
        </w:rPr>
        <w:lastRenderedPageBreak/>
        <w:t xml:space="preserve">חלק טכנולוגי של </w:t>
      </w:r>
      <w:proofErr w:type="spellStart"/>
      <w:r w:rsidRPr="00BE0D27">
        <w:rPr>
          <w:rFonts w:ascii="Arial" w:hAnsi="Arial"/>
          <w:b/>
          <w:bCs/>
          <w:sz w:val="72"/>
          <w:szCs w:val="72"/>
          <w:rtl/>
        </w:rPr>
        <w:t>הפרוייקט</w:t>
      </w:r>
      <w:proofErr w:type="spellEnd"/>
    </w:p>
    <w:p w:rsidR="00841CD1" w:rsidRPr="00BE0D27" w:rsidRDefault="00841CD1" w:rsidP="00BE0D27">
      <w:pPr>
        <w:spacing w:line="360" w:lineRule="auto"/>
        <w:jc w:val="center"/>
        <w:rPr>
          <w:rFonts w:ascii="Arial" w:hAnsi="Arial"/>
          <w:b/>
          <w:bCs/>
          <w:sz w:val="72"/>
          <w:szCs w:val="72"/>
          <w:rtl/>
        </w:rPr>
      </w:pPr>
    </w:p>
    <w:p w:rsidR="00841CD1" w:rsidRDefault="0014552A" w:rsidP="008F4A5F">
      <w:pPr>
        <w:spacing w:line="360" w:lineRule="auto"/>
        <w:jc w:val="center"/>
        <w:rPr>
          <w:rFonts w:ascii="Arial" w:hAnsi="Arial"/>
          <w:b/>
          <w:bCs/>
          <w:sz w:val="40"/>
          <w:szCs w:val="40"/>
          <w:u w:val="single"/>
          <w:rtl/>
        </w:rPr>
      </w:pPr>
      <w:r>
        <w:rPr>
          <w:rFonts w:ascii="Arial" w:hAnsi="Arial"/>
          <w:b/>
          <w:bCs/>
          <w:noProof/>
          <w:sz w:val="40"/>
          <w:szCs w:val="40"/>
        </w:rPr>
        <w:drawing>
          <wp:inline distT="0" distB="0" distL="0" distR="0">
            <wp:extent cx="5201285" cy="3907155"/>
            <wp:effectExtent l="19050" t="0" r="0" b="0"/>
            <wp:docPr id="11"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6"/>
                    <a:srcRect/>
                    <a:stretch>
                      <a:fillRect/>
                    </a:stretch>
                  </pic:blipFill>
                  <pic:spPr bwMode="auto">
                    <a:xfrm>
                      <a:off x="0" y="0"/>
                      <a:ext cx="5201285" cy="3907155"/>
                    </a:xfrm>
                    <a:prstGeom prst="rect">
                      <a:avLst/>
                    </a:prstGeom>
                    <a:noFill/>
                    <a:ln w="9525">
                      <a:noFill/>
                      <a:miter lim="800000"/>
                      <a:headEnd/>
                      <a:tailEnd/>
                    </a:ln>
                  </pic:spPr>
                </pic:pic>
              </a:graphicData>
            </a:graphic>
          </wp:inline>
        </w:drawing>
      </w:r>
    </w:p>
    <w:p w:rsidR="00841CD1" w:rsidRDefault="00841CD1" w:rsidP="008F4A5F">
      <w:pPr>
        <w:spacing w:line="360" w:lineRule="auto"/>
        <w:jc w:val="center"/>
        <w:rPr>
          <w:rFonts w:ascii="Arial" w:hAnsi="Arial"/>
          <w:b/>
          <w:bCs/>
          <w:sz w:val="40"/>
          <w:szCs w:val="40"/>
          <w:u w:val="single"/>
          <w:rtl/>
        </w:rPr>
      </w:pPr>
    </w:p>
    <w:p w:rsidR="00841CD1" w:rsidRDefault="00841CD1" w:rsidP="00BE0D27">
      <w:pPr>
        <w:spacing w:line="360" w:lineRule="auto"/>
        <w:rPr>
          <w:rFonts w:ascii="Arial" w:hAnsi="Arial"/>
          <w:b/>
          <w:bCs/>
          <w:sz w:val="40"/>
          <w:szCs w:val="40"/>
          <w:u w:val="single"/>
          <w:rtl/>
        </w:rPr>
      </w:pPr>
    </w:p>
    <w:p w:rsidR="00017D1A" w:rsidRDefault="00017D1A" w:rsidP="008F4A5F">
      <w:pPr>
        <w:spacing w:line="360" w:lineRule="auto"/>
        <w:jc w:val="center"/>
        <w:rPr>
          <w:rFonts w:ascii="Arial" w:hAnsi="Arial"/>
          <w:b/>
          <w:bCs/>
          <w:sz w:val="40"/>
          <w:szCs w:val="40"/>
          <w:u w:val="single"/>
          <w:rtl/>
        </w:rPr>
      </w:pPr>
    </w:p>
    <w:p w:rsidR="00017D1A" w:rsidRDefault="00017D1A" w:rsidP="008F4A5F">
      <w:pPr>
        <w:spacing w:line="360" w:lineRule="auto"/>
        <w:jc w:val="center"/>
        <w:rPr>
          <w:rFonts w:ascii="Arial" w:hAnsi="Arial"/>
          <w:b/>
          <w:bCs/>
          <w:sz w:val="40"/>
          <w:szCs w:val="40"/>
          <w:u w:val="single"/>
          <w:rtl/>
        </w:rPr>
      </w:pPr>
    </w:p>
    <w:p w:rsidR="00017D1A" w:rsidRDefault="00017D1A" w:rsidP="008F4A5F">
      <w:pPr>
        <w:spacing w:line="360" w:lineRule="auto"/>
        <w:jc w:val="center"/>
        <w:rPr>
          <w:rFonts w:ascii="Arial" w:hAnsi="Arial"/>
          <w:b/>
          <w:bCs/>
          <w:sz w:val="40"/>
          <w:szCs w:val="40"/>
          <w:u w:val="single"/>
          <w:rtl/>
        </w:rPr>
      </w:pPr>
    </w:p>
    <w:p w:rsidR="00841CD1" w:rsidRPr="00EB3109" w:rsidRDefault="00841CD1" w:rsidP="008F4A5F">
      <w:pPr>
        <w:spacing w:line="360" w:lineRule="auto"/>
        <w:jc w:val="center"/>
        <w:rPr>
          <w:rFonts w:ascii="Arial" w:hAnsi="Arial"/>
          <w:b/>
          <w:bCs/>
          <w:sz w:val="40"/>
          <w:szCs w:val="40"/>
          <w:u w:val="single"/>
          <w:rtl/>
        </w:rPr>
      </w:pPr>
      <w:r w:rsidRPr="00EB3109">
        <w:rPr>
          <w:rFonts w:ascii="Arial" w:hAnsi="Arial"/>
          <w:b/>
          <w:bCs/>
          <w:sz w:val="40"/>
          <w:szCs w:val="40"/>
          <w:u w:val="single"/>
          <w:rtl/>
        </w:rPr>
        <w:lastRenderedPageBreak/>
        <w:t>מתקן "אסטרואיד מלאכותי"</w:t>
      </w:r>
    </w:p>
    <w:p w:rsidR="00841CD1" w:rsidRPr="008F4A5F" w:rsidRDefault="00841CD1" w:rsidP="008F4A5F">
      <w:pPr>
        <w:spacing w:line="360" w:lineRule="auto"/>
        <w:rPr>
          <w:rFonts w:ascii="Arial" w:hAnsi="Arial"/>
          <w:rtl/>
        </w:rPr>
      </w:pPr>
      <w:r w:rsidRPr="008F4A5F">
        <w:rPr>
          <w:rFonts w:ascii="Arial" w:hAnsi="Arial"/>
          <w:rtl/>
        </w:rPr>
        <w:t xml:space="preserve">כדי להבין את תופעות </w:t>
      </w:r>
      <w:r w:rsidRPr="008F4A5F">
        <w:rPr>
          <w:rFonts w:ascii="Arial" w:hAnsi="Arial"/>
        </w:rPr>
        <w:t xml:space="preserve">YORP </w:t>
      </w:r>
      <w:r w:rsidRPr="008F4A5F">
        <w:rPr>
          <w:rFonts w:ascii="Arial" w:hAnsi="Arial"/>
          <w:rtl/>
        </w:rPr>
        <w:t xml:space="preserve">  חשוב ללמוד על מצב הטמפרטורה של השכבות העליונות של קרקע (של אסטרואיד) בתנאים של הקרנה משתנה (יום ולילה).</w:t>
      </w:r>
    </w:p>
    <w:p w:rsidR="00841CD1" w:rsidRPr="008F4A5F" w:rsidRDefault="00841CD1" w:rsidP="00EB3109">
      <w:pPr>
        <w:spacing w:line="360" w:lineRule="auto"/>
        <w:rPr>
          <w:rFonts w:ascii="Arial" w:hAnsi="Arial"/>
          <w:rtl/>
        </w:rPr>
      </w:pPr>
      <w:r w:rsidRPr="008F4A5F">
        <w:rPr>
          <w:rFonts w:ascii="Arial" w:hAnsi="Arial"/>
          <w:rtl/>
        </w:rPr>
        <w:t>בנוסף המתקן הטכנולוגי משמש להדמיית חימום וקירור של  חלקים ומנגנונים חיצוניים של לוויינים</w:t>
      </w:r>
      <w:r>
        <w:rPr>
          <w:rFonts w:ascii="Arial" w:hAnsi="Arial"/>
          <w:rtl/>
        </w:rPr>
        <w:t xml:space="preserve"> </w:t>
      </w:r>
      <w:r w:rsidRPr="008F4A5F">
        <w:rPr>
          <w:rFonts w:ascii="Arial" w:hAnsi="Arial"/>
          <w:rtl/>
        </w:rPr>
        <w:t xml:space="preserve">וחלליות מסתובבים סביב צירם או עוברים צל כוכב לכת.   </w:t>
      </w:r>
    </w:p>
    <w:p w:rsidR="00841CD1" w:rsidRPr="00EB3109" w:rsidRDefault="00841CD1" w:rsidP="008F4A5F">
      <w:pPr>
        <w:spacing w:line="360" w:lineRule="auto"/>
        <w:jc w:val="center"/>
        <w:rPr>
          <w:rFonts w:ascii="Arial" w:hAnsi="Arial"/>
          <w:b/>
          <w:bCs/>
          <w:sz w:val="28"/>
          <w:szCs w:val="28"/>
          <w:u w:val="single"/>
        </w:rPr>
      </w:pPr>
      <w:r w:rsidRPr="00EB3109">
        <w:rPr>
          <w:rFonts w:ascii="Arial" w:hAnsi="Arial"/>
          <w:b/>
          <w:bCs/>
          <w:sz w:val="28"/>
          <w:szCs w:val="28"/>
          <w:u w:val="single"/>
          <w:rtl/>
        </w:rPr>
        <w:t>תיאור המתקן</w:t>
      </w:r>
    </w:p>
    <w:p w:rsidR="00841CD1" w:rsidRPr="008F4A5F" w:rsidRDefault="00841CD1" w:rsidP="008F4A5F">
      <w:pPr>
        <w:spacing w:line="360" w:lineRule="auto"/>
        <w:rPr>
          <w:rFonts w:ascii="Arial" w:hAnsi="Arial"/>
          <w:rtl/>
        </w:rPr>
      </w:pPr>
      <w:proofErr w:type="spellStart"/>
      <w:r w:rsidRPr="008F4A5F">
        <w:rPr>
          <w:rFonts w:ascii="Arial" w:hAnsi="Arial"/>
          <w:rtl/>
        </w:rPr>
        <w:t>טרמיסטורים</w:t>
      </w:r>
      <w:proofErr w:type="spellEnd"/>
      <w:r w:rsidRPr="008F4A5F">
        <w:rPr>
          <w:rFonts w:ascii="Arial" w:hAnsi="Arial"/>
          <w:rtl/>
        </w:rPr>
        <w:t xml:space="preserve"> מכוילים  המחוברים למערכת מדידה ומוחזקים בתוך כלי כך שהגופים שלהם  מעל קרקעית הכלי הם רחוקים מדפנותיו . </w:t>
      </w:r>
      <w:proofErr w:type="spellStart"/>
      <w:r w:rsidRPr="008F4A5F">
        <w:rPr>
          <w:rFonts w:ascii="Arial" w:hAnsi="Arial"/>
          <w:rtl/>
        </w:rPr>
        <w:t>הטרמיסטורים</w:t>
      </w:r>
      <w:proofErr w:type="spellEnd"/>
      <w:r w:rsidRPr="008F4A5F">
        <w:rPr>
          <w:rFonts w:ascii="Arial" w:hAnsi="Arial"/>
          <w:rtl/>
        </w:rPr>
        <w:t xml:space="preserve"> מחוברים למערכת מדידה ממוחשבת(ניתן להשתמש בכל מערכת ממוחשבת, המערכת שהייתה ברשותי נקראת </w:t>
      </w:r>
      <w:r w:rsidRPr="008F4A5F">
        <w:rPr>
          <w:rFonts w:ascii="Arial" w:hAnsi="Arial"/>
        </w:rPr>
        <w:t xml:space="preserve">"MULTILOG"  </w:t>
      </w:r>
      <w:r w:rsidRPr="008F4A5F">
        <w:rPr>
          <w:rFonts w:ascii="Arial" w:hAnsi="Arial"/>
          <w:rtl/>
        </w:rPr>
        <w:t xml:space="preserve">, התוכנה </w:t>
      </w:r>
      <w:proofErr w:type="spellStart"/>
      <w:r w:rsidRPr="008F4A5F">
        <w:rPr>
          <w:rFonts w:ascii="Arial" w:hAnsi="Arial"/>
          <w:rtl/>
        </w:rPr>
        <w:t>שאיתה</w:t>
      </w:r>
      <w:proofErr w:type="spellEnd"/>
      <w:r w:rsidRPr="008F4A5F">
        <w:rPr>
          <w:rFonts w:ascii="Arial" w:hAnsi="Arial"/>
          <w:rtl/>
        </w:rPr>
        <w:t xml:space="preserve"> עבדתי נקראת "</w:t>
      </w:r>
      <w:r w:rsidRPr="008F4A5F">
        <w:rPr>
          <w:rFonts w:ascii="Arial" w:hAnsi="Arial"/>
        </w:rPr>
        <w:t>MULTILAB</w:t>
      </w:r>
      <w:r w:rsidRPr="008F4A5F">
        <w:rPr>
          <w:rFonts w:ascii="Arial" w:hAnsi="Arial"/>
          <w:rtl/>
        </w:rPr>
        <w:t xml:space="preserve">").  בכלי מכניסים חומרים דמוי קרקע של אסטרואיד (חול ים, אבן בזלת, גרפית) כך שהוא מכסה את </w:t>
      </w:r>
      <w:proofErr w:type="spellStart"/>
      <w:r w:rsidRPr="008F4A5F">
        <w:rPr>
          <w:rFonts w:ascii="Arial" w:hAnsi="Arial"/>
          <w:rtl/>
        </w:rPr>
        <w:t>הטרמיסטורים</w:t>
      </w:r>
      <w:proofErr w:type="spellEnd"/>
      <w:r w:rsidRPr="008F4A5F">
        <w:rPr>
          <w:rFonts w:ascii="Arial" w:hAnsi="Arial"/>
          <w:rtl/>
        </w:rPr>
        <w:t xml:space="preserve">, בעובי שאפשר לשנות (ניתן לשנות את העובי של החומרים לכל </w:t>
      </w:r>
      <w:proofErr w:type="spellStart"/>
      <w:r w:rsidRPr="008F4A5F">
        <w:rPr>
          <w:rFonts w:ascii="Arial" w:hAnsi="Arial"/>
          <w:rtl/>
        </w:rPr>
        <w:t>טרמיסטור</w:t>
      </w:r>
      <w:proofErr w:type="spellEnd"/>
      <w:r w:rsidRPr="008F4A5F">
        <w:rPr>
          <w:rFonts w:ascii="Arial" w:hAnsi="Arial"/>
          <w:rtl/>
        </w:rPr>
        <w:t xml:space="preserve"> בנפרד). מעל "הקרקע" נמצאת נורת הלוגן שהספקה עד 75 וואט שמדמה את "השמש" ומקרינה על דמוי קרקע. מדליקים ומכבים אותה באופן ידני. את הנורה מפעילים באמצעות ספק שבאמצעותו ניתן לשנות את המתח שמועבר לנורה (בדרך כלל עבדנו בהקרנה משתנה של </w:t>
      </w:r>
      <w:r w:rsidRPr="008F4A5F">
        <w:rPr>
          <w:rFonts w:ascii="Arial" w:hAnsi="Arial"/>
        </w:rPr>
        <w:t>12v</w:t>
      </w:r>
      <w:r w:rsidRPr="008F4A5F">
        <w:rPr>
          <w:rFonts w:ascii="Arial" w:hAnsi="Arial"/>
          <w:rtl/>
        </w:rPr>
        <w:t xml:space="preserve"> ו </w:t>
      </w:r>
      <w:r w:rsidRPr="008F4A5F">
        <w:rPr>
          <w:rFonts w:ascii="Arial" w:hAnsi="Arial"/>
        </w:rPr>
        <w:t>6v</w:t>
      </w:r>
      <w:r w:rsidRPr="008F4A5F">
        <w:rPr>
          <w:rFonts w:ascii="Arial" w:hAnsi="Arial"/>
          <w:rtl/>
        </w:rPr>
        <w:t xml:space="preserve"> ).  כדי לדמות את האסטרואיד בצורה </w:t>
      </w:r>
      <w:proofErr w:type="spellStart"/>
      <w:r w:rsidRPr="008F4A5F">
        <w:rPr>
          <w:rFonts w:ascii="Arial" w:hAnsi="Arial"/>
          <w:rtl/>
        </w:rPr>
        <w:t>המדוייקת</w:t>
      </w:r>
      <w:proofErr w:type="spellEnd"/>
      <w:r w:rsidRPr="008F4A5F">
        <w:rPr>
          <w:rFonts w:ascii="Arial" w:hAnsi="Arial"/>
          <w:rtl/>
        </w:rPr>
        <w:t xml:space="preserve"> ביותר חשוב מאוד לדכה את בריחת החום שלו באמצעות הסעה .  בשל כך המערכת מכוסה בתוך כלי, בגרסה פשוטה של המתקן המערכת סגורה בתוך קערת </w:t>
      </w:r>
      <w:proofErr w:type="spellStart"/>
      <w:r w:rsidRPr="008F4A5F">
        <w:rPr>
          <w:rFonts w:ascii="Arial" w:hAnsi="Arial"/>
          <w:rtl/>
        </w:rPr>
        <w:t>פייריקס</w:t>
      </w:r>
      <w:proofErr w:type="spellEnd"/>
      <w:r w:rsidRPr="008F4A5F">
        <w:rPr>
          <w:rFonts w:ascii="Arial" w:hAnsi="Arial"/>
          <w:rtl/>
        </w:rPr>
        <w:t xml:space="preserve">. את הנתונים הסופיים מעבירים לתוכנת </w:t>
      </w:r>
      <w:r w:rsidRPr="008F4A5F">
        <w:rPr>
          <w:rFonts w:ascii="Arial" w:hAnsi="Arial"/>
        </w:rPr>
        <w:t>"EXCEL"</w:t>
      </w:r>
      <w:r w:rsidRPr="008F4A5F">
        <w:rPr>
          <w:rFonts w:ascii="Arial" w:hAnsi="Arial"/>
          <w:rtl/>
        </w:rPr>
        <w:t xml:space="preserve"> שם ממירים את הנתונים לצורה של גרף פיזור. הנתונים השונים מוצגים באופן מקביל כך שאפשר יהיה לשים לב למחזוריות של ההקרנה ביחס לזמן, למתח </w:t>
      </w:r>
      <w:proofErr w:type="spellStart"/>
      <w:r w:rsidRPr="008F4A5F">
        <w:rPr>
          <w:rFonts w:ascii="Arial" w:hAnsi="Arial"/>
          <w:rtl/>
        </w:rPr>
        <w:t>ולטמ'פ</w:t>
      </w:r>
      <w:proofErr w:type="spellEnd"/>
      <w:r w:rsidRPr="008F4A5F">
        <w:rPr>
          <w:rFonts w:ascii="Arial" w:hAnsi="Arial"/>
          <w:rtl/>
        </w:rPr>
        <w:t xml:space="preserve"> משתנה.</w:t>
      </w:r>
    </w:p>
    <w:p w:rsidR="00841CD1" w:rsidRPr="008F4A5F" w:rsidRDefault="00841CD1" w:rsidP="00EB3109">
      <w:pPr>
        <w:spacing w:line="360" w:lineRule="auto"/>
        <w:jc w:val="center"/>
        <w:rPr>
          <w:rFonts w:ascii="Arial" w:hAnsi="Arial"/>
          <w:rtl/>
        </w:rPr>
      </w:pPr>
      <w:r w:rsidRPr="008F4A5F">
        <w:rPr>
          <w:rFonts w:ascii="Arial" w:hAnsi="Arial"/>
          <w:rtl/>
        </w:rPr>
        <w:t>להלן סקיצה של המתקן:</w:t>
      </w:r>
      <w:r w:rsidRPr="008F4A5F">
        <w:rPr>
          <w:rFonts w:ascii="Arial" w:hAnsi="Arial"/>
          <w:noProof/>
        </w:rPr>
        <w:t xml:space="preserve"> </w:t>
      </w:r>
      <w:r w:rsidR="0014552A">
        <w:rPr>
          <w:rFonts w:ascii="Arial" w:hAnsi="Arial"/>
          <w:noProof/>
        </w:rPr>
        <w:drawing>
          <wp:inline distT="0" distB="0" distL="0" distR="0">
            <wp:extent cx="3799840" cy="2066290"/>
            <wp:effectExtent l="19050" t="0" r="0" b="0"/>
            <wp:docPr id="12"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4"/>
                    <pic:cNvPicPr>
                      <a:picLocks noChangeAspect="1" noChangeArrowheads="1"/>
                    </pic:cNvPicPr>
                  </pic:nvPicPr>
                  <pic:blipFill>
                    <a:blip r:embed="rId57"/>
                    <a:srcRect/>
                    <a:stretch>
                      <a:fillRect/>
                    </a:stretch>
                  </pic:blipFill>
                  <pic:spPr bwMode="auto">
                    <a:xfrm>
                      <a:off x="0" y="0"/>
                      <a:ext cx="3799840" cy="2066290"/>
                    </a:xfrm>
                    <a:prstGeom prst="rect">
                      <a:avLst/>
                    </a:prstGeom>
                    <a:noFill/>
                    <a:ln w="9525">
                      <a:noFill/>
                      <a:miter lim="800000"/>
                      <a:headEnd/>
                      <a:tailEnd/>
                    </a:ln>
                  </pic:spPr>
                </pic:pic>
              </a:graphicData>
            </a:graphic>
          </wp:inline>
        </w:drawing>
      </w:r>
    </w:p>
    <w:p w:rsidR="00841CD1" w:rsidRPr="008F4A5F" w:rsidRDefault="00841CD1" w:rsidP="008F4A5F">
      <w:pPr>
        <w:spacing w:line="360" w:lineRule="auto"/>
        <w:rPr>
          <w:rFonts w:ascii="Arial" w:hAnsi="Arial"/>
          <w:rtl/>
        </w:rPr>
      </w:pPr>
    </w:p>
    <w:p w:rsidR="00841CD1" w:rsidRDefault="00841CD1" w:rsidP="008F4A5F">
      <w:pPr>
        <w:spacing w:line="360" w:lineRule="auto"/>
        <w:jc w:val="center"/>
        <w:rPr>
          <w:rFonts w:ascii="Arial" w:hAnsi="Arial"/>
          <w:b/>
          <w:bCs/>
          <w:sz w:val="28"/>
          <w:szCs w:val="28"/>
          <w:u w:val="single"/>
          <w:rtl/>
        </w:rPr>
      </w:pPr>
    </w:p>
    <w:p w:rsidR="00841CD1" w:rsidRDefault="00841CD1" w:rsidP="008F4A5F">
      <w:pPr>
        <w:spacing w:line="360" w:lineRule="auto"/>
        <w:jc w:val="center"/>
        <w:rPr>
          <w:rFonts w:ascii="Arial" w:hAnsi="Arial"/>
          <w:b/>
          <w:bCs/>
          <w:sz w:val="28"/>
          <w:szCs w:val="28"/>
          <w:u w:val="single"/>
          <w:rtl/>
        </w:rPr>
      </w:pPr>
    </w:p>
    <w:p w:rsidR="00841CD1" w:rsidRPr="00EB3109" w:rsidRDefault="00841CD1" w:rsidP="008F4A5F">
      <w:pPr>
        <w:spacing w:line="360" w:lineRule="auto"/>
        <w:jc w:val="center"/>
        <w:rPr>
          <w:rFonts w:ascii="Arial" w:hAnsi="Arial"/>
          <w:b/>
          <w:bCs/>
          <w:sz w:val="28"/>
          <w:szCs w:val="28"/>
          <w:u w:val="single"/>
          <w:rtl/>
        </w:rPr>
      </w:pPr>
      <w:r w:rsidRPr="00EB3109">
        <w:rPr>
          <w:rFonts w:ascii="Arial" w:hAnsi="Arial"/>
          <w:b/>
          <w:bCs/>
          <w:sz w:val="28"/>
          <w:szCs w:val="28"/>
          <w:u w:val="single"/>
          <w:rtl/>
        </w:rPr>
        <w:lastRenderedPageBreak/>
        <w:t>תוצאות הניסוי</w:t>
      </w:r>
    </w:p>
    <w:p w:rsidR="00841CD1" w:rsidRPr="008F4A5F" w:rsidRDefault="00841CD1" w:rsidP="008F4A5F">
      <w:pPr>
        <w:spacing w:line="360" w:lineRule="auto"/>
        <w:rPr>
          <w:rFonts w:ascii="Arial" w:hAnsi="Arial"/>
          <w:rtl/>
        </w:rPr>
      </w:pPr>
      <w:r w:rsidRPr="008F4A5F">
        <w:rPr>
          <w:rFonts w:ascii="Arial" w:hAnsi="Arial"/>
          <w:rtl/>
        </w:rPr>
        <w:t>טמפרטורה של "קרקע" נמדדת בין טמפרטורת החדר עד 100-120 מעלות צלזיוס.  משך סדרות מדידות מדקות עד מספר שעות.</w:t>
      </w:r>
    </w:p>
    <w:p w:rsidR="00841CD1" w:rsidRPr="008F4A5F" w:rsidRDefault="00841CD1" w:rsidP="008F4A5F">
      <w:pPr>
        <w:spacing w:line="360" w:lineRule="auto"/>
        <w:rPr>
          <w:rFonts w:ascii="Arial" w:hAnsi="Arial"/>
          <w:rtl/>
        </w:rPr>
      </w:pPr>
      <w:r w:rsidRPr="008F4A5F">
        <w:rPr>
          <w:rFonts w:ascii="Arial" w:hAnsi="Arial"/>
          <w:rtl/>
        </w:rPr>
        <w:t xml:space="preserve">בשלב הניסוי במעבדה המנחה שלי ואני השתמשנו בשני סוגים של קרקעות: חול ים שמתאר קרקע </w:t>
      </w:r>
      <w:proofErr w:type="spellStart"/>
      <w:r w:rsidRPr="008F4A5F">
        <w:rPr>
          <w:rFonts w:ascii="Arial" w:hAnsi="Arial"/>
          <w:rtl/>
        </w:rPr>
        <w:t>סיליקטית</w:t>
      </w:r>
      <w:proofErr w:type="spellEnd"/>
      <w:r w:rsidRPr="008F4A5F">
        <w:rPr>
          <w:rFonts w:ascii="Arial" w:hAnsi="Arial"/>
          <w:rtl/>
        </w:rPr>
        <w:t xml:space="preserve"> של אסטרואיד ואבן בזלת שמתאר קרקע שחורה של אסטרואיד. בשלב זה רצינו לבדוק:</w:t>
      </w:r>
    </w:p>
    <w:p w:rsidR="00841CD1" w:rsidRPr="008F4A5F" w:rsidRDefault="00841CD1" w:rsidP="008F4A5F">
      <w:pPr>
        <w:spacing w:line="360" w:lineRule="auto"/>
        <w:rPr>
          <w:rFonts w:ascii="Arial" w:hAnsi="Arial"/>
          <w:rtl/>
        </w:rPr>
      </w:pPr>
      <w:r w:rsidRPr="008F4A5F">
        <w:rPr>
          <w:rFonts w:ascii="Arial" w:hAnsi="Arial"/>
          <w:rtl/>
        </w:rPr>
        <w:t xml:space="preserve"> האם יש קשר בין סוג הקרקע לבין שינוי הטמפרטורה שלה, בהקרנה מחזורית משתנה?</w:t>
      </w:r>
    </w:p>
    <w:p w:rsidR="00841CD1" w:rsidRPr="008F4A5F" w:rsidRDefault="00841CD1" w:rsidP="008F4A5F">
      <w:pPr>
        <w:spacing w:line="360" w:lineRule="auto"/>
        <w:rPr>
          <w:rFonts w:ascii="Arial" w:hAnsi="Arial"/>
          <w:rtl/>
        </w:rPr>
      </w:pPr>
      <w:r w:rsidRPr="008F4A5F">
        <w:rPr>
          <w:rFonts w:ascii="Arial" w:hAnsi="Arial"/>
          <w:rtl/>
        </w:rPr>
        <w:t>כיצד הטמפרטורה של אסטרואיד משתנה, בעומקים שונים?</w:t>
      </w:r>
    </w:p>
    <w:p w:rsidR="00841CD1" w:rsidRPr="008F4A5F" w:rsidRDefault="00841CD1" w:rsidP="008F4A5F">
      <w:pPr>
        <w:spacing w:line="360" w:lineRule="auto"/>
        <w:rPr>
          <w:rFonts w:ascii="Arial" w:hAnsi="Arial"/>
          <w:rtl/>
        </w:rPr>
      </w:pPr>
      <w:r w:rsidRPr="008F4A5F">
        <w:rPr>
          <w:rFonts w:ascii="Arial" w:hAnsi="Arial"/>
          <w:rtl/>
        </w:rPr>
        <w:t>איך האלבדו של האסטרואיד משפיע על הטמפרטורה שלו?</w:t>
      </w:r>
    </w:p>
    <w:p w:rsidR="00841CD1" w:rsidRPr="008F4A5F" w:rsidRDefault="00841CD1" w:rsidP="008F4A5F">
      <w:pPr>
        <w:spacing w:line="360" w:lineRule="auto"/>
        <w:rPr>
          <w:rFonts w:ascii="Arial" w:hAnsi="Arial"/>
          <w:rtl/>
        </w:rPr>
      </w:pPr>
    </w:p>
    <w:p w:rsidR="00841CD1" w:rsidRPr="008F4A5F" w:rsidRDefault="00841CD1" w:rsidP="008F4A5F">
      <w:pPr>
        <w:spacing w:line="360" w:lineRule="auto"/>
        <w:rPr>
          <w:rFonts w:ascii="Arial" w:hAnsi="Arial"/>
          <w:rtl/>
        </w:rPr>
      </w:pPr>
    </w:p>
    <w:p w:rsidR="00841CD1" w:rsidRPr="008F4A5F" w:rsidRDefault="00841CD1" w:rsidP="008F4A5F">
      <w:pPr>
        <w:spacing w:line="360" w:lineRule="auto"/>
        <w:rPr>
          <w:rFonts w:ascii="Arial" w:hAnsi="Arial"/>
          <w:rtl/>
        </w:rPr>
      </w:pPr>
    </w:p>
    <w:p w:rsidR="00841CD1" w:rsidRPr="008F4A5F" w:rsidRDefault="00841CD1" w:rsidP="008F4A5F">
      <w:pPr>
        <w:spacing w:line="360" w:lineRule="auto"/>
        <w:rPr>
          <w:rFonts w:ascii="Arial" w:hAnsi="Arial"/>
          <w:rtl/>
        </w:rPr>
      </w:pPr>
    </w:p>
    <w:p w:rsidR="00841CD1" w:rsidRPr="008F4A5F" w:rsidRDefault="00841CD1" w:rsidP="008F4A5F">
      <w:pPr>
        <w:spacing w:line="360" w:lineRule="auto"/>
        <w:jc w:val="center"/>
        <w:rPr>
          <w:rFonts w:ascii="Arial" w:hAnsi="Arial"/>
          <w:u w:val="single"/>
          <w:rtl/>
        </w:rPr>
      </w:pPr>
    </w:p>
    <w:p w:rsidR="00841CD1" w:rsidRPr="008F4A5F" w:rsidRDefault="00841CD1" w:rsidP="008F4A5F">
      <w:pPr>
        <w:spacing w:line="360" w:lineRule="auto"/>
        <w:rPr>
          <w:rFonts w:ascii="Arial" w:hAnsi="Arial"/>
          <w:rtl/>
        </w:rPr>
      </w:pPr>
    </w:p>
    <w:p w:rsidR="00841CD1" w:rsidRPr="008F4A5F" w:rsidRDefault="00841CD1" w:rsidP="008F4A5F">
      <w:pPr>
        <w:spacing w:line="360" w:lineRule="auto"/>
        <w:rPr>
          <w:rFonts w:ascii="Arial" w:hAnsi="Arial"/>
          <w:rtl/>
        </w:rPr>
      </w:pPr>
    </w:p>
    <w:p w:rsidR="00841CD1" w:rsidRPr="008F4A5F" w:rsidRDefault="00841CD1" w:rsidP="008F4A5F">
      <w:pPr>
        <w:spacing w:line="360" w:lineRule="auto"/>
        <w:rPr>
          <w:rFonts w:ascii="Arial" w:hAnsi="Arial"/>
          <w:rtl/>
        </w:rPr>
      </w:pPr>
    </w:p>
    <w:p w:rsidR="00841CD1" w:rsidRPr="008F4A5F" w:rsidRDefault="00841CD1" w:rsidP="008F4A5F">
      <w:pPr>
        <w:spacing w:line="360" w:lineRule="auto"/>
        <w:rPr>
          <w:rFonts w:ascii="Arial" w:hAnsi="Arial"/>
          <w:rtl/>
        </w:rPr>
      </w:pPr>
    </w:p>
    <w:p w:rsidR="00841CD1" w:rsidRPr="008F4A5F" w:rsidRDefault="00841CD1" w:rsidP="008F4A5F">
      <w:pPr>
        <w:spacing w:line="360" w:lineRule="auto"/>
        <w:rPr>
          <w:rFonts w:ascii="Arial" w:hAnsi="Arial"/>
          <w:rtl/>
        </w:rPr>
      </w:pPr>
    </w:p>
    <w:p w:rsidR="00841CD1" w:rsidRPr="008F4A5F" w:rsidRDefault="00841CD1" w:rsidP="008F4A5F">
      <w:pPr>
        <w:spacing w:line="360" w:lineRule="auto"/>
        <w:jc w:val="center"/>
        <w:rPr>
          <w:rFonts w:ascii="Arial" w:hAnsi="Arial"/>
          <w:rtl/>
        </w:rPr>
      </w:pPr>
    </w:p>
    <w:p w:rsidR="00841CD1" w:rsidRPr="008F4A5F" w:rsidRDefault="0014552A" w:rsidP="008F4A5F">
      <w:pPr>
        <w:spacing w:line="360" w:lineRule="auto"/>
        <w:rPr>
          <w:rFonts w:ascii="Arial" w:hAnsi="Arial"/>
        </w:rPr>
      </w:pPr>
      <w:r>
        <w:rPr>
          <w:rFonts w:ascii="Arial" w:hAnsi="Arial"/>
          <w:noProof/>
        </w:rPr>
        <w:lastRenderedPageBreak/>
        <w:drawing>
          <wp:inline distT="0" distB="0" distL="0" distR="0">
            <wp:extent cx="5833630" cy="3484362"/>
            <wp:effectExtent l="12185" t="6105" r="8885" b="763"/>
            <wp:docPr id="13" name="תרשים 2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841CD1" w:rsidRPr="008F4A5F" w:rsidRDefault="0014552A" w:rsidP="008F4A5F">
      <w:pPr>
        <w:spacing w:line="360" w:lineRule="auto"/>
        <w:rPr>
          <w:rFonts w:ascii="Arial" w:hAnsi="Arial"/>
        </w:rPr>
      </w:pPr>
      <w:r>
        <w:rPr>
          <w:rFonts w:ascii="Arial" w:hAnsi="Arial"/>
          <w:noProof/>
        </w:rPr>
        <w:drawing>
          <wp:inline distT="0" distB="0" distL="0" distR="0">
            <wp:extent cx="4601403" cy="2355693"/>
            <wp:effectExtent l="12192" t="6099" r="6030" b="1678"/>
            <wp:docPr id="14" name="תרשים 1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841CD1" w:rsidRDefault="00841CD1" w:rsidP="008F4A5F">
      <w:pPr>
        <w:spacing w:line="360" w:lineRule="auto"/>
        <w:rPr>
          <w:rFonts w:ascii="Arial" w:hAnsi="Arial"/>
          <w:rtl/>
        </w:rPr>
      </w:pPr>
      <w:r w:rsidRPr="008F4A5F">
        <w:rPr>
          <w:rFonts w:ascii="Arial" w:hAnsi="Arial"/>
          <w:rtl/>
        </w:rPr>
        <w:t xml:space="preserve">הדיאגרמה מתארת את אחד הניסויים הראשונים שנערכו </w:t>
      </w:r>
      <w:proofErr w:type="spellStart"/>
      <w:r w:rsidRPr="008F4A5F">
        <w:rPr>
          <w:rFonts w:ascii="Arial" w:hAnsi="Arial"/>
          <w:rtl/>
        </w:rPr>
        <w:t>בפרוייקט</w:t>
      </w:r>
      <w:proofErr w:type="spellEnd"/>
      <w:r w:rsidRPr="008F4A5F">
        <w:rPr>
          <w:rFonts w:ascii="Arial" w:hAnsi="Arial"/>
          <w:rtl/>
        </w:rPr>
        <w:t xml:space="preserve"> ובו נגד שמדד את שינוי הטמפרטורה של חול ים, שהנגד בו הוכנס לעומק של 1 ס"מ. השינוי בעוצמת המתח התרחש כל 180 שניות (3 דקות) כאשר מדליקים את הספק בעוצמה של כ- </w:t>
      </w:r>
      <w:r w:rsidRPr="008F4A5F">
        <w:rPr>
          <w:rFonts w:ascii="Arial" w:hAnsi="Arial"/>
        </w:rPr>
        <w:t>V</w:t>
      </w:r>
      <w:r w:rsidRPr="008F4A5F">
        <w:rPr>
          <w:rFonts w:ascii="Arial" w:hAnsi="Arial"/>
          <w:rtl/>
        </w:rPr>
        <w:t xml:space="preserve">12 ומכבים אותו בהתאמה. </w:t>
      </w:r>
    </w:p>
    <w:p w:rsidR="00841CD1" w:rsidRDefault="00841CD1" w:rsidP="008F4A5F">
      <w:pPr>
        <w:spacing w:line="360" w:lineRule="auto"/>
        <w:rPr>
          <w:rFonts w:ascii="Arial" w:hAnsi="Arial"/>
          <w:rtl/>
        </w:rPr>
      </w:pPr>
      <w:r>
        <w:rPr>
          <w:rFonts w:ascii="Arial" w:hAnsi="Arial"/>
          <w:rtl/>
        </w:rPr>
        <w:t>ניתן לראות שפני הקרקע מתחממים ומתקררים מהר מאוד. שיא הטמפרטורה מגיע קצת אחרי כיבוי הנורה.</w:t>
      </w: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tl/>
        </w:rPr>
      </w:pP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Pr>
      </w:pPr>
    </w:p>
    <w:p w:rsidR="00841CD1" w:rsidRPr="008F4A5F" w:rsidRDefault="0014552A" w:rsidP="008F4A5F">
      <w:pPr>
        <w:spacing w:line="360" w:lineRule="auto"/>
        <w:rPr>
          <w:rFonts w:ascii="Arial" w:hAnsi="Arial"/>
        </w:rPr>
      </w:pPr>
      <w:r>
        <w:rPr>
          <w:rFonts w:ascii="Arial" w:hAnsi="Arial"/>
          <w:noProof/>
        </w:rPr>
        <w:drawing>
          <wp:inline distT="0" distB="0" distL="0" distR="0">
            <wp:extent cx="5290812" cy="3412997"/>
            <wp:effectExtent l="12198" t="6097" r="4955" b="1016"/>
            <wp:docPr id="15" name="תרשים 2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841CD1" w:rsidRPr="008F4A5F" w:rsidRDefault="0014552A" w:rsidP="008F4A5F">
      <w:pPr>
        <w:spacing w:line="360" w:lineRule="auto"/>
        <w:rPr>
          <w:rFonts w:ascii="Arial" w:hAnsi="Arial"/>
          <w:rtl/>
        </w:rPr>
      </w:pPr>
      <w:r>
        <w:rPr>
          <w:rFonts w:ascii="Arial" w:hAnsi="Arial"/>
          <w:noProof/>
        </w:rPr>
        <w:drawing>
          <wp:inline distT="0" distB="0" distL="0" distR="0">
            <wp:extent cx="3685065" cy="2060196"/>
            <wp:effectExtent l="12192" t="6094" r="7968" b="0"/>
            <wp:docPr id="16" name="תרשים 1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41CD1" w:rsidRDefault="00841CD1" w:rsidP="008F4A5F">
      <w:pPr>
        <w:spacing w:line="360" w:lineRule="auto"/>
        <w:rPr>
          <w:rFonts w:ascii="Arial" w:hAnsi="Arial"/>
          <w:rtl/>
        </w:rPr>
      </w:pPr>
      <w:r w:rsidRPr="008F4A5F">
        <w:rPr>
          <w:rFonts w:ascii="Arial" w:hAnsi="Arial"/>
          <w:rtl/>
        </w:rPr>
        <w:t xml:space="preserve">הגרף מתאר ניסוי שנערך </w:t>
      </w:r>
      <w:proofErr w:type="spellStart"/>
      <w:r w:rsidRPr="008F4A5F">
        <w:rPr>
          <w:rFonts w:ascii="Arial" w:hAnsi="Arial"/>
          <w:rtl/>
        </w:rPr>
        <w:t>בפרוייקט</w:t>
      </w:r>
      <w:proofErr w:type="spellEnd"/>
      <w:r w:rsidRPr="008F4A5F">
        <w:rPr>
          <w:rFonts w:ascii="Arial" w:hAnsi="Arial"/>
          <w:rtl/>
        </w:rPr>
        <w:t xml:space="preserve"> ובו נגד שמדד את שינוי הטמפרטורה של חול ים, שהנגד בו הוכנס לעומק של </w:t>
      </w:r>
      <w:r w:rsidRPr="008F4A5F">
        <w:rPr>
          <w:rFonts w:ascii="Arial" w:hAnsi="Arial"/>
        </w:rPr>
        <w:t>2</w:t>
      </w:r>
      <w:r w:rsidRPr="008F4A5F">
        <w:rPr>
          <w:rFonts w:ascii="Arial" w:hAnsi="Arial"/>
          <w:rtl/>
        </w:rPr>
        <w:t xml:space="preserve"> ס"מ. השינוי בעוצמת המתח התרחש כל 180 שניות (3 דקות) כאשר מדליקים את הספק בעוצמה של כ- </w:t>
      </w:r>
      <w:r w:rsidRPr="008F4A5F">
        <w:rPr>
          <w:rFonts w:ascii="Arial" w:hAnsi="Arial"/>
        </w:rPr>
        <w:t>V</w:t>
      </w:r>
      <w:r w:rsidRPr="008F4A5F">
        <w:rPr>
          <w:rFonts w:ascii="Arial" w:hAnsi="Arial"/>
          <w:rtl/>
        </w:rPr>
        <w:t>12 ומכבים אותו בהתאמה.</w:t>
      </w:r>
    </w:p>
    <w:p w:rsidR="00841CD1" w:rsidRDefault="00841CD1" w:rsidP="008F4A5F">
      <w:pPr>
        <w:spacing w:line="360" w:lineRule="auto"/>
        <w:rPr>
          <w:rFonts w:ascii="Arial" w:hAnsi="Arial"/>
          <w:rtl/>
        </w:rPr>
      </w:pPr>
      <w:r>
        <w:rPr>
          <w:rFonts w:ascii="Arial" w:hAnsi="Arial"/>
          <w:rtl/>
        </w:rPr>
        <w:t>מהגרף הזה ומהגרף הקודם ניתן לראות בירור שפני הקרקע מגיעים לטמפרטורה גבוה בהרבה מפנים הקרקע. מגרף זה ניתן לראות בברור שמקסימים הטמפרטורה מגיע לאחר השהיה של הטמפרטורה. כלומר השיא מגיע כשהנורה כבויה.</w:t>
      </w:r>
    </w:p>
    <w:p w:rsidR="00841CD1" w:rsidRPr="008F4A5F" w:rsidRDefault="00841CD1" w:rsidP="008F4A5F">
      <w:pPr>
        <w:spacing w:line="360" w:lineRule="auto"/>
        <w:rPr>
          <w:rFonts w:ascii="Arial" w:hAnsi="Arial"/>
          <w:rtl/>
        </w:rPr>
      </w:pPr>
    </w:p>
    <w:p w:rsidR="00841CD1" w:rsidRPr="008F4A5F" w:rsidRDefault="00841CD1" w:rsidP="008F4A5F">
      <w:pPr>
        <w:spacing w:line="360" w:lineRule="auto"/>
        <w:rPr>
          <w:rFonts w:ascii="Arial" w:hAnsi="Arial"/>
          <w:rtl/>
        </w:rPr>
      </w:pPr>
    </w:p>
    <w:p w:rsidR="00841CD1" w:rsidRPr="008F4A5F" w:rsidRDefault="0014552A" w:rsidP="008F4A5F">
      <w:pPr>
        <w:spacing w:line="360" w:lineRule="auto"/>
        <w:rPr>
          <w:rFonts w:ascii="Arial" w:hAnsi="Arial"/>
          <w:rtl/>
        </w:rPr>
      </w:pPr>
      <w:r>
        <w:rPr>
          <w:rFonts w:ascii="Arial" w:hAnsi="Arial"/>
          <w:noProof/>
        </w:rPr>
        <w:lastRenderedPageBreak/>
        <w:drawing>
          <wp:inline distT="0" distB="0" distL="0" distR="0">
            <wp:extent cx="5290812" cy="3197362"/>
            <wp:effectExtent l="12198" t="6089" r="4955" b="2664"/>
            <wp:docPr id="17" name="תרשים 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841CD1" w:rsidRPr="008F4A5F" w:rsidRDefault="0014552A" w:rsidP="008F4A5F">
      <w:pPr>
        <w:spacing w:line="360" w:lineRule="auto"/>
        <w:rPr>
          <w:rFonts w:ascii="Arial" w:hAnsi="Arial"/>
          <w:rtl/>
        </w:rPr>
      </w:pPr>
      <w:r>
        <w:rPr>
          <w:rFonts w:ascii="Arial" w:hAnsi="Arial"/>
          <w:noProof/>
        </w:rPr>
        <w:drawing>
          <wp:inline distT="0" distB="0" distL="0" distR="0">
            <wp:extent cx="3485525" cy="1977003"/>
            <wp:effectExtent l="12185" t="6102" r="5585" b="0"/>
            <wp:docPr id="18" name="תרשים 1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841CD1" w:rsidRPr="008F4A5F" w:rsidRDefault="00841CD1" w:rsidP="00E4666A">
      <w:pPr>
        <w:spacing w:line="360" w:lineRule="auto"/>
        <w:rPr>
          <w:rFonts w:ascii="Arial" w:hAnsi="Arial"/>
        </w:rPr>
      </w:pPr>
      <w:r w:rsidRPr="008F4A5F">
        <w:rPr>
          <w:rFonts w:ascii="Arial" w:hAnsi="Arial"/>
          <w:rtl/>
        </w:rPr>
        <w:t xml:space="preserve">בשלב זה של </w:t>
      </w:r>
      <w:proofErr w:type="spellStart"/>
      <w:r w:rsidRPr="008F4A5F">
        <w:rPr>
          <w:rFonts w:ascii="Arial" w:hAnsi="Arial"/>
          <w:rtl/>
        </w:rPr>
        <w:t>הפרוייקט</w:t>
      </w:r>
      <w:proofErr w:type="spellEnd"/>
      <w:r w:rsidRPr="008F4A5F">
        <w:rPr>
          <w:rFonts w:ascii="Arial" w:hAnsi="Arial"/>
          <w:rtl/>
        </w:rPr>
        <w:t xml:space="preserve"> הדרך בה </w:t>
      </w:r>
      <w:proofErr w:type="spellStart"/>
      <w:r w:rsidRPr="008F4A5F">
        <w:rPr>
          <w:rFonts w:ascii="Arial" w:hAnsi="Arial"/>
          <w:rtl/>
        </w:rPr>
        <w:t>שינתי</w:t>
      </w:r>
      <w:proofErr w:type="spellEnd"/>
      <w:r w:rsidRPr="008F4A5F">
        <w:rPr>
          <w:rFonts w:ascii="Arial" w:hAnsi="Arial"/>
          <w:rtl/>
        </w:rPr>
        <w:t xml:space="preserve"> את עוצמת המתח השתנתה בשביל לדמות יותר טוב מה שקורה לאסטרואיד בחלל: בדקה הראשונה של הניסוי הספק סיפק מתח בעוצמה של </w:t>
      </w:r>
      <w:r w:rsidRPr="008F4A5F">
        <w:rPr>
          <w:rFonts w:ascii="Arial" w:hAnsi="Arial"/>
        </w:rPr>
        <w:t>V</w:t>
      </w:r>
      <w:r w:rsidRPr="008F4A5F">
        <w:rPr>
          <w:rFonts w:ascii="Arial" w:hAnsi="Arial"/>
          <w:rtl/>
        </w:rPr>
        <w:t xml:space="preserve">6 במשך דקה, אחר כך הגדלתי את עוצמת הספק ל </w:t>
      </w:r>
      <w:r w:rsidRPr="008F4A5F">
        <w:rPr>
          <w:rFonts w:ascii="Arial" w:hAnsi="Arial"/>
        </w:rPr>
        <w:t>V</w:t>
      </w:r>
      <w:r w:rsidRPr="008F4A5F">
        <w:rPr>
          <w:rFonts w:ascii="Arial" w:hAnsi="Arial"/>
          <w:rtl/>
        </w:rPr>
        <w:t xml:space="preserve">12  למשך כשלוש דקות, לאחר מכן החזרתי את עוצמת הספק ל </w:t>
      </w:r>
      <w:r w:rsidRPr="008F4A5F">
        <w:rPr>
          <w:rFonts w:ascii="Arial" w:hAnsi="Arial"/>
        </w:rPr>
        <w:t>6V</w:t>
      </w:r>
      <w:r w:rsidRPr="008F4A5F">
        <w:rPr>
          <w:rFonts w:ascii="Arial" w:hAnsi="Arial"/>
          <w:rtl/>
        </w:rPr>
        <w:t xml:space="preserve"> למשך כדקה ואחרי זה כיביתי את הנורה למשך 5 דקות, וחוזר חלילה. </w:t>
      </w:r>
    </w:p>
    <w:p w:rsidR="00841CD1" w:rsidRDefault="00841CD1" w:rsidP="008F4A5F">
      <w:pPr>
        <w:spacing w:line="360" w:lineRule="auto"/>
        <w:rPr>
          <w:rFonts w:ascii="Arial" w:hAnsi="Arial"/>
          <w:rtl/>
        </w:rPr>
      </w:pPr>
      <w:r w:rsidRPr="008F4A5F">
        <w:rPr>
          <w:rFonts w:ascii="Arial" w:hAnsi="Arial"/>
          <w:rtl/>
        </w:rPr>
        <w:t xml:space="preserve">הגרף מתאר ניסוי שנערך ובו שני נגדים. אחד הונח על אבן בזלת בעומק של כ- 1 מ"מ (קו מגמה אדום). השני הוכנס לתוך קרקע </w:t>
      </w:r>
      <w:proofErr w:type="spellStart"/>
      <w:r w:rsidRPr="008F4A5F">
        <w:rPr>
          <w:rFonts w:ascii="Arial" w:hAnsi="Arial"/>
          <w:rtl/>
        </w:rPr>
        <w:t>סיליקטית</w:t>
      </w:r>
      <w:proofErr w:type="spellEnd"/>
      <w:r w:rsidRPr="008F4A5F">
        <w:rPr>
          <w:rFonts w:ascii="Arial" w:hAnsi="Arial"/>
          <w:rtl/>
        </w:rPr>
        <w:t xml:space="preserve"> לעומק של כ- 2 ס"מ (קו מגמה ירוק). </w:t>
      </w:r>
    </w:p>
    <w:p w:rsidR="00841CD1" w:rsidRPr="008F4A5F" w:rsidRDefault="00841CD1" w:rsidP="0092348E">
      <w:pPr>
        <w:spacing w:line="360" w:lineRule="auto"/>
        <w:rPr>
          <w:rFonts w:ascii="Arial" w:hAnsi="Arial"/>
        </w:rPr>
      </w:pPr>
      <w:r>
        <w:rPr>
          <w:rFonts w:ascii="Arial" w:hAnsi="Arial"/>
          <w:rtl/>
        </w:rPr>
        <w:t xml:space="preserve">ניתן להבחין שלקרקע </w:t>
      </w:r>
      <w:proofErr w:type="spellStart"/>
      <w:r>
        <w:rPr>
          <w:rFonts w:ascii="Arial" w:hAnsi="Arial"/>
          <w:rtl/>
        </w:rPr>
        <w:t>הסיליקטית</w:t>
      </w:r>
      <w:proofErr w:type="spellEnd"/>
      <w:r>
        <w:rPr>
          <w:rFonts w:ascii="Arial" w:hAnsi="Arial"/>
          <w:rtl/>
        </w:rPr>
        <w:t xml:space="preserve"> יש השהיה ארוכה, לאחר שהיא הגיע למקסימום טמפרטורה, כלומר </w:t>
      </w:r>
      <w:proofErr w:type="spellStart"/>
      <w:r>
        <w:rPr>
          <w:rFonts w:ascii="Arial" w:hAnsi="Arial"/>
          <w:rtl/>
        </w:rPr>
        <w:t>מקסימיום</w:t>
      </w:r>
      <w:proofErr w:type="spellEnd"/>
      <w:r>
        <w:rPr>
          <w:rFonts w:ascii="Arial" w:hAnsi="Arial"/>
          <w:rtl/>
        </w:rPr>
        <w:t xml:space="preserve"> הטמפרטורה מגיע לא ב"יום" אלא "בצהריים". ההשהיה באבן הבזלת קצרה בהרבה.</w:t>
      </w:r>
    </w:p>
    <w:p w:rsidR="00841CD1" w:rsidRPr="008F4A5F" w:rsidRDefault="00841CD1" w:rsidP="008F4A5F">
      <w:pPr>
        <w:spacing w:line="360" w:lineRule="auto"/>
        <w:rPr>
          <w:rFonts w:ascii="Arial" w:hAnsi="Arial"/>
          <w:rtl/>
        </w:rPr>
      </w:pPr>
    </w:p>
    <w:p w:rsidR="00841CD1" w:rsidRPr="008F4A5F" w:rsidRDefault="0014552A" w:rsidP="008F4A5F">
      <w:pPr>
        <w:spacing w:line="360" w:lineRule="auto"/>
        <w:rPr>
          <w:rFonts w:ascii="Arial" w:hAnsi="Arial"/>
          <w:rtl/>
        </w:rPr>
      </w:pPr>
      <w:r>
        <w:rPr>
          <w:rFonts w:ascii="Arial" w:hAnsi="Arial"/>
          <w:noProof/>
        </w:rPr>
        <w:lastRenderedPageBreak/>
        <w:drawing>
          <wp:inline distT="0" distB="0" distL="0" distR="0">
            <wp:extent cx="5886078" cy="3577387"/>
            <wp:effectExtent l="12185" t="6105" r="4062" b="2988"/>
            <wp:docPr id="19" name="תרשים 1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841CD1" w:rsidRPr="008F4A5F" w:rsidRDefault="0014552A" w:rsidP="008F4A5F">
      <w:pPr>
        <w:spacing w:line="360" w:lineRule="auto"/>
        <w:rPr>
          <w:rFonts w:ascii="Arial" w:hAnsi="Arial"/>
          <w:rtl/>
        </w:rPr>
      </w:pPr>
      <w:r>
        <w:rPr>
          <w:rFonts w:ascii="Arial" w:hAnsi="Arial"/>
          <w:noProof/>
        </w:rPr>
        <w:drawing>
          <wp:inline distT="0" distB="0" distL="0" distR="0">
            <wp:extent cx="4721718" cy="1941465"/>
            <wp:effectExtent l="12203" t="6080" r="4449" b="0"/>
            <wp:docPr id="20" name="תרשים 1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841CD1" w:rsidRPr="008F4A5F" w:rsidRDefault="00841CD1" w:rsidP="008F4A5F">
      <w:pPr>
        <w:spacing w:line="360" w:lineRule="auto"/>
        <w:rPr>
          <w:rFonts w:ascii="Arial" w:hAnsi="Arial"/>
          <w:rtl/>
        </w:rPr>
      </w:pPr>
    </w:p>
    <w:p w:rsidR="00841CD1" w:rsidRPr="008F4A5F" w:rsidRDefault="00841CD1" w:rsidP="008F4A5F">
      <w:pPr>
        <w:spacing w:line="360" w:lineRule="auto"/>
        <w:rPr>
          <w:rFonts w:ascii="Arial" w:hAnsi="Arial"/>
          <w:rtl/>
        </w:rPr>
      </w:pPr>
    </w:p>
    <w:p w:rsidR="00841CD1" w:rsidRDefault="00841CD1" w:rsidP="008F4A5F">
      <w:pPr>
        <w:spacing w:line="360" w:lineRule="auto"/>
        <w:rPr>
          <w:rFonts w:ascii="Arial" w:hAnsi="Arial"/>
          <w:rtl/>
        </w:rPr>
      </w:pPr>
      <w:r w:rsidRPr="008F4A5F">
        <w:rPr>
          <w:rFonts w:ascii="Arial" w:hAnsi="Arial"/>
          <w:rtl/>
        </w:rPr>
        <w:t xml:space="preserve">במהלך הניסוי מדדתי את שינוי הטמפרטורה של האבן. שינוי המתח שרואים מתארים את ההדלקה והכיבוי (כל 180 שניות)  של הספק כאשר הוא סיפק מתח בעוצמה </w:t>
      </w:r>
      <w:r w:rsidRPr="008F4A5F">
        <w:rPr>
          <w:rFonts w:ascii="Arial" w:hAnsi="Arial"/>
        </w:rPr>
        <w:t>V</w:t>
      </w:r>
      <w:r w:rsidRPr="008F4A5F">
        <w:rPr>
          <w:rFonts w:ascii="Arial" w:hAnsi="Arial"/>
          <w:rtl/>
        </w:rPr>
        <w:t>12.</w:t>
      </w:r>
    </w:p>
    <w:p w:rsidR="00841CD1" w:rsidRPr="008F4A5F" w:rsidRDefault="00841CD1" w:rsidP="008F4A5F">
      <w:pPr>
        <w:spacing w:line="360" w:lineRule="auto"/>
        <w:rPr>
          <w:rFonts w:ascii="Arial" w:hAnsi="Arial"/>
          <w:rtl/>
        </w:rPr>
      </w:pPr>
      <w:r>
        <w:rPr>
          <w:rFonts w:ascii="Arial" w:hAnsi="Arial"/>
          <w:rtl/>
        </w:rPr>
        <w:t xml:space="preserve">גם בגרף זה ניתן לראות כיצד ההשהיה של </w:t>
      </w:r>
      <w:proofErr w:type="spellStart"/>
      <w:r>
        <w:rPr>
          <w:rFonts w:ascii="Arial" w:hAnsi="Arial"/>
          <w:rtl/>
        </w:rPr>
        <w:t>של</w:t>
      </w:r>
      <w:proofErr w:type="spellEnd"/>
      <w:r>
        <w:rPr>
          <w:rFonts w:ascii="Arial" w:hAnsi="Arial"/>
          <w:rtl/>
        </w:rPr>
        <w:t xml:space="preserve"> הטמפרטורה גורמת </w:t>
      </w:r>
      <w:proofErr w:type="spellStart"/>
      <w:r>
        <w:rPr>
          <w:rFonts w:ascii="Arial" w:hAnsi="Arial"/>
          <w:rtl/>
        </w:rPr>
        <w:t>לשיאט</w:t>
      </w:r>
      <w:proofErr w:type="spellEnd"/>
      <w:r>
        <w:rPr>
          <w:rFonts w:ascii="Arial" w:hAnsi="Arial"/>
          <w:rtl/>
        </w:rPr>
        <w:t xml:space="preserve"> </w:t>
      </w:r>
      <w:proofErr w:type="spellStart"/>
      <w:r>
        <w:rPr>
          <w:rFonts w:ascii="Arial" w:hAnsi="Arial"/>
          <w:rtl/>
        </w:rPr>
        <w:t>הטמרטורה</w:t>
      </w:r>
      <w:proofErr w:type="spellEnd"/>
      <w:r>
        <w:rPr>
          <w:rFonts w:ascii="Arial" w:hAnsi="Arial"/>
          <w:rtl/>
        </w:rPr>
        <w:t xml:space="preserve"> להגיע כאשר הנורה כבויה. בנוסף, ניתן להבחין בהבדלים בין אבן הבזלת לקרקע </w:t>
      </w:r>
      <w:proofErr w:type="spellStart"/>
      <w:r>
        <w:rPr>
          <w:rFonts w:ascii="Arial" w:hAnsi="Arial"/>
          <w:rtl/>
        </w:rPr>
        <w:t>הסיליקטית</w:t>
      </w:r>
      <w:proofErr w:type="spellEnd"/>
      <w:r>
        <w:rPr>
          <w:rFonts w:ascii="Arial" w:hAnsi="Arial"/>
          <w:rtl/>
        </w:rPr>
        <w:t xml:space="preserve">, שכן זמן ההשהיה בקרקע </w:t>
      </w:r>
      <w:proofErr w:type="spellStart"/>
      <w:r>
        <w:rPr>
          <w:rFonts w:ascii="Arial" w:hAnsi="Arial"/>
          <w:rtl/>
        </w:rPr>
        <w:t>הסיליקטית</w:t>
      </w:r>
      <w:proofErr w:type="spellEnd"/>
      <w:r>
        <w:rPr>
          <w:rFonts w:ascii="Arial" w:hAnsi="Arial"/>
          <w:rtl/>
        </w:rPr>
        <w:t xml:space="preserve"> הוא רב יותר, והיא מגיעה לטמפרטורות גבוהות יותר.</w:t>
      </w:r>
    </w:p>
    <w:p w:rsidR="00841CD1" w:rsidRPr="008F4A5F" w:rsidRDefault="00841CD1" w:rsidP="008F4A5F">
      <w:pPr>
        <w:tabs>
          <w:tab w:val="left" w:pos="1646"/>
        </w:tabs>
        <w:spacing w:line="360" w:lineRule="auto"/>
        <w:rPr>
          <w:rFonts w:ascii="Arial" w:hAnsi="Arial"/>
          <w:rtl/>
        </w:rPr>
      </w:pPr>
    </w:p>
    <w:p w:rsidR="00841CD1" w:rsidRPr="008F4A5F" w:rsidRDefault="0014552A" w:rsidP="008F4A5F">
      <w:pPr>
        <w:tabs>
          <w:tab w:val="left" w:pos="1646"/>
        </w:tabs>
        <w:spacing w:line="360" w:lineRule="auto"/>
        <w:rPr>
          <w:rFonts w:ascii="Arial" w:hAnsi="Arial"/>
          <w:rtl/>
        </w:rPr>
      </w:pPr>
      <w:r>
        <w:rPr>
          <w:rFonts w:ascii="Arial" w:hAnsi="Arial"/>
          <w:noProof/>
        </w:rPr>
        <w:lastRenderedPageBreak/>
        <w:drawing>
          <wp:inline distT="0" distB="0" distL="0" distR="0">
            <wp:extent cx="5872433" cy="4148248"/>
            <wp:effectExtent l="12200" t="6087" r="5627" b="1740"/>
            <wp:docPr id="21" name="תרשים 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841CD1" w:rsidRDefault="00841CD1" w:rsidP="0038628C">
      <w:pPr>
        <w:tabs>
          <w:tab w:val="left" w:pos="1646"/>
        </w:tabs>
        <w:spacing w:line="360" w:lineRule="auto"/>
        <w:rPr>
          <w:rFonts w:ascii="Arial" w:hAnsi="Arial"/>
          <w:rtl/>
        </w:rPr>
      </w:pPr>
      <w:r w:rsidRPr="008F4A5F">
        <w:rPr>
          <w:rFonts w:ascii="Arial" w:hAnsi="Arial"/>
          <w:rtl/>
        </w:rPr>
        <w:t xml:space="preserve">גרף הספק בריחת קרינה (אדמה חולית עומק כ- 1 </w:t>
      </w:r>
      <w:r w:rsidR="0038628C">
        <w:rPr>
          <w:rFonts w:ascii="Arial" w:hAnsi="Arial" w:hint="cs"/>
          <w:rtl/>
        </w:rPr>
        <w:t>מ</w:t>
      </w:r>
      <w:r w:rsidRPr="008F4A5F">
        <w:rPr>
          <w:rFonts w:ascii="Arial" w:hAnsi="Arial"/>
          <w:rtl/>
        </w:rPr>
        <w:t>"מ)</w:t>
      </w:r>
    </w:p>
    <w:p w:rsidR="00841CD1" w:rsidRPr="008F4A5F" w:rsidRDefault="00841CD1" w:rsidP="008F4A5F">
      <w:pPr>
        <w:tabs>
          <w:tab w:val="left" w:pos="1646"/>
        </w:tabs>
        <w:spacing w:line="360" w:lineRule="auto"/>
        <w:rPr>
          <w:rFonts w:ascii="Arial" w:hAnsi="Arial"/>
          <w:rtl/>
        </w:rPr>
      </w:pPr>
      <w:r>
        <w:rPr>
          <w:rFonts w:ascii="Arial" w:hAnsi="Arial"/>
          <w:rtl/>
        </w:rPr>
        <w:t xml:space="preserve">ניתן להמיר את תוצאות הניסוי גם כדי לתאר את בריחת הקרינה מאסטרואיד, לפי הנוסחה של סטפן </w:t>
      </w:r>
      <w:proofErr w:type="spellStart"/>
      <w:r>
        <w:rPr>
          <w:rFonts w:ascii="Arial" w:hAnsi="Arial"/>
          <w:rtl/>
        </w:rPr>
        <w:t>בולצמן</w:t>
      </w:r>
      <w:proofErr w:type="spellEnd"/>
      <w:r>
        <w:rPr>
          <w:rFonts w:ascii="Arial" w:hAnsi="Arial"/>
          <w:rtl/>
        </w:rPr>
        <w:t xml:space="preserve"> לגוף שחור.</w:t>
      </w:r>
    </w:p>
    <w:p w:rsidR="00841CD1" w:rsidRPr="008F4A5F" w:rsidRDefault="00841CD1" w:rsidP="008F4A5F">
      <w:pPr>
        <w:tabs>
          <w:tab w:val="left" w:pos="1646"/>
        </w:tabs>
        <w:spacing w:line="360" w:lineRule="auto"/>
        <w:rPr>
          <w:rFonts w:ascii="Arial" w:hAnsi="Arial"/>
          <w:rtl/>
        </w:rPr>
      </w:pPr>
    </w:p>
    <w:p w:rsidR="00841CD1" w:rsidRDefault="00841CD1" w:rsidP="008F4A5F">
      <w:pPr>
        <w:tabs>
          <w:tab w:val="left" w:pos="1646"/>
        </w:tabs>
        <w:spacing w:line="360" w:lineRule="auto"/>
        <w:rPr>
          <w:rFonts w:ascii="Arial" w:hAnsi="Arial"/>
          <w:rtl/>
        </w:rPr>
      </w:pPr>
    </w:p>
    <w:p w:rsidR="00841CD1" w:rsidRDefault="00841CD1" w:rsidP="008F4A5F">
      <w:pPr>
        <w:tabs>
          <w:tab w:val="left" w:pos="1646"/>
        </w:tabs>
        <w:spacing w:line="360" w:lineRule="auto"/>
        <w:rPr>
          <w:rFonts w:ascii="Arial" w:hAnsi="Arial"/>
          <w:rtl/>
        </w:rPr>
      </w:pPr>
    </w:p>
    <w:p w:rsidR="00841CD1" w:rsidRDefault="00841CD1" w:rsidP="008F4A5F">
      <w:pPr>
        <w:tabs>
          <w:tab w:val="left" w:pos="1646"/>
        </w:tabs>
        <w:spacing w:line="360" w:lineRule="auto"/>
        <w:rPr>
          <w:rFonts w:ascii="Arial" w:hAnsi="Arial"/>
          <w:rtl/>
        </w:rPr>
      </w:pPr>
    </w:p>
    <w:p w:rsidR="00841CD1" w:rsidRDefault="00841CD1" w:rsidP="008F4A5F">
      <w:pPr>
        <w:tabs>
          <w:tab w:val="left" w:pos="1646"/>
        </w:tabs>
        <w:spacing w:line="360" w:lineRule="auto"/>
        <w:rPr>
          <w:rFonts w:ascii="Arial" w:hAnsi="Arial"/>
          <w:rtl/>
        </w:rPr>
      </w:pPr>
    </w:p>
    <w:p w:rsidR="00841CD1" w:rsidRPr="008F4A5F" w:rsidRDefault="00841CD1" w:rsidP="008F4A5F">
      <w:pPr>
        <w:tabs>
          <w:tab w:val="left" w:pos="1646"/>
        </w:tabs>
        <w:spacing w:line="360" w:lineRule="auto"/>
        <w:rPr>
          <w:rFonts w:ascii="Arial" w:hAnsi="Arial"/>
          <w:rtl/>
        </w:rPr>
      </w:pPr>
    </w:p>
    <w:p w:rsidR="00841CD1" w:rsidRPr="008F4A5F" w:rsidRDefault="0014552A" w:rsidP="008F4A5F">
      <w:pPr>
        <w:tabs>
          <w:tab w:val="left" w:pos="1976"/>
        </w:tabs>
        <w:spacing w:line="360" w:lineRule="auto"/>
        <w:rPr>
          <w:rFonts w:ascii="Arial" w:hAnsi="Arial"/>
          <w:rtl/>
        </w:rPr>
      </w:pPr>
      <w:r>
        <w:rPr>
          <w:rFonts w:ascii="Arial" w:hAnsi="Arial"/>
          <w:noProof/>
        </w:rPr>
        <w:lastRenderedPageBreak/>
        <w:drawing>
          <wp:inline distT="0" distB="0" distL="0" distR="0">
            <wp:extent cx="5290812" cy="3591818"/>
            <wp:effectExtent l="12198" t="6092" r="4955" b="0"/>
            <wp:docPr id="22" name="תרשים 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841CD1" w:rsidRPr="008F4A5F" w:rsidRDefault="0014552A" w:rsidP="008F4A5F">
      <w:pPr>
        <w:tabs>
          <w:tab w:val="left" w:pos="1976"/>
        </w:tabs>
        <w:spacing w:line="360" w:lineRule="auto"/>
        <w:rPr>
          <w:rFonts w:ascii="Arial" w:hAnsi="Arial"/>
          <w:rtl/>
        </w:rPr>
      </w:pPr>
      <w:r>
        <w:rPr>
          <w:rFonts w:ascii="Arial" w:hAnsi="Arial"/>
          <w:noProof/>
        </w:rPr>
        <w:drawing>
          <wp:inline distT="0" distB="0" distL="0" distR="0">
            <wp:extent cx="4539661" cy="2759953"/>
            <wp:effectExtent l="12211" t="6106" r="8063" b="636"/>
            <wp:docPr id="23" name="תרשים 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841CD1" w:rsidRPr="008F4A5F" w:rsidRDefault="00841CD1" w:rsidP="008F4A5F">
      <w:pPr>
        <w:spacing w:line="360" w:lineRule="auto"/>
        <w:rPr>
          <w:rFonts w:ascii="Arial" w:hAnsi="Arial"/>
        </w:rPr>
      </w:pPr>
    </w:p>
    <w:p w:rsidR="00841CD1" w:rsidRDefault="00841CD1" w:rsidP="008F4A5F">
      <w:pPr>
        <w:tabs>
          <w:tab w:val="left" w:pos="1181"/>
        </w:tabs>
        <w:spacing w:line="360" w:lineRule="auto"/>
        <w:rPr>
          <w:rFonts w:ascii="Arial" w:hAnsi="Arial"/>
          <w:rtl/>
        </w:rPr>
      </w:pPr>
      <w:r w:rsidRPr="008F4A5F">
        <w:rPr>
          <w:rFonts w:ascii="Arial" w:hAnsi="Arial"/>
          <w:rtl/>
        </w:rPr>
        <w:tab/>
        <w:t>קו מגמה אדום גרפית קו מגמה ירוק סיליקט.</w:t>
      </w:r>
    </w:p>
    <w:p w:rsidR="00841CD1" w:rsidRPr="008F4A5F" w:rsidRDefault="00841CD1" w:rsidP="008F4A5F">
      <w:pPr>
        <w:tabs>
          <w:tab w:val="left" w:pos="1181"/>
        </w:tabs>
        <w:spacing w:line="360" w:lineRule="auto"/>
        <w:rPr>
          <w:rFonts w:ascii="Arial" w:hAnsi="Arial"/>
        </w:rPr>
      </w:pPr>
      <w:r>
        <w:rPr>
          <w:rFonts w:ascii="Arial" w:hAnsi="Arial"/>
          <w:rtl/>
        </w:rPr>
        <w:t xml:space="preserve">מגרף זה ניתן להבחין בברור שגרפית מגיעה </w:t>
      </w:r>
      <w:proofErr w:type="spellStart"/>
      <w:r>
        <w:rPr>
          <w:rFonts w:ascii="Arial" w:hAnsi="Arial"/>
          <w:rtl/>
        </w:rPr>
        <w:t>לטמפרטורוה</w:t>
      </w:r>
      <w:proofErr w:type="spellEnd"/>
      <w:r>
        <w:rPr>
          <w:rFonts w:ascii="Arial" w:hAnsi="Arial"/>
          <w:rtl/>
        </w:rPr>
        <w:t xml:space="preserve"> גבוהה יותר מאשר קרקע </w:t>
      </w:r>
      <w:proofErr w:type="spellStart"/>
      <w:r>
        <w:rPr>
          <w:rFonts w:ascii="Arial" w:hAnsi="Arial"/>
          <w:rtl/>
        </w:rPr>
        <w:t>סיליקטית</w:t>
      </w:r>
      <w:proofErr w:type="spellEnd"/>
      <w:r>
        <w:rPr>
          <w:rFonts w:ascii="Arial" w:hAnsi="Arial"/>
          <w:rtl/>
        </w:rPr>
        <w:t xml:space="preserve">, אולם זמן ההשהיה בקרקע </w:t>
      </w:r>
      <w:proofErr w:type="spellStart"/>
      <w:r>
        <w:rPr>
          <w:rFonts w:ascii="Arial" w:hAnsi="Arial"/>
          <w:rtl/>
        </w:rPr>
        <w:t>סיליקטית</w:t>
      </w:r>
      <w:proofErr w:type="spellEnd"/>
      <w:r>
        <w:rPr>
          <w:rFonts w:ascii="Arial" w:hAnsi="Arial"/>
          <w:rtl/>
        </w:rPr>
        <w:t xml:space="preserve"> הוא רב יותר וזהו הגורם החשוב.</w:t>
      </w:r>
    </w:p>
    <w:p w:rsidR="00841CD1" w:rsidRPr="008F4A5F" w:rsidRDefault="00841CD1" w:rsidP="008F4A5F">
      <w:pPr>
        <w:tabs>
          <w:tab w:val="left" w:pos="1181"/>
        </w:tabs>
        <w:spacing w:line="360" w:lineRule="auto"/>
        <w:rPr>
          <w:rFonts w:ascii="Arial" w:hAnsi="Arial"/>
          <w:rtl/>
        </w:rPr>
      </w:pPr>
    </w:p>
    <w:p w:rsidR="00841CD1" w:rsidRPr="008F4A5F" w:rsidRDefault="00841CD1" w:rsidP="008F4A5F">
      <w:pPr>
        <w:tabs>
          <w:tab w:val="left" w:pos="1181"/>
        </w:tabs>
        <w:spacing w:line="360" w:lineRule="auto"/>
        <w:rPr>
          <w:rFonts w:ascii="Arial" w:hAnsi="Arial"/>
          <w:rtl/>
        </w:rPr>
      </w:pPr>
    </w:p>
    <w:p w:rsidR="00841CD1" w:rsidRPr="00EB3109" w:rsidRDefault="00841CD1" w:rsidP="008F4A5F">
      <w:pPr>
        <w:tabs>
          <w:tab w:val="left" w:pos="1181"/>
        </w:tabs>
        <w:spacing w:line="360" w:lineRule="auto"/>
        <w:jc w:val="center"/>
        <w:rPr>
          <w:rFonts w:ascii="Arial" w:hAnsi="Arial"/>
          <w:b/>
          <w:bCs/>
          <w:sz w:val="28"/>
          <w:szCs w:val="28"/>
          <w:u w:val="single"/>
          <w:rtl/>
        </w:rPr>
      </w:pPr>
      <w:r w:rsidRPr="00EB3109">
        <w:rPr>
          <w:rFonts w:ascii="Arial" w:hAnsi="Arial"/>
          <w:b/>
          <w:bCs/>
          <w:sz w:val="28"/>
          <w:szCs w:val="28"/>
          <w:u w:val="single"/>
          <w:rtl/>
        </w:rPr>
        <w:lastRenderedPageBreak/>
        <w:t>מסקנות ניסוי מעבדה</w:t>
      </w:r>
    </w:p>
    <w:p w:rsidR="00841CD1" w:rsidRPr="00462116" w:rsidRDefault="00841CD1" w:rsidP="003029F1">
      <w:pPr>
        <w:tabs>
          <w:tab w:val="left" w:pos="1181"/>
        </w:tabs>
        <w:spacing w:line="360" w:lineRule="auto"/>
        <w:ind w:left="360"/>
        <w:rPr>
          <w:rFonts w:ascii="Arial" w:hAnsi="Arial"/>
        </w:rPr>
      </w:pPr>
      <w:r w:rsidRPr="00462116">
        <w:rPr>
          <w:rFonts w:ascii="Arial" w:hAnsi="Arial"/>
          <w:rtl/>
        </w:rPr>
        <w:t>בניסויים שערכנו בעזרת המתקן הבחנו שלגופים אפורים</w:t>
      </w:r>
      <w:r>
        <w:rPr>
          <w:rFonts w:ascii="Arial" w:hAnsi="Arial"/>
          <w:rtl/>
        </w:rPr>
        <w:t xml:space="preserve"> (סיליקטים) שיא הטמפרטורה מגיע </w:t>
      </w:r>
      <w:r w:rsidRPr="00462116">
        <w:rPr>
          <w:rFonts w:ascii="Arial" w:hAnsi="Arial"/>
          <w:rtl/>
        </w:rPr>
        <w:t>אחרי שהנורה כובתה או נחלשה, כלומר "בצהריים" . בנוסף הטמפרטורה שאליה</w:t>
      </w:r>
      <w:r>
        <w:rPr>
          <w:rFonts w:ascii="Arial" w:hAnsi="Arial"/>
          <w:rtl/>
        </w:rPr>
        <w:t xml:space="preserve"> </w:t>
      </w:r>
      <w:r w:rsidRPr="00462116">
        <w:rPr>
          <w:rFonts w:ascii="Arial" w:hAnsi="Arial"/>
          <w:rtl/>
        </w:rPr>
        <w:t xml:space="preserve"> </w:t>
      </w:r>
      <w:r>
        <w:rPr>
          <w:rFonts w:ascii="Arial" w:hAnsi="Arial"/>
          <w:rtl/>
        </w:rPr>
        <w:t>הגיעה הקרקע האפורה</w:t>
      </w:r>
      <w:r w:rsidRPr="00462116">
        <w:rPr>
          <w:rFonts w:ascii="Arial" w:hAnsi="Arial"/>
          <w:rtl/>
        </w:rPr>
        <w:t xml:space="preserve"> </w:t>
      </w:r>
      <w:proofErr w:type="spellStart"/>
      <w:r w:rsidRPr="00462116">
        <w:rPr>
          <w:rFonts w:ascii="Arial" w:hAnsi="Arial"/>
          <w:rtl/>
        </w:rPr>
        <w:t>היתה</w:t>
      </w:r>
      <w:proofErr w:type="spellEnd"/>
      <w:r w:rsidRPr="00462116">
        <w:rPr>
          <w:rFonts w:ascii="Arial" w:hAnsi="Arial"/>
          <w:rtl/>
        </w:rPr>
        <w:t xml:space="preserve"> די גבוהה ביחס לחומרים האחרים. לכן אנו נוטים לחשוב שאפקט </w:t>
      </w:r>
      <w:proofErr w:type="spellStart"/>
      <w:r w:rsidRPr="00462116">
        <w:rPr>
          <w:rFonts w:ascii="Arial" w:hAnsi="Arial"/>
          <w:rtl/>
        </w:rPr>
        <w:t>יורפ</w:t>
      </w:r>
      <w:proofErr w:type="spellEnd"/>
      <w:r w:rsidRPr="00462116">
        <w:rPr>
          <w:rFonts w:ascii="Arial" w:hAnsi="Arial"/>
          <w:rtl/>
        </w:rPr>
        <w:t xml:space="preserve"> עובד יותר טוב לאסטרואידים בעלי אלבדו בינוני. גופים מאוד בהירים לא מצליחים להגיע לטמפרטורות גבוהות ולכן אין לצפות לאפקט משמעותי. גופים שחורים אולי מגיעים לטמפרטורות גבוהות, אך זמן ההשהיה שלהם הוא מאוד קצר. מכאן שההשהיה הארוכה של הטמפרטורה הוא גורם ליצירת תופעת </w:t>
      </w:r>
      <w:proofErr w:type="spellStart"/>
      <w:r w:rsidRPr="00462116">
        <w:rPr>
          <w:rFonts w:ascii="Arial" w:hAnsi="Arial"/>
          <w:rtl/>
        </w:rPr>
        <w:t>יורפ</w:t>
      </w:r>
      <w:proofErr w:type="spellEnd"/>
      <w:r w:rsidRPr="00462116">
        <w:rPr>
          <w:rFonts w:ascii="Arial" w:hAnsi="Arial"/>
          <w:rtl/>
        </w:rPr>
        <w:t>.</w:t>
      </w:r>
    </w:p>
    <w:p w:rsidR="00841CD1" w:rsidRPr="008F4A5F" w:rsidRDefault="00841CD1" w:rsidP="008F4A5F">
      <w:pPr>
        <w:spacing w:line="360" w:lineRule="auto"/>
        <w:rPr>
          <w:rFonts w:ascii="Arial" w:hAnsi="Arial"/>
          <w:rtl/>
        </w:rPr>
      </w:pP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tl/>
        </w:rPr>
      </w:pPr>
    </w:p>
    <w:p w:rsidR="00841CD1" w:rsidRDefault="00841CD1" w:rsidP="008F4A5F">
      <w:pPr>
        <w:spacing w:line="360" w:lineRule="auto"/>
        <w:jc w:val="center"/>
        <w:rPr>
          <w:rFonts w:ascii="Arial" w:hAnsi="Arial"/>
          <w:b/>
          <w:bCs/>
          <w:u w:val="single"/>
          <w:rtl/>
        </w:rPr>
      </w:pPr>
    </w:p>
    <w:p w:rsidR="00841CD1" w:rsidRDefault="00841CD1" w:rsidP="008F4A5F">
      <w:pPr>
        <w:spacing w:line="360" w:lineRule="auto"/>
        <w:jc w:val="center"/>
        <w:rPr>
          <w:rFonts w:ascii="Arial" w:hAnsi="Arial"/>
          <w:b/>
          <w:bCs/>
          <w:u w:val="single"/>
          <w:rtl/>
        </w:rPr>
      </w:pPr>
    </w:p>
    <w:p w:rsidR="00841CD1" w:rsidRDefault="00841CD1" w:rsidP="008F4A5F">
      <w:pPr>
        <w:spacing w:line="360" w:lineRule="auto"/>
        <w:jc w:val="center"/>
        <w:rPr>
          <w:rFonts w:ascii="Arial" w:hAnsi="Arial"/>
          <w:b/>
          <w:bCs/>
          <w:u w:val="single"/>
          <w:rtl/>
        </w:rPr>
      </w:pPr>
    </w:p>
    <w:p w:rsidR="00841CD1" w:rsidRDefault="00841CD1" w:rsidP="008F4A5F">
      <w:pPr>
        <w:spacing w:line="360" w:lineRule="auto"/>
        <w:jc w:val="center"/>
        <w:rPr>
          <w:rFonts w:ascii="Arial" w:hAnsi="Arial"/>
          <w:b/>
          <w:bCs/>
          <w:u w:val="single"/>
          <w:rtl/>
        </w:rPr>
      </w:pPr>
    </w:p>
    <w:p w:rsidR="00841CD1" w:rsidRPr="004049D4" w:rsidRDefault="00841CD1" w:rsidP="008F4A5F">
      <w:pPr>
        <w:spacing w:line="360" w:lineRule="auto"/>
        <w:jc w:val="center"/>
        <w:rPr>
          <w:rFonts w:ascii="Arial" w:hAnsi="Arial"/>
          <w:b/>
          <w:bCs/>
          <w:sz w:val="72"/>
          <w:szCs w:val="72"/>
          <w:rtl/>
        </w:rPr>
      </w:pPr>
      <w:r w:rsidRPr="004049D4">
        <w:rPr>
          <w:rFonts w:ascii="Arial" w:hAnsi="Arial"/>
          <w:b/>
          <w:bCs/>
          <w:sz w:val="72"/>
          <w:szCs w:val="72"/>
          <w:rtl/>
        </w:rPr>
        <w:t xml:space="preserve">חלק סטטיסטי של </w:t>
      </w:r>
      <w:proofErr w:type="spellStart"/>
      <w:r w:rsidRPr="004049D4">
        <w:rPr>
          <w:rFonts w:ascii="Arial" w:hAnsi="Arial"/>
          <w:b/>
          <w:bCs/>
          <w:sz w:val="72"/>
          <w:szCs w:val="72"/>
          <w:rtl/>
        </w:rPr>
        <w:t>הפרוייקט</w:t>
      </w:r>
      <w:proofErr w:type="spellEnd"/>
    </w:p>
    <w:p w:rsidR="00841CD1" w:rsidRDefault="0014552A" w:rsidP="008F4A5F">
      <w:pPr>
        <w:spacing w:line="360" w:lineRule="auto"/>
        <w:jc w:val="center"/>
        <w:rPr>
          <w:rFonts w:ascii="Arial" w:hAnsi="Arial"/>
          <w:b/>
          <w:bCs/>
          <w:u w:val="single"/>
          <w:rtl/>
        </w:rPr>
      </w:pPr>
      <w:r>
        <w:rPr>
          <w:noProof/>
          <w:rtl/>
        </w:rPr>
        <w:drawing>
          <wp:anchor distT="0" distB="0" distL="114300" distR="114300" simplePos="0" relativeHeight="251658240" behindDoc="0" locked="0" layoutInCell="1" allowOverlap="1">
            <wp:simplePos x="0" y="0"/>
            <wp:positionH relativeFrom="column">
              <wp:posOffset>-592455</wp:posOffset>
            </wp:positionH>
            <wp:positionV relativeFrom="paragraph">
              <wp:posOffset>371475</wp:posOffset>
            </wp:positionV>
            <wp:extent cx="6211570" cy="4178300"/>
            <wp:effectExtent l="19050" t="0" r="0" b="0"/>
            <wp:wrapSquare wrapText="bothSides"/>
            <wp:docPr id="10"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9"/>
                    <a:srcRect/>
                    <a:stretch>
                      <a:fillRect/>
                    </a:stretch>
                  </pic:blipFill>
                  <pic:spPr bwMode="auto">
                    <a:xfrm>
                      <a:off x="0" y="0"/>
                      <a:ext cx="6211570" cy="4178300"/>
                    </a:xfrm>
                    <a:prstGeom prst="rect">
                      <a:avLst/>
                    </a:prstGeom>
                    <a:noFill/>
                  </pic:spPr>
                </pic:pic>
              </a:graphicData>
            </a:graphic>
          </wp:anchor>
        </w:drawing>
      </w:r>
    </w:p>
    <w:p w:rsidR="00841CD1" w:rsidRDefault="00841CD1" w:rsidP="004049D4">
      <w:pPr>
        <w:spacing w:line="360" w:lineRule="auto"/>
        <w:jc w:val="center"/>
        <w:rPr>
          <w:rFonts w:ascii="Arial" w:hAnsi="Arial"/>
          <w:b/>
          <w:bCs/>
          <w:u w:val="single"/>
          <w:rtl/>
        </w:rPr>
      </w:pPr>
    </w:p>
    <w:p w:rsidR="00841CD1" w:rsidRDefault="00841CD1" w:rsidP="008F4A5F">
      <w:pPr>
        <w:spacing w:line="360" w:lineRule="auto"/>
        <w:jc w:val="center"/>
        <w:rPr>
          <w:rFonts w:ascii="Arial" w:hAnsi="Arial"/>
          <w:b/>
          <w:bCs/>
          <w:u w:val="single"/>
          <w:rtl/>
        </w:rPr>
      </w:pPr>
    </w:p>
    <w:p w:rsidR="00841CD1" w:rsidRDefault="00841CD1" w:rsidP="008F4A5F">
      <w:pPr>
        <w:spacing w:line="360" w:lineRule="auto"/>
        <w:jc w:val="center"/>
        <w:rPr>
          <w:rFonts w:ascii="Arial" w:hAnsi="Arial"/>
          <w:b/>
          <w:bCs/>
          <w:u w:val="single"/>
          <w:rtl/>
        </w:rPr>
      </w:pPr>
    </w:p>
    <w:p w:rsidR="00841CD1" w:rsidRDefault="00841CD1" w:rsidP="008F4A5F">
      <w:pPr>
        <w:spacing w:line="360" w:lineRule="auto"/>
        <w:jc w:val="center"/>
        <w:rPr>
          <w:rFonts w:ascii="Arial" w:hAnsi="Arial"/>
          <w:b/>
          <w:bCs/>
          <w:u w:val="single"/>
          <w:rtl/>
        </w:rPr>
      </w:pPr>
    </w:p>
    <w:p w:rsidR="00841CD1" w:rsidRDefault="00841CD1" w:rsidP="004049D4">
      <w:pPr>
        <w:spacing w:line="360" w:lineRule="auto"/>
        <w:rPr>
          <w:rFonts w:ascii="Arial" w:hAnsi="Arial"/>
          <w:b/>
          <w:bCs/>
          <w:u w:val="single"/>
          <w:rtl/>
        </w:rPr>
      </w:pPr>
    </w:p>
    <w:p w:rsidR="00841CD1" w:rsidRPr="00EB3109" w:rsidRDefault="00841CD1" w:rsidP="008F4A5F">
      <w:pPr>
        <w:spacing w:line="360" w:lineRule="auto"/>
        <w:jc w:val="center"/>
        <w:rPr>
          <w:rFonts w:ascii="Arial" w:hAnsi="Arial"/>
          <w:b/>
          <w:bCs/>
          <w:sz w:val="40"/>
          <w:szCs w:val="40"/>
          <w:u w:val="single"/>
          <w:rtl/>
        </w:rPr>
      </w:pPr>
      <w:r>
        <w:rPr>
          <w:rFonts w:ascii="Arial" w:hAnsi="Arial"/>
          <w:b/>
          <w:bCs/>
          <w:sz w:val="40"/>
          <w:szCs w:val="40"/>
          <w:u w:val="single"/>
          <w:rtl/>
        </w:rPr>
        <w:lastRenderedPageBreak/>
        <w:t>מבוא לחלק הסטטיסטי</w:t>
      </w:r>
    </w:p>
    <w:p w:rsidR="00841CD1" w:rsidRPr="008F4A5F" w:rsidRDefault="00841CD1" w:rsidP="008F4A5F">
      <w:pPr>
        <w:spacing w:line="360" w:lineRule="auto"/>
        <w:rPr>
          <w:rFonts w:ascii="Arial" w:hAnsi="Arial"/>
          <w:rtl/>
        </w:rPr>
      </w:pPr>
      <w:r w:rsidRPr="008F4A5F">
        <w:rPr>
          <w:rFonts w:ascii="Arial" w:hAnsi="Arial"/>
          <w:rtl/>
        </w:rPr>
        <w:t xml:space="preserve">ידוע שבדיאגרמה קוטר האסטרואיד מול זמן מחזור סביב צירו (או של תדירותו) יש מגמתיות בהתפלגות אסטרואידים. </w:t>
      </w:r>
    </w:p>
    <w:p w:rsidR="00841CD1" w:rsidRPr="008F4A5F" w:rsidRDefault="0014552A" w:rsidP="008F4A5F">
      <w:pPr>
        <w:spacing w:line="360" w:lineRule="auto"/>
        <w:jc w:val="both"/>
        <w:rPr>
          <w:rFonts w:ascii="Arial" w:hAnsi="Arial"/>
          <w:rtl/>
        </w:rPr>
      </w:pPr>
      <w:r>
        <w:rPr>
          <w:rFonts w:ascii="Arial" w:hAnsi="Arial"/>
          <w:noProof/>
        </w:rPr>
        <w:drawing>
          <wp:inline distT="0" distB="0" distL="0" distR="0">
            <wp:extent cx="5225415" cy="3918585"/>
            <wp:effectExtent l="19050" t="0" r="0" b="0"/>
            <wp:docPr id="24" name="תמונה 29" descr="http://astroclub.tau.ac.il/wiki/images/d/d4/Asteroids_Spin_Dia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9" descr="http://astroclub.tau.ac.il/wiki/images/d/d4/Asteroids_Spin_Diameter.jpg"/>
                    <pic:cNvPicPr>
                      <a:picLocks noChangeAspect="1" noChangeArrowheads="1"/>
                    </pic:cNvPicPr>
                  </pic:nvPicPr>
                  <pic:blipFill>
                    <a:blip r:embed="rId70"/>
                    <a:srcRect/>
                    <a:stretch>
                      <a:fillRect/>
                    </a:stretch>
                  </pic:blipFill>
                  <pic:spPr bwMode="auto">
                    <a:xfrm>
                      <a:off x="0" y="0"/>
                      <a:ext cx="5225415" cy="3918585"/>
                    </a:xfrm>
                    <a:prstGeom prst="rect">
                      <a:avLst/>
                    </a:prstGeom>
                    <a:noFill/>
                    <a:ln w="9525">
                      <a:noFill/>
                      <a:miter lim="800000"/>
                      <a:headEnd/>
                      <a:tailEnd/>
                    </a:ln>
                  </pic:spPr>
                </pic:pic>
              </a:graphicData>
            </a:graphic>
          </wp:inline>
        </w:drawing>
      </w:r>
    </w:p>
    <w:p w:rsidR="00841CD1" w:rsidRPr="008F4A5F" w:rsidRDefault="00841CD1" w:rsidP="008F4A5F">
      <w:pPr>
        <w:spacing w:line="360" w:lineRule="auto"/>
        <w:jc w:val="both"/>
        <w:rPr>
          <w:rFonts w:ascii="Arial" w:hAnsi="Arial"/>
          <w:rtl/>
        </w:rPr>
      </w:pPr>
      <w:r w:rsidRPr="008F4A5F">
        <w:rPr>
          <w:rFonts w:ascii="Arial" w:hAnsi="Arial"/>
          <w:rtl/>
        </w:rPr>
        <w:t xml:space="preserve">להלן גרף מאתר של </w:t>
      </w:r>
      <w:proofErr w:type="spellStart"/>
      <w:r w:rsidRPr="008F4A5F">
        <w:rPr>
          <w:rFonts w:ascii="Arial" w:hAnsi="Arial"/>
          <w:rtl/>
        </w:rPr>
        <w:t>אסטרוקלאב</w:t>
      </w:r>
      <w:proofErr w:type="spellEnd"/>
      <w:r w:rsidRPr="008F4A5F">
        <w:rPr>
          <w:rFonts w:ascii="Arial" w:hAnsi="Arial"/>
          <w:rtl/>
        </w:rPr>
        <w:t>, אוניברסיטת תל אביב.</w:t>
      </w:r>
    </w:p>
    <w:p w:rsidR="00841CD1" w:rsidRPr="008F4A5F" w:rsidRDefault="00841CD1" w:rsidP="008F4A5F">
      <w:pPr>
        <w:spacing w:line="360" w:lineRule="auto"/>
        <w:jc w:val="both"/>
        <w:rPr>
          <w:rFonts w:ascii="Arial" w:hAnsi="Arial"/>
          <w:rtl/>
        </w:rPr>
      </w:pPr>
      <w:r w:rsidRPr="008F4A5F">
        <w:rPr>
          <w:rFonts w:ascii="Arial" w:hAnsi="Arial"/>
        </w:rPr>
        <w:t>http://astroclub.tau.ac.il/astropedia/%D7%90%D7%A1%D7%98%D7%A8%D7%95%D7%90%D7%99%D7%93%D7%99%D7%9D</w:t>
      </w:r>
      <w:r w:rsidRPr="008F4A5F">
        <w:rPr>
          <w:rFonts w:ascii="Arial" w:hAnsi="Arial"/>
          <w:rtl/>
        </w:rPr>
        <w:t xml:space="preserve"> </w:t>
      </w:r>
    </w:p>
    <w:p w:rsidR="00841CD1" w:rsidRDefault="00841CD1" w:rsidP="008F4A5F">
      <w:pPr>
        <w:spacing w:line="360" w:lineRule="auto"/>
        <w:jc w:val="both"/>
        <w:rPr>
          <w:rFonts w:ascii="Arial" w:hAnsi="Arial"/>
          <w:rtl/>
        </w:rPr>
      </w:pPr>
      <w:r w:rsidRPr="008F4A5F">
        <w:rPr>
          <w:rFonts w:ascii="Arial" w:hAnsi="Arial"/>
          <w:rtl/>
        </w:rPr>
        <w:t>ניתן לראות שקיימים ריכוזים שונים של אסטרואידים בדיאגרמה ושקיימת מגמה ברורה אצל אסטרואידים שקטנים מק"מ בזמן המחזור שלהם סביב צירם.</w:t>
      </w:r>
    </w:p>
    <w:p w:rsidR="00841CD1" w:rsidRDefault="00841CD1" w:rsidP="008F4A5F">
      <w:pPr>
        <w:spacing w:line="360" w:lineRule="auto"/>
        <w:jc w:val="both"/>
        <w:rPr>
          <w:rFonts w:ascii="Arial" w:hAnsi="Arial"/>
          <w:rtl/>
        </w:rPr>
      </w:pPr>
    </w:p>
    <w:p w:rsidR="00841CD1" w:rsidRDefault="00841CD1" w:rsidP="008F4A5F">
      <w:pPr>
        <w:spacing w:line="360" w:lineRule="auto"/>
        <w:jc w:val="both"/>
        <w:rPr>
          <w:rFonts w:ascii="Arial" w:hAnsi="Arial"/>
          <w:rtl/>
        </w:rPr>
      </w:pPr>
    </w:p>
    <w:p w:rsidR="00841CD1" w:rsidRDefault="00841CD1" w:rsidP="008F4A5F">
      <w:pPr>
        <w:spacing w:line="360" w:lineRule="auto"/>
        <w:jc w:val="both"/>
        <w:rPr>
          <w:rFonts w:ascii="Arial" w:hAnsi="Arial"/>
          <w:rtl/>
        </w:rPr>
      </w:pPr>
    </w:p>
    <w:p w:rsidR="00841CD1" w:rsidRDefault="00841CD1" w:rsidP="008F4A5F">
      <w:pPr>
        <w:spacing w:line="360" w:lineRule="auto"/>
        <w:jc w:val="both"/>
        <w:rPr>
          <w:rFonts w:ascii="Arial" w:hAnsi="Arial"/>
          <w:rtl/>
        </w:rPr>
      </w:pPr>
    </w:p>
    <w:p w:rsidR="00841CD1" w:rsidRPr="008F4A5F" w:rsidRDefault="00841CD1" w:rsidP="008F4A5F">
      <w:pPr>
        <w:spacing w:line="360" w:lineRule="auto"/>
        <w:jc w:val="both"/>
        <w:rPr>
          <w:rFonts w:ascii="Arial" w:hAnsi="Arial"/>
          <w:rtl/>
        </w:rPr>
      </w:pPr>
    </w:p>
    <w:p w:rsidR="00841CD1" w:rsidRDefault="00841CD1" w:rsidP="008F4A5F">
      <w:pPr>
        <w:spacing w:line="360" w:lineRule="auto"/>
        <w:jc w:val="both"/>
        <w:rPr>
          <w:rFonts w:ascii="Arial" w:hAnsi="Arial"/>
          <w:rtl/>
        </w:rPr>
      </w:pPr>
      <w:r w:rsidRPr="008F4A5F">
        <w:rPr>
          <w:rFonts w:ascii="Arial" w:hAnsi="Arial"/>
          <w:rtl/>
        </w:rPr>
        <w:lastRenderedPageBreak/>
        <w:t xml:space="preserve">המנחה שלי ואני רצינו לדעת איזה גורמים יכולים להשפיע על אפקט </w:t>
      </w:r>
      <w:proofErr w:type="spellStart"/>
      <w:r w:rsidRPr="008F4A5F">
        <w:rPr>
          <w:rFonts w:ascii="Arial" w:hAnsi="Arial"/>
          <w:rtl/>
        </w:rPr>
        <w:t>יורפ</w:t>
      </w:r>
      <w:proofErr w:type="spellEnd"/>
      <w:r w:rsidRPr="008F4A5F">
        <w:rPr>
          <w:rFonts w:ascii="Arial" w:hAnsi="Arial"/>
          <w:rtl/>
        </w:rPr>
        <w:t>, בנינו מדגם רחב של דיאגרמות</w:t>
      </w:r>
      <w:r>
        <w:rPr>
          <w:rFonts w:ascii="Arial" w:hAnsi="Arial"/>
          <w:rtl/>
        </w:rPr>
        <w:t xml:space="preserve"> בעזרת אקסל</w:t>
      </w:r>
      <w:r w:rsidRPr="008F4A5F">
        <w:rPr>
          <w:rFonts w:ascii="Arial" w:hAnsi="Arial"/>
          <w:rtl/>
        </w:rPr>
        <w:t xml:space="preserve"> שמתארות את הקשר של גורמים רבים עם זמן המחזור של אסטרואידים (את המידע לקחנו מבסיס נתונים של </w:t>
      </w:r>
      <w:proofErr w:type="spellStart"/>
      <w:r w:rsidRPr="008F4A5F">
        <w:rPr>
          <w:rFonts w:ascii="Arial" w:hAnsi="Arial"/>
          <w:rtl/>
        </w:rPr>
        <w:t>נאסא</w:t>
      </w:r>
      <w:proofErr w:type="spellEnd"/>
      <w:r w:rsidRPr="008F4A5F">
        <w:rPr>
          <w:rFonts w:ascii="Arial" w:hAnsi="Arial"/>
          <w:rtl/>
        </w:rPr>
        <w:t xml:space="preserve">: </w:t>
      </w:r>
      <w:r w:rsidRPr="008F4A5F">
        <w:rPr>
          <w:rFonts w:ascii="Arial" w:hAnsi="Arial"/>
        </w:rPr>
        <w:t>http://ssd.jpl.nasa.gov/sbdb_query.cgi#x</w:t>
      </w:r>
      <w:r w:rsidRPr="008F4A5F">
        <w:rPr>
          <w:rFonts w:ascii="Arial" w:hAnsi="Arial"/>
          <w:rtl/>
        </w:rPr>
        <w:t xml:space="preserve"> ), גם לכלל אסטרואידים וגם לקבוצות אסטרואידים (את הדיאגרמות ותיאוריהם ניתן למצוא בעמוד הבא)</w:t>
      </w:r>
    </w:p>
    <w:p w:rsidR="00841CD1" w:rsidRPr="004049D4" w:rsidRDefault="0014552A" w:rsidP="004049D4">
      <w:pPr>
        <w:spacing w:line="360" w:lineRule="auto"/>
        <w:jc w:val="both"/>
        <w:rPr>
          <w:rFonts w:ascii="Arial" w:hAnsi="Arial"/>
          <w:rtl/>
        </w:rPr>
      </w:pPr>
      <w:r>
        <w:rPr>
          <w:rFonts w:ascii="Arial" w:hAnsi="Arial"/>
          <w:noProof/>
        </w:rPr>
        <w:drawing>
          <wp:inline distT="0" distB="0" distL="0" distR="0">
            <wp:extent cx="5260975" cy="7683500"/>
            <wp:effectExtent l="19050" t="0" r="0" b="0"/>
            <wp:docPr id="25"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1"/>
                    <a:srcRect/>
                    <a:stretch>
                      <a:fillRect/>
                    </a:stretch>
                  </pic:blipFill>
                  <pic:spPr bwMode="auto">
                    <a:xfrm>
                      <a:off x="0" y="0"/>
                      <a:ext cx="5260975" cy="7683500"/>
                    </a:xfrm>
                    <a:prstGeom prst="rect">
                      <a:avLst/>
                    </a:prstGeom>
                    <a:noFill/>
                    <a:ln w="9525">
                      <a:noFill/>
                      <a:miter lim="800000"/>
                      <a:headEnd/>
                      <a:tailEnd/>
                    </a:ln>
                  </pic:spPr>
                </pic:pic>
              </a:graphicData>
            </a:graphic>
          </wp:inline>
        </w:drawing>
      </w:r>
    </w:p>
    <w:p w:rsidR="00841CD1" w:rsidRPr="002201F6" w:rsidRDefault="00841CD1" w:rsidP="002201F6">
      <w:pPr>
        <w:spacing w:line="360" w:lineRule="auto"/>
        <w:jc w:val="center"/>
        <w:rPr>
          <w:rFonts w:ascii="Arial" w:hAnsi="Arial"/>
          <w:b/>
          <w:bCs/>
          <w:sz w:val="40"/>
          <w:szCs w:val="40"/>
          <w:u w:val="single"/>
          <w:rtl/>
        </w:rPr>
      </w:pPr>
      <w:r>
        <w:rPr>
          <w:rFonts w:ascii="Arial" w:hAnsi="Arial"/>
          <w:b/>
          <w:bCs/>
          <w:sz w:val="40"/>
          <w:szCs w:val="40"/>
          <w:u w:val="single"/>
          <w:rtl/>
        </w:rPr>
        <w:lastRenderedPageBreak/>
        <w:t>תוצאות חלק סטטיסטי</w:t>
      </w:r>
    </w:p>
    <w:p w:rsidR="00841CD1" w:rsidRPr="00EB3109" w:rsidRDefault="00841CD1" w:rsidP="008F4A5F">
      <w:pPr>
        <w:spacing w:line="360" w:lineRule="auto"/>
        <w:rPr>
          <w:rFonts w:ascii="Arial" w:hAnsi="Arial"/>
          <w:b/>
          <w:bCs/>
          <w:sz w:val="28"/>
          <w:szCs w:val="28"/>
          <w:u w:val="single"/>
          <w:rtl/>
        </w:rPr>
      </w:pPr>
      <w:r w:rsidRPr="00EB3109">
        <w:rPr>
          <w:rFonts w:ascii="Arial" w:hAnsi="Arial"/>
          <w:b/>
          <w:bCs/>
          <w:sz w:val="28"/>
          <w:szCs w:val="28"/>
          <w:u w:val="single"/>
          <w:rtl/>
        </w:rPr>
        <w:t>דיאגרמות כלליות</w:t>
      </w:r>
    </w:p>
    <w:p w:rsidR="00841CD1" w:rsidRPr="008F4A5F" w:rsidRDefault="00841CD1" w:rsidP="008F4A5F">
      <w:pPr>
        <w:spacing w:line="360" w:lineRule="auto"/>
        <w:rPr>
          <w:rFonts w:ascii="Arial" w:hAnsi="Arial"/>
          <w:rtl/>
        </w:rPr>
      </w:pPr>
      <w:r w:rsidRPr="008F4A5F">
        <w:rPr>
          <w:rFonts w:ascii="Arial" w:hAnsi="Arial"/>
          <w:rtl/>
        </w:rPr>
        <w:t>בדיאגרמות הכלליים שבניתי (גם אצל קוטר לזמן מחזור וגם אצל מרחק מהשמש לזמן מחזור) נעזרתי במדגם נתונים רחב יותר מאשר בדיאגרמות שבניתי לפי קבוצות, מפני שיש הרבה אסטרואידים שקוטרם ידוע או שמרחקם מהשמש ידוע, אך לא שיתפו אותם לקבוצות האסטרואידים השונות בשל קושי לסווג אותם (אולי בגלל שהם מאוד קטנים, אולי כי הם מאוד רחוקים). כמובן שאי אפשר לשלול סלקציה תצפיתית (מהגופים שקשה היה להוציא מהם מידע, לא הוציאו מידע)  ניתן להבחין שאצל דיאגרמת מרחק מהשמש לזמן מחזור מדגם הנתונים הוא רחב מאוד.</w:t>
      </w:r>
    </w:p>
    <w:p w:rsidR="00841CD1" w:rsidRPr="008F4A5F" w:rsidRDefault="0014552A" w:rsidP="008F4A5F">
      <w:pPr>
        <w:spacing w:line="360" w:lineRule="auto"/>
        <w:rPr>
          <w:rFonts w:ascii="Arial" w:hAnsi="Arial"/>
          <w:b/>
          <w:bCs/>
          <w:u w:val="single"/>
          <w:rtl/>
        </w:rPr>
      </w:pPr>
      <w:r>
        <w:rPr>
          <w:rFonts w:ascii="Arial" w:hAnsi="Arial"/>
          <w:noProof/>
        </w:rPr>
        <w:drawing>
          <wp:inline distT="0" distB="0" distL="0" distR="0">
            <wp:extent cx="4661607" cy="3140975"/>
            <wp:effectExtent l="12172" t="6085" r="4901" b="0"/>
            <wp:docPr id="26" name="תרשים 5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841CD1" w:rsidRPr="008F4A5F" w:rsidRDefault="00841CD1" w:rsidP="008F4A5F">
      <w:pPr>
        <w:spacing w:line="360" w:lineRule="auto"/>
        <w:rPr>
          <w:rFonts w:ascii="Arial" w:hAnsi="Arial"/>
          <w:rtl/>
        </w:rPr>
      </w:pPr>
      <w:r w:rsidRPr="008F4A5F">
        <w:rPr>
          <w:rFonts w:ascii="Arial" w:hAnsi="Arial"/>
          <w:rtl/>
        </w:rPr>
        <w:t xml:space="preserve">בדיאגרמה זו לא מרגישים פיצול אצל אסטרואידים שקטנים מקילומטר. ניתן לראות שאסטרואידים אלה מאופיינים בזמן מחזור קטן שמגיע עד עשרות שעות בודדות, שכן הממוצע של זמן המחזור אצל אסטרואידים קטנים הוא כ- 5 שעות ואצל אסטרואידים רחוקים הוא כ- 10 שעות. </w:t>
      </w:r>
    </w:p>
    <w:p w:rsidR="00841CD1" w:rsidRPr="008F4A5F" w:rsidRDefault="0014552A" w:rsidP="008F4A5F">
      <w:pPr>
        <w:spacing w:line="360" w:lineRule="auto"/>
        <w:jc w:val="center"/>
        <w:rPr>
          <w:rFonts w:ascii="Arial" w:hAnsi="Arial"/>
          <w:u w:val="single"/>
          <w:rtl/>
        </w:rPr>
      </w:pPr>
      <w:r>
        <w:rPr>
          <w:rFonts w:ascii="Arial" w:hAnsi="Arial"/>
          <w:noProof/>
        </w:rPr>
        <w:lastRenderedPageBreak/>
        <w:drawing>
          <wp:inline distT="0" distB="0" distL="0" distR="0">
            <wp:extent cx="4802367" cy="3105392"/>
            <wp:effectExtent l="12197" t="6108" r="6991" b="0"/>
            <wp:docPr id="27" name="Chart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841CD1" w:rsidRPr="008F4A5F" w:rsidRDefault="00841CD1" w:rsidP="008F4A5F">
      <w:pPr>
        <w:spacing w:line="360" w:lineRule="auto"/>
        <w:rPr>
          <w:rFonts w:ascii="Arial" w:hAnsi="Arial"/>
          <w:rtl/>
        </w:rPr>
      </w:pPr>
      <w:r w:rsidRPr="008F4A5F">
        <w:rPr>
          <w:rFonts w:ascii="Arial" w:hAnsi="Arial"/>
          <w:rtl/>
        </w:rPr>
        <w:t xml:space="preserve">מדיאגרמה זו ניתן להבחין שלאסטרואידים שקרובים לכדור הארץ ולמאדים קיימים זמני מחזור קטנים. בנוסף ניתן להבחין בפיצול אצל אסטרואידים שקרובים לשמש, בעלי זמני מחזור גדולים ובעלי זמני מחזור קטנים. פיצול זה לא קיים אצל אסטרואידים רחוקים. ניתן להסיק מדיאגרמה זו שרק אסטרואידים שקרובים אל השמש מושפעים מאפקט </w:t>
      </w:r>
      <w:proofErr w:type="spellStart"/>
      <w:r w:rsidRPr="008F4A5F">
        <w:rPr>
          <w:rFonts w:ascii="Arial" w:hAnsi="Arial"/>
          <w:rtl/>
        </w:rPr>
        <w:t>יורפ</w:t>
      </w:r>
      <w:proofErr w:type="spellEnd"/>
      <w:r w:rsidRPr="008F4A5F">
        <w:rPr>
          <w:rFonts w:ascii="Arial" w:hAnsi="Arial"/>
          <w:rtl/>
        </w:rPr>
        <w:t xml:space="preserve"> </w:t>
      </w:r>
      <w:proofErr w:type="spellStart"/>
      <w:r w:rsidRPr="008F4A5F">
        <w:rPr>
          <w:rFonts w:ascii="Arial" w:hAnsi="Arial"/>
          <w:rtl/>
        </w:rPr>
        <w:t>שמאיט</w:t>
      </w:r>
      <w:proofErr w:type="spellEnd"/>
      <w:r w:rsidRPr="008F4A5F">
        <w:rPr>
          <w:rFonts w:ascii="Arial" w:hAnsi="Arial"/>
          <w:rtl/>
        </w:rPr>
        <w:t xml:space="preserve"> או מאיץ אותם.</w:t>
      </w:r>
    </w:p>
    <w:p w:rsidR="00841CD1" w:rsidRDefault="00841CD1" w:rsidP="008F4A5F">
      <w:pPr>
        <w:spacing w:line="360" w:lineRule="auto"/>
        <w:rPr>
          <w:rFonts w:ascii="Arial" w:hAnsi="Arial"/>
          <w:b/>
          <w:bCs/>
          <w:color w:val="000080"/>
          <w:sz w:val="28"/>
          <w:szCs w:val="28"/>
          <w:u w:val="single"/>
          <w:rtl/>
        </w:rPr>
      </w:pPr>
    </w:p>
    <w:p w:rsidR="00841CD1" w:rsidRDefault="00841CD1" w:rsidP="008F4A5F">
      <w:pPr>
        <w:spacing w:line="360" w:lineRule="auto"/>
        <w:rPr>
          <w:rFonts w:ascii="Arial" w:hAnsi="Arial"/>
          <w:b/>
          <w:bCs/>
          <w:color w:val="000080"/>
          <w:sz w:val="28"/>
          <w:szCs w:val="28"/>
          <w:u w:val="single"/>
          <w:rtl/>
        </w:rPr>
      </w:pPr>
    </w:p>
    <w:p w:rsidR="00841CD1" w:rsidRDefault="00841CD1" w:rsidP="008F4A5F">
      <w:pPr>
        <w:spacing w:line="360" w:lineRule="auto"/>
        <w:rPr>
          <w:rFonts w:ascii="Arial" w:hAnsi="Arial"/>
          <w:b/>
          <w:bCs/>
          <w:color w:val="000080"/>
          <w:sz w:val="28"/>
          <w:szCs w:val="28"/>
          <w:u w:val="single"/>
          <w:rtl/>
        </w:rPr>
      </w:pPr>
    </w:p>
    <w:p w:rsidR="00841CD1" w:rsidRDefault="00841CD1" w:rsidP="008F4A5F">
      <w:pPr>
        <w:spacing w:line="360" w:lineRule="auto"/>
        <w:rPr>
          <w:rFonts w:ascii="Arial" w:hAnsi="Arial"/>
          <w:b/>
          <w:bCs/>
          <w:color w:val="000080"/>
          <w:sz w:val="28"/>
          <w:szCs w:val="28"/>
          <w:u w:val="single"/>
          <w:rtl/>
        </w:rPr>
      </w:pPr>
    </w:p>
    <w:p w:rsidR="00841CD1" w:rsidRDefault="00841CD1" w:rsidP="008F4A5F">
      <w:pPr>
        <w:spacing w:line="360" w:lineRule="auto"/>
        <w:rPr>
          <w:rFonts w:ascii="Arial" w:hAnsi="Arial"/>
          <w:b/>
          <w:bCs/>
          <w:color w:val="000080"/>
          <w:sz w:val="28"/>
          <w:szCs w:val="28"/>
          <w:u w:val="single"/>
          <w:rtl/>
        </w:rPr>
      </w:pPr>
    </w:p>
    <w:p w:rsidR="00841CD1" w:rsidRDefault="00841CD1" w:rsidP="008F4A5F">
      <w:pPr>
        <w:spacing w:line="360" w:lineRule="auto"/>
        <w:rPr>
          <w:rFonts w:ascii="Arial" w:hAnsi="Arial"/>
          <w:b/>
          <w:bCs/>
          <w:color w:val="000080"/>
          <w:sz w:val="28"/>
          <w:szCs w:val="28"/>
          <w:u w:val="single"/>
          <w:rtl/>
        </w:rPr>
      </w:pPr>
    </w:p>
    <w:p w:rsidR="00841CD1" w:rsidRDefault="00841CD1" w:rsidP="008F4A5F">
      <w:pPr>
        <w:spacing w:line="360" w:lineRule="auto"/>
        <w:rPr>
          <w:rFonts w:ascii="Arial" w:hAnsi="Arial"/>
          <w:b/>
          <w:bCs/>
          <w:color w:val="000080"/>
          <w:sz w:val="28"/>
          <w:szCs w:val="28"/>
          <w:u w:val="single"/>
          <w:rtl/>
        </w:rPr>
      </w:pPr>
    </w:p>
    <w:p w:rsidR="00841CD1" w:rsidRDefault="00841CD1" w:rsidP="008F4A5F">
      <w:pPr>
        <w:spacing w:line="360" w:lineRule="auto"/>
        <w:rPr>
          <w:rFonts w:ascii="Arial" w:hAnsi="Arial"/>
          <w:b/>
          <w:bCs/>
          <w:color w:val="000080"/>
          <w:sz w:val="28"/>
          <w:szCs w:val="28"/>
          <w:u w:val="single"/>
          <w:rtl/>
        </w:rPr>
      </w:pPr>
    </w:p>
    <w:p w:rsidR="00841CD1" w:rsidRDefault="00841CD1" w:rsidP="008F4A5F">
      <w:pPr>
        <w:spacing w:line="360" w:lineRule="auto"/>
        <w:rPr>
          <w:rFonts w:ascii="Arial" w:hAnsi="Arial"/>
          <w:b/>
          <w:bCs/>
          <w:color w:val="000080"/>
          <w:sz w:val="28"/>
          <w:szCs w:val="28"/>
          <w:u w:val="single"/>
          <w:rtl/>
        </w:rPr>
      </w:pPr>
    </w:p>
    <w:p w:rsidR="00841CD1" w:rsidRDefault="00841CD1" w:rsidP="008F4A5F">
      <w:pPr>
        <w:spacing w:line="360" w:lineRule="auto"/>
        <w:rPr>
          <w:rFonts w:ascii="Arial" w:hAnsi="Arial"/>
          <w:b/>
          <w:bCs/>
          <w:color w:val="000080"/>
          <w:sz w:val="28"/>
          <w:szCs w:val="28"/>
          <w:u w:val="single"/>
          <w:rtl/>
        </w:rPr>
      </w:pPr>
    </w:p>
    <w:p w:rsidR="00841CD1" w:rsidRPr="002201F6" w:rsidRDefault="00841CD1" w:rsidP="008F4A5F">
      <w:pPr>
        <w:spacing w:line="360" w:lineRule="auto"/>
        <w:rPr>
          <w:rFonts w:ascii="Arial" w:hAnsi="Arial"/>
          <w:sz w:val="28"/>
          <w:szCs w:val="28"/>
          <w:rtl/>
        </w:rPr>
      </w:pPr>
      <w:r w:rsidRPr="002201F6">
        <w:rPr>
          <w:rFonts w:ascii="Arial" w:hAnsi="Arial"/>
          <w:b/>
          <w:bCs/>
          <w:sz w:val="28"/>
          <w:szCs w:val="28"/>
          <w:u w:val="single"/>
          <w:rtl/>
        </w:rPr>
        <w:lastRenderedPageBreak/>
        <w:t xml:space="preserve">דיאגרמות לפי קבוצות </w:t>
      </w:r>
    </w:p>
    <w:p w:rsidR="00841CD1" w:rsidRDefault="00841CD1" w:rsidP="002201F6">
      <w:pPr>
        <w:spacing w:line="360" w:lineRule="auto"/>
        <w:rPr>
          <w:rFonts w:ascii="Arial" w:hAnsi="Arial"/>
          <w:rtl/>
        </w:rPr>
      </w:pPr>
      <w:r w:rsidRPr="008F4A5F">
        <w:rPr>
          <w:rFonts w:ascii="Arial" w:hAnsi="Arial"/>
          <w:rtl/>
        </w:rPr>
        <w:t xml:space="preserve">בניסויים במעבדה ראינו שהתנהגות של גרפים של טמפרטורה, בהקרנה מחזורית, שונה לחומרים שונים. בשל כך מעניין לבדוק האם התנהגות גרפים של קוטר לזמני מחזור ומרחק מהשמש לזמני מחזור שונה מחומר לחומר, כלומר זמן המחזור של אסטרואיד תלוי בחומר שממנו הוא עשוי. לקחנו קבוצות גלובליות(פחמניים, סיליקטים ומתכתיים) ובנינו גרפים לקבוצות. בכל דיאגראמות זמן מחזור  יומי – בשעות, קוטר אסטרואיד – בק"מ וחני הראשי של המסלול – ביחידות אסטרונומיות. </w:t>
      </w:r>
    </w:p>
    <w:p w:rsidR="00841CD1" w:rsidRDefault="00841CD1" w:rsidP="002201F6">
      <w:pPr>
        <w:spacing w:line="360" w:lineRule="auto"/>
        <w:rPr>
          <w:rFonts w:ascii="Arial" w:hAnsi="Arial"/>
          <w:rtl/>
        </w:rPr>
      </w:pPr>
    </w:p>
    <w:p w:rsidR="00841CD1" w:rsidRDefault="00841CD1" w:rsidP="002201F6">
      <w:pPr>
        <w:spacing w:line="360" w:lineRule="auto"/>
        <w:rPr>
          <w:rFonts w:ascii="Arial" w:hAnsi="Arial"/>
          <w:rtl/>
        </w:rPr>
      </w:pPr>
    </w:p>
    <w:p w:rsidR="00841CD1" w:rsidRDefault="00841CD1" w:rsidP="002201F6">
      <w:pPr>
        <w:spacing w:line="360" w:lineRule="auto"/>
        <w:rPr>
          <w:rFonts w:ascii="Arial" w:hAnsi="Arial"/>
          <w:rtl/>
        </w:rPr>
      </w:pPr>
    </w:p>
    <w:p w:rsidR="00841CD1" w:rsidRDefault="00841CD1" w:rsidP="002201F6">
      <w:pPr>
        <w:spacing w:line="360" w:lineRule="auto"/>
        <w:rPr>
          <w:rFonts w:ascii="Arial" w:hAnsi="Arial"/>
          <w:rtl/>
        </w:rPr>
      </w:pPr>
    </w:p>
    <w:p w:rsidR="00841CD1" w:rsidRDefault="00841CD1" w:rsidP="002201F6">
      <w:pPr>
        <w:spacing w:line="360" w:lineRule="auto"/>
        <w:rPr>
          <w:rFonts w:ascii="Arial" w:hAnsi="Arial"/>
          <w:rtl/>
        </w:rPr>
      </w:pPr>
    </w:p>
    <w:p w:rsidR="00841CD1" w:rsidRDefault="00841CD1" w:rsidP="002201F6">
      <w:pPr>
        <w:spacing w:line="360" w:lineRule="auto"/>
        <w:rPr>
          <w:rFonts w:ascii="Arial" w:hAnsi="Arial"/>
          <w:rtl/>
        </w:rPr>
      </w:pPr>
    </w:p>
    <w:p w:rsidR="00841CD1" w:rsidRDefault="00841CD1" w:rsidP="002201F6">
      <w:pPr>
        <w:spacing w:line="360" w:lineRule="auto"/>
        <w:rPr>
          <w:rFonts w:ascii="Arial" w:hAnsi="Arial"/>
          <w:rtl/>
        </w:rPr>
      </w:pPr>
    </w:p>
    <w:p w:rsidR="00841CD1" w:rsidRDefault="00841CD1" w:rsidP="002201F6">
      <w:pPr>
        <w:spacing w:line="360" w:lineRule="auto"/>
        <w:rPr>
          <w:rFonts w:ascii="Arial" w:hAnsi="Arial"/>
          <w:rtl/>
        </w:rPr>
      </w:pPr>
    </w:p>
    <w:p w:rsidR="00841CD1" w:rsidRDefault="00841CD1" w:rsidP="002201F6">
      <w:pPr>
        <w:spacing w:line="360" w:lineRule="auto"/>
        <w:rPr>
          <w:rFonts w:ascii="Arial" w:hAnsi="Arial"/>
          <w:rtl/>
        </w:rPr>
      </w:pPr>
    </w:p>
    <w:p w:rsidR="00841CD1" w:rsidRDefault="00841CD1" w:rsidP="002201F6">
      <w:pPr>
        <w:spacing w:line="360" w:lineRule="auto"/>
        <w:rPr>
          <w:rFonts w:ascii="Arial" w:hAnsi="Arial"/>
          <w:rtl/>
        </w:rPr>
      </w:pPr>
    </w:p>
    <w:p w:rsidR="00841CD1" w:rsidRDefault="00841CD1" w:rsidP="002201F6">
      <w:pPr>
        <w:spacing w:line="360" w:lineRule="auto"/>
        <w:rPr>
          <w:rFonts w:ascii="Arial" w:hAnsi="Arial"/>
          <w:rtl/>
        </w:rPr>
      </w:pPr>
    </w:p>
    <w:p w:rsidR="00841CD1" w:rsidRDefault="00841CD1" w:rsidP="002201F6">
      <w:pPr>
        <w:spacing w:line="360" w:lineRule="auto"/>
        <w:rPr>
          <w:rFonts w:ascii="Arial" w:hAnsi="Arial"/>
          <w:rtl/>
        </w:rPr>
      </w:pPr>
    </w:p>
    <w:p w:rsidR="00841CD1" w:rsidRDefault="00841CD1" w:rsidP="002201F6">
      <w:pPr>
        <w:spacing w:line="360" w:lineRule="auto"/>
        <w:rPr>
          <w:rFonts w:ascii="Arial" w:hAnsi="Arial"/>
          <w:rtl/>
        </w:rPr>
      </w:pPr>
    </w:p>
    <w:p w:rsidR="00841CD1" w:rsidRDefault="00841CD1" w:rsidP="002201F6">
      <w:pPr>
        <w:spacing w:line="360" w:lineRule="auto"/>
        <w:rPr>
          <w:rFonts w:ascii="Arial" w:hAnsi="Arial"/>
          <w:rtl/>
        </w:rPr>
      </w:pPr>
    </w:p>
    <w:p w:rsidR="00841CD1" w:rsidRDefault="00841CD1" w:rsidP="002201F6">
      <w:pPr>
        <w:spacing w:line="360" w:lineRule="auto"/>
        <w:rPr>
          <w:rFonts w:ascii="Arial" w:hAnsi="Arial"/>
          <w:rtl/>
        </w:rPr>
      </w:pPr>
    </w:p>
    <w:p w:rsidR="00841CD1" w:rsidRDefault="00841CD1" w:rsidP="002201F6">
      <w:pPr>
        <w:spacing w:line="360" w:lineRule="auto"/>
        <w:rPr>
          <w:rFonts w:ascii="Arial" w:hAnsi="Arial"/>
          <w:rtl/>
        </w:rPr>
      </w:pPr>
    </w:p>
    <w:p w:rsidR="00841CD1" w:rsidRDefault="00841CD1" w:rsidP="002201F6">
      <w:pPr>
        <w:spacing w:line="360" w:lineRule="auto"/>
        <w:rPr>
          <w:rFonts w:ascii="Arial" w:hAnsi="Arial"/>
          <w:rtl/>
        </w:rPr>
      </w:pPr>
    </w:p>
    <w:p w:rsidR="00841CD1" w:rsidRDefault="00841CD1" w:rsidP="002201F6">
      <w:pPr>
        <w:spacing w:line="360" w:lineRule="auto"/>
        <w:rPr>
          <w:rFonts w:ascii="Arial" w:hAnsi="Arial"/>
          <w:rtl/>
        </w:rPr>
      </w:pPr>
    </w:p>
    <w:p w:rsidR="00841CD1" w:rsidRPr="008F4A5F" w:rsidRDefault="00841CD1" w:rsidP="002201F6">
      <w:pPr>
        <w:spacing w:line="360" w:lineRule="auto"/>
        <w:rPr>
          <w:rFonts w:ascii="Arial" w:hAnsi="Arial"/>
          <w:rtl/>
        </w:rPr>
      </w:pPr>
    </w:p>
    <w:p w:rsidR="00841CD1" w:rsidRPr="00EB3109" w:rsidRDefault="00841CD1" w:rsidP="008F4A5F">
      <w:pPr>
        <w:spacing w:line="360" w:lineRule="auto"/>
        <w:rPr>
          <w:rFonts w:ascii="Arial" w:hAnsi="Arial"/>
          <w:b/>
          <w:bCs/>
          <w:sz w:val="28"/>
          <w:szCs w:val="28"/>
          <w:u w:val="single"/>
          <w:rtl/>
        </w:rPr>
      </w:pPr>
      <w:r w:rsidRPr="00EB3109">
        <w:rPr>
          <w:rFonts w:ascii="Arial" w:hAnsi="Arial"/>
          <w:b/>
          <w:bCs/>
          <w:sz w:val="28"/>
          <w:szCs w:val="28"/>
          <w:u w:val="single"/>
        </w:rPr>
        <w:lastRenderedPageBreak/>
        <w:t>C</w:t>
      </w:r>
      <w:r w:rsidRPr="00EB3109">
        <w:rPr>
          <w:rFonts w:ascii="Arial" w:hAnsi="Arial"/>
          <w:b/>
          <w:bCs/>
          <w:sz w:val="28"/>
          <w:szCs w:val="28"/>
          <w:u w:val="single"/>
          <w:rtl/>
        </w:rPr>
        <w:t>- פחמן</w:t>
      </w:r>
    </w:p>
    <w:p w:rsidR="00841CD1" w:rsidRPr="008F4A5F" w:rsidRDefault="00841CD1" w:rsidP="008F4A5F">
      <w:pPr>
        <w:spacing w:line="360" w:lineRule="auto"/>
        <w:rPr>
          <w:rFonts w:ascii="Arial" w:hAnsi="Arial"/>
          <w:u w:val="single"/>
          <w:rtl/>
        </w:rPr>
      </w:pPr>
    </w:p>
    <w:p w:rsidR="00841CD1" w:rsidRPr="008F4A5F" w:rsidRDefault="0014552A" w:rsidP="008F4A5F">
      <w:pPr>
        <w:spacing w:line="360" w:lineRule="auto"/>
        <w:rPr>
          <w:rFonts w:ascii="Arial" w:hAnsi="Arial"/>
          <w:u w:val="single"/>
          <w:rtl/>
        </w:rPr>
      </w:pPr>
      <w:r>
        <w:rPr>
          <w:rFonts w:ascii="Arial" w:hAnsi="Arial"/>
          <w:noProof/>
        </w:rPr>
        <w:drawing>
          <wp:inline distT="0" distB="0" distL="0" distR="0">
            <wp:extent cx="4577952" cy="2746494"/>
            <wp:effectExtent l="12204" t="6102" r="5339" b="2669"/>
            <wp:docPr id="28" name="Chart 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841CD1" w:rsidRPr="008F4A5F" w:rsidRDefault="00841CD1" w:rsidP="008F4A5F">
      <w:pPr>
        <w:spacing w:line="360" w:lineRule="auto"/>
        <w:rPr>
          <w:rFonts w:ascii="Arial" w:hAnsi="Arial"/>
          <w:rtl/>
        </w:rPr>
      </w:pPr>
      <w:r w:rsidRPr="008F4A5F">
        <w:rPr>
          <w:rFonts w:ascii="Arial" w:hAnsi="Arial"/>
          <w:rtl/>
        </w:rPr>
        <w:t>מדיאגרמה זו ניתן להסיק שאסטרואידים פחמניים מאופיינים בזמני מחזור קטנים.</w:t>
      </w:r>
    </w:p>
    <w:p w:rsidR="00841CD1" w:rsidRPr="008F4A5F" w:rsidRDefault="00841CD1" w:rsidP="008F4A5F">
      <w:pPr>
        <w:spacing w:line="360" w:lineRule="auto"/>
        <w:rPr>
          <w:rFonts w:ascii="Arial" w:hAnsi="Arial"/>
          <w:rtl/>
        </w:rPr>
      </w:pPr>
    </w:p>
    <w:p w:rsidR="00841CD1" w:rsidRPr="008F4A5F" w:rsidRDefault="00841CD1" w:rsidP="008F4A5F">
      <w:pPr>
        <w:tabs>
          <w:tab w:val="left" w:pos="3014"/>
        </w:tabs>
        <w:spacing w:line="360" w:lineRule="auto"/>
        <w:rPr>
          <w:rFonts w:ascii="Arial" w:hAnsi="Arial"/>
          <w:rtl/>
        </w:rPr>
      </w:pPr>
      <w:r w:rsidRPr="008F4A5F">
        <w:rPr>
          <w:rFonts w:ascii="Arial" w:hAnsi="Arial"/>
          <w:rtl/>
        </w:rPr>
        <w:tab/>
      </w:r>
      <w:r w:rsidR="0014552A">
        <w:rPr>
          <w:rFonts w:ascii="Arial" w:hAnsi="Arial"/>
          <w:noProof/>
        </w:rPr>
        <w:drawing>
          <wp:inline distT="0" distB="0" distL="0" distR="0">
            <wp:extent cx="4577952" cy="2746494"/>
            <wp:effectExtent l="12204" t="6102" r="5339" b="2669"/>
            <wp:docPr id="29" name="Chart 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841CD1" w:rsidRPr="008F4A5F" w:rsidRDefault="00841CD1" w:rsidP="008F4A5F">
      <w:pPr>
        <w:spacing w:line="360" w:lineRule="auto"/>
        <w:rPr>
          <w:rFonts w:ascii="Arial" w:hAnsi="Arial"/>
          <w:rtl/>
        </w:rPr>
      </w:pPr>
      <w:r w:rsidRPr="008F4A5F">
        <w:rPr>
          <w:rFonts w:ascii="Arial" w:hAnsi="Arial"/>
          <w:rtl/>
        </w:rPr>
        <w:t xml:space="preserve">בדומה לדיאגרמות קודמות, ניתן להבחין בפיצול שמתרחש אצל אסטרואידים קרובי שמש. יכול להיות שזה גם כן עקב תופעות </w:t>
      </w:r>
      <w:proofErr w:type="spellStart"/>
      <w:r w:rsidRPr="008F4A5F">
        <w:rPr>
          <w:rFonts w:ascii="Arial" w:hAnsi="Arial"/>
          <w:rtl/>
        </w:rPr>
        <w:t>יורפ</w:t>
      </w:r>
      <w:proofErr w:type="spellEnd"/>
      <w:r w:rsidRPr="008F4A5F">
        <w:rPr>
          <w:rFonts w:ascii="Arial" w:hAnsi="Arial"/>
          <w:rtl/>
        </w:rPr>
        <w:t>. קיים ריכוז גדול של אסטרואידים פחמניים בחגורת האסטרואידים, עובדה זו משתקפת בדיאגרמה.</w:t>
      </w:r>
    </w:p>
    <w:p w:rsidR="00841CD1" w:rsidRPr="008F4A5F" w:rsidRDefault="00841CD1" w:rsidP="008F4A5F">
      <w:pPr>
        <w:spacing w:line="360" w:lineRule="auto"/>
        <w:rPr>
          <w:rFonts w:ascii="Arial" w:hAnsi="Arial"/>
          <w:u w:val="single"/>
          <w:rtl/>
        </w:rPr>
      </w:pPr>
    </w:p>
    <w:p w:rsidR="00841CD1" w:rsidRPr="00EB3109" w:rsidRDefault="00841CD1" w:rsidP="008F4A5F">
      <w:pPr>
        <w:spacing w:line="360" w:lineRule="auto"/>
        <w:rPr>
          <w:rFonts w:ascii="Arial" w:hAnsi="Arial"/>
          <w:b/>
          <w:bCs/>
          <w:sz w:val="28"/>
          <w:szCs w:val="28"/>
          <w:u w:val="single"/>
          <w:rtl/>
        </w:rPr>
      </w:pPr>
      <w:r w:rsidRPr="00EB3109">
        <w:rPr>
          <w:rFonts w:ascii="Arial" w:hAnsi="Arial"/>
          <w:b/>
          <w:bCs/>
          <w:sz w:val="28"/>
          <w:szCs w:val="28"/>
          <w:u w:val="single"/>
        </w:rPr>
        <w:lastRenderedPageBreak/>
        <w:t>S</w:t>
      </w:r>
      <w:r w:rsidRPr="00EB3109">
        <w:rPr>
          <w:rFonts w:ascii="Arial" w:hAnsi="Arial"/>
          <w:b/>
          <w:bCs/>
          <w:sz w:val="28"/>
          <w:szCs w:val="28"/>
          <w:u w:val="single"/>
          <w:rtl/>
        </w:rPr>
        <w:t>- סיליקטים</w:t>
      </w:r>
    </w:p>
    <w:p w:rsidR="00841CD1" w:rsidRPr="008F4A5F" w:rsidRDefault="00841CD1" w:rsidP="008F4A5F">
      <w:pPr>
        <w:spacing w:line="360" w:lineRule="auto"/>
        <w:rPr>
          <w:rFonts w:ascii="Arial" w:hAnsi="Arial"/>
          <w:u w:val="single"/>
          <w:rtl/>
        </w:rPr>
      </w:pPr>
    </w:p>
    <w:p w:rsidR="00841CD1" w:rsidRPr="008F4A5F" w:rsidRDefault="0014552A" w:rsidP="008F4A5F">
      <w:pPr>
        <w:spacing w:line="360" w:lineRule="auto"/>
        <w:rPr>
          <w:rFonts w:ascii="Arial" w:hAnsi="Arial"/>
          <w:u w:val="single"/>
          <w:rtl/>
        </w:rPr>
      </w:pPr>
      <w:r>
        <w:rPr>
          <w:rFonts w:ascii="Arial" w:hAnsi="Arial"/>
          <w:noProof/>
        </w:rPr>
        <w:drawing>
          <wp:inline distT="0" distB="0" distL="0" distR="0">
            <wp:extent cx="4577952" cy="2688336"/>
            <wp:effectExtent l="12204" t="6096" r="5339" b="1143"/>
            <wp:docPr id="30" name="Chart 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841CD1" w:rsidRPr="008F4A5F" w:rsidRDefault="00841CD1" w:rsidP="008F4A5F">
      <w:pPr>
        <w:spacing w:line="360" w:lineRule="auto"/>
        <w:rPr>
          <w:rFonts w:ascii="Arial" w:hAnsi="Arial"/>
          <w:rtl/>
        </w:rPr>
      </w:pPr>
      <w:r w:rsidRPr="008F4A5F">
        <w:rPr>
          <w:rFonts w:ascii="Arial" w:hAnsi="Arial"/>
          <w:rtl/>
        </w:rPr>
        <w:t xml:space="preserve">מדיאגרמה זו ניתן להבחין במידה קטנה של פיצול אצל אסטרואידים קטנים (שקטנים מ- 5 ק"מ ), </w:t>
      </w:r>
      <w:proofErr w:type="spellStart"/>
      <w:r w:rsidRPr="008F4A5F">
        <w:rPr>
          <w:rFonts w:ascii="Arial" w:hAnsi="Arial"/>
          <w:rtl/>
        </w:rPr>
        <w:t>אסטרואדים</w:t>
      </w:r>
      <w:proofErr w:type="spellEnd"/>
      <w:r w:rsidRPr="008F4A5F">
        <w:rPr>
          <w:rFonts w:ascii="Arial" w:hAnsi="Arial"/>
          <w:rtl/>
        </w:rPr>
        <w:t xml:space="preserve"> בעלי זמני מחזור קטן ובעלי זמני מחזור גדולים, יכול להיות שזה קורה עקב אסטרואידים כפולים. בנוסף קיימת מגמתיות מתונה כאשר לאסטרואידים גדולים קיימים זמני מחזור גדולים ולאסטרואידים קטנים  זמני מחזור קטנים.</w:t>
      </w:r>
    </w:p>
    <w:p w:rsidR="00841CD1" w:rsidRPr="008F4A5F" w:rsidRDefault="0014552A" w:rsidP="008F4A5F">
      <w:pPr>
        <w:spacing w:line="360" w:lineRule="auto"/>
        <w:rPr>
          <w:rFonts w:ascii="Arial" w:hAnsi="Arial"/>
          <w:u w:val="single"/>
          <w:rtl/>
        </w:rPr>
      </w:pPr>
      <w:r>
        <w:rPr>
          <w:rFonts w:ascii="Arial" w:hAnsi="Arial"/>
          <w:noProof/>
        </w:rPr>
        <w:drawing>
          <wp:inline distT="0" distB="0" distL="0" distR="0">
            <wp:extent cx="4577952" cy="2746494"/>
            <wp:effectExtent l="12204" t="6102" r="5339" b="2669"/>
            <wp:docPr id="31" name="Chart 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841CD1" w:rsidRPr="008F4A5F" w:rsidRDefault="00841CD1" w:rsidP="008F4A5F">
      <w:pPr>
        <w:spacing w:line="360" w:lineRule="auto"/>
        <w:rPr>
          <w:rFonts w:ascii="Arial" w:hAnsi="Arial"/>
        </w:rPr>
      </w:pPr>
      <w:r w:rsidRPr="008F4A5F">
        <w:rPr>
          <w:rFonts w:ascii="Arial" w:hAnsi="Arial"/>
          <w:rtl/>
        </w:rPr>
        <w:t>מדיאגרמה זו ניתן לראות שמשפחת האסטרואידים הסיליקטים מאופיינים בזמני מחזור קטנים. בנוסף קיים ריכוז של אסטרואידים מסוג זה בחגורת האסטרואידים.</w:t>
      </w:r>
    </w:p>
    <w:p w:rsidR="00841CD1" w:rsidRPr="008F4A5F" w:rsidRDefault="00841CD1" w:rsidP="008F4A5F">
      <w:pPr>
        <w:spacing w:line="360" w:lineRule="auto"/>
        <w:rPr>
          <w:rFonts w:ascii="Arial" w:hAnsi="Arial"/>
          <w:u w:val="single"/>
          <w:rtl/>
        </w:rPr>
      </w:pPr>
    </w:p>
    <w:p w:rsidR="00841CD1" w:rsidRPr="00EB3109" w:rsidRDefault="00841CD1" w:rsidP="008F4A5F">
      <w:pPr>
        <w:spacing w:line="360" w:lineRule="auto"/>
        <w:rPr>
          <w:rFonts w:ascii="Arial" w:hAnsi="Arial"/>
          <w:b/>
          <w:bCs/>
          <w:sz w:val="28"/>
          <w:szCs w:val="28"/>
          <w:u w:val="single"/>
          <w:rtl/>
        </w:rPr>
      </w:pPr>
      <w:r w:rsidRPr="00EB3109">
        <w:rPr>
          <w:rFonts w:ascii="Arial" w:hAnsi="Arial"/>
          <w:b/>
          <w:bCs/>
          <w:sz w:val="28"/>
          <w:szCs w:val="28"/>
          <w:u w:val="single"/>
        </w:rPr>
        <w:lastRenderedPageBreak/>
        <w:t>X</w:t>
      </w:r>
      <w:r w:rsidRPr="00EB3109">
        <w:rPr>
          <w:rFonts w:ascii="Arial" w:hAnsi="Arial"/>
          <w:b/>
          <w:bCs/>
          <w:sz w:val="28"/>
          <w:szCs w:val="28"/>
          <w:u w:val="single"/>
          <w:rtl/>
        </w:rPr>
        <w:t>- מתכתיים</w:t>
      </w:r>
    </w:p>
    <w:p w:rsidR="00841CD1" w:rsidRPr="008F4A5F" w:rsidRDefault="00841CD1" w:rsidP="008F4A5F">
      <w:pPr>
        <w:spacing w:line="360" w:lineRule="auto"/>
        <w:rPr>
          <w:rFonts w:ascii="Arial" w:hAnsi="Arial"/>
          <w:u w:val="single"/>
          <w:rtl/>
        </w:rPr>
      </w:pPr>
    </w:p>
    <w:p w:rsidR="00841CD1" w:rsidRPr="008F4A5F" w:rsidRDefault="0014552A" w:rsidP="008F4A5F">
      <w:pPr>
        <w:spacing w:line="360" w:lineRule="auto"/>
        <w:rPr>
          <w:rFonts w:ascii="Arial" w:hAnsi="Arial"/>
          <w:u w:val="single"/>
          <w:rtl/>
        </w:rPr>
      </w:pPr>
      <w:r>
        <w:rPr>
          <w:rFonts w:ascii="Arial" w:hAnsi="Arial"/>
          <w:noProof/>
        </w:rPr>
        <w:drawing>
          <wp:inline distT="0" distB="0" distL="0" distR="0">
            <wp:extent cx="4577952" cy="2746494"/>
            <wp:effectExtent l="12204" t="6102" r="5339" b="2669"/>
            <wp:docPr id="32" name="Chart 1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841CD1" w:rsidRPr="008F4A5F" w:rsidRDefault="00841CD1" w:rsidP="008F4A5F">
      <w:pPr>
        <w:spacing w:line="360" w:lineRule="auto"/>
        <w:rPr>
          <w:rFonts w:ascii="Arial" w:hAnsi="Arial"/>
          <w:rtl/>
        </w:rPr>
      </w:pPr>
      <w:r w:rsidRPr="008F4A5F">
        <w:rPr>
          <w:rFonts w:ascii="Arial" w:hAnsi="Arial"/>
          <w:rtl/>
        </w:rPr>
        <w:t>מדיאגרמה זו ניתן להבחין שקיימים מעט מאוד אסטרואידים קטנים בקטגוריה זו ( שקטנים מ- 5 ק"מ). זמני המחזור באסטרואידים מתכתיים נע בין שעות בודדות עד עשרות שעות, (זמני מחזור קטנים).</w:t>
      </w:r>
    </w:p>
    <w:p w:rsidR="00841CD1" w:rsidRPr="008F4A5F" w:rsidRDefault="0014552A" w:rsidP="008F4A5F">
      <w:pPr>
        <w:spacing w:line="360" w:lineRule="auto"/>
        <w:rPr>
          <w:rFonts w:ascii="Arial" w:hAnsi="Arial"/>
          <w:u w:val="single"/>
          <w:rtl/>
        </w:rPr>
      </w:pPr>
      <w:r>
        <w:rPr>
          <w:rFonts w:ascii="Arial" w:hAnsi="Arial"/>
          <w:noProof/>
        </w:rPr>
        <w:drawing>
          <wp:inline distT="0" distB="0" distL="0" distR="0">
            <wp:extent cx="4577952" cy="2746494"/>
            <wp:effectExtent l="12204" t="6102" r="5339" b="2669"/>
            <wp:docPr id="33" name="Chart 1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841CD1" w:rsidRPr="008F4A5F" w:rsidRDefault="00841CD1" w:rsidP="008F4A5F">
      <w:pPr>
        <w:spacing w:line="360" w:lineRule="auto"/>
        <w:rPr>
          <w:rFonts w:ascii="Arial" w:hAnsi="Arial"/>
          <w:rtl/>
        </w:rPr>
      </w:pPr>
      <w:r w:rsidRPr="008F4A5F">
        <w:rPr>
          <w:rFonts w:ascii="Arial" w:hAnsi="Arial"/>
          <w:rtl/>
        </w:rPr>
        <w:t xml:space="preserve">ניתן להבחין גם מכאן במידה </w:t>
      </w:r>
      <w:proofErr w:type="spellStart"/>
      <w:r w:rsidRPr="008F4A5F">
        <w:rPr>
          <w:rFonts w:ascii="Arial" w:hAnsi="Arial"/>
          <w:rtl/>
        </w:rPr>
        <w:t>מסויימת</w:t>
      </w:r>
      <w:proofErr w:type="spellEnd"/>
      <w:r w:rsidRPr="008F4A5F">
        <w:rPr>
          <w:rFonts w:ascii="Arial" w:hAnsi="Arial"/>
          <w:rtl/>
        </w:rPr>
        <w:t xml:space="preserve"> של פיצול אצל אסטרואידים קרובי שמש, בעלי זמני מחזור גדולים ובעלי זמני מחזור קטנים. פיצול זה אינו קיים אצל אסטרואידים רחוקים יותר. יכול לביות שזה נובע עקב תופעות </w:t>
      </w:r>
      <w:proofErr w:type="spellStart"/>
      <w:r w:rsidRPr="008F4A5F">
        <w:rPr>
          <w:rFonts w:ascii="Arial" w:hAnsi="Arial"/>
          <w:rtl/>
        </w:rPr>
        <w:t>יורפ</w:t>
      </w:r>
      <w:proofErr w:type="spellEnd"/>
      <w:r w:rsidRPr="008F4A5F">
        <w:rPr>
          <w:rFonts w:ascii="Arial" w:hAnsi="Arial"/>
          <w:rtl/>
        </w:rPr>
        <w:t>.</w:t>
      </w:r>
    </w:p>
    <w:p w:rsidR="00841CD1" w:rsidRPr="008F4A5F" w:rsidRDefault="00841CD1" w:rsidP="00F672C0">
      <w:pPr>
        <w:spacing w:line="360" w:lineRule="auto"/>
        <w:rPr>
          <w:rFonts w:ascii="Arial" w:hAnsi="Arial"/>
          <w:u w:val="single"/>
          <w:rtl/>
        </w:rPr>
      </w:pPr>
    </w:p>
    <w:p w:rsidR="00841CD1" w:rsidRPr="00F672C0" w:rsidRDefault="00841CD1" w:rsidP="008F4A5F">
      <w:pPr>
        <w:spacing w:line="360" w:lineRule="auto"/>
        <w:jc w:val="center"/>
        <w:rPr>
          <w:rFonts w:ascii="Arial" w:hAnsi="Arial"/>
          <w:b/>
          <w:bCs/>
          <w:sz w:val="28"/>
          <w:szCs w:val="28"/>
          <w:u w:val="single"/>
          <w:rtl/>
        </w:rPr>
      </w:pPr>
      <w:r w:rsidRPr="00F672C0">
        <w:rPr>
          <w:rFonts w:ascii="Arial" w:hAnsi="Arial"/>
          <w:b/>
          <w:bCs/>
          <w:sz w:val="28"/>
          <w:szCs w:val="28"/>
          <w:u w:val="single"/>
          <w:rtl/>
        </w:rPr>
        <w:lastRenderedPageBreak/>
        <w:t xml:space="preserve">פרמטר- </w:t>
      </w:r>
      <w:r w:rsidRPr="00F672C0">
        <w:rPr>
          <w:rFonts w:ascii="Arial" w:hAnsi="Arial"/>
          <w:b/>
          <w:bCs/>
          <w:sz w:val="28"/>
          <w:szCs w:val="28"/>
          <w:u w:val="single"/>
        </w:rPr>
        <w:t>P</w:t>
      </w:r>
    </w:p>
    <w:p w:rsidR="00841CD1" w:rsidRPr="008F4A5F" w:rsidRDefault="00841CD1" w:rsidP="008F4A5F">
      <w:pPr>
        <w:spacing w:line="360" w:lineRule="auto"/>
        <w:rPr>
          <w:rFonts w:ascii="Arial" w:hAnsi="Arial"/>
          <w:rtl/>
        </w:rPr>
      </w:pPr>
      <w:r w:rsidRPr="008F4A5F">
        <w:rPr>
          <w:rFonts w:ascii="Arial" w:hAnsi="Arial"/>
          <w:rtl/>
        </w:rPr>
        <w:t>כדי לעזור להבין את התופעה, המנחה שלי ואני בנינו פרמטר בעזרת השיקולים הבאים:</w:t>
      </w:r>
    </w:p>
    <w:p w:rsidR="00841CD1" w:rsidRPr="008F4A5F" w:rsidRDefault="00841CD1" w:rsidP="008F4A5F">
      <w:pPr>
        <w:pStyle w:val="a3"/>
        <w:numPr>
          <w:ilvl w:val="0"/>
          <w:numId w:val="4"/>
        </w:numPr>
        <w:spacing w:line="360" w:lineRule="auto"/>
        <w:rPr>
          <w:rFonts w:ascii="Arial" w:hAnsi="Arial"/>
        </w:rPr>
      </w:pPr>
      <w:r w:rsidRPr="008F4A5F">
        <w:rPr>
          <w:rFonts w:ascii="Arial" w:hAnsi="Arial"/>
          <w:rtl/>
        </w:rPr>
        <w:t>קיים קשר בין קוטר האסטרואיד לבין זמן המחזור שלו, לכן המנחה שלי ואני לקחנו בחשבון להוסיף לפרמטר קוטר (</w:t>
      </w:r>
      <w:r w:rsidRPr="008F4A5F">
        <w:rPr>
          <w:rFonts w:ascii="Arial" w:hAnsi="Arial"/>
        </w:rPr>
        <w:t>Diameter</w:t>
      </w:r>
      <w:r w:rsidRPr="008F4A5F">
        <w:rPr>
          <w:rFonts w:ascii="Arial" w:hAnsi="Arial"/>
          <w:rtl/>
        </w:rPr>
        <w:t>).</w:t>
      </w:r>
    </w:p>
    <w:p w:rsidR="00841CD1" w:rsidRPr="008F4A5F" w:rsidRDefault="00841CD1" w:rsidP="008F4A5F">
      <w:pPr>
        <w:pStyle w:val="a3"/>
        <w:numPr>
          <w:ilvl w:val="0"/>
          <w:numId w:val="4"/>
        </w:numPr>
        <w:spacing w:line="360" w:lineRule="auto"/>
        <w:rPr>
          <w:rFonts w:ascii="Arial" w:hAnsi="Arial"/>
        </w:rPr>
      </w:pPr>
      <w:r w:rsidRPr="008F4A5F">
        <w:rPr>
          <w:rFonts w:ascii="Arial" w:hAnsi="Arial"/>
          <w:rtl/>
        </w:rPr>
        <w:t>קשר נוסף קיים בין המרחק של האסטרואיד מהשמש (</w:t>
      </w:r>
      <w:r w:rsidRPr="008F4A5F">
        <w:rPr>
          <w:rFonts w:ascii="Arial" w:hAnsi="Arial"/>
        </w:rPr>
        <w:t>a</w:t>
      </w:r>
      <w:r w:rsidRPr="008F4A5F">
        <w:rPr>
          <w:rFonts w:ascii="Arial" w:hAnsi="Arial"/>
          <w:rtl/>
        </w:rPr>
        <w:t xml:space="preserve">) ליצירת התופעה, כאשר פליטת הקרינה מאסטרואיד נמצאת ביחס ריבועי הפוך לזמן המחזור. </w:t>
      </w:r>
    </w:p>
    <w:p w:rsidR="00841CD1" w:rsidRPr="008F4A5F" w:rsidRDefault="00841CD1" w:rsidP="008F4A5F">
      <w:pPr>
        <w:pStyle w:val="a3"/>
        <w:spacing w:line="360" w:lineRule="auto"/>
        <w:rPr>
          <w:rFonts w:ascii="Arial" w:hAnsi="Arial"/>
          <w:rtl/>
        </w:rPr>
      </w:pPr>
    </w:p>
    <w:p w:rsidR="00841CD1" w:rsidRPr="008F4A5F" w:rsidRDefault="00841CD1" w:rsidP="008F4A5F">
      <w:pPr>
        <w:pStyle w:val="a3"/>
        <w:spacing w:line="360" w:lineRule="auto"/>
        <w:rPr>
          <w:rFonts w:ascii="Arial" w:hAnsi="Arial"/>
          <w:rtl/>
        </w:rPr>
      </w:pPr>
      <w:r w:rsidRPr="008F4A5F">
        <w:rPr>
          <w:rFonts w:ascii="Arial" w:hAnsi="Arial"/>
          <w:rtl/>
        </w:rPr>
        <w:t>משיקולים אלה הפרמטר שבנינו הוא:</w:t>
      </w:r>
    </w:p>
    <w:p w:rsidR="00841CD1" w:rsidRPr="008F4A5F" w:rsidRDefault="0014552A" w:rsidP="008F4A5F">
      <w:pPr>
        <w:pStyle w:val="a3"/>
        <w:spacing w:line="360" w:lineRule="auto"/>
        <w:rPr>
          <w:rFonts w:ascii="Arial" w:hAnsi="Arial"/>
          <w:rtl/>
        </w:rPr>
      </w:pPr>
      <m:oMathPara>
        <m:oMath>
          <m:r>
            <w:rPr>
              <w:rFonts w:ascii="Cambria Math" w:hAnsi="Cambria Math"/>
              <w:sz w:val="24"/>
              <w:szCs w:val="24"/>
            </w:rPr>
            <m:t>P=</m:t>
          </m:r>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Diameter</m:t>
                  </m:r>
                </m:e>
                <m:sup>
                  <m:r>
                    <w:rPr>
                      <w:rFonts w:ascii="Cambria Math" w:hAnsi="Cambria Math"/>
                      <w:sz w:val="24"/>
                      <w:szCs w:val="24"/>
                    </w:rPr>
                    <m:t>2</m:t>
                  </m:r>
                </m:sup>
              </m:sSup>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2</m:t>
                  </m:r>
                </m:sup>
              </m:sSup>
            </m:den>
          </m:f>
        </m:oMath>
      </m:oMathPara>
    </w:p>
    <w:p w:rsidR="00841CD1" w:rsidRPr="008F4A5F" w:rsidRDefault="00841CD1" w:rsidP="008F4A5F">
      <w:pPr>
        <w:spacing w:line="360" w:lineRule="auto"/>
        <w:rPr>
          <w:rFonts w:ascii="Arial" w:hAnsi="Arial"/>
          <w:rtl/>
        </w:rPr>
      </w:pPr>
    </w:p>
    <w:p w:rsidR="00841CD1" w:rsidRPr="008F4A5F" w:rsidRDefault="00841CD1" w:rsidP="008F4A5F">
      <w:pPr>
        <w:pStyle w:val="a3"/>
        <w:numPr>
          <w:ilvl w:val="0"/>
          <w:numId w:val="5"/>
        </w:numPr>
        <w:spacing w:line="360" w:lineRule="auto"/>
        <w:rPr>
          <w:rFonts w:ascii="Arial" w:hAnsi="Arial"/>
        </w:rPr>
      </w:pPr>
      <w:r w:rsidRPr="008F4A5F">
        <w:rPr>
          <w:rFonts w:ascii="Arial" w:hAnsi="Arial"/>
          <w:rtl/>
        </w:rPr>
        <w:t xml:space="preserve">הקוטר גם הוא בריבוע </w:t>
      </w:r>
      <w:proofErr w:type="spellStart"/>
      <w:r w:rsidRPr="008F4A5F">
        <w:rPr>
          <w:rFonts w:ascii="Arial" w:hAnsi="Arial"/>
          <w:rtl/>
        </w:rPr>
        <w:t>מכייון</w:t>
      </w:r>
      <w:proofErr w:type="spellEnd"/>
      <w:r w:rsidRPr="008F4A5F">
        <w:rPr>
          <w:rFonts w:ascii="Arial" w:hAnsi="Arial"/>
          <w:rtl/>
        </w:rPr>
        <w:t xml:space="preserve"> שגם המרחק מהשמש בריבוע.</w:t>
      </w: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Pr="008F4A5F" w:rsidRDefault="00841CD1" w:rsidP="008F4A5F">
      <w:pPr>
        <w:spacing w:line="360" w:lineRule="auto"/>
        <w:rPr>
          <w:rFonts w:ascii="Arial" w:hAnsi="Arial"/>
          <w:rtl/>
        </w:rPr>
      </w:pPr>
      <w:r w:rsidRPr="008F4A5F">
        <w:rPr>
          <w:rFonts w:ascii="Arial" w:hAnsi="Arial"/>
          <w:rtl/>
        </w:rPr>
        <w:t>להלן דיאגרמות שבנינו בעזרת הפרמטר:</w:t>
      </w:r>
    </w:p>
    <w:p w:rsidR="00841CD1" w:rsidRPr="00F672C0" w:rsidRDefault="00841CD1" w:rsidP="008F4A5F">
      <w:pPr>
        <w:spacing w:line="360" w:lineRule="auto"/>
        <w:rPr>
          <w:rFonts w:ascii="Arial" w:hAnsi="Arial"/>
          <w:b/>
          <w:bCs/>
          <w:sz w:val="28"/>
          <w:szCs w:val="28"/>
          <w:u w:val="single"/>
          <w:rtl/>
        </w:rPr>
      </w:pPr>
      <w:r w:rsidRPr="00F672C0">
        <w:rPr>
          <w:rFonts w:ascii="Arial" w:hAnsi="Arial"/>
          <w:b/>
          <w:bCs/>
          <w:sz w:val="28"/>
          <w:szCs w:val="28"/>
          <w:u w:val="single"/>
          <w:rtl/>
        </w:rPr>
        <w:t>כללי</w:t>
      </w:r>
    </w:p>
    <w:p w:rsidR="00841CD1" w:rsidRPr="008F4A5F" w:rsidRDefault="0014552A" w:rsidP="008F4A5F">
      <w:pPr>
        <w:spacing w:line="360" w:lineRule="auto"/>
        <w:jc w:val="center"/>
        <w:rPr>
          <w:rFonts w:ascii="Arial" w:hAnsi="Arial"/>
        </w:rPr>
      </w:pPr>
      <w:r>
        <w:rPr>
          <w:rFonts w:ascii="Arial" w:hAnsi="Arial"/>
          <w:noProof/>
        </w:rPr>
        <w:drawing>
          <wp:inline distT="0" distB="0" distL="0" distR="0">
            <wp:extent cx="4849581" cy="3948681"/>
            <wp:effectExtent l="12197" t="6099" r="7402" b="0"/>
            <wp:docPr id="35"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841CD1" w:rsidRDefault="00841CD1" w:rsidP="008F4A5F">
      <w:pPr>
        <w:spacing w:line="360" w:lineRule="auto"/>
        <w:rPr>
          <w:rFonts w:ascii="Arial" w:hAnsi="Arial"/>
          <w:rtl/>
        </w:rPr>
      </w:pPr>
      <w:r w:rsidRPr="008F4A5F">
        <w:rPr>
          <w:rFonts w:ascii="Arial" w:hAnsi="Arial"/>
          <w:rtl/>
        </w:rPr>
        <w:t xml:space="preserve">בדיאגרמה הכללית קוטר לזמן מחזור אפשר להבחין קבוצת האסטרואידים הקטנים (קטנים מ- 5 ק"מ). ישנם בעלי זמני מחזור גדולים וישנם בעלי זמני מחזור ממושכים. דיאגרמת פרמטר זו מחדדת את הקבוצה הזו באזור פרמטר 0.1 ומטה. ניתן להסיק מכך שתופעת </w:t>
      </w:r>
      <w:proofErr w:type="spellStart"/>
      <w:r w:rsidRPr="008F4A5F">
        <w:rPr>
          <w:rFonts w:ascii="Arial" w:hAnsi="Arial"/>
          <w:rtl/>
        </w:rPr>
        <w:t>יורפ</w:t>
      </w:r>
      <w:proofErr w:type="spellEnd"/>
      <w:r w:rsidRPr="008F4A5F">
        <w:rPr>
          <w:rFonts w:ascii="Arial" w:hAnsi="Arial"/>
          <w:rtl/>
        </w:rPr>
        <w:t xml:space="preserve"> עובדת רק אצל אסטרואידים קטנים שקרובים אל השמש.</w:t>
      </w: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Pr="008F4A5F" w:rsidRDefault="00841CD1" w:rsidP="008F4A5F">
      <w:pPr>
        <w:spacing w:line="360" w:lineRule="auto"/>
        <w:rPr>
          <w:rFonts w:ascii="Arial" w:hAnsi="Arial"/>
        </w:rPr>
      </w:pPr>
    </w:p>
    <w:p w:rsidR="00841CD1" w:rsidRPr="00F672C0" w:rsidRDefault="00841CD1" w:rsidP="008F4A5F">
      <w:pPr>
        <w:spacing w:line="360" w:lineRule="auto"/>
        <w:rPr>
          <w:rFonts w:ascii="Arial" w:hAnsi="Arial"/>
          <w:b/>
          <w:bCs/>
          <w:sz w:val="28"/>
          <w:szCs w:val="28"/>
          <w:rtl/>
        </w:rPr>
      </w:pPr>
      <w:r w:rsidRPr="00F672C0">
        <w:rPr>
          <w:rFonts w:ascii="Arial" w:hAnsi="Arial"/>
          <w:b/>
          <w:bCs/>
          <w:sz w:val="28"/>
          <w:szCs w:val="28"/>
          <w:u w:val="single"/>
        </w:rPr>
        <w:t>C</w:t>
      </w:r>
      <w:r w:rsidRPr="00F672C0">
        <w:rPr>
          <w:rFonts w:ascii="Arial" w:hAnsi="Arial"/>
          <w:b/>
          <w:bCs/>
          <w:sz w:val="28"/>
          <w:szCs w:val="28"/>
          <w:u w:val="single"/>
          <w:rtl/>
        </w:rPr>
        <w:t>- פחמן</w:t>
      </w:r>
    </w:p>
    <w:p w:rsidR="00841CD1" w:rsidRPr="008F4A5F" w:rsidRDefault="0014552A" w:rsidP="008F4A5F">
      <w:pPr>
        <w:spacing w:line="360" w:lineRule="auto"/>
        <w:rPr>
          <w:rFonts w:ascii="Arial" w:hAnsi="Arial"/>
          <w:rtl/>
        </w:rPr>
      </w:pPr>
      <w:r>
        <w:rPr>
          <w:rFonts w:ascii="Arial" w:hAnsi="Arial"/>
          <w:noProof/>
        </w:rPr>
        <w:drawing>
          <wp:inline distT="0" distB="0" distL="0" distR="0">
            <wp:extent cx="5111512" cy="3197362"/>
            <wp:effectExtent l="12206" t="6089" r="6447" b="2664"/>
            <wp:docPr id="36" name="Chart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841CD1" w:rsidRPr="008F4A5F" w:rsidRDefault="00841CD1" w:rsidP="008F4A5F">
      <w:pPr>
        <w:spacing w:line="360" w:lineRule="auto"/>
        <w:rPr>
          <w:rFonts w:ascii="Arial" w:hAnsi="Arial"/>
          <w:rtl/>
        </w:rPr>
      </w:pPr>
      <w:r w:rsidRPr="008F4A5F">
        <w:rPr>
          <w:rFonts w:ascii="Arial" w:hAnsi="Arial"/>
          <w:rtl/>
        </w:rPr>
        <w:t>בדיאגרמה זו רואים  שלאסטרואידים קטנים וקרובים לשמש זמני מחזור קצרים..</w:t>
      </w:r>
    </w:p>
    <w:p w:rsidR="00841CD1" w:rsidRPr="00F672C0" w:rsidRDefault="00841CD1" w:rsidP="008F4A5F">
      <w:pPr>
        <w:spacing w:line="360" w:lineRule="auto"/>
        <w:rPr>
          <w:rFonts w:ascii="Arial" w:hAnsi="Arial"/>
          <w:b/>
          <w:bCs/>
          <w:sz w:val="28"/>
          <w:szCs w:val="28"/>
          <w:u w:val="single"/>
          <w:rtl/>
        </w:rPr>
      </w:pPr>
      <w:r w:rsidRPr="00F672C0">
        <w:rPr>
          <w:rFonts w:ascii="Arial" w:hAnsi="Arial"/>
          <w:b/>
          <w:bCs/>
          <w:sz w:val="28"/>
          <w:szCs w:val="28"/>
          <w:u w:val="single"/>
        </w:rPr>
        <w:t>S</w:t>
      </w:r>
      <w:r w:rsidRPr="00F672C0">
        <w:rPr>
          <w:rFonts w:ascii="Arial" w:hAnsi="Arial"/>
          <w:b/>
          <w:bCs/>
          <w:sz w:val="28"/>
          <w:szCs w:val="28"/>
          <w:u w:val="single"/>
          <w:rtl/>
        </w:rPr>
        <w:t>- סיליקטים</w:t>
      </w:r>
    </w:p>
    <w:p w:rsidR="00841CD1" w:rsidRPr="008F4A5F" w:rsidRDefault="0014552A" w:rsidP="008F4A5F">
      <w:pPr>
        <w:spacing w:line="360" w:lineRule="auto"/>
        <w:rPr>
          <w:rFonts w:ascii="Arial" w:hAnsi="Arial"/>
          <w:u w:val="single"/>
          <w:rtl/>
        </w:rPr>
      </w:pPr>
      <w:r>
        <w:rPr>
          <w:rFonts w:ascii="Arial" w:hAnsi="Arial"/>
          <w:noProof/>
        </w:rPr>
        <w:drawing>
          <wp:inline distT="0" distB="0" distL="0" distR="0">
            <wp:extent cx="5170716" cy="2867218"/>
            <wp:effectExtent l="12188" t="6091" r="6316" b="701"/>
            <wp:docPr id="37" name="Picture 3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841CD1" w:rsidRPr="00F672C0" w:rsidRDefault="00841CD1" w:rsidP="00F672C0">
      <w:pPr>
        <w:spacing w:line="360" w:lineRule="auto"/>
        <w:rPr>
          <w:rFonts w:ascii="Arial" w:hAnsi="Arial"/>
        </w:rPr>
      </w:pPr>
      <w:r w:rsidRPr="008F4A5F">
        <w:rPr>
          <w:rFonts w:ascii="Arial" w:hAnsi="Arial"/>
          <w:rtl/>
        </w:rPr>
        <w:t xml:space="preserve">בשונה מדיאגרמת קוטר לזמן מחזור לא מרגישים אצל אסטרואידים קטנים יוצרים קבוצה נפרדת. דיאגרמת פרמטר זו חידדה את שתי הקבוצות, קבוצת אסטרואידים בעלי זמני מחזור קטנים ובעלי </w:t>
      </w:r>
      <w:r w:rsidRPr="008F4A5F">
        <w:rPr>
          <w:rFonts w:ascii="Arial" w:hAnsi="Arial"/>
          <w:rtl/>
        </w:rPr>
        <w:lastRenderedPageBreak/>
        <w:t>זמני מחזור גדולים. (לפני פרמטר 0.01 קבוצת המהירים ואחר 0.01 קבוצת האיטיים). רואים מגמתיות אך היא לא לגמרי ברורה.</w:t>
      </w:r>
    </w:p>
    <w:p w:rsidR="00841CD1" w:rsidRPr="00F672C0" w:rsidRDefault="00841CD1" w:rsidP="008F4A5F">
      <w:pPr>
        <w:spacing w:line="360" w:lineRule="auto"/>
        <w:rPr>
          <w:rFonts w:ascii="Arial" w:hAnsi="Arial"/>
          <w:b/>
          <w:bCs/>
          <w:sz w:val="28"/>
          <w:szCs w:val="28"/>
          <w:u w:val="single"/>
          <w:rtl/>
        </w:rPr>
      </w:pPr>
      <w:r w:rsidRPr="00F672C0">
        <w:rPr>
          <w:rFonts w:ascii="Arial" w:hAnsi="Arial"/>
          <w:b/>
          <w:bCs/>
          <w:sz w:val="28"/>
          <w:szCs w:val="28"/>
          <w:u w:val="single"/>
        </w:rPr>
        <w:t>X</w:t>
      </w:r>
      <w:r w:rsidRPr="00F672C0">
        <w:rPr>
          <w:rFonts w:ascii="Arial" w:hAnsi="Arial"/>
          <w:b/>
          <w:bCs/>
          <w:sz w:val="28"/>
          <w:szCs w:val="28"/>
          <w:u w:val="single"/>
          <w:rtl/>
        </w:rPr>
        <w:t>- מתכת</w:t>
      </w:r>
    </w:p>
    <w:p w:rsidR="00841CD1" w:rsidRPr="008F4A5F" w:rsidRDefault="0014552A" w:rsidP="008F4A5F">
      <w:pPr>
        <w:spacing w:line="360" w:lineRule="auto"/>
        <w:rPr>
          <w:rFonts w:ascii="Arial" w:hAnsi="Arial"/>
          <w:u w:val="single"/>
        </w:rPr>
      </w:pPr>
      <w:r>
        <w:rPr>
          <w:rFonts w:ascii="Arial" w:hAnsi="Arial"/>
          <w:noProof/>
        </w:rPr>
        <w:drawing>
          <wp:inline distT="0" distB="0" distL="0" distR="0">
            <wp:extent cx="4577952" cy="3034280"/>
            <wp:effectExtent l="12204" t="6100" r="5339" b="0"/>
            <wp:docPr id="38" name="Chart 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Pr>
      </w:pPr>
      <w:r w:rsidRPr="008F4A5F">
        <w:rPr>
          <w:rFonts w:ascii="Arial" w:hAnsi="Arial"/>
          <w:rtl/>
        </w:rPr>
        <w:t xml:space="preserve">בקבוצת המתכתיים יש חוסר באסטרואידים קטנים. למרות זאת כאשר מסתכלים על האסטרואידים הקטנים הקיימים ניתן להבחין בפיזור זמני מחזור לאסטרואידים קטנים וקרובים שלמש..  </w:t>
      </w: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rPr>
      </w:pPr>
    </w:p>
    <w:p w:rsidR="00841CD1" w:rsidRDefault="00841CD1" w:rsidP="008F4A5F">
      <w:pPr>
        <w:spacing w:line="360" w:lineRule="auto"/>
        <w:rPr>
          <w:rFonts w:ascii="Arial" w:hAnsi="Arial"/>
          <w:rtl/>
        </w:rPr>
      </w:pPr>
    </w:p>
    <w:p w:rsidR="00841CD1" w:rsidRPr="008F4A5F" w:rsidRDefault="00841CD1" w:rsidP="008F4A5F">
      <w:pPr>
        <w:spacing w:line="360" w:lineRule="auto"/>
        <w:rPr>
          <w:rFonts w:ascii="Arial" w:hAnsi="Arial"/>
        </w:rPr>
      </w:pPr>
    </w:p>
    <w:p w:rsidR="00841CD1" w:rsidRPr="008F4A5F" w:rsidRDefault="00841CD1" w:rsidP="008F4A5F">
      <w:pPr>
        <w:spacing w:line="360" w:lineRule="auto"/>
        <w:rPr>
          <w:rFonts w:ascii="Arial" w:hAnsi="Arial"/>
          <w:u w:val="single"/>
          <w:rtl/>
        </w:rPr>
      </w:pPr>
    </w:p>
    <w:p w:rsidR="00841CD1" w:rsidRPr="008F4A5F" w:rsidRDefault="00841CD1" w:rsidP="008F4A5F">
      <w:pPr>
        <w:spacing w:line="360" w:lineRule="auto"/>
        <w:rPr>
          <w:rFonts w:ascii="Arial" w:hAnsi="Arial"/>
          <w:u w:val="single"/>
          <w:rtl/>
        </w:rPr>
      </w:pPr>
    </w:p>
    <w:p w:rsidR="00841CD1" w:rsidRPr="008F4A5F" w:rsidRDefault="00841CD1" w:rsidP="008F4A5F">
      <w:pPr>
        <w:spacing w:line="360" w:lineRule="auto"/>
        <w:rPr>
          <w:rFonts w:ascii="Arial" w:hAnsi="Arial"/>
          <w:u w:val="single"/>
          <w:rtl/>
        </w:rPr>
      </w:pPr>
    </w:p>
    <w:p w:rsidR="00841CD1" w:rsidRPr="008F4A5F" w:rsidRDefault="00841CD1" w:rsidP="008F4A5F">
      <w:pPr>
        <w:spacing w:line="360" w:lineRule="auto"/>
        <w:rPr>
          <w:rFonts w:ascii="Arial" w:hAnsi="Arial"/>
          <w:u w:val="single"/>
          <w:rtl/>
        </w:rPr>
      </w:pPr>
    </w:p>
    <w:p w:rsidR="00841CD1" w:rsidRPr="008F4A5F" w:rsidRDefault="00841CD1" w:rsidP="008F4A5F">
      <w:pPr>
        <w:spacing w:line="360" w:lineRule="auto"/>
        <w:rPr>
          <w:rFonts w:ascii="Arial" w:hAnsi="Arial"/>
          <w:u w:val="single"/>
          <w:rtl/>
        </w:rPr>
      </w:pPr>
    </w:p>
    <w:p w:rsidR="00841CD1" w:rsidRPr="00F672C0" w:rsidRDefault="00841CD1" w:rsidP="008F4A5F">
      <w:pPr>
        <w:spacing w:line="360" w:lineRule="auto"/>
        <w:rPr>
          <w:rFonts w:ascii="Arial" w:hAnsi="Arial"/>
          <w:b/>
          <w:bCs/>
          <w:sz w:val="28"/>
          <w:szCs w:val="28"/>
          <w:u w:val="single"/>
          <w:rtl/>
        </w:rPr>
      </w:pPr>
      <w:r w:rsidRPr="00F672C0">
        <w:rPr>
          <w:rFonts w:ascii="Arial" w:hAnsi="Arial"/>
          <w:b/>
          <w:bCs/>
          <w:sz w:val="28"/>
          <w:szCs w:val="28"/>
          <w:u w:val="single"/>
        </w:rPr>
        <w:t>Absolute magnitude</w:t>
      </w:r>
      <w:r w:rsidRPr="00F672C0">
        <w:rPr>
          <w:rFonts w:ascii="Arial" w:hAnsi="Arial"/>
          <w:b/>
          <w:bCs/>
          <w:sz w:val="28"/>
          <w:szCs w:val="28"/>
          <w:u w:val="single"/>
          <w:rtl/>
        </w:rPr>
        <w:t xml:space="preserve"> לקוטר של גופים קטנים</w:t>
      </w:r>
    </w:p>
    <w:p w:rsidR="00841CD1" w:rsidRPr="008F4A5F" w:rsidRDefault="00841CD1" w:rsidP="008F4A5F">
      <w:pPr>
        <w:spacing w:line="360" w:lineRule="auto"/>
        <w:rPr>
          <w:rFonts w:ascii="Arial" w:hAnsi="Arial"/>
          <w:rtl/>
        </w:rPr>
      </w:pPr>
      <w:r w:rsidRPr="008F4A5F">
        <w:rPr>
          <w:rFonts w:ascii="Arial" w:hAnsi="Arial"/>
          <w:rtl/>
        </w:rPr>
        <w:t xml:space="preserve">כיום יש חוסר במידע סטטיסטי אודות קוטרם של הרבה מן הגופים הקטנים במערכת השמש.  לשם כך יש את הפרמטר </w:t>
      </w:r>
      <w:r w:rsidRPr="008F4A5F">
        <w:rPr>
          <w:rFonts w:ascii="Arial" w:hAnsi="Arial"/>
        </w:rPr>
        <w:t>H-absolute magnitude</w:t>
      </w:r>
      <w:r w:rsidRPr="008F4A5F">
        <w:rPr>
          <w:rFonts w:ascii="Arial" w:hAnsi="Arial"/>
          <w:rtl/>
        </w:rPr>
        <w:t>. הפרמטר  מציג מצב דמיוני שבו גוף נמצא במרחק יחידה אסטרונומית אחת מכדור הארץ (כלומר במרכז השמש) והצופה מסתכל עליו מכדור הארץ. ממצב זה ניתן להוציא מידע משוער אודות פרמטרים לא ידועים של אסטרואידים. אנחנו השתמשנו בפרמטר זה בשביל להוציא מידע משוער אודות קוטרם של אסטרואידים, למרות שההמרה לקוטר לא מספיק ודאית כי בנוסחה מתחשבים גם באלבדו של אסטרואיד שהוא לא ידוע (לחישוב שלנו השתמשנו באלבדו</w:t>
      </w:r>
      <w:r w:rsidR="0043317D">
        <w:rPr>
          <w:rFonts w:ascii="Arial" w:hAnsi="Arial" w:hint="cs"/>
          <w:rtl/>
        </w:rPr>
        <w:t xml:space="preserve"> ממוצע לכלל האסטרואידים</w:t>
      </w:r>
      <w:r w:rsidRPr="008F4A5F">
        <w:rPr>
          <w:rFonts w:ascii="Arial" w:hAnsi="Arial"/>
          <w:rtl/>
        </w:rPr>
        <w:t xml:space="preserve"> בגודל </w:t>
      </w:r>
      <w:r w:rsidR="00017D1A">
        <w:rPr>
          <w:rFonts w:ascii="Arial" w:hAnsi="Arial" w:hint="cs"/>
          <w:rtl/>
        </w:rPr>
        <w:t xml:space="preserve"> </w:t>
      </w:r>
      <w:r w:rsidRPr="008F4A5F">
        <w:rPr>
          <w:rFonts w:ascii="Arial" w:hAnsi="Arial"/>
          <w:rtl/>
        </w:rPr>
        <w:t>0.15</w:t>
      </w:r>
      <w:r w:rsidR="0043317D">
        <w:rPr>
          <w:rFonts w:ascii="Arial" w:hAnsi="Arial" w:hint="cs"/>
          <w:rtl/>
        </w:rPr>
        <w:t xml:space="preserve"> ולכן הגרפים שמקבלים לא לגמרי משקפים את המציאות, זהו מקרה פרטי </w:t>
      </w:r>
      <w:r w:rsidRPr="008F4A5F">
        <w:rPr>
          <w:rFonts w:ascii="Arial" w:hAnsi="Arial"/>
          <w:rtl/>
        </w:rPr>
        <w:t xml:space="preserve">). </w:t>
      </w:r>
    </w:p>
    <w:p w:rsidR="00841CD1" w:rsidRPr="008F4A5F" w:rsidRDefault="0014552A" w:rsidP="008F4A5F">
      <w:pPr>
        <w:tabs>
          <w:tab w:val="left" w:pos="1985"/>
        </w:tabs>
        <w:bidi w:val="0"/>
        <w:spacing w:line="360" w:lineRule="auto"/>
        <w:rPr>
          <w:rFonts w:ascii="Arial" w:hAnsi="Arial"/>
        </w:rPr>
      </w:pPr>
      <m:oMathPara>
        <m:oMath>
          <m:r>
            <m:rPr>
              <m:sty m:val="p"/>
            </m:rPr>
            <w:rPr>
              <w:rFonts w:ascii="Cambria Math" w:eastAsia="Times New Roman" w:hAnsi="Cambria Math"/>
              <w:sz w:val="24"/>
              <w:szCs w:val="24"/>
            </w:rPr>
            <m:t>Diameter</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1329</m:t>
              </m:r>
            </m:num>
            <m:den>
              <m:r>
                <w:rPr>
                  <w:rFonts w:ascii="Cambria Math" w:hAnsi="Cambria Math"/>
                  <w:sz w:val="24"/>
                  <w:szCs w:val="24"/>
                </w:rPr>
                <m:t>√p</m:t>
              </m:r>
            </m:den>
          </m:f>
          <m:r>
            <w:rPr>
              <w:rFonts w:ascii="Cambria Math" w:hAnsi="Cambria Math"/>
              <w:sz w:val="24"/>
              <w:szCs w:val="24"/>
              <w:rtl/>
            </w:rPr>
            <m:t>×</m:t>
          </m:r>
          <m:r>
            <m:rPr>
              <m:sty m:val="p"/>
            </m:rPr>
            <w:rPr>
              <w:rFonts w:ascii="Cambria Math" w:hAnsi="Cambria Math"/>
              <w:sz w:val="24"/>
              <w:szCs w:val="24"/>
            </w:rPr>
            <m:t>10</m:t>
          </m:r>
          <m:r>
            <w:rPr>
              <w:rFonts w:ascii="Cambria Math" w:hAnsi="Cambria Math"/>
              <w:sz w:val="24"/>
              <w:szCs w:val="24"/>
            </w:rPr>
            <m:t>^(-0.2*H)</m:t>
          </m:r>
        </m:oMath>
      </m:oMathPara>
    </w:p>
    <w:p w:rsidR="00841CD1" w:rsidRPr="008F4A5F" w:rsidRDefault="00841CD1" w:rsidP="008F4A5F">
      <w:pPr>
        <w:tabs>
          <w:tab w:val="left" w:pos="1985"/>
        </w:tabs>
        <w:bidi w:val="0"/>
        <w:spacing w:line="360" w:lineRule="auto"/>
        <w:rPr>
          <w:rFonts w:ascii="Arial" w:hAnsi="Arial"/>
        </w:rPr>
      </w:pPr>
      <w:r w:rsidRPr="008F4A5F">
        <w:rPr>
          <w:rFonts w:ascii="Arial" w:hAnsi="Arial"/>
        </w:rPr>
        <w:t>H-Absolute magnitude</w:t>
      </w:r>
    </w:p>
    <w:p w:rsidR="00841CD1" w:rsidRPr="008F4A5F" w:rsidRDefault="0038628C" w:rsidP="00017D1A">
      <w:pPr>
        <w:tabs>
          <w:tab w:val="left" w:pos="1985"/>
        </w:tabs>
        <w:bidi w:val="0"/>
        <w:spacing w:line="360" w:lineRule="auto"/>
        <w:rPr>
          <w:rFonts w:ascii="Arial" w:hAnsi="Arial"/>
        </w:rPr>
      </w:pPr>
      <w:r>
        <w:rPr>
          <w:rFonts w:ascii="Arial" w:hAnsi="Arial"/>
        </w:rPr>
        <w:t>p</w:t>
      </w:r>
      <w:r w:rsidR="00841CD1" w:rsidRPr="008F4A5F">
        <w:rPr>
          <w:rFonts w:ascii="Arial" w:hAnsi="Arial"/>
        </w:rPr>
        <w:t xml:space="preserve"> </w:t>
      </w:r>
      <w:r w:rsidR="00017D1A">
        <w:rPr>
          <w:rFonts w:ascii="Arial" w:hAnsi="Arial"/>
        </w:rPr>
        <w:t>- Albedo</w:t>
      </w:r>
    </w:p>
    <w:p w:rsidR="00841CD1" w:rsidRPr="008F4A5F" w:rsidRDefault="00841CD1" w:rsidP="008F4A5F">
      <w:pPr>
        <w:spacing w:line="360" w:lineRule="auto"/>
        <w:rPr>
          <w:rFonts w:ascii="Arial" w:hAnsi="Arial"/>
          <w:rtl/>
        </w:rPr>
      </w:pPr>
    </w:p>
    <w:p w:rsidR="00841CD1" w:rsidRPr="008F4A5F" w:rsidRDefault="0014552A" w:rsidP="008F4A5F">
      <w:pPr>
        <w:spacing w:line="360" w:lineRule="auto"/>
        <w:rPr>
          <w:rFonts w:ascii="Arial" w:hAnsi="Arial"/>
          <w:u w:val="single"/>
          <w:rtl/>
        </w:rPr>
      </w:pPr>
      <w:r>
        <w:rPr>
          <w:rFonts w:ascii="Arial" w:hAnsi="Arial"/>
          <w:noProof/>
        </w:rPr>
        <w:drawing>
          <wp:inline distT="0" distB="0" distL="0" distR="0">
            <wp:extent cx="5585058" cy="3222241"/>
            <wp:effectExtent l="12202" t="6098" r="7885" b="1906"/>
            <wp:docPr id="40" name="Chart 2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841CD1" w:rsidRPr="008F4A5F" w:rsidRDefault="00841CD1" w:rsidP="0038628C">
      <w:pPr>
        <w:spacing w:line="360" w:lineRule="auto"/>
        <w:rPr>
          <w:rFonts w:ascii="Arial" w:hAnsi="Arial"/>
          <w:rtl/>
        </w:rPr>
      </w:pPr>
      <w:r>
        <w:rPr>
          <w:rFonts w:ascii="Arial" w:hAnsi="Arial"/>
          <w:rtl/>
        </w:rPr>
        <w:t xml:space="preserve">ניתן להבחין שקיימים אסטרואידים </w:t>
      </w:r>
      <w:r w:rsidR="0038628C">
        <w:rPr>
          <w:rFonts w:ascii="Arial" w:hAnsi="Arial" w:hint="cs"/>
          <w:rtl/>
        </w:rPr>
        <w:t>עם בהירות מוחלטת גבוהה</w:t>
      </w:r>
      <w:r>
        <w:rPr>
          <w:rFonts w:ascii="Arial" w:hAnsi="Arial"/>
          <w:rtl/>
        </w:rPr>
        <w:t xml:space="preserve"> שזמן המחזור שלהם מאוד מהיר . ייתכן שקבוצה זו היא קבוצה של אסטרואידים קטנים שקרובים לשמש, שהם לא ידועים.</w:t>
      </w:r>
    </w:p>
    <w:p w:rsidR="00841CD1" w:rsidRPr="008F4A5F" w:rsidRDefault="0014552A" w:rsidP="008F4A5F">
      <w:pPr>
        <w:spacing w:line="360" w:lineRule="auto"/>
        <w:rPr>
          <w:rFonts w:ascii="Arial" w:hAnsi="Arial"/>
          <w:u w:val="single"/>
          <w:rtl/>
        </w:rPr>
      </w:pPr>
      <w:r>
        <w:rPr>
          <w:rFonts w:ascii="Arial" w:hAnsi="Arial"/>
          <w:noProof/>
        </w:rPr>
        <w:lastRenderedPageBreak/>
        <w:drawing>
          <wp:inline distT="0" distB="0" distL="0" distR="0">
            <wp:extent cx="5279515" cy="3687068"/>
            <wp:effectExtent l="12193" t="6092" r="4827" b="0"/>
            <wp:docPr id="41" name="Chart 2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r>
        <w:rPr>
          <w:rFonts w:ascii="Arial" w:hAnsi="Arial"/>
          <w:noProof/>
        </w:rPr>
        <w:drawing>
          <wp:inline distT="0" distB="0" distL="0" distR="0">
            <wp:extent cx="5277991" cy="3841370"/>
            <wp:effectExtent l="12193" t="6095" r="6351" b="0"/>
            <wp:docPr id="42" name="Chart 2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841CD1" w:rsidRPr="008F4A5F" w:rsidRDefault="00841CD1" w:rsidP="0004122C">
      <w:pPr>
        <w:tabs>
          <w:tab w:val="left" w:pos="1985"/>
        </w:tabs>
        <w:bidi w:val="0"/>
        <w:spacing w:line="360" w:lineRule="auto"/>
        <w:jc w:val="right"/>
        <w:rPr>
          <w:rFonts w:ascii="Arial" w:hAnsi="Arial"/>
          <w:rtl/>
        </w:rPr>
      </w:pPr>
      <w:r w:rsidRPr="008F4A5F">
        <w:rPr>
          <w:rFonts w:ascii="Arial" w:hAnsi="Arial"/>
          <w:rtl/>
        </w:rPr>
        <w:br/>
      </w:r>
      <w:r>
        <w:rPr>
          <w:rFonts w:ascii="Arial" w:hAnsi="Arial"/>
          <w:rtl/>
        </w:rPr>
        <w:t>ניתן לראות שהשימוש בפרמטר גרם להפרדה של קבוצות: רחוקים מהשמש ושל קרובים אל השמש. פיצול זה פחות בולט אצל דיאגרמת קוטר לזמן מחזור. אנחנו משערים שאת קבוצת האסטרואידים הקטנים שהתייחסנו עליהם בדיאגרמת בהירות מוחלטת. ניתן להכניס באזור קוטר שקטן מ-0.01 .</w:t>
      </w:r>
    </w:p>
    <w:p w:rsidR="00841CD1" w:rsidRPr="008F4A5F" w:rsidRDefault="00841CD1" w:rsidP="008F4A5F">
      <w:pPr>
        <w:tabs>
          <w:tab w:val="left" w:pos="7128"/>
        </w:tabs>
        <w:spacing w:line="360" w:lineRule="auto"/>
        <w:jc w:val="both"/>
        <w:rPr>
          <w:rFonts w:ascii="Arial" w:hAnsi="Arial"/>
          <w:rtl/>
        </w:rPr>
      </w:pPr>
      <w:r w:rsidRPr="008F4A5F">
        <w:rPr>
          <w:rFonts w:ascii="Arial" w:hAnsi="Arial"/>
          <w:rtl/>
        </w:rPr>
        <w:lastRenderedPageBreak/>
        <w:tab/>
      </w:r>
    </w:p>
    <w:p w:rsidR="00841CD1" w:rsidRPr="008F4A5F" w:rsidRDefault="0014552A" w:rsidP="008F4A5F">
      <w:pPr>
        <w:tabs>
          <w:tab w:val="left" w:pos="7128"/>
        </w:tabs>
        <w:bidi w:val="0"/>
        <w:spacing w:line="360" w:lineRule="auto"/>
        <w:jc w:val="center"/>
        <w:rPr>
          <w:rFonts w:ascii="Arial" w:hAnsi="Arial"/>
          <w:rtl/>
        </w:rPr>
      </w:pPr>
      <w:r>
        <w:rPr>
          <w:rFonts w:ascii="Arial" w:hAnsi="Arial"/>
          <w:noProof/>
        </w:rPr>
        <w:drawing>
          <wp:inline distT="0" distB="0" distL="0" distR="0">
            <wp:extent cx="5277991" cy="3532750"/>
            <wp:effectExtent l="12193" t="6105" r="6351" b="0"/>
            <wp:docPr id="43" name="תרשים 2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841CD1" w:rsidRPr="008F4A5F" w:rsidRDefault="00841CD1" w:rsidP="005F276D">
      <w:pPr>
        <w:tabs>
          <w:tab w:val="left" w:pos="7128"/>
        </w:tabs>
        <w:spacing w:line="360" w:lineRule="auto"/>
        <w:rPr>
          <w:rFonts w:ascii="Arial" w:hAnsi="Arial"/>
          <w:rtl/>
        </w:rPr>
      </w:pPr>
      <w:proofErr w:type="spellStart"/>
      <w:r w:rsidRPr="008F4A5F">
        <w:rPr>
          <w:rFonts w:ascii="Arial" w:hAnsi="Arial"/>
          <w:rtl/>
        </w:rPr>
        <w:t>התבוננות</w:t>
      </w:r>
      <w:r>
        <w:rPr>
          <w:rFonts w:ascii="Arial" w:hAnsi="Arial"/>
          <w:rtl/>
        </w:rPr>
        <w:t>בדיאגרמת</w:t>
      </w:r>
      <w:proofErr w:type="spellEnd"/>
      <w:r w:rsidRPr="008F4A5F">
        <w:rPr>
          <w:rFonts w:ascii="Arial" w:hAnsi="Arial"/>
          <w:rtl/>
        </w:rPr>
        <w:t xml:space="preserve"> קוטר – אלבדו </w:t>
      </w:r>
      <w:r>
        <w:rPr>
          <w:rFonts w:ascii="Arial" w:hAnsi="Arial"/>
          <w:rtl/>
        </w:rPr>
        <w:t>מ</w:t>
      </w:r>
      <w:r w:rsidRPr="008F4A5F">
        <w:rPr>
          <w:rFonts w:ascii="Arial" w:hAnsi="Arial"/>
          <w:rtl/>
        </w:rPr>
        <w:t>ראה לנו שי</w:t>
      </w:r>
      <w:r>
        <w:rPr>
          <w:rFonts w:ascii="Arial" w:hAnsi="Arial"/>
          <w:rtl/>
        </w:rPr>
        <w:t>ש</w:t>
      </w:r>
      <w:r w:rsidRPr="008F4A5F">
        <w:rPr>
          <w:rFonts w:ascii="Arial" w:hAnsi="Arial"/>
          <w:rtl/>
        </w:rPr>
        <w:t xml:space="preserve"> לקטרים גדולים פיצול באלבדו –</w:t>
      </w:r>
      <w:r>
        <w:rPr>
          <w:rFonts w:ascii="Arial" w:hAnsi="Arial"/>
          <w:rtl/>
        </w:rPr>
        <w:t xml:space="preserve">  יש</w:t>
      </w:r>
      <w:r w:rsidRPr="008F4A5F">
        <w:rPr>
          <w:rFonts w:ascii="Arial" w:hAnsi="Arial"/>
          <w:rtl/>
        </w:rPr>
        <w:t xml:space="preserve"> מחסור באסטרואידים עם אלבדו בינוני</w:t>
      </w:r>
      <w:r>
        <w:rPr>
          <w:rFonts w:ascii="Arial" w:hAnsi="Arial"/>
          <w:rtl/>
        </w:rPr>
        <w:t>,  לאסטרואידים בינוניים</w:t>
      </w:r>
      <w:r w:rsidRPr="008F4A5F">
        <w:rPr>
          <w:rFonts w:ascii="Arial" w:hAnsi="Arial"/>
          <w:rtl/>
        </w:rPr>
        <w:t xml:space="preserve">  יש כל מגוון אלבדו ולאסטרואידים קטנים יש מחסור בבעלי אלבדו נמוך – מחסור זה אולי לא אמתי – הוא תוצאה של סלקציה </w:t>
      </w:r>
      <w:proofErr w:type="spellStart"/>
      <w:r w:rsidRPr="008F4A5F">
        <w:rPr>
          <w:rFonts w:ascii="Arial" w:hAnsi="Arial"/>
          <w:rtl/>
        </w:rPr>
        <w:t>תצפיתחית</w:t>
      </w:r>
      <w:proofErr w:type="spellEnd"/>
      <w:r w:rsidRPr="008F4A5F">
        <w:rPr>
          <w:rFonts w:ascii="Arial" w:hAnsi="Arial"/>
          <w:rtl/>
        </w:rPr>
        <w:t xml:space="preserve">,  קשה </w:t>
      </w:r>
      <w:r>
        <w:rPr>
          <w:rFonts w:ascii="Arial" w:hAnsi="Arial"/>
          <w:rtl/>
        </w:rPr>
        <w:t>להבחין באסטרואידים שחורים ובאסטרואידים קטנים</w:t>
      </w:r>
      <w:r w:rsidRPr="008F4A5F">
        <w:rPr>
          <w:rFonts w:ascii="Arial" w:hAnsi="Arial"/>
          <w:rtl/>
        </w:rPr>
        <w:t xml:space="preserve">. בכל מקרב יש מגמה שלאסטרואידים עם בהירות מוחלטת גדולה יש </w:t>
      </w:r>
      <w:proofErr w:type="spellStart"/>
      <w:r w:rsidRPr="008F4A5F">
        <w:rPr>
          <w:rFonts w:ascii="Arial" w:hAnsi="Arial"/>
          <w:rtl/>
        </w:rPr>
        <w:t>שיך</w:t>
      </w:r>
      <w:proofErr w:type="spellEnd"/>
      <w:r w:rsidRPr="008F4A5F">
        <w:rPr>
          <w:rFonts w:ascii="Arial" w:hAnsi="Arial"/>
          <w:rtl/>
        </w:rPr>
        <w:t xml:space="preserve"> גם אלבדו גדול אנף אסטרואידים קטנים  בשתי דיאגרמות קודמות יש למשוך בכיוון קטרים מזערים ופרמטר </w:t>
      </w:r>
      <w:r w:rsidRPr="008F4A5F">
        <w:rPr>
          <w:rFonts w:ascii="Arial" w:hAnsi="Arial"/>
        </w:rPr>
        <w:t>P</w:t>
      </w:r>
      <w:r w:rsidRPr="008F4A5F">
        <w:rPr>
          <w:rFonts w:ascii="Arial" w:hAnsi="Arial"/>
          <w:rtl/>
        </w:rPr>
        <w:t xml:space="preserve"> גדול יותר.</w:t>
      </w:r>
    </w:p>
    <w:p w:rsidR="00841CD1" w:rsidRPr="008F4A5F" w:rsidRDefault="00841CD1" w:rsidP="008F4A5F">
      <w:pPr>
        <w:tabs>
          <w:tab w:val="left" w:pos="7128"/>
        </w:tabs>
        <w:spacing w:line="360" w:lineRule="auto"/>
        <w:rPr>
          <w:rFonts w:ascii="Arial" w:hAnsi="Arial"/>
          <w:rtl/>
        </w:rPr>
      </w:pPr>
    </w:p>
    <w:p w:rsidR="00841CD1" w:rsidRPr="008F4A5F" w:rsidRDefault="00841CD1" w:rsidP="008F4A5F">
      <w:pPr>
        <w:tabs>
          <w:tab w:val="left" w:pos="7128"/>
        </w:tabs>
        <w:bidi w:val="0"/>
        <w:spacing w:line="360" w:lineRule="auto"/>
        <w:rPr>
          <w:rFonts w:ascii="Arial" w:hAnsi="Arial"/>
          <w:rtl/>
        </w:rPr>
      </w:pPr>
      <w:r w:rsidRPr="008F4A5F">
        <w:rPr>
          <w:rFonts w:ascii="Arial" w:hAnsi="Arial"/>
          <w:rtl/>
        </w:rPr>
        <w:t xml:space="preserve"> </w:t>
      </w:r>
      <w:r w:rsidRPr="008F4A5F">
        <w:rPr>
          <w:rFonts w:ascii="Arial" w:hAnsi="Arial"/>
        </w:rPr>
        <w:t xml:space="preserve"> </w:t>
      </w:r>
    </w:p>
    <w:p w:rsidR="00841CD1" w:rsidRPr="008F4A5F" w:rsidRDefault="00841CD1" w:rsidP="008F4A5F">
      <w:pPr>
        <w:spacing w:line="360" w:lineRule="auto"/>
        <w:jc w:val="both"/>
        <w:rPr>
          <w:rFonts w:ascii="Arial" w:hAnsi="Arial"/>
          <w:b/>
          <w:bCs/>
          <w:u w:val="single"/>
          <w:rtl/>
        </w:rPr>
      </w:pPr>
    </w:p>
    <w:p w:rsidR="00841CD1" w:rsidRPr="008F4A5F" w:rsidRDefault="00841CD1" w:rsidP="008F4A5F">
      <w:pPr>
        <w:spacing w:line="360" w:lineRule="auto"/>
        <w:jc w:val="both"/>
        <w:rPr>
          <w:rFonts w:ascii="Arial" w:hAnsi="Arial"/>
          <w:b/>
          <w:bCs/>
          <w:u w:val="single"/>
          <w:rtl/>
        </w:rPr>
      </w:pPr>
    </w:p>
    <w:p w:rsidR="00841CD1" w:rsidRPr="008F4A5F" w:rsidRDefault="00841CD1" w:rsidP="008F4A5F">
      <w:pPr>
        <w:spacing w:line="360" w:lineRule="auto"/>
        <w:jc w:val="both"/>
        <w:rPr>
          <w:rFonts w:ascii="Arial" w:hAnsi="Arial"/>
          <w:b/>
          <w:bCs/>
          <w:u w:val="single"/>
          <w:rtl/>
        </w:rPr>
      </w:pPr>
    </w:p>
    <w:p w:rsidR="00841CD1" w:rsidRPr="008F4A5F" w:rsidRDefault="00841CD1" w:rsidP="008F4A5F">
      <w:pPr>
        <w:spacing w:line="360" w:lineRule="auto"/>
        <w:jc w:val="both"/>
        <w:rPr>
          <w:rFonts w:ascii="Arial" w:hAnsi="Arial"/>
          <w:b/>
          <w:bCs/>
          <w:u w:val="single"/>
          <w:rtl/>
        </w:rPr>
      </w:pPr>
    </w:p>
    <w:p w:rsidR="00841CD1" w:rsidRPr="008F4A5F" w:rsidRDefault="00841CD1" w:rsidP="008F4A5F">
      <w:pPr>
        <w:spacing w:line="360" w:lineRule="auto"/>
        <w:jc w:val="both"/>
        <w:rPr>
          <w:rFonts w:ascii="Arial" w:hAnsi="Arial"/>
          <w:b/>
          <w:bCs/>
          <w:u w:val="single"/>
          <w:rtl/>
        </w:rPr>
      </w:pPr>
    </w:p>
    <w:p w:rsidR="00841CD1" w:rsidRPr="008F4A5F" w:rsidRDefault="00841CD1" w:rsidP="008F4A5F">
      <w:pPr>
        <w:spacing w:line="360" w:lineRule="auto"/>
        <w:jc w:val="both"/>
        <w:rPr>
          <w:rFonts w:ascii="Arial" w:hAnsi="Arial"/>
          <w:b/>
          <w:bCs/>
          <w:u w:val="single"/>
          <w:rtl/>
        </w:rPr>
      </w:pPr>
    </w:p>
    <w:p w:rsidR="00841CD1" w:rsidRPr="008F4A5F" w:rsidRDefault="00841CD1" w:rsidP="008F4A5F">
      <w:pPr>
        <w:spacing w:line="360" w:lineRule="auto"/>
        <w:jc w:val="both"/>
        <w:rPr>
          <w:rFonts w:ascii="Arial" w:hAnsi="Arial"/>
          <w:b/>
          <w:bCs/>
          <w:u w:val="single"/>
          <w:rtl/>
        </w:rPr>
      </w:pPr>
    </w:p>
    <w:p w:rsidR="00841CD1" w:rsidRPr="005B599A" w:rsidRDefault="00841CD1" w:rsidP="008F4A5F">
      <w:pPr>
        <w:spacing w:line="360" w:lineRule="auto"/>
        <w:jc w:val="center"/>
        <w:rPr>
          <w:rFonts w:ascii="Arial" w:hAnsi="Arial"/>
          <w:b/>
          <w:bCs/>
          <w:sz w:val="28"/>
          <w:szCs w:val="28"/>
          <w:u w:val="single"/>
          <w:rtl/>
        </w:rPr>
      </w:pPr>
      <w:r w:rsidRPr="005B599A">
        <w:rPr>
          <w:rFonts w:ascii="Arial" w:hAnsi="Arial"/>
          <w:b/>
          <w:bCs/>
          <w:sz w:val="28"/>
          <w:szCs w:val="28"/>
          <w:u w:val="single"/>
          <w:rtl/>
        </w:rPr>
        <w:lastRenderedPageBreak/>
        <w:t>מסקנות חלק סטטיסטי</w:t>
      </w:r>
    </w:p>
    <w:p w:rsidR="00841CD1" w:rsidRPr="008F4A5F" w:rsidRDefault="00841CD1" w:rsidP="008F4A5F">
      <w:pPr>
        <w:pStyle w:val="a3"/>
        <w:numPr>
          <w:ilvl w:val="0"/>
          <w:numId w:val="4"/>
        </w:numPr>
        <w:spacing w:line="360" w:lineRule="auto"/>
        <w:rPr>
          <w:rFonts w:ascii="Arial" w:hAnsi="Arial"/>
        </w:rPr>
      </w:pPr>
      <w:r w:rsidRPr="008F4A5F">
        <w:rPr>
          <w:rFonts w:ascii="Arial" w:hAnsi="Arial"/>
          <w:rtl/>
        </w:rPr>
        <w:t xml:space="preserve">קוטר האסטרואיד ומרחק האסטרואיד מהשמש הם שני גורמים משמעותיים ליצירת התופעה </w:t>
      </w:r>
      <w:r w:rsidRPr="008F4A5F">
        <w:rPr>
          <w:rFonts w:ascii="Arial" w:hAnsi="Arial"/>
        </w:rPr>
        <w:t>YORP</w:t>
      </w:r>
      <w:r w:rsidRPr="008F4A5F">
        <w:rPr>
          <w:rFonts w:ascii="Arial" w:hAnsi="Arial"/>
          <w:rtl/>
        </w:rPr>
        <w:t xml:space="preserve">. התופעה </w:t>
      </w:r>
      <w:r>
        <w:rPr>
          <w:rFonts w:ascii="Arial" w:hAnsi="Arial"/>
          <w:rtl/>
        </w:rPr>
        <w:t>מתחזקת</w:t>
      </w:r>
      <w:r w:rsidRPr="008F4A5F">
        <w:rPr>
          <w:rFonts w:ascii="Arial" w:hAnsi="Arial"/>
          <w:rtl/>
        </w:rPr>
        <w:t xml:space="preserve">  לאסטרואידים קטנים שקרובים אל השמש.</w:t>
      </w:r>
    </w:p>
    <w:p w:rsidR="00841CD1" w:rsidRPr="00B3268B" w:rsidRDefault="00841CD1" w:rsidP="008F4A5F">
      <w:pPr>
        <w:pStyle w:val="a3"/>
        <w:spacing w:line="360" w:lineRule="auto"/>
        <w:rPr>
          <w:rFonts w:ascii="Arial" w:hAnsi="Arial"/>
          <w:rtl/>
        </w:rPr>
      </w:pPr>
      <w:r w:rsidRPr="008F4A5F">
        <w:rPr>
          <w:rFonts w:ascii="Arial" w:hAnsi="Arial"/>
          <w:rtl/>
        </w:rPr>
        <w:t xml:space="preserve">יש מקום לשימוש בפרמטר </w:t>
      </w:r>
      <w:r w:rsidRPr="008F4A5F">
        <w:rPr>
          <w:rFonts w:ascii="Arial" w:hAnsi="Arial"/>
        </w:rPr>
        <w:t>P</w:t>
      </w:r>
      <w:r w:rsidRPr="008F4A5F">
        <w:rPr>
          <w:rFonts w:ascii="Arial" w:hAnsi="Arial"/>
          <w:rtl/>
        </w:rPr>
        <w:t xml:space="preserve"> שאנו מצ</w:t>
      </w:r>
      <w:r>
        <w:rPr>
          <w:rFonts w:ascii="Arial" w:hAnsi="Arial"/>
          <w:rtl/>
        </w:rPr>
        <w:t>י</w:t>
      </w:r>
      <w:r w:rsidRPr="008F4A5F">
        <w:rPr>
          <w:rFonts w:ascii="Arial" w:hAnsi="Arial"/>
          <w:rtl/>
        </w:rPr>
        <w:t xml:space="preserve">עים בניתוח </w:t>
      </w:r>
      <w:r>
        <w:rPr>
          <w:rFonts w:ascii="Arial" w:hAnsi="Arial"/>
          <w:rtl/>
        </w:rPr>
        <w:t>ה</w:t>
      </w:r>
      <w:r w:rsidRPr="008F4A5F">
        <w:rPr>
          <w:rFonts w:ascii="Arial" w:hAnsi="Arial"/>
          <w:rtl/>
        </w:rPr>
        <w:t xml:space="preserve">סטטיסטי. </w:t>
      </w:r>
      <w:r>
        <w:rPr>
          <w:rFonts w:ascii="Arial" w:hAnsi="Arial"/>
          <w:rtl/>
        </w:rPr>
        <w:t>ה</w:t>
      </w:r>
      <w:r w:rsidRPr="008F4A5F">
        <w:rPr>
          <w:rFonts w:ascii="Arial" w:hAnsi="Arial"/>
          <w:rtl/>
        </w:rPr>
        <w:t>שימוש</w:t>
      </w:r>
      <w:r>
        <w:rPr>
          <w:rFonts w:ascii="Arial" w:hAnsi="Arial"/>
          <w:rtl/>
        </w:rPr>
        <w:t xml:space="preserve"> הוא</w:t>
      </w:r>
      <w:r w:rsidRPr="008F4A5F">
        <w:rPr>
          <w:rFonts w:ascii="Arial" w:hAnsi="Arial"/>
          <w:rtl/>
        </w:rPr>
        <w:t xml:space="preserve"> בהפרדה לפי קבוצות </w:t>
      </w:r>
      <w:proofErr w:type="spellStart"/>
      <w:r w:rsidRPr="008F4A5F">
        <w:rPr>
          <w:rFonts w:ascii="Arial" w:hAnsi="Arial"/>
          <w:rtl/>
        </w:rPr>
        <w:t>סטרטיגרפיות</w:t>
      </w:r>
      <w:proofErr w:type="spellEnd"/>
      <w:r>
        <w:rPr>
          <w:rFonts w:ascii="Arial" w:hAnsi="Arial"/>
          <w:rtl/>
        </w:rPr>
        <w:t>.</w:t>
      </w:r>
      <w:r w:rsidRPr="008F4A5F">
        <w:rPr>
          <w:rFonts w:ascii="Arial" w:hAnsi="Arial"/>
          <w:rtl/>
        </w:rPr>
        <w:t xml:space="preserve"> </w:t>
      </w:r>
      <w:r>
        <w:rPr>
          <w:rFonts w:ascii="Arial" w:hAnsi="Arial"/>
          <w:rtl/>
        </w:rPr>
        <w:t xml:space="preserve">הפרמטר שבנינו יוכל להיות יותר יעיל </w:t>
      </w:r>
      <w:r w:rsidRPr="008F4A5F">
        <w:rPr>
          <w:rFonts w:ascii="Arial" w:hAnsi="Arial"/>
          <w:rtl/>
        </w:rPr>
        <w:t xml:space="preserve"> אם ליותר אסטרואידים קטנים</w:t>
      </w:r>
      <w:r>
        <w:rPr>
          <w:rFonts w:ascii="Arial" w:hAnsi="Arial"/>
          <w:rtl/>
        </w:rPr>
        <w:t xml:space="preserve"> ידעו לאיזה קבוצה הם משתייכים</w:t>
      </w:r>
      <w:r w:rsidRPr="008F4A5F">
        <w:rPr>
          <w:rFonts w:ascii="Arial" w:hAnsi="Arial"/>
          <w:rtl/>
        </w:rPr>
        <w:t>.</w:t>
      </w:r>
    </w:p>
    <w:p w:rsidR="00841CD1" w:rsidRPr="00B3268B" w:rsidRDefault="00841CD1" w:rsidP="00747CEE">
      <w:pPr>
        <w:pStyle w:val="a3"/>
        <w:numPr>
          <w:ilvl w:val="0"/>
          <w:numId w:val="4"/>
        </w:numPr>
        <w:spacing w:line="360" w:lineRule="auto"/>
        <w:rPr>
          <w:rFonts w:ascii="Arial" w:hAnsi="Arial"/>
        </w:rPr>
      </w:pPr>
      <w:r w:rsidRPr="00B3268B">
        <w:rPr>
          <w:rFonts w:ascii="Arial" w:hAnsi="Arial"/>
          <w:rtl/>
        </w:rPr>
        <w:t>שימוש בדיאגראמות על בסיס בהירות מוחלטת הוא מאוד יעיל כאשר לא ידוע בוודאות קוטר</w:t>
      </w:r>
      <w:r w:rsidR="0038628C" w:rsidRPr="00B3268B">
        <w:rPr>
          <w:rFonts w:ascii="Arial" w:hAnsi="Arial" w:hint="cs"/>
          <w:rtl/>
        </w:rPr>
        <w:t>ם של</w:t>
      </w:r>
      <w:r w:rsidRPr="00B3268B">
        <w:rPr>
          <w:rFonts w:ascii="Arial" w:hAnsi="Arial"/>
          <w:rtl/>
        </w:rPr>
        <w:t xml:space="preserve"> האסטרואידים. אבל  שימוש באלבדו ממוצע שווה</w:t>
      </w:r>
      <w:r w:rsidR="0038628C" w:rsidRPr="00B3268B">
        <w:rPr>
          <w:rFonts w:ascii="Arial" w:hAnsi="Arial"/>
          <w:rtl/>
        </w:rPr>
        <w:t xml:space="preserve"> לכולם לא מוצדק לחלוטין כי </w:t>
      </w:r>
      <w:r w:rsidR="00B3268B" w:rsidRPr="00B3268B">
        <w:rPr>
          <w:rFonts w:ascii="Arial" w:hAnsi="Arial" w:hint="cs"/>
          <w:rtl/>
        </w:rPr>
        <w:t xml:space="preserve">ממוצע </w:t>
      </w:r>
      <w:r w:rsidR="0038628C" w:rsidRPr="00B3268B">
        <w:rPr>
          <w:rFonts w:ascii="Arial" w:hAnsi="Arial" w:hint="cs"/>
          <w:rtl/>
        </w:rPr>
        <w:t>האלבדו של האסטרואידים הידועים שקטנים מאוד</w:t>
      </w:r>
      <w:r w:rsidR="00B3268B" w:rsidRPr="00B3268B">
        <w:rPr>
          <w:rFonts w:ascii="Arial" w:hAnsi="Arial" w:hint="cs"/>
          <w:rtl/>
        </w:rPr>
        <w:t xml:space="preserve"> גבוה</w:t>
      </w:r>
      <w:r w:rsidR="00B3268B" w:rsidRPr="00B3268B">
        <w:rPr>
          <w:rFonts w:ascii="Arial" w:hAnsi="Arial"/>
          <w:rtl/>
        </w:rPr>
        <w:t xml:space="preserve"> מאשר </w:t>
      </w:r>
      <w:r w:rsidR="00B3268B" w:rsidRPr="00B3268B">
        <w:rPr>
          <w:rFonts w:ascii="Arial" w:hAnsi="Arial" w:hint="cs"/>
          <w:rtl/>
        </w:rPr>
        <w:t>האסטרואידים הידועים הגדולים</w:t>
      </w:r>
      <w:r w:rsidRPr="00B3268B">
        <w:rPr>
          <w:rFonts w:ascii="Arial" w:hAnsi="Arial"/>
          <w:rtl/>
        </w:rPr>
        <w:t xml:space="preserve">. אבל בכל זאת יש מקום בשימוש דיאגראמות קוטר – זמן מחזור, פרמטר </w:t>
      </w:r>
      <w:r w:rsidRPr="00B3268B">
        <w:rPr>
          <w:rFonts w:ascii="Arial" w:eastAsia="Times New Roman" w:hAnsi="Arial"/>
        </w:rPr>
        <w:t>P</w:t>
      </w:r>
      <w:r w:rsidRPr="00B3268B">
        <w:rPr>
          <w:rFonts w:ascii="Arial" w:hAnsi="Arial"/>
          <w:rtl/>
        </w:rPr>
        <w:t>- זמן מחזור, כאשר קוטר מחש</w:t>
      </w:r>
      <w:r w:rsidR="00B3268B" w:rsidRPr="00B3268B">
        <w:rPr>
          <w:rFonts w:ascii="Arial" w:hAnsi="Arial"/>
          <w:rtl/>
        </w:rPr>
        <w:t xml:space="preserve">בים רק </w:t>
      </w:r>
      <w:proofErr w:type="spellStart"/>
      <w:r w:rsidR="00B3268B" w:rsidRPr="00B3268B">
        <w:rPr>
          <w:rFonts w:ascii="Arial" w:hAnsi="Arial"/>
          <w:rtl/>
        </w:rPr>
        <w:t>מבהרות</w:t>
      </w:r>
      <w:proofErr w:type="spellEnd"/>
      <w:r w:rsidR="00B3268B" w:rsidRPr="00B3268B">
        <w:rPr>
          <w:rFonts w:ascii="Arial" w:hAnsi="Arial"/>
          <w:rtl/>
        </w:rPr>
        <w:t xml:space="preserve"> מוחלטת ו</w:t>
      </w:r>
      <w:r w:rsidR="0038628C" w:rsidRPr="00B3268B">
        <w:rPr>
          <w:rFonts w:ascii="Arial" w:hAnsi="Arial"/>
          <w:rtl/>
        </w:rPr>
        <w:t>אלבדו שו</w:t>
      </w:r>
      <w:r w:rsidRPr="00B3268B">
        <w:rPr>
          <w:rFonts w:ascii="Arial" w:hAnsi="Arial"/>
          <w:rtl/>
        </w:rPr>
        <w:t xml:space="preserve">וה לכולם. </w:t>
      </w:r>
    </w:p>
    <w:p w:rsidR="00841CD1" w:rsidRPr="001106FB" w:rsidRDefault="00841CD1" w:rsidP="008F4A5F">
      <w:pPr>
        <w:spacing w:line="360" w:lineRule="auto"/>
        <w:rPr>
          <w:rFonts w:ascii="Arial" w:hAnsi="Arial"/>
          <w:color w:val="000080"/>
          <w:rtl/>
        </w:rPr>
      </w:pPr>
    </w:p>
    <w:p w:rsidR="00841CD1" w:rsidRPr="008F4A5F" w:rsidRDefault="00841CD1" w:rsidP="008F4A5F">
      <w:pPr>
        <w:spacing w:line="360" w:lineRule="auto"/>
        <w:rPr>
          <w:rFonts w:ascii="Arial" w:hAnsi="Arial"/>
          <w:rtl/>
        </w:rPr>
      </w:pPr>
    </w:p>
    <w:p w:rsidR="00841CD1" w:rsidRPr="008F4A5F" w:rsidRDefault="00841CD1" w:rsidP="008F4A5F">
      <w:pPr>
        <w:spacing w:line="360" w:lineRule="auto"/>
        <w:rPr>
          <w:rFonts w:ascii="Arial" w:hAnsi="Arial"/>
          <w:rtl/>
        </w:rPr>
      </w:pPr>
    </w:p>
    <w:p w:rsidR="00841CD1" w:rsidRPr="008F4A5F" w:rsidRDefault="00841CD1" w:rsidP="008F4A5F">
      <w:pPr>
        <w:spacing w:line="360" w:lineRule="auto"/>
        <w:rPr>
          <w:rFonts w:ascii="Arial" w:hAnsi="Arial"/>
          <w:rtl/>
        </w:rPr>
      </w:pPr>
    </w:p>
    <w:p w:rsidR="00841CD1" w:rsidRPr="008F4A5F" w:rsidRDefault="00841CD1" w:rsidP="008F4A5F">
      <w:pPr>
        <w:spacing w:line="360" w:lineRule="auto"/>
        <w:rPr>
          <w:rFonts w:ascii="Arial" w:hAnsi="Arial"/>
          <w:rtl/>
        </w:rPr>
      </w:pPr>
    </w:p>
    <w:p w:rsidR="00841CD1" w:rsidRPr="008F4A5F" w:rsidRDefault="00841CD1" w:rsidP="008F4A5F">
      <w:pPr>
        <w:spacing w:line="360" w:lineRule="auto"/>
        <w:rPr>
          <w:rFonts w:ascii="Arial" w:hAnsi="Arial"/>
          <w:rtl/>
        </w:rPr>
      </w:pPr>
    </w:p>
    <w:p w:rsidR="00841CD1" w:rsidRPr="008F4A5F" w:rsidRDefault="00841CD1" w:rsidP="008F4A5F">
      <w:pPr>
        <w:spacing w:line="360" w:lineRule="auto"/>
        <w:rPr>
          <w:rFonts w:ascii="Arial" w:hAnsi="Arial"/>
          <w:rtl/>
        </w:rPr>
      </w:pPr>
    </w:p>
    <w:p w:rsidR="00841CD1" w:rsidRPr="008F4A5F" w:rsidRDefault="00841CD1" w:rsidP="008F4A5F">
      <w:pPr>
        <w:spacing w:line="360" w:lineRule="auto"/>
        <w:rPr>
          <w:rFonts w:ascii="Arial" w:hAnsi="Arial"/>
          <w:rtl/>
        </w:rPr>
      </w:pPr>
    </w:p>
    <w:p w:rsidR="00841CD1" w:rsidRPr="008F4A5F" w:rsidRDefault="00841CD1" w:rsidP="008F4A5F">
      <w:pPr>
        <w:spacing w:line="360" w:lineRule="auto"/>
        <w:rPr>
          <w:rFonts w:ascii="Arial" w:hAnsi="Arial"/>
          <w:rtl/>
        </w:rPr>
      </w:pPr>
    </w:p>
    <w:p w:rsidR="00841CD1" w:rsidRPr="008F4A5F" w:rsidRDefault="00841CD1" w:rsidP="008F4A5F">
      <w:pPr>
        <w:spacing w:line="360" w:lineRule="auto"/>
        <w:rPr>
          <w:rFonts w:ascii="Arial" w:hAnsi="Arial"/>
          <w:rtl/>
        </w:rPr>
      </w:pPr>
    </w:p>
    <w:p w:rsidR="00841CD1" w:rsidRPr="008F4A5F" w:rsidRDefault="00841CD1" w:rsidP="008F4A5F">
      <w:pPr>
        <w:spacing w:line="360" w:lineRule="auto"/>
        <w:rPr>
          <w:rFonts w:ascii="Arial" w:hAnsi="Arial"/>
          <w:rtl/>
        </w:rPr>
      </w:pPr>
    </w:p>
    <w:p w:rsidR="00841CD1" w:rsidRPr="008F4A5F" w:rsidRDefault="00841CD1" w:rsidP="008F4A5F">
      <w:pPr>
        <w:spacing w:line="360" w:lineRule="auto"/>
        <w:rPr>
          <w:rFonts w:ascii="Arial" w:hAnsi="Arial"/>
          <w:rtl/>
        </w:rPr>
      </w:pPr>
    </w:p>
    <w:p w:rsidR="00841CD1" w:rsidRPr="008F4A5F"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5F276D">
      <w:pPr>
        <w:spacing w:line="360" w:lineRule="auto"/>
        <w:jc w:val="center"/>
        <w:rPr>
          <w:rFonts w:ascii="Arial" w:hAnsi="Arial"/>
          <w:b/>
          <w:bCs/>
          <w:sz w:val="40"/>
          <w:szCs w:val="40"/>
          <w:u w:val="single"/>
          <w:rtl/>
        </w:rPr>
      </w:pPr>
      <w:r w:rsidRPr="005F276D">
        <w:rPr>
          <w:rFonts w:ascii="Arial" w:hAnsi="Arial"/>
          <w:b/>
          <w:bCs/>
          <w:sz w:val="40"/>
          <w:szCs w:val="40"/>
          <w:u w:val="single"/>
          <w:rtl/>
        </w:rPr>
        <w:lastRenderedPageBreak/>
        <w:t>סיכום</w:t>
      </w:r>
    </w:p>
    <w:p w:rsidR="00841CD1" w:rsidRPr="009C123D" w:rsidRDefault="00841CD1" w:rsidP="005F276D">
      <w:pPr>
        <w:spacing w:line="360" w:lineRule="auto"/>
        <w:rPr>
          <w:rFonts w:ascii="Arial" w:hAnsi="Arial"/>
          <w:rtl/>
        </w:rPr>
      </w:pPr>
      <w:r w:rsidRPr="009C123D">
        <w:rPr>
          <w:rFonts w:ascii="Arial" w:hAnsi="Arial"/>
          <w:rtl/>
        </w:rPr>
        <w:t xml:space="preserve">מהמסקנות שהוצאתי מהחלק הטכנולוגי של </w:t>
      </w:r>
      <w:proofErr w:type="spellStart"/>
      <w:r w:rsidRPr="009C123D">
        <w:rPr>
          <w:rFonts w:ascii="Arial" w:hAnsi="Arial"/>
          <w:rtl/>
        </w:rPr>
        <w:t>הפרוייקט</w:t>
      </w:r>
      <w:proofErr w:type="spellEnd"/>
      <w:r w:rsidRPr="009C123D">
        <w:rPr>
          <w:rFonts w:ascii="Arial" w:hAnsi="Arial"/>
          <w:rtl/>
        </w:rPr>
        <w:t xml:space="preserve"> ומהחלק הסטטיסטי של </w:t>
      </w:r>
      <w:proofErr w:type="spellStart"/>
      <w:r w:rsidRPr="009C123D">
        <w:rPr>
          <w:rFonts w:ascii="Arial" w:hAnsi="Arial"/>
          <w:rtl/>
        </w:rPr>
        <w:t>הפקוייק</w:t>
      </w:r>
      <w:r>
        <w:rPr>
          <w:rFonts w:ascii="Arial" w:hAnsi="Arial"/>
          <w:rtl/>
        </w:rPr>
        <w:t>ט</w:t>
      </w:r>
      <w:proofErr w:type="spellEnd"/>
      <w:r>
        <w:rPr>
          <w:rFonts w:ascii="Arial" w:hAnsi="Arial"/>
          <w:rtl/>
        </w:rPr>
        <w:t xml:space="preserve"> ניתן להגיע למסקנת העל של הפרו</w:t>
      </w:r>
      <w:r w:rsidRPr="009C123D">
        <w:rPr>
          <w:rFonts w:ascii="Arial" w:hAnsi="Arial"/>
          <w:rtl/>
        </w:rPr>
        <w:t xml:space="preserve">יקט. בתאוריה אפקט </w:t>
      </w:r>
      <w:proofErr w:type="spellStart"/>
      <w:r w:rsidRPr="009C123D">
        <w:rPr>
          <w:rFonts w:ascii="Arial" w:hAnsi="Arial"/>
          <w:rtl/>
        </w:rPr>
        <w:t>יורפ</w:t>
      </w:r>
      <w:proofErr w:type="spellEnd"/>
      <w:r w:rsidRPr="009C123D">
        <w:rPr>
          <w:rFonts w:ascii="Arial" w:hAnsi="Arial"/>
          <w:rtl/>
        </w:rPr>
        <w:t xml:space="preserve"> כן משפיע על גופים קטנים, בעיקר על גופים קטנים בעלי אלבדו בינוני אך בנקודת הזמן הזו קשה להגיע למסקנה ברורה אודות ההשפעה של האפקט על גופים בשל חוסר במידע. </w:t>
      </w:r>
    </w:p>
    <w:p w:rsidR="00841CD1" w:rsidRPr="009C123D" w:rsidRDefault="00841CD1" w:rsidP="005F276D">
      <w:pPr>
        <w:spacing w:line="360" w:lineRule="auto"/>
        <w:rPr>
          <w:rFonts w:ascii="Arial" w:hAnsi="Arial"/>
          <w:rtl/>
        </w:rPr>
      </w:pPr>
      <w:r w:rsidRPr="009C123D">
        <w:rPr>
          <w:rFonts w:ascii="Arial" w:hAnsi="Arial"/>
          <w:rtl/>
        </w:rPr>
        <w:t>רצוי להשתמש במתקן שהמנחה שלי ואני בנינו לבדיקת חומרים שונים המייצגים קרקע של אסטרואידים כדי להבין יותר טוב תהליכי חימום וקירור קרינתי.</w:t>
      </w:r>
    </w:p>
    <w:p w:rsidR="00841CD1" w:rsidRPr="009C123D" w:rsidRDefault="00841CD1" w:rsidP="005F276D">
      <w:pPr>
        <w:spacing w:line="360" w:lineRule="auto"/>
        <w:rPr>
          <w:rFonts w:ascii="Arial" w:hAnsi="Arial"/>
          <w:rtl/>
        </w:rPr>
      </w:pPr>
      <w:r w:rsidRPr="009C123D">
        <w:rPr>
          <w:rFonts w:ascii="Arial" w:hAnsi="Arial"/>
          <w:rtl/>
        </w:rPr>
        <w:t xml:space="preserve">אנחנו מציעים רעיון: לשגר חללית קטנה וחלולה (בשביל להקטין מסה ומומט התמד) ולדמות אסטרואיד קטן. כך יהיה ניתן לבדוק את תופעות </w:t>
      </w:r>
      <w:proofErr w:type="spellStart"/>
      <w:r w:rsidRPr="009C123D">
        <w:rPr>
          <w:rFonts w:ascii="Arial" w:hAnsi="Arial"/>
          <w:rtl/>
        </w:rPr>
        <w:t>יורפ</w:t>
      </w:r>
      <w:proofErr w:type="spellEnd"/>
      <w:r w:rsidRPr="009C123D">
        <w:rPr>
          <w:rFonts w:ascii="Arial" w:hAnsi="Arial"/>
          <w:rtl/>
        </w:rPr>
        <w:t xml:space="preserve"> באופן מבוקר.</w:t>
      </w: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841CD1" w:rsidRDefault="00841CD1" w:rsidP="008F4A5F">
      <w:pPr>
        <w:spacing w:line="360" w:lineRule="auto"/>
        <w:rPr>
          <w:rFonts w:ascii="Arial" w:hAnsi="Arial"/>
          <w:rtl/>
        </w:rPr>
      </w:pPr>
    </w:p>
    <w:p w:rsidR="0043317D" w:rsidRDefault="0043317D" w:rsidP="008F4A5F">
      <w:pPr>
        <w:spacing w:line="360" w:lineRule="auto"/>
        <w:jc w:val="center"/>
        <w:rPr>
          <w:rFonts w:ascii="Arial" w:hAnsi="Arial" w:hint="cs"/>
          <w:b/>
          <w:bCs/>
          <w:u w:val="single"/>
          <w:rtl/>
        </w:rPr>
      </w:pPr>
    </w:p>
    <w:p w:rsidR="00841CD1" w:rsidRPr="008F4A5F" w:rsidRDefault="00841CD1" w:rsidP="008F4A5F">
      <w:pPr>
        <w:spacing w:line="360" w:lineRule="auto"/>
        <w:jc w:val="center"/>
        <w:rPr>
          <w:rFonts w:ascii="Arial" w:hAnsi="Arial"/>
          <w:b/>
          <w:bCs/>
          <w:u w:val="single"/>
          <w:rtl/>
        </w:rPr>
      </w:pPr>
      <w:r w:rsidRPr="008F4A5F">
        <w:rPr>
          <w:rFonts w:ascii="Arial" w:hAnsi="Arial"/>
          <w:b/>
          <w:bCs/>
          <w:u w:val="single"/>
          <w:rtl/>
        </w:rPr>
        <w:lastRenderedPageBreak/>
        <w:t>ביבליוגרפיה</w:t>
      </w:r>
    </w:p>
    <w:p w:rsidR="00841CD1" w:rsidRPr="008F4A5F" w:rsidRDefault="00841CD1" w:rsidP="008F4A5F">
      <w:pPr>
        <w:spacing w:line="360" w:lineRule="auto"/>
        <w:rPr>
          <w:rFonts w:ascii="Arial" w:hAnsi="Arial"/>
          <w:rtl/>
        </w:rPr>
      </w:pPr>
      <w:r w:rsidRPr="008F4A5F">
        <w:rPr>
          <w:rFonts w:ascii="Arial" w:hAnsi="Arial"/>
          <w:rtl/>
        </w:rPr>
        <w:t>אני מודה לאנשים שהכינו את המקורות שלהלן ואפשרו לי לכתוב עבודה זאת:</w:t>
      </w:r>
    </w:p>
    <w:tbl>
      <w:tblPr>
        <w:bidiVisual/>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35"/>
        <w:gridCol w:w="3281"/>
        <w:gridCol w:w="2649"/>
      </w:tblGrid>
      <w:tr w:rsidR="00841CD1" w:rsidRPr="008F4A5F" w:rsidTr="009F69F4">
        <w:trPr>
          <w:trHeight w:val="1546"/>
        </w:trPr>
        <w:tc>
          <w:tcPr>
            <w:tcW w:w="3035" w:type="dxa"/>
          </w:tcPr>
          <w:p w:rsidR="00841CD1" w:rsidRPr="008F4A5F" w:rsidRDefault="00841CD1" w:rsidP="008F4A5F">
            <w:pPr>
              <w:spacing w:line="360" w:lineRule="auto"/>
              <w:rPr>
                <w:rFonts w:ascii="Arial" w:hAnsi="Arial"/>
                <w:b/>
                <w:bCs/>
                <w:rtl/>
              </w:rPr>
            </w:pPr>
            <w:r w:rsidRPr="008F4A5F">
              <w:rPr>
                <w:rFonts w:ascii="Arial" w:hAnsi="Arial"/>
                <w:b/>
                <w:bCs/>
                <w:rtl/>
              </w:rPr>
              <w:t>שם של מקור מידע: ספר, כתבה, סרט, אתר.</w:t>
            </w:r>
          </w:p>
        </w:tc>
        <w:tc>
          <w:tcPr>
            <w:tcW w:w="3281" w:type="dxa"/>
          </w:tcPr>
          <w:p w:rsidR="00841CD1" w:rsidRPr="008F4A5F" w:rsidRDefault="00841CD1" w:rsidP="008F4A5F">
            <w:pPr>
              <w:spacing w:line="360" w:lineRule="auto"/>
              <w:rPr>
                <w:rFonts w:ascii="Arial" w:hAnsi="Arial"/>
                <w:b/>
                <w:bCs/>
                <w:rtl/>
              </w:rPr>
            </w:pPr>
            <w:r w:rsidRPr="008F4A5F">
              <w:rPr>
                <w:rFonts w:ascii="Arial" w:hAnsi="Arial"/>
                <w:b/>
                <w:bCs/>
                <w:rtl/>
              </w:rPr>
              <w:t>הוצאה לאור, כתובת אינטרנט</w:t>
            </w:r>
          </w:p>
        </w:tc>
        <w:tc>
          <w:tcPr>
            <w:tcW w:w="2649" w:type="dxa"/>
          </w:tcPr>
          <w:p w:rsidR="00841CD1" w:rsidRPr="008F4A5F" w:rsidRDefault="00841CD1" w:rsidP="008F4A5F">
            <w:pPr>
              <w:spacing w:line="360" w:lineRule="auto"/>
              <w:rPr>
                <w:rFonts w:ascii="Arial" w:hAnsi="Arial"/>
                <w:b/>
                <w:bCs/>
                <w:rtl/>
              </w:rPr>
            </w:pPr>
            <w:r w:rsidRPr="008F4A5F">
              <w:rPr>
                <w:rFonts w:ascii="Arial" w:hAnsi="Arial"/>
                <w:b/>
                <w:bCs/>
                <w:rtl/>
              </w:rPr>
              <w:t>תפקידו של המקור בכתיבת ההצעה</w:t>
            </w:r>
          </w:p>
        </w:tc>
      </w:tr>
      <w:tr w:rsidR="00841CD1" w:rsidRPr="008F4A5F" w:rsidTr="009F69F4">
        <w:trPr>
          <w:trHeight w:val="1384"/>
        </w:trPr>
        <w:tc>
          <w:tcPr>
            <w:tcW w:w="3035" w:type="dxa"/>
          </w:tcPr>
          <w:p w:rsidR="00841CD1" w:rsidRPr="008F4A5F" w:rsidRDefault="00841CD1" w:rsidP="008F4A5F">
            <w:pPr>
              <w:spacing w:line="360" w:lineRule="auto"/>
              <w:rPr>
                <w:rFonts w:ascii="Arial" w:hAnsi="Arial"/>
                <w:rtl/>
              </w:rPr>
            </w:pPr>
            <w:r w:rsidRPr="008F4A5F">
              <w:rPr>
                <w:rFonts w:ascii="Arial" w:hAnsi="Arial"/>
                <w:rtl/>
              </w:rPr>
              <w:t xml:space="preserve">ברוש, </w:t>
            </w:r>
            <w:proofErr w:type="spellStart"/>
            <w:r w:rsidRPr="008F4A5F">
              <w:rPr>
                <w:rFonts w:ascii="Arial" w:hAnsi="Arial"/>
                <w:rtl/>
              </w:rPr>
              <w:t>מידב</w:t>
            </w:r>
            <w:proofErr w:type="spellEnd"/>
            <w:r w:rsidRPr="008F4A5F">
              <w:rPr>
                <w:rFonts w:ascii="Arial" w:hAnsi="Arial"/>
                <w:rtl/>
              </w:rPr>
              <w:t xml:space="preserve">, נצר  "היקום - יסודות </w:t>
            </w:r>
            <w:proofErr w:type="spellStart"/>
            <w:r w:rsidRPr="008F4A5F">
              <w:rPr>
                <w:rFonts w:ascii="Arial" w:hAnsi="Arial"/>
                <w:rtl/>
              </w:rPr>
              <w:t>האסטרופיסיקה</w:t>
            </w:r>
            <w:proofErr w:type="spellEnd"/>
            <w:r w:rsidRPr="008F4A5F">
              <w:rPr>
                <w:rFonts w:ascii="Arial" w:hAnsi="Arial"/>
                <w:rtl/>
              </w:rPr>
              <w:t>"</w:t>
            </w:r>
          </w:p>
        </w:tc>
        <w:tc>
          <w:tcPr>
            <w:tcW w:w="3281" w:type="dxa"/>
          </w:tcPr>
          <w:p w:rsidR="00841CD1" w:rsidRPr="008F4A5F" w:rsidRDefault="00841CD1" w:rsidP="008F4A5F">
            <w:pPr>
              <w:spacing w:line="360" w:lineRule="auto"/>
              <w:rPr>
                <w:rFonts w:ascii="Arial" w:hAnsi="Arial"/>
                <w:rtl/>
              </w:rPr>
            </w:pPr>
            <w:r w:rsidRPr="008F4A5F">
              <w:rPr>
                <w:rFonts w:ascii="Arial" w:hAnsi="Arial"/>
                <w:rtl/>
              </w:rPr>
              <w:t>תל אביב, אוניברסיטה פתוחה, 2000</w:t>
            </w:r>
          </w:p>
        </w:tc>
        <w:tc>
          <w:tcPr>
            <w:tcW w:w="2649" w:type="dxa"/>
          </w:tcPr>
          <w:p w:rsidR="00841CD1" w:rsidRPr="008F4A5F" w:rsidRDefault="00841CD1" w:rsidP="00C97257">
            <w:pPr>
              <w:spacing w:line="360" w:lineRule="auto"/>
              <w:rPr>
                <w:rFonts w:ascii="Arial" w:hAnsi="Arial"/>
                <w:rtl/>
              </w:rPr>
            </w:pPr>
            <w:r w:rsidRPr="008F4A5F">
              <w:rPr>
                <w:rFonts w:ascii="Arial" w:hAnsi="Arial"/>
                <w:rtl/>
              </w:rPr>
              <w:t>נושאים כלליים על מערכת השמש.</w:t>
            </w:r>
          </w:p>
        </w:tc>
      </w:tr>
      <w:tr w:rsidR="00841CD1" w:rsidRPr="008F4A5F" w:rsidTr="009F69F4">
        <w:trPr>
          <w:trHeight w:val="977"/>
        </w:trPr>
        <w:tc>
          <w:tcPr>
            <w:tcW w:w="3035" w:type="dxa"/>
          </w:tcPr>
          <w:p w:rsidR="00841CD1" w:rsidRPr="008F4A5F" w:rsidRDefault="00841CD1" w:rsidP="008F4A5F">
            <w:pPr>
              <w:spacing w:line="360" w:lineRule="auto"/>
              <w:rPr>
                <w:rFonts w:ascii="Arial" w:hAnsi="Arial"/>
                <w:rtl/>
              </w:rPr>
            </w:pPr>
            <w:proofErr w:type="spellStart"/>
            <w:r w:rsidRPr="008F4A5F">
              <w:rPr>
                <w:rFonts w:ascii="Arial" w:hAnsi="Arial"/>
                <w:rtl/>
              </w:rPr>
              <w:t>פתאל</w:t>
            </w:r>
            <w:proofErr w:type="spellEnd"/>
            <w:r w:rsidRPr="008F4A5F">
              <w:rPr>
                <w:rFonts w:ascii="Arial" w:hAnsi="Arial"/>
                <w:rtl/>
              </w:rPr>
              <w:t xml:space="preserve"> "אסטרונומיה – מדריך להכרת שמיים".</w:t>
            </w:r>
          </w:p>
        </w:tc>
        <w:tc>
          <w:tcPr>
            <w:tcW w:w="3281" w:type="dxa"/>
          </w:tcPr>
          <w:p w:rsidR="00841CD1" w:rsidRPr="008F4A5F" w:rsidRDefault="00841CD1" w:rsidP="008F4A5F">
            <w:pPr>
              <w:spacing w:line="360" w:lineRule="auto"/>
              <w:rPr>
                <w:rFonts w:ascii="Arial" w:hAnsi="Arial"/>
                <w:rtl/>
              </w:rPr>
            </w:pPr>
            <w:r w:rsidRPr="008F4A5F">
              <w:rPr>
                <w:rFonts w:ascii="Arial" w:hAnsi="Arial"/>
                <w:rtl/>
              </w:rPr>
              <w:t>הוצאה לאור "קוסמוס", רמת גן, 1998</w:t>
            </w:r>
          </w:p>
        </w:tc>
        <w:tc>
          <w:tcPr>
            <w:tcW w:w="2649" w:type="dxa"/>
          </w:tcPr>
          <w:p w:rsidR="00841CD1" w:rsidRPr="008F4A5F" w:rsidRDefault="00841CD1" w:rsidP="008F4A5F">
            <w:pPr>
              <w:spacing w:line="360" w:lineRule="auto"/>
              <w:rPr>
                <w:rFonts w:ascii="Arial" w:hAnsi="Arial"/>
                <w:rtl/>
              </w:rPr>
            </w:pPr>
            <w:r w:rsidRPr="008F4A5F">
              <w:rPr>
                <w:rFonts w:ascii="Arial" w:hAnsi="Arial"/>
                <w:rtl/>
              </w:rPr>
              <w:t>נושאים כלליים על מערכת השמש.</w:t>
            </w:r>
          </w:p>
        </w:tc>
      </w:tr>
      <w:tr w:rsidR="00841CD1" w:rsidRPr="008F4A5F" w:rsidTr="009F69F4">
        <w:trPr>
          <w:trHeight w:val="1648"/>
        </w:trPr>
        <w:tc>
          <w:tcPr>
            <w:tcW w:w="3035" w:type="dxa"/>
          </w:tcPr>
          <w:p w:rsidR="00841CD1" w:rsidRPr="008F4A5F" w:rsidRDefault="00841CD1" w:rsidP="008F4A5F">
            <w:pPr>
              <w:spacing w:line="360" w:lineRule="auto"/>
              <w:rPr>
                <w:rFonts w:ascii="Arial" w:hAnsi="Arial"/>
                <w:rtl/>
              </w:rPr>
            </w:pPr>
            <w:r w:rsidRPr="008F4A5F">
              <w:rPr>
                <w:rFonts w:ascii="Arial" w:hAnsi="Arial"/>
                <w:rtl/>
              </w:rPr>
              <w:t xml:space="preserve">כתבת </w:t>
            </w:r>
            <w:r w:rsidRPr="008F4A5F">
              <w:rPr>
                <w:rFonts w:ascii="Arial" w:hAnsi="Arial"/>
              </w:rPr>
              <w:t xml:space="preserve">YORP </w:t>
            </w:r>
            <w:r w:rsidRPr="008F4A5F">
              <w:rPr>
                <w:rFonts w:ascii="Arial" w:hAnsi="Arial"/>
                <w:rtl/>
              </w:rPr>
              <w:t xml:space="preserve"> מוויקיפדיה</w:t>
            </w:r>
          </w:p>
        </w:tc>
        <w:tc>
          <w:tcPr>
            <w:tcW w:w="3281" w:type="dxa"/>
          </w:tcPr>
          <w:p w:rsidR="00841CD1" w:rsidRPr="008F4A5F" w:rsidRDefault="00586A41" w:rsidP="008F4A5F">
            <w:pPr>
              <w:spacing w:line="360" w:lineRule="auto"/>
              <w:rPr>
                <w:rFonts w:ascii="Arial" w:hAnsi="Arial"/>
              </w:rPr>
            </w:pPr>
            <w:hyperlink r:id="rId88" w:history="1">
              <w:r w:rsidR="00841CD1" w:rsidRPr="008F4A5F">
                <w:rPr>
                  <w:rStyle w:val="Hyperlink"/>
                  <w:rFonts w:ascii="Arial" w:hAnsi="Arial" w:cs="Arial"/>
                </w:rPr>
                <w:t>http://en.wikipedia.org/wiki/Yorp</w:t>
              </w:r>
            </w:hyperlink>
          </w:p>
          <w:p w:rsidR="00841CD1" w:rsidRPr="008F4A5F" w:rsidRDefault="00841CD1" w:rsidP="008F4A5F">
            <w:pPr>
              <w:spacing w:line="360" w:lineRule="auto"/>
              <w:rPr>
                <w:rFonts w:ascii="Arial" w:hAnsi="Arial"/>
                <w:rtl/>
              </w:rPr>
            </w:pPr>
          </w:p>
        </w:tc>
        <w:tc>
          <w:tcPr>
            <w:tcW w:w="2649" w:type="dxa"/>
          </w:tcPr>
          <w:p w:rsidR="00841CD1" w:rsidRPr="008F4A5F" w:rsidRDefault="00841CD1" w:rsidP="008F4A5F">
            <w:pPr>
              <w:spacing w:line="360" w:lineRule="auto"/>
              <w:rPr>
                <w:rFonts w:ascii="Arial" w:hAnsi="Arial"/>
                <w:rtl/>
              </w:rPr>
            </w:pPr>
            <w:r w:rsidRPr="008F4A5F">
              <w:rPr>
                <w:rFonts w:ascii="Arial" w:hAnsi="Arial"/>
                <w:rtl/>
              </w:rPr>
              <w:t xml:space="preserve">מידע בסיסי על תופעת </w:t>
            </w:r>
            <w:r w:rsidRPr="008F4A5F">
              <w:rPr>
                <w:rFonts w:ascii="Arial" w:hAnsi="Arial"/>
              </w:rPr>
              <w:t>YORP</w:t>
            </w:r>
          </w:p>
        </w:tc>
      </w:tr>
      <w:tr w:rsidR="00841CD1" w:rsidRPr="008F4A5F" w:rsidTr="009F69F4">
        <w:trPr>
          <w:trHeight w:val="3194"/>
        </w:trPr>
        <w:tc>
          <w:tcPr>
            <w:tcW w:w="3035" w:type="dxa"/>
          </w:tcPr>
          <w:p w:rsidR="00841CD1" w:rsidRPr="008F4A5F" w:rsidRDefault="00841CD1" w:rsidP="008F4A5F">
            <w:pPr>
              <w:autoSpaceDE w:val="0"/>
              <w:autoSpaceDN w:val="0"/>
              <w:adjustRightInd w:val="0"/>
              <w:spacing w:line="360" w:lineRule="auto"/>
              <w:rPr>
                <w:rFonts w:ascii="Arial" w:hAnsi="Arial"/>
              </w:rPr>
            </w:pPr>
            <w:proofErr w:type="spellStart"/>
            <w:r w:rsidRPr="008F4A5F">
              <w:rPr>
                <w:rFonts w:ascii="Arial" w:hAnsi="Arial"/>
              </w:rPr>
              <w:t>Miroslav</w:t>
            </w:r>
            <w:proofErr w:type="spellEnd"/>
            <w:r w:rsidRPr="008F4A5F">
              <w:rPr>
                <w:rFonts w:ascii="Arial" w:hAnsi="Arial"/>
              </w:rPr>
              <w:t xml:space="preserve"> Broz1, D. et al </w:t>
            </w:r>
          </w:p>
          <w:p w:rsidR="00841CD1" w:rsidRPr="008F4A5F" w:rsidRDefault="00841CD1" w:rsidP="008F4A5F">
            <w:pPr>
              <w:autoSpaceDE w:val="0"/>
              <w:autoSpaceDN w:val="0"/>
              <w:bidi w:val="0"/>
              <w:adjustRightInd w:val="0"/>
              <w:spacing w:line="360" w:lineRule="auto"/>
              <w:rPr>
                <w:rFonts w:ascii="Arial" w:hAnsi="Arial"/>
              </w:rPr>
            </w:pPr>
            <w:r w:rsidRPr="008F4A5F">
              <w:rPr>
                <w:rFonts w:ascii="Arial" w:hAnsi="Arial"/>
              </w:rPr>
              <w:t>"Non-gravitational forces acting on small</w:t>
            </w:r>
          </w:p>
          <w:p w:rsidR="00841CD1" w:rsidRPr="008F4A5F" w:rsidRDefault="00841CD1" w:rsidP="008F4A5F">
            <w:pPr>
              <w:bidi w:val="0"/>
              <w:spacing w:line="360" w:lineRule="auto"/>
              <w:rPr>
                <w:rFonts w:ascii="Arial" w:hAnsi="Arial"/>
                <w:rtl/>
              </w:rPr>
            </w:pPr>
            <w:r w:rsidRPr="008F4A5F">
              <w:rPr>
                <w:rFonts w:ascii="Arial" w:hAnsi="Arial"/>
              </w:rPr>
              <w:t>Bodies</w:t>
            </w:r>
            <w:r w:rsidRPr="008F4A5F">
              <w:rPr>
                <w:rFonts w:ascii="Arial" w:hAnsi="Arial"/>
                <w:rtl/>
              </w:rPr>
              <w:t xml:space="preserve">" </w:t>
            </w:r>
          </w:p>
          <w:p w:rsidR="00841CD1" w:rsidRPr="008F4A5F" w:rsidRDefault="00841CD1" w:rsidP="008F4A5F">
            <w:pPr>
              <w:bidi w:val="0"/>
              <w:spacing w:line="360" w:lineRule="auto"/>
              <w:rPr>
                <w:rFonts w:ascii="Arial" w:hAnsi="Arial"/>
                <w:rtl/>
              </w:rPr>
            </w:pPr>
          </w:p>
        </w:tc>
        <w:tc>
          <w:tcPr>
            <w:tcW w:w="3281" w:type="dxa"/>
          </w:tcPr>
          <w:p w:rsidR="00841CD1" w:rsidRPr="008F4A5F" w:rsidRDefault="00586A41" w:rsidP="008F4A5F">
            <w:pPr>
              <w:spacing w:line="360" w:lineRule="auto"/>
              <w:rPr>
                <w:rFonts w:ascii="Arial" w:hAnsi="Arial"/>
                <w:rtl/>
              </w:rPr>
            </w:pPr>
            <w:hyperlink r:id="rId89" w:history="1">
              <w:r w:rsidR="00841CD1" w:rsidRPr="008F4A5F">
                <w:rPr>
                  <w:rStyle w:val="Hyperlink"/>
                  <w:rFonts w:ascii="Arial" w:hAnsi="Arial" w:cs="Arial"/>
                </w:rPr>
                <w:t>http://journals.cambridge.org/download.php?file=%2FIAU%2FIAU1_S229%2FS1743921305006848a.pdf&amp;code=fbfc4a797c6b09f89a01ec5fab104dcd</w:t>
              </w:r>
            </w:hyperlink>
          </w:p>
        </w:tc>
        <w:tc>
          <w:tcPr>
            <w:tcW w:w="2649" w:type="dxa"/>
          </w:tcPr>
          <w:p w:rsidR="00841CD1" w:rsidRPr="008F4A5F" w:rsidRDefault="00841CD1" w:rsidP="008F4A5F">
            <w:pPr>
              <w:spacing w:line="360" w:lineRule="auto"/>
              <w:rPr>
                <w:rFonts w:ascii="Arial" w:hAnsi="Arial"/>
                <w:rtl/>
              </w:rPr>
            </w:pPr>
            <w:r w:rsidRPr="008F4A5F">
              <w:rPr>
                <w:rFonts w:ascii="Arial" w:hAnsi="Arial"/>
                <w:rtl/>
              </w:rPr>
              <w:t xml:space="preserve">מידע על תופעת </w:t>
            </w:r>
            <w:r w:rsidRPr="008F4A5F">
              <w:rPr>
                <w:rFonts w:ascii="Arial" w:hAnsi="Arial"/>
              </w:rPr>
              <w:t xml:space="preserve">YORP </w:t>
            </w:r>
            <w:r w:rsidRPr="008F4A5F">
              <w:rPr>
                <w:rFonts w:ascii="Arial" w:hAnsi="Arial"/>
                <w:rtl/>
              </w:rPr>
              <w:t xml:space="preserve"> ישמש לסקירה</w:t>
            </w:r>
          </w:p>
        </w:tc>
      </w:tr>
      <w:tr w:rsidR="00841CD1" w:rsidRPr="008F4A5F" w:rsidTr="009F69F4">
        <w:trPr>
          <w:trHeight w:val="2421"/>
        </w:trPr>
        <w:tc>
          <w:tcPr>
            <w:tcW w:w="3035" w:type="dxa"/>
          </w:tcPr>
          <w:p w:rsidR="00841CD1" w:rsidRPr="008F4A5F" w:rsidRDefault="00841CD1" w:rsidP="008F4A5F">
            <w:pPr>
              <w:autoSpaceDE w:val="0"/>
              <w:autoSpaceDN w:val="0"/>
              <w:adjustRightInd w:val="0"/>
              <w:spacing w:line="360" w:lineRule="auto"/>
              <w:rPr>
                <w:rFonts w:ascii="Arial" w:hAnsi="Arial"/>
                <w:rtl/>
              </w:rPr>
            </w:pPr>
            <w:r w:rsidRPr="008F4A5F">
              <w:rPr>
                <w:rFonts w:ascii="Arial" w:hAnsi="Arial"/>
              </w:rPr>
              <w:t>Clark R. Chapman</w:t>
            </w:r>
          </w:p>
          <w:p w:rsidR="00841CD1" w:rsidRPr="008F4A5F" w:rsidRDefault="00841CD1" w:rsidP="008F4A5F">
            <w:pPr>
              <w:autoSpaceDE w:val="0"/>
              <w:autoSpaceDN w:val="0"/>
              <w:bidi w:val="0"/>
              <w:adjustRightInd w:val="0"/>
              <w:spacing w:line="360" w:lineRule="auto"/>
              <w:rPr>
                <w:rFonts w:ascii="Arial" w:hAnsi="Arial"/>
                <w:rtl/>
              </w:rPr>
            </w:pPr>
            <w:r w:rsidRPr="008F4A5F">
              <w:rPr>
                <w:rFonts w:ascii="Arial" w:hAnsi="Arial"/>
                <w:rtl/>
              </w:rPr>
              <w:t xml:space="preserve">" </w:t>
            </w:r>
            <w:r w:rsidRPr="008F4A5F">
              <w:rPr>
                <w:rFonts w:ascii="Arial" w:hAnsi="Arial"/>
              </w:rPr>
              <w:t xml:space="preserve">Invited Review: Physical Properties of Small Bodies from </w:t>
            </w:r>
            <w:proofErr w:type="spellStart"/>
            <w:r w:rsidRPr="008F4A5F">
              <w:rPr>
                <w:rFonts w:ascii="Arial" w:hAnsi="Arial"/>
              </w:rPr>
              <w:t>Atens</w:t>
            </w:r>
            <w:proofErr w:type="spellEnd"/>
            <w:r w:rsidRPr="008F4A5F">
              <w:rPr>
                <w:rFonts w:ascii="Arial" w:hAnsi="Arial"/>
              </w:rPr>
              <w:t xml:space="preserve"> to TNOs"</w:t>
            </w:r>
          </w:p>
        </w:tc>
        <w:tc>
          <w:tcPr>
            <w:tcW w:w="3281" w:type="dxa"/>
          </w:tcPr>
          <w:p w:rsidR="00841CD1" w:rsidRPr="008F4A5F" w:rsidRDefault="00586A41" w:rsidP="008F4A5F">
            <w:pPr>
              <w:spacing w:line="360" w:lineRule="auto"/>
              <w:rPr>
                <w:rFonts w:ascii="Arial" w:hAnsi="Arial"/>
                <w:rtl/>
              </w:rPr>
            </w:pPr>
            <w:hyperlink r:id="rId90" w:history="1">
              <w:r w:rsidR="00841CD1" w:rsidRPr="008F4A5F">
                <w:rPr>
                  <w:rStyle w:val="Hyperlink"/>
                  <w:rFonts w:ascii="Arial" w:hAnsi="Arial" w:cs="Arial"/>
                </w:rPr>
                <w:t>http://www.boulder.swri.edu/clark/acm05tex.pdf</w:t>
              </w:r>
            </w:hyperlink>
          </w:p>
          <w:p w:rsidR="00841CD1" w:rsidRPr="008F4A5F" w:rsidRDefault="00841CD1" w:rsidP="008F4A5F">
            <w:pPr>
              <w:spacing w:line="360" w:lineRule="auto"/>
              <w:rPr>
                <w:rFonts w:ascii="Arial" w:hAnsi="Arial"/>
                <w:rtl/>
              </w:rPr>
            </w:pPr>
          </w:p>
        </w:tc>
        <w:tc>
          <w:tcPr>
            <w:tcW w:w="2649" w:type="dxa"/>
          </w:tcPr>
          <w:p w:rsidR="00841CD1" w:rsidRPr="008F4A5F" w:rsidRDefault="00841CD1" w:rsidP="008F4A5F">
            <w:pPr>
              <w:spacing w:line="360" w:lineRule="auto"/>
              <w:rPr>
                <w:rFonts w:ascii="Arial" w:hAnsi="Arial"/>
                <w:rtl/>
              </w:rPr>
            </w:pPr>
            <w:r w:rsidRPr="008F4A5F">
              <w:rPr>
                <w:rFonts w:ascii="Arial" w:hAnsi="Arial"/>
                <w:rtl/>
              </w:rPr>
              <w:t xml:space="preserve">מידע על תופעת </w:t>
            </w:r>
            <w:r w:rsidRPr="008F4A5F">
              <w:rPr>
                <w:rFonts w:ascii="Arial" w:hAnsi="Arial"/>
              </w:rPr>
              <w:t xml:space="preserve">YORP </w:t>
            </w:r>
            <w:r w:rsidRPr="008F4A5F">
              <w:rPr>
                <w:rFonts w:ascii="Arial" w:hAnsi="Arial"/>
                <w:rtl/>
              </w:rPr>
              <w:t xml:space="preserve"> ישמש לסקירה</w:t>
            </w:r>
          </w:p>
        </w:tc>
      </w:tr>
      <w:tr w:rsidR="00841CD1" w:rsidRPr="008F4A5F" w:rsidTr="009F69F4">
        <w:trPr>
          <w:trHeight w:val="2055"/>
        </w:trPr>
        <w:tc>
          <w:tcPr>
            <w:tcW w:w="3035" w:type="dxa"/>
          </w:tcPr>
          <w:p w:rsidR="00841CD1" w:rsidRPr="008F4A5F" w:rsidRDefault="00841CD1" w:rsidP="008F4A5F">
            <w:pPr>
              <w:spacing w:after="24" w:line="360" w:lineRule="auto"/>
              <w:textAlignment w:val="baseline"/>
              <w:outlineLvl w:val="1"/>
              <w:rPr>
                <w:rFonts w:ascii="Arial" w:hAnsi="Arial"/>
                <w:color w:val="000000"/>
                <w:kern w:val="36"/>
              </w:rPr>
            </w:pPr>
            <w:r w:rsidRPr="008F4A5F">
              <w:rPr>
                <w:rFonts w:ascii="Arial" w:hAnsi="Arial"/>
                <w:rtl/>
              </w:rPr>
              <w:lastRenderedPageBreak/>
              <w:t xml:space="preserve">כתבת </w:t>
            </w:r>
          </w:p>
          <w:p w:rsidR="00841CD1" w:rsidRPr="008F4A5F" w:rsidRDefault="00841CD1" w:rsidP="008F4A5F">
            <w:pPr>
              <w:bidi w:val="0"/>
              <w:spacing w:after="24" w:line="360" w:lineRule="auto"/>
              <w:textAlignment w:val="baseline"/>
              <w:outlineLvl w:val="1"/>
              <w:rPr>
                <w:rFonts w:ascii="Arial" w:hAnsi="Arial"/>
                <w:color w:val="000000"/>
                <w:kern w:val="36"/>
              </w:rPr>
            </w:pPr>
            <w:r w:rsidRPr="008F4A5F">
              <w:rPr>
                <w:rFonts w:ascii="Arial" w:hAnsi="Arial"/>
                <w:color w:val="000000"/>
                <w:kern w:val="36"/>
              </w:rPr>
              <w:t>"</w:t>
            </w:r>
            <w:proofErr w:type="spellStart"/>
            <w:r w:rsidRPr="008F4A5F">
              <w:rPr>
                <w:rFonts w:ascii="Arial" w:hAnsi="Arial"/>
                <w:color w:val="000000"/>
                <w:kern w:val="36"/>
              </w:rPr>
              <w:t>Yarkovsky</w:t>
            </w:r>
            <w:proofErr w:type="spellEnd"/>
            <w:r w:rsidRPr="008F4A5F">
              <w:rPr>
                <w:rFonts w:ascii="Arial" w:hAnsi="Arial"/>
                <w:color w:val="000000"/>
                <w:kern w:val="36"/>
              </w:rPr>
              <w:t xml:space="preserve"> and YORP effects"</w:t>
            </w:r>
          </w:p>
          <w:p w:rsidR="00841CD1" w:rsidRPr="008F4A5F" w:rsidRDefault="00841CD1" w:rsidP="008F4A5F">
            <w:pPr>
              <w:spacing w:after="24" w:line="360" w:lineRule="auto"/>
              <w:textAlignment w:val="baseline"/>
              <w:outlineLvl w:val="1"/>
              <w:rPr>
                <w:rFonts w:ascii="Arial" w:hAnsi="Arial"/>
                <w:color w:val="000000"/>
                <w:kern w:val="36"/>
                <w:rtl/>
              </w:rPr>
            </w:pPr>
            <w:r w:rsidRPr="008F4A5F">
              <w:rPr>
                <w:rFonts w:ascii="Arial" w:hAnsi="Arial"/>
                <w:color w:val="000000"/>
                <w:kern w:val="36"/>
                <w:rtl/>
              </w:rPr>
              <w:t>מ-</w:t>
            </w:r>
            <w:r w:rsidRPr="008F4A5F">
              <w:rPr>
                <w:rFonts w:ascii="Arial" w:hAnsi="Arial"/>
              </w:rPr>
              <w:t xml:space="preserve"> </w:t>
            </w:r>
            <w:proofErr w:type="spellStart"/>
            <w:r w:rsidRPr="008F4A5F">
              <w:rPr>
                <w:rFonts w:ascii="Arial" w:hAnsi="Arial"/>
                <w:color w:val="000000"/>
                <w:kern w:val="36"/>
              </w:rPr>
              <w:t>Scholarpedia</w:t>
            </w:r>
            <w:proofErr w:type="spellEnd"/>
          </w:p>
          <w:p w:rsidR="00841CD1" w:rsidRPr="008F4A5F" w:rsidRDefault="00841CD1" w:rsidP="008F4A5F">
            <w:pPr>
              <w:spacing w:line="360" w:lineRule="auto"/>
              <w:rPr>
                <w:rFonts w:ascii="Arial" w:hAnsi="Arial"/>
                <w:rtl/>
              </w:rPr>
            </w:pPr>
          </w:p>
        </w:tc>
        <w:tc>
          <w:tcPr>
            <w:tcW w:w="3281" w:type="dxa"/>
          </w:tcPr>
          <w:p w:rsidR="00841CD1" w:rsidRPr="008F4A5F" w:rsidRDefault="00586A41" w:rsidP="008F4A5F">
            <w:pPr>
              <w:spacing w:line="360" w:lineRule="auto"/>
              <w:rPr>
                <w:rFonts w:ascii="Arial" w:hAnsi="Arial"/>
              </w:rPr>
            </w:pPr>
            <w:hyperlink r:id="rId91" w:history="1">
              <w:r w:rsidR="00841CD1" w:rsidRPr="008F4A5F">
                <w:rPr>
                  <w:rStyle w:val="Hyperlink"/>
                  <w:rFonts w:ascii="Arial" w:hAnsi="Arial" w:cs="Arial"/>
                </w:rPr>
                <w:t>http://www.scholarpedia.org/article/Yarkovsky_and_YORP_effects</w:t>
              </w:r>
            </w:hyperlink>
          </w:p>
          <w:p w:rsidR="00841CD1" w:rsidRPr="008F4A5F" w:rsidRDefault="00841CD1" w:rsidP="008F4A5F">
            <w:pPr>
              <w:spacing w:line="360" w:lineRule="auto"/>
              <w:rPr>
                <w:rFonts w:ascii="Arial" w:hAnsi="Arial"/>
                <w:rtl/>
              </w:rPr>
            </w:pPr>
          </w:p>
        </w:tc>
        <w:tc>
          <w:tcPr>
            <w:tcW w:w="2649" w:type="dxa"/>
          </w:tcPr>
          <w:p w:rsidR="00841CD1" w:rsidRPr="008F4A5F" w:rsidRDefault="00841CD1" w:rsidP="008F4A5F">
            <w:pPr>
              <w:spacing w:line="360" w:lineRule="auto"/>
              <w:rPr>
                <w:rFonts w:ascii="Arial" w:hAnsi="Arial"/>
                <w:rtl/>
              </w:rPr>
            </w:pPr>
            <w:r w:rsidRPr="008F4A5F">
              <w:rPr>
                <w:rFonts w:ascii="Arial" w:hAnsi="Arial"/>
                <w:rtl/>
              </w:rPr>
              <w:t xml:space="preserve">מידע על תופעת </w:t>
            </w:r>
            <w:r w:rsidRPr="008F4A5F">
              <w:rPr>
                <w:rFonts w:ascii="Arial" w:hAnsi="Arial"/>
              </w:rPr>
              <w:t>YORP</w:t>
            </w:r>
            <w:r w:rsidRPr="008F4A5F">
              <w:rPr>
                <w:rFonts w:ascii="Arial" w:hAnsi="Arial"/>
                <w:rtl/>
              </w:rPr>
              <w:t xml:space="preserve">  ישמש לסקירה</w:t>
            </w:r>
          </w:p>
        </w:tc>
      </w:tr>
      <w:tr w:rsidR="00841CD1" w:rsidRPr="008F4A5F" w:rsidTr="009F69F4">
        <w:trPr>
          <w:trHeight w:val="630"/>
        </w:trPr>
        <w:tc>
          <w:tcPr>
            <w:tcW w:w="3035" w:type="dxa"/>
          </w:tcPr>
          <w:p w:rsidR="00841CD1" w:rsidRPr="008F4A5F" w:rsidRDefault="00841CD1" w:rsidP="008F4A5F">
            <w:pPr>
              <w:spacing w:line="360" w:lineRule="auto"/>
              <w:jc w:val="center"/>
              <w:rPr>
                <w:rFonts w:ascii="Arial" w:hAnsi="Arial"/>
                <w:rtl/>
              </w:rPr>
            </w:pPr>
            <w:r w:rsidRPr="008F4A5F">
              <w:rPr>
                <w:rFonts w:ascii="Arial" w:hAnsi="Arial"/>
              </w:rPr>
              <w:t>Holiday et al "Physics"</w:t>
            </w:r>
            <w:r w:rsidRPr="008F4A5F">
              <w:rPr>
                <w:rFonts w:ascii="Arial" w:hAnsi="Arial"/>
                <w:rtl/>
              </w:rPr>
              <w:t>"</w:t>
            </w:r>
          </w:p>
        </w:tc>
        <w:tc>
          <w:tcPr>
            <w:tcW w:w="3281" w:type="dxa"/>
          </w:tcPr>
          <w:p w:rsidR="00841CD1" w:rsidRPr="008F4A5F" w:rsidRDefault="00841CD1" w:rsidP="008F4A5F">
            <w:pPr>
              <w:spacing w:line="360" w:lineRule="auto"/>
              <w:rPr>
                <w:rFonts w:ascii="Arial" w:hAnsi="Arial"/>
                <w:rtl/>
              </w:rPr>
            </w:pPr>
            <w:r w:rsidRPr="008F4A5F">
              <w:rPr>
                <w:rFonts w:ascii="Arial" w:hAnsi="Arial"/>
                <w:rtl/>
              </w:rPr>
              <w:t xml:space="preserve">ארה"ב, </w:t>
            </w:r>
            <w:proofErr w:type="spellStart"/>
            <w:r w:rsidRPr="008F4A5F">
              <w:rPr>
                <w:rFonts w:ascii="Arial" w:hAnsi="Arial"/>
              </w:rPr>
              <w:t>Walley</w:t>
            </w:r>
            <w:proofErr w:type="spellEnd"/>
            <w:r w:rsidRPr="008F4A5F">
              <w:rPr>
                <w:rFonts w:ascii="Arial" w:hAnsi="Arial"/>
                <w:rtl/>
              </w:rPr>
              <w:t xml:space="preserve"> 1992</w:t>
            </w:r>
          </w:p>
        </w:tc>
        <w:tc>
          <w:tcPr>
            <w:tcW w:w="2649" w:type="dxa"/>
          </w:tcPr>
          <w:p w:rsidR="00841CD1" w:rsidRPr="008F4A5F" w:rsidRDefault="00841CD1" w:rsidP="008F4A5F">
            <w:pPr>
              <w:spacing w:line="360" w:lineRule="auto"/>
              <w:rPr>
                <w:rFonts w:ascii="Arial" w:hAnsi="Arial"/>
                <w:rtl/>
              </w:rPr>
            </w:pPr>
            <w:r w:rsidRPr="008F4A5F">
              <w:rPr>
                <w:rFonts w:ascii="Arial" w:hAnsi="Arial"/>
                <w:rtl/>
              </w:rPr>
              <w:t>נושאיי קרינה וחומר כולל קרינה האר תרמית, לחץ האור.</w:t>
            </w:r>
          </w:p>
        </w:tc>
      </w:tr>
      <w:tr w:rsidR="00841CD1" w:rsidRPr="008F4A5F" w:rsidTr="009F69F4">
        <w:trPr>
          <w:trHeight w:val="630"/>
        </w:trPr>
        <w:tc>
          <w:tcPr>
            <w:tcW w:w="3035" w:type="dxa"/>
          </w:tcPr>
          <w:p w:rsidR="00841CD1" w:rsidRPr="008F4A5F" w:rsidRDefault="00841CD1" w:rsidP="008F4A5F">
            <w:pPr>
              <w:spacing w:line="360" w:lineRule="auto"/>
              <w:jc w:val="center"/>
              <w:rPr>
                <w:rFonts w:ascii="Arial" w:hAnsi="Arial"/>
              </w:rPr>
            </w:pPr>
            <w:r w:rsidRPr="008F4A5F">
              <w:rPr>
                <w:rFonts w:ascii="Arial" w:hAnsi="Arial"/>
                <w:rtl/>
              </w:rPr>
              <w:t xml:space="preserve">אתר בסיס נתונים של </w:t>
            </w:r>
            <w:r w:rsidRPr="008F4A5F">
              <w:rPr>
                <w:rFonts w:ascii="Arial" w:hAnsi="Arial"/>
              </w:rPr>
              <w:t>NASA</w:t>
            </w:r>
          </w:p>
        </w:tc>
        <w:tc>
          <w:tcPr>
            <w:tcW w:w="3281" w:type="dxa"/>
          </w:tcPr>
          <w:p w:rsidR="00841CD1" w:rsidRPr="008F4A5F" w:rsidRDefault="00841CD1" w:rsidP="008F4A5F">
            <w:pPr>
              <w:spacing w:line="360" w:lineRule="auto"/>
              <w:rPr>
                <w:rFonts w:ascii="Arial" w:hAnsi="Arial"/>
                <w:rtl/>
              </w:rPr>
            </w:pPr>
            <w:r w:rsidRPr="008F4A5F">
              <w:rPr>
                <w:rFonts w:ascii="Arial" w:hAnsi="Arial"/>
              </w:rPr>
              <w:t>http://ssd.jpl.nasa.gov/sbdb_query.cgi#x</w:t>
            </w:r>
          </w:p>
        </w:tc>
        <w:tc>
          <w:tcPr>
            <w:tcW w:w="2649" w:type="dxa"/>
          </w:tcPr>
          <w:p w:rsidR="00841CD1" w:rsidRPr="008F4A5F" w:rsidRDefault="00841CD1" w:rsidP="008F4A5F">
            <w:pPr>
              <w:spacing w:line="360" w:lineRule="auto"/>
              <w:rPr>
                <w:rFonts w:ascii="Arial" w:hAnsi="Arial"/>
                <w:rtl/>
              </w:rPr>
            </w:pPr>
            <w:r w:rsidRPr="008F4A5F">
              <w:rPr>
                <w:rFonts w:ascii="Arial" w:hAnsi="Arial"/>
                <w:rtl/>
              </w:rPr>
              <w:t>משמש בסיס נתונים לעבודת מחקר</w:t>
            </w:r>
          </w:p>
        </w:tc>
      </w:tr>
      <w:tr w:rsidR="00841CD1" w:rsidRPr="008F4A5F" w:rsidTr="009F69F4">
        <w:trPr>
          <w:trHeight w:val="630"/>
        </w:trPr>
        <w:tc>
          <w:tcPr>
            <w:tcW w:w="3035" w:type="dxa"/>
          </w:tcPr>
          <w:p w:rsidR="00841CD1" w:rsidRPr="008F4A5F" w:rsidRDefault="00841CD1" w:rsidP="008F4A5F">
            <w:pPr>
              <w:spacing w:line="360" w:lineRule="auto"/>
              <w:jc w:val="center"/>
              <w:rPr>
                <w:rFonts w:ascii="Arial" w:hAnsi="Arial"/>
              </w:rPr>
            </w:pPr>
            <w:r>
              <w:rPr>
                <w:rFonts w:ascii="Arial" w:hAnsi="Arial"/>
                <w:rtl/>
              </w:rPr>
              <w:t>ספר "קרינה וחומר האטום והגרעין"</w:t>
            </w:r>
          </w:p>
        </w:tc>
        <w:tc>
          <w:tcPr>
            <w:tcW w:w="3281" w:type="dxa"/>
          </w:tcPr>
          <w:p w:rsidR="00841CD1" w:rsidRPr="00C97257" w:rsidRDefault="00841CD1" w:rsidP="008F4A5F">
            <w:pPr>
              <w:spacing w:line="360" w:lineRule="auto"/>
              <w:rPr>
                <w:rFonts w:ascii="Arial" w:hAnsi="Arial"/>
              </w:rPr>
            </w:pPr>
            <w:r>
              <w:rPr>
                <w:rFonts w:ascii="Arial" w:hAnsi="Arial"/>
                <w:rtl/>
              </w:rPr>
              <w:t>ישראל, דוד זינגר, 2005</w:t>
            </w:r>
          </w:p>
        </w:tc>
        <w:tc>
          <w:tcPr>
            <w:tcW w:w="2649" w:type="dxa"/>
          </w:tcPr>
          <w:p w:rsidR="00841CD1" w:rsidRPr="008F4A5F" w:rsidRDefault="00841CD1" w:rsidP="000D7B31">
            <w:pPr>
              <w:spacing w:line="360" w:lineRule="auto"/>
              <w:rPr>
                <w:rFonts w:ascii="Arial" w:hAnsi="Arial"/>
                <w:rtl/>
              </w:rPr>
            </w:pPr>
            <w:r w:rsidRPr="008F4A5F">
              <w:rPr>
                <w:rFonts w:ascii="Arial" w:hAnsi="Arial"/>
                <w:rtl/>
              </w:rPr>
              <w:t>נושאיי קרינה וחומר כולל קרינה האר תרמית, לחץ האור.</w:t>
            </w:r>
          </w:p>
        </w:tc>
      </w:tr>
      <w:tr w:rsidR="00841CD1" w:rsidRPr="008F4A5F" w:rsidTr="009F69F4">
        <w:trPr>
          <w:trHeight w:val="630"/>
        </w:trPr>
        <w:tc>
          <w:tcPr>
            <w:tcW w:w="3035" w:type="dxa"/>
          </w:tcPr>
          <w:p w:rsidR="00841CD1" w:rsidRPr="008F4A5F" w:rsidRDefault="00841CD1" w:rsidP="008F4A5F">
            <w:pPr>
              <w:spacing w:line="360" w:lineRule="auto"/>
              <w:jc w:val="center"/>
              <w:rPr>
                <w:rFonts w:ascii="Arial" w:hAnsi="Arial"/>
              </w:rPr>
            </w:pPr>
            <w:r>
              <w:rPr>
                <w:rFonts w:ascii="Arial" w:hAnsi="Arial"/>
                <w:rtl/>
              </w:rPr>
              <w:t>כתבה מאתר</w:t>
            </w:r>
          </w:p>
        </w:tc>
        <w:tc>
          <w:tcPr>
            <w:tcW w:w="3281" w:type="dxa"/>
          </w:tcPr>
          <w:p w:rsidR="00841CD1" w:rsidRPr="00C97257" w:rsidRDefault="00841CD1" w:rsidP="008F4A5F">
            <w:pPr>
              <w:spacing w:line="360" w:lineRule="auto"/>
              <w:rPr>
                <w:rFonts w:ascii="Arial" w:hAnsi="Arial"/>
                <w:rtl/>
              </w:rPr>
            </w:pPr>
            <w:r w:rsidRPr="008F4A5F">
              <w:rPr>
                <w:rFonts w:ascii="Arial" w:hAnsi="Arial"/>
              </w:rPr>
              <w:t>http://www.daviddarling.info/encyclopedia/A/asteroid.html</w:t>
            </w:r>
          </w:p>
        </w:tc>
        <w:tc>
          <w:tcPr>
            <w:tcW w:w="2649" w:type="dxa"/>
          </w:tcPr>
          <w:p w:rsidR="00841CD1" w:rsidRPr="008F4A5F" w:rsidRDefault="00841CD1" w:rsidP="008F4A5F">
            <w:pPr>
              <w:spacing w:line="360" w:lineRule="auto"/>
              <w:rPr>
                <w:rFonts w:ascii="Arial" w:hAnsi="Arial"/>
                <w:rtl/>
              </w:rPr>
            </w:pPr>
            <w:r>
              <w:rPr>
                <w:rFonts w:ascii="Arial" w:hAnsi="Arial"/>
                <w:rtl/>
              </w:rPr>
              <w:t>סיפק מידע חיוני על גופים</w:t>
            </w:r>
          </w:p>
        </w:tc>
      </w:tr>
      <w:tr w:rsidR="00841CD1" w:rsidRPr="008F4A5F" w:rsidTr="009F69F4">
        <w:trPr>
          <w:trHeight w:val="630"/>
        </w:trPr>
        <w:tc>
          <w:tcPr>
            <w:tcW w:w="3035" w:type="dxa"/>
          </w:tcPr>
          <w:p w:rsidR="00841CD1" w:rsidRPr="008F4A5F" w:rsidRDefault="00841CD1" w:rsidP="008F4A5F">
            <w:pPr>
              <w:spacing w:line="360" w:lineRule="auto"/>
              <w:jc w:val="center"/>
              <w:rPr>
                <w:rFonts w:ascii="Arial" w:hAnsi="Arial"/>
              </w:rPr>
            </w:pPr>
            <w:r>
              <w:rPr>
                <w:rFonts w:ascii="Arial" w:hAnsi="Arial"/>
                <w:rtl/>
              </w:rPr>
              <w:t>מידע מאתר</w:t>
            </w:r>
          </w:p>
        </w:tc>
        <w:tc>
          <w:tcPr>
            <w:tcW w:w="3281" w:type="dxa"/>
          </w:tcPr>
          <w:p w:rsidR="00841CD1" w:rsidRPr="006873DD" w:rsidRDefault="00841CD1" w:rsidP="008F4A5F">
            <w:pPr>
              <w:spacing w:line="360" w:lineRule="auto"/>
              <w:rPr>
                <w:rFonts w:ascii="Arial" w:hAnsi="Arial"/>
                <w:rtl/>
              </w:rPr>
            </w:pPr>
            <w:r w:rsidRPr="006873DD">
              <w:rPr>
                <w:rFonts w:ascii="Arial" w:hAnsi="Arial"/>
              </w:rPr>
              <w:t>http://www.physics.sfasu.edu/astro/asteroids/sizemagnitude.html</w:t>
            </w:r>
          </w:p>
        </w:tc>
        <w:tc>
          <w:tcPr>
            <w:tcW w:w="2649" w:type="dxa"/>
          </w:tcPr>
          <w:p w:rsidR="00841CD1" w:rsidRPr="008F4A5F" w:rsidRDefault="00841CD1" w:rsidP="008F4A5F">
            <w:pPr>
              <w:spacing w:line="360" w:lineRule="auto"/>
              <w:rPr>
                <w:rFonts w:ascii="Arial" w:hAnsi="Arial"/>
                <w:rtl/>
              </w:rPr>
            </w:pPr>
            <w:r>
              <w:rPr>
                <w:rFonts w:ascii="Arial" w:hAnsi="Arial"/>
                <w:rtl/>
              </w:rPr>
              <w:t xml:space="preserve">מידע על </w:t>
            </w:r>
            <w:r w:rsidRPr="008F4A5F">
              <w:rPr>
                <w:rFonts w:ascii="Arial" w:hAnsi="Arial"/>
              </w:rPr>
              <w:t>Absolute magnitude</w:t>
            </w:r>
            <w:r>
              <w:rPr>
                <w:rFonts w:ascii="Arial" w:hAnsi="Arial"/>
                <w:rtl/>
              </w:rPr>
              <w:t xml:space="preserve"> ישמש לסקירה קצרה בנושא</w:t>
            </w:r>
          </w:p>
        </w:tc>
      </w:tr>
    </w:tbl>
    <w:p w:rsidR="00841CD1" w:rsidRDefault="00841CD1" w:rsidP="008F4A5F">
      <w:pPr>
        <w:spacing w:line="360" w:lineRule="auto"/>
        <w:jc w:val="center"/>
        <w:rPr>
          <w:rFonts w:ascii="Arial" w:hAnsi="Arial"/>
          <w:b/>
          <w:bCs/>
          <w:u w:val="single"/>
          <w:rtl/>
        </w:rPr>
      </w:pPr>
    </w:p>
    <w:p w:rsidR="00841CD1" w:rsidRDefault="00841CD1" w:rsidP="008F4A5F">
      <w:pPr>
        <w:spacing w:line="360" w:lineRule="auto"/>
        <w:jc w:val="center"/>
        <w:rPr>
          <w:rFonts w:ascii="Arial" w:hAnsi="Arial"/>
          <w:b/>
          <w:bCs/>
          <w:u w:val="single"/>
          <w:rtl/>
        </w:rPr>
      </w:pPr>
    </w:p>
    <w:p w:rsidR="00841CD1" w:rsidRDefault="00841CD1" w:rsidP="008F4A5F">
      <w:pPr>
        <w:spacing w:line="360" w:lineRule="auto"/>
        <w:jc w:val="center"/>
        <w:rPr>
          <w:rFonts w:ascii="Arial" w:hAnsi="Arial"/>
          <w:b/>
          <w:bCs/>
          <w:u w:val="single"/>
          <w:rtl/>
        </w:rPr>
      </w:pPr>
    </w:p>
    <w:p w:rsidR="00841CD1" w:rsidRDefault="00841CD1" w:rsidP="008F4A5F">
      <w:pPr>
        <w:spacing w:line="360" w:lineRule="auto"/>
        <w:jc w:val="center"/>
        <w:rPr>
          <w:rFonts w:ascii="Arial" w:hAnsi="Arial"/>
          <w:b/>
          <w:bCs/>
          <w:u w:val="single"/>
          <w:rtl/>
        </w:rPr>
      </w:pPr>
    </w:p>
    <w:p w:rsidR="00841CD1" w:rsidRDefault="00841CD1" w:rsidP="008F4A5F">
      <w:pPr>
        <w:spacing w:line="360" w:lineRule="auto"/>
        <w:jc w:val="center"/>
        <w:rPr>
          <w:rFonts w:ascii="Arial" w:hAnsi="Arial"/>
          <w:b/>
          <w:bCs/>
          <w:u w:val="single"/>
          <w:rtl/>
        </w:rPr>
      </w:pPr>
    </w:p>
    <w:p w:rsidR="00841CD1" w:rsidRDefault="00841CD1" w:rsidP="008F4A5F">
      <w:pPr>
        <w:spacing w:line="360" w:lineRule="auto"/>
        <w:jc w:val="center"/>
        <w:rPr>
          <w:rFonts w:ascii="Arial" w:hAnsi="Arial"/>
          <w:b/>
          <w:bCs/>
          <w:u w:val="single"/>
          <w:rtl/>
        </w:rPr>
      </w:pPr>
    </w:p>
    <w:p w:rsidR="00841CD1" w:rsidRDefault="00841CD1" w:rsidP="008F4A5F">
      <w:pPr>
        <w:spacing w:line="360" w:lineRule="auto"/>
        <w:jc w:val="center"/>
        <w:rPr>
          <w:rFonts w:ascii="Arial" w:hAnsi="Arial"/>
          <w:b/>
          <w:bCs/>
          <w:u w:val="single"/>
          <w:rtl/>
        </w:rPr>
      </w:pPr>
    </w:p>
    <w:p w:rsidR="00841CD1" w:rsidRDefault="00841CD1" w:rsidP="008F4A5F">
      <w:pPr>
        <w:spacing w:line="360" w:lineRule="auto"/>
        <w:jc w:val="center"/>
        <w:rPr>
          <w:rFonts w:ascii="Arial" w:hAnsi="Arial"/>
          <w:b/>
          <w:bCs/>
          <w:u w:val="single"/>
          <w:rtl/>
        </w:rPr>
      </w:pPr>
    </w:p>
    <w:p w:rsidR="00841CD1" w:rsidRDefault="00841CD1" w:rsidP="008F4A5F">
      <w:pPr>
        <w:spacing w:line="360" w:lineRule="auto"/>
        <w:jc w:val="center"/>
        <w:rPr>
          <w:rFonts w:ascii="Arial" w:hAnsi="Arial"/>
          <w:b/>
          <w:bCs/>
          <w:u w:val="single"/>
          <w:rtl/>
        </w:rPr>
      </w:pPr>
    </w:p>
    <w:p w:rsidR="00841CD1" w:rsidRDefault="00841CD1" w:rsidP="008F4A5F">
      <w:pPr>
        <w:spacing w:line="360" w:lineRule="auto"/>
        <w:jc w:val="center"/>
        <w:rPr>
          <w:rFonts w:ascii="Arial" w:hAnsi="Arial"/>
          <w:b/>
          <w:bCs/>
          <w:u w:val="single"/>
          <w:rtl/>
        </w:rPr>
      </w:pPr>
    </w:p>
    <w:p w:rsidR="00841CD1" w:rsidRDefault="00841CD1" w:rsidP="008F4A5F">
      <w:pPr>
        <w:spacing w:line="360" w:lineRule="auto"/>
        <w:jc w:val="center"/>
        <w:rPr>
          <w:rFonts w:ascii="Arial" w:hAnsi="Arial"/>
          <w:b/>
          <w:bCs/>
          <w:sz w:val="40"/>
          <w:szCs w:val="40"/>
          <w:u w:val="single"/>
          <w:rtl/>
        </w:rPr>
      </w:pPr>
      <w:r>
        <w:rPr>
          <w:rFonts w:ascii="Arial" w:hAnsi="Arial"/>
          <w:b/>
          <w:bCs/>
          <w:sz w:val="40"/>
          <w:szCs w:val="40"/>
          <w:u w:val="single"/>
          <w:rtl/>
        </w:rPr>
        <w:lastRenderedPageBreak/>
        <w:t>נספחים</w:t>
      </w:r>
    </w:p>
    <w:p w:rsidR="00841CD1" w:rsidRDefault="0014552A" w:rsidP="008F4A5F">
      <w:pPr>
        <w:spacing w:line="360" w:lineRule="auto"/>
        <w:jc w:val="center"/>
        <w:rPr>
          <w:rFonts w:ascii="Arial" w:hAnsi="Arial"/>
          <w:sz w:val="40"/>
          <w:szCs w:val="40"/>
          <w:rtl/>
        </w:rPr>
      </w:pPr>
      <w:r>
        <w:rPr>
          <w:rFonts w:ascii="Arial" w:hAnsi="Arial"/>
          <w:noProof/>
          <w:sz w:val="40"/>
          <w:szCs w:val="40"/>
        </w:rPr>
        <w:drawing>
          <wp:inline distT="0" distB="0" distL="0" distR="0">
            <wp:extent cx="5272405" cy="7018020"/>
            <wp:effectExtent l="19050" t="0" r="4445" b="0"/>
            <wp:docPr id="44"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2"/>
                    <a:srcRect/>
                    <a:stretch>
                      <a:fillRect/>
                    </a:stretch>
                  </pic:blipFill>
                  <pic:spPr bwMode="auto">
                    <a:xfrm>
                      <a:off x="0" y="0"/>
                      <a:ext cx="5272405" cy="7018020"/>
                    </a:xfrm>
                    <a:prstGeom prst="rect">
                      <a:avLst/>
                    </a:prstGeom>
                    <a:noFill/>
                    <a:ln w="9525">
                      <a:noFill/>
                      <a:miter lim="800000"/>
                      <a:headEnd/>
                      <a:tailEnd/>
                    </a:ln>
                  </pic:spPr>
                </pic:pic>
              </a:graphicData>
            </a:graphic>
          </wp:inline>
        </w:drawing>
      </w:r>
    </w:p>
    <w:p w:rsidR="00841CD1" w:rsidRDefault="00841CD1" w:rsidP="008F4A5F">
      <w:pPr>
        <w:spacing w:line="360" w:lineRule="auto"/>
        <w:jc w:val="center"/>
        <w:rPr>
          <w:rFonts w:ascii="Arial" w:hAnsi="Arial"/>
          <w:sz w:val="40"/>
          <w:szCs w:val="40"/>
          <w:rtl/>
        </w:rPr>
      </w:pPr>
      <w:r>
        <w:rPr>
          <w:rFonts w:ascii="Arial" w:hAnsi="Arial"/>
          <w:sz w:val="40"/>
          <w:szCs w:val="40"/>
          <w:rtl/>
        </w:rPr>
        <w:t xml:space="preserve">תעודת הצטיינות מהתחרות </w:t>
      </w:r>
      <w:proofErr w:type="spellStart"/>
      <w:r>
        <w:rPr>
          <w:rFonts w:ascii="Arial" w:hAnsi="Arial"/>
          <w:sz w:val="40"/>
          <w:szCs w:val="40"/>
          <w:rtl/>
        </w:rPr>
        <w:t>בטכנודע</w:t>
      </w:r>
      <w:proofErr w:type="spellEnd"/>
    </w:p>
    <w:p w:rsidR="00841CD1" w:rsidRDefault="00841CD1" w:rsidP="008F4A5F">
      <w:pPr>
        <w:spacing w:line="360" w:lineRule="auto"/>
        <w:jc w:val="center"/>
        <w:rPr>
          <w:rFonts w:ascii="Arial" w:hAnsi="Arial"/>
          <w:sz w:val="40"/>
          <w:szCs w:val="40"/>
          <w:rtl/>
        </w:rPr>
      </w:pPr>
    </w:p>
    <w:p w:rsidR="00841CD1" w:rsidRDefault="0014552A" w:rsidP="008F4A5F">
      <w:pPr>
        <w:spacing w:line="360" w:lineRule="auto"/>
        <w:jc w:val="center"/>
        <w:rPr>
          <w:rFonts w:ascii="Arial" w:hAnsi="Arial"/>
          <w:sz w:val="40"/>
          <w:szCs w:val="40"/>
          <w:rtl/>
        </w:rPr>
      </w:pPr>
      <w:r>
        <w:rPr>
          <w:rFonts w:ascii="Arial" w:hAnsi="Arial"/>
          <w:noProof/>
          <w:sz w:val="40"/>
          <w:szCs w:val="40"/>
        </w:rPr>
        <w:lastRenderedPageBreak/>
        <w:drawing>
          <wp:inline distT="0" distB="0" distL="0" distR="0">
            <wp:extent cx="4263390" cy="7505065"/>
            <wp:effectExtent l="19050" t="0" r="3810" b="0"/>
            <wp:docPr id="4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3"/>
                    <a:srcRect/>
                    <a:stretch>
                      <a:fillRect/>
                    </a:stretch>
                  </pic:blipFill>
                  <pic:spPr bwMode="auto">
                    <a:xfrm>
                      <a:off x="0" y="0"/>
                      <a:ext cx="4263390" cy="7505065"/>
                    </a:xfrm>
                    <a:prstGeom prst="rect">
                      <a:avLst/>
                    </a:prstGeom>
                    <a:noFill/>
                    <a:ln w="9525">
                      <a:noFill/>
                      <a:miter lim="800000"/>
                      <a:headEnd/>
                      <a:tailEnd/>
                    </a:ln>
                  </pic:spPr>
                </pic:pic>
              </a:graphicData>
            </a:graphic>
          </wp:inline>
        </w:drawing>
      </w:r>
    </w:p>
    <w:p w:rsidR="00841CD1" w:rsidRDefault="00841CD1" w:rsidP="009C123D">
      <w:pPr>
        <w:jc w:val="center"/>
        <w:rPr>
          <w:rFonts w:ascii="Arial" w:hAnsi="Arial"/>
          <w:sz w:val="40"/>
          <w:szCs w:val="40"/>
          <w:rtl/>
        </w:rPr>
      </w:pPr>
      <w:r>
        <w:rPr>
          <w:rFonts w:ascii="Arial" w:hAnsi="Arial"/>
          <w:sz w:val="40"/>
          <w:szCs w:val="40"/>
          <w:rtl/>
        </w:rPr>
        <w:t>תמונה שלי ושל המנחה שלי</w:t>
      </w:r>
    </w:p>
    <w:p w:rsidR="00841CD1" w:rsidRDefault="00841CD1" w:rsidP="009C123D">
      <w:pPr>
        <w:jc w:val="center"/>
        <w:rPr>
          <w:rFonts w:ascii="Arial" w:hAnsi="Arial"/>
          <w:sz w:val="40"/>
          <w:szCs w:val="40"/>
          <w:rtl/>
        </w:rPr>
      </w:pPr>
    </w:p>
    <w:p w:rsidR="00841CD1" w:rsidRDefault="0014552A" w:rsidP="009C123D">
      <w:pPr>
        <w:jc w:val="center"/>
        <w:rPr>
          <w:rFonts w:ascii="Arial" w:hAnsi="Arial"/>
          <w:sz w:val="40"/>
          <w:szCs w:val="40"/>
          <w:rtl/>
        </w:rPr>
      </w:pPr>
      <w:r>
        <w:rPr>
          <w:rFonts w:ascii="Arial" w:hAnsi="Arial"/>
          <w:noProof/>
          <w:sz w:val="40"/>
          <w:szCs w:val="40"/>
        </w:rPr>
        <w:lastRenderedPageBreak/>
        <w:drawing>
          <wp:inline distT="0" distB="0" distL="0" distR="0">
            <wp:extent cx="5153660" cy="3859530"/>
            <wp:effectExtent l="19050" t="0" r="8890" b="0"/>
            <wp:docPr id="4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4"/>
                    <a:srcRect/>
                    <a:stretch>
                      <a:fillRect/>
                    </a:stretch>
                  </pic:blipFill>
                  <pic:spPr bwMode="auto">
                    <a:xfrm>
                      <a:off x="0" y="0"/>
                      <a:ext cx="5153660" cy="3859530"/>
                    </a:xfrm>
                    <a:prstGeom prst="rect">
                      <a:avLst/>
                    </a:prstGeom>
                    <a:noFill/>
                    <a:ln w="9525">
                      <a:noFill/>
                      <a:miter lim="800000"/>
                      <a:headEnd/>
                      <a:tailEnd/>
                    </a:ln>
                  </pic:spPr>
                </pic:pic>
              </a:graphicData>
            </a:graphic>
          </wp:inline>
        </w:drawing>
      </w:r>
    </w:p>
    <w:p w:rsidR="00841CD1" w:rsidRDefault="00841CD1" w:rsidP="009C123D">
      <w:pPr>
        <w:tabs>
          <w:tab w:val="left" w:pos="1480"/>
        </w:tabs>
        <w:rPr>
          <w:rFonts w:ascii="Arial" w:hAnsi="Arial"/>
          <w:sz w:val="40"/>
          <w:szCs w:val="40"/>
          <w:rtl/>
        </w:rPr>
      </w:pPr>
      <w:r>
        <w:rPr>
          <w:rFonts w:ascii="Arial" w:hAnsi="Arial"/>
          <w:sz w:val="40"/>
          <w:szCs w:val="40"/>
          <w:rtl/>
        </w:rPr>
        <w:tab/>
        <w:t>תמונה של כל הציוד הדרוש לניסוי</w:t>
      </w:r>
    </w:p>
    <w:p w:rsidR="00841CD1" w:rsidRDefault="00841CD1" w:rsidP="009C123D">
      <w:pPr>
        <w:tabs>
          <w:tab w:val="left" w:pos="1480"/>
        </w:tabs>
        <w:rPr>
          <w:rFonts w:ascii="Arial" w:hAnsi="Arial"/>
          <w:sz w:val="40"/>
          <w:szCs w:val="40"/>
          <w:rtl/>
        </w:rPr>
      </w:pPr>
    </w:p>
    <w:p w:rsidR="00841CD1" w:rsidRDefault="00841CD1" w:rsidP="009C123D">
      <w:pPr>
        <w:tabs>
          <w:tab w:val="left" w:pos="1480"/>
        </w:tabs>
        <w:rPr>
          <w:rFonts w:ascii="Arial" w:hAnsi="Arial"/>
          <w:sz w:val="40"/>
          <w:szCs w:val="40"/>
          <w:rtl/>
        </w:rPr>
      </w:pPr>
    </w:p>
    <w:p w:rsidR="00841CD1" w:rsidRDefault="00841CD1" w:rsidP="009C123D">
      <w:pPr>
        <w:tabs>
          <w:tab w:val="left" w:pos="1480"/>
        </w:tabs>
        <w:rPr>
          <w:rFonts w:ascii="Arial" w:hAnsi="Arial"/>
          <w:sz w:val="40"/>
          <w:szCs w:val="40"/>
          <w:rtl/>
        </w:rPr>
      </w:pPr>
    </w:p>
    <w:p w:rsidR="00841CD1" w:rsidRDefault="00841CD1" w:rsidP="009C123D">
      <w:pPr>
        <w:tabs>
          <w:tab w:val="left" w:pos="1480"/>
        </w:tabs>
        <w:rPr>
          <w:rFonts w:ascii="Arial" w:hAnsi="Arial"/>
          <w:sz w:val="40"/>
          <w:szCs w:val="40"/>
          <w:rtl/>
        </w:rPr>
      </w:pPr>
    </w:p>
    <w:p w:rsidR="00841CD1" w:rsidRDefault="00841CD1" w:rsidP="009C123D">
      <w:pPr>
        <w:tabs>
          <w:tab w:val="left" w:pos="1480"/>
        </w:tabs>
        <w:rPr>
          <w:rFonts w:ascii="Arial" w:hAnsi="Arial"/>
          <w:sz w:val="40"/>
          <w:szCs w:val="40"/>
          <w:rtl/>
        </w:rPr>
      </w:pPr>
    </w:p>
    <w:p w:rsidR="00841CD1" w:rsidRDefault="00841CD1" w:rsidP="009C123D">
      <w:pPr>
        <w:tabs>
          <w:tab w:val="left" w:pos="1480"/>
        </w:tabs>
        <w:rPr>
          <w:rFonts w:ascii="Arial" w:hAnsi="Arial"/>
          <w:sz w:val="40"/>
          <w:szCs w:val="40"/>
          <w:rtl/>
        </w:rPr>
      </w:pPr>
    </w:p>
    <w:p w:rsidR="00841CD1" w:rsidRDefault="00841CD1" w:rsidP="009C123D">
      <w:pPr>
        <w:tabs>
          <w:tab w:val="left" w:pos="1480"/>
        </w:tabs>
        <w:rPr>
          <w:rFonts w:ascii="Arial" w:hAnsi="Arial"/>
          <w:sz w:val="40"/>
          <w:szCs w:val="40"/>
          <w:rtl/>
        </w:rPr>
      </w:pPr>
    </w:p>
    <w:p w:rsidR="00841CD1" w:rsidRDefault="00841CD1" w:rsidP="009C123D">
      <w:pPr>
        <w:tabs>
          <w:tab w:val="left" w:pos="1480"/>
        </w:tabs>
        <w:rPr>
          <w:rFonts w:ascii="Arial" w:hAnsi="Arial"/>
          <w:sz w:val="40"/>
          <w:szCs w:val="40"/>
          <w:rtl/>
        </w:rPr>
      </w:pPr>
    </w:p>
    <w:p w:rsidR="00841CD1" w:rsidRDefault="00841CD1" w:rsidP="009C123D">
      <w:pPr>
        <w:tabs>
          <w:tab w:val="left" w:pos="1480"/>
        </w:tabs>
        <w:rPr>
          <w:rFonts w:ascii="Arial" w:hAnsi="Arial"/>
          <w:sz w:val="40"/>
          <w:szCs w:val="40"/>
          <w:rtl/>
        </w:rPr>
      </w:pPr>
    </w:p>
    <w:p w:rsidR="00841CD1" w:rsidRDefault="0014552A" w:rsidP="009C123D">
      <w:pPr>
        <w:tabs>
          <w:tab w:val="left" w:pos="1480"/>
        </w:tabs>
        <w:rPr>
          <w:rFonts w:ascii="Arial" w:hAnsi="Arial"/>
          <w:sz w:val="40"/>
          <w:szCs w:val="40"/>
          <w:rtl/>
        </w:rPr>
      </w:pPr>
      <w:r>
        <w:rPr>
          <w:rFonts w:ascii="Arial" w:hAnsi="Arial"/>
          <w:noProof/>
          <w:sz w:val="40"/>
          <w:szCs w:val="40"/>
        </w:rPr>
        <w:lastRenderedPageBreak/>
        <w:drawing>
          <wp:inline distT="0" distB="0" distL="0" distR="0">
            <wp:extent cx="5177790" cy="4334510"/>
            <wp:effectExtent l="19050" t="0" r="3810" b="0"/>
            <wp:docPr id="4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5"/>
                    <a:srcRect/>
                    <a:stretch>
                      <a:fillRect/>
                    </a:stretch>
                  </pic:blipFill>
                  <pic:spPr bwMode="auto">
                    <a:xfrm>
                      <a:off x="0" y="0"/>
                      <a:ext cx="5177790" cy="4334510"/>
                    </a:xfrm>
                    <a:prstGeom prst="rect">
                      <a:avLst/>
                    </a:prstGeom>
                    <a:noFill/>
                    <a:ln w="9525">
                      <a:noFill/>
                      <a:miter lim="800000"/>
                      <a:headEnd/>
                      <a:tailEnd/>
                    </a:ln>
                  </pic:spPr>
                </pic:pic>
              </a:graphicData>
            </a:graphic>
          </wp:inline>
        </w:drawing>
      </w:r>
    </w:p>
    <w:p w:rsidR="00841CD1" w:rsidRPr="009C123D" w:rsidRDefault="00B3268B" w:rsidP="001E09C4">
      <w:pPr>
        <w:tabs>
          <w:tab w:val="left" w:pos="2901"/>
        </w:tabs>
        <w:rPr>
          <w:rFonts w:ascii="Arial" w:hAnsi="Arial"/>
          <w:sz w:val="40"/>
          <w:szCs w:val="40"/>
          <w:rtl/>
        </w:rPr>
      </w:pPr>
      <w:r>
        <w:rPr>
          <w:rFonts w:ascii="Arial" w:hAnsi="Arial"/>
          <w:sz w:val="40"/>
          <w:szCs w:val="40"/>
          <w:rtl/>
        </w:rPr>
        <w:tab/>
        <w:t>סבי</w:t>
      </w:r>
      <w:r w:rsidR="00841CD1">
        <w:rPr>
          <w:rFonts w:ascii="Arial" w:hAnsi="Arial"/>
          <w:sz w:val="40"/>
          <w:szCs w:val="40"/>
          <w:rtl/>
        </w:rPr>
        <w:t>בת עבודה ב</w:t>
      </w:r>
      <w:proofErr w:type="spellStart"/>
      <w:r w:rsidR="00841CD1">
        <w:rPr>
          <w:rFonts w:ascii="Arial" w:hAnsi="Arial"/>
          <w:sz w:val="40"/>
          <w:szCs w:val="40"/>
        </w:rPr>
        <w:t>MultiLog</w:t>
      </w:r>
      <w:proofErr w:type="spellEnd"/>
      <w:r w:rsidR="00841CD1">
        <w:rPr>
          <w:rFonts w:ascii="Arial" w:hAnsi="Arial"/>
          <w:sz w:val="40"/>
          <w:szCs w:val="40"/>
        </w:rPr>
        <w:t xml:space="preserve">- </w:t>
      </w:r>
    </w:p>
    <w:sectPr w:rsidR="00841CD1" w:rsidRPr="009C123D" w:rsidSect="00586A41">
      <w:footerReference w:type="default" r:id="rId96"/>
      <w:pgSz w:w="11906" w:h="16838"/>
      <w:pgMar w:top="1440" w:right="1800" w:bottom="1440" w:left="1800" w:header="708" w:footer="708" w:gutter="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729D" w:rsidRDefault="004F729D" w:rsidP="00586A41">
      <w:pPr>
        <w:spacing w:after="0" w:line="240" w:lineRule="auto"/>
      </w:pPr>
      <w:r>
        <w:separator/>
      </w:r>
    </w:p>
  </w:endnote>
  <w:endnote w:type="continuationSeparator" w:id="0">
    <w:p w:rsidR="004F729D" w:rsidRDefault="004F729D" w:rsidP="00586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61002A87" w:usb1="80000000" w:usb2="00000008"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2106535206"/>
      <w:docPartObj>
        <w:docPartGallery w:val="Page Numbers (Bottom of Page)"/>
        <w:docPartUnique/>
      </w:docPartObj>
    </w:sdtPr>
    <w:sdtEndPr>
      <w:rPr>
        <w:cs/>
      </w:rPr>
    </w:sdtEndPr>
    <w:sdtContent>
      <w:p w:rsidR="00586A41" w:rsidRDefault="00586A41">
        <w:pPr>
          <w:pStyle w:val="a8"/>
          <w:jc w:val="right"/>
          <w:rPr>
            <w:cs/>
          </w:rPr>
        </w:pPr>
        <w:r>
          <w:fldChar w:fldCharType="begin"/>
        </w:r>
        <w:r>
          <w:rPr>
            <w:cs/>
          </w:rPr>
          <w:instrText>PAGE   \* MERGEFORMAT</w:instrText>
        </w:r>
        <w:r>
          <w:fldChar w:fldCharType="separate"/>
        </w:r>
        <w:r w:rsidR="005E598D" w:rsidRPr="005E598D">
          <w:rPr>
            <w:noProof/>
            <w:rtl/>
            <w:lang w:val="he-IL"/>
          </w:rPr>
          <w:t>4</w:t>
        </w:r>
        <w:r>
          <w:fldChar w:fldCharType="end"/>
        </w:r>
      </w:p>
    </w:sdtContent>
  </w:sdt>
  <w:p w:rsidR="00586A41" w:rsidRDefault="00586A41">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729D" w:rsidRDefault="004F729D" w:rsidP="00586A41">
      <w:pPr>
        <w:spacing w:after="0" w:line="240" w:lineRule="auto"/>
      </w:pPr>
      <w:r>
        <w:separator/>
      </w:r>
    </w:p>
  </w:footnote>
  <w:footnote w:type="continuationSeparator" w:id="0">
    <w:p w:rsidR="004F729D" w:rsidRDefault="004F729D" w:rsidP="00586A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23444"/>
    <w:multiLevelType w:val="hybridMultilevel"/>
    <w:tmpl w:val="B5F8835A"/>
    <w:lvl w:ilvl="0" w:tplc="78105992">
      <w:start w:val="10"/>
      <w:numFmt w:val="bullet"/>
      <w:lvlText w:val=""/>
      <w:lvlJc w:val="left"/>
      <w:pPr>
        <w:ind w:left="720" w:hanging="360"/>
      </w:pPr>
      <w:rPr>
        <w:rFonts w:ascii="Symbol" w:eastAsia="Times New Roman"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8D0318"/>
    <w:multiLevelType w:val="hybridMultilevel"/>
    <w:tmpl w:val="AD120178"/>
    <w:lvl w:ilvl="0" w:tplc="4992D6D2">
      <w:start w:val="4"/>
      <w:numFmt w:val="bullet"/>
      <w:lvlText w:val="-"/>
      <w:lvlJc w:val="left"/>
      <w:pPr>
        <w:ind w:left="720" w:hanging="360"/>
      </w:pPr>
      <w:rPr>
        <w:rFonts w:ascii="Arial" w:eastAsia="Times New Roman" w:hAnsi="Aria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11080C5D"/>
    <w:multiLevelType w:val="hybridMultilevel"/>
    <w:tmpl w:val="0EF0497E"/>
    <w:lvl w:ilvl="0" w:tplc="4C502C34">
      <w:start w:val="5"/>
      <w:numFmt w:val="bullet"/>
      <w:lvlText w:val="-"/>
      <w:lvlJc w:val="left"/>
      <w:pPr>
        <w:ind w:left="720" w:hanging="360"/>
      </w:pPr>
      <w:rPr>
        <w:rFonts w:ascii="Arial" w:eastAsia="Times New Roman" w:hAnsi="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9C4ECC"/>
    <w:multiLevelType w:val="hybridMultilevel"/>
    <w:tmpl w:val="D16827B4"/>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nsid w:val="36AE7C75"/>
    <w:multiLevelType w:val="hybridMultilevel"/>
    <w:tmpl w:val="46A0C9A6"/>
    <w:lvl w:ilvl="0" w:tplc="A3C692DE">
      <w:start w:val="1"/>
      <w:numFmt w:val="hebrew1"/>
      <w:lvlText w:val="%1."/>
      <w:lvlJc w:val="left"/>
      <w:pPr>
        <w:tabs>
          <w:tab w:val="num" w:pos="720"/>
        </w:tabs>
        <w:ind w:left="720" w:hanging="360"/>
      </w:pPr>
      <w:rPr>
        <w:rFonts w:cs="Times New Roman" w:hint="default"/>
        <w:color w:val="auto"/>
        <w:sz w:val="2"/>
        <w:szCs w:val="22"/>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
    <w:nsid w:val="6BF85195"/>
    <w:multiLevelType w:val="multilevel"/>
    <w:tmpl w:val="FB4E68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5"/>
  </w:num>
  <w:num w:numId="3">
    <w:abstractNumId w:val="1"/>
  </w:num>
  <w:num w:numId="4">
    <w:abstractNumId w:val="2"/>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3400"/>
    <w:rsid w:val="00017D1A"/>
    <w:rsid w:val="000257B0"/>
    <w:rsid w:val="000372C4"/>
    <w:rsid w:val="0004122C"/>
    <w:rsid w:val="00045FC7"/>
    <w:rsid w:val="00053FA0"/>
    <w:rsid w:val="00071F86"/>
    <w:rsid w:val="000B6885"/>
    <w:rsid w:val="000D7B31"/>
    <w:rsid w:val="000F419D"/>
    <w:rsid w:val="0011055D"/>
    <w:rsid w:val="001106FB"/>
    <w:rsid w:val="00126113"/>
    <w:rsid w:val="0014552A"/>
    <w:rsid w:val="00177015"/>
    <w:rsid w:val="0019499E"/>
    <w:rsid w:val="001B72B6"/>
    <w:rsid w:val="001E09C4"/>
    <w:rsid w:val="001E7AC3"/>
    <w:rsid w:val="001F356C"/>
    <w:rsid w:val="001F5816"/>
    <w:rsid w:val="001F7723"/>
    <w:rsid w:val="002018F7"/>
    <w:rsid w:val="00206E4B"/>
    <w:rsid w:val="002201F6"/>
    <w:rsid w:val="0022233B"/>
    <w:rsid w:val="00240D9E"/>
    <w:rsid w:val="002429AE"/>
    <w:rsid w:val="002542A3"/>
    <w:rsid w:val="00257AEB"/>
    <w:rsid w:val="0027388E"/>
    <w:rsid w:val="002D12A7"/>
    <w:rsid w:val="002F5604"/>
    <w:rsid w:val="003029F1"/>
    <w:rsid w:val="003320B2"/>
    <w:rsid w:val="003359E5"/>
    <w:rsid w:val="003611E9"/>
    <w:rsid w:val="0037503D"/>
    <w:rsid w:val="00380B62"/>
    <w:rsid w:val="0038628C"/>
    <w:rsid w:val="003866EF"/>
    <w:rsid w:val="00387244"/>
    <w:rsid w:val="00393F1D"/>
    <w:rsid w:val="00396F2D"/>
    <w:rsid w:val="003A355D"/>
    <w:rsid w:val="003A5B44"/>
    <w:rsid w:val="003B387D"/>
    <w:rsid w:val="003D21DD"/>
    <w:rsid w:val="003D7237"/>
    <w:rsid w:val="004049D4"/>
    <w:rsid w:val="00415AA5"/>
    <w:rsid w:val="0041640C"/>
    <w:rsid w:val="00420AB0"/>
    <w:rsid w:val="004218BF"/>
    <w:rsid w:val="0042302C"/>
    <w:rsid w:val="00431208"/>
    <w:rsid w:val="0043317D"/>
    <w:rsid w:val="00462116"/>
    <w:rsid w:val="00491B66"/>
    <w:rsid w:val="004A5736"/>
    <w:rsid w:val="004C71D1"/>
    <w:rsid w:val="004F729D"/>
    <w:rsid w:val="00503E5B"/>
    <w:rsid w:val="00514564"/>
    <w:rsid w:val="00541C26"/>
    <w:rsid w:val="0054403C"/>
    <w:rsid w:val="005444A9"/>
    <w:rsid w:val="00544B03"/>
    <w:rsid w:val="00555469"/>
    <w:rsid w:val="00556677"/>
    <w:rsid w:val="005726CF"/>
    <w:rsid w:val="00575DF9"/>
    <w:rsid w:val="0057787A"/>
    <w:rsid w:val="00586A41"/>
    <w:rsid w:val="005B599A"/>
    <w:rsid w:val="005D0CD0"/>
    <w:rsid w:val="005D4285"/>
    <w:rsid w:val="005E598D"/>
    <w:rsid w:val="005F276D"/>
    <w:rsid w:val="0060225F"/>
    <w:rsid w:val="00604C5D"/>
    <w:rsid w:val="006125EC"/>
    <w:rsid w:val="006162FA"/>
    <w:rsid w:val="00616BF7"/>
    <w:rsid w:val="00623102"/>
    <w:rsid w:val="00627C78"/>
    <w:rsid w:val="006371C5"/>
    <w:rsid w:val="006409DE"/>
    <w:rsid w:val="00642725"/>
    <w:rsid w:val="00644474"/>
    <w:rsid w:val="00664083"/>
    <w:rsid w:val="006815C6"/>
    <w:rsid w:val="006873DD"/>
    <w:rsid w:val="006A13F2"/>
    <w:rsid w:val="006A5CEE"/>
    <w:rsid w:val="006B2CC3"/>
    <w:rsid w:val="006D304D"/>
    <w:rsid w:val="007066F6"/>
    <w:rsid w:val="00710FC9"/>
    <w:rsid w:val="00712B76"/>
    <w:rsid w:val="00725180"/>
    <w:rsid w:val="00741632"/>
    <w:rsid w:val="00747CEE"/>
    <w:rsid w:val="007723E3"/>
    <w:rsid w:val="0079764C"/>
    <w:rsid w:val="007A655C"/>
    <w:rsid w:val="007B3400"/>
    <w:rsid w:val="007D0F49"/>
    <w:rsid w:val="007D5594"/>
    <w:rsid w:val="0080421E"/>
    <w:rsid w:val="008208B5"/>
    <w:rsid w:val="00841CD1"/>
    <w:rsid w:val="00841F58"/>
    <w:rsid w:val="00842A78"/>
    <w:rsid w:val="0084431C"/>
    <w:rsid w:val="008514BD"/>
    <w:rsid w:val="008A3AC0"/>
    <w:rsid w:val="008F4A5F"/>
    <w:rsid w:val="0092348E"/>
    <w:rsid w:val="00925D25"/>
    <w:rsid w:val="009426CC"/>
    <w:rsid w:val="009742C9"/>
    <w:rsid w:val="00980BBF"/>
    <w:rsid w:val="009902DB"/>
    <w:rsid w:val="009C123D"/>
    <w:rsid w:val="009C46FD"/>
    <w:rsid w:val="009D0FFE"/>
    <w:rsid w:val="009D481B"/>
    <w:rsid w:val="009D4C24"/>
    <w:rsid w:val="009D71A4"/>
    <w:rsid w:val="009F0441"/>
    <w:rsid w:val="009F69F4"/>
    <w:rsid w:val="00A056C2"/>
    <w:rsid w:val="00A1469F"/>
    <w:rsid w:val="00A26C51"/>
    <w:rsid w:val="00A42CBB"/>
    <w:rsid w:val="00A4445F"/>
    <w:rsid w:val="00A44A82"/>
    <w:rsid w:val="00A47210"/>
    <w:rsid w:val="00A73716"/>
    <w:rsid w:val="00A76B39"/>
    <w:rsid w:val="00A95666"/>
    <w:rsid w:val="00AD7BB6"/>
    <w:rsid w:val="00B3268B"/>
    <w:rsid w:val="00B34E8F"/>
    <w:rsid w:val="00B51ECF"/>
    <w:rsid w:val="00B8445E"/>
    <w:rsid w:val="00BC16E4"/>
    <w:rsid w:val="00BC71EB"/>
    <w:rsid w:val="00BC73DD"/>
    <w:rsid w:val="00BE0D27"/>
    <w:rsid w:val="00C227DA"/>
    <w:rsid w:val="00C23D77"/>
    <w:rsid w:val="00C53007"/>
    <w:rsid w:val="00C545AB"/>
    <w:rsid w:val="00C620F5"/>
    <w:rsid w:val="00C6394C"/>
    <w:rsid w:val="00C66794"/>
    <w:rsid w:val="00C719A1"/>
    <w:rsid w:val="00C9619F"/>
    <w:rsid w:val="00C97257"/>
    <w:rsid w:val="00C9776F"/>
    <w:rsid w:val="00CB43BF"/>
    <w:rsid w:val="00CD029D"/>
    <w:rsid w:val="00CD12FC"/>
    <w:rsid w:val="00CD6879"/>
    <w:rsid w:val="00CF743B"/>
    <w:rsid w:val="00D13015"/>
    <w:rsid w:val="00D260CB"/>
    <w:rsid w:val="00D71C5A"/>
    <w:rsid w:val="00D95B11"/>
    <w:rsid w:val="00DC04FE"/>
    <w:rsid w:val="00DE33E6"/>
    <w:rsid w:val="00E242A4"/>
    <w:rsid w:val="00E34B5F"/>
    <w:rsid w:val="00E355E3"/>
    <w:rsid w:val="00E4666A"/>
    <w:rsid w:val="00E579D4"/>
    <w:rsid w:val="00E67DAD"/>
    <w:rsid w:val="00EA11AA"/>
    <w:rsid w:val="00EB3109"/>
    <w:rsid w:val="00EB5F71"/>
    <w:rsid w:val="00ED6221"/>
    <w:rsid w:val="00EE7FC1"/>
    <w:rsid w:val="00F1162E"/>
    <w:rsid w:val="00F26F75"/>
    <w:rsid w:val="00F4664C"/>
    <w:rsid w:val="00F5726C"/>
    <w:rsid w:val="00F6633C"/>
    <w:rsid w:val="00F672C0"/>
    <w:rsid w:val="00F74771"/>
    <w:rsid w:val="00F767D4"/>
    <w:rsid w:val="00F92192"/>
    <w:rsid w:val="00FB73FB"/>
    <w:rsid w:val="00FD5FB4"/>
    <w:rsid w:val="00FD76CC"/>
    <w:rsid w:val="00FE4055"/>
    <w:rsid w:val="00FE7ED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Arial"/>
        <w:sz w:val="22"/>
        <w:szCs w:val="22"/>
        <w:lang w:val="en-US" w:eastAsia="en-US" w:bidi="he-IL"/>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218BF"/>
    <w:pPr>
      <w:bidi/>
      <w:spacing w:after="200" w:line="27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qFormat/>
    <w:rsid w:val="00E34B5F"/>
    <w:pPr>
      <w:ind w:left="720"/>
      <w:contextualSpacing/>
    </w:pPr>
  </w:style>
  <w:style w:type="character" w:customStyle="1" w:styleId="apple-converted-space">
    <w:name w:val="apple-converted-space"/>
    <w:basedOn w:val="a0"/>
    <w:uiPriority w:val="99"/>
    <w:rsid w:val="00CD029D"/>
    <w:rPr>
      <w:rFonts w:cs="Times New Roman"/>
    </w:rPr>
  </w:style>
  <w:style w:type="character" w:styleId="Hyperlink">
    <w:name w:val="Hyperlink"/>
    <w:basedOn w:val="a0"/>
    <w:uiPriority w:val="99"/>
    <w:semiHidden/>
    <w:rsid w:val="00CD029D"/>
    <w:rPr>
      <w:rFonts w:cs="Times New Roman"/>
      <w:color w:val="0000FF"/>
      <w:u w:val="single"/>
    </w:rPr>
  </w:style>
  <w:style w:type="paragraph" w:styleId="NormalWeb">
    <w:name w:val="Normal (Web)"/>
    <w:basedOn w:val="a"/>
    <w:uiPriority w:val="99"/>
    <w:semiHidden/>
    <w:rsid w:val="00CD029D"/>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4">
    <w:name w:val="Balloon Text"/>
    <w:basedOn w:val="a"/>
    <w:link w:val="a5"/>
    <w:uiPriority w:val="99"/>
    <w:semiHidden/>
    <w:rsid w:val="0022233B"/>
    <w:pPr>
      <w:spacing w:after="0" w:line="240" w:lineRule="auto"/>
    </w:pPr>
    <w:rPr>
      <w:rFonts w:ascii="Tahoma" w:hAnsi="Tahoma" w:cs="Tahoma"/>
      <w:sz w:val="16"/>
      <w:szCs w:val="16"/>
    </w:rPr>
  </w:style>
  <w:style w:type="character" w:customStyle="1" w:styleId="a5">
    <w:name w:val="טקסט בלונים תו"/>
    <w:basedOn w:val="a0"/>
    <w:link w:val="a4"/>
    <w:uiPriority w:val="99"/>
    <w:semiHidden/>
    <w:locked/>
    <w:rsid w:val="0022233B"/>
    <w:rPr>
      <w:rFonts w:ascii="Tahoma" w:hAnsi="Tahoma" w:cs="Tahoma"/>
      <w:sz w:val="16"/>
      <w:szCs w:val="16"/>
    </w:rPr>
  </w:style>
  <w:style w:type="paragraph" w:styleId="a6">
    <w:name w:val="header"/>
    <w:basedOn w:val="a"/>
    <w:link w:val="a7"/>
    <w:uiPriority w:val="99"/>
    <w:unhideWhenUsed/>
    <w:rsid w:val="00586A41"/>
    <w:pPr>
      <w:tabs>
        <w:tab w:val="center" w:pos="4153"/>
        <w:tab w:val="right" w:pos="8306"/>
      </w:tabs>
      <w:spacing w:after="0" w:line="240" w:lineRule="auto"/>
    </w:pPr>
  </w:style>
  <w:style w:type="character" w:customStyle="1" w:styleId="a7">
    <w:name w:val="כותרת עליונה תו"/>
    <w:basedOn w:val="a0"/>
    <w:link w:val="a6"/>
    <w:uiPriority w:val="99"/>
    <w:rsid w:val="00586A41"/>
  </w:style>
  <w:style w:type="paragraph" w:styleId="a8">
    <w:name w:val="footer"/>
    <w:basedOn w:val="a"/>
    <w:link w:val="a9"/>
    <w:uiPriority w:val="99"/>
    <w:unhideWhenUsed/>
    <w:rsid w:val="00586A41"/>
    <w:pPr>
      <w:tabs>
        <w:tab w:val="center" w:pos="4153"/>
        <w:tab w:val="right" w:pos="8306"/>
      </w:tabs>
      <w:spacing w:after="0" w:line="240" w:lineRule="auto"/>
    </w:pPr>
  </w:style>
  <w:style w:type="character" w:customStyle="1" w:styleId="a9">
    <w:name w:val="כותרת תחתונה תו"/>
    <w:basedOn w:val="a0"/>
    <w:link w:val="a8"/>
    <w:uiPriority w:val="99"/>
    <w:rsid w:val="00586A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Arial"/>
        <w:sz w:val="22"/>
        <w:szCs w:val="22"/>
        <w:lang w:val="en-US" w:eastAsia="en-US" w:bidi="he-IL"/>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218BF"/>
    <w:pPr>
      <w:bidi/>
      <w:spacing w:after="200" w:line="27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qFormat/>
    <w:rsid w:val="00E34B5F"/>
    <w:pPr>
      <w:ind w:left="720"/>
      <w:contextualSpacing/>
    </w:pPr>
  </w:style>
  <w:style w:type="character" w:customStyle="1" w:styleId="apple-converted-space">
    <w:name w:val="apple-converted-space"/>
    <w:basedOn w:val="a0"/>
    <w:uiPriority w:val="99"/>
    <w:rsid w:val="00CD029D"/>
    <w:rPr>
      <w:rFonts w:cs="Times New Roman"/>
    </w:rPr>
  </w:style>
  <w:style w:type="character" w:styleId="Hyperlink">
    <w:name w:val="Hyperlink"/>
    <w:basedOn w:val="a0"/>
    <w:uiPriority w:val="99"/>
    <w:semiHidden/>
    <w:rsid w:val="00CD029D"/>
    <w:rPr>
      <w:rFonts w:cs="Times New Roman"/>
      <w:color w:val="0000FF"/>
      <w:u w:val="single"/>
    </w:rPr>
  </w:style>
  <w:style w:type="paragraph" w:styleId="NormalWeb">
    <w:name w:val="Normal (Web)"/>
    <w:basedOn w:val="a"/>
    <w:uiPriority w:val="99"/>
    <w:semiHidden/>
    <w:rsid w:val="00CD029D"/>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4">
    <w:name w:val="Balloon Text"/>
    <w:basedOn w:val="a"/>
    <w:link w:val="a5"/>
    <w:uiPriority w:val="99"/>
    <w:semiHidden/>
    <w:rsid w:val="0022233B"/>
    <w:pPr>
      <w:spacing w:after="0" w:line="240" w:lineRule="auto"/>
    </w:pPr>
    <w:rPr>
      <w:rFonts w:ascii="Tahoma" w:hAnsi="Tahoma" w:cs="Tahoma"/>
      <w:sz w:val="16"/>
      <w:szCs w:val="16"/>
    </w:rPr>
  </w:style>
  <w:style w:type="character" w:customStyle="1" w:styleId="a5">
    <w:name w:val="טקסט בלונים תו"/>
    <w:basedOn w:val="a0"/>
    <w:link w:val="a4"/>
    <w:uiPriority w:val="99"/>
    <w:semiHidden/>
    <w:locked/>
    <w:rsid w:val="0022233B"/>
    <w:rPr>
      <w:rFonts w:ascii="Tahoma" w:hAnsi="Tahoma" w:cs="Tahoma"/>
      <w:sz w:val="16"/>
      <w:szCs w:val="16"/>
    </w:rPr>
  </w:style>
  <w:style w:type="paragraph" w:styleId="a6">
    <w:name w:val="header"/>
    <w:basedOn w:val="a"/>
    <w:link w:val="a7"/>
    <w:uiPriority w:val="99"/>
    <w:unhideWhenUsed/>
    <w:rsid w:val="00586A41"/>
    <w:pPr>
      <w:tabs>
        <w:tab w:val="center" w:pos="4153"/>
        <w:tab w:val="right" w:pos="8306"/>
      </w:tabs>
      <w:spacing w:after="0" w:line="240" w:lineRule="auto"/>
    </w:pPr>
  </w:style>
  <w:style w:type="character" w:customStyle="1" w:styleId="a7">
    <w:name w:val="כותרת עליונה תו"/>
    <w:basedOn w:val="a0"/>
    <w:link w:val="a6"/>
    <w:uiPriority w:val="99"/>
    <w:rsid w:val="00586A41"/>
  </w:style>
  <w:style w:type="paragraph" w:styleId="a8">
    <w:name w:val="footer"/>
    <w:basedOn w:val="a"/>
    <w:link w:val="a9"/>
    <w:uiPriority w:val="99"/>
    <w:unhideWhenUsed/>
    <w:rsid w:val="00586A41"/>
    <w:pPr>
      <w:tabs>
        <w:tab w:val="center" w:pos="4153"/>
        <w:tab w:val="right" w:pos="8306"/>
      </w:tabs>
      <w:spacing w:after="0" w:line="240" w:lineRule="auto"/>
    </w:pPr>
  </w:style>
  <w:style w:type="character" w:customStyle="1" w:styleId="a9">
    <w:name w:val="כותרת תחתונה תו"/>
    <w:basedOn w:val="a0"/>
    <w:link w:val="a8"/>
    <w:uiPriority w:val="99"/>
    <w:rsid w:val="00586A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7618461">
      <w:marLeft w:val="0"/>
      <w:marRight w:val="0"/>
      <w:marTop w:val="0"/>
      <w:marBottom w:val="0"/>
      <w:divBdr>
        <w:top w:val="none" w:sz="0" w:space="0" w:color="auto"/>
        <w:left w:val="none" w:sz="0" w:space="0" w:color="auto"/>
        <w:bottom w:val="none" w:sz="0" w:space="0" w:color="auto"/>
        <w:right w:val="none" w:sz="0" w:space="0" w:color="auto"/>
      </w:divBdr>
    </w:div>
    <w:div w:id="1557618462">
      <w:marLeft w:val="0"/>
      <w:marRight w:val="0"/>
      <w:marTop w:val="0"/>
      <w:marBottom w:val="0"/>
      <w:divBdr>
        <w:top w:val="none" w:sz="0" w:space="0" w:color="auto"/>
        <w:left w:val="none" w:sz="0" w:space="0" w:color="auto"/>
        <w:bottom w:val="none" w:sz="0" w:space="0" w:color="auto"/>
        <w:right w:val="none" w:sz="0" w:space="0" w:color="auto"/>
      </w:divBdr>
    </w:div>
    <w:div w:id="1557618463">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221_Eos" TargetMode="External"/><Relationship Id="rId21" Type="http://schemas.openxmlformats.org/officeDocument/2006/relationships/hyperlink" Target="http://en.wikipedia.org/wiki/A-type_asteroid" TargetMode="External"/><Relationship Id="rId34" Type="http://schemas.openxmlformats.org/officeDocument/2006/relationships/hyperlink" Target="http://en.wikipedia.org/wiki/L-type_asteroid" TargetMode="External"/><Relationship Id="rId42" Type="http://schemas.openxmlformats.org/officeDocument/2006/relationships/hyperlink" Target="http://he.wikipedia.org/wiki/%D7%A7%D7%95%D7%90%D7%95%D7%A8%D7%93%D7%99%D7%A0%D7%98%D7%95%D7%AA_%D7%A7%D7%95%D7%98%D7%91%D7%99%D7%95%D7%AA" TargetMode="External"/><Relationship Id="rId47" Type="http://schemas.openxmlformats.org/officeDocument/2006/relationships/image" Target="media/image9.png"/><Relationship Id="rId50" Type="http://schemas.openxmlformats.org/officeDocument/2006/relationships/hyperlink" Target="http://he.wikipedia.org/wiki/%D7%99%D7%97%D7%99%D7%93%D7%94_%D7%90%D7%A1%D7%98%D7%A8%D7%95%D7%A0%D7%95%D7%9E%D7%99%D7%AA" TargetMode="External"/><Relationship Id="rId55" Type="http://schemas.openxmlformats.org/officeDocument/2006/relationships/hyperlink" Target="http://astroclub.tau.ac.il/astropedia/%D7%9C%D7%97%D7%A5_%D7%A7%D7%A8%D7%99%D7%A0%D7%94" TargetMode="External"/><Relationship Id="rId63" Type="http://schemas.openxmlformats.org/officeDocument/2006/relationships/chart" Target="charts/chart6.xml"/><Relationship Id="rId68" Type="http://schemas.openxmlformats.org/officeDocument/2006/relationships/chart" Target="charts/chart11.xml"/><Relationship Id="rId76" Type="http://schemas.openxmlformats.org/officeDocument/2006/relationships/chart" Target="charts/chart16.xml"/><Relationship Id="rId84" Type="http://schemas.openxmlformats.org/officeDocument/2006/relationships/chart" Target="charts/chart24.xml"/><Relationship Id="rId89" Type="http://schemas.openxmlformats.org/officeDocument/2006/relationships/hyperlink" Target="http://journals.cambridge.org/download.php?file=%2FIAU%2FIAU1_S229%2FS1743921305006848a.pdf&amp;code=fbfc4a797c6b09f89a01ec5fab104dcd"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16.jpeg"/><Relationship Id="rId2" Type="http://schemas.openxmlformats.org/officeDocument/2006/relationships/styles" Target="styles.xml"/><Relationship Id="rId16" Type="http://schemas.openxmlformats.org/officeDocument/2006/relationships/hyperlink" Target="http://en.wikipedia.org/wiki/C-type_asteroid" TargetMode="External"/><Relationship Id="rId29" Type="http://schemas.openxmlformats.org/officeDocument/2006/relationships/hyperlink" Target="http://en.wikipedia.org/wiki/S-type_asteroid" TargetMode="External"/><Relationship Id="rId11" Type="http://schemas.openxmlformats.org/officeDocument/2006/relationships/hyperlink" Target="http://he.wikipedia.org/wiki/%D7%90%D7%A1%D7%98%D7%A8%D7%95%D7%90%D7%99%D7%93%D7%99_%D7%90%D7%A4%D7%95%D7%9C%D7%95" TargetMode="External"/><Relationship Id="rId24" Type="http://schemas.openxmlformats.org/officeDocument/2006/relationships/hyperlink" Target="http://en.wikipedia.org/wiki/K-type_asteroid" TargetMode="External"/><Relationship Id="rId32" Type="http://schemas.openxmlformats.org/officeDocument/2006/relationships/hyperlink" Target="http://en.wikipedia.org/wiki/T-type_asteroid" TargetMode="External"/><Relationship Id="rId37" Type="http://schemas.openxmlformats.org/officeDocument/2006/relationships/hyperlink" Target="http://en.wikipedia.org/wiki/3628_Bo%C5%BEn%C4%9Bmcov%C3%A1" TargetMode="External"/><Relationship Id="rId40" Type="http://schemas.openxmlformats.org/officeDocument/2006/relationships/image" Target="media/image4.png"/><Relationship Id="rId45" Type="http://schemas.openxmlformats.org/officeDocument/2006/relationships/hyperlink" Target="http://he.wikipedia.org/wiki/%D7%90%D7%A7%D7%A1%D7%A6%D7%A0%D7%98%D7%A8%D7%99%D7%95%D7%AA_(%D7%9E%D7%AA%D7%9E%D7%98%D7%99%D7%A7%D7%94)" TargetMode="External"/><Relationship Id="rId53" Type="http://schemas.openxmlformats.org/officeDocument/2006/relationships/hyperlink" Target="http://astroclub.tau.ac.il/astropedia/%D7%A7%D7%A8%D7%99%D7%A0%D7%94_%D7%90%D7%9C%D7%A7%D7%98%D7%A8%D7%95%D7%9E%D7%92%D7%A0%D7%98%D7%99%D7%AA" TargetMode="External"/><Relationship Id="rId58" Type="http://schemas.openxmlformats.org/officeDocument/2006/relationships/chart" Target="charts/chart1.xml"/><Relationship Id="rId66" Type="http://schemas.openxmlformats.org/officeDocument/2006/relationships/chart" Target="charts/chart9.xml"/><Relationship Id="rId74" Type="http://schemas.openxmlformats.org/officeDocument/2006/relationships/chart" Target="charts/chart14.xml"/><Relationship Id="rId79" Type="http://schemas.openxmlformats.org/officeDocument/2006/relationships/chart" Target="charts/chart19.xml"/><Relationship Id="rId87" Type="http://schemas.openxmlformats.org/officeDocument/2006/relationships/chart" Target="charts/chart27.xml"/><Relationship Id="rId5" Type="http://schemas.openxmlformats.org/officeDocument/2006/relationships/webSettings" Target="webSettings.xml"/><Relationship Id="rId61" Type="http://schemas.openxmlformats.org/officeDocument/2006/relationships/chart" Target="charts/chart4.xml"/><Relationship Id="rId82" Type="http://schemas.openxmlformats.org/officeDocument/2006/relationships/chart" Target="charts/chart22.xml"/><Relationship Id="rId90" Type="http://schemas.openxmlformats.org/officeDocument/2006/relationships/hyperlink" Target="http://www.boulder.swri.edu/clark/acm05tex.pdf" TargetMode="External"/><Relationship Id="rId95" Type="http://schemas.openxmlformats.org/officeDocument/2006/relationships/image" Target="media/image19.png"/><Relationship Id="rId19" Type="http://schemas.openxmlformats.org/officeDocument/2006/relationships/hyperlink" Target="http://en.wikipedia.org/wiki/G-type_asteroid" TargetMode="External"/><Relationship Id="rId14" Type="http://schemas.openxmlformats.org/officeDocument/2006/relationships/hyperlink" Target="http://he.wikipedia.org/w/index.php?title=%D7%90%D7%A4%D7%95%D7%9C%D7%95_(%D7%90%D7%A1%D7%98%D7%A8%D7%95%D7%90%D7%99%D7%93)&amp;action=edit&amp;redlink=1" TargetMode="External"/><Relationship Id="rId22" Type="http://schemas.openxmlformats.org/officeDocument/2006/relationships/hyperlink" Target="http://en.wikipedia.org/wiki/Q-type_asteroid" TargetMode="External"/><Relationship Id="rId27" Type="http://schemas.openxmlformats.org/officeDocument/2006/relationships/hyperlink" Target="http://en.wikipedia.org/wiki/L-type_asteroid" TargetMode="External"/><Relationship Id="rId30" Type="http://schemas.openxmlformats.org/officeDocument/2006/relationships/hyperlink" Target="http://en.wikipedia.org/wiki/X-type_asteroid" TargetMode="External"/><Relationship Id="rId35" Type="http://schemas.openxmlformats.org/officeDocument/2006/relationships/hyperlink" Target="http://en.wikipedia.org/wiki/L-type_asteroid" TargetMode="External"/><Relationship Id="rId43" Type="http://schemas.openxmlformats.org/officeDocument/2006/relationships/image" Target="media/image6.png"/><Relationship Id="rId48" Type="http://schemas.openxmlformats.org/officeDocument/2006/relationships/hyperlink" Target="http://he.wikipedia.org/wiki/%D7%9E%D7%A2%D7%A8%D7%9B%D7%AA_%D7%94%D7%A9%D7%9E%D7%A9" TargetMode="External"/><Relationship Id="rId56" Type="http://schemas.openxmlformats.org/officeDocument/2006/relationships/image" Target="media/image11.jpeg"/><Relationship Id="rId64" Type="http://schemas.openxmlformats.org/officeDocument/2006/relationships/chart" Target="charts/chart7.xml"/><Relationship Id="rId69" Type="http://schemas.openxmlformats.org/officeDocument/2006/relationships/image" Target="media/image13.png"/><Relationship Id="rId77" Type="http://schemas.openxmlformats.org/officeDocument/2006/relationships/chart" Target="charts/chart17.xml"/><Relationship Id="rId8" Type="http://schemas.openxmlformats.org/officeDocument/2006/relationships/image" Target="media/image1.jpeg"/><Relationship Id="rId51" Type="http://schemas.openxmlformats.org/officeDocument/2006/relationships/image" Target="media/image10.wmf"/><Relationship Id="rId72" Type="http://schemas.openxmlformats.org/officeDocument/2006/relationships/chart" Target="charts/chart12.xml"/><Relationship Id="rId80" Type="http://schemas.openxmlformats.org/officeDocument/2006/relationships/chart" Target="charts/chart20.xml"/><Relationship Id="rId85" Type="http://schemas.openxmlformats.org/officeDocument/2006/relationships/chart" Target="charts/chart25.xml"/><Relationship Id="rId93" Type="http://schemas.openxmlformats.org/officeDocument/2006/relationships/image" Target="media/image17.png"/><Relationship Id="rId98"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hyperlink" Target="http://he.wikipedia.org/wiki/%D7%92%D7%95%D7%A4%D7%99%D7%9D_%D7%A7%D7%A8%D7%95%D7%91%D7%99_%D7%90%D7%A8%D7%A5" TargetMode="External"/><Relationship Id="rId17" Type="http://schemas.openxmlformats.org/officeDocument/2006/relationships/hyperlink" Target="http://en.wikipedia.org/wiki/B-type_asteroid" TargetMode="External"/><Relationship Id="rId25" Type="http://schemas.openxmlformats.org/officeDocument/2006/relationships/hyperlink" Target="http://en.wikipedia.org/wiki/181_Eucharis" TargetMode="External"/><Relationship Id="rId33" Type="http://schemas.openxmlformats.org/officeDocument/2006/relationships/hyperlink" Target="http://en.wikipedia.org/wiki/D-type_asteroid" TargetMode="External"/><Relationship Id="rId38" Type="http://schemas.openxmlformats.org/officeDocument/2006/relationships/hyperlink" Target="http://en.wikipedia.org/wiki/V-type_asteroid" TargetMode="External"/><Relationship Id="rId46" Type="http://schemas.openxmlformats.org/officeDocument/2006/relationships/image" Target="media/image8.png"/><Relationship Id="rId59" Type="http://schemas.openxmlformats.org/officeDocument/2006/relationships/chart" Target="charts/chart2.xml"/><Relationship Id="rId67" Type="http://schemas.openxmlformats.org/officeDocument/2006/relationships/chart" Target="charts/chart10.xml"/><Relationship Id="rId20" Type="http://schemas.openxmlformats.org/officeDocument/2006/relationships/hyperlink" Target="http://en.wikipedia.org/wiki/S-type_asteroid" TargetMode="External"/><Relationship Id="rId41" Type="http://schemas.openxmlformats.org/officeDocument/2006/relationships/image" Target="media/image5.png"/><Relationship Id="rId54" Type="http://schemas.openxmlformats.org/officeDocument/2006/relationships/hyperlink" Target="http://astroclub.tau.ac.il/astropedia/%D7%94%D7%A9%D7%9E%D7%A9" TargetMode="External"/><Relationship Id="rId62" Type="http://schemas.openxmlformats.org/officeDocument/2006/relationships/chart" Target="charts/chart5.xml"/><Relationship Id="rId70" Type="http://schemas.openxmlformats.org/officeDocument/2006/relationships/image" Target="media/image14.jpeg"/><Relationship Id="rId75" Type="http://schemas.openxmlformats.org/officeDocument/2006/relationships/chart" Target="charts/chart15.xml"/><Relationship Id="rId83" Type="http://schemas.openxmlformats.org/officeDocument/2006/relationships/chart" Target="charts/chart23.xml"/><Relationship Id="rId88" Type="http://schemas.openxmlformats.org/officeDocument/2006/relationships/hyperlink" Target="http://en.wikipedia.org/wiki/Yorp" TargetMode="External"/><Relationship Id="rId91" Type="http://schemas.openxmlformats.org/officeDocument/2006/relationships/hyperlink" Target="http://www.scholarpedia.org/article/Yarkovsky_and_YORP_effects" TargetMode="External"/><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he.wikipedia.org/w/index.php?title=%D7%90%D7%A1%D7%98%D7%A8%D7%95%D7%90%D7%99%D7%93%D7%99_%D7%90%D7%9E%D7%95%D7%A8&amp;action=edit&amp;redlink=1" TargetMode="External"/><Relationship Id="rId23" Type="http://schemas.openxmlformats.org/officeDocument/2006/relationships/hyperlink" Target="http://en.wikipedia.org/wiki/R-type_asteroid" TargetMode="External"/><Relationship Id="rId28" Type="http://schemas.openxmlformats.org/officeDocument/2006/relationships/hyperlink" Target="http://en.wikipedia.org/wiki/83_Beatrix" TargetMode="External"/><Relationship Id="rId36" Type="http://schemas.openxmlformats.org/officeDocument/2006/relationships/hyperlink" Target="http://en.wikipedia.org/wiki/O-type_asteroid" TargetMode="External"/><Relationship Id="rId49" Type="http://schemas.openxmlformats.org/officeDocument/2006/relationships/hyperlink" Target="http://he.wikipedia.org/wiki/%D7%A9%D7%A0%D7%94" TargetMode="External"/><Relationship Id="rId57" Type="http://schemas.openxmlformats.org/officeDocument/2006/relationships/image" Target="media/image12.png"/><Relationship Id="rId10" Type="http://schemas.openxmlformats.org/officeDocument/2006/relationships/image" Target="media/image3.jpeg"/><Relationship Id="rId31" Type="http://schemas.openxmlformats.org/officeDocument/2006/relationships/hyperlink" Target="http://en.wikipedia.org/wiki/X-type_asteroid" TargetMode="External"/><Relationship Id="rId44" Type="http://schemas.openxmlformats.org/officeDocument/2006/relationships/image" Target="media/image7.png"/><Relationship Id="rId52" Type="http://schemas.openxmlformats.org/officeDocument/2006/relationships/oleObject" Target="embeddings/oleObject1.bin"/><Relationship Id="rId60" Type="http://schemas.openxmlformats.org/officeDocument/2006/relationships/chart" Target="charts/chart3.xml"/><Relationship Id="rId65" Type="http://schemas.openxmlformats.org/officeDocument/2006/relationships/chart" Target="charts/chart8.xml"/><Relationship Id="rId73" Type="http://schemas.openxmlformats.org/officeDocument/2006/relationships/chart" Target="charts/chart13.xml"/><Relationship Id="rId78" Type="http://schemas.openxmlformats.org/officeDocument/2006/relationships/chart" Target="charts/chart18.xml"/><Relationship Id="rId81" Type="http://schemas.openxmlformats.org/officeDocument/2006/relationships/chart" Target="charts/chart21.xml"/><Relationship Id="rId86" Type="http://schemas.openxmlformats.org/officeDocument/2006/relationships/chart" Target="charts/chart26.xml"/><Relationship Id="rId94"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he.wikipedia.org/wiki/%D7%90%D7%A1%D7%98%D7%A8%D7%95%D7%90%D7%99%D7%93" TargetMode="External"/><Relationship Id="rId18" Type="http://schemas.openxmlformats.org/officeDocument/2006/relationships/hyperlink" Target="http://en.wikipedia.org/wiki/C-type_asteroid" TargetMode="External"/><Relationship Id="rId39" Type="http://schemas.openxmlformats.org/officeDocument/2006/relationships/hyperlink" Target="http://en.wikipedia.org/wiki/4_Vesta"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Program%20Files\Fourier%20Systems\MultiLab\Untitled2.csv"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WINDOWS\Installer\%7b90140000-0011-0000-0000-0000000FF1CE%7d\Icon.3FFF8961.7847.4E8E.9D8A.2A63178E1FDD.exe"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Documents%20and%20Settings\user.PMETRO\My%20Documents\Downloads\Untitled0.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user\Downloads\results%20(6).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omer-f\downloads\1234\results%20(6).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omer-f\downloads\1234\results%20(6).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omer-f\downloads\1234\results%20(6).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omer-f\downloads\1234\results%20(6).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omer-f\downloads\1234\results%20(6).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omer-f\downloads\1234\results%20(6).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users\omer-f\downloads\1234\results%20(6).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Documents%20and%20Settings\user.PMETRO\My%20Documents\Downloads\24.5.2013%20gilad.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Omer-F\Downloads\1234\results%20(6).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Omer-F\Downloads\1234\results%20(6).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Omer-F\Downloads\1234\results%20(6).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C:\Users\Omer-F\Downloads\1234\results%20(6).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Omer-F\Downloads\&#1496;&#1493;&#1489;.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Omer-F\Downloads\&#1496;&#1493;&#1489;.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Omer-F\Downloads\&#1496;&#1493;&#1489;.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user\Downloads\results_feb%20(1).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Omer-F\Downloads\&#1508;&#1512;&#1493;&#1497;&#1497;&#1511;&#1496;\gilad.13.5.2013.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Documents%20and%20Settings\user.PMETRO\My%20Documents\Downloads\gilad.13.5.2013.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Omer-F\Downloads\&#1508;&#1512;&#1493;&#1497;&#1497;&#1511;&#1496;\gilad.31.5.2013.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Documents%20and%20Settings\user.PMETRO\My%20Documents\Downloads\gilad.31.5.2013.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Omer-F\Downloads\&#1508;&#1512;&#1493;&#1497;&#1497;&#1511;&#1496;\&#1488;&#1489;&#1503;%20&#1502;&#1488;&#1502;&#1510;&#1506;.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Documents%20and%20Settings\user.PMETRO\My%20Documents\Downloads\&#1488;&#1489;&#1503;%20&#1502;&#1488;&#1502;&#1510;&#1506;.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Omer-F\Downloads\&#1508;&#1512;&#1493;&#1497;&#1497;&#1511;&#1496;\&#1489;&#1512;&#1497;&#1495;&#1514;%20&#1511;&#1512;&#1497;&#1504;&#1492;%20MULTILOG%20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he-IL" sz="1200"/>
              <a:t>שינוי טמפרטורה בקרקע סיליקטית חולית אפורה (נגד הוכנס לעומק</a:t>
            </a:r>
            <a:r>
              <a:rPr lang="he-IL" sz="1200" baseline="0"/>
              <a:t> של</a:t>
            </a:r>
            <a:r>
              <a:rPr lang="en-US" sz="1200" baseline="0"/>
              <a:t>  1 </a:t>
            </a:r>
            <a:r>
              <a:rPr lang="he-IL" sz="1200" baseline="0"/>
              <a:t>מ"מ)</a:t>
            </a:r>
            <a:endParaRPr lang="en-US" sz="1200"/>
          </a:p>
        </c:rich>
      </c:tx>
      <c:overlay val="0"/>
    </c:title>
    <c:autoTitleDeleted val="0"/>
    <c:plotArea>
      <c:layout/>
      <c:scatterChart>
        <c:scatterStyle val="lineMarker"/>
        <c:varyColors val="0"/>
        <c:ser>
          <c:idx val="0"/>
          <c:order val="0"/>
          <c:tx>
            <c:strRef>
              <c:f>[Untitled2.csv]Untitled2!$B$1</c:f>
              <c:strCache>
                <c:ptCount val="1"/>
                <c:pt idx="0">
                  <c:v>טמפרטורה I/O-1(°C)</c:v>
                </c:pt>
              </c:strCache>
            </c:strRef>
          </c:tx>
          <c:spPr>
            <a:ln w="28575">
              <a:noFill/>
            </a:ln>
          </c:spPr>
          <c:marker>
            <c:symbol val="circle"/>
            <c:size val="2"/>
          </c:marker>
          <c:xVal>
            <c:numRef>
              <c:f>[Untitled2.csv]Untitled2!$A$2:$A$5001</c:f>
              <c:numCache>
                <c:formatCode>General</c:formatCode>
                <c:ptCount val="500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pt idx="2616">
                  <c:v>2616</c:v>
                </c:pt>
                <c:pt idx="2617">
                  <c:v>2617</c:v>
                </c:pt>
                <c:pt idx="2618">
                  <c:v>2618</c:v>
                </c:pt>
                <c:pt idx="2619">
                  <c:v>2619</c:v>
                </c:pt>
                <c:pt idx="2620">
                  <c:v>2620</c:v>
                </c:pt>
                <c:pt idx="2621">
                  <c:v>2621</c:v>
                </c:pt>
                <c:pt idx="2622">
                  <c:v>2622</c:v>
                </c:pt>
                <c:pt idx="2623">
                  <c:v>2623</c:v>
                </c:pt>
                <c:pt idx="2624">
                  <c:v>2624</c:v>
                </c:pt>
                <c:pt idx="2625">
                  <c:v>2625</c:v>
                </c:pt>
                <c:pt idx="2626">
                  <c:v>2626</c:v>
                </c:pt>
                <c:pt idx="2627">
                  <c:v>2627</c:v>
                </c:pt>
                <c:pt idx="2628">
                  <c:v>2628</c:v>
                </c:pt>
                <c:pt idx="2629">
                  <c:v>2629</c:v>
                </c:pt>
                <c:pt idx="2630">
                  <c:v>2630</c:v>
                </c:pt>
                <c:pt idx="2631">
                  <c:v>2631</c:v>
                </c:pt>
                <c:pt idx="2632">
                  <c:v>2632</c:v>
                </c:pt>
                <c:pt idx="2633">
                  <c:v>2633</c:v>
                </c:pt>
                <c:pt idx="2634">
                  <c:v>2634</c:v>
                </c:pt>
                <c:pt idx="2635">
                  <c:v>2635</c:v>
                </c:pt>
                <c:pt idx="2636">
                  <c:v>2636</c:v>
                </c:pt>
                <c:pt idx="2637">
                  <c:v>2637</c:v>
                </c:pt>
                <c:pt idx="2638">
                  <c:v>2638</c:v>
                </c:pt>
                <c:pt idx="2639">
                  <c:v>2639</c:v>
                </c:pt>
                <c:pt idx="2640">
                  <c:v>2640</c:v>
                </c:pt>
                <c:pt idx="2641">
                  <c:v>2641</c:v>
                </c:pt>
                <c:pt idx="2642">
                  <c:v>2642</c:v>
                </c:pt>
                <c:pt idx="2643">
                  <c:v>2643</c:v>
                </c:pt>
                <c:pt idx="2644">
                  <c:v>2644</c:v>
                </c:pt>
                <c:pt idx="2645">
                  <c:v>2645</c:v>
                </c:pt>
                <c:pt idx="2646">
                  <c:v>2646</c:v>
                </c:pt>
                <c:pt idx="2647">
                  <c:v>2647</c:v>
                </c:pt>
                <c:pt idx="2648">
                  <c:v>2648</c:v>
                </c:pt>
                <c:pt idx="2649">
                  <c:v>2649</c:v>
                </c:pt>
                <c:pt idx="2650">
                  <c:v>2650</c:v>
                </c:pt>
                <c:pt idx="2651">
                  <c:v>2651</c:v>
                </c:pt>
                <c:pt idx="2652">
                  <c:v>2652</c:v>
                </c:pt>
                <c:pt idx="2653">
                  <c:v>2653</c:v>
                </c:pt>
                <c:pt idx="2654">
                  <c:v>2654</c:v>
                </c:pt>
                <c:pt idx="2655">
                  <c:v>2655</c:v>
                </c:pt>
                <c:pt idx="2656">
                  <c:v>2656</c:v>
                </c:pt>
                <c:pt idx="2657">
                  <c:v>2657</c:v>
                </c:pt>
                <c:pt idx="2658">
                  <c:v>2658</c:v>
                </c:pt>
                <c:pt idx="2659">
                  <c:v>2659</c:v>
                </c:pt>
                <c:pt idx="2660">
                  <c:v>2660</c:v>
                </c:pt>
                <c:pt idx="2661">
                  <c:v>2661</c:v>
                </c:pt>
                <c:pt idx="2662">
                  <c:v>2662</c:v>
                </c:pt>
                <c:pt idx="2663">
                  <c:v>2663</c:v>
                </c:pt>
                <c:pt idx="2664">
                  <c:v>2664</c:v>
                </c:pt>
                <c:pt idx="2665">
                  <c:v>2665</c:v>
                </c:pt>
                <c:pt idx="2666">
                  <c:v>2666</c:v>
                </c:pt>
                <c:pt idx="2667">
                  <c:v>2667</c:v>
                </c:pt>
                <c:pt idx="2668">
                  <c:v>2668</c:v>
                </c:pt>
                <c:pt idx="2669">
                  <c:v>2669</c:v>
                </c:pt>
                <c:pt idx="2670">
                  <c:v>2670</c:v>
                </c:pt>
                <c:pt idx="2671">
                  <c:v>2671</c:v>
                </c:pt>
                <c:pt idx="2672">
                  <c:v>2672</c:v>
                </c:pt>
                <c:pt idx="2673">
                  <c:v>2673</c:v>
                </c:pt>
                <c:pt idx="2674">
                  <c:v>2674</c:v>
                </c:pt>
                <c:pt idx="2675">
                  <c:v>2675</c:v>
                </c:pt>
                <c:pt idx="2676">
                  <c:v>2676</c:v>
                </c:pt>
                <c:pt idx="2677">
                  <c:v>2677</c:v>
                </c:pt>
                <c:pt idx="2678">
                  <c:v>2678</c:v>
                </c:pt>
                <c:pt idx="2679">
                  <c:v>2679</c:v>
                </c:pt>
                <c:pt idx="2680">
                  <c:v>2680</c:v>
                </c:pt>
                <c:pt idx="2681">
                  <c:v>2681</c:v>
                </c:pt>
                <c:pt idx="2682">
                  <c:v>2682</c:v>
                </c:pt>
                <c:pt idx="2683">
                  <c:v>2683</c:v>
                </c:pt>
                <c:pt idx="2684">
                  <c:v>2684</c:v>
                </c:pt>
                <c:pt idx="2685">
                  <c:v>2685</c:v>
                </c:pt>
                <c:pt idx="2686">
                  <c:v>2686</c:v>
                </c:pt>
                <c:pt idx="2687">
                  <c:v>2687</c:v>
                </c:pt>
                <c:pt idx="2688">
                  <c:v>2688</c:v>
                </c:pt>
                <c:pt idx="2689">
                  <c:v>2689</c:v>
                </c:pt>
                <c:pt idx="2690">
                  <c:v>2690</c:v>
                </c:pt>
                <c:pt idx="2691">
                  <c:v>2691</c:v>
                </c:pt>
                <c:pt idx="2692">
                  <c:v>2692</c:v>
                </c:pt>
                <c:pt idx="2693">
                  <c:v>2693</c:v>
                </c:pt>
                <c:pt idx="2694">
                  <c:v>2694</c:v>
                </c:pt>
                <c:pt idx="2695">
                  <c:v>2695</c:v>
                </c:pt>
                <c:pt idx="2696">
                  <c:v>2696</c:v>
                </c:pt>
                <c:pt idx="2697">
                  <c:v>2697</c:v>
                </c:pt>
                <c:pt idx="2698">
                  <c:v>2698</c:v>
                </c:pt>
                <c:pt idx="2699">
                  <c:v>2699</c:v>
                </c:pt>
                <c:pt idx="2700">
                  <c:v>2700</c:v>
                </c:pt>
                <c:pt idx="2701">
                  <c:v>2701</c:v>
                </c:pt>
                <c:pt idx="2702">
                  <c:v>2702</c:v>
                </c:pt>
                <c:pt idx="2703">
                  <c:v>2703</c:v>
                </c:pt>
                <c:pt idx="2704">
                  <c:v>2704</c:v>
                </c:pt>
                <c:pt idx="2705">
                  <c:v>2705</c:v>
                </c:pt>
                <c:pt idx="2706">
                  <c:v>2706</c:v>
                </c:pt>
                <c:pt idx="2707">
                  <c:v>2707</c:v>
                </c:pt>
                <c:pt idx="2708">
                  <c:v>2708</c:v>
                </c:pt>
                <c:pt idx="2709">
                  <c:v>2709</c:v>
                </c:pt>
                <c:pt idx="2710">
                  <c:v>2710</c:v>
                </c:pt>
                <c:pt idx="2711">
                  <c:v>2711</c:v>
                </c:pt>
                <c:pt idx="2712">
                  <c:v>2712</c:v>
                </c:pt>
                <c:pt idx="2713">
                  <c:v>2713</c:v>
                </c:pt>
                <c:pt idx="2714">
                  <c:v>2714</c:v>
                </c:pt>
                <c:pt idx="2715">
                  <c:v>2715</c:v>
                </c:pt>
                <c:pt idx="2716">
                  <c:v>2716</c:v>
                </c:pt>
                <c:pt idx="2717">
                  <c:v>2717</c:v>
                </c:pt>
                <c:pt idx="2718">
                  <c:v>2718</c:v>
                </c:pt>
                <c:pt idx="2719">
                  <c:v>2719</c:v>
                </c:pt>
                <c:pt idx="2720">
                  <c:v>2720</c:v>
                </c:pt>
                <c:pt idx="2721">
                  <c:v>2721</c:v>
                </c:pt>
                <c:pt idx="2722">
                  <c:v>2722</c:v>
                </c:pt>
                <c:pt idx="2723">
                  <c:v>2723</c:v>
                </c:pt>
                <c:pt idx="2724">
                  <c:v>2724</c:v>
                </c:pt>
                <c:pt idx="2725">
                  <c:v>2725</c:v>
                </c:pt>
                <c:pt idx="2726">
                  <c:v>2726</c:v>
                </c:pt>
                <c:pt idx="2727">
                  <c:v>2727</c:v>
                </c:pt>
                <c:pt idx="2728">
                  <c:v>2728</c:v>
                </c:pt>
                <c:pt idx="2729">
                  <c:v>2729</c:v>
                </c:pt>
                <c:pt idx="2730">
                  <c:v>2730</c:v>
                </c:pt>
                <c:pt idx="2731">
                  <c:v>2731</c:v>
                </c:pt>
                <c:pt idx="2732">
                  <c:v>2732</c:v>
                </c:pt>
                <c:pt idx="2733">
                  <c:v>2733</c:v>
                </c:pt>
                <c:pt idx="2734">
                  <c:v>2734</c:v>
                </c:pt>
                <c:pt idx="2735">
                  <c:v>2735</c:v>
                </c:pt>
                <c:pt idx="2736">
                  <c:v>2736</c:v>
                </c:pt>
                <c:pt idx="2737">
                  <c:v>2737</c:v>
                </c:pt>
                <c:pt idx="2738">
                  <c:v>2738</c:v>
                </c:pt>
                <c:pt idx="2739">
                  <c:v>2739</c:v>
                </c:pt>
                <c:pt idx="2740">
                  <c:v>2740</c:v>
                </c:pt>
                <c:pt idx="2741">
                  <c:v>2741</c:v>
                </c:pt>
                <c:pt idx="2742">
                  <c:v>2742</c:v>
                </c:pt>
                <c:pt idx="2743">
                  <c:v>2743</c:v>
                </c:pt>
                <c:pt idx="2744">
                  <c:v>2744</c:v>
                </c:pt>
                <c:pt idx="2745">
                  <c:v>2745</c:v>
                </c:pt>
                <c:pt idx="2746">
                  <c:v>2746</c:v>
                </c:pt>
                <c:pt idx="2747">
                  <c:v>2747</c:v>
                </c:pt>
                <c:pt idx="2748">
                  <c:v>2748</c:v>
                </c:pt>
                <c:pt idx="2749">
                  <c:v>2749</c:v>
                </c:pt>
                <c:pt idx="2750">
                  <c:v>2750</c:v>
                </c:pt>
                <c:pt idx="2751">
                  <c:v>2751</c:v>
                </c:pt>
                <c:pt idx="2752">
                  <c:v>2752</c:v>
                </c:pt>
                <c:pt idx="2753">
                  <c:v>2753</c:v>
                </c:pt>
                <c:pt idx="2754">
                  <c:v>2754</c:v>
                </c:pt>
                <c:pt idx="2755">
                  <c:v>2755</c:v>
                </c:pt>
                <c:pt idx="2756">
                  <c:v>2756</c:v>
                </c:pt>
                <c:pt idx="2757">
                  <c:v>2757</c:v>
                </c:pt>
                <c:pt idx="2758">
                  <c:v>2758</c:v>
                </c:pt>
                <c:pt idx="2759">
                  <c:v>2759</c:v>
                </c:pt>
                <c:pt idx="2760">
                  <c:v>2760</c:v>
                </c:pt>
                <c:pt idx="2761">
                  <c:v>2761</c:v>
                </c:pt>
                <c:pt idx="2762">
                  <c:v>2762</c:v>
                </c:pt>
                <c:pt idx="2763">
                  <c:v>2763</c:v>
                </c:pt>
                <c:pt idx="2764">
                  <c:v>2764</c:v>
                </c:pt>
                <c:pt idx="2765">
                  <c:v>2765</c:v>
                </c:pt>
                <c:pt idx="2766">
                  <c:v>2766</c:v>
                </c:pt>
                <c:pt idx="2767">
                  <c:v>2767</c:v>
                </c:pt>
                <c:pt idx="2768">
                  <c:v>2768</c:v>
                </c:pt>
                <c:pt idx="2769">
                  <c:v>2769</c:v>
                </c:pt>
                <c:pt idx="2770">
                  <c:v>2770</c:v>
                </c:pt>
                <c:pt idx="2771">
                  <c:v>2771</c:v>
                </c:pt>
                <c:pt idx="2772">
                  <c:v>2772</c:v>
                </c:pt>
                <c:pt idx="2773">
                  <c:v>2773</c:v>
                </c:pt>
                <c:pt idx="2774">
                  <c:v>2774</c:v>
                </c:pt>
                <c:pt idx="2775">
                  <c:v>2775</c:v>
                </c:pt>
                <c:pt idx="2776">
                  <c:v>2776</c:v>
                </c:pt>
                <c:pt idx="2777">
                  <c:v>2777</c:v>
                </c:pt>
                <c:pt idx="2778">
                  <c:v>2778</c:v>
                </c:pt>
                <c:pt idx="2779">
                  <c:v>2779</c:v>
                </c:pt>
                <c:pt idx="2780">
                  <c:v>2780</c:v>
                </c:pt>
                <c:pt idx="2781">
                  <c:v>2781</c:v>
                </c:pt>
                <c:pt idx="2782">
                  <c:v>2782</c:v>
                </c:pt>
                <c:pt idx="2783">
                  <c:v>2783</c:v>
                </c:pt>
                <c:pt idx="2784">
                  <c:v>2784</c:v>
                </c:pt>
                <c:pt idx="2785">
                  <c:v>2785</c:v>
                </c:pt>
                <c:pt idx="2786">
                  <c:v>2786</c:v>
                </c:pt>
                <c:pt idx="2787">
                  <c:v>2787</c:v>
                </c:pt>
                <c:pt idx="2788">
                  <c:v>2788</c:v>
                </c:pt>
                <c:pt idx="2789">
                  <c:v>2789</c:v>
                </c:pt>
                <c:pt idx="2790">
                  <c:v>2790</c:v>
                </c:pt>
                <c:pt idx="2791">
                  <c:v>2791</c:v>
                </c:pt>
                <c:pt idx="2792">
                  <c:v>2792</c:v>
                </c:pt>
                <c:pt idx="2793">
                  <c:v>2793</c:v>
                </c:pt>
                <c:pt idx="2794">
                  <c:v>2794</c:v>
                </c:pt>
                <c:pt idx="2795">
                  <c:v>2795</c:v>
                </c:pt>
                <c:pt idx="2796">
                  <c:v>2796</c:v>
                </c:pt>
                <c:pt idx="2797">
                  <c:v>2797</c:v>
                </c:pt>
                <c:pt idx="2798">
                  <c:v>2798</c:v>
                </c:pt>
                <c:pt idx="2799">
                  <c:v>2799</c:v>
                </c:pt>
                <c:pt idx="2800">
                  <c:v>2800</c:v>
                </c:pt>
                <c:pt idx="2801">
                  <c:v>2801</c:v>
                </c:pt>
                <c:pt idx="2802">
                  <c:v>2802</c:v>
                </c:pt>
                <c:pt idx="2803">
                  <c:v>2803</c:v>
                </c:pt>
                <c:pt idx="2804">
                  <c:v>2804</c:v>
                </c:pt>
                <c:pt idx="2805">
                  <c:v>2805</c:v>
                </c:pt>
                <c:pt idx="2806">
                  <c:v>2806</c:v>
                </c:pt>
                <c:pt idx="2807">
                  <c:v>2807</c:v>
                </c:pt>
                <c:pt idx="2808">
                  <c:v>2808</c:v>
                </c:pt>
                <c:pt idx="2809">
                  <c:v>2809</c:v>
                </c:pt>
                <c:pt idx="2810">
                  <c:v>2810</c:v>
                </c:pt>
                <c:pt idx="2811">
                  <c:v>2811</c:v>
                </c:pt>
                <c:pt idx="2812">
                  <c:v>2812</c:v>
                </c:pt>
                <c:pt idx="2813">
                  <c:v>2813</c:v>
                </c:pt>
                <c:pt idx="2814">
                  <c:v>2814</c:v>
                </c:pt>
                <c:pt idx="2815">
                  <c:v>2815</c:v>
                </c:pt>
                <c:pt idx="2816">
                  <c:v>2816</c:v>
                </c:pt>
                <c:pt idx="2817">
                  <c:v>2817</c:v>
                </c:pt>
                <c:pt idx="2818">
                  <c:v>2818</c:v>
                </c:pt>
                <c:pt idx="2819">
                  <c:v>2819</c:v>
                </c:pt>
                <c:pt idx="2820">
                  <c:v>2820</c:v>
                </c:pt>
                <c:pt idx="2821">
                  <c:v>2821</c:v>
                </c:pt>
                <c:pt idx="2822">
                  <c:v>2822</c:v>
                </c:pt>
                <c:pt idx="2823">
                  <c:v>2823</c:v>
                </c:pt>
                <c:pt idx="2824">
                  <c:v>2824</c:v>
                </c:pt>
                <c:pt idx="2825">
                  <c:v>2825</c:v>
                </c:pt>
                <c:pt idx="2826">
                  <c:v>2826</c:v>
                </c:pt>
                <c:pt idx="2827">
                  <c:v>2827</c:v>
                </c:pt>
                <c:pt idx="2828">
                  <c:v>2828</c:v>
                </c:pt>
                <c:pt idx="2829">
                  <c:v>2829</c:v>
                </c:pt>
                <c:pt idx="2830">
                  <c:v>2830</c:v>
                </c:pt>
                <c:pt idx="2831">
                  <c:v>2831</c:v>
                </c:pt>
                <c:pt idx="2832">
                  <c:v>2832</c:v>
                </c:pt>
                <c:pt idx="2833">
                  <c:v>2833</c:v>
                </c:pt>
                <c:pt idx="2834">
                  <c:v>2834</c:v>
                </c:pt>
                <c:pt idx="2835">
                  <c:v>2835</c:v>
                </c:pt>
                <c:pt idx="2836">
                  <c:v>2836</c:v>
                </c:pt>
                <c:pt idx="2837">
                  <c:v>2837</c:v>
                </c:pt>
                <c:pt idx="2838">
                  <c:v>2838</c:v>
                </c:pt>
                <c:pt idx="2839">
                  <c:v>2839</c:v>
                </c:pt>
                <c:pt idx="2840">
                  <c:v>2840</c:v>
                </c:pt>
                <c:pt idx="2841">
                  <c:v>2841</c:v>
                </c:pt>
                <c:pt idx="2842">
                  <c:v>2842</c:v>
                </c:pt>
                <c:pt idx="2843">
                  <c:v>2843</c:v>
                </c:pt>
                <c:pt idx="2844">
                  <c:v>2844</c:v>
                </c:pt>
                <c:pt idx="2845">
                  <c:v>2845</c:v>
                </c:pt>
                <c:pt idx="2846">
                  <c:v>2846</c:v>
                </c:pt>
                <c:pt idx="2847">
                  <c:v>2847</c:v>
                </c:pt>
                <c:pt idx="2848">
                  <c:v>2848</c:v>
                </c:pt>
                <c:pt idx="2849">
                  <c:v>2849</c:v>
                </c:pt>
                <c:pt idx="2850">
                  <c:v>2850</c:v>
                </c:pt>
                <c:pt idx="2851">
                  <c:v>2851</c:v>
                </c:pt>
                <c:pt idx="2852">
                  <c:v>2852</c:v>
                </c:pt>
                <c:pt idx="2853">
                  <c:v>2853</c:v>
                </c:pt>
                <c:pt idx="2854">
                  <c:v>2854</c:v>
                </c:pt>
                <c:pt idx="2855">
                  <c:v>2855</c:v>
                </c:pt>
                <c:pt idx="2856">
                  <c:v>2856</c:v>
                </c:pt>
                <c:pt idx="2857">
                  <c:v>2857</c:v>
                </c:pt>
                <c:pt idx="2858">
                  <c:v>2858</c:v>
                </c:pt>
                <c:pt idx="2859">
                  <c:v>2859</c:v>
                </c:pt>
                <c:pt idx="2860">
                  <c:v>2860</c:v>
                </c:pt>
                <c:pt idx="2861">
                  <c:v>2861</c:v>
                </c:pt>
                <c:pt idx="2862">
                  <c:v>2862</c:v>
                </c:pt>
                <c:pt idx="2863">
                  <c:v>2863</c:v>
                </c:pt>
                <c:pt idx="2864">
                  <c:v>2864</c:v>
                </c:pt>
                <c:pt idx="2865">
                  <c:v>2865</c:v>
                </c:pt>
                <c:pt idx="2866">
                  <c:v>2866</c:v>
                </c:pt>
                <c:pt idx="2867">
                  <c:v>2867</c:v>
                </c:pt>
                <c:pt idx="2868">
                  <c:v>2868</c:v>
                </c:pt>
                <c:pt idx="2869">
                  <c:v>2869</c:v>
                </c:pt>
                <c:pt idx="2870">
                  <c:v>2870</c:v>
                </c:pt>
                <c:pt idx="2871">
                  <c:v>2871</c:v>
                </c:pt>
                <c:pt idx="2872">
                  <c:v>2872</c:v>
                </c:pt>
                <c:pt idx="2873">
                  <c:v>2873</c:v>
                </c:pt>
                <c:pt idx="2874">
                  <c:v>2874</c:v>
                </c:pt>
                <c:pt idx="2875">
                  <c:v>2875</c:v>
                </c:pt>
                <c:pt idx="2876">
                  <c:v>2876</c:v>
                </c:pt>
                <c:pt idx="2877">
                  <c:v>2877</c:v>
                </c:pt>
                <c:pt idx="2878">
                  <c:v>2878</c:v>
                </c:pt>
                <c:pt idx="2879">
                  <c:v>2879</c:v>
                </c:pt>
                <c:pt idx="2880">
                  <c:v>2880</c:v>
                </c:pt>
                <c:pt idx="2881">
                  <c:v>2881</c:v>
                </c:pt>
                <c:pt idx="2882">
                  <c:v>2882</c:v>
                </c:pt>
                <c:pt idx="2883">
                  <c:v>2883</c:v>
                </c:pt>
                <c:pt idx="2884">
                  <c:v>2884</c:v>
                </c:pt>
                <c:pt idx="2885">
                  <c:v>2885</c:v>
                </c:pt>
                <c:pt idx="2886">
                  <c:v>2886</c:v>
                </c:pt>
                <c:pt idx="2887">
                  <c:v>2887</c:v>
                </c:pt>
                <c:pt idx="2888">
                  <c:v>2888</c:v>
                </c:pt>
                <c:pt idx="2889">
                  <c:v>2889</c:v>
                </c:pt>
                <c:pt idx="2890">
                  <c:v>2890</c:v>
                </c:pt>
                <c:pt idx="2891">
                  <c:v>2891</c:v>
                </c:pt>
                <c:pt idx="2892">
                  <c:v>2892</c:v>
                </c:pt>
                <c:pt idx="2893">
                  <c:v>2893</c:v>
                </c:pt>
                <c:pt idx="2894">
                  <c:v>2894</c:v>
                </c:pt>
                <c:pt idx="2895">
                  <c:v>2895</c:v>
                </c:pt>
                <c:pt idx="2896">
                  <c:v>2896</c:v>
                </c:pt>
                <c:pt idx="2897">
                  <c:v>2897</c:v>
                </c:pt>
                <c:pt idx="2898">
                  <c:v>2898</c:v>
                </c:pt>
                <c:pt idx="2899">
                  <c:v>2899</c:v>
                </c:pt>
                <c:pt idx="2900">
                  <c:v>2900</c:v>
                </c:pt>
                <c:pt idx="2901">
                  <c:v>2901</c:v>
                </c:pt>
                <c:pt idx="2902">
                  <c:v>2902</c:v>
                </c:pt>
                <c:pt idx="2903">
                  <c:v>2903</c:v>
                </c:pt>
                <c:pt idx="2904">
                  <c:v>2904</c:v>
                </c:pt>
                <c:pt idx="2905">
                  <c:v>2905</c:v>
                </c:pt>
                <c:pt idx="2906">
                  <c:v>2906</c:v>
                </c:pt>
                <c:pt idx="2907">
                  <c:v>2907</c:v>
                </c:pt>
                <c:pt idx="2908">
                  <c:v>2908</c:v>
                </c:pt>
                <c:pt idx="2909">
                  <c:v>2909</c:v>
                </c:pt>
                <c:pt idx="2910">
                  <c:v>2910</c:v>
                </c:pt>
                <c:pt idx="2911">
                  <c:v>2911</c:v>
                </c:pt>
                <c:pt idx="2912">
                  <c:v>2912</c:v>
                </c:pt>
                <c:pt idx="2913">
                  <c:v>2913</c:v>
                </c:pt>
                <c:pt idx="2914">
                  <c:v>2914</c:v>
                </c:pt>
                <c:pt idx="2915">
                  <c:v>2915</c:v>
                </c:pt>
                <c:pt idx="2916">
                  <c:v>2916</c:v>
                </c:pt>
                <c:pt idx="2917">
                  <c:v>2917</c:v>
                </c:pt>
                <c:pt idx="2918">
                  <c:v>2918</c:v>
                </c:pt>
                <c:pt idx="2919">
                  <c:v>2919</c:v>
                </c:pt>
                <c:pt idx="2920">
                  <c:v>2920</c:v>
                </c:pt>
                <c:pt idx="2921">
                  <c:v>2921</c:v>
                </c:pt>
                <c:pt idx="2922">
                  <c:v>2922</c:v>
                </c:pt>
                <c:pt idx="2923">
                  <c:v>2923</c:v>
                </c:pt>
                <c:pt idx="2924">
                  <c:v>2924</c:v>
                </c:pt>
                <c:pt idx="2925">
                  <c:v>2925</c:v>
                </c:pt>
                <c:pt idx="2926">
                  <c:v>2926</c:v>
                </c:pt>
                <c:pt idx="2927">
                  <c:v>2927</c:v>
                </c:pt>
                <c:pt idx="2928">
                  <c:v>2928</c:v>
                </c:pt>
                <c:pt idx="2929">
                  <c:v>2929</c:v>
                </c:pt>
                <c:pt idx="2930">
                  <c:v>2930</c:v>
                </c:pt>
                <c:pt idx="2931">
                  <c:v>2931</c:v>
                </c:pt>
                <c:pt idx="2932">
                  <c:v>2932</c:v>
                </c:pt>
                <c:pt idx="2933">
                  <c:v>2933</c:v>
                </c:pt>
                <c:pt idx="2934">
                  <c:v>2934</c:v>
                </c:pt>
                <c:pt idx="2935">
                  <c:v>2935</c:v>
                </c:pt>
                <c:pt idx="2936">
                  <c:v>2936</c:v>
                </c:pt>
                <c:pt idx="2937">
                  <c:v>2937</c:v>
                </c:pt>
                <c:pt idx="2938">
                  <c:v>2938</c:v>
                </c:pt>
                <c:pt idx="2939">
                  <c:v>2939</c:v>
                </c:pt>
                <c:pt idx="2940">
                  <c:v>2940</c:v>
                </c:pt>
                <c:pt idx="2941">
                  <c:v>2941</c:v>
                </c:pt>
                <c:pt idx="2942">
                  <c:v>2942</c:v>
                </c:pt>
                <c:pt idx="2943">
                  <c:v>2943</c:v>
                </c:pt>
                <c:pt idx="2944">
                  <c:v>2944</c:v>
                </c:pt>
                <c:pt idx="2945">
                  <c:v>2945</c:v>
                </c:pt>
                <c:pt idx="2946">
                  <c:v>2946</c:v>
                </c:pt>
                <c:pt idx="2947">
                  <c:v>2947</c:v>
                </c:pt>
                <c:pt idx="2948">
                  <c:v>2948</c:v>
                </c:pt>
                <c:pt idx="2949">
                  <c:v>2949</c:v>
                </c:pt>
                <c:pt idx="2950">
                  <c:v>2950</c:v>
                </c:pt>
                <c:pt idx="2951">
                  <c:v>2951</c:v>
                </c:pt>
                <c:pt idx="2952">
                  <c:v>2952</c:v>
                </c:pt>
                <c:pt idx="2953">
                  <c:v>2953</c:v>
                </c:pt>
                <c:pt idx="2954">
                  <c:v>2954</c:v>
                </c:pt>
                <c:pt idx="2955">
                  <c:v>2955</c:v>
                </c:pt>
                <c:pt idx="2956">
                  <c:v>2956</c:v>
                </c:pt>
                <c:pt idx="2957">
                  <c:v>2957</c:v>
                </c:pt>
                <c:pt idx="2958">
                  <c:v>2958</c:v>
                </c:pt>
                <c:pt idx="2959">
                  <c:v>2959</c:v>
                </c:pt>
                <c:pt idx="2960">
                  <c:v>2960</c:v>
                </c:pt>
                <c:pt idx="2961">
                  <c:v>2961</c:v>
                </c:pt>
                <c:pt idx="2962">
                  <c:v>2962</c:v>
                </c:pt>
                <c:pt idx="2963">
                  <c:v>2963</c:v>
                </c:pt>
                <c:pt idx="2964">
                  <c:v>2964</c:v>
                </c:pt>
                <c:pt idx="2965">
                  <c:v>2965</c:v>
                </c:pt>
                <c:pt idx="2966">
                  <c:v>2966</c:v>
                </c:pt>
                <c:pt idx="2967">
                  <c:v>2967</c:v>
                </c:pt>
                <c:pt idx="2968">
                  <c:v>2968</c:v>
                </c:pt>
                <c:pt idx="2969">
                  <c:v>2969</c:v>
                </c:pt>
                <c:pt idx="2970">
                  <c:v>2970</c:v>
                </c:pt>
                <c:pt idx="2971">
                  <c:v>2971</c:v>
                </c:pt>
                <c:pt idx="2972">
                  <c:v>2972</c:v>
                </c:pt>
                <c:pt idx="2973">
                  <c:v>2973</c:v>
                </c:pt>
                <c:pt idx="2974">
                  <c:v>2974</c:v>
                </c:pt>
                <c:pt idx="2975">
                  <c:v>2975</c:v>
                </c:pt>
                <c:pt idx="2976">
                  <c:v>2976</c:v>
                </c:pt>
                <c:pt idx="2977">
                  <c:v>2977</c:v>
                </c:pt>
                <c:pt idx="2978">
                  <c:v>2978</c:v>
                </c:pt>
                <c:pt idx="2979">
                  <c:v>2979</c:v>
                </c:pt>
                <c:pt idx="2980">
                  <c:v>2980</c:v>
                </c:pt>
                <c:pt idx="2981">
                  <c:v>2981</c:v>
                </c:pt>
                <c:pt idx="2982">
                  <c:v>2982</c:v>
                </c:pt>
                <c:pt idx="2983">
                  <c:v>2983</c:v>
                </c:pt>
                <c:pt idx="2984">
                  <c:v>2984</c:v>
                </c:pt>
                <c:pt idx="2985">
                  <c:v>2985</c:v>
                </c:pt>
                <c:pt idx="2986">
                  <c:v>2986</c:v>
                </c:pt>
                <c:pt idx="2987">
                  <c:v>2987</c:v>
                </c:pt>
                <c:pt idx="2988">
                  <c:v>2988</c:v>
                </c:pt>
                <c:pt idx="2989">
                  <c:v>2989</c:v>
                </c:pt>
                <c:pt idx="2990">
                  <c:v>2990</c:v>
                </c:pt>
                <c:pt idx="2991">
                  <c:v>2991</c:v>
                </c:pt>
                <c:pt idx="2992">
                  <c:v>2992</c:v>
                </c:pt>
                <c:pt idx="2993">
                  <c:v>2993</c:v>
                </c:pt>
                <c:pt idx="2994">
                  <c:v>2994</c:v>
                </c:pt>
                <c:pt idx="2995">
                  <c:v>2995</c:v>
                </c:pt>
                <c:pt idx="2996">
                  <c:v>2996</c:v>
                </c:pt>
                <c:pt idx="2997">
                  <c:v>2997</c:v>
                </c:pt>
                <c:pt idx="2998">
                  <c:v>2998</c:v>
                </c:pt>
                <c:pt idx="2999">
                  <c:v>2999</c:v>
                </c:pt>
                <c:pt idx="3000">
                  <c:v>3000</c:v>
                </c:pt>
                <c:pt idx="3001">
                  <c:v>3001</c:v>
                </c:pt>
                <c:pt idx="3002">
                  <c:v>3002</c:v>
                </c:pt>
                <c:pt idx="3003">
                  <c:v>3003</c:v>
                </c:pt>
                <c:pt idx="3004">
                  <c:v>3004</c:v>
                </c:pt>
                <c:pt idx="3005">
                  <c:v>3005</c:v>
                </c:pt>
                <c:pt idx="3006">
                  <c:v>3006</c:v>
                </c:pt>
                <c:pt idx="3007">
                  <c:v>3007</c:v>
                </c:pt>
                <c:pt idx="3008">
                  <c:v>3008</c:v>
                </c:pt>
                <c:pt idx="3009">
                  <c:v>3009</c:v>
                </c:pt>
                <c:pt idx="3010">
                  <c:v>3010</c:v>
                </c:pt>
                <c:pt idx="3011">
                  <c:v>3011</c:v>
                </c:pt>
                <c:pt idx="3012">
                  <c:v>3012</c:v>
                </c:pt>
                <c:pt idx="3013">
                  <c:v>3013</c:v>
                </c:pt>
                <c:pt idx="3014">
                  <c:v>3014</c:v>
                </c:pt>
                <c:pt idx="3015">
                  <c:v>3015</c:v>
                </c:pt>
                <c:pt idx="3016">
                  <c:v>3016</c:v>
                </c:pt>
                <c:pt idx="3017">
                  <c:v>3017</c:v>
                </c:pt>
                <c:pt idx="3018">
                  <c:v>3018</c:v>
                </c:pt>
                <c:pt idx="3019">
                  <c:v>3019</c:v>
                </c:pt>
                <c:pt idx="3020">
                  <c:v>3020</c:v>
                </c:pt>
                <c:pt idx="3021">
                  <c:v>3021</c:v>
                </c:pt>
                <c:pt idx="3022">
                  <c:v>3022</c:v>
                </c:pt>
                <c:pt idx="3023">
                  <c:v>3023</c:v>
                </c:pt>
                <c:pt idx="3024">
                  <c:v>3024</c:v>
                </c:pt>
                <c:pt idx="3025">
                  <c:v>3025</c:v>
                </c:pt>
                <c:pt idx="3026">
                  <c:v>3026</c:v>
                </c:pt>
                <c:pt idx="3027">
                  <c:v>3027</c:v>
                </c:pt>
                <c:pt idx="3028">
                  <c:v>3028</c:v>
                </c:pt>
                <c:pt idx="3029">
                  <c:v>3029</c:v>
                </c:pt>
                <c:pt idx="3030">
                  <c:v>3030</c:v>
                </c:pt>
                <c:pt idx="3031">
                  <c:v>3031</c:v>
                </c:pt>
                <c:pt idx="3032">
                  <c:v>3032</c:v>
                </c:pt>
                <c:pt idx="3033">
                  <c:v>3033</c:v>
                </c:pt>
                <c:pt idx="3034">
                  <c:v>3034</c:v>
                </c:pt>
                <c:pt idx="3035">
                  <c:v>3035</c:v>
                </c:pt>
                <c:pt idx="3036">
                  <c:v>3036</c:v>
                </c:pt>
                <c:pt idx="3037">
                  <c:v>3037</c:v>
                </c:pt>
                <c:pt idx="3038">
                  <c:v>3038</c:v>
                </c:pt>
                <c:pt idx="3039">
                  <c:v>3039</c:v>
                </c:pt>
                <c:pt idx="3040">
                  <c:v>3040</c:v>
                </c:pt>
                <c:pt idx="3041">
                  <c:v>3041</c:v>
                </c:pt>
                <c:pt idx="3042">
                  <c:v>3042</c:v>
                </c:pt>
                <c:pt idx="3043">
                  <c:v>3043</c:v>
                </c:pt>
                <c:pt idx="3044">
                  <c:v>3044</c:v>
                </c:pt>
                <c:pt idx="3045">
                  <c:v>3045</c:v>
                </c:pt>
                <c:pt idx="3046">
                  <c:v>3046</c:v>
                </c:pt>
                <c:pt idx="3047">
                  <c:v>3047</c:v>
                </c:pt>
                <c:pt idx="3048">
                  <c:v>3048</c:v>
                </c:pt>
                <c:pt idx="3049">
                  <c:v>3049</c:v>
                </c:pt>
                <c:pt idx="3050">
                  <c:v>3050</c:v>
                </c:pt>
                <c:pt idx="3051">
                  <c:v>3051</c:v>
                </c:pt>
                <c:pt idx="3052">
                  <c:v>3052</c:v>
                </c:pt>
                <c:pt idx="3053">
                  <c:v>3053</c:v>
                </c:pt>
                <c:pt idx="3054">
                  <c:v>3054</c:v>
                </c:pt>
                <c:pt idx="3055">
                  <c:v>3055</c:v>
                </c:pt>
                <c:pt idx="3056">
                  <c:v>3056</c:v>
                </c:pt>
                <c:pt idx="3057">
                  <c:v>3057</c:v>
                </c:pt>
                <c:pt idx="3058">
                  <c:v>3058</c:v>
                </c:pt>
                <c:pt idx="3059">
                  <c:v>3059</c:v>
                </c:pt>
                <c:pt idx="3060">
                  <c:v>3060</c:v>
                </c:pt>
                <c:pt idx="3061">
                  <c:v>3061</c:v>
                </c:pt>
                <c:pt idx="3062">
                  <c:v>3062</c:v>
                </c:pt>
                <c:pt idx="3063">
                  <c:v>3063</c:v>
                </c:pt>
                <c:pt idx="3064">
                  <c:v>3064</c:v>
                </c:pt>
                <c:pt idx="3065">
                  <c:v>3065</c:v>
                </c:pt>
                <c:pt idx="3066">
                  <c:v>3066</c:v>
                </c:pt>
                <c:pt idx="3067">
                  <c:v>3067</c:v>
                </c:pt>
                <c:pt idx="3068">
                  <c:v>3068</c:v>
                </c:pt>
                <c:pt idx="3069">
                  <c:v>3069</c:v>
                </c:pt>
                <c:pt idx="3070">
                  <c:v>3070</c:v>
                </c:pt>
                <c:pt idx="3071">
                  <c:v>3071</c:v>
                </c:pt>
                <c:pt idx="3072">
                  <c:v>3072</c:v>
                </c:pt>
                <c:pt idx="3073">
                  <c:v>3073</c:v>
                </c:pt>
                <c:pt idx="3074">
                  <c:v>3074</c:v>
                </c:pt>
                <c:pt idx="3075">
                  <c:v>3075</c:v>
                </c:pt>
                <c:pt idx="3076">
                  <c:v>3076</c:v>
                </c:pt>
                <c:pt idx="3077">
                  <c:v>3077</c:v>
                </c:pt>
                <c:pt idx="3078">
                  <c:v>3078</c:v>
                </c:pt>
                <c:pt idx="3079">
                  <c:v>3079</c:v>
                </c:pt>
                <c:pt idx="3080">
                  <c:v>3080</c:v>
                </c:pt>
                <c:pt idx="3081">
                  <c:v>3081</c:v>
                </c:pt>
                <c:pt idx="3082">
                  <c:v>3082</c:v>
                </c:pt>
                <c:pt idx="3083">
                  <c:v>3083</c:v>
                </c:pt>
                <c:pt idx="3084">
                  <c:v>3084</c:v>
                </c:pt>
                <c:pt idx="3085">
                  <c:v>3085</c:v>
                </c:pt>
                <c:pt idx="3086">
                  <c:v>3086</c:v>
                </c:pt>
                <c:pt idx="3087">
                  <c:v>3087</c:v>
                </c:pt>
                <c:pt idx="3088">
                  <c:v>3088</c:v>
                </c:pt>
                <c:pt idx="3089">
                  <c:v>3089</c:v>
                </c:pt>
                <c:pt idx="3090">
                  <c:v>3090</c:v>
                </c:pt>
                <c:pt idx="3091">
                  <c:v>3091</c:v>
                </c:pt>
                <c:pt idx="3092">
                  <c:v>3092</c:v>
                </c:pt>
                <c:pt idx="3093">
                  <c:v>3093</c:v>
                </c:pt>
                <c:pt idx="3094">
                  <c:v>3094</c:v>
                </c:pt>
                <c:pt idx="3095">
                  <c:v>3095</c:v>
                </c:pt>
                <c:pt idx="3096">
                  <c:v>3096</c:v>
                </c:pt>
                <c:pt idx="3097">
                  <c:v>3097</c:v>
                </c:pt>
                <c:pt idx="3098">
                  <c:v>3098</c:v>
                </c:pt>
                <c:pt idx="3099">
                  <c:v>3099</c:v>
                </c:pt>
                <c:pt idx="3100">
                  <c:v>3100</c:v>
                </c:pt>
                <c:pt idx="3101">
                  <c:v>3101</c:v>
                </c:pt>
                <c:pt idx="3102">
                  <c:v>3102</c:v>
                </c:pt>
                <c:pt idx="3103">
                  <c:v>3103</c:v>
                </c:pt>
                <c:pt idx="3104">
                  <c:v>3104</c:v>
                </c:pt>
                <c:pt idx="3105">
                  <c:v>3105</c:v>
                </c:pt>
                <c:pt idx="3106">
                  <c:v>3106</c:v>
                </c:pt>
                <c:pt idx="3107">
                  <c:v>3107</c:v>
                </c:pt>
                <c:pt idx="3108">
                  <c:v>3108</c:v>
                </c:pt>
                <c:pt idx="3109">
                  <c:v>3109</c:v>
                </c:pt>
                <c:pt idx="3110">
                  <c:v>3110</c:v>
                </c:pt>
                <c:pt idx="3111">
                  <c:v>3111</c:v>
                </c:pt>
                <c:pt idx="3112">
                  <c:v>3112</c:v>
                </c:pt>
                <c:pt idx="3113">
                  <c:v>3113</c:v>
                </c:pt>
                <c:pt idx="3114">
                  <c:v>3114</c:v>
                </c:pt>
                <c:pt idx="3115">
                  <c:v>3115</c:v>
                </c:pt>
                <c:pt idx="3116">
                  <c:v>3116</c:v>
                </c:pt>
                <c:pt idx="3117">
                  <c:v>3117</c:v>
                </c:pt>
                <c:pt idx="3118">
                  <c:v>3118</c:v>
                </c:pt>
                <c:pt idx="3119">
                  <c:v>3119</c:v>
                </c:pt>
                <c:pt idx="3120">
                  <c:v>3120</c:v>
                </c:pt>
                <c:pt idx="3121">
                  <c:v>3121</c:v>
                </c:pt>
                <c:pt idx="3122">
                  <c:v>3122</c:v>
                </c:pt>
                <c:pt idx="3123">
                  <c:v>3123</c:v>
                </c:pt>
                <c:pt idx="3124">
                  <c:v>3124</c:v>
                </c:pt>
                <c:pt idx="3125">
                  <c:v>3125</c:v>
                </c:pt>
                <c:pt idx="3126">
                  <c:v>3126</c:v>
                </c:pt>
                <c:pt idx="3127">
                  <c:v>3127</c:v>
                </c:pt>
                <c:pt idx="3128">
                  <c:v>3128</c:v>
                </c:pt>
                <c:pt idx="3129">
                  <c:v>3129</c:v>
                </c:pt>
                <c:pt idx="3130">
                  <c:v>3130</c:v>
                </c:pt>
                <c:pt idx="3131">
                  <c:v>3131</c:v>
                </c:pt>
                <c:pt idx="3132">
                  <c:v>3132</c:v>
                </c:pt>
                <c:pt idx="3133">
                  <c:v>3133</c:v>
                </c:pt>
                <c:pt idx="3134">
                  <c:v>3134</c:v>
                </c:pt>
                <c:pt idx="3135">
                  <c:v>3135</c:v>
                </c:pt>
                <c:pt idx="3136">
                  <c:v>3136</c:v>
                </c:pt>
                <c:pt idx="3137">
                  <c:v>3137</c:v>
                </c:pt>
                <c:pt idx="3138">
                  <c:v>3138</c:v>
                </c:pt>
                <c:pt idx="3139">
                  <c:v>3139</c:v>
                </c:pt>
                <c:pt idx="3140">
                  <c:v>3140</c:v>
                </c:pt>
                <c:pt idx="3141">
                  <c:v>3141</c:v>
                </c:pt>
                <c:pt idx="3142">
                  <c:v>3142</c:v>
                </c:pt>
                <c:pt idx="3143">
                  <c:v>3143</c:v>
                </c:pt>
                <c:pt idx="3144">
                  <c:v>3144</c:v>
                </c:pt>
                <c:pt idx="3145">
                  <c:v>3145</c:v>
                </c:pt>
                <c:pt idx="3146">
                  <c:v>3146</c:v>
                </c:pt>
                <c:pt idx="3147">
                  <c:v>3147</c:v>
                </c:pt>
                <c:pt idx="3148">
                  <c:v>3148</c:v>
                </c:pt>
                <c:pt idx="3149">
                  <c:v>3149</c:v>
                </c:pt>
                <c:pt idx="3150">
                  <c:v>3150</c:v>
                </c:pt>
                <c:pt idx="3151">
                  <c:v>3151</c:v>
                </c:pt>
                <c:pt idx="3152">
                  <c:v>3152</c:v>
                </c:pt>
                <c:pt idx="3153">
                  <c:v>3153</c:v>
                </c:pt>
                <c:pt idx="3154">
                  <c:v>3154</c:v>
                </c:pt>
                <c:pt idx="3155">
                  <c:v>3155</c:v>
                </c:pt>
                <c:pt idx="3156">
                  <c:v>3156</c:v>
                </c:pt>
                <c:pt idx="3157">
                  <c:v>3157</c:v>
                </c:pt>
                <c:pt idx="3158">
                  <c:v>3158</c:v>
                </c:pt>
                <c:pt idx="3159">
                  <c:v>3159</c:v>
                </c:pt>
                <c:pt idx="3160">
                  <c:v>3160</c:v>
                </c:pt>
                <c:pt idx="3161">
                  <c:v>3161</c:v>
                </c:pt>
                <c:pt idx="3162">
                  <c:v>3162</c:v>
                </c:pt>
                <c:pt idx="3163">
                  <c:v>3163</c:v>
                </c:pt>
                <c:pt idx="3164">
                  <c:v>3164</c:v>
                </c:pt>
                <c:pt idx="3165">
                  <c:v>3165</c:v>
                </c:pt>
                <c:pt idx="3166">
                  <c:v>3166</c:v>
                </c:pt>
                <c:pt idx="3167">
                  <c:v>3167</c:v>
                </c:pt>
                <c:pt idx="3168">
                  <c:v>3168</c:v>
                </c:pt>
                <c:pt idx="3169">
                  <c:v>3169</c:v>
                </c:pt>
                <c:pt idx="3170">
                  <c:v>3170</c:v>
                </c:pt>
                <c:pt idx="3171">
                  <c:v>3171</c:v>
                </c:pt>
                <c:pt idx="3172">
                  <c:v>3172</c:v>
                </c:pt>
                <c:pt idx="3173">
                  <c:v>3173</c:v>
                </c:pt>
                <c:pt idx="3174">
                  <c:v>3174</c:v>
                </c:pt>
                <c:pt idx="3175">
                  <c:v>3175</c:v>
                </c:pt>
                <c:pt idx="3176">
                  <c:v>3176</c:v>
                </c:pt>
                <c:pt idx="3177">
                  <c:v>3177</c:v>
                </c:pt>
                <c:pt idx="3178">
                  <c:v>3178</c:v>
                </c:pt>
                <c:pt idx="3179">
                  <c:v>3179</c:v>
                </c:pt>
                <c:pt idx="3180">
                  <c:v>3180</c:v>
                </c:pt>
                <c:pt idx="3181">
                  <c:v>3181</c:v>
                </c:pt>
                <c:pt idx="3182">
                  <c:v>3182</c:v>
                </c:pt>
                <c:pt idx="3183">
                  <c:v>3183</c:v>
                </c:pt>
                <c:pt idx="3184">
                  <c:v>3184</c:v>
                </c:pt>
                <c:pt idx="3185">
                  <c:v>3185</c:v>
                </c:pt>
                <c:pt idx="3186">
                  <c:v>3186</c:v>
                </c:pt>
                <c:pt idx="3187">
                  <c:v>3187</c:v>
                </c:pt>
                <c:pt idx="3188">
                  <c:v>3188</c:v>
                </c:pt>
                <c:pt idx="3189">
                  <c:v>3189</c:v>
                </c:pt>
                <c:pt idx="3190">
                  <c:v>3190</c:v>
                </c:pt>
                <c:pt idx="3191">
                  <c:v>3191</c:v>
                </c:pt>
                <c:pt idx="3192">
                  <c:v>3192</c:v>
                </c:pt>
                <c:pt idx="3193">
                  <c:v>3193</c:v>
                </c:pt>
                <c:pt idx="3194">
                  <c:v>3194</c:v>
                </c:pt>
                <c:pt idx="3195">
                  <c:v>3195</c:v>
                </c:pt>
                <c:pt idx="3196">
                  <c:v>3196</c:v>
                </c:pt>
                <c:pt idx="3197">
                  <c:v>3197</c:v>
                </c:pt>
                <c:pt idx="3198">
                  <c:v>3198</c:v>
                </c:pt>
                <c:pt idx="3199">
                  <c:v>3199</c:v>
                </c:pt>
                <c:pt idx="3200">
                  <c:v>3200</c:v>
                </c:pt>
                <c:pt idx="3201">
                  <c:v>3201</c:v>
                </c:pt>
                <c:pt idx="3202">
                  <c:v>3202</c:v>
                </c:pt>
                <c:pt idx="3203">
                  <c:v>3203</c:v>
                </c:pt>
                <c:pt idx="3204">
                  <c:v>3204</c:v>
                </c:pt>
                <c:pt idx="3205">
                  <c:v>3205</c:v>
                </c:pt>
                <c:pt idx="3206">
                  <c:v>3206</c:v>
                </c:pt>
                <c:pt idx="3207">
                  <c:v>3207</c:v>
                </c:pt>
                <c:pt idx="3208">
                  <c:v>3208</c:v>
                </c:pt>
                <c:pt idx="3209">
                  <c:v>3209</c:v>
                </c:pt>
                <c:pt idx="3210">
                  <c:v>3210</c:v>
                </c:pt>
                <c:pt idx="3211">
                  <c:v>3211</c:v>
                </c:pt>
                <c:pt idx="3212">
                  <c:v>3212</c:v>
                </c:pt>
                <c:pt idx="3213">
                  <c:v>3213</c:v>
                </c:pt>
                <c:pt idx="3214">
                  <c:v>3214</c:v>
                </c:pt>
                <c:pt idx="3215">
                  <c:v>3215</c:v>
                </c:pt>
                <c:pt idx="3216">
                  <c:v>3216</c:v>
                </c:pt>
                <c:pt idx="3217">
                  <c:v>3217</c:v>
                </c:pt>
                <c:pt idx="3218">
                  <c:v>3218</c:v>
                </c:pt>
                <c:pt idx="3219">
                  <c:v>3219</c:v>
                </c:pt>
                <c:pt idx="3220">
                  <c:v>3220</c:v>
                </c:pt>
                <c:pt idx="3221">
                  <c:v>3221</c:v>
                </c:pt>
                <c:pt idx="3222">
                  <c:v>3222</c:v>
                </c:pt>
                <c:pt idx="3223">
                  <c:v>3223</c:v>
                </c:pt>
                <c:pt idx="3224">
                  <c:v>3224</c:v>
                </c:pt>
                <c:pt idx="3225">
                  <c:v>3225</c:v>
                </c:pt>
                <c:pt idx="3226">
                  <c:v>3226</c:v>
                </c:pt>
                <c:pt idx="3227">
                  <c:v>3227</c:v>
                </c:pt>
                <c:pt idx="3228">
                  <c:v>3228</c:v>
                </c:pt>
                <c:pt idx="3229">
                  <c:v>3229</c:v>
                </c:pt>
                <c:pt idx="3230">
                  <c:v>3230</c:v>
                </c:pt>
                <c:pt idx="3231">
                  <c:v>3231</c:v>
                </c:pt>
                <c:pt idx="3232">
                  <c:v>3232</c:v>
                </c:pt>
                <c:pt idx="3233">
                  <c:v>3233</c:v>
                </c:pt>
                <c:pt idx="3234">
                  <c:v>3234</c:v>
                </c:pt>
                <c:pt idx="3235">
                  <c:v>3235</c:v>
                </c:pt>
                <c:pt idx="3236">
                  <c:v>3236</c:v>
                </c:pt>
                <c:pt idx="3237">
                  <c:v>3237</c:v>
                </c:pt>
                <c:pt idx="3238">
                  <c:v>3238</c:v>
                </c:pt>
                <c:pt idx="3239">
                  <c:v>3239</c:v>
                </c:pt>
                <c:pt idx="3240">
                  <c:v>3240</c:v>
                </c:pt>
                <c:pt idx="3241">
                  <c:v>3241</c:v>
                </c:pt>
                <c:pt idx="3242">
                  <c:v>3242</c:v>
                </c:pt>
                <c:pt idx="3243">
                  <c:v>3243</c:v>
                </c:pt>
                <c:pt idx="3244">
                  <c:v>3244</c:v>
                </c:pt>
                <c:pt idx="3245">
                  <c:v>3245</c:v>
                </c:pt>
                <c:pt idx="3246">
                  <c:v>3246</c:v>
                </c:pt>
                <c:pt idx="3247">
                  <c:v>3247</c:v>
                </c:pt>
                <c:pt idx="3248">
                  <c:v>3248</c:v>
                </c:pt>
                <c:pt idx="3249">
                  <c:v>3249</c:v>
                </c:pt>
                <c:pt idx="3250">
                  <c:v>3250</c:v>
                </c:pt>
                <c:pt idx="3251">
                  <c:v>3251</c:v>
                </c:pt>
                <c:pt idx="3252">
                  <c:v>3252</c:v>
                </c:pt>
                <c:pt idx="3253">
                  <c:v>3253</c:v>
                </c:pt>
                <c:pt idx="3254">
                  <c:v>3254</c:v>
                </c:pt>
                <c:pt idx="3255">
                  <c:v>3255</c:v>
                </c:pt>
                <c:pt idx="3256">
                  <c:v>3256</c:v>
                </c:pt>
                <c:pt idx="3257">
                  <c:v>3257</c:v>
                </c:pt>
                <c:pt idx="3258">
                  <c:v>3258</c:v>
                </c:pt>
                <c:pt idx="3259">
                  <c:v>3259</c:v>
                </c:pt>
                <c:pt idx="3260">
                  <c:v>3260</c:v>
                </c:pt>
                <c:pt idx="3261">
                  <c:v>3261</c:v>
                </c:pt>
                <c:pt idx="3262">
                  <c:v>3262</c:v>
                </c:pt>
                <c:pt idx="3263">
                  <c:v>3263</c:v>
                </c:pt>
                <c:pt idx="3264">
                  <c:v>3264</c:v>
                </c:pt>
                <c:pt idx="3265">
                  <c:v>3265</c:v>
                </c:pt>
                <c:pt idx="3266">
                  <c:v>3266</c:v>
                </c:pt>
                <c:pt idx="3267">
                  <c:v>3267</c:v>
                </c:pt>
                <c:pt idx="3268">
                  <c:v>3268</c:v>
                </c:pt>
                <c:pt idx="3269">
                  <c:v>3269</c:v>
                </c:pt>
                <c:pt idx="3270">
                  <c:v>3270</c:v>
                </c:pt>
                <c:pt idx="3271">
                  <c:v>3271</c:v>
                </c:pt>
                <c:pt idx="3272">
                  <c:v>3272</c:v>
                </c:pt>
                <c:pt idx="3273">
                  <c:v>3273</c:v>
                </c:pt>
                <c:pt idx="3274">
                  <c:v>3274</c:v>
                </c:pt>
                <c:pt idx="3275">
                  <c:v>3275</c:v>
                </c:pt>
                <c:pt idx="3276">
                  <c:v>3276</c:v>
                </c:pt>
                <c:pt idx="3277">
                  <c:v>3277</c:v>
                </c:pt>
                <c:pt idx="3278">
                  <c:v>3278</c:v>
                </c:pt>
                <c:pt idx="3279">
                  <c:v>3279</c:v>
                </c:pt>
                <c:pt idx="3280">
                  <c:v>3280</c:v>
                </c:pt>
                <c:pt idx="3281">
                  <c:v>3281</c:v>
                </c:pt>
                <c:pt idx="3282">
                  <c:v>3282</c:v>
                </c:pt>
                <c:pt idx="3283">
                  <c:v>3283</c:v>
                </c:pt>
                <c:pt idx="3284">
                  <c:v>3284</c:v>
                </c:pt>
                <c:pt idx="3285">
                  <c:v>3285</c:v>
                </c:pt>
                <c:pt idx="3286">
                  <c:v>3286</c:v>
                </c:pt>
                <c:pt idx="3287">
                  <c:v>3287</c:v>
                </c:pt>
                <c:pt idx="3288">
                  <c:v>3288</c:v>
                </c:pt>
                <c:pt idx="3289">
                  <c:v>3289</c:v>
                </c:pt>
                <c:pt idx="3290">
                  <c:v>3290</c:v>
                </c:pt>
                <c:pt idx="3291">
                  <c:v>3291</c:v>
                </c:pt>
                <c:pt idx="3292">
                  <c:v>3292</c:v>
                </c:pt>
                <c:pt idx="3293">
                  <c:v>3293</c:v>
                </c:pt>
                <c:pt idx="3294">
                  <c:v>3294</c:v>
                </c:pt>
                <c:pt idx="3295">
                  <c:v>3295</c:v>
                </c:pt>
                <c:pt idx="3296">
                  <c:v>3296</c:v>
                </c:pt>
                <c:pt idx="3297">
                  <c:v>3297</c:v>
                </c:pt>
                <c:pt idx="3298">
                  <c:v>3298</c:v>
                </c:pt>
                <c:pt idx="3299">
                  <c:v>3299</c:v>
                </c:pt>
                <c:pt idx="3300">
                  <c:v>3300</c:v>
                </c:pt>
                <c:pt idx="3301">
                  <c:v>3301</c:v>
                </c:pt>
                <c:pt idx="3302">
                  <c:v>3302</c:v>
                </c:pt>
                <c:pt idx="3303">
                  <c:v>3303</c:v>
                </c:pt>
                <c:pt idx="3304">
                  <c:v>3304</c:v>
                </c:pt>
                <c:pt idx="3305">
                  <c:v>3305</c:v>
                </c:pt>
                <c:pt idx="3306">
                  <c:v>3306</c:v>
                </c:pt>
                <c:pt idx="3307">
                  <c:v>3307</c:v>
                </c:pt>
                <c:pt idx="3308">
                  <c:v>3308</c:v>
                </c:pt>
                <c:pt idx="3309">
                  <c:v>3309</c:v>
                </c:pt>
                <c:pt idx="3310">
                  <c:v>3310</c:v>
                </c:pt>
                <c:pt idx="3311">
                  <c:v>3311</c:v>
                </c:pt>
                <c:pt idx="3312">
                  <c:v>3312</c:v>
                </c:pt>
                <c:pt idx="3313">
                  <c:v>3313</c:v>
                </c:pt>
                <c:pt idx="3314">
                  <c:v>3314</c:v>
                </c:pt>
                <c:pt idx="3315">
                  <c:v>3315</c:v>
                </c:pt>
                <c:pt idx="3316">
                  <c:v>3316</c:v>
                </c:pt>
                <c:pt idx="3317">
                  <c:v>3317</c:v>
                </c:pt>
                <c:pt idx="3318">
                  <c:v>3318</c:v>
                </c:pt>
                <c:pt idx="3319">
                  <c:v>3319</c:v>
                </c:pt>
                <c:pt idx="3320">
                  <c:v>3320</c:v>
                </c:pt>
                <c:pt idx="3321">
                  <c:v>3321</c:v>
                </c:pt>
                <c:pt idx="3322">
                  <c:v>3322</c:v>
                </c:pt>
                <c:pt idx="3323">
                  <c:v>3323</c:v>
                </c:pt>
                <c:pt idx="3324">
                  <c:v>3324</c:v>
                </c:pt>
                <c:pt idx="3325">
                  <c:v>3325</c:v>
                </c:pt>
                <c:pt idx="3326">
                  <c:v>3326</c:v>
                </c:pt>
                <c:pt idx="3327">
                  <c:v>3327</c:v>
                </c:pt>
                <c:pt idx="3328">
                  <c:v>3328</c:v>
                </c:pt>
                <c:pt idx="3329">
                  <c:v>3329</c:v>
                </c:pt>
                <c:pt idx="3330">
                  <c:v>3330</c:v>
                </c:pt>
                <c:pt idx="3331">
                  <c:v>3331</c:v>
                </c:pt>
                <c:pt idx="3332">
                  <c:v>3332</c:v>
                </c:pt>
                <c:pt idx="3333">
                  <c:v>3333</c:v>
                </c:pt>
                <c:pt idx="3334">
                  <c:v>3334</c:v>
                </c:pt>
                <c:pt idx="3335">
                  <c:v>3335</c:v>
                </c:pt>
                <c:pt idx="3336">
                  <c:v>3336</c:v>
                </c:pt>
                <c:pt idx="3337">
                  <c:v>3337</c:v>
                </c:pt>
                <c:pt idx="3338">
                  <c:v>3338</c:v>
                </c:pt>
                <c:pt idx="3339">
                  <c:v>3339</c:v>
                </c:pt>
                <c:pt idx="3340">
                  <c:v>3340</c:v>
                </c:pt>
                <c:pt idx="3341">
                  <c:v>3341</c:v>
                </c:pt>
                <c:pt idx="3342">
                  <c:v>3342</c:v>
                </c:pt>
                <c:pt idx="3343">
                  <c:v>3343</c:v>
                </c:pt>
                <c:pt idx="3344">
                  <c:v>3344</c:v>
                </c:pt>
                <c:pt idx="3345">
                  <c:v>3345</c:v>
                </c:pt>
                <c:pt idx="3346">
                  <c:v>3346</c:v>
                </c:pt>
                <c:pt idx="3347">
                  <c:v>3347</c:v>
                </c:pt>
                <c:pt idx="3348">
                  <c:v>3348</c:v>
                </c:pt>
                <c:pt idx="3349">
                  <c:v>3349</c:v>
                </c:pt>
                <c:pt idx="3350">
                  <c:v>3350</c:v>
                </c:pt>
                <c:pt idx="3351">
                  <c:v>3351</c:v>
                </c:pt>
                <c:pt idx="3352">
                  <c:v>3352</c:v>
                </c:pt>
                <c:pt idx="3353">
                  <c:v>3353</c:v>
                </c:pt>
                <c:pt idx="3354">
                  <c:v>3354</c:v>
                </c:pt>
                <c:pt idx="3355">
                  <c:v>3355</c:v>
                </c:pt>
                <c:pt idx="3356">
                  <c:v>3356</c:v>
                </c:pt>
                <c:pt idx="3357">
                  <c:v>3357</c:v>
                </c:pt>
                <c:pt idx="3358">
                  <c:v>3358</c:v>
                </c:pt>
                <c:pt idx="3359">
                  <c:v>3359</c:v>
                </c:pt>
                <c:pt idx="3360">
                  <c:v>3360</c:v>
                </c:pt>
                <c:pt idx="3361">
                  <c:v>3361</c:v>
                </c:pt>
                <c:pt idx="3362">
                  <c:v>3362</c:v>
                </c:pt>
                <c:pt idx="3363">
                  <c:v>3363</c:v>
                </c:pt>
                <c:pt idx="3364">
                  <c:v>3364</c:v>
                </c:pt>
                <c:pt idx="3365">
                  <c:v>3365</c:v>
                </c:pt>
                <c:pt idx="3366">
                  <c:v>3366</c:v>
                </c:pt>
                <c:pt idx="3367">
                  <c:v>3367</c:v>
                </c:pt>
                <c:pt idx="3368">
                  <c:v>3368</c:v>
                </c:pt>
                <c:pt idx="3369">
                  <c:v>3369</c:v>
                </c:pt>
                <c:pt idx="3370">
                  <c:v>3370</c:v>
                </c:pt>
                <c:pt idx="3371">
                  <c:v>3371</c:v>
                </c:pt>
                <c:pt idx="3372">
                  <c:v>3372</c:v>
                </c:pt>
                <c:pt idx="3373">
                  <c:v>3373</c:v>
                </c:pt>
                <c:pt idx="3374">
                  <c:v>3374</c:v>
                </c:pt>
                <c:pt idx="3375">
                  <c:v>3375</c:v>
                </c:pt>
                <c:pt idx="3376">
                  <c:v>3376</c:v>
                </c:pt>
                <c:pt idx="3377">
                  <c:v>3377</c:v>
                </c:pt>
                <c:pt idx="3378">
                  <c:v>3378</c:v>
                </c:pt>
                <c:pt idx="3379">
                  <c:v>3379</c:v>
                </c:pt>
                <c:pt idx="3380">
                  <c:v>3380</c:v>
                </c:pt>
                <c:pt idx="3381">
                  <c:v>3381</c:v>
                </c:pt>
                <c:pt idx="3382">
                  <c:v>3382</c:v>
                </c:pt>
                <c:pt idx="3383">
                  <c:v>3383</c:v>
                </c:pt>
                <c:pt idx="3384">
                  <c:v>3384</c:v>
                </c:pt>
                <c:pt idx="3385">
                  <c:v>3385</c:v>
                </c:pt>
                <c:pt idx="3386">
                  <c:v>3386</c:v>
                </c:pt>
                <c:pt idx="3387">
                  <c:v>3387</c:v>
                </c:pt>
                <c:pt idx="3388">
                  <c:v>3388</c:v>
                </c:pt>
                <c:pt idx="3389">
                  <c:v>3389</c:v>
                </c:pt>
                <c:pt idx="3390">
                  <c:v>3390</c:v>
                </c:pt>
                <c:pt idx="3391">
                  <c:v>3391</c:v>
                </c:pt>
                <c:pt idx="3392">
                  <c:v>3392</c:v>
                </c:pt>
                <c:pt idx="3393">
                  <c:v>3393</c:v>
                </c:pt>
                <c:pt idx="3394">
                  <c:v>3394</c:v>
                </c:pt>
                <c:pt idx="3395">
                  <c:v>3395</c:v>
                </c:pt>
                <c:pt idx="3396">
                  <c:v>3396</c:v>
                </c:pt>
                <c:pt idx="3397">
                  <c:v>3397</c:v>
                </c:pt>
                <c:pt idx="3398">
                  <c:v>3398</c:v>
                </c:pt>
                <c:pt idx="3399">
                  <c:v>3399</c:v>
                </c:pt>
                <c:pt idx="3400">
                  <c:v>3400</c:v>
                </c:pt>
                <c:pt idx="3401">
                  <c:v>3401</c:v>
                </c:pt>
                <c:pt idx="3402">
                  <c:v>3402</c:v>
                </c:pt>
                <c:pt idx="3403">
                  <c:v>3403</c:v>
                </c:pt>
                <c:pt idx="3404">
                  <c:v>3404</c:v>
                </c:pt>
                <c:pt idx="3405">
                  <c:v>3405</c:v>
                </c:pt>
                <c:pt idx="3406">
                  <c:v>3406</c:v>
                </c:pt>
                <c:pt idx="3407">
                  <c:v>3407</c:v>
                </c:pt>
                <c:pt idx="3408">
                  <c:v>3408</c:v>
                </c:pt>
                <c:pt idx="3409">
                  <c:v>3409</c:v>
                </c:pt>
                <c:pt idx="3410">
                  <c:v>3410</c:v>
                </c:pt>
                <c:pt idx="3411">
                  <c:v>3411</c:v>
                </c:pt>
                <c:pt idx="3412">
                  <c:v>3412</c:v>
                </c:pt>
                <c:pt idx="3413">
                  <c:v>3413</c:v>
                </c:pt>
                <c:pt idx="3414">
                  <c:v>3414</c:v>
                </c:pt>
                <c:pt idx="3415">
                  <c:v>3415</c:v>
                </c:pt>
                <c:pt idx="3416">
                  <c:v>3416</c:v>
                </c:pt>
                <c:pt idx="3417">
                  <c:v>3417</c:v>
                </c:pt>
                <c:pt idx="3418">
                  <c:v>3418</c:v>
                </c:pt>
                <c:pt idx="3419">
                  <c:v>3419</c:v>
                </c:pt>
                <c:pt idx="3420">
                  <c:v>3420</c:v>
                </c:pt>
                <c:pt idx="3421">
                  <c:v>3421</c:v>
                </c:pt>
                <c:pt idx="3422">
                  <c:v>3422</c:v>
                </c:pt>
                <c:pt idx="3423">
                  <c:v>3423</c:v>
                </c:pt>
                <c:pt idx="3424">
                  <c:v>3424</c:v>
                </c:pt>
                <c:pt idx="3425">
                  <c:v>3425</c:v>
                </c:pt>
                <c:pt idx="3426">
                  <c:v>3426</c:v>
                </c:pt>
                <c:pt idx="3427">
                  <c:v>3427</c:v>
                </c:pt>
                <c:pt idx="3428">
                  <c:v>3428</c:v>
                </c:pt>
                <c:pt idx="3429">
                  <c:v>3429</c:v>
                </c:pt>
                <c:pt idx="3430">
                  <c:v>3430</c:v>
                </c:pt>
                <c:pt idx="3431">
                  <c:v>3431</c:v>
                </c:pt>
                <c:pt idx="3432">
                  <c:v>3432</c:v>
                </c:pt>
                <c:pt idx="3433">
                  <c:v>3433</c:v>
                </c:pt>
                <c:pt idx="3434">
                  <c:v>3434</c:v>
                </c:pt>
                <c:pt idx="3435">
                  <c:v>3435</c:v>
                </c:pt>
                <c:pt idx="3436">
                  <c:v>3436</c:v>
                </c:pt>
                <c:pt idx="3437">
                  <c:v>3437</c:v>
                </c:pt>
                <c:pt idx="3438">
                  <c:v>3438</c:v>
                </c:pt>
                <c:pt idx="3439">
                  <c:v>3439</c:v>
                </c:pt>
                <c:pt idx="3440">
                  <c:v>3440</c:v>
                </c:pt>
                <c:pt idx="3441">
                  <c:v>3441</c:v>
                </c:pt>
                <c:pt idx="3442">
                  <c:v>3442</c:v>
                </c:pt>
                <c:pt idx="3443">
                  <c:v>3443</c:v>
                </c:pt>
                <c:pt idx="3444">
                  <c:v>3444</c:v>
                </c:pt>
                <c:pt idx="3445">
                  <c:v>3445</c:v>
                </c:pt>
                <c:pt idx="3446">
                  <c:v>3446</c:v>
                </c:pt>
                <c:pt idx="3447">
                  <c:v>3447</c:v>
                </c:pt>
                <c:pt idx="3448">
                  <c:v>3448</c:v>
                </c:pt>
                <c:pt idx="3449">
                  <c:v>3449</c:v>
                </c:pt>
                <c:pt idx="3450">
                  <c:v>3450</c:v>
                </c:pt>
                <c:pt idx="3451">
                  <c:v>3451</c:v>
                </c:pt>
                <c:pt idx="3452">
                  <c:v>3452</c:v>
                </c:pt>
                <c:pt idx="3453">
                  <c:v>3453</c:v>
                </c:pt>
                <c:pt idx="3454">
                  <c:v>3454</c:v>
                </c:pt>
                <c:pt idx="3455">
                  <c:v>3455</c:v>
                </c:pt>
                <c:pt idx="3456">
                  <c:v>3456</c:v>
                </c:pt>
                <c:pt idx="3457">
                  <c:v>3457</c:v>
                </c:pt>
                <c:pt idx="3458">
                  <c:v>3458</c:v>
                </c:pt>
                <c:pt idx="3459">
                  <c:v>3459</c:v>
                </c:pt>
                <c:pt idx="3460">
                  <c:v>3460</c:v>
                </c:pt>
                <c:pt idx="3461">
                  <c:v>3461</c:v>
                </c:pt>
                <c:pt idx="3462">
                  <c:v>3462</c:v>
                </c:pt>
                <c:pt idx="3463">
                  <c:v>3463</c:v>
                </c:pt>
                <c:pt idx="3464">
                  <c:v>3464</c:v>
                </c:pt>
                <c:pt idx="3465">
                  <c:v>3465</c:v>
                </c:pt>
                <c:pt idx="3466">
                  <c:v>3466</c:v>
                </c:pt>
                <c:pt idx="3467">
                  <c:v>3467</c:v>
                </c:pt>
                <c:pt idx="3468">
                  <c:v>3468</c:v>
                </c:pt>
                <c:pt idx="3469">
                  <c:v>3469</c:v>
                </c:pt>
                <c:pt idx="3470">
                  <c:v>3470</c:v>
                </c:pt>
                <c:pt idx="3471">
                  <c:v>3471</c:v>
                </c:pt>
                <c:pt idx="3472">
                  <c:v>3472</c:v>
                </c:pt>
                <c:pt idx="3473">
                  <c:v>3473</c:v>
                </c:pt>
                <c:pt idx="3474">
                  <c:v>3474</c:v>
                </c:pt>
                <c:pt idx="3475">
                  <c:v>3475</c:v>
                </c:pt>
                <c:pt idx="3476">
                  <c:v>3476</c:v>
                </c:pt>
                <c:pt idx="3477">
                  <c:v>3477</c:v>
                </c:pt>
                <c:pt idx="3478">
                  <c:v>3478</c:v>
                </c:pt>
                <c:pt idx="3479">
                  <c:v>3479</c:v>
                </c:pt>
                <c:pt idx="3480">
                  <c:v>3480</c:v>
                </c:pt>
                <c:pt idx="3481">
                  <c:v>3481</c:v>
                </c:pt>
                <c:pt idx="3482">
                  <c:v>3482</c:v>
                </c:pt>
                <c:pt idx="3483">
                  <c:v>3483</c:v>
                </c:pt>
                <c:pt idx="3484">
                  <c:v>3484</c:v>
                </c:pt>
                <c:pt idx="3485">
                  <c:v>3485</c:v>
                </c:pt>
                <c:pt idx="3486">
                  <c:v>3486</c:v>
                </c:pt>
                <c:pt idx="3487">
                  <c:v>3487</c:v>
                </c:pt>
                <c:pt idx="3488">
                  <c:v>3488</c:v>
                </c:pt>
                <c:pt idx="3489">
                  <c:v>3489</c:v>
                </c:pt>
                <c:pt idx="3490">
                  <c:v>3490</c:v>
                </c:pt>
                <c:pt idx="3491">
                  <c:v>3491</c:v>
                </c:pt>
                <c:pt idx="3492">
                  <c:v>3492</c:v>
                </c:pt>
                <c:pt idx="3493">
                  <c:v>3493</c:v>
                </c:pt>
                <c:pt idx="3494">
                  <c:v>3494</c:v>
                </c:pt>
                <c:pt idx="3495">
                  <c:v>3495</c:v>
                </c:pt>
                <c:pt idx="3496">
                  <c:v>3496</c:v>
                </c:pt>
                <c:pt idx="3497">
                  <c:v>3497</c:v>
                </c:pt>
                <c:pt idx="3498">
                  <c:v>3498</c:v>
                </c:pt>
                <c:pt idx="3499">
                  <c:v>3499</c:v>
                </c:pt>
                <c:pt idx="3500">
                  <c:v>3500</c:v>
                </c:pt>
                <c:pt idx="3501">
                  <c:v>3501</c:v>
                </c:pt>
                <c:pt idx="3502">
                  <c:v>3502</c:v>
                </c:pt>
                <c:pt idx="3503">
                  <c:v>3503</c:v>
                </c:pt>
                <c:pt idx="3504">
                  <c:v>3504</c:v>
                </c:pt>
                <c:pt idx="3505">
                  <c:v>3505</c:v>
                </c:pt>
                <c:pt idx="3506">
                  <c:v>3506</c:v>
                </c:pt>
                <c:pt idx="3507">
                  <c:v>3507</c:v>
                </c:pt>
                <c:pt idx="3508">
                  <c:v>3508</c:v>
                </c:pt>
                <c:pt idx="3509">
                  <c:v>3509</c:v>
                </c:pt>
                <c:pt idx="3510">
                  <c:v>3510</c:v>
                </c:pt>
                <c:pt idx="3511">
                  <c:v>3511</c:v>
                </c:pt>
                <c:pt idx="3512">
                  <c:v>3512</c:v>
                </c:pt>
                <c:pt idx="3513">
                  <c:v>3513</c:v>
                </c:pt>
                <c:pt idx="3514">
                  <c:v>3514</c:v>
                </c:pt>
                <c:pt idx="3515">
                  <c:v>3515</c:v>
                </c:pt>
                <c:pt idx="3516">
                  <c:v>3516</c:v>
                </c:pt>
                <c:pt idx="3517">
                  <c:v>3517</c:v>
                </c:pt>
                <c:pt idx="3518">
                  <c:v>3518</c:v>
                </c:pt>
                <c:pt idx="3519">
                  <c:v>3519</c:v>
                </c:pt>
                <c:pt idx="3520">
                  <c:v>3520</c:v>
                </c:pt>
                <c:pt idx="3521">
                  <c:v>3521</c:v>
                </c:pt>
                <c:pt idx="3522">
                  <c:v>3522</c:v>
                </c:pt>
                <c:pt idx="3523">
                  <c:v>3523</c:v>
                </c:pt>
                <c:pt idx="3524">
                  <c:v>3524</c:v>
                </c:pt>
                <c:pt idx="3525">
                  <c:v>3525</c:v>
                </c:pt>
                <c:pt idx="3526">
                  <c:v>3526</c:v>
                </c:pt>
                <c:pt idx="3527">
                  <c:v>3527</c:v>
                </c:pt>
                <c:pt idx="3528">
                  <c:v>3528</c:v>
                </c:pt>
                <c:pt idx="3529">
                  <c:v>3529</c:v>
                </c:pt>
                <c:pt idx="3530">
                  <c:v>3530</c:v>
                </c:pt>
                <c:pt idx="3531">
                  <c:v>3531</c:v>
                </c:pt>
                <c:pt idx="3532">
                  <c:v>3532</c:v>
                </c:pt>
                <c:pt idx="3533">
                  <c:v>3533</c:v>
                </c:pt>
                <c:pt idx="3534">
                  <c:v>3534</c:v>
                </c:pt>
                <c:pt idx="3535">
                  <c:v>3535</c:v>
                </c:pt>
                <c:pt idx="3536">
                  <c:v>3536</c:v>
                </c:pt>
                <c:pt idx="3537">
                  <c:v>3537</c:v>
                </c:pt>
                <c:pt idx="3538">
                  <c:v>3538</c:v>
                </c:pt>
                <c:pt idx="3539">
                  <c:v>3539</c:v>
                </c:pt>
                <c:pt idx="3540">
                  <c:v>3540</c:v>
                </c:pt>
                <c:pt idx="3541">
                  <c:v>3541</c:v>
                </c:pt>
                <c:pt idx="3542">
                  <c:v>3542</c:v>
                </c:pt>
                <c:pt idx="3543">
                  <c:v>3543</c:v>
                </c:pt>
                <c:pt idx="3544">
                  <c:v>3544</c:v>
                </c:pt>
                <c:pt idx="3545">
                  <c:v>3545</c:v>
                </c:pt>
                <c:pt idx="3546">
                  <c:v>3546</c:v>
                </c:pt>
                <c:pt idx="3547">
                  <c:v>3547</c:v>
                </c:pt>
                <c:pt idx="3548">
                  <c:v>3548</c:v>
                </c:pt>
                <c:pt idx="3549">
                  <c:v>3549</c:v>
                </c:pt>
                <c:pt idx="3550">
                  <c:v>3550</c:v>
                </c:pt>
                <c:pt idx="3551">
                  <c:v>3551</c:v>
                </c:pt>
                <c:pt idx="3552">
                  <c:v>3552</c:v>
                </c:pt>
                <c:pt idx="3553">
                  <c:v>3553</c:v>
                </c:pt>
                <c:pt idx="3554">
                  <c:v>3554</c:v>
                </c:pt>
                <c:pt idx="3555">
                  <c:v>3555</c:v>
                </c:pt>
                <c:pt idx="3556">
                  <c:v>3556</c:v>
                </c:pt>
                <c:pt idx="3557">
                  <c:v>3557</c:v>
                </c:pt>
                <c:pt idx="3558">
                  <c:v>3558</c:v>
                </c:pt>
                <c:pt idx="3559">
                  <c:v>3559</c:v>
                </c:pt>
                <c:pt idx="3560">
                  <c:v>3560</c:v>
                </c:pt>
                <c:pt idx="3561">
                  <c:v>3561</c:v>
                </c:pt>
                <c:pt idx="3562">
                  <c:v>3562</c:v>
                </c:pt>
                <c:pt idx="3563">
                  <c:v>3563</c:v>
                </c:pt>
                <c:pt idx="3564">
                  <c:v>3564</c:v>
                </c:pt>
                <c:pt idx="3565">
                  <c:v>3565</c:v>
                </c:pt>
                <c:pt idx="3566">
                  <c:v>3566</c:v>
                </c:pt>
                <c:pt idx="3567">
                  <c:v>3567</c:v>
                </c:pt>
                <c:pt idx="3568">
                  <c:v>3568</c:v>
                </c:pt>
                <c:pt idx="3569">
                  <c:v>3569</c:v>
                </c:pt>
                <c:pt idx="3570">
                  <c:v>3570</c:v>
                </c:pt>
                <c:pt idx="3571">
                  <c:v>3571</c:v>
                </c:pt>
                <c:pt idx="3572">
                  <c:v>3572</c:v>
                </c:pt>
                <c:pt idx="3573">
                  <c:v>3573</c:v>
                </c:pt>
                <c:pt idx="3574">
                  <c:v>3574</c:v>
                </c:pt>
                <c:pt idx="3575">
                  <c:v>3575</c:v>
                </c:pt>
                <c:pt idx="3576">
                  <c:v>3576</c:v>
                </c:pt>
                <c:pt idx="3577">
                  <c:v>3577</c:v>
                </c:pt>
                <c:pt idx="3578">
                  <c:v>3578</c:v>
                </c:pt>
                <c:pt idx="3579">
                  <c:v>3579</c:v>
                </c:pt>
                <c:pt idx="3580">
                  <c:v>3580</c:v>
                </c:pt>
                <c:pt idx="3581">
                  <c:v>3581</c:v>
                </c:pt>
                <c:pt idx="3582">
                  <c:v>3582</c:v>
                </c:pt>
                <c:pt idx="3583">
                  <c:v>3583</c:v>
                </c:pt>
                <c:pt idx="3584">
                  <c:v>3584</c:v>
                </c:pt>
                <c:pt idx="3585">
                  <c:v>3585</c:v>
                </c:pt>
                <c:pt idx="3586">
                  <c:v>3586</c:v>
                </c:pt>
                <c:pt idx="3587">
                  <c:v>3587</c:v>
                </c:pt>
                <c:pt idx="3588">
                  <c:v>3588</c:v>
                </c:pt>
                <c:pt idx="3589">
                  <c:v>3589</c:v>
                </c:pt>
                <c:pt idx="3590">
                  <c:v>3590</c:v>
                </c:pt>
                <c:pt idx="3591">
                  <c:v>3591</c:v>
                </c:pt>
                <c:pt idx="3592">
                  <c:v>3592</c:v>
                </c:pt>
                <c:pt idx="3593">
                  <c:v>3593</c:v>
                </c:pt>
                <c:pt idx="3594">
                  <c:v>3594</c:v>
                </c:pt>
                <c:pt idx="3595">
                  <c:v>3595</c:v>
                </c:pt>
                <c:pt idx="3596">
                  <c:v>3596</c:v>
                </c:pt>
                <c:pt idx="3597">
                  <c:v>3597</c:v>
                </c:pt>
                <c:pt idx="3598">
                  <c:v>3598</c:v>
                </c:pt>
                <c:pt idx="3599">
                  <c:v>3599</c:v>
                </c:pt>
                <c:pt idx="3600">
                  <c:v>3600</c:v>
                </c:pt>
                <c:pt idx="3601">
                  <c:v>3601</c:v>
                </c:pt>
                <c:pt idx="3602">
                  <c:v>3602</c:v>
                </c:pt>
                <c:pt idx="3603">
                  <c:v>3603</c:v>
                </c:pt>
                <c:pt idx="3604">
                  <c:v>3604</c:v>
                </c:pt>
                <c:pt idx="3605">
                  <c:v>3605</c:v>
                </c:pt>
                <c:pt idx="3606">
                  <c:v>3606</c:v>
                </c:pt>
                <c:pt idx="3607">
                  <c:v>3607</c:v>
                </c:pt>
                <c:pt idx="3608">
                  <c:v>3608</c:v>
                </c:pt>
                <c:pt idx="3609">
                  <c:v>3609</c:v>
                </c:pt>
                <c:pt idx="3610">
                  <c:v>3610</c:v>
                </c:pt>
                <c:pt idx="3611">
                  <c:v>3611</c:v>
                </c:pt>
                <c:pt idx="3612">
                  <c:v>3612</c:v>
                </c:pt>
                <c:pt idx="3613">
                  <c:v>3613</c:v>
                </c:pt>
                <c:pt idx="3614">
                  <c:v>3614</c:v>
                </c:pt>
                <c:pt idx="3615">
                  <c:v>3615</c:v>
                </c:pt>
                <c:pt idx="3616">
                  <c:v>3616</c:v>
                </c:pt>
                <c:pt idx="3617">
                  <c:v>3617</c:v>
                </c:pt>
                <c:pt idx="3618">
                  <c:v>3618</c:v>
                </c:pt>
                <c:pt idx="3619">
                  <c:v>3619</c:v>
                </c:pt>
                <c:pt idx="3620">
                  <c:v>3620</c:v>
                </c:pt>
                <c:pt idx="3621">
                  <c:v>3621</c:v>
                </c:pt>
                <c:pt idx="3622">
                  <c:v>3622</c:v>
                </c:pt>
                <c:pt idx="3623">
                  <c:v>3623</c:v>
                </c:pt>
                <c:pt idx="3624">
                  <c:v>3624</c:v>
                </c:pt>
                <c:pt idx="3625">
                  <c:v>3625</c:v>
                </c:pt>
                <c:pt idx="3626">
                  <c:v>3626</c:v>
                </c:pt>
                <c:pt idx="3627">
                  <c:v>3627</c:v>
                </c:pt>
                <c:pt idx="3628">
                  <c:v>3628</c:v>
                </c:pt>
                <c:pt idx="3629">
                  <c:v>3629</c:v>
                </c:pt>
                <c:pt idx="3630">
                  <c:v>3630</c:v>
                </c:pt>
                <c:pt idx="3631">
                  <c:v>3631</c:v>
                </c:pt>
                <c:pt idx="3632">
                  <c:v>3632</c:v>
                </c:pt>
                <c:pt idx="3633">
                  <c:v>3633</c:v>
                </c:pt>
                <c:pt idx="3634">
                  <c:v>3634</c:v>
                </c:pt>
                <c:pt idx="3635">
                  <c:v>3635</c:v>
                </c:pt>
                <c:pt idx="3636">
                  <c:v>3636</c:v>
                </c:pt>
                <c:pt idx="3637">
                  <c:v>3637</c:v>
                </c:pt>
                <c:pt idx="3638">
                  <c:v>3638</c:v>
                </c:pt>
                <c:pt idx="3639">
                  <c:v>3639</c:v>
                </c:pt>
                <c:pt idx="3640">
                  <c:v>3640</c:v>
                </c:pt>
                <c:pt idx="3641">
                  <c:v>3641</c:v>
                </c:pt>
                <c:pt idx="3642">
                  <c:v>3642</c:v>
                </c:pt>
                <c:pt idx="3643">
                  <c:v>3643</c:v>
                </c:pt>
                <c:pt idx="3644">
                  <c:v>3644</c:v>
                </c:pt>
                <c:pt idx="3645">
                  <c:v>3645</c:v>
                </c:pt>
                <c:pt idx="3646">
                  <c:v>3646</c:v>
                </c:pt>
                <c:pt idx="3647">
                  <c:v>3647</c:v>
                </c:pt>
                <c:pt idx="3648">
                  <c:v>3648</c:v>
                </c:pt>
                <c:pt idx="3649">
                  <c:v>3649</c:v>
                </c:pt>
                <c:pt idx="3650">
                  <c:v>3650</c:v>
                </c:pt>
                <c:pt idx="3651">
                  <c:v>3651</c:v>
                </c:pt>
                <c:pt idx="3652">
                  <c:v>3652</c:v>
                </c:pt>
                <c:pt idx="3653">
                  <c:v>3653</c:v>
                </c:pt>
                <c:pt idx="3654">
                  <c:v>3654</c:v>
                </c:pt>
                <c:pt idx="3655">
                  <c:v>3655</c:v>
                </c:pt>
                <c:pt idx="3656">
                  <c:v>3656</c:v>
                </c:pt>
                <c:pt idx="3657">
                  <c:v>3657</c:v>
                </c:pt>
                <c:pt idx="3658">
                  <c:v>3658</c:v>
                </c:pt>
                <c:pt idx="3659">
                  <c:v>3659</c:v>
                </c:pt>
                <c:pt idx="3660">
                  <c:v>3660</c:v>
                </c:pt>
                <c:pt idx="3661">
                  <c:v>3661</c:v>
                </c:pt>
                <c:pt idx="3662">
                  <c:v>3662</c:v>
                </c:pt>
                <c:pt idx="3663">
                  <c:v>3663</c:v>
                </c:pt>
                <c:pt idx="3664">
                  <c:v>3664</c:v>
                </c:pt>
                <c:pt idx="3665">
                  <c:v>3665</c:v>
                </c:pt>
                <c:pt idx="3666">
                  <c:v>3666</c:v>
                </c:pt>
                <c:pt idx="3667">
                  <c:v>3667</c:v>
                </c:pt>
                <c:pt idx="3668">
                  <c:v>3668</c:v>
                </c:pt>
                <c:pt idx="3669">
                  <c:v>3669</c:v>
                </c:pt>
                <c:pt idx="3670">
                  <c:v>3670</c:v>
                </c:pt>
                <c:pt idx="3671">
                  <c:v>3671</c:v>
                </c:pt>
                <c:pt idx="3672">
                  <c:v>3672</c:v>
                </c:pt>
                <c:pt idx="3673">
                  <c:v>3673</c:v>
                </c:pt>
                <c:pt idx="3674">
                  <c:v>3674</c:v>
                </c:pt>
                <c:pt idx="3675">
                  <c:v>3675</c:v>
                </c:pt>
                <c:pt idx="3676">
                  <c:v>3676</c:v>
                </c:pt>
                <c:pt idx="3677">
                  <c:v>3677</c:v>
                </c:pt>
                <c:pt idx="3678">
                  <c:v>3678</c:v>
                </c:pt>
                <c:pt idx="3679">
                  <c:v>3679</c:v>
                </c:pt>
                <c:pt idx="3680">
                  <c:v>3680</c:v>
                </c:pt>
                <c:pt idx="3681">
                  <c:v>3681</c:v>
                </c:pt>
                <c:pt idx="3682">
                  <c:v>3682</c:v>
                </c:pt>
                <c:pt idx="3683">
                  <c:v>3683</c:v>
                </c:pt>
                <c:pt idx="3684">
                  <c:v>3684</c:v>
                </c:pt>
                <c:pt idx="3685">
                  <c:v>3685</c:v>
                </c:pt>
                <c:pt idx="3686">
                  <c:v>3686</c:v>
                </c:pt>
                <c:pt idx="3687">
                  <c:v>3687</c:v>
                </c:pt>
                <c:pt idx="3688">
                  <c:v>3688</c:v>
                </c:pt>
                <c:pt idx="3689">
                  <c:v>3689</c:v>
                </c:pt>
                <c:pt idx="3690">
                  <c:v>3690</c:v>
                </c:pt>
                <c:pt idx="3691">
                  <c:v>3691</c:v>
                </c:pt>
                <c:pt idx="3692">
                  <c:v>3692</c:v>
                </c:pt>
                <c:pt idx="3693">
                  <c:v>3693</c:v>
                </c:pt>
                <c:pt idx="3694">
                  <c:v>3694</c:v>
                </c:pt>
                <c:pt idx="3695">
                  <c:v>3695</c:v>
                </c:pt>
                <c:pt idx="3696">
                  <c:v>3696</c:v>
                </c:pt>
                <c:pt idx="3697">
                  <c:v>3697</c:v>
                </c:pt>
                <c:pt idx="3698">
                  <c:v>3698</c:v>
                </c:pt>
                <c:pt idx="3699">
                  <c:v>3699</c:v>
                </c:pt>
                <c:pt idx="3700">
                  <c:v>3700</c:v>
                </c:pt>
                <c:pt idx="3701">
                  <c:v>3701</c:v>
                </c:pt>
                <c:pt idx="3702">
                  <c:v>3702</c:v>
                </c:pt>
                <c:pt idx="3703">
                  <c:v>3703</c:v>
                </c:pt>
                <c:pt idx="3704">
                  <c:v>3704</c:v>
                </c:pt>
                <c:pt idx="3705">
                  <c:v>3705</c:v>
                </c:pt>
                <c:pt idx="3706">
                  <c:v>3706</c:v>
                </c:pt>
                <c:pt idx="3707">
                  <c:v>3707</c:v>
                </c:pt>
                <c:pt idx="3708">
                  <c:v>3708</c:v>
                </c:pt>
                <c:pt idx="3709">
                  <c:v>3709</c:v>
                </c:pt>
                <c:pt idx="3710">
                  <c:v>3710</c:v>
                </c:pt>
                <c:pt idx="3711">
                  <c:v>3711</c:v>
                </c:pt>
                <c:pt idx="3712">
                  <c:v>3712</c:v>
                </c:pt>
                <c:pt idx="3713">
                  <c:v>3713</c:v>
                </c:pt>
                <c:pt idx="3714">
                  <c:v>3714</c:v>
                </c:pt>
                <c:pt idx="3715">
                  <c:v>3715</c:v>
                </c:pt>
                <c:pt idx="3716">
                  <c:v>3716</c:v>
                </c:pt>
                <c:pt idx="3717">
                  <c:v>3717</c:v>
                </c:pt>
                <c:pt idx="3718">
                  <c:v>3718</c:v>
                </c:pt>
                <c:pt idx="3719">
                  <c:v>3719</c:v>
                </c:pt>
                <c:pt idx="3720">
                  <c:v>3720</c:v>
                </c:pt>
                <c:pt idx="3721">
                  <c:v>3721</c:v>
                </c:pt>
                <c:pt idx="3722">
                  <c:v>3722</c:v>
                </c:pt>
                <c:pt idx="3723">
                  <c:v>3723</c:v>
                </c:pt>
                <c:pt idx="3724">
                  <c:v>3724</c:v>
                </c:pt>
                <c:pt idx="3725">
                  <c:v>3725</c:v>
                </c:pt>
                <c:pt idx="3726">
                  <c:v>3726</c:v>
                </c:pt>
                <c:pt idx="3727">
                  <c:v>3727</c:v>
                </c:pt>
                <c:pt idx="3728">
                  <c:v>3728</c:v>
                </c:pt>
                <c:pt idx="3729">
                  <c:v>3729</c:v>
                </c:pt>
                <c:pt idx="3730">
                  <c:v>3730</c:v>
                </c:pt>
                <c:pt idx="3731">
                  <c:v>3731</c:v>
                </c:pt>
                <c:pt idx="3732">
                  <c:v>3732</c:v>
                </c:pt>
                <c:pt idx="3733">
                  <c:v>3733</c:v>
                </c:pt>
                <c:pt idx="3734">
                  <c:v>3734</c:v>
                </c:pt>
                <c:pt idx="3735">
                  <c:v>3735</c:v>
                </c:pt>
                <c:pt idx="3736">
                  <c:v>3736</c:v>
                </c:pt>
                <c:pt idx="3737">
                  <c:v>3737</c:v>
                </c:pt>
                <c:pt idx="3738">
                  <c:v>3738</c:v>
                </c:pt>
                <c:pt idx="3739">
                  <c:v>3739</c:v>
                </c:pt>
                <c:pt idx="3740">
                  <c:v>3740</c:v>
                </c:pt>
                <c:pt idx="3741">
                  <c:v>3741</c:v>
                </c:pt>
                <c:pt idx="3742">
                  <c:v>3742</c:v>
                </c:pt>
                <c:pt idx="3743">
                  <c:v>3743</c:v>
                </c:pt>
                <c:pt idx="3744">
                  <c:v>3744</c:v>
                </c:pt>
                <c:pt idx="3745">
                  <c:v>3745</c:v>
                </c:pt>
                <c:pt idx="3746">
                  <c:v>3746</c:v>
                </c:pt>
                <c:pt idx="3747">
                  <c:v>3747</c:v>
                </c:pt>
                <c:pt idx="3748">
                  <c:v>3748</c:v>
                </c:pt>
                <c:pt idx="3749">
                  <c:v>3749</c:v>
                </c:pt>
                <c:pt idx="3750">
                  <c:v>3750</c:v>
                </c:pt>
                <c:pt idx="3751">
                  <c:v>3751</c:v>
                </c:pt>
                <c:pt idx="3752">
                  <c:v>3752</c:v>
                </c:pt>
                <c:pt idx="3753">
                  <c:v>3753</c:v>
                </c:pt>
                <c:pt idx="3754">
                  <c:v>3754</c:v>
                </c:pt>
                <c:pt idx="3755">
                  <c:v>3755</c:v>
                </c:pt>
                <c:pt idx="3756">
                  <c:v>3756</c:v>
                </c:pt>
                <c:pt idx="3757">
                  <c:v>3757</c:v>
                </c:pt>
                <c:pt idx="3758">
                  <c:v>3758</c:v>
                </c:pt>
                <c:pt idx="3759">
                  <c:v>3759</c:v>
                </c:pt>
                <c:pt idx="3760">
                  <c:v>3760</c:v>
                </c:pt>
                <c:pt idx="3761">
                  <c:v>3761</c:v>
                </c:pt>
                <c:pt idx="3762">
                  <c:v>3762</c:v>
                </c:pt>
                <c:pt idx="3763">
                  <c:v>3763</c:v>
                </c:pt>
                <c:pt idx="3764">
                  <c:v>3764</c:v>
                </c:pt>
                <c:pt idx="3765">
                  <c:v>3765</c:v>
                </c:pt>
                <c:pt idx="3766">
                  <c:v>3766</c:v>
                </c:pt>
                <c:pt idx="3767">
                  <c:v>3767</c:v>
                </c:pt>
                <c:pt idx="3768">
                  <c:v>3768</c:v>
                </c:pt>
                <c:pt idx="3769">
                  <c:v>3769</c:v>
                </c:pt>
                <c:pt idx="3770">
                  <c:v>3770</c:v>
                </c:pt>
                <c:pt idx="3771">
                  <c:v>3771</c:v>
                </c:pt>
                <c:pt idx="3772">
                  <c:v>3772</c:v>
                </c:pt>
                <c:pt idx="3773">
                  <c:v>3773</c:v>
                </c:pt>
                <c:pt idx="3774">
                  <c:v>3774</c:v>
                </c:pt>
                <c:pt idx="3775">
                  <c:v>3775</c:v>
                </c:pt>
                <c:pt idx="3776">
                  <c:v>3776</c:v>
                </c:pt>
                <c:pt idx="3777">
                  <c:v>3777</c:v>
                </c:pt>
                <c:pt idx="3778">
                  <c:v>3778</c:v>
                </c:pt>
                <c:pt idx="3779">
                  <c:v>3779</c:v>
                </c:pt>
                <c:pt idx="3780">
                  <c:v>3780</c:v>
                </c:pt>
                <c:pt idx="3781">
                  <c:v>3781</c:v>
                </c:pt>
                <c:pt idx="3782">
                  <c:v>3782</c:v>
                </c:pt>
                <c:pt idx="3783">
                  <c:v>3783</c:v>
                </c:pt>
                <c:pt idx="3784">
                  <c:v>3784</c:v>
                </c:pt>
                <c:pt idx="3785">
                  <c:v>3785</c:v>
                </c:pt>
                <c:pt idx="3786">
                  <c:v>3786</c:v>
                </c:pt>
                <c:pt idx="3787">
                  <c:v>3787</c:v>
                </c:pt>
                <c:pt idx="3788">
                  <c:v>3788</c:v>
                </c:pt>
                <c:pt idx="3789">
                  <c:v>3789</c:v>
                </c:pt>
                <c:pt idx="3790">
                  <c:v>3790</c:v>
                </c:pt>
                <c:pt idx="3791">
                  <c:v>3791</c:v>
                </c:pt>
                <c:pt idx="3792">
                  <c:v>3792</c:v>
                </c:pt>
                <c:pt idx="3793">
                  <c:v>3793</c:v>
                </c:pt>
                <c:pt idx="3794">
                  <c:v>3794</c:v>
                </c:pt>
                <c:pt idx="3795">
                  <c:v>3795</c:v>
                </c:pt>
                <c:pt idx="3796">
                  <c:v>3796</c:v>
                </c:pt>
                <c:pt idx="3797">
                  <c:v>3797</c:v>
                </c:pt>
                <c:pt idx="3798">
                  <c:v>3798</c:v>
                </c:pt>
                <c:pt idx="3799">
                  <c:v>3799</c:v>
                </c:pt>
                <c:pt idx="3800">
                  <c:v>3800</c:v>
                </c:pt>
                <c:pt idx="3801">
                  <c:v>3801</c:v>
                </c:pt>
                <c:pt idx="3802">
                  <c:v>3802</c:v>
                </c:pt>
                <c:pt idx="3803">
                  <c:v>3803</c:v>
                </c:pt>
                <c:pt idx="3804">
                  <c:v>3804</c:v>
                </c:pt>
                <c:pt idx="3805">
                  <c:v>3805</c:v>
                </c:pt>
                <c:pt idx="3806">
                  <c:v>3806</c:v>
                </c:pt>
                <c:pt idx="3807">
                  <c:v>3807</c:v>
                </c:pt>
                <c:pt idx="3808">
                  <c:v>3808</c:v>
                </c:pt>
                <c:pt idx="3809">
                  <c:v>3809</c:v>
                </c:pt>
                <c:pt idx="3810">
                  <c:v>3810</c:v>
                </c:pt>
                <c:pt idx="3811">
                  <c:v>3811</c:v>
                </c:pt>
                <c:pt idx="3812">
                  <c:v>3812</c:v>
                </c:pt>
                <c:pt idx="3813">
                  <c:v>3813</c:v>
                </c:pt>
                <c:pt idx="3814">
                  <c:v>3814</c:v>
                </c:pt>
                <c:pt idx="3815">
                  <c:v>3815</c:v>
                </c:pt>
                <c:pt idx="3816">
                  <c:v>3816</c:v>
                </c:pt>
                <c:pt idx="3817">
                  <c:v>3817</c:v>
                </c:pt>
                <c:pt idx="3818">
                  <c:v>3818</c:v>
                </c:pt>
                <c:pt idx="3819">
                  <c:v>3819</c:v>
                </c:pt>
                <c:pt idx="3820">
                  <c:v>3820</c:v>
                </c:pt>
                <c:pt idx="3821">
                  <c:v>3821</c:v>
                </c:pt>
                <c:pt idx="3822">
                  <c:v>3822</c:v>
                </c:pt>
                <c:pt idx="3823">
                  <c:v>3823</c:v>
                </c:pt>
                <c:pt idx="3824">
                  <c:v>3824</c:v>
                </c:pt>
                <c:pt idx="3825">
                  <c:v>3825</c:v>
                </c:pt>
                <c:pt idx="3826">
                  <c:v>3826</c:v>
                </c:pt>
                <c:pt idx="3827">
                  <c:v>3827</c:v>
                </c:pt>
                <c:pt idx="3828">
                  <c:v>3828</c:v>
                </c:pt>
                <c:pt idx="3829">
                  <c:v>3829</c:v>
                </c:pt>
                <c:pt idx="3830">
                  <c:v>3830</c:v>
                </c:pt>
                <c:pt idx="3831">
                  <c:v>3831</c:v>
                </c:pt>
                <c:pt idx="3832">
                  <c:v>3832</c:v>
                </c:pt>
                <c:pt idx="3833">
                  <c:v>3833</c:v>
                </c:pt>
                <c:pt idx="3834">
                  <c:v>3834</c:v>
                </c:pt>
                <c:pt idx="3835">
                  <c:v>3835</c:v>
                </c:pt>
                <c:pt idx="3836">
                  <c:v>3836</c:v>
                </c:pt>
                <c:pt idx="3837">
                  <c:v>3837</c:v>
                </c:pt>
                <c:pt idx="3838">
                  <c:v>3838</c:v>
                </c:pt>
                <c:pt idx="3839">
                  <c:v>3839</c:v>
                </c:pt>
                <c:pt idx="3840">
                  <c:v>3840</c:v>
                </c:pt>
                <c:pt idx="3841">
                  <c:v>3841</c:v>
                </c:pt>
                <c:pt idx="3842">
                  <c:v>3842</c:v>
                </c:pt>
                <c:pt idx="3843">
                  <c:v>3843</c:v>
                </c:pt>
                <c:pt idx="3844">
                  <c:v>3844</c:v>
                </c:pt>
                <c:pt idx="3845">
                  <c:v>3845</c:v>
                </c:pt>
                <c:pt idx="3846">
                  <c:v>3846</c:v>
                </c:pt>
                <c:pt idx="3847">
                  <c:v>3847</c:v>
                </c:pt>
                <c:pt idx="3848">
                  <c:v>3848</c:v>
                </c:pt>
                <c:pt idx="3849">
                  <c:v>3849</c:v>
                </c:pt>
                <c:pt idx="3850">
                  <c:v>3850</c:v>
                </c:pt>
                <c:pt idx="3851">
                  <c:v>3851</c:v>
                </c:pt>
                <c:pt idx="3852">
                  <c:v>3852</c:v>
                </c:pt>
                <c:pt idx="3853">
                  <c:v>3853</c:v>
                </c:pt>
                <c:pt idx="3854">
                  <c:v>3854</c:v>
                </c:pt>
                <c:pt idx="3855">
                  <c:v>3855</c:v>
                </c:pt>
                <c:pt idx="3856">
                  <c:v>3856</c:v>
                </c:pt>
                <c:pt idx="3857">
                  <c:v>3857</c:v>
                </c:pt>
                <c:pt idx="3858">
                  <c:v>3858</c:v>
                </c:pt>
                <c:pt idx="3859">
                  <c:v>3859</c:v>
                </c:pt>
                <c:pt idx="3860">
                  <c:v>3860</c:v>
                </c:pt>
                <c:pt idx="3861">
                  <c:v>3861</c:v>
                </c:pt>
                <c:pt idx="3862">
                  <c:v>3862</c:v>
                </c:pt>
                <c:pt idx="3863">
                  <c:v>3863</c:v>
                </c:pt>
                <c:pt idx="3864">
                  <c:v>3864</c:v>
                </c:pt>
                <c:pt idx="3865">
                  <c:v>3865</c:v>
                </c:pt>
                <c:pt idx="3866">
                  <c:v>3866</c:v>
                </c:pt>
                <c:pt idx="3867">
                  <c:v>3867</c:v>
                </c:pt>
                <c:pt idx="3868">
                  <c:v>3868</c:v>
                </c:pt>
                <c:pt idx="3869">
                  <c:v>3869</c:v>
                </c:pt>
                <c:pt idx="3870">
                  <c:v>3870</c:v>
                </c:pt>
                <c:pt idx="3871">
                  <c:v>3871</c:v>
                </c:pt>
                <c:pt idx="3872">
                  <c:v>3872</c:v>
                </c:pt>
                <c:pt idx="3873">
                  <c:v>3873</c:v>
                </c:pt>
                <c:pt idx="3874">
                  <c:v>3874</c:v>
                </c:pt>
                <c:pt idx="3875">
                  <c:v>3875</c:v>
                </c:pt>
                <c:pt idx="3876">
                  <c:v>3876</c:v>
                </c:pt>
                <c:pt idx="3877">
                  <c:v>3877</c:v>
                </c:pt>
                <c:pt idx="3878">
                  <c:v>3878</c:v>
                </c:pt>
                <c:pt idx="3879">
                  <c:v>3879</c:v>
                </c:pt>
                <c:pt idx="3880">
                  <c:v>3880</c:v>
                </c:pt>
                <c:pt idx="3881">
                  <c:v>3881</c:v>
                </c:pt>
                <c:pt idx="3882">
                  <c:v>3882</c:v>
                </c:pt>
                <c:pt idx="3883">
                  <c:v>3883</c:v>
                </c:pt>
                <c:pt idx="3884">
                  <c:v>3884</c:v>
                </c:pt>
                <c:pt idx="3885">
                  <c:v>3885</c:v>
                </c:pt>
                <c:pt idx="3886">
                  <c:v>3886</c:v>
                </c:pt>
                <c:pt idx="3887">
                  <c:v>3887</c:v>
                </c:pt>
                <c:pt idx="3888">
                  <c:v>3888</c:v>
                </c:pt>
                <c:pt idx="3889">
                  <c:v>3889</c:v>
                </c:pt>
                <c:pt idx="3890">
                  <c:v>3890</c:v>
                </c:pt>
                <c:pt idx="3891">
                  <c:v>3891</c:v>
                </c:pt>
                <c:pt idx="3892">
                  <c:v>3892</c:v>
                </c:pt>
                <c:pt idx="3893">
                  <c:v>3893</c:v>
                </c:pt>
                <c:pt idx="3894">
                  <c:v>3894</c:v>
                </c:pt>
                <c:pt idx="3895">
                  <c:v>3895</c:v>
                </c:pt>
                <c:pt idx="3896">
                  <c:v>3896</c:v>
                </c:pt>
                <c:pt idx="3897">
                  <c:v>3897</c:v>
                </c:pt>
                <c:pt idx="3898">
                  <c:v>3898</c:v>
                </c:pt>
                <c:pt idx="3899">
                  <c:v>3899</c:v>
                </c:pt>
                <c:pt idx="3900">
                  <c:v>3900</c:v>
                </c:pt>
                <c:pt idx="3901">
                  <c:v>3901</c:v>
                </c:pt>
                <c:pt idx="3902">
                  <c:v>3902</c:v>
                </c:pt>
                <c:pt idx="3903">
                  <c:v>3903</c:v>
                </c:pt>
                <c:pt idx="3904">
                  <c:v>3904</c:v>
                </c:pt>
                <c:pt idx="3905">
                  <c:v>3905</c:v>
                </c:pt>
                <c:pt idx="3906">
                  <c:v>3906</c:v>
                </c:pt>
                <c:pt idx="3907">
                  <c:v>3907</c:v>
                </c:pt>
                <c:pt idx="3908">
                  <c:v>3908</c:v>
                </c:pt>
                <c:pt idx="3909">
                  <c:v>3909</c:v>
                </c:pt>
                <c:pt idx="3910">
                  <c:v>3910</c:v>
                </c:pt>
                <c:pt idx="3911">
                  <c:v>3911</c:v>
                </c:pt>
                <c:pt idx="3912">
                  <c:v>3912</c:v>
                </c:pt>
                <c:pt idx="3913">
                  <c:v>3913</c:v>
                </c:pt>
                <c:pt idx="3914">
                  <c:v>3914</c:v>
                </c:pt>
                <c:pt idx="3915">
                  <c:v>3915</c:v>
                </c:pt>
                <c:pt idx="3916">
                  <c:v>3916</c:v>
                </c:pt>
                <c:pt idx="3917">
                  <c:v>3917</c:v>
                </c:pt>
                <c:pt idx="3918">
                  <c:v>3918</c:v>
                </c:pt>
                <c:pt idx="3919">
                  <c:v>3919</c:v>
                </c:pt>
                <c:pt idx="3920">
                  <c:v>3920</c:v>
                </c:pt>
                <c:pt idx="3921">
                  <c:v>3921</c:v>
                </c:pt>
                <c:pt idx="3922">
                  <c:v>3922</c:v>
                </c:pt>
                <c:pt idx="3923">
                  <c:v>3923</c:v>
                </c:pt>
                <c:pt idx="3924">
                  <c:v>3924</c:v>
                </c:pt>
                <c:pt idx="3925">
                  <c:v>3925</c:v>
                </c:pt>
                <c:pt idx="3926">
                  <c:v>3926</c:v>
                </c:pt>
                <c:pt idx="3927">
                  <c:v>3927</c:v>
                </c:pt>
                <c:pt idx="3928">
                  <c:v>3928</c:v>
                </c:pt>
                <c:pt idx="3929">
                  <c:v>3929</c:v>
                </c:pt>
                <c:pt idx="3930">
                  <c:v>3930</c:v>
                </c:pt>
                <c:pt idx="3931">
                  <c:v>3931</c:v>
                </c:pt>
                <c:pt idx="3932">
                  <c:v>3932</c:v>
                </c:pt>
                <c:pt idx="3933">
                  <c:v>3933</c:v>
                </c:pt>
                <c:pt idx="3934">
                  <c:v>3934</c:v>
                </c:pt>
                <c:pt idx="3935">
                  <c:v>3935</c:v>
                </c:pt>
                <c:pt idx="3936">
                  <c:v>3936</c:v>
                </c:pt>
                <c:pt idx="3937">
                  <c:v>3937</c:v>
                </c:pt>
                <c:pt idx="3938">
                  <c:v>3938</c:v>
                </c:pt>
                <c:pt idx="3939">
                  <c:v>3939</c:v>
                </c:pt>
                <c:pt idx="3940">
                  <c:v>3940</c:v>
                </c:pt>
                <c:pt idx="3941">
                  <c:v>3941</c:v>
                </c:pt>
                <c:pt idx="3942">
                  <c:v>3942</c:v>
                </c:pt>
                <c:pt idx="3943">
                  <c:v>3943</c:v>
                </c:pt>
                <c:pt idx="3944">
                  <c:v>3944</c:v>
                </c:pt>
                <c:pt idx="3945">
                  <c:v>3945</c:v>
                </c:pt>
                <c:pt idx="3946">
                  <c:v>3946</c:v>
                </c:pt>
                <c:pt idx="3947">
                  <c:v>3947</c:v>
                </c:pt>
                <c:pt idx="3948">
                  <c:v>3948</c:v>
                </c:pt>
                <c:pt idx="3949">
                  <c:v>3949</c:v>
                </c:pt>
                <c:pt idx="3950">
                  <c:v>3950</c:v>
                </c:pt>
                <c:pt idx="3951">
                  <c:v>3951</c:v>
                </c:pt>
                <c:pt idx="3952">
                  <c:v>3952</c:v>
                </c:pt>
                <c:pt idx="3953">
                  <c:v>3953</c:v>
                </c:pt>
                <c:pt idx="3954">
                  <c:v>3954</c:v>
                </c:pt>
                <c:pt idx="3955">
                  <c:v>3955</c:v>
                </c:pt>
                <c:pt idx="3956">
                  <c:v>3956</c:v>
                </c:pt>
                <c:pt idx="3957">
                  <c:v>3957</c:v>
                </c:pt>
                <c:pt idx="3958">
                  <c:v>3958</c:v>
                </c:pt>
                <c:pt idx="3959">
                  <c:v>3959</c:v>
                </c:pt>
                <c:pt idx="3960">
                  <c:v>3960</c:v>
                </c:pt>
                <c:pt idx="3961">
                  <c:v>3961</c:v>
                </c:pt>
                <c:pt idx="3962">
                  <c:v>3962</c:v>
                </c:pt>
                <c:pt idx="3963">
                  <c:v>3963</c:v>
                </c:pt>
                <c:pt idx="3964">
                  <c:v>3964</c:v>
                </c:pt>
                <c:pt idx="3965">
                  <c:v>3965</c:v>
                </c:pt>
                <c:pt idx="3966">
                  <c:v>3966</c:v>
                </c:pt>
                <c:pt idx="3967">
                  <c:v>3967</c:v>
                </c:pt>
                <c:pt idx="3968">
                  <c:v>3968</c:v>
                </c:pt>
                <c:pt idx="3969">
                  <c:v>3969</c:v>
                </c:pt>
                <c:pt idx="3970">
                  <c:v>3970</c:v>
                </c:pt>
                <c:pt idx="3971">
                  <c:v>3971</c:v>
                </c:pt>
                <c:pt idx="3972">
                  <c:v>3972</c:v>
                </c:pt>
                <c:pt idx="3973">
                  <c:v>3973</c:v>
                </c:pt>
                <c:pt idx="3974">
                  <c:v>3974</c:v>
                </c:pt>
                <c:pt idx="3975">
                  <c:v>3975</c:v>
                </c:pt>
                <c:pt idx="3976">
                  <c:v>3976</c:v>
                </c:pt>
                <c:pt idx="3977">
                  <c:v>3977</c:v>
                </c:pt>
                <c:pt idx="3978">
                  <c:v>3978</c:v>
                </c:pt>
                <c:pt idx="3979">
                  <c:v>3979</c:v>
                </c:pt>
                <c:pt idx="3980">
                  <c:v>3980</c:v>
                </c:pt>
                <c:pt idx="3981">
                  <c:v>3981</c:v>
                </c:pt>
                <c:pt idx="3982">
                  <c:v>3982</c:v>
                </c:pt>
                <c:pt idx="3983">
                  <c:v>3983</c:v>
                </c:pt>
                <c:pt idx="3984">
                  <c:v>3984</c:v>
                </c:pt>
                <c:pt idx="3985">
                  <c:v>3985</c:v>
                </c:pt>
                <c:pt idx="3986">
                  <c:v>3986</c:v>
                </c:pt>
                <c:pt idx="3987">
                  <c:v>3987</c:v>
                </c:pt>
                <c:pt idx="3988">
                  <c:v>3988</c:v>
                </c:pt>
                <c:pt idx="3989">
                  <c:v>3989</c:v>
                </c:pt>
                <c:pt idx="3990">
                  <c:v>3990</c:v>
                </c:pt>
                <c:pt idx="3991">
                  <c:v>3991</c:v>
                </c:pt>
                <c:pt idx="3992">
                  <c:v>3992</c:v>
                </c:pt>
                <c:pt idx="3993">
                  <c:v>3993</c:v>
                </c:pt>
                <c:pt idx="3994">
                  <c:v>3994</c:v>
                </c:pt>
                <c:pt idx="3995">
                  <c:v>3995</c:v>
                </c:pt>
                <c:pt idx="3996">
                  <c:v>3996</c:v>
                </c:pt>
                <c:pt idx="3997">
                  <c:v>3997</c:v>
                </c:pt>
                <c:pt idx="3998">
                  <c:v>3998</c:v>
                </c:pt>
                <c:pt idx="3999">
                  <c:v>3999</c:v>
                </c:pt>
                <c:pt idx="4000">
                  <c:v>4000</c:v>
                </c:pt>
                <c:pt idx="4001">
                  <c:v>4001</c:v>
                </c:pt>
                <c:pt idx="4002">
                  <c:v>4002</c:v>
                </c:pt>
                <c:pt idx="4003">
                  <c:v>4003</c:v>
                </c:pt>
                <c:pt idx="4004">
                  <c:v>4004</c:v>
                </c:pt>
                <c:pt idx="4005">
                  <c:v>4005</c:v>
                </c:pt>
                <c:pt idx="4006">
                  <c:v>4006</c:v>
                </c:pt>
                <c:pt idx="4007">
                  <c:v>4007</c:v>
                </c:pt>
                <c:pt idx="4008">
                  <c:v>4008</c:v>
                </c:pt>
                <c:pt idx="4009">
                  <c:v>4009</c:v>
                </c:pt>
                <c:pt idx="4010">
                  <c:v>4010</c:v>
                </c:pt>
                <c:pt idx="4011">
                  <c:v>4011</c:v>
                </c:pt>
                <c:pt idx="4012">
                  <c:v>4012</c:v>
                </c:pt>
                <c:pt idx="4013">
                  <c:v>4013</c:v>
                </c:pt>
                <c:pt idx="4014">
                  <c:v>4014</c:v>
                </c:pt>
                <c:pt idx="4015">
                  <c:v>4015</c:v>
                </c:pt>
                <c:pt idx="4016">
                  <c:v>4016</c:v>
                </c:pt>
                <c:pt idx="4017">
                  <c:v>4017</c:v>
                </c:pt>
                <c:pt idx="4018">
                  <c:v>4018</c:v>
                </c:pt>
                <c:pt idx="4019">
                  <c:v>4019</c:v>
                </c:pt>
                <c:pt idx="4020">
                  <c:v>4020</c:v>
                </c:pt>
                <c:pt idx="4021">
                  <c:v>4021</c:v>
                </c:pt>
                <c:pt idx="4022">
                  <c:v>4022</c:v>
                </c:pt>
                <c:pt idx="4023">
                  <c:v>4023</c:v>
                </c:pt>
                <c:pt idx="4024">
                  <c:v>4024</c:v>
                </c:pt>
                <c:pt idx="4025">
                  <c:v>4025</c:v>
                </c:pt>
                <c:pt idx="4026">
                  <c:v>4026</c:v>
                </c:pt>
                <c:pt idx="4027">
                  <c:v>4027</c:v>
                </c:pt>
                <c:pt idx="4028">
                  <c:v>4028</c:v>
                </c:pt>
                <c:pt idx="4029">
                  <c:v>4029</c:v>
                </c:pt>
                <c:pt idx="4030">
                  <c:v>4030</c:v>
                </c:pt>
                <c:pt idx="4031">
                  <c:v>4031</c:v>
                </c:pt>
                <c:pt idx="4032">
                  <c:v>4032</c:v>
                </c:pt>
                <c:pt idx="4033">
                  <c:v>4033</c:v>
                </c:pt>
                <c:pt idx="4034">
                  <c:v>4034</c:v>
                </c:pt>
                <c:pt idx="4035">
                  <c:v>4035</c:v>
                </c:pt>
                <c:pt idx="4036">
                  <c:v>4036</c:v>
                </c:pt>
                <c:pt idx="4037">
                  <c:v>4037</c:v>
                </c:pt>
                <c:pt idx="4038">
                  <c:v>4038</c:v>
                </c:pt>
                <c:pt idx="4039">
                  <c:v>4039</c:v>
                </c:pt>
                <c:pt idx="4040">
                  <c:v>4040</c:v>
                </c:pt>
                <c:pt idx="4041">
                  <c:v>4041</c:v>
                </c:pt>
                <c:pt idx="4042">
                  <c:v>4042</c:v>
                </c:pt>
                <c:pt idx="4043">
                  <c:v>4043</c:v>
                </c:pt>
                <c:pt idx="4044">
                  <c:v>4044</c:v>
                </c:pt>
                <c:pt idx="4045">
                  <c:v>4045</c:v>
                </c:pt>
                <c:pt idx="4046">
                  <c:v>4046</c:v>
                </c:pt>
                <c:pt idx="4047">
                  <c:v>4047</c:v>
                </c:pt>
                <c:pt idx="4048">
                  <c:v>4048</c:v>
                </c:pt>
                <c:pt idx="4049">
                  <c:v>4049</c:v>
                </c:pt>
                <c:pt idx="4050">
                  <c:v>4050</c:v>
                </c:pt>
                <c:pt idx="4051">
                  <c:v>4051</c:v>
                </c:pt>
                <c:pt idx="4052">
                  <c:v>4052</c:v>
                </c:pt>
                <c:pt idx="4053">
                  <c:v>4053</c:v>
                </c:pt>
                <c:pt idx="4054">
                  <c:v>4054</c:v>
                </c:pt>
                <c:pt idx="4055">
                  <c:v>4055</c:v>
                </c:pt>
                <c:pt idx="4056">
                  <c:v>4056</c:v>
                </c:pt>
                <c:pt idx="4057">
                  <c:v>4057</c:v>
                </c:pt>
                <c:pt idx="4058">
                  <c:v>4058</c:v>
                </c:pt>
                <c:pt idx="4059">
                  <c:v>4059</c:v>
                </c:pt>
                <c:pt idx="4060">
                  <c:v>4060</c:v>
                </c:pt>
                <c:pt idx="4061">
                  <c:v>4061</c:v>
                </c:pt>
                <c:pt idx="4062">
                  <c:v>4062</c:v>
                </c:pt>
                <c:pt idx="4063">
                  <c:v>4063</c:v>
                </c:pt>
                <c:pt idx="4064">
                  <c:v>4064</c:v>
                </c:pt>
                <c:pt idx="4065">
                  <c:v>4065</c:v>
                </c:pt>
                <c:pt idx="4066">
                  <c:v>4066</c:v>
                </c:pt>
                <c:pt idx="4067">
                  <c:v>4067</c:v>
                </c:pt>
                <c:pt idx="4068">
                  <c:v>4068</c:v>
                </c:pt>
                <c:pt idx="4069">
                  <c:v>4069</c:v>
                </c:pt>
                <c:pt idx="4070">
                  <c:v>4070</c:v>
                </c:pt>
                <c:pt idx="4071">
                  <c:v>4071</c:v>
                </c:pt>
                <c:pt idx="4072">
                  <c:v>4072</c:v>
                </c:pt>
                <c:pt idx="4073">
                  <c:v>4073</c:v>
                </c:pt>
                <c:pt idx="4074">
                  <c:v>4074</c:v>
                </c:pt>
                <c:pt idx="4075">
                  <c:v>4075</c:v>
                </c:pt>
                <c:pt idx="4076">
                  <c:v>4076</c:v>
                </c:pt>
                <c:pt idx="4077">
                  <c:v>4077</c:v>
                </c:pt>
                <c:pt idx="4078">
                  <c:v>4078</c:v>
                </c:pt>
                <c:pt idx="4079">
                  <c:v>4079</c:v>
                </c:pt>
                <c:pt idx="4080">
                  <c:v>4080</c:v>
                </c:pt>
                <c:pt idx="4081">
                  <c:v>4081</c:v>
                </c:pt>
                <c:pt idx="4082">
                  <c:v>4082</c:v>
                </c:pt>
                <c:pt idx="4083">
                  <c:v>4083</c:v>
                </c:pt>
                <c:pt idx="4084">
                  <c:v>4084</c:v>
                </c:pt>
                <c:pt idx="4085">
                  <c:v>4085</c:v>
                </c:pt>
                <c:pt idx="4086">
                  <c:v>4086</c:v>
                </c:pt>
                <c:pt idx="4087">
                  <c:v>4087</c:v>
                </c:pt>
                <c:pt idx="4088">
                  <c:v>4088</c:v>
                </c:pt>
                <c:pt idx="4089">
                  <c:v>4089</c:v>
                </c:pt>
                <c:pt idx="4090">
                  <c:v>4090</c:v>
                </c:pt>
                <c:pt idx="4091">
                  <c:v>4091</c:v>
                </c:pt>
                <c:pt idx="4092">
                  <c:v>4092</c:v>
                </c:pt>
                <c:pt idx="4093">
                  <c:v>4093</c:v>
                </c:pt>
                <c:pt idx="4094">
                  <c:v>4094</c:v>
                </c:pt>
                <c:pt idx="4095">
                  <c:v>4095</c:v>
                </c:pt>
                <c:pt idx="4096">
                  <c:v>4096</c:v>
                </c:pt>
                <c:pt idx="4097">
                  <c:v>4097</c:v>
                </c:pt>
                <c:pt idx="4098">
                  <c:v>4098</c:v>
                </c:pt>
                <c:pt idx="4099">
                  <c:v>4099</c:v>
                </c:pt>
                <c:pt idx="4100">
                  <c:v>4100</c:v>
                </c:pt>
                <c:pt idx="4101">
                  <c:v>4101</c:v>
                </c:pt>
                <c:pt idx="4102">
                  <c:v>4102</c:v>
                </c:pt>
                <c:pt idx="4103">
                  <c:v>4103</c:v>
                </c:pt>
                <c:pt idx="4104">
                  <c:v>4104</c:v>
                </c:pt>
                <c:pt idx="4105">
                  <c:v>4105</c:v>
                </c:pt>
                <c:pt idx="4106">
                  <c:v>4106</c:v>
                </c:pt>
                <c:pt idx="4107">
                  <c:v>4107</c:v>
                </c:pt>
                <c:pt idx="4108">
                  <c:v>4108</c:v>
                </c:pt>
                <c:pt idx="4109">
                  <c:v>4109</c:v>
                </c:pt>
                <c:pt idx="4110">
                  <c:v>4110</c:v>
                </c:pt>
                <c:pt idx="4111">
                  <c:v>4111</c:v>
                </c:pt>
                <c:pt idx="4112">
                  <c:v>4112</c:v>
                </c:pt>
                <c:pt idx="4113">
                  <c:v>4113</c:v>
                </c:pt>
                <c:pt idx="4114">
                  <c:v>4114</c:v>
                </c:pt>
                <c:pt idx="4115">
                  <c:v>4115</c:v>
                </c:pt>
                <c:pt idx="4116">
                  <c:v>4116</c:v>
                </c:pt>
                <c:pt idx="4117">
                  <c:v>4117</c:v>
                </c:pt>
                <c:pt idx="4118">
                  <c:v>4118</c:v>
                </c:pt>
                <c:pt idx="4119">
                  <c:v>4119</c:v>
                </c:pt>
                <c:pt idx="4120">
                  <c:v>4120</c:v>
                </c:pt>
                <c:pt idx="4121">
                  <c:v>4121</c:v>
                </c:pt>
                <c:pt idx="4122">
                  <c:v>4122</c:v>
                </c:pt>
                <c:pt idx="4123">
                  <c:v>4123</c:v>
                </c:pt>
                <c:pt idx="4124">
                  <c:v>4124</c:v>
                </c:pt>
                <c:pt idx="4125">
                  <c:v>4125</c:v>
                </c:pt>
                <c:pt idx="4126">
                  <c:v>4126</c:v>
                </c:pt>
                <c:pt idx="4127">
                  <c:v>4127</c:v>
                </c:pt>
                <c:pt idx="4128">
                  <c:v>4128</c:v>
                </c:pt>
                <c:pt idx="4129">
                  <c:v>4129</c:v>
                </c:pt>
                <c:pt idx="4130">
                  <c:v>4130</c:v>
                </c:pt>
                <c:pt idx="4131">
                  <c:v>4131</c:v>
                </c:pt>
                <c:pt idx="4132">
                  <c:v>4132</c:v>
                </c:pt>
                <c:pt idx="4133">
                  <c:v>4133</c:v>
                </c:pt>
                <c:pt idx="4134">
                  <c:v>4134</c:v>
                </c:pt>
                <c:pt idx="4135">
                  <c:v>4135</c:v>
                </c:pt>
                <c:pt idx="4136">
                  <c:v>4136</c:v>
                </c:pt>
                <c:pt idx="4137">
                  <c:v>4137</c:v>
                </c:pt>
                <c:pt idx="4138">
                  <c:v>4138</c:v>
                </c:pt>
                <c:pt idx="4139">
                  <c:v>4139</c:v>
                </c:pt>
                <c:pt idx="4140">
                  <c:v>4140</c:v>
                </c:pt>
                <c:pt idx="4141">
                  <c:v>4141</c:v>
                </c:pt>
                <c:pt idx="4142">
                  <c:v>4142</c:v>
                </c:pt>
                <c:pt idx="4143">
                  <c:v>4143</c:v>
                </c:pt>
                <c:pt idx="4144">
                  <c:v>4144</c:v>
                </c:pt>
                <c:pt idx="4145">
                  <c:v>4145</c:v>
                </c:pt>
                <c:pt idx="4146">
                  <c:v>4146</c:v>
                </c:pt>
                <c:pt idx="4147">
                  <c:v>4147</c:v>
                </c:pt>
                <c:pt idx="4148">
                  <c:v>4148</c:v>
                </c:pt>
                <c:pt idx="4149">
                  <c:v>4149</c:v>
                </c:pt>
                <c:pt idx="4150">
                  <c:v>4150</c:v>
                </c:pt>
                <c:pt idx="4151">
                  <c:v>4151</c:v>
                </c:pt>
                <c:pt idx="4152">
                  <c:v>4152</c:v>
                </c:pt>
                <c:pt idx="4153">
                  <c:v>4153</c:v>
                </c:pt>
                <c:pt idx="4154">
                  <c:v>4154</c:v>
                </c:pt>
                <c:pt idx="4155">
                  <c:v>4155</c:v>
                </c:pt>
                <c:pt idx="4156">
                  <c:v>4156</c:v>
                </c:pt>
                <c:pt idx="4157">
                  <c:v>4157</c:v>
                </c:pt>
                <c:pt idx="4158">
                  <c:v>4158</c:v>
                </c:pt>
                <c:pt idx="4159">
                  <c:v>4159</c:v>
                </c:pt>
                <c:pt idx="4160">
                  <c:v>4160</c:v>
                </c:pt>
                <c:pt idx="4161">
                  <c:v>4161</c:v>
                </c:pt>
                <c:pt idx="4162">
                  <c:v>4162</c:v>
                </c:pt>
                <c:pt idx="4163">
                  <c:v>4163</c:v>
                </c:pt>
                <c:pt idx="4164">
                  <c:v>4164</c:v>
                </c:pt>
                <c:pt idx="4165">
                  <c:v>4165</c:v>
                </c:pt>
                <c:pt idx="4166">
                  <c:v>4166</c:v>
                </c:pt>
                <c:pt idx="4167">
                  <c:v>4167</c:v>
                </c:pt>
                <c:pt idx="4168">
                  <c:v>4168</c:v>
                </c:pt>
                <c:pt idx="4169">
                  <c:v>4169</c:v>
                </c:pt>
                <c:pt idx="4170">
                  <c:v>4170</c:v>
                </c:pt>
                <c:pt idx="4171">
                  <c:v>4171</c:v>
                </c:pt>
                <c:pt idx="4172">
                  <c:v>4172</c:v>
                </c:pt>
                <c:pt idx="4173">
                  <c:v>4173</c:v>
                </c:pt>
                <c:pt idx="4174">
                  <c:v>4174</c:v>
                </c:pt>
                <c:pt idx="4175">
                  <c:v>4175</c:v>
                </c:pt>
                <c:pt idx="4176">
                  <c:v>4176</c:v>
                </c:pt>
                <c:pt idx="4177">
                  <c:v>4177</c:v>
                </c:pt>
                <c:pt idx="4178">
                  <c:v>4178</c:v>
                </c:pt>
                <c:pt idx="4179">
                  <c:v>4179</c:v>
                </c:pt>
                <c:pt idx="4180">
                  <c:v>4180</c:v>
                </c:pt>
                <c:pt idx="4181">
                  <c:v>4181</c:v>
                </c:pt>
                <c:pt idx="4182">
                  <c:v>4182</c:v>
                </c:pt>
                <c:pt idx="4183">
                  <c:v>4183</c:v>
                </c:pt>
                <c:pt idx="4184">
                  <c:v>4184</c:v>
                </c:pt>
                <c:pt idx="4185">
                  <c:v>4185</c:v>
                </c:pt>
                <c:pt idx="4186">
                  <c:v>4186</c:v>
                </c:pt>
                <c:pt idx="4187">
                  <c:v>4187</c:v>
                </c:pt>
                <c:pt idx="4188">
                  <c:v>4188</c:v>
                </c:pt>
                <c:pt idx="4189">
                  <c:v>4189</c:v>
                </c:pt>
                <c:pt idx="4190">
                  <c:v>4190</c:v>
                </c:pt>
                <c:pt idx="4191">
                  <c:v>4191</c:v>
                </c:pt>
                <c:pt idx="4192">
                  <c:v>4192</c:v>
                </c:pt>
                <c:pt idx="4193">
                  <c:v>4193</c:v>
                </c:pt>
                <c:pt idx="4194">
                  <c:v>4194</c:v>
                </c:pt>
                <c:pt idx="4195">
                  <c:v>4195</c:v>
                </c:pt>
                <c:pt idx="4196">
                  <c:v>4196</c:v>
                </c:pt>
                <c:pt idx="4197">
                  <c:v>4197</c:v>
                </c:pt>
                <c:pt idx="4198">
                  <c:v>4198</c:v>
                </c:pt>
                <c:pt idx="4199">
                  <c:v>4199</c:v>
                </c:pt>
                <c:pt idx="4200">
                  <c:v>4200</c:v>
                </c:pt>
                <c:pt idx="4201">
                  <c:v>4201</c:v>
                </c:pt>
                <c:pt idx="4202">
                  <c:v>4202</c:v>
                </c:pt>
                <c:pt idx="4203">
                  <c:v>4203</c:v>
                </c:pt>
                <c:pt idx="4204">
                  <c:v>4204</c:v>
                </c:pt>
                <c:pt idx="4205">
                  <c:v>4205</c:v>
                </c:pt>
                <c:pt idx="4206">
                  <c:v>4206</c:v>
                </c:pt>
                <c:pt idx="4207">
                  <c:v>4207</c:v>
                </c:pt>
                <c:pt idx="4208">
                  <c:v>4208</c:v>
                </c:pt>
                <c:pt idx="4209">
                  <c:v>4209</c:v>
                </c:pt>
                <c:pt idx="4210">
                  <c:v>4210</c:v>
                </c:pt>
                <c:pt idx="4211">
                  <c:v>4211</c:v>
                </c:pt>
                <c:pt idx="4212">
                  <c:v>4212</c:v>
                </c:pt>
                <c:pt idx="4213">
                  <c:v>4213</c:v>
                </c:pt>
                <c:pt idx="4214">
                  <c:v>4214</c:v>
                </c:pt>
                <c:pt idx="4215">
                  <c:v>4215</c:v>
                </c:pt>
                <c:pt idx="4216">
                  <c:v>4216</c:v>
                </c:pt>
                <c:pt idx="4217">
                  <c:v>4217</c:v>
                </c:pt>
                <c:pt idx="4218">
                  <c:v>4218</c:v>
                </c:pt>
                <c:pt idx="4219">
                  <c:v>4219</c:v>
                </c:pt>
                <c:pt idx="4220">
                  <c:v>4220</c:v>
                </c:pt>
                <c:pt idx="4221">
                  <c:v>4221</c:v>
                </c:pt>
                <c:pt idx="4222">
                  <c:v>4222</c:v>
                </c:pt>
                <c:pt idx="4223">
                  <c:v>4223</c:v>
                </c:pt>
                <c:pt idx="4224">
                  <c:v>4224</c:v>
                </c:pt>
                <c:pt idx="4225">
                  <c:v>4225</c:v>
                </c:pt>
                <c:pt idx="4226">
                  <c:v>4226</c:v>
                </c:pt>
                <c:pt idx="4227">
                  <c:v>4227</c:v>
                </c:pt>
                <c:pt idx="4228">
                  <c:v>4228</c:v>
                </c:pt>
                <c:pt idx="4229">
                  <c:v>4229</c:v>
                </c:pt>
                <c:pt idx="4230">
                  <c:v>4230</c:v>
                </c:pt>
                <c:pt idx="4231">
                  <c:v>4231</c:v>
                </c:pt>
                <c:pt idx="4232">
                  <c:v>4232</c:v>
                </c:pt>
                <c:pt idx="4233">
                  <c:v>4233</c:v>
                </c:pt>
                <c:pt idx="4234">
                  <c:v>4234</c:v>
                </c:pt>
                <c:pt idx="4235">
                  <c:v>4235</c:v>
                </c:pt>
                <c:pt idx="4236">
                  <c:v>4236</c:v>
                </c:pt>
                <c:pt idx="4237">
                  <c:v>4237</c:v>
                </c:pt>
                <c:pt idx="4238">
                  <c:v>4238</c:v>
                </c:pt>
                <c:pt idx="4239">
                  <c:v>4239</c:v>
                </c:pt>
                <c:pt idx="4240">
                  <c:v>4240</c:v>
                </c:pt>
                <c:pt idx="4241">
                  <c:v>4241</c:v>
                </c:pt>
                <c:pt idx="4242">
                  <c:v>4242</c:v>
                </c:pt>
                <c:pt idx="4243">
                  <c:v>4243</c:v>
                </c:pt>
                <c:pt idx="4244">
                  <c:v>4244</c:v>
                </c:pt>
                <c:pt idx="4245">
                  <c:v>4245</c:v>
                </c:pt>
                <c:pt idx="4246">
                  <c:v>4246</c:v>
                </c:pt>
                <c:pt idx="4247">
                  <c:v>4247</c:v>
                </c:pt>
                <c:pt idx="4248">
                  <c:v>4248</c:v>
                </c:pt>
                <c:pt idx="4249">
                  <c:v>4249</c:v>
                </c:pt>
                <c:pt idx="4250">
                  <c:v>4250</c:v>
                </c:pt>
                <c:pt idx="4251">
                  <c:v>4251</c:v>
                </c:pt>
                <c:pt idx="4252">
                  <c:v>4252</c:v>
                </c:pt>
                <c:pt idx="4253">
                  <c:v>4253</c:v>
                </c:pt>
                <c:pt idx="4254">
                  <c:v>4254</c:v>
                </c:pt>
                <c:pt idx="4255">
                  <c:v>4255</c:v>
                </c:pt>
                <c:pt idx="4256">
                  <c:v>4256</c:v>
                </c:pt>
                <c:pt idx="4257">
                  <c:v>4257</c:v>
                </c:pt>
                <c:pt idx="4258">
                  <c:v>4258</c:v>
                </c:pt>
                <c:pt idx="4259">
                  <c:v>4259</c:v>
                </c:pt>
                <c:pt idx="4260">
                  <c:v>4260</c:v>
                </c:pt>
                <c:pt idx="4261">
                  <c:v>4261</c:v>
                </c:pt>
                <c:pt idx="4262">
                  <c:v>4262</c:v>
                </c:pt>
                <c:pt idx="4263">
                  <c:v>4263</c:v>
                </c:pt>
                <c:pt idx="4264">
                  <c:v>4264</c:v>
                </c:pt>
                <c:pt idx="4265">
                  <c:v>4265</c:v>
                </c:pt>
                <c:pt idx="4266">
                  <c:v>4266</c:v>
                </c:pt>
                <c:pt idx="4267">
                  <c:v>4267</c:v>
                </c:pt>
                <c:pt idx="4268">
                  <c:v>4268</c:v>
                </c:pt>
                <c:pt idx="4269">
                  <c:v>4269</c:v>
                </c:pt>
                <c:pt idx="4270">
                  <c:v>4270</c:v>
                </c:pt>
                <c:pt idx="4271">
                  <c:v>4271</c:v>
                </c:pt>
                <c:pt idx="4272">
                  <c:v>4272</c:v>
                </c:pt>
                <c:pt idx="4273">
                  <c:v>4273</c:v>
                </c:pt>
                <c:pt idx="4274">
                  <c:v>4274</c:v>
                </c:pt>
                <c:pt idx="4275">
                  <c:v>4275</c:v>
                </c:pt>
                <c:pt idx="4276">
                  <c:v>4276</c:v>
                </c:pt>
                <c:pt idx="4277">
                  <c:v>4277</c:v>
                </c:pt>
                <c:pt idx="4278">
                  <c:v>4278</c:v>
                </c:pt>
                <c:pt idx="4279">
                  <c:v>4279</c:v>
                </c:pt>
                <c:pt idx="4280">
                  <c:v>4280</c:v>
                </c:pt>
                <c:pt idx="4281">
                  <c:v>4281</c:v>
                </c:pt>
                <c:pt idx="4282">
                  <c:v>4282</c:v>
                </c:pt>
                <c:pt idx="4283">
                  <c:v>4283</c:v>
                </c:pt>
                <c:pt idx="4284">
                  <c:v>4284</c:v>
                </c:pt>
                <c:pt idx="4285">
                  <c:v>4285</c:v>
                </c:pt>
                <c:pt idx="4286">
                  <c:v>4286</c:v>
                </c:pt>
                <c:pt idx="4287">
                  <c:v>4287</c:v>
                </c:pt>
                <c:pt idx="4288">
                  <c:v>4288</c:v>
                </c:pt>
                <c:pt idx="4289">
                  <c:v>4289</c:v>
                </c:pt>
                <c:pt idx="4290">
                  <c:v>4290</c:v>
                </c:pt>
                <c:pt idx="4291">
                  <c:v>4291</c:v>
                </c:pt>
                <c:pt idx="4292">
                  <c:v>4292</c:v>
                </c:pt>
                <c:pt idx="4293">
                  <c:v>4293</c:v>
                </c:pt>
                <c:pt idx="4294">
                  <c:v>4294</c:v>
                </c:pt>
                <c:pt idx="4295">
                  <c:v>4295</c:v>
                </c:pt>
                <c:pt idx="4296">
                  <c:v>4296</c:v>
                </c:pt>
                <c:pt idx="4297">
                  <c:v>4297</c:v>
                </c:pt>
                <c:pt idx="4298">
                  <c:v>4298</c:v>
                </c:pt>
                <c:pt idx="4299">
                  <c:v>4299</c:v>
                </c:pt>
                <c:pt idx="4300">
                  <c:v>4300</c:v>
                </c:pt>
                <c:pt idx="4301">
                  <c:v>4301</c:v>
                </c:pt>
                <c:pt idx="4302">
                  <c:v>4302</c:v>
                </c:pt>
                <c:pt idx="4303">
                  <c:v>4303</c:v>
                </c:pt>
                <c:pt idx="4304">
                  <c:v>4304</c:v>
                </c:pt>
                <c:pt idx="4305">
                  <c:v>4305</c:v>
                </c:pt>
                <c:pt idx="4306">
                  <c:v>4306</c:v>
                </c:pt>
                <c:pt idx="4307">
                  <c:v>4307</c:v>
                </c:pt>
                <c:pt idx="4308">
                  <c:v>4308</c:v>
                </c:pt>
                <c:pt idx="4309">
                  <c:v>4309</c:v>
                </c:pt>
                <c:pt idx="4310">
                  <c:v>4310</c:v>
                </c:pt>
                <c:pt idx="4311">
                  <c:v>4311</c:v>
                </c:pt>
                <c:pt idx="4312">
                  <c:v>4312</c:v>
                </c:pt>
                <c:pt idx="4313">
                  <c:v>4313</c:v>
                </c:pt>
                <c:pt idx="4314">
                  <c:v>4314</c:v>
                </c:pt>
                <c:pt idx="4315">
                  <c:v>4315</c:v>
                </c:pt>
                <c:pt idx="4316">
                  <c:v>4316</c:v>
                </c:pt>
                <c:pt idx="4317">
                  <c:v>4317</c:v>
                </c:pt>
                <c:pt idx="4318">
                  <c:v>4318</c:v>
                </c:pt>
                <c:pt idx="4319">
                  <c:v>4319</c:v>
                </c:pt>
                <c:pt idx="4320">
                  <c:v>4320</c:v>
                </c:pt>
                <c:pt idx="4321">
                  <c:v>4321</c:v>
                </c:pt>
                <c:pt idx="4322">
                  <c:v>4322</c:v>
                </c:pt>
                <c:pt idx="4323">
                  <c:v>4323</c:v>
                </c:pt>
                <c:pt idx="4324">
                  <c:v>4324</c:v>
                </c:pt>
                <c:pt idx="4325">
                  <c:v>4325</c:v>
                </c:pt>
                <c:pt idx="4326">
                  <c:v>4326</c:v>
                </c:pt>
                <c:pt idx="4327">
                  <c:v>4327</c:v>
                </c:pt>
                <c:pt idx="4328">
                  <c:v>4328</c:v>
                </c:pt>
                <c:pt idx="4329">
                  <c:v>4329</c:v>
                </c:pt>
                <c:pt idx="4330">
                  <c:v>4330</c:v>
                </c:pt>
                <c:pt idx="4331">
                  <c:v>4331</c:v>
                </c:pt>
                <c:pt idx="4332">
                  <c:v>4332</c:v>
                </c:pt>
                <c:pt idx="4333">
                  <c:v>4333</c:v>
                </c:pt>
                <c:pt idx="4334">
                  <c:v>4334</c:v>
                </c:pt>
                <c:pt idx="4335">
                  <c:v>4335</c:v>
                </c:pt>
                <c:pt idx="4336">
                  <c:v>4336</c:v>
                </c:pt>
                <c:pt idx="4337">
                  <c:v>4337</c:v>
                </c:pt>
                <c:pt idx="4338">
                  <c:v>4338</c:v>
                </c:pt>
                <c:pt idx="4339">
                  <c:v>4339</c:v>
                </c:pt>
                <c:pt idx="4340">
                  <c:v>4340</c:v>
                </c:pt>
                <c:pt idx="4341">
                  <c:v>4341</c:v>
                </c:pt>
                <c:pt idx="4342">
                  <c:v>4342</c:v>
                </c:pt>
                <c:pt idx="4343">
                  <c:v>4343</c:v>
                </c:pt>
                <c:pt idx="4344">
                  <c:v>4344</c:v>
                </c:pt>
                <c:pt idx="4345">
                  <c:v>4345</c:v>
                </c:pt>
                <c:pt idx="4346">
                  <c:v>4346</c:v>
                </c:pt>
                <c:pt idx="4347">
                  <c:v>4347</c:v>
                </c:pt>
                <c:pt idx="4348">
                  <c:v>4348</c:v>
                </c:pt>
                <c:pt idx="4349">
                  <c:v>4349</c:v>
                </c:pt>
                <c:pt idx="4350">
                  <c:v>4350</c:v>
                </c:pt>
                <c:pt idx="4351">
                  <c:v>4351</c:v>
                </c:pt>
                <c:pt idx="4352">
                  <c:v>4352</c:v>
                </c:pt>
                <c:pt idx="4353">
                  <c:v>4353</c:v>
                </c:pt>
                <c:pt idx="4354">
                  <c:v>4354</c:v>
                </c:pt>
                <c:pt idx="4355">
                  <c:v>4355</c:v>
                </c:pt>
                <c:pt idx="4356">
                  <c:v>4356</c:v>
                </c:pt>
                <c:pt idx="4357">
                  <c:v>4357</c:v>
                </c:pt>
                <c:pt idx="4358">
                  <c:v>4358</c:v>
                </c:pt>
                <c:pt idx="4359">
                  <c:v>4359</c:v>
                </c:pt>
                <c:pt idx="4360">
                  <c:v>4360</c:v>
                </c:pt>
                <c:pt idx="4361">
                  <c:v>4361</c:v>
                </c:pt>
                <c:pt idx="4362">
                  <c:v>4362</c:v>
                </c:pt>
                <c:pt idx="4363">
                  <c:v>4363</c:v>
                </c:pt>
                <c:pt idx="4364">
                  <c:v>4364</c:v>
                </c:pt>
                <c:pt idx="4365">
                  <c:v>4365</c:v>
                </c:pt>
                <c:pt idx="4366">
                  <c:v>4366</c:v>
                </c:pt>
                <c:pt idx="4367">
                  <c:v>4367</c:v>
                </c:pt>
                <c:pt idx="4368">
                  <c:v>4368</c:v>
                </c:pt>
                <c:pt idx="4369">
                  <c:v>4369</c:v>
                </c:pt>
                <c:pt idx="4370">
                  <c:v>4370</c:v>
                </c:pt>
                <c:pt idx="4371">
                  <c:v>4371</c:v>
                </c:pt>
                <c:pt idx="4372">
                  <c:v>4372</c:v>
                </c:pt>
                <c:pt idx="4373">
                  <c:v>4373</c:v>
                </c:pt>
                <c:pt idx="4374">
                  <c:v>4374</c:v>
                </c:pt>
                <c:pt idx="4375">
                  <c:v>4375</c:v>
                </c:pt>
                <c:pt idx="4376">
                  <c:v>4376</c:v>
                </c:pt>
                <c:pt idx="4377">
                  <c:v>4377</c:v>
                </c:pt>
                <c:pt idx="4378">
                  <c:v>4378</c:v>
                </c:pt>
                <c:pt idx="4379">
                  <c:v>4379</c:v>
                </c:pt>
                <c:pt idx="4380">
                  <c:v>4380</c:v>
                </c:pt>
                <c:pt idx="4381">
                  <c:v>4381</c:v>
                </c:pt>
                <c:pt idx="4382">
                  <c:v>4382</c:v>
                </c:pt>
                <c:pt idx="4383">
                  <c:v>4383</c:v>
                </c:pt>
                <c:pt idx="4384">
                  <c:v>4384</c:v>
                </c:pt>
                <c:pt idx="4385">
                  <c:v>4385</c:v>
                </c:pt>
                <c:pt idx="4386">
                  <c:v>4386</c:v>
                </c:pt>
                <c:pt idx="4387">
                  <c:v>4387</c:v>
                </c:pt>
                <c:pt idx="4388">
                  <c:v>4388</c:v>
                </c:pt>
                <c:pt idx="4389">
                  <c:v>4389</c:v>
                </c:pt>
                <c:pt idx="4390">
                  <c:v>4390</c:v>
                </c:pt>
                <c:pt idx="4391">
                  <c:v>4391</c:v>
                </c:pt>
                <c:pt idx="4392">
                  <c:v>4392</c:v>
                </c:pt>
                <c:pt idx="4393">
                  <c:v>4393</c:v>
                </c:pt>
                <c:pt idx="4394">
                  <c:v>4394</c:v>
                </c:pt>
                <c:pt idx="4395">
                  <c:v>4395</c:v>
                </c:pt>
                <c:pt idx="4396">
                  <c:v>4396</c:v>
                </c:pt>
                <c:pt idx="4397">
                  <c:v>4397</c:v>
                </c:pt>
                <c:pt idx="4398">
                  <c:v>4398</c:v>
                </c:pt>
                <c:pt idx="4399">
                  <c:v>4399</c:v>
                </c:pt>
                <c:pt idx="4400">
                  <c:v>4400</c:v>
                </c:pt>
                <c:pt idx="4401">
                  <c:v>4401</c:v>
                </c:pt>
                <c:pt idx="4402">
                  <c:v>4402</c:v>
                </c:pt>
                <c:pt idx="4403">
                  <c:v>4403</c:v>
                </c:pt>
                <c:pt idx="4404">
                  <c:v>4404</c:v>
                </c:pt>
                <c:pt idx="4405">
                  <c:v>4405</c:v>
                </c:pt>
                <c:pt idx="4406">
                  <c:v>4406</c:v>
                </c:pt>
                <c:pt idx="4407">
                  <c:v>4407</c:v>
                </c:pt>
                <c:pt idx="4408">
                  <c:v>4408</c:v>
                </c:pt>
                <c:pt idx="4409">
                  <c:v>4409</c:v>
                </c:pt>
                <c:pt idx="4410">
                  <c:v>4410</c:v>
                </c:pt>
                <c:pt idx="4411">
                  <c:v>4411</c:v>
                </c:pt>
                <c:pt idx="4412">
                  <c:v>4412</c:v>
                </c:pt>
                <c:pt idx="4413">
                  <c:v>4413</c:v>
                </c:pt>
                <c:pt idx="4414">
                  <c:v>4414</c:v>
                </c:pt>
                <c:pt idx="4415">
                  <c:v>4415</c:v>
                </c:pt>
                <c:pt idx="4416">
                  <c:v>4416</c:v>
                </c:pt>
                <c:pt idx="4417">
                  <c:v>4417</c:v>
                </c:pt>
                <c:pt idx="4418">
                  <c:v>4418</c:v>
                </c:pt>
                <c:pt idx="4419">
                  <c:v>4419</c:v>
                </c:pt>
                <c:pt idx="4420">
                  <c:v>4420</c:v>
                </c:pt>
                <c:pt idx="4421">
                  <c:v>4421</c:v>
                </c:pt>
                <c:pt idx="4422">
                  <c:v>4422</c:v>
                </c:pt>
                <c:pt idx="4423">
                  <c:v>4423</c:v>
                </c:pt>
                <c:pt idx="4424">
                  <c:v>4424</c:v>
                </c:pt>
                <c:pt idx="4425">
                  <c:v>4425</c:v>
                </c:pt>
                <c:pt idx="4426">
                  <c:v>4426</c:v>
                </c:pt>
                <c:pt idx="4427">
                  <c:v>4427</c:v>
                </c:pt>
                <c:pt idx="4428">
                  <c:v>4428</c:v>
                </c:pt>
                <c:pt idx="4429">
                  <c:v>4429</c:v>
                </c:pt>
                <c:pt idx="4430">
                  <c:v>4430</c:v>
                </c:pt>
                <c:pt idx="4431">
                  <c:v>4431</c:v>
                </c:pt>
                <c:pt idx="4432">
                  <c:v>4432</c:v>
                </c:pt>
                <c:pt idx="4433">
                  <c:v>4433</c:v>
                </c:pt>
                <c:pt idx="4434">
                  <c:v>4434</c:v>
                </c:pt>
                <c:pt idx="4435">
                  <c:v>4435</c:v>
                </c:pt>
                <c:pt idx="4436">
                  <c:v>4436</c:v>
                </c:pt>
                <c:pt idx="4437">
                  <c:v>4437</c:v>
                </c:pt>
                <c:pt idx="4438">
                  <c:v>4438</c:v>
                </c:pt>
                <c:pt idx="4439">
                  <c:v>4439</c:v>
                </c:pt>
                <c:pt idx="4440">
                  <c:v>4440</c:v>
                </c:pt>
                <c:pt idx="4441">
                  <c:v>4441</c:v>
                </c:pt>
                <c:pt idx="4442">
                  <c:v>4442</c:v>
                </c:pt>
                <c:pt idx="4443">
                  <c:v>4443</c:v>
                </c:pt>
                <c:pt idx="4444">
                  <c:v>4444</c:v>
                </c:pt>
                <c:pt idx="4445">
                  <c:v>4445</c:v>
                </c:pt>
                <c:pt idx="4446">
                  <c:v>4446</c:v>
                </c:pt>
                <c:pt idx="4447">
                  <c:v>4447</c:v>
                </c:pt>
                <c:pt idx="4448">
                  <c:v>4448</c:v>
                </c:pt>
                <c:pt idx="4449">
                  <c:v>4449</c:v>
                </c:pt>
                <c:pt idx="4450">
                  <c:v>4450</c:v>
                </c:pt>
                <c:pt idx="4451">
                  <c:v>4451</c:v>
                </c:pt>
                <c:pt idx="4452">
                  <c:v>4452</c:v>
                </c:pt>
                <c:pt idx="4453">
                  <c:v>4453</c:v>
                </c:pt>
                <c:pt idx="4454">
                  <c:v>4454</c:v>
                </c:pt>
                <c:pt idx="4455">
                  <c:v>4455</c:v>
                </c:pt>
                <c:pt idx="4456">
                  <c:v>4456</c:v>
                </c:pt>
                <c:pt idx="4457">
                  <c:v>4457</c:v>
                </c:pt>
                <c:pt idx="4458">
                  <c:v>4458</c:v>
                </c:pt>
                <c:pt idx="4459">
                  <c:v>4459</c:v>
                </c:pt>
                <c:pt idx="4460">
                  <c:v>4460</c:v>
                </c:pt>
                <c:pt idx="4461">
                  <c:v>4461</c:v>
                </c:pt>
                <c:pt idx="4462">
                  <c:v>4462</c:v>
                </c:pt>
                <c:pt idx="4463">
                  <c:v>4463</c:v>
                </c:pt>
                <c:pt idx="4464">
                  <c:v>4464</c:v>
                </c:pt>
                <c:pt idx="4465">
                  <c:v>4465</c:v>
                </c:pt>
                <c:pt idx="4466">
                  <c:v>4466</c:v>
                </c:pt>
                <c:pt idx="4467">
                  <c:v>4467</c:v>
                </c:pt>
                <c:pt idx="4468">
                  <c:v>4468</c:v>
                </c:pt>
                <c:pt idx="4469">
                  <c:v>4469</c:v>
                </c:pt>
                <c:pt idx="4470">
                  <c:v>4470</c:v>
                </c:pt>
                <c:pt idx="4471">
                  <c:v>4471</c:v>
                </c:pt>
                <c:pt idx="4472">
                  <c:v>4472</c:v>
                </c:pt>
                <c:pt idx="4473">
                  <c:v>4473</c:v>
                </c:pt>
                <c:pt idx="4474">
                  <c:v>4474</c:v>
                </c:pt>
                <c:pt idx="4475">
                  <c:v>4475</c:v>
                </c:pt>
                <c:pt idx="4476">
                  <c:v>4476</c:v>
                </c:pt>
                <c:pt idx="4477">
                  <c:v>4477</c:v>
                </c:pt>
                <c:pt idx="4478">
                  <c:v>4478</c:v>
                </c:pt>
                <c:pt idx="4479">
                  <c:v>4479</c:v>
                </c:pt>
                <c:pt idx="4480">
                  <c:v>4480</c:v>
                </c:pt>
                <c:pt idx="4481">
                  <c:v>4481</c:v>
                </c:pt>
                <c:pt idx="4482">
                  <c:v>4482</c:v>
                </c:pt>
                <c:pt idx="4483">
                  <c:v>4483</c:v>
                </c:pt>
                <c:pt idx="4484">
                  <c:v>4484</c:v>
                </c:pt>
                <c:pt idx="4485">
                  <c:v>4485</c:v>
                </c:pt>
                <c:pt idx="4486">
                  <c:v>4486</c:v>
                </c:pt>
                <c:pt idx="4487">
                  <c:v>4487</c:v>
                </c:pt>
                <c:pt idx="4488">
                  <c:v>4488</c:v>
                </c:pt>
                <c:pt idx="4489">
                  <c:v>4489</c:v>
                </c:pt>
                <c:pt idx="4490">
                  <c:v>4490</c:v>
                </c:pt>
                <c:pt idx="4491">
                  <c:v>4491</c:v>
                </c:pt>
                <c:pt idx="4492">
                  <c:v>4492</c:v>
                </c:pt>
                <c:pt idx="4493">
                  <c:v>4493</c:v>
                </c:pt>
                <c:pt idx="4494">
                  <c:v>4494</c:v>
                </c:pt>
                <c:pt idx="4495">
                  <c:v>4495</c:v>
                </c:pt>
                <c:pt idx="4496">
                  <c:v>4496</c:v>
                </c:pt>
                <c:pt idx="4497">
                  <c:v>4497</c:v>
                </c:pt>
                <c:pt idx="4498">
                  <c:v>4498</c:v>
                </c:pt>
                <c:pt idx="4499">
                  <c:v>4499</c:v>
                </c:pt>
                <c:pt idx="4500">
                  <c:v>4500</c:v>
                </c:pt>
                <c:pt idx="4501">
                  <c:v>4501</c:v>
                </c:pt>
                <c:pt idx="4502">
                  <c:v>4502</c:v>
                </c:pt>
                <c:pt idx="4503">
                  <c:v>4503</c:v>
                </c:pt>
                <c:pt idx="4504">
                  <c:v>4504</c:v>
                </c:pt>
                <c:pt idx="4505">
                  <c:v>4505</c:v>
                </c:pt>
                <c:pt idx="4506">
                  <c:v>4506</c:v>
                </c:pt>
                <c:pt idx="4507">
                  <c:v>4507</c:v>
                </c:pt>
                <c:pt idx="4508">
                  <c:v>4508</c:v>
                </c:pt>
                <c:pt idx="4509">
                  <c:v>4509</c:v>
                </c:pt>
                <c:pt idx="4510">
                  <c:v>4510</c:v>
                </c:pt>
                <c:pt idx="4511">
                  <c:v>4511</c:v>
                </c:pt>
                <c:pt idx="4512">
                  <c:v>4512</c:v>
                </c:pt>
                <c:pt idx="4513">
                  <c:v>4513</c:v>
                </c:pt>
                <c:pt idx="4514">
                  <c:v>4514</c:v>
                </c:pt>
                <c:pt idx="4515">
                  <c:v>4515</c:v>
                </c:pt>
                <c:pt idx="4516">
                  <c:v>4516</c:v>
                </c:pt>
                <c:pt idx="4517">
                  <c:v>4517</c:v>
                </c:pt>
                <c:pt idx="4518">
                  <c:v>4518</c:v>
                </c:pt>
                <c:pt idx="4519">
                  <c:v>4519</c:v>
                </c:pt>
                <c:pt idx="4520">
                  <c:v>4520</c:v>
                </c:pt>
                <c:pt idx="4521">
                  <c:v>4521</c:v>
                </c:pt>
                <c:pt idx="4522">
                  <c:v>4522</c:v>
                </c:pt>
                <c:pt idx="4523">
                  <c:v>4523</c:v>
                </c:pt>
                <c:pt idx="4524">
                  <c:v>4524</c:v>
                </c:pt>
                <c:pt idx="4525">
                  <c:v>4525</c:v>
                </c:pt>
                <c:pt idx="4526">
                  <c:v>4526</c:v>
                </c:pt>
                <c:pt idx="4527">
                  <c:v>4527</c:v>
                </c:pt>
                <c:pt idx="4528">
                  <c:v>4528</c:v>
                </c:pt>
                <c:pt idx="4529">
                  <c:v>4529</c:v>
                </c:pt>
                <c:pt idx="4530">
                  <c:v>4530</c:v>
                </c:pt>
                <c:pt idx="4531">
                  <c:v>4531</c:v>
                </c:pt>
                <c:pt idx="4532">
                  <c:v>4532</c:v>
                </c:pt>
                <c:pt idx="4533">
                  <c:v>4533</c:v>
                </c:pt>
                <c:pt idx="4534">
                  <c:v>4534</c:v>
                </c:pt>
                <c:pt idx="4535">
                  <c:v>4535</c:v>
                </c:pt>
                <c:pt idx="4536">
                  <c:v>4536</c:v>
                </c:pt>
                <c:pt idx="4537">
                  <c:v>4537</c:v>
                </c:pt>
                <c:pt idx="4538">
                  <c:v>4538</c:v>
                </c:pt>
                <c:pt idx="4539">
                  <c:v>4539</c:v>
                </c:pt>
                <c:pt idx="4540">
                  <c:v>4540</c:v>
                </c:pt>
                <c:pt idx="4541">
                  <c:v>4541</c:v>
                </c:pt>
                <c:pt idx="4542">
                  <c:v>4542</c:v>
                </c:pt>
                <c:pt idx="4543">
                  <c:v>4543</c:v>
                </c:pt>
                <c:pt idx="4544">
                  <c:v>4544</c:v>
                </c:pt>
                <c:pt idx="4545">
                  <c:v>4545</c:v>
                </c:pt>
                <c:pt idx="4546">
                  <c:v>4546</c:v>
                </c:pt>
                <c:pt idx="4547">
                  <c:v>4547</c:v>
                </c:pt>
                <c:pt idx="4548">
                  <c:v>4548</c:v>
                </c:pt>
                <c:pt idx="4549">
                  <c:v>4549</c:v>
                </c:pt>
                <c:pt idx="4550">
                  <c:v>4550</c:v>
                </c:pt>
                <c:pt idx="4551">
                  <c:v>4551</c:v>
                </c:pt>
                <c:pt idx="4552">
                  <c:v>4552</c:v>
                </c:pt>
                <c:pt idx="4553">
                  <c:v>4553</c:v>
                </c:pt>
                <c:pt idx="4554">
                  <c:v>4554</c:v>
                </c:pt>
                <c:pt idx="4555">
                  <c:v>4555</c:v>
                </c:pt>
                <c:pt idx="4556">
                  <c:v>4556</c:v>
                </c:pt>
                <c:pt idx="4557">
                  <c:v>4557</c:v>
                </c:pt>
                <c:pt idx="4558">
                  <c:v>4558</c:v>
                </c:pt>
                <c:pt idx="4559">
                  <c:v>4559</c:v>
                </c:pt>
                <c:pt idx="4560">
                  <c:v>4560</c:v>
                </c:pt>
                <c:pt idx="4561">
                  <c:v>4561</c:v>
                </c:pt>
                <c:pt idx="4562">
                  <c:v>4562</c:v>
                </c:pt>
                <c:pt idx="4563">
                  <c:v>4563</c:v>
                </c:pt>
                <c:pt idx="4564">
                  <c:v>4564</c:v>
                </c:pt>
                <c:pt idx="4565">
                  <c:v>4565</c:v>
                </c:pt>
                <c:pt idx="4566">
                  <c:v>4566</c:v>
                </c:pt>
                <c:pt idx="4567">
                  <c:v>4567</c:v>
                </c:pt>
                <c:pt idx="4568">
                  <c:v>4568</c:v>
                </c:pt>
                <c:pt idx="4569">
                  <c:v>4569</c:v>
                </c:pt>
                <c:pt idx="4570">
                  <c:v>4570</c:v>
                </c:pt>
                <c:pt idx="4571">
                  <c:v>4571</c:v>
                </c:pt>
                <c:pt idx="4572">
                  <c:v>4572</c:v>
                </c:pt>
                <c:pt idx="4573">
                  <c:v>4573</c:v>
                </c:pt>
                <c:pt idx="4574">
                  <c:v>4574</c:v>
                </c:pt>
                <c:pt idx="4575">
                  <c:v>4575</c:v>
                </c:pt>
                <c:pt idx="4576">
                  <c:v>4576</c:v>
                </c:pt>
                <c:pt idx="4577">
                  <c:v>4577</c:v>
                </c:pt>
                <c:pt idx="4578">
                  <c:v>4578</c:v>
                </c:pt>
                <c:pt idx="4579">
                  <c:v>4579</c:v>
                </c:pt>
                <c:pt idx="4580">
                  <c:v>4580</c:v>
                </c:pt>
                <c:pt idx="4581">
                  <c:v>4581</c:v>
                </c:pt>
                <c:pt idx="4582">
                  <c:v>4582</c:v>
                </c:pt>
                <c:pt idx="4583">
                  <c:v>4583</c:v>
                </c:pt>
                <c:pt idx="4584">
                  <c:v>4584</c:v>
                </c:pt>
                <c:pt idx="4585">
                  <c:v>4585</c:v>
                </c:pt>
                <c:pt idx="4586">
                  <c:v>4586</c:v>
                </c:pt>
                <c:pt idx="4587">
                  <c:v>4587</c:v>
                </c:pt>
                <c:pt idx="4588">
                  <c:v>4588</c:v>
                </c:pt>
                <c:pt idx="4589">
                  <c:v>4589</c:v>
                </c:pt>
                <c:pt idx="4590">
                  <c:v>4590</c:v>
                </c:pt>
                <c:pt idx="4591">
                  <c:v>4591</c:v>
                </c:pt>
                <c:pt idx="4592">
                  <c:v>4592</c:v>
                </c:pt>
                <c:pt idx="4593">
                  <c:v>4593</c:v>
                </c:pt>
                <c:pt idx="4594">
                  <c:v>4594</c:v>
                </c:pt>
                <c:pt idx="4595">
                  <c:v>4595</c:v>
                </c:pt>
                <c:pt idx="4596">
                  <c:v>4596</c:v>
                </c:pt>
                <c:pt idx="4597">
                  <c:v>4597</c:v>
                </c:pt>
                <c:pt idx="4598">
                  <c:v>4598</c:v>
                </c:pt>
                <c:pt idx="4599">
                  <c:v>4599</c:v>
                </c:pt>
                <c:pt idx="4600">
                  <c:v>4600</c:v>
                </c:pt>
                <c:pt idx="4601">
                  <c:v>4601</c:v>
                </c:pt>
                <c:pt idx="4602">
                  <c:v>4602</c:v>
                </c:pt>
                <c:pt idx="4603">
                  <c:v>4603</c:v>
                </c:pt>
                <c:pt idx="4604">
                  <c:v>4604</c:v>
                </c:pt>
                <c:pt idx="4605">
                  <c:v>4605</c:v>
                </c:pt>
                <c:pt idx="4606">
                  <c:v>4606</c:v>
                </c:pt>
                <c:pt idx="4607">
                  <c:v>4607</c:v>
                </c:pt>
                <c:pt idx="4608">
                  <c:v>4608</c:v>
                </c:pt>
                <c:pt idx="4609">
                  <c:v>4609</c:v>
                </c:pt>
                <c:pt idx="4610">
                  <c:v>4610</c:v>
                </c:pt>
                <c:pt idx="4611">
                  <c:v>4611</c:v>
                </c:pt>
                <c:pt idx="4612">
                  <c:v>4612</c:v>
                </c:pt>
                <c:pt idx="4613">
                  <c:v>4613</c:v>
                </c:pt>
                <c:pt idx="4614">
                  <c:v>4614</c:v>
                </c:pt>
                <c:pt idx="4615">
                  <c:v>4615</c:v>
                </c:pt>
                <c:pt idx="4616">
                  <c:v>4616</c:v>
                </c:pt>
                <c:pt idx="4617">
                  <c:v>4617</c:v>
                </c:pt>
                <c:pt idx="4618">
                  <c:v>4618</c:v>
                </c:pt>
                <c:pt idx="4619">
                  <c:v>4619</c:v>
                </c:pt>
                <c:pt idx="4620">
                  <c:v>4620</c:v>
                </c:pt>
                <c:pt idx="4621">
                  <c:v>4621</c:v>
                </c:pt>
                <c:pt idx="4622">
                  <c:v>4622</c:v>
                </c:pt>
                <c:pt idx="4623">
                  <c:v>4623</c:v>
                </c:pt>
                <c:pt idx="4624">
                  <c:v>4624</c:v>
                </c:pt>
                <c:pt idx="4625">
                  <c:v>4625</c:v>
                </c:pt>
                <c:pt idx="4626">
                  <c:v>4626</c:v>
                </c:pt>
                <c:pt idx="4627">
                  <c:v>4627</c:v>
                </c:pt>
                <c:pt idx="4628">
                  <c:v>4628</c:v>
                </c:pt>
                <c:pt idx="4629">
                  <c:v>4629</c:v>
                </c:pt>
                <c:pt idx="4630">
                  <c:v>4630</c:v>
                </c:pt>
                <c:pt idx="4631">
                  <c:v>4631</c:v>
                </c:pt>
                <c:pt idx="4632">
                  <c:v>4632</c:v>
                </c:pt>
                <c:pt idx="4633">
                  <c:v>4633</c:v>
                </c:pt>
                <c:pt idx="4634">
                  <c:v>4634</c:v>
                </c:pt>
                <c:pt idx="4635">
                  <c:v>4635</c:v>
                </c:pt>
                <c:pt idx="4636">
                  <c:v>4636</c:v>
                </c:pt>
                <c:pt idx="4637">
                  <c:v>4637</c:v>
                </c:pt>
                <c:pt idx="4638">
                  <c:v>4638</c:v>
                </c:pt>
                <c:pt idx="4639">
                  <c:v>4639</c:v>
                </c:pt>
                <c:pt idx="4640">
                  <c:v>4640</c:v>
                </c:pt>
                <c:pt idx="4641">
                  <c:v>4641</c:v>
                </c:pt>
                <c:pt idx="4642">
                  <c:v>4642</c:v>
                </c:pt>
                <c:pt idx="4643">
                  <c:v>4643</c:v>
                </c:pt>
                <c:pt idx="4644">
                  <c:v>4644</c:v>
                </c:pt>
                <c:pt idx="4645">
                  <c:v>4645</c:v>
                </c:pt>
                <c:pt idx="4646">
                  <c:v>4646</c:v>
                </c:pt>
                <c:pt idx="4647">
                  <c:v>4647</c:v>
                </c:pt>
                <c:pt idx="4648">
                  <c:v>4648</c:v>
                </c:pt>
                <c:pt idx="4649">
                  <c:v>4649</c:v>
                </c:pt>
                <c:pt idx="4650">
                  <c:v>4650</c:v>
                </c:pt>
                <c:pt idx="4651">
                  <c:v>4651</c:v>
                </c:pt>
                <c:pt idx="4652">
                  <c:v>4652</c:v>
                </c:pt>
                <c:pt idx="4653">
                  <c:v>4653</c:v>
                </c:pt>
                <c:pt idx="4654">
                  <c:v>4654</c:v>
                </c:pt>
                <c:pt idx="4655">
                  <c:v>4655</c:v>
                </c:pt>
                <c:pt idx="4656">
                  <c:v>4656</c:v>
                </c:pt>
                <c:pt idx="4657">
                  <c:v>4657</c:v>
                </c:pt>
                <c:pt idx="4658">
                  <c:v>4658</c:v>
                </c:pt>
                <c:pt idx="4659">
                  <c:v>4659</c:v>
                </c:pt>
                <c:pt idx="4660">
                  <c:v>4660</c:v>
                </c:pt>
                <c:pt idx="4661">
                  <c:v>4661</c:v>
                </c:pt>
                <c:pt idx="4662">
                  <c:v>4662</c:v>
                </c:pt>
                <c:pt idx="4663">
                  <c:v>4663</c:v>
                </c:pt>
                <c:pt idx="4664">
                  <c:v>4664</c:v>
                </c:pt>
                <c:pt idx="4665">
                  <c:v>4665</c:v>
                </c:pt>
                <c:pt idx="4666">
                  <c:v>4666</c:v>
                </c:pt>
                <c:pt idx="4667">
                  <c:v>4667</c:v>
                </c:pt>
                <c:pt idx="4668">
                  <c:v>4668</c:v>
                </c:pt>
                <c:pt idx="4669">
                  <c:v>4669</c:v>
                </c:pt>
                <c:pt idx="4670">
                  <c:v>4670</c:v>
                </c:pt>
                <c:pt idx="4671">
                  <c:v>4671</c:v>
                </c:pt>
                <c:pt idx="4672">
                  <c:v>4672</c:v>
                </c:pt>
                <c:pt idx="4673">
                  <c:v>4673</c:v>
                </c:pt>
                <c:pt idx="4674">
                  <c:v>4674</c:v>
                </c:pt>
                <c:pt idx="4675">
                  <c:v>4675</c:v>
                </c:pt>
                <c:pt idx="4676">
                  <c:v>4676</c:v>
                </c:pt>
                <c:pt idx="4677">
                  <c:v>4677</c:v>
                </c:pt>
                <c:pt idx="4678">
                  <c:v>4678</c:v>
                </c:pt>
                <c:pt idx="4679">
                  <c:v>4679</c:v>
                </c:pt>
                <c:pt idx="4680">
                  <c:v>4680</c:v>
                </c:pt>
                <c:pt idx="4681">
                  <c:v>4681</c:v>
                </c:pt>
                <c:pt idx="4682">
                  <c:v>4682</c:v>
                </c:pt>
                <c:pt idx="4683">
                  <c:v>4683</c:v>
                </c:pt>
                <c:pt idx="4684">
                  <c:v>4684</c:v>
                </c:pt>
                <c:pt idx="4685">
                  <c:v>4685</c:v>
                </c:pt>
                <c:pt idx="4686">
                  <c:v>4686</c:v>
                </c:pt>
                <c:pt idx="4687">
                  <c:v>4687</c:v>
                </c:pt>
                <c:pt idx="4688">
                  <c:v>4688</c:v>
                </c:pt>
                <c:pt idx="4689">
                  <c:v>4689</c:v>
                </c:pt>
                <c:pt idx="4690">
                  <c:v>4690</c:v>
                </c:pt>
                <c:pt idx="4691">
                  <c:v>4691</c:v>
                </c:pt>
                <c:pt idx="4692">
                  <c:v>4692</c:v>
                </c:pt>
                <c:pt idx="4693">
                  <c:v>4693</c:v>
                </c:pt>
                <c:pt idx="4694">
                  <c:v>4694</c:v>
                </c:pt>
                <c:pt idx="4695">
                  <c:v>4695</c:v>
                </c:pt>
                <c:pt idx="4696">
                  <c:v>4696</c:v>
                </c:pt>
                <c:pt idx="4697">
                  <c:v>4697</c:v>
                </c:pt>
                <c:pt idx="4698">
                  <c:v>4698</c:v>
                </c:pt>
                <c:pt idx="4699">
                  <c:v>4699</c:v>
                </c:pt>
                <c:pt idx="4700">
                  <c:v>4700</c:v>
                </c:pt>
                <c:pt idx="4701">
                  <c:v>4701</c:v>
                </c:pt>
                <c:pt idx="4702">
                  <c:v>4702</c:v>
                </c:pt>
                <c:pt idx="4703">
                  <c:v>4703</c:v>
                </c:pt>
                <c:pt idx="4704">
                  <c:v>4704</c:v>
                </c:pt>
                <c:pt idx="4705">
                  <c:v>4705</c:v>
                </c:pt>
                <c:pt idx="4706">
                  <c:v>4706</c:v>
                </c:pt>
                <c:pt idx="4707">
                  <c:v>4707</c:v>
                </c:pt>
                <c:pt idx="4708">
                  <c:v>4708</c:v>
                </c:pt>
                <c:pt idx="4709">
                  <c:v>4709</c:v>
                </c:pt>
                <c:pt idx="4710">
                  <c:v>4710</c:v>
                </c:pt>
                <c:pt idx="4711">
                  <c:v>4711</c:v>
                </c:pt>
                <c:pt idx="4712">
                  <c:v>4712</c:v>
                </c:pt>
                <c:pt idx="4713">
                  <c:v>4713</c:v>
                </c:pt>
                <c:pt idx="4714">
                  <c:v>4714</c:v>
                </c:pt>
                <c:pt idx="4715">
                  <c:v>4715</c:v>
                </c:pt>
                <c:pt idx="4716">
                  <c:v>4716</c:v>
                </c:pt>
                <c:pt idx="4717">
                  <c:v>4717</c:v>
                </c:pt>
                <c:pt idx="4718">
                  <c:v>4718</c:v>
                </c:pt>
                <c:pt idx="4719">
                  <c:v>4719</c:v>
                </c:pt>
                <c:pt idx="4720">
                  <c:v>4720</c:v>
                </c:pt>
                <c:pt idx="4721">
                  <c:v>4721</c:v>
                </c:pt>
                <c:pt idx="4722">
                  <c:v>4722</c:v>
                </c:pt>
                <c:pt idx="4723">
                  <c:v>4723</c:v>
                </c:pt>
                <c:pt idx="4724">
                  <c:v>4724</c:v>
                </c:pt>
                <c:pt idx="4725">
                  <c:v>4725</c:v>
                </c:pt>
                <c:pt idx="4726">
                  <c:v>4726</c:v>
                </c:pt>
                <c:pt idx="4727">
                  <c:v>4727</c:v>
                </c:pt>
                <c:pt idx="4728">
                  <c:v>4728</c:v>
                </c:pt>
                <c:pt idx="4729">
                  <c:v>4729</c:v>
                </c:pt>
                <c:pt idx="4730">
                  <c:v>4730</c:v>
                </c:pt>
                <c:pt idx="4731">
                  <c:v>4731</c:v>
                </c:pt>
                <c:pt idx="4732">
                  <c:v>4732</c:v>
                </c:pt>
                <c:pt idx="4733">
                  <c:v>4733</c:v>
                </c:pt>
                <c:pt idx="4734">
                  <c:v>4734</c:v>
                </c:pt>
                <c:pt idx="4735">
                  <c:v>4735</c:v>
                </c:pt>
                <c:pt idx="4736">
                  <c:v>4736</c:v>
                </c:pt>
                <c:pt idx="4737">
                  <c:v>4737</c:v>
                </c:pt>
                <c:pt idx="4738">
                  <c:v>4738</c:v>
                </c:pt>
                <c:pt idx="4739">
                  <c:v>4739</c:v>
                </c:pt>
                <c:pt idx="4740">
                  <c:v>4740</c:v>
                </c:pt>
                <c:pt idx="4741">
                  <c:v>4741</c:v>
                </c:pt>
                <c:pt idx="4742">
                  <c:v>4742</c:v>
                </c:pt>
                <c:pt idx="4743">
                  <c:v>4743</c:v>
                </c:pt>
                <c:pt idx="4744">
                  <c:v>4744</c:v>
                </c:pt>
                <c:pt idx="4745">
                  <c:v>4745</c:v>
                </c:pt>
                <c:pt idx="4746">
                  <c:v>4746</c:v>
                </c:pt>
                <c:pt idx="4747">
                  <c:v>4747</c:v>
                </c:pt>
                <c:pt idx="4748">
                  <c:v>4748</c:v>
                </c:pt>
                <c:pt idx="4749">
                  <c:v>4749</c:v>
                </c:pt>
                <c:pt idx="4750">
                  <c:v>4750</c:v>
                </c:pt>
                <c:pt idx="4751">
                  <c:v>4751</c:v>
                </c:pt>
                <c:pt idx="4752">
                  <c:v>4752</c:v>
                </c:pt>
                <c:pt idx="4753">
                  <c:v>4753</c:v>
                </c:pt>
                <c:pt idx="4754">
                  <c:v>4754</c:v>
                </c:pt>
                <c:pt idx="4755">
                  <c:v>4755</c:v>
                </c:pt>
                <c:pt idx="4756">
                  <c:v>4756</c:v>
                </c:pt>
                <c:pt idx="4757">
                  <c:v>4757</c:v>
                </c:pt>
                <c:pt idx="4758">
                  <c:v>4758</c:v>
                </c:pt>
                <c:pt idx="4759">
                  <c:v>4759</c:v>
                </c:pt>
                <c:pt idx="4760">
                  <c:v>4760</c:v>
                </c:pt>
                <c:pt idx="4761">
                  <c:v>4761</c:v>
                </c:pt>
                <c:pt idx="4762">
                  <c:v>4762</c:v>
                </c:pt>
                <c:pt idx="4763">
                  <c:v>4763</c:v>
                </c:pt>
                <c:pt idx="4764">
                  <c:v>4764</c:v>
                </c:pt>
                <c:pt idx="4765">
                  <c:v>4765</c:v>
                </c:pt>
                <c:pt idx="4766">
                  <c:v>4766</c:v>
                </c:pt>
                <c:pt idx="4767">
                  <c:v>4767</c:v>
                </c:pt>
                <c:pt idx="4768">
                  <c:v>4768</c:v>
                </c:pt>
                <c:pt idx="4769">
                  <c:v>4769</c:v>
                </c:pt>
                <c:pt idx="4770">
                  <c:v>4770</c:v>
                </c:pt>
                <c:pt idx="4771">
                  <c:v>4771</c:v>
                </c:pt>
                <c:pt idx="4772">
                  <c:v>4772</c:v>
                </c:pt>
                <c:pt idx="4773">
                  <c:v>4773</c:v>
                </c:pt>
                <c:pt idx="4774">
                  <c:v>4774</c:v>
                </c:pt>
                <c:pt idx="4775">
                  <c:v>4775</c:v>
                </c:pt>
                <c:pt idx="4776">
                  <c:v>4776</c:v>
                </c:pt>
                <c:pt idx="4777">
                  <c:v>4777</c:v>
                </c:pt>
                <c:pt idx="4778">
                  <c:v>4778</c:v>
                </c:pt>
                <c:pt idx="4779">
                  <c:v>4779</c:v>
                </c:pt>
                <c:pt idx="4780">
                  <c:v>4780</c:v>
                </c:pt>
                <c:pt idx="4781">
                  <c:v>4781</c:v>
                </c:pt>
                <c:pt idx="4782">
                  <c:v>4782</c:v>
                </c:pt>
                <c:pt idx="4783">
                  <c:v>4783</c:v>
                </c:pt>
                <c:pt idx="4784">
                  <c:v>4784</c:v>
                </c:pt>
                <c:pt idx="4785">
                  <c:v>4785</c:v>
                </c:pt>
                <c:pt idx="4786">
                  <c:v>4786</c:v>
                </c:pt>
                <c:pt idx="4787">
                  <c:v>4787</c:v>
                </c:pt>
                <c:pt idx="4788">
                  <c:v>4788</c:v>
                </c:pt>
                <c:pt idx="4789">
                  <c:v>4789</c:v>
                </c:pt>
                <c:pt idx="4790">
                  <c:v>4790</c:v>
                </c:pt>
                <c:pt idx="4791">
                  <c:v>4791</c:v>
                </c:pt>
                <c:pt idx="4792">
                  <c:v>4792</c:v>
                </c:pt>
                <c:pt idx="4793">
                  <c:v>4793</c:v>
                </c:pt>
                <c:pt idx="4794">
                  <c:v>4794</c:v>
                </c:pt>
                <c:pt idx="4795">
                  <c:v>4795</c:v>
                </c:pt>
                <c:pt idx="4796">
                  <c:v>4796</c:v>
                </c:pt>
                <c:pt idx="4797">
                  <c:v>4797</c:v>
                </c:pt>
                <c:pt idx="4798">
                  <c:v>4798</c:v>
                </c:pt>
                <c:pt idx="4799">
                  <c:v>4799</c:v>
                </c:pt>
                <c:pt idx="4800">
                  <c:v>4800</c:v>
                </c:pt>
                <c:pt idx="4801">
                  <c:v>4801</c:v>
                </c:pt>
                <c:pt idx="4802">
                  <c:v>4802</c:v>
                </c:pt>
                <c:pt idx="4803">
                  <c:v>4803</c:v>
                </c:pt>
                <c:pt idx="4804">
                  <c:v>4804</c:v>
                </c:pt>
                <c:pt idx="4805">
                  <c:v>4805</c:v>
                </c:pt>
                <c:pt idx="4806">
                  <c:v>4806</c:v>
                </c:pt>
                <c:pt idx="4807">
                  <c:v>4807</c:v>
                </c:pt>
                <c:pt idx="4808">
                  <c:v>4808</c:v>
                </c:pt>
                <c:pt idx="4809">
                  <c:v>4809</c:v>
                </c:pt>
                <c:pt idx="4810">
                  <c:v>4810</c:v>
                </c:pt>
                <c:pt idx="4811">
                  <c:v>4811</c:v>
                </c:pt>
                <c:pt idx="4812">
                  <c:v>4812</c:v>
                </c:pt>
                <c:pt idx="4813">
                  <c:v>4813</c:v>
                </c:pt>
                <c:pt idx="4814">
                  <c:v>4814</c:v>
                </c:pt>
                <c:pt idx="4815">
                  <c:v>4815</c:v>
                </c:pt>
                <c:pt idx="4816">
                  <c:v>4816</c:v>
                </c:pt>
                <c:pt idx="4817">
                  <c:v>4817</c:v>
                </c:pt>
                <c:pt idx="4818">
                  <c:v>4818</c:v>
                </c:pt>
                <c:pt idx="4819">
                  <c:v>4819</c:v>
                </c:pt>
                <c:pt idx="4820">
                  <c:v>4820</c:v>
                </c:pt>
                <c:pt idx="4821">
                  <c:v>4821</c:v>
                </c:pt>
                <c:pt idx="4822">
                  <c:v>4822</c:v>
                </c:pt>
                <c:pt idx="4823">
                  <c:v>4823</c:v>
                </c:pt>
                <c:pt idx="4824">
                  <c:v>4824</c:v>
                </c:pt>
                <c:pt idx="4825">
                  <c:v>4825</c:v>
                </c:pt>
                <c:pt idx="4826">
                  <c:v>4826</c:v>
                </c:pt>
                <c:pt idx="4827">
                  <c:v>4827</c:v>
                </c:pt>
                <c:pt idx="4828">
                  <c:v>4828</c:v>
                </c:pt>
                <c:pt idx="4829">
                  <c:v>4829</c:v>
                </c:pt>
                <c:pt idx="4830">
                  <c:v>4830</c:v>
                </c:pt>
                <c:pt idx="4831">
                  <c:v>4831</c:v>
                </c:pt>
                <c:pt idx="4832">
                  <c:v>4832</c:v>
                </c:pt>
                <c:pt idx="4833">
                  <c:v>4833</c:v>
                </c:pt>
                <c:pt idx="4834">
                  <c:v>4834</c:v>
                </c:pt>
                <c:pt idx="4835">
                  <c:v>4835</c:v>
                </c:pt>
                <c:pt idx="4836">
                  <c:v>4836</c:v>
                </c:pt>
                <c:pt idx="4837">
                  <c:v>4837</c:v>
                </c:pt>
                <c:pt idx="4838">
                  <c:v>4838</c:v>
                </c:pt>
                <c:pt idx="4839">
                  <c:v>4839</c:v>
                </c:pt>
                <c:pt idx="4840">
                  <c:v>4840</c:v>
                </c:pt>
                <c:pt idx="4841">
                  <c:v>4841</c:v>
                </c:pt>
                <c:pt idx="4842">
                  <c:v>4842</c:v>
                </c:pt>
                <c:pt idx="4843">
                  <c:v>4843</c:v>
                </c:pt>
                <c:pt idx="4844">
                  <c:v>4844</c:v>
                </c:pt>
                <c:pt idx="4845">
                  <c:v>4845</c:v>
                </c:pt>
                <c:pt idx="4846">
                  <c:v>4846</c:v>
                </c:pt>
                <c:pt idx="4847">
                  <c:v>4847</c:v>
                </c:pt>
                <c:pt idx="4848">
                  <c:v>4848</c:v>
                </c:pt>
                <c:pt idx="4849">
                  <c:v>4849</c:v>
                </c:pt>
                <c:pt idx="4850">
                  <c:v>4850</c:v>
                </c:pt>
                <c:pt idx="4851">
                  <c:v>4851</c:v>
                </c:pt>
                <c:pt idx="4852">
                  <c:v>4852</c:v>
                </c:pt>
                <c:pt idx="4853">
                  <c:v>4853</c:v>
                </c:pt>
                <c:pt idx="4854">
                  <c:v>4854</c:v>
                </c:pt>
                <c:pt idx="4855">
                  <c:v>4855</c:v>
                </c:pt>
                <c:pt idx="4856">
                  <c:v>4856</c:v>
                </c:pt>
                <c:pt idx="4857">
                  <c:v>4857</c:v>
                </c:pt>
                <c:pt idx="4858">
                  <c:v>4858</c:v>
                </c:pt>
                <c:pt idx="4859">
                  <c:v>4859</c:v>
                </c:pt>
                <c:pt idx="4860">
                  <c:v>4860</c:v>
                </c:pt>
                <c:pt idx="4861">
                  <c:v>4861</c:v>
                </c:pt>
                <c:pt idx="4862">
                  <c:v>4862</c:v>
                </c:pt>
                <c:pt idx="4863">
                  <c:v>4863</c:v>
                </c:pt>
                <c:pt idx="4864">
                  <c:v>4864</c:v>
                </c:pt>
                <c:pt idx="4865">
                  <c:v>4865</c:v>
                </c:pt>
                <c:pt idx="4866">
                  <c:v>4866</c:v>
                </c:pt>
                <c:pt idx="4867">
                  <c:v>4867</c:v>
                </c:pt>
                <c:pt idx="4868">
                  <c:v>4868</c:v>
                </c:pt>
                <c:pt idx="4869">
                  <c:v>4869</c:v>
                </c:pt>
                <c:pt idx="4870">
                  <c:v>4870</c:v>
                </c:pt>
                <c:pt idx="4871">
                  <c:v>4871</c:v>
                </c:pt>
                <c:pt idx="4872">
                  <c:v>4872</c:v>
                </c:pt>
                <c:pt idx="4873">
                  <c:v>4873</c:v>
                </c:pt>
                <c:pt idx="4874">
                  <c:v>4874</c:v>
                </c:pt>
                <c:pt idx="4875">
                  <c:v>4875</c:v>
                </c:pt>
                <c:pt idx="4876">
                  <c:v>4876</c:v>
                </c:pt>
                <c:pt idx="4877">
                  <c:v>4877</c:v>
                </c:pt>
                <c:pt idx="4878">
                  <c:v>4878</c:v>
                </c:pt>
                <c:pt idx="4879">
                  <c:v>4879</c:v>
                </c:pt>
                <c:pt idx="4880">
                  <c:v>4880</c:v>
                </c:pt>
                <c:pt idx="4881">
                  <c:v>4881</c:v>
                </c:pt>
                <c:pt idx="4882">
                  <c:v>4882</c:v>
                </c:pt>
                <c:pt idx="4883">
                  <c:v>4883</c:v>
                </c:pt>
                <c:pt idx="4884">
                  <c:v>4884</c:v>
                </c:pt>
                <c:pt idx="4885">
                  <c:v>4885</c:v>
                </c:pt>
                <c:pt idx="4886">
                  <c:v>4886</c:v>
                </c:pt>
                <c:pt idx="4887">
                  <c:v>4887</c:v>
                </c:pt>
                <c:pt idx="4888">
                  <c:v>4888</c:v>
                </c:pt>
                <c:pt idx="4889">
                  <c:v>4889</c:v>
                </c:pt>
                <c:pt idx="4890">
                  <c:v>4890</c:v>
                </c:pt>
                <c:pt idx="4891">
                  <c:v>4891</c:v>
                </c:pt>
                <c:pt idx="4892">
                  <c:v>4892</c:v>
                </c:pt>
                <c:pt idx="4893">
                  <c:v>4893</c:v>
                </c:pt>
                <c:pt idx="4894">
                  <c:v>4894</c:v>
                </c:pt>
                <c:pt idx="4895">
                  <c:v>4895</c:v>
                </c:pt>
                <c:pt idx="4896">
                  <c:v>4896</c:v>
                </c:pt>
                <c:pt idx="4897">
                  <c:v>4897</c:v>
                </c:pt>
                <c:pt idx="4898">
                  <c:v>4898</c:v>
                </c:pt>
                <c:pt idx="4899">
                  <c:v>4899</c:v>
                </c:pt>
                <c:pt idx="4900">
                  <c:v>4900</c:v>
                </c:pt>
                <c:pt idx="4901">
                  <c:v>4901</c:v>
                </c:pt>
                <c:pt idx="4902">
                  <c:v>4902</c:v>
                </c:pt>
                <c:pt idx="4903">
                  <c:v>4903</c:v>
                </c:pt>
                <c:pt idx="4904">
                  <c:v>4904</c:v>
                </c:pt>
                <c:pt idx="4905">
                  <c:v>4905</c:v>
                </c:pt>
                <c:pt idx="4906">
                  <c:v>4906</c:v>
                </c:pt>
                <c:pt idx="4907">
                  <c:v>4907</c:v>
                </c:pt>
                <c:pt idx="4908">
                  <c:v>4908</c:v>
                </c:pt>
                <c:pt idx="4909">
                  <c:v>4909</c:v>
                </c:pt>
                <c:pt idx="4910">
                  <c:v>4910</c:v>
                </c:pt>
                <c:pt idx="4911">
                  <c:v>4911</c:v>
                </c:pt>
                <c:pt idx="4912">
                  <c:v>4912</c:v>
                </c:pt>
                <c:pt idx="4913">
                  <c:v>4913</c:v>
                </c:pt>
                <c:pt idx="4914">
                  <c:v>4914</c:v>
                </c:pt>
                <c:pt idx="4915">
                  <c:v>4915</c:v>
                </c:pt>
                <c:pt idx="4916">
                  <c:v>4916</c:v>
                </c:pt>
                <c:pt idx="4917">
                  <c:v>4917</c:v>
                </c:pt>
                <c:pt idx="4918">
                  <c:v>4918</c:v>
                </c:pt>
                <c:pt idx="4919">
                  <c:v>4919</c:v>
                </c:pt>
                <c:pt idx="4920">
                  <c:v>4920</c:v>
                </c:pt>
                <c:pt idx="4921">
                  <c:v>4921</c:v>
                </c:pt>
                <c:pt idx="4922">
                  <c:v>4922</c:v>
                </c:pt>
                <c:pt idx="4923">
                  <c:v>4923</c:v>
                </c:pt>
                <c:pt idx="4924">
                  <c:v>4924</c:v>
                </c:pt>
                <c:pt idx="4925">
                  <c:v>4925</c:v>
                </c:pt>
                <c:pt idx="4926">
                  <c:v>4926</c:v>
                </c:pt>
                <c:pt idx="4927">
                  <c:v>4927</c:v>
                </c:pt>
                <c:pt idx="4928">
                  <c:v>4928</c:v>
                </c:pt>
                <c:pt idx="4929">
                  <c:v>4929</c:v>
                </c:pt>
                <c:pt idx="4930">
                  <c:v>4930</c:v>
                </c:pt>
                <c:pt idx="4931">
                  <c:v>4931</c:v>
                </c:pt>
                <c:pt idx="4932">
                  <c:v>4932</c:v>
                </c:pt>
                <c:pt idx="4933">
                  <c:v>4933</c:v>
                </c:pt>
                <c:pt idx="4934">
                  <c:v>4934</c:v>
                </c:pt>
                <c:pt idx="4935">
                  <c:v>4935</c:v>
                </c:pt>
                <c:pt idx="4936">
                  <c:v>4936</c:v>
                </c:pt>
                <c:pt idx="4937">
                  <c:v>4937</c:v>
                </c:pt>
                <c:pt idx="4938">
                  <c:v>4938</c:v>
                </c:pt>
                <c:pt idx="4939">
                  <c:v>4939</c:v>
                </c:pt>
                <c:pt idx="4940">
                  <c:v>4940</c:v>
                </c:pt>
                <c:pt idx="4941">
                  <c:v>4941</c:v>
                </c:pt>
                <c:pt idx="4942">
                  <c:v>4942</c:v>
                </c:pt>
                <c:pt idx="4943">
                  <c:v>4943</c:v>
                </c:pt>
                <c:pt idx="4944">
                  <c:v>4944</c:v>
                </c:pt>
                <c:pt idx="4945">
                  <c:v>4945</c:v>
                </c:pt>
                <c:pt idx="4946">
                  <c:v>4946</c:v>
                </c:pt>
                <c:pt idx="4947">
                  <c:v>4947</c:v>
                </c:pt>
                <c:pt idx="4948">
                  <c:v>4948</c:v>
                </c:pt>
                <c:pt idx="4949">
                  <c:v>4949</c:v>
                </c:pt>
                <c:pt idx="4950">
                  <c:v>4950</c:v>
                </c:pt>
                <c:pt idx="4951">
                  <c:v>4951</c:v>
                </c:pt>
                <c:pt idx="4952">
                  <c:v>4952</c:v>
                </c:pt>
                <c:pt idx="4953">
                  <c:v>4953</c:v>
                </c:pt>
                <c:pt idx="4954">
                  <c:v>4954</c:v>
                </c:pt>
                <c:pt idx="4955">
                  <c:v>4955</c:v>
                </c:pt>
                <c:pt idx="4956">
                  <c:v>4956</c:v>
                </c:pt>
                <c:pt idx="4957">
                  <c:v>4957</c:v>
                </c:pt>
                <c:pt idx="4958">
                  <c:v>4958</c:v>
                </c:pt>
                <c:pt idx="4959">
                  <c:v>4959</c:v>
                </c:pt>
                <c:pt idx="4960">
                  <c:v>4960</c:v>
                </c:pt>
                <c:pt idx="4961">
                  <c:v>4961</c:v>
                </c:pt>
                <c:pt idx="4962">
                  <c:v>4962</c:v>
                </c:pt>
                <c:pt idx="4963">
                  <c:v>4963</c:v>
                </c:pt>
                <c:pt idx="4964">
                  <c:v>4964</c:v>
                </c:pt>
                <c:pt idx="4965">
                  <c:v>4965</c:v>
                </c:pt>
                <c:pt idx="4966">
                  <c:v>4966</c:v>
                </c:pt>
                <c:pt idx="4967">
                  <c:v>4967</c:v>
                </c:pt>
                <c:pt idx="4968">
                  <c:v>4968</c:v>
                </c:pt>
                <c:pt idx="4969">
                  <c:v>4969</c:v>
                </c:pt>
                <c:pt idx="4970">
                  <c:v>4970</c:v>
                </c:pt>
                <c:pt idx="4971">
                  <c:v>4971</c:v>
                </c:pt>
                <c:pt idx="4972">
                  <c:v>4972</c:v>
                </c:pt>
                <c:pt idx="4973">
                  <c:v>4973</c:v>
                </c:pt>
                <c:pt idx="4974">
                  <c:v>4974</c:v>
                </c:pt>
                <c:pt idx="4975">
                  <c:v>4975</c:v>
                </c:pt>
                <c:pt idx="4976">
                  <c:v>4976</c:v>
                </c:pt>
                <c:pt idx="4977">
                  <c:v>4977</c:v>
                </c:pt>
                <c:pt idx="4978">
                  <c:v>4978</c:v>
                </c:pt>
                <c:pt idx="4979">
                  <c:v>4979</c:v>
                </c:pt>
                <c:pt idx="4980">
                  <c:v>4980</c:v>
                </c:pt>
                <c:pt idx="4981">
                  <c:v>4981</c:v>
                </c:pt>
                <c:pt idx="4982">
                  <c:v>4982</c:v>
                </c:pt>
                <c:pt idx="4983">
                  <c:v>4983</c:v>
                </c:pt>
                <c:pt idx="4984">
                  <c:v>4984</c:v>
                </c:pt>
                <c:pt idx="4985">
                  <c:v>4985</c:v>
                </c:pt>
                <c:pt idx="4986">
                  <c:v>4986</c:v>
                </c:pt>
                <c:pt idx="4987">
                  <c:v>4987</c:v>
                </c:pt>
                <c:pt idx="4988">
                  <c:v>4988</c:v>
                </c:pt>
                <c:pt idx="4989">
                  <c:v>4989</c:v>
                </c:pt>
                <c:pt idx="4990">
                  <c:v>4990</c:v>
                </c:pt>
                <c:pt idx="4991">
                  <c:v>4991</c:v>
                </c:pt>
                <c:pt idx="4992">
                  <c:v>4992</c:v>
                </c:pt>
                <c:pt idx="4993">
                  <c:v>4993</c:v>
                </c:pt>
                <c:pt idx="4994">
                  <c:v>4994</c:v>
                </c:pt>
                <c:pt idx="4995">
                  <c:v>4995</c:v>
                </c:pt>
                <c:pt idx="4996">
                  <c:v>4996</c:v>
                </c:pt>
                <c:pt idx="4997">
                  <c:v>4997</c:v>
                </c:pt>
                <c:pt idx="4998">
                  <c:v>4998</c:v>
                </c:pt>
                <c:pt idx="4999">
                  <c:v>4999</c:v>
                </c:pt>
              </c:numCache>
            </c:numRef>
          </c:xVal>
          <c:yVal>
            <c:numRef>
              <c:f>[Untitled2.csv]Untitled2!$B$2:$B$5001</c:f>
              <c:numCache>
                <c:formatCode>General</c:formatCode>
                <c:ptCount val="5000"/>
                <c:pt idx="0">
                  <c:v>26.288999999999913</c:v>
                </c:pt>
                <c:pt idx="1">
                  <c:v>26.288999999999913</c:v>
                </c:pt>
                <c:pt idx="2">
                  <c:v>26.288999999999913</c:v>
                </c:pt>
                <c:pt idx="3">
                  <c:v>26.288999999999913</c:v>
                </c:pt>
                <c:pt idx="4">
                  <c:v>26.288999999999913</c:v>
                </c:pt>
                <c:pt idx="5">
                  <c:v>26.288999999999913</c:v>
                </c:pt>
                <c:pt idx="6">
                  <c:v>26.288999999999913</c:v>
                </c:pt>
                <c:pt idx="7">
                  <c:v>26.288999999999913</c:v>
                </c:pt>
                <c:pt idx="8">
                  <c:v>26.338999999999999</c:v>
                </c:pt>
                <c:pt idx="9">
                  <c:v>27.074999999999999</c:v>
                </c:pt>
                <c:pt idx="10">
                  <c:v>27.911000000000001</c:v>
                </c:pt>
                <c:pt idx="11">
                  <c:v>28.722999999999924</c:v>
                </c:pt>
                <c:pt idx="12">
                  <c:v>29.584999999999987</c:v>
                </c:pt>
                <c:pt idx="13">
                  <c:v>30.460999999999917</c:v>
                </c:pt>
                <c:pt idx="14">
                  <c:v>31.239000000000001</c:v>
                </c:pt>
                <c:pt idx="15">
                  <c:v>32.016000000000005</c:v>
                </c:pt>
                <c:pt idx="16">
                  <c:v>32.793000000000013</c:v>
                </c:pt>
                <c:pt idx="17">
                  <c:v>33.546000000000006</c:v>
                </c:pt>
                <c:pt idx="18">
                  <c:v>34.274000000000001</c:v>
                </c:pt>
                <c:pt idx="19">
                  <c:v>34.979000000000006</c:v>
                </c:pt>
                <c:pt idx="20">
                  <c:v>35.683</c:v>
                </c:pt>
                <c:pt idx="21">
                  <c:v>36.363</c:v>
                </c:pt>
                <c:pt idx="22">
                  <c:v>37.043000000000006</c:v>
                </c:pt>
                <c:pt idx="23">
                  <c:v>37.674000000000007</c:v>
                </c:pt>
                <c:pt idx="24">
                  <c:v>38.306000000000004</c:v>
                </c:pt>
                <c:pt idx="25">
                  <c:v>38.913000000000004</c:v>
                </c:pt>
                <c:pt idx="26">
                  <c:v>39.520000000000003</c:v>
                </c:pt>
                <c:pt idx="27">
                  <c:v>40.101000000000006</c:v>
                </c:pt>
                <c:pt idx="28">
                  <c:v>40.685000000000002</c:v>
                </c:pt>
                <c:pt idx="29">
                  <c:v>41.268000000000136</c:v>
                </c:pt>
                <c:pt idx="30">
                  <c:v>41.826000000000001</c:v>
                </c:pt>
                <c:pt idx="31">
                  <c:v>42.383999999999993</c:v>
                </c:pt>
                <c:pt idx="32">
                  <c:v>42.940999999999995</c:v>
                </c:pt>
                <c:pt idx="33">
                  <c:v>43.474000000000004</c:v>
                </c:pt>
                <c:pt idx="34">
                  <c:v>44.006</c:v>
                </c:pt>
                <c:pt idx="35">
                  <c:v>44.513999999999996</c:v>
                </c:pt>
                <c:pt idx="36">
                  <c:v>44.995000000000012</c:v>
                </c:pt>
                <c:pt idx="37">
                  <c:v>45.477000000000004</c:v>
                </c:pt>
                <c:pt idx="38">
                  <c:v>45.934000000000005</c:v>
                </c:pt>
                <c:pt idx="39">
                  <c:v>46.39</c:v>
                </c:pt>
                <c:pt idx="40">
                  <c:v>46.821000000000005</c:v>
                </c:pt>
                <c:pt idx="41">
                  <c:v>47.252000000000002</c:v>
                </c:pt>
                <c:pt idx="42">
                  <c:v>47.709000000000003</c:v>
                </c:pt>
                <c:pt idx="43">
                  <c:v>48.14</c:v>
                </c:pt>
                <c:pt idx="44">
                  <c:v>48.571000000000005</c:v>
                </c:pt>
                <c:pt idx="45">
                  <c:v>48.976000000000006</c:v>
                </c:pt>
                <c:pt idx="46">
                  <c:v>49.381999999999998</c:v>
                </c:pt>
                <c:pt idx="47">
                  <c:v>49.763000000000012</c:v>
                </c:pt>
                <c:pt idx="48">
                  <c:v>50.139000000000003</c:v>
                </c:pt>
                <c:pt idx="49">
                  <c:v>50.529000000000003</c:v>
                </c:pt>
                <c:pt idx="50">
                  <c:v>50.946999999999996</c:v>
                </c:pt>
                <c:pt idx="51">
                  <c:v>51.336999999999996</c:v>
                </c:pt>
                <c:pt idx="52">
                  <c:v>51.699000000000012</c:v>
                </c:pt>
                <c:pt idx="53">
                  <c:v>52.034000000000006</c:v>
                </c:pt>
                <c:pt idx="54">
                  <c:v>52.368000000000002</c:v>
                </c:pt>
                <c:pt idx="55">
                  <c:v>52.730000000000011</c:v>
                </c:pt>
                <c:pt idx="56">
                  <c:v>53.092000000000013</c:v>
                </c:pt>
                <c:pt idx="57">
                  <c:v>53.426000000000002</c:v>
                </c:pt>
                <c:pt idx="58">
                  <c:v>53.789000000000001</c:v>
                </c:pt>
                <c:pt idx="59">
                  <c:v>54.123000000000012</c:v>
                </c:pt>
                <c:pt idx="60">
                  <c:v>54.456999999999994</c:v>
                </c:pt>
                <c:pt idx="61">
                  <c:v>54.764000000000003</c:v>
                </c:pt>
                <c:pt idx="62">
                  <c:v>55.098000000000013</c:v>
                </c:pt>
                <c:pt idx="63">
                  <c:v>55.403999999999996</c:v>
                </c:pt>
                <c:pt idx="64">
                  <c:v>55.711000000000006</c:v>
                </c:pt>
                <c:pt idx="65">
                  <c:v>56.016999999999996</c:v>
                </c:pt>
                <c:pt idx="66">
                  <c:v>56.324000000000005</c:v>
                </c:pt>
                <c:pt idx="67">
                  <c:v>56.658000000000001</c:v>
                </c:pt>
                <c:pt idx="68">
                  <c:v>56.992000000000012</c:v>
                </c:pt>
                <c:pt idx="69">
                  <c:v>57.299000000000063</c:v>
                </c:pt>
                <c:pt idx="70">
                  <c:v>57.605000000000011</c:v>
                </c:pt>
                <c:pt idx="71">
                  <c:v>57.883999999999993</c:v>
                </c:pt>
                <c:pt idx="72">
                  <c:v>58.190000000000012</c:v>
                </c:pt>
                <c:pt idx="73">
                  <c:v>58.496000000000002</c:v>
                </c:pt>
                <c:pt idx="74">
                  <c:v>58.775000000000013</c:v>
                </c:pt>
                <c:pt idx="75">
                  <c:v>59.080999999999996</c:v>
                </c:pt>
                <c:pt idx="76">
                  <c:v>59.332000000000001</c:v>
                </c:pt>
                <c:pt idx="77">
                  <c:v>59.583000000000006</c:v>
                </c:pt>
                <c:pt idx="78">
                  <c:v>59.861000000000004</c:v>
                </c:pt>
                <c:pt idx="79">
                  <c:v>60.131</c:v>
                </c:pt>
                <c:pt idx="80">
                  <c:v>60.427</c:v>
                </c:pt>
                <c:pt idx="81">
                  <c:v>60.723000000000013</c:v>
                </c:pt>
                <c:pt idx="82">
                  <c:v>61.019000000000005</c:v>
                </c:pt>
                <c:pt idx="83">
                  <c:v>61.313999999999993</c:v>
                </c:pt>
                <c:pt idx="84">
                  <c:v>61.61</c:v>
                </c:pt>
                <c:pt idx="85">
                  <c:v>61.873000000000005</c:v>
                </c:pt>
                <c:pt idx="86">
                  <c:v>62.136000000000003</c:v>
                </c:pt>
                <c:pt idx="87">
                  <c:v>62.399000000000001</c:v>
                </c:pt>
                <c:pt idx="88">
                  <c:v>62.661000000000001</c:v>
                </c:pt>
                <c:pt idx="89">
                  <c:v>62.924000000000007</c:v>
                </c:pt>
                <c:pt idx="90">
                  <c:v>63.187000000000005</c:v>
                </c:pt>
                <c:pt idx="91">
                  <c:v>63.449999999999996</c:v>
                </c:pt>
                <c:pt idx="92">
                  <c:v>63.713000000000001</c:v>
                </c:pt>
                <c:pt idx="93">
                  <c:v>63.976000000000006</c:v>
                </c:pt>
                <c:pt idx="94">
                  <c:v>64.239000000000004</c:v>
                </c:pt>
                <c:pt idx="95">
                  <c:v>64.468999999999994</c:v>
                </c:pt>
                <c:pt idx="96">
                  <c:v>64.730999999999995</c:v>
                </c:pt>
                <c:pt idx="97">
                  <c:v>64.994000000000227</c:v>
                </c:pt>
                <c:pt idx="98">
                  <c:v>65.257000000000005</c:v>
                </c:pt>
                <c:pt idx="99">
                  <c:v>65.486999999999995</c:v>
                </c:pt>
                <c:pt idx="100">
                  <c:v>65.717000000000027</c:v>
                </c:pt>
                <c:pt idx="101">
                  <c:v>65.947000000000315</c:v>
                </c:pt>
                <c:pt idx="102">
                  <c:v>66.176999999999978</c:v>
                </c:pt>
                <c:pt idx="103">
                  <c:v>66.406999999999996</c:v>
                </c:pt>
                <c:pt idx="104">
                  <c:v>66.637</c:v>
                </c:pt>
                <c:pt idx="105">
                  <c:v>66.834000000000003</c:v>
                </c:pt>
                <c:pt idx="106">
                  <c:v>67.031000000000006</c:v>
                </c:pt>
                <c:pt idx="107">
                  <c:v>67.228999999999999</c:v>
                </c:pt>
                <c:pt idx="108">
                  <c:v>67.426000000000002</c:v>
                </c:pt>
                <c:pt idx="109">
                  <c:v>67.622999999999948</c:v>
                </c:pt>
                <c:pt idx="110">
                  <c:v>67.787000000000006</c:v>
                </c:pt>
                <c:pt idx="111">
                  <c:v>67.983999999999995</c:v>
                </c:pt>
                <c:pt idx="112">
                  <c:v>68.149000000000001</c:v>
                </c:pt>
                <c:pt idx="113">
                  <c:v>68.313000000000002</c:v>
                </c:pt>
                <c:pt idx="114">
                  <c:v>68.477000000000004</c:v>
                </c:pt>
                <c:pt idx="115">
                  <c:v>68.673999999999978</c:v>
                </c:pt>
                <c:pt idx="116">
                  <c:v>68.870999999999981</c:v>
                </c:pt>
                <c:pt idx="117">
                  <c:v>69.036000000000001</c:v>
                </c:pt>
                <c:pt idx="118">
                  <c:v>69.233000000000004</c:v>
                </c:pt>
                <c:pt idx="119">
                  <c:v>69.397000000000006</c:v>
                </c:pt>
                <c:pt idx="120">
                  <c:v>69.561000000000007</c:v>
                </c:pt>
                <c:pt idx="121">
                  <c:v>69.725999999999999</c:v>
                </c:pt>
                <c:pt idx="122">
                  <c:v>69.89</c:v>
                </c:pt>
                <c:pt idx="123">
                  <c:v>70.081000000000003</c:v>
                </c:pt>
                <c:pt idx="124">
                  <c:v>70.322999999999979</c:v>
                </c:pt>
                <c:pt idx="125">
                  <c:v>70.524999999999991</c:v>
                </c:pt>
                <c:pt idx="126">
                  <c:v>70.725999999999999</c:v>
                </c:pt>
                <c:pt idx="127">
                  <c:v>70.927999999999997</c:v>
                </c:pt>
                <c:pt idx="128">
                  <c:v>71.169999999999987</c:v>
                </c:pt>
                <c:pt idx="129">
                  <c:v>71.371999999999986</c:v>
                </c:pt>
                <c:pt idx="130">
                  <c:v>71.573999999999998</c:v>
                </c:pt>
                <c:pt idx="131">
                  <c:v>71.775999999999982</c:v>
                </c:pt>
                <c:pt idx="132">
                  <c:v>71.937000000000026</c:v>
                </c:pt>
                <c:pt idx="133">
                  <c:v>72.138999999999982</c:v>
                </c:pt>
                <c:pt idx="134">
                  <c:v>72.3</c:v>
                </c:pt>
                <c:pt idx="135">
                  <c:v>72.501999999999995</c:v>
                </c:pt>
                <c:pt idx="136">
                  <c:v>72.703999999999994</c:v>
                </c:pt>
                <c:pt idx="137">
                  <c:v>72.906000000000006</c:v>
                </c:pt>
                <c:pt idx="138">
                  <c:v>73.10799999999999</c:v>
                </c:pt>
                <c:pt idx="139">
                  <c:v>73.308999999999983</c:v>
                </c:pt>
                <c:pt idx="140">
                  <c:v>73.510999999999996</c:v>
                </c:pt>
                <c:pt idx="141">
                  <c:v>73.712999999999994</c:v>
                </c:pt>
                <c:pt idx="142">
                  <c:v>73.873999999999981</c:v>
                </c:pt>
                <c:pt idx="143">
                  <c:v>74.075999999999979</c:v>
                </c:pt>
                <c:pt idx="144">
                  <c:v>74.236999999999995</c:v>
                </c:pt>
                <c:pt idx="145">
                  <c:v>74.399000000000001</c:v>
                </c:pt>
                <c:pt idx="146">
                  <c:v>74.600999999999999</c:v>
                </c:pt>
                <c:pt idx="147">
                  <c:v>74.762</c:v>
                </c:pt>
                <c:pt idx="148">
                  <c:v>74.924000000000007</c:v>
                </c:pt>
                <c:pt idx="149">
                  <c:v>75.084999999999994</c:v>
                </c:pt>
                <c:pt idx="150">
                  <c:v>75.245999999999995</c:v>
                </c:pt>
                <c:pt idx="151">
                  <c:v>75.408000000000001</c:v>
                </c:pt>
                <c:pt idx="152">
                  <c:v>75.569000000000003</c:v>
                </c:pt>
                <c:pt idx="153">
                  <c:v>75.730999999999995</c:v>
                </c:pt>
                <c:pt idx="154">
                  <c:v>75.891999999999996</c:v>
                </c:pt>
                <c:pt idx="155">
                  <c:v>76.013000000000005</c:v>
                </c:pt>
                <c:pt idx="156">
                  <c:v>76.134</c:v>
                </c:pt>
                <c:pt idx="157">
                  <c:v>76.296000000000006</c:v>
                </c:pt>
                <c:pt idx="158">
                  <c:v>76.456999999999994</c:v>
                </c:pt>
                <c:pt idx="159">
                  <c:v>76.619</c:v>
                </c:pt>
                <c:pt idx="160">
                  <c:v>76.78</c:v>
                </c:pt>
                <c:pt idx="161">
                  <c:v>76.900999999999996</c:v>
                </c:pt>
                <c:pt idx="162">
                  <c:v>77.063000000000002</c:v>
                </c:pt>
                <c:pt idx="163">
                  <c:v>77.183999999999983</c:v>
                </c:pt>
                <c:pt idx="164">
                  <c:v>77.345000000000013</c:v>
                </c:pt>
                <c:pt idx="165">
                  <c:v>77.465999999999994</c:v>
                </c:pt>
                <c:pt idx="166">
                  <c:v>77.626999999999981</c:v>
                </c:pt>
                <c:pt idx="167">
                  <c:v>77.748999999999995</c:v>
                </c:pt>
                <c:pt idx="168">
                  <c:v>77.86999999999999</c:v>
                </c:pt>
                <c:pt idx="169">
                  <c:v>77.991000000000227</c:v>
                </c:pt>
                <c:pt idx="170">
                  <c:v>78.151999999999987</c:v>
                </c:pt>
                <c:pt idx="171">
                  <c:v>78.313999999999993</c:v>
                </c:pt>
                <c:pt idx="172">
                  <c:v>78.435000000000002</c:v>
                </c:pt>
                <c:pt idx="173">
                  <c:v>78.596000000000004</c:v>
                </c:pt>
                <c:pt idx="174">
                  <c:v>78.717000000000027</c:v>
                </c:pt>
                <c:pt idx="175">
                  <c:v>78.878999999999948</c:v>
                </c:pt>
                <c:pt idx="176">
                  <c:v>79</c:v>
                </c:pt>
                <c:pt idx="177">
                  <c:v>79.08</c:v>
                </c:pt>
                <c:pt idx="178">
                  <c:v>79.200999999999993</c:v>
                </c:pt>
                <c:pt idx="179">
                  <c:v>79.281999999999996</c:v>
                </c:pt>
                <c:pt idx="180">
                  <c:v>79.403000000000006</c:v>
                </c:pt>
                <c:pt idx="181">
                  <c:v>79.524000000000001</c:v>
                </c:pt>
                <c:pt idx="182">
                  <c:v>79.644999999999996</c:v>
                </c:pt>
                <c:pt idx="183">
                  <c:v>79.725999999999999</c:v>
                </c:pt>
                <c:pt idx="184">
                  <c:v>79.887999999999991</c:v>
                </c:pt>
                <c:pt idx="185">
                  <c:v>80.009</c:v>
                </c:pt>
                <c:pt idx="186">
                  <c:v>80.152999999999949</c:v>
                </c:pt>
                <c:pt idx="187">
                  <c:v>80.051000000000002</c:v>
                </c:pt>
                <c:pt idx="188">
                  <c:v>79.60499999999999</c:v>
                </c:pt>
                <c:pt idx="189">
                  <c:v>79.161000000000001</c:v>
                </c:pt>
                <c:pt idx="190">
                  <c:v>78.676999999999978</c:v>
                </c:pt>
                <c:pt idx="191">
                  <c:v>78.191999999999993</c:v>
                </c:pt>
                <c:pt idx="192">
                  <c:v>77.667999999999992</c:v>
                </c:pt>
                <c:pt idx="193">
                  <c:v>77.183999999999983</c:v>
                </c:pt>
                <c:pt idx="194">
                  <c:v>76.698999999999998</c:v>
                </c:pt>
                <c:pt idx="195">
                  <c:v>76.215000000000003</c:v>
                </c:pt>
                <c:pt idx="196">
                  <c:v>75.69</c:v>
                </c:pt>
                <c:pt idx="197">
                  <c:v>75.206000000000003</c:v>
                </c:pt>
                <c:pt idx="198">
                  <c:v>74.680999999999983</c:v>
                </c:pt>
                <c:pt idx="199">
                  <c:v>74.197000000000003</c:v>
                </c:pt>
                <c:pt idx="200">
                  <c:v>73.712999999999994</c:v>
                </c:pt>
                <c:pt idx="201">
                  <c:v>73.228999999999999</c:v>
                </c:pt>
                <c:pt idx="202">
                  <c:v>72.744000000000227</c:v>
                </c:pt>
                <c:pt idx="203">
                  <c:v>72.260000000000005</c:v>
                </c:pt>
                <c:pt idx="204">
                  <c:v>71.816000000000003</c:v>
                </c:pt>
                <c:pt idx="205">
                  <c:v>71.371999999999986</c:v>
                </c:pt>
                <c:pt idx="206">
                  <c:v>70.887999999999991</c:v>
                </c:pt>
                <c:pt idx="207">
                  <c:v>70.444000000000329</c:v>
                </c:pt>
                <c:pt idx="208">
                  <c:v>69.989000000000004</c:v>
                </c:pt>
                <c:pt idx="209">
                  <c:v>69.626999999999981</c:v>
                </c:pt>
                <c:pt idx="210">
                  <c:v>69.266000000000005</c:v>
                </c:pt>
                <c:pt idx="211">
                  <c:v>68.903999999999996</c:v>
                </c:pt>
                <c:pt idx="212">
                  <c:v>68.543000000000006</c:v>
                </c:pt>
                <c:pt idx="213">
                  <c:v>68.180999999999983</c:v>
                </c:pt>
                <c:pt idx="214">
                  <c:v>67.85299999999998</c:v>
                </c:pt>
                <c:pt idx="215">
                  <c:v>67.524000000000001</c:v>
                </c:pt>
                <c:pt idx="216">
                  <c:v>67.195999999999998</c:v>
                </c:pt>
                <c:pt idx="217">
                  <c:v>66.867000000000004</c:v>
                </c:pt>
                <c:pt idx="218">
                  <c:v>66.539000000000001</c:v>
                </c:pt>
                <c:pt idx="219">
                  <c:v>66.209999999999994</c:v>
                </c:pt>
                <c:pt idx="220">
                  <c:v>65.881</c:v>
                </c:pt>
                <c:pt idx="221">
                  <c:v>65.552999999999983</c:v>
                </c:pt>
                <c:pt idx="222">
                  <c:v>65.257000000000005</c:v>
                </c:pt>
                <c:pt idx="223">
                  <c:v>64.929000000000002</c:v>
                </c:pt>
                <c:pt idx="224">
                  <c:v>64.632999999999981</c:v>
                </c:pt>
                <c:pt idx="225">
                  <c:v>64.36999999999999</c:v>
                </c:pt>
                <c:pt idx="226">
                  <c:v>64.073999999999998</c:v>
                </c:pt>
                <c:pt idx="227">
                  <c:v>63.779000000000003</c:v>
                </c:pt>
                <c:pt idx="228">
                  <c:v>63.483000000000004</c:v>
                </c:pt>
                <c:pt idx="229">
                  <c:v>63.220000000000013</c:v>
                </c:pt>
                <c:pt idx="230">
                  <c:v>62.956999999999994</c:v>
                </c:pt>
                <c:pt idx="231">
                  <c:v>62.661000000000001</c:v>
                </c:pt>
                <c:pt idx="232">
                  <c:v>62.399000000000001</c:v>
                </c:pt>
                <c:pt idx="233">
                  <c:v>62.136000000000003</c:v>
                </c:pt>
                <c:pt idx="234">
                  <c:v>61.839999999999996</c:v>
                </c:pt>
                <c:pt idx="235">
                  <c:v>61.577000000000005</c:v>
                </c:pt>
                <c:pt idx="236">
                  <c:v>61.313999999999993</c:v>
                </c:pt>
                <c:pt idx="237">
                  <c:v>61.083999999999996</c:v>
                </c:pt>
                <c:pt idx="238">
                  <c:v>60.821000000000005</c:v>
                </c:pt>
                <c:pt idx="239">
                  <c:v>60.559000000000005</c:v>
                </c:pt>
                <c:pt idx="240">
                  <c:v>60.329000000000001</c:v>
                </c:pt>
                <c:pt idx="241">
                  <c:v>60.099000000000011</c:v>
                </c:pt>
                <c:pt idx="242">
                  <c:v>59.916999999999994</c:v>
                </c:pt>
                <c:pt idx="243">
                  <c:v>59.694000000000003</c:v>
                </c:pt>
                <c:pt idx="244">
                  <c:v>59.499000000000002</c:v>
                </c:pt>
                <c:pt idx="245">
                  <c:v>59.303999999999995</c:v>
                </c:pt>
                <c:pt idx="246">
                  <c:v>59.109000000000002</c:v>
                </c:pt>
                <c:pt idx="247">
                  <c:v>58.885999999999996</c:v>
                </c:pt>
                <c:pt idx="248">
                  <c:v>58.691000000000003</c:v>
                </c:pt>
                <c:pt idx="249">
                  <c:v>58.469000000000001</c:v>
                </c:pt>
                <c:pt idx="250">
                  <c:v>58.274000000000001</c:v>
                </c:pt>
                <c:pt idx="251">
                  <c:v>58.050999999999995</c:v>
                </c:pt>
                <c:pt idx="252">
                  <c:v>57.855999999999995</c:v>
                </c:pt>
                <c:pt idx="253">
                  <c:v>57.661000000000001</c:v>
                </c:pt>
                <c:pt idx="254">
                  <c:v>57.494</c:v>
                </c:pt>
                <c:pt idx="255">
                  <c:v>57.326000000000001</c:v>
                </c:pt>
                <c:pt idx="256">
                  <c:v>57.131</c:v>
                </c:pt>
                <c:pt idx="257">
                  <c:v>56.964000000000006</c:v>
                </c:pt>
                <c:pt idx="258">
                  <c:v>56.797000000000011</c:v>
                </c:pt>
                <c:pt idx="259">
                  <c:v>56.63</c:v>
                </c:pt>
                <c:pt idx="260">
                  <c:v>56.463000000000001</c:v>
                </c:pt>
                <c:pt idx="261">
                  <c:v>56.296000000000063</c:v>
                </c:pt>
                <c:pt idx="262">
                  <c:v>56.129000000000012</c:v>
                </c:pt>
                <c:pt idx="263">
                  <c:v>55.961000000000006</c:v>
                </c:pt>
                <c:pt idx="264">
                  <c:v>55.822000000000003</c:v>
                </c:pt>
                <c:pt idx="265">
                  <c:v>55.655000000000001</c:v>
                </c:pt>
                <c:pt idx="266">
                  <c:v>55.488</c:v>
                </c:pt>
                <c:pt idx="267">
                  <c:v>55.321000000000005</c:v>
                </c:pt>
                <c:pt idx="268">
                  <c:v>55.153999999999996</c:v>
                </c:pt>
                <c:pt idx="269">
                  <c:v>55.013999999999996</c:v>
                </c:pt>
                <c:pt idx="270">
                  <c:v>54.846999999999994</c:v>
                </c:pt>
                <c:pt idx="271">
                  <c:v>54.68</c:v>
                </c:pt>
                <c:pt idx="272">
                  <c:v>54.513000000000005</c:v>
                </c:pt>
                <c:pt idx="273">
                  <c:v>54.373999999999995</c:v>
                </c:pt>
                <c:pt idx="274">
                  <c:v>54.206000000000003</c:v>
                </c:pt>
                <c:pt idx="275">
                  <c:v>54.067</c:v>
                </c:pt>
                <c:pt idx="276">
                  <c:v>53.928000000000011</c:v>
                </c:pt>
                <c:pt idx="277">
                  <c:v>53.761000000000003</c:v>
                </c:pt>
                <c:pt idx="278">
                  <c:v>53.594000000000001</c:v>
                </c:pt>
                <c:pt idx="279">
                  <c:v>53.426000000000002</c:v>
                </c:pt>
                <c:pt idx="280">
                  <c:v>53.259</c:v>
                </c:pt>
                <c:pt idx="281">
                  <c:v>53.120000000000012</c:v>
                </c:pt>
                <c:pt idx="282">
                  <c:v>52.952999999999996</c:v>
                </c:pt>
                <c:pt idx="283">
                  <c:v>52.813999999999993</c:v>
                </c:pt>
                <c:pt idx="284">
                  <c:v>52.674000000000007</c:v>
                </c:pt>
                <c:pt idx="285">
                  <c:v>52.563000000000002</c:v>
                </c:pt>
                <c:pt idx="286">
                  <c:v>52.424000000000007</c:v>
                </c:pt>
                <c:pt idx="287">
                  <c:v>52.284000000000006</c:v>
                </c:pt>
                <c:pt idx="288">
                  <c:v>52.173000000000002</c:v>
                </c:pt>
                <c:pt idx="289">
                  <c:v>52.034000000000006</c:v>
                </c:pt>
                <c:pt idx="290">
                  <c:v>51.894000000000005</c:v>
                </c:pt>
                <c:pt idx="291">
                  <c:v>51.783000000000001</c:v>
                </c:pt>
                <c:pt idx="292">
                  <c:v>51.671000000000006</c:v>
                </c:pt>
                <c:pt idx="293">
                  <c:v>51.532000000000011</c:v>
                </c:pt>
                <c:pt idx="294">
                  <c:v>51.393000000000001</c:v>
                </c:pt>
                <c:pt idx="295">
                  <c:v>51.281000000000006</c:v>
                </c:pt>
                <c:pt idx="296">
                  <c:v>51.17</c:v>
                </c:pt>
                <c:pt idx="297">
                  <c:v>51.031000000000006</c:v>
                </c:pt>
                <c:pt idx="298">
                  <c:v>50.891000000000005</c:v>
                </c:pt>
                <c:pt idx="299">
                  <c:v>50.78</c:v>
                </c:pt>
                <c:pt idx="300">
                  <c:v>50.669000000000011</c:v>
                </c:pt>
                <c:pt idx="301">
                  <c:v>50.529000000000003</c:v>
                </c:pt>
                <c:pt idx="302">
                  <c:v>50.417999999999999</c:v>
                </c:pt>
                <c:pt idx="303">
                  <c:v>50.279000000000003</c:v>
                </c:pt>
                <c:pt idx="304">
                  <c:v>50.139000000000003</c:v>
                </c:pt>
                <c:pt idx="305">
                  <c:v>50.028000000000013</c:v>
                </c:pt>
                <c:pt idx="306">
                  <c:v>49.965000000000003</c:v>
                </c:pt>
                <c:pt idx="307">
                  <c:v>49.864000000000004</c:v>
                </c:pt>
                <c:pt idx="308">
                  <c:v>49.763000000000012</c:v>
                </c:pt>
                <c:pt idx="309">
                  <c:v>49.661000000000001</c:v>
                </c:pt>
                <c:pt idx="310">
                  <c:v>49.56</c:v>
                </c:pt>
                <c:pt idx="311">
                  <c:v>49.457999999999998</c:v>
                </c:pt>
                <c:pt idx="312">
                  <c:v>49.381999999999998</c:v>
                </c:pt>
                <c:pt idx="313">
                  <c:v>49.281000000000006</c:v>
                </c:pt>
                <c:pt idx="314">
                  <c:v>49.179000000000002</c:v>
                </c:pt>
                <c:pt idx="315">
                  <c:v>49.078000000000003</c:v>
                </c:pt>
                <c:pt idx="316">
                  <c:v>49.002000000000002</c:v>
                </c:pt>
                <c:pt idx="317">
                  <c:v>48.9</c:v>
                </c:pt>
                <c:pt idx="318">
                  <c:v>48.799000000000063</c:v>
                </c:pt>
                <c:pt idx="319">
                  <c:v>48.697000000000003</c:v>
                </c:pt>
                <c:pt idx="320">
                  <c:v>48.596000000000011</c:v>
                </c:pt>
                <c:pt idx="321">
                  <c:v>48.469000000000001</c:v>
                </c:pt>
                <c:pt idx="322">
                  <c:v>48.393000000000001</c:v>
                </c:pt>
                <c:pt idx="323">
                  <c:v>48.266000000000012</c:v>
                </c:pt>
                <c:pt idx="324">
                  <c:v>48.190000000000012</c:v>
                </c:pt>
                <c:pt idx="325">
                  <c:v>48.064</c:v>
                </c:pt>
                <c:pt idx="326">
                  <c:v>47.988</c:v>
                </c:pt>
                <c:pt idx="327">
                  <c:v>47.885999999999996</c:v>
                </c:pt>
                <c:pt idx="328">
                  <c:v>47.785000000000011</c:v>
                </c:pt>
                <c:pt idx="329">
                  <c:v>47.709000000000003</c:v>
                </c:pt>
                <c:pt idx="330">
                  <c:v>47.607000000000006</c:v>
                </c:pt>
                <c:pt idx="331">
                  <c:v>47.531000000000006</c:v>
                </c:pt>
                <c:pt idx="332">
                  <c:v>47.454999999999998</c:v>
                </c:pt>
                <c:pt idx="333">
                  <c:v>47.379000000000005</c:v>
                </c:pt>
                <c:pt idx="334">
                  <c:v>47.278000000000013</c:v>
                </c:pt>
                <c:pt idx="335">
                  <c:v>47.201000000000001</c:v>
                </c:pt>
                <c:pt idx="336">
                  <c:v>47.125000000000135</c:v>
                </c:pt>
                <c:pt idx="337">
                  <c:v>47.049000000000007</c:v>
                </c:pt>
                <c:pt idx="338">
                  <c:v>46.973000000000006</c:v>
                </c:pt>
                <c:pt idx="339">
                  <c:v>46.897000000000006</c:v>
                </c:pt>
                <c:pt idx="340">
                  <c:v>46.821000000000005</c:v>
                </c:pt>
                <c:pt idx="341">
                  <c:v>46.745000000000012</c:v>
                </c:pt>
                <c:pt idx="342">
                  <c:v>46.644000000000005</c:v>
                </c:pt>
                <c:pt idx="343">
                  <c:v>46.568000000000012</c:v>
                </c:pt>
                <c:pt idx="344">
                  <c:v>46.491</c:v>
                </c:pt>
                <c:pt idx="345">
                  <c:v>46.414999999999999</c:v>
                </c:pt>
                <c:pt idx="346">
                  <c:v>46.339000000000006</c:v>
                </c:pt>
                <c:pt idx="347">
                  <c:v>46.238000000000063</c:v>
                </c:pt>
                <c:pt idx="348">
                  <c:v>46.162000000000013</c:v>
                </c:pt>
                <c:pt idx="349">
                  <c:v>46.086000000000006</c:v>
                </c:pt>
                <c:pt idx="350">
                  <c:v>46.01</c:v>
                </c:pt>
                <c:pt idx="351">
                  <c:v>45.934000000000005</c:v>
                </c:pt>
                <c:pt idx="352">
                  <c:v>45.857999999999997</c:v>
                </c:pt>
                <c:pt idx="353">
                  <c:v>45.756</c:v>
                </c:pt>
                <c:pt idx="354">
                  <c:v>45.705000000000013</c:v>
                </c:pt>
                <c:pt idx="355">
                  <c:v>45.629000000000012</c:v>
                </c:pt>
                <c:pt idx="356">
                  <c:v>45.553000000000004</c:v>
                </c:pt>
                <c:pt idx="357">
                  <c:v>45.477000000000004</c:v>
                </c:pt>
                <c:pt idx="358">
                  <c:v>45.426000000000002</c:v>
                </c:pt>
                <c:pt idx="359">
                  <c:v>45.349999999999994</c:v>
                </c:pt>
                <c:pt idx="360">
                  <c:v>45.274000000000001</c:v>
                </c:pt>
                <c:pt idx="361">
                  <c:v>45.198000000000135</c:v>
                </c:pt>
                <c:pt idx="362">
                  <c:v>45.122000000000135</c:v>
                </c:pt>
                <c:pt idx="363">
                  <c:v>45.046000000000006</c:v>
                </c:pt>
                <c:pt idx="364">
                  <c:v>44.97</c:v>
                </c:pt>
                <c:pt idx="365">
                  <c:v>44.919000000000004</c:v>
                </c:pt>
                <c:pt idx="366">
                  <c:v>44.843000000000004</c:v>
                </c:pt>
                <c:pt idx="367">
                  <c:v>44.894000000000005</c:v>
                </c:pt>
                <c:pt idx="368">
                  <c:v>45.604000000000006</c:v>
                </c:pt>
                <c:pt idx="369">
                  <c:v>46.313999999999993</c:v>
                </c:pt>
                <c:pt idx="370">
                  <c:v>47.024000000000001</c:v>
                </c:pt>
                <c:pt idx="371">
                  <c:v>47.709000000000003</c:v>
                </c:pt>
                <c:pt idx="372">
                  <c:v>48.368000000000002</c:v>
                </c:pt>
                <c:pt idx="373">
                  <c:v>49.002000000000002</c:v>
                </c:pt>
                <c:pt idx="374">
                  <c:v>49.636000000000003</c:v>
                </c:pt>
                <c:pt idx="375">
                  <c:v>50.251000000000005</c:v>
                </c:pt>
                <c:pt idx="376">
                  <c:v>50.919000000000004</c:v>
                </c:pt>
                <c:pt idx="377">
                  <c:v>51.56</c:v>
                </c:pt>
                <c:pt idx="378">
                  <c:v>52.173000000000002</c:v>
                </c:pt>
                <c:pt idx="379">
                  <c:v>52.786000000000001</c:v>
                </c:pt>
                <c:pt idx="380">
                  <c:v>53.399000000000001</c:v>
                </c:pt>
                <c:pt idx="381">
                  <c:v>54.010999999999996</c:v>
                </c:pt>
                <c:pt idx="382">
                  <c:v>54.569000000000003</c:v>
                </c:pt>
                <c:pt idx="383">
                  <c:v>55.126000000000012</c:v>
                </c:pt>
                <c:pt idx="384">
                  <c:v>55.655000000000001</c:v>
                </c:pt>
                <c:pt idx="385">
                  <c:v>56.184000000000005</c:v>
                </c:pt>
                <c:pt idx="386">
                  <c:v>56.686</c:v>
                </c:pt>
                <c:pt idx="387">
                  <c:v>57.159000000000006</c:v>
                </c:pt>
                <c:pt idx="388">
                  <c:v>57.633000000000003</c:v>
                </c:pt>
                <c:pt idx="389">
                  <c:v>58.106000000000002</c:v>
                </c:pt>
                <c:pt idx="390">
                  <c:v>58.552</c:v>
                </c:pt>
                <c:pt idx="391">
                  <c:v>58.998000000000012</c:v>
                </c:pt>
                <c:pt idx="392">
                  <c:v>59.387999999999998</c:v>
                </c:pt>
                <c:pt idx="393">
                  <c:v>59.806000000000004</c:v>
                </c:pt>
                <c:pt idx="394">
                  <c:v>60.197000000000003</c:v>
                </c:pt>
                <c:pt idx="395">
                  <c:v>60.624000000000002</c:v>
                </c:pt>
                <c:pt idx="396">
                  <c:v>61.050999999999995</c:v>
                </c:pt>
                <c:pt idx="397">
                  <c:v>61.510999999999996</c:v>
                </c:pt>
                <c:pt idx="398">
                  <c:v>61.939</c:v>
                </c:pt>
                <c:pt idx="399">
                  <c:v>62.366</c:v>
                </c:pt>
                <c:pt idx="400">
                  <c:v>62.760000000000012</c:v>
                </c:pt>
                <c:pt idx="401">
                  <c:v>63.153999999999996</c:v>
                </c:pt>
                <c:pt idx="402">
                  <c:v>63.516000000000005</c:v>
                </c:pt>
                <c:pt idx="403">
                  <c:v>63.91</c:v>
                </c:pt>
                <c:pt idx="404">
                  <c:v>64.304000000000002</c:v>
                </c:pt>
                <c:pt idx="405">
                  <c:v>64.665999999999983</c:v>
                </c:pt>
                <c:pt idx="406">
                  <c:v>64.994000000000227</c:v>
                </c:pt>
                <c:pt idx="407">
                  <c:v>65.35599999999998</c:v>
                </c:pt>
                <c:pt idx="408">
                  <c:v>65.683999999999983</c:v>
                </c:pt>
                <c:pt idx="409">
                  <c:v>66.013000000000005</c:v>
                </c:pt>
                <c:pt idx="410">
                  <c:v>66.340999999999994</c:v>
                </c:pt>
                <c:pt idx="411">
                  <c:v>66.669999999999987</c:v>
                </c:pt>
                <c:pt idx="412">
                  <c:v>66.965999999999994</c:v>
                </c:pt>
                <c:pt idx="413">
                  <c:v>67.260999999999996</c:v>
                </c:pt>
                <c:pt idx="414">
                  <c:v>67.557000000000002</c:v>
                </c:pt>
                <c:pt idx="415">
                  <c:v>67.819999999999993</c:v>
                </c:pt>
                <c:pt idx="416">
                  <c:v>68.082999999999998</c:v>
                </c:pt>
                <c:pt idx="417">
                  <c:v>68.378999999999948</c:v>
                </c:pt>
                <c:pt idx="418">
                  <c:v>68.673999999999978</c:v>
                </c:pt>
                <c:pt idx="419">
                  <c:v>68.903999999999996</c:v>
                </c:pt>
                <c:pt idx="420">
                  <c:v>69.134</c:v>
                </c:pt>
                <c:pt idx="421">
                  <c:v>69.397000000000006</c:v>
                </c:pt>
                <c:pt idx="422">
                  <c:v>69.66</c:v>
                </c:pt>
                <c:pt idx="423">
                  <c:v>69.89</c:v>
                </c:pt>
                <c:pt idx="424">
                  <c:v>70.161000000000001</c:v>
                </c:pt>
                <c:pt idx="425">
                  <c:v>70.444000000000329</c:v>
                </c:pt>
                <c:pt idx="426">
                  <c:v>70.685999999999979</c:v>
                </c:pt>
                <c:pt idx="427">
                  <c:v>70.968999999999994</c:v>
                </c:pt>
                <c:pt idx="428">
                  <c:v>71.251000000000005</c:v>
                </c:pt>
                <c:pt idx="429">
                  <c:v>71.534000000000006</c:v>
                </c:pt>
                <c:pt idx="430">
                  <c:v>71.816000000000003</c:v>
                </c:pt>
                <c:pt idx="431">
                  <c:v>72.099000000000004</c:v>
                </c:pt>
                <c:pt idx="432">
                  <c:v>72.381</c:v>
                </c:pt>
                <c:pt idx="433">
                  <c:v>72.664000000000001</c:v>
                </c:pt>
                <c:pt idx="434">
                  <c:v>72.864999999999995</c:v>
                </c:pt>
                <c:pt idx="435">
                  <c:v>73.10799999999999</c:v>
                </c:pt>
                <c:pt idx="436">
                  <c:v>73.308999999999983</c:v>
                </c:pt>
                <c:pt idx="437">
                  <c:v>73.551000000000002</c:v>
                </c:pt>
                <c:pt idx="438">
                  <c:v>73.753</c:v>
                </c:pt>
                <c:pt idx="439">
                  <c:v>73.995000000000005</c:v>
                </c:pt>
                <c:pt idx="440">
                  <c:v>74.236999999999995</c:v>
                </c:pt>
                <c:pt idx="441">
                  <c:v>74.438999999999993</c:v>
                </c:pt>
                <c:pt idx="442">
                  <c:v>74.641000000000005</c:v>
                </c:pt>
                <c:pt idx="443">
                  <c:v>74.843000000000004</c:v>
                </c:pt>
                <c:pt idx="444">
                  <c:v>75.004000000000005</c:v>
                </c:pt>
                <c:pt idx="445">
                  <c:v>75.206000000000003</c:v>
                </c:pt>
                <c:pt idx="446">
                  <c:v>75.408000000000001</c:v>
                </c:pt>
                <c:pt idx="447">
                  <c:v>75.649999999999991</c:v>
                </c:pt>
                <c:pt idx="448">
                  <c:v>75.811000000000007</c:v>
                </c:pt>
                <c:pt idx="449">
                  <c:v>76.013000000000005</c:v>
                </c:pt>
                <c:pt idx="450">
                  <c:v>76.215000000000003</c:v>
                </c:pt>
                <c:pt idx="451">
                  <c:v>76.456999999999994</c:v>
                </c:pt>
                <c:pt idx="452">
                  <c:v>76.619</c:v>
                </c:pt>
                <c:pt idx="453">
                  <c:v>76.819999999999993</c:v>
                </c:pt>
                <c:pt idx="454">
                  <c:v>77.063000000000002</c:v>
                </c:pt>
                <c:pt idx="455">
                  <c:v>77.263999999999996</c:v>
                </c:pt>
                <c:pt idx="456">
                  <c:v>77.465999999999994</c:v>
                </c:pt>
                <c:pt idx="457">
                  <c:v>77.667999999999992</c:v>
                </c:pt>
                <c:pt idx="458">
                  <c:v>77.86999999999999</c:v>
                </c:pt>
                <c:pt idx="459">
                  <c:v>78.031000000000006</c:v>
                </c:pt>
                <c:pt idx="460">
                  <c:v>78.191999999999993</c:v>
                </c:pt>
                <c:pt idx="461">
                  <c:v>78.353999999999999</c:v>
                </c:pt>
                <c:pt idx="462">
                  <c:v>78.515000000000001</c:v>
                </c:pt>
                <c:pt idx="463">
                  <c:v>78.676999999999978</c:v>
                </c:pt>
                <c:pt idx="464">
                  <c:v>78.837999999999994</c:v>
                </c:pt>
                <c:pt idx="465">
                  <c:v>79.040000000000006</c:v>
                </c:pt>
                <c:pt idx="466">
                  <c:v>79.161000000000001</c:v>
                </c:pt>
                <c:pt idx="467">
                  <c:v>79.322999999999979</c:v>
                </c:pt>
                <c:pt idx="468">
                  <c:v>79.483999999999995</c:v>
                </c:pt>
                <c:pt idx="469">
                  <c:v>79.644999999999996</c:v>
                </c:pt>
                <c:pt idx="470">
                  <c:v>79.766000000000005</c:v>
                </c:pt>
                <c:pt idx="471">
                  <c:v>79.887999999999991</c:v>
                </c:pt>
                <c:pt idx="472">
                  <c:v>80.051000000000002</c:v>
                </c:pt>
                <c:pt idx="473">
                  <c:v>80.203999999999994</c:v>
                </c:pt>
                <c:pt idx="474">
                  <c:v>80.409000000000006</c:v>
                </c:pt>
                <c:pt idx="475">
                  <c:v>80.562000000000012</c:v>
                </c:pt>
                <c:pt idx="476">
                  <c:v>80.766000000000005</c:v>
                </c:pt>
                <c:pt idx="477">
                  <c:v>80.918999999999997</c:v>
                </c:pt>
                <c:pt idx="478">
                  <c:v>81.072999999999979</c:v>
                </c:pt>
                <c:pt idx="479">
                  <c:v>81.277000000000001</c:v>
                </c:pt>
                <c:pt idx="480">
                  <c:v>81.430000000000007</c:v>
                </c:pt>
                <c:pt idx="481">
                  <c:v>81.531999999999996</c:v>
                </c:pt>
                <c:pt idx="482">
                  <c:v>81.634</c:v>
                </c:pt>
                <c:pt idx="483">
                  <c:v>81.787999999999997</c:v>
                </c:pt>
                <c:pt idx="484">
                  <c:v>81.89</c:v>
                </c:pt>
                <c:pt idx="485">
                  <c:v>81.992000000000004</c:v>
                </c:pt>
                <c:pt idx="486">
                  <c:v>82.144999999999996</c:v>
                </c:pt>
                <c:pt idx="487">
                  <c:v>82.298000000000002</c:v>
                </c:pt>
                <c:pt idx="488">
                  <c:v>82.501999999999995</c:v>
                </c:pt>
                <c:pt idx="489">
                  <c:v>82.655999999999949</c:v>
                </c:pt>
                <c:pt idx="490">
                  <c:v>82.808999999999983</c:v>
                </c:pt>
                <c:pt idx="491">
                  <c:v>82.9110000000003</c:v>
                </c:pt>
                <c:pt idx="492">
                  <c:v>83.063999999999993</c:v>
                </c:pt>
                <c:pt idx="493">
                  <c:v>83.269000000000005</c:v>
                </c:pt>
                <c:pt idx="494">
                  <c:v>83.370999999999981</c:v>
                </c:pt>
                <c:pt idx="495">
                  <c:v>83.524000000000001</c:v>
                </c:pt>
                <c:pt idx="496">
                  <c:v>83.676999999999978</c:v>
                </c:pt>
                <c:pt idx="497">
                  <c:v>83.778999999999982</c:v>
                </c:pt>
                <c:pt idx="498">
                  <c:v>83.881</c:v>
                </c:pt>
                <c:pt idx="499">
                  <c:v>83.983999999999995</c:v>
                </c:pt>
                <c:pt idx="500">
                  <c:v>84.085999999999999</c:v>
                </c:pt>
                <c:pt idx="501">
                  <c:v>84.187999999999988</c:v>
                </c:pt>
                <c:pt idx="502">
                  <c:v>84.340999999999994</c:v>
                </c:pt>
                <c:pt idx="503">
                  <c:v>84.443000000000026</c:v>
                </c:pt>
                <c:pt idx="504">
                  <c:v>84.596000000000004</c:v>
                </c:pt>
                <c:pt idx="505">
                  <c:v>84.75</c:v>
                </c:pt>
                <c:pt idx="506">
                  <c:v>84.903000000000006</c:v>
                </c:pt>
                <c:pt idx="507">
                  <c:v>85.004999999999995</c:v>
                </c:pt>
                <c:pt idx="508">
                  <c:v>85.157999999999987</c:v>
                </c:pt>
                <c:pt idx="509">
                  <c:v>85.26</c:v>
                </c:pt>
                <c:pt idx="510">
                  <c:v>85.4140000000003</c:v>
                </c:pt>
                <c:pt idx="511">
                  <c:v>85.516000000000005</c:v>
                </c:pt>
                <c:pt idx="512">
                  <c:v>85.617999999999995</c:v>
                </c:pt>
                <c:pt idx="513">
                  <c:v>85.72</c:v>
                </c:pt>
                <c:pt idx="514">
                  <c:v>85.821999999999989</c:v>
                </c:pt>
                <c:pt idx="515">
                  <c:v>85.974999999999994</c:v>
                </c:pt>
                <c:pt idx="516">
                  <c:v>86.077999999999989</c:v>
                </c:pt>
                <c:pt idx="517">
                  <c:v>86.230999999999995</c:v>
                </c:pt>
                <c:pt idx="518">
                  <c:v>86.384</c:v>
                </c:pt>
                <c:pt idx="519">
                  <c:v>86.537000000000006</c:v>
                </c:pt>
                <c:pt idx="520">
                  <c:v>86.638999999999982</c:v>
                </c:pt>
                <c:pt idx="521">
                  <c:v>86.793000000000006</c:v>
                </c:pt>
                <c:pt idx="522">
                  <c:v>86.843999999999994</c:v>
                </c:pt>
                <c:pt idx="523">
                  <c:v>86.946000000000026</c:v>
                </c:pt>
                <c:pt idx="524">
                  <c:v>87.048000000000002</c:v>
                </c:pt>
                <c:pt idx="525">
                  <c:v>87.149999999999991</c:v>
                </c:pt>
                <c:pt idx="526">
                  <c:v>87.251999999999995</c:v>
                </c:pt>
                <c:pt idx="527">
                  <c:v>87.353999999999999</c:v>
                </c:pt>
                <c:pt idx="528">
                  <c:v>87.456000000000003</c:v>
                </c:pt>
                <c:pt idx="529">
                  <c:v>87.507999999999996</c:v>
                </c:pt>
                <c:pt idx="530">
                  <c:v>87.61</c:v>
                </c:pt>
                <c:pt idx="531">
                  <c:v>87.712000000000003</c:v>
                </c:pt>
                <c:pt idx="532">
                  <c:v>87.813999999999993</c:v>
                </c:pt>
                <c:pt idx="533">
                  <c:v>87.915999999999997</c:v>
                </c:pt>
                <c:pt idx="534">
                  <c:v>88.018000000000001</c:v>
                </c:pt>
                <c:pt idx="535">
                  <c:v>88.069000000000003</c:v>
                </c:pt>
                <c:pt idx="536">
                  <c:v>88.170999999999978</c:v>
                </c:pt>
                <c:pt idx="537">
                  <c:v>88.274000000000001</c:v>
                </c:pt>
                <c:pt idx="538">
                  <c:v>88.324999999999989</c:v>
                </c:pt>
                <c:pt idx="539">
                  <c:v>88.427000000000007</c:v>
                </c:pt>
                <c:pt idx="540">
                  <c:v>88.477999999999994</c:v>
                </c:pt>
                <c:pt idx="541">
                  <c:v>88.528999999999982</c:v>
                </c:pt>
                <c:pt idx="542">
                  <c:v>88.631</c:v>
                </c:pt>
                <c:pt idx="543">
                  <c:v>88.681999999999988</c:v>
                </c:pt>
                <c:pt idx="544">
                  <c:v>88.784000000000006</c:v>
                </c:pt>
                <c:pt idx="545">
                  <c:v>88.784000000000006</c:v>
                </c:pt>
                <c:pt idx="546">
                  <c:v>88.784000000000006</c:v>
                </c:pt>
                <c:pt idx="547">
                  <c:v>88.375999999999948</c:v>
                </c:pt>
                <c:pt idx="548">
                  <c:v>87.864999999999995</c:v>
                </c:pt>
                <c:pt idx="549">
                  <c:v>87.353999999999999</c:v>
                </c:pt>
                <c:pt idx="550">
                  <c:v>86.793000000000006</c:v>
                </c:pt>
                <c:pt idx="551">
                  <c:v>86.281999999999996</c:v>
                </c:pt>
                <c:pt idx="552">
                  <c:v>85.72</c:v>
                </c:pt>
                <c:pt idx="553">
                  <c:v>85.157999999999987</c:v>
                </c:pt>
                <c:pt idx="554">
                  <c:v>84.596000000000004</c:v>
                </c:pt>
                <c:pt idx="555">
                  <c:v>84.085999999999999</c:v>
                </c:pt>
                <c:pt idx="556">
                  <c:v>83.574999999999989</c:v>
                </c:pt>
                <c:pt idx="557">
                  <c:v>83.013000000000005</c:v>
                </c:pt>
                <c:pt idx="558">
                  <c:v>82.501999999999995</c:v>
                </c:pt>
                <c:pt idx="559">
                  <c:v>81.941000000000329</c:v>
                </c:pt>
                <c:pt idx="560">
                  <c:v>81.430000000000007</c:v>
                </c:pt>
                <c:pt idx="561">
                  <c:v>80.867999999999995</c:v>
                </c:pt>
                <c:pt idx="562">
                  <c:v>80.35799999999999</c:v>
                </c:pt>
                <c:pt idx="563">
                  <c:v>79.887999999999991</c:v>
                </c:pt>
                <c:pt idx="564">
                  <c:v>79.524000000000001</c:v>
                </c:pt>
                <c:pt idx="565">
                  <c:v>79.120999999999981</c:v>
                </c:pt>
                <c:pt idx="566">
                  <c:v>78.757999999999996</c:v>
                </c:pt>
                <c:pt idx="567">
                  <c:v>78.353999999999999</c:v>
                </c:pt>
                <c:pt idx="568">
                  <c:v>77.991000000000227</c:v>
                </c:pt>
                <c:pt idx="569">
                  <c:v>77.626999999999981</c:v>
                </c:pt>
                <c:pt idx="570">
                  <c:v>77.263999999999996</c:v>
                </c:pt>
                <c:pt idx="571">
                  <c:v>76.900999999999996</c:v>
                </c:pt>
                <c:pt idx="572">
                  <c:v>76.537999999999997</c:v>
                </c:pt>
                <c:pt idx="573">
                  <c:v>76.215000000000003</c:v>
                </c:pt>
                <c:pt idx="574">
                  <c:v>75.891999999999996</c:v>
                </c:pt>
                <c:pt idx="575">
                  <c:v>75.528999999999982</c:v>
                </c:pt>
                <c:pt idx="576">
                  <c:v>75.206000000000003</c:v>
                </c:pt>
                <c:pt idx="577">
                  <c:v>74.882999999999981</c:v>
                </c:pt>
                <c:pt idx="578">
                  <c:v>74.56</c:v>
                </c:pt>
                <c:pt idx="579">
                  <c:v>74.236999999999995</c:v>
                </c:pt>
                <c:pt idx="580">
                  <c:v>73.915000000000006</c:v>
                </c:pt>
                <c:pt idx="581">
                  <c:v>73.592000000000013</c:v>
                </c:pt>
                <c:pt idx="582">
                  <c:v>73.269000000000005</c:v>
                </c:pt>
                <c:pt idx="583">
                  <c:v>72.946000000000026</c:v>
                </c:pt>
                <c:pt idx="584">
                  <c:v>72.622999999999948</c:v>
                </c:pt>
                <c:pt idx="585">
                  <c:v>72.3</c:v>
                </c:pt>
                <c:pt idx="586">
                  <c:v>71.977999999999994</c:v>
                </c:pt>
                <c:pt idx="587">
                  <c:v>71.694999999999993</c:v>
                </c:pt>
                <c:pt idx="588">
                  <c:v>71.412999999999997</c:v>
                </c:pt>
                <c:pt idx="589">
                  <c:v>71.13</c:v>
                </c:pt>
                <c:pt idx="590">
                  <c:v>70.846999999999994</c:v>
                </c:pt>
                <c:pt idx="591">
                  <c:v>70.524999999999991</c:v>
                </c:pt>
                <c:pt idx="592">
                  <c:v>70.242000000000004</c:v>
                </c:pt>
                <c:pt idx="593">
                  <c:v>69.956000000000003</c:v>
                </c:pt>
                <c:pt idx="594">
                  <c:v>69.759</c:v>
                </c:pt>
                <c:pt idx="595">
                  <c:v>69.528999999999982</c:v>
                </c:pt>
                <c:pt idx="596">
                  <c:v>69.299000000000007</c:v>
                </c:pt>
                <c:pt idx="597">
                  <c:v>69.069000000000003</c:v>
                </c:pt>
                <c:pt idx="598">
                  <c:v>68.838999999999999</c:v>
                </c:pt>
                <c:pt idx="599">
                  <c:v>68.60899999999998</c:v>
                </c:pt>
                <c:pt idx="600">
                  <c:v>68.378999999999948</c:v>
                </c:pt>
                <c:pt idx="601">
                  <c:v>68.149000000000001</c:v>
                </c:pt>
                <c:pt idx="602">
                  <c:v>67.918999999999997</c:v>
                </c:pt>
                <c:pt idx="603">
                  <c:v>67.688999999999979</c:v>
                </c:pt>
                <c:pt idx="604">
                  <c:v>67.459000000000003</c:v>
                </c:pt>
                <c:pt idx="605">
                  <c:v>67.228999999999999</c:v>
                </c:pt>
                <c:pt idx="606">
                  <c:v>66.965999999999994</c:v>
                </c:pt>
                <c:pt idx="607">
                  <c:v>66.736000000000004</c:v>
                </c:pt>
                <c:pt idx="608">
                  <c:v>66.539000000000001</c:v>
                </c:pt>
                <c:pt idx="609">
                  <c:v>66.308999999999983</c:v>
                </c:pt>
                <c:pt idx="610">
                  <c:v>66.111000000000004</c:v>
                </c:pt>
                <c:pt idx="611">
                  <c:v>65.881</c:v>
                </c:pt>
                <c:pt idx="612">
                  <c:v>65.650999999999982</c:v>
                </c:pt>
                <c:pt idx="613">
                  <c:v>65.453999999999994</c:v>
                </c:pt>
                <c:pt idx="614">
                  <c:v>65.257000000000005</c:v>
                </c:pt>
                <c:pt idx="615">
                  <c:v>65.06</c:v>
                </c:pt>
                <c:pt idx="616">
                  <c:v>64.863</c:v>
                </c:pt>
                <c:pt idx="617">
                  <c:v>64.665999999999983</c:v>
                </c:pt>
                <c:pt idx="618">
                  <c:v>64.468999999999994</c:v>
                </c:pt>
                <c:pt idx="619">
                  <c:v>64.304000000000002</c:v>
                </c:pt>
                <c:pt idx="620">
                  <c:v>64.106999999999999</c:v>
                </c:pt>
                <c:pt idx="621">
                  <c:v>63.943000000000005</c:v>
                </c:pt>
                <c:pt idx="622">
                  <c:v>63.746000000000002</c:v>
                </c:pt>
                <c:pt idx="623">
                  <c:v>63.580999999999996</c:v>
                </c:pt>
                <c:pt idx="624">
                  <c:v>63.383999999999993</c:v>
                </c:pt>
                <c:pt idx="625">
                  <c:v>63.187000000000005</c:v>
                </c:pt>
                <c:pt idx="626">
                  <c:v>62.99</c:v>
                </c:pt>
                <c:pt idx="627">
                  <c:v>62.760000000000012</c:v>
                </c:pt>
                <c:pt idx="628">
                  <c:v>62.563000000000002</c:v>
                </c:pt>
                <c:pt idx="629">
                  <c:v>62.366</c:v>
                </c:pt>
                <c:pt idx="630">
                  <c:v>62.201000000000001</c:v>
                </c:pt>
                <c:pt idx="631">
                  <c:v>62.037000000000006</c:v>
                </c:pt>
                <c:pt idx="632">
                  <c:v>61.873000000000005</c:v>
                </c:pt>
                <c:pt idx="633">
                  <c:v>61.676000000000002</c:v>
                </c:pt>
                <c:pt idx="634">
                  <c:v>61.479000000000006</c:v>
                </c:pt>
                <c:pt idx="635">
                  <c:v>61.313999999999993</c:v>
                </c:pt>
                <c:pt idx="636">
                  <c:v>61.15</c:v>
                </c:pt>
                <c:pt idx="637">
                  <c:v>60.986000000000004</c:v>
                </c:pt>
                <c:pt idx="638">
                  <c:v>60.821000000000005</c:v>
                </c:pt>
                <c:pt idx="639">
                  <c:v>60.657000000000004</c:v>
                </c:pt>
                <c:pt idx="640">
                  <c:v>60.526000000000003</c:v>
                </c:pt>
                <c:pt idx="641">
                  <c:v>60.361000000000004</c:v>
                </c:pt>
                <c:pt idx="642">
                  <c:v>60.197000000000003</c:v>
                </c:pt>
                <c:pt idx="643">
                  <c:v>60.066000000000003</c:v>
                </c:pt>
                <c:pt idx="644">
                  <c:v>59.945</c:v>
                </c:pt>
                <c:pt idx="645">
                  <c:v>59.806000000000004</c:v>
                </c:pt>
                <c:pt idx="646">
                  <c:v>59.694000000000003</c:v>
                </c:pt>
                <c:pt idx="647">
                  <c:v>59.555</c:v>
                </c:pt>
                <c:pt idx="648">
                  <c:v>59.416000000000004</c:v>
                </c:pt>
                <c:pt idx="649">
                  <c:v>59.249000000000002</c:v>
                </c:pt>
                <c:pt idx="650">
                  <c:v>59.109000000000002</c:v>
                </c:pt>
                <c:pt idx="651">
                  <c:v>58.97</c:v>
                </c:pt>
                <c:pt idx="652">
                  <c:v>58.830999999999996</c:v>
                </c:pt>
                <c:pt idx="653">
                  <c:v>58.664000000000001</c:v>
                </c:pt>
                <c:pt idx="654">
                  <c:v>58.524000000000001</c:v>
                </c:pt>
                <c:pt idx="655">
                  <c:v>58.384999999999998</c:v>
                </c:pt>
                <c:pt idx="656">
                  <c:v>58.246000000000002</c:v>
                </c:pt>
                <c:pt idx="657">
                  <c:v>58.134</c:v>
                </c:pt>
                <c:pt idx="658">
                  <c:v>57.995000000000012</c:v>
                </c:pt>
                <c:pt idx="659">
                  <c:v>57.883999999999993</c:v>
                </c:pt>
                <c:pt idx="660">
                  <c:v>57.772000000000013</c:v>
                </c:pt>
                <c:pt idx="661">
                  <c:v>57.661000000000001</c:v>
                </c:pt>
                <c:pt idx="662">
                  <c:v>57.549000000000007</c:v>
                </c:pt>
                <c:pt idx="663">
                  <c:v>57.438000000000002</c:v>
                </c:pt>
                <c:pt idx="664">
                  <c:v>57.299000000000063</c:v>
                </c:pt>
                <c:pt idx="665">
                  <c:v>57.187000000000005</c:v>
                </c:pt>
                <c:pt idx="666">
                  <c:v>57.076000000000001</c:v>
                </c:pt>
                <c:pt idx="667">
                  <c:v>56.964000000000006</c:v>
                </c:pt>
                <c:pt idx="668">
                  <c:v>56.852999999999994</c:v>
                </c:pt>
                <c:pt idx="669">
                  <c:v>56.714000000000006</c:v>
                </c:pt>
                <c:pt idx="670">
                  <c:v>56.602000000000011</c:v>
                </c:pt>
                <c:pt idx="671">
                  <c:v>56.491</c:v>
                </c:pt>
                <c:pt idx="672">
                  <c:v>56.379000000000005</c:v>
                </c:pt>
                <c:pt idx="673">
                  <c:v>56.24</c:v>
                </c:pt>
                <c:pt idx="674">
                  <c:v>56.129000000000012</c:v>
                </c:pt>
                <c:pt idx="675">
                  <c:v>56.045000000000002</c:v>
                </c:pt>
                <c:pt idx="676">
                  <c:v>55.934000000000005</c:v>
                </c:pt>
                <c:pt idx="677">
                  <c:v>55.822000000000003</c:v>
                </c:pt>
                <c:pt idx="678">
                  <c:v>55.711000000000006</c:v>
                </c:pt>
                <c:pt idx="679">
                  <c:v>55.599000000000011</c:v>
                </c:pt>
                <c:pt idx="680">
                  <c:v>55.488</c:v>
                </c:pt>
                <c:pt idx="681">
                  <c:v>55.376000000000005</c:v>
                </c:pt>
                <c:pt idx="682">
                  <c:v>55.265000000000136</c:v>
                </c:pt>
                <c:pt idx="683">
                  <c:v>55.181000000000004</c:v>
                </c:pt>
                <c:pt idx="684">
                  <c:v>55.07</c:v>
                </c:pt>
                <c:pt idx="685">
                  <c:v>54.986000000000004</c:v>
                </c:pt>
                <c:pt idx="686">
                  <c:v>54.903000000000006</c:v>
                </c:pt>
                <c:pt idx="687">
                  <c:v>54.791000000000011</c:v>
                </c:pt>
                <c:pt idx="688">
                  <c:v>54.68</c:v>
                </c:pt>
                <c:pt idx="689">
                  <c:v>54.569000000000003</c:v>
                </c:pt>
                <c:pt idx="690">
                  <c:v>54.456999999999994</c:v>
                </c:pt>
                <c:pt idx="691">
                  <c:v>54.346000000000004</c:v>
                </c:pt>
                <c:pt idx="692">
                  <c:v>54.262000000000135</c:v>
                </c:pt>
                <c:pt idx="693">
                  <c:v>54.179000000000002</c:v>
                </c:pt>
                <c:pt idx="694">
                  <c:v>54.095000000000013</c:v>
                </c:pt>
                <c:pt idx="695">
                  <c:v>53.983999999999995</c:v>
                </c:pt>
                <c:pt idx="696">
                  <c:v>53.9</c:v>
                </c:pt>
                <c:pt idx="697">
                  <c:v>53.789000000000001</c:v>
                </c:pt>
                <c:pt idx="698">
                  <c:v>53.705000000000013</c:v>
                </c:pt>
                <c:pt idx="699">
                  <c:v>53.621000000000002</c:v>
                </c:pt>
                <c:pt idx="700">
                  <c:v>53.51</c:v>
                </c:pt>
                <c:pt idx="701">
                  <c:v>53.399000000000001</c:v>
                </c:pt>
                <c:pt idx="702">
                  <c:v>53.287000000000006</c:v>
                </c:pt>
                <c:pt idx="703">
                  <c:v>53.204000000000001</c:v>
                </c:pt>
                <c:pt idx="704">
                  <c:v>53.120000000000012</c:v>
                </c:pt>
                <c:pt idx="705">
                  <c:v>53.036000000000001</c:v>
                </c:pt>
                <c:pt idx="706">
                  <c:v>52.925000000000011</c:v>
                </c:pt>
                <c:pt idx="707">
                  <c:v>52.813999999999993</c:v>
                </c:pt>
                <c:pt idx="708">
                  <c:v>52.702000000000012</c:v>
                </c:pt>
                <c:pt idx="709">
                  <c:v>52.619</c:v>
                </c:pt>
                <c:pt idx="710">
                  <c:v>52.535000000000011</c:v>
                </c:pt>
                <c:pt idx="711">
                  <c:v>52.424000000000007</c:v>
                </c:pt>
                <c:pt idx="712">
                  <c:v>52.339999999999996</c:v>
                </c:pt>
                <c:pt idx="713">
                  <c:v>52.256</c:v>
                </c:pt>
                <c:pt idx="714">
                  <c:v>52.173000000000002</c:v>
                </c:pt>
                <c:pt idx="715">
                  <c:v>52.061</c:v>
                </c:pt>
                <c:pt idx="716">
                  <c:v>51.978000000000002</c:v>
                </c:pt>
                <c:pt idx="717">
                  <c:v>51.894000000000005</c:v>
                </c:pt>
                <c:pt idx="718">
                  <c:v>51.810999999999993</c:v>
                </c:pt>
                <c:pt idx="719">
                  <c:v>51.699000000000012</c:v>
                </c:pt>
                <c:pt idx="720">
                  <c:v>51.616</c:v>
                </c:pt>
                <c:pt idx="721">
                  <c:v>51.504000000000005</c:v>
                </c:pt>
                <c:pt idx="722">
                  <c:v>51.421000000000006</c:v>
                </c:pt>
                <c:pt idx="723">
                  <c:v>51.309000000000005</c:v>
                </c:pt>
                <c:pt idx="724">
                  <c:v>51.226000000000013</c:v>
                </c:pt>
                <c:pt idx="725">
                  <c:v>51.114000000000004</c:v>
                </c:pt>
                <c:pt idx="726">
                  <c:v>51.031000000000006</c:v>
                </c:pt>
                <c:pt idx="727">
                  <c:v>51.504000000000005</c:v>
                </c:pt>
                <c:pt idx="728">
                  <c:v>52.229000000000013</c:v>
                </c:pt>
                <c:pt idx="729">
                  <c:v>52.952999999999996</c:v>
                </c:pt>
                <c:pt idx="730">
                  <c:v>53.649000000000001</c:v>
                </c:pt>
                <c:pt idx="731">
                  <c:v>54.346000000000004</c:v>
                </c:pt>
                <c:pt idx="732">
                  <c:v>55.013999999999996</c:v>
                </c:pt>
                <c:pt idx="733">
                  <c:v>55.655000000000001</c:v>
                </c:pt>
                <c:pt idx="734">
                  <c:v>56.268000000000136</c:v>
                </c:pt>
                <c:pt idx="735">
                  <c:v>56.852999999999994</c:v>
                </c:pt>
                <c:pt idx="736">
                  <c:v>57.438000000000002</c:v>
                </c:pt>
                <c:pt idx="737">
                  <c:v>57.995000000000012</c:v>
                </c:pt>
                <c:pt idx="738">
                  <c:v>58.552</c:v>
                </c:pt>
                <c:pt idx="739">
                  <c:v>59.109000000000002</c:v>
                </c:pt>
                <c:pt idx="740">
                  <c:v>59.639000000000003</c:v>
                </c:pt>
                <c:pt idx="741">
                  <c:v>60.131</c:v>
                </c:pt>
                <c:pt idx="742">
                  <c:v>60.723000000000013</c:v>
                </c:pt>
                <c:pt idx="743">
                  <c:v>61.249000000000002</c:v>
                </c:pt>
                <c:pt idx="744">
                  <c:v>61.774000000000001</c:v>
                </c:pt>
                <c:pt idx="745">
                  <c:v>62.3</c:v>
                </c:pt>
                <c:pt idx="746">
                  <c:v>62.793000000000013</c:v>
                </c:pt>
                <c:pt idx="747">
                  <c:v>63.253</c:v>
                </c:pt>
                <c:pt idx="748">
                  <c:v>63.68</c:v>
                </c:pt>
                <c:pt idx="749">
                  <c:v>64.14</c:v>
                </c:pt>
                <c:pt idx="750">
                  <c:v>64.599999999999994</c:v>
                </c:pt>
                <c:pt idx="751">
                  <c:v>64.994000000000227</c:v>
                </c:pt>
                <c:pt idx="752">
                  <c:v>65.421000000000006</c:v>
                </c:pt>
                <c:pt idx="753">
                  <c:v>65.816000000000003</c:v>
                </c:pt>
                <c:pt idx="754">
                  <c:v>66.209999999999994</c:v>
                </c:pt>
                <c:pt idx="755">
                  <c:v>66.603999999999999</c:v>
                </c:pt>
                <c:pt idx="756">
                  <c:v>66.998999999999995</c:v>
                </c:pt>
                <c:pt idx="757">
                  <c:v>67.36</c:v>
                </c:pt>
                <c:pt idx="758">
                  <c:v>67.688999999999979</c:v>
                </c:pt>
                <c:pt idx="759">
                  <c:v>68.016999999999996</c:v>
                </c:pt>
                <c:pt idx="760">
                  <c:v>68.346000000000004</c:v>
                </c:pt>
                <c:pt idx="761">
                  <c:v>68.673999999999978</c:v>
                </c:pt>
                <c:pt idx="762">
                  <c:v>69.003</c:v>
                </c:pt>
                <c:pt idx="763">
                  <c:v>69.331000000000003</c:v>
                </c:pt>
                <c:pt idx="764">
                  <c:v>69.66</c:v>
                </c:pt>
                <c:pt idx="765">
                  <c:v>69.956000000000003</c:v>
                </c:pt>
                <c:pt idx="766">
                  <c:v>70.322999999999979</c:v>
                </c:pt>
                <c:pt idx="767">
                  <c:v>70.646000000000001</c:v>
                </c:pt>
                <c:pt idx="768">
                  <c:v>70.968999999999994</c:v>
                </c:pt>
                <c:pt idx="769">
                  <c:v>71.251000000000005</c:v>
                </c:pt>
                <c:pt idx="770">
                  <c:v>71.534000000000006</c:v>
                </c:pt>
                <c:pt idx="771">
                  <c:v>71.85599999999998</c:v>
                </c:pt>
                <c:pt idx="772">
                  <c:v>72.099000000000004</c:v>
                </c:pt>
                <c:pt idx="773">
                  <c:v>72.340999999999994</c:v>
                </c:pt>
                <c:pt idx="774">
                  <c:v>72.664000000000001</c:v>
                </c:pt>
                <c:pt idx="775">
                  <c:v>72.946000000000026</c:v>
                </c:pt>
                <c:pt idx="776">
                  <c:v>73.228999999999999</c:v>
                </c:pt>
                <c:pt idx="777">
                  <c:v>73.471000000000004</c:v>
                </c:pt>
                <c:pt idx="778">
                  <c:v>73.712999999999994</c:v>
                </c:pt>
                <c:pt idx="779">
                  <c:v>73.955000000000013</c:v>
                </c:pt>
                <c:pt idx="780">
                  <c:v>74.197000000000003</c:v>
                </c:pt>
                <c:pt idx="781">
                  <c:v>74.399000000000001</c:v>
                </c:pt>
                <c:pt idx="782">
                  <c:v>74.600999999999999</c:v>
                </c:pt>
                <c:pt idx="783">
                  <c:v>74.762</c:v>
                </c:pt>
                <c:pt idx="784">
                  <c:v>74.964000000000027</c:v>
                </c:pt>
                <c:pt idx="785">
                  <c:v>75.165999999999983</c:v>
                </c:pt>
                <c:pt idx="786">
                  <c:v>75.367999999999995</c:v>
                </c:pt>
                <c:pt idx="787">
                  <c:v>75.569000000000003</c:v>
                </c:pt>
                <c:pt idx="788">
                  <c:v>75.771000000000001</c:v>
                </c:pt>
                <c:pt idx="789">
                  <c:v>75.972999999999999</c:v>
                </c:pt>
                <c:pt idx="790">
                  <c:v>76.174999999999983</c:v>
                </c:pt>
                <c:pt idx="791">
                  <c:v>76.375999999999948</c:v>
                </c:pt>
                <c:pt idx="792">
                  <c:v>76.577999999999989</c:v>
                </c:pt>
                <c:pt idx="793">
                  <c:v>76.78</c:v>
                </c:pt>
                <c:pt idx="794">
                  <c:v>77.021999999999991</c:v>
                </c:pt>
                <c:pt idx="795">
                  <c:v>77.224000000000004</c:v>
                </c:pt>
                <c:pt idx="796">
                  <c:v>77.465999999999994</c:v>
                </c:pt>
                <c:pt idx="797">
                  <c:v>77.667999999999992</c:v>
                </c:pt>
                <c:pt idx="798">
                  <c:v>77.910000000000025</c:v>
                </c:pt>
                <c:pt idx="799">
                  <c:v>78.111999999999995</c:v>
                </c:pt>
                <c:pt idx="800">
                  <c:v>78.313999999999993</c:v>
                </c:pt>
                <c:pt idx="801">
                  <c:v>78.474999999999994</c:v>
                </c:pt>
                <c:pt idx="802">
                  <c:v>78.635999999999981</c:v>
                </c:pt>
                <c:pt idx="803">
                  <c:v>78.837999999999994</c:v>
                </c:pt>
                <c:pt idx="804">
                  <c:v>79.040000000000006</c:v>
                </c:pt>
                <c:pt idx="805">
                  <c:v>79.281999999999996</c:v>
                </c:pt>
                <c:pt idx="806">
                  <c:v>79.483999999999995</c:v>
                </c:pt>
                <c:pt idx="807">
                  <c:v>79.685999999999979</c:v>
                </c:pt>
                <c:pt idx="808">
                  <c:v>79.887999999999991</c:v>
                </c:pt>
                <c:pt idx="809">
                  <c:v>80.10199999999999</c:v>
                </c:pt>
                <c:pt idx="810">
                  <c:v>80.35799999999999</c:v>
                </c:pt>
                <c:pt idx="811">
                  <c:v>80.562000000000012</c:v>
                </c:pt>
                <c:pt idx="812">
                  <c:v>80.766000000000005</c:v>
                </c:pt>
                <c:pt idx="813">
                  <c:v>81.021000000000001</c:v>
                </c:pt>
                <c:pt idx="814">
                  <c:v>81.225999999999999</c:v>
                </c:pt>
                <c:pt idx="815">
                  <c:v>81.430000000000007</c:v>
                </c:pt>
                <c:pt idx="816">
                  <c:v>81.634</c:v>
                </c:pt>
                <c:pt idx="817">
                  <c:v>81.838999999999999</c:v>
                </c:pt>
                <c:pt idx="818">
                  <c:v>81.992000000000004</c:v>
                </c:pt>
                <c:pt idx="819">
                  <c:v>82.195999999999998</c:v>
                </c:pt>
                <c:pt idx="820">
                  <c:v>82.349000000000004</c:v>
                </c:pt>
                <c:pt idx="821">
                  <c:v>82.554000000000002</c:v>
                </c:pt>
                <c:pt idx="822">
                  <c:v>82.706999999999994</c:v>
                </c:pt>
                <c:pt idx="823">
                  <c:v>82.9110000000003</c:v>
                </c:pt>
                <c:pt idx="824">
                  <c:v>83.063999999999993</c:v>
                </c:pt>
                <c:pt idx="825">
                  <c:v>83.269000000000005</c:v>
                </c:pt>
                <c:pt idx="826">
                  <c:v>83.421999999999997</c:v>
                </c:pt>
                <c:pt idx="827">
                  <c:v>83.574999999999989</c:v>
                </c:pt>
                <c:pt idx="828">
                  <c:v>83.778999999999982</c:v>
                </c:pt>
                <c:pt idx="829">
                  <c:v>83.933000000000007</c:v>
                </c:pt>
                <c:pt idx="830">
                  <c:v>84.137</c:v>
                </c:pt>
                <c:pt idx="831">
                  <c:v>84.29</c:v>
                </c:pt>
                <c:pt idx="832">
                  <c:v>84.494000000000227</c:v>
                </c:pt>
                <c:pt idx="833">
                  <c:v>84.647999999999996</c:v>
                </c:pt>
                <c:pt idx="834">
                  <c:v>84.85199999999999</c:v>
                </c:pt>
                <c:pt idx="835">
                  <c:v>85.004999999999995</c:v>
                </c:pt>
                <c:pt idx="836">
                  <c:v>85.157999999999987</c:v>
                </c:pt>
                <c:pt idx="837">
                  <c:v>85.311000000000007</c:v>
                </c:pt>
                <c:pt idx="838">
                  <c:v>85.465000000000003</c:v>
                </c:pt>
                <c:pt idx="839">
                  <c:v>85.566999999999993</c:v>
                </c:pt>
                <c:pt idx="840">
                  <c:v>85.668999999999983</c:v>
                </c:pt>
                <c:pt idx="841">
                  <c:v>85.771000000000001</c:v>
                </c:pt>
                <c:pt idx="842">
                  <c:v>85.872999999999948</c:v>
                </c:pt>
                <c:pt idx="843">
                  <c:v>85.974999999999994</c:v>
                </c:pt>
                <c:pt idx="844">
                  <c:v>86.128999999999948</c:v>
                </c:pt>
                <c:pt idx="845">
                  <c:v>86.281999999999996</c:v>
                </c:pt>
                <c:pt idx="846">
                  <c:v>86.384</c:v>
                </c:pt>
                <c:pt idx="847">
                  <c:v>86.486000000000004</c:v>
                </c:pt>
                <c:pt idx="848">
                  <c:v>86.587999999999994</c:v>
                </c:pt>
                <c:pt idx="849">
                  <c:v>86.741000000000227</c:v>
                </c:pt>
                <c:pt idx="850">
                  <c:v>86.843999999999994</c:v>
                </c:pt>
                <c:pt idx="851">
                  <c:v>86.946000000000026</c:v>
                </c:pt>
                <c:pt idx="852">
                  <c:v>87.048000000000002</c:v>
                </c:pt>
                <c:pt idx="853">
                  <c:v>87.200999999999993</c:v>
                </c:pt>
                <c:pt idx="854">
                  <c:v>87.353999999999999</c:v>
                </c:pt>
                <c:pt idx="855">
                  <c:v>87.456000000000003</c:v>
                </c:pt>
                <c:pt idx="856">
                  <c:v>87.558999999999983</c:v>
                </c:pt>
                <c:pt idx="857">
                  <c:v>87.661000000000001</c:v>
                </c:pt>
                <c:pt idx="858">
                  <c:v>87.813999999999993</c:v>
                </c:pt>
                <c:pt idx="859">
                  <c:v>87.915999999999997</c:v>
                </c:pt>
                <c:pt idx="860">
                  <c:v>87.967000000000027</c:v>
                </c:pt>
                <c:pt idx="861">
                  <c:v>88.069000000000003</c:v>
                </c:pt>
                <c:pt idx="862">
                  <c:v>88.170999999999978</c:v>
                </c:pt>
                <c:pt idx="863">
                  <c:v>88.274000000000001</c:v>
                </c:pt>
                <c:pt idx="864">
                  <c:v>88.324999999999989</c:v>
                </c:pt>
                <c:pt idx="865">
                  <c:v>88.427000000000007</c:v>
                </c:pt>
                <c:pt idx="866">
                  <c:v>88.528999999999982</c:v>
                </c:pt>
                <c:pt idx="867">
                  <c:v>88.681999999999988</c:v>
                </c:pt>
                <c:pt idx="868">
                  <c:v>88.784000000000006</c:v>
                </c:pt>
                <c:pt idx="869">
                  <c:v>88.885999999999981</c:v>
                </c:pt>
                <c:pt idx="870">
                  <c:v>88.989000000000004</c:v>
                </c:pt>
                <c:pt idx="871">
                  <c:v>89.090999999999994</c:v>
                </c:pt>
                <c:pt idx="872">
                  <c:v>89.192999999999998</c:v>
                </c:pt>
                <c:pt idx="873">
                  <c:v>89.295000000000002</c:v>
                </c:pt>
                <c:pt idx="874">
                  <c:v>89.346000000000004</c:v>
                </c:pt>
                <c:pt idx="875">
                  <c:v>89.498999999999995</c:v>
                </c:pt>
                <c:pt idx="876">
                  <c:v>89.600999999999999</c:v>
                </c:pt>
                <c:pt idx="877">
                  <c:v>89.703999999999994</c:v>
                </c:pt>
                <c:pt idx="878">
                  <c:v>89.856999999999999</c:v>
                </c:pt>
                <c:pt idx="879">
                  <c:v>89.959000000000003</c:v>
                </c:pt>
                <c:pt idx="880">
                  <c:v>90.066000000000003</c:v>
                </c:pt>
                <c:pt idx="881">
                  <c:v>90.197000000000003</c:v>
                </c:pt>
                <c:pt idx="882">
                  <c:v>90.263000000000005</c:v>
                </c:pt>
                <c:pt idx="883">
                  <c:v>90.394000000000005</c:v>
                </c:pt>
                <c:pt idx="884">
                  <c:v>90.460000000000022</c:v>
                </c:pt>
                <c:pt idx="885">
                  <c:v>90.525999999999982</c:v>
                </c:pt>
                <c:pt idx="886">
                  <c:v>90.656999999999982</c:v>
                </c:pt>
                <c:pt idx="887">
                  <c:v>90.789000000000001</c:v>
                </c:pt>
                <c:pt idx="888">
                  <c:v>90.853999999999999</c:v>
                </c:pt>
                <c:pt idx="889">
                  <c:v>90.92</c:v>
                </c:pt>
                <c:pt idx="890">
                  <c:v>91.051000000000002</c:v>
                </c:pt>
                <c:pt idx="891">
                  <c:v>91.117000000000004</c:v>
                </c:pt>
                <c:pt idx="892">
                  <c:v>91.182999999999979</c:v>
                </c:pt>
                <c:pt idx="893">
                  <c:v>91.313999999999993</c:v>
                </c:pt>
                <c:pt idx="894">
                  <c:v>91.38</c:v>
                </c:pt>
                <c:pt idx="895">
                  <c:v>91.446000000000026</c:v>
                </c:pt>
                <c:pt idx="896">
                  <c:v>91.510999999999996</c:v>
                </c:pt>
                <c:pt idx="897">
                  <c:v>91.643000000000001</c:v>
                </c:pt>
                <c:pt idx="898">
                  <c:v>91.709000000000003</c:v>
                </c:pt>
                <c:pt idx="899">
                  <c:v>91.774000000000001</c:v>
                </c:pt>
                <c:pt idx="900">
                  <c:v>91.84</c:v>
                </c:pt>
                <c:pt idx="901">
                  <c:v>91.906000000000006</c:v>
                </c:pt>
                <c:pt idx="902">
                  <c:v>92.037000000000006</c:v>
                </c:pt>
                <c:pt idx="903">
                  <c:v>92.10299999999998</c:v>
                </c:pt>
                <c:pt idx="904">
                  <c:v>92.168999999999983</c:v>
                </c:pt>
                <c:pt idx="905">
                  <c:v>92.168999999999983</c:v>
                </c:pt>
                <c:pt idx="906">
                  <c:v>92.037000000000006</c:v>
                </c:pt>
                <c:pt idx="907">
                  <c:v>91.446000000000026</c:v>
                </c:pt>
                <c:pt idx="908">
                  <c:v>90.789000000000001</c:v>
                </c:pt>
                <c:pt idx="909">
                  <c:v>90.131</c:v>
                </c:pt>
                <c:pt idx="910">
                  <c:v>89.600999999999999</c:v>
                </c:pt>
                <c:pt idx="911">
                  <c:v>89.090999999999994</c:v>
                </c:pt>
                <c:pt idx="912">
                  <c:v>88.58</c:v>
                </c:pt>
                <c:pt idx="913">
                  <c:v>88.069000000000003</c:v>
                </c:pt>
                <c:pt idx="914">
                  <c:v>87.61</c:v>
                </c:pt>
                <c:pt idx="915">
                  <c:v>87.099000000000004</c:v>
                </c:pt>
                <c:pt idx="916">
                  <c:v>86.587999999999994</c:v>
                </c:pt>
                <c:pt idx="917">
                  <c:v>86.128999999999948</c:v>
                </c:pt>
                <c:pt idx="918">
                  <c:v>85.668999999999983</c:v>
                </c:pt>
                <c:pt idx="919">
                  <c:v>85.157999999999987</c:v>
                </c:pt>
                <c:pt idx="920">
                  <c:v>84.698999999999998</c:v>
                </c:pt>
                <c:pt idx="921">
                  <c:v>84.29</c:v>
                </c:pt>
                <c:pt idx="922">
                  <c:v>83.881</c:v>
                </c:pt>
                <c:pt idx="923">
                  <c:v>83.421999999999997</c:v>
                </c:pt>
                <c:pt idx="924">
                  <c:v>82.962000000000003</c:v>
                </c:pt>
                <c:pt idx="925">
                  <c:v>82.554000000000002</c:v>
                </c:pt>
                <c:pt idx="926">
                  <c:v>82.144999999999996</c:v>
                </c:pt>
                <c:pt idx="927">
                  <c:v>81.684999999999988</c:v>
                </c:pt>
                <c:pt idx="928">
                  <c:v>81.225999999999999</c:v>
                </c:pt>
                <c:pt idx="929">
                  <c:v>80.766000000000005</c:v>
                </c:pt>
                <c:pt idx="930">
                  <c:v>80.35799999999999</c:v>
                </c:pt>
                <c:pt idx="931">
                  <c:v>79.968000000000004</c:v>
                </c:pt>
                <c:pt idx="932">
                  <c:v>79.60499999999999</c:v>
                </c:pt>
                <c:pt idx="933">
                  <c:v>79.242000000000004</c:v>
                </c:pt>
                <c:pt idx="934">
                  <c:v>78.918999999999997</c:v>
                </c:pt>
                <c:pt idx="935">
                  <c:v>78.596000000000004</c:v>
                </c:pt>
                <c:pt idx="936">
                  <c:v>78.233000000000004</c:v>
                </c:pt>
                <c:pt idx="937">
                  <c:v>77.910000000000025</c:v>
                </c:pt>
                <c:pt idx="938">
                  <c:v>77.587000000000003</c:v>
                </c:pt>
                <c:pt idx="939">
                  <c:v>77.263999999999996</c:v>
                </c:pt>
                <c:pt idx="940">
                  <c:v>76.982000000000014</c:v>
                </c:pt>
                <c:pt idx="941">
                  <c:v>76.658999999999978</c:v>
                </c:pt>
                <c:pt idx="942">
                  <c:v>76.375999999999948</c:v>
                </c:pt>
                <c:pt idx="943">
                  <c:v>76.134</c:v>
                </c:pt>
                <c:pt idx="944">
                  <c:v>75.811000000000007</c:v>
                </c:pt>
                <c:pt idx="945">
                  <c:v>75.528999999999982</c:v>
                </c:pt>
                <c:pt idx="946">
                  <c:v>75.245999999999995</c:v>
                </c:pt>
                <c:pt idx="947">
                  <c:v>74.964000000000027</c:v>
                </c:pt>
                <c:pt idx="948">
                  <c:v>74.680999999999983</c:v>
                </c:pt>
                <c:pt idx="949">
                  <c:v>74.438999999999993</c:v>
                </c:pt>
                <c:pt idx="950">
                  <c:v>74.156999999999982</c:v>
                </c:pt>
                <c:pt idx="951">
                  <c:v>73.915000000000006</c:v>
                </c:pt>
                <c:pt idx="952">
                  <c:v>73.631999999999991</c:v>
                </c:pt>
                <c:pt idx="953">
                  <c:v>73.39</c:v>
                </c:pt>
                <c:pt idx="954">
                  <c:v>73.10799999999999</c:v>
                </c:pt>
                <c:pt idx="955">
                  <c:v>72.864999999999995</c:v>
                </c:pt>
                <c:pt idx="956">
                  <c:v>72.622999999999948</c:v>
                </c:pt>
                <c:pt idx="957">
                  <c:v>72.421000000000006</c:v>
                </c:pt>
                <c:pt idx="958">
                  <c:v>72.178999999999988</c:v>
                </c:pt>
                <c:pt idx="959">
                  <c:v>71.937000000000026</c:v>
                </c:pt>
                <c:pt idx="960">
                  <c:v>71.694999999999993</c:v>
                </c:pt>
                <c:pt idx="961">
                  <c:v>71.492999999999995</c:v>
                </c:pt>
                <c:pt idx="962">
                  <c:v>71.251000000000005</c:v>
                </c:pt>
                <c:pt idx="963">
                  <c:v>71.049000000000007</c:v>
                </c:pt>
                <c:pt idx="964">
                  <c:v>70.807000000000002</c:v>
                </c:pt>
                <c:pt idx="965">
                  <c:v>70.565000000000012</c:v>
                </c:pt>
                <c:pt idx="966">
                  <c:v>70.322999999999979</c:v>
                </c:pt>
                <c:pt idx="967">
                  <c:v>70.120999999999981</c:v>
                </c:pt>
                <c:pt idx="968">
                  <c:v>69.89</c:v>
                </c:pt>
                <c:pt idx="969">
                  <c:v>69.692999999999998</c:v>
                </c:pt>
                <c:pt idx="970">
                  <c:v>69.495999999999995</c:v>
                </c:pt>
                <c:pt idx="971">
                  <c:v>69.331000000000003</c:v>
                </c:pt>
                <c:pt idx="972">
                  <c:v>69.134</c:v>
                </c:pt>
                <c:pt idx="973">
                  <c:v>68.937000000000026</c:v>
                </c:pt>
                <c:pt idx="974">
                  <c:v>68.739999999999995</c:v>
                </c:pt>
                <c:pt idx="975">
                  <c:v>68.543000000000006</c:v>
                </c:pt>
                <c:pt idx="976">
                  <c:v>68.313000000000002</c:v>
                </c:pt>
                <c:pt idx="977">
                  <c:v>68.116</c:v>
                </c:pt>
                <c:pt idx="978">
                  <c:v>67.950999999999993</c:v>
                </c:pt>
                <c:pt idx="979">
                  <c:v>67.754000000000005</c:v>
                </c:pt>
                <c:pt idx="980">
                  <c:v>67.557000000000002</c:v>
                </c:pt>
                <c:pt idx="981">
                  <c:v>67.36</c:v>
                </c:pt>
                <c:pt idx="982">
                  <c:v>67.162999999999982</c:v>
                </c:pt>
                <c:pt idx="983">
                  <c:v>66.965999999999994</c:v>
                </c:pt>
                <c:pt idx="984">
                  <c:v>66.769000000000005</c:v>
                </c:pt>
                <c:pt idx="985">
                  <c:v>66.570999999999998</c:v>
                </c:pt>
                <c:pt idx="986">
                  <c:v>66.373999999999981</c:v>
                </c:pt>
                <c:pt idx="987">
                  <c:v>66.176999999999978</c:v>
                </c:pt>
                <c:pt idx="988">
                  <c:v>66.013000000000005</c:v>
                </c:pt>
                <c:pt idx="989">
                  <c:v>65.816000000000003</c:v>
                </c:pt>
                <c:pt idx="990">
                  <c:v>65.650999999999982</c:v>
                </c:pt>
                <c:pt idx="991">
                  <c:v>65.486999999999995</c:v>
                </c:pt>
                <c:pt idx="992">
                  <c:v>65.35599999999998</c:v>
                </c:pt>
                <c:pt idx="993">
                  <c:v>65.191000000000003</c:v>
                </c:pt>
                <c:pt idx="994">
                  <c:v>65.06</c:v>
                </c:pt>
                <c:pt idx="995">
                  <c:v>64.896000000000001</c:v>
                </c:pt>
                <c:pt idx="996">
                  <c:v>64.730999999999995</c:v>
                </c:pt>
                <c:pt idx="997">
                  <c:v>64.566999999999993</c:v>
                </c:pt>
                <c:pt idx="998">
                  <c:v>64.36999999999999</c:v>
                </c:pt>
                <c:pt idx="999">
                  <c:v>64.206000000000003</c:v>
                </c:pt>
                <c:pt idx="1000">
                  <c:v>64.040999999999997</c:v>
                </c:pt>
                <c:pt idx="1001">
                  <c:v>63.876999999999995</c:v>
                </c:pt>
                <c:pt idx="1002">
                  <c:v>63.713000000000001</c:v>
                </c:pt>
                <c:pt idx="1003">
                  <c:v>63.549000000000007</c:v>
                </c:pt>
                <c:pt idx="1004">
                  <c:v>63.383999999999993</c:v>
                </c:pt>
                <c:pt idx="1005">
                  <c:v>63.220000000000013</c:v>
                </c:pt>
                <c:pt idx="1006">
                  <c:v>63.056000000000004</c:v>
                </c:pt>
                <c:pt idx="1007">
                  <c:v>62.858999999999995</c:v>
                </c:pt>
                <c:pt idx="1008">
                  <c:v>62.694000000000003</c:v>
                </c:pt>
                <c:pt idx="1009">
                  <c:v>62.53</c:v>
                </c:pt>
                <c:pt idx="1010">
                  <c:v>62.366</c:v>
                </c:pt>
                <c:pt idx="1011">
                  <c:v>62.234000000000002</c:v>
                </c:pt>
                <c:pt idx="1012">
                  <c:v>62.07</c:v>
                </c:pt>
                <c:pt idx="1013">
                  <c:v>61.939</c:v>
                </c:pt>
                <c:pt idx="1014">
                  <c:v>61.806999999999995</c:v>
                </c:pt>
                <c:pt idx="1015">
                  <c:v>61.643000000000001</c:v>
                </c:pt>
                <c:pt idx="1016">
                  <c:v>61.510999999999996</c:v>
                </c:pt>
                <c:pt idx="1017">
                  <c:v>61.346999999999994</c:v>
                </c:pt>
                <c:pt idx="1018">
                  <c:v>61.216000000000001</c:v>
                </c:pt>
                <c:pt idx="1019">
                  <c:v>61.050999999999995</c:v>
                </c:pt>
                <c:pt idx="1020">
                  <c:v>60.92</c:v>
                </c:pt>
                <c:pt idx="1021">
                  <c:v>60.756</c:v>
                </c:pt>
                <c:pt idx="1022">
                  <c:v>60.591000000000001</c:v>
                </c:pt>
                <c:pt idx="1023">
                  <c:v>60.427</c:v>
                </c:pt>
                <c:pt idx="1024">
                  <c:v>60.296000000000063</c:v>
                </c:pt>
                <c:pt idx="1025">
                  <c:v>60.131</c:v>
                </c:pt>
                <c:pt idx="1026">
                  <c:v>60.029000000000003</c:v>
                </c:pt>
                <c:pt idx="1027">
                  <c:v>59.916999999999994</c:v>
                </c:pt>
                <c:pt idx="1028">
                  <c:v>59.806000000000004</c:v>
                </c:pt>
                <c:pt idx="1029">
                  <c:v>59.694000000000003</c:v>
                </c:pt>
                <c:pt idx="1030">
                  <c:v>59.583000000000006</c:v>
                </c:pt>
                <c:pt idx="1031">
                  <c:v>59.499000000000002</c:v>
                </c:pt>
                <c:pt idx="1032">
                  <c:v>59.36</c:v>
                </c:pt>
                <c:pt idx="1033">
                  <c:v>59.249000000000002</c:v>
                </c:pt>
                <c:pt idx="1034">
                  <c:v>59.137</c:v>
                </c:pt>
                <c:pt idx="1035">
                  <c:v>59.026000000000003</c:v>
                </c:pt>
                <c:pt idx="1036">
                  <c:v>58.913999999999994</c:v>
                </c:pt>
                <c:pt idx="1037">
                  <c:v>58.830999999999996</c:v>
                </c:pt>
                <c:pt idx="1038">
                  <c:v>58.719000000000001</c:v>
                </c:pt>
                <c:pt idx="1039">
                  <c:v>58.608000000000011</c:v>
                </c:pt>
                <c:pt idx="1040">
                  <c:v>58.496000000000002</c:v>
                </c:pt>
                <c:pt idx="1041">
                  <c:v>58.384999999999998</c:v>
                </c:pt>
                <c:pt idx="1042">
                  <c:v>58.274000000000001</c:v>
                </c:pt>
                <c:pt idx="1043">
                  <c:v>58.162000000000013</c:v>
                </c:pt>
                <c:pt idx="1044">
                  <c:v>58.050999999999995</c:v>
                </c:pt>
                <c:pt idx="1045">
                  <c:v>57.939</c:v>
                </c:pt>
                <c:pt idx="1046">
                  <c:v>57.828000000000003</c:v>
                </c:pt>
                <c:pt idx="1047">
                  <c:v>57.744</c:v>
                </c:pt>
                <c:pt idx="1048">
                  <c:v>57.661000000000001</c:v>
                </c:pt>
                <c:pt idx="1049">
                  <c:v>57.549000000000007</c:v>
                </c:pt>
                <c:pt idx="1050">
                  <c:v>57.438000000000002</c:v>
                </c:pt>
                <c:pt idx="1051">
                  <c:v>57.326000000000001</c:v>
                </c:pt>
                <c:pt idx="1052">
                  <c:v>57.243000000000002</c:v>
                </c:pt>
                <c:pt idx="1053">
                  <c:v>57.131</c:v>
                </c:pt>
                <c:pt idx="1054">
                  <c:v>57.02</c:v>
                </c:pt>
                <c:pt idx="1055">
                  <c:v>56.909000000000006</c:v>
                </c:pt>
                <c:pt idx="1056">
                  <c:v>56.797000000000011</c:v>
                </c:pt>
                <c:pt idx="1057">
                  <c:v>56.686</c:v>
                </c:pt>
                <c:pt idx="1058">
                  <c:v>56.602000000000011</c:v>
                </c:pt>
                <c:pt idx="1059">
                  <c:v>56.519000000000005</c:v>
                </c:pt>
                <c:pt idx="1060">
                  <c:v>56.407000000000004</c:v>
                </c:pt>
                <c:pt idx="1061">
                  <c:v>56.324000000000005</c:v>
                </c:pt>
                <c:pt idx="1062">
                  <c:v>56.212000000000003</c:v>
                </c:pt>
                <c:pt idx="1063">
                  <c:v>56.129000000000012</c:v>
                </c:pt>
                <c:pt idx="1064">
                  <c:v>56.045000000000002</c:v>
                </c:pt>
                <c:pt idx="1065">
                  <c:v>55.961000000000006</c:v>
                </c:pt>
                <c:pt idx="1066">
                  <c:v>55.849999999999994</c:v>
                </c:pt>
                <c:pt idx="1067">
                  <c:v>55.766000000000012</c:v>
                </c:pt>
                <c:pt idx="1068">
                  <c:v>55.655000000000001</c:v>
                </c:pt>
                <c:pt idx="1069">
                  <c:v>55.571000000000005</c:v>
                </c:pt>
                <c:pt idx="1070">
                  <c:v>55.46</c:v>
                </c:pt>
                <c:pt idx="1071">
                  <c:v>55.376000000000005</c:v>
                </c:pt>
                <c:pt idx="1072">
                  <c:v>55.265000000000136</c:v>
                </c:pt>
                <c:pt idx="1073">
                  <c:v>55.181000000000004</c:v>
                </c:pt>
                <c:pt idx="1074">
                  <c:v>55.098000000000013</c:v>
                </c:pt>
                <c:pt idx="1075">
                  <c:v>55.013999999999996</c:v>
                </c:pt>
                <c:pt idx="1076">
                  <c:v>54.931000000000004</c:v>
                </c:pt>
                <c:pt idx="1077">
                  <c:v>54.846999999999994</c:v>
                </c:pt>
                <c:pt idx="1078">
                  <c:v>54.736000000000011</c:v>
                </c:pt>
                <c:pt idx="1079">
                  <c:v>54.652000000000001</c:v>
                </c:pt>
                <c:pt idx="1080">
                  <c:v>54.569000000000003</c:v>
                </c:pt>
                <c:pt idx="1081">
                  <c:v>54.484999999999999</c:v>
                </c:pt>
                <c:pt idx="1082">
                  <c:v>54.429000000000002</c:v>
                </c:pt>
                <c:pt idx="1083">
                  <c:v>54.346000000000004</c:v>
                </c:pt>
                <c:pt idx="1084">
                  <c:v>54.262000000000135</c:v>
                </c:pt>
                <c:pt idx="1085">
                  <c:v>54.179000000000002</c:v>
                </c:pt>
                <c:pt idx="1086">
                  <c:v>54.317999999999998</c:v>
                </c:pt>
                <c:pt idx="1087">
                  <c:v>54.986000000000004</c:v>
                </c:pt>
                <c:pt idx="1088">
                  <c:v>55.627000000000002</c:v>
                </c:pt>
                <c:pt idx="1089">
                  <c:v>56.24</c:v>
                </c:pt>
                <c:pt idx="1090">
                  <c:v>56.825000000000003</c:v>
                </c:pt>
                <c:pt idx="1091">
                  <c:v>57.41</c:v>
                </c:pt>
                <c:pt idx="1092">
                  <c:v>57.967000000000006</c:v>
                </c:pt>
                <c:pt idx="1093">
                  <c:v>58.496000000000002</c:v>
                </c:pt>
                <c:pt idx="1094">
                  <c:v>59.026000000000003</c:v>
                </c:pt>
                <c:pt idx="1095">
                  <c:v>59.555</c:v>
                </c:pt>
                <c:pt idx="1096">
                  <c:v>60.033000000000001</c:v>
                </c:pt>
                <c:pt idx="1097">
                  <c:v>60.624000000000002</c:v>
                </c:pt>
                <c:pt idx="1098">
                  <c:v>61.183</c:v>
                </c:pt>
                <c:pt idx="1099">
                  <c:v>61.741</c:v>
                </c:pt>
                <c:pt idx="1100">
                  <c:v>62.267000000000003</c:v>
                </c:pt>
                <c:pt idx="1101">
                  <c:v>62.727000000000011</c:v>
                </c:pt>
                <c:pt idx="1102">
                  <c:v>63.187000000000005</c:v>
                </c:pt>
                <c:pt idx="1103">
                  <c:v>63.647000000000006</c:v>
                </c:pt>
                <c:pt idx="1104">
                  <c:v>64.073999999999998</c:v>
                </c:pt>
                <c:pt idx="1105">
                  <c:v>64.501000000000005</c:v>
                </c:pt>
                <c:pt idx="1106">
                  <c:v>64.929000000000002</c:v>
                </c:pt>
                <c:pt idx="1107">
                  <c:v>65.35599999999998</c:v>
                </c:pt>
                <c:pt idx="1108">
                  <c:v>65.75</c:v>
                </c:pt>
                <c:pt idx="1109">
                  <c:v>66.144000000000005</c:v>
                </c:pt>
                <c:pt idx="1110">
                  <c:v>66.539000000000001</c:v>
                </c:pt>
                <c:pt idx="1111">
                  <c:v>66.933000000000007</c:v>
                </c:pt>
                <c:pt idx="1112">
                  <c:v>67.293999999999997</c:v>
                </c:pt>
                <c:pt idx="1113">
                  <c:v>67.655999999999949</c:v>
                </c:pt>
                <c:pt idx="1114">
                  <c:v>67.983999999999995</c:v>
                </c:pt>
                <c:pt idx="1115">
                  <c:v>68.313000000000002</c:v>
                </c:pt>
                <c:pt idx="1116">
                  <c:v>68.673999999999978</c:v>
                </c:pt>
                <c:pt idx="1117">
                  <c:v>69.003</c:v>
                </c:pt>
                <c:pt idx="1118">
                  <c:v>69.299000000000007</c:v>
                </c:pt>
                <c:pt idx="1119">
                  <c:v>69.593999999999994</c:v>
                </c:pt>
                <c:pt idx="1120">
                  <c:v>69.856999999999999</c:v>
                </c:pt>
                <c:pt idx="1121">
                  <c:v>70.161000000000001</c:v>
                </c:pt>
                <c:pt idx="1122">
                  <c:v>70.483999999999995</c:v>
                </c:pt>
                <c:pt idx="1123">
                  <c:v>70.807000000000002</c:v>
                </c:pt>
                <c:pt idx="1124">
                  <c:v>71.13</c:v>
                </c:pt>
                <c:pt idx="1125">
                  <c:v>71.453000000000003</c:v>
                </c:pt>
                <c:pt idx="1126">
                  <c:v>71.775999999999982</c:v>
                </c:pt>
                <c:pt idx="1127">
                  <c:v>72.099000000000004</c:v>
                </c:pt>
                <c:pt idx="1128">
                  <c:v>72.421000000000006</c:v>
                </c:pt>
                <c:pt idx="1129">
                  <c:v>72.744000000000227</c:v>
                </c:pt>
                <c:pt idx="1130">
                  <c:v>73.066999999999993</c:v>
                </c:pt>
                <c:pt idx="1131">
                  <c:v>73.39</c:v>
                </c:pt>
                <c:pt idx="1132">
                  <c:v>73.671999999999983</c:v>
                </c:pt>
                <c:pt idx="1133">
                  <c:v>73.955000000000013</c:v>
                </c:pt>
                <c:pt idx="1134">
                  <c:v>74.277999999999992</c:v>
                </c:pt>
                <c:pt idx="1135">
                  <c:v>74.52</c:v>
                </c:pt>
                <c:pt idx="1136">
                  <c:v>74.801999999999992</c:v>
                </c:pt>
                <c:pt idx="1137">
                  <c:v>75.045000000000002</c:v>
                </c:pt>
                <c:pt idx="1138">
                  <c:v>75.326999999999998</c:v>
                </c:pt>
                <c:pt idx="1139">
                  <c:v>75.569000000000003</c:v>
                </c:pt>
                <c:pt idx="1140">
                  <c:v>75.811000000000007</c:v>
                </c:pt>
                <c:pt idx="1141">
                  <c:v>76.013000000000005</c:v>
                </c:pt>
                <c:pt idx="1142">
                  <c:v>76.254999999999995</c:v>
                </c:pt>
                <c:pt idx="1143">
                  <c:v>76.456999999999994</c:v>
                </c:pt>
                <c:pt idx="1144">
                  <c:v>76.658999999999978</c:v>
                </c:pt>
                <c:pt idx="1145">
                  <c:v>76.861000000000004</c:v>
                </c:pt>
                <c:pt idx="1146">
                  <c:v>77.021999999999991</c:v>
                </c:pt>
                <c:pt idx="1147">
                  <c:v>77.224000000000004</c:v>
                </c:pt>
                <c:pt idx="1148">
                  <c:v>77.384999999999991</c:v>
                </c:pt>
                <c:pt idx="1149">
                  <c:v>77.587000000000003</c:v>
                </c:pt>
                <c:pt idx="1150">
                  <c:v>77.748999999999995</c:v>
                </c:pt>
                <c:pt idx="1151">
                  <c:v>77.95</c:v>
                </c:pt>
                <c:pt idx="1152">
                  <c:v>78.151999999999987</c:v>
                </c:pt>
                <c:pt idx="1153">
                  <c:v>78.313999999999993</c:v>
                </c:pt>
                <c:pt idx="1154">
                  <c:v>78.515000000000001</c:v>
                </c:pt>
                <c:pt idx="1155">
                  <c:v>78.717000000000027</c:v>
                </c:pt>
                <c:pt idx="1156">
                  <c:v>78.918999999999997</c:v>
                </c:pt>
                <c:pt idx="1157">
                  <c:v>79.08</c:v>
                </c:pt>
                <c:pt idx="1158">
                  <c:v>79.242000000000004</c:v>
                </c:pt>
                <c:pt idx="1159">
                  <c:v>79.403000000000006</c:v>
                </c:pt>
                <c:pt idx="1160">
                  <c:v>79.565000000000012</c:v>
                </c:pt>
                <c:pt idx="1161">
                  <c:v>79.725999999999999</c:v>
                </c:pt>
                <c:pt idx="1162">
                  <c:v>79.887999999999991</c:v>
                </c:pt>
                <c:pt idx="1163">
                  <c:v>80.009</c:v>
                </c:pt>
                <c:pt idx="1164">
                  <c:v>80.203999999999994</c:v>
                </c:pt>
                <c:pt idx="1165">
                  <c:v>80.409000000000006</c:v>
                </c:pt>
                <c:pt idx="1166">
                  <c:v>80.562000000000012</c:v>
                </c:pt>
                <c:pt idx="1167">
                  <c:v>80.715000000000003</c:v>
                </c:pt>
                <c:pt idx="1168">
                  <c:v>80.867999999999995</c:v>
                </c:pt>
                <c:pt idx="1169">
                  <c:v>81.072999999999979</c:v>
                </c:pt>
                <c:pt idx="1170">
                  <c:v>81.225999999999999</c:v>
                </c:pt>
                <c:pt idx="1171">
                  <c:v>81.430000000000007</c:v>
                </c:pt>
                <c:pt idx="1172">
                  <c:v>81.582999999999998</c:v>
                </c:pt>
                <c:pt idx="1173">
                  <c:v>81.736000000000004</c:v>
                </c:pt>
                <c:pt idx="1174">
                  <c:v>81.89</c:v>
                </c:pt>
                <c:pt idx="1175">
                  <c:v>82.093999999999994</c:v>
                </c:pt>
                <c:pt idx="1176">
                  <c:v>82.247000000000227</c:v>
                </c:pt>
                <c:pt idx="1177">
                  <c:v>82.450999999999993</c:v>
                </c:pt>
                <c:pt idx="1178">
                  <c:v>82.60499999999999</c:v>
                </c:pt>
                <c:pt idx="1179">
                  <c:v>82.808999999999983</c:v>
                </c:pt>
                <c:pt idx="1180">
                  <c:v>82.9110000000003</c:v>
                </c:pt>
                <c:pt idx="1181">
                  <c:v>83.063999999999993</c:v>
                </c:pt>
                <c:pt idx="1182">
                  <c:v>83.165999999999983</c:v>
                </c:pt>
                <c:pt idx="1183">
                  <c:v>83.32</c:v>
                </c:pt>
                <c:pt idx="1184">
                  <c:v>83.472999999999999</c:v>
                </c:pt>
                <c:pt idx="1185">
                  <c:v>83.676999999999978</c:v>
                </c:pt>
                <c:pt idx="1186">
                  <c:v>83.83</c:v>
                </c:pt>
                <c:pt idx="1187">
                  <c:v>83.983999999999995</c:v>
                </c:pt>
                <c:pt idx="1188">
                  <c:v>84.137</c:v>
                </c:pt>
                <c:pt idx="1189">
                  <c:v>84.340999999999994</c:v>
                </c:pt>
                <c:pt idx="1190">
                  <c:v>84.494000000000227</c:v>
                </c:pt>
                <c:pt idx="1191">
                  <c:v>84.75</c:v>
                </c:pt>
                <c:pt idx="1192">
                  <c:v>84.903000000000006</c:v>
                </c:pt>
                <c:pt idx="1193">
                  <c:v>85.106999999999999</c:v>
                </c:pt>
                <c:pt idx="1194">
                  <c:v>85.26</c:v>
                </c:pt>
                <c:pt idx="1195">
                  <c:v>85.465000000000003</c:v>
                </c:pt>
                <c:pt idx="1196">
                  <c:v>85.668999999999983</c:v>
                </c:pt>
                <c:pt idx="1197">
                  <c:v>85.821999999999989</c:v>
                </c:pt>
                <c:pt idx="1198">
                  <c:v>85.974999999999994</c:v>
                </c:pt>
                <c:pt idx="1199">
                  <c:v>86.128999999999948</c:v>
                </c:pt>
                <c:pt idx="1200">
                  <c:v>86.281999999999996</c:v>
                </c:pt>
                <c:pt idx="1201">
                  <c:v>86.435000000000002</c:v>
                </c:pt>
                <c:pt idx="1202">
                  <c:v>86.587999999999994</c:v>
                </c:pt>
                <c:pt idx="1203">
                  <c:v>86.793000000000006</c:v>
                </c:pt>
                <c:pt idx="1204">
                  <c:v>86.946000000000026</c:v>
                </c:pt>
                <c:pt idx="1205">
                  <c:v>87.048000000000002</c:v>
                </c:pt>
                <c:pt idx="1206">
                  <c:v>87.149999999999991</c:v>
                </c:pt>
                <c:pt idx="1207">
                  <c:v>87.302999999999983</c:v>
                </c:pt>
                <c:pt idx="1208">
                  <c:v>87.405000000000001</c:v>
                </c:pt>
                <c:pt idx="1209">
                  <c:v>87.558999999999983</c:v>
                </c:pt>
                <c:pt idx="1210">
                  <c:v>87.661000000000001</c:v>
                </c:pt>
                <c:pt idx="1211">
                  <c:v>87.763000000000005</c:v>
                </c:pt>
                <c:pt idx="1212">
                  <c:v>87.915999999999997</c:v>
                </c:pt>
                <c:pt idx="1213">
                  <c:v>88.018000000000001</c:v>
                </c:pt>
                <c:pt idx="1214">
                  <c:v>88.170999999999978</c:v>
                </c:pt>
                <c:pt idx="1215">
                  <c:v>88.221999999999994</c:v>
                </c:pt>
                <c:pt idx="1216">
                  <c:v>88.375999999999948</c:v>
                </c:pt>
                <c:pt idx="1217">
                  <c:v>88.477999999999994</c:v>
                </c:pt>
                <c:pt idx="1218">
                  <c:v>88.58</c:v>
                </c:pt>
                <c:pt idx="1219">
                  <c:v>88.681999999999988</c:v>
                </c:pt>
                <c:pt idx="1220">
                  <c:v>88.834999999999994</c:v>
                </c:pt>
                <c:pt idx="1221">
                  <c:v>88.938000000000002</c:v>
                </c:pt>
                <c:pt idx="1222">
                  <c:v>89.090999999999994</c:v>
                </c:pt>
                <c:pt idx="1223">
                  <c:v>89.192999999999998</c:v>
                </c:pt>
                <c:pt idx="1224">
                  <c:v>89.295000000000002</c:v>
                </c:pt>
                <c:pt idx="1225">
                  <c:v>89.448000000000022</c:v>
                </c:pt>
                <c:pt idx="1226">
                  <c:v>89.600999999999999</c:v>
                </c:pt>
                <c:pt idx="1227">
                  <c:v>89.754999999999995</c:v>
                </c:pt>
                <c:pt idx="1228">
                  <c:v>89.908000000000001</c:v>
                </c:pt>
                <c:pt idx="1229">
                  <c:v>90.01</c:v>
                </c:pt>
                <c:pt idx="1230">
                  <c:v>90.131</c:v>
                </c:pt>
                <c:pt idx="1231">
                  <c:v>90.263000000000005</c:v>
                </c:pt>
                <c:pt idx="1232">
                  <c:v>90.460000000000022</c:v>
                </c:pt>
                <c:pt idx="1233">
                  <c:v>90.590999999999994</c:v>
                </c:pt>
                <c:pt idx="1234">
                  <c:v>90.722999999999999</c:v>
                </c:pt>
                <c:pt idx="1235">
                  <c:v>90.789000000000001</c:v>
                </c:pt>
                <c:pt idx="1236">
                  <c:v>90.986000000000004</c:v>
                </c:pt>
                <c:pt idx="1237">
                  <c:v>91.117000000000004</c:v>
                </c:pt>
                <c:pt idx="1238">
                  <c:v>91.248999999999995</c:v>
                </c:pt>
                <c:pt idx="1239">
                  <c:v>91.38</c:v>
                </c:pt>
                <c:pt idx="1240">
                  <c:v>91.510999999999996</c:v>
                </c:pt>
                <c:pt idx="1241">
                  <c:v>91.643000000000001</c:v>
                </c:pt>
                <c:pt idx="1242">
                  <c:v>91.774000000000001</c:v>
                </c:pt>
                <c:pt idx="1243">
                  <c:v>91.84</c:v>
                </c:pt>
                <c:pt idx="1244">
                  <c:v>91.906000000000006</c:v>
                </c:pt>
                <c:pt idx="1245">
                  <c:v>91.971000000000004</c:v>
                </c:pt>
                <c:pt idx="1246">
                  <c:v>92.037000000000006</c:v>
                </c:pt>
                <c:pt idx="1247">
                  <c:v>92.168999999999983</c:v>
                </c:pt>
                <c:pt idx="1248">
                  <c:v>92.233999999999995</c:v>
                </c:pt>
                <c:pt idx="1249">
                  <c:v>92.3</c:v>
                </c:pt>
                <c:pt idx="1250">
                  <c:v>92.430999999999997</c:v>
                </c:pt>
                <c:pt idx="1251">
                  <c:v>92.497000000000227</c:v>
                </c:pt>
                <c:pt idx="1252">
                  <c:v>92.563000000000002</c:v>
                </c:pt>
                <c:pt idx="1253">
                  <c:v>92.694000000000003</c:v>
                </c:pt>
                <c:pt idx="1254">
                  <c:v>92.76</c:v>
                </c:pt>
                <c:pt idx="1255">
                  <c:v>92.825999999999979</c:v>
                </c:pt>
                <c:pt idx="1256">
                  <c:v>92.891000000000005</c:v>
                </c:pt>
                <c:pt idx="1257">
                  <c:v>93.022999999999982</c:v>
                </c:pt>
                <c:pt idx="1258">
                  <c:v>93.088999999999999</c:v>
                </c:pt>
                <c:pt idx="1259">
                  <c:v>93.153999999999982</c:v>
                </c:pt>
                <c:pt idx="1260">
                  <c:v>93.286000000000001</c:v>
                </c:pt>
                <c:pt idx="1261">
                  <c:v>93.286000000000001</c:v>
                </c:pt>
                <c:pt idx="1262">
                  <c:v>93.350999999999999</c:v>
                </c:pt>
                <c:pt idx="1263">
                  <c:v>93.4170000000003</c:v>
                </c:pt>
                <c:pt idx="1264">
                  <c:v>93.483000000000004</c:v>
                </c:pt>
                <c:pt idx="1265">
                  <c:v>93.483000000000004</c:v>
                </c:pt>
                <c:pt idx="1266">
                  <c:v>92.956999999999994</c:v>
                </c:pt>
                <c:pt idx="1267">
                  <c:v>92.366</c:v>
                </c:pt>
                <c:pt idx="1268">
                  <c:v>91.774000000000001</c:v>
                </c:pt>
                <c:pt idx="1269">
                  <c:v>91.182999999999979</c:v>
                </c:pt>
                <c:pt idx="1270">
                  <c:v>90.525999999999982</c:v>
                </c:pt>
                <c:pt idx="1271">
                  <c:v>89.959000000000003</c:v>
                </c:pt>
                <c:pt idx="1272">
                  <c:v>89.448000000000022</c:v>
                </c:pt>
                <c:pt idx="1273">
                  <c:v>88.989000000000004</c:v>
                </c:pt>
                <c:pt idx="1274">
                  <c:v>88.528999999999982</c:v>
                </c:pt>
                <c:pt idx="1275">
                  <c:v>88.018000000000001</c:v>
                </c:pt>
                <c:pt idx="1276">
                  <c:v>87.558999999999983</c:v>
                </c:pt>
                <c:pt idx="1277">
                  <c:v>87.099000000000004</c:v>
                </c:pt>
                <c:pt idx="1278">
                  <c:v>86.638999999999982</c:v>
                </c:pt>
                <c:pt idx="1279">
                  <c:v>86.179999999999978</c:v>
                </c:pt>
                <c:pt idx="1280">
                  <c:v>85.72</c:v>
                </c:pt>
                <c:pt idx="1281">
                  <c:v>85.26</c:v>
                </c:pt>
                <c:pt idx="1282">
                  <c:v>84.801000000000002</c:v>
                </c:pt>
                <c:pt idx="1283">
                  <c:v>84.340999999999994</c:v>
                </c:pt>
                <c:pt idx="1284">
                  <c:v>83.933000000000007</c:v>
                </c:pt>
                <c:pt idx="1285">
                  <c:v>83.472999999999999</c:v>
                </c:pt>
                <c:pt idx="1286">
                  <c:v>83.063999999999993</c:v>
                </c:pt>
                <c:pt idx="1287">
                  <c:v>82.60499999999999</c:v>
                </c:pt>
                <c:pt idx="1288">
                  <c:v>82.195999999999998</c:v>
                </c:pt>
                <c:pt idx="1289">
                  <c:v>81.787999999999997</c:v>
                </c:pt>
                <c:pt idx="1290">
                  <c:v>81.378999999999948</c:v>
                </c:pt>
                <c:pt idx="1291">
                  <c:v>80.97</c:v>
                </c:pt>
                <c:pt idx="1292">
                  <c:v>80.613</c:v>
                </c:pt>
                <c:pt idx="1293">
                  <c:v>80.203999999999994</c:v>
                </c:pt>
                <c:pt idx="1294">
                  <c:v>79.887999999999991</c:v>
                </c:pt>
                <c:pt idx="1295">
                  <c:v>79.60499999999999</c:v>
                </c:pt>
                <c:pt idx="1296">
                  <c:v>79.281999999999996</c:v>
                </c:pt>
                <c:pt idx="1297">
                  <c:v>78.959000000000003</c:v>
                </c:pt>
                <c:pt idx="1298">
                  <c:v>78.676999999999978</c:v>
                </c:pt>
                <c:pt idx="1299">
                  <c:v>78.394000000000005</c:v>
                </c:pt>
                <c:pt idx="1300">
                  <c:v>78.070999999999998</c:v>
                </c:pt>
                <c:pt idx="1301">
                  <c:v>77.789000000000001</c:v>
                </c:pt>
                <c:pt idx="1302">
                  <c:v>77.506</c:v>
                </c:pt>
                <c:pt idx="1303">
                  <c:v>77.224000000000004</c:v>
                </c:pt>
                <c:pt idx="1304">
                  <c:v>76.900999999999996</c:v>
                </c:pt>
                <c:pt idx="1305">
                  <c:v>76.658999999999978</c:v>
                </c:pt>
                <c:pt idx="1306">
                  <c:v>76.375999999999948</c:v>
                </c:pt>
                <c:pt idx="1307">
                  <c:v>76.093999999999994</c:v>
                </c:pt>
                <c:pt idx="1308">
                  <c:v>75.811000000000007</c:v>
                </c:pt>
                <c:pt idx="1309">
                  <c:v>75.489000000000004</c:v>
                </c:pt>
                <c:pt idx="1310">
                  <c:v>75.206000000000003</c:v>
                </c:pt>
                <c:pt idx="1311">
                  <c:v>74.924000000000007</c:v>
                </c:pt>
                <c:pt idx="1312">
                  <c:v>74.680999999999983</c:v>
                </c:pt>
                <c:pt idx="1313">
                  <c:v>74.399000000000001</c:v>
                </c:pt>
                <c:pt idx="1314">
                  <c:v>74.116</c:v>
                </c:pt>
                <c:pt idx="1315">
                  <c:v>73.834000000000003</c:v>
                </c:pt>
                <c:pt idx="1316">
                  <c:v>73.551000000000002</c:v>
                </c:pt>
                <c:pt idx="1317">
                  <c:v>73.349999999999994</c:v>
                </c:pt>
                <c:pt idx="1318">
                  <c:v>73.066999999999993</c:v>
                </c:pt>
                <c:pt idx="1319">
                  <c:v>72.824999999999989</c:v>
                </c:pt>
                <c:pt idx="1320">
                  <c:v>72.582999999999998</c:v>
                </c:pt>
                <c:pt idx="1321">
                  <c:v>72.340999999999994</c:v>
                </c:pt>
                <c:pt idx="1322">
                  <c:v>72.099000000000004</c:v>
                </c:pt>
                <c:pt idx="1323">
                  <c:v>71.85599999999998</c:v>
                </c:pt>
                <c:pt idx="1324">
                  <c:v>71.614000000000004</c:v>
                </c:pt>
                <c:pt idx="1325">
                  <c:v>71.371999999999986</c:v>
                </c:pt>
                <c:pt idx="1326">
                  <c:v>71.169999999999987</c:v>
                </c:pt>
                <c:pt idx="1327">
                  <c:v>70.927999999999997</c:v>
                </c:pt>
                <c:pt idx="1328">
                  <c:v>70.725999999999999</c:v>
                </c:pt>
                <c:pt idx="1329">
                  <c:v>70.483999999999995</c:v>
                </c:pt>
                <c:pt idx="1330">
                  <c:v>70.281999999999996</c:v>
                </c:pt>
                <c:pt idx="1331">
                  <c:v>70.081000000000003</c:v>
                </c:pt>
                <c:pt idx="1332">
                  <c:v>69.856999999999999</c:v>
                </c:pt>
                <c:pt idx="1333">
                  <c:v>69.66</c:v>
                </c:pt>
                <c:pt idx="1334">
                  <c:v>69.495999999999995</c:v>
                </c:pt>
                <c:pt idx="1335">
                  <c:v>69.299000000000007</c:v>
                </c:pt>
                <c:pt idx="1336">
                  <c:v>69.134</c:v>
                </c:pt>
                <c:pt idx="1337">
                  <c:v>68.937000000000026</c:v>
                </c:pt>
                <c:pt idx="1338">
                  <c:v>68.739999999999995</c:v>
                </c:pt>
                <c:pt idx="1339">
                  <c:v>68.543000000000006</c:v>
                </c:pt>
                <c:pt idx="1340">
                  <c:v>68.346000000000004</c:v>
                </c:pt>
                <c:pt idx="1341">
                  <c:v>68.149000000000001</c:v>
                </c:pt>
                <c:pt idx="1342">
                  <c:v>67.983999999999995</c:v>
                </c:pt>
                <c:pt idx="1343">
                  <c:v>67.819999999999993</c:v>
                </c:pt>
                <c:pt idx="1344">
                  <c:v>67.655999999999949</c:v>
                </c:pt>
                <c:pt idx="1345">
                  <c:v>67.491000000000227</c:v>
                </c:pt>
                <c:pt idx="1346">
                  <c:v>67.326999999999998</c:v>
                </c:pt>
                <c:pt idx="1347">
                  <c:v>67.162999999999982</c:v>
                </c:pt>
                <c:pt idx="1348">
                  <c:v>66.965999999999994</c:v>
                </c:pt>
                <c:pt idx="1349">
                  <c:v>66.801000000000002</c:v>
                </c:pt>
                <c:pt idx="1350">
                  <c:v>66.669999999999987</c:v>
                </c:pt>
                <c:pt idx="1351">
                  <c:v>66.506</c:v>
                </c:pt>
                <c:pt idx="1352">
                  <c:v>66.340999999999994</c:v>
                </c:pt>
                <c:pt idx="1353">
                  <c:v>66.209999999999994</c:v>
                </c:pt>
                <c:pt idx="1354">
                  <c:v>66.046000000000006</c:v>
                </c:pt>
                <c:pt idx="1355">
                  <c:v>65.881</c:v>
                </c:pt>
                <c:pt idx="1356">
                  <c:v>65.717000000000027</c:v>
                </c:pt>
                <c:pt idx="1357">
                  <c:v>65.52</c:v>
                </c:pt>
                <c:pt idx="1358">
                  <c:v>65.35599999999998</c:v>
                </c:pt>
                <c:pt idx="1359">
                  <c:v>65.191000000000003</c:v>
                </c:pt>
                <c:pt idx="1360">
                  <c:v>65.027000000000001</c:v>
                </c:pt>
                <c:pt idx="1361">
                  <c:v>64.896000000000001</c:v>
                </c:pt>
                <c:pt idx="1362">
                  <c:v>64.730999999999995</c:v>
                </c:pt>
                <c:pt idx="1363">
                  <c:v>64.599999999999994</c:v>
                </c:pt>
                <c:pt idx="1364">
                  <c:v>64.468999999999994</c:v>
                </c:pt>
                <c:pt idx="1365">
                  <c:v>64.337000000000003</c:v>
                </c:pt>
                <c:pt idx="1366">
                  <c:v>64.206000000000003</c:v>
                </c:pt>
                <c:pt idx="1367">
                  <c:v>64.106999999999999</c:v>
                </c:pt>
                <c:pt idx="1368">
                  <c:v>63.976000000000006</c:v>
                </c:pt>
                <c:pt idx="1369">
                  <c:v>63.843999999999994</c:v>
                </c:pt>
                <c:pt idx="1370">
                  <c:v>63.68</c:v>
                </c:pt>
                <c:pt idx="1371">
                  <c:v>63.549000000000007</c:v>
                </c:pt>
                <c:pt idx="1372">
                  <c:v>63.416999999999994</c:v>
                </c:pt>
                <c:pt idx="1373">
                  <c:v>63.286000000000001</c:v>
                </c:pt>
                <c:pt idx="1374">
                  <c:v>63.153999999999996</c:v>
                </c:pt>
                <c:pt idx="1375">
                  <c:v>63.023000000000003</c:v>
                </c:pt>
                <c:pt idx="1376">
                  <c:v>62.891000000000005</c:v>
                </c:pt>
                <c:pt idx="1377">
                  <c:v>62.760000000000012</c:v>
                </c:pt>
                <c:pt idx="1378">
                  <c:v>62.596000000000011</c:v>
                </c:pt>
                <c:pt idx="1379">
                  <c:v>62.464000000000006</c:v>
                </c:pt>
                <c:pt idx="1380">
                  <c:v>62.333000000000006</c:v>
                </c:pt>
                <c:pt idx="1381">
                  <c:v>62.169000000000011</c:v>
                </c:pt>
                <c:pt idx="1382">
                  <c:v>62.07</c:v>
                </c:pt>
                <c:pt idx="1383">
                  <c:v>61.906000000000006</c:v>
                </c:pt>
                <c:pt idx="1384">
                  <c:v>61.774000000000001</c:v>
                </c:pt>
                <c:pt idx="1385">
                  <c:v>61.676000000000002</c:v>
                </c:pt>
                <c:pt idx="1386">
                  <c:v>61.544000000000004</c:v>
                </c:pt>
                <c:pt idx="1387">
                  <c:v>61.413000000000004</c:v>
                </c:pt>
                <c:pt idx="1388">
                  <c:v>61.281000000000006</c:v>
                </c:pt>
                <c:pt idx="1389">
                  <c:v>61.15</c:v>
                </c:pt>
                <c:pt idx="1390">
                  <c:v>61.019000000000005</c:v>
                </c:pt>
                <c:pt idx="1391">
                  <c:v>60.92</c:v>
                </c:pt>
                <c:pt idx="1392">
                  <c:v>60.789000000000001</c:v>
                </c:pt>
                <c:pt idx="1393">
                  <c:v>60.657000000000004</c:v>
                </c:pt>
                <c:pt idx="1394">
                  <c:v>60.493000000000002</c:v>
                </c:pt>
                <c:pt idx="1395">
                  <c:v>60.361000000000004</c:v>
                </c:pt>
                <c:pt idx="1396">
                  <c:v>60.263000000000012</c:v>
                </c:pt>
                <c:pt idx="1397">
                  <c:v>60.099000000000011</c:v>
                </c:pt>
                <c:pt idx="1398">
                  <c:v>60.001000000000005</c:v>
                </c:pt>
                <c:pt idx="1399">
                  <c:v>59.916999999999994</c:v>
                </c:pt>
                <c:pt idx="1400">
                  <c:v>59.806000000000004</c:v>
                </c:pt>
                <c:pt idx="1401">
                  <c:v>59.722000000000151</c:v>
                </c:pt>
                <c:pt idx="1402">
                  <c:v>59.611000000000004</c:v>
                </c:pt>
                <c:pt idx="1403">
                  <c:v>59.499000000000002</c:v>
                </c:pt>
                <c:pt idx="1404">
                  <c:v>59.387999999999998</c:v>
                </c:pt>
                <c:pt idx="1405">
                  <c:v>59.276000000000003</c:v>
                </c:pt>
                <c:pt idx="1406">
                  <c:v>59.193000000000012</c:v>
                </c:pt>
                <c:pt idx="1407">
                  <c:v>59.080999999999996</c:v>
                </c:pt>
                <c:pt idx="1408">
                  <c:v>58.998000000000012</c:v>
                </c:pt>
                <c:pt idx="1409">
                  <c:v>58.885999999999996</c:v>
                </c:pt>
                <c:pt idx="1410">
                  <c:v>58.775000000000013</c:v>
                </c:pt>
                <c:pt idx="1411">
                  <c:v>58.691000000000003</c:v>
                </c:pt>
                <c:pt idx="1412">
                  <c:v>58.58</c:v>
                </c:pt>
                <c:pt idx="1413">
                  <c:v>58.496000000000002</c:v>
                </c:pt>
                <c:pt idx="1414">
                  <c:v>58.413000000000004</c:v>
                </c:pt>
                <c:pt idx="1415">
                  <c:v>58.329000000000001</c:v>
                </c:pt>
                <c:pt idx="1416">
                  <c:v>58.218000000000011</c:v>
                </c:pt>
                <c:pt idx="1417">
                  <c:v>58.134</c:v>
                </c:pt>
                <c:pt idx="1418">
                  <c:v>58.023000000000003</c:v>
                </c:pt>
                <c:pt idx="1419">
                  <c:v>57.939</c:v>
                </c:pt>
                <c:pt idx="1420">
                  <c:v>57.828000000000003</c:v>
                </c:pt>
                <c:pt idx="1421">
                  <c:v>57.744</c:v>
                </c:pt>
                <c:pt idx="1422">
                  <c:v>57.661000000000001</c:v>
                </c:pt>
                <c:pt idx="1423">
                  <c:v>57.549000000000007</c:v>
                </c:pt>
                <c:pt idx="1424">
                  <c:v>57.466000000000001</c:v>
                </c:pt>
                <c:pt idx="1425">
                  <c:v>57.353999999999999</c:v>
                </c:pt>
                <c:pt idx="1426">
                  <c:v>57.271000000000001</c:v>
                </c:pt>
                <c:pt idx="1427">
                  <c:v>57.187000000000005</c:v>
                </c:pt>
                <c:pt idx="1428">
                  <c:v>57.104000000000006</c:v>
                </c:pt>
                <c:pt idx="1429">
                  <c:v>57.02</c:v>
                </c:pt>
                <c:pt idx="1430">
                  <c:v>56.909000000000006</c:v>
                </c:pt>
                <c:pt idx="1431">
                  <c:v>56.825000000000003</c:v>
                </c:pt>
                <c:pt idx="1432">
                  <c:v>56.714000000000006</c:v>
                </c:pt>
                <c:pt idx="1433">
                  <c:v>56.63</c:v>
                </c:pt>
                <c:pt idx="1434">
                  <c:v>56.546000000000006</c:v>
                </c:pt>
                <c:pt idx="1435">
                  <c:v>56.435000000000002</c:v>
                </c:pt>
                <c:pt idx="1436">
                  <c:v>56.350999999999999</c:v>
                </c:pt>
                <c:pt idx="1437">
                  <c:v>56.268000000000136</c:v>
                </c:pt>
                <c:pt idx="1438">
                  <c:v>56.156000000000006</c:v>
                </c:pt>
                <c:pt idx="1439">
                  <c:v>56.073</c:v>
                </c:pt>
                <c:pt idx="1440">
                  <c:v>55.961000000000006</c:v>
                </c:pt>
                <c:pt idx="1441">
                  <c:v>55.878</c:v>
                </c:pt>
                <c:pt idx="1442">
                  <c:v>55.794000000000011</c:v>
                </c:pt>
                <c:pt idx="1443">
                  <c:v>55.683</c:v>
                </c:pt>
                <c:pt idx="1444">
                  <c:v>55.627000000000002</c:v>
                </c:pt>
                <c:pt idx="1445">
                  <c:v>55.627000000000002</c:v>
                </c:pt>
                <c:pt idx="1446">
                  <c:v>56.24</c:v>
                </c:pt>
                <c:pt idx="1447">
                  <c:v>56.852999999999994</c:v>
                </c:pt>
                <c:pt idx="1448">
                  <c:v>57.466000000000001</c:v>
                </c:pt>
                <c:pt idx="1449">
                  <c:v>58.050999999999995</c:v>
                </c:pt>
                <c:pt idx="1450">
                  <c:v>58.608000000000011</c:v>
                </c:pt>
                <c:pt idx="1451">
                  <c:v>59.165000000000013</c:v>
                </c:pt>
                <c:pt idx="1452">
                  <c:v>59.694000000000003</c:v>
                </c:pt>
                <c:pt idx="1453">
                  <c:v>60.197000000000003</c:v>
                </c:pt>
                <c:pt idx="1454">
                  <c:v>60.821000000000005</c:v>
                </c:pt>
                <c:pt idx="1455">
                  <c:v>61.446000000000005</c:v>
                </c:pt>
                <c:pt idx="1456">
                  <c:v>62.037000000000006</c:v>
                </c:pt>
                <c:pt idx="1457">
                  <c:v>62.629000000000012</c:v>
                </c:pt>
                <c:pt idx="1458">
                  <c:v>63.187000000000005</c:v>
                </c:pt>
                <c:pt idx="1459">
                  <c:v>63.713000000000001</c:v>
                </c:pt>
                <c:pt idx="1460">
                  <c:v>64.239000000000004</c:v>
                </c:pt>
                <c:pt idx="1461">
                  <c:v>64.763999999999996</c:v>
                </c:pt>
                <c:pt idx="1462">
                  <c:v>65.257000000000005</c:v>
                </c:pt>
                <c:pt idx="1463">
                  <c:v>65.75</c:v>
                </c:pt>
                <c:pt idx="1464">
                  <c:v>66.242999999999995</c:v>
                </c:pt>
                <c:pt idx="1465">
                  <c:v>66.669999999999987</c:v>
                </c:pt>
                <c:pt idx="1466">
                  <c:v>67.13</c:v>
                </c:pt>
                <c:pt idx="1467">
                  <c:v>67.557000000000002</c:v>
                </c:pt>
                <c:pt idx="1468">
                  <c:v>67.950999999999993</c:v>
                </c:pt>
                <c:pt idx="1469">
                  <c:v>68.346000000000004</c:v>
                </c:pt>
                <c:pt idx="1470">
                  <c:v>68.739999999999995</c:v>
                </c:pt>
                <c:pt idx="1471">
                  <c:v>69.100999999999999</c:v>
                </c:pt>
                <c:pt idx="1472">
                  <c:v>69.462999999999994</c:v>
                </c:pt>
                <c:pt idx="1473">
                  <c:v>69.790999999999997</c:v>
                </c:pt>
                <c:pt idx="1474">
                  <c:v>70.161000000000001</c:v>
                </c:pt>
                <c:pt idx="1475">
                  <c:v>70.565000000000012</c:v>
                </c:pt>
                <c:pt idx="1476">
                  <c:v>70.968999999999994</c:v>
                </c:pt>
                <c:pt idx="1477">
                  <c:v>71.371999999999986</c:v>
                </c:pt>
                <c:pt idx="1478">
                  <c:v>71.775999999999982</c:v>
                </c:pt>
                <c:pt idx="1479">
                  <c:v>72.138999999999982</c:v>
                </c:pt>
                <c:pt idx="1480">
                  <c:v>72.501999999999995</c:v>
                </c:pt>
                <c:pt idx="1481">
                  <c:v>72.864999999999995</c:v>
                </c:pt>
                <c:pt idx="1482">
                  <c:v>73.187999999999988</c:v>
                </c:pt>
                <c:pt idx="1483">
                  <c:v>73.510999999999996</c:v>
                </c:pt>
                <c:pt idx="1484">
                  <c:v>73.793999999999997</c:v>
                </c:pt>
                <c:pt idx="1485">
                  <c:v>74.116</c:v>
                </c:pt>
                <c:pt idx="1486">
                  <c:v>74.438999999999993</c:v>
                </c:pt>
                <c:pt idx="1487">
                  <c:v>74.721999999999994</c:v>
                </c:pt>
                <c:pt idx="1488">
                  <c:v>75.004000000000005</c:v>
                </c:pt>
                <c:pt idx="1489">
                  <c:v>75.287000000000006</c:v>
                </c:pt>
                <c:pt idx="1490">
                  <c:v>75.569000000000003</c:v>
                </c:pt>
                <c:pt idx="1491">
                  <c:v>75.811000000000007</c:v>
                </c:pt>
                <c:pt idx="1492">
                  <c:v>76.093999999999994</c:v>
                </c:pt>
                <c:pt idx="1493">
                  <c:v>76.335999999999999</c:v>
                </c:pt>
                <c:pt idx="1494">
                  <c:v>76.577999999999989</c:v>
                </c:pt>
                <c:pt idx="1495">
                  <c:v>76.819999999999993</c:v>
                </c:pt>
                <c:pt idx="1496">
                  <c:v>77.063000000000002</c:v>
                </c:pt>
                <c:pt idx="1497">
                  <c:v>77.304999999999993</c:v>
                </c:pt>
                <c:pt idx="1498">
                  <c:v>77.546999999999997</c:v>
                </c:pt>
                <c:pt idx="1499">
                  <c:v>77.748999999999995</c:v>
                </c:pt>
                <c:pt idx="1500">
                  <c:v>77.991000000000227</c:v>
                </c:pt>
                <c:pt idx="1501">
                  <c:v>78.233000000000004</c:v>
                </c:pt>
                <c:pt idx="1502">
                  <c:v>78.474999999999994</c:v>
                </c:pt>
                <c:pt idx="1503">
                  <c:v>78.676999999999978</c:v>
                </c:pt>
                <c:pt idx="1504">
                  <c:v>78.878999999999948</c:v>
                </c:pt>
                <c:pt idx="1505">
                  <c:v>79.08</c:v>
                </c:pt>
                <c:pt idx="1506">
                  <c:v>79.281999999999996</c:v>
                </c:pt>
                <c:pt idx="1507">
                  <c:v>79.524000000000001</c:v>
                </c:pt>
                <c:pt idx="1508">
                  <c:v>79.725999999999999</c:v>
                </c:pt>
                <c:pt idx="1509">
                  <c:v>79.887999999999991</c:v>
                </c:pt>
                <c:pt idx="1510">
                  <c:v>80.10199999999999</c:v>
                </c:pt>
                <c:pt idx="1511">
                  <c:v>80.35799999999999</c:v>
                </c:pt>
                <c:pt idx="1512">
                  <c:v>80.562000000000012</c:v>
                </c:pt>
                <c:pt idx="1513">
                  <c:v>80.816999999999993</c:v>
                </c:pt>
                <c:pt idx="1514">
                  <c:v>81.021000000000001</c:v>
                </c:pt>
                <c:pt idx="1515">
                  <c:v>81.277000000000001</c:v>
                </c:pt>
                <c:pt idx="1516">
                  <c:v>81.480999999999995</c:v>
                </c:pt>
                <c:pt idx="1517">
                  <c:v>81.684999999999988</c:v>
                </c:pt>
                <c:pt idx="1518">
                  <c:v>81.941000000000329</c:v>
                </c:pt>
                <c:pt idx="1519">
                  <c:v>82.144999999999996</c:v>
                </c:pt>
                <c:pt idx="1520">
                  <c:v>82.298000000000002</c:v>
                </c:pt>
                <c:pt idx="1521">
                  <c:v>82.501999999999995</c:v>
                </c:pt>
                <c:pt idx="1522">
                  <c:v>82.655999999999949</c:v>
                </c:pt>
                <c:pt idx="1523">
                  <c:v>82.86</c:v>
                </c:pt>
                <c:pt idx="1524">
                  <c:v>83.013000000000005</c:v>
                </c:pt>
                <c:pt idx="1525">
                  <c:v>83.218000000000004</c:v>
                </c:pt>
                <c:pt idx="1526">
                  <c:v>83.421999999999997</c:v>
                </c:pt>
                <c:pt idx="1527">
                  <c:v>83.625999999999948</c:v>
                </c:pt>
                <c:pt idx="1528">
                  <c:v>83.83</c:v>
                </c:pt>
                <c:pt idx="1529">
                  <c:v>84.034999999999997</c:v>
                </c:pt>
                <c:pt idx="1530">
                  <c:v>84.187999999999988</c:v>
                </c:pt>
                <c:pt idx="1531">
                  <c:v>84.340999999999994</c:v>
                </c:pt>
                <c:pt idx="1532">
                  <c:v>84.494000000000227</c:v>
                </c:pt>
                <c:pt idx="1533">
                  <c:v>84.698999999999998</c:v>
                </c:pt>
                <c:pt idx="1534">
                  <c:v>84.85199999999999</c:v>
                </c:pt>
                <c:pt idx="1535">
                  <c:v>85.004999999999995</c:v>
                </c:pt>
                <c:pt idx="1536">
                  <c:v>85.157999999999987</c:v>
                </c:pt>
                <c:pt idx="1537">
                  <c:v>85.361999999999995</c:v>
                </c:pt>
                <c:pt idx="1538">
                  <c:v>85.516000000000005</c:v>
                </c:pt>
                <c:pt idx="1539">
                  <c:v>85.668999999999983</c:v>
                </c:pt>
                <c:pt idx="1540">
                  <c:v>85.771000000000001</c:v>
                </c:pt>
                <c:pt idx="1541">
                  <c:v>85.872999999999948</c:v>
                </c:pt>
                <c:pt idx="1542">
                  <c:v>86.025999999999982</c:v>
                </c:pt>
                <c:pt idx="1543">
                  <c:v>86.179999999999978</c:v>
                </c:pt>
                <c:pt idx="1544">
                  <c:v>86.332999999999998</c:v>
                </c:pt>
                <c:pt idx="1545">
                  <c:v>86.435000000000002</c:v>
                </c:pt>
                <c:pt idx="1546">
                  <c:v>86.537000000000006</c:v>
                </c:pt>
                <c:pt idx="1547">
                  <c:v>86.638999999999982</c:v>
                </c:pt>
                <c:pt idx="1548">
                  <c:v>86.741000000000227</c:v>
                </c:pt>
                <c:pt idx="1549">
                  <c:v>86.894999999999996</c:v>
                </c:pt>
                <c:pt idx="1550">
                  <c:v>86.997000000000227</c:v>
                </c:pt>
                <c:pt idx="1551">
                  <c:v>87.149999999999991</c:v>
                </c:pt>
                <c:pt idx="1552">
                  <c:v>87.251999999999995</c:v>
                </c:pt>
                <c:pt idx="1553">
                  <c:v>87.405000000000001</c:v>
                </c:pt>
                <c:pt idx="1554">
                  <c:v>87.507999999999996</c:v>
                </c:pt>
                <c:pt idx="1555">
                  <c:v>87.61</c:v>
                </c:pt>
                <c:pt idx="1556">
                  <c:v>87.763000000000005</c:v>
                </c:pt>
                <c:pt idx="1557">
                  <c:v>87.915999999999997</c:v>
                </c:pt>
                <c:pt idx="1558">
                  <c:v>88.069000000000003</c:v>
                </c:pt>
                <c:pt idx="1559">
                  <c:v>88.170999999999978</c:v>
                </c:pt>
                <c:pt idx="1560">
                  <c:v>88.324999999999989</c:v>
                </c:pt>
                <c:pt idx="1561">
                  <c:v>88.427000000000007</c:v>
                </c:pt>
                <c:pt idx="1562">
                  <c:v>88.58</c:v>
                </c:pt>
                <c:pt idx="1563">
                  <c:v>88.681999999999988</c:v>
                </c:pt>
                <c:pt idx="1564">
                  <c:v>88.834999999999994</c:v>
                </c:pt>
                <c:pt idx="1565">
                  <c:v>88.938000000000002</c:v>
                </c:pt>
                <c:pt idx="1566">
                  <c:v>89.04</c:v>
                </c:pt>
                <c:pt idx="1567">
                  <c:v>89.141999999999996</c:v>
                </c:pt>
                <c:pt idx="1568">
                  <c:v>89.244000000000227</c:v>
                </c:pt>
                <c:pt idx="1569">
                  <c:v>89.346000000000004</c:v>
                </c:pt>
                <c:pt idx="1570">
                  <c:v>89.448000000000022</c:v>
                </c:pt>
                <c:pt idx="1571">
                  <c:v>89.600999999999999</c:v>
                </c:pt>
                <c:pt idx="1572">
                  <c:v>89.703999999999994</c:v>
                </c:pt>
                <c:pt idx="1573">
                  <c:v>89.805999999999983</c:v>
                </c:pt>
                <c:pt idx="1574">
                  <c:v>89.959000000000003</c:v>
                </c:pt>
                <c:pt idx="1575">
                  <c:v>90.01</c:v>
                </c:pt>
                <c:pt idx="1576">
                  <c:v>90.131</c:v>
                </c:pt>
                <c:pt idx="1577">
                  <c:v>90.263000000000005</c:v>
                </c:pt>
                <c:pt idx="1578">
                  <c:v>90.394000000000005</c:v>
                </c:pt>
                <c:pt idx="1579">
                  <c:v>90.525999999999982</c:v>
                </c:pt>
                <c:pt idx="1580">
                  <c:v>90.722999999999999</c:v>
                </c:pt>
                <c:pt idx="1581">
                  <c:v>90.853999999999999</c:v>
                </c:pt>
                <c:pt idx="1582">
                  <c:v>90.986000000000004</c:v>
                </c:pt>
                <c:pt idx="1583">
                  <c:v>91.117000000000004</c:v>
                </c:pt>
                <c:pt idx="1584">
                  <c:v>91.182999999999979</c:v>
                </c:pt>
                <c:pt idx="1585">
                  <c:v>91.313999999999993</c:v>
                </c:pt>
                <c:pt idx="1586">
                  <c:v>91.38</c:v>
                </c:pt>
                <c:pt idx="1587">
                  <c:v>91.510999999999996</c:v>
                </c:pt>
                <c:pt idx="1588">
                  <c:v>91.576999999999998</c:v>
                </c:pt>
                <c:pt idx="1589">
                  <c:v>91.709000000000003</c:v>
                </c:pt>
                <c:pt idx="1590">
                  <c:v>91.84</c:v>
                </c:pt>
                <c:pt idx="1591">
                  <c:v>91.906000000000006</c:v>
                </c:pt>
                <c:pt idx="1592">
                  <c:v>92.037000000000006</c:v>
                </c:pt>
                <c:pt idx="1593">
                  <c:v>92.168999999999983</c:v>
                </c:pt>
                <c:pt idx="1594">
                  <c:v>92.3</c:v>
                </c:pt>
                <c:pt idx="1595">
                  <c:v>92.430999999999997</c:v>
                </c:pt>
                <c:pt idx="1596">
                  <c:v>92.563000000000002</c:v>
                </c:pt>
                <c:pt idx="1597">
                  <c:v>92.694000000000003</c:v>
                </c:pt>
                <c:pt idx="1598">
                  <c:v>92.891000000000005</c:v>
                </c:pt>
                <c:pt idx="1599">
                  <c:v>93.022999999999982</c:v>
                </c:pt>
                <c:pt idx="1600">
                  <c:v>93.22</c:v>
                </c:pt>
                <c:pt idx="1601">
                  <c:v>93.350999999999999</c:v>
                </c:pt>
                <c:pt idx="1602">
                  <c:v>93.483000000000004</c:v>
                </c:pt>
                <c:pt idx="1603">
                  <c:v>93.614000000000004</c:v>
                </c:pt>
                <c:pt idx="1604">
                  <c:v>93.679999999999978</c:v>
                </c:pt>
                <c:pt idx="1605">
                  <c:v>93.811000000000007</c:v>
                </c:pt>
                <c:pt idx="1606">
                  <c:v>93.876999999999981</c:v>
                </c:pt>
                <c:pt idx="1607">
                  <c:v>94.009</c:v>
                </c:pt>
                <c:pt idx="1608">
                  <c:v>94.14</c:v>
                </c:pt>
                <c:pt idx="1609">
                  <c:v>94.206000000000003</c:v>
                </c:pt>
                <c:pt idx="1610">
                  <c:v>94.271000000000001</c:v>
                </c:pt>
                <c:pt idx="1611">
                  <c:v>94.337000000000003</c:v>
                </c:pt>
                <c:pt idx="1612">
                  <c:v>94.403000000000006</c:v>
                </c:pt>
                <c:pt idx="1613">
                  <c:v>94.468999999999994</c:v>
                </c:pt>
                <c:pt idx="1614">
                  <c:v>94.468999999999994</c:v>
                </c:pt>
                <c:pt idx="1615">
                  <c:v>94.6</c:v>
                </c:pt>
                <c:pt idx="1616">
                  <c:v>94.730999999999995</c:v>
                </c:pt>
                <c:pt idx="1617">
                  <c:v>94.796999999999997</c:v>
                </c:pt>
                <c:pt idx="1618">
                  <c:v>94.863</c:v>
                </c:pt>
                <c:pt idx="1619">
                  <c:v>94.994000000000227</c:v>
                </c:pt>
                <c:pt idx="1620">
                  <c:v>95.06</c:v>
                </c:pt>
                <c:pt idx="1621">
                  <c:v>95.125999999999948</c:v>
                </c:pt>
                <c:pt idx="1622">
                  <c:v>95.257000000000005</c:v>
                </c:pt>
                <c:pt idx="1623">
                  <c:v>95.322999999999979</c:v>
                </c:pt>
                <c:pt idx="1624">
                  <c:v>95.388999999999982</c:v>
                </c:pt>
                <c:pt idx="1625">
                  <c:v>94.994000000000227</c:v>
                </c:pt>
                <c:pt idx="1626">
                  <c:v>94.468999999999994</c:v>
                </c:pt>
                <c:pt idx="1627">
                  <c:v>93.943000000000026</c:v>
                </c:pt>
                <c:pt idx="1628">
                  <c:v>93.350999999999999</c:v>
                </c:pt>
                <c:pt idx="1629">
                  <c:v>92.76</c:v>
                </c:pt>
                <c:pt idx="1630">
                  <c:v>92.10299999999998</c:v>
                </c:pt>
                <c:pt idx="1631">
                  <c:v>91.510999999999996</c:v>
                </c:pt>
                <c:pt idx="1632">
                  <c:v>90.853999999999999</c:v>
                </c:pt>
                <c:pt idx="1633">
                  <c:v>90.263000000000005</c:v>
                </c:pt>
                <c:pt idx="1634">
                  <c:v>89.754999999999995</c:v>
                </c:pt>
                <c:pt idx="1635">
                  <c:v>89.295000000000002</c:v>
                </c:pt>
                <c:pt idx="1636">
                  <c:v>88.834999999999994</c:v>
                </c:pt>
                <c:pt idx="1637">
                  <c:v>88.375999999999948</c:v>
                </c:pt>
                <c:pt idx="1638">
                  <c:v>87.915999999999997</c:v>
                </c:pt>
                <c:pt idx="1639">
                  <c:v>87.456000000000003</c:v>
                </c:pt>
                <c:pt idx="1640">
                  <c:v>86.997000000000227</c:v>
                </c:pt>
                <c:pt idx="1641">
                  <c:v>86.537000000000006</c:v>
                </c:pt>
                <c:pt idx="1642">
                  <c:v>86.128999999999948</c:v>
                </c:pt>
                <c:pt idx="1643">
                  <c:v>85.668999999999983</c:v>
                </c:pt>
                <c:pt idx="1644">
                  <c:v>85.209000000000003</c:v>
                </c:pt>
                <c:pt idx="1645">
                  <c:v>84.85199999999999</c:v>
                </c:pt>
                <c:pt idx="1646">
                  <c:v>84.443000000000026</c:v>
                </c:pt>
                <c:pt idx="1647">
                  <c:v>84.085999999999999</c:v>
                </c:pt>
                <c:pt idx="1648">
                  <c:v>83.727999999999994</c:v>
                </c:pt>
                <c:pt idx="1649">
                  <c:v>83.32</c:v>
                </c:pt>
                <c:pt idx="1650">
                  <c:v>82.962000000000003</c:v>
                </c:pt>
                <c:pt idx="1651">
                  <c:v>82.554000000000002</c:v>
                </c:pt>
                <c:pt idx="1652">
                  <c:v>82.195999999999998</c:v>
                </c:pt>
                <c:pt idx="1653">
                  <c:v>81.787999999999997</c:v>
                </c:pt>
                <c:pt idx="1654">
                  <c:v>81.430000000000007</c:v>
                </c:pt>
                <c:pt idx="1655">
                  <c:v>81.072999999999979</c:v>
                </c:pt>
                <c:pt idx="1656">
                  <c:v>80.664000000000001</c:v>
                </c:pt>
                <c:pt idx="1657">
                  <c:v>80.35799999999999</c:v>
                </c:pt>
                <c:pt idx="1658">
                  <c:v>80.009</c:v>
                </c:pt>
                <c:pt idx="1659">
                  <c:v>79.725999999999999</c:v>
                </c:pt>
                <c:pt idx="1660">
                  <c:v>79.444000000000329</c:v>
                </c:pt>
                <c:pt idx="1661">
                  <c:v>79.200999999999993</c:v>
                </c:pt>
                <c:pt idx="1662">
                  <c:v>78.918999999999997</c:v>
                </c:pt>
                <c:pt idx="1663">
                  <c:v>78.635999999999981</c:v>
                </c:pt>
                <c:pt idx="1664">
                  <c:v>78.394000000000005</c:v>
                </c:pt>
                <c:pt idx="1665">
                  <c:v>78.111999999999995</c:v>
                </c:pt>
                <c:pt idx="1666">
                  <c:v>77.828999999999979</c:v>
                </c:pt>
                <c:pt idx="1667">
                  <c:v>77.587000000000003</c:v>
                </c:pt>
                <c:pt idx="1668">
                  <c:v>77.345000000000013</c:v>
                </c:pt>
                <c:pt idx="1669">
                  <c:v>77.10299999999998</c:v>
                </c:pt>
                <c:pt idx="1670">
                  <c:v>76.861000000000004</c:v>
                </c:pt>
                <c:pt idx="1671">
                  <c:v>76.619</c:v>
                </c:pt>
                <c:pt idx="1672">
                  <c:v>76.375999999999948</c:v>
                </c:pt>
                <c:pt idx="1673">
                  <c:v>76.134</c:v>
                </c:pt>
                <c:pt idx="1674">
                  <c:v>75.891999999999996</c:v>
                </c:pt>
                <c:pt idx="1675">
                  <c:v>75.649999999999991</c:v>
                </c:pt>
                <c:pt idx="1676">
                  <c:v>75.408000000000001</c:v>
                </c:pt>
                <c:pt idx="1677">
                  <c:v>75.165999999999983</c:v>
                </c:pt>
                <c:pt idx="1678">
                  <c:v>74.964000000000027</c:v>
                </c:pt>
                <c:pt idx="1679">
                  <c:v>74.721999999999994</c:v>
                </c:pt>
                <c:pt idx="1680">
                  <c:v>74.52</c:v>
                </c:pt>
                <c:pt idx="1681">
                  <c:v>74.277999999999992</c:v>
                </c:pt>
                <c:pt idx="1682">
                  <c:v>74.036000000000001</c:v>
                </c:pt>
                <c:pt idx="1683">
                  <c:v>73.834000000000003</c:v>
                </c:pt>
                <c:pt idx="1684">
                  <c:v>73.631999999999991</c:v>
                </c:pt>
                <c:pt idx="1685">
                  <c:v>73.430000000000007</c:v>
                </c:pt>
                <c:pt idx="1686">
                  <c:v>73.228999999999999</c:v>
                </c:pt>
                <c:pt idx="1687">
                  <c:v>73.027000000000001</c:v>
                </c:pt>
                <c:pt idx="1688">
                  <c:v>72.824999999999989</c:v>
                </c:pt>
                <c:pt idx="1689">
                  <c:v>72.582999999999998</c:v>
                </c:pt>
                <c:pt idx="1690">
                  <c:v>72.381</c:v>
                </c:pt>
                <c:pt idx="1691">
                  <c:v>72.138999999999982</c:v>
                </c:pt>
                <c:pt idx="1692">
                  <c:v>71.937000000000026</c:v>
                </c:pt>
                <c:pt idx="1693">
                  <c:v>71.735000000000014</c:v>
                </c:pt>
                <c:pt idx="1694">
                  <c:v>71.534000000000006</c:v>
                </c:pt>
                <c:pt idx="1695">
                  <c:v>71.331999999999994</c:v>
                </c:pt>
                <c:pt idx="1696">
                  <c:v>71.13</c:v>
                </c:pt>
                <c:pt idx="1697">
                  <c:v>70.927999999999997</c:v>
                </c:pt>
                <c:pt idx="1698">
                  <c:v>70.725999999999999</c:v>
                </c:pt>
                <c:pt idx="1699">
                  <c:v>70.524999999999991</c:v>
                </c:pt>
                <c:pt idx="1700">
                  <c:v>70.322999999999979</c:v>
                </c:pt>
                <c:pt idx="1701">
                  <c:v>70.120999999999981</c:v>
                </c:pt>
                <c:pt idx="1702">
                  <c:v>69.923000000000002</c:v>
                </c:pt>
                <c:pt idx="1703">
                  <c:v>69.725999999999999</c:v>
                </c:pt>
                <c:pt idx="1704">
                  <c:v>69.561000000000007</c:v>
                </c:pt>
                <c:pt idx="1705">
                  <c:v>69.397000000000006</c:v>
                </c:pt>
                <c:pt idx="1706">
                  <c:v>69.233000000000004</c:v>
                </c:pt>
                <c:pt idx="1707">
                  <c:v>69.069000000000003</c:v>
                </c:pt>
                <c:pt idx="1708">
                  <c:v>68.870999999999981</c:v>
                </c:pt>
                <c:pt idx="1709">
                  <c:v>68.706999999999994</c:v>
                </c:pt>
                <c:pt idx="1710">
                  <c:v>68.543000000000006</c:v>
                </c:pt>
                <c:pt idx="1711">
                  <c:v>68.378999999999948</c:v>
                </c:pt>
                <c:pt idx="1712">
                  <c:v>68.214000000000027</c:v>
                </c:pt>
                <c:pt idx="1713">
                  <c:v>68.082999999999998</c:v>
                </c:pt>
                <c:pt idx="1714">
                  <c:v>67.918999999999997</c:v>
                </c:pt>
                <c:pt idx="1715">
                  <c:v>67.787000000000006</c:v>
                </c:pt>
                <c:pt idx="1716">
                  <c:v>67.622999999999948</c:v>
                </c:pt>
                <c:pt idx="1717">
                  <c:v>67.491000000000227</c:v>
                </c:pt>
                <c:pt idx="1718">
                  <c:v>67.36</c:v>
                </c:pt>
                <c:pt idx="1719">
                  <c:v>67.195999999999998</c:v>
                </c:pt>
                <c:pt idx="1720">
                  <c:v>67.031000000000006</c:v>
                </c:pt>
                <c:pt idx="1721">
                  <c:v>66.867000000000004</c:v>
                </c:pt>
                <c:pt idx="1722">
                  <c:v>66.736000000000004</c:v>
                </c:pt>
                <c:pt idx="1723">
                  <c:v>66.570999999999998</c:v>
                </c:pt>
                <c:pt idx="1724">
                  <c:v>66.440000000000026</c:v>
                </c:pt>
                <c:pt idx="1725">
                  <c:v>66.275999999999982</c:v>
                </c:pt>
                <c:pt idx="1726">
                  <c:v>66.144000000000005</c:v>
                </c:pt>
                <c:pt idx="1727">
                  <c:v>65.98</c:v>
                </c:pt>
                <c:pt idx="1728">
                  <c:v>65.849000000000004</c:v>
                </c:pt>
                <c:pt idx="1729">
                  <c:v>65.683999999999983</c:v>
                </c:pt>
                <c:pt idx="1730">
                  <c:v>65.552999999999983</c:v>
                </c:pt>
                <c:pt idx="1731">
                  <c:v>65.421000000000006</c:v>
                </c:pt>
                <c:pt idx="1732">
                  <c:v>65.257000000000005</c:v>
                </c:pt>
                <c:pt idx="1733">
                  <c:v>65.093000000000004</c:v>
                </c:pt>
                <c:pt idx="1734">
                  <c:v>64.961000000000027</c:v>
                </c:pt>
                <c:pt idx="1735">
                  <c:v>64.83</c:v>
                </c:pt>
                <c:pt idx="1736">
                  <c:v>64.665999999999983</c:v>
                </c:pt>
                <c:pt idx="1737">
                  <c:v>64.501000000000005</c:v>
                </c:pt>
                <c:pt idx="1738">
                  <c:v>64.36999999999999</c:v>
                </c:pt>
                <c:pt idx="1739">
                  <c:v>64.206000000000003</c:v>
                </c:pt>
                <c:pt idx="1740">
                  <c:v>64.040999999999997</c:v>
                </c:pt>
                <c:pt idx="1741">
                  <c:v>63.91</c:v>
                </c:pt>
                <c:pt idx="1742">
                  <c:v>63.779000000000003</c:v>
                </c:pt>
                <c:pt idx="1743">
                  <c:v>63.647000000000006</c:v>
                </c:pt>
                <c:pt idx="1744">
                  <c:v>63.516000000000005</c:v>
                </c:pt>
                <c:pt idx="1745">
                  <c:v>63.383999999999993</c:v>
                </c:pt>
                <c:pt idx="1746">
                  <c:v>63.253</c:v>
                </c:pt>
                <c:pt idx="1747">
                  <c:v>63.153999999999996</c:v>
                </c:pt>
                <c:pt idx="1748">
                  <c:v>62.99</c:v>
                </c:pt>
                <c:pt idx="1749">
                  <c:v>62.858999999999995</c:v>
                </c:pt>
                <c:pt idx="1750">
                  <c:v>62.727000000000011</c:v>
                </c:pt>
                <c:pt idx="1751">
                  <c:v>62.596000000000011</c:v>
                </c:pt>
                <c:pt idx="1752">
                  <c:v>62.497</c:v>
                </c:pt>
                <c:pt idx="1753">
                  <c:v>62.366</c:v>
                </c:pt>
                <c:pt idx="1754">
                  <c:v>62.201000000000001</c:v>
                </c:pt>
                <c:pt idx="1755">
                  <c:v>62.07</c:v>
                </c:pt>
                <c:pt idx="1756">
                  <c:v>61.939</c:v>
                </c:pt>
                <c:pt idx="1757">
                  <c:v>61.806999999999995</c:v>
                </c:pt>
                <c:pt idx="1758">
                  <c:v>61.676000000000002</c:v>
                </c:pt>
                <c:pt idx="1759">
                  <c:v>61.544000000000004</c:v>
                </c:pt>
                <c:pt idx="1760">
                  <c:v>61.446000000000005</c:v>
                </c:pt>
                <c:pt idx="1761">
                  <c:v>61.313999999999993</c:v>
                </c:pt>
                <c:pt idx="1762">
                  <c:v>61.216000000000001</c:v>
                </c:pt>
                <c:pt idx="1763">
                  <c:v>61.083999999999996</c:v>
                </c:pt>
                <c:pt idx="1764">
                  <c:v>60.952999999999996</c:v>
                </c:pt>
                <c:pt idx="1765">
                  <c:v>60.821000000000005</c:v>
                </c:pt>
                <c:pt idx="1766">
                  <c:v>60.723000000000013</c:v>
                </c:pt>
                <c:pt idx="1767">
                  <c:v>60.591000000000001</c:v>
                </c:pt>
                <c:pt idx="1768">
                  <c:v>60.46</c:v>
                </c:pt>
                <c:pt idx="1769">
                  <c:v>60.329000000000001</c:v>
                </c:pt>
                <c:pt idx="1770">
                  <c:v>60.230000000000011</c:v>
                </c:pt>
                <c:pt idx="1771">
                  <c:v>60.131</c:v>
                </c:pt>
                <c:pt idx="1772">
                  <c:v>60.033000000000001</c:v>
                </c:pt>
                <c:pt idx="1773">
                  <c:v>59.973000000000006</c:v>
                </c:pt>
                <c:pt idx="1774">
                  <c:v>59.888999999999996</c:v>
                </c:pt>
                <c:pt idx="1775">
                  <c:v>59.778000000000013</c:v>
                </c:pt>
                <c:pt idx="1776">
                  <c:v>59.666000000000011</c:v>
                </c:pt>
                <c:pt idx="1777">
                  <c:v>59.555</c:v>
                </c:pt>
                <c:pt idx="1778">
                  <c:v>59.471000000000004</c:v>
                </c:pt>
                <c:pt idx="1779">
                  <c:v>59.36</c:v>
                </c:pt>
                <c:pt idx="1780">
                  <c:v>59.276000000000003</c:v>
                </c:pt>
                <c:pt idx="1781">
                  <c:v>59.193000000000012</c:v>
                </c:pt>
                <c:pt idx="1782">
                  <c:v>59.109000000000002</c:v>
                </c:pt>
                <c:pt idx="1783">
                  <c:v>59.026000000000003</c:v>
                </c:pt>
                <c:pt idx="1784">
                  <c:v>58.942</c:v>
                </c:pt>
                <c:pt idx="1785">
                  <c:v>58.858999999999995</c:v>
                </c:pt>
                <c:pt idx="1786">
                  <c:v>58.747</c:v>
                </c:pt>
                <c:pt idx="1787">
                  <c:v>58.664000000000001</c:v>
                </c:pt>
                <c:pt idx="1788">
                  <c:v>58.608000000000011</c:v>
                </c:pt>
                <c:pt idx="1789">
                  <c:v>58.524000000000001</c:v>
                </c:pt>
                <c:pt idx="1790">
                  <c:v>58.413000000000004</c:v>
                </c:pt>
                <c:pt idx="1791">
                  <c:v>58.329000000000001</c:v>
                </c:pt>
                <c:pt idx="1792">
                  <c:v>58.246000000000002</c:v>
                </c:pt>
                <c:pt idx="1793">
                  <c:v>58.162000000000013</c:v>
                </c:pt>
                <c:pt idx="1794">
                  <c:v>58.079000000000001</c:v>
                </c:pt>
                <c:pt idx="1795">
                  <c:v>57.967000000000006</c:v>
                </c:pt>
                <c:pt idx="1796">
                  <c:v>57.883999999999993</c:v>
                </c:pt>
                <c:pt idx="1797">
                  <c:v>57.8</c:v>
                </c:pt>
                <c:pt idx="1798">
                  <c:v>57.716000000000001</c:v>
                </c:pt>
                <c:pt idx="1799">
                  <c:v>57.605000000000011</c:v>
                </c:pt>
                <c:pt idx="1800">
                  <c:v>57.521000000000001</c:v>
                </c:pt>
                <c:pt idx="1801">
                  <c:v>57.438000000000002</c:v>
                </c:pt>
                <c:pt idx="1802">
                  <c:v>57.353999999999999</c:v>
                </c:pt>
                <c:pt idx="1803">
                  <c:v>57.271000000000001</c:v>
                </c:pt>
                <c:pt idx="1804">
                  <c:v>57.187000000000005</c:v>
                </c:pt>
                <c:pt idx="1805">
                  <c:v>57.438000000000002</c:v>
                </c:pt>
                <c:pt idx="1806">
                  <c:v>58.079000000000001</c:v>
                </c:pt>
                <c:pt idx="1807">
                  <c:v>58.719000000000001</c:v>
                </c:pt>
                <c:pt idx="1808">
                  <c:v>59.36</c:v>
                </c:pt>
                <c:pt idx="1809">
                  <c:v>59.945</c:v>
                </c:pt>
                <c:pt idx="1810">
                  <c:v>60.559000000000005</c:v>
                </c:pt>
                <c:pt idx="1811">
                  <c:v>61.249000000000002</c:v>
                </c:pt>
                <c:pt idx="1812">
                  <c:v>61.906000000000006</c:v>
                </c:pt>
                <c:pt idx="1813">
                  <c:v>62.53</c:v>
                </c:pt>
                <c:pt idx="1814">
                  <c:v>63.153999999999996</c:v>
                </c:pt>
                <c:pt idx="1815">
                  <c:v>63.746000000000002</c:v>
                </c:pt>
                <c:pt idx="1816">
                  <c:v>64.304000000000002</c:v>
                </c:pt>
                <c:pt idx="1817">
                  <c:v>64.863</c:v>
                </c:pt>
                <c:pt idx="1818">
                  <c:v>65.388999999999982</c:v>
                </c:pt>
                <c:pt idx="1819">
                  <c:v>65.9140000000003</c:v>
                </c:pt>
                <c:pt idx="1820">
                  <c:v>66.406999999999996</c:v>
                </c:pt>
                <c:pt idx="1821">
                  <c:v>66.900000000000006</c:v>
                </c:pt>
                <c:pt idx="1822">
                  <c:v>67.36</c:v>
                </c:pt>
                <c:pt idx="1823">
                  <c:v>67.819999999999993</c:v>
                </c:pt>
                <c:pt idx="1824">
                  <c:v>68.247000000000227</c:v>
                </c:pt>
                <c:pt idx="1825">
                  <c:v>68.673999999999978</c:v>
                </c:pt>
                <c:pt idx="1826">
                  <c:v>69.069000000000003</c:v>
                </c:pt>
                <c:pt idx="1827">
                  <c:v>69.462999999999994</c:v>
                </c:pt>
                <c:pt idx="1828">
                  <c:v>69.856999999999999</c:v>
                </c:pt>
                <c:pt idx="1829">
                  <c:v>70.322999999999979</c:v>
                </c:pt>
                <c:pt idx="1830">
                  <c:v>70.766999999999996</c:v>
                </c:pt>
                <c:pt idx="1831">
                  <c:v>71.211000000000027</c:v>
                </c:pt>
                <c:pt idx="1832">
                  <c:v>71.614000000000004</c:v>
                </c:pt>
                <c:pt idx="1833">
                  <c:v>72.057999999999993</c:v>
                </c:pt>
                <c:pt idx="1834">
                  <c:v>72.462000000000003</c:v>
                </c:pt>
                <c:pt idx="1835">
                  <c:v>72.864999999999995</c:v>
                </c:pt>
                <c:pt idx="1836">
                  <c:v>73.269000000000005</c:v>
                </c:pt>
                <c:pt idx="1837">
                  <c:v>73.592000000000013</c:v>
                </c:pt>
                <c:pt idx="1838">
                  <c:v>73.995000000000005</c:v>
                </c:pt>
                <c:pt idx="1839">
                  <c:v>74.35899999999998</c:v>
                </c:pt>
                <c:pt idx="1840">
                  <c:v>74.680999999999983</c:v>
                </c:pt>
                <c:pt idx="1841">
                  <c:v>75.004000000000005</c:v>
                </c:pt>
                <c:pt idx="1842">
                  <c:v>75.326999999999998</c:v>
                </c:pt>
                <c:pt idx="1843">
                  <c:v>75.69</c:v>
                </c:pt>
                <c:pt idx="1844">
                  <c:v>76.013000000000005</c:v>
                </c:pt>
                <c:pt idx="1845">
                  <c:v>76.296000000000006</c:v>
                </c:pt>
                <c:pt idx="1846">
                  <c:v>76.619</c:v>
                </c:pt>
                <c:pt idx="1847">
                  <c:v>76.900999999999996</c:v>
                </c:pt>
                <c:pt idx="1848">
                  <c:v>77.143000000000001</c:v>
                </c:pt>
                <c:pt idx="1849">
                  <c:v>77.426000000000002</c:v>
                </c:pt>
                <c:pt idx="1850">
                  <c:v>77.708000000000013</c:v>
                </c:pt>
                <c:pt idx="1851">
                  <c:v>77.991000000000227</c:v>
                </c:pt>
                <c:pt idx="1852">
                  <c:v>78.233000000000004</c:v>
                </c:pt>
                <c:pt idx="1853">
                  <c:v>78.474999999999994</c:v>
                </c:pt>
                <c:pt idx="1854">
                  <c:v>78.717000000000027</c:v>
                </c:pt>
                <c:pt idx="1855">
                  <c:v>78.959000000000003</c:v>
                </c:pt>
                <c:pt idx="1856">
                  <c:v>79.161000000000001</c:v>
                </c:pt>
                <c:pt idx="1857">
                  <c:v>79.403000000000006</c:v>
                </c:pt>
                <c:pt idx="1858">
                  <c:v>79.644999999999996</c:v>
                </c:pt>
                <c:pt idx="1859">
                  <c:v>79.846999999999994</c:v>
                </c:pt>
                <c:pt idx="1860">
                  <c:v>80.10199999999999</c:v>
                </c:pt>
                <c:pt idx="1861">
                  <c:v>80.409000000000006</c:v>
                </c:pt>
                <c:pt idx="1862">
                  <c:v>80.664000000000001</c:v>
                </c:pt>
                <c:pt idx="1863">
                  <c:v>80.867999999999995</c:v>
                </c:pt>
                <c:pt idx="1864">
                  <c:v>81.123999999999981</c:v>
                </c:pt>
                <c:pt idx="1865">
                  <c:v>81.378999999999948</c:v>
                </c:pt>
                <c:pt idx="1866">
                  <c:v>81.634</c:v>
                </c:pt>
                <c:pt idx="1867">
                  <c:v>81.89</c:v>
                </c:pt>
                <c:pt idx="1868">
                  <c:v>82.144999999999996</c:v>
                </c:pt>
                <c:pt idx="1869">
                  <c:v>82.349000000000004</c:v>
                </c:pt>
                <c:pt idx="1870">
                  <c:v>82.554000000000002</c:v>
                </c:pt>
                <c:pt idx="1871">
                  <c:v>82.757999999999996</c:v>
                </c:pt>
                <c:pt idx="1872">
                  <c:v>82.962000000000003</c:v>
                </c:pt>
                <c:pt idx="1873">
                  <c:v>83.218000000000004</c:v>
                </c:pt>
                <c:pt idx="1874">
                  <c:v>83.421999999999997</c:v>
                </c:pt>
                <c:pt idx="1875">
                  <c:v>83.625999999999948</c:v>
                </c:pt>
                <c:pt idx="1876">
                  <c:v>83.881</c:v>
                </c:pt>
                <c:pt idx="1877">
                  <c:v>84.085999999999999</c:v>
                </c:pt>
                <c:pt idx="1878">
                  <c:v>84.29</c:v>
                </c:pt>
                <c:pt idx="1879">
                  <c:v>84.494000000000227</c:v>
                </c:pt>
                <c:pt idx="1880">
                  <c:v>84.698999999999998</c:v>
                </c:pt>
                <c:pt idx="1881">
                  <c:v>84.903000000000006</c:v>
                </c:pt>
                <c:pt idx="1882">
                  <c:v>85.055999999999983</c:v>
                </c:pt>
                <c:pt idx="1883">
                  <c:v>85.209000000000003</c:v>
                </c:pt>
                <c:pt idx="1884">
                  <c:v>85.361999999999995</c:v>
                </c:pt>
                <c:pt idx="1885">
                  <c:v>85.516000000000005</c:v>
                </c:pt>
                <c:pt idx="1886">
                  <c:v>85.72</c:v>
                </c:pt>
                <c:pt idx="1887">
                  <c:v>85.872999999999948</c:v>
                </c:pt>
                <c:pt idx="1888">
                  <c:v>86.025999999999982</c:v>
                </c:pt>
                <c:pt idx="1889">
                  <c:v>86.128999999999948</c:v>
                </c:pt>
                <c:pt idx="1890">
                  <c:v>86.281999999999996</c:v>
                </c:pt>
                <c:pt idx="1891">
                  <c:v>86.435000000000002</c:v>
                </c:pt>
                <c:pt idx="1892">
                  <c:v>86.537000000000006</c:v>
                </c:pt>
                <c:pt idx="1893">
                  <c:v>86.69</c:v>
                </c:pt>
                <c:pt idx="1894">
                  <c:v>86.843999999999994</c:v>
                </c:pt>
                <c:pt idx="1895">
                  <c:v>86.946000000000026</c:v>
                </c:pt>
                <c:pt idx="1896">
                  <c:v>87.048000000000002</c:v>
                </c:pt>
                <c:pt idx="1897">
                  <c:v>87.149999999999991</c:v>
                </c:pt>
                <c:pt idx="1898">
                  <c:v>87.251999999999995</c:v>
                </c:pt>
                <c:pt idx="1899">
                  <c:v>87.353999999999999</c:v>
                </c:pt>
                <c:pt idx="1900">
                  <c:v>87.456000000000003</c:v>
                </c:pt>
                <c:pt idx="1901">
                  <c:v>87.507999999999996</c:v>
                </c:pt>
                <c:pt idx="1902">
                  <c:v>87.61</c:v>
                </c:pt>
                <c:pt idx="1903">
                  <c:v>87.712000000000003</c:v>
                </c:pt>
                <c:pt idx="1904">
                  <c:v>87.813999999999993</c:v>
                </c:pt>
                <c:pt idx="1905">
                  <c:v>87.967000000000027</c:v>
                </c:pt>
                <c:pt idx="1906">
                  <c:v>88.069000000000003</c:v>
                </c:pt>
                <c:pt idx="1907">
                  <c:v>88.170999999999978</c:v>
                </c:pt>
                <c:pt idx="1908">
                  <c:v>88.274000000000001</c:v>
                </c:pt>
                <c:pt idx="1909">
                  <c:v>88.375999999999948</c:v>
                </c:pt>
                <c:pt idx="1910">
                  <c:v>88.477999999999994</c:v>
                </c:pt>
                <c:pt idx="1911">
                  <c:v>88.58</c:v>
                </c:pt>
                <c:pt idx="1912">
                  <c:v>88.681999999999988</c:v>
                </c:pt>
                <c:pt idx="1913">
                  <c:v>88.784000000000006</c:v>
                </c:pt>
                <c:pt idx="1914">
                  <c:v>88.885999999999981</c:v>
                </c:pt>
                <c:pt idx="1915">
                  <c:v>88.989000000000004</c:v>
                </c:pt>
                <c:pt idx="1916">
                  <c:v>89.090999999999994</c:v>
                </c:pt>
                <c:pt idx="1917">
                  <c:v>89.244000000000227</c:v>
                </c:pt>
                <c:pt idx="1918">
                  <c:v>89.346000000000004</c:v>
                </c:pt>
                <c:pt idx="1919">
                  <c:v>89.448000000000022</c:v>
                </c:pt>
                <c:pt idx="1920">
                  <c:v>89.55</c:v>
                </c:pt>
                <c:pt idx="1921">
                  <c:v>89.652999999999949</c:v>
                </c:pt>
                <c:pt idx="1922">
                  <c:v>89.754999999999995</c:v>
                </c:pt>
                <c:pt idx="1923">
                  <c:v>89.856999999999999</c:v>
                </c:pt>
                <c:pt idx="1924">
                  <c:v>89.959000000000003</c:v>
                </c:pt>
                <c:pt idx="1925">
                  <c:v>90.066000000000003</c:v>
                </c:pt>
                <c:pt idx="1926">
                  <c:v>90.197000000000003</c:v>
                </c:pt>
                <c:pt idx="1927">
                  <c:v>90.328999999999979</c:v>
                </c:pt>
                <c:pt idx="1928">
                  <c:v>90.525999999999982</c:v>
                </c:pt>
                <c:pt idx="1929">
                  <c:v>90.590999999999994</c:v>
                </c:pt>
                <c:pt idx="1930">
                  <c:v>90.722999999999999</c:v>
                </c:pt>
                <c:pt idx="1931">
                  <c:v>90.789000000000001</c:v>
                </c:pt>
                <c:pt idx="1932">
                  <c:v>90.92</c:v>
                </c:pt>
                <c:pt idx="1933">
                  <c:v>91.051000000000002</c:v>
                </c:pt>
                <c:pt idx="1934">
                  <c:v>91.182999999999979</c:v>
                </c:pt>
                <c:pt idx="1935">
                  <c:v>91.313999999999993</c:v>
                </c:pt>
                <c:pt idx="1936">
                  <c:v>91.446000000000026</c:v>
                </c:pt>
                <c:pt idx="1937">
                  <c:v>91.576999999999998</c:v>
                </c:pt>
                <c:pt idx="1938">
                  <c:v>91.643000000000001</c:v>
                </c:pt>
                <c:pt idx="1939">
                  <c:v>91.774000000000001</c:v>
                </c:pt>
                <c:pt idx="1940">
                  <c:v>91.906000000000006</c:v>
                </c:pt>
                <c:pt idx="1941">
                  <c:v>92.037000000000006</c:v>
                </c:pt>
                <c:pt idx="1942">
                  <c:v>92.10299999999998</c:v>
                </c:pt>
                <c:pt idx="1943">
                  <c:v>92.233999999999995</c:v>
                </c:pt>
                <c:pt idx="1944">
                  <c:v>92.366</c:v>
                </c:pt>
                <c:pt idx="1945">
                  <c:v>92.497000000000227</c:v>
                </c:pt>
                <c:pt idx="1946">
                  <c:v>92.563000000000002</c:v>
                </c:pt>
                <c:pt idx="1947">
                  <c:v>92.694000000000003</c:v>
                </c:pt>
                <c:pt idx="1948">
                  <c:v>92.76</c:v>
                </c:pt>
                <c:pt idx="1949">
                  <c:v>92.891000000000005</c:v>
                </c:pt>
                <c:pt idx="1950">
                  <c:v>93.022999999999982</c:v>
                </c:pt>
                <c:pt idx="1951">
                  <c:v>93.153999999999982</c:v>
                </c:pt>
                <c:pt idx="1952">
                  <c:v>93.286000000000001</c:v>
                </c:pt>
                <c:pt idx="1953">
                  <c:v>93.350999999999999</c:v>
                </c:pt>
                <c:pt idx="1954">
                  <c:v>93.483000000000004</c:v>
                </c:pt>
                <c:pt idx="1955">
                  <c:v>93.549000000000007</c:v>
                </c:pt>
                <c:pt idx="1956">
                  <c:v>93.679999999999978</c:v>
                </c:pt>
                <c:pt idx="1957">
                  <c:v>93.745999999999995</c:v>
                </c:pt>
                <c:pt idx="1958">
                  <c:v>93.811000000000007</c:v>
                </c:pt>
                <c:pt idx="1959">
                  <c:v>93.876999999999981</c:v>
                </c:pt>
                <c:pt idx="1960">
                  <c:v>93.943000000000026</c:v>
                </c:pt>
                <c:pt idx="1961">
                  <c:v>94.073999999999998</c:v>
                </c:pt>
                <c:pt idx="1962">
                  <c:v>94.206000000000003</c:v>
                </c:pt>
                <c:pt idx="1963">
                  <c:v>94.271000000000001</c:v>
                </c:pt>
                <c:pt idx="1964">
                  <c:v>94.337000000000003</c:v>
                </c:pt>
                <c:pt idx="1965">
                  <c:v>94.468999999999994</c:v>
                </c:pt>
                <c:pt idx="1966">
                  <c:v>94.468999999999994</c:v>
                </c:pt>
                <c:pt idx="1967">
                  <c:v>94.468999999999994</c:v>
                </c:pt>
                <c:pt idx="1968">
                  <c:v>94.534000000000006</c:v>
                </c:pt>
                <c:pt idx="1969">
                  <c:v>94.6</c:v>
                </c:pt>
                <c:pt idx="1970">
                  <c:v>94.730999999999995</c:v>
                </c:pt>
                <c:pt idx="1971">
                  <c:v>94.863</c:v>
                </c:pt>
                <c:pt idx="1972">
                  <c:v>94.929000000000002</c:v>
                </c:pt>
                <c:pt idx="1973">
                  <c:v>94.994000000000227</c:v>
                </c:pt>
                <c:pt idx="1974">
                  <c:v>95.125999999999948</c:v>
                </c:pt>
                <c:pt idx="1975">
                  <c:v>95.257000000000005</c:v>
                </c:pt>
                <c:pt idx="1976">
                  <c:v>95.388999999999982</c:v>
                </c:pt>
                <c:pt idx="1977">
                  <c:v>95.52</c:v>
                </c:pt>
                <c:pt idx="1978">
                  <c:v>95.650999999999982</c:v>
                </c:pt>
                <c:pt idx="1979">
                  <c:v>95.717000000000027</c:v>
                </c:pt>
                <c:pt idx="1980">
                  <c:v>95.849000000000004</c:v>
                </c:pt>
                <c:pt idx="1981">
                  <c:v>95.9140000000003</c:v>
                </c:pt>
                <c:pt idx="1982">
                  <c:v>95.98</c:v>
                </c:pt>
                <c:pt idx="1983">
                  <c:v>96.046000000000006</c:v>
                </c:pt>
                <c:pt idx="1984">
                  <c:v>95.9140000000003</c:v>
                </c:pt>
                <c:pt idx="1985">
                  <c:v>95.453999999999994</c:v>
                </c:pt>
                <c:pt idx="1986">
                  <c:v>94.863</c:v>
                </c:pt>
                <c:pt idx="1987">
                  <c:v>94.271000000000001</c:v>
                </c:pt>
                <c:pt idx="1988">
                  <c:v>93.679999999999978</c:v>
                </c:pt>
                <c:pt idx="1989">
                  <c:v>93.088999999999999</c:v>
                </c:pt>
                <c:pt idx="1990">
                  <c:v>92.497000000000227</c:v>
                </c:pt>
                <c:pt idx="1991">
                  <c:v>91.906000000000006</c:v>
                </c:pt>
                <c:pt idx="1992">
                  <c:v>91.38</c:v>
                </c:pt>
                <c:pt idx="1993">
                  <c:v>90.789000000000001</c:v>
                </c:pt>
                <c:pt idx="1994">
                  <c:v>90.197000000000003</c:v>
                </c:pt>
                <c:pt idx="1995">
                  <c:v>89.754999999999995</c:v>
                </c:pt>
                <c:pt idx="1996">
                  <c:v>89.295000000000002</c:v>
                </c:pt>
                <c:pt idx="1997">
                  <c:v>88.834999999999994</c:v>
                </c:pt>
                <c:pt idx="1998">
                  <c:v>88.427000000000007</c:v>
                </c:pt>
                <c:pt idx="1999">
                  <c:v>88.018000000000001</c:v>
                </c:pt>
                <c:pt idx="2000">
                  <c:v>87.61</c:v>
                </c:pt>
                <c:pt idx="2001">
                  <c:v>87.200999999999993</c:v>
                </c:pt>
                <c:pt idx="2002">
                  <c:v>86.793000000000006</c:v>
                </c:pt>
                <c:pt idx="2003">
                  <c:v>86.332999999999998</c:v>
                </c:pt>
                <c:pt idx="2004">
                  <c:v>85.924000000000007</c:v>
                </c:pt>
                <c:pt idx="2005">
                  <c:v>85.516000000000005</c:v>
                </c:pt>
                <c:pt idx="2006">
                  <c:v>85.106999999999999</c:v>
                </c:pt>
                <c:pt idx="2007">
                  <c:v>84.75</c:v>
                </c:pt>
                <c:pt idx="2008">
                  <c:v>84.391999999999996</c:v>
                </c:pt>
                <c:pt idx="2009">
                  <c:v>84.034999999999997</c:v>
                </c:pt>
                <c:pt idx="2010">
                  <c:v>83.625999999999948</c:v>
                </c:pt>
                <c:pt idx="2011">
                  <c:v>83.269000000000005</c:v>
                </c:pt>
                <c:pt idx="2012">
                  <c:v>82.9110000000003</c:v>
                </c:pt>
                <c:pt idx="2013">
                  <c:v>82.501999999999995</c:v>
                </c:pt>
                <c:pt idx="2014">
                  <c:v>82.144999999999996</c:v>
                </c:pt>
                <c:pt idx="2015">
                  <c:v>81.736000000000004</c:v>
                </c:pt>
                <c:pt idx="2016">
                  <c:v>81.327999999999989</c:v>
                </c:pt>
                <c:pt idx="2017">
                  <c:v>80.97</c:v>
                </c:pt>
                <c:pt idx="2018">
                  <c:v>80.613</c:v>
                </c:pt>
                <c:pt idx="2019">
                  <c:v>80.254999999999995</c:v>
                </c:pt>
                <c:pt idx="2020">
                  <c:v>79.968000000000004</c:v>
                </c:pt>
                <c:pt idx="2021">
                  <c:v>79.685999999999979</c:v>
                </c:pt>
                <c:pt idx="2022">
                  <c:v>79.444000000000329</c:v>
                </c:pt>
                <c:pt idx="2023">
                  <c:v>79.200999999999993</c:v>
                </c:pt>
                <c:pt idx="2024">
                  <c:v>78.959000000000003</c:v>
                </c:pt>
                <c:pt idx="2025">
                  <c:v>78.717000000000027</c:v>
                </c:pt>
                <c:pt idx="2026">
                  <c:v>78.474999999999994</c:v>
                </c:pt>
                <c:pt idx="2027">
                  <c:v>78.233000000000004</c:v>
                </c:pt>
                <c:pt idx="2028">
                  <c:v>77.991000000000227</c:v>
                </c:pt>
                <c:pt idx="2029">
                  <c:v>77.748999999999995</c:v>
                </c:pt>
                <c:pt idx="2030">
                  <c:v>77.506</c:v>
                </c:pt>
                <c:pt idx="2031">
                  <c:v>77.263999999999996</c:v>
                </c:pt>
                <c:pt idx="2032">
                  <c:v>77.063000000000002</c:v>
                </c:pt>
                <c:pt idx="2033">
                  <c:v>76.819999999999993</c:v>
                </c:pt>
                <c:pt idx="2034">
                  <c:v>76.537999999999997</c:v>
                </c:pt>
                <c:pt idx="2035">
                  <c:v>76.296000000000006</c:v>
                </c:pt>
                <c:pt idx="2036">
                  <c:v>76.093999999999994</c:v>
                </c:pt>
                <c:pt idx="2037">
                  <c:v>75.891999999999996</c:v>
                </c:pt>
                <c:pt idx="2038">
                  <c:v>75.649999999999991</c:v>
                </c:pt>
                <c:pt idx="2039">
                  <c:v>75.408000000000001</c:v>
                </c:pt>
                <c:pt idx="2040">
                  <c:v>75.165999999999983</c:v>
                </c:pt>
                <c:pt idx="2041">
                  <c:v>74.964000000000027</c:v>
                </c:pt>
                <c:pt idx="2042">
                  <c:v>74.721999999999994</c:v>
                </c:pt>
                <c:pt idx="2043">
                  <c:v>74.52</c:v>
                </c:pt>
                <c:pt idx="2044">
                  <c:v>74.35899999999998</c:v>
                </c:pt>
                <c:pt idx="2045">
                  <c:v>74.156999999999982</c:v>
                </c:pt>
                <c:pt idx="2046">
                  <c:v>73.955000000000013</c:v>
                </c:pt>
                <c:pt idx="2047">
                  <c:v>73.753</c:v>
                </c:pt>
                <c:pt idx="2048">
                  <c:v>73.551000000000002</c:v>
                </c:pt>
                <c:pt idx="2049">
                  <c:v>73.349999999999994</c:v>
                </c:pt>
                <c:pt idx="2050">
                  <c:v>73.147999999999996</c:v>
                </c:pt>
                <c:pt idx="2051">
                  <c:v>72.946000000000026</c:v>
                </c:pt>
                <c:pt idx="2052">
                  <c:v>72.703999999999994</c:v>
                </c:pt>
                <c:pt idx="2053">
                  <c:v>72.462000000000003</c:v>
                </c:pt>
                <c:pt idx="2054">
                  <c:v>72.260000000000005</c:v>
                </c:pt>
                <c:pt idx="2055">
                  <c:v>72.057999999999993</c:v>
                </c:pt>
                <c:pt idx="2056">
                  <c:v>71.85599999999998</c:v>
                </c:pt>
                <c:pt idx="2057">
                  <c:v>71.614000000000004</c:v>
                </c:pt>
                <c:pt idx="2058">
                  <c:v>71.412999999999997</c:v>
                </c:pt>
                <c:pt idx="2059">
                  <c:v>71.211000000000027</c:v>
                </c:pt>
                <c:pt idx="2060">
                  <c:v>70.968999999999994</c:v>
                </c:pt>
                <c:pt idx="2061">
                  <c:v>70.766999999999996</c:v>
                </c:pt>
                <c:pt idx="2062">
                  <c:v>70.565000000000012</c:v>
                </c:pt>
                <c:pt idx="2063">
                  <c:v>70.363</c:v>
                </c:pt>
                <c:pt idx="2064">
                  <c:v>70.161000000000001</c:v>
                </c:pt>
                <c:pt idx="2065">
                  <c:v>69.956000000000003</c:v>
                </c:pt>
                <c:pt idx="2066">
                  <c:v>69.823999999999998</c:v>
                </c:pt>
                <c:pt idx="2067">
                  <c:v>69.66</c:v>
                </c:pt>
                <c:pt idx="2068">
                  <c:v>69.528999999999982</c:v>
                </c:pt>
                <c:pt idx="2069">
                  <c:v>69.364000000000004</c:v>
                </c:pt>
                <c:pt idx="2070">
                  <c:v>69.2</c:v>
                </c:pt>
                <c:pt idx="2071">
                  <c:v>69.069000000000003</c:v>
                </c:pt>
                <c:pt idx="2072">
                  <c:v>68.903999999999996</c:v>
                </c:pt>
                <c:pt idx="2073">
                  <c:v>68.739999999999995</c:v>
                </c:pt>
                <c:pt idx="2074">
                  <c:v>68.60899999999998</c:v>
                </c:pt>
                <c:pt idx="2075">
                  <c:v>68.444000000000329</c:v>
                </c:pt>
                <c:pt idx="2076">
                  <c:v>68.313000000000002</c:v>
                </c:pt>
                <c:pt idx="2077">
                  <c:v>68.149000000000001</c:v>
                </c:pt>
                <c:pt idx="2078">
                  <c:v>67.983999999999995</c:v>
                </c:pt>
                <c:pt idx="2079">
                  <c:v>67.787000000000006</c:v>
                </c:pt>
                <c:pt idx="2080">
                  <c:v>67.655999999999949</c:v>
                </c:pt>
                <c:pt idx="2081">
                  <c:v>67.491000000000227</c:v>
                </c:pt>
                <c:pt idx="2082">
                  <c:v>67.36</c:v>
                </c:pt>
                <c:pt idx="2083">
                  <c:v>67.195999999999998</c:v>
                </c:pt>
                <c:pt idx="2084">
                  <c:v>67.063999999999993</c:v>
                </c:pt>
                <c:pt idx="2085">
                  <c:v>66.900000000000006</c:v>
                </c:pt>
                <c:pt idx="2086">
                  <c:v>66.736000000000004</c:v>
                </c:pt>
                <c:pt idx="2087">
                  <c:v>66.603999999999999</c:v>
                </c:pt>
                <c:pt idx="2088">
                  <c:v>66.472999999999999</c:v>
                </c:pt>
                <c:pt idx="2089">
                  <c:v>66.340999999999994</c:v>
                </c:pt>
                <c:pt idx="2090">
                  <c:v>66.209999999999994</c:v>
                </c:pt>
                <c:pt idx="2091">
                  <c:v>66.046000000000006</c:v>
                </c:pt>
                <c:pt idx="2092">
                  <c:v>65.9140000000003</c:v>
                </c:pt>
                <c:pt idx="2093">
                  <c:v>65.783000000000001</c:v>
                </c:pt>
                <c:pt idx="2094">
                  <c:v>65.650999999999982</c:v>
                </c:pt>
                <c:pt idx="2095">
                  <c:v>65.52</c:v>
                </c:pt>
                <c:pt idx="2096">
                  <c:v>65.421000000000006</c:v>
                </c:pt>
                <c:pt idx="2097">
                  <c:v>65.290000000000006</c:v>
                </c:pt>
                <c:pt idx="2098">
                  <c:v>65.191000000000003</c:v>
                </c:pt>
                <c:pt idx="2099">
                  <c:v>65.06</c:v>
                </c:pt>
                <c:pt idx="2100">
                  <c:v>64.929000000000002</c:v>
                </c:pt>
                <c:pt idx="2101">
                  <c:v>64.796999999999997</c:v>
                </c:pt>
                <c:pt idx="2102">
                  <c:v>64.632999999999981</c:v>
                </c:pt>
                <c:pt idx="2103">
                  <c:v>64.534000000000006</c:v>
                </c:pt>
                <c:pt idx="2104">
                  <c:v>64.403000000000006</c:v>
                </c:pt>
                <c:pt idx="2105">
                  <c:v>64.271000000000001</c:v>
                </c:pt>
                <c:pt idx="2106">
                  <c:v>64.14</c:v>
                </c:pt>
                <c:pt idx="2107">
                  <c:v>64.040999999999997</c:v>
                </c:pt>
                <c:pt idx="2108">
                  <c:v>63.91</c:v>
                </c:pt>
                <c:pt idx="2109">
                  <c:v>63.779000000000003</c:v>
                </c:pt>
                <c:pt idx="2110">
                  <c:v>63.647000000000006</c:v>
                </c:pt>
                <c:pt idx="2111">
                  <c:v>63.483000000000004</c:v>
                </c:pt>
                <c:pt idx="2112">
                  <c:v>63.383999999999993</c:v>
                </c:pt>
                <c:pt idx="2113">
                  <c:v>63.220000000000013</c:v>
                </c:pt>
                <c:pt idx="2114">
                  <c:v>63.089000000000006</c:v>
                </c:pt>
                <c:pt idx="2115">
                  <c:v>62.956999999999994</c:v>
                </c:pt>
                <c:pt idx="2116">
                  <c:v>62.826000000000001</c:v>
                </c:pt>
                <c:pt idx="2117">
                  <c:v>62.694000000000003</c:v>
                </c:pt>
                <c:pt idx="2118">
                  <c:v>62.563000000000002</c:v>
                </c:pt>
                <c:pt idx="2119">
                  <c:v>62.464000000000006</c:v>
                </c:pt>
                <c:pt idx="2120">
                  <c:v>62.333000000000006</c:v>
                </c:pt>
                <c:pt idx="2121">
                  <c:v>62.201000000000001</c:v>
                </c:pt>
                <c:pt idx="2122">
                  <c:v>62.07</c:v>
                </c:pt>
                <c:pt idx="2123">
                  <c:v>61.971000000000004</c:v>
                </c:pt>
                <c:pt idx="2124">
                  <c:v>61.873000000000005</c:v>
                </c:pt>
                <c:pt idx="2125">
                  <c:v>61.741</c:v>
                </c:pt>
                <c:pt idx="2126">
                  <c:v>61.61</c:v>
                </c:pt>
                <c:pt idx="2127">
                  <c:v>61.479000000000006</c:v>
                </c:pt>
                <c:pt idx="2128">
                  <c:v>61.379999999999995</c:v>
                </c:pt>
                <c:pt idx="2129">
                  <c:v>61.249000000000002</c:v>
                </c:pt>
                <c:pt idx="2130">
                  <c:v>61.15</c:v>
                </c:pt>
                <c:pt idx="2131">
                  <c:v>61.050999999999995</c:v>
                </c:pt>
                <c:pt idx="2132">
                  <c:v>60.92</c:v>
                </c:pt>
                <c:pt idx="2133">
                  <c:v>60.756</c:v>
                </c:pt>
                <c:pt idx="2134">
                  <c:v>60.657000000000004</c:v>
                </c:pt>
                <c:pt idx="2135">
                  <c:v>60.493000000000002</c:v>
                </c:pt>
                <c:pt idx="2136">
                  <c:v>60.394000000000005</c:v>
                </c:pt>
                <c:pt idx="2137">
                  <c:v>60.263000000000012</c:v>
                </c:pt>
                <c:pt idx="2138">
                  <c:v>60.164000000000001</c:v>
                </c:pt>
                <c:pt idx="2139">
                  <c:v>60.066000000000003</c:v>
                </c:pt>
                <c:pt idx="2140">
                  <c:v>59.973000000000006</c:v>
                </c:pt>
                <c:pt idx="2141">
                  <c:v>59.888999999999996</c:v>
                </c:pt>
                <c:pt idx="2142">
                  <c:v>59.806000000000004</c:v>
                </c:pt>
                <c:pt idx="2143">
                  <c:v>59.722000000000151</c:v>
                </c:pt>
                <c:pt idx="2144">
                  <c:v>59.639000000000003</c:v>
                </c:pt>
                <c:pt idx="2145">
                  <c:v>59.527000000000001</c:v>
                </c:pt>
                <c:pt idx="2146">
                  <c:v>59.443999999999996</c:v>
                </c:pt>
                <c:pt idx="2147">
                  <c:v>59.36</c:v>
                </c:pt>
                <c:pt idx="2148">
                  <c:v>59.276000000000003</c:v>
                </c:pt>
                <c:pt idx="2149">
                  <c:v>59.193000000000012</c:v>
                </c:pt>
                <c:pt idx="2150">
                  <c:v>59.109000000000002</c:v>
                </c:pt>
                <c:pt idx="2151">
                  <c:v>59.026000000000003</c:v>
                </c:pt>
                <c:pt idx="2152">
                  <c:v>58.942</c:v>
                </c:pt>
                <c:pt idx="2153">
                  <c:v>58.858999999999995</c:v>
                </c:pt>
                <c:pt idx="2154">
                  <c:v>58.747</c:v>
                </c:pt>
                <c:pt idx="2155">
                  <c:v>58.664000000000001</c:v>
                </c:pt>
                <c:pt idx="2156">
                  <c:v>58.58</c:v>
                </c:pt>
                <c:pt idx="2157">
                  <c:v>58.496000000000002</c:v>
                </c:pt>
                <c:pt idx="2158">
                  <c:v>58.413000000000004</c:v>
                </c:pt>
                <c:pt idx="2159">
                  <c:v>58.329000000000001</c:v>
                </c:pt>
                <c:pt idx="2160">
                  <c:v>58.246000000000002</c:v>
                </c:pt>
                <c:pt idx="2161">
                  <c:v>58.134</c:v>
                </c:pt>
                <c:pt idx="2162">
                  <c:v>58.023000000000003</c:v>
                </c:pt>
                <c:pt idx="2163">
                  <c:v>57.939</c:v>
                </c:pt>
                <c:pt idx="2164">
                  <c:v>57.939</c:v>
                </c:pt>
                <c:pt idx="2165">
                  <c:v>58.58</c:v>
                </c:pt>
                <c:pt idx="2166">
                  <c:v>59.249000000000002</c:v>
                </c:pt>
                <c:pt idx="2167">
                  <c:v>59.916999999999994</c:v>
                </c:pt>
                <c:pt idx="2168">
                  <c:v>60.591000000000001</c:v>
                </c:pt>
                <c:pt idx="2169">
                  <c:v>61.313999999999993</c:v>
                </c:pt>
                <c:pt idx="2170">
                  <c:v>62.004000000000005</c:v>
                </c:pt>
                <c:pt idx="2171">
                  <c:v>62.661000000000001</c:v>
                </c:pt>
                <c:pt idx="2172">
                  <c:v>63.318999999999996</c:v>
                </c:pt>
                <c:pt idx="2173">
                  <c:v>63.976000000000006</c:v>
                </c:pt>
                <c:pt idx="2174">
                  <c:v>64.599999999999994</c:v>
                </c:pt>
                <c:pt idx="2175">
                  <c:v>65.191000000000003</c:v>
                </c:pt>
                <c:pt idx="2176">
                  <c:v>65.783000000000001</c:v>
                </c:pt>
                <c:pt idx="2177">
                  <c:v>66.340999999999994</c:v>
                </c:pt>
                <c:pt idx="2178">
                  <c:v>66.834000000000003</c:v>
                </c:pt>
                <c:pt idx="2179">
                  <c:v>67.36</c:v>
                </c:pt>
                <c:pt idx="2180">
                  <c:v>67.819999999999993</c:v>
                </c:pt>
                <c:pt idx="2181">
                  <c:v>68.28</c:v>
                </c:pt>
                <c:pt idx="2182">
                  <c:v>68.772999999999982</c:v>
                </c:pt>
                <c:pt idx="2183">
                  <c:v>69.233000000000004</c:v>
                </c:pt>
                <c:pt idx="2184">
                  <c:v>69.66</c:v>
                </c:pt>
                <c:pt idx="2185">
                  <c:v>70.081000000000003</c:v>
                </c:pt>
                <c:pt idx="2186">
                  <c:v>70.60499999999999</c:v>
                </c:pt>
                <c:pt idx="2187">
                  <c:v>71.09</c:v>
                </c:pt>
                <c:pt idx="2188">
                  <c:v>71.573999999999998</c:v>
                </c:pt>
                <c:pt idx="2189">
                  <c:v>72.018000000000001</c:v>
                </c:pt>
                <c:pt idx="2190">
                  <c:v>72.421000000000006</c:v>
                </c:pt>
                <c:pt idx="2191">
                  <c:v>72.864999999999995</c:v>
                </c:pt>
                <c:pt idx="2192">
                  <c:v>73.269000000000005</c:v>
                </c:pt>
                <c:pt idx="2193">
                  <c:v>73.712999999999994</c:v>
                </c:pt>
                <c:pt idx="2194">
                  <c:v>74.075999999999979</c:v>
                </c:pt>
                <c:pt idx="2195">
                  <c:v>74.52</c:v>
                </c:pt>
                <c:pt idx="2196">
                  <c:v>74.882999999999981</c:v>
                </c:pt>
                <c:pt idx="2197">
                  <c:v>75.206000000000003</c:v>
                </c:pt>
                <c:pt idx="2198">
                  <c:v>75.528999999999982</c:v>
                </c:pt>
                <c:pt idx="2199">
                  <c:v>75.85199999999999</c:v>
                </c:pt>
                <c:pt idx="2200">
                  <c:v>76.215000000000003</c:v>
                </c:pt>
                <c:pt idx="2201">
                  <c:v>76.537999999999997</c:v>
                </c:pt>
                <c:pt idx="2202">
                  <c:v>76.861000000000004</c:v>
                </c:pt>
                <c:pt idx="2203">
                  <c:v>77.143000000000001</c:v>
                </c:pt>
                <c:pt idx="2204">
                  <c:v>77.465999999999994</c:v>
                </c:pt>
                <c:pt idx="2205">
                  <c:v>77.748999999999995</c:v>
                </c:pt>
                <c:pt idx="2206">
                  <c:v>78.070999999999998</c:v>
                </c:pt>
                <c:pt idx="2207">
                  <c:v>78.353999999999999</c:v>
                </c:pt>
                <c:pt idx="2208">
                  <c:v>78.596000000000004</c:v>
                </c:pt>
                <c:pt idx="2209">
                  <c:v>78.918999999999997</c:v>
                </c:pt>
                <c:pt idx="2210">
                  <c:v>79.200999999999993</c:v>
                </c:pt>
                <c:pt idx="2211">
                  <c:v>79.483999999999995</c:v>
                </c:pt>
                <c:pt idx="2212">
                  <c:v>79.766000000000005</c:v>
                </c:pt>
                <c:pt idx="2213">
                  <c:v>80.009</c:v>
                </c:pt>
                <c:pt idx="2214">
                  <c:v>80.305999999999983</c:v>
                </c:pt>
                <c:pt idx="2215">
                  <c:v>80.613</c:v>
                </c:pt>
                <c:pt idx="2216">
                  <c:v>80.867999999999995</c:v>
                </c:pt>
                <c:pt idx="2217">
                  <c:v>81.174999999999983</c:v>
                </c:pt>
                <c:pt idx="2218">
                  <c:v>81.480999999999995</c:v>
                </c:pt>
                <c:pt idx="2219">
                  <c:v>81.787999999999997</c:v>
                </c:pt>
                <c:pt idx="2220">
                  <c:v>82.093999999999994</c:v>
                </c:pt>
                <c:pt idx="2221">
                  <c:v>82.349000000000004</c:v>
                </c:pt>
                <c:pt idx="2222">
                  <c:v>82.655999999999949</c:v>
                </c:pt>
                <c:pt idx="2223">
                  <c:v>82.962000000000003</c:v>
                </c:pt>
                <c:pt idx="2224">
                  <c:v>83.218000000000004</c:v>
                </c:pt>
                <c:pt idx="2225">
                  <c:v>83.472999999999999</c:v>
                </c:pt>
                <c:pt idx="2226">
                  <c:v>83.727999999999994</c:v>
                </c:pt>
                <c:pt idx="2227">
                  <c:v>83.983999999999995</c:v>
                </c:pt>
                <c:pt idx="2228">
                  <c:v>84.239000000000004</c:v>
                </c:pt>
                <c:pt idx="2229">
                  <c:v>84.494000000000227</c:v>
                </c:pt>
                <c:pt idx="2230">
                  <c:v>84.75</c:v>
                </c:pt>
                <c:pt idx="2231">
                  <c:v>85.055999999999983</c:v>
                </c:pt>
                <c:pt idx="2232">
                  <c:v>85.26</c:v>
                </c:pt>
                <c:pt idx="2233">
                  <c:v>85.516000000000005</c:v>
                </c:pt>
                <c:pt idx="2234">
                  <c:v>85.72</c:v>
                </c:pt>
                <c:pt idx="2235">
                  <c:v>85.924000000000007</c:v>
                </c:pt>
                <c:pt idx="2236">
                  <c:v>86.179999999999978</c:v>
                </c:pt>
                <c:pt idx="2237">
                  <c:v>86.384</c:v>
                </c:pt>
                <c:pt idx="2238">
                  <c:v>86.587999999999994</c:v>
                </c:pt>
                <c:pt idx="2239">
                  <c:v>86.793000000000006</c:v>
                </c:pt>
                <c:pt idx="2240">
                  <c:v>86.997000000000227</c:v>
                </c:pt>
                <c:pt idx="2241">
                  <c:v>87.200999999999993</c:v>
                </c:pt>
                <c:pt idx="2242">
                  <c:v>87.405000000000001</c:v>
                </c:pt>
                <c:pt idx="2243">
                  <c:v>87.61</c:v>
                </c:pt>
                <c:pt idx="2244">
                  <c:v>87.813999999999993</c:v>
                </c:pt>
                <c:pt idx="2245">
                  <c:v>87.967000000000027</c:v>
                </c:pt>
                <c:pt idx="2246">
                  <c:v>88.170999999999978</c:v>
                </c:pt>
                <c:pt idx="2247">
                  <c:v>88.324999999999989</c:v>
                </c:pt>
                <c:pt idx="2248">
                  <c:v>88.477999999999994</c:v>
                </c:pt>
                <c:pt idx="2249">
                  <c:v>88.631</c:v>
                </c:pt>
                <c:pt idx="2250">
                  <c:v>88.834999999999994</c:v>
                </c:pt>
                <c:pt idx="2251">
                  <c:v>88.989000000000004</c:v>
                </c:pt>
                <c:pt idx="2252">
                  <c:v>89.141999999999996</c:v>
                </c:pt>
                <c:pt idx="2253">
                  <c:v>89.346000000000004</c:v>
                </c:pt>
                <c:pt idx="2254">
                  <c:v>89.448000000000022</c:v>
                </c:pt>
                <c:pt idx="2255">
                  <c:v>89.600999999999999</c:v>
                </c:pt>
                <c:pt idx="2256">
                  <c:v>89.805999999999983</c:v>
                </c:pt>
                <c:pt idx="2257">
                  <c:v>90.01</c:v>
                </c:pt>
                <c:pt idx="2258">
                  <c:v>90.197000000000003</c:v>
                </c:pt>
                <c:pt idx="2259">
                  <c:v>90.460000000000022</c:v>
                </c:pt>
                <c:pt idx="2260">
                  <c:v>90.656999999999982</c:v>
                </c:pt>
                <c:pt idx="2261">
                  <c:v>90.853999999999999</c:v>
                </c:pt>
                <c:pt idx="2262">
                  <c:v>90.986000000000004</c:v>
                </c:pt>
                <c:pt idx="2263">
                  <c:v>91.117000000000004</c:v>
                </c:pt>
                <c:pt idx="2264">
                  <c:v>91.248999999999995</c:v>
                </c:pt>
                <c:pt idx="2265">
                  <c:v>91.38</c:v>
                </c:pt>
                <c:pt idx="2266">
                  <c:v>91.576999999999998</c:v>
                </c:pt>
                <c:pt idx="2267">
                  <c:v>91.709000000000003</c:v>
                </c:pt>
                <c:pt idx="2268">
                  <c:v>91.906000000000006</c:v>
                </c:pt>
                <c:pt idx="2269">
                  <c:v>92.10299999999998</c:v>
                </c:pt>
                <c:pt idx="2270">
                  <c:v>92.233999999999995</c:v>
                </c:pt>
                <c:pt idx="2271">
                  <c:v>92.430999999999997</c:v>
                </c:pt>
                <c:pt idx="2272">
                  <c:v>92.628999999999948</c:v>
                </c:pt>
                <c:pt idx="2273">
                  <c:v>92.825999999999979</c:v>
                </c:pt>
                <c:pt idx="2274">
                  <c:v>92.956999999999994</c:v>
                </c:pt>
                <c:pt idx="2275">
                  <c:v>93.153999999999982</c:v>
                </c:pt>
                <c:pt idx="2276">
                  <c:v>93.350999999999999</c:v>
                </c:pt>
                <c:pt idx="2277">
                  <c:v>93.549000000000007</c:v>
                </c:pt>
                <c:pt idx="2278">
                  <c:v>93.679999999999978</c:v>
                </c:pt>
                <c:pt idx="2279">
                  <c:v>93.811000000000007</c:v>
                </c:pt>
                <c:pt idx="2280">
                  <c:v>94.009</c:v>
                </c:pt>
                <c:pt idx="2281">
                  <c:v>94.14</c:v>
                </c:pt>
                <c:pt idx="2282">
                  <c:v>94.271000000000001</c:v>
                </c:pt>
                <c:pt idx="2283">
                  <c:v>94.403000000000006</c:v>
                </c:pt>
                <c:pt idx="2284">
                  <c:v>94.6</c:v>
                </c:pt>
                <c:pt idx="2285">
                  <c:v>94.730999999999995</c:v>
                </c:pt>
                <c:pt idx="2286">
                  <c:v>94.863</c:v>
                </c:pt>
                <c:pt idx="2287">
                  <c:v>94.994000000000227</c:v>
                </c:pt>
                <c:pt idx="2288">
                  <c:v>95.191000000000003</c:v>
                </c:pt>
                <c:pt idx="2289">
                  <c:v>95.322999999999979</c:v>
                </c:pt>
                <c:pt idx="2290">
                  <c:v>95.388999999999982</c:v>
                </c:pt>
                <c:pt idx="2291">
                  <c:v>95.52</c:v>
                </c:pt>
                <c:pt idx="2292">
                  <c:v>95.650999999999982</c:v>
                </c:pt>
                <c:pt idx="2293">
                  <c:v>95.717000000000027</c:v>
                </c:pt>
                <c:pt idx="2294">
                  <c:v>95.9140000000003</c:v>
                </c:pt>
                <c:pt idx="2295">
                  <c:v>96.046000000000006</c:v>
                </c:pt>
                <c:pt idx="2296">
                  <c:v>96.176999999999978</c:v>
                </c:pt>
                <c:pt idx="2297">
                  <c:v>96.308999999999983</c:v>
                </c:pt>
                <c:pt idx="2298">
                  <c:v>96.440000000000026</c:v>
                </c:pt>
                <c:pt idx="2299">
                  <c:v>96.506</c:v>
                </c:pt>
                <c:pt idx="2300">
                  <c:v>96.570999999999998</c:v>
                </c:pt>
                <c:pt idx="2301">
                  <c:v>96.769000000000005</c:v>
                </c:pt>
                <c:pt idx="2302">
                  <c:v>96.834000000000003</c:v>
                </c:pt>
                <c:pt idx="2303">
                  <c:v>96.965999999999994</c:v>
                </c:pt>
                <c:pt idx="2304">
                  <c:v>97.096999999999994</c:v>
                </c:pt>
                <c:pt idx="2305">
                  <c:v>97.228999999999999</c:v>
                </c:pt>
                <c:pt idx="2306">
                  <c:v>97.36</c:v>
                </c:pt>
                <c:pt idx="2307">
                  <c:v>97.426000000000002</c:v>
                </c:pt>
                <c:pt idx="2308">
                  <c:v>97.557000000000002</c:v>
                </c:pt>
                <c:pt idx="2309">
                  <c:v>97.688999999999979</c:v>
                </c:pt>
                <c:pt idx="2310">
                  <c:v>97.82</c:v>
                </c:pt>
                <c:pt idx="2311">
                  <c:v>97.885999999999981</c:v>
                </c:pt>
                <c:pt idx="2312">
                  <c:v>98.016999999999996</c:v>
                </c:pt>
                <c:pt idx="2313">
                  <c:v>98.149000000000001</c:v>
                </c:pt>
                <c:pt idx="2314">
                  <c:v>98.214000000000027</c:v>
                </c:pt>
                <c:pt idx="2315">
                  <c:v>98.346000000000004</c:v>
                </c:pt>
                <c:pt idx="2316">
                  <c:v>98.4110000000003</c:v>
                </c:pt>
                <c:pt idx="2317">
                  <c:v>98.543000000000006</c:v>
                </c:pt>
                <c:pt idx="2318">
                  <c:v>98.60899999999998</c:v>
                </c:pt>
                <c:pt idx="2319">
                  <c:v>98.673999999999978</c:v>
                </c:pt>
                <c:pt idx="2320">
                  <c:v>98.805999999999983</c:v>
                </c:pt>
                <c:pt idx="2321">
                  <c:v>98.870999999999981</c:v>
                </c:pt>
                <c:pt idx="2322">
                  <c:v>99.003</c:v>
                </c:pt>
                <c:pt idx="2323">
                  <c:v>99.069000000000003</c:v>
                </c:pt>
                <c:pt idx="2324">
                  <c:v>99.2</c:v>
                </c:pt>
                <c:pt idx="2325">
                  <c:v>99.331000000000003</c:v>
                </c:pt>
                <c:pt idx="2326">
                  <c:v>99.397000000000006</c:v>
                </c:pt>
                <c:pt idx="2327">
                  <c:v>99.528999999999982</c:v>
                </c:pt>
                <c:pt idx="2328">
                  <c:v>99.593999999999994</c:v>
                </c:pt>
                <c:pt idx="2329">
                  <c:v>99.725999999999999</c:v>
                </c:pt>
                <c:pt idx="2330">
                  <c:v>99.856999999999999</c:v>
                </c:pt>
                <c:pt idx="2331">
                  <c:v>99.923000000000002</c:v>
                </c:pt>
                <c:pt idx="2332">
                  <c:v>100.02</c:v>
                </c:pt>
                <c:pt idx="2333">
                  <c:v>100.039</c:v>
                </c:pt>
                <c:pt idx="2334">
                  <c:v>100.059</c:v>
                </c:pt>
                <c:pt idx="2335">
                  <c:v>100.07899999999998</c:v>
                </c:pt>
                <c:pt idx="2336">
                  <c:v>100.098</c:v>
                </c:pt>
                <c:pt idx="2337">
                  <c:v>100.11799999999999</c:v>
                </c:pt>
                <c:pt idx="2338">
                  <c:v>100.13800000000001</c:v>
                </c:pt>
                <c:pt idx="2339">
                  <c:v>100.157</c:v>
                </c:pt>
                <c:pt idx="2340">
                  <c:v>100.196</c:v>
                </c:pt>
                <c:pt idx="2341">
                  <c:v>100.21599999999999</c:v>
                </c:pt>
                <c:pt idx="2342">
                  <c:v>100.236</c:v>
                </c:pt>
                <c:pt idx="2343">
                  <c:v>100.255</c:v>
                </c:pt>
                <c:pt idx="2344">
                  <c:v>100.13800000000001</c:v>
                </c:pt>
                <c:pt idx="2345">
                  <c:v>99.923000000000002</c:v>
                </c:pt>
                <c:pt idx="2346">
                  <c:v>99.397000000000006</c:v>
                </c:pt>
                <c:pt idx="2347">
                  <c:v>98.805999999999983</c:v>
                </c:pt>
                <c:pt idx="2348">
                  <c:v>98.28</c:v>
                </c:pt>
                <c:pt idx="2349">
                  <c:v>97.688999999999979</c:v>
                </c:pt>
                <c:pt idx="2350">
                  <c:v>97.162999999999982</c:v>
                </c:pt>
                <c:pt idx="2351">
                  <c:v>96.570999999999998</c:v>
                </c:pt>
                <c:pt idx="2352">
                  <c:v>96.046000000000006</c:v>
                </c:pt>
                <c:pt idx="2353">
                  <c:v>95.453999999999994</c:v>
                </c:pt>
                <c:pt idx="2354">
                  <c:v>94.863</c:v>
                </c:pt>
                <c:pt idx="2355">
                  <c:v>94.337000000000003</c:v>
                </c:pt>
                <c:pt idx="2356">
                  <c:v>93.745999999999995</c:v>
                </c:pt>
                <c:pt idx="2357">
                  <c:v>93.22</c:v>
                </c:pt>
                <c:pt idx="2358">
                  <c:v>92.694000000000003</c:v>
                </c:pt>
                <c:pt idx="2359">
                  <c:v>92.10299999999998</c:v>
                </c:pt>
                <c:pt idx="2360">
                  <c:v>91.576999999999998</c:v>
                </c:pt>
                <c:pt idx="2361">
                  <c:v>91.051000000000002</c:v>
                </c:pt>
                <c:pt idx="2362">
                  <c:v>90.525999999999982</c:v>
                </c:pt>
                <c:pt idx="2363">
                  <c:v>90.01</c:v>
                </c:pt>
                <c:pt idx="2364">
                  <c:v>89.55</c:v>
                </c:pt>
                <c:pt idx="2365">
                  <c:v>89.090999999999994</c:v>
                </c:pt>
                <c:pt idx="2366">
                  <c:v>88.681999999999988</c:v>
                </c:pt>
                <c:pt idx="2367">
                  <c:v>88.274000000000001</c:v>
                </c:pt>
                <c:pt idx="2368">
                  <c:v>87.915999999999997</c:v>
                </c:pt>
                <c:pt idx="2369">
                  <c:v>87.507999999999996</c:v>
                </c:pt>
                <c:pt idx="2370">
                  <c:v>87.099000000000004</c:v>
                </c:pt>
                <c:pt idx="2371">
                  <c:v>86.741000000000227</c:v>
                </c:pt>
                <c:pt idx="2372">
                  <c:v>86.384</c:v>
                </c:pt>
                <c:pt idx="2373">
                  <c:v>86.025999999999982</c:v>
                </c:pt>
                <c:pt idx="2374">
                  <c:v>85.668999999999983</c:v>
                </c:pt>
                <c:pt idx="2375">
                  <c:v>85.311000000000007</c:v>
                </c:pt>
                <c:pt idx="2376">
                  <c:v>85.004999999999995</c:v>
                </c:pt>
                <c:pt idx="2377">
                  <c:v>84.647999999999996</c:v>
                </c:pt>
                <c:pt idx="2378">
                  <c:v>84.29</c:v>
                </c:pt>
                <c:pt idx="2379">
                  <c:v>83.933000000000007</c:v>
                </c:pt>
                <c:pt idx="2380">
                  <c:v>83.574999999999989</c:v>
                </c:pt>
                <c:pt idx="2381">
                  <c:v>83.269000000000005</c:v>
                </c:pt>
                <c:pt idx="2382">
                  <c:v>82.9110000000003</c:v>
                </c:pt>
                <c:pt idx="2383">
                  <c:v>82.60499999999999</c:v>
                </c:pt>
                <c:pt idx="2384">
                  <c:v>82.247000000000227</c:v>
                </c:pt>
                <c:pt idx="2385">
                  <c:v>81.89</c:v>
                </c:pt>
                <c:pt idx="2386">
                  <c:v>81.582999999999998</c:v>
                </c:pt>
                <c:pt idx="2387">
                  <c:v>81.225999999999999</c:v>
                </c:pt>
                <c:pt idx="2388">
                  <c:v>80.918999999999997</c:v>
                </c:pt>
                <c:pt idx="2389">
                  <c:v>80.562000000000012</c:v>
                </c:pt>
                <c:pt idx="2390">
                  <c:v>80.305999999999983</c:v>
                </c:pt>
                <c:pt idx="2391">
                  <c:v>80.009</c:v>
                </c:pt>
                <c:pt idx="2392">
                  <c:v>79.766000000000005</c:v>
                </c:pt>
                <c:pt idx="2393">
                  <c:v>79.524000000000001</c:v>
                </c:pt>
                <c:pt idx="2394">
                  <c:v>79.281999999999996</c:v>
                </c:pt>
                <c:pt idx="2395">
                  <c:v>79.040000000000006</c:v>
                </c:pt>
                <c:pt idx="2396">
                  <c:v>78.798000000000002</c:v>
                </c:pt>
                <c:pt idx="2397">
                  <c:v>78.555999999999983</c:v>
                </c:pt>
                <c:pt idx="2398">
                  <c:v>78.313999999999993</c:v>
                </c:pt>
                <c:pt idx="2399">
                  <c:v>78.070999999999998</c:v>
                </c:pt>
                <c:pt idx="2400">
                  <c:v>77.828999999999979</c:v>
                </c:pt>
                <c:pt idx="2401">
                  <c:v>77.626999999999981</c:v>
                </c:pt>
                <c:pt idx="2402">
                  <c:v>77.426000000000002</c:v>
                </c:pt>
                <c:pt idx="2403">
                  <c:v>77.224000000000004</c:v>
                </c:pt>
                <c:pt idx="2404">
                  <c:v>76.982000000000014</c:v>
                </c:pt>
                <c:pt idx="2405">
                  <c:v>76.78</c:v>
                </c:pt>
                <c:pt idx="2406">
                  <c:v>76.577999999999989</c:v>
                </c:pt>
                <c:pt idx="2407">
                  <c:v>76.335999999999999</c:v>
                </c:pt>
                <c:pt idx="2408">
                  <c:v>76.134</c:v>
                </c:pt>
                <c:pt idx="2409">
                  <c:v>75.933000000000007</c:v>
                </c:pt>
                <c:pt idx="2410">
                  <c:v>75.730999999999995</c:v>
                </c:pt>
                <c:pt idx="2411">
                  <c:v>75.528999999999982</c:v>
                </c:pt>
                <c:pt idx="2412">
                  <c:v>75.367999999999995</c:v>
                </c:pt>
                <c:pt idx="2413">
                  <c:v>75.165999999999983</c:v>
                </c:pt>
                <c:pt idx="2414">
                  <c:v>74.924000000000007</c:v>
                </c:pt>
                <c:pt idx="2415">
                  <c:v>74.721999999999994</c:v>
                </c:pt>
                <c:pt idx="2416">
                  <c:v>74.52</c:v>
                </c:pt>
                <c:pt idx="2417">
                  <c:v>74.35899999999998</c:v>
                </c:pt>
                <c:pt idx="2418">
                  <c:v>74.197000000000003</c:v>
                </c:pt>
                <c:pt idx="2419">
                  <c:v>73.995000000000005</c:v>
                </c:pt>
                <c:pt idx="2420">
                  <c:v>73.793999999999997</c:v>
                </c:pt>
                <c:pt idx="2421">
                  <c:v>73.631999999999991</c:v>
                </c:pt>
                <c:pt idx="2422">
                  <c:v>73.471000000000004</c:v>
                </c:pt>
                <c:pt idx="2423">
                  <c:v>73.308999999999983</c:v>
                </c:pt>
                <c:pt idx="2424">
                  <c:v>73.10799999999999</c:v>
                </c:pt>
                <c:pt idx="2425">
                  <c:v>72.906000000000006</c:v>
                </c:pt>
                <c:pt idx="2426">
                  <c:v>72.744000000000227</c:v>
                </c:pt>
                <c:pt idx="2427">
                  <c:v>72.543000000000006</c:v>
                </c:pt>
                <c:pt idx="2428">
                  <c:v>72.381</c:v>
                </c:pt>
                <c:pt idx="2429">
                  <c:v>72.178999999999988</c:v>
                </c:pt>
                <c:pt idx="2430">
                  <c:v>72.018000000000001</c:v>
                </c:pt>
                <c:pt idx="2431">
                  <c:v>71.775999999999982</c:v>
                </c:pt>
                <c:pt idx="2432">
                  <c:v>71.614000000000004</c:v>
                </c:pt>
                <c:pt idx="2433">
                  <c:v>71.412999999999997</c:v>
                </c:pt>
                <c:pt idx="2434">
                  <c:v>71.251000000000005</c:v>
                </c:pt>
                <c:pt idx="2435">
                  <c:v>71.049000000000007</c:v>
                </c:pt>
                <c:pt idx="2436">
                  <c:v>70.846999999999994</c:v>
                </c:pt>
                <c:pt idx="2437">
                  <c:v>70.685999999999979</c:v>
                </c:pt>
                <c:pt idx="2438">
                  <c:v>70.483999999999995</c:v>
                </c:pt>
                <c:pt idx="2439">
                  <c:v>70.322999999999979</c:v>
                </c:pt>
                <c:pt idx="2440">
                  <c:v>70.120999999999981</c:v>
                </c:pt>
                <c:pt idx="2441">
                  <c:v>69.923000000000002</c:v>
                </c:pt>
                <c:pt idx="2442">
                  <c:v>69.790999999999997</c:v>
                </c:pt>
                <c:pt idx="2443">
                  <c:v>69.626999999999981</c:v>
                </c:pt>
                <c:pt idx="2444">
                  <c:v>69.495999999999995</c:v>
                </c:pt>
                <c:pt idx="2445">
                  <c:v>69.364000000000004</c:v>
                </c:pt>
                <c:pt idx="2446">
                  <c:v>69.2</c:v>
                </c:pt>
                <c:pt idx="2447">
                  <c:v>69.069000000000003</c:v>
                </c:pt>
                <c:pt idx="2448">
                  <c:v>68.903999999999996</c:v>
                </c:pt>
                <c:pt idx="2449">
                  <c:v>68.772999999999982</c:v>
                </c:pt>
                <c:pt idx="2450">
                  <c:v>68.60899999999998</c:v>
                </c:pt>
                <c:pt idx="2451">
                  <c:v>68.510000000000005</c:v>
                </c:pt>
                <c:pt idx="2452">
                  <c:v>68.378999999999948</c:v>
                </c:pt>
                <c:pt idx="2453">
                  <c:v>68.214000000000027</c:v>
                </c:pt>
                <c:pt idx="2454">
                  <c:v>68.082999999999998</c:v>
                </c:pt>
                <c:pt idx="2455">
                  <c:v>67.950999999999993</c:v>
                </c:pt>
                <c:pt idx="2456">
                  <c:v>67.787000000000006</c:v>
                </c:pt>
                <c:pt idx="2457">
                  <c:v>67.655999999999949</c:v>
                </c:pt>
                <c:pt idx="2458">
                  <c:v>67.491000000000227</c:v>
                </c:pt>
                <c:pt idx="2459">
                  <c:v>67.36</c:v>
                </c:pt>
                <c:pt idx="2460">
                  <c:v>67.228999999999999</c:v>
                </c:pt>
                <c:pt idx="2461">
                  <c:v>67.096999999999994</c:v>
                </c:pt>
                <c:pt idx="2462">
                  <c:v>66.933000000000007</c:v>
                </c:pt>
                <c:pt idx="2463">
                  <c:v>66.801000000000002</c:v>
                </c:pt>
                <c:pt idx="2464">
                  <c:v>66.703000000000003</c:v>
                </c:pt>
                <c:pt idx="2465">
                  <c:v>66.570999999999998</c:v>
                </c:pt>
                <c:pt idx="2466">
                  <c:v>66.440000000000026</c:v>
                </c:pt>
                <c:pt idx="2467">
                  <c:v>66.308999999999983</c:v>
                </c:pt>
                <c:pt idx="2468">
                  <c:v>66.176999999999978</c:v>
                </c:pt>
                <c:pt idx="2469">
                  <c:v>66.078999999999979</c:v>
                </c:pt>
                <c:pt idx="2470">
                  <c:v>65.947000000000315</c:v>
                </c:pt>
                <c:pt idx="2471">
                  <c:v>65.816000000000003</c:v>
                </c:pt>
                <c:pt idx="2472">
                  <c:v>65.683999999999983</c:v>
                </c:pt>
                <c:pt idx="2473">
                  <c:v>65.552999999999983</c:v>
                </c:pt>
                <c:pt idx="2474">
                  <c:v>65.388999999999982</c:v>
                </c:pt>
                <c:pt idx="2475">
                  <c:v>65.257000000000005</c:v>
                </c:pt>
                <c:pt idx="2476">
                  <c:v>65.125999999999948</c:v>
                </c:pt>
                <c:pt idx="2477">
                  <c:v>64.994000000000227</c:v>
                </c:pt>
                <c:pt idx="2478">
                  <c:v>64.863</c:v>
                </c:pt>
                <c:pt idx="2479">
                  <c:v>64.730999999999995</c:v>
                </c:pt>
                <c:pt idx="2480">
                  <c:v>64.599999999999994</c:v>
                </c:pt>
                <c:pt idx="2481">
                  <c:v>64.468999999999994</c:v>
                </c:pt>
                <c:pt idx="2482">
                  <c:v>64.337000000000003</c:v>
                </c:pt>
                <c:pt idx="2483">
                  <c:v>64.206000000000003</c:v>
                </c:pt>
                <c:pt idx="2484">
                  <c:v>64.073999999999998</c:v>
                </c:pt>
                <c:pt idx="2485">
                  <c:v>63.943000000000005</c:v>
                </c:pt>
                <c:pt idx="2486">
                  <c:v>63.779000000000003</c:v>
                </c:pt>
                <c:pt idx="2487">
                  <c:v>63.647000000000006</c:v>
                </c:pt>
                <c:pt idx="2488">
                  <c:v>63.516000000000005</c:v>
                </c:pt>
                <c:pt idx="2489">
                  <c:v>63.383999999999993</c:v>
                </c:pt>
                <c:pt idx="2490">
                  <c:v>63.286000000000001</c:v>
                </c:pt>
                <c:pt idx="2491">
                  <c:v>63.153999999999996</c:v>
                </c:pt>
                <c:pt idx="2492">
                  <c:v>63.023000000000003</c:v>
                </c:pt>
                <c:pt idx="2493">
                  <c:v>62.924000000000007</c:v>
                </c:pt>
                <c:pt idx="2494">
                  <c:v>62.826000000000001</c:v>
                </c:pt>
                <c:pt idx="2495">
                  <c:v>62.727000000000011</c:v>
                </c:pt>
                <c:pt idx="2496">
                  <c:v>62.596000000000011</c:v>
                </c:pt>
                <c:pt idx="2497">
                  <c:v>62.497</c:v>
                </c:pt>
                <c:pt idx="2498">
                  <c:v>62.399000000000001</c:v>
                </c:pt>
                <c:pt idx="2499">
                  <c:v>62.267000000000003</c:v>
                </c:pt>
                <c:pt idx="2500">
                  <c:v>62.169000000000011</c:v>
                </c:pt>
                <c:pt idx="2501">
                  <c:v>62.037000000000006</c:v>
                </c:pt>
                <c:pt idx="2502">
                  <c:v>61.939</c:v>
                </c:pt>
                <c:pt idx="2503">
                  <c:v>61.839999999999996</c:v>
                </c:pt>
                <c:pt idx="2504">
                  <c:v>61.741</c:v>
                </c:pt>
                <c:pt idx="2505">
                  <c:v>61.643000000000001</c:v>
                </c:pt>
                <c:pt idx="2506">
                  <c:v>61.544000000000004</c:v>
                </c:pt>
                <c:pt idx="2507">
                  <c:v>61.446000000000005</c:v>
                </c:pt>
                <c:pt idx="2508">
                  <c:v>61.346999999999994</c:v>
                </c:pt>
                <c:pt idx="2509">
                  <c:v>61.249000000000002</c:v>
                </c:pt>
                <c:pt idx="2510">
                  <c:v>61.15</c:v>
                </c:pt>
                <c:pt idx="2511">
                  <c:v>61.050999999999995</c:v>
                </c:pt>
                <c:pt idx="2512">
                  <c:v>60.952999999999996</c:v>
                </c:pt>
                <c:pt idx="2513">
                  <c:v>60.853999999999999</c:v>
                </c:pt>
                <c:pt idx="2514">
                  <c:v>60.756</c:v>
                </c:pt>
                <c:pt idx="2515">
                  <c:v>60.657000000000004</c:v>
                </c:pt>
                <c:pt idx="2516">
                  <c:v>60.559000000000005</c:v>
                </c:pt>
                <c:pt idx="2517">
                  <c:v>60.46</c:v>
                </c:pt>
                <c:pt idx="2518">
                  <c:v>60.329000000000001</c:v>
                </c:pt>
                <c:pt idx="2519">
                  <c:v>60.230000000000011</c:v>
                </c:pt>
                <c:pt idx="2520">
                  <c:v>60.131</c:v>
                </c:pt>
                <c:pt idx="2521">
                  <c:v>60.033000000000001</c:v>
                </c:pt>
                <c:pt idx="2522">
                  <c:v>59.973000000000006</c:v>
                </c:pt>
                <c:pt idx="2523">
                  <c:v>59.888999999999996</c:v>
                </c:pt>
                <c:pt idx="2524">
                  <c:v>60.197000000000003</c:v>
                </c:pt>
                <c:pt idx="2525">
                  <c:v>60.986000000000004</c:v>
                </c:pt>
                <c:pt idx="2526">
                  <c:v>61.709000000000003</c:v>
                </c:pt>
                <c:pt idx="2527">
                  <c:v>62.431000000000004</c:v>
                </c:pt>
                <c:pt idx="2528">
                  <c:v>63.121000000000002</c:v>
                </c:pt>
                <c:pt idx="2529">
                  <c:v>63.779000000000003</c:v>
                </c:pt>
                <c:pt idx="2530">
                  <c:v>64.403000000000006</c:v>
                </c:pt>
                <c:pt idx="2531">
                  <c:v>65.027000000000001</c:v>
                </c:pt>
                <c:pt idx="2532">
                  <c:v>65.619</c:v>
                </c:pt>
                <c:pt idx="2533">
                  <c:v>66.209999999999994</c:v>
                </c:pt>
                <c:pt idx="2534">
                  <c:v>66.801000000000002</c:v>
                </c:pt>
                <c:pt idx="2535">
                  <c:v>67.36</c:v>
                </c:pt>
                <c:pt idx="2536">
                  <c:v>67.885999999999981</c:v>
                </c:pt>
                <c:pt idx="2537">
                  <c:v>68.378999999999948</c:v>
                </c:pt>
                <c:pt idx="2538">
                  <c:v>68.870999999999981</c:v>
                </c:pt>
                <c:pt idx="2539">
                  <c:v>69.364000000000004</c:v>
                </c:pt>
                <c:pt idx="2540">
                  <c:v>69.823999999999998</c:v>
                </c:pt>
                <c:pt idx="2541">
                  <c:v>70.322999999999979</c:v>
                </c:pt>
                <c:pt idx="2542">
                  <c:v>70.887999999999991</c:v>
                </c:pt>
                <c:pt idx="2543">
                  <c:v>71.412999999999997</c:v>
                </c:pt>
                <c:pt idx="2544">
                  <c:v>71.937000000000026</c:v>
                </c:pt>
                <c:pt idx="2545">
                  <c:v>72.421000000000006</c:v>
                </c:pt>
                <c:pt idx="2546">
                  <c:v>72.906000000000006</c:v>
                </c:pt>
                <c:pt idx="2547">
                  <c:v>73.39</c:v>
                </c:pt>
                <c:pt idx="2548">
                  <c:v>73.793999999999997</c:v>
                </c:pt>
                <c:pt idx="2549">
                  <c:v>74.236999999999995</c:v>
                </c:pt>
                <c:pt idx="2550">
                  <c:v>74.600999999999999</c:v>
                </c:pt>
                <c:pt idx="2551">
                  <c:v>75.004000000000005</c:v>
                </c:pt>
                <c:pt idx="2552">
                  <c:v>75.367999999999995</c:v>
                </c:pt>
                <c:pt idx="2553">
                  <c:v>75.771000000000001</c:v>
                </c:pt>
                <c:pt idx="2554">
                  <c:v>76.174999999999983</c:v>
                </c:pt>
                <c:pt idx="2555">
                  <c:v>76.577999999999989</c:v>
                </c:pt>
                <c:pt idx="2556">
                  <c:v>76.900999999999996</c:v>
                </c:pt>
                <c:pt idx="2557">
                  <c:v>77.263999999999996</c:v>
                </c:pt>
                <c:pt idx="2558">
                  <c:v>77.587000000000003</c:v>
                </c:pt>
                <c:pt idx="2559">
                  <c:v>77.910000000000025</c:v>
                </c:pt>
                <c:pt idx="2560">
                  <c:v>78.233000000000004</c:v>
                </c:pt>
                <c:pt idx="2561">
                  <c:v>78.555999999999983</c:v>
                </c:pt>
                <c:pt idx="2562">
                  <c:v>78.878999999999948</c:v>
                </c:pt>
                <c:pt idx="2563">
                  <c:v>79.200999999999993</c:v>
                </c:pt>
                <c:pt idx="2564">
                  <c:v>79.483999999999995</c:v>
                </c:pt>
                <c:pt idx="2565">
                  <c:v>79.807000000000002</c:v>
                </c:pt>
                <c:pt idx="2566">
                  <c:v>80.051000000000002</c:v>
                </c:pt>
                <c:pt idx="2567">
                  <c:v>80.409000000000006</c:v>
                </c:pt>
                <c:pt idx="2568">
                  <c:v>80.715000000000003</c:v>
                </c:pt>
                <c:pt idx="2569">
                  <c:v>81.072999999999979</c:v>
                </c:pt>
                <c:pt idx="2570">
                  <c:v>81.378999999999948</c:v>
                </c:pt>
                <c:pt idx="2571">
                  <c:v>81.634</c:v>
                </c:pt>
                <c:pt idx="2572">
                  <c:v>81.941000000000329</c:v>
                </c:pt>
                <c:pt idx="2573">
                  <c:v>82.247000000000227</c:v>
                </c:pt>
                <c:pt idx="2574">
                  <c:v>82.501999999999995</c:v>
                </c:pt>
                <c:pt idx="2575">
                  <c:v>82.757999999999996</c:v>
                </c:pt>
                <c:pt idx="2576">
                  <c:v>83.063999999999993</c:v>
                </c:pt>
                <c:pt idx="2577">
                  <c:v>83.32</c:v>
                </c:pt>
                <c:pt idx="2578">
                  <c:v>83.574999999999989</c:v>
                </c:pt>
                <c:pt idx="2579">
                  <c:v>83.881</c:v>
                </c:pt>
                <c:pt idx="2580">
                  <c:v>84.137</c:v>
                </c:pt>
                <c:pt idx="2581">
                  <c:v>84.391999999999996</c:v>
                </c:pt>
                <c:pt idx="2582">
                  <c:v>84.647999999999996</c:v>
                </c:pt>
                <c:pt idx="2583">
                  <c:v>84.85199999999999</c:v>
                </c:pt>
                <c:pt idx="2584">
                  <c:v>85.106999999999999</c:v>
                </c:pt>
                <c:pt idx="2585">
                  <c:v>85.361999999999995</c:v>
                </c:pt>
                <c:pt idx="2586">
                  <c:v>85.566999999999993</c:v>
                </c:pt>
                <c:pt idx="2587">
                  <c:v>85.821999999999989</c:v>
                </c:pt>
                <c:pt idx="2588">
                  <c:v>86.077999999999989</c:v>
                </c:pt>
                <c:pt idx="2589">
                  <c:v>86.281999999999996</c:v>
                </c:pt>
                <c:pt idx="2590">
                  <c:v>86.486000000000004</c:v>
                </c:pt>
                <c:pt idx="2591">
                  <c:v>86.69</c:v>
                </c:pt>
                <c:pt idx="2592">
                  <c:v>86.894999999999996</c:v>
                </c:pt>
                <c:pt idx="2593">
                  <c:v>87.099000000000004</c:v>
                </c:pt>
                <c:pt idx="2594">
                  <c:v>87.302999999999983</c:v>
                </c:pt>
                <c:pt idx="2595">
                  <c:v>87.507999999999996</c:v>
                </c:pt>
                <c:pt idx="2596">
                  <c:v>87.763000000000005</c:v>
                </c:pt>
                <c:pt idx="2597">
                  <c:v>87.967000000000027</c:v>
                </c:pt>
                <c:pt idx="2598">
                  <c:v>88.170999999999978</c:v>
                </c:pt>
                <c:pt idx="2599">
                  <c:v>88.324999999999989</c:v>
                </c:pt>
                <c:pt idx="2600">
                  <c:v>88.528999999999982</c:v>
                </c:pt>
                <c:pt idx="2601">
                  <c:v>88.733000000000004</c:v>
                </c:pt>
                <c:pt idx="2602">
                  <c:v>88.885999999999981</c:v>
                </c:pt>
                <c:pt idx="2603">
                  <c:v>89.090999999999994</c:v>
                </c:pt>
                <c:pt idx="2604">
                  <c:v>89.295000000000002</c:v>
                </c:pt>
                <c:pt idx="2605">
                  <c:v>89.498999999999995</c:v>
                </c:pt>
                <c:pt idx="2606">
                  <c:v>89.703999999999994</c:v>
                </c:pt>
                <c:pt idx="2607">
                  <c:v>89.856999999999999</c:v>
                </c:pt>
                <c:pt idx="2608">
                  <c:v>90.066000000000003</c:v>
                </c:pt>
                <c:pt idx="2609">
                  <c:v>90.328999999999979</c:v>
                </c:pt>
                <c:pt idx="2610">
                  <c:v>90.525999999999982</c:v>
                </c:pt>
                <c:pt idx="2611">
                  <c:v>90.789000000000001</c:v>
                </c:pt>
                <c:pt idx="2612">
                  <c:v>90.986000000000004</c:v>
                </c:pt>
                <c:pt idx="2613">
                  <c:v>91.182999999999979</c:v>
                </c:pt>
                <c:pt idx="2614">
                  <c:v>91.38</c:v>
                </c:pt>
                <c:pt idx="2615">
                  <c:v>91.576999999999998</c:v>
                </c:pt>
                <c:pt idx="2616">
                  <c:v>91.709000000000003</c:v>
                </c:pt>
                <c:pt idx="2617">
                  <c:v>91.906000000000006</c:v>
                </c:pt>
                <c:pt idx="2618">
                  <c:v>92.037000000000006</c:v>
                </c:pt>
                <c:pt idx="2619">
                  <c:v>92.168999999999983</c:v>
                </c:pt>
                <c:pt idx="2620">
                  <c:v>92.366</c:v>
                </c:pt>
                <c:pt idx="2621">
                  <c:v>92.497000000000227</c:v>
                </c:pt>
                <c:pt idx="2622">
                  <c:v>92.694000000000003</c:v>
                </c:pt>
                <c:pt idx="2623">
                  <c:v>92.891000000000005</c:v>
                </c:pt>
                <c:pt idx="2624">
                  <c:v>93.022999999999982</c:v>
                </c:pt>
                <c:pt idx="2625">
                  <c:v>93.22</c:v>
                </c:pt>
                <c:pt idx="2626">
                  <c:v>93.4170000000003</c:v>
                </c:pt>
                <c:pt idx="2627">
                  <c:v>93.549000000000007</c:v>
                </c:pt>
                <c:pt idx="2628">
                  <c:v>93.745999999999995</c:v>
                </c:pt>
                <c:pt idx="2629">
                  <c:v>93.943000000000026</c:v>
                </c:pt>
                <c:pt idx="2630">
                  <c:v>94.073999999999998</c:v>
                </c:pt>
                <c:pt idx="2631">
                  <c:v>94.271000000000001</c:v>
                </c:pt>
                <c:pt idx="2632">
                  <c:v>94.468999999999994</c:v>
                </c:pt>
                <c:pt idx="2633">
                  <c:v>94.665999999999983</c:v>
                </c:pt>
                <c:pt idx="2634">
                  <c:v>94.796999999999997</c:v>
                </c:pt>
                <c:pt idx="2635">
                  <c:v>94.929000000000002</c:v>
                </c:pt>
                <c:pt idx="2636">
                  <c:v>95.06</c:v>
                </c:pt>
                <c:pt idx="2637">
                  <c:v>95.257000000000005</c:v>
                </c:pt>
                <c:pt idx="2638">
                  <c:v>95.388999999999982</c:v>
                </c:pt>
                <c:pt idx="2639">
                  <c:v>95.52</c:v>
                </c:pt>
                <c:pt idx="2640">
                  <c:v>95.717000000000027</c:v>
                </c:pt>
                <c:pt idx="2641">
                  <c:v>95.849000000000004</c:v>
                </c:pt>
                <c:pt idx="2642">
                  <c:v>95.98</c:v>
                </c:pt>
                <c:pt idx="2643">
                  <c:v>96.046000000000006</c:v>
                </c:pt>
                <c:pt idx="2644">
                  <c:v>96.176999999999978</c:v>
                </c:pt>
                <c:pt idx="2645">
                  <c:v>96.308999999999983</c:v>
                </c:pt>
                <c:pt idx="2646">
                  <c:v>96.440000000000026</c:v>
                </c:pt>
                <c:pt idx="2647">
                  <c:v>96.570999999999998</c:v>
                </c:pt>
                <c:pt idx="2648">
                  <c:v>96.703000000000003</c:v>
                </c:pt>
                <c:pt idx="2649">
                  <c:v>96.834000000000003</c:v>
                </c:pt>
                <c:pt idx="2650">
                  <c:v>96.965999999999994</c:v>
                </c:pt>
                <c:pt idx="2651">
                  <c:v>97.096999999999994</c:v>
                </c:pt>
                <c:pt idx="2652">
                  <c:v>97.228999999999999</c:v>
                </c:pt>
                <c:pt idx="2653">
                  <c:v>97.36</c:v>
                </c:pt>
                <c:pt idx="2654">
                  <c:v>97.426000000000002</c:v>
                </c:pt>
                <c:pt idx="2655">
                  <c:v>97.557000000000002</c:v>
                </c:pt>
                <c:pt idx="2656">
                  <c:v>97.688999999999979</c:v>
                </c:pt>
                <c:pt idx="2657">
                  <c:v>97.754000000000005</c:v>
                </c:pt>
                <c:pt idx="2658">
                  <c:v>97.885999999999981</c:v>
                </c:pt>
                <c:pt idx="2659">
                  <c:v>97.950999999999993</c:v>
                </c:pt>
                <c:pt idx="2660">
                  <c:v>98.082999999999998</c:v>
                </c:pt>
                <c:pt idx="2661">
                  <c:v>98.149000000000001</c:v>
                </c:pt>
                <c:pt idx="2662">
                  <c:v>98.28</c:v>
                </c:pt>
                <c:pt idx="2663">
                  <c:v>98.346000000000004</c:v>
                </c:pt>
                <c:pt idx="2664">
                  <c:v>98.4110000000003</c:v>
                </c:pt>
                <c:pt idx="2665">
                  <c:v>98.543000000000006</c:v>
                </c:pt>
                <c:pt idx="2666">
                  <c:v>98.60899999999998</c:v>
                </c:pt>
                <c:pt idx="2667">
                  <c:v>98.740000000000023</c:v>
                </c:pt>
                <c:pt idx="2668">
                  <c:v>98.805999999999983</c:v>
                </c:pt>
                <c:pt idx="2669">
                  <c:v>98.937000000000026</c:v>
                </c:pt>
                <c:pt idx="2670">
                  <c:v>99.003</c:v>
                </c:pt>
                <c:pt idx="2671">
                  <c:v>99.134</c:v>
                </c:pt>
                <c:pt idx="2672">
                  <c:v>99.2</c:v>
                </c:pt>
                <c:pt idx="2673">
                  <c:v>99.331000000000003</c:v>
                </c:pt>
                <c:pt idx="2674">
                  <c:v>99.397000000000006</c:v>
                </c:pt>
                <c:pt idx="2675">
                  <c:v>99.462999999999994</c:v>
                </c:pt>
                <c:pt idx="2676">
                  <c:v>99.593999999999994</c:v>
                </c:pt>
                <c:pt idx="2677">
                  <c:v>99.66</c:v>
                </c:pt>
                <c:pt idx="2678">
                  <c:v>99.790999999999997</c:v>
                </c:pt>
                <c:pt idx="2679">
                  <c:v>99.856999999999999</c:v>
                </c:pt>
                <c:pt idx="2680">
                  <c:v>99.989000000000004</c:v>
                </c:pt>
                <c:pt idx="2681">
                  <c:v>100.039</c:v>
                </c:pt>
                <c:pt idx="2682">
                  <c:v>100.07899999999998</c:v>
                </c:pt>
                <c:pt idx="2683">
                  <c:v>100.11799999999999</c:v>
                </c:pt>
                <c:pt idx="2684">
                  <c:v>100.13800000000001</c:v>
                </c:pt>
                <c:pt idx="2685">
                  <c:v>100.17700000000001</c:v>
                </c:pt>
                <c:pt idx="2686">
                  <c:v>100.196</c:v>
                </c:pt>
                <c:pt idx="2687">
                  <c:v>100.21599999999999</c:v>
                </c:pt>
                <c:pt idx="2688">
                  <c:v>100.255</c:v>
                </c:pt>
                <c:pt idx="2689">
                  <c:v>100.27500000000001</c:v>
                </c:pt>
                <c:pt idx="2690">
                  <c:v>100.31399999999999</c:v>
                </c:pt>
                <c:pt idx="2691">
                  <c:v>100.334</c:v>
                </c:pt>
                <c:pt idx="2692">
                  <c:v>100.354</c:v>
                </c:pt>
                <c:pt idx="2693">
                  <c:v>100.393</c:v>
                </c:pt>
                <c:pt idx="2694">
                  <c:v>100.41300000000012</c:v>
                </c:pt>
                <c:pt idx="2695">
                  <c:v>100.432</c:v>
                </c:pt>
                <c:pt idx="2696">
                  <c:v>100.452</c:v>
                </c:pt>
                <c:pt idx="2697">
                  <c:v>100.471</c:v>
                </c:pt>
                <c:pt idx="2698">
                  <c:v>100.49100000000027</c:v>
                </c:pt>
                <c:pt idx="2699">
                  <c:v>100.51100000000002</c:v>
                </c:pt>
                <c:pt idx="2700">
                  <c:v>100.55</c:v>
                </c:pt>
                <c:pt idx="2701">
                  <c:v>100.57</c:v>
                </c:pt>
                <c:pt idx="2702">
                  <c:v>100.589</c:v>
                </c:pt>
                <c:pt idx="2703">
                  <c:v>100.55</c:v>
                </c:pt>
                <c:pt idx="2704">
                  <c:v>100.41300000000012</c:v>
                </c:pt>
                <c:pt idx="2705">
                  <c:v>100.255</c:v>
                </c:pt>
                <c:pt idx="2706">
                  <c:v>100.098</c:v>
                </c:pt>
                <c:pt idx="2707">
                  <c:v>99.790999999999997</c:v>
                </c:pt>
                <c:pt idx="2708">
                  <c:v>99.2</c:v>
                </c:pt>
                <c:pt idx="2709">
                  <c:v>98.673999999999978</c:v>
                </c:pt>
                <c:pt idx="2710">
                  <c:v>98.149000000000001</c:v>
                </c:pt>
                <c:pt idx="2711">
                  <c:v>97.557000000000002</c:v>
                </c:pt>
                <c:pt idx="2712">
                  <c:v>97.031000000000006</c:v>
                </c:pt>
                <c:pt idx="2713">
                  <c:v>96.440000000000026</c:v>
                </c:pt>
                <c:pt idx="2714">
                  <c:v>95.9140000000003</c:v>
                </c:pt>
                <c:pt idx="2715">
                  <c:v>95.388999999999982</c:v>
                </c:pt>
                <c:pt idx="2716">
                  <c:v>94.863</c:v>
                </c:pt>
                <c:pt idx="2717">
                  <c:v>94.337000000000003</c:v>
                </c:pt>
                <c:pt idx="2718">
                  <c:v>93.745999999999995</c:v>
                </c:pt>
                <c:pt idx="2719">
                  <c:v>93.22</c:v>
                </c:pt>
                <c:pt idx="2720">
                  <c:v>92.694000000000003</c:v>
                </c:pt>
                <c:pt idx="2721">
                  <c:v>92.233999999999995</c:v>
                </c:pt>
                <c:pt idx="2722">
                  <c:v>91.709000000000003</c:v>
                </c:pt>
                <c:pt idx="2723">
                  <c:v>91.248999999999995</c:v>
                </c:pt>
                <c:pt idx="2724">
                  <c:v>90.789000000000001</c:v>
                </c:pt>
                <c:pt idx="2725">
                  <c:v>90.263000000000005</c:v>
                </c:pt>
                <c:pt idx="2726">
                  <c:v>89.805999999999983</c:v>
                </c:pt>
                <c:pt idx="2727">
                  <c:v>89.448000000000022</c:v>
                </c:pt>
                <c:pt idx="2728">
                  <c:v>89.04</c:v>
                </c:pt>
                <c:pt idx="2729">
                  <c:v>88.631</c:v>
                </c:pt>
                <c:pt idx="2730">
                  <c:v>88.274000000000001</c:v>
                </c:pt>
                <c:pt idx="2731">
                  <c:v>87.864999999999995</c:v>
                </c:pt>
                <c:pt idx="2732">
                  <c:v>87.507999999999996</c:v>
                </c:pt>
                <c:pt idx="2733">
                  <c:v>87.099000000000004</c:v>
                </c:pt>
                <c:pt idx="2734">
                  <c:v>86.741000000000227</c:v>
                </c:pt>
                <c:pt idx="2735">
                  <c:v>86.332999999999998</c:v>
                </c:pt>
                <c:pt idx="2736">
                  <c:v>85.974999999999994</c:v>
                </c:pt>
                <c:pt idx="2737">
                  <c:v>85.617999999999995</c:v>
                </c:pt>
                <c:pt idx="2738">
                  <c:v>85.311000000000007</c:v>
                </c:pt>
                <c:pt idx="2739">
                  <c:v>84.953999999999994</c:v>
                </c:pt>
                <c:pt idx="2740">
                  <c:v>84.596000000000004</c:v>
                </c:pt>
                <c:pt idx="2741">
                  <c:v>84.29</c:v>
                </c:pt>
                <c:pt idx="2742">
                  <c:v>83.983999999999995</c:v>
                </c:pt>
                <c:pt idx="2743">
                  <c:v>83.676999999999978</c:v>
                </c:pt>
                <c:pt idx="2744">
                  <c:v>83.32</c:v>
                </c:pt>
                <c:pt idx="2745">
                  <c:v>83.013000000000005</c:v>
                </c:pt>
                <c:pt idx="2746">
                  <c:v>82.757999999999996</c:v>
                </c:pt>
                <c:pt idx="2747">
                  <c:v>82.450999999999993</c:v>
                </c:pt>
                <c:pt idx="2748">
                  <c:v>82.144999999999996</c:v>
                </c:pt>
                <c:pt idx="2749">
                  <c:v>81.838999999999999</c:v>
                </c:pt>
                <c:pt idx="2750">
                  <c:v>81.582999999999998</c:v>
                </c:pt>
                <c:pt idx="2751">
                  <c:v>81.277000000000001</c:v>
                </c:pt>
                <c:pt idx="2752">
                  <c:v>80.97</c:v>
                </c:pt>
                <c:pt idx="2753">
                  <c:v>80.715000000000003</c:v>
                </c:pt>
                <c:pt idx="2754">
                  <c:v>80.459999999999994</c:v>
                </c:pt>
                <c:pt idx="2755">
                  <c:v>80.152999999999949</c:v>
                </c:pt>
                <c:pt idx="2756">
                  <c:v>79.887999999999991</c:v>
                </c:pt>
                <c:pt idx="2757">
                  <c:v>79.644999999999996</c:v>
                </c:pt>
                <c:pt idx="2758">
                  <c:v>79.403000000000006</c:v>
                </c:pt>
                <c:pt idx="2759">
                  <c:v>79.200999999999993</c:v>
                </c:pt>
                <c:pt idx="2760">
                  <c:v>79</c:v>
                </c:pt>
                <c:pt idx="2761">
                  <c:v>78.798000000000002</c:v>
                </c:pt>
                <c:pt idx="2762">
                  <c:v>78.596000000000004</c:v>
                </c:pt>
                <c:pt idx="2763">
                  <c:v>78.394000000000005</c:v>
                </c:pt>
                <c:pt idx="2764">
                  <c:v>78.151999999999987</c:v>
                </c:pt>
                <c:pt idx="2765">
                  <c:v>77.95</c:v>
                </c:pt>
                <c:pt idx="2766">
                  <c:v>77.748999999999995</c:v>
                </c:pt>
                <c:pt idx="2767">
                  <c:v>77.546999999999997</c:v>
                </c:pt>
                <c:pt idx="2768">
                  <c:v>77.384999999999991</c:v>
                </c:pt>
                <c:pt idx="2769">
                  <c:v>77.183999999999983</c:v>
                </c:pt>
                <c:pt idx="2770">
                  <c:v>76.982000000000014</c:v>
                </c:pt>
                <c:pt idx="2771">
                  <c:v>76.819999999999993</c:v>
                </c:pt>
                <c:pt idx="2772">
                  <c:v>76.619</c:v>
                </c:pt>
                <c:pt idx="2773">
                  <c:v>76.456999999999994</c:v>
                </c:pt>
                <c:pt idx="2774">
                  <c:v>76.254999999999995</c:v>
                </c:pt>
                <c:pt idx="2775">
                  <c:v>76.054000000000002</c:v>
                </c:pt>
                <c:pt idx="2776">
                  <c:v>75.85199999999999</c:v>
                </c:pt>
                <c:pt idx="2777">
                  <c:v>75.649999999999991</c:v>
                </c:pt>
                <c:pt idx="2778">
                  <c:v>75.448000000000022</c:v>
                </c:pt>
                <c:pt idx="2779">
                  <c:v>75.287000000000006</c:v>
                </c:pt>
                <c:pt idx="2780">
                  <c:v>75.045000000000002</c:v>
                </c:pt>
                <c:pt idx="2781">
                  <c:v>74.843000000000004</c:v>
                </c:pt>
                <c:pt idx="2782">
                  <c:v>74.641000000000005</c:v>
                </c:pt>
                <c:pt idx="2783">
                  <c:v>74.438999999999993</c:v>
                </c:pt>
                <c:pt idx="2784">
                  <c:v>74.277999999999992</c:v>
                </c:pt>
                <c:pt idx="2785">
                  <c:v>74.075999999999979</c:v>
                </c:pt>
                <c:pt idx="2786">
                  <c:v>73.873999999999981</c:v>
                </c:pt>
                <c:pt idx="2787">
                  <c:v>73.671999999999983</c:v>
                </c:pt>
                <c:pt idx="2788">
                  <c:v>73.510999999999996</c:v>
                </c:pt>
                <c:pt idx="2789">
                  <c:v>73.308999999999983</c:v>
                </c:pt>
                <c:pt idx="2790">
                  <c:v>73.147999999999996</c:v>
                </c:pt>
                <c:pt idx="2791">
                  <c:v>72.946000000000026</c:v>
                </c:pt>
                <c:pt idx="2792">
                  <c:v>72.784999999999997</c:v>
                </c:pt>
                <c:pt idx="2793">
                  <c:v>72.622999999999948</c:v>
                </c:pt>
                <c:pt idx="2794">
                  <c:v>72.462000000000003</c:v>
                </c:pt>
                <c:pt idx="2795">
                  <c:v>72.260000000000005</c:v>
                </c:pt>
                <c:pt idx="2796">
                  <c:v>72.099000000000004</c:v>
                </c:pt>
                <c:pt idx="2797">
                  <c:v>71.897000000000006</c:v>
                </c:pt>
                <c:pt idx="2798">
                  <c:v>71.694999999999993</c:v>
                </c:pt>
                <c:pt idx="2799">
                  <c:v>71.534000000000006</c:v>
                </c:pt>
                <c:pt idx="2800">
                  <c:v>71.331999999999994</c:v>
                </c:pt>
                <c:pt idx="2801">
                  <c:v>71.13</c:v>
                </c:pt>
                <c:pt idx="2802">
                  <c:v>70.927999999999997</c:v>
                </c:pt>
                <c:pt idx="2803">
                  <c:v>70.766999999999996</c:v>
                </c:pt>
                <c:pt idx="2804">
                  <c:v>70.565000000000012</c:v>
                </c:pt>
                <c:pt idx="2805">
                  <c:v>70.363</c:v>
                </c:pt>
                <c:pt idx="2806">
                  <c:v>70.161000000000001</c:v>
                </c:pt>
                <c:pt idx="2807">
                  <c:v>69.989000000000004</c:v>
                </c:pt>
                <c:pt idx="2808">
                  <c:v>69.823999999999998</c:v>
                </c:pt>
                <c:pt idx="2809">
                  <c:v>69.692999999999998</c:v>
                </c:pt>
                <c:pt idx="2810">
                  <c:v>69.561000000000007</c:v>
                </c:pt>
                <c:pt idx="2811">
                  <c:v>69.430000000000007</c:v>
                </c:pt>
                <c:pt idx="2812">
                  <c:v>69.299000000000007</c:v>
                </c:pt>
                <c:pt idx="2813">
                  <c:v>69.2</c:v>
                </c:pt>
                <c:pt idx="2814">
                  <c:v>69.036000000000001</c:v>
                </c:pt>
                <c:pt idx="2815">
                  <c:v>68.903999999999996</c:v>
                </c:pt>
                <c:pt idx="2816">
                  <c:v>68.772999999999982</c:v>
                </c:pt>
                <c:pt idx="2817">
                  <c:v>68.641000000000005</c:v>
                </c:pt>
                <c:pt idx="2818">
                  <c:v>68.510000000000005</c:v>
                </c:pt>
                <c:pt idx="2819">
                  <c:v>68.346000000000004</c:v>
                </c:pt>
                <c:pt idx="2820">
                  <c:v>68.214000000000027</c:v>
                </c:pt>
                <c:pt idx="2821">
                  <c:v>68.082999999999998</c:v>
                </c:pt>
                <c:pt idx="2822">
                  <c:v>67.983999999999995</c:v>
                </c:pt>
                <c:pt idx="2823">
                  <c:v>67.85299999999998</c:v>
                </c:pt>
                <c:pt idx="2824">
                  <c:v>67.721000000000004</c:v>
                </c:pt>
                <c:pt idx="2825">
                  <c:v>67.59</c:v>
                </c:pt>
                <c:pt idx="2826">
                  <c:v>67.491000000000227</c:v>
                </c:pt>
                <c:pt idx="2827">
                  <c:v>67.36</c:v>
                </c:pt>
                <c:pt idx="2828">
                  <c:v>67.228999999999999</c:v>
                </c:pt>
                <c:pt idx="2829">
                  <c:v>67.096999999999994</c:v>
                </c:pt>
                <c:pt idx="2830">
                  <c:v>66.965999999999994</c:v>
                </c:pt>
                <c:pt idx="2831">
                  <c:v>66.834000000000003</c:v>
                </c:pt>
                <c:pt idx="2832">
                  <c:v>66.703000000000003</c:v>
                </c:pt>
                <c:pt idx="2833">
                  <c:v>66.570999999999998</c:v>
                </c:pt>
                <c:pt idx="2834">
                  <c:v>66.472999999999999</c:v>
                </c:pt>
                <c:pt idx="2835">
                  <c:v>66.340999999999994</c:v>
                </c:pt>
                <c:pt idx="2836">
                  <c:v>66.242999999999995</c:v>
                </c:pt>
                <c:pt idx="2837">
                  <c:v>66.111000000000004</c:v>
                </c:pt>
                <c:pt idx="2838">
                  <c:v>65.98</c:v>
                </c:pt>
                <c:pt idx="2839">
                  <c:v>65.881</c:v>
                </c:pt>
                <c:pt idx="2840">
                  <c:v>65.75</c:v>
                </c:pt>
                <c:pt idx="2841">
                  <c:v>65.619</c:v>
                </c:pt>
                <c:pt idx="2842">
                  <c:v>65.52</c:v>
                </c:pt>
                <c:pt idx="2843">
                  <c:v>65.388999999999982</c:v>
                </c:pt>
                <c:pt idx="2844">
                  <c:v>65.290000000000006</c:v>
                </c:pt>
                <c:pt idx="2845">
                  <c:v>65.158999999999978</c:v>
                </c:pt>
                <c:pt idx="2846">
                  <c:v>65.027000000000001</c:v>
                </c:pt>
                <c:pt idx="2847">
                  <c:v>64.896000000000001</c:v>
                </c:pt>
                <c:pt idx="2848">
                  <c:v>64.796999999999997</c:v>
                </c:pt>
                <c:pt idx="2849">
                  <c:v>64.698999999999998</c:v>
                </c:pt>
                <c:pt idx="2850">
                  <c:v>64.566999999999993</c:v>
                </c:pt>
                <c:pt idx="2851">
                  <c:v>64.403000000000006</c:v>
                </c:pt>
                <c:pt idx="2852">
                  <c:v>64.271000000000001</c:v>
                </c:pt>
                <c:pt idx="2853">
                  <c:v>64.14</c:v>
                </c:pt>
                <c:pt idx="2854">
                  <c:v>64.009</c:v>
                </c:pt>
                <c:pt idx="2855">
                  <c:v>63.91</c:v>
                </c:pt>
                <c:pt idx="2856">
                  <c:v>63.810999999999993</c:v>
                </c:pt>
                <c:pt idx="2857">
                  <c:v>63.68</c:v>
                </c:pt>
                <c:pt idx="2858">
                  <c:v>63.580999999999996</c:v>
                </c:pt>
                <c:pt idx="2859">
                  <c:v>63.449999999999996</c:v>
                </c:pt>
                <c:pt idx="2860">
                  <c:v>63.350999999999999</c:v>
                </c:pt>
                <c:pt idx="2861">
                  <c:v>63.253</c:v>
                </c:pt>
                <c:pt idx="2862">
                  <c:v>63.121000000000002</c:v>
                </c:pt>
                <c:pt idx="2863">
                  <c:v>63.023000000000003</c:v>
                </c:pt>
                <c:pt idx="2864">
                  <c:v>62.891000000000005</c:v>
                </c:pt>
                <c:pt idx="2865">
                  <c:v>62.793000000000013</c:v>
                </c:pt>
                <c:pt idx="2866">
                  <c:v>62.694000000000003</c:v>
                </c:pt>
                <c:pt idx="2867">
                  <c:v>62.596000000000011</c:v>
                </c:pt>
                <c:pt idx="2868">
                  <c:v>62.497</c:v>
                </c:pt>
                <c:pt idx="2869">
                  <c:v>62.399000000000001</c:v>
                </c:pt>
                <c:pt idx="2870">
                  <c:v>62.3</c:v>
                </c:pt>
                <c:pt idx="2871">
                  <c:v>62.201000000000001</c:v>
                </c:pt>
                <c:pt idx="2872">
                  <c:v>62.103000000000002</c:v>
                </c:pt>
                <c:pt idx="2873">
                  <c:v>62.004000000000005</c:v>
                </c:pt>
                <c:pt idx="2874">
                  <c:v>61.906000000000006</c:v>
                </c:pt>
                <c:pt idx="2875">
                  <c:v>61.806999999999995</c:v>
                </c:pt>
                <c:pt idx="2876">
                  <c:v>61.709000000000003</c:v>
                </c:pt>
                <c:pt idx="2877">
                  <c:v>61.61</c:v>
                </c:pt>
                <c:pt idx="2878">
                  <c:v>61.510999999999996</c:v>
                </c:pt>
                <c:pt idx="2879">
                  <c:v>61.413000000000004</c:v>
                </c:pt>
                <c:pt idx="2880">
                  <c:v>61.313999999999993</c:v>
                </c:pt>
                <c:pt idx="2881">
                  <c:v>61.216000000000001</c:v>
                </c:pt>
                <c:pt idx="2882">
                  <c:v>61.083999999999996</c:v>
                </c:pt>
                <c:pt idx="2883">
                  <c:v>61.183</c:v>
                </c:pt>
                <c:pt idx="2884">
                  <c:v>61.906000000000006</c:v>
                </c:pt>
                <c:pt idx="2885">
                  <c:v>62.661000000000001</c:v>
                </c:pt>
                <c:pt idx="2886">
                  <c:v>63.383999999999993</c:v>
                </c:pt>
                <c:pt idx="2887">
                  <c:v>64.073999999999998</c:v>
                </c:pt>
                <c:pt idx="2888">
                  <c:v>64.730999999999995</c:v>
                </c:pt>
                <c:pt idx="2889">
                  <c:v>65.388999999999982</c:v>
                </c:pt>
                <c:pt idx="2890">
                  <c:v>66.013000000000005</c:v>
                </c:pt>
                <c:pt idx="2891">
                  <c:v>66.637</c:v>
                </c:pt>
                <c:pt idx="2892">
                  <c:v>67.195999999999998</c:v>
                </c:pt>
                <c:pt idx="2893">
                  <c:v>67.754000000000005</c:v>
                </c:pt>
                <c:pt idx="2894">
                  <c:v>68.313000000000002</c:v>
                </c:pt>
                <c:pt idx="2895">
                  <c:v>68.838999999999999</c:v>
                </c:pt>
                <c:pt idx="2896">
                  <c:v>69.331000000000003</c:v>
                </c:pt>
                <c:pt idx="2897">
                  <c:v>69.823999999999998</c:v>
                </c:pt>
                <c:pt idx="2898">
                  <c:v>70.403999999999996</c:v>
                </c:pt>
                <c:pt idx="2899">
                  <c:v>70.968999999999994</c:v>
                </c:pt>
                <c:pt idx="2900">
                  <c:v>71.492999999999995</c:v>
                </c:pt>
                <c:pt idx="2901">
                  <c:v>72.018000000000001</c:v>
                </c:pt>
                <c:pt idx="2902">
                  <c:v>72.543000000000006</c:v>
                </c:pt>
                <c:pt idx="2903">
                  <c:v>72.986000000000004</c:v>
                </c:pt>
                <c:pt idx="2904">
                  <c:v>73.430000000000007</c:v>
                </c:pt>
                <c:pt idx="2905">
                  <c:v>73.873999999999981</c:v>
                </c:pt>
                <c:pt idx="2906">
                  <c:v>74.318000000000012</c:v>
                </c:pt>
                <c:pt idx="2907">
                  <c:v>74.762</c:v>
                </c:pt>
                <c:pt idx="2908">
                  <c:v>75.165999999999983</c:v>
                </c:pt>
                <c:pt idx="2909">
                  <c:v>75.569000000000003</c:v>
                </c:pt>
                <c:pt idx="2910">
                  <c:v>75.933000000000007</c:v>
                </c:pt>
                <c:pt idx="2911">
                  <c:v>76.335999999999999</c:v>
                </c:pt>
                <c:pt idx="2912">
                  <c:v>76.698999999999998</c:v>
                </c:pt>
                <c:pt idx="2913">
                  <c:v>77.063000000000002</c:v>
                </c:pt>
                <c:pt idx="2914">
                  <c:v>77.426000000000002</c:v>
                </c:pt>
                <c:pt idx="2915">
                  <c:v>77.789000000000001</c:v>
                </c:pt>
                <c:pt idx="2916">
                  <c:v>78.111999999999995</c:v>
                </c:pt>
                <c:pt idx="2917">
                  <c:v>78.474999999999994</c:v>
                </c:pt>
                <c:pt idx="2918">
                  <c:v>78.798000000000002</c:v>
                </c:pt>
                <c:pt idx="2919">
                  <c:v>79.120999999999981</c:v>
                </c:pt>
                <c:pt idx="2920">
                  <c:v>79.444000000000329</c:v>
                </c:pt>
                <c:pt idx="2921">
                  <c:v>79.725999999999999</c:v>
                </c:pt>
                <c:pt idx="2922">
                  <c:v>80.009</c:v>
                </c:pt>
                <c:pt idx="2923">
                  <c:v>80.35799999999999</c:v>
                </c:pt>
                <c:pt idx="2924">
                  <c:v>80.715000000000003</c:v>
                </c:pt>
                <c:pt idx="2925">
                  <c:v>81.072999999999979</c:v>
                </c:pt>
                <c:pt idx="2926">
                  <c:v>81.378999999999948</c:v>
                </c:pt>
                <c:pt idx="2927">
                  <c:v>81.684999999999988</c:v>
                </c:pt>
                <c:pt idx="2928">
                  <c:v>82.043000000000006</c:v>
                </c:pt>
                <c:pt idx="2929">
                  <c:v>82.349000000000004</c:v>
                </c:pt>
                <c:pt idx="2930">
                  <c:v>82.706999999999994</c:v>
                </c:pt>
                <c:pt idx="2931">
                  <c:v>82.962000000000003</c:v>
                </c:pt>
                <c:pt idx="2932">
                  <c:v>83.269000000000005</c:v>
                </c:pt>
                <c:pt idx="2933">
                  <c:v>83.574999999999989</c:v>
                </c:pt>
                <c:pt idx="2934">
                  <c:v>83.83</c:v>
                </c:pt>
                <c:pt idx="2935">
                  <c:v>84.085999999999999</c:v>
                </c:pt>
                <c:pt idx="2936">
                  <c:v>84.340999999999994</c:v>
                </c:pt>
                <c:pt idx="2937">
                  <c:v>84.596000000000004</c:v>
                </c:pt>
                <c:pt idx="2938">
                  <c:v>84.85199999999999</c:v>
                </c:pt>
                <c:pt idx="2939">
                  <c:v>85.106999999999999</c:v>
                </c:pt>
                <c:pt idx="2940">
                  <c:v>85.361999999999995</c:v>
                </c:pt>
                <c:pt idx="2941">
                  <c:v>85.617999999999995</c:v>
                </c:pt>
                <c:pt idx="2942">
                  <c:v>85.872999999999948</c:v>
                </c:pt>
                <c:pt idx="2943">
                  <c:v>86.128999999999948</c:v>
                </c:pt>
                <c:pt idx="2944">
                  <c:v>86.384</c:v>
                </c:pt>
                <c:pt idx="2945">
                  <c:v>86.587999999999994</c:v>
                </c:pt>
                <c:pt idx="2946">
                  <c:v>86.843999999999994</c:v>
                </c:pt>
                <c:pt idx="2947">
                  <c:v>87.048000000000002</c:v>
                </c:pt>
                <c:pt idx="2948">
                  <c:v>87.251999999999995</c:v>
                </c:pt>
                <c:pt idx="2949">
                  <c:v>87.405000000000001</c:v>
                </c:pt>
                <c:pt idx="2950">
                  <c:v>87.61</c:v>
                </c:pt>
                <c:pt idx="2951">
                  <c:v>87.813999999999993</c:v>
                </c:pt>
                <c:pt idx="2952">
                  <c:v>88.018000000000001</c:v>
                </c:pt>
                <c:pt idx="2953">
                  <c:v>88.221999999999994</c:v>
                </c:pt>
                <c:pt idx="2954">
                  <c:v>88.427000000000007</c:v>
                </c:pt>
                <c:pt idx="2955">
                  <c:v>88.631</c:v>
                </c:pt>
                <c:pt idx="2956">
                  <c:v>88.834999999999994</c:v>
                </c:pt>
                <c:pt idx="2957">
                  <c:v>88.989000000000004</c:v>
                </c:pt>
                <c:pt idx="2958">
                  <c:v>89.192999999999998</c:v>
                </c:pt>
                <c:pt idx="2959">
                  <c:v>89.346000000000004</c:v>
                </c:pt>
                <c:pt idx="2960">
                  <c:v>89.498999999999995</c:v>
                </c:pt>
                <c:pt idx="2961">
                  <c:v>89.703999999999994</c:v>
                </c:pt>
                <c:pt idx="2962">
                  <c:v>89.908000000000001</c:v>
                </c:pt>
                <c:pt idx="2963">
                  <c:v>90.066000000000003</c:v>
                </c:pt>
                <c:pt idx="2964">
                  <c:v>90.263000000000005</c:v>
                </c:pt>
                <c:pt idx="2965">
                  <c:v>90.525999999999982</c:v>
                </c:pt>
                <c:pt idx="2966">
                  <c:v>90.722999999999999</c:v>
                </c:pt>
                <c:pt idx="2967">
                  <c:v>90.986000000000004</c:v>
                </c:pt>
                <c:pt idx="2968">
                  <c:v>91.182999999999979</c:v>
                </c:pt>
                <c:pt idx="2969">
                  <c:v>91.38</c:v>
                </c:pt>
                <c:pt idx="2970">
                  <c:v>91.643000000000001</c:v>
                </c:pt>
                <c:pt idx="2971">
                  <c:v>91.84</c:v>
                </c:pt>
                <c:pt idx="2972">
                  <c:v>92.037000000000006</c:v>
                </c:pt>
                <c:pt idx="2973">
                  <c:v>92.168999999999983</c:v>
                </c:pt>
                <c:pt idx="2974">
                  <c:v>92.366</c:v>
                </c:pt>
                <c:pt idx="2975">
                  <c:v>92.563000000000002</c:v>
                </c:pt>
                <c:pt idx="2976">
                  <c:v>92.76</c:v>
                </c:pt>
                <c:pt idx="2977">
                  <c:v>92.891000000000005</c:v>
                </c:pt>
                <c:pt idx="2978">
                  <c:v>93.088999999999999</c:v>
                </c:pt>
                <c:pt idx="2979">
                  <c:v>93.286000000000001</c:v>
                </c:pt>
                <c:pt idx="2980">
                  <c:v>93.4170000000003</c:v>
                </c:pt>
                <c:pt idx="2981">
                  <c:v>93.614000000000004</c:v>
                </c:pt>
                <c:pt idx="2982">
                  <c:v>93.745999999999995</c:v>
                </c:pt>
                <c:pt idx="2983">
                  <c:v>93.876999999999981</c:v>
                </c:pt>
                <c:pt idx="2984">
                  <c:v>94.009</c:v>
                </c:pt>
                <c:pt idx="2985">
                  <c:v>94.14</c:v>
                </c:pt>
                <c:pt idx="2986">
                  <c:v>94.337000000000003</c:v>
                </c:pt>
                <c:pt idx="2987">
                  <c:v>94.468999999999994</c:v>
                </c:pt>
                <c:pt idx="2988">
                  <c:v>94.6</c:v>
                </c:pt>
                <c:pt idx="2989">
                  <c:v>94.796999999999997</c:v>
                </c:pt>
                <c:pt idx="2990">
                  <c:v>94.929000000000002</c:v>
                </c:pt>
                <c:pt idx="2991">
                  <c:v>95.125999999999948</c:v>
                </c:pt>
                <c:pt idx="2992">
                  <c:v>95.257000000000005</c:v>
                </c:pt>
                <c:pt idx="2993">
                  <c:v>95.453999999999994</c:v>
                </c:pt>
                <c:pt idx="2994">
                  <c:v>95.585999999999999</c:v>
                </c:pt>
                <c:pt idx="2995">
                  <c:v>95.717000000000027</c:v>
                </c:pt>
                <c:pt idx="2996">
                  <c:v>95.9140000000003</c:v>
                </c:pt>
                <c:pt idx="2997">
                  <c:v>96.046000000000006</c:v>
                </c:pt>
                <c:pt idx="2998">
                  <c:v>96.242999999999995</c:v>
                </c:pt>
                <c:pt idx="2999">
                  <c:v>96.373999999999981</c:v>
                </c:pt>
                <c:pt idx="3000">
                  <c:v>96.570999999999998</c:v>
                </c:pt>
                <c:pt idx="3001">
                  <c:v>96.703000000000003</c:v>
                </c:pt>
                <c:pt idx="3002">
                  <c:v>96.9</c:v>
                </c:pt>
                <c:pt idx="3003">
                  <c:v>97.031000000000006</c:v>
                </c:pt>
                <c:pt idx="3004">
                  <c:v>97.162999999999982</c:v>
                </c:pt>
                <c:pt idx="3005">
                  <c:v>97.293999999999997</c:v>
                </c:pt>
                <c:pt idx="3006">
                  <c:v>97.36</c:v>
                </c:pt>
                <c:pt idx="3007">
                  <c:v>97.491000000000227</c:v>
                </c:pt>
                <c:pt idx="3008">
                  <c:v>97.622999999999948</c:v>
                </c:pt>
                <c:pt idx="3009">
                  <c:v>97.688999999999979</c:v>
                </c:pt>
                <c:pt idx="3010">
                  <c:v>97.82</c:v>
                </c:pt>
                <c:pt idx="3011">
                  <c:v>97.950999999999993</c:v>
                </c:pt>
                <c:pt idx="3012">
                  <c:v>98.082999999999998</c:v>
                </c:pt>
                <c:pt idx="3013">
                  <c:v>98.214000000000027</c:v>
                </c:pt>
                <c:pt idx="3014">
                  <c:v>98.346000000000004</c:v>
                </c:pt>
                <c:pt idx="3015">
                  <c:v>98.477000000000004</c:v>
                </c:pt>
                <c:pt idx="3016">
                  <c:v>98.60899999999998</c:v>
                </c:pt>
                <c:pt idx="3017">
                  <c:v>98.673999999999978</c:v>
                </c:pt>
                <c:pt idx="3018">
                  <c:v>98.805999999999983</c:v>
                </c:pt>
                <c:pt idx="3019">
                  <c:v>98.870999999999981</c:v>
                </c:pt>
                <c:pt idx="3020">
                  <c:v>99.003</c:v>
                </c:pt>
                <c:pt idx="3021">
                  <c:v>99.134</c:v>
                </c:pt>
                <c:pt idx="3022">
                  <c:v>99.2</c:v>
                </c:pt>
                <c:pt idx="3023">
                  <c:v>99.266000000000005</c:v>
                </c:pt>
                <c:pt idx="3024">
                  <c:v>99.397000000000006</c:v>
                </c:pt>
                <c:pt idx="3025">
                  <c:v>99.462999999999994</c:v>
                </c:pt>
                <c:pt idx="3026">
                  <c:v>99.593999999999994</c:v>
                </c:pt>
                <c:pt idx="3027">
                  <c:v>99.66</c:v>
                </c:pt>
                <c:pt idx="3028">
                  <c:v>99.790999999999997</c:v>
                </c:pt>
                <c:pt idx="3029">
                  <c:v>99.856999999999999</c:v>
                </c:pt>
                <c:pt idx="3030">
                  <c:v>99.923000000000002</c:v>
                </c:pt>
                <c:pt idx="3031">
                  <c:v>100.02</c:v>
                </c:pt>
                <c:pt idx="3032">
                  <c:v>100.039</c:v>
                </c:pt>
                <c:pt idx="3033">
                  <c:v>100.07899999999998</c:v>
                </c:pt>
                <c:pt idx="3034">
                  <c:v>100.098</c:v>
                </c:pt>
                <c:pt idx="3035">
                  <c:v>100.11799999999999</c:v>
                </c:pt>
                <c:pt idx="3036">
                  <c:v>100.157</c:v>
                </c:pt>
                <c:pt idx="3037">
                  <c:v>100.196</c:v>
                </c:pt>
                <c:pt idx="3038">
                  <c:v>100.21599999999999</c:v>
                </c:pt>
                <c:pt idx="3039">
                  <c:v>100.255</c:v>
                </c:pt>
                <c:pt idx="3040">
                  <c:v>100.27500000000001</c:v>
                </c:pt>
                <c:pt idx="3041">
                  <c:v>100.295</c:v>
                </c:pt>
                <c:pt idx="3042">
                  <c:v>100.334</c:v>
                </c:pt>
                <c:pt idx="3043">
                  <c:v>100.354</c:v>
                </c:pt>
                <c:pt idx="3044">
                  <c:v>100.37299999999998</c:v>
                </c:pt>
                <c:pt idx="3045">
                  <c:v>100.393</c:v>
                </c:pt>
                <c:pt idx="3046">
                  <c:v>100.432</c:v>
                </c:pt>
                <c:pt idx="3047">
                  <c:v>100.452</c:v>
                </c:pt>
                <c:pt idx="3048">
                  <c:v>100.49100000000027</c:v>
                </c:pt>
                <c:pt idx="3049">
                  <c:v>100.51100000000002</c:v>
                </c:pt>
                <c:pt idx="3050">
                  <c:v>100.55</c:v>
                </c:pt>
                <c:pt idx="3051">
                  <c:v>100.57</c:v>
                </c:pt>
                <c:pt idx="3052">
                  <c:v>100.60899999999998</c:v>
                </c:pt>
                <c:pt idx="3053">
                  <c:v>100.62899999999998</c:v>
                </c:pt>
                <c:pt idx="3054">
                  <c:v>100.648</c:v>
                </c:pt>
                <c:pt idx="3055">
                  <c:v>100.68799999999999</c:v>
                </c:pt>
                <c:pt idx="3056">
                  <c:v>100.70699999999999</c:v>
                </c:pt>
                <c:pt idx="3057">
                  <c:v>100.74600000000002</c:v>
                </c:pt>
                <c:pt idx="3058">
                  <c:v>100.76600000000002</c:v>
                </c:pt>
                <c:pt idx="3059">
                  <c:v>100.80500000000001</c:v>
                </c:pt>
                <c:pt idx="3060">
                  <c:v>100.82499999999999</c:v>
                </c:pt>
                <c:pt idx="3061">
                  <c:v>100.845</c:v>
                </c:pt>
                <c:pt idx="3062">
                  <c:v>100.864</c:v>
                </c:pt>
                <c:pt idx="3063">
                  <c:v>100.76600000000002</c:v>
                </c:pt>
                <c:pt idx="3064">
                  <c:v>100.62899999999998</c:v>
                </c:pt>
                <c:pt idx="3065">
                  <c:v>100.471</c:v>
                </c:pt>
                <c:pt idx="3066">
                  <c:v>100.334</c:v>
                </c:pt>
                <c:pt idx="3067">
                  <c:v>100.17700000000001</c:v>
                </c:pt>
                <c:pt idx="3068">
                  <c:v>100.039</c:v>
                </c:pt>
                <c:pt idx="3069">
                  <c:v>99.593999999999994</c:v>
                </c:pt>
                <c:pt idx="3070">
                  <c:v>99.134</c:v>
                </c:pt>
                <c:pt idx="3071">
                  <c:v>98.60899999999998</c:v>
                </c:pt>
                <c:pt idx="3072">
                  <c:v>98.082999999999998</c:v>
                </c:pt>
                <c:pt idx="3073">
                  <c:v>97.622999999999948</c:v>
                </c:pt>
                <c:pt idx="3074">
                  <c:v>97.031000000000006</c:v>
                </c:pt>
                <c:pt idx="3075">
                  <c:v>96.506</c:v>
                </c:pt>
                <c:pt idx="3076">
                  <c:v>96.046000000000006</c:v>
                </c:pt>
                <c:pt idx="3077">
                  <c:v>95.52</c:v>
                </c:pt>
                <c:pt idx="3078">
                  <c:v>94.994000000000227</c:v>
                </c:pt>
                <c:pt idx="3079">
                  <c:v>94.468999999999994</c:v>
                </c:pt>
                <c:pt idx="3080">
                  <c:v>93.943000000000026</c:v>
                </c:pt>
                <c:pt idx="3081">
                  <c:v>93.4170000000003</c:v>
                </c:pt>
                <c:pt idx="3082">
                  <c:v>92.956999999999994</c:v>
                </c:pt>
                <c:pt idx="3083">
                  <c:v>92.430999999999997</c:v>
                </c:pt>
                <c:pt idx="3084">
                  <c:v>91.906000000000006</c:v>
                </c:pt>
                <c:pt idx="3085">
                  <c:v>91.446000000000026</c:v>
                </c:pt>
                <c:pt idx="3086">
                  <c:v>90.986000000000004</c:v>
                </c:pt>
                <c:pt idx="3087">
                  <c:v>90.525999999999982</c:v>
                </c:pt>
                <c:pt idx="3088">
                  <c:v>90.066000000000003</c:v>
                </c:pt>
                <c:pt idx="3089">
                  <c:v>89.703999999999994</c:v>
                </c:pt>
                <c:pt idx="3090">
                  <c:v>89.346000000000004</c:v>
                </c:pt>
                <c:pt idx="3091">
                  <c:v>88.989000000000004</c:v>
                </c:pt>
                <c:pt idx="3092">
                  <c:v>88.631</c:v>
                </c:pt>
                <c:pt idx="3093">
                  <c:v>88.274000000000001</c:v>
                </c:pt>
                <c:pt idx="3094">
                  <c:v>87.915999999999997</c:v>
                </c:pt>
                <c:pt idx="3095">
                  <c:v>87.558999999999983</c:v>
                </c:pt>
                <c:pt idx="3096">
                  <c:v>87.200999999999993</c:v>
                </c:pt>
                <c:pt idx="3097">
                  <c:v>86.843999999999994</c:v>
                </c:pt>
                <c:pt idx="3098">
                  <c:v>86.537000000000006</c:v>
                </c:pt>
                <c:pt idx="3099">
                  <c:v>86.230999999999995</c:v>
                </c:pt>
                <c:pt idx="3100">
                  <c:v>85.872999999999948</c:v>
                </c:pt>
                <c:pt idx="3101">
                  <c:v>85.566999999999993</c:v>
                </c:pt>
                <c:pt idx="3102">
                  <c:v>85.209000000000003</c:v>
                </c:pt>
                <c:pt idx="3103">
                  <c:v>84.903000000000006</c:v>
                </c:pt>
                <c:pt idx="3104">
                  <c:v>84.596000000000004</c:v>
                </c:pt>
                <c:pt idx="3105">
                  <c:v>84.29</c:v>
                </c:pt>
                <c:pt idx="3106">
                  <c:v>83.983999999999995</c:v>
                </c:pt>
                <c:pt idx="3107">
                  <c:v>83.676999999999978</c:v>
                </c:pt>
                <c:pt idx="3108">
                  <c:v>83.370999999999981</c:v>
                </c:pt>
                <c:pt idx="3109">
                  <c:v>83.063999999999993</c:v>
                </c:pt>
                <c:pt idx="3110">
                  <c:v>82.757999999999996</c:v>
                </c:pt>
                <c:pt idx="3111">
                  <c:v>82.450999999999993</c:v>
                </c:pt>
                <c:pt idx="3112">
                  <c:v>82.195999999999998</c:v>
                </c:pt>
                <c:pt idx="3113">
                  <c:v>81.89</c:v>
                </c:pt>
                <c:pt idx="3114">
                  <c:v>81.582999999999998</c:v>
                </c:pt>
                <c:pt idx="3115">
                  <c:v>81.277000000000001</c:v>
                </c:pt>
                <c:pt idx="3116">
                  <c:v>80.97</c:v>
                </c:pt>
                <c:pt idx="3117">
                  <c:v>80.664000000000001</c:v>
                </c:pt>
                <c:pt idx="3118">
                  <c:v>80.35799999999999</c:v>
                </c:pt>
                <c:pt idx="3119">
                  <c:v>80.10199999999999</c:v>
                </c:pt>
                <c:pt idx="3120">
                  <c:v>79.846999999999994</c:v>
                </c:pt>
                <c:pt idx="3121">
                  <c:v>79.644999999999996</c:v>
                </c:pt>
                <c:pt idx="3122">
                  <c:v>79.444000000000329</c:v>
                </c:pt>
                <c:pt idx="3123">
                  <c:v>79.242000000000004</c:v>
                </c:pt>
                <c:pt idx="3124">
                  <c:v>79.040000000000006</c:v>
                </c:pt>
                <c:pt idx="3125">
                  <c:v>78.798000000000002</c:v>
                </c:pt>
                <c:pt idx="3126">
                  <c:v>78.596000000000004</c:v>
                </c:pt>
                <c:pt idx="3127">
                  <c:v>78.394000000000005</c:v>
                </c:pt>
                <c:pt idx="3128">
                  <c:v>78.191999999999993</c:v>
                </c:pt>
                <c:pt idx="3129">
                  <c:v>77.95</c:v>
                </c:pt>
                <c:pt idx="3130">
                  <c:v>77.748999999999995</c:v>
                </c:pt>
                <c:pt idx="3131">
                  <c:v>77.546999999999997</c:v>
                </c:pt>
                <c:pt idx="3132">
                  <c:v>77.345000000000013</c:v>
                </c:pt>
                <c:pt idx="3133">
                  <c:v>77.143000000000001</c:v>
                </c:pt>
                <c:pt idx="3134">
                  <c:v>76.941000000000329</c:v>
                </c:pt>
                <c:pt idx="3135">
                  <c:v>76.78</c:v>
                </c:pt>
                <c:pt idx="3136">
                  <c:v>76.577999999999989</c:v>
                </c:pt>
                <c:pt idx="3137">
                  <c:v>76.375999999999948</c:v>
                </c:pt>
                <c:pt idx="3138">
                  <c:v>76.174999999999983</c:v>
                </c:pt>
                <c:pt idx="3139">
                  <c:v>75.972999999999999</c:v>
                </c:pt>
                <c:pt idx="3140">
                  <c:v>75.811000000000007</c:v>
                </c:pt>
                <c:pt idx="3141">
                  <c:v>75.649999999999991</c:v>
                </c:pt>
                <c:pt idx="3142">
                  <c:v>75.448000000000022</c:v>
                </c:pt>
                <c:pt idx="3143">
                  <c:v>75.287000000000006</c:v>
                </c:pt>
                <c:pt idx="3144">
                  <c:v>75.084999999999994</c:v>
                </c:pt>
                <c:pt idx="3145">
                  <c:v>74.924000000000007</c:v>
                </c:pt>
                <c:pt idx="3146">
                  <c:v>74.721999999999994</c:v>
                </c:pt>
                <c:pt idx="3147">
                  <c:v>74.56</c:v>
                </c:pt>
                <c:pt idx="3148">
                  <c:v>74.399000000000001</c:v>
                </c:pt>
                <c:pt idx="3149">
                  <c:v>74.236999999999995</c:v>
                </c:pt>
                <c:pt idx="3150">
                  <c:v>74.036000000000001</c:v>
                </c:pt>
                <c:pt idx="3151">
                  <c:v>73.873999999999981</c:v>
                </c:pt>
                <c:pt idx="3152">
                  <c:v>73.712999999999994</c:v>
                </c:pt>
                <c:pt idx="3153">
                  <c:v>73.551000000000002</c:v>
                </c:pt>
                <c:pt idx="3154">
                  <c:v>73.349999999999994</c:v>
                </c:pt>
                <c:pt idx="3155">
                  <c:v>73.147999999999996</c:v>
                </c:pt>
                <c:pt idx="3156">
                  <c:v>72.986000000000004</c:v>
                </c:pt>
                <c:pt idx="3157">
                  <c:v>72.824999999999989</c:v>
                </c:pt>
                <c:pt idx="3158">
                  <c:v>72.622999999999948</c:v>
                </c:pt>
                <c:pt idx="3159">
                  <c:v>72.462000000000003</c:v>
                </c:pt>
                <c:pt idx="3160">
                  <c:v>72.3</c:v>
                </c:pt>
                <c:pt idx="3161">
                  <c:v>72.099000000000004</c:v>
                </c:pt>
                <c:pt idx="3162">
                  <c:v>71.937000000000026</c:v>
                </c:pt>
                <c:pt idx="3163">
                  <c:v>71.775999999999982</c:v>
                </c:pt>
                <c:pt idx="3164">
                  <c:v>71.573999999999998</c:v>
                </c:pt>
                <c:pt idx="3165">
                  <c:v>71.412999999999997</c:v>
                </c:pt>
                <c:pt idx="3166">
                  <c:v>71.211000000000027</c:v>
                </c:pt>
                <c:pt idx="3167">
                  <c:v>71.049000000000007</c:v>
                </c:pt>
                <c:pt idx="3168">
                  <c:v>70.887999999999991</c:v>
                </c:pt>
                <c:pt idx="3169">
                  <c:v>70.725999999999999</c:v>
                </c:pt>
                <c:pt idx="3170">
                  <c:v>70.565000000000012</c:v>
                </c:pt>
                <c:pt idx="3171">
                  <c:v>70.403999999999996</c:v>
                </c:pt>
                <c:pt idx="3172">
                  <c:v>70.242000000000004</c:v>
                </c:pt>
                <c:pt idx="3173">
                  <c:v>70.040000000000006</c:v>
                </c:pt>
                <c:pt idx="3174">
                  <c:v>69.923000000000002</c:v>
                </c:pt>
                <c:pt idx="3175">
                  <c:v>69.759</c:v>
                </c:pt>
                <c:pt idx="3176">
                  <c:v>69.626999999999981</c:v>
                </c:pt>
                <c:pt idx="3177">
                  <c:v>69.495999999999995</c:v>
                </c:pt>
                <c:pt idx="3178">
                  <c:v>69.331000000000003</c:v>
                </c:pt>
                <c:pt idx="3179">
                  <c:v>69.2</c:v>
                </c:pt>
                <c:pt idx="3180">
                  <c:v>69.069000000000003</c:v>
                </c:pt>
                <c:pt idx="3181">
                  <c:v>68.903999999999996</c:v>
                </c:pt>
                <c:pt idx="3182">
                  <c:v>68.772999999999982</c:v>
                </c:pt>
                <c:pt idx="3183">
                  <c:v>68.641000000000005</c:v>
                </c:pt>
                <c:pt idx="3184">
                  <c:v>68.510000000000005</c:v>
                </c:pt>
                <c:pt idx="3185">
                  <c:v>68.378999999999948</c:v>
                </c:pt>
                <c:pt idx="3186">
                  <c:v>68.247000000000227</c:v>
                </c:pt>
                <c:pt idx="3187">
                  <c:v>68.116</c:v>
                </c:pt>
                <c:pt idx="3188">
                  <c:v>67.983999999999995</c:v>
                </c:pt>
                <c:pt idx="3189">
                  <c:v>67.85299999999998</c:v>
                </c:pt>
                <c:pt idx="3190">
                  <c:v>67.721000000000004</c:v>
                </c:pt>
                <c:pt idx="3191">
                  <c:v>67.59</c:v>
                </c:pt>
                <c:pt idx="3192">
                  <c:v>67.491000000000227</c:v>
                </c:pt>
                <c:pt idx="3193">
                  <c:v>67.36</c:v>
                </c:pt>
                <c:pt idx="3194">
                  <c:v>67.228999999999999</c:v>
                </c:pt>
                <c:pt idx="3195">
                  <c:v>67.096999999999994</c:v>
                </c:pt>
                <c:pt idx="3196">
                  <c:v>66.965999999999994</c:v>
                </c:pt>
                <c:pt idx="3197">
                  <c:v>66.834000000000003</c:v>
                </c:pt>
                <c:pt idx="3198">
                  <c:v>66.703000000000003</c:v>
                </c:pt>
                <c:pt idx="3199">
                  <c:v>66.570999999999998</c:v>
                </c:pt>
                <c:pt idx="3200">
                  <c:v>66.472999999999999</c:v>
                </c:pt>
                <c:pt idx="3201">
                  <c:v>66.373999999999981</c:v>
                </c:pt>
                <c:pt idx="3202">
                  <c:v>66.275999999999982</c:v>
                </c:pt>
                <c:pt idx="3203">
                  <c:v>66.144000000000005</c:v>
                </c:pt>
                <c:pt idx="3204">
                  <c:v>66.046000000000006</c:v>
                </c:pt>
                <c:pt idx="3205">
                  <c:v>65.9140000000003</c:v>
                </c:pt>
                <c:pt idx="3206">
                  <c:v>65.783000000000001</c:v>
                </c:pt>
                <c:pt idx="3207">
                  <c:v>65.683999999999983</c:v>
                </c:pt>
                <c:pt idx="3208">
                  <c:v>65.552999999999983</c:v>
                </c:pt>
                <c:pt idx="3209">
                  <c:v>65.453999999999994</c:v>
                </c:pt>
                <c:pt idx="3210">
                  <c:v>65.322999999999979</c:v>
                </c:pt>
                <c:pt idx="3211">
                  <c:v>65.191000000000003</c:v>
                </c:pt>
                <c:pt idx="3212">
                  <c:v>65.093000000000004</c:v>
                </c:pt>
                <c:pt idx="3213">
                  <c:v>64.994000000000227</c:v>
                </c:pt>
                <c:pt idx="3214">
                  <c:v>64.863</c:v>
                </c:pt>
                <c:pt idx="3215">
                  <c:v>64.763999999999996</c:v>
                </c:pt>
                <c:pt idx="3216">
                  <c:v>64.698999999999998</c:v>
                </c:pt>
                <c:pt idx="3217">
                  <c:v>64.599999999999994</c:v>
                </c:pt>
                <c:pt idx="3218">
                  <c:v>64.468999999999994</c:v>
                </c:pt>
                <c:pt idx="3219">
                  <c:v>64.36999999999999</c:v>
                </c:pt>
                <c:pt idx="3220">
                  <c:v>64.271000000000001</c:v>
                </c:pt>
                <c:pt idx="3221">
                  <c:v>64.14</c:v>
                </c:pt>
                <c:pt idx="3222">
                  <c:v>64.040999999999997</c:v>
                </c:pt>
                <c:pt idx="3223">
                  <c:v>63.91</c:v>
                </c:pt>
                <c:pt idx="3224">
                  <c:v>63.779000000000003</c:v>
                </c:pt>
                <c:pt idx="3225">
                  <c:v>63.68</c:v>
                </c:pt>
                <c:pt idx="3226">
                  <c:v>63.580999999999996</c:v>
                </c:pt>
                <c:pt idx="3227">
                  <c:v>63.483000000000004</c:v>
                </c:pt>
                <c:pt idx="3228">
                  <c:v>63.350999999999999</c:v>
                </c:pt>
                <c:pt idx="3229">
                  <c:v>63.253</c:v>
                </c:pt>
                <c:pt idx="3230">
                  <c:v>63.153999999999996</c:v>
                </c:pt>
                <c:pt idx="3231">
                  <c:v>63.023000000000003</c:v>
                </c:pt>
                <c:pt idx="3232">
                  <c:v>62.924000000000007</c:v>
                </c:pt>
                <c:pt idx="3233">
                  <c:v>62.826000000000001</c:v>
                </c:pt>
                <c:pt idx="3234">
                  <c:v>62.694000000000003</c:v>
                </c:pt>
                <c:pt idx="3235">
                  <c:v>62.596000000000011</c:v>
                </c:pt>
                <c:pt idx="3236">
                  <c:v>62.497</c:v>
                </c:pt>
                <c:pt idx="3237">
                  <c:v>62.366</c:v>
                </c:pt>
                <c:pt idx="3238">
                  <c:v>62.267000000000003</c:v>
                </c:pt>
                <c:pt idx="3239">
                  <c:v>62.136000000000003</c:v>
                </c:pt>
                <c:pt idx="3240">
                  <c:v>62.037000000000006</c:v>
                </c:pt>
                <c:pt idx="3241">
                  <c:v>61.939</c:v>
                </c:pt>
                <c:pt idx="3242">
                  <c:v>61.839999999999996</c:v>
                </c:pt>
                <c:pt idx="3243">
                  <c:v>62.464000000000006</c:v>
                </c:pt>
                <c:pt idx="3244">
                  <c:v>63.220000000000013</c:v>
                </c:pt>
                <c:pt idx="3245">
                  <c:v>63.91</c:v>
                </c:pt>
                <c:pt idx="3246">
                  <c:v>64.599999999999994</c:v>
                </c:pt>
                <c:pt idx="3247">
                  <c:v>65.257000000000005</c:v>
                </c:pt>
                <c:pt idx="3248">
                  <c:v>65.881</c:v>
                </c:pt>
                <c:pt idx="3249">
                  <c:v>66.506</c:v>
                </c:pt>
                <c:pt idx="3250">
                  <c:v>67.096999999999994</c:v>
                </c:pt>
                <c:pt idx="3251">
                  <c:v>67.688999999999979</c:v>
                </c:pt>
                <c:pt idx="3252">
                  <c:v>68.247000000000227</c:v>
                </c:pt>
                <c:pt idx="3253">
                  <c:v>68.772999999999982</c:v>
                </c:pt>
                <c:pt idx="3254">
                  <c:v>69.266000000000005</c:v>
                </c:pt>
                <c:pt idx="3255">
                  <c:v>69.759</c:v>
                </c:pt>
                <c:pt idx="3256">
                  <c:v>70.322999999999979</c:v>
                </c:pt>
                <c:pt idx="3257">
                  <c:v>70.887999999999991</c:v>
                </c:pt>
                <c:pt idx="3258">
                  <c:v>71.453000000000003</c:v>
                </c:pt>
                <c:pt idx="3259">
                  <c:v>72.018000000000001</c:v>
                </c:pt>
                <c:pt idx="3260">
                  <c:v>72.543000000000006</c:v>
                </c:pt>
                <c:pt idx="3261">
                  <c:v>73.066999999999993</c:v>
                </c:pt>
                <c:pt idx="3262">
                  <c:v>73.551000000000002</c:v>
                </c:pt>
                <c:pt idx="3263">
                  <c:v>74.036000000000001</c:v>
                </c:pt>
                <c:pt idx="3264">
                  <c:v>74.48</c:v>
                </c:pt>
                <c:pt idx="3265">
                  <c:v>74.964000000000027</c:v>
                </c:pt>
                <c:pt idx="3266">
                  <c:v>75.367999999999995</c:v>
                </c:pt>
                <c:pt idx="3267">
                  <c:v>75.811000000000007</c:v>
                </c:pt>
                <c:pt idx="3268">
                  <c:v>76.215000000000003</c:v>
                </c:pt>
                <c:pt idx="3269">
                  <c:v>76.577999999999989</c:v>
                </c:pt>
                <c:pt idx="3270">
                  <c:v>76.941000000000329</c:v>
                </c:pt>
                <c:pt idx="3271">
                  <c:v>77.304999999999993</c:v>
                </c:pt>
                <c:pt idx="3272">
                  <c:v>77.667999999999992</c:v>
                </c:pt>
                <c:pt idx="3273">
                  <c:v>78.031000000000006</c:v>
                </c:pt>
                <c:pt idx="3274">
                  <c:v>78.394000000000005</c:v>
                </c:pt>
                <c:pt idx="3275">
                  <c:v>78.717000000000027</c:v>
                </c:pt>
                <c:pt idx="3276">
                  <c:v>79.040000000000006</c:v>
                </c:pt>
                <c:pt idx="3277">
                  <c:v>79.363</c:v>
                </c:pt>
                <c:pt idx="3278">
                  <c:v>79.644999999999996</c:v>
                </c:pt>
                <c:pt idx="3279">
                  <c:v>79.927999999999997</c:v>
                </c:pt>
                <c:pt idx="3280">
                  <c:v>80.254999999999995</c:v>
                </c:pt>
                <c:pt idx="3281">
                  <c:v>80.613</c:v>
                </c:pt>
                <c:pt idx="3282">
                  <c:v>80.97</c:v>
                </c:pt>
                <c:pt idx="3283">
                  <c:v>81.327999999999989</c:v>
                </c:pt>
                <c:pt idx="3284">
                  <c:v>81.634</c:v>
                </c:pt>
                <c:pt idx="3285">
                  <c:v>81.941000000000329</c:v>
                </c:pt>
                <c:pt idx="3286">
                  <c:v>82.298000000000002</c:v>
                </c:pt>
                <c:pt idx="3287">
                  <c:v>82.655999999999949</c:v>
                </c:pt>
                <c:pt idx="3288">
                  <c:v>83.013000000000005</c:v>
                </c:pt>
                <c:pt idx="3289">
                  <c:v>83.32</c:v>
                </c:pt>
                <c:pt idx="3290">
                  <c:v>83.676999999999978</c:v>
                </c:pt>
                <c:pt idx="3291">
                  <c:v>83.983999999999995</c:v>
                </c:pt>
                <c:pt idx="3292">
                  <c:v>84.29</c:v>
                </c:pt>
                <c:pt idx="3293">
                  <c:v>84.596000000000004</c:v>
                </c:pt>
                <c:pt idx="3294">
                  <c:v>84.903000000000006</c:v>
                </c:pt>
                <c:pt idx="3295">
                  <c:v>85.157999999999987</c:v>
                </c:pt>
                <c:pt idx="3296">
                  <c:v>85.4140000000003</c:v>
                </c:pt>
                <c:pt idx="3297">
                  <c:v>85.72</c:v>
                </c:pt>
                <c:pt idx="3298">
                  <c:v>85.974999999999994</c:v>
                </c:pt>
                <c:pt idx="3299">
                  <c:v>86.230999999999995</c:v>
                </c:pt>
                <c:pt idx="3300">
                  <c:v>86.435000000000002</c:v>
                </c:pt>
                <c:pt idx="3301">
                  <c:v>86.638999999999982</c:v>
                </c:pt>
                <c:pt idx="3302">
                  <c:v>86.894999999999996</c:v>
                </c:pt>
                <c:pt idx="3303">
                  <c:v>87.099000000000004</c:v>
                </c:pt>
                <c:pt idx="3304">
                  <c:v>87.353999999999999</c:v>
                </c:pt>
                <c:pt idx="3305">
                  <c:v>87.558999999999983</c:v>
                </c:pt>
                <c:pt idx="3306">
                  <c:v>87.763000000000005</c:v>
                </c:pt>
                <c:pt idx="3307">
                  <c:v>88.018000000000001</c:v>
                </c:pt>
                <c:pt idx="3308">
                  <c:v>88.221999999999994</c:v>
                </c:pt>
                <c:pt idx="3309">
                  <c:v>88.477999999999994</c:v>
                </c:pt>
                <c:pt idx="3310">
                  <c:v>88.681999999999988</c:v>
                </c:pt>
                <c:pt idx="3311">
                  <c:v>88.885999999999981</c:v>
                </c:pt>
                <c:pt idx="3312">
                  <c:v>89.090999999999994</c:v>
                </c:pt>
                <c:pt idx="3313">
                  <c:v>89.244000000000227</c:v>
                </c:pt>
                <c:pt idx="3314">
                  <c:v>89.448000000000022</c:v>
                </c:pt>
                <c:pt idx="3315">
                  <c:v>89.652999999999949</c:v>
                </c:pt>
                <c:pt idx="3316">
                  <c:v>89.856999999999999</c:v>
                </c:pt>
                <c:pt idx="3317">
                  <c:v>90.066000000000003</c:v>
                </c:pt>
                <c:pt idx="3318">
                  <c:v>90.328999999999979</c:v>
                </c:pt>
                <c:pt idx="3319">
                  <c:v>90.525999999999982</c:v>
                </c:pt>
                <c:pt idx="3320">
                  <c:v>90.789000000000001</c:v>
                </c:pt>
                <c:pt idx="3321">
                  <c:v>91.051000000000002</c:v>
                </c:pt>
                <c:pt idx="3322">
                  <c:v>91.248999999999995</c:v>
                </c:pt>
                <c:pt idx="3323">
                  <c:v>91.446000000000026</c:v>
                </c:pt>
                <c:pt idx="3324">
                  <c:v>91.643000000000001</c:v>
                </c:pt>
                <c:pt idx="3325">
                  <c:v>91.84</c:v>
                </c:pt>
                <c:pt idx="3326">
                  <c:v>92.037000000000006</c:v>
                </c:pt>
                <c:pt idx="3327">
                  <c:v>92.233999999999995</c:v>
                </c:pt>
                <c:pt idx="3328">
                  <c:v>92.430999999999997</c:v>
                </c:pt>
                <c:pt idx="3329">
                  <c:v>92.694000000000003</c:v>
                </c:pt>
                <c:pt idx="3330">
                  <c:v>92.891000000000005</c:v>
                </c:pt>
                <c:pt idx="3331">
                  <c:v>93.088999999999999</c:v>
                </c:pt>
                <c:pt idx="3332">
                  <c:v>93.286000000000001</c:v>
                </c:pt>
                <c:pt idx="3333">
                  <c:v>93.4170000000003</c:v>
                </c:pt>
                <c:pt idx="3334">
                  <c:v>93.679999999999978</c:v>
                </c:pt>
                <c:pt idx="3335">
                  <c:v>93.876999999999981</c:v>
                </c:pt>
                <c:pt idx="3336">
                  <c:v>94.009</c:v>
                </c:pt>
                <c:pt idx="3337">
                  <c:v>94.206000000000003</c:v>
                </c:pt>
                <c:pt idx="3338">
                  <c:v>94.337000000000003</c:v>
                </c:pt>
                <c:pt idx="3339">
                  <c:v>94.534000000000006</c:v>
                </c:pt>
                <c:pt idx="3340">
                  <c:v>94.730999999999995</c:v>
                </c:pt>
                <c:pt idx="3341">
                  <c:v>94.863</c:v>
                </c:pt>
                <c:pt idx="3342">
                  <c:v>95.06</c:v>
                </c:pt>
                <c:pt idx="3343">
                  <c:v>95.257000000000005</c:v>
                </c:pt>
                <c:pt idx="3344">
                  <c:v>95.388999999999982</c:v>
                </c:pt>
                <c:pt idx="3345">
                  <c:v>95.585999999999999</c:v>
                </c:pt>
                <c:pt idx="3346">
                  <c:v>95.717000000000027</c:v>
                </c:pt>
                <c:pt idx="3347">
                  <c:v>95.9140000000003</c:v>
                </c:pt>
                <c:pt idx="3348">
                  <c:v>96.046000000000006</c:v>
                </c:pt>
                <c:pt idx="3349">
                  <c:v>96.176999999999978</c:v>
                </c:pt>
                <c:pt idx="3350">
                  <c:v>96.373999999999981</c:v>
                </c:pt>
                <c:pt idx="3351">
                  <c:v>96.506</c:v>
                </c:pt>
                <c:pt idx="3352">
                  <c:v>96.637</c:v>
                </c:pt>
                <c:pt idx="3353">
                  <c:v>96.703000000000003</c:v>
                </c:pt>
                <c:pt idx="3354">
                  <c:v>96.9</c:v>
                </c:pt>
                <c:pt idx="3355">
                  <c:v>97.031000000000006</c:v>
                </c:pt>
                <c:pt idx="3356">
                  <c:v>97.162999999999982</c:v>
                </c:pt>
                <c:pt idx="3357">
                  <c:v>97.293999999999997</c:v>
                </c:pt>
                <c:pt idx="3358">
                  <c:v>97.36</c:v>
                </c:pt>
                <c:pt idx="3359">
                  <c:v>97.491000000000227</c:v>
                </c:pt>
                <c:pt idx="3360">
                  <c:v>97.622999999999948</c:v>
                </c:pt>
                <c:pt idx="3361">
                  <c:v>97.754000000000005</c:v>
                </c:pt>
                <c:pt idx="3362">
                  <c:v>97.885999999999981</c:v>
                </c:pt>
                <c:pt idx="3363">
                  <c:v>98.016999999999996</c:v>
                </c:pt>
                <c:pt idx="3364">
                  <c:v>98.149000000000001</c:v>
                </c:pt>
                <c:pt idx="3365">
                  <c:v>98.214000000000027</c:v>
                </c:pt>
                <c:pt idx="3366">
                  <c:v>98.346000000000004</c:v>
                </c:pt>
                <c:pt idx="3367">
                  <c:v>98.4110000000003</c:v>
                </c:pt>
                <c:pt idx="3368">
                  <c:v>98.543000000000006</c:v>
                </c:pt>
                <c:pt idx="3369">
                  <c:v>98.673999999999978</c:v>
                </c:pt>
                <c:pt idx="3370">
                  <c:v>98.805999999999983</c:v>
                </c:pt>
                <c:pt idx="3371">
                  <c:v>98.937000000000026</c:v>
                </c:pt>
                <c:pt idx="3372">
                  <c:v>99.069000000000003</c:v>
                </c:pt>
                <c:pt idx="3373">
                  <c:v>99.2</c:v>
                </c:pt>
                <c:pt idx="3374">
                  <c:v>99.266000000000005</c:v>
                </c:pt>
                <c:pt idx="3375">
                  <c:v>99.331000000000003</c:v>
                </c:pt>
                <c:pt idx="3376">
                  <c:v>99.462999999999994</c:v>
                </c:pt>
                <c:pt idx="3377">
                  <c:v>99.528999999999982</c:v>
                </c:pt>
                <c:pt idx="3378">
                  <c:v>99.66</c:v>
                </c:pt>
                <c:pt idx="3379">
                  <c:v>99.725999999999999</c:v>
                </c:pt>
                <c:pt idx="3380">
                  <c:v>99.856999999999999</c:v>
                </c:pt>
                <c:pt idx="3381">
                  <c:v>99.923000000000002</c:v>
                </c:pt>
                <c:pt idx="3382">
                  <c:v>100.02</c:v>
                </c:pt>
                <c:pt idx="3383">
                  <c:v>100.059</c:v>
                </c:pt>
                <c:pt idx="3384">
                  <c:v>100.07899999999998</c:v>
                </c:pt>
                <c:pt idx="3385">
                  <c:v>100.098</c:v>
                </c:pt>
                <c:pt idx="3386">
                  <c:v>100.13800000000001</c:v>
                </c:pt>
                <c:pt idx="3387">
                  <c:v>100.17700000000001</c:v>
                </c:pt>
                <c:pt idx="3388">
                  <c:v>100.196</c:v>
                </c:pt>
                <c:pt idx="3389">
                  <c:v>100.236</c:v>
                </c:pt>
                <c:pt idx="3390">
                  <c:v>100.255</c:v>
                </c:pt>
                <c:pt idx="3391">
                  <c:v>100.27500000000001</c:v>
                </c:pt>
                <c:pt idx="3392">
                  <c:v>100.31399999999999</c:v>
                </c:pt>
                <c:pt idx="3393">
                  <c:v>100.334</c:v>
                </c:pt>
                <c:pt idx="3394">
                  <c:v>100.37299999999998</c:v>
                </c:pt>
                <c:pt idx="3395">
                  <c:v>100.393</c:v>
                </c:pt>
                <c:pt idx="3396">
                  <c:v>100.41300000000012</c:v>
                </c:pt>
                <c:pt idx="3397">
                  <c:v>100.432</c:v>
                </c:pt>
                <c:pt idx="3398">
                  <c:v>100.471</c:v>
                </c:pt>
                <c:pt idx="3399">
                  <c:v>100.49100000000027</c:v>
                </c:pt>
                <c:pt idx="3400">
                  <c:v>100.53</c:v>
                </c:pt>
                <c:pt idx="3401">
                  <c:v>100.55</c:v>
                </c:pt>
                <c:pt idx="3402">
                  <c:v>100.589</c:v>
                </c:pt>
                <c:pt idx="3403">
                  <c:v>100.60899999999998</c:v>
                </c:pt>
                <c:pt idx="3404">
                  <c:v>100.648</c:v>
                </c:pt>
                <c:pt idx="3405">
                  <c:v>100.66800000000001</c:v>
                </c:pt>
                <c:pt idx="3406">
                  <c:v>100.68799999999999</c:v>
                </c:pt>
                <c:pt idx="3407">
                  <c:v>100.70699999999999</c:v>
                </c:pt>
                <c:pt idx="3408">
                  <c:v>100.727</c:v>
                </c:pt>
                <c:pt idx="3409">
                  <c:v>100.76600000000002</c:v>
                </c:pt>
                <c:pt idx="3410">
                  <c:v>100.786</c:v>
                </c:pt>
                <c:pt idx="3411">
                  <c:v>100.82499999999999</c:v>
                </c:pt>
                <c:pt idx="3412">
                  <c:v>100.864</c:v>
                </c:pt>
                <c:pt idx="3413">
                  <c:v>100.884</c:v>
                </c:pt>
                <c:pt idx="3414">
                  <c:v>100.923</c:v>
                </c:pt>
                <c:pt idx="3415">
                  <c:v>100.94300000000027</c:v>
                </c:pt>
                <c:pt idx="3416">
                  <c:v>100.94300000000027</c:v>
                </c:pt>
                <c:pt idx="3417">
                  <c:v>100.96299999999999</c:v>
                </c:pt>
                <c:pt idx="3418">
                  <c:v>100.982</c:v>
                </c:pt>
                <c:pt idx="3419">
                  <c:v>101.002</c:v>
                </c:pt>
                <c:pt idx="3420">
                  <c:v>101.021</c:v>
                </c:pt>
                <c:pt idx="3421">
                  <c:v>101.04100000000012</c:v>
                </c:pt>
                <c:pt idx="3422">
                  <c:v>101.002</c:v>
                </c:pt>
                <c:pt idx="3423">
                  <c:v>100.864</c:v>
                </c:pt>
                <c:pt idx="3424">
                  <c:v>100.727</c:v>
                </c:pt>
                <c:pt idx="3425">
                  <c:v>100.57</c:v>
                </c:pt>
                <c:pt idx="3426">
                  <c:v>100.41300000000012</c:v>
                </c:pt>
                <c:pt idx="3427">
                  <c:v>100.255</c:v>
                </c:pt>
                <c:pt idx="3428">
                  <c:v>100.098</c:v>
                </c:pt>
                <c:pt idx="3429">
                  <c:v>99.790999999999997</c:v>
                </c:pt>
                <c:pt idx="3430">
                  <c:v>99.331000000000003</c:v>
                </c:pt>
                <c:pt idx="3431">
                  <c:v>98.805999999999983</c:v>
                </c:pt>
                <c:pt idx="3432">
                  <c:v>98.28</c:v>
                </c:pt>
                <c:pt idx="3433">
                  <c:v>97.82</c:v>
                </c:pt>
                <c:pt idx="3434">
                  <c:v>97.293999999999997</c:v>
                </c:pt>
                <c:pt idx="3435">
                  <c:v>96.834000000000003</c:v>
                </c:pt>
                <c:pt idx="3436">
                  <c:v>96.308999999999983</c:v>
                </c:pt>
                <c:pt idx="3437">
                  <c:v>95.849000000000004</c:v>
                </c:pt>
                <c:pt idx="3438">
                  <c:v>95.322999999999979</c:v>
                </c:pt>
                <c:pt idx="3439">
                  <c:v>94.863</c:v>
                </c:pt>
                <c:pt idx="3440">
                  <c:v>94.337000000000003</c:v>
                </c:pt>
                <c:pt idx="3441">
                  <c:v>93.876999999999981</c:v>
                </c:pt>
                <c:pt idx="3442">
                  <c:v>93.4170000000003</c:v>
                </c:pt>
                <c:pt idx="3443">
                  <c:v>92.891000000000005</c:v>
                </c:pt>
                <c:pt idx="3444">
                  <c:v>92.430999999999997</c:v>
                </c:pt>
                <c:pt idx="3445">
                  <c:v>91.971000000000004</c:v>
                </c:pt>
                <c:pt idx="3446">
                  <c:v>91.510999999999996</c:v>
                </c:pt>
                <c:pt idx="3447">
                  <c:v>91.051000000000002</c:v>
                </c:pt>
                <c:pt idx="3448">
                  <c:v>90.590999999999994</c:v>
                </c:pt>
                <c:pt idx="3449">
                  <c:v>90.131</c:v>
                </c:pt>
                <c:pt idx="3450">
                  <c:v>89.754999999999995</c:v>
                </c:pt>
                <c:pt idx="3451">
                  <c:v>89.448000000000022</c:v>
                </c:pt>
                <c:pt idx="3452">
                  <c:v>89.090999999999994</c:v>
                </c:pt>
                <c:pt idx="3453">
                  <c:v>88.733000000000004</c:v>
                </c:pt>
                <c:pt idx="3454">
                  <c:v>88.375999999999948</c:v>
                </c:pt>
                <c:pt idx="3455">
                  <c:v>88.018000000000001</c:v>
                </c:pt>
                <c:pt idx="3456">
                  <c:v>87.712000000000003</c:v>
                </c:pt>
                <c:pt idx="3457">
                  <c:v>87.353999999999999</c:v>
                </c:pt>
                <c:pt idx="3458">
                  <c:v>87.048000000000002</c:v>
                </c:pt>
                <c:pt idx="3459">
                  <c:v>86.741000000000227</c:v>
                </c:pt>
                <c:pt idx="3460">
                  <c:v>86.435000000000002</c:v>
                </c:pt>
                <c:pt idx="3461">
                  <c:v>86.077999999999989</c:v>
                </c:pt>
                <c:pt idx="3462">
                  <c:v>85.771000000000001</c:v>
                </c:pt>
                <c:pt idx="3463">
                  <c:v>85.4140000000003</c:v>
                </c:pt>
                <c:pt idx="3464">
                  <c:v>85.106999999999999</c:v>
                </c:pt>
                <c:pt idx="3465">
                  <c:v>84.801000000000002</c:v>
                </c:pt>
                <c:pt idx="3466">
                  <c:v>84.494000000000227</c:v>
                </c:pt>
                <c:pt idx="3467">
                  <c:v>84.187999999999988</c:v>
                </c:pt>
                <c:pt idx="3468">
                  <c:v>83.881</c:v>
                </c:pt>
                <c:pt idx="3469">
                  <c:v>83.574999999999989</c:v>
                </c:pt>
                <c:pt idx="3470">
                  <c:v>83.269000000000005</c:v>
                </c:pt>
                <c:pt idx="3471">
                  <c:v>82.962000000000003</c:v>
                </c:pt>
                <c:pt idx="3472">
                  <c:v>82.655999999999949</c:v>
                </c:pt>
                <c:pt idx="3473">
                  <c:v>82.349000000000004</c:v>
                </c:pt>
                <c:pt idx="3474">
                  <c:v>82.093999999999994</c:v>
                </c:pt>
                <c:pt idx="3475">
                  <c:v>81.838999999999999</c:v>
                </c:pt>
                <c:pt idx="3476">
                  <c:v>81.531999999999996</c:v>
                </c:pt>
                <c:pt idx="3477">
                  <c:v>81.277000000000001</c:v>
                </c:pt>
                <c:pt idx="3478">
                  <c:v>81.021000000000001</c:v>
                </c:pt>
                <c:pt idx="3479">
                  <c:v>80.766000000000005</c:v>
                </c:pt>
                <c:pt idx="3480">
                  <c:v>80.459999999999994</c:v>
                </c:pt>
                <c:pt idx="3481">
                  <c:v>80.203999999999994</c:v>
                </c:pt>
                <c:pt idx="3482">
                  <c:v>79.968000000000004</c:v>
                </c:pt>
                <c:pt idx="3483">
                  <c:v>79.766000000000005</c:v>
                </c:pt>
                <c:pt idx="3484">
                  <c:v>79.565000000000012</c:v>
                </c:pt>
                <c:pt idx="3485">
                  <c:v>79.363</c:v>
                </c:pt>
                <c:pt idx="3486">
                  <c:v>79.161000000000001</c:v>
                </c:pt>
                <c:pt idx="3487">
                  <c:v>79</c:v>
                </c:pt>
                <c:pt idx="3488">
                  <c:v>78.798000000000002</c:v>
                </c:pt>
                <c:pt idx="3489">
                  <c:v>78.635999999999981</c:v>
                </c:pt>
                <c:pt idx="3490">
                  <c:v>78.474999999999994</c:v>
                </c:pt>
                <c:pt idx="3491">
                  <c:v>78.272999999999982</c:v>
                </c:pt>
                <c:pt idx="3492">
                  <c:v>78.070999999999998</c:v>
                </c:pt>
                <c:pt idx="3493">
                  <c:v>77.910000000000025</c:v>
                </c:pt>
                <c:pt idx="3494">
                  <c:v>77.708000000000013</c:v>
                </c:pt>
                <c:pt idx="3495">
                  <c:v>77.506</c:v>
                </c:pt>
                <c:pt idx="3496">
                  <c:v>77.345000000000013</c:v>
                </c:pt>
                <c:pt idx="3497">
                  <c:v>77.143000000000001</c:v>
                </c:pt>
                <c:pt idx="3498">
                  <c:v>76.941000000000329</c:v>
                </c:pt>
                <c:pt idx="3499">
                  <c:v>76.78</c:v>
                </c:pt>
                <c:pt idx="3500">
                  <c:v>76.619</c:v>
                </c:pt>
                <c:pt idx="3501">
                  <c:v>76.456999999999994</c:v>
                </c:pt>
                <c:pt idx="3502">
                  <c:v>76.254999999999995</c:v>
                </c:pt>
                <c:pt idx="3503">
                  <c:v>76.093999999999994</c:v>
                </c:pt>
                <c:pt idx="3504">
                  <c:v>75.933000000000007</c:v>
                </c:pt>
                <c:pt idx="3505">
                  <c:v>75.771000000000001</c:v>
                </c:pt>
                <c:pt idx="3506">
                  <c:v>75.61</c:v>
                </c:pt>
                <c:pt idx="3507">
                  <c:v>75.448000000000022</c:v>
                </c:pt>
                <c:pt idx="3508">
                  <c:v>75.245999999999995</c:v>
                </c:pt>
                <c:pt idx="3509">
                  <c:v>75.084999999999994</c:v>
                </c:pt>
                <c:pt idx="3510">
                  <c:v>74.924000000000007</c:v>
                </c:pt>
                <c:pt idx="3511">
                  <c:v>74.721999999999994</c:v>
                </c:pt>
                <c:pt idx="3512">
                  <c:v>74.52</c:v>
                </c:pt>
                <c:pt idx="3513">
                  <c:v>74.35899999999998</c:v>
                </c:pt>
                <c:pt idx="3514">
                  <c:v>74.197000000000003</c:v>
                </c:pt>
                <c:pt idx="3515">
                  <c:v>74.036000000000001</c:v>
                </c:pt>
                <c:pt idx="3516">
                  <c:v>73.873999999999981</c:v>
                </c:pt>
                <c:pt idx="3517">
                  <c:v>73.712999999999994</c:v>
                </c:pt>
                <c:pt idx="3518">
                  <c:v>73.551000000000002</c:v>
                </c:pt>
                <c:pt idx="3519">
                  <c:v>73.39</c:v>
                </c:pt>
                <c:pt idx="3520">
                  <c:v>73.228999999999999</c:v>
                </c:pt>
                <c:pt idx="3521">
                  <c:v>73.066999999999993</c:v>
                </c:pt>
                <c:pt idx="3522">
                  <c:v>72.906000000000006</c:v>
                </c:pt>
                <c:pt idx="3523">
                  <c:v>72.744000000000227</c:v>
                </c:pt>
                <c:pt idx="3524">
                  <c:v>72.582999999999998</c:v>
                </c:pt>
                <c:pt idx="3525">
                  <c:v>72.421000000000006</c:v>
                </c:pt>
                <c:pt idx="3526">
                  <c:v>72.260000000000005</c:v>
                </c:pt>
                <c:pt idx="3527">
                  <c:v>72.099000000000004</c:v>
                </c:pt>
                <c:pt idx="3528">
                  <c:v>71.897000000000006</c:v>
                </c:pt>
                <c:pt idx="3529">
                  <c:v>71.735000000000014</c:v>
                </c:pt>
                <c:pt idx="3530">
                  <c:v>71.573999999999998</c:v>
                </c:pt>
                <c:pt idx="3531">
                  <c:v>71.412999999999997</c:v>
                </c:pt>
                <c:pt idx="3532">
                  <c:v>71.251000000000005</c:v>
                </c:pt>
                <c:pt idx="3533">
                  <c:v>71.09</c:v>
                </c:pt>
                <c:pt idx="3534">
                  <c:v>70.887999999999991</c:v>
                </c:pt>
                <c:pt idx="3535">
                  <c:v>70.725999999999999</c:v>
                </c:pt>
                <c:pt idx="3536">
                  <c:v>70.565000000000012</c:v>
                </c:pt>
                <c:pt idx="3537">
                  <c:v>70.403999999999996</c:v>
                </c:pt>
                <c:pt idx="3538">
                  <c:v>70.242000000000004</c:v>
                </c:pt>
                <c:pt idx="3539">
                  <c:v>70.081000000000003</c:v>
                </c:pt>
                <c:pt idx="3540">
                  <c:v>69.89</c:v>
                </c:pt>
                <c:pt idx="3541">
                  <c:v>69.759</c:v>
                </c:pt>
                <c:pt idx="3542">
                  <c:v>69.626999999999981</c:v>
                </c:pt>
                <c:pt idx="3543">
                  <c:v>69.495999999999995</c:v>
                </c:pt>
                <c:pt idx="3544">
                  <c:v>69.364000000000004</c:v>
                </c:pt>
                <c:pt idx="3545">
                  <c:v>69.2</c:v>
                </c:pt>
                <c:pt idx="3546">
                  <c:v>69.100999999999999</c:v>
                </c:pt>
                <c:pt idx="3547">
                  <c:v>68.97</c:v>
                </c:pt>
                <c:pt idx="3548">
                  <c:v>68.838999999999999</c:v>
                </c:pt>
                <c:pt idx="3549">
                  <c:v>68.739999999999995</c:v>
                </c:pt>
                <c:pt idx="3550">
                  <c:v>68.60899999999998</c:v>
                </c:pt>
                <c:pt idx="3551">
                  <c:v>68.510000000000005</c:v>
                </c:pt>
                <c:pt idx="3552">
                  <c:v>68.378999999999948</c:v>
                </c:pt>
                <c:pt idx="3553">
                  <c:v>68.28</c:v>
                </c:pt>
                <c:pt idx="3554">
                  <c:v>68.116</c:v>
                </c:pt>
                <c:pt idx="3555">
                  <c:v>67.983999999999995</c:v>
                </c:pt>
                <c:pt idx="3556">
                  <c:v>67.885999999999981</c:v>
                </c:pt>
                <c:pt idx="3557">
                  <c:v>67.754000000000005</c:v>
                </c:pt>
                <c:pt idx="3558">
                  <c:v>67.655999999999949</c:v>
                </c:pt>
                <c:pt idx="3559">
                  <c:v>67.524000000000001</c:v>
                </c:pt>
                <c:pt idx="3560">
                  <c:v>67.426000000000002</c:v>
                </c:pt>
                <c:pt idx="3561">
                  <c:v>67.293999999999997</c:v>
                </c:pt>
                <c:pt idx="3562">
                  <c:v>67.195999999999998</c:v>
                </c:pt>
                <c:pt idx="3563">
                  <c:v>67.096999999999994</c:v>
                </c:pt>
                <c:pt idx="3564">
                  <c:v>66.965999999999994</c:v>
                </c:pt>
                <c:pt idx="3565">
                  <c:v>66.834000000000003</c:v>
                </c:pt>
                <c:pt idx="3566">
                  <c:v>66.736000000000004</c:v>
                </c:pt>
                <c:pt idx="3567">
                  <c:v>66.637</c:v>
                </c:pt>
                <c:pt idx="3568">
                  <c:v>66.539000000000001</c:v>
                </c:pt>
                <c:pt idx="3569">
                  <c:v>66.406999999999996</c:v>
                </c:pt>
                <c:pt idx="3570">
                  <c:v>66.308999999999983</c:v>
                </c:pt>
                <c:pt idx="3571">
                  <c:v>66.242999999999995</c:v>
                </c:pt>
                <c:pt idx="3572">
                  <c:v>66.144000000000005</c:v>
                </c:pt>
                <c:pt idx="3573">
                  <c:v>66.046000000000006</c:v>
                </c:pt>
                <c:pt idx="3574">
                  <c:v>65.947000000000315</c:v>
                </c:pt>
                <c:pt idx="3575">
                  <c:v>65.849000000000004</c:v>
                </c:pt>
                <c:pt idx="3576">
                  <c:v>65.75</c:v>
                </c:pt>
                <c:pt idx="3577">
                  <c:v>65.650999999999982</c:v>
                </c:pt>
                <c:pt idx="3578">
                  <c:v>65.52</c:v>
                </c:pt>
                <c:pt idx="3579">
                  <c:v>65.421000000000006</c:v>
                </c:pt>
                <c:pt idx="3580">
                  <c:v>65.322999999999979</c:v>
                </c:pt>
                <c:pt idx="3581">
                  <c:v>65.224000000000004</c:v>
                </c:pt>
                <c:pt idx="3582">
                  <c:v>65.125999999999948</c:v>
                </c:pt>
                <c:pt idx="3583">
                  <c:v>65.027000000000001</c:v>
                </c:pt>
                <c:pt idx="3584">
                  <c:v>64.929000000000002</c:v>
                </c:pt>
                <c:pt idx="3585">
                  <c:v>64.83</c:v>
                </c:pt>
                <c:pt idx="3586">
                  <c:v>64.730999999999995</c:v>
                </c:pt>
                <c:pt idx="3587">
                  <c:v>64.632999999999981</c:v>
                </c:pt>
                <c:pt idx="3588">
                  <c:v>64.501000000000005</c:v>
                </c:pt>
                <c:pt idx="3589">
                  <c:v>64.403000000000006</c:v>
                </c:pt>
                <c:pt idx="3590">
                  <c:v>64.337000000000003</c:v>
                </c:pt>
                <c:pt idx="3591">
                  <c:v>64.239000000000004</c:v>
                </c:pt>
                <c:pt idx="3592">
                  <c:v>64.14</c:v>
                </c:pt>
                <c:pt idx="3593">
                  <c:v>64.009</c:v>
                </c:pt>
                <c:pt idx="3594">
                  <c:v>63.91</c:v>
                </c:pt>
                <c:pt idx="3595">
                  <c:v>63.810999999999993</c:v>
                </c:pt>
                <c:pt idx="3596">
                  <c:v>63.68</c:v>
                </c:pt>
                <c:pt idx="3597">
                  <c:v>63.580999999999996</c:v>
                </c:pt>
                <c:pt idx="3598">
                  <c:v>63.449999999999996</c:v>
                </c:pt>
                <c:pt idx="3599">
                  <c:v>63.350999999999999</c:v>
                </c:pt>
                <c:pt idx="3600">
                  <c:v>63.253</c:v>
                </c:pt>
                <c:pt idx="3601">
                  <c:v>63.121000000000002</c:v>
                </c:pt>
                <c:pt idx="3602">
                  <c:v>63.483000000000004</c:v>
                </c:pt>
                <c:pt idx="3603">
                  <c:v>64.206000000000003</c:v>
                </c:pt>
                <c:pt idx="3604">
                  <c:v>64.896000000000001</c:v>
                </c:pt>
                <c:pt idx="3605">
                  <c:v>65.552999999999983</c:v>
                </c:pt>
                <c:pt idx="3606">
                  <c:v>66.209999999999994</c:v>
                </c:pt>
                <c:pt idx="3607">
                  <c:v>66.834000000000003</c:v>
                </c:pt>
                <c:pt idx="3608">
                  <c:v>67.426000000000002</c:v>
                </c:pt>
                <c:pt idx="3609">
                  <c:v>67.983999999999995</c:v>
                </c:pt>
                <c:pt idx="3610">
                  <c:v>68.543000000000006</c:v>
                </c:pt>
                <c:pt idx="3611">
                  <c:v>69.069000000000003</c:v>
                </c:pt>
                <c:pt idx="3612">
                  <c:v>69.593999999999994</c:v>
                </c:pt>
                <c:pt idx="3613">
                  <c:v>70.161000000000001</c:v>
                </c:pt>
                <c:pt idx="3614">
                  <c:v>70.766999999999996</c:v>
                </c:pt>
                <c:pt idx="3615">
                  <c:v>71.331999999999994</c:v>
                </c:pt>
                <c:pt idx="3616">
                  <c:v>71.897000000000006</c:v>
                </c:pt>
                <c:pt idx="3617">
                  <c:v>72.462000000000003</c:v>
                </c:pt>
                <c:pt idx="3618">
                  <c:v>72.986000000000004</c:v>
                </c:pt>
                <c:pt idx="3619">
                  <c:v>73.510999999999996</c:v>
                </c:pt>
                <c:pt idx="3620">
                  <c:v>73.955000000000013</c:v>
                </c:pt>
                <c:pt idx="3621">
                  <c:v>74.438999999999993</c:v>
                </c:pt>
                <c:pt idx="3622">
                  <c:v>74.924000000000007</c:v>
                </c:pt>
                <c:pt idx="3623">
                  <c:v>75.367999999999995</c:v>
                </c:pt>
                <c:pt idx="3624">
                  <c:v>75.811000000000007</c:v>
                </c:pt>
                <c:pt idx="3625">
                  <c:v>76.215000000000003</c:v>
                </c:pt>
                <c:pt idx="3626">
                  <c:v>76.619</c:v>
                </c:pt>
                <c:pt idx="3627">
                  <c:v>77.021999999999991</c:v>
                </c:pt>
                <c:pt idx="3628">
                  <c:v>77.384999999999991</c:v>
                </c:pt>
                <c:pt idx="3629">
                  <c:v>77.748999999999995</c:v>
                </c:pt>
                <c:pt idx="3630">
                  <c:v>78.111999999999995</c:v>
                </c:pt>
                <c:pt idx="3631">
                  <c:v>78.474999999999994</c:v>
                </c:pt>
                <c:pt idx="3632">
                  <c:v>78.798000000000002</c:v>
                </c:pt>
                <c:pt idx="3633">
                  <c:v>79.120999999999981</c:v>
                </c:pt>
                <c:pt idx="3634">
                  <c:v>79.444000000000329</c:v>
                </c:pt>
                <c:pt idx="3635">
                  <c:v>79.766000000000005</c:v>
                </c:pt>
                <c:pt idx="3636">
                  <c:v>80.051000000000002</c:v>
                </c:pt>
                <c:pt idx="3637">
                  <c:v>80.459999999999994</c:v>
                </c:pt>
                <c:pt idx="3638">
                  <c:v>80.816999999999993</c:v>
                </c:pt>
                <c:pt idx="3639">
                  <c:v>81.174999999999983</c:v>
                </c:pt>
                <c:pt idx="3640">
                  <c:v>81.531999999999996</c:v>
                </c:pt>
                <c:pt idx="3641">
                  <c:v>81.89</c:v>
                </c:pt>
                <c:pt idx="3642">
                  <c:v>82.247000000000227</c:v>
                </c:pt>
                <c:pt idx="3643">
                  <c:v>82.554000000000002</c:v>
                </c:pt>
                <c:pt idx="3644">
                  <c:v>82.9110000000003</c:v>
                </c:pt>
                <c:pt idx="3645">
                  <c:v>83.218000000000004</c:v>
                </c:pt>
                <c:pt idx="3646">
                  <c:v>83.524000000000001</c:v>
                </c:pt>
                <c:pt idx="3647">
                  <c:v>83.83</c:v>
                </c:pt>
                <c:pt idx="3648">
                  <c:v>84.137</c:v>
                </c:pt>
                <c:pt idx="3649">
                  <c:v>84.391999999999996</c:v>
                </c:pt>
                <c:pt idx="3650">
                  <c:v>84.647999999999996</c:v>
                </c:pt>
                <c:pt idx="3651">
                  <c:v>84.953999999999994</c:v>
                </c:pt>
                <c:pt idx="3652">
                  <c:v>85.209000000000003</c:v>
                </c:pt>
                <c:pt idx="3653">
                  <c:v>85.516000000000005</c:v>
                </c:pt>
                <c:pt idx="3654">
                  <c:v>85.771000000000001</c:v>
                </c:pt>
                <c:pt idx="3655">
                  <c:v>86.025999999999982</c:v>
                </c:pt>
                <c:pt idx="3656">
                  <c:v>86.230999999999995</c:v>
                </c:pt>
                <c:pt idx="3657">
                  <c:v>86.486000000000004</c:v>
                </c:pt>
                <c:pt idx="3658">
                  <c:v>86.69</c:v>
                </c:pt>
                <c:pt idx="3659">
                  <c:v>86.894999999999996</c:v>
                </c:pt>
                <c:pt idx="3660">
                  <c:v>87.099000000000004</c:v>
                </c:pt>
                <c:pt idx="3661">
                  <c:v>87.353999999999999</c:v>
                </c:pt>
                <c:pt idx="3662">
                  <c:v>87.558999999999983</c:v>
                </c:pt>
                <c:pt idx="3663">
                  <c:v>87.763000000000005</c:v>
                </c:pt>
                <c:pt idx="3664">
                  <c:v>87.967000000000027</c:v>
                </c:pt>
                <c:pt idx="3665">
                  <c:v>88.170999999999978</c:v>
                </c:pt>
                <c:pt idx="3666">
                  <c:v>88.375999999999948</c:v>
                </c:pt>
                <c:pt idx="3667">
                  <c:v>88.631</c:v>
                </c:pt>
                <c:pt idx="3668">
                  <c:v>88.885999999999981</c:v>
                </c:pt>
                <c:pt idx="3669">
                  <c:v>89.141999999999996</c:v>
                </c:pt>
                <c:pt idx="3670">
                  <c:v>89.346000000000004</c:v>
                </c:pt>
                <c:pt idx="3671">
                  <c:v>89.55</c:v>
                </c:pt>
                <c:pt idx="3672">
                  <c:v>89.754999999999995</c:v>
                </c:pt>
                <c:pt idx="3673">
                  <c:v>89.959000000000003</c:v>
                </c:pt>
                <c:pt idx="3674">
                  <c:v>90.131</c:v>
                </c:pt>
                <c:pt idx="3675">
                  <c:v>90.328999999999979</c:v>
                </c:pt>
                <c:pt idx="3676">
                  <c:v>90.590999999999994</c:v>
                </c:pt>
                <c:pt idx="3677">
                  <c:v>90.789000000000001</c:v>
                </c:pt>
                <c:pt idx="3678">
                  <c:v>90.986000000000004</c:v>
                </c:pt>
                <c:pt idx="3679">
                  <c:v>91.248999999999995</c:v>
                </c:pt>
                <c:pt idx="3680">
                  <c:v>91.446000000000026</c:v>
                </c:pt>
                <c:pt idx="3681">
                  <c:v>91.709000000000003</c:v>
                </c:pt>
                <c:pt idx="3682">
                  <c:v>91.906000000000006</c:v>
                </c:pt>
                <c:pt idx="3683">
                  <c:v>92.168999999999983</c:v>
                </c:pt>
                <c:pt idx="3684">
                  <c:v>92.366</c:v>
                </c:pt>
                <c:pt idx="3685">
                  <c:v>92.563000000000002</c:v>
                </c:pt>
                <c:pt idx="3686">
                  <c:v>92.76</c:v>
                </c:pt>
                <c:pt idx="3687">
                  <c:v>92.956999999999994</c:v>
                </c:pt>
                <c:pt idx="3688">
                  <c:v>93.22</c:v>
                </c:pt>
                <c:pt idx="3689">
                  <c:v>93.4170000000003</c:v>
                </c:pt>
                <c:pt idx="3690">
                  <c:v>93.614000000000004</c:v>
                </c:pt>
                <c:pt idx="3691">
                  <c:v>93.811000000000007</c:v>
                </c:pt>
                <c:pt idx="3692">
                  <c:v>94.009</c:v>
                </c:pt>
                <c:pt idx="3693">
                  <c:v>94.206000000000003</c:v>
                </c:pt>
                <c:pt idx="3694">
                  <c:v>94.403000000000006</c:v>
                </c:pt>
                <c:pt idx="3695">
                  <c:v>94.534000000000006</c:v>
                </c:pt>
                <c:pt idx="3696">
                  <c:v>94.665999999999983</c:v>
                </c:pt>
                <c:pt idx="3697">
                  <c:v>94.796999999999997</c:v>
                </c:pt>
                <c:pt idx="3698">
                  <c:v>94.929000000000002</c:v>
                </c:pt>
                <c:pt idx="3699">
                  <c:v>95.06</c:v>
                </c:pt>
                <c:pt idx="3700">
                  <c:v>95.257000000000005</c:v>
                </c:pt>
                <c:pt idx="3701">
                  <c:v>95.388999999999982</c:v>
                </c:pt>
                <c:pt idx="3702">
                  <c:v>95.52</c:v>
                </c:pt>
                <c:pt idx="3703">
                  <c:v>95.717000000000027</c:v>
                </c:pt>
                <c:pt idx="3704">
                  <c:v>95.849000000000004</c:v>
                </c:pt>
                <c:pt idx="3705">
                  <c:v>95.98</c:v>
                </c:pt>
                <c:pt idx="3706">
                  <c:v>96.111000000000004</c:v>
                </c:pt>
                <c:pt idx="3707">
                  <c:v>96.308999999999983</c:v>
                </c:pt>
                <c:pt idx="3708">
                  <c:v>96.506</c:v>
                </c:pt>
                <c:pt idx="3709">
                  <c:v>96.637</c:v>
                </c:pt>
                <c:pt idx="3710">
                  <c:v>96.834000000000003</c:v>
                </c:pt>
                <c:pt idx="3711">
                  <c:v>97.031000000000006</c:v>
                </c:pt>
                <c:pt idx="3712">
                  <c:v>97.162999999999982</c:v>
                </c:pt>
                <c:pt idx="3713">
                  <c:v>97.36</c:v>
                </c:pt>
                <c:pt idx="3714">
                  <c:v>97.491000000000227</c:v>
                </c:pt>
                <c:pt idx="3715">
                  <c:v>97.622999999999948</c:v>
                </c:pt>
                <c:pt idx="3716">
                  <c:v>97.754000000000005</c:v>
                </c:pt>
                <c:pt idx="3717">
                  <c:v>97.885999999999981</c:v>
                </c:pt>
                <c:pt idx="3718">
                  <c:v>98.016999999999996</c:v>
                </c:pt>
                <c:pt idx="3719">
                  <c:v>98.149000000000001</c:v>
                </c:pt>
                <c:pt idx="3720">
                  <c:v>98.28</c:v>
                </c:pt>
                <c:pt idx="3721">
                  <c:v>98.4110000000003</c:v>
                </c:pt>
                <c:pt idx="3722">
                  <c:v>98.543000000000006</c:v>
                </c:pt>
                <c:pt idx="3723">
                  <c:v>98.673999999999978</c:v>
                </c:pt>
                <c:pt idx="3724">
                  <c:v>98.805999999999983</c:v>
                </c:pt>
                <c:pt idx="3725">
                  <c:v>98.937000000000026</c:v>
                </c:pt>
                <c:pt idx="3726">
                  <c:v>99.069000000000003</c:v>
                </c:pt>
                <c:pt idx="3727">
                  <c:v>99.2</c:v>
                </c:pt>
                <c:pt idx="3728">
                  <c:v>99.266000000000005</c:v>
                </c:pt>
                <c:pt idx="3729">
                  <c:v>99.462999999999994</c:v>
                </c:pt>
                <c:pt idx="3730">
                  <c:v>99.528999999999982</c:v>
                </c:pt>
                <c:pt idx="3731">
                  <c:v>99.66</c:v>
                </c:pt>
                <c:pt idx="3732">
                  <c:v>99.725999999999999</c:v>
                </c:pt>
                <c:pt idx="3733">
                  <c:v>99.790999999999997</c:v>
                </c:pt>
                <c:pt idx="3734">
                  <c:v>99.923000000000002</c:v>
                </c:pt>
                <c:pt idx="3735">
                  <c:v>99.989000000000004</c:v>
                </c:pt>
                <c:pt idx="3736">
                  <c:v>100.02</c:v>
                </c:pt>
                <c:pt idx="3737">
                  <c:v>100.059</c:v>
                </c:pt>
                <c:pt idx="3738">
                  <c:v>100.07899999999998</c:v>
                </c:pt>
                <c:pt idx="3739">
                  <c:v>100.098</c:v>
                </c:pt>
                <c:pt idx="3740">
                  <c:v>100.11799999999999</c:v>
                </c:pt>
                <c:pt idx="3741">
                  <c:v>100.157</c:v>
                </c:pt>
                <c:pt idx="3742">
                  <c:v>100.17700000000001</c:v>
                </c:pt>
                <c:pt idx="3743">
                  <c:v>100.21599999999999</c:v>
                </c:pt>
                <c:pt idx="3744">
                  <c:v>100.236</c:v>
                </c:pt>
                <c:pt idx="3745">
                  <c:v>100.255</c:v>
                </c:pt>
                <c:pt idx="3746">
                  <c:v>100.27500000000001</c:v>
                </c:pt>
                <c:pt idx="3747">
                  <c:v>100.31399999999999</c:v>
                </c:pt>
                <c:pt idx="3748">
                  <c:v>100.354</c:v>
                </c:pt>
                <c:pt idx="3749">
                  <c:v>100.37299999999998</c:v>
                </c:pt>
                <c:pt idx="3750">
                  <c:v>100.41300000000012</c:v>
                </c:pt>
                <c:pt idx="3751">
                  <c:v>100.432</c:v>
                </c:pt>
                <c:pt idx="3752">
                  <c:v>100.471</c:v>
                </c:pt>
                <c:pt idx="3753">
                  <c:v>100.49100000000027</c:v>
                </c:pt>
                <c:pt idx="3754">
                  <c:v>100.51100000000002</c:v>
                </c:pt>
                <c:pt idx="3755">
                  <c:v>100.55</c:v>
                </c:pt>
                <c:pt idx="3756">
                  <c:v>100.57</c:v>
                </c:pt>
                <c:pt idx="3757">
                  <c:v>100.589</c:v>
                </c:pt>
                <c:pt idx="3758">
                  <c:v>100.60899999999998</c:v>
                </c:pt>
                <c:pt idx="3759">
                  <c:v>100.648</c:v>
                </c:pt>
                <c:pt idx="3760">
                  <c:v>100.66800000000001</c:v>
                </c:pt>
                <c:pt idx="3761">
                  <c:v>100.68799999999999</c:v>
                </c:pt>
                <c:pt idx="3762">
                  <c:v>100.727</c:v>
                </c:pt>
                <c:pt idx="3763">
                  <c:v>100.74600000000002</c:v>
                </c:pt>
                <c:pt idx="3764">
                  <c:v>100.76600000000002</c:v>
                </c:pt>
                <c:pt idx="3765">
                  <c:v>100.786</c:v>
                </c:pt>
                <c:pt idx="3766">
                  <c:v>100.786</c:v>
                </c:pt>
                <c:pt idx="3767">
                  <c:v>100.82499999999999</c:v>
                </c:pt>
                <c:pt idx="3768">
                  <c:v>100.845</c:v>
                </c:pt>
                <c:pt idx="3769">
                  <c:v>100.864</c:v>
                </c:pt>
                <c:pt idx="3770">
                  <c:v>100.90400000000002</c:v>
                </c:pt>
                <c:pt idx="3771">
                  <c:v>100.923</c:v>
                </c:pt>
                <c:pt idx="3772">
                  <c:v>100.94300000000027</c:v>
                </c:pt>
                <c:pt idx="3773">
                  <c:v>100.982</c:v>
                </c:pt>
                <c:pt idx="3774">
                  <c:v>101.002</c:v>
                </c:pt>
                <c:pt idx="3775">
                  <c:v>101.021</c:v>
                </c:pt>
                <c:pt idx="3776">
                  <c:v>101.04100000000012</c:v>
                </c:pt>
                <c:pt idx="3777">
                  <c:v>101.06100000000002</c:v>
                </c:pt>
                <c:pt idx="3778">
                  <c:v>101.08</c:v>
                </c:pt>
                <c:pt idx="3779">
                  <c:v>101.08</c:v>
                </c:pt>
                <c:pt idx="3780">
                  <c:v>101.1</c:v>
                </c:pt>
                <c:pt idx="3781">
                  <c:v>101.11999999999999</c:v>
                </c:pt>
                <c:pt idx="3782">
                  <c:v>101.002</c:v>
                </c:pt>
                <c:pt idx="3783">
                  <c:v>100.845</c:v>
                </c:pt>
                <c:pt idx="3784">
                  <c:v>100.70699999999999</c:v>
                </c:pt>
                <c:pt idx="3785">
                  <c:v>100.55</c:v>
                </c:pt>
                <c:pt idx="3786">
                  <c:v>100.393</c:v>
                </c:pt>
                <c:pt idx="3787">
                  <c:v>100.255</c:v>
                </c:pt>
                <c:pt idx="3788">
                  <c:v>100.098</c:v>
                </c:pt>
                <c:pt idx="3789">
                  <c:v>99.790999999999997</c:v>
                </c:pt>
                <c:pt idx="3790">
                  <c:v>99.266000000000005</c:v>
                </c:pt>
                <c:pt idx="3791">
                  <c:v>98.805999999999983</c:v>
                </c:pt>
                <c:pt idx="3792">
                  <c:v>98.28</c:v>
                </c:pt>
                <c:pt idx="3793">
                  <c:v>97.754000000000005</c:v>
                </c:pt>
                <c:pt idx="3794">
                  <c:v>97.228999999999999</c:v>
                </c:pt>
                <c:pt idx="3795">
                  <c:v>96.703000000000003</c:v>
                </c:pt>
                <c:pt idx="3796">
                  <c:v>96.242999999999995</c:v>
                </c:pt>
                <c:pt idx="3797">
                  <c:v>95.717000000000027</c:v>
                </c:pt>
                <c:pt idx="3798">
                  <c:v>95.191000000000003</c:v>
                </c:pt>
                <c:pt idx="3799">
                  <c:v>94.665999999999983</c:v>
                </c:pt>
                <c:pt idx="3800">
                  <c:v>94.14</c:v>
                </c:pt>
                <c:pt idx="3801">
                  <c:v>93.679999999999978</c:v>
                </c:pt>
                <c:pt idx="3802">
                  <c:v>93.153999999999982</c:v>
                </c:pt>
                <c:pt idx="3803">
                  <c:v>92.694000000000003</c:v>
                </c:pt>
                <c:pt idx="3804">
                  <c:v>92.233999999999995</c:v>
                </c:pt>
                <c:pt idx="3805">
                  <c:v>91.774000000000001</c:v>
                </c:pt>
                <c:pt idx="3806">
                  <c:v>91.313999999999993</c:v>
                </c:pt>
                <c:pt idx="3807">
                  <c:v>90.789000000000001</c:v>
                </c:pt>
                <c:pt idx="3808">
                  <c:v>90.394000000000005</c:v>
                </c:pt>
                <c:pt idx="3809">
                  <c:v>89.959000000000003</c:v>
                </c:pt>
                <c:pt idx="3810">
                  <c:v>89.600999999999999</c:v>
                </c:pt>
                <c:pt idx="3811">
                  <c:v>89.192999999999998</c:v>
                </c:pt>
                <c:pt idx="3812">
                  <c:v>88.834999999999994</c:v>
                </c:pt>
                <c:pt idx="3813">
                  <c:v>88.528999999999982</c:v>
                </c:pt>
                <c:pt idx="3814">
                  <c:v>88.221999999999994</c:v>
                </c:pt>
                <c:pt idx="3815">
                  <c:v>87.864999999999995</c:v>
                </c:pt>
                <c:pt idx="3816">
                  <c:v>87.558999999999983</c:v>
                </c:pt>
                <c:pt idx="3817">
                  <c:v>87.251999999999995</c:v>
                </c:pt>
                <c:pt idx="3818">
                  <c:v>86.946000000000026</c:v>
                </c:pt>
                <c:pt idx="3819">
                  <c:v>86.638999999999982</c:v>
                </c:pt>
                <c:pt idx="3820">
                  <c:v>86.332999999999998</c:v>
                </c:pt>
                <c:pt idx="3821">
                  <c:v>86.025999999999982</c:v>
                </c:pt>
                <c:pt idx="3822">
                  <c:v>85.72</c:v>
                </c:pt>
                <c:pt idx="3823">
                  <c:v>85.4140000000003</c:v>
                </c:pt>
                <c:pt idx="3824">
                  <c:v>85.157999999999987</c:v>
                </c:pt>
                <c:pt idx="3825">
                  <c:v>84.903000000000006</c:v>
                </c:pt>
                <c:pt idx="3826">
                  <c:v>84.596000000000004</c:v>
                </c:pt>
                <c:pt idx="3827">
                  <c:v>84.29</c:v>
                </c:pt>
                <c:pt idx="3828">
                  <c:v>84.034999999999997</c:v>
                </c:pt>
                <c:pt idx="3829">
                  <c:v>83.778999999999982</c:v>
                </c:pt>
                <c:pt idx="3830">
                  <c:v>83.472999999999999</c:v>
                </c:pt>
                <c:pt idx="3831">
                  <c:v>83.218000000000004</c:v>
                </c:pt>
                <c:pt idx="3832">
                  <c:v>82.962000000000003</c:v>
                </c:pt>
                <c:pt idx="3833">
                  <c:v>82.706999999999994</c:v>
                </c:pt>
                <c:pt idx="3834">
                  <c:v>82.4</c:v>
                </c:pt>
                <c:pt idx="3835">
                  <c:v>82.093999999999994</c:v>
                </c:pt>
                <c:pt idx="3836">
                  <c:v>81.838999999999999</c:v>
                </c:pt>
                <c:pt idx="3837">
                  <c:v>81.531999999999996</c:v>
                </c:pt>
                <c:pt idx="3838">
                  <c:v>81.277000000000001</c:v>
                </c:pt>
                <c:pt idx="3839">
                  <c:v>81.021000000000001</c:v>
                </c:pt>
                <c:pt idx="3840">
                  <c:v>80.715000000000003</c:v>
                </c:pt>
                <c:pt idx="3841">
                  <c:v>80.409000000000006</c:v>
                </c:pt>
                <c:pt idx="3842">
                  <c:v>80.152999999999949</c:v>
                </c:pt>
                <c:pt idx="3843">
                  <c:v>79.927999999999997</c:v>
                </c:pt>
                <c:pt idx="3844">
                  <c:v>79.725999999999999</c:v>
                </c:pt>
                <c:pt idx="3845">
                  <c:v>79.483999999999995</c:v>
                </c:pt>
                <c:pt idx="3846">
                  <c:v>79.281999999999996</c:v>
                </c:pt>
                <c:pt idx="3847">
                  <c:v>79.08</c:v>
                </c:pt>
                <c:pt idx="3848">
                  <c:v>78.878999999999948</c:v>
                </c:pt>
                <c:pt idx="3849">
                  <c:v>78.676999999999978</c:v>
                </c:pt>
                <c:pt idx="3850">
                  <c:v>78.515000000000001</c:v>
                </c:pt>
                <c:pt idx="3851">
                  <c:v>78.313999999999993</c:v>
                </c:pt>
                <c:pt idx="3852">
                  <c:v>78.111999999999995</c:v>
                </c:pt>
                <c:pt idx="3853">
                  <c:v>77.95</c:v>
                </c:pt>
                <c:pt idx="3854">
                  <c:v>77.748999999999995</c:v>
                </c:pt>
                <c:pt idx="3855">
                  <c:v>77.587000000000003</c:v>
                </c:pt>
                <c:pt idx="3856">
                  <c:v>77.426000000000002</c:v>
                </c:pt>
                <c:pt idx="3857">
                  <c:v>77.224000000000004</c:v>
                </c:pt>
                <c:pt idx="3858">
                  <c:v>77.063000000000002</c:v>
                </c:pt>
                <c:pt idx="3859">
                  <c:v>76.900999999999996</c:v>
                </c:pt>
                <c:pt idx="3860">
                  <c:v>76.698999999999998</c:v>
                </c:pt>
                <c:pt idx="3861">
                  <c:v>76.537999999999997</c:v>
                </c:pt>
                <c:pt idx="3862">
                  <c:v>76.335999999999999</c:v>
                </c:pt>
                <c:pt idx="3863">
                  <c:v>76.174999999999983</c:v>
                </c:pt>
                <c:pt idx="3864">
                  <c:v>75.972999999999999</c:v>
                </c:pt>
                <c:pt idx="3865">
                  <c:v>75.811000000000007</c:v>
                </c:pt>
                <c:pt idx="3866">
                  <c:v>75.649999999999991</c:v>
                </c:pt>
                <c:pt idx="3867">
                  <c:v>75.448000000000022</c:v>
                </c:pt>
                <c:pt idx="3868">
                  <c:v>75.326999999999998</c:v>
                </c:pt>
                <c:pt idx="3869">
                  <c:v>75.124999999999986</c:v>
                </c:pt>
                <c:pt idx="3870">
                  <c:v>74.964000000000027</c:v>
                </c:pt>
                <c:pt idx="3871">
                  <c:v>74.801999999999992</c:v>
                </c:pt>
                <c:pt idx="3872">
                  <c:v>74.600999999999999</c:v>
                </c:pt>
                <c:pt idx="3873">
                  <c:v>74.399000000000001</c:v>
                </c:pt>
                <c:pt idx="3874">
                  <c:v>74.236999999999995</c:v>
                </c:pt>
                <c:pt idx="3875">
                  <c:v>74.075999999999979</c:v>
                </c:pt>
                <c:pt idx="3876">
                  <c:v>73.915000000000006</c:v>
                </c:pt>
                <c:pt idx="3877">
                  <c:v>73.753</c:v>
                </c:pt>
                <c:pt idx="3878">
                  <c:v>73.592000000000013</c:v>
                </c:pt>
                <c:pt idx="3879">
                  <c:v>73.430000000000007</c:v>
                </c:pt>
                <c:pt idx="3880">
                  <c:v>73.269000000000005</c:v>
                </c:pt>
                <c:pt idx="3881">
                  <c:v>73.10799999999999</c:v>
                </c:pt>
                <c:pt idx="3882">
                  <c:v>72.906000000000006</c:v>
                </c:pt>
                <c:pt idx="3883">
                  <c:v>72.744000000000227</c:v>
                </c:pt>
                <c:pt idx="3884">
                  <c:v>72.582999999999998</c:v>
                </c:pt>
                <c:pt idx="3885">
                  <c:v>72.381</c:v>
                </c:pt>
                <c:pt idx="3886">
                  <c:v>72.22</c:v>
                </c:pt>
                <c:pt idx="3887">
                  <c:v>72.057999999999993</c:v>
                </c:pt>
                <c:pt idx="3888">
                  <c:v>71.897000000000006</c:v>
                </c:pt>
                <c:pt idx="3889">
                  <c:v>71.735000000000014</c:v>
                </c:pt>
                <c:pt idx="3890">
                  <c:v>71.573999999999998</c:v>
                </c:pt>
                <c:pt idx="3891">
                  <c:v>71.412999999999997</c:v>
                </c:pt>
                <c:pt idx="3892">
                  <c:v>71.290999999999997</c:v>
                </c:pt>
                <c:pt idx="3893">
                  <c:v>71.13</c:v>
                </c:pt>
                <c:pt idx="3894">
                  <c:v>70.968999999999994</c:v>
                </c:pt>
                <c:pt idx="3895">
                  <c:v>70.807000000000002</c:v>
                </c:pt>
                <c:pt idx="3896">
                  <c:v>70.646000000000001</c:v>
                </c:pt>
                <c:pt idx="3897">
                  <c:v>70.483999999999995</c:v>
                </c:pt>
                <c:pt idx="3898">
                  <c:v>70.322999999999979</c:v>
                </c:pt>
                <c:pt idx="3899">
                  <c:v>70.202000000000012</c:v>
                </c:pt>
                <c:pt idx="3900">
                  <c:v>70.040000000000006</c:v>
                </c:pt>
                <c:pt idx="3901">
                  <c:v>69.89</c:v>
                </c:pt>
                <c:pt idx="3902">
                  <c:v>69.759</c:v>
                </c:pt>
                <c:pt idx="3903">
                  <c:v>69.626999999999981</c:v>
                </c:pt>
                <c:pt idx="3904">
                  <c:v>69.495999999999995</c:v>
                </c:pt>
                <c:pt idx="3905">
                  <c:v>69.397000000000006</c:v>
                </c:pt>
                <c:pt idx="3906">
                  <c:v>69.266000000000005</c:v>
                </c:pt>
                <c:pt idx="3907">
                  <c:v>69.134</c:v>
                </c:pt>
                <c:pt idx="3908">
                  <c:v>69.003</c:v>
                </c:pt>
                <c:pt idx="3909">
                  <c:v>68.870999999999981</c:v>
                </c:pt>
                <c:pt idx="3910">
                  <c:v>68.739999999999995</c:v>
                </c:pt>
                <c:pt idx="3911">
                  <c:v>68.641000000000005</c:v>
                </c:pt>
                <c:pt idx="3912">
                  <c:v>68.510000000000005</c:v>
                </c:pt>
                <c:pt idx="3913">
                  <c:v>68.4110000000003</c:v>
                </c:pt>
                <c:pt idx="3914">
                  <c:v>68.28</c:v>
                </c:pt>
                <c:pt idx="3915">
                  <c:v>68.149000000000001</c:v>
                </c:pt>
                <c:pt idx="3916">
                  <c:v>68.05</c:v>
                </c:pt>
                <c:pt idx="3917">
                  <c:v>67.918999999999997</c:v>
                </c:pt>
                <c:pt idx="3918">
                  <c:v>67.819999999999993</c:v>
                </c:pt>
                <c:pt idx="3919">
                  <c:v>67.721000000000004</c:v>
                </c:pt>
                <c:pt idx="3920">
                  <c:v>67.59</c:v>
                </c:pt>
                <c:pt idx="3921">
                  <c:v>67.459000000000003</c:v>
                </c:pt>
                <c:pt idx="3922">
                  <c:v>67.326999999999998</c:v>
                </c:pt>
                <c:pt idx="3923">
                  <c:v>67.195999999999998</c:v>
                </c:pt>
                <c:pt idx="3924">
                  <c:v>67.096999999999994</c:v>
                </c:pt>
                <c:pt idx="3925">
                  <c:v>66.965999999999994</c:v>
                </c:pt>
                <c:pt idx="3926">
                  <c:v>66.834000000000003</c:v>
                </c:pt>
                <c:pt idx="3927">
                  <c:v>66.736000000000004</c:v>
                </c:pt>
                <c:pt idx="3928">
                  <c:v>66.603999999999999</c:v>
                </c:pt>
                <c:pt idx="3929">
                  <c:v>66.506</c:v>
                </c:pt>
                <c:pt idx="3930">
                  <c:v>66.373999999999981</c:v>
                </c:pt>
                <c:pt idx="3931">
                  <c:v>66.275999999999982</c:v>
                </c:pt>
                <c:pt idx="3932">
                  <c:v>66.144000000000005</c:v>
                </c:pt>
                <c:pt idx="3933">
                  <c:v>66.046000000000006</c:v>
                </c:pt>
                <c:pt idx="3934">
                  <c:v>65.947000000000315</c:v>
                </c:pt>
                <c:pt idx="3935">
                  <c:v>65.849000000000004</c:v>
                </c:pt>
                <c:pt idx="3936">
                  <c:v>65.75</c:v>
                </c:pt>
                <c:pt idx="3937">
                  <c:v>65.619</c:v>
                </c:pt>
                <c:pt idx="3938">
                  <c:v>65.552999999999983</c:v>
                </c:pt>
                <c:pt idx="3939">
                  <c:v>65.421000000000006</c:v>
                </c:pt>
                <c:pt idx="3940">
                  <c:v>65.322999999999979</c:v>
                </c:pt>
                <c:pt idx="3941">
                  <c:v>65.224000000000004</c:v>
                </c:pt>
                <c:pt idx="3942">
                  <c:v>65.125999999999948</c:v>
                </c:pt>
                <c:pt idx="3943">
                  <c:v>64.994000000000227</c:v>
                </c:pt>
                <c:pt idx="3944">
                  <c:v>64.896000000000001</c:v>
                </c:pt>
                <c:pt idx="3945">
                  <c:v>64.763999999999996</c:v>
                </c:pt>
                <c:pt idx="3946">
                  <c:v>64.698999999999998</c:v>
                </c:pt>
                <c:pt idx="3947">
                  <c:v>64.599999999999994</c:v>
                </c:pt>
                <c:pt idx="3948">
                  <c:v>64.468999999999994</c:v>
                </c:pt>
                <c:pt idx="3949">
                  <c:v>64.403000000000006</c:v>
                </c:pt>
                <c:pt idx="3950">
                  <c:v>64.304000000000002</c:v>
                </c:pt>
                <c:pt idx="3951">
                  <c:v>64.239000000000004</c:v>
                </c:pt>
                <c:pt idx="3952">
                  <c:v>64.14</c:v>
                </c:pt>
                <c:pt idx="3953">
                  <c:v>64.040999999999997</c:v>
                </c:pt>
                <c:pt idx="3954">
                  <c:v>63.943000000000005</c:v>
                </c:pt>
                <c:pt idx="3955">
                  <c:v>63.843999999999994</c:v>
                </c:pt>
                <c:pt idx="3956">
                  <c:v>63.779000000000003</c:v>
                </c:pt>
                <c:pt idx="3957">
                  <c:v>63.68</c:v>
                </c:pt>
                <c:pt idx="3958">
                  <c:v>63.549000000000007</c:v>
                </c:pt>
                <c:pt idx="3959">
                  <c:v>63.449999999999996</c:v>
                </c:pt>
                <c:pt idx="3960">
                  <c:v>63.383999999999993</c:v>
                </c:pt>
                <c:pt idx="3961">
                  <c:v>63.318999999999996</c:v>
                </c:pt>
                <c:pt idx="3962">
                  <c:v>63.876999999999995</c:v>
                </c:pt>
                <c:pt idx="3963">
                  <c:v>64.599999999999994</c:v>
                </c:pt>
                <c:pt idx="3964">
                  <c:v>65.290000000000006</c:v>
                </c:pt>
                <c:pt idx="3965">
                  <c:v>65.947000000000315</c:v>
                </c:pt>
                <c:pt idx="3966">
                  <c:v>66.570999999999998</c:v>
                </c:pt>
                <c:pt idx="3967">
                  <c:v>67.195999999999998</c:v>
                </c:pt>
                <c:pt idx="3968">
                  <c:v>67.787000000000006</c:v>
                </c:pt>
                <c:pt idx="3969">
                  <c:v>68.346000000000004</c:v>
                </c:pt>
                <c:pt idx="3970">
                  <c:v>68.903999999999996</c:v>
                </c:pt>
                <c:pt idx="3971">
                  <c:v>69.397000000000006</c:v>
                </c:pt>
                <c:pt idx="3972">
                  <c:v>69.923000000000002</c:v>
                </c:pt>
                <c:pt idx="3973">
                  <c:v>70.524999999999991</c:v>
                </c:pt>
                <c:pt idx="3974">
                  <c:v>71.09</c:v>
                </c:pt>
                <c:pt idx="3975">
                  <c:v>71.654999999999987</c:v>
                </c:pt>
                <c:pt idx="3976">
                  <c:v>72.22</c:v>
                </c:pt>
                <c:pt idx="3977">
                  <c:v>72.744000000000227</c:v>
                </c:pt>
                <c:pt idx="3978">
                  <c:v>73.269000000000005</c:v>
                </c:pt>
                <c:pt idx="3979">
                  <c:v>73.753</c:v>
                </c:pt>
                <c:pt idx="3980">
                  <c:v>74.236999999999995</c:v>
                </c:pt>
                <c:pt idx="3981">
                  <c:v>74.721999999999994</c:v>
                </c:pt>
                <c:pt idx="3982">
                  <c:v>75.165999999999983</c:v>
                </c:pt>
                <c:pt idx="3983">
                  <c:v>75.569000000000003</c:v>
                </c:pt>
                <c:pt idx="3984">
                  <c:v>76.013000000000005</c:v>
                </c:pt>
                <c:pt idx="3985">
                  <c:v>76.4170000000003</c:v>
                </c:pt>
                <c:pt idx="3986">
                  <c:v>76.78</c:v>
                </c:pt>
                <c:pt idx="3987">
                  <c:v>77.183999999999983</c:v>
                </c:pt>
                <c:pt idx="3988">
                  <c:v>77.506</c:v>
                </c:pt>
                <c:pt idx="3989">
                  <c:v>77.910000000000025</c:v>
                </c:pt>
                <c:pt idx="3990">
                  <c:v>78.272999999999982</c:v>
                </c:pt>
                <c:pt idx="3991">
                  <c:v>78.635999999999981</c:v>
                </c:pt>
                <c:pt idx="3992">
                  <c:v>78.959000000000003</c:v>
                </c:pt>
                <c:pt idx="3993">
                  <c:v>79.281999999999996</c:v>
                </c:pt>
                <c:pt idx="3994">
                  <c:v>79.60499999999999</c:v>
                </c:pt>
                <c:pt idx="3995">
                  <c:v>79.927999999999997</c:v>
                </c:pt>
                <c:pt idx="3996">
                  <c:v>80.254999999999995</c:v>
                </c:pt>
                <c:pt idx="3997">
                  <c:v>80.613</c:v>
                </c:pt>
                <c:pt idx="3998">
                  <c:v>80.97</c:v>
                </c:pt>
                <c:pt idx="3999">
                  <c:v>81.327999999999989</c:v>
                </c:pt>
                <c:pt idx="4000">
                  <c:v>81.684999999999988</c:v>
                </c:pt>
                <c:pt idx="4001">
                  <c:v>82.043000000000006</c:v>
                </c:pt>
                <c:pt idx="4002">
                  <c:v>82.349000000000004</c:v>
                </c:pt>
                <c:pt idx="4003">
                  <c:v>82.60499999999999</c:v>
                </c:pt>
                <c:pt idx="4004">
                  <c:v>82.9110000000003</c:v>
                </c:pt>
                <c:pt idx="4005">
                  <c:v>83.269000000000005</c:v>
                </c:pt>
                <c:pt idx="4006">
                  <c:v>83.524000000000001</c:v>
                </c:pt>
                <c:pt idx="4007">
                  <c:v>83.83</c:v>
                </c:pt>
                <c:pt idx="4008">
                  <c:v>84.085999999999999</c:v>
                </c:pt>
                <c:pt idx="4009">
                  <c:v>84.391999999999996</c:v>
                </c:pt>
                <c:pt idx="4010">
                  <c:v>84.698999999999998</c:v>
                </c:pt>
                <c:pt idx="4011">
                  <c:v>84.953999999999994</c:v>
                </c:pt>
                <c:pt idx="4012">
                  <c:v>85.209000000000003</c:v>
                </c:pt>
                <c:pt idx="4013">
                  <c:v>85.465000000000003</c:v>
                </c:pt>
                <c:pt idx="4014">
                  <c:v>85.771000000000001</c:v>
                </c:pt>
                <c:pt idx="4015">
                  <c:v>85.974999999999994</c:v>
                </c:pt>
                <c:pt idx="4016">
                  <c:v>86.230999999999995</c:v>
                </c:pt>
                <c:pt idx="4017">
                  <c:v>86.435000000000002</c:v>
                </c:pt>
                <c:pt idx="4018">
                  <c:v>86.69</c:v>
                </c:pt>
                <c:pt idx="4019">
                  <c:v>86.946000000000026</c:v>
                </c:pt>
                <c:pt idx="4020">
                  <c:v>87.149999999999991</c:v>
                </c:pt>
                <c:pt idx="4021">
                  <c:v>87.405000000000001</c:v>
                </c:pt>
                <c:pt idx="4022">
                  <c:v>87.61</c:v>
                </c:pt>
                <c:pt idx="4023">
                  <c:v>87.813999999999993</c:v>
                </c:pt>
                <c:pt idx="4024">
                  <c:v>88.018000000000001</c:v>
                </c:pt>
                <c:pt idx="4025">
                  <c:v>88.221999999999994</c:v>
                </c:pt>
                <c:pt idx="4026">
                  <c:v>88.427000000000007</c:v>
                </c:pt>
                <c:pt idx="4027">
                  <c:v>88.631</c:v>
                </c:pt>
                <c:pt idx="4028">
                  <c:v>88.834999999999994</c:v>
                </c:pt>
                <c:pt idx="4029">
                  <c:v>89.04</c:v>
                </c:pt>
                <c:pt idx="4030">
                  <c:v>89.295000000000002</c:v>
                </c:pt>
                <c:pt idx="4031">
                  <c:v>89.448000000000022</c:v>
                </c:pt>
                <c:pt idx="4032">
                  <c:v>89.652999999999949</c:v>
                </c:pt>
                <c:pt idx="4033">
                  <c:v>89.856999999999999</c:v>
                </c:pt>
                <c:pt idx="4034">
                  <c:v>90.066000000000003</c:v>
                </c:pt>
                <c:pt idx="4035">
                  <c:v>90.263000000000005</c:v>
                </c:pt>
                <c:pt idx="4036">
                  <c:v>90.525999999999982</c:v>
                </c:pt>
                <c:pt idx="4037">
                  <c:v>90.722999999999999</c:v>
                </c:pt>
                <c:pt idx="4038">
                  <c:v>90.986000000000004</c:v>
                </c:pt>
                <c:pt idx="4039">
                  <c:v>91.182999999999979</c:v>
                </c:pt>
                <c:pt idx="4040">
                  <c:v>91.446000000000026</c:v>
                </c:pt>
                <c:pt idx="4041">
                  <c:v>91.643000000000001</c:v>
                </c:pt>
                <c:pt idx="4042">
                  <c:v>91.84</c:v>
                </c:pt>
                <c:pt idx="4043">
                  <c:v>92.037000000000006</c:v>
                </c:pt>
                <c:pt idx="4044">
                  <c:v>92.233999999999995</c:v>
                </c:pt>
                <c:pt idx="4045">
                  <c:v>92.430999999999997</c:v>
                </c:pt>
                <c:pt idx="4046">
                  <c:v>92.628999999999948</c:v>
                </c:pt>
                <c:pt idx="4047">
                  <c:v>92.76</c:v>
                </c:pt>
                <c:pt idx="4048">
                  <c:v>92.956999999999994</c:v>
                </c:pt>
                <c:pt idx="4049">
                  <c:v>93.153999999999982</c:v>
                </c:pt>
                <c:pt idx="4050">
                  <c:v>93.350999999999999</c:v>
                </c:pt>
                <c:pt idx="4051">
                  <c:v>93.549000000000007</c:v>
                </c:pt>
                <c:pt idx="4052">
                  <c:v>93.745999999999995</c:v>
                </c:pt>
                <c:pt idx="4053">
                  <c:v>93.943000000000026</c:v>
                </c:pt>
                <c:pt idx="4054">
                  <c:v>94.073999999999998</c:v>
                </c:pt>
                <c:pt idx="4055">
                  <c:v>94.271000000000001</c:v>
                </c:pt>
                <c:pt idx="4056">
                  <c:v>94.468999999999994</c:v>
                </c:pt>
                <c:pt idx="4057">
                  <c:v>94.665999999999983</c:v>
                </c:pt>
                <c:pt idx="4058">
                  <c:v>94.796999999999997</c:v>
                </c:pt>
                <c:pt idx="4059">
                  <c:v>94.994000000000227</c:v>
                </c:pt>
                <c:pt idx="4060">
                  <c:v>95.06</c:v>
                </c:pt>
                <c:pt idx="4061">
                  <c:v>95.191000000000003</c:v>
                </c:pt>
                <c:pt idx="4062">
                  <c:v>95.322999999999979</c:v>
                </c:pt>
                <c:pt idx="4063">
                  <c:v>95.453999999999994</c:v>
                </c:pt>
                <c:pt idx="4064">
                  <c:v>95.650999999999982</c:v>
                </c:pt>
                <c:pt idx="4065">
                  <c:v>95.783000000000001</c:v>
                </c:pt>
                <c:pt idx="4066">
                  <c:v>95.98</c:v>
                </c:pt>
                <c:pt idx="4067">
                  <c:v>96.111000000000004</c:v>
                </c:pt>
                <c:pt idx="4068">
                  <c:v>96.242999999999995</c:v>
                </c:pt>
                <c:pt idx="4069">
                  <c:v>96.440000000000026</c:v>
                </c:pt>
                <c:pt idx="4070">
                  <c:v>96.570999999999998</c:v>
                </c:pt>
                <c:pt idx="4071">
                  <c:v>96.703000000000003</c:v>
                </c:pt>
                <c:pt idx="4072">
                  <c:v>96.834000000000003</c:v>
                </c:pt>
                <c:pt idx="4073">
                  <c:v>96.965999999999994</c:v>
                </c:pt>
                <c:pt idx="4074">
                  <c:v>97.096999999999994</c:v>
                </c:pt>
                <c:pt idx="4075">
                  <c:v>97.293999999999997</c:v>
                </c:pt>
                <c:pt idx="4076">
                  <c:v>97.36</c:v>
                </c:pt>
                <c:pt idx="4077">
                  <c:v>97.491000000000227</c:v>
                </c:pt>
                <c:pt idx="4078">
                  <c:v>97.622999999999948</c:v>
                </c:pt>
                <c:pt idx="4079">
                  <c:v>97.82</c:v>
                </c:pt>
                <c:pt idx="4080">
                  <c:v>97.950999999999993</c:v>
                </c:pt>
                <c:pt idx="4081">
                  <c:v>98.082999999999998</c:v>
                </c:pt>
                <c:pt idx="4082">
                  <c:v>98.214000000000027</c:v>
                </c:pt>
                <c:pt idx="4083">
                  <c:v>98.346000000000004</c:v>
                </c:pt>
                <c:pt idx="4084">
                  <c:v>98.477000000000004</c:v>
                </c:pt>
                <c:pt idx="4085">
                  <c:v>98.60899999999998</c:v>
                </c:pt>
                <c:pt idx="4086">
                  <c:v>98.673999999999978</c:v>
                </c:pt>
                <c:pt idx="4087">
                  <c:v>98.805999999999983</c:v>
                </c:pt>
                <c:pt idx="4088">
                  <c:v>98.870999999999981</c:v>
                </c:pt>
                <c:pt idx="4089">
                  <c:v>99.003</c:v>
                </c:pt>
                <c:pt idx="4090">
                  <c:v>99.134</c:v>
                </c:pt>
                <c:pt idx="4091">
                  <c:v>99.266000000000005</c:v>
                </c:pt>
                <c:pt idx="4092">
                  <c:v>99.331000000000003</c:v>
                </c:pt>
                <c:pt idx="4093">
                  <c:v>99.397000000000006</c:v>
                </c:pt>
                <c:pt idx="4094">
                  <c:v>99.528999999999982</c:v>
                </c:pt>
                <c:pt idx="4095">
                  <c:v>99.66</c:v>
                </c:pt>
                <c:pt idx="4096">
                  <c:v>99.725999999999999</c:v>
                </c:pt>
                <c:pt idx="4097">
                  <c:v>99.856999999999999</c:v>
                </c:pt>
                <c:pt idx="4098">
                  <c:v>99.923000000000002</c:v>
                </c:pt>
                <c:pt idx="4099">
                  <c:v>100.02</c:v>
                </c:pt>
                <c:pt idx="4100">
                  <c:v>100.039</c:v>
                </c:pt>
                <c:pt idx="4101">
                  <c:v>100.07899999999998</c:v>
                </c:pt>
                <c:pt idx="4102">
                  <c:v>100.098</c:v>
                </c:pt>
                <c:pt idx="4103">
                  <c:v>100.13800000000001</c:v>
                </c:pt>
                <c:pt idx="4104">
                  <c:v>100.157</c:v>
                </c:pt>
                <c:pt idx="4105">
                  <c:v>100.196</c:v>
                </c:pt>
                <c:pt idx="4106">
                  <c:v>100.21599999999999</c:v>
                </c:pt>
                <c:pt idx="4107">
                  <c:v>100.255</c:v>
                </c:pt>
                <c:pt idx="4108">
                  <c:v>100.27500000000001</c:v>
                </c:pt>
                <c:pt idx="4109">
                  <c:v>100.31399999999999</c:v>
                </c:pt>
                <c:pt idx="4110">
                  <c:v>100.354</c:v>
                </c:pt>
                <c:pt idx="4111">
                  <c:v>100.393</c:v>
                </c:pt>
                <c:pt idx="4112">
                  <c:v>100.432</c:v>
                </c:pt>
                <c:pt idx="4113">
                  <c:v>100.471</c:v>
                </c:pt>
                <c:pt idx="4114">
                  <c:v>100.51100000000002</c:v>
                </c:pt>
                <c:pt idx="4115">
                  <c:v>100.55</c:v>
                </c:pt>
                <c:pt idx="4116">
                  <c:v>100.57</c:v>
                </c:pt>
                <c:pt idx="4117">
                  <c:v>100.60899999999998</c:v>
                </c:pt>
                <c:pt idx="4118">
                  <c:v>100.62899999999998</c:v>
                </c:pt>
                <c:pt idx="4119">
                  <c:v>100.648</c:v>
                </c:pt>
                <c:pt idx="4120">
                  <c:v>100.68799999999999</c:v>
                </c:pt>
                <c:pt idx="4121">
                  <c:v>100.70699999999999</c:v>
                </c:pt>
                <c:pt idx="4122">
                  <c:v>100.727</c:v>
                </c:pt>
                <c:pt idx="4123">
                  <c:v>100.74600000000002</c:v>
                </c:pt>
                <c:pt idx="4124">
                  <c:v>100.786</c:v>
                </c:pt>
                <c:pt idx="4125">
                  <c:v>100.80500000000001</c:v>
                </c:pt>
                <c:pt idx="4126">
                  <c:v>100.82499999999999</c:v>
                </c:pt>
                <c:pt idx="4127">
                  <c:v>100.864</c:v>
                </c:pt>
                <c:pt idx="4128">
                  <c:v>100.884</c:v>
                </c:pt>
                <c:pt idx="4129">
                  <c:v>100.923</c:v>
                </c:pt>
                <c:pt idx="4130">
                  <c:v>100.94300000000027</c:v>
                </c:pt>
                <c:pt idx="4131">
                  <c:v>100.94300000000027</c:v>
                </c:pt>
                <c:pt idx="4132">
                  <c:v>100.96299999999999</c:v>
                </c:pt>
                <c:pt idx="4133">
                  <c:v>100.982</c:v>
                </c:pt>
                <c:pt idx="4134">
                  <c:v>101.002</c:v>
                </c:pt>
                <c:pt idx="4135">
                  <c:v>101.021</c:v>
                </c:pt>
                <c:pt idx="4136">
                  <c:v>101.04100000000012</c:v>
                </c:pt>
                <c:pt idx="4137">
                  <c:v>101.08</c:v>
                </c:pt>
                <c:pt idx="4138">
                  <c:v>101.1</c:v>
                </c:pt>
                <c:pt idx="4139">
                  <c:v>101.1</c:v>
                </c:pt>
                <c:pt idx="4140">
                  <c:v>101.11999999999999</c:v>
                </c:pt>
                <c:pt idx="4141">
                  <c:v>101.021</c:v>
                </c:pt>
                <c:pt idx="4142">
                  <c:v>100.884</c:v>
                </c:pt>
                <c:pt idx="4143">
                  <c:v>100.74600000000002</c:v>
                </c:pt>
                <c:pt idx="4144">
                  <c:v>100.589</c:v>
                </c:pt>
                <c:pt idx="4145">
                  <c:v>100.432</c:v>
                </c:pt>
                <c:pt idx="4146">
                  <c:v>100.27500000000001</c:v>
                </c:pt>
                <c:pt idx="4147">
                  <c:v>100.11799999999999</c:v>
                </c:pt>
                <c:pt idx="4148">
                  <c:v>99.923000000000002</c:v>
                </c:pt>
                <c:pt idx="4149">
                  <c:v>99.397000000000006</c:v>
                </c:pt>
                <c:pt idx="4150">
                  <c:v>98.870999999999981</c:v>
                </c:pt>
                <c:pt idx="4151">
                  <c:v>98.4110000000003</c:v>
                </c:pt>
                <c:pt idx="4152">
                  <c:v>97.885999999999981</c:v>
                </c:pt>
                <c:pt idx="4153">
                  <c:v>97.426000000000002</c:v>
                </c:pt>
                <c:pt idx="4154">
                  <c:v>96.9</c:v>
                </c:pt>
                <c:pt idx="4155">
                  <c:v>96.373999999999981</c:v>
                </c:pt>
                <c:pt idx="4156">
                  <c:v>95.9140000000003</c:v>
                </c:pt>
                <c:pt idx="4157">
                  <c:v>95.388999999999982</c:v>
                </c:pt>
                <c:pt idx="4158">
                  <c:v>94.929000000000002</c:v>
                </c:pt>
                <c:pt idx="4159">
                  <c:v>94.403000000000006</c:v>
                </c:pt>
                <c:pt idx="4160">
                  <c:v>93.943000000000026</c:v>
                </c:pt>
                <c:pt idx="4161">
                  <c:v>93.4170000000003</c:v>
                </c:pt>
                <c:pt idx="4162">
                  <c:v>92.956999999999994</c:v>
                </c:pt>
                <c:pt idx="4163">
                  <c:v>92.497000000000227</c:v>
                </c:pt>
                <c:pt idx="4164">
                  <c:v>92.037000000000006</c:v>
                </c:pt>
                <c:pt idx="4165">
                  <c:v>91.576999999999998</c:v>
                </c:pt>
                <c:pt idx="4166">
                  <c:v>91.117000000000004</c:v>
                </c:pt>
                <c:pt idx="4167">
                  <c:v>90.722999999999999</c:v>
                </c:pt>
                <c:pt idx="4168">
                  <c:v>90.263000000000005</c:v>
                </c:pt>
                <c:pt idx="4169">
                  <c:v>89.856999999999999</c:v>
                </c:pt>
                <c:pt idx="4170">
                  <c:v>89.55</c:v>
                </c:pt>
                <c:pt idx="4171">
                  <c:v>89.244000000000227</c:v>
                </c:pt>
                <c:pt idx="4172">
                  <c:v>88.938000000000002</c:v>
                </c:pt>
                <c:pt idx="4173">
                  <c:v>88.631</c:v>
                </c:pt>
                <c:pt idx="4174">
                  <c:v>88.324999999999989</c:v>
                </c:pt>
                <c:pt idx="4175">
                  <c:v>87.967000000000027</c:v>
                </c:pt>
                <c:pt idx="4176">
                  <c:v>87.661000000000001</c:v>
                </c:pt>
                <c:pt idx="4177">
                  <c:v>87.302999999999983</c:v>
                </c:pt>
                <c:pt idx="4178">
                  <c:v>86.997000000000227</c:v>
                </c:pt>
                <c:pt idx="4179">
                  <c:v>86.638999999999982</c:v>
                </c:pt>
                <c:pt idx="4180">
                  <c:v>86.332999999999998</c:v>
                </c:pt>
                <c:pt idx="4181">
                  <c:v>86.025999999999982</c:v>
                </c:pt>
                <c:pt idx="4182">
                  <c:v>85.668999999999983</c:v>
                </c:pt>
                <c:pt idx="4183">
                  <c:v>85.361999999999995</c:v>
                </c:pt>
                <c:pt idx="4184">
                  <c:v>85.106999999999999</c:v>
                </c:pt>
                <c:pt idx="4185">
                  <c:v>84.801000000000002</c:v>
                </c:pt>
                <c:pt idx="4186">
                  <c:v>84.494000000000227</c:v>
                </c:pt>
                <c:pt idx="4187">
                  <c:v>84.187999999999988</c:v>
                </c:pt>
                <c:pt idx="4188">
                  <c:v>83.933000000000007</c:v>
                </c:pt>
                <c:pt idx="4189">
                  <c:v>83.625999999999948</c:v>
                </c:pt>
                <c:pt idx="4190">
                  <c:v>83.370999999999981</c:v>
                </c:pt>
                <c:pt idx="4191">
                  <c:v>83.114999999999995</c:v>
                </c:pt>
                <c:pt idx="4192">
                  <c:v>82.808999999999983</c:v>
                </c:pt>
                <c:pt idx="4193">
                  <c:v>82.554000000000002</c:v>
                </c:pt>
                <c:pt idx="4194">
                  <c:v>82.298000000000002</c:v>
                </c:pt>
                <c:pt idx="4195">
                  <c:v>82.043000000000006</c:v>
                </c:pt>
                <c:pt idx="4196">
                  <c:v>81.787999999999997</c:v>
                </c:pt>
                <c:pt idx="4197">
                  <c:v>81.531999999999996</c:v>
                </c:pt>
                <c:pt idx="4198">
                  <c:v>81.277000000000001</c:v>
                </c:pt>
                <c:pt idx="4199">
                  <c:v>81.021000000000001</c:v>
                </c:pt>
                <c:pt idx="4200">
                  <c:v>80.766000000000005</c:v>
                </c:pt>
                <c:pt idx="4201">
                  <c:v>80.510999999999996</c:v>
                </c:pt>
                <c:pt idx="4202">
                  <c:v>80.254999999999995</c:v>
                </c:pt>
                <c:pt idx="4203">
                  <c:v>80.009</c:v>
                </c:pt>
                <c:pt idx="4204">
                  <c:v>79.807000000000002</c:v>
                </c:pt>
                <c:pt idx="4205">
                  <c:v>79.60499999999999</c:v>
                </c:pt>
                <c:pt idx="4206">
                  <c:v>79.403000000000006</c:v>
                </c:pt>
                <c:pt idx="4207">
                  <c:v>79.200999999999993</c:v>
                </c:pt>
                <c:pt idx="4208">
                  <c:v>79</c:v>
                </c:pt>
                <c:pt idx="4209">
                  <c:v>78.798000000000002</c:v>
                </c:pt>
                <c:pt idx="4210">
                  <c:v>78.596000000000004</c:v>
                </c:pt>
                <c:pt idx="4211">
                  <c:v>78.394000000000005</c:v>
                </c:pt>
                <c:pt idx="4212">
                  <c:v>78.191999999999993</c:v>
                </c:pt>
                <c:pt idx="4213">
                  <c:v>77.991000000000227</c:v>
                </c:pt>
                <c:pt idx="4214">
                  <c:v>77.789000000000001</c:v>
                </c:pt>
                <c:pt idx="4215">
                  <c:v>77.626999999999981</c:v>
                </c:pt>
                <c:pt idx="4216">
                  <c:v>77.426000000000002</c:v>
                </c:pt>
                <c:pt idx="4217">
                  <c:v>77.224000000000004</c:v>
                </c:pt>
                <c:pt idx="4218">
                  <c:v>77.063000000000002</c:v>
                </c:pt>
                <c:pt idx="4219">
                  <c:v>76.900999999999996</c:v>
                </c:pt>
                <c:pt idx="4220">
                  <c:v>76.698999999999998</c:v>
                </c:pt>
                <c:pt idx="4221">
                  <c:v>76.498000000000005</c:v>
                </c:pt>
                <c:pt idx="4222">
                  <c:v>76.335999999999999</c:v>
                </c:pt>
                <c:pt idx="4223">
                  <c:v>76.134</c:v>
                </c:pt>
                <c:pt idx="4224">
                  <c:v>75.972999999999999</c:v>
                </c:pt>
                <c:pt idx="4225">
                  <c:v>75.811000000000007</c:v>
                </c:pt>
                <c:pt idx="4226">
                  <c:v>75.649999999999991</c:v>
                </c:pt>
                <c:pt idx="4227">
                  <c:v>75.489000000000004</c:v>
                </c:pt>
                <c:pt idx="4228">
                  <c:v>75.326999999999998</c:v>
                </c:pt>
                <c:pt idx="4229">
                  <c:v>75.165999999999983</c:v>
                </c:pt>
                <c:pt idx="4230">
                  <c:v>75.004000000000005</c:v>
                </c:pt>
                <c:pt idx="4231">
                  <c:v>74.843000000000004</c:v>
                </c:pt>
                <c:pt idx="4232">
                  <c:v>74.680999999999983</c:v>
                </c:pt>
                <c:pt idx="4233">
                  <c:v>74.48</c:v>
                </c:pt>
                <c:pt idx="4234">
                  <c:v>74.318000000000012</c:v>
                </c:pt>
                <c:pt idx="4235">
                  <c:v>74.116</c:v>
                </c:pt>
                <c:pt idx="4236">
                  <c:v>73.955000000000013</c:v>
                </c:pt>
                <c:pt idx="4237">
                  <c:v>73.793999999999997</c:v>
                </c:pt>
                <c:pt idx="4238">
                  <c:v>73.671999999999983</c:v>
                </c:pt>
                <c:pt idx="4239">
                  <c:v>73.510999999999996</c:v>
                </c:pt>
                <c:pt idx="4240">
                  <c:v>73.349999999999994</c:v>
                </c:pt>
                <c:pt idx="4241">
                  <c:v>73.187999999999988</c:v>
                </c:pt>
                <c:pt idx="4242">
                  <c:v>73.027000000000001</c:v>
                </c:pt>
                <c:pt idx="4243">
                  <c:v>72.864999999999995</c:v>
                </c:pt>
                <c:pt idx="4244">
                  <c:v>72.703999999999994</c:v>
                </c:pt>
                <c:pt idx="4245">
                  <c:v>72.543000000000006</c:v>
                </c:pt>
                <c:pt idx="4246">
                  <c:v>72.381</c:v>
                </c:pt>
                <c:pt idx="4247">
                  <c:v>72.22</c:v>
                </c:pt>
                <c:pt idx="4248">
                  <c:v>72.057999999999993</c:v>
                </c:pt>
                <c:pt idx="4249">
                  <c:v>71.897000000000006</c:v>
                </c:pt>
                <c:pt idx="4250">
                  <c:v>71.735000000000014</c:v>
                </c:pt>
                <c:pt idx="4251">
                  <c:v>71.573999999999998</c:v>
                </c:pt>
                <c:pt idx="4252">
                  <c:v>71.371999999999986</c:v>
                </c:pt>
                <c:pt idx="4253">
                  <c:v>71.211000000000027</c:v>
                </c:pt>
                <c:pt idx="4254">
                  <c:v>71.09</c:v>
                </c:pt>
                <c:pt idx="4255">
                  <c:v>70.927999999999997</c:v>
                </c:pt>
                <c:pt idx="4256">
                  <c:v>70.807000000000002</c:v>
                </c:pt>
                <c:pt idx="4257">
                  <c:v>70.646000000000001</c:v>
                </c:pt>
                <c:pt idx="4258">
                  <c:v>70.483999999999995</c:v>
                </c:pt>
                <c:pt idx="4259">
                  <c:v>70.322999999999979</c:v>
                </c:pt>
                <c:pt idx="4260">
                  <c:v>70.202000000000012</c:v>
                </c:pt>
                <c:pt idx="4261">
                  <c:v>70.040000000000006</c:v>
                </c:pt>
                <c:pt idx="4262">
                  <c:v>69.89</c:v>
                </c:pt>
                <c:pt idx="4263">
                  <c:v>69.759</c:v>
                </c:pt>
                <c:pt idx="4264">
                  <c:v>69.626999999999981</c:v>
                </c:pt>
                <c:pt idx="4265">
                  <c:v>69.462999999999994</c:v>
                </c:pt>
                <c:pt idx="4266">
                  <c:v>69.364000000000004</c:v>
                </c:pt>
                <c:pt idx="4267">
                  <c:v>69.233000000000004</c:v>
                </c:pt>
                <c:pt idx="4268">
                  <c:v>69.134</c:v>
                </c:pt>
                <c:pt idx="4269">
                  <c:v>69.003</c:v>
                </c:pt>
                <c:pt idx="4270">
                  <c:v>68.870999999999981</c:v>
                </c:pt>
                <c:pt idx="4271">
                  <c:v>68.772999999999982</c:v>
                </c:pt>
                <c:pt idx="4272">
                  <c:v>68.641000000000005</c:v>
                </c:pt>
                <c:pt idx="4273">
                  <c:v>68.543000000000006</c:v>
                </c:pt>
                <c:pt idx="4274">
                  <c:v>68.4110000000003</c:v>
                </c:pt>
                <c:pt idx="4275">
                  <c:v>68.28</c:v>
                </c:pt>
                <c:pt idx="4276">
                  <c:v>68.149000000000001</c:v>
                </c:pt>
                <c:pt idx="4277">
                  <c:v>68.05</c:v>
                </c:pt>
                <c:pt idx="4278">
                  <c:v>67.918999999999997</c:v>
                </c:pt>
                <c:pt idx="4279">
                  <c:v>67.787000000000006</c:v>
                </c:pt>
                <c:pt idx="4280">
                  <c:v>67.688999999999979</c:v>
                </c:pt>
                <c:pt idx="4281">
                  <c:v>67.557000000000002</c:v>
                </c:pt>
                <c:pt idx="4282">
                  <c:v>67.426000000000002</c:v>
                </c:pt>
                <c:pt idx="4283">
                  <c:v>67.293999999999997</c:v>
                </c:pt>
                <c:pt idx="4284">
                  <c:v>67.195999999999998</c:v>
                </c:pt>
                <c:pt idx="4285">
                  <c:v>67.063999999999993</c:v>
                </c:pt>
                <c:pt idx="4286">
                  <c:v>66.933000000000007</c:v>
                </c:pt>
                <c:pt idx="4287">
                  <c:v>66.801000000000002</c:v>
                </c:pt>
                <c:pt idx="4288">
                  <c:v>66.703000000000003</c:v>
                </c:pt>
                <c:pt idx="4289">
                  <c:v>66.570999999999998</c:v>
                </c:pt>
                <c:pt idx="4290">
                  <c:v>66.472999999999999</c:v>
                </c:pt>
                <c:pt idx="4291">
                  <c:v>66.373999999999981</c:v>
                </c:pt>
                <c:pt idx="4292">
                  <c:v>66.275999999999982</c:v>
                </c:pt>
                <c:pt idx="4293">
                  <c:v>66.176999999999978</c:v>
                </c:pt>
                <c:pt idx="4294">
                  <c:v>66.078999999999979</c:v>
                </c:pt>
                <c:pt idx="4295">
                  <c:v>65.947000000000315</c:v>
                </c:pt>
                <c:pt idx="4296">
                  <c:v>65.849000000000004</c:v>
                </c:pt>
                <c:pt idx="4297">
                  <c:v>65.75</c:v>
                </c:pt>
                <c:pt idx="4298">
                  <c:v>65.650999999999982</c:v>
                </c:pt>
                <c:pt idx="4299">
                  <c:v>65.552999999999983</c:v>
                </c:pt>
                <c:pt idx="4300">
                  <c:v>65.453999999999994</c:v>
                </c:pt>
                <c:pt idx="4301">
                  <c:v>65.35599999999998</c:v>
                </c:pt>
                <c:pt idx="4302">
                  <c:v>65.224000000000004</c:v>
                </c:pt>
                <c:pt idx="4303">
                  <c:v>65.125999999999948</c:v>
                </c:pt>
                <c:pt idx="4304">
                  <c:v>64.994000000000227</c:v>
                </c:pt>
                <c:pt idx="4305">
                  <c:v>64.896000000000001</c:v>
                </c:pt>
                <c:pt idx="4306">
                  <c:v>64.83</c:v>
                </c:pt>
                <c:pt idx="4307">
                  <c:v>64.730999999999995</c:v>
                </c:pt>
                <c:pt idx="4308">
                  <c:v>64.632999999999981</c:v>
                </c:pt>
                <c:pt idx="4309">
                  <c:v>64.566999999999993</c:v>
                </c:pt>
                <c:pt idx="4310">
                  <c:v>64.468999999999994</c:v>
                </c:pt>
                <c:pt idx="4311">
                  <c:v>64.36999999999999</c:v>
                </c:pt>
                <c:pt idx="4312">
                  <c:v>64.271000000000001</c:v>
                </c:pt>
                <c:pt idx="4313">
                  <c:v>64.14</c:v>
                </c:pt>
                <c:pt idx="4314">
                  <c:v>64.040999999999997</c:v>
                </c:pt>
                <c:pt idx="4315">
                  <c:v>63.943000000000005</c:v>
                </c:pt>
                <c:pt idx="4316">
                  <c:v>63.810999999999993</c:v>
                </c:pt>
                <c:pt idx="4317">
                  <c:v>63.713000000000001</c:v>
                </c:pt>
                <c:pt idx="4318">
                  <c:v>63.614000000000004</c:v>
                </c:pt>
                <c:pt idx="4319">
                  <c:v>63.516000000000005</c:v>
                </c:pt>
                <c:pt idx="4320">
                  <c:v>63.416999999999994</c:v>
                </c:pt>
                <c:pt idx="4321">
                  <c:v>63.943000000000005</c:v>
                </c:pt>
                <c:pt idx="4322">
                  <c:v>64.698999999999998</c:v>
                </c:pt>
                <c:pt idx="4323">
                  <c:v>65.35599999999998</c:v>
                </c:pt>
                <c:pt idx="4324">
                  <c:v>66.046000000000006</c:v>
                </c:pt>
                <c:pt idx="4325">
                  <c:v>66.669999999999987</c:v>
                </c:pt>
                <c:pt idx="4326">
                  <c:v>67.293999999999997</c:v>
                </c:pt>
                <c:pt idx="4327">
                  <c:v>67.885999999999981</c:v>
                </c:pt>
                <c:pt idx="4328">
                  <c:v>68.444000000000329</c:v>
                </c:pt>
                <c:pt idx="4329">
                  <c:v>68.97</c:v>
                </c:pt>
                <c:pt idx="4330">
                  <c:v>69.495999999999995</c:v>
                </c:pt>
                <c:pt idx="4331">
                  <c:v>69.989000000000004</c:v>
                </c:pt>
                <c:pt idx="4332">
                  <c:v>70.60499999999999</c:v>
                </c:pt>
                <c:pt idx="4333">
                  <c:v>71.169999999999987</c:v>
                </c:pt>
                <c:pt idx="4334">
                  <c:v>71.775999999999982</c:v>
                </c:pt>
                <c:pt idx="4335">
                  <c:v>72.340999999999994</c:v>
                </c:pt>
                <c:pt idx="4336">
                  <c:v>72.864999999999995</c:v>
                </c:pt>
                <c:pt idx="4337">
                  <c:v>73.39</c:v>
                </c:pt>
                <c:pt idx="4338">
                  <c:v>73.873999999999981</c:v>
                </c:pt>
                <c:pt idx="4339">
                  <c:v>74.399000000000001</c:v>
                </c:pt>
                <c:pt idx="4340">
                  <c:v>74.843000000000004</c:v>
                </c:pt>
                <c:pt idx="4341">
                  <c:v>75.287000000000006</c:v>
                </c:pt>
                <c:pt idx="4342">
                  <c:v>75.69</c:v>
                </c:pt>
                <c:pt idx="4343">
                  <c:v>76.093999999999994</c:v>
                </c:pt>
                <c:pt idx="4344">
                  <c:v>76.498000000000005</c:v>
                </c:pt>
                <c:pt idx="4345">
                  <c:v>76.861000000000004</c:v>
                </c:pt>
                <c:pt idx="4346">
                  <c:v>77.263999999999996</c:v>
                </c:pt>
                <c:pt idx="4347">
                  <c:v>77.626999999999981</c:v>
                </c:pt>
                <c:pt idx="4348">
                  <c:v>77.991000000000227</c:v>
                </c:pt>
                <c:pt idx="4349">
                  <c:v>78.313999999999993</c:v>
                </c:pt>
                <c:pt idx="4350">
                  <c:v>78.676999999999978</c:v>
                </c:pt>
                <c:pt idx="4351">
                  <c:v>79</c:v>
                </c:pt>
                <c:pt idx="4352">
                  <c:v>79.363</c:v>
                </c:pt>
                <c:pt idx="4353">
                  <c:v>79.644999999999996</c:v>
                </c:pt>
                <c:pt idx="4354">
                  <c:v>79.968000000000004</c:v>
                </c:pt>
                <c:pt idx="4355">
                  <c:v>80.35799999999999</c:v>
                </c:pt>
                <c:pt idx="4356">
                  <c:v>80.766000000000005</c:v>
                </c:pt>
                <c:pt idx="4357">
                  <c:v>81.123999999999981</c:v>
                </c:pt>
                <c:pt idx="4358">
                  <c:v>81.480999999999995</c:v>
                </c:pt>
                <c:pt idx="4359">
                  <c:v>81.838999999999999</c:v>
                </c:pt>
                <c:pt idx="4360">
                  <c:v>82.195999999999998</c:v>
                </c:pt>
                <c:pt idx="4361">
                  <c:v>82.501999999999995</c:v>
                </c:pt>
                <c:pt idx="4362">
                  <c:v>82.86</c:v>
                </c:pt>
                <c:pt idx="4363">
                  <c:v>83.165999999999983</c:v>
                </c:pt>
                <c:pt idx="4364">
                  <c:v>83.472999999999999</c:v>
                </c:pt>
                <c:pt idx="4365">
                  <c:v>83.778999999999982</c:v>
                </c:pt>
                <c:pt idx="4366">
                  <c:v>84.085999999999999</c:v>
                </c:pt>
                <c:pt idx="4367">
                  <c:v>84.391999999999996</c:v>
                </c:pt>
                <c:pt idx="4368">
                  <c:v>84.698999999999998</c:v>
                </c:pt>
                <c:pt idx="4369">
                  <c:v>84.953999999999994</c:v>
                </c:pt>
                <c:pt idx="4370">
                  <c:v>85.209000000000003</c:v>
                </c:pt>
                <c:pt idx="4371">
                  <c:v>85.516000000000005</c:v>
                </c:pt>
                <c:pt idx="4372">
                  <c:v>85.771000000000001</c:v>
                </c:pt>
                <c:pt idx="4373">
                  <c:v>86.077999999999989</c:v>
                </c:pt>
                <c:pt idx="4374">
                  <c:v>86.332999999999998</c:v>
                </c:pt>
                <c:pt idx="4375">
                  <c:v>86.587999999999994</c:v>
                </c:pt>
                <c:pt idx="4376">
                  <c:v>86.793000000000006</c:v>
                </c:pt>
                <c:pt idx="4377">
                  <c:v>87.048000000000002</c:v>
                </c:pt>
                <c:pt idx="4378">
                  <c:v>87.251999999999995</c:v>
                </c:pt>
                <c:pt idx="4379">
                  <c:v>87.507999999999996</c:v>
                </c:pt>
                <c:pt idx="4380">
                  <c:v>87.763000000000005</c:v>
                </c:pt>
                <c:pt idx="4381">
                  <c:v>87.967000000000027</c:v>
                </c:pt>
                <c:pt idx="4382">
                  <c:v>88.170999999999978</c:v>
                </c:pt>
                <c:pt idx="4383">
                  <c:v>88.375999999999948</c:v>
                </c:pt>
                <c:pt idx="4384">
                  <c:v>88.58</c:v>
                </c:pt>
                <c:pt idx="4385">
                  <c:v>88.784000000000006</c:v>
                </c:pt>
                <c:pt idx="4386">
                  <c:v>88.989000000000004</c:v>
                </c:pt>
                <c:pt idx="4387">
                  <c:v>89.192999999999998</c:v>
                </c:pt>
                <c:pt idx="4388">
                  <c:v>89.397000000000006</c:v>
                </c:pt>
                <c:pt idx="4389">
                  <c:v>89.600999999999999</c:v>
                </c:pt>
                <c:pt idx="4390">
                  <c:v>89.805999999999983</c:v>
                </c:pt>
                <c:pt idx="4391">
                  <c:v>89.959000000000003</c:v>
                </c:pt>
                <c:pt idx="4392">
                  <c:v>90.197000000000003</c:v>
                </c:pt>
                <c:pt idx="4393">
                  <c:v>90.460000000000022</c:v>
                </c:pt>
                <c:pt idx="4394">
                  <c:v>90.722999999999999</c:v>
                </c:pt>
                <c:pt idx="4395">
                  <c:v>90.92</c:v>
                </c:pt>
                <c:pt idx="4396">
                  <c:v>91.117000000000004</c:v>
                </c:pt>
                <c:pt idx="4397">
                  <c:v>91.38</c:v>
                </c:pt>
                <c:pt idx="4398">
                  <c:v>91.576999999999998</c:v>
                </c:pt>
                <c:pt idx="4399">
                  <c:v>91.84</c:v>
                </c:pt>
                <c:pt idx="4400">
                  <c:v>92.10299999999998</c:v>
                </c:pt>
                <c:pt idx="4401">
                  <c:v>92.3</c:v>
                </c:pt>
                <c:pt idx="4402">
                  <c:v>92.563000000000002</c:v>
                </c:pt>
                <c:pt idx="4403">
                  <c:v>92.76</c:v>
                </c:pt>
                <c:pt idx="4404">
                  <c:v>92.956999999999994</c:v>
                </c:pt>
                <c:pt idx="4405">
                  <c:v>93.153999999999982</c:v>
                </c:pt>
                <c:pt idx="4406">
                  <c:v>93.4170000000003</c:v>
                </c:pt>
                <c:pt idx="4407">
                  <c:v>93.614000000000004</c:v>
                </c:pt>
                <c:pt idx="4408">
                  <c:v>93.811000000000007</c:v>
                </c:pt>
                <c:pt idx="4409">
                  <c:v>93.943000000000026</c:v>
                </c:pt>
                <c:pt idx="4410">
                  <c:v>94.073999999999998</c:v>
                </c:pt>
                <c:pt idx="4411">
                  <c:v>94.271000000000001</c:v>
                </c:pt>
                <c:pt idx="4412">
                  <c:v>94.468999999999994</c:v>
                </c:pt>
                <c:pt idx="4413">
                  <c:v>94.6</c:v>
                </c:pt>
                <c:pt idx="4414">
                  <c:v>94.796999999999997</c:v>
                </c:pt>
                <c:pt idx="4415">
                  <c:v>94.929000000000002</c:v>
                </c:pt>
                <c:pt idx="4416">
                  <c:v>95.125999999999948</c:v>
                </c:pt>
                <c:pt idx="4417">
                  <c:v>95.322999999999979</c:v>
                </c:pt>
                <c:pt idx="4418">
                  <c:v>95.453999999999994</c:v>
                </c:pt>
                <c:pt idx="4419">
                  <c:v>95.650999999999982</c:v>
                </c:pt>
                <c:pt idx="4420">
                  <c:v>95.783000000000001</c:v>
                </c:pt>
                <c:pt idx="4421">
                  <c:v>95.98</c:v>
                </c:pt>
                <c:pt idx="4422">
                  <c:v>96.111000000000004</c:v>
                </c:pt>
                <c:pt idx="4423">
                  <c:v>96.242999999999995</c:v>
                </c:pt>
                <c:pt idx="4424">
                  <c:v>96.373999999999981</c:v>
                </c:pt>
                <c:pt idx="4425">
                  <c:v>96.506</c:v>
                </c:pt>
                <c:pt idx="4426">
                  <c:v>96.637</c:v>
                </c:pt>
                <c:pt idx="4427">
                  <c:v>96.769000000000005</c:v>
                </c:pt>
                <c:pt idx="4428">
                  <c:v>96.9</c:v>
                </c:pt>
                <c:pt idx="4429">
                  <c:v>97.096999999999994</c:v>
                </c:pt>
                <c:pt idx="4430">
                  <c:v>97.293999999999997</c:v>
                </c:pt>
                <c:pt idx="4431">
                  <c:v>97.426000000000002</c:v>
                </c:pt>
                <c:pt idx="4432">
                  <c:v>97.622999999999948</c:v>
                </c:pt>
                <c:pt idx="4433">
                  <c:v>97.754000000000005</c:v>
                </c:pt>
                <c:pt idx="4434">
                  <c:v>97.885999999999981</c:v>
                </c:pt>
                <c:pt idx="4435">
                  <c:v>98.016999999999996</c:v>
                </c:pt>
                <c:pt idx="4436">
                  <c:v>98.149000000000001</c:v>
                </c:pt>
                <c:pt idx="4437">
                  <c:v>98.28</c:v>
                </c:pt>
                <c:pt idx="4438">
                  <c:v>98.4110000000003</c:v>
                </c:pt>
                <c:pt idx="4439">
                  <c:v>98.543000000000006</c:v>
                </c:pt>
                <c:pt idx="4440">
                  <c:v>98.673999999999978</c:v>
                </c:pt>
                <c:pt idx="4441">
                  <c:v>98.740000000000023</c:v>
                </c:pt>
                <c:pt idx="4442">
                  <c:v>98.870999999999981</c:v>
                </c:pt>
                <c:pt idx="4443">
                  <c:v>99.003</c:v>
                </c:pt>
                <c:pt idx="4444">
                  <c:v>99.134</c:v>
                </c:pt>
                <c:pt idx="4445">
                  <c:v>99.266000000000005</c:v>
                </c:pt>
                <c:pt idx="4446">
                  <c:v>99.397000000000006</c:v>
                </c:pt>
                <c:pt idx="4447">
                  <c:v>99.528999999999982</c:v>
                </c:pt>
                <c:pt idx="4448">
                  <c:v>99.66</c:v>
                </c:pt>
                <c:pt idx="4449">
                  <c:v>99.725999999999999</c:v>
                </c:pt>
                <c:pt idx="4450">
                  <c:v>99.790999999999997</c:v>
                </c:pt>
                <c:pt idx="4451">
                  <c:v>99.923000000000002</c:v>
                </c:pt>
                <c:pt idx="4452">
                  <c:v>99.989000000000004</c:v>
                </c:pt>
                <c:pt idx="4453">
                  <c:v>100.039</c:v>
                </c:pt>
                <c:pt idx="4454">
                  <c:v>100.059</c:v>
                </c:pt>
                <c:pt idx="4455">
                  <c:v>100.098</c:v>
                </c:pt>
                <c:pt idx="4456">
                  <c:v>100.11799999999999</c:v>
                </c:pt>
                <c:pt idx="4457">
                  <c:v>100.157</c:v>
                </c:pt>
                <c:pt idx="4458">
                  <c:v>100.196</c:v>
                </c:pt>
                <c:pt idx="4459">
                  <c:v>100.21599999999999</c:v>
                </c:pt>
                <c:pt idx="4460">
                  <c:v>100.255</c:v>
                </c:pt>
                <c:pt idx="4461">
                  <c:v>100.255</c:v>
                </c:pt>
                <c:pt idx="4462">
                  <c:v>100.27500000000001</c:v>
                </c:pt>
                <c:pt idx="4463">
                  <c:v>100.31399999999999</c:v>
                </c:pt>
                <c:pt idx="4464">
                  <c:v>100.334</c:v>
                </c:pt>
                <c:pt idx="4465">
                  <c:v>100.37299999999998</c:v>
                </c:pt>
                <c:pt idx="4466">
                  <c:v>100.393</c:v>
                </c:pt>
                <c:pt idx="4467">
                  <c:v>100.41300000000012</c:v>
                </c:pt>
                <c:pt idx="4468">
                  <c:v>100.432</c:v>
                </c:pt>
                <c:pt idx="4469">
                  <c:v>100.452</c:v>
                </c:pt>
                <c:pt idx="4470">
                  <c:v>100.471</c:v>
                </c:pt>
                <c:pt idx="4471">
                  <c:v>100.49100000000027</c:v>
                </c:pt>
                <c:pt idx="4472">
                  <c:v>100.53</c:v>
                </c:pt>
                <c:pt idx="4473">
                  <c:v>100.55</c:v>
                </c:pt>
                <c:pt idx="4474">
                  <c:v>100.57</c:v>
                </c:pt>
                <c:pt idx="4475">
                  <c:v>100.60899999999998</c:v>
                </c:pt>
                <c:pt idx="4476">
                  <c:v>100.62899999999998</c:v>
                </c:pt>
                <c:pt idx="4477">
                  <c:v>100.648</c:v>
                </c:pt>
                <c:pt idx="4478">
                  <c:v>100.66800000000001</c:v>
                </c:pt>
                <c:pt idx="4479">
                  <c:v>100.70699999999999</c:v>
                </c:pt>
                <c:pt idx="4480">
                  <c:v>100.727</c:v>
                </c:pt>
                <c:pt idx="4481">
                  <c:v>100.74600000000002</c:v>
                </c:pt>
                <c:pt idx="4482">
                  <c:v>100.76600000000002</c:v>
                </c:pt>
                <c:pt idx="4483">
                  <c:v>100.80500000000001</c:v>
                </c:pt>
                <c:pt idx="4484">
                  <c:v>100.82499999999999</c:v>
                </c:pt>
                <c:pt idx="4485">
                  <c:v>100.845</c:v>
                </c:pt>
                <c:pt idx="4486">
                  <c:v>100.884</c:v>
                </c:pt>
                <c:pt idx="4487">
                  <c:v>100.90400000000002</c:v>
                </c:pt>
                <c:pt idx="4488">
                  <c:v>100.94300000000027</c:v>
                </c:pt>
                <c:pt idx="4489">
                  <c:v>100.982</c:v>
                </c:pt>
                <c:pt idx="4490">
                  <c:v>101.002</c:v>
                </c:pt>
                <c:pt idx="4491">
                  <c:v>101.021</c:v>
                </c:pt>
                <c:pt idx="4492">
                  <c:v>101.04100000000012</c:v>
                </c:pt>
                <c:pt idx="4493">
                  <c:v>101.06100000000002</c:v>
                </c:pt>
                <c:pt idx="4494">
                  <c:v>101.08</c:v>
                </c:pt>
                <c:pt idx="4495">
                  <c:v>101.1</c:v>
                </c:pt>
                <c:pt idx="4496">
                  <c:v>101.11999999999999</c:v>
                </c:pt>
                <c:pt idx="4497">
                  <c:v>101.139</c:v>
                </c:pt>
                <c:pt idx="4498">
                  <c:v>101.17899999999995</c:v>
                </c:pt>
                <c:pt idx="4499">
                  <c:v>101.19799999999999</c:v>
                </c:pt>
                <c:pt idx="4500">
                  <c:v>101.17899999999995</c:v>
                </c:pt>
                <c:pt idx="4501">
                  <c:v>101.04100000000012</c:v>
                </c:pt>
                <c:pt idx="4502">
                  <c:v>100.884</c:v>
                </c:pt>
                <c:pt idx="4503">
                  <c:v>100.74600000000002</c:v>
                </c:pt>
                <c:pt idx="4504">
                  <c:v>100.589</c:v>
                </c:pt>
                <c:pt idx="4505">
                  <c:v>100.432</c:v>
                </c:pt>
                <c:pt idx="4506">
                  <c:v>100.27500000000001</c:v>
                </c:pt>
                <c:pt idx="4507">
                  <c:v>100.13800000000001</c:v>
                </c:pt>
                <c:pt idx="4508">
                  <c:v>99.989000000000004</c:v>
                </c:pt>
                <c:pt idx="4509">
                  <c:v>99.462999999999994</c:v>
                </c:pt>
                <c:pt idx="4510">
                  <c:v>98.937000000000026</c:v>
                </c:pt>
                <c:pt idx="4511">
                  <c:v>98.477000000000004</c:v>
                </c:pt>
                <c:pt idx="4512">
                  <c:v>97.950999999999993</c:v>
                </c:pt>
                <c:pt idx="4513">
                  <c:v>97.491000000000227</c:v>
                </c:pt>
                <c:pt idx="4514">
                  <c:v>97.031000000000006</c:v>
                </c:pt>
                <c:pt idx="4515">
                  <c:v>96.570999999999998</c:v>
                </c:pt>
                <c:pt idx="4516">
                  <c:v>96.046000000000006</c:v>
                </c:pt>
                <c:pt idx="4517">
                  <c:v>95.650999999999982</c:v>
                </c:pt>
                <c:pt idx="4518">
                  <c:v>95.191000000000003</c:v>
                </c:pt>
                <c:pt idx="4519">
                  <c:v>94.730999999999995</c:v>
                </c:pt>
                <c:pt idx="4520">
                  <c:v>94.206000000000003</c:v>
                </c:pt>
                <c:pt idx="4521">
                  <c:v>93.745999999999995</c:v>
                </c:pt>
                <c:pt idx="4522">
                  <c:v>93.286000000000001</c:v>
                </c:pt>
                <c:pt idx="4523">
                  <c:v>92.825999999999979</c:v>
                </c:pt>
                <c:pt idx="4524">
                  <c:v>92.366</c:v>
                </c:pt>
                <c:pt idx="4525">
                  <c:v>91.971000000000004</c:v>
                </c:pt>
                <c:pt idx="4526">
                  <c:v>91.510999999999996</c:v>
                </c:pt>
                <c:pt idx="4527">
                  <c:v>91.051000000000002</c:v>
                </c:pt>
                <c:pt idx="4528">
                  <c:v>90.590999999999994</c:v>
                </c:pt>
                <c:pt idx="4529">
                  <c:v>90.197000000000003</c:v>
                </c:pt>
                <c:pt idx="4530">
                  <c:v>89.805999999999983</c:v>
                </c:pt>
                <c:pt idx="4531">
                  <c:v>89.448000000000022</c:v>
                </c:pt>
                <c:pt idx="4532">
                  <c:v>89.141999999999996</c:v>
                </c:pt>
                <c:pt idx="4533">
                  <c:v>88.784000000000006</c:v>
                </c:pt>
                <c:pt idx="4534">
                  <c:v>88.477999999999994</c:v>
                </c:pt>
                <c:pt idx="4535">
                  <c:v>88.170999999999978</c:v>
                </c:pt>
                <c:pt idx="4536">
                  <c:v>87.864999999999995</c:v>
                </c:pt>
                <c:pt idx="4537">
                  <c:v>87.558999999999983</c:v>
                </c:pt>
                <c:pt idx="4538">
                  <c:v>87.251999999999995</c:v>
                </c:pt>
                <c:pt idx="4539">
                  <c:v>86.946000000000026</c:v>
                </c:pt>
                <c:pt idx="4540">
                  <c:v>86.638999999999982</c:v>
                </c:pt>
                <c:pt idx="4541">
                  <c:v>86.332999999999998</c:v>
                </c:pt>
                <c:pt idx="4542">
                  <c:v>86.025999999999982</c:v>
                </c:pt>
                <c:pt idx="4543">
                  <c:v>85.771000000000001</c:v>
                </c:pt>
                <c:pt idx="4544">
                  <c:v>85.516000000000005</c:v>
                </c:pt>
                <c:pt idx="4545">
                  <c:v>85.209000000000003</c:v>
                </c:pt>
                <c:pt idx="4546">
                  <c:v>84.903000000000006</c:v>
                </c:pt>
                <c:pt idx="4547">
                  <c:v>84.596000000000004</c:v>
                </c:pt>
                <c:pt idx="4548">
                  <c:v>84.340999999999994</c:v>
                </c:pt>
                <c:pt idx="4549">
                  <c:v>84.034999999999997</c:v>
                </c:pt>
                <c:pt idx="4550">
                  <c:v>83.727999999999994</c:v>
                </c:pt>
                <c:pt idx="4551">
                  <c:v>83.421999999999997</c:v>
                </c:pt>
                <c:pt idx="4552">
                  <c:v>83.165999999999983</c:v>
                </c:pt>
                <c:pt idx="4553">
                  <c:v>82.9110000000003</c:v>
                </c:pt>
                <c:pt idx="4554">
                  <c:v>82.655999999999949</c:v>
                </c:pt>
                <c:pt idx="4555">
                  <c:v>82.4</c:v>
                </c:pt>
                <c:pt idx="4556">
                  <c:v>82.144999999999996</c:v>
                </c:pt>
                <c:pt idx="4557">
                  <c:v>81.89</c:v>
                </c:pt>
                <c:pt idx="4558">
                  <c:v>81.634</c:v>
                </c:pt>
                <c:pt idx="4559">
                  <c:v>81.378999999999948</c:v>
                </c:pt>
                <c:pt idx="4560">
                  <c:v>81.072999999999979</c:v>
                </c:pt>
                <c:pt idx="4561">
                  <c:v>80.816999999999993</c:v>
                </c:pt>
                <c:pt idx="4562">
                  <c:v>80.510999999999996</c:v>
                </c:pt>
                <c:pt idx="4563">
                  <c:v>80.254999999999995</c:v>
                </c:pt>
                <c:pt idx="4564">
                  <c:v>80.009</c:v>
                </c:pt>
                <c:pt idx="4565">
                  <c:v>79.807000000000002</c:v>
                </c:pt>
                <c:pt idx="4566">
                  <c:v>79.60499999999999</c:v>
                </c:pt>
                <c:pt idx="4567">
                  <c:v>79.363</c:v>
                </c:pt>
                <c:pt idx="4568">
                  <c:v>79.161000000000001</c:v>
                </c:pt>
                <c:pt idx="4569">
                  <c:v>79</c:v>
                </c:pt>
                <c:pt idx="4570">
                  <c:v>78.798000000000002</c:v>
                </c:pt>
                <c:pt idx="4571">
                  <c:v>78.596000000000004</c:v>
                </c:pt>
                <c:pt idx="4572">
                  <c:v>78.394000000000005</c:v>
                </c:pt>
                <c:pt idx="4573">
                  <c:v>78.191999999999993</c:v>
                </c:pt>
                <c:pt idx="4574">
                  <c:v>77.991000000000227</c:v>
                </c:pt>
                <c:pt idx="4575">
                  <c:v>77.828999999999979</c:v>
                </c:pt>
                <c:pt idx="4576">
                  <c:v>77.667999999999992</c:v>
                </c:pt>
                <c:pt idx="4577">
                  <c:v>77.506</c:v>
                </c:pt>
                <c:pt idx="4578">
                  <c:v>77.345000000000013</c:v>
                </c:pt>
                <c:pt idx="4579">
                  <c:v>77.183999999999983</c:v>
                </c:pt>
                <c:pt idx="4580">
                  <c:v>77.021999999999991</c:v>
                </c:pt>
                <c:pt idx="4581">
                  <c:v>76.819999999999993</c:v>
                </c:pt>
                <c:pt idx="4582">
                  <c:v>76.658999999999978</c:v>
                </c:pt>
                <c:pt idx="4583">
                  <c:v>76.498000000000005</c:v>
                </c:pt>
                <c:pt idx="4584">
                  <c:v>76.335999999999999</c:v>
                </c:pt>
                <c:pt idx="4585">
                  <c:v>76.174999999999983</c:v>
                </c:pt>
                <c:pt idx="4586">
                  <c:v>76.013000000000005</c:v>
                </c:pt>
                <c:pt idx="4587">
                  <c:v>75.85199999999999</c:v>
                </c:pt>
                <c:pt idx="4588">
                  <c:v>75.69</c:v>
                </c:pt>
                <c:pt idx="4589">
                  <c:v>75.528999999999982</c:v>
                </c:pt>
                <c:pt idx="4590">
                  <c:v>75.367999999999995</c:v>
                </c:pt>
                <c:pt idx="4591">
                  <c:v>75.206000000000003</c:v>
                </c:pt>
                <c:pt idx="4592">
                  <c:v>75.004000000000005</c:v>
                </c:pt>
                <c:pt idx="4593">
                  <c:v>74.882999999999981</c:v>
                </c:pt>
                <c:pt idx="4594">
                  <c:v>74.721999999999994</c:v>
                </c:pt>
                <c:pt idx="4595">
                  <c:v>74.56</c:v>
                </c:pt>
                <c:pt idx="4596">
                  <c:v>74.438999999999993</c:v>
                </c:pt>
                <c:pt idx="4597">
                  <c:v>74.277999999999992</c:v>
                </c:pt>
                <c:pt idx="4598">
                  <c:v>74.116</c:v>
                </c:pt>
                <c:pt idx="4599">
                  <c:v>73.955000000000013</c:v>
                </c:pt>
                <c:pt idx="4600">
                  <c:v>73.834000000000003</c:v>
                </c:pt>
                <c:pt idx="4601">
                  <c:v>73.671999999999983</c:v>
                </c:pt>
                <c:pt idx="4602">
                  <c:v>73.510999999999996</c:v>
                </c:pt>
                <c:pt idx="4603">
                  <c:v>73.308999999999983</c:v>
                </c:pt>
                <c:pt idx="4604">
                  <c:v>73.147999999999996</c:v>
                </c:pt>
                <c:pt idx="4605">
                  <c:v>72.986000000000004</c:v>
                </c:pt>
                <c:pt idx="4606">
                  <c:v>72.824999999999989</c:v>
                </c:pt>
                <c:pt idx="4607">
                  <c:v>72.664000000000001</c:v>
                </c:pt>
                <c:pt idx="4608">
                  <c:v>72.462000000000003</c:v>
                </c:pt>
                <c:pt idx="4609">
                  <c:v>72.3</c:v>
                </c:pt>
                <c:pt idx="4610">
                  <c:v>72.138999999999982</c:v>
                </c:pt>
                <c:pt idx="4611">
                  <c:v>71.977999999999994</c:v>
                </c:pt>
                <c:pt idx="4612">
                  <c:v>71.816000000000003</c:v>
                </c:pt>
                <c:pt idx="4613">
                  <c:v>71.654999999999987</c:v>
                </c:pt>
                <c:pt idx="4614">
                  <c:v>71.534000000000006</c:v>
                </c:pt>
                <c:pt idx="4615">
                  <c:v>71.371999999999986</c:v>
                </c:pt>
                <c:pt idx="4616">
                  <c:v>71.211000000000027</c:v>
                </c:pt>
                <c:pt idx="4617">
                  <c:v>71.09</c:v>
                </c:pt>
                <c:pt idx="4618">
                  <c:v>70.927999999999997</c:v>
                </c:pt>
                <c:pt idx="4619">
                  <c:v>70.807000000000002</c:v>
                </c:pt>
                <c:pt idx="4620">
                  <c:v>70.646000000000001</c:v>
                </c:pt>
                <c:pt idx="4621">
                  <c:v>70.483999999999995</c:v>
                </c:pt>
                <c:pt idx="4622">
                  <c:v>70.322999999999979</c:v>
                </c:pt>
                <c:pt idx="4623">
                  <c:v>70.161000000000001</c:v>
                </c:pt>
                <c:pt idx="4624">
                  <c:v>70.040000000000006</c:v>
                </c:pt>
                <c:pt idx="4625">
                  <c:v>69.89</c:v>
                </c:pt>
                <c:pt idx="4626">
                  <c:v>69.790999999999997</c:v>
                </c:pt>
                <c:pt idx="4627">
                  <c:v>69.66</c:v>
                </c:pt>
                <c:pt idx="4628">
                  <c:v>69.561000000000007</c:v>
                </c:pt>
                <c:pt idx="4629">
                  <c:v>69.430000000000007</c:v>
                </c:pt>
                <c:pt idx="4630">
                  <c:v>69.299000000000007</c:v>
                </c:pt>
                <c:pt idx="4631">
                  <c:v>69.167000000000002</c:v>
                </c:pt>
                <c:pt idx="4632">
                  <c:v>69.036000000000001</c:v>
                </c:pt>
                <c:pt idx="4633">
                  <c:v>68.903999999999996</c:v>
                </c:pt>
                <c:pt idx="4634">
                  <c:v>68.772999999999982</c:v>
                </c:pt>
                <c:pt idx="4635">
                  <c:v>68.673999999999978</c:v>
                </c:pt>
                <c:pt idx="4636">
                  <c:v>68.543000000000006</c:v>
                </c:pt>
                <c:pt idx="4637">
                  <c:v>68.4110000000003</c:v>
                </c:pt>
                <c:pt idx="4638">
                  <c:v>68.28</c:v>
                </c:pt>
                <c:pt idx="4639">
                  <c:v>68.149000000000001</c:v>
                </c:pt>
                <c:pt idx="4640">
                  <c:v>68.05</c:v>
                </c:pt>
                <c:pt idx="4641">
                  <c:v>67.950999999999993</c:v>
                </c:pt>
                <c:pt idx="4642">
                  <c:v>67.819999999999993</c:v>
                </c:pt>
                <c:pt idx="4643">
                  <c:v>67.688999999999979</c:v>
                </c:pt>
                <c:pt idx="4644">
                  <c:v>67.557000000000002</c:v>
                </c:pt>
                <c:pt idx="4645">
                  <c:v>67.459000000000003</c:v>
                </c:pt>
                <c:pt idx="4646">
                  <c:v>67.36</c:v>
                </c:pt>
                <c:pt idx="4647">
                  <c:v>67.228999999999999</c:v>
                </c:pt>
                <c:pt idx="4648">
                  <c:v>67.13</c:v>
                </c:pt>
                <c:pt idx="4649">
                  <c:v>66.998999999999995</c:v>
                </c:pt>
                <c:pt idx="4650">
                  <c:v>66.900000000000006</c:v>
                </c:pt>
                <c:pt idx="4651">
                  <c:v>66.801000000000002</c:v>
                </c:pt>
                <c:pt idx="4652">
                  <c:v>66.703000000000003</c:v>
                </c:pt>
                <c:pt idx="4653">
                  <c:v>66.603999999999999</c:v>
                </c:pt>
                <c:pt idx="4654">
                  <c:v>66.506</c:v>
                </c:pt>
                <c:pt idx="4655">
                  <c:v>66.406999999999996</c:v>
                </c:pt>
                <c:pt idx="4656">
                  <c:v>66.308999999999983</c:v>
                </c:pt>
                <c:pt idx="4657">
                  <c:v>66.209999999999994</c:v>
                </c:pt>
                <c:pt idx="4658">
                  <c:v>66.078999999999979</c:v>
                </c:pt>
                <c:pt idx="4659">
                  <c:v>65.98</c:v>
                </c:pt>
                <c:pt idx="4660">
                  <c:v>65.881</c:v>
                </c:pt>
                <c:pt idx="4661">
                  <c:v>65.783000000000001</c:v>
                </c:pt>
                <c:pt idx="4662">
                  <c:v>65.683999999999983</c:v>
                </c:pt>
                <c:pt idx="4663">
                  <c:v>65.619</c:v>
                </c:pt>
                <c:pt idx="4664">
                  <c:v>65.52</c:v>
                </c:pt>
                <c:pt idx="4665">
                  <c:v>65.421000000000006</c:v>
                </c:pt>
                <c:pt idx="4666">
                  <c:v>65.322999999999979</c:v>
                </c:pt>
                <c:pt idx="4667">
                  <c:v>65.224000000000004</c:v>
                </c:pt>
                <c:pt idx="4668">
                  <c:v>65.125999999999948</c:v>
                </c:pt>
                <c:pt idx="4669">
                  <c:v>65.027000000000001</c:v>
                </c:pt>
                <c:pt idx="4670">
                  <c:v>64.896000000000001</c:v>
                </c:pt>
                <c:pt idx="4671">
                  <c:v>64.796999999999997</c:v>
                </c:pt>
                <c:pt idx="4672">
                  <c:v>64.698999999999998</c:v>
                </c:pt>
                <c:pt idx="4673">
                  <c:v>64.599999999999994</c:v>
                </c:pt>
                <c:pt idx="4674">
                  <c:v>64.468999999999994</c:v>
                </c:pt>
                <c:pt idx="4675">
                  <c:v>64.36999999999999</c:v>
                </c:pt>
                <c:pt idx="4676">
                  <c:v>64.304000000000002</c:v>
                </c:pt>
                <c:pt idx="4677">
                  <c:v>64.206000000000003</c:v>
                </c:pt>
                <c:pt idx="4678">
                  <c:v>64.106999999999999</c:v>
                </c:pt>
                <c:pt idx="4679">
                  <c:v>64.009</c:v>
                </c:pt>
                <c:pt idx="4680">
                  <c:v>64.206000000000003</c:v>
                </c:pt>
                <c:pt idx="4681">
                  <c:v>64.929000000000002</c:v>
                </c:pt>
                <c:pt idx="4682">
                  <c:v>65.650999999999982</c:v>
                </c:pt>
                <c:pt idx="4683">
                  <c:v>66.308999999999983</c:v>
                </c:pt>
                <c:pt idx="4684">
                  <c:v>66.965999999999994</c:v>
                </c:pt>
                <c:pt idx="4685">
                  <c:v>67.59</c:v>
                </c:pt>
                <c:pt idx="4686">
                  <c:v>68.149000000000001</c:v>
                </c:pt>
                <c:pt idx="4687">
                  <c:v>68.739999999999995</c:v>
                </c:pt>
                <c:pt idx="4688">
                  <c:v>69.299000000000007</c:v>
                </c:pt>
                <c:pt idx="4689">
                  <c:v>69.823999999999998</c:v>
                </c:pt>
                <c:pt idx="4690">
                  <c:v>70.444000000000329</c:v>
                </c:pt>
                <c:pt idx="4691">
                  <c:v>71.09</c:v>
                </c:pt>
                <c:pt idx="4692">
                  <c:v>71.694999999999993</c:v>
                </c:pt>
                <c:pt idx="4693">
                  <c:v>72.260000000000005</c:v>
                </c:pt>
                <c:pt idx="4694">
                  <c:v>72.824999999999989</c:v>
                </c:pt>
                <c:pt idx="4695">
                  <c:v>73.349999999999994</c:v>
                </c:pt>
                <c:pt idx="4696">
                  <c:v>73.834000000000003</c:v>
                </c:pt>
                <c:pt idx="4697">
                  <c:v>74.318000000000012</c:v>
                </c:pt>
                <c:pt idx="4698">
                  <c:v>74.843000000000004</c:v>
                </c:pt>
                <c:pt idx="4699">
                  <c:v>75.287000000000006</c:v>
                </c:pt>
                <c:pt idx="4700">
                  <c:v>75.730999999999995</c:v>
                </c:pt>
                <c:pt idx="4701">
                  <c:v>76.134</c:v>
                </c:pt>
                <c:pt idx="4702">
                  <c:v>76.537999999999997</c:v>
                </c:pt>
                <c:pt idx="4703">
                  <c:v>76.941000000000329</c:v>
                </c:pt>
                <c:pt idx="4704">
                  <c:v>77.345000000000013</c:v>
                </c:pt>
                <c:pt idx="4705">
                  <c:v>77.748999999999995</c:v>
                </c:pt>
                <c:pt idx="4706">
                  <c:v>78.151999999999987</c:v>
                </c:pt>
                <c:pt idx="4707">
                  <c:v>78.555999999999983</c:v>
                </c:pt>
                <c:pt idx="4708">
                  <c:v>78.918999999999997</c:v>
                </c:pt>
                <c:pt idx="4709">
                  <c:v>79.281999999999996</c:v>
                </c:pt>
                <c:pt idx="4710">
                  <c:v>79.644999999999996</c:v>
                </c:pt>
                <c:pt idx="4711">
                  <c:v>79.968000000000004</c:v>
                </c:pt>
                <c:pt idx="4712">
                  <c:v>80.35799999999999</c:v>
                </c:pt>
                <c:pt idx="4713">
                  <c:v>80.766000000000005</c:v>
                </c:pt>
                <c:pt idx="4714">
                  <c:v>81.123999999999981</c:v>
                </c:pt>
                <c:pt idx="4715">
                  <c:v>81.480999999999995</c:v>
                </c:pt>
                <c:pt idx="4716">
                  <c:v>81.838999999999999</c:v>
                </c:pt>
                <c:pt idx="4717">
                  <c:v>82.195999999999998</c:v>
                </c:pt>
                <c:pt idx="4718">
                  <c:v>82.554000000000002</c:v>
                </c:pt>
                <c:pt idx="4719">
                  <c:v>82.86</c:v>
                </c:pt>
                <c:pt idx="4720">
                  <c:v>83.218000000000004</c:v>
                </c:pt>
                <c:pt idx="4721">
                  <c:v>83.524000000000001</c:v>
                </c:pt>
                <c:pt idx="4722">
                  <c:v>83.881</c:v>
                </c:pt>
                <c:pt idx="4723">
                  <c:v>84.187999999999988</c:v>
                </c:pt>
                <c:pt idx="4724">
                  <c:v>84.494000000000227</c:v>
                </c:pt>
                <c:pt idx="4725">
                  <c:v>84.801000000000002</c:v>
                </c:pt>
                <c:pt idx="4726">
                  <c:v>85.055999999999983</c:v>
                </c:pt>
                <c:pt idx="4727">
                  <c:v>85.361999999999995</c:v>
                </c:pt>
                <c:pt idx="4728">
                  <c:v>85.668999999999983</c:v>
                </c:pt>
                <c:pt idx="4729">
                  <c:v>85.924000000000007</c:v>
                </c:pt>
                <c:pt idx="4730">
                  <c:v>86.179999999999978</c:v>
                </c:pt>
                <c:pt idx="4731">
                  <c:v>86.486000000000004</c:v>
                </c:pt>
                <c:pt idx="4732">
                  <c:v>86.741000000000227</c:v>
                </c:pt>
                <c:pt idx="4733">
                  <c:v>86.997000000000227</c:v>
                </c:pt>
                <c:pt idx="4734">
                  <c:v>87.302999999999983</c:v>
                </c:pt>
                <c:pt idx="4735">
                  <c:v>87.507999999999996</c:v>
                </c:pt>
                <c:pt idx="4736">
                  <c:v>87.712000000000003</c:v>
                </c:pt>
                <c:pt idx="4737">
                  <c:v>87.967000000000027</c:v>
                </c:pt>
                <c:pt idx="4738">
                  <c:v>88.170999999999978</c:v>
                </c:pt>
                <c:pt idx="4739">
                  <c:v>88.427000000000007</c:v>
                </c:pt>
                <c:pt idx="4740">
                  <c:v>88.631</c:v>
                </c:pt>
                <c:pt idx="4741">
                  <c:v>88.834999999999994</c:v>
                </c:pt>
                <c:pt idx="4742">
                  <c:v>89.04</c:v>
                </c:pt>
                <c:pt idx="4743">
                  <c:v>89.295000000000002</c:v>
                </c:pt>
                <c:pt idx="4744">
                  <c:v>89.498999999999995</c:v>
                </c:pt>
                <c:pt idx="4745">
                  <c:v>89.703999999999994</c:v>
                </c:pt>
                <c:pt idx="4746">
                  <c:v>89.856999999999999</c:v>
                </c:pt>
                <c:pt idx="4747">
                  <c:v>90.066000000000003</c:v>
                </c:pt>
                <c:pt idx="4748">
                  <c:v>90.328999999999979</c:v>
                </c:pt>
                <c:pt idx="4749">
                  <c:v>90.590999999999994</c:v>
                </c:pt>
                <c:pt idx="4750">
                  <c:v>90.853999999999999</c:v>
                </c:pt>
                <c:pt idx="4751">
                  <c:v>91.117000000000004</c:v>
                </c:pt>
                <c:pt idx="4752">
                  <c:v>91.38</c:v>
                </c:pt>
                <c:pt idx="4753">
                  <c:v>91.576999999999998</c:v>
                </c:pt>
                <c:pt idx="4754">
                  <c:v>91.774000000000001</c:v>
                </c:pt>
                <c:pt idx="4755">
                  <c:v>91.971000000000004</c:v>
                </c:pt>
                <c:pt idx="4756">
                  <c:v>92.168999999999983</c:v>
                </c:pt>
                <c:pt idx="4757">
                  <c:v>92.430999999999997</c:v>
                </c:pt>
                <c:pt idx="4758">
                  <c:v>92.694000000000003</c:v>
                </c:pt>
                <c:pt idx="4759">
                  <c:v>92.891000000000005</c:v>
                </c:pt>
                <c:pt idx="4760">
                  <c:v>93.088999999999999</c:v>
                </c:pt>
                <c:pt idx="4761">
                  <c:v>93.350999999999999</c:v>
                </c:pt>
                <c:pt idx="4762">
                  <c:v>93.549000000000007</c:v>
                </c:pt>
                <c:pt idx="4763">
                  <c:v>93.745999999999995</c:v>
                </c:pt>
                <c:pt idx="4764">
                  <c:v>93.943000000000026</c:v>
                </c:pt>
                <c:pt idx="4765">
                  <c:v>94.14</c:v>
                </c:pt>
                <c:pt idx="4766">
                  <c:v>94.271000000000001</c:v>
                </c:pt>
                <c:pt idx="4767">
                  <c:v>94.534000000000006</c:v>
                </c:pt>
                <c:pt idx="4768">
                  <c:v>94.665999999999983</c:v>
                </c:pt>
                <c:pt idx="4769">
                  <c:v>94.863</c:v>
                </c:pt>
                <c:pt idx="4770">
                  <c:v>94.994000000000227</c:v>
                </c:pt>
                <c:pt idx="4771">
                  <c:v>95.191000000000003</c:v>
                </c:pt>
                <c:pt idx="4772">
                  <c:v>95.322999999999979</c:v>
                </c:pt>
                <c:pt idx="4773">
                  <c:v>95.52</c:v>
                </c:pt>
                <c:pt idx="4774">
                  <c:v>95.717000000000027</c:v>
                </c:pt>
                <c:pt idx="4775">
                  <c:v>95.849000000000004</c:v>
                </c:pt>
                <c:pt idx="4776">
                  <c:v>95.98</c:v>
                </c:pt>
                <c:pt idx="4777">
                  <c:v>96.111000000000004</c:v>
                </c:pt>
                <c:pt idx="4778">
                  <c:v>96.308999999999983</c:v>
                </c:pt>
                <c:pt idx="4779">
                  <c:v>96.440000000000026</c:v>
                </c:pt>
                <c:pt idx="4780">
                  <c:v>96.637</c:v>
                </c:pt>
                <c:pt idx="4781">
                  <c:v>96.769000000000005</c:v>
                </c:pt>
                <c:pt idx="4782">
                  <c:v>96.9</c:v>
                </c:pt>
                <c:pt idx="4783">
                  <c:v>97.096999999999994</c:v>
                </c:pt>
                <c:pt idx="4784">
                  <c:v>97.228999999999999</c:v>
                </c:pt>
                <c:pt idx="4785">
                  <c:v>97.36</c:v>
                </c:pt>
                <c:pt idx="4786">
                  <c:v>97.491000000000227</c:v>
                </c:pt>
                <c:pt idx="4787">
                  <c:v>97.557000000000002</c:v>
                </c:pt>
                <c:pt idx="4788">
                  <c:v>97.688999999999979</c:v>
                </c:pt>
                <c:pt idx="4789">
                  <c:v>97.82</c:v>
                </c:pt>
                <c:pt idx="4790">
                  <c:v>97.950999999999993</c:v>
                </c:pt>
                <c:pt idx="4791">
                  <c:v>98.082999999999998</c:v>
                </c:pt>
                <c:pt idx="4792">
                  <c:v>98.214000000000027</c:v>
                </c:pt>
                <c:pt idx="4793">
                  <c:v>98.28</c:v>
                </c:pt>
                <c:pt idx="4794">
                  <c:v>98.4110000000003</c:v>
                </c:pt>
                <c:pt idx="4795">
                  <c:v>98.543000000000006</c:v>
                </c:pt>
                <c:pt idx="4796">
                  <c:v>98.673999999999978</c:v>
                </c:pt>
                <c:pt idx="4797">
                  <c:v>98.805999999999983</c:v>
                </c:pt>
                <c:pt idx="4798">
                  <c:v>98.937000000000026</c:v>
                </c:pt>
                <c:pt idx="4799">
                  <c:v>99.069000000000003</c:v>
                </c:pt>
                <c:pt idx="4800">
                  <c:v>99.2</c:v>
                </c:pt>
                <c:pt idx="4801">
                  <c:v>99.331000000000003</c:v>
                </c:pt>
                <c:pt idx="4802">
                  <c:v>99.462999999999994</c:v>
                </c:pt>
                <c:pt idx="4803">
                  <c:v>99.528999999999982</c:v>
                </c:pt>
                <c:pt idx="4804">
                  <c:v>99.66</c:v>
                </c:pt>
                <c:pt idx="4805">
                  <c:v>99.790999999999997</c:v>
                </c:pt>
                <c:pt idx="4806">
                  <c:v>99.856999999999999</c:v>
                </c:pt>
                <c:pt idx="4807">
                  <c:v>99.989000000000004</c:v>
                </c:pt>
                <c:pt idx="4808">
                  <c:v>100.039</c:v>
                </c:pt>
                <c:pt idx="4809">
                  <c:v>100.07899999999998</c:v>
                </c:pt>
                <c:pt idx="4810">
                  <c:v>100.098</c:v>
                </c:pt>
                <c:pt idx="4811">
                  <c:v>100.13800000000001</c:v>
                </c:pt>
                <c:pt idx="4812">
                  <c:v>100.157</c:v>
                </c:pt>
                <c:pt idx="4813">
                  <c:v>100.196</c:v>
                </c:pt>
                <c:pt idx="4814">
                  <c:v>100.21599999999999</c:v>
                </c:pt>
                <c:pt idx="4815">
                  <c:v>100.255</c:v>
                </c:pt>
                <c:pt idx="4816">
                  <c:v>100.295</c:v>
                </c:pt>
                <c:pt idx="4817">
                  <c:v>100.334</c:v>
                </c:pt>
                <c:pt idx="4818">
                  <c:v>100.354</c:v>
                </c:pt>
                <c:pt idx="4819">
                  <c:v>100.393</c:v>
                </c:pt>
                <c:pt idx="4820">
                  <c:v>100.41300000000012</c:v>
                </c:pt>
                <c:pt idx="4821">
                  <c:v>100.452</c:v>
                </c:pt>
                <c:pt idx="4822">
                  <c:v>100.471</c:v>
                </c:pt>
                <c:pt idx="4823">
                  <c:v>100.49100000000027</c:v>
                </c:pt>
                <c:pt idx="4824">
                  <c:v>100.53</c:v>
                </c:pt>
                <c:pt idx="4825">
                  <c:v>100.57</c:v>
                </c:pt>
                <c:pt idx="4826">
                  <c:v>100.589</c:v>
                </c:pt>
                <c:pt idx="4827">
                  <c:v>100.60899999999998</c:v>
                </c:pt>
                <c:pt idx="4828">
                  <c:v>100.62899999999998</c:v>
                </c:pt>
                <c:pt idx="4829">
                  <c:v>100.66800000000001</c:v>
                </c:pt>
                <c:pt idx="4830">
                  <c:v>100.68799999999999</c:v>
                </c:pt>
                <c:pt idx="4831">
                  <c:v>100.727</c:v>
                </c:pt>
                <c:pt idx="4832">
                  <c:v>100.74600000000002</c:v>
                </c:pt>
                <c:pt idx="4833">
                  <c:v>100.786</c:v>
                </c:pt>
                <c:pt idx="4834">
                  <c:v>100.80500000000001</c:v>
                </c:pt>
                <c:pt idx="4835">
                  <c:v>100.82499999999999</c:v>
                </c:pt>
                <c:pt idx="4836">
                  <c:v>100.864</c:v>
                </c:pt>
                <c:pt idx="4837">
                  <c:v>100.884</c:v>
                </c:pt>
                <c:pt idx="4838">
                  <c:v>100.90400000000002</c:v>
                </c:pt>
                <c:pt idx="4839">
                  <c:v>100.94300000000027</c:v>
                </c:pt>
                <c:pt idx="4840">
                  <c:v>100.96299999999999</c:v>
                </c:pt>
                <c:pt idx="4841">
                  <c:v>100.982</c:v>
                </c:pt>
                <c:pt idx="4842">
                  <c:v>101.021</c:v>
                </c:pt>
                <c:pt idx="4843">
                  <c:v>101.04100000000012</c:v>
                </c:pt>
                <c:pt idx="4844">
                  <c:v>101.06100000000002</c:v>
                </c:pt>
                <c:pt idx="4845">
                  <c:v>101.08</c:v>
                </c:pt>
                <c:pt idx="4846">
                  <c:v>101.1</c:v>
                </c:pt>
                <c:pt idx="4847">
                  <c:v>101.11999999999999</c:v>
                </c:pt>
                <c:pt idx="4848">
                  <c:v>101.139</c:v>
                </c:pt>
                <c:pt idx="4849">
                  <c:v>101.15900000000001</c:v>
                </c:pt>
                <c:pt idx="4850">
                  <c:v>101.19799999999999</c:v>
                </c:pt>
                <c:pt idx="4851">
                  <c:v>101.218</c:v>
                </c:pt>
                <c:pt idx="4852">
                  <c:v>101.25700000000002</c:v>
                </c:pt>
                <c:pt idx="4853">
                  <c:v>101.277</c:v>
                </c:pt>
                <c:pt idx="4854">
                  <c:v>101.29600000000002</c:v>
                </c:pt>
                <c:pt idx="4855">
                  <c:v>101.316</c:v>
                </c:pt>
                <c:pt idx="4856">
                  <c:v>101.336</c:v>
                </c:pt>
                <c:pt idx="4857">
                  <c:v>101.35499999999999</c:v>
                </c:pt>
                <c:pt idx="4858">
                  <c:v>101.35499999999999</c:v>
                </c:pt>
                <c:pt idx="4859">
                  <c:v>101.37499999999999</c:v>
                </c:pt>
                <c:pt idx="4860">
                  <c:v>101.277</c:v>
                </c:pt>
                <c:pt idx="4861">
                  <c:v>101.139</c:v>
                </c:pt>
                <c:pt idx="4862">
                  <c:v>101.002</c:v>
                </c:pt>
                <c:pt idx="4863">
                  <c:v>100.845</c:v>
                </c:pt>
                <c:pt idx="4864">
                  <c:v>100.70699999999999</c:v>
                </c:pt>
                <c:pt idx="4865">
                  <c:v>100.55</c:v>
                </c:pt>
                <c:pt idx="4866">
                  <c:v>100.393</c:v>
                </c:pt>
                <c:pt idx="4867">
                  <c:v>100.255</c:v>
                </c:pt>
                <c:pt idx="4868">
                  <c:v>100.098</c:v>
                </c:pt>
                <c:pt idx="4869">
                  <c:v>99.856999999999999</c:v>
                </c:pt>
                <c:pt idx="4870">
                  <c:v>99.331000000000003</c:v>
                </c:pt>
                <c:pt idx="4871">
                  <c:v>98.805999999999983</c:v>
                </c:pt>
                <c:pt idx="4872">
                  <c:v>98.28</c:v>
                </c:pt>
                <c:pt idx="4873">
                  <c:v>97.82</c:v>
                </c:pt>
                <c:pt idx="4874">
                  <c:v>97.36</c:v>
                </c:pt>
                <c:pt idx="4875">
                  <c:v>96.9</c:v>
                </c:pt>
                <c:pt idx="4876">
                  <c:v>96.440000000000026</c:v>
                </c:pt>
                <c:pt idx="4877">
                  <c:v>95.98</c:v>
                </c:pt>
                <c:pt idx="4878">
                  <c:v>95.453999999999994</c:v>
                </c:pt>
                <c:pt idx="4879">
                  <c:v>94.994000000000227</c:v>
                </c:pt>
                <c:pt idx="4880">
                  <c:v>94.534000000000006</c:v>
                </c:pt>
                <c:pt idx="4881">
                  <c:v>94.073999999999998</c:v>
                </c:pt>
                <c:pt idx="4882">
                  <c:v>93.614000000000004</c:v>
                </c:pt>
                <c:pt idx="4883">
                  <c:v>93.153999999999982</c:v>
                </c:pt>
                <c:pt idx="4884">
                  <c:v>92.694000000000003</c:v>
                </c:pt>
                <c:pt idx="4885">
                  <c:v>92.3</c:v>
                </c:pt>
                <c:pt idx="4886">
                  <c:v>91.84</c:v>
                </c:pt>
                <c:pt idx="4887">
                  <c:v>91.38</c:v>
                </c:pt>
                <c:pt idx="4888">
                  <c:v>90.986000000000004</c:v>
                </c:pt>
                <c:pt idx="4889">
                  <c:v>90.590999999999994</c:v>
                </c:pt>
                <c:pt idx="4890">
                  <c:v>90.131</c:v>
                </c:pt>
                <c:pt idx="4891">
                  <c:v>89.805999999999983</c:v>
                </c:pt>
                <c:pt idx="4892">
                  <c:v>89.448000000000022</c:v>
                </c:pt>
                <c:pt idx="4893">
                  <c:v>89.141999999999996</c:v>
                </c:pt>
                <c:pt idx="4894">
                  <c:v>88.834999999999994</c:v>
                </c:pt>
                <c:pt idx="4895">
                  <c:v>88.528999999999982</c:v>
                </c:pt>
                <c:pt idx="4896">
                  <c:v>88.221999999999994</c:v>
                </c:pt>
                <c:pt idx="4897">
                  <c:v>87.915999999999997</c:v>
                </c:pt>
                <c:pt idx="4898">
                  <c:v>87.61</c:v>
                </c:pt>
                <c:pt idx="4899">
                  <c:v>87.353999999999999</c:v>
                </c:pt>
                <c:pt idx="4900">
                  <c:v>87.048000000000002</c:v>
                </c:pt>
                <c:pt idx="4901">
                  <c:v>86.741000000000227</c:v>
                </c:pt>
                <c:pt idx="4902">
                  <c:v>86.486000000000004</c:v>
                </c:pt>
                <c:pt idx="4903">
                  <c:v>86.179999999999978</c:v>
                </c:pt>
                <c:pt idx="4904">
                  <c:v>85.872999999999948</c:v>
                </c:pt>
                <c:pt idx="4905">
                  <c:v>85.566999999999993</c:v>
                </c:pt>
                <c:pt idx="4906">
                  <c:v>85.26</c:v>
                </c:pt>
                <c:pt idx="4907">
                  <c:v>85.004999999999995</c:v>
                </c:pt>
                <c:pt idx="4908">
                  <c:v>84.698999999999998</c:v>
                </c:pt>
                <c:pt idx="4909">
                  <c:v>84.391999999999996</c:v>
                </c:pt>
                <c:pt idx="4910">
                  <c:v>84.137</c:v>
                </c:pt>
                <c:pt idx="4911">
                  <c:v>83.881</c:v>
                </c:pt>
                <c:pt idx="4912">
                  <c:v>83.574999999999989</c:v>
                </c:pt>
                <c:pt idx="4913">
                  <c:v>83.32</c:v>
                </c:pt>
                <c:pt idx="4914">
                  <c:v>83.063999999999993</c:v>
                </c:pt>
                <c:pt idx="4915">
                  <c:v>82.808999999999983</c:v>
                </c:pt>
                <c:pt idx="4916">
                  <c:v>82.554000000000002</c:v>
                </c:pt>
                <c:pt idx="4917">
                  <c:v>82.298000000000002</c:v>
                </c:pt>
                <c:pt idx="4918">
                  <c:v>81.992000000000004</c:v>
                </c:pt>
                <c:pt idx="4919">
                  <c:v>81.736000000000004</c:v>
                </c:pt>
                <c:pt idx="4920">
                  <c:v>81.480999999999995</c:v>
                </c:pt>
                <c:pt idx="4921">
                  <c:v>81.225999999999999</c:v>
                </c:pt>
                <c:pt idx="4922">
                  <c:v>80.97</c:v>
                </c:pt>
                <c:pt idx="4923">
                  <c:v>80.715000000000003</c:v>
                </c:pt>
                <c:pt idx="4924">
                  <c:v>80.510999999999996</c:v>
                </c:pt>
                <c:pt idx="4925">
                  <c:v>80.254999999999995</c:v>
                </c:pt>
                <c:pt idx="4926">
                  <c:v>80.051000000000002</c:v>
                </c:pt>
                <c:pt idx="4927">
                  <c:v>79.846999999999994</c:v>
                </c:pt>
                <c:pt idx="4928">
                  <c:v>79.644999999999996</c:v>
                </c:pt>
                <c:pt idx="4929">
                  <c:v>79.483999999999995</c:v>
                </c:pt>
                <c:pt idx="4930">
                  <c:v>79.281999999999996</c:v>
                </c:pt>
                <c:pt idx="4931">
                  <c:v>79.08</c:v>
                </c:pt>
                <c:pt idx="4932">
                  <c:v>78.878999999999948</c:v>
                </c:pt>
                <c:pt idx="4933">
                  <c:v>78.676999999999978</c:v>
                </c:pt>
                <c:pt idx="4934">
                  <c:v>78.474999999999994</c:v>
                </c:pt>
                <c:pt idx="4935">
                  <c:v>78.313999999999993</c:v>
                </c:pt>
                <c:pt idx="4936">
                  <c:v>78.151999999999987</c:v>
                </c:pt>
                <c:pt idx="4937">
                  <c:v>77.991000000000227</c:v>
                </c:pt>
                <c:pt idx="4938">
                  <c:v>77.789000000000001</c:v>
                </c:pt>
                <c:pt idx="4939">
                  <c:v>77.626999999999981</c:v>
                </c:pt>
                <c:pt idx="4940">
                  <c:v>77.426000000000002</c:v>
                </c:pt>
                <c:pt idx="4941">
                  <c:v>77.263999999999996</c:v>
                </c:pt>
                <c:pt idx="4942">
                  <c:v>77.063000000000002</c:v>
                </c:pt>
                <c:pt idx="4943">
                  <c:v>76.861000000000004</c:v>
                </c:pt>
                <c:pt idx="4944">
                  <c:v>76.658999999999978</c:v>
                </c:pt>
                <c:pt idx="4945">
                  <c:v>76.498000000000005</c:v>
                </c:pt>
                <c:pt idx="4946">
                  <c:v>76.335999999999999</c:v>
                </c:pt>
                <c:pt idx="4947">
                  <c:v>76.174999999999983</c:v>
                </c:pt>
                <c:pt idx="4948">
                  <c:v>76.054000000000002</c:v>
                </c:pt>
                <c:pt idx="4949">
                  <c:v>75.891999999999996</c:v>
                </c:pt>
                <c:pt idx="4950">
                  <c:v>75.730999999999995</c:v>
                </c:pt>
                <c:pt idx="4951">
                  <c:v>75.61</c:v>
                </c:pt>
                <c:pt idx="4952">
                  <c:v>75.448000000000022</c:v>
                </c:pt>
                <c:pt idx="4953">
                  <c:v>75.287000000000006</c:v>
                </c:pt>
                <c:pt idx="4954">
                  <c:v>75.084999999999994</c:v>
                </c:pt>
                <c:pt idx="4955">
                  <c:v>74.924000000000007</c:v>
                </c:pt>
                <c:pt idx="4956">
                  <c:v>74.762</c:v>
                </c:pt>
                <c:pt idx="4957">
                  <c:v>74.600999999999999</c:v>
                </c:pt>
                <c:pt idx="4958">
                  <c:v>74.438999999999993</c:v>
                </c:pt>
                <c:pt idx="4959">
                  <c:v>74.277999999999992</c:v>
                </c:pt>
                <c:pt idx="4960">
                  <c:v>74.116</c:v>
                </c:pt>
                <c:pt idx="4961">
                  <c:v>73.955000000000013</c:v>
                </c:pt>
                <c:pt idx="4962">
                  <c:v>73.753</c:v>
                </c:pt>
                <c:pt idx="4963">
                  <c:v>73.592000000000013</c:v>
                </c:pt>
                <c:pt idx="4964">
                  <c:v>73.430000000000007</c:v>
                </c:pt>
                <c:pt idx="4965">
                  <c:v>73.308999999999983</c:v>
                </c:pt>
                <c:pt idx="4966">
                  <c:v>73.147999999999996</c:v>
                </c:pt>
                <c:pt idx="4967">
                  <c:v>72.986000000000004</c:v>
                </c:pt>
                <c:pt idx="4968">
                  <c:v>72.824999999999989</c:v>
                </c:pt>
                <c:pt idx="4969">
                  <c:v>72.664000000000001</c:v>
                </c:pt>
                <c:pt idx="4970">
                  <c:v>72.501999999999995</c:v>
                </c:pt>
                <c:pt idx="4971">
                  <c:v>72.340999999999994</c:v>
                </c:pt>
                <c:pt idx="4972">
                  <c:v>72.178999999999988</c:v>
                </c:pt>
                <c:pt idx="4973">
                  <c:v>72.018000000000001</c:v>
                </c:pt>
                <c:pt idx="4974">
                  <c:v>71.85599999999998</c:v>
                </c:pt>
                <c:pt idx="4975">
                  <c:v>71.694999999999993</c:v>
                </c:pt>
                <c:pt idx="4976">
                  <c:v>71.534000000000006</c:v>
                </c:pt>
                <c:pt idx="4977">
                  <c:v>71.331999999999994</c:v>
                </c:pt>
                <c:pt idx="4978">
                  <c:v>71.169999999999987</c:v>
                </c:pt>
                <c:pt idx="4979">
                  <c:v>71.009</c:v>
                </c:pt>
                <c:pt idx="4980">
                  <c:v>70.846999999999994</c:v>
                </c:pt>
                <c:pt idx="4981">
                  <c:v>70.685999999999979</c:v>
                </c:pt>
                <c:pt idx="4982">
                  <c:v>70.524999999999991</c:v>
                </c:pt>
                <c:pt idx="4983">
                  <c:v>70.403999999999996</c:v>
                </c:pt>
                <c:pt idx="4984">
                  <c:v>70.242000000000004</c:v>
                </c:pt>
                <c:pt idx="4985">
                  <c:v>70.120999999999981</c:v>
                </c:pt>
                <c:pt idx="4986">
                  <c:v>69.989000000000004</c:v>
                </c:pt>
                <c:pt idx="4987">
                  <c:v>69.856999999999999</c:v>
                </c:pt>
                <c:pt idx="4988">
                  <c:v>69.725999999999999</c:v>
                </c:pt>
                <c:pt idx="4989">
                  <c:v>69.593999999999994</c:v>
                </c:pt>
                <c:pt idx="4990">
                  <c:v>69.462999999999994</c:v>
                </c:pt>
                <c:pt idx="4991">
                  <c:v>69.331000000000003</c:v>
                </c:pt>
                <c:pt idx="4992">
                  <c:v>69.233000000000004</c:v>
                </c:pt>
                <c:pt idx="4993">
                  <c:v>69.100999999999999</c:v>
                </c:pt>
                <c:pt idx="4994">
                  <c:v>69.003</c:v>
                </c:pt>
                <c:pt idx="4995">
                  <c:v>68.870999999999981</c:v>
                </c:pt>
                <c:pt idx="4996">
                  <c:v>68.706999999999994</c:v>
                </c:pt>
                <c:pt idx="4997">
                  <c:v>68.575999999999979</c:v>
                </c:pt>
                <c:pt idx="4998">
                  <c:v>68.444000000000329</c:v>
                </c:pt>
                <c:pt idx="4999">
                  <c:v>68.313000000000002</c:v>
                </c:pt>
              </c:numCache>
            </c:numRef>
          </c:yVal>
          <c:smooth val="0"/>
        </c:ser>
        <c:ser>
          <c:idx val="1"/>
          <c:order val="1"/>
          <c:tx>
            <c:strRef>
              <c:f>[Untitled2.csv]Untitled2!$C$1</c:f>
              <c:strCache>
                <c:ptCount val="1"/>
                <c:pt idx="0">
                  <c:v>מתח I/O-2(V)</c:v>
                </c:pt>
              </c:strCache>
            </c:strRef>
          </c:tx>
          <c:spPr>
            <a:ln w="28575">
              <a:noFill/>
            </a:ln>
          </c:spPr>
          <c:marker>
            <c:symbol val="circle"/>
            <c:size val="2"/>
          </c:marker>
          <c:xVal>
            <c:numRef>
              <c:f>[Untitled2.csv]Untitled2!$A$2:$A$5001</c:f>
              <c:numCache>
                <c:formatCode>General</c:formatCode>
                <c:ptCount val="500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pt idx="2616">
                  <c:v>2616</c:v>
                </c:pt>
                <c:pt idx="2617">
                  <c:v>2617</c:v>
                </c:pt>
                <c:pt idx="2618">
                  <c:v>2618</c:v>
                </c:pt>
                <c:pt idx="2619">
                  <c:v>2619</c:v>
                </c:pt>
                <c:pt idx="2620">
                  <c:v>2620</c:v>
                </c:pt>
                <c:pt idx="2621">
                  <c:v>2621</c:v>
                </c:pt>
                <c:pt idx="2622">
                  <c:v>2622</c:v>
                </c:pt>
                <c:pt idx="2623">
                  <c:v>2623</c:v>
                </c:pt>
                <c:pt idx="2624">
                  <c:v>2624</c:v>
                </c:pt>
                <c:pt idx="2625">
                  <c:v>2625</c:v>
                </c:pt>
                <c:pt idx="2626">
                  <c:v>2626</c:v>
                </c:pt>
                <c:pt idx="2627">
                  <c:v>2627</c:v>
                </c:pt>
                <c:pt idx="2628">
                  <c:v>2628</c:v>
                </c:pt>
                <c:pt idx="2629">
                  <c:v>2629</c:v>
                </c:pt>
                <c:pt idx="2630">
                  <c:v>2630</c:v>
                </c:pt>
                <c:pt idx="2631">
                  <c:v>2631</c:v>
                </c:pt>
                <c:pt idx="2632">
                  <c:v>2632</c:v>
                </c:pt>
                <c:pt idx="2633">
                  <c:v>2633</c:v>
                </c:pt>
                <c:pt idx="2634">
                  <c:v>2634</c:v>
                </c:pt>
                <c:pt idx="2635">
                  <c:v>2635</c:v>
                </c:pt>
                <c:pt idx="2636">
                  <c:v>2636</c:v>
                </c:pt>
                <c:pt idx="2637">
                  <c:v>2637</c:v>
                </c:pt>
                <c:pt idx="2638">
                  <c:v>2638</c:v>
                </c:pt>
                <c:pt idx="2639">
                  <c:v>2639</c:v>
                </c:pt>
                <c:pt idx="2640">
                  <c:v>2640</c:v>
                </c:pt>
                <c:pt idx="2641">
                  <c:v>2641</c:v>
                </c:pt>
                <c:pt idx="2642">
                  <c:v>2642</c:v>
                </c:pt>
                <c:pt idx="2643">
                  <c:v>2643</c:v>
                </c:pt>
                <c:pt idx="2644">
                  <c:v>2644</c:v>
                </c:pt>
                <c:pt idx="2645">
                  <c:v>2645</c:v>
                </c:pt>
                <c:pt idx="2646">
                  <c:v>2646</c:v>
                </c:pt>
                <c:pt idx="2647">
                  <c:v>2647</c:v>
                </c:pt>
                <c:pt idx="2648">
                  <c:v>2648</c:v>
                </c:pt>
                <c:pt idx="2649">
                  <c:v>2649</c:v>
                </c:pt>
                <c:pt idx="2650">
                  <c:v>2650</c:v>
                </c:pt>
                <c:pt idx="2651">
                  <c:v>2651</c:v>
                </c:pt>
                <c:pt idx="2652">
                  <c:v>2652</c:v>
                </c:pt>
                <c:pt idx="2653">
                  <c:v>2653</c:v>
                </c:pt>
                <c:pt idx="2654">
                  <c:v>2654</c:v>
                </c:pt>
                <c:pt idx="2655">
                  <c:v>2655</c:v>
                </c:pt>
                <c:pt idx="2656">
                  <c:v>2656</c:v>
                </c:pt>
                <c:pt idx="2657">
                  <c:v>2657</c:v>
                </c:pt>
                <c:pt idx="2658">
                  <c:v>2658</c:v>
                </c:pt>
                <c:pt idx="2659">
                  <c:v>2659</c:v>
                </c:pt>
                <c:pt idx="2660">
                  <c:v>2660</c:v>
                </c:pt>
                <c:pt idx="2661">
                  <c:v>2661</c:v>
                </c:pt>
                <c:pt idx="2662">
                  <c:v>2662</c:v>
                </c:pt>
                <c:pt idx="2663">
                  <c:v>2663</c:v>
                </c:pt>
                <c:pt idx="2664">
                  <c:v>2664</c:v>
                </c:pt>
                <c:pt idx="2665">
                  <c:v>2665</c:v>
                </c:pt>
                <c:pt idx="2666">
                  <c:v>2666</c:v>
                </c:pt>
                <c:pt idx="2667">
                  <c:v>2667</c:v>
                </c:pt>
                <c:pt idx="2668">
                  <c:v>2668</c:v>
                </c:pt>
                <c:pt idx="2669">
                  <c:v>2669</c:v>
                </c:pt>
                <c:pt idx="2670">
                  <c:v>2670</c:v>
                </c:pt>
                <c:pt idx="2671">
                  <c:v>2671</c:v>
                </c:pt>
                <c:pt idx="2672">
                  <c:v>2672</c:v>
                </c:pt>
                <c:pt idx="2673">
                  <c:v>2673</c:v>
                </c:pt>
                <c:pt idx="2674">
                  <c:v>2674</c:v>
                </c:pt>
                <c:pt idx="2675">
                  <c:v>2675</c:v>
                </c:pt>
                <c:pt idx="2676">
                  <c:v>2676</c:v>
                </c:pt>
                <c:pt idx="2677">
                  <c:v>2677</c:v>
                </c:pt>
                <c:pt idx="2678">
                  <c:v>2678</c:v>
                </c:pt>
                <c:pt idx="2679">
                  <c:v>2679</c:v>
                </c:pt>
                <c:pt idx="2680">
                  <c:v>2680</c:v>
                </c:pt>
                <c:pt idx="2681">
                  <c:v>2681</c:v>
                </c:pt>
                <c:pt idx="2682">
                  <c:v>2682</c:v>
                </c:pt>
                <c:pt idx="2683">
                  <c:v>2683</c:v>
                </c:pt>
                <c:pt idx="2684">
                  <c:v>2684</c:v>
                </c:pt>
                <c:pt idx="2685">
                  <c:v>2685</c:v>
                </c:pt>
                <c:pt idx="2686">
                  <c:v>2686</c:v>
                </c:pt>
                <c:pt idx="2687">
                  <c:v>2687</c:v>
                </c:pt>
                <c:pt idx="2688">
                  <c:v>2688</c:v>
                </c:pt>
                <c:pt idx="2689">
                  <c:v>2689</c:v>
                </c:pt>
                <c:pt idx="2690">
                  <c:v>2690</c:v>
                </c:pt>
                <c:pt idx="2691">
                  <c:v>2691</c:v>
                </c:pt>
                <c:pt idx="2692">
                  <c:v>2692</c:v>
                </c:pt>
                <c:pt idx="2693">
                  <c:v>2693</c:v>
                </c:pt>
                <c:pt idx="2694">
                  <c:v>2694</c:v>
                </c:pt>
                <c:pt idx="2695">
                  <c:v>2695</c:v>
                </c:pt>
                <c:pt idx="2696">
                  <c:v>2696</c:v>
                </c:pt>
                <c:pt idx="2697">
                  <c:v>2697</c:v>
                </c:pt>
                <c:pt idx="2698">
                  <c:v>2698</c:v>
                </c:pt>
                <c:pt idx="2699">
                  <c:v>2699</c:v>
                </c:pt>
                <c:pt idx="2700">
                  <c:v>2700</c:v>
                </c:pt>
                <c:pt idx="2701">
                  <c:v>2701</c:v>
                </c:pt>
                <c:pt idx="2702">
                  <c:v>2702</c:v>
                </c:pt>
                <c:pt idx="2703">
                  <c:v>2703</c:v>
                </c:pt>
                <c:pt idx="2704">
                  <c:v>2704</c:v>
                </c:pt>
                <c:pt idx="2705">
                  <c:v>2705</c:v>
                </c:pt>
                <c:pt idx="2706">
                  <c:v>2706</c:v>
                </c:pt>
                <c:pt idx="2707">
                  <c:v>2707</c:v>
                </c:pt>
                <c:pt idx="2708">
                  <c:v>2708</c:v>
                </c:pt>
                <c:pt idx="2709">
                  <c:v>2709</c:v>
                </c:pt>
                <c:pt idx="2710">
                  <c:v>2710</c:v>
                </c:pt>
                <c:pt idx="2711">
                  <c:v>2711</c:v>
                </c:pt>
                <c:pt idx="2712">
                  <c:v>2712</c:v>
                </c:pt>
                <c:pt idx="2713">
                  <c:v>2713</c:v>
                </c:pt>
                <c:pt idx="2714">
                  <c:v>2714</c:v>
                </c:pt>
                <c:pt idx="2715">
                  <c:v>2715</c:v>
                </c:pt>
                <c:pt idx="2716">
                  <c:v>2716</c:v>
                </c:pt>
                <c:pt idx="2717">
                  <c:v>2717</c:v>
                </c:pt>
                <c:pt idx="2718">
                  <c:v>2718</c:v>
                </c:pt>
                <c:pt idx="2719">
                  <c:v>2719</c:v>
                </c:pt>
                <c:pt idx="2720">
                  <c:v>2720</c:v>
                </c:pt>
                <c:pt idx="2721">
                  <c:v>2721</c:v>
                </c:pt>
                <c:pt idx="2722">
                  <c:v>2722</c:v>
                </c:pt>
                <c:pt idx="2723">
                  <c:v>2723</c:v>
                </c:pt>
                <c:pt idx="2724">
                  <c:v>2724</c:v>
                </c:pt>
                <c:pt idx="2725">
                  <c:v>2725</c:v>
                </c:pt>
                <c:pt idx="2726">
                  <c:v>2726</c:v>
                </c:pt>
                <c:pt idx="2727">
                  <c:v>2727</c:v>
                </c:pt>
                <c:pt idx="2728">
                  <c:v>2728</c:v>
                </c:pt>
                <c:pt idx="2729">
                  <c:v>2729</c:v>
                </c:pt>
                <c:pt idx="2730">
                  <c:v>2730</c:v>
                </c:pt>
                <c:pt idx="2731">
                  <c:v>2731</c:v>
                </c:pt>
                <c:pt idx="2732">
                  <c:v>2732</c:v>
                </c:pt>
                <c:pt idx="2733">
                  <c:v>2733</c:v>
                </c:pt>
                <c:pt idx="2734">
                  <c:v>2734</c:v>
                </c:pt>
                <c:pt idx="2735">
                  <c:v>2735</c:v>
                </c:pt>
                <c:pt idx="2736">
                  <c:v>2736</c:v>
                </c:pt>
                <c:pt idx="2737">
                  <c:v>2737</c:v>
                </c:pt>
                <c:pt idx="2738">
                  <c:v>2738</c:v>
                </c:pt>
                <c:pt idx="2739">
                  <c:v>2739</c:v>
                </c:pt>
                <c:pt idx="2740">
                  <c:v>2740</c:v>
                </c:pt>
                <c:pt idx="2741">
                  <c:v>2741</c:v>
                </c:pt>
                <c:pt idx="2742">
                  <c:v>2742</c:v>
                </c:pt>
                <c:pt idx="2743">
                  <c:v>2743</c:v>
                </c:pt>
                <c:pt idx="2744">
                  <c:v>2744</c:v>
                </c:pt>
                <c:pt idx="2745">
                  <c:v>2745</c:v>
                </c:pt>
                <c:pt idx="2746">
                  <c:v>2746</c:v>
                </c:pt>
                <c:pt idx="2747">
                  <c:v>2747</c:v>
                </c:pt>
                <c:pt idx="2748">
                  <c:v>2748</c:v>
                </c:pt>
                <c:pt idx="2749">
                  <c:v>2749</c:v>
                </c:pt>
                <c:pt idx="2750">
                  <c:v>2750</c:v>
                </c:pt>
                <c:pt idx="2751">
                  <c:v>2751</c:v>
                </c:pt>
                <c:pt idx="2752">
                  <c:v>2752</c:v>
                </c:pt>
                <c:pt idx="2753">
                  <c:v>2753</c:v>
                </c:pt>
                <c:pt idx="2754">
                  <c:v>2754</c:v>
                </c:pt>
                <c:pt idx="2755">
                  <c:v>2755</c:v>
                </c:pt>
                <c:pt idx="2756">
                  <c:v>2756</c:v>
                </c:pt>
                <c:pt idx="2757">
                  <c:v>2757</c:v>
                </c:pt>
                <c:pt idx="2758">
                  <c:v>2758</c:v>
                </c:pt>
                <c:pt idx="2759">
                  <c:v>2759</c:v>
                </c:pt>
                <c:pt idx="2760">
                  <c:v>2760</c:v>
                </c:pt>
                <c:pt idx="2761">
                  <c:v>2761</c:v>
                </c:pt>
                <c:pt idx="2762">
                  <c:v>2762</c:v>
                </c:pt>
                <c:pt idx="2763">
                  <c:v>2763</c:v>
                </c:pt>
                <c:pt idx="2764">
                  <c:v>2764</c:v>
                </c:pt>
                <c:pt idx="2765">
                  <c:v>2765</c:v>
                </c:pt>
                <c:pt idx="2766">
                  <c:v>2766</c:v>
                </c:pt>
                <c:pt idx="2767">
                  <c:v>2767</c:v>
                </c:pt>
                <c:pt idx="2768">
                  <c:v>2768</c:v>
                </c:pt>
                <c:pt idx="2769">
                  <c:v>2769</c:v>
                </c:pt>
                <c:pt idx="2770">
                  <c:v>2770</c:v>
                </c:pt>
                <c:pt idx="2771">
                  <c:v>2771</c:v>
                </c:pt>
                <c:pt idx="2772">
                  <c:v>2772</c:v>
                </c:pt>
                <c:pt idx="2773">
                  <c:v>2773</c:v>
                </c:pt>
                <c:pt idx="2774">
                  <c:v>2774</c:v>
                </c:pt>
                <c:pt idx="2775">
                  <c:v>2775</c:v>
                </c:pt>
                <c:pt idx="2776">
                  <c:v>2776</c:v>
                </c:pt>
                <c:pt idx="2777">
                  <c:v>2777</c:v>
                </c:pt>
                <c:pt idx="2778">
                  <c:v>2778</c:v>
                </c:pt>
                <c:pt idx="2779">
                  <c:v>2779</c:v>
                </c:pt>
                <c:pt idx="2780">
                  <c:v>2780</c:v>
                </c:pt>
                <c:pt idx="2781">
                  <c:v>2781</c:v>
                </c:pt>
                <c:pt idx="2782">
                  <c:v>2782</c:v>
                </c:pt>
                <c:pt idx="2783">
                  <c:v>2783</c:v>
                </c:pt>
                <c:pt idx="2784">
                  <c:v>2784</c:v>
                </c:pt>
                <c:pt idx="2785">
                  <c:v>2785</c:v>
                </c:pt>
                <c:pt idx="2786">
                  <c:v>2786</c:v>
                </c:pt>
                <c:pt idx="2787">
                  <c:v>2787</c:v>
                </c:pt>
                <c:pt idx="2788">
                  <c:v>2788</c:v>
                </c:pt>
                <c:pt idx="2789">
                  <c:v>2789</c:v>
                </c:pt>
                <c:pt idx="2790">
                  <c:v>2790</c:v>
                </c:pt>
                <c:pt idx="2791">
                  <c:v>2791</c:v>
                </c:pt>
                <c:pt idx="2792">
                  <c:v>2792</c:v>
                </c:pt>
                <c:pt idx="2793">
                  <c:v>2793</c:v>
                </c:pt>
                <c:pt idx="2794">
                  <c:v>2794</c:v>
                </c:pt>
                <c:pt idx="2795">
                  <c:v>2795</c:v>
                </c:pt>
                <c:pt idx="2796">
                  <c:v>2796</c:v>
                </c:pt>
                <c:pt idx="2797">
                  <c:v>2797</c:v>
                </c:pt>
                <c:pt idx="2798">
                  <c:v>2798</c:v>
                </c:pt>
                <c:pt idx="2799">
                  <c:v>2799</c:v>
                </c:pt>
                <c:pt idx="2800">
                  <c:v>2800</c:v>
                </c:pt>
                <c:pt idx="2801">
                  <c:v>2801</c:v>
                </c:pt>
                <c:pt idx="2802">
                  <c:v>2802</c:v>
                </c:pt>
                <c:pt idx="2803">
                  <c:v>2803</c:v>
                </c:pt>
                <c:pt idx="2804">
                  <c:v>2804</c:v>
                </c:pt>
                <c:pt idx="2805">
                  <c:v>2805</c:v>
                </c:pt>
                <c:pt idx="2806">
                  <c:v>2806</c:v>
                </c:pt>
                <c:pt idx="2807">
                  <c:v>2807</c:v>
                </c:pt>
                <c:pt idx="2808">
                  <c:v>2808</c:v>
                </c:pt>
                <c:pt idx="2809">
                  <c:v>2809</c:v>
                </c:pt>
                <c:pt idx="2810">
                  <c:v>2810</c:v>
                </c:pt>
                <c:pt idx="2811">
                  <c:v>2811</c:v>
                </c:pt>
                <c:pt idx="2812">
                  <c:v>2812</c:v>
                </c:pt>
                <c:pt idx="2813">
                  <c:v>2813</c:v>
                </c:pt>
                <c:pt idx="2814">
                  <c:v>2814</c:v>
                </c:pt>
                <c:pt idx="2815">
                  <c:v>2815</c:v>
                </c:pt>
                <c:pt idx="2816">
                  <c:v>2816</c:v>
                </c:pt>
                <c:pt idx="2817">
                  <c:v>2817</c:v>
                </c:pt>
                <c:pt idx="2818">
                  <c:v>2818</c:v>
                </c:pt>
                <c:pt idx="2819">
                  <c:v>2819</c:v>
                </c:pt>
                <c:pt idx="2820">
                  <c:v>2820</c:v>
                </c:pt>
                <c:pt idx="2821">
                  <c:v>2821</c:v>
                </c:pt>
                <c:pt idx="2822">
                  <c:v>2822</c:v>
                </c:pt>
                <c:pt idx="2823">
                  <c:v>2823</c:v>
                </c:pt>
                <c:pt idx="2824">
                  <c:v>2824</c:v>
                </c:pt>
                <c:pt idx="2825">
                  <c:v>2825</c:v>
                </c:pt>
                <c:pt idx="2826">
                  <c:v>2826</c:v>
                </c:pt>
                <c:pt idx="2827">
                  <c:v>2827</c:v>
                </c:pt>
                <c:pt idx="2828">
                  <c:v>2828</c:v>
                </c:pt>
                <c:pt idx="2829">
                  <c:v>2829</c:v>
                </c:pt>
                <c:pt idx="2830">
                  <c:v>2830</c:v>
                </c:pt>
                <c:pt idx="2831">
                  <c:v>2831</c:v>
                </c:pt>
                <c:pt idx="2832">
                  <c:v>2832</c:v>
                </c:pt>
                <c:pt idx="2833">
                  <c:v>2833</c:v>
                </c:pt>
                <c:pt idx="2834">
                  <c:v>2834</c:v>
                </c:pt>
                <c:pt idx="2835">
                  <c:v>2835</c:v>
                </c:pt>
                <c:pt idx="2836">
                  <c:v>2836</c:v>
                </c:pt>
                <c:pt idx="2837">
                  <c:v>2837</c:v>
                </c:pt>
                <c:pt idx="2838">
                  <c:v>2838</c:v>
                </c:pt>
                <c:pt idx="2839">
                  <c:v>2839</c:v>
                </c:pt>
                <c:pt idx="2840">
                  <c:v>2840</c:v>
                </c:pt>
                <c:pt idx="2841">
                  <c:v>2841</c:v>
                </c:pt>
                <c:pt idx="2842">
                  <c:v>2842</c:v>
                </c:pt>
                <c:pt idx="2843">
                  <c:v>2843</c:v>
                </c:pt>
                <c:pt idx="2844">
                  <c:v>2844</c:v>
                </c:pt>
                <c:pt idx="2845">
                  <c:v>2845</c:v>
                </c:pt>
                <c:pt idx="2846">
                  <c:v>2846</c:v>
                </c:pt>
                <c:pt idx="2847">
                  <c:v>2847</c:v>
                </c:pt>
                <c:pt idx="2848">
                  <c:v>2848</c:v>
                </c:pt>
                <c:pt idx="2849">
                  <c:v>2849</c:v>
                </c:pt>
                <c:pt idx="2850">
                  <c:v>2850</c:v>
                </c:pt>
                <c:pt idx="2851">
                  <c:v>2851</c:v>
                </c:pt>
                <c:pt idx="2852">
                  <c:v>2852</c:v>
                </c:pt>
                <c:pt idx="2853">
                  <c:v>2853</c:v>
                </c:pt>
                <c:pt idx="2854">
                  <c:v>2854</c:v>
                </c:pt>
                <c:pt idx="2855">
                  <c:v>2855</c:v>
                </c:pt>
                <c:pt idx="2856">
                  <c:v>2856</c:v>
                </c:pt>
                <c:pt idx="2857">
                  <c:v>2857</c:v>
                </c:pt>
                <c:pt idx="2858">
                  <c:v>2858</c:v>
                </c:pt>
                <c:pt idx="2859">
                  <c:v>2859</c:v>
                </c:pt>
                <c:pt idx="2860">
                  <c:v>2860</c:v>
                </c:pt>
                <c:pt idx="2861">
                  <c:v>2861</c:v>
                </c:pt>
                <c:pt idx="2862">
                  <c:v>2862</c:v>
                </c:pt>
                <c:pt idx="2863">
                  <c:v>2863</c:v>
                </c:pt>
                <c:pt idx="2864">
                  <c:v>2864</c:v>
                </c:pt>
                <c:pt idx="2865">
                  <c:v>2865</c:v>
                </c:pt>
                <c:pt idx="2866">
                  <c:v>2866</c:v>
                </c:pt>
                <c:pt idx="2867">
                  <c:v>2867</c:v>
                </c:pt>
                <c:pt idx="2868">
                  <c:v>2868</c:v>
                </c:pt>
                <c:pt idx="2869">
                  <c:v>2869</c:v>
                </c:pt>
                <c:pt idx="2870">
                  <c:v>2870</c:v>
                </c:pt>
                <c:pt idx="2871">
                  <c:v>2871</c:v>
                </c:pt>
                <c:pt idx="2872">
                  <c:v>2872</c:v>
                </c:pt>
                <c:pt idx="2873">
                  <c:v>2873</c:v>
                </c:pt>
                <c:pt idx="2874">
                  <c:v>2874</c:v>
                </c:pt>
                <c:pt idx="2875">
                  <c:v>2875</c:v>
                </c:pt>
                <c:pt idx="2876">
                  <c:v>2876</c:v>
                </c:pt>
                <c:pt idx="2877">
                  <c:v>2877</c:v>
                </c:pt>
                <c:pt idx="2878">
                  <c:v>2878</c:v>
                </c:pt>
                <c:pt idx="2879">
                  <c:v>2879</c:v>
                </c:pt>
                <c:pt idx="2880">
                  <c:v>2880</c:v>
                </c:pt>
                <c:pt idx="2881">
                  <c:v>2881</c:v>
                </c:pt>
                <c:pt idx="2882">
                  <c:v>2882</c:v>
                </c:pt>
                <c:pt idx="2883">
                  <c:v>2883</c:v>
                </c:pt>
                <c:pt idx="2884">
                  <c:v>2884</c:v>
                </c:pt>
                <c:pt idx="2885">
                  <c:v>2885</c:v>
                </c:pt>
                <c:pt idx="2886">
                  <c:v>2886</c:v>
                </c:pt>
                <c:pt idx="2887">
                  <c:v>2887</c:v>
                </c:pt>
                <c:pt idx="2888">
                  <c:v>2888</c:v>
                </c:pt>
                <c:pt idx="2889">
                  <c:v>2889</c:v>
                </c:pt>
                <c:pt idx="2890">
                  <c:v>2890</c:v>
                </c:pt>
                <c:pt idx="2891">
                  <c:v>2891</c:v>
                </c:pt>
                <c:pt idx="2892">
                  <c:v>2892</c:v>
                </c:pt>
                <c:pt idx="2893">
                  <c:v>2893</c:v>
                </c:pt>
                <c:pt idx="2894">
                  <c:v>2894</c:v>
                </c:pt>
                <c:pt idx="2895">
                  <c:v>2895</c:v>
                </c:pt>
                <c:pt idx="2896">
                  <c:v>2896</c:v>
                </c:pt>
                <c:pt idx="2897">
                  <c:v>2897</c:v>
                </c:pt>
                <c:pt idx="2898">
                  <c:v>2898</c:v>
                </c:pt>
                <c:pt idx="2899">
                  <c:v>2899</c:v>
                </c:pt>
                <c:pt idx="2900">
                  <c:v>2900</c:v>
                </c:pt>
                <c:pt idx="2901">
                  <c:v>2901</c:v>
                </c:pt>
                <c:pt idx="2902">
                  <c:v>2902</c:v>
                </c:pt>
                <c:pt idx="2903">
                  <c:v>2903</c:v>
                </c:pt>
                <c:pt idx="2904">
                  <c:v>2904</c:v>
                </c:pt>
                <c:pt idx="2905">
                  <c:v>2905</c:v>
                </c:pt>
                <c:pt idx="2906">
                  <c:v>2906</c:v>
                </c:pt>
                <c:pt idx="2907">
                  <c:v>2907</c:v>
                </c:pt>
                <c:pt idx="2908">
                  <c:v>2908</c:v>
                </c:pt>
                <c:pt idx="2909">
                  <c:v>2909</c:v>
                </c:pt>
                <c:pt idx="2910">
                  <c:v>2910</c:v>
                </c:pt>
                <c:pt idx="2911">
                  <c:v>2911</c:v>
                </c:pt>
                <c:pt idx="2912">
                  <c:v>2912</c:v>
                </c:pt>
                <c:pt idx="2913">
                  <c:v>2913</c:v>
                </c:pt>
                <c:pt idx="2914">
                  <c:v>2914</c:v>
                </c:pt>
                <c:pt idx="2915">
                  <c:v>2915</c:v>
                </c:pt>
                <c:pt idx="2916">
                  <c:v>2916</c:v>
                </c:pt>
                <c:pt idx="2917">
                  <c:v>2917</c:v>
                </c:pt>
                <c:pt idx="2918">
                  <c:v>2918</c:v>
                </c:pt>
                <c:pt idx="2919">
                  <c:v>2919</c:v>
                </c:pt>
                <c:pt idx="2920">
                  <c:v>2920</c:v>
                </c:pt>
                <c:pt idx="2921">
                  <c:v>2921</c:v>
                </c:pt>
                <c:pt idx="2922">
                  <c:v>2922</c:v>
                </c:pt>
                <c:pt idx="2923">
                  <c:v>2923</c:v>
                </c:pt>
                <c:pt idx="2924">
                  <c:v>2924</c:v>
                </c:pt>
                <c:pt idx="2925">
                  <c:v>2925</c:v>
                </c:pt>
                <c:pt idx="2926">
                  <c:v>2926</c:v>
                </c:pt>
                <c:pt idx="2927">
                  <c:v>2927</c:v>
                </c:pt>
                <c:pt idx="2928">
                  <c:v>2928</c:v>
                </c:pt>
                <c:pt idx="2929">
                  <c:v>2929</c:v>
                </c:pt>
                <c:pt idx="2930">
                  <c:v>2930</c:v>
                </c:pt>
                <c:pt idx="2931">
                  <c:v>2931</c:v>
                </c:pt>
                <c:pt idx="2932">
                  <c:v>2932</c:v>
                </c:pt>
                <c:pt idx="2933">
                  <c:v>2933</c:v>
                </c:pt>
                <c:pt idx="2934">
                  <c:v>2934</c:v>
                </c:pt>
                <c:pt idx="2935">
                  <c:v>2935</c:v>
                </c:pt>
                <c:pt idx="2936">
                  <c:v>2936</c:v>
                </c:pt>
                <c:pt idx="2937">
                  <c:v>2937</c:v>
                </c:pt>
                <c:pt idx="2938">
                  <c:v>2938</c:v>
                </c:pt>
                <c:pt idx="2939">
                  <c:v>2939</c:v>
                </c:pt>
                <c:pt idx="2940">
                  <c:v>2940</c:v>
                </c:pt>
                <c:pt idx="2941">
                  <c:v>2941</c:v>
                </c:pt>
                <c:pt idx="2942">
                  <c:v>2942</c:v>
                </c:pt>
                <c:pt idx="2943">
                  <c:v>2943</c:v>
                </c:pt>
                <c:pt idx="2944">
                  <c:v>2944</c:v>
                </c:pt>
                <c:pt idx="2945">
                  <c:v>2945</c:v>
                </c:pt>
                <c:pt idx="2946">
                  <c:v>2946</c:v>
                </c:pt>
                <c:pt idx="2947">
                  <c:v>2947</c:v>
                </c:pt>
                <c:pt idx="2948">
                  <c:v>2948</c:v>
                </c:pt>
                <c:pt idx="2949">
                  <c:v>2949</c:v>
                </c:pt>
                <c:pt idx="2950">
                  <c:v>2950</c:v>
                </c:pt>
                <c:pt idx="2951">
                  <c:v>2951</c:v>
                </c:pt>
                <c:pt idx="2952">
                  <c:v>2952</c:v>
                </c:pt>
                <c:pt idx="2953">
                  <c:v>2953</c:v>
                </c:pt>
                <c:pt idx="2954">
                  <c:v>2954</c:v>
                </c:pt>
                <c:pt idx="2955">
                  <c:v>2955</c:v>
                </c:pt>
                <c:pt idx="2956">
                  <c:v>2956</c:v>
                </c:pt>
                <c:pt idx="2957">
                  <c:v>2957</c:v>
                </c:pt>
                <c:pt idx="2958">
                  <c:v>2958</c:v>
                </c:pt>
                <c:pt idx="2959">
                  <c:v>2959</c:v>
                </c:pt>
                <c:pt idx="2960">
                  <c:v>2960</c:v>
                </c:pt>
                <c:pt idx="2961">
                  <c:v>2961</c:v>
                </c:pt>
                <c:pt idx="2962">
                  <c:v>2962</c:v>
                </c:pt>
                <c:pt idx="2963">
                  <c:v>2963</c:v>
                </c:pt>
                <c:pt idx="2964">
                  <c:v>2964</c:v>
                </c:pt>
                <c:pt idx="2965">
                  <c:v>2965</c:v>
                </c:pt>
                <c:pt idx="2966">
                  <c:v>2966</c:v>
                </c:pt>
                <c:pt idx="2967">
                  <c:v>2967</c:v>
                </c:pt>
                <c:pt idx="2968">
                  <c:v>2968</c:v>
                </c:pt>
                <c:pt idx="2969">
                  <c:v>2969</c:v>
                </c:pt>
                <c:pt idx="2970">
                  <c:v>2970</c:v>
                </c:pt>
                <c:pt idx="2971">
                  <c:v>2971</c:v>
                </c:pt>
                <c:pt idx="2972">
                  <c:v>2972</c:v>
                </c:pt>
                <c:pt idx="2973">
                  <c:v>2973</c:v>
                </c:pt>
                <c:pt idx="2974">
                  <c:v>2974</c:v>
                </c:pt>
                <c:pt idx="2975">
                  <c:v>2975</c:v>
                </c:pt>
                <c:pt idx="2976">
                  <c:v>2976</c:v>
                </c:pt>
                <c:pt idx="2977">
                  <c:v>2977</c:v>
                </c:pt>
                <c:pt idx="2978">
                  <c:v>2978</c:v>
                </c:pt>
                <c:pt idx="2979">
                  <c:v>2979</c:v>
                </c:pt>
                <c:pt idx="2980">
                  <c:v>2980</c:v>
                </c:pt>
                <c:pt idx="2981">
                  <c:v>2981</c:v>
                </c:pt>
                <c:pt idx="2982">
                  <c:v>2982</c:v>
                </c:pt>
                <c:pt idx="2983">
                  <c:v>2983</c:v>
                </c:pt>
                <c:pt idx="2984">
                  <c:v>2984</c:v>
                </c:pt>
                <c:pt idx="2985">
                  <c:v>2985</c:v>
                </c:pt>
                <c:pt idx="2986">
                  <c:v>2986</c:v>
                </c:pt>
                <c:pt idx="2987">
                  <c:v>2987</c:v>
                </c:pt>
                <c:pt idx="2988">
                  <c:v>2988</c:v>
                </c:pt>
                <c:pt idx="2989">
                  <c:v>2989</c:v>
                </c:pt>
                <c:pt idx="2990">
                  <c:v>2990</c:v>
                </c:pt>
                <c:pt idx="2991">
                  <c:v>2991</c:v>
                </c:pt>
                <c:pt idx="2992">
                  <c:v>2992</c:v>
                </c:pt>
                <c:pt idx="2993">
                  <c:v>2993</c:v>
                </c:pt>
                <c:pt idx="2994">
                  <c:v>2994</c:v>
                </c:pt>
                <c:pt idx="2995">
                  <c:v>2995</c:v>
                </c:pt>
                <c:pt idx="2996">
                  <c:v>2996</c:v>
                </c:pt>
                <c:pt idx="2997">
                  <c:v>2997</c:v>
                </c:pt>
                <c:pt idx="2998">
                  <c:v>2998</c:v>
                </c:pt>
                <c:pt idx="2999">
                  <c:v>2999</c:v>
                </c:pt>
                <c:pt idx="3000">
                  <c:v>3000</c:v>
                </c:pt>
                <c:pt idx="3001">
                  <c:v>3001</c:v>
                </c:pt>
                <c:pt idx="3002">
                  <c:v>3002</c:v>
                </c:pt>
                <c:pt idx="3003">
                  <c:v>3003</c:v>
                </c:pt>
                <c:pt idx="3004">
                  <c:v>3004</c:v>
                </c:pt>
                <c:pt idx="3005">
                  <c:v>3005</c:v>
                </c:pt>
                <c:pt idx="3006">
                  <c:v>3006</c:v>
                </c:pt>
                <c:pt idx="3007">
                  <c:v>3007</c:v>
                </c:pt>
                <c:pt idx="3008">
                  <c:v>3008</c:v>
                </c:pt>
                <c:pt idx="3009">
                  <c:v>3009</c:v>
                </c:pt>
                <c:pt idx="3010">
                  <c:v>3010</c:v>
                </c:pt>
                <c:pt idx="3011">
                  <c:v>3011</c:v>
                </c:pt>
                <c:pt idx="3012">
                  <c:v>3012</c:v>
                </c:pt>
                <c:pt idx="3013">
                  <c:v>3013</c:v>
                </c:pt>
                <c:pt idx="3014">
                  <c:v>3014</c:v>
                </c:pt>
                <c:pt idx="3015">
                  <c:v>3015</c:v>
                </c:pt>
                <c:pt idx="3016">
                  <c:v>3016</c:v>
                </c:pt>
                <c:pt idx="3017">
                  <c:v>3017</c:v>
                </c:pt>
                <c:pt idx="3018">
                  <c:v>3018</c:v>
                </c:pt>
                <c:pt idx="3019">
                  <c:v>3019</c:v>
                </c:pt>
                <c:pt idx="3020">
                  <c:v>3020</c:v>
                </c:pt>
                <c:pt idx="3021">
                  <c:v>3021</c:v>
                </c:pt>
                <c:pt idx="3022">
                  <c:v>3022</c:v>
                </c:pt>
                <c:pt idx="3023">
                  <c:v>3023</c:v>
                </c:pt>
                <c:pt idx="3024">
                  <c:v>3024</c:v>
                </c:pt>
                <c:pt idx="3025">
                  <c:v>3025</c:v>
                </c:pt>
                <c:pt idx="3026">
                  <c:v>3026</c:v>
                </c:pt>
                <c:pt idx="3027">
                  <c:v>3027</c:v>
                </c:pt>
                <c:pt idx="3028">
                  <c:v>3028</c:v>
                </c:pt>
                <c:pt idx="3029">
                  <c:v>3029</c:v>
                </c:pt>
                <c:pt idx="3030">
                  <c:v>3030</c:v>
                </c:pt>
                <c:pt idx="3031">
                  <c:v>3031</c:v>
                </c:pt>
                <c:pt idx="3032">
                  <c:v>3032</c:v>
                </c:pt>
                <c:pt idx="3033">
                  <c:v>3033</c:v>
                </c:pt>
                <c:pt idx="3034">
                  <c:v>3034</c:v>
                </c:pt>
                <c:pt idx="3035">
                  <c:v>3035</c:v>
                </c:pt>
                <c:pt idx="3036">
                  <c:v>3036</c:v>
                </c:pt>
                <c:pt idx="3037">
                  <c:v>3037</c:v>
                </c:pt>
                <c:pt idx="3038">
                  <c:v>3038</c:v>
                </c:pt>
                <c:pt idx="3039">
                  <c:v>3039</c:v>
                </c:pt>
                <c:pt idx="3040">
                  <c:v>3040</c:v>
                </c:pt>
                <c:pt idx="3041">
                  <c:v>3041</c:v>
                </c:pt>
                <c:pt idx="3042">
                  <c:v>3042</c:v>
                </c:pt>
                <c:pt idx="3043">
                  <c:v>3043</c:v>
                </c:pt>
                <c:pt idx="3044">
                  <c:v>3044</c:v>
                </c:pt>
                <c:pt idx="3045">
                  <c:v>3045</c:v>
                </c:pt>
                <c:pt idx="3046">
                  <c:v>3046</c:v>
                </c:pt>
                <c:pt idx="3047">
                  <c:v>3047</c:v>
                </c:pt>
                <c:pt idx="3048">
                  <c:v>3048</c:v>
                </c:pt>
                <c:pt idx="3049">
                  <c:v>3049</c:v>
                </c:pt>
                <c:pt idx="3050">
                  <c:v>3050</c:v>
                </c:pt>
                <c:pt idx="3051">
                  <c:v>3051</c:v>
                </c:pt>
                <c:pt idx="3052">
                  <c:v>3052</c:v>
                </c:pt>
                <c:pt idx="3053">
                  <c:v>3053</c:v>
                </c:pt>
                <c:pt idx="3054">
                  <c:v>3054</c:v>
                </c:pt>
                <c:pt idx="3055">
                  <c:v>3055</c:v>
                </c:pt>
                <c:pt idx="3056">
                  <c:v>3056</c:v>
                </c:pt>
                <c:pt idx="3057">
                  <c:v>3057</c:v>
                </c:pt>
                <c:pt idx="3058">
                  <c:v>3058</c:v>
                </c:pt>
                <c:pt idx="3059">
                  <c:v>3059</c:v>
                </c:pt>
                <c:pt idx="3060">
                  <c:v>3060</c:v>
                </c:pt>
                <c:pt idx="3061">
                  <c:v>3061</c:v>
                </c:pt>
                <c:pt idx="3062">
                  <c:v>3062</c:v>
                </c:pt>
                <c:pt idx="3063">
                  <c:v>3063</c:v>
                </c:pt>
                <c:pt idx="3064">
                  <c:v>3064</c:v>
                </c:pt>
                <c:pt idx="3065">
                  <c:v>3065</c:v>
                </c:pt>
                <c:pt idx="3066">
                  <c:v>3066</c:v>
                </c:pt>
                <c:pt idx="3067">
                  <c:v>3067</c:v>
                </c:pt>
                <c:pt idx="3068">
                  <c:v>3068</c:v>
                </c:pt>
                <c:pt idx="3069">
                  <c:v>3069</c:v>
                </c:pt>
                <c:pt idx="3070">
                  <c:v>3070</c:v>
                </c:pt>
                <c:pt idx="3071">
                  <c:v>3071</c:v>
                </c:pt>
                <c:pt idx="3072">
                  <c:v>3072</c:v>
                </c:pt>
                <c:pt idx="3073">
                  <c:v>3073</c:v>
                </c:pt>
                <c:pt idx="3074">
                  <c:v>3074</c:v>
                </c:pt>
                <c:pt idx="3075">
                  <c:v>3075</c:v>
                </c:pt>
                <c:pt idx="3076">
                  <c:v>3076</c:v>
                </c:pt>
                <c:pt idx="3077">
                  <c:v>3077</c:v>
                </c:pt>
                <c:pt idx="3078">
                  <c:v>3078</c:v>
                </c:pt>
                <c:pt idx="3079">
                  <c:v>3079</c:v>
                </c:pt>
                <c:pt idx="3080">
                  <c:v>3080</c:v>
                </c:pt>
                <c:pt idx="3081">
                  <c:v>3081</c:v>
                </c:pt>
                <c:pt idx="3082">
                  <c:v>3082</c:v>
                </c:pt>
                <c:pt idx="3083">
                  <c:v>3083</c:v>
                </c:pt>
                <c:pt idx="3084">
                  <c:v>3084</c:v>
                </c:pt>
                <c:pt idx="3085">
                  <c:v>3085</c:v>
                </c:pt>
                <c:pt idx="3086">
                  <c:v>3086</c:v>
                </c:pt>
                <c:pt idx="3087">
                  <c:v>3087</c:v>
                </c:pt>
                <c:pt idx="3088">
                  <c:v>3088</c:v>
                </c:pt>
                <c:pt idx="3089">
                  <c:v>3089</c:v>
                </c:pt>
                <c:pt idx="3090">
                  <c:v>3090</c:v>
                </c:pt>
                <c:pt idx="3091">
                  <c:v>3091</c:v>
                </c:pt>
                <c:pt idx="3092">
                  <c:v>3092</c:v>
                </c:pt>
                <c:pt idx="3093">
                  <c:v>3093</c:v>
                </c:pt>
                <c:pt idx="3094">
                  <c:v>3094</c:v>
                </c:pt>
                <c:pt idx="3095">
                  <c:v>3095</c:v>
                </c:pt>
                <c:pt idx="3096">
                  <c:v>3096</c:v>
                </c:pt>
                <c:pt idx="3097">
                  <c:v>3097</c:v>
                </c:pt>
                <c:pt idx="3098">
                  <c:v>3098</c:v>
                </c:pt>
                <c:pt idx="3099">
                  <c:v>3099</c:v>
                </c:pt>
                <c:pt idx="3100">
                  <c:v>3100</c:v>
                </c:pt>
                <c:pt idx="3101">
                  <c:v>3101</c:v>
                </c:pt>
                <c:pt idx="3102">
                  <c:v>3102</c:v>
                </c:pt>
                <c:pt idx="3103">
                  <c:v>3103</c:v>
                </c:pt>
                <c:pt idx="3104">
                  <c:v>3104</c:v>
                </c:pt>
                <c:pt idx="3105">
                  <c:v>3105</c:v>
                </c:pt>
                <c:pt idx="3106">
                  <c:v>3106</c:v>
                </c:pt>
                <c:pt idx="3107">
                  <c:v>3107</c:v>
                </c:pt>
                <c:pt idx="3108">
                  <c:v>3108</c:v>
                </c:pt>
                <c:pt idx="3109">
                  <c:v>3109</c:v>
                </c:pt>
                <c:pt idx="3110">
                  <c:v>3110</c:v>
                </c:pt>
                <c:pt idx="3111">
                  <c:v>3111</c:v>
                </c:pt>
                <c:pt idx="3112">
                  <c:v>3112</c:v>
                </c:pt>
                <c:pt idx="3113">
                  <c:v>3113</c:v>
                </c:pt>
                <c:pt idx="3114">
                  <c:v>3114</c:v>
                </c:pt>
                <c:pt idx="3115">
                  <c:v>3115</c:v>
                </c:pt>
                <c:pt idx="3116">
                  <c:v>3116</c:v>
                </c:pt>
                <c:pt idx="3117">
                  <c:v>3117</c:v>
                </c:pt>
                <c:pt idx="3118">
                  <c:v>3118</c:v>
                </c:pt>
                <c:pt idx="3119">
                  <c:v>3119</c:v>
                </c:pt>
                <c:pt idx="3120">
                  <c:v>3120</c:v>
                </c:pt>
                <c:pt idx="3121">
                  <c:v>3121</c:v>
                </c:pt>
                <c:pt idx="3122">
                  <c:v>3122</c:v>
                </c:pt>
                <c:pt idx="3123">
                  <c:v>3123</c:v>
                </c:pt>
                <c:pt idx="3124">
                  <c:v>3124</c:v>
                </c:pt>
                <c:pt idx="3125">
                  <c:v>3125</c:v>
                </c:pt>
                <c:pt idx="3126">
                  <c:v>3126</c:v>
                </c:pt>
                <c:pt idx="3127">
                  <c:v>3127</c:v>
                </c:pt>
                <c:pt idx="3128">
                  <c:v>3128</c:v>
                </c:pt>
                <c:pt idx="3129">
                  <c:v>3129</c:v>
                </c:pt>
                <c:pt idx="3130">
                  <c:v>3130</c:v>
                </c:pt>
                <c:pt idx="3131">
                  <c:v>3131</c:v>
                </c:pt>
                <c:pt idx="3132">
                  <c:v>3132</c:v>
                </c:pt>
                <c:pt idx="3133">
                  <c:v>3133</c:v>
                </c:pt>
                <c:pt idx="3134">
                  <c:v>3134</c:v>
                </c:pt>
                <c:pt idx="3135">
                  <c:v>3135</c:v>
                </c:pt>
                <c:pt idx="3136">
                  <c:v>3136</c:v>
                </c:pt>
                <c:pt idx="3137">
                  <c:v>3137</c:v>
                </c:pt>
                <c:pt idx="3138">
                  <c:v>3138</c:v>
                </c:pt>
                <c:pt idx="3139">
                  <c:v>3139</c:v>
                </c:pt>
                <c:pt idx="3140">
                  <c:v>3140</c:v>
                </c:pt>
                <c:pt idx="3141">
                  <c:v>3141</c:v>
                </c:pt>
                <c:pt idx="3142">
                  <c:v>3142</c:v>
                </c:pt>
                <c:pt idx="3143">
                  <c:v>3143</c:v>
                </c:pt>
                <c:pt idx="3144">
                  <c:v>3144</c:v>
                </c:pt>
                <c:pt idx="3145">
                  <c:v>3145</c:v>
                </c:pt>
                <c:pt idx="3146">
                  <c:v>3146</c:v>
                </c:pt>
                <c:pt idx="3147">
                  <c:v>3147</c:v>
                </c:pt>
                <c:pt idx="3148">
                  <c:v>3148</c:v>
                </c:pt>
                <c:pt idx="3149">
                  <c:v>3149</c:v>
                </c:pt>
                <c:pt idx="3150">
                  <c:v>3150</c:v>
                </c:pt>
                <c:pt idx="3151">
                  <c:v>3151</c:v>
                </c:pt>
                <c:pt idx="3152">
                  <c:v>3152</c:v>
                </c:pt>
                <c:pt idx="3153">
                  <c:v>3153</c:v>
                </c:pt>
                <c:pt idx="3154">
                  <c:v>3154</c:v>
                </c:pt>
                <c:pt idx="3155">
                  <c:v>3155</c:v>
                </c:pt>
                <c:pt idx="3156">
                  <c:v>3156</c:v>
                </c:pt>
                <c:pt idx="3157">
                  <c:v>3157</c:v>
                </c:pt>
                <c:pt idx="3158">
                  <c:v>3158</c:v>
                </c:pt>
                <c:pt idx="3159">
                  <c:v>3159</c:v>
                </c:pt>
                <c:pt idx="3160">
                  <c:v>3160</c:v>
                </c:pt>
                <c:pt idx="3161">
                  <c:v>3161</c:v>
                </c:pt>
                <c:pt idx="3162">
                  <c:v>3162</c:v>
                </c:pt>
                <c:pt idx="3163">
                  <c:v>3163</c:v>
                </c:pt>
                <c:pt idx="3164">
                  <c:v>3164</c:v>
                </c:pt>
                <c:pt idx="3165">
                  <c:v>3165</c:v>
                </c:pt>
                <c:pt idx="3166">
                  <c:v>3166</c:v>
                </c:pt>
                <c:pt idx="3167">
                  <c:v>3167</c:v>
                </c:pt>
                <c:pt idx="3168">
                  <c:v>3168</c:v>
                </c:pt>
                <c:pt idx="3169">
                  <c:v>3169</c:v>
                </c:pt>
                <c:pt idx="3170">
                  <c:v>3170</c:v>
                </c:pt>
                <c:pt idx="3171">
                  <c:v>3171</c:v>
                </c:pt>
                <c:pt idx="3172">
                  <c:v>3172</c:v>
                </c:pt>
                <c:pt idx="3173">
                  <c:v>3173</c:v>
                </c:pt>
                <c:pt idx="3174">
                  <c:v>3174</c:v>
                </c:pt>
                <c:pt idx="3175">
                  <c:v>3175</c:v>
                </c:pt>
                <c:pt idx="3176">
                  <c:v>3176</c:v>
                </c:pt>
                <c:pt idx="3177">
                  <c:v>3177</c:v>
                </c:pt>
                <c:pt idx="3178">
                  <c:v>3178</c:v>
                </c:pt>
                <c:pt idx="3179">
                  <c:v>3179</c:v>
                </c:pt>
                <c:pt idx="3180">
                  <c:v>3180</c:v>
                </c:pt>
                <c:pt idx="3181">
                  <c:v>3181</c:v>
                </c:pt>
                <c:pt idx="3182">
                  <c:v>3182</c:v>
                </c:pt>
                <c:pt idx="3183">
                  <c:v>3183</c:v>
                </c:pt>
                <c:pt idx="3184">
                  <c:v>3184</c:v>
                </c:pt>
                <c:pt idx="3185">
                  <c:v>3185</c:v>
                </c:pt>
                <c:pt idx="3186">
                  <c:v>3186</c:v>
                </c:pt>
                <c:pt idx="3187">
                  <c:v>3187</c:v>
                </c:pt>
                <c:pt idx="3188">
                  <c:v>3188</c:v>
                </c:pt>
                <c:pt idx="3189">
                  <c:v>3189</c:v>
                </c:pt>
                <c:pt idx="3190">
                  <c:v>3190</c:v>
                </c:pt>
                <c:pt idx="3191">
                  <c:v>3191</c:v>
                </c:pt>
                <c:pt idx="3192">
                  <c:v>3192</c:v>
                </c:pt>
                <c:pt idx="3193">
                  <c:v>3193</c:v>
                </c:pt>
                <c:pt idx="3194">
                  <c:v>3194</c:v>
                </c:pt>
                <c:pt idx="3195">
                  <c:v>3195</c:v>
                </c:pt>
                <c:pt idx="3196">
                  <c:v>3196</c:v>
                </c:pt>
                <c:pt idx="3197">
                  <c:v>3197</c:v>
                </c:pt>
                <c:pt idx="3198">
                  <c:v>3198</c:v>
                </c:pt>
                <c:pt idx="3199">
                  <c:v>3199</c:v>
                </c:pt>
                <c:pt idx="3200">
                  <c:v>3200</c:v>
                </c:pt>
                <c:pt idx="3201">
                  <c:v>3201</c:v>
                </c:pt>
                <c:pt idx="3202">
                  <c:v>3202</c:v>
                </c:pt>
                <c:pt idx="3203">
                  <c:v>3203</c:v>
                </c:pt>
                <c:pt idx="3204">
                  <c:v>3204</c:v>
                </c:pt>
                <c:pt idx="3205">
                  <c:v>3205</c:v>
                </c:pt>
                <c:pt idx="3206">
                  <c:v>3206</c:v>
                </c:pt>
                <c:pt idx="3207">
                  <c:v>3207</c:v>
                </c:pt>
                <c:pt idx="3208">
                  <c:v>3208</c:v>
                </c:pt>
                <c:pt idx="3209">
                  <c:v>3209</c:v>
                </c:pt>
                <c:pt idx="3210">
                  <c:v>3210</c:v>
                </c:pt>
                <c:pt idx="3211">
                  <c:v>3211</c:v>
                </c:pt>
                <c:pt idx="3212">
                  <c:v>3212</c:v>
                </c:pt>
                <c:pt idx="3213">
                  <c:v>3213</c:v>
                </c:pt>
                <c:pt idx="3214">
                  <c:v>3214</c:v>
                </c:pt>
                <c:pt idx="3215">
                  <c:v>3215</c:v>
                </c:pt>
                <c:pt idx="3216">
                  <c:v>3216</c:v>
                </c:pt>
                <c:pt idx="3217">
                  <c:v>3217</c:v>
                </c:pt>
                <c:pt idx="3218">
                  <c:v>3218</c:v>
                </c:pt>
                <c:pt idx="3219">
                  <c:v>3219</c:v>
                </c:pt>
                <c:pt idx="3220">
                  <c:v>3220</c:v>
                </c:pt>
                <c:pt idx="3221">
                  <c:v>3221</c:v>
                </c:pt>
                <c:pt idx="3222">
                  <c:v>3222</c:v>
                </c:pt>
                <c:pt idx="3223">
                  <c:v>3223</c:v>
                </c:pt>
                <c:pt idx="3224">
                  <c:v>3224</c:v>
                </c:pt>
                <c:pt idx="3225">
                  <c:v>3225</c:v>
                </c:pt>
                <c:pt idx="3226">
                  <c:v>3226</c:v>
                </c:pt>
                <c:pt idx="3227">
                  <c:v>3227</c:v>
                </c:pt>
                <c:pt idx="3228">
                  <c:v>3228</c:v>
                </c:pt>
                <c:pt idx="3229">
                  <c:v>3229</c:v>
                </c:pt>
                <c:pt idx="3230">
                  <c:v>3230</c:v>
                </c:pt>
                <c:pt idx="3231">
                  <c:v>3231</c:v>
                </c:pt>
                <c:pt idx="3232">
                  <c:v>3232</c:v>
                </c:pt>
                <c:pt idx="3233">
                  <c:v>3233</c:v>
                </c:pt>
                <c:pt idx="3234">
                  <c:v>3234</c:v>
                </c:pt>
                <c:pt idx="3235">
                  <c:v>3235</c:v>
                </c:pt>
                <c:pt idx="3236">
                  <c:v>3236</c:v>
                </c:pt>
                <c:pt idx="3237">
                  <c:v>3237</c:v>
                </c:pt>
                <c:pt idx="3238">
                  <c:v>3238</c:v>
                </c:pt>
                <c:pt idx="3239">
                  <c:v>3239</c:v>
                </c:pt>
                <c:pt idx="3240">
                  <c:v>3240</c:v>
                </c:pt>
                <c:pt idx="3241">
                  <c:v>3241</c:v>
                </c:pt>
                <c:pt idx="3242">
                  <c:v>3242</c:v>
                </c:pt>
                <c:pt idx="3243">
                  <c:v>3243</c:v>
                </c:pt>
                <c:pt idx="3244">
                  <c:v>3244</c:v>
                </c:pt>
                <c:pt idx="3245">
                  <c:v>3245</c:v>
                </c:pt>
                <c:pt idx="3246">
                  <c:v>3246</c:v>
                </c:pt>
                <c:pt idx="3247">
                  <c:v>3247</c:v>
                </c:pt>
                <c:pt idx="3248">
                  <c:v>3248</c:v>
                </c:pt>
                <c:pt idx="3249">
                  <c:v>3249</c:v>
                </c:pt>
                <c:pt idx="3250">
                  <c:v>3250</c:v>
                </c:pt>
                <c:pt idx="3251">
                  <c:v>3251</c:v>
                </c:pt>
                <c:pt idx="3252">
                  <c:v>3252</c:v>
                </c:pt>
                <c:pt idx="3253">
                  <c:v>3253</c:v>
                </c:pt>
                <c:pt idx="3254">
                  <c:v>3254</c:v>
                </c:pt>
                <c:pt idx="3255">
                  <c:v>3255</c:v>
                </c:pt>
                <c:pt idx="3256">
                  <c:v>3256</c:v>
                </c:pt>
                <c:pt idx="3257">
                  <c:v>3257</c:v>
                </c:pt>
                <c:pt idx="3258">
                  <c:v>3258</c:v>
                </c:pt>
                <c:pt idx="3259">
                  <c:v>3259</c:v>
                </c:pt>
                <c:pt idx="3260">
                  <c:v>3260</c:v>
                </c:pt>
                <c:pt idx="3261">
                  <c:v>3261</c:v>
                </c:pt>
                <c:pt idx="3262">
                  <c:v>3262</c:v>
                </c:pt>
                <c:pt idx="3263">
                  <c:v>3263</c:v>
                </c:pt>
                <c:pt idx="3264">
                  <c:v>3264</c:v>
                </c:pt>
                <c:pt idx="3265">
                  <c:v>3265</c:v>
                </c:pt>
                <c:pt idx="3266">
                  <c:v>3266</c:v>
                </c:pt>
                <c:pt idx="3267">
                  <c:v>3267</c:v>
                </c:pt>
                <c:pt idx="3268">
                  <c:v>3268</c:v>
                </c:pt>
                <c:pt idx="3269">
                  <c:v>3269</c:v>
                </c:pt>
                <c:pt idx="3270">
                  <c:v>3270</c:v>
                </c:pt>
                <c:pt idx="3271">
                  <c:v>3271</c:v>
                </c:pt>
                <c:pt idx="3272">
                  <c:v>3272</c:v>
                </c:pt>
                <c:pt idx="3273">
                  <c:v>3273</c:v>
                </c:pt>
                <c:pt idx="3274">
                  <c:v>3274</c:v>
                </c:pt>
                <c:pt idx="3275">
                  <c:v>3275</c:v>
                </c:pt>
                <c:pt idx="3276">
                  <c:v>3276</c:v>
                </c:pt>
                <c:pt idx="3277">
                  <c:v>3277</c:v>
                </c:pt>
                <c:pt idx="3278">
                  <c:v>3278</c:v>
                </c:pt>
                <c:pt idx="3279">
                  <c:v>3279</c:v>
                </c:pt>
                <c:pt idx="3280">
                  <c:v>3280</c:v>
                </c:pt>
                <c:pt idx="3281">
                  <c:v>3281</c:v>
                </c:pt>
                <c:pt idx="3282">
                  <c:v>3282</c:v>
                </c:pt>
                <c:pt idx="3283">
                  <c:v>3283</c:v>
                </c:pt>
                <c:pt idx="3284">
                  <c:v>3284</c:v>
                </c:pt>
                <c:pt idx="3285">
                  <c:v>3285</c:v>
                </c:pt>
                <c:pt idx="3286">
                  <c:v>3286</c:v>
                </c:pt>
                <c:pt idx="3287">
                  <c:v>3287</c:v>
                </c:pt>
                <c:pt idx="3288">
                  <c:v>3288</c:v>
                </c:pt>
                <c:pt idx="3289">
                  <c:v>3289</c:v>
                </c:pt>
                <c:pt idx="3290">
                  <c:v>3290</c:v>
                </c:pt>
                <c:pt idx="3291">
                  <c:v>3291</c:v>
                </c:pt>
                <c:pt idx="3292">
                  <c:v>3292</c:v>
                </c:pt>
                <c:pt idx="3293">
                  <c:v>3293</c:v>
                </c:pt>
                <c:pt idx="3294">
                  <c:v>3294</c:v>
                </c:pt>
                <c:pt idx="3295">
                  <c:v>3295</c:v>
                </c:pt>
                <c:pt idx="3296">
                  <c:v>3296</c:v>
                </c:pt>
                <c:pt idx="3297">
                  <c:v>3297</c:v>
                </c:pt>
                <c:pt idx="3298">
                  <c:v>3298</c:v>
                </c:pt>
                <c:pt idx="3299">
                  <c:v>3299</c:v>
                </c:pt>
                <c:pt idx="3300">
                  <c:v>3300</c:v>
                </c:pt>
                <c:pt idx="3301">
                  <c:v>3301</c:v>
                </c:pt>
                <c:pt idx="3302">
                  <c:v>3302</c:v>
                </c:pt>
                <c:pt idx="3303">
                  <c:v>3303</c:v>
                </c:pt>
                <c:pt idx="3304">
                  <c:v>3304</c:v>
                </c:pt>
                <c:pt idx="3305">
                  <c:v>3305</c:v>
                </c:pt>
                <c:pt idx="3306">
                  <c:v>3306</c:v>
                </c:pt>
                <c:pt idx="3307">
                  <c:v>3307</c:v>
                </c:pt>
                <c:pt idx="3308">
                  <c:v>3308</c:v>
                </c:pt>
                <c:pt idx="3309">
                  <c:v>3309</c:v>
                </c:pt>
                <c:pt idx="3310">
                  <c:v>3310</c:v>
                </c:pt>
                <c:pt idx="3311">
                  <c:v>3311</c:v>
                </c:pt>
                <c:pt idx="3312">
                  <c:v>3312</c:v>
                </c:pt>
                <c:pt idx="3313">
                  <c:v>3313</c:v>
                </c:pt>
                <c:pt idx="3314">
                  <c:v>3314</c:v>
                </c:pt>
                <c:pt idx="3315">
                  <c:v>3315</c:v>
                </c:pt>
                <c:pt idx="3316">
                  <c:v>3316</c:v>
                </c:pt>
                <c:pt idx="3317">
                  <c:v>3317</c:v>
                </c:pt>
                <c:pt idx="3318">
                  <c:v>3318</c:v>
                </c:pt>
                <c:pt idx="3319">
                  <c:v>3319</c:v>
                </c:pt>
                <c:pt idx="3320">
                  <c:v>3320</c:v>
                </c:pt>
                <c:pt idx="3321">
                  <c:v>3321</c:v>
                </c:pt>
                <c:pt idx="3322">
                  <c:v>3322</c:v>
                </c:pt>
                <c:pt idx="3323">
                  <c:v>3323</c:v>
                </c:pt>
                <c:pt idx="3324">
                  <c:v>3324</c:v>
                </c:pt>
                <c:pt idx="3325">
                  <c:v>3325</c:v>
                </c:pt>
                <c:pt idx="3326">
                  <c:v>3326</c:v>
                </c:pt>
                <c:pt idx="3327">
                  <c:v>3327</c:v>
                </c:pt>
                <c:pt idx="3328">
                  <c:v>3328</c:v>
                </c:pt>
                <c:pt idx="3329">
                  <c:v>3329</c:v>
                </c:pt>
                <c:pt idx="3330">
                  <c:v>3330</c:v>
                </c:pt>
                <c:pt idx="3331">
                  <c:v>3331</c:v>
                </c:pt>
                <c:pt idx="3332">
                  <c:v>3332</c:v>
                </c:pt>
                <c:pt idx="3333">
                  <c:v>3333</c:v>
                </c:pt>
                <c:pt idx="3334">
                  <c:v>3334</c:v>
                </c:pt>
                <c:pt idx="3335">
                  <c:v>3335</c:v>
                </c:pt>
                <c:pt idx="3336">
                  <c:v>3336</c:v>
                </c:pt>
                <c:pt idx="3337">
                  <c:v>3337</c:v>
                </c:pt>
                <c:pt idx="3338">
                  <c:v>3338</c:v>
                </c:pt>
                <c:pt idx="3339">
                  <c:v>3339</c:v>
                </c:pt>
                <c:pt idx="3340">
                  <c:v>3340</c:v>
                </c:pt>
                <c:pt idx="3341">
                  <c:v>3341</c:v>
                </c:pt>
                <c:pt idx="3342">
                  <c:v>3342</c:v>
                </c:pt>
                <c:pt idx="3343">
                  <c:v>3343</c:v>
                </c:pt>
                <c:pt idx="3344">
                  <c:v>3344</c:v>
                </c:pt>
                <c:pt idx="3345">
                  <c:v>3345</c:v>
                </c:pt>
                <c:pt idx="3346">
                  <c:v>3346</c:v>
                </c:pt>
                <c:pt idx="3347">
                  <c:v>3347</c:v>
                </c:pt>
                <c:pt idx="3348">
                  <c:v>3348</c:v>
                </c:pt>
                <c:pt idx="3349">
                  <c:v>3349</c:v>
                </c:pt>
                <c:pt idx="3350">
                  <c:v>3350</c:v>
                </c:pt>
                <c:pt idx="3351">
                  <c:v>3351</c:v>
                </c:pt>
                <c:pt idx="3352">
                  <c:v>3352</c:v>
                </c:pt>
                <c:pt idx="3353">
                  <c:v>3353</c:v>
                </c:pt>
                <c:pt idx="3354">
                  <c:v>3354</c:v>
                </c:pt>
                <c:pt idx="3355">
                  <c:v>3355</c:v>
                </c:pt>
                <c:pt idx="3356">
                  <c:v>3356</c:v>
                </c:pt>
                <c:pt idx="3357">
                  <c:v>3357</c:v>
                </c:pt>
                <c:pt idx="3358">
                  <c:v>3358</c:v>
                </c:pt>
                <c:pt idx="3359">
                  <c:v>3359</c:v>
                </c:pt>
                <c:pt idx="3360">
                  <c:v>3360</c:v>
                </c:pt>
                <c:pt idx="3361">
                  <c:v>3361</c:v>
                </c:pt>
                <c:pt idx="3362">
                  <c:v>3362</c:v>
                </c:pt>
                <c:pt idx="3363">
                  <c:v>3363</c:v>
                </c:pt>
                <c:pt idx="3364">
                  <c:v>3364</c:v>
                </c:pt>
                <c:pt idx="3365">
                  <c:v>3365</c:v>
                </c:pt>
                <c:pt idx="3366">
                  <c:v>3366</c:v>
                </c:pt>
                <c:pt idx="3367">
                  <c:v>3367</c:v>
                </c:pt>
                <c:pt idx="3368">
                  <c:v>3368</c:v>
                </c:pt>
                <c:pt idx="3369">
                  <c:v>3369</c:v>
                </c:pt>
                <c:pt idx="3370">
                  <c:v>3370</c:v>
                </c:pt>
                <c:pt idx="3371">
                  <c:v>3371</c:v>
                </c:pt>
                <c:pt idx="3372">
                  <c:v>3372</c:v>
                </c:pt>
                <c:pt idx="3373">
                  <c:v>3373</c:v>
                </c:pt>
                <c:pt idx="3374">
                  <c:v>3374</c:v>
                </c:pt>
                <c:pt idx="3375">
                  <c:v>3375</c:v>
                </c:pt>
                <c:pt idx="3376">
                  <c:v>3376</c:v>
                </c:pt>
                <c:pt idx="3377">
                  <c:v>3377</c:v>
                </c:pt>
                <c:pt idx="3378">
                  <c:v>3378</c:v>
                </c:pt>
                <c:pt idx="3379">
                  <c:v>3379</c:v>
                </c:pt>
                <c:pt idx="3380">
                  <c:v>3380</c:v>
                </c:pt>
                <c:pt idx="3381">
                  <c:v>3381</c:v>
                </c:pt>
                <c:pt idx="3382">
                  <c:v>3382</c:v>
                </c:pt>
                <c:pt idx="3383">
                  <c:v>3383</c:v>
                </c:pt>
                <c:pt idx="3384">
                  <c:v>3384</c:v>
                </c:pt>
                <c:pt idx="3385">
                  <c:v>3385</c:v>
                </c:pt>
                <c:pt idx="3386">
                  <c:v>3386</c:v>
                </c:pt>
                <c:pt idx="3387">
                  <c:v>3387</c:v>
                </c:pt>
                <c:pt idx="3388">
                  <c:v>3388</c:v>
                </c:pt>
                <c:pt idx="3389">
                  <c:v>3389</c:v>
                </c:pt>
                <c:pt idx="3390">
                  <c:v>3390</c:v>
                </c:pt>
                <c:pt idx="3391">
                  <c:v>3391</c:v>
                </c:pt>
                <c:pt idx="3392">
                  <c:v>3392</c:v>
                </c:pt>
                <c:pt idx="3393">
                  <c:v>3393</c:v>
                </c:pt>
                <c:pt idx="3394">
                  <c:v>3394</c:v>
                </c:pt>
                <c:pt idx="3395">
                  <c:v>3395</c:v>
                </c:pt>
                <c:pt idx="3396">
                  <c:v>3396</c:v>
                </c:pt>
                <c:pt idx="3397">
                  <c:v>3397</c:v>
                </c:pt>
                <c:pt idx="3398">
                  <c:v>3398</c:v>
                </c:pt>
                <c:pt idx="3399">
                  <c:v>3399</c:v>
                </c:pt>
                <c:pt idx="3400">
                  <c:v>3400</c:v>
                </c:pt>
                <c:pt idx="3401">
                  <c:v>3401</c:v>
                </c:pt>
                <c:pt idx="3402">
                  <c:v>3402</c:v>
                </c:pt>
                <c:pt idx="3403">
                  <c:v>3403</c:v>
                </c:pt>
                <c:pt idx="3404">
                  <c:v>3404</c:v>
                </c:pt>
                <c:pt idx="3405">
                  <c:v>3405</c:v>
                </c:pt>
                <c:pt idx="3406">
                  <c:v>3406</c:v>
                </c:pt>
                <c:pt idx="3407">
                  <c:v>3407</c:v>
                </c:pt>
                <c:pt idx="3408">
                  <c:v>3408</c:v>
                </c:pt>
                <c:pt idx="3409">
                  <c:v>3409</c:v>
                </c:pt>
                <c:pt idx="3410">
                  <c:v>3410</c:v>
                </c:pt>
                <c:pt idx="3411">
                  <c:v>3411</c:v>
                </c:pt>
                <c:pt idx="3412">
                  <c:v>3412</c:v>
                </c:pt>
                <c:pt idx="3413">
                  <c:v>3413</c:v>
                </c:pt>
                <c:pt idx="3414">
                  <c:v>3414</c:v>
                </c:pt>
                <c:pt idx="3415">
                  <c:v>3415</c:v>
                </c:pt>
                <c:pt idx="3416">
                  <c:v>3416</c:v>
                </c:pt>
                <c:pt idx="3417">
                  <c:v>3417</c:v>
                </c:pt>
                <c:pt idx="3418">
                  <c:v>3418</c:v>
                </c:pt>
                <c:pt idx="3419">
                  <c:v>3419</c:v>
                </c:pt>
                <c:pt idx="3420">
                  <c:v>3420</c:v>
                </c:pt>
                <c:pt idx="3421">
                  <c:v>3421</c:v>
                </c:pt>
                <c:pt idx="3422">
                  <c:v>3422</c:v>
                </c:pt>
                <c:pt idx="3423">
                  <c:v>3423</c:v>
                </c:pt>
                <c:pt idx="3424">
                  <c:v>3424</c:v>
                </c:pt>
                <c:pt idx="3425">
                  <c:v>3425</c:v>
                </c:pt>
                <c:pt idx="3426">
                  <c:v>3426</c:v>
                </c:pt>
                <c:pt idx="3427">
                  <c:v>3427</c:v>
                </c:pt>
                <c:pt idx="3428">
                  <c:v>3428</c:v>
                </c:pt>
                <c:pt idx="3429">
                  <c:v>3429</c:v>
                </c:pt>
                <c:pt idx="3430">
                  <c:v>3430</c:v>
                </c:pt>
                <c:pt idx="3431">
                  <c:v>3431</c:v>
                </c:pt>
                <c:pt idx="3432">
                  <c:v>3432</c:v>
                </c:pt>
                <c:pt idx="3433">
                  <c:v>3433</c:v>
                </c:pt>
                <c:pt idx="3434">
                  <c:v>3434</c:v>
                </c:pt>
                <c:pt idx="3435">
                  <c:v>3435</c:v>
                </c:pt>
                <c:pt idx="3436">
                  <c:v>3436</c:v>
                </c:pt>
                <c:pt idx="3437">
                  <c:v>3437</c:v>
                </c:pt>
                <c:pt idx="3438">
                  <c:v>3438</c:v>
                </c:pt>
                <c:pt idx="3439">
                  <c:v>3439</c:v>
                </c:pt>
                <c:pt idx="3440">
                  <c:v>3440</c:v>
                </c:pt>
                <c:pt idx="3441">
                  <c:v>3441</c:v>
                </c:pt>
                <c:pt idx="3442">
                  <c:v>3442</c:v>
                </c:pt>
                <c:pt idx="3443">
                  <c:v>3443</c:v>
                </c:pt>
                <c:pt idx="3444">
                  <c:v>3444</c:v>
                </c:pt>
                <c:pt idx="3445">
                  <c:v>3445</c:v>
                </c:pt>
                <c:pt idx="3446">
                  <c:v>3446</c:v>
                </c:pt>
                <c:pt idx="3447">
                  <c:v>3447</c:v>
                </c:pt>
                <c:pt idx="3448">
                  <c:v>3448</c:v>
                </c:pt>
                <c:pt idx="3449">
                  <c:v>3449</c:v>
                </c:pt>
                <c:pt idx="3450">
                  <c:v>3450</c:v>
                </c:pt>
                <c:pt idx="3451">
                  <c:v>3451</c:v>
                </c:pt>
                <c:pt idx="3452">
                  <c:v>3452</c:v>
                </c:pt>
                <c:pt idx="3453">
                  <c:v>3453</c:v>
                </c:pt>
                <c:pt idx="3454">
                  <c:v>3454</c:v>
                </c:pt>
                <c:pt idx="3455">
                  <c:v>3455</c:v>
                </c:pt>
                <c:pt idx="3456">
                  <c:v>3456</c:v>
                </c:pt>
                <c:pt idx="3457">
                  <c:v>3457</c:v>
                </c:pt>
                <c:pt idx="3458">
                  <c:v>3458</c:v>
                </c:pt>
                <c:pt idx="3459">
                  <c:v>3459</c:v>
                </c:pt>
                <c:pt idx="3460">
                  <c:v>3460</c:v>
                </c:pt>
                <c:pt idx="3461">
                  <c:v>3461</c:v>
                </c:pt>
                <c:pt idx="3462">
                  <c:v>3462</c:v>
                </c:pt>
                <c:pt idx="3463">
                  <c:v>3463</c:v>
                </c:pt>
                <c:pt idx="3464">
                  <c:v>3464</c:v>
                </c:pt>
                <c:pt idx="3465">
                  <c:v>3465</c:v>
                </c:pt>
                <c:pt idx="3466">
                  <c:v>3466</c:v>
                </c:pt>
                <c:pt idx="3467">
                  <c:v>3467</c:v>
                </c:pt>
                <c:pt idx="3468">
                  <c:v>3468</c:v>
                </c:pt>
                <c:pt idx="3469">
                  <c:v>3469</c:v>
                </c:pt>
                <c:pt idx="3470">
                  <c:v>3470</c:v>
                </c:pt>
                <c:pt idx="3471">
                  <c:v>3471</c:v>
                </c:pt>
                <c:pt idx="3472">
                  <c:v>3472</c:v>
                </c:pt>
                <c:pt idx="3473">
                  <c:v>3473</c:v>
                </c:pt>
                <c:pt idx="3474">
                  <c:v>3474</c:v>
                </c:pt>
                <c:pt idx="3475">
                  <c:v>3475</c:v>
                </c:pt>
                <c:pt idx="3476">
                  <c:v>3476</c:v>
                </c:pt>
                <c:pt idx="3477">
                  <c:v>3477</c:v>
                </c:pt>
                <c:pt idx="3478">
                  <c:v>3478</c:v>
                </c:pt>
                <c:pt idx="3479">
                  <c:v>3479</c:v>
                </c:pt>
                <c:pt idx="3480">
                  <c:v>3480</c:v>
                </c:pt>
                <c:pt idx="3481">
                  <c:v>3481</c:v>
                </c:pt>
                <c:pt idx="3482">
                  <c:v>3482</c:v>
                </c:pt>
                <c:pt idx="3483">
                  <c:v>3483</c:v>
                </c:pt>
                <c:pt idx="3484">
                  <c:v>3484</c:v>
                </c:pt>
                <c:pt idx="3485">
                  <c:v>3485</c:v>
                </c:pt>
                <c:pt idx="3486">
                  <c:v>3486</c:v>
                </c:pt>
                <c:pt idx="3487">
                  <c:v>3487</c:v>
                </c:pt>
                <c:pt idx="3488">
                  <c:v>3488</c:v>
                </c:pt>
                <c:pt idx="3489">
                  <c:v>3489</c:v>
                </c:pt>
                <c:pt idx="3490">
                  <c:v>3490</c:v>
                </c:pt>
                <c:pt idx="3491">
                  <c:v>3491</c:v>
                </c:pt>
                <c:pt idx="3492">
                  <c:v>3492</c:v>
                </c:pt>
                <c:pt idx="3493">
                  <c:v>3493</c:v>
                </c:pt>
                <c:pt idx="3494">
                  <c:v>3494</c:v>
                </c:pt>
                <c:pt idx="3495">
                  <c:v>3495</c:v>
                </c:pt>
                <c:pt idx="3496">
                  <c:v>3496</c:v>
                </c:pt>
                <c:pt idx="3497">
                  <c:v>3497</c:v>
                </c:pt>
                <c:pt idx="3498">
                  <c:v>3498</c:v>
                </c:pt>
                <c:pt idx="3499">
                  <c:v>3499</c:v>
                </c:pt>
                <c:pt idx="3500">
                  <c:v>3500</c:v>
                </c:pt>
                <c:pt idx="3501">
                  <c:v>3501</c:v>
                </c:pt>
                <c:pt idx="3502">
                  <c:v>3502</c:v>
                </c:pt>
                <c:pt idx="3503">
                  <c:v>3503</c:v>
                </c:pt>
                <c:pt idx="3504">
                  <c:v>3504</c:v>
                </c:pt>
                <c:pt idx="3505">
                  <c:v>3505</c:v>
                </c:pt>
                <c:pt idx="3506">
                  <c:v>3506</c:v>
                </c:pt>
                <c:pt idx="3507">
                  <c:v>3507</c:v>
                </c:pt>
                <c:pt idx="3508">
                  <c:v>3508</c:v>
                </c:pt>
                <c:pt idx="3509">
                  <c:v>3509</c:v>
                </c:pt>
                <c:pt idx="3510">
                  <c:v>3510</c:v>
                </c:pt>
                <c:pt idx="3511">
                  <c:v>3511</c:v>
                </c:pt>
                <c:pt idx="3512">
                  <c:v>3512</c:v>
                </c:pt>
                <c:pt idx="3513">
                  <c:v>3513</c:v>
                </c:pt>
                <c:pt idx="3514">
                  <c:v>3514</c:v>
                </c:pt>
                <c:pt idx="3515">
                  <c:v>3515</c:v>
                </c:pt>
                <c:pt idx="3516">
                  <c:v>3516</c:v>
                </c:pt>
                <c:pt idx="3517">
                  <c:v>3517</c:v>
                </c:pt>
                <c:pt idx="3518">
                  <c:v>3518</c:v>
                </c:pt>
                <c:pt idx="3519">
                  <c:v>3519</c:v>
                </c:pt>
                <c:pt idx="3520">
                  <c:v>3520</c:v>
                </c:pt>
                <c:pt idx="3521">
                  <c:v>3521</c:v>
                </c:pt>
                <c:pt idx="3522">
                  <c:v>3522</c:v>
                </c:pt>
                <c:pt idx="3523">
                  <c:v>3523</c:v>
                </c:pt>
                <c:pt idx="3524">
                  <c:v>3524</c:v>
                </c:pt>
                <c:pt idx="3525">
                  <c:v>3525</c:v>
                </c:pt>
                <c:pt idx="3526">
                  <c:v>3526</c:v>
                </c:pt>
                <c:pt idx="3527">
                  <c:v>3527</c:v>
                </c:pt>
                <c:pt idx="3528">
                  <c:v>3528</c:v>
                </c:pt>
                <c:pt idx="3529">
                  <c:v>3529</c:v>
                </c:pt>
                <c:pt idx="3530">
                  <c:v>3530</c:v>
                </c:pt>
                <c:pt idx="3531">
                  <c:v>3531</c:v>
                </c:pt>
                <c:pt idx="3532">
                  <c:v>3532</c:v>
                </c:pt>
                <c:pt idx="3533">
                  <c:v>3533</c:v>
                </c:pt>
                <c:pt idx="3534">
                  <c:v>3534</c:v>
                </c:pt>
                <c:pt idx="3535">
                  <c:v>3535</c:v>
                </c:pt>
                <c:pt idx="3536">
                  <c:v>3536</c:v>
                </c:pt>
                <c:pt idx="3537">
                  <c:v>3537</c:v>
                </c:pt>
                <c:pt idx="3538">
                  <c:v>3538</c:v>
                </c:pt>
                <c:pt idx="3539">
                  <c:v>3539</c:v>
                </c:pt>
                <c:pt idx="3540">
                  <c:v>3540</c:v>
                </c:pt>
                <c:pt idx="3541">
                  <c:v>3541</c:v>
                </c:pt>
                <c:pt idx="3542">
                  <c:v>3542</c:v>
                </c:pt>
                <c:pt idx="3543">
                  <c:v>3543</c:v>
                </c:pt>
                <c:pt idx="3544">
                  <c:v>3544</c:v>
                </c:pt>
                <c:pt idx="3545">
                  <c:v>3545</c:v>
                </c:pt>
                <c:pt idx="3546">
                  <c:v>3546</c:v>
                </c:pt>
                <c:pt idx="3547">
                  <c:v>3547</c:v>
                </c:pt>
                <c:pt idx="3548">
                  <c:v>3548</c:v>
                </c:pt>
                <c:pt idx="3549">
                  <c:v>3549</c:v>
                </c:pt>
                <c:pt idx="3550">
                  <c:v>3550</c:v>
                </c:pt>
                <c:pt idx="3551">
                  <c:v>3551</c:v>
                </c:pt>
                <c:pt idx="3552">
                  <c:v>3552</c:v>
                </c:pt>
                <c:pt idx="3553">
                  <c:v>3553</c:v>
                </c:pt>
                <c:pt idx="3554">
                  <c:v>3554</c:v>
                </c:pt>
                <c:pt idx="3555">
                  <c:v>3555</c:v>
                </c:pt>
                <c:pt idx="3556">
                  <c:v>3556</c:v>
                </c:pt>
                <c:pt idx="3557">
                  <c:v>3557</c:v>
                </c:pt>
                <c:pt idx="3558">
                  <c:v>3558</c:v>
                </c:pt>
                <c:pt idx="3559">
                  <c:v>3559</c:v>
                </c:pt>
                <c:pt idx="3560">
                  <c:v>3560</c:v>
                </c:pt>
                <c:pt idx="3561">
                  <c:v>3561</c:v>
                </c:pt>
                <c:pt idx="3562">
                  <c:v>3562</c:v>
                </c:pt>
                <c:pt idx="3563">
                  <c:v>3563</c:v>
                </c:pt>
                <c:pt idx="3564">
                  <c:v>3564</c:v>
                </c:pt>
                <c:pt idx="3565">
                  <c:v>3565</c:v>
                </c:pt>
                <c:pt idx="3566">
                  <c:v>3566</c:v>
                </c:pt>
                <c:pt idx="3567">
                  <c:v>3567</c:v>
                </c:pt>
                <c:pt idx="3568">
                  <c:v>3568</c:v>
                </c:pt>
                <c:pt idx="3569">
                  <c:v>3569</c:v>
                </c:pt>
                <c:pt idx="3570">
                  <c:v>3570</c:v>
                </c:pt>
                <c:pt idx="3571">
                  <c:v>3571</c:v>
                </c:pt>
                <c:pt idx="3572">
                  <c:v>3572</c:v>
                </c:pt>
                <c:pt idx="3573">
                  <c:v>3573</c:v>
                </c:pt>
                <c:pt idx="3574">
                  <c:v>3574</c:v>
                </c:pt>
                <c:pt idx="3575">
                  <c:v>3575</c:v>
                </c:pt>
                <c:pt idx="3576">
                  <c:v>3576</c:v>
                </c:pt>
                <c:pt idx="3577">
                  <c:v>3577</c:v>
                </c:pt>
                <c:pt idx="3578">
                  <c:v>3578</c:v>
                </c:pt>
                <c:pt idx="3579">
                  <c:v>3579</c:v>
                </c:pt>
                <c:pt idx="3580">
                  <c:v>3580</c:v>
                </c:pt>
                <c:pt idx="3581">
                  <c:v>3581</c:v>
                </c:pt>
                <c:pt idx="3582">
                  <c:v>3582</c:v>
                </c:pt>
                <c:pt idx="3583">
                  <c:v>3583</c:v>
                </c:pt>
                <c:pt idx="3584">
                  <c:v>3584</c:v>
                </c:pt>
                <c:pt idx="3585">
                  <c:v>3585</c:v>
                </c:pt>
                <c:pt idx="3586">
                  <c:v>3586</c:v>
                </c:pt>
                <c:pt idx="3587">
                  <c:v>3587</c:v>
                </c:pt>
                <c:pt idx="3588">
                  <c:v>3588</c:v>
                </c:pt>
                <c:pt idx="3589">
                  <c:v>3589</c:v>
                </c:pt>
                <c:pt idx="3590">
                  <c:v>3590</c:v>
                </c:pt>
                <c:pt idx="3591">
                  <c:v>3591</c:v>
                </c:pt>
                <c:pt idx="3592">
                  <c:v>3592</c:v>
                </c:pt>
                <c:pt idx="3593">
                  <c:v>3593</c:v>
                </c:pt>
                <c:pt idx="3594">
                  <c:v>3594</c:v>
                </c:pt>
                <c:pt idx="3595">
                  <c:v>3595</c:v>
                </c:pt>
                <c:pt idx="3596">
                  <c:v>3596</c:v>
                </c:pt>
                <c:pt idx="3597">
                  <c:v>3597</c:v>
                </c:pt>
                <c:pt idx="3598">
                  <c:v>3598</c:v>
                </c:pt>
                <c:pt idx="3599">
                  <c:v>3599</c:v>
                </c:pt>
                <c:pt idx="3600">
                  <c:v>3600</c:v>
                </c:pt>
                <c:pt idx="3601">
                  <c:v>3601</c:v>
                </c:pt>
                <c:pt idx="3602">
                  <c:v>3602</c:v>
                </c:pt>
                <c:pt idx="3603">
                  <c:v>3603</c:v>
                </c:pt>
                <c:pt idx="3604">
                  <c:v>3604</c:v>
                </c:pt>
                <c:pt idx="3605">
                  <c:v>3605</c:v>
                </c:pt>
                <c:pt idx="3606">
                  <c:v>3606</c:v>
                </c:pt>
                <c:pt idx="3607">
                  <c:v>3607</c:v>
                </c:pt>
                <c:pt idx="3608">
                  <c:v>3608</c:v>
                </c:pt>
                <c:pt idx="3609">
                  <c:v>3609</c:v>
                </c:pt>
                <c:pt idx="3610">
                  <c:v>3610</c:v>
                </c:pt>
                <c:pt idx="3611">
                  <c:v>3611</c:v>
                </c:pt>
                <c:pt idx="3612">
                  <c:v>3612</c:v>
                </c:pt>
                <c:pt idx="3613">
                  <c:v>3613</c:v>
                </c:pt>
                <c:pt idx="3614">
                  <c:v>3614</c:v>
                </c:pt>
                <c:pt idx="3615">
                  <c:v>3615</c:v>
                </c:pt>
                <c:pt idx="3616">
                  <c:v>3616</c:v>
                </c:pt>
                <c:pt idx="3617">
                  <c:v>3617</c:v>
                </c:pt>
                <c:pt idx="3618">
                  <c:v>3618</c:v>
                </c:pt>
                <c:pt idx="3619">
                  <c:v>3619</c:v>
                </c:pt>
                <c:pt idx="3620">
                  <c:v>3620</c:v>
                </c:pt>
                <c:pt idx="3621">
                  <c:v>3621</c:v>
                </c:pt>
                <c:pt idx="3622">
                  <c:v>3622</c:v>
                </c:pt>
                <c:pt idx="3623">
                  <c:v>3623</c:v>
                </c:pt>
                <c:pt idx="3624">
                  <c:v>3624</c:v>
                </c:pt>
                <c:pt idx="3625">
                  <c:v>3625</c:v>
                </c:pt>
                <c:pt idx="3626">
                  <c:v>3626</c:v>
                </c:pt>
                <c:pt idx="3627">
                  <c:v>3627</c:v>
                </c:pt>
                <c:pt idx="3628">
                  <c:v>3628</c:v>
                </c:pt>
                <c:pt idx="3629">
                  <c:v>3629</c:v>
                </c:pt>
                <c:pt idx="3630">
                  <c:v>3630</c:v>
                </c:pt>
                <c:pt idx="3631">
                  <c:v>3631</c:v>
                </c:pt>
                <c:pt idx="3632">
                  <c:v>3632</c:v>
                </c:pt>
                <c:pt idx="3633">
                  <c:v>3633</c:v>
                </c:pt>
                <c:pt idx="3634">
                  <c:v>3634</c:v>
                </c:pt>
                <c:pt idx="3635">
                  <c:v>3635</c:v>
                </c:pt>
                <c:pt idx="3636">
                  <c:v>3636</c:v>
                </c:pt>
                <c:pt idx="3637">
                  <c:v>3637</c:v>
                </c:pt>
                <c:pt idx="3638">
                  <c:v>3638</c:v>
                </c:pt>
                <c:pt idx="3639">
                  <c:v>3639</c:v>
                </c:pt>
                <c:pt idx="3640">
                  <c:v>3640</c:v>
                </c:pt>
                <c:pt idx="3641">
                  <c:v>3641</c:v>
                </c:pt>
                <c:pt idx="3642">
                  <c:v>3642</c:v>
                </c:pt>
                <c:pt idx="3643">
                  <c:v>3643</c:v>
                </c:pt>
                <c:pt idx="3644">
                  <c:v>3644</c:v>
                </c:pt>
                <c:pt idx="3645">
                  <c:v>3645</c:v>
                </c:pt>
                <c:pt idx="3646">
                  <c:v>3646</c:v>
                </c:pt>
                <c:pt idx="3647">
                  <c:v>3647</c:v>
                </c:pt>
                <c:pt idx="3648">
                  <c:v>3648</c:v>
                </c:pt>
                <c:pt idx="3649">
                  <c:v>3649</c:v>
                </c:pt>
                <c:pt idx="3650">
                  <c:v>3650</c:v>
                </c:pt>
                <c:pt idx="3651">
                  <c:v>3651</c:v>
                </c:pt>
                <c:pt idx="3652">
                  <c:v>3652</c:v>
                </c:pt>
                <c:pt idx="3653">
                  <c:v>3653</c:v>
                </c:pt>
                <c:pt idx="3654">
                  <c:v>3654</c:v>
                </c:pt>
                <c:pt idx="3655">
                  <c:v>3655</c:v>
                </c:pt>
                <c:pt idx="3656">
                  <c:v>3656</c:v>
                </c:pt>
                <c:pt idx="3657">
                  <c:v>3657</c:v>
                </c:pt>
                <c:pt idx="3658">
                  <c:v>3658</c:v>
                </c:pt>
                <c:pt idx="3659">
                  <c:v>3659</c:v>
                </c:pt>
                <c:pt idx="3660">
                  <c:v>3660</c:v>
                </c:pt>
                <c:pt idx="3661">
                  <c:v>3661</c:v>
                </c:pt>
                <c:pt idx="3662">
                  <c:v>3662</c:v>
                </c:pt>
                <c:pt idx="3663">
                  <c:v>3663</c:v>
                </c:pt>
                <c:pt idx="3664">
                  <c:v>3664</c:v>
                </c:pt>
                <c:pt idx="3665">
                  <c:v>3665</c:v>
                </c:pt>
                <c:pt idx="3666">
                  <c:v>3666</c:v>
                </c:pt>
                <c:pt idx="3667">
                  <c:v>3667</c:v>
                </c:pt>
                <c:pt idx="3668">
                  <c:v>3668</c:v>
                </c:pt>
                <c:pt idx="3669">
                  <c:v>3669</c:v>
                </c:pt>
                <c:pt idx="3670">
                  <c:v>3670</c:v>
                </c:pt>
                <c:pt idx="3671">
                  <c:v>3671</c:v>
                </c:pt>
                <c:pt idx="3672">
                  <c:v>3672</c:v>
                </c:pt>
                <c:pt idx="3673">
                  <c:v>3673</c:v>
                </c:pt>
                <c:pt idx="3674">
                  <c:v>3674</c:v>
                </c:pt>
                <c:pt idx="3675">
                  <c:v>3675</c:v>
                </c:pt>
                <c:pt idx="3676">
                  <c:v>3676</c:v>
                </c:pt>
                <c:pt idx="3677">
                  <c:v>3677</c:v>
                </c:pt>
                <c:pt idx="3678">
                  <c:v>3678</c:v>
                </c:pt>
                <c:pt idx="3679">
                  <c:v>3679</c:v>
                </c:pt>
                <c:pt idx="3680">
                  <c:v>3680</c:v>
                </c:pt>
                <c:pt idx="3681">
                  <c:v>3681</c:v>
                </c:pt>
                <c:pt idx="3682">
                  <c:v>3682</c:v>
                </c:pt>
                <c:pt idx="3683">
                  <c:v>3683</c:v>
                </c:pt>
                <c:pt idx="3684">
                  <c:v>3684</c:v>
                </c:pt>
                <c:pt idx="3685">
                  <c:v>3685</c:v>
                </c:pt>
                <c:pt idx="3686">
                  <c:v>3686</c:v>
                </c:pt>
                <c:pt idx="3687">
                  <c:v>3687</c:v>
                </c:pt>
                <c:pt idx="3688">
                  <c:v>3688</c:v>
                </c:pt>
                <c:pt idx="3689">
                  <c:v>3689</c:v>
                </c:pt>
                <c:pt idx="3690">
                  <c:v>3690</c:v>
                </c:pt>
                <c:pt idx="3691">
                  <c:v>3691</c:v>
                </c:pt>
                <c:pt idx="3692">
                  <c:v>3692</c:v>
                </c:pt>
                <c:pt idx="3693">
                  <c:v>3693</c:v>
                </c:pt>
                <c:pt idx="3694">
                  <c:v>3694</c:v>
                </c:pt>
                <c:pt idx="3695">
                  <c:v>3695</c:v>
                </c:pt>
                <c:pt idx="3696">
                  <c:v>3696</c:v>
                </c:pt>
                <c:pt idx="3697">
                  <c:v>3697</c:v>
                </c:pt>
                <c:pt idx="3698">
                  <c:v>3698</c:v>
                </c:pt>
                <c:pt idx="3699">
                  <c:v>3699</c:v>
                </c:pt>
                <c:pt idx="3700">
                  <c:v>3700</c:v>
                </c:pt>
                <c:pt idx="3701">
                  <c:v>3701</c:v>
                </c:pt>
                <c:pt idx="3702">
                  <c:v>3702</c:v>
                </c:pt>
                <c:pt idx="3703">
                  <c:v>3703</c:v>
                </c:pt>
                <c:pt idx="3704">
                  <c:v>3704</c:v>
                </c:pt>
                <c:pt idx="3705">
                  <c:v>3705</c:v>
                </c:pt>
                <c:pt idx="3706">
                  <c:v>3706</c:v>
                </c:pt>
                <c:pt idx="3707">
                  <c:v>3707</c:v>
                </c:pt>
                <c:pt idx="3708">
                  <c:v>3708</c:v>
                </c:pt>
                <c:pt idx="3709">
                  <c:v>3709</c:v>
                </c:pt>
                <c:pt idx="3710">
                  <c:v>3710</c:v>
                </c:pt>
                <c:pt idx="3711">
                  <c:v>3711</c:v>
                </c:pt>
                <c:pt idx="3712">
                  <c:v>3712</c:v>
                </c:pt>
                <c:pt idx="3713">
                  <c:v>3713</c:v>
                </c:pt>
                <c:pt idx="3714">
                  <c:v>3714</c:v>
                </c:pt>
                <c:pt idx="3715">
                  <c:v>3715</c:v>
                </c:pt>
                <c:pt idx="3716">
                  <c:v>3716</c:v>
                </c:pt>
                <c:pt idx="3717">
                  <c:v>3717</c:v>
                </c:pt>
                <c:pt idx="3718">
                  <c:v>3718</c:v>
                </c:pt>
                <c:pt idx="3719">
                  <c:v>3719</c:v>
                </c:pt>
                <c:pt idx="3720">
                  <c:v>3720</c:v>
                </c:pt>
                <c:pt idx="3721">
                  <c:v>3721</c:v>
                </c:pt>
                <c:pt idx="3722">
                  <c:v>3722</c:v>
                </c:pt>
                <c:pt idx="3723">
                  <c:v>3723</c:v>
                </c:pt>
                <c:pt idx="3724">
                  <c:v>3724</c:v>
                </c:pt>
                <c:pt idx="3725">
                  <c:v>3725</c:v>
                </c:pt>
                <c:pt idx="3726">
                  <c:v>3726</c:v>
                </c:pt>
                <c:pt idx="3727">
                  <c:v>3727</c:v>
                </c:pt>
                <c:pt idx="3728">
                  <c:v>3728</c:v>
                </c:pt>
                <c:pt idx="3729">
                  <c:v>3729</c:v>
                </c:pt>
                <c:pt idx="3730">
                  <c:v>3730</c:v>
                </c:pt>
                <c:pt idx="3731">
                  <c:v>3731</c:v>
                </c:pt>
                <c:pt idx="3732">
                  <c:v>3732</c:v>
                </c:pt>
                <c:pt idx="3733">
                  <c:v>3733</c:v>
                </c:pt>
                <c:pt idx="3734">
                  <c:v>3734</c:v>
                </c:pt>
                <c:pt idx="3735">
                  <c:v>3735</c:v>
                </c:pt>
                <c:pt idx="3736">
                  <c:v>3736</c:v>
                </c:pt>
                <c:pt idx="3737">
                  <c:v>3737</c:v>
                </c:pt>
                <c:pt idx="3738">
                  <c:v>3738</c:v>
                </c:pt>
                <c:pt idx="3739">
                  <c:v>3739</c:v>
                </c:pt>
                <c:pt idx="3740">
                  <c:v>3740</c:v>
                </c:pt>
                <c:pt idx="3741">
                  <c:v>3741</c:v>
                </c:pt>
                <c:pt idx="3742">
                  <c:v>3742</c:v>
                </c:pt>
                <c:pt idx="3743">
                  <c:v>3743</c:v>
                </c:pt>
                <c:pt idx="3744">
                  <c:v>3744</c:v>
                </c:pt>
                <c:pt idx="3745">
                  <c:v>3745</c:v>
                </c:pt>
                <c:pt idx="3746">
                  <c:v>3746</c:v>
                </c:pt>
                <c:pt idx="3747">
                  <c:v>3747</c:v>
                </c:pt>
                <c:pt idx="3748">
                  <c:v>3748</c:v>
                </c:pt>
                <c:pt idx="3749">
                  <c:v>3749</c:v>
                </c:pt>
                <c:pt idx="3750">
                  <c:v>3750</c:v>
                </c:pt>
                <c:pt idx="3751">
                  <c:v>3751</c:v>
                </c:pt>
                <c:pt idx="3752">
                  <c:v>3752</c:v>
                </c:pt>
                <c:pt idx="3753">
                  <c:v>3753</c:v>
                </c:pt>
                <c:pt idx="3754">
                  <c:v>3754</c:v>
                </c:pt>
                <c:pt idx="3755">
                  <c:v>3755</c:v>
                </c:pt>
                <c:pt idx="3756">
                  <c:v>3756</c:v>
                </c:pt>
                <c:pt idx="3757">
                  <c:v>3757</c:v>
                </c:pt>
                <c:pt idx="3758">
                  <c:v>3758</c:v>
                </c:pt>
                <c:pt idx="3759">
                  <c:v>3759</c:v>
                </c:pt>
                <c:pt idx="3760">
                  <c:v>3760</c:v>
                </c:pt>
                <c:pt idx="3761">
                  <c:v>3761</c:v>
                </c:pt>
                <c:pt idx="3762">
                  <c:v>3762</c:v>
                </c:pt>
                <c:pt idx="3763">
                  <c:v>3763</c:v>
                </c:pt>
                <c:pt idx="3764">
                  <c:v>3764</c:v>
                </c:pt>
                <c:pt idx="3765">
                  <c:v>3765</c:v>
                </c:pt>
                <c:pt idx="3766">
                  <c:v>3766</c:v>
                </c:pt>
                <c:pt idx="3767">
                  <c:v>3767</c:v>
                </c:pt>
                <c:pt idx="3768">
                  <c:v>3768</c:v>
                </c:pt>
                <c:pt idx="3769">
                  <c:v>3769</c:v>
                </c:pt>
                <c:pt idx="3770">
                  <c:v>3770</c:v>
                </c:pt>
                <c:pt idx="3771">
                  <c:v>3771</c:v>
                </c:pt>
                <c:pt idx="3772">
                  <c:v>3772</c:v>
                </c:pt>
                <c:pt idx="3773">
                  <c:v>3773</c:v>
                </c:pt>
                <c:pt idx="3774">
                  <c:v>3774</c:v>
                </c:pt>
                <c:pt idx="3775">
                  <c:v>3775</c:v>
                </c:pt>
                <c:pt idx="3776">
                  <c:v>3776</c:v>
                </c:pt>
                <c:pt idx="3777">
                  <c:v>3777</c:v>
                </c:pt>
                <c:pt idx="3778">
                  <c:v>3778</c:v>
                </c:pt>
                <c:pt idx="3779">
                  <c:v>3779</c:v>
                </c:pt>
                <c:pt idx="3780">
                  <c:v>3780</c:v>
                </c:pt>
                <c:pt idx="3781">
                  <c:v>3781</c:v>
                </c:pt>
                <c:pt idx="3782">
                  <c:v>3782</c:v>
                </c:pt>
                <c:pt idx="3783">
                  <c:v>3783</c:v>
                </c:pt>
                <c:pt idx="3784">
                  <c:v>3784</c:v>
                </c:pt>
                <c:pt idx="3785">
                  <c:v>3785</c:v>
                </c:pt>
                <c:pt idx="3786">
                  <c:v>3786</c:v>
                </c:pt>
                <c:pt idx="3787">
                  <c:v>3787</c:v>
                </c:pt>
                <c:pt idx="3788">
                  <c:v>3788</c:v>
                </c:pt>
                <c:pt idx="3789">
                  <c:v>3789</c:v>
                </c:pt>
                <c:pt idx="3790">
                  <c:v>3790</c:v>
                </c:pt>
                <c:pt idx="3791">
                  <c:v>3791</c:v>
                </c:pt>
                <c:pt idx="3792">
                  <c:v>3792</c:v>
                </c:pt>
                <c:pt idx="3793">
                  <c:v>3793</c:v>
                </c:pt>
                <c:pt idx="3794">
                  <c:v>3794</c:v>
                </c:pt>
                <c:pt idx="3795">
                  <c:v>3795</c:v>
                </c:pt>
                <c:pt idx="3796">
                  <c:v>3796</c:v>
                </c:pt>
                <c:pt idx="3797">
                  <c:v>3797</c:v>
                </c:pt>
                <c:pt idx="3798">
                  <c:v>3798</c:v>
                </c:pt>
                <c:pt idx="3799">
                  <c:v>3799</c:v>
                </c:pt>
                <c:pt idx="3800">
                  <c:v>3800</c:v>
                </c:pt>
                <c:pt idx="3801">
                  <c:v>3801</c:v>
                </c:pt>
                <c:pt idx="3802">
                  <c:v>3802</c:v>
                </c:pt>
                <c:pt idx="3803">
                  <c:v>3803</c:v>
                </c:pt>
                <c:pt idx="3804">
                  <c:v>3804</c:v>
                </c:pt>
                <c:pt idx="3805">
                  <c:v>3805</c:v>
                </c:pt>
                <c:pt idx="3806">
                  <c:v>3806</c:v>
                </c:pt>
                <c:pt idx="3807">
                  <c:v>3807</c:v>
                </c:pt>
                <c:pt idx="3808">
                  <c:v>3808</c:v>
                </c:pt>
                <c:pt idx="3809">
                  <c:v>3809</c:v>
                </c:pt>
                <c:pt idx="3810">
                  <c:v>3810</c:v>
                </c:pt>
                <c:pt idx="3811">
                  <c:v>3811</c:v>
                </c:pt>
                <c:pt idx="3812">
                  <c:v>3812</c:v>
                </c:pt>
                <c:pt idx="3813">
                  <c:v>3813</c:v>
                </c:pt>
                <c:pt idx="3814">
                  <c:v>3814</c:v>
                </c:pt>
                <c:pt idx="3815">
                  <c:v>3815</c:v>
                </c:pt>
                <c:pt idx="3816">
                  <c:v>3816</c:v>
                </c:pt>
                <c:pt idx="3817">
                  <c:v>3817</c:v>
                </c:pt>
                <c:pt idx="3818">
                  <c:v>3818</c:v>
                </c:pt>
                <c:pt idx="3819">
                  <c:v>3819</c:v>
                </c:pt>
                <c:pt idx="3820">
                  <c:v>3820</c:v>
                </c:pt>
                <c:pt idx="3821">
                  <c:v>3821</c:v>
                </c:pt>
                <c:pt idx="3822">
                  <c:v>3822</c:v>
                </c:pt>
                <c:pt idx="3823">
                  <c:v>3823</c:v>
                </c:pt>
                <c:pt idx="3824">
                  <c:v>3824</c:v>
                </c:pt>
                <c:pt idx="3825">
                  <c:v>3825</c:v>
                </c:pt>
                <c:pt idx="3826">
                  <c:v>3826</c:v>
                </c:pt>
                <c:pt idx="3827">
                  <c:v>3827</c:v>
                </c:pt>
                <c:pt idx="3828">
                  <c:v>3828</c:v>
                </c:pt>
                <c:pt idx="3829">
                  <c:v>3829</c:v>
                </c:pt>
                <c:pt idx="3830">
                  <c:v>3830</c:v>
                </c:pt>
                <c:pt idx="3831">
                  <c:v>3831</c:v>
                </c:pt>
                <c:pt idx="3832">
                  <c:v>3832</c:v>
                </c:pt>
                <c:pt idx="3833">
                  <c:v>3833</c:v>
                </c:pt>
                <c:pt idx="3834">
                  <c:v>3834</c:v>
                </c:pt>
                <c:pt idx="3835">
                  <c:v>3835</c:v>
                </c:pt>
                <c:pt idx="3836">
                  <c:v>3836</c:v>
                </c:pt>
                <c:pt idx="3837">
                  <c:v>3837</c:v>
                </c:pt>
                <c:pt idx="3838">
                  <c:v>3838</c:v>
                </c:pt>
                <c:pt idx="3839">
                  <c:v>3839</c:v>
                </c:pt>
                <c:pt idx="3840">
                  <c:v>3840</c:v>
                </c:pt>
                <c:pt idx="3841">
                  <c:v>3841</c:v>
                </c:pt>
                <c:pt idx="3842">
                  <c:v>3842</c:v>
                </c:pt>
                <c:pt idx="3843">
                  <c:v>3843</c:v>
                </c:pt>
                <c:pt idx="3844">
                  <c:v>3844</c:v>
                </c:pt>
                <c:pt idx="3845">
                  <c:v>3845</c:v>
                </c:pt>
                <c:pt idx="3846">
                  <c:v>3846</c:v>
                </c:pt>
                <c:pt idx="3847">
                  <c:v>3847</c:v>
                </c:pt>
                <c:pt idx="3848">
                  <c:v>3848</c:v>
                </c:pt>
                <c:pt idx="3849">
                  <c:v>3849</c:v>
                </c:pt>
                <c:pt idx="3850">
                  <c:v>3850</c:v>
                </c:pt>
                <c:pt idx="3851">
                  <c:v>3851</c:v>
                </c:pt>
                <c:pt idx="3852">
                  <c:v>3852</c:v>
                </c:pt>
                <c:pt idx="3853">
                  <c:v>3853</c:v>
                </c:pt>
                <c:pt idx="3854">
                  <c:v>3854</c:v>
                </c:pt>
                <c:pt idx="3855">
                  <c:v>3855</c:v>
                </c:pt>
                <c:pt idx="3856">
                  <c:v>3856</c:v>
                </c:pt>
                <c:pt idx="3857">
                  <c:v>3857</c:v>
                </c:pt>
                <c:pt idx="3858">
                  <c:v>3858</c:v>
                </c:pt>
                <c:pt idx="3859">
                  <c:v>3859</c:v>
                </c:pt>
                <c:pt idx="3860">
                  <c:v>3860</c:v>
                </c:pt>
                <c:pt idx="3861">
                  <c:v>3861</c:v>
                </c:pt>
                <c:pt idx="3862">
                  <c:v>3862</c:v>
                </c:pt>
                <c:pt idx="3863">
                  <c:v>3863</c:v>
                </c:pt>
                <c:pt idx="3864">
                  <c:v>3864</c:v>
                </c:pt>
                <c:pt idx="3865">
                  <c:v>3865</c:v>
                </c:pt>
                <c:pt idx="3866">
                  <c:v>3866</c:v>
                </c:pt>
                <c:pt idx="3867">
                  <c:v>3867</c:v>
                </c:pt>
                <c:pt idx="3868">
                  <c:v>3868</c:v>
                </c:pt>
                <c:pt idx="3869">
                  <c:v>3869</c:v>
                </c:pt>
                <c:pt idx="3870">
                  <c:v>3870</c:v>
                </c:pt>
                <c:pt idx="3871">
                  <c:v>3871</c:v>
                </c:pt>
                <c:pt idx="3872">
                  <c:v>3872</c:v>
                </c:pt>
                <c:pt idx="3873">
                  <c:v>3873</c:v>
                </c:pt>
                <c:pt idx="3874">
                  <c:v>3874</c:v>
                </c:pt>
                <c:pt idx="3875">
                  <c:v>3875</c:v>
                </c:pt>
                <c:pt idx="3876">
                  <c:v>3876</c:v>
                </c:pt>
                <c:pt idx="3877">
                  <c:v>3877</c:v>
                </c:pt>
                <c:pt idx="3878">
                  <c:v>3878</c:v>
                </c:pt>
                <c:pt idx="3879">
                  <c:v>3879</c:v>
                </c:pt>
                <c:pt idx="3880">
                  <c:v>3880</c:v>
                </c:pt>
                <c:pt idx="3881">
                  <c:v>3881</c:v>
                </c:pt>
                <c:pt idx="3882">
                  <c:v>3882</c:v>
                </c:pt>
                <c:pt idx="3883">
                  <c:v>3883</c:v>
                </c:pt>
                <c:pt idx="3884">
                  <c:v>3884</c:v>
                </c:pt>
                <c:pt idx="3885">
                  <c:v>3885</c:v>
                </c:pt>
                <c:pt idx="3886">
                  <c:v>3886</c:v>
                </c:pt>
                <c:pt idx="3887">
                  <c:v>3887</c:v>
                </c:pt>
                <c:pt idx="3888">
                  <c:v>3888</c:v>
                </c:pt>
                <c:pt idx="3889">
                  <c:v>3889</c:v>
                </c:pt>
                <c:pt idx="3890">
                  <c:v>3890</c:v>
                </c:pt>
                <c:pt idx="3891">
                  <c:v>3891</c:v>
                </c:pt>
                <c:pt idx="3892">
                  <c:v>3892</c:v>
                </c:pt>
                <c:pt idx="3893">
                  <c:v>3893</c:v>
                </c:pt>
                <c:pt idx="3894">
                  <c:v>3894</c:v>
                </c:pt>
                <c:pt idx="3895">
                  <c:v>3895</c:v>
                </c:pt>
                <c:pt idx="3896">
                  <c:v>3896</c:v>
                </c:pt>
                <c:pt idx="3897">
                  <c:v>3897</c:v>
                </c:pt>
                <c:pt idx="3898">
                  <c:v>3898</c:v>
                </c:pt>
                <c:pt idx="3899">
                  <c:v>3899</c:v>
                </c:pt>
                <c:pt idx="3900">
                  <c:v>3900</c:v>
                </c:pt>
                <c:pt idx="3901">
                  <c:v>3901</c:v>
                </c:pt>
                <c:pt idx="3902">
                  <c:v>3902</c:v>
                </c:pt>
                <c:pt idx="3903">
                  <c:v>3903</c:v>
                </c:pt>
                <c:pt idx="3904">
                  <c:v>3904</c:v>
                </c:pt>
                <c:pt idx="3905">
                  <c:v>3905</c:v>
                </c:pt>
                <c:pt idx="3906">
                  <c:v>3906</c:v>
                </c:pt>
                <c:pt idx="3907">
                  <c:v>3907</c:v>
                </c:pt>
                <c:pt idx="3908">
                  <c:v>3908</c:v>
                </c:pt>
                <c:pt idx="3909">
                  <c:v>3909</c:v>
                </c:pt>
                <c:pt idx="3910">
                  <c:v>3910</c:v>
                </c:pt>
                <c:pt idx="3911">
                  <c:v>3911</c:v>
                </c:pt>
                <c:pt idx="3912">
                  <c:v>3912</c:v>
                </c:pt>
                <c:pt idx="3913">
                  <c:v>3913</c:v>
                </c:pt>
                <c:pt idx="3914">
                  <c:v>3914</c:v>
                </c:pt>
                <c:pt idx="3915">
                  <c:v>3915</c:v>
                </c:pt>
                <c:pt idx="3916">
                  <c:v>3916</c:v>
                </c:pt>
                <c:pt idx="3917">
                  <c:v>3917</c:v>
                </c:pt>
                <c:pt idx="3918">
                  <c:v>3918</c:v>
                </c:pt>
                <c:pt idx="3919">
                  <c:v>3919</c:v>
                </c:pt>
                <c:pt idx="3920">
                  <c:v>3920</c:v>
                </c:pt>
                <c:pt idx="3921">
                  <c:v>3921</c:v>
                </c:pt>
                <c:pt idx="3922">
                  <c:v>3922</c:v>
                </c:pt>
                <c:pt idx="3923">
                  <c:v>3923</c:v>
                </c:pt>
                <c:pt idx="3924">
                  <c:v>3924</c:v>
                </c:pt>
                <c:pt idx="3925">
                  <c:v>3925</c:v>
                </c:pt>
                <c:pt idx="3926">
                  <c:v>3926</c:v>
                </c:pt>
                <c:pt idx="3927">
                  <c:v>3927</c:v>
                </c:pt>
                <c:pt idx="3928">
                  <c:v>3928</c:v>
                </c:pt>
                <c:pt idx="3929">
                  <c:v>3929</c:v>
                </c:pt>
                <c:pt idx="3930">
                  <c:v>3930</c:v>
                </c:pt>
                <c:pt idx="3931">
                  <c:v>3931</c:v>
                </c:pt>
                <c:pt idx="3932">
                  <c:v>3932</c:v>
                </c:pt>
                <c:pt idx="3933">
                  <c:v>3933</c:v>
                </c:pt>
                <c:pt idx="3934">
                  <c:v>3934</c:v>
                </c:pt>
                <c:pt idx="3935">
                  <c:v>3935</c:v>
                </c:pt>
                <c:pt idx="3936">
                  <c:v>3936</c:v>
                </c:pt>
                <c:pt idx="3937">
                  <c:v>3937</c:v>
                </c:pt>
                <c:pt idx="3938">
                  <c:v>3938</c:v>
                </c:pt>
                <c:pt idx="3939">
                  <c:v>3939</c:v>
                </c:pt>
                <c:pt idx="3940">
                  <c:v>3940</c:v>
                </c:pt>
                <c:pt idx="3941">
                  <c:v>3941</c:v>
                </c:pt>
                <c:pt idx="3942">
                  <c:v>3942</c:v>
                </c:pt>
                <c:pt idx="3943">
                  <c:v>3943</c:v>
                </c:pt>
                <c:pt idx="3944">
                  <c:v>3944</c:v>
                </c:pt>
                <c:pt idx="3945">
                  <c:v>3945</c:v>
                </c:pt>
                <c:pt idx="3946">
                  <c:v>3946</c:v>
                </c:pt>
                <c:pt idx="3947">
                  <c:v>3947</c:v>
                </c:pt>
                <c:pt idx="3948">
                  <c:v>3948</c:v>
                </c:pt>
                <c:pt idx="3949">
                  <c:v>3949</c:v>
                </c:pt>
                <c:pt idx="3950">
                  <c:v>3950</c:v>
                </c:pt>
                <c:pt idx="3951">
                  <c:v>3951</c:v>
                </c:pt>
                <c:pt idx="3952">
                  <c:v>3952</c:v>
                </c:pt>
                <c:pt idx="3953">
                  <c:v>3953</c:v>
                </c:pt>
                <c:pt idx="3954">
                  <c:v>3954</c:v>
                </c:pt>
                <c:pt idx="3955">
                  <c:v>3955</c:v>
                </c:pt>
                <c:pt idx="3956">
                  <c:v>3956</c:v>
                </c:pt>
                <c:pt idx="3957">
                  <c:v>3957</c:v>
                </c:pt>
                <c:pt idx="3958">
                  <c:v>3958</c:v>
                </c:pt>
                <c:pt idx="3959">
                  <c:v>3959</c:v>
                </c:pt>
                <c:pt idx="3960">
                  <c:v>3960</c:v>
                </c:pt>
                <c:pt idx="3961">
                  <c:v>3961</c:v>
                </c:pt>
                <c:pt idx="3962">
                  <c:v>3962</c:v>
                </c:pt>
                <c:pt idx="3963">
                  <c:v>3963</c:v>
                </c:pt>
                <c:pt idx="3964">
                  <c:v>3964</c:v>
                </c:pt>
                <c:pt idx="3965">
                  <c:v>3965</c:v>
                </c:pt>
                <c:pt idx="3966">
                  <c:v>3966</c:v>
                </c:pt>
                <c:pt idx="3967">
                  <c:v>3967</c:v>
                </c:pt>
                <c:pt idx="3968">
                  <c:v>3968</c:v>
                </c:pt>
                <c:pt idx="3969">
                  <c:v>3969</c:v>
                </c:pt>
                <c:pt idx="3970">
                  <c:v>3970</c:v>
                </c:pt>
                <c:pt idx="3971">
                  <c:v>3971</c:v>
                </c:pt>
                <c:pt idx="3972">
                  <c:v>3972</c:v>
                </c:pt>
                <c:pt idx="3973">
                  <c:v>3973</c:v>
                </c:pt>
                <c:pt idx="3974">
                  <c:v>3974</c:v>
                </c:pt>
                <c:pt idx="3975">
                  <c:v>3975</c:v>
                </c:pt>
                <c:pt idx="3976">
                  <c:v>3976</c:v>
                </c:pt>
                <c:pt idx="3977">
                  <c:v>3977</c:v>
                </c:pt>
                <c:pt idx="3978">
                  <c:v>3978</c:v>
                </c:pt>
                <c:pt idx="3979">
                  <c:v>3979</c:v>
                </c:pt>
                <c:pt idx="3980">
                  <c:v>3980</c:v>
                </c:pt>
                <c:pt idx="3981">
                  <c:v>3981</c:v>
                </c:pt>
                <c:pt idx="3982">
                  <c:v>3982</c:v>
                </c:pt>
                <c:pt idx="3983">
                  <c:v>3983</c:v>
                </c:pt>
                <c:pt idx="3984">
                  <c:v>3984</c:v>
                </c:pt>
                <c:pt idx="3985">
                  <c:v>3985</c:v>
                </c:pt>
                <c:pt idx="3986">
                  <c:v>3986</c:v>
                </c:pt>
                <c:pt idx="3987">
                  <c:v>3987</c:v>
                </c:pt>
                <c:pt idx="3988">
                  <c:v>3988</c:v>
                </c:pt>
                <c:pt idx="3989">
                  <c:v>3989</c:v>
                </c:pt>
                <c:pt idx="3990">
                  <c:v>3990</c:v>
                </c:pt>
                <c:pt idx="3991">
                  <c:v>3991</c:v>
                </c:pt>
                <c:pt idx="3992">
                  <c:v>3992</c:v>
                </c:pt>
                <c:pt idx="3993">
                  <c:v>3993</c:v>
                </c:pt>
                <c:pt idx="3994">
                  <c:v>3994</c:v>
                </c:pt>
                <c:pt idx="3995">
                  <c:v>3995</c:v>
                </c:pt>
                <c:pt idx="3996">
                  <c:v>3996</c:v>
                </c:pt>
                <c:pt idx="3997">
                  <c:v>3997</c:v>
                </c:pt>
                <c:pt idx="3998">
                  <c:v>3998</c:v>
                </c:pt>
                <c:pt idx="3999">
                  <c:v>3999</c:v>
                </c:pt>
                <c:pt idx="4000">
                  <c:v>4000</c:v>
                </c:pt>
                <c:pt idx="4001">
                  <c:v>4001</c:v>
                </c:pt>
                <c:pt idx="4002">
                  <c:v>4002</c:v>
                </c:pt>
                <c:pt idx="4003">
                  <c:v>4003</c:v>
                </c:pt>
                <c:pt idx="4004">
                  <c:v>4004</c:v>
                </c:pt>
                <c:pt idx="4005">
                  <c:v>4005</c:v>
                </c:pt>
                <c:pt idx="4006">
                  <c:v>4006</c:v>
                </c:pt>
                <c:pt idx="4007">
                  <c:v>4007</c:v>
                </c:pt>
                <c:pt idx="4008">
                  <c:v>4008</c:v>
                </c:pt>
                <c:pt idx="4009">
                  <c:v>4009</c:v>
                </c:pt>
                <c:pt idx="4010">
                  <c:v>4010</c:v>
                </c:pt>
                <c:pt idx="4011">
                  <c:v>4011</c:v>
                </c:pt>
                <c:pt idx="4012">
                  <c:v>4012</c:v>
                </c:pt>
                <c:pt idx="4013">
                  <c:v>4013</c:v>
                </c:pt>
                <c:pt idx="4014">
                  <c:v>4014</c:v>
                </c:pt>
                <c:pt idx="4015">
                  <c:v>4015</c:v>
                </c:pt>
                <c:pt idx="4016">
                  <c:v>4016</c:v>
                </c:pt>
                <c:pt idx="4017">
                  <c:v>4017</c:v>
                </c:pt>
                <c:pt idx="4018">
                  <c:v>4018</c:v>
                </c:pt>
                <c:pt idx="4019">
                  <c:v>4019</c:v>
                </c:pt>
                <c:pt idx="4020">
                  <c:v>4020</c:v>
                </c:pt>
                <c:pt idx="4021">
                  <c:v>4021</c:v>
                </c:pt>
                <c:pt idx="4022">
                  <c:v>4022</c:v>
                </c:pt>
                <c:pt idx="4023">
                  <c:v>4023</c:v>
                </c:pt>
                <c:pt idx="4024">
                  <c:v>4024</c:v>
                </c:pt>
                <c:pt idx="4025">
                  <c:v>4025</c:v>
                </c:pt>
                <c:pt idx="4026">
                  <c:v>4026</c:v>
                </c:pt>
                <c:pt idx="4027">
                  <c:v>4027</c:v>
                </c:pt>
                <c:pt idx="4028">
                  <c:v>4028</c:v>
                </c:pt>
                <c:pt idx="4029">
                  <c:v>4029</c:v>
                </c:pt>
                <c:pt idx="4030">
                  <c:v>4030</c:v>
                </c:pt>
                <c:pt idx="4031">
                  <c:v>4031</c:v>
                </c:pt>
                <c:pt idx="4032">
                  <c:v>4032</c:v>
                </c:pt>
                <c:pt idx="4033">
                  <c:v>4033</c:v>
                </c:pt>
                <c:pt idx="4034">
                  <c:v>4034</c:v>
                </c:pt>
                <c:pt idx="4035">
                  <c:v>4035</c:v>
                </c:pt>
                <c:pt idx="4036">
                  <c:v>4036</c:v>
                </c:pt>
                <c:pt idx="4037">
                  <c:v>4037</c:v>
                </c:pt>
                <c:pt idx="4038">
                  <c:v>4038</c:v>
                </c:pt>
                <c:pt idx="4039">
                  <c:v>4039</c:v>
                </c:pt>
                <c:pt idx="4040">
                  <c:v>4040</c:v>
                </c:pt>
                <c:pt idx="4041">
                  <c:v>4041</c:v>
                </c:pt>
                <c:pt idx="4042">
                  <c:v>4042</c:v>
                </c:pt>
                <c:pt idx="4043">
                  <c:v>4043</c:v>
                </c:pt>
                <c:pt idx="4044">
                  <c:v>4044</c:v>
                </c:pt>
                <c:pt idx="4045">
                  <c:v>4045</c:v>
                </c:pt>
                <c:pt idx="4046">
                  <c:v>4046</c:v>
                </c:pt>
                <c:pt idx="4047">
                  <c:v>4047</c:v>
                </c:pt>
                <c:pt idx="4048">
                  <c:v>4048</c:v>
                </c:pt>
                <c:pt idx="4049">
                  <c:v>4049</c:v>
                </c:pt>
                <c:pt idx="4050">
                  <c:v>4050</c:v>
                </c:pt>
                <c:pt idx="4051">
                  <c:v>4051</c:v>
                </c:pt>
                <c:pt idx="4052">
                  <c:v>4052</c:v>
                </c:pt>
                <c:pt idx="4053">
                  <c:v>4053</c:v>
                </c:pt>
                <c:pt idx="4054">
                  <c:v>4054</c:v>
                </c:pt>
                <c:pt idx="4055">
                  <c:v>4055</c:v>
                </c:pt>
                <c:pt idx="4056">
                  <c:v>4056</c:v>
                </c:pt>
                <c:pt idx="4057">
                  <c:v>4057</c:v>
                </c:pt>
                <c:pt idx="4058">
                  <c:v>4058</c:v>
                </c:pt>
                <c:pt idx="4059">
                  <c:v>4059</c:v>
                </c:pt>
                <c:pt idx="4060">
                  <c:v>4060</c:v>
                </c:pt>
                <c:pt idx="4061">
                  <c:v>4061</c:v>
                </c:pt>
                <c:pt idx="4062">
                  <c:v>4062</c:v>
                </c:pt>
                <c:pt idx="4063">
                  <c:v>4063</c:v>
                </c:pt>
                <c:pt idx="4064">
                  <c:v>4064</c:v>
                </c:pt>
                <c:pt idx="4065">
                  <c:v>4065</c:v>
                </c:pt>
                <c:pt idx="4066">
                  <c:v>4066</c:v>
                </c:pt>
                <c:pt idx="4067">
                  <c:v>4067</c:v>
                </c:pt>
                <c:pt idx="4068">
                  <c:v>4068</c:v>
                </c:pt>
                <c:pt idx="4069">
                  <c:v>4069</c:v>
                </c:pt>
                <c:pt idx="4070">
                  <c:v>4070</c:v>
                </c:pt>
                <c:pt idx="4071">
                  <c:v>4071</c:v>
                </c:pt>
                <c:pt idx="4072">
                  <c:v>4072</c:v>
                </c:pt>
                <c:pt idx="4073">
                  <c:v>4073</c:v>
                </c:pt>
                <c:pt idx="4074">
                  <c:v>4074</c:v>
                </c:pt>
                <c:pt idx="4075">
                  <c:v>4075</c:v>
                </c:pt>
                <c:pt idx="4076">
                  <c:v>4076</c:v>
                </c:pt>
                <c:pt idx="4077">
                  <c:v>4077</c:v>
                </c:pt>
                <c:pt idx="4078">
                  <c:v>4078</c:v>
                </c:pt>
                <c:pt idx="4079">
                  <c:v>4079</c:v>
                </c:pt>
                <c:pt idx="4080">
                  <c:v>4080</c:v>
                </c:pt>
                <c:pt idx="4081">
                  <c:v>4081</c:v>
                </c:pt>
                <c:pt idx="4082">
                  <c:v>4082</c:v>
                </c:pt>
                <c:pt idx="4083">
                  <c:v>4083</c:v>
                </c:pt>
                <c:pt idx="4084">
                  <c:v>4084</c:v>
                </c:pt>
                <c:pt idx="4085">
                  <c:v>4085</c:v>
                </c:pt>
                <c:pt idx="4086">
                  <c:v>4086</c:v>
                </c:pt>
                <c:pt idx="4087">
                  <c:v>4087</c:v>
                </c:pt>
                <c:pt idx="4088">
                  <c:v>4088</c:v>
                </c:pt>
                <c:pt idx="4089">
                  <c:v>4089</c:v>
                </c:pt>
                <c:pt idx="4090">
                  <c:v>4090</c:v>
                </c:pt>
                <c:pt idx="4091">
                  <c:v>4091</c:v>
                </c:pt>
                <c:pt idx="4092">
                  <c:v>4092</c:v>
                </c:pt>
                <c:pt idx="4093">
                  <c:v>4093</c:v>
                </c:pt>
                <c:pt idx="4094">
                  <c:v>4094</c:v>
                </c:pt>
                <c:pt idx="4095">
                  <c:v>4095</c:v>
                </c:pt>
                <c:pt idx="4096">
                  <c:v>4096</c:v>
                </c:pt>
                <c:pt idx="4097">
                  <c:v>4097</c:v>
                </c:pt>
                <c:pt idx="4098">
                  <c:v>4098</c:v>
                </c:pt>
                <c:pt idx="4099">
                  <c:v>4099</c:v>
                </c:pt>
                <c:pt idx="4100">
                  <c:v>4100</c:v>
                </c:pt>
                <c:pt idx="4101">
                  <c:v>4101</c:v>
                </c:pt>
                <c:pt idx="4102">
                  <c:v>4102</c:v>
                </c:pt>
                <c:pt idx="4103">
                  <c:v>4103</c:v>
                </c:pt>
                <c:pt idx="4104">
                  <c:v>4104</c:v>
                </c:pt>
                <c:pt idx="4105">
                  <c:v>4105</c:v>
                </c:pt>
                <c:pt idx="4106">
                  <c:v>4106</c:v>
                </c:pt>
                <c:pt idx="4107">
                  <c:v>4107</c:v>
                </c:pt>
                <c:pt idx="4108">
                  <c:v>4108</c:v>
                </c:pt>
                <c:pt idx="4109">
                  <c:v>4109</c:v>
                </c:pt>
                <c:pt idx="4110">
                  <c:v>4110</c:v>
                </c:pt>
                <c:pt idx="4111">
                  <c:v>4111</c:v>
                </c:pt>
                <c:pt idx="4112">
                  <c:v>4112</c:v>
                </c:pt>
                <c:pt idx="4113">
                  <c:v>4113</c:v>
                </c:pt>
                <c:pt idx="4114">
                  <c:v>4114</c:v>
                </c:pt>
                <c:pt idx="4115">
                  <c:v>4115</c:v>
                </c:pt>
                <c:pt idx="4116">
                  <c:v>4116</c:v>
                </c:pt>
                <c:pt idx="4117">
                  <c:v>4117</c:v>
                </c:pt>
                <c:pt idx="4118">
                  <c:v>4118</c:v>
                </c:pt>
                <c:pt idx="4119">
                  <c:v>4119</c:v>
                </c:pt>
                <c:pt idx="4120">
                  <c:v>4120</c:v>
                </c:pt>
                <c:pt idx="4121">
                  <c:v>4121</c:v>
                </c:pt>
                <c:pt idx="4122">
                  <c:v>4122</c:v>
                </c:pt>
                <c:pt idx="4123">
                  <c:v>4123</c:v>
                </c:pt>
                <c:pt idx="4124">
                  <c:v>4124</c:v>
                </c:pt>
                <c:pt idx="4125">
                  <c:v>4125</c:v>
                </c:pt>
                <c:pt idx="4126">
                  <c:v>4126</c:v>
                </c:pt>
                <c:pt idx="4127">
                  <c:v>4127</c:v>
                </c:pt>
                <c:pt idx="4128">
                  <c:v>4128</c:v>
                </c:pt>
                <c:pt idx="4129">
                  <c:v>4129</c:v>
                </c:pt>
                <c:pt idx="4130">
                  <c:v>4130</c:v>
                </c:pt>
                <c:pt idx="4131">
                  <c:v>4131</c:v>
                </c:pt>
                <c:pt idx="4132">
                  <c:v>4132</c:v>
                </c:pt>
                <c:pt idx="4133">
                  <c:v>4133</c:v>
                </c:pt>
                <c:pt idx="4134">
                  <c:v>4134</c:v>
                </c:pt>
                <c:pt idx="4135">
                  <c:v>4135</c:v>
                </c:pt>
                <c:pt idx="4136">
                  <c:v>4136</c:v>
                </c:pt>
                <c:pt idx="4137">
                  <c:v>4137</c:v>
                </c:pt>
                <c:pt idx="4138">
                  <c:v>4138</c:v>
                </c:pt>
                <c:pt idx="4139">
                  <c:v>4139</c:v>
                </c:pt>
                <c:pt idx="4140">
                  <c:v>4140</c:v>
                </c:pt>
                <c:pt idx="4141">
                  <c:v>4141</c:v>
                </c:pt>
                <c:pt idx="4142">
                  <c:v>4142</c:v>
                </c:pt>
                <c:pt idx="4143">
                  <c:v>4143</c:v>
                </c:pt>
                <c:pt idx="4144">
                  <c:v>4144</c:v>
                </c:pt>
                <c:pt idx="4145">
                  <c:v>4145</c:v>
                </c:pt>
                <c:pt idx="4146">
                  <c:v>4146</c:v>
                </c:pt>
                <c:pt idx="4147">
                  <c:v>4147</c:v>
                </c:pt>
                <c:pt idx="4148">
                  <c:v>4148</c:v>
                </c:pt>
                <c:pt idx="4149">
                  <c:v>4149</c:v>
                </c:pt>
                <c:pt idx="4150">
                  <c:v>4150</c:v>
                </c:pt>
                <c:pt idx="4151">
                  <c:v>4151</c:v>
                </c:pt>
                <c:pt idx="4152">
                  <c:v>4152</c:v>
                </c:pt>
                <c:pt idx="4153">
                  <c:v>4153</c:v>
                </c:pt>
                <c:pt idx="4154">
                  <c:v>4154</c:v>
                </c:pt>
                <c:pt idx="4155">
                  <c:v>4155</c:v>
                </c:pt>
                <c:pt idx="4156">
                  <c:v>4156</c:v>
                </c:pt>
                <c:pt idx="4157">
                  <c:v>4157</c:v>
                </c:pt>
                <c:pt idx="4158">
                  <c:v>4158</c:v>
                </c:pt>
                <c:pt idx="4159">
                  <c:v>4159</c:v>
                </c:pt>
                <c:pt idx="4160">
                  <c:v>4160</c:v>
                </c:pt>
                <c:pt idx="4161">
                  <c:v>4161</c:v>
                </c:pt>
                <c:pt idx="4162">
                  <c:v>4162</c:v>
                </c:pt>
                <c:pt idx="4163">
                  <c:v>4163</c:v>
                </c:pt>
                <c:pt idx="4164">
                  <c:v>4164</c:v>
                </c:pt>
                <c:pt idx="4165">
                  <c:v>4165</c:v>
                </c:pt>
                <c:pt idx="4166">
                  <c:v>4166</c:v>
                </c:pt>
                <c:pt idx="4167">
                  <c:v>4167</c:v>
                </c:pt>
                <c:pt idx="4168">
                  <c:v>4168</c:v>
                </c:pt>
                <c:pt idx="4169">
                  <c:v>4169</c:v>
                </c:pt>
                <c:pt idx="4170">
                  <c:v>4170</c:v>
                </c:pt>
                <c:pt idx="4171">
                  <c:v>4171</c:v>
                </c:pt>
                <c:pt idx="4172">
                  <c:v>4172</c:v>
                </c:pt>
                <c:pt idx="4173">
                  <c:v>4173</c:v>
                </c:pt>
                <c:pt idx="4174">
                  <c:v>4174</c:v>
                </c:pt>
                <c:pt idx="4175">
                  <c:v>4175</c:v>
                </c:pt>
                <c:pt idx="4176">
                  <c:v>4176</c:v>
                </c:pt>
                <c:pt idx="4177">
                  <c:v>4177</c:v>
                </c:pt>
                <c:pt idx="4178">
                  <c:v>4178</c:v>
                </c:pt>
                <c:pt idx="4179">
                  <c:v>4179</c:v>
                </c:pt>
                <c:pt idx="4180">
                  <c:v>4180</c:v>
                </c:pt>
                <c:pt idx="4181">
                  <c:v>4181</c:v>
                </c:pt>
                <c:pt idx="4182">
                  <c:v>4182</c:v>
                </c:pt>
                <c:pt idx="4183">
                  <c:v>4183</c:v>
                </c:pt>
                <c:pt idx="4184">
                  <c:v>4184</c:v>
                </c:pt>
                <c:pt idx="4185">
                  <c:v>4185</c:v>
                </c:pt>
                <c:pt idx="4186">
                  <c:v>4186</c:v>
                </c:pt>
                <c:pt idx="4187">
                  <c:v>4187</c:v>
                </c:pt>
                <c:pt idx="4188">
                  <c:v>4188</c:v>
                </c:pt>
                <c:pt idx="4189">
                  <c:v>4189</c:v>
                </c:pt>
                <c:pt idx="4190">
                  <c:v>4190</c:v>
                </c:pt>
                <c:pt idx="4191">
                  <c:v>4191</c:v>
                </c:pt>
                <c:pt idx="4192">
                  <c:v>4192</c:v>
                </c:pt>
                <c:pt idx="4193">
                  <c:v>4193</c:v>
                </c:pt>
                <c:pt idx="4194">
                  <c:v>4194</c:v>
                </c:pt>
                <c:pt idx="4195">
                  <c:v>4195</c:v>
                </c:pt>
                <c:pt idx="4196">
                  <c:v>4196</c:v>
                </c:pt>
                <c:pt idx="4197">
                  <c:v>4197</c:v>
                </c:pt>
                <c:pt idx="4198">
                  <c:v>4198</c:v>
                </c:pt>
                <c:pt idx="4199">
                  <c:v>4199</c:v>
                </c:pt>
                <c:pt idx="4200">
                  <c:v>4200</c:v>
                </c:pt>
                <c:pt idx="4201">
                  <c:v>4201</c:v>
                </c:pt>
                <c:pt idx="4202">
                  <c:v>4202</c:v>
                </c:pt>
                <c:pt idx="4203">
                  <c:v>4203</c:v>
                </c:pt>
                <c:pt idx="4204">
                  <c:v>4204</c:v>
                </c:pt>
                <c:pt idx="4205">
                  <c:v>4205</c:v>
                </c:pt>
                <c:pt idx="4206">
                  <c:v>4206</c:v>
                </c:pt>
                <c:pt idx="4207">
                  <c:v>4207</c:v>
                </c:pt>
                <c:pt idx="4208">
                  <c:v>4208</c:v>
                </c:pt>
                <c:pt idx="4209">
                  <c:v>4209</c:v>
                </c:pt>
                <c:pt idx="4210">
                  <c:v>4210</c:v>
                </c:pt>
                <c:pt idx="4211">
                  <c:v>4211</c:v>
                </c:pt>
                <c:pt idx="4212">
                  <c:v>4212</c:v>
                </c:pt>
                <c:pt idx="4213">
                  <c:v>4213</c:v>
                </c:pt>
                <c:pt idx="4214">
                  <c:v>4214</c:v>
                </c:pt>
                <c:pt idx="4215">
                  <c:v>4215</c:v>
                </c:pt>
                <c:pt idx="4216">
                  <c:v>4216</c:v>
                </c:pt>
                <c:pt idx="4217">
                  <c:v>4217</c:v>
                </c:pt>
                <c:pt idx="4218">
                  <c:v>4218</c:v>
                </c:pt>
                <c:pt idx="4219">
                  <c:v>4219</c:v>
                </c:pt>
                <c:pt idx="4220">
                  <c:v>4220</c:v>
                </c:pt>
                <c:pt idx="4221">
                  <c:v>4221</c:v>
                </c:pt>
                <c:pt idx="4222">
                  <c:v>4222</c:v>
                </c:pt>
                <c:pt idx="4223">
                  <c:v>4223</c:v>
                </c:pt>
                <c:pt idx="4224">
                  <c:v>4224</c:v>
                </c:pt>
                <c:pt idx="4225">
                  <c:v>4225</c:v>
                </c:pt>
                <c:pt idx="4226">
                  <c:v>4226</c:v>
                </c:pt>
                <c:pt idx="4227">
                  <c:v>4227</c:v>
                </c:pt>
                <c:pt idx="4228">
                  <c:v>4228</c:v>
                </c:pt>
                <c:pt idx="4229">
                  <c:v>4229</c:v>
                </c:pt>
                <c:pt idx="4230">
                  <c:v>4230</c:v>
                </c:pt>
                <c:pt idx="4231">
                  <c:v>4231</c:v>
                </c:pt>
                <c:pt idx="4232">
                  <c:v>4232</c:v>
                </c:pt>
                <c:pt idx="4233">
                  <c:v>4233</c:v>
                </c:pt>
                <c:pt idx="4234">
                  <c:v>4234</c:v>
                </c:pt>
                <c:pt idx="4235">
                  <c:v>4235</c:v>
                </c:pt>
                <c:pt idx="4236">
                  <c:v>4236</c:v>
                </c:pt>
                <c:pt idx="4237">
                  <c:v>4237</c:v>
                </c:pt>
                <c:pt idx="4238">
                  <c:v>4238</c:v>
                </c:pt>
                <c:pt idx="4239">
                  <c:v>4239</c:v>
                </c:pt>
                <c:pt idx="4240">
                  <c:v>4240</c:v>
                </c:pt>
                <c:pt idx="4241">
                  <c:v>4241</c:v>
                </c:pt>
                <c:pt idx="4242">
                  <c:v>4242</c:v>
                </c:pt>
                <c:pt idx="4243">
                  <c:v>4243</c:v>
                </c:pt>
                <c:pt idx="4244">
                  <c:v>4244</c:v>
                </c:pt>
                <c:pt idx="4245">
                  <c:v>4245</c:v>
                </c:pt>
                <c:pt idx="4246">
                  <c:v>4246</c:v>
                </c:pt>
                <c:pt idx="4247">
                  <c:v>4247</c:v>
                </c:pt>
                <c:pt idx="4248">
                  <c:v>4248</c:v>
                </c:pt>
                <c:pt idx="4249">
                  <c:v>4249</c:v>
                </c:pt>
                <c:pt idx="4250">
                  <c:v>4250</c:v>
                </c:pt>
                <c:pt idx="4251">
                  <c:v>4251</c:v>
                </c:pt>
                <c:pt idx="4252">
                  <c:v>4252</c:v>
                </c:pt>
                <c:pt idx="4253">
                  <c:v>4253</c:v>
                </c:pt>
                <c:pt idx="4254">
                  <c:v>4254</c:v>
                </c:pt>
                <c:pt idx="4255">
                  <c:v>4255</c:v>
                </c:pt>
                <c:pt idx="4256">
                  <c:v>4256</c:v>
                </c:pt>
                <c:pt idx="4257">
                  <c:v>4257</c:v>
                </c:pt>
                <c:pt idx="4258">
                  <c:v>4258</c:v>
                </c:pt>
                <c:pt idx="4259">
                  <c:v>4259</c:v>
                </c:pt>
                <c:pt idx="4260">
                  <c:v>4260</c:v>
                </c:pt>
                <c:pt idx="4261">
                  <c:v>4261</c:v>
                </c:pt>
                <c:pt idx="4262">
                  <c:v>4262</c:v>
                </c:pt>
                <c:pt idx="4263">
                  <c:v>4263</c:v>
                </c:pt>
                <c:pt idx="4264">
                  <c:v>4264</c:v>
                </c:pt>
                <c:pt idx="4265">
                  <c:v>4265</c:v>
                </c:pt>
                <c:pt idx="4266">
                  <c:v>4266</c:v>
                </c:pt>
                <c:pt idx="4267">
                  <c:v>4267</c:v>
                </c:pt>
                <c:pt idx="4268">
                  <c:v>4268</c:v>
                </c:pt>
                <c:pt idx="4269">
                  <c:v>4269</c:v>
                </c:pt>
                <c:pt idx="4270">
                  <c:v>4270</c:v>
                </c:pt>
                <c:pt idx="4271">
                  <c:v>4271</c:v>
                </c:pt>
                <c:pt idx="4272">
                  <c:v>4272</c:v>
                </c:pt>
                <c:pt idx="4273">
                  <c:v>4273</c:v>
                </c:pt>
                <c:pt idx="4274">
                  <c:v>4274</c:v>
                </c:pt>
                <c:pt idx="4275">
                  <c:v>4275</c:v>
                </c:pt>
                <c:pt idx="4276">
                  <c:v>4276</c:v>
                </c:pt>
                <c:pt idx="4277">
                  <c:v>4277</c:v>
                </c:pt>
                <c:pt idx="4278">
                  <c:v>4278</c:v>
                </c:pt>
                <c:pt idx="4279">
                  <c:v>4279</c:v>
                </c:pt>
                <c:pt idx="4280">
                  <c:v>4280</c:v>
                </c:pt>
                <c:pt idx="4281">
                  <c:v>4281</c:v>
                </c:pt>
                <c:pt idx="4282">
                  <c:v>4282</c:v>
                </c:pt>
                <c:pt idx="4283">
                  <c:v>4283</c:v>
                </c:pt>
                <c:pt idx="4284">
                  <c:v>4284</c:v>
                </c:pt>
                <c:pt idx="4285">
                  <c:v>4285</c:v>
                </c:pt>
                <c:pt idx="4286">
                  <c:v>4286</c:v>
                </c:pt>
                <c:pt idx="4287">
                  <c:v>4287</c:v>
                </c:pt>
                <c:pt idx="4288">
                  <c:v>4288</c:v>
                </c:pt>
                <c:pt idx="4289">
                  <c:v>4289</c:v>
                </c:pt>
                <c:pt idx="4290">
                  <c:v>4290</c:v>
                </c:pt>
                <c:pt idx="4291">
                  <c:v>4291</c:v>
                </c:pt>
                <c:pt idx="4292">
                  <c:v>4292</c:v>
                </c:pt>
                <c:pt idx="4293">
                  <c:v>4293</c:v>
                </c:pt>
                <c:pt idx="4294">
                  <c:v>4294</c:v>
                </c:pt>
                <c:pt idx="4295">
                  <c:v>4295</c:v>
                </c:pt>
                <c:pt idx="4296">
                  <c:v>4296</c:v>
                </c:pt>
                <c:pt idx="4297">
                  <c:v>4297</c:v>
                </c:pt>
                <c:pt idx="4298">
                  <c:v>4298</c:v>
                </c:pt>
                <c:pt idx="4299">
                  <c:v>4299</c:v>
                </c:pt>
                <c:pt idx="4300">
                  <c:v>4300</c:v>
                </c:pt>
                <c:pt idx="4301">
                  <c:v>4301</c:v>
                </c:pt>
                <c:pt idx="4302">
                  <c:v>4302</c:v>
                </c:pt>
                <c:pt idx="4303">
                  <c:v>4303</c:v>
                </c:pt>
                <c:pt idx="4304">
                  <c:v>4304</c:v>
                </c:pt>
                <c:pt idx="4305">
                  <c:v>4305</c:v>
                </c:pt>
                <c:pt idx="4306">
                  <c:v>4306</c:v>
                </c:pt>
                <c:pt idx="4307">
                  <c:v>4307</c:v>
                </c:pt>
                <c:pt idx="4308">
                  <c:v>4308</c:v>
                </c:pt>
                <c:pt idx="4309">
                  <c:v>4309</c:v>
                </c:pt>
                <c:pt idx="4310">
                  <c:v>4310</c:v>
                </c:pt>
                <c:pt idx="4311">
                  <c:v>4311</c:v>
                </c:pt>
                <c:pt idx="4312">
                  <c:v>4312</c:v>
                </c:pt>
                <c:pt idx="4313">
                  <c:v>4313</c:v>
                </c:pt>
                <c:pt idx="4314">
                  <c:v>4314</c:v>
                </c:pt>
                <c:pt idx="4315">
                  <c:v>4315</c:v>
                </c:pt>
                <c:pt idx="4316">
                  <c:v>4316</c:v>
                </c:pt>
                <c:pt idx="4317">
                  <c:v>4317</c:v>
                </c:pt>
                <c:pt idx="4318">
                  <c:v>4318</c:v>
                </c:pt>
                <c:pt idx="4319">
                  <c:v>4319</c:v>
                </c:pt>
                <c:pt idx="4320">
                  <c:v>4320</c:v>
                </c:pt>
                <c:pt idx="4321">
                  <c:v>4321</c:v>
                </c:pt>
                <c:pt idx="4322">
                  <c:v>4322</c:v>
                </c:pt>
                <c:pt idx="4323">
                  <c:v>4323</c:v>
                </c:pt>
                <c:pt idx="4324">
                  <c:v>4324</c:v>
                </c:pt>
                <c:pt idx="4325">
                  <c:v>4325</c:v>
                </c:pt>
                <c:pt idx="4326">
                  <c:v>4326</c:v>
                </c:pt>
                <c:pt idx="4327">
                  <c:v>4327</c:v>
                </c:pt>
                <c:pt idx="4328">
                  <c:v>4328</c:v>
                </c:pt>
                <c:pt idx="4329">
                  <c:v>4329</c:v>
                </c:pt>
                <c:pt idx="4330">
                  <c:v>4330</c:v>
                </c:pt>
                <c:pt idx="4331">
                  <c:v>4331</c:v>
                </c:pt>
                <c:pt idx="4332">
                  <c:v>4332</c:v>
                </c:pt>
                <c:pt idx="4333">
                  <c:v>4333</c:v>
                </c:pt>
                <c:pt idx="4334">
                  <c:v>4334</c:v>
                </c:pt>
                <c:pt idx="4335">
                  <c:v>4335</c:v>
                </c:pt>
                <c:pt idx="4336">
                  <c:v>4336</c:v>
                </c:pt>
                <c:pt idx="4337">
                  <c:v>4337</c:v>
                </c:pt>
                <c:pt idx="4338">
                  <c:v>4338</c:v>
                </c:pt>
                <c:pt idx="4339">
                  <c:v>4339</c:v>
                </c:pt>
                <c:pt idx="4340">
                  <c:v>4340</c:v>
                </c:pt>
                <c:pt idx="4341">
                  <c:v>4341</c:v>
                </c:pt>
                <c:pt idx="4342">
                  <c:v>4342</c:v>
                </c:pt>
                <c:pt idx="4343">
                  <c:v>4343</c:v>
                </c:pt>
                <c:pt idx="4344">
                  <c:v>4344</c:v>
                </c:pt>
                <c:pt idx="4345">
                  <c:v>4345</c:v>
                </c:pt>
                <c:pt idx="4346">
                  <c:v>4346</c:v>
                </c:pt>
                <c:pt idx="4347">
                  <c:v>4347</c:v>
                </c:pt>
                <c:pt idx="4348">
                  <c:v>4348</c:v>
                </c:pt>
                <c:pt idx="4349">
                  <c:v>4349</c:v>
                </c:pt>
                <c:pt idx="4350">
                  <c:v>4350</c:v>
                </c:pt>
                <c:pt idx="4351">
                  <c:v>4351</c:v>
                </c:pt>
                <c:pt idx="4352">
                  <c:v>4352</c:v>
                </c:pt>
                <c:pt idx="4353">
                  <c:v>4353</c:v>
                </c:pt>
                <c:pt idx="4354">
                  <c:v>4354</c:v>
                </c:pt>
                <c:pt idx="4355">
                  <c:v>4355</c:v>
                </c:pt>
                <c:pt idx="4356">
                  <c:v>4356</c:v>
                </c:pt>
                <c:pt idx="4357">
                  <c:v>4357</c:v>
                </c:pt>
                <c:pt idx="4358">
                  <c:v>4358</c:v>
                </c:pt>
                <c:pt idx="4359">
                  <c:v>4359</c:v>
                </c:pt>
                <c:pt idx="4360">
                  <c:v>4360</c:v>
                </c:pt>
                <c:pt idx="4361">
                  <c:v>4361</c:v>
                </c:pt>
                <c:pt idx="4362">
                  <c:v>4362</c:v>
                </c:pt>
                <c:pt idx="4363">
                  <c:v>4363</c:v>
                </c:pt>
                <c:pt idx="4364">
                  <c:v>4364</c:v>
                </c:pt>
                <c:pt idx="4365">
                  <c:v>4365</c:v>
                </c:pt>
                <c:pt idx="4366">
                  <c:v>4366</c:v>
                </c:pt>
                <c:pt idx="4367">
                  <c:v>4367</c:v>
                </c:pt>
                <c:pt idx="4368">
                  <c:v>4368</c:v>
                </c:pt>
                <c:pt idx="4369">
                  <c:v>4369</c:v>
                </c:pt>
                <c:pt idx="4370">
                  <c:v>4370</c:v>
                </c:pt>
                <c:pt idx="4371">
                  <c:v>4371</c:v>
                </c:pt>
                <c:pt idx="4372">
                  <c:v>4372</c:v>
                </c:pt>
                <c:pt idx="4373">
                  <c:v>4373</c:v>
                </c:pt>
                <c:pt idx="4374">
                  <c:v>4374</c:v>
                </c:pt>
                <c:pt idx="4375">
                  <c:v>4375</c:v>
                </c:pt>
                <c:pt idx="4376">
                  <c:v>4376</c:v>
                </c:pt>
                <c:pt idx="4377">
                  <c:v>4377</c:v>
                </c:pt>
                <c:pt idx="4378">
                  <c:v>4378</c:v>
                </c:pt>
                <c:pt idx="4379">
                  <c:v>4379</c:v>
                </c:pt>
                <c:pt idx="4380">
                  <c:v>4380</c:v>
                </c:pt>
                <c:pt idx="4381">
                  <c:v>4381</c:v>
                </c:pt>
                <c:pt idx="4382">
                  <c:v>4382</c:v>
                </c:pt>
                <c:pt idx="4383">
                  <c:v>4383</c:v>
                </c:pt>
                <c:pt idx="4384">
                  <c:v>4384</c:v>
                </c:pt>
                <c:pt idx="4385">
                  <c:v>4385</c:v>
                </c:pt>
                <c:pt idx="4386">
                  <c:v>4386</c:v>
                </c:pt>
                <c:pt idx="4387">
                  <c:v>4387</c:v>
                </c:pt>
                <c:pt idx="4388">
                  <c:v>4388</c:v>
                </c:pt>
                <c:pt idx="4389">
                  <c:v>4389</c:v>
                </c:pt>
                <c:pt idx="4390">
                  <c:v>4390</c:v>
                </c:pt>
                <c:pt idx="4391">
                  <c:v>4391</c:v>
                </c:pt>
                <c:pt idx="4392">
                  <c:v>4392</c:v>
                </c:pt>
                <c:pt idx="4393">
                  <c:v>4393</c:v>
                </c:pt>
                <c:pt idx="4394">
                  <c:v>4394</c:v>
                </c:pt>
                <c:pt idx="4395">
                  <c:v>4395</c:v>
                </c:pt>
                <c:pt idx="4396">
                  <c:v>4396</c:v>
                </c:pt>
                <c:pt idx="4397">
                  <c:v>4397</c:v>
                </c:pt>
                <c:pt idx="4398">
                  <c:v>4398</c:v>
                </c:pt>
                <c:pt idx="4399">
                  <c:v>4399</c:v>
                </c:pt>
                <c:pt idx="4400">
                  <c:v>4400</c:v>
                </c:pt>
                <c:pt idx="4401">
                  <c:v>4401</c:v>
                </c:pt>
                <c:pt idx="4402">
                  <c:v>4402</c:v>
                </c:pt>
                <c:pt idx="4403">
                  <c:v>4403</c:v>
                </c:pt>
                <c:pt idx="4404">
                  <c:v>4404</c:v>
                </c:pt>
                <c:pt idx="4405">
                  <c:v>4405</c:v>
                </c:pt>
                <c:pt idx="4406">
                  <c:v>4406</c:v>
                </c:pt>
                <c:pt idx="4407">
                  <c:v>4407</c:v>
                </c:pt>
                <c:pt idx="4408">
                  <c:v>4408</c:v>
                </c:pt>
                <c:pt idx="4409">
                  <c:v>4409</c:v>
                </c:pt>
                <c:pt idx="4410">
                  <c:v>4410</c:v>
                </c:pt>
                <c:pt idx="4411">
                  <c:v>4411</c:v>
                </c:pt>
                <c:pt idx="4412">
                  <c:v>4412</c:v>
                </c:pt>
                <c:pt idx="4413">
                  <c:v>4413</c:v>
                </c:pt>
                <c:pt idx="4414">
                  <c:v>4414</c:v>
                </c:pt>
                <c:pt idx="4415">
                  <c:v>4415</c:v>
                </c:pt>
                <c:pt idx="4416">
                  <c:v>4416</c:v>
                </c:pt>
                <c:pt idx="4417">
                  <c:v>4417</c:v>
                </c:pt>
                <c:pt idx="4418">
                  <c:v>4418</c:v>
                </c:pt>
                <c:pt idx="4419">
                  <c:v>4419</c:v>
                </c:pt>
                <c:pt idx="4420">
                  <c:v>4420</c:v>
                </c:pt>
                <c:pt idx="4421">
                  <c:v>4421</c:v>
                </c:pt>
                <c:pt idx="4422">
                  <c:v>4422</c:v>
                </c:pt>
                <c:pt idx="4423">
                  <c:v>4423</c:v>
                </c:pt>
                <c:pt idx="4424">
                  <c:v>4424</c:v>
                </c:pt>
                <c:pt idx="4425">
                  <c:v>4425</c:v>
                </c:pt>
                <c:pt idx="4426">
                  <c:v>4426</c:v>
                </c:pt>
                <c:pt idx="4427">
                  <c:v>4427</c:v>
                </c:pt>
                <c:pt idx="4428">
                  <c:v>4428</c:v>
                </c:pt>
                <c:pt idx="4429">
                  <c:v>4429</c:v>
                </c:pt>
                <c:pt idx="4430">
                  <c:v>4430</c:v>
                </c:pt>
                <c:pt idx="4431">
                  <c:v>4431</c:v>
                </c:pt>
                <c:pt idx="4432">
                  <c:v>4432</c:v>
                </c:pt>
                <c:pt idx="4433">
                  <c:v>4433</c:v>
                </c:pt>
                <c:pt idx="4434">
                  <c:v>4434</c:v>
                </c:pt>
                <c:pt idx="4435">
                  <c:v>4435</c:v>
                </c:pt>
                <c:pt idx="4436">
                  <c:v>4436</c:v>
                </c:pt>
                <c:pt idx="4437">
                  <c:v>4437</c:v>
                </c:pt>
                <c:pt idx="4438">
                  <c:v>4438</c:v>
                </c:pt>
                <c:pt idx="4439">
                  <c:v>4439</c:v>
                </c:pt>
                <c:pt idx="4440">
                  <c:v>4440</c:v>
                </c:pt>
                <c:pt idx="4441">
                  <c:v>4441</c:v>
                </c:pt>
                <c:pt idx="4442">
                  <c:v>4442</c:v>
                </c:pt>
                <c:pt idx="4443">
                  <c:v>4443</c:v>
                </c:pt>
                <c:pt idx="4444">
                  <c:v>4444</c:v>
                </c:pt>
                <c:pt idx="4445">
                  <c:v>4445</c:v>
                </c:pt>
                <c:pt idx="4446">
                  <c:v>4446</c:v>
                </c:pt>
                <c:pt idx="4447">
                  <c:v>4447</c:v>
                </c:pt>
                <c:pt idx="4448">
                  <c:v>4448</c:v>
                </c:pt>
                <c:pt idx="4449">
                  <c:v>4449</c:v>
                </c:pt>
                <c:pt idx="4450">
                  <c:v>4450</c:v>
                </c:pt>
                <c:pt idx="4451">
                  <c:v>4451</c:v>
                </c:pt>
                <c:pt idx="4452">
                  <c:v>4452</c:v>
                </c:pt>
                <c:pt idx="4453">
                  <c:v>4453</c:v>
                </c:pt>
                <c:pt idx="4454">
                  <c:v>4454</c:v>
                </c:pt>
                <c:pt idx="4455">
                  <c:v>4455</c:v>
                </c:pt>
                <c:pt idx="4456">
                  <c:v>4456</c:v>
                </c:pt>
                <c:pt idx="4457">
                  <c:v>4457</c:v>
                </c:pt>
                <c:pt idx="4458">
                  <c:v>4458</c:v>
                </c:pt>
                <c:pt idx="4459">
                  <c:v>4459</c:v>
                </c:pt>
                <c:pt idx="4460">
                  <c:v>4460</c:v>
                </c:pt>
                <c:pt idx="4461">
                  <c:v>4461</c:v>
                </c:pt>
                <c:pt idx="4462">
                  <c:v>4462</c:v>
                </c:pt>
                <c:pt idx="4463">
                  <c:v>4463</c:v>
                </c:pt>
                <c:pt idx="4464">
                  <c:v>4464</c:v>
                </c:pt>
                <c:pt idx="4465">
                  <c:v>4465</c:v>
                </c:pt>
                <c:pt idx="4466">
                  <c:v>4466</c:v>
                </c:pt>
                <c:pt idx="4467">
                  <c:v>4467</c:v>
                </c:pt>
                <c:pt idx="4468">
                  <c:v>4468</c:v>
                </c:pt>
                <c:pt idx="4469">
                  <c:v>4469</c:v>
                </c:pt>
                <c:pt idx="4470">
                  <c:v>4470</c:v>
                </c:pt>
                <c:pt idx="4471">
                  <c:v>4471</c:v>
                </c:pt>
                <c:pt idx="4472">
                  <c:v>4472</c:v>
                </c:pt>
                <c:pt idx="4473">
                  <c:v>4473</c:v>
                </c:pt>
                <c:pt idx="4474">
                  <c:v>4474</c:v>
                </c:pt>
                <c:pt idx="4475">
                  <c:v>4475</c:v>
                </c:pt>
                <c:pt idx="4476">
                  <c:v>4476</c:v>
                </c:pt>
                <c:pt idx="4477">
                  <c:v>4477</c:v>
                </c:pt>
                <c:pt idx="4478">
                  <c:v>4478</c:v>
                </c:pt>
                <c:pt idx="4479">
                  <c:v>4479</c:v>
                </c:pt>
                <c:pt idx="4480">
                  <c:v>4480</c:v>
                </c:pt>
                <c:pt idx="4481">
                  <c:v>4481</c:v>
                </c:pt>
                <c:pt idx="4482">
                  <c:v>4482</c:v>
                </c:pt>
                <c:pt idx="4483">
                  <c:v>4483</c:v>
                </c:pt>
                <c:pt idx="4484">
                  <c:v>4484</c:v>
                </c:pt>
                <c:pt idx="4485">
                  <c:v>4485</c:v>
                </c:pt>
                <c:pt idx="4486">
                  <c:v>4486</c:v>
                </c:pt>
                <c:pt idx="4487">
                  <c:v>4487</c:v>
                </c:pt>
                <c:pt idx="4488">
                  <c:v>4488</c:v>
                </c:pt>
                <c:pt idx="4489">
                  <c:v>4489</c:v>
                </c:pt>
                <c:pt idx="4490">
                  <c:v>4490</c:v>
                </c:pt>
                <c:pt idx="4491">
                  <c:v>4491</c:v>
                </c:pt>
                <c:pt idx="4492">
                  <c:v>4492</c:v>
                </c:pt>
                <c:pt idx="4493">
                  <c:v>4493</c:v>
                </c:pt>
                <c:pt idx="4494">
                  <c:v>4494</c:v>
                </c:pt>
                <c:pt idx="4495">
                  <c:v>4495</c:v>
                </c:pt>
                <c:pt idx="4496">
                  <c:v>4496</c:v>
                </c:pt>
                <c:pt idx="4497">
                  <c:v>4497</c:v>
                </c:pt>
                <c:pt idx="4498">
                  <c:v>4498</c:v>
                </c:pt>
                <c:pt idx="4499">
                  <c:v>4499</c:v>
                </c:pt>
                <c:pt idx="4500">
                  <c:v>4500</c:v>
                </c:pt>
                <c:pt idx="4501">
                  <c:v>4501</c:v>
                </c:pt>
                <c:pt idx="4502">
                  <c:v>4502</c:v>
                </c:pt>
                <c:pt idx="4503">
                  <c:v>4503</c:v>
                </c:pt>
                <c:pt idx="4504">
                  <c:v>4504</c:v>
                </c:pt>
                <c:pt idx="4505">
                  <c:v>4505</c:v>
                </c:pt>
                <c:pt idx="4506">
                  <c:v>4506</c:v>
                </c:pt>
                <c:pt idx="4507">
                  <c:v>4507</c:v>
                </c:pt>
                <c:pt idx="4508">
                  <c:v>4508</c:v>
                </c:pt>
                <c:pt idx="4509">
                  <c:v>4509</c:v>
                </c:pt>
                <c:pt idx="4510">
                  <c:v>4510</c:v>
                </c:pt>
                <c:pt idx="4511">
                  <c:v>4511</c:v>
                </c:pt>
                <c:pt idx="4512">
                  <c:v>4512</c:v>
                </c:pt>
                <c:pt idx="4513">
                  <c:v>4513</c:v>
                </c:pt>
                <c:pt idx="4514">
                  <c:v>4514</c:v>
                </c:pt>
                <c:pt idx="4515">
                  <c:v>4515</c:v>
                </c:pt>
                <c:pt idx="4516">
                  <c:v>4516</c:v>
                </c:pt>
                <c:pt idx="4517">
                  <c:v>4517</c:v>
                </c:pt>
                <c:pt idx="4518">
                  <c:v>4518</c:v>
                </c:pt>
                <c:pt idx="4519">
                  <c:v>4519</c:v>
                </c:pt>
                <c:pt idx="4520">
                  <c:v>4520</c:v>
                </c:pt>
                <c:pt idx="4521">
                  <c:v>4521</c:v>
                </c:pt>
                <c:pt idx="4522">
                  <c:v>4522</c:v>
                </c:pt>
                <c:pt idx="4523">
                  <c:v>4523</c:v>
                </c:pt>
                <c:pt idx="4524">
                  <c:v>4524</c:v>
                </c:pt>
                <c:pt idx="4525">
                  <c:v>4525</c:v>
                </c:pt>
                <c:pt idx="4526">
                  <c:v>4526</c:v>
                </c:pt>
                <c:pt idx="4527">
                  <c:v>4527</c:v>
                </c:pt>
                <c:pt idx="4528">
                  <c:v>4528</c:v>
                </c:pt>
                <c:pt idx="4529">
                  <c:v>4529</c:v>
                </c:pt>
                <c:pt idx="4530">
                  <c:v>4530</c:v>
                </c:pt>
                <c:pt idx="4531">
                  <c:v>4531</c:v>
                </c:pt>
                <c:pt idx="4532">
                  <c:v>4532</c:v>
                </c:pt>
                <c:pt idx="4533">
                  <c:v>4533</c:v>
                </c:pt>
                <c:pt idx="4534">
                  <c:v>4534</c:v>
                </c:pt>
                <c:pt idx="4535">
                  <c:v>4535</c:v>
                </c:pt>
                <c:pt idx="4536">
                  <c:v>4536</c:v>
                </c:pt>
                <c:pt idx="4537">
                  <c:v>4537</c:v>
                </c:pt>
                <c:pt idx="4538">
                  <c:v>4538</c:v>
                </c:pt>
                <c:pt idx="4539">
                  <c:v>4539</c:v>
                </c:pt>
                <c:pt idx="4540">
                  <c:v>4540</c:v>
                </c:pt>
                <c:pt idx="4541">
                  <c:v>4541</c:v>
                </c:pt>
                <c:pt idx="4542">
                  <c:v>4542</c:v>
                </c:pt>
                <c:pt idx="4543">
                  <c:v>4543</c:v>
                </c:pt>
                <c:pt idx="4544">
                  <c:v>4544</c:v>
                </c:pt>
                <c:pt idx="4545">
                  <c:v>4545</c:v>
                </c:pt>
                <c:pt idx="4546">
                  <c:v>4546</c:v>
                </c:pt>
                <c:pt idx="4547">
                  <c:v>4547</c:v>
                </c:pt>
                <c:pt idx="4548">
                  <c:v>4548</c:v>
                </c:pt>
                <c:pt idx="4549">
                  <c:v>4549</c:v>
                </c:pt>
                <c:pt idx="4550">
                  <c:v>4550</c:v>
                </c:pt>
                <c:pt idx="4551">
                  <c:v>4551</c:v>
                </c:pt>
                <c:pt idx="4552">
                  <c:v>4552</c:v>
                </c:pt>
                <c:pt idx="4553">
                  <c:v>4553</c:v>
                </c:pt>
                <c:pt idx="4554">
                  <c:v>4554</c:v>
                </c:pt>
                <c:pt idx="4555">
                  <c:v>4555</c:v>
                </c:pt>
                <c:pt idx="4556">
                  <c:v>4556</c:v>
                </c:pt>
                <c:pt idx="4557">
                  <c:v>4557</c:v>
                </c:pt>
                <c:pt idx="4558">
                  <c:v>4558</c:v>
                </c:pt>
                <c:pt idx="4559">
                  <c:v>4559</c:v>
                </c:pt>
                <c:pt idx="4560">
                  <c:v>4560</c:v>
                </c:pt>
                <c:pt idx="4561">
                  <c:v>4561</c:v>
                </c:pt>
                <c:pt idx="4562">
                  <c:v>4562</c:v>
                </c:pt>
                <c:pt idx="4563">
                  <c:v>4563</c:v>
                </c:pt>
                <c:pt idx="4564">
                  <c:v>4564</c:v>
                </c:pt>
                <c:pt idx="4565">
                  <c:v>4565</c:v>
                </c:pt>
                <c:pt idx="4566">
                  <c:v>4566</c:v>
                </c:pt>
                <c:pt idx="4567">
                  <c:v>4567</c:v>
                </c:pt>
                <c:pt idx="4568">
                  <c:v>4568</c:v>
                </c:pt>
                <c:pt idx="4569">
                  <c:v>4569</c:v>
                </c:pt>
                <c:pt idx="4570">
                  <c:v>4570</c:v>
                </c:pt>
                <c:pt idx="4571">
                  <c:v>4571</c:v>
                </c:pt>
                <c:pt idx="4572">
                  <c:v>4572</c:v>
                </c:pt>
                <c:pt idx="4573">
                  <c:v>4573</c:v>
                </c:pt>
                <c:pt idx="4574">
                  <c:v>4574</c:v>
                </c:pt>
                <c:pt idx="4575">
                  <c:v>4575</c:v>
                </c:pt>
                <c:pt idx="4576">
                  <c:v>4576</c:v>
                </c:pt>
                <c:pt idx="4577">
                  <c:v>4577</c:v>
                </c:pt>
                <c:pt idx="4578">
                  <c:v>4578</c:v>
                </c:pt>
                <c:pt idx="4579">
                  <c:v>4579</c:v>
                </c:pt>
                <c:pt idx="4580">
                  <c:v>4580</c:v>
                </c:pt>
                <c:pt idx="4581">
                  <c:v>4581</c:v>
                </c:pt>
                <c:pt idx="4582">
                  <c:v>4582</c:v>
                </c:pt>
                <c:pt idx="4583">
                  <c:v>4583</c:v>
                </c:pt>
                <c:pt idx="4584">
                  <c:v>4584</c:v>
                </c:pt>
                <c:pt idx="4585">
                  <c:v>4585</c:v>
                </c:pt>
                <c:pt idx="4586">
                  <c:v>4586</c:v>
                </c:pt>
                <c:pt idx="4587">
                  <c:v>4587</c:v>
                </c:pt>
                <c:pt idx="4588">
                  <c:v>4588</c:v>
                </c:pt>
                <c:pt idx="4589">
                  <c:v>4589</c:v>
                </c:pt>
                <c:pt idx="4590">
                  <c:v>4590</c:v>
                </c:pt>
                <c:pt idx="4591">
                  <c:v>4591</c:v>
                </c:pt>
                <c:pt idx="4592">
                  <c:v>4592</c:v>
                </c:pt>
                <c:pt idx="4593">
                  <c:v>4593</c:v>
                </c:pt>
                <c:pt idx="4594">
                  <c:v>4594</c:v>
                </c:pt>
                <c:pt idx="4595">
                  <c:v>4595</c:v>
                </c:pt>
                <c:pt idx="4596">
                  <c:v>4596</c:v>
                </c:pt>
                <c:pt idx="4597">
                  <c:v>4597</c:v>
                </c:pt>
                <c:pt idx="4598">
                  <c:v>4598</c:v>
                </c:pt>
                <c:pt idx="4599">
                  <c:v>4599</c:v>
                </c:pt>
                <c:pt idx="4600">
                  <c:v>4600</c:v>
                </c:pt>
                <c:pt idx="4601">
                  <c:v>4601</c:v>
                </c:pt>
                <c:pt idx="4602">
                  <c:v>4602</c:v>
                </c:pt>
                <c:pt idx="4603">
                  <c:v>4603</c:v>
                </c:pt>
                <c:pt idx="4604">
                  <c:v>4604</c:v>
                </c:pt>
                <c:pt idx="4605">
                  <c:v>4605</c:v>
                </c:pt>
                <c:pt idx="4606">
                  <c:v>4606</c:v>
                </c:pt>
                <c:pt idx="4607">
                  <c:v>4607</c:v>
                </c:pt>
                <c:pt idx="4608">
                  <c:v>4608</c:v>
                </c:pt>
                <c:pt idx="4609">
                  <c:v>4609</c:v>
                </c:pt>
                <c:pt idx="4610">
                  <c:v>4610</c:v>
                </c:pt>
                <c:pt idx="4611">
                  <c:v>4611</c:v>
                </c:pt>
                <c:pt idx="4612">
                  <c:v>4612</c:v>
                </c:pt>
                <c:pt idx="4613">
                  <c:v>4613</c:v>
                </c:pt>
                <c:pt idx="4614">
                  <c:v>4614</c:v>
                </c:pt>
                <c:pt idx="4615">
                  <c:v>4615</c:v>
                </c:pt>
                <c:pt idx="4616">
                  <c:v>4616</c:v>
                </c:pt>
                <c:pt idx="4617">
                  <c:v>4617</c:v>
                </c:pt>
                <c:pt idx="4618">
                  <c:v>4618</c:v>
                </c:pt>
                <c:pt idx="4619">
                  <c:v>4619</c:v>
                </c:pt>
                <c:pt idx="4620">
                  <c:v>4620</c:v>
                </c:pt>
                <c:pt idx="4621">
                  <c:v>4621</c:v>
                </c:pt>
                <c:pt idx="4622">
                  <c:v>4622</c:v>
                </c:pt>
                <c:pt idx="4623">
                  <c:v>4623</c:v>
                </c:pt>
                <c:pt idx="4624">
                  <c:v>4624</c:v>
                </c:pt>
                <c:pt idx="4625">
                  <c:v>4625</c:v>
                </c:pt>
                <c:pt idx="4626">
                  <c:v>4626</c:v>
                </c:pt>
                <c:pt idx="4627">
                  <c:v>4627</c:v>
                </c:pt>
                <c:pt idx="4628">
                  <c:v>4628</c:v>
                </c:pt>
                <c:pt idx="4629">
                  <c:v>4629</c:v>
                </c:pt>
                <c:pt idx="4630">
                  <c:v>4630</c:v>
                </c:pt>
                <c:pt idx="4631">
                  <c:v>4631</c:v>
                </c:pt>
                <c:pt idx="4632">
                  <c:v>4632</c:v>
                </c:pt>
                <c:pt idx="4633">
                  <c:v>4633</c:v>
                </c:pt>
                <c:pt idx="4634">
                  <c:v>4634</c:v>
                </c:pt>
                <c:pt idx="4635">
                  <c:v>4635</c:v>
                </c:pt>
                <c:pt idx="4636">
                  <c:v>4636</c:v>
                </c:pt>
                <c:pt idx="4637">
                  <c:v>4637</c:v>
                </c:pt>
                <c:pt idx="4638">
                  <c:v>4638</c:v>
                </c:pt>
                <c:pt idx="4639">
                  <c:v>4639</c:v>
                </c:pt>
                <c:pt idx="4640">
                  <c:v>4640</c:v>
                </c:pt>
                <c:pt idx="4641">
                  <c:v>4641</c:v>
                </c:pt>
                <c:pt idx="4642">
                  <c:v>4642</c:v>
                </c:pt>
                <c:pt idx="4643">
                  <c:v>4643</c:v>
                </c:pt>
                <c:pt idx="4644">
                  <c:v>4644</c:v>
                </c:pt>
                <c:pt idx="4645">
                  <c:v>4645</c:v>
                </c:pt>
                <c:pt idx="4646">
                  <c:v>4646</c:v>
                </c:pt>
                <c:pt idx="4647">
                  <c:v>4647</c:v>
                </c:pt>
                <c:pt idx="4648">
                  <c:v>4648</c:v>
                </c:pt>
                <c:pt idx="4649">
                  <c:v>4649</c:v>
                </c:pt>
                <c:pt idx="4650">
                  <c:v>4650</c:v>
                </c:pt>
                <c:pt idx="4651">
                  <c:v>4651</c:v>
                </c:pt>
                <c:pt idx="4652">
                  <c:v>4652</c:v>
                </c:pt>
                <c:pt idx="4653">
                  <c:v>4653</c:v>
                </c:pt>
                <c:pt idx="4654">
                  <c:v>4654</c:v>
                </c:pt>
                <c:pt idx="4655">
                  <c:v>4655</c:v>
                </c:pt>
                <c:pt idx="4656">
                  <c:v>4656</c:v>
                </c:pt>
                <c:pt idx="4657">
                  <c:v>4657</c:v>
                </c:pt>
                <c:pt idx="4658">
                  <c:v>4658</c:v>
                </c:pt>
                <c:pt idx="4659">
                  <c:v>4659</c:v>
                </c:pt>
                <c:pt idx="4660">
                  <c:v>4660</c:v>
                </c:pt>
                <c:pt idx="4661">
                  <c:v>4661</c:v>
                </c:pt>
                <c:pt idx="4662">
                  <c:v>4662</c:v>
                </c:pt>
                <c:pt idx="4663">
                  <c:v>4663</c:v>
                </c:pt>
                <c:pt idx="4664">
                  <c:v>4664</c:v>
                </c:pt>
                <c:pt idx="4665">
                  <c:v>4665</c:v>
                </c:pt>
                <c:pt idx="4666">
                  <c:v>4666</c:v>
                </c:pt>
                <c:pt idx="4667">
                  <c:v>4667</c:v>
                </c:pt>
                <c:pt idx="4668">
                  <c:v>4668</c:v>
                </c:pt>
                <c:pt idx="4669">
                  <c:v>4669</c:v>
                </c:pt>
                <c:pt idx="4670">
                  <c:v>4670</c:v>
                </c:pt>
                <c:pt idx="4671">
                  <c:v>4671</c:v>
                </c:pt>
                <c:pt idx="4672">
                  <c:v>4672</c:v>
                </c:pt>
                <c:pt idx="4673">
                  <c:v>4673</c:v>
                </c:pt>
                <c:pt idx="4674">
                  <c:v>4674</c:v>
                </c:pt>
                <c:pt idx="4675">
                  <c:v>4675</c:v>
                </c:pt>
                <c:pt idx="4676">
                  <c:v>4676</c:v>
                </c:pt>
                <c:pt idx="4677">
                  <c:v>4677</c:v>
                </c:pt>
                <c:pt idx="4678">
                  <c:v>4678</c:v>
                </c:pt>
                <c:pt idx="4679">
                  <c:v>4679</c:v>
                </c:pt>
                <c:pt idx="4680">
                  <c:v>4680</c:v>
                </c:pt>
                <c:pt idx="4681">
                  <c:v>4681</c:v>
                </c:pt>
                <c:pt idx="4682">
                  <c:v>4682</c:v>
                </c:pt>
                <c:pt idx="4683">
                  <c:v>4683</c:v>
                </c:pt>
                <c:pt idx="4684">
                  <c:v>4684</c:v>
                </c:pt>
                <c:pt idx="4685">
                  <c:v>4685</c:v>
                </c:pt>
                <c:pt idx="4686">
                  <c:v>4686</c:v>
                </c:pt>
                <c:pt idx="4687">
                  <c:v>4687</c:v>
                </c:pt>
                <c:pt idx="4688">
                  <c:v>4688</c:v>
                </c:pt>
                <c:pt idx="4689">
                  <c:v>4689</c:v>
                </c:pt>
                <c:pt idx="4690">
                  <c:v>4690</c:v>
                </c:pt>
                <c:pt idx="4691">
                  <c:v>4691</c:v>
                </c:pt>
                <c:pt idx="4692">
                  <c:v>4692</c:v>
                </c:pt>
                <c:pt idx="4693">
                  <c:v>4693</c:v>
                </c:pt>
                <c:pt idx="4694">
                  <c:v>4694</c:v>
                </c:pt>
                <c:pt idx="4695">
                  <c:v>4695</c:v>
                </c:pt>
                <c:pt idx="4696">
                  <c:v>4696</c:v>
                </c:pt>
                <c:pt idx="4697">
                  <c:v>4697</c:v>
                </c:pt>
                <c:pt idx="4698">
                  <c:v>4698</c:v>
                </c:pt>
                <c:pt idx="4699">
                  <c:v>4699</c:v>
                </c:pt>
                <c:pt idx="4700">
                  <c:v>4700</c:v>
                </c:pt>
                <c:pt idx="4701">
                  <c:v>4701</c:v>
                </c:pt>
                <c:pt idx="4702">
                  <c:v>4702</c:v>
                </c:pt>
                <c:pt idx="4703">
                  <c:v>4703</c:v>
                </c:pt>
                <c:pt idx="4704">
                  <c:v>4704</c:v>
                </c:pt>
                <c:pt idx="4705">
                  <c:v>4705</c:v>
                </c:pt>
                <c:pt idx="4706">
                  <c:v>4706</c:v>
                </c:pt>
                <c:pt idx="4707">
                  <c:v>4707</c:v>
                </c:pt>
                <c:pt idx="4708">
                  <c:v>4708</c:v>
                </c:pt>
                <c:pt idx="4709">
                  <c:v>4709</c:v>
                </c:pt>
                <c:pt idx="4710">
                  <c:v>4710</c:v>
                </c:pt>
                <c:pt idx="4711">
                  <c:v>4711</c:v>
                </c:pt>
                <c:pt idx="4712">
                  <c:v>4712</c:v>
                </c:pt>
                <c:pt idx="4713">
                  <c:v>4713</c:v>
                </c:pt>
                <c:pt idx="4714">
                  <c:v>4714</c:v>
                </c:pt>
                <c:pt idx="4715">
                  <c:v>4715</c:v>
                </c:pt>
                <c:pt idx="4716">
                  <c:v>4716</c:v>
                </c:pt>
                <c:pt idx="4717">
                  <c:v>4717</c:v>
                </c:pt>
                <c:pt idx="4718">
                  <c:v>4718</c:v>
                </c:pt>
                <c:pt idx="4719">
                  <c:v>4719</c:v>
                </c:pt>
                <c:pt idx="4720">
                  <c:v>4720</c:v>
                </c:pt>
                <c:pt idx="4721">
                  <c:v>4721</c:v>
                </c:pt>
                <c:pt idx="4722">
                  <c:v>4722</c:v>
                </c:pt>
                <c:pt idx="4723">
                  <c:v>4723</c:v>
                </c:pt>
                <c:pt idx="4724">
                  <c:v>4724</c:v>
                </c:pt>
                <c:pt idx="4725">
                  <c:v>4725</c:v>
                </c:pt>
                <c:pt idx="4726">
                  <c:v>4726</c:v>
                </c:pt>
                <c:pt idx="4727">
                  <c:v>4727</c:v>
                </c:pt>
                <c:pt idx="4728">
                  <c:v>4728</c:v>
                </c:pt>
                <c:pt idx="4729">
                  <c:v>4729</c:v>
                </c:pt>
                <c:pt idx="4730">
                  <c:v>4730</c:v>
                </c:pt>
                <c:pt idx="4731">
                  <c:v>4731</c:v>
                </c:pt>
                <c:pt idx="4732">
                  <c:v>4732</c:v>
                </c:pt>
                <c:pt idx="4733">
                  <c:v>4733</c:v>
                </c:pt>
                <c:pt idx="4734">
                  <c:v>4734</c:v>
                </c:pt>
                <c:pt idx="4735">
                  <c:v>4735</c:v>
                </c:pt>
                <c:pt idx="4736">
                  <c:v>4736</c:v>
                </c:pt>
                <c:pt idx="4737">
                  <c:v>4737</c:v>
                </c:pt>
                <c:pt idx="4738">
                  <c:v>4738</c:v>
                </c:pt>
                <c:pt idx="4739">
                  <c:v>4739</c:v>
                </c:pt>
                <c:pt idx="4740">
                  <c:v>4740</c:v>
                </c:pt>
                <c:pt idx="4741">
                  <c:v>4741</c:v>
                </c:pt>
                <c:pt idx="4742">
                  <c:v>4742</c:v>
                </c:pt>
                <c:pt idx="4743">
                  <c:v>4743</c:v>
                </c:pt>
                <c:pt idx="4744">
                  <c:v>4744</c:v>
                </c:pt>
                <c:pt idx="4745">
                  <c:v>4745</c:v>
                </c:pt>
                <c:pt idx="4746">
                  <c:v>4746</c:v>
                </c:pt>
                <c:pt idx="4747">
                  <c:v>4747</c:v>
                </c:pt>
                <c:pt idx="4748">
                  <c:v>4748</c:v>
                </c:pt>
                <c:pt idx="4749">
                  <c:v>4749</c:v>
                </c:pt>
                <c:pt idx="4750">
                  <c:v>4750</c:v>
                </c:pt>
                <c:pt idx="4751">
                  <c:v>4751</c:v>
                </c:pt>
                <c:pt idx="4752">
                  <c:v>4752</c:v>
                </c:pt>
                <c:pt idx="4753">
                  <c:v>4753</c:v>
                </c:pt>
                <c:pt idx="4754">
                  <c:v>4754</c:v>
                </c:pt>
                <c:pt idx="4755">
                  <c:v>4755</c:v>
                </c:pt>
                <c:pt idx="4756">
                  <c:v>4756</c:v>
                </c:pt>
                <c:pt idx="4757">
                  <c:v>4757</c:v>
                </c:pt>
                <c:pt idx="4758">
                  <c:v>4758</c:v>
                </c:pt>
                <c:pt idx="4759">
                  <c:v>4759</c:v>
                </c:pt>
                <c:pt idx="4760">
                  <c:v>4760</c:v>
                </c:pt>
                <c:pt idx="4761">
                  <c:v>4761</c:v>
                </c:pt>
                <c:pt idx="4762">
                  <c:v>4762</c:v>
                </c:pt>
                <c:pt idx="4763">
                  <c:v>4763</c:v>
                </c:pt>
                <c:pt idx="4764">
                  <c:v>4764</c:v>
                </c:pt>
                <c:pt idx="4765">
                  <c:v>4765</c:v>
                </c:pt>
                <c:pt idx="4766">
                  <c:v>4766</c:v>
                </c:pt>
                <c:pt idx="4767">
                  <c:v>4767</c:v>
                </c:pt>
                <c:pt idx="4768">
                  <c:v>4768</c:v>
                </c:pt>
                <c:pt idx="4769">
                  <c:v>4769</c:v>
                </c:pt>
                <c:pt idx="4770">
                  <c:v>4770</c:v>
                </c:pt>
                <c:pt idx="4771">
                  <c:v>4771</c:v>
                </c:pt>
                <c:pt idx="4772">
                  <c:v>4772</c:v>
                </c:pt>
                <c:pt idx="4773">
                  <c:v>4773</c:v>
                </c:pt>
                <c:pt idx="4774">
                  <c:v>4774</c:v>
                </c:pt>
                <c:pt idx="4775">
                  <c:v>4775</c:v>
                </c:pt>
                <c:pt idx="4776">
                  <c:v>4776</c:v>
                </c:pt>
                <c:pt idx="4777">
                  <c:v>4777</c:v>
                </c:pt>
                <c:pt idx="4778">
                  <c:v>4778</c:v>
                </c:pt>
                <c:pt idx="4779">
                  <c:v>4779</c:v>
                </c:pt>
                <c:pt idx="4780">
                  <c:v>4780</c:v>
                </c:pt>
                <c:pt idx="4781">
                  <c:v>4781</c:v>
                </c:pt>
                <c:pt idx="4782">
                  <c:v>4782</c:v>
                </c:pt>
                <c:pt idx="4783">
                  <c:v>4783</c:v>
                </c:pt>
                <c:pt idx="4784">
                  <c:v>4784</c:v>
                </c:pt>
                <c:pt idx="4785">
                  <c:v>4785</c:v>
                </c:pt>
                <c:pt idx="4786">
                  <c:v>4786</c:v>
                </c:pt>
                <c:pt idx="4787">
                  <c:v>4787</c:v>
                </c:pt>
                <c:pt idx="4788">
                  <c:v>4788</c:v>
                </c:pt>
                <c:pt idx="4789">
                  <c:v>4789</c:v>
                </c:pt>
                <c:pt idx="4790">
                  <c:v>4790</c:v>
                </c:pt>
                <c:pt idx="4791">
                  <c:v>4791</c:v>
                </c:pt>
                <c:pt idx="4792">
                  <c:v>4792</c:v>
                </c:pt>
                <c:pt idx="4793">
                  <c:v>4793</c:v>
                </c:pt>
                <c:pt idx="4794">
                  <c:v>4794</c:v>
                </c:pt>
                <c:pt idx="4795">
                  <c:v>4795</c:v>
                </c:pt>
                <c:pt idx="4796">
                  <c:v>4796</c:v>
                </c:pt>
                <c:pt idx="4797">
                  <c:v>4797</c:v>
                </c:pt>
                <c:pt idx="4798">
                  <c:v>4798</c:v>
                </c:pt>
                <c:pt idx="4799">
                  <c:v>4799</c:v>
                </c:pt>
                <c:pt idx="4800">
                  <c:v>4800</c:v>
                </c:pt>
                <c:pt idx="4801">
                  <c:v>4801</c:v>
                </c:pt>
                <c:pt idx="4802">
                  <c:v>4802</c:v>
                </c:pt>
                <c:pt idx="4803">
                  <c:v>4803</c:v>
                </c:pt>
                <c:pt idx="4804">
                  <c:v>4804</c:v>
                </c:pt>
                <c:pt idx="4805">
                  <c:v>4805</c:v>
                </c:pt>
                <c:pt idx="4806">
                  <c:v>4806</c:v>
                </c:pt>
                <c:pt idx="4807">
                  <c:v>4807</c:v>
                </c:pt>
                <c:pt idx="4808">
                  <c:v>4808</c:v>
                </c:pt>
                <c:pt idx="4809">
                  <c:v>4809</c:v>
                </c:pt>
                <c:pt idx="4810">
                  <c:v>4810</c:v>
                </c:pt>
                <c:pt idx="4811">
                  <c:v>4811</c:v>
                </c:pt>
                <c:pt idx="4812">
                  <c:v>4812</c:v>
                </c:pt>
                <c:pt idx="4813">
                  <c:v>4813</c:v>
                </c:pt>
                <c:pt idx="4814">
                  <c:v>4814</c:v>
                </c:pt>
                <c:pt idx="4815">
                  <c:v>4815</c:v>
                </c:pt>
                <c:pt idx="4816">
                  <c:v>4816</c:v>
                </c:pt>
                <c:pt idx="4817">
                  <c:v>4817</c:v>
                </c:pt>
                <c:pt idx="4818">
                  <c:v>4818</c:v>
                </c:pt>
                <c:pt idx="4819">
                  <c:v>4819</c:v>
                </c:pt>
                <c:pt idx="4820">
                  <c:v>4820</c:v>
                </c:pt>
                <c:pt idx="4821">
                  <c:v>4821</c:v>
                </c:pt>
                <c:pt idx="4822">
                  <c:v>4822</c:v>
                </c:pt>
                <c:pt idx="4823">
                  <c:v>4823</c:v>
                </c:pt>
                <c:pt idx="4824">
                  <c:v>4824</c:v>
                </c:pt>
                <c:pt idx="4825">
                  <c:v>4825</c:v>
                </c:pt>
                <c:pt idx="4826">
                  <c:v>4826</c:v>
                </c:pt>
                <c:pt idx="4827">
                  <c:v>4827</c:v>
                </c:pt>
                <c:pt idx="4828">
                  <c:v>4828</c:v>
                </c:pt>
                <c:pt idx="4829">
                  <c:v>4829</c:v>
                </c:pt>
                <c:pt idx="4830">
                  <c:v>4830</c:v>
                </c:pt>
                <c:pt idx="4831">
                  <c:v>4831</c:v>
                </c:pt>
                <c:pt idx="4832">
                  <c:v>4832</c:v>
                </c:pt>
                <c:pt idx="4833">
                  <c:v>4833</c:v>
                </c:pt>
                <c:pt idx="4834">
                  <c:v>4834</c:v>
                </c:pt>
                <c:pt idx="4835">
                  <c:v>4835</c:v>
                </c:pt>
                <c:pt idx="4836">
                  <c:v>4836</c:v>
                </c:pt>
                <c:pt idx="4837">
                  <c:v>4837</c:v>
                </c:pt>
                <c:pt idx="4838">
                  <c:v>4838</c:v>
                </c:pt>
                <c:pt idx="4839">
                  <c:v>4839</c:v>
                </c:pt>
                <c:pt idx="4840">
                  <c:v>4840</c:v>
                </c:pt>
                <c:pt idx="4841">
                  <c:v>4841</c:v>
                </c:pt>
                <c:pt idx="4842">
                  <c:v>4842</c:v>
                </c:pt>
                <c:pt idx="4843">
                  <c:v>4843</c:v>
                </c:pt>
                <c:pt idx="4844">
                  <c:v>4844</c:v>
                </c:pt>
                <c:pt idx="4845">
                  <c:v>4845</c:v>
                </c:pt>
                <c:pt idx="4846">
                  <c:v>4846</c:v>
                </c:pt>
                <c:pt idx="4847">
                  <c:v>4847</c:v>
                </c:pt>
                <c:pt idx="4848">
                  <c:v>4848</c:v>
                </c:pt>
                <c:pt idx="4849">
                  <c:v>4849</c:v>
                </c:pt>
                <c:pt idx="4850">
                  <c:v>4850</c:v>
                </c:pt>
                <c:pt idx="4851">
                  <c:v>4851</c:v>
                </c:pt>
                <c:pt idx="4852">
                  <c:v>4852</c:v>
                </c:pt>
                <c:pt idx="4853">
                  <c:v>4853</c:v>
                </c:pt>
                <c:pt idx="4854">
                  <c:v>4854</c:v>
                </c:pt>
                <c:pt idx="4855">
                  <c:v>4855</c:v>
                </c:pt>
                <c:pt idx="4856">
                  <c:v>4856</c:v>
                </c:pt>
                <c:pt idx="4857">
                  <c:v>4857</c:v>
                </c:pt>
                <c:pt idx="4858">
                  <c:v>4858</c:v>
                </c:pt>
                <c:pt idx="4859">
                  <c:v>4859</c:v>
                </c:pt>
                <c:pt idx="4860">
                  <c:v>4860</c:v>
                </c:pt>
                <c:pt idx="4861">
                  <c:v>4861</c:v>
                </c:pt>
                <c:pt idx="4862">
                  <c:v>4862</c:v>
                </c:pt>
                <c:pt idx="4863">
                  <c:v>4863</c:v>
                </c:pt>
                <c:pt idx="4864">
                  <c:v>4864</c:v>
                </c:pt>
                <c:pt idx="4865">
                  <c:v>4865</c:v>
                </c:pt>
                <c:pt idx="4866">
                  <c:v>4866</c:v>
                </c:pt>
                <c:pt idx="4867">
                  <c:v>4867</c:v>
                </c:pt>
                <c:pt idx="4868">
                  <c:v>4868</c:v>
                </c:pt>
                <c:pt idx="4869">
                  <c:v>4869</c:v>
                </c:pt>
                <c:pt idx="4870">
                  <c:v>4870</c:v>
                </c:pt>
                <c:pt idx="4871">
                  <c:v>4871</c:v>
                </c:pt>
                <c:pt idx="4872">
                  <c:v>4872</c:v>
                </c:pt>
                <c:pt idx="4873">
                  <c:v>4873</c:v>
                </c:pt>
                <c:pt idx="4874">
                  <c:v>4874</c:v>
                </c:pt>
                <c:pt idx="4875">
                  <c:v>4875</c:v>
                </c:pt>
                <c:pt idx="4876">
                  <c:v>4876</c:v>
                </c:pt>
                <c:pt idx="4877">
                  <c:v>4877</c:v>
                </c:pt>
                <c:pt idx="4878">
                  <c:v>4878</c:v>
                </c:pt>
                <c:pt idx="4879">
                  <c:v>4879</c:v>
                </c:pt>
                <c:pt idx="4880">
                  <c:v>4880</c:v>
                </c:pt>
                <c:pt idx="4881">
                  <c:v>4881</c:v>
                </c:pt>
                <c:pt idx="4882">
                  <c:v>4882</c:v>
                </c:pt>
                <c:pt idx="4883">
                  <c:v>4883</c:v>
                </c:pt>
                <c:pt idx="4884">
                  <c:v>4884</c:v>
                </c:pt>
                <c:pt idx="4885">
                  <c:v>4885</c:v>
                </c:pt>
                <c:pt idx="4886">
                  <c:v>4886</c:v>
                </c:pt>
                <c:pt idx="4887">
                  <c:v>4887</c:v>
                </c:pt>
                <c:pt idx="4888">
                  <c:v>4888</c:v>
                </c:pt>
                <c:pt idx="4889">
                  <c:v>4889</c:v>
                </c:pt>
                <c:pt idx="4890">
                  <c:v>4890</c:v>
                </c:pt>
                <c:pt idx="4891">
                  <c:v>4891</c:v>
                </c:pt>
                <c:pt idx="4892">
                  <c:v>4892</c:v>
                </c:pt>
                <c:pt idx="4893">
                  <c:v>4893</c:v>
                </c:pt>
                <c:pt idx="4894">
                  <c:v>4894</c:v>
                </c:pt>
                <c:pt idx="4895">
                  <c:v>4895</c:v>
                </c:pt>
                <c:pt idx="4896">
                  <c:v>4896</c:v>
                </c:pt>
                <c:pt idx="4897">
                  <c:v>4897</c:v>
                </c:pt>
                <c:pt idx="4898">
                  <c:v>4898</c:v>
                </c:pt>
                <c:pt idx="4899">
                  <c:v>4899</c:v>
                </c:pt>
                <c:pt idx="4900">
                  <c:v>4900</c:v>
                </c:pt>
                <c:pt idx="4901">
                  <c:v>4901</c:v>
                </c:pt>
                <c:pt idx="4902">
                  <c:v>4902</c:v>
                </c:pt>
                <c:pt idx="4903">
                  <c:v>4903</c:v>
                </c:pt>
                <c:pt idx="4904">
                  <c:v>4904</c:v>
                </c:pt>
                <c:pt idx="4905">
                  <c:v>4905</c:v>
                </c:pt>
                <c:pt idx="4906">
                  <c:v>4906</c:v>
                </c:pt>
                <c:pt idx="4907">
                  <c:v>4907</c:v>
                </c:pt>
                <c:pt idx="4908">
                  <c:v>4908</c:v>
                </c:pt>
                <c:pt idx="4909">
                  <c:v>4909</c:v>
                </c:pt>
                <c:pt idx="4910">
                  <c:v>4910</c:v>
                </c:pt>
                <c:pt idx="4911">
                  <c:v>4911</c:v>
                </c:pt>
                <c:pt idx="4912">
                  <c:v>4912</c:v>
                </c:pt>
                <c:pt idx="4913">
                  <c:v>4913</c:v>
                </c:pt>
                <c:pt idx="4914">
                  <c:v>4914</c:v>
                </c:pt>
                <c:pt idx="4915">
                  <c:v>4915</c:v>
                </c:pt>
                <c:pt idx="4916">
                  <c:v>4916</c:v>
                </c:pt>
                <c:pt idx="4917">
                  <c:v>4917</c:v>
                </c:pt>
                <c:pt idx="4918">
                  <c:v>4918</c:v>
                </c:pt>
                <c:pt idx="4919">
                  <c:v>4919</c:v>
                </c:pt>
                <c:pt idx="4920">
                  <c:v>4920</c:v>
                </c:pt>
                <c:pt idx="4921">
                  <c:v>4921</c:v>
                </c:pt>
                <c:pt idx="4922">
                  <c:v>4922</c:v>
                </c:pt>
                <c:pt idx="4923">
                  <c:v>4923</c:v>
                </c:pt>
                <c:pt idx="4924">
                  <c:v>4924</c:v>
                </c:pt>
                <c:pt idx="4925">
                  <c:v>4925</c:v>
                </c:pt>
                <c:pt idx="4926">
                  <c:v>4926</c:v>
                </c:pt>
                <c:pt idx="4927">
                  <c:v>4927</c:v>
                </c:pt>
                <c:pt idx="4928">
                  <c:v>4928</c:v>
                </c:pt>
                <c:pt idx="4929">
                  <c:v>4929</c:v>
                </c:pt>
                <c:pt idx="4930">
                  <c:v>4930</c:v>
                </c:pt>
                <c:pt idx="4931">
                  <c:v>4931</c:v>
                </c:pt>
                <c:pt idx="4932">
                  <c:v>4932</c:v>
                </c:pt>
                <c:pt idx="4933">
                  <c:v>4933</c:v>
                </c:pt>
                <c:pt idx="4934">
                  <c:v>4934</c:v>
                </c:pt>
                <c:pt idx="4935">
                  <c:v>4935</c:v>
                </c:pt>
                <c:pt idx="4936">
                  <c:v>4936</c:v>
                </c:pt>
                <c:pt idx="4937">
                  <c:v>4937</c:v>
                </c:pt>
                <c:pt idx="4938">
                  <c:v>4938</c:v>
                </c:pt>
                <c:pt idx="4939">
                  <c:v>4939</c:v>
                </c:pt>
                <c:pt idx="4940">
                  <c:v>4940</c:v>
                </c:pt>
                <c:pt idx="4941">
                  <c:v>4941</c:v>
                </c:pt>
                <c:pt idx="4942">
                  <c:v>4942</c:v>
                </c:pt>
                <c:pt idx="4943">
                  <c:v>4943</c:v>
                </c:pt>
                <c:pt idx="4944">
                  <c:v>4944</c:v>
                </c:pt>
                <c:pt idx="4945">
                  <c:v>4945</c:v>
                </c:pt>
                <c:pt idx="4946">
                  <c:v>4946</c:v>
                </c:pt>
                <c:pt idx="4947">
                  <c:v>4947</c:v>
                </c:pt>
                <c:pt idx="4948">
                  <c:v>4948</c:v>
                </c:pt>
                <c:pt idx="4949">
                  <c:v>4949</c:v>
                </c:pt>
                <c:pt idx="4950">
                  <c:v>4950</c:v>
                </c:pt>
                <c:pt idx="4951">
                  <c:v>4951</c:v>
                </c:pt>
                <c:pt idx="4952">
                  <c:v>4952</c:v>
                </c:pt>
                <c:pt idx="4953">
                  <c:v>4953</c:v>
                </c:pt>
                <c:pt idx="4954">
                  <c:v>4954</c:v>
                </c:pt>
                <c:pt idx="4955">
                  <c:v>4955</c:v>
                </c:pt>
                <c:pt idx="4956">
                  <c:v>4956</c:v>
                </c:pt>
                <c:pt idx="4957">
                  <c:v>4957</c:v>
                </c:pt>
                <c:pt idx="4958">
                  <c:v>4958</c:v>
                </c:pt>
                <c:pt idx="4959">
                  <c:v>4959</c:v>
                </c:pt>
                <c:pt idx="4960">
                  <c:v>4960</c:v>
                </c:pt>
                <c:pt idx="4961">
                  <c:v>4961</c:v>
                </c:pt>
                <c:pt idx="4962">
                  <c:v>4962</c:v>
                </c:pt>
                <c:pt idx="4963">
                  <c:v>4963</c:v>
                </c:pt>
                <c:pt idx="4964">
                  <c:v>4964</c:v>
                </c:pt>
                <c:pt idx="4965">
                  <c:v>4965</c:v>
                </c:pt>
                <c:pt idx="4966">
                  <c:v>4966</c:v>
                </c:pt>
                <c:pt idx="4967">
                  <c:v>4967</c:v>
                </c:pt>
                <c:pt idx="4968">
                  <c:v>4968</c:v>
                </c:pt>
                <c:pt idx="4969">
                  <c:v>4969</c:v>
                </c:pt>
                <c:pt idx="4970">
                  <c:v>4970</c:v>
                </c:pt>
                <c:pt idx="4971">
                  <c:v>4971</c:v>
                </c:pt>
                <c:pt idx="4972">
                  <c:v>4972</c:v>
                </c:pt>
                <c:pt idx="4973">
                  <c:v>4973</c:v>
                </c:pt>
                <c:pt idx="4974">
                  <c:v>4974</c:v>
                </c:pt>
                <c:pt idx="4975">
                  <c:v>4975</c:v>
                </c:pt>
                <c:pt idx="4976">
                  <c:v>4976</c:v>
                </c:pt>
                <c:pt idx="4977">
                  <c:v>4977</c:v>
                </c:pt>
                <c:pt idx="4978">
                  <c:v>4978</c:v>
                </c:pt>
                <c:pt idx="4979">
                  <c:v>4979</c:v>
                </c:pt>
                <c:pt idx="4980">
                  <c:v>4980</c:v>
                </c:pt>
                <c:pt idx="4981">
                  <c:v>4981</c:v>
                </c:pt>
                <c:pt idx="4982">
                  <c:v>4982</c:v>
                </c:pt>
                <c:pt idx="4983">
                  <c:v>4983</c:v>
                </c:pt>
                <c:pt idx="4984">
                  <c:v>4984</c:v>
                </c:pt>
                <c:pt idx="4985">
                  <c:v>4985</c:v>
                </c:pt>
                <c:pt idx="4986">
                  <c:v>4986</c:v>
                </c:pt>
                <c:pt idx="4987">
                  <c:v>4987</c:v>
                </c:pt>
                <c:pt idx="4988">
                  <c:v>4988</c:v>
                </c:pt>
                <c:pt idx="4989">
                  <c:v>4989</c:v>
                </c:pt>
                <c:pt idx="4990">
                  <c:v>4990</c:v>
                </c:pt>
                <c:pt idx="4991">
                  <c:v>4991</c:v>
                </c:pt>
                <c:pt idx="4992">
                  <c:v>4992</c:v>
                </c:pt>
                <c:pt idx="4993">
                  <c:v>4993</c:v>
                </c:pt>
                <c:pt idx="4994">
                  <c:v>4994</c:v>
                </c:pt>
                <c:pt idx="4995">
                  <c:v>4995</c:v>
                </c:pt>
                <c:pt idx="4996">
                  <c:v>4996</c:v>
                </c:pt>
                <c:pt idx="4997">
                  <c:v>4997</c:v>
                </c:pt>
                <c:pt idx="4998">
                  <c:v>4998</c:v>
                </c:pt>
                <c:pt idx="4999">
                  <c:v>4999</c:v>
                </c:pt>
              </c:numCache>
            </c:numRef>
          </c:xVal>
          <c:yVal>
            <c:numRef>
              <c:f>[Untitled2.csv]Untitled2!$C$2:$C$5001</c:f>
              <c:numCache>
                <c:formatCode>General</c:formatCode>
                <c:ptCount val="5000"/>
                <c:pt idx="0">
                  <c:v>1.2000000000000009E-2</c:v>
                </c:pt>
                <c:pt idx="1">
                  <c:v>1.2000000000000009E-2</c:v>
                </c:pt>
                <c:pt idx="2">
                  <c:v>1.2000000000000009E-2</c:v>
                </c:pt>
                <c:pt idx="3">
                  <c:v>1.2000000000000009E-2</c:v>
                </c:pt>
                <c:pt idx="4">
                  <c:v>1.2000000000000009E-2</c:v>
                </c:pt>
                <c:pt idx="5">
                  <c:v>1.2000000000000009E-2</c:v>
                </c:pt>
                <c:pt idx="6">
                  <c:v>1.2000000000000009E-2</c:v>
                </c:pt>
                <c:pt idx="7">
                  <c:v>1.2000000000000009E-2</c:v>
                </c:pt>
                <c:pt idx="8">
                  <c:v>7.8519999999999985</c:v>
                </c:pt>
                <c:pt idx="9">
                  <c:v>8.0479999999999983</c:v>
                </c:pt>
                <c:pt idx="10">
                  <c:v>8.1950000000000003</c:v>
                </c:pt>
                <c:pt idx="11">
                  <c:v>8.3060000000000027</c:v>
                </c:pt>
                <c:pt idx="12">
                  <c:v>8.1590000000000007</c:v>
                </c:pt>
                <c:pt idx="13">
                  <c:v>8.0850000000000026</c:v>
                </c:pt>
                <c:pt idx="14">
                  <c:v>8.1339999999999986</c:v>
                </c:pt>
                <c:pt idx="15">
                  <c:v>8.2809999999999988</c:v>
                </c:pt>
                <c:pt idx="16">
                  <c:v>8.391</c:v>
                </c:pt>
                <c:pt idx="17">
                  <c:v>8.3180000000000014</c:v>
                </c:pt>
                <c:pt idx="18">
                  <c:v>8.1830000000000016</c:v>
                </c:pt>
                <c:pt idx="19">
                  <c:v>8.145999999999999</c:v>
                </c:pt>
                <c:pt idx="20">
                  <c:v>8.06</c:v>
                </c:pt>
                <c:pt idx="21">
                  <c:v>8.1339999999999986</c:v>
                </c:pt>
                <c:pt idx="22">
                  <c:v>8.206999999999999</c:v>
                </c:pt>
                <c:pt idx="23">
                  <c:v>8.3180000000000014</c:v>
                </c:pt>
                <c:pt idx="24">
                  <c:v>8.3180000000000014</c:v>
                </c:pt>
                <c:pt idx="25">
                  <c:v>8.2690000000000001</c:v>
                </c:pt>
                <c:pt idx="26">
                  <c:v>8.1220000000000017</c:v>
                </c:pt>
                <c:pt idx="27">
                  <c:v>8.0479999999999983</c:v>
                </c:pt>
                <c:pt idx="28">
                  <c:v>8.0850000000000026</c:v>
                </c:pt>
                <c:pt idx="29">
                  <c:v>8.2439999999999998</c:v>
                </c:pt>
                <c:pt idx="30">
                  <c:v>8.3180000000000014</c:v>
                </c:pt>
                <c:pt idx="31">
                  <c:v>8.1710000000000012</c:v>
                </c:pt>
                <c:pt idx="32">
                  <c:v>8.0240000000000009</c:v>
                </c:pt>
                <c:pt idx="33">
                  <c:v>8.06</c:v>
                </c:pt>
                <c:pt idx="34">
                  <c:v>8.2809999999999988</c:v>
                </c:pt>
                <c:pt idx="35">
                  <c:v>8.0970000000000013</c:v>
                </c:pt>
                <c:pt idx="36">
                  <c:v>7.9870000000000001</c:v>
                </c:pt>
                <c:pt idx="37">
                  <c:v>7.95</c:v>
                </c:pt>
                <c:pt idx="38">
                  <c:v>8.0970000000000013</c:v>
                </c:pt>
                <c:pt idx="39">
                  <c:v>8.2570000000000014</c:v>
                </c:pt>
                <c:pt idx="40">
                  <c:v>8.06</c:v>
                </c:pt>
                <c:pt idx="41">
                  <c:v>7.9379999999999997</c:v>
                </c:pt>
                <c:pt idx="42">
                  <c:v>8.0360000000000014</c:v>
                </c:pt>
                <c:pt idx="43">
                  <c:v>8.11</c:v>
                </c:pt>
                <c:pt idx="44">
                  <c:v>8.2319999999999993</c:v>
                </c:pt>
                <c:pt idx="45">
                  <c:v>8.2319999999999993</c:v>
                </c:pt>
                <c:pt idx="46">
                  <c:v>8.1339999999999986</c:v>
                </c:pt>
                <c:pt idx="47">
                  <c:v>7.9989999999999997</c:v>
                </c:pt>
                <c:pt idx="48">
                  <c:v>7.9630000000000001</c:v>
                </c:pt>
                <c:pt idx="49">
                  <c:v>7.9379999999999997</c:v>
                </c:pt>
                <c:pt idx="50">
                  <c:v>7.9989999999999997</c:v>
                </c:pt>
                <c:pt idx="51">
                  <c:v>7.9989999999999997</c:v>
                </c:pt>
                <c:pt idx="52">
                  <c:v>8.06</c:v>
                </c:pt>
                <c:pt idx="53">
                  <c:v>8.1339999999999986</c:v>
                </c:pt>
                <c:pt idx="54">
                  <c:v>8.0970000000000013</c:v>
                </c:pt>
                <c:pt idx="55">
                  <c:v>8.011000000000001</c:v>
                </c:pt>
                <c:pt idx="56">
                  <c:v>7.95</c:v>
                </c:pt>
                <c:pt idx="57">
                  <c:v>7.9379999999999997</c:v>
                </c:pt>
                <c:pt idx="58">
                  <c:v>7.9260000000000002</c:v>
                </c:pt>
                <c:pt idx="59">
                  <c:v>7.95</c:v>
                </c:pt>
                <c:pt idx="60">
                  <c:v>7.9989999999999997</c:v>
                </c:pt>
                <c:pt idx="61">
                  <c:v>8.1710000000000012</c:v>
                </c:pt>
                <c:pt idx="62">
                  <c:v>8.2319999999999993</c:v>
                </c:pt>
                <c:pt idx="63">
                  <c:v>8.206999999999999</c:v>
                </c:pt>
                <c:pt idx="64">
                  <c:v>8.0730000000000004</c:v>
                </c:pt>
                <c:pt idx="65">
                  <c:v>8.2690000000000001</c:v>
                </c:pt>
                <c:pt idx="66">
                  <c:v>8.11</c:v>
                </c:pt>
                <c:pt idx="67">
                  <c:v>8.2690000000000001</c:v>
                </c:pt>
                <c:pt idx="68">
                  <c:v>8.1950000000000003</c:v>
                </c:pt>
                <c:pt idx="69">
                  <c:v>8.0970000000000013</c:v>
                </c:pt>
                <c:pt idx="70">
                  <c:v>8.0479999999999983</c:v>
                </c:pt>
                <c:pt idx="71">
                  <c:v>7.9989999999999997</c:v>
                </c:pt>
                <c:pt idx="72">
                  <c:v>8.0970000000000013</c:v>
                </c:pt>
                <c:pt idx="73">
                  <c:v>8.0970000000000013</c:v>
                </c:pt>
                <c:pt idx="74">
                  <c:v>8.0850000000000026</c:v>
                </c:pt>
                <c:pt idx="75">
                  <c:v>8.0479999999999983</c:v>
                </c:pt>
                <c:pt idx="76">
                  <c:v>8.0850000000000026</c:v>
                </c:pt>
                <c:pt idx="77">
                  <c:v>8.2690000000000001</c:v>
                </c:pt>
                <c:pt idx="78">
                  <c:v>8.2690000000000001</c:v>
                </c:pt>
                <c:pt idx="79">
                  <c:v>8.3060000000000027</c:v>
                </c:pt>
                <c:pt idx="80">
                  <c:v>8.3180000000000014</c:v>
                </c:pt>
                <c:pt idx="81">
                  <c:v>8.4160000000000004</c:v>
                </c:pt>
                <c:pt idx="82">
                  <c:v>8.4160000000000004</c:v>
                </c:pt>
                <c:pt idx="83">
                  <c:v>8.206999999999999</c:v>
                </c:pt>
                <c:pt idx="84">
                  <c:v>8.2319999999999993</c:v>
                </c:pt>
                <c:pt idx="85">
                  <c:v>8.0850000000000026</c:v>
                </c:pt>
                <c:pt idx="86">
                  <c:v>7.9379999999999997</c:v>
                </c:pt>
                <c:pt idx="87">
                  <c:v>8.0970000000000013</c:v>
                </c:pt>
                <c:pt idx="88">
                  <c:v>8.1339999999999986</c:v>
                </c:pt>
                <c:pt idx="89">
                  <c:v>8.1220000000000017</c:v>
                </c:pt>
                <c:pt idx="90">
                  <c:v>7.95</c:v>
                </c:pt>
                <c:pt idx="91">
                  <c:v>8.206999999999999</c:v>
                </c:pt>
                <c:pt idx="92">
                  <c:v>8.293000000000001</c:v>
                </c:pt>
                <c:pt idx="93">
                  <c:v>8.3420000000000005</c:v>
                </c:pt>
                <c:pt idx="94">
                  <c:v>8.1220000000000017</c:v>
                </c:pt>
                <c:pt idx="95">
                  <c:v>8.3180000000000014</c:v>
                </c:pt>
                <c:pt idx="96">
                  <c:v>8.3540000000000028</c:v>
                </c:pt>
                <c:pt idx="97">
                  <c:v>8.206999999999999</c:v>
                </c:pt>
                <c:pt idx="98">
                  <c:v>8.11</c:v>
                </c:pt>
                <c:pt idx="99">
                  <c:v>8.0850000000000026</c:v>
                </c:pt>
                <c:pt idx="100">
                  <c:v>7.9749999999999996</c:v>
                </c:pt>
                <c:pt idx="101">
                  <c:v>8.1220000000000017</c:v>
                </c:pt>
                <c:pt idx="102">
                  <c:v>8.1590000000000007</c:v>
                </c:pt>
                <c:pt idx="103">
                  <c:v>8.1950000000000003</c:v>
                </c:pt>
                <c:pt idx="104">
                  <c:v>8.2690000000000001</c:v>
                </c:pt>
                <c:pt idx="105">
                  <c:v>8.2690000000000001</c:v>
                </c:pt>
                <c:pt idx="106">
                  <c:v>8.2809999999999988</c:v>
                </c:pt>
                <c:pt idx="107">
                  <c:v>8.3060000000000027</c:v>
                </c:pt>
                <c:pt idx="108">
                  <c:v>8.145999999999999</c:v>
                </c:pt>
                <c:pt idx="109">
                  <c:v>8.0850000000000026</c:v>
                </c:pt>
                <c:pt idx="110">
                  <c:v>7.9749999999999996</c:v>
                </c:pt>
                <c:pt idx="111">
                  <c:v>8.011000000000001</c:v>
                </c:pt>
                <c:pt idx="112">
                  <c:v>7.9009999999999998</c:v>
                </c:pt>
                <c:pt idx="113">
                  <c:v>8.0479999999999983</c:v>
                </c:pt>
                <c:pt idx="114">
                  <c:v>8.0850000000000026</c:v>
                </c:pt>
                <c:pt idx="115">
                  <c:v>8.0970000000000013</c:v>
                </c:pt>
                <c:pt idx="116">
                  <c:v>8.1950000000000003</c:v>
                </c:pt>
                <c:pt idx="117">
                  <c:v>8.206999999999999</c:v>
                </c:pt>
                <c:pt idx="118">
                  <c:v>8.2439999999999998</c:v>
                </c:pt>
                <c:pt idx="119">
                  <c:v>8.2809999999999988</c:v>
                </c:pt>
                <c:pt idx="120">
                  <c:v>8.2319999999999993</c:v>
                </c:pt>
                <c:pt idx="121">
                  <c:v>8.2570000000000014</c:v>
                </c:pt>
                <c:pt idx="122">
                  <c:v>8.11</c:v>
                </c:pt>
                <c:pt idx="123">
                  <c:v>8.206999999999999</c:v>
                </c:pt>
                <c:pt idx="124">
                  <c:v>8.1220000000000017</c:v>
                </c:pt>
                <c:pt idx="125">
                  <c:v>7.9630000000000001</c:v>
                </c:pt>
                <c:pt idx="126">
                  <c:v>8.11</c:v>
                </c:pt>
                <c:pt idx="127">
                  <c:v>8.1590000000000007</c:v>
                </c:pt>
                <c:pt idx="128">
                  <c:v>8.1710000000000012</c:v>
                </c:pt>
                <c:pt idx="129">
                  <c:v>8.1830000000000016</c:v>
                </c:pt>
                <c:pt idx="130">
                  <c:v>8.2319999999999993</c:v>
                </c:pt>
                <c:pt idx="131">
                  <c:v>8.3180000000000014</c:v>
                </c:pt>
                <c:pt idx="132">
                  <c:v>8.3670000000000027</c:v>
                </c:pt>
                <c:pt idx="133">
                  <c:v>8.3790000000000067</c:v>
                </c:pt>
                <c:pt idx="134">
                  <c:v>8.3540000000000028</c:v>
                </c:pt>
                <c:pt idx="135">
                  <c:v>8.2809999999999988</c:v>
                </c:pt>
                <c:pt idx="136">
                  <c:v>8.206999999999999</c:v>
                </c:pt>
                <c:pt idx="137">
                  <c:v>8.1220000000000017</c:v>
                </c:pt>
                <c:pt idx="138">
                  <c:v>8.0850000000000026</c:v>
                </c:pt>
                <c:pt idx="139">
                  <c:v>8.0730000000000004</c:v>
                </c:pt>
                <c:pt idx="140">
                  <c:v>8.0730000000000004</c:v>
                </c:pt>
                <c:pt idx="141">
                  <c:v>8.1220000000000017</c:v>
                </c:pt>
                <c:pt idx="142">
                  <c:v>8.0360000000000014</c:v>
                </c:pt>
                <c:pt idx="143">
                  <c:v>8.1830000000000016</c:v>
                </c:pt>
                <c:pt idx="144">
                  <c:v>8.06</c:v>
                </c:pt>
                <c:pt idx="145">
                  <c:v>8.06</c:v>
                </c:pt>
                <c:pt idx="146">
                  <c:v>8.06</c:v>
                </c:pt>
                <c:pt idx="147">
                  <c:v>8.06</c:v>
                </c:pt>
                <c:pt idx="148">
                  <c:v>8.0479999999999983</c:v>
                </c:pt>
                <c:pt idx="149">
                  <c:v>8.0730000000000004</c:v>
                </c:pt>
                <c:pt idx="150">
                  <c:v>8.145999999999999</c:v>
                </c:pt>
                <c:pt idx="151">
                  <c:v>8.1339999999999986</c:v>
                </c:pt>
                <c:pt idx="152">
                  <c:v>8.0730000000000004</c:v>
                </c:pt>
                <c:pt idx="153">
                  <c:v>8.11</c:v>
                </c:pt>
                <c:pt idx="154">
                  <c:v>8.011000000000001</c:v>
                </c:pt>
                <c:pt idx="155">
                  <c:v>7.9989999999999997</c:v>
                </c:pt>
                <c:pt idx="156">
                  <c:v>7.9870000000000001</c:v>
                </c:pt>
                <c:pt idx="157">
                  <c:v>7.9260000000000002</c:v>
                </c:pt>
                <c:pt idx="158">
                  <c:v>7.9260000000000002</c:v>
                </c:pt>
                <c:pt idx="159">
                  <c:v>7.9989999999999997</c:v>
                </c:pt>
                <c:pt idx="160">
                  <c:v>8.11</c:v>
                </c:pt>
                <c:pt idx="161">
                  <c:v>8.1220000000000017</c:v>
                </c:pt>
                <c:pt idx="162">
                  <c:v>7.8519999999999985</c:v>
                </c:pt>
                <c:pt idx="163">
                  <c:v>8.0360000000000014</c:v>
                </c:pt>
                <c:pt idx="164">
                  <c:v>8.0850000000000026</c:v>
                </c:pt>
                <c:pt idx="165">
                  <c:v>8.0970000000000013</c:v>
                </c:pt>
                <c:pt idx="166">
                  <c:v>8.11</c:v>
                </c:pt>
                <c:pt idx="167">
                  <c:v>7.9749999999999996</c:v>
                </c:pt>
                <c:pt idx="168">
                  <c:v>8.1339999999999986</c:v>
                </c:pt>
                <c:pt idx="169">
                  <c:v>8.1590000000000007</c:v>
                </c:pt>
                <c:pt idx="170">
                  <c:v>8.2199999999999989</c:v>
                </c:pt>
                <c:pt idx="171">
                  <c:v>8.2570000000000014</c:v>
                </c:pt>
                <c:pt idx="172">
                  <c:v>8.293000000000001</c:v>
                </c:pt>
                <c:pt idx="173">
                  <c:v>8.145999999999999</c:v>
                </c:pt>
                <c:pt idx="174">
                  <c:v>8.1830000000000016</c:v>
                </c:pt>
                <c:pt idx="175">
                  <c:v>8.0850000000000026</c:v>
                </c:pt>
                <c:pt idx="176">
                  <c:v>8.1220000000000017</c:v>
                </c:pt>
                <c:pt idx="177">
                  <c:v>8.3060000000000027</c:v>
                </c:pt>
                <c:pt idx="178">
                  <c:v>8.3420000000000005</c:v>
                </c:pt>
                <c:pt idx="179">
                  <c:v>8.0850000000000026</c:v>
                </c:pt>
                <c:pt idx="180">
                  <c:v>7.9989999999999997</c:v>
                </c:pt>
                <c:pt idx="181">
                  <c:v>8.145999999999999</c:v>
                </c:pt>
                <c:pt idx="182">
                  <c:v>8.33</c:v>
                </c:pt>
                <c:pt idx="183">
                  <c:v>8.33</c:v>
                </c:pt>
                <c:pt idx="184">
                  <c:v>8.2439999999999998</c:v>
                </c:pt>
                <c:pt idx="185">
                  <c:v>8.0730000000000004</c:v>
                </c:pt>
                <c:pt idx="186">
                  <c:v>8.145999999999999</c:v>
                </c:pt>
                <c:pt idx="187">
                  <c:v>1.2000000000000009E-2</c:v>
                </c:pt>
                <c:pt idx="188">
                  <c:v>0</c:v>
                </c:pt>
                <c:pt idx="189">
                  <c:v>1.2000000000000009E-2</c:v>
                </c:pt>
                <c:pt idx="190">
                  <c:v>0</c:v>
                </c:pt>
                <c:pt idx="191">
                  <c:v>1.2000000000000009E-2</c:v>
                </c:pt>
                <c:pt idx="192">
                  <c:v>0</c:v>
                </c:pt>
                <c:pt idx="193">
                  <c:v>0</c:v>
                </c:pt>
                <c:pt idx="194">
                  <c:v>1.2000000000000009E-2</c:v>
                </c:pt>
                <c:pt idx="195">
                  <c:v>0</c:v>
                </c:pt>
                <c:pt idx="196">
                  <c:v>0</c:v>
                </c:pt>
                <c:pt idx="197">
                  <c:v>1.2000000000000009E-2</c:v>
                </c:pt>
                <c:pt idx="198">
                  <c:v>0</c:v>
                </c:pt>
                <c:pt idx="199">
                  <c:v>1.2000000000000009E-2</c:v>
                </c:pt>
                <c:pt idx="200">
                  <c:v>1.2000000000000009E-2</c:v>
                </c:pt>
                <c:pt idx="201">
                  <c:v>0</c:v>
                </c:pt>
                <c:pt idx="202">
                  <c:v>0</c:v>
                </c:pt>
                <c:pt idx="203">
                  <c:v>0</c:v>
                </c:pt>
                <c:pt idx="204">
                  <c:v>0</c:v>
                </c:pt>
                <c:pt idx="205">
                  <c:v>0</c:v>
                </c:pt>
                <c:pt idx="206">
                  <c:v>1.2000000000000009E-2</c:v>
                </c:pt>
                <c:pt idx="207">
                  <c:v>1.2000000000000009E-2</c:v>
                </c:pt>
                <c:pt idx="208">
                  <c:v>0</c:v>
                </c:pt>
                <c:pt idx="209">
                  <c:v>1.2000000000000009E-2</c:v>
                </c:pt>
                <c:pt idx="210">
                  <c:v>1.2000000000000009E-2</c:v>
                </c:pt>
                <c:pt idx="211">
                  <c:v>1.2000000000000009E-2</c:v>
                </c:pt>
                <c:pt idx="212">
                  <c:v>1.2000000000000009E-2</c:v>
                </c:pt>
                <c:pt idx="213">
                  <c:v>0</c:v>
                </c:pt>
                <c:pt idx="214">
                  <c:v>1.2000000000000009E-2</c:v>
                </c:pt>
                <c:pt idx="215">
                  <c:v>1.2000000000000009E-2</c:v>
                </c:pt>
                <c:pt idx="216">
                  <c:v>0</c:v>
                </c:pt>
                <c:pt idx="217">
                  <c:v>0</c:v>
                </c:pt>
                <c:pt idx="218">
                  <c:v>0</c:v>
                </c:pt>
                <c:pt idx="219">
                  <c:v>0</c:v>
                </c:pt>
                <c:pt idx="220">
                  <c:v>0</c:v>
                </c:pt>
                <c:pt idx="221">
                  <c:v>1.2000000000000009E-2</c:v>
                </c:pt>
                <c:pt idx="222">
                  <c:v>0</c:v>
                </c:pt>
                <c:pt idx="223">
                  <c:v>0</c:v>
                </c:pt>
                <c:pt idx="224">
                  <c:v>1.2000000000000009E-2</c:v>
                </c:pt>
                <c:pt idx="225">
                  <c:v>1.2000000000000009E-2</c:v>
                </c:pt>
                <c:pt idx="226">
                  <c:v>0</c:v>
                </c:pt>
                <c:pt idx="227">
                  <c:v>1.2000000000000009E-2</c:v>
                </c:pt>
                <c:pt idx="228">
                  <c:v>1.2000000000000009E-2</c:v>
                </c:pt>
                <c:pt idx="229">
                  <c:v>0</c:v>
                </c:pt>
                <c:pt idx="230">
                  <c:v>0</c:v>
                </c:pt>
                <c:pt idx="231">
                  <c:v>1.2000000000000009E-2</c:v>
                </c:pt>
                <c:pt idx="232">
                  <c:v>0</c:v>
                </c:pt>
                <c:pt idx="233">
                  <c:v>1.2000000000000009E-2</c:v>
                </c:pt>
                <c:pt idx="234">
                  <c:v>0</c:v>
                </c:pt>
                <c:pt idx="235">
                  <c:v>0</c:v>
                </c:pt>
                <c:pt idx="236">
                  <c:v>1.2000000000000009E-2</c:v>
                </c:pt>
                <c:pt idx="237">
                  <c:v>1.2000000000000009E-2</c:v>
                </c:pt>
                <c:pt idx="238">
                  <c:v>0</c:v>
                </c:pt>
                <c:pt idx="239">
                  <c:v>1.2000000000000009E-2</c:v>
                </c:pt>
                <c:pt idx="240">
                  <c:v>0</c:v>
                </c:pt>
                <c:pt idx="241">
                  <c:v>0</c:v>
                </c:pt>
                <c:pt idx="242">
                  <c:v>1.2000000000000009E-2</c:v>
                </c:pt>
                <c:pt idx="243">
                  <c:v>1.2000000000000009E-2</c:v>
                </c:pt>
                <c:pt idx="244">
                  <c:v>0</c:v>
                </c:pt>
                <c:pt idx="245">
                  <c:v>1.2000000000000009E-2</c:v>
                </c:pt>
                <c:pt idx="246">
                  <c:v>0</c:v>
                </c:pt>
                <c:pt idx="247">
                  <c:v>0</c:v>
                </c:pt>
                <c:pt idx="248">
                  <c:v>0</c:v>
                </c:pt>
                <c:pt idx="249">
                  <c:v>1.2000000000000009E-2</c:v>
                </c:pt>
                <c:pt idx="250">
                  <c:v>1.2000000000000009E-2</c:v>
                </c:pt>
                <c:pt idx="251">
                  <c:v>1.2000000000000009E-2</c:v>
                </c:pt>
                <c:pt idx="252">
                  <c:v>1.2000000000000009E-2</c:v>
                </c:pt>
                <c:pt idx="253">
                  <c:v>0</c:v>
                </c:pt>
                <c:pt idx="254">
                  <c:v>1.2000000000000009E-2</c:v>
                </c:pt>
                <c:pt idx="255">
                  <c:v>1.2000000000000009E-2</c:v>
                </c:pt>
                <c:pt idx="256">
                  <c:v>1.2000000000000009E-2</c:v>
                </c:pt>
                <c:pt idx="257">
                  <c:v>1.2000000000000009E-2</c:v>
                </c:pt>
                <c:pt idx="258">
                  <c:v>1.2000000000000009E-2</c:v>
                </c:pt>
                <c:pt idx="259">
                  <c:v>1.2000000000000009E-2</c:v>
                </c:pt>
                <c:pt idx="260">
                  <c:v>0</c:v>
                </c:pt>
                <c:pt idx="261">
                  <c:v>1.2000000000000009E-2</c:v>
                </c:pt>
                <c:pt idx="262">
                  <c:v>1.2000000000000009E-2</c:v>
                </c:pt>
                <c:pt idx="263">
                  <c:v>0</c:v>
                </c:pt>
                <c:pt idx="264">
                  <c:v>1.2000000000000009E-2</c:v>
                </c:pt>
                <c:pt idx="265">
                  <c:v>1.2000000000000009E-2</c:v>
                </c:pt>
                <c:pt idx="266">
                  <c:v>0</c:v>
                </c:pt>
                <c:pt idx="267">
                  <c:v>1.2000000000000009E-2</c:v>
                </c:pt>
                <c:pt idx="268">
                  <c:v>1.2000000000000009E-2</c:v>
                </c:pt>
                <c:pt idx="269">
                  <c:v>1.2000000000000009E-2</c:v>
                </c:pt>
                <c:pt idx="270">
                  <c:v>1.2000000000000009E-2</c:v>
                </c:pt>
                <c:pt idx="271">
                  <c:v>0</c:v>
                </c:pt>
                <c:pt idx="272">
                  <c:v>1.2000000000000009E-2</c:v>
                </c:pt>
                <c:pt idx="273">
                  <c:v>1.2000000000000009E-2</c:v>
                </c:pt>
                <c:pt idx="274">
                  <c:v>1.2000000000000009E-2</c:v>
                </c:pt>
                <c:pt idx="275">
                  <c:v>1.2000000000000009E-2</c:v>
                </c:pt>
                <c:pt idx="276">
                  <c:v>1.2000000000000009E-2</c:v>
                </c:pt>
                <c:pt idx="277">
                  <c:v>1.2000000000000009E-2</c:v>
                </c:pt>
                <c:pt idx="278">
                  <c:v>1.2000000000000009E-2</c:v>
                </c:pt>
                <c:pt idx="279">
                  <c:v>0</c:v>
                </c:pt>
                <c:pt idx="280">
                  <c:v>0</c:v>
                </c:pt>
                <c:pt idx="281">
                  <c:v>0</c:v>
                </c:pt>
                <c:pt idx="282">
                  <c:v>1.2000000000000009E-2</c:v>
                </c:pt>
                <c:pt idx="283">
                  <c:v>0</c:v>
                </c:pt>
                <c:pt idx="284">
                  <c:v>0</c:v>
                </c:pt>
                <c:pt idx="285">
                  <c:v>1.2000000000000009E-2</c:v>
                </c:pt>
                <c:pt idx="286">
                  <c:v>1.2000000000000009E-2</c:v>
                </c:pt>
                <c:pt idx="287">
                  <c:v>1.2000000000000009E-2</c:v>
                </c:pt>
                <c:pt idx="288">
                  <c:v>0</c:v>
                </c:pt>
                <c:pt idx="289">
                  <c:v>1.2000000000000009E-2</c:v>
                </c:pt>
                <c:pt idx="290">
                  <c:v>1.2000000000000009E-2</c:v>
                </c:pt>
                <c:pt idx="291">
                  <c:v>1.2000000000000009E-2</c:v>
                </c:pt>
                <c:pt idx="292">
                  <c:v>1.2000000000000009E-2</c:v>
                </c:pt>
                <c:pt idx="293">
                  <c:v>1.2000000000000009E-2</c:v>
                </c:pt>
                <c:pt idx="294">
                  <c:v>1.2000000000000009E-2</c:v>
                </c:pt>
                <c:pt idx="295">
                  <c:v>1.2000000000000009E-2</c:v>
                </c:pt>
                <c:pt idx="296">
                  <c:v>0</c:v>
                </c:pt>
                <c:pt idx="297">
                  <c:v>1.2000000000000009E-2</c:v>
                </c:pt>
                <c:pt idx="298">
                  <c:v>0</c:v>
                </c:pt>
                <c:pt idx="299">
                  <c:v>1.2000000000000009E-2</c:v>
                </c:pt>
                <c:pt idx="300">
                  <c:v>1.2000000000000009E-2</c:v>
                </c:pt>
                <c:pt idx="301">
                  <c:v>1.2000000000000009E-2</c:v>
                </c:pt>
                <c:pt idx="302">
                  <c:v>1.2000000000000009E-2</c:v>
                </c:pt>
                <c:pt idx="303">
                  <c:v>1.2000000000000009E-2</c:v>
                </c:pt>
                <c:pt idx="304">
                  <c:v>0</c:v>
                </c:pt>
                <c:pt idx="305">
                  <c:v>0</c:v>
                </c:pt>
                <c:pt idx="306">
                  <c:v>1.2000000000000009E-2</c:v>
                </c:pt>
                <c:pt idx="307">
                  <c:v>1.2000000000000009E-2</c:v>
                </c:pt>
                <c:pt idx="308">
                  <c:v>1.2000000000000009E-2</c:v>
                </c:pt>
                <c:pt idx="309">
                  <c:v>1.2000000000000009E-2</c:v>
                </c:pt>
                <c:pt idx="310">
                  <c:v>1.2000000000000009E-2</c:v>
                </c:pt>
                <c:pt idx="311">
                  <c:v>1.2000000000000009E-2</c:v>
                </c:pt>
                <c:pt idx="312">
                  <c:v>1.2000000000000009E-2</c:v>
                </c:pt>
                <c:pt idx="313">
                  <c:v>0</c:v>
                </c:pt>
                <c:pt idx="314">
                  <c:v>1.2000000000000009E-2</c:v>
                </c:pt>
                <c:pt idx="315">
                  <c:v>0</c:v>
                </c:pt>
                <c:pt idx="316">
                  <c:v>0</c:v>
                </c:pt>
                <c:pt idx="317">
                  <c:v>1.2000000000000009E-2</c:v>
                </c:pt>
                <c:pt idx="318">
                  <c:v>0</c:v>
                </c:pt>
                <c:pt idx="319">
                  <c:v>1.2000000000000009E-2</c:v>
                </c:pt>
                <c:pt idx="320">
                  <c:v>1.2000000000000009E-2</c:v>
                </c:pt>
                <c:pt idx="321">
                  <c:v>0</c:v>
                </c:pt>
                <c:pt idx="322">
                  <c:v>0</c:v>
                </c:pt>
                <c:pt idx="323">
                  <c:v>1.2000000000000009E-2</c:v>
                </c:pt>
                <c:pt idx="324">
                  <c:v>0</c:v>
                </c:pt>
                <c:pt idx="325">
                  <c:v>1.2000000000000009E-2</c:v>
                </c:pt>
                <c:pt idx="326">
                  <c:v>1.2000000000000009E-2</c:v>
                </c:pt>
                <c:pt idx="327">
                  <c:v>1.2000000000000009E-2</c:v>
                </c:pt>
                <c:pt idx="328">
                  <c:v>0</c:v>
                </c:pt>
                <c:pt idx="329">
                  <c:v>0</c:v>
                </c:pt>
                <c:pt idx="330">
                  <c:v>1.2000000000000009E-2</c:v>
                </c:pt>
                <c:pt idx="331">
                  <c:v>1.2000000000000009E-2</c:v>
                </c:pt>
                <c:pt idx="332">
                  <c:v>1.2000000000000009E-2</c:v>
                </c:pt>
                <c:pt idx="333">
                  <c:v>1.2000000000000009E-2</c:v>
                </c:pt>
                <c:pt idx="334">
                  <c:v>1.2000000000000009E-2</c:v>
                </c:pt>
                <c:pt idx="335">
                  <c:v>1.2000000000000009E-2</c:v>
                </c:pt>
                <c:pt idx="336">
                  <c:v>1.2000000000000009E-2</c:v>
                </c:pt>
                <c:pt idx="337">
                  <c:v>1.2000000000000009E-2</c:v>
                </c:pt>
                <c:pt idx="338">
                  <c:v>1.2000000000000009E-2</c:v>
                </c:pt>
                <c:pt idx="339">
                  <c:v>1.2000000000000009E-2</c:v>
                </c:pt>
                <c:pt idx="340">
                  <c:v>1.2000000000000009E-2</c:v>
                </c:pt>
                <c:pt idx="341">
                  <c:v>1.2000000000000009E-2</c:v>
                </c:pt>
                <c:pt idx="342">
                  <c:v>1.2000000000000009E-2</c:v>
                </c:pt>
                <c:pt idx="343">
                  <c:v>1.2000000000000009E-2</c:v>
                </c:pt>
                <c:pt idx="344">
                  <c:v>0</c:v>
                </c:pt>
                <c:pt idx="345">
                  <c:v>1.2000000000000009E-2</c:v>
                </c:pt>
                <c:pt idx="346">
                  <c:v>0</c:v>
                </c:pt>
                <c:pt idx="347">
                  <c:v>1.2000000000000009E-2</c:v>
                </c:pt>
                <c:pt idx="348">
                  <c:v>1.2000000000000009E-2</c:v>
                </c:pt>
                <c:pt idx="349">
                  <c:v>1.2000000000000009E-2</c:v>
                </c:pt>
                <c:pt idx="350">
                  <c:v>1.2000000000000009E-2</c:v>
                </c:pt>
                <c:pt idx="351">
                  <c:v>0</c:v>
                </c:pt>
                <c:pt idx="352">
                  <c:v>1.2000000000000009E-2</c:v>
                </c:pt>
                <c:pt idx="353">
                  <c:v>1.2000000000000009E-2</c:v>
                </c:pt>
                <c:pt idx="354">
                  <c:v>1.2000000000000009E-2</c:v>
                </c:pt>
                <c:pt idx="355">
                  <c:v>1.2000000000000009E-2</c:v>
                </c:pt>
                <c:pt idx="356">
                  <c:v>0</c:v>
                </c:pt>
                <c:pt idx="357">
                  <c:v>1.2000000000000009E-2</c:v>
                </c:pt>
                <c:pt idx="358">
                  <c:v>1.2000000000000009E-2</c:v>
                </c:pt>
                <c:pt idx="359">
                  <c:v>1.2000000000000009E-2</c:v>
                </c:pt>
                <c:pt idx="360">
                  <c:v>1.2000000000000009E-2</c:v>
                </c:pt>
                <c:pt idx="361">
                  <c:v>1.2000000000000009E-2</c:v>
                </c:pt>
                <c:pt idx="362">
                  <c:v>0</c:v>
                </c:pt>
                <c:pt idx="363">
                  <c:v>0</c:v>
                </c:pt>
                <c:pt idx="364">
                  <c:v>1.2000000000000009E-2</c:v>
                </c:pt>
                <c:pt idx="365">
                  <c:v>1.2000000000000009E-2</c:v>
                </c:pt>
                <c:pt idx="366">
                  <c:v>0</c:v>
                </c:pt>
                <c:pt idx="367">
                  <c:v>8.0479999999999983</c:v>
                </c:pt>
                <c:pt idx="368">
                  <c:v>8.0730000000000004</c:v>
                </c:pt>
                <c:pt idx="369">
                  <c:v>8.0479999999999983</c:v>
                </c:pt>
                <c:pt idx="370">
                  <c:v>7.9009999999999998</c:v>
                </c:pt>
                <c:pt idx="371">
                  <c:v>8.0360000000000014</c:v>
                </c:pt>
                <c:pt idx="372">
                  <c:v>8.0850000000000026</c:v>
                </c:pt>
                <c:pt idx="373">
                  <c:v>8.1339999999999986</c:v>
                </c:pt>
                <c:pt idx="374">
                  <c:v>8.206999999999999</c:v>
                </c:pt>
                <c:pt idx="375">
                  <c:v>8.2319999999999993</c:v>
                </c:pt>
                <c:pt idx="376">
                  <c:v>8.2809999999999988</c:v>
                </c:pt>
                <c:pt idx="377">
                  <c:v>8.3420000000000005</c:v>
                </c:pt>
                <c:pt idx="378">
                  <c:v>8.3670000000000027</c:v>
                </c:pt>
                <c:pt idx="379">
                  <c:v>8.33</c:v>
                </c:pt>
                <c:pt idx="380">
                  <c:v>8.2690000000000001</c:v>
                </c:pt>
                <c:pt idx="381">
                  <c:v>8.1590000000000007</c:v>
                </c:pt>
                <c:pt idx="382">
                  <c:v>8.0850000000000026</c:v>
                </c:pt>
                <c:pt idx="383">
                  <c:v>8.1220000000000017</c:v>
                </c:pt>
                <c:pt idx="384">
                  <c:v>8.0730000000000004</c:v>
                </c:pt>
                <c:pt idx="385">
                  <c:v>8.0970000000000013</c:v>
                </c:pt>
                <c:pt idx="386">
                  <c:v>8.1710000000000012</c:v>
                </c:pt>
                <c:pt idx="387">
                  <c:v>8.2570000000000014</c:v>
                </c:pt>
                <c:pt idx="388">
                  <c:v>8.33</c:v>
                </c:pt>
                <c:pt idx="389">
                  <c:v>8.3790000000000067</c:v>
                </c:pt>
                <c:pt idx="390">
                  <c:v>8.3540000000000028</c:v>
                </c:pt>
                <c:pt idx="391">
                  <c:v>8.293000000000001</c:v>
                </c:pt>
                <c:pt idx="392">
                  <c:v>8.2319999999999993</c:v>
                </c:pt>
                <c:pt idx="393">
                  <c:v>8.1590000000000007</c:v>
                </c:pt>
                <c:pt idx="394">
                  <c:v>8.145999999999999</c:v>
                </c:pt>
                <c:pt idx="395">
                  <c:v>8.0970000000000013</c:v>
                </c:pt>
                <c:pt idx="396">
                  <c:v>8.0730000000000004</c:v>
                </c:pt>
                <c:pt idx="397">
                  <c:v>8.0970000000000013</c:v>
                </c:pt>
                <c:pt idx="398">
                  <c:v>8.0970000000000013</c:v>
                </c:pt>
                <c:pt idx="399">
                  <c:v>8.1339999999999986</c:v>
                </c:pt>
                <c:pt idx="400">
                  <c:v>8.1830000000000016</c:v>
                </c:pt>
                <c:pt idx="401">
                  <c:v>8.2319999999999993</c:v>
                </c:pt>
                <c:pt idx="402">
                  <c:v>8.2809999999999988</c:v>
                </c:pt>
                <c:pt idx="403">
                  <c:v>8.33</c:v>
                </c:pt>
                <c:pt idx="404">
                  <c:v>8.3420000000000005</c:v>
                </c:pt>
                <c:pt idx="405">
                  <c:v>8.3420000000000005</c:v>
                </c:pt>
                <c:pt idx="406">
                  <c:v>8.3060000000000027</c:v>
                </c:pt>
                <c:pt idx="407">
                  <c:v>8.2439999999999998</c:v>
                </c:pt>
                <c:pt idx="408">
                  <c:v>8.1590000000000007</c:v>
                </c:pt>
                <c:pt idx="409">
                  <c:v>8.0970000000000013</c:v>
                </c:pt>
                <c:pt idx="410">
                  <c:v>8.0479999999999983</c:v>
                </c:pt>
                <c:pt idx="411">
                  <c:v>8.0730000000000004</c:v>
                </c:pt>
                <c:pt idx="412">
                  <c:v>8.11</c:v>
                </c:pt>
                <c:pt idx="413">
                  <c:v>8.1830000000000016</c:v>
                </c:pt>
                <c:pt idx="414">
                  <c:v>8.2690000000000001</c:v>
                </c:pt>
                <c:pt idx="415">
                  <c:v>8.3420000000000005</c:v>
                </c:pt>
                <c:pt idx="416">
                  <c:v>8.3670000000000027</c:v>
                </c:pt>
                <c:pt idx="417">
                  <c:v>8.293000000000001</c:v>
                </c:pt>
                <c:pt idx="418">
                  <c:v>8.1710000000000012</c:v>
                </c:pt>
                <c:pt idx="419">
                  <c:v>8.0850000000000026</c:v>
                </c:pt>
                <c:pt idx="420">
                  <c:v>8.0730000000000004</c:v>
                </c:pt>
                <c:pt idx="421">
                  <c:v>8.145999999999999</c:v>
                </c:pt>
                <c:pt idx="422">
                  <c:v>8.2570000000000014</c:v>
                </c:pt>
                <c:pt idx="423">
                  <c:v>8.293000000000001</c:v>
                </c:pt>
                <c:pt idx="424">
                  <c:v>8.1830000000000016</c:v>
                </c:pt>
                <c:pt idx="425">
                  <c:v>8.0730000000000004</c:v>
                </c:pt>
                <c:pt idx="426">
                  <c:v>8.0240000000000009</c:v>
                </c:pt>
                <c:pt idx="427">
                  <c:v>8.0360000000000014</c:v>
                </c:pt>
                <c:pt idx="428">
                  <c:v>8.06</c:v>
                </c:pt>
                <c:pt idx="429">
                  <c:v>8.1590000000000007</c:v>
                </c:pt>
                <c:pt idx="430">
                  <c:v>8.2319999999999993</c:v>
                </c:pt>
                <c:pt idx="431">
                  <c:v>8.3180000000000014</c:v>
                </c:pt>
                <c:pt idx="432">
                  <c:v>8.3540000000000028</c:v>
                </c:pt>
                <c:pt idx="433">
                  <c:v>8.2809999999999988</c:v>
                </c:pt>
                <c:pt idx="434">
                  <c:v>8.2199999999999989</c:v>
                </c:pt>
                <c:pt idx="435">
                  <c:v>8.1339999999999986</c:v>
                </c:pt>
                <c:pt idx="436">
                  <c:v>8.0970000000000013</c:v>
                </c:pt>
                <c:pt idx="437">
                  <c:v>8.0479999999999983</c:v>
                </c:pt>
                <c:pt idx="438">
                  <c:v>8.0360000000000014</c:v>
                </c:pt>
                <c:pt idx="439">
                  <c:v>8.06</c:v>
                </c:pt>
                <c:pt idx="440">
                  <c:v>8.0970000000000013</c:v>
                </c:pt>
                <c:pt idx="441">
                  <c:v>8.1339999999999986</c:v>
                </c:pt>
                <c:pt idx="442">
                  <c:v>8.1710000000000012</c:v>
                </c:pt>
                <c:pt idx="443">
                  <c:v>8.2809999999999988</c:v>
                </c:pt>
                <c:pt idx="444">
                  <c:v>8.2439999999999998</c:v>
                </c:pt>
                <c:pt idx="445">
                  <c:v>8.2809999999999988</c:v>
                </c:pt>
                <c:pt idx="446">
                  <c:v>8.2439999999999998</c:v>
                </c:pt>
                <c:pt idx="447">
                  <c:v>8.1590000000000007</c:v>
                </c:pt>
                <c:pt idx="448">
                  <c:v>8.0479999999999983</c:v>
                </c:pt>
                <c:pt idx="449">
                  <c:v>8.0240000000000009</c:v>
                </c:pt>
                <c:pt idx="450">
                  <c:v>7.95</c:v>
                </c:pt>
                <c:pt idx="451">
                  <c:v>8.06</c:v>
                </c:pt>
                <c:pt idx="452">
                  <c:v>8.0850000000000026</c:v>
                </c:pt>
                <c:pt idx="453">
                  <c:v>8.1710000000000012</c:v>
                </c:pt>
                <c:pt idx="454">
                  <c:v>8.2690000000000001</c:v>
                </c:pt>
                <c:pt idx="455">
                  <c:v>8.3420000000000005</c:v>
                </c:pt>
                <c:pt idx="456">
                  <c:v>8.3420000000000005</c:v>
                </c:pt>
                <c:pt idx="457">
                  <c:v>8.2439999999999998</c:v>
                </c:pt>
                <c:pt idx="458">
                  <c:v>8.11</c:v>
                </c:pt>
                <c:pt idx="459">
                  <c:v>8.0730000000000004</c:v>
                </c:pt>
                <c:pt idx="460">
                  <c:v>8.1710000000000012</c:v>
                </c:pt>
                <c:pt idx="461">
                  <c:v>8.33</c:v>
                </c:pt>
                <c:pt idx="462">
                  <c:v>8.3420000000000005</c:v>
                </c:pt>
                <c:pt idx="463">
                  <c:v>8.1830000000000016</c:v>
                </c:pt>
                <c:pt idx="464">
                  <c:v>8.0730000000000004</c:v>
                </c:pt>
                <c:pt idx="465">
                  <c:v>8.11</c:v>
                </c:pt>
                <c:pt idx="466">
                  <c:v>8.2319999999999993</c:v>
                </c:pt>
                <c:pt idx="467">
                  <c:v>8.3540000000000028</c:v>
                </c:pt>
                <c:pt idx="468">
                  <c:v>8.3180000000000014</c:v>
                </c:pt>
                <c:pt idx="469">
                  <c:v>8.1830000000000016</c:v>
                </c:pt>
                <c:pt idx="470">
                  <c:v>8.0479999999999983</c:v>
                </c:pt>
                <c:pt idx="471">
                  <c:v>8.0730000000000004</c:v>
                </c:pt>
                <c:pt idx="472">
                  <c:v>8.1710000000000012</c:v>
                </c:pt>
                <c:pt idx="473">
                  <c:v>8.293000000000001</c:v>
                </c:pt>
                <c:pt idx="474">
                  <c:v>8.3420000000000005</c:v>
                </c:pt>
                <c:pt idx="475">
                  <c:v>8.2570000000000014</c:v>
                </c:pt>
                <c:pt idx="476">
                  <c:v>8.1220000000000017</c:v>
                </c:pt>
                <c:pt idx="477">
                  <c:v>8.0479999999999983</c:v>
                </c:pt>
                <c:pt idx="478">
                  <c:v>8.0360000000000014</c:v>
                </c:pt>
                <c:pt idx="479">
                  <c:v>8.1220000000000017</c:v>
                </c:pt>
                <c:pt idx="480">
                  <c:v>8.145999999999999</c:v>
                </c:pt>
                <c:pt idx="481">
                  <c:v>8.1220000000000017</c:v>
                </c:pt>
                <c:pt idx="482">
                  <c:v>8.0240000000000009</c:v>
                </c:pt>
                <c:pt idx="483">
                  <c:v>7.8769999999999998</c:v>
                </c:pt>
                <c:pt idx="484">
                  <c:v>7.8159999999999945</c:v>
                </c:pt>
                <c:pt idx="485">
                  <c:v>7.7910000000000004</c:v>
                </c:pt>
                <c:pt idx="486">
                  <c:v>8.2199999999999989</c:v>
                </c:pt>
                <c:pt idx="487">
                  <c:v>8.3420000000000005</c:v>
                </c:pt>
                <c:pt idx="488">
                  <c:v>8.33</c:v>
                </c:pt>
                <c:pt idx="489">
                  <c:v>8.1950000000000003</c:v>
                </c:pt>
                <c:pt idx="490">
                  <c:v>8.0730000000000004</c:v>
                </c:pt>
                <c:pt idx="491">
                  <c:v>8.0479999999999983</c:v>
                </c:pt>
                <c:pt idx="492">
                  <c:v>8.145999999999999</c:v>
                </c:pt>
                <c:pt idx="493">
                  <c:v>8.293000000000001</c:v>
                </c:pt>
                <c:pt idx="494">
                  <c:v>8.2809999999999988</c:v>
                </c:pt>
                <c:pt idx="495">
                  <c:v>8.0850000000000026</c:v>
                </c:pt>
                <c:pt idx="496">
                  <c:v>7.9870000000000001</c:v>
                </c:pt>
                <c:pt idx="497">
                  <c:v>8.06</c:v>
                </c:pt>
                <c:pt idx="498">
                  <c:v>8.2319999999999993</c:v>
                </c:pt>
                <c:pt idx="499">
                  <c:v>8.293000000000001</c:v>
                </c:pt>
                <c:pt idx="500">
                  <c:v>8.1830000000000016</c:v>
                </c:pt>
                <c:pt idx="501">
                  <c:v>8.011000000000001</c:v>
                </c:pt>
                <c:pt idx="502">
                  <c:v>7.9870000000000001</c:v>
                </c:pt>
                <c:pt idx="503">
                  <c:v>8.2319999999999993</c:v>
                </c:pt>
                <c:pt idx="504">
                  <c:v>8.206999999999999</c:v>
                </c:pt>
                <c:pt idx="505">
                  <c:v>8.293000000000001</c:v>
                </c:pt>
                <c:pt idx="506">
                  <c:v>8.1710000000000012</c:v>
                </c:pt>
                <c:pt idx="507">
                  <c:v>8.011000000000001</c:v>
                </c:pt>
                <c:pt idx="508">
                  <c:v>7.8890000000000002</c:v>
                </c:pt>
                <c:pt idx="509">
                  <c:v>7.8890000000000002</c:v>
                </c:pt>
                <c:pt idx="510">
                  <c:v>8.0240000000000009</c:v>
                </c:pt>
                <c:pt idx="511">
                  <c:v>8.2570000000000014</c:v>
                </c:pt>
                <c:pt idx="512">
                  <c:v>8.3060000000000027</c:v>
                </c:pt>
                <c:pt idx="513">
                  <c:v>8.2319999999999993</c:v>
                </c:pt>
                <c:pt idx="514">
                  <c:v>8.1220000000000017</c:v>
                </c:pt>
                <c:pt idx="515">
                  <c:v>8.0240000000000009</c:v>
                </c:pt>
                <c:pt idx="516">
                  <c:v>8.011000000000001</c:v>
                </c:pt>
                <c:pt idx="517">
                  <c:v>8.0730000000000004</c:v>
                </c:pt>
                <c:pt idx="518">
                  <c:v>8.1710000000000012</c:v>
                </c:pt>
                <c:pt idx="519">
                  <c:v>8.2439999999999998</c:v>
                </c:pt>
                <c:pt idx="520">
                  <c:v>8.1950000000000003</c:v>
                </c:pt>
                <c:pt idx="521">
                  <c:v>8.0479999999999983</c:v>
                </c:pt>
                <c:pt idx="522">
                  <c:v>7.84</c:v>
                </c:pt>
                <c:pt idx="523">
                  <c:v>7.8159999999999945</c:v>
                </c:pt>
                <c:pt idx="524">
                  <c:v>7.9260000000000002</c:v>
                </c:pt>
                <c:pt idx="525">
                  <c:v>8.0240000000000009</c:v>
                </c:pt>
                <c:pt idx="526">
                  <c:v>8.2570000000000014</c:v>
                </c:pt>
                <c:pt idx="527">
                  <c:v>8.11</c:v>
                </c:pt>
                <c:pt idx="528">
                  <c:v>7.9749999999999996</c:v>
                </c:pt>
                <c:pt idx="529">
                  <c:v>7.9139999999999997</c:v>
                </c:pt>
                <c:pt idx="530">
                  <c:v>8.06</c:v>
                </c:pt>
                <c:pt idx="531">
                  <c:v>8.1590000000000007</c:v>
                </c:pt>
                <c:pt idx="532">
                  <c:v>8.011000000000001</c:v>
                </c:pt>
                <c:pt idx="533">
                  <c:v>7.7789999999999999</c:v>
                </c:pt>
                <c:pt idx="534">
                  <c:v>7.7539999999999996</c:v>
                </c:pt>
                <c:pt idx="535">
                  <c:v>7.8159999999999945</c:v>
                </c:pt>
                <c:pt idx="536">
                  <c:v>8.0850000000000026</c:v>
                </c:pt>
                <c:pt idx="537">
                  <c:v>8.0730000000000004</c:v>
                </c:pt>
                <c:pt idx="538">
                  <c:v>7.9630000000000001</c:v>
                </c:pt>
                <c:pt idx="539">
                  <c:v>7.73</c:v>
                </c:pt>
                <c:pt idx="540">
                  <c:v>7.681</c:v>
                </c:pt>
                <c:pt idx="541">
                  <c:v>7.8159999999999945</c:v>
                </c:pt>
                <c:pt idx="542">
                  <c:v>8.2570000000000014</c:v>
                </c:pt>
                <c:pt idx="543">
                  <c:v>8.1830000000000016</c:v>
                </c:pt>
                <c:pt idx="544">
                  <c:v>7.9139999999999997</c:v>
                </c:pt>
                <c:pt idx="545">
                  <c:v>7.742</c:v>
                </c:pt>
                <c:pt idx="546">
                  <c:v>1.2000000000000009E-2</c:v>
                </c:pt>
                <c:pt idx="547">
                  <c:v>0</c:v>
                </c:pt>
                <c:pt idx="548">
                  <c:v>0</c:v>
                </c:pt>
                <c:pt idx="549">
                  <c:v>0</c:v>
                </c:pt>
                <c:pt idx="550">
                  <c:v>0</c:v>
                </c:pt>
                <c:pt idx="551">
                  <c:v>1.2000000000000009E-2</c:v>
                </c:pt>
                <c:pt idx="552">
                  <c:v>0</c:v>
                </c:pt>
                <c:pt idx="553">
                  <c:v>0</c:v>
                </c:pt>
                <c:pt idx="554">
                  <c:v>0</c:v>
                </c:pt>
                <c:pt idx="555">
                  <c:v>0</c:v>
                </c:pt>
                <c:pt idx="556">
                  <c:v>0</c:v>
                </c:pt>
                <c:pt idx="557">
                  <c:v>0</c:v>
                </c:pt>
                <c:pt idx="558">
                  <c:v>1.2000000000000009E-2</c:v>
                </c:pt>
                <c:pt idx="559">
                  <c:v>0</c:v>
                </c:pt>
                <c:pt idx="560">
                  <c:v>0</c:v>
                </c:pt>
                <c:pt idx="561">
                  <c:v>1.2000000000000009E-2</c:v>
                </c:pt>
                <c:pt idx="562">
                  <c:v>1.2000000000000009E-2</c:v>
                </c:pt>
                <c:pt idx="563">
                  <c:v>0</c:v>
                </c:pt>
                <c:pt idx="564">
                  <c:v>0</c:v>
                </c:pt>
                <c:pt idx="565">
                  <c:v>0</c:v>
                </c:pt>
                <c:pt idx="566">
                  <c:v>0</c:v>
                </c:pt>
                <c:pt idx="567">
                  <c:v>0</c:v>
                </c:pt>
                <c:pt idx="568">
                  <c:v>0</c:v>
                </c:pt>
                <c:pt idx="569">
                  <c:v>0</c:v>
                </c:pt>
                <c:pt idx="570">
                  <c:v>0</c:v>
                </c:pt>
                <c:pt idx="571">
                  <c:v>0</c:v>
                </c:pt>
                <c:pt idx="572">
                  <c:v>1.2000000000000009E-2</c:v>
                </c:pt>
                <c:pt idx="573">
                  <c:v>0</c:v>
                </c:pt>
                <c:pt idx="574">
                  <c:v>0</c:v>
                </c:pt>
                <c:pt idx="575">
                  <c:v>0</c:v>
                </c:pt>
                <c:pt idx="576">
                  <c:v>0</c:v>
                </c:pt>
                <c:pt idx="577">
                  <c:v>0</c:v>
                </c:pt>
                <c:pt idx="578">
                  <c:v>1.2000000000000009E-2</c:v>
                </c:pt>
                <c:pt idx="579">
                  <c:v>0</c:v>
                </c:pt>
                <c:pt idx="580">
                  <c:v>1.2000000000000009E-2</c:v>
                </c:pt>
                <c:pt idx="581">
                  <c:v>0</c:v>
                </c:pt>
                <c:pt idx="582">
                  <c:v>0</c:v>
                </c:pt>
                <c:pt idx="583">
                  <c:v>0</c:v>
                </c:pt>
                <c:pt idx="584">
                  <c:v>0</c:v>
                </c:pt>
                <c:pt idx="585">
                  <c:v>1.2000000000000009E-2</c:v>
                </c:pt>
                <c:pt idx="586">
                  <c:v>0</c:v>
                </c:pt>
                <c:pt idx="587">
                  <c:v>0</c:v>
                </c:pt>
                <c:pt idx="588">
                  <c:v>0</c:v>
                </c:pt>
                <c:pt idx="589">
                  <c:v>1.2000000000000009E-2</c:v>
                </c:pt>
                <c:pt idx="590">
                  <c:v>0</c:v>
                </c:pt>
                <c:pt idx="591">
                  <c:v>0</c:v>
                </c:pt>
                <c:pt idx="592">
                  <c:v>0</c:v>
                </c:pt>
                <c:pt idx="593">
                  <c:v>1.2000000000000009E-2</c:v>
                </c:pt>
                <c:pt idx="594">
                  <c:v>1.2000000000000009E-2</c:v>
                </c:pt>
                <c:pt idx="595">
                  <c:v>0</c:v>
                </c:pt>
                <c:pt idx="596">
                  <c:v>0</c:v>
                </c:pt>
                <c:pt idx="597">
                  <c:v>1.2000000000000009E-2</c:v>
                </c:pt>
                <c:pt idx="598">
                  <c:v>1.2000000000000009E-2</c:v>
                </c:pt>
                <c:pt idx="599">
                  <c:v>1.2000000000000009E-2</c:v>
                </c:pt>
                <c:pt idx="600">
                  <c:v>0</c:v>
                </c:pt>
                <c:pt idx="601">
                  <c:v>0</c:v>
                </c:pt>
                <c:pt idx="602">
                  <c:v>0</c:v>
                </c:pt>
                <c:pt idx="603">
                  <c:v>0</c:v>
                </c:pt>
                <c:pt idx="604">
                  <c:v>1.2000000000000009E-2</c:v>
                </c:pt>
                <c:pt idx="605">
                  <c:v>0</c:v>
                </c:pt>
                <c:pt idx="606">
                  <c:v>0</c:v>
                </c:pt>
                <c:pt idx="607">
                  <c:v>1.2000000000000009E-2</c:v>
                </c:pt>
                <c:pt idx="608">
                  <c:v>0</c:v>
                </c:pt>
                <c:pt idx="609">
                  <c:v>1.2000000000000009E-2</c:v>
                </c:pt>
                <c:pt idx="610">
                  <c:v>1.2000000000000009E-2</c:v>
                </c:pt>
                <c:pt idx="611">
                  <c:v>0</c:v>
                </c:pt>
                <c:pt idx="612">
                  <c:v>0</c:v>
                </c:pt>
                <c:pt idx="613">
                  <c:v>0</c:v>
                </c:pt>
                <c:pt idx="614">
                  <c:v>1.2000000000000009E-2</c:v>
                </c:pt>
                <c:pt idx="615">
                  <c:v>1.2000000000000009E-2</c:v>
                </c:pt>
                <c:pt idx="616">
                  <c:v>0</c:v>
                </c:pt>
                <c:pt idx="617">
                  <c:v>0</c:v>
                </c:pt>
                <c:pt idx="618">
                  <c:v>1.2000000000000009E-2</c:v>
                </c:pt>
                <c:pt idx="619">
                  <c:v>0</c:v>
                </c:pt>
                <c:pt idx="620">
                  <c:v>1.2000000000000009E-2</c:v>
                </c:pt>
                <c:pt idx="621">
                  <c:v>0</c:v>
                </c:pt>
                <c:pt idx="622">
                  <c:v>0</c:v>
                </c:pt>
                <c:pt idx="623">
                  <c:v>1.2000000000000009E-2</c:v>
                </c:pt>
                <c:pt idx="624">
                  <c:v>1.2000000000000009E-2</c:v>
                </c:pt>
                <c:pt idx="625">
                  <c:v>0</c:v>
                </c:pt>
                <c:pt idx="626">
                  <c:v>1.2000000000000009E-2</c:v>
                </c:pt>
                <c:pt idx="627">
                  <c:v>0</c:v>
                </c:pt>
                <c:pt idx="628">
                  <c:v>1.2000000000000009E-2</c:v>
                </c:pt>
                <c:pt idx="629">
                  <c:v>0</c:v>
                </c:pt>
                <c:pt idx="630">
                  <c:v>0</c:v>
                </c:pt>
                <c:pt idx="631">
                  <c:v>0</c:v>
                </c:pt>
                <c:pt idx="632">
                  <c:v>0</c:v>
                </c:pt>
                <c:pt idx="633">
                  <c:v>1.2000000000000009E-2</c:v>
                </c:pt>
                <c:pt idx="634">
                  <c:v>1.2000000000000009E-2</c:v>
                </c:pt>
                <c:pt idx="635">
                  <c:v>1.2000000000000009E-2</c:v>
                </c:pt>
                <c:pt idx="636">
                  <c:v>0</c:v>
                </c:pt>
                <c:pt idx="637">
                  <c:v>0</c:v>
                </c:pt>
                <c:pt idx="638">
                  <c:v>0</c:v>
                </c:pt>
                <c:pt idx="639">
                  <c:v>0</c:v>
                </c:pt>
                <c:pt idx="640">
                  <c:v>1.2000000000000009E-2</c:v>
                </c:pt>
                <c:pt idx="641">
                  <c:v>1.2000000000000009E-2</c:v>
                </c:pt>
                <c:pt idx="642">
                  <c:v>1.2000000000000009E-2</c:v>
                </c:pt>
                <c:pt idx="643">
                  <c:v>0</c:v>
                </c:pt>
                <c:pt idx="644">
                  <c:v>0</c:v>
                </c:pt>
                <c:pt idx="645">
                  <c:v>1.2000000000000009E-2</c:v>
                </c:pt>
                <c:pt idx="646">
                  <c:v>1.2000000000000009E-2</c:v>
                </c:pt>
                <c:pt idx="647">
                  <c:v>0</c:v>
                </c:pt>
                <c:pt idx="648">
                  <c:v>0</c:v>
                </c:pt>
                <c:pt idx="649">
                  <c:v>0</c:v>
                </c:pt>
                <c:pt idx="650">
                  <c:v>1.2000000000000009E-2</c:v>
                </c:pt>
                <c:pt idx="651">
                  <c:v>0</c:v>
                </c:pt>
                <c:pt idx="652">
                  <c:v>0</c:v>
                </c:pt>
                <c:pt idx="653">
                  <c:v>0</c:v>
                </c:pt>
                <c:pt idx="654">
                  <c:v>0</c:v>
                </c:pt>
                <c:pt idx="655">
                  <c:v>1.2000000000000009E-2</c:v>
                </c:pt>
                <c:pt idx="656">
                  <c:v>0</c:v>
                </c:pt>
                <c:pt idx="657">
                  <c:v>0</c:v>
                </c:pt>
                <c:pt idx="658">
                  <c:v>1.2000000000000009E-2</c:v>
                </c:pt>
                <c:pt idx="659">
                  <c:v>0</c:v>
                </c:pt>
                <c:pt idx="660">
                  <c:v>1.2000000000000009E-2</c:v>
                </c:pt>
                <c:pt idx="661">
                  <c:v>0</c:v>
                </c:pt>
                <c:pt idx="662">
                  <c:v>1.2000000000000009E-2</c:v>
                </c:pt>
                <c:pt idx="663">
                  <c:v>1.2000000000000009E-2</c:v>
                </c:pt>
                <c:pt idx="664">
                  <c:v>0</c:v>
                </c:pt>
                <c:pt idx="665">
                  <c:v>1.2000000000000009E-2</c:v>
                </c:pt>
                <c:pt idx="666">
                  <c:v>1.2000000000000009E-2</c:v>
                </c:pt>
                <c:pt idx="667">
                  <c:v>1.2000000000000009E-2</c:v>
                </c:pt>
                <c:pt idx="668">
                  <c:v>0</c:v>
                </c:pt>
                <c:pt idx="669">
                  <c:v>1.2000000000000009E-2</c:v>
                </c:pt>
                <c:pt idx="670">
                  <c:v>0</c:v>
                </c:pt>
                <c:pt idx="671">
                  <c:v>1.2000000000000009E-2</c:v>
                </c:pt>
                <c:pt idx="672">
                  <c:v>1.2000000000000009E-2</c:v>
                </c:pt>
                <c:pt idx="673">
                  <c:v>0</c:v>
                </c:pt>
                <c:pt idx="674">
                  <c:v>0</c:v>
                </c:pt>
                <c:pt idx="675">
                  <c:v>1.2000000000000009E-2</c:v>
                </c:pt>
                <c:pt idx="676">
                  <c:v>1.2000000000000009E-2</c:v>
                </c:pt>
                <c:pt idx="677">
                  <c:v>0</c:v>
                </c:pt>
                <c:pt idx="678">
                  <c:v>1.2000000000000009E-2</c:v>
                </c:pt>
                <c:pt idx="679">
                  <c:v>1.2000000000000009E-2</c:v>
                </c:pt>
                <c:pt idx="680">
                  <c:v>1.2000000000000009E-2</c:v>
                </c:pt>
                <c:pt idx="681">
                  <c:v>1.2000000000000009E-2</c:v>
                </c:pt>
                <c:pt idx="682">
                  <c:v>0</c:v>
                </c:pt>
                <c:pt idx="683">
                  <c:v>0</c:v>
                </c:pt>
                <c:pt idx="684">
                  <c:v>1.2000000000000009E-2</c:v>
                </c:pt>
                <c:pt idx="685">
                  <c:v>1.2000000000000009E-2</c:v>
                </c:pt>
                <c:pt idx="686">
                  <c:v>1.2000000000000009E-2</c:v>
                </c:pt>
                <c:pt idx="687">
                  <c:v>1.2000000000000009E-2</c:v>
                </c:pt>
                <c:pt idx="688">
                  <c:v>1.2000000000000009E-2</c:v>
                </c:pt>
                <c:pt idx="689">
                  <c:v>0</c:v>
                </c:pt>
                <c:pt idx="690">
                  <c:v>0</c:v>
                </c:pt>
                <c:pt idx="691">
                  <c:v>1.2000000000000009E-2</c:v>
                </c:pt>
                <c:pt idx="692">
                  <c:v>0</c:v>
                </c:pt>
                <c:pt idx="693">
                  <c:v>0</c:v>
                </c:pt>
                <c:pt idx="694">
                  <c:v>1.2000000000000009E-2</c:v>
                </c:pt>
                <c:pt idx="695">
                  <c:v>0</c:v>
                </c:pt>
                <c:pt idx="696">
                  <c:v>0</c:v>
                </c:pt>
                <c:pt idx="697">
                  <c:v>1.2000000000000009E-2</c:v>
                </c:pt>
                <c:pt idx="698">
                  <c:v>0</c:v>
                </c:pt>
                <c:pt idx="699">
                  <c:v>0</c:v>
                </c:pt>
                <c:pt idx="700">
                  <c:v>0</c:v>
                </c:pt>
                <c:pt idx="701">
                  <c:v>1.2000000000000009E-2</c:v>
                </c:pt>
                <c:pt idx="702">
                  <c:v>1.2000000000000009E-2</c:v>
                </c:pt>
                <c:pt idx="703">
                  <c:v>0</c:v>
                </c:pt>
                <c:pt idx="704">
                  <c:v>1.2000000000000009E-2</c:v>
                </c:pt>
                <c:pt idx="705">
                  <c:v>0</c:v>
                </c:pt>
                <c:pt idx="706">
                  <c:v>0</c:v>
                </c:pt>
                <c:pt idx="707">
                  <c:v>1.2000000000000009E-2</c:v>
                </c:pt>
                <c:pt idx="708">
                  <c:v>1.2000000000000009E-2</c:v>
                </c:pt>
                <c:pt idx="709">
                  <c:v>1.2000000000000009E-2</c:v>
                </c:pt>
                <c:pt idx="710">
                  <c:v>0</c:v>
                </c:pt>
                <c:pt idx="711">
                  <c:v>0</c:v>
                </c:pt>
                <c:pt idx="712">
                  <c:v>0</c:v>
                </c:pt>
                <c:pt idx="713">
                  <c:v>1.2000000000000009E-2</c:v>
                </c:pt>
                <c:pt idx="714">
                  <c:v>0</c:v>
                </c:pt>
                <c:pt idx="715">
                  <c:v>0</c:v>
                </c:pt>
                <c:pt idx="716">
                  <c:v>1.2000000000000009E-2</c:v>
                </c:pt>
                <c:pt idx="717">
                  <c:v>1.2000000000000009E-2</c:v>
                </c:pt>
                <c:pt idx="718">
                  <c:v>1.2000000000000009E-2</c:v>
                </c:pt>
                <c:pt idx="719">
                  <c:v>1.2000000000000009E-2</c:v>
                </c:pt>
                <c:pt idx="720">
                  <c:v>0</c:v>
                </c:pt>
                <c:pt idx="721">
                  <c:v>1.2000000000000009E-2</c:v>
                </c:pt>
                <c:pt idx="722">
                  <c:v>1.2000000000000009E-2</c:v>
                </c:pt>
                <c:pt idx="723">
                  <c:v>1.2000000000000009E-2</c:v>
                </c:pt>
                <c:pt idx="724">
                  <c:v>1.2000000000000009E-2</c:v>
                </c:pt>
                <c:pt idx="725">
                  <c:v>1.2000000000000009E-2</c:v>
                </c:pt>
                <c:pt idx="726">
                  <c:v>7.1790000000000003</c:v>
                </c:pt>
                <c:pt idx="727">
                  <c:v>8.427999999999999</c:v>
                </c:pt>
                <c:pt idx="728">
                  <c:v>8.33</c:v>
                </c:pt>
                <c:pt idx="729">
                  <c:v>8.1710000000000012</c:v>
                </c:pt>
                <c:pt idx="730">
                  <c:v>8.11</c:v>
                </c:pt>
                <c:pt idx="731">
                  <c:v>8.1830000000000016</c:v>
                </c:pt>
                <c:pt idx="732">
                  <c:v>8.33</c:v>
                </c:pt>
                <c:pt idx="733">
                  <c:v>8.4160000000000004</c:v>
                </c:pt>
                <c:pt idx="734">
                  <c:v>8.293000000000001</c:v>
                </c:pt>
                <c:pt idx="735">
                  <c:v>8.1590000000000007</c:v>
                </c:pt>
                <c:pt idx="736">
                  <c:v>8.1220000000000017</c:v>
                </c:pt>
                <c:pt idx="737">
                  <c:v>8.2319999999999993</c:v>
                </c:pt>
                <c:pt idx="738">
                  <c:v>8.3540000000000028</c:v>
                </c:pt>
                <c:pt idx="739">
                  <c:v>8.3420000000000005</c:v>
                </c:pt>
                <c:pt idx="740">
                  <c:v>8.1590000000000007</c:v>
                </c:pt>
                <c:pt idx="741">
                  <c:v>8.0479999999999983</c:v>
                </c:pt>
                <c:pt idx="742">
                  <c:v>8.0970000000000013</c:v>
                </c:pt>
                <c:pt idx="743">
                  <c:v>8.3060000000000027</c:v>
                </c:pt>
                <c:pt idx="744">
                  <c:v>8.33</c:v>
                </c:pt>
                <c:pt idx="745">
                  <c:v>8.1950000000000003</c:v>
                </c:pt>
                <c:pt idx="746">
                  <c:v>8.0479999999999983</c:v>
                </c:pt>
                <c:pt idx="747">
                  <c:v>8.0360000000000014</c:v>
                </c:pt>
                <c:pt idx="748">
                  <c:v>8.1590000000000007</c:v>
                </c:pt>
                <c:pt idx="749">
                  <c:v>8.2690000000000001</c:v>
                </c:pt>
                <c:pt idx="750">
                  <c:v>8.3060000000000027</c:v>
                </c:pt>
                <c:pt idx="751">
                  <c:v>8.1590000000000007</c:v>
                </c:pt>
                <c:pt idx="752">
                  <c:v>8.0730000000000004</c:v>
                </c:pt>
                <c:pt idx="753">
                  <c:v>7.9989999999999997</c:v>
                </c:pt>
                <c:pt idx="754">
                  <c:v>8.0360000000000014</c:v>
                </c:pt>
                <c:pt idx="755">
                  <c:v>8.1590000000000007</c:v>
                </c:pt>
                <c:pt idx="756">
                  <c:v>8.2439999999999998</c:v>
                </c:pt>
                <c:pt idx="757">
                  <c:v>8.2439999999999998</c:v>
                </c:pt>
                <c:pt idx="758">
                  <c:v>8.1339999999999986</c:v>
                </c:pt>
                <c:pt idx="759">
                  <c:v>7.9989999999999997</c:v>
                </c:pt>
                <c:pt idx="760">
                  <c:v>7.9260000000000002</c:v>
                </c:pt>
                <c:pt idx="761">
                  <c:v>8.0240000000000009</c:v>
                </c:pt>
                <c:pt idx="762">
                  <c:v>8.1830000000000016</c:v>
                </c:pt>
                <c:pt idx="763">
                  <c:v>8.293000000000001</c:v>
                </c:pt>
                <c:pt idx="764">
                  <c:v>8.3060000000000027</c:v>
                </c:pt>
                <c:pt idx="765">
                  <c:v>8.2199999999999989</c:v>
                </c:pt>
                <c:pt idx="766">
                  <c:v>8.0970000000000013</c:v>
                </c:pt>
                <c:pt idx="767">
                  <c:v>7.9749999999999996</c:v>
                </c:pt>
                <c:pt idx="768">
                  <c:v>7.9630000000000001</c:v>
                </c:pt>
                <c:pt idx="769">
                  <c:v>8.11</c:v>
                </c:pt>
                <c:pt idx="770">
                  <c:v>8.1950000000000003</c:v>
                </c:pt>
                <c:pt idx="771">
                  <c:v>8.145999999999999</c:v>
                </c:pt>
                <c:pt idx="772">
                  <c:v>7.9630000000000001</c:v>
                </c:pt>
                <c:pt idx="773">
                  <c:v>7.95</c:v>
                </c:pt>
                <c:pt idx="774">
                  <c:v>7.9139999999999997</c:v>
                </c:pt>
                <c:pt idx="775">
                  <c:v>7.9630000000000001</c:v>
                </c:pt>
                <c:pt idx="776">
                  <c:v>8.0850000000000026</c:v>
                </c:pt>
                <c:pt idx="777">
                  <c:v>8.1710000000000012</c:v>
                </c:pt>
                <c:pt idx="778">
                  <c:v>7.9749999999999996</c:v>
                </c:pt>
                <c:pt idx="779">
                  <c:v>7.8279999999999799</c:v>
                </c:pt>
                <c:pt idx="780">
                  <c:v>7.766</c:v>
                </c:pt>
                <c:pt idx="781">
                  <c:v>7.8519999999999985</c:v>
                </c:pt>
                <c:pt idx="782">
                  <c:v>7.9989999999999997</c:v>
                </c:pt>
                <c:pt idx="783">
                  <c:v>7.9870000000000001</c:v>
                </c:pt>
                <c:pt idx="784">
                  <c:v>7.7910000000000004</c:v>
                </c:pt>
                <c:pt idx="785">
                  <c:v>7.742</c:v>
                </c:pt>
                <c:pt idx="786">
                  <c:v>7.8159999999999945</c:v>
                </c:pt>
                <c:pt idx="787">
                  <c:v>7.9870000000000001</c:v>
                </c:pt>
                <c:pt idx="788">
                  <c:v>8.0240000000000009</c:v>
                </c:pt>
                <c:pt idx="789">
                  <c:v>8.011000000000001</c:v>
                </c:pt>
                <c:pt idx="790">
                  <c:v>7.9009999999999998</c:v>
                </c:pt>
                <c:pt idx="791">
                  <c:v>7.8029999999999955</c:v>
                </c:pt>
                <c:pt idx="792">
                  <c:v>7.8890000000000002</c:v>
                </c:pt>
                <c:pt idx="793">
                  <c:v>8.2199999999999989</c:v>
                </c:pt>
                <c:pt idx="794">
                  <c:v>8.3060000000000027</c:v>
                </c:pt>
                <c:pt idx="795">
                  <c:v>8.2319999999999993</c:v>
                </c:pt>
                <c:pt idx="796">
                  <c:v>8.0850000000000026</c:v>
                </c:pt>
                <c:pt idx="797">
                  <c:v>8.0479999999999983</c:v>
                </c:pt>
                <c:pt idx="798">
                  <c:v>8.145999999999999</c:v>
                </c:pt>
                <c:pt idx="799">
                  <c:v>8.2809999999999988</c:v>
                </c:pt>
                <c:pt idx="800">
                  <c:v>8.3180000000000014</c:v>
                </c:pt>
                <c:pt idx="801">
                  <c:v>8.1830000000000016</c:v>
                </c:pt>
                <c:pt idx="802">
                  <c:v>8.0360000000000014</c:v>
                </c:pt>
                <c:pt idx="803">
                  <c:v>8.1590000000000007</c:v>
                </c:pt>
                <c:pt idx="804">
                  <c:v>8.1590000000000007</c:v>
                </c:pt>
                <c:pt idx="805">
                  <c:v>8.3060000000000027</c:v>
                </c:pt>
                <c:pt idx="806">
                  <c:v>8.3180000000000014</c:v>
                </c:pt>
                <c:pt idx="807">
                  <c:v>8.1830000000000016</c:v>
                </c:pt>
                <c:pt idx="808">
                  <c:v>8.0850000000000026</c:v>
                </c:pt>
                <c:pt idx="809">
                  <c:v>8.0850000000000026</c:v>
                </c:pt>
                <c:pt idx="810">
                  <c:v>8.1830000000000016</c:v>
                </c:pt>
                <c:pt idx="811">
                  <c:v>8.3180000000000014</c:v>
                </c:pt>
                <c:pt idx="812">
                  <c:v>8.3540000000000028</c:v>
                </c:pt>
                <c:pt idx="813">
                  <c:v>8.2199999999999989</c:v>
                </c:pt>
                <c:pt idx="814">
                  <c:v>8.0850000000000026</c:v>
                </c:pt>
                <c:pt idx="815">
                  <c:v>8.06</c:v>
                </c:pt>
                <c:pt idx="816">
                  <c:v>8.1710000000000012</c:v>
                </c:pt>
                <c:pt idx="817">
                  <c:v>8.3060000000000027</c:v>
                </c:pt>
                <c:pt idx="818">
                  <c:v>8.3420000000000005</c:v>
                </c:pt>
                <c:pt idx="819">
                  <c:v>8.206999999999999</c:v>
                </c:pt>
                <c:pt idx="820">
                  <c:v>8.06</c:v>
                </c:pt>
                <c:pt idx="821">
                  <c:v>8.0730000000000004</c:v>
                </c:pt>
                <c:pt idx="822">
                  <c:v>8.1950000000000003</c:v>
                </c:pt>
                <c:pt idx="823">
                  <c:v>8.33</c:v>
                </c:pt>
                <c:pt idx="824">
                  <c:v>8.3060000000000027</c:v>
                </c:pt>
                <c:pt idx="825">
                  <c:v>8.1590000000000007</c:v>
                </c:pt>
                <c:pt idx="826">
                  <c:v>8.06</c:v>
                </c:pt>
                <c:pt idx="827">
                  <c:v>8.0850000000000026</c:v>
                </c:pt>
                <c:pt idx="828">
                  <c:v>8.2199999999999989</c:v>
                </c:pt>
                <c:pt idx="829">
                  <c:v>8.3420000000000005</c:v>
                </c:pt>
                <c:pt idx="830">
                  <c:v>8.2809999999999988</c:v>
                </c:pt>
                <c:pt idx="831">
                  <c:v>8.1339999999999986</c:v>
                </c:pt>
                <c:pt idx="832">
                  <c:v>8.0360000000000014</c:v>
                </c:pt>
                <c:pt idx="833">
                  <c:v>8.11</c:v>
                </c:pt>
                <c:pt idx="834">
                  <c:v>8.2319999999999993</c:v>
                </c:pt>
                <c:pt idx="835">
                  <c:v>8.33</c:v>
                </c:pt>
                <c:pt idx="836">
                  <c:v>8.2809999999999988</c:v>
                </c:pt>
                <c:pt idx="837">
                  <c:v>8.1339999999999986</c:v>
                </c:pt>
                <c:pt idx="838">
                  <c:v>8.0360000000000014</c:v>
                </c:pt>
                <c:pt idx="839">
                  <c:v>8.0479999999999983</c:v>
                </c:pt>
                <c:pt idx="840">
                  <c:v>8.145999999999999</c:v>
                </c:pt>
                <c:pt idx="841">
                  <c:v>8.2809999999999988</c:v>
                </c:pt>
                <c:pt idx="842">
                  <c:v>8.293000000000001</c:v>
                </c:pt>
                <c:pt idx="843">
                  <c:v>8.1710000000000012</c:v>
                </c:pt>
                <c:pt idx="844">
                  <c:v>8.0479999999999983</c:v>
                </c:pt>
                <c:pt idx="845">
                  <c:v>7.9870000000000001</c:v>
                </c:pt>
                <c:pt idx="846">
                  <c:v>8.0360000000000014</c:v>
                </c:pt>
                <c:pt idx="847">
                  <c:v>8.1339999999999986</c:v>
                </c:pt>
                <c:pt idx="848">
                  <c:v>8.2570000000000014</c:v>
                </c:pt>
                <c:pt idx="849">
                  <c:v>8.3060000000000027</c:v>
                </c:pt>
                <c:pt idx="850">
                  <c:v>8.2319999999999993</c:v>
                </c:pt>
                <c:pt idx="851">
                  <c:v>8.0850000000000026</c:v>
                </c:pt>
                <c:pt idx="852">
                  <c:v>8.011000000000001</c:v>
                </c:pt>
                <c:pt idx="853">
                  <c:v>8.0360000000000014</c:v>
                </c:pt>
                <c:pt idx="854">
                  <c:v>8.1220000000000017</c:v>
                </c:pt>
                <c:pt idx="855">
                  <c:v>8.2439999999999998</c:v>
                </c:pt>
                <c:pt idx="856">
                  <c:v>8.293000000000001</c:v>
                </c:pt>
                <c:pt idx="857">
                  <c:v>8.2199999999999989</c:v>
                </c:pt>
                <c:pt idx="858">
                  <c:v>8.0730000000000004</c:v>
                </c:pt>
                <c:pt idx="859">
                  <c:v>7.9870000000000001</c:v>
                </c:pt>
                <c:pt idx="860">
                  <c:v>7.9749999999999996</c:v>
                </c:pt>
                <c:pt idx="861">
                  <c:v>8.0360000000000014</c:v>
                </c:pt>
                <c:pt idx="862">
                  <c:v>8.1590000000000007</c:v>
                </c:pt>
                <c:pt idx="863">
                  <c:v>8.145999999999999</c:v>
                </c:pt>
                <c:pt idx="864">
                  <c:v>8.1830000000000016</c:v>
                </c:pt>
                <c:pt idx="865">
                  <c:v>8.06</c:v>
                </c:pt>
                <c:pt idx="866">
                  <c:v>7.9379999999999997</c:v>
                </c:pt>
                <c:pt idx="867">
                  <c:v>7.9260000000000002</c:v>
                </c:pt>
                <c:pt idx="868">
                  <c:v>7.9989999999999997</c:v>
                </c:pt>
                <c:pt idx="869">
                  <c:v>8.1339999999999986</c:v>
                </c:pt>
                <c:pt idx="870">
                  <c:v>8.206999999999999</c:v>
                </c:pt>
                <c:pt idx="871">
                  <c:v>8.1590000000000007</c:v>
                </c:pt>
                <c:pt idx="872">
                  <c:v>7.9870000000000001</c:v>
                </c:pt>
                <c:pt idx="873">
                  <c:v>7.742</c:v>
                </c:pt>
                <c:pt idx="874">
                  <c:v>8.0970000000000013</c:v>
                </c:pt>
                <c:pt idx="875">
                  <c:v>8.2439999999999998</c:v>
                </c:pt>
                <c:pt idx="876">
                  <c:v>8.3180000000000014</c:v>
                </c:pt>
                <c:pt idx="877">
                  <c:v>8.2809999999999988</c:v>
                </c:pt>
                <c:pt idx="878">
                  <c:v>8.1220000000000017</c:v>
                </c:pt>
                <c:pt idx="879">
                  <c:v>7.9630000000000001</c:v>
                </c:pt>
                <c:pt idx="880">
                  <c:v>7.9749999999999996</c:v>
                </c:pt>
                <c:pt idx="881">
                  <c:v>8.1220000000000017</c:v>
                </c:pt>
                <c:pt idx="882">
                  <c:v>8.1220000000000017</c:v>
                </c:pt>
                <c:pt idx="883">
                  <c:v>7.9009999999999998</c:v>
                </c:pt>
                <c:pt idx="884">
                  <c:v>7.8279999999999799</c:v>
                </c:pt>
                <c:pt idx="885">
                  <c:v>7.8279999999999799</c:v>
                </c:pt>
                <c:pt idx="886">
                  <c:v>8.0479999999999983</c:v>
                </c:pt>
                <c:pt idx="887">
                  <c:v>8.011000000000001</c:v>
                </c:pt>
                <c:pt idx="888">
                  <c:v>7.9260000000000002</c:v>
                </c:pt>
                <c:pt idx="889">
                  <c:v>7.8519999999999985</c:v>
                </c:pt>
                <c:pt idx="890">
                  <c:v>7.9009999999999998</c:v>
                </c:pt>
                <c:pt idx="891">
                  <c:v>8.06</c:v>
                </c:pt>
                <c:pt idx="892">
                  <c:v>8.06</c:v>
                </c:pt>
                <c:pt idx="893">
                  <c:v>7.95</c:v>
                </c:pt>
                <c:pt idx="894">
                  <c:v>7.8029999999999955</c:v>
                </c:pt>
                <c:pt idx="895">
                  <c:v>7.95</c:v>
                </c:pt>
                <c:pt idx="896">
                  <c:v>8.0850000000000026</c:v>
                </c:pt>
                <c:pt idx="897">
                  <c:v>8.1710000000000012</c:v>
                </c:pt>
                <c:pt idx="898">
                  <c:v>8.0360000000000014</c:v>
                </c:pt>
                <c:pt idx="899">
                  <c:v>7.7789999999999999</c:v>
                </c:pt>
                <c:pt idx="900">
                  <c:v>7.8159999999999945</c:v>
                </c:pt>
                <c:pt idx="901">
                  <c:v>8.0850000000000026</c:v>
                </c:pt>
                <c:pt idx="902">
                  <c:v>8.11</c:v>
                </c:pt>
                <c:pt idx="903">
                  <c:v>7.9870000000000001</c:v>
                </c:pt>
                <c:pt idx="904">
                  <c:v>7.8649999999999798</c:v>
                </c:pt>
                <c:pt idx="905">
                  <c:v>7.8279999999999799</c:v>
                </c:pt>
                <c:pt idx="906">
                  <c:v>1.2000000000000009E-2</c:v>
                </c:pt>
                <c:pt idx="907">
                  <c:v>0</c:v>
                </c:pt>
                <c:pt idx="908">
                  <c:v>0</c:v>
                </c:pt>
                <c:pt idx="909">
                  <c:v>0</c:v>
                </c:pt>
                <c:pt idx="910">
                  <c:v>0</c:v>
                </c:pt>
                <c:pt idx="911">
                  <c:v>0</c:v>
                </c:pt>
                <c:pt idx="912">
                  <c:v>0</c:v>
                </c:pt>
                <c:pt idx="913">
                  <c:v>0</c:v>
                </c:pt>
                <c:pt idx="914">
                  <c:v>0</c:v>
                </c:pt>
                <c:pt idx="915">
                  <c:v>0</c:v>
                </c:pt>
                <c:pt idx="916">
                  <c:v>0</c:v>
                </c:pt>
                <c:pt idx="917">
                  <c:v>1.2000000000000009E-2</c:v>
                </c:pt>
                <c:pt idx="918">
                  <c:v>1.2000000000000009E-2</c:v>
                </c:pt>
                <c:pt idx="919">
                  <c:v>0</c:v>
                </c:pt>
                <c:pt idx="920">
                  <c:v>0</c:v>
                </c:pt>
                <c:pt idx="921">
                  <c:v>0</c:v>
                </c:pt>
                <c:pt idx="922">
                  <c:v>0</c:v>
                </c:pt>
                <c:pt idx="923">
                  <c:v>0</c:v>
                </c:pt>
                <c:pt idx="924">
                  <c:v>0</c:v>
                </c:pt>
                <c:pt idx="925">
                  <c:v>0</c:v>
                </c:pt>
                <c:pt idx="926">
                  <c:v>0</c:v>
                </c:pt>
                <c:pt idx="927">
                  <c:v>0</c:v>
                </c:pt>
                <c:pt idx="928">
                  <c:v>0</c:v>
                </c:pt>
                <c:pt idx="929">
                  <c:v>0</c:v>
                </c:pt>
                <c:pt idx="930">
                  <c:v>1.2000000000000009E-2</c:v>
                </c:pt>
                <c:pt idx="931">
                  <c:v>0</c:v>
                </c:pt>
                <c:pt idx="932">
                  <c:v>0</c:v>
                </c:pt>
                <c:pt idx="933">
                  <c:v>0</c:v>
                </c:pt>
                <c:pt idx="934">
                  <c:v>0</c:v>
                </c:pt>
                <c:pt idx="935">
                  <c:v>0</c:v>
                </c:pt>
                <c:pt idx="936">
                  <c:v>0</c:v>
                </c:pt>
                <c:pt idx="937">
                  <c:v>0</c:v>
                </c:pt>
                <c:pt idx="938">
                  <c:v>0</c:v>
                </c:pt>
                <c:pt idx="939">
                  <c:v>0</c:v>
                </c:pt>
                <c:pt idx="940">
                  <c:v>0</c:v>
                </c:pt>
                <c:pt idx="941">
                  <c:v>0</c:v>
                </c:pt>
                <c:pt idx="942">
                  <c:v>1.2000000000000009E-2</c:v>
                </c:pt>
                <c:pt idx="943">
                  <c:v>1.2000000000000009E-2</c:v>
                </c:pt>
                <c:pt idx="944">
                  <c:v>0</c:v>
                </c:pt>
                <c:pt idx="945">
                  <c:v>1.2000000000000009E-2</c:v>
                </c:pt>
                <c:pt idx="946">
                  <c:v>1.2000000000000009E-2</c:v>
                </c:pt>
                <c:pt idx="947">
                  <c:v>0</c:v>
                </c:pt>
                <c:pt idx="948">
                  <c:v>0</c:v>
                </c:pt>
                <c:pt idx="949">
                  <c:v>0</c:v>
                </c:pt>
                <c:pt idx="950">
                  <c:v>1.2000000000000009E-2</c:v>
                </c:pt>
                <c:pt idx="951">
                  <c:v>1.2000000000000009E-2</c:v>
                </c:pt>
                <c:pt idx="952">
                  <c:v>1.2000000000000009E-2</c:v>
                </c:pt>
                <c:pt idx="953">
                  <c:v>0</c:v>
                </c:pt>
                <c:pt idx="954">
                  <c:v>0</c:v>
                </c:pt>
                <c:pt idx="955">
                  <c:v>0</c:v>
                </c:pt>
                <c:pt idx="956">
                  <c:v>0</c:v>
                </c:pt>
                <c:pt idx="957">
                  <c:v>0</c:v>
                </c:pt>
                <c:pt idx="958">
                  <c:v>1.2000000000000009E-2</c:v>
                </c:pt>
                <c:pt idx="959">
                  <c:v>1.2000000000000009E-2</c:v>
                </c:pt>
                <c:pt idx="960">
                  <c:v>0</c:v>
                </c:pt>
                <c:pt idx="961">
                  <c:v>0</c:v>
                </c:pt>
                <c:pt idx="962">
                  <c:v>0</c:v>
                </c:pt>
                <c:pt idx="963">
                  <c:v>1.2000000000000009E-2</c:v>
                </c:pt>
                <c:pt idx="964">
                  <c:v>1.2000000000000009E-2</c:v>
                </c:pt>
                <c:pt idx="965">
                  <c:v>0</c:v>
                </c:pt>
                <c:pt idx="966">
                  <c:v>1.2000000000000009E-2</c:v>
                </c:pt>
                <c:pt idx="967">
                  <c:v>0</c:v>
                </c:pt>
                <c:pt idx="968">
                  <c:v>0</c:v>
                </c:pt>
                <c:pt idx="969">
                  <c:v>0</c:v>
                </c:pt>
                <c:pt idx="970">
                  <c:v>1.2000000000000009E-2</c:v>
                </c:pt>
                <c:pt idx="971">
                  <c:v>1.2000000000000009E-2</c:v>
                </c:pt>
                <c:pt idx="972">
                  <c:v>1.2000000000000009E-2</c:v>
                </c:pt>
                <c:pt idx="973">
                  <c:v>0</c:v>
                </c:pt>
                <c:pt idx="974">
                  <c:v>0</c:v>
                </c:pt>
                <c:pt idx="975">
                  <c:v>1.2000000000000009E-2</c:v>
                </c:pt>
                <c:pt idx="976">
                  <c:v>0</c:v>
                </c:pt>
                <c:pt idx="977">
                  <c:v>0</c:v>
                </c:pt>
                <c:pt idx="978">
                  <c:v>1.2000000000000009E-2</c:v>
                </c:pt>
                <c:pt idx="979">
                  <c:v>0</c:v>
                </c:pt>
                <c:pt idx="980">
                  <c:v>0</c:v>
                </c:pt>
                <c:pt idx="981">
                  <c:v>0</c:v>
                </c:pt>
                <c:pt idx="982">
                  <c:v>0</c:v>
                </c:pt>
                <c:pt idx="983">
                  <c:v>1.2000000000000009E-2</c:v>
                </c:pt>
                <c:pt idx="984">
                  <c:v>0</c:v>
                </c:pt>
                <c:pt idx="985">
                  <c:v>0</c:v>
                </c:pt>
                <c:pt idx="986">
                  <c:v>0</c:v>
                </c:pt>
                <c:pt idx="987">
                  <c:v>0</c:v>
                </c:pt>
                <c:pt idx="988">
                  <c:v>1.2000000000000009E-2</c:v>
                </c:pt>
                <c:pt idx="989">
                  <c:v>1.2000000000000009E-2</c:v>
                </c:pt>
                <c:pt idx="990">
                  <c:v>1.2000000000000009E-2</c:v>
                </c:pt>
                <c:pt idx="991">
                  <c:v>0</c:v>
                </c:pt>
                <c:pt idx="992">
                  <c:v>1.2000000000000009E-2</c:v>
                </c:pt>
                <c:pt idx="993">
                  <c:v>0</c:v>
                </c:pt>
                <c:pt idx="994">
                  <c:v>1.2000000000000009E-2</c:v>
                </c:pt>
                <c:pt idx="995">
                  <c:v>0</c:v>
                </c:pt>
                <c:pt idx="996">
                  <c:v>0</c:v>
                </c:pt>
                <c:pt idx="997">
                  <c:v>1.2000000000000009E-2</c:v>
                </c:pt>
                <c:pt idx="998">
                  <c:v>1.2000000000000009E-2</c:v>
                </c:pt>
                <c:pt idx="999">
                  <c:v>0</c:v>
                </c:pt>
                <c:pt idx="1000">
                  <c:v>0</c:v>
                </c:pt>
                <c:pt idx="1001">
                  <c:v>0</c:v>
                </c:pt>
                <c:pt idx="1002">
                  <c:v>1.2000000000000009E-2</c:v>
                </c:pt>
                <c:pt idx="1003">
                  <c:v>1.2000000000000009E-2</c:v>
                </c:pt>
                <c:pt idx="1004">
                  <c:v>1.2000000000000009E-2</c:v>
                </c:pt>
                <c:pt idx="1005">
                  <c:v>0</c:v>
                </c:pt>
                <c:pt idx="1006">
                  <c:v>0</c:v>
                </c:pt>
                <c:pt idx="1007">
                  <c:v>0</c:v>
                </c:pt>
                <c:pt idx="1008">
                  <c:v>1.2000000000000009E-2</c:v>
                </c:pt>
                <c:pt idx="1009">
                  <c:v>0</c:v>
                </c:pt>
                <c:pt idx="1010">
                  <c:v>0</c:v>
                </c:pt>
                <c:pt idx="1011">
                  <c:v>1.2000000000000009E-2</c:v>
                </c:pt>
                <c:pt idx="1012">
                  <c:v>1.2000000000000009E-2</c:v>
                </c:pt>
                <c:pt idx="1013">
                  <c:v>0</c:v>
                </c:pt>
                <c:pt idx="1014">
                  <c:v>0</c:v>
                </c:pt>
                <c:pt idx="1015">
                  <c:v>0</c:v>
                </c:pt>
                <c:pt idx="1016">
                  <c:v>1.2000000000000009E-2</c:v>
                </c:pt>
                <c:pt idx="1017">
                  <c:v>1.2000000000000009E-2</c:v>
                </c:pt>
                <c:pt idx="1018">
                  <c:v>0</c:v>
                </c:pt>
                <c:pt idx="1019">
                  <c:v>0</c:v>
                </c:pt>
                <c:pt idx="1020">
                  <c:v>1.2000000000000009E-2</c:v>
                </c:pt>
                <c:pt idx="1021">
                  <c:v>1.2000000000000009E-2</c:v>
                </c:pt>
                <c:pt idx="1022">
                  <c:v>0</c:v>
                </c:pt>
                <c:pt idx="1023">
                  <c:v>1.2000000000000009E-2</c:v>
                </c:pt>
                <c:pt idx="1024">
                  <c:v>1.2000000000000009E-2</c:v>
                </c:pt>
                <c:pt idx="1025">
                  <c:v>0</c:v>
                </c:pt>
                <c:pt idx="1026">
                  <c:v>1.2000000000000009E-2</c:v>
                </c:pt>
                <c:pt idx="1027">
                  <c:v>0</c:v>
                </c:pt>
                <c:pt idx="1028">
                  <c:v>0</c:v>
                </c:pt>
                <c:pt idx="1029">
                  <c:v>0</c:v>
                </c:pt>
                <c:pt idx="1030">
                  <c:v>0</c:v>
                </c:pt>
                <c:pt idx="1031">
                  <c:v>0</c:v>
                </c:pt>
                <c:pt idx="1032">
                  <c:v>1.2000000000000009E-2</c:v>
                </c:pt>
                <c:pt idx="1033">
                  <c:v>0</c:v>
                </c:pt>
                <c:pt idx="1034">
                  <c:v>0</c:v>
                </c:pt>
                <c:pt idx="1035">
                  <c:v>0</c:v>
                </c:pt>
                <c:pt idx="1036">
                  <c:v>0</c:v>
                </c:pt>
                <c:pt idx="1037">
                  <c:v>0</c:v>
                </c:pt>
                <c:pt idx="1038">
                  <c:v>0</c:v>
                </c:pt>
                <c:pt idx="1039">
                  <c:v>0</c:v>
                </c:pt>
                <c:pt idx="1040">
                  <c:v>0</c:v>
                </c:pt>
                <c:pt idx="1041">
                  <c:v>1.2000000000000009E-2</c:v>
                </c:pt>
                <c:pt idx="1042">
                  <c:v>1.2000000000000009E-2</c:v>
                </c:pt>
                <c:pt idx="1043">
                  <c:v>0</c:v>
                </c:pt>
                <c:pt idx="1044">
                  <c:v>1.2000000000000009E-2</c:v>
                </c:pt>
                <c:pt idx="1045">
                  <c:v>1.2000000000000009E-2</c:v>
                </c:pt>
                <c:pt idx="1046">
                  <c:v>0</c:v>
                </c:pt>
                <c:pt idx="1047">
                  <c:v>1.2000000000000009E-2</c:v>
                </c:pt>
                <c:pt idx="1048">
                  <c:v>0</c:v>
                </c:pt>
                <c:pt idx="1049">
                  <c:v>0</c:v>
                </c:pt>
                <c:pt idx="1050">
                  <c:v>1.2000000000000009E-2</c:v>
                </c:pt>
                <c:pt idx="1051">
                  <c:v>1.2000000000000009E-2</c:v>
                </c:pt>
                <c:pt idx="1052">
                  <c:v>1.2000000000000009E-2</c:v>
                </c:pt>
                <c:pt idx="1053">
                  <c:v>1.2000000000000009E-2</c:v>
                </c:pt>
                <c:pt idx="1054">
                  <c:v>0</c:v>
                </c:pt>
                <c:pt idx="1055">
                  <c:v>0</c:v>
                </c:pt>
                <c:pt idx="1056">
                  <c:v>0</c:v>
                </c:pt>
                <c:pt idx="1057">
                  <c:v>1.2000000000000009E-2</c:v>
                </c:pt>
                <c:pt idx="1058">
                  <c:v>0</c:v>
                </c:pt>
                <c:pt idx="1059">
                  <c:v>1.2000000000000009E-2</c:v>
                </c:pt>
                <c:pt idx="1060">
                  <c:v>1.2000000000000009E-2</c:v>
                </c:pt>
                <c:pt idx="1061">
                  <c:v>0</c:v>
                </c:pt>
                <c:pt idx="1062">
                  <c:v>0</c:v>
                </c:pt>
                <c:pt idx="1063">
                  <c:v>0</c:v>
                </c:pt>
                <c:pt idx="1064">
                  <c:v>1.2000000000000009E-2</c:v>
                </c:pt>
                <c:pt idx="1065">
                  <c:v>0</c:v>
                </c:pt>
                <c:pt idx="1066">
                  <c:v>1.2000000000000009E-2</c:v>
                </c:pt>
                <c:pt idx="1067">
                  <c:v>1.2000000000000009E-2</c:v>
                </c:pt>
                <c:pt idx="1068">
                  <c:v>1.2000000000000009E-2</c:v>
                </c:pt>
                <c:pt idx="1069">
                  <c:v>0</c:v>
                </c:pt>
                <c:pt idx="1070">
                  <c:v>1.2000000000000009E-2</c:v>
                </c:pt>
                <c:pt idx="1071">
                  <c:v>1.2000000000000009E-2</c:v>
                </c:pt>
                <c:pt idx="1072">
                  <c:v>0</c:v>
                </c:pt>
                <c:pt idx="1073">
                  <c:v>0</c:v>
                </c:pt>
                <c:pt idx="1074">
                  <c:v>0</c:v>
                </c:pt>
                <c:pt idx="1075">
                  <c:v>1.2000000000000009E-2</c:v>
                </c:pt>
                <c:pt idx="1076">
                  <c:v>0</c:v>
                </c:pt>
                <c:pt idx="1077">
                  <c:v>0</c:v>
                </c:pt>
                <c:pt idx="1078">
                  <c:v>0</c:v>
                </c:pt>
                <c:pt idx="1079">
                  <c:v>1.2000000000000009E-2</c:v>
                </c:pt>
                <c:pt idx="1080">
                  <c:v>1.2000000000000009E-2</c:v>
                </c:pt>
                <c:pt idx="1081">
                  <c:v>1.2000000000000009E-2</c:v>
                </c:pt>
                <c:pt idx="1082">
                  <c:v>1.2000000000000009E-2</c:v>
                </c:pt>
                <c:pt idx="1083">
                  <c:v>0</c:v>
                </c:pt>
                <c:pt idx="1084">
                  <c:v>1.2000000000000009E-2</c:v>
                </c:pt>
                <c:pt idx="1085">
                  <c:v>1.2000000000000009E-2</c:v>
                </c:pt>
                <c:pt idx="1086">
                  <c:v>7.9989999999999997</c:v>
                </c:pt>
                <c:pt idx="1087">
                  <c:v>8.1590000000000007</c:v>
                </c:pt>
                <c:pt idx="1088">
                  <c:v>8.0850000000000026</c:v>
                </c:pt>
                <c:pt idx="1089">
                  <c:v>7.9379999999999997</c:v>
                </c:pt>
                <c:pt idx="1090">
                  <c:v>7.7789999999999999</c:v>
                </c:pt>
                <c:pt idx="1091">
                  <c:v>7.8029999999999955</c:v>
                </c:pt>
                <c:pt idx="1092">
                  <c:v>7.9009999999999998</c:v>
                </c:pt>
                <c:pt idx="1093">
                  <c:v>8.0730000000000004</c:v>
                </c:pt>
                <c:pt idx="1094">
                  <c:v>7.9260000000000002</c:v>
                </c:pt>
                <c:pt idx="1095">
                  <c:v>7.84</c:v>
                </c:pt>
                <c:pt idx="1096">
                  <c:v>7.742</c:v>
                </c:pt>
                <c:pt idx="1097">
                  <c:v>7.7910000000000004</c:v>
                </c:pt>
                <c:pt idx="1098">
                  <c:v>7.9260000000000002</c:v>
                </c:pt>
                <c:pt idx="1099">
                  <c:v>8.0240000000000009</c:v>
                </c:pt>
                <c:pt idx="1100">
                  <c:v>7.9749999999999996</c:v>
                </c:pt>
                <c:pt idx="1101">
                  <c:v>7.7910000000000004</c:v>
                </c:pt>
                <c:pt idx="1102">
                  <c:v>7.718</c:v>
                </c:pt>
                <c:pt idx="1103">
                  <c:v>7.9009999999999998</c:v>
                </c:pt>
                <c:pt idx="1104">
                  <c:v>7.8519999999999985</c:v>
                </c:pt>
                <c:pt idx="1105">
                  <c:v>7.95</c:v>
                </c:pt>
                <c:pt idx="1106">
                  <c:v>7.9139999999999997</c:v>
                </c:pt>
                <c:pt idx="1107">
                  <c:v>7.9260000000000002</c:v>
                </c:pt>
                <c:pt idx="1108">
                  <c:v>7.73</c:v>
                </c:pt>
                <c:pt idx="1109">
                  <c:v>7.7050000000000001</c:v>
                </c:pt>
                <c:pt idx="1110">
                  <c:v>7.8769999999999998</c:v>
                </c:pt>
                <c:pt idx="1111">
                  <c:v>7.9870000000000001</c:v>
                </c:pt>
                <c:pt idx="1112">
                  <c:v>8.011000000000001</c:v>
                </c:pt>
                <c:pt idx="1113">
                  <c:v>7.9379999999999997</c:v>
                </c:pt>
                <c:pt idx="1114">
                  <c:v>7.8279999999999799</c:v>
                </c:pt>
                <c:pt idx="1115">
                  <c:v>7.681</c:v>
                </c:pt>
                <c:pt idx="1116">
                  <c:v>7.73</c:v>
                </c:pt>
                <c:pt idx="1117">
                  <c:v>7.8029999999999955</c:v>
                </c:pt>
                <c:pt idx="1118">
                  <c:v>7.8890000000000002</c:v>
                </c:pt>
                <c:pt idx="1119">
                  <c:v>7.9749999999999996</c:v>
                </c:pt>
                <c:pt idx="1120">
                  <c:v>7.9009999999999998</c:v>
                </c:pt>
                <c:pt idx="1121">
                  <c:v>7.84</c:v>
                </c:pt>
                <c:pt idx="1122">
                  <c:v>7.742</c:v>
                </c:pt>
                <c:pt idx="1123">
                  <c:v>7.6929999999999845</c:v>
                </c:pt>
                <c:pt idx="1124">
                  <c:v>7.742</c:v>
                </c:pt>
                <c:pt idx="1125">
                  <c:v>7.9630000000000001</c:v>
                </c:pt>
                <c:pt idx="1126">
                  <c:v>8.0240000000000009</c:v>
                </c:pt>
                <c:pt idx="1127">
                  <c:v>8.0850000000000026</c:v>
                </c:pt>
                <c:pt idx="1128">
                  <c:v>8.145999999999999</c:v>
                </c:pt>
                <c:pt idx="1129">
                  <c:v>8.0970000000000013</c:v>
                </c:pt>
                <c:pt idx="1130">
                  <c:v>8.0240000000000009</c:v>
                </c:pt>
                <c:pt idx="1131">
                  <c:v>7.9260000000000002</c:v>
                </c:pt>
                <c:pt idx="1132">
                  <c:v>7.8649999999999798</c:v>
                </c:pt>
                <c:pt idx="1133">
                  <c:v>7.8279999999999799</c:v>
                </c:pt>
                <c:pt idx="1134">
                  <c:v>7.8029999999999955</c:v>
                </c:pt>
                <c:pt idx="1135">
                  <c:v>7.84</c:v>
                </c:pt>
                <c:pt idx="1136">
                  <c:v>7.8519999999999985</c:v>
                </c:pt>
                <c:pt idx="1137">
                  <c:v>7.8890000000000002</c:v>
                </c:pt>
                <c:pt idx="1138">
                  <c:v>7.95</c:v>
                </c:pt>
                <c:pt idx="1139">
                  <c:v>7.9139999999999997</c:v>
                </c:pt>
                <c:pt idx="1140">
                  <c:v>7.9630000000000001</c:v>
                </c:pt>
                <c:pt idx="1141">
                  <c:v>7.9749999999999996</c:v>
                </c:pt>
                <c:pt idx="1142">
                  <c:v>7.9749999999999996</c:v>
                </c:pt>
                <c:pt idx="1143">
                  <c:v>7.9260000000000002</c:v>
                </c:pt>
                <c:pt idx="1144">
                  <c:v>7.9379999999999997</c:v>
                </c:pt>
                <c:pt idx="1145">
                  <c:v>7.8890000000000002</c:v>
                </c:pt>
                <c:pt idx="1146">
                  <c:v>7.8519999999999985</c:v>
                </c:pt>
                <c:pt idx="1147">
                  <c:v>7.8519999999999985</c:v>
                </c:pt>
                <c:pt idx="1148">
                  <c:v>7.9139999999999997</c:v>
                </c:pt>
                <c:pt idx="1149">
                  <c:v>7.8890000000000002</c:v>
                </c:pt>
                <c:pt idx="1150">
                  <c:v>7.8519999999999985</c:v>
                </c:pt>
                <c:pt idx="1151">
                  <c:v>7.8279999999999799</c:v>
                </c:pt>
                <c:pt idx="1152">
                  <c:v>7.8029999999999955</c:v>
                </c:pt>
                <c:pt idx="1153">
                  <c:v>7.8159999999999945</c:v>
                </c:pt>
                <c:pt idx="1154">
                  <c:v>7.7789999999999999</c:v>
                </c:pt>
                <c:pt idx="1155">
                  <c:v>7.766</c:v>
                </c:pt>
                <c:pt idx="1156">
                  <c:v>7.766</c:v>
                </c:pt>
                <c:pt idx="1157">
                  <c:v>7.742</c:v>
                </c:pt>
                <c:pt idx="1158">
                  <c:v>7.7539999999999996</c:v>
                </c:pt>
                <c:pt idx="1159">
                  <c:v>7.7539999999999996</c:v>
                </c:pt>
                <c:pt idx="1160">
                  <c:v>7.766</c:v>
                </c:pt>
                <c:pt idx="1161">
                  <c:v>7.8769999999999998</c:v>
                </c:pt>
                <c:pt idx="1162">
                  <c:v>7.8890000000000002</c:v>
                </c:pt>
                <c:pt idx="1163">
                  <c:v>7.9379999999999997</c:v>
                </c:pt>
                <c:pt idx="1164">
                  <c:v>7.9260000000000002</c:v>
                </c:pt>
                <c:pt idx="1165">
                  <c:v>7.95</c:v>
                </c:pt>
                <c:pt idx="1166">
                  <c:v>7.8890000000000002</c:v>
                </c:pt>
                <c:pt idx="1167">
                  <c:v>7.8279999999999799</c:v>
                </c:pt>
                <c:pt idx="1168">
                  <c:v>7.6689999999999845</c:v>
                </c:pt>
                <c:pt idx="1169">
                  <c:v>7.6559999999999855</c:v>
                </c:pt>
                <c:pt idx="1170">
                  <c:v>7.7050000000000001</c:v>
                </c:pt>
                <c:pt idx="1171">
                  <c:v>7.8769999999999998</c:v>
                </c:pt>
                <c:pt idx="1172">
                  <c:v>7.8159999999999945</c:v>
                </c:pt>
                <c:pt idx="1173">
                  <c:v>7.8649999999999798</c:v>
                </c:pt>
                <c:pt idx="1174">
                  <c:v>7.9139999999999997</c:v>
                </c:pt>
                <c:pt idx="1175">
                  <c:v>7.9630000000000001</c:v>
                </c:pt>
                <c:pt idx="1176">
                  <c:v>8.1339999999999986</c:v>
                </c:pt>
                <c:pt idx="1177">
                  <c:v>8.011000000000001</c:v>
                </c:pt>
                <c:pt idx="1178">
                  <c:v>7.7789999999999999</c:v>
                </c:pt>
                <c:pt idx="1179">
                  <c:v>7.5579999999999945</c:v>
                </c:pt>
                <c:pt idx="1180">
                  <c:v>7.5949999999999855</c:v>
                </c:pt>
                <c:pt idx="1181">
                  <c:v>7.6929999999999845</c:v>
                </c:pt>
                <c:pt idx="1182">
                  <c:v>7.9630000000000001</c:v>
                </c:pt>
                <c:pt idx="1183">
                  <c:v>7.7789999999999999</c:v>
                </c:pt>
                <c:pt idx="1184">
                  <c:v>7.6199999999999966</c:v>
                </c:pt>
                <c:pt idx="1185">
                  <c:v>8.0479999999999983</c:v>
                </c:pt>
                <c:pt idx="1186">
                  <c:v>8.0730000000000004</c:v>
                </c:pt>
                <c:pt idx="1187">
                  <c:v>7.7910000000000004</c:v>
                </c:pt>
                <c:pt idx="1188">
                  <c:v>8.1339999999999986</c:v>
                </c:pt>
                <c:pt idx="1189">
                  <c:v>8.1710000000000012</c:v>
                </c:pt>
                <c:pt idx="1190">
                  <c:v>8.1590000000000007</c:v>
                </c:pt>
                <c:pt idx="1191">
                  <c:v>8.0850000000000026</c:v>
                </c:pt>
                <c:pt idx="1192">
                  <c:v>8.0970000000000013</c:v>
                </c:pt>
                <c:pt idx="1193">
                  <c:v>8.011000000000001</c:v>
                </c:pt>
                <c:pt idx="1194">
                  <c:v>7.8159999999999945</c:v>
                </c:pt>
                <c:pt idx="1195">
                  <c:v>8.0970000000000013</c:v>
                </c:pt>
                <c:pt idx="1196">
                  <c:v>8.2690000000000001</c:v>
                </c:pt>
                <c:pt idx="1197">
                  <c:v>8.1590000000000007</c:v>
                </c:pt>
                <c:pt idx="1198">
                  <c:v>7.8890000000000002</c:v>
                </c:pt>
                <c:pt idx="1199">
                  <c:v>8.206999999999999</c:v>
                </c:pt>
                <c:pt idx="1200">
                  <c:v>8.4030000000000005</c:v>
                </c:pt>
                <c:pt idx="1201">
                  <c:v>8.2319999999999993</c:v>
                </c:pt>
                <c:pt idx="1202">
                  <c:v>8.0970000000000013</c:v>
                </c:pt>
                <c:pt idx="1203">
                  <c:v>8.11</c:v>
                </c:pt>
                <c:pt idx="1204">
                  <c:v>8.06</c:v>
                </c:pt>
                <c:pt idx="1205">
                  <c:v>7.8649999999999798</c:v>
                </c:pt>
                <c:pt idx="1206">
                  <c:v>7.8769999999999998</c:v>
                </c:pt>
                <c:pt idx="1207">
                  <c:v>8.0240000000000009</c:v>
                </c:pt>
                <c:pt idx="1208">
                  <c:v>8.0730000000000004</c:v>
                </c:pt>
                <c:pt idx="1209">
                  <c:v>7.8279999999999799</c:v>
                </c:pt>
                <c:pt idx="1210">
                  <c:v>7.8279999999999799</c:v>
                </c:pt>
                <c:pt idx="1211">
                  <c:v>8.06</c:v>
                </c:pt>
                <c:pt idx="1212">
                  <c:v>7.9989999999999997</c:v>
                </c:pt>
                <c:pt idx="1213">
                  <c:v>7.8519999999999985</c:v>
                </c:pt>
                <c:pt idx="1214">
                  <c:v>7.84</c:v>
                </c:pt>
                <c:pt idx="1215">
                  <c:v>8.0479999999999983</c:v>
                </c:pt>
                <c:pt idx="1216">
                  <c:v>8.2319999999999993</c:v>
                </c:pt>
                <c:pt idx="1217">
                  <c:v>7.9749999999999996</c:v>
                </c:pt>
                <c:pt idx="1218">
                  <c:v>8.0970000000000013</c:v>
                </c:pt>
                <c:pt idx="1219">
                  <c:v>8.2319999999999993</c:v>
                </c:pt>
                <c:pt idx="1220">
                  <c:v>7.9260000000000002</c:v>
                </c:pt>
                <c:pt idx="1221">
                  <c:v>7.8519999999999985</c:v>
                </c:pt>
                <c:pt idx="1222">
                  <c:v>8.011000000000001</c:v>
                </c:pt>
                <c:pt idx="1223">
                  <c:v>7.6689999999999845</c:v>
                </c:pt>
                <c:pt idx="1224">
                  <c:v>7.8279999999999799</c:v>
                </c:pt>
                <c:pt idx="1225">
                  <c:v>8.293000000000001</c:v>
                </c:pt>
                <c:pt idx="1226">
                  <c:v>8.4160000000000004</c:v>
                </c:pt>
                <c:pt idx="1227">
                  <c:v>8.1590000000000007</c:v>
                </c:pt>
                <c:pt idx="1228">
                  <c:v>7.95</c:v>
                </c:pt>
                <c:pt idx="1229">
                  <c:v>8.0240000000000009</c:v>
                </c:pt>
                <c:pt idx="1230">
                  <c:v>8.0240000000000009</c:v>
                </c:pt>
                <c:pt idx="1231">
                  <c:v>7.8279999999999799</c:v>
                </c:pt>
                <c:pt idx="1232">
                  <c:v>7.7789999999999999</c:v>
                </c:pt>
                <c:pt idx="1233">
                  <c:v>8.0360000000000014</c:v>
                </c:pt>
                <c:pt idx="1234">
                  <c:v>7.9009999999999998</c:v>
                </c:pt>
                <c:pt idx="1235">
                  <c:v>7.84</c:v>
                </c:pt>
                <c:pt idx="1236">
                  <c:v>8.206999999999999</c:v>
                </c:pt>
                <c:pt idx="1237">
                  <c:v>8.4030000000000005</c:v>
                </c:pt>
                <c:pt idx="1238">
                  <c:v>8.293000000000001</c:v>
                </c:pt>
                <c:pt idx="1239">
                  <c:v>8.11</c:v>
                </c:pt>
                <c:pt idx="1240">
                  <c:v>8.2199999999999989</c:v>
                </c:pt>
                <c:pt idx="1241">
                  <c:v>8.2570000000000014</c:v>
                </c:pt>
                <c:pt idx="1242">
                  <c:v>7.9139999999999997</c:v>
                </c:pt>
                <c:pt idx="1243">
                  <c:v>7.95</c:v>
                </c:pt>
                <c:pt idx="1244">
                  <c:v>7.8890000000000002</c:v>
                </c:pt>
                <c:pt idx="1245">
                  <c:v>8.0970000000000013</c:v>
                </c:pt>
                <c:pt idx="1246">
                  <c:v>7.9009999999999998</c:v>
                </c:pt>
                <c:pt idx="1247">
                  <c:v>7.7910000000000004</c:v>
                </c:pt>
                <c:pt idx="1248">
                  <c:v>7.9379999999999997</c:v>
                </c:pt>
                <c:pt idx="1249">
                  <c:v>8.0730000000000004</c:v>
                </c:pt>
                <c:pt idx="1250">
                  <c:v>7.7789999999999999</c:v>
                </c:pt>
                <c:pt idx="1251">
                  <c:v>7.718</c:v>
                </c:pt>
                <c:pt idx="1252">
                  <c:v>7.95</c:v>
                </c:pt>
                <c:pt idx="1253">
                  <c:v>8.1220000000000017</c:v>
                </c:pt>
                <c:pt idx="1254">
                  <c:v>7.7910000000000004</c:v>
                </c:pt>
                <c:pt idx="1255">
                  <c:v>7.7910000000000004</c:v>
                </c:pt>
                <c:pt idx="1256">
                  <c:v>8.1220000000000017</c:v>
                </c:pt>
                <c:pt idx="1257">
                  <c:v>8.0850000000000026</c:v>
                </c:pt>
                <c:pt idx="1258">
                  <c:v>7.8159999999999945</c:v>
                </c:pt>
                <c:pt idx="1259">
                  <c:v>7.8519999999999985</c:v>
                </c:pt>
                <c:pt idx="1260">
                  <c:v>8.0240000000000009</c:v>
                </c:pt>
                <c:pt idx="1261">
                  <c:v>7.9009999999999998</c:v>
                </c:pt>
                <c:pt idx="1262">
                  <c:v>7.9260000000000002</c:v>
                </c:pt>
                <c:pt idx="1263">
                  <c:v>7.8649999999999798</c:v>
                </c:pt>
                <c:pt idx="1264">
                  <c:v>7.9630000000000001</c:v>
                </c:pt>
                <c:pt idx="1265">
                  <c:v>0</c:v>
                </c:pt>
                <c:pt idx="1266">
                  <c:v>0</c:v>
                </c:pt>
                <c:pt idx="1267">
                  <c:v>0</c:v>
                </c:pt>
                <c:pt idx="1268">
                  <c:v>0</c:v>
                </c:pt>
                <c:pt idx="1269">
                  <c:v>0</c:v>
                </c:pt>
                <c:pt idx="1270">
                  <c:v>0</c:v>
                </c:pt>
                <c:pt idx="1271">
                  <c:v>0</c:v>
                </c:pt>
                <c:pt idx="1272">
                  <c:v>0</c:v>
                </c:pt>
                <c:pt idx="1273">
                  <c:v>0</c:v>
                </c:pt>
                <c:pt idx="1274">
                  <c:v>0</c:v>
                </c:pt>
                <c:pt idx="1275">
                  <c:v>1.2000000000000009E-2</c:v>
                </c:pt>
                <c:pt idx="1276">
                  <c:v>0</c:v>
                </c:pt>
                <c:pt idx="1277">
                  <c:v>0</c:v>
                </c:pt>
                <c:pt idx="1278">
                  <c:v>0</c:v>
                </c:pt>
                <c:pt idx="1279">
                  <c:v>0</c:v>
                </c:pt>
                <c:pt idx="1280">
                  <c:v>0</c:v>
                </c:pt>
                <c:pt idx="1281">
                  <c:v>1.2000000000000009E-2</c:v>
                </c:pt>
                <c:pt idx="1282">
                  <c:v>0</c:v>
                </c:pt>
                <c:pt idx="1283">
                  <c:v>0</c:v>
                </c:pt>
                <c:pt idx="1284">
                  <c:v>0</c:v>
                </c:pt>
                <c:pt idx="1285">
                  <c:v>0</c:v>
                </c:pt>
                <c:pt idx="1286">
                  <c:v>1.2000000000000009E-2</c:v>
                </c:pt>
                <c:pt idx="1287">
                  <c:v>0</c:v>
                </c:pt>
                <c:pt idx="1288">
                  <c:v>0</c:v>
                </c:pt>
                <c:pt idx="1289">
                  <c:v>0</c:v>
                </c:pt>
                <c:pt idx="1290">
                  <c:v>0</c:v>
                </c:pt>
                <c:pt idx="1291">
                  <c:v>0</c:v>
                </c:pt>
                <c:pt idx="1292">
                  <c:v>1.2000000000000009E-2</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1.2000000000000009E-2</c:v>
                </c:pt>
                <c:pt idx="1310">
                  <c:v>1.2000000000000009E-2</c:v>
                </c:pt>
                <c:pt idx="1311">
                  <c:v>0</c:v>
                </c:pt>
                <c:pt idx="1312">
                  <c:v>0</c:v>
                </c:pt>
                <c:pt idx="1313">
                  <c:v>0</c:v>
                </c:pt>
                <c:pt idx="1314">
                  <c:v>1.2000000000000009E-2</c:v>
                </c:pt>
                <c:pt idx="1315">
                  <c:v>1.2000000000000009E-2</c:v>
                </c:pt>
                <c:pt idx="1316">
                  <c:v>0</c:v>
                </c:pt>
                <c:pt idx="1317">
                  <c:v>0</c:v>
                </c:pt>
                <c:pt idx="1318">
                  <c:v>0</c:v>
                </c:pt>
                <c:pt idx="1319">
                  <c:v>0</c:v>
                </c:pt>
                <c:pt idx="1320">
                  <c:v>0</c:v>
                </c:pt>
                <c:pt idx="1321">
                  <c:v>0</c:v>
                </c:pt>
                <c:pt idx="1322">
                  <c:v>1.2000000000000009E-2</c:v>
                </c:pt>
                <c:pt idx="1323">
                  <c:v>0</c:v>
                </c:pt>
                <c:pt idx="1324">
                  <c:v>0</c:v>
                </c:pt>
                <c:pt idx="1325">
                  <c:v>0</c:v>
                </c:pt>
                <c:pt idx="1326">
                  <c:v>0</c:v>
                </c:pt>
                <c:pt idx="1327">
                  <c:v>0</c:v>
                </c:pt>
                <c:pt idx="1328">
                  <c:v>1.2000000000000009E-2</c:v>
                </c:pt>
                <c:pt idx="1329">
                  <c:v>0</c:v>
                </c:pt>
                <c:pt idx="1330">
                  <c:v>1.2000000000000009E-2</c:v>
                </c:pt>
                <c:pt idx="1331">
                  <c:v>0</c:v>
                </c:pt>
                <c:pt idx="1332">
                  <c:v>0</c:v>
                </c:pt>
                <c:pt idx="1333">
                  <c:v>1.2000000000000009E-2</c:v>
                </c:pt>
                <c:pt idx="1334">
                  <c:v>1.2000000000000009E-2</c:v>
                </c:pt>
                <c:pt idx="1335">
                  <c:v>1.2000000000000009E-2</c:v>
                </c:pt>
                <c:pt idx="1336">
                  <c:v>0</c:v>
                </c:pt>
                <c:pt idx="1337">
                  <c:v>1.2000000000000009E-2</c:v>
                </c:pt>
                <c:pt idx="1338">
                  <c:v>0</c:v>
                </c:pt>
                <c:pt idx="1339">
                  <c:v>0</c:v>
                </c:pt>
                <c:pt idx="1340">
                  <c:v>0</c:v>
                </c:pt>
                <c:pt idx="1341">
                  <c:v>0</c:v>
                </c:pt>
                <c:pt idx="1342">
                  <c:v>0</c:v>
                </c:pt>
                <c:pt idx="1343">
                  <c:v>0</c:v>
                </c:pt>
                <c:pt idx="1344">
                  <c:v>0</c:v>
                </c:pt>
                <c:pt idx="1345">
                  <c:v>0</c:v>
                </c:pt>
                <c:pt idx="1346">
                  <c:v>0</c:v>
                </c:pt>
                <c:pt idx="1347">
                  <c:v>0</c:v>
                </c:pt>
                <c:pt idx="1348">
                  <c:v>1.2000000000000009E-2</c:v>
                </c:pt>
                <c:pt idx="1349">
                  <c:v>0</c:v>
                </c:pt>
                <c:pt idx="1350">
                  <c:v>1.2000000000000009E-2</c:v>
                </c:pt>
                <c:pt idx="1351">
                  <c:v>1.2000000000000009E-2</c:v>
                </c:pt>
                <c:pt idx="1352">
                  <c:v>0</c:v>
                </c:pt>
                <c:pt idx="1353">
                  <c:v>1.2000000000000009E-2</c:v>
                </c:pt>
                <c:pt idx="1354">
                  <c:v>1.2000000000000009E-2</c:v>
                </c:pt>
                <c:pt idx="1355">
                  <c:v>0</c:v>
                </c:pt>
                <c:pt idx="1356">
                  <c:v>1.2000000000000009E-2</c:v>
                </c:pt>
                <c:pt idx="1357">
                  <c:v>0</c:v>
                </c:pt>
                <c:pt idx="1358">
                  <c:v>0</c:v>
                </c:pt>
                <c:pt idx="1359">
                  <c:v>1.2000000000000009E-2</c:v>
                </c:pt>
                <c:pt idx="1360">
                  <c:v>0</c:v>
                </c:pt>
                <c:pt idx="1361">
                  <c:v>0</c:v>
                </c:pt>
                <c:pt idx="1362">
                  <c:v>1.2000000000000009E-2</c:v>
                </c:pt>
                <c:pt idx="1363">
                  <c:v>0</c:v>
                </c:pt>
                <c:pt idx="1364">
                  <c:v>1.2000000000000009E-2</c:v>
                </c:pt>
                <c:pt idx="1365">
                  <c:v>0</c:v>
                </c:pt>
                <c:pt idx="1366">
                  <c:v>0</c:v>
                </c:pt>
                <c:pt idx="1367">
                  <c:v>0</c:v>
                </c:pt>
                <c:pt idx="1368">
                  <c:v>0</c:v>
                </c:pt>
                <c:pt idx="1369">
                  <c:v>1.2000000000000009E-2</c:v>
                </c:pt>
                <c:pt idx="1370">
                  <c:v>0</c:v>
                </c:pt>
                <c:pt idx="1371">
                  <c:v>0</c:v>
                </c:pt>
                <c:pt idx="1372">
                  <c:v>1.2000000000000009E-2</c:v>
                </c:pt>
                <c:pt idx="1373">
                  <c:v>0</c:v>
                </c:pt>
                <c:pt idx="1374">
                  <c:v>0</c:v>
                </c:pt>
                <c:pt idx="1375">
                  <c:v>0</c:v>
                </c:pt>
                <c:pt idx="1376">
                  <c:v>1.2000000000000009E-2</c:v>
                </c:pt>
                <c:pt idx="1377">
                  <c:v>1.2000000000000009E-2</c:v>
                </c:pt>
                <c:pt idx="1378">
                  <c:v>0</c:v>
                </c:pt>
                <c:pt idx="1379">
                  <c:v>0</c:v>
                </c:pt>
                <c:pt idx="1380">
                  <c:v>0</c:v>
                </c:pt>
                <c:pt idx="1381">
                  <c:v>1.2000000000000009E-2</c:v>
                </c:pt>
                <c:pt idx="1382">
                  <c:v>0</c:v>
                </c:pt>
                <c:pt idx="1383">
                  <c:v>1.2000000000000009E-2</c:v>
                </c:pt>
                <c:pt idx="1384">
                  <c:v>0</c:v>
                </c:pt>
                <c:pt idx="1385">
                  <c:v>1.2000000000000009E-2</c:v>
                </c:pt>
                <c:pt idx="1386">
                  <c:v>0</c:v>
                </c:pt>
                <c:pt idx="1387">
                  <c:v>0</c:v>
                </c:pt>
                <c:pt idx="1388">
                  <c:v>1.2000000000000009E-2</c:v>
                </c:pt>
                <c:pt idx="1389">
                  <c:v>0</c:v>
                </c:pt>
                <c:pt idx="1390">
                  <c:v>1.2000000000000009E-2</c:v>
                </c:pt>
                <c:pt idx="1391">
                  <c:v>1.2000000000000009E-2</c:v>
                </c:pt>
                <c:pt idx="1392">
                  <c:v>1.2000000000000009E-2</c:v>
                </c:pt>
                <c:pt idx="1393">
                  <c:v>0</c:v>
                </c:pt>
                <c:pt idx="1394">
                  <c:v>1.2000000000000009E-2</c:v>
                </c:pt>
                <c:pt idx="1395">
                  <c:v>0</c:v>
                </c:pt>
                <c:pt idx="1396">
                  <c:v>0</c:v>
                </c:pt>
                <c:pt idx="1397">
                  <c:v>0</c:v>
                </c:pt>
                <c:pt idx="1398">
                  <c:v>1.2000000000000009E-2</c:v>
                </c:pt>
                <c:pt idx="1399">
                  <c:v>0</c:v>
                </c:pt>
                <c:pt idx="1400">
                  <c:v>0</c:v>
                </c:pt>
                <c:pt idx="1401">
                  <c:v>0</c:v>
                </c:pt>
                <c:pt idx="1402">
                  <c:v>0</c:v>
                </c:pt>
                <c:pt idx="1403">
                  <c:v>1.2000000000000009E-2</c:v>
                </c:pt>
                <c:pt idx="1404">
                  <c:v>1.2000000000000009E-2</c:v>
                </c:pt>
                <c:pt idx="1405">
                  <c:v>1.2000000000000009E-2</c:v>
                </c:pt>
                <c:pt idx="1406">
                  <c:v>0</c:v>
                </c:pt>
                <c:pt idx="1407">
                  <c:v>0</c:v>
                </c:pt>
                <c:pt idx="1408">
                  <c:v>1.2000000000000009E-2</c:v>
                </c:pt>
                <c:pt idx="1409">
                  <c:v>1.2000000000000009E-2</c:v>
                </c:pt>
                <c:pt idx="1410">
                  <c:v>0</c:v>
                </c:pt>
                <c:pt idx="1411">
                  <c:v>1.2000000000000009E-2</c:v>
                </c:pt>
                <c:pt idx="1412">
                  <c:v>1.2000000000000009E-2</c:v>
                </c:pt>
                <c:pt idx="1413">
                  <c:v>0</c:v>
                </c:pt>
                <c:pt idx="1414">
                  <c:v>1.2000000000000009E-2</c:v>
                </c:pt>
                <c:pt idx="1415">
                  <c:v>1.2000000000000009E-2</c:v>
                </c:pt>
                <c:pt idx="1416">
                  <c:v>1.2000000000000009E-2</c:v>
                </c:pt>
                <c:pt idx="1417">
                  <c:v>0</c:v>
                </c:pt>
                <c:pt idx="1418">
                  <c:v>1.2000000000000009E-2</c:v>
                </c:pt>
                <c:pt idx="1419">
                  <c:v>0</c:v>
                </c:pt>
                <c:pt idx="1420">
                  <c:v>0</c:v>
                </c:pt>
                <c:pt idx="1421">
                  <c:v>1.2000000000000009E-2</c:v>
                </c:pt>
                <c:pt idx="1422">
                  <c:v>0</c:v>
                </c:pt>
                <c:pt idx="1423">
                  <c:v>1.2000000000000009E-2</c:v>
                </c:pt>
                <c:pt idx="1424">
                  <c:v>1.2000000000000009E-2</c:v>
                </c:pt>
                <c:pt idx="1425">
                  <c:v>1.2000000000000009E-2</c:v>
                </c:pt>
                <c:pt idx="1426">
                  <c:v>1.2000000000000009E-2</c:v>
                </c:pt>
                <c:pt idx="1427">
                  <c:v>0</c:v>
                </c:pt>
                <c:pt idx="1428">
                  <c:v>0</c:v>
                </c:pt>
                <c:pt idx="1429">
                  <c:v>0</c:v>
                </c:pt>
                <c:pt idx="1430">
                  <c:v>0</c:v>
                </c:pt>
                <c:pt idx="1431">
                  <c:v>0</c:v>
                </c:pt>
                <c:pt idx="1432">
                  <c:v>0</c:v>
                </c:pt>
                <c:pt idx="1433">
                  <c:v>0</c:v>
                </c:pt>
                <c:pt idx="1434">
                  <c:v>0</c:v>
                </c:pt>
                <c:pt idx="1435">
                  <c:v>0</c:v>
                </c:pt>
                <c:pt idx="1436">
                  <c:v>1.2000000000000009E-2</c:v>
                </c:pt>
                <c:pt idx="1437">
                  <c:v>1.2000000000000009E-2</c:v>
                </c:pt>
                <c:pt idx="1438">
                  <c:v>0</c:v>
                </c:pt>
                <c:pt idx="1439">
                  <c:v>1.2000000000000009E-2</c:v>
                </c:pt>
                <c:pt idx="1440">
                  <c:v>0</c:v>
                </c:pt>
                <c:pt idx="1441">
                  <c:v>0</c:v>
                </c:pt>
                <c:pt idx="1442">
                  <c:v>0</c:v>
                </c:pt>
                <c:pt idx="1443">
                  <c:v>0</c:v>
                </c:pt>
                <c:pt idx="1444">
                  <c:v>0</c:v>
                </c:pt>
                <c:pt idx="1445">
                  <c:v>7.9139999999999997</c:v>
                </c:pt>
                <c:pt idx="1446">
                  <c:v>7.8649999999999798</c:v>
                </c:pt>
                <c:pt idx="1447">
                  <c:v>7.7789999999999999</c:v>
                </c:pt>
                <c:pt idx="1448">
                  <c:v>7.95</c:v>
                </c:pt>
                <c:pt idx="1449">
                  <c:v>7.9989999999999997</c:v>
                </c:pt>
                <c:pt idx="1450">
                  <c:v>7.84</c:v>
                </c:pt>
                <c:pt idx="1451">
                  <c:v>7.6929999999999845</c:v>
                </c:pt>
                <c:pt idx="1452">
                  <c:v>7.84</c:v>
                </c:pt>
                <c:pt idx="1453">
                  <c:v>8.0850000000000026</c:v>
                </c:pt>
                <c:pt idx="1454">
                  <c:v>7.8519999999999985</c:v>
                </c:pt>
                <c:pt idx="1455">
                  <c:v>7.95</c:v>
                </c:pt>
                <c:pt idx="1456">
                  <c:v>7.9379999999999997</c:v>
                </c:pt>
                <c:pt idx="1457">
                  <c:v>8.0850000000000026</c:v>
                </c:pt>
                <c:pt idx="1458">
                  <c:v>8.1590000000000007</c:v>
                </c:pt>
                <c:pt idx="1459">
                  <c:v>7.9989999999999997</c:v>
                </c:pt>
                <c:pt idx="1460">
                  <c:v>7.9989999999999997</c:v>
                </c:pt>
                <c:pt idx="1461">
                  <c:v>8.2439999999999998</c:v>
                </c:pt>
                <c:pt idx="1462">
                  <c:v>8.1339999999999986</c:v>
                </c:pt>
                <c:pt idx="1463">
                  <c:v>7.9749999999999996</c:v>
                </c:pt>
                <c:pt idx="1464">
                  <c:v>7.8890000000000002</c:v>
                </c:pt>
                <c:pt idx="1465">
                  <c:v>7.9870000000000001</c:v>
                </c:pt>
                <c:pt idx="1466">
                  <c:v>8.145999999999999</c:v>
                </c:pt>
                <c:pt idx="1467">
                  <c:v>8.0850000000000026</c:v>
                </c:pt>
                <c:pt idx="1468">
                  <c:v>7.9260000000000002</c:v>
                </c:pt>
                <c:pt idx="1469">
                  <c:v>7.8769999999999998</c:v>
                </c:pt>
                <c:pt idx="1470">
                  <c:v>8.011000000000001</c:v>
                </c:pt>
                <c:pt idx="1471">
                  <c:v>8.1590000000000007</c:v>
                </c:pt>
                <c:pt idx="1472">
                  <c:v>8.0730000000000004</c:v>
                </c:pt>
                <c:pt idx="1473">
                  <c:v>7.8769999999999998</c:v>
                </c:pt>
                <c:pt idx="1474">
                  <c:v>7.9009999999999998</c:v>
                </c:pt>
                <c:pt idx="1475">
                  <c:v>8.0360000000000014</c:v>
                </c:pt>
                <c:pt idx="1476">
                  <c:v>8.1710000000000012</c:v>
                </c:pt>
                <c:pt idx="1477">
                  <c:v>8.0970000000000013</c:v>
                </c:pt>
                <c:pt idx="1478">
                  <c:v>7.9379999999999997</c:v>
                </c:pt>
                <c:pt idx="1479">
                  <c:v>7.9139999999999997</c:v>
                </c:pt>
                <c:pt idx="1480">
                  <c:v>8.0730000000000004</c:v>
                </c:pt>
                <c:pt idx="1481">
                  <c:v>8.1830000000000016</c:v>
                </c:pt>
                <c:pt idx="1482">
                  <c:v>8.0240000000000009</c:v>
                </c:pt>
                <c:pt idx="1483">
                  <c:v>7.8769999999999998</c:v>
                </c:pt>
                <c:pt idx="1484">
                  <c:v>7.95</c:v>
                </c:pt>
                <c:pt idx="1485">
                  <c:v>8.1339999999999986</c:v>
                </c:pt>
                <c:pt idx="1486">
                  <c:v>8.1339999999999986</c:v>
                </c:pt>
                <c:pt idx="1487">
                  <c:v>7.95</c:v>
                </c:pt>
                <c:pt idx="1488">
                  <c:v>7.8649999999999798</c:v>
                </c:pt>
                <c:pt idx="1489">
                  <c:v>7.9989999999999997</c:v>
                </c:pt>
                <c:pt idx="1490">
                  <c:v>8.1950000000000003</c:v>
                </c:pt>
                <c:pt idx="1491">
                  <c:v>8.1339999999999986</c:v>
                </c:pt>
                <c:pt idx="1492">
                  <c:v>7.95</c:v>
                </c:pt>
                <c:pt idx="1493">
                  <c:v>7.9260000000000002</c:v>
                </c:pt>
                <c:pt idx="1494">
                  <c:v>8.0850000000000026</c:v>
                </c:pt>
                <c:pt idx="1495">
                  <c:v>8.206999999999999</c:v>
                </c:pt>
                <c:pt idx="1496">
                  <c:v>8.0850000000000026</c:v>
                </c:pt>
                <c:pt idx="1497">
                  <c:v>7.9009999999999998</c:v>
                </c:pt>
                <c:pt idx="1498">
                  <c:v>7.9379999999999997</c:v>
                </c:pt>
                <c:pt idx="1499">
                  <c:v>8.0850000000000026</c:v>
                </c:pt>
                <c:pt idx="1500">
                  <c:v>8.206999999999999</c:v>
                </c:pt>
                <c:pt idx="1501">
                  <c:v>8.0970000000000013</c:v>
                </c:pt>
                <c:pt idx="1502">
                  <c:v>7.9379999999999997</c:v>
                </c:pt>
                <c:pt idx="1503">
                  <c:v>7.9379999999999997</c:v>
                </c:pt>
                <c:pt idx="1504">
                  <c:v>8.0730000000000004</c:v>
                </c:pt>
                <c:pt idx="1505">
                  <c:v>8.1950000000000003</c:v>
                </c:pt>
                <c:pt idx="1506">
                  <c:v>8.145999999999999</c:v>
                </c:pt>
                <c:pt idx="1507">
                  <c:v>8.0240000000000009</c:v>
                </c:pt>
                <c:pt idx="1508">
                  <c:v>7.9139999999999997</c:v>
                </c:pt>
                <c:pt idx="1509">
                  <c:v>7.9379999999999997</c:v>
                </c:pt>
                <c:pt idx="1510">
                  <c:v>8.0730000000000004</c:v>
                </c:pt>
                <c:pt idx="1511">
                  <c:v>8.206999999999999</c:v>
                </c:pt>
                <c:pt idx="1512">
                  <c:v>8.1830000000000016</c:v>
                </c:pt>
                <c:pt idx="1513">
                  <c:v>8.06</c:v>
                </c:pt>
                <c:pt idx="1514">
                  <c:v>7.9260000000000002</c:v>
                </c:pt>
                <c:pt idx="1515">
                  <c:v>7.9139999999999997</c:v>
                </c:pt>
                <c:pt idx="1516">
                  <c:v>8.0240000000000009</c:v>
                </c:pt>
                <c:pt idx="1517">
                  <c:v>8.145999999999999</c:v>
                </c:pt>
                <c:pt idx="1518">
                  <c:v>8.1950000000000003</c:v>
                </c:pt>
                <c:pt idx="1519">
                  <c:v>8.0970000000000013</c:v>
                </c:pt>
                <c:pt idx="1520">
                  <c:v>7.9379999999999997</c:v>
                </c:pt>
                <c:pt idx="1521">
                  <c:v>7.9009999999999998</c:v>
                </c:pt>
                <c:pt idx="1522">
                  <c:v>7.9749999999999996</c:v>
                </c:pt>
                <c:pt idx="1523">
                  <c:v>8.145999999999999</c:v>
                </c:pt>
                <c:pt idx="1524">
                  <c:v>8.1590000000000007</c:v>
                </c:pt>
                <c:pt idx="1525">
                  <c:v>8.06</c:v>
                </c:pt>
                <c:pt idx="1526">
                  <c:v>7.9139999999999997</c:v>
                </c:pt>
                <c:pt idx="1527">
                  <c:v>7.8649999999999798</c:v>
                </c:pt>
                <c:pt idx="1528">
                  <c:v>7.9989999999999997</c:v>
                </c:pt>
                <c:pt idx="1529">
                  <c:v>8.1220000000000017</c:v>
                </c:pt>
                <c:pt idx="1530">
                  <c:v>8.1590000000000007</c:v>
                </c:pt>
                <c:pt idx="1531">
                  <c:v>8.0360000000000014</c:v>
                </c:pt>
                <c:pt idx="1532">
                  <c:v>7.9009999999999998</c:v>
                </c:pt>
                <c:pt idx="1533">
                  <c:v>7.8519999999999985</c:v>
                </c:pt>
                <c:pt idx="1534">
                  <c:v>7.8769999999999998</c:v>
                </c:pt>
                <c:pt idx="1535">
                  <c:v>8.0479999999999983</c:v>
                </c:pt>
                <c:pt idx="1536">
                  <c:v>8.11</c:v>
                </c:pt>
                <c:pt idx="1537">
                  <c:v>8.145999999999999</c:v>
                </c:pt>
                <c:pt idx="1538">
                  <c:v>8.0850000000000026</c:v>
                </c:pt>
                <c:pt idx="1539">
                  <c:v>8.0479999999999983</c:v>
                </c:pt>
                <c:pt idx="1540">
                  <c:v>7.9630000000000001</c:v>
                </c:pt>
                <c:pt idx="1541">
                  <c:v>7.9009999999999998</c:v>
                </c:pt>
                <c:pt idx="1542">
                  <c:v>7.8519999999999985</c:v>
                </c:pt>
                <c:pt idx="1543">
                  <c:v>7.84</c:v>
                </c:pt>
                <c:pt idx="1544">
                  <c:v>7.8890000000000002</c:v>
                </c:pt>
                <c:pt idx="1545">
                  <c:v>7.9630000000000001</c:v>
                </c:pt>
                <c:pt idx="1546">
                  <c:v>8.0730000000000004</c:v>
                </c:pt>
                <c:pt idx="1547">
                  <c:v>8.1220000000000017</c:v>
                </c:pt>
                <c:pt idx="1548">
                  <c:v>8.06</c:v>
                </c:pt>
                <c:pt idx="1549">
                  <c:v>7.9260000000000002</c:v>
                </c:pt>
                <c:pt idx="1550">
                  <c:v>7.84</c:v>
                </c:pt>
                <c:pt idx="1551">
                  <c:v>7.8159999999999945</c:v>
                </c:pt>
                <c:pt idx="1552">
                  <c:v>7.8769999999999998</c:v>
                </c:pt>
                <c:pt idx="1553">
                  <c:v>7.9749999999999996</c:v>
                </c:pt>
                <c:pt idx="1554">
                  <c:v>8.0730000000000004</c:v>
                </c:pt>
                <c:pt idx="1555">
                  <c:v>8.0970000000000013</c:v>
                </c:pt>
                <c:pt idx="1556">
                  <c:v>8.0850000000000026</c:v>
                </c:pt>
                <c:pt idx="1557">
                  <c:v>8.0479999999999983</c:v>
                </c:pt>
                <c:pt idx="1558">
                  <c:v>8.0360000000000014</c:v>
                </c:pt>
                <c:pt idx="1559">
                  <c:v>8.0970000000000013</c:v>
                </c:pt>
                <c:pt idx="1560">
                  <c:v>8.1339999999999986</c:v>
                </c:pt>
                <c:pt idx="1561">
                  <c:v>8.1220000000000017</c:v>
                </c:pt>
                <c:pt idx="1562">
                  <c:v>8.1339999999999986</c:v>
                </c:pt>
                <c:pt idx="1563">
                  <c:v>8.11</c:v>
                </c:pt>
                <c:pt idx="1564">
                  <c:v>8.0970000000000013</c:v>
                </c:pt>
                <c:pt idx="1565">
                  <c:v>8.0850000000000026</c:v>
                </c:pt>
                <c:pt idx="1566">
                  <c:v>8.06</c:v>
                </c:pt>
                <c:pt idx="1567">
                  <c:v>8.0240000000000009</c:v>
                </c:pt>
                <c:pt idx="1568">
                  <c:v>7.9630000000000001</c:v>
                </c:pt>
                <c:pt idx="1569">
                  <c:v>7.9260000000000002</c:v>
                </c:pt>
                <c:pt idx="1570">
                  <c:v>7.9009999999999998</c:v>
                </c:pt>
                <c:pt idx="1571">
                  <c:v>7.8649999999999798</c:v>
                </c:pt>
                <c:pt idx="1572">
                  <c:v>7.84</c:v>
                </c:pt>
                <c:pt idx="1573">
                  <c:v>7.8159999999999945</c:v>
                </c:pt>
                <c:pt idx="1574">
                  <c:v>7.8159999999999945</c:v>
                </c:pt>
                <c:pt idx="1575">
                  <c:v>7.7910000000000004</c:v>
                </c:pt>
                <c:pt idx="1576">
                  <c:v>7.8769999999999998</c:v>
                </c:pt>
                <c:pt idx="1577">
                  <c:v>7.9260000000000002</c:v>
                </c:pt>
                <c:pt idx="1578">
                  <c:v>7.9379999999999997</c:v>
                </c:pt>
                <c:pt idx="1579">
                  <c:v>7.9749999999999996</c:v>
                </c:pt>
                <c:pt idx="1580">
                  <c:v>7.9989999999999997</c:v>
                </c:pt>
                <c:pt idx="1581">
                  <c:v>8.0240000000000009</c:v>
                </c:pt>
                <c:pt idx="1582">
                  <c:v>8.06</c:v>
                </c:pt>
                <c:pt idx="1583">
                  <c:v>8.0970000000000013</c:v>
                </c:pt>
                <c:pt idx="1584">
                  <c:v>8.0850000000000026</c:v>
                </c:pt>
                <c:pt idx="1585">
                  <c:v>8.06</c:v>
                </c:pt>
                <c:pt idx="1586">
                  <c:v>8.11</c:v>
                </c:pt>
                <c:pt idx="1587">
                  <c:v>8.0970000000000013</c:v>
                </c:pt>
                <c:pt idx="1588">
                  <c:v>8.0479999999999983</c:v>
                </c:pt>
                <c:pt idx="1589">
                  <c:v>7.9870000000000001</c:v>
                </c:pt>
                <c:pt idx="1590">
                  <c:v>7.9749999999999996</c:v>
                </c:pt>
                <c:pt idx="1591">
                  <c:v>7.9749999999999996</c:v>
                </c:pt>
                <c:pt idx="1592">
                  <c:v>8.0730000000000004</c:v>
                </c:pt>
                <c:pt idx="1593">
                  <c:v>8.1339999999999986</c:v>
                </c:pt>
                <c:pt idx="1594">
                  <c:v>8.0240000000000009</c:v>
                </c:pt>
                <c:pt idx="1595">
                  <c:v>8.0240000000000009</c:v>
                </c:pt>
                <c:pt idx="1596">
                  <c:v>7.9870000000000001</c:v>
                </c:pt>
                <c:pt idx="1597">
                  <c:v>7.9870000000000001</c:v>
                </c:pt>
                <c:pt idx="1598">
                  <c:v>7.9989999999999997</c:v>
                </c:pt>
                <c:pt idx="1599">
                  <c:v>8.0240000000000009</c:v>
                </c:pt>
                <c:pt idx="1600">
                  <c:v>8.0240000000000009</c:v>
                </c:pt>
                <c:pt idx="1601">
                  <c:v>8.0360000000000014</c:v>
                </c:pt>
                <c:pt idx="1602">
                  <c:v>8.0850000000000026</c:v>
                </c:pt>
                <c:pt idx="1603">
                  <c:v>8.11</c:v>
                </c:pt>
                <c:pt idx="1604">
                  <c:v>8.1590000000000007</c:v>
                </c:pt>
                <c:pt idx="1605">
                  <c:v>8.1830000000000016</c:v>
                </c:pt>
                <c:pt idx="1606">
                  <c:v>8.206999999999999</c:v>
                </c:pt>
                <c:pt idx="1607">
                  <c:v>8.2570000000000014</c:v>
                </c:pt>
                <c:pt idx="1608">
                  <c:v>8.2570000000000014</c:v>
                </c:pt>
                <c:pt idx="1609">
                  <c:v>8.0970000000000013</c:v>
                </c:pt>
                <c:pt idx="1610">
                  <c:v>7.9749999999999996</c:v>
                </c:pt>
                <c:pt idx="1611">
                  <c:v>7.95</c:v>
                </c:pt>
                <c:pt idx="1612">
                  <c:v>7.9260000000000002</c:v>
                </c:pt>
                <c:pt idx="1613">
                  <c:v>7.7910000000000004</c:v>
                </c:pt>
                <c:pt idx="1614">
                  <c:v>7.7539999999999996</c:v>
                </c:pt>
                <c:pt idx="1615">
                  <c:v>7.8769999999999998</c:v>
                </c:pt>
                <c:pt idx="1616">
                  <c:v>7.9009999999999998</c:v>
                </c:pt>
                <c:pt idx="1617">
                  <c:v>7.9379999999999997</c:v>
                </c:pt>
                <c:pt idx="1618">
                  <c:v>7.9630000000000001</c:v>
                </c:pt>
                <c:pt idx="1619">
                  <c:v>8.06</c:v>
                </c:pt>
                <c:pt idx="1620">
                  <c:v>8.06</c:v>
                </c:pt>
                <c:pt idx="1621">
                  <c:v>8.11</c:v>
                </c:pt>
                <c:pt idx="1622">
                  <c:v>8.1339999999999986</c:v>
                </c:pt>
                <c:pt idx="1623">
                  <c:v>8.11</c:v>
                </c:pt>
                <c:pt idx="1624">
                  <c:v>8.0479999999999983</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1.2000000000000009E-2</c:v>
                </c:pt>
                <c:pt idx="1643">
                  <c:v>0</c:v>
                </c:pt>
                <c:pt idx="1644">
                  <c:v>0</c:v>
                </c:pt>
                <c:pt idx="1645">
                  <c:v>0</c:v>
                </c:pt>
                <c:pt idx="1646">
                  <c:v>0</c:v>
                </c:pt>
                <c:pt idx="1647">
                  <c:v>0</c:v>
                </c:pt>
                <c:pt idx="1648">
                  <c:v>1.2000000000000009E-2</c:v>
                </c:pt>
                <c:pt idx="1649">
                  <c:v>0</c:v>
                </c:pt>
                <c:pt idx="1650">
                  <c:v>0</c:v>
                </c:pt>
                <c:pt idx="1651">
                  <c:v>0</c:v>
                </c:pt>
                <c:pt idx="1652">
                  <c:v>0</c:v>
                </c:pt>
                <c:pt idx="1653">
                  <c:v>1.2000000000000009E-2</c:v>
                </c:pt>
                <c:pt idx="1654">
                  <c:v>0</c:v>
                </c:pt>
                <c:pt idx="1655">
                  <c:v>0</c:v>
                </c:pt>
                <c:pt idx="1656">
                  <c:v>0</c:v>
                </c:pt>
                <c:pt idx="1657">
                  <c:v>0</c:v>
                </c:pt>
                <c:pt idx="1658">
                  <c:v>0</c:v>
                </c:pt>
                <c:pt idx="1659">
                  <c:v>0</c:v>
                </c:pt>
                <c:pt idx="1660">
                  <c:v>0</c:v>
                </c:pt>
                <c:pt idx="1661">
                  <c:v>1.2000000000000009E-2</c:v>
                </c:pt>
                <c:pt idx="1662">
                  <c:v>1.2000000000000009E-2</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1.2000000000000009E-2</c:v>
                </c:pt>
                <c:pt idx="1683">
                  <c:v>1.2000000000000009E-2</c:v>
                </c:pt>
                <c:pt idx="1684">
                  <c:v>1.2000000000000009E-2</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1.2000000000000009E-2</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1.2000000000000009E-2</c:v>
                </c:pt>
                <c:pt idx="1722">
                  <c:v>1.2000000000000009E-2</c:v>
                </c:pt>
                <c:pt idx="1723">
                  <c:v>0</c:v>
                </c:pt>
                <c:pt idx="1724">
                  <c:v>1.2000000000000009E-2</c:v>
                </c:pt>
                <c:pt idx="1725">
                  <c:v>0</c:v>
                </c:pt>
                <c:pt idx="1726">
                  <c:v>0</c:v>
                </c:pt>
                <c:pt idx="1727">
                  <c:v>0</c:v>
                </c:pt>
                <c:pt idx="1728">
                  <c:v>0</c:v>
                </c:pt>
                <c:pt idx="1729">
                  <c:v>0</c:v>
                </c:pt>
                <c:pt idx="1730">
                  <c:v>0</c:v>
                </c:pt>
                <c:pt idx="1731">
                  <c:v>1.2000000000000009E-2</c:v>
                </c:pt>
                <c:pt idx="1732">
                  <c:v>1.2000000000000009E-2</c:v>
                </c:pt>
                <c:pt idx="1733">
                  <c:v>1.2000000000000009E-2</c:v>
                </c:pt>
                <c:pt idx="1734">
                  <c:v>0</c:v>
                </c:pt>
                <c:pt idx="1735">
                  <c:v>1.2000000000000009E-2</c:v>
                </c:pt>
                <c:pt idx="1736">
                  <c:v>1.2000000000000009E-2</c:v>
                </c:pt>
                <c:pt idx="1737">
                  <c:v>1.2000000000000009E-2</c:v>
                </c:pt>
                <c:pt idx="1738">
                  <c:v>0</c:v>
                </c:pt>
                <c:pt idx="1739">
                  <c:v>0</c:v>
                </c:pt>
                <c:pt idx="1740">
                  <c:v>1.2000000000000009E-2</c:v>
                </c:pt>
                <c:pt idx="1741">
                  <c:v>1.2000000000000009E-2</c:v>
                </c:pt>
                <c:pt idx="1742">
                  <c:v>0</c:v>
                </c:pt>
                <c:pt idx="1743">
                  <c:v>0</c:v>
                </c:pt>
                <c:pt idx="1744">
                  <c:v>0</c:v>
                </c:pt>
                <c:pt idx="1745">
                  <c:v>0</c:v>
                </c:pt>
                <c:pt idx="1746">
                  <c:v>0</c:v>
                </c:pt>
                <c:pt idx="1747">
                  <c:v>0</c:v>
                </c:pt>
                <c:pt idx="1748">
                  <c:v>0</c:v>
                </c:pt>
                <c:pt idx="1749">
                  <c:v>1.2000000000000009E-2</c:v>
                </c:pt>
                <c:pt idx="1750">
                  <c:v>0</c:v>
                </c:pt>
                <c:pt idx="1751">
                  <c:v>0</c:v>
                </c:pt>
                <c:pt idx="1752">
                  <c:v>0</c:v>
                </c:pt>
                <c:pt idx="1753">
                  <c:v>1.2000000000000009E-2</c:v>
                </c:pt>
                <c:pt idx="1754">
                  <c:v>0</c:v>
                </c:pt>
                <c:pt idx="1755">
                  <c:v>1.2000000000000009E-2</c:v>
                </c:pt>
                <c:pt idx="1756">
                  <c:v>0</c:v>
                </c:pt>
                <c:pt idx="1757">
                  <c:v>0</c:v>
                </c:pt>
                <c:pt idx="1758">
                  <c:v>1.2000000000000009E-2</c:v>
                </c:pt>
                <c:pt idx="1759">
                  <c:v>0</c:v>
                </c:pt>
                <c:pt idx="1760">
                  <c:v>1.2000000000000009E-2</c:v>
                </c:pt>
                <c:pt idx="1761">
                  <c:v>1.2000000000000009E-2</c:v>
                </c:pt>
                <c:pt idx="1762">
                  <c:v>0</c:v>
                </c:pt>
                <c:pt idx="1763">
                  <c:v>0</c:v>
                </c:pt>
                <c:pt idx="1764">
                  <c:v>0</c:v>
                </c:pt>
                <c:pt idx="1765">
                  <c:v>0</c:v>
                </c:pt>
                <c:pt idx="1766">
                  <c:v>1.2000000000000009E-2</c:v>
                </c:pt>
                <c:pt idx="1767">
                  <c:v>1.2000000000000009E-2</c:v>
                </c:pt>
                <c:pt idx="1768">
                  <c:v>1.2000000000000009E-2</c:v>
                </c:pt>
                <c:pt idx="1769">
                  <c:v>0</c:v>
                </c:pt>
                <c:pt idx="1770">
                  <c:v>0</c:v>
                </c:pt>
                <c:pt idx="1771">
                  <c:v>0</c:v>
                </c:pt>
                <c:pt idx="1772">
                  <c:v>1.2000000000000009E-2</c:v>
                </c:pt>
                <c:pt idx="1773">
                  <c:v>1.2000000000000009E-2</c:v>
                </c:pt>
                <c:pt idx="1774">
                  <c:v>0</c:v>
                </c:pt>
                <c:pt idx="1775">
                  <c:v>0</c:v>
                </c:pt>
                <c:pt idx="1776">
                  <c:v>0</c:v>
                </c:pt>
                <c:pt idx="1777">
                  <c:v>1.2000000000000009E-2</c:v>
                </c:pt>
                <c:pt idx="1778">
                  <c:v>0</c:v>
                </c:pt>
                <c:pt idx="1779">
                  <c:v>0</c:v>
                </c:pt>
                <c:pt idx="1780">
                  <c:v>0</c:v>
                </c:pt>
                <c:pt idx="1781">
                  <c:v>0</c:v>
                </c:pt>
                <c:pt idx="1782">
                  <c:v>0</c:v>
                </c:pt>
                <c:pt idx="1783">
                  <c:v>0</c:v>
                </c:pt>
                <c:pt idx="1784">
                  <c:v>0</c:v>
                </c:pt>
                <c:pt idx="1785">
                  <c:v>0</c:v>
                </c:pt>
                <c:pt idx="1786">
                  <c:v>1.2000000000000009E-2</c:v>
                </c:pt>
                <c:pt idx="1787">
                  <c:v>0</c:v>
                </c:pt>
                <c:pt idx="1788">
                  <c:v>1.2000000000000009E-2</c:v>
                </c:pt>
                <c:pt idx="1789">
                  <c:v>0</c:v>
                </c:pt>
                <c:pt idx="1790">
                  <c:v>0</c:v>
                </c:pt>
                <c:pt idx="1791">
                  <c:v>0</c:v>
                </c:pt>
                <c:pt idx="1792">
                  <c:v>0</c:v>
                </c:pt>
                <c:pt idx="1793">
                  <c:v>0</c:v>
                </c:pt>
                <c:pt idx="1794">
                  <c:v>0</c:v>
                </c:pt>
                <c:pt idx="1795">
                  <c:v>1.2000000000000009E-2</c:v>
                </c:pt>
                <c:pt idx="1796">
                  <c:v>1.2000000000000009E-2</c:v>
                </c:pt>
                <c:pt idx="1797">
                  <c:v>0</c:v>
                </c:pt>
                <c:pt idx="1798">
                  <c:v>1.2000000000000009E-2</c:v>
                </c:pt>
                <c:pt idx="1799">
                  <c:v>1.2000000000000009E-2</c:v>
                </c:pt>
                <c:pt idx="1800">
                  <c:v>0</c:v>
                </c:pt>
                <c:pt idx="1801">
                  <c:v>1.2000000000000009E-2</c:v>
                </c:pt>
                <c:pt idx="1802">
                  <c:v>0</c:v>
                </c:pt>
                <c:pt idx="1803">
                  <c:v>1.2000000000000009E-2</c:v>
                </c:pt>
                <c:pt idx="1804">
                  <c:v>4.6179999999999808</c:v>
                </c:pt>
                <c:pt idx="1805">
                  <c:v>8.0240000000000009</c:v>
                </c:pt>
                <c:pt idx="1806">
                  <c:v>8.1220000000000017</c:v>
                </c:pt>
                <c:pt idx="1807">
                  <c:v>8.2199999999999989</c:v>
                </c:pt>
                <c:pt idx="1808">
                  <c:v>8.2809999999999988</c:v>
                </c:pt>
                <c:pt idx="1809">
                  <c:v>8.3060000000000027</c:v>
                </c:pt>
                <c:pt idx="1810">
                  <c:v>8.2809999999999988</c:v>
                </c:pt>
                <c:pt idx="1811">
                  <c:v>8.1830000000000016</c:v>
                </c:pt>
                <c:pt idx="1812">
                  <c:v>8.0970000000000013</c:v>
                </c:pt>
                <c:pt idx="1813">
                  <c:v>8.0240000000000009</c:v>
                </c:pt>
                <c:pt idx="1814">
                  <c:v>8.0240000000000009</c:v>
                </c:pt>
                <c:pt idx="1815">
                  <c:v>8.0479999999999983</c:v>
                </c:pt>
                <c:pt idx="1816">
                  <c:v>8.1339999999999986</c:v>
                </c:pt>
                <c:pt idx="1817">
                  <c:v>8.2199999999999989</c:v>
                </c:pt>
                <c:pt idx="1818">
                  <c:v>8.3060000000000027</c:v>
                </c:pt>
                <c:pt idx="1819">
                  <c:v>8.3180000000000014</c:v>
                </c:pt>
                <c:pt idx="1820">
                  <c:v>8.2319999999999993</c:v>
                </c:pt>
                <c:pt idx="1821">
                  <c:v>8.1339999999999986</c:v>
                </c:pt>
                <c:pt idx="1822">
                  <c:v>8.0360000000000014</c:v>
                </c:pt>
                <c:pt idx="1823">
                  <c:v>8.1339999999999986</c:v>
                </c:pt>
                <c:pt idx="1824">
                  <c:v>8.0850000000000026</c:v>
                </c:pt>
                <c:pt idx="1825">
                  <c:v>8.1950000000000003</c:v>
                </c:pt>
                <c:pt idx="1826">
                  <c:v>8.293000000000001</c:v>
                </c:pt>
                <c:pt idx="1827">
                  <c:v>8.3060000000000027</c:v>
                </c:pt>
                <c:pt idx="1828">
                  <c:v>8.206999999999999</c:v>
                </c:pt>
                <c:pt idx="1829">
                  <c:v>8.0970000000000013</c:v>
                </c:pt>
                <c:pt idx="1830">
                  <c:v>8.0240000000000009</c:v>
                </c:pt>
                <c:pt idx="1831">
                  <c:v>8.06</c:v>
                </c:pt>
                <c:pt idx="1832">
                  <c:v>8.1710000000000012</c:v>
                </c:pt>
                <c:pt idx="1833">
                  <c:v>8.2690000000000001</c:v>
                </c:pt>
                <c:pt idx="1834">
                  <c:v>8.3180000000000014</c:v>
                </c:pt>
                <c:pt idx="1835">
                  <c:v>8.2439999999999998</c:v>
                </c:pt>
                <c:pt idx="1836">
                  <c:v>8.1220000000000017</c:v>
                </c:pt>
                <c:pt idx="1837">
                  <c:v>8.0360000000000014</c:v>
                </c:pt>
                <c:pt idx="1838">
                  <c:v>8.0360000000000014</c:v>
                </c:pt>
                <c:pt idx="1839">
                  <c:v>8.0970000000000013</c:v>
                </c:pt>
                <c:pt idx="1840">
                  <c:v>8.2199999999999989</c:v>
                </c:pt>
                <c:pt idx="1841">
                  <c:v>8.293000000000001</c:v>
                </c:pt>
                <c:pt idx="1842">
                  <c:v>8.3060000000000027</c:v>
                </c:pt>
                <c:pt idx="1843">
                  <c:v>8.1950000000000003</c:v>
                </c:pt>
                <c:pt idx="1844">
                  <c:v>8.0730000000000004</c:v>
                </c:pt>
                <c:pt idx="1845">
                  <c:v>8.011000000000001</c:v>
                </c:pt>
                <c:pt idx="1846">
                  <c:v>8.0730000000000004</c:v>
                </c:pt>
                <c:pt idx="1847">
                  <c:v>8.1950000000000003</c:v>
                </c:pt>
                <c:pt idx="1848">
                  <c:v>8.3060000000000027</c:v>
                </c:pt>
                <c:pt idx="1849">
                  <c:v>8.2809999999999988</c:v>
                </c:pt>
                <c:pt idx="1850">
                  <c:v>8.145999999999999</c:v>
                </c:pt>
                <c:pt idx="1851">
                  <c:v>8.0360000000000014</c:v>
                </c:pt>
                <c:pt idx="1852">
                  <c:v>8.0479999999999983</c:v>
                </c:pt>
                <c:pt idx="1853">
                  <c:v>8.1830000000000016</c:v>
                </c:pt>
                <c:pt idx="1854">
                  <c:v>8.3180000000000014</c:v>
                </c:pt>
                <c:pt idx="1855">
                  <c:v>8.2439999999999998</c:v>
                </c:pt>
                <c:pt idx="1856">
                  <c:v>8.06</c:v>
                </c:pt>
                <c:pt idx="1857">
                  <c:v>8.011000000000001</c:v>
                </c:pt>
                <c:pt idx="1858">
                  <c:v>8.1339999999999986</c:v>
                </c:pt>
                <c:pt idx="1859">
                  <c:v>8.293000000000001</c:v>
                </c:pt>
                <c:pt idx="1860">
                  <c:v>8.2690000000000001</c:v>
                </c:pt>
                <c:pt idx="1861">
                  <c:v>8.11</c:v>
                </c:pt>
                <c:pt idx="1862">
                  <c:v>7.9989999999999997</c:v>
                </c:pt>
                <c:pt idx="1863">
                  <c:v>8.0360000000000014</c:v>
                </c:pt>
                <c:pt idx="1864">
                  <c:v>8.1339999999999986</c:v>
                </c:pt>
                <c:pt idx="1865">
                  <c:v>8.2570000000000014</c:v>
                </c:pt>
                <c:pt idx="1866">
                  <c:v>8.2809999999999988</c:v>
                </c:pt>
                <c:pt idx="1867">
                  <c:v>8.206999999999999</c:v>
                </c:pt>
                <c:pt idx="1868">
                  <c:v>8.11</c:v>
                </c:pt>
                <c:pt idx="1869">
                  <c:v>8.0479999999999983</c:v>
                </c:pt>
                <c:pt idx="1870">
                  <c:v>8.0360000000000014</c:v>
                </c:pt>
                <c:pt idx="1871">
                  <c:v>8.0850000000000026</c:v>
                </c:pt>
                <c:pt idx="1872">
                  <c:v>8.1710000000000012</c:v>
                </c:pt>
                <c:pt idx="1873">
                  <c:v>8.2690000000000001</c:v>
                </c:pt>
                <c:pt idx="1874">
                  <c:v>8.3180000000000014</c:v>
                </c:pt>
                <c:pt idx="1875">
                  <c:v>8.2439999999999998</c:v>
                </c:pt>
                <c:pt idx="1876">
                  <c:v>8.1220000000000017</c:v>
                </c:pt>
                <c:pt idx="1877">
                  <c:v>8.0240000000000009</c:v>
                </c:pt>
                <c:pt idx="1878">
                  <c:v>7.9989999999999997</c:v>
                </c:pt>
                <c:pt idx="1879">
                  <c:v>8.0479999999999983</c:v>
                </c:pt>
                <c:pt idx="1880">
                  <c:v>8.0850000000000026</c:v>
                </c:pt>
                <c:pt idx="1881">
                  <c:v>8.1339999999999986</c:v>
                </c:pt>
                <c:pt idx="1882">
                  <c:v>8.1339999999999986</c:v>
                </c:pt>
                <c:pt idx="1883">
                  <c:v>7.8649999999999798</c:v>
                </c:pt>
                <c:pt idx="1884">
                  <c:v>7.8769999999999998</c:v>
                </c:pt>
                <c:pt idx="1885">
                  <c:v>7.7789999999999999</c:v>
                </c:pt>
                <c:pt idx="1886">
                  <c:v>7.766</c:v>
                </c:pt>
                <c:pt idx="1887">
                  <c:v>7.742</c:v>
                </c:pt>
                <c:pt idx="1888">
                  <c:v>7.8279999999999799</c:v>
                </c:pt>
                <c:pt idx="1889">
                  <c:v>7.8890000000000002</c:v>
                </c:pt>
                <c:pt idx="1890">
                  <c:v>8.1339999999999986</c:v>
                </c:pt>
                <c:pt idx="1891">
                  <c:v>8.0970000000000013</c:v>
                </c:pt>
                <c:pt idx="1892">
                  <c:v>7.9870000000000001</c:v>
                </c:pt>
                <c:pt idx="1893">
                  <c:v>7.84</c:v>
                </c:pt>
                <c:pt idx="1894">
                  <c:v>7.718</c:v>
                </c:pt>
                <c:pt idx="1895">
                  <c:v>7.681</c:v>
                </c:pt>
                <c:pt idx="1896">
                  <c:v>7.73</c:v>
                </c:pt>
                <c:pt idx="1897">
                  <c:v>7.8029999999999955</c:v>
                </c:pt>
                <c:pt idx="1898">
                  <c:v>7.8890000000000002</c:v>
                </c:pt>
                <c:pt idx="1899">
                  <c:v>7.95</c:v>
                </c:pt>
                <c:pt idx="1900">
                  <c:v>7.8769999999999998</c:v>
                </c:pt>
                <c:pt idx="1901">
                  <c:v>7.7910000000000004</c:v>
                </c:pt>
                <c:pt idx="1902">
                  <c:v>7.6929999999999845</c:v>
                </c:pt>
                <c:pt idx="1903">
                  <c:v>7.6689999999999845</c:v>
                </c:pt>
                <c:pt idx="1904">
                  <c:v>7.7050000000000001</c:v>
                </c:pt>
                <c:pt idx="1905">
                  <c:v>7.8029999999999955</c:v>
                </c:pt>
                <c:pt idx="1906">
                  <c:v>7.9009999999999998</c:v>
                </c:pt>
                <c:pt idx="1907">
                  <c:v>7.9630000000000001</c:v>
                </c:pt>
                <c:pt idx="1908">
                  <c:v>7.9009999999999998</c:v>
                </c:pt>
                <c:pt idx="1909">
                  <c:v>7.8029999999999955</c:v>
                </c:pt>
                <c:pt idx="1910">
                  <c:v>7.7050000000000001</c:v>
                </c:pt>
                <c:pt idx="1911">
                  <c:v>7.6439999999999975</c:v>
                </c:pt>
                <c:pt idx="1912">
                  <c:v>7.6689999999999845</c:v>
                </c:pt>
                <c:pt idx="1913">
                  <c:v>7.7539999999999996</c:v>
                </c:pt>
                <c:pt idx="1914">
                  <c:v>7.8769999999999998</c:v>
                </c:pt>
                <c:pt idx="1915">
                  <c:v>8.0479999999999983</c:v>
                </c:pt>
                <c:pt idx="1916">
                  <c:v>7.95</c:v>
                </c:pt>
                <c:pt idx="1917">
                  <c:v>7.7539999999999996</c:v>
                </c:pt>
                <c:pt idx="1918">
                  <c:v>7.6199999999999966</c:v>
                </c:pt>
                <c:pt idx="1919">
                  <c:v>7.7050000000000001</c:v>
                </c:pt>
                <c:pt idx="1920">
                  <c:v>7.9630000000000001</c:v>
                </c:pt>
                <c:pt idx="1921">
                  <c:v>8.0360000000000014</c:v>
                </c:pt>
                <c:pt idx="1922">
                  <c:v>7.9630000000000001</c:v>
                </c:pt>
                <c:pt idx="1923">
                  <c:v>7.7910000000000004</c:v>
                </c:pt>
                <c:pt idx="1924">
                  <c:v>7.681</c:v>
                </c:pt>
                <c:pt idx="1925">
                  <c:v>7.7910000000000004</c:v>
                </c:pt>
                <c:pt idx="1926">
                  <c:v>7.8890000000000002</c:v>
                </c:pt>
                <c:pt idx="1927">
                  <c:v>8.1590000000000007</c:v>
                </c:pt>
                <c:pt idx="1928">
                  <c:v>7.95</c:v>
                </c:pt>
                <c:pt idx="1929">
                  <c:v>7.8029999999999955</c:v>
                </c:pt>
                <c:pt idx="1930">
                  <c:v>7.73</c:v>
                </c:pt>
                <c:pt idx="1931">
                  <c:v>7.8029999999999955</c:v>
                </c:pt>
                <c:pt idx="1932">
                  <c:v>8.1220000000000017</c:v>
                </c:pt>
                <c:pt idx="1933">
                  <c:v>8.1220000000000017</c:v>
                </c:pt>
                <c:pt idx="1934">
                  <c:v>8.011000000000001</c:v>
                </c:pt>
                <c:pt idx="1935">
                  <c:v>7.681</c:v>
                </c:pt>
                <c:pt idx="1936">
                  <c:v>7.4969999999999999</c:v>
                </c:pt>
                <c:pt idx="1937">
                  <c:v>7.8519999999999985</c:v>
                </c:pt>
                <c:pt idx="1938">
                  <c:v>7.8890000000000002</c:v>
                </c:pt>
                <c:pt idx="1939">
                  <c:v>7.8159999999999945</c:v>
                </c:pt>
                <c:pt idx="1940">
                  <c:v>8.06</c:v>
                </c:pt>
                <c:pt idx="1941">
                  <c:v>7.8890000000000002</c:v>
                </c:pt>
                <c:pt idx="1942">
                  <c:v>7.8769999999999998</c:v>
                </c:pt>
                <c:pt idx="1943">
                  <c:v>7.8029999999999955</c:v>
                </c:pt>
                <c:pt idx="1944">
                  <c:v>7.73</c:v>
                </c:pt>
                <c:pt idx="1945">
                  <c:v>7.8519999999999985</c:v>
                </c:pt>
                <c:pt idx="1946">
                  <c:v>7.8890000000000002</c:v>
                </c:pt>
                <c:pt idx="1947">
                  <c:v>8.011000000000001</c:v>
                </c:pt>
                <c:pt idx="1948">
                  <c:v>7.8769999999999998</c:v>
                </c:pt>
                <c:pt idx="1949">
                  <c:v>7.84</c:v>
                </c:pt>
                <c:pt idx="1950">
                  <c:v>7.7539999999999996</c:v>
                </c:pt>
                <c:pt idx="1951">
                  <c:v>7.8159999999999945</c:v>
                </c:pt>
                <c:pt idx="1952">
                  <c:v>7.9260000000000002</c:v>
                </c:pt>
                <c:pt idx="1953">
                  <c:v>7.9139999999999997</c:v>
                </c:pt>
                <c:pt idx="1954">
                  <c:v>7.8649999999999798</c:v>
                </c:pt>
                <c:pt idx="1955">
                  <c:v>7.8890000000000002</c:v>
                </c:pt>
                <c:pt idx="1956">
                  <c:v>7.766</c:v>
                </c:pt>
                <c:pt idx="1957">
                  <c:v>7.6929999999999845</c:v>
                </c:pt>
                <c:pt idx="1958">
                  <c:v>7.742</c:v>
                </c:pt>
                <c:pt idx="1959">
                  <c:v>8.0360000000000014</c:v>
                </c:pt>
                <c:pt idx="1960">
                  <c:v>8.0850000000000026</c:v>
                </c:pt>
                <c:pt idx="1961">
                  <c:v>7.9870000000000001</c:v>
                </c:pt>
                <c:pt idx="1962">
                  <c:v>7.7789999999999999</c:v>
                </c:pt>
                <c:pt idx="1963">
                  <c:v>7.73</c:v>
                </c:pt>
                <c:pt idx="1964">
                  <c:v>7.8029999999999955</c:v>
                </c:pt>
                <c:pt idx="1965">
                  <c:v>7.9630000000000001</c:v>
                </c:pt>
                <c:pt idx="1966">
                  <c:v>8.0240000000000009</c:v>
                </c:pt>
                <c:pt idx="1967">
                  <c:v>7.9139999999999997</c:v>
                </c:pt>
                <c:pt idx="1968">
                  <c:v>7.766</c:v>
                </c:pt>
                <c:pt idx="1969">
                  <c:v>7.6929999999999845</c:v>
                </c:pt>
                <c:pt idx="1970">
                  <c:v>7.7539999999999996</c:v>
                </c:pt>
                <c:pt idx="1971">
                  <c:v>7.9379999999999997</c:v>
                </c:pt>
                <c:pt idx="1972">
                  <c:v>7.9009999999999998</c:v>
                </c:pt>
                <c:pt idx="1973">
                  <c:v>8.0850000000000026</c:v>
                </c:pt>
                <c:pt idx="1974">
                  <c:v>7.8029999999999955</c:v>
                </c:pt>
                <c:pt idx="1975">
                  <c:v>7.8279999999999799</c:v>
                </c:pt>
                <c:pt idx="1976">
                  <c:v>7.8769999999999998</c:v>
                </c:pt>
                <c:pt idx="1977">
                  <c:v>7.9749999999999996</c:v>
                </c:pt>
                <c:pt idx="1978">
                  <c:v>7.84</c:v>
                </c:pt>
                <c:pt idx="1979">
                  <c:v>7.8159999999999945</c:v>
                </c:pt>
                <c:pt idx="1980">
                  <c:v>7.6929999999999845</c:v>
                </c:pt>
                <c:pt idx="1981">
                  <c:v>7.6559999999999855</c:v>
                </c:pt>
                <c:pt idx="1982">
                  <c:v>7.766</c:v>
                </c:pt>
                <c:pt idx="1983">
                  <c:v>8.1590000000000007</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c:v>
                </c:pt>
                <c:pt idx="2000">
                  <c:v>1.2000000000000009E-2</c:v>
                </c:pt>
                <c:pt idx="2001">
                  <c:v>0</c:v>
                </c:pt>
                <c:pt idx="2002">
                  <c:v>0</c:v>
                </c:pt>
                <c:pt idx="2003">
                  <c:v>0</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0</c:v>
                </c:pt>
                <c:pt idx="2018">
                  <c:v>0</c:v>
                </c:pt>
                <c:pt idx="2019">
                  <c:v>1.2000000000000009E-2</c:v>
                </c:pt>
                <c:pt idx="2020">
                  <c:v>1.2000000000000009E-2</c:v>
                </c:pt>
                <c:pt idx="2021">
                  <c:v>0</c:v>
                </c:pt>
                <c:pt idx="2022">
                  <c:v>0</c:v>
                </c:pt>
                <c:pt idx="2023">
                  <c:v>0</c:v>
                </c:pt>
                <c:pt idx="2024">
                  <c:v>0</c:v>
                </c:pt>
                <c:pt idx="2025">
                  <c:v>0</c:v>
                </c:pt>
                <c:pt idx="2026">
                  <c:v>0</c:v>
                </c:pt>
                <c:pt idx="2027">
                  <c:v>0</c:v>
                </c:pt>
                <c:pt idx="2028">
                  <c:v>0</c:v>
                </c:pt>
                <c:pt idx="2029">
                  <c:v>0</c:v>
                </c:pt>
                <c:pt idx="2030">
                  <c:v>0</c:v>
                </c:pt>
                <c:pt idx="2031">
                  <c:v>0</c:v>
                </c:pt>
                <c:pt idx="2032">
                  <c:v>0</c:v>
                </c:pt>
                <c:pt idx="2033">
                  <c:v>0</c:v>
                </c:pt>
                <c:pt idx="2034">
                  <c:v>0</c:v>
                </c:pt>
                <c:pt idx="2035">
                  <c:v>0</c:v>
                </c:pt>
                <c:pt idx="2036">
                  <c:v>1.2000000000000009E-2</c:v>
                </c:pt>
                <c:pt idx="2037">
                  <c:v>0</c:v>
                </c:pt>
                <c:pt idx="2038">
                  <c:v>0</c:v>
                </c:pt>
                <c:pt idx="2039">
                  <c:v>0</c:v>
                </c:pt>
                <c:pt idx="2040">
                  <c:v>0</c:v>
                </c:pt>
                <c:pt idx="2041">
                  <c:v>0</c:v>
                </c:pt>
                <c:pt idx="2042">
                  <c:v>0</c:v>
                </c:pt>
                <c:pt idx="2043">
                  <c:v>1.2000000000000009E-2</c:v>
                </c:pt>
                <c:pt idx="2044">
                  <c:v>0</c:v>
                </c:pt>
                <c:pt idx="2045">
                  <c:v>0</c:v>
                </c:pt>
                <c:pt idx="2046">
                  <c:v>0</c:v>
                </c:pt>
                <c:pt idx="2047">
                  <c:v>0</c:v>
                </c:pt>
                <c:pt idx="2048">
                  <c:v>0</c:v>
                </c:pt>
                <c:pt idx="2049">
                  <c:v>0</c:v>
                </c:pt>
                <c:pt idx="2050">
                  <c:v>0</c:v>
                </c:pt>
                <c:pt idx="2051">
                  <c:v>0</c:v>
                </c:pt>
                <c:pt idx="2052">
                  <c:v>0</c:v>
                </c:pt>
                <c:pt idx="2053">
                  <c:v>0</c:v>
                </c:pt>
                <c:pt idx="2054">
                  <c:v>0</c:v>
                </c:pt>
                <c:pt idx="2055">
                  <c:v>1.2000000000000009E-2</c:v>
                </c:pt>
                <c:pt idx="2056">
                  <c:v>0</c:v>
                </c:pt>
                <c:pt idx="2057">
                  <c:v>0</c:v>
                </c:pt>
                <c:pt idx="2058">
                  <c:v>0</c:v>
                </c:pt>
                <c:pt idx="2059">
                  <c:v>0</c:v>
                </c:pt>
                <c:pt idx="2060">
                  <c:v>0</c:v>
                </c:pt>
                <c:pt idx="2061">
                  <c:v>0</c:v>
                </c:pt>
                <c:pt idx="2062">
                  <c:v>0</c:v>
                </c:pt>
                <c:pt idx="2063">
                  <c:v>0</c:v>
                </c:pt>
                <c:pt idx="2064">
                  <c:v>0</c:v>
                </c:pt>
                <c:pt idx="2065">
                  <c:v>0</c:v>
                </c:pt>
                <c:pt idx="2066">
                  <c:v>1.2000000000000009E-2</c:v>
                </c:pt>
                <c:pt idx="2067">
                  <c:v>0</c:v>
                </c:pt>
                <c:pt idx="2068">
                  <c:v>0</c:v>
                </c:pt>
                <c:pt idx="2069">
                  <c:v>0</c:v>
                </c:pt>
                <c:pt idx="2070">
                  <c:v>0</c:v>
                </c:pt>
                <c:pt idx="2071">
                  <c:v>1.2000000000000009E-2</c:v>
                </c:pt>
                <c:pt idx="2072">
                  <c:v>0</c:v>
                </c:pt>
                <c:pt idx="2073">
                  <c:v>1.2000000000000009E-2</c:v>
                </c:pt>
                <c:pt idx="2074">
                  <c:v>1.2000000000000009E-2</c:v>
                </c:pt>
                <c:pt idx="2075">
                  <c:v>0</c:v>
                </c:pt>
                <c:pt idx="2076">
                  <c:v>0</c:v>
                </c:pt>
                <c:pt idx="2077">
                  <c:v>0</c:v>
                </c:pt>
                <c:pt idx="2078">
                  <c:v>0</c:v>
                </c:pt>
                <c:pt idx="2079">
                  <c:v>1.2000000000000009E-2</c:v>
                </c:pt>
                <c:pt idx="2080">
                  <c:v>0</c:v>
                </c:pt>
                <c:pt idx="2081">
                  <c:v>0</c:v>
                </c:pt>
                <c:pt idx="2082">
                  <c:v>0</c:v>
                </c:pt>
                <c:pt idx="2083">
                  <c:v>0</c:v>
                </c:pt>
                <c:pt idx="2084">
                  <c:v>1.2000000000000009E-2</c:v>
                </c:pt>
                <c:pt idx="2085">
                  <c:v>0</c:v>
                </c:pt>
                <c:pt idx="2086">
                  <c:v>0</c:v>
                </c:pt>
                <c:pt idx="2087">
                  <c:v>0</c:v>
                </c:pt>
                <c:pt idx="2088">
                  <c:v>0</c:v>
                </c:pt>
                <c:pt idx="2089">
                  <c:v>0</c:v>
                </c:pt>
                <c:pt idx="2090">
                  <c:v>0</c:v>
                </c:pt>
                <c:pt idx="2091">
                  <c:v>0</c:v>
                </c:pt>
                <c:pt idx="2092">
                  <c:v>1.2000000000000009E-2</c:v>
                </c:pt>
                <c:pt idx="2093">
                  <c:v>0</c:v>
                </c:pt>
                <c:pt idx="2094">
                  <c:v>1.2000000000000009E-2</c:v>
                </c:pt>
                <c:pt idx="2095">
                  <c:v>1.2000000000000009E-2</c:v>
                </c:pt>
                <c:pt idx="2096">
                  <c:v>0</c:v>
                </c:pt>
                <c:pt idx="2097">
                  <c:v>0</c:v>
                </c:pt>
                <c:pt idx="2098">
                  <c:v>0</c:v>
                </c:pt>
                <c:pt idx="2099">
                  <c:v>1.2000000000000009E-2</c:v>
                </c:pt>
                <c:pt idx="2100">
                  <c:v>0</c:v>
                </c:pt>
                <c:pt idx="2101">
                  <c:v>0</c:v>
                </c:pt>
                <c:pt idx="2102">
                  <c:v>1.2000000000000009E-2</c:v>
                </c:pt>
                <c:pt idx="2103">
                  <c:v>1.2000000000000009E-2</c:v>
                </c:pt>
                <c:pt idx="2104">
                  <c:v>0</c:v>
                </c:pt>
                <c:pt idx="2105">
                  <c:v>0</c:v>
                </c:pt>
                <c:pt idx="2106">
                  <c:v>1.2000000000000009E-2</c:v>
                </c:pt>
                <c:pt idx="2107">
                  <c:v>0</c:v>
                </c:pt>
                <c:pt idx="2108">
                  <c:v>0</c:v>
                </c:pt>
                <c:pt idx="2109">
                  <c:v>0</c:v>
                </c:pt>
                <c:pt idx="2110">
                  <c:v>0</c:v>
                </c:pt>
                <c:pt idx="2111">
                  <c:v>1.2000000000000009E-2</c:v>
                </c:pt>
                <c:pt idx="2112">
                  <c:v>0</c:v>
                </c:pt>
                <c:pt idx="2113">
                  <c:v>0</c:v>
                </c:pt>
                <c:pt idx="2114">
                  <c:v>0</c:v>
                </c:pt>
                <c:pt idx="2115">
                  <c:v>1.2000000000000009E-2</c:v>
                </c:pt>
                <c:pt idx="2116">
                  <c:v>0</c:v>
                </c:pt>
                <c:pt idx="2117">
                  <c:v>0</c:v>
                </c:pt>
                <c:pt idx="2118">
                  <c:v>0</c:v>
                </c:pt>
                <c:pt idx="2119">
                  <c:v>1.2000000000000009E-2</c:v>
                </c:pt>
                <c:pt idx="2120">
                  <c:v>0</c:v>
                </c:pt>
                <c:pt idx="2121">
                  <c:v>0</c:v>
                </c:pt>
                <c:pt idx="2122">
                  <c:v>0</c:v>
                </c:pt>
                <c:pt idx="2123">
                  <c:v>1.2000000000000009E-2</c:v>
                </c:pt>
                <c:pt idx="2124">
                  <c:v>0</c:v>
                </c:pt>
                <c:pt idx="2125">
                  <c:v>0</c:v>
                </c:pt>
                <c:pt idx="2126">
                  <c:v>0</c:v>
                </c:pt>
                <c:pt idx="2127">
                  <c:v>1.2000000000000009E-2</c:v>
                </c:pt>
                <c:pt idx="2128">
                  <c:v>1.2000000000000009E-2</c:v>
                </c:pt>
                <c:pt idx="2129">
                  <c:v>1.2000000000000009E-2</c:v>
                </c:pt>
                <c:pt idx="2130">
                  <c:v>1.2000000000000009E-2</c:v>
                </c:pt>
                <c:pt idx="2131">
                  <c:v>1.2000000000000009E-2</c:v>
                </c:pt>
                <c:pt idx="2132">
                  <c:v>0</c:v>
                </c:pt>
                <c:pt idx="2133">
                  <c:v>1.2000000000000009E-2</c:v>
                </c:pt>
                <c:pt idx="2134">
                  <c:v>0</c:v>
                </c:pt>
                <c:pt idx="2135">
                  <c:v>1.2000000000000009E-2</c:v>
                </c:pt>
                <c:pt idx="2136">
                  <c:v>1.2000000000000009E-2</c:v>
                </c:pt>
                <c:pt idx="2137">
                  <c:v>0</c:v>
                </c:pt>
                <c:pt idx="2138">
                  <c:v>0</c:v>
                </c:pt>
                <c:pt idx="2139">
                  <c:v>0</c:v>
                </c:pt>
                <c:pt idx="2140">
                  <c:v>0</c:v>
                </c:pt>
                <c:pt idx="2141">
                  <c:v>0</c:v>
                </c:pt>
                <c:pt idx="2142">
                  <c:v>0</c:v>
                </c:pt>
                <c:pt idx="2143">
                  <c:v>0</c:v>
                </c:pt>
                <c:pt idx="2144">
                  <c:v>0</c:v>
                </c:pt>
                <c:pt idx="2145">
                  <c:v>0</c:v>
                </c:pt>
                <c:pt idx="2146">
                  <c:v>0</c:v>
                </c:pt>
                <c:pt idx="2147">
                  <c:v>0</c:v>
                </c:pt>
                <c:pt idx="2148">
                  <c:v>1.2000000000000009E-2</c:v>
                </c:pt>
                <c:pt idx="2149">
                  <c:v>0</c:v>
                </c:pt>
                <c:pt idx="2150">
                  <c:v>0</c:v>
                </c:pt>
                <c:pt idx="2151">
                  <c:v>0</c:v>
                </c:pt>
                <c:pt idx="2152">
                  <c:v>0</c:v>
                </c:pt>
                <c:pt idx="2153">
                  <c:v>0</c:v>
                </c:pt>
                <c:pt idx="2154">
                  <c:v>1.2000000000000009E-2</c:v>
                </c:pt>
                <c:pt idx="2155">
                  <c:v>0</c:v>
                </c:pt>
                <c:pt idx="2156">
                  <c:v>0</c:v>
                </c:pt>
                <c:pt idx="2157">
                  <c:v>0</c:v>
                </c:pt>
                <c:pt idx="2158">
                  <c:v>1.2000000000000009E-2</c:v>
                </c:pt>
                <c:pt idx="2159">
                  <c:v>0</c:v>
                </c:pt>
                <c:pt idx="2160">
                  <c:v>1.2000000000000009E-2</c:v>
                </c:pt>
                <c:pt idx="2161">
                  <c:v>0</c:v>
                </c:pt>
                <c:pt idx="2162">
                  <c:v>1.2000000000000009E-2</c:v>
                </c:pt>
                <c:pt idx="2163">
                  <c:v>1.2000000000000009E-2</c:v>
                </c:pt>
                <c:pt idx="2164">
                  <c:v>8.2570000000000014</c:v>
                </c:pt>
                <c:pt idx="2165">
                  <c:v>8.2319999999999993</c:v>
                </c:pt>
                <c:pt idx="2166">
                  <c:v>8.2199999999999989</c:v>
                </c:pt>
                <c:pt idx="2167">
                  <c:v>8.391</c:v>
                </c:pt>
                <c:pt idx="2168">
                  <c:v>8.4890000000000008</c:v>
                </c:pt>
                <c:pt idx="2169">
                  <c:v>8.4030000000000005</c:v>
                </c:pt>
                <c:pt idx="2170">
                  <c:v>8.206999999999999</c:v>
                </c:pt>
                <c:pt idx="2171">
                  <c:v>8.2570000000000014</c:v>
                </c:pt>
                <c:pt idx="2172">
                  <c:v>8.427999999999999</c:v>
                </c:pt>
                <c:pt idx="2173">
                  <c:v>8.5260000000000016</c:v>
                </c:pt>
                <c:pt idx="2174">
                  <c:v>8.3790000000000067</c:v>
                </c:pt>
                <c:pt idx="2175">
                  <c:v>8.2439999999999998</c:v>
                </c:pt>
                <c:pt idx="2176">
                  <c:v>8.2690000000000001</c:v>
                </c:pt>
                <c:pt idx="2177">
                  <c:v>8.4160000000000004</c:v>
                </c:pt>
                <c:pt idx="2178">
                  <c:v>8.5140000000000011</c:v>
                </c:pt>
                <c:pt idx="2179">
                  <c:v>8.3670000000000027</c:v>
                </c:pt>
                <c:pt idx="2180">
                  <c:v>8.2199999999999989</c:v>
                </c:pt>
                <c:pt idx="2181">
                  <c:v>8.2809999999999988</c:v>
                </c:pt>
                <c:pt idx="2182">
                  <c:v>8.44</c:v>
                </c:pt>
                <c:pt idx="2183">
                  <c:v>8.3790000000000067</c:v>
                </c:pt>
                <c:pt idx="2184">
                  <c:v>8.3540000000000028</c:v>
                </c:pt>
                <c:pt idx="2185">
                  <c:v>8.2319999999999993</c:v>
                </c:pt>
                <c:pt idx="2186">
                  <c:v>8.3180000000000014</c:v>
                </c:pt>
                <c:pt idx="2187">
                  <c:v>8.4890000000000008</c:v>
                </c:pt>
                <c:pt idx="2188">
                  <c:v>8.4890000000000008</c:v>
                </c:pt>
                <c:pt idx="2189">
                  <c:v>8.3060000000000027</c:v>
                </c:pt>
                <c:pt idx="2190">
                  <c:v>8.2439999999999998</c:v>
                </c:pt>
                <c:pt idx="2191">
                  <c:v>8.391</c:v>
                </c:pt>
                <c:pt idx="2192">
                  <c:v>8.5379999999999985</c:v>
                </c:pt>
                <c:pt idx="2193">
                  <c:v>8.44</c:v>
                </c:pt>
                <c:pt idx="2194">
                  <c:v>8.2690000000000001</c:v>
                </c:pt>
                <c:pt idx="2195">
                  <c:v>8.2690000000000001</c:v>
                </c:pt>
                <c:pt idx="2196">
                  <c:v>8.4650000000000247</c:v>
                </c:pt>
                <c:pt idx="2197">
                  <c:v>8.5260000000000016</c:v>
                </c:pt>
                <c:pt idx="2198">
                  <c:v>8.33</c:v>
                </c:pt>
                <c:pt idx="2199">
                  <c:v>8.2439999999999998</c:v>
                </c:pt>
                <c:pt idx="2200">
                  <c:v>8.391</c:v>
                </c:pt>
                <c:pt idx="2201">
                  <c:v>8.5260000000000016</c:v>
                </c:pt>
                <c:pt idx="2202">
                  <c:v>8.4890000000000008</c:v>
                </c:pt>
                <c:pt idx="2203">
                  <c:v>8.3540000000000028</c:v>
                </c:pt>
                <c:pt idx="2204">
                  <c:v>8.2570000000000014</c:v>
                </c:pt>
                <c:pt idx="2205">
                  <c:v>8.2439999999999998</c:v>
                </c:pt>
                <c:pt idx="2206">
                  <c:v>8.2690000000000001</c:v>
                </c:pt>
                <c:pt idx="2207">
                  <c:v>8.3420000000000005</c:v>
                </c:pt>
                <c:pt idx="2208">
                  <c:v>8.4160000000000004</c:v>
                </c:pt>
                <c:pt idx="2209">
                  <c:v>8.5020000000000007</c:v>
                </c:pt>
                <c:pt idx="2210">
                  <c:v>8.5500000000000007</c:v>
                </c:pt>
                <c:pt idx="2211">
                  <c:v>8.5260000000000016</c:v>
                </c:pt>
                <c:pt idx="2212">
                  <c:v>8.4530000000000047</c:v>
                </c:pt>
                <c:pt idx="2213">
                  <c:v>8.3790000000000067</c:v>
                </c:pt>
                <c:pt idx="2214">
                  <c:v>8.2439999999999998</c:v>
                </c:pt>
                <c:pt idx="2215">
                  <c:v>8.2570000000000014</c:v>
                </c:pt>
                <c:pt idx="2216">
                  <c:v>8.3060000000000027</c:v>
                </c:pt>
                <c:pt idx="2217">
                  <c:v>8.4030000000000005</c:v>
                </c:pt>
                <c:pt idx="2218">
                  <c:v>8.5020000000000007</c:v>
                </c:pt>
                <c:pt idx="2219">
                  <c:v>8.5500000000000007</c:v>
                </c:pt>
                <c:pt idx="2220">
                  <c:v>8.5260000000000016</c:v>
                </c:pt>
                <c:pt idx="2221">
                  <c:v>8.44</c:v>
                </c:pt>
                <c:pt idx="2222">
                  <c:v>8.3180000000000014</c:v>
                </c:pt>
                <c:pt idx="2223">
                  <c:v>8.2690000000000001</c:v>
                </c:pt>
                <c:pt idx="2224">
                  <c:v>8.2570000000000014</c:v>
                </c:pt>
                <c:pt idx="2225">
                  <c:v>8.2809999999999988</c:v>
                </c:pt>
                <c:pt idx="2226">
                  <c:v>8.3540000000000028</c:v>
                </c:pt>
                <c:pt idx="2227">
                  <c:v>8.44</c:v>
                </c:pt>
                <c:pt idx="2228">
                  <c:v>8.5260000000000016</c:v>
                </c:pt>
                <c:pt idx="2229">
                  <c:v>8.5630000000000006</c:v>
                </c:pt>
                <c:pt idx="2230">
                  <c:v>8.5140000000000011</c:v>
                </c:pt>
                <c:pt idx="2231">
                  <c:v>8.44</c:v>
                </c:pt>
                <c:pt idx="2232">
                  <c:v>8.3540000000000028</c:v>
                </c:pt>
                <c:pt idx="2233">
                  <c:v>8.2690000000000001</c:v>
                </c:pt>
                <c:pt idx="2234">
                  <c:v>8.2570000000000014</c:v>
                </c:pt>
                <c:pt idx="2235">
                  <c:v>8.2690000000000001</c:v>
                </c:pt>
                <c:pt idx="2236">
                  <c:v>8.3180000000000014</c:v>
                </c:pt>
                <c:pt idx="2237">
                  <c:v>8.4030000000000005</c:v>
                </c:pt>
                <c:pt idx="2238">
                  <c:v>8.4890000000000008</c:v>
                </c:pt>
                <c:pt idx="2239">
                  <c:v>8.5500000000000007</c:v>
                </c:pt>
                <c:pt idx="2240">
                  <c:v>8.5630000000000006</c:v>
                </c:pt>
                <c:pt idx="2241">
                  <c:v>8.4890000000000008</c:v>
                </c:pt>
                <c:pt idx="2242">
                  <c:v>8.4160000000000004</c:v>
                </c:pt>
                <c:pt idx="2243">
                  <c:v>8.2809999999999988</c:v>
                </c:pt>
                <c:pt idx="2244">
                  <c:v>8.2570000000000014</c:v>
                </c:pt>
                <c:pt idx="2245">
                  <c:v>8.293000000000001</c:v>
                </c:pt>
                <c:pt idx="2246">
                  <c:v>8.3540000000000028</c:v>
                </c:pt>
                <c:pt idx="2247">
                  <c:v>8.4650000000000247</c:v>
                </c:pt>
                <c:pt idx="2248">
                  <c:v>8.5500000000000007</c:v>
                </c:pt>
                <c:pt idx="2249">
                  <c:v>8.5630000000000006</c:v>
                </c:pt>
                <c:pt idx="2250">
                  <c:v>8.4650000000000247</c:v>
                </c:pt>
                <c:pt idx="2251">
                  <c:v>8.3180000000000014</c:v>
                </c:pt>
                <c:pt idx="2252">
                  <c:v>8.2809999999999988</c:v>
                </c:pt>
                <c:pt idx="2253">
                  <c:v>8.33</c:v>
                </c:pt>
                <c:pt idx="2254">
                  <c:v>8.4530000000000047</c:v>
                </c:pt>
                <c:pt idx="2255">
                  <c:v>8.5750000000000028</c:v>
                </c:pt>
                <c:pt idx="2256">
                  <c:v>8.5260000000000016</c:v>
                </c:pt>
                <c:pt idx="2257">
                  <c:v>8.3790000000000067</c:v>
                </c:pt>
                <c:pt idx="2258">
                  <c:v>8.2690000000000001</c:v>
                </c:pt>
                <c:pt idx="2259">
                  <c:v>8.3670000000000027</c:v>
                </c:pt>
                <c:pt idx="2260">
                  <c:v>8.5260000000000016</c:v>
                </c:pt>
                <c:pt idx="2261">
                  <c:v>8.5750000000000028</c:v>
                </c:pt>
                <c:pt idx="2262">
                  <c:v>8.4650000000000247</c:v>
                </c:pt>
                <c:pt idx="2263">
                  <c:v>8.3180000000000014</c:v>
                </c:pt>
                <c:pt idx="2264">
                  <c:v>8.2809999999999988</c:v>
                </c:pt>
                <c:pt idx="2265">
                  <c:v>8.3060000000000027</c:v>
                </c:pt>
                <c:pt idx="2266">
                  <c:v>8.3790000000000067</c:v>
                </c:pt>
                <c:pt idx="2267">
                  <c:v>8.4890000000000008</c:v>
                </c:pt>
                <c:pt idx="2268">
                  <c:v>8.5630000000000006</c:v>
                </c:pt>
                <c:pt idx="2269">
                  <c:v>8.5630000000000006</c:v>
                </c:pt>
                <c:pt idx="2270">
                  <c:v>8.5020000000000007</c:v>
                </c:pt>
                <c:pt idx="2271">
                  <c:v>8.3790000000000067</c:v>
                </c:pt>
                <c:pt idx="2272">
                  <c:v>8.2809999999999988</c:v>
                </c:pt>
                <c:pt idx="2273">
                  <c:v>8.2809999999999988</c:v>
                </c:pt>
                <c:pt idx="2274">
                  <c:v>8.293000000000001</c:v>
                </c:pt>
                <c:pt idx="2275">
                  <c:v>8.3790000000000067</c:v>
                </c:pt>
                <c:pt idx="2276">
                  <c:v>8.4770000000000003</c:v>
                </c:pt>
                <c:pt idx="2277">
                  <c:v>8.5500000000000007</c:v>
                </c:pt>
                <c:pt idx="2278">
                  <c:v>8.5630000000000006</c:v>
                </c:pt>
                <c:pt idx="2279">
                  <c:v>8.5260000000000016</c:v>
                </c:pt>
                <c:pt idx="2280">
                  <c:v>8.44</c:v>
                </c:pt>
                <c:pt idx="2281">
                  <c:v>8.3540000000000028</c:v>
                </c:pt>
                <c:pt idx="2282">
                  <c:v>8.293000000000001</c:v>
                </c:pt>
                <c:pt idx="2283">
                  <c:v>8.2809999999999988</c:v>
                </c:pt>
                <c:pt idx="2284">
                  <c:v>8.3060000000000027</c:v>
                </c:pt>
                <c:pt idx="2285">
                  <c:v>8.4030000000000005</c:v>
                </c:pt>
                <c:pt idx="2286">
                  <c:v>8.5140000000000011</c:v>
                </c:pt>
                <c:pt idx="2287">
                  <c:v>8.5750000000000028</c:v>
                </c:pt>
                <c:pt idx="2288">
                  <c:v>8.5500000000000007</c:v>
                </c:pt>
                <c:pt idx="2289">
                  <c:v>8.4530000000000047</c:v>
                </c:pt>
                <c:pt idx="2290">
                  <c:v>8.3180000000000014</c:v>
                </c:pt>
                <c:pt idx="2291">
                  <c:v>8.293000000000001</c:v>
                </c:pt>
                <c:pt idx="2292">
                  <c:v>8.3540000000000028</c:v>
                </c:pt>
                <c:pt idx="2293">
                  <c:v>8.4650000000000247</c:v>
                </c:pt>
                <c:pt idx="2294">
                  <c:v>8.5750000000000028</c:v>
                </c:pt>
                <c:pt idx="2295">
                  <c:v>8.5500000000000007</c:v>
                </c:pt>
                <c:pt idx="2296">
                  <c:v>8.4160000000000004</c:v>
                </c:pt>
                <c:pt idx="2297">
                  <c:v>8.3180000000000014</c:v>
                </c:pt>
                <c:pt idx="2298">
                  <c:v>8.293000000000001</c:v>
                </c:pt>
                <c:pt idx="2299">
                  <c:v>8.3420000000000005</c:v>
                </c:pt>
                <c:pt idx="2300">
                  <c:v>8.4650000000000247</c:v>
                </c:pt>
                <c:pt idx="2301">
                  <c:v>8.5630000000000006</c:v>
                </c:pt>
                <c:pt idx="2302">
                  <c:v>8.5500000000000007</c:v>
                </c:pt>
                <c:pt idx="2303">
                  <c:v>8.2809999999999988</c:v>
                </c:pt>
                <c:pt idx="2304">
                  <c:v>8.293000000000001</c:v>
                </c:pt>
                <c:pt idx="2305">
                  <c:v>8.33</c:v>
                </c:pt>
                <c:pt idx="2306">
                  <c:v>8.44</c:v>
                </c:pt>
                <c:pt idx="2307">
                  <c:v>8.5750000000000028</c:v>
                </c:pt>
                <c:pt idx="2308">
                  <c:v>8.4890000000000008</c:v>
                </c:pt>
                <c:pt idx="2309">
                  <c:v>8.3180000000000014</c:v>
                </c:pt>
                <c:pt idx="2310">
                  <c:v>8.293000000000001</c:v>
                </c:pt>
                <c:pt idx="2311">
                  <c:v>8.44</c:v>
                </c:pt>
                <c:pt idx="2312">
                  <c:v>8.5750000000000028</c:v>
                </c:pt>
                <c:pt idx="2313">
                  <c:v>8.5140000000000011</c:v>
                </c:pt>
                <c:pt idx="2314">
                  <c:v>8.33</c:v>
                </c:pt>
                <c:pt idx="2315">
                  <c:v>8.2809999999999988</c:v>
                </c:pt>
                <c:pt idx="2316">
                  <c:v>8.3540000000000028</c:v>
                </c:pt>
                <c:pt idx="2317">
                  <c:v>8.5020000000000007</c:v>
                </c:pt>
                <c:pt idx="2318">
                  <c:v>8.5630000000000006</c:v>
                </c:pt>
                <c:pt idx="2319">
                  <c:v>8.4770000000000003</c:v>
                </c:pt>
                <c:pt idx="2320">
                  <c:v>8.3420000000000005</c:v>
                </c:pt>
                <c:pt idx="2321">
                  <c:v>8.2690000000000001</c:v>
                </c:pt>
                <c:pt idx="2322">
                  <c:v>8.293000000000001</c:v>
                </c:pt>
                <c:pt idx="2323">
                  <c:v>8.4160000000000004</c:v>
                </c:pt>
                <c:pt idx="2324">
                  <c:v>8.5379999999999985</c:v>
                </c:pt>
                <c:pt idx="2325">
                  <c:v>8.5500000000000007</c:v>
                </c:pt>
                <c:pt idx="2326">
                  <c:v>8.44</c:v>
                </c:pt>
                <c:pt idx="2327">
                  <c:v>8.293000000000001</c:v>
                </c:pt>
                <c:pt idx="2328">
                  <c:v>8.2809999999999988</c:v>
                </c:pt>
                <c:pt idx="2329">
                  <c:v>8.3670000000000027</c:v>
                </c:pt>
                <c:pt idx="2330">
                  <c:v>8.5260000000000016</c:v>
                </c:pt>
                <c:pt idx="2331">
                  <c:v>8.5379999999999985</c:v>
                </c:pt>
                <c:pt idx="2332">
                  <c:v>8.3540000000000028</c:v>
                </c:pt>
                <c:pt idx="2333">
                  <c:v>8.2690000000000001</c:v>
                </c:pt>
                <c:pt idx="2334">
                  <c:v>8.293000000000001</c:v>
                </c:pt>
                <c:pt idx="2335">
                  <c:v>8.391</c:v>
                </c:pt>
                <c:pt idx="2336">
                  <c:v>8.5140000000000011</c:v>
                </c:pt>
                <c:pt idx="2337">
                  <c:v>8.5630000000000006</c:v>
                </c:pt>
                <c:pt idx="2338">
                  <c:v>8.4650000000000247</c:v>
                </c:pt>
                <c:pt idx="2339">
                  <c:v>8.33</c:v>
                </c:pt>
                <c:pt idx="2340">
                  <c:v>8.2570000000000014</c:v>
                </c:pt>
                <c:pt idx="2341">
                  <c:v>8.293000000000001</c:v>
                </c:pt>
                <c:pt idx="2342">
                  <c:v>8.4160000000000004</c:v>
                </c:pt>
                <c:pt idx="2343">
                  <c:v>1.2000000000000009E-2</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1.2000000000000009E-2</c:v>
                </c:pt>
                <c:pt idx="2403">
                  <c:v>0</c:v>
                </c:pt>
                <c:pt idx="2404">
                  <c:v>1.2000000000000009E-2</c:v>
                </c:pt>
                <c:pt idx="2405">
                  <c:v>0</c:v>
                </c:pt>
                <c:pt idx="2406">
                  <c:v>0</c:v>
                </c:pt>
                <c:pt idx="2407">
                  <c:v>0</c:v>
                </c:pt>
                <c:pt idx="2408">
                  <c:v>0</c:v>
                </c:pt>
                <c:pt idx="2409">
                  <c:v>0</c:v>
                </c:pt>
                <c:pt idx="2410">
                  <c:v>1.2000000000000009E-2</c:v>
                </c:pt>
                <c:pt idx="2411">
                  <c:v>0</c:v>
                </c:pt>
                <c:pt idx="2412">
                  <c:v>0</c:v>
                </c:pt>
                <c:pt idx="2413">
                  <c:v>0</c:v>
                </c:pt>
                <c:pt idx="2414">
                  <c:v>0</c:v>
                </c:pt>
                <c:pt idx="2415">
                  <c:v>0</c:v>
                </c:pt>
                <c:pt idx="2416">
                  <c:v>1.2000000000000009E-2</c:v>
                </c:pt>
                <c:pt idx="2417">
                  <c:v>0</c:v>
                </c:pt>
                <c:pt idx="2418">
                  <c:v>1.2000000000000009E-2</c:v>
                </c:pt>
                <c:pt idx="2419">
                  <c:v>0</c:v>
                </c:pt>
                <c:pt idx="2420">
                  <c:v>1.2000000000000009E-2</c:v>
                </c:pt>
                <c:pt idx="2421">
                  <c:v>0</c:v>
                </c:pt>
                <c:pt idx="2422">
                  <c:v>0</c:v>
                </c:pt>
                <c:pt idx="2423">
                  <c:v>0</c:v>
                </c:pt>
                <c:pt idx="2424">
                  <c:v>0</c:v>
                </c:pt>
                <c:pt idx="2425">
                  <c:v>0</c:v>
                </c:pt>
                <c:pt idx="2426">
                  <c:v>1.2000000000000009E-2</c:v>
                </c:pt>
                <c:pt idx="2427">
                  <c:v>0</c:v>
                </c:pt>
                <c:pt idx="2428">
                  <c:v>0</c:v>
                </c:pt>
                <c:pt idx="2429">
                  <c:v>0</c:v>
                </c:pt>
                <c:pt idx="2430">
                  <c:v>0</c:v>
                </c:pt>
                <c:pt idx="2431">
                  <c:v>0</c:v>
                </c:pt>
                <c:pt idx="2432">
                  <c:v>0</c:v>
                </c:pt>
                <c:pt idx="2433">
                  <c:v>0</c:v>
                </c:pt>
                <c:pt idx="2434">
                  <c:v>1.2000000000000009E-2</c:v>
                </c:pt>
                <c:pt idx="2435">
                  <c:v>1.2000000000000009E-2</c:v>
                </c:pt>
                <c:pt idx="2436">
                  <c:v>0</c:v>
                </c:pt>
                <c:pt idx="2437">
                  <c:v>0</c:v>
                </c:pt>
                <c:pt idx="2438">
                  <c:v>0</c:v>
                </c:pt>
                <c:pt idx="2439">
                  <c:v>0</c:v>
                </c:pt>
                <c:pt idx="2440">
                  <c:v>0</c:v>
                </c:pt>
                <c:pt idx="2441">
                  <c:v>0</c:v>
                </c:pt>
                <c:pt idx="2442">
                  <c:v>0</c:v>
                </c:pt>
                <c:pt idx="2443">
                  <c:v>1.2000000000000009E-2</c:v>
                </c:pt>
                <c:pt idx="2444">
                  <c:v>1.2000000000000009E-2</c:v>
                </c:pt>
                <c:pt idx="2445">
                  <c:v>1.2000000000000009E-2</c:v>
                </c:pt>
                <c:pt idx="2446">
                  <c:v>1.2000000000000009E-2</c:v>
                </c:pt>
                <c:pt idx="2447">
                  <c:v>0</c:v>
                </c:pt>
                <c:pt idx="2448">
                  <c:v>0</c:v>
                </c:pt>
                <c:pt idx="2449">
                  <c:v>0</c:v>
                </c:pt>
                <c:pt idx="2450">
                  <c:v>0</c:v>
                </c:pt>
                <c:pt idx="2451">
                  <c:v>0</c:v>
                </c:pt>
                <c:pt idx="2452">
                  <c:v>0</c:v>
                </c:pt>
                <c:pt idx="2453">
                  <c:v>0</c:v>
                </c:pt>
                <c:pt idx="2454">
                  <c:v>0</c:v>
                </c:pt>
                <c:pt idx="2455">
                  <c:v>0</c:v>
                </c:pt>
                <c:pt idx="2456">
                  <c:v>0</c:v>
                </c:pt>
                <c:pt idx="2457">
                  <c:v>0</c:v>
                </c:pt>
                <c:pt idx="2458">
                  <c:v>1.2000000000000009E-2</c:v>
                </c:pt>
                <c:pt idx="2459">
                  <c:v>0</c:v>
                </c:pt>
                <c:pt idx="2460">
                  <c:v>0</c:v>
                </c:pt>
                <c:pt idx="2461">
                  <c:v>0</c:v>
                </c:pt>
                <c:pt idx="2462">
                  <c:v>0</c:v>
                </c:pt>
                <c:pt idx="2463">
                  <c:v>1.2000000000000009E-2</c:v>
                </c:pt>
                <c:pt idx="2464">
                  <c:v>0</c:v>
                </c:pt>
                <c:pt idx="2465">
                  <c:v>0</c:v>
                </c:pt>
                <c:pt idx="2466">
                  <c:v>0</c:v>
                </c:pt>
                <c:pt idx="2467">
                  <c:v>0</c:v>
                </c:pt>
                <c:pt idx="2468">
                  <c:v>1.2000000000000009E-2</c:v>
                </c:pt>
                <c:pt idx="2469">
                  <c:v>0</c:v>
                </c:pt>
                <c:pt idx="2470">
                  <c:v>0</c:v>
                </c:pt>
                <c:pt idx="2471">
                  <c:v>0</c:v>
                </c:pt>
                <c:pt idx="2472">
                  <c:v>0</c:v>
                </c:pt>
                <c:pt idx="2473">
                  <c:v>0</c:v>
                </c:pt>
                <c:pt idx="2474">
                  <c:v>1.2000000000000009E-2</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1.2000000000000009E-2</c:v>
                </c:pt>
                <c:pt idx="2491">
                  <c:v>1.2000000000000009E-2</c:v>
                </c:pt>
                <c:pt idx="2492">
                  <c:v>0</c:v>
                </c:pt>
                <c:pt idx="2493">
                  <c:v>0</c:v>
                </c:pt>
                <c:pt idx="2494">
                  <c:v>0</c:v>
                </c:pt>
                <c:pt idx="2495">
                  <c:v>1.2000000000000009E-2</c:v>
                </c:pt>
                <c:pt idx="2496">
                  <c:v>0</c:v>
                </c:pt>
                <c:pt idx="2497">
                  <c:v>0</c:v>
                </c:pt>
                <c:pt idx="2498">
                  <c:v>0</c:v>
                </c:pt>
                <c:pt idx="2499">
                  <c:v>1.2000000000000009E-2</c:v>
                </c:pt>
                <c:pt idx="2500">
                  <c:v>1.2000000000000009E-2</c:v>
                </c:pt>
                <c:pt idx="2501">
                  <c:v>1.2000000000000009E-2</c:v>
                </c:pt>
                <c:pt idx="2502">
                  <c:v>0</c:v>
                </c:pt>
                <c:pt idx="2503">
                  <c:v>0</c:v>
                </c:pt>
                <c:pt idx="2504">
                  <c:v>0</c:v>
                </c:pt>
                <c:pt idx="2505">
                  <c:v>1.2000000000000009E-2</c:v>
                </c:pt>
                <c:pt idx="2506">
                  <c:v>1.2000000000000009E-2</c:v>
                </c:pt>
                <c:pt idx="2507">
                  <c:v>0</c:v>
                </c:pt>
                <c:pt idx="2508">
                  <c:v>0</c:v>
                </c:pt>
                <c:pt idx="2509">
                  <c:v>1.2000000000000009E-2</c:v>
                </c:pt>
                <c:pt idx="2510">
                  <c:v>1.2000000000000009E-2</c:v>
                </c:pt>
                <c:pt idx="2511">
                  <c:v>0</c:v>
                </c:pt>
                <c:pt idx="2512">
                  <c:v>0</c:v>
                </c:pt>
                <c:pt idx="2513">
                  <c:v>0</c:v>
                </c:pt>
                <c:pt idx="2514">
                  <c:v>0</c:v>
                </c:pt>
                <c:pt idx="2515">
                  <c:v>1.2000000000000009E-2</c:v>
                </c:pt>
                <c:pt idx="2516">
                  <c:v>0</c:v>
                </c:pt>
                <c:pt idx="2517">
                  <c:v>0</c:v>
                </c:pt>
                <c:pt idx="2518">
                  <c:v>0</c:v>
                </c:pt>
                <c:pt idx="2519">
                  <c:v>1.2000000000000009E-2</c:v>
                </c:pt>
                <c:pt idx="2520">
                  <c:v>0</c:v>
                </c:pt>
                <c:pt idx="2521">
                  <c:v>1.2000000000000009E-2</c:v>
                </c:pt>
                <c:pt idx="2522">
                  <c:v>0</c:v>
                </c:pt>
                <c:pt idx="2523">
                  <c:v>5.4020000000000001</c:v>
                </c:pt>
                <c:pt idx="2524">
                  <c:v>8.1830000000000016</c:v>
                </c:pt>
                <c:pt idx="2525">
                  <c:v>8.1710000000000012</c:v>
                </c:pt>
                <c:pt idx="2526">
                  <c:v>8.2319999999999993</c:v>
                </c:pt>
                <c:pt idx="2527">
                  <c:v>8.3670000000000027</c:v>
                </c:pt>
                <c:pt idx="2528">
                  <c:v>8.4650000000000247</c:v>
                </c:pt>
                <c:pt idx="2529">
                  <c:v>8.44</c:v>
                </c:pt>
                <c:pt idx="2530">
                  <c:v>8.33</c:v>
                </c:pt>
                <c:pt idx="2531">
                  <c:v>8.2199999999999989</c:v>
                </c:pt>
                <c:pt idx="2532">
                  <c:v>8.1830000000000016</c:v>
                </c:pt>
                <c:pt idx="2533">
                  <c:v>8.2570000000000014</c:v>
                </c:pt>
                <c:pt idx="2534">
                  <c:v>8.4160000000000004</c:v>
                </c:pt>
                <c:pt idx="2535">
                  <c:v>8.4890000000000008</c:v>
                </c:pt>
                <c:pt idx="2536">
                  <c:v>8.4030000000000005</c:v>
                </c:pt>
                <c:pt idx="2537">
                  <c:v>8.2439999999999998</c:v>
                </c:pt>
                <c:pt idx="2538">
                  <c:v>8.206999999999999</c:v>
                </c:pt>
                <c:pt idx="2539">
                  <c:v>8.3060000000000027</c:v>
                </c:pt>
                <c:pt idx="2540">
                  <c:v>8.4650000000000247</c:v>
                </c:pt>
                <c:pt idx="2541">
                  <c:v>8.4890000000000008</c:v>
                </c:pt>
                <c:pt idx="2542">
                  <c:v>8.3790000000000067</c:v>
                </c:pt>
                <c:pt idx="2543">
                  <c:v>8.2319999999999993</c:v>
                </c:pt>
                <c:pt idx="2544">
                  <c:v>8.2199999999999989</c:v>
                </c:pt>
                <c:pt idx="2545">
                  <c:v>8.2690000000000001</c:v>
                </c:pt>
                <c:pt idx="2546">
                  <c:v>8.4160000000000004</c:v>
                </c:pt>
                <c:pt idx="2547">
                  <c:v>8.5140000000000011</c:v>
                </c:pt>
                <c:pt idx="2548">
                  <c:v>8.5020000000000007</c:v>
                </c:pt>
                <c:pt idx="2549">
                  <c:v>8.391</c:v>
                </c:pt>
                <c:pt idx="2550">
                  <c:v>8.2690000000000001</c:v>
                </c:pt>
                <c:pt idx="2551">
                  <c:v>8.2319999999999993</c:v>
                </c:pt>
                <c:pt idx="2552">
                  <c:v>8.2570000000000014</c:v>
                </c:pt>
                <c:pt idx="2553">
                  <c:v>8.3670000000000027</c:v>
                </c:pt>
                <c:pt idx="2554">
                  <c:v>8.4770000000000003</c:v>
                </c:pt>
                <c:pt idx="2555">
                  <c:v>8.5140000000000011</c:v>
                </c:pt>
                <c:pt idx="2556">
                  <c:v>8.4030000000000005</c:v>
                </c:pt>
                <c:pt idx="2557">
                  <c:v>8.2690000000000001</c:v>
                </c:pt>
                <c:pt idx="2558">
                  <c:v>8.2199999999999989</c:v>
                </c:pt>
                <c:pt idx="2559">
                  <c:v>8.2809999999999988</c:v>
                </c:pt>
                <c:pt idx="2560">
                  <c:v>8.4160000000000004</c:v>
                </c:pt>
                <c:pt idx="2561">
                  <c:v>8.5020000000000007</c:v>
                </c:pt>
                <c:pt idx="2562">
                  <c:v>8.4890000000000008</c:v>
                </c:pt>
                <c:pt idx="2563">
                  <c:v>8.4030000000000005</c:v>
                </c:pt>
                <c:pt idx="2564">
                  <c:v>8.293000000000001</c:v>
                </c:pt>
                <c:pt idx="2565">
                  <c:v>8.2199999999999989</c:v>
                </c:pt>
                <c:pt idx="2566">
                  <c:v>8.2199999999999989</c:v>
                </c:pt>
                <c:pt idx="2567">
                  <c:v>8.2439999999999998</c:v>
                </c:pt>
                <c:pt idx="2568">
                  <c:v>8.3060000000000027</c:v>
                </c:pt>
                <c:pt idx="2569">
                  <c:v>8.3790000000000067</c:v>
                </c:pt>
                <c:pt idx="2570">
                  <c:v>8.4770000000000003</c:v>
                </c:pt>
                <c:pt idx="2571">
                  <c:v>8.5140000000000011</c:v>
                </c:pt>
                <c:pt idx="2572">
                  <c:v>8.4890000000000008</c:v>
                </c:pt>
                <c:pt idx="2573">
                  <c:v>8.3670000000000027</c:v>
                </c:pt>
                <c:pt idx="2574">
                  <c:v>8.2570000000000014</c:v>
                </c:pt>
                <c:pt idx="2575">
                  <c:v>8.2319999999999993</c:v>
                </c:pt>
                <c:pt idx="2576">
                  <c:v>8.3060000000000027</c:v>
                </c:pt>
                <c:pt idx="2577">
                  <c:v>8.427999999999999</c:v>
                </c:pt>
                <c:pt idx="2578">
                  <c:v>8.5379999999999985</c:v>
                </c:pt>
                <c:pt idx="2579">
                  <c:v>8.5020000000000007</c:v>
                </c:pt>
                <c:pt idx="2580">
                  <c:v>8.3670000000000027</c:v>
                </c:pt>
                <c:pt idx="2581">
                  <c:v>8.2570000000000014</c:v>
                </c:pt>
                <c:pt idx="2582">
                  <c:v>8.2570000000000014</c:v>
                </c:pt>
                <c:pt idx="2583">
                  <c:v>8.3670000000000027</c:v>
                </c:pt>
                <c:pt idx="2584">
                  <c:v>8.5020000000000007</c:v>
                </c:pt>
                <c:pt idx="2585">
                  <c:v>8.5260000000000016</c:v>
                </c:pt>
                <c:pt idx="2586">
                  <c:v>8.4030000000000005</c:v>
                </c:pt>
                <c:pt idx="2587">
                  <c:v>8.2809999999999988</c:v>
                </c:pt>
                <c:pt idx="2588">
                  <c:v>8.2570000000000014</c:v>
                </c:pt>
                <c:pt idx="2589">
                  <c:v>8.3420000000000005</c:v>
                </c:pt>
                <c:pt idx="2590">
                  <c:v>8.4890000000000008</c:v>
                </c:pt>
                <c:pt idx="2591">
                  <c:v>8.5379999999999985</c:v>
                </c:pt>
                <c:pt idx="2592">
                  <c:v>8.4160000000000004</c:v>
                </c:pt>
                <c:pt idx="2593">
                  <c:v>8.2809999999999988</c:v>
                </c:pt>
                <c:pt idx="2594">
                  <c:v>8.2570000000000014</c:v>
                </c:pt>
                <c:pt idx="2595">
                  <c:v>8.2809999999999988</c:v>
                </c:pt>
                <c:pt idx="2596">
                  <c:v>8.4160000000000004</c:v>
                </c:pt>
                <c:pt idx="2597">
                  <c:v>8.5379999999999985</c:v>
                </c:pt>
                <c:pt idx="2598">
                  <c:v>8.5020000000000007</c:v>
                </c:pt>
                <c:pt idx="2599">
                  <c:v>8.3670000000000027</c:v>
                </c:pt>
                <c:pt idx="2600">
                  <c:v>8.2439999999999998</c:v>
                </c:pt>
                <c:pt idx="2601">
                  <c:v>8.2690000000000001</c:v>
                </c:pt>
                <c:pt idx="2602">
                  <c:v>8.3540000000000028</c:v>
                </c:pt>
                <c:pt idx="2603">
                  <c:v>8.5140000000000011</c:v>
                </c:pt>
                <c:pt idx="2604">
                  <c:v>8.5260000000000016</c:v>
                </c:pt>
                <c:pt idx="2605">
                  <c:v>8.44</c:v>
                </c:pt>
                <c:pt idx="2606">
                  <c:v>8.3180000000000014</c:v>
                </c:pt>
                <c:pt idx="2607">
                  <c:v>8.2570000000000014</c:v>
                </c:pt>
                <c:pt idx="2608">
                  <c:v>8.2570000000000014</c:v>
                </c:pt>
                <c:pt idx="2609">
                  <c:v>8.3670000000000027</c:v>
                </c:pt>
                <c:pt idx="2610">
                  <c:v>8.4770000000000003</c:v>
                </c:pt>
                <c:pt idx="2611">
                  <c:v>8.5379999999999985</c:v>
                </c:pt>
                <c:pt idx="2612">
                  <c:v>8.5020000000000007</c:v>
                </c:pt>
                <c:pt idx="2613">
                  <c:v>8.391</c:v>
                </c:pt>
                <c:pt idx="2614">
                  <c:v>8.2809999999999988</c:v>
                </c:pt>
                <c:pt idx="2615">
                  <c:v>8.2439999999999998</c:v>
                </c:pt>
                <c:pt idx="2616">
                  <c:v>8.33</c:v>
                </c:pt>
                <c:pt idx="2617">
                  <c:v>8.4650000000000247</c:v>
                </c:pt>
                <c:pt idx="2618">
                  <c:v>8.5500000000000007</c:v>
                </c:pt>
                <c:pt idx="2619">
                  <c:v>8.4650000000000247</c:v>
                </c:pt>
                <c:pt idx="2620">
                  <c:v>8.3060000000000027</c:v>
                </c:pt>
                <c:pt idx="2621">
                  <c:v>8.2570000000000014</c:v>
                </c:pt>
                <c:pt idx="2622">
                  <c:v>8.33</c:v>
                </c:pt>
                <c:pt idx="2623">
                  <c:v>8.4770000000000003</c:v>
                </c:pt>
                <c:pt idx="2624">
                  <c:v>8.5500000000000007</c:v>
                </c:pt>
                <c:pt idx="2625">
                  <c:v>8.4530000000000047</c:v>
                </c:pt>
                <c:pt idx="2626">
                  <c:v>8.293000000000001</c:v>
                </c:pt>
                <c:pt idx="2627">
                  <c:v>8.2809999999999988</c:v>
                </c:pt>
                <c:pt idx="2628">
                  <c:v>8.4030000000000005</c:v>
                </c:pt>
                <c:pt idx="2629">
                  <c:v>8.5500000000000007</c:v>
                </c:pt>
                <c:pt idx="2630">
                  <c:v>8.5020000000000007</c:v>
                </c:pt>
                <c:pt idx="2631">
                  <c:v>8.3180000000000014</c:v>
                </c:pt>
                <c:pt idx="2632">
                  <c:v>8.2439999999999998</c:v>
                </c:pt>
                <c:pt idx="2633">
                  <c:v>8.33</c:v>
                </c:pt>
                <c:pt idx="2634">
                  <c:v>8.4530000000000047</c:v>
                </c:pt>
                <c:pt idx="2635">
                  <c:v>8.5379999999999985</c:v>
                </c:pt>
                <c:pt idx="2636">
                  <c:v>8.5260000000000016</c:v>
                </c:pt>
                <c:pt idx="2637">
                  <c:v>8.427999999999999</c:v>
                </c:pt>
                <c:pt idx="2638">
                  <c:v>8.3180000000000014</c:v>
                </c:pt>
                <c:pt idx="2639">
                  <c:v>8.2809999999999988</c:v>
                </c:pt>
                <c:pt idx="2640">
                  <c:v>8.2570000000000014</c:v>
                </c:pt>
                <c:pt idx="2641">
                  <c:v>8.2570000000000014</c:v>
                </c:pt>
                <c:pt idx="2642">
                  <c:v>8.2809999999999988</c:v>
                </c:pt>
                <c:pt idx="2643">
                  <c:v>8.3060000000000027</c:v>
                </c:pt>
                <c:pt idx="2644">
                  <c:v>8.3670000000000027</c:v>
                </c:pt>
                <c:pt idx="2645">
                  <c:v>8.427999999999999</c:v>
                </c:pt>
                <c:pt idx="2646">
                  <c:v>8.4770000000000003</c:v>
                </c:pt>
                <c:pt idx="2647">
                  <c:v>8.5260000000000016</c:v>
                </c:pt>
                <c:pt idx="2648">
                  <c:v>8.5500000000000007</c:v>
                </c:pt>
                <c:pt idx="2649">
                  <c:v>8.5140000000000011</c:v>
                </c:pt>
                <c:pt idx="2650">
                  <c:v>8.4530000000000047</c:v>
                </c:pt>
                <c:pt idx="2651">
                  <c:v>8.3670000000000027</c:v>
                </c:pt>
                <c:pt idx="2652">
                  <c:v>8.293000000000001</c:v>
                </c:pt>
                <c:pt idx="2653">
                  <c:v>8.2690000000000001</c:v>
                </c:pt>
                <c:pt idx="2654">
                  <c:v>8.2570000000000014</c:v>
                </c:pt>
                <c:pt idx="2655">
                  <c:v>8.3060000000000027</c:v>
                </c:pt>
                <c:pt idx="2656">
                  <c:v>8.3790000000000067</c:v>
                </c:pt>
                <c:pt idx="2657">
                  <c:v>8.4890000000000008</c:v>
                </c:pt>
                <c:pt idx="2658">
                  <c:v>8.5500000000000007</c:v>
                </c:pt>
                <c:pt idx="2659">
                  <c:v>8.5140000000000011</c:v>
                </c:pt>
                <c:pt idx="2660">
                  <c:v>8.4030000000000005</c:v>
                </c:pt>
                <c:pt idx="2661">
                  <c:v>8.293000000000001</c:v>
                </c:pt>
                <c:pt idx="2662">
                  <c:v>8.2439999999999998</c:v>
                </c:pt>
                <c:pt idx="2663">
                  <c:v>8.4160000000000004</c:v>
                </c:pt>
                <c:pt idx="2664">
                  <c:v>8.3670000000000027</c:v>
                </c:pt>
                <c:pt idx="2665">
                  <c:v>8.4650000000000247</c:v>
                </c:pt>
                <c:pt idx="2666">
                  <c:v>8.5379999999999985</c:v>
                </c:pt>
                <c:pt idx="2667">
                  <c:v>8.5260000000000016</c:v>
                </c:pt>
                <c:pt idx="2668">
                  <c:v>8.427999999999999</c:v>
                </c:pt>
                <c:pt idx="2669">
                  <c:v>8.3180000000000014</c:v>
                </c:pt>
                <c:pt idx="2670">
                  <c:v>8.2690000000000001</c:v>
                </c:pt>
                <c:pt idx="2671">
                  <c:v>8.2809999999999988</c:v>
                </c:pt>
                <c:pt idx="2672">
                  <c:v>8.4030000000000005</c:v>
                </c:pt>
                <c:pt idx="2673">
                  <c:v>8.5379999999999985</c:v>
                </c:pt>
                <c:pt idx="2674">
                  <c:v>8.5140000000000011</c:v>
                </c:pt>
                <c:pt idx="2675">
                  <c:v>8.3540000000000028</c:v>
                </c:pt>
                <c:pt idx="2676">
                  <c:v>8.2690000000000001</c:v>
                </c:pt>
                <c:pt idx="2677">
                  <c:v>8.3420000000000005</c:v>
                </c:pt>
                <c:pt idx="2678">
                  <c:v>8.5020000000000007</c:v>
                </c:pt>
                <c:pt idx="2679">
                  <c:v>8.5500000000000007</c:v>
                </c:pt>
                <c:pt idx="2680">
                  <c:v>8.391</c:v>
                </c:pt>
                <c:pt idx="2681">
                  <c:v>8.2690000000000001</c:v>
                </c:pt>
                <c:pt idx="2682">
                  <c:v>8.33</c:v>
                </c:pt>
                <c:pt idx="2683">
                  <c:v>8.4890000000000008</c:v>
                </c:pt>
                <c:pt idx="2684">
                  <c:v>8.5500000000000007</c:v>
                </c:pt>
                <c:pt idx="2685">
                  <c:v>8.4160000000000004</c:v>
                </c:pt>
                <c:pt idx="2686">
                  <c:v>8.2809999999999988</c:v>
                </c:pt>
                <c:pt idx="2687">
                  <c:v>8.293000000000001</c:v>
                </c:pt>
                <c:pt idx="2688">
                  <c:v>8.4530000000000047</c:v>
                </c:pt>
                <c:pt idx="2689">
                  <c:v>8.5750000000000028</c:v>
                </c:pt>
                <c:pt idx="2690">
                  <c:v>8.44</c:v>
                </c:pt>
                <c:pt idx="2691">
                  <c:v>8.2690000000000001</c:v>
                </c:pt>
                <c:pt idx="2692">
                  <c:v>8.3540000000000028</c:v>
                </c:pt>
                <c:pt idx="2693">
                  <c:v>8.5260000000000016</c:v>
                </c:pt>
                <c:pt idx="2694">
                  <c:v>8.5140000000000011</c:v>
                </c:pt>
                <c:pt idx="2695">
                  <c:v>8.293000000000001</c:v>
                </c:pt>
                <c:pt idx="2696">
                  <c:v>8.3540000000000028</c:v>
                </c:pt>
                <c:pt idx="2697">
                  <c:v>8.5750000000000028</c:v>
                </c:pt>
                <c:pt idx="2698">
                  <c:v>8.3790000000000067</c:v>
                </c:pt>
                <c:pt idx="2699">
                  <c:v>8.3060000000000027</c:v>
                </c:pt>
                <c:pt idx="2700">
                  <c:v>8.5379999999999985</c:v>
                </c:pt>
                <c:pt idx="2701">
                  <c:v>8.427999999999999</c:v>
                </c:pt>
                <c:pt idx="2702">
                  <c:v>8.2809999999999988</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1.2000000000000009E-2</c:v>
                </c:pt>
                <c:pt idx="2733">
                  <c:v>0</c:v>
                </c:pt>
                <c:pt idx="2734">
                  <c:v>0</c:v>
                </c:pt>
                <c:pt idx="2735">
                  <c:v>0</c:v>
                </c:pt>
                <c:pt idx="2736">
                  <c:v>0</c:v>
                </c:pt>
                <c:pt idx="2737">
                  <c:v>1.2000000000000009E-2</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1.2000000000000009E-2</c:v>
                </c:pt>
                <c:pt idx="2755">
                  <c:v>0</c:v>
                </c:pt>
                <c:pt idx="2756">
                  <c:v>0</c:v>
                </c:pt>
                <c:pt idx="2757">
                  <c:v>0</c:v>
                </c:pt>
                <c:pt idx="2758">
                  <c:v>0</c:v>
                </c:pt>
                <c:pt idx="2759">
                  <c:v>0</c:v>
                </c:pt>
                <c:pt idx="2760">
                  <c:v>1.2000000000000009E-2</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1.2000000000000009E-2</c:v>
                </c:pt>
                <c:pt idx="2780">
                  <c:v>0</c:v>
                </c:pt>
                <c:pt idx="2781">
                  <c:v>1.2000000000000009E-2</c:v>
                </c:pt>
                <c:pt idx="2782">
                  <c:v>0</c:v>
                </c:pt>
                <c:pt idx="2783">
                  <c:v>0</c:v>
                </c:pt>
                <c:pt idx="2784">
                  <c:v>0</c:v>
                </c:pt>
                <c:pt idx="2785">
                  <c:v>0</c:v>
                </c:pt>
                <c:pt idx="2786">
                  <c:v>1.2000000000000009E-2</c:v>
                </c:pt>
                <c:pt idx="2787">
                  <c:v>0</c:v>
                </c:pt>
                <c:pt idx="2788">
                  <c:v>0</c:v>
                </c:pt>
                <c:pt idx="2789">
                  <c:v>0</c:v>
                </c:pt>
                <c:pt idx="2790">
                  <c:v>0</c:v>
                </c:pt>
                <c:pt idx="2791">
                  <c:v>0</c:v>
                </c:pt>
                <c:pt idx="2792">
                  <c:v>0</c:v>
                </c:pt>
                <c:pt idx="2793">
                  <c:v>1.2000000000000009E-2</c:v>
                </c:pt>
                <c:pt idx="2794">
                  <c:v>1.2000000000000009E-2</c:v>
                </c:pt>
                <c:pt idx="2795">
                  <c:v>0</c:v>
                </c:pt>
                <c:pt idx="2796">
                  <c:v>0</c:v>
                </c:pt>
                <c:pt idx="2797">
                  <c:v>0</c:v>
                </c:pt>
                <c:pt idx="2798">
                  <c:v>0</c:v>
                </c:pt>
                <c:pt idx="2799">
                  <c:v>0</c:v>
                </c:pt>
                <c:pt idx="2800">
                  <c:v>0</c:v>
                </c:pt>
                <c:pt idx="2801">
                  <c:v>0</c:v>
                </c:pt>
                <c:pt idx="2802">
                  <c:v>1.2000000000000009E-2</c:v>
                </c:pt>
                <c:pt idx="2803">
                  <c:v>0</c:v>
                </c:pt>
                <c:pt idx="2804">
                  <c:v>0</c:v>
                </c:pt>
                <c:pt idx="2805">
                  <c:v>0</c:v>
                </c:pt>
                <c:pt idx="2806">
                  <c:v>0</c:v>
                </c:pt>
                <c:pt idx="2807">
                  <c:v>0</c:v>
                </c:pt>
                <c:pt idx="2808">
                  <c:v>0</c:v>
                </c:pt>
                <c:pt idx="2809">
                  <c:v>0</c:v>
                </c:pt>
                <c:pt idx="2810">
                  <c:v>0</c:v>
                </c:pt>
                <c:pt idx="2811">
                  <c:v>1.2000000000000009E-2</c:v>
                </c:pt>
                <c:pt idx="2812">
                  <c:v>0</c:v>
                </c:pt>
                <c:pt idx="2813">
                  <c:v>0</c:v>
                </c:pt>
                <c:pt idx="2814">
                  <c:v>0</c:v>
                </c:pt>
                <c:pt idx="2815">
                  <c:v>1.2000000000000009E-2</c:v>
                </c:pt>
                <c:pt idx="2816">
                  <c:v>1.2000000000000009E-2</c:v>
                </c:pt>
                <c:pt idx="2817">
                  <c:v>0</c:v>
                </c:pt>
                <c:pt idx="2818">
                  <c:v>0</c:v>
                </c:pt>
                <c:pt idx="2819">
                  <c:v>0</c:v>
                </c:pt>
                <c:pt idx="2820">
                  <c:v>0</c:v>
                </c:pt>
                <c:pt idx="2821">
                  <c:v>1.2000000000000009E-2</c:v>
                </c:pt>
                <c:pt idx="2822">
                  <c:v>0</c:v>
                </c:pt>
                <c:pt idx="2823">
                  <c:v>0</c:v>
                </c:pt>
                <c:pt idx="2824">
                  <c:v>0</c:v>
                </c:pt>
                <c:pt idx="2825">
                  <c:v>0</c:v>
                </c:pt>
                <c:pt idx="2826">
                  <c:v>1.2000000000000009E-2</c:v>
                </c:pt>
                <c:pt idx="2827">
                  <c:v>0</c:v>
                </c:pt>
                <c:pt idx="2828">
                  <c:v>1.2000000000000009E-2</c:v>
                </c:pt>
                <c:pt idx="2829">
                  <c:v>0</c:v>
                </c:pt>
                <c:pt idx="2830">
                  <c:v>0</c:v>
                </c:pt>
                <c:pt idx="2831">
                  <c:v>0</c:v>
                </c:pt>
                <c:pt idx="2832">
                  <c:v>1.2000000000000009E-2</c:v>
                </c:pt>
                <c:pt idx="2833">
                  <c:v>0</c:v>
                </c:pt>
                <c:pt idx="2834">
                  <c:v>0</c:v>
                </c:pt>
                <c:pt idx="2835">
                  <c:v>0</c:v>
                </c:pt>
                <c:pt idx="2836">
                  <c:v>0</c:v>
                </c:pt>
                <c:pt idx="2837">
                  <c:v>1.2000000000000009E-2</c:v>
                </c:pt>
                <c:pt idx="2838">
                  <c:v>0</c:v>
                </c:pt>
                <c:pt idx="2839">
                  <c:v>0</c:v>
                </c:pt>
                <c:pt idx="2840">
                  <c:v>1.2000000000000009E-2</c:v>
                </c:pt>
                <c:pt idx="2841">
                  <c:v>1.2000000000000009E-2</c:v>
                </c:pt>
                <c:pt idx="2842">
                  <c:v>0</c:v>
                </c:pt>
                <c:pt idx="2843">
                  <c:v>0</c:v>
                </c:pt>
                <c:pt idx="2844">
                  <c:v>0</c:v>
                </c:pt>
                <c:pt idx="2845">
                  <c:v>1.2000000000000009E-2</c:v>
                </c:pt>
                <c:pt idx="2846">
                  <c:v>0</c:v>
                </c:pt>
                <c:pt idx="2847">
                  <c:v>0</c:v>
                </c:pt>
                <c:pt idx="2848">
                  <c:v>0</c:v>
                </c:pt>
                <c:pt idx="2849">
                  <c:v>0</c:v>
                </c:pt>
                <c:pt idx="2850">
                  <c:v>0</c:v>
                </c:pt>
                <c:pt idx="2851">
                  <c:v>0</c:v>
                </c:pt>
                <c:pt idx="2852">
                  <c:v>1.2000000000000009E-2</c:v>
                </c:pt>
                <c:pt idx="2853">
                  <c:v>1.2000000000000009E-2</c:v>
                </c:pt>
                <c:pt idx="2854">
                  <c:v>1.2000000000000009E-2</c:v>
                </c:pt>
                <c:pt idx="2855">
                  <c:v>1.2000000000000009E-2</c:v>
                </c:pt>
                <c:pt idx="2856">
                  <c:v>0</c:v>
                </c:pt>
                <c:pt idx="2857">
                  <c:v>0</c:v>
                </c:pt>
                <c:pt idx="2858">
                  <c:v>0</c:v>
                </c:pt>
                <c:pt idx="2859">
                  <c:v>0</c:v>
                </c:pt>
                <c:pt idx="2860">
                  <c:v>0</c:v>
                </c:pt>
                <c:pt idx="2861">
                  <c:v>0</c:v>
                </c:pt>
                <c:pt idx="2862">
                  <c:v>0</c:v>
                </c:pt>
                <c:pt idx="2863">
                  <c:v>0</c:v>
                </c:pt>
                <c:pt idx="2864">
                  <c:v>0</c:v>
                </c:pt>
                <c:pt idx="2865">
                  <c:v>0</c:v>
                </c:pt>
                <c:pt idx="2866">
                  <c:v>1.2000000000000009E-2</c:v>
                </c:pt>
                <c:pt idx="2867">
                  <c:v>0</c:v>
                </c:pt>
                <c:pt idx="2868">
                  <c:v>0</c:v>
                </c:pt>
                <c:pt idx="2869">
                  <c:v>0</c:v>
                </c:pt>
                <c:pt idx="2870">
                  <c:v>0</c:v>
                </c:pt>
                <c:pt idx="2871">
                  <c:v>0</c:v>
                </c:pt>
                <c:pt idx="2872">
                  <c:v>1.2000000000000009E-2</c:v>
                </c:pt>
                <c:pt idx="2873">
                  <c:v>0</c:v>
                </c:pt>
                <c:pt idx="2874">
                  <c:v>0</c:v>
                </c:pt>
                <c:pt idx="2875">
                  <c:v>1.2000000000000009E-2</c:v>
                </c:pt>
                <c:pt idx="2876">
                  <c:v>0</c:v>
                </c:pt>
                <c:pt idx="2877">
                  <c:v>0</c:v>
                </c:pt>
                <c:pt idx="2878">
                  <c:v>0</c:v>
                </c:pt>
                <c:pt idx="2879">
                  <c:v>0</c:v>
                </c:pt>
                <c:pt idx="2880">
                  <c:v>0</c:v>
                </c:pt>
                <c:pt idx="2881">
                  <c:v>1.2000000000000009E-2</c:v>
                </c:pt>
                <c:pt idx="2882">
                  <c:v>1.2000000000000009E-2</c:v>
                </c:pt>
                <c:pt idx="2883">
                  <c:v>8.1830000000000016</c:v>
                </c:pt>
                <c:pt idx="2884">
                  <c:v>8.3420000000000005</c:v>
                </c:pt>
                <c:pt idx="2885">
                  <c:v>8.427999999999999</c:v>
                </c:pt>
                <c:pt idx="2886">
                  <c:v>8.4770000000000003</c:v>
                </c:pt>
                <c:pt idx="2887">
                  <c:v>8.4890000000000008</c:v>
                </c:pt>
                <c:pt idx="2888">
                  <c:v>8.4160000000000004</c:v>
                </c:pt>
                <c:pt idx="2889">
                  <c:v>8.33</c:v>
                </c:pt>
                <c:pt idx="2890">
                  <c:v>8.2439999999999998</c:v>
                </c:pt>
                <c:pt idx="2891">
                  <c:v>8.1950000000000003</c:v>
                </c:pt>
                <c:pt idx="2892">
                  <c:v>8.2199999999999989</c:v>
                </c:pt>
                <c:pt idx="2893">
                  <c:v>8.2570000000000014</c:v>
                </c:pt>
                <c:pt idx="2894">
                  <c:v>8.3420000000000005</c:v>
                </c:pt>
                <c:pt idx="2895">
                  <c:v>8.427999999999999</c:v>
                </c:pt>
                <c:pt idx="2896">
                  <c:v>8.4890000000000008</c:v>
                </c:pt>
                <c:pt idx="2897">
                  <c:v>8.5020000000000007</c:v>
                </c:pt>
                <c:pt idx="2898">
                  <c:v>8.4770000000000003</c:v>
                </c:pt>
                <c:pt idx="2899">
                  <c:v>8.3790000000000067</c:v>
                </c:pt>
                <c:pt idx="2900">
                  <c:v>8.2809999999999988</c:v>
                </c:pt>
                <c:pt idx="2901">
                  <c:v>8.2199999999999989</c:v>
                </c:pt>
                <c:pt idx="2902">
                  <c:v>8.2319999999999993</c:v>
                </c:pt>
                <c:pt idx="2903">
                  <c:v>8.4890000000000008</c:v>
                </c:pt>
                <c:pt idx="2904">
                  <c:v>8.5140000000000011</c:v>
                </c:pt>
                <c:pt idx="2905">
                  <c:v>8.4890000000000008</c:v>
                </c:pt>
                <c:pt idx="2906">
                  <c:v>8.3790000000000067</c:v>
                </c:pt>
                <c:pt idx="2907">
                  <c:v>8.2809999999999988</c:v>
                </c:pt>
                <c:pt idx="2908">
                  <c:v>8.2199999999999989</c:v>
                </c:pt>
                <c:pt idx="2909">
                  <c:v>8.2439999999999998</c:v>
                </c:pt>
                <c:pt idx="2910">
                  <c:v>8.3180000000000014</c:v>
                </c:pt>
                <c:pt idx="2911">
                  <c:v>8.4160000000000004</c:v>
                </c:pt>
                <c:pt idx="2912">
                  <c:v>8.5020000000000007</c:v>
                </c:pt>
                <c:pt idx="2913">
                  <c:v>8.5140000000000011</c:v>
                </c:pt>
                <c:pt idx="2914">
                  <c:v>8.4530000000000047</c:v>
                </c:pt>
                <c:pt idx="2915">
                  <c:v>8.33</c:v>
                </c:pt>
                <c:pt idx="2916">
                  <c:v>8.2439999999999998</c:v>
                </c:pt>
                <c:pt idx="2917">
                  <c:v>8.2199999999999989</c:v>
                </c:pt>
                <c:pt idx="2918">
                  <c:v>8.293000000000001</c:v>
                </c:pt>
                <c:pt idx="2919">
                  <c:v>8.4030000000000005</c:v>
                </c:pt>
                <c:pt idx="2920">
                  <c:v>8.5140000000000011</c:v>
                </c:pt>
                <c:pt idx="2921">
                  <c:v>8.5020000000000007</c:v>
                </c:pt>
                <c:pt idx="2922">
                  <c:v>8.44</c:v>
                </c:pt>
                <c:pt idx="2923">
                  <c:v>8.293000000000001</c:v>
                </c:pt>
                <c:pt idx="2924">
                  <c:v>8.2439999999999998</c:v>
                </c:pt>
                <c:pt idx="2925">
                  <c:v>8.2809999999999988</c:v>
                </c:pt>
                <c:pt idx="2926">
                  <c:v>8.3790000000000067</c:v>
                </c:pt>
                <c:pt idx="2927">
                  <c:v>8.5020000000000007</c:v>
                </c:pt>
                <c:pt idx="2928">
                  <c:v>8.5260000000000016</c:v>
                </c:pt>
                <c:pt idx="2929">
                  <c:v>8.4030000000000005</c:v>
                </c:pt>
                <c:pt idx="2930">
                  <c:v>8.2570000000000014</c:v>
                </c:pt>
                <c:pt idx="2931">
                  <c:v>8.2570000000000014</c:v>
                </c:pt>
                <c:pt idx="2932">
                  <c:v>8.33</c:v>
                </c:pt>
                <c:pt idx="2933">
                  <c:v>8.4770000000000003</c:v>
                </c:pt>
                <c:pt idx="2934">
                  <c:v>8.5379999999999985</c:v>
                </c:pt>
                <c:pt idx="2935">
                  <c:v>8.4770000000000003</c:v>
                </c:pt>
                <c:pt idx="2936">
                  <c:v>8.3420000000000005</c:v>
                </c:pt>
                <c:pt idx="2937">
                  <c:v>8.2439999999999998</c:v>
                </c:pt>
                <c:pt idx="2938">
                  <c:v>8.2570000000000014</c:v>
                </c:pt>
                <c:pt idx="2939">
                  <c:v>8.3060000000000027</c:v>
                </c:pt>
                <c:pt idx="2940">
                  <c:v>8.427999999999999</c:v>
                </c:pt>
                <c:pt idx="2941">
                  <c:v>8.5140000000000011</c:v>
                </c:pt>
                <c:pt idx="2942">
                  <c:v>8.5260000000000016</c:v>
                </c:pt>
                <c:pt idx="2943">
                  <c:v>8.4770000000000003</c:v>
                </c:pt>
                <c:pt idx="2944">
                  <c:v>8.3540000000000028</c:v>
                </c:pt>
                <c:pt idx="2945">
                  <c:v>8.2570000000000014</c:v>
                </c:pt>
                <c:pt idx="2946">
                  <c:v>8.2319999999999993</c:v>
                </c:pt>
                <c:pt idx="2947">
                  <c:v>8.293000000000001</c:v>
                </c:pt>
                <c:pt idx="2948">
                  <c:v>8.44</c:v>
                </c:pt>
                <c:pt idx="2949">
                  <c:v>8.5379999999999985</c:v>
                </c:pt>
                <c:pt idx="2950">
                  <c:v>8.4890000000000008</c:v>
                </c:pt>
                <c:pt idx="2951">
                  <c:v>8.33</c:v>
                </c:pt>
                <c:pt idx="2952">
                  <c:v>8.2439999999999998</c:v>
                </c:pt>
                <c:pt idx="2953">
                  <c:v>8.2690000000000001</c:v>
                </c:pt>
                <c:pt idx="2954">
                  <c:v>8.3790000000000067</c:v>
                </c:pt>
                <c:pt idx="2955">
                  <c:v>8.5140000000000011</c:v>
                </c:pt>
                <c:pt idx="2956">
                  <c:v>8.5260000000000016</c:v>
                </c:pt>
                <c:pt idx="2957">
                  <c:v>8.44</c:v>
                </c:pt>
                <c:pt idx="2958">
                  <c:v>8.33</c:v>
                </c:pt>
                <c:pt idx="2959">
                  <c:v>8.2439999999999998</c:v>
                </c:pt>
                <c:pt idx="2960">
                  <c:v>8.2690000000000001</c:v>
                </c:pt>
                <c:pt idx="2961">
                  <c:v>8.3670000000000027</c:v>
                </c:pt>
                <c:pt idx="2962">
                  <c:v>8.4770000000000003</c:v>
                </c:pt>
                <c:pt idx="2963">
                  <c:v>8.5500000000000007</c:v>
                </c:pt>
                <c:pt idx="2964">
                  <c:v>8.5500000000000007</c:v>
                </c:pt>
                <c:pt idx="2965">
                  <c:v>8.5020000000000007</c:v>
                </c:pt>
                <c:pt idx="2966">
                  <c:v>8.3670000000000027</c:v>
                </c:pt>
                <c:pt idx="2967">
                  <c:v>8.2570000000000014</c:v>
                </c:pt>
                <c:pt idx="2968">
                  <c:v>8.2570000000000014</c:v>
                </c:pt>
                <c:pt idx="2969">
                  <c:v>8.3790000000000067</c:v>
                </c:pt>
                <c:pt idx="2970">
                  <c:v>8.5260000000000016</c:v>
                </c:pt>
                <c:pt idx="2971">
                  <c:v>8.5260000000000016</c:v>
                </c:pt>
                <c:pt idx="2972">
                  <c:v>8.4030000000000005</c:v>
                </c:pt>
                <c:pt idx="2973">
                  <c:v>8.2809999999999988</c:v>
                </c:pt>
                <c:pt idx="2974">
                  <c:v>8.2809999999999988</c:v>
                </c:pt>
                <c:pt idx="2975">
                  <c:v>8.4160000000000004</c:v>
                </c:pt>
                <c:pt idx="2976">
                  <c:v>8.5379999999999985</c:v>
                </c:pt>
                <c:pt idx="2977">
                  <c:v>8.5020000000000007</c:v>
                </c:pt>
                <c:pt idx="2978">
                  <c:v>8.3540000000000028</c:v>
                </c:pt>
                <c:pt idx="2979">
                  <c:v>8.2570000000000014</c:v>
                </c:pt>
                <c:pt idx="2980">
                  <c:v>8.3060000000000027</c:v>
                </c:pt>
                <c:pt idx="2981">
                  <c:v>8.4530000000000047</c:v>
                </c:pt>
                <c:pt idx="2982">
                  <c:v>8.5500000000000007</c:v>
                </c:pt>
                <c:pt idx="2983">
                  <c:v>8.4770000000000003</c:v>
                </c:pt>
                <c:pt idx="2984">
                  <c:v>8.293000000000001</c:v>
                </c:pt>
                <c:pt idx="2985">
                  <c:v>8.2690000000000001</c:v>
                </c:pt>
                <c:pt idx="2986">
                  <c:v>8.3790000000000067</c:v>
                </c:pt>
                <c:pt idx="2987">
                  <c:v>8.5140000000000011</c:v>
                </c:pt>
                <c:pt idx="2988">
                  <c:v>8.5260000000000016</c:v>
                </c:pt>
                <c:pt idx="2989">
                  <c:v>8.391</c:v>
                </c:pt>
                <c:pt idx="2990">
                  <c:v>8.2570000000000014</c:v>
                </c:pt>
                <c:pt idx="2991">
                  <c:v>8.2809999999999988</c:v>
                </c:pt>
                <c:pt idx="2992">
                  <c:v>8.3790000000000067</c:v>
                </c:pt>
                <c:pt idx="2993">
                  <c:v>8.5140000000000011</c:v>
                </c:pt>
                <c:pt idx="2994">
                  <c:v>8.5500000000000007</c:v>
                </c:pt>
                <c:pt idx="2995">
                  <c:v>8.4650000000000247</c:v>
                </c:pt>
                <c:pt idx="2996">
                  <c:v>8.3540000000000028</c:v>
                </c:pt>
                <c:pt idx="2997">
                  <c:v>8.2809999999999988</c:v>
                </c:pt>
                <c:pt idx="2998">
                  <c:v>8.2439999999999998</c:v>
                </c:pt>
                <c:pt idx="2999">
                  <c:v>8.293000000000001</c:v>
                </c:pt>
                <c:pt idx="3000">
                  <c:v>8.3790000000000067</c:v>
                </c:pt>
                <c:pt idx="3001">
                  <c:v>8.4890000000000008</c:v>
                </c:pt>
                <c:pt idx="3002">
                  <c:v>8.5379999999999985</c:v>
                </c:pt>
                <c:pt idx="3003">
                  <c:v>8.5260000000000016</c:v>
                </c:pt>
                <c:pt idx="3004">
                  <c:v>8.4030000000000005</c:v>
                </c:pt>
                <c:pt idx="3005">
                  <c:v>8.3180000000000014</c:v>
                </c:pt>
                <c:pt idx="3006">
                  <c:v>8.2690000000000001</c:v>
                </c:pt>
                <c:pt idx="3007">
                  <c:v>8.3060000000000027</c:v>
                </c:pt>
                <c:pt idx="3008">
                  <c:v>8.4160000000000004</c:v>
                </c:pt>
                <c:pt idx="3009">
                  <c:v>8.5260000000000016</c:v>
                </c:pt>
                <c:pt idx="3010">
                  <c:v>8.5630000000000006</c:v>
                </c:pt>
                <c:pt idx="3011">
                  <c:v>8.4650000000000247</c:v>
                </c:pt>
                <c:pt idx="3012">
                  <c:v>8.3420000000000005</c:v>
                </c:pt>
                <c:pt idx="3013">
                  <c:v>8.2690000000000001</c:v>
                </c:pt>
                <c:pt idx="3014">
                  <c:v>8.2570000000000014</c:v>
                </c:pt>
                <c:pt idx="3015">
                  <c:v>8.33</c:v>
                </c:pt>
                <c:pt idx="3016">
                  <c:v>8.4160000000000004</c:v>
                </c:pt>
                <c:pt idx="3017">
                  <c:v>8.5260000000000016</c:v>
                </c:pt>
                <c:pt idx="3018">
                  <c:v>8.5500000000000007</c:v>
                </c:pt>
                <c:pt idx="3019">
                  <c:v>8.5020000000000007</c:v>
                </c:pt>
                <c:pt idx="3020">
                  <c:v>8.4030000000000005</c:v>
                </c:pt>
                <c:pt idx="3021">
                  <c:v>8.293000000000001</c:v>
                </c:pt>
                <c:pt idx="3022">
                  <c:v>8.2570000000000014</c:v>
                </c:pt>
                <c:pt idx="3023">
                  <c:v>8.4530000000000047</c:v>
                </c:pt>
                <c:pt idx="3024">
                  <c:v>8.391</c:v>
                </c:pt>
                <c:pt idx="3025">
                  <c:v>8.5140000000000011</c:v>
                </c:pt>
                <c:pt idx="3026">
                  <c:v>8.5500000000000007</c:v>
                </c:pt>
                <c:pt idx="3027">
                  <c:v>8.5260000000000016</c:v>
                </c:pt>
                <c:pt idx="3028">
                  <c:v>8.4030000000000005</c:v>
                </c:pt>
                <c:pt idx="3029">
                  <c:v>8.3180000000000014</c:v>
                </c:pt>
                <c:pt idx="3030">
                  <c:v>8.2570000000000014</c:v>
                </c:pt>
                <c:pt idx="3031">
                  <c:v>8.293000000000001</c:v>
                </c:pt>
                <c:pt idx="3032">
                  <c:v>8.3790000000000067</c:v>
                </c:pt>
                <c:pt idx="3033">
                  <c:v>8.4770000000000003</c:v>
                </c:pt>
                <c:pt idx="3034">
                  <c:v>8.5379999999999985</c:v>
                </c:pt>
                <c:pt idx="3035">
                  <c:v>8.5260000000000016</c:v>
                </c:pt>
                <c:pt idx="3036">
                  <c:v>8.4530000000000047</c:v>
                </c:pt>
                <c:pt idx="3037">
                  <c:v>8.3540000000000028</c:v>
                </c:pt>
                <c:pt idx="3038">
                  <c:v>8.2690000000000001</c:v>
                </c:pt>
                <c:pt idx="3039">
                  <c:v>8.2809999999999988</c:v>
                </c:pt>
                <c:pt idx="3040">
                  <c:v>8.33</c:v>
                </c:pt>
                <c:pt idx="3041">
                  <c:v>8.4650000000000247</c:v>
                </c:pt>
                <c:pt idx="3042">
                  <c:v>8.5500000000000007</c:v>
                </c:pt>
                <c:pt idx="3043">
                  <c:v>8.5379999999999985</c:v>
                </c:pt>
                <c:pt idx="3044">
                  <c:v>8.427999999999999</c:v>
                </c:pt>
                <c:pt idx="3045">
                  <c:v>8.33</c:v>
                </c:pt>
                <c:pt idx="3046">
                  <c:v>8.2570000000000014</c:v>
                </c:pt>
                <c:pt idx="3047">
                  <c:v>8.2690000000000001</c:v>
                </c:pt>
                <c:pt idx="3048">
                  <c:v>8.33</c:v>
                </c:pt>
                <c:pt idx="3049">
                  <c:v>8.4160000000000004</c:v>
                </c:pt>
                <c:pt idx="3050">
                  <c:v>8.5020000000000007</c:v>
                </c:pt>
                <c:pt idx="3051">
                  <c:v>8.5500000000000007</c:v>
                </c:pt>
                <c:pt idx="3052">
                  <c:v>8.5140000000000011</c:v>
                </c:pt>
                <c:pt idx="3053">
                  <c:v>8.4770000000000003</c:v>
                </c:pt>
                <c:pt idx="3054">
                  <c:v>8.391</c:v>
                </c:pt>
                <c:pt idx="3055">
                  <c:v>8.3180000000000014</c:v>
                </c:pt>
                <c:pt idx="3056">
                  <c:v>8.2690000000000001</c:v>
                </c:pt>
                <c:pt idx="3057">
                  <c:v>8.2439999999999998</c:v>
                </c:pt>
                <c:pt idx="3058">
                  <c:v>8.2570000000000014</c:v>
                </c:pt>
                <c:pt idx="3059">
                  <c:v>8.3060000000000027</c:v>
                </c:pt>
                <c:pt idx="3060">
                  <c:v>8.3540000000000028</c:v>
                </c:pt>
                <c:pt idx="3061">
                  <c:v>8.4530000000000047</c:v>
                </c:pt>
                <c:pt idx="3062">
                  <c:v>0.35500000000000032</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0</c:v>
                </c:pt>
                <c:pt idx="3086">
                  <c:v>0</c:v>
                </c:pt>
                <c:pt idx="3087">
                  <c:v>0</c:v>
                </c:pt>
                <c:pt idx="3088">
                  <c:v>0</c:v>
                </c:pt>
                <c:pt idx="3089">
                  <c:v>0</c:v>
                </c:pt>
                <c:pt idx="3090">
                  <c:v>0</c:v>
                </c:pt>
                <c:pt idx="3091">
                  <c:v>0</c:v>
                </c:pt>
                <c:pt idx="3092">
                  <c:v>0</c:v>
                </c:pt>
                <c:pt idx="3093">
                  <c:v>0</c:v>
                </c:pt>
                <c:pt idx="3094">
                  <c:v>0</c:v>
                </c:pt>
                <c:pt idx="3095">
                  <c:v>0</c:v>
                </c:pt>
                <c:pt idx="3096">
                  <c:v>0</c:v>
                </c:pt>
                <c:pt idx="3097">
                  <c:v>1.2000000000000009E-2</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1.2000000000000009E-2</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1.2000000000000009E-2</c:v>
                </c:pt>
                <c:pt idx="3142">
                  <c:v>1.2000000000000009E-2</c:v>
                </c:pt>
                <c:pt idx="3143">
                  <c:v>0</c:v>
                </c:pt>
                <c:pt idx="3144">
                  <c:v>0</c:v>
                </c:pt>
                <c:pt idx="3145">
                  <c:v>0</c:v>
                </c:pt>
                <c:pt idx="3146">
                  <c:v>0</c:v>
                </c:pt>
                <c:pt idx="3147">
                  <c:v>0</c:v>
                </c:pt>
                <c:pt idx="3148">
                  <c:v>0</c:v>
                </c:pt>
                <c:pt idx="3149">
                  <c:v>0</c:v>
                </c:pt>
                <c:pt idx="3150">
                  <c:v>0</c:v>
                </c:pt>
                <c:pt idx="3151">
                  <c:v>0</c:v>
                </c:pt>
                <c:pt idx="3152">
                  <c:v>0</c:v>
                </c:pt>
                <c:pt idx="3153">
                  <c:v>0</c:v>
                </c:pt>
                <c:pt idx="3154">
                  <c:v>0</c:v>
                </c:pt>
                <c:pt idx="3155">
                  <c:v>0</c:v>
                </c:pt>
                <c:pt idx="3156">
                  <c:v>0</c:v>
                </c:pt>
                <c:pt idx="3157">
                  <c:v>1.2000000000000009E-2</c:v>
                </c:pt>
                <c:pt idx="3158">
                  <c:v>0</c:v>
                </c:pt>
                <c:pt idx="3159">
                  <c:v>0</c:v>
                </c:pt>
                <c:pt idx="3160">
                  <c:v>0</c:v>
                </c:pt>
                <c:pt idx="3161">
                  <c:v>0</c:v>
                </c:pt>
                <c:pt idx="3162">
                  <c:v>0</c:v>
                </c:pt>
                <c:pt idx="3163">
                  <c:v>0</c:v>
                </c:pt>
                <c:pt idx="3164">
                  <c:v>1.2000000000000009E-2</c:v>
                </c:pt>
                <c:pt idx="3165">
                  <c:v>0</c:v>
                </c:pt>
                <c:pt idx="3166">
                  <c:v>0</c:v>
                </c:pt>
                <c:pt idx="3167">
                  <c:v>0</c:v>
                </c:pt>
                <c:pt idx="3168">
                  <c:v>0</c:v>
                </c:pt>
                <c:pt idx="3169">
                  <c:v>1.2000000000000009E-2</c:v>
                </c:pt>
                <c:pt idx="3170">
                  <c:v>0</c:v>
                </c:pt>
                <c:pt idx="3171">
                  <c:v>0</c:v>
                </c:pt>
                <c:pt idx="3172">
                  <c:v>0</c:v>
                </c:pt>
                <c:pt idx="3173">
                  <c:v>1.2000000000000009E-2</c:v>
                </c:pt>
                <c:pt idx="3174">
                  <c:v>1.2000000000000009E-2</c:v>
                </c:pt>
                <c:pt idx="3175">
                  <c:v>0</c:v>
                </c:pt>
                <c:pt idx="3176">
                  <c:v>0</c:v>
                </c:pt>
                <c:pt idx="3177">
                  <c:v>0</c:v>
                </c:pt>
                <c:pt idx="3178">
                  <c:v>0</c:v>
                </c:pt>
                <c:pt idx="3179">
                  <c:v>0</c:v>
                </c:pt>
                <c:pt idx="3180">
                  <c:v>0</c:v>
                </c:pt>
                <c:pt idx="3181">
                  <c:v>0</c:v>
                </c:pt>
                <c:pt idx="3182">
                  <c:v>1.2000000000000009E-2</c:v>
                </c:pt>
                <c:pt idx="3183">
                  <c:v>0</c:v>
                </c:pt>
                <c:pt idx="3184">
                  <c:v>0</c:v>
                </c:pt>
                <c:pt idx="3185">
                  <c:v>1.2000000000000009E-2</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0</c:v>
                </c:pt>
                <c:pt idx="3207">
                  <c:v>0</c:v>
                </c:pt>
                <c:pt idx="3208">
                  <c:v>0</c:v>
                </c:pt>
                <c:pt idx="3209">
                  <c:v>1.2000000000000009E-2</c:v>
                </c:pt>
                <c:pt idx="3210">
                  <c:v>0</c:v>
                </c:pt>
                <c:pt idx="3211">
                  <c:v>1.2000000000000009E-2</c:v>
                </c:pt>
                <c:pt idx="3212">
                  <c:v>0</c:v>
                </c:pt>
                <c:pt idx="3213">
                  <c:v>0</c:v>
                </c:pt>
                <c:pt idx="3214">
                  <c:v>0</c:v>
                </c:pt>
                <c:pt idx="3215">
                  <c:v>0</c:v>
                </c:pt>
                <c:pt idx="3216">
                  <c:v>0</c:v>
                </c:pt>
                <c:pt idx="3217">
                  <c:v>0</c:v>
                </c:pt>
                <c:pt idx="3218">
                  <c:v>1.2000000000000009E-2</c:v>
                </c:pt>
                <c:pt idx="3219">
                  <c:v>0</c:v>
                </c:pt>
                <c:pt idx="3220">
                  <c:v>0</c:v>
                </c:pt>
                <c:pt idx="3221">
                  <c:v>0</c:v>
                </c:pt>
                <c:pt idx="3222">
                  <c:v>0</c:v>
                </c:pt>
                <c:pt idx="3223">
                  <c:v>0</c:v>
                </c:pt>
                <c:pt idx="3224">
                  <c:v>0</c:v>
                </c:pt>
                <c:pt idx="3225">
                  <c:v>0</c:v>
                </c:pt>
                <c:pt idx="3226">
                  <c:v>0</c:v>
                </c:pt>
                <c:pt idx="3227">
                  <c:v>0</c:v>
                </c:pt>
                <c:pt idx="3228">
                  <c:v>0</c:v>
                </c:pt>
                <c:pt idx="3229">
                  <c:v>1.2000000000000009E-2</c:v>
                </c:pt>
                <c:pt idx="3230">
                  <c:v>0</c:v>
                </c:pt>
                <c:pt idx="3231">
                  <c:v>0</c:v>
                </c:pt>
                <c:pt idx="3232">
                  <c:v>0</c:v>
                </c:pt>
                <c:pt idx="3233">
                  <c:v>1.2000000000000009E-2</c:v>
                </c:pt>
                <c:pt idx="3234">
                  <c:v>1.2000000000000009E-2</c:v>
                </c:pt>
                <c:pt idx="3235">
                  <c:v>0</c:v>
                </c:pt>
                <c:pt idx="3236">
                  <c:v>0</c:v>
                </c:pt>
                <c:pt idx="3237">
                  <c:v>0</c:v>
                </c:pt>
                <c:pt idx="3238">
                  <c:v>0</c:v>
                </c:pt>
                <c:pt idx="3239">
                  <c:v>0</c:v>
                </c:pt>
                <c:pt idx="3240">
                  <c:v>0</c:v>
                </c:pt>
                <c:pt idx="3241">
                  <c:v>0</c:v>
                </c:pt>
                <c:pt idx="3242">
                  <c:v>7.7789999999999999</c:v>
                </c:pt>
                <c:pt idx="3243">
                  <c:v>8.2199999999999989</c:v>
                </c:pt>
                <c:pt idx="3244">
                  <c:v>8.3060000000000027</c:v>
                </c:pt>
                <c:pt idx="3245">
                  <c:v>8.33</c:v>
                </c:pt>
                <c:pt idx="3246">
                  <c:v>8.3420000000000005</c:v>
                </c:pt>
                <c:pt idx="3247">
                  <c:v>8.3790000000000067</c:v>
                </c:pt>
                <c:pt idx="3248">
                  <c:v>8.391</c:v>
                </c:pt>
                <c:pt idx="3249">
                  <c:v>8.3790000000000067</c:v>
                </c:pt>
                <c:pt idx="3250">
                  <c:v>8.3670000000000027</c:v>
                </c:pt>
                <c:pt idx="3251">
                  <c:v>8.3540000000000028</c:v>
                </c:pt>
                <c:pt idx="3252">
                  <c:v>8.3420000000000005</c:v>
                </c:pt>
                <c:pt idx="3253">
                  <c:v>8.33</c:v>
                </c:pt>
                <c:pt idx="3254">
                  <c:v>8.3060000000000027</c:v>
                </c:pt>
                <c:pt idx="3255">
                  <c:v>8.293000000000001</c:v>
                </c:pt>
                <c:pt idx="3256">
                  <c:v>8.2570000000000014</c:v>
                </c:pt>
                <c:pt idx="3257">
                  <c:v>8.2439999999999998</c:v>
                </c:pt>
                <c:pt idx="3258">
                  <c:v>8.2439999999999998</c:v>
                </c:pt>
                <c:pt idx="3259">
                  <c:v>8.2319999999999993</c:v>
                </c:pt>
                <c:pt idx="3260">
                  <c:v>8.2319999999999993</c:v>
                </c:pt>
                <c:pt idx="3261">
                  <c:v>8.2199999999999989</c:v>
                </c:pt>
                <c:pt idx="3262">
                  <c:v>8.206999999999999</c:v>
                </c:pt>
                <c:pt idx="3263">
                  <c:v>8.3420000000000005</c:v>
                </c:pt>
                <c:pt idx="3264">
                  <c:v>8.1950000000000003</c:v>
                </c:pt>
                <c:pt idx="3265">
                  <c:v>8.1830000000000016</c:v>
                </c:pt>
                <c:pt idx="3266">
                  <c:v>8.1830000000000016</c:v>
                </c:pt>
                <c:pt idx="3267">
                  <c:v>8.1830000000000016</c:v>
                </c:pt>
                <c:pt idx="3268">
                  <c:v>8.1710000000000012</c:v>
                </c:pt>
                <c:pt idx="3269">
                  <c:v>8.1710000000000012</c:v>
                </c:pt>
                <c:pt idx="3270">
                  <c:v>8.1830000000000016</c:v>
                </c:pt>
                <c:pt idx="3271">
                  <c:v>8.1950000000000003</c:v>
                </c:pt>
                <c:pt idx="3272">
                  <c:v>8.2199999999999989</c:v>
                </c:pt>
                <c:pt idx="3273">
                  <c:v>8.2319999999999993</c:v>
                </c:pt>
                <c:pt idx="3274">
                  <c:v>8.2570000000000014</c:v>
                </c:pt>
                <c:pt idx="3275">
                  <c:v>8.2690000000000001</c:v>
                </c:pt>
                <c:pt idx="3276">
                  <c:v>8.3060000000000027</c:v>
                </c:pt>
                <c:pt idx="3277">
                  <c:v>8.3180000000000014</c:v>
                </c:pt>
                <c:pt idx="3278">
                  <c:v>8.33</c:v>
                </c:pt>
                <c:pt idx="3279">
                  <c:v>8.391</c:v>
                </c:pt>
                <c:pt idx="3280">
                  <c:v>8.4030000000000005</c:v>
                </c:pt>
                <c:pt idx="3281">
                  <c:v>8.391</c:v>
                </c:pt>
                <c:pt idx="3282">
                  <c:v>8.3790000000000067</c:v>
                </c:pt>
                <c:pt idx="3283">
                  <c:v>8.3540000000000028</c:v>
                </c:pt>
                <c:pt idx="3284">
                  <c:v>8.3060000000000027</c:v>
                </c:pt>
                <c:pt idx="3285">
                  <c:v>8.2690000000000001</c:v>
                </c:pt>
                <c:pt idx="3286">
                  <c:v>8.2319999999999993</c:v>
                </c:pt>
                <c:pt idx="3287">
                  <c:v>8.1950000000000003</c:v>
                </c:pt>
                <c:pt idx="3288">
                  <c:v>8.206999999999999</c:v>
                </c:pt>
                <c:pt idx="3289">
                  <c:v>8.2319999999999993</c:v>
                </c:pt>
                <c:pt idx="3290">
                  <c:v>8.2809999999999988</c:v>
                </c:pt>
                <c:pt idx="3291">
                  <c:v>8.33</c:v>
                </c:pt>
                <c:pt idx="3292">
                  <c:v>8.3790000000000067</c:v>
                </c:pt>
                <c:pt idx="3293">
                  <c:v>8.427999999999999</c:v>
                </c:pt>
                <c:pt idx="3294">
                  <c:v>8.4770000000000003</c:v>
                </c:pt>
                <c:pt idx="3295">
                  <c:v>8.5020000000000007</c:v>
                </c:pt>
                <c:pt idx="3296">
                  <c:v>8.5260000000000016</c:v>
                </c:pt>
                <c:pt idx="3297">
                  <c:v>8.5260000000000016</c:v>
                </c:pt>
                <c:pt idx="3298">
                  <c:v>8.5140000000000011</c:v>
                </c:pt>
                <c:pt idx="3299">
                  <c:v>8.4650000000000247</c:v>
                </c:pt>
                <c:pt idx="3300">
                  <c:v>8.4160000000000004</c:v>
                </c:pt>
                <c:pt idx="3301">
                  <c:v>8.3670000000000027</c:v>
                </c:pt>
                <c:pt idx="3302">
                  <c:v>8.3180000000000014</c:v>
                </c:pt>
                <c:pt idx="3303">
                  <c:v>8.2809999999999988</c:v>
                </c:pt>
                <c:pt idx="3304">
                  <c:v>8.2439999999999998</c:v>
                </c:pt>
                <c:pt idx="3305">
                  <c:v>8.2319999999999993</c:v>
                </c:pt>
                <c:pt idx="3306">
                  <c:v>8.2319999999999993</c:v>
                </c:pt>
                <c:pt idx="3307">
                  <c:v>8.2439999999999998</c:v>
                </c:pt>
                <c:pt idx="3308">
                  <c:v>8.2809999999999988</c:v>
                </c:pt>
                <c:pt idx="3309">
                  <c:v>8.3180000000000014</c:v>
                </c:pt>
                <c:pt idx="3310">
                  <c:v>8.3670000000000027</c:v>
                </c:pt>
                <c:pt idx="3311">
                  <c:v>8.44</c:v>
                </c:pt>
                <c:pt idx="3312">
                  <c:v>8.5140000000000011</c:v>
                </c:pt>
                <c:pt idx="3313">
                  <c:v>8.5379999999999985</c:v>
                </c:pt>
                <c:pt idx="3314">
                  <c:v>8.4160000000000004</c:v>
                </c:pt>
                <c:pt idx="3315">
                  <c:v>8.2570000000000014</c:v>
                </c:pt>
                <c:pt idx="3316">
                  <c:v>8.2439999999999998</c:v>
                </c:pt>
                <c:pt idx="3317">
                  <c:v>8.4160000000000004</c:v>
                </c:pt>
                <c:pt idx="3318">
                  <c:v>8.5500000000000007</c:v>
                </c:pt>
                <c:pt idx="3319">
                  <c:v>8.391</c:v>
                </c:pt>
                <c:pt idx="3320">
                  <c:v>8.2439999999999998</c:v>
                </c:pt>
                <c:pt idx="3321">
                  <c:v>8.3180000000000014</c:v>
                </c:pt>
                <c:pt idx="3322">
                  <c:v>8.5020000000000007</c:v>
                </c:pt>
                <c:pt idx="3323">
                  <c:v>8.3540000000000028</c:v>
                </c:pt>
                <c:pt idx="3324">
                  <c:v>8.3420000000000005</c:v>
                </c:pt>
                <c:pt idx="3325">
                  <c:v>8.2570000000000014</c:v>
                </c:pt>
                <c:pt idx="3326">
                  <c:v>8.3540000000000028</c:v>
                </c:pt>
                <c:pt idx="3327">
                  <c:v>8.5379999999999985</c:v>
                </c:pt>
                <c:pt idx="3328">
                  <c:v>8.4650000000000247</c:v>
                </c:pt>
                <c:pt idx="3329">
                  <c:v>8.2809999999999988</c:v>
                </c:pt>
                <c:pt idx="3330">
                  <c:v>8.2690000000000001</c:v>
                </c:pt>
                <c:pt idx="3331">
                  <c:v>8.4160000000000004</c:v>
                </c:pt>
                <c:pt idx="3332">
                  <c:v>8.5500000000000007</c:v>
                </c:pt>
                <c:pt idx="3333">
                  <c:v>8.4030000000000005</c:v>
                </c:pt>
                <c:pt idx="3334">
                  <c:v>8.2570000000000014</c:v>
                </c:pt>
                <c:pt idx="3335">
                  <c:v>8.3060000000000027</c:v>
                </c:pt>
                <c:pt idx="3336">
                  <c:v>8.4770000000000003</c:v>
                </c:pt>
                <c:pt idx="3337">
                  <c:v>8.5379999999999985</c:v>
                </c:pt>
                <c:pt idx="3338">
                  <c:v>8.3670000000000027</c:v>
                </c:pt>
                <c:pt idx="3339">
                  <c:v>8.2570000000000014</c:v>
                </c:pt>
                <c:pt idx="3340">
                  <c:v>8.3420000000000005</c:v>
                </c:pt>
                <c:pt idx="3341">
                  <c:v>8.5140000000000011</c:v>
                </c:pt>
                <c:pt idx="3342">
                  <c:v>8.5140000000000011</c:v>
                </c:pt>
                <c:pt idx="3343">
                  <c:v>8.33</c:v>
                </c:pt>
                <c:pt idx="3344">
                  <c:v>8.2690000000000001</c:v>
                </c:pt>
                <c:pt idx="3345">
                  <c:v>8.4030000000000005</c:v>
                </c:pt>
                <c:pt idx="3346">
                  <c:v>8.5500000000000007</c:v>
                </c:pt>
                <c:pt idx="3347">
                  <c:v>8.4650000000000247</c:v>
                </c:pt>
                <c:pt idx="3348">
                  <c:v>8.2809999999999988</c:v>
                </c:pt>
                <c:pt idx="3349">
                  <c:v>8.3060000000000027</c:v>
                </c:pt>
                <c:pt idx="3350">
                  <c:v>8.4770000000000003</c:v>
                </c:pt>
                <c:pt idx="3351">
                  <c:v>8.5630000000000006</c:v>
                </c:pt>
                <c:pt idx="3352">
                  <c:v>8.3670000000000027</c:v>
                </c:pt>
                <c:pt idx="3353">
                  <c:v>8.2690000000000001</c:v>
                </c:pt>
                <c:pt idx="3354">
                  <c:v>8.391</c:v>
                </c:pt>
                <c:pt idx="3355">
                  <c:v>8.5630000000000006</c:v>
                </c:pt>
                <c:pt idx="3356">
                  <c:v>8.427999999999999</c:v>
                </c:pt>
                <c:pt idx="3357">
                  <c:v>8.2690000000000001</c:v>
                </c:pt>
                <c:pt idx="3358">
                  <c:v>8.33</c:v>
                </c:pt>
                <c:pt idx="3359">
                  <c:v>8.5260000000000016</c:v>
                </c:pt>
                <c:pt idx="3360">
                  <c:v>8.4770000000000003</c:v>
                </c:pt>
                <c:pt idx="3361">
                  <c:v>8.2809999999999988</c:v>
                </c:pt>
                <c:pt idx="3362">
                  <c:v>8.2809999999999988</c:v>
                </c:pt>
                <c:pt idx="3363">
                  <c:v>8.4530000000000047</c:v>
                </c:pt>
                <c:pt idx="3364">
                  <c:v>8.5379999999999985</c:v>
                </c:pt>
                <c:pt idx="3365">
                  <c:v>8.391</c:v>
                </c:pt>
                <c:pt idx="3366">
                  <c:v>8.2439999999999998</c:v>
                </c:pt>
                <c:pt idx="3367">
                  <c:v>8.293000000000001</c:v>
                </c:pt>
                <c:pt idx="3368">
                  <c:v>8.427999999999999</c:v>
                </c:pt>
                <c:pt idx="3369">
                  <c:v>8.5379999999999985</c:v>
                </c:pt>
                <c:pt idx="3370">
                  <c:v>8.4030000000000005</c:v>
                </c:pt>
                <c:pt idx="3371">
                  <c:v>8.2570000000000014</c:v>
                </c:pt>
                <c:pt idx="3372">
                  <c:v>8.2690000000000001</c:v>
                </c:pt>
                <c:pt idx="3373">
                  <c:v>8.44</c:v>
                </c:pt>
                <c:pt idx="3374">
                  <c:v>8.5379999999999985</c:v>
                </c:pt>
                <c:pt idx="3375">
                  <c:v>8.4030000000000005</c:v>
                </c:pt>
                <c:pt idx="3376">
                  <c:v>8.2570000000000014</c:v>
                </c:pt>
                <c:pt idx="3377">
                  <c:v>8.2809999999999988</c:v>
                </c:pt>
                <c:pt idx="3378">
                  <c:v>8.427999999999999</c:v>
                </c:pt>
                <c:pt idx="3379">
                  <c:v>8.5379999999999985</c:v>
                </c:pt>
                <c:pt idx="3380">
                  <c:v>8.3790000000000067</c:v>
                </c:pt>
                <c:pt idx="3381">
                  <c:v>8.2439999999999998</c:v>
                </c:pt>
                <c:pt idx="3382">
                  <c:v>8.3060000000000027</c:v>
                </c:pt>
                <c:pt idx="3383">
                  <c:v>8.5260000000000016</c:v>
                </c:pt>
                <c:pt idx="3384">
                  <c:v>8.5260000000000016</c:v>
                </c:pt>
                <c:pt idx="3385">
                  <c:v>8.3420000000000005</c:v>
                </c:pt>
                <c:pt idx="3386">
                  <c:v>8.2439999999999998</c:v>
                </c:pt>
                <c:pt idx="3387">
                  <c:v>8.3420000000000005</c:v>
                </c:pt>
                <c:pt idx="3388">
                  <c:v>8.5260000000000016</c:v>
                </c:pt>
                <c:pt idx="3389">
                  <c:v>8.4650000000000247</c:v>
                </c:pt>
                <c:pt idx="3390">
                  <c:v>8.2809999999999988</c:v>
                </c:pt>
                <c:pt idx="3391">
                  <c:v>8.2690000000000001</c:v>
                </c:pt>
                <c:pt idx="3392">
                  <c:v>8.427999999999999</c:v>
                </c:pt>
                <c:pt idx="3393">
                  <c:v>8.5379999999999985</c:v>
                </c:pt>
                <c:pt idx="3394">
                  <c:v>8.3670000000000027</c:v>
                </c:pt>
                <c:pt idx="3395">
                  <c:v>8.2439999999999998</c:v>
                </c:pt>
                <c:pt idx="3396">
                  <c:v>8.3180000000000014</c:v>
                </c:pt>
                <c:pt idx="3397">
                  <c:v>8.5020000000000007</c:v>
                </c:pt>
                <c:pt idx="3398">
                  <c:v>8.4770000000000003</c:v>
                </c:pt>
                <c:pt idx="3399">
                  <c:v>8.293000000000001</c:v>
                </c:pt>
                <c:pt idx="3400">
                  <c:v>8.2439999999999998</c:v>
                </c:pt>
                <c:pt idx="3401">
                  <c:v>8.391</c:v>
                </c:pt>
                <c:pt idx="3402">
                  <c:v>8.5379999999999985</c:v>
                </c:pt>
                <c:pt idx="3403">
                  <c:v>8.4030000000000005</c:v>
                </c:pt>
                <c:pt idx="3404">
                  <c:v>8.2570000000000014</c:v>
                </c:pt>
                <c:pt idx="3405">
                  <c:v>8.3060000000000027</c:v>
                </c:pt>
                <c:pt idx="3406">
                  <c:v>8.4890000000000008</c:v>
                </c:pt>
                <c:pt idx="3407">
                  <c:v>8.4890000000000008</c:v>
                </c:pt>
                <c:pt idx="3408">
                  <c:v>8.293000000000001</c:v>
                </c:pt>
                <c:pt idx="3409">
                  <c:v>8.2570000000000014</c:v>
                </c:pt>
                <c:pt idx="3410">
                  <c:v>8.427999999999999</c:v>
                </c:pt>
                <c:pt idx="3411">
                  <c:v>8.5379999999999985</c:v>
                </c:pt>
                <c:pt idx="3412">
                  <c:v>8.3790000000000067</c:v>
                </c:pt>
                <c:pt idx="3413">
                  <c:v>8.2439999999999998</c:v>
                </c:pt>
                <c:pt idx="3414">
                  <c:v>8.3420000000000005</c:v>
                </c:pt>
                <c:pt idx="3415">
                  <c:v>8.5260000000000016</c:v>
                </c:pt>
                <c:pt idx="3416">
                  <c:v>8.4530000000000047</c:v>
                </c:pt>
                <c:pt idx="3417">
                  <c:v>8.2690000000000001</c:v>
                </c:pt>
                <c:pt idx="3418">
                  <c:v>8.2570000000000014</c:v>
                </c:pt>
                <c:pt idx="3419">
                  <c:v>8.4530000000000047</c:v>
                </c:pt>
                <c:pt idx="3420">
                  <c:v>8.5260000000000016</c:v>
                </c:pt>
                <c:pt idx="3421">
                  <c:v>8.3670000000000027</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1.2000000000000009E-2</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1.2000000000000009E-2</c:v>
                </c:pt>
                <c:pt idx="3476">
                  <c:v>1.2000000000000009E-2</c:v>
                </c:pt>
                <c:pt idx="3477">
                  <c:v>0</c:v>
                </c:pt>
                <c:pt idx="3478">
                  <c:v>0</c:v>
                </c:pt>
                <c:pt idx="3479">
                  <c:v>0</c:v>
                </c:pt>
                <c:pt idx="3480">
                  <c:v>0</c:v>
                </c:pt>
                <c:pt idx="3481">
                  <c:v>0</c:v>
                </c:pt>
                <c:pt idx="3482">
                  <c:v>0</c:v>
                </c:pt>
                <c:pt idx="3483">
                  <c:v>0</c:v>
                </c:pt>
                <c:pt idx="3484">
                  <c:v>0</c:v>
                </c:pt>
                <c:pt idx="3485">
                  <c:v>0</c:v>
                </c:pt>
                <c:pt idx="3486">
                  <c:v>1.2000000000000009E-2</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1.2000000000000009E-2</c:v>
                </c:pt>
                <c:pt idx="3510">
                  <c:v>0</c:v>
                </c:pt>
                <c:pt idx="3511">
                  <c:v>0</c:v>
                </c:pt>
                <c:pt idx="3512">
                  <c:v>1.2000000000000009E-2</c:v>
                </c:pt>
                <c:pt idx="3513">
                  <c:v>1.2000000000000009E-2</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0</c:v>
                </c:pt>
                <c:pt idx="3532">
                  <c:v>0</c:v>
                </c:pt>
                <c:pt idx="3533">
                  <c:v>0</c:v>
                </c:pt>
                <c:pt idx="3534">
                  <c:v>0</c:v>
                </c:pt>
                <c:pt idx="3535">
                  <c:v>0</c:v>
                </c:pt>
                <c:pt idx="3536">
                  <c:v>1.2000000000000009E-2</c:v>
                </c:pt>
                <c:pt idx="3537">
                  <c:v>0</c:v>
                </c:pt>
                <c:pt idx="3538">
                  <c:v>0</c:v>
                </c:pt>
                <c:pt idx="3539">
                  <c:v>0</c:v>
                </c:pt>
                <c:pt idx="3540">
                  <c:v>0</c:v>
                </c:pt>
                <c:pt idx="3541">
                  <c:v>0</c:v>
                </c:pt>
                <c:pt idx="3542">
                  <c:v>0</c:v>
                </c:pt>
                <c:pt idx="3543">
                  <c:v>0</c:v>
                </c:pt>
                <c:pt idx="3544">
                  <c:v>1.2000000000000009E-2</c:v>
                </c:pt>
                <c:pt idx="3545">
                  <c:v>0</c:v>
                </c:pt>
                <c:pt idx="3546">
                  <c:v>0</c:v>
                </c:pt>
                <c:pt idx="3547">
                  <c:v>1.2000000000000009E-2</c:v>
                </c:pt>
                <c:pt idx="3548">
                  <c:v>1.2000000000000009E-2</c:v>
                </c:pt>
                <c:pt idx="3549">
                  <c:v>0</c:v>
                </c:pt>
                <c:pt idx="3550">
                  <c:v>0</c:v>
                </c:pt>
                <c:pt idx="3551">
                  <c:v>0</c:v>
                </c:pt>
                <c:pt idx="3552">
                  <c:v>0</c:v>
                </c:pt>
                <c:pt idx="3553">
                  <c:v>0</c:v>
                </c:pt>
                <c:pt idx="3554">
                  <c:v>0</c:v>
                </c:pt>
                <c:pt idx="3555">
                  <c:v>0</c:v>
                </c:pt>
                <c:pt idx="3556">
                  <c:v>0</c:v>
                </c:pt>
                <c:pt idx="3557">
                  <c:v>0</c:v>
                </c:pt>
                <c:pt idx="3558">
                  <c:v>0</c:v>
                </c:pt>
                <c:pt idx="3559">
                  <c:v>0</c:v>
                </c:pt>
                <c:pt idx="3560">
                  <c:v>0</c:v>
                </c:pt>
                <c:pt idx="3561">
                  <c:v>1.2000000000000009E-2</c:v>
                </c:pt>
                <c:pt idx="3562">
                  <c:v>1.2000000000000009E-2</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1.2000000000000009E-2</c:v>
                </c:pt>
                <c:pt idx="3576">
                  <c:v>1.2000000000000009E-2</c:v>
                </c:pt>
                <c:pt idx="3577">
                  <c:v>0</c:v>
                </c:pt>
                <c:pt idx="3578">
                  <c:v>0</c:v>
                </c:pt>
                <c:pt idx="3579">
                  <c:v>0</c:v>
                </c:pt>
                <c:pt idx="3580">
                  <c:v>0</c:v>
                </c:pt>
                <c:pt idx="3581">
                  <c:v>0</c:v>
                </c:pt>
                <c:pt idx="3582">
                  <c:v>0</c:v>
                </c:pt>
                <c:pt idx="3583">
                  <c:v>0</c:v>
                </c:pt>
                <c:pt idx="3584">
                  <c:v>1.2000000000000009E-2</c:v>
                </c:pt>
                <c:pt idx="3585">
                  <c:v>1.2000000000000009E-2</c:v>
                </c:pt>
                <c:pt idx="3586">
                  <c:v>0</c:v>
                </c:pt>
                <c:pt idx="3587">
                  <c:v>0</c:v>
                </c:pt>
                <c:pt idx="3588">
                  <c:v>0</c:v>
                </c:pt>
                <c:pt idx="3589">
                  <c:v>0</c:v>
                </c:pt>
                <c:pt idx="3590">
                  <c:v>0</c:v>
                </c:pt>
                <c:pt idx="3591">
                  <c:v>0</c:v>
                </c:pt>
                <c:pt idx="3592">
                  <c:v>0</c:v>
                </c:pt>
                <c:pt idx="3593">
                  <c:v>0</c:v>
                </c:pt>
                <c:pt idx="3594">
                  <c:v>1.2000000000000009E-2</c:v>
                </c:pt>
                <c:pt idx="3595">
                  <c:v>0</c:v>
                </c:pt>
                <c:pt idx="3596">
                  <c:v>0</c:v>
                </c:pt>
                <c:pt idx="3597">
                  <c:v>0</c:v>
                </c:pt>
                <c:pt idx="3598">
                  <c:v>0</c:v>
                </c:pt>
                <c:pt idx="3599">
                  <c:v>0</c:v>
                </c:pt>
                <c:pt idx="3600">
                  <c:v>0</c:v>
                </c:pt>
                <c:pt idx="3601">
                  <c:v>5.6349999999999945</c:v>
                </c:pt>
                <c:pt idx="3602">
                  <c:v>8.0850000000000026</c:v>
                </c:pt>
                <c:pt idx="3603">
                  <c:v>8.11</c:v>
                </c:pt>
                <c:pt idx="3604">
                  <c:v>8.1590000000000007</c:v>
                </c:pt>
                <c:pt idx="3605">
                  <c:v>8.2690000000000001</c:v>
                </c:pt>
                <c:pt idx="3606">
                  <c:v>8.3790000000000067</c:v>
                </c:pt>
                <c:pt idx="3607">
                  <c:v>8.4160000000000004</c:v>
                </c:pt>
                <c:pt idx="3608">
                  <c:v>8.3420000000000005</c:v>
                </c:pt>
                <c:pt idx="3609">
                  <c:v>8.2439999999999998</c:v>
                </c:pt>
                <c:pt idx="3610">
                  <c:v>8.145999999999999</c:v>
                </c:pt>
                <c:pt idx="3611">
                  <c:v>8.1339999999999986</c:v>
                </c:pt>
                <c:pt idx="3612">
                  <c:v>8.1950000000000003</c:v>
                </c:pt>
                <c:pt idx="3613">
                  <c:v>8.293000000000001</c:v>
                </c:pt>
                <c:pt idx="3614">
                  <c:v>8.4030000000000005</c:v>
                </c:pt>
                <c:pt idx="3615">
                  <c:v>8.427999999999999</c:v>
                </c:pt>
                <c:pt idx="3616">
                  <c:v>8.3420000000000005</c:v>
                </c:pt>
                <c:pt idx="3617">
                  <c:v>8.1950000000000003</c:v>
                </c:pt>
                <c:pt idx="3618">
                  <c:v>8.1590000000000007</c:v>
                </c:pt>
                <c:pt idx="3619">
                  <c:v>8.2570000000000014</c:v>
                </c:pt>
                <c:pt idx="3620">
                  <c:v>8.4160000000000004</c:v>
                </c:pt>
                <c:pt idx="3621">
                  <c:v>8.391</c:v>
                </c:pt>
                <c:pt idx="3622">
                  <c:v>8.1950000000000003</c:v>
                </c:pt>
                <c:pt idx="3623">
                  <c:v>8.3420000000000005</c:v>
                </c:pt>
                <c:pt idx="3624">
                  <c:v>8.391</c:v>
                </c:pt>
                <c:pt idx="3625">
                  <c:v>8.427999999999999</c:v>
                </c:pt>
                <c:pt idx="3626">
                  <c:v>8.1950000000000003</c:v>
                </c:pt>
                <c:pt idx="3627">
                  <c:v>8.1950000000000003</c:v>
                </c:pt>
                <c:pt idx="3628">
                  <c:v>8.4030000000000005</c:v>
                </c:pt>
                <c:pt idx="3629">
                  <c:v>8.4160000000000004</c:v>
                </c:pt>
                <c:pt idx="3630">
                  <c:v>8.1950000000000003</c:v>
                </c:pt>
                <c:pt idx="3631">
                  <c:v>8.1830000000000016</c:v>
                </c:pt>
                <c:pt idx="3632">
                  <c:v>8.3790000000000067</c:v>
                </c:pt>
                <c:pt idx="3633">
                  <c:v>8.44</c:v>
                </c:pt>
                <c:pt idx="3634">
                  <c:v>8.2319999999999993</c:v>
                </c:pt>
                <c:pt idx="3635">
                  <c:v>8.1710000000000012</c:v>
                </c:pt>
                <c:pt idx="3636">
                  <c:v>8.3180000000000014</c:v>
                </c:pt>
                <c:pt idx="3637">
                  <c:v>8.4650000000000247</c:v>
                </c:pt>
                <c:pt idx="3638">
                  <c:v>8.3180000000000014</c:v>
                </c:pt>
                <c:pt idx="3639">
                  <c:v>8.1710000000000012</c:v>
                </c:pt>
                <c:pt idx="3640">
                  <c:v>8.2690000000000001</c:v>
                </c:pt>
                <c:pt idx="3641">
                  <c:v>8.4530000000000047</c:v>
                </c:pt>
                <c:pt idx="3642">
                  <c:v>8.3670000000000027</c:v>
                </c:pt>
                <c:pt idx="3643">
                  <c:v>8.1710000000000012</c:v>
                </c:pt>
                <c:pt idx="3644">
                  <c:v>8.2570000000000014</c:v>
                </c:pt>
                <c:pt idx="3645">
                  <c:v>8.4530000000000047</c:v>
                </c:pt>
                <c:pt idx="3646">
                  <c:v>8.3670000000000027</c:v>
                </c:pt>
                <c:pt idx="3647">
                  <c:v>8.1830000000000016</c:v>
                </c:pt>
                <c:pt idx="3648">
                  <c:v>8.2319999999999993</c:v>
                </c:pt>
                <c:pt idx="3649">
                  <c:v>8.427999999999999</c:v>
                </c:pt>
                <c:pt idx="3650">
                  <c:v>8.4030000000000005</c:v>
                </c:pt>
                <c:pt idx="3651">
                  <c:v>8.1950000000000003</c:v>
                </c:pt>
                <c:pt idx="3652">
                  <c:v>8.2199999999999989</c:v>
                </c:pt>
                <c:pt idx="3653">
                  <c:v>8.4160000000000004</c:v>
                </c:pt>
                <c:pt idx="3654">
                  <c:v>8.427999999999999</c:v>
                </c:pt>
                <c:pt idx="3655">
                  <c:v>8.2199999999999989</c:v>
                </c:pt>
                <c:pt idx="3656">
                  <c:v>8.1950000000000003</c:v>
                </c:pt>
                <c:pt idx="3657">
                  <c:v>8.391</c:v>
                </c:pt>
                <c:pt idx="3658">
                  <c:v>8.44</c:v>
                </c:pt>
                <c:pt idx="3659">
                  <c:v>8.2319999999999993</c:v>
                </c:pt>
                <c:pt idx="3660">
                  <c:v>8.206999999999999</c:v>
                </c:pt>
                <c:pt idx="3661">
                  <c:v>8.391</c:v>
                </c:pt>
                <c:pt idx="3662">
                  <c:v>8.4530000000000047</c:v>
                </c:pt>
                <c:pt idx="3663">
                  <c:v>8.2319999999999993</c:v>
                </c:pt>
                <c:pt idx="3664">
                  <c:v>8.206999999999999</c:v>
                </c:pt>
                <c:pt idx="3665">
                  <c:v>8.4030000000000005</c:v>
                </c:pt>
                <c:pt idx="3666">
                  <c:v>8.4530000000000047</c:v>
                </c:pt>
                <c:pt idx="3667">
                  <c:v>8.2439999999999998</c:v>
                </c:pt>
                <c:pt idx="3668">
                  <c:v>8.2199999999999989</c:v>
                </c:pt>
                <c:pt idx="3669">
                  <c:v>8.4030000000000005</c:v>
                </c:pt>
                <c:pt idx="3670">
                  <c:v>8.4650000000000247</c:v>
                </c:pt>
                <c:pt idx="3671">
                  <c:v>8.2570000000000014</c:v>
                </c:pt>
                <c:pt idx="3672">
                  <c:v>8.206999999999999</c:v>
                </c:pt>
                <c:pt idx="3673">
                  <c:v>8.3790000000000067</c:v>
                </c:pt>
                <c:pt idx="3674">
                  <c:v>8.4770000000000003</c:v>
                </c:pt>
                <c:pt idx="3675">
                  <c:v>8.2690000000000001</c:v>
                </c:pt>
                <c:pt idx="3676">
                  <c:v>8.206999999999999</c:v>
                </c:pt>
                <c:pt idx="3677">
                  <c:v>8.391</c:v>
                </c:pt>
                <c:pt idx="3678">
                  <c:v>8.4770000000000003</c:v>
                </c:pt>
                <c:pt idx="3679">
                  <c:v>8.2690000000000001</c:v>
                </c:pt>
                <c:pt idx="3680">
                  <c:v>8.206999999999999</c:v>
                </c:pt>
                <c:pt idx="3681">
                  <c:v>8.4160000000000004</c:v>
                </c:pt>
                <c:pt idx="3682">
                  <c:v>8.4530000000000047</c:v>
                </c:pt>
                <c:pt idx="3683">
                  <c:v>8.2199999999999989</c:v>
                </c:pt>
                <c:pt idx="3684">
                  <c:v>8.2570000000000014</c:v>
                </c:pt>
                <c:pt idx="3685">
                  <c:v>8.4650000000000247</c:v>
                </c:pt>
                <c:pt idx="3686">
                  <c:v>8.3540000000000028</c:v>
                </c:pt>
                <c:pt idx="3687">
                  <c:v>8.1950000000000003</c:v>
                </c:pt>
                <c:pt idx="3688">
                  <c:v>8.3420000000000005</c:v>
                </c:pt>
                <c:pt idx="3689">
                  <c:v>8.4770000000000003</c:v>
                </c:pt>
                <c:pt idx="3690">
                  <c:v>8.3060000000000027</c:v>
                </c:pt>
                <c:pt idx="3691">
                  <c:v>8.1950000000000003</c:v>
                </c:pt>
                <c:pt idx="3692">
                  <c:v>8.391</c:v>
                </c:pt>
                <c:pt idx="3693">
                  <c:v>8.4650000000000247</c:v>
                </c:pt>
                <c:pt idx="3694">
                  <c:v>8.2690000000000001</c:v>
                </c:pt>
                <c:pt idx="3695">
                  <c:v>8.1950000000000003</c:v>
                </c:pt>
                <c:pt idx="3696">
                  <c:v>8.3670000000000027</c:v>
                </c:pt>
                <c:pt idx="3697">
                  <c:v>8.4890000000000008</c:v>
                </c:pt>
                <c:pt idx="3698">
                  <c:v>8.33</c:v>
                </c:pt>
                <c:pt idx="3699">
                  <c:v>8.1950000000000003</c:v>
                </c:pt>
                <c:pt idx="3700">
                  <c:v>8.2439999999999998</c:v>
                </c:pt>
                <c:pt idx="3701">
                  <c:v>8.427999999999999</c:v>
                </c:pt>
                <c:pt idx="3702">
                  <c:v>8.4770000000000003</c:v>
                </c:pt>
                <c:pt idx="3703">
                  <c:v>8.33</c:v>
                </c:pt>
                <c:pt idx="3704">
                  <c:v>8.206999999999999</c:v>
                </c:pt>
                <c:pt idx="3705">
                  <c:v>8.2439999999999998</c:v>
                </c:pt>
                <c:pt idx="3706">
                  <c:v>8.4030000000000005</c:v>
                </c:pt>
                <c:pt idx="3707">
                  <c:v>8.4770000000000003</c:v>
                </c:pt>
                <c:pt idx="3708">
                  <c:v>8.3420000000000005</c:v>
                </c:pt>
                <c:pt idx="3709">
                  <c:v>8.1950000000000003</c:v>
                </c:pt>
                <c:pt idx="3710">
                  <c:v>8.2439999999999998</c:v>
                </c:pt>
                <c:pt idx="3711">
                  <c:v>8.391</c:v>
                </c:pt>
                <c:pt idx="3712">
                  <c:v>8.5020000000000007</c:v>
                </c:pt>
                <c:pt idx="3713">
                  <c:v>8.3540000000000028</c:v>
                </c:pt>
                <c:pt idx="3714">
                  <c:v>8.206999999999999</c:v>
                </c:pt>
                <c:pt idx="3715">
                  <c:v>8.2199999999999989</c:v>
                </c:pt>
                <c:pt idx="3716">
                  <c:v>8.4160000000000004</c:v>
                </c:pt>
                <c:pt idx="3717">
                  <c:v>8.4770000000000003</c:v>
                </c:pt>
                <c:pt idx="3718">
                  <c:v>8.3180000000000014</c:v>
                </c:pt>
                <c:pt idx="3719">
                  <c:v>8.206999999999999</c:v>
                </c:pt>
                <c:pt idx="3720">
                  <c:v>8.33</c:v>
                </c:pt>
                <c:pt idx="3721">
                  <c:v>8.5020000000000007</c:v>
                </c:pt>
                <c:pt idx="3722">
                  <c:v>8.3180000000000014</c:v>
                </c:pt>
                <c:pt idx="3723">
                  <c:v>8.206999999999999</c:v>
                </c:pt>
                <c:pt idx="3724">
                  <c:v>8.3670000000000027</c:v>
                </c:pt>
                <c:pt idx="3725">
                  <c:v>8.5140000000000011</c:v>
                </c:pt>
                <c:pt idx="3726">
                  <c:v>8.3060000000000027</c:v>
                </c:pt>
                <c:pt idx="3727">
                  <c:v>8.2199999999999989</c:v>
                </c:pt>
                <c:pt idx="3728">
                  <c:v>8.391</c:v>
                </c:pt>
                <c:pt idx="3729">
                  <c:v>8.4890000000000008</c:v>
                </c:pt>
                <c:pt idx="3730">
                  <c:v>8.2570000000000014</c:v>
                </c:pt>
                <c:pt idx="3731">
                  <c:v>8.2439999999999998</c:v>
                </c:pt>
                <c:pt idx="3732">
                  <c:v>8.4770000000000003</c:v>
                </c:pt>
                <c:pt idx="3733">
                  <c:v>8.4030000000000005</c:v>
                </c:pt>
                <c:pt idx="3734">
                  <c:v>8.206999999999999</c:v>
                </c:pt>
                <c:pt idx="3735">
                  <c:v>8.3540000000000028</c:v>
                </c:pt>
                <c:pt idx="3736">
                  <c:v>8.5020000000000007</c:v>
                </c:pt>
                <c:pt idx="3737">
                  <c:v>8.2690000000000001</c:v>
                </c:pt>
                <c:pt idx="3738">
                  <c:v>8.2570000000000014</c:v>
                </c:pt>
                <c:pt idx="3739">
                  <c:v>8.4890000000000008</c:v>
                </c:pt>
                <c:pt idx="3740">
                  <c:v>8.4160000000000004</c:v>
                </c:pt>
                <c:pt idx="3741">
                  <c:v>8.2199999999999989</c:v>
                </c:pt>
                <c:pt idx="3742">
                  <c:v>8.3180000000000014</c:v>
                </c:pt>
                <c:pt idx="3743">
                  <c:v>8.4160000000000004</c:v>
                </c:pt>
                <c:pt idx="3744">
                  <c:v>8.33</c:v>
                </c:pt>
                <c:pt idx="3745">
                  <c:v>8.2199999999999989</c:v>
                </c:pt>
                <c:pt idx="3746">
                  <c:v>8.391</c:v>
                </c:pt>
                <c:pt idx="3747">
                  <c:v>8.5140000000000011</c:v>
                </c:pt>
                <c:pt idx="3748">
                  <c:v>8.293000000000001</c:v>
                </c:pt>
                <c:pt idx="3749">
                  <c:v>8.2199999999999989</c:v>
                </c:pt>
                <c:pt idx="3750">
                  <c:v>8.4030000000000005</c:v>
                </c:pt>
                <c:pt idx="3751">
                  <c:v>8.4890000000000008</c:v>
                </c:pt>
                <c:pt idx="3752">
                  <c:v>8.3060000000000027</c:v>
                </c:pt>
                <c:pt idx="3753">
                  <c:v>8.2199999999999989</c:v>
                </c:pt>
                <c:pt idx="3754">
                  <c:v>8.3670000000000027</c:v>
                </c:pt>
                <c:pt idx="3755">
                  <c:v>8.5020000000000007</c:v>
                </c:pt>
                <c:pt idx="3756">
                  <c:v>8.3540000000000028</c:v>
                </c:pt>
                <c:pt idx="3757">
                  <c:v>8.2199999999999989</c:v>
                </c:pt>
                <c:pt idx="3758">
                  <c:v>8.293000000000001</c:v>
                </c:pt>
                <c:pt idx="3759">
                  <c:v>8.4770000000000003</c:v>
                </c:pt>
                <c:pt idx="3760">
                  <c:v>8.4530000000000047</c:v>
                </c:pt>
                <c:pt idx="3761">
                  <c:v>8.2570000000000014</c:v>
                </c:pt>
                <c:pt idx="3762">
                  <c:v>8.2319999999999993</c:v>
                </c:pt>
                <c:pt idx="3763">
                  <c:v>8.4030000000000005</c:v>
                </c:pt>
                <c:pt idx="3764">
                  <c:v>8.5020000000000007</c:v>
                </c:pt>
                <c:pt idx="3765">
                  <c:v>8.3540000000000028</c:v>
                </c:pt>
                <c:pt idx="3766">
                  <c:v>8.206999999999999</c:v>
                </c:pt>
                <c:pt idx="3767">
                  <c:v>8.2809999999999988</c:v>
                </c:pt>
                <c:pt idx="3768">
                  <c:v>8.4650000000000247</c:v>
                </c:pt>
                <c:pt idx="3769">
                  <c:v>8.4770000000000003</c:v>
                </c:pt>
                <c:pt idx="3770">
                  <c:v>8.2809999999999988</c:v>
                </c:pt>
                <c:pt idx="3771">
                  <c:v>8.2319999999999993</c:v>
                </c:pt>
                <c:pt idx="3772">
                  <c:v>8.3790000000000067</c:v>
                </c:pt>
                <c:pt idx="3773">
                  <c:v>8.5020000000000007</c:v>
                </c:pt>
                <c:pt idx="3774">
                  <c:v>8.3790000000000067</c:v>
                </c:pt>
                <c:pt idx="3775">
                  <c:v>8.2199999999999989</c:v>
                </c:pt>
                <c:pt idx="3776">
                  <c:v>8.2809999999999988</c:v>
                </c:pt>
                <c:pt idx="3777">
                  <c:v>8.4650000000000247</c:v>
                </c:pt>
                <c:pt idx="3778">
                  <c:v>8.4530000000000047</c:v>
                </c:pt>
                <c:pt idx="3779">
                  <c:v>8.2690000000000001</c:v>
                </c:pt>
                <c:pt idx="3780">
                  <c:v>8.206999999999999</c:v>
                </c:pt>
                <c:pt idx="3781">
                  <c:v>0</c:v>
                </c:pt>
                <c:pt idx="3782">
                  <c:v>0</c:v>
                </c:pt>
                <c:pt idx="3783">
                  <c:v>0</c:v>
                </c:pt>
                <c:pt idx="3784">
                  <c:v>0</c:v>
                </c:pt>
                <c:pt idx="3785">
                  <c:v>0</c:v>
                </c:pt>
                <c:pt idx="3786">
                  <c:v>0</c:v>
                </c:pt>
                <c:pt idx="3787">
                  <c:v>0</c:v>
                </c:pt>
                <c:pt idx="3788">
                  <c:v>0</c:v>
                </c:pt>
                <c:pt idx="3789">
                  <c:v>1.2000000000000009E-2</c:v>
                </c:pt>
                <c:pt idx="3790">
                  <c:v>0</c:v>
                </c:pt>
                <c:pt idx="3791">
                  <c:v>0</c:v>
                </c:pt>
                <c:pt idx="3792">
                  <c:v>0</c:v>
                </c:pt>
                <c:pt idx="3793">
                  <c:v>0</c:v>
                </c:pt>
                <c:pt idx="3794">
                  <c:v>0</c:v>
                </c:pt>
                <c:pt idx="3795">
                  <c:v>0</c:v>
                </c:pt>
                <c:pt idx="3796">
                  <c:v>0</c:v>
                </c:pt>
                <c:pt idx="3797">
                  <c:v>0</c:v>
                </c:pt>
                <c:pt idx="3798">
                  <c:v>0</c:v>
                </c:pt>
                <c:pt idx="3799">
                  <c:v>0</c:v>
                </c:pt>
                <c:pt idx="3800">
                  <c:v>0</c:v>
                </c:pt>
                <c:pt idx="3801">
                  <c:v>0</c:v>
                </c:pt>
                <c:pt idx="3802">
                  <c:v>0</c:v>
                </c:pt>
                <c:pt idx="3803">
                  <c:v>1.2000000000000009E-2</c:v>
                </c:pt>
                <c:pt idx="3804">
                  <c:v>0</c:v>
                </c:pt>
                <c:pt idx="3805">
                  <c:v>0</c:v>
                </c:pt>
                <c:pt idx="3806">
                  <c:v>0</c:v>
                </c:pt>
                <c:pt idx="3807">
                  <c:v>0</c:v>
                </c:pt>
                <c:pt idx="3808">
                  <c:v>0</c:v>
                </c:pt>
                <c:pt idx="3809">
                  <c:v>0</c:v>
                </c:pt>
                <c:pt idx="3810">
                  <c:v>0</c:v>
                </c:pt>
                <c:pt idx="3811">
                  <c:v>0</c:v>
                </c:pt>
                <c:pt idx="3812">
                  <c:v>0</c:v>
                </c:pt>
                <c:pt idx="3813">
                  <c:v>0</c:v>
                </c:pt>
                <c:pt idx="3814">
                  <c:v>0</c:v>
                </c:pt>
                <c:pt idx="3815">
                  <c:v>0</c:v>
                </c:pt>
                <c:pt idx="3816">
                  <c:v>0</c:v>
                </c:pt>
                <c:pt idx="3817">
                  <c:v>0</c:v>
                </c:pt>
                <c:pt idx="3818">
                  <c:v>1.2000000000000009E-2</c:v>
                </c:pt>
                <c:pt idx="3819">
                  <c:v>0</c:v>
                </c:pt>
                <c:pt idx="3820">
                  <c:v>0</c:v>
                </c:pt>
                <c:pt idx="3821">
                  <c:v>0</c:v>
                </c:pt>
                <c:pt idx="3822">
                  <c:v>0</c:v>
                </c:pt>
                <c:pt idx="3823">
                  <c:v>0</c:v>
                </c:pt>
                <c:pt idx="3824">
                  <c:v>0</c:v>
                </c:pt>
                <c:pt idx="3825">
                  <c:v>0</c:v>
                </c:pt>
                <c:pt idx="3826">
                  <c:v>0</c:v>
                </c:pt>
                <c:pt idx="3827">
                  <c:v>0</c:v>
                </c:pt>
                <c:pt idx="3828">
                  <c:v>0</c:v>
                </c:pt>
                <c:pt idx="3829">
                  <c:v>0</c:v>
                </c:pt>
                <c:pt idx="3830">
                  <c:v>0</c:v>
                </c:pt>
                <c:pt idx="3831">
                  <c:v>0</c:v>
                </c:pt>
                <c:pt idx="3832">
                  <c:v>0</c:v>
                </c:pt>
                <c:pt idx="3833">
                  <c:v>0</c:v>
                </c:pt>
                <c:pt idx="3834">
                  <c:v>0</c:v>
                </c:pt>
                <c:pt idx="3835">
                  <c:v>0</c:v>
                </c:pt>
                <c:pt idx="3836">
                  <c:v>0</c:v>
                </c:pt>
                <c:pt idx="3837">
                  <c:v>0</c:v>
                </c:pt>
                <c:pt idx="3838">
                  <c:v>0</c:v>
                </c:pt>
                <c:pt idx="3839">
                  <c:v>0</c:v>
                </c:pt>
                <c:pt idx="3840">
                  <c:v>1.2000000000000009E-2</c:v>
                </c:pt>
                <c:pt idx="3841">
                  <c:v>0</c:v>
                </c:pt>
                <c:pt idx="3842">
                  <c:v>0</c:v>
                </c:pt>
                <c:pt idx="3843">
                  <c:v>0</c:v>
                </c:pt>
                <c:pt idx="3844">
                  <c:v>0</c:v>
                </c:pt>
                <c:pt idx="3845">
                  <c:v>0</c:v>
                </c:pt>
                <c:pt idx="3846">
                  <c:v>0</c:v>
                </c:pt>
                <c:pt idx="3847">
                  <c:v>0</c:v>
                </c:pt>
                <c:pt idx="3848">
                  <c:v>0</c:v>
                </c:pt>
                <c:pt idx="3849">
                  <c:v>0</c:v>
                </c:pt>
                <c:pt idx="3850">
                  <c:v>0</c:v>
                </c:pt>
                <c:pt idx="3851">
                  <c:v>0</c:v>
                </c:pt>
                <c:pt idx="3852">
                  <c:v>0</c:v>
                </c:pt>
                <c:pt idx="3853">
                  <c:v>0</c:v>
                </c:pt>
                <c:pt idx="3854">
                  <c:v>0</c:v>
                </c:pt>
                <c:pt idx="3855">
                  <c:v>0</c:v>
                </c:pt>
                <c:pt idx="3856">
                  <c:v>0</c:v>
                </c:pt>
                <c:pt idx="3857">
                  <c:v>0</c:v>
                </c:pt>
                <c:pt idx="3858">
                  <c:v>0</c:v>
                </c:pt>
                <c:pt idx="3859">
                  <c:v>0</c:v>
                </c:pt>
                <c:pt idx="3860">
                  <c:v>0</c:v>
                </c:pt>
                <c:pt idx="3861">
                  <c:v>0</c:v>
                </c:pt>
                <c:pt idx="3862">
                  <c:v>0</c:v>
                </c:pt>
                <c:pt idx="3863">
                  <c:v>0</c:v>
                </c:pt>
                <c:pt idx="3864">
                  <c:v>0</c:v>
                </c:pt>
                <c:pt idx="3865">
                  <c:v>1.2000000000000009E-2</c:v>
                </c:pt>
                <c:pt idx="3866">
                  <c:v>0</c:v>
                </c:pt>
                <c:pt idx="3867">
                  <c:v>1.2000000000000009E-2</c:v>
                </c:pt>
                <c:pt idx="3868">
                  <c:v>0</c:v>
                </c:pt>
                <c:pt idx="3869">
                  <c:v>0</c:v>
                </c:pt>
                <c:pt idx="3870">
                  <c:v>1.2000000000000009E-2</c:v>
                </c:pt>
                <c:pt idx="3871">
                  <c:v>0</c:v>
                </c:pt>
                <c:pt idx="3872">
                  <c:v>0</c:v>
                </c:pt>
                <c:pt idx="3873">
                  <c:v>0</c:v>
                </c:pt>
                <c:pt idx="3874">
                  <c:v>0</c:v>
                </c:pt>
                <c:pt idx="3875">
                  <c:v>0</c:v>
                </c:pt>
                <c:pt idx="3876">
                  <c:v>0</c:v>
                </c:pt>
                <c:pt idx="3877">
                  <c:v>0</c:v>
                </c:pt>
                <c:pt idx="3878">
                  <c:v>1.2000000000000009E-2</c:v>
                </c:pt>
                <c:pt idx="3879">
                  <c:v>0</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1.2000000000000009E-2</c:v>
                </c:pt>
                <c:pt idx="3895">
                  <c:v>0</c:v>
                </c:pt>
                <c:pt idx="3896">
                  <c:v>0</c:v>
                </c:pt>
                <c:pt idx="3897">
                  <c:v>0</c:v>
                </c:pt>
                <c:pt idx="3898">
                  <c:v>0</c:v>
                </c:pt>
                <c:pt idx="3899">
                  <c:v>0</c:v>
                </c:pt>
                <c:pt idx="3900">
                  <c:v>1.2000000000000009E-2</c:v>
                </c:pt>
                <c:pt idx="3901">
                  <c:v>0</c:v>
                </c:pt>
                <c:pt idx="3902">
                  <c:v>0</c:v>
                </c:pt>
                <c:pt idx="3903">
                  <c:v>1.2000000000000009E-2</c:v>
                </c:pt>
                <c:pt idx="3904">
                  <c:v>1.2000000000000009E-2</c:v>
                </c:pt>
                <c:pt idx="3905">
                  <c:v>1.2000000000000009E-2</c:v>
                </c:pt>
                <c:pt idx="3906">
                  <c:v>0</c:v>
                </c:pt>
                <c:pt idx="3907">
                  <c:v>0</c:v>
                </c:pt>
                <c:pt idx="3908">
                  <c:v>0</c:v>
                </c:pt>
                <c:pt idx="3909">
                  <c:v>0</c:v>
                </c:pt>
                <c:pt idx="3910">
                  <c:v>0</c:v>
                </c:pt>
                <c:pt idx="3911">
                  <c:v>0</c:v>
                </c:pt>
                <c:pt idx="3912">
                  <c:v>0</c:v>
                </c:pt>
                <c:pt idx="3913">
                  <c:v>0</c:v>
                </c:pt>
                <c:pt idx="3914">
                  <c:v>1.2000000000000009E-2</c:v>
                </c:pt>
                <c:pt idx="3915">
                  <c:v>0</c:v>
                </c:pt>
                <c:pt idx="3916">
                  <c:v>0</c:v>
                </c:pt>
                <c:pt idx="3917">
                  <c:v>0</c:v>
                </c:pt>
                <c:pt idx="3918">
                  <c:v>1.2000000000000009E-2</c:v>
                </c:pt>
                <c:pt idx="3919">
                  <c:v>0</c:v>
                </c:pt>
                <c:pt idx="3920">
                  <c:v>0</c:v>
                </c:pt>
                <c:pt idx="3921">
                  <c:v>0</c:v>
                </c:pt>
                <c:pt idx="3922">
                  <c:v>0</c:v>
                </c:pt>
                <c:pt idx="3923">
                  <c:v>0</c:v>
                </c:pt>
                <c:pt idx="3924">
                  <c:v>0</c:v>
                </c:pt>
                <c:pt idx="3925">
                  <c:v>1.2000000000000009E-2</c:v>
                </c:pt>
                <c:pt idx="3926">
                  <c:v>0</c:v>
                </c:pt>
                <c:pt idx="3927">
                  <c:v>0</c:v>
                </c:pt>
                <c:pt idx="3928">
                  <c:v>1.2000000000000009E-2</c:v>
                </c:pt>
                <c:pt idx="3929">
                  <c:v>1.2000000000000009E-2</c:v>
                </c:pt>
                <c:pt idx="3930">
                  <c:v>0</c:v>
                </c:pt>
                <c:pt idx="3931">
                  <c:v>1.2000000000000009E-2</c:v>
                </c:pt>
                <c:pt idx="3932">
                  <c:v>0</c:v>
                </c:pt>
                <c:pt idx="3933">
                  <c:v>0</c:v>
                </c:pt>
                <c:pt idx="3934">
                  <c:v>1.2000000000000009E-2</c:v>
                </c:pt>
                <c:pt idx="3935">
                  <c:v>1.2000000000000009E-2</c:v>
                </c:pt>
                <c:pt idx="3936">
                  <c:v>0</c:v>
                </c:pt>
                <c:pt idx="3937">
                  <c:v>0</c:v>
                </c:pt>
                <c:pt idx="3938">
                  <c:v>0</c:v>
                </c:pt>
                <c:pt idx="3939">
                  <c:v>1.2000000000000009E-2</c:v>
                </c:pt>
                <c:pt idx="3940">
                  <c:v>1.2000000000000009E-2</c:v>
                </c:pt>
                <c:pt idx="3941">
                  <c:v>0</c:v>
                </c:pt>
                <c:pt idx="3942">
                  <c:v>0</c:v>
                </c:pt>
                <c:pt idx="3943">
                  <c:v>0</c:v>
                </c:pt>
                <c:pt idx="3944">
                  <c:v>1.2000000000000009E-2</c:v>
                </c:pt>
                <c:pt idx="3945">
                  <c:v>1.2000000000000009E-2</c:v>
                </c:pt>
                <c:pt idx="3946">
                  <c:v>0</c:v>
                </c:pt>
                <c:pt idx="3947">
                  <c:v>0</c:v>
                </c:pt>
                <c:pt idx="3948">
                  <c:v>0</c:v>
                </c:pt>
                <c:pt idx="3949">
                  <c:v>0</c:v>
                </c:pt>
                <c:pt idx="3950">
                  <c:v>0</c:v>
                </c:pt>
                <c:pt idx="3951">
                  <c:v>0</c:v>
                </c:pt>
                <c:pt idx="3952">
                  <c:v>0</c:v>
                </c:pt>
                <c:pt idx="3953">
                  <c:v>0</c:v>
                </c:pt>
                <c:pt idx="3954">
                  <c:v>0</c:v>
                </c:pt>
                <c:pt idx="3955">
                  <c:v>1.2000000000000009E-2</c:v>
                </c:pt>
                <c:pt idx="3956">
                  <c:v>0</c:v>
                </c:pt>
                <c:pt idx="3957">
                  <c:v>0</c:v>
                </c:pt>
                <c:pt idx="3958">
                  <c:v>0</c:v>
                </c:pt>
                <c:pt idx="3959">
                  <c:v>0</c:v>
                </c:pt>
                <c:pt idx="3960">
                  <c:v>0</c:v>
                </c:pt>
                <c:pt idx="3961">
                  <c:v>7.73</c:v>
                </c:pt>
                <c:pt idx="3962">
                  <c:v>8.3670000000000027</c:v>
                </c:pt>
                <c:pt idx="3963">
                  <c:v>8.3670000000000027</c:v>
                </c:pt>
                <c:pt idx="3964">
                  <c:v>8.1950000000000003</c:v>
                </c:pt>
                <c:pt idx="3965">
                  <c:v>8.1339999999999986</c:v>
                </c:pt>
                <c:pt idx="3966">
                  <c:v>8.2439999999999998</c:v>
                </c:pt>
                <c:pt idx="3967">
                  <c:v>8.4160000000000004</c:v>
                </c:pt>
                <c:pt idx="3968">
                  <c:v>8.3420000000000005</c:v>
                </c:pt>
                <c:pt idx="3969">
                  <c:v>8.1710000000000012</c:v>
                </c:pt>
                <c:pt idx="3970">
                  <c:v>8.1590000000000007</c:v>
                </c:pt>
                <c:pt idx="3971">
                  <c:v>8.33</c:v>
                </c:pt>
                <c:pt idx="3972">
                  <c:v>8.44</c:v>
                </c:pt>
                <c:pt idx="3973">
                  <c:v>8.33</c:v>
                </c:pt>
                <c:pt idx="3974">
                  <c:v>8.1710000000000012</c:v>
                </c:pt>
                <c:pt idx="3975">
                  <c:v>8.1830000000000016</c:v>
                </c:pt>
                <c:pt idx="3976">
                  <c:v>8.3180000000000014</c:v>
                </c:pt>
                <c:pt idx="3977">
                  <c:v>8.44</c:v>
                </c:pt>
                <c:pt idx="3978">
                  <c:v>8.3420000000000005</c:v>
                </c:pt>
                <c:pt idx="3979">
                  <c:v>8.1950000000000003</c:v>
                </c:pt>
                <c:pt idx="3980">
                  <c:v>8.1590000000000007</c:v>
                </c:pt>
                <c:pt idx="3981">
                  <c:v>8.2570000000000014</c:v>
                </c:pt>
                <c:pt idx="3982">
                  <c:v>8.4160000000000004</c:v>
                </c:pt>
                <c:pt idx="3983">
                  <c:v>8.2690000000000001</c:v>
                </c:pt>
                <c:pt idx="3984">
                  <c:v>8.3060000000000027</c:v>
                </c:pt>
                <c:pt idx="3985">
                  <c:v>8.1830000000000016</c:v>
                </c:pt>
                <c:pt idx="3986">
                  <c:v>8.1830000000000016</c:v>
                </c:pt>
                <c:pt idx="3987">
                  <c:v>8.3180000000000014</c:v>
                </c:pt>
                <c:pt idx="3988">
                  <c:v>8.4530000000000047</c:v>
                </c:pt>
                <c:pt idx="3989">
                  <c:v>8.427999999999999</c:v>
                </c:pt>
                <c:pt idx="3990">
                  <c:v>8.2809999999999988</c:v>
                </c:pt>
                <c:pt idx="3991">
                  <c:v>8.1590000000000007</c:v>
                </c:pt>
                <c:pt idx="3992">
                  <c:v>8.1830000000000016</c:v>
                </c:pt>
                <c:pt idx="3993">
                  <c:v>8.33</c:v>
                </c:pt>
                <c:pt idx="3994">
                  <c:v>8.44</c:v>
                </c:pt>
                <c:pt idx="3995">
                  <c:v>8.44</c:v>
                </c:pt>
                <c:pt idx="3996">
                  <c:v>8.3060000000000027</c:v>
                </c:pt>
                <c:pt idx="3997">
                  <c:v>8.1830000000000016</c:v>
                </c:pt>
                <c:pt idx="3998">
                  <c:v>8.1950000000000003</c:v>
                </c:pt>
                <c:pt idx="3999">
                  <c:v>8.3420000000000005</c:v>
                </c:pt>
                <c:pt idx="4000">
                  <c:v>8.4650000000000247</c:v>
                </c:pt>
                <c:pt idx="4001">
                  <c:v>8.4160000000000004</c:v>
                </c:pt>
                <c:pt idx="4002">
                  <c:v>8.2439999999999998</c:v>
                </c:pt>
                <c:pt idx="4003">
                  <c:v>8.1710000000000012</c:v>
                </c:pt>
                <c:pt idx="4004">
                  <c:v>8.293000000000001</c:v>
                </c:pt>
                <c:pt idx="4005">
                  <c:v>8.4530000000000047</c:v>
                </c:pt>
                <c:pt idx="4006">
                  <c:v>8.427999999999999</c:v>
                </c:pt>
                <c:pt idx="4007">
                  <c:v>8.2690000000000001</c:v>
                </c:pt>
                <c:pt idx="4008">
                  <c:v>8.1710000000000012</c:v>
                </c:pt>
                <c:pt idx="4009">
                  <c:v>8.2690000000000001</c:v>
                </c:pt>
                <c:pt idx="4010">
                  <c:v>8.427999999999999</c:v>
                </c:pt>
                <c:pt idx="4011">
                  <c:v>8.4530000000000047</c:v>
                </c:pt>
                <c:pt idx="4012">
                  <c:v>8.2570000000000014</c:v>
                </c:pt>
                <c:pt idx="4013">
                  <c:v>8.1950000000000003</c:v>
                </c:pt>
                <c:pt idx="4014">
                  <c:v>8.293000000000001</c:v>
                </c:pt>
                <c:pt idx="4015">
                  <c:v>8.4530000000000047</c:v>
                </c:pt>
                <c:pt idx="4016">
                  <c:v>8.44</c:v>
                </c:pt>
                <c:pt idx="4017">
                  <c:v>8.2439999999999998</c:v>
                </c:pt>
                <c:pt idx="4018">
                  <c:v>8.1950000000000003</c:v>
                </c:pt>
                <c:pt idx="4019">
                  <c:v>8.3180000000000014</c:v>
                </c:pt>
                <c:pt idx="4020">
                  <c:v>8.4770000000000003</c:v>
                </c:pt>
                <c:pt idx="4021">
                  <c:v>8.4160000000000004</c:v>
                </c:pt>
                <c:pt idx="4022">
                  <c:v>8.2439999999999998</c:v>
                </c:pt>
                <c:pt idx="4023">
                  <c:v>8.1950000000000003</c:v>
                </c:pt>
                <c:pt idx="4024">
                  <c:v>8.33</c:v>
                </c:pt>
                <c:pt idx="4025">
                  <c:v>8.4650000000000247</c:v>
                </c:pt>
                <c:pt idx="4026">
                  <c:v>8.44</c:v>
                </c:pt>
                <c:pt idx="4027">
                  <c:v>8.2809999999999988</c:v>
                </c:pt>
                <c:pt idx="4028">
                  <c:v>8.1830000000000016</c:v>
                </c:pt>
                <c:pt idx="4029">
                  <c:v>8.2319999999999993</c:v>
                </c:pt>
                <c:pt idx="4030">
                  <c:v>8.3790000000000067</c:v>
                </c:pt>
                <c:pt idx="4031">
                  <c:v>8.4890000000000008</c:v>
                </c:pt>
                <c:pt idx="4032">
                  <c:v>8.4530000000000047</c:v>
                </c:pt>
                <c:pt idx="4033">
                  <c:v>8.3540000000000028</c:v>
                </c:pt>
                <c:pt idx="4034">
                  <c:v>8.2199999999999989</c:v>
                </c:pt>
                <c:pt idx="4035">
                  <c:v>8.2199999999999989</c:v>
                </c:pt>
                <c:pt idx="4036">
                  <c:v>8.2570000000000014</c:v>
                </c:pt>
                <c:pt idx="4037">
                  <c:v>8.3790000000000067</c:v>
                </c:pt>
                <c:pt idx="4038">
                  <c:v>8.4770000000000003</c:v>
                </c:pt>
                <c:pt idx="4039">
                  <c:v>8.4890000000000008</c:v>
                </c:pt>
                <c:pt idx="4040">
                  <c:v>8.3790000000000067</c:v>
                </c:pt>
                <c:pt idx="4041">
                  <c:v>8.2690000000000001</c:v>
                </c:pt>
                <c:pt idx="4042">
                  <c:v>8.206999999999999</c:v>
                </c:pt>
                <c:pt idx="4043">
                  <c:v>8.3790000000000067</c:v>
                </c:pt>
                <c:pt idx="4044">
                  <c:v>8.3420000000000005</c:v>
                </c:pt>
                <c:pt idx="4045">
                  <c:v>8.4770000000000003</c:v>
                </c:pt>
                <c:pt idx="4046">
                  <c:v>8.4890000000000008</c:v>
                </c:pt>
                <c:pt idx="4047">
                  <c:v>8.391</c:v>
                </c:pt>
                <c:pt idx="4048">
                  <c:v>8.2570000000000014</c:v>
                </c:pt>
                <c:pt idx="4049">
                  <c:v>8.206999999999999</c:v>
                </c:pt>
                <c:pt idx="4050">
                  <c:v>8.2570000000000014</c:v>
                </c:pt>
                <c:pt idx="4051">
                  <c:v>8.4030000000000005</c:v>
                </c:pt>
                <c:pt idx="4052">
                  <c:v>8.5140000000000011</c:v>
                </c:pt>
                <c:pt idx="4053">
                  <c:v>8.427999999999999</c:v>
                </c:pt>
                <c:pt idx="4054">
                  <c:v>8.2319999999999993</c:v>
                </c:pt>
                <c:pt idx="4055">
                  <c:v>8.206999999999999</c:v>
                </c:pt>
                <c:pt idx="4056">
                  <c:v>8.293000000000001</c:v>
                </c:pt>
                <c:pt idx="4057">
                  <c:v>8.4530000000000047</c:v>
                </c:pt>
                <c:pt idx="4058">
                  <c:v>8.5140000000000011</c:v>
                </c:pt>
                <c:pt idx="4059">
                  <c:v>8.3540000000000028</c:v>
                </c:pt>
                <c:pt idx="4060">
                  <c:v>8.2319999999999993</c:v>
                </c:pt>
                <c:pt idx="4061">
                  <c:v>8.2570000000000014</c:v>
                </c:pt>
                <c:pt idx="4062">
                  <c:v>8.4160000000000004</c:v>
                </c:pt>
                <c:pt idx="4063">
                  <c:v>8.5140000000000011</c:v>
                </c:pt>
                <c:pt idx="4064">
                  <c:v>8.427999999999999</c:v>
                </c:pt>
                <c:pt idx="4065">
                  <c:v>8.2570000000000014</c:v>
                </c:pt>
                <c:pt idx="4066">
                  <c:v>8.2570000000000014</c:v>
                </c:pt>
                <c:pt idx="4067">
                  <c:v>8.427999999999999</c:v>
                </c:pt>
                <c:pt idx="4068">
                  <c:v>8.5140000000000011</c:v>
                </c:pt>
                <c:pt idx="4069">
                  <c:v>8.3790000000000067</c:v>
                </c:pt>
                <c:pt idx="4070">
                  <c:v>8.2319999999999993</c:v>
                </c:pt>
                <c:pt idx="4071">
                  <c:v>8.2319999999999993</c:v>
                </c:pt>
                <c:pt idx="4072">
                  <c:v>8.3420000000000005</c:v>
                </c:pt>
                <c:pt idx="4073">
                  <c:v>8.4770000000000003</c:v>
                </c:pt>
                <c:pt idx="4074">
                  <c:v>8.5020000000000007</c:v>
                </c:pt>
                <c:pt idx="4075">
                  <c:v>8.391</c:v>
                </c:pt>
                <c:pt idx="4076">
                  <c:v>8.2439999999999998</c:v>
                </c:pt>
                <c:pt idx="4077">
                  <c:v>8.206999999999999</c:v>
                </c:pt>
                <c:pt idx="4078">
                  <c:v>8.2570000000000014</c:v>
                </c:pt>
                <c:pt idx="4079">
                  <c:v>8.391</c:v>
                </c:pt>
                <c:pt idx="4080">
                  <c:v>8.5020000000000007</c:v>
                </c:pt>
                <c:pt idx="4081">
                  <c:v>8.4890000000000008</c:v>
                </c:pt>
                <c:pt idx="4082">
                  <c:v>8.3790000000000067</c:v>
                </c:pt>
                <c:pt idx="4083">
                  <c:v>8.2570000000000014</c:v>
                </c:pt>
                <c:pt idx="4084">
                  <c:v>8.2199999999999989</c:v>
                </c:pt>
                <c:pt idx="4085">
                  <c:v>8.2570000000000014</c:v>
                </c:pt>
                <c:pt idx="4086">
                  <c:v>8.391</c:v>
                </c:pt>
                <c:pt idx="4087">
                  <c:v>8.5020000000000007</c:v>
                </c:pt>
                <c:pt idx="4088">
                  <c:v>8.4770000000000003</c:v>
                </c:pt>
                <c:pt idx="4089">
                  <c:v>8.33</c:v>
                </c:pt>
                <c:pt idx="4090">
                  <c:v>8.2319999999999993</c:v>
                </c:pt>
                <c:pt idx="4091">
                  <c:v>8.2439999999999998</c:v>
                </c:pt>
                <c:pt idx="4092">
                  <c:v>8.3670000000000027</c:v>
                </c:pt>
                <c:pt idx="4093">
                  <c:v>8.4890000000000008</c:v>
                </c:pt>
                <c:pt idx="4094">
                  <c:v>8.4890000000000008</c:v>
                </c:pt>
                <c:pt idx="4095">
                  <c:v>8.3540000000000028</c:v>
                </c:pt>
                <c:pt idx="4096">
                  <c:v>8.2439999999999998</c:v>
                </c:pt>
                <c:pt idx="4097">
                  <c:v>8.2319999999999993</c:v>
                </c:pt>
                <c:pt idx="4098">
                  <c:v>8.2690000000000001</c:v>
                </c:pt>
                <c:pt idx="4099">
                  <c:v>8.391</c:v>
                </c:pt>
                <c:pt idx="4100">
                  <c:v>8.4890000000000008</c:v>
                </c:pt>
                <c:pt idx="4101">
                  <c:v>8.5020000000000007</c:v>
                </c:pt>
                <c:pt idx="4102">
                  <c:v>8.427999999999999</c:v>
                </c:pt>
                <c:pt idx="4103">
                  <c:v>8.2199999999999989</c:v>
                </c:pt>
                <c:pt idx="4104">
                  <c:v>8.2319999999999993</c:v>
                </c:pt>
                <c:pt idx="4105">
                  <c:v>8.206999999999999</c:v>
                </c:pt>
                <c:pt idx="4106">
                  <c:v>8.2439999999999998</c:v>
                </c:pt>
                <c:pt idx="4107">
                  <c:v>8.3180000000000014</c:v>
                </c:pt>
                <c:pt idx="4108">
                  <c:v>8.4030000000000005</c:v>
                </c:pt>
                <c:pt idx="4109">
                  <c:v>8.4770000000000003</c:v>
                </c:pt>
                <c:pt idx="4110">
                  <c:v>8.5140000000000011</c:v>
                </c:pt>
                <c:pt idx="4111">
                  <c:v>8.4890000000000008</c:v>
                </c:pt>
                <c:pt idx="4112">
                  <c:v>8.4160000000000004</c:v>
                </c:pt>
                <c:pt idx="4113">
                  <c:v>8.3180000000000014</c:v>
                </c:pt>
                <c:pt idx="4114">
                  <c:v>8.2570000000000014</c:v>
                </c:pt>
                <c:pt idx="4115">
                  <c:v>8.2319999999999993</c:v>
                </c:pt>
                <c:pt idx="4116">
                  <c:v>8.2319999999999993</c:v>
                </c:pt>
                <c:pt idx="4117">
                  <c:v>8.2690000000000001</c:v>
                </c:pt>
                <c:pt idx="4118">
                  <c:v>8.3540000000000028</c:v>
                </c:pt>
                <c:pt idx="4119">
                  <c:v>8.44</c:v>
                </c:pt>
                <c:pt idx="4120">
                  <c:v>8.5020000000000007</c:v>
                </c:pt>
                <c:pt idx="4121">
                  <c:v>8.5020000000000007</c:v>
                </c:pt>
                <c:pt idx="4122">
                  <c:v>8.427999999999999</c:v>
                </c:pt>
                <c:pt idx="4123">
                  <c:v>8.3180000000000014</c:v>
                </c:pt>
                <c:pt idx="4124">
                  <c:v>8.2439999999999998</c:v>
                </c:pt>
                <c:pt idx="4125">
                  <c:v>8.2199999999999989</c:v>
                </c:pt>
                <c:pt idx="4126">
                  <c:v>8.2690000000000001</c:v>
                </c:pt>
                <c:pt idx="4127">
                  <c:v>8.3540000000000028</c:v>
                </c:pt>
                <c:pt idx="4128">
                  <c:v>8.4650000000000247</c:v>
                </c:pt>
                <c:pt idx="4129">
                  <c:v>8.5140000000000011</c:v>
                </c:pt>
                <c:pt idx="4130">
                  <c:v>8.4530000000000047</c:v>
                </c:pt>
                <c:pt idx="4131">
                  <c:v>8.3420000000000005</c:v>
                </c:pt>
                <c:pt idx="4132">
                  <c:v>8.2570000000000014</c:v>
                </c:pt>
                <c:pt idx="4133">
                  <c:v>8.2319999999999993</c:v>
                </c:pt>
                <c:pt idx="4134">
                  <c:v>8.2809999999999988</c:v>
                </c:pt>
                <c:pt idx="4135">
                  <c:v>8.3790000000000067</c:v>
                </c:pt>
                <c:pt idx="4136">
                  <c:v>8.4770000000000003</c:v>
                </c:pt>
                <c:pt idx="4137">
                  <c:v>8.5140000000000011</c:v>
                </c:pt>
                <c:pt idx="4138">
                  <c:v>8.4530000000000047</c:v>
                </c:pt>
                <c:pt idx="4139">
                  <c:v>8.3540000000000028</c:v>
                </c:pt>
                <c:pt idx="4140">
                  <c:v>0.62500000000000222</c:v>
                </c:pt>
                <c:pt idx="4141">
                  <c:v>0</c:v>
                </c:pt>
                <c:pt idx="4142">
                  <c:v>0</c:v>
                </c:pt>
                <c:pt idx="4143">
                  <c:v>0</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0</c:v>
                </c:pt>
                <c:pt idx="4176">
                  <c:v>0</c:v>
                </c:pt>
                <c:pt idx="4177">
                  <c:v>0</c:v>
                </c:pt>
                <c:pt idx="4178">
                  <c:v>0</c:v>
                </c:pt>
                <c:pt idx="4179">
                  <c:v>0</c:v>
                </c:pt>
                <c:pt idx="4180">
                  <c:v>1.2000000000000009E-2</c:v>
                </c:pt>
                <c:pt idx="4181">
                  <c:v>0</c:v>
                </c:pt>
                <c:pt idx="4182">
                  <c:v>0</c:v>
                </c:pt>
                <c:pt idx="4183">
                  <c:v>0</c:v>
                </c:pt>
                <c:pt idx="4184">
                  <c:v>0</c:v>
                </c:pt>
                <c:pt idx="4185">
                  <c:v>0</c:v>
                </c:pt>
                <c:pt idx="4186">
                  <c:v>0</c:v>
                </c:pt>
                <c:pt idx="4187">
                  <c:v>0</c:v>
                </c:pt>
                <c:pt idx="4188">
                  <c:v>0</c:v>
                </c:pt>
                <c:pt idx="4189">
                  <c:v>0</c:v>
                </c:pt>
                <c:pt idx="4190">
                  <c:v>0</c:v>
                </c:pt>
                <c:pt idx="4191">
                  <c:v>0</c:v>
                </c:pt>
                <c:pt idx="4192">
                  <c:v>0</c:v>
                </c:pt>
                <c:pt idx="4193">
                  <c:v>0</c:v>
                </c:pt>
                <c:pt idx="4194">
                  <c:v>0</c:v>
                </c:pt>
                <c:pt idx="4195">
                  <c:v>0</c:v>
                </c:pt>
                <c:pt idx="4196">
                  <c:v>0</c:v>
                </c:pt>
                <c:pt idx="4197">
                  <c:v>0</c:v>
                </c:pt>
                <c:pt idx="4198">
                  <c:v>0</c:v>
                </c:pt>
                <c:pt idx="4199">
                  <c:v>0</c:v>
                </c:pt>
                <c:pt idx="4200">
                  <c:v>0</c:v>
                </c:pt>
                <c:pt idx="4201">
                  <c:v>0</c:v>
                </c:pt>
                <c:pt idx="4202">
                  <c:v>0</c:v>
                </c:pt>
                <c:pt idx="4203">
                  <c:v>0</c:v>
                </c:pt>
                <c:pt idx="4204">
                  <c:v>0</c:v>
                </c:pt>
                <c:pt idx="4205">
                  <c:v>0</c:v>
                </c:pt>
                <c:pt idx="4206">
                  <c:v>0</c:v>
                </c:pt>
                <c:pt idx="4207">
                  <c:v>0</c:v>
                </c:pt>
                <c:pt idx="4208">
                  <c:v>0</c:v>
                </c:pt>
                <c:pt idx="4209">
                  <c:v>0</c:v>
                </c:pt>
                <c:pt idx="4210">
                  <c:v>0</c:v>
                </c:pt>
                <c:pt idx="4211">
                  <c:v>0</c:v>
                </c:pt>
                <c:pt idx="4212">
                  <c:v>0</c:v>
                </c:pt>
                <c:pt idx="4213">
                  <c:v>0</c:v>
                </c:pt>
                <c:pt idx="4214">
                  <c:v>1.2000000000000009E-2</c:v>
                </c:pt>
                <c:pt idx="4215">
                  <c:v>0</c:v>
                </c:pt>
                <c:pt idx="4216">
                  <c:v>0</c:v>
                </c:pt>
                <c:pt idx="4217">
                  <c:v>0</c:v>
                </c:pt>
                <c:pt idx="4218">
                  <c:v>0</c:v>
                </c:pt>
                <c:pt idx="4219">
                  <c:v>0</c:v>
                </c:pt>
                <c:pt idx="4220">
                  <c:v>0</c:v>
                </c:pt>
                <c:pt idx="4221">
                  <c:v>0</c:v>
                </c:pt>
                <c:pt idx="4222">
                  <c:v>0</c:v>
                </c:pt>
                <c:pt idx="4223">
                  <c:v>0</c:v>
                </c:pt>
                <c:pt idx="4224">
                  <c:v>0</c:v>
                </c:pt>
                <c:pt idx="4225">
                  <c:v>1.2000000000000009E-2</c:v>
                </c:pt>
                <c:pt idx="4226">
                  <c:v>0</c:v>
                </c:pt>
                <c:pt idx="4227">
                  <c:v>0</c:v>
                </c:pt>
                <c:pt idx="4228">
                  <c:v>0</c:v>
                </c:pt>
                <c:pt idx="4229">
                  <c:v>1.2000000000000009E-2</c:v>
                </c:pt>
                <c:pt idx="4230">
                  <c:v>0</c:v>
                </c:pt>
                <c:pt idx="4231">
                  <c:v>0</c:v>
                </c:pt>
                <c:pt idx="4232">
                  <c:v>0</c:v>
                </c:pt>
                <c:pt idx="4233">
                  <c:v>0</c:v>
                </c:pt>
                <c:pt idx="4234">
                  <c:v>0</c:v>
                </c:pt>
                <c:pt idx="4235">
                  <c:v>0</c:v>
                </c:pt>
                <c:pt idx="4236">
                  <c:v>0</c:v>
                </c:pt>
                <c:pt idx="4237">
                  <c:v>0</c:v>
                </c:pt>
                <c:pt idx="4238">
                  <c:v>0</c:v>
                </c:pt>
                <c:pt idx="4239">
                  <c:v>0</c:v>
                </c:pt>
                <c:pt idx="4240">
                  <c:v>0</c:v>
                </c:pt>
                <c:pt idx="4241">
                  <c:v>0</c:v>
                </c:pt>
                <c:pt idx="4242">
                  <c:v>0</c:v>
                </c:pt>
                <c:pt idx="4243">
                  <c:v>0</c:v>
                </c:pt>
                <c:pt idx="4244">
                  <c:v>0</c:v>
                </c:pt>
                <c:pt idx="4245">
                  <c:v>0</c:v>
                </c:pt>
                <c:pt idx="4246">
                  <c:v>0</c:v>
                </c:pt>
                <c:pt idx="4247">
                  <c:v>0</c:v>
                </c:pt>
                <c:pt idx="4248">
                  <c:v>0</c:v>
                </c:pt>
                <c:pt idx="4249">
                  <c:v>0</c:v>
                </c:pt>
                <c:pt idx="4250">
                  <c:v>0</c:v>
                </c:pt>
                <c:pt idx="4251">
                  <c:v>0</c:v>
                </c:pt>
                <c:pt idx="4252">
                  <c:v>0</c:v>
                </c:pt>
                <c:pt idx="4253">
                  <c:v>0</c:v>
                </c:pt>
                <c:pt idx="4254">
                  <c:v>0</c:v>
                </c:pt>
                <c:pt idx="4255">
                  <c:v>0</c:v>
                </c:pt>
                <c:pt idx="4256">
                  <c:v>0</c:v>
                </c:pt>
                <c:pt idx="4257">
                  <c:v>1.2000000000000009E-2</c:v>
                </c:pt>
                <c:pt idx="4258">
                  <c:v>0</c:v>
                </c:pt>
                <c:pt idx="4259">
                  <c:v>0</c:v>
                </c:pt>
                <c:pt idx="4260">
                  <c:v>0</c:v>
                </c:pt>
                <c:pt idx="4261">
                  <c:v>0</c:v>
                </c:pt>
                <c:pt idx="4262">
                  <c:v>0</c:v>
                </c:pt>
                <c:pt idx="4263">
                  <c:v>0</c:v>
                </c:pt>
                <c:pt idx="4264">
                  <c:v>0</c:v>
                </c:pt>
                <c:pt idx="4265">
                  <c:v>0</c:v>
                </c:pt>
                <c:pt idx="4266">
                  <c:v>0</c:v>
                </c:pt>
                <c:pt idx="4267">
                  <c:v>0</c:v>
                </c:pt>
                <c:pt idx="4268">
                  <c:v>0</c:v>
                </c:pt>
                <c:pt idx="4269">
                  <c:v>1.2000000000000009E-2</c:v>
                </c:pt>
                <c:pt idx="4270">
                  <c:v>0</c:v>
                </c:pt>
                <c:pt idx="4271">
                  <c:v>0</c:v>
                </c:pt>
                <c:pt idx="4272">
                  <c:v>0</c:v>
                </c:pt>
                <c:pt idx="4273">
                  <c:v>0</c:v>
                </c:pt>
                <c:pt idx="4274">
                  <c:v>0</c:v>
                </c:pt>
                <c:pt idx="4275">
                  <c:v>0</c:v>
                </c:pt>
                <c:pt idx="4276">
                  <c:v>0</c:v>
                </c:pt>
                <c:pt idx="4277">
                  <c:v>0</c:v>
                </c:pt>
                <c:pt idx="4278">
                  <c:v>0</c:v>
                </c:pt>
                <c:pt idx="4279">
                  <c:v>0</c:v>
                </c:pt>
                <c:pt idx="4280">
                  <c:v>0</c:v>
                </c:pt>
                <c:pt idx="4281">
                  <c:v>1.2000000000000009E-2</c:v>
                </c:pt>
                <c:pt idx="4282">
                  <c:v>0</c:v>
                </c:pt>
                <c:pt idx="4283">
                  <c:v>0</c:v>
                </c:pt>
                <c:pt idx="4284">
                  <c:v>0</c:v>
                </c:pt>
                <c:pt idx="4285">
                  <c:v>1.2000000000000009E-2</c:v>
                </c:pt>
                <c:pt idx="4286">
                  <c:v>0</c:v>
                </c:pt>
                <c:pt idx="4287">
                  <c:v>0</c:v>
                </c:pt>
                <c:pt idx="4288">
                  <c:v>0</c:v>
                </c:pt>
                <c:pt idx="4289">
                  <c:v>1.2000000000000009E-2</c:v>
                </c:pt>
                <c:pt idx="4290">
                  <c:v>0</c:v>
                </c:pt>
                <c:pt idx="4291">
                  <c:v>0</c:v>
                </c:pt>
                <c:pt idx="4292">
                  <c:v>0</c:v>
                </c:pt>
                <c:pt idx="4293">
                  <c:v>0</c:v>
                </c:pt>
                <c:pt idx="4294">
                  <c:v>0</c:v>
                </c:pt>
                <c:pt idx="4295">
                  <c:v>1.2000000000000009E-2</c:v>
                </c:pt>
                <c:pt idx="4296">
                  <c:v>1.2000000000000009E-2</c:v>
                </c:pt>
                <c:pt idx="4297">
                  <c:v>0</c:v>
                </c:pt>
                <c:pt idx="4298">
                  <c:v>0</c:v>
                </c:pt>
                <c:pt idx="4299">
                  <c:v>1.2000000000000009E-2</c:v>
                </c:pt>
                <c:pt idx="4300">
                  <c:v>0</c:v>
                </c:pt>
                <c:pt idx="4301">
                  <c:v>0</c:v>
                </c:pt>
                <c:pt idx="4302">
                  <c:v>0</c:v>
                </c:pt>
                <c:pt idx="4303">
                  <c:v>1.2000000000000009E-2</c:v>
                </c:pt>
                <c:pt idx="4304">
                  <c:v>0</c:v>
                </c:pt>
                <c:pt idx="4305">
                  <c:v>1.2000000000000009E-2</c:v>
                </c:pt>
                <c:pt idx="4306">
                  <c:v>0</c:v>
                </c:pt>
                <c:pt idx="4307">
                  <c:v>1.2000000000000009E-2</c:v>
                </c:pt>
                <c:pt idx="4308">
                  <c:v>0</c:v>
                </c:pt>
                <c:pt idx="4309">
                  <c:v>0</c:v>
                </c:pt>
                <c:pt idx="4310">
                  <c:v>0</c:v>
                </c:pt>
                <c:pt idx="4311">
                  <c:v>0</c:v>
                </c:pt>
                <c:pt idx="4312">
                  <c:v>0</c:v>
                </c:pt>
                <c:pt idx="4313">
                  <c:v>0</c:v>
                </c:pt>
                <c:pt idx="4314">
                  <c:v>0</c:v>
                </c:pt>
                <c:pt idx="4315">
                  <c:v>0</c:v>
                </c:pt>
                <c:pt idx="4316">
                  <c:v>0</c:v>
                </c:pt>
                <c:pt idx="4317">
                  <c:v>0</c:v>
                </c:pt>
                <c:pt idx="4318">
                  <c:v>0</c:v>
                </c:pt>
                <c:pt idx="4319">
                  <c:v>0</c:v>
                </c:pt>
                <c:pt idx="4320">
                  <c:v>7.4239999999999995</c:v>
                </c:pt>
                <c:pt idx="4321">
                  <c:v>8.206999999999999</c:v>
                </c:pt>
                <c:pt idx="4322">
                  <c:v>8.1339999999999986</c:v>
                </c:pt>
                <c:pt idx="4323">
                  <c:v>8.2570000000000014</c:v>
                </c:pt>
                <c:pt idx="4324">
                  <c:v>8.44</c:v>
                </c:pt>
                <c:pt idx="4325">
                  <c:v>8.391</c:v>
                </c:pt>
                <c:pt idx="4326">
                  <c:v>8.206999999999999</c:v>
                </c:pt>
                <c:pt idx="4327">
                  <c:v>8.1830000000000016</c:v>
                </c:pt>
                <c:pt idx="4328">
                  <c:v>8.3180000000000014</c:v>
                </c:pt>
                <c:pt idx="4329">
                  <c:v>8.4530000000000047</c:v>
                </c:pt>
                <c:pt idx="4330">
                  <c:v>8.3420000000000005</c:v>
                </c:pt>
                <c:pt idx="4331">
                  <c:v>8.1830000000000016</c:v>
                </c:pt>
                <c:pt idx="4332">
                  <c:v>8.1950000000000003</c:v>
                </c:pt>
                <c:pt idx="4333">
                  <c:v>8.3670000000000027</c:v>
                </c:pt>
                <c:pt idx="4334">
                  <c:v>8.4650000000000247</c:v>
                </c:pt>
                <c:pt idx="4335">
                  <c:v>8.3180000000000014</c:v>
                </c:pt>
                <c:pt idx="4336">
                  <c:v>8.1830000000000016</c:v>
                </c:pt>
                <c:pt idx="4337">
                  <c:v>8.2439999999999998</c:v>
                </c:pt>
                <c:pt idx="4338">
                  <c:v>8.44</c:v>
                </c:pt>
                <c:pt idx="4339">
                  <c:v>8.44</c:v>
                </c:pt>
                <c:pt idx="4340">
                  <c:v>8.2570000000000014</c:v>
                </c:pt>
                <c:pt idx="4341">
                  <c:v>8.1710000000000012</c:v>
                </c:pt>
                <c:pt idx="4342">
                  <c:v>8.2809999999999988</c:v>
                </c:pt>
                <c:pt idx="4343">
                  <c:v>8.44</c:v>
                </c:pt>
                <c:pt idx="4344">
                  <c:v>8.427999999999999</c:v>
                </c:pt>
                <c:pt idx="4345">
                  <c:v>8.2439999999999998</c:v>
                </c:pt>
                <c:pt idx="4346">
                  <c:v>8.1950000000000003</c:v>
                </c:pt>
                <c:pt idx="4347">
                  <c:v>8.33</c:v>
                </c:pt>
                <c:pt idx="4348">
                  <c:v>8.4770000000000003</c:v>
                </c:pt>
                <c:pt idx="4349">
                  <c:v>8.3670000000000027</c:v>
                </c:pt>
                <c:pt idx="4350">
                  <c:v>8.1830000000000016</c:v>
                </c:pt>
                <c:pt idx="4351">
                  <c:v>8.2319999999999993</c:v>
                </c:pt>
                <c:pt idx="4352">
                  <c:v>8.44</c:v>
                </c:pt>
                <c:pt idx="4353">
                  <c:v>8.4650000000000247</c:v>
                </c:pt>
                <c:pt idx="4354">
                  <c:v>8.2809999999999988</c:v>
                </c:pt>
                <c:pt idx="4355">
                  <c:v>8.1950000000000003</c:v>
                </c:pt>
                <c:pt idx="4356">
                  <c:v>8.3420000000000005</c:v>
                </c:pt>
                <c:pt idx="4357">
                  <c:v>8.4890000000000008</c:v>
                </c:pt>
                <c:pt idx="4358">
                  <c:v>8.3540000000000028</c:v>
                </c:pt>
                <c:pt idx="4359">
                  <c:v>8.206999999999999</c:v>
                </c:pt>
                <c:pt idx="4360">
                  <c:v>8.2439999999999998</c:v>
                </c:pt>
                <c:pt idx="4361">
                  <c:v>8.427999999999999</c:v>
                </c:pt>
                <c:pt idx="4362">
                  <c:v>8.4770000000000003</c:v>
                </c:pt>
                <c:pt idx="4363">
                  <c:v>8.3060000000000027</c:v>
                </c:pt>
                <c:pt idx="4364">
                  <c:v>8.1950000000000003</c:v>
                </c:pt>
                <c:pt idx="4365">
                  <c:v>8.3060000000000027</c:v>
                </c:pt>
                <c:pt idx="4366">
                  <c:v>8.4770000000000003</c:v>
                </c:pt>
                <c:pt idx="4367">
                  <c:v>8.44</c:v>
                </c:pt>
                <c:pt idx="4368">
                  <c:v>8.2439999999999998</c:v>
                </c:pt>
                <c:pt idx="4369">
                  <c:v>8.2199999999999989</c:v>
                </c:pt>
                <c:pt idx="4370">
                  <c:v>8.3670000000000027</c:v>
                </c:pt>
                <c:pt idx="4371">
                  <c:v>8.5020000000000007</c:v>
                </c:pt>
                <c:pt idx="4372">
                  <c:v>8.3670000000000027</c:v>
                </c:pt>
                <c:pt idx="4373">
                  <c:v>8.206999999999999</c:v>
                </c:pt>
                <c:pt idx="4374">
                  <c:v>8.2690000000000001</c:v>
                </c:pt>
                <c:pt idx="4375">
                  <c:v>8.4530000000000047</c:v>
                </c:pt>
                <c:pt idx="4376">
                  <c:v>8.4770000000000003</c:v>
                </c:pt>
                <c:pt idx="4377">
                  <c:v>8.2809999999999988</c:v>
                </c:pt>
                <c:pt idx="4378">
                  <c:v>8.206999999999999</c:v>
                </c:pt>
                <c:pt idx="4379">
                  <c:v>8.3540000000000028</c:v>
                </c:pt>
                <c:pt idx="4380">
                  <c:v>8.5020000000000007</c:v>
                </c:pt>
                <c:pt idx="4381">
                  <c:v>8.4160000000000004</c:v>
                </c:pt>
                <c:pt idx="4382">
                  <c:v>8.2439999999999998</c:v>
                </c:pt>
                <c:pt idx="4383">
                  <c:v>8.2319999999999993</c:v>
                </c:pt>
                <c:pt idx="4384">
                  <c:v>8.3790000000000067</c:v>
                </c:pt>
                <c:pt idx="4385">
                  <c:v>8.5020000000000007</c:v>
                </c:pt>
                <c:pt idx="4386">
                  <c:v>8.4030000000000005</c:v>
                </c:pt>
                <c:pt idx="4387">
                  <c:v>8.2439999999999998</c:v>
                </c:pt>
                <c:pt idx="4388">
                  <c:v>8.2319999999999993</c:v>
                </c:pt>
                <c:pt idx="4389">
                  <c:v>8.3670000000000027</c:v>
                </c:pt>
                <c:pt idx="4390">
                  <c:v>8.5140000000000011</c:v>
                </c:pt>
                <c:pt idx="4391">
                  <c:v>8.44</c:v>
                </c:pt>
                <c:pt idx="4392">
                  <c:v>8.2570000000000014</c:v>
                </c:pt>
                <c:pt idx="4393">
                  <c:v>8.2690000000000001</c:v>
                </c:pt>
                <c:pt idx="4394">
                  <c:v>8.4770000000000003</c:v>
                </c:pt>
                <c:pt idx="4395">
                  <c:v>8.4530000000000047</c:v>
                </c:pt>
                <c:pt idx="4396">
                  <c:v>8.2439999999999998</c:v>
                </c:pt>
                <c:pt idx="4397">
                  <c:v>8.3060000000000027</c:v>
                </c:pt>
                <c:pt idx="4398">
                  <c:v>8.5140000000000011</c:v>
                </c:pt>
                <c:pt idx="4399">
                  <c:v>8.4160000000000004</c:v>
                </c:pt>
                <c:pt idx="4400">
                  <c:v>8.2319999999999993</c:v>
                </c:pt>
                <c:pt idx="4401">
                  <c:v>8.3420000000000005</c:v>
                </c:pt>
                <c:pt idx="4402">
                  <c:v>8.5260000000000016</c:v>
                </c:pt>
                <c:pt idx="4403">
                  <c:v>8.2439999999999998</c:v>
                </c:pt>
                <c:pt idx="4404">
                  <c:v>8.2319999999999993</c:v>
                </c:pt>
                <c:pt idx="4405">
                  <c:v>8.4030000000000005</c:v>
                </c:pt>
                <c:pt idx="4406">
                  <c:v>8.5260000000000016</c:v>
                </c:pt>
                <c:pt idx="4407">
                  <c:v>8.33</c:v>
                </c:pt>
                <c:pt idx="4408">
                  <c:v>8.2439999999999998</c:v>
                </c:pt>
                <c:pt idx="4409">
                  <c:v>8.427999999999999</c:v>
                </c:pt>
                <c:pt idx="4410">
                  <c:v>8.5260000000000016</c:v>
                </c:pt>
                <c:pt idx="4411">
                  <c:v>8.33</c:v>
                </c:pt>
                <c:pt idx="4412">
                  <c:v>8.2319999999999993</c:v>
                </c:pt>
                <c:pt idx="4413">
                  <c:v>8.3670000000000027</c:v>
                </c:pt>
                <c:pt idx="4414">
                  <c:v>8.5379999999999985</c:v>
                </c:pt>
                <c:pt idx="4415">
                  <c:v>8.4530000000000047</c:v>
                </c:pt>
                <c:pt idx="4416">
                  <c:v>8.2690000000000001</c:v>
                </c:pt>
                <c:pt idx="4417">
                  <c:v>8.2809999999999988</c:v>
                </c:pt>
                <c:pt idx="4418">
                  <c:v>8.4530000000000047</c:v>
                </c:pt>
                <c:pt idx="4419">
                  <c:v>8.5379999999999985</c:v>
                </c:pt>
                <c:pt idx="4420">
                  <c:v>8.4160000000000004</c:v>
                </c:pt>
                <c:pt idx="4421">
                  <c:v>8.2570000000000014</c:v>
                </c:pt>
                <c:pt idx="4422">
                  <c:v>8.2809999999999988</c:v>
                </c:pt>
                <c:pt idx="4423">
                  <c:v>8.4530000000000047</c:v>
                </c:pt>
                <c:pt idx="4424">
                  <c:v>8.5500000000000007</c:v>
                </c:pt>
                <c:pt idx="4425">
                  <c:v>8.391</c:v>
                </c:pt>
                <c:pt idx="4426">
                  <c:v>8.2570000000000014</c:v>
                </c:pt>
                <c:pt idx="4427">
                  <c:v>8.33</c:v>
                </c:pt>
                <c:pt idx="4428">
                  <c:v>8.5140000000000011</c:v>
                </c:pt>
                <c:pt idx="4429">
                  <c:v>8.4890000000000008</c:v>
                </c:pt>
                <c:pt idx="4430">
                  <c:v>8.293000000000001</c:v>
                </c:pt>
                <c:pt idx="4431">
                  <c:v>8.2809999999999988</c:v>
                </c:pt>
                <c:pt idx="4432">
                  <c:v>8.4650000000000247</c:v>
                </c:pt>
                <c:pt idx="4433">
                  <c:v>8.5630000000000006</c:v>
                </c:pt>
                <c:pt idx="4434">
                  <c:v>8.391</c:v>
                </c:pt>
                <c:pt idx="4435">
                  <c:v>8.2570000000000014</c:v>
                </c:pt>
                <c:pt idx="4436">
                  <c:v>8.33</c:v>
                </c:pt>
                <c:pt idx="4437">
                  <c:v>8.5020000000000007</c:v>
                </c:pt>
                <c:pt idx="4438">
                  <c:v>8.5260000000000016</c:v>
                </c:pt>
                <c:pt idx="4439">
                  <c:v>8.3420000000000005</c:v>
                </c:pt>
                <c:pt idx="4440">
                  <c:v>8.2570000000000014</c:v>
                </c:pt>
                <c:pt idx="4441">
                  <c:v>8.3670000000000027</c:v>
                </c:pt>
                <c:pt idx="4442">
                  <c:v>8.5260000000000016</c:v>
                </c:pt>
                <c:pt idx="4443">
                  <c:v>8.5260000000000016</c:v>
                </c:pt>
                <c:pt idx="4444">
                  <c:v>8.3540000000000028</c:v>
                </c:pt>
                <c:pt idx="4445">
                  <c:v>8.2570000000000014</c:v>
                </c:pt>
                <c:pt idx="4446">
                  <c:v>8.3180000000000014</c:v>
                </c:pt>
                <c:pt idx="4447">
                  <c:v>8.4770000000000003</c:v>
                </c:pt>
                <c:pt idx="4448">
                  <c:v>8.5630000000000006</c:v>
                </c:pt>
                <c:pt idx="4449">
                  <c:v>8.4530000000000047</c:v>
                </c:pt>
                <c:pt idx="4450">
                  <c:v>8.3060000000000027</c:v>
                </c:pt>
                <c:pt idx="4451">
                  <c:v>8.2690000000000001</c:v>
                </c:pt>
                <c:pt idx="4452">
                  <c:v>8.3420000000000005</c:v>
                </c:pt>
                <c:pt idx="4453">
                  <c:v>8.5260000000000016</c:v>
                </c:pt>
                <c:pt idx="4454">
                  <c:v>8.5500000000000007</c:v>
                </c:pt>
                <c:pt idx="4455">
                  <c:v>8.4160000000000004</c:v>
                </c:pt>
                <c:pt idx="4456">
                  <c:v>8.2809999999999988</c:v>
                </c:pt>
                <c:pt idx="4457">
                  <c:v>8.2809999999999988</c:v>
                </c:pt>
                <c:pt idx="4458">
                  <c:v>8.427999999999999</c:v>
                </c:pt>
                <c:pt idx="4459">
                  <c:v>8.5500000000000007</c:v>
                </c:pt>
                <c:pt idx="4460">
                  <c:v>8.4770000000000003</c:v>
                </c:pt>
                <c:pt idx="4461">
                  <c:v>8.293000000000001</c:v>
                </c:pt>
                <c:pt idx="4462">
                  <c:v>8.2690000000000001</c:v>
                </c:pt>
                <c:pt idx="4463">
                  <c:v>8.5630000000000006</c:v>
                </c:pt>
                <c:pt idx="4464">
                  <c:v>8.5630000000000006</c:v>
                </c:pt>
                <c:pt idx="4465">
                  <c:v>8.44</c:v>
                </c:pt>
                <c:pt idx="4466">
                  <c:v>8.2809999999999988</c:v>
                </c:pt>
                <c:pt idx="4467">
                  <c:v>8.293000000000001</c:v>
                </c:pt>
                <c:pt idx="4468">
                  <c:v>8.4770000000000003</c:v>
                </c:pt>
                <c:pt idx="4469">
                  <c:v>8.5630000000000006</c:v>
                </c:pt>
                <c:pt idx="4470">
                  <c:v>8.4160000000000004</c:v>
                </c:pt>
                <c:pt idx="4471">
                  <c:v>8.2690000000000001</c:v>
                </c:pt>
                <c:pt idx="4472">
                  <c:v>8.3180000000000014</c:v>
                </c:pt>
                <c:pt idx="4473">
                  <c:v>8.4650000000000247</c:v>
                </c:pt>
                <c:pt idx="4474">
                  <c:v>8.5750000000000028</c:v>
                </c:pt>
                <c:pt idx="4475">
                  <c:v>8.4650000000000247</c:v>
                </c:pt>
                <c:pt idx="4476">
                  <c:v>8.3060000000000027</c:v>
                </c:pt>
                <c:pt idx="4477">
                  <c:v>8.2809999999999988</c:v>
                </c:pt>
                <c:pt idx="4478">
                  <c:v>8.391</c:v>
                </c:pt>
                <c:pt idx="4479">
                  <c:v>8.5379999999999985</c:v>
                </c:pt>
                <c:pt idx="4480">
                  <c:v>8.5379999999999985</c:v>
                </c:pt>
                <c:pt idx="4481">
                  <c:v>8.3790000000000067</c:v>
                </c:pt>
                <c:pt idx="4482">
                  <c:v>8.2809999999999988</c:v>
                </c:pt>
                <c:pt idx="4483">
                  <c:v>8.3180000000000014</c:v>
                </c:pt>
                <c:pt idx="4484">
                  <c:v>8.4650000000000247</c:v>
                </c:pt>
                <c:pt idx="4485">
                  <c:v>8.5750000000000028</c:v>
                </c:pt>
                <c:pt idx="4486">
                  <c:v>8.4650000000000247</c:v>
                </c:pt>
                <c:pt idx="4487">
                  <c:v>8.293000000000001</c:v>
                </c:pt>
                <c:pt idx="4488">
                  <c:v>8.293000000000001</c:v>
                </c:pt>
                <c:pt idx="4489">
                  <c:v>8.427999999999999</c:v>
                </c:pt>
                <c:pt idx="4490">
                  <c:v>8.5630000000000006</c:v>
                </c:pt>
                <c:pt idx="4491">
                  <c:v>8.4890000000000008</c:v>
                </c:pt>
                <c:pt idx="4492">
                  <c:v>8.3060000000000027</c:v>
                </c:pt>
                <c:pt idx="4493">
                  <c:v>8.2809999999999988</c:v>
                </c:pt>
                <c:pt idx="4494">
                  <c:v>8.44</c:v>
                </c:pt>
                <c:pt idx="4495">
                  <c:v>8.5630000000000006</c:v>
                </c:pt>
                <c:pt idx="4496">
                  <c:v>8.4530000000000047</c:v>
                </c:pt>
                <c:pt idx="4497">
                  <c:v>8.2809999999999988</c:v>
                </c:pt>
                <c:pt idx="4498">
                  <c:v>8.3060000000000027</c:v>
                </c:pt>
                <c:pt idx="4499">
                  <c:v>8.4650000000000247</c:v>
                </c:pt>
                <c:pt idx="4500">
                  <c:v>0</c:v>
                </c:pt>
                <c:pt idx="4501">
                  <c:v>0</c:v>
                </c:pt>
                <c:pt idx="4502">
                  <c:v>0</c:v>
                </c:pt>
                <c:pt idx="4503">
                  <c:v>0</c:v>
                </c:pt>
                <c:pt idx="4504">
                  <c:v>0</c:v>
                </c:pt>
                <c:pt idx="4505">
                  <c:v>0</c:v>
                </c:pt>
                <c:pt idx="4506">
                  <c:v>0</c:v>
                </c:pt>
                <c:pt idx="4507">
                  <c:v>0</c:v>
                </c:pt>
                <c:pt idx="4508">
                  <c:v>0</c:v>
                </c:pt>
                <c:pt idx="4509">
                  <c:v>0</c:v>
                </c:pt>
                <c:pt idx="4510">
                  <c:v>0</c:v>
                </c:pt>
                <c:pt idx="4511">
                  <c:v>0</c:v>
                </c:pt>
                <c:pt idx="4512">
                  <c:v>0</c:v>
                </c:pt>
                <c:pt idx="4513">
                  <c:v>0</c:v>
                </c:pt>
                <c:pt idx="4514">
                  <c:v>0</c:v>
                </c:pt>
                <c:pt idx="4515">
                  <c:v>0</c:v>
                </c:pt>
                <c:pt idx="4516">
                  <c:v>0</c:v>
                </c:pt>
                <c:pt idx="4517">
                  <c:v>0</c:v>
                </c:pt>
                <c:pt idx="4518">
                  <c:v>0</c:v>
                </c:pt>
                <c:pt idx="4519">
                  <c:v>0</c:v>
                </c:pt>
                <c:pt idx="4520">
                  <c:v>0</c:v>
                </c:pt>
                <c:pt idx="4521">
                  <c:v>0</c:v>
                </c:pt>
                <c:pt idx="4522">
                  <c:v>0</c:v>
                </c:pt>
                <c:pt idx="4523">
                  <c:v>0</c:v>
                </c:pt>
                <c:pt idx="4524">
                  <c:v>0</c:v>
                </c:pt>
                <c:pt idx="4525">
                  <c:v>0</c:v>
                </c:pt>
                <c:pt idx="4526">
                  <c:v>0</c:v>
                </c:pt>
                <c:pt idx="4527">
                  <c:v>0</c:v>
                </c:pt>
                <c:pt idx="4528">
                  <c:v>0</c:v>
                </c:pt>
                <c:pt idx="4529">
                  <c:v>0</c:v>
                </c:pt>
                <c:pt idx="4530">
                  <c:v>0</c:v>
                </c:pt>
                <c:pt idx="4531">
                  <c:v>0</c:v>
                </c:pt>
                <c:pt idx="4532">
                  <c:v>0</c:v>
                </c:pt>
                <c:pt idx="4533">
                  <c:v>0</c:v>
                </c:pt>
                <c:pt idx="4534">
                  <c:v>0</c:v>
                </c:pt>
                <c:pt idx="4535">
                  <c:v>0</c:v>
                </c:pt>
                <c:pt idx="4536">
                  <c:v>0</c:v>
                </c:pt>
                <c:pt idx="4537">
                  <c:v>0</c:v>
                </c:pt>
                <c:pt idx="4538">
                  <c:v>0</c:v>
                </c:pt>
                <c:pt idx="4539">
                  <c:v>0</c:v>
                </c:pt>
                <c:pt idx="4540">
                  <c:v>0</c:v>
                </c:pt>
                <c:pt idx="4541">
                  <c:v>0</c:v>
                </c:pt>
                <c:pt idx="4542">
                  <c:v>0</c:v>
                </c:pt>
                <c:pt idx="4543">
                  <c:v>0</c:v>
                </c:pt>
                <c:pt idx="4544">
                  <c:v>0</c:v>
                </c:pt>
                <c:pt idx="4545">
                  <c:v>0</c:v>
                </c:pt>
                <c:pt idx="4546">
                  <c:v>0</c:v>
                </c:pt>
                <c:pt idx="4547">
                  <c:v>0</c:v>
                </c:pt>
                <c:pt idx="4548">
                  <c:v>0</c:v>
                </c:pt>
                <c:pt idx="4549">
                  <c:v>0</c:v>
                </c:pt>
                <c:pt idx="4550">
                  <c:v>0</c:v>
                </c:pt>
                <c:pt idx="4551">
                  <c:v>0</c:v>
                </c:pt>
                <c:pt idx="4552">
                  <c:v>0</c:v>
                </c:pt>
                <c:pt idx="4553">
                  <c:v>0</c:v>
                </c:pt>
                <c:pt idx="4554">
                  <c:v>0</c:v>
                </c:pt>
                <c:pt idx="4555">
                  <c:v>0</c:v>
                </c:pt>
                <c:pt idx="4556">
                  <c:v>0</c:v>
                </c:pt>
                <c:pt idx="4557">
                  <c:v>0</c:v>
                </c:pt>
                <c:pt idx="4558">
                  <c:v>0</c:v>
                </c:pt>
                <c:pt idx="4559">
                  <c:v>0</c:v>
                </c:pt>
                <c:pt idx="4560">
                  <c:v>0</c:v>
                </c:pt>
                <c:pt idx="4561">
                  <c:v>0</c:v>
                </c:pt>
                <c:pt idx="4562">
                  <c:v>1.2000000000000009E-2</c:v>
                </c:pt>
                <c:pt idx="4563">
                  <c:v>0</c:v>
                </c:pt>
                <c:pt idx="4564">
                  <c:v>0</c:v>
                </c:pt>
                <c:pt idx="4565">
                  <c:v>0</c:v>
                </c:pt>
                <c:pt idx="4566">
                  <c:v>0</c:v>
                </c:pt>
                <c:pt idx="4567">
                  <c:v>0</c:v>
                </c:pt>
                <c:pt idx="4568">
                  <c:v>0</c:v>
                </c:pt>
                <c:pt idx="4569">
                  <c:v>0</c:v>
                </c:pt>
                <c:pt idx="4570">
                  <c:v>0</c:v>
                </c:pt>
                <c:pt idx="4571">
                  <c:v>0</c:v>
                </c:pt>
                <c:pt idx="4572">
                  <c:v>0</c:v>
                </c:pt>
                <c:pt idx="4573">
                  <c:v>0</c:v>
                </c:pt>
                <c:pt idx="4574">
                  <c:v>0</c:v>
                </c:pt>
                <c:pt idx="4575">
                  <c:v>0</c:v>
                </c:pt>
                <c:pt idx="4576">
                  <c:v>0</c:v>
                </c:pt>
                <c:pt idx="4577">
                  <c:v>0</c:v>
                </c:pt>
                <c:pt idx="4578">
                  <c:v>0</c:v>
                </c:pt>
                <c:pt idx="4579">
                  <c:v>0</c:v>
                </c:pt>
                <c:pt idx="4580">
                  <c:v>0</c:v>
                </c:pt>
                <c:pt idx="4581">
                  <c:v>0</c:v>
                </c:pt>
                <c:pt idx="4582">
                  <c:v>0</c:v>
                </c:pt>
                <c:pt idx="4583">
                  <c:v>0</c:v>
                </c:pt>
                <c:pt idx="4584">
                  <c:v>0</c:v>
                </c:pt>
                <c:pt idx="4585">
                  <c:v>0</c:v>
                </c:pt>
                <c:pt idx="4586">
                  <c:v>0</c:v>
                </c:pt>
                <c:pt idx="4587">
                  <c:v>0</c:v>
                </c:pt>
                <c:pt idx="4588">
                  <c:v>0</c:v>
                </c:pt>
                <c:pt idx="4589">
                  <c:v>0</c:v>
                </c:pt>
                <c:pt idx="4590">
                  <c:v>0</c:v>
                </c:pt>
                <c:pt idx="4591">
                  <c:v>0</c:v>
                </c:pt>
                <c:pt idx="4592">
                  <c:v>0</c:v>
                </c:pt>
                <c:pt idx="4593">
                  <c:v>0</c:v>
                </c:pt>
                <c:pt idx="4594">
                  <c:v>0</c:v>
                </c:pt>
                <c:pt idx="4595">
                  <c:v>0</c:v>
                </c:pt>
                <c:pt idx="4596">
                  <c:v>0</c:v>
                </c:pt>
                <c:pt idx="4597">
                  <c:v>0</c:v>
                </c:pt>
                <c:pt idx="4598">
                  <c:v>0</c:v>
                </c:pt>
                <c:pt idx="4599">
                  <c:v>0</c:v>
                </c:pt>
                <c:pt idx="4600">
                  <c:v>0</c:v>
                </c:pt>
                <c:pt idx="4601">
                  <c:v>0</c:v>
                </c:pt>
                <c:pt idx="4602">
                  <c:v>0</c:v>
                </c:pt>
                <c:pt idx="4603">
                  <c:v>0</c:v>
                </c:pt>
                <c:pt idx="4604">
                  <c:v>0</c:v>
                </c:pt>
                <c:pt idx="4605">
                  <c:v>0</c:v>
                </c:pt>
                <c:pt idx="4606">
                  <c:v>0</c:v>
                </c:pt>
                <c:pt idx="4607">
                  <c:v>0</c:v>
                </c:pt>
                <c:pt idx="4608">
                  <c:v>0</c:v>
                </c:pt>
                <c:pt idx="4609">
                  <c:v>0</c:v>
                </c:pt>
                <c:pt idx="4610">
                  <c:v>0</c:v>
                </c:pt>
                <c:pt idx="4611">
                  <c:v>0</c:v>
                </c:pt>
                <c:pt idx="4612">
                  <c:v>0</c:v>
                </c:pt>
                <c:pt idx="4613">
                  <c:v>0</c:v>
                </c:pt>
                <c:pt idx="4614">
                  <c:v>0</c:v>
                </c:pt>
                <c:pt idx="4615">
                  <c:v>1.2000000000000009E-2</c:v>
                </c:pt>
                <c:pt idx="4616">
                  <c:v>0</c:v>
                </c:pt>
                <c:pt idx="4617">
                  <c:v>0</c:v>
                </c:pt>
                <c:pt idx="4618">
                  <c:v>0</c:v>
                </c:pt>
                <c:pt idx="4619">
                  <c:v>0</c:v>
                </c:pt>
                <c:pt idx="4620">
                  <c:v>0</c:v>
                </c:pt>
                <c:pt idx="4621">
                  <c:v>0</c:v>
                </c:pt>
                <c:pt idx="4622">
                  <c:v>0</c:v>
                </c:pt>
                <c:pt idx="4623">
                  <c:v>0</c:v>
                </c:pt>
                <c:pt idx="4624">
                  <c:v>1.2000000000000009E-2</c:v>
                </c:pt>
                <c:pt idx="4625">
                  <c:v>0</c:v>
                </c:pt>
                <c:pt idx="4626">
                  <c:v>0</c:v>
                </c:pt>
                <c:pt idx="4627">
                  <c:v>0</c:v>
                </c:pt>
                <c:pt idx="4628">
                  <c:v>0</c:v>
                </c:pt>
                <c:pt idx="4629">
                  <c:v>0</c:v>
                </c:pt>
                <c:pt idx="4630">
                  <c:v>0</c:v>
                </c:pt>
                <c:pt idx="4631">
                  <c:v>0</c:v>
                </c:pt>
                <c:pt idx="4632">
                  <c:v>0</c:v>
                </c:pt>
                <c:pt idx="4633">
                  <c:v>1.2000000000000009E-2</c:v>
                </c:pt>
                <c:pt idx="4634">
                  <c:v>1.2000000000000009E-2</c:v>
                </c:pt>
                <c:pt idx="4635">
                  <c:v>0</c:v>
                </c:pt>
                <c:pt idx="4636">
                  <c:v>0</c:v>
                </c:pt>
                <c:pt idx="4637">
                  <c:v>0</c:v>
                </c:pt>
                <c:pt idx="4638">
                  <c:v>0</c:v>
                </c:pt>
                <c:pt idx="4639">
                  <c:v>0</c:v>
                </c:pt>
                <c:pt idx="4640">
                  <c:v>0</c:v>
                </c:pt>
                <c:pt idx="4641">
                  <c:v>0</c:v>
                </c:pt>
                <c:pt idx="4642">
                  <c:v>0</c:v>
                </c:pt>
                <c:pt idx="4643">
                  <c:v>0</c:v>
                </c:pt>
                <c:pt idx="4644">
                  <c:v>0</c:v>
                </c:pt>
                <c:pt idx="4645">
                  <c:v>0</c:v>
                </c:pt>
                <c:pt idx="4646">
                  <c:v>0</c:v>
                </c:pt>
                <c:pt idx="4647">
                  <c:v>0</c:v>
                </c:pt>
                <c:pt idx="4648">
                  <c:v>0</c:v>
                </c:pt>
                <c:pt idx="4649">
                  <c:v>0</c:v>
                </c:pt>
                <c:pt idx="4650">
                  <c:v>0</c:v>
                </c:pt>
                <c:pt idx="4651">
                  <c:v>0</c:v>
                </c:pt>
                <c:pt idx="4652">
                  <c:v>0</c:v>
                </c:pt>
                <c:pt idx="4653">
                  <c:v>0</c:v>
                </c:pt>
                <c:pt idx="4654">
                  <c:v>0</c:v>
                </c:pt>
                <c:pt idx="4655">
                  <c:v>0</c:v>
                </c:pt>
                <c:pt idx="4656">
                  <c:v>0</c:v>
                </c:pt>
                <c:pt idx="4657">
                  <c:v>0</c:v>
                </c:pt>
                <c:pt idx="4658">
                  <c:v>1.2000000000000009E-2</c:v>
                </c:pt>
                <c:pt idx="4659">
                  <c:v>0</c:v>
                </c:pt>
                <c:pt idx="4660">
                  <c:v>0</c:v>
                </c:pt>
                <c:pt idx="4661">
                  <c:v>0</c:v>
                </c:pt>
                <c:pt idx="4662">
                  <c:v>0</c:v>
                </c:pt>
                <c:pt idx="4663">
                  <c:v>1.2000000000000009E-2</c:v>
                </c:pt>
                <c:pt idx="4664">
                  <c:v>0</c:v>
                </c:pt>
                <c:pt idx="4665">
                  <c:v>0</c:v>
                </c:pt>
                <c:pt idx="4666">
                  <c:v>0</c:v>
                </c:pt>
                <c:pt idx="4667">
                  <c:v>0</c:v>
                </c:pt>
                <c:pt idx="4668">
                  <c:v>0</c:v>
                </c:pt>
                <c:pt idx="4669">
                  <c:v>0</c:v>
                </c:pt>
                <c:pt idx="4670">
                  <c:v>0</c:v>
                </c:pt>
                <c:pt idx="4671">
                  <c:v>0</c:v>
                </c:pt>
                <c:pt idx="4672">
                  <c:v>0</c:v>
                </c:pt>
                <c:pt idx="4673">
                  <c:v>0</c:v>
                </c:pt>
                <c:pt idx="4674">
                  <c:v>0</c:v>
                </c:pt>
                <c:pt idx="4675">
                  <c:v>0</c:v>
                </c:pt>
                <c:pt idx="4676">
                  <c:v>0</c:v>
                </c:pt>
                <c:pt idx="4677">
                  <c:v>1.2000000000000009E-2</c:v>
                </c:pt>
                <c:pt idx="4678">
                  <c:v>0</c:v>
                </c:pt>
                <c:pt idx="4679">
                  <c:v>0</c:v>
                </c:pt>
                <c:pt idx="4680">
                  <c:v>8.145999999999999</c:v>
                </c:pt>
                <c:pt idx="4681">
                  <c:v>8.1830000000000016</c:v>
                </c:pt>
                <c:pt idx="4682">
                  <c:v>8.2690000000000001</c:v>
                </c:pt>
                <c:pt idx="4683">
                  <c:v>8.4030000000000005</c:v>
                </c:pt>
                <c:pt idx="4684">
                  <c:v>8.4770000000000003</c:v>
                </c:pt>
                <c:pt idx="4685">
                  <c:v>8.3790000000000067</c:v>
                </c:pt>
                <c:pt idx="4686">
                  <c:v>8.2439999999999998</c:v>
                </c:pt>
                <c:pt idx="4687">
                  <c:v>8.1830000000000016</c:v>
                </c:pt>
                <c:pt idx="4688">
                  <c:v>8.2439999999999998</c:v>
                </c:pt>
                <c:pt idx="4689">
                  <c:v>8.391</c:v>
                </c:pt>
                <c:pt idx="4690">
                  <c:v>8.4770000000000003</c:v>
                </c:pt>
                <c:pt idx="4691">
                  <c:v>8.4530000000000047</c:v>
                </c:pt>
                <c:pt idx="4692">
                  <c:v>8.293000000000001</c:v>
                </c:pt>
                <c:pt idx="4693">
                  <c:v>8.206999999999999</c:v>
                </c:pt>
                <c:pt idx="4694">
                  <c:v>8.2690000000000001</c:v>
                </c:pt>
                <c:pt idx="4695">
                  <c:v>8.44</c:v>
                </c:pt>
                <c:pt idx="4696">
                  <c:v>8.4890000000000008</c:v>
                </c:pt>
                <c:pt idx="4697">
                  <c:v>8.3420000000000005</c:v>
                </c:pt>
                <c:pt idx="4698">
                  <c:v>8.206999999999999</c:v>
                </c:pt>
                <c:pt idx="4699">
                  <c:v>8.293000000000001</c:v>
                </c:pt>
                <c:pt idx="4700">
                  <c:v>8.4770000000000003</c:v>
                </c:pt>
                <c:pt idx="4701">
                  <c:v>8.4650000000000247</c:v>
                </c:pt>
                <c:pt idx="4702">
                  <c:v>8.2570000000000014</c:v>
                </c:pt>
                <c:pt idx="4703">
                  <c:v>8.3670000000000027</c:v>
                </c:pt>
                <c:pt idx="4704">
                  <c:v>8.4030000000000005</c:v>
                </c:pt>
                <c:pt idx="4705">
                  <c:v>8.4890000000000008</c:v>
                </c:pt>
                <c:pt idx="4706">
                  <c:v>8.33</c:v>
                </c:pt>
                <c:pt idx="4707">
                  <c:v>8.2199999999999989</c:v>
                </c:pt>
                <c:pt idx="4708">
                  <c:v>8.33</c:v>
                </c:pt>
                <c:pt idx="4709">
                  <c:v>8.5140000000000011</c:v>
                </c:pt>
                <c:pt idx="4710">
                  <c:v>8.44</c:v>
                </c:pt>
                <c:pt idx="4711">
                  <c:v>8.293000000000001</c:v>
                </c:pt>
                <c:pt idx="4712">
                  <c:v>8.2199999999999989</c:v>
                </c:pt>
                <c:pt idx="4713">
                  <c:v>8.3420000000000005</c:v>
                </c:pt>
                <c:pt idx="4714">
                  <c:v>8.5020000000000007</c:v>
                </c:pt>
                <c:pt idx="4715">
                  <c:v>8.4890000000000008</c:v>
                </c:pt>
                <c:pt idx="4716">
                  <c:v>8.33</c:v>
                </c:pt>
                <c:pt idx="4717">
                  <c:v>8.2199999999999989</c:v>
                </c:pt>
                <c:pt idx="4718">
                  <c:v>8.2690000000000001</c:v>
                </c:pt>
                <c:pt idx="4719">
                  <c:v>8.4160000000000004</c:v>
                </c:pt>
                <c:pt idx="4720">
                  <c:v>8.5260000000000016</c:v>
                </c:pt>
                <c:pt idx="4721">
                  <c:v>8.4160000000000004</c:v>
                </c:pt>
                <c:pt idx="4722">
                  <c:v>8.2570000000000014</c:v>
                </c:pt>
                <c:pt idx="4723">
                  <c:v>8.2570000000000014</c:v>
                </c:pt>
                <c:pt idx="4724">
                  <c:v>8.427999999999999</c:v>
                </c:pt>
                <c:pt idx="4725">
                  <c:v>8.5260000000000016</c:v>
                </c:pt>
                <c:pt idx="4726">
                  <c:v>8.3540000000000028</c:v>
                </c:pt>
                <c:pt idx="4727">
                  <c:v>8.2439999999999998</c:v>
                </c:pt>
                <c:pt idx="4728">
                  <c:v>8.391</c:v>
                </c:pt>
                <c:pt idx="4729">
                  <c:v>8.5379999999999985</c:v>
                </c:pt>
                <c:pt idx="4730">
                  <c:v>8.3540000000000028</c:v>
                </c:pt>
                <c:pt idx="4731">
                  <c:v>8.2570000000000014</c:v>
                </c:pt>
                <c:pt idx="4732">
                  <c:v>8.4530000000000047</c:v>
                </c:pt>
                <c:pt idx="4733">
                  <c:v>8.5020000000000007</c:v>
                </c:pt>
                <c:pt idx="4734">
                  <c:v>8.2570000000000014</c:v>
                </c:pt>
                <c:pt idx="4735">
                  <c:v>8.4030000000000005</c:v>
                </c:pt>
                <c:pt idx="4736">
                  <c:v>8.5260000000000016</c:v>
                </c:pt>
                <c:pt idx="4737">
                  <c:v>8.2809999999999988</c:v>
                </c:pt>
                <c:pt idx="4738">
                  <c:v>8.3420000000000005</c:v>
                </c:pt>
                <c:pt idx="4739">
                  <c:v>8.5500000000000007</c:v>
                </c:pt>
                <c:pt idx="4740">
                  <c:v>8.3420000000000005</c:v>
                </c:pt>
                <c:pt idx="4741">
                  <c:v>8.2690000000000001</c:v>
                </c:pt>
                <c:pt idx="4742">
                  <c:v>8.5140000000000011</c:v>
                </c:pt>
                <c:pt idx="4743">
                  <c:v>8.44</c:v>
                </c:pt>
                <c:pt idx="4744">
                  <c:v>8.2570000000000014</c:v>
                </c:pt>
                <c:pt idx="4745">
                  <c:v>8.427999999999999</c:v>
                </c:pt>
                <c:pt idx="4746">
                  <c:v>8.5379999999999985</c:v>
                </c:pt>
                <c:pt idx="4747">
                  <c:v>8.293000000000001</c:v>
                </c:pt>
                <c:pt idx="4748">
                  <c:v>8.3180000000000014</c:v>
                </c:pt>
                <c:pt idx="4749">
                  <c:v>8.5500000000000007</c:v>
                </c:pt>
                <c:pt idx="4750">
                  <c:v>8.391</c:v>
                </c:pt>
                <c:pt idx="4751">
                  <c:v>8.2570000000000014</c:v>
                </c:pt>
                <c:pt idx="4752">
                  <c:v>8.4530000000000047</c:v>
                </c:pt>
                <c:pt idx="4753">
                  <c:v>8.5260000000000016</c:v>
                </c:pt>
                <c:pt idx="4754">
                  <c:v>8.2809999999999988</c:v>
                </c:pt>
                <c:pt idx="4755">
                  <c:v>8.3420000000000005</c:v>
                </c:pt>
                <c:pt idx="4756">
                  <c:v>8.5630000000000006</c:v>
                </c:pt>
                <c:pt idx="4757">
                  <c:v>8.3790000000000067</c:v>
                </c:pt>
                <c:pt idx="4758">
                  <c:v>8.2809999999999988</c:v>
                </c:pt>
                <c:pt idx="4759">
                  <c:v>8.4650000000000247</c:v>
                </c:pt>
                <c:pt idx="4760">
                  <c:v>8.5140000000000011</c:v>
                </c:pt>
                <c:pt idx="4761">
                  <c:v>8.293000000000001</c:v>
                </c:pt>
                <c:pt idx="4762">
                  <c:v>8.33</c:v>
                </c:pt>
                <c:pt idx="4763">
                  <c:v>8.5140000000000011</c:v>
                </c:pt>
                <c:pt idx="4764">
                  <c:v>8.4530000000000047</c:v>
                </c:pt>
                <c:pt idx="4765">
                  <c:v>8.2809999999999988</c:v>
                </c:pt>
                <c:pt idx="4766">
                  <c:v>8.4030000000000005</c:v>
                </c:pt>
                <c:pt idx="4767">
                  <c:v>8.5630000000000006</c:v>
                </c:pt>
                <c:pt idx="4768">
                  <c:v>8.3670000000000027</c:v>
                </c:pt>
                <c:pt idx="4769">
                  <c:v>8.2809999999999988</c:v>
                </c:pt>
                <c:pt idx="4770">
                  <c:v>8.4770000000000003</c:v>
                </c:pt>
                <c:pt idx="4771">
                  <c:v>8.5379999999999985</c:v>
                </c:pt>
                <c:pt idx="4772">
                  <c:v>8.293000000000001</c:v>
                </c:pt>
                <c:pt idx="4773">
                  <c:v>8.3420000000000005</c:v>
                </c:pt>
                <c:pt idx="4774">
                  <c:v>8.5630000000000006</c:v>
                </c:pt>
                <c:pt idx="4775">
                  <c:v>8.427999999999999</c:v>
                </c:pt>
                <c:pt idx="4776">
                  <c:v>8.2690000000000001</c:v>
                </c:pt>
                <c:pt idx="4777">
                  <c:v>8.44</c:v>
                </c:pt>
                <c:pt idx="4778">
                  <c:v>8.5630000000000006</c:v>
                </c:pt>
                <c:pt idx="4779">
                  <c:v>8.33</c:v>
                </c:pt>
                <c:pt idx="4780">
                  <c:v>8.3060000000000027</c:v>
                </c:pt>
                <c:pt idx="4781">
                  <c:v>8.5020000000000007</c:v>
                </c:pt>
                <c:pt idx="4782">
                  <c:v>8.5020000000000007</c:v>
                </c:pt>
                <c:pt idx="4783">
                  <c:v>8.2809999999999988</c:v>
                </c:pt>
                <c:pt idx="4784">
                  <c:v>8.3540000000000028</c:v>
                </c:pt>
                <c:pt idx="4785">
                  <c:v>8.5630000000000006</c:v>
                </c:pt>
                <c:pt idx="4786">
                  <c:v>8.44</c:v>
                </c:pt>
                <c:pt idx="4787">
                  <c:v>8.2690000000000001</c:v>
                </c:pt>
                <c:pt idx="4788">
                  <c:v>8.391</c:v>
                </c:pt>
                <c:pt idx="4789">
                  <c:v>8.5630000000000006</c:v>
                </c:pt>
                <c:pt idx="4790">
                  <c:v>8.391</c:v>
                </c:pt>
                <c:pt idx="4791">
                  <c:v>8.2690000000000001</c:v>
                </c:pt>
                <c:pt idx="4792">
                  <c:v>8.44</c:v>
                </c:pt>
                <c:pt idx="4793">
                  <c:v>8.5500000000000007</c:v>
                </c:pt>
                <c:pt idx="4794">
                  <c:v>8.3540000000000028</c:v>
                </c:pt>
                <c:pt idx="4795">
                  <c:v>8.2570000000000014</c:v>
                </c:pt>
                <c:pt idx="4796">
                  <c:v>8.391</c:v>
                </c:pt>
                <c:pt idx="4797">
                  <c:v>8.5379999999999985</c:v>
                </c:pt>
                <c:pt idx="4798">
                  <c:v>8.4770000000000003</c:v>
                </c:pt>
                <c:pt idx="4799">
                  <c:v>8.3060000000000027</c:v>
                </c:pt>
                <c:pt idx="4800">
                  <c:v>8.2690000000000001</c:v>
                </c:pt>
                <c:pt idx="4801">
                  <c:v>8.3790000000000067</c:v>
                </c:pt>
                <c:pt idx="4802">
                  <c:v>8.5260000000000016</c:v>
                </c:pt>
                <c:pt idx="4803">
                  <c:v>8.5260000000000016</c:v>
                </c:pt>
                <c:pt idx="4804">
                  <c:v>8.3540000000000028</c:v>
                </c:pt>
                <c:pt idx="4805">
                  <c:v>8.2690000000000001</c:v>
                </c:pt>
                <c:pt idx="4806">
                  <c:v>8.3790000000000067</c:v>
                </c:pt>
                <c:pt idx="4807">
                  <c:v>8.5500000000000007</c:v>
                </c:pt>
                <c:pt idx="4808">
                  <c:v>8.427999999999999</c:v>
                </c:pt>
                <c:pt idx="4809">
                  <c:v>8.2570000000000014</c:v>
                </c:pt>
                <c:pt idx="4810">
                  <c:v>8.4160000000000004</c:v>
                </c:pt>
                <c:pt idx="4811">
                  <c:v>8.5630000000000006</c:v>
                </c:pt>
                <c:pt idx="4812">
                  <c:v>8.3540000000000028</c:v>
                </c:pt>
                <c:pt idx="4813">
                  <c:v>8.293000000000001</c:v>
                </c:pt>
                <c:pt idx="4814">
                  <c:v>8.4890000000000008</c:v>
                </c:pt>
                <c:pt idx="4815">
                  <c:v>8.5140000000000011</c:v>
                </c:pt>
                <c:pt idx="4816">
                  <c:v>8.3060000000000027</c:v>
                </c:pt>
                <c:pt idx="4817">
                  <c:v>8.33</c:v>
                </c:pt>
                <c:pt idx="4818">
                  <c:v>8.5500000000000007</c:v>
                </c:pt>
                <c:pt idx="4819">
                  <c:v>8.4650000000000247</c:v>
                </c:pt>
                <c:pt idx="4820">
                  <c:v>8.2570000000000014</c:v>
                </c:pt>
                <c:pt idx="4821">
                  <c:v>8.391</c:v>
                </c:pt>
                <c:pt idx="4822">
                  <c:v>8.5630000000000006</c:v>
                </c:pt>
                <c:pt idx="4823">
                  <c:v>8.2690000000000001</c:v>
                </c:pt>
                <c:pt idx="4824">
                  <c:v>8.293000000000001</c:v>
                </c:pt>
                <c:pt idx="4825">
                  <c:v>8.4890000000000008</c:v>
                </c:pt>
                <c:pt idx="4826">
                  <c:v>8.5020000000000007</c:v>
                </c:pt>
                <c:pt idx="4827">
                  <c:v>8.2809999999999988</c:v>
                </c:pt>
                <c:pt idx="4828">
                  <c:v>8.391</c:v>
                </c:pt>
                <c:pt idx="4829">
                  <c:v>8.5750000000000028</c:v>
                </c:pt>
                <c:pt idx="4830">
                  <c:v>8.3670000000000027</c:v>
                </c:pt>
                <c:pt idx="4831">
                  <c:v>8.293000000000001</c:v>
                </c:pt>
                <c:pt idx="4832">
                  <c:v>8.5140000000000011</c:v>
                </c:pt>
                <c:pt idx="4833">
                  <c:v>8.5020000000000007</c:v>
                </c:pt>
                <c:pt idx="4834">
                  <c:v>8.293000000000001</c:v>
                </c:pt>
                <c:pt idx="4835">
                  <c:v>8.3540000000000028</c:v>
                </c:pt>
                <c:pt idx="4836">
                  <c:v>8.5630000000000006</c:v>
                </c:pt>
                <c:pt idx="4837">
                  <c:v>8.427999999999999</c:v>
                </c:pt>
                <c:pt idx="4838">
                  <c:v>8.2690000000000001</c:v>
                </c:pt>
                <c:pt idx="4839">
                  <c:v>8.3790000000000067</c:v>
                </c:pt>
                <c:pt idx="4840">
                  <c:v>8.5630000000000006</c:v>
                </c:pt>
                <c:pt idx="4841">
                  <c:v>8.4160000000000004</c:v>
                </c:pt>
                <c:pt idx="4842">
                  <c:v>8.2690000000000001</c:v>
                </c:pt>
                <c:pt idx="4843">
                  <c:v>8.391</c:v>
                </c:pt>
                <c:pt idx="4844">
                  <c:v>8.5630000000000006</c:v>
                </c:pt>
                <c:pt idx="4845">
                  <c:v>8.427999999999999</c:v>
                </c:pt>
                <c:pt idx="4846">
                  <c:v>8.2809999999999988</c:v>
                </c:pt>
                <c:pt idx="4847">
                  <c:v>8.3670000000000027</c:v>
                </c:pt>
                <c:pt idx="4848">
                  <c:v>8.5500000000000007</c:v>
                </c:pt>
                <c:pt idx="4849">
                  <c:v>8.4530000000000047</c:v>
                </c:pt>
                <c:pt idx="4850">
                  <c:v>8.2690000000000001</c:v>
                </c:pt>
                <c:pt idx="4851">
                  <c:v>8.3180000000000014</c:v>
                </c:pt>
                <c:pt idx="4852">
                  <c:v>8.5020000000000007</c:v>
                </c:pt>
                <c:pt idx="4853">
                  <c:v>8.5260000000000016</c:v>
                </c:pt>
                <c:pt idx="4854">
                  <c:v>8.3180000000000014</c:v>
                </c:pt>
                <c:pt idx="4855">
                  <c:v>8.2809999999999988</c:v>
                </c:pt>
                <c:pt idx="4856">
                  <c:v>8.427999999999999</c:v>
                </c:pt>
                <c:pt idx="4857">
                  <c:v>8.5630000000000006</c:v>
                </c:pt>
                <c:pt idx="4858">
                  <c:v>8.4160000000000004</c:v>
                </c:pt>
                <c:pt idx="4859">
                  <c:v>3.7000000000000061E-2</c:v>
                </c:pt>
                <c:pt idx="4860">
                  <c:v>0</c:v>
                </c:pt>
                <c:pt idx="4861">
                  <c:v>0</c:v>
                </c:pt>
                <c:pt idx="4862">
                  <c:v>0</c:v>
                </c:pt>
                <c:pt idx="4863">
                  <c:v>0</c:v>
                </c:pt>
                <c:pt idx="4864">
                  <c:v>0</c:v>
                </c:pt>
                <c:pt idx="4865">
                  <c:v>0</c:v>
                </c:pt>
                <c:pt idx="4866">
                  <c:v>0</c:v>
                </c:pt>
                <c:pt idx="4867">
                  <c:v>0</c:v>
                </c:pt>
                <c:pt idx="4868">
                  <c:v>0</c:v>
                </c:pt>
                <c:pt idx="4869">
                  <c:v>0</c:v>
                </c:pt>
                <c:pt idx="4870">
                  <c:v>0</c:v>
                </c:pt>
                <c:pt idx="4871">
                  <c:v>0</c:v>
                </c:pt>
                <c:pt idx="4872">
                  <c:v>0</c:v>
                </c:pt>
                <c:pt idx="4873">
                  <c:v>0</c:v>
                </c:pt>
                <c:pt idx="4874">
                  <c:v>0</c:v>
                </c:pt>
                <c:pt idx="4875">
                  <c:v>0</c:v>
                </c:pt>
                <c:pt idx="4876">
                  <c:v>0</c:v>
                </c:pt>
                <c:pt idx="4877">
                  <c:v>0</c:v>
                </c:pt>
                <c:pt idx="4878">
                  <c:v>0</c:v>
                </c:pt>
                <c:pt idx="4879">
                  <c:v>0</c:v>
                </c:pt>
                <c:pt idx="4880">
                  <c:v>0</c:v>
                </c:pt>
                <c:pt idx="4881">
                  <c:v>0</c:v>
                </c:pt>
                <c:pt idx="4882">
                  <c:v>0</c:v>
                </c:pt>
                <c:pt idx="4883">
                  <c:v>0</c:v>
                </c:pt>
                <c:pt idx="4884">
                  <c:v>0</c:v>
                </c:pt>
                <c:pt idx="4885">
                  <c:v>0</c:v>
                </c:pt>
                <c:pt idx="4886">
                  <c:v>0</c:v>
                </c:pt>
                <c:pt idx="4887">
                  <c:v>0</c:v>
                </c:pt>
                <c:pt idx="4888">
                  <c:v>0</c:v>
                </c:pt>
                <c:pt idx="4889">
                  <c:v>0</c:v>
                </c:pt>
                <c:pt idx="4890">
                  <c:v>0</c:v>
                </c:pt>
                <c:pt idx="4891">
                  <c:v>0</c:v>
                </c:pt>
                <c:pt idx="4892">
                  <c:v>0</c:v>
                </c:pt>
                <c:pt idx="4893">
                  <c:v>0</c:v>
                </c:pt>
                <c:pt idx="4894">
                  <c:v>0</c:v>
                </c:pt>
                <c:pt idx="4895">
                  <c:v>0</c:v>
                </c:pt>
                <c:pt idx="4896">
                  <c:v>0</c:v>
                </c:pt>
                <c:pt idx="4897">
                  <c:v>0</c:v>
                </c:pt>
                <c:pt idx="4898">
                  <c:v>0</c:v>
                </c:pt>
                <c:pt idx="4899">
                  <c:v>0</c:v>
                </c:pt>
                <c:pt idx="4900">
                  <c:v>0</c:v>
                </c:pt>
                <c:pt idx="4901">
                  <c:v>1.2000000000000009E-2</c:v>
                </c:pt>
                <c:pt idx="4902">
                  <c:v>0</c:v>
                </c:pt>
                <c:pt idx="4903">
                  <c:v>0</c:v>
                </c:pt>
                <c:pt idx="4904">
                  <c:v>0</c:v>
                </c:pt>
                <c:pt idx="4905">
                  <c:v>0</c:v>
                </c:pt>
                <c:pt idx="4906">
                  <c:v>0</c:v>
                </c:pt>
                <c:pt idx="4907">
                  <c:v>0</c:v>
                </c:pt>
                <c:pt idx="4908">
                  <c:v>0</c:v>
                </c:pt>
                <c:pt idx="4909">
                  <c:v>0</c:v>
                </c:pt>
                <c:pt idx="4910">
                  <c:v>0</c:v>
                </c:pt>
                <c:pt idx="4911">
                  <c:v>0</c:v>
                </c:pt>
                <c:pt idx="4912">
                  <c:v>0</c:v>
                </c:pt>
                <c:pt idx="4913">
                  <c:v>0</c:v>
                </c:pt>
                <c:pt idx="4914">
                  <c:v>0</c:v>
                </c:pt>
                <c:pt idx="4915">
                  <c:v>0</c:v>
                </c:pt>
                <c:pt idx="4916">
                  <c:v>0</c:v>
                </c:pt>
                <c:pt idx="4917">
                  <c:v>0</c:v>
                </c:pt>
                <c:pt idx="4918">
                  <c:v>0</c:v>
                </c:pt>
                <c:pt idx="4919">
                  <c:v>0</c:v>
                </c:pt>
                <c:pt idx="4920">
                  <c:v>0</c:v>
                </c:pt>
                <c:pt idx="4921">
                  <c:v>0</c:v>
                </c:pt>
                <c:pt idx="4922">
                  <c:v>1.2000000000000009E-2</c:v>
                </c:pt>
                <c:pt idx="4923">
                  <c:v>0</c:v>
                </c:pt>
                <c:pt idx="4924">
                  <c:v>1.2000000000000009E-2</c:v>
                </c:pt>
                <c:pt idx="4925">
                  <c:v>0</c:v>
                </c:pt>
                <c:pt idx="4926">
                  <c:v>0</c:v>
                </c:pt>
                <c:pt idx="4927">
                  <c:v>0</c:v>
                </c:pt>
                <c:pt idx="4928">
                  <c:v>0</c:v>
                </c:pt>
                <c:pt idx="4929">
                  <c:v>0</c:v>
                </c:pt>
                <c:pt idx="4930">
                  <c:v>0</c:v>
                </c:pt>
                <c:pt idx="4931">
                  <c:v>0</c:v>
                </c:pt>
                <c:pt idx="4932">
                  <c:v>0</c:v>
                </c:pt>
                <c:pt idx="4933">
                  <c:v>0</c:v>
                </c:pt>
                <c:pt idx="4934">
                  <c:v>0</c:v>
                </c:pt>
                <c:pt idx="4935">
                  <c:v>0</c:v>
                </c:pt>
                <c:pt idx="4936">
                  <c:v>0</c:v>
                </c:pt>
                <c:pt idx="4937">
                  <c:v>0</c:v>
                </c:pt>
                <c:pt idx="4938">
                  <c:v>0</c:v>
                </c:pt>
                <c:pt idx="4939">
                  <c:v>0</c:v>
                </c:pt>
                <c:pt idx="4940">
                  <c:v>0</c:v>
                </c:pt>
                <c:pt idx="4941">
                  <c:v>0</c:v>
                </c:pt>
                <c:pt idx="4942">
                  <c:v>0</c:v>
                </c:pt>
                <c:pt idx="4943">
                  <c:v>0</c:v>
                </c:pt>
                <c:pt idx="4944">
                  <c:v>0</c:v>
                </c:pt>
                <c:pt idx="4945">
                  <c:v>1.2000000000000009E-2</c:v>
                </c:pt>
                <c:pt idx="4946">
                  <c:v>0</c:v>
                </c:pt>
                <c:pt idx="4947">
                  <c:v>0</c:v>
                </c:pt>
                <c:pt idx="4948">
                  <c:v>0</c:v>
                </c:pt>
                <c:pt idx="4949">
                  <c:v>0</c:v>
                </c:pt>
                <c:pt idx="4950">
                  <c:v>0</c:v>
                </c:pt>
                <c:pt idx="4951">
                  <c:v>0</c:v>
                </c:pt>
                <c:pt idx="4952">
                  <c:v>0</c:v>
                </c:pt>
                <c:pt idx="4953">
                  <c:v>1.2000000000000009E-2</c:v>
                </c:pt>
                <c:pt idx="4954">
                  <c:v>0</c:v>
                </c:pt>
                <c:pt idx="4955">
                  <c:v>0</c:v>
                </c:pt>
                <c:pt idx="4956">
                  <c:v>0</c:v>
                </c:pt>
                <c:pt idx="4957">
                  <c:v>0</c:v>
                </c:pt>
                <c:pt idx="4958">
                  <c:v>0</c:v>
                </c:pt>
                <c:pt idx="4959">
                  <c:v>0</c:v>
                </c:pt>
                <c:pt idx="4960">
                  <c:v>0</c:v>
                </c:pt>
                <c:pt idx="4961">
                  <c:v>1.2000000000000009E-2</c:v>
                </c:pt>
                <c:pt idx="4962">
                  <c:v>0</c:v>
                </c:pt>
                <c:pt idx="4963">
                  <c:v>0</c:v>
                </c:pt>
                <c:pt idx="4964">
                  <c:v>0</c:v>
                </c:pt>
                <c:pt idx="4965">
                  <c:v>0</c:v>
                </c:pt>
                <c:pt idx="4966">
                  <c:v>0</c:v>
                </c:pt>
                <c:pt idx="4967">
                  <c:v>0</c:v>
                </c:pt>
                <c:pt idx="4968">
                  <c:v>0</c:v>
                </c:pt>
                <c:pt idx="4969">
                  <c:v>1.2000000000000009E-2</c:v>
                </c:pt>
                <c:pt idx="4970">
                  <c:v>0</c:v>
                </c:pt>
                <c:pt idx="4971">
                  <c:v>0</c:v>
                </c:pt>
                <c:pt idx="4972">
                  <c:v>0</c:v>
                </c:pt>
                <c:pt idx="4973">
                  <c:v>0</c:v>
                </c:pt>
                <c:pt idx="4974">
                  <c:v>0</c:v>
                </c:pt>
                <c:pt idx="4975">
                  <c:v>0</c:v>
                </c:pt>
                <c:pt idx="4976">
                  <c:v>0</c:v>
                </c:pt>
                <c:pt idx="4977">
                  <c:v>0</c:v>
                </c:pt>
                <c:pt idx="4978">
                  <c:v>0</c:v>
                </c:pt>
                <c:pt idx="4979">
                  <c:v>0</c:v>
                </c:pt>
                <c:pt idx="4980">
                  <c:v>0</c:v>
                </c:pt>
                <c:pt idx="4981">
                  <c:v>0</c:v>
                </c:pt>
                <c:pt idx="4982">
                  <c:v>0</c:v>
                </c:pt>
                <c:pt idx="4983">
                  <c:v>0</c:v>
                </c:pt>
                <c:pt idx="4984">
                  <c:v>0</c:v>
                </c:pt>
                <c:pt idx="4985">
                  <c:v>0</c:v>
                </c:pt>
                <c:pt idx="4986">
                  <c:v>0</c:v>
                </c:pt>
                <c:pt idx="4987">
                  <c:v>0</c:v>
                </c:pt>
                <c:pt idx="4988">
                  <c:v>0</c:v>
                </c:pt>
                <c:pt idx="4989">
                  <c:v>0</c:v>
                </c:pt>
                <c:pt idx="4990">
                  <c:v>0</c:v>
                </c:pt>
                <c:pt idx="4991">
                  <c:v>0</c:v>
                </c:pt>
                <c:pt idx="4992">
                  <c:v>0</c:v>
                </c:pt>
                <c:pt idx="4993">
                  <c:v>0</c:v>
                </c:pt>
                <c:pt idx="4994">
                  <c:v>0</c:v>
                </c:pt>
                <c:pt idx="4995">
                  <c:v>0</c:v>
                </c:pt>
                <c:pt idx="4996">
                  <c:v>1.2000000000000009E-2</c:v>
                </c:pt>
                <c:pt idx="4997">
                  <c:v>0</c:v>
                </c:pt>
                <c:pt idx="4998">
                  <c:v>0</c:v>
                </c:pt>
                <c:pt idx="4999">
                  <c:v>0</c:v>
                </c:pt>
              </c:numCache>
            </c:numRef>
          </c:yVal>
          <c:smooth val="0"/>
        </c:ser>
        <c:dLbls>
          <c:showLegendKey val="0"/>
          <c:showVal val="0"/>
          <c:showCatName val="0"/>
          <c:showSerName val="0"/>
          <c:showPercent val="0"/>
          <c:showBubbleSize val="0"/>
        </c:dLbls>
        <c:axId val="353917184"/>
        <c:axId val="353706368"/>
      </c:scatterChart>
      <c:valAx>
        <c:axId val="353917184"/>
        <c:scaling>
          <c:orientation val="maxMin"/>
        </c:scaling>
        <c:delete val="0"/>
        <c:axPos val="b"/>
        <c:majorGridlines/>
        <c:minorGridlines/>
        <c:title>
          <c:tx>
            <c:rich>
              <a:bodyPr/>
              <a:lstStyle/>
              <a:p>
                <a:pPr>
                  <a:defRPr/>
                </a:pPr>
                <a:r>
                  <a:rPr lang="he-IL"/>
                  <a:t>זמן (שניות)</a:t>
                </a:r>
                <a:endParaRPr lang="en-US"/>
              </a:p>
            </c:rich>
          </c:tx>
          <c:overlay val="0"/>
        </c:title>
        <c:numFmt formatCode="General" sourceLinked="1"/>
        <c:majorTickMark val="out"/>
        <c:minorTickMark val="none"/>
        <c:tickLblPos val="nextTo"/>
        <c:crossAx val="353706368"/>
        <c:crosses val="autoZero"/>
        <c:crossBetween val="midCat"/>
      </c:valAx>
      <c:valAx>
        <c:axId val="353706368"/>
        <c:scaling>
          <c:orientation val="minMax"/>
        </c:scaling>
        <c:delete val="0"/>
        <c:axPos val="r"/>
        <c:majorGridlines/>
        <c:title>
          <c:tx>
            <c:rich>
              <a:bodyPr rot="0" vert="horz"/>
              <a:lstStyle/>
              <a:p>
                <a:pPr>
                  <a:defRPr/>
                </a:pPr>
                <a:r>
                  <a:rPr lang="he-IL" sz="1100"/>
                  <a:t>טמפרטורה</a:t>
                </a:r>
                <a:r>
                  <a:rPr lang="he-IL" sz="1100" baseline="0"/>
                  <a:t> (מעלות צלזיוס)</a:t>
                </a:r>
                <a:endParaRPr lang="en-US" sz="1100"/>
              </a:p>
            </c:rich>
          </c:tx>
          <c:overlay val="0"/>
        </c:title>
        <c:numFmt formatCode="General" sourceLinked="1"/>
        <c:majorTickMark val="out"/>
        <c:minorTickMark val="none"/>
        <c:tickLblPos val="nextTo"/>
        <c:crossAx val="353917184"/>
        <c:crosses val="autoZero"/>
        <c:crossBetween val="midCat"/>
      </c:valAx>
    </c:plotArea>
    <c:legend>
      <c:legendPos val="l"/>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he-IL"/>
              <a:t>שינוי</a:t>
            </a:r>
            <a:r>
              <a:rPr lang="he-IL" baseline="0"/>
              <a:t> טמפרטורה אצל קרקע סיליקטית אפורה וקרקעת גרפית</a:t>
            </a:r>
            <a:endParaRPr lang="en-US"/>
          </a:p>
        </c:rich>
      </c:tx>
      <c:overlay val="0"/>
    </c:title>
    <c:autoTitleDeleted val="0"/>
    <c:plotArea>
      <c:layout/>
      <c:scatterChart>
        <c:scatterStyle val="lineMarker"/>
        <c:varyColors val="0"/>
        <c:ser>
          <c:idx val="0"/>
          <c:order val="0"/>
          <c:tx>
            <c:strRef>
              <c:f>[Untitled0.csv]Untitled0!$B$1</c:f>
              <c:strCache>
                <c:ptCount val="1"/>
                <c:pt idx="0">
                  <c:v>מתח I/O-1(V)</c:v>
                </c:pt>
              </c:strCache>
            </c:strRef>
          </c:tx>
          <c:spPr>
            <a:ln w="28575">
              <a:noFill/>
            </a:ln>
          </c:spPr>
          <c:marker>
            <c:symbol val="circle"/>
            <c:size val="2"/>
          </c:marker>
          <c:xVal>
            <c:numRef>
              <c:f>[Untitled0.csv]Untitled0!$A$2:$A$3916</c:f>
              <c:numCache>
                <c:formatCode>General</c:formatCode>
                <c:ptCount val="39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pt idx="2616">
                  <c:v>2616</c:v>
                </c:pt>
                <c:pt idx="2617">
                  <c:v>2617</c:v>
                </c:pt>
                <c:pt idx="2618">
                  <c:v>2618</c:v>
                </c:pt>
                <c:pt idx="2619">
                  <c:v>2619</c:v>
                </c:pt>
                <c:pt idx="2620">
                  <c:v>2620</c:v>
                </c:pt>
                <c:pt idx="2621">
                  <c:v>2621</c:v>
                </c:pt>
                <c:pt idx="2622">
                  <c:v>2622</c:v>
                </c:pt>
                <c:pt idx="2623">
                  <c:v>2623</c:v>
                </c:pt>
                <c:pt idx="2624">
                  <c:v>2624</c:v>
                </c:pt>
                <c:pt idx="2625">
                  <c:v>2625</c:v>
                </c:pt>
                <c:pt idx="2626">
                  <c:v>2626</c:v>
                </c:pt>
                <c:pt idx="2627">
                  <c:v>2627</c:v>
                </c:pt>
                <c:pt idx="2628">
                  <c:v>2628</c:v>
                </c:pt>
                <c:pt idx="2629">
                  <c:v>2629</c:v>
                </c:pt>
                <c:pt idx="2630">
                  <c:v>2630</c:v>
                </c:pt>
                <c:pt idx="2631">
                  <c:v>2631</c:v>
                </c:pt>
                <c:pt idx="2632">
                  <c:v>2632</c:v>
                </c:pt>
                <c:pt idx="2633">
                  <c:v>2633</c:v>
                </c:pt>
                <c:pt idx="2634">
                  <c:v>2634</c:v>
                </c:pt>
                <c:pt idx="2635">
                  <c:v>2635</c:v>
                </c:pt>
                <c:pt idx="2636">
                  <c:v>2636</c:v>
                </c:pt>
                <c:pt idx="2637">
                  <c:v>2637</c:v>
                </c:pt>
                <c:pt idx="2638">
                  <c:v>2638</c:v>
                </c:pt>
                <c:pt idx="2639">
                  <c:v>2639</c:v>
                </c:pt>
                <c:pt idx="2640">
                  <c:v>2640</c:v>
                </c:pt>
                <c:pt idx="2641">
                  <c:v>2641</c:v>
                </c:pt>
                <c:pt idx="2642">
                  <c:v>2642</c:v>
                </c:pt>
                <c:pt idx="2643">
                  <c:v>2643</c:v>
                </c:pt>
                <c:pt idx="2644">
                  <c:v>2644</c:v>
                </c:pt>
                <c:pt idx="2645">
                  <c:v>2645</c:v>
                </c:pt>
                <c:pt idx="2646">
                  <c:v>2646</c:v>
                </c:pt>
                <c:pt idx="2647">
                  <c:v>2647</c:v>
                </c:pt>
                <c:pt idx="2648">
                  <c:v>2648</c:v>
                </c:pt>
                <c:pt idx="2649">
                  <c:v>2649</c:v>
                </c:pt>
                <c:pt idx="2650">
                  <c:v>2650</c:v>
                </c:pt>
                <c:pt idx="2651">
                  <c:v>2651</c:v>
                </c:pt>
                <c:pt idx="2652">
                  <c:v>2652</c:v>
                </c:pt>
                <c:pt idx="2653">
                  <c:v>2653</c:v>
                </c:pt>
                <c:pt idx="2654">
                  <c:v>2654</c:v>
                </c:pt>
                <c:pt idx="2655">
                  <c:v>2655</c:v>
                </c:pt>
                <c:pt idx="2656">
                  <c:v>2656</c:v>
                </c:pt>
                <c:pt idx="2657">
                  <c:v>2657</c:v>
                </c:pt>
                <c:pt idx="2658">
                  <c:v>2658</c:v>
                </c:pt>
                <c:pt idx="2659">
                  <c:v>2659</c:v>
                </c:pt>
                <c:pt idx="2660">
                  <c:v>2660</c:v>
                </c:pt>
                <c:pt idx="2661">
                  <c:v>2661</c:v>
                </c:pt>
                <c:pt idx="2662">
                  <c:v>2662</c:v>
                </c:pt>
                <c:pt idx="2663">
                  <c:v>2663</c:v>
                </c:pt>
                <c:pt idx="2664">
                  <c:v>2664</c:v>
                </c:pt>
                <c:pt idx="2665">
                  <c:v>2665</c:v>
                </c:pt>
                <c:pt idx="2666">
                  <c:v>2666</c:v>
                </c:pt>
                <c:pt idx="2667">
                  <c:v>2667</c:v>
                </c:pt>
                <c:pt idx="2668">
                  <c:v>2668</c:v>
                </c:pt>
                <c:pt idx="2669">
                  <c:v>2669</c:v>
                </c:pt>
                <c:pt idx="2670">
                  <c:v>2670</c:v>
                </c:pt>
                <c:pt idx="2671">
                  <c:v>2671</c:v>
                </c:pt>
                <c:pt idx="2672">
                  <c:v>2672</c:v>
                </c:pt>
                <c:pt idx="2673">
                  <c:v>2673</c:v>
                </c:pt>
                <c:pt idx="2674">
                  <c:v>2674</c:v>
                </c:pt>
                <c:pt idx="2675">
                  <c:v>2675</c:v>
                </c:pt>
                <c:pt idx="2676">
                  <c:v>2676</c:v>
                </c:pt>
                <c:pt idx="2677">
                  <c:v>2677</c:v>
                </c:pt>
                <c:pt idx="2678">
                  <c:v>2678</c:v>
                </c:pt>
                <c:pt idx="2679">
                  <c:v>2679</c:v>
                </c:pt>
                <c:pt idx="2680">
                  <c:v>2680</c:v>
                </c:pt>
                <c:pt idx="2681">
                  <c:v>2681</c:v>
                </c:pt>
                <c:pt idx="2682">
                  <c:v>2682</c:v>
                </c:pt>
                <c:pt idx="2683">
                  <c:v>2683</c:v>
                </c:pt>
                <c:pt idx="2684">
                  <c:v>2684</c:v>
                </c:pt>
                <c:pt idx="2685">
                  <c:v>2685</c:v>
                </c:pt>
                <c:pt idx="2686">
                  <c:v>2686</c:v>
                </c:pt>
                <c:pt idx="2687">
                  <c:v>2687</c:v>
                </c:pt>
                <c:pt idx="2688">
                  <c:v>2688</c:v>
                </c:pt>
                <c:pt idx="2689">
                  <c:v>2689</c:v>
                </c:pt>
                <c:pt idx="2690">
                  <c:v>2690</c:v>
                </c:pt>
                <c:pt idx="2691">
                  <c:v>2691</c:v>
                </c:pt>
                <c:pt idx="2692">
                  <c:v>2692</c:v>
                </c:pt>
                <c:pt idx="2693">
                  <c:v>2693</c:v>
                </c:pt>
                <c:pt idx="2694">
                  <c:v>2694</c:v>
                </c:pt>
                <c:pt idx="2695">
                  <c:v>2695</c:v>
                </c:pt>
                <c:pt idx="2696">
                  <c:v>2696</c:v>
                </c:pt>
                <c:pt idx="2697">
                  <c:v>2697</c:v>
                </c:pt>
                <c:pt idx="2698">
                  <c:v>2698</c:v>
                </c:pt>
                <c:pt idx="2699">
                  <c:v>2699</c:v>
                </c:pt>
                <c:pt idx="2700">
                  <c:v>2700</c:v>
                </c:pt>
                <c:pt idx="2701">
                  <c:v>2701</c:v>
                </c:pt>
                <c:pt idx="2702">
                  <c:v>2702</c:v>
                </c:pt>
                <c:pt idx="2703">
                  <c:v>2703</c:v>
                </c:pt>
                <c:pt idx="2704">
                  <c:v>2704</c:v>
                </c:pt>
                <c:pt idx="2705">
                  <c:v>2705</c:v>
                </c:pt>
                <c:pt idx="2706">
                  <c:v>2706</c:v>
                </c:pt>
                <c:pt idx="2707">
                  <c:v>2707</c:v>
                </c:pt>
                <c:pt idx="2708">
                  <c:v>2708</c:v>
                </c:pt>
                <c:pt idx="2709">
                  <c:v>2709</c:v>
                </c:pt>
                <c:pt idx="2710">
                  <c:v>2710</c:v>
                </c:pt>
                <c:pt idx="2711">
                  <c:v>2711</c:v>
                </c:pt>
                <c:pt idx="2712">
                  <c:v>2712</c:v>
                </c:pt>
                <c:pt idx="2713">
                  <c:v>2713</c:v>
                </c:pt>
                <c:pt idx="2714">
                  <c:v>2714</c:v>
                </c:pt>
                <c:pt idx="2715">
                  <c:v>2715</c:v>
                </c:pt>
                <c:pt idx="2716">
                  <c:v>2716</c:v>
                </c:pt>
                <c:pt idx="2717">
                  <c:v>2717</c:v>
                </c:pt>
                <c:pt idx="2718">
                  <c:v>2718</c:v>
                </c:pt>
                <c:pt idx="2719">
                  <c:v>2719</c:v>
                </c:pt>
                <c:pt idx="2720">
                  <c:v>2720</c:v>
                </c:pt>
                <c:pt idx="2721">
                  <c:v>2721</c:v>
                </c:pt>
                <c:pt idx="2722">
                  <c:v>2722</c:v>
                </c:pt>
                <c:pt idx="2723">
                  <c:v>2723</c:v>
                </c:pt>
                <c:pt idx="2724">
                  <c:v>2724</c:v>
                </c:pt>
                <c:pt idx="2725">
                  <c:v>2725</c:v>
                </c:pt>
                <c:pt idx="2726">
                  <c:v>2726</c:v>
                </c:pt>
                <c:pt idx="2727">
                  <c:v>2727</c:v>
                </c:pt>
                <c:pt idx="2728">
                  <c:v>2728</c:v>
                </c:pt>
                <c:pt idx="2729">
                  <c:v>2729</c:v>
                </c:pt>
                <c:pt idx="2730">
                  <c:v>2730</c:v>
                </c:pt>
                <c:pt idx="2731">
                  <c:v>2731</c:v>
                </c:pt>
                <c:pt idx="2732">
                  <c:v>2732</c:v>
                </c:pt>
                <c:pt idx="2733">
                  <c:v>2733</c:v>
                </c:pt>
                <c:pt idx="2734">
                  <c:v>2734</c:v>
                </c:pt>
                <c:pt idx="2735">
                  <c:v>2735</c:v>
                </c:pt>
                <c:pt idx="2736">
                  <c:v>2736</c:v>
                </c:pt>
                <c:pt idx="2737">
                  <c:v>2737</c:v>
                </c:pt>
                <c:pt idx="2738">
                  <c:v>2738</c:v>
                </c:pt>
                <c:pt idx="2739">
                  <c:v>2739</c:v>
                </c:pt>
                <c:pt idx="2740">
                  <c:v>2740</c:v>
                </c:pt>
                <c:pt idx="2741">
                  <c:v>2741</c:v>
                </c:pt>
                <c:pt idx="2742">
                  <c:v>2742</c:v>
                </c:pt>
                <c:pt idx="2743">
                  <c:v>2743</c:v>
                </c:pt>
                <c:pt idx="2744">
                  <c:v>2744</c:v>
                </c:pt>
                <c:pt idx="2745">
                  <c:v>2745</c:v>
                </c:pt>
                <c:pt idx="2746">
                  <c:v>2746</c:v>
                </c:pt>
                <c:pt idx="2747">
                  <c:v>2747</c:v>
                </c:pt>
                <c:pt idx="2748">
                  <c:v>2748</c:v>
                </c:pt>
                <c:pt idx="2749">
                  <c:v>2749</c:v>
                </c:pt>
                <c:pt idx="2750">
                  <c:v>2750</c:v>
                </c:pt>
                <c:pt idx="2751">
                  <c:v>2751</c:v>
                </c:pt>
                <c:pt idx="2752">
                  <c:v>2752</c:v>
                </c:pt>
                <c:pt idx="2753">
                  <c:v>2753</c:v>
                </c:pt>
                <c:pt idx="2754">
                  <c:v>2754</c:v>
                </c:pt>
                <c:pt idx="2755">
                  <c:v>2755</c:v>
                </c:pt>
                <c:pt idx="2756">
                  <c:v>2756</c:v>
                </c:pt>
                <c:pt idx="2757">
                  <c:v>2757</c:v>
                </c:pt>
                <c:pt idx="2758">
                  <c:v>2758</c:v>
                </c:pt>
                <c:pt idx="2759">
                  <c:v>2759</c:v>
                </c:pt>
                <c:pt idx="2760">
                  <c:v>2760</c:v>
                </c:pt>
                <c:pt idx="2761">
                  <c:v>2761</c:v>
                </c:pt>
                <c:pt idx="2762">
                  <c:v>2762</c:v>
                </c:pt>
                <c:pt idx="2763">
                  <c:v>2763</c:v>
                </c:pt>
                <c:pt idx="2764">
                  <c:v>2764</c:v>
                </c:pt>
                <c:pt idx="2765">
                  <c:v>2765</c:v>
                </c:pt>
                <c:pt idx="2766">
                  <c:v>2766</c:v>
                </c:pt>
                <c:pt idx="2767">
                  <c:v>2767</c:v>
                </c:pt>
                <c:pt idx="2768">
                  <c:v>2768</c:v>
                </c:pt>
                <c:pt idx="2769">
                  <c:v>2769</c:v>
                </c:pt>
                <c:pt idx="2770">
                  <c:v>2770</c:v>
                </c:pt>
                <c:pt idx="2771">
                  <c:v>2771</c:v>
                </c:pt>
                <c:pt idx="2772">
                  <c:v>2772</c:v>
                </c:pt>
                <c:pt idx="2773">
                  <c:v>2773</c:v>
                </c:pt>
                <c:pt idx="2774">
                  <c:v>2774</c:v>
                </c:pt>
                <c:pt idx="2775">
                  <c:v>2775</c:v>
                </c:pt>
                <c:pt idx="2776">
                  <c:v>2776</c:v>
                </c:pt>
                <c:pt idx="2777">
                  <c:v>2777</c:v>
                </c:pt>
                <c:pt idx="2778">
                  <c:v>2778</c:v>
                </c:pt>
                <c:pt idx="2779">
                  <c:v>2779</c:v>
                </c:pt>
                <c:pt idx="2780">
                  <c:v>2780</c:v>
                </c:pt>
                <c:pt idx="2781">
                  <c:v>2781</c:v>
                </c:pt>
                <c:pt idx="2782">
                  <c:v>2782</c:v>
                </c:pt>
                <c:pt idx="2783">
                  <c:v>2783</c:v>
                </c:pt>
                <c:pt idx="2784">
                  <c:v>2784</c:v>
                </c:pt>
                <c:pt idx="2785">
                  <c:v>2785</c:v>
                </c:pt>
                <c:pt idx="2786">
                  <c:v>2786</c:v>
                </c:pt>
                <c:pt idx="2787">
                  <c:v>2787</c:v>
                </c:pt>
                <c:pt idx="2788">
                  <c:v>2788</c:v>
                </c:pt>
                <c:pt idx="2789">
                  <c:v>2789</c:v>
                </c:pt>
                <c:pt idx="2790">
                  <c:v>2790</c:v>
                </c:pt>
                <c:pt idx="2791">
                  <c:v>2791</c:v>
                </c:pt>
                <c:pt idx="2792">
                  <c:v>2792</c:v>
                </c:pt>
                <c:pt idx="2793">
                  <c:v>2793</c:v>
                </c:pt>
                <c:pt idx="2794">
                  <c:v>2794</c:v>
                </c:pt>
                <c:pt idx="2795">
                  <c:v>2795</c:v>
                </c:pt>
                <c:pt idx="2796">
                  <c:v>2796</c:v>
                </c:pt>
                <c:pt idx="2797">
                  <c:v>2797</c:v>
                </c:pt>
                <c:pt idx="2798">
                  <c:v>2798</c:v>
                </c:pt>
                <c:pt idx="2799">
                  <c:v>2799</c:v>
                </c:pt>
                <c:pt idx="2800">
                  <c:v>2800</c:v>
                </c:pt>
                <c:pt idx="2801">
                  <c:v>2801</c:v>
                </c:pt>
                <c:pt idx="2802">
                  <c:v>2802</c:v>
                </c:pt>
                <c:pt idx="2803">
                  <c:v>2803</c:v>
                </c:pt>
                <c:pt idx="2804">
                  <c:v>2804</c:v>
                </c:pt>
                <c:pt idx="2805">
                  <c:v>2805</c:v>
                </c:pt>
                <c:pt idx="2806">
                  <c:v>2806</c:v>
                </c:pt>
                <c:pt idx="2807">
                  <c:v>2807</c:v>
                </c:pt>
                <c:pt idx="2808">
                  <c:v>2808</c:v>
                </c:pt>
                <c:pt idx="2809">
                  <c:v>2809</c:v>
                </c:pt>
                <c:pt idx="2810">
                  <c:v>2810</c:v>
                </c:pt>
                <c:pt idx="2811">
                  <c:v>2811</c:v>
                </c:pt>
                <c:pt idx="2812">
                  <c:v>2812</c:v>
                </c:pt>
                <c:pt idx="2813">
                  <c:v>2813</c:v>
                </c:pt>
                <c:pt idx="2814">
                  <c:v>2814</c:v>
                </c:pt>
                <c:pt idx="2815">
                  <c:v>2815</c:v>
                </c:pt>
                <c:pt idx="2816">
                  <c:v>2816</c:v>
                </c:pt>
                <c:pt idx="2817">
                  <c:v>2817</c:v>
                </c:pt>
                <c:pt idx="2818">
                  <c:v>2818</c:v>
                </c:pt>
                <c:pt idx="2819">
                  <c:v>2819</c:v>
                </c:pt>
                <c:pt idx="2820">
                  <c:v>2820</c:v>
                </c:pt>
                <c:pt idx="2821">
                  <c:v>2821</c:v>
                </c:pt>
                <c:pt idx="2822">
                  <c:v>2822</c:v>
                </c:pt>
                <c:pt idx="2823">
                  <c:v>2823</c:v>
                </c:pt>
                <c:pt idx="2824">
                  <c:v>2824</c:v>
                </c:pt>
                <c:pt idx="2825">
                  <c:v>2825</c:v>
                </c:pt>
                <c:pt idx="2826">
                  <c:v>2826</c:v>
                </c:pt>
                <c:pt idx="2827">
                  <c:v>2827</c:v>
                </c:pt>
                <c:pt idx="2828">
                  <c:v>2828</c:v>
                </c:pt>
                <c:pt idx="2829">
                  <c:v>2829</c:v>
                </c:pt>
                <c:pt idx="2830">
                  <c:v>2830</c:v>
                </c:pt>
                <c:pt idx="2831">
                  <c:v>2831</c:v>
                </c:pt>
                <c:pt idx="2832">
                  <c:v>2832</c:v>
                </c:pt>
                <c:pt idx="2833">
                  <c:v>2833</c:v>
                </c:pt>
                <c:pt idx="2834">
                  <c:v>2834</c:v>
                </c:pt>
                <c:pt idx="2835">
                  <c:v>2835</c:v>
                </c:pt>
                <c:pt idx="2836">
                  <c:v>2836</c:v>
                </c:pt>
                <c:pt idx="2837">
                  <c:v>2837</c:v>
                </c:pt>
                <c:pt idx="2838">
                  <c:v>2838</c:v>
                </c:pt>
                <c:pt idx="2839">
                  <c:v>2839</c:v>
                </c:pt>
                <c:pt idx="2840">
                  <c:v>2840</c:v>
                </c:pt>
                <c:pt idx="2841">
                  <c:v>2841</c:v>
                </c:pt>
                <c:pt idx="2842">
                  <c:v>2842</c:v>
                </c:pt>
                <c:pt idx="2843">
                  <c:v>2843</c:v>
                </c:pt>
                <c:pt idx="2844">
                  <c:v>2844</c:v>
                </c:pt>
                <c:pt idx="2845">
                  <c:v>2845</c:v>
                </c:pt>
                <c:pt idx="2846">
                  <c:v>2846</c:v>
                </c:pt>
                <c:pt idx="2847">
                  <c:v>2847</c:v>
                </c:pt>
                <c:pt idx="2848">
                  <c:v>2848</c:v>
                </c:pt>
                <c:pt idx="2849">
                  <c:v>2849</c:v>
                </c:pt>
                <c:pt idx="2850">
                  <c:v>2850</c:v>
                </c:pt>
                <c:pt idx="2851">
                  <c:v>2851</c:v>
                </c:pt>
                <c:pt idx="2852">
                  <c:v>2852</c:v>
                </c:pt>
                <c:pt idx="2853">
                  <c:v>2853</c:v>
                </c:pt>
                <c:pt idx="2854">
                  <c:v>2854</c:v>
                </c:pt>
                <c:pt idx="2855">
                  <c:v>2855</c:v>
                </c:pt>
                <c:pt idx="2856">
                  <c:v>2856</c:v>
                </c:pt>
                <c:pt idx="2857">
                  <c:v>2857</c:v>
                </c:pt>
                <c:pt idx="2858">
                  <c:v>2858</c:v>
                </c:pt>
                <c:pt idx="2859">
                  <c:v>2859</c:v>
                </c:pt>
                <c:pt idx="2860">
                  <c:v>2860</c:v>
                </c:pt>
                <c:pt idx="2861">
                  <c:v>2861</c:v>
                </c:pt>
                <c:pt idx="2862">
                  <c:v>2862</c:v>
                </c:pt>
                <c:pt idx="2863">
                  <c:v>2863</c:v>
                </c:pt>
                <c:pt idx="2864">
                  <c:v>2864</c:v>
                </c:pt>
                <c:pt idx="2865">
                  <c:v>2865</c:v>
                </c:pt>
                <c:pt idx="2866">
                  <c:v>2866</c:v>
                </c:pt>
                <c:pt idx="2867">
                  <c:v>2867</c:v>
                </c:pt>
                <c:pt idx="2868">
                  <c:v>2868</c:v>
                </c:pt>
                <c:pt idx="2869">
                  <c:v>2869</c:v>
                </c:pt>
                <c:pt idx="2870">
                  <c:v>2870</c:v>
                </c:pt>
                <c:pt idx="2871">
                  <c:v>2871</c:v>
                </c:pt>
                <c:pt idx="2872">
                  <c:v>2872</c:v>
                </c:pt>
                <c:pt idx="2873">
                  <c:v>2873</c:v>
                </c:pt>
                <c:pt idx="2874">
                  <c:v>2874</c:v>
                </c:pt>
                <c:pt idx="2875">
                  <c:v>2875</c:v>
                </c:pt>
                <c:pt idx="2876">
                  <c:v>2876</c:v>
                </c:pt>
                <c:pt idx="2877">
                  <c:v>2877</c:v>
                </c:pt>
                <c:pt idx="2878">
                  <c:v>2878</c:v>
                </c:pt>
                <c:pt idx="2879">
                  <c:v>2879</c:v>
                </c:pt>
                <c:pt idx="2880">
                  <c:v>2880</c:v>
                </c:pt>
                <c:pt idx="2881">
                  <c:v>2881</c:v>
                </c:pt>
                <c:pt idx="2882">
                  <c:v>2882</c:v>
                </c:pt>
                <c:pt idx="2883">
                  <c:v>2883</c:v>
                </c:pt>
                <c:pt idx="2884">
                  <c:v>2884</c:v>
                </c:pt>
                <c:pt idx="2885">
                  <c:v>2885</c:v>
                </c:pt>
                <c:pt idx="2886">
                  <c:v>2886</c:v>
                </c:pt>
                <c:pt idx="2887">
                  <c:v>2887</c:v>
                </c:pt>
                <c:pt idx="2888">
                  <c:v>2888</c:v>
                </c:pt>
                <c:pt idx="2889">
                  <c:v>2889</c:v>
                </c:pt>
                <c:pt idx="2890">
                  <c:v>2890</c:v>
                </c:pt>
                <c:pt idx="2891">
                  <c:v>2891</c:v>
                </c:pt>
                <c:pt idx="2892">
                  <c:v>2892</c:v>
                </c:pt>
                <c:pt idx="2893">
                  <c:v>2893</c:v>
                </c:pt>
                <c:pt idx="2894">
                  <c:v>2894</c:v>
                </c:pt>
                <c:pt idx="2895">
                  <c:v>2895</c:v>
                </c:pt>
                <c:pt idx="2896">
                  <c:v>2896</c:v>
                </c:pt>
                <c:pt idx="2897">
                  <c:v>2897</c:v>
                </c:pt>
                <c:pt idx="2898">
                  <c:v>2898</c:v>
                </c:pt>
                <c:pt idx="2899">
                  <c:v>2899</c:v>
                </c:pt>
                <c:pt idx="2900">
                  <c:v>2900</c:v>
                </c:pt>
                <c:pt idx="2901">
                  <c:v>2901</c:v>
                </c:pt>
                <c:pt idx="2902">
                  <c:v>2902</c:v>
                </c:pt>
                <c:pt idx="2903">
                  <c:v>2903</c:v>
                </c:pt>
                <c:pt idx="2904">
                  <c:v>2904</c:v>
                </c:pt>
                <c:pt idx="2905">
                  <c:v>2905</c:v>
                </c:pt>
                <c:pt idx="2906">
                  <c:v>2906</c:v>
                </c:pt>
                <c:pt idx="2907">
                  <c:v>2907</c:v>
                </c:pt>
                <c:pt idx="2908">
                  <c:v>2908</c:v>
                </c:pt>
                <c:pt idx="2909">
                  <c:v>2909</c:v>
                </c:pt>
                <c:pt idx="2910">
                  <c:v>2910</c:v>
                </c:pt>
                <c:pt idx="2911">
                  <c:v>2911</c:v>
                </c:pt>
                <c:pt idx="2912">
                  <c:v>2912</c:v>
                </c:pt>
                <c:pt idx="2913">
                  <c:v>2913</c:v>
                </c:pt>
                <c:pt idx="2914">
                  <c:v>2914</c:v>
                </c:pt>
                <c:pt idx="2915">
                  <c:v>2915</c:v>
                </c:pt>
                <c:pt idx="2916">
                  <c:v>2916</c:v>
                </c:pt>
                <c:pt idx="2917">
                  <c:v>2917</c:v>
                </c:pt>
                <c:pt idx="2918">
                  <c:v>2918</c:v>
                </c:pt>
                <c:pt idx="2919">
                  <c:v>2919</c:v>
                </c:pt>
                <c:pt idx="2920">
                  <c:v>2920</c:v>
                </c:pt>
                <c:pt idx="2921">
                  <c:v>2921</c:v>
                </c:pt>
                <c:pt idx="2922">
                  <c:v>2922</c:v>
                </c:pt>
                <c:pt idx="2923">
                  <c:v>2923</c:v>
                </c:pt>
                <c:pt idx="2924">
                  <c:v>2924</c:v>
                </c:pt>
                <c:pt idx="2925">
                  <c:v>2925</c:v>
                </c:pt>
                <c:pt idx="2926">
                  <c:v>2926</c:v>
                </c:pt>
                <c:pt idx="2927">
                  <c:v>2927</c:v>
                </c:pt>
                <c:pt idx="2928">
                  <c:v>2928</c:v>
                </c:pt>
                <c:pt idx="2929">
                  <c:v>2929</c:v>
                </c:pt>
                <c:pt idx="2930">
                  <c:v>2930</c:v>
                </c:pt>
                <c:pt idx="2931">
                  <c:v>2931</c:v>
                </c:pt>
                <c:pt idx="2932">
                  <c:v>2932</c:v>
                </c:pt>
                <c:pt idx="2933">
                  <c:v>2933</c:v>
                </c:pt>
                <c:pt idx="2934">
                  <c:v>2934</c:v>
                </c:pt>
                <c:pt idx="2935">
                  <c:v>2935</c:v>
                </c:pt>
                <c:pt idx="2936">
                  <c:v>2936</c:v>
                </c:pt>
                <c:pt idx="2937">
                  <c:v>2937</c:v>
                </c:pt>
                <c:pt idx="2938">
                  <c:v>2938</c:v>
                </c:pt>
                <c:pt idx="2939">
                  <c:v>2939</c:v>
                </c:pt>
                <c:pt idx="2940">
                  <c:v>2940</c:v>
                </c:pt>
                <c:pt idx="2941">
                  <c:v>2941</c:v>
                </c:pt>
                <c:pt idx="2942">
                  <c:v>2942</c:v>
                </c:pt>
                <c:pt idx="2943">
                  <c:v>2943</c:v>
                </c:pt>
                <c:pt idx="2944">
                  <c:v>2944</c:v>
                </c:pt>
                <c:pt idx="2945">
                  <c:v>2945</c:v>
                </c:pt>
                <c:pt idx="2946">
                  <c:v>2946</c:v>
                </c:pt>
                <c:pt idx="2947">
                  <c:v>2947</c:v>
                </c:pt>
                <c:pt idx="2948">
                  <c:v>2948</c:v>
                </c:pt>
                <c:pt idx="2949">
                  <c:v>2949</c:v>
                </c:pt>
                <c:pt idx="2950">
                  <c:v>2950</c:v>
                </c:pt>
                <c:pt idx="2951">
                  <c:v>2951</c:v>
                </c:pt>
                <c:pt idx="2952">
                  <c:v>2952</c:v>
                </c:pt>
                <c:pt idx="2953">
                  <c:v>2953</c:v>
                </c:pt>
                <c:pt idx="2954">
                  <c:v>2954</c:v>
                </c:pt>
                <c:pt idx="2955">
                  <c:v>2955</c:v>
                </c:pt>
                <c:pt idx="2956">
                  <c:v>2956</c:v>
                </c:pt>
                <c:pt idx="2957">
                  <c:v>2957</c:v>
                </c:pt>
                <c:pt idx="2958">
                  <c:v>2958</c:v>
                </c:pt>
                <c:pt idx="2959">
                  <c:v>2959</c:v>
                </c:pt>
                <c:pt idx="2960">
                  <c:v>2960</c:v>
                </c:pt>
                <c:pt idx="2961">
                  <c:v>2961</c:v>
                </c:pt>
                <c:pt idx="2962">
                  <c:v>2962</c:v>
                </c:pt>
                <c:pt idx="2963">
                  <c:v>2963</c:v>
                </c:pt>
                <c:pt idx="2964">
                  <c:v>2964</c:v>
                </c:pt>
                <c:pt idx="2965">
                  <c:v>2965</c:v>
                </c:pt>
                <c:pt idx="2966">
                  <c:v>2966</c:v>
                </c:pt>
                <c:pt idx="2967">
                  <c:v>2967</c:v>
                </c:pt>
                <c:pt idx="2968">
                  <c:v>2968</c:v>
                </c:pt>
                <c:pt idx="2969">
                  <c:v>2969</c:v>
                </c:pt>
                <c:pt idx="2970">
                  <c:v>2970</c:v>
                </c:pt>
                <c:pt idx="2971">
                  <c:v>2971</c:v>
                </c:pt>
                <c:pt idx="2972">
                  <c:v>2972</c:v>
                </c:pt>
                <c:pt idx="2973">
                  <c:v>2973</c:v>
                </c:pt>
                <c:pt idx="2974">
                  <c:v>2974</c:v>
                </c:pt>
                <c:pt idx="2975">
                  <c:v>2975</c:v>
                </c:pt>
                <c:pt idx="2976">
                  <c:v>2976</c:v>
                </c:pt>
                <c:pt idx="2977">
                  <c:v>2977</c:v>
                </c:pt>
                <c:pt idx="2978">
                  <c:v>2978</c:v>
                </c:pt>
                <c:pt idx="2979">
                  <c:v>2979</c:v>
                </c:pt>
                <c:pt idx="2980">
                  <c:v>2980</c:v>
                </c:pt>
                <c:pt idx="2981">
                  <c:v>2981</c:v>
                </c:pt>
                <c:pt idx="2982">
                  <c:v>2982</c:v>
                </c:pt>
                <c:pt idx="2983">
                  <c:v>2983</c:v>
                </c:pt>
                <c:pt idx="2984">
                  <c:v>2984</c:v>
                </c:pt>
                <c:pt idx="2985">
                  <c:v>2985</c:v>
                </c:pt>
                <c:pt idx="2986">
                  <c:v>2986</c:v>
                </c:pt>
                <c:pt idx="2987">
                  <c:v>2987</c:v>
                </c:pt>
                <c:pt idx="2988">
                  <c:v>2988</c:v>
                </c:pt>
                <c:pt idx="2989">
                  <c:v>2989</c:v>
                </c:pt>
                <c:pt idx="2990">
                  <c:v>2990</c:v>
                </c:pt>
                <c:pt idx="2991">
                  <c:v>2991</c:v>
                </c:pt>
                <c:pt idx="2992">
                  <c:v>2992</c:v>
                </c:pt>
                <c:pt idx="2993">
                  <c:v>2993</c:v>
                </c:pt>
                <c:pt idx="2994">
                  <c:v>2994</c:v>
                </c:pt>
                <c:pt idx="2995">
                  <c:v>2995</c:v>
                </c:pt>
                <c:pt idx="2996">
                  <c:v>2996</c:v>
                </c:pt>
                <c:pt idx="2997">
                  <c:v>2997</c:v>
                </c:pt>
                <c:pt idx="2998">
                  <c:v>2998</c:v>
                </c:pt>
                <c:pt idx="2999">
                  <c:v>2999</c:v>
                </c:pt>
                <c:pt idx="3000">
                  <c:v>3000</c:v>
                </c:pt>
                <c:pt idx="3001">
                  <c:v>3001</c:v>
                </c:pt>
                <c:pt idx="3002">
                  <c:v>3002</c:v>
                </c:pt>
                <c:pt idx="3003">
                  <c:v>3003</c:v>
                </c:pt>
                <c:pt idx="3004">
                  <c:v>3004</c:v>
                </c:pt>
                <c:pt idx="3005">
                  <c:v>3005</c:v>
                </c:pt>
                <c:pt idx="3006">
                  <c:v>3006</c:v>
                </c:pt>
                <c:pt idx="3007">
                  <c:v>3007</c:v>
                </c:pt>
                <c:pt idx="3008">
                  <c:v>3008</c:v>
                </c:pt>
                <c:pt idx="3009">
                  <c:v>3009</c:v>
                </c:pt>
                <c:pt idx="3010">
                  <c:v>3010</c:v>
                </c:pt>
                <c:pt idx="3011">
                  <c:v>3011</c:v>
                </c:pt>
                <c:pt idx="3012">
                  <c:v>3012</c:v>
                </c:pt>
                <c:pt idx="3013">
                  <c:v>3013</c:v>
                </c:pt>
                <c:pt idx="3014">
                  <c:v>3014</c:v>
                </c:pt>
                <c:pt idx="3015">
                  <c:v>3015</c:v>
                </c:pt>
                <c:pt idx="3016">
                  <c:v>3016</c:v>
                </c:pt>
                <c:pt idx="3017">
                  <c:v>3017</c:v>
                </c:pt>
                <c:pt idx="3018">
                  <c:v>3018</c:v>
                </c:pt>
                <c:pt idx="3019">
                  <c:v>3019</c:v>
                </c:pt>
                <c:pt idx="3020">
                  <c:v>3020</c:v>
                </c:pt>
                <c:pt idx="3021">
                  <c:v>3021</c:v>
                </c:pt>
                <c:pt idx="3022">
                  <c:v>3022</c:v>
                </c:pt>
                <c:pt idx="3023">
                  <c:v>3023</c:v>
                </c:pt>
                <c:pt idx="3024">
                  <c:v>3024</c:v>
                </c:pt>
                <c:pt idx="3025">
                  <c:v>3025</c:v>
                </c:pt>
                <c:pt idx="3026">
                  <c:v>3026</c:v>
                </c:pt>
                <c:pt idx="3027">
                  <c:v>3027</c:v>
                </c:pt>
                <c:pt idx="3028">
                  <c:v>3028</c:v>
                </c:pt>
                <c:pt idx="3029">
                  <c:v>3029</c:v>
                </c:pt>
                <c:pt idx="3030">
                  <c:v>3030</c:v>
                </c:pt>
                <c:pt idx="3031">
                  <c:v>3031</c:v>
                </c:pt>
                <c:pt idx="3032">
                  <c:v>3032</c:v>
                </c:pt>
                <c:pt idx="3033">
                  <c:v>3033</c:v>
                </c:pt>
                <c:pt idx="3034">
                  <c:v>3034</c:v>
                </c:pt>
                <c:pt idx="3035">
                  <c:v>3035</c:v>
                </c:pt>
                <c:pt idx="3036">
                  <c:v>3036</c:v>
                </c:pt>
                <c:pt idx="3037">
                  <c:v>3037</c:v>
                </c:pt>
                <c:pt idx="3038">
                  <c:v>3038</c:v>
                </c:pt>
                <c:pt idx="3039">
                  <c:v>3039</c:v>
                </c:pt>
                <c:pt idx="3040">
                  <c:v>3040</c:v>
                </c:pt>
                <c:pt idx="3041">
                  <c:v>3041</c:v>
                </c:pt>
                <c:pt idx="3042">
                  <c:v>3042</c:v>
                </c:pt>
                <c:pt idx="3043">
                  <c:v>3043</c:v>
                </c:pt>
                <c:pt idx="3044">
                  <c:v>3044</c:v>
                </c:pt>
                <c:pt idx="3045">
                  <c:v>3045</c:v>
                </c:pt>
                <c:pt idx="3046">
                  <c:v>3046</c:v>
                </c:pt>
                <c:pt idx="3047">
                  <c:v>3047</c:v>
                </c:pt>
                <c:pt idx="3048">
                  <c:v>3048</c:v>
                </c:pt>
                <c:pt idx="3049">
                  <c:v>3049</c:v>
                </c:pt>
                <c:pt idx="3050">
                  <c:v>3050</c:v>
                </c:pt>
                <c:pt idx="3051">
                  <c:v>3051</c:v>
                </c:pt>
                <c:pt idx="3052">
                  <c:v>3052</c:v>
                </c:pt>
                <c:pt idx="3053">
                  <c:v>3053</c:v>
                </c:pt>
                <c:pt idx="3054">
                  <c:v>3054</c:v>
                </c:pt>
                <c:pt idx="3055">
                  <c:v>3055</c:v>
                </c:pt>
                <c:pt idx="3056">
                  <c:v>3056</c:v>
                </c:pt>
                <c:pt idx="3057">
                  <c:v>3057</c:v>
                </c:pt>
                <c:pt idx="3058">
                  <c:v>3058</c:v>
                </c:pt>
                <c:pt idx="3059">
                  <c:v>3059</c:v>
                </c:pt>
                <c:pt idx="3060">
                  <c:v>3060</c:v>
                </c:pt>
                <c:pt idx="3061">
                  <c:v>3061</c:v>
                </c:pt>
                <c:pt idx="3062">
                  <c:v>3062</c:v>
                </c:pt>
                <c:pt idx="3063">
                  <c:v>3063</c:v>
                </c:pt>
                <c:pt idx="3064">
                  <c:v>3064</c:v>
                </c:pt>
                <c:pt idx="3065">
                  <c:v>3065</c:v>
                </c:pt>
                <c:pt idx="3066">
                  <c:v>3066</c:v>
                </c:pt>
                <c:pt idx="3067">
                  <c:v>3067</c:v>
                </c:pt>
                <c:pt idx="3068">
                  <c:v>3068</c:v>
                </c:pt>
                <c:pt idx="3069">
                  <c:v>3069</c:v>
                </c:pt>
                <c:pt idx="3070">
                  <c:v>3070</c:v>
                </c:pt>
                <c:pt idx="3071">
                  <c:v>3071</c:v>
                </c:pt>
                <c:pt idx="3072">
                  <c:v>3072</c:v>
                </c:pt>
                <c:pt idx="3073">
                  <c:v>3073</c:v>
                </c:pt>
                <c:pt idx="3074">
                  <c:v>3074</c:v>
                </c:pt>
                <c:pt idx="3075">
                  <c:v>3075</c:v>
                </c:pt>
                <c:pt idx="3076">
                  <c:v>3076</c:v>
                </c:pt>
                <c:pt idx="3077">
                  <c:v>3077</c:v>
                </c:pt>
                <c:pt idx="3078">
                  <c:v>3078</c:v>
                </c:pt>
                <c:pt idx="3079">
                  <c:v>3079</c:v>
                </c:pt>
                <c:pt idx="3080">
                  <c:v>3080</c:v>
                </c:pt>
                <c:pt idx="3081">
                  <c:v>3081</c:v>
                </c:pt>
                <c:pt idx="3082">
                  <c:v>3082</c:v>
                </c:pt>
                <c:pt idx="3083">
                  <c:v>3083</c:v>
                </c:pt>
                <c:pt idx="3084">
                  <c:v>3084</c:v>
                </c:pt>
                <c:pt idx="3085">
                  <c:v>3085</c:v>
                </c:pt>
                <c:pt idx="3086">
                  <c:v>3086</c:v>
                </c:pt>
                <c:pt idx="3087">
                  <c:v>3087</c:v>
                </c:pt>
                <c:pt idx="3088">
                  <c:v>3088</c:v>
                </c:pt>
                <c:pt idx="3089">
                  <c:v>3089</c:v>
                </c:pt>
                <c:pt idx="3090">
                  <c:v>3090</c:v>
                </c:pt>
                <c:pt idx="3091">
                  <c:v>3091</c:v>
                </c:pt>
                <c:pt idx="3092">
                  <c:v>3092</c:v>
                </c:pt>
                <c:pt idx="3093">
                  <c:v>3093</c:v>
                </c:pt>
                <c:pt idx="3094">
                  <c:v>3094</c:v>
                </c:pt>
                <c:pt idx="3095">
                  <c:v>3095</c:v>
                </c:pt>
                <c:pt idx="3096">
                  <c:v>3096</c:v>
                </c:pt>
                <c:pt idx="3097">
                  <c:v>3097</c:v>
                </c:pt>
                <c:pt idx="3098">
                  <c:v>3098</c:v>
                </c:pt>
                <c:pt idx="3099">
                  <c:v>3099</c:v>
                </c:pt>
                <c:pt idx="3100">
                  <c:v>3100</c:v>
                </c:pt>
                <c:pt idx="3101">
                  <c:v>3101</c:v>
                </c:pt>
                <c:pt idx="3102">
                  <c:v>3102</c:v>
                </c:pt>
                <c:pt idx="3103">
                  <c:v>3103</c:v>
                </c:pt>
                <c:pt idx="3104">
                  <c:v>3104</c:v>
                </c:pt>
                <c:pt idx="3105">
                  <c:v>3105</c:v>
                </c:pt>
                <c:pt idx="3106">
                  <c:v>3106</c:v>
                </c:pt>
                <c:pt idx="3107">
                  <c:v>3107</c:v>
                </c:pt>
                <c:pt idx="3108">
                  <c:v>3108</c:v>
                </c:pt>
                <c:pt idx="3109">
                  <c:v>3109</c:v>
                </c:pt>
                <c:pt idx="3110">
                  <c:v>3110</c:v>
                </c:pt>
                <c:pt idx="3111">
                  <c:v>3111</c:v>
                </c:pt>
                <c:pt idx="3112">
                  <c:v>3112</c:v>
                </c:pt>
                <c:pt idx="3113">
                  <c:v>3113</c:v>
                </c:pt>
                <c:pt idx="3114">
                  <c:v>3114</c:v>
                </c:pt>
                <c:pt idx="3115">
                  <c:v>3115</c:v>
                </c:pt>
                <c:pt idx="3116">
                  <c:v>3116</c:v>
                </c:pt>
                <c:pt idx="3117">
                  <c:v>3117</c:v>
                </c:pt>
                <c:pt idx="3118">
                  <c:v>3118</c:v>
                </c:pt>
                <c:pt idx="3119">
                  <c:v>3119</c:v>
                </c:pt>
                <c:pt idx="3120">
                  <c:v>3120</c:v>
                </c:pt>
                <c:pt idx="3121">
                  <c:v>3121</c:v>
                </c:pt>
                <c:pt idx="3122">
                  <c:v>3122</c:v>
                </c:pt>
                <c:pt idx="3123">
                  <c:v>3123</c:v>
                </c:pt>
                <c:pt idx="3124">
                  <c:v>3124</c:v>
                </c:pt>
                <c:pt idx="3125">
                  <c:v>3125</c:v>
                </c:pt>
                <c:pt idx="3126">
                  <c:v>3126</c:v>
                </c:pt>
                <c:pt idx="3127">
                  <c:v>3127</c:v>
                </c:pt>
                <c:pt idx="3128">
                  <c:v>3128</c:v>
                </c:pt>
                <c:pt idx="3129">
                  <c:v>3129</c:v>
                </c:pt>
                <c:pt idx="3130">
                  <c:v>3130</c:v>
                </c:pt>
                <c:pt idx="3131">
                  <c:v>3131</c:v>
                </c:pt>
                <c:pt idx="3132">
                  <c:v>3132</c:v>
                </c:pt>
                <c:pt idx="3133">
                  <c:v>3133</c:v>
                </c:pt>
                <c:pt idx="3134">
                  <c:v>3134</c:v>
                </c:pt>
                <c:pt idx="3135">
                  <c:v>3135</c:v>
                </c:pt>
                <c:pt idx="3136">
                  <c:v>3136</c:v>
                </c:pt>
                <c:pt idx="3137">
                  <c:v>3137</c:v>
                </c:pt>
                <c:pt idx="3138">
                  <c:v>3138</c:v>
                </c:pt>
                <c:pt idx="3139">
                  <c:v>3139</c:v>
                </c:pt>
                <c:pt idx="3140">
                  <c:v>3140</c:v>
                </c:pt>
                <c:pt idx="3141">
                  <c:v>3141</c:v>
                </c:pt>
                <c:pt idx="3142">
                  <c:v>3142</c:v>
                </c:pt>
                <c:pt idx="3143">
                  <c:v>3143</c:v>
                </c:pt>
                <c:pt idx="3144">
                  <c:v>3144</c:v>
                </c:pt>
                <c:pt idx="3145">
                  <c:v>3145</c:v>
                </c:pt>
                <c:pt idx="3146">
                  <c:v>3146</c:v>
                </c:pt>
                <c:pt idx="3147">
                  <c:v>3147</c:v>
                </c:pt>
                <c:pt idx="3148">
                  <c:v>3148</c:v>
                </c:pt>
                <c:pt idx="3149">
                  <c:v>3149</c:v>
                </c:pt>
                <c:pt idx="3150">
                  <c:v>3150</c:v>
                </c:pt>
                <c:pt idx="3151">
                  <c:v>3151</c:v>
                </c:pt>
                <c:pt idx="3152">
                  <c:v>3152</c:v>
                </c:pt>
                <c:pt idx="3153">
                  <c:v>3153</c:v>
                </c:pt>
                <c:pt idx="3154">
                  <c:v>3154</c:v>
                </c:pt>
                <c:pt idx="3155">
                  <c:v>3155</c:v>
                </c:pt>
                <c:pt idx="3156">
                  <c:v>3156</c:v>
                </c:pt>
                <c:pt idx="3157">
                  <c:v>3157</c:v>
                </c:pt>
                <c:pt idx="3158">
                  <c:v>3158</c:v>
                </c:pt>
                <c:pt idx="3159">
                  <c:v>3159</c:v>
                </c:pt>
                <c:pt idx="3160">
                  <c:v>3160</c:v>
                </c:pt>
                <c:pt idx="3161">
                  <c:v>3161</c:v>
                </c:pt>
                <c:pt idx="3162">
                  <c:v>3162</c:v>
                </c:pt>
                <c:pt idx="3163">
                  <c:v>3163</c:v>
                </c:pt>
                <c:pt idx="3164">
                  <c:v>3164</c:v>
                </c:pt>
                <c:pt idx="3165">
                  <c:v>3165</c:v>
                </c:pt>
                <c:pt idx="3166">
                  <c:v>3166</c:v>
                </c:pt>
                <c:pt idx="3167">
                  <c:v>3167</c:v>
                </c:pt>
                <c:pt idx="3168">
                  <c:v>3168</c:v>
                </c:pt>
                <c:pt idx="3169">
                  <c:v>3169</c:v>
                </c:pt>
                <c:pt idx="3170">
                  <c:v>3170</c:v>
                </c:pt>
                <c:pt idx="3171">
                  <c:v>3171</c:v>
                </c:pt>
                <c:pt idx="3172">
                  <c:v>3172</c:v>
                </c:pt>
                <c:pt idx="3173">
                  <c:v>3173</c:v>
                </c:pt>
                <c:pt idx="3174">
                  <c:v>3174</c:v>
                </c:pt>
                <c:pt idx="3175">
                  <c:v>3175</c:v>
                </c:pt>
                <c:pt idx="3176">
                  <c:v>3176</c:v>
                </c:pt>
                <c:pt idx="3177">
                  <c:v>3177</c:v>
                </c:pt>
                <c:pt idx="3178">
                  <c:v>3178</c:v>
                </c:pt>
                <c:pt idx="3179">
                  <c:v>3179</c:v>
                </c:pt>
                <c:pt idx="3180">
                  <c:v>3180</c:v>
                </c:pt>
                <c:pt idx="3181">
                  <c:v>3181</c:v>
                </c:pt>
                <c:pt idx="3182">
                  <c:v>3182</c:v>
                </c:pt>
                <c:pt idx="3183">
                  <c:v>3183</c:v>
                </c:pt>
                <c:pt idx="3184">
                  <c:v>3184</c:v>
                </c:pt>
                <c:pt idx="3185">
                  <c:v>3185</c:v>
                </c:pt>
                <c:pt idx="3186">
                  <c:v>3186</c:v>
                </c:pt>
                <c:pt idx="3187">
                  <c:v>3187</c:v>
                </c:pt>
                <c:pt idx="3188">
                  <c:v>3188</c:v>
                </c:pt>
                <c:pt idx="3189">
                  <c:v>3189</c:v>
                </c:pt>
                <c:pt idx="3190">
                  <c:v>3190</c:v>
                </c:pt>
                <c:pt idx="3191">
                  <c:v>3191</c:v>
                </c:pt>
                <c:pt idx="3192">
                  <c:v>3192</c:v>
                </c:pt>
                <c:pt idx="3193">
                  <c:v>3193</c:v>
                </c:pt>
                <c:pt idx="3194">
                  <c:v>3194</c:v>
                </c:pt>
                <c:pt idx="3195">
                  <c:v>3195</c:v>
                </c:pt>
                <c:pt idx="3196">
                  <c:v>3196</c:v>
                </c:pt>
                <c:pt idx="3197">
                  <c:v>3197</c:v>
                </c:pt>
                <c:pt idx="3198">
                  <c:v>3198</c:v>
                </c:pt>
                <c:pt idx="3199">
                  <c:v>3199</c:v>
                </c:pt>
                <c:pt idx="3200">
                  <c:v>3200</c:v>
                </c:pt>
                <c:pt idx="3201">
                  <c:v>3201</c:v>
                </c:pt>
                <c:pt idx="3202">
                  <c:v>3202</c:v>
                </c:pt>
                <c:pt idx="3203">
                  <c:v>3203</c:v>
                </c:pt>
                <c:pt idx="3204">
                  <c:v>3204</c:v>
                </c:pt>
                <c:pt idx="3205">
                  <c:v>3205</c:v>
                </c:pt>
                <c:pt idx="3206">
                  <c:v>3206</c:v>
                </c:pt>
                <c:pt idx="3207">
                  <c:v>3207</c:v>
                </c:pt>
                <c:pt idx="3208">
                  <c:v>3208</c:v>
                </c:pt>
                <c:pt idx="3209">
                  <c:v>3209</c:v>
                </c:pt>
                <c:pt idx="3210">
                  <c:v>3210</c:v>
                </c:pt>
                <c:pt idx="3211">
                  <c:v>3211</c:v>
                </c:pt>
                <c:pt idx="3212">
                  <c:v>3212</c:v>
                </c:pt>
                <c:pt idx="3213">
                  <c:v>3213</c:v>
                </c:pt>
                <c:pt idx="3214">
                  <c:v>3214</c:v>
                </c:pt>
                <c:pt idx="3215">
                  <c:v>3215</c:v>
                </c:pt>
                <c:pt idx="3216">
                  <c:v>3216</c:v>
                </c:pt>
                <c:pt idx="3217">
                  <c:v>3217</c:v>
                </c:pt>
                <c:pt idx="3218">
                  <c:v>3218</c:v>
                </c:pt>
                <c:pt idx="3219">
                  <c:v>3219</c:v>
                </c:pt>
                <c:pt idx="3220">
                  <c:v>3220</c:v>
                </c:pt>
                <c:pt idx="3221">
                  <c:v>3221</c:v>
                </c:pt>
                <c:pt idx="3222">
                  <c:v>3222</c:v>
                </c:pt>
                <c:pt idx="3223">
                  <c:v>3223</c:v>
                </c:pt>
                <c:pt idx="3224">
                  <c:v>3224</c:v>
                </c:pt>
                <c:pt idx="3225">
                  <c:v>3225</c:v>
                </c:pt>
                <c:pt idx="3226">
                  <c:v>3226</c:v>
                </c:pt>
                <c:pt idx="3227">
                  <c:v>3227</c:v>
                </c:pt>
                <c:pt idx="3228">
                  <c:v>3228</c:v>
                </c:pt>
                <c:pt idx="3229">
                  <c:v>3229</c:v>
                </c:pt>
                <c:pt idx="3230">
                  <c:v>3230</c:v>
                </c:pt>
                <c:pt idx="3231">
                  <c:v>3231</c:v>
                </c:pt>
                <c:pt idx="3232">
                  <c:v>3232</c:v>
                </c:pt>
                <c:pt idx="3233">
                  <c:v>3233</c:v>
                </c:pt>
                <c:pt idx="3234">
                  <c:v>3234</c:v>
                </c:pt>
                <c:pt idx="3235">
                  <c:v>3235</c:v>
                </c:pt>
                <c:pt idx="3236">
                  <c:v>3236</c:v>
                </c:pt>
                <c:pt idx="3237">
                  <c:v>3237</c:v>
                </c:pt>
                <c:pt idx="3238">
                  <c:v>3238</c:v>
                </c:pt>
                <c:pt idx="3239">
                  <c:v>3239</c:v>
                </c:pt>
                <c:pt idx="3240">
                  <c:v>3240</c:v>
                </c:pt>
                <c:pt idx="3241">
                  <c:v>3241</c:v>
                </c:pt>
                <c:pt idx="3242">
                  <c:v>3242</c:v>
                </c:pt>
                <c:pt idx="3243">
                  <c:v>3243</c:v>
                </c:pt>
                <c:pt idx="3244">
                  <c:v>3244</c:v>
                </c:pt>
                <c:pt idx="3245">
                  <c:v>3245</c:v>
                </c:pt>
                <c:pt idx="3246">
                  <c:v>3246</c:v>
                </c:pt>
                <c:pt idx="3247">
                  <c:v>3247</c:v>
                </c:pt>
                <c:pt idx="3248">
                  <c:v>3248</c:v>
                </c:pt>
                <c:pt idx="3249">
                  <c:v>3249</c:v>
                </c:pt>
                <c:pt idx="3250">
                  <c:v>3250</c:v>
                </c:pt>
                <c:pt idx="3251">
                  <c:v>3251</c:v>
                </c:pt>
                <c:pt idx="3252">
                  <c:v>3252</c:v>
                </c:pt>
                <c:pt idx="3253">
                  <c:v>3253</c:v>
                </c:pt>
                <c:pt idx="3254">
                  <c:v>3254</c:v>
                </c:pt>
                <c:pt idx="3255">
                  <c:v>3255</c:v>
                </c:pt>
                <c:pt idx="3256">
                  <c:v>3256</c:v>
                </c:pt>
                <c:pt idx="3257">
                  <c:v>3257</c:v>
                </c:pt>
                <c:pt idx="3258">
                  <c:v>3258</c:v>
                </c:pt>
                <c:pt idx="3259">
                  <c:v>3259</c:v>
                </c:pt>
                <c:pt idx="3260">
                  <c:v>3260</c:v>
                </c:pt>
                <c:pt idx="3261">
                  <c:v>3261</c:v>
                </c:pt>
                <c:pt idx="3262">
                  <c:v>3262</c:v>
                </c:pt>
                <c:pt idx="3263">
                  <c:v>3263</c:v>
                </c:pt>
                <c:pt idx="3264">
                  <c:v>3264</c:v>
                </c:pt>
                <c:pt idx="3265">
                  <c:v>3265</c:v>
                </c:pt>
                <c:pt idx="3266">
                  <c:v>3266</c:v>
                </c:pt>
                <c:pt idx="3267">
                  <c:v>3267</c:v>
                </c:pt>
                <c:pt idx="3268">
                  <c:v>3268</c:v>
                </c:pt>
                <c:pt idx="3269">
                  <c:v>3269</c:v>
                </c:pt>
                <c:pt idx="3270">
                  <c:v>3270</c:v>
                </c:pt>
                <c:pt idx="3271">
                  <c:v>3271</c:v>
                </c:pt>
                <c:pt idx="3272">
                  <c:v>3272</c:v>
                </c:pt>
                <c:pt idx="3273">
                  <c:v>3273</c:v>
                </c:pt>
                <c:pt idx="3274">
                  <c:v>3274</c:v>
                </c:pt>
                <c:pt idx="3275">
                  <c:v>3275</c:v>
                </c:pt>
                <c:pt idx="3276">
                  <c:v>3276</c:v>
                </c:pt>
                <c:pt idx="3277">
                  <c:v>3277</c:v>
                </c:pt>
                <c:pt idx="3278">
                  <c:v>3278</c:v>
                </c:pt>
                <c:pt idx="3279">
                  <c:v>3279</c:v>
                </c:pt>
                <c:pt idx="3280">
                  <c:v>3280</c:v>
                </c:pt>
                <c:pt idx="3281">
                  <c:v>3281</c:v>
                </c:pt>
                <c:pt idx="3282">
                  <c:v>3282</c:v>
                </c:pt>
                <c:pt idx="3283">
                  <c:v>3283</c:v>
                </c:pt>
                <c:pt idx="3284">
                  <c:v>3284</c:v>
                </c:pt>
                <c:pt idx="3285">
                  <c:v>3285</c:v>
                </c:pt>
                <c:pt idx="3286">
                  <c:v>3286</c:v>
                </c:pt>
                <c:pt idx="3287">
                  <c:v>3287</c:v>
                </c:pt>
                <c:pt idx="3288">
                  <c:v>3288</c:v>
                </c:pt>
                <c:pt idx="3289">
                  <c:v>3289</c:v>
                </c:pt>
                <c:pt idx="3290">
                  <c:v>3290</c:v>
                </c:pt>
                <c:pt idx="3291">
                  <c:v>3291</c:v>
                </c:pt>
                <c:pt idx="3292">
                  <c:v>3292</c:v>
                </c:pt>
                <c:pt idx="3293">
                  <c:v>3293</c:v>
                </c:pt>
                <c:pt idx="3294">
                  <c:v>3294</c:v>
                </c:pt>
                <c:pt idx="3295">
                  <c:v>3295</c:v>
                </c:pt>
                <c:pt idx="3296">
                  <c:v>3296</c:v>
                </c:pt>
                <c:pt idx="3297">
                  <c:v>3297</c:v>
                </c:pt>
                <c:pt idx="3298">
                  <c:v>3298</c:v>
                </c:pt>
                <c:pt idx="3299">
                  <c:v>3299</c:v>
                </c:pt>
                <c:pt idx="3300">
                  <c:v>3300</c:v>
                </c:pt>
                <c:pt idx="3301">
                  <c:v>3301</c:v>
                </c:pt>
                <c:pt idx="3302">
                  <c:v>3302</c:v>
                </c:pt>
                <c:pt idx="3303">
                  <c:v>3303</c:v>
                </c:pt>
                <c:pt idx="3304">
                  <c:v>3304</c:v>
                </c:pt>
                <c:pt idx="3305">
                  <c:v>3305</c:v>
                </c:pt>
                <c:pt idx="3306">
                  <c:v>3306</c:v>
                </c:pt>
                <c:pt idx="3307">
                  <c:v>3307</c:v>
                </c:pt>
                <c:pt idx="3308">
                  <c:v>3308</c:v>
                </c:pt>
                <c:pt idx="3309">
                  <c:v>3309</c:v>
                </c:pt>
                <c:pt idx="3310">
                  <c:v>3310</c:v>
                </c:pt>
                <c:pt idx="3311">
                  <c:v>3311</c:v>
                </c:pt>
                <c:pt idx="3312">
                  <c:v>3312</c:v>
                </c:pt>
                <c:pt idx="3313">
                  <c:v>3313</c:v>
                </c:pt>
                <c:pt idx="3314">
                  <c:v>3314</c:v>
                </c:pt>
                <c:pt idx="3315">
                  <c:v>3315</c:v>
                </c:pt>
                <c:pt idx="3316">
                  <c:v>3316</c:v>
                </c:pt>
                <c:pt idx="3317">
                  <c:v>3317</c:v>
                </c:pt>
                <c:pt idx="3318">
                  <c:v>3318</c:v>
                </c:pt>
                <c:pt idx="3319">
                  <c:v>3319</c:v>
                </c:pt>
                <c:pt idx="3320">
                  <c:v>3320</c:v>
                </c:pt>
                <c:pt idx="3321">
                  <c:v>3321</c:v>
                </c:pt>
                <c:pt idx="3322">
                  <c:v>3322</c:v>
                </c:pt>
                <c:pt idx="3323">
                  <c:v>3323</c:v>
                </c:pt>
                <c:pt idx="3324">
                  <c:v>3324</c:v>
                </c:pt>
                <c:pt idx="3325">
                  <c:v>3325</c:v>
                </c:pt>
                <c:pt idx="3326">
                  <c:v>3326</c:v>
                </c:pt>
                <c:pt idx="3327">
                  <c:v>3327</c:v>
                </c:pt>
                <c:pt idx="3328">
                  <c:v>3328</c:v>
                </c:pt>
                <c:pt idx="3329">
                  <c:v>3329</c:v>
                </c:pt>
                <c:pt idx="3330">
                  <c:v>3330</c:v>
                </c:pt>
                <c:pt idx="3331">
                  <c:v>3331</c:v>
                </c:pt>
                <c:pt idx="3332">
                  <c:v>3332</c:v>
                </c:pt>
                <c:pt idx="3333">
                  <c:v>3333</c:v>
                </c:pt>
                <c:pt idx="3334">
                  <c:v>3334</c:v>
                </c:pt>
                <c:pt idx="3335">
                  <c:v>3335</c:v>
                </c:pt>
                <c:pt idx="3336">
                  <c:v>3336</c:v>
                </c:pt>
                <c:pt idx="3337">
                  <c:v>3337</c:v>
                </c:pt>
                <c:pt idx="3338">
                  <c:v>3338</c:v>
                </c:pt>
                <c:pt idx="3339">
                  <c:v>3339</c:v>
                </c:pt>
                <c:pt idx="3340">
                  <c:v>3340</c:v>
                </c:pt>
                <c:pt idx="3341">
                  <c:v>3341</c:v>
                </c:pt>
                <c:pt idx="3342">
                  <c:v>3342</c:v>
                </c:pt>
                <c:pt idx="3343">
                  <c:v>3343</c:v>
                </c:pt>
                <c:pt idx="3344">
                  <c:v>3344</c:v>
                </c:pt>
                <c:pt idx="3345">
                  <c:v>3345</c:v>
                </c:pt>
                <c:pt idx="3346">
                  <c:v>3346</c:v>
                </c:pt>
                <c:pt idx="3347">
                  <c:v>3347</c:v>
                </c:pt>
                <c:pt idx="3348">
                  <c:v>3348</c:v>
                </c:pt>
                <c:pt idx="3349">
                  <c:v>3349</c:v>
                </c:pt>
                <c:pt idx="3350">
                  <c:v>3350</c:v>
                </c:pt>
                <c:pt idx="3351">
                  <c:v>3351</c:v>
                </c:pt>
                <c:pt idx="3352">
                  <c:v>3352</c:v>
                </c:pt>
                <c:pt idx="3353">
                  <c:v>3353</c:v>
                </c:pt>
                <c:pt idx="3354">
                  <c:v>3354</c:v>
                </c:pt>
                <c:pt idx="3355">
                  <c:v>3355</c:v>
                </c:pt>
                <c:pt idx="3356">
                  <c:v>3356</c:v>
                </c:pt>
                <c:pt idx="3357">
                  <c:v>3357</c:v>
                </c:pt>
                <c:pt idx="3358">
                  <c:v>3358</c:v>
                </c:pt>
                <c:pt idx="3359">
                  <c:v>3359</c:v>
                </c:pt>
                <c:pt idx="3360">
                  <c:v>3360</c:v>
                </c:pt>
                <c:pt idx="3361">
                  <c:v>3361</c:v>
                </c:pt>
                <c:pt idx="3362">
                  <c:v>3362</c:v>
                </c:pt>
                <c:pt idx="3363">
                  <c:v>3363</c:v>
                </c:pt>
                <c:pt idx="3364">
                  <c:v>3364</c:v>
                </c:pt>
                <c:pt idx="3365">
                  <c:v>3365</c:v>
                </c:pt>
                <c:pt idx="3366">
                  <c:v>3366</c:v>
                </c:pt>
                <c:pt idx="3367">
                  <c:v>3367</c:v>
                </c:pt>
                <c:pt idx="3368">
                  <c:v>3368</c:v>
                </c:pt>
                <c:pt idx="3369">
                  <c:v>3369</c:v>
                </c:pt>
                <c:pt idx="3370">
                  <c:v>3370</c:v>
                </c:pt>
                <c:pt idx="3371">
                  <c:v>3371</c:v>
                </c:pt>
                <c:pt idx="3372">
                  <c:v>3372</c:v>
                </c:pt>
                <c:pt idx="3373">
                  <c:v>3373</c:v>
                </c:pt>
                <c:pt idx="3374">
                  <c:v>3374</c:v>
                </c:pt>
                <c:pt idx="3375">
                  <c:v>3375</c:v>
                </c:pt>
                <c:pt idx="3376">
                  <c:v>3376</c:v>
                </c:pt>
                <c:pt idx="3377">
                  <c:v>3377</c:v>
                </c:pt>
                <c:pt idx="3378">
                  <c:v>3378</c:v>
                </c:pt>
                <c:pt idx="3379">
                  <c:v>3379</c:v>
                </c:pt>
                <c:pt idx="3380">
                  <c:v>3380</c:v>
                </c:pt>
                <c:pt idx="3381">
                  <c:v>3381</c:v>
                </c:pt>
                <c:pt idx="3382">
                  <c:v>3382</c:v>
                </c:pt>
                <c:pt idx="3383">
                  <c:v>3383</c:v>
                </c:pt>
                <c:pt idx="3384">
                  <c:v>3384</c:v>
                </c:pt>
                <c:pt idx="3385">
                  <c:v>3385</c:v>
                </c:pt>
                <c:pt idx="3386">
                  <c:v>3386</c:v>
                </c:pt>
                <c:pt idx="3387">
                  <c:v>3387</c:v>
                </c:pt>
                <c:pt idx="3388">
                  <c:v>3388</c:v>
                </c:pt>
                <c:pt idx="3389">
                  <c:v>3389</c:v>
                </c:pt>
                <c:pt idx="3390">
                  <c:v>3390</c:v>
                </c:pt>
                <c:pt idx="3391">
                  <c:v>3391</c:v>
                </c:pt>
                <c:pt idx="3392">
                  <c:v>3392</c:v>
                </c:pt>
                <c:pt idx="3393">
                  <c:v>3393</c:v>
                </c:pt>
                <c:pt idx="3394">
                  <c:v>3394</c:v>
                </c:pt>
                <c:pt idx="3395">
                  <c:v>3395</c:v>
                </c:pt>
                <c:pt idx="3396">
                  <c:v>3396</c:v>
                </c:pt>
                <c:pt idx="3397">
                  <c:v>3397</c:v>
                </c:pt>
                <c:pt idx="3398">
                  <c:v>3398</c:v>
                </c:pt>
                <c:pt idx="3399">
                  <c:v>3399</c:v>
                </c:pt>
                <c:pt idx="3400">
                  <c:v>3400</c:v>
                </c:pt>
                <c:pt idx="3401">
                  <c:v>3401</c:v>
                </c:pt>
                <c:pt idx="3402">
                  <c:v>3402</c:v>
                </c:pt>
                <c:pt idx="3403">
                  <c:v>3403</c:v>
                </c:pt>
                <c:pt idx="3404">
                  <c:v>3404</c:v>
                </c:pt>
                <c:pt idx="3405">
                  <c:v>3405</c:v>
                </c:pt>
                <c:pt idx="3406">
                  <c:v>3406</c:v>
                </c:pt>
                <c:pt idx="3407">
                  <c:v>3407</c:v>
                </c:pt>
                <c:pt idx="3408">
                  <c:v>3408</c:v>
                </c:pt>
                <c:pt idx="3409">
                  <c:v>3409</c:v>
                </c:pt>
                <c:pt idx="3410">
                  <c:v>3410</c:v>
                </c:pt>
                <c:pt idx="3411">
                  <c:v>3411</c:v>
                </c:pt>
                <c:pt idx="3412">
                  <c:v>3412</c:v>
                </c:pt>
                <c:pt idx="3413">
                  <c:v>3413</c:v>
                </c:pt>
                <c:pt idx="3414">
                  <c:v>3414</c:v>
                </c:pt>
                <c:pt idx="3415">
                  <c:v>3415</c:v>
                </c:pt>
                <c:pt idx="3416">
                  <c:v>3416</c:v>
                </c:pt>
                <c:pt idx="3417">
                  <c:v>3417</c:v>
                </c:pt>
                <c:pt idx="3418">
                  <c:v>3418</c:v>
                </c:pt>
                <c:pt idx="3419">
                  <c:v>3419</c:v>
                </c:pt>
                <c:pt idx="3420">
                  <c:v>3420</c:v>
                </c:pt>
                <c:pt idx="3421">
                  <c:v>3421</c:v>
                </c:pt>
                <c:pt idx="3422">
                  <c:v>3422</c:v>
                </c:pt>
                <c:pt idx="3423">
                  <c:v>3423</c:v>
                </c:pt>
                <c:pt idx="3424">
                  <c:v>3424</c:v>
                </c:pt>
                <c:pt idx="3425">
                  <c:v>3425</c:v>
                </c:pt>
                <c:pt idx="3426">
                  <c:v>3426</c:v>
                </c:pt>
                <c:pt idx="3427">
                  <c:v>3427</c:v>
                </c:pt>
                <c:pt idx="3428">
                  <c:v>3428</c:v>
                </c:pt>
                <c:pt idx="3429">
                  <c:v>3429</c:v>
                </c:pt>
                <c:pt idx="3430">
                  <c:v>3430</c:v>
                </c:pt>
                <c:pt idx="3431">
                  <c:v>3431</c:v>
                </c:pt>
                <c:pt idx="3432">
                  <c:v>3432</c:v>
                </c:pt>
                <c:pt idx="3433">
                  <c:v>3433</c:v>
                </c:pt>
                <c:pt idx="3434">
                  <c:v>3434</c:v>
                </c:pt>
                <c:pt idx="3435">
                  <c:v>3435</c:v>
                </c:pt>
                <c:pt idx="3436">
                  <c:v>3436</c:v>
                </c:pt>
                <c:pt idx="3437">
                  <c:v>3437</c:v>
                </c:pt>
                <c:pt idx="3438">
                  <c:v>3438</c:v>
                </c:pt>
                <c:pt idx="3439">
                  <c:v>3439</c:v>
                </c:pt>
                <c:pt idx="3440">
                  <c:v>3440</c:v>
                </c:pt>
                <c:pt idx="3441">
                  <c:v>3441</c:v>
                </c:pt>
                <c:pt idx="3442">
                  <c:v>3442</c:v>
                </c:pt>
                <c:pt idx="3443">
                  <c:v>3443</c:v>
                </c:pt>
                <c:pt idx="3444">
                  <c:v>3444</c:v>
                </c:pt>
                <c:pt idx="3445">
                  <c:v>3445</c:v>
                </c:pt>
                <c:pt idx="3446">
                  <c:v>3446</c:v>
                </c:pt>
                <c:pt idx="3447">
                  <c:v>3447</c:v>
                </c:pt>
                <c:pt idx="3448">
                  <c:v>3448</c:v>
                </c:pt>
                <c:pt idx="3449">
                  <c:v>3449</c:v>
                </c:pt>
                <c:pt idx="3450">
                  <c:v>3450</c:v>
                </c:pt>
                <c:pt idx="3451">
                  <c:v>3451</c:v>
                </c:pt>
                <c:pt idx="3452">
                  <c:v>3452</c:v>
                </c:pt>
                <c:pt idx="3453">
                  <c:v>3453</c:v>
                </c:pt>
                <c:pt idx="3454">
                  <c:v>3454</c:v>
                </c:pt>
                <c:pt idx="3455">
                  <c:v>3455</c:v>
                </c:pt>
                <c:pt idx="3456">
                  <c:v>3456</c:v>
                </c:pt>
                <c:pt idx="3457">
                  <c:v>3457</c:v>
                </c:pt>
                <c:pt idx="3458">
                  <c:v>3458</c:v>
                </c:pt>
                <c:pt idx="3459">
                  <c:v>3459</c:v>
                </c:pt>
                <c:pt idx="3460">
                  <c:v>3460</c:v>
                </c:pt>
                <c:pt idx="3461">
                  <c:v>3461</c:v>
                </c:pt>
                <c:pt idx="3462">
                  <c:v>3462</c:v>
                </c:pt>
                <c:pt idx="3463">
                  <c:v>3463</c:v>
                </c:pt>
                <c:pt idx="3464">
                  <c:v>3464</c:v>
                </c:pt>
                <c:pt idx="3465">
                  <c:v>3465</c:v>
                </c:pt>
                <c:pt idx="3466">
                  <c:v>3466</c:v>
                </c:pt>
                <c:pt idx="3467">
                  <c:v>3467</c:v>
                </c:pt>
                <c:pt idx="3468">
                  <c:v>3468</c:v>
                </c:pt>
                <c:pt idx="3469">
                  <c:v>3469</c:v>
                </c:pt>
                <c:pt idx="3470">
                  <c:v>3470</c:v>
                </c:pt>
                <c:pt idx="3471">
                  <c:v>3471</c:v>
                </c:pt>
                <c:pt idx="3472">
                  <c:v>3472</c:v>
                </c:pt>
                <c:pt idx="3473">
                  <c:v>3473</c:v>
                </c:pt>
                <c:pt idx="3474">
                  <c:v>3474</c:v>
                </c:pt>
                <c:pt idx="3475">
                  <c:v>3475</c:v>
                </c:pt>
                <c:pt idx="3476">
                  <c:v>3476</c:v>
                </c:pt>
                <c:pt idx="3477">
                  <c:v>3477</c:v>
                </c:pt>
                <c:pt idx="3478">
                  <c:v>3478</c:v>
                </c:pt>
                <c:pt idx="3479">
                  <c:v>3479</c:v>
                </c:pt>
                <c:pt idx="3480">
                  <c:v>3480</c:v>
                </c:pt>
                <c:pt idx="3481">
                  <c:v>3481</c:v>
                </c:pt>
                <c:pt idx="3482">
                  <c:v>3482</c:v>
                </c:pt>
                <c:pt idx="3483">
                  <c:v>3483</c:v>
                </c:pt>
                <c:pt idx="3484">
                  <c:v>3484</c:v>
                </c:pt>
                <c:pt idx="3485">
                  <c:v>3485</c:v>
                </c:pt>
                <c:pt idx="3486">
                  <c:v>3486</c:v>
                </c:pt>
                <c:pt idx="3487">
                  <c:v>3487</c:v>
                </c:pt>
                <c:pt idx="3488">
                  <c:v>3488</c:v>
                </c:pt>
                <c:pt idx="3489">
                  <c:v>3489</c:v>
                </c:pt>
                <c:pt idx="3490">
                  <c:v>3490</c:v>
                </c:pt>
                <c:pt idx="3491">
                  <c:v>3491</c:v>
                </c:pt>
                <c:pt idx="3492">
                  <c:v>3492</c:v>
                </c:pt>
                <c:pt idx="3493">
                  <c:v>3493</c:v>
                </c:pt>
                <c:pt idx="3494">
                  <c:v>3494</c:v>
                </c:pt>
                <c:pt idx="3495">
                  <c:v>3495</c:v>
                </c:pt>
                <c:pt idx="3496">
                  <c:v>3496</c:v>
                </c:pt>
                <c:pt idx="3497">
                  <c:v>3497</c:v>
                </c:pt>
                <c:pt idx="3498">
                  <c:v>3498</c:v>
                </c:pt>
                <c:pt idx="3499">
                  <c:v>3499</c:v>
                </c:pt>
                <c:pt idx="3500">
                  <c:v>3500</c:v>
                </c:pt>
                <c:pt idx="3501">
                  <c:v>3501</c:v>
                </c:pt>
                <c:pt idx="3502">
                  <c:v>3502</c:v>
                </c:pt>
                <c:pt idx="3503">
                  <c:v>3503</c:v>
                </c:pt>
                <c:pt idx="3504">
                  <c:v>3504</c:v>
                </c:pt>
                <c:pt idx="3505">
                  <c:v>3505</c:v>
                </c:pt>
                <c:pt idx="3506">
                  <c:v>3506</c:v>
                </c:pt>
                <c:pt idx="3507">
                  <c:v>3507</c:v>
                </c:pt>
                <c:pt idx="3508">
                  <c:v>3508</c:v>
                </c:pt>
                <c:pt idx="3509">
                  <c:v>3509</c:v>
                </c:pt>
                <c:pt idx="3510">
                  <c:v>3510</c:v>
                </c:pt>
                <c:pt idx="3511">
                  <c:v>3511</c:v>
                </c:pt>
                <c:pt idx="3512">
                  <c:v>3512</c:v>
                </c:pt>
                <c:pt idx="3513">
                  <c:v>3513</c:v>
                </c:pt>
                <c:pt idx="3514">
                  <c:v>3514</c:v>
                </c:pt>
                <c:pt idx="3515">
                  <c:v>3515</c:v>
                </c:pt>
                <c:pt idx="3516">
                  <c:v>3516</c:v>
                </c:pt>
                <c:pt idx="3517">
                  <c:v>3517</c:v>
                </c:pt>
                <c:pt idx="3518">
                  <c:v>3518</c:v>
                </c:pt>
                <c:pt idx="3519">
                  <c:v>3519</c:v>
                </c:pt>
                <c:pt idx="3520">
                  <c:v>3520</c:v>
                </c:pt>
                <c:pt idx="3521">
                  <c:v>3521</c:v>
                </c:pt>
                <c:pt idx="3522">
                  <c:v>3522</c:v>
                </c:pt>
                <c:pt idx="3523">
                  <c:v>3523</c:v>
                </c:pt>
                <c:pt idx="3524">
                  <c:v>3524</c:v>
                </c:pt>
                <c:pt idx="3525">
                  <c:v>3525</c:v>
                </c:pt>
                <c:pt idx="3526">
                  <c:v>3526</c:v>
                </c:pt>
                <c:pt idx="3527">
                  <c:v>3527</c:v>
                </c:pt>
                <c:pt idx="3528">
                  <c:v>3528</c:v>
                </c:pt>
                <c:pt idx="3529">
                  <c:v>3529</c:v>
                </c:pt>
                <c:pt idx="3530">
                  <c:v>3530</c:v>
                </c:pt>
                <c:pt idx="3531">
                  <c:v>3531</c:v>
                </c:pt>
                <c:pt idx="3532">
                  <c:v>3532</c:v>
                </c:pt>
                <c:pt idx="3533">
                  <c:v>3533</c:v>
                </c:pt>
                <c:pt idx="3534">
                  <c:v>3534</c:v>
                </c:pt>
                <c:pt idx="3535">
                  <c:v>3535</c:v>
                </c:pt>
                <c:pt idx="3536">
                  <c:v>3536</c:v>
                </c:pt>
                <c:pt idx="3537">
                  <c:v>3537</c:v>
                </c:pt>
                <c:pt idx="3538">
                  <c:v>3538</c:v>
                </c:pt>
                <c:pt idx="3539">
                  <c:v>3539</c:v>
                </c:pt>
                <c:pt idx="3540">
                  <c:v>3540</c:v>
                </c:pt>
                <c:pt idx="3541">
                  <c:v>3541</c:v>
                </c:pt>
                <c:pt idx="3542">
                  <c:v>3542</c:v>
                </c:pt>
                <c:pt idx="3543">
                  <c:v>3543</c:v>
                </c:pt>
                <c:pt idx="3544">
                  <c:v>3544</c:v>
                </c:pt>
                <c:pt idx="3545">
                  <c:v>3545</c:v>
                </c:pt>
                <c:pt idx="3546">
                  <c:v>3546</c:v>
                </c:pt>
                <c:pt idx="3547">
                  <c:v>3547</c:v>
                </c:pt>
                <c:pt idx="3548">
                  <c:v>3548</c:v>
                </c:pt>
                <c:pt idx="3549">
                  <c:v>3549</c:v>
                </c:pt>
                <c:pt idx="3550">
                  <c:v>3550</c:v>
                </c:pt>
                <c:pt idx="3551">
                  <c:v>3551</c:v>
                </c:pt>
                <c:pt idx="3552">
                  <c:v>3552</c:v>
                </c:pt>
                <c:pt idx="3553">
                  <c:v>3553</c:v>
                </c:pt>
                <c:pt idx="3554">
                  <c:v>3554</c:v>
                </c:pt>
                <c:pt idx="3555">
                  <c:v>3555</c:v>
                </c:pt>
                <c:pt idx="3556">
                  <c:v>3556</c:v>
                </c:pt>
                <c:pt idx="3557">
                  <c:v>3557</c:v>
                </c:pt>
                <c:pt idx="3558">
                  <c:v>3558</c:v>
                </c:pt>
                <c:pt idx="3559">
                  <c:v>3559</c:v>
                </c:pt>
                <c:pt idx="3560">
                  <c:v>3560</c:v>
                </c:pt>
                <c:pt idx="3561">
                  <c:v>3561</c:v>
                </c:pt>
                <c:pt idx="3562">
                  <c:v>3562</c:v>
                </c:pt>
                <c:pt idx="3563">
                  <c:v>3563</c:v>
                </c:pt>
                <c:pt idx="3564">
                  <c:v>3564</c:v>
                </c:pt>
                <c:pt idx="3565">
                  <c:v>3565</c:v>
                </c:pt>
                <c:pt idx="3566">
                  <c:v>3566</c:v>
                </c:pt>
                <c:pt idx="3567">
                  <c:v>3567</c:v>
                </c:pt>
                <c:pt idx="3568">
                  <c:v>3568</c:v>
                </c:pt>
                <c:pt idx="3569">
                  <c:v>3569</c:v>
                </c:pt>
                <c:pt idx="3570">
                  <c:v>3570</c:v>
                </c:pt>
                <c:pt idx="3571">
                  <c:v>3571</c:v>
                </c:pt>
                <c:pt idx="3572">
                  <c:v>3572</c:v>
                </c:pt>
                <c:pt idx="3573">
                  <c:v>3573</c:v>
                </c:pt>
                <c:pt idx="3574">
                  <c:v>3574</c:v>
                </c:pt>
                <c:pt idx="3575">
                  <c:v>3575</c:v>
                </c:pt>
                <c:pt idx="3576">
                  <c:v>3576</c:v>
                </c:pt>
                <c:pt idx="3577">
                  <c:v>3577</c:v>
                </c:pt>
                <c:pt idx="3578">
                  <c:v>3578</c:v>
                </c:pt>
                <c:pt idx="3579">
                  <c:v>3579</c:v>
                </c:pt>
                <c:pt idx="3580">
                  <c:v>3580</c:v>
                </c:pt>
                <c:pt idx="3581">
                  <c:v>3581</c:v>
                </c:pt>
                <c:pt idx="3582">
                  <c:v>3582</c:v>
                </c:pt>
                <c:pt idx="3583">
                  <c:v>3583</c:v>
                </c:pt>
                <c:pt idx="3584">
                  <c:v>3584</c:v>
                </c:pt>
                <c:pt idx="3585">
                  <c:v>3585</c:v>
                </c:pt>
                <c:pt idx="3586">
                  <c:v>3586</c:v>
                </c:pt>
                <c:pt idx="3587">
                  <c:v>3587</c:v>
                </c:pt>
                <c:pt idx="3588">
                  <c:v>3588</c:v>
                </c:pt>
                <c:pt idx="3589">
                  <c:v>3589</c:v>
                </c:pt>
                <c:pt idx="3590">
                  <c:v>3590</c:v>
                </c:pt>
                <c:pt idx="3591">
                  <c:v>3591</c:v>
                </c:pt>
                <c:pt idx="3592">
                  <c:v>3592</c:v>
                </c:pt>
                <c:pt idx="3593">
                  <c:v>3593</c:v>
                </c:pt>
                <c:pt idx="3594">
                  <c:v>3594</c:v>
                </c:pt>
                <c:pt idx="3595">
                  <c:v>3595</c:v>
                </c:pt>
                <c:pt idx="3596">
                  <c:v>3596</c:v>
                </c:pt>
                <c:pt idx="3597">
                  <c:v>3597</c:v>
                </c:pt>
                <c:pt idx="3598">
                  <c:v>3598</c:v>
                </c:pt>
                <c:pt idx="3599">
                  <c:v>3599</c:v>
                </c:pt>
                <c:pt idx="3600">
                  <c:v>3600</c:v>
                </c:pt>
                <c:pt idx="3601">
                  <c:v>3601</c:v>
                </c:pt>
                <c:pt idx="3602">
                  <c:v>3602</c:v>
                </c:pt>
                <c:pt idx="3603">
                  <c:v>3603</c:v>
                </c:pt>
                <c:pt idx="3604">
                  <c:v>3604</c:v>
                </c:pt>
                <c:pt idx="3605">
                  <c:v>3605</c:v>
                </c:pt>
                <c:pt idx="3606">
                  <c:v>3606</c:v>
                </c:pt>
                <c:pt idx="3607">
                  <c:v>3607</c:v>
                </c:pt>
                <c:pt idx="3608">
                  <c:v>3608</c:v>
                </c:pt>
                <c:pt idx="3609">
                  <c:v>3609</c:v>
                </c:pt>
                <c:pt idx="3610">
                  <c:v>3610</c:v>
                </c:pt>
                <c:pt idx="3611">
                  <c:v>3611</c:v>
                </c:pt>
                <c:pt idx="3612">
                  <c:v>3612</c:v>
                </c:pt>
                <c:pt idx="3613">
                  <c:v>3613</c:v>
                </c:pt>
                <c:pt idx="3614">
                  <c:v>3614</c:v>
                </c:pt>
                <c:pt idx="3615">
                  <c:v>3615</c:v>
                </c:pt>
                <c:pt idx="3616">
                  <c:v>3616</c:v>
                </c:pt>
                <c:pt idx="3617">
                  <c:v>3617</c:v>
                </c:pt>
                <c:pt idx="3618">
                  <c:v>3618</c:v>
                </c:pt>
                <c:pt idx="3619">
                  <c:v>3619</c:v>
                </c:pt>
                <c:pt idx="3620">
                  <c:v>3620</c:v>
                </c:pt>
                <c:pt idx="3621">
                  <c:v>3621</c:v>
                </c:pt>
                <c:pt idx="3622">
                  <c:v>3622</c:v>
                </c:pt>
                <c:pt idx="3623">
                  <c:v>3623</c:v>
                </c:pt>
                <c:pt idx="3624">
                  <c:v>3624</c:v>
                </c:pt>
                <c:pt idx="3625">
                  <c:v>3625</c:v>
                </c:pt>
                <c:pt idx="3626">
                  <c:v>3626</c:v>
                </c:pt>
                <c:pt idx="3627">
                  <c:v>3627</c:v>
                </c:pt>
                <c:pt idx="3628">
                  <c:v>3628</c:v>
                </c:pt>
                <c:pt idx="3629">
                  <c:v>3629</c:v>
                </c:pt>
                <c:pt idx="3630">
                  <c:v>3630</c:v>
                </c:pt>
                <c:pt idx="3631">
                  <c:v>3631</c:v>
                </c:pt>
                <c:pt idx="3632">
                  <c:v>3632</c:v>
                </c:pt>
                <c:pt idx="3633">
                  <c:v>3633</c:v>
                </c:pt>
                <c:pt idx="3634">
                  <c:v>3634</c:v>
                </c:pt>
                <c:pt idx="3635">
                  <c:v>3635</c:v>
                </c:pt>
                <c:pt idx="3636">
                  <c:v>3636</c:v>
                </c:pt>
                <c:pt idx="3637">
                  <c:v>3637</c:v>
                </c:pt>
                <c:pt idx="3638">
                  <c:v>3638</c:v>
                </c:pt>
                <c:pt idx="3639">
                  <c:v>3639</c:v>
                </c:pt>
                <c:pt idx="3640">
                  <c:v>3640</c:v>
                </c:pt>
                <c:pt idx="3641">
                  <c:v>3641</c:v>
                </c:pt>
                <c:pt idx="3642">
                  <c:v>3642</c:v>
                </c:pt>
                <c:pt idx="3643">
                  <c:v>3643</c:v>
                </c:pt>
                <c:pt idx="3644">
                  <c:v>3644</c:v>
                </c:pt>
                <c:pt idx="3645">
                  <c:v>3645</c:v>
                </c:pt>
                <c:pt idx="3646">
                  <c:v>3646</c:v>
                </c:pt>
                <c:pt idx="3647">
                  <c:v>3647</c:v>
                </c:pt>
                <c:pt idx="3648">
                  <c:v>3648</c:v>
                </c:pt>
                <c:pt idx="3649">
                  <c:v>3649</c:v>
                </c:pt>
                <c:pt idx="3650">
                  <c:v>3650</c:v>
                </c:pt>
                <c:pt idx="3651">
                  <c:v>3651</c:v>
                </c:pt>
                <c:pt idx="3652">
                  <c:v>3652</c:v>
                </c:pt>
                <c:pt idx="3653">
                  <c:v>3653</c:v>
                </c:pt>
                <c:pt idx="3654">
                  <c:v>3654</c:v>
                </c:pt>
                <c:pt idx="3655">
                  <c:v>3655</c:v>
                </c:pt>
                <c:pt idx="3656">
                  <c:v>3656</c:v>
                </c:pt>
                <c:pt idx="3657">
                  <c:v>3657</c:v>
                </c:pt>
                <c:pt idx="3658">
                  <c:v>3658</c:v>
                </c:pt>
                <c:pt idx="3659">
                  <c:v>3659</c:v>
                </c:pt>
                <c:pt idx="3660">
                  <c:v>3660</c:v>
                </c:pt>
                <c:pt idx="3661">
                  <c:v>3661</c:v>
                </c:pt>
                <c:pt idx="3662">
                  <c:v>3662</c:v>
                </c:pt>
                <c:pt idx="3663">
                  <c:v>3663</c:v>
                </c:pt>
                <c:pt idx="3664">
                  <c:v>3664</c:v>
                </c:pt>
                <c:pt idx="3665">
                  <c:v>3665</c:v>
                </c:pt>
                <c:pt idx="3666">
                  <c:v>3666</c:v>
                </c:pt>
                <c:pt idx="3667">
                  <c:v>3667</c:v>
                </c:pt>
                <c:pt idx="3668">
                  <c:v>3668</c:v>
                </c:pt>
                <c:pt idx="3669">
                  <c:v>3669</c:v>
                </c:pt>
                <c:pt idx="3670">
                  <c:v>3670</c:v>
                </c:pt>
                <c:pt idx="3671">
                  <c:v>3671</c:v>
                </c:pt>
                <c:pt idx="3672">
                  <c:v>3672</c:v>
                </c:pt>
                <c:pt idx="3673">
                  <c:v>3673</c:v>
                </c:pt>
                <c:pt idx="3674">
                  <c:v>3674</c:v>
                </c:pt>
                <c:pt idx="3675">
                  <c:v>3675</c:v>
                </c:pt>
                <c:pt idx="3676">
                  <c:v>3676</c:v>
                </c:pt>
                <c:pt idx="3677">
                  <c:v>3677</c:v>
                </c:pt>
                <c:pt idx="3678">
                  <c:v>3678</c:v>
                </c:pt>
                <c:pt idx="3679">
                  <c:v>3679</c:v>
                </c:pt>
                <c:pt idx="3680">
                  <c:v>3680</c:v>
                </c:pt>
                <c:pt idx="3681">
                  <c:v>3681</c:v>
                </c:pt>
                <c:pt idx="3682">
                  <c:v>3682</c:v>
                </c:pt>
                <c:pt idx="3683">
                  <c:v>3683</c:v>
                </c:pt>
                <c:pt idx="3684">
                  <c:v>3684</c:v>
                </c:pt>
                <c:pt idx="3685">
                  <c:v>3685</c:v>
                </c:pt>
                <c:pt idx="3686">
                  <c:v>3686</c:v>
                </c:pt>
                <c:pt idx="3687">
                  <c:v>3687</c:v>
                </c:pt>
                <c:pt idx="3688">
                  <c:v>3688</c:v>
                </c:pt>
                <c:pt idx="3689">
                  <c:v>3689</c:v>
                </c:pt>
                <c:pt idx="3690">
                  <c:v>3690</c:v>
                </c:pt>
                <c:pt idx="3691">
                  <c:v>3691</c:v>
                </c:pt>
                <c:pt idx="3692">
                  <c:v>3692</c:v>
                </c:pt>
                <c:pt idx="3693">
                  <c:v>3693</c:v>
                </c:pt>
                <c:pt idx="3694">
                  <c:v>3694</c:v>
                </c:pt>
                <c:pt idx="3695">
                  <c:v>3695</c:v>
                </c:pt>
                <c:pt idx="3696">
                  <c:v>3696</c:v>
                </c:pt>
                <c:pt idx="3697">
                  <c:v>3697</c:v>
                </c:pt>
                <c:pt idx="3698">
                  <c:v>3698</c:v>
                </c:pt>
                <c:pt idx="3699">
                  <c:v>3699</c:v>
                </c:pt>
                <c:pt idx="3700">
                  <c:v>3700</c:v>
                </c:pt>
                <c:pt idx="3701">
                  <c:v>3701</c:v>
                </c:pt>
                <c:pt idx="3702">
                  <c:v>3702</c:v>
                </c:pt>
                <c:pt idx="3703">
                  <c:v>3703</c:v>
                </c:pt>
                <c:pt idx="3704">
                  <c:v>3704</c:v>
                </c:pt>
                <c:pt idx="3705">
                  <c:v>3705</c:v>
                </c:pt>
                <c:pt idx="3706">
                  <c:v>3706</c:v>
                </c:pt>
                <c:pt idx="3707">
                  <c:v>3707</c:v>
                </c:pt>
                <c:pt idx="3708">
                  <c:v>3708</c:v>
                </c:pt>
                <c:pt idx="3709">
                  <c:v>3709</c:v>
                </c:pt>
                <c:pt idx="3710">
                  <c:v>3710</c:v>
                </c:pt>
                <c:pt idx="3711">
                  <c:v>3711</c:v>
                </c:pt>
                <c:pt idx="3712">
                  <c:v>3712</c:v>
                </c:pt>
                <c:pt idx="3713">
                  <c:v>3713</c:v>
                </c:pt>
                <c:pt idx="3714">
                  <c:v>3714</c:v>
                </c:pt>
                <c:pt idx="3715">
                  <c:v>3715</c:v>
                </c:pt>
                <c:pt idx="3716">
                  <c:v>3716</c:v>
                </c:pt>
                <c:pt idx="3717">
                  <c:v>3717</c:v>
                </c:pt>
                <c:pt idx="3718">
                  <c:v>3718</c:v>
                </c:pt>
                <c:pt idx="3719">
                  <c:v>3719</c:v>
                </c:pt>
                <c:pt idx="3720">
                  <c:v>3720</c:v>
                </c:pt>
                <c:pt idx="3721">
                  <c:v>3721</c:v>
                </c:pt>
                <c:pt idx="3722">
                  <c:v>3722</c:v>
                </c:pt>
                <c:pt idx="3723">
                  <c:v>3723</c:v>
                </c:pt>
                <c:pt idx="3724">
                  <c:v>3724</c:v>
                </c:pt>
                <c:pt idx="3725">
                  <c:v>3725</c:v>
                </c:pt>
                <c:pt idx="3726">
                  <c:v>3726</c:v>
                </c:pt>
                <c:pt idx="3727">
                  <c:v>3727</c:v>
                </c:pt>
                <c:pt idx="3728">
                  <c:v>3728</c:v>
                </c:pt>
                <c:pt idx="3729">
                  <c:v>3729</c:v>
                </c:pt>
                <c:pt idx="3730">
                  <c:v>3730</c:v>
                </c:pt>
                <c:pt idx="3731">
                  <c:v>3731</c:v>
                </c:pt>
                <c:pt idx="3732">
                  <c:v>3732</c:v>
                </c:pt>
                <c:pt idx="3733">
                  <c:v>3733</c:v>
                </c:pt>
                <c:pt idx="3734">
                  <c:v>3734</c:v>
                </c:pt>
                <c:pt idx="3735">
                  <c:v>3735</c:v>
                </c:pt>
                <c:pt idx="3736">
                  <c:v>3736</c:v>
                </c:pt>
                <c:pt idx="3737">
                  <c:v>3737</c:v>
                </c:pt>
                <c:pt idx="3738">
                  <c:v>3738</c:v>
                </c:pt>
                <c:pt idx="3739">
                  <c:v>3739</c:v>
                </c:pt>
                <c:pt idx="3740">
                  <c:v>3740</c:v>
                </c:pt>
                <c:pt idx="3741">
                  <c:v>3741</c:v>
                </c:pt>
                <c:pt idx="3742">
                  <c:v>3742</c:v>
                </c:pt>
                <c:pt idx="3743">
                  <c:v>3743</c:v>
                </c:pt>
                <c:pt idx="3744">
                  <c:v>3744</c:v>
                </c:pt>
                <c:pt idx="3745">
                  <c:v>3745</c:v>
                </c:pt>
                <c:pt idx="3746">
                  <c:v>3746</c:v>
                </c:pt>
                <c:pt idx="3747">
                  <c:v>3747</c:v>
                </c:pt>
                <c:pt idx="3748">
                  <c:v>3748</c:v>
                </c:pt>
                <c:pt idx="3749">
                  <c:v>3749</c:v>
                </c:pt>
                <c:pt idx="3750">
                  <c:v>3750</c:v>
                </c:pt>
                <c:pt idx="3751">
                  <c:v>3751</c:v>
                </c:pt>
                <c:pt idx="3752">
                  <c:v>3752</c:v>
                </c:pt>
                <c:pt idx="3753">
                  <c:v>3753</c:v>
                </c:pt>
                <c:pt idx="3754">
                  <c:v>3754</c:v>
                </c:pt>
                <c:pt idx="3755">
                  <c:v>3755</c:v>
                </c:pt>
                <c:pt idx="3756">
                  <c:v>3756</c:v>
                </c:pt>
                <c:pt idx="3757">
                  <c:v>3757</c:v>
                </c:pt>
                <c:pt idx="3758">
                  <c:v>3758</c:v>
                </c:pt>
                <c:pt idx="3759">
                  <c:v>3759</c:v>
                </c:pt>
                <c:pt idx="3760">
                  <c:v>3760</c:v>
                </c:pt>
                <c:pt idx="3761">
                  <c:v>3761</c:v>
                </c:pt>
                <c:pt idx="3762">
                  <c:v>3762</c:v>
                </c:pt>
                <c:pt idx="3763">
                  <c:v>3763</c:v>
                </c:pt>
                <c:pt idx="3764">
                  <c:v>3764</c:v>
                </c:pt>
                <c:pt idx="3765">
                  <c:v>3765</c:v>
                </c:pt>
                <c:pt idx="3766">
                  <c:v>3766</c:v>
                </c:pt>
                <c:pt idx="3767">
                  <c:v>3767</c:v>
                </c:pt>
                <c:pt idx="3768">
                  <c:v>3768</c:v>
                </c:pt>
                <c:pt idx="3769">
                  <c:v>3769</c:v>
                </c:pt>
                <c:pt idx="3770">
                  <c:v>3770</c:v>
                </c:pt>
                <c:pt idx="3771">
                  <c:v>3771</c:v>
                </c:pt>
                <c:pt idx="3772">
                  <c:v>3772</c:v>
                </c:pt>
                <c:pt idx="3773">
                  <c:v>3773</c:v>
                </c:pt>
                <c:pt idx="3774">
                  <c:v>3774</c:v>
                </c:pt>
                <c:pt idx="3775">
                  <c:v>3775</c:v>
                </c:pt>
                <c:pt idx="3776">
                  <c:v>3776</c:v>
                </c:pt>
                <c:pt idx="3777">
                  <c:v>3777</c:v>
                </c:pt>
                <c:pt idx="3778">
                  <c:v>3778</c:v>
                </c:pt>
                <c:pt idx="3779">
                  <c:v>3779</c:v>
                </c:pt>
                <c:pt idx="3780">
                  <c:v>3780</c:v>
                </c:pt>
                <c:pt idx="3781">
                  <c:v>3781</c:v>
                </c:pt>
                <c:pt idx="3782">
                  <c:v>3782</c:v>
                </c:pt>
                <c:pt idx="3783">
                  <c:v>3783</c:v>
                </c:pt>
                <c:pt idx="3784">
                  <c:v>3784</c:v>
                </c:pt>
                <c:pt idx="3785">
                  <c:v>3785</c:v>
                </c:pt>
                <c:pt idx="3786">
                  <c:v>3786</c:v>
                </c:pt>
                <c:pt idx="3787">
                  <c:v>3787</c:v>
                </c:pt>
                <c:pt idx="3788">
                  <c:v>3788</c:v>
                </c:pt>
                <c:pt idx="3789">
                  <c:v>3789</c:v>
                </c:pt>
                <c:pt idx="3790">
                  <c:v>3790</c:v>
                </c:pt>
                <c:pt idx="3791">
                  <c:v>3791</c:v>
                </c:pt>
                <c:pt idx="3792">
                  <c:v>3792</c:v>
                </c:pt>
                <c:pt idx="3793">
                  <c:v>3793</c:v>
                </c:pt>
                <c:pt idx="3794">
                  <c:v>3794</c:v>
                </c:pt>
                <c:pt idx="3795">
                  <c:v>3795</c:v>
                </c:pt>
                <c:pt idx="3796">
                  <c:v>3796</c:v>
                </c:pt>
                <c:pt idx="3797">
                  <c:v>3797</c:v>
                </c:pt>
                <c:pt idx="3798">
                  <c:v>3798</c:v>
                </c:pt>
                <c:pt idx="3799">
                  <c:v>3799</c:v>
                </c:pt>
                <c:pt idx="3800">
                  <c:v>3800</c:v>
                </c:pt>
                <c:pt idx="3801">
                  <c:v>3801</c:v>
                </c:pt>
                <c:pt idx="3802">
                  <c:v>3802</c:v>
                </c:pt>
                <c:pt idx="3803">
                  <c:v>3803</c:v>
                </c:pt>
                <c:pt idx="3804">
                  <c:v>3804</c:v>
                </c:pt>
                <c:pt idx="3805">
                  <c:v>3805</c:v>
                </c:pt>
                <c:pt idx="3806">
                  <c:v>3806</c:v>
                </c:pt>
                <c:pt idx="3807">
                  <c:v>3807</c:v>
                </c:pt>
                <c:pt idx="3808">
                  <c:v>3808</c:v>
                </c:pt>
                <c:pt idx="3809">
                  <c:v>3809</c:v>
                </c:pt>
                <c:pt idx="3810">
                  <c:v>3810</c:v>
                </c:pt>
                <c:pt idx="3811">
                  <c:v>3811</c:v>
                </c:pt>
                <c:pt idx="3812">
                  <c:v>3812</c:v>
                </c:pt>
                <c:pt idx="3813">
                  <c:v>3813</c:v>
                </c:pt>
                <c:pt idx="3814">
                  <c:v>3814</c:v>
                </c:pt>
                <c:pt idx="3815">
                  <c:v>3815</c:v>
                </c:pt>
                <c:pt idx="3816">
                  <c:v>3816</c:v>
                </c:pt>
                <c:pt idx="3817">
                  <c:v>3817</c:v>
                </c:pt>
                <c:pt idx="3818">
                  <c:v>3818</c:v>
                </c:pt>
                <c:pt idx="3819">
                  <c:v>3819</c:v>
                </c:pt>
                <c:pt idx="3820">
                  <c:v>3820</c:v>
                </c:pt>
                <c:pt idx="3821">
                  <c:v>3821</c:v>
                </c:pt>
                <c:pt idx="3822">
                  <c:v>3822</c:v>
                </c:pt>
                <c:pt idx="3823">
                  <c:v>3823</c:v>
                </c:pt>
                <c:pt idx="3824">
                  <c:v>3824</c:v>
                </c:pt>
                <c:pt idx="3825">
                  <c:v>3825</c:v>
                </c:pt>
                <c:pt idx="3826">
                  <c:v>3826</c:v>
                </c:pt>
                <c:pt idx="3827">
                  <c:v>3827</c:v>
                </c:pt>
                <c:pt idx="3828">
                  <c:v>3828</c:v>
                </c:pt>
                <c:pt idx="3829">
                  <c:v>3829</c:v>
                </c:pt>
                <c:pt idx="3830">
                  <c:v>3830</c:v>
                </c:pt>
                <c:pt idx="3831">
                  <c:v>3831</c:v>
                </c:pt>
                <c:pt idx="3832">
                  <c:v>3832</c:v>
                </c:pt>
                <c:pt idx="3833">
                  <c:v>3833</c:v>
                </c:pt>
                <c:pt idx="3834">
                  <c:v>3834</c:v>
                </c:pt>
                <c:pt idx="3835">
                  <c:v>3835</c:v>
                </c:pt>
                <c:pt idx="3836">
                  <c:v>3836</c:v>
                </c:pt>
                <c:pt idx="3837">
                  <c:v>3837</c:v>
                </c:pt>
                <c:pt idx="3838">
                  <c:v>3838</c:v>
                </c:pt>
                <c:pt idx="3839">
                  <c:v>3839</c:v>
                </c:pt>
                <c:pt idx="3840">
                  <c:v>3840</c:v>
                </c:pt>
                <c:pt idx="3841">
                  <c:v>3841</c:v>
                </c:pt>
                <c:pt idx="3842">
                  <c:v>3842</c:v>
                </c:pt>
                <c:pt idx="3843">
                  <c:v>3843</c:v>
                </c:pt>
                <c:pt idx="3844">
                  <c:v>3844</c:v>
                </c:pt>
                <c:pt idx="3845">
                  <c:v>3845</c:v>
                </c:pt>
                <c:pt idx="3846">
                  <c:v>3846</c:v>
                </c:pt>
                <c:pt idx="3847">
                  <c:v>3847</c:v>
                </c:pt>
                <c:pt idx="3848">
                  <c:v>3848</c:v>
                </c:pt>
                <c:pt idx="3849">
                  <c:v>3849</c:v>
                </c:pt>
                <c:pt idx="3850">
                  <c:v>3850</c:v>
                </c:pt>
                <c:pt idx="3851">
                  <c:v>3851</c:v>
                </c:pt>
                <c:pt idx="3852">
                  <c:v>3852</c:v>
                </c:pt>
                <c:pt idx="3853">
                  <c:v>3853</c:v>
                </c:pt>
                <c:pt idx="3854">
                  <c:v>3854</c:v>
                </c:pt>
                <c:pt idx="3855">
                  <c:v>3855</c:v>
                </c:pt>
                <c:pt idx="3856">
                  <c:v>3856</c:v>
                </c:pt>
                <c:pt idx="3857">
                  <c:v>3857</c:v>
                </c:pt>
                <c:pt idx="3858">
                  <c:v>3858</c:v>
                </c:pt>
                <c:pt idx="3859">
                  <c:v>3859</c:v>
                </c:pt>
                <c:pt idx="3860">
                  <c:v>3860</c:v>
                </c:pt>
                <c:pt idx="3861">
                  <c:v>3861</c:v>
                </c:pt>
                <c:pt idx="3862">
                  <c:v>3862</c:v>
                </c:pt>
                <c:pt idx="3863">
                  <c:v>3863</c:v>
                </c:pt>
                <c:pt idx="3864">
                  <c:v>3864</c:v>
                </c:pt>
                <c:pt idx="3865">
                  <c:v>3865</c:v>
                </c:pt>
                <c:pt idx="3866">
                  <c:v>3866</c:v>
                </c:pt>
                <c:pt idx="3867">
                  <c:v>3867</c:v>
                </c:pt>
                <c:pt idx="3868">
                  <c:v>3868</c:v>
                </c:pt>
                <c:pt idx="3869">
                  <c:v>3869</c:v>
                </c:pt>
                <c:pt idx="3870">
                  <c:v>3870</c:v>
                </c:pt>
                <c:pt idx="3871">
                  <c:v>3871</c:v>
                </c:pt>
                <c:pt idx="3872">
                  <c:v>3872</c:v>
                </c:pt>
                <c:pt idx="3873">
                  <c:v>3873</c:v>
                </c:pt>
                <c:pt idx="3874">
                  <c:v>3874</c:v>
                </c:pt>
                <c:pt idx="3875">
                  <c:v>3875</c:v>
                </c:pt>
                <c:pt idx="3876">
                  <c:v>3876</c:v>
                </c:pt>
                <c:pt idx="3877">
                  <c:v>3877</c:v>
                </c:pt>
                <c:pt idx="3878">
                  <c:v>3878</c:v>
                </c:pt>
                <c:pt idx="3879">
                  <c:v>3879</c:v>
                </c:pt>
                <c:pt idx="3880">
                  <c:v>3880</c:v>
                </c:pt>
                <c:pt idx="3881">
                  <c:v>3881</c:v>
                </c:pt>
                <c:pt idx="3882">
                  <c:v>3882</c:v>
                </c:pt>
                <c:pt idx="3883">
                  <c:v>3883</c:v>
                </c:pt>
                <c:pt idx="3884">
                  <c:v>3884</c:v>
                </c:pt>
                <c:pt idx="3885">
                  <c:v>3885</c:v>
                </c:pt>
                <c:pt idx="3886">
                  <c:v>3886</c:v>
                </c:pt>
                <c:pt idx="3887">
                  <c:v>3887</c:v>
                </c:pt>
                <c:pt idx="3888">
                  <c:v>3888</c:v>
                </c:pt>
                <c:pt idx="3889">
                  <c:v>3889</c:v>
                </c:pt>
                <c:pt idx="3890">
                  <c:v>3890</c:v>
                </c:pt>
                <c:pt idx="3891">
                  <c:v>3891</c:v>
                </c:pt>
                <c:pt idx="3892">
                  <c:v>3892</c:v>
                </c:pt>
                <c:pt idx="3893">
                  <c:v>3893</c:v>
                </c:pt>
                <c:pt idx="3894">
                  <c:v>3894</c:v>
                </c:pt>
                <c:pt idx="3895">
                  <c:v>3895</c:v>
                </c:pt>
                <c:pt idx="3896">
                  <c:v>3896</c:v>
                </c:pt>
                <c:pt idx="3897">
                  <c:v>3897</c:v>
                </c:pt>
                <c:pt idx="3898">
                  <c:v>3898</c:v>
                </c:pt>
                <c:pt idx="3899">
                  <c:v>3899</c:v>
                </c:pt>
                <c:pt idx="3900">
                  <c:v>3900</c:v>
                </c:pt>
                <c:pt idx="3901">
                  <c:v>3901</c:v>
                </c:pt>
                <c:pt idx="3902">
                  <c:v>3902</c:v>
                </c:pt>
                <c:pt idx="3903">
                  <c:v>3903</c:v>
                </c:pt>
                <c:pt idx="3904">
                  <c:v>3904</c:v>
                </c:pt>
                <c:pt idx="3905">
                  <c:v>3905</c:v>
                </c:pt>
                <c:pt idx="3906">
                  <c:v>3906</c:v>
                </c:pt>
                <c:pt idx="3907">
                  <c:v>3907</c:v>
                </c:pt>
                <c:pt idx="3908">
                  <c:v>3908</c:v>
                </c:pt>
                <c:pt idx="3909">
                  <c:v>3909</c:v>
                </c:pt>
                <c:pt idx="3910">
                  <c:v>3910</c:v>
                </c:pt>
                <c:pt idx="3911">
                  <c:v>3911</c:v>
                </c:pt>
                <c:pt idx="3912">
                  <c:v>3912</c:v>
                </c:pt>
                <c:pt idx="3913">
                  <c:v>3913</c:v>
                </c:pt>
                <c:pt idx="3914">
                  <c:v>3914</c:v>
                </c:pt>
              </c:numCache>
            </c:numRef>
          </c:xVal>
          <c:yVal>
            <c:numRef>
              <c:f>[Untitled0.csv]Untitled0!$B$2:$B$3916</c:f>
              <c:numCache>
                <c:formatCode>General</c:formatCode>
                <c:ptCount val="391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3.7610000000000001</c:v>
                </c:pt>
                <c:pt idx="16">
                  <c:v>4.2139999999999995</c:v>
                </c:pt>
                <c:pt idx="17">
                  <c:v>4.4219999999999997</c:v>
                </c:pt>
                <c:pt idx="18">
                  <c:v>4.3609999999999882</c:v>
                </c:pt>
                <c:pt idx="19">
                  <c:v>4.2510000000000003</c:v>
                </c:pt>
                <c:pt idx="20">
                  <c:v>4.3609999999999882</c:v>
                </c:pt>
                <c:pt idx="21">
                  <c:v>4.4219999999999997</c:v>
                </c:pt>
                <c:pt idx="22">
                  <c:v>4.2629999999999955</c:v>
                </c:pt>
                <c:pt idx="23">
                  <c:v>4.2880000000000003</c:v>
                </c:pt>
                <c:pt idx="24">
                  <c:v>4.4340000000000002</c:v>
                </c:pt>
                <c:pt idx="25">
                  <c:v>4.3609999999999882</c:v>
                </c:pt>
                <c:pt idx="26">
                  <c:v>4.2510000000000003</c:v>
                </c:pt>
                <c:pt idx="27">
                  <c:v>4.3490000000000002</c:v>
                </c:pt>
                <c:pt idx="28">
                  <c:v>4.4340000000000002</c:v>
                </c:pt>
                <c:pt idx="29">
                  <c:v>4.2880000000000003</c:v>
                </c:pt>
                <c:pt idx="30">
                  <c:v>4.2880000000000003</c:v>
                </c:pt>
                <c:pt idx="31">
                  <c:v>4.4340000000000002</c:v>
                </c:pt>
                <c:pt idx="32">
                  <c:v>4.3609999999999882</c:v>
                </c:pt>
                <c:pt idx="33">
                  <c:v>4.2629999999999955</c:v>
                </c:pt>
                <c:pt idx="34">
                  <c:v>4.3860000000000001</c:v>
                </c:pt>
                <c:pt idx="35">
                  <c:v>4.4340000000000002</c:v>
                </c:pt>
                <c:pt idx="36">
                  <c:v>4.2750000000000004</c:v>
                </c:pt>
                <c:pt idx="37">
                  <c:v>4.3</c:v>
                </c:pt>
                <c:pt idx="38">
                  <c:v>4.4470000000000001</c:v>
                </c:pt>
                <c:pt idx="39">
                  <c:v>4.3490000000000002</c:v>
                </c:pt>
                <c:pt idx="40">
                  <c:v>4.2629999999999955</c:v>
                </c:pt>
                <c:pt idx="41">
                  <c:v>4.3730000000000002</c:v>
                </c:pt>
                <c:pt idx="42">
                  <c:v>4.4340000000000002</c:v>
                </c:pt>
                <c:pt idx="43">
                  <c:v>4.2750000000000004</c:v>
                </c:pt>
                <c:pt idx="44">
                  <c:v>4.3119999999999985</c:v>
                </c:pt>
                <c:pt idx="45">
                  <c:v>4.4470000000000001</c:v>
                </c:pt>
                <c:pt idx="46">
                  <c:v>4.3490000000000002</c:v>
                </c:pt>
                <c:pt idx="47">
                  <c:v>4.2629999999999955</c:v>
                </c:pt>
                <c:pt idx="48">
                  <c:v>4.3860000000000001</c:v>
                </c:pt>
                <c:pt idx="49">
                  <c:v>4.4340000000000002</c:v>
                </c:pt>
                <c:pt idx="50">
                  <c:v>4.2880000000000003</c:v>
                </c:pt>
                <c:pt idx="51">
                  <c:v>4.3</c:v>
                </c:pt>
                <c:pt idx="52">
                  <c:v>4.4470000000000001</c:v>
                </c:pt>
                <c:pt idx="53">
                  <c:v>4.3860000000000001</c:v>
                </c:pt>
                <c:pt idx="54">
                  <c:v>4.2750000000000004</c:v>
                </c:pt>
                <c:pt idx="55">
                  <c:v>4.3730000000000002</c:v>
                </c:pt>
                <c:pt idx="56">
                  <c:v>4.4589999999999996</c:v>
                </c:pt>
                <c:pt idx="57">
                  <c:v>4.3</c:v>
                </c:pt>
                <c:pt idx="58">
                  <c:v>4.3</c:v>
                </c:pt>
                <c:pt idx="59">
                  <c:v>4.4470000000000001</c:v>
                </c:pt>
                <c:pt idx="60">
                  <c:v>4.3979999999999881</c:v>
                </c:pt>
                <c:pt idx="61">
                  <c:v>4.2750000000000004</c:v>
                </c:pt>
                <c:pt idx="62">
                  <c:v>4.3490000000000002</c:v>
                </c:pt>
                <c:pt idx="63">
                  <c:v>4.4589999999999996</c:v>
                </c:pt>
                <c:pt idx="64">
                  <c:v>4.3239999999999945</c:v>
                </c:pt>
                <c:pt idx="65">
                  <c:v>4.2880000000000003</c:v>
                </c:pt>
                <c:pt idx="66">
                  <c:v>4.4340000000000002</c:v>
                </c:pt>
                <c:pt idx="67">
                  <c:v>4.4219999999999997</c:v>
                </c:pt>
                <c:pt idx="68">
                  <c:v>4.2880000000000003</c:v>
                </c:pt>
                <c:pt idx="69">
                  <c:v>4.3369999999999997</c:v>
                </c:pt>
                <c:pt idx="70">
                  <c:v>4.4589999999999996</c:v>
                </c:pt>
                <c:pt idx="71">
                  <c:v>4.226</c:v>
                </c:pt>
                <c:pt idx="72">
                  <c:v>4.0789999999999997</c:v>
                </c:pt>
                <c:pt idx="73">
                  <c:v>4.1159999999999872</c:v>
                </c:pt>
                <c:pt idx="74">
                  <c:v>4.2750000000000004</c:v>
                </c:pt>
                <c:pt idx="75">
                  <c:v>4.2750000000000004</c:v>
                </c:pt>
                <c:pt idx="76">
                  <c:v>0</c:v>
                </c:pt>
                <c:pt idx="77">
                  <c:v>8.427999999999999</c:v>
                </c:pt>
                <c:pt idx="78">
                  <c:v>7.8159999999999945</c:v>
                </c:pt>
                <c:pt idx="79">
                  <c:v>7.6929999999999872</c:v>
                </c:pt>
                <c:pt idx="80">
                  <c:v>7.9379999999999997</c:v>
                </c:pt>
                <c:pt idx="81">
                  <c:v>8.0479999999999983</c:v>
                </c:pt>
                <c:pt idx="82">
                  <c:v>7.8519999999999985</c:v>
                </c:pt>
                <c:pt idx="83">
                  <c:v>7.7789999999999999</c:v>
                </c:pt>
                <c:pt idx="84">
                  <c:v>8.0479999999999983</c:v>
                </c:pt>
                <c:pt idx="85">
                  <c:v>7.9749999999999996</c:v>
                </c:pt>
                <c:pt idx="86">
                  <c:v>7.7539999999999996</c:v>
                </c:pt>
                <c:pt idx="87">
                  <c:v>7.8890000000000002</c:v>
                </c:pt>
                <c:pt idx="88">
                  <c:v>8.0730000000000004</c:v>
                </c:pt>
                <c:pt idx="89">
                  <c:v>7.8890000000000002</c:v>
                </c:pt>
                <c:pt idx="90">
                  <c:v>7.766</c:v>
                </c:pt>
                <c:pt idx="91">
                  <c:v>8.0240000000000009</c:v>
                </c:pt>
                <c:pt idx="92">
                  <c:v>8.06</c:v>
                </c:pt>
                <c:pt idx="93">
                  <c:v>7.8519999999999985</c:v>
                </c:pt>
                <c:pt idx="94">
                  <c:v>7.9139999999999997</c:v>
                </c:pt>
                <c:pt idx="95">
                  <c:v>8.1590000000000007</c:v>
                </c:pt>
                <c:pt idx="96">
                  <c:v>8.0730000000000004</c:v>
                </c:pt>
                <c:pt idx="97">
                  <c:v>7.8769999999999998</c:v>
                </c:pt>
                <c:pt idx="98">
                  <c:v>7.9989999999999997</c:v>
                </c:pt>
                <c:pt idx="99">
                  <c:v>8.206999999999999</c:v>
                </c:pt>
                <c:pt idx="100">
                  <c:v>8.011000000000001</c:v>
                </c:pt>
                <c:pt idx="101">
                  <c:v>7.9260000000000002</c:v>
                </c:pt>
                <c:pt idx="102">
                  <c:v>8.1339999999999986</c:v>
                </c:pt>
                <c:pt idx="103">
                  <c:v>8.1950000000000003</c:v>
                </c:pt>
                <c:pt idx="104">
                  <c:v>7.9260000000000002</c:v>
                </c:pt>
                <c:pt idx="105">
                  <c:v>7.9870000000000001</c:v>
                </c:pt>
                <c:pt idx="106">
                  <c:v>8.2199999999999989</c:v>
                </c:pt>
                <c:pt idx="107">
                  <c:v>8.06</c:v>
                </c:pt>
                <c:pt idx="108">
                  <c:v>7.9009999999999998</c:v>
                </c:pt>
                <c:pt idx="109">
                  <c:v>8.0850000000000026</c:v>
                </c:pt>
                <c:pt idx="110">
                  <c:v>8.1950000000000003</c:v>
                </c:pt>
                <c:pt idx="111">
                  <c:v>7.9379999999999997</c:v>
                </c:pt>
                <c:pt idx="112">
                  <c:v>7.9260000000000002</c:v>
                </c:pt>
                <c:pt idx="113">
                  <c:v>8.1830000000000016</c:v>
                </c:pt>
                <c:pt idx="114">
                  <c:v>8.0970000000000013</c:v>
                </c:pt>
                <c:pt idx="115">
                  <c:v>7.9009999999999998</c:v>
                </c:pt>
                <c:pt idx="116">
                  <c:v>8.0360000000000014</c:v>
                </c:pt>
                <c:pt idx="117">
                  <c:v>8.206999999999999</c:v>
                </c:pt>
                <c:pt idx="118">
                  <c:v>7.9749999999999996</c:v>
                </c:pt>
                <c:pt idx="119">
                  <c:v>7.8890000000000002</c:v>
                </c:pt>
                <c:pt idx="120">
                  <c:v>8.11</c:v>
                </c:pt>
                <c:pt idx="121">
                  <c:v>8.0850000000000026</c:v>
                </c:pt>
                <c:pt idx="122">
                  <c:v>7.8279999999999861</c:v>
                </c:pt>
                <c:pt idx="123">
                  <c:v>7.864999999999986</c:v>
                </c:pt>
                <c:pt idx="124">
                  <c:v>8.0730000000000004</c:v>
                </c:pt>
                <c:pt idx="125">
                  <c:v>7.9260000000000002</c:v>
                </c:pt>
                <c:pt idx="126">
                  <c:v>7.766</c:v>
                </c:pt>
                <c:pt idx="127">
                  <c:v>7.9989999999999997</c:v>
                </c:pt>
                <c:pt idx="128">
                  <c:v>8.1339999999999986</c:v>
                </c:pt>
                <c:pt idx="129">
                  <c:v>7.9260000000000002</c:v>
                </c:pt>
                <c:pt idx="130">
                  <c:v>7.8769999999999998</c:v>
                </c:pt>
                <c:pt idx="131">
                  <c:v>8.0970000000000013</c:v>
                </c:pt>
                <c:pt idx="132">
                  <c:v>8.06</c:v>
                </c:pt>
                <c:pt idx="133">
                  <c:v>7.8519999999999985</c:v>
                </c:pt>
                <c:pt idx="134">
                  <c:v>7.9379999999999997</c:v>
                </c:pt>
                <c:pt idx="135">
                  <c:v>0</c:v>
                </c:pt>
                <c:pt idx="136">
                  <c:v>4.3119999999999985</c:v>
                </c:pt>
                <c:pt idx="137">
                  <c:v>4.202</c:v>
                </c:pt>
                <c:pt idx="138">
                  <c:v>4.3979999999999881</c:v>
                </c:pt>
                <c:pt idx="139">
                  <c:v>4.3609999999999882</c:v>
                </c:pt>
                <c:pt idx="140">
                  <c:v>4.202</c:v>
                </c:pt>
                <c:pt idx="141">
                  <c:v>4.164999999999984</c:v>
                </c:pt>
                <c:pt idx="142">
                  <c:v>4.3239999999999945</c:v>
                </c:pt>
                <c:pt idx="143">
                  <c:v>4.2389999999999999</c:v>
                </c:pt>
                <c:pt idx="144">
                  <c:v>4.164999999999984</c:v>
                </c:pt>
                <c:pt idx="145">
                  <c:v>4.2389999999999999</c:v>
                </c:pt>
                <c:pt idx="146">
                  <c:v>4.3609999999999882</c:v>
                </c:pt>
                <c:pt idx="147">
                  <c:v>4.1529999999999871</c:v>
                </c:pt>
                <c:pt idx="148">
                  <c:v>4.2389999999999999</c:v>
                </c:pt>
                <c:pt idx="149">
                  <c:v>4.3860000000000001</c:v>
                </c:pt>
                <c:pt idx="150">
                  <c:v>4.3369999999999997</c:v>
                </c:pt>
                <c:pt idx="151">
                  <c:v>4.2750000000000004</c:v>
                </c:pt>
                <c:pt idx="152">
                  <c:v>4.4219999999999997</c:v>
                </c:pt>
                <c:pt idx="153">
                  <c:v>4.4589999999999996</c:v>
                </c:pt>
                <c:pt idx="154">
                  <c:v>4.3</c:v>
                </c:pt>
                <c:pt idx="155">
                  <c:v>4.3730000000000002</c:v>
                </c:pt>
                <c:pt idx="156">
                  <c:v>4.484</c:v>
                </c:pt>
                <c:pt idx="157">
                  <c:v>4.3369999999999997</c:v>
                </c:pt>
                <c:pt idx="158">
                  <c:v>4.3</c:v>
                </c:pt>
                <c:pt idx="159">
                  <c:v>4.4710000000000125</c:v>
                </c:pt>
                <c:pt idx="160">
                  <c:v>4.4219999999999997</c:v>
                </c:pt>
                <c:pt idx="161">
                  <c:v>4.3119999999999985</c:v>
                </c:pt>
                <c:pt idx="162">
                  <c:v>4.4219999999999997</c:v>
                </c:pt>
                <c:pt idx="163">
                  <c:v>4.4710000000000125</c:v>
                </c:pt>
                <c:pt idx="164">
                  <c:v>4.3</c:v>
                </c:pt>
                <c:pt idx="165">
                  <c:v>4.3730000000000002</c:v>
                </c:pt>
                <c:pt idx="166">
                  <c:v>4.508</c:v>
                </c:pt>
                <c:pt idx="167">
                  <c:v>4.3490000000000002</c:v>
                </c:pt>
                <c:pt idx="168">
                  <c:v>4.3369999999999997</c:v>
                </c:pt>
                <c:pt idx="169">
                  <c:v>4.4960000000000004</c:v>
                </c:pt>
                <c:pt idx="170">
                  <c:v>4.3860000000000001</c:v>
                </c:pt>
                <c:pt idx="171">
                  <c:v>4.3119999999999985</c:v>
                </c:pt>
                <c:pt idx="172">
                  <c:v>4.4340000000000002</c:v>
                </c:pt>
                <c:pt idx="173">
                  <c:v>4.4219999999999997</c:v>
                </c:pt>
                <c:pt idx="174">
                  <c:v>4.2750000000000004</c:v>
                </c:pt>
                <c:pt idx="175">
                  <c:v>4.3609999999999882</c:v>
                </c:pt>
                <c:pt idx="176">
                  <c:v>4.4589999999999996</c:v>
                </c:pt>
                <c:pt idx="177">
                  <c:v>4.2880000000000003</c:v>
                </c:pt>
                <c:pt idx="178">
                  <c:v>4.2880000000000003</c:v>
                </c:pt>
                <c:pt idx="179">
                  <c:v>4.4470000000000001</c:v>
                </c:pt>
                <c:pt idx="180">
                  <c:v>4.3369999999999997</c:v>
                </c:pt>
                <c:pt idx="181">
                  <c:v>4.2629999999999955</c:v>
                </c:pt>
                <c:pt idx="182">
                  <c:v>4.41</c:v>
                </c:pt>
                <c:pt idx="183">
                  <c:v>4.3860000000000001</c:v>
                </c:pt>
                <c:pt idx="184">
                  <c:v>4.2510000000000003</c:v>
                </c:pt>
                <c:pt idx="185">
                  <c:v>4.3490000000000002</c:v>
                </c:pt>
                <c:pt idx="186">
                  <c:v>4.4340000000000002</c:v>
                </c:pt>
                <c:pt idx="187">
                  <c:v>4.2750000000000004</c:v>
                </c:pt>
                <c:pt idx="188">
                  <c:v>4.2880000000000003</c:v>
                </c:pt>
                <c:pt idx="189">
                  <c:v>4.4340000000000002</c:v>
                </c:pt>
                <c:pt idx="190">
                  <c:v>4.3369999999999997</c:v>
                </c:pt>
                <c:pt idx="191">
                  <c:v>4.2510000000000003</c:v>
                </c:pt>
                <c:pt idx="192">
                  <c:v>4.3860000000000001</c:v>
                </c:pt>
                <c:pt idx="193">
                  <c:v>4.3979999999999881</c:v>
                </c:pt>
                <c:pt idx="194">
                  <c:v>4.2510000000000003</c:v>
                </c:pt>
                <c:pt idx="195">
                  <c:v>4.3369999999999997</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-1.2E-2</c:v>
                </c:pt>
                <c:pt idx="213">
                  <c:v>-1.2E-2</c:v>
                </c:pt>
                <c:pt idx="214">
                  <c:v>0</c:v>
                </c:pt>
                <c:pt idx="215">
                  <c:v>0</c:v>
                </c:pt>
                <c:pt idx="216">
                  <c:v>0</c:v>
                </c:pt>
                <c:pt idx="217">
                  <c:v>0</c:v>
                </c:pt>
                <c:pt idx="218">
                  <c:v>0</c:v>
                </c:pt>
                <c:pt idx="219">
                  <c:v>0</c:v>
                </c:pt>
                <c:pt idx="220">
                  <c:v>0</c:v>
                </c:pt>
                <c:pt idx="221">
                  <c:v>0</c:v>
                </c:pt>
                <c:pt idx="222">
                  <c:v>0</c:v>
                </c:pt>
                <c:pt idx="223">
                  <c:v>-1.2E-2</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-1.2E-2</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0.41600000000000031</c:v>
                </c:pt>
                <c:pt idx="316">
                  <c:v>3.7970000000000002</c:v>
                </c:pt>
                <c:pt idx="317">
                  <c:v>4.2389999999999999</c:v>
                </c:pt>
                <c:pt idx="318">
                  <c:v>4.3730000000000002</c:v>
                </c:pt>
                <c:pt idx="319">
                  <c:v>4.202</c:v>
                </c:pt>
                <c:pt idx="320">
                  <c:v>4.3369999999999997</c:v>
                </c:pt>
                <c:pt idx="321">
                  <c:v>4.202</c:v>
                </c:pt>
                <c:pt idx="322">
                  <c:v>4.1039999999999965</c:v>
                </c:pt>
                <c:pt idx="323">
                  <c:v>4.1899999999999995</c:v>
                </c:pt>
                <c:pt idx="324">
                  <c:v>4.0549999999999882</c:v>
                </c:pt>
                <c:pt idx="325">
                  <c:v>4.164999999999984</c:v>
                </c:pt>
                <c:pt idx="326">
                  <c:v>4.2629999999999955</c:v>
                </c:pt>
                <c:pt idx="327">
                  <c:v>4.03</c:v>
                </c:pt>
                <c:pt idx="328">
                  <c:v>4.1039999999999965</c:v>
                </c:pt>
                <c:pt idx="329">
                  <c:v>4.1899999999999995</c:v>
                </c:pt>
                <c:pt idx="330">
                  <c:v>4.0549999999999882</c:v>
                </c:pt>
                <c:pt idx="331">
                  <c:v>4.202</c:v>
                </c:pt>
                <c:pt idx="332">
                  <c:v>4.1159999999999872</c:v>
                </c:pt>
                <c:pt idx="333">
                  <c:v>4.1279999999999841</c:v>
                </c:pt>
                <c:pt idx="334">
                  <c:v>4.2629999999999955</c:v>
                </c:pt>
                <c:pt idx="335">
                  <c:v>4.0179999999999945</c:v>
                </c:pt>
                <c:pt idx="336">
                  <c:v>4.2389999999999999</c:v>
                </c:pt>
                <c:pt idx="337">
                  <c:v>4.226</c:v>
                </c:pt>
                <c:pt idx="338">
                  <c:v>4.0669999999999975</c:v>
                </c:pt>
                <c:pt idx="339">
                  <c:v>4.2629999999999955</c:v>
                </c:pt>
                <c:pt idx="340">
                  <c:v>4.1529999999999871</c:v>
                </c:pt>
                <c:pt idx="341">
                  <c:v>4.202</c:v>
                </c:pt>
                <c:pt idx="342">
                  <c:v>4.3490000000000002</c:v>
                </c:pt>
                <c:pt idx="343">
                  <c:v>4.141</c:v>
                </c:pt>
                <c:pt idx="344">
                  <c:v>4.2880000000000003</c:v>
                </c:pt>
                <c:pt idx="345">
                  <c:v>4.2510000000000003</c:v>
                </c:pt>
                <c:pt idx="346">
                  <c:v>4.1529999999999871</c:v>
                </c:pt>
                <c:pt idx="347">
                  <c:v>4.3369999999999997</c:v>
                </c:pt>
                <c:pt idx="348">
                  <c:v>4.1899999999999995</c:v>
                </c:pt>
                <c:pt idx="349">
                  <c:v>4.164999999999984</c:v>
                </c:pt>
                <c:pt idx="350">
                  <c:v>4.3609999999999882</c:v>
                </c:pt>
                <c:pt idx="351">
                  <c:v>4.2139999999999995</c:v>
                </c:pt>
                <c:pt idx="352">
                  <c:v>4.1899999999999995</c:v>
                </c:pt>
                <c:pt idx="353">
                  <c:v>4.3119999999999985</c:v>
                </c:pt>
                <c:pt idx="354">
                  <c:v>4.202</c:v>
                </c:pt>
                <c:pt idx="355">
                  <c:v>4.2389999999999999</c:v>
                </c:pt>
                <c:pt idx="356">
                  <c:v>4.41</c:v>
                </c:pt>
                <c:pt idx="357">
                  <c:v>4.2389999999999999</c:v>
                </c:pt>
                <c:pt idx="358">
                  <c:v>4.2510000000000003</c:v>
                </c:pt>
                <c:pt idx="359">
                  <c:v>4.3369999999999997</c:v>
                </c:pt>
                <c:pt idx="360">
                  <c:v>4.164999999999984</c:v>
                </c:pt>
                <c:pt idx="361">
                  <c:v>4.2389999999999999</c:v>
                </c:pt>
                <c:pt idx="362">
                  <c:v>4.3369999999999997</c:v>
                </c:pt>
                <c:pt idx="363">
                  <c:v>4.1529999999999871</c:v>
                </c:pt>
                <c:pt idx="364">
                  <c:v>4.2389999999999999</c:v>
                </c:pt>
                <c:pt idx="365">
                  <c:v>4.3609999999999882</c:v>
                </c:pt>
                <c:pt idx="366">
                  <c:v>4.164999999999984</c:v>
                </c:pt>
                <c:pt idx="367">
                  <c:v>4.2389999999999999</c:v>
                </c:pt>
                <c:pt idx="368">
                  <c:v>4.3730000000000002</c:v>
                </c:pt>
                <c:pt idx="369">
                  <c:v>4.1769999999999996</c:v>
                </c:pt>
                <c:pt idx="370">
                  <c:v>4.2510000000000003</c:v>
                </c:pt>
                <c:pt idx="371">
                  <c:v>4.3609999999999882</c:v>
                </c:pt>
                <c:pt idx="372">
                  <c:v>4.3609999999999882</c:v>
                </c:pt>
                <c:pt idx="373">
                  <c:v>4.3</c:v>
                </c:pt>
                <c:pt idx="374">
                  <c:v>4.3239999999999945</c:v>
                </c:pt>
                <c:pt idx="375">
                  <c:v>0.11</c:v>
                </c:pt>
                <c:pt idx="376">
                  <c:v>8.11</c:v>
                </c:pt>
                <c:pt idx="377">
                  <c:v>8.5379999999999985</c:v>
                </c:pt>
                <c:pt idx="378">
                  <c:v>8.2690000000000001</c:v>
                </c:pt>
                <c:pt idx="379">
                  <c:v>8.33</c:v>
                </c:pt>
                <c:pt idx="380">
                  <c:v>8.5500000000000007</c:v>
                </c:pt>
                <c:pt idx="381">
                  <c:v>8.2809999999999988</c:v>
                </c:pt>
                <c:pt idx="382">
                  <c:v>8.3180000000000014</c:v>
                </c:pt>
                <c:pt idx="383">
                  <c:v>8.5500000000000007</c:v>
                </c:pt>
                <c:pt idx="384">
                  <c:v>8.293000000000001</c:v>
                </c:pt>
                <c:pt idx="385">
                  <c:v>8.3060000000000027</c:v>
                </c:pt>
                <c:pt idx="386">
                  <c:v>8.5500000000000007</c:v>
                </c:pt>
                <c:pt idx="387">
                  <c:v>8.3060000000000027</c:v>
                </c:pt>
                <c:pt idx="388">
                  <c:v>8.293000000000001</c:v>
                </c:pt>
                <c:pt idx="389">
                  <c:v>8.5630000000000006</c:v>
                </c:pt>
                <c:pt idx="390">
                  <c:v>8.33</c:v>
                </c:pt>
                <c:pt idx="391">
                  <c:v>8.3060000000000027</c:v>
                </c:pt>
                <c:pt idx="392">
                  <c:v>8.5630000000000006</c:v>
                </c:pt>
                <c:pt idx="393">
                  <c:v>8.3060000000000027</c:v>
                </c:pt>
                <c:pt idx="394">
                  <c:v>8.33</c:v>
                </c:pt>
                <c:pt idx="395">
                  <c:v>8.5630000000000006</c:v>
                </c:pt>
                <c:pt idx="396">
                  <c:v>8.2809999999999988</c:v>
                </c:pt>
                <c:pt idx="397">
                  <c:v>8.3540000000000028</c:v>
                </c:pt>
                <c:pt idx="398">
                  <c:v>8.5500000000000007</c:v>
                </c:pt>
                <c:pt idx="399">
                  <c:v>8.2570000000000014</c:v>
                </c:pt>
                <c:pt idx="400">
                  <c:v>8.3790000000000067</c:v>
                </c:pt>
                <c:pt idx="401">
                  <c:v>8.5379999999999985</c:v>
                </c:pt>
                <c:pt idx="402">
                  <c:v>8.2570000000000014</c:v>
                </c:pt>
                <c:pt idx="403">
                  <c:v>8.391</c:v>
                </c:pt>
                <c:pt idx="404">
                  <c:v>8.5379999999999985</c:v>
                </c:pt>
                <c:pt idx="405">
                  <c:v>8.2570000000000014</c:v>
                </c:pt>
                <c:pt idx="406">
                  <c:v>8.3790000000000067</c:v>
                </c:pt>
                <c:pt idx="407">
                  <c:v>8.5500000000000007</c:v>
                </c:pt>
                <c:pt idx="408">
                  <c:v>8.2809999999999988</c:v>
                </c:pt>
                <c:pt idx="409">
                  <c:v>8.3420000000000005</c:v>
                </c:pt>
                <c:pt idx="410">
                  <c:v>8.5630000000000006</c:v>
                </c:pt>
                <c:pt idx="411">
                  <c:v>8.293000000000001</c:v>
                </c:pt>
                <c:pt idx="412">
                  <c:v>8.33</c:v>
                </c:pt>
                <c:pt idx="413">
                  <c:v>8.5500000000000007</c:v>
                </c:pt>
                <c:pt idx="414">
                  <c:v>8.3180000000000014</c:v>
                </c:pt>
                <c:pt idx="415">
                  <c:v>8.3060000000000027</c:v>
                </c:pt>
                <c:pt idx="416">
                  <c:v>8.5630000000000006</c:v>
                </c:pt>
                <c:pt idx="417">
                  <c:v>8.3420000000000005</c:v>
                </c:pt>
                <c:pt idx="418">
                  <c:v>8.293000000000001</c:v>
                </c:pt>
                <c:pt idx="419">
                  <c:v>8.5750000000000028</c:v>
                </c:pt>
                <c:pt idx="420">
                  <c:v>8.3790000000000067</c:v>
                </c:pt>
                <c:pt idx="421">
                  <c:v>8.2809999999999988</c:v>
                </c:pt>
                <c:pt idx="422">
                  <c:v>8.5500000000000007</c:v>
                </c:pt>
                <c:pt idx="423">
                  <c:v>8.3790000000000067</c:v>
                </c:pt>
                <c:pt idx="424">
                  <c:v>8.2809999999999988</c:v>
                </c:pt>
                <c:pt idx="425">
                  <c:v>8.5500000000000007</c:v>
                </c:pt>
                <c:pt idx="426">
                  <c:v>8.4160000000000004</c:v>
                </c:pt>
                <c:pt idx="427">
                  <c:v>8.293000000000001</c:v>
                </c:pt>
                <c:pt idx="428">
                  <c:v>8.5500000000000007</c:v>
                </c:pt>
                <c:pt idx="429">
                  <c:v>8.4030000000000005</c:v>
                </c:pt>
                <c:pt idx="430">
                  <c:v>8.2809999999999988</c:v>
                </c:pt>
                <c:pt idx="431">
                  <c:v>8.5630000000000006</c:v>
                </c:pt>
                <c:pt idx="432">
                  <c:v>8.391</c:v>
                </c:pt>
                <c:pt idx="433">
                  <c:v>8.293000000000001</c:v>
                </c:pt>
                <c:pt idx="434">
                  <c:v>8.5630000000000006</c:v>
                </c:pt>
                <c:pt idx="435">
                  <c:v>8.391</c:v>
                </c:pt>
                <c:pt idx="436">
                  <c:v>8.2809999999999988</c:v>
                </c:pt>
                <c:pt idx="437">
                  <c:v>8.5500000000000007</c:v>
                </c:pt>
                <c:pt idx="438">
                  <c:v>8.4160000000000004</c:v>
                </c:pt>
                <c:pt idx="439">
                  <c:v>8.2809999999999988</c:v>
                </c:pt>
                <c:pt idx="440">
                  <c:v>8.5500000000000007</c:v>
                </c:pt>
                <c:pt idx="441">
                  <c:v>8.4160000000000004</c:v>
                </c:pt>
                <c:pt idx="442">
                  <c:v>8.293000000000001</c:v>
                </c:pt>
                <c:pt idx="443">
                  <c:v>8.5500000000000007</c:v>
                </c:pt>
                <c:pt idx="444">
                  <c:v>8.4160000000000004</c:v>
                </c:pt>
                <c:pt idx="445">
                  <c:v>8.2809999999999988</c:v>
                </c:pt>
                <c:pt idx="446">
                  <c:v>8.5500000000000007</c:v>
                </c:pt>
                <c:pt idx="447">
                  <c:v>8.4030000000000005</c:v>
                </c:pt>
                <c:pt idx="448">
                  <c:v>8.2690000000000001</c:v>
                </c:pt>
                <c:pt idx="449">
                  <c:v>8.5630000000000006</c:v>
                </c:pt>
                <c:pt idx="450">
                  <c:v>8.427999999999999</c:v>
                </c:pt>
                <c:pt idx="451">
                  <c:v>8.2690000000000001</c:v>
                </c:pt>
                <c:pt idx="452">
                  <c:v>8.5379999999999985</c:v>
                </c:pt>
                <c:pt idx="453">
                  <c:v>8.4530000000000047</c:v>
                </c:pt>
                <c:pt idx="454">
                  <c:v>8.2570000000000014</c:v>
                </c:pt>
                <c:pt idx="455">
                  <c:v>8.5140000000000011</c:v>
                </c:pt>
                <c:pt idx="456">
                  <c:v>8.4890000000000008</c:v>
                </c:pt>
                <c:pt idx="457">
                  <c:v>8.2690000000000001</c:v>
                </c:pt>
                <c:pt idx="458">
                  <c:v>8.4770000000000003</c:v>
                </c:pt>
                <c:pt idx="459">
                  <c:v>8.5140000000000011</c:v>
                </c:pt>
                <c:pt idx="460">
                  <c:v>8.2690000000000001</c:v>
                </c:pt>
                <c:pt idx="461">
                  <c:v>8.427999999999999</c:v>
                </c:pt>
                <c:pt idx="462">
                  <c:v>8.5379999999999985</c:v>
                </c:pt>
                <c:pt idx="463">
                  <c:v>8.2809999999999988</c:v>
                </c:pt>
                <c:pt idx="464">
                  <c:v>8.391</c:v>
                </c:pt>
                <c:pt idx="465">
                  <c:v>8.5750000000000028</c:v>
                </c:pt>
                <c:pt idx="466">
                  <c:v>8.293000000000001</c:v>
                </c:pt>
                <c:pt idx="467">
                  <c:v>8.3540000000000028</c:v>
                </c:pt>
                <c:pt idx="468">
                  <c:v>8.5870000000000015</c:v>
                </c:pt>
                <c:pt idx="469">
                  <c:v>8.33</c:v>
                </c:pt>
                <c:pt idx="470">
                  <c:v>8.3060000000000027</c:v>
                </c:pt>
                <c:pt idx="471">
                  <c:v>8.5750000000000028</c:v>
                </c:pt>
                <c:pt idx="472">
                  <c:v>8.391</c:v>
                </c:pt>
                <c:pt idx="473">
                  <c:v>8.2690000000000001</c:v>
                </c:pt>
                <c:pt idx="474">
                  <c:v>8.5500000000000007</c:v>
                </c:pt>
                <c:pt idx="475">
                  <c:v>8.427999999999999</c:v>
                </c:pt>
                <c:pt idx="476">
                  <c:v>8.2570000000000014</c:v>
                </c:pt>
                <c:pt idx="477">
                  <c:v>8.5140000000000011</c:v>
                </c:pt>
                <c:pt idx="478">
                  <c:v>8.4770000000000003</c:v>
                </c:pt>
                <c:pt idx="479">
                  <c:v>8.2570000000000014</c:v>
                </c:pt>
                <c:pt idx="480">
                  <c:v>8.4890000000000008</c:v>
                </c:pt>
                <c:pt idx="481">
                  <c:v>8.4890000000000008</c:v>
                </c:pt>
                <c:pt idx="482">
                  <c:v>8.2809999999999988</c:v>
                </c:pt>
                <c:pt idx="483">
                  <c:v>8.4650000000000247</c:v>
                </c:pt>
                <c:pt idx="484">
                  <c:v>8.5020000000000007</c:v>
                </c:pt>
                <c:pt idx="485">
                  <c:v>8.2690000000000001</c:v>
                </c:pt>
                <c:pt idx="486">
                  <c:v>8.4650000000000247</c:v>
                </c:pt>
                <c:pt idx="487">
                  <c:v>8.5379999999999985</c:v>
                </c:pt>
                <c:pt idx="488">
                  <c:v>8.2690000000000001</c:v>
                </c:pt>
                <c:pt idx="489">
                  <c:v>8.4530000000000047</c:v>
                </c:pt>
                <c:pt idx="490">
                  <c:v>8.5260000000000016</c:v>
                </c:pt>
                <c:pt idx="491">
                  <c:v>8.2570000000000014</c:v>
                </c:pt>
                <c:pt idx="492">
                  <c:v>8.4650000000000247</c:v>
                </c:pt>
                <c:pt idx="493">
                  <c:v>8.5260000000000016</c:v>
                </c:pt>
                <c:pt idx="494">
                  <c:v>8.2690000000000001</c:v>
                </c:pt>
                <c:pt idx="495">
                  <c:v>8.4770000000000003</c:v>
                </c:pt>
                <c:pt idx="496">
                  <c:v>8.5260000000000016</c:v>
                </c:pt>
                <c:pt idx="497">
                  <c:v>8.2570000000000014</c:v>
                </c:pt>
                <c:pt idx="498">
                  <c:v>8.4650000000000247</c:v>
                </c:pt>
                <c:pt idx="499">
                  <c:v>8.5140000000000011</c:v>
                </c:pt>
                <c:pt idx="500">
                  <c:v>8.2690000000000001</c:v>
                </c:pt>
                <c:pt idx="501">
                  <c:v>8.44</c:v>
                </c:pt>
                <c:pt idx="502">
                  <c:v>8.5260000000000016</c:v>
                </c:pt>
                <c:pt idx="503">
                  <c:v>8.2690000000000001</c:v>
                </c:pt>
                <c:pt idx="504">
                  <c:v>8.4650000000000247</c:v>
                </c:pt>
                <c:pt idx="505">
                  <c:v>8.5260000000000016</c:v>
                </c:pt>
                <c:pt idx="506">
                  <c:v>8.2690000000000001</c:v>
                </c:pt>
                <c:pt idx="507">
                  <c:v>8.4770000000000003</c:v>
                </c:pt>
                <c:pt idx="508">
                  <c:v>8.5140000000000011</c:v>
                </c:pt>
                <c:pt idx="509">
                  <c:v>8.2570000000000014</c:v>
                </c:pt>
                <c:pt idx="510">
                  <c:v>8.4530000000000047</c:v>
                </c:pt>
                <c:pt idx="511">
                  <c:v>8.5140000000000011</c:v>
                </c:pt>
                <c:pt idx="512">
                  <c:v>8.2570000000000014</c:v>
                </c:pt>
                <c:pt idx="513">
                  <c:v>8.4650000000000247</c:v>
                </c:pt>
                <c:pt idx="514">
                  <c:v>8.5020000000000007</c:v>
                </c:pt>
                <c:pt idx="515">
                  <c:v>8.2570000000000014</c:v>
                </c:pt>
                <c:pt idx="516">
                  <c:v>8.4770000000000003</c:v>
                </c:pt>
                <c:pt idx="517">
                  <c:v>8.5140000000000011</c:v>
                </c:pt>
                <c:pt idx="518">
                  <c:v>8.2570000000000014</c:v>
                </c:pt>
                <c:pt idx="519">
                  <c:v>8.4770000000000003</c:v>
                </c:pt>
                <c:pt idx="520">
                  <c:v>8.4890000000000008</c:v>
                </c:pt>
                <c:pt idx="521">
                  <c:v>8.2690000000000001</c:v>
                </c:pt>
                <c:pt idx="522">
                  <c:v>8.5020000000000007</c:v>
                </c:pt>
                <c:pt idx="523">
                  <c:v>8.4770000000000003</c:v>
                </c:pt>
                <c:pt idx="524">
                  <c:v>8.2690000000000001</c:v>
                </c:pt>
                <c:pt idx="525">
                  <c:v>8.5140000000000011</c:v>
                </c:pt>
                <c:pt idx="526">
                  <c:v>8.4650000000000247</c:v>
                </c:pt>
                <c:pt idx="527">
                  <c:v>8.2690000000000001</c:v>
                </c:pt>
                <c:pt idx="528">
                  <c:v>8.5260000000000016</c:v>
                </c:pt>
                <c:pt idx="529">
                  <c:v>8.44</c:v>
                </c:pt>
                <c:pt idx="530">
                  <c:v>8.2809999999999988</c:v>
                </c:pt>
                <c:pt idx="531">
                  <c:v>8.5630000000000006</c:v>
                </c:pt>
                <c:pt idx="532">
                  <c:v>8.391</c:v>
                </c:pt>
                <c:pt idx="533">
                  <c:v>8.293000000000001</c:v>
                </c:pt>
                <c:pt idx="534">
                  <c:v>8.5750000000000028</c:v>
                </c:pt>
                <c:pt idx="535">
                  <c:v>8.3420000000000005</c:v>
                </c:pt>
                <c:pt idx="536">
                  <c:v>8.33</c:v>
                </c:pt>
                <c:pt idx="537">
                  <c:v>8.5870000000000015</c:v>
                </c:pt>
                <c:pt idx="538">
                  <c:v>8.33</c:v>
                </c:pt>
                <c:pt idx="539">
                  <c:v>8.33</c:v>
                </c:pt>
                <c:pt idx="540">
                  <c:v>8.5870000000000015</c:v>
                </c:pt>
                <c:pt idx="541">
                  <c:v>8.33</c:v>
                </c:pt>
                <c:pt idx="542">
                  <c:v>8.33</c:v>
                </c:pt>
                <c:pt idx="543">
                  <c:v>8.5870000000000015</c:v>
                </c:pt>
                <c:pt idx="544">
                  <c:v>8.3180000000000014</c:v>
                </c:pt>
                <c:pt idx="545">
                  <c:v>8.33</c:v>
                </c:pt>
                <c:pt idx="546">
                  <c:v>8.5870000000000015</c:v>
                </c:pt>
                <c:pt idx="547">
                  <c:v>8.3180000000000014</c:v>
                </c:pt>
                <c:pt idx="548">
                  <c:v>8.3540000000000028</c:v>
                </c:pt>
                <c:pt idx="549">
                  <c:v>8.5750000000000028</c:v>
                </c:pt>
                <c:pt idx="550">
                  <c:v>8.3060000000000027</c:v>
                </c:pt>
                <c:pt idx="551">
                  <c:v>8.3420000000000005</c:v>
                </c:pt>
                <c:pt idx="552">
                  <c:v>8.5750000000000028</c:v>
                </c:pt>
                <c:pt idx="553">
                  <c:v>8.2570000000000014</c:v>
                </c:pt>
                <c:pt idx="554">
                  <c:v>8.2570000000000014</c:v>
                </c:pt>
                <c:pt idx="555">
                  <c:v>4.4470000000000001</c:v>
                </c:pt>
                <c:pt idx="556">
                  <c:v>4.3369999999999997</c:v>
                </c:pt>
                <c:pt idx="557">
                  <c:v>4.4710000000000125</c:v>
                </c:pt>
                <c:pt idx="558">
                  <c:v>4.569</c:v>
                </c:pt>
                <c:pt idx="559">
                  <c:v>4.41</c:v>
                </c:pt>
                <c:pt idx="560">
                  <c:v>4.5199999999999996</c:v>
                </c:pt>
                <c:pt idx="561">
                  <c:v>4.5569999999999995</c:v>
                </c:pt>
                <c:pt idx="562">
                  <c:v>4.41</c:v>
                </c:pt>
                <c:pt idx="563">
                  <c:v>4.5199999999999996</c:v>
                </c:pt>
                <c:pt idx="564">
                  <c:v>4.5449999999999955</c:v>
                </c:pt>
                <c:pt idx="565">
                  <c:v>4.3979999999999881</c:v>
                </c:pt>
                <c:pt idx="566">
                  <c:v>4.5449999999999955</c:v>
                </c:pt>
                <c:pt idx="567">
                  <c:v>4.532</c:v>
                </c:pt>
                <c:pt idx="568">
                  <c:v>4.3979999999999881</c:v>
                </c:pt>
                <c:pt idx="569">
                  <c:v>4.5449999999999955</c:v>
                </c:pt>
                <c:pt idx="570">
                  <c:v>4.5199999999999996</c:v>
                </c:pt>
                <c:pt idx="571">
                  <c:v>4.3979999999999881</c:v>
                </c:pt>
                <c:pt idx="572">
                  <c:v>4.532</c:v>
                </c:pt>
                <c:pt idx="573">
                  <c:v>4.5199999999999996</c:v>
                </c:pt>
                <c:pt idx="574">
                  <c:v>4.3979999999999881</c:v>
                </c:pt>
                <c:pt idx="575">
                  <c:v>4.5449999999999955</c:v>
                </c:pt>
                <c:pt idx="576">
                  <c:v>4.508</c:v>
                </c:pt>
                <c:pt idx="577">
                  <c:v>4.3860000000000001</c:v>
                </c:pt>
                <c:pt idx="578">
                  <c:v>4.5449999999999955</c:v>
                </c:pt>
                <c:pt idx="579">
                  <c:v>4.508</c:v>
                </c:pt>
                <c:pt idx="580">
                  <c:v>4.3860000000000001</c:v>
                </c:pt>
                <c:pt idx="581">
                  <c:v>4.5199999999999996</c:v>
                </c:pt>
                <c:pt idx="582">
                  <c:v>4.5199999999999996</c:v>
                </c:pt>
                <c:pt idx="583">
                  <c:v>4.3860000000000001</c:v>
                </c:pt>
                <c:pt idx="584">
                  <c:v>4.508</c:v>
                </c:pt>
                <c:pt idx="585">
                  <c:v>4.5199999999999996</c:v>
                </c:pt>
                <c:pt idx="586">
                  <c:v>4.3730000000000002</c:v>
                </c:pt>
                <c:pt idx="587">
                  <c:v>4.508</c:v>
                </c:pt>
                <c:pt idx="588">
                  <c:v>4.532</c:v>
                </c:pt>
                <c:pt idx="589">
                  <c:v>4.3860000000000001</c:v>
                </c:pt>
                <c:pt idx="590">
                  <c:v>4.508</c:v>
                </c:pt>
                <c:pt idx="591">
                  <c:v>4.5199999999999996</c:v>
                </c:pt>
                <c:pt idx="592">
                  <c:v>4.3730000000000002</c:v>
                </c:pt>
                <c:pt idx="593">
                  <c:v>4.508</c:v>
                </c:pt>
                <c:pt idx="594">
                  <c:v>4.5199999999999996</c:v>
                </c:pt>
                <c:pt idx="595">
                  <c:v>4.3730000000000002</c:v>
                </c:pt>
                <c:pt idx="596">
                  <c:v>4.5199999999999996</c:v>
                </c:pt>
                <c:pt idx="597">
                  <c:v>4.4960000000000004</c:v>
                </c:pt>
                <c:pt idx="598">
                  <c:v>4.3730000000000002</c:v>
                </c:pt>
                <c:pt idx="599">
                  <c:v>4.532</c:v>
                </c:pt>
                <c:pt idx="600">
                  <c:v>4.4710000000000125</c:v>
                </c:pt>
                <c:pt idx="601">
                  <c:v>4.3730000000000002</c:v>
                </c:pt>
                <c:pt idx="602">
                  <c:v>4.5449999999999955</c:v>
                </c:pt>
                <c:pt idx="603">
                  <c:v>4.4340000000000002</c:v>
                </c:pt>
                <c:pt idx="604">
                  <c:v>4.3860000000000001</c:v>
                </c:pt>
                <c:pt idx="605">
                  <c:v>4.5569999999999995</c:v>
                </c:pt>
                <c:pt idx="606">
                  <c:v>4.41</c:v>
                </c:pt>
                <c:pt idx="607">
                  <c:v>4.41</c:v>
                </c:pt>
                <c:pt idx="608">
                  <c:v>4.5569999999999995</c:v>
                </c:pt>
                <c:pt idx="609">
                  <c:v>4.3730000000000002</c:v>
                </c:pt>
                <c:pt idx="610">
                  <c:v>4.4470000000000001</c:v>
                </c:pt>
                <c:pt idx="611">
                  <c:v>4.532</c:v>
                </c:pt>
                <c:pt idx="612">
                  <c:v>4.3490000000000002</c:v>
                </c:pt>
                <c:pt idx="613">
                  <c:v>4.484</c:v>
                </c:pt>
                <c:pt idx="614">
                  <c:v>0</c:v>
                </c:pt>
                <c:pt idx="615">
                  <c:v>-1.2E-2</c:v>
                </c:pt>
                <c:pt idx="616">
                  <c:v>-1.2E-2</c:v>
                </c:pt>
                <c:pt idx="617">
                  <c:v>-1.2E-2</c:v>
                </c:pt>
                <c:pt idx="618">
                  <c:v>-1.2E-2</c:v>
                </c:pt>
                <c:pt idx="619">
                  <c:v>-1.2E-2</c:v>
                </c:pt>
                <c:pt idx="620">
                  <c:v>-1.2E-2</c:v>
                </c:pt>
                <c:pt idx="621">
                  <c:v>0</c:v>
                </c:pt>
                <c:pt idx="622">
                  <c:v>0</c:v>
                </c:pt>
                <c:pt idx="623">
                  <c:v>-1.2E-2</c:v>
                </c:pt>
                <c:pt idx="624">
                  <c:v>0</c:v>
                </c:pt>
                <c:pt idx="625">
                  <c:v>-1.2E-2</c:v>
                </c:pt>
                <c:pt idx="626">
                  <c:v>-1.2E-2</c:v>
                </c:pt>
                <c:pt idx="627">
                  <c:v>0</c:v>
                </c:pt>
                <c:pt idx="628">
                  <c:v>-1.2E-2</c:v>
                </c:pt>
                <c:pt idx="629">
                  <c:v>-1.2E-2</c:v>
                </c:pt>
                <c:pt idx="630">
                  <c:v>-1.2E-2</c:v>
                </c:pt>
                <c:pt idx="631">
                  <c:v>-1.2E-2</c:v>
                </c:pt>
                <c:pt idx="632">
                  <c:v>-1.2E-2</c:v>
                </c:pt>
                <c:pt idx="633">
                  <c:v>-1.2E-2</c:v>
                </c:pt>
                <c:pt idx="634">
                  <c:v>-1.2E-2</c:v>
                </c:pt>
                <c:pt idx="635">
                  <c:v>-1.2E-2</c:v>
                </c:pt>
                <c:pt idx="636">
                  <c:v>0</c:v>
                </c:pt>
                <c:pt idx="637">
                  <c:v>-1.2E-2</c:v>
                </c:pt>
                <c:pt idx="638">
                  <c:v>0</c:v>
                </c:pt>
                <c:pt idx="639">
                  <c:v>-1.2E-2</c:v>
                </c:pt>
                <c:pt idx="640">
                  <c:v>-1.2E-2</c:v>
                </c:pt>
                <c:pt idx="641">
                  <c:v>-1.2E-2</c:v>
                </c:pt>
                <c:pt idx="642">
                  <c:v>-1.2E-2</c:v>
                </c:pt>
                <c:pt idx="643">
                  <c:v>-1.2E-2</c:v>
                </c:pt>
                <c:pt idx="644">
                  <c:v>-1.2E-2</c:v>
                </c:pt>
                <c:pt idx="645">
                  <c:v>-1.2E-2</c:v>
                </c:pt>
                <c:pt idx="646">
                  <c:v>-1.2E-2</c:v>
                </c:pt>
                <c:pt idx="647">
                  <c:v>-1.2E-2</c:v>
                </c:pt>
                <c:pt idx="648">
                  <c:v>0</c:v>
                </c:pt>
                <c:pt idx="649">
                  <c:v>-1.2E-2</c:v>
                </c:pt>
                <c:pt idx="650">
                  <c:v>-1.2E-2</c:v>
                </c:pt>
                <c:pt idx="651">
                  <c:v>-1.2E-2</c:v>
                </c:pt>
                <c:pt idx="652">
                  <c:v>-1.2E-2</c:v>
                </c:pt>
                <c:pt idx="653">
                  <c:v>-1.2E-2</c:v>
                </c:pt>
                <c:pt idx="654">
                  <c:v>-1.2E-2</c:v>
                </c:pt>
                <c:pt idx="655">
                  <c:v>0</c:v>
                </c:pt>
                <c:pt idx="656">
                  <c:v>-1.2E-2</c:v>
                </c:pt>
                <c:pt idx="657">
                  <c:v>-1.2E-2</c:v>
                </c:pt>
                <c:pt idx="658">
                  <c:v>0</c:v>
                </c:pt>
                <c:pt idx="659">
                  <c:v>0</c:v>
                </c:pt>
                <c:pt idx="660">
                  <c:v>-1.2E-2</c:v>
                </c:pt>
                <c:pt idx="661">
                  <c:v>-1.2E-2</c:v>
                </c:pt>
                <c:pt idx="662">
                  <c:v>0</c:v>
                </c:pt>
                <c:pt idx="663">
                  <c:v>0</c:v>
                </c:pt>
                <c:pt idx="664">
                  <c:v>0</c:v>
                </c:pt>
                <c:pt idx="665">
                  <c:v>-1.2E-2</c:v>
                </c:pt>
                <c:pt idx="666">
                  <c:v>0</c:v>
                </c:pt>
                <c:pt idx="667">
                  <c:v>-1.2E-2</c:v>
                </c:pt>
                <c:pt idx="668">
                  <c:v>-1.2E-2</c:v>
                </c:pt>
                <c:pt idx="669">
                  <c:v>-1.2E-2</c:v>
                </c:pt>
                <c:pt idx="670">
                  <c:v>-1.2E-2</c:v>
                </c:pt>
                <c:pt idx="671">
                  <c:v>-1.2E-2</c:v>
                </c:pt>
                <c:pt idx="672">
                  <c:v>-1.2E-2</c:v>
                </c:pt>
                <c:pt idx="673">
                  <c:v>-1.2E-2</c:v>
                </c:pt>
                <c:pt idx="674">
                  <c:v>0</c:v>
                </c:pt>
                <c:pt idx="675">
                  <c:v>-1.2E-2</c:v>
                </c:pt>
                <c:pt idx="676">
                  <c:v>-1.2E-2</c:v>
                </c:pt>
                <c:pt idx="677">
                  <c:v>0</c:v>
                </c:pt>
                <c:pt idx="678">
                  <c:v>-1.2E-2</c:v>
                </c:pt>
                <c:pt idx="679">
                  <c:v>-1.2E-2</c:v>
                </c:pt>
                <c:pt idx="680">
                  <c:v>-1.2E-2</c:v>
                </c:pt>
                <c:pt idx="681">
                  <c:v>-1.2E-2</c:v>
                </c:pt>
                <c:pt idx="682">
                  <c:v>0</c:v>
                </c:pt>
                <c:pt idx="683">
                  <c:v>0</c:v>
                </c:pt>
                <c:pt idx="684">
                  <c:v>-1.2E-2</c:v>
                </c:pt>
                <c:pt idx="685">
                  <c:v>-1.2E-2</c:v>
                </c:pt>
                <c:pt idx="686">
                  <c:v>-1.2E-2</c:v>
                </c:pt>
                <c:pt idx="687">
                  <c:v>0</c:v>
                </c:pt>
                <c:pt idx="688">
                  <c:v>-1.2E-2</c:v>
                </c:pt>
                <c:pt idx="689">
                  <c:v>-1.2E-2</c:v>
                </c:pt>
                <c:pt idx="690">
                  <c:v>-1.2E-2</c:v>
                </c:pt>
                <c:pt idx="691">
                  <c:v>-1.2E-2</c:v>
                </c:pt>
                <c:pt idx="692">
                  <c:v>0</c:v>
                </c:pt>
                <c:pt idx="693">
                  <c:v>-1.2E-2</c:v>
                </c:pt>
                <c:pt idx="694">
                  <c:v>-1.2E-2</c:v>
                </c:pt>
                <c:pt idx="695">
                  <c:v>-1.2E-2</c:v>
                </c:pt>
                <c:pt idx="696">
                  <c:v>-1.2E-2</c:v>
                </c:pt>
                <c:pt idx="697">
                  <c:v>0</c:v>
                </c:pt>
                <c:pt idx="698">
                  <c:v>-1.2E-2</c:v>
                </c:pt>
                <c:pt idx="699">
                  <c:v>0</c:v>
                </c:pt>
                <c:pt idx="700">
                  <c:v>0</c:v>
                </c:pt>
                <c:pt idx="701">
                  <c:v>-1.2E-2</c:v>
                </c:pt>
                <c:pt idx="702">
                  <c:v>-1.2E-2</c:v>
                </c:pt>
                <c:pt idx="703">
                  <c:v>-1.2E-2</c:v>
                </c:pt>
                <c:pt idx="704">
                  <c:v>-1.2E-2</c:v>
                </c:pt>
                <c:pt idx="705">
                  <c:v>-1.2E-2</c:v>
                </c:pt>
                <c:pt idx="706">
                  <c:v>-1.2E-2</c:v>
                </c:pt>
                <c:pt idx="707">
                  <c:v>0</c:v>
                </c:pt>
                <c:pt idx="708">
                  <c:v>0</c:v>
                </c:pt>
                <c:pt idx="709">
                  <c:v>0</c:v>
                </c:pt>
                <c:pt idx="710">
                  <c:v>0</c:v>
                </c:pt>
                <c:pt idx="711">
                  <c:v>0</c:v>
                </c:pt>
                <c:pt idx="712">
                  <c:v>0</c:v>
                </c:pt>
                <c:pt idx="713">
                  <c:v>0</c:v>
                </c:pt>
                <c:pt idx="714">
                  <c:v>-1.2E-2</c:v>
                </c:pt>
                <c:pt idx="715">
                  <c:v>-1.2E-2</c:v>
                </c:pt>
                <c:pt idx="716">
                  <c:v>0</c:v>
                </c:pt>
                <c:pt idx="717">
                  <c:v>0</c:v>
                </c:pt>
                <c:pt idx="718">
                  <c:v>0</c:v>
                </c:pt>
                <c:pt idx="719">
                  <c:v>0</c:v>
                </c:pt>
                <c:pt idx="720">
                  <c:v>0</c:v>
                </c:pt>
                <c:pt idx="721">
                  <c:v>-1.2E-2</c:v>
                </c:pt>
                <c:pt idx="722">
                  <c:v>-1.2E-2</c:v>
                </c:pt>
                <c:pt idx="723">
                  <c:v>0</c:v>
                </c:pt>
                <c:pt idx="724">
                  <c:v>-1.2E-2</c:v>
                </c:pt>
                <c:pt idx="725">
                  <c:v>0</c:v>
                </c:pt>
                <c:pt idx="726">
                  <c:v>-1.2E-2</c:v>
                </c:pt>
                <c:pt idx="727">
                  <c:v>-1.2E-2</c:v>
                </c:pt>
                <c:pt idx="728">
                  <c:v>0</c:v>
                </c:pt>
                <c:pt idx="729">
                  <c:v>0</c:v>
                </c:pt>
                <c:pt idx="730">
                  <c:v>0</c:v>
                </c:pt>
                <c:pt idx="731">
                  <c:v>0</c:v>
                </c:pt>
                <c:pt idx="732">
                  <c:v>0</c:v>
                </c:pt>
                <c:pt idx="733">
                  <c:v>-1.2E-2</c:v>
                </c:pt>
                <c:pt idx="734">
                  <c:v>-1.2E-2</c:v>
                </c:pt>
                <c:pt idx="735">
                  <c:v>0</c:v>
                </c:pt>
                <c:pt idx="736">
                  <c:v>0</c:v>
                </c:pt>
                <c:pt idx="737">
                  <c:v>0</c:v>
                </c:pt>
                <c:pt idx="738">
                  <c:v>-1.2E-2</c:v>
                </c:pt>
                <c:pt idx="739">
                  <c:v>0</c:v>
                </c:pt>
                <c:pt idx="740">
                  <c:v>0</c:v>
                </c:pt>
                <c:pt idx="741">
                  <c:v>0</c:v>
                </c:pt>
                <c:pt idx="742">
                  <c:v>0</c:v>
                </c:pt>
                <c:pt idx="743">
                  <c:v>-1.2E-2</c:v>
                </c:pt>
                <c:pt idx="744">
                  <c:v>0</c:v>
                </c:pt>
                <c:pt idx="745">
                  <c:v>0</c:v>
                </c:pt>
                <c:pt idx="746">
                  <c:v>0</c:v>
                </c:pt>
                <c:pt idx="747">
                  <c:v>-1.2E-2</c:v>
                </c:pt>
                <c:pt idx="748">
                  <c:v>-1.2E-2</c:v>
                </c:pt>
                <c:pt idx="749">
                  <c:v>-1.2E-2</c:v>
                </c:pt>
                <c:pt idx="750">
                  <c:v>-1.2E-2</c:v>
                </c:pt>
                <c:pt idx="751">
                  <c:v>-1.2E-2</c:v>
                </c:pt>
                <c:pt idx="752">
                  <c:v>0</c:v>
                </c:pt>
                <c:pt idx="753">
                  <c:v>0</c:v>
                </c:pt>
                <c:pt idx="754">
                  <c:v>-1.2E-2</c:v>
                </c:pt>
                <c:pt idx="755">
                  <c:v>-1.2E-2</c:v>
                </c:pt>
                <c:pt idx="756">
                  <c:v>0</c:v>
                </c:pt>
                <c:pt idx="757">
                  <c:v>-1.2E-2</c:v>
                </c:pt>
                <c:pt idx="758">
                  <c:v>0</c:v>
                </c:pt>
                <c:pt idx="759">
                  <c:v>0</c:v>
                </c:pt>
                <c:pt idx="760">
                  <c:v>-1.2E-2</c:v>
                </c:pt>
                <c:pt idx="761">
                  <c:v>0</c:v>
                </c:pt>
                <c:pt idx="762">
                  <c:v>0</c:v>
                </c:pt>
                <c:pt idx="763">
                  <c:v>0</c:v>
                </c:pt>
                <c:pt idx="764">
                  <c:v>-1.2E-2</c:v>
                </c:pt>
                <c:pt idx="765">
                  <c:v>0</c:v>
                </c:pt>
                <c:pt idx="766">
                  <c:v>0</c:v>
                </c:pt>
                <c:pt idx="767">
                  <c:v>0</c:v>
                </c:pt>
                <c:pt idx="768">
                  <c:v>0</c:v>
                </c:pt>
                <c:pt idx="769">
                  <c:v>0</c:v>
                </c:pt>
                <c:pt idx="770">
                  <c:v>0</c:v>
                </c:pt>
                <c:pt idx="771">
                  <c:v>0</c:v>
                </c:pt>
                <c:pt idx="772">
                  <c:v>0</c:v>
                </c:pt>
                <c:pt idx="773">
                  <c:v>0</c:v>
                </c:pt>
                <c:pt idx="774">
                  <c:v>0</c:v>
                </c:pt>
                <c:pt idx="775">
                  <c:v>0</c:v>
                </c:pt>
                <c:pt idx="776">
                  <c:v>0</c:v>
                </c:pt>
                <c:pt idx="777">
                  <c:v>-1.2E-2</c:v>
                </c:pt>
                <c:pt idx="778">
                  <c:v>-1.2E-2</c:v>
                </c:pt>
                <c:pt idx="779">
                  <c:v>0</c:v>
                </c:pt>
                <c:pt idx="780">
                  <c:v>0</c:v>
                </c:pt>
                <c:pt idx="781">
                  <c:v>0</c:v>
                </c:pt>
                <c:pt idx="782">
                  <c:v>0</c:v>
                </c:pt>
                <c:pt idx="783">
                  <c:v>0</c:v>
                </c:pt>
                <c:pt idx="784">
                  <c:v>-1.2E-2</c:v>
                </c:pt>
                <c:pt idx="785">
                  <c:v>0</c:v>
                </c:pt>
                <c:pt idx="786">
                  <c:v>-1.2E-2</c:v>
                </c:pt>
                <c:pt idx="787">
                  <c:v>-1.2E-2</c:v>
                </c:pt>
                <c:pt idx="788">
                  <c:v>0</c:v>
                </c:pt>
                <c:pt idx="789">
                  <c:v>0</c:v>
                </c:pt>
                <c:pt idx="790">
                  <c:v>-1.2E-2</c:v>
                </c:pt>
                <c:pt idx="791">
                  <c:v>0</c:v>
                </c:pt>
                <c:pt idx="792">
                  <c:v>0</c:v>
                </c:pt>
                <c:pt idx="793">
                  <c:v>0</c:v>
                </c:pt>
                <c:pt idx="794">
                  <c:v>0</c:v>
                </c:pt>
                <c:pt idx="795">
                  <c:v>-1.2E-2</c:v>
                </c:pt>
                <c:pt idx="796">
                  <c:v>0</c:v>
                </c:pt>
                <c:pt idx="797">
                  <c:v>-1.2E-2</c:v>
                </c:pt>
                <c:pt idx="798">
                  <c:v>0</c:v>
                </c:pt>
                <c:pt idx="799">
                  <c:v>0</c:v>
                </c:pt>
                <c:pt idx="800">
                  <c:v>-1.2E-2</c:v>
                </c:pt>
                <c:pt idx="801">
                  <c:v>0</c:v>
                </c:pt>
                <c:pt idx="802">
                  <c:v>0</c:v>
                </c:pt>
                <c:pt idx="803">
                  <c:v>0</c:v>
                </c:pt>
                <c:pt idx="804">
                  <c:v>0</c:v>
                </c:pt>
                <c:pt idx="805">
                  <c:v>0</c:v>
                </c:pt>
                <c:pt idx="806">
                  <c:v>0</c:v>
                </c:pt>
                <c:pt idx="807">
                  <c:v>0</c:v>
                </c:pt>
                <c:pt idx="808">
                  <c:v>0</c:v>
                </c:pt>
                <c:pt idx="809">
                  <c:v>0</c:v>
                </c:pt>
                <c:pt idx="810">
                  <c:v>0</c:v>
                </c:pt>
                <c:pt idx="811">
                  <c:v>0</c:v>
                </c:pt>
                <c:pt idx="812">
                  <c:v>-1.2E-2</c:v>
                </c:pt>
                <c:pt idx="813">
                  <c:v>0</c:v>
                </c:pt>
                <c:pt idx="814">
                  <c:v>-1.2E-2</c:v>
                </c:pt>
                <c:pt idx="815">
                  <c:v>-1.2E-2</c:v>
                </c:pt>
                <c:pt idx="816">
                  <c:v>0</c:v>
                </c:pt>
                <c:pt idx="817">
                  <c:v>0</c:v>
                </c:pt>
                <c:pt idx="818">
                  <c:v>-1.2E-2</c:v>
                </c:pt>
                <c:pt idx="819">
                  <c:v>-1.2E-2</c:v>
                </c:pt>
                <c:pt idx="820">
                  <c:v>0</c:v>
                </c:pt>
                <c:pt idx="821">
                  <c:v>0</c:v>
                </c:pt>
                <c:pt idx="822">
                  <c:v>-1.2E-2</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-1.2E-2</c:v>
                </c:pt>
                <c:pt idx="838">
                  <c:v>0</c:v>
                </c:pt>
                <c:pt idx="839">
                  <c:v>0</c:v>
                </c:pt>
                <c:pt idx="840">
                  <c:v>0</c:v>
                </c:pt>
                <c:pt idx="841">
                  <c:v>0</c:v>
                </c:pt>
                <c:pt idx="842">
                  <c:v>0</c:v>
                </c:pt>
                <c:pt idx="843">
                  <c:v>0</c:v>
                </c:pt>
                <c:pt idx="844">
                  <c:v>-1.2E-2</c:v>
                </c:pt>
                <c:pt idx="845">
                  <c:v>-1.2E-2</c:v>
                </c:pt>
                <c:pt idx="846">
                  <c:v>0</c:v>
                </c:pt>
                <c:pt idx="847">
                  <c:v>0</c:v>
                </c:pt>
                <c:pt idx="848">
                  <c:v>0</c:v>
                </c:pt>
                <c:pt idx="849">
                  <c:v>0</c:v>
                </c:pt>
                <c:pt idx="850">
                  <c:v>0</c:v>
                </c:pt>
                <c:pt idx="851">
                  <c:v>0</c:v>
                </c:pt>
                <c:pt idx="852">
                  <c:v>0</c:v>
                </c:pt>
                <c:pt idx="853">
                  <c:v>-1.2E-2</c:v>
                </c:pt>
                <c:pt idx="854">
                  <c:v>0</c:v>
                </c:pt>
                <c:pt idx="855">
                  <c:v>-1.2E-2</c:v>
                </c:pt>
                <c:pt idx="856">
                  <c:v>0</c:v>
                </c:pt>
                <c:pt idx="857">
                  <c:v>0</c:v>
                </c:pt>
                <c:pt idx="858">
                  <c:v>0</c:v>
                </c:pt>
                <c:pt idx="859">
                  <c:v>-1.2E-2</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-1.2E-2</c:v>
                </c:pt>
                <c:pt idx="905">
                  <c:v>0</c:v>
                </c:pt>
                <c:pt idx="906">
                  <c:v>0</c:v>
                </c:pt>
                <c:pt idx="907">
                  <c:v>0</c:v>
                </c:pt>
                <c:pt idx="908">
                  <c:v>0</c:v>
                </c:pt>
                <c:pt idx="909">
                  <c:v>0</c:v>
                </c:pt>
                <c:pt idx="910">
                  <c:v>0</c:v>
                </c:pt>
                <c:pt idx="911">
                  <c:v>0</c:v>
                </c:pt>
                <c:pt idx="912">
                  <c:v>0</c:v>
                </c:pt>
                <c:pt idx="913">
                  <c:v>1.4329999999999961</c:v>
                </c:pt>
                <c:pt idx="914">
                  <c:v>3.8459999999999988</c:v>
                </c:pt>
                <c:pt idx="915">
                  <c:v>4.3860000000000001</c:v>
                </c:pt>
                <c:pt idx="916">
                  <c:v>4.2750000000000004</c:v>
                </c:pt>
                <c:pt idx="917">
                  <c:v>4.3</c:v>
                </c:pt>
                <c:pt idx="918">
                  <c:v>4.4219999999999997</c:v>
                </c:pt>
                <c:pt idx="919">
                  <c:v>4.2389999999999999</c:v>
                </c:pt>
                <c:pt idx="920">
                  <c:v>4.3730000000000002</c:v>
                </c:pt>
                <c:pt idx="921">
                  <c:v>4.3369999999999997</c:v>
                </c:pt>
                <c:pt idx="922">
                  <c:v>4.2510000000000003</c:v>
                </c:pt>
                <c:pt idx="923">
                  <c:v>4.4219999999999997</c:v>
                </c:pt>
                <c:pt idx="924">
                  <c:v>4.2880000000000003</c:v>
                </c:pt>
                <c:pt idx="925">
                  <c:v>4.2880000000000003</c:v>
                </c:pt>
                <c:pt idx="926">
                  <c:v>4.4219999999999997</c:v>
                </c:pt>
                <c:pt idx="927">
                  <c:v>4.2510000000000003</c:v>
                </c:pt>
                <c:pt idx="928">
                  <c:v>4.3490000000000002</c:v>
                </c:pt>
                <c:pt idx="929">
                  <c:v>4.3979999999999881</c:v>
                </c:pt>
                <c:pt idx="930">
                  <c:v>4.2510000000000003</c:v>
                </c:pt>
                <c:pt idx="931">
                  <c:v>4.3979999999999881</c:v>
                </c:pt>
                <c:pt idx="932">
                  <c:v>4.3490000000000002</c:v>
                </c:pt>
                <c:pt idx="933">
                  <c:v>4.2510000000000003</c:v>
                </c:pt>
                <c:pt idx="934">
                  <c:v>4.4219999999999997</c:v>
                </c:pt>
                <c:pt idx="935">
                  <c:v>4.3239999999999945</c:v>
                </c:pt>
                <c:pt idx="936">
                  <c:v>4.2750000000000004</c:v>
                </c:pt>
                <c:pt idx="937">
                  <c:v>4.4340000000000002</c:v>
                </c:pt>
                <c:pt idx="938">
                  <c:v>4.2880000000000003</c:v>
                </c:pt>
                <c:pt idx="939">
                  <c:v>4.2880000000000003</c:v>
                </c:pt>
                <c:pt idx="940">
                  <c:v>4.4470000000000001</c:v>
                </c:pt>
                <c:pt idx="941">
                  <c:v>4.2750000000000004</c:v>
                </c:pt>
                <c:pt idx="942">
                  <c:v>4.3119999999999985</c:v>
                </c:pt>
                <c:pt idx="943">
                  <c:v>4.4340000000000002</c:v>
                </c:pt>
                <c:pt idx="944">
                  <c:v>4.2510000000000003</c:v>
                </c:pt>
                <c:pt idx="945">
                  <c:v>4.3369999999999997</c:v>
                </c:pt>
                <c:pt idx="946">
                  <c:v>4.4219999999999997</c:v>
                </c:pt>
                <c:pt idx="947">
                  <c:v>4.2510000000000003</c:v>
                </c:pt>
                <c:pt idx="948">
                  <c:v>4.3860000000000001</c:v>
                </c:pt>
                <c:pt idx="949">
                  <c:v>4.3730000000000002</c:v>
                </c:pt>
                <c:pt idx="950">
                  <c:v>4.2510000000000003</c:v>
                </c:pt>
                <c:pt idx="951">
                  <c:v>4.4219999999999997</c:v>
                </c:pt>
                <c:pt idx="952">
                  <c:v>4.3369999999999997</c:v>
                </c:pt>
                <c:pt idx="953">
                  <c:v>4.2629999999999955</c:v>
                </c:pt>
                <c:pt idx="954">
                  <c:v>4.4340000000000002</c:v>
                </c:pt>
                <c:pt idx="955">
                  <c:v>4.3</c:v>
                </c:pt>
                <c:pt idx="956">
                  <c:v>4.3</c:v>
                </c:pt>
                <c:pt idx="957">
                  <c:v>4.4340000000000002</c:v>
                </c:pt>
                <c:pt idx="958">
                  <c:v>4.2629999999999955</c:v>
                </c:pt>
                <c:pt idx="959">
                  <c:v>4.3369999999999997</c:v>
                </c:pt>
                <c:pt idx="960">
                  <c:v>4.41</c:v>
                </c:pt>
                <c:pt idx="961">
                  <c:v>4.2510000000000003</c:v>
                </c:pt>
                <c:pt idx="962">
                  <c:v>4.3860000000000001</c:v>
                </c:pt>
                <c:pt idx="963">
                  <c:v>4.3730000000000002</c:v>
                </c:pt>
                <c:pt idx="964">
                  <c:v>4.2510000000000003</c:v>
                </c:pt>
                <c:pt idx="965">
                  <c:v>4.4219999999999997</c:v>
                </c:pt>
                <c:pt idx="966">
                  <c:v>4.3</c:v>
                </c:pt>
                <c:pt idx="967">
                  <c:v>4.2880000000000003</c:v>
                </c:pt>
                <c:pt idx="968">
                  <c:v>4.4340000000000002</c:v>
                </c:pt>
                <c:pt idx="969">
                  <c:v>4.2389999999999999</c:v>
                </c:pt>
                <c:pt idx="970">
                  <c:v>4.3730000000000002</c:v>
                </c:pt>
                <c:pt idx="971">
                  <c:v>4.3369999999999997</c:v>
                </c:pt>
                <c:pt idx="972">
                  <c:v>4.2389999999999999</c:v>
                </c:pt>
                <c:pt idx="973">
                  <c:v>0</c:v>
                </c:pt>
                <c:pt idx="974">
                  <c:v>7.9139999999999997</c:v>
                </c:pt>
                <c:pt idx="975">
                  <c:v>8.0850000000000026</c:v>
                </c:pt>
                <c:pt idx="976">
                  <c:v>8.0360000000000014</c:v>
                </c:pt>
                <c:pt idx="977">
                  <c:v>7.7910000000000004</c:v>
                </c:pt>
                <c:pt idx="978">
                  <c:v>7.9009999999999998</c:v>
                </c:pt>
                <c:pt idx="979">
                  <c:v>7.9260000000000002</c:v>
                </c:pt>
                <c:pt idx="980">
                  <c:v>7.8029999999999955</c:v>
                </c:pt>
                <c:pt idx="981">
                  <c:v>8.0850000000000026</c:v>
                </c:pt>
                <c:pt idx="982">
                  <c:v>7.95</c:v>
                </c:pt>
                <c:pt idx="983">
                  <c:v>7.84</c:v>
                </c:pt>
                <c:pt idx="984">
                  <c:v>8.1339999999999986</c:v>
                </c:pt>
                <c:pt idx="985">
                  <c:v>7.8890000000000002</c:v>
                </c:pt>
                <c:pt idx="986">
                  <c:v>7.8029999999999955</c:v>
                </c:pt>
                <c:pt idx="987">
                  <c:v>8.11</c:v>
                </c:pt>
                <c:pt idx="988">
                  <c:v>7.864999999999986</c:v>
                </c:pt>
                <c:pt idx="989">
                  <c:v>7.9630000000000001</c:v>
                </c:pt>
                <c:pt idx="990">
                  <c:v>8.1590000000000007</c:v>
                </c:pt>
                <c:pt idx="991">
                  <c:v>7.8769999999999998</c:v>
                </c:pt>
                <c:pt idx="992">
                  <c:v>8.06</c:v>
                </c:pt>
                <c:pt idx="993">
                  <c:v>8.1220000000000017</c:v>
                </c:pt>
                <c:pt idx="994">
                  <c:v>7.8769999999999998</c:v>
                </c:pt>
                <c:pt idx="995">
                  <c:v>8.1220000000000017</c:v>
                </c:pt>
                <c:pt idx="996">
                  <c:v>8.06</c:v>
                </c:pt>
                <c:pt idx="997">
                  <c:v>7.864999999999986</c:v>
                </c:pt>
                <c:pt idx="998">
                  <c:v>8.1339999999999986</c:v>
                </c:pt>
                <c:pt idx="999">
                  <c:v>7.9139999999999997</c:v>
                </c:pt>
                <c:pt idx="1000">
                  <c:v>7.8279999999999861</c:v>
                </c:pt>
                <c:pt idx="1001">
                  <c:v>8.11</c:v>
                </c:pt>
                <c:pt idx="1002">
                  <c:v>7.8159999999999945</c:v>
                </c:pt>
                <c:pt idx="1003">
                  <c:v>7.8519999999999985</c:v>
                </c:pt>
                <c:pt idx="1004">
                  <c:v>8.06</c:v>
                </c:pt>
                <c:pt idx="1005">
                  <c:v>7.9139999999999997</c:v>
                </c:pt>
                <c:pt idx="1006">
                  <c:v>8.0479999999999983</c:v>
                </c:pt>
                <c:pt idx="1007">
                  <c:v>8.1950000000000003</c:v>
                </c:pt>
                <c:pt idx="1008">
                  <c:v>7.9260000000000002</c:v>
                </c:pt>
                <c:pt idx="1009">
                  <c:v>8.1830000000000016</c:v>
                </c:pt>
                <c:pt idx="1010">
                  <c:v>8.0970000000000013</c:v>
                </c:pt>
                <c:pt idx="1011">
                  <c:v>7.9630000000000001</c:v>
                </c:pt>
                <c:pt idx="1012">
                  <c:v>8.2319999999999993</c:v>
                </c:pt>
                <c:pt idx="1013">
                  <c:v>7.95</c:v>
                </c:pt>
                <c:pt idx="1014">
                  <c:v>8.011000000000001</c:v>
                </c:pt>
                <c:pt idx="1015">
                  <c:v>8.1830000000000016</c:v>
                </c:pt>
                <c:pt idx="1016">
                  <c:v>7.9009999999999998</c:v>
                </c:pt>
                <c:pt idx="1017">
                  <c:v>8.0850000000000026</c:v>
                </c:pt>
                <c:pt idx="1018">
                  <c:v>8.1220000000000017</c:v>
                </c:pt>
                <c:pt idx="1019">
                  <c:v>7.864999999999986</c:v>
                </c:pt>
                <c:pt idx="1020">
                  <c:v>8.1220000000000017</c:v>
                </c:pt>
                <c:pt idx="1021">
                  <c:v>7.864999999999986</c:v>
                </c:pt>
                <c:pt idx="1022">
                  <c:v>7.8279999999999861</c:v>
                </c:pt>
                <c:pt idx="1023">
                  <c:v>7.9870000000000001</c:v>
                </c:pt>
                <c:pt idx="1024">
                  <c:v>7.742</c:v>
                </c:pt>
                <c:pt idx="1025">
                  <c:v>8.0360000000000014</c:v>
                </c:pt>
                <c:pt idx="1026">
                  <c:v>8.0730000000000004</c:v>
                </c:pt>
                <c:pt idx="1027">
                  <c:v>7.8279999999999861</c:v>
                </c:pt>
                <c:pt idx="1028">
                  <c:v>8.1220000000000017</c:v>
                </c:pt>
                <c:pt idx="1029">
                  <c:v>7.9989999999999997</c:v>
                </c:pt>
                <c:pt idx="1030">
                  <c:v>7.9260000000000002</c:v>
                </c:pt>
                <c:pt idx="1031">
                  <c:v>8.1830000000000016</c:v>
                </c:pt>
                <c:pt idx="1032">
                  <c:v>7.8890000000000002</c:v>
                </c:pt>
                <c:pt idx="1033">
                  <c:v>7.9870000000000001</c:v>
                </c:pt>
                <c:pt idx="1034">
                  <c:v>8.11</c:v>
                </c:pt>
                <c:pt idx="1035">
                  <c:v>7.8159999999999945</c:v>
                </c:pt>
                <c:pt idx="1036">
                  <c:v>8.0730000000000004</c:v>
                </c:pt>
                <c:pt idx="1037">
                  <c:v>7.95</c:v>
                </c:pt>
                <c:pt idx="1038">
                  <c:v>7.9260000000000002</c:v>
                </c:pt>
                <c:pt idx="1039">
                  <c:v>8.0850000000000026</c:v>
                </c:pt>
                <c:pt idx="1040">
                  <c:v>7.9139999999999997</c:v>
                </c:pt>
                <c:pt idx="1041">
                  <c:v>7.9009999999999998</c:v>
                </c:pt>
                <c:pt idx="1042">
                  <c:v>8.0850000000000026</c:v>
                </c:pt>
                <c:pt idx="1043">
                  <c:v>7.766</c:v>
                </c:pt>
                <c:pt idx="1044">
                  <c:v>7.9379999999999997</c:v>
                </c:pt>
                <c:pt idx="1045">
                  <c:v>8.1220000000000017</c:v>
                </c:pt>
                <c:pt idx="1046">
                  <c:v>7.864999999999986</c:v>
                </c:pt>
                <c:pt idx="1047">
                  <c:v>8.11</c:v>
                </c:pt>
                <c:pt idx="1048">
                  <c:v>7.9260000000000002</c:v>
                </c:pt>
                <c:pt idx="1049">
                  <c:v>7.8519999999999985</c:v>
                </c:pt>
                <c:pt idx="1050">
                  <c:v>8.11</c:v>
                </c:pt>
                <c:pt idx="1051">
                  <c:v>7.8279999999999861</c:v>
                </c:pt>
                <c:pt idx="1052">
                  <c:v>7.9989999999999997</c:v>
                </c:pt>
                <c:pt idx="1053">
                  <c:v>7.9870000000000001</c:v>
                </c:pt>
                <c:pt idx="1054">
                  <c:v>7.7789999999999999</c:v>
                </c:pt>
                <c:pt idx="1055">
                  <c:v>7.95</c:v>
                </c:pt>
                <c:pt idx="1056">
                  <c:v>7.9260000000000002</c:v>
                </c:pt>
                <c:pt idx="1057">
                  <c:v>7.7050000000000001</c:v>
                </c:pt>
                <c:pt idx="1058">
                  <c:v>7.9870000000000001</c:v>
                </c:pt>
                <c:pt idx="1059">
                  <c:v>7.7539999999999996</c:v>
                </c:pt>
                <c:pt idx="1060">
                  <c:v>7.7789999999999999</c:v>
                </c:pt>
                <c:pt idx="1061">
                  <c:v>8.0730000000000004</c:v>
                </c:pt>
                <c:pt idx="1062">
                  <c:v>7.7789999999999999</c:v>
                </c:pt>
                <c:pt idx="1063">
                  <c:v>7.9870000000000001</c:v>
                </c:pt>
                <c:pt idx="1064">
                  <c:v>7.8279999999999861</c:v>
                </c:pt>
                <c:pt idx="1065">
                  <c:v>7.718</c:v>
                </c:pt>
                <c:pt idx="1066">
                  <c:v>7.9260000000000002</c:v>
                </c:pt>
                <c:pt idx="1067">
                  <c:v>7.6559999999999881</c:v>
                </c:pt>
                <c:pt idx="1068">
                  <c:v>7.9260000000000002</c:v>
                </c:pt>
                <c:pt idx="1069">
                  <c:v>8.0970000000000013</c:v>
                </c:pt>
                <c:pt idx="1070">
                  <c:v>7.9260000000000002</c:v>
                </c:pt>
                <c:pt idx="1071">
                  <c:v>8.0970000000000013</c:v>
                </c:pt>
                <c:pt idx="1072">
                  <c:v>7.9260000000000002</c:v>
                </c:pt>
                <c:pt idx="1073">
                  <c:v>7.8519999999999985</c:v>
                </c:pt>
                <c:pt idx="1074">
                  <c:v>8.1339999999999986</c:v>
                </c:pt>
                <c:pt idx="1075">
                  <c:v>7.766</c:v>
                </c:pt>
                <c:pt idx="1076">
                  <c:v>7.9379999999999997</c:v>
                </c:pt>
                <c:pt idx="1077">
                  <c:v>8.0730000000000004</c:v>
                </c:pt>
                <c:pt idx="1078">
                  <c:v>7.718</c:v>
                </c:pt>
                <c:pt idx="1079">
                  <c:v>7.9260000000000002</c:v>
                </c:pt>
                <c:pt idx="1080">
                  <c:v>7.8029999999999955</c:v>
                </c:pt>
                <c:pt idx="1081">
                  <c:v>7.7910000000000004</c:v>
                </c:pt>
                <c:pt idx="1082">
                  <c:v>7.9870000000000001</c:v>
                </c:pt>
                <c:pt idx="1083">
                  <c:v>7.9009999999999998</c:v>
                </c:pt>
                <c:pt idx="1084">
                  <c:v>7.8519999999999985</c:v>
                </c:pt>
                <c:pt idx="1085">
                  <c:v>7.8769999999999998</c:v>
                </c:pt>
                <c:pt idx="1086">
                  <c:v>7.7789999999999999</c:v>
                </c:pt>
                <c:pt idx="1087">
                  <c:v>8.0360000000000014</c:v>
                </c:pt>
                <c:pt idx="1088">
                  <c:v>7.864999999999986</c:v>
                </c:pt>
                <c:pt idx="1089">
                  <c:v>7.7539999999999996</c:v>
                </c:pt>
                <c:pt idx="1090">
                  <c:v>8.011000000000001</c:v>
                </c:pt>
                <c:pt idx="1091">
                  <c:v>8.1590000000000007</c:v>
                </c:pt>
                <c:pt idx="1092">
                  <c:v>8.3420000000000005</c:v>
                </c:pt>
                <c:pt idx="1093">
                  <c:v>0</c:v>
                </c:pt>
                <c:pt idx="1094">
                  <c:v>0.14700000000000021</c:v>
                </c:pt>
                <c:pt idx="1095">
                  <c:v>-1.2E-2</c:v>
                </c:pt>
                <c:pt idx="1096">
                  <c:v>8.1220000000000017</c:v>
                </c:pt>
                <c:pt idx="1097">
                  <c:v>8.1339999999999986</c:v>
                </c:pt>
                <c:pt idx="1098">
                  <c:v>8.3670000000000027</c:v>
                </c:pt>
                <c:pt idx="1099">
                  <c:v>8.11</c:v>
                </c:pt>
                <c:pt idx="1100">
                  <c:v>8.3060000000000027</c:v>
                </c:pt>
                <c:pt idx="1101">
                  <c:v>8.3180000000000014</c:v>
                </c:pt>
                <c:pt idx="1102">
                  <c:v>8.11</c:v>
                </c:pt>
                <c:pt idx="1103">
                  <c:v>8.4160000000000004</c:v>
                </c:pt>
                <c:pt idx="1104">
                  <c:v>8.206999999999999</c:v>
                </c:pt>
                <c:pt idx="1105">
                  <c:v>8.1830000000000016</c:v>
                </c:pt>
                <c:pt idx="1106">
                  <c:v>8.427999999999999</c:v>
                </c:pt>
                <c:pt idx="1107">
                  <c:v>8.1220000000000017</c:v>
                </c:pt>
                <c:pt idx="1108">
                  <c:v>8.3060000000000027</c:v>
                </c:pt>
                <c:pt idx="1109">
                  <c:v>8.3420000000000005</c:v>
                </c:pt>
                <c:pt idx="1110">
                  <c:v>8.1220000000000017</c:v>
                </c:pt>
                <c:pt idx="1111">
                  <c:v>8.4160000000000004</c:v>
                </c:pt>
                <c:pt idx="1112">
                  <c:v>8.1830000000000016</c:v>
                </c:pt>
                <c:pt idx="1113">
                  <c:v>8.206999999999999</c:v>
                </c:pt>
                <c:pt idx="1114">
                  <c:v>8.4160000000000004</c:v>
                </c:pt>
                <c:pt idx="1115">
                  <c:v>8.1220000000000017</c:v>
                </c:pt>
                <c:pt idx="1116">
                  <c:v>8.293000000000001</c:v>
                </c:pt>
                <c:pt idx="1117">
                  <c:v>8.3670000000000027</c:v>
                </c:pt>
                <c:pt idx="1118">
                  <c:v>8.11</c:v>
                </c:pt>
                <c:pt idx="1119">
                  <c:v>8.33</c:v>
                </c:pt>
                <c:pt idx="1120">
                  <c:v>8.33</c:v>
                </c:pt>
                <c:pt idx="1121">
                  <c:v>8.1220000000000017</c:v>
                </c:pt>
                <c:pt idx="1122">
                  <c:v>8.3420000000000005</c:v>
                </c:pt>
                <c:pt idx="1123">
                  <c:v>8.33</c:v>
                </c:pt>
                <c:pt idx="1124">
                  <c:v>8.11</c:v>
                </c:pt>
                <c:pt idx="1125">
                  <c:v>8.3420000000000005</c:v>
                </c:pt>
                <c:pt idx="1126">
                  <c:v>8.33</c:v>
                </c:pt>
                <c:pt idx="1127">
                  <c:v>8.1220000000000017</c:v>
                </c:pt>
                <c:pt idx="1128">
                  <c:v>8.3670000000000027</c:v>
                </c:pt>
                <c:pt idx="1129">
                  <c:v>8.3060000000000027</c:v>
                </c:pt>
                <c:pt idx="1130">
                  <c:v>8.1339999999999986</c:v>
                </c:pt>
                <c:pt idx="1131">
                  <c:v>8.4030000000000005</c:v>
                </c:pt>
                <c:pt idx="1132">
                  <c:v>8.2439999999999998</c:v>
                </c:pt>
                <c:pt idx="1133">
                  <c:v>8.1710000000000012</c:v>
                </c:pt>
                <c:pt idx="1134">
                  <c:v>8.44</c:v>
                </c:pt>
                <c:pt idx="1135">
                  <c:v>8.1830000000000016</c:v>
                </c:pt>
                <c:pt idx="1136">
                  <c:v>8.2319999999999993</c:v>
                </c:pt>
                <c:pt idx="1137">
                  <c:v>8.427999999999999</c:v>
                </c:pt>
                <c:pt idx="1138">
                  <c:v>8.1339999999999986</c:v>
                </c:pt>
                <c:pt idx="1139">
                  <c:v>8.2809999999999988</c:v>
                </c:pt>
                <c:pt idx="1140">
                  <c:v>8.3790000000000067</c:v>
                </c:pt>
                <c:pt idx="1141">
                  <c:v>8.11</c:v>
                </c:pt>
                <c:pt idx="1142">
                  <c:v>8.33</c:v>
                </c:pt>
                <c:pt idx="1143">
                  <c:v>8.3420000000000005</c:v>
                </c:pt>
                <c:pt idx="1144">
                  <c:v>8.1220000000000017</c:v>
                </c:pt>
                <c:pt idx="1145">
                  <c:v>8.3790000000000067</c:v>
                </c:pt>
                <c:pt idx="1146">
                  <c:v>8.2809999999999988</c:v>
                </c:pt>
                <c:pt idx="1147">
                  <c:v>8.1339999999999986</c:v>
                </c:pt>
                <c:pt idx="1148">
                  <c:v>8.4160000000000004</c:v>
                </c:pt>
                <c:pt idx="1149">
                  <c:v>8.2319999999999993</c:v>
                </c:pt>
                <c:pt idx="1150">
                  <c:v>8.1710000000000012</c:v>
                </c:pt>
                <c:pt idx="1151">
                  <c:v>8.3670000000000027</c:v>
                </c:pt>
                <c:pt idx="1152">
                  <c:v>8.1220000000000017</c:v>
                </c:pt>
                <c:pt idx="1153">
                  <c:v>0</c:v>
                </c:pt>
                <c:pt idx="1154">
                  <c:v>4.1899999999999995</c:v>
                </c:pt>
                <c:pt idx="1155">
                  <c:v>4.0910000000000002</c:v>
                </c:pt>
                <c:pt idx="1156">
                  <c:v>4.3730000000000002</c:v>
                </c:pt>
                <c:pt idx="1157">
                  <c:v>4.41</c:v>
                </c:pt>
                <c:pt idx="1158">
                  <c:v>4.3730000000000002</c:v>
                </c:pt>
                <c:pt idx="1159">
                  <c:v>4.532</c:v>
                </c:pt>
                <c:pt idx="1160">
                  <c:v>4.508</c:v>
                </c:pt>
                <c:pt idx="1161">
                  <c:v>4.3979999999999881</c:v>
                </c:pt>
                <c:pt idx="1162">
                  <c:v>4.5569999999999995</c:v>
                </c:pt>
                <c:pt idx="1163">
                  <c:v>4.4710000000000125</c:v>
                </c:pt>
                <c:pt idx="1164">
                  <c:v>4.41</c:v>
                </c:pt>
                <c:pt idx="1165">
                  <c:v>4.569</c:v>
                </c:pt>
                <c:pt idx="1166">
                  <c:v>4.4589999999999996</c:v>
                </c:pt>
                <c:pt idx="1167">
                  <c:v>4.41</c:v>
                </c:pt>
                <c:pt idx="1168">
                  <c:v>4.5819999999999999</c:v>
                </c:pt>
                <c:pt idx="1169">
                  <c:v>4.4589999999999996</c:v>
                </c:pt>
                <c:pt idx="1170">
                  <c:v>4.41</c:v>
                </c:pt>
                <c:pt idx="1171">
                  <c:v>4.5819999999999999</c:v>
                </c:pt>
                <c:pt idx="1172">
                  <c:v>4.4470000000000001</c:v>
                </c:pt>
                <c:pt idx="1173">
                  <c:v>4.4219999999999997</c:v>
                </c:pt>
                <c:pt idx="1174">
                  <c:v>4.5819999999999999</c:v>
                </c:pt>
                <c:pt idx="1175">
                  <c:v>4.4340000000000002</c:v>
                </c:pt>
                <c:pt idx="1176">
                  <c:v>4.4340000000000002</c:v>
                </c:pt>
                <c:pt idx="1177">
                  <c:v>4.5819999999999999</c:v>
                </c:pt>
                <c:pt idx="1178">
                  <c:v>4.4340000000000002</c:v>
                </c:pt>
                <c:pt idx="1179">
                  <c:v>4.4340000000000002</c:v>
                </c:pt>
                <c:pt idx="1180">
                  <c:v>4.569</c:v>
                </c:pt>
                <c:pt idx="1181">
                  <c:v>4.4340000000000002</c:v>
                </c:pt>
                <c:pt idx="1182">
                  <c:v>4.4219999999999997</c:v>
                </c:pt>
                <c:pt idx="1183">
                  <c:v>4.5819999999999999</c:v>
                </c:pt>
                <c:pt idx="1184">
                  <c:v>4.4470000000000001</c:v>
                </c:pt>
                <c:pt idx="1185">
                  <c:v>4.4219999999999997</c:v>
                </c:pt>
                <c:pt idx="1186">
                  <c:v>4.569</c:v>
                </c:pt>
                <c:pt idx="1187">
                  <c:v>4.4470000000000001</c:v>
                </c:pt>
                <c:pt idx="1188">
                  <c:v>4.41</c:v>
                </c:pt>
                <c:pt idx="1189">
                  <c:v>4.569</c:v>
                </c:pt>
                <c:pt idx="1190">
                  <c:v>4.4589999999999996</c:v>
                </c:pt>
                <c:pt idx="1191">
                  <c:v>4.41</c:v>
                </c:pt>
                <c:pt idx="1192">
                  <c:v>4.569</c:v>
                </c:pt>
                <c:pt idx="1193">
                  <c:v>4.4589999999999996</c:v>
                </c:pt>
                <c:pt idx="1194">
                  <c:v>4.41</c:v>
                </c:pt>
                <c:pt idx="1195">
                  <c:v>4.569</c:v>
                </c:pt>
                <c:pt idx="1196">
                  <c:v>4.4589999999999996</c:v>
                </c:pt>
                <c:pt idx="1197">
                  <c:v>4.41</c:v>
                </c:pt>
                <c:pt idx="1198">
                  <c:v>4.5819999999999999</c:v>
                </c:pt>
                <c:pt idx="1199">
                  <c:v>4.4470000000000001</c:v>
                </c:pt>
                <c:pt idx="1200">
                  <c:v>4.41</c:v>
                </c:pt>
                <c:pt idx="1201">
                  <c:v>4.5819999999999999</c:v>
                </c:pt>
                <c:pt idx="1202">
                  <c:v>4.4340000000000002</c:v>
                </c:pt>
                <c:pt idx="1203">
                  <c:v>4.4219999999999997</c:v>
                </c:pt>
                <c:pt idx="1204">
                  <c:v>4.5819999999999999</c:v>
                </c:pt>
                <c:pt idx="1205">
                  <c:v>4.4219999999999997</c:v>
                </c:pt>
                <c:pt idx="1206">
                  <c:v>4.4470000000000001</c:v>
                </c:pt>
                <c:pt idx="1207">
                  <c:v>4.5819999999999999</c:v>
                </c:pt>
                <c:pt idx="1208">
                  <c:v>4.41</c:v>
                </c:pt>
                <c:pt idx="1209">
                  <c:v>4.4710000000000125</c:v>
                </c:pt>
                <c:pt idx="1210">
                  <c:v>4.569</c:v>
                </c:pt>
                <c:pt idx="1211">
                  <c:v>4.3860000000000001</c:v>
                </c:pt>
                <c:pt idx="1212">
                  <c:v>4.484</c:v>
                </c:pt>
                <c:pt idx="1213">
                  <c:v>-1.2E-2</c:v>
                </c:pt>
                <c:pt idx="1214">
                  <c:v>-1.2E-2</c:v>
                </c:pt>
                <c:pt idx="1215">
                  <c:v>-1.2E-2</c:v>
                </c:pt>
                <c:pt idx="1216">
                  <c:v>-1.2E-2</c:v>
                </c:pt>
                <c:pt idx="1217">
                  <c:v>-1.2E-2</c:v>
                </c:pt>
                <c:pt idx="1218">
                  <c:v>-1.2E-2</c:v>
                </c:pt>
                <c:pt idx="1219">
                  <c:v>-1.2E-2</c:v>
                </c:pt>
                <c:pt idx="1220">
                  <c:v>-1.2E-2</c:v>
                </c:pt>
                <c:pt idx="1221">
                  <c:v>-1.2E-2</c:v>
                </c:pt>
                <c:pt idx="1222">
                  <c:v>-1.2E-2</c:v>
                </c:pt>
                <c:pt idx="1223">
                  <c:v>-1.2E-2</c:v>
                </c:pt>
                <c:pt idx="1224">
                  <c:v>-1.2E-2</c:v>
                </c:pt>
                <c:pt idx="1225">
                  <c:v>-1.2E-2</c:v>
                </c:pt>
                <c:pt idx="1226">
                  <c:v>-1.2E-2</c:v>
                </c:pt>
                <c:pt idx="1227">
                  <c:v>-1.2E-2</c:v>
                </c:pt>
                <c:pt idx="1228">
                  <c:v>-1.2E-2</c:v>
                </c:pt>
                <c:pt idx="1229">
                  <c:v>-1.2E-2</c:v>
                </c:pt>
                <c:pt idx="1230">
                  <c:v>0</c:v>
                </c:pt>
                <c:pt idx="1231">
                  <c:v>-1.2E-2</c:v>
                </c:pt>
                <c:pt idx="1232">
                  <c:v>0</c:v>
                </c:pt>
                <c:pt idx="1233">
                  <c:v>-1.2E-2</c:v>
                </c:pt>
                <c:pt idx="1234">
                  <c:v>0</c:v>
                </c:pt>
                <c:pt idx="1235">
                  <c:v>-1.2E-2</c:v>
                </c:pt>
                <c:pt idx="1236">
                  <c:v>-1.2E-2</c:v>
                </c:pt>
                <c:pt idx="1237">
                  <c:v>-1.2E-2</c:v>
                </c:pt>
                <c:pt idx="1238">
                  <c:v>-1.2E-2</c:v>
                </c:pt>
                <c:pt idx="1239">
                  <c:v>-1.2E-2</c:v>
                </c:pt>
                <c:pt idx="1240">
                  <c:v>-1.2E-2</c:v>
                </c:pt>
                <c:pt idx="1241">
                  <c:v>-1.2E-2</c:v>
                </c:pt>
                <c:pt idx="1242">
                  <c:v>-1.2E-2</c:v>
                </c:pt>
                <c:pt idx="1243">
                  <c:v>-1.2E-2</c:v>
                </c:pt>
                <c:pt idx="1244">
                  <c:v>-1.2E-2</c:v>
                </c:pt>
                <c:pt idx="1245">
                  <c:v>-1.2E-2</c:v>
                </c:pt>
                <c:pt idx="1246">
                  <c:v>-1.2E-2</c:v>
                </c:pt>
                <c:pt idx="1247">
                  <c:v>-1.2E-2</c:v>
                </c:pt>
                <c:pt idx="1248">
                  <c:v>-1.2E-2</c:v>
                </c:pt>
                <c:pt idx="1249">
                  <c:v>-1.2E-2</c:v>
                </c:pt>
                <c:pt idx="1250">
                  <c:v>-1.2E-2</c:v>
                </c:pt>
                <c:pt idx="1251">
                  <c:v>-1.2E-2</c:v>
                </c:pt>
                <c:pt idx="1252">
                  <c:v>-1.2E-2</c:v>
                </c:pt>
                <c:pt idx="1253">
                  <c:v>0</c:v>
                </c:pt>
                <c:pt idx="1254">
                  <c:v>-1.2E-2</c:v>
                </c:pt>
                <c:pt idx="1255">
                  <c:v>-1.2E-2</c:v>
                </c:pt>
                <c:pt idx="1256">
                  <c:v>-1.2E-2</c:v>
                </c:pt>
                <c:pt idx="1257">
                  <c:v>-1.2E-2</c:v>
                </c:pt>
                <c:pt idx="1258">
                  <c:v>-1.2E-2</c:v>
                </c:pt>
                <c:pt idx="1259">
                  <c:v>-1.2E-2</c:v>
                </c:pt>
                <c:pt idx="1260">
                  <c:v>-1.2E-2</c:v>
                </c:pt>
                <c:pt idx="1261">
                  <c:v>-1.2E-2</c:v>
                </c:pt>
                <c:pt idx="1262">
                  <c:v>0</c:v>
                </c:pt>
                <c:pt idx="1263">
                  <c:v>-1.2E-2</c:v>
                </c:pt>
                <c:pt idx="1264">
                  <c:v>-1.2E-2</c:v>
                </c:pt>
                <c:pt idx="1265">
                  <c:v>0</c:v>
                </c:pt>
                <c:pt idx="1266">
                  <c:v>-1.2E-2</c:v>
                </c:pt>
                <c:pt idx="1267">
                  <c:v>-1.2E-2</c:v>
                </c:pt>
                <c:pt idx="1268">
                  <c:v>-1.2E-2</c:v>
                </c:pt>
                <c:pt idx="1269">
                  <c:v>-1.2E-2</c:v>
                </c:pt>
                <c:pt idx="1270">
                  <c:v>-1.2E-2</c:v>
                </c:pt>
                <c:pt idx="1271">
                  <c:v>-1.2E-2</c:v>
                </c:pt>
                <c:pt idx="1272">
                  <c:v>-1.2E-2</c:v>
                </c:pt>
                <c:pt idx="1273">
                  <c:v>-1.2E-2</c:v>
                </c:pt>
                <c:pt idx="1274">
                  <c:v>-1.2E-2</c:v>
                </c:pt>
                <c:pt idx="1275">
                  <c:v>-1.2E-2</c:v>
                </c:pt>
                <c:pt idx="1276">
                  <c:v>-1.2E-2</c:v>
                </c:pt>
                <c:pt idx="1277">
                  <c:v>-1.2E-2</c:v>
                </c:pt>
                <c:pt idx="1278">
                  <c:v>-1.2E-2</c:v>
                </c:pt>
                <c:pt idx="1279">
                  <c:v>-1.2E-2</c:v>
                </c:pt>
                <c:pt idx="1280">
                  <c:v>0</c:v>
                </c:pt>
                <c:pt idx="1281">
                  <c:v>-1.2E-2</c:v>
                </c:pt>
                <c:pt idx="1282">
                  <c:v>-1.2E-2</c:v>
                </c:pt>
                <c:pt idx="1283">
                  <c:v>-1.2E-2</c:v>
                </c:pt>
                <c:pt idx="1284">
                  <c:v>0</c:v>
                </c:pt>
                <c:pt idx="1285">
                  <c:v>-1.2E-2</c:v>
                </c:pt>
                <c:pt idx="1286">
                  <c:v>-1.2E-2</c:v>
                </c:pt>
                <c:pt idx="1287">
                  <c:v>-1.2E-2</c:v>
                </c:pt>
                <c:pt idx="1288">
                  <c:v>-1.2E-2</c:v>
                </c:pt>
                <c:pt idx="1289">
                  <c:v>0</c:v>
                </c:pt>
                <c:pt idx="1290">
                  <c:v>-1.2E-2</c:v>
                </c:pt>
                <c:pt idx="1291">
                  <c:v>-1.2E-2</c:v>
                </c:pt>
                <c:pt idx="1292">
                  <c:v>-1.2E-2</c:v>
                </c:pt>
                <c:pt idx="1293">
                  <c:v>-1.2E-2</c:v>
                </c:pt>
                <c:pt idx="1294">
                  <c:v>-1.2E-2</c:v>
                </c:pt>
                <c:pt idx="1295">
                  <c:v>-1.2E-2</c:v>
                </c:pt>
                <c:pt idx="1296">
                  <c:v>0</c:v>
                </c:pt>
                <c:pt idx="1297">
                  <c:v>0</c:v>
                </c:pt>
                <c:pt idx="1298">
                  <c:v>-1.2E-2</c:v>
                </c:pt>
                <c:pt idx="1299">
                  <c:v>-1.2E-2</c:v>
                </c:pt>
                <c:pt idx="1300">
                  <c:v>-1.2E-2</c:v>
                </c:pt>
                <c:pt idx="1301">
                  <c:v>-1.2E-2</c:v>
                </c:pt>
                <c:pt idx="1302">
                  <c:v>-1.2E-2</c:v>
                </c:pt>
                <c:pt idx="1303">
                  <c:v>-1.2E-2</c:v>
                </c:pt>
                <c:pt idx="1304">
                  <c:v>-1.2E-2</c:v>
                </c:pt>
                <c:pt idx="1305">
                  <c:v>-1.2E-2</c:v>
                </c:pt>
                <c:pt idx="1306">
                  <c:v>-1.2E-2</c:v>
                </c:pt>
                <c:pt idx="1307">
                  <c:v>-1.2E-2</c:v>
                </c:pt>
                <c:pt idx="1308">
                  <c:v>-1.2E-2</c:v>
                </c:pt>
                <c:pt idx="1309">
                  <c:v>-1.2E-2</c:v>
                </c:pt>
                <c:pt idx="1310">
                  <c:v>-1.2E-2</c:v>
                </c:pt>
                <c:pt idx="1311">
                  <c:v>0</c:v>
                </c:pt>
                <c:pt idx="1312">
                  <c:v>-1.2E-2</c:v>
                </c:pt>
                <c:pt idx="1313">
                  <c:v>-1.2E-2</c:v>
                </c:pt>
                <c:pt idx="1314">
                  <c:v>0</c:v>
                </c:pt>
                <c:pt idx="1315">
                  <c:v>0</c:v>
                </c:pt>
                <c:pt idx="1316">
                  <c:v>0</c:v>
                </c:pt>
                <c:pt idx="1317">
                  <c:v>0</c:v>
                </c:pt>
                <c:pt idx="1318">
                  <c:v>0</c:v>
                </c:pt>
                <c:pt idx="1319">
                  <c:v>0</c:v>
                </c:pt>
                <c:pt idx="1320">
                  <c:v>-1.2E-2</c:v>
                </c:pt>
                <c:pt idx="1321">
                  <c:v>-1.2E-2</c:v>
                </c:pt>
                <c:pt idx="1322">
                  <c:v>-1.2E-2</c:v>
                </c:pt>
                <c:pt idx="1323">
                  <c:v>-1.2E-2</c:v>
                </c:pt>
                <c:pt idx="1324">
                  <c:v>0</c:v>
                </c:pt>
                <c:pt idx="1325">
                  <c:v>0</c:v>
                </c:pt>
                <c:pt idx="1326">
                  <c:v>-1.2E-2</c:v>
                </c:pt>
                <c:pt idx="1327">
                  <c:v>-1.2E-2</c:v>
                </c:pt>
                <c:pt idx="1328">
                  <c:v>-1.2E-2</c:v>
                </c:pt>
                <c:pt idx="1329">
                  <c:v>-1.2E-2</c:v>
                </c:pt>
                <c:pt idx="1330">
                  <c:v>0</c:v>
                </c:pt>
                <c:pt idx="1331">
                  <c:v>-1.2E-2</c:v>
                </c:pt>
                <c:pt idx="1332">
                  <c:v>-1.2E-2</c:v>
                </c:pt>
                <c:pt idx="1333">
                  <c:v>0</c:v>
                </c:pt>
                <c:pt idx="1334">
                  <c:v>0</c:v>
                </c:pt>
                <c:pt idx="1335">
                  <c:v>-1.2E-2</c:v>
                </c:pt>
                <c:pt idx="1336">
                  <c:v>-1.2E-2</c:v>
                </c:pt>
                <c:pt idx="1337">
                  <c:v>0</c:v>
                </c:pt>
                <c:pt idx="1338">
                  <c:v>-1.2E-2</c:v>
                </c:pt>
                <c:pt idx="1339">
                  <c:v>-1.2E-2</c:v>
                </c:pt>
                <c:pt idx="1340">
                  <c:v>-1.2E-2</c:v>
                </c:pt>
                <c:pt idx="1341">
                  <c:v>0</c:v>
                </c:pt>
                <c:pt idx="1342">
                  <c:v>0</c:v>
                </c:pt>
                <c:pt idx="1343">
                  <c:v>0</c:v>
                </c:pt>
                <c:pt idx="1344">
                  <c:v>-1.2E-2</c:v>
                </c:pt>
                <c:pt idx="1345">
                  <c:v>0</c:v>
                </c:pt>
                <c:pt idx="1346">
                  <c:v>0</c:v>
                </c:pt>
                <c:pt idx="1347">
                  <c:v>0</c:v>
                </c:pt>
                <c:pt idx="1348">
                  <c:v>-1.2E-2</c:v>
                </c:pt>
                <c:pt idx="1349">
                  <c:v>-1.2E-2</c:v>
                </c:pt>
                <c:pt idx="1350">
                  <c:v>-1.2E-2</c:v>
                </c:pt>
                <c:pt idx="1351">
                  <c:v>0</c:v>
                </c:pt>
                <c:pt idx="1352">
                  <c:v>-1.2E-2</c:v>
                </c:pt>
                <c:pt idx="1353">
                  <c:v>-1.2E-2</c:v>
                </c:pt>
                <c:pt idx="1354">
                  <c:v>0</c:v>
                </c:pt>
                <c:pt idx="1355">
                  <c:v>0</c:v>
                </c:pt>
                <c:pt idx="1356">
                  <c:v>0</c:v>
                </c:pt>
                <c:pt idx="1357">
                  <c:v>0</c:v>
                </c:pt>
                <c:pt idx="1358">
                  <c:v>0</c:v>
                </c:pt>
                <c:pt idx="1359">
                  <c:v>-1.2E-2</c:v>
                </c:pt>
                <c:pt idx="1360">
                  <c:v>-1.2E-2</c:v>
                </c:pt>
                <c:pt idx="1361">
                  <c:v>-1.2E-2</c:v>
                </c:pt>
                <c:pt idx="1362">
                  <c:v>-1.2E-2</c:v>
                </c:pt>
                <c:pt idx="1363">
                  <c:v>-1.2E-2</c:v>
                </c:pt>
                <c:pt idx="1364">
                  <c:v>-1.2E-2</c:v>
                </c:pt>
                <c:pt idx="1365">
                  <c:v>-1.2E-2</c:v>
                </c:pt>
                <c:pt idx="1366">
                  <c:v>0</c:v>
                </c:pt>
                <c:pt idx="1367">
                  <c:v>-1.2E-2</c:v>
                </c:pt>
                <c:pt idx="1368">
                  <c:v>0</c:v>
                </c:pt>
                <c:pt idx="1369">
                  <c:v>0</c:v>
                </c:pt>
                <c:pt idx="1370">
                  <c:v>-1.2E-2</c:v>
                </c:pt>
                <c:pt idx="1371">
                  <c:v>0</c:v>
                </c:pt>
                <c:pt idx="1372">
                  <c:v>0</c:v>
                </c:pt>
                <c:pt idx="1373">
                  <c:v>-1.2E-2</c:v>
                </c:pt>
                <c:pt idx="1374">
                  <c:v>-1.2E-2</c:v>
                </c:pt>
                <c:pt idx="1375">
                  <c:v>0</c:v>
                </c:pt>
                <c:pt idx="1376">
                  <c:v>0</c:v>
                </c:pt>
                <c:pt idx="1377">
                  <c:v>0</c:v>
                </c:pt>
                <c:pt idx="1378">
                  <c:v>-1.2E-2</c:v>
                </c:pt>
                <c:pt idx="1379">
                  <c:v>0</c:v>
                </c:pt>
                <c:pt idx="1380">
                  <c:v>0</c:v>
                </c:pt>
                <c:pt idx="1381">
                  <c:v>0</c:v>
                </c:pt>
                <c:pt idx="1382">
                  <c:v>0</c:v>
                </c:pt>
                <c:pt idx="1383">
                  <c:v>0</c:v>
                </c:pt>
                <c:pt idx="1384">
                  <c:v>0</c:v>
                </c:pt>
                <c:pt idx="1385">
                  <c:v>0</c:v>
                </c:pt>
                <c:pt idx="1386">
                  <c:v>0</c:v>
                </c:pt>
                <c:pt idx="1387">
                  <c:v>0</c:v>
                </c:pt>
                <c:pt idx="1388">
                  <c:v>0</c:v>
                </c:pt>
                <c:pt idx="1389">
                  <c:v>0</c:v>
                </c:pt>
                <c:pt idx="1390">
                  <c:v>-1.2E-2</c:v>
                </c:pt>
                <c:pt idx="1391">
                  <c:v>0</c:v>
                </c:pt>
                <c:pt idx="1392">
                  <c:v>0</c:v>
                </c:pt>
                <c:pt idx="1393">
                  <c:v>0</c:v>
                </c:pt>
                <c:pt idx="1394">
                  <c:v>-1.2E-2</c:v>
                </c:pt>
                <c:pt idx="1395">
                  <c:v>-1.2E-2</c:v>
                </c:pt>
                <c:pt idx="1396">
                  <c:v>0</c:v>
                </c:pt>
                <c:pt idx="1397">
                  <c:v>0</c:v>
                </c:pt>
                <c:pt idx="1398">
                  <c:v>0</c:v>
                </c:pt>
                <c:pt idx="1399">
                  <c:v>-1.2E-2</c:v>
                </c:pt>
                <c:pt idx="1400">
                  <c:v>0</c:v>
                </c:pt>
                <c:pt idx="1401">
                  <c:v>-1.2E-2</c:v>
                </c:pt>
                <c:pt idx="1402">
                  <c:v>-1.2E-2</c:v>
                </c:pt>
                <c:pt idx="1403">
                  <c:v>-1.2E-2</c:v>
                </c:pt>
                <c:pt idx="1404">
                  <c:v>0</c:v>
                </c:pt>
                <c:pt idx="1405">
                  <c:v>0</c:v>
                </c:pt>
                <c:pt idx="1406">
                  <c:v>0</c:v>
                </c:pt>
                <c:pt idx="1407">
                  <c:v>-1.2E-2</c:v>
                </c:pt>
                <c:pt idx="1408">
                  <c:v>0</c:v>
                </c:pt>
                <c:pt idx="1409">
                  <c:v>0</c:v>
                </c:pt>
                <c:pt idx="1410">
                  <c:v>0</c:v>
                </c:pt>
                <c:pt idx="1411">
                  <c:v>0</c:v>
                </c:pt>
                <c:pt idx="1412">
                  <c:v>0</c:v>
                </c:pt>
                <c:pt idx="1413">
                  <c:v>-1.2E-2</c:v>
                </c:pt>
                <c:pt idx="1414">
                  <c:v>0</c:v>
                </c:pt>
                <c:pt idx="1415">
                  <c:v>0</c:v>
                </c:pt>
                <c:pt idx="1416">
                  <c:v>-1.2E-2</c:v>
                </c:pt>
                <c:pt idx="1417">
                  <c:v>0</c:v>
                </c:pt>
                <c:pt idx="1418">
                  <c:v>0</c:v>
                </c:pt>
                <c:pt idx="1419">
                  <c:v>0</c:v>
                </c:pt>
                <c:pt idx="1420">
                  <c:v>0</c:v>
                </c:pt>
                <c:pt idx="1421">
                  <c:v>0</c:v>
                </c:pt>
                <c:pt idx="1422">
                  <c:v>0</c:v>
                </c:pt>
                <c:pt idx="1423">
                  <c:v>0</c:v>
                </c:pt>
                <c:pt idx="1424">
                  <c:v>0</c:v>
                </c:pt>
                <c:pt idx="1425">
                  <c:v>-1.2E-2</c:v>
                </c:pt>
                <c:pt idx="1426">
                  <c:v>-1.2E-2</c:v>
                </c:pt>
                <c:pt idx="1427">
                  <c:v>0</c:v>
                </c:pt>
                <c:pt idx="1428">
                  <c:v>-1.2E-2</c:v>
                </c:pt>
                <c:pt idx="1429">
                  <c:v>-1.2E-2</c:v>
                </c:pt>
                <c:pt idx="1430">
                  <c:v>0</c:v>
                </c:pt>
                <c:pt idx="1431">
                  <c:v>0</c:v>
                </c:pt>
                <c:pt idx="1432">
                  <c:v>-1.2E-2</c:v>
                </c:pt>
                <c:pt idx="1433">
                  <c:v>0</c:v>
                </c:pt>
                <c:pt idx="1434">
                  <c:v>-1.2E-2</c:v>
                </c:pt>
                <c:pt idx="1435">
                  <c:v>0</c:v>
                </c:pt>
                <c:pt idx="1436">
                  <c:v>0</c:v>
                </c:pt>
                <c:pt idx="1437">
                  <c:v>-1.2E-2</c:v>
                </c:pt>
                <c:pt idx="1438">
                  <c:v>0</c:v>
                </c:pt>
                <c:pt idx="1439">
                  <c:v>0</c:v>
                </c:pt>
                <c:pt idx="1440">
                  <c:v>0</c:v>
                </c:pt>
                <c:pt idx="1441">
                  <c:v>0</c:v>
                </c:pt>
                <c:pt idx="1442">
                  <c:v>-1.2E-2</c:v>
                </c:pt>
                <c:pt idx="1443">
                  <c:v>0</c:v>
                </c:pt>
                <c:pt idx="1444">
                  <c:v>0</c:v>
                </c:pt>
                <c:pt idx="1445">
                  <c:v>0</c:v>
                </c:pt>
                <c:pt idx="1446">
                  <c:v>0</c:v>
                </c:pt>
                <c:pt idx="1447">
                  <c:v>0</c:v>
                </c:pt>
                <c:pt idx="1448">
                  <c:v>0</c:v>
                </c:pt>
                <c:pt idx="1449">
                  <c:v>0</c:v>
                </c:pt>
                <c:pt idx="1450">
                  <c:v>0</c:v>
                </c:pt>
                <c:pt idx="1451">
                  <c:v>0</c:v>
                </c:pt>
                <c:pt idx="1452">
                  <c:v>0</c:v>
                </c:pt>
                <c:pt idx="1453">
                  <c:v>-1.2E-2</c:v>
                </c:pt>
                <c:pt idx="1454">
                  <c:v>0</c:v>
                </c:pt>
                <c:pt idx="1455">
                  <c:v>0</c:v>
                </c:pt>
                <c:pt idx="1456">
                  <c:v>0</c:v>
                </c:pt>
                <c:pt idx="1457">
                  <c:v>-1.2E-2</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-1.2E-2</c:v>
                </c:pt>
                <c:pt idx="1474">
                  <c:v>0</c:v>
                </c:pt>
                <c:pt idx="1475">
                  <c:v>-1.2E-2</c:v>
                </c:pt>
                <c:pt idx="1476">
                  <c:v>-1.2E-2</c:v>
                </c:pt>
                <c:pt idx="1477">
                  <c:v>0</c:v>
                </c:pt>
                <c:pt idx="1478">
                  <c:v>0</c:v>
                </c:pt>
                <c:pt idx="1479">
                  <c:v>0</c:v>
                </c:pt>
                <c:pt idx="1480">
                  <c:v>0</c:v>
                </c:pt>
                <c:pt idx="1481">
                  <c:v>0</c:v>
                </c:pt>
                <c:pt idx="1482">
                  <c:v>-1.2E-2</c:v>
                </c:pt>
                <c:pt idx="1483">
                  <c:v>0</c:v>
                </c:pt>
                <c:pt idx="1484">
                  <c:v>0</c:v>
                </c:pt>
                <c:pt idx="1485">
                  <c:v>0</c:v>
                </c:pt>
                <c:pt idx="1486">
                  <c:v>-1.2E-2</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3.577</c:v>
                </c:pt>
                <c:pt idx="1514">
                  <c:v>4.3490000000000002</c:v>
                </c:pt>
                <c:pt idx="1515">
                  <c:v>4.41</c:v>
                </c:pt>
                <c:pt idx="1516">
                  <c:v>4.2750000000000004</c:v>
                </c:pt>
                <c:pt idx="1517">
                  <c:v>4.3239999999999945</c:v>
                </c:pt>
                <c:pt idx="1518">
                  <c:v>4.4710000000000125</c:v>
                </c:pt>
                <c:pt idx="1519">
                  <c:v>4.3730000000000002</c:v>
                </c:pt>
                <c:pt idx="1520">
                  <c:v>4.2880000000000003</c:v>
                </c:pt>
                <c:pt idx="1521">
                  <c:v>4.3860000000000001</c:v>
                </c:pt>
                <c:pt idx="1522">
                  <c:v>4.4589999999999996</c:v>
                </c:pt>
                <c:pt idx="1523">
                  <c:v>4.3119999999999985</c:v>
                </c:pt>
                <c:pt idx="1524">
                  <c:v>4.3</c:v>
                </c:pt>
                <c:pt idx="1525">
                  <c:v>4.4470000000000001</c:v>
                </c:pt>
                <c:pt idx="1526">
                  <c:v>4.4470000000000001</c:v>
                </c:pt>
                <c:pt idx="1527">
                  <c:v>4.3</c:v>
                </c:pt>
                <c:pt idx="1528">
                  <c:v>4.3369999999999997</c:v>
                </c:pt>
                <c:pt idx="1529">
                  <c:v>4.4589999999999996</c:v>
                </c:pt>
                <c:pt idx="1530">
                  <c:v>4.4219999999999997</c:v>
                </c:pt>
                <c:pt idx="1531">
                  <c:v>4.3</c:v>
                </c:pt>
                <c:pt idx="1532">
                  <c:v>4.3490000000000002</c:v>
                </c:pt>
                <c:pt idx="1533">
                  <c:v>4.484</c:v>
                </c:pt>
                <c:pt idx="1534">
                  <c:v>4.41</c:v>
                </c:pt>
                <c:pt idx="1535">
                  <c:v>4.3</c:v>
                </c:pt>
                <c:pt idx="1536">
                  <c:v>4.3730000000000002</c:v>
                </c:pt>
                <c:pt idx="1537">
                  <c:v>4.484</c:v>
                </c:pt>
                <c:pt idx="1538">
                  <c:v>4.3730000000000002</c:v>
                </c:pt>
                <c:pt idx="1539">
                  <c:v>4.3</c:v>
                </c:pt>
                <c:pt idx="1540">
                  <c:v>4.41</c:v>
                </c:pt>
                <c:pt idx="1541">
                  <c:v>4.4960000000000004</c:v>
                </c:pt>
                <c:pt idx="1542">
                  <c:v>4.3609999999999882</c:v>
                </c:pt>
                <c:pt idx="1543">
                  <c:v>4.3119999999999985</c:v>
                </c:pt>
                <c:pt idx="1544">
                  <c:v>4.4340000000000002</c:v>
                </c:pt>
                <c:pt idx="1545">
                  <c:v>4.4710000000000125</c:v>
                </c:pt>
                <c:pt idx="1546">
                  <c:v>4.3369999999999997</c:v>
                </c:pt>
                <c:pt idx="1547">
                  <c:v>4.3239999999999945</c:v>
                </c:pt>
                <c:pt idx="1548">
                  <c:v>4.4589999999999996</c:v>
                </c:pt>
                <c:pt idx="1549">
                  <c:v>4.4710000000000125</c:v>
                </c:pt>
                <c:pt idx="1550">
                  <c:v>4.3239999999999945</c:v>
                </c:pt>
                <c:pt idx="1551">
                  <c:v>4.3369999999999997</c:v>
                </c:pt>
                <c:pt idx="1552">
                  <c:v>4.4710000000000125</c:v>
                </c:pt>
                <c:pt idx="1553">
                  <c:v>4.4589999999999996</c:v>
                </c:pt>
                <c:pt idx="1554">
                  <c:v>4.3239999999999945</c:v>
                </c:pt>
                <c:pt idx="1555">
                  <c:v>4.3369999999999997</c:v>
                </c:pt>
                <c:pt idx="1556">
                  <c:v>4.4710000000000125</c:v>
                </c:pt>
                <c:pt idx="1557">
                  <c:v>4.4589999999999996</c:v>
                </c:pt>
                <c:pt idx="1558">
                  <c:v>4.3239999999999945</c:v>
                </c:pt>
                <c:pt idx="1559">
                  <c:v>4.3490000000000002</c:v>
                </c:pt>
                <c:pt idx="1560">
                  <c:v>4.484</c:v>
                </c:pt>
                <c:pt idx="1561">
                  <c:v>4.4470000000000001</c:v>
                </c:pt>
                <c:pt idx="1562">
                  <c:v>4.3119999999999985</c:v>
                </c:pt>
                <c:pt idx="1563">
                  <c:v>4.3490000000000002</c:v>
                </c:pt>
                <c:pt idx="1564">
                  <c:v>4.484</c:v>
                </c:pt>
                <c:pt idx="1565">
                  <c:v>4.4710000000000125</c:v>
                </c:pt>
                <c:pt idx="1566">
                  <c:v>4.3239999999999945</c:v>
                </c:pt>
                <c:pt idx="1567">
                  <c:v>4.3369999999999997</c:v>
                </c:pt>
                <c:pt idx="1568">
                  <c:v>4.4589999999999996</c:v>
                </c:pt>
                <c:pt idx="1569">
                  <c:v>4.4219999999999997</c:v>
                </c:pt>
                <c:pt idx="1570">
                  <c:v>4.2629999999999955</c:v>
                </c:pt>
                <c:pt idx="1571">
                  <c:v>4.2139999999999995</c:v>
                </c:pt>
                <c:pt idx="1572">
                  <c:v>4.3239999999999945</c:v>
                </c:pt>
                <c:pt idx="1573">
                  <c:v>0</c:v>
                </c:pt>
                <c:pt idx="1574">
                  <c:v>8.0479999999999983</c:v>
                </c:pt>
                <c:pt idx="1575">
                  <c:v>8.011000000000001</c:v>
                </c:pt>
                <c:pt idx="1576">
                  <c:v>8.1339999999999986</c:v>
                </c:pt>
                <c:pt idx="1577">
                  <c:v>8.2809999999999988</c:v>
                </c:pt>
                <c:pt idx="1578">
                  <c:v>8.1590000000000007</c:v>
                </c:pt>
                <c:pt idx="1579">
                  <c:v>7.95</c:v>
                </c:pt>
                <c:pt idx="1580">
                  <c:v>7.9989999999999997</c:v>
                </c:pt>
                <c:pt idx="1581">
                  <c:v>8.1710000000000012</c:v>
                </c:pt>
                <c:pt idx="1582">
                  <c:v>8.11</c:v>
                </c:pt>
                <c:pt idx="1583">
                  <c:v>8.011000000000001</c:v>
                </c:pt>
                <c:pt idx="1584">
                  <c:v>7.864999999999986</c:v>
                </c:pt>
                <c:pt idx="1585">
                  <c:v>8.0730000000000004</c:v>
                </c:pt>
                <c:pt idx="1586">
                  <c:v>8.2439999999999998</c:v>
                </c:pt>
                <c:pt idx="1587">
                  <c:v>8.0360000000000014</c:v>
                </c:pt>
                <c:pt idx="1588">
                  <c:v>7.9379999999999997</c:v>
                </c:pt>
                <c:pt idx="1589">
                  <c:v>8.0730000000000004</c:v>
                </c:pt>
                <c:pt idx="1590">
                  <c:v>8.2439999999999998</c:v>
                </c:pt>
                <c:pt idx="1591">
                  <c:v>8.1710000000000012</c:v>
                </c:pt>
                <c:pt idx="1592">
                  <c:v>7.9749999999999996</c:v>
                </c:pt>
                <c:pt idx="1593">
                  <c:v>7.9870000000000001</c:v>
                </c:pt>
                <c:pt idx="1594">
                  <c:v>8.206999999999999</c:v>
                </c:pt>
                <c:pt idx="1595">
                  <c:v>8.2570000000000014</c:v>
                </c:pt>
                <c:pt idx="1596">
                  <c:v>8.0479999999999983</c:v>
                </c:pt>
                <c:pt idx="1597">
                  <c:v>7.9630000000000001</c:v>
                </c:pt>
                <c:pt idx="1598">
                  <c:v>8.1220000000000017</c:v>
                </c:pt>
                <c:pt idx="1599">
                  <c:v>8.2809999999999988</c:v>
                </c:pt>
                <c:pt idx="1600">
                  <c:v>8.1220000000000017</c:v>
                </c:pt>
                <c:pt idx="1601">
                  <c:v>7.9630000000000001</c:v>
                </c:pt>
                <c:pt idx="1602">
                  <c:v>8.0360000000000014</c:v>
                </c:pt>
                <c:pt idx="1603">
                  <c:v>8.2199999999999989</c:v>
                </c:pt>
                <c:pt idx="1604">
                  <c:v>8.2319999999999993</c:v>
                </c:pt>
                <c:pt idx="1605">
                  <c:v>8.0240000000000009</c:v>
                </c:pt>
                <c:pt idx="1606">
                  <c:v>7.9630000000000001</c:v>
                </c:pt>
                <c:pt idx="1607">
                  <c:v>8.1220000000000017</c:v>
                </c:pt>
                <c:pt idx="1608">
                  <c:v>8.2809999999999988</c:v>
                </c:pt>
                <c:pt idx="1609">
                  <c:v>8.145999999999999</c:v>
                </c:pt>
                <c:pt idx="1610">
                  <c:v>7.9749999999999996</c:v>
                </c:pt>
                <c:pt idx="1611">
                  <c:v>8.0240000000000009</c:v>
                </c:pt>
                <c:pt idx="1612">
                  <c:v>8.2319999999999993</c:v>
                </c:pt>
                <c:pt idx="1613">
                  <c:v>8.2570000000000014</c:v>
                </c:pt>
                <c:pt idx="1614">
                  <c:v>8.06</c:v>
                </c:pt>
                <c:pt idx="1615">
                  <c:v>7.9870000000000001</c:v>
                </c:pt>
                <c:pt idx="1616">
                  <c:v>8.145999999999999</c:v>
                </c:pt>
                <c:pt idx="1617">
                  <c:v>8.3060000000000027</c:v>
                </c:pt>
                <c:pt idx="1618">
                  <c:v>8.1710000000000012</c:v>
                </c:pt>
                <c:pt idx="1619">
                  <c:v>7.9989999999999997</c:v>
                </c:pt>
                <c:pt idx="1620">
                  <c:v>8.0479999999999983</c:v>
                </c:pt>
                <c:pt idx="1621">
                  <c:v>8.2439999999999998</c:v>
                </c:pt>
                <c:pt idx="1622">
                  <c:v>8.2690000000000001</c:v>
                </c:pt>
                <c:pt idx="1623">
                  <c:v>8.0730000000000004</c:v>
                </c:pt>
                <c:pt idx="1624">
                  <c:v>7.9870000000000001</c:v>
                </c:pt>
                <c:pt idx="1625">
                  <c:v>8.1220000000000017</c:v>
                </c:pt>
                <c:pt idx="1626">
                  <c:v>8.3180000000000014</c:v>
                </c:pt>
                <c:pt idx="1627">
                  <c:v>8.2319999999999993</c:v>
                </c:pt>
                <c:pt idx="1628">
                  <c:v>8.0360000000000014</c:v>
                </c:pt>
                <c:pt idx="1629">
                  <c:v>8.0360000000000014</c:v>
                </c:pt>
                <c:pt idx="1630">
                  <c:v>8.2199999999999989</c:v>
                </c:pt>
                <c:pt idx="1631">
                  <c:v>8.33</c:v>
                </c:pt>
                <c:pt idx="1632">
                  <c:v>8.0970000000000013</c:v>
                </c:pt>
                <c:pt idx="1633">
                  <c:v>8.0360000000000014</c:v>
                </c:pt>
                <c:pt idx="1634">
                  <c:v>8.2439999999999998</c:v>
                </c:pt>
                <c:pt idx="1635">
                  <c:v>8.3060000000000027</c:v>
                </c:pt>
                <c:pt idx="1636">
                  <c:v>8.0479999999999983</c:v>
                </c:pt>
                <c:pt idx="1637">
                  <c:v>8.0850000000000026</c:v>
                </c:pt>
                <c:pt idx="1638">
                  <c:v>8.3180000000000014</c:v>
                </c:pt>
                <c:pt idx="1639">
                  <c:v>8.2439999999999998</c:v>
                </c:pt>
                <c:pt idx="1640">
                  <c:v>8.0360000000000014</c:v>
                </c:pt>
                <c:pt idx="1641">
                  <c:v>8.1220000000000017</c:v>
                </c:pt>
                <c:pt idx="1642">
                  <c:v>8.33</c:v>
                </c:pt>
                <c:pt idx="1643">
                  <c:v>8.2439999999999998</c:v>
                </c:pt>
                <c:pt idx="1644">
                  <c:v>8.0360000000000014</c:v>
                </c:pt>
                <c:pt idx="1645">
                  <c:v>8.11</c:v>
                </c:pt>
                <c:pt idx="1646">
                  <c:v>8.3180000000000014</c:v>
                </c:pt>
                <c:pt idx="1647">
                  <c:v>8.2690000000000001</c:v>
                </c:pt>
                <c:pt idx="1648">
                  <c:v>8.06</c:v>
                </c:pt>
                <c:pt idx="1649">
                  <c:v>8.0730000000000004</c:v>
                </c:pt>
                <c:pt idx="1650">
                  <c:v>8.2809999999999988</c:v>
                </c:pt>
                <c:pt idx="1651">
                  <c:v>8.3180000000000014</c:v>
                </c:pt>
                <c:pt idx="1652">
                  <c:v>8.0970000000000013</c:v>
                </c:pt>
                <c:pt idx="1653">
                  <c:v>8.06</c:v>
                </c:pt>
                <c:pt idx="1654">
                  <c:v>8.2690000000000001</c:v>
                </c:pt>
                <c:pt idx="1655">
                  <c:v>8.3060000000000027</c:v>
                </c:pt>
                <c:pt idx="1656">
                  <c:v>8.0730000000000004</c:v>
                </c:pt>
                <c:pt idx="1657">
                  <c:v>8.0730000000000004</c:v>
                </c:pt>
                <c:pt idx="1658">
                  <c:v>8.293000000000001</c:v>
                </c:pt>
                <c:pt idx="1659">
                  <c:v>8.3060000000000027</c:v>
                </c:pt>
                <c:pt idx="1660">
                  <c:v>8.0850000000000026</c:v>
                </c:pt>
                <c:pt idx="1661">
                  <c:v>8.0730000000000004</c:v>
                </c:pt>
                <c:pt idx="1662">
                  <c:v>8.2690000000000001</c:v>
                </c:pt>
                <c:pt idx="1663">
                  <c:v>8.33</c:v>
                </c:pt>
                <c:pt idx="1664">
                  <c:v>8.11</c:v>
                </c:pt>
                <c:pt idx="1665">
                  <c:v>8.0479999999999983</c:v>
                </c:pt>
                <c:pt idx="1666">
                  <c:v>8.2319999999999993</c:v>
                </c:pt>
                <c:pt idx="1667">
                  <c:v>8.3540000000000028</c:v>
                </c:pt>
                <c:pt idx="1668">
                  <c:v>8.1590000000000007</c:v>
                </c:pt>
                <c:pt idx="1669">
                  <c:v>8.0360000000000014</c:v>
                </c:pt>
                <c:pt idx="1670">
                  <c:v>8.1830000000000016</c:v>
                </c:pt>
                <c:pt idx="1671">
                  <c:v>8.3540000000000028</c:v>
                </c:pt>
                <c:pt idx="1672">
                  <c:v>8.1950000000000003</c:v>
                </c:pt>
                <c:pt idx="1673">
                  <c:v>8.0360000000000014</c:v>
                </c:pt>
                <c:pt idx="1674">
                  <c:v>8.1590000000000007</c:v>
                </c:pt>
                <c:pt idx="1675">
                  <c:v>8.3420000000000005</c:v>
                </c:pt>
                <c:pt idx="1676">
                  <c:v>8.2319999999999993</c:v>
                </c:pt>
                <c:pt idx="1677">
                  <c:v>8.0479999999999983</c:v>
                </c:pt>
                <c:pt idx="1678">
                  <c:v>8.11</c:v>
                </c:pt>
                <c:pt idx="1679">
                  <c:v>8.3180000000000014</c:v>
                </c:pt>
                <c:pt idx="1680">
                  <c:v>8.2690000000000001</c:v>
                </c:pt>
                <c:pt idx="1681">
                  <c:v>8.06</c:v>
                </c:pt>
                <c:pt idx="1682">
                  <c:v>8.0970000000000013</c:v>
                </c:pt>
                <c:pt idx="1683">
                  <c:v>8.3180000000000014</c:v>
                </c:pt>
                <c:pt idx="1684">
                  <c:v>8.293000000000001</c:v>
                </c:pt>
                <c:pt idx="1685">
                  <c:v>8.0730000000000004</c:v>
                </c:pt>
                <c:pt idx="1686">
                  <c:v>8.11</c:v>
                </c:pt>
                <c:pt idx="1687">
                  <c:v>8.33</c:v>
                </c:pt>
                <c:pt idx="1688">
                  <c:v>8.2439999999999998</c:v>
                </c:pt>
                <c:pt idx="1689">
                  <c:v>8.0479999999999983</c:v>
                </c:pt>
                <c:pt idx="1690">
                  <c:v>8.1339999999999986</c:v>
                </c:pt>
                <c:pt idx="1691">
                  <c:v>8.3540000000000028</c:v>
                </c:pt>
                <c:pt idx="1692">
                  <c:v>8.2570000000000014</c:v>
                </c:pt>
                <c:pt idx="1693">
                  <c:v>8.06</c:v>
                </c:pt>
                <c:pt idx="1694">
                  <c:v>8.1220000000000017</c:v>
                </c:pt>
                <c:pt idx="1695">
                  <c:v>8.33</c:v>
                </c:pt>
                <c:pt idx="1696">
                  <c:v>8.293000000000001</c:v>
                </c:pt>
                <c:pt idx="1697">
                  <c:v>8.0730000000000004</c:v>
                </c:pt>
                <c:pt idx="1698">
                  <c:v>8.0850000000000026</c:v>
                </c:pt>
                <c:pt idx="1699">
                  <c:v>8.3060000000000027</c:v>
                </c:pt>
                <c:pt idx="1700">
                  <c:v>8.3420000000000005</c:v>
                </c:pt>
                <c:pt idx="1701">
                  <c:v>8.11</c:v>
                </c:pt>
                <c:pt idx="1702">
                  <c:v>8.0730000000000004</c:v>
                </c:pt>
                <c:pt idx="1703">
                  <c:v>8.293000000000001</c:v>
                </c:pt>
                <c:pt idx="1704">
                  <c:v>8.33</c:v>
                </c:pt>
                <c:pt idx="1705">
                  <c:v>8.0970000000000013</c:v>
                </c:pt>
                <c:pt idx="1706">
                  <c:v>8.0850000000000026</c:v>
                </c:pt>
                <c:pt idx="1707">
                  <c:v>8.293000000000001</c:v>
                </c:pt>
                <c:pt idx="1708">
                  <c:v>8.3420000000000005</c:v>
                </c:pt>
                <c:pt idx="1709">
                  <c:v>8.11</c:v>
                </c:pt>
                <c:pt idx="1710">
                  <c:v>8.0850000000000026</c:v>
                </c:pt>
                <c:pt idx="1711">
                  <c:v>8.2570000000000014</c:v>
                </c:pt>
                <c:pt idx="1712">
                  <c:v>8.3670000000000027</c:v>
                </c:pt>
                <c:pt idx="1713">
                  <c:v>8.145999999999999</c:v>
                </c:pt>
                <c:pt idx="1714">
                  <c:v>8.06</c:v>
                </c:pt>
                <c:pt idx="1715">
                  <c:v>8.206999999999999</c:v>
                </c:pt>
                <c:pt idx="1716">
                  <c:v>8.3790000000000067</c:v>
                </c:pt>
                <c:pt idx="1717">
                  <c:v>8.2199999999999989</c:v>
                </c:pt>
                <c:pt idx="1718">
                  <c:v>8.06</c:v>
                </c:pt>
                <c:pt idx="1719">
                  <c:v>8.1590000000000007</c:v>
                </c:pt>
                <c:pt idx="1720">
                  <c:v>8.3540000000000028</c:v>
                </c:pt>
                <c:pt idx="1721">
                  <c:v>8.2809999999999988</c:v>
                </c:pt>
                <c:pt idx="1722">
                  <c:v>8.0850000000000026</c:v>
                </c:pt>
                <c:pt idx="1723">
                  <c:v>8.0970000000000013</c:v>
                </c:pt>
                <c:pt idx="1724">
                  <c:v>8.3180000000000014</c:v>
                </c:pt>
                <c:pt idx="1725">
                  <c:v>8.3420000000000005</c:v>
                </c:pt>
                <c:pt idx="1726">
                  <c:v>8.0970000000000013</c:v>
                </c:pt>
                <c:pt idx="1727">
                  <c:v>8.0850000000000026</c:v>
                </c:pt>
                <c:pt idx="1728">
                  <c:v>8.2809999999999988</c:v>
                </c:pt>
                <c:pt idx="1729">
                  <c:v>8.33</c:v>
                </c:pt>
                <c:pt idx="1730">
                  <c:v>8.11</c:v>
                </c:pt>
                <c:pt idx="1731">
                  <c:v>8.0730000000000004</c:v>
                </c:pt>
                <c:pt idx="1732">
                  <c:v>8.2690000000000001</c:v>
                </c:pt>
                <c:pt idx="1733">
                  <c:v>8.3670000000000027</c:v>
                </c:pt>
                <c:pt idx="1734">
                  <c:v>8.1339999999999986</c:v>
                </c:pt>
                <c:pt idx="1735">
                  <c:v>8.0730000000000004</c:v>
                </c:pt>
                <c:pt idx="1736">
                  <c:v>8.2319999999999993</c:v>
                </c:pt>
                <c:pt idx="1737">
                  <c:v>8.3790000000000067</c:v>
                </c:pt>
                <c:pt idx="1738">
                  <c:v>8.1950000000000003</c:v>
                </c:pt>
                <c:pt idx="1739">
                  <c:v>8.06</c:v>
                </c:pt>
                <c:pt idx="1740">
                  <c:v>8.1710000000000012</c:v>
                </c:pt>
                <c:pt idx="1741">
                  <c:v>8.3670000000000027</c:v>
                </c:pt>
                <c:pt idx="1742">
                  <c:v>8.2809999999999988</c:v>
                </c:pt>
                <c:pt idx="1743">
                  <c:v>8.0730000000000004</c:v>
                </c:pt>
                <c:pt idx="1744">
                  <c:v>8.11</c:v>
                </c:pt>
                <c:pt idx="1745">
                  <c:v>8.3180000000000014</c:v>
                </c:pt>
                <c:pt idx="1746">
                  <c:v>8.3420000000000005</c:v>
                </c:pt>
                <c:pt idx="1747">
                  <c:v>8.0479999999999983</c:v>
                </c:pt>
                <c:pt idx="1748">
                  <c:v>8.0360000000000014</c:v>
                </c:pt>
                <c:pt idx="1749">
                  <c:v>8.1710000000000012</c:v>
                </c:pt>
                <c:pt idx="1750">
                  <c:v>8.2319999999999993</c:v>
                </c:pt>
                <c:pt idx="1751">
                  <c:v>7.9870000000000001</c:v>
                </c:pt>
                <c:pt idx="1752">
                  <c:v>0</c:v>
                </c:pt>
                <c:pt idx="1753">
                  <c:v>4.3730000000000002</c:v>
                </c:pt>
                <c:pt idx="1754">
                  <c:v>4.5199999999999996</c:v>
                </c:pt>
                <c:pt idx="1755">
                  <c:v>4.4470000000000001</c:v>
                </c:pt>
                <c:pt idx="1756">
                  <c:v>4.3730000000000002</c:v>
                </c:pt>
                <c:pt idx="1757">
                  <c:v>4.3730000000000002</c:v>
                </c:pt>
                <c:pt idx="1758">
                  <c:v>4.4960000000000004</c:v>
                </c:pt>
                <c:pt idx="1759">
                  <c:v>4.4470000000000001</c:v>
                </c:pt>
                <c:pt idx="1760">
                  <c:v>4.3239999999999945</c:v>
                </c:pt>
                <c:pt idx="1761">
                  <c:v>4.3239999999999945</c:v>
                </c:pt>
                <c:pt idx="1762">
                  <c:v>4.4340000000000002</c:v>
                </c:pt>
                <c:pt idx="1763">
                  <c:v>4.484</c:v>
                </c:pt>
                <c:pt idx="1764">
                  <c:v>4.3730000000000002</c:v>
                </c:pt>
                <c:pt idx="1765">
                  <c:v>4.3</c:v>
                </c:pt>
                <c:pt idx="1766">
                  <c:v>4.3609999999999882</c:v>
                </c:pt>
                <c:pt idx="1767">
                  <c:v>4.484</c:v>
                </c:pt>
                <c:pt idx="1768">
                  <c:v>4.4710000000000125</c:v>
                </c:pt>
                <c:pt idx="1769">
                  <c:v>4.3369999999999997</c:v>
                </c:pt>
                <c:pt idx="1770">
                  <c:v>4.3119999999999985</c:v>
                </c:pt>
                <c:pt idx="1771">
                  <c:v>4.41</c:v>
                </c:pt>
                <c:pt idx="1772">
                  <c:v>4.484</c:v>
                </c:pt>
                <c:pt idx="1773">
                  <c:v>4.3730000000000002</c:v>
                </c:pt>
                <c:pt idx="1774">
                  <c:v>4.3</c:v>
                </c:pt>
                <c:pt idx="1775">
                  <c:v>4.3609999999999882</c:v>
                </c:pt>
                <c:pt idx="1776">
                  <c:v>4.484</c:v>
                </c:pt>
                <c:pt idx="1777">
                  <c:v>4.4340000000000002</c:v>
                </c:pt>
                <c:pt idx="1778">
                  <c:v>4.3119999999999985</c:v>
                </c:pt>
                <c:pt idx="1779">
                  <c:v>4.3239999999999945</c:v>
                </c:pt>
                <c:pt idx="1780">
                  <c:v>4.4340000000000002</c:v>
                </c:pt>
                <c:pt idx="1781">
                  <c:v>4.484</c:v>
                </c:pt>
                <c:pt idx="1782">
                  <c:v>4.3609999999999882</c:v>
                </c:pt>
                <c:pt idx="1783">
                  <c:v>4.3</c:v>
                </c:pt>
                <c:pt idx="1784">
                  <c:v>4.3609999999999882</c:v>
                </c:pt>
                <c:pt idx="1785">
                  <c:v>4.484</c:v>
                </c:pt>
                <c:pt idx="1786">
                  <c:v>4.4470000000000001</c:v>
                </c:pt>
                <c:pt idx="1787">
                  <c:v>4.3239999999999945</c:v>
                </c:pt>
                <c:pt idx="1788">
                  <c:v>4.3119999999999985</c:v>
                </c:pt>
                <c:pt idx="1789">
                  <c:v>4.41</c:v>
                </c:pt>
                <c:pt idx="1790">
                  <c:v>4.484</c:v>
                </c:pt>
                <c:pt idx="1791">
                  <c:v>4.3860000000000001</c:v>
                </c:pt>
                <c:pt idx="1792">
                  <c:v>4.3</c:v>
                </c:pt>
                <c:pt idx="1793">
                  <c:v>4.3490000000000002</c:v>
                </c:pt>
                <c:pt idx="1794">
                  <c:v>4.4710000000000125</c:v>
                </c:pt>
                <c:pt idx="1795">
                  <c:v>4.4589999999999996</c:v>
                </c:pt>
                <c:pt idx="1796">
                  <c:v>4.3369999999999997</c:v>
                </c:pt>
                <c:pt idx="1797">
                  <c:v>4.3119999999999985</c:v>
                </c:pt>
                <c:pt idx="1798">
                  <c:v>4.41</c:v>
                </c:pt>
                <c:pt idx="1799">
                  <c:v>4.484</c:v>
                </c:pt>
                <c:pt idx="1800">
                  <c:v>4.3730000000000002</c:v>
                </c:pt>
                <c:pt idx="1801">
                  <c:v>4.3</c:v>
                </c:pt>
                <c:pt idx="1802">
                  <c:v>4.3730000000000002</c:v>
                </c:pt>
                <c:pt idx="1803">
                  <c:v>4.484</c:v>
                </c:pt>
                <c:pt idx="1804">
                  <c:v>4.4219999999999997</c:v>
                </c:pt>
                <c:pt idx="1805">
                  <c:v>4.3</c:v>
                </c:pt>
                <c:pt idx="1806">
                  <c:v>4.3239999999999945</c:v>
                </c:pt>
                <c:pt idx="1807">
                  <c:v>4.4470000000000001</c:v>
                </c:pt>
                <c:pt idx="1808">
                  <c:v>4.4710000000000125</c:v>
                </c:pt>
                <c:pt idx="1809">
                  <c:v>4.3490000000000002</c:v>
                </c:pt>
                <c:pt idx="1810">
                  <c:v>4.3</c:v>
                </c:pt>
                <c:pt idx="1811">
                  <c:v>4.3730000000000002</c:v>
                </c:pt>
                <c:pt idx="1812">
                  <c:v>4.484</c:v>
                </c:pt>
                <c:pt idx="1813">
                  <c:v>-1.2E-2</c:v>
                </c:pt>
                <c:pt idx="1814">
                  <c:v>-1.2E-2</c:v>
                </c:pt>
                <c:pt idx="1815">
                  <c:v>0</c:v>
                </c:pt>
                <c:pt idx="1816">
                  <c:v>-1.2E-2</c:v>
                </c:pt>
                <c:pt idx="1817">
                  <c:v>-1.2E-2</c:v>
                </c:pt>
                <c:pt idx="1818">
                  <c:v>-1.2E-2</c:v>
                </c:pt>
                <c:pt idx="1819">
                  <c:v>-1.2E-2</c:v>
                </c:pt>
                <c:pt idx="1820">
                  <c:v>-1.2E-2</c:v>
                </c:pt>
                <c:pt idx="1821">
                  <c:v>-1.2E-2</c:v>
                </c:pt>
                <c:pt idx="1822">
                  <c:v>-1.2E-2</c:v>
                </c:pt>
                <c:pt idx="1823">
                  <c:v>-1.2E-2</c:v>
                </c:pt>
                <c:pt idx="1824">
                  <c:v>-1.2E-2</c:v>
                </c:pt>
                <c:pt idx="1825">
                  <c:v>-1.2E-2</c:v>
                </c:pt>
                <c:pt idx="1826">
                  <c:v>-1.2E-2</c:v>
                </c:pt>
                <c:pt idx="1827">
                  <c:v>-1.2E-2</c:v>
                </c:pt>
                <c:pt idx="1828">
                  <c:v>-1.2E-2</c:v>
                </c:pt>
                <c:pt idx="1829">
                  <c:v>0</c:v>
                </c:pt>
                <c:pt idx="1830">
                  <c:v>-1.2E-2</c:v>
                </c:pt>
                <c:pt idx="1831">
                  <c:v>-1.2E-2</c:v>
                </c:pt>
                <c:pt idx="1832">
                  <c:v>-1.2E-2</c:v>
                </c:pt>
                <c:pt idx="1833">
                  <c:v>-1.2E-2</c:v>
                </c:pt>
                <c:pt idx="1834">
                  <c:v>-1.2E-2</c:v>
                </c:pt>
                <c:pt idx="1835">
                  <c:v>-1.2E-2</c:v>
                </c:pt>
                <c:pt idx="1836">
                  <c:v>-1.2E-2</c:v>
                </c:pt>
                <c:pt idx="1837">
                  <c:v>-1.2E-2</c:v>
                </c:pt>
                <c:pt idx="1838">
                  <c:v>-1.2E-2</c:v>
                </c:pt>
                <c:pt idx="1839">
                  <c:v>-1.2E-2</c:v>
                </c:pt>
                <c:pt idx="1840">
                  <c:v>-1.2E-2</c:v>
                </c:pt>
                <c:pt idx="1841">
                  <c:v>-1.2E-2</c:v>
                </c:pt>
                <c:pt idx="1842">
                  <c:v>-1.2E-2</c:v>
                </c:pt>
                <c:pt idx="1843">
                  <c:v>-1.2E-2</c:v>
                </c:pt>
                <c:pt idx="1844">
                  <c:v>-1.2E-2</c:v>
                </c:pt>
                <c:pt idx="1845">
                  <c:v>-1.2E-2</c:v>
                </c:pt>
                <c:pt idx="1846">
                  <c:v>0</c:v>
                </c:pt>
                <c:pt idx="1847">
                  <c:v>-1.2E-2</c:v>
                </c:pt>
                <c:pt idx="1848">
                  <c:v>-1.2E-2</c:v>
                </c:pt>
                <c:pt idx="1849">
                  <c:v>-1.2E-2</c:v>
                </c:pt>
                <c:pt idx="1850">
                  <c:v>0</c:v>
                </c:pt>
                <c:pt idx="1851">
                  <c:v>-1.2E-2</c:v>
                </c:pt>
                <c:pt idx="1852">
                  <c:v>-1.2E-2</c:v>
                </c:pt>
                <c:pt idx="1853">
                  <c:v>-1.2E-2</c:v>
                </c:pt>
                <c:pt idx="1854">
                  <c:v>-1.2E-2</c:v>
                </c:pt>
                <c:pt idx="1855">
                  <c:v>0</c:v>
                </c:pt>
                <c:pt idx="1856">
                  <c:v>-1.2E-2</c:v>
                </c:pt>
                <c:pt idx="1857">
                  <c:v>0</c:v>
                </c:pt>
                <c:pt idx="1858">
                  <c:v>-1.2E-2</c:v>
                </c:pt>
                <c:pt idx="1859">
                  <c:v>-1.2E-2</c:v>
                </c:pt>
                <c:pt idx="1860">
                  <c:v>0</c:v>
                </c:pt>
                <c:pt idx="1861">
                  <c:v>-1.2E-2</c:v>
                </c:pt>
                <c:pt idx="1862">
                  <c:v>-1.2E-2</c:v>
                </c:pt>
                <c:pt idx="1863">
                  <c:v>-1.2E-2</c:v>
                </c:pt>
                <c:pt idx="1864">
                  <c:v>0</c:v>
                </c:pt>
                <c:pt idx="1865">
                  <c:v>-1.2E-2</c:v>
                </c:pt>
                <c:pt idx="1866">
                  <c:v>-1.2E-2</c:v>
                </c:pt>
                <c:pt idx="1867">
                  <c:v>-1.2E-2</c:v>
                </c:pt>
                <c:pt idx="1868">
                  <c:v>-1.2E-2</c:v>
                </c:pt>
                <c:pt idx="1869">
                  <c:v>-1.2E-2</c:v>
                </c:pt>
                <c:pt idx="1870">
                  <c:v>-1.2E-2</c:v>
                </c:pt>
                <c:pt idx="1871">
                  <c:v>-1.2E-2</c:v>
                </c:pt>
                <c:pt idx="1872">
                  <c:v>-1.2E-2</c:v>
                </c:pt>
                <c:pt idx="1873">
                  <c:v>-1.2E-2</c:v>
                </c:pt>
                <c:pt idx="1874">
                  <c:v>-1.2E-2</c:v>
                </c:pt>
                <c:pt idx="1875">
                  <c:v>-1.2E-2</c:v>
                </c:pt>
                <c:pt idx="1876">
                  <c:v>-1.2E-2</c:v>
                </c:pt>
                <c:pt idx="1877">
                  <c:v>-1.2E-2</c:v>
                </c:pt>
                <c:pt idx="1878">
                  <c:v>0</c:v>
                </c:pt>
                <c:pt idx="1879">
                  <c:v>-1.2E-2</c:v>
                </c:pt>
                <c:pt idx="1880">
                  <c:v>-1.2E-2</c:v>
                </c:pt>
                <c:pt idx="1881">
                  <c:v>-1.2E-2</c:v>
                </c:pt>
                <c:pt idx="1882">
                  <c:v>-1.2E-2</c:v>
                </c:pt>
                <c:pt idx="1883">
                  <c:v>-1.2E-2</c:v>
                </c:pt>
                <c:pt idx="1884">
                  <c:v>-1.2E-2</c:v>
                </c:pt>
                <c:pt idx="1885">
                  <c:v>-1.2E-2</c:v>
                </c:pt>
                <c:pt idx="1886">
                  <c:v>0</c:v>
                </c:pt>
                <c:pt idx="1887">
                  <c:v>-1.2E-2</c:v>
                </c:pt>
                <c:pt idx="1888">
                  <c:v>-1.2E-2</c:v>
                </c:pt>
                <c:pt idx="1889">
                  <c:v>-1.2E-2</c:v>
                </c:pt>
                <c:pt idx="1890">
                  <c:v>-1.2E-2</c:v>
                </c:pt>
                <c:pt idx="1891">
                  <c:v>-1.2E-2</c:v>
                </c:pt>
                <c:pt idx="1892">
                  <c:v>0</c:v>
                </c:pt>
                <c:pt idx="1893">
                  <c:v>0</c:v>
                </c:pt>
                <c:pt idx="1894">
                  <c:v>-1.2E-2</c:v>
                </c:pt>
                <c:pt idx="1895">
                  <c:v>-1.2E-2</c:v>
                </c:pt>
                <c:pt idx="1896">
                  <c:v>0</c:v>
                </c:pt>
                <c:pt idx="1897">
                  <c:v>-1.2E-2</c:v>
                </c:pt>
                <c:pt idx="1898">
                  <c:v>-1.2E-2</c:v>
                </c:pt>
                <c:pt idx="1899">
                  <c:v>-1.2E-2</c:v>
                </c:pt>
                <c:pt idx="1900">
                  <c:v>-1.2E-2</c:v>
                </c:pt>
                <c:pt idx="1901">
                  <c:v>-1.2E-2</c:v>
                </c:pt>
                <c:pt idx="1902">
                  <c:v>-1.2E-2</c:v>
                </c:pt>
                <c:pt idx="1903">
                  <c:v>-1.2E-2</c:v>
                </c:pt>
                <c:pt idx="1904">
                  <c:v>0</c:v>
                </c:pt>
                <c:pt idx="1905">
                  <c:v>-1.2E-2</c:v>
                </c:pt>
                <c:pt idx="1906">
                  <c:v>0</c:v>
                </c:pt>
                <c:pt idx="1907">
                  <c:v>-1.2E-2</c:v>
                </c:pt>
                <c:pt idx="1908">
                  <c:v>-1.2E-2</c:v>
                </c:pt>
                <c:pt idx="1909">
                  <c:v>-1.2E-2</c:v>
                </c:pt>
                <c:pt idx="1910">
                  <c:v>-1.2E-2</c:v>
                </c:pt>
                <c:pt idx="1911">
                  <c:v>-1.2E-2</c:v>
                </c:pt>
                <c:pt idx="1912">
                  <c:v>0</c:v>
                </c:pt>
                <c:pt idx="1913">
                  <c:v>0</c:v>
                </c:pt>
                <c:pt idx="1914">
                  <c:v>0</c:v>
                </c:pt>
                <c:pt idx="1915">
                  <c:v>-1.2E-2</c:v>
                </c:pt>
                <c:pt idx="1916">
                  <c:v>-1.2E-2</c:v>
                </c:pt>
                <c:pt idx="1917">
                  <c:v>-1.2E-2</c:v>
                </c:pt>
                <c:pt idx="1918">
                  <c:v>-1.2E-2</c:v>
                </c:pt>
                <c:pt idx="1919">
                  <c:v>-1.2E-2</c:v>
                </c:pt>
                <c:pt idx="1920">
                  <c:v>-1.2E-2</c:v>
                </c:pt>
                <c:pt idx="1921">
                  <c:v>-1.2E-2</c:v>
                </c:pt>
                <c:pt idx="1922">
                  <c:v>-1.2E-2</c:v>
                </c:pt>
                <c:pt idx="1923">
                  <c:v>0</c:v>
                </c:pt>
                <c:pt idx="1924">
                  <c:v>0</c:v>
                </c:pt>
                <c:pt idx="1925">
                  <c:v>-1.2E-2</c:v>
                </c:pt>
                <c:pt idx="1926">
                  <c:v>-1.2E-2</c:v>
                </c:pt>
                <c:pt idx="1927">
                  <c:v>-1.2E-2</c:v>
                </c:pt>
                <c:pt idx="1928">
                  <c:v>0</c:v>
                </c:pt>
                <c:pt idx="1929">
                  <c:v>-1.2E-2</c:v>
                </c:pt>
                <c:pt idx="1930">
                  <c:v>-1.2E-2</c:v>
                </c:pt>
                <c:pt idx="1931">
                  <c:v>-1.2E-2</c:v>
                </c:pt>
                <c:pt idx="1932">
                  <c:v>-1.2E-2</c:v>
                </c:pt>
                <c:pt idx="1933">
                  <c:v>-1.2E-2</c:v>
                </c:pt>
                <c:pt idx="1934">
                  <c:v>0</c:v>
                </c:pt>
                <c:pt idx="1935">
                  <c:v>0</c:v>
                </c:pt>
                <c:pt idx="1936">
                  <c:v>-1.2E-2</c:v>
                </c:pt>
                <c:pt idx="1937">
                  <c:v>-1.2E-2</c:v>
                </c:pt>
                <c:pt idx="1938">
                  <c:v>0</c:v>
                </c:pt>
                <c:pt idx="1939">
                  <c:v>-1.2E-2</c:v>
                </c:pt>
                <c:pt idx="1940">
                  <c:v>0</c:v>
                </c:pt>
                <c:pt idx="1941">
                  <c:v>-1.2E-2</c:v>
                </c:pt>
                <c:pt idx="1942">
                  <c:v>-1.2E-2</c:v>
                </c:pt>
                <c:pt idx="1943">
                  <c:v>0</c:v>
                </c:pt>
                <c:pt idx="1944">
                  <c:v>-1.2E-2</c:v>
                </c:pt>
                <c:pt idx="1945">
                  <c:v>0</c:v>
                </c:pt>
                <c:pt idx="1946">
                  <c:v>-1.2E-2</c:v>
                </c:pt>
                <c:pt idx="1947">
                  <c:v>0</c:v>
                </c:pt>
                <c:pt idx="1948">
                  <c:v>-1.2E-2</c:v>
                </c:pt>
                <c:pt idx="1949">
                  <c:v>0</c:v>
                </c:pt>
                <c:pt idx="1950">
                  <c:v>-1.2E-2</c:v>
                </c:pt>
                <c:pt idx="1951">
                  <c:v>-1.2E-2</c:v>
                </c:pt>
                <c:pt idx="1952">
                  <c:v>-1.2E-2</c:v>
                </c:pt>
                <c:pt idx="1953">
                  <c:v>0</c:v>
                </c:pt>
                <c:pt idx="1954">
                  <c:v>0</c:v>
                </c:pt>
                <c:pt idx="1955">
                  <c:v>0</c:v>
                </c:pt>
                <c:pt idx="1956">
                  <c:v>-1.2E-2</c:v>
                </c:pt>
                <c:pt idx="1957">
                  <c:v>-1.2E-2</c:v>
                </c:pt>
                <c:pt idx="1958">
                  <c:v>0</c:v>
                </c:pt>
                <c:pt idx="1959">
                  <c:v>0</c:v>
                </c:pt>
                <c:pt idx="1960">
                  <c:v>-1.2E-2</c:v>
                </c:pt>
                <c:pt idx="1961">
                  <c:v>-1.2E-2</c:v>
                </c:pt>
                <c:pt idx="1962">
                  <c:v>-1.2E-2</c:v>
                </c:pt>
                <c:pt idx="1963">
                  <c:v>-1.2E-2</c:v>
                </c:pt>
                <c:pt idx="1964">
                  <c:v>-1.2E-2</c:v>
                </c:pt>
                <c:pt idx="1965">
                  <c:v>0</c:v>
                </c:pt>
                <c:pt idx="1966">
                  <c:v>-1.2E-2</c:v>
                </c:pt>
                <c:pt idx="1967">
                  <c:v>-1.2E-2</c:v>
                </c:pt>
                <c:pt idx="1968">
                  <c:v>0</c:v>
                </c:pt>
                <c:pt idx="1969">
                  <c:v>-1.2E-2</c:v>
                </c:pt>
                <c:pt idx="1970">
                  <c:v>-1.2E-2</c:v>
                </c:pt>
                <c:pt idx="1971">
                  <c:v>0</c:v>
                </c:pt>
                <c:pt idx="1972">
                  <c:v>-1.2E-2</c:v>
                </c:pt>
                <c:pt idx="1973">
                  <c:v>-1.2E-2</c:v>
                </c:pt>
                <c:pt idx="1974">
                  <c:v>-1.2E-2</c:v>
                </c:pt>
                <c:pt idx="1975">
                  <c:v>-1.2E-2</c:v>
                </c:pt>
                <c:pt idx="1976">
                  <c:v>0</c:v>
                </c:pt>
                <c:pt idx="1977">
                  <c:v>0</c:v>
                </c:pt>
                <c:pt idx="1978">
                  <c:v>0</c:v>
                </c:pt>
                <c:pt idx="1979">
                  <c:v>-1.2E-2</c:v>
                </c:pt>
                <c:pt idx="1980">
                  <c:v>-1.2E-2</c:v>
                </c:pt>
                <c:pt idx="1981">
                  <c:v>-1.2E-2</c:v>
                </c:pt>
                <c:pt idx="1982">
                  <c:v>0</c:v>
                </c:pt>
                <c:pt idx="1983">
                  <c:v>0</c:v>
                </c:pt>
                <c:pt idx="1984">
                  <c:v>-1.2E-2</c:v>
                </c:pt>
                <c:pt idx="1985">
                  <c:v>0</c:v>
                </c:pt>
                <c:pt idx="1986">
                  <c:v>0</c:v>
                </c:pt>
                <c:pt idx="1987">
                  <c:v>0</c:v>
                </c:pt>
                <c:pt idx="1988">
                  <c:v>0</c:v>
                </c:pt>
                <c:pt idx="1989">
                  <c:v>-1.2E-2</c:v>
                </c:pt>
                <c:pt idx="1990">
                  <c:v>-1.2E-2</c:v>
                </c:pt>
                <c:pt idx="1991">
                  <c:v>0</c:v>
                </c:pt>
                <c:pt idx="1992">
                  <c:v>0</c:v>
                </c:pt>
                <c:pt idx="1993">
                  <c:v>0</c:v>
                </c:pt>
                <c:pt idx="1994">
                  <c:v>-1.2E-2</c:v>
                </c:pt>
                <c:pt idx="1995">
                  <c:v>-1.2E-2</c:v>
                </c:pt>
                <c:pt idx="1996">
                  <c:v>0</c:v>
                </c:pt>
                <c:pt idx="1997">
                  <c:v>-1.2E-2</c:v>
                </c:pt>
                <c:pt idx="1998">
                  <c:v>-1.2E-2</c:v>
                </c:pt>
                <c:pt idx="1999">
                  <c:v>-1.2E-2</c:v>
                </c:pt>
                <c:pt idx="2000">
                  <c:v>-1.2E-2</c:v>
                </c:pt>
                <c:pt idx="2001">
                  <c:v>0</c:v>
                </c:pt>
                <c:pt idx="2002">
                  <c:v>0</c:v>
                </c:pt>
                <c:pt idx="2003">
                  <c:v>-1.2E-2</c:v>
                </c:pt>
                <c:pt idx="2004">
                  <c:v>-1.2E-2</c:v>
                </c:pt>
                <c:pt idx="2005">
                  <c:v>-1.2E-2</c:v>
                </c:pt>
                <c:pt idx="2006">
                  <c:v>-1.2E-2</c:v>
                </c:pt>
                <c:pt idx="2007">
                  <c:v>-1.2E-2</c:v>
                </c:pt>
                <c:pt idx="2008">
                  <c:v>0</c:v>
                </c:pt>
                <c:pt idx="2009">
                  <c:v>0</c:v>
                </c:pt>
                <c:pt idx="2010">
                  <c:v>0</c:v>
                </c:pt>
                <c:pt idx="2011">
                  <c:v>-1.2E-2</c:v>
                </c:pt>
                <c:pt idx="2012">
                  <c:v>-1.2E-2</c:v>
                </c:pt>
                <c:pt idx="2013">
                  <c:v>0</c:v>
                </c:pt>
                <c:pt idx="2014">
                  <c:v>0</c:v>
                </c:pt>
                <c:pt idx="2015">
                  <c:v>0</c:v>
                </c:pt>
                <c:pt idx="2016">
                  <c:v>0</c:v>
                </c:pt>
                <c:pt idx="2017">
                  <c:v>0</c:v>
                </c:pt>
                <c:pt idx="2018">
                  <c:v>-1.2E-2</c:v>
                </c:pt>
                <c:pt idx="2019">
                  <c:v>0</c:v>
                </c:pt>
                <c:pt idx="2020">
                  <c:v>0</c:v>
                </c:pt>
                <c:pt idx="2021">
                  <c:v>0</c:v>
                </c:pt>
                <c:pt idx="2022">
                  <c:v>0</c:v>
                </c:pt>
                <c:pt idx="2023">
                  <c:v>0</c:v>
                </c:pt>
                <c:pt idx="2024">
                  <c:v>0</c:v>
                </c:pt>
                <c:pt idx="2025">
                  <c:v>0</c:v>
                </c:pt>
                <c:pt idx="2026">
                  <c:v>0</c:v>
                </c:pt>
                <c:pt idx="2027">
                  <c:v>-1.2E-2</c:v>
                </c:pt>
                <c:pt idx="2028">
                  <c:v>0</c:v>
                </c:pt>
                <c:pt idx="2029">
                  <c:v>0</c:v>
                </c:pt>
                <c:pt idx="2030">
                  <c:v>0</c:v>
                </c:pt>
                <c:pt idx="2031">
                  <c:v>0</c:v>
                </c:pt>
                <c:pt idx="2032">
                  <c:v>0</c:v>
                </c:pt>
                <c:pt idx="2033">
                  <c:v>0</c:v>
                </c:pt>
                <c:pt idx="2034">
                  <c:v>-1.2E-2</c:v>
                </c:pt>
                <c:pt idx="2035">
                  <c:v>0</c:v>
                </c:pt>
                <c:pt idx="2036">
                  <c:v>-1.2E-2</c:v>
                </c:pt>
                <c:pt idx="2037">
                  <c:v>-1.2E-2</c:v>
                </c:pt>
                <c:pt idx="2038">
                  <c:v>-1.2E-2</c:v>
                </c:pt>
                <c:pt idx="2039">
                  <c:v>-1.2E-2</c:v>
                </c:pt>
                <c:pt idx="2040">
                  <c:v>-1.2E-2</c:v>
                </c:pt>
                <c:pt idx="2041">
                  <c:v>0</c:v>
                </c:pt>
                <c:pt idx="2042">
                  <c:v>-1.2E-2</c:v>
                </c:pt>
                <c:pt idx="2043">
                  <c:v>0</c:v>
                </c:pt>
                <c:pt idx="2044">
                  <c:v>-1.2E-2</c:v>
                </c:pt>
                <c:pt idx="2045">
                  <c:v>-1.2E-2</c:v>
                </c:pt>
                <c:pt idx="2046">
                  <c:v>0</c:v>
                </c:pt>
                <c:pt idx="2047">
                  <c:v>-1.2E-2</c:v>
                </c:pt>
                <c:pt idx="2048">
                  <c:v>-1.2E-2</c:v>
                </c:pt>
                <c:pt idx="2049">
                  <c:v>-1.2E-2</c:v>
                </c:pt>
                <c:pt idx="2050">
                  <c:v>0</c:v>
                </c:pt>
                <c:pt idx="2051">
                  <c:v>0</c:v>
                </c:pt>
                <c:pt idx="2052">
                  <c:v>0</c:v>
                </c:pt>
                <c:pt idx="2053">
                  <c:v>0</c:v>
                </c:pt>
                <c:pt idx="2054">
                  <c:v>-1.2E-2</c:v>
                </c:pt>
                <c:pt idx="2055">
                  <c:v>0</c:v>
                </c:pt>
                <c:pt idx="2056">
                  <c:v>0</c:v>
                </c:pt>
                <c:pt idx="2057">
                  <c:v>0</c:v>
                </c:pt>
                <c:pt idx="2058">
                  <c:v>0</c:v>
                </c:pt>
                <c:pt idx="2059">
                  <c:v>-1.2E-2</c:v>
                </c:pt>
                <c:pt idx="2060">
                  <c:v>0</c:v>
                </c:pt>
                <c:pt idx="2061">
                  <c:v>0</c:v>
                </c:pt>
                <c:pt idx="2062">
                  <c:v>0</c:v>
                </c:pt>
                <c:pt idx="2063">
                  <c:v>-1.2E-2</c:v>
                </c:pt>
                <c:pt idx="2064">
                  <c:v>0</c:v>
                </c:pt>
                <c:pt idx="2065">
                  <c:v>0</c:v>
                </c:pt>
                <c:pt idx="2066">
                  <c:v>0</c:v>
                </c:pt>
                <c:pt idx="2067">
                  <c:v>0</c:v>
                </c:pt>
                <c:pt idx="2068">
                  <c:v>0</c:v>
                </c:pt>
                <c:pt idx="2069">
                  <c:v>0</c:v>
                </c:pt>
                <c:pt idx="2070">
                  <c:v>0</c:v>
                </c:pt>
                <c:pt idx="2071">
                  <c:v>0</c:v>
                </c:pt>
                <c:pt idx="2072">
                  <c:v>0</c:v>
                </c:pt>
                <c:pt idx="2073">
                  <c:v>0</c:v>
                </c:pt>
                <c:pt idx="2074">
                  <c:v>0</c:v>
                </c:pt>
                <c:pt idx="2075">
                  <c:v>0</c:v>
                </c:pt>
                <c:pt idx="2076">
                  <c:v>-1.2E-2</c:v>
                </c:pt>
                <c:pt idx="2077">
                  <c:v>0</c:v>
                </c:pt>
                <c:pt idx="2078">
                  <c:v>0</c:v>
                </c:pt>
                <c:pt idx="2079">
                  <c:v>-1.2E-2</c:v>
                </c:pt>
                <c:pt idx="2080">
                  <c:v>-1.2E-2</c:v>
                </c:pt>
                <c:pt idx="2081">
                  <c:v>0</c:v>
                </c:pt>
                <c:pt idx="2082">
                  <c:v>-1.2E-2</c:v>
                </c:pt>
                <c:pt idx="2083">
                  <c:v>0</c:v>
                </c:pt>
                <c:pt idx="2084">
                  <c:v>-1.2E-2</c:v>
                </c:pt>
                <c:pt idx="2085">
                  <c:v>0</c:v>
                </c:pt>
                <c:pt idx="2086">
                  <c:v>-1.2E-2</c:v>
                </c:pt>
                <c:pt idx="2087">
                  <c:v>0</c:v>
                </c:pt>
                <c:pt idx="2088">
                  <c:v>0</c:v>
                </c:pt>
                <c:pt idx="2089">
                  <c:v>-1.2E-2</c:v>
                </c:pt>
                <c:pt idx="2090">
                  <c:v>-1.2E-2</c:v>
                </c:pt>
                <c:pt idx="2091">
                  <c:v>0</c:v>
                </c:pt>
                <c:pt idx="2092">
                  <c:v>0</c:v>
                </c:pt>
                <c:pt idx="2093">
                  <c:v>0</c:v>
                </c:pt>
                <c:pt idx="2094">
                  <c:v>0</c:v>
                </c:pt>
                <c:pt idx="2095">
                  <c:v>0</c:v>
                </c:pt>
                <c:pt idx="2096">
                  <c:v>0</c:v>
                </c:pt>
                <c:pt idx="2097">
                  <c:v>0</c:v>
                </c:pt>
                <c:pt idx="2098">
                  <c:v>0</c:v>
                </c:pt>
                <c:pt idx="2099">
                  <c:v>0</c:v>
                </c:pt>
                <c:pt idx="2100">
                  <c:v>0</c:v>
                </c:pt>
                <c:pt idx="2101">
                  <c:v>-1.2E-2</c:v>
                </c:pt>
                <c:pt idx="2102">
                  <c:v>0</c:v>
                </c:pt>
                <c:pt idx="2103">
                  <c:v>0</c:v>
                </c:pt>
                <c:pt idx="2104">
                  <c:v>0</c:v>
                </c:pt>
                <c:pt idx="2105">
                  <c:v>0</c:v>
                </c:pt>
                <c:pt idx="2106">
                  <c:v>0</c:v>
                </c:pt>
                <c:pt idx="2107">
                  <c:v>0</c:v>
                </c:pt>
                <c:pt idx="2108">
                  <c:v>0</c:v>
                </c:pt>
                <c:pt idx="2109">
                  <c:v>0</c:v>
                </c:pt>
                <c:pt idx="2110">
                  <c:v>0</c:v>
                </c:pt>
                <c:pt idx="2111">
                  <c:v>0</c:v>
                </c:pt>
                <c:pt idx="2112">
                  <c:v>3.3809999999999998</c:v>
                </c:pt>
                <c:pt idx="2113">
                  <c:v>4.1279999999999841</c:v>
                </c:pt>
                <c:pt idx="2114">
                  <c:v>4.3119999999999985</c:v>
                </c:pt>
                <c:pt idx="2115">
                  <c:v>4.2750000000000004</c:v>
                </c:pt>
                <c:pt idx="2116">
                  <c:v>4.141</c:v>
                </c:pt>
                <c:pt idx="2117">
                  <c:v>4.164999999999984</c:v>
                </c:pt>
                <c:pt idx="2118">
                  <c:v>4.2750000000000004</c:v>
                </c:pt>
                <c:pt idx="2119">
                  <c:v>4.3119999999999985</c:v>
                </c:pt>
                <c:pt idx="2120">
                  <c:v>4.1769999999999996</c:v>
                </c:pt>
                <c:pt idx="2121">
                  <c:v>4.141</c:v>
                </c:pt>
                <c:pt idx="2122">
                  <c:v>4.2629999999999955</c:v>
                </c:pt>
                <c:pt idx="2123">
                  <c:v>4.3490000000000002</c:v>
                </c:pt>
                <c:pt idx="2124">
                  <c:v>4.2139999999999995</c:v>
                </c:pt>
                <c:pt idx="2125">
                  <c:v>4.1529999999999871</c:v>
                </c:pt>
                <c:pt idx="2126">
                  <c:v>4.2750000000000004</c:v>
                </c:pt>
                <c:pt idx="2127">
                  <c:v>4.3490000000000002</c:v>
                </c:pt>
                <c:pt idx="2128">
                  <c:v>4.226</c:v>
                </c:pt>
                <c:pt idx="2129">
                  <c:v>4.1529999999999871</c:v>
                </c:pt>
                <c:pt idx="2130">
                  <c:v>4.3119999999999985</c:v>
                </c:pt>
                <c:pt idx="2131">
                  <c:v>4.3979999999999881</c:v>
                </c:pt>
                <c:pt idx="2132">
                  <c:v>4.2629999999999955</c:v>
                </c:pt>
                <c:pt idx="2133">
                  <c:v>4.202</c:v>
                </c:pt>
                <c:pt idx="2134">
                  <c:v>4.2750000000000004</c:v>
                </c:pt>
                <c:pt idx="2135">
                  <c:v>4.3860000000000001</c:v>
                </c:pt>
                <c:pt idx="2136">
                  <c:v>4.2750000000000004</c:v>
                </c:pt>
                <c:pt idx="2137">
                  <c:v>4.1899999999999995</c:v>
                </c:pt>
                <c:pt idx="2138">
                  <c:v>4.2750000000000004</c:v>
                </c:pt>
                <c:pt idx="2139">
                  <c:v>4.3730000000000002</c:v>
                </c:pt>
                <c:pt idx="2140">
                  <c:v>4.2880000000000003</c:v>
                </c:pt>
                <c:pt idx="2141">
                  <c:v>4.202</c:v>
                </c:pt>
                <c:pt idx="2142">
                  <c:v>4.2750000000000004</c:v>
                </c:pt>
                <c:pt idx="2143">
                  <c:v>4.3860000000000001</c:v>
                </c:pt>
                <c:pt idx="2144">
                  <c:v>4.3</c:v>
                </c:pt>
                <c:pt idx="2145">
                  <c:v>4.202</c:v>
                </c:pt>
                <c:pt idx="2146">
                  <c:v>4.2750000000000004</c:v>
                </c:pt>
                <c:pt idx="2147">
                  <c:v>4.3730000000000002</c:v>
                </c:pt>
                <c:pt idx="2148">
                  <c:v>4.2750000000000004</c:v>
                </c:pt>
                <c:pt idx="2149">
                  <c:v>4.164999999999984</c:v>
                </c:pt>
                <c:pt idx="2150">
                  <c:v>4.2629999999999955</c:v>
                </c:pt>
                <c:pt idx="2151">
                  <c:v>4.3860000000000001</c:v>
                </c:pt>
                <c:pt idx="2152">
                  <c:v>4.3119999999999985</c:v>
                </c:pt>
                <c:pt idx="2153">
                  <c:v>4.226</c:v>
                </c:pt>
                <c:pt idx="2154">
                  <c:v>4.3119999999999985</c:v>
                </c:pt>
                <c:pt idx="2155">
                  <c:v>4.41</c:v>
                </c:pt>
                <c:pt idx="2156">
                  <c:v>4.2880000000000003</c:v>
                </c:pt>
                <c:pt idx="2157">
                  <c:v>4.202</c:v>
                </c:pt>
                <c:pt idx="2158">
                  <c:v>4.2750000000000004</c:v>
                </c:pt>
                <c:pt idx="2159">
                  <c:v>4.3979999999999881</c:v>
                </c:pt>
                <c:pt idx="2160">
                  <c:v>4.2629999999999955</c:v>
                </c:pt>
                <c:pt idx="2161">
                  <c:v>4.1899999999999995</c:v>
                </c:pt>
                <c:pt idx="2162">
                  <c:v>4.1159999999999872</c:v>
                </c:pt>
                <c:pt idx="2163">
                  <c:v>4.532</c:v>
                </c:pt>
                <c:pt idx="2164">
                  <c:v>4.3979999999999881</c:v>
                </c:pt>
                <c:pt idx="2165">
                  <c:v>4.3369999999999997</c:v>
                </c:pt>
                <c:pt idx="2166">
                  <c:v>4.4470000000000001</c:v>
                </c:pt>
                <c:pt idx="2167">
                  <c:v>4.484</c:v>
                </c:pt>
                <c:pt idx="2168">
                  <c:v>4.202</c:v>
                </c:pt>
                <c:pt idx="2169">
                  <c:v>4.3239999999999945</c:v>
                </c:pt>
                <c:pt idx="2170">
                  <c:v>4.5449999999999955</c:v>
                </c:pt>
                <c:pt idx="2171">
                  <c:v>0</c:v>
                </c:pt>
                <c:pt idx="2172">
                  <c:v>7.9749999999999996</c:v>
                </c:pt>
                <c:pt idx="2173">
                  <c:v>8.33</c:v>
                </c:pt>
                <c:pt idx="2174">
                  <c:v>8.4650000000000247</c:v>
                </c:pt>
                <c:pt idx="2175">
                  <c:v>8.2439999999999998</c:v>
                </c:pt>
                <c:pt idx="2176">
                  <c:v>8.1710000000000012</c:v>
                </c:pt>
                <c:pt idx="2177">
                  <c:v>8.391</c:v>
                </c:pt>
                <c:pt idx="2178">
                  <c:v>8.4160000000000004</c:v>
                </c:pt>
                <c:pt idx="2179">
                  <c:v>8.1710000000000012</c:v>
                </c:pt>
                <c:pt idx="2180">
                  <c:v>8.2199999999999989</c:v>
                </c:pt>
                <c:pt idx="2181">
                  <c:v>8.4650000000000247</c:v>
                </c:pt>
                <c:pt idx="2182">
                  <c:v>8.3670000000000027</c:v>
                </c:pt>
                <c:pt idx="2183">
                  <c:v>8.1590000000000007</c:v>
                </c:pt>
                <c:pt idx="2184">
                  <c:v>8.293000000000001</c:v>
                </c:pt>
                <c:pt idx="2185">
                  <c:v>8.4770000000000003</c:v>
                </c:pt>
                <c:pt idx="2186">
                  <c:v>8.3060000000000027</c:v>
                </c:pt>
                <c:pt idx="2187">
                  <c:v>8.1590000000000007</c:v>
                </c:pt>
                <c:pt idx="2188">
                  <c:v>8.3420000000000005</c:v>
                </c:pt>
                <c:pt idx="2189">
                  <c:v>8.4890000000000008</c:v>
                </c:pt>
                <c:pt idx="2190">
                  <c:v>8.2570000000000014</c:v>
                </c:pt>
                <c:pt idx="2191">
                  <c:v>8.1830000000000016</c:v>
                </c:pt>
                <c:pt idx="2192">
                  <c:v>8.391</c:v>
                </c:pt>
                <c:pt idx="2193">
                  <c:v>8.4530000000000047</c:v>
                </c:pt>
                <c:pt idx="2194">
                  <c:v>8.2199999999999989</c:v>
                </c:pt>
                <c:pt idx="2195">
                  <c:v>8.206999999999999</c:v>
                </c:pt>
                <c:pt idx="2196">
                  <c:v>8.427999999999999</c:v>
                </c:pt>
                <c:pt idx="2197">
                  <c:v>8.4530000000000047</c:v>
                </c:pt>
                <c:pt idx="2198">
                  <c:v>8.2199999999999989</c:v>
                </c:pt>
                <c:pt idx="2199">
                  <c:v>8.2199999999999989</c:v>
                </c:pt>
                <c:pt idx="2200">
                  <c:v>8.44</c:v>
                </c:pt>
                <c:pt idx="2201">
                  <c:v>8.427999999999999</c:v>
                </c:pt>
                <c:pt idx="2202">
                  <c:v>8.1950000000000003</c:v>
                </c:pt>
                <c:pt idx="2203">
                  <c:v>8.2319999999999993</c:v>
                </c:pt>
                <c:pt idx="2204">
                  <c:v>8.4650000000000247</c:v>
                </c:pt>
                <c:pt idx="2205">
                  <c:v>8.391</c:v>
                </c:pt>
                <c:pt idx="2206">
                  <c:v>8.1830000000000016</c:v>
                </c:pt>
                <c:pt idx="2207">
                  <c:v>8.2690000000000001</c:v>
                </c:pt>
                <c:pt idx="2208">
                  <c:v>8.4890000000000008</c:v>
                </c:pt>
                <c:pt idx="2209">
                  <c:v>8.3540000000000028</c:v>
                </c:pt>
                <c:pt idx="2210">
                  <c:v>8.1710000000000012</c:v>
                </c:pt>
                <c:pt idx="2211">
                  <c:v>8.3060000000000027</c:v>
                </c:pt>
                <c:pt idx="2212">
                  <c:v>8.4890000000000008</c:v>
                </c:pt>
                <c:pt idx="2213">
                  <c:v>8.3180000000000014</c:v>
                </c:pt>
                <c:pt idx="2214">
                  <c:v>8.1710000000000012</c:v>
                </c:pt>
                <c:pt idx="2215">
                  <c:v>8.3180000000000014</c:v>
                </c:pt>
                <c:pt idx="2216">
                  <c:v>8.4890000000000008</c:v>
                </c:pt>
                <c:pt idx="2217">
                  <c:v>8.2809999999999988</c:v>
                </c:pt>
                <c:pt idx="2218">
                  <c:v>8.1830000000000016</c:v>
                </c:pt>
                <c:pt idx="2219">
                  <c:v>8.391</c:v>
                </c:pt>
                <c:pt idx="2220">
                  <c:v>8.4770000000000003</c:v>
                </c:pt>
                <c:pt idx="2221">
                  <c:v>8.2319999999999993</c:v>
                </c:pt>
                <c:pt idx="2222">
                  <c:v>8.206999999999999</c:v>
                </c:pt>
                <c:pt idx="2223">
                  <c:v>8.427999999999999</c:v>
                </c:pt>
                <c:pt idx="2224">
                  <c:v>8.44</c:v>
                </c:pt>
                <c:pt idx="2225">
                  <c:v>8.206999999999999</c:v>
                </c:pt>
                <c:pt idx="2226">
                  <c:v>8.2319999999999993</c:v>
                </c:pt>
                <c:pt idx="2227">
                  <c:v>8.4530000000000047</c:v>
                </c:pt>
                <c:pt idx="2228">
                  <c:v>8.44</c:v>
                </c:pt>
                <c:pt idx="2229">
                  <c:v>8.206999999999999</c:v>
                </c:pt>
                <c:pt idx="2230">
                  <c:v>8.2319999999999993</c:v>
                </c:pt>
                <c:pt idx="2231">
                  <c:v>8.4530000000000047</c:v>
                </c:pt>
                <c:pt idx="2232">
                  <c:v>8.44</c:v>
                </c:pt>
                <c:pt idx="2233">
                  <c:v>8.206999999999999</c:v>
                </c:pt>
                <c:pt idx="2234">
                  <c:v>8.2570000000000014</c:v>
                </c:pt>
                <c:pt idx="2235">
                  <c:v>8.4770000000000003</c:v>
                </c:pt>
                <c:pt idx="2236">
                  <c:v>8.3670000000000027</c:v>
                </c:pt>
                <c:pt idx="2237">
                  <c:v>8.1830000000000016</c:v>
                </c:pt>
                <c:pt idx="2238">
                  <c:v>8.3420000000000005</c:v>
                </c:pt>
                <c:pt idx="2239">
                  <c:v>8.4890000000000008</c:v>
                </c:pt>
                <c:pt idx="2240">
                  <c:v>8.2439999999999998</c:v>
                </c:pt>
                <c:pt idx="2241">
                  <c:v>8.2199999999999989</c:v>
                </c:pt>
                <c:pt idx="2242">
                  <c:v>8.4650000000000247</c:v>
                </c:pt>
                <c:pt idx="2243">
                  <c:v>8.3790000000000067</c:v>
                </c:pt>
                <c:pt idx="2244">
                  <c:v>8.1830000000000016</c:v>
                </c:pt>
                <c:pt idx="2245">
                  <c:v>8.3540000000000028</c:v>
                </c:pt>
                <c:pt idx="2246">
                  <c:v>8.4890000000000008</c:v>
                </c:pt>
                <c:pt idx="2247">
                  <c:v>8.2439999999999998</c:v>
                </c:pt>
                <c:pt idx="2248">
                  <c:v>8.2319999999999993</c:v>
                </c:pt>
                <c:pt idx="2249">
                  <c:v>8.4890000000000008</c:v>
                </c:pt>
                <c:pt idx="2250">
                  <c:v>8.3670000000000027</c:v>
                </c:pt>
                <c:pt idx="2251">
                  <c:v>8.1830000000000016</c:v>
                </c:pt>
                <c:pt idx="2252">
                  <c:v>8.3540000000000028</c:v>
                </c:pt>
                <c:pt idx="2253">
                  <c:v>8.4890000000000008</c:v>
                </c:pt>
                <c:pt idx="2254">
                  <c:v>8.2319999999999993</c:v>
                </c:pt>
                <c:pt idx="2255">
                  <c:v>8.2439999999999998</c:v>
                </c:pt>
                <c:pt idx="2256">
                  <c:v>8.4890000000000008</c:v>
                </c:pt>
                <c:pt idx="2257">
                  <c:v>8.3540000000000028</c:v>
                </c:pt>
                <c:pt idx="2258">
                  <c:v>8.1830000000000016</c:v>
                </c:pt>
                <c:pt idx="2259">
                  <c:v>8.3790000000000067</c:v>
                </c:pt>
                <c:pt idx="2260">
                  <c:v>8.4770000000000003</c:v>
                </c:pt>
                <c:pt idx="2261">
                  <c:v>8.2199999999999989</c:v>
                </c:pt>
                <c:pt idx="2262">
                  <c:v>8.2439999999999998</c:v>
                </c:pt>
                <c:pt idx="2263">
                  <c:v>8.4770000000000003</c:v>
                </c:pt>
                <c:pt idx="2264">
                  <c:v>8.391</c:v>
                </c:pt>
                <c:pt idx="2265">
                  <c:v>8.1830000000000016</c:v>
                </c:pt>
                <c:pt idx="2266">
                  <c:v>8.33</c:v>
                </c:pt>
                <c:pt idx="2267">
                  <c:v>8.5020000000000007</c:v>
                </c:pt>
                <c:pt idx="2268">
                  <c:v>8.2690000000000001</c:v>
                </c:pt>
                <c:pt idx="2269">
                  <c:v>8.206999999999999</c:v>
                </c:pt>
                <c:pt idx="2270">
                  <c:v>8.44</c:v>
                </c:pt>
                <c:pt idx="2271">
                  <c:v>8.4530000000000047</c:v>
                </c:pt>
                <c:pt idx="2272">
                  <c:v>8.206999999999999</c:v>
                </c:pt>
                <c:pt idx="2273">
                  <c:v>8.293000000000001</c:v>
                </c:pt>
                <c:pt idx="2274">
                  <c:v>8.5140000000000011</c:v>
                </c:pt>
                <c:pt idx="2275">
                  <c:v>8.293000000000001</c:v>
                </c:pt>
                <c:pt idx="2276">
                  <c:v>8.1950000000000003</c:v>
                </c:pt>
                <c:pt idx="2277">
                  <c:v>8.44</c:v>
                </c:pt>
                <c:pt idx="2278">
                  <c:v>8.427999999999999</c:v>
                </c:pt>
                <c:pt idx="2279">
                  <c:v>8.1950000000000003</c:v>
                </c:pt>
                <c:pt idx="2280">
                  <c:v>8.33</c:v>
                </c:pt>
                <c:pt idx="2281">
                  <c:v>8.5020000000000007</c:v>
                </c:pt>
                <c:pt idx="2282">
                  <c:v>8.2570000000000014</c:v>
                </c:pt>
                <c:pt idx="2283">
                  <c:v>8.2319999999999993</c:v>
                </c:pt>
                <c:pt idx="2284">
                  <c:v>8.4890000000000008</c:v>
                </c:pt>
                <c:pt idx="2285">
                  <c:v>8.3790000000000067</c:v>
                </c:pt>
                <c:pt idx="2286">
                  <c:v>8.1950000000000003</c:v>
                </c:pt>
                <c:pt idx="2287">
                  <c:v>8.3790000000000067</c:v>
                </c:pt>
                <c:pt idx="2288">
                  <c:v>8.4770000000000003</c:v>
                </c:pt>
                <c:pt idx="2289">
                  <c:v>8.206999999999999</c:v>
                </c:pt>
                <c:pt idx="2290">
                  <c:v>8.293000000000001</c:v>
                </c:pt>
                <c:pt idx="2291">
                  <c:v>8.5140000000000011</c:v>
                </c:pt>
                <c:pt idx="2292">
                  <c:v>8.2690000000000001</c:v>
                </c:pt>
                <c:pt idx="2293">
                  <c:v>8.2439999999999998</c:v>
                </c:pt>
                <c:pt idx="2294">
                  <c:v>8.5020000000000007</c:v>
                </c:pt>
                <c:pt idx="2295">
                  <c:v>8.3060000000000027</c:v>
                </c:pt>
                <c:pt idx="2296">
                  <c:v>8.2199999999999989</c:v>
                </c:pt>
                <c:pt idx="2297">
                  <c:v>8.4890000000000008</c:v>
                </c:pt>
                <c:pt idx="2298">
                  <c:v>8.3540000000000028</c:v>
                </c:pt>
                <c:pt idx="2299">
                  <c:v>8.206999999999999</c:v>
                </c:pt>
                <c:pt idx="2300">
                  <c:v>8.4530000000000047</c:v>
                </c:pt>
                <c:pt idx="2301">
                  <c:v>8.391</c:v>
                </c:pt>
                <c:pt idx="2302">
                  <c:v>8.1830000000000016</c:v>
                </c:pt>
                <c:pt idx="2303">
                  <c:v>8.427999999999999</c:v>
                </c:pt>
                <c:pt idx="2304">
                  <c:v>8.44</c:v>
                </c:pt>
                <c:pt idx="2305">
                  <c:v>8.1950000000000003</c:v>
                </c:pt>
                <c:pt idx="2306">
                  <c:v>8.3540000000000028</c:v>
                </c:pt>
                <c:pt idx="2307">
                  <c:v>8.4650000000000247</c:v>
                </c:pt>
                <c:pt idx="2308">
                  <c:v>8.1950000000000003</c:v>
                </c:pt>
                <c:pt idx="2309">
                  <c:v>8.3060000000000027</c:v>
                </c:pt>
                <c:pt idx="2310">
                  <c:v>8.5020000000000007</c:v>
                </c:pt>
                <c:pt idx="2311">
                  <c:v>8.2319999999999993</c:v>
                </c:pt>
                <c:pt idx="2312">
                  <c:v>8.2690000000000001</c:v>
                </c:pt>
                <c:pt idx="2313">
                  <c:v>8.5140000000000011</c:v>
                </c:pt>
                <c:pt idx="2314">
                  <c:v>8.3060000000000027</c:v>
                </c:pt>
                <c:pt idx="2315">
                  <c:v>8.2199999999999989</c:v>
                </c:pt>
                <c:pt idx="2316">
                  <c:v>8.4650000000000247</c:v>
                </c:pt>
                <c:pt idx="2317">
                  <c:v>8.4030000000000005</c:v>
                </c:pt>
                <c:pt idx="2318">
                  <c:v>8.1950000000000003</c:v>
                </c:pt>
                <c:pt idx="2319">
                  <c:v>8.3790000000000067</c:v>
                </c:pt>
                <c:pt idx="2320">
                  <c:v>8.4890000000000008</c:v>
                </c:pt>
                <c:pt idx="2321">
                  <c:v>8.2199999999999989</c:v>
                </c:pt>
                <c:pt idx="2322">
                  <c:v>8.2690000000000001</c:v>
                </c:pt>
                <c:pt idx="2323">
                  <c:v>8.5020000000000007</c:v>
                </c:pt>
                <c:pt idx="2324">
                  <c:v>8.3060000000000027</c:v>
                </c:pt>
                <c:pt idx="2325">
                  <c:v>8.206999999999999</c:v>
                </c:pt>
                <c:pt idx="2326">
                  <c:v>8.4650000000000247</c:v>
                </c:pt>
                <c:pt idx="2327">
                  <c:v>8.3790000000000067</c:v>
                </c:pt>
                <c:pt idx="2328">
                  <c:v>8.1950000000000003</c:v>
                </c:pt>
                <c:pt idx="2329">
                  <c:v>8.4030000000000005</c:v>
                </c:pt>
                <c:pt idx="2330">
                  <c:v>8.4770000000000003</c:v>
                </c:pt>
                <c:pt idx="2331">
                  <c:v>8.206999999999999</c:v>
                </c:pt>
                <c:pt idx="2332">
                  <c:v>8.293000000000001</c:v>
                </c:pt>
                <c:pt idx="2333">
                  <c:v>8.4890000000000008</c:v>
                </c:pt>
                <c:pt idx="2334">
                  <c:v>8.2319999999999993</c:v>
                </c:pt>
                <c:pt idx="2335">
                  <c:v>8.2319999999999993</c:v>
                </c:pt>
                <c:pt idx="2336">
                  <c:v>8.4890000000000008</c:v>
                </c:pt>
                <c:pt idx="2337">
                  <c:v>8.2690000000000001</c:v>
                </c:pt>
                <c:pt idx="2338">
                  <c:v>8.206999999999999</c:v>
                </c:pt>
                <c:pt idx="2339">
                  <c:v>8.4650000000000247</c:v>
                </c:pt>
                <c:pt idx="2340">
                  <c:v>8.3060000000000027</c:v>
                </c:pt>
                <c:pt idx="2341">
                  <c:v>8.1830000000000016</c:v>
                </c:pt>
                <c:pt idx="2342">
                  <c:v>8.4530000000000047</c:v>
                </c:pt>
                <c:pt idx="2343">
                  <c:v>8.33</c:v>
                </c:pt>
                <c:pt idx="2344">
                  <c:v>8.1830000000000016</c:v>
                </c:pt>
                <c:pt idx="2345">
                  <c:v>8.44</c:v>
                </c:pt>
                <c:pt idx="2346">
                  <c:v>8.33</c:v>
                </c:pt>
                <c:pt idx="2347">
                  <c:v>8.1830000000000016</c:v>
                </c:pt>
                <c:pt idx="2348">
                  <c:v>8.44</c:v>
                </c:pt>
                <c:pt idx="2349">
                  <c:v>8.33</c:v>
                </c:pt>
                <c:pt idx="2350">
                  <c:v>8.1830000000000016</c:v>
                </c:pt>
                <c:pt idx="2351">
                  <c:v>8.4890000000000008</c:v>
                </c:pt>
                <c:pt idx="2352">
                  <c:v>3.7119999999999997</c:v>
                </c:pt>
                <c:pt idx="2353">
                  <c:v>4.3609999999999882</c:v>
                </c:pt>
                <c:pt idx="2354">
                  <c:v>4.5199999999999996</c:v>
                </c:pt>
                <c:pt idx="2355">
                  <c:v>4.4219999999999997</c:v>
                </c:pt>
                <c:pt idx="2356">
                  <c:v>4.41</c:v>
                </c:pt>
                <c:pt idx="2357">
                  <c:v>4.5569999999999995</c:v>
                </c:pt>
                <c:pt idx="2358">
                  <c:v>4.3979999999999881</c:v>
                </c:pt>
                <c:pt idx="2359">
                  <c:v>4.4219999999999997</c:v>
                </c:pt>
                <c:pt idx="2360">
                  <c:v>4.5569999999999995</c:v>
                </c:pt>
                <c:pt idx="2361">
                  <c:v>4.3860000000000001</c:v>
                </c:pt>
                <c:pt idx="2362">
                  <c:v>4.4470000000000001</c:v>
                </c:pt>
                <c:pt idx="2363">
                  <c:v>4.5449999999999955</c:v>
                </c:pt>
                <c:pt idx="2364">
                  <c:v>4.3730000000000002</c:v>
                </c:pt>
                <c:pt idx="2365">
                  <c:v>4.4589999999999996</c:v>
                </c:pt>
                <c:pt idx="2366">
                  <c:v>4.5449999999999955</c:v>
                </c:pt>
                <c:pt idx="2367">
                  <c:v>4.3730000000000002</c:v>
                </c:pt>
                <c:pt idx="2368">
                  <c:v>4.4710000000000125</c:v>
                </c:pt>
                <c:pt idx="2369">
                  <c:v>4.532</c:v>
                </c:pt>
                <c:pt idx="2370">
                  <c:v>4.3609999999999882</c:v>
                </c:pt>
                <c:pt idx="2371">
                  <c:v>4.4710000000000125</c:v>
                </c:pt>
                <c:pt idx="2372">
                  <c:v>4.5199999999999996</c:v>
                </c:pt>
                <c:pt idx="2373">
                  <c:v>4.3609999999999882</c:v>
                </c:pt>
                <c:pt idx="2374">
                  <c:v>4.484</c:v>
                </c:pt>
                <c:pt idx="2375">
                  <c:v>4.508</c:v>
                </c:pt>
                <c:pt idx="2376">
                  <c:v>4.3609999999999882</c:v>
                </c:pt>
                <c:pt idx="2377">
                  <c:v>4.508</c:v>
                </c:pt>
                <c:pt idx="2378">
                  <c:v>4.4960000000000004</c:v>
                </c:pt>
                <c:pt idx="2379">
                  <c:v>4.3730000000000002</c:v>
                </c:pt>
                <c:pt idx="2380">
                  <c:v>4.5199999999999996</c:v>
                </c:pt>
                <c:pt idx="2381">
                  <c:v>4.4340000000000002</c:v>
                </c:pt>
                <c:pt idx="2382">
                  <c:v>4.3730000000000002</c:v>
                </c:pt>
                <c:pt idx="2383">
                  <c:v>4.5449999999999955</c:v>
                </c:pt>
                <c:pt idx="2384">
                  <c:v>4.3860000000000001</c:v>
                </c:pt>
                <c:pt idx="2385">
                  <c:v>4.41</c:v>
                </c:pt>
                <c:pt idx="2386">
                  <c:v>4.532</c:v>
                </c:pt>
                <c:pt idx="2387">
                  <c:v>4.3490000000000002</c:v>
                </c:pt>
                <c:pt idx="2388">
                  <c:v>4.4470000000000001</c:v>
                </c:pt>
                <c:pt idx="2389">
                  <c:v>4.4960000000000004</c:v>
                </c:pt>
                <c:pt idx="2390">
                  <c:v>4.3490000000000002</c:v>
                </c:pt>
                <c:pt idx="2391">
                  <c:v>4.4960000000000004</c:v>
                </c:pt>
                <c:pt idx="2392">
                  <c:v>4.4340000000000002</c:v>
                </c:pt>
                <c:pt idx="2393">
                  <c:v>4.3369999999999997</c:v>
                </c:pt>
                <c:pt idx="2394">
                  <c:v>4.508</c:v>
                </c:pt>
                <c:pt idx="2395">
                  <c:v>4.3730000000000002</c:v>
                </c:pt>
                <c:pt idx="2396">
                  <c:v>4.3609999999999882</c:v>
                </c:pt>
                <c:pt idx="2397">
                  <c:v>4.484</c:v>
                </c:pt>
                <c:pt idx="2398">
                  <c:v>4.3</c:v>
                </c:pt>
                <c:pt idx="2399">
                  <c:v>4.41</c:v>
                </c:pt>
                <c:pt idx="2400">
                  <c:v>4.41</c:v>
                </c:pt>
                <c:pt idx="2401">
                  <c:v>4.2750000000000004</c:v>
                </c:pt>
                <c:pt idx="2402">
                  <c:v>4.4470000000000001</c:v>
                </c:pt>
                <c:pt idx="2403">
                  <c:v>4.3</c:v>
                </c:pt>
                <c:pt idx="2404">
                  <c:v>4.2750000000000004</c:v>
                </c:pt>
                <c:pt idx="2405">
                  <c:v>4.4589999999999996</c:v>
                </c:pt>
                <c:pt idx="2406">
                  <c:v>4.2629999999999955</c:v>
                </c:pt>
                <c:pt idx="2407">
                  <c:v>4.3609999999999882</c:v>
                </c:pt>
                <c:pt idx="2408">
                  <c:v>4.3369999999999997</c:v>
                </c:pt>
                <c:pt idx="2409">
                  <c:v>4.2389999999999999</c:v>
                </c:pt>
                <c:pt idx="2410">
                  <c:v>4.4340000000000002</c:v>
                </c:pt>
                <c:pt idx="2411">
                  <c:v>-1.2E-2</c:v>
                </c:pt>
                <c:pt idx="2412">
                  <c:v>-1.2E-2</c:v>
                </c:pt>
                <c:pt idx="2413">
                  <c:v>-1.2E-2</c:v>
                </c:pt>
                <c:pt idx="2414">
                  <c:v>-1.2E-2</c:v>
                </c:pt>
                <c:pt idx="2415">
                  <c:v>-1.2E-2</c:v>
                </c:pt>
                <c:pt idx="2416">
                  <c:v>-1.2E-2</c:v>
                </c:pt>
                <c:pt idx="2417">
                  <c:v>-1.2E-2</c:v>
                </c:pt>
                <c:pt idx="2418">
                  <c:v>-1.2E-2</c:v>
                </c:pt>
                <c:pt idx="2419">
                  <c:v>-1.2E-2</c:v>
                </c:pt>
                <c:pt idx="2420">
                  <c:v>-1.2E-2</c:v>
                </c:pt>
                <c:pt idx="2421">
                  <c:v>-1.2E-2</c:v>
                </c:pt>
                <c:pt idx="2422">
                  <c:v>0</c:v>
                </c:pt>
                <c:pt idx="2423">
                  <c:v>-1.2E-2</c:v>
                </c:pt>
                <c:pt idx="2424">
                  <c:v>-1.2E-2</c:v>
                </c:pt>
                <c:pt idx="2425">
                  <c:v>-1.2E-2</c:v>
                </c:pt>
                <c:pt idx="2426">
                  <c:v>-1.2E-2</c:v>
                </c:pt>
                <c:pt idx="2427">
                  <c:v>-1.2E-2</c:v>
                </c:pt>
                <c:pt idx="2428">
                  <c:v>-1.2E-2</c:v>
                </c:pt>
                <c:pt idx="2429">
                  <c:v>-1.2E-2</c:v>
                </c:pt>
                <c:pt idx="2430">
                  <c:v>-1.2E-2</c:v>
                </c:pt>
                <c:pt idx="2431">
                  <c:v>-1.2E-2</c:v>
                </c:pt>
                <c:pt idx="2432">
                  <c:v>-1.2E-2</c:v>
                </c:pt>
                <c:pt idx="2433">
                  <c:v>-1.2E-2</c:v>
                </c:pt>
                <c:pt idx="2434">
                  <c:v>-1.2E-2</c:v>
                </c:pt>
                <c:pt idx="2435">
                  <c:v>-1.2E-2</c:v>
                </c:pt>
                <c:pt idx="2436">
                  <c:v>-1.2E-2</c:v>
                </c:pt>
                <c:pt idx="2437">
                  <c:v>-1.2E-2</c:v>
                </c:pt>
                <c:pt idx="2438">
                  <c:v>-1.2E-2</c:v>
                </c:pt>
                <c:pt idx="2439">
                  <c:v>-1.2E-2</c:v>
                </c:pt>
                <c:pt idx="2440">
                  <c:v>-1.2E-2</c:v>
                </c:pt>
                <c:pt idx="2441">
                  <c:v>-1.2E-2</c:v>
                </c:pt>
                <c:pt idx="2442">
                  <c:v>-1.2E-2</c:v>
                </c:pt>
                <c:pt idx="2443">
                  <c:v>-1.2E-2</c:v>
                </c:pt>
                <c:pt idx="2444">
                  <c:v>-1.2E-2</c:v>
                </c:pt>
                <c:pt idx="2445">
                  <c:v>-1.2E-2</c:v>
                </c:pt>
                <c:pt idx="2446">
                  <c:v>-1.2E-2</c:v>
                </c:pt>
                <c:pt idx="2447">
                  <c:v>-1.2E-2</c:v>
                </c:pt>
                <c:pt idx="2448">
                  <c:v>-1.2E-2</c:v>
                </c:pt>
                <c:pt idx="2449">
                  <c:v>-1.2E-2</c:v>
                </c:pt>
                <c:pt idx="2450">
                  <c:v>-1.2E-2</c:v>
                </c:pt>
                <c:pt idx="2451">
                  <c:v>-1.2E-2</c:v>
                </c:pt>
                <c:pt idx="2452">
                  <c:v>-1.2E-2</c:v>
                </c:pt>
                <c:pt idx="2453">
                  <c:v>-1.2E-2</c:v>
                </c:pt>
                <c:pt idx="2454">
                  <c:v>-1.2E-2</c:v>
                </c:pt>
                <c:pt idx="2455">
                  <c:v>-1.2E-2</c:v>
                </c:pt>
                <c:pt idx="2456">
                  <c:v>-1.2E-2</c:v>
                </c:pt>
                <c:pt idx="2457">
                  <c:v>-1.2E-2</c:v>
                </c:pt>
                <c:pt idx="2458">
                  <c:v>-1.2E-2</c:v>
                </c:pt>
                <c:pt idx="2459">
                  <c:v>-1.2E-2</c:v>
                </c:pt>
                <c:pt idx="2460">
                  <c:v>-1.2E-2</c:v>
                </c:pt>
                <c:pt idx="2461">
                  <c:v>-1.2E-2</c:v>
                </c:pt>
                <c:pt idx="2462">
                  <c:v>-1.2E-2</c:v>
                </c:pt>
                <c:pt idx="2463">
                  <c:v>-1.2E-2</c:v>
                </c:pt>
                <c:pt idx="2464">
                  <c:v>-1.2E-2</c:v>
                </c:pt>
                <c:pt idx="2465">
                  <c:v>-1.2E-2</c:v>
                </c:pt>
                <c:pt idx="2466">
                  <c:v>-1.2E-2</c:v>
                </c:pt>
                <c:pt idx="2467">
                  <c:v>-1.2E-2</c:v>
                </c:pt>
                <c:pt idx="2468">
                  <c:v>-1.2E-2</c:v>
                </c:pt>
                <c:pt idx="2469">
                  <c:v>-1.2E-2</c:v>
                </c:pt>
                <c:pt idx="2470">
                  <c:v>-1.2E-2</c:v>
                </c:pt>
                <c:pt idx="2471">
                  <c:v>-1.2E-2</c:v>
                </c:pt>
                <c:pt idx="2472">
                  <c:v>-1.2E-2</c:v>
                </c:pt>
                <c:pt idx="2473">
                  <c:v>-1.2E-2</c:v>
                </c:pt>
                <c:pt idx="2474">
                  <c:v>-1.2E-2</c:v>
                </c:pt>
                <c:pt idx="2475">
                  <c:v>-1.2E-2</c:v>
                </c:pt>
                <c:pt idx="2476">
                  <c:v>-1.2E-2</c:v>
                </c:pt>
                <c:pt idx="2477">
                  <c:v>-1.2E-2</c:v>
                </c:pt>
                <c:pt idx="2478">
                  <c:v>-1.2E-2</c:v>
                </c:pt>
                <c:pt idx="2479">
                  <c:v>-1.2E-2</c:v>
                </c:pt>
                <c:pt idx="2480">
                  <c:v>-1.2E-2</c:v>
                </c:pt>
                <c:pt idx="2481">
                  <c:v>-1.2E-2</c:v>
                </c:pt>
                <c:pt idx="2482">
                  <c:v>-1.2E-2</c:v>
                </c:pt>
                <c:pt idx="2483">
                  <c:v>-1.2E-2</c:v>
                </c:pt>
                <c:pt idx="2484">
                  <c:v>-1.2E-2</c:v>
                </c:pt>
                <c:pt idx="2485">
                  <c:v>-1.2E-2</c:v>
                </c:pt>
                <c:pt idx="2486">
                  <c:v>-1.2E-2</c:v>
                </c:pt>
                <c:pt idx="2487">
                  <c:v>0</c:v>
                </c:pt>
                <c:pt idx="2488">
                  <c:v>-1.2E-2</c:v>
                </c:pt>
                <c:pt idx="2489">
                  <c:v>-1.2E-2</c:v>
                </c:pt>
                <c:pt idx="2490">
                  <c:v>-1.2E-2</c:v>
                </c:pt>
                <c:pt idx="2491">
                  <c:v>-1.2E-2</c:v>
                </c:pt>
                <c:pt idx="2492">
                  <c:v>-1.2E-2</c:v>
                </c:pt>
                <c:pt idx="2493">
                  <c:v>-1.2E-2</c:v>
                </c:pt>
                <c:pt idx="2494">
                  <c:v>-1.2E-2</c:v>
                </c:pt>
                <c:pt idx="2495">
                  <c:v>-1.2E-2</c:v>
                </c:pt>
                <c:pt idx="2496">
                  <c:v>-1.2E-2</c:v>
                </c:pt>
                <c:pt idx="2497">
                  <c:v>-1.2E-2</c:v>
                </c:pt>
                <c:pt idx="2498">
                  <c:v>-1.2E-2</c:v>
                </c:pt>
                <c:pt idx="2499">
                  <c:v>-1.2E-2</c:v>
                </c:pt>
                <c:pt idx="2500">
                  <c:v>-1.2E-2</c:v>
                </c:pt>
                <c:pt idx="2501">
                  <c:v>-1.2E-2</c:v>
                </c:pt>
                <c:pt idx="2502">
                  <c:v>-1.2E-2</c:v>
                </c:pt>
                <c:pt idx="2503">
                  <c:v>-1.2E-2</c:v>
                </c:pt>
                <c:pt idx="2504">
                  <c:v>-1.2E-2</c:v>
                </c:pt>
                <c:pt idx="2505">
                  <c:v>-1.2E-2</c:v>
                </c:pt>
                <c:pt idx="2506">
                  <c:v>0</c:v>
                </c:pt>
                <c:pt idx="2507">
                  <c:v>-1.2E-2</c:v>
                </c:pt>
                <c:pt idx="2508">
                  <c:v>-1.2E-2</c:v>
                </c:pt>
                <c:pt idx="2509">
                  <c:v>-1.2E-2</c:v>
                </c:pt>
                <c:pt idx="2510">
                  <c:v>0</c:v>
                </c:pt>
                <c:pt idx="2511">
                  <c:v>-1.2E-2</c:v>
                </c:pt>
                <c:pt idx="2512">
                  <c:v>0</c:v>
                </c:pt>
                <c:pt idx="2513">
                  <c:v>-1.2E-2</c:v>
                </c:pt>
                <c:pt idx="2514">
                  <c:v>-1.2E-2</c:v>
                </c:pt>
                <c:pt idx="2515">
                  <c:v>0</c:v>
                </c:pt>
                <c:pt idx="2516">
                  <c:v>-1.2E-2</c:v>
                </c:pt>
                <c:pt idx="2517">
                  <c:v>-1.2E-2</c:v>
                </c:pt>
                <c:pt idx="2518">
                  <c:v>-1.2E-2</c:v>
                </c:pt>
                <c:pt idx="2519">
                  <c:v>-1.2E-2</c:v>
                </c:pt>
                <c:pt idx="2520">
                  <c:v>-1.2E-2</c:v>
                </c:pt>
                <c:pt idx="2521">
                  <c:v>-1.2E-2</c:v>
                </c:pt>
                <c:pt idx="2522">
                  <c:v>0</c:v>
                </c:pt>
                <c:pt idx="2523">
                  <c:v>-1.2E-2</c:v>
                </c:pt>
                <c:pt idx="2524">
                  <c:v>-1.2E-2</c:v>
                </c:pt>
                <c:pt idx="2525">
                  <c:v>-1.2E-2</c:v>
                </c:pt>
                <c:pt idx="2526">
                  <c:v>-1.2E-2</c:v>
                </c:pt>
                <c:pt idx="2527">
                  <c:v>-1.2E-2</c:v>
                </c:pt>
                <c:pt idx="2528">
                  <c:v>0</c:v>
                </c:pt>
                <c:pt idx="2529">
                  <c:v>-1.2E-2</c:v>
                </c:pt>
                <c:pt idx="2530">
                  <c:v>-1.2E-2</c:v>
                </c:pt>
                <c:pt idx="2531">
                  <c:v>-1.2E-2</c:v>
                </c:pt>
                <c:pt idx="2532">
                  <c:v>-1.2E-2</c:v>
                </c:pt>
                <c:pt idx="2533">
                  <c:v>0</c:v>
                </c:pt>
                <c:pt idx="2534">
                  <c:v>-1.2E-2</c:v>
                </c:pt>
                <c:pt idx="2535">
                  <c:v>-1.2E-2</c:v>
                </c:pt>
                <c:pt idx="2536">
                  <c:v>-1.2E-2</c:v>
                </c:pt>
                <c:pt idx="2537">
                  <c:v>-1.2E-2</c:v>
                </c:pt>
                <c:pt idx="2538">
                  <c:v>-1.2E-2</c:v>
                </c:pt>
                <c:pt idx="2539">
                  <c:v>-1.2E-2</c:v>
                </c:pt>
                <c:pt idx="2540">
                  <c:v>-1.2E-2</c:v>
                </c:pt>
                <c:pt idx="2541">
                  <c:v>-1.2E-2</c:v>
                </c:pt>
                <c:pt idx="2542">
                  <c:v>-1.2E-2</c:v>
                </c:pt>
                <c:pt idx="2543">
                  <c:v>-1.2E-2</c:v>
                </c:pt>
                <c:pt idx="2544">
                  <c:v>-1.2E-2</c:v>
                </c:pt>
                <c:pt idx="2545">
                  <c:v>-1.2E-2</c:v>
                </c:pt>
                <c:pt idx="2546">
                  <c:v>0</c:v>
                </c:pt>
                <c:pt idx="2547">
                  <c:v>-1.2E-2</c:v>
                </c:pt>
                <c:pt idx="2548">
                  <c:v>-1.2E-2</c:v>
                </c:pt>
                <c:pt idx="2549">
                  <c:v>0</c:v>
                </c:pt>
                <c:pt idx="2550">
                  <c:v>0</c:v>
                </c:pt>
                <c:pt idx="2551">
                  <c:v>0</c:v>
                </c:pt>
                <c:pt idx="2552">
                  <c:v>-1.2E-2</c:v>
                </c:pt>
                <c:pt idx="2553">
                  <c:v>0</c:v>
                </c:pt>
                <c:pt idx="2554">
                  <c:v>-1.2E-2</c:v>
                </c:pt>
                <c:pt idx="2555">
                  <c:v>-1.2E-2</c:v>
                </c:pt>
                <c:pt idx="2556">
                  <c:v>-1.2E-2</c:v>
                </c:pt>
                <c:pt idx="2557">
                  <c:v>-1.2E-2</c:v>
                </c:pt>
                <c:pt idx="2558">
                  <c:v>-1.2E-2</c:v>
                </c:pt>
                <c:pt idx="2559">
                  <c:v>-1.2E-2</c:v>
                </c:pt>
                <c:pt idx="2560">
                  <c:v>-1.2E-2</c:v>
                </c:pt>
                <c:pt idx="2561">
                  <c:v>-1.2E-2</c:v>
                </c:pt>
                <c:pt idx="2562">
                  <c:v>-1.2E-2</c:v>
                </c:pt>
                <c:pt idx="2563">
                  <c:v>-1.2E-2</c:v>
                </c:pt>
                <c:pt idx="2564">
                  <c:v>0</c:v>
                </c:pt>
                <c:pt idx="2565">
                  <c:v>-1.2E-2</c:v>
                </c:pt>
                <c:pt idx="2566">
                  <c:v>-1.2E-2</c:v>
                </c:pt>
                <c:pt idx="2567">
                  <c:v>-1.2E-2</c:v>
                </c:pt>
                <c:pt idx="2568">
                  <c:v>0</c:v>
                </c:pt>
                <c:pt idx="2569">
                  <c:v>-1.2E-2</c:v>
                </c:pt>
                <c:pt idx="2570">
                  <c:v>-1.2E-2</c:v>
                </c:pt>
                <c:pt idx="2571">
                  <c:v>-1.2E-2</c:v>
                </c:pt>
                <c:pt idx="2572">
                  <c:v>-1.2E-2</c:v>
                </c:pt>
                <c:pt idx="2573">
                  <c:v>0</c:v>
                </c:pt>
                <c:pt idx="2574">
                  <c:v>0</c:v>
                </c:pt>
                <c:pt idx="2575">
                  <c:v>-1.2E-2</c:v>
                </c:pt>
                <c:pt idx="2576">
                  <c:v>0</c:v>
                </c:pt>
                <c:pt idx="2577">
                  <c:v>-1.2E-2</c:v>
                </c:pt>
                <c:pt idx="2578">
                  <c:v>-1.2E-2</c:v>
                </c:pt>
                <c:pt idx="2579">
                  <c:v>0</c:v>
                </c:pt>
                <c:pt idx="2580">
                  <c:v>0</c:v>
                </c:pt>
                <c:pt idx="2581">
                  <c:v>0</c:v>
                </c:pt>
                <c:pt idx="2582">
                  <c:v>0</c:v>
                </c:pt>
                <c:pt idx="2583">
                  <c:v>0</c:v>
                </c:pt>
                <c:pt idx="2584">
                  <c:v>0</c:v>
                </c:pt>
                <c:pt idx="2585">
                  <c:v>-1.2E-2</c:v>
                </c:pt>
                <c:pt idx="2586">
                  <c:v>-1.2E-2</c:v>
                </c:pt>
                <c:pt idx="2587">
                  <c:v>-1.2E-2</c:v>
                </c:pt>
                <c:pt idx="2588">
                  <c:v>-1.2E-2</c:v>
                </c:pt>
                <c:pt idx="2589">
                  <c:v>-1.2E-2</c:v>
                </c:pt>
                <c:pt idx="2590">
                  <c:v>-1.2E-2</c:v>
                </c:pt>
                <c:pt idx="2591">
                  <c:v>0</c:v>
                </c:pt>
                <c:pt idx="2592">
                  <c:v>-1.2E-2</c:v>
                </c:pt>
                <c:pt idx="2593">
                  <c:v>-1.2E-2</c:v>
                </c:pt>
                <c:pt idx="2594">
                  <c:v>0</c:v>
                </c:pt>
                <c:pt idx="2595">
                  <c:v>-1.2E-2</c:v>
                </c:pt>
                <c:pt idx="2596">
                  <c:v>-1.2E-2</c:v>
                </c:pt>
                <c:pt idx="2597">
                  <c:v>-1.2E-2</c:v>
                </c:pt>
                <c:pt idx="2598">
                  <c:v>-1.2E-2</c:v>
                </c:pt>
                <c:pt idx="2599">
                  <c:v>-1.2E-2</c:v>
                </c:pt>
                <c:pt idx="2600">
                  <c:v>-1.2E-2</c:v>
                </c:pt>
                <c:pt idx="2601">
                  <c:v>-1.2E-2</c:v>
                </c:pt>
                <c:pt idx="2602">
                  <c:v>-1.2E-2</c:v>
                </c:pt>
                <c:pt idx="2603">
                  <c:v>-1.2E-2</c:v>
                </c:pt>
                <c:pt idx="2604">
                  <c:v>0</c:v>
                </c:pt>
                <c:pt idx="2605">
                  <c:v>-1.2E-2</c:v>
                </c:pt>
                <c:pt idx="2606">
                  <c:v>0</c:v>
                </c:pt>
                <c:pt idx="2607">
                  <c:v>-1.2E-2</c:v>
                </c:pt>
                <c:pt idx="2608">
                  <c:v>-1.2E-2</c:v>
                </c:pt>
                <c:pt idx="2609">
                  <c:v>-1.2E-2</c:v>
                </c:pt>
                <c:pt idx="2610">
                  <c:v>-1.2E-2</c:v>
                </c:pt>
                <c:pt idx="2611">
                  <c:v>-1.2E-2</c:v>
                </c:pt>
                <c:pt idx="2612">
                  <c:v>0</c:v>
                </c:pt>
                <c:pt idx="2613">
                  <c:v>-1.2E-2</c:v>
                </c:pt>
                <c:pt idx="2614">
                  <c:v>-1.2E-2</c:v>
                </c:pt>
                <c:pt idx="2615">
                  <c:v>0</c:v>
                </c:pt>
                <c:pt idx="2616">
                  <c:v>0</c:v>
                </c:pt>
                <c:pt idx="2617">
                  <c:v>-1.2E-2</c:v>
                </c:pt>
                <c:pt idx="2618">
                  <c:v>0</c:v>
                </c:pt>
                <c:pt idx="2619">
                  <c:v>0</c:v>
                </c:pt>
                <c:pt idx="2620">
                  <c:v>-1.2E-2</c:v>
                </c:pt>
                <c:pt idx="2621">
                  <c:v>0</c:v>
                </c:pt>
                <c:pt idx="2622">
                  <c:v>-1.2E-2</c:v>
                </c:pt>
                <c:pt idx="2623">
                  <c:v>-1.2E-2</c:v>
                </c:pt>
                <c:pt idx="2624">
                  <c:v>-1.2E-2</c:v>
                </c:pt>
                <c:pt idx="2625">
                  <c:v>0</c:v>
                </c:pt>
                <c:pt idx="2626">
                  <c:v>0</c:v>
                </c:pt>
                <c:pt idx="2627">
                  <c:v>0</c:v>
                </c:pt>
                <c:pt idx="2628">
                  <c:v>0</c:v>
                </c:pt>
                <c:pt idx="2629">
                  <c:v>0</c:v>
                </c:pt>
                <c:pt idx="2630">
                  <c:v>-1.2E-2</c:v>
                </c:pt>
                <c:pt idx="2631">
                  <c:v>-1.2E-2</c:v>
                </c:pt>
                <c:pt idx="2632">
                  <c:v>0</c:v>
                </c:pt>
                <c:pt idx="2633">
                  <c:v>-1.2E-2</c:v>
                </c:pt>
                <c:pt idx="2634">
                  <c:v>-1.2E-2</c:v>
                </c:pt>
                <c:pt idx="2635">
                  <c:v>-1.2E-2</c:v>
                </c:pt>
                <c:pt idx="2636">
                  <c:v>-1.2E-2</c:v>
                </c:pt>
                <c:pt idx="2637">
                  <c:v>0</c:v>
                </c:pt>
                <c:pt idx="2638">
                  <c:v>-1.2E-2</c:v>
                </c:pt>
                <c:pt idx="2639">
                  <c:v>0</c:v>
                </c:pt>
                <c:pt idx="2640">
                  <c:v>0</c:v>
                </c:pt>
                <c:pt idx="2641">
                  <c:v>-1.2E-2</c:v>
                </c:pt>
                <c:pt idx="2642">
                  <c:v>-1.2E-2</c:v>
                </c:pt>
                <c:pt idx="2643">
                  <c:v>-1.2E-2</c:v>
                </c:pt>
                <c:pt idx="2644">
                  <c:v>-1.2E-2</c:v>
                </c:pt>
                <c:pt idx="2645">
                  <c:v>-1.2E-2</c:v>
                </c:pt>
                <c:pt idx="2646">
                  <c:v>0</c:v>
                </c:pt>
                <c:pt idx="2647">
                  <c:v>-1.2E-2</c:v>
                </c:pt>
                <c:pt idx="2648">
                  <c:v>0</c:v>
                </c:pt>
                <c:pt idx="2649">
                  <c:v>0</c:v>
                </c:pt>
                <c:pt idx="2650">
                  <c:v>-1.2E-2</c:v>
                </c:pt>
                <c:pt idx="2651">
                  <c:v>-1.2E-2</c:v>
                </c:pt>
                <c:pt idx="2652">
                  <c:v>0</c:v>
                </c:pt>
                <c:pt idx="2653">
                  <c:v>-1.2E-2</c:v>
                </c:pt>
                <c:pt idx="2654">
                  <c:v>-1.2E-2</c:v>
                </c:pt>
                <c:pt idx="2655">
                  <c:v>0</c:v>
                </c:pt>
                <c:pt idx="2656">
                  <c:v>-1.2E-2</c:v>
                </c:pt>
                <c:pt idx="2657">
                  <c:v>-1.2E-2</c:v>
                </c:pt>
                <c:pt idx="2658">
                  <c:v>0</c:v>
                </c:pt>
                <c:pt idx="2659">
                  <c:v>0</c:v>
                </c:pt>
                <c:pt idx="2660">
                  <c:v>0</c:v>
                </c:pt>
                <c:pt idx="2661">
                  <c:v>-1.2E-2</c:v>
                </c:pt>
                <c:pt idx="2662">
                  <c:v>0</c:v>
                </c:pt>
                <c:pt idx="2663">
                  <c:v>0</c:v>
                </c:pt>
                <c:pt idx="2664">
                  <c:v>0</c:v>
                </c:pt>
                <c:pt idx="2665">
                  <c:v>0</c:v>
                </c:pt>
                <c:pt idx="2666">
                  <c:v>-1.2E-2</c:v>
                </c:pt>
                <c:pt idx="2667">
                  <c:v>0</c:v>
                </c:pt>
                <c:pt idx="2668">
                  <c:v>0</c:v>
                </c:pt>
                <c:pt idx="2669">
                  <c:v>0</c:v>
                </c:pt>
                <c:pt idx="2670">
                  <c:v>0</c:v>
                </c:pt>
                <c:pt idx="2671">
                  <c:v>0</c:v>
                </c:pt>
                <c:pt idx="2672">
                  <c:v>0</c:v>
                </c:pt>
                <c:pt idx="2673">
                  <c:v>0</c:v>
                </c:pt>
                <c:pt idx="2674">
                  <c:v>0</c:v>
                </c:pt>
                <c:pt idx="2675">
                  <c:v>-1.2E-2</c:v>
                </c:pt>
                <c:pt idx="2676">
                  <c:v>-1.2E-2</c:v>
                </c:pt>
                <c:pt idx="2677">
                  <c:v>-1.2E-2</c:v>
                </c:pt>
                <c:pt idx="2678">
                  <c:v>0</c:v>
                </c:pt>
                <c:pt idx="2679">
                  <c:v>0</c:v>
                </c:pt>
                <c:pt idx="2680">
                  <c:v>-1.2E-2</c:v>
                </c:pt>
                <c:pt idx="2681">
                  <c:v>-1.2E-2</c:v>
                </c:pt>
                <c:pt idx="2682">
                  <c:v>-1.2E-2</c:v>
                </c:pt>
                <c:pt idx="2683">
                  <c:v>0</c:v>
                </c:pt>
                <c:pt idx="2684">
                  <c:v>0</c:v>
                </c:pt>
                <c:pt idx="2685">
                  <c:v>0</c:v>
                </c:pt>
                <c:pt idx="2686">
                  <c:v>-1.2E-2</c:v>
                </c:pt>
                <c:pt idx="2687">
                  <c:v>-1.2E-2</c:v>
                </c:pt>
                <c:pt idx="2688">
                  <c:v>0</c:v>
                </c:pt>
                <c:pt idx="2689">
                  <c:v>-1.2E-2</c:v>
                </c:pt>
                <c:pt idx="2690">
                  <c:v>0</c:v>
                </c:pt>
                <c:pt idx="2691">
                  <c:v>-1.2E-2</c:v>
                </c:pt>
                <c:pt idx="2692">
                  <c:v>0</c:v>
                </c:pt>
                <c:pt idx="2693">
                  <c:v>-1.2E-2</c:v>
                </c:pt>
                <c:pt idx="2694">
                  <c:v>0</c:v>
                </c:pt>
                <c:pt idx="2695">
                  <c:v>-1.2E-2</c:v>
                </c:pt>
                <c:pt idx="2696">
                  <c:v>-1.2E-2</c:v>
                </c:pt>
                <c:pt idx="2697">
                  <c:v>0</c:v>
                </c:pt>
                <c:pt idx="2698">
                  <c:v>-1.2E-2</c:v>
                </c:pt>
                <c:pt idx="2699">
                  <c:v>0</c:v>
                </c:pt>
                <c:pt idx="2700">
                  <c:v>-1.2E-2</c:v>
                </c:pt>
                <c:pt idx="2701">
                  <c:v>0</c:v>
                </c:pt>
                <c:pt idx="2702">
                  <c:v>0</c:v>
                </c:pt>
                <c:pt idx="2703">
                  <c:v>-1.2E-2</c:v>
                </c:pt>
                <c:pt idx="2704">
                  <c:v>-1.2E-2</c:v>
                </c:pt>
                <c:pt idx="2705">
                  <c:v>0</c:v>
                </c:pt>
                <c:pt idx="2706">
                  <c:v>0</c:v>
                </c:pt>
                <c:pt idx="2707">
                  <c:v>0</c:v>
                </c:pt>
                <c:pt idx="2708">
                  <c:v>0</c:v>
                </c:pt>
                <c:pt idx="2709">
                  <c:v>0</c:v>
                </c:pt>
                <c:pt idx="2710">
                  <c:v>0</c:v>
                </c:pt>
                <c:pt idx="2711">
                  <c:v>2.4129999999999967</c:v>
                </c:pt>
                <c:pt idx="2712">
                  <c:v>4.1159999999999872</c:v>
                </c:pt>
                <c:pt idx="2713">
                  <c:v>4.1769999999999996</c:v>
                </c:pt>
                <c:pt idx="2714">
                  <c:v>4.3</c:v>
                </c:pt>
                <c:pt idx="2715">
                  <c:v>4.2880000000000003</c:v>
                </c:pt>
                <c:pt idx="2716">
                  <c:v>4.2139999999999995</c:v>
                </c:pt>
                <c:pt idx="2717">
                  <c:v>4.3730000000000002</c:v>
                </c:pt>
                <c:pt idx="2718">
                  <c:v>4.1769999999999996</c:v>
                </c:pt>
                <c:pt idx="2719">
                  <c:v>4.3369999999999997</c:v>
                </c:pt>
                <c:pt idx="2720">
                  <c:v>4.226</c:v>
                </c:pt>
                <c:pt idx="2721">
                  <c:v>4.2510000000000003</c:v>
                </c:pt>
                <c:pt idx="2722">
                  <c:v>4.3369999999999997</c:v>
                </c:pt>
                <c:pt idx="2723">
                  <c:v>4.1899999999999995</c:v>
                </c:pt>
                <c:pt idx="2724">
                  <c:v>4.3730000000000002</c:v>
                </c:pt>
                <c:pt idx="2725">
                  <c:v>4.1899999999999995</c:v>
                </c:pt>
                <c:pt idx="2726">
                  <c:v>4.3239999999999945</c:v>
                </c:pt>
                <c:pt idx="2727">
                  <c:v>4.2389999999999999</c:v>
                </c:pt>
                <c:pt idx="2728">
                  <c:v>4.2629999999999955</c:v>
                </c:pt>
                <c:pt idx="2729">
                  <c:v>4.3119999999999985</c:v>
                </c:pt>
                <c:pt idx="2730">
                  <c:v>4.202</c:v>
                </c:pt>
                <c:pt idx="2731">
                  <c:v>4.3730000000000002</c:v>
                </c:pt>
                <c:pt idx="2732">
                  <c:v>4.1769999999999996</c:v>
                </c:pt>
                <c:pt idx="2733">
                  <c:v>4.3609999999999882</c:v>
                </c:pt>
                <c:pt idx="2734">
                  <c:v>4.202</c:v>
                </c:pt>
                <c:pt idx="2735">
                  <c:v>4.2880000000000003</c:v>
                </c:pt>
                <c:pt idx="2736">
                  <c:v>4.3119999999999985</c:v>
                </c:pt>
                <c:pt idx="2737">
                  <c:v>4.2510000000000003</c:v>
                </c:pt>
                <c:pt idx="2738">
                  <c:v>4.3490000000000002</c:v>
                </c:pt>
                <c:pt idx="2739">
                  <c:v>4.1899999999999995</c:v>
                </c:pt>
                <c:pt idx="2740">
                  <c:v>4.3730000000000002</c:v>
                </c:pt>
                <c:pt idx="2741">
                  <c:v>4.202</c:v>
                </c:pt>
                <c:pt idx="2742">
                  <c:v>4.3239999999999945</c:v>
                </c:pt>
                <c:pt idx="2743">
                  <c:v>4.2510000000000003</c:v>
                </c:pt>
                <c:pt idx="2744">
                  <c:v>4.2510000000000003</c:v>
                </c:pt>
                <c:pt idx="2745">
                  <c:v>4.3369999999999997</c:v>
                </c:pt>
                <c:pt idx="2746">
                  <c:v>4.1899999999999995</c:v>
                </c:pt>
                <c:pt idx="2747">
                  <c:v>4.3609999999999882</c:v>
                </c:pt>
                <c:pt idx="2748">
                  <c:v>4.1769999999999996</c:v>
                </c:pt>
                <c:pt idx="2749">
                  <c:v>4.3239999999999945</c:v>
                </c:pt>
                <c:pt idx="2750">
                  <c:v>4.226</c:v>
                </c:pt>
                <c:pt idx="2751">
                  <c:v>4.2629999999999955</c:v>
                </c:pt>
                <c:pt idx="2752">
                  <c:v>4.3119999999999985</c:v>
                </c:pt>
                <c:pt idx="2753">
                  <c:v>4.1899999999999995</c:v>
                </c:pt>
                <c:pt idx="2754">
                  <c:v>4.3609999999999882</c:v>
                </c:pt>
                <c:pt idx="2755">
                  <c:v>4.164999999999984</c:v>
                </c:pt>
                <c:pt idx="2756">
                  <c:v>4.3369999999999997</c:v>
                </c:pt>
                <c:pt idx="2757">
                  <c:v>4.2139999999999995</c:v>
                </c:pt>
                <c:pt idx="2758">
                  <c:v>4.2510000000000003</c:v>
                </c:pt>
                <c:pt idx="2759">
                  <c:v>4.3119999999999985</c:v>
                </c:pt>
                <c:pt idx="2760">
                  <c:v>4.1899999999999995</c:v>
                </c:pt>
                <c:pt idx="2761">
                  <c:v>4.3609999999999882</c:v>
                </c:pt>
                <c:pt idx="2762">
                  <c:v>4.1769999999999996</c:v>
                </c:pt>
                <c:pt idx="2763">
                  <c:v>4.3239999999999945</c:v>
                </c:pt>
                <c:pt idx="2764">
                  <c:v>4.2629999999999955</c:v>
                </c:pt>
                <c:pt idx="2765">
                  <c:v>4.2389999999999999</c:v>
                </c:pt>
                <c:pt idx="2766">
                  <c:v>4.3490000000000002</c:v>
                </c:pt>
                <c:pt idx="2767">
                  <c:v>4.202</c:v>
                </c:pt>
                <c:pt idx="2768">
                  <c:v>4.3609999999999882</c:v>
                </c:pt>
                <c:pt idx="2769">
                  <c:v>4.1529999999999871</c:v>
                </c:pt>
                <c:pt idx="2770">
                  <c:v>4.3490000000000002</c:v>
                </c:pt>
                <c:pt idx="2771">
                  <c:v>1.2E-2</c:v>
                </c:pt>
                <c:pt idx="2772">
                  <c:v>7.9379999999999997</c:v>
                </c:pt>
                <c:pt idx="2773">
                  <c:v>8.206999999999999</c:v>
                </c:pt>
                <c:pt idx="2774">
                  <c:v>7.9379999999999997</c:v>
                </c:pt>
                <c:pt idx="2775">
                  <c:v>8.2319999999999993</c:v>
                </c:pt>
                <c:pt idx="2776">
                  <c:v>7.9630000000000001</c:v>
                </c:pt>
                <c:pt idx="2777">
                  <c:v>8.1830000000000016</c:v>
                </c:pt>
                <c:pt idx="2778">
                  <c:v>8.0479999999999983</c:v>
                </c:pt>
                <c:pt idx="2779">
                  <c:v>8.0730000000000004</c:v>
                </c:pt>
                <c:pt idx="2780">
                  <c:v>8.1710000000000012</c:v>
                </c:pt>
                <c:pt idx="2781">
                  <c:v>7.9870000000000001</c:v>
                </c:pt>
                <c:pt idx="2782">
                  <c:v>8.2690000000000001</c:v>
                </c:pt>
                <c:pt idx="2783">
                  <c:v>7.95</c:v>
                </c:pt>
                <c:pt idx="2784">
                  <c:v>8.2690000000000001</c:v>
                </c:pt>
                <c:pt idx="2785">
                  <c:v>7.9870000000000001</c:v>
                </c:pt>
                <c:pt idx="2786">
                  <c:v>8.206999999999999</c:v>
                </c:pt>
                <c:pt idx="2787">
                  <c:v>8.06</c:v>
                </c:pt>
                <c:pt idx="2788">
                  <c:v>8.0850000000000026</c:v>
                </c:pt>
                <c:pt idx="2789">
                  <c:v>8.1590000000000007</c:v>
                </c:pt>
                <c:pt idx="2790">
                  <c:v>7.9870000000000001</c:v>
                </c:pt>
                <c:pt idx="2791">
                  <c:v>8.2439999999999998</c:v>
                </c:pt>
                <c:pt idx="2792">
                  <c:v>7.9379999999999997</c:v>
                </c:pt>
                <c:pt idx="2793">
                  <c:v>8.2570000000000014</c:v>
                </c:pt>
                <c:pt idx="2794">
                  <c:v>7.9749999999999996</c:v>
                </c:pt>
                <c:pt idx="2795">
                  <c:v>8.206999999999999</c:v>
                </c:pt>
                <c:pt idx="2796">
                  <c:v>8.06</c:v>
                </c:pt>
                <c:pt idx="2797">
                  <c:v>8.11</c:v>
                </c:pt>
                <c:pt idx="2798">
                  <c:v>8.1590000000000007</c:v>
                </c:pt>
                <c:pt idx="2799">
                  <c:v>8.011000000000001</c:v>
                </c:pt>
                <c:pt idx="2800">
                  <c:v>8.2690000000000001</c:v>
                </c:pt>
                <c:pt idx="2801">
                  <c:v>7.9749999999999996</c:v>
                </c:pt>
                <c:pt idx="2802">
                  <c:v>8.2809999999999988</c:v>
                </c:pt>
                <c:pt idx="2803">
                  <c:v>7.9749999999999996</c:v>
                </c:pt>
                <c:pt idx="2804">
                  <c:v>8.2570000000000014</c:v>
                </c:pt>
                <c:pt idx="2805">
                  <c:v>8.0360000000000014</c:v>
                </c:pt>
                <c:pt idx="2806">
                  <c:v>8.1710000000000012</c:v>
                </c:pt>
                <c:pt idx="2807">
                  <c:v>8.145999999999999</c:v>
                </c:pt>
                <c:pt idx="2808">
                  <c:v>8.0730000000000004</c:v>
                </c:pt>
                <c:pt idx="2809">
                  <c:v>8.2570000000000014</c:v>
                </c:pt>
                <c:pt idx="2810">
                  <c:v>7.9989999999999997</c:v>
                </c:pt>
                <c:pt idx="2811">
                  <c:v>8.3060000000000027</c:v>
                </c:pt>
                <c:pt idx="2812">
                  <c:v>7.9870000000000001</c:v>
                </c:pt>
                <c:pt idx="2813">
                  <c:v>8.2809999999999988</c:v>
                </c:pt>
                <c:pt idx="2814">
                  <c:v>8.0479999999999983</c:v>
                </c:pt>
                <c:pt idx="2815">
                  <c:v>8.1950000000000003</c:v>
                </c:pt>
                <c:pt idx="2816">
                  <c:v>8.1339999999999986</c:v>
                </c:pt>
                <c:pt idx="2817">
                  <c:v>8.0970000000000013</c:v>
                </c:pt>
                <c:pt idx="2818">
                  <c:v>8.2199999999999989</c:v>
                </c:pt>
                <c:pt idx="2819">
                  <c:v>8.011000000000001</c:v>
                </c:pt>
                <c:pt idx="2820">
                  <c:v>8.2809999999999988</c:v>
                </c:pt>
                <c:pt idx="2821">
                  <c:v>7.9630000000000001</c:v>
                </c:pt>
                <c:pt idx="2822">
                  <c:v>8.2809999999999988</c:v>
                </c:pt>
                <c:pt idx="2823">
                  <c:v>8.0240000000000009</c:v>
                </c:pt>
                <c:pt idx="2824">
                  <c:v>8.145999999999999</c:v>
                </c:pt>
                <c:pt idx="2825">
                  <c:v>8.1830000000000016</c:v>
                </c:pt>
                <c:pt idx="2826">
                  <c:v>7.9989999999999997</c:v>
                </c:pt>
                <c:pt idx="2827">
                  <c:v>8.293000000000001</c:v>
                </c:pt>
                <c:pt idx="2828">
                  <c:v>7.9989999999999997</c:v>
                </c:pt>
                <c:pt idx="2829">
                  <c:v>8.1710000000000012</c:v>
                </c:pt>
                <c:pt idx="2830">
                  <c:v>8.1590000000000007</c:v>
                </c:pt>
                <c:pt idx="2831">
                  <c:v>8.0240000000000009</c:v>
                </c:pt>
                <c:pt idx="2832">
                  <c:v>8.3060000000000027</c:v>
                </c:pt>
                <c:pt idx="2833">
                  <c:v>7.9870000000000001</c:v>
                </c:pt>
                <c:pt idx="2834">
                  <c:v>8.2199999999999989</c:v>
                </c:pt>
                <c:pt idx="2835">
                  <c:v>8.11</c:v>
                </c:pt>
                <c:pt idx="2836">
                  <c:v>8.06</c:v>
                </c:pt>
                <c:pt idx="2837">
                  <c:v>8.293000000000001</c:v>
                </c:pt>
                <c:pt idx="2838">
                  <c:v>7.9870000000000001</c:v>
                </c:pt>
                <c:pt idx="2839">
                  <c:v>8.2319999999999993</c:v>
                </c:pt>
                <c:pt idx="2840">
                  <c:v>8.11</c:v>
                </c:pt>
                <c:pt idx="2841">
                  <c:v>8.0479999999999983</c:v>
                </c:pt>
                <c:pt idx="2842">
                  <c:v>8.3060000000000027</c:v>
                </c:pt>
                <c:pt idx="2843">
                  <c:v>7.9989999999999997</c:v>
                </c:pt>
                <c:pt idx="2844">
                  <c:v>8.1950000000000003</c:v>
                </c:pt>
                <c:pt idx="2845">
                  <c:v>8.1950000000000003</c:v>
                </c:pt>
                <c:pt idx="2846">
                  <c:v>7.9989999999999997</c:v>
                </c:pt>
                <c:pt idx="2847">
                  <c:v>8.293000000000001</c:v>
                </c:pt>
                <c:pt idx="2848">
                  <c:v>8.0479999999999983</c:v>
                </c:pt>
                <c:pt idx="2849">
                  <c:v>8.11</c:v>
                </c:pt>
                <c:pt idx="2850">
                  <c:v>8.2570000000000014</c:v>
                </c:pt>
                <c:pt idx="2851">
                  <c:v>7.9870000000000001</c:v>
                </c:pt>
                <c:pt idx="2852">
                  <c:v>8.2690000000000001</c:v>
                </c:pt>
                <c:pt idx="2853">
                  <c:v>8.0850000000000026</c:v>
                </c:pt>
                <c:pt idx="2854">
                  <c:v>8.0730000000000004</c:v>
                </c:pt>
                <c:pt idx="2855">
                  <c:v>8.2809999999999988</c:v>
                </c:pt>
                <c:pt idx="2856">
                  <c:v>7.9749999999999996</c:v>
                </c:pt>
                <c:pt idx="2857">
                  <c:v>8.2319999999999993</c:v>
                </c:pt>
                <c:pt idx="2858">
                  <c:v>8.1220000000000017</c:v>
                </c:pt>
                <c:pt idx="2859">
                  <c:v>8.0730000000000004</c:v>
                </c:pt>
                <c:pt idx="2860">
                  <c:v>8.2690000000000001</c:v>
                </c:pt>
                <c:pt idx="2861">
                  <c:v>7.9989999999999997</c:v>
                </c:pt>
                <c:pt idx="2862">
                  <c:v>8.3180000000000014</c:v>
                </c:pt>
                <c:pt idx="2863">
                  <c:v>8.011000000000001</c:v>
                </c:pt>
                <c:pt idx="2864">
                  <c:v>8.2319999999999993</c:v>
                </c:pt>
                <c:pt idx="2865">
                  <c:v>8.0970000000000013</c:v>
                </c:pt>
                <c:pt idx="2866">
                  <c:v>8.11</c:v>
                </c:pt>
                <c:pt idx="2867">
                  <c:v>8.2439999999999998</c:v>
                </c:pt>
                <c:pt idx="2868">
                  <c:v>8.0240000000000009</c:v>
                </c:pt>
                <c:pt idx="2869">
                  <c:v>8.3060000000000027</c:v>
                </c:pt>
                <c:pt idx="2870">
                  <c:v>7.9870000000000001</c:v>
                </c:pt>
                <c:pt idx="2871">
                  <c:v>8.2570000000000014</c:v>
                </c:pt>
                <c:pt idx="2872">
                  <c:v>8.0970000000000013</c:v>
                </c:pt>
                <c:pt idx="2873">
                  <c:v>8.1220000000000017</c:v>
                </c:pt>
                <c:pt idx="2874">
                  <c:v>8.2199999999999989</c:v>
                </c:pt>
                <c:pt idx="2875">
                  <c:v>8.0240000000000009</c:v>
                </c:pt>
                <c:pt idx="2876">
                  <c:v>8.3180000000000014</c:v>
                </c:pt>
                <c:pt idx="2877">
                  <c:v>8.011000000000001</c:v>
                </c:pt>
                <c:pt idx="2878">
                  <c:v>8.2439999999999998</c:v>
                </c:pt>
                <c:pt idx="2879">
                  <c:v>8.0970000000000013</c:v>
                </c:pt>
                <c:pt idx="2880">
                  <c:v>8.1220000000000017</c:v>
                </c:pt>
                <c:pt idx="2881">
                  <c:v>8.2439999999999998</c:v>
                </c:pt>
                <c:pt idx="2882">
                  <c:v>8.0240000000000009</c:v>
                </c:pt>
                <c:pt idx="2883">
                  <c:v>8.33</c:v>
                </c:pt>
                <c:pt idx="2884">
                  <c:v>8.011000000000001</c:v>
                </c:pt>
                <c:pt idx="2885">
                  <c:v>8.2690000000000001</c:v>
                </c:pt>
                <c:pt idx="2886">
                  <c:v>8.0850000000000026</c:v>
                </c:pt>
                <c:pt idx="2887">
                  <c:v>8.145999999999999</c:v>
                </c:pt>
                <c:pt idx="2888">
                  <c:v>8.206999999999999</c:v>
                </c:pt>
                <c:pt idx="2889">
                  <c:v>8.0479999999999983</c:v>
                </c:pt>
                <c:pt idx="2890">
                  <c:v>8.3180000000000014</c:v>
                </c:pt>
                <c:pt idx="2891">
                  <c:v>8.011000000000001</c:v>
                </c:pt>
                <c:pt idx="2892">
                  <c:v>8.3060000000000027</c:v>
                </c:pt>
                <c:pt idx="2893">
                  <c:v>8.0360000000000014</c:v>
                </c:pt>
                <c:pt idx="2894">
                  <c:v>8.2199999999999989</c:v>
                </c:pt>
                <c:pt idx="2895">
                  <c:v>8.1339999999999986</c:v>
                </c:pt>
                <c:pt idx="2896">
                  <c:v>8.11</c:v>
                </c:pt>
                <c:pt idx="2897">
                  <c:v>8.2570000000000014</c:v>
                </c:pt>
                <c:pt idx="2898">
                  <c:v>8.0240000000000009</c:v>
                </c:pt>
                <c:pt idx="2899">
                  <c:v>8.3180000000000014</c:v>
                </c:pt>
                <c:pt idx="2900">
                  <c:v>8.011000000000001</c:v>
                </c:pt>
                <c:pt idx="2901">
                  <c:v>8.2690000000000001</c:v>
                </c:pt>
                <c:pt idx="2902">
                  <c:v>8.0850000000000026</c:v>
                </c:pt>
                <c:pt idx="2903">
                  <c:v>8.145999999999999</c:v>
                </c:pt>
                <c:pt idx="2904">
                  <c:v>8.2319999999999993</c:v>
                </c:pt>
                <c:pt idx="2905">
                  <c:v>8.0479999999999983</c:v>
                </c:pt>
                <c:pt idx="2906">
                  <c:v>8.3180000000000014</c:v>
                </c:pt>
                <c:pt idx="2907">
                  <c:v>8.011000000000001</c:v>
                </c:pt>
                <c:pt idx="2908">
                  <c:v>8.2809999999999988</c:v>
                </c:pt>
                <c:pt idx="2909">
                  <c:v>8.0730000000000004</c:v>
                </c:pt>
                <c:pt idx="2910">
                  <c:v>8.1590000000000007</c:v>
                </c:pt>
                <c:pt idx="2911">
                  <c:v>8.1830000000000016</c:v>
                </c:pt>
                <c:pt idx="2912">
                  <c:v>8.06</c:v>
                </c:pt>
                <c:pt idx="2913">
                  <c:v>8.293000000000001</c:v>
                </c:pt>
                <c:pt idx="2914">
                  <c:v>8.011000000000001</c:v>
                </c:pt>
                <c:pt idx="2915">
                  <c:v>8.3060000000000027</c:v>
                </c:pt>
                <c:pt idx="2916">
                  <c:v>8.06</c:v>
                </c:pt>
                <c:pt idx="2917">
                  <c:v>8.1590000000000007</c:v>
                </c:pt>
                <c:pt idx="2918">
                  <c:v>8.206999999999999</c:v>
                </c:pt>
                <c:pt idx="2919">
                  <c:v>8.0360000000000014</c:v>
                </c:pt>
                <c:pt idx="2920">
                  <c:v>8.3180000000000014</c:v>
                </c:pt>
                <c:pt idx="2921">
                  <c:v>8.0360000000000014</c:v>
                </c:pt>
                <c:pt idx="2922">
                  <c:v>8.206999999999999</c:v>
                </c:pt>
                <c:pt idx="2923">
                  <c:v>8.1950000000000003</c:v>
                </c:pt>
                <c:pt idx="2924">
                  <c:v>8.0479999999999983</c:v>
                </c:pt>
                <c:pt idx="2925">
                  <c:v>8.33</c:v>
                </c:pt>
                <c:pt idx="2926">
                  <c:v>8.0240000000000009</c:v>
                </c:pt>
                <c:pt idx="2927">
                  <c:v>8.206999999999999</c:v>
                </c:pt>
                <c:pt idx="2928">
                  <c:v>8.206999999999999</c:v>
                </c:pt>
                <c:pt idx="2929">
                  <c:v>8.0479999999999983</c:v>
                </c:pt>
                <c:pt idx="2930">
                  <c:v>8.33</c:v>
                </c:pt>
                <c:pt idx="2931">
                  <c:v>8.0240000000000009</c:v>
                </c:pt>
                <c:pt idx="2932">
                  <c:v>8.2199999999999989</c:v>
                </c:pt>
                <c:pt idx="2933">
                  <c:v>8.1830000000000016</c:v>
                </c:pt>
                <c:pt idx="2934">
                  <c:v>8.06</c:v>
                </c:pt>
                <c:pt idx="2935">
                  <c:v>8.3060000000000027</c:v>
                </c:pt>
                <c:pt idx="2936">
                  <c:v>8.011000000000001</c:v>
                </c:pt>
                <c:pt idx="2937">
                  <c:v>8.2570000000000014</c:v>
                </c:pt>
                <c:pt idx="2938">
                  <c:v>8.11</c:v>
                </c:pt>
                <c:pt idx="2939">
                  <c:v>8.11</c:v>
                </c:pt>
                <c:pt idx="2940">
                  <c:v>8.2690000000000001</c:v>
                </c:pt>
                <c:pt idx="2941">
                  <c:v>8.011000000000001</c:v>
                </c:pt>
                <c:pt idx="2942">
                  <c:v>8.3180000000000014</c:v>
                </c:pt>
                <c:pt idx="2943">
                  <c:v>8.0479999999999983</c:v>
                </c:pt>
                <c:pt idx="2944">
                  <c:v>8.1950000000000003</c:v>
                </c:pt>
                <c:pt idx="2945">
                  <c:v>8.1830000000000016</c:v>
                </c:pt>
                <c:pt idx="2946">
                  <c:v>8.0479999999999983</c:v>
                </c:pt>
                <c:pt idx="2947">
                  <c:v>8.3180000000000014</c:v>
                </c:pt>
                <c:pt idx="2948">
                  <c:v>8.011000000000001</c:v>
                </c:pt>
                <c:pt idx="2949">
                  <c:v>8.0970000000000013</c:v>
                </c:pt>
                <c:pt idx="2950">
                  <c:v>7.95</c:v>
                </c:pt>
                <c:pt idx="2951">
                  <c:v>-1.2E-2</c:v>
                </c:pt>
                <c:pt idx="2952">
                  <c:v>4.484</c:v>
                </c:pt>
                <c:pt idx="2953">
                  <c:v>4.4470000000000001</c:v>
                </c:pt>
                <c:pt idx="2954">
                  <c:v>4.6310000000000002</c:v>
                </c:pt>
                <c:pt idx="2955">
                  <c:v>4.4340000000000002</c:v>
                </c:pt>
                <c:pt idx="2956">
                  <c:v>4.5939999999999985</c:v>
                </c:pt>
                <c:pt idx="2957">
                  <c:v>4.4960000000000004</c:v>
                </c:pt>
                <c:pt idx="2958">
                  <c:v>4.508</c:v>
                </c:pt>
                <c:pt idx="2959">
                  <c:v>4.5939999999999985</c:v>
                </c:pt>
                <c:pt idx="2960">
                  <c:v>4.4470000000000001</c:v>
                </c:pt>
                <c:pt idx="2961">
                  <c:v>4.6310000000000002</c:v>
                </c:pt>
                <c:pt idx="2962">
                  <c:v>4.4470000000000001</c:v>
                </c:pt>
                <c:pt idx="2963">
                  <c:v>4.569</c:v>
                </c:pt>
                <c:pt idx="2964">
                  <c:v>4.508</c:v>
                </c:pt>
                <c:pt idx="2965">
                  <c:v>4.4960000000000004</c:v>
                </c:pt>
                <c:pt idx="2966">
                  <c:v>4.6059999999999945</c:v>
                </c:pt>
                <c:pt idx="2967">
                  <c:v>4.4470000000000001</c:v>
                </c:pt>
                <c:pt idx="2968">
                  <c:v>4.6179999999999861</c:v>
                </c:pt>
                <c:pt idx="2969">
                  <c:v>4.4589999999999996</c:v>
                </c:pt>
                <c:pt idx="2970">
                  <c:v>4.5449999999999955</c:v>
                </c:pt>
                <c:pt idx="2971">
                  <c:v>4.5569999999999995</c:v>
                </c:pt>
                <c:pt idx="2972">
                  <c:v>4.4589999999999996</c:v>
                </c:pt>
                <c:pt idx="2973">
                  <c:v>4.6179999999999861</c:v>
                </c:pt>
                <c:pt idx="2974">
                  <c:v>4.4340000000000002</c:v>
                </c:pt>
                <c:pt idx="2975">
                  <c:v>4.5939999999999985</c:v>
                </c:pt>
                <c:pt idx="2976">
                  <c:v>4.508</c:v>
                </c:pt>
                <c:pt idx="2977">
                  <c:v>4.508</c:v>
                </c:pt>
                <c:pt idx="2978">
                  <c:v>4.5939999999999985</c:v>
                </c:pt>
                <c:pt idx="2979">
                  <c:v>4.4340000000000002</c:v>
                </c:pt>
                <c:pt idx="2980">
                  <c:v>4.6310000000000002</c:v>
                </c:pt>
                <c:pt idx="2981">
                  <c:v>4.4470000000000001</c:v>
                </c:pt>
                <c:pt idx="2982">
                  <c:v>4.5819999999999999</c:v>
                </c:pt>
                <c:pt idx="2983">
                  <c:v>4.508</c:v>
                </c:pt>
                <c:pt idx="2984">
                  <c:v>4.4960000000000004</c:v>
                </c:pt>
                <c:pt idx="2985">
                  <c:v>4.5939999999999985</c:v>
                </c:pt>
                <c:pt idx="2986">
                  <c:v>4.4470000000000001</c:v>
                </c:pt>
                <c:pt idx="2987">
                  <c:v>4.6310000000000002</c:v>
                </c:pt>
                <c:pt idx="2988">
                  <c:v>4.4470000000000001</c:v>
                </c:pt>
                <c:pt idx="2989">
                  <c:v>4.569</c:v>
                </c:pt>
                <c:pt idx="2990">
                  <c:v>4.5199999999999996</c:v>
                </c:pt>
                <c:pt idx="2991">
                  <c:v>4.484</c:v>
                </c:pt>
                <c:pt idx="2992">
                  <c:v>4.6059999999999945</c:v>
                </c:pt>
                <c:pt idx="2993">
                  <c:v>4.4340000000000002</c:v>
                </c:pt>
                <c:pt idx="2994">
                  <c:v>4.6179999999999861</c:v>
                </c:pt>
                <c:pt idx="2995">
                  <c:v>4.4710000000000125</c:v>
                </c:pt>
                <c:pt idx="2996">
                  <c:v>4.532</c:v>
                </c:pt>
                <c:pt idx="2997">
                  <c:v>4.5569999999999995</c:v>
                </c:pt>
                <c:pt idx="2998">
                  <c:v>4.4589999999999996</c:v>
                </c:pt>
                <c:pt idx="2999">
                  <c:v>4.6310000000000002</c:v>
                </c:pt>
                <c:pt idx="3000">
                  <c:v>4.4340000000000002</c:v>
                </c:pt>
                <c:pt idx="3001">
                  <c:v>4.5939999999999985</c:v>
                </c:pt>
                <c:pt idx="3002">
                  <c:v>4.484</c:v>
                </c:pt>
                <c:pt idx="3003">
                  <c:v>4.508</c:v>
                </c:pt>
                <c:pt idx="3004">
                  <c:v>4.5819999999999999</c:v>
                </c:pt>
                <c:pt idx="3005">
                  <c:v>4.4470000000000001</c:v>
                </c:pt>
                <c:pt idx="3006">
                  <c:v>4.6179999999999861</c:v>
                </c:pt>
                <c:pt idx="3007">
                  <c:v>4.4340000000000002</c:v>
                </c:pt>
                <c:pt idx="3008">
                  <c:v>4.5819999999999999</c:v>
                </c:pt>
                <c:pt idx="3009">
                  <c:v>4.4960000000000004</c:v>
                </c:pt>
                <c:pt idx="3010">
                  <c:v>4.4960000000000004</c:v>
                </c:pt>
                <c:pt idx="3011">
                  <c:v>-1.2E-2</c:v>
                </c:pt>
                <c:pt idx="3012">
                  <c:v>-1.2E-2</c:v>
                </c:pt>
                <c:pt idx="3013">
                  <c:v>-1.2E-2</c:v>
                </c:pt>
                <c:pt idx="3014">
                  <c:v>-1.2E-2</c:v>
                </c:pt>
                <c:pt idx="3015">
                  <c:v>-1.2E-2</c:v>
                </c:pt>
                <c:pt idx="3016">
                  <c:v>-1.2E-2</c:v>
                </c:pt>
                <c:pt idx="3017">
                  <c:v>-1.2E-2</c:v>
                </c:pt>
                <c:pt idx="3018">
                  <c:v>-1.2E-2</c:v>
                </c:pt>
                <c:pt idx="3019">
                  <c:v>-1.2E-2</c:v>
                </c:pt>
                <c:pt idx="3020">
                  <c:v>-1.2E-2</c:v>
                </c:pt>
                <c:pt idx="3021">
                  <c:v>-1.2E-2</c:v>
                </c:pt>
                <c:pt idx="3022">
                  <c:v>-1.2E-2</c:v>
                </c:pt>
                <c:pt idx="3023">
                  <c:v>-1.2E-2</c:v>
                </c:pt>
                <c:pt idx="3024">
                  <c:v>-1.2E-2</c:v>
                </c:pt>
                <c:pt idx="3025">
                  <c:v>-1.2E-2</c:v>
                </c:pt>
                <c:pt idx="3026">
                  <c:v>-1.2E-2</c:v>
                </c:pt>
                <c:pt idx="3027">
                  <c:v>-1.2E-2</c:v>
                </c:pt>
                <c:pt idx="3028">
                  <c:v>-1.2E-2</c:v>
                </c:pt>
                <c:pt idx="3029">
                  <c:v>-1.2E-2</c:v>
                </c:pt>
                <c:pt idx="3030">
                  <c:v>-1.2E-2</c:v>
                </c:pt>
                <c:pt idx="3031">
                  <c:v>-1.2E-2</c:v>
                </c:pt>
                <c:pt idx="3032">
                  <c:v>-1.2E-2</c:v>
                </c:pt>
                <c:pt idx="3033">
                  <c:v>-1.2E-2</c:v>
                </c:pt>
                <c:pt idx="3034">
                  <c:v>-1.2E-2</c:v>
                </c:pt>
                <c:pt idx="3035">
                  <c:v>-1.2E-2</c:v>
                </c:pt>
                <c:pt idx="3036">
                  <c:v>0</c:v>
                </c:pt>
                <c:pt idx="3037">
                  <c:v>-1.2E-2</c:v>
                </c:pt>
                <c:pt idx="3038">
                  <c:v>-1.2E-2</c:v>
                </c:pt>
                <c:pt idx="3039">
                  <c:v>-1.2E-2</c:v>
                </c:pt>
                <c:pt idx="3040">
                  <c:v>-1.2E-2</c:v>
                </c:pt>
                <c:pt idx="3041">
                  <c:v>-1.2E-2</c:v>
                </c:pt>
                <c:pt idx="3042">
                  <c:v>-1.2E-2</c:v>
                </c:pt>
                <c:pt idx="3043">
                  <c:v>-1.2E-2</c:v>
                </c:pt>
                <c:pt idx="3044">
                  <c:v>-1.2E-2</c:v>
                </c:pt>
                <c:pt idx="3045">
                  <c:v>-1.2E-2</c:v>
                </c:pt>
                <c:pt idx="3046">
                  <c:v>-1.2E-2</c:v>
                </c:pt>
                <c:pt idx="3047">
                  <c:v>-1.2E-2</c:v>
                </c:pt>
                <c:pt idx="3048">
                  <c:v>-1.2E-2</c:v>
                </c:pt>
                <c:pt idx="3049">
                  <c:v>-1.2E-2</c:v>
                </c:pt>
                <c:pt idx="3050">
                  <c:v>-1.2E-2</c:v>
                </c:pt>
                <c:pt idx="3051">
                  <c:v>-1.2E-2</c:v>
                </c:pt>
                <c:pt idx="3052">
                  <c:v>-1.2E-2</c:v>
                </c:pt>
                <c:pt idx="3053">
                  <c:v>-1.2E-2</c:v>
                </c:pt>
                <c:pt idx="3054">
                  <c:v>-1.2E-2</c:v>
                </c:pt>
                <c:pt idx="3055">
                  <c:v>0</c:v>
                </c:pt>
                <c:pt idx="3056">
                  <c:v>-1.2E-2</c:v>
                </c:pt>
                <c:pt idx="3057">
                  <c:v>-1.2E-2</c:v>
                </c:pt>
                <c:pt idx="3058">
                  <c:v>-1.2E-2</c:v>
                </c:pt>
                <c:pt idx="3059">
                  <c:v>-1.2E-2</c:v>
                </c:pt>
                <c:pt idx="3060">
                  <c:v>-1.2E-2</c:v>
                </c:pt>
                <c:pt idx="3061">
                  <c:v>-1.2E-2</c:v>
                </c:pt>
                <c:pt idx="3062">
                  <c:v>-1.2E-2</c:v>
                </c:pt>
                <c:pt idx="3063">
                  <c:v>-1.2E-2</c:v>
                </c:pt>
                <c:pt idx="3064">
                  <c:v>-1.2E-2</c:v>
                </c:pt>
                <c:pt idx="3065">
                  <c:v>-1.2E-2</c:v>
                </c:pt>
                <c:pt idx="3066">
                  <c:v>-1.2E-2</c:v>
                </c:pt>
                <c:pt idx="3067">
                  <c:v>0</c:v>
                </c:pt>
                <c:pt idx="3068">
                  <c:v>-1.2E-2</c:v>
                </c:pt>
                <c:pt idx="3069">
                  <c:v>-1.2E-2</c:v>
                </c:pt>
                <c:pt idx="3070">
                  <c:v>-1.2E-2</c:v>
                </c:pt>
                <c:pt idx="3071">
                  <c:v>-1.2E-2</c:v>
                </c:pt>
                <c:pt idx="3072">
                  <c:v>-1.2E-2</c:v>
                </c:pt>
                <c:pt idx="3073">
                  <c:v>-1.2E-2</c:v>
                </c:pt>
                <c:pt idx="3074">
                  <c:v>-1.2E-2</c:v>
                </c:pt>
                <c:pt idx="3075">
                  <c:v>-1.2E-2</c:v>
                </c:pt>
                <c:pt idx="3076">
                  <c:v>-1.2E-2</c:v>
                </c:pt>
                <c:pt idx="3077">
                  <c:v>-1.2E-2</c:v>
                </c:pt>
                <c:pt idx="3078">
                  <c:v>-1.2E-2</c:v>
                </c:pt>
                <c:pt idx="3079">
                  <c:v>-1.2E-2</c:v>
                </c:pt>
                <c:pt idx="3080">
                  <c:v>-1.2E-2</c:v>
                </c:pt>
                <c:pt idx="3081">
                  <c:v>-1.2E-2</c:v>
                </c:pt>
                <c:pt idx="3082">
                  <c:v>0</c:v>
                </c:pt>
                <c:pt idx="3083">
                  <c:v>-1.2E-2</c:v>
                </c:pt>
                <c:pt idx="3084">
                  <c:v>0</c:v>
                </c:pt>
                <c:pt idx="3085">
                  <c:v>0</c:v>
                </c:pt>
                <c:pt idx="3086">
                  <c:v>-1.2E-2</c:v>
                </c:pt>
                <c:pt idx="3087">
                  <c:v>-1.2E-2</c:v>
                </c:pt>
                <c:pt idx="3088">
                  <c:v>-1.2E-2</c:v>
                </c:pt>
                <c:pt idx="3089">
                  <c:v>-1.2E-2</c:v>
                </c:pt>
                <c:pt idx="3090">
                  <c:v>-1.2E-2</c:v>
                </c:pt>
                <c:pt idx="3091">
                  <c:v>-1.2E-2</c:v>
                </c:pt>
                <c:pt idx="3092">
                  <c:v>-1.2E-2</c:v>
                </c:pt>
                <c:pt idx="3093">
                  <c:v>-1.2E-2</c:v>
                </c:pt>
                <c:pt idx="3094">
                  <c:v>-1.2E-2</c:v>
                </c:pt>
                <c:pt idx="3095">
                  <c:v>0</c:v>
                </c:pt>
                <c:pt idx="3096">
                  <c:v>-1.2E-2</c:v>
                </c:pt>
                <c:pt idx="3097">
                  <c:v>-1.2E-2</c:v>
                </c:pt>
                <c:pt idx="3098">
                  <c:v>-1.2E-2</c:v>
                </c:pt>
                <c:pt idx="3099">
                  <c:v>-1.2E-2</c:v>
                </c:pt>
                <c:pt idx="3100">
                  <c:v>-1.2E-2</c:v>
                </c:pt>
                <c:pt idx="3101">
                  <c:v>-1.2E-2</c:v>
                </c:pt>
                <c:pt idx="3102">
                  <c:v>-1.2E-2</c:v>
                </c:pt>
                <c:pt idx="3103">
                  <c:v>-1.2E-2</c:v>
                </c:pt>
                <c:pt idx="3104">
                  <c:v>-1.2E-2</c:v>
                </c:pt>
                <c:pt idx="3105">
                  <c:v>-1.2E-2</c:v>
                </c:pt>
                <c:pt idx="3106">
                  <c:v>-1.2E-2</c:v>
                </c:pt>
                <c:pt idx="3107">
                  <c:v>-1.2E-2</c:v>
                </c:pt>
                <c:pt idx="3108">
                  <c:v>-1.2E-2</c:v>
                </c:pt>
                <c:pt idx="3109">
                  <c:v>-1.2E-2</c:v>
                </c:pt>
                <c:pt idx="3110">
                  <c:v>-1.2E-2</c:v>
                </c:pt>
                <c:pt idx="3111">
                  <c:v>-1.2E-2</c:v>
                </c:pt>
                <c:pt idx="3112">
                  <c:v>-1.2E-2</c:v>
                </c:pt>
                <c:pt idx="3113">
                  <c:v>-1.2E-2</c:v>
                </c:pt>
                <c:pt idx="3114">
                  <c:v>-1.2E-2</c:v>
                </c:pt>
                <c:pt idx="3115">
                  <c:v>-1.2E-2</c:v>
                </c:pt>
                <c:pt idx="3116">
                  <c:v>-1.2E-2</c:v>
                </c:pt>
                <c:pt idx="3117">
                  <c:v>-1.2E-2</c:v>
                </c:pt>
                <c:pt idx="3118">
                  <c:v>-1.2E-2</c:v>
                </c:pt>
                <c:pt idx="3119">
                  <c:v>-1.2E-2</c:v>
                </c:pt>
                <c:pt idx="3120">
                  <c:v>-1.2E-2</c:v>
                </c:pt>
                <c:pt idx="3121">
                  <c:v>-1.2E-2</c:v>
                </c:pt>
                <c:pt idx="3122">
                  <c:v>-1.2E-2</c:v>
                </c:pt>
                <c:pt idx="3123">
                  <c:v>-1.2E-2</c:v>
                </c:pt>
                <c:pt idx="3124">
                  <c:v>0</c:v>
                </c:pt>
                <c:pt idx="3125">
                  <c:v>-1.2E-2</c:v>
                </c:pt>
                <c:pt idx="3126">
                  <c:v>-1.2E-2</c:v>
                </c:pt>
                <c:pt idx="3127">
                  <c:v>-1.2E-2</c:v>
                </c:pt>
                <c:pt idx="3128">
                  <c:v>0</c:v>
                </c:pt>
                <c:pt idx="3129">
                  <c:v>-1.2E-2</c:v>
                </c:pt>
                <c:pt idx="3130">
                  <c:v>-1.2E-2</c:v>
                </c:pt>
                <c:pt idx="3131">
                  <c:v>0</c:v>
                </c:pt>
                <c:pt idx="3132">
                  <c:v>-1.2E-2</c:v>
                </c:pt>
                <c:pt idx="3133">
                  <c:v>-1.2E-2</c:v>
                </c:pt>
                <c:pt idx="3134">
                  <c:v>-1.2E-2</c:v>
                </c:pt>
                <c:pt idx="3135">
                  <c:v>-1.2E-2</c:v>
                </c:pt>
                <c:pt idx="3136">
                  <c:v>-1.2E-2</c:v>
                </c:pt>
                <c:pt idx="3137">
                  <c:v>-1.2E-2</c:v>
                </c:pt>
                <c:pt idx="3138">
                  <c:v>-1.2E-2</c:v>
                </c:pt>
                <c:pt idx="3139">
                  <c:v>-1.2E-2</c:v>
                </c:pt>
                <c:pt idx="3140">
                  <c:v>-1.2E-2</c:v>
                </c:pt>
                <c:pt idx="3141">
                  <c:v>-1.2E-2</c:v>
                </c:pt>
                <c:pt idx="3142">
                  <c:v>-1.2E-2</c:v>
                </c:pt>
                <c:pt idx="3143">
                  <c:v>-1.2E-2</c:v>
                </c:pt>
                <c:pt idx="3144">
                  <c:v>-1.2E-2</c:v>
                </c:pt>
                <c:pt idx="3145">
                  <c:v>-1.2E-2</c:v>
                </c:pt>
                <c:pt idx="3146">
                  <c:v>-1.2E-2</c:v>
                </c:pt>
                <c:pt idx="3147">
                  <c:v>-1.2E-2</c:v>
                </c:pt>
                <c:pt idx="3148">
                  <c:v>-1.2E-2</c:v>
                </c:pt>
                <c:pt idx="3149">
                  <c:v>-1.2E-2</c:v>
                </c:pt>
                <c:pt idx="3150">
                  <c:v>-1.2E-2</c:v>
                </c:pt>
                <c:pt idx="3151">
                  <c:v>0</c:v>
                </c:pt>
                <c:pt idx="3152">
                  <c:v>-1.2E-2</c:v>
                </c:pt>
                <c:pt idx="3153">
                  <c:v>0</c:v>
                </c:pt>
                <c:pt idx="3154">
                  <c:v>-1.2E-2</c:v>
                </c:pt>
                <c:pt idx="3155">
                  <c:v>0</c:v>
                </c:pt>
                <c:pt idx="3156">
                  <c:v>-1.2E-2</c:v>
                </c:pt>
                <c:pt idx="3157">
                  <c:v>-1.2E-2</c:v>
                </c:pt>
                <c:pt idx="3158">
                  <c:v>0</c:v>
                </c:pt>
                <c:pt idx="3159">
                  <c:v>-1.2E-2</c:v>
                </c:pt>
                <c:pt idx="3160">
                  <c:v>-1.2E-2</c:v>
                </c:pt>
                <c:pt idx="3161">
                  <c:v>0</c:v>
                </c:pt>
                <c:pt idx="3162">
                  <c:v>-1.2E-2</c:v>
                </c:pt>
                <c:pt idx="3163">
                  <c:v>-1.2E-2</c:v>
                </c:pt>
                <c:pt idx="3164">
                  <c:v>-1.2E-2</c:v>
                </c:pt>
                <c:pt idx="3165">
                  <c:v>-1.2E-2</c:v>
                </c:pt>
                <c:pt idx="3166">
                  <c:v>0</c:v>
                </c:pt>
                <c:pt idx="3167">
                  <c:v>0</c:v>
                </c:pt>
                <c:pt idx="3168">
                  <c:v>-1.2E-2</c:v>
                </c:pt>
                <c:pt idx="3169">
                  <c:v>-1.2E-2</c:v>
                </c:pt>
                <c:pt idx="3170">
                  <c:v>0</c:v>
                </c:pt>
                <c:pt idx="3171">
                  <c:v>-1.2E-2</c:v>
                </c:pt>
                <c:pt idx="3172">
                  <c:v>-1.2E-2</c:v>
                </c:pt>
                <c:pt idx="3173">
                  <c:v>0</c:v>
                </c:pt>
                <c:pt idx="3174">
                  <c:v>-1.2E-2</c:v>
                </c:pt>
                <c:pt idx="3175">
                  <c:v>-1.2E-2</c:v>
                </c:pt>
                <c:pt idx="3176">
                  <c:v>-1.2E-2</c:v>
                </c:pt>
                <c:pt idx="3177">
                  <c:v>0</c:v>
                </c:pt>
                <c:pt idx="3178">
                  <c:v>-1.2E-2</c:v>
                </c:pt>
                <c:pt idx="3179">
                  <c:v>-1.2E-2</c:v>
                </c:pt>
                <c:pt idx="3180">
                  <c:v>-1.2E-2</c:v>
                </c:pt>
                <c:pt idx="3181">
                  <c:v>-1.2E-2</c:v>
                </c:pt>
                <c:pt idx="3182">
                  <c:v>-1.2E-2</c:v>
                </c:pt>
                <c:pt idx="3183">
                  <c:v>-1.2E-2</c:v>
                </c:pt>
                <c:pt idx="3184">
                  <c:v>-1.2E-2</c:v>
                </c:pt>
                <c:pt idx="3185">
                  <c:v>-1.2E-2</c:v>
                </c:pt>
                <c:pt idx="3186">
                  <c:v>-1.2E-2</c:v>
                </c:pt>
                <c:pt idx="3187">
                  <c:v>-1.2E-2</c:v>
                </c:pt>
                <c:pt idx="3188">
                  <c:v>-1.2E-2</c:v>
                </c:pt>
                <c:pt idx="3189">
                  <c:v>-1.2E-2</c:v>
                </c:pt>
                <c:pt idx="3190">
                  <c:v>-1.2E-2</c:v>
                </c:pt>
                <c:pt idx="3191">
                  <c:v>-1.2E-2</c:v>
                </c:pt>
                <c:pt idx="3192">
                  <c:v>-1.2E-2</c:v>
                </c:pt>
                <c:pt idx="3193">
                  <c:v>-1.2E-2</c:v>
                </c:pt>
                <c:pt idx="3194">
                  <c:v>-1.2E-2</c:v>
                </c:pt>
                <c:pt idx="3195">
                  <c:v>0</c:v>
                </c:pt>
                <c:pt idx="3196">
                  <c:v>0</c:v>
                </c:pt>
                <c:pt idx="3197">
                  <c:v>-1.2E-2</c:v>
                </c:pt>
                <c:pt idx="3198">
                  <c:v>-1.2E-2</c:v>
                </c:pt>
                <c:pt idx="3199">
                  <c:v>0</c:v>
                </c:pt>
                <c:pt idx="3200">
                  <c:v>-1.2E-2</c:v>
                </c:pt>
                <c:pt idx="3201">
                  <c:v>0</c:v>
                </c:pt>
                <c:pt idx="3202">
                  <c:v>-1.2E-2</c:v>
                </c:pt>
                <c:pt idx="3203">
                  <c:v>0</c:v>
                </c:pt>
                <c:pt idx="3204">
                  <c:v>-1.2E-2</c:v>
                </c:pt>
                <c:pt idx="3205">
                  <c:v>-1.2E-2</c:v>
                </c:pt>
                <c:pt idx="3206">
                  <c:v>-1.2E-2</c:v>
                </c:pt>
                <c:pt idx="3207">
                  <c:v>-1.2E-2</c:v>
                </c:pt>
                <c:pt idx="3208">
                  <c:v>-1.2E-2</c:v>
                </c:pt>
                <c:pt idx="3209">
                  <c:v>-1.2E-2</c:v>
                </c:pt>
                <c:pt idx="3210">
                  <c:v>0</c:v>
                </c:pt>
                <c:pt idx="3211">
                  <c:v>0</c:v>
                </c:pt>
                <c:pt idx="3212">
                  <c:v>0</c:v>
                </c:pt>
                <c:pt idx="3213">
                  <c:v>0</c:v>
                </c:pt>
                <c:pt idx="3214">
                  <c:v>-1.2E-2</c:v>
                </c:pt>
                <c:pt idx="3215">
                  <c:v>0</c:v>
                </c:pt>
                <c:pt idx="3216">
                  <c:v>-1.2E-2</c:v>
                </c:pt>
                <c:pt idx="3217">
                  <c:v>-1.2E-2</c:v>
                </c:pt>
                <c:pt idx="3218">
                  <c:v>-1.2E-2</c:v>
                </c:pt>
                <c:pt idx="3219">
                  <c:v>0</c:v>
                </c:pt>
                <c:pt idx="3220">
                  <c:v>0</c:v>
                </c:pt>
                <c:pt idx="3221">
                  <c:v>-1.2E-2</c:v>
                </c:pt>
                <c:pt idx="3222">
                  <c:v>-1.2E-2</c:v>
                </c:pt>
                <c:pt idx="3223">
                  <c:v>-1.2E-2</c:v>
                </c:pt>
                <c:pt idx="3224">
                  <c:v>-1.2E-2</c:v>
                </c:pt>
                <c:pt idx="3225">
                  <c:v>-1.2E-2</c:v>
                </c:pt>
                <c:pt idx="3226">
                  <c:v>-1.2E-2</c:v>
                </c:pt>
                <c:pt idx="3227">
                  <c:v>-1.2E-2</c:v>
                </c:pt>
                <c:pt idx="3228">
                  <c:v>0</c:v>
                </c:pt>
                <c:pt idx="3229">
                  <c:v>0</c:v>
                </c:pt>
                <c:pt idx="3230">
                  <c:v>-1.2E-2</c:v>
                </c:pt>
                <c:pt idx="3231">
                  <c:v>0</c:v>
                </c:pt>
                <c:pt idx="3232">
                  <c:v>-1.2E-2</c:v>
                </c:pt>
                <c:pt idx="3233">
                  <c:v>-1.2E-2</c:v>
                </c:pt>
                <c:pt idx="3234">
                  <c:v>0</c:v>
                </c:pt>
                <c:pt idx="3235">
                  <c:v>-1.2E-2</c:v>
                </c:pt>
                <c:pt idx="3236">
                  <c:v>0</c:v>
                </c:pt>
                <c:pt idx="3237">
                  <c:v>-1.2E-2</c:v>
                </c:pt>
                <c:pt idx="3238">
                  <c:v>0</c:v>
                </c:pt>
                <c:pt idx="3239">
                  <c:v>0</c:v>
                </c:pt>
                <c:pt idx="3240">
                  <c:v>0</c:v>
                </c:pt>
                <c:pt idx="3241">
                  <c:v>-1.2E-2</c:v>
                </c:pt>
                <c:pt idx="3242">
                  <c:v>0</c:v>
                </c:pt>
                <c:pt idx="3243">
                  <c:v>-1.2E-2</c:v>
                </c:pt>
                <c:pt idx="3244">
                  <c:v>0</c:v>
                </c:pt>
                <c:pt idx="3245">
                  <c:v>-1.2E-2</c:v>
                </c:pt>
                <c:pt idx="3246">
                  <c:v>-1.2E-2</c:v>
                </c:pt>
                <c:pt idx="3247">
                  <c:v>0</c:v>
                </c:pt>
                <c:pt idx="3248">
                  <c:v>0</c:v>
                </c:pt>
                <c:pt idx="3249">
                  <c:v>-1.2E-2</c:v>
                </c:pt>
                <c:pt idx="3250">
                  <c:v>0</c:v>
                </c:pt>
                <c:pt idx="3251">
                  <c:v>0</c:v>
                </c:pt>
                <c:pt idx="3252">
                  <c:v>-1.2E-2</c:v>
                </c:pt>
                <c:pt idx="3253">
                  <c:v>-1.2E-2</c:v>
                </c:pt>
                <c:pt idx="3254">
                  <c:v>0</c:v>
                </c:pt>
                <c:pt idx="3255">
                  <c:v>-1.2E-2</c:v>
                </c:pt>
                <c:pt idx="3256">
                  <c:v>-1.2E-2</c:v>
                </c:pt>
                <c:pt idx="3257">
                  <c:v>-1.2E-2</c:v>
                </c:pt>
                <c:pt idx="3258">
                  <c:v>0</c:v>
                </c:pt>
                <c:pt idx="3259">
                  <c:v>-1.2E-2</c:v>
                </c:pt>
                <c:pt idx="3260">
                  <c:v>-1.2E-2</c:v>
                </c:pt>
                <c:pt idx="3261">
                  <c:v>-1.2E-2</c:v>
                </c:pt>
                <c:pt idx="3262">
                  <c:v>-1.2E-2</c:v>
                </c:pt>
                <c:pt idx="3263">
                  <c:v>-1.2E-2</c:v>
                </c:pt>
                <c:pt idx="3264">
                  <c:v>0</c:v>
                </c:pt>
                <c:pt idx="3265">
                  <c:v>-1.2E-2</c:v>
                </c:pt>
                <c:pt idx="3266">
                  <c:v>0</c:v>
                </c:pt>
                <c:pt idx="3267">
                  <c:v>-1.2E-2</c:v>
                </c:pt>
                <c:pt idx="3268">
                  <c:v>-1.2E-2</c:v>
                </c:pt>
                <c:pt idx="3269">
                  <c:v>0</c:v>
                </c:pt>
                <c:pt idx="3270">
                  <c:v>0</c:v>
                </c:pt>
                <c:pt idx="3271">
                  <c:v>0</c:v>
                </c:pt>
                <c:pt idx="3272">
                  <c:v>0</c:v>
                </c:pt>
                <c:pt idx="3273">
                  <c:v>0</c:v>
                </c:pt>
                <c:pt idx="3274">
                  <c:v>-1.2E-2</c:v>
                </c:pt>
                <c:pt idx="3275">
                  <c:v>0</c:v>
                </c:pt>
                <c:pt idx="3276">
                  <c:v>-1.2E-2</c:v>
                </c:pt>
                <c:pt idx="3277">
                  <c:v>-1.2E-2</c:v>
                </c:pt>
                <c:pt idx="3278">
                  <c:v>0</c:v>
                </c:pt>
                <c:pt idx="3279">
                  <c:v>0</c:v>
                </c:pt>
                <c:pt idx="3280">
                  <c:v>0</c:v>
                </c:pt>
                <c:pt idx="3281">
                  <c:v>-1.2E-2</c:v>
                </c:pt>
                <c:pt idx="3282">
                  <c:v>0</c:v>
                </c:pt>
                <c:pt idx="3283">
                  <c:v>0</c:v>
                </c:pt>
                <c:pt idx="3284">
                  <c:v>0</c:v>
                </c:pt>
                <c:pt idx="3285">
                  <c:v>0</c:v>
                </c:pt>
                <c:pt idx="3286">
                  <c:v>0</c:v>
                </c:pt>
                <c:pt idx="3287">
                  <c:v>-1.2E-2</c:v>
                </c:pt>
                <c:pt idx="3288">
                  <c:v>-1.2E-2</c:v>
                </c:pt>
                <c:pt idx="3289">
                  <c:v>0</c:v>
                </c:pt>
                <c:pt idx="3290">
                  <c:v>0</c:v>
                </c:pt>
                <c:pt idx="3291">
                  <c:v>0</c:v>
                </c:pt>
                <c:pt idx="3292">
                  <c:v>0</c:v>
                </c:pt>
                <c:pt idx="3293">
                  <c:v>-1.2E-2</c:v>
                </c:pt>
                <c:pt idx="3294">
                  <c:v>0</c:v>
                </c:pt>
                <c:pt idx="3295">
                  <c:v>0</c:v>
                </c:pt>
                <c:pt idx="3296">
                  <c:v>-1.2E-2</c:v>
                </c:pt>
                <c:pt idx="3297">
                  <c:v>0</c:v>
                </c:pt>
                <c:pt idx="3298">
                  <c:v>-1.2E-2</c:v>
                </c:pt>
                <c:pt idx="3299">
                  <c:v>-1.2E-2</c:v>
                </c:pt>
                <c:pt idx="3300">
                  <c:v>-1.2E-2</c:v>
                </c:pt>
                <c:pt idx="3301">
                  <c:v>-1.2E-2</c:v>
                </c:pt>
                <c:pt idx="3302">
                  <c:v>-1.2E-2</c:v>
                </c:pt>
                <c:pt idx="3303">
                  <c:v>0</c:v>
                </c:pt>
                <c:pt idx="3304">
                  <c:v>0</c:v>
                </c:pt>
                <c:pt idx="3305">
                  <c:v>0</c:v>
                </c:pt>
                <c:pt idx="3306">
                  <c:v>-1.2E-2</c:v>
                </c:pt>
                <c:pt idx="3307">
                  <c:v>-1.2E-2</c:v>
                </c:pt>
                <c:pt idx="3308">
                  <c:v>0</c:v>
                </c:pt>
                <c:pt idx="3309">
                  <c:v>-1.2E-2</c:v>
                </c:pt>
                <c:pt idx="3310">
                  <c:v>3.8709999999999987</c:v>
                </c:pt>
                <c:pt idx="3311">
                  <c:v>4.3490000000000002</c:v>
                </c:pt>
                <c:pt idx="3312">
                  <c:v>4.41</c:v>
                </c:pt>
                <c:pt idx="3313">
                  <c:v>4.5199999999999996</c:v>
                </c:pt>
                <c:pt idx="3314">
                  <c:v>4.3609999999999882</c:v>
                </c:pt>
                <c:pt idx="3315">
                  <c:v>4.532</c:v>
                </c:pt>
                <c:pt idx="3316">
                  <c:v>4.3860000000000001</c:v>
                </c:pt>
                <c:pt idx="3317">
                  <c:v>4.4589999999999996</c:v>
                </c:pt>
                <c:pt idx="3318">
                  <c:v>4.4960000000000004</c:v>
                </c:pt>
                <c:pt idx="3319">
                  <c:v>4.3860000000000001</c:v>
                </c:pt>
                <c:pt idx="3320">
                  <c:v>4.5569999999999995</c:v>
                </c:pt>
                <c:pt idx="3321">
                  <c:v>4.3609999999999882</c:v>
                </c:pt>
                <c:pt idx="3322">
                  <c:v>4.4960000000000004</c:v>
                </c:pt>
                <c:pt idx="3323">
                  <c:v>4.4589999999999996</c:v>
                </c:pt>
                <c:pt idx="3324">
                  <c:v>4.41</c:v>
                </c:pt>
                <c:pt idx="3325">
                  <c:v>4.5569999999999995</c:v>
                </c:pt>
                <c:pt idx="3326">
                  <c:v>4.3730000000000002</c:v>
                </c:pt>
                <c:pt idx="3327">
                  <c:v>4.532</c:v>
                </c:pt>
                <c:pt idx="3328">
                  <c:v>4.4340000000000002</c:v>
                </c:pt>
                <c:pt idx="3329">
                  <c:v>4.4340000000000002</c:v>
                </c:pt>
                <c:pt idx="3330">
                  <c:v>4.532</c:v>
                </c:pt>
                <c:pt idx="3331">
                  <c:v>4.3730000000000002</c:v>
                </c:pt>
                <c:pt idx="3332">
                  <c:v>4.5569999999999995</c:v>
                </c:pt>
                <c:pt idx="3333">
                  <c:v>4.41</c:v>
                </c:pt>
                <c:pt idx="3334">
                  <c:v>4.4710000000000125</c:v>
                </c:pt>
                <c:pt idx="3335">
                  <c:v>4.508</c:v>
                </c:pt>
                <c:pt idx="3336">
                  <c:v>4.3979999999999881</c:v>
                </c:pt>
                <c:pt idx="3337">
                  <c:v>4.569</c:v>
                </c:pt>
                <c:pt idx="3338">
                  <c:v>4.3860000000000001</c:v>
                </c:pt>
                <c:pt idx="3339">
                  <c:v>4.508</c:v>
                </c:pt>
                <c:pt idx="3340">
                  <c:v>4.4710000000000125</c:v>
                </c:pt>
                <c:pt idx="3341">
                  <c:v>4.4219999999999997</c:v>
                </c:pt>
                <c:pt idx="3342">
                  <c:v>4.569</c:v>
                </c:pt>
                <c:pt idx="3343">
                  <c:v>4.3860000000000001</c:v>
                </c:pt>
                <c:pt idx="3344">
                  <c:v>4.5449999999999955</c:v>
                </c:pt>
                <c:pt idx="3345">
                  <c:v>4.4470000000000001</c:v>
                </c:pt>
                <c:pt idx="3346">
                  <c:v>4.4470000000000001</c:v>
                </c:pt>
                <c:pt idx="3347">
                  <c:v>4.5569999999999995</c:v>
                </c:pt>
                <c:pt idx="3348">
                  <c:v>4.3860000000000001</c:v>
                </c:pt>
                <c:pt idx="3349">
                  <c:v>4.5569999999999995</c:v>
                </c:pt>
                <c:pt idx="3350">
                  <c:v>4.4340000000000002</c:v>
                </c:pt>
                <c:pt idx="3351">
                  <c:v>4.4470000000000001</c:v>
                </c:pt>
                <c:pt idx="3352">
                  <c:v>4.5569999999999995</c:v>
                </c:pt>
                <c:pt idx="3353">
                  <c:v>4.3860000000000001</c:v>
                </c:pt>
                <c:pt idx="3354">
                  <c:v>4.569</c:v>
                </c:pt>
                <c:pt idx="3355">
                  <c:v>4.4340000000000002</c:v>
                </c:pt>
                <c:pt idx="3356">
                  <c:v>4.4710000000000125</c:v>
                </c:pt>
                <c:pt idx="3357">
                  <c:v>4.5569999999999995</c:v>
                </c:pt>
                <c:pt idx="3358">
                  <c:v>4.3979999999999881</c:v>
                </c:pt>
                <c:pt idx="3359">
                  <c:v>4.569</c:v>
                </c:pt>
                <c:pt idx="3360">
                  <c:v>4.4340000000000002</c:v>
                </c:pt>
                <c:pt idx="3361">
                  <c:v>4.4710000000000125</c:v>
                </c:pt>
                <c:pt idx="3362">
                  <c:v>4.5449999999999955</c:v>
                </c:pt>
                <c:pt idx="3363">
                  <c:v>4.41</c:v>
                </c:pt>
                <c:pt idx="3364">
                  <c:v>4.5819999999999999</c:v>
                </c:pt>
                <c:pt idx="3365">
                  <c:v>4.4219999999999997</c:v>
                </c:pt>
                <c:pt idx="3366">
                  <c:v>4.4960000000000004</c:v>
                </c:pt>
                <c:pt idx="3367">
                  <c:v>4.532</c:v>
                </c:pt>
                <c:pt idx="3368">
                  <c:v>4.1529999999999871</c:v>
                </c:pt>
                <c:pt idx="3369">
                  <c:v>7.6319999999999997</c:v>
                </c:pt>
                <c:pt idx="3370">
                  <c:v>7.9749999999999996</c:v>
                </c:pt>
                <c:pt idx="3371">
                  <c:v>8.206999999999999</c:v>
                </c:pt>
                <c:pt idx="3372">
                  <c:v>8.3180000000000014</c:v>
                </c:pt>
                <c:pt idx="3373">
                  <c:v>8.0730000000000004</c:v>
                </c:pt>
                <c:pt idx="3374">
                  <c:v>8.3790000000000067</c:v>
                </c:pt>
                <c:pt idx="3375">
                  <c:v>8.1220000000000017</c:v>
                </c:pt>
                <c:pt idx="3376">
                  <c:v>8.2199999999999989</c:v>
                </c:pt>
                <c:pt idx="3377">
                  <c:v>8.33</c:v>
                </c:pt>
                <c:pt idx="3378">
                  <c:v>8.0850000000000026</c:v>
                </c:pt>
                <c:pt idx="3379">
                  <c:v>8.3790000000000067</c:v>
                </c:pt>
                <c:pt idx="3380">
                  <c:v>8.1220000000000017</c:v>
                </c:pt>
                <c:pt idx="3381">
                  <c:v>8.2319999999999993</c:v>
                </c:pt>
                <c:pt idx="3382">
                  <c:v>8.3180000000000014</c:v>
                </c:pt>
                <c:pt idx="3383">
                  <c:v>8.0850000000000026</c:v>
                </c:pt>
                <c:pt idx="3384">
                  <c:v>8.391</c:v>
                </c:pt>
                <c:pt idx="3385">
                  <c:v>8.11</c:v>
                </c:pt>
                <c:pt idx="3386">
                  <c:v>8.2690000000000001</c:v>
                </c:pt>
                <c:pt idx="3387">
                  <c:v>8.293000000000001</c:v>
                </c:pt>
                <c:pt idx="3388">
                  <c:v>8.1220000000000017</c:v>
                </c:pt>
                <c:pt idx="3389">
                  <c:v>8.4030000000000005</c:v>
                </c:pt>
                <c:pt idx="3390">
                  <c:v>8.0850000000000026</c:v>
                </c:pt>
                <c:pt idx="3391">
                  <c:v>8.3420000000000005</c:v>
                </c:pt>
                <c:pt idx="3392">
                  <c:v>8.206999999999999</c:v>
                </c:pt>
                <c:pt idx="3393">
                  <c:v>8.1950000000000003</c:v>
                </c:pt>
                <c:pt idx="3394">
                  <c:v>8.3420000000000005</c:v>
                </c:pt>
                <c:pt idx="3395">
                  <c:v>8.0970000000000013</c:v>
                </c:pt>
                <c:pt idx="3396">
                  <c:v>8.4160000000000004</c:v>
                </c:pt>
                <c:pt idx="3397">
                  <c:v>8.11</c:v>
                </c:pt>
                <c:pt idx="3398">
                  <c:v>8.3540000000000028</c:v>
                </c:pt>
                <c:pt idx="3399">
                  <c:v>8.1710000000000012</c:v>
                </c:pt>
                <c:pt idx="3400">
                  <c:v>8.2439999999999998</c:v>
                </c:pt>
                <c:pt idx="3401">
                  <c:v>8.293000000000001</c:v>
                </c:pt>
                <c:pt idx="3402">
                  <c:v>8.145999999999999</c:v>
                </c:pt>
                <c:pt idx="3403">
                  <c:v>8.4030000000000005</c:v>
                </c:pt>
                <c:pt idx="3404">
                  <c:v>8.0850000000000026</c:v>
                </c:pt>
                <c:pt idx="3405">
                  <c:v>8.391</c:v>
                </c:pt>
                <c:pt idx="3406">
                  <c:v>8.145999999999999</c:v>
                </c:pt>
                <c:pt idx="3407">
                  <c:v>8.2690000000000001</c:v>
                </c:pt>
                <c:pt idx="3408">
                  <c:v>8.2809999999999988</c:v>
                </c:pt>
                <c:pt idx="3409">
                  <c:v>8.145999999999999</c:v>
                </c:pt>
                <c:pt idx="3410">
                  <c:v>8.4030000000000005</c:v>
                </c:pt>
                <c:pt idx="3411">
                  <c:v>8.11</c:v>
                </c:pt>
                <c:pt idx="3412">
                  <c:v>8.391</c:v>
                </c:pt>
                <c:pt idx="3413">
                  <c:v>8.145999999999999</c:v>
                </c:pt>
                <c:pt idx="3414">
                  <c:v>8.2809999999999988</c:v>
                </c:pt>
                <c:pt idx="3415">
                  <c:v>8.2809999999999988</c:v>
                </c:pt>
                <c:pt idx="3416">
                  <c:v>8.1590000000000007</c:v>
                </c:pt>
                <c:pt idx="3417">
                  <c:v>8.391</c:v>
                </c:pt>
                <c:pt idx="3418">
                  <c:v>8.11</c:v>
                </c:pt>
                <c:pt idx="3419">
                  <c:v>8.4160000000000004</c:v>
                </c:pt>
                <c:pt idx="3420">
                  <c:v>8.1339999999999986</c:v>
                </c:pt>
                <c:pt idx="3421">
                  <c:v>8.33</c:v>
                </c:pt>
                <c:pt idx="3422">
                  <c:v>8.2199999999999989</c:v>
                </c:pt>
                <c:pt idx="3423">
                  <c:v>8.2319999999999993</c:v>
                </c:pt>
                <c:pt idx="3424">
                  <c:v>8.33</c:v>
                </c:pt>
                <c:pt idx="3425">
                  <c:v>8.1220000000000017</c:v>
                </c:pt>
                <c:pt idx="3426">
                  <c:v>8.4030000000000005</c:v>
                </c:pt>
                <c:pt idx="3427">
                  <c:v>8.0850000000000026</c:v>
                </c:pt>
                <c:pt idx="3428">
                  <c:v>8.391</c:v>
                </c:pt>
                <c:pt idx="3429">
                  <c:v>8.1220000000000017</c:v>
                </c:pt>
                <c:pt idx="3430">
                  <c:v>8.3180000000000014</c:v>
                </c:pt>
                <c:pt idx="3431">
                  <c:v>8.1830000000000016</c:v>
                </c:pt>
                <c:pt idx="3432">
                  <c:v>8.2319999999999993</c:v>
                </c:pt>
                <c:pt idx="3433">
                  <c:v>8.2690000000000001</c:v>
                </c:pt>
                <c:pt idx="3434">
                  <c:v>8.1590000000000007</c:v>
                </c:pt>
                <c:pt idx="3435">
                  <c:v>8.3420000000000005</c:v>
                </c:pt>
                <c:pt idx="3436">
                  <c:v>8.11</c:v>
                </c:pt>
                <c:pt idx="3437">
                  <c:v>8.391</c:v>
                </c:pt>
                <c:pt idx="3438">
                  <c:v>8.0970000000000013</c:v>
                </c:pt>
                <c:pt idx="3439">
                  <c:v>8.4030000000000005</c:v>
                </c:pt>
                <c:pt idx="3440">
                  <c:v>8.0850000000000026</c:v>
                </c:pt>
                <c:pt idx="3441">
                  <c:v>8.3790000000000067</c:v>
                </c:pt>
                <c:pt idx="3442">
                  <c:v>8.1220000000000017</c:v>
                </c:pt>
                <c:pt idx="3443">
                  <c:v>8.3180000000000014</c:v>
                </c:pt>
                <c:pt idx="3444">
                  <c:v>8.1590000000000007</c:v>
                </c:pt>
                <c:pt idx="3445">
                  <c:v>8.2439999999999998</c:v>
                </c:pt>
                <c:pt idx="3446">
                  <c:v>8.2570000000000014</c:v>
                </c:pt>
                <c:pt idx="3447">
                  <c:v>8.1590000000000007</c:v>
                </c:pt>
                <c:pt idx="3448">
                  <c:v>8.33</c:v>
                </c:pt>
                <c:pt idx="3449">
                  <c:v>8.0970000000000013</c:v>
                </c:pt>
                <c:pt idx="3450">
                  <c:v>8.391</c:v>
                </c:pt>
                <c:pt idx="3451">
                  <c:v>8.0850000000000026</c:v>
                </c:pt>
                <c:pt idx="3452">
                  <c:v>8.391</c:v>
                </c:pt>
                <c:pt idx="3453">
                  <c:v>8.0850000000000026</c:v>
                </c:pt>
                <c:pt idx="3454">
                  <c:v>8.3420000000000005</c:v>
                </c:pt>
                <c:pt idx="3455">
                  <c:v>8.145999999999999</c:v>
                </c:pt>
                <c:pt idx="3456">
                  <c:v>8.2570000000000014</c:v>
                </c:pt>
                <c:pt idx="3457">
                  <c:v>8.2199999999999989</c:v>
                </c:pt>
                <c:pt idx="3458">
                  <c:v>8.1710000000000012</c:v>
                </c:pt>
                <c:pt idx="3459">
                  <c:v>8.3180000000000014</c:v>
                </c:pt>
                <c:pt idx="3460">
                  <c:v>8.11</c:v>
                </c:pt>
                <c:pt idx="3461">
                  <c:v>8.3790000000000067</c:v>
                </c:pt>
                <c:pt idx="3462">
                  <c:v>8.0730000000000004</c:v>
                </c:pt>
                <c:pt idx="3463">
                  <c:v>8.3790000000000067</c:v>
                </c:pt>
                <c:pt idx="3464">
                  <c:v>8.0850000000000026</c:v>
                </c:pt>
                <c:pt idx="3465">
                  <c:v>8.3420000000000005</c:v>
                </c:pt>
                <c:pt idx="3466">
                  <c:v>8.11</c:v>
                </c:pt>
                <c:pt idx="3467">
                  <c:v>8.2809999999999988</c:v>
                </c:pt>
                <c:pt idx="3468">
                  <c:v>8.1950000000000003</c:v>
                </c:pt>
                <c:pt idx="3469">
                  <c:v>8.206999999999999</c:v>
                </c:pt>
                <c:pt idx="3470">
                  <c:v>8.2570000000000014</c:v>
                </c:pt>
                <c:pt idx="3471">
                  <c:v>8.145999999999999</c:v>
                </c:pt>
                <c:pt idx="3472">
                  <c:v>8.33</c:v>
                </c:pt>
                <c:pt idx="3473">
                  <c:v>8.0850000000000026</c:v>
                </c:pt>
                <c:pt idx="3474">
                  <c:v>8.3670000000000027</c:v>
                </c:pt>
                <c:pt idx="3475">
                  <c:v>8.06</c:v>
                </c:pt>
                <c:pt idx="3476">
                  <c:v>8.3670000000000027</c:v>
                </c:pt>
                <c:pt idx="3477">
                  <c:v>8.0730000000000004</c:v>
                </c:pt>
                <c:pt idx="3478">
                  <c:v>8.3180000000000014</c:v>
                </c:pt>
                <c:pt idx="3479">
                  <c:v>8.1220000000000017</c:v>
                </c:pt>
                <c:pt idx="3480">
                  <c:v>8.2319999999999993</c:v>
                </c:pt>
                <c:pt idx="3481">
                  <c:v>8.0730000000000004</c:v>
                </c:pt>
                <c:pt idx="3482">
                  <c:v>8.0730000000000004</c:v>
                </c:pt>
                <c:pt idx="3483">
                  <c:v>8.1830000000000016</c:v>
                </c:pt>
                <c:pt idx="3484">
                  <c:v>8.011000000000001</c:v>
                </c:pt>
                <c:pt idx="3485">
                  <c:v>8.1710000000000012</c:v>
                </c:pt>
                <c:pt idx="3486">
                  <c:v>7.9139999999999997</c:v>
                </c:pt>
                <c:pt idx="3487">
                  <c:v>8.1220000000000017</c:v>
                </c:pt>
                <c:pt idx="3488">
                  <c:v>7.9630000000000001</c:v>
                </c:pt>
                <c:pt idx="3489">
                  <c:v>8.1220000000000017</c:v>
                </c:pt>
                <c:pt idx="3490">
                  <c:v>7.7910000000000004</c:v>
                </c:pt>
                <c:pt idx="3491">
                  <c:v>8.1950000000000003</c:v>
                </c:pt>
                <c:pt idx="3492">
                  <c:v>7.8159999999999945</c:v>
                </c:pt>
                <c:pt idx="3493">
                  <c:v>8.1950000000000003</c:v>
                </c:pt>
                <c:pt idx="3494">
                  <c:v>7.9009999999999998</c:v>
                </c:pt>
                <c:pt idx="3495">
                  <c:v>8.0850000000000026</c:v>
                </c:pt>
                <c:pt idx="3496">
                  <c:v>7.95</c:v>
                </c:pt>
                <c:pt idx="3497">
                  <c:v>7.9139999999999997</c:v>
                </c:pt>
                <c:pt idx="3498">
                  <c:v>8.06</c:v>
                </c:pt>
                <c:pt idx="3499">
                  <c:v>7.9139999999999997</c:v>
                </c:pt>
                <c:pt idx="3500">
                  <c:v>8.1590000000000007</c:v>
                </c:pt>
                <c:pt idx="3501">
                  <c:v>7.7789999999999999</c:v>
                </c:pt>
                <c:pt idx="3502">
                  <c:v>8.1710000000000012</c:v>
                </c:pt>
                <c:pt idx="3503">
                  <c:v>7.8890000000000002</c:v>
                </c:pt>
                <c:pt idx="3504">
                  <c:v>8.1590000000000007</c:v>
                </c:pt>
                <c:pt idx="3505">
                  <c:v>8.0240000000000009</c:v>
                </c:pt>
                <c:pt idx="3506">
                  <c:v>8.0240000000000009</c:v>
                </c:pt>
                <c:pt idx="3507">
                  <c:v>8.145999999999999</c:v>
                </c:pt>
                <c:pt idx="3508">
                  <c:v>7.9009999999999998</c:v>
                </c:pt>
                <c:pt idx="3509">
                  <c:v>8.2570000000000014</c:v>
                </c:pt>
                <c:pt idx="3510">
                  <c:v>7.9260000000000002</c:v>
                </c:pt>
                <c:pt idx="3511">
                  <c:v>8.1710000000000012</c:v>
                </c:pt>
                <c:pt idx="3512">
                  <c:v>8.0479999999999983</c:v>
                </c:pt>
                <c:pt idx="3513">
                  <c:v>8.0479999999999983</c:v>
                </c:pt>
                <c:pt idx="3514">
                  <c:v>8.1590000000000007</c:v>
                </c:pt>
                <c:pt idx="3515">
                  <c:v>7.9630000000000001</c:v>
                </c:pt>
                <c:pt idx="3516">
                  <c:v>8.2570000000000014</c:v>
                </c:pt>
                <c:pt idx="3517">
                  <c:v>7.9260000000000002</c:v>
                </c:pt>
                <c:pt idx="3518">
                  <c:v>8.1220000000000017</c:v>
                </c:pt>
                <c:pt idx="3519">
                  <c:v>8.0240000000000009</c:v>
                </c:pt>
                <c:pt idx="3520">
                  <c:v>7.9989999999999997</c:v>
                </c:pt>
                <c:pt idx="3521">
                  <c:v>8.1950000000000003</c:v>
                </c:pt>
                <c:pt idx="3522">
                  <c:v>7.9260000000000002</c:v>
                </c:pt>
                <c:pt idx="3523">
                  <c:v>8.2690000000000001</c:v>
                </c:pt>
                <c:pt idx="3524">
                  <c:v>7.95</c:v>
                </c:pt>
                <c:pt idx="3525">
                  <c:v>8.1710000000000012</c:v>
                </c:pt>
                <c:pt idx="3526">
                  <c:v>8.0970000000000013</c:v>
                </c:pt>
                <c:pt idx="3527">
                  <c:v>8.0360000000000014</c:v>
                </c:pt>
                <c:pt idx="3528">
                  <c:v>8.1830000000000016</c:v>
                </c:pt>
                <c:pt idx="3529">
                  <c:v>7.9630000000000001</c:v>
                </c:pt>
                <c:pt idx="3530">
                  <c:v>8.2439999999999998</c:v>
                </c:pt>
                <c:pt idx="3531">
                  <c:v>7.9749999999999996</c:v>
                </c:pt>
                <c:pt idx="3532">
                  <c:v>8.1339999999999986</c:v>
                </c:pt>
                <c:pt idx="3533">
                  <c:v>8.11</c:v>
                </c:pt>
                <c:pt idx="3534">
                  <c:v>7.9870000000000001</c:v>
                </c:pt>
                <c:pt idx="3535">
                  <c:v>8.2439999999999998</c:v>
                </c:pt>
                <c:pt idx="3536">
                  <c:v>7.9379999999999997</c:v>
                </c:pt>
                <c:pt idx="3537">
                  <c:v>8.2439999999999998</c:v>
                </c:pt>
                <c:pt idx="3538">
                  <c:v>8.011000000000001</c:v>
                </c:pt>
                <c:pt idx="3539">
                  <c:v>8.1339999999999986</c:v>
                </c:pt>
                <c:pt idx="3540">
                  <c:v>8.1590000000000007</c:v>
                </c:pt>
                <c:pt idx="3541">
                  <c:v>8.0240000000000009</c:v>
                </c:pt>
                <c:pt idx="3542">
                  <c:v>8.2570000000000014</c:v>
                </c:pt>
                <c:pt idx="3543">
                  <c:v>7.9749999999999996</c:v>
                </c:pt>
                <c:pt idx="3544">
                  <c:v>8.2199999999999989</c:v>
                </c:pt>
                <c:pt idx="3545">
                  <c:v>8.0479999999999983</c:v>
                </c:pt>
                <c:pt idx="3546">
                  <c:v>8.0850000000000026</c:v>
                </c:pt>
                <c:pt idx="3547">
                  <c:v>8.1830000000000016</c:v>
                </c:pt>
                <c:pt idx="3548">
                  <c:v>7.9379999999999997</c:v>
                </c:pt>
                <c:pt idx="3549">
                  <c:v>8.33</c:v>
                </c:pt>
                <c:pt idx="3550">
                  <c:v>0</c:v>
                </c:pt>
                <c:pt idx="3551">
                  <c:v>4.2880000000000003</c:v>
                </c:pt>
                <c:pt idx="3552">
                  <c:v>4.484</c:v>
                </c:pt>
                <c:pt idx="3553">
                  <c:v>4.4470000000000001</c:v>
                </c:pt>
                <c:pt idx="3554">
                  <c:v>4.5939999999999985</c:v>
                </c:pt>
                <c:pt idx="3555">
                  <c:v>4.3979999999999881</c:v>
                </c:pt>
                <c:pt idx="3556">
                  <c:v>4.532</c:v>
                </c:pt>
                <c:pt idx="3557">
                  <c:v>4.4219999999999997</c:v>
                </c:pt>
                <c:pt idx="3558">
                  <c:v>4.4219999999999997</c:v>
                </c:pt>
                <c:pt idx="3559">
                  <c:v>4.5199999999999996</c:v>
                </c:pt>
                <c:pt idx="3560">
                  <c:v>4.3609999999999882</c:v>
                </c:pt>
                <c:pt idx="3561">
                  <c:v>4.532</c:v>
                </c:pt>
                <c:pt idx="3562">
                  <c:v>4.3979999999999881</c:v>
                </c:pt>
                <c:pt idx="3563">
                  <c:v>4.4470000000000001</c:v>
                </c:pt>
                <c:pt idx="3564">
                  <c:v>4.508</c:v>
                </c:pt>
                <c:pt idx="3565">
                  <c:v>4.3609999999999882</c:v>
                </c:pt>
                <c:pt idx="3566">
                  <c:v>4.5449999999999955</c:v>
                </c:pt>
                <c:pt idx="3567">
                  <c:v>4.3730000000000002</c:v>
                </c:pt>
                <c:pt idx="3568">
                  <c:v>4.4710000000000125</c:v>
                </c:pt>
                <c:pt idx="3569">
                  <c:v>4.4710000000000125</c:v>
                </c:pt>
                <c:pt idx="3570">
                  <c:v>4.3860000000000001</c:v>
                </c:pt>
                <c:pt idx="3571">
                  <c:v>4.5449999999999955</c:v>
                </c:pt>
                <c:pt idx="3572">
                  <c:v>4.3609999999999882</c:v>
                </c:pt>
                <c:pt idx="3573">
                  <c:v>4.5199999999999996</c:v>
                </c:pt>
                <c:pt idx="3574">
                  <c:v>4.4219999999999997</c:v>
                </c:pt>
                <c:pt idx="3575">
                  <c:v>4.4219999999999997</c:v>
                </c:pt>
                <c:pt idx="3576">
                  <c:v>4.5199999999999996</c:v>
                </c:pt>
                <c:pt idx="3577">
                  <c:v>4.3609999999999882</c:v>
                </c:pt>
                <c:pt idx="3578">
                  <c:v>4.5449999999999955</c:v>
                </c:pt>
                <c:pt idx="3579">
                  <c:v>4.3979999999999881</c:v>
                </c:pt>
                <c:pt idx="3580">
                  <c:v>4.4589999999999996</c:v>
                </c:pt>
                <c:pt idx="3581">
                  <c:v>4.4960000000000004</c:v>
                </c:pt>
                <c:pt idx="3582">
                  <c:v>4.3730000000000002</c:v>
                </c:pt>
                <c:pt idx="3583">
                  <c:v>4.5449999999999955</c:v>
                </c:pt>
                <c:pt idx="3584">
                  <c:v>4.3860000000000001</c:v>
                </c:pt>
                <c:pt idx="3585">
                  <c:v>4.4589999999999996</c:v>
                </c:pt>
                <c:pt idx="3586">
                  <c:v>4.484</c:v>
                </c:pt>
                <c:pt idx="3587">
                  <c:v>4.3730000000000002</c:v>
                </c:pt>
                <c:pt idx="3588">
                  <c:v>4.5449999999999955</c:v>
                </c:pt>
                <c:pt idx="3589">
                  <c:v>4.3609999999999882</c:v>
                </c:pt>
                <c:pt idx="3590">
                  <c:v>4.508</c:v>
                </c:pt>
                <c:pt idx="3591">
                  <c:v>4.4219999999999997</c:v>
                </c:pt>
                <c:pt idx="3592">
                  <c:v>4.4219999999999997</c:v>
                </c:pt>
                <c:pt idx="3593">
                  <c:v>4.5199999999999996</c:v>
                </c:pt>
                <c:pt idx="3594">
                  <c:v>4.3609999999999882</c:v>
                </c:pt>
                <c:pt idx="3595">
                  <c:v>4.5449999999999955</c:v>
                </c:pt>
                <c:pt idx="3596">
                  <c:v>4.3609999999999882</c:v>
                </c:pt>
                <c:pt idx="3597">
                  <c:v>4.484</c:v>
                </c:pt>
                <c:pt idx="3598">
                  <c:v>4.4589999999999996</c:v>
                </c:pt>
                <c:pt idx="3599">
                  <c:v>4.3860000000000001</c:v>
                </c:pt>
                <c:pt idx="3600">
                  <c:v>4.532</c:v>
                </c:pt>
                <c:pt idx="3601">
                  <c:v>4.3490000000000002</c:v>
                </c:pt>
                <c:pt idx="3602">
                  <c:v>4.5199999999999996</c:v>
                </c:pt>
                <c:pt idx="3603">
                  <c:v>4.41</c:v>
                </c:pt>
                <c:pt idx="3604">
                  <c:v>4.4340000000000002</c:v>
                </c:pt>
                <c:pt idx="3605">
                  <c:v>4.569</c:v>
                </c:pt>
                <c:pt idx="3606">
                  <c:v>4.41</c:v>
                </c:pt>
                <c:pt idx="3607">
                  <c:v>4.5939999999999985</c:v>
                </c:pt>
                <c:pt idx="3608">
                  <c:v>4.4340000000000002</c:v>
                </c:pt>
                <c:pt idx="3609">
                  <c:v>-1.2E-2</c:v>
                </c:pt>
                <c:pt idx="3610">
                  <c:v>-1.2E-2</c:v>
                </c:pt>
                <c:pt idx="3611">
                  <c:v>-1.2E-2</c:v>
                </c:pt>
                <c:pt idx="3612">
                  <c:v>-1.2E-2</c:v>
                </c:pt>
                <c:pt idx="3613">
                  <c:v>-1.2E-2</c:v>
                </c:pt>
                <c:pt idx="3614">
                  <c:v>-1.2E-2</c:v>
                </c:pt>
                <c:pt idx="3615">
                  <c:v>-1.2E-2</c:v>
                </c:pt>
                <c:pt idx="3616">
                  <c:v>-1.2E-2</c:v>
                </c:pt>
                <c:pt idx="3617">
                  <c:v>-1.2E-2</c:v>
                </c:pt>
                <c:pt idx="3618">
                  <c:v>-1.2E-2</c:v>
                </c:pt>
                <c:pt idx="3619">
                  <c:v>-1.2E-2</c:v>
                </c:pt>
                <c:pt idx="3620">
                  <c:v>-1.2E-2</c:v>
                </c:pt>
                <c:pt idx="3621">
                  <c:v>-1.2E-2</c:v>
                </c:pt>
                <c:pt idx="3622">
                  <c:v>-1.2E-2</c:v>
                </c:pt>
                <c:pt idx="3623">
                  <c:v>-1.2E-2</c:v>
                </c:pt>
                <c:pt idx="3624">
                  <c:v>-1.2E-2</c:v>
                </c:pt>
                <c:pt idx="3625">
                  <c:v>-1.2E-2</c:v>
                </c:pt>
                <c:pt idx="3626">
                  <c:v>-1.2E-2</c:v>
                </c:pt>
                <c:pt idx="3627">
                  <c:v>-1.2E-2</c:v>
                </c:pt>
                <c:pt idx="3628">
                  <c:v>-1.2E-2</c:v>
                </c:pt>
                <c:pt idx="3629">
                  <c:v>-1.2E-2</c:v>
                </c:pt>
                <c:pt idx="3630">
                  <c:v>-1.2E-2</c:v>
                </c:pt>
                <c:pt idx="3631">
                  <c:v>-1.2E-2</c:v>
                </c:pt>
                <c:pt idx="3632">
                  <c:v>-1.2E-2</c:v>
                </c:pt>
                <c:pt idx="3633">
                  <c:v>-1.2E-2</c:v>
                </c:pt>
                <c:pt idx="3634">
                  <c:v>-1.2E-2</c:v>
                </c:pt>
                <c:pt idx="3635">
                  <c:v>-1.2E-2</c:v>
                </c:pt>
                <c:pt idx="3636">
                  <c:v>-1.2E-2</c:v>
                </c:pt>
                <c:pt idx="3637">
                  <c:v>-1.2E-2</c:v>
                </c:pt>
                <c:pt idx="3638">
                  <c:v>-1.2E-2</c:v>
                </c:pt>
                <c:pt idx="3639">
                  <c:v>-1.2E-2</c:v>
                </c:pt>
                <c:pt idx="3640">
                  <c:v>-1.2E-2</c:v>
                </c:pt>
                <c:pt idx="3641">
                  <c:v>-1.2E-2</c:v>
                </c:pt>
                <c:pt idx="3642">
                  <c:v>-1.2E-2</c:v>
                </c:pt>
                <c:pt idx="3643">
                  <c:v>-1.2E-2</c:v>
                </c:pt>
                <c:pt idx="3644">
                  <c:v>-1.2E-2</c:v>
                </c:pt>
                <c:pt idx="3645">
                  <c:v>-1.2E-2</c:v>
                </c:pt>
                <c:pt idx="3646">
                  <c:v>-1.2E-2</c:v>
                </c:pt>
                <c:pt idx="3647">
                  <c:v>-1.2E-2</c:v>
                </c:pt>
                <c:pt idx="3648">
                  <c:v>-1.2E-2</c:v>
                </c:pt>
                <c:pt idx="3649">
                  <c:v>-1.2E-2</c:v>
                </c:pt>
                <c:pt idx="3650">
                  <c:v>-1.2E-2</c:v>
                </c:pt>
                <c:pt idx="3651">
                  <c:v>-1.2E-2</c:v>
                </c:pt>
                <c:pt idx="3652">
                  <c:v>-1.2E-2</c:v>
                </c:pt>
                <c:pt idx="3653">
                  <c:v>-1.2E-2</c:v>
                </c:pt>
                <c:pt idx="3654">
                  <c:v>-1.2E-2</c:v>
                </c:pt>
                <c:pt idx="3655">
                  <c:v>-1.2E-2</c:v>
                </c:pt>
                <c:pt idx="3656">
                  <c:v>-1.2E-2</c:v>
                </c:pt>
                <c:pt idx="3657">
                  <c:v>-1.2E-2</c:v>
                </c:pt>
                <c:pt idx="3658">
                  <c:v>-1.2E-2</c:v>
                </c:pt>
                <c:pt idx="3659">
                  <c:v>-1.2E-2</c:v>
                </c:pt>
                <c:pt idx="3660">
                  <c:v>0</c:v>
                </c:pt>
                <c:pt idx="3661">
                  <c:v>-1.2E-2</c:v>
                </c:pt>
                <c:pt idx="3662">
                  <c:v>0</c:v>
                </c:pt>
                <c:pt idx="3663">
                  <c:v>-1.2E-2</c:v>
                </c:pt>
                <c:pt idx="3664">
                  <c:v>-1.2E-2</c:v>
                </c:pt>
                <c:pt idx="3665">
                  <c:v>-1.2E-2</c:v>
                </c:pt>
                <c:pt idx="3666">
                  <c:v>-1.2E-2</c:v>
                </c:pt>
                <c:pt idx="3667">
                  <c:v>-1.2E-2</c:v>
                </c:pt>
                <c:pt idx="3668">
                  <c:v>-1.2E-2</c:v>
                </c:pt>
                <c:pt idx="3669">
                  <c:v>-1.2E-2</c:v>
                </c:pt>
                <c:pt idx="3670">
                  <c:v>-1.2E-2</c:v>
                </c:pt>
                <c:pt idx="3671">
                  <c:v>-1.2E-2</c:v>
                </c:pt>
                <c:pt idx="3672">
                  <c:v>-1.2E-2</c:v>
                </c:pt>
                <c:pt idx="3673">
                  <c:v>-1.2E-2</c:v>
                </c:pt>
                <c:pt idx="3674">
                  <c:v>-1.2E-2</c:v>
                </c:pt>
                <c:pt idx="3675">
                  <c:v>-1.2E-2</c:v>
                </c:pt>
                <c:pt idx="3676">
                  <c:v>-1.2E-2</c:v>
                </c:pt>
                <c:pt idx="3677">
                  <c:v>-1.2E-2</c:v>
                </c:pt>
                <c:pt idx="3678">
                  <c:v>-1.2E-2</c:v>
                </c:pt>
                <c:pt idx="3679">
                  <c:v>-1.2E-2</c:v>
                </c:pt>
                <c:pt idx="3680">
                  <c:v>-1.2E-2</c:v>
                </c:pt>
                <c:pt idx="3681">
                  <c:v>-1.2E-2</c:v>
                </c:pt>
                <c:pt idx="3682">
                  <c:v>-1.2E-2</c:v>
                </c:pt>
                <c:pt idx="3683">
                  <c:v>-1.2E-2</c:v>
                </c:pt>
                <c:pt idx="3684">
                  <c:v>-1.2E-2</c:v>
                </c:pt>
                <c:pt idx="3685">
                  <c:v>-1.2E-2</c:v>
                </c:pt>
                <c:pt idx="3686">
                  <c:v>-1.2E-2</c:v>
                </c:pt>
                <c:pt idx="3687">
                  <c:v>-1.2E-2</c:v>
                </c:pt>
                <c:pt idx="3688">
                  <c:v>0</c:v>
                </c:pt>
                <c:pt idx="3689">
                  <c:v>-1.2E-2</c:v>
                </c:pt>
                <c:pt idx="3690">
                  <c:v>-1.2E-2</c:v>
                </c:pt>
                <c:pt idx="3691">
                  <c:v>-1.2E-2</c:v>
                </c:pt>
                <c:pt idx="3692">
                  <c:v>-1.2E-2</c:v>
                </c:pt>
                <c:pt idx="3693">
                  <c:v>-1.2E-2</c:v>
                </c:pt>
                <c:pt idx="3694">
                  <c:v>-1.2E-2</c:v>
                </c:pt>
                <c:pt idx="3695">
                  <c:v>-1.2E-2</c:v>
                </c:pt>
                <c:pt idx="3696">
                  <c:v>-1.2E-2</c:v>
                </c:pt>
                <c:pt idx="3697">
                  <c:v>0</c:v>
                </c:pt>
                <c:pt idx="3698">
                  <c:v>-1.2E-2</c:v>
                </c:pt>
                <c:pt idx="3699">
                  <c:v>-1.2E-2</c:v>
                </c:pt>
                <c:pt idx="3700">
                  <c:v>-1.2E-2</c:v>
                </c:pt>
                <c:pt idx="3701">
                  <c:v>-1.2E-2</c:v>
                </c:pt>
                <c:pt idx="3702">
                  <c:v>0</c:v>
                </c:pt>
                <c:pt idx="3703">
                  <c:v>-1.2E-2</c:v>
                </c:pt>
                <c:pt idx="3704">
                  <c:v>-1.2E-2</c:v>
                </c:pt>
                <c:pt idx="3705">
                  <c:v>-1.2E-2</c:v>
                </c:pt>
                <c:pt idx="3706">
                  <c:v>0</c:v>
                </c:pt>
                <c:pt idx="3707">
                  <c:v>-1.2E-2</c:v>
                </c:pt>
                <c:pt idx="3708">
                  <c:v>-1.2E-2</c:v>
                </c:pt>
                <c:pt idx="3709">
                  <c:v>-1.2E-2</c:v>
                </c:pt>
                <c:pt idx="3710">
                  <c:v>-1.2E-2</c:v>
                </c:pt>
                <c:pt idx="3711">
                  <c:v>-1.2E-2</c:v>
                </c:pt>
                <c:pt idx="3712">
                  <c:v>-1.2E-2</c:v>
                </c:pt>
                <c:pt idx="3713">
                  <c:v>-1.2E-2</c:v>
                </c:pt>
                <c:pt idx="3714">
                  <c:v>-1.2E-2</c:v>
                </c:pt>
                <c:pt idx="3715">
                  <c:v>-1.2E-2</c:v>
                </c:pt>
                <c:pt idx="3716">
                  <c:v>-1.2E-2</c:v>
                </c:pt>
                <c:pt idx="3717">
                  <c:v>-1.2E-2</c:v>
                </c:pt>
                <c:pt idx="3718">
                  <c:v>-1.2E-2</c:v>
                </c:pt>
                <c:pt idx="3719">
                  <c:v>-1.2E-2</c:v>
                </c:pt>
                <c:pt idx="3720">
                  <c:v>-1.2E-2</c:v>
                </c:pt>
                <c:pt idx="3721">
                  <c:v>-1.2E-2</c:v>
                </c:pt>
                <c:pt idx="3722">
                  <c:v>-1.2E-2</c:v>
                </c:pt>
                <c:pt idx="3723">
                  <c:v>-1.2E-2</c:v>
                </c:pt>
                <c:pt idx="3724">
                  <c:v>-1.2E-2</c:v>
                </c:pt>
                <c:pt idx="3725">
                  <c:v>-1.2E-2</c:v>
                </c:pt>
                <c:pt idx="3726">
                  <c:v>-1.2E-2</c:v>
                </c:pt>
                <c:pt idx="3727">
                  <c:v>-1.2E-2</c:v>
                </c:pt>
                <c:pt idx="3728">
                  <c:v>-1.2E-2</c:v>
                </c:pt>
                <c:pt idx="3729">
                  <c:v>-1.2E-2</c:v>
                </c:pt>
                <c:pt idx="3730">
                  <c:v>-1.2E-2</c:v>
                </c:pt>
                <c:pt idx="3731">
                  <c:v>-1.2E-2</c:v>
                </c:pt>
                <c:pt idx="3732">
                  <c:v>-1.2E-2</c:v>
                </c:pt>
                <c:pt idx="3733">
                  <c:v>-1.2E-2</c:v>
                </c:pt>
                <c:pt idx="3734">
                  <c:v>-1.2E-2</c:v>
                </c:pt>
                <c:pt idx="3735">
                  <c:v>-1.2E-2</c:v>
                </c:pt>
                <c:pt idx="3736">
                  <c:v>-1.2E-2</c:v>
                </c:pt>
                <c:pt idx="3737">
                  <c:v>-1.2E-2</c:v>
                </c:pt>
                <c:pt idx="3738">
                  <c:v>-1.2E-2</c:v>
                </c:pt>
                <c:pt idx="3739">
                  <c:v>0</c:v>
                </c:pt>
                <c:pt idx="3740">
                  <c:v>-1.2E-2</c:v>
                </c:pt>
                <c:pt idx="3741">
                  <c:v>-1.2E-2</c:v>
                </c:pt>
                <c:pt idx="3742">
                  <c:v>-1.2E-2</c:v>
                </c:pt>
                <c:pt idx="3743">
                  <c:v>-1.2E-2</c:v>
                </c:pt>
                <c:pt idx="3744">
                  <c:v>-1.2E-2</c:v>
                </c:pt>
                <c:pt idx="3745">
                  <c:v>-1.2E-2</c:v>
                </c:pt>
                <c:pt idx="3746">
                  <c:v>-1.2E-2</c:v>
                </c:pt>
                <c:pt idx="3747">
                  <c:v>-1.2E-2</c:v>
                </c:pt>
                <c:pt idx="3748">
                  <c:v>-1.2E-2</c:v>
                </c:pt>
                <c:pt idx="3749">
                  <c:v>-1.2E-2</c:v>
                </c:pt>
                <c:pt idx="3750">
                  <c:v>-1.2E-2</c:v>
                </c:pt>
                <c:pt idx="3751">
                  <c:v>-1.2E-2</c:v>
                </c:pt>
                <c:pt idx="3752">
                  <c:v>0</c:v>
                </c:pt>
                <c:pt idx="3753">
                  <c:v>-1.2E-2</c:v>
                </c:pt>
                <c:pt idx="3754">
                  <c:v>-1.2E-2</c:v>
                </c:pt>
                <c:pt idx="3755">
                  <c:v>-1.2E-2</c:v>
                </c:pt>
                <c:pt idx="3756">
                  <c:v>-1.2E-2</c:v>
                </c:pt>
                <c:pt idx="3757">
                  <c:v>0</c:v>
                </c:pt>
                <c:pt idx="3758">
                  <c:v>-1.2E-2</c:v>
                </c:pt>
                <c:pt idx="3759">
                  <c:v>-1.2E-2</c:v>
                </c:pt>
                <c:pt idx="3760">
                  <c:v>-1.2E-2</c:v>
                </c:pt>
                <c:pt idx="3761">
                  <c:v>-1.2E-2</c:v>
                </c:pt>
                <c:pt idx="3762">
                  <c:v>0</c:v>
                </c:pt>
                <c:pt idx="3763">
                  <c:v>-1.2E-2</c:v>
                </c:pt>
                <c:pt idx="3764">
                  <c:v>-1.2E-2</c:v>
                </c:pt>
                <c:pt idx="3765">
                  <c:v>-1.2E-2</c:v>
                </c:pt>
                <c:pt idx="3766">
                  <c:v>-1.2E-2</c:v>
                </c:pt>
                <c:pt idx="3767">
                  <c:v>-1.2E-2</c:v>
                </c:pt>
                <c:pt idx="3768">
                  <c:v>-1.2E-2</c:v>
                </c:pt>
                <c:pt idx="3769">
                  <c:v>-1.2E-2</c:v>
                </c:pt>
                <c:pt idx="3770">
                  <c:v>-1.2E-2</c:v>
                </c:pt>
                <c:pt idx="3771">
                  <c:v>-1.2E-2</c:v>
                </c:pt>
                <c:pt idx="3772">
                  <c:v>0</c:v>
                </c:pt>
                <c:pt idx="3773">
                  <c:v>-1.2E-2</c:v>
                </c:pt>
                <c:pt idx="3774">
                  <c:v>0</c:v>
                </c:pt>
                <c:pt idx="3775">
                  <c:v>-1.2E-2</c:v>
                </c:pt>
                <c:pt idx="3776">
                  <c:v>0</c:v>
                </c:pt>
                <c:pt idx="3777">
                  <c:v>-1.2E-2</c:v>
                </c:pt>
                <c:pt idx="3778">
                  <c:v>-1.2E-2</c:v>
                </c:pt>
                <c:pt idx="3779">
                  <c:v>-1.2E-2</c:v>
                </c:pt>
                <c:pt idx="3780">
                  <c:v>-1.2E-2</c:v>
                </c:pt>
                <c:pt idx="3781">
                  <c:v>0</c:v>
                </c:pt>
                <c:pt idx="3782">
                  <c:v>-1.2E-2</c:v>
                </c:pt>
                <c:pt idx="3783">
                  <c:v>-1.2E-2</c:v>
                </c:pt>
                <c:pt idx="3784">
                  <c:v>-1.2E-2</c:v>
                </c:pt>
                <c:pt idx="3785">
                  <c:v>-1.2E-2</c:v>
                </c:pt>
                <c:pt idx="3786">
                  <c:v>0</c:v>
                </c:pt>
                <c:pt idx="3787">
                  <c:v>-1.2E-2</c:v>
                </c:pt>
                <c:pt idx="3788">
                  <c:v>-1.2E-2</c:v>
                </c:pt>
                <c:pt idx="3789">
                  <c:v>-1.2E-2</c:v>
                </c:pt>
                <c:pt idx="3790">
                  <c:v>-1.2E-2</c:v>
                </c:pt>
                <c:pt idx="3791">
                  <c:v>-1.2E-2</c:v>
                </c:pt>
                <c:pt idx="3792">
                  <c:v>-1.2E-2</c:v>
                </c:pt>
                <c:pt idx="3793">
                  <c:v>-1.2E-2</c:v>
                </c:pt>
                <c:pt idx="3794">
                  <c:v>-1.2E-2</c:v>
                </c:pt>
                <c:pt idx="3795">
                  <c:v>-1.2E-2</c:v>
                </c:pt>
                <c:pt idx="3796">
                  <c:v>-1.2E-2</c:v>
                </c:pt>
                <c:pt idx="3797">
                  <c:v>-1.2E-2</c:v>
                </c:pt>
                <c:pt idx="3798">
                  <c:v>-1.2E-2</c:v>
                </c:pt>
                <c:pt idx="3799">
                  <c:v>-1.2E-2</c:v>
                </c:pt>
                <c:pt idx="3800">
                  <c:v>0</c:v>
                </c:pt>
                <c:pt idx="3801">
                  <c:v>-1.2E-2</c:v>
                </c:pt>
                <c:pt idx="3802">
                  <c:v>-1.2E-2</c:v>
                </c:pt>
                <c:pt idx="3803">
                  <c:v>-1.2E-2</c:v>
                </c:pt>
                <c:pt idx="3804">
                  <c:v>-1.2E-2</c:v>
                </c:pt>
                <c:pt idx="3805">
                  <c:v>0</c:v>
                </c:pt>
                <c:pt idx="3806">
                  <c:v>-1.2E-2</c:v>
                </c:pt>
                <c:pt idx="3807">
                  <c:v>-1.2E-2</c:v>
                </c:pt>
                <c:pt idx="3808">
                  <c:v>0</c:v>
                </c:pt>
                <c:pt idx="3809">
                  <c:v>-1.2E-2</c:v>
                </c:pt>
                <c:pt idx="3810">
                  <c:v>-1.2E-2</c:v>
                </c:pt>
                <c:pt idx="3811">
                  <c:v>0</c:v>
                </c:pt>
                <c:pt idx="3812">
                  <c:v>-1.2E-2</c:v>
                </c:pt>
                <c:pt idx="3813">
                  <c:v>-1.2E-2</c:v>
                </c:pt>
                <c:pt idx="3814">
                  <c:v>-1.2E-2</c:v>
                </c:pt>
                <c:pt idx="3815">
                  <c:v>-1.2E-2</c:v>
                </c:pt>
                <c:pt idx="3816">
                  <c:v>0</c:v>
                </c:pt>
                <c:pt idx="3817">
                  <c:v>-1.2E-2</c:v>
                </c:pt>
                <c:pt idx="3818">
                  <c:v>0</c:v>
                </c:pt>
                <c:pt idx="3819">
                  <c:v>-1.2E-2</c:v>
                </c:pt>
                <c:pt idx="3820">
                  <c:v>0</c:v>
                </c:pt>
                <c:pt idx="3821">
                  <c:v>-1.2E-2</c:v>
                </c:pt>
                <c:pt idx="3822">
                  <c:v>-1.2E-2</c:v>
                </c:pt>
                <c:pt idx="3823">
                  <c:v>-1.2E-2</c:v>
                </c:pt>
                <c:pt idx="3824">
                  <c:v>-1.2E-2</c:v>
                </c:pt>
                <c:pt idx="3825">
                  <c:v>-1.2E-2</c:v>
                </c:pt>
                <c:pt idx="3826">
                  <c:v>0</c:v>
                </c:pt>
                <c:pt idx="3827">
                  <c:v>0</c:v>
                </c:pt>
                <c:pt idx="3828">
                  <c:v>-1.2E-2</c:v>
                </c:pt>
                <c:pt idx="3829">
                  <c:v>-1.2E-2</c:v>
                </c:pt>
                <c:pt idx="3830">
                  <c:v>-1.2E-2</c:v>
                </c:pt>
                <c:pt idx="3831">
                  <c:v>-1.2E-2</c:v>
                </c:pt>
                <c:pt idx="3832">
                  <c:v>-1.2E-2</c:v>
                </c:pt>
                <c:pt idx="3833">
                  <c:v>0</c:v>
                </c:pt>
                <c:pt idx="3834">
                  <c:v>-1.2E-2</c:v>
                </c:pt>
                <c:pt idx="3835">
                  <c:v>-1.2E-2</c:v>
                </c:pt>
                <c:pt idx="3836">
                  <c:v>-1.2E-2</c:v>
                </c:pt>
                <c:pt idx="3837">
                  <c:v>0</c:v>
                </c:pt>
                <c:pt idx="3838">
                  <c:v>-1.2E-2</c:v>
                </c:pt>
                <c:pt idx="3839">
                  <c:v>-1.2E-2</c:v>
                </c:pt>
                <c:pt idx="3840">
                  <c:v>-1.2E-2</c:v>
                </c:pt>
                <c:pt idx="3841">
                  <c:v>-1.2E-2</c:v>
                </c:pt>
                <c:pt idx="3842">
                  <c:v>0</c:v>
                </c:pt>
                <c:pt idx="3843">
                  <c:v>0</c:v>
                </c:pt>
                <c:pt idx="3844">
                  <c:v>-1.2E-2</c:v>
                </c:pt>
                <c:pt idx="3845">
                  <c:v>-1.2E-2</c:v>
                </c:pt>
                <c:pt idx="3846">
                  <c:v>0</c:v>
                </c:pt>
                <c:pt idx="3847">
                  <c:v>-1.2E-2</c:v>
                </c:pt>
                <c:pt idx="3848">
                  <c:v>0</c:v>
                </c:pt>
                <c:pt idx="3849">
                  <c:v>0</c:v>
                </c:pt>
                <c:pt idx="3850">
                  <c:v>-1.2E-2</c:v>
                </c:pt>
                <c:pt idx="3851">
                  <c:v>0</c:v>
                </c:pt>
                <c:pt idx="3852">
                  <c:v>-1.2E-2</c:v>
                </c:pt>
                <c:pt idx="3853">
                  <c:v>-1.2E-2</c:v>
                </c:pt>
                <c:pt idx="3854">
                  <c:v>0</c:v>
                </c:pt>
                <c:pt idx="3855">
                  <c:v>0</c:v>
                </c:pt>
                <c:pt idx="3856">
                  <c:v>0</c:v>
                </c:pt>
                <c:pt idx="3857">
                  <c:v>-1.2E-2</c:v>
                </c:pt>
                <c:pt idx="3858">
                  <c:v>0</c:v>
                </c:pt>
                <c:pt idx="3859">
                  <c:v>0</c:v>
                </c:pt>
                <c:pt idx="3860">
                  <c:v>0</c:v>
                </c:pt>
                <c:pt idx="3861">
                  <c:v>0</c:v>
                </c:pt>
                <c:pt idx="3862">
                  <c:v>-1.2E-2</c:v>
                </c:pt>
                <c:pt idx="3863">
                  <c:v>0</c:v>
                </c:pt>
                <c:pt idx="3864">
                  <c:v>0</c:v>
                </c:pt>
                <c:pt idx="3865">
                  <c:v>0</c:v>
                </c:pt>
                <c:pt idx="3866">
                  <c:v>-1.2E-2</c:v>
                </c:pt>
                <c:pt idx="3867">
                  <c:v>-1.2E-2</c:v>
                </c:pt>
                <c:pt idx="3868">
                  <c:v>0</c:v>
                </c:pt>
                <c:pt idx="3869">
                  <c:v>0</c:v>
                </c:pt>
                <c:pt idx="3870">
                  <c:v>-1.2E-2</c:v>
                </c:pt>
                <c:pt idx="3871">
                  <c:v>-1.2E-2</c:v>
                </c:pt>
                <c:pt idx="3872">
                  <c:v>0</c:v>
                </c:pt>
                <c:pt idx="3873">
                  <c:v>-1.2E-2</c:v>
                </c:pt>
                <c:pt idx="3874">
                  <c:v>-1.2E-2</c:v>
                </c:pt>
                <c:pt idx="3875">
                  <c:v>-1.2E-2</c:v>
                </c:pt>
                <c:pt idx="3876">
                  <c:v>0</c:v>
                </c:pt>
                <c:pt idx="3877">
                  <c:v>0</c:v>
                </c:pt>
                <c:pt idx="3878">
                  <c:v>-1.2E-2</c:v>
                </c:pt>
                <c:pt idx="3879">
                  <c:v>-1.2E-2</c:v>
                </c:pt>
                <c:pt idx="3880">
                  <c:v>-1.2E-2</c:v>
                </c:pt>
                <c:pt idx="3881">
                  <c:v>-1.2E-2</c:v>
                </c:pt>
                <c:pt idx="3882">
                  <c:v>0</c:v>
                </c:pt>
                <c:pt idx="3883">
                  <c:v>-1.2E-2</c:v>
                </c:pt>
                <c:pt idx="3884">
                  <c:v>-1.2E-2</c:v>
                </c:pt>
                <c:pt idx="3885">
                  <c:v>-1.2E-2</c:v>
                </c:pt>
                <c:pt idx="3886">
                  <c:v>0</c:v>
                </c:pt>
                <c:pt idx="3887">
                  <c:v>-1.2E-2</c:v>
                </c:pt>
                <c:pt idx="3888">
                  <c:v>-1.2E-2</c:v>
                </c:pt>
                <c:pt idx="3889">
                  <c:v>-1.2E-2</c:v>
                </c:pt>
                <c:pt idx="3890">
                  <c:v>0</c:v>
                </c:pt>
                <c:pt idx="3891">
                  <c:v>0</c:v>
                </c:pt>
                <c:pt idx="3892">
                  <c:v>-1.2E-2</c:v>
                </c:pt>
                <c:pt idx="3893">
                  <c:v>0</c:v>
                </c:pt>
                <c:pt idx="3894">
                  <c:v>0</c:v>
                </c:pt>
                <c:pt idx="3895">
                  <c:v>0</c:v>
                </c:pt>
                <c:pt idx="3896">
                  <c:v>0</c:v>
                </c:pt>
                <c:pt idx="3897">
                  <c:v>-1.2E-2</c:v>
                </c:pt>
                <c:pt idx="3898">
                  <c:v>0</c:v>
                </c:pt>
                <c:pt idx="3899">
                  <c:v>0</c:v>
                </c:pt>
                <c:pt idx="3900">
                  <c:v>-1.2E-2</c:v>
                </c:pt>
                <c:pt idx="3901">
                  <c:v>-1.2E-2</c:v>
                </c:pt>
                <c:pt idx="3902">
                  <c:v>0</c:v>
                </c:pt>
                <c:pt idx="3903">
                  <c:v>-1.2E-2</c:v>
                </c:pt>
                <c:pt idx="3904">
                  <c:v>0</c:v>
                </c:pt>
                <c:pt idx="3905">
                  <c:v>0</c:v>
                </c:pt>
                <c:pt idx="3906">
                  <c:v>0</c:v>
                </c:pt>
                <c:pt idx="3907">
                  <c:v>0</c:v>
                </c:pt>
                <c:pt idx="3908">
                  <c:v>-1.2E-2</c:v>
                </c:pt>
                <c:pt idx="3909">
                  <c:v>-1.2E-2</c:v>
                </c:pt>
                <c:pt idx="3910">
                  <c:v>0</c:v>
                </c:pt>
                <c:pt idx="3911">
                  <c:v>0</c:v>
                </c:pt>
                <c:pt idx="3912">
                  <c:v>-1.2E-2</c:v>
                </c:pt>
                <c:pt idx="3913">
                  <c:v>0</c:v>
                </c:pt>
                <c:pt idx="3914">
                  <c:v>0</c:v>
                </c:pt>
              </c:numCache>
            </c:numRef>
          </c:yVal>
          <c:smooth val="0"/>
        </c:ser>
        <c:ser>
          <c:idx val="1"/>
          <c:order val="1"/>
          <c:tx>
            <c:strRef>
              <c:f>[Untitled0.csv]Untitled0!$C$1</c:f>
              <c:strCache>
                <c:ptCount val="1"/>
                <c:pt idx="0">
                  <c:v>טמפרטורה I/O-2(°C)</c:v>
                </c:pt>
              </c:strCache>
            </c:strRef>
          </c:tx>
          <c:spPr>
            <a:ln w="28575">
              <a:noFill/>
            </a:ln>
          </c:spPr>
          <c:marker>
            <c:symbol val="circle"/>
            <c:size val="2"/>
          </c:marker>
          <c:xVal>
            <c:numRef>
              <c:f>[Untitled0.csv]Untitled0!$A$2:$A$3916</c:f>
              <c:numCache>
                <c:formatCode>General</c:formatCode>
                <c:ptCount val="39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pt idx="2616">
                  <c:v>2616</c:v>
                </c:pt>
                <c:pt idx="2617">
                  <c:v>2617</c:v>
                </c:pt>
                <c:pt idx="2618">
                  <c:v>2618</c:v>
                </c:pt>
                <c:pt idx="2619">
                  <c:v>2619</c:v>
                </c:pt>
                <c:pt idx="2620">
                  <c:v>2620</c:v>
                </c:pt>
                <c:pt idx="2621">
                  <c:v>2621</c:v>
                </c:pt>
                <c:pt idx="2622">
                  <c:v>2622</c:v>
                </c:pt>
                <c:pt idx="2623">
                  <c:v>2623</c:v>
                </c:pt>
                <c:pt idx="2624">
                  <c:v>2624</c:v>
                </c:pt>
                <c:pt idx="2625">
                  <c:v>2625</c:v>
                </c:pt>
                <c:pt idx="2626">
                  <c:v>2626</c:v>
                </c:pt>
                <c:pt idx="2627">
                  <c:v>2627</c:v>
                </c:pt>
                <c:pt idx="2628">
                  <c:v>2628</c:v>
                </c:pt>
                <c:pt idx="2629">
                  <c:v>2629</c:v>
                </c:pt>
                <c:pt idx="2630">
                  <c:v>2630</c:v>
                </c:pt>
                <c:pt idx="2631">
                  <c:v>2631</c:v>
                </c:pt>
                <c:pt idx="2632">
                  <c:v>2632</c:v>
                </c:pt>
                <c:pt idx="2633">
                  <c:v>2633</c:v>
                </c:pt>
                <c:pt idx="2634">
                  <c:v>2634</c:v>
                </c:pt>
                <c:pt idx="2635">
                  <c:v>2635</c:v>
                </c:pt>
                <c:pt idx="2636">
                  <c:v>2636</c:v>
                </c:pt>
                <c:pt idx="2637">
                  <c:v>2637</c:v>
                </c:pt>
                <c:pt idx="2638">
                  <c:v>2638</c:v>
                </c:pt>
                <c:pt idx="2639">
                  <c:v>2639</c:v>
                </c:pt>
                <c:pt idx="2640">
                  <c:v>2640</c:v>
                </c:pt>
                <c:pt idx="2641">
                  <c:v>2641</c:v>
                </c:pt>
                <c:pt idx="2642">
                  <c:v>2642</c:v>
                </c:pt>
                <c:pt idx="2643">
                  <c:v>2643</c:v>
                </c:pt>
                <c:pt idx="2644">
                  <c:v>2644</c:v>
                </c:pt>
                <c:pt idx="2645">
                  <c:v>2645</c:v>
                </c:pt>
                <c:pt idx="2646">
                  <c:v>2646</c:v>
                </c:pt>
                <c:pt idx="2647">
                  <c:v>2647</c:v>
                </c:pt>
                <c:pt idx="2648">
                  <c:v>2648</c:v>
                </c:pt>
                <c:pt idx="2649">
                  <c:v>2649</c:v>
                </c:pt>
                <c:pt idx="2650">
                  <c:v>2650</c:v>
                </c:pt>
                <c:pt idx="2651">
                  <c:v>2651</c:v>
                </c:pt>
                <c:pt idx="2652">
                  <c:v>2652</c:v>
                </c:pt>
                <c:pt idx="2653">
                  <c:v>2653</c:v>
                </c:pt>
                <c:pt idx="2654">
                  <c:v>2654</c:v>
                </c:pt>
                <c:pt idx="2655">
                  <c:v>2655</c:v>
                </c:pt>
                <c:pt idx="2656">
                  <c:v>2656</c:v>
                </c:pt>
                <c:pt idx="2657">
                  <c:v>2657</c:v>
                </c:pt>
                <c:pt idx="2658">
                  <c:v>2658</c:v>
                </c:pt>
                <c:pt idx="2659">
                  <c:v>2659</c:v>
                </c:pt>
                <c:pt idx="2660">
                  <c:v>2660</c:v>
                </c:pt>
                <c:pt idx="2661">
                  <c:v>2661</c:v>
                </c:pt>
                <c:pt idx="2662">
                  <c:v>2662</c:v>
                </c:pt>
                <c:pt idx="2663">
                  <c:v>2663</c:v>
                </c:pt>
                <c:pt idx="2664">
                  <c:v>2664</c:v>
                </c:pt>
                <c:pt idx="2665">
                  <c:v>2665</c:v>
                </c:pt>
                <c:pt idx="2666">
                  <c:v>2666</c:v>
                </c:pt>
                <c:pt idx="2667">
                  <c:v>2667</c:v>
                </c:pt>
                <c:pt idx="2668">
                  <c:v>2668</c:v>
                </c:pt>
                <c:pt idx="2669">
                  <c:v>2669</c:v>
                </c:pt>
                <c:pt idx="2670">
                  <c:v>2670</c:v>
                </c:pt>
                <c:pt idx="2671">
                  <c:v>2671</c:v>
                </c:pt>
                <c:pt idx="2672">
                  <c:v>2672</c:v>
                </c:pt>
                <c:pt idx="2673">
                  <c:v>2673</c:v>
                </c:pt>
                <c:pt idx="2674">
                  <c:v>2674</c:v>
                </c:pt>
                <c:pt idx="2675">
                  <c:v>2675</c:v>
                </c:pt>
                <c:pt idx="2676">
                  <c:v>2676</c:v>
                </c:pt>
                <c:pt idx="2677">
                  <c:v>2677</c:v>
                </c:pt>
                <c:pt idx="2678">
                  <c:v>2678</c:v>
                </c:pt>
                <c:pt idx="2679">
                  <c:v>2679</c:v>
                </c:pt>
                <c:pt idx="2680">
                  <c:v>2680</c:v>
                </c:pt>
                <c:pt idx="2681">
                  <c:v>2681</c:v>
                </c:pt>
                <c:pt idx="2682">
                  <c:v>2682</c:v>
                </c:pt>
                <c:pt idx="2683">
                  <c:v>2683</c:v>
                </c:pt>
                <c:pt idx="2684">
                  <c:v>2684</c:v>
                </c:pt>
                <c:pt idx="2685">
                  <c:v>2685</c:v>
                </c:pt>
                <c:pt idx="2686">
                  <c:v>2686</c:v>
                </c:pt>
                <c:pt idx="2687">
                  <c:v>2687</c:v>
                </c:pt>
                <c:pt idx="2688">
                  <c:v>2688</c:v>
                </c:pt>
                <c:pt idx="2689">
                  <c:v>2689</c:v>
                </c:pt>
                <c:pt idx="2690">
                  <c:v>2690</c:v>
                </c:pt>
                <c:pt idx="2691">
                  <c:v>2691</c:v>
                </c:pt>
                <c:pt idx="2692">
                  <c:v>2692</c:v>
                </c:pt>
                <c:pt idx="2693">
                  <c:v>2693</c:v>
                </c:pt>
                <c:pt idx="2694">
                  <c:v>2694</c:v>
                </c:pt>
                <c:pt idx="2695">
                  <c:v>2695</c:v>
                </c:pt>
                <c:pt idx="2696">
                  <c:v>2696</c:v>
                </c:pt>
                <c:pt idx="2697">
                  <c:v>2697</c:v>
                </c:pt>
                <c:pt idx="2698">
                  <c:v>2698</c:v>
                </c:pt>
                <c:pt idx="2699">
                  <c:v>2699</c:v>
                </c:pt>
                <c:pt idx="2700">
                  <c:v>2700</c:v>
                </c:pt>
                <c:pt idx="2701">
                  <c:v>2701</c:v>
                </c:pt>
                <c:pt idx="2702">
                  <c:v>2702</c:v>
                </c:pt>
                <c:pt idx="2703">
                  <c:v>2703</c:v>
                </c:pt>
                <c:pt idx="2704">
                  <c:v>2704</c:v>
                </c:pt>
                <c:pt idx="2705">
                  <c:v>2705</c:v>
                </c:pt>
                <c:pt idx="2706">
                  <c:v>2706</c:v>
                </c:pt>
                <c:pt idx="2707">
                  <c:v>2707</c:v>
                </c:pt>
                <c:pt idx="2708">
                  <c:v>2708</c:v>
                </c:pt>
                <c:pt idx="2709">
                  <c:v>2709</c:v>
                </c:pt>
                <c:pt idx="2710">
                  <c:v>2710</c:v>
                </c:pt>
                <c:pt idx="2711">
                  <c:v>2711</c:v>
                </c:pt>
                <c:pt idx="2712">
                  <c:v>2712</c:v>
                </c:pt>
                <c:pt idx="2713">
                  <c:v>2713</c:v>
                </c:pt>
                <c:pt idx="2714">
                  <c:v>2714</c:v>
                </c:pt>
                <c:pt idx="2715">
                  <c:v>2715</c:v>
                </c:pt>
                <c:pt idx="2716">
                  <c:v>2716</c:v>
                </c:pt>
                <c:pt idx="2717">
                  <c:v>2717</c:v>
                </c:pt>
                <c:pt idx="2718">
                  <c:v>2718</c:v>
                </c:pt>
                <c:pt idx="2719">
                  <c:v>2719</c:v>
                </c:pt>
                <c:pt idx="2720">
                  <c:v>2720</c:v>
                </c:pt>
                <c:pt idx="2721">
                  <c:v>2721</c:v>
                </c:pt>
                <c:pt idx="2722">
                  <c:v>2722</c:v>
                </c:pt>
                <c:pt idx="2723">
                  <c:v>2723</c:v>
                </c:pt>
                <c:pt idx="2724">
                  <c:v>2724</c:v>
                </c:pt>
                <c:pt idx="2725">
                  <c:v>2725</c:v>
                </c:pt>
                <c:pt idx="2726">
                  <c:v>2726</c:v>
                </c:pt>
                <c:pt idx="2727">
                  <c:v>2727</c:v>
                </c:pt>
                <c:pt idx="2728">
                  <c:v>2728</c:v>
                </c:pt>
                <c:pt idx="2729">
                  <c:v>2729</c:v>
                </c:pt>
                <c:pt idx="2730">
                  <c:v>2730</c:v>
                </c:pt>
                <c:pt idx="2731">
                  <c:v>2731</c:v>
                </c:pt>
                <c:pt idx="2732">
                  <c:v>2732</c:v>
                </c:pt>
                <c:pt idx="2733">
                  <c:v>2733</c:v>
                </c:pt>
                <c:pt idx="2734">
                  <c:v>2734</c:v>
                </c:pt>
                <c:pt idx="2735">
                  <c:v>2735</c:v>
                </c:pt>
                <c:pt idx="2736">
                  <c:v>2736</c:v>
                </c:pt>
                <c:pt idx="2737">
                  <c:v>2737</c:v>
                </c:pt>
                <c:pt idx="2738">
                  <c:v>2738</c:v>
                </c:pt>
                <c:pt idx="2739">
                  <c:v>2739</c:v>
                </c:pt>
                <c:pt idx="2740">
                  <c:v>2740</c:v>
                </c:pt>
                <c:pt idx="2741">
                  <c:v>2741</c:v>
                </c:pt>
                <c:pt idx="2742">
                  <c:v>2742</c:v>
                </c:pt>
                <c:pt idx="2743">
                  <c:v>2743</c:v>
                </c:pt>
                <c:pt idx="2744">
                  <c:v>2744</c:v>
                </c:pt>
                <c:pt idx="2745">
                  <c:v>2745</c:v>
                </c:pt>
                <c:pt idx="2746">
                  <c:v>2746</c:v>
                </c:pt>
                <c:pt idx="2747">
                  <c:v>2747</c:v>
                </c:pt>
                <c:pt idx="2748">
                  <c:v>2748</c:v>
                </c:pt>
                <c:pt idx="2749">
                  <c:v>2749</c:v>
                </c:pt>
                <c:pt idx="2750">
                  <c:v>2750</c:v>
                </c:pt>
                <c:pt idx="2751">
                  <c:v>2751</c:v>
                </c:pt>
                <c:pt idx="2752">
                  <c:v>2752</c:v>
                </c:pt>
                <c:pt idx="2753">
                  <c:v>2753</c:v>
                </c:pt>
                <c:pt idx="2754">
                  <c:v>2754</c:v>
                </c:pt>
                <c:pt idx="2755">
                  <c:v>2755</c:v>
                </c:pt>
                <c:pt idx="2756">
                  <c:v>2756</c:v>
                </c:pt>
                <c:pt idx="2757">
                  <c:v>2757</c:v>
                </c:pt>
                <c:pt idx="2758">
                  <c:v>2758</c:v>
                </c:pt>
                <c:pt idx="2759">
                  <c:v>2759</c:v>
                </c:pt>
                <c:pt idx="2760">
                  <c:v>2760</c:v>
                </c:pt>
                <c:pt idx="2761">
                  <c:v>2761</c:v>
                </c:pt>
                <c:pt idx="2762">
                  <c:v>2762</c:v>
                </c:pt>
                <c:pt idx="2763">
                  <c:v>2763</c:v>
                </c:pt>
                <c:pt idx="2764">
                  <c:v>2764</c:v>
                </c:pt>
                <c:pt idx="2765">
                  <c:v>2765</c:v>
                </c:pt>
                <c:pt idx="2766">
                  <c:v>2766</c:v>
                </c:pt>
                <c:pt idx="2767">
                  <c:v>2767</c:v>
                </c:pt>
                <c:pt idx="2768">
                  <c:v>2768</c:v>
                </c:pt>
                <c:pt idx="2769">
                  <c:v>2769</c:v>
                </c:pt>
                <c:pt idx="2770">
                  <c:v>2770</c:v>
                </c:pt>
                <c:pt idx="2771">
                  <c:v>2771</c:v>
                </c:pt>
                <c:pt idx="2772">
                  <c:v>2772</c:v>
                </c:pt>
                <c:pt idx="2773">
                  <c:v>2773</c:v>
                </c:pt>
                <c:pt idx="2774">
                  <c:v>2774</c:v>
                </c:pt>
                <c:pt idx="2775">
                  <c:v>2775</c:v>
                </c:pt>
                <c:pt idx="2776">
                  <c:v>2776</c:v>
                </c:pt>
                <c:pt idx="2777">
                  <c:v>2777</c:v>
                </c:pt>
                <c:pt idx="2778">
                  <c:v>2778</c:v>
                </c:pt>
                <c:pt idx="2779">
                  <c:v>2779</c:v>
                </c:pt>
                <c:pt idx="2780">
                  <c:v>2780</c:v>
                </c:pt>
                <c:pt idx="2781">
                  <c:v>2781</c:v>
                </c:pt>
                <c:pt idx="2782">
                  <c:v>2782</c:v>
                </c:pt>
                <c:pt idx="2783">
                  <c:v>2783</c:v>
                </c:pt>
                <c:pt idx="2784">
                  <c:v>2784</c:v>
                </c:pt>
                <c:pt idx="2785">
                  <c:v>2785</c:v>
                </c:pt>
                <c:pt idx="2786">
                  <c:v>2786</c:v>
                </c:pt>
                <c:pt idx="2787">
                  <c:v>2787</c:v>
                </c:pt>
                <c:pt idx="2788">
                  <c:v>2788</c:v>
                </c:pt>
                <c:pt idx="2789">
                  <c:v>2789</c:v>
                </c:pt>
                <c:pt idx="2790">
                  <c:v>2790</c:v>
                </c:pt>
                <c:pt idx="2791">
                  <c:v>2791</c:v>
                </c:pt>
                <c:pt idx="2792">
                  <c:v>2792</c:v>
                </c:pt>
                <c:pt idx="2793">
                  <c:v>2793</c:v>
                </c:pt>
                <c:pt idx="2794">
                  <c:v>2794</c:v>
                </c:pt>
                <c:pt idx="2795">
                  <c:v>2795</c:v>
                </c:pt>
                <c:pt idx="2796">
                  <c:v>2796</c:v>
                </c:pt>
                <c:pt idx="2797">
                  <c:v>2797</c:v>
                </c:pt>
                <c:pt idx="2798">
                  <c:v>2798</c:v>
                </c:pt>
                <c:pt idx="2799">
                  <c:v>2799</c:v>
                </c:pt>
                <c:pt idx="2800">
                  <c:v>2800</c:v>
                </c:pt>
                <c:pt idx="2801">
                  <c:v>2801</c:v>
                </c:pt>
                <c:pt idx="2802">
                  <c:v>2802</c:v>
                </c:pt>
                <c:pt idx="2803">
                  <c:v>2803</c:v>
                </c:pt>
                <c:pt idx="2804">
                  <c:v>2804</c:v>
                </c:pt>
                <c:pt idx="2805">
                  <c:v>2805</c:v>
                </c:pt>
                <c:pt idx="2806">
                  <c:v>2806</c:v>
                </c:pt>
                <c:pt idx="2807">
                  <c:v>2807</c:v>
                </c:pt>
                <c:pt idx="2808">
                  <c:v>2808</c:v>
                </c:pt>
                <c:pt idx="2809">
                  <c:v>2809</c:v>
                </c:pt>
                <c:pt idx="2810">
                  <c:v>2810</c:v>
                </c:pt>
                <c:pt idx="2811">
                  <c:v>2811</c:v>
                </c:pt>
                <c:pt idx="2812">
                  <c:v>2812</c:v>
                </c:pt>
                <c:pt idx="2813">
                  <c:v>2813</c:v>
                </c:pt>
                <c:pt idx="2814">
                  <c:v>2814</c:v>
                </c:pt>
                <c:pt idx="2815">
                  <c:v>2815</c:v>
                </c:pt>
                <c:pt idx="2816">
                  <c:v>2816</c:v>
                </c:pt>
                <c:pt idx="2817">
                  <c:v>2817</c:v>
                </c:pt>
                <c:pt idx="2818">
                  <c:v>2818</c:v>
                </c:pt>
                <c:pt idx="2819">
                  <c:v>2819</c:v>
                </c:pt>
                <c:pt idx="2820">
                  <c:v>2820</c:v>
                </c:pt>
                <c:pt idx="2821">
                  <c:v>2821</c:v>
                </c:pt>
                <c:pt idx="2822">
                  <c:v>2822</c:v>
                </c:pt>
                <c:pt idx="2823">
                  <c:v>2823</c:v>
                </c:pt>
                <c:pt idx="2824">
                  <c:v>2824</c:v>
                </c:pt>
                <c:pt idx="2825">
                  <c:v>2825</c:v>
                </c:pt>
                <c:pt idx="2826">
                  <c:v>2826</c:v>
                </c:pt>
                <c:pt idx="2827">
                  <c:v>2827</c:v>
                </c:pt>
                <c:pt idx="2828">
                  <c:v>2828</c:v>
                </c:pt>
                <c:pt idx="2829">
                  <c:v>2829</c:v>
                </c:pt>
                <c:pt idx="2830">
                  <c:v>2830</c:v>
                </c:pt>
                <c:pt idx="2831">
                  <c:v>2831</c:v>
                </c:pt>
                <c:pt idx="2832">
                  <c:v>2832</c:v>
                </c:pt>
                <c:pt idx="2833">
                  <c:v>2833</c:v>
                </c:pt>
                <c:pt idx="2834">
                  <c:v>2834</c:v>
                </c:pt>
                <c:pt idx="2835">
                  <c:v>2835</c:v>
                </c:pt>
                <c:pt idx="2836">
                  <c:v>2836</c:v>
                </c:pt>
                <c:pt idx="2837">
                  <c:v>2837</c:v>
                </c:pt>
                <c:pt idx="2838">
                  <c:v>2838</c:v>
                </c:pt>
                <c:pt idx="2839">
                  <c:v>2839</c:v>
                </c:pt>
                <c:pt idx="2840">
                  <c:v>2840</c:v>
                </c:pt>
                <c:pt idx="2841">
                  <c:v>2841</c:v>
                </c:pt>
                <c:pt idx="2842">
                  <c:v>2842</c:v>
                </c:pt>
                <c:pt idx="2843">
                  <c:v>2843</c:v>
                </c:pt>
                <c:pt idx="2844">
                  <c:v>2844</c:v>
                </c:pt>
                <c:pt idx="2845">
                  <c:v>2845</c:v>
                </c:pt>
                <c:pt idx="2846">
                  <c:v>2846</c:v>
                </c:pt>
                <c:pt idx="2847">
                  <c:v>2847</c:v>
                </c:pt>
                <c:pt idx="2848">
                  <c:v>2848</c:v>
                </c:pt>
                <c:pt idx="2849">
                  <c:v>2849</c:v>
                </c:pt>
                <c:pt idx="2850">
                  <c:v>2850</c:v>
                </c:pt>
                <c:pt idx="2851">
                  <c:v>2851</c:v>
                </c:pt>
                <c:pt idx="2852">
                  <c:v>2852</c:v>
                </c:pt>
                <c:pt idx="2853">
                  <c:v>2853</c:v>
                </c:pt>
                <c:pt idx="2854">
                  <c:v>2854</c:v>
                </c:pt>
                <c:pt idx="2855">
                  <c:v>2855</c:v>
                </c:pt>
                <c:pt idx="2856">
                  <c:v>2856</c:v>
                </c:pt>
                <c:pt idx="2857">
                  <c:v>2857</c:v>
                </c:pt>
                <c:pt idx="2858">
                  <c:v>2858</c:v>
                </c:pt>
                <c:pt idx="2859">
                  <c:v>2859</c:v>
                </c:pt>
                <c:pt idx="2860">
                  <c:v>2860</c:v>
                </c:pt>
                <c:pt idx="2861">
                  <c:v>2861</c:v>
                </c:pt>
                <c:pt idx="2862">
                  <c:v>2862</c:v>
                </c:pt>
                <c:pt idx="2863">
                  <c:v>2863</c:v>
                </c:pt>
                <c:pt idx="2864">
                  <c:v>2864</c:v>
                </c:pt>
                <c:pt idx="2865">
                  <c:v>2865</c:v>
                </c:pt>
                <c:pt idx="2866">
                  <c:v>2866</c:v>
                </c:pt>
                <c:pt idx="2867">
                  <c:v>2867</c:v>
                </c:pt>
                <c:pt idx="2868">
                  <c:v>2868</c:v>
                </c:pt>
                <c:pt idx="2869">
                  <c:v>2869</c:v>
                </c:pt>
                <c:pt idx="2870">
                  <c:v>2870</c:v>
                </c:pt>
                <c:pt idx="2871">
                  <c:v>2871</c:v>
                </c:pt>
                <c:pt idx="2872">
                  <c:v>2872</c:v>
                </c:pt>
                <c:pt idx="2873">
                  <c:v>2873</c:v>
                </c:pt>
                <c:pt idx="2874">
                  <c:v>2874</c:v>
                </c:pt>
                <c:pt idx="2875">
                  <c:v>2875</c:v>
                </c:pt>
                <c:pt idx="2876">
                  <c:v>2876</c:v>
                </c:pt>
                <c:pt idx="2877">
                  <c:v>2877</c:v>
                </c:pt>
                <c:pt idx="2878">
                  <c:v>2878</c:v>
                </c:pt>
                <c:pt idx="2879">
                  <c:v>2879</c:v>
                </c:pt>
                <c:pt idx="2880">
                  <c:v>2880</c:v>
                </c:pt>
                <c:pt idx="2881">
                  <c:v>2881</c:v>
                </c:pt>
                <c:pt idx="2882">
                  <c:v>2882</c:v>
                </c:pt>
                <c:pt idx="2883">
                  <c:v>2883</c:v>
                </c:pt>
                <c:pt idx="2884">
                  <c:v>2884</c:v>
                </c:pt>
                <c:pt idx="2885">
                  <c:v>2885</c:v>
                </c:pt>
                <c:pt idx="2886">
                  <c:v>2886</c:v>
                </c:pt>
                <c:pt idx="2887">
                  <c:v>2887</c:v>
                </c:pt>
                <c:pt idx="2888">
                  <c:v>2888</c:v>
                </c:pt>
                <c:pt idx="2889">
                  <c:v>2889</c:v>
                </c:pt>
                <c:pt idx="2890">
                  <c:v>2890</c:v>
                </c:pt>
                <c:pt idx="2891">
                  <c:v>2891</c:v>
                </c:pt>
                <c:pt idx="2892">
                  <c:v>2892</c:v>
                </c:pt>
                <c:pt idx="2893">
                  <c:v>2893</c:v>
                </c:pt>
                <c:pt idx="2894">
                  <c:v>2894</c:v>
                </c:pt>
                <c:pt idx="2895">
                  <c:v>2895</c:v>
                </c:pt>
                <c:pt idx="2896">
                  <c:v>2896</c:v>
                </c:pt>
                <c:pt idx="2897">
                  <c:v>2897</c:v>
                </c:pt>
                <c:pt idx="2898">
                  <c:v>2898</c:v>
                </c:pt>
                <c:pt idx="2899">
                  <c:v>2899</c:v>
                </c:pt>
                <c:pt idx="2900">
                  <c:v>2900</c:v>
                </c:pt>
                <c:pt idx="2901">
                  <c:v>2901</c:v>
                </c:pt>
                <c:pt idx="2902">
                  <c:v>2902</c:v>
                </c:pt>
                <c:pt idx="2903">
                  <c:v>2903</c:v>
                </c:pt>
                <c:pt idx="2904">
                  <c:v>2904</c:v>
                </c:pt>
                <c:pt idx="2905">
                  <c:v>2905</c:v>
                </c:pt>
                <c:pt idx="2906">
                  <c:v>2906</c:v>
                </c:pt>
                <c:pt idx="2907">
                  <c:v>2907</c:v>
                </c:pt>
                <c:pt idx="2908">
                  <c:v>2908</c:v>
                </c:pt>
                <c:pt idx="2909">
                  <c:v>2909</c:v>
                </c:pt>
                <c:pt idx="2910">
                  <c:v>2910</c:v>
                </c:pt>
                <c:pt idx="2911">
                  <c:v>2911</c:v>
                </c:pt>
                <c:pt idx="2912">
                  <c:v>2912</c:v>
                </c:pt>
                <c:pt idx="2913">
                  <c:v>2913</c:v>
                </c:pt>
                <c:pt idx="2914">
                  <c:v>2914</c:v>
                </c:pt>
                <c:pt idx="2915">
                  <c:v>2915</c:v>
                </c:pt>
                <c:pt idx="2916">
                  <c:v>2916</c:v>
                </c:pt>
                <c:pt idx="2917">
                  <c:v>2917</c:v>
                </c:pt>
                <c:pt idx="2918">
                  <c:v>2918</c:v>
                </c:pt>
                <c:pt idx="2919">
                  <c:v>2919</c:v>
                </c:pt>
                <c:pt idx="2920">
                  <c:v>2920</c:v>
                </c:pt>
                <c:pt idx="2921">
                  <c:v>2921</c:v>
                </c:pt>
                <c:pt idx="2922">
                  <c:v>2922</c:v>
                </c:pt>
                <c:pt idx="2923">
                  <c:v>2923</c:v>
                </c:pt>
                <c:pt idx="2924">
                  <c:v>2924</c:v>
                </c:pt>
                <c:pt idx="2925">
                  <c:v>2925</c:v>
                </c:pt>
                <c:pt idx="2926">
                  <c:v>2926</c:v>
                </c:pt>
                <c:pt idx="2927">
                  <c:v>2927</c:v>
                </c:pt>
                <c:pt idx="2928">
                  <c:v>2928</c:v>
                </c:pt>
                <c:pt idx="2929">
                  <c:v>2929</c:v>
                </c:pt>
                <c:pt idx="2930">
                  <c:v>2930</c:v>
                </c:pt>
                <c:pt idx="2931">
                  <c:v>2931</c:v>
                </c:pt>
                <c:pt idx="2932">
                  <c:v>2932</c:v>
                </c:pt>
                <c:pt idx="2933">
                  <c:v>2933</c:v>
                </c:pt>
                <c:pt idx="2934">
                  <c:v>2934</c:v>
                </c:pt>
                <c:pt idx="2935">
                  <c:v>2935</c:v>
                </c:pt>
                <c:pt idx="2936">
                  <c:v>2936</c:v>
                </c:pt>
                <c:pt idx="2937">
                  <c:v>2937</c:v>
                </c:pt>
                <c:pt idx="2938">
                  <c:v>2938</c:v>
                </c:pt>
                <c:pt idx="2939">
                  <c:v>2939</c:v>
                </c:pt>
                <c:pt idx="2940">
                  <c:v>2940</c:v>
                </c:pt>
                <c:pt idx="2941">
                  <c:v>2941</c:v>
                </c:pt>
                <c:pt idx="2942">
                  <c:v>2942</c:v>
                </c:pt>
                <c:pt idx="2943">
                  <c:v>2943</c:v>
                </c:pt>
                <c:pt idx="2944">
                  <c:v>2944</c:v>
                </c:pt>
                <c:pt idx="2945">
                  <c:v>2945</c:v>
                </c:pt>
                <c:pt idx="2946">
                  <c:v>2946</c:v>
                </c:pt>
                <c:pt idx="2947">
                  <c:v>2947</c:v>
                </c:pt>
                <c:pt idx="2948">
                  <c:v>2948</c:v>
                </c:pt>
                <c:pt idx="2949">
                  <c:v>2949</c:v>
                </c:pt>
                <c:pt idx="2950">
                  <c:v>2950</c:v>
                </c:pt>
                <c:pt idx="2951">
                  <c:v>2951</c:v>
                </c:pt>
                <c:pt idx="2952">
                  <c:v>2952</c:v>
                </c:pt>
                <c:pt idx="2953">
                  <c:v>2953</c:v>
                </c:pt>
                <c:pt idx="2954">
                  <c:v>2954</c:v>
                </c:pt>
                <c:pt idx="2955">
                  <c:v>2955</c:v>
                </c:pt>
                <c:pt idx="2956">
                  <c:v>2956</c:v>
                </c:pt>
                <c:pt idx="2957">
                  <c:v>2957</c:v>
                </c:pt>
                <c:pt idx="2958">
                  <c:v>2958</c:v>
                </c:pt>
                <c:pt idx="2959">
                  <c:v>2959</c:v>
                </c:pt>
                <c:pt idx="2960">
                  <c:v>2960</c:v>
                </c:pt>
                <c:pt idx="2961">
                  <c:v>2961</c:v>
                </c:pt>
                <c:pt idx="2962">
                  <c:v>2962</c:v>
                </c:pt>
                <c:pt idx="2963">
                  <c:v>2963</c:v>
                </c:pt>
                <c:pt idx="2964">
                  <c:v>2964</c:v>
                </c:pt>
                <c:pt idx="2965">
                  <c:v>2965</c:v>
                </c:pt>
                <c:pt idx="2966">
                  <c:v>2966</c:v>
                </c:pt>
                <c:pt idx="2967">
                  <c:v>2967</c:v>
                </c:pt>
                <c:pt idx="2968">
                  <c:v>2968</c:v>
                </c:pt>
                <c:pt idx="2969">
                  <c:v>2969</c:v>
                </c:pt>
                <c:pt idx="2970">
                  <c:v>2970</c:v>
                </c:pt>
                <c:pt idx="2971">
                  <c:v>2971</c:v>
                </c:pt>
                <c:pt idx="2972">
                  <c:v>2972</c:v>
                </c:pt>
                <c:pt idx="2973">
                  <c:v>2973</c:v>
                </c:pt>
                <c:pt idx="2974">
                  <c:v>2974</c:v>
                </c:pt>
                <c:pt idx="2975">
                  <c:v>2975</c:v>
                </c:pt>
                <c:pt idx="2976">
                  <c:v>2976</c:v>
                </c:pt>
                <c:pt idx="2977">
                  <c:v>2977</c:v>
                </c:pt>
                <c:pt idx="2978">
                  <c:v>2978</c:v>
                </c:pt>
                <c:pt idx="2979">
                  <c:v>2979</c:v>
                </c:pt>
                <c:pt idx="2980">
                  <c:v>2980</c:v>
                </c:pt>
                <c:pt idx="2981">
                  <c:v>2981</c:v>
                </c:pt>
                <c:pt idx="2982">
                  <c:v>2982</c:v>
                </c:pt>
                <c:pt idx="2983">
                  <c:v>2983</c:v>
                </c:pt>
                <c:pt idx="2984">
                  <c:v>2984</c:v>
                </c:pt>
                <c:pt idx="2985">
                  <c:v>2985</c:v>
                </c:pt>
                <c:pt idx="2986">
                  <c:v>2986</c:v>
                </c:pt>
                <c:pt idx="2987">
                  <c:v>2987</c:v>
                </c:pt>
                <c:pt idx="2988">
                  <c:v>2988</c:v>
                </c:pt>
                <c:pt idx="2989">
                  <c:v>2989</c:v>
                </c:pt>
                <c:pt idx="2990">
                  <c:v>2990</c:v>
                </c:pt>
                <c:pt idx="2991">
                  <c:v>2991</c:v>
                </c:pt>
                <c:pt idx="2992">
                  <c:v>2992</c:v>
                </c:pt>
                <c:pt idx="2993">
                  <c:v>2993</c:v>
                </c:pt>
                <c:pt idx="2994">
                  <c:v>2994</c:v>
                </c:pt>
                <c:pt idx="2995">
                  <c:v>2995</c:v>
                </c:pt>
                <c:pt idx="2996">
                  <c:v>2996</c:v>
                </c:pt>
                <c:pt idx="2997">
                  <c:v>2997</c:v>
                </c:pt>
                <c:pt idx="2998">
                  <c:v>2998</c:v>
                </c:pt>
                <c:pt idx="2999">
                  <c:v>2999</c:v>
                </c:pt>
                <c:pt idx="3000">
                  <c:v>3000</c:v>
                </c:pt>
                <c:pt idx="3001">
                  <c:v>3001</c:v>
                </c:pt>
                <c:pt idx="3002">
                  <c:v>3002</c:v>
                </c:pt>
                <c:pt idx="3003">
                  <c:v>3003</c:v>
                </c:pt>
                <c:pt idx="3004">
                  <c:v>3004</c:v>
                </c:pt>
                <c:pt idx="3005">
                  <c:v>3005</c:v>
                </c:pt>
                <c:pt idx="3006">
                  <c:v>3006</c:v>
                </c:pt>
                <c:pt idx="3007">
                  <c:v>3007</c:v>
                </c:pt>
                <c:pt idx="3008">
                  <c:v>3008</c:v>
                </c:pt>
                <c:pt idx="3009">
                  <c:v>3009</c:v>
                </c:pt>
                <c:pt idx="3010">
                  <c:v>3010</c:v>
                </c:pt>
                <c:pt idx="3011">
                  <c:v>3011</c:v>
                </c:pt>
                <c:pt idx="3012">
                  <c:v>3012</c:v>
                </c:pt>
                <c:pt idx="3013">
                  <c:v>3013</c:v>
                </c:pt>
                <c:pt idx="3014">
                  <c:v>3014</c:v>
                </c:pt>
                <c:pt idx="3015">
                  <c:v>3015</c:v>
                </c:pt>
                <c:pt idx="3016">
                  <c:v>3016</c:v>
                </c:pt>
                <c:pt idx="3017">
                  <c:v>3017</c:v>
                </c:pt>
                <c:pt idx="3018">
                  <c:v>3018</c:v>
                </c:pt>
                <c:pt idx="3019">
                  <c:v>3019</c:v>
                </c:pt>
                <c:pt idx="3020">
                  <c:v>3020</c:v>
                </c:pt>
                <c:pt idx="3021">
                  <c:v>3021</c:v>
                </c:pt>
                <c:pt idx="3022">
                  <c:v>3022</c:v>
                </c:pt>
                <c:pt idx="3023">
                  <c:v>3023</c:v>
                </c:pt>
                <c:pt idx="3024">
                  <c:v>3024</c:v>
                </c:pt>
                <c:pt idx="3025">
                  <c:v>3025</c:v>
                </c:pt>
                <c:pt idx="3026">
                  <c:v>3026</c:v>
                </c:pt>
                <c:pt idx="3027">
                  <c:v>3027</c:v>
                </c:pt>
                <c:pt idx="3028">
                  <c:v>3028</c:v>
                </c:pt>
                <c:pt idx="3029">
                  <c:v>3029</c:v>
                </c:pt>
                <c:pt idx="3030">
                  <c:v>3030</c:v>
                </c:pt>
                <c:pt idx="3031">
                  <c:v>3031</c:v>
                </c:pt>
                <c:pt idx="3032">
                  <c:v>3032</c:v>
                </c:pt>
                <c:pt idx="3033">
                  <c:v>3033</c:v>
                </c:pt>
                <c:pt idx="3034">
                  <c:v>3034</c:v>
                </c:pt>
                <c:pt idx="3035">
                  <c:v>3035</c:v>
                </c:pt>
                <c:pt idx="3036">
                  <c:v>3036</c:v>
                </c:pt>
                <c:pt idx="3037">
                  <c:v>3037</c:v>
                </c:pt>
                <c:pt idx="3038">
                  <c:v>3038</c:v>
                </c:pt>
                <c:pt idx="3039">
                  <c:v>3039</c:v>
                </c:pt>
                <c:pt idx="3040">
                  <c:v>3040</c:v>
                </c:pt>
                <c:pt idx="3041">
                  <c:v>3041</c:v>
                </c:pt>
                <c:pt idx="3042">
                  <c:v>3042</c:v>
                </c:pt>
                <c:pt idx="3043">
                  <c:v>3043</c:v>
                </c:pt>
                <c:pt idx="3044">
                  <c:v>3044</c:v>
                </c:pt>
                <c:pt idx="3045">
                  <c:v>3045</c:v>
                </c:pt>
                <c:pt idx="3046">
                  <c:v>3046</c:v>
                </c:pt>
                <c:pt idx="3047">
                  <c:v>3047</c:v>
                </c:pt>
                <c:pt idx="3048">
                  <c:v>3048</c:v>
                </c:pt>
                <c:pt idx="3049">
                  <c:v>3049</c:v>
                </c:pt>
                <c:pt idx="3050">
                  <c:v>3050</c:v>
                </c:pt>
                <c:pt idx="3051">
                  <c:v>3051</c:v>
                </c:pt>
                <c:pt idx="3052">
                  <c:v>3052</c:v>
                </c:pt>
                <c:pt idx="3053">
                  <c:v>3053</c:v>
                </c:pt>
                <c:pt idx="3054">
                  <c:v>3054</c:v>
                </c:pt>
                <c:pt idx="3055">
                  <c:v>3055</c:v>
                </c:pt>
                <c:pt idx="3056">
                  <c:v>3056</c:v>
                </c:pt>
                <c:pt idx="3057">
                  <c:v>3057</c:v>
                </c:pt>
                <c:pt idx="3058">
                  <c:v>3058</c:v>
                </c:pt>
                <c:pt idx="3059">
                  <c:v>3059</c:v>
                </c:pt>
                <c:pt idx="3060">
                  <c:v>3060</c:v>
                </c:pt>
                <c:pt idx="3061">
                  <c:v>3061</c:v>
                </c:pt>
                <c:pt idx="3062">
                  <c:v>3062</c:v>
                </c:pt>
                <c:pt idx="3063">
                  <c:v>3063</c:v>
                </c:pt>
                <c:pt idx="3064">
                  <c:v>3064</c:v>
                </c:pt>
                <c:pt idx="3065">
                  <c:v>3065</c:v>
                </c:pt>
                <c:pt idx="3066">
                  <c:v>3066</c:v>
                </c:pt>
                <c:pt idx="3067">
                  <c:v>3067</c:v>
                </c:pt>
                <c:pt idx="3068">
                  <c:v>3068</c:v>
                </c:pt>
                <c:pt idx="3069">
                  <c:v>3069</c:v>
                </c:pt>
                <c:pt idx="3070">
                  <c:v>3070</c:v>
                </c:pt>
                <c:pt idx="3071">
                  <c:v>3071</c:v>
                </c:pt>
                <c:pt idx="3072">
                  <c:v>3072</c:v>
                </c:pt>
                <c:pt idx="3073">
                  <c:v>3073</c:v>
                </c:pt>
                <c:pt idx="3074">
                  <c:v>3074</c:v>
                </c:pt>
                <c:pt idx="3075">
                  <c:v>3075</c:v>
                </c:pt>
                <c:pt idx="3076">
                  <c:v>3076</c:v>
                </c:pt>
                <c:pt idx="3077">
                  <c:v>3077</c:v>
                </c:pt>
                <c:pt idx="3078">
                  <c:v>3078</c:v>
                </c:pt>
                <c:pt idx="3079">
                  <c:v>3079</c:v>
                </c:pt>
                <c:pt idx="3080">
                  <c:v>3080</c:v>
                </c:pt>
                <c:pt idx="3081">
                  <c:v>3081</c:v>
                </c:pt>
                <c:pt idx="3082">
                  <c:v>3082</c:v>
                </c:pt>
                <c:pt idx="3083">
                  <c:v>3083</c:v>
                </c:pt>
                <c:pt idx="3084">
                  <c:v>3084</c:v>
                </c:pt>
                <c:pt idx="3085">
                  <c:v>3085</c:v>
                </c:pt>
                <c:pt idx="3086">
                  <c:v>3086</c:v>
                </c:pt>
                <c:pt idx="3087">
                  <c:v>3087</c:v>
                </c:pt>
                <c:pt idx="3088">
                  <c:v>3088</c:v>
                </c:pt>
                <c:pt idx="3089">
                  <c:v>3089</c:v>
                </c:pt>
                <c:pt idx="3090">
                  <c:v>3090</c:v>
                </c:pt>
                <c:pt idx="3091">
                  <c:v>3091</c:v>
                </c:pt>
                <c:pt idx="3092">
                  <c:v>3092</c:v>
                </c:pt>
                <c:pt idx="3093">
                  <c:v>3093</c:v>
                </c:pt>
                <c:pt idx="3094">
                  <c:v>3094</c:v>
                </c:pt>
                <c:pt idx="3095">
                  <c:v>3095</c:v>
                </c:pt>
                <c:pt idx="3096">
                  <c:v>3096</c:v>
                </c:pt>
                <c:pt idx="3097">
                  <c:v>3097</c:v>
                </c:pt>
                <c:pt idx="3098">
                  <c:v>3098</c:v>
                </c:pt>
                <c:pt idx="3099">
                  <c:v>3099</c:v>
                </c:pt>
                <c:pt idx="3100">
                  <c:v>3100</c:v>
                </c:pt>
                <c:pt idx="3101">
                  <c:v>3101</c:v>
                </c:pt>
                <c:pt idx="3102">
                  <c:v>3102</c:v>
                </c:pt>
                <c:pt idx="3103">
                  <c:v>3103</c:v>
                </c:pt>
                <c:pt idx="3104">
                  <c:v>3104</c:v>
                </c:pt>
                <c:pt idx="3105">
                  <c:v>3105</c:v>
                </c:pt>
                <c:pt idx="3106">
                  <c:v>3106</c:v>
                </c:pt>
                <c:pt idx="3107">
                  <c:v>3107</c:v>
                </c:pt>
                <c:pt idx="3108">
                  <c:v>3108</c:v>
                </c:pt>
                <c:pt idx="3109">
                  <c:v>3109</c:v>
                </c:pt>
                <c:pt idx="3110">
                  <c:v>3110</c:v>
                </c:pt>
                <c:pt idx="3111">
                  <c:v>3111</c:v>
                </c:pt>
                <c:pt idx="3112">
                  <c:v>3112</c:v>
                </c:pt>
                <c:pt idx="3113">
                  <c:v>3113</c:v>
                </c:pt>
                <c:pt idx="3114">
                  <c:v>3114</c:v>
                </c:pt>
                <c:pt idx="3115">
                  <c:v>3115</c:v>
                </c:pt>
                <c:pt idx="3116">
                  <c:v>3116</c:v>
                </c:pt>
                <c:pt idx="3117">
                  <c:v>3117</c:v>
                </c:pt>
                <c:pt idx="3118">
                  <c:v>3118</c:v>
                </c:pt>
                <c:pt idx="3119">
                  <c:v>3119</c:v>
                </c:pt>
                <c:pt idx="3120">
                  <c:v>3120</c:v>
                </c:pt>
                <c:pt idx="3121">
                  <c:v>3121</c:v>
                </c:pt>
                <c:pt idx="3122">
                  <c:v>3122</c:v>
                </c:pt>
                <c:pt idx="3123">
                  <c:v>3123</c:v>
                </c:pt>
                <c:pt idx="3124">
                  <c:v>3124</c:v>
                </c:pt>
                <c:pt idx="3125">
                  <c:v>3125</c:v>
                </c:pt>
                <c:pt idx="3126">
                  <c:v>3126</c:v>
                </c:pt>
                <c:pt idx="3127">
                  <c:v>3127</c:v>
                </c:pt>
                <c:pt idx="3128">
                  <c:v>3128</c:v>
                </c:pt>
                <c:pt idx="3129">
                  <c:v>3129</c:v>
                </c:pt>
                <c:pt idx="3130">
                  <c:v>3130</c:v>
                </c:pt>
                <c:pt idx="3131">
                  <c:v>3131</c:v>
                </c:pt>
                <c:pt idx="3132">
                  <c:v>3132</c:v>
                </c:pt>
                <c:pt idx="3133">
                  <c:v>3133</c:v>
                </c:pt>
                <c:pt idx="3134">
                  <c:v>3134</c:v>
                </c:pt>
                <c:pt idx="3135">
                  <c:v>3135</c:v>
                </c:pt>
                <c:pt idx="3136">
                  <c:v>3136</c:v>
                </c:pt>
                <c:pt idx="3137">
                  <c:v>3137</c:v>
                </c:pt>
                <c:pt idx="3138">
                  <c:v>3138</c:v>
                </c:pt>
                <c:pt idx="3139">
                  <c:v>3139</c:v>
                </c:pt>
                <c:pt idx="3140">
                  <c:v>3140</c:v>
                </c:pt>
                <c:pt idx="3141">
                  <c:v>3141</c:v>
                </c:pt>
                <c:pt idx="3142">
                  <c:v>3142</c:v>
                </c:pt>
                <c:pt idx="3143">
                  <c:v>3143</c:v>
                </c:pt>
                <c:pt idx="3144">
                  <c:v>3144</c:v>
                </c:pt>
                <c:pt idx="3145">
                  <c:v>3145</c:v>
                </c:pt>
                <c:pt idx="3146">
                  <c:v>3146</c:v>
                </c:pt>
                <c:pt idx="3147">
                  <c:v>3147</c:v>
                </c:pt>
                <c:pt idx="3148">
                  <c:v>3148</c:v>
                </c:pt>
                <c:pt idx="3149">
                  <c:v>3149</c:v>
                </c:pt>
                <c:pt idx="3150">
                  <c:v>3150</c:v>
                </c:pt>
                <c:pt idx="3151">
                  <c:v>3151</c:v>
                </c:pt>
                <c:pt idx="3152">
                  <c:v>3152</c:v>
                </c:pt>
                <c:pt idx="3153">
                  <c:v>3153</c:v>
                </c:pt>
                <c:pt idx="3154">
                  <c:v>3154</c:v>
                </c:pt>
                <c:pt idx="3155">
                  <c:v>3155</c:v>
                </c:pt>
                <c:pt idx="3156">
                  <c:v>3156</c:v>
                </c:pt>
                <c:pt idx="3157">
                  <c:v>3157</c:v>
                </c:pt>
                <c:pt idx="3158">
                  <c:v>3158</c:v>
                </c:pt>
                <c:pt idx="3159">
                  <c:v>3159</c:v>
                </c:pt>
                <c:pt idx="3160">
                  <c:v>3160</c:v>
                </c:pt>
                <c:pt idx="3161">
                  <c:v>3161</c:v>
                </c:pt>
                <c:pt idx="3162">
                  <c:v>3162</c:v>
                </c:pt>
                <c:pt idx="3163">
                  <c:v>3163</c:v>
                </c:pt>
                <c:pt idx="3164">
                  <c:v>3164</c:v>
                </c:pt>
                <c:pt idx="3165">
                  <c:v>3165</c:v>
                </c:pt>
                <c:pt idx="3166">
                  <c:v>3166</c:v>
                </c:pt>
                <c:pt idx="3167">
                  <c:v>3167</c:v>
                </c:pt>
                <c:pt idx="3168">
                  <c:v>3168</c:v>
                </c:pt>
                <c:pt idx="3169">
                  <c:v>3169</c:v>
                </c:pt>
                <c:pt idx="3170">
                  <c:v>3170</c:v>
                </c:pt>
                <c:pt idx="3171">
                  <c:v>3171</c:v>
                </c:pt>
                <c:pt idx="3172">
                  <c:v>3172</c:v>
                </c:pt>
                <c:pt idx="3173">
                  <c:v>3173</c:v>
                </c:pt>
                <c:pt idx="3174">
                  <c:v>3174</c:v>
                </c:pt>
                <c:pt idx="3175">
                  <c:v>3175</c:v>
                </c:pt>
                <c:pt idx="3176">
                  <c:v>3176</c:v>
                </c:pt>
                <c:pt idx="3177">
                  <c:v>3177</c:v>
                </c:pt>
                <c:pt idx="3178">
                  <c:v>3178</c:v>
                </c:pt>
                <c:pt idx="3179">
                  <c:v>3179</c:v>
                </c:pt>
                <c:pt idx="3180">
                  <c:v>3180</c:v>
                </c:pt>
                <c:pt idx="3181">
                  <c:v>3181</c:v>
                </c:pt>
                <c:pt idx="3182">
                  <c:v>3182</c:v>
                </c:pt>
                <c:pt idx="3183">
                  <c:v>3183</c:v>
                </c:pt>
                <c:pt idx="3184">
                  <c:v>3184</c:v>
                </c:pt>
                <c:pt idx="3185">
                  <c:v>3185</c:v>
                </c:pt>
                <c:pt idx="3186">
                  <c:v>3186</c:v>
                </c:pt>
                <c:pt idx="3187">
                  <c:v>3187</c:v>
                </c:pt>
                <c:pt idx="3188">
                  <c:v>3188</c:v>
                </c:pt>
                <c:pt idx="3189">
                  <c:v>3189</c:v>
                </c:pt>
                <c:pt idx="3190">
                  <c:v>3190</c:v>
                </c:pt>
                <c:pt idx="3191">
                  <c:v>3191</c:v>
                </c:pt>
                <c:pt idx="3192">
                  <c:v>3192</c:v>
                </c:pt>
                <c:pt idx="3193">
                  <c:v>3193</c:v>
                </c:pt>
                <c:pt idx="3194">
                  <c:v>3194</c:v>
                </c:pt>
                <c:pt idx="3195">
                  <c:v>3195</c:v>
                </c:pt>
                <c:pt idx="3196">
                  <c:v>3196</c:v>
                </c:pt>
                <c:pt idx="3197">
                  <c:v>3197</c:v>
                </c:pt>
                <c:pt idx="3198">
                  <c:v>3198</c:v>
                </c:pt>
                <c:pt idx="3199">
                  <c:v>3199</c:v>
                </c:pt>
                <c:pt idx="3200">
                  <c:v>3200</c:v>
                </c:pt>
                <c:pt idx="3201">
                  <c:v>3201</c:v>
                </c:pt>
                <c:pt idx="3202">
                  <c:v>3202</c:v>
                </c:pt>
                <c:pt idx="3203">
                  <c:v>3203</c:v>
                </c:pt>
                <c:pt idx="3204">
                  <c:v>3204</c:v>
                </c:pt>
                <c:pt idx="3205">
                  <c:v>3205</c:v>
                </c:pt>
                <c:pt idx="3206">
                  <c:v>3206</c:v>
                </c:pt>
                <c:pt idx="3207">
                  <c:v>3207</c:v>
                </c:pt>
                <c:pt idx="3208">
                  <c:v>3208</c:v>
                </c:pt>
                <c:pt idx="3209">
                  <c:v>3209</c:v>
                </c:pt>
                <c:pt idx="3210">
                  <c:v>3210</c:v>
                </c:pt>
                <c:pt idx="3211">
                  <c:v>3211</c:v>
                </c:pt>
                <c:pt idx="3212">
                  <c:v>3212</c:v>
                </c:pt>
                <c:pt idx="3213">
                  <c:v>3213</c:v>
                </c:pt>
                <c:pt idx="3214">
                  <c:v>3214</c:v>
                </c:pt>
                <c:pt idx="3215">
                  <c:v>3215</c:v>
                </c:pt>
                <c:pt idx="3216">
                  <c:v>3216</c:v>
                </c:pt>
                <c:pt idx="3217">
                  <c:v>3217</c:v>
                </c:pt>
                <c:pt idx="3218">
                  <c:v>3218</c:v>
                </c:pt>
                <c:pt idx="3219">
                  <c:v>3219</c:v>
                </c:pt>
                <c:pt idx="3220">
                  <c:v>3220</c:v>
                </c:pt>
                <c:pt idx="3221">
                  <c:v>3221</c:v>
                </c:pt>
                <c:pt idx="3222">
                  <c:v>3222</c:v>
                </c:pt>
                <c:pt idx="3223">
                  <c:v>3223</c:v>
                </c:pt>
                <c:pt idx="3224">
                  <c:v>3224</c:v>
                </c:pt>
                <c:pt idx="3225">
                  <c:v>3225</c:v>
                </c:pt>
                <c:pt idx="3226">
                  <c:v>3226</c:v>
                </c:pt>
                <c:pt idx="3227">
                  <c:v>3227</c:v>
                </c:pt>
                <c:pt idx="3228">
                  <c:v>3228</c:v>
                </c:pt>
                <c:pt idx="3229">
                  <c:v>3229</c:v>
                </c:pt>
                <c:pt idx="3230">
                  <c:v>3230</c:v>
                </c:pt>
                <c:pt idx="3231">
                  <c:v>3231</c:v>
                </c:pt>
                <c:pt idx="3232">
                  <c:v>3232</c:v>
                </c:pt>
                <c:pt idx="3233">
                  <c:v>3233</c:v>
                </c:pt>
                <c:pt idx="3234">
                  <c:v>3234</c:v>
                </c:pt>
                <c:pt idx="3235">
                  <c:v>3235</c:v>
                </c:pt>
                <c:pt idx="3236">
                  <c:v>3236</c:v>
                </c:pt>
                <c:pt idx="3237">
                  <c:v>3237</c:v>
                </c:pt>
                <c:pt idx="3238">
                  <c:v>3238</c:v>
                </c:pt>
                <c:pt idx="3239">
                  <c:v>3239</c:v>
                </c:pt>
                <c:pt idx="3240">
                  <c:v>3240</c:v>
                </c:pt>
                <c:pt idx="3241">
                  <c:v>3241</c:v>
                </c:pt>
                <c:pt idx="3242">
                  <c:v>3242</c:v>
                </c:pt>
                <c:pt idx="3243">
                  <c:v>3243</c:v>
                </c:pt>
                <c:pt idx="3244">
                  <c:v>3244</c:v>
                </c:pt>
                <c:pt idx="3245">
                  <c:v>3245</c:v>
                </c:pt>
                <c:pt idx="3246">
                  <c:v>3246</c:v>
                </c:pt>
                <c:pt idx="3247">
                  <c:v>3247</c:v>
                </c:pt>
                <c:pt idx="3248">
                  <c:v>3248</c:v>
                </c:pt>
                <c:pt idx="3249">
                  <c:v>3249</c:v>
                </c:pt>
                <c:pt idx="3250">
                  <c:v>3250</c:v>
                </c:pt>
                <c:pt idx="3251">
                  <c:v>3251</c:v>
                </c:pt>
                <c:pt idx="3252">
                  <c:v>3252</c:v>
                </c:pt>
                <c:pt idx="3253">
                  <c:v>3253</c:v>
                </c:pt>
                <c:pt idx="3254">
                  <c:v>3254</c:v>
                </c:pt>
                <c:pt idx="3255">
                  <c:v>3255</c:v>
                </c:pt>
                <c:pt idx="3256">
                  <c:v>3256</c:v>
                </c:pt>
                <c:pt idx="3257">
                  <c:v>3257</c:v>
                </c:pt>
                <c:pt idx="3258">
                  <c:v>3258</c:v>
                </c:pt>
                <c:pt idx="3259">
                  <c:v>3259</c:v>
                </c:pt>
                <c:pt idx="3260">
                  <c:v>3260</c:v>
                </c:pt>
                <c:pt idx="3261">
                  <c:v>3261</c:v>
                </c:pt>
                <c:pt idx="3262">
                  <c:v>3262</c:v>
                </c:pt>
                <c:pt idx="3263">
                  <c:v>3263</c:v>
                </c:pt>
                <c:pt idx="3264">
                  <c:v>3264</c:v>
                </c:pt>
                <c:pt idx="3265">
                  <c:v>3265</c:v>
                </c:pt>
                <c:pt idx="3266">
                  <c:v>3266</c:v>
                </c:pt>
                <c:pt idx="3267">
                  <c:v>3267</c:v>
                </c:pt>
                <c:pt idx="3268">
                  <c:v>3268</c:v>
                </c:pt>
                <c:pt idx="3269">
                  <c:v>3269</c:v>
                </c:pt>
                <c:pt idx="3270">
                  <c:v>3270</c:v>
                </c:pt>
                <c:pt idx="3271">
                  <c:v>3271</c:v>
                </c:pt>
                <c:pt idx="3272">
                  <c:v>3272</c:v>
                </c:pt>
                <c:pt idx="3273">
                  <c:v>3273</c:v>
                </c:pt>
                <c:pt idx="3274">
                  <c:v>3274</c:v>
                </c:pt>
                <c:pt idx="3275">
                  <c:v>3275</c:v>
                </c:pt>
                <c:pt idx="3276">
                  <c:v>3276</c:v>
                </c:pt>
                <c:pt idx="3277">
                  <c:v>3277</c:v>
                </c:pt>
                <c:pt idx="3278">
                  <c:v>3278</c:v>
                </c:pt>
                <c:pt idx="3279">
                  <c:v>3279</c:v>
                </c:pt>
                <c:pt idx="3280">
                  <c:v>3280</c:v>
                </c:pt>
                <c:pt idx="3281">
                  <c:v>3281</c:v>
                </c:pt>
                <c:pt idx="3282">
                  <c:v>3282</c:v>
                </c:pt>
                <c:pt idx="3283">
                  <c:v>3283</c:v>
                </c:pt>
                <c:pt idx="3284">
                  <c:v>3284</c:v>
                </c:pt>
                <c:pt idx="3285">
                  <c:v>3285</c:v>
                </c:pt>
                <c:pt idx="3286">
                  <c:v>3286</c:v>
                </c:pt>
                <c:pt idx="3287">
                  <c:v>3287</c:v>
                </c:pt>
                <c:pt idx="3288">
                  <c:v>3288</c:v>
                </c:pt>
                <c:pt idx="3289">
                  <c:v>3289</c:v>
                </c:pt>
                <c:pt idx="3290">
                  <c:v>3290</c:v>
                </c:pt>
                <c:pt idx="3291">
                  <c:v>3291</c:v>
                </c:pt>
                <c:pt idx="3292">
                  <c:v>3292</c:v>
                </c:pt>
                <c:pt idx="3293">
                  <c:v>3293</c:v>
                </c:pt>
                <c:pt idx="3294">
                  <c:v>3294</c:v>
                </c:pt>
                <c:pt idx="3295">
                  <c:v>3295</c:v>
                </c:pt>
                <c:pt idx="3296">
                  <c:v>3296</c:v>
                </c:pt>
                <c:pt idx="3297">
                  <c:v>3297</c:v>
                </c:pt>
                <c:pt idx="3298">
                  <c:v>3298</c:v>
                </c:pt>
                <c:pt idx="3299">
                  <c:v>3299</c:v>
                </c:pt>
                <c:pt idx="3300">
                  <c:v>3300</c:v>
                </c:pt>
                <c:pt idx="3301">
                  <c:v>3301</c:v>
                </c:pt>
                <c:pt idx="3302">
                  <c:v>3302</c:v>
                </c:pt>
                <c:pt idx="3303">
                  <c:v>3303</c:v>
                </c:pt>
                <c:pt idx="3304">
                  <c:v>3304</c:v>
                </c:pt>
                <c:pt idx="3305">
                  <c:v>3305</c:v>
                </c:pt>
                <c:pt idx="3306">
                  <c:v>3306</c:v>
                </c:pt>
                <c:pt idx="3307">
                  <c:v>3307</c:v>
                </c:pt>
                <c:pt idx="3308">
                  <c:v>3308</c:v>
                </c:pt>
                <c:pt idx="3309">
                  <c:v>3309</c:v>
                </c:pt>
                <c:pt idx="3310">
                  <c:v>3310</c:v>
                </c:pt>
                <c:pt idx="3311">
                  <c:v>3311</c:v>
                </c:pt>
                <c:pt idx="3312">
                  <c:v>3312</c:v>
                </c:pt>
                <c:pt idx="3313">
                  <c:v>3313</c:v>
                </c:pt>
                <c:pt idx="3314">
                  <c:v>3314</c:v>
                </c:pt>
                <c:pt idx="3315">
                  <c:v>3315</c:v>
                </c:pt>
                <c:pt idx="3316">
                  <c:v>3316</c:v>
                </c:pt>
                <c:pt idx="3317">
                  <c:v>3317</c:v>
                </c:pt>
                <c:pt idx="3318">
                  <c:v>3318</c:v>
                </c:pt>
                <c:pt idx="3319">
                  <c:v>3319</c:v>
                </c:pt>
                <c:pt idx="3320">
                  <c:v>3320</c:v>
                </c:pt>
                <c:pt idx="3321">
                  <c:v>3321</c:v>
                </c:pt>
                <c:pt idx="3322">
                  <c:v>3322</c:v>
                </c:pt>
                <c:pt idx="3323">
                  <c:v>3323</c:v>
                </c:pt>
                <c:pt idx="3324">
                  <c:v>3324</c:v>
                </c:pt>
                <c:pt idx="3325">
                  <c:v>3325</c:v>
                </c:pt>
                <c:pt idx="3326">
                  <c:v>3326</c:v>
                </c:pt>
                <c:pt idx="3327">
                  <c:v>3327</c:v>
                </c:pt>
                <c:pt idx="3328">
                  <c:v>3328</c:v>
                </c:pt>
                <c:pt idx="3329">
                  <c:v>3329</c:v>
                </c:pt>
                <c:pt idx="3330">
                  <c:v>3330</c:v>
                </c:pt>
                <c:pt idx="3331">
                  <c:v>3331</c:v>
                </c:pt>
                <c:pt idx="3332">
                  <c:v>3332</c:v>
                </c:pt>
                <c:pt idx="3333">
                  <c:v>3333</c:v>
                </c:pt>
                <c:pt idx="3334">
                  <c:v>3334</c:v>
                </c:pt>
                <c:pt idx="3335">
                  <c:v>3335</c:v>
                </c:pt>
                <c:pt idx="3336">
                  <c:v>3336</c:v>
                </c:pt>
                <c:pt idx="3337">
                  <c:v>3337</c:v>
                </c:pt>
                <c:pt idx="3338">
                  <c:v>3338</c:v>
                </c:pt>
                <c:pt idx="3339">
                  <c:v>3339</c:v>
                </c:pt>
                <c:pt idx="3340">
                  <c:v>3340</c:v>
                </c:pt>
                <c:pt idx="3341">
                  <c:v>3341</c:v>
                </c:pt>
                <c:pt idx="3342">
                  <c:v>3342</c:v>
                </c:pt>
                <c:pt idx="3343">
                  <c:v>3343</c:v>
                </c:pt>
                <c:pt idx="3344">
                  <c:v>3344</c:v>
                </c:pt>
                <c:pt idx="3345">
                  <c:v>3345</c:v>
                </c:pt>
                <c:pt idx="3346">
                  <c:v>3346</c:v>
                </c:pt>
                <c:pt idx="3347">
                  <c:v>3347</c:v>
                </c:pt>
                <c:pt idx="3348">
                  <c:v>3348</c:v>
                </c:pt>
                <c:pt idx="3349">
                  <c:v>3349</c:v>
                </c:pt>
                <c:pt idx="3350">
                  <c:v>3350</c:v>
                </c:pt>
                <c:pt idx="3351">
                  <c:v>3351</c:v>
                </c:pt>
                <c:pt idx="3352">
                  <c:v>3352</c:v>
                </c:pt>
                <c:pt idx="3353">
                  <c:v>3353</c:v>
                </c:pt>
                <c:pt idx="3354">
                  <c:v>3354</c:v>
                </c:pt>
                <c:pt idx="3355">
                  <c:v>3355</c:v>
                </c:pt>
                <c:pt idx="3356">
                  <c:v>3356</c:v>
                </c:pt>
                <c:pt idx="3357">
                  <c:v>3357</c:v>
                </c:pt>
                <c:pt idx="3358">
                  <c:v>3358</c:v>
                </c:pt>
                <c:pt idx="3359">
                  <c:v>3359</c:v>
                </c:pt>
                <c:pt idx="3360">
                  <c:v>3360</c:v>
                </c:pt>
                <c:pt idx="3361">
                  <c:v>3361</c:v>
                </c:pt>
                <c:pt idx="3362">
                  <c:v>3362</c:v>
                </c:pt>
                <c:pt idx="3363">
                  <c:v>3363</c:v>
                </c:pt>
                <c:pt idx="3364">
                  <c:v>3364</c:v>
                </c:pt>
                <c:pt idx="3365">
                  <c:v>3365</c:v>
                </c:pt>
                <c:pt idx="3366">
                  <c:v>3366</c:v>
                </c:pt>
                <c:pt idx="3367">
                  <c:v>3367</c:v>
                </c:pt>
                <c:pt idx="3368">
                  <c:v>3368</c:v>
                </c:pt>
                <c:pt idx="3369">
                  <c:v>3369</c:v>
                </c:pt>
                <c:pt idx="3370">
                  <c:v>3370</c:v>
                </c:pt>
                <c:pt idx="3371">
                  <c:v>3371</c:v>
                </c:pt>
                <c:pt idx="3372">
                  <c:v>3372</c:v>
                </c:pt>
                <c:pt idx="3373">
                  <c:v>3373</c:v>
                </c:pt>
                <c:pt idx="3374">
                  <c:v>3374</c:v>
                </c:pt>
                <c:pt idx="3375">
                  <c:v>3375</c:v>
                </c:pt>
                <c:pt idx="3376">
                  <c:v>3376</c:v>
                </c:pt>
                <c:pt idx="3377">
                  <c:v>3377</c:v>
                </c:pt>
                <c:pt idx="3378">
                  <c:v>3378</c:v>
                </c:pt>
                <c:pt idx="3379">
                  <c:v>3379</c:v>
                </c:pt>
                <c:pt idx="3380">
                  <c:v>3380</c:v>
                </c:pt>
                <c:pt idx="3381">
                  <c:v>3381</c:v>
                </c:pt>
                <c:pt idx="3382">
                  <c:v>3382</c:v>
                </c:pt>
                <c:pt idx="3383">
                  <c:v>3383</c:v>
                </c:pt>
                <c:pt idx="3384">
                  <c:v>3384</c:v>
                </c:pt>
                <c:pt idx="3385">
                  <c:v>3385</c:v>
                </c:pt>
                <c:pt idx="3386">
                  <c:v>3386</c:v>
                </c:pt>
                <c:pt idx="3387">
                  <c:v>3387</c:v>
                </c:pt>
                <c:pt idx="3388">
                  <c:v>3388</c:v>
                </c:pt>
                <c:pt idx="3389">
                  <c:v>3389</c:v>
                </c:pt>
                <c:pt idx="3390">
                  <c:v>3390</c:v>
                </c:pt>
                <c:pt idx="3391">
                  <c:v>3391</c:v>
                </c:pt>
                <c:pt idx="3392">
                  <c:v>3392</c:v>
                </c:pt>
                <c:pt idx="3393">
                  <c:v>3393</c:v>
                </c:pt>
                <c:pt idx="3394">
                  <c:v>3394</c:v>
                </c:pt>
                <c:pt idx="3395">
                  <c:v>3395</c:v>
                </c:pt>
                <c:pt idx="3396">
                  <c:v>3396</c:v>
                </c:pt>
                <c:pt idx="3397">
                  <c:v>3397</c:v>
                </c:pt>
                <c:pt idx="3398">
                  <c:v>3398</c:v>
                </c:pt>
                <c:pt idx="3399">
                  <c:v>3399</c:v>
                </c:pt>
                <c:pt idx="3400">
                  <c:v>3400</c:v>
                </c:pt>
                <c:pt idx="3401">
                  <c:v>3401</c:v>
                </c:pt>
                <c:pt idx="3402">
                  <c:v>3402</c:v>
                </c:pt>
                <c:pt idx="3403">
                  <c:v>3403</c:v>
                </c:pt>
                <c:pt idx="3404">
                  <c:v>3404</c:v>
                </c:pt>
                <c:pt idx="3405">
                  <c:v>3405</c:v>
                </c:pt>
                <c:pt idx="3406">
                  <c:v>3406</c:v>
                </c:pt>
                <c:pt idx="3407">
                  <c:v>3407</c:v>
                </c:pt>
                <c:pt idx="3408">
                  <c:v>3408</c:v>
                </c:pt>
                <c:pt idx="3409">
                  <c:v>3409</c:v>
                </c:pt>
                <c:pt idx="3410">
                  <c:v>3410</c:v>
                </c:pt>
                <c:pt idx="3411">
                  <c:v>3411</c:v>
                </c:pt>
                <c:pt idx="3412">
                  <c:v>3412</c:v>
                </c:pt>
                <c:pt idx="3413">
                  <c:v>3413</c:v>
                </c:pt>
                <c:pt idx="3414">
                  <c:v>3414</c:v>
                </c:pt>
                <c:pt idx="3415">
                  <c:v>3415</c:v>
                </c:pt>
                <c:pt idx="3416">
                  <c:v>3416</c:v>
                </c:pt>
                <c:pt idx="3417">
                  <c:v>3417</c:v>
                </c:pt>
                <c:pt idx="3418">
                  <c:v>3418</c:v>
                </c:pt>
                <c:pt idx="3419">
                  <c:v>3419</c:v>
                </c:pt>
                <c:pt idx="3420">
                  <c:v>3420</c:v>
                </c:pt>
                <c:pt idx="3421">
                  <c:v>3421</c:v>
                </c:pt>
                <c:pt idx="3422">
                  <c:v>3422</c:v>
                </c:pt>
                <c:pt idx="3423">
                  <c:v>3423</c:v>
                </c:pt>
                <c:pt idx="3424">
                  <c:v>3424</c:v>
                </c:pt>
                <c:pt idx="3425">
                  <c:v>3425</c:v>
                </c:pt>
                <c:pt idx="3426">
                  <c:v>3426</c:v>
                </c:pt>
                <c:pt idx="3427">
                  <c:v>3427</c:v>
                </c:pt>
                <c:pt idx="3428">
                  <c:v>3428</c:v>
                </c:pt>
                <c:pt idx="3429">
                  <c:v>3429</c:v>
                </c:pt>
                <c:pt idx="3430">
                  <c:v>3430</c:v>
                </c:pt>
                <c:pt idx="3431">
                  <c:v>3431</c:v>
                </c:pt>
                <c:pt idx="3432">
                  <c:v>3432</c:v>
                </c:pt>
                <c:pt idx="3433">
                  <c:v>3433</c:v>
                </c:pt>
                <c:pt idx="3434">
                  <c:v>3434</c:v>
                </c:pt>
                <c:pt idx="3435">
                  <c:v>3435</c:v>
                </c:pt>
                <c:pt idx="3436">
                  <c:v>3436</c:v>
                </c:pt>
                <c:pt idx="3437">
                  <c:v>3437</c:v>
                </c:pt>
                <c:pt idx="3438">
                  <c:v>3438</c:v>
                </c:pt>
                <c:pt idx="3439">
                  <c:v>3439</c:v>
                </c:pt>
                <c:pt idx="3440">
                  <c:v>3440</c:v>
                </c:pt>
                <c:pt idx="3441">
                  <c:v>3441</c:v>
                </c:pt>
                <c:pt idx="3442">
                  <c:v>3442</c:v>
                </c:pt>
                <c:pt idx="3443">
                  <c:v>3443</c:v>
                </c:pt>
                <c:pt idx="3444">
                  <c:v>3444</c:v>
                </c:pt>
                <c:pt idx="3445">
                  <c:v>3445</c:v>
                </c:pt>
                <c:pt idx="3446">
                  <c:v>3446</c:v>
                </c:pt>
                <c:pt idx="3447">
                  <c:v>3447</c:v>
                </c:pt>
                <c:pt idx="3448">
                  <c:v>3448</c:v>
                </c:pt>
                <c:pt idx="3449">
                  <c:v>3449</c:v>
                </c:pt>
                <c:pt idx="3450">
                  <c:v>3450</c:v>
                </c:pt>
                <c:pt idx="3451">
                  <c:v>3451</c:v>
                </c:pt>
                <c:pt idx="3452">
                  <c:v>3452</c:v>
                </c:pt>
                <c:pt idx="3453">
                  <c:v>3453</c:v>
                </c:pt>
                <c:pt idx="3454">
                  <c:v>3454</c:v>
                </c:pt>
                <c:pt idx="3455">
                  <c:v>3455</c:v>
                </c:pt>
                <c:pt idx="3456">
                  <c:v>3456</c:v>
                </c:pt>
                <c:pt idx="3457">
                  <c:v>3457</c:v>
                </c:pt>
                <c:pt idx="3458">
                  <c:v>3458</c:v>
                </c:pt>
                <c:pt idx="3459">
                  <c:v>3459</c:v>
                </c:pt>
                <c:pt idx="3460">
                  <c:v>3460</c:v>
                </c:pt>
                <c:pt idx="3461">
                  <c:v>3461</c:v>
                </c:pt>
                <c:pt idx="3462">
                  <c:v>3462</c:v>
                </c:pt>
                <c:pt idx="3463">
                  <c:v>3463</c:v>
                </c:pt>
                <c:pt idx="3464">
                  <c:v>3464</c:v>
                </c:pt>
                <c:pt idx="3465">
                  <c:v>3465</c:v>
                </c:pt>
                <c:pt idx="3466">
                  <c:v>3466</c:v>
                </c:pt>
                <c:pt idx="3467">
                  <c:v>3467</c:v>
                </c:pt>
                <c:pt idx="3468">
                  <c:v>3468</c:v>
                </c:pt>
                <c:pt idx="3469">
                  <c:v>3469</c:v>
                </c:pt>
                <c:pt idx="3470">
                  <c:v>3470</c:v>
                </c:pt>
                <c:pt idx="3471">
                  <c:v>3471</c:v>
                </c:pt>
                <c:pt idx="3472">
                  <c:v>3472</c:v>
                </c:pt>
                <c:pt idx="3473">
                  <c:v>3473</c:v>
                </c:pt>
                <c:pt idx="3474">
                  <c:v>3474</c:v>
                </c:pt>
                <c:pt idx="3475">
                  <c:v>3475</c:v>
                </c:pt>
                <c:pt idx="3476">
                  <c:v>3476</c:v>
                </c:pt>
                <c:pt idx="3477">
                  <c:v>3477</c:v>
                </c:pt>
                <c:pt idx="3478">
                  <c:v>3478</c:v>
                </c:pt>
                <c:pt idx="3479">
                  <c:v>3479</c:v>
                </c:pt>
                <c:pt idx="3480">
                  <c:v>3480</c:v>
                </c:pt>
                <c:pt idx="3481">
                  <c:v>3481</c:v>
                </c:pt>
                <c:pt idx="3482">
                  <c:v>3482</c:v>
                </c:pt>
                <c:pt idx="3483">
                  <c:v>3483</c:v>
                </c:pt>
                <c:pt idx="3484">
                  <c:v>3484</c:v>
                </c:pt>
                <c:pt idx="3485">
                  <c:v>3485</c:v>
                </c:pt>
                <c:pt idx="3486">
                  <c:v>3486</c:v>
                </c:pt>
                <c:pt idx="3487">
                  <c:v>3487</c:v>
                </c:pt>
                <c:pt idx="3488">
                  <c:v>3488</c:v>
                </c:pt>
                <c:pt idx="3489">
                  <c:v>3489</c:v>
                </c:pt>
                <c:pt idx="3490">
                  <c:v>3490</c:v>
                </c:pt>
                <c:pt idx="3491">
                  <c:v>3491</c:v>
                </c:pt>
                <c:pt idx="3492">
                  <c:v>3492</c:v>
                </c:pt>
                <c:pt idx="3493">
                  <c:v>3493</c:v>
                </c:pt>
                <c:pt idx="3494">
                  <c:v>3494</c:v>
                </c:pt>
                <c:pt idx="3495">
                  <c:v>3495</c:v>
                </c:pt>
                <c:pt idx="3496">
                  <c:v>3496</c:v>
                </c:pt>
                <c:pt idx="3497">
                  <c:v>3497</c:v>
                </c:pt>
                <c:pt idx="3498">
                  <c:v>3498</c:v>
                </c:pt>
                <c:pt idx="3499">
                  <c:v>3499</c:v>
                </c:pt>
                <c:pt idx="3500">
                  <c:v>3500</c:v>
                </c:pt>
                <c:pt idx="3501">
                  <c:v>3501</c:v>
                </c:pt>
                <c:pt idx="3502">
                  <c:v>3502</c:v>
                </c:pt>
                <c:pt idx="3503">
                  <c:v>3503</c:v>
                </c:pt>
                <c:pt idx="3504">
                  <c:v>3504</c:v>
                </c:pt>
                <c:pt idx="3505">
                  <c:v>3505</c:v>
                </c:pt>
                <c:pt idx="3506">
                  <c:v>3506</c:v>
                </c:pt>
                <c:pt idx="3507">
                  <c:v>3507</c:v>
                </c:pt>
                <c:pt idx="3508">
                  <c:v>3508</c:v>
                </c:pt>
                <c:pt idx="3509">
                  <c:v>3509</c:v>
                </c:pt>
                <c:pt idx="3510">
                  <c:v>3510</c:v>
                </c:pt>
                <c:pt idx="3511">
                  <c:v>3511</c:v>
                </c:pt>
                <c:pt idx="3512">
                  <c:v>3512</c:v>
                </c:pt>
                <c:pt idx="3513">
                  <c:v>3513</c:v>
                </c:pt>
                <c:pt idx="3514">
                  <c:v>3514</c:v>
                </c:pt>
                <c:pt idx="3515">
                  <c:v>3515</c:v>
                </c:pt>
                <c:pt idx="3516">
                  <c:v>3516</c:v>
                </c:pt>
                <c:pt idx="3517">
                  <c:v>3517</c:v>
                </c:pt>
                <c:pt idx="3518">
                  <c:v>3518</c:v>
                </c:pt>
                <c:pt idx="3519">
                  <c:v>3519</c:v>
                </c:pt>
                <c:pt idx="3520">
                  <c:v>3520</c:v>
                </c:pt>
                <c:pt idx="3521">
                  <c:v>3521</c:v>
                </c:pt>
                <c:pt idx="3522">
                  <c:v>3522</c:v>
                </c:pt>
                <c:pt idx="3523">
                  <c:v>3523</c:v>
                </c:pt>
                <c:pt idx="3524">
                  <c:v>3524</c:v>
                </c:pt>
                <c:pt idx="3525">
                  <c:v>3525</c:v>
                </c:pt>
                <c:pt idx="3526">
                  <c:v>3526</c:v>
                </c:pt>
                <c:pt idx="3527">
                  <c:v>3527</c:v>
                </c:pt>
                <c:pt idx="3528">
                  <c:v>3528</c:v>
                </c:pt>
                <c:pt idx="3529">
                  <c:v>3529</c:v>
                </c:pt>
                <c:pt idx="3530">
                  <c:v>3530</c:v>
                </c:pt>
                <c:pt idx="3531">
                  <c:v>3531</c:v>
                </c:pt>
                <c:pt idx="3532">
                  <c:v>3532</c:v>
                </c:pt>
                <c:pt idx="3533">
                  <c:v>3533</c:v>
                </c:pt>
                <c:pt idx="3534">
                  <c:v>3534</c:v>
                </c:pt>
                <c:pt idx="3535">
                  <c:v>3535</c:v>
                </c:pt>
                <c:pt idx="3536">
                  <c:v>3536</c:v>
                </c:pt>
                <c:pt idx="3537">
                  <c:v>3537</c:v>
                </c:pt>
                <c:pt idx="3538">
                  <c:v>3538</c:v>
                </c:pt>
                <c:pt idx="3539">
                  <c:v>3539</c:v>
                </c:pt>
                <c:pt idx="3540">
                  <c:v>3540</c:v>
                </c:pt>
                <c:pt idx="3541">
                  <c:v>3541</c:v>
                </c:pt>
                <c:pt idx="3542">
                  <c:v>3542</c:v>
                </c:pt>
                <c:pt idx="3543">
                  <c:v>3543</c:v>
                </c:pt>
                <c:pt idx="3544">
                  <c:v>3544</c:v>
                </c:pt>
                <c:pt idx="3545">
                  <c:v>3545</c:v>
                </c:pt>
                <c:pt idx="3546">
                  <c:v>3546</c:v>
                </c:pt>
                <c:pt idx="3547">
                  <c:v>3547</c:v>
                </c:pt>
                <c:pt idx="3548">
                  <c:v>3548</c:v>
                </c:pt>
                <c:pt idx="3549">
                  <c:v>3549</c:v>
                </c:pt>
                <c:pt idx="3550">
                  <c:v>3550</c:v>
                </c:pt>
                <c:pt idx="3551">
                  <c:v>3551</c:v>
                </c:pt>
                <c:pt idx="3552">
                  <c:v>3552</c:v>
                </c:pt>
                <c:pt idx="3553">
                  <c:v>3553</c:v>
                </c:pt>
                <c:pt idx="3554">
                  <c:v>3554</c:v>
                </c:pt>
                <c:pt idx="3555">
                  <c:v>3555</c:v>
                </c:pt>
                <c:pt idx="3556">
                  <c:v>3556</c:v>
                </c:pt>
                <c:pt idx="3557">
                  <c:v>3557</c:v>
                </c:pt>
                <c:pt idx="3558">
                  <c:v>3558</c:v>
                </c:pt>
                <c:pt idx="3559">
                  <c:v>3559</c:v>
                </c:pt>
                <c:pt idx="3560">
                  <c:v>3560</c:v>
                </c:pt>
                <c:pt idx="3561">
                  <c:v>3561</c:v>
                </c:pt>
                <c:pt idx="3562">
                  <c:v>3562</c:v>
                </c:pt>
                <c:pt idx="3563">
                  <c:v>3563</c:v>
                </c:pt>
                <c:pt idx="3564">
                  <c:v>3564</c:v>
                </c:pt>
                <c:pt idx="3565">
                  <c:v>3565</c:v>
                </c:pt>
                <c:pt idx="3566">
                  <c:v>3566</c:v>
                </c:pt>
                <c:pt idx="3567">
                  <c:v>3567</c:v>
                </c:pt>
                <c:pt idx="3568">
                  <c:v>3568</c:v>
                </c:pt>
                <c:pt idx="3569">
                  <c:v>3569</c:v>
                </c:pt>
                <c:pt idx="3570">
                  <c:v>3570</c:v>
                </c:pt>
                <c:pt idx="3571">
                  <c:v>3571</c:v>
                </c:pt>
                <c:pt idx="3572">
                  <c:v>3572</c:v>
                </c:pt>
                <c:pt idx="3573">
                  <c:v>3573</c:v>
                </c:pt>
                <c:pt idx="3574">
                  <c:v>3574</c:v>
                </c:pt>
                <c:pt idx="3575">
                  <c:v>3575</c:v>
                </c:pt>
                <c:pt idx="3576">
                  <c:v>3576</c:v>
                </c:pt>
                <c:pt idx="3577">
                  <c:v>3577</c:v>
                </c:pt>
                <c:pt idx="3578">
                  <c:v>3578</c:v>
                </c:pt>
                <c:pt idx="3579">
                  <c:v>3579</c:v>
                </c:pt>
                <c:pt idx="3580">
                  <c:v>3580</c:v>
                </c:pt>
                <c:pt idx="3581">
                  <c:v>3581</c:v>
                </c:pt>
                <c:pt idx="3582">
                  <c:v>3582</c:v>
                </c:pt>
                <c:pt idx="3583">
                  <c:v>3583</c:v>
                </c:pt>
                <c:pt idx="3584">
                  <c:v>3584</c:v>
                </c:pt>
                <c:pt idx="3585">
                  <c:v>3585</c:v>
                </c:pt>
                <c:pt idx="3586">
                  <c:v>3586</c:v>
                </c:pt>
                <c:pt idx="3587">
                  <c:v>3587</c:v>
                </c:pt>
                <c:pt idx="3588">
                  <c:v>3588</c:v>
                </c:pt>
                <c:pt idx="3589">
                  <c:v>3589</c:v>
                </c:pt>
                <c:pt idx="3590">
                  <c:v>3590</c:v>
                </c:pt>
                <c:pt idx="3591">
                  <c:v>3591</c:v>
                </c:pt>
                <c:pt idx="3592">
                  <c:v>3592</c:v>
                </c:pt>
                <c:pt idx="3593">
                  <c:v>3593</c:v>
                </c:pt>
                <c:pt idx="3594">
                  <c:v>3594</c:v>
                </c:pt>
                <c:pt idx="3595">
                  <c:v>3595</c:v>
                </c:pt>
                <c:pt idx="3596">
                  <c:v>3596</c:v>
                </c:pt>
                <c:pt idx="3597">
                  <c:v>3597</c:v>
                </c:pt>
                <c:pt idx="3598">
                  <c:v>3598</c:v>
                </c:pt>
                <c:pt idx="3599">
                  <c:v>3599</c:v>
                </c:pt>
                <c:pt idx="3600">
                  <c:v>3600</c:v>
                </c:pt>
                <c:pt idx="3601">
                  <c:v>3601</c:v>
                </c:pt>
                <c:pt idx="3602">
                  <c:v>3602</c:v>
                </c:pt>
                <c:pt idx="3603">
                  <c:v>3603</c:v>
                </c:pt>
                <c:pt idx="3604">
                  <c:v>3604</c:v>
                </c:pt>
                <c:pt idx="3605">
                  <c:v>3605</c:v>
                </c:pt>
                <c:pt idx="3606">
                  <c:v>3606</c:v>
                </c:pt>
                <c:pt idx="3607">
                  <c:v>3607</c:v>
                </c:pt>
                <c:pt idx="3608">
                  <c:v>3608</c:v>
                </c:pt>
                <c:pt idx="3609">
                  <c:v>3609</c:v>
                </c:pt>
                <c:pt idx="3610">
                  <c:v>3610</c:v>
                </c:pt>
                <c:pt idx="3611">
                  <c:v>3611</c:v>
                </c:pt>
                <c:pt idx="3612">
                  <c:v>3612</c:v>
                </c:pt>
                <c:pt idx="3613">
                  <c:v>3613</c:v>
                </c:pt>
                <c:pt idx="3614">
                  <c:v>3614</c:v>
                </c:pt>
                <c:pt idx="3615">
                  <c:v>3615</c:v>
                </c:pt>
                <c:pt idx="3616">
                  <c:v>3616</c:v>
                </c:pt>
                <c:pt idx="3617">
                  <c:v>3617</c:v>
                </c:pt>
                <c:pt idx="3618">
                  <c:v>3618</c:v>
                </c:pt>
                <c:pt idx="3619">
                  <c:v>3619</c:v>
                </c:pt>
                <c:pt idx="3620">
                  <c:v>3620</c:v>
                </c:pt>
                <c:pt idx="3621">
                  <c:v>3621</c:v>
                </c:pt>
                <c:pt idx="3622">
                  <c:v>3622</c:v>
                </c:pt>
                <c:pt idx="3623">
                  <c:v>3623</c:v>
                </c:pt>
                <c:pt idx="3624">
                  <c:v>3624</c:v>
                </c:pt>
                <c:pt idx="3625">
                  <c:v>3625</c:v>
                </c:pt>
                <c:pt idx="3626">
                  <c:v>3626</c:v>
                </c:pt>
                <c:pt idx="3627">
                  <c:v>3627</c:v>
                </c:pt>
                <c:pt idx="3628">
                  <c:v>3628</c:v>
                </c:pt>
                <c:pt idx="3629">
                  <c:v>3629</c:v>
                </c:pt>
                <c:pt idx="3630">
                  <c:v>3630</c:v>
                </c:pt>
                <c:pt idx="3631">
                  <c:v>3631</c:v>
                </c:pt>
                <c:pt idx="3632">
                  <c:v>3632</c:v>
                </c:pt>
                <c:pt idx="3633">
                  <c:v>3633</c:v>
                </c:pt>
                <c:pt idx="3634">
                  <c:v>3634</c:v>
                </c:pt>
                <c:pt idx="3635">
                  <c:v>3635</c:v>
                </c:pt>
                <c:pt idx="3636">
                  <c:v>3636</c:v>
                </c:pt>
                <c:pt idx="3637">
                  <c:v>3637</c:v>
                </c:pt>
                <c:pt idx="3638">
                  <c:v>3638</c:v>
                </c:pt>
                <c:pt idx="3639">
                  <c:v>3639</c:v>
                </c:pt>
                <c:pt idx="3640">
                  <c:v>3640</c:v>
                </c:pt>
                <c:pt idx="3641">
                  <c:v>3641</c:v>
                </c:pt>
                <c:pt idx="3642">
                  <c:v>3642</c:v>
                </c:pt>
                <c:pt idx="3643">
                  <c:v>3643</c:v>
                </c:pt>
                <c:pt idx="3644">
                  <c:v>3644</c:v>
                </c:pt>
                <c:pt idx="3645">
                  <c:v>3645</c:v>
                </c:pt>
                <c:pt idx="3646">
                  <c:v>3646</c:v>
                </c:pt>
                <c:pt idx="3647">
                  <c:v>3647</c:v>
                </c:pt>
                <c:pt idx="3648">
                  <c:v>3648</c:v>
                </c:pt>
                <c:pt idx="3649">
                  <c:v>3649</c:v>
                </c:pt>
                <c:pt idx="3650">
                  <c:v>3650</c:v>
                </c:pt>
                <c:pt idx="3651">
                  <c:v>3651</c:v>
                </c:pt>
                <c:pt idx="3652">
                  <c:v>3652</c:v>
                </c:pt>
                <c:pt idx="3653">
                  <c:v>3653</c:v>
                </c:pt>
                <c:pt idx="3654">
                  <c:v>3654</c:v>
                </c:pt>
                <c:pt idx="3655">
                  <c:v>3655</c:v>
                </c:pt>
                <c:pt idx="3656">
                  <c:v>3656</c:v>
                </c:pt>
                <c:pt idx="3657">
                  <c:v>3657</c:v>
                </c:pt>
                <c:pt idx="3658">
                  <c:v>3658</c:v>
                </c:pt>
                <c:pt idx="3659">
                  <c:v>3659</c:v>
                </c:pt>
                <c:pt idx="3660">
                  <c:v>3660</c:v>
                </c:pt>
                <c:pt idx="3661">
                  <c:v>3661</c:v>
                </c:pt>
                <c:pt idx="3662">
                  <c:v>3662</c:v>
                </c:pt>
                <c:pt idx="3663">
                  <c:v>3663</c:v>
                </c:pt>
                <c:pt idx="3664">
                  <c:v>3664</c:v>
                </c:pt>
                <c:pt idx="3665">
                  <c:v>3665</c:v>
                </c:pt>
                <c:pt idx="3666">
                  <c:v>3666</c:v>
                </c:pt>
                <c:pt idx="3667">
                  <c:v>3667</c:v>
                </c:pt>
                <c:pt idx="3668">
                  <c:v>3668</c:v>
                </c:pt>
                <c:pt idx="3669">
                  <c:v>3669</c:v>
                </c:pt>
                <c:pt idx="3670">
                  <c:v>3670</c:v>
                </c:pt>
                <c:pt idx="3671">
                  <c:v>3671</c:v>
                </c:pt>
                <c:pt idx="3672">
                  <c:v>3672</c:v>
                </c:pt>
                <c:pt idx="3673">
                  <c:v>3673</c:v>
                </c:pt>
                <c:pt idx="3674">
                  <c:v>3674</c:v>
                </c:pt>
                <c:pt idx="3675">
                  <c:v>3675</c:v>
                </c:pt>
                <c:pt idx="3676">
                  <c:v>3676</c:v>
                </c:pt>
                <c:pt idx="3677">
                  <c:v>3677</c:v>
                </c:pt>
                <c:pt idx="3678">
                  <c:v>3678</c:v>
                </c:pt>
                <c:pt idx="3679">
                  <c:v>3679</c:v>
                </c:pt>
                <c:pt idx="3680">
                  <c:v>3680</c:v>
                </c:pt>
                <c:pt idx="3681">
                  <c:v>3681</c:v>
                </c:pt>
                <c:pt idx="3682">
                  <c:v>3682</c:v>
                </c:pt>
                <c:pt idx="3683">
                  <c:v>3683</c:v>
                </c:pt>
                <c:pt idx="3684">
                  <c:v>3684</c:v>
                </c:pt>
                <c:pt idx="3685">
                  <c:v>3685</c:v>
                </c:pt>
                <c:pt idx="3686">
                  <c:v>3686</c:v>
                </c:pt>
                <c:pt idx="3687">
                  <c:v>3687</c:v>
                </c:pt>
                <c:pt idx="3688">
                  <c:v>3688</c:v>
                </c:pt>
                <c:pt idx="3689">
                  <c:v>3689</c:v>
                </c:pt>
                <c:pt idx="3690">
                  <c:v>3690</c:v>
                </c:pt>
                <c:pt idx="3691">
                  <c:v>3691</c:v>
                </c:pt>
                <c:pt idx="3692">
                  <c:v>3692</c:v>
                </c:pt>
                <c:pt idx="3693">
                  <c:v>3693</c:v>
                </c:pt>
                <c:pt idx="3694">
                  <c:v>3694</c:v>
                </c:pt>
                <c:pt idx="3695">
                  <c:v>3695</c:v>
                </c:pt>
                <c:pt idx="3696">
                  <c:v>3696</c:v>
                </c:pt>
                <c:pt idx="3697">
                  <c:v>3697</c:v>
                </c:pt>
                <c:pt idx="3698">
                  <c:v>3698</c:v>
                </c:pt>
                <c:pt idx="3699">
                  <c:v>3699</c:v>
                </c:pt>
                <c:pt idx="3700">
                  <c:v>3700</c:v>
                </c:pt>
                <c:pt idx="3701">
                  <c:v>3701</c:v>
                </c:pt>
                <c:pt idx="3702">
                  <c:v>3702</c:v>
                </c:pt>
                <c:pt idx="3703">
                  <c:v>3703</c:v>
                </c:pt>
                <c:pt idx="3704">
                  <c:v>3704</c:v>
                </c:pt>
                <c:pt idx="3705">
                  <c:v>3705</c:v>
                </c:pt>
                <c:pt idx="3706">
                  <c:v>3706</c:v>
                </c:pt>
                <c:pt idx="3707">
                  <c:v>3707</c:v>
                </c:pt>
                <c:pt idx="3708">
                  <c:v>3708</c:v>
                </c:pt>
                <c:pt idx="3709">
                  <c:v>3709</c:v>
                </c:pt>
                <c:pt idx="3710">
                  <c:v>3710</c:v>
                </c:pt>
                <c:pt idx="3711">
                  <c:v>3711</c:v>
                </c:pt>
                <c:pt idx="3712">
                  <c:v>3712</c:v>
                </c:pt>
                <c:pt idx="3713">
                  <c:v>3713</c:v>
                </c:pt>
                <c:pt idx="3714">
                  <c:v>3714</c:v>
                </c:pt>
                <c:pt idx="3715">
                  <c:v>3715</c:v>
                </c:pt>
                <c:pt idx="3716">
                  <c:v>3716</c:v>
                </c:pt>
                <c:pt idx="3717">
                  <c:v>3717</c:v>
                </c:pt>
                <c:pt idx="3718">
                  <c:v>3718</c:v>
                </c:pt>
                <c:pt idx="3719">
                  <c:v>3719</c:v>
                </c:pt>
                <c:pt idx="3720">
                  <c:v>3720</c:v>
                </c:pt>
                <c:pt idx="3721">
                  <c:v>3721</c:v>
                </c:pt>
                <c:pt idx="3722">
                  <c:v>3722</c:v>
                </c:pt>
                <c:pt idx="3723">
                  <c:v>3723</c:v>
                </c:pt>
                <c:pt idx="3724">
                  <c:v>3724</c:v>
                </c:pt>
                <c:pt idx="3725">
                  <c:v>3725</c:v>
                </c:pt>
                <c:pt idx="3726">
                  <c:v>3726</c:v>
                </c:pt>
                <c:pt idx="3727">
                  <c:v>3727</c:v>
                </c:pt>
                <c:pt idx="3728">
                  <c:v>3728</c:v>
                </c:pt>
                <c:pt idx="3729">
                  <c:v>3729</c:v>
                </c:pt>
                <c:pt idx="3730">
                  <c:v>3730</c:v>
                </c:pt>
                <c:pt idx="3731">
                  <c:v>3731</c:v>
                </c:pt>
                <c:pt idx="3732">
                  <c:v>3732</c:v>
                </c:pt>
                <c:pt idx="3733">
                  <c:v>3733</c:v>
                </c:pt>
                <c:pt idx="3734">
                  <c:v>3734</c:v>
                </c:pt>
                <c:pt idx="3735">
                  <c:v>3735</c:v>
                </c:pt>
                <c:pt idx="3736">
                  <c:v>3736</c:v>
                </c:pt>
                <c:pt idx="3737">
                  <c:v>3737</c:v>
                </c:pt>
                <c:pt idx="3738">
                  <c:v>3738</c:v>
                </c:pt>
                <c:pt idx="3739">
                  <c:v>3739</c:v>
                </c:pt>
                <c:pt idx="3740">
                  <c:v>3740</c:v>
                </c:pt>
                <c:pt idx="3741">
                  <c:v>3741</c:v>
                </c:pt>
                <c:pt idx="3742">
                  <c:v>3742</c:v>
                </c:pt>
                <c:pt idx="3743">
                  <c:v>3743</c:v>
                </c:pt>
                <c:pt idx="3744">
                  <c:v>3744</c:v>
                </c:pt>
                <c:pt idx="3745">
                  <c:v>3745</c:v>
                </c:pt>
                <c:pt idx="3746">
                  <c:v>3746</c:v>
                </c:pt>
                <c:pt idx="3747">
                  <c:v>3747</c:v>
                </c:pt>
                <c:pt idx="3748">
                  <c:v>3748</c:v>
                </c:pt>
                <c:pt idx="3749">
                  <c:v>3749</c:v>
                </c:pt>
                <c:pt idx="3750">
                  <c:v>3750</c:v>
                </c:pt>
                <c:pt idx="3751">
                  <c:v>3751</c:v>
                </c:pt>
                <c:pt idx="3752">
                  <c:v>3752</c:v>
                </c:pt>
                <c:pt idx="3753">
                  <c:v>3753</c:v>
                </c:pt>
                <c:pt idx="3754">
                  <c:v>3754</c:v>
                </c:pt>
                <c:pt idx="3755">
                  <c:v>3755</c:v>
                </c:pt>
                <c:pt idx="3756">
                  <c:v>3756</c:v>
                </c:pt>
                <c:pt idx="3757">
                  <c:v>3757</c:v>
                </c:pt>
                <c:pt idx="3758">
                  <c:v>3758</c:v>
                </c:pt>
                <c:pt idx="3759">
                  <c:v>3759</c:v>
                </c:pt>
                <c:pt idx="3760">
                  <c:v>3760</c:v>
                </c:pt>
                <c:pt idx="3761">
                  <c:v>3761</c:v>
                </c:pt>
                <c:pt idx="3762">
                  <c:v>3762</c:v>
                </c:pt>
                <c:pt idx="3763">
                  <c:v>3763</c:v>
                </c:pt>
                <c:pt idx="3764">
                  <c:v>3764</c:v>
                </c:pt>
                <c:pt idx="3765">
                  <c:v>3765</c:v>
                </c:pt>
                <c:pt idx="3766">
                  <c:v>3766</c:v>
                </c:pt>
                <c:pt idx="3767">
                  <c:v>3767</c:v>
                </c:pt>
                <c:pt idx="3768">
                  <c:v>3768</c:v>
                </c:pt>
                <c:pt idx="3769">
                  <c:v>3769</c:v>
                </c:pt>
                <c:pt idx="3770">
                  <c:v>3770</c:v>
                </c:pt>
                <c:pt idx="3771">
                  <c:v>3771</c:v>
                </c:pt>
                <c:pt idx="3772">
                  <c:v>3772</c:v>
                </c:pt>
                <c:pt idx="3773">
                  <c:v>3773</c:v>
                </c:pt>
                <c:pt idx="3774">
                  <c:v>3774</c:v>
                </c:pt>
                <c:pt idx="3775">
                  <c:v>3775</c:v>
                </c:pt>
                <c:pt idx="3776">
                  <c:v>3776</c:v>
                </c:pt>
                <c:pt idx="3777">
                  <c:v>3777</c:v>
                </c:pt>
                <c:pt idx="3778">
                  <c:v>3778</c:v>
                </c:pt>
                <c:pt idx="3779">
                  <c:v>3779</c:v>
                </c:pt>
                <c:pt idx="3780">
                  <c:v>3780</c:v>
                </c:pt>
                <c:pt idx="3781">
                  <c:v>3781</c:v>
                </c:pt>
                <c:pt idx="3782">
                  <c:v>3782</c:v>
                </c:pt>
                <c:pt idx="3783">
                  <c:v>3783</c:v>
                </c:pt>
                <c:pt idx="3784">
                  <c:v>3784</c:v>
                </c:pt>
                <c:pt idx="3785">
                  <c:v>3785</c:v>
                </c:pt>
                <c:pt idx="3786">
                  <c:v>3786</c:v>
                </c:pt>
                <c:pt idx="3787">
                  <c:v>3787</c:v>
                </c:pt>
                <c:pt idx="3788">
                  <c:v>3788</c:v>
                </c:pt>
                <c:pt idx="3789">
                  <c:v>3789</c:v>
                </c:pt>
                <c:pt idx="3790">
                  <c:v>3790</c:v>
                </c:pt>
                <c:pt idx="3791">
                  <c:v>3791</c:v>
                </c:pt>
                <c:pt idx="3792">
                  <c:v>3792</c:v>
                </c:pt>
                <c:pt idx="3793">
                  <c:v>3793</c:v>
                </c:pt>
                <c:pt idx="3794">
                  <c:v>3794</c:v>
                </c:pt>
                <c:pt idx="3795">
                  <c:v>3795</c:v>
                </c:pt>
                <c:pt idx="3796">
                  <c:v>3796</c:v>
                </c:pt>
                <c:pt idx="3797">
                  <c:v>3797</c:v>
                </c:pt>
                <c:pt idx="3798">
                  <c:v>3798</c:v>
                </c:pt>
                <c:pt idx="3799">
                  <c:v>3799</c:v>
                </c:pt>
                <c:pt idx="3800">
                  <c:v>3800</c:v>
                </c:pt>
                <c:pt idx="3801">
                  <c:v>3801</c:v>
                </c:pt>
                <c:pt idx="3802">
                  <c:v>3802</c:v>
                </c:pt>
                <c:pt idx="3803">
                  <c:v>3803</c:v>
                </c:pt>
                <c:pt idx="3804">
                  <c:v>3804</c:v>
                </c:pt>
                <c:pt idx="3805">
                  <c:v>3805</c:v>
                </c:pt>
                <c:pt idx="3806">
                  <c:v>3806</c:v>
                </c:pt>
                <c:pt idx="3807">
                  <c:v>3807</c:v>
                </c:pt>
                <c:pt idx="3808">
                  <c:v>3808</c:v>
                </c:pt>
                <c:pt idx="3809">
                  <c:v>3809</c:v>
                </c:pt>
                <c:pt idx="3810">
                  <c:v>3810</c:v>
                </c:pt>
                <c:pt idx="3811">
                  <c:v>3811</c:v>
                </c:pt>
                <c:pt idx="3812">
                  <c:v>3812</c:v>
                </c:pt>
                <c:pt idx="3813">
                  <c:v>3813</c:v>
                </c:pt>
                <c:pt idx="3814">
                  <c:v>3814</c:v>
                </c:pt>
                <c:pt idx="3815">
                  <c:v>3815</c:v>
                </c:pt>
                <c:pt idx="3816">
                  <c:v>3816</c:v>
                </c:pt>
                <c:pt idx="3817">
                  <c:v>3817</c:v>
                </c:pt>
                <c:pt idx="3818">
                  <c:v>3818</c:v>
                </c:pt>
                <c:pt idx="3819">
                  <c:v>3819</c:v>
                </c:pt>
                <c:pt idx="3820">
                  <c:v>3820</c:v>
                </c:pt>
                <c:pt idx="3821">
                  <c:v>3821</c:v>
                </c:pt>
                <c:pt idx="3822">
                  <c:v>3822</c:v>
                </c:pt>
                <c:pt idx="3823">
                  <c:v>3823</c:v>
                </c:pt>
                <c:pt idx="3824">
                  <c:v>3824</c:v>
                </c:pt>
                <c:pt idx="3825">
                  <c:v>3825</c:v>
                </c:pt>
                <c:pt idx="3826">
                  <c:v>3826</c:v>
                </c:pt>
                <c:pt idx="3827">
                  <c:v>3827</c:v>
                </c:pt>
                <c:pt idx="3828">
                  <c:v>3828</c:v>
                </c:pt>
                <c:pt idx="3829">
                  <c:v>3829</c:v>
                </c:pt>
                <c:pt idx="3830">
                  <c:v>3830</c:v>
                </c:pt>
                <c:pt idx="3831">
                  <c:v>3831</c:v>
                </c:pt>
                <c:pt idx="3832">
                  <c:v>3832</c:v>
                </c:pt>
                <c:pt idx="3833">
                  <c:v>3833</c:v>
                </c:pt>
                <c:pt idx="3834">
                  <c:v>3834</c:v>
                </c:pt>
                <c:pt idx="3835">
                  <c:v>3835</c:v>
                </c:pt>
                <c:pt idx="3836">
                  <c:v>3836</c:v>
                </c:pt>
                <c:pt idx="3837">
                  <c:v>3837</c:v>
                </c:pt>
                <c:pt idx="3838">
                  <c:v>3838</c:v>
                </c:pt>
                <c:pt idx="3839">
                  <c:v>3839</c:v>
                </c:pt>
                <c:pt idx="3840">
                  <c:v>3840</c:v>
                </c:pt>
                <c:pt idx="3841">
                  <c:v>3841</c:v>
                </c:pt>
                <c:pt idx="3842">
                  <c:v>3842</c:v>
                </c:pt>
                <c:pt idx="3843">
                  <c:v>3843</c:v>
                </c:pt>
                <c:pt idx="3844">
                  <c:v>3844</c:v>
                </c:pt>
                <c:pt idx="3845">
                  <c:v>3845</c:v>
                </c:pt>
                <c:pt idx="3846">
                  <c:v>3846</c:v>
                </c:pt>
                <c:pt idx="3847">
                  <c:v>3847</c:v>
                </c:pt>
                <c:pt idx="3848">
                  <c:v>3848</c:v>
                </c:pt>
                <c:pt idx="3849">
                  <c:v>3849</c:v>
                </c:pt>
                <c:pt idx="3850">
                  <c:v>3850</c:v>
                </c:pt>
                <c:pt idx="3851">
                  <c:v>3851</c:v>
                </c:pt>
                <c:pt idx="3852">
                  <c:v>3852</c:v>
                </c:pt>
                <c:pt idx="3853">
                  <c:v>3853</c:v>
                </c:pt>
                <c:pt idx="3854">
                  <c:v>3854</c:v>
                </c:pt>
                <c:pt idx="3855">
                  <c:v>3855</c:v>
                </c:pt>
                <c:pt idx="3856">
                  <c:v>3856</c:v>
                </c:pt>
                <c:pt idx="3857">
                  <c:v>3857</c:v>
                </c:pt>
                <c:pt idx="3858">
                  <c:v>3858</c:v>
                </c:pt>
                <c:pt idx="3859">
                  <c:v>3859</c:v>
                </c:pt>
                <c:pt idx="3860">
                  <c:v>3860</c:v>
                </c:pt>
                <c:pt idx="3861">
                  <c:v>3861</c:v>
                </c:pt>
                <c:pt idx="3862">
                  <c:v>3862</c:v>
                </c:pt>
                <c:pt idx="3863">
                  <c:v>3863</c:v>
                </c:pt>
                <c:pt idx="3864">
                  <c:v>3864</c:v>
                </c:pt>
                <c:pt idx="3865">
                  <c:v>3865</c:v>
                </c:pt>
                <c:pt idx="3866">
                  <c:v>3866</c:v>
                </c:pt>
                <c:pt idx="3867">
                  <c:v>3867</c:v>
                </c:pt>
                <c:pt idx="3868">
                  <c:v>3868</c:v>
                </c:pt>
                <c:pt idx="3869">
                  <c:v>3869</c:v>
                </c:pt>
                <c:pt idx="3870">
                  <c:v>3870</c:v>
                </c:pt>
                <c:pt idx="3871">
                  <c:v>3871</c:v>
                </c:pt>
                <c:pt idx="3872">
                  <c:v>3872</c:v>
                </c:pt>
                <c:pt idx="3873">
                  <c:v>3873</c:v>
                </c:pt>
                <c:pt idx="3874">
                  <c:v>3874</c:v>
                </c:pt>
                <c:pt idx="3875">
                  <c:v>3875</c:v>
                </c:pt>
                <c:pt idx="3876">
                  <c:v>3876</c:v>
                </c:pt>
                <c:pt idx="3877">
                  <c:v>3877</c:v>
                </c:pt>
                <c:pt idx="3878">
                  <c:v>3878</c:v>
                </c:pt>
                <c:pt idx="3879">
                  <c:v>3879</c:v>
                </c:pt>
                <c:pt idx="3880">
                  <c:v>3880</c:v>
                </c:pt>
                <c:pt idx="3881">
                  <c:v>3881</c:v>
                </c:pt>
                <c:pt idx="3882">
                  <c:v>3882</c:v>
                </c:pt>
                <c:pt idx="3883">
                  <c:v>3883</c:v>
                </c:pt>
                <c:pt idx="3884">
                  <c:v>3884</c:v>
                </c:pt>
                <c:pt idx="3885">
                  <c:v>3885</c:v>
                </c:pt>
                <c:pt idx="3886">
                  <c:v>3886</c:v>
                </c:pt>
                <c:pt idx="3887">
                  <c:v>3887</c:v>
                </c:pt>
                <c:pt idx="3888">
                  <c:v>3888</c:v>
                </c:pt>
                <c:pt idx="3889">
                  <c:v>3889</c:v>
                </c:pt>
                <c:pt idx="3890">
                  <c:v>3890</c:v>
                </c:pt>
                <c:pt idx="3891">
                  <c:v>3891</c:v>
                </c:pt>
                <c:pt idx="3892">
                  <c:v>3892</c:v>
                </c:pt>
                <c:pt idx="3893">
                  <c:v>3893</c:v>
                </c:pt>
                <c:pt idx="3894">
                  <c:v>3894</c:v>
                </c:pt>
                <c:pt idx="3895">
                  <c:v>3895</c:v>
                </c:pt>
                <c:pt idx="3896">
                  <c:v>3896</c:v>
                </c:pt>
                <c:pt idx="3897">
                  <c:v>3897</c:v>
                </c:pt>
                <c:pt idx="3898">
                  <c:v>3898</c:v>
                </c:pt>
                <c:pt idx="3899">
                  <c:v>3899</c:v>
                </c:pt>
                <c:pt idx="3900">
                  <c:v>3900</c:v>
                </c:pt>
                <c:pt idx="3901">
                  <c:v>3901</c:v>
                </c:pt>
                <c:pt idx="3902">
                  <c:v>3902</c:v>
                </c:pt>
                <c:pt idx="3903">
                  <c:v>3903</c:v>
                </c:pt>
                <c:pt idx="3904">
                  <c:v>3904</c:v>
                </c:pt>
                <c:pt idx="3905">
                  <c:v>3905</c:v>
                </c:pt>
                <c:pt idx="3906">
                  <c:v>3906</c:v>
                </c:pt>
                <c:pt idx="3907">
                  <c:v>3907</c:v>
                </c:pt>
                <c:pt idx="3908">
                  <c:v>3908</c:v>
                </c:pt>
                <c:pt idx="3909">
                  <c:v>3909</c:v>
                </c:pt>
                <c:pt idx="3910">
                  <c:v>3910</c:v>
                </c:pt>
                <c:pt idx="3911">
                  <c:v>3911</c:v>
                </c:pt>
                <c:pt idx="3912">
                  <c:v>3912</c:v>
                </c:pt>
                <c:pt idx="3913">
                  <c:v>3913</c:v>
                </c:pt>
                <c:pt idx="3914">
                  <c:v>3914</c:v>
                </c:pt>
              </c:numCache>
            </c:numRef>
          </c:xVal>
          <c:yVal>
            <c:numRef>
              <c:f>[Untitled0.csv]Untitled0!$C$2:$C$3916</c:f>
              <c:numCache>
                <c:formatCode>General</c:formatCode>
                <c:ptCount val="3915"/>
                <c:pt idx="0">
                  <c:v>24.994999999999987</c:v>
                </c:pt>
                <c:pt idx="1">
                  <c:v>24.97</c:v>
                </c:pt>
                <c:pt idx="2">
                  <c:v>24.97</c:v>
                </c:pt>
                <c:pt idx="3">
                  <c:v>24.97</c:v>
                </c:pt>
                <c:pt idx="4">
                  <c:v>24.97</c:v>
                </c:pt>
                <c:pt idx="5">
                  <c:v>24.97</c:v>
                </c:pt>
                <c:pt idx="6">
                  <c:v>24.97</c:v>
                </c:pt>
                <c:pt idx="7">
                  <c:v>24.97</c:v>
                </c:pt>
                <c:pt idx="8">
                  <c:v>24.97</c:v>
                </c:pt>
                <c:pt idx="9">
                  <c:v>24.97</c:v>
                </c:pt>
                <c:pt idx="10">
                  <c:v>24.97</c:v>
                </c:pt>
                <c:pt idx="11">
                  <c:v>24.97</c:v>
                </c:pt>
                <c:pt idx="12">
                  <c:v>24.97</c:v>
                </c:pt>
                <c:pt idx="13">
                  <c:v>24.97</c:v>
                </c:pt>
                <c:pt idx="14">
                  <c:v>24.97</c:v>
                </c:pt>
                <c:pt idx="15">
                  <c:v>24.944999999999986</c:v>
                </c:pt>
                <c:pt idx="16">
                  <c:v>24.994999999999987</c:v>
                </c:pt>
                <c:pt idx="17">
                  <c:v>25.122</c:v>
                </c:pt>
                <c:pt idx="18">
                  <c:v>25.324999999999999</c:v>
                </c:pt>
                <c:pt idx="19">
                  <c:v>25.579000000000001</c:v>
                </c:pt>
                <c:pt idx="20">
                  <c:v>25.907999999999987</c:v>
                </c:pt>
                <c:pt idx="21">
                  <c:v>26.238</c:v>
                </c:pt>
                <c:pt idx="22">
                  <c:v>26.618000000000031</c:v>
                </c:pt>
                <c:pt idx="23">
                  <c:v>27.024000000000001</c:v>
                </c:pt>
                <c:pt idx="24">
                  <c:v>27.454999999999988</c:v>
                </c:pt>
                <c:pt idx="25">
                  <c:v>27.885999999999989</c:v>
                </c:pt>
                <c:pt idx="26">
                  <c:v>28.31700000000005</c:v>
                </c:pt>
                <c:pt idx="27">
                  <c:v>28.747999999999987</c:v>
                </c:pt>
                <c:pt idx="28">
                  <c:v>29.204999999999988</c:v>
                </c:pt>
                <c:pt idx="29">
                  <c:v>29.661000000000001</c:v>
                </c:pt>
                <c:pt idx="30">
                  <c:v>30.17</c:v>
                </c:pt>
                <c:pt idx="31">
                  <c:v>30.582999999999945</c:v>
                </c:pt>
                <c:pt idx="32">
                  <c:v>31.02</c:v>
                </c:pt>
                <c:pt idx="33">
                  <c:v>31.433</c:v>
                </c:pt>
                <c:pt idx="34">
                  <c:v>31.87</c:v>
                </c:pt>
                <c:pt idx="35">
                  <c:v>32.283000000000001</c:v>
                </c:pt>
                <c:pt idx="36">
                  <c:v>32.671000000000006</c:v>
                </c:pt>
                <c:pt idx="37">
                  <c:v>33.083999999999996</c:v>
                </c:pt>
                <c:pt idx="38">
                  <c:v>33.497</c:v>
                </c:pt>
                <c:pt idx="39">
                  <c:v>33.885999999999996</c:v>
                </c:pt>
                <c:pt idx="40">
                  <c:v>34.274000000000001</c:v>
                </c:pt>
                <c:pt idx="41">
                  <c:v>34.663000000000011</c:v>
                </c:pt>
                <c:pt idx="42">
                  <c:v>35.027000000000001</c:v>
                </c:pt>
                <c:pt idx="43">
                  <c:v>35.416000000000004</c:v>
                </c:pt>
                <c:pt idx="44">
                  <c:v>35.78</c:v>
                </c:pt>
                <c:pt idx="45">
                  <c:v>36.120000000000012</c:v>
                </c:pt>
                <c:pt idx="46">
                  <c:v>36.483999999999995</c:v>
                </c:pt>
                <c:pt idx="47">
                  <c:v>36.824000000000005</c:v>
                </c:pt>
                <c:pt idx="48">
                  <c:v>37.164000000000001</c:v>
                </c:pt>
                <c:pt idx="49">
                  <c:v>37.504000000000005</c:v>
                </c:pt>
                <c:pt idx="50">
                  <c:v>37.843999999999994</c:v>
                </c:pt>
                <c:pt idx="51">
                  <c:v>38.160000000000011</c:v>
                </c:pt>
                <c:pt idx="52">
                  <c:v>38.476000000000006</c:v>
                </c:pt>
                <c:pt idx="53">
                  <c:v>38.767000000000003</c:v>
                </c:pt>
                <c:pt idx="54">
                  <c:v>39.083000000000006</c:v>
                </c:pt>
                <c:pt idx="55">
                  <c:v>39.373999999999995</c:v>
                </c:pt>
                <c:pt idx="56">
                  <c:v>39.666000000000011</c:v>
                </c:pt>
                <c:pt idx="57">
                  <c:v>39.956999999999994</c:v>
                </c:pt>
                <c:pt idx="58">
                  <c:v>40.228000000000108</c:v>
                </c:pt>
                <c:pt idx="59">
                  <c:v>40.507000000000005</c:v>
                </c:pt>
                <c:pt idx="60">
                  <c:v>40.810999999999993</c:v>
                </c:pt>
                <c:pt idx="61">
                  <c:v>41.065000000000012</c:v>
                </c:pt>
                <c:pt idx="62">
                  <c:v>41.343999999999994</c:v>
                </c:pt>
                <c:pt idx="63">
                  <c:v>41.623000000000012</c:v>
                </c:pt>
                <c:pt idx="64">
                  <c:v>41.902000000000001</c:v>
                </c:pt>
                <c:pt idx="65">
                  <c:v>42.155000000000001</c:v>
                </c:pt>
                <c:pt idx="66">
                  <c:v>42.409000000000006</c:v>
                </c:pt>
                <c:pt idx="67">
                  <c:v>42.663000000000011</c:v>
                </c:pt>
                <c:pt idx="68">
                  <c:v>42.916000000000004</c:v>
                </c:pt>
                <c:pt idx="69">
                  <c:v>43.144000000000005</c:v>
                </c:pt>
                <c:pt idx="70">
                  <c:v>43.398000000000003</c:v>
                </c:pt>
                <c:pt idx="71">
                  <c:v>43.650999999999996</c:v>
                </c:pt>
                <c:pt idx="72">
                  <c:v>43.879999999999995</c:v>
                </c:pt>
                <c:pt idx="73">
                  <c:v>44.108000000000011</c:v>
                </c:pt>
                <c:pt idx="74">
                  <c:v>44.310999999999993</c:v>
                </c:pt>
                <c:pt idx="75">
                  <c:v>44.513999999999996</c:v>
                </c:pt>
                <c:pt idx="76">
                  <c:v>44.666000000000011</c:v>
                </c:pt>
                <c:pt idx="77">
                  <c:v>44.817999999999998</c:v>
                </c:pt>
                <c:pt idx="78">
                  <c:v>45.198000000000093</c:v>
                </c:pt>
                <c:pt idx="79">
                  <c:v>45.756</c:v>
                </c:pt>
                <c:pt idx="80">
                  <c:v>46.39</c:v>
                </c:pt>
                <c:pt idx="81">
                  <c:v>47.1</c:v>
                </c:pt>
                <c:pt idx="82">
                  <c:v>47.885999999999996</c:v>
                </c:pt>
                <c:pt idx="83">
                  <c:v>48.697000000000003</c:v>
                </c:pt>
                <c:pt idx="84">
                  <c:v>49.56</c:v>
                </c:pt>
                <c:pt idx="85">
                  <c:v>50.446000000000005</c:v>
                </c:pt>
                <c:pt idx="86">
                  <c:v>51.393000000000001</c:v>
                </c:pt>
                <c:pt idx="87">
                  <c:v>52.396000000000001</c:v>
                </c:pt>
                <c:pt idx="88">
                  <c:v>53.370999999999995</c:v>
                </c:pt>
                <c:pt idx="89">
                  <c:v>54.346000000000004</c:v>
                </c:pt>
                <c:pt idx="90">
                  <c:v>55.321000000000005</c:v>
                </c:pt>
                <c:pt idx="91">
                  <c:v>56.268000000000093</c:v>
                </c:pt>
                <c:pt idx="92">
                  <c:v>57.215000000000003</c:v>
                </c:pt>
                <c:pt idx="93">
                  <c:v>58.162000000000013</c:v>
                </c:pt>
                <c:pt idx="94">
                  <c:v>59.053999999999995</c:v>
                </c:pt>
                <c:pt idx="95">
                  <c:v>59.973000000000006</c:v>
                </c:pt>
                <c:pt idx="96">
                  <c:v>60.952999999999996</c:v>
                </c:pt>
                <c:pt idx="97">
                  <c:v>61.971000000000004</c:v>
                </c:pt>
                <c:pt idx="98">
                  <c:v>62.924000000000007</c:v>
                </c:pt>
                <c:pt idx="99">
                  <c:v>63.876999999999995</c:v>
                </c:pt>
                <c:pt idx="100">
                  <c:v>64.796999999999997</c:v>
                </c:pt>
                <c:pt idx="101">
                  <c:v>65.683999999999983</c:v>
                </c:pt>
                <c:pt idx="102">
                  <c:v>66.539000000000001</c:v>
                </c:pt>
                <c:pt idx="103">
                  <c:v>67.393000000000001</c:v>
                </c:pt>
                <c:pt idx="104">
                  <c:v>68.180999999999983</c:v>
                </c:pt>
                <c:pt idx="105">
                  <c:v>68.97</c:v>
                </c:pt>
                <c:pt idx="106">
                  <c:v>69.725999999999999</c:v>
                </c:pt>
                <c:pt idx="107">
                  <c:v>70.565000000000012</c:v>
                </c:pt>
                <c:pt idx="108">
                  <c:v>71.412999999999997</c:v>
                </c:pt>
                <c:pt idx="109">
                  <c:v>72.260000000000005</c:v>
                </c:pt>
                <c:pt idx="110">
                  <c:v>73.10799999999999</c:v>
                </c:pt>
                <c:pt idx="111">
                  <c:v>73.873999999999981</c:v>
                </c:pt>
                <c:pt idx="112">
                  <c:v>74.641000000000005</c:v>
                </c:pt>
                <c:pt idx="113">
                  <c:v>75.408000000000001</c:v>
                </c:pt>
                <c:pt idx="114">
                  <c:v>76.134</c:v>
                </c:pt>
                <c:pt idx="115">
                  <c:v>76.861000000000004</c:v>
                </c:pt>
                <c:pt idx="116">
                  <c:v>77.546999999999997</c:v>
                </c:pt>
                <c:pt idx="117">
                  <c:v>78.233000000000004</c:v>
                </c:pt>
                <c:pt idx="118">
                  <c:v>78.918999999999997</c:v>
                </c:pt>
                <c:pt idx="119">
                  <c:v>79.524000000000001</c:v>
                </c:pt>
                <c:pt idx="120">
                  <c:v>80.203999999999994</c:v>
                </c:pt>
                <c:pt idx="121">
                  <c:v>80.918999999999997</c:v>
                </c:pt>
                <c:pt idx="122">
                  <c:v>81.634</c:v>
                </c:pt>
                <c:pt idx="123">
                  <c:v>82.349000000000004</c:v>
                </c:pt>
                <c:pt idx="124">
                  <c:v>83.013000000000005</c:v>
                </c:pt>
                <c:pt idx="125">
                  <c:v>83.676999999999978</c:v>
                </c:pt>
                <c:pt idx="126">
                  <c:v>84.340999999999994</c:v>
                </c:pt>
                <c:pt idx="127">
                  <c:v>84.953999999999994</c:v>
                </c:pt>
                <c:pt idx="128">
                  <c:v>85.566999999999993</c:v>
                </c:pt>
                <c:pt idx="129">
                  <c:v>86.128999999999948</c:v>
                </c:pt>
                <c:pt idx="130">
                  <c:v>86.741000000000184</c:v>
                </c:pt>
                <c:pt idx="131">
                  <c:v>87.302999999999983</c:v>
                </c:pt>
                <c:pt idx="132">
                  <c:v>87.813999999999993</c:v>
                </c:pt>
                <c:pt idx="133">
                  <c:v>88.324999999999989</c:v>
                </c:pt>
                <c:pt idx="134">
                  <c:v>88.885999999999981</c:v>
                </c:pt>
                <c:pt idx="135">
                  <c:v>89.397000000000006</c:v>
                </c:pt>
                <c:pt idx="136">
                  <c:v>89.703999999999994</c:v>
                </c:pt>
                <c:pt idx="137">
                  <c:v>89.856999999999999</c:v>
                </c:pt>
                <c:pt idx="138">
                  <c:v>89.959000000000003</c:v>
                </c:pt>
                <c:pt idx="139">
                  <c:v>90.01</c:v>
                </c:pt>
                <c:pt idx="140">
                  <c:v>89.959000000000003</c:v>
                </c:pt>
                <c:pt idx="141">
                  <c:v>89.856999999999999</c:v>
                </c:pt>
                <c:pt idx="142">
                  <c:v>89.754999999999995</c:v>
                </c:pt>
                <c:pt idx="143">
                  <c:v>89.600999999999999</c:v>
                </c:pt>
                <c:pt idx="144">
                  <c:v>89.397000000000006</c:v>
                </c:pt>
                <c:pt idx="145">
                  <c:v>89.141999999999996</c:v>
                </c:pt>
                <c:pt idx="146">
                  <c:v>88.938000000000002</c:v>
                </c:pt>
                <c:pt idx="147">
                  <c:v>88.681999999999988</c:v>
                </c:pt>
                <c:pt idx="148">
                  <c:v>88.375999999999948</c:v>
                </c:pt>
                <c:pt idx="149">
                  <c:v>88.11999999999999</c:v>
                </c:pt>
                <c:pt idx="150">
                  <c:v>87.813999999999993</c:v>
                </c:pt>
                <c:pt idx="151">
                  <c:v>87.558999999999983</c:v>
                </c:pt>
                <c:pt idx="152">
                  <c:v>87.251999999999995</c:v>
                </c:pt>
                <c:pt idx="153">
                  <c:v>86.946000000000026</c:v>
                </c:pt>
                <c:pt idx="154">
                  <c:v>86.69</c:v>
                </c:pt>
                <c:pt idx="155">
                  <c:v>86.384</c:v>
                </c:pt>
                <c:pt idx="156">
                  <c:v>86.128999999999948</c:v>
                </c:pt>
                <c:pt idx="157">
                  <c:v>85.821999999999989</c:v>
                </c:pt>
                <c:pt idx="158">
                  <c:v>85.566999999999993</c:v>
                </c:pt>
                <c:pt idx="159">
                  <c:v>85.311000000000007</c:v>
                </c:pt>
                <c:pt idx="160">
                  <c:v>85.055999999999983</c:v>
                </c:pt>
                <c:pt idx="161">
                  <c:v>84.801000000000002</c:v>
                </c:pt>
                <c:pt idx="162">
                  <c:v>84.545000000000002</c:v>
                </c:pt>
                <c:pt idx="163">
                  <c:v>84.29</c:v>
                </c:pt>
                <c:pt idx="164">
                  <c:v>84.034999999999997</c:v>
                </c:pt>
                <c:pt idx="165">
                  <c:v>83.778999999999982</c:v>
                </c:pt>
                <c:pt idx="166">
                  <c:v>83.574999999999989</c:v>
                </c:pt>
                <c:pt idx="167">
                  <c:v>83.32</c:v>
                </c:pt>
                <c:pt idx="168">
                  <c:v>83.114999999999995</c:v>
                </c:pt>
                <c:pt idx="169">
                  <c:v>82.86</c:v>
                </c:pt>
                <c:pt idx="170">
                  <c:v>82.655999999999949</c:v>
                </c:pt>
                <c:pt idx="171">
                  <c:v>82.450999999999993</c:v>
                </c:pt>
                <c:pt idx="172">
                  <c:v>82.247000000000185</c:v>
                </c:pt>
                <c:pt idx="173">
                  <c:v>82.043000000000006</c:v>
                </c:pt>
                <c:pt idx="174">
                  <c:v>81.838999999999999</c:v>
                </c:pt>
                <c:pt idx="175">
                  <c:v>81.634</c:v>
                </c:pt>
                <c:pt idx="176">
                  <c:v>81.430000000000007</c:v>
                </c:pt>
                <c:pt idx="177">
                  <c:v>81.225999999999999</c:v>
                </c:pt>
                <c:pt idx="178">
                  <c:v>81.021000000000001</c:v>
                </c:pt>
                <c:pt idx="179">
                  <c:v>80.816999999999993</c:v>
                </c:pt>
                <c:pt idx="180">
                  <c:v>80.613</c:v>
                </c:pt>
                <c:pt idx="181">
                  <c:v>80.409000000000006</c:v>
                </c:pt>
                <c:pt idx="182">
                  <c:v>80.203999999999994</c:v>
                </c:pt>
                <c:pt idx="183">
                  <c:v>80.051000000000002</c:v>
                </c:pt>
                <c:pt idx="184">
                  <c:v>79.927999999999997</c:v>
                </c:pt>
                <c:pt idx="185">
                  <c:v>79.766000000000005</c:v>
                </c:pt>
                <c:pt idx="186">
                  <c:v>79.644999999999996</c:v>
                </c:pt>
                <c:pt idx="187">
                  <c:v>79.524000000000001</c:v>
                </c:pt>
                <c:pt idx="188">
                  <c:v>79.363</c:v>
                </c:pt>
                <c:pt idx="189">
                  <c:v>79.242000000000004</c:v>
                </c:pt>
                <c:pt idx="190">
                  <c:v>79.120999999999981</c:v>
                </c:pt>
                <c:pt idx="191">
                  <c:v>79</c:v>
                </c:pt>
                <c:pt idx="192">
                  <c:v>78.878999999999948</c:v>
                </c:pt>
                <c:pt idx="193">
                  <c:v>78.757999999999996</c:v>
                </c:pt>
                <c:pt idx="194">
                  <c:v>78.635999999999981</c:v>
                </c:pt>
                <c:pt idx="195">
                  <c:v>78.515000000000001</c:v>
                </c:pt>
                <c:pt idx="196">
                  <c:v>78.394000000000005</c:v>
                </c:pt>
                <c:pt idx="197">
                  <c:v>78.191999999999993</c:v>
                </c:pt>
                <c:pt idx="198">
                  <c:v>77.910000000000025</c:v>
                </c:pt>
                <c:pt idx="199">
                  <c:v>77.626999999999981</c:v>
                </c:pt>
                <c:pt idx="200">
                  <c:v>77.263999999999996</c:v>
                </c:pt>
                <c:pt idx="201">
                  <c:v>76.861000000000004</c:v>
                </c:pt>
                <c:pt idx="202">
                  <c:v>76.456999999999994</c:v>
                </c:pt>
                <c:pt idx="203">
                  <c:v>76.054000000000002</c:v>
                </c:pt>
                <c:pt idx="204">
                  <c:v>75.61</c:v>
                </c:pt>
                <c:pt idx="205">
                  <c:v>75.165999999999983</c:v>
                </c:pt>
                <c:pt idx="206">
                  <c:v>74.680999999999983</c:v>
                </c:pt>
                <c:pt idx="207">
                  <c:v>74.236999999999995</c:v>
                </c:pt>
                <c:pt idx="208">
                  <c:v>73.753</c:v>
                </c:pt>
                <c:pt idx="209">
                  <c:v>73.269000000000005</c:v>
                </c:pt>
                <c:pt idx="210">
                  <c:v>72.824999999999989</c:v>
                </c:pt>
                <c:pt idx="211">
                  <c:v>72.340999999999994</c:v>
                </c:pt>
                <c:pt idx="212">
                  <c:v>71.85599999999998</c:v>
                </c:pt>
                <c:pt idx="213">
                  <c:v>71.371999999999986</c:v>
                </c:pt>
                <c:pt idx="214">
                  <c:v>70.927999999999997</c:v>
                </c:pt>
                <c:pt idx="215">
                  <c:v>70.44400000000023</c:v>
                </c:pt>
                <c:pt idx="216">
                  <c:v>69.956000000000003</c:v>
                </c:pt>
                <c:pt idx="217">
                  <c:v>69.561000000000007</c:v>
                </c:pt>
                <c:pt idx="218">
                  <c:v>69.134</c:v>
                </c:pt>
                <c:pt idx="219">
                  <c:v>68.739999999999995</c:v>
                </c:pt>
                <c:pt idx="220">
                  <c:v>68.346000000000004</c:v>
                </c:pt>
                <c:pt idx="221">
                  <c:v>67.950999999999993</c:v>
                </c:pt>
                <c:pt idx="222">
                  <c:v>67.524000000000001</c:v>
                </c:pt>
                <c:pt idx="223">
                  <c:v>67.13</c:v>
                </c:pt>
                <c:pt idx="224">
                  <c:v>66.736000000000004</c:v>
                </c:pt>
                <c:pt idx="225">
                  <c:v>66.308999999999983</c:v>
                </c:pt>
                <c:pt idx="226">
                  <c:v>65.914000000000215</c:v>
                </c:pt>
                <c:pt idx="227">
                  <c:v>65.52</c:v>
                </c:pt>
                <c:pt idx="228">
                  <c:v>65.093000000000004</c:v>
                </c:pt>
                <c:pt idx="229">
                  <c:v>64.698999999999998</c:v>
                </c:pt>
                <c:pt idx="230">
                  <c:v>64.304000000000002</c:v>
                </c:pt>
                <c:pt idx="231">
                  <c:v>63.876999999999995</c:v>
                </c:pt>
                <c:pt idx="232">
                  <c:v>63.483000000000004</c:v>
                </c:pt>
                <c:pt idx="233">
                  <c:v>63.121000000000002</c:v>
                </c:pt>
                <c:pt idx="234">
                  <c:v>62.727000000000011</c:v>
                </c:pt>
                <c:pt idx="235">
                  <c:v>62.333000000000006</c:v>
                </c:pt>
                <c:pt idx="236">
                  <c:v>61.971000000000004</c:v>
                </c:pt>
                <c:pt idx="237">
                  <c:v>61.577000000000005</c:v>
                </c:pt>
                <c:pt idx="238">
                  <c:v>61.216000000000001</c:v>
                </c:pt>
                <c:pt idx="239">
                  <c:v>60.853999999999999</c:v>
                </c:pt>
                <c:pt idx="240">
                  <c:v>60.46</c:v>
                </c:pt>
                <c:pt idx="241">
                  <c:v>60.099000000000011</c:v>
                </c:pt>
                <c:pt idx="242">
                  <c:v>59.806000000000004</c:v>
                </c:pt>
                <c:pt idx="243">
                  <c:v>59.499000000000002</c:v>
                </c:pt>
                <c:pt idx="244">
                  <c:v>59.221000000000011</c:v>
                </c:pt>
                <c:pt idx="245">
                  <c:v>58.913999999999994</c:v>
                </c:pt>
                <c:pt idx="246">
                  <c:v>58.608000000000011</c:v>
                </c:pt>
                <c:pt idx="247">
                  <c:v>58.329000000000001</c:v>
                </c:pt>
                <c:pt idx="248">
                  <c:v>58.023000000000003</c:v>
                </c:pt>
                <c:pt idx="249">
                  <c:v>57.744</c:v>
                </c:pt>
                <c:pt idx="250">
                  <c:v>57.466000000000001</c:v>
                </c:pt>
                <c:pt idx="251">
                  <c:v>57.159000000000006</c:v>
                </c:pt>
                <c:pt idx="252">
                  <c:v>56.880999999999993</c:v>
                </c:pt>
                <c:pt idx="253">
                  <c:v>56.602000000000011</c:v>
                </c:pt>
                <c:pt idx="254">
                  <c:v>56.324000000000005</c:v>
                </c:pt>
                <c:pt idx="255">
                  <c:v>56.045000000000002</c:v>
                </c:pt>
                <c:pt idx="256">
                  <c:v>55.794000000000011</c:v>
                </c:pt>
                <c:pt idx="257">
                  <c:v>55.516000000000005</c:v>
                </c:pt>
                <c:pt idx="258">
                  <c:v>55.237000000000002</c:v>
                </c:pt>
                <c:pt idx="259">
                  <c:v>54.986000000000004</c:v>
                </c:pt>
                <c:pt idx="260">
                  <c:v>54.736000000000011</c:v>
                </c:pt>
                <c:pt idx="261">
                  <c:v>54.456999999999994</c:v>
                </c:pt>
                <c:pt idx="262">
                  <c:v>54.206000000000003</c:v>
                </c:pt>
                <c:pt idx="263">
                  <c:v>53.955999999999996</c:v>
                </c:pt>
                <c:pt idx="264">
                  <c:v>53.705000000000013</c:v>
                </c:pt>
                <c:pt idx="265">
                  <c:v>53.453999999999994</c:v>
                </c:pt>
                <c:pt idx="266">
                  <c:v>53.204000000000001</c:v>
                </c:pt>
                <c:pt idx="267">
                  <c:v>52.980999999999995</c:v>
                </c:pt>
                <c:pt idx="268">
                  <c:v>52.730000000000011</c:v>
                </c:pt>
                <c:pt idx="269">
                  <c:v>52.479000000000006</c:v>
                </c:pt>
                <c:pt idx="270">
                  <c:v>52.229000000000013</c:v>
                </c:pt>
                <c:pt idx="271">
                  <c:v>52.006</c:v>
                </c:pt>
                <c:pt idx="272">
                  <c:v>51.783000000000001</c:v>
                </c:pt>
                <c:pt idx="273">
                  <c:v>51.532000000000011</c:v>
                </c:pt>
                <c:pt idx="274">
                  <c:v>51.309000000000005</c:v>
                </c:pt>
                <c:pt idx="275">
                  <c:v>51.086000000000006</c:v>
                </c:pt>
                <c:pt idx="276">
                  <c:v>50.864000000000004</c:v>
                </c:pt>
                <c:pt idx="277">
                  <c:v>50.641000000000005</c:v>
                </c:pt>
                <c:pt idx="278">
                  <c:v>50.417999999999999</c:v>
                </c:pt>
                <c:pt idx="279">
                  <c:v>50.223000000000013</c:v>
                </c:pt>
                <c:pt idx="280">
                  <c:v>50.041000000000004</c:v>
                </c:pt>
                <c:pt idx="281">
                  <c:v>49.864000000000004</c:v>
                </c:pt>
                <c:pt idx="282">
                  <c:v>49.661000000000001</c:v>
                </c:pt>
                <c:pt idx="283">
                  <c:v>49.483999999999995</c:v>
                </c:pt>
                <c:pt idx="284">
                  <c:v>49.306000000000004</c:v>
                </c:pt>
                <c:pt idx="285">
                  <c:v>49.129000000000012</c:v>
                </c:pt>
                <c:pt idx="286">
                  <c:v>48.926000000000002</c:v>
                </c:pt>
                <c:pt idx="287">
                  <c:v>48.748000000000012</c:v>
                </c:pt>
                <c:pt idx="288">
                  <c:v>48.571000000000005</c:v>
                </c:pt>
                <c:pt idx="289">
                  <c:v>48.393000000000001</c:v>
                </c:pt>
                <c:pt idx="290">
                  <c:v>48.216000000000001</c:v>
                </c:pt>
                <c:pt idx="291">
                  <c:v>48.013000000000005</c:v>
                </c:pt>
                <c:pt idx="292">
                  <c:v>47.861000000000004</c:v>
                </c:pt>
                <c:pt idx="293">
                  <c:v>47.683</c:v>
                </c:pt>
                <c:pt idx="294">
                  <c:v>47.506</c:v>
                </c:pt>
                <c:pt idx="295">
                  <c:v>47.328000000000003</c:v>
                </c:pt>
                <c:pt idx="296">
                  <c:v>47.150999999999996</c:v>
                </c:pt>
                <c:pt idx="297">
                  <c:v>46.999000000000002</c:v>
                </c:pt>
                <c:pt idx="298">
                  <c:v>46.821000000000005</c:v>
                </c:pt>
                <c:pt idx="299">
                  <c:v>46.669000000000011</c:v>
                </c:pt>
                <c:pt idx="300">
                  <c:v>46.491</c:v>
                </c:pt>
                <c:pt idx="301">
                  <c:v>46.339000000000006</c:v>
                </c:pt>
                <c:pt idx="302">
                  <c:v>46.187000000000005</c:v>
                </c:pt>
                <c:pt idx="303">
                  <c:v>46.035000000000011</c:v>
                </c:pt>
                <c:pt idx="304">
                  <c:v>45.882999999999996</c:v>
                </c:pt>
                <c:pt idx="305">
                  <c:v>45.731000000000002</c:v>
                </c:pt>
                <c:pt idx="306">
                  <c:v>45.579000000000001</c:v>
                </c:pt>
                <c:pt idx="307">
                  <c:v>45.426000000000002</c:v>
                </c:pt>
                <c:pt idx="308">
                  <c:v>45.274000000000001</c:v>
                </c:pt>
                <c:pt idx="309">
                  <c:v>45.148000000000003</c:v>
                </c:pt>
                <c:pt idx="310">
                  <c:v>44.995000000000012</c:v>
                </c:pt>
                <c:pt idx="311">
                  <c:v>44.843000000000004</c:v>
                </c:pt>
                <c:pt idx="312">
                  <c:v>44.716000000000001</c:v>
                </c:pt>
                <c:pt idx="313">
                  <c:v>44.564</c:v>
                </c:pt>
                <c:pt idx="314">
                  <c:v>44.438000000000002</c:v>
                </c:pt>
                <c:pt idx="315">
                  <c:v>44.285000000000011</c:v>
                </c:pt>
                <c:pt idx="316">
                  <c:v>44.159000000000006</c:v>
                </c:pt>
                <c:pt idx="317">
                  <c:v>44.056999999999995</c:v>
                </c:pt>
                <c:pt idx="318">
                  <c:v>44.056999999999995</c:v>
                </c:pt>
                <c:pt idx="319">
                  <c:v>44.108000000000011</c:v>
                </c:pt>
                <c:pt idx="320">
                  <c:v>44.260000000000012</c:v>
                </c:pt>
                <c:pt idx="321">
                  <c:v>44.411999999999999</c:v>
                </c:pt>
                <c:pt idx="322">
                  <c:v>44.615000000000002</c:v>
                </c:pt>
                <c:pt idx="323">
                  <c:v>44.843000000000004</c:v>
                </c:pt>
                <c:pt idx="324">
                  <c:v>45.071000000000005</c:v>
                </c:pt>
                <c:pt idx="325">
                  <c:v>45.325000000000003</c:v>
                </c:pt>
                <c:pt idx="326">
                  <c:v>45.604000000000006</c:v>
                </c:pt>
                <c:pt idx="327">
                  <c:v>45.882999999999996</c:v>
                </c:pt>
                <c:pt idx="328">
                  <c:v>46.136000000000003</c:v>
                </c:pt>
                <c:pt idx="329">
                  <c:v>46.440999999999995</c:v>
                </c:pt>
                <c:pt idx="330">
                  <c:v>46.720000000000013</c:v>
                </c:pt>
                <c:pt idx="331">
                  <c:v>46.999000000000002</c:v>
                </c:pt>
                <c:pt idx="332">
                  <c:v>47.278000000000013</c:v>
                </c:pt>
                <c:pt idx="333">
                  <c:v>47.556000000000004</c:v>
                </c:pt>
                <c:pt idx="334">
                  <c:v>47.835000000000001</c:v>
                </c:pt>
                <c:pt idx="335">
                  <c:v>48.089000000000006</c:v>
                </c:pt>
                <c:pt idx="336">
                  <c:v>48.368000000000002</c:v>
                </c:pt>
                <c:pt idx="337">
                  <c:v>48.647000000000006</c:v>
                </c:pt>
                <c:pt idx="338">
                  <c:v>48.9</c:v>
                </c:pt>
                <c:pt idx="339">
                  <c:v>49.153999999999996</c:v>
                </c:pt>
                <c:pt idx="340">
                  <c:v>49.433</c:v>
                </c:pt>
                <c:pt idx="341">
                  <c:v>49.686</c:v>
                </c:pt>
                <c:pt idx="342">
                  <c:v>49.94</c:v>
                </c:pt>
                <c:pt idx="343">
                  <c:v>50.167000000000002</c:v>
                </c:pt>
                <c:pt idx="344">
                  <c:v>50.446000000000005</c:v>
                </c:pt>
                <c:pt idx="345">
                  <c:v>50.724000000000011</c:v>
                </c:pt>
                <c:pt idx="346">
                  <c:v>50.975000000000001</c:v>
                </c:pt>
                <c:pt idx="347">
                  <c:v>51.254000000000005</c:v>
                </c:pt>
                <c:pt idx="348">
                  <c:v>51.532000000000011</c:v>
                </c:pt>
                <c:pt idx="349">
                  <c:v>51.783000000000001</c:v>
                </c:pt>
                <c:pt idx="350">
                  <c:v>52.034000000000006</c:v>
                </c:pt>
                <c:pt idx="351">
                  <c:v>52.284000000000006</c:v>
                </c:pt>
                <c:pt idx="352">
                  <c:v>52.535000000000011</c:v>
                </c:pt>
                <c:pt idx="353">
                  <c:v>52.758000000000003</c:v>
                </c:pt>
                <c:pt idx="354">
                  <c:v>53.009</c:v>
                </c:pt>
                <c:pt idx="355">
                  <c:v>53.231000000000002</c:v>
                </c:pt>
                <c:pt idx="356">
                  <c:v>53.453999999999994</c:v>
                </c:pt>
                <c:pt idx="357">
                  <c:v>53.677</c:v>
                </c:pt>
                <c:pt idx="358">
                  <c:v>53.9</c:v>
                </c:pt>
                <c:pt idx="359">
                  <c:v>54.123000000000012</c:v>
                </c:pt>
                <c:pt idx="360">
                  <c:v>54.346000000000004</c:v>
                </c:pt>
                <c:pt idx="361">
                  <c:v>54.569000000000003</c:v>
                </c:pt>
                <c:pt idx="362">
                  <c:v>54.764000000000003</c:v>
                </c:pt>
                <c:pt idx="363">
                  <c:v>54.958999999999996</c:v>
                </c:pt>
                <c:pt idx="364">
                  <c:v>55.153999999999996</c:v>
                </c:pt>
                <c:pt idx="365">
                  <c:v>55.349000000000004</c:v>
                </c:pt>
                <c:pt idx="366">
                  <c:v>55.544000000000004</c:v>
                </c:pt>
                <c:pt idx="367">
                  <c:v>55.739000000000011</c:v>
                </c:pt>
                <c:pt idx="368">
                  <c:v>55.906000000000006</c:v>
                </c:pt>
                <c:pt idx="369">
                  <c:v>56.101000000000006</c:v>
                </c:pt>
                <c:pt idx="370">
                  <c:v>56.268000000000093</c:v>
                </c:pt>
                <c:pt idx="371">
                  <c:v>56.435000000000002</c:v>
                </c:pt>
                <c:pt idx="372">
                  <c:v>56.602000000000011</c:v>
                </c:pt>
                <c:pt idx="373">
                  <c:v>56.769000000000013</c:v>
                </c:pt>
                <c:pt idx="374">
                  <c:v>56.936</c:v>
                </c:pt>
                <c:pt idx="375">
                  <c:v>57.048000000000002</c:v>
                </c:pt>
                <c:pt idx="376">
                  <c:v>57.215000000000003</c:v>
                </c:pt>
                <c:pt idx="377">
                  <c:v>57.549000000000007</c:v>
                </c:pt>
                <c:pt idx="378">
                  <c:v>58.079000000000001</c:v>
                </c:pt>
                <c:pt idx="379">
                  <c:v>58.719000000000001</c:v>
                </c:pt>
                <c:pt idx="380">
                  <c:v>59.416000000000004</c:v>
                </c:pt>
                <c:pt idx="381">
                  <c:v>60.164000000000001</c:v>
                </c:pt>
                <c:pt idx="382">
                  <c:v>61.117000000000004</c:v>
                </c:pt>
                <c:pt idx="383">
                  <c:v>62.103000000000002</c:v>
                </c:pt>
                <c:pt idx="384">
                  <c:v>63.121000000000002</c:v>
                </c:pt>
                <c:pt idx="385">
                  <c:v>64.106999999999999</c:v>
                </c:pt>
                <c:pt idx="386">
                  <c:v>65.125999999999948</c:v>
                </c:pt>
                <c:pt idx="387">
                  <c:v>66.111000000000004</c:v>
                </c:pt>
                <c:pt idx="388">
                  <c:v>67.096999999999994</c:v>
                </c:pt>
                <c:pt idx="389">
                  <c:v>68.05</c:v>
                </c:pt>
                <c:pt idx="390">
                  <c:v>69.003</c:v>
                </c:pt>
                <c:pt idx="391">
                  <c:v>69.923000000000002</c:v>
                </c:pt>
                <c:pt idx="392">
                  <c:v>71.009</c:v>
                </c:pt>
                <c:pt idx="393">
                  <c:v>72.099000000000004</c:v>
                </c:pt>
                <c:pt idx="394">
                  <c:v>73.147999999999996</c:v>
                </c:pt>
                <c:pt idx="395">
                  <c:v>74.156999999999982</c:v>
                </c:pt>
                <c:pt idx="396">
                  <c:v>75.165999999999983</c:v>
                </c:pt>
                <c:pt idx="397">
                  <c:v>76.093999999999994</c:v>
                </c:pt>
                <c:pt idx="398">
                  <c:v>77.021999999999991</c:v>
                </c:pt>
                <c:pt idx="399">
                  <c:v>77.910000000000025</c:v>
                </c:pt>
                <c:pt idx="400">
                  <c:v>78.757999999999996</c:v>
                </c:pt>
                <c:pt idx="401">
                  <c:v>79.565000000000012</c:v>
                </c:pt>
                <c:pt idx="402">
                  <c:v>80.459999999999994</c:v>
                </c:pt>
                <c:pt idx="403">
                  <c:v>81.430000000000007</c:v>
                </c:pt>
                <c:pt idx="404">
                  <c:v>82.349000000000004</c:v>
                </c:pt>
                <c:pt idx="405">
                  <c:v>83.269000000000005</c:v>
                </c:pt>
                <c:pt idx="406">
                  <c:v>84.187999999999988</c:v>
                </c:pt>
                <c:pt idx="407">
                  <c:v>85.055999999999983</c:v>
                </c:pt>
                <c:pt idx="408">
                  <c:v>85.872999999999948</c:v>
                </c:pt>
                <c:pt idx="409">
                  <c:v>86.69</c:v>
                </c:pt>
                <c:pt idx="410">
                  <c:v>87.507999999999996</c:v>
                </c:pt>
                <c:pt idx="411">
                  <c:v>88.274000000000001</c:v>
                </c:pt>
                <c:pt idx="412">
                  <c:v>89.04</c:v>
                </c:pt>
                <c:pt idx="413">
                  <c:v>89.754999999999995</c:v>
                </c:pt>
                <c:pt idx="414">
                  <c:v>90.525999999999982</c:v>
                </c:pt>
                <c:pt idx="415">
                  <c:v>91.38</c:v>
                </c:pt>
                <c:pt idx="416">
                  <c:v>92.233999999999995</c:v>
                </c:pt>
                <c:pt idx="417">
                  <c:v>93.022999999999982</c:v>
                </c:pt>
                <c:pt idx="418">
                  <c:v>93.745999999999995</c:v>
                </c:pt>
                <c:pt idx="419">
                  <c:v>94.468999999999994</c:v>
                </c:pt>
                <c:pt idx="420">
                  <c:v>95.191000000000003</c:v>
                </c:pt>
                <c:pt idx="421">
                  <c:v>95.849000000000004</c:v>
                </c:pt>
                <c:pt idx="422">
                  <c:v>96.570999999999998</c:v>
                </c:pt>
                <c:pt idx="423">
                  <c:v>97.228999999999999</c:v>
                </c:pt>
                <c:pt idx="424">
                  <c:v>97.82</c:v>
                </c:pt>
                <c:pt idx="425">
                  <c:v>98.477000000000004</c:v>
                </c:pt>
                <c:pt idx="426">
                  <c:v>99.069000000000003</c:v>
                </c:pt>
                <c:pt idx="427">
                  <c:v>99.66</c:v>
                </c:pt>
                <c:pt idx="428">
                  <c:v>100.059</c:v>
                </c:pt>
                <c:pt idx="429">
                  <c:v>100.236</c:v>
                </c:pt>
                <c:pt idx="430">
                  <c:v>100.393</c:v>
                </c:pt>
                <c:pt idx="431">
                  <c:v>100.55</c:v>
                </c:pt>
                <c:pt idx="432">
                  <c:v>100.70699999999999</c:v>
                </c:pt>
                <c:pt idx="433">
                  <c:v>100.845</c:v>
                </c:pt>
                <c:pt idx="434">
                  <c:v>101.002</c:v>
                </c:pt>
                <c:pt idx="435">
                  <c:v>101.139</c:v>
                </c:pt>
                <c:pt idx="436">
                  <c:v>101.277</c:v>
                </c:pt>
                <c:pt idx="437">
                  <c:v>101.41400000000019</c:v>
                </c:pt>
                <c:pt idx="438">
                  <c:v>101.55200000000001</c:v>
                </c:pt>
                <c:pt idx="439">
                  <c:v>101.64999999999999</c:v>
                </c:pt>
                <c:pt idx="440">
                  <c:v>101.788</c:v>
                </c:pt>
                <c:pt idx="441">
                  <c:v>101.886</c:v>
                </c:pt>
                <c:pt idx="442">
                  <c:v>102.004</c:v>
                </c:pt>
                <c:pt idx="443">
                  <c:v>102.121</c:v>
                </c:pt>
                <c:pt idx="444">
                  <c:v>102.22</c:v>
                </c:pt>
                <c:pt idx="445">
                  <c:v>102.318</c:v>
                </c:pt>
                <c:pt idx="446">
                  <c:v>102.41600000000012</c:v>
                </c:pt>
                <c:pt idx="447">
                  <c:v>102.51400000000002</c:v>
                </c:pt>
                <c:pt idx="448">
                  <c:v>102.613</c:v>
                </c:pt>
                <c:pt idx="449">
                  <c:v>102.691</c:v>
                </c:pt>
                <c:pt idx="450">
                  <c:v>102.789</c:v>
                </c:pt>
                <c:pt idx="451">
                  <c:v>102.88800000000001</c:v>
                </c:pt>
                <c:pt idx="452">
                  <c:v>102.96599999999999</c:v>
                </c:pt>
                <c:pt idx="453">
                  <c:v>103.045</c:v>
                </c:pt>
                <c:pt idx="454">
                  <c:v>103.12299999999998</c:v>
                </c:pt>
                <c:pt idx="455">
                  <c:v>103.221</c:v>
                </c:pt>
                <c:pt idx="456">
                  <c:v>103.3</c:v>
                </c:pt>
                <c:pt idx="457">
                  <c:v>103.37899999999998</c:v>
                </c:pt>
                <c:pt idx="458">
                  <c:v>103.45699999999999</c:v>
                </c:pt>
                <c:pt idx="459">
                  <c:v>103.51600000000002</c:v>
                </c:pt>
                <c:pt idx="460">
                  <c:v>103.595</c:v>
                </c:pt>
                <c:pt idx="461">
                  <c:v>103.67299999999985</c:v>
                </c:pt>
                <c:pt idx="462">
                  <c:v>103.732</c:v>
                </c:pt>
                <c:pt idx="463">
                  <c:v>103.81100000000002</c:v>
                </c:pt>
                <c:pt idx="464">
                  <c:v>103.86999999999999</c:v>
                </c:pt>
                <c:pt idx="465">
                  <c:v>103.94800000000002</c:v>
                </c:pt>
                <c:pt idx="466">
                  <c:v>104.00700000000002</c:v>
                </c:pt>
                <c:pt idx="467">
                  <c:v>104.066</c:v>
                </c:pt>
                <c:pt idx="468">
                  <c:v>104.145</c:v>
                </c:pt>
                <c:pt idx="469">
                  <c:v>104.20399999999999</c:v>
                </c:pt>
                <c:pt idx="470">
                  <c:v>104.26300000000002</c:v>
                </c:pt>
                <c:pt idx="471">
                  <c:v>104.30200000000001</c:v>
                </c:pt>
                <c:pt idx="472">
                  <c:v>104.361</c:v>
                </c:pt>
                <c:pt idx="473">
                  <c:v>104.42</c:v>
                </c:pt>
                <c:pt idx="474">
                  <c:v>104.459</c:v>
                </c:pt>
                <c:pt idx="475">
                  <c:v>104.518</c:v>
                </c:pt>
                <c:pt idx="476">
                  <c:v>104.577</c:v>
                </c:pt>
                <c:pt idx="477">
                  <c:v>104.616</c:v>
                </c:pt>
                <c:pt idx="478">
                  <c:v>104.65499999999999</c:v>
                </c:pt>
                <c:pt idx="479">
                  <c:v>104.71400000000018</c:v>
                </c:pt>
                <c:pt idx="480">
                  <c:v>104.754</c:v>
                </c:pt>
                <c:pt idx="481">
                  <c:v>104.813</c:v>
                </c:pt>
                <c:pt idx="482">
                  <c:v>104.85199999999999</c:v>
                </c:pt>
                <c:pt idx="483">
                  <c:v>104.89100000000002</c:v>
                </c:pt>
                <c:pt idx="484">
                  <c:v>104.95</c:v>
                </c:pt>
                <c:pt idx="485">
                  <c:v>104.989</c:v>
                </c:pt>
                <c:pt idx="486">
                  <c:v>105.029</c:v>
                </c:pt>
                <c:pt idx="487">
                  <c:v>105.068</c:v>
                </c:pt>
                <c:pt idx="488">
                  <c:v>105.107</c:v>
                </c:pt>
                <c:pt idx="489">
                  <c:v>105.146</c:v>
                </c:pt>
                <c:pt idx="490">
                  <c:v>105.18600000000001</c:v>
                </c:pt>
                <c:pt idx="491">
                  <c:v>105.22499999999999</c:v>
                </c:pt>
                <c:pt idx="492">
                  <c:v>105.26400000000002</c:v>
                </c:pt>
                <c:pt idx="493">
                  <c:v>105.304</c:v>
                </c:pt>
                <c:pt idx="494">
                  <c:v>105.343</c:v>
                </c:pt>
                <c:pt idx="495">
                  <c:v>105.363</c:v>
                </c:pt>
                <c:pt idx="496">
                  <c:v>105.402</c:v>
                </c:pt>
                <c:pt idx="497">
                  <c:v>105.4410000000002</c:v>
                </c:pt>
                <c:pt idx="498">
                  <c:v>105.46100000000018</c:v>
                </c:pt>
                <c:pt idx="499">
                  <c:v>105.5</c:v>
                </c:pt>
                <c:pt idx="500">
                  <c:v>105.539</c:v>
                </c:pt>
                <c:pt idx="501">
                  <c:v>105.57899999999998</c:v>
                </c:pt>
                <c:pt idx="502">
                  <c:v>105.598</c:v>
                </c:pt>
                <c:pt idx="503">
                  <c:v>105.63800000000001</c:v>
                </c:pt>
                <c:pt idx="504">
                  <c:v>105.657</c:v>
                </c:pt>
                <c:pt idx="505">
                  <c:v>105.696</c:v>
                </c:pt>
                <c:pt idx="506">
                  <c:v>105.736</c:v>
                </c:pt>
                <c:pt idx="507">
                  <c:v>105.755</c:v>
                </c:pt>
                <c:pt idx="508">
                  <c:v>105.795</c:v>
                </c:pt>
                <c:pt idx="509">
                  <c:v>105.81399999999999</c:v>
                </c:pt>
                <c:pt idx="510">
                  <c:v>105.834</c:v>
                </c:pt>
                <c:pt idx="511">
                  <c:v>105.87299999999998</c:v>
                </c:pt>
                <c:pt idx="512">
                  <c:v>105.893</c:v>
                </c:pt>
                <c:pt idx="513">
                  <c:v>105.91300000000012</c:v>
                </c:pt>
                <c:pt idx="514">
                  <c:v>105.952</c:v>
                </c:pt>
                <c:pt idx="515">
                  <c:v>105.971</c:v>
                </c:pt>
                <c:pt idx="516">
                  <c:v>105.99100000000018</c:v>
                </c:pt>
                <c:pt idx="517">
                  <c:v>106.01100000000002</c:v>
                </c:pt>
                <c:pt idx="518">
                  <c:v>106.05</c:v>
                </c:pt>
                <c:pt idx="519">
                  <c:v>106.07</c:v>
                </c:pt>
                <c:pt idx="520">
                  <c:v>106.089</c:v>
                </c:pt>
                <c:pt idx="521">
                  <c:v>106.10899999999998</c:v>
                </c:pt>
                <c:pt idx="522">
                  <c:v>106.12899999999998</c:v>
                </c:pt>
                <c:pt idx="523">
                  <c:v>106.148</c:v>
                </c:pt>
                <c:pt idx="524">
                  <c:v>106.18799999999999</c:v>
                </c:pt>
                <c:pt idx="525">
                  <c:v>106.20699999999999</c:v>
                </c:pt>
                <c:pt idx="526">
                  <c:v>106.227</c:v>
                </c:pt>
                <c:pt idx="527">
                  <c:v>106.24600000000002</c:v>
                </c:pt>
                <c:pt idx="528">
                  <c:v>106.26600000000002</c:v>
                </c:pt>
                <c:pt idx="529">
                  <c:v>106.286</c:v>
                </c:pt>
                <c:pt idx="530">
                  <c:v>106.30500000000001</c:v>
                </c:pt>
                <c:pt idx="531">
                  <c:v>106.32499999999999</c:v>
                </c:pt>
                <c:pt idx="532">
                  <c:v>106.345</c:v>
                </c:pt>
                <c:pt idx="533">
                  <c:v>106.364</c:v>
                </c:pt>
                <c:pt idx="534">
                  <c:v>106.384</c:v>
                </c:pt>
                <c:pt idx="535">
                  <c:v>106.40400000000002</c:v>
                </c:pt>
                <c:pt idx="536">
                  <c:v>106.44300000000018</c:v>
                </c:pt>
                <c:pt idx="537">
                  <c:v>106.44300000000018</c:v>
                </c:pt>
                <c:pt idx="538">
                  <c:v>106.46299999999999</c:v>
                </c:pt>
                <c:pt idx="539">
                  <c:v>106.482</c:v>
                </c:pt>
                <c:pt idx="540">
                  <c:v>106.502</c:v>
                </c:pt>
                <c:pt idx="541">
                  <c:v>106.521</c:v>
                </c:pt>
                <c:pt idx="542">
                  <c:v>106.54100000000012</c:v>
                </c:pt>
                <c:pt idx="543">
                  <c:v>106.54100000000012</c:v>
                </c:pt>
                <c:pt idx="544">
                  <c:v>106.56100000000002</c:v>
                </c:pt>
                <c:pt idx="545">
                  <c:v>106.58</c:v>
                </c:pt>
                <c:pt idx="546">
                  <c:v>106.6</c:v>
                </c:pt>
                <c:pt idx="547">
                  <c:v>106.6</c:v>
                </c:pt>
                <c:pt idx="548">
                  <c:v>106.61999999999999</c:v>
                </c:pt>
                <c:pt idx="549">
                  <c:v>106.639</c:v>
                </c:pt>
                <c:pt idx="550">
                  <c:v>106.65900000000001</c:v>
                </c:pt>
                <c:pt idx="551">
                  <c:v>106.67899999999995</c:v>
                </c:pt>
                <c:pt idx="552">
                  <c:v>106.67899999999995</c:v>
                </c:pt>
                <c:pt idx="553">
                  <c:v>106.69799999999999</c:v>
                </c:pt>
                <c:pt idx="554">
                  <c:v>106.718</c:v>
                </c:pt>
                <c:pt idx="555">
                  <c:v>106.718</c:v>
                </c:pt>
                <c:pt idx="556">
                  <c:v>106.69799999999999</c:v>
                </c:pt>
                <c:pt idx="557">
                  <c:v>106.67899999999995</c:v>
                </c:pt>
                <c:pt idx="558">
                  <c:v>106.65900000000001</c:v>
                </c:pt>
                <c:pt idx="559">
                  <c:v>106.639</c:v>
                </c:pt>
                <c:pt idx="560">
                  <c:v>106.6</c:v>
                </c:pt>
                <c:pt idx="561">
                  <c:v>106.54100000000012</c:v>
                </c:pt>
                <c:pt idx="562">
                  <c:v>106.502</c:v>
                </c:pt>
                <c:pt idx="563">
                  <c:v>106.46299999999999</c:v>
                </c:pt>
                <c:pt idx="564">
                  <c:v>106.40400000000002</c:v>
                </c:pt>
                <c:pt idx="565">
                  <c:v>106.364</c:v>
                </c:pt>
                <c:pt idx="566">
                  <c:v>106.30500000000001</c:v>
                </c:pt>
                <c:pt idx="567">
                  <c:v>106.24600000000002</c:v>
                </c:pt>
                <c:pt idx="568">
                  <c:v>106.18799999999999</c:v>
                </c:pt>
                <c:pt idx="569">
                  <c:v>106.12899999999998</c:v>
                </c:pt>
                <c:pt idx="570">
                  <c:v>106.089</c:v>
                </c:pt>
                <c:pt idx="571">
                  <c:v>106.03</c:v>
                </c:pt>
                <c:pt idx="572">
                  <c:v>105.971</c:v>
                </c:pt>
                <c:pt idx="573">
                  <c:v>105.91300000000012</c:v>
                </c:pt>
                <c:pt idx="574">
                  <c:v>105.854</c:v>
                </c:pt>
                <c:pt idx="575">
                  <c:v>105.795</c:v>
                </c:pt>
                <c:pt idx="576">
                  <c:v>105.736</c:v>
                </c:pt>
                <c:pt idx="577">
                  <c:v>105.67700000000001</c:v>
                </c:pt>
                <c:pt idx="578">
                  <c:v>105.61799999999999</c:v>
                </c:pt>
                <c:pt idx="579">
                  <c:v>105.559</c:v>
                </c:pt>
                <c:pt idx="580">
                  <c:v>105.5</c:v>
                </c:pt>
                <c:pt idx="581">
                  <c:v>105.4410000000002</c:v>
                </c:pt>
                <c:pt idx="582">
                  <c:v>105.38200000000001</c:v>
                </c:pt>
                <c:pt idx="583">
                  <c:v>105.32299999999998</c:v>
                </c:pt>
                <c:pt idx="584">
                  <c:v>105.26400000000002</c:v>
                </c:pt>
                <c:pt idx="585">
                  <c:v>105.205</c:v>
                </c:pt>
                <c:pt idx="586">
                  <c:v>105.146</c:v>
                </c:pt>
                <c:pt idx="587">
                  <c:v>105.08799999999999</c:v>
                </c:pt>
                <c:pt idx="588">
                  <c:v>105.029</c:v>
                </c:pt>
                <c:pt idx="589">
                  <c:v>104.95</c:v>
                </c:pt>
                <c:pt idx="590">
                  <c:v>104.89100000000002</c:v>
                </c:pt>
                <c:pt idx="591">
                  <c:v>104.83199999999999</c:v>
                </c:pt>
                <c:pt idx="592">
                  <c:v>104.773</c:v>
                </c:pt>
                <c:pt idx="593">
                  <c:v>104.71400000000018</c:v>
                </c:pt>
                <c:pt idx="594">
                  <c:v>104.65499999999999</c:v>
                </c:pt>
                <c:pt idx="595">
                  <c:v>104.596</c:v>
                </c:pt>
                <c:pt idx="596">
                  <c:v>104.538</c:v>
                </c:pt>
                <c:pt idx="597">
                  <c:v>104.479</c:v>
                </c:pt>
                <c:pt idx="598">
                  <c:v>104.42</c:v>
                </c:pt>
                <c:pt idx="599">
                  <c:v>104.361</c:v>
                </c:pt>
                <c:pt idx="600">
                  <c:v>104.30200000000001</c:v>
                </c:pt>
                <c:pt idx="601">
                  <c:v>104.24299999999999</c:v>
                </c:pt>
                <c:pt idx="602">
                  <c:v>104.20399999999999</c:v>
                </c:pt>
                <c:pt idx="603">
                  <c:v>104.145</c:v>
                </c:pt>
                <c:pt idx="604">
                  <c:v>104.086</c:v>
                </c:pt>
                <c:pt idx="605">
                  <c:v>104.027</c:v>
                </c:pt>
                <c:pt idx="606">
                  <c:v>103.968</c:v>
                </c:pt>
                <c:pt idx="607">
                  <c:v>103.90900000000002</c:v>
                </c:pt>
                <c:pt idx="608">
                  <c:v>103.85</c:v>
                </c:pt>
                <c:pt idx="609">
                  <c:v>103.79100000000012</c:v>
                </c:pt>
                <c:pt idx="610">
                  <c:v>103.752</c:v>
                </c:pt>
                <c:pt idx="611">
                  <c:v>103.693</c:v>
                </c:pt>
                <c:pt idx="612">
                  <c:v>103.634</c:v>
                </c:pt>
                <c:pt idx="613">
                  <c:v>103.57499999999999</c:v>
                </c:pt>
                <c:pt idx="614">
                  <c:v>103.536</c:v>
                </c:pt>
                <c:pt idx="615">
                  <c:v>103.477</c:v>
                </c:pt>
                <c:pt idx="616">
                  <c:v>103.398</c:v>
                </c:pt>
                <c:pt idx="617">
                  <c:v>103.32</c:v>
                </c:pt>
                <c:pt idx="618">
                  <c:v>103.221</c:v>
                </c:pt>
                <c:pt idx="619">
                  <c:v>103.12299999999998</c:v>
                </c:pt>
                <c:pt idx="620">
                  <c:v>103.005</c:v>
                </c:pt>
                <c:pt idx="621">
                  <c:v>102.90700000000002</c:v>
                </c:pt>
                <c:pt idx="622">
                  <c:v>102.789</c:v>
                </c:pt>
                <c:pt idx="623">
                  <c:v>102.67100000000001</c:v>
                </c:pt>
                <c:pt idx="624">
                  <c:v>102.53400000000002</c:v>
                </c:pt>
                <c:pt idx="625">
                  <c:v>102.41600000000012</c:v>
                </c:pt>
                <c:pt idx="626">
                  <c:v>102.298</c:v>
                </c:pt>
                <c:pt idx="627">
                  <c:v>102.161</c:v>
                </c:pt>
                <c:pt idx="628">
                  <c:v>102.023</c:v>
                </c:pt>
                <c:pt idx="629">
                  <c:v>101.886</c:v>
                </c:pt>
                <c:pt idx="630">
                  <c:v>101.748</c:v>
                </c:pt>
                <c:pt idx="631">
                  <c:v>101.59099999999999</c:v>
                </c:pt>
                <c:pt idx="632">
                  <c:v>101.45399999999999</c:v>
                </c:pt>
                <c:pt idx="633">
                  <c:v>101.316</c:v>
                </c:pt>
                <c:pt idx="634">
                  <c:v>101.15900000000001</c:v>
                </c:pt>
                <c:pt idx="635">
                  <c:v>101.021</c:v>
                </c:pt>
                <c:pt idx="636">
                  <c:v>100.864</c:v>
                </c:pt>
                <c:pt idx="637">
                  <c:v>100.727</c:v>
                </c:pt>
                <c:pt idx="638">
                  <c:v>100.57</c:v>
                </c:pt>
                <c:pt idx="639">
                  <c:v>100.41300000000012</c:v>
                </c:pt>
                <c:pt idx="640">
                  <c:v>100.27500000000001</c:v>
                </c:pt>
                <c:pt idx="641">
                  <c:v>100.11799999999999</c:v>
                </c:pt>
                <c:pt idx="642">
                  <c:v>99.923000000000002</c:v>
                </c:pt>
                <c:pt idx="643">
                  <c:v>99.397000000000006</c:v>
                </c:pt>
                <c:pt idx="644">
                  <c:v>98.937000000000026</c:v>
                </c:pt>
                <c:pt idx="645">
                  <c:v>98.411000000000215</c:v>
                </c:pt>
                <c:pt idx="646">
                  <c:v>97.950999999999993</c:v>
                </c:pt>
                <c:pt idx="647">
                  <c:v>97.426000000000002</c:v>
                </c:pt>
                <c:pt idx="648">
                  <c:v>96.965999999999994</c:v>
                </c:pt>
                <c:pt idx="649">
                  <c:v>96.440000000000026</c:v>
                </c:pt>
                <c:pt idx="650">
                  <c:v>95.98</c:v>
                </c:pt>
                <c:pt idx="651">
                  <c:v>95.453999999999994</c:v>
                </c:pt>
                <c:pt idx="652">
                  <c:v>94.994000000000185</c:v>
                </c:pt>
                <c:pt idx="653">
                  <c:v>94.468999999999994</c:v>
                </c:pt>
                <c:pt idx="654">
                  <c:v>93.943000000000026</c:v>
                </c:pt>
                <c:pt idx="655">
                  <c:v>93.483000000000004</c:v>
                </c:pt>
                <c:pt idx="656">
                  <c:v>92.956999999999994</c:v>
                </c:pt>
                <c:pt idx="657">
                  <c:v>92.430999999999997</c:v>
                </c:pt>
                <c:pt idx="658">
                  <c:v>91.906000000000006</c:v>
                </c:pt>
                <c:pt idx="659">
                  <c:v>91.38</c:v>
                </c:pt>
                <c:pt idx="660">
                  <c:v>90.92</c:v>
                </c:pt>
                <c:pt idx="661">
                  <c:v>90.394000000000005</c:v>
                </c:pt>
                <c:pt idx="662">
                  <c:v>89.908000000000001</c:v>
                </c:pt>
                <c:pt idx="663">
                  <c:v>89.498999999999995</c:v>
                </c:pt>
                <c:pt idx="664">
                  <c:v>89.090999999999994</c:v>
                </c:pt>
                <c:pt idx="665">
                  <c:v>88.681999999999988</c:v>
                </c:pt>
                <c:pt idx="666">
                  <c:v>88.324999999999989</c:v>
                </c:pt>
                <c:pt idx="667">
                  <c:v>87.915999999999997</c:v>
                </c:pt>
                <c:pt idx="668">
                  <c:v>87.507999999999996</c:v>
                </c:pt>
                <c:pt idx="669">
                  <c:v>87.099000000000004</c:v>
                </c:pt>
                <c:pt idx="670">
                  <c:v>86.741000000000184</c:v>
                </c:pt>
                <c:pt idx="671">
                  <c:v>86.332999999999998</c:v>
                </c:pt>
                <c:pt idx="672">
                  <c:v>85.924000000000007</c:v>
                </c:pt>
                <c:pt idx="673">
                  <c:v>85.566999999999993</c:v>
                </c:pt>
                <c:pt idx="674">
                  <c:v>85.157999999999987</c:v>
                </c:pt>
                <c:pt idx="675">
                  <c:v>84.801000000000002</c:v>
                </c:pt>
                <c:pt idx="676">
                  <c:v>84.391999999999996</c:v>
                </c:pt>
                <c:pt idx="677">
                  <c:v>84.034999999999997</c:v>
                </c:pt>
                <c:pt idx="678">
                  <c:v>83.676999999999978</c:v>
                </c:pt>
                <c:pt idx="679">
                  <c:v>83.269000000000005</c:v>
                </c:pt>
                <c:pt idx="680">
                  <c:v>82.911000000000215</c:v>
                </c:pt>
                <c:pt idx="681">
                  <c:v>82.501999999999995</c:v>
                </c:pt>
                <c:pt idx="682">
                  <c:v>82.144999999999996</c:v>
                </c:pt>
                <c:pt idx="683">
                  <c:v>81.787999999999997</c:v>
                </c:pt>
                <c:pt idx="684">
                  <c:v>81.378999999999948</c:v>
                </c:pt>
                <c:pt idx="685">
                  <c:v>81.021000000000001</c:v>
                </c:pt>
                <c:pt idx="686">
                  <c:v>80.664000000000001</c:v>
                </c:pt>
                <c:pt idx="687">
                  <c:v>80.305999999999983</c:v>
                </c:pt>
                <c:pt idx="688">
                  <c:v>79.927999999999997</c:v>
                </c:pt>
                <c:pt idx="689">
                  <c:v>79.644999999999996</c:v>
                </c:pt>
                <c:pt idx="690">
                  <c:v>79.363</c:v>
                </c:pt>
                <c:pt idx="691">
                  <c:v>79.08</c:v>
                </c:pt>
                <c:pt idx="692">
                  <c:v>78.757999999999996</c:v>
                </c:pt>
                <c:pt idx="693">
                  <c:v>78.474999999999994</c:v>
                </c:pt>
                <c:pt idx="694">
                  <c:v>78.191999999999993</c:v>
                </c:pt>
                <c:pt idx="695">
                  <c:v>77.910000000000025</c:v>
                </c:pt>
                <c:pt idx="696">
                  <c:v>77.626999999999981</c:v>
                </c:pt>
                <c:pt idx="697">
                  <c:v>77.345000000000013</c:v>
                </c:pt>
                <c:pt idx="698">
                  <c:v>77.063000000000002</c:v>
                </c:pt>
                <c:pt idx="699">
                  <c:v>76.78</c:v>
                </c:pt>
                <c:pt idx="700">
                  <c:v>76.498000000000005</c:v>
                </c:pt>
                <c:pt idx="701">
                  <c:v>76.215000000000003</c:v>
                </c:pt>
                <c:pt idx="702">
                  <c:v>75.972999999999999</c:v>
                </c:pt>
                <c:pt idx="703">
                  <c:v>75.69</c:v>
                </c:pt>
                <c:pt idx="704">
                  <c:v>75.408000000000001</c:v>
                </c:pt>
                <c:pt idx="705">
                  <c:v>75.124999999999986</c:v>
                </c:pt>
                <c:pt idx="706">
                  <c:v>74.843000000000004</c:v>
                </c:pt>
                <c:pt idx="707">
                  <c:v>74.56</c:v>
                </c:pt>
                <c:pt idx="708">
                  <c:v>74.277999999999992</c:v>
                </c:pt>
                <c:pt idx="709">
                  <c:v>73.995000000000005</c:v>
                </c:pt>
                <c:pt idx="710">
                  <c:v>73.712999999999994</c:v>
                </c:pt>
                <c:pt idx="711">
                  <c:v>73.430000000000007</c:v>
                </c:pt>
                <c:pt idx="712">
                  <c:v>73.147999999999996</c:v>
                </c:pt>
                <c:pt idx="713">
                  <c:v>72.864999999999995</c:v>
                </c:pt>
                <c:pt idx="714">
                  <c:v>72.582999999999998</c:v>
                </c:pt>
                <c:pt idx="715">
                  <c:v>72.3</c:v>
                </c:pt>
                <c:pt idx="716">
                  <c:v>72.018000000000001</c:v>
                </c:pt>
                <c:pt idx="717">
                  <c:v>71.735000000000014</c:v>
                </c:pt>
                <c:pt idx="718">
                  <c:v>71.453000000000003</c:v>
                </c:pt>
                <c:pt idx="719">
                  <c:v>71.169999999999987</c:v>
                </c:pt>
                <c:pt idx="720">
                  <c:v>70.887999999999991</c:v>
                </c:pt>
                <c:pt idx="721">
                  <c:v>70.60499999999999</c:v>
                </c:pt>
                <c:pt idx="722">
                  <c:v>70.322999999999979</c:v>
                </c:pt>
                <c:pt idx="723">
                  <c:v>70.040000000000006</c:v>
                </c:pt>
                <c:pt idx="724">
                  <c:v>69.790999999999997</c:v>
                </c:pt>
                <c:pt idx="725">
                  <c:v>69.593999999999994</c:v>
                </c:pt>
                <c:pt idx="726">
                  <c:v>69.364000000000004</c:v>
                </c:pt>
                <c:pt idx="727">
                  <c:v>69.134</c:v>
                </c:pt>
                <c:pt idx="728">
                  <c:v>68.903999999999996</c:v>
                </c:pt>
                <c:pt idx="729">
                  <c:v>68.673999999999978</c:v>
                </c:pt>
                <c:pt idx="730">
                  <c:v>68.44400000000023</c:v>
                </c:pt>
                <c:pt idx="731">
                  <c:v>68.214000000000027</c:v>
                </c:pt>
                <c:pt idx="732">
                  <c:v>67.983999999999995</c:v>
                </c:pt>
                <c:pt idx="733">
                  <c:v>67.787000000000006</c:v>
                </c:pt>
                <c:pt idx="734">
                  <c:v>67.557000000000002</c:v>
                </c:pt>
                <c:pt idx="735">
                  <c:v>67.326999999999998</c:v>
                </c:pt>
                <c:pt idx="736">
                  <c:v>67.096999999999994</c:v>
                </c:pt>
                <c:pt idx="737">
                  <c:v>66.867000000000004</c:v>
                </c:pt>
                <c:pt idx="738">
                  <c:v>66.669999999999987</c:v>
                </c:pt>
                <c:pt idx="739">
                  <c:v>66.440000000000026</c:v>
                </c:pt>
                <c:pt idx="740">
                  <c:v>66.209999999999994</c:v>
                </c:pt>
                <c:pt idx="741">
                  <c:v>65.98</c:v>
                </c:pt>
                <c:pt idx="742">
                  <c:v>65.783000000000001</c:v>
                </c:pt>
                <c:pt idx="743">
                  <c:v>65.552999999999983</c:v>
                </c:pt>
                <c:pt idx="744">
                  <c:v>65.322999999999979</c:v>
                </c:pt>
                <c:pt idx="745">
                  <c:v>65.093000000000004</c:v>
                </c:pt>
                <c:pt idx="746">
                  <c:v>64.896000000000001</c:v>
                </c:pt>
                <c:pt idx="747">
                  <c:v>64.665999999999983</c:v>
                </c:pt>
                <c:pt idx="748">
                  <c:v>64.468999999999994</c:v>
                </c:pt>
                <c:pt idx="749">
                  <c:v>64.239000000000004</c:v>
                </c:pt>
                <c:pt idx="750">
                  <c:v>64.040999999999997</c:v>
                </c:pt>
                <c:pt idx="751">
                  <c:v>63.843999999999994</c:v>
                </c:pt>
                <c:pt idx="752">
                  <c:v>63.614000000000004</c:v>
                </c:pt>
                <c:pt idx="753">
                  <c:v>63.416999999999994</c:v>
                </c:pt>
                <c:pt idx="754">
                  <c:v>63.220000000000013</c:v>
                </c:pt>
                <c:pt idx="755">
                  <c:v>62.99</c:v>
                </c:pt>
                <c:pt idx="756">
                  <c:v>62.793000000000013</c:v>
                </c:pt>
                <c:pt idx="757">
                  <c:v>62.563000000000002</c:v>
                </c:pt>
                <c:pt idx="758">
                  <c:v>62.366</c:v>
                </c:pt>
                <c:pt idx="759">
                  <c:v>62.169000000000011</c:v>
                </c:pt>
                <c:pt idx="760">
                  <c:v>61.971000000000004</c:v>
                </c:pt>
                <c:pt idx="761">
                  <c:v>61.774000000000001</c:v>
                </c:pt>
                <c:pt idx="762">
                  <c:v>61.577000000000005</c:v>
                </c:pt>
                <c:pt idx="763">
                  <c:v>61.379999999999995</c:v>
                </c:pt>
                <c:pt idx="764">
                  <c:v>61.183</c:v>
                </c:pt>
                <c:pt idx="765">
                  <c:v>60.986000000000004</c:v>
                </c:pt>
                <c:pt idx="766">
                  <c:v>60.789000000000001</c:v>
                </c:pt>
                <c:pt idx="767">
                  <c:v>60.624000000000002</c:v>
                </c:pt>
                <c:pt idx="768">
                  <c:v>60.427</c:v>
                </c:pt>
                <c:pt idx="769">
                  <c:v>60.230000000000011</c:v>
                </c:pt>
                <c:pt idx="770">
                  <c:v>60.066000000000003</c:v>
                </c:pt>
                <c:pt idx="771">
                  <c:v>59.916999999999994</c:v>
                </c:pt>
                <c:pt idx="772">
                  <c:v>59.75</c:v>
                </c:pt>
                <c:pt idx="773">
                  <c:v>59.611000000000004</c:v>
                </c:pt>
                <c:pt idx="774">
                  <c:v>59.443999999999996</c:v>
                </c:pt>
                <c:pt idx="775">
                  <c:v>59.276000000000003</c:v>
                </c:pt>
                <c:pt idx="776">
                  <c:v>59.137</c:v>
                </c:pt>
                <c:pt idx="777">
                  <c:v>58.97</c:v>
                </c:pt>
                <c:pt idx="778">
                  <c:v>58.803000000000004</c:v>
                </c:pt>
                <c:pt idx="779">
                  <c:v>58.636000000000003</c:v>
                </c:pt>
                <c:pt idx="780">
                  <c:v>58.469000000000001</c:v>
                </c:pt>
                <c:pt idx="781">
                  <c:v>58.329000000000001</c:v>
                </c:pt>
                <c:pt idx="782">
                  <c:v>58.162000000000013</c:v>
                </c:pt>
                <c:pt idx="783">
                  <c:v>58.023000000000003</c:v>
                </c:pt>
                <c:pt idx="784">
                  <c:v>57.883999999999993</c:v>
                </c:pt>
                <c:pt idx="785">
                  <c:v>57.716000000000001</c:v>
                </c:pt>
                <c:pt idx="786">
                  <c:v>57.577000000000005</c:v>
                </c:pt>
                <c:pt idx="787">
                  <c:v>57.41</c:v>
                </c:pt>
                <c:pt idx="788">
                  <c:v>57.271000000000001</c:v>
                </c:pt>
                <c:pt idx="789">
                  <c:v>57.131</c:v>
                </c:pt>
                <c:pt idx="790">
                  <c:v>56.964000000000006</c:v>
                </c:pt>
                <c:pt idx="791">
                  <c:v>56.825000000000003</c:v>
                </c:pt>
                <c:pt idx="792">
                  <c:v>56.686</c:v>
                </c:pt>
                <c:pt idx="793">
                  <c:v>56.546000000000006</c:v>
                </c:pt>
                <c:pt idx="794">
                  <c:v>56.407000000000004</c:v>
                </c:pt>
                <c:pt idx="795">
                  <c:v>56.268000000000093</c:v>
                </c:pt>
                <c:pt idx="796">
                  <c:v>56.129000000000012</c:v>
                </c:pt>
                <c:pt idx="797">
                  <c:v>55.989000000000004</c:v>
                </c:pt>
                <c:pt idx="798">
                  <c:v>55.849999999999994</c:v>
                </c:pt>
                <c:pt idx="799">
                  <c:v>55.711000000000006</c:v>
                </c:pt>
                <c:pt idx="800">
                  <c:v>55.571000000000005</c:v>
                </c:pt>
                <c:pt idx="801">
                  <c:v>55.432000000000002</c:v>
                </c:pt>
                <c:pt idx="802">
                  <c:v>55.293000000000013</c:v>
                </c:pt>
                <c:pt idx="803">
                  <c:v>55.153999999999996</c:v>
                </c:pt>
                <c:pt idx="804">
                  <c:v>55.013999999999996</c:v>
                </c:pt>
                <c:pt idx="805">
                  <c:v>54.875</c:v>
                </c:pt>
                <c:pt idx="806">
                  <c:v>54.736000000000011</c:v>
                </c:pt>
                <c:pt idx="807">
                  <c:v>54.596000000000011</c:v>
                </c:pt>
                <c:pt idx="808">
                  <c:v>54.484999999999999</c:v>
                </c:pt>
                <c:pt idx="809">
                  <c:v>54.346000000000004</c:v>
                </c:pt>
                <c:pt idx="810">
                  <c:v>54.206000000000003</c:v>
                </c:pt>
                <c:pt idx="811">
                  <c:v>54.067</c:v>
                </c:pt>
                <c:pt idx="812">
                  <c:v>53.928000000000011</c:v>
                </c:pt>
                <c:pt idx="813">
                  <c:v>53.789000000000001</c:v>
                </c:pt>
                <c:pt idx="814">
                  <c:v>53.649000000000001</c:v>
                </c:pt>
                <c:pt idx="815">
                  <c:v>53.51</c:v>
                </c:pt>
                <c:pt idx="816">
                  <c:v>53.370999999999995</c:v>
                </c:pt>
                <c:pt idx="817">
                  <c:v>53.231000000000002</c:v>
                </c:pt>
                <c:pt idx="818">
                  <c:v>53.092000000000013</c:v>
                </c:pt>
                <c:pt idx="819">
                  <c:v>52.952999999999996</c:v>
                </c:pt>
                <c:pt idx="820">
                  <c:v>52.840999999999994</c:v>
                </c:pt>
                <c:pt idx="821">
                  <c:v>52.702000000000012</c:v>
                </c:pt>
                <c:pt idx="822">
                  <c:v>52.563000000000002</c:v>
                </c:pt>
                <c:pt idx="823">
                  <c:v>52.424000000000007</c:v>
                </c:pt>
                <c:pt idx="824">
                  <c:v>52.311999999999998</c:v>
                </c:pt>
                <c:pt idx="825">
                  <c:v>52.173000000000002</c:v>
                </c:pt>
                <c:pt idx="826">
                  <c:v>52.061</c:v>
                </c:pt>
                <c:pt idx="827">
                  <c:v>51.922000000000011</c:v>
                </c:pt>
                <c:pt idx="828">
                  <c:v>51.783000000000001</c:v>
                </c:pt>
                <c:pt idx="829">
                  <c:v>51.671000000000006</c:v>
                </c:pt>
                <c:pt idx="830">
                  <c:v>51.532000000000011</c:v>
                </c:pt>
                <c:pt idx="831">
                  <c:v>51.421000000000006</c:v>
                </c:pt>
                <c:pt idx="832">
                  <c:v>51.281000000000006</c:v>
                </c:pt>
                <c:pt idx="833">
                  <c:v>51.17</c:v>
                </c:pt>
                <c:pt idx="834">
                  <c:v>51.059000000000005</c:v>
                </c:pt>
                <c:pt idx="835">
                  <c:v>50.946999999999996</c:v>
                </c:pt>
                <c:pt idx="836">
                  <c:v>50.836000000000006</c:v>
                </c:pt>
                <c:pt idx="837">
                  <c:v>50.724000000000011</c:v>
                </c:pt>
                <c:pt idx="838">
                  <c:v>50.585000000000001</c:v>
                </c:pt>
                <c:pt idx="839">
                  <c:v>50.474000000000004</c:v>
                </c:pt>
                <c:pt idx="840">
                  <c:v>50.362000000000002</c:v>
                </c:pt>
                <c:pt idx="841">
                  <c:v>50.251000000000005</c:v>
                </c:pt>
                <c:pt idx="842">
                  <c:v>50.167000000000002</c:v>
                </c:pt>
                <c:pt idx="843">
                  <c:v>50.056000000000004</c:v>
                </c:pt>
                <c:pt idx="844">
                  <c:v>49.991</c:v>
                </c:pt>
                <c:pt idx="845">
                  <c:v>49.888999999999996</c:v>
                </c:pt>
                <c:pt idx="846">
                  <c:v>49.788000000000011</c:v>
                </c:pt>
                <c:pt idx="847">
                  <c:v>49.686</c:v>
                </c:pt>
                <c:pt idx="848">
                  <c:v>49.585000000000001</c:v>
                </c:pt>
                <c:pt idx="849">
                  <c:v>49.509</c:v>
                </c:pt>
                <c:pt idx="850">
                  <c:v>49.407000000000004</c:v>
                </c:pt>
                <c:pt idx="851">
                  <c:v>49.306000000000004</c:v>
                </c:pt>
                <c:pt idx="852">
                  <c:v>49.205000000000013</c:v>
                </c:pt>
                <c:pt idx="853">
                  <c:v>49.103000000000002</c:v>
                </c:pt>
                <c:pt idx="854">
                  <c:v>49.002000000000002</c:v>
                </c:pt>
                <c:pt idx="855">
                  <c:v>48.9</c:v>
                </c:pt>
                <c:pt idx="856">
                  <c:v>48.799000000000063</c:v>
                </c:pt>
                <c:pt idx="857">
                  <c:v>48.723000000000013</c:v>
                </c:pt>
                <c:pt idx="858">
                  <c:v>48.621000000000002</c:v>
                </c:pt>
                <c:pt idx="859">
                  <c:v>48.52</c:v>
                </c:pt>
                <c:pt idx="860">
                  <c:v>48.443999999999996</c:v>
                </c:pt>
                <c:pt idx="861">
                  <c:v>48.343000000000004</c:v>
                </c:pt>
                <c:pt idx="862">
                  <c:v>48.266000000000012</c:v>
                </c:pt>
                <c:pt idx="863">
                  <c:v>48.165000000000013</c:v>
                </c:pt>
                <c:pt idx="864">
                  <c:v>48.089000000000006</c:v>
                </c:pt>
                <c:pt idx="865">
                  <c:v>48.013000000000005</c:v>
                </c:pt>
                <c:pt idx="866">
                  <c:v>47.910999999999994</c:v>
                </c:pt>
                <c:pt idx="867">
                  <c:v>47.809999999999995</c:v>
                </c:pt>
                <c:pt idx="868">
                  <c:v>47.734000000000002</c:v>
                </c:pt>
                <c:pt idx="869">
                  <c:v>47.633000000000003</c:v>
                </c:pt>
                <c:pt idx="870">
                  <c:v>47.556000000000004</c:v>
                </c:pt>
                <c:pt idx="871">
                  <c:v>47.48</c:v>
                </c:pt>
                <c:pt idx="872">
                  <c:v>47.379000000000005</c:v>
                </c:pt>
                <c:pt idx="873">
                  <c:v>47.303000000000004</c:v>
                </c:pt>
                <c:pt idx="874">
                  <c:v>47.201000000000001</c:v>
                </c:pt>
                <c:pt idx="875">
                  <c:v>47.125000000000092</c:v>
                </c:pt>
                <c:pt idx="876">
                  <c:v>47.024000000000001</c:v>
                </c:pt>
                <c:pt idx="877">
                  <c:v>46.948</c:v>
                </c:pt>
                <c:pt idx="878">
                  <c:v>46.872</c:v>
                </c:pt>
                <c:pt idx="879">
                  <c:v>46.77</c:v>
                </c:pt>
                <c:pt idx="880">
                  <c:v>46.694000000000003</c:v>
                </c:pt>
                <c:pt idx="881">
                  <c:v>46.618000000000002</c:v>
                </c:pt>
                <c:pt idx="882">
                  <c:v>46.542000000000002</c:v>
                </c:pt>
                <c:pt idx="883">
                  <c:v>46.466000000000001</c:v>
                </c:pt>
                <c:pt idx="884">
                  <c:v>46.39</c:v>
                </c:pt>
                <c:pt idx="885">
                  <c:v>46.313999999999993</c:v>
                </c:pt>
                <c:pt idx="886">
                  <c:v>46.212000000000003</c:v>
                </c:pt>
                <c:pt idx="887">
                  <c:v>46.136000000000003</c:v>
                </c:pt>
                <c:pt idx="888">
                  <c:v>46.06</c:v>
                </c:pt>
                <c:pt idx="889">
                  <c:v>45.983999999999995</c:v>
                </c:pt>
                <c:pt idx="890">
                  <c:v>45.908000000000001</c:v>
                </c:pt>
                <c:pt idx="891">
                  <c:v>45.806999999999995</c:v>
                </c:pt>
                <c:pt idx="892">
                  <c:v>45.731000000000002</c:v>
                </c:pt>
                <c:pt idx="893">
                  <c:v>45.655000000000001</c:v>
                </c:pt>
                <c:pt idx="894">
                  <c:v>45.579000000000001</c:v>
                </c:pt>
                <c:pt idx="895">
                  <c:v>45.477000000000004</c:v>
                </c:pt>
                <c:pt idx="896">
                  <c:v>45.400999999999996</c:v>
                </c:pt>
                <c:pt idx="897">
                  <c:v>45.325000000000003</c:v>
                </c:pt>
                <c:pt idx="898">
                  <c:v>45.249000000000002</c:v>
                </c:pt>
                <c:pt idx="899">
                  <c:v>45.173000000000002</c:v>
                </c:pt>
                <c:pt idx="900">
                  <c:v>45.097000000000001</c:v>
                </c:pt>
                <c:pt idx="901">
                  <c:v>45.021000000000001</c:v>
                </c:pt>
                <c:pt idx="902">
                  <c:v>44.945</c:v>
                </c:pt>
                <c:pt idx="903">
                  <c:v>44.869</c:v>
                </c:pt>
                <c:pt idx="904">
                  <c:v>44.793000000000013</c:v>
                </c:pt>
                <c:pt idx="905">
                  <c:v>44.742000000000012</c:v>
                </c:pt>
                <c:pt idx="906">
                  <c:v>44.666000000000011</c:v>
                </c:pt>
                <c:pt idx="907">
                  <c:v>44.59</c:v>
                </c:pt>
                <c:pt idx="908">
                  <c:v>44.513999999999996</c:v>
                </c:pt>
                <c:pt idx="909">
                  <c:v>44.438000000000002</c:v>
                </c:pt>
                <c:pt idx="910">
                  <c:v>44.361000000000004</c:v>
                </c:pt>
                <c:pt idx="911">
                  <c:v>44.310999999999993</c:v>
                </c:pt>
                <c:pt idx="912">
                  <c:v>44.235000000000063</c:v>
                </c:pt>
                <c:pt idx="913">
                  <c:v>44.159000000000006</c:v>
                </c:pt>
                <c:pt idx="914">
                  <c:v>44.083000000000006</c:v>
                </c:pt>
                <c:pt idx="915">
                  <c:v>44.056999999999995</c:v>
                </c:pt>
                <c:pt idx="916">
                  <c:v>44.133000000000003</c:v>
                </c:pt>
                <c:pt idx="917">
                  <c:v>44.260000000000012</c:v>
                </c:pt>
                <c:pt idx="918">
                  <c:v>44.463000000000001</c:v>
                </c:pt>
                <c:pt idx="919">
                  <c:v>44.716000000000001</c:v>
                </c:pt>
                <c:pt idx="920">
                  <c:v>44.97</c:v>
                </c:pt>
                <c:pt idx="921">
                  <c:v>45.274000000000001</c:v>
                </c:pt>
                <c:pt idx="922">
                  <c:v>45.604000000000006</c:v>
                </c:pt>
                <c:pt idx="923">
                  <c:v>45.934000000000005</c:v>
                </c:pt>
                <c:pt idx="924">
                  <c:v>46.289000000000001</c:v>
                </c:pt>
                <c:pt idx="925">
                  <c:v>46.644000000000005</c:v>
                </c:pt>
                <c:pt idx="926">
                  <c:v>46.999000000000002</c:v>
                </c:pt>
                <c:pt idx="927">
                  <c:v>47.353999999999999</c:v>
                </c:pt>
                <c:pt idx="928">
                  <c:v>47.734000000000002</c:v>
                </c:pt>
                <c:pt idx="929">
                  <c:v>48.089000000000006</c:v>
                </c:pt>
                <c:pt idx="930">
                  <c:v>48.443999999999996</c:v>
                </c:pt>
                <c:pt idx="931">
                  <c:v>48.799000000000063</c:v>
                </c:pt>
                <c:pt idx="932">
                  <c:v>49.153999999999996</c:v>
                </c:pt>
                <c:pt idx="933">
                  <c:v>49.509</c:v>
                </c:pt>
                <c:pt idx="934">
                  <c:v>49.864000000000004</c:v>
                </c:pt>
                <c:pt idx="935">
                  <c:v>50.167000000000002</c:v>
                </c:pt>
                <c:pt idx="936">
                  <c:v>50.556999999999995</c:v>
                </c:pt>
                <c:pt idx="937">
                  <c:v>50.919000000000004</c:v>
                </c:pt>
                <c:pt idx="938">
                  <c:v>51.281000000000006</c:v>
                </c:pt>
                <c:pt idx="939">
                  <c:v>51.616</c:v>
                </c:pt>
                <c:pt idx="940">
                  <c:v>51.949999999999996</c:v>
                </c:pt>
                <c:pt idx="941">
                  <c:v>52.284000000000006</c:v>
                </c:pt>
                <c:pt idx="942">
                  <c:v>52.619</c:v>
                </c:pt>
                <c:pt idx="943">
                  <c:v>52.952999999999996</c:v>
                </c:pt>
                <c:pt idx="944">
                  <c:v>53.259</c:v>
                </c:pt>
                <c:pt idx="945">
                  <c:v>53.566000000000003</c:v>
                </c:pt>
                <c:pt idx="946">
                  <c:v>53.9</c:v>
                </c:pt>
                <c:pt idx="947">
                  <c:v>54.206000000000003</c:v>
                </c:pt>
                <c:pt idx="948">
                  <c:v>54.484999999999999</c:v>
                </c:pt>
                <c:pt idx="949">
                  <c:v>54.791000000000011</c:v>
                </c:pt>
                <c:pt idx="950">
                  <c:v>55.07</c:v>
                </c:pt>
                <c:pt idx="951">
                  <c:v>55.349000000000004</c:v>
                </c:pt>
                <c:pt idx="952">
                  <c:v>55.627000000000002</c:v>
                </c:pt>
                <c:pt idx="953">
                  <c:v>55.906000000000006</c:v>
                </c:pt>
                <c:pt idx="954">
                  <c:v>56.184000000000005</c:v>
                </c:pt>
                <c:pt idx="955">
                  <c:v>56.463000000000001</c:v>
                </c:pt>
                <c:pt idx="956">
                  <c:v>56.686</c:v>
                </c:pt>
                <c:pt idx="957">
                  <c:v>56.964000000000006</c:v>
                </c:pt>
                <c:pt idx="958">
                  <c:v>57.215000000000003</c:v>
                </c:pt>
                <c:pt idx="959">
                  <c:v>57.438000000000002</c:v>
                </c:pt>
                <c:pt idx="960">
                  <c:v>57.689</c:v>
                </c:pt>
                <c:pt idx="961">
                  <c:v>57.910999999999994</c:v>
                </c:pt>
                <c:pt idx="962">
                  <c:v>58.162000000000013</c:v>
                </c:pt>
                <c:pt idx="963">
                  <c:v>58.384999999999998</c:v>
                </c:pt>
                <c:pt idx="964">
                  <c:v>58.608000000000011</c:v>
                </c:pt>
                <c:pt idx="965">
                  <c:v>58.830999999999996</c:v>
                </c:pt>
                <c:pt idx="966">
                  <c:v>59.053999999999995</c:v>
                </c:pt>
                <c:pt idx="967">
                  <c:v>59.249000000000002</c:v>
                </c:pt>
                <c:pt idx="968">
                  <c:v>59.471000000000004</c:v>
                </c:pt>
                <c:pt idx="969">
                  <c:v>59.666000000000011</c:v>
                </c:pt>
                <c:pt idx="970">
                  <c:v>59.833999999999996</c:v>
                </c:pt>
                <c:pt idx="971">
                  <c:v>60.029000000000003</c:v>
                </c:pt>
                <c:pt idx="972">
                  <c:v>60.230000000000011</c:v>
                </c:pt>
                <c:pt idx="973">
                  <c:v>60.46</c:v>
                </c:pt>
                <c:pt idx="974">
                  <c:v>60.624000000000002</c:v>
                </c:pt>
                <c:pt idx="975">
                  <c:v>60.92</c:v>
                </c:pt>
                <c:pt idx="976">
                  <c:v>61.413000000000004</c:v>
                </c:pt>
                <c:pt idx="977">
                  <c:v>62.037000000000006</c:v>
                </c:pt>
                <c:pt idx="978">
                  <c:v>62.727000000000011</c:v>
                </c:pt>
                <c:pt idx="979">
                  <c:v>63.449999999999996</c:v>
                </c:pt>
                <c:pt idx="980">
                  <c:v>64.239000000000004</c:v>
                </c:pt>
                <c:pt idx="981">
                  <c:v>65.06</c:v>
                </c:pt>
                <c:pt idx="982">
                  <c:v>65.881</c:v>
                </c:pt>
                <c:pt idx="983">
                  <c:v>66.736000000000004</c:v>
                </c:pt>
                <c:pt idx="984">
                  <c:v>67.59</c:v>
                </c:pt>
                <c:pt idx="985">
                  <c:v>68.44400000000023</c:v>
                </c:pt>
                <c:pt idx="986">
                  <c:v>69.266000000000005</c:v>
                </c:pt>
                <c:pt idx="987">
                  <c:v>70.120999999999981</c:v>
                </c:pt>
                <c:pt idx="988">
                  <c:v>71.13</c:v>
                </c:pt>
                <c:pt idx="989">
                  <c:v>72.099000000000004</c:v>
                </c:pt>
                <c:pt idx="990">
                  <c:v>73.066999999999993</c:v>
                </c:pt>
                <c:pt idx="991">
                  <c:v>73.955000000000013</c:v>
                </c:pt>
                <c:pt idx="992">
                  <c:v>74.882999999999981</c:v>
                </c:pt>
                <c:pt idx="993">
                  <c:v>75.771000000000001</c:v>
                </c:pt>
                <c:pt idx="994">
                  <c:v>76.619</c:v>
                </c:pt>
                <c:pt idx="995">
                  <c:v>77.465999999999994</c:v>
                </c:pt>
                <c:pt idx="996">
                  <c:v>78.272999999999982</c:v>
                </c:pt>
                <c:pt idx="997">
                  <c:v>79.08</c:v>
                </c:pt>
                <c:pt idx="998">
                  <c:v>79.846999999999994</c:v>
                </c:pt>
                <c:pt idx="999">
                  <c:v>80.715000000000003</c:v>
                </c:pt>
                <c:pt idx="1000">
                  <c:v>81.634</c:v>
                </c:pt>
                <c:pt idx="1001">
                  <c:v>82.450999999999993</c:v>
                </c:pt>
                <c:pt idx="1002">
                  <c:v>83.269000000000005</c:v>
                </c:pt>
                <c:pt idx="1003">
                  <c:v>84.085999999999999</c:v>
                </c:pt>
                <c:pt idx="1004">
                  <c:v>84.903000000000006</c:v>
                </c:pt>
                <c:pt idx="1005">
                  <c:v>85.668999999999983</c:v>
                </c:pt>
                <c:pt idx="1006">
                  <c:v>86.435000000000002</c:v>
                </c:pt>
                <c:pt idx="1007">
                  <c:v>87.149999999999991</c:v>
                </c:pt>
                <c:pt idx="1008">
                  <c:v>87.864999999999995</c:v>
                </c:pt>
                <c:pt idx="1009">
                  <c:v>88.58</c:v>
                </c:pt>
                <c:pt idx="1010">
                  <c:v>89.244000000000185</c:v>
                </c:pt>
                <c:pt idx="1011">
                  <c:v>89.908000000000001</c:v>
                </c:pt>
                <c:pt idx="1012">
                  <c:v>90.722999999999999</c:v>
                </c:pt>
                <c:pt idx="1013">
                  <c:v>91.576999999999998</c:v>
                </c:pt>
                <c:pt idx="1014">
                  <c:v>92.366</c:v>
                </c:pt>
                <c:pt idx="1015">
                  <c:v>93.153999999999982</c:v>
                </c:pt>
                <c:pt idx="1016">
                  <c:v>93.876999999999981</c:v>
                </c:pt>
                <c:pt idx="1017">
                  <c:v>94.6</c:v>
                </c:pt>
                <c:pt idx="1018">
                  <c:v>95.322999999999979</c:v>
                </c:pt>
                <c:pt idx="1019">
                  <c:v>96.046000000000006</c:v>
                </c:pt>
                <c:pt idx="1020">
                  <c:v>96.703000000000003</c:v>
                </c:pt>
                <c:pt idx="1021">
                  <c:v>97.36</c:v>
                </c:pt>
                <c:pt idx="1022">
                  <c:v>97.950999999999993</c:v>
                </c:pt>
                <c:pt idx="1023">
                  <c:v>98.543000000000006</c:v>
                </c:pt>
                <c:pt idx="1024">
                  <c:v>99.134</c:v>
                </c:pt>
                <c:pt idx="1025">
                  <c:v>99.66</c:v>
                </c:pt>
                <c:pt idx="1026">
                  <c:v>100.059</c:v>
                </c:pt>
                <c:pt idx="1027">
                  <c:v>100.196</c:v>
                </c:pt>
                <c:pt idx="1028">
                  <c:v>100.354</c:v>
                </c:pt>
                <c:pt idx="1029">
                  <c:v>100.49100000000018</c:v>
                </c:pt>
                <c:pt idx="1030">
                  <c:v>100.62899999999998</c:v>
                </c:pt>
                <c:pt idx="1031">
                  <c:v>100.76600000000002</c:v>
                </c:pt>
                <c:pt idx="1032">
                  <c:v>100.90400000000002</c:v>
                </c:pt>
                <c:pt idx="1033">
                  <c:v>101.021</c:v>
                </c:pt>
                <c:pt idx="1034">
                  <c:v>101.15900000000001</c:v>
                </c:pt>
                <c:pt idx="1035">
                  <c:v>101.25700000000002</c:v>
                </c:pt>
                <c:pt idx="1036">
                  <c:v>101.37499999999999</c:v>
                </c:pt>
                <c:pt idx="1037">
                  <c:v>101.49299999999999</c:v>
                </c:pt>
                <c:pt idx="1038">
                  <c:v>101.59099999999999</c:v>
                </c:pt>
                <c:pt idx="1039">
                  <c:v>101.709</c:v>
                </c:pt>
                <c:pt idx="1040">
                  <c:v>101.807</c:v>
                </c:pt>
                <c:pt idx="1041">
                  <c:v>101.905</c:v>
                </c:pt>
                <c:pt idx="1042">
                  <c:v>102.004</c:v>
                </c:pt>
                <c:pt idx="1043">
                  <c:v>102.10199999999999</c:v>
                </c:pt>
                <c:pt idx="1044">
                  <c:v>102.2</c:v>
                </c:pt>
                <c:pt idx="1045">
                  <c:v>102.298</c:v>
                </c:pt>
                <c:pt idx="1046">
                  <c:v>102.377</c:v>
                </c:pt>
                <c:pt idx="1047">
                  <c:v>102.455</c:v>
                </c:pt>
                <c:pt idx="1048">
                  <c:v>102.554</c:v>
                </c:pt>
                <c:pt idx="1049">
                  <c:v>102.63200000000001</c:v>
                </c:pt>
                <c:pt idx="1050">
                  <c:v>102.71100000000018</c:v>
                </c:pt>
                <c:pt idx="1051">
                  <c:v>102.789</c:v>
                </c:pt>
                <c:pt idx="1052">
                  <c:v>102.86799999999999</c:v>
                </c:pt>
                <c:pt idx="1053">
                  <c:v>102.94600000000018</c:v>
                </c:pt>
                <c:pt idx="1054">
                  <c:v>103.02500000000001</c:v>
                </c:pt>
                <c:pt idx="1055">
                  <c:v>103.104</c:v>
                </c:pt>
                <c:pt idx="1056">
                  <c:v>103.163</c:v>
                </c:pt>
                <c:pt idx="1057">
                  <c:v>103.24100000000018</c:v>
                </c:pt>
                <c:pt idx="1058">
                  <c:v>103.3</c:v>
                </c:pt>
                <c:pt idx="1059">
                  <c:v>103.35899999999998</c:v>
                </c:pt>
                <c:pt idx="1060">
                  <c:v>103.41800000000002</c:v>
                </c:pt>
                <c:pt idx="1061">
                  <c:v>103.49600000000002</c:v>
                </c:pt>
                <c:pt idx="1062">
                  <c:v>103.55500000000001</c:v>
                </c:pt>
                <c:pt idx="1063">
                  <c:v>103.614</c:v>
                </c:pt>
                <c:pt idx="1064">
                  <c:v>103.67299999999985</c:v>
                </c:pt>
                <c:pt idx="1065">
                  <c:v>103.71299999999999</c:v>
                </c:pt>
                <c:pt idx="1066">
                  <c:v>103.771</c:v>
                </c:pt>
                <c:pt idx="1067">
                  <c:v>103.83</c:v>
                </c:pt>
                <c:pt idx="1068">
                  <c:v>103.86999999999999</c:v>
                </c:pt>
                <c:pt idx="1069">
                  <c:v>103.929</c:v>
                </c:pt>
                <c:pt idx="1070">
                  <c:v>103.988</c:v>
                </c:pt>
                <c:pt idx="1071">
                  <c:v>104.027</c:v>
                </c:pt>
                <c:pt idx="1072">
                  <c:v>104.086</c:v>
                </c:pt>
                <c:pt idx="1073">
                  <c:v>104.12499999999999</c:v>
                </c:pt>
                <c:pt idx="1074">
                  <c:v>104.184</c:v>
                </c:pt>
                <c:pt idx="1075">
                  <c:v>104.223</c:v>
                </c:pt>
                <c:pt idx="1076">
                  <c:v>104.282</c:v>
                </c:pt>
                <c:pt idx="1077">
                  <c:v>104.321</c:v>
                </c:pt>
                <c:pt idx="1078">
                  <c:v>104.361</c:v>
                </c:pt>
                <c:pt idx="1079">
                  <c:v>104.4</c:v>
                </c:pt>
                <c:pt idx="1080">
                  <c:v>104.459</c:v>
                </c:pt>
                <c:pt idx="1081">
                  <c:v>104.498</c:v>
                </c:pt>
                <c:pt idx="1082">
                  <c:v>104.538</c:v>
                </c:pt>
                <c:pt idx="1083">
                  <c:v>104.577</c:v>
                </c:pt>
                <c:pt idx="1084">
                  <c:v>104.616</c:v>
                </c:pt>
                <c:pt idx="1085">
                  <c:v>104.636</c:v>
                </c:pt>
                <c:pt idx="1086">
                  <c:v>104.67499999999998</c:v>
                </c:pt>
                <c:pt idx="1087">
                  <c:v>104.71400000000018</c:v>
                </c:pt>
                <c:pt idx="1088">
                  <c:v>104.754</c:v>
                </c:pt>
                <c:pt idx="1089">
                  <c:v>104.79300000000002</c:v>
                </c:pt>
                <c:pt idx="1090">
                  <c:v>104.83199999999999</c:v>
                </c:pt>
                <c:pt idx="1091">
                  <c:v>104.871</c:v>
                </c:pt>
                <c:pt idx="1092">
                  <c:v>104.91100000000019</c:v>
                </c:pt>
                <c:pt idx="1093">
                  <c:v>104.95</c:v>
                </c:pt>
                <c:pt idx="1094">
                  <c:v>104.97</c:v>
                </c:pt>
                <c:pt idx="1095">
                  <c:v>104.97</c:v>
                </c:pt>
                <c:pt idx="1096">
                  <c:v>104.95</c:v>
                </c:pt>
                <c:pt idx="1097">
                  <c:v>104.95</c:v>
                </c:pt>
                <c:pt idx="1098">
                  <c:v>104.95</c:v>
                </c:pt>
                <c:pt idx="1099">
                  <c:v>104.95</c:v>
                </c:pt>
                <c:pt idx="1100">
                  <c:v>104.97</c:v>
                </c:pt>
                <c:pt idx="1101">
                  <c:v>104.989</c:v>
                </c:pt>
                <c:pt idx="1102">
                  <c:v>105.029</c:v>
                </c:pt>
                <c:pt idx="1103">
                  <c:v>105.048</c:v>
                </c:pt>
                <c:pt idx="1104">
                  <c:v>105.08799999999999</c:v>
                </c:pt>
                <c:pt idx="1105">
                  <c:v>105.107</c:v>
                </c:pt>
                <c:pt idx="1106">
                  <c:v>105.146</c:v>
                </c:pt>
                <c:pt idx="1107">
                  <c:v>105.18600000000001</c:v>
                </c:pt>
                <c:pt idx="1108">
                  <c:v>105.22499999999999</c:v>
                </c:pt>
                <c:pt idx="1109">
                  <c:v>105.26400000000002</c:v>
                </c:pt>
                <c:pt idx="1110">
                  <c:v>105.304</c:v>
                </c:pt>
                <c:pt idx="1111">
                  <c:v>105.343</c:v>
                </c:pt>
                <c:pt idx="1112">
                  <c:v>105.38200000000001</c:v>
                </c:pt>
                <c:pt idx="1113">
                  <c:v>105.42100000000002</c:v>
                </c:pt>
                <c:pt idx="1114">
                  <c:v>105.46100000000018</c:v>
                </c:pt>
                <c:pt idx="1115">
                  <c:v>105.5</c:v>
                </c:pt>
                <c:pt idx="1116">
                  <c:v>105.539</c:v>
                </c:pt>
                <c:pt idx="1117">
                  <c:v>105.57899999999998</c:v>
                </c:pt>
                <c:pt idx="1118">
                  <c:v>105.61799999999999</c:v>
                </c:pt>
                <c:pt idx="1119">
                  <c:v>105.657</c:v>
                </c:pt>
                <c:pt idx="1120">
                  <c:v>105.67700000000001</c:v>
                </c:pt>
                <c:pt idx="1121">
                  <c:v>105.71599999999999</c:v>
                </c:pt>
                <c:pt idx="1122">
                  <c:v>105.755</c:v>
                </c:pt>
                <c:pt idx="1123">
                  <c:v>105.795</c:v>
                </c:pt>
                <c:pt idx="1124">
                  <c:v>105.81399999999999</c:v>
                </c:pt>
                <c:pt idx="1125">
                  <c:v>105.854</c:v>
                </c:pt>
                <c:pt idx="1126">
                  <c:v>105.893</c:v>
                </c:pt>
                <c:pt idx="1127">
                  <c:v>105.91300000000012</c:v>
                </c:pt>
                <c:pt idx="1128">
                  <c:v>105.952</c:v>
                </c:pt>
                <c:pt idx="1129">
                  <c:v>105.971</c:v>
                </c:pt>
                <c:pt idx="1130">
                  <c:v>106.01100000000002</c:v>
                </c:pt>
                <c:pt idx="1131">
                  <c:v>106.03</c:v>
                </c:pt>
                <c:pt idx="1132">
                  <c:v>106.07</c:v>
                </c:pt>
                <c:pt idx="1133">
                  <c:v>106.089</c:v>
                </c:pt>
                <c:pt idx="1134">
                  <c:v>106.12899999999998</c:v>
                </c:pt>
                <c:pt idx="1135">
                  <c:v>106.148</c:v>
                </c:pt>
                <c:pt idx="1136">
                  <c:v>106.16800000000001</c:v>
                </c:pt>
                <c:pt idx="1137">
                  <c:v>106.20699999999999</c:v>
                </c:pt>
                <c:pt idx="1138">
                  <c:v>106.227</c:v>
                </c:pt>
                <c:pt idx="1139">
                  <c:v>106.26600000000002</c:v>
                </c:pt>
                <c:pt idx="1140">
                  <c:v>106.286</c:v>
                </c:pt>
                <c:pt idx="1141">
                  <c:v>106.30500000000001</c:v>
                </c:pt>
                <c:pt idx="1142">
                  <c:v>106.345</c:v>
                </c:pt>
                <c:pt idx="1143">
                  <c:v>106.364</c:v>
                </c:pt>
                <c:pt idx="1144">
                  <c:v>106.384</c:v>
                </c:pt>
                <c:pt idx="1145">
                  <c:v>106.40400000000002</c:v>
                </c:pt>
                <c:pt idx="1146">
                  <c:v>106.44300000000018</c:v>
                </c:pt>
                <c:pt idx="1147">
                  <c:v>106.46299999999999</c:v>
                </c:pt>
                <c:pt idx="1148">
                  <c:v>106.482</c:v>
                </c:pt>
                <c:pt idx="1149">
                  <c:v>106.502</c:v>
                </c:pt>
                <c:pt idx="1150">
                  <c:v>106.521</c:v>
                </c:pt>
                <c:pt idx="1151">
                  <c:v>106.54100000000012</c:v>
                </c:pt>
                <c:pt idx="1152">
                  <c:v>106.56100000000002</c:v>
                </c:pt>
                <c:pt idx="1153">
                  <c:v>106.58</c:v>
                </c:pt>
                <c:pt idx="1154">
                  <c:v>106.58</c:v>
                </c:pt>
                <c:pt idx="1155">
                  <c:v>106.58</c:v>
                </c:pt>
                <c:pt idx="1156">
                  <c:v>106.56100000000002</c:v>
                </c:pt>
                <c:pt idx="1157">
                  <c:v>106.521</c:v>
                </c:pt>
                <c:pt idx="1158">
                  <c:v>106.502</c:v>
                </c:pt>
                <c:pt idx="1159">
                  <c:v>106.46299999999999</c:v>
                </c:pt>
                <c:pt idx="1160">
                  <c:v>106.423</c:v>
                </c:pt>
                <c:pt idx="1161">
                  <c:v>106.384</c:v>
                </c:pt>
                <c:pt idx="1162">
                  <c:v>106.345</c:v>
                </c:pt>
                <c:pt idx="1163">
                  <c:v>106.286</c:v>
                </c:pt>
                <c:pt idx="1164">
                  <c:v>106.24600000000002</c:v>
                </c:pt>
                <c:pt idx="1165">
                  <c:v>106.18799999999999</c:v>
                </c:pt>
                <c:pt idx="1166">
                  <c:v>106.12899999999998</c:v>
                </c:pt>
                <c:pt idx="1167">
                  <c:v>106.089</c:v>
                </c:pt>
                <c:pt idx="1168">
                  <c:v>106.03</c:v>
                </c:pt>
                <c:pt idx="1169">
                  <c:v>105.971</c:v>
                </c:pt>
                <c:pt idx="1170">
                  <c:v>105.91300000000012</c:v>
                </c:pt>
                <c:pt idx="1171">
                  <c:v>105.87299999999998</c:v>
                </c:pt>
                <c:pt idx="1172">
                  <c:v>105.81399999999999</c:v>
                </c:pt>
                <c:pt idx="1173">
                  <c:v>105.755</c:v>
                </c:pt>
                <c:pt idx="1174">
                  <c:v>105.696</c:v>
                </c:pt>
                <c:pt idx="1175">
                  <c:v>105.63800000000001</c:v>
                </c:pt>
                <c:pt idx="1176">
                  <c:v>105.598</c:v>
                </c:pt>
                <c:pt idx="1177">
                  <c:v>105.539</c:v>
                </c:pt>
                <c:pt idx="1178">
                  <c:v>105.48</c:v>
                </c:pt>
                <c:pt idx="1179">
                  <c:v>105.42100000000002</c:v>
                </c:pt>
                <c:pt idx="1180">
                  <c:v>105.363</c:v>
                </c:pt>
                <c:pt idx="1181">
                  <c:v>105.304</c:v>
                </c:pt>
                <c:pt idx="1182">
                  <c:v>105.26400000000002</c:v>
                </c:pt>
                <c:pt idx="1183">
                  <c:v>105.205</c:v>
                </c:pt>
                <c:pt idx="1184">
                  <c:v>105.146</c:v>
                </c:pt>
                <c:pt idx="1185">
                  <c:v>105.107</c:v>
                </c:pt>
                <c:pt idx="1186">
                  <c:v>105.048</c:v>
                </c:pt>
                <c:pt idx="1187">
                  <c:v>104.989</c:v>
                </c:pt>
                <c:pt idx="1188">
                  <c:v>104.93</c:v>
                </c:pt>
                <c:pt idx="1189">
                  <c:v>104.89100000000002</c:v>
                </c:pt>
                <c:pt idx="1190">
                  <c:v>104.83199999999999</c:v>
                </c:pt>
                <c:pt idx="1191">
                  <c:v>104.79300000000002</c:v>
                </c:pt>
                <c:pt idx="1192">
                  <c:v>104.73399999999999</c:v>
                </c:pt>
                <c:pt idx="1193">
                  <c:v>104.67499999999998</c:v>
                </c:pt>
                <c:pt idx="1194">
                  <c:v>104.636</c:v>
                </c:pt>
                <c:pt idx="1195">
                  <c:v>104.577</c:v>
                </c:pt>
                <c:pt idx="1196">
                  <c:v>104.538</c:v>
                </c:pt>
                <c:pt idx="1197">
                  <c:v>104.479</c:v>
                </c:pt>
                <c:pt idx="1198">
                  <c:v>104.43899999999999</c:v>
                </c:pt>
                <c:pt idx="1199">
                  <c:v>104.38</c:v>
                </c:pt>
                <c:pt idx="1200">
                  <c:v>104.34099999999999</c:v>
                </c:pt>
                <c:pt idx="1201">
                  <c:v>104.282</c:v>
                </c:pt>
                <c:pt idx="1202">
                  <c:v>104.24299999999999</c:v>
                </c:pt>
                <c:pt idx="1203">
                  <c:v>104.184</c:v>
                </c:pt>
                <c:pt idx="1204">
                  <c:v>104.145</c:v>
                </c:pt>
                <c:pt idx="1205">
                  <c:v>104.086</c:v>
                </c:pt>
                <c:pt idx="1206">
                  <c:v>104.04600000000002</c:v>
                </c:pt>
                <c:pt idx="1207">
                  <c:v>103.988</c:v>
                </c:pt>
                <c:pt idx="1208">
                  <c:v>103.94800000000002</c:v>
                </c:pt>
                <c:pt idx="1209">
                  <c:v>103.90900000000002</c:v>
                </c:pt>
                <c:pt idx="1210">
                  <c:v>103.85</c:v>
                </c:pt>
                <c:pt idx="1211">
                  <c:v>103.81100000000002</c:v>
                </c:pt>
                <c:pt idx="1212">
                  <c:v>103.771</c:v>
                </c:pt>
                <c:pt idx="1213">
                  <c:v>103.732</c:v>
                </c:pt>
                <c:pt idx="1214">
                  <c:v>103.67299999999985</c:v>
                </c:pt>
                <c:pt idx="1215">
                  <c:v>103.614</c:v>
                </c:pt>
                <c:pt idx="1216">
                  <c:v>103.536</c:v>
                </c:pt>
                <c:pt idx="1217">
                  <c:v>103.477</c:v>
                </c:pt>
                <c:pt idx="1218">
                  <c:v>103.37899999999998</c:v>
                </c:pt>
                <c:pt idx="1219">
                  <c:v>103.3</c:v>
                </c:pt>
                <c:pt idx="1220">
                  <c:v>103.202</c:v>
                </c:pt>
                <c:pt idx="1221">
                  <c:v>103.104</c:v>
                </c:pt>
                <c:pt idx="1222">
                  <c:v>102.986</c:v>
                </c:pt>
                <c:pt idx="1223">
                  <c:v>102.88800000000001</c:v>
                </c:pt>
                <c:pt idx="1224">
                  <c:v>102.77</c:v>
                </c:pt>
                <c:pt idx="1225">
                  <c:v>102.65199999999999</c:v>
                </c:pt>
                <c:pt idx="1226">
                  <c:v>102.53400000000002</c:v>
                </c:pt>
                <c:pt idx="1227">
                  <c:v>102.41600000000012</c:v>
                </c:pt>
                <c:pt idx="1228">
                  <c:v>102.298</c:v>
                </c:pt>
                <c:pt idx="1229">
                  <c:v>102.17999999999998</c:v>
                </c:pt>
                <c:pt idx="1230">
                  <c:v>102.063</c:v>
                </c:pt>
                <c:pt idx="1231">
                  <c:v>101.925</c:v>
                </c:pt>
                <c:pt idx="1232">
                  <c:v>101.807</c:v>
                </c:pt>
                <c:pt idx="1233">
                  <c:v>101.66999999999999</c:v>
                </c:pt>
                <c:pt idx="1234">
                  <c:v>101.55200000000001</c:v>
                </c:pt>
                <c:pt idx="1235">
                  <c:v>101.41400000000019</c:v>
                </c:pt>
                <c:pt idx="1236">
                  <c:v>101.29600000000002</c:v>
                </c:pt>
                <c:pt idx="1237">
                  <c:v>101.15900000000001</c:v>
                </c:pt>
                <c:pt idx="1238">
                  <c:v>101.04100000000012</c:v>
                </c:pt>
                <c:pt idx="1239">
                  <c:v>100.90400000000002</c:v>
                </c:pt>
                <c:pt idx="1240">
                  <c:v>100.76600000000002</c:v>
                </c:pt>
                <c:pt idx="1241">
                  <c:v>100.648</c:v>
                </c:pt>
                <c:pt idx="1242">
                  <c:v>100.51100000000002</c:v>
                </c:pt>
                <c:pt idx="1243">
                  <c:v>100.37299999999998</c:v>
                </c:pt>
                <c:pt idx="1244">
                  <c:v>100.255</c:v>
                </c:pt>
                <c:pt idx="1245">
                  <c:v>100.11799999999999</c:v>
                </c:pt>
                <c:pt idx="1246">
                  <c:v>99.989000000000004</c:v>
                </c:pt>
                <c:pt idx="1247">
                  <c:v>99.528999999999982</c:v>
                </c:pt>
                <c:pt idx="1248">
                  <c:v>99.069000000000003</c:v>
                </c:pt>
                <c:pt idx="1249">
                  <c:v>98.673999999999978</c:v>
                </c:pt>
                <c:pt idx="1250">
                  <c:v>98.214000000000027</c:v>
                </c:pt>
                <c:pt idx="1251">
                  <c:v>97.82</c:v>
                </c:pt>
                <c:pt idx="1252">
                  <c:v>97.36</c:v>
                </c:pt>
                <c:pt idx="1253">
                  <c:v>96.9</c:v>
                </c:pt>
                <c:pt idx="1254">
                  <c:v>96.506</c:v>
                </c:pt>
                <c:pt idx="1255">
                  <c:v>96.046000000000006</c:v>
                </c:pt>
                <c:pt idx="1256">
                  <c:v>95.585999999999999</c:v>
                </c:pt>
                <c:pt idx="1257">
                  <c:v>95.125999999999948</c:v>
                </c:pt>
                <c:pt idx="1258">
                  <c:v>94.730999999999995</c:v>
                </c:pt>
                <c:pt idx="1259">
                  <c:v>94.271000000000001</c:v>
                </c:pt>
                <c:pt idx="1260">
                  <c:v>93.811000000000007</c:v>
                </c:pt>
                <c:pt idx="1261">
                  <c:v>93.350999999999999</c:v>
                </c:pt>
                <c:pt idx="1262">
                  <c:v>92.956999999999994</c:v>
                </c:pt>
                <c:pt idx="1263">
                  <c:v>92.497000000000185</c:v>
                </c:pt>
                <c:pt idx="1264">
                  <c:v>92.037000000000006</c:v>
                </c:pt>
                <c:pt idx="1265">
                  <c:v>91.643000000000001</c:v>
                </c:pt>
                <c:pt idx="1266">
                  <c:v>91.182999999999979</c:v>
                </c:pt>
                <c:pt idx="1267">
                  <c:v>90.789000000000001</c:v>
                </c:pt>
                <c:pt idx="1268">
                  <c:v>90.328999999999979</c:v>
                </c:pt>
                <c:pt idx="1269">
                  <c:v>89.908000000000001</c:v>
                </c:pt>
                <c:pt idx="1270">
                  <c:v>89.600999999999999</c:v>
                </c:pt>
                <c:pt idx="1271">
                  <c:v>89.244000000000185</c:v>
                </c:pt>
                <c:pt idx="1272">
                  <c:v>88.938000000000002</c:v>
                </c:pt>
                <c:pt idx="1273">
                  <c:v>88.58</c:v>
                </c:pt>
                <c:pt idx="1274">
                  <c:v>88.274000000000001</c:v>
                </c:pt>
                <c:pt idx="1275">
                  <c:v>87.967000000000027</c:v>
                </c:pt>
                <c:pt idx="1276">
                  <c:v>87.661000000000001</c:v>
                </c:pt>
                <c:pt idx="1277">
                  <c:v>87.302999999999983</c:v>
                </c:pt>
                <c:pt idx="1278">
                  <c:v>86.997000000000185</c:v>
                </c:pt>
                <c:pt idx="1279">
                  <c:v>86.69</c:v>
                </c:pt>
                <c:pt idx="1280">
                  <c:v>86.332999999999998</c:v>
                </c:pt>
                <c:pt idx="1281">
                  <c:v>86.025999999999982</c:v>
                </c:pt>
                <c:pt idx="1282">
                  <c:v>85.668999999999983</c:v>
                </c:pt>
                <c:pt idx="1283">
                  <c:v>85.361999999999995</c:v>
                </c:pt>
                <c:pt idx="1284">
                  <c:v>85.055999999999983</c:v>
                </c:pt>
                <c:pt idx="1285">
                  <c:v>84.698999999999998</c:v>
                </c:pt>
                <c:pt idx="1286">
                  <c:v>84.391999999999996</c:v>
                </c:pt>
                <c:pt idx="1287">
                  <c:v>84.034999999999997</c:v>
                </c:pt>
                <c:pt idx="1288">
                  <c:v>83.727999999999994</c:v>
                </c:pt>
                <c:pt idx="1289">
                  <c:v>83.370999999999981</c:v>
                </c:pt>
                <c:pt idx="1290">
                  <c:v>83.063999999999993</c:v>
                </c:pt>
                <c:pt idx="1291">
                  <c:v>82.757999999999996</c:v>
                </c:pt>
                <c:pt idx="1292">
                  <c:v>82.450999999999993</c:v>
                </c:pt>
                <c:pt idx="1293">
                  <c:v>82.144999999999996</c:v>
                </c:pt>
                <c:pt idx="1294">
                  <c:v>81.787999999999997</c:v>
                </c:pt>
                <c:pt idx="1295">
                  <c:v>81.480999999999995</c:v>
                </c:pt>
                <c:pt idx="1296">
                  <c:v>81.174999999999983</c:v>
                </c:pt>
                <c:pt idx="1297">
                  <c:v>80.867999999999995</c:v>
                </c:pt>
                <c:pt idx="1298">
                  <c:v>80.510999999999996</c:v>
                </c:pt>
                <c:pt idx="1299">
                  <c:v>80.203999999999994</c:v>
                </c:pt>
                <c:pt idx="1300">
                  <c:v>79.927999999999997</c:v>
                </c:pt>
                <c:pt idx="1301">
                  <c:v>79.685999999999979</c:v>
                </c:pt>
                <c:pt idx="1302">
                  <c:v>79.44400000000023</c:v>
                </c:pt>
                <c:pt idx="1303">
                  <c:v>79.200999999999993</c:v>
                </c:pt>
                <c:pt idx="1304">
                  <c:v>78.959000000000003</c:v>
                </c:pt>
                <c:pt idx="1305">
                  <c:v>78.717000000000027</c:v>
                </c:pt>
                <c:pt idx="1306">
                  <c:v>78.515000000000001</c:v>
                </c:pt>
                <c:pt idx="1307">
                  <c:v>78.272999999999982</c:v>
                </c:pt>
                <c:pt idx="1308">
                  <c:v>78.031000000000006</c:v>
                </c:pt>
                <c:pt idx="1309">
                  <c:v>77.789000000000001</c:v>
                </c:pt>
                <c:pt idx="1310">
                  <c:v>77.546999999999997</c:v>
                </c:pt>
                <c:pt idx="1311">
                  <c:v>77.345000000000013</c:v>
                </c:pt>
                <c:pt idx="1312">
                  <c:v>77.10299999999998</c:v>
                </c:pt>
                <c:pt idx="1313">
                  <c:v>76.861000000000004</c:v>
                </c:pt>
                <c:pt idx="1314">
                  <c:v>76.619</c:v>
                </c:pt>
                <c:pt idx="1315">
                  <c:v>76.375999999999948</c:v>
                </c:pt>
                <c:pt idx="1316">
                  <c:v>76.134</c:v>
                </c:pt>
                <c:pt idx="1317">
                  <c:v>75.933000000000007</c:v>
                </c:pt>
                <c:pt idx="1318">
                  <c:v>75.69</c:v>
                </c:pt>
                <c:pt idx="1319">
                  <c:v>75.448000000000022</c:v>
                </c:pt>
                <c:pt idx="1320">
                  <c:v>75.206000000000003</c:v>
                </c:pt>
                <c:pt idx="1321">
                  <c:v>74.964000000000027</c:v>
                </c:pt>
                <c:pt idx="1322">
                  <c:v>74.762</c:v>
                </c:pt>
                <c:pt idx="1323">
                  <c:v>74.52</c:v>
                </c:pt>
                <c:pt idx="1324">
                  <c:v>74.277999999999992</c:v>
                </c:pt>
                <c:pt idx="1325">
                  <c:v>74.075999999999979</c:v>
                </c:pt>
                <c:pt idx="1326">
                  <c:v>73.834000000000003</c:v>
                </c:pt>
                <c:pt idx="1327">
                  <c:v>73.592000000000013</c:v>
                </c:pt>
                <c:pt idx="1328">
                  <c:v>73.39</c:v>
                </c:pt>
                <c:pt idx="1329">
                  <c:v>73.147999999999996</c:v>
                </c:pt>
                <c:pt idx="1330">
                  <c:v>72.946000000000026</c:v>
                </c:pt>
                <c:pt idx="1331">
                  <c:v>72.703999999999994</c:v>
                </c:pt>
                <c:pt idx="1332">
                  <c:v>72.462000000000003</c:v>
                </c:pt>
                <c:pt idx="1333">
                  <c:v>72.260000000000005</c:v>
                </c:pt>
                <c:pt idx="1334">
                  <c:v>72.018000000000001</c:v>
                </c:pt>
                <c:pt idx="1335">
                  <c:v>71.775999999999982</c:v>
                </c:pt>
                <c:pt idx="1336">
                  <c:v>71.534000000000006</c:v>
                </c:pt>
                <c:pt idx="1337">
                  <c:v>71.290999999999997</c:v>
                </c:pt>
                <c:pt idx="1338">
                  <c:v>71.049000000000007</c:v>
                </c:pt>
                <c:pt idx="1339">
                  <c:v>70.807000000000002</c:v>
                </c:pt>
                <c:pt idx="1340">
                  <c:v>70.565000000000012</c:v>
                </c:pt>
                <c:pt idx="1341">
                  <c:v>70.322999999999979</c:v>
                </c:pt>
                <c:pt idx="1342">
                  <c:v>70.081000000000003</c:v>
                </c:pt>
                <c:pt idx="1343">
                  <c:v>69.856999999999999</c:v>
                </c:pt>
                <c:pt idx="1344">
                  <c:v>69.66</c:v>
                </c:pt>
                <c:pt idx="1345">
                  <c:v>69.462999999999994</c:v>
                </c:pt>
                <c:pt idx="1346">
                  <c:v>69.266000000000005</c:v>
                </c:pt>
                <c:pt idx="1347">
                  <c:v>69.069000000000003</c:v>
                </c:pt>
                <c:pt idx="1348">
                  <c:v>68.870999999999981</c:v>
                </c:pt>
                <c:pt idx="1349">
                  <c:v>68.673999999999978</c:v>
                </c:pt>
                <c:pt idx="1350">
                  <c:v>68.477000000000004</c:v>
                </c:pt>
                <c:pt idx="1351">
                  <c:v>68.313000000000002</c:v>
                </c:pt>
                <c:pt idx="1352">
                  <c:v>68.116</c:v>
                </c:pt>
                <c:pt idx="1353">
                  <c:v>67.918999999999997</c:v>
                </c:pt>
                <c:pt idx="1354">
                  <c:v>67.754000000000005</c:v>
                </c:pt>
                <c:pt idx="1355">
                  <c:v>67.557000000000002</c:v>
                </c:pt>
                <c:pt idx="1356">
                  <c:v>67.393000000000001</c:v>
                </c:pt>
                <c:pt idx="1357">
                  <c:v>67.195999999999998</c:v>
                </c:pt>
                <c:pt idx="1358">
                  <c:v>67.031000000000006</c:v>
                </c:pt>
                <c:pt idx="1359">
                  <c:v>66.834000000000003</c:v>
                </c:pt>
                <c:pt idx="1360">
                  <c:v>66.637</c:v>
                </c:pt>
                <c:pt idx="1361">
                  <c:v>66.472999999999999</c:v>
                </c:pt>
                <c:pt idx="1362">
                  <c:v>66.308999999999983</c:v>
                </c:pt>
                <c:pt idx="1363">
                  <c:v>66.111000000000004</c:v>
                </c:pt>
                <c:pt idx="1364">
                  <c:v>65.947000000000216</c:v>
                </c:pt>
                <c:pt idx="1365">
                  <c:v>65.75</c:v>
                </c:pt>
                <c:pt idx="1366">
                  <c:v>65.585999999999999</c:v>
                </c:pt>
                <c:pt idx="1367">
                  <c:v>65.388999999999982</c:v>
                </c:pt>
                <c:pt idx="1368">
                  <c:v>65.224000000000004</c:v>
                </c:pt>
                <c:pt idx="1369">
                  <c:v>65.027000000000001</c:v>
                </c:pt>
                <c:pt idx="1370">
                  <c:v>64.863</c:v>
                </c:pt>
                <c:pt idx="1371">
                  <c:v>64.698999999999998</c:v>
                </c:pt>
                <c:pt idx="1372">
                  <c:v>64.501000000000005</c:v>
                </c:pt>
                <c:pt idx="1373">
                  <c:v>64.337000000000003</c:v>
                </c:pt>
                <c:pt idx="1374">
                  <c:v>64.172999999999988</c:v>
                </c:pt>
                <c:pt idx="1375">
                  <c:v>63.976000000000006</c:v>
                </c:pt>
                <c:pt idx="1376">
                  <c:v>63.810999999999993</c:v>
                </c:pt>
                <c:pt idx="1377">
                  <c:v>63.647000000000006</c:v>
                </c:pt>
                <c:pt idx="1378">
                  <c:v>63.483000000000004</c:v>
                </c:pt>
                <c:pt idx="1379">
                  <c:v>63.286000000000001</c:v>
                </c:pt>
                <c:pt idx="1380">
                  <c:v>63.121000000000002</c:v>
                </c:pt>
                <c:pt idx="1381">
                  <c:v>62.956999999999994</c:v>
                </c:pt>
                <c:pt idx="1382">
                  <c:v>62.793000000000013</c:v>
                </c:pt>
                <c:pt idx="1383">
                  <c:v>62.629000000000012</c:v>
                </c:pt>
                <c:pt idx="1384">
                  <c:v>62.431000000000004</c:v>
                </c:pt>
                <c:pt idx="1385">
                  <c:v>62.267000000000003</c:v>
                </c:pt>
                <c:pt idx="1386">
                  <c:v>62.103000000000002</c:v>
                </c:pt>
                <c:pt idx="1387">
                  <c:v>61.939</c:v>
                </c:pt>
                <c:pt idx="1388">
                  <c:v>61.774000000000001</c:v>
                </c:pt>
                <c:pt idx="1389">
                  <c:v>61.643000000000001</c:v>
                </c:pt>
                <c:pt idx="1390">
                  <c:v>61.479000000000006</c:v>
                </c:pt>
                <c:pt idx="1391">
                  <c:v>61.313999999999993</c:v>
                </c:pt>
                <c:pt idx="1392">
                  <c:v>61.15</c:v>
                </c:pt>
                <c:pt idx="1393">
                  <c:v>60.986000000000004</c:v>
                </c:pt>
                <c:pt idx="1394">
                  <c:v>60.821000000000005</c:v>
                </c:pt>
                <c:pt idx="1395">
                  <c:v>60.690000000000012</c:v>
                </c:pt>
                <c:pt idx="1396">
                  <c:v>60.526000000000003</c:v>
                </c:pt>
                <c:pt idx="1397">
                  <c:v>60.361000000000004</c:v>
                </c:pt>
                <c:pt idx="1398">
                  <c:v>60.197000000000003</c:v>
                </c:pt>
                <c:pt idx="1399">
                  <c:v>60.033000000000001</c:v>
                </c:pt>
                <c:pt idx="1400">
                  <c:v>59.945</c:v>
                </c:pt>
                <c:pt idx="1401">
                  <c:v>59.806000000000004</c:v>
                </c:pt>
                <c:pt idx="1402">
                  <c:v>59.666000000000011</c:v>
                </c:pt>
                <c:pt idx="1403">
                  <c:v>59.527000000000001</c:v>
                </c:pt>
                <c:pt idx="1404">
                  <c:v>59.387999999999998</c:v>
                </c:pt>
                <c:pt idx="1405">
                  <c:v>59.249000000000002</c:v>
                </c:pt>
                <c:pt idx="1406">
                  <c:v>59.137</c:v>
                </c:pt>
                <c:pt idx="1407">
                  <c:v>58.998000000000012</c:v>
                </c:pt>
                <c:pt idx="1408">
                  <c:v>58.858999999999995</c:v>
                </c:pt>
                <c:pt idx="1409">
                  <c:v>58.719000000000001</c:v>
                </c:pt>
                <c:pt idx="1410">
                  <c:v>58.608000000000011</c:v>
                </c:pt>
                <c:pt idx="1411">
                  <c:v>58.469000000000001</c:v>
                </c:pt>
                <c:pt idx="1412">
                  <c:v>58.329000000000001</c:v>
                </c:pt>
                <c:pt idx="1413">
                  <c:v>58.218000000000011</c:v>
                </c:pt>
                <c:pt idx="1414">
                  <c:v>58.079000000000001</c:v>
                </c:pt>
                <c:pt idx="1415">
                  <c:v>57.967000000000006</c:v>
                </c:pt>
                <c:pt idx="1416">
                  <c:v>57.828000000000003</c:v>
                </c:pt>
                <c:pt idx="1417">
                  <c:v>57.716000000000001</c:v>
                </c:pt>
                <c:pt idx="1418">
                  <c:v>57.577000000000005</c:v>
                </c:pt>
                <c:pt idx="1419">
                  <c:v>57.466000000000001</c:v>
                </c:pt>
                <c:pt idx="1420">
                  <c:v>57.326000000000001</c:v>
                </c:pt>
                <c:pt idx="1421">
                  <c:v>57.215000000000003</c:v>
                </c:pt>
                <c:pt idx="1422">
                  <c:v>57.104000000000006</c:v>
                </c:pt>
                <c:pt idx="1423">
                  <c:v>56.964000000000006</c:v>
                </c:pt>
                <c:pt idx="1424">
                  <c:v>56.852999999999994</c:v>
                </c:pt>
                <c:pt idx="1425">
                  <c:v>56.741</c:v>
                </c:pt>
                <c:pt idx="1426">
                  <c:v>56.63</c:v>
                </c:pt>
                <c:pt idx="1427">
                  <c:v>56.519000000000005</c:v>
                </c:pt>
                <c:pt idx="1428">
                  <c:v>56.379000000000005</c:v>
                </c:pt>
                <c:pt idx="1429">
                  <c:v>56.268000000000093</c:v>
                </c:pt>
                <c:pt idx="1430">
                  <c:v>56.156000000000006</c:v>
                </c:pt>
                <c:pt idx="1431">
                  <c:v>56.045000000000002</c:v>
                </c:pt>
                <c:pt idx="1432">
                  <c:v>55.934000000000005</c:v>
                </c:pt>
                <c:pt idx="1433">
                  <c:v>55.822000000000003</c:v>
                </c:pt>
                <c:pt idx="1434">
                  <c:v>55.683</c:v>
                </c:pt>
                <c:pt idx="1435">
                  <c:v>55.571000000000005</c:v>
                </c:pt>
                <c:pt idx="1436">
                  <c:v>55.46</c:v>
                </c:pt>
                <c:pt idx="1437">
                  <c:v>55.321000000000005</c:v>
                </c:pt>
                <c:pt idx="1438">
                  <c:v>55.209000000000003</c:v>
                </c:pt>
                <c:pt idx="1439">
                  <c:v>55.098000000000013</c:v>
                </c:pt>
                <c:pt idx="1440">
                  <c:v>54.958999999999996</c:v>
                </c:pt>
                <c:pt idx="1441">
                  <c:v>54.846999999999994</c:v>
                </c:pt>
                <c:pt idx="1442">
                  <c:v>54.736000000000011</c:v>
                </c:pt>
                <c:pt idx="1443">
                  <c:v>54.624000000000002</c:v>
                </c:pt>
                <c:pt idx="1444">
                  <c:v>54.513000000000005</c:v>
                </c:pt>
                <c:pt idx="1445">
                  <c:v>54.400999999999996</c:v>
                </c:pt>
                <c:pt idx="1446">
                  <c:v>54.290000000000013</c:v>
                </c:pt>
                <c:pt idx="1447">
                  <c:v>54.179000000000002</c:v>
                </c:pt>
                <c:pt idx="1448">
                  <c:v>54.067</c:v>
                </c:pt>
                <c:pt idx="1449">
                  <c:v>53.983999999999995</c:v>
                </c:pt>
                <c:pt idx="1450">
                  <c:v>53.872</c:v>
                </c:pt>
                <c:pt idx="1451">
                  <c:v>53.761000000000003</c:v>
                </c:pt>
                <c:pt idx="1452">
                  <c:v>53.677</c:v>
                </c:pt>
                <c:pt idx="1453">
                  <c:v>53.566000000000003</c:v>
                </c:pt>
                <c:pt idx="1454">
                  <c:v>53.453999999999994</c:v>
                </c:pt>
                <c:pt idx="1455">
                  <c:v>53.370999999999995</c:v>
                </c:pt>
                <c:pt idx="1456">
                  <c:v>53.259</c:v>
                </c:pt>
                <c:pt idx="1457">
                  <c:v>53.148000000000003</c:v>
                </c:pt>
                <c:pt idx="1458">
                  <c:v>53.064</c:v>
                </c:pt>
                <c:pt idx="1459">
                  <c:v>52.952999999999996</c:v>
                </c:pt>
                <c:pt idx="1460">
                  <c:v>52.840999999999994</c:v>
                </c:pt>
                <c:pt idx="1461">
                  <c:v>52.758000000000003</c:v>
                </c:pt>
                <c:pt idx="1462">
                  <c:v>52.646000000000001</c:v>
                </c:pt>
                <c:pt idx="1463">
                  <c:v>52.563000000000002</c:v>
                </c:pt>
                <c:pt idx="1464">
                  <c:v>52.450999999999993</c:v>
                </c:pt>
                <c:pt idx="1465">
                  <c:v>52.368000000000002</c:v>
                </c:pt>
                <c:pt idx="1466">
                  <c:v>52.256</c:v>
                </c:pt>
                <c:pt idx="1467">
                  <c:v>52.173000000000002</c:v>
                </c:pt>
                <c:pt idx="1468">
                  <c:v>52.061</c:v>
                </c:pt>
                <c:pt idx="1469">
                  <c:v>51.978000000000002</c:v>
                </c:pt>
                <c:pt idx="1470">
                  <c:v>51.866</c:v>
                </c:pt>
                <c:pt idx="1471">
                  <c:v>51.755000000000003</c:v>
                </c:pt>
                <c:pt idx="1472">
                  <c:v>51.671000000000006</c:v>
                </c:pt>
                <c:pt idx="1473">
                  <c:v>51.56</c:v>
                </c:pt>
                <c:pt idx="1474">
                  <c:v>51.449000000000005</c:v>
                </c:pt>
                <c:pt idx="1475">
                  <c:v>51.365000000000002</c:v>
                </c:pt>
                <c:pt idx="1476">
                  <c:v>51.254000000000005</c:v>
                </c:pt>
                <c:pt idx="1477">
                  <c:v>51.17</c:v>
                </c:pt>
                <c:pt idx="1478">
                  <c:v>51.059000000000005</c:v>
                </c:pt>
                <c:pt idx="1479">
                  <c:v>50.946999999999996</c:v>
                </c:pt>
                <c:pt idx="1480">
                  <c:v>50.864000000000004</c:v>
                </c:pt>
                <c:pt idx="1481">
                  <c:v>50.752000000000002</c:v>
                </c:pt>
                <c:pt idx="1482">
                  <c:v>50.669000000000011</c:v>
                </c:pt>
                <c:pt idx="1483">
                  <c:v>50.556999999999995</c:v>
                </c:pt>
                <c:pt idx="1484">
                  <c:v>50.474000000000004</c:v>
                </c:pt>
                <c:pt idx="1485">
                  <c:v>50.39</c:v>
                </c:pt>
                <c:pt idx="1486">
                  <c:v>50.279000000000003</c:v>
                </c:pt>
                <c:pt idx="1487">
                  <c:v>50.195000000000093</c:v>
                </c:pt>
                <c:pt idx="1488">
                  <c:v>50.111000000000004</c:v>
                </c:pt>
                <c:pt idx="1489">
                  <c:v>50.028000000000013</c:v>
                </c:pt>
                <c:pt idx="1490">
                  <c:v>49.991</c:v>
                </c:pt>
                <c:pt idx="1491">
                  <c:v>49.888999999999996</c:v>
                </c:pt>
                <c:pt idx="1492">
                  <c:v>49.812999999999995</c:v>
                </c:pt>
                <c:pt idx="1493">
                  <c:v>49.737000000000002</c:v>
                </c:pt>
                <c:pt idx="1494">
                  <c:v>49.661000000000001</c:v>
                </c:pt>
                <c:pt idx="1495">
                  <c:v>49.585000000000001</c:v>
                </c:pt>
                <c:pt idx="1496">
                  <c:v>49.509</c:v>
                </c:pt>
                <c:pt idx="1497">
                  <c:v>49.433</c:v>
                </c:pt>
                <c:pt idx="1498">
                  <c:v>49.356999999999999</c:v>
                </c:pt>
                <c:pt idx="1499">
                  <c:v>49.281000000000006</c:v>
                </c:pt>
                <c:pt idx="1500">
                  <c:v>49.205000000000013</c:v>
                </c:pt>
                <c:pt idx="1501">
                  <c:v>49.129000000000012</c:v>
                </c:pt>
                <c:pt idx="1502">
                  <c:v>49.053000000000004</c:v>
                </c:pt>
                <c:pt idx="1503">
                  <c:v>48.976000000000006</c:v>
                </c:pt>
                <c:pt idx="1504">
                  <c:v>48.9</c:v>
                </c:pt>
                <c:pt idx="1505">
                  <c:v>48.824000000000005</c:v>
                </c:pt>
                <c:pt idx="1506">
                  <c:v>48.748000000000012</c:v>
                </c:pt>
                <c:pt idx="1507">
                  <c:v>48.672000000000011</c:v>
                </c:pt>
                <c:pt idx="1508">
                  <c:v>48.596000000000011</c:v>
                </c:pt>
                <c:pt idx="1509">
                  <c:v>48.52</c:v>
                </c:pt>
                <c:pt idx="1510">
                  <c:v>48.443999999999996</c:v>
                </c:pt>
                <c:pt idx="1511">
                  <c:v>48.368000000000002</c:v>
                </c:pt>
                <c:pt idx="1512">
                  <c:v>48.292000000000108</c:v>
                </c:pt>
                <c:pt idx="1513">
                  <c:v>48.216000000000001</c:v>
                </c:pt>
                <c:pt idx="1514">
                  <c:v>48.165000000000013</c:v>
                </c:pt>
                <c:pt idx="1515">
                  <c:v>48.216000000000001</c:v>
                </c:pt>
                <c:pt idx="1516">
                  <c:v>48.343000000000004</c:v>
                </c:pt>
                <c:pt idx="1517">
                  <c:v>48.52</c:v>
                </c:pt>
                <c:pt idx="1518">
                  <c:v>48.748000000000012</c:v>
                </c:pt>
                <c:pt idx="1519">
                  <c:v>48.976000000000006</c:v>
                </c:pt>
                <c:pt idx="1520">
                  <c:v>49.255000000000003</c:v>
                </c:pt>
                <c:pt idx="1521">
                  <c:v>49.56</c:v>
                </c:pt>
                <c:pt idx="1522">
                  <c:v>49.888999999999996</c:v>
                </c:pt>
                <c:pt idx="1523">
                  <c:v>50.167000000000002</c:v>
                </c:pt>
                <c:pt idx="1524">
                  <c:v>50.556999999999995</c:v>
                </c:pt>
                <c:pt idx="1525">
                  <c:v>50.919000000000004</c:v>
                </c:pt>
                <c:pt idx="1526">
                  <c:v>51.309000000000005</c:v>
                </c:pt>
                <c:pt idx="1527">
                  <c:v>51.671000000000006</c:v>
                </c:pt>
                <c:pt idx="1528">
                  <c:v>52.061</c:v>
                </c:pt>
                <c:pt idx="1529">
                  <c:v>52.424000000000007</c:v>
                </c:pt>
                <c:pt idx="1530">
                  <c:v>52.786000000000001</c:v>
                </c:pt>
                <c:pt idx="1531">
                  <c:v>53.176000000000002</c:v>
                </c:pt>
                <c:pt idx="1532">
                  <c:v>53.538000000000011</c:v>
                </c:pt>
                <c:pt idx="1533">
                  <c:v>53.9</c:v>
                </c:pt>
                <c:pt idx="1534">
                  <c:v>54.262000000000093</c:v>
                </c:pt>
                <c:pt idx="1535">
                  <c:v>54.624000000000002</c:v>
                </c:pt>
                <c:pt idx="1536">
                  <c:v>54.958999999999996</c:v>
                </c:pt>
                <c:pt idx="1537">
                  <c:v>55.293000000000013</c:v>
                </c:pt>
                <c:pt idx="1538">
                  <c:v>55.627000000000002</c:v>
                </c:pt>
                <c:pt idx="1539">
                  <c:v>55.961000000000006</c:v>
                </c:pt>
                <c:pt idx="1540">
                  <c:v>56.268000000000093</c:v>
                </c:pt>
                <c:pt idx="1541">
                  <c:v>56.602000000000011</c:v>
                </c:pt>
                <c:pt idx="1542">
                  <c:v>56.909000000000006</c:v>
                </c:pt>
                <c:pt idx="1543">
                  <c:v>57.187000000000005</c:v>
                </c:pt>
                <c:pt idx="1544">
                  <c:v>57.494</c:v>
                </c:pt>
                <c:pt idx="1545">
                  <c:v>57.772000000000013</c:v>
                </c:pt>
                <c:pt idx="1546">
                  <c:v>58.050999999999995</c:v>
                </c:pt>
                <c:pt idx="1547">
                  <c:v>58.329000000000001</c:v>
                </c:pt>
                <c:pt idx="1548">
                  <c:v>58.58</c:v>
                </c:pt>
                <c:pt idx="1549">
                  <c:v>58.858999999999995</c:v>
                </c:pt>
                <c:pt idx="1550">
                  <c:v>59.109000000000002</c:v>
                </c:pt>
                <c:pt idx="1551">
                  <c:v>59.36</c:v>
                </c:pt>
                <c:pt idx="1552">
                  <c:v>59.611000000000004</c:v>
                </c:pt>
                <c:pt idx="1553">
                  <c:v>59.861000000000004</c:v>
                </c:pt>
                <c:pt idx="1554">
                  <c:v>60.066000000000003</c:v>
                </c:pt>
                <c:pt idx="1555">
                  <c:v>60.329000000000001</c:v>
                </c:pt>
                <c:pt idx="1556">
                  <c:v>60.591000000000001</c:v>
                </c:pt>
                <c:pt idx="1557">
                  <c:v>60.853999999999999</c:v>
                </c:pt>
                <c:pt idx="1558">
                  <c:v>61.117000000000004</c:v>
                </c:pt>
                <c:pt idx="1559">
                  <c:v>61.346999999999994</c:v>
                </c:pt>
                <c:pt idx="1560">
                  <c:v>61.61</c:v>
                </c:pt>
                <c:pt idx="1561">
                  <c:v>61.873000000000005</c:v>
                </c:pt>
                <c:pt idx="1562">
                  <c:v>62.103000000000002</c:v>
                </c:pt>
                <c:pt idx="1563">
                  <c:v>62.366</c:v>
                </c:pt>
                <c:pt idx="1564">
                  <c:v>62.596000000000011</c:v>
                </c:pt>
                <c:pt idx="1565">
                  <c:v>62.826000000000001</c:v>
                </c:pt>
                <c:pt idx="1566">
                  <c:v>63.056000000000004</c:v>
                </c:pt>
                <c:pt idx="1567">
                  <c:v>63.253</c:v>
                </c:pt>
                <c:pt idx="1568">
                  <c:v>63.483000000000004</c:v>
                </c:pt>
                <c:pt idx="1569">
                  <c:v>63.68</c:v>
                </c:pt>
                <c:pt idx="1570">
                  <c:v>63.876999999999995</c:v>
                </c:pt>
                <c:pt idx="1571">
                  <c:v>64.073999999999998</c:v>
                </c:pt>
                <c:pt idx="1572">
                  <c:v>64.271000000000001</c:v>
                </c:pt>
                <c:pt idx="1573">
                  <c:v>64.436000000000007</c:v>
                </c:pt>
                <c:pt idx="1574">
                  <c:v>64.599999999999994</c:v>
                </c:pt>
                <c:pt idx="1575">
                  <c:v>64.929000000000002</c:v>
                </c:pt>
                <c:pt idx="1576">
                  <c:v>65.388999999999982</c:v>
                </c:pt>
                <c:pt idx="1577">
                  <c:v>65.98</c:v>
                </c:pt>
                <c:pt idx="1578">
                  <c:v>66.603999999999999</c:v>
                </c:pt>
                <c:pt idx="1579">
                  <c:v>67.326999999999998</c:v>
                </c:pt>
                <c:pt idx="1580">
                  <c:v>68.05</c:v>
                </c:pt>
                <c:pt idx="1581">
                  <c:v>68.838999999999999</c:v>
                </c:pt>
                <c:pt idx="1582">
                  <c:v>69.593999999999994</c:v>
                </c:pt>
                <c:pt idx="1583">
                  <c:v>70.524999999999991</c:v>
                </c:pt>
                <c:pt idx="1584">
                  <c:v>71.492999999999995</c:v>
                </c:pt>
                <c:pt idx="1585">
                  <c:v>72.462000000000003</c:v>
                </c:pt>
                <c:pt idx="1586">
                  <c:v>73.430000000000007</c:v>
                </c:pt>
                <c:pt idx="1587">
                  <c:v>74.35899999999998</c:v>
                </c:pt>
                <c:pt idx="1588">
                  <c:v>75.287000000000006</c:v>
                </c:pt>
                <c:pt idx="1589">
                  <c:v>76.174999999999983</c:v>
                </c:pt>
                <c:pt idx="1590">
                  <c:v>77.063000000000002</c:v>
                </c:pt>
                <c:pt idx="1591">
                  <c:v>77.910000000000025</c:v>
                </c:pt>
                <c:pt idx="1592">
                  <c:v>78.757999999999996</c:v>
                </c:pt>
                <c:pt idx="1593">
                  <c:v>79.565000000000012</c:v>
                </c:pt>
                <c:pt idx="1594">
                  <c:v>80.409000000000006</c:v>
                </c:pt>
                <c:pt idx="1595">
                  <c:v>81.378999999999948</c:v>
                </c:pt>
                <c:pt idx="1596">
                  <c:v>82.349000000000004</c:v>
                </c:pt>
                <c:pt idx="1597">
                  <c:v>83.269000000000005</c:v>
                </c:pt>
                <c:pt idx="1598">
                  <c:v>84.137</c:v>
                </c:pt>
                <c:pt idx="1599">
                  <c:v>85.004999999999995</c:v>
                </c:pt>
                <c:pt idx="1600">
                  <c:v>85.821999999999989</c:v>
                </c:pt>
                <c:pt idx="1601">
                  <c:v>86.638999999999982</c:v>
                </c:pt>
                <c:pt idx="1602">
                  <c:v>87.456000000000003</c:v>
                </c:pt>
                <c:pt idx="1603">
                  <c:v>88.221999999999994</c:v>
                </c:pt>
                <c:pt idx="1604">
                  <c:v>88.989000000000004</c:v>
                </c:pt>
                <c:pt idx="1605">
                  <c:v>89.703999999999994</c:v>
                </c:pt>
                <c:pt idx="1606">
                  <c:v>90.525999999999982</c:v>
                </c:pt>
                <c:pt idx="1607">
                  <c:v>91.38</c:v>
                </c:pt>
                <c:pt idx="1608">
                  <c:v>92.233999999999995</c:v>
                </c:pt>
                <c:pt idx="1609">
                  <c:v>93.022999999999982</c:v>
                </c:pt>
                <c:pt idx="1610">
                  <c:v>93.876999999999981</c:v>
                </c:pt>
                <c:pt idx="1611">
                  <c:v>94.6</c:v>
                </c:pt>
                <c:pt idx="1612">
                  <c:v>95.322999999999979</c:v>
                </c:pt>
                <c:pt idx="1613">
                  <c:v>96.046000000000006</c:v>
                </c:pt>
                <c:pt idx="1614">
                  <c:v>96.703000000000003</c:v>
                </c:pt>
                <c:pt idx="1615">
                  <c:v>97.426000000000002</c:v>
                </c:pt>
                <c:pt idx="1616">
                  <c:v>98.016999999999996</c:v>
                </c:pt>
                <c:pt idx="1617">
                  <c:v>98.673999999999978</c:v>
                </c:pt>
                <c:pt idx="1618">
                  <c:v>99.331000000000003</c:v>
                </c:pt>
                <c:pt idx="1619">
                  <c:v>99.856999999999999</c:v>
                </c:pt>
                <c:pt idx="1620">
                  <c:v>100.13800000000001</c:v>
                </c:pt>
                <c:pt idx="1621">
                  <c:v>100.295</c:v>
                </c:pt>
                <c:pt idx="1622">
                  <c:v>100.452</c:v>
                </c:pt>
                <c:pt idx="1623">
                  <c:v>100.60899999999998</c:v>
                </c:pt>
                <c:pt idx="1624">
                  <c:v>100.76600000000002</c:v>
                </c:pt>
                <c:pt idx="1625">
                  <c:v>100.90400000000002</c:v>
                </c:pt>
                <c:pt idx="1626">
                  <c:v>101.06100000000002</c:v>
                </c:pt>
                <c:pt idx="1627">
                  <c:v>101.19799999999999</c:v>
                </c:pt>
                <c:pt idx="1628">
                  <c:v>101.35499999999999</c:v>
                </c:pt>
                <c:pt idx="1629">
                  <c:v>101.473</c:v>
                </c:pt>
                <c:pt idx="1630">
                  <c:v>101.611</c:v>
                </c:pt>
                <c:pt idx="1631">
                  <c:v>101.729</c:v>
                </c:pt>
                <c:pt idx="1632">
                  <c:v>101.866</c:v>
                </c:pt>
                <c:pt idx="1633">
                  <c:v>101.98399999999999</c:v>
                </c:pt>
                <c:pt idx="1634">
                  <c:v>102.10199999999999</c:v>
                </c:pt>
                <c:pt idx="1635">
                  <c:v>102.22</c:v>
                </c:pt>
                <c:pt idx="1636">
                  <c:v>102.33799999999999</c:v>
                </c:pt>
                <c:pt idx="1637">
                  <c:v>102.43600000000002</c:v>
                </c:pt>
                <c:pt idx="1638">
                  <c:v>102.554</c:v>
                </c:pt>
                <c:pt idx="1639">
                  <c:v>102.65199999999999</c:v>
                </c:pt>
                <c:pt idx="1640">
                  <c:v>102.75</c:v>
                </c:pt>
                <c:pt idx="1641">
                  <c:v>102.848</c:v>
                </c:pt>
                <c:pt idx="1642">
                  <c:v>102.94600000000018</c:v>
                </c:pt>
                <c:pt idx="1643">
                  <c:v>103.02500000000001</c:v>
                </c:pt>
                <c:pt idx="1644">
                  <c:v>103.12299999999998</c:v>
                </c:pt>
                <c:pt idx="1645">
                  <c:v>103.221</c:v>
                </c:pt>
                <c:pt idx="1646">
                  <c:v>103.3</c:v>
                </c:pt>
                <c:pt idx="1647">
                  <c:v>103.37899999999998</c:v>
                </c:pt>
                <c:pt idx="1648">
                  <c:v>103.45699999999999</c:v>
                </c:pt>
                <c:pt idx="1649">
                  <c:v>103.536</c:v>
                </c:pt>
                <c:pt idx="1650">
                  <c:v>103.614</c:v>
                </c:pt>
                <c:pt idx="1651">
                  <c:v>103.693</c:v>
                </c:pt>
                <c:pt idx="1652">
                  <c:v>103.752</c:v>
                </c:pt>
                <c:pt idx="1653">
                  <c:v>103.83</c:v>
                </c:pt>
                <c:pt idx="1654">
                  <c:v>103.889</c:v>
                </c:pt>
                <c:pt idx="1655">
                  <c:v>103.968</c:v>
                </c:pt>
                <c:pt idx="1656">
                  <c:v>104.027</c:v>
                </c:pt>
                <c:pt idx="1657">
                  <c:v>104.086</c:v>
                </c:pt>
                <c:pt idx="1658">
                  <c:v>104.164</c:v>
                </c:pt>
                <c:pt idx="1659">
                  <c:v>104.223</c:v>
                </c:pt>
                <c:pt idx="1660">
                  <c:v>104.282</c:v>
                </c:pt>
                <c:pt idx="1661">
                  <c:v>104.34099999999999</c:v>
                </c:pt>
                <c:pt idx="1662">
                  <c:v>104.4</c:v>
                </c:pt>
                <c:pt idx="1663">
                  <c:v>104.459</c:v>
                </c:pt>
                <c:pt idx="1664">
                  <c:v>104.518</c:v>
                </c:pt>
                <c:pt idx="1665">
                  <c:v>104.557</c:v>
                </c:pt>
                <c:pt idx="1666">
                  <c:v>104.616</c:v>
                </c:pt>
                <c:pt idx="1667">
                  <c:v>104.67499999999998</c:v>
                </c:pt>
                <c:pt idx="1668">
                  <c:v>104.73399999999999</c:v>
                </c:pt>
                <c:pt idx="1669">
                  <c:v>104.773</c:v>
                </c:pt>
                <c:pt idx="1670">
                  <c:v>104.83199999999999</c:v>
                </c:pt>
                <c:pt idx="1671">
                  <c:v>104.871</c:v>
                </c:pt>
                <c:pt idx="1672">
                  <c:v>104.93</c:v>
                </c:pt>
                <c:pt idx="1673">
                  <c:v>104.97</c:v>
                </c:pt>
                <c:pt idx="1674">
                  <c:v>105.009</c:v>
                </c:pt>
                <c:pt idx="1675">
                  <c:v>105.048</c:v>
                </c:pt>
                <c:pt idx="1676">
                  <c:v>105.107</c:v>
                </c:pt>
                <c:pt idx="1677">
                  <c:v>105.127</c:v>
                </c:pt>
                <c:pt idx="1678">
                  <c:v>105.18600000000001</c:v>
                </c:pt>
                <c:pt idx="1679">
                  <c:v>105.205</c:v>
                </c:pt>
                <c:pt idx="1680">
                  <c:v>105.245</c:v>
                </c:pt>
                <c:pt idx="1681">
                  <c:v>105.28400000000002</c:v>
                </c:pt>
                <c:pt idx="1682">
                  <c:v>105.32299999999998</c:v>
                </c:pt>
                <c:pt idx="1683">
                  <c:v>105.363</c:v>
                </c:pt>
                <c:pt idx="1684">
                  <c:v>105.402</c:v>
                </c:pt>
                <c:pt idx="1685">
                  <c:v>105.4410000000002</c:v>
                </c:pt>
                <c:pt idx="1686">
                  <c:v>105.46100000000018</c:v>
                </c:pt>
                <c:pt idx="1687">
                  <c:v>105.52</c:v>
                </c:pt>
                <c:pt idx="1688">
                  <c:v>105.539</c:v>
                </c:pt>
                <c:pt idx="1689">
                  <c:v>105.57899999999998</c:v>
                </c:pt>
                <c:pt idx="1690">
                  <c:v>105.61799999999999</c:v>
                </c:pt>
                <c:pt idx="1691">
                  <c:v>105.657</c:v>
                </c:pt>
                <c:pt idx="1692">
                  <c:v>105.67700000000001</c:v>
                </c:pt>
                <c:pt idx="1693">
                  <c:v>105.71599999999999</c:v>
                </c:pt>
                <c:pt idx="1694">
                  <c:v>105.755</c:v>
                </c:pt>
                <c:pt idx="1695">
                  <c:v>105.77500000000001</c:v>
                </c:pt>
                <c:pt idx="1696">
                  <c:v>105.81399999999999</c:v>
                </c:pt>
                <c:pt idx="1697">
                  <c:v>105.854</c:v>
                </c:pt>
                <c:pt idx="1698">
                  <c:v>105.87299999999998</c:v>
                </c:pt>
                <c:pt idx="1699">
                  <c:v>105.893</c:v>
                </c:pt>
                <c:pt idx="1700">
                  <c:v>105.932</c:v>
                </c:pt>
                <c:pt idx="1701">
                  <c:v>105.952</c:v>
                </c:pt>
                <c:pt idx="1702">
                  <c:v>105.99100000000018</c:v>
                </c:pt>
                <c:pt idx="1703">
                  <c:v>106.01100000000002</c:v>
                </c:pt>
                <c:pt idx="1704">
                  <c:v>106.05</c:v>
                </c:pt>
                <c:pt idx="1705">
                  <c:v>106.07</c:v>
                </c:pt>
                <c:pt idx="1706">
                  <c:v>106.089</c:v>
                </c:pt>
                <c:pt idx="1707">
                  <c:v>106.12899999999998</c:v>
                </c:pt>
                <c:pt idx="1708">
                  <c:v>106.148</c:v>
                </c:pt>
                <c:pt idx="1709">
                  <c:v>106.16800000000001</c:v>
                </c:pt>
                <c:pt idx="1710">
                  <c:v>106.20699999999999</c:v>
                </c:pt>
                <c:pt idx="1711">
                  <c:v>106.227</c:v>
                </c:pt>
                <c:pt idx="1712">
                  <c:v>106.24600000000002</c:v>
                </c:pt>
                <c:pt idx="1713">
                  <c:v>106.26600000000002</c:v>
                </c:pt>
                <c:pt idx="1714">
                  <c:v>106.286</c:v>
                </c:pt>
                <c:pt idx="1715">
                  <c:v>106.32499999999999</c:v>
                </c:pt>
                <c:pt idx="1716">
                  <c:v>106.345</c:v>
                </c:pt>
                <c:pt idx="1717">
                  <c:v>106.364</c:v>
                </c:pt>
                <c:pt idx="1718">
                  <c:v>106.384</c:v>
                </c:pt>
                <c:pt idx="1719">
                  <c:v>106.40400000000002</c:v>
                </c:pt>
                <c:pt idx="1720">
                  <c:v>106.423</c:v>
                </c:pt>
                <c:pt idx="1721">
                  <c:v>106.44300000000018</c:v>
                </c:pt>
                <c:pt idx="1722">
                  <c:v>106.46299999999999</c:v>
                </c:pt>
                <c:pt idx="1723">
                  <c:v>106.482</c:v>
                </c:pt>
                <c:pt idx="1724">
                  <c:v>106.502</c:v>
                </c:pt>
                <c:pt idx="1725">
                  <c:v>106.521</c:v>
                </c:pt>
                <c:pt idx="1726">
                  <c:v>106.54100000000012</c:v>
                </c:pt>
                <c:pt idx="1727">
                  <c:v>106.58</c:v>
                </c:pt>
                <c:pt idx="1728">
                  <c:v>106.6</c:v>
                </c:pt>
                <c:pt idx="1729">
                  <c:v>106.61999999999999</c:v>
                </c:pt>
                <c:pt idx="1730">
                  <c:v>106.639</c:v>
                </c:pt>
                <c:pt idx="1731">
                  <c:v>106.65900000000001</c:v>
                </c:pt>
                <c:pt idx="1732">
                  <c:v>106.65900000000001</c:v>
                </c:pt>
                <c:pt idx="1733">
                  <c:v>106.67899999999995</c:v>
                </c:pt>
                <c:pt idx="1734">
                  <c:v>106.69799999999999</c:v>
                </c:pt>
                <c:pt idx="1735">
                  <c:v>106.718</c:v>
                </c:pt>
                <c:pt idx="1736">
                  <c:v>106.738</c:v>
                </c:pt>
                <c:pt idx="1737">
                  <c:v>106.75700000000002</c:v>
                </c:pt>
                <c:pt idx="1738">
                  <c:v>106.75700000000002</c:v>
                </c:pt>
                <c:pt idx="1739">
                  <c:v>106.777</c:v>
                </c:pt>
                <c:pt idx="1740">
                  <c:v>106.79600000000002</c:v>
                </c:pt>
                <c:pt idx="1741">
                  <c:v>106.816</c:v>
                </c:pt>
                <c:pt idx="1742">
                  <c:v>106.816</c:v>
                </c:pt>
                <c:pt idx="1743">
                  <c:v>106.836</c:v>
                </c:pt>
                <c:pt idx="1744">
                  <c:v>106.85499999999999</c:v>
                </c:pt>
                <c:pt idx="1745">
                  <c:v>106.87499999999999</c:v>
                </c:pt>
                <c:pt idx="1746">
                  <c:v>106.87499999999999</c:v>
                </c:pt>
                <c:pt idx="1747">
                  <c:v>106.895</c:v>
                </c:pt>
                <c:pt idx="1748">
                  <c:v>106.91400000000019</c:v>
                </c:pt>
                <c:pt idx="1749">
                  <c:v>106.93400000000018</c:v>
                </c:pt>
                <c:pt idx="1750">
                  <c:v>106.93400000000018</c:v>
                </c:pt>
                <c:pt idx="1751">
                  <c:v>106.95399999999999</c:v>
                </c:pt>
                <c:pt idx="1752">
                  <c:v>106.973</c:v>
                </c:pt>
                <c:pt idx="1753">
                  <c:v>106.973</c:v>
                </c:pt>
                <c:pt idx="1754">
                  <c:v>106.973</c:v>
                </c:pt>
                <c:pt idx="1755">
                  <c:v>106.95399999999999</c:v>
                </c:pt>
                <c:pt idx="1756">
                  <c:v>106.93400000000018</c:v>
                </c:pt>
                <c:pt idx="1757">
                  <c:v>106.895</c:v>
                </c:pt>
                <c:pt idx="1758">
                  <c:v>106.87499999999999</c:v>
                </c:pt>
                <c:pt idx="1759">
                  <c:v>106.836</c:v>
                </c:pt>
                <c:pt idx="1760">
                  <c:v>106.79600000000002</c:v>
                </c:pt>
                <c:pt idx="1761">
                  <c:v>106.75700000000002</c:v>
                </c:pt>
                <c:pt idx="1762">
                  <c:v>106.718</c:v>
                </c:pt>
                <c:pt idx="1763">
                  <c:v>106.67899999999995</c:v>
                </c:pt>
                <c:pt idx="1764">
                  <c:v>106.61999999999999</c:v>
                </c:pt>
                <c:pt idx="1765">
                  <c:v>106.58</c:v>
                </c:pt>
                <c:pt idx="1766">
                  <c:v>106.54100000000012</c:v>
                </c:pt>
                <c:pt idx="1767">
                  <c:v>106.482</c:v>
                </c:pt>
                <c:pt idx="1768">
                  <c:v>106.44300000000018</c:v>
                </c:pt>
                <c:pt idx="1769">
                  <c:v>106.384</c:v>
                </c:pt>
                <c:pt idx="1770">
                  <c:v>106.345</c:v>
                </c:pt>
                <c:pt idx="1771">
                  <c:v>106.286</c:v>
                </c:pt>
                <c:pt idx="1772">
                  <c:v>106.227</c:v>
                </c:pt>
                <c:pt idx="1773">
                  <c:v>106.18799999999999</c:v>
                </c:pt>
                <c:pt idx="1774">
                  <c:v>106.12899999999998</c:v>
                </c:pt>
                <c:pt idx="1775">
                  <c:v>106.089</c:v>
                </c:pt>
                <c:pt idx="1776">
                  <c:v>106.05</c:v>
                </c:pt>
                <c:pt idx="1777">
                  <c:v>105.99100000000018</c:v>
                </c:pt>
                <c:pt idx="1778">
                  <c:v>105.932</c:v>
                </c:pt>
                <c:pt idx="1779">
                  <c:v>105.893</c:v>
                </c:pt>
                <c:pt idx="1780">
                  <c:v>105.834</c:v>
                </c:pt>
                <c:pt idx="1781">
                  <c:v>105.795</c:v>
                </c:pt>
                <c:pt idx="1782">
                  <c:v>105.736</c:v>
                </c:pt>
                <c:pt idx="1783">
                  <c:v>105.696</c:v>
                </c:pt>
                <c:pt idx="1784">
                  <c:v>105.63800000000001</c:v>
                </c:pt>
                <c:pt idx="1785">
                  <c:v>105.598</c:v>
                </c:pt>
                <c:pt idx="1786">
                  <c:v>105.539</c:v>
                </c:pt>
                <c:pt idx="1787">
                  <c:v>105.5</c:v>
                </c:pt>
                <c:pt idx="1788">
                  <c:v>105.4410000000002</c:v>
                </c:pt>
                <c:pt idx="1789">
                  <c:v>105.402</c:v>
                </c:pt>
                <c:pt idx="1790">
                  <c:v>105.343</c:v>
                </c:pt>
                <c:pt idx="1791">
                  <c:v>105.304</c:v>
                </c:pt>
                <c:pt idx="1792">
                  <c:v>105.245</c:v>
                </c:pt>
                <c:pt idx="1793">
                  <c:v>105.205</c:v>
                </c:pt>
                <c:pt idx="1794">
                  <c:v>105.146</c:v>
                </c:pt>
                <c:pt idx="1795">
                  <c:v>105.107</c:v>
                </c:pt>
                <c:pt idx="1796">
                  <c:v>105.068</c:v>
                </c:pt>
                <c:pt idx="1797">
                  <c:v>105.029</c:v>
                </c:pt>
                <c:pt idx="1798">
                  <c:v>104.989</c:v>
                </c:pt>
                <c:pt idx="1799">
                  <c:v>104.95</c:v>
                </c:pt>
                <c:pt idx="1800">
                  <c:v>104.89100000000002</c:v>
                </c:pt>
                <c:pt idx="1801">
                  <c:v>104.85199999999999</c:v>
                </c:pt>
                <c:pt idx="1802">
                  <c:v>104.813</c:v>
                </c:pt>
                <c:pt idx="1803">
                  <c:v>104.773</c:v>
                </c:pt>
                <c:pt idx="1804">
                  <c:v>104.73399999999999</c:v>
                </c:pt>
                <c:pt idx="1805">
                  <c:v>104.69499999999999</c:v>
                </c:pt>
                <c:pt idx="1806">
                  <c:v>104.636</c:v>
                </c:pt>
                <c:pt idx="1807">
                  <c:v>104.596</c:v>
                </c:pt>
                <c:pt idx="1808">
                  <c:v>104.557</c:v>
                </c:pt>
                <c:pt idx="1809">
                  <c:v>104.518</c:v>
                </c:pt>
                <c:pt idx="1810">
                  <c:v>104.479</c:v>
                </c:pt>
                <c:pt idx="1811">
                  <c:v>104.43899999999999</c:v>
                </c:pt>
                <c:pt idx="1812">
                  <c:v>104.4</c:v>
                </c:pt>
                <c:pt idx="1813">
                  <c:v>104.34099999999999</c:v>
                </c:pt>
                <c:pt idx="1814">
                  <c:v>104.282</c:v>
                </c:pt>
                <c:pt idx="1815">
                  <c:v>104.223</c:v>
                </c:pt>
                <c:pt idx="1816">
                  <c:v>104.164</c:v>
                </c:pt>
                <c:pt idx="1817">
                  <c:v>104.086</c:v>
                </c:pt>
                <c:pt idx="1818">
                  <c:v>104.00700000000002</c:v>
                </c:pt>
                <c:pt idx="1819">
                  <c:v>103.929</c:v>
                </c:pt>
                <c:pt idx="1820">
                  <c:v>103.83</c:v>
                </c:pt>
                <c:pt idx="1821">
                  <c:v>103.732</c:v>
                </c:pt>
                <c:pt idx="1822">
                  <c:v>103.654</c:v>
                </c:pt>
                <c:pt idx="1823">
                  <c:v>103.536</c:v>
                </c:pt>
                <c:pt idx="1824">
                  <c:v>103.438</c:v>
                </c:pt>
                <c:pt idx="1825">
                  <c:v>103.339</c:v>
                </c:pt>
                <c:pt idx="1826">
                  <c:v>103.24100000000018</c:v>
                </c:pt>
                <c:pt idx="1827">
                  <c:v>103.12299999999998</c:v>
                </c:pt>
                <c:pt idx="1828">
                  <c:v>103.005</c:v>
                </c:pt>
                <c:pt idx="1829">
                  <c:v>102.90700000000002</c:v>
                </c:pt>
                <c:pt idx="1830">
                  <c:v>102.789</c:v>
                </c:pt>
                <c:pt idx="1831">
                  <c:v>102.67100000000001</c:v>
                </c:pt>
                <c:pt idx="1832">
                  <c:v>102.554</c:v>
                </c:pt>
                <c:pt idx="1833">
                  <c:v>102.43600000000002</c:v>
                </c:pt>
                <c:pt idx="1834">
                  <c:v>102.318</c:v>
                </c:pt>
                <c:pt idx="1835">
                  <c:v>102.2</c:v>
                </c:pt>
                <c:pt idx="1836">
                  <c:v>102.10199999999999</c:v>
                </c:pt>
                <c:pt idx="1837">
                  <c:v>101.96400000000018</c:v>
                </c:pt>
                <c:pt idx="1838">
                  <c:v>101.846</c:v>
                </c:pt>
                <c:pt idx="1839">
                  <c:v>101.729</c:v>
                </c:pt>
                <c:pt idx="1840">
                  <c:v>101.611</c:v>
                </c:pt>
                <c:pt idx="1841">
                  <c:v>101.49299999999999</c:v>
                </c:pt>
                <c:pt idx="1842">
                  <c:v>101.37499999999999</c:v>
                </c:pt>
                <c:pt idx="1843">
                  <c:v>101.25700000000002</c:v>
                </c:pt>
                <c:pt idx="1844">
                  <c:v>101.139</c:v>
                </c:pt>
                <c:pt idx="1845">
                  <c:v>101.021</c:v>
                </c:pt>
                <c:pt idx="1846">
                  <c:v>100.90400000000002</c:v>
                </c:pt>
                <c:pt idx="1847">
                  <c:v>100.786</c:v>
                </c:pt>
                <c:pt idx="1848">
                  <c:v>100.66800000000001</c:v>
                </c:pt>
                <c:pt idx="1849">
                  <c:v>100.55</c:v>
                </c:pt>
                <c:pt idx="1850">
                  <c:v>100.432</c:v>
                </c:pt>
                <c:pt idx="1851">
                  <c:v>100.31399999999999</c:v>
                </c:pt>
                <c:pt idx="1852">
                  <c:v>100.196</c:v>
                </c:pt>
                <c:pt idx="1853">
                  <c:v>100.07899999999998</c:v>
                </c:pt>
                <c:pt idx="1854">
                  <c:v>99.790999999999997</c:v>
                </c:pt>
                <c:pt idx="1855">
                  <c:v>99.397000000000006</c:v>
                </c:pt>
                <c:pt idx="1856">
                  <c:v>99.003</c:v>
                </c:pt>
                <c:pt idx="1857">
                  <c:v>98.60899999999998</c:v>
                </c:pt>
                <c:pt idx="1858">
                  <c:v>98.149000000000001</c:v>
                </c:pt>
                <c:pt idx="1859">
                  <c:v>97.754000000000005</c:v>
                </c:pt>
                <c:pt idx="1860">
                  <c:v>97.36</c:v>
                </c:pt>
                <c:pt idx="1861">
                  <c:v>96.965999999999994</c:v>
                </c:pt>
                <c:pt idx="1862">
                  <c:v>96.570999999999998</c:v>
                </c:pt>
                <c:pt idx="1863">
                  <c:v>96.176999999999978</c:v>
                </c:pt>
                <c:pt idx="1864">
                  <c:v>95.849000000000004</c:v>
                </c:pt>
                <c:pt idx="1865">
                  <c:v>95.453999999999994</c:v>
                </c:pt>
                <c:pt idx="1866">
                  <c:v>95.06</c:v>
                </c:pt>
                <c:pt idx="1867">
                  <c:v>94.665999999999983</c:v>
                </c:pt>
                <c:pt idx="1868">
                  <c:v>94.271000000000001</c:v>
                </c:pt>
                <c:pt idx="1869">
                  <c:v>93.876999999999981</c:v>
                </c:pt>
                <c:pt idx="1870">
                  <c:v>93.483000000000004</c:v>
                </c:pt>
                <c:pt idx="1871">
                  <c:v>93.088999999999999</c:v>
                </c:pt>
                <c:pt idx="1872">
                  <c:v>92.694000000000003</c:v>
                </c:pt>
                <c:pt idx="1873">
                  <c:v>92.3</c:v>
                </c:pt>
                <c:pt idx="1874">
                  <c:v>91.971000000000004</c:v>
                </c:pt>
                <c:pt idx="1875">
                  <c:v>91.576999999999998</c:v>
                </c:pt>
                <c:pt idx="1876">
                  <c:v>91.182999999999979</c:v>
                </c:pt>
                <c:pt idx="1877">
                  <c:v>90.789000000000001</c:v>
                </c:pt>
                <c:pt idx="1878">
                  <c:v>90.394000000000005</c:v>
                </c:pt>
                <c:pt idx="1879">
                  <c:v>90.01</c:v>
                </c:pt>
                <c:pt idx="1880">
                  <c:v>89.703999999999994</c:v>
                </c:pt>
                <c:pt idx="1881">
                  <c:v>89.397000000000006</c:v>
                </c:pt>
                <c:pt idx="1882">
                  <c:v>89.090999999999994</c:v>
                </c:pt>
                <c:pt idx="1883">
                  <c:v>88.784000000000006</c:v>
                </c:pt>
                <c:pt idx="1884">
                  <c:v>88.477999999999994</c:v>
                </c:pt>
                <c:pt idx="1885">
                  <c:v>88.170999999999978</c:v>
                </c:pt>
                <c:pt idx="1886">
                  <c:v>87.864999999999995</c:v>
                </c:pt>
                <c:pt idx="1887">
                  <c:v>87.558999999999983</c:v>
                </c:pt>
                <c:pt idx="1888">
                  <c:v>87.251999999999995</c:v>
                </c:pt>
                <c:pt idx="1889">
                  <c:v>86.946000000000026</c:v>
                </c:pt>
                <c:pt idx="1890">
                  <c:v>86.638999999999982</c:v>
                </c:pt>
                <c:pt idx="1891">
                  <c:v>86.332999999999998</c:v>
                </c:pt>
                <c:pt idx="1892">
                  <c:v>86.025999999999982</c:v>
                </c:pt>
                <c:pt idx="1893">
                  <c:v>85.72</c:v>
                </c:pt>
                <c:pt idx="1894">
                  <c:v>85.414000000000215</c:v>
                </c:pt>
                <c:pt idx="1895">
                  <c:v>85.106999999999999</c:v>
                </c:pt>
                <c:pt idx="1896">
                  <c:v>84.85199999999999</c:v>
                </c:pt>
                <c:pt idx="1897">
                  <c:v>84.545000000000002</c:v>
                </c:pt>
                <c:pt idx="1898">
                  <c:v>84.239000000000004</c:v>
                </c:pt>
                <c:pt idx="1899">
                  <c:v>83.933000000000007</c:v>
                </c:pt>
                <c:pt idx="1900">
                  <c:v>83.676999999999978</c:v>
                </c:pt>
                <c:pt idx="1901">
                  <c:v>83.370999999999981</c:v>
                </c:pt>
                <c:pt idx="1902">
                  <c:v>83.063999999999993</c:v>
                </c:pt>
                <c:pt idx="1903">
                  <c:v>82.808999999999983</c:v>
                </c:pt>
                <c:pt idx="1904">
                  <c:v>82.501999999999995</c:v>
                </c:pt>
                <c:pt idx="1905">
                  <c:v>82.247000000000185</c:v>
                </c:pt>
                <c:pt idx="1906">
                  <c:v>81.94100000000023</c:v>
                </c:pt>
                <c:pt idx="1907">
                  <c:v>81.684999999999988</c:v>
                </c:pt>
                <c:pt idx="1908">
                  <c:v>81.378999999999948</c:v>
                </c:pt>
                <c:pt idx="1909">
                  <c:v>81.123999999999981</c:v>
                </c:pt>
                <c:pt idx="1910">
                  <c:v>80.816999999999993</c:v>
                </c:pt>
                <c:pt idx="1911">
                  <c:v>80.562000000000012</c:v>
                </c:pt>
                <c:pt idx="1912">
                  <c:v>80.305999999999983</c:v>
                </c:pt>
                <c:pt idx="1913">
                  <c:v>80.009</c:v>
                </c:pt>
                <c:pt idx="1914">
                  <c:v>79.807000000000002</c:v>
                </c:pt>
                <c:pt idx="1915">
                  <c:v>79.60499999999999</c:v>
                </c:pt>
                <c:pt idx="1916">
                  <c:v>79.363</c:v>
                </c:pt>
                <c:pt idx="1917">
                  <c:v>79.161000000000001</c:v>
                </c:pt>
                <c:pt idx="1918">
                  <c:v>78.959000000000003</c:v>
                </c:pt>
                <c:pt idx="1919">
                  <c:v>78.757999999999996</c:v>
                </c:pt>
                <c:pt idx="1920">
                  <c:v>78.515000000000001</c:v>
                </c:pt>
                <c:pt idx="1921">
                  <c:v>78.313999999999993</c:v>
                </c:pt>
                <c:pt idx="1922">
                  <c:v>78.111999999999995</c:v>
                </c:pt>
                <c:pt idx="1923">
                  <c:v>77.910000000000025</c:v>
                </c:pt>
                <c:pt idx="1924">
                  <c:v>77.667999999999992</c:v>
                </c:pt>
                <c:pt idx="1925">
                  <c:v>77.465999999999994</c:v>
                </c:pt>
                <c:pt idx="1926">
                  <c:v>77.263999999999996</c:v>
                </c:pt>
                <c:pt idx="1927">
                  <c:v>77.063000000000002</c:v>
                </c:pt>
                <c:pt idx="1928">
                  <c:v>76.819999999999993</c:v>
                </c:pt>
                <c:pt idx="1929">
                  <c:v>76.619</c:v>
                </c:pt>
                <c:pt idx="1930">
                  <c:v>76.417000000000215</c:v>
                </c:pt>
                <c:pt idx="1931">
                  <c:v>76.174999999999983</c:v>
                </c:pt>
                <c:pt idx="1932">
                  <c:v>75.972999999999999</c:v>
                </c:pt>
                <c:pt idx="1933">
                  <c:v>75.771000000000001</c:v>
                </c:pt>
                <c:pt idx="1934">
                  <c:v>75.528999999999982</c:v>
                </c:pt>
                <c:pt idx="1935">
                  <c:v>75.326999999999998</c:v>
                </c:pt>
                <c:pt idx="1936">
                  <c:v>75.124999999999986</c:v>
                </c:pt>
                <c:pt idx="1937">
                  <c:v>74.882999999999981</c:v>
                </c:pt>
                <c:pt idx="1938">
                  <c:v>74.680999999999983</c:v>
                </c:pt>
                <c:pt idx="1939">
                  <c:v>74.48</c:v>
                </c:pt>
                <c:pt idx="1940">
                  <c:v>74.277999999999992</c:v>
                </c:pt>
                <c:pt idx="1941">
                  <c:v>74.075999999999979</c:v>
                </c:pt>
                <c:pt idx="1942">
                  <c:v>73.873999999999981</c:v>
                </c:pt>
                <c:pt idx="1943">
                  <c:v>73.671999999999983</c:v>
                </c:pt>
                <c:pt idx="1944">
                  <c:v>73.471000000000004</c:v>
                </c:pt>
                <c:pt idx="1945">
                  <c:v>73.269000000000005</c:v>
                </c:pt>
                <c:pt idx="1946">
                  <c:v>73.066999999999993</c:v>
                </c:pt>
                <c:pt idx="1947">
                  <c:v>72.864999999999995</c:v>
                </c:pt>
                <c:pt idx="1948">
                  <c:v>72.622999999999948</c:v>
                </c:pt>
                <c:pt idx="1949">
                  <c:v>72.421000000000006</c:v>
                </c:pt>
                <c:pt idx="1950">
                  <c:v>72.22</c:v>
                </c:pt>
                <c:pt idx="1951">
                  <c:v>72.018000000000001</c:v>
                </c:pt>
                <c:pt idx="1952">
                  <c:v>71.775999999999982</c:v>
                </c:pt>
                <c:pt idx="1953">
                  <c:v>71.573999999999998</c:v>
                </c:pt>
                <c:pt idx="1954">
                  <c:v>71.331999999999994</c:v>
                </c:pt>
                <c:pt idx="1955">
                  <c:v>71.13</c:v>
                </c:pt>
                <c:pt idx="1956">
                  <c:v>70.927999999999997</c:v>
                </c:pt>
                <c:pt idx="1957">
                  <c:v>70.725999999999999</c:v>
                </c:pt>
                <c:pt idx="1958">
                  <c:v>70.483999999999995</c:v>
                </c:pt>
                <c:pt idx="1959">
                  <c:v>70.281999999999996</c:v>
                </c:pt>
                <c:pt idx="1960">
                  <c:v>70.081000000000003</c:v>
                </c:pt>
                <c:pt idx="1961">
                  <c:v>69.89</c:v>
                </c:pt>
                <c:pt idx="1962">
                  <c:v>69.725999999999999</c:v>
                </c:pt>
                <c:pt idx="1963">
                  <c:v>69.561000000000007</c:v>
                </c:pt>
                <c:pt idx="1964">
                  <c:v>69.397000000000006</c:v>
                </c:pt>
                <c:pt idx="1965">
                  <c:v>69.233000000000004</c:v>
                </c:pt>
                <c:pt idx="1966">
                  <c:v>69.069000000000003</c:v>
                </c:pt>
                <c:pt idx="1967">
                  <c:v>68.903999999999996</c:v>
                </c:pt>
                <c:pt idx="1968">
                  <c:v>68.739999999999995</c:v>
                </c:pt>
                <c:pt idx="1969">
                  <c:v>68.543000000000006</c:v>
                </c:pt>
                <c:pt idx="1970">
                  <c:v>68.378999999999948</c:v>
                </c:pt>
                <c:pt idx="1971">
                  <c:v>68.214000000000027</c:v>
                </c:pt>
                <c:pt idx="1972">
                  <c:v>68.05</c:v>
                </c:pt>
                <c:pt idx="1973">
                  <c:v>67.885999999999981</c:v>
                </c:pt>
                <c:pt idx="1974">
                  <c:v>67.721000000000004</c:v>
                </c:pt>
                <c:pt idx="1975">
                  <c:v>67.557000000000002</c:v>
                </c:pt>
                <c:pt idx="1976">
                  <c:v>67.393000000000001</c:v>
                </c:pt>
                <c:pt idx="1977">
                  <c:v>67.228999999999999</c:v>
                </c:pt>
                <c:pt idx="1978">
                  <c:v>67.096999999999994</c:v>
                </c:pt>
                <c:pt idx="1979">
                  <c:v>66.933000000000007</c:v>
                </c:pt>
                <c:pt idx="1980">
                  <c:v>66.769000000000005</c:v>
                </c:pt>
                <c:pt idx="1981">
                  <c:v>66.637</c:v>
                </c:pt>
                <c:pt idx="1982">
                  <c:v>66.472999999999999</c:v>
                </c:pt>
                <c:pt idx="1983">
                  <c:v>66.308999999999983</c:v>
                </c:pt>
                <c:pt idx="1984">
                  <c:v>66.176999999999978</c:v>
                </c:pt>
                <c:pt idx="1985">
                  <c:v>66.013000000000005</c:v>
                </c:pt>
                <c:pt idx="1986">
                  <c:v>65.849000000000004</c:v>
                </c:pt>
                <c:pt idx="1987">
                  <c:v>65.717000000000027</c:v>
                </c:pt>
                <c:pt idx="1988">
                  <c:v>65.552999999999983</c:v>
                </c:pt>
                <c:pt idx="1989">
                  <c:v>65.421000000000006</c:v>
                </c:pt>
                <c:pt idx="1990">
                  <c:v>65.257000000000005</c:v>
                </c:pt>
                <c:pt idx="1991">
                  <c:v>65.093000000000004</c:v>
                </c:pt>
                <c:pt idx="1992">
                  <c:v>64.961000000000027</c:v>
                </c:pt>
                <c:pt idx="1993">
                  <c:v>64.796999999999997</c:v>
                </c:pt>
                <c:pt idx="1994">
                  <c:v>64.632999999999981</c:v>
                </c:pt>
                <c:pt idx="1995">
                  <c:v>64.468999999999994</c:v>
                </c:pt>
                <c:pt idx="1996">
                  <c:v>64.337000000000003</c:v>
                </c:pt>
                <c:pt idx="1997">
                  <c:v>64.172999999999988</c:v>
                </c:pt>
                <c:pt idx="1998">
                  <c:v>64.040999999999997</c:v>
                </c:pt>
                <c:pt idx="1999">
                  <c:v>63.876999999999995</c:v>
                </c:pt>
                <c:pt idx="2000">
                  <c:v>63.713000000000001</c:v>
                </c:pt>
                <c:pt idx="2001">
                  <c:v>63.580999999999996</c:v>
                </c:pt>
                <c:pt idx="2002">
                  <c:v>63.416999999999994</c:v>
                </c:pt>
                <c:pt idx="2003">
                  <c:v>63.286000000000001</c:v>
                </c:pt>
                <c:pt idx="2004">
                  <c:v>63.121000000000002</c:v>
                </c:pt>
                <c:pt idx="2005">
                  <c:v>62.99</c:v>
                </c:pt>
                <c:pt idx="2006">
                  <c:v>62.826000000000001</c:v>
                </c:pt>
                <c:pt idx="2007">
                  <c:v>62.694000000000003</c:v>
                </c:pt>
                <c:pt idx="2008">
                  <c:v>62.563000000000002</c:v>
                </c:pt>
                <c:pt idx="2009">
                  <c:v>62.399000000000001</c:v>
                </c:pt>
                <c:pt idx="2010">
                  <c:v>62.3</c:v>
                </c:pt>
                <c:pt idx="2011">
                  <c:v>62.136000000000003</c:v>
                </c:pt>
                <c:pt idx="2012">
                  <c:v>62.004000000000005</c:v>
                </c:pt>
                <c:pt idx="2013">
                  <c:v>61.839999999999996</c:v>
                </c:pt>
                <c:pt idx="2014">
                  <c:v>61.709000000000003</c:v>
                </c:pt>
                <c:pt idx="2015">
                  <c:v>61.577000000000005</c:v>
                </c:pt>
                <c:pt idx="2016">
                  <c:v>61.413000000000004</c:v>
                </c:pt>
                <c:pt idx="2017">
                  <c:v>61.249000000000002</c:v>
                </c:pt>
                <c:pt idx="2018">
                  <c:v>61.117000000000004</c:v>
                </c:pt>
                <c:pt idx="2019">
                  <c:v>60.986000000000004</c:v>
                </c:pt>
                <c:pt idx="2020">
                  <c:v>60.821000000000005</c:v>
                </c:pt>
                <c:pt idx="2021">
                  <c:v>60.690000000000012</c:v>
                </c:pt>
                <c:pt idx="2022">
                  <c:v>60.559000000000005</c:v>
                </c:pt>
                <c:pt idx="2023">
                  <c:v>60.394000000000005</c:v>
                </c:pt>
                <c:pt idx="2024">
                  <c:v>60.263000000000012</c:v>
                </c:pt>
                <c:pt idx="2025">
                  <c:v>60.131</c:v>
                </c:pt>
                <c:pt idx="2026">
                  <c:v>60.029000000000003</c:v>
                </c:pt>
                <c:pt idx="2027">
                  <c:v>59.916999999999994</c:v>
                </c:pt>
                <c:pt idx="2028">
                  <c:v>59.806000000000004</c:v>
                </c:pt>
                <c:pt idx="2029">
                  <c:v>59.694000000000003</c:v>
                </c:pt>
                <c:pt idx="2030">
                  <c:v>59.583000000000006</c:v>
                </c:pt>
                <c:pt idx="2031">
                  <c:v>59.443999999999996</c:v>
                </c:pt>
                <c:pt idx="2032">
                  <c:v>59.332000000000001</c:v>
                </c:pt>
                <c:pt idx="2033">
                  <c:v>59.221000000000011</c:v>
                </c:pt>
                <c:pt idx="2034">
                  <c:v>59.109000000000002</c:v>
                </c:pt>
                <c:pt idx="2035">
                  <c:v>58.998000000000012</c:v>
                </c:pt>
                <c:pt idx="2036">
                  <c:v>58.885999999999996</c:v>
                </c:pt>
                <c:pt idx="2037">
                  <c:v>58.803000000000004</c:v>
                </c:pt>
                <c:pt idx="2038">
                  <c:v>58.664000000000001</c:v>
                </c:pt>
                <c:pt idx="2039">
                  <c:v>58.552</c:v>
                </c:pt>
                <c:pt idx="2040">
                  <c:v>58.440999999999995</c:v>
                </c:pt>
                <c:pt idx="2041">
                  <c:v>58.329000000000001</c:v>
                </c:pt>
                <c:pt idx="2042">
                  <c:v>58.218000000000011</c:v>
                </c:pt>
                <c:pt idx="2043">
                  <c:v>58.106000000000002</c:v>
                </c:pt>
                <c:pt idx="2044">
                  <c:v>57.995000000000012</c:v>
                </c:pt>
                <c:pt idx="2045">
                  <c:v>57.883999999999993</c:v>
                </c:pt>
                <c:pt idx="2046">
                  <c:v>57.8</c:v>
                </c:pt>
                <c:pt idx="2047">
                  <c:v>57.689</c:v>
                </c:pt>
                <c:pt idx="2048">
                  <c:v>57.577000000000005</c:v>
                </c:pt>
                <c:pt idx="2049">
                  <c:v>57.466000000000001</c:v>
                </c:pt>
                <c:pt idx="2050">
                  <c:v>57.381999999999998</c:v>
                </c:pt>
                <c:pt idx="2051">
                  <c:v>57.271000000000001</c:v>
                </c:pt>
                <c:pt idx="2052">
                  <c:v>57.187000000000005</c:v>
                </c:pt>
                <c:pt idx="2053">
                  <c:v>57.076000000000001</c:v>
                </c:pt>
                <c:pt idx="2054">
                  <c:v>56.964000000000006</c:v>
                </c:pt>
                <c:pt idx="2055">
                  <c:v>56.880999999999993</c:v>
                </c:pt>
                <c:pt idx="2056">
                  <c:v>56.769000000000013</c:v>
                </c:pt>
                <c:pt idx="2057">
                  <c:v>56.658000000000001</c:v>
                </c:pt>
                <c:pt idx="2058">
                  <c:v>56.546000000000006</c:v>
                </c:pt>
                <c:pt idx="2059">
                  <c:v>56.463000000000001</c:v>
                </c:pt>
                <c:pt idx="2060">
                  <c:v>56.350999999999999</c:v>
                </c:pt>
                <c:pt idx="2061">
                  <c:v>56.24</c:v>
                </c:pt>
                <c:pt idx="2062">
                  <c:v>56.129000000000012</c:v>
                </c:pt>
                <c:pt idx="2063">
                  <c:v>56.016999999999996</c:v>
                </c:pt>
                <c:pt idx="2064">
                  <c:v>55.934000000000005</c:v>
                </c:pt>
                <c:pt idx="2065">
                  <c:v>55.822000000000003</c:v>
                </c:pt>
                <c:pt idx="2066">
                  <c:v>55.711000000000006</c:v>
                </c:pt>
                <c:pt idx="2067">
                  <c:v>55.627000000000002</c:v>
                </c:pt>
                <c:pt idx="2068">
                  <c:v>55.516000000000005</c:v>
                </c:pt>
                <c:pt idx="2069">
                  <c:v>55.403999999999996</c:v>
                </c:pt>
                <c:pt idx="2070">
                  <c:v>55.293000000000013</c:v>
                </c:pt>
                <c:pt idx="2071">
                  <c:v>55.209000000000003</c:v>
                </c:pt>
                <c:pt idx="2072">
                  <c:v>55.098000000000013</c:v>
                </c:pt>
                <c:pt idx="2073">
                  <c:v>55.013999999999996</c:v>
                </c:pt>
                <c:pt idx="2074">
                  <c:v>54.903000000000006</c:v>
                </c:pt>
                <c:pt idx="2075">
                  <c:v>54.818999999999996</c:v>
                </c:pt>
                <c:pt idx="2076">
                  <c:v>54.708000000000013</c:v>
                </c:pt>
                <c:pt idx="2077">
                  <c:v>54.624000000000002</c:v>
                </c:pt>
                <c:pt idx="2078">
                  <c:v>54.541000000000004</c:v>
                </c:pt>
                <c:pt idx="2079">
                  <c:v>54.456999999999994</c:v>
                </c:pt>
                <c:pt idx="2080">
                  <c:v>54.346000000000004</c:v>
                </c:pt>
                <c:pt idx="2081">
                  <c:v>54.262000000000093</c:v>
                </c:pt>
                <c:pt idx="2082">
                  <c:v>54.179000000000002</c:v>
                </c:pt>
                <c:pt idx="2083">
                  <c:v>54.095000000000013</c:v>
                </c:pt>
                <c:pt idx="2084">
                  <c:v>54.010999999999996</c:v>
                </c:pt>
                <c:pt idx="2085">
                  <c:v>53.9</c:v>
                </c:pt>
                <c:pt idx="2086">
                  <c:v>53.815999999999995</c:v>
                </c:pt>
                <c:pt idx="2087">
                  <c:v>53.733000000000011</c:v>
                </c:pt>
                <c:pt idx="2088">
                  <c:v>53.621000000000002</c:v>
                </c:pt>
                <c:pt idx="2089">
                  <c:v>53.538000000000011</c:v>
                </c:pt>
                <c:pt idx="2090">
                  <c:v>53.453999999999994</c:v>
                </c:pt>
                <c:pt idx="2091">
                  <c:v>53.370999999999995</c:v>
                </c:pt>
                <c:pt idx="2092">
                  <c:v>53.287000000000006</c:v>
                </c:pt>
                <c:pt idx="2093">
                  <c:v>53.204000000000001</c:v>
                </c:pt>
                <c:pt idx="2094">
                  <c:v>53.120000000000012</c:v>
                </c:pt>
                <c:pt idx="2095">
                  <c:v>53.036000000000001</c:v>
                </c:pt>
                <c:pt idx="2096">
                  <c:v>52.925000000000011</c:v>
                </c:pt>
                <c:pt idx="2097">
                  <c:v>52.840999999999994</c:v>
                </c:pt>
                <c:pt idx="2098">
                  <c:v>52.758000000000003</c:v>
                </c:pt>
                <c:pt idx="2099">
                  <c:v>52.674000000000007</c:v>
                </c:pt>
                <c:pt idx="2100">
                  <c:v>52.591000000000001</c:v>
                </c:pt>
                <c:pt idx="2101">
                  <c:v>52.507000000000005</c:v>
                </c:pt>
                <c:pt idx="2102">
                  <c:v>52.450999999999993</c:v>
                </c:pt>
                <c:pt idx="2103">
                  <c:v>52.368000000000002</c:v>
                </c:pt>
                <c:pt idx="2104">
                  <c:v>52.284000000000006</c:v>
                </c:pt>
                <c:pt idx="2105">
                  <c:v>52.201000000000001</c:v>
                </c:pt>
                <c:pt idx="2106">
                  <c:v>52.117000000000004</c:v>
                </c:pt>
                <c:pt idx="2107">
                  <c:v>52.034000000000006</c:v>
                </c:pt>
                <c:pt idx="2108">
                  <c:v>51.978000000000002</c:v>
                </c:pt>
                <c:pt idx="2109">
                  <c:v>51.894000000000005</c:v>
                </c:pt>
                <c:pt idx="2110">
                  <c:v>51.810999999999993</c:v>
                </c:pt>
                <c:pt idx="2111">
                  <c:v>51.727000000000011</c:v>
                </c:pt>
                <c:pt idx="2112">
                  <c:v>51.644000000000005</c:v>
                </c:pt>
                <c:pt idx="2113">
                  <c:v>51.588000000000001</c:v>
                </c:pt>
                <c:pt idx="2114">
                  <c:v>51.616</c:v>
                </c:pt>
                <c:pt idx="2115">
                  <c:v>51.699000000000012</c:v>
                </c:pt>
                <c:pt idx="2116">
                  <c:v>51.866</c:v>
                </c:pt>
                <c:pt idx="2117">
                  <c:v>52.061</c:v>
                </c:pt>
                <c:pt idx="2118">
                  <c:v>52.311999999999998</c:v>
                </c:pt>
                <c:pt idx="2119">
                  <c:v>52.563000000000002</c:v>
                </c:pt>
                <c:pt idx="2120">
                  <c:v>52.869</c:v>
                </c:pt>
                <c:pt idx="2121">
                  <c:v>53.148000000000003</c:v>
                </c:pt>
                <c:pt idx="2122">
                  <c:v>53.481999999999999</c:v>
                </c:pt>
                <c:pt idx="2123">
                  <c:v>53.789000000000001</c:v>
                </c:pt>
                <c:pt idx="2124">
                  <c:v>54.123000000000012</c:v>
                </c:pt>
                <c:pt idx="2125">
                  <c:v>54.456999999999994</c:v>
                </c:pt>
                <c:pt idx="2126">
                  <c:v>54.791000000000011</c:v>
                </c:pt>
                <c:pt idx="2127">
                  <c:v>55.126000000000012</c:v>
                </c:pt>
                <c:pt idx="2128">
                  <c:v>55.46</c:v>
                </c:pt>
                <c:pt idx="2129">
                  <c:v>55.794000000000011</c:v>
                </c:pt>
                <c:pt idx="2130">
                  <c:v>56.101000000000006</c:v>
                </c:pt>
                <c:pt idx="2131">
                  <c:v>56.435000000000002</c:v>
                </c:pt>
                <c:pt idx="2132">
                  <c:v>56.741</c:v>
                </c:pt>
                <c:pt idx="2133">
                  <c:v>57.048000000000002</c:v>
                </c:pt>
                <c:pt idx="2134">
                  <c:v>57.353999999999999</c:v>
                </c:pt>
                <c:pt idx="2135">
                  <c:v>57.661000000000001</c:v>
                </c:pt>
                <c:pt idx="2136">
                  <c:v>57.967000000000006</c:v>
                </c:pt>
                <c:pt idx="2137">
                  <c:v>58.246000000000002</c:v>
                </c:pt>
                <c:pt idx="2138">
                  <c:v>58.524000000000001</c:v>
                </c:pt>
                <c:pt idx="2139">
                  <c:v>58.830999999999996</c:v>
                </c:pt>
                <c:pt idx="2140">
                  <c:v>59.109000000000002</c:v>
                </c:pt>
                <c:pt idx="2141">
                  <c:v>59.36</c:v>
                </c:pt>
                <c:pt idx="2142">
                  <c:v>59.639000000000003</c:v>
                </c:pt>
                <c:pt idx="2143">
                  <c:v>59.916999999999994</c:v>
                </c:pt>
                <c:pt idx="2144">
                  <c:v>60.164000000000001</c:v>
                </c:pt>
                <c:pt idx="2145">
                  <c:v>60.46</c:v>
                </c:pt>
                <c:pt idx="2146">
                  <c:v>60.756</c:v>
                </c:pt>
                <c:pt idx="2147">
                  <c:v>61.050999999999995</c:v>
                </c:pt>
                <c:pt idx="2148">
                  <c:v>61.313999999999993</c:v>
                </c:pt>
                <c:pt idx="2149">
                  <c:v>61.61</c:v>
                </c:pt>
                <c:pt idx="2150">
                  <c:v>61.873000000000005</c:v>
                </c:pt>
                <c:pt idx="2151">
                  <c:v>62.136000000000003</c:v>
                </c:pt>
                <c:pt idx="2152">
                  <c:v>62.366</c:v>
                </c:pt>
                <c:pt idx="2153">
                  <c:v>62.629000000000012</c:v>
                </c:pt>
                <c:pt idx="2154">
                  <c:v>62.891000000000005</c:v>
                </c:pt>
                <c:pt idx="2155">
                  <c:v>63.121000000000002</c:v>
                </c:pt>
                <c:pt idx="2156">
                  <c:v>63.350999999999999</c:v>
                </c:pt>
                <c:pt idx="2157">
                  <c:v>63.580999999999996</c:v>
                </c:pt>
                <c:pt idx="2158">
                  <c:v>63.810999999999993</c:v>
                </c:pt>
                <c:pt idx="2159">
                  <c:v>64.040999999999997</c:v>
                </c:pt>
                <c:pt idx="2160">
                  <c:v>64.239000000000004</c:v>
                </c:pt>
                <c:pt idx="2161">
                  <c:v>64.468999999999994</c:v>
                </c:pt>
                <c:pt idx="2162">
                  <c:v>64.665999999999983</c:v>
                </c:pt>
                <c:pt idx="2163">
                  <c:v>64.863</c:v>
                </c:pt>
                <c:pt idx="2164">
                  <c:v>65.093000000000004</c:v>
                </c:pt>
                <c:pt idx="2165">
                  <c:v>65.290000000000006</c:v>
                </c:pt>
                <c:pt idx="2166">
                  <c:v>65.52</c:v>
                </c:pt>
                <c:pt idx="2167">
                  <c:v>65.717000000000027</c:v>
                </c:pt>
                <c:pt idx="2168">
                  <c:v>65.914000000000215</c:v>
                </c:pt>
                <c:pt idx="2169">
                  <c:v>66.111000000000004</c:v>
                </c:pt>
                <c:pt idx="2170">
                  <c:v>66.308999999999983</c:v>
                </c:pt>
                <c:pt idx="2171">
                  <c:v>66.472999999999999</c:v>
                </c:pt>
                <c:pt idx="2172">
                  <c:v>66.703000000000003</c:v>
                </c:pt>
                <c:pt idx="2173">
                  <c:v>67.096999999999994</c:v>
                </c:pt>
                <c:pt idx="2174">
                  <c:v>67.655999999999949</c:v>
                </c:pt>
                <c:pt idx="2175">
                  <c:v>68.247000000000185</c:v>
                </c:pt>
                <c:pt idx="2176">
                  <c:v>68.937000000000026</c:v>
                </c:pt>
                <c:pt idx="2177">
                  <c:v>69.692999999999998</c:v>
                </c:pt>
                <c:pt idx="2178">
                  <c:v>70.565000000000012</c:v>
                </c:pt>
                <c:pt idx="2179">
                  <c:v>71.534000000000006</c:v>
                </c:pt>
                <c:pt idx="2180">
                  <c:v>72.543000000000006</c:v>
                </c:pt>
                <c:pt idx="2181">
                  <c:v>73.510999999999996</c:v>
                </c:pt>
                <c:pt idx="2182">
                  <c:v>74.48</c:v>
                </c:pt>
                <c:pt idx="2183">
                  <c:v>75.489000000000004</c:v>
                </c:pt>
                <c:pt idx="2184">
                  <c:v>76.456999999999994</c:v>
                </c:pt>
                <c:pt idx="2185">
                  <c:v>77.384999999999991</c:v>
                </c:pt>
                <c:pt idx="2186">
                  <c:v>78.313999999999993</c:v>
                </c:pt>
                <c:pt idx="2187">
                  <c:v>79.200999999999993</c:v>
                </c:pt>
                <c:pt idx="2188">
                  <c:v>80.10199999999999</c:v>
                </c:pt>
                <c:pt idx="2189">
                  <c:v>81.174999999999983</c:v>
                </c:pt>
                <c:pt idx="2190">
                  <c:v>82.247000000000185</c:v>
                </c:pt>
                <c:pt idx="2191">
                  <c:v>83.218000000000004</c:v>
                </c:pt>
                <c:pt idx="2192">
                  <c:v>84.239000000000004</c:v>
                </c:pt>
                <c:pt idx="2193">
                  <c:v>85.157999999999987</c:v>
                </c:pt>
                <c:pt idx="2194">
                  <c:v>86.128999999999948</c:v>
                </c:pt>
                <c:pt idx="2195">
                  <c:v>86.997000000000185</c:v>
                </c:pt>
                <c:pt idx="2196">
                  <c:v>87.864999999999995</c:v>
                </c:pt>
                <c:pt idx="2197">
                  <c:v>88.681999999999988</c:v>
                </c:pt>
                <c:pt idx="2198">
                  <c:v>89.498999999999995</c:v>
                </c:pt>
                <c:pt idx="2199">
                  <c:v>90.394000000000005</c:v>
                </c:pt>
                <c:pt idx="2200">
                  <c:v>91.38</c:v>
                </c:pt>
                <c:pt idx="2201">
                  <c:v>92.3</c:v>
                </c:pt>
                <c:pt idx="2202">
                  <c:v>93.22</c:v>
                </c:pt>
                <c:pt idx="2203">
                  <c:v>94.073999999999998</c:v>
                </c:pt>
                <c:pt idx="2204">
                  <c:v>94.994000000000185</c:v>
                </c:pt>
                <c:pt idx="2205">
                  <c:v>95.783000000000001</c:v>
                </c:pt>
                <c:pt idx="2206">
                  <c:v>96.570999999999998</c:v>
                </c:pt>
                <c:pt idx="2207">
                  <c:v>97.36</c:v>
                </c:pt>
                <c:pt idx="2208">
                  <c:v>98.082999999999998</c:v>
                </c:pt>
                <c:pt idx="2209">
                  <c:v>98.740000000000023</c:v>
                </c:pt>
                <c:pt idx="2210">
                  <c:v>99.462999999999994</c:v>
                </c:pt>
                <c:pt idx="2211">
                  <c:v>100.039</c:v>
                </c:pt>
                <c:pt idx="2212">
                  <c:v>100.21599999999999</c:v>
                </c:pt>
                <c:pt idx="2213">
                  <c:v>100.41300000000012</c:v>
                </c:pt>
                <c:pt idx="2214">
                  <c:v>100.589</c:v>
                </c:pt>
                <c:pt idx="2215">
                  <c:v>100.76600000000002</c:v>
                </c:pt>
                <c:pt idx="2216">
                  <c:v>100.923</c:v>
                </c:pt>
                <c:pt idx="2217">
                  <c:v>101.1</c:v>
                </c:pt>
                <c:pt idx="2218">
                  <c:v>101.25700000000002</c:v>
                </c:pt>
                <c:pt idx="2219">
                  <c:v>101.41400000000019</c:v>
                </c:pt>
                <c:pt idx="2220">
                  <c:v>101.55200000000001</c:v>
                </c:pt>
                <c:pt idx="2221">
                  <c:v>101.709</c:v>
                </c:pt>
                <c:pt idx="2222">
                  <c:v>101.846</c:v>
                </c:pt>
                <c:pt idx="2223">
                  <c:v>101.98399999999999</c:v>
                </c:pt>
                <c:pt idx="2224">
                  <c:v>102.10199999999999</c:v>
                </c:pt>
                <c:pt idx="2225">
                  <c:v>102.239</c:v>
                </c:pt>
                <c:pt idx="2226">
                  <c:v>102.357</c:v>
                </c:pt>
                <c:pt idx="2227">
                  <c:v>102.47499999999999</c:v>
                </c:pt>
                <c:pt idx="2228">
                  <c:v>102.57299999999998</c:v>
                </c:pt>
                <c:pt idx="2229">
                  <c:v>102.691</c:v>
                </c:pt>
                <c:pt idx="2230">
                  <c:v>102.809</c:v>
                </c:pt>
                <c:pt idx="2231">
                  <c:v>102.90700000000002</c:v>
                </c:pt>
                <c:pt idx="2232">
                  <c:v>103.005</c:v>
                </c:pt>
                <c:pt idx="2233">
                  <c:v>103.104</c:v>
                </c:pt>
                <c:pt idx="2234">
                  <c:v>103.202</c:v>
                </c:pt>
                <c:pt idx="2235">
                  <c:v>103.3</c:v>
                </c:pt>
                <c:pt idx="2236">
                  <c:v>103.37899999999998</c:v>
                </c:pt>
                <c:pt idx="2237">
                  <c:v>103.477</c:v>
                </c:pt>
                <c:pt idx="2238">
                  <c:v>103.55500000000001</c:v>
                </c:pt>
                <c:pt idx="2239">
                  <c:v>103.654</c:v>
                </c:pt>
                <c:pt idx="2240">
                  <c:v>103.732</c:v>
                </c:pt>
                <c:pt idx="2241">
                  <c:v>103.81100000000002</c:v>
                </c:pt>
                <c:pt idx="2242">
                  <c:v>103.889</c:v>
                </c:pt>
                <c:pt idx="2243">
                  <c:v>103.968</c:v>
                </c:pt>
                <c:pt idx="2244">
                  <c:v>104.04600000000002</c:v>
                </c:pt>
                <c:pt idx="2245">
                  <c:v>104.12499999999999</c:v>
                </c:pt>
                <c:pt idx="2246">
                  <c:v>104.20399999999999</c:v>
                </c:pt>
                <c:pt idx="2247">
                  <c:v>104.26300000000002</c:v>
                </c:pt>
                <c:pt idx="2248">
                  <c:v>104.34099999999999</c:v>
                </c:pt>
                <c:pt idx="2249">
                  <c:v>104.4</c:v>
                </c:pt>
                <c:pt idx="2250">
                  <c:v>104.459</c:v>
                </c:pt>
                <c:pt idx="2251">
                  <c:v>104.518</c:v>
                </c:pt>
                <c:pt idx="2252">
                  <c:v>104.577</c:v>
                </c:pt>
                <c:pt idx="2253">
                  <c:v>104.636</c:v>
                </c:pt>
                <c:pt idx="2254">
                  <c:v>104.69499999999999</c:v>
                </c:pt>
                <c:pt idx="2255">
                  <c:v>104.754</c:v>
                </c:pt>
                <c:pt idx="2256">
                  <c:v>104.813</c:v>
                </c:pt>
                <c:pt idx="2257">
                  <c:v>104.871</c:v>
                </c:pt>
                <c:pt idx="2258">
                  <c:v>104.93</c:v>
                </c:pt>
                <c:pt idx="2259">
                  <c:v>104.97</c:v>
                </c:pt>
                <c:pt idx="2260">
                  <c:v>105.029</c:v>
                </c:pt>
                <c:pt idx="2261">
                  <c:v>105.08799999999999</c:v>
                </c:pt>
                <c:pt idx="2262">
                  <c:v>105.127</c:v>
                </c:pt>
                <c:pt idx="2263">
                  <c:v>105.18600000000001</c:v>
                </c:pt>
                <c:pt idx="2264">
                  <c:v>105.22499999999999</c:v>
                </c:pt>
                <c:pt idx="2265">
                  <c:v>105.28400000000002</c:v>
                </c:pt>
                <c:pt idx="2266">
                  <c:v>105.32299999999998</c:v>
                </c:pt>
                <c:pt idx="2267">
                  <c:v>105.363</c:v>
                </c:pt>
                <c:pt idx="2268">
                  <c:v>105.42100000000002</c:v>
                </c:pt>
                <c:pt idx="2269">
                  <c:v>105.46100000000018</c:v>
                </c:pt>
                <c:pt idx="2270">
                  <c:v>105.5</c:v>
                </c:pt>
                <c:pt idx="2271">
                  <c:v>105.539</c:v>
                </c:pt>
                <c:pt idx="2272">
                  <c:v>105.57899999999998</c:v>
                </c:pt>
                <c:pt idx="2273">
                  <c:v>105.61799999999999</c:v>
                </c:pt>
                <c:pt idx="2274">
                  <c:v>105.657</c:v>
                </c:pt>
                <c:pt idx="2275">
                  <c:v>105.696</c:v>
                </c:pt>
                <c:pt idx="2276">
                  <c:v>105.736</c:v>
                </c:pt>
                <c:pt idx="2277">
                  <c:v>105.77500000000001</c:v>
                </c:pt>
                <c:pt idx="2278">
                  <c:v>105.81399999999999</c:v>
                </c:pt>
                <c:pt idx="2279">
                  <c:v>105.834</c:v>
                </c:pt>
                <c:pt idx="2280">
                  <c:v>105.87299999999998</c:v>
                </c:pt>
                <c:pt idx="2281">
                  <c:v>105.91300000000012</c:v>
                </c:pt>
                <c:pt idx="2282">
                  <c:v>105.932</c:v>
                </c:pt>
                <c:pt idx="2283">
                  <c:v>105.971</c:v>
                </c:pt>
                <c:pt idx="2284">
                  <c:v>105.99100000000018</c:v>
                </c:pt>
                <c:pt idx="2285">
                  <c:v>106.03</c:v>
                </c:pt>
                <c:pt idx="2286">
                  <c:v>106.07</c:v>
                </c:pt>
                <c:pt idx="2287">
                  <c:v>106.089</c:v>
                </c:pt>
                <c:pt idx="2288">
                  <c:v>106.12899999999998</c:v>
                </c:pt>
                <c:pt idx="2289">
                  <c:v>106.148</c:v>
                </c:pt>
                <c:pt idx="2290">
                  <c:v>106.18799999999999</c:v>
                </c:pt>
                <c:pt idx="2291">
                  <c:v>106.20699999999999</c:v>
                </c:pt>
                <c:pt idx="2292">
                  <c:v>106.24600000000002</c:v>
                </c:pt>
                <c:pt idx="2293">
                  <c:v>106.26600000000002</c:v>
                </c:pt>
                <c:pt idx="2294">
                  <c:v>106.286</c:v>
                </c:pt>
                <c:pt idx="2295">
                  <c:v>106.32499999999999</c:v>
                </c:pt>
                <c:pt idx="2296">
                  <c:v>106.345</c:v>
                </c:pt>
                <c:pt idx="2297">
                  <c:v>106.364</c:v>
                </c:pt>
                <c:pt idx="2298">
                  <c:v>106.384</c:v>
                </c:pt>
                <c:pt idx="2299">
                  <c:v>106.423</c:v>
                </c:pt>
                <c:pt idx="2300">
                  <c:v>106.44300000000018</c:v>
                </c:pt>
                <c:pt idx="2301">
                  <c:v>106.46299999999999</c:v>
                </c:pt>
                <c:pt idx="2302">
                  <c:v>106.482</c:v>
                </c:pt>
                <c:pt idx="2303">
                  <c:v>106.502</c:v>
                </c:pt>
                <c:pt idx="2304">
                  <c:v>106.521</c:v>
                </c:pt>
                <c:pt idx="2305">
                  <c:v>106.56100000000002</c:v>
                </c:pt>
                <c:pt idx="2306">
                  <c:v>106.58</c:v>
                </c:pt>
                <c:pt idx="2307">
                  <c:v>106.6</c:v>
                </c:pt>
                <c:pt idx="2308">
                  <c:v>106.61999999999999</c:v>
                </c:pt>
                <c:pt idx="2309">
                  <c:v>106.639</c:v>
                </c:pt>
                <c:pt idx="2310">
                  <c:v>106.65900000000001</c:v>
                </c:pt>
                <c:pt idx="2311">
                  <c:v>106.67899999999995</c:v>
                </c:pt>
                <c:pt idx="2312">
                  <c:v>106.69799999999999</c:v>
                </c:pt>
                <c:pt idx="2313">
                  <c:v>106.718</c:v>
                </c:pt>
                <c:pt idx="2314">
                  <c:v>106.738</c:v>
                </c:pt>
                <c:pt idx="2315">
                  <c:v>106.75700000000002</c:v>
                </c:pt>
                <c:pt idx="2316">
                  <c:v>106.777</c:v>
                </c:pt>
                <c:pt idx="2317">
                  <c:v>106.79600000000002</c:v>
                </c:pt>
                <c:pt idx="2318">
                  <c:v>106.816</c:v>
                </c:pt>
                <c:pt idx="2319">
                  <c:v>106.836</c:v>
                </c:pt>
                <c:pt idx="2320">
                  <c:v>106.85499999999999</c:v>
                </c:pt>
                <c:pt idx="2321">
                  <c:v>106.85499999999999</c:v>
                </c:pt>
                <c:pt idx="2322">
                  <c:v>106.87499999999999</c:v>
                </c:pt>
                <c:pt idx="2323">
                  <c:v>106.895</c:v>
                </c:pt>
                <c:pt idx="2324">
                  <c:v>106.91400000000019</c:v>
                </c:pt>
                <c:pt idx="2325">
                  <c:v>106.93400000000018</c:v>
                </c:pt>
                <c:pt idx="2326">
                  <c:v>106.95399999999999</c:v>
                </c:pt>
                <c:pt idx="2327">
                  <c:v>106.973</c:v>
                </c:pt>
                <c:pt idx="2328">
                  <c:v>106.973</c:v>
                </c:pt>
                <c:pt idx="2329">
                  <c:v>106.99299999999999</c:v>
                </c:pt>
                <c:pt idx="2330">
                  <c:v>107.01300000000002</c:v>
                </c:pt>
                <c:pt idx="2331">
                  <c:v>107.032</c:v>
                </c:pt>
                <c:pt idx="2332">
                  <c:v>107.05200000000001</c:v>
                </c:pt>
                <c:pt idx="2333">
                  <c:v>107.071</c:v>
                </c:pt>
                <c:pt idx="2334">
                  <c:v>107.071</c:v>
                </c:pt>
                <c:pt idx="2335">
                  <c:v>107.09099999999999</c:v>
                </c:pt>
                <c:pt idx="2336">
                  <c:v>107.111</c:v>
                </c:pt>
                <c:pt idx="2337">
                  <c:v>107.111</c:v>
                </c:pt>
                <c:pt idx="2338">
                  <c:v>107.13</c:v>
                </c:pt>
                <c:pt idx="2339">
                  <c:v>107.14999999999999</c:v>
                </c:pt>
                <c:pt idx="2340">
                  <c:v>107.14999999999999</c:v>
                </c:pt>
                <c:pt idx="2341">
                  <c:v>107.16999999999999</c:v>
                </c:pt>
                <c:pt idx="2342">
                  <c:v>107.18899999999998</c:v>
                </c:pt>
                <c:pt idx="2343">
                  <c:v>107.18899999999998</c:v>
                </c:pt>
                <c:pt idx="2344">
                  <c:v>107.209</c:v>
                </c:pt>
                <c:pt idx="2345">
                  <c:v>107.209</c:v>
                </c:pt>
                <c:pt idx="2346">
                  <c:v>107.229</c:v>
                </c:pt>
                <c:pt idx="2347">
                  <c:v>107.248</c:v>
                </c:pt>
                <c:pt idx="2348">
                  <c:v>107.248</c:v>
                </c:pt>
                <c:pt idx="2349">
                  <c:v>107.268</c:v>
                </c:pt>
                <c:pt idx="2350">
                  <c:v>107.268</c:v>
                </c:pt>
                <c:pt idx="2351">
                  <c:v>107.288</c:v>
                </c:pt>
                <c:pt idx="2352">
                  <c:v>107.288</c:v>
                </c:pt>
                <c:pt idx="2353">
                  <c:v>107.288</c:v>
                </c:pt>
                <c:pt idx="2354">
                  <c:v>107.268</c:v>
                </c:pt>
                <c:pt idx="2355">
                  <c:v>107.248</c:v>
                </c:pt>
                <c:pt idx="2356">
                  <c:v>107.229</c:v>
                </c:pt>
                <c:pt idx="2357">
                  <c:v>107.209</c:v>
                </c:pt>
                <c:pt idx="2358">
                  <c:v>107.16999999999999</c:v>
                </c:pt>
                <c:pt idx="2359">
                  <c:v>107.14999999999999</c:v>
                </c:pt>
                <c:pt idx="2360">
                  <c:v>107.111</c:v>
                </c:pt>
                <c:pt idx="2361">
                  <c:v>107.071</c:v>
                </c:pt>
                <c:pt idx="2362">
                  <c:v>107.032</c:v>
                </c:pt>
                <c:pt idx="2363">
                  <c:v>106.99299999999999</c:v>
                </c:pt>
                <c:pt idx="2364">
                  <c:v>106.95399999999999</c:v>
                </c:pt>
                <c:pt idx="2365">
                  <c:v>106.91400000000019</c:v>
                </c:pt>
                <c:pt idx="2366">
                  <c:v>106.85499999999999</c:v>
                </c:pt>
                <c:pt idx="2367">
                  <c:v>106.816</c:v>
                </c:pt>
                <c:pt idx="2368">
                  <c:v>106.777</c:v>
                </c:pt>
                <c:pt idx="2369">
                  <c:v>106.738</c:v>
                </c:pt>
                <c:pt idx="2370">
                  <c:v>106.67899999999995</c:v>
                </c:pt>
                <c:pt idx="2371">
                  <c:v>106.639</c:v>
                </c:pt>
                <c:pt idx="2372">
                  <c:v>106.6</c:v>
                </c:pt>
                <c:pt idx="2373">
                  <c:v>106.54100000000012</c:v>
                </c:pt>
                <c:pt idx="2374">
                  <c:v>106.502</c:v>
                </c:pt>
                <c:pt idx="2375">
                  <c:v>106.46299999999999</c:v>
                </c:pt>
                <c:pt idx="2376">
                  <c:v>106.40400000000002</c:v>
                </c:pt>
                <c:pt idx="2377">
                  <c:v>106.364</c:v>
                </c:pt>
                <c:pt idx="2378">
                  <c:v>106.32499999999999</c:v>
                </c:pt>
                <c:pt idx="2379">
                  <c:v>106.286</c:v>
                </c:pt>
                <c:pt idx="2380">
                  <c:v>106.227</c:v>
                </c:pt>
                <c:pt idx="2381">
                  <c:v>106.18799999999999</c:v>
                </c:pt>
                <c:pt idx="2382">
                  <c:v>106.148</c:v>
                </c:pt>
                <c:pt idx="2383">
                  <c:v>106.10899999999998</c:v>
                </c:pt>
                <c:pt idx="2384">
                  <c:v>106.05</c:v>
                </c:pt>
                <c:pt idx="2385">
                  <c:v>106.01100000000002</c:v>
                </c:pt>
                <c:pt idx="2386">
                  <c:v>105.971</c:v>
                </c:pt>
                <c:pt idx="2387">
                  <c:v>105.932</c:v>
                </c:pt>
                <c:pt idx="2388">
                  <c:v>105.87299999999998</c:v>
                </c:pt>
                <c:pt idx="2389">
                  <c:v>105.834</c:v>
                </c:pt>
                <c:pt idx="2390">
                  <c:v>105.77500000000001</c:v>
                </c:pt>
                <c:pt idx="2391">
                  <c:v>105.736</c:v>
                </c:pt>
                <c:pt idx="2392">
                  <c:v>105.696</c:v>
                </c:pt>
                <c:pt idx="2393">
                  <c:v>105.657</c:v>
                </c:pt>
                <c:pt idx="2394">
                  <c:v>105.598</c:v>
                </c:pt>
                <c:pt idx="2395">
                  <c:v>105.559</c:v>
                </c:pt>
                <c:pt idx="2396">
                  <c:v>105.52</c:v>
                </c:pt>
                <c:pt idx="2397">
                  <c:v>105.48</c:v>
                </c:pt>
                <c:pt idx="2398">
                  <c:v>105.42100000000002</c:v>
                </c:pt>
                <c:pt idx="2399">
                  <c:v>105.38200000000001</c:v>
                </c:pt>
                <c:pt idx="2400">
                  <c:v>105.343</c:v>
                </c:pt>
                <c:pt idx="2401">
                  <c:v>105.304</c:v>
                </c:pt>
                <c:pt idx="2402">
                  <c:v>105.26400000000002</c:v>
                </c:pt>
                <c:pt idx="2403">
                  <c:v>105.22499999999999</c:v>
                </c:pt>
                <c:pt idx="2404">
                  <c:v>105.18600000000001</c:v>
                </c:pt>
                <c:pt idx="2405">
                  <c:v>105.146</c:v>
                </c:pt>
                <c:pt idx="2406">
                  <c:v>105.107</c:v>
                </c:pt>
                <c:pt idx="2407">
                  <c:v>105.068</c:v>
                </c:pt>
                <c:pt idx="2408">
                  <c:v>105.029</c:v>
                </c:pt>
                <c:pt idx="2409">
                  <c:v>104.989</c:v>
                </c:pt>
                <c:pt idx="2410">
                  <c:v>104.95</c:v>
                </c:pt>
                <c:pt idx="2411">
                  <c:v>104.91100000000019</c:v>
                </c:pt>
                <c:pt idx="2412">
                  <c:v>104.871</c:v>
                </c:pt>
                <c:pt idx="2413">
                  <c:v>104.83199999999999</c:v>
                </c:pt>
                <c:pt idx="2414">
                  <c:v>104.773</c:v>
                </c:pt>
                <c:pt idx="2415">
                  <c:v>104.69499999999999</c:v>
                </c:pt>
                <c:pt idx="2416">
                  <c:v>104.636</c:v>
                </c:pt>
                <c:pt idx="2417">
                  <c:v>104.557</c:v>
                </c:pt>
                <c:pt idx="2418">
                  <c:v>104.479</c:v>
                </c:pt>
                <c:pt idx="2419">
                  <c:v>104.4</c:v>
                </c:pt>
                <c:pt idx="2420">
                  <c:v>104.30200000000001</c:v>
                </c:pt>
                <c:pt idx="2421">
                  <c:v>104.223</c:v>
                </c:pt>
                <c:pt idx="2422">
                  <c:v>104.12499999999999</c:v>
                </c:pt>
                <c:pt idx="2423">
                  <c:v>104.027</c:v>
                </c:pt>
                <c:pt idx="2424">
                  <c:v>103.929</c:v>
                </c:pt>
                <c:pt idx="2425">
                  <c:v>103.83</c:v>
                </c:pt>
                <c:pt idx="2426">
                  <c:v>103.732</c:v>
                </c:pt>
                <c:pt idx="2427">
                  <c:v>103.634</c:v>
                </c:pt>
                <c:pt idx="2428">
                  <c:v>103.536</c:v>
                </c:pt>
                <c:pt idx="2429">
                  <c:v>103.438</c:v>
                </c:pt>
                <c:pt idx="2430">
                  <c:v>103.32</c:v>
                </c:pt>
                <c:pt idx="2431">
                  <c:v>103.221</c:v>
                </c:pt>
                <c:pt idx="2432">
                  <c:v>103.12299999999998</c:v>
                </c:pt>
                <c:pt idx="2433">
                  <c:v>103.02500000000001</c:v>
                </c:pt>
                <c:pt idx="2434">
                  <c:v>102.90700000000002</c:v>
                </c:pt>
                <c:pt idx="2435">
                  <c:v>102.809</c:v>
                </c:pt>
                <c:pt idx="2436">
                  <c:v>102.691</c:v>
                </c:pt>
                <c:pt idx="2437">
                  <c:v>102.593</c:v>
                </c:pt>
                <c:pt idx="2438">
                  <c:v>102.47499999999999</c:v>
                </c:pt>
                <c:pt idx="2439">
                  <c:v>102.377</c:v>
                </c:pt>
                <c:pt idx="2440">
                  <c:v>102.259</c:v>
                </c:pt>
                <c:pt idx="2441">
                  <c:v>102.161</c:v>
                </c:pt>
                <c:pt idx="2442">
                  <c:v>102.04300000000002</c:v>
                </c:pt>
                <c:pt idx="2443">
                  <c:v>101.925</c:v>
                </c:pt>
                <c:pt idx="2444">
                  <c:v>101.827</c:v>
                </c:pt>
                <c:pt idx="2445">
                  <c:v>101.709</c:v>
                </c:pt>
                <c:pt idx="2446">
                  <c:v>101.611</c:v>
                </c:pt>
                <c:pt idx="2447">
                  <c:v>101.49299999999999</c:v>
                </c:pt>
                <c:pt idx="2448">
                  <c:v>101.37499999999999</c:v>
                </c:pt>
                <c:pt idx="2449">
                  <c:v>101.277</c:v>
                </c:pt>
                <c:pt idx="2450">
                  <c:v>101.17899999999995</c:v>
                </c:pt>
                <c:pt idx="2451">
                  <c:v>101.06100000000002</c:v>
                </c:pt>
                <c:pt idx="2452">
                  <c:v>100.96299999999999</c:v>
                </c:pt>
                <c:pt idx="2453">
                  <c:v>100.845</c:v>
                </c:pt>
                <c:pt idx="2454">
                  <c:v>100.727</c:v>
                </c:pt>
                <c:pt idx="2455">
                  <c:v>100.62899999999998</c:v>
                </c:pt>
                <c:pt idx="2456">
                  <c:v>100.51100000000002</c:v>
                </c:pt>
                <c:pt idx="2457">
                  <c:v>100.41300000000012</c:v>
                </c:pt>
                <c:pt idx="2458">
                  <c:v>100.295</c:v>
                </c:pt>
                <c:pt idx="2459">
                  <c:v>100.17700000000001</c:v>
                </c:pt>
                <c:pt idx="2460">
                  <c:v>100.07899999999998</c:v>
                </c:pt>
                <c:pt idx="2461">
                  <c:v>99.856999999999999</c:v>
                </c:pt>
                <c:pt idx="2462">
                  <c:v>99.528999999999982</c:v>
                </c:pt>
                <c:pt idx="2463">
                  <c:v>99.134</c:v>
                </c:pt>
                <c:pt idx="2464">
                  <c:v>98.740000000000023</c:v>
                </c:pt>
                <c:pt idx="2465">
                  <c:v>98.411000000000215</c:v>
                </c:pt>
                <c:pt idx="2466">
                  <c:v>98.016999999999996</c:v>
                </c:pt>
                <c:pt idx="2467">
                  <c:v>97.622999999999948</c:v>
                </c:pt>
                <c:pt idx="2468">
                  <c:v>97.293999999999997</c:v>
                </c:pt>
                <c:pt idx="2469">
                  <c:v>96.9</c:v>
                </c:pt>
                <c:pt idx="2470">
                  <c:v>96.570999999999998</c:v>
                </c:pt>
                <c:pt idx="2471">
                  <c:v>96.176999999999978</c:v>
                </c:pt>
                <c:pt idx="2472">
                  <c:v>95.783000000000001</c:v>
                </c:pt>
                <c:pt idx="2473">
                  <c:v>95.453999999999994</c:v>
                </c:pt>
                <c:pt idx="2474">
                  <c:v>95.06</c:v>
                </c:pt>
                <c:pt idx="2475">
                  <c:v>94.730999999999995</c:v>
                </c:pt>
                <c:pt idx="2476">
                  <c:v>94.337000000000003</c:v>
                </c:pt>
                <c:pt idx="2477">
                  <c:v>93.943000000000026</c:v>
                </c:pt>
                <c:pt idx="2478">
                  <c:v>93.614000000000004</c:v>
                </c:pt>
                <c:pt idx="2479">
                  <c:v>93.22</c:v>
                </c:pt>
                <c:pt idx="2480">
                  <c:v>92.891000000000005</c:v>
                </c:pt>
                <c:pt idx="2481">
                  <c:v>92.497000000000185</c:v>
                </c:pt>
                <c:pt idx="2482">
                  <c:v>92.168999999999983</c:v>
                </c:pt>
                <c:pt idx="2483">
                  <c:v>91.774000000000001</c:v>
                </c:pt>
                <c:pt idx="2484">
                  <c:v>91.446000000000026</c:v>
                </c:pt>
                <c:pt idx="2485">
                  <c:v>91.051000000000002</c:v>
                </c:pt>
                <c:pt idx="2486">
                  <c:v>90.722999999999999</c:v>
                </c:pt>
                <c:pt idx="2487">
                  <c:v>90.328999999999979</c:v>
                </c:pt>
                <c:pt idx="2488">
                  <c:v>90.01</c:v>
                </c:pt>
                <c:pt idx="2489">
                  <c:v>89.754999999999995</c:v>
                </c:pt>
                <c:pt idx="2490">
                  <c:v>89.448000000000022</c:v>
                </c:pt>
                <c:pt idx="2491">
                  <c:v>89.192999999999998</c:v>
                </c:pt>
                <c:pt idx="2492">
                  <c:v>88.938000000000002</c:v>
                </c:pt>
                <c:pt idx="2493">
                  <c:v>88.681999999999988</c:v>
                </c:pt>
                <c:pt idx="2494">
                  <c:v>88.375999999999948</c:v>
                </c:pt>
                <c:pt idx="2495">
                  <c:v>88.11999999999999</c:v>
                </c:pt>
                <c:pt idx="2496">
                  <c:v>87.864999999999995</c:v>
                </c:pt>
                <c:pt idx="2497">
                  <c:v>87.61</c:v>
                </c:pt>
                <c:pt idx="2498">
                  <c:v>87.353999999999999</c:v>
                </c:pt>
                <c:pt idx="2499">
                  <c:v>87.048000000000002</c:v>
                </c:pt>
                <c:pt idx="2500">
                  <c:v>86.793000000000006</c:v>
                </c:pt>
                <c:pt idx="2501">
                  <c:v>86.537000000000006</c:v>
                </c:pt>
                <c:pt idx="2502">
                  <c:v>86.281999999999996</c:v>
                </c:pt>
                <c:pt idx="2503">
                  <c:v>85.974999999999994</c:v>
                </c:pt>
                <c:pt idx="2504">
                  <c:v>85.72</c:v>
                </c:pt>
                <c:pt idx="2505">
                  <c:v>85.465000000000003</c:v>
                </c:pt>
                <c:pt idx="2506">
                  <c:v>85.157999999999987</c:v>
                </c:pt>
                <c:pt idx="2507">
                  <c:v>84.903000000000006</c:v>
                </c:pt>
                <c:pt idx="2508">
                  <c:v>84.647999999999996</c:v>
                </c:pt>
                <c:pt idx="2509">
                  <c:v>84.391999999999996</c:v>
                </c:pt>
                <c:pt idx="2510">
                  <c:v>84.137</c:v>
                </c:pt>
                <c:pt idx="2511">
                  <c:v>83.83</c:v>
                </c:pt>
                <c:pt idx="2512">
                  <c:v>83.625999999999948</c:v>
                </c:pt>
                <c:pt idx="2513">
                  <c:v>83.32</c:v>
                </c:pt>
                <c:pt idx="2514">
                  <c:v>83.114999999999995</c:v>
                </c:pt>
                <c:pt idx="2515">
                  <c:v>82.86</c:v>
                </c:pt>
                <c:pt idx="2516">
                  <c:v>82.60499999999999</c:v>
                </c:pt>
                <c:pt idx="2517">
                  <c:v>82.349000000000004</c:v>
                </c:pt>
                <c:pt idx="2518">
                  <c:v>82.093999999999994</c:v>
                </c:pt>
                <c:pt idx="2519">
                  <c:v>81.838999999999999</c:v>
                </c:pt>
                <c:pt idx="2520">
                  <c:v>81.582999999999998</c:v>
                </c:pt>
                <c:pt idx="2521">
                  <c:v>81.327999999999989</c:v>
                </c:pt>
                <c:pt idx="2522">
                  <c:v>81.072999999999979</c:v>
                </c:pt>
                <c:pt idx="2523">
                  <c:v>80.816999999999993</c:v>
                </c:pt>
                <c:pt idx="2524">
                  <c:v>80.613</c:v>
                </c:pt>
                <c:pt idx="2525">
                  <c:v>80.35799999999999</c:v>
                </c:pt>
                <c:pt idx="2526">
                  <c:v>80.10199999999999</c:v>
                </c:pt>
                <c:pt idx="2527">
                  <c:v>79.887999999999991</c:v>
                </c:pt>
                <c:pt idx="2528">
                  <c:v>79.685999999999979</c:v>
                </c:pt>
                <c:pt idx="2529">
                  <c:v>79.483999999999995</c:v>
                </c:pt>
                <c:pt idx="2530">
                  <c:v>79.281999999999996</c:v>
                </c:pt>
                <c:pt idx="2531">
                  <c:v>79.08</c:v>
                </c:pt>
                <c:pt idx="2532">
                  <c:v>78.878999999999948</c:v>
                </c:pt>
                <c:pt idx="2533">
                  <c:v>78.676999999999978</c:v>
                </c:pt>
                <c:pt idx="2534">
                  <c:v>78.474999999999994</c:v>
                </c:pt>
                <c:pt idx="2535">
                  <c:v>78.272999999999982</c:v>
                </c:pt>
                <c:pt idx="2536">
                  <c:v>78.070999999999998</c:v>
                </c:pt>
                <c:pt idx="2537">
                  <c:v>77.86999999999999</c:v>
                </c:pt>
                <c:pt idx="2538">
                  <c:v>77.667999999999992</c:v>
                </c:pt>
                <c:pt idx="2539">
                  <c:v>77.465999999999994</c:v>
                </c:pt>
                <c:pt idx="2540">
                  <c:v>77.304999999999993</c:v>
                </c:pt>
                <c:pt idx="2541">
                  <c:v>77.10299999999998</c:v>
                </c:pt>
                <c:pt idx="2542">
                  <c:v>76.900999999999996</c:v>
                </c:pt>
                <c:pt idx="2543">
                  <c:v>76.698999999999998</c:v>
                </c:pt>
                <c:pt idx="2544">
                  <c:v>76.498000000000005</c:v>
                </c:pt>
                <c:pt idx="2545">
                  <c:v>76.296000000000006</c:v>
                </c:pt>
                <c:pt idx="2546">
                  <c:v>76.134</c:v>
                </c:pt>
                <c:pt idx="2547">
                  <c:v>75.933000000000007</c:v>
                </c:pt>
                <c:pt idx="2548">
                  <c:v>75.730999999999995</c:v>
                </c:pt>
                <c:pt idx="2549">
                  <c:v>75.528999999999982</c:v>
                </c:pt>
                <c:pt idx="2550">
                  <c:v>75.367999999999995</c:v>
                </c:pt>
                <c:pt idx="2551">
                  <c:v>75.165999999999983</c:v>
                </c:pt>
                <c:pt idx="2552">
                  <c:v>74.964000000000027</c:v>
                </c:pt>
                <c:pt idx="2553">
                  <c:v>74.762</c:v>
                </c:pt>
                <c:pt idx="2554">
                  <c:v>74.56</c:v>
                </c:pt>
                <c:pt idx="2555">
                  <c:v>74.35899999999998</c:v>
                </c:pt>
                <c:pt idx="2556">
                  <c:v>74.197000000000003</c:v>
                </c:pt>
                <c:pt idx="2557">
                  <c:v>73.995000000000005</c:v>
                </c:pt>
                <c:pt idx="2558">
                  <c:v>73.793999999999997</c:v>
                </c:pt>
                <c:pt idx="2559">
                  <c:v>73.592000000000013</c:v>
                </c:pt>
                <c:pt idx="2560">
                  <c:v>73.39</c:v>
                </c:pt>
                <c:pt idx="2561">
                  <c:v>73.228999999999999</c:v>
                </c:pt>
                <c:pt idx="2562">
                  <c:v>73.027000000000001</c:v>
                </c:pt>
                <c:pt idx="2563">
                  <c:v>72.824999999999989</c:v>
                </c:pt>
                <c:pt idx="2564">
                  <c:v>72.622999999999948</c:v>
                </c:pt>
                <c:pt idx="2565">
                  <c:v>72.421000000000006</c:v>
                </c:pt>
                <c:pt idx="2566">
                  <c:v>72.260000000000005</c:v>
                </c:pt>
                <c:pt idx="2567">
                  <c:v>72.057999999999993</c:v>
                </c:pt>
                <c:pt idx="2568">
                  <c:v>71.85599999999998</c:v>
                </c:pt>
                <c:pt idx="2569">
                  <c:v>71.654999999999987</c:v>
                </c:pt>
                <c:pt idx="2570">
                  <c:v>71.492999999999995</c:v>
                </c:pt>
                <c:pt idx="2571">
                  <c:v>71.290999999999997</c:v>
                </c:pt>
                <c:pt idx="2572">
                  <c:v>71.13</c:v>
                </c:pt>
                <c:pt idx="2573">
                  <c:v>70.927999999999997</c:v>
                </c:pt>
                <c:pt idx="2574">
                  <c:v>70.766999999999996</c:v>
                </c:pt>
                <c:pt idx="2575">
                  <c:v>70.565000000000012</c:v>
                </c:pt>
                <c:pt idx="2576">
                  <c:v>70.363</c:v>
                </c:pt>
                <c:pt idx="2577">
                  <c:v>70.202000000000012</c:v>
                </c:pt>
                <c:pt idx="2578">
                  <c:v>69.989000000000004</c:v>
                </c:pt>
                <c:pt idx="2579">
                  <c:v>69.856999999999999</c:v>
                </c:pt>
                <c:pt idx="2580">
                  <c:v>69.692999999999998</c:v>
                </c:pt>
                <c:pt idx="2581">
                  <c:v>69.528999999999982</c:v>
                </c:pt>
                <c:pt idx="2582">
                  <c:v>69.397000000000006</c:v>
                </c:pt>
                <c:pt idx="2583">
                  <c:v>69.233000000000004</c:v>
                </c:pt>
                <c:pt idx="2584">
                  <c:v>69.069000000000003</c:v>
                </c:pt>
                <c:pt idx="2585">
                  <c:v>68.937000000000026</c:v>
                </c:pt>
                <c:pt idx="2586">
                  <c:v>68.772999999999982</c:v>
                </c:pt>
                <c:pt idx="2587">
                  <c:v>68.641000000000005</c:v>
                </c:pt>
                <c:pt idx="2588">
                  <c:v>68.510000000000005</c:v>
                </c:pt>
                <c:pt idx="2589">
                  <c:v>68.346000000000004</c:v>
                </c:pt>
                <c:pt idx="2590">
                  <c:v>68.214000000000027</c:v>
                </c:pt>
                <c:pt idx="2591">
                  <c:v>68.05</c:v>
                </c:pt>
                <c:pt idx="2592">
                  <c:v>67.918999999999997</c:v>
                </c:pt>
                <c:pt idx="2593">
                  <c:v>67.754000000000005</c:v>
                </c:pt>
                <c:pt idx="2594">
                  <c:v>67.622999999999948</c:v>
                </c:pt>
                <c:pt idx="2595">
                  <c:v>67.491000000000184</c:v>
                </c:pt>
                <c:pt idx="2596">
                  <c:v>67.326999999999998</c:v>
                </c:pt>
                <c:pt idx="2597">
                  <c:v>67.195999999999998</c:v>
                </c:pt>
                <c:pt idx="2598">
                  <c:v>67.063999999999993</c:v>
                </c:pt>
                <c:pt idx="2599">
                  <c:v>66.900000000000006</c:v>
                </c:pt>
                <c:pt idx="2600">
                  <c:v>66.769000000000005</c:v>
                </c:pt>
                <c:pt idx="2601">
                  <c:v>66.637</c:v>
                </c:pt>
                <c:pt idx="2602">
                  <c:v>66.506</c:v>
                </c:pt>
                <c:pt idx="2603">
                  <c:v>66.340999999999994</c:v>
                </c:pt>
                <c:pt idx="2604">
                  <c:v>66.209999999999994</c:v>
                </c:pt>
                <c:pt idx="2605">
                  <c:v>66.046000000000006</c:v>
                </c:pt>
                <c:pt idx="2606">
                  <c:v>65.914000000000215</c:v>
                </c:pt>
                <c:pt idx="2607">
                  <c:v>65.75</c:v>
                </c:pt>
                <c:pt idx="2608">
                  <c:v>65.619</c:v>
                </c:pt>
                <c:pt idx="2609">
                  <c:v>65.486999999999995</c:v>
                </c:pt>
                <c:pt idx="2610">
                  <c:v>65.35599999999998</c:v>
                </c:pt>
                <c:pt idx="2611">
                  <c:v>65.224000000000004</c:v>
                </c:pt>
                <c:pt idx="2612">
                  <c:v>65.093000000000004</c:v>
                </c:pt>
                <c:pt idx="2613">
                  <c:v>64.961000000000027</c:v>
                </c:pt>
                <c:pt idx="2614">
                  <c:v>64.83</c:v>
                </c:pt>
                <c:pt idx="2615">
                  <c:v>64.698999999999998</c:v>
                </c:pt>
                <c:pt idx="2616">
                  <c:v>64.566999999999993</c:v>
                </c:pt>
                <c:pt idx="2617">
                  <c:v>64.436000000000007</c:v>
                </c:pt>
                <c:pt idx="2618">
                  <c:v>64.304000000000002</c:v>
                </c:pt>
                <c:pt idx="2619">
                  <c:v>64.172999999999988</c:v>
                </c:pt>
                <c:pt idx="2620">
                  <c:v>64.040999999999997</c:v>
                </c:pt>
                <c:pt idx="2621">
                  <c:v>63.91</c:v>
                </c:pt>
                <c:pt idx="2622">
                  <c:v>63.779000000000003</c:v>
                </c:pt>
                <c:pt idx="2623">
                  <c:v>63.647000000000006</c:v>
                </c:pt>
                <c:pt idx="2624">
                  <c:v>63.516000000000005</c:v>
                </c:pt>
                <c:pt idx="2625">
                  <c:v>63.383999999999993</c:v>
                </c:pt>
                <c:pt idx="2626">
                  <c:v>63.253</c:v>
                </c:pt>
                <c:pt idx="2627">
                  <c:v>63.121000000000002</c:v>
                </c:pt>
                <c:pt idx="2628">
                  <c:v>63.023000000000003</c:v>
                </c:pt>
                <c:pt idx="2629">
                  <c:v>62.891000000000005</c:v>
                </c:pt>
                <c:pt idx="2630">
                  <c:v>62.760000000000012</c:v>
                </c:pt>
                <c:pt idx="2631">
                  <c:v>62.629000000000012</c:v>
                </c:pt>
                <c:pt idx="2632">
                  <c:v>62.497</c:v>
                </c:pt>
                <c:pt idx="2633">
                  <c:v>62.366</c:v>
                </c:pt>
                <c:pt idx="2634">
                  <c:v>62.234000000000002</c:v>
                </c:pt>
                <c:pt idx="2635">
                  <c:v>62.103000000000002</c:v>
                </c:pt>
                <c:pt idx="2636">
                  <c:v>61.971000000000004</c:v>
                </c:pt>
                <c:pt idx="2637">
                  <c:v>61.873000000000005</c:v>
                </c:pt>
                <c:pt idx="2638">
                  <c:v>61.741</c:v>
                </c:pt>
                <c:pt idx="2639">
                  <c:v>61.61</c:v>
                </c:pt>
                <c:pt idx="2640">
                  <c:v>61.479000000000006</c:v>
                </c:pt>
                <c:pt idx="2641">
                  <c:v>61.379999999999995</c:v>
                </c:pt>
                <c:pt idx="2642">
                  <c:v>61.249000000000002</c:v>
                </c:pt>
                <c:pt idx="2643">
                  <c:v>61.15</c:v>
                </c:pt>
                <c:pt idx="2644">
                  <c:v>61.019000000000005</c:v>
                </c:pt>
                <c:pt idx="2645">
                  <c:v>60.886999999999993</c:v>
                </c:pt>
                <c:pt idx="2646">
                  <c:v>60.789000000000001</c:v>
                </c:pt>
                <c:pt idx="2647">
                  <c:v>60.657000000000004</c:v>
                </c:pt>
                <c:pt idx="2648">
                  <c:v>60.559000000000005</c:v>
                </c:pt>
                <c:pt idx="2649">
                  <c:v>60.427</c:v>
                </c:pt>
                <c:pt idx="2650">
                  <c:v>60.296000000000063</c:v>
                </c:pt>
                <c:pt idx="2651">
                  <c:v>60.197000000000003</c:v>
                </c:pt>
                <c:pt idx="2652">
                  <c:v>60.066000000000003</c:v>
                </c:pt>
                <c:pt idx="2653">
                  <c:v>60.001000000000005</c:v>
                </c:pt>
                <c:pt idx="2654">
                  <c:v>59.916999999999994</c:v>
                </c:pt>
                <c:pt idx="2655">
                  <c:v>59.806000000000004</c:v>
                </c:pt>
                <c:pt idx="2656">
                  <c:v>59.694000000000003</c:v>
                </c:pt>
                <c:pt idx="2657">
                  <c:v>59.611000000000004</c:v>
                </c:pt>
                <c:pt idx="2658">
                  <c:v>59.499000000000002</c:v>
                </c:pt>
                <c:pt idx="2659">
                  <c:v>59.416000000000004</c:v>
                </c:pt>
                <c:pt idx="2660">
                  <c:v>59.303999999999995</c:v>
                </c:pt>
                <c:pt idx="2661">
                  <c:v>59.221000000000011</c:v>
                </c:pt>
                <c:pt idx="2662">
                  <c:v>59.109000000000002</c:v>
                </c:pt>
                <c:pt idx="2663">
                  <c:v>59.026000000000003</c:v>
                </c:pt>
                <c:pt idx="2664">
                  <c:v>58.942</c:v>
                </c:pt>
                <c:pt idx="2665">
                  <c:v>58.830999999999996</c:v>
                </c:pt>
                <c:pt idx="2666">
                  <c:v>58.747</c:v>
                </c:pt>
                <c:pt idx="2667">
                  <c:v>58.664000000000001</c:v>
                </c:pt>
                <c:pt idx="2668">
                  <c:v>58.552</c:v>
                </c:pt>
                <c:pt idx="2669">
                  <c:v>58.440999999999995</c:v>
                </c:pt>
                <c:pt idx="2670">
                  <c:v>58.356999999999999</c:v>
                </c:pt>
                <c:pt idx="2671">
                  <c:v>58.246000000000002</c:v>
                </c:pt>
                <c:pt idx="2672">
                  <c:v>58.134</c:v>
                </c:pt>
                <c:pt idx="2673">
                  <c:v>58.050999999999995</c:v>
                </c:pt>
                <c:pt idx="2674">
                  <c:v>57.939</c:v>
                </c:pt>
                <c:pt idx="2675">
                  <c:v>57.828000000000003</c:v>
                </c:pt>
                <c:pt idx="2676">
                  <c:v>57.744</c:v>
                </c:pt>
                <c:pt idx="2677">
                  <c:v>57.633000000000003</c:v>
                </c:pt>
                <c:pt idx="2678">
                  <c:v>57.549000000000007</c:v>
                </c:pt>
                <c:pt idx="2679">
                  <c:v>57.438000000000002</c:v>
                </c:pt>
                <c:pt idx="2680">
                  <c:v>57.353999999999999</c:v>
                </c:pt>
                <c:pt idx="2681">
                  <c:v>57.271000000000001</c:v>
                </c:pt>
                <c:pt idx="2682">
                  <c:v>57.159000000000006</c:v>
                </c:pt>
                <c:pt idx="2683">
                  <c:v>57.076000000000001</c:v>
                </c:pt>
                <c:pt idx="2684">
                  <c:v>56.992000000000012</c:v>
                </c:pt>
                <c:pt idx="2685">
                  <c:v>56.880999999999993</c:v>
                </c:pt>
                <c:pt idx="2686">
                  <c:v>56.797000000000011</c:v>
                </c:pt>
                <c:pt idx="2687">
                  <c:v>56.714000000000006</c:v>
                </c:pt>
                <c:pt idx="2688">
                  <c:v>56.63</c:v>
                </c:pt>
                <c:pt idx="2689">
                  <c:v>56.546000000000006</c:v>
                </c:pt>
                <c:pt idx="2690">
                  <c:v>56.435000000000002</c:v>
                </c:pt>
                <c:pt idx="2691">
                  <c:v>56.350999999999999</c:v>
                </c:pt>
                <c:pt idx="2692">
                  <c:v>56.268000000000093</c:v>
                </c:pt>
                <c:pt idx="2693">
                  <c:v>56.184000000000005</c:v>
                </c:pt>
                <c:pt idx="2694">
                  <c:v>56.101000000000006</c:v>
                </c:pt>
                <c:pt idx="2695">
                  <c:v>56.016999999999996</c:v>
                </c:pt>
                <c:pt idx="2696">
                  <c:v>55.906000000000006</c:v>
                </c:pt>
                <c:pt idx="2697">
                  <c:v>55.822000000000003</c:v>
                </c:pt>
                <c:pt idx="2698">
                  <c:v>55.739000000000011</c:v>
                </c:pt>
                <c:pt idx="2699">
                  <c:v>55.655000000000001</c:v>
                </c:pt>
                <c:pt idx="2700">
                  <c:v>55.544000000000004</c:v>
                </c:pt>
                <c:pt idx="2701">
                  <c:v>55.46</c:v>
                </c:pt>
                <c:pt idx="2702">
                  <c:v>55.376000000000005</c:v>
                </c:pt>
                <c:pt idx="2703">
                  <c:v>55.293000000000013</c:v>
                </c:pt>
                <c:pt idx="2704">
                  <c:v>55.209000000000003</c:v>
                </c:pt>
                <c:pt idx="2705">
                  <c:v>55.126000000000012</c:v>
                </c:pt>
                <c:pt idx="2706">
                  <c:v>55.042000000000002</c:v>
                </c:pt>
                <c:pt idx="2707">
                  <c:v>54.931000000000004</c:v>
                </c:pt>
                <c:pt idx="2708">
                  <c:v>54.846999999999994</c:v>
                </c:pt>
                <c:pt idx="2709">
                  <c:v>54.764000000000003</c:v>
                </c:pt>
                <c:pt idx="2710">
                  <c:v>54.68</c:v>
                </c:pt>
                <c:pt idx="2711">
                  <c:v>54.596000000000011</c:v>
                </c:pt>
                <c:pt idx="2712">
                  <c:v>54.513000000000005</c:v>
                </c:pt>
                <c:pt idx="2713">
                  <c:v>54.513000000000005</c:v>
                </c:pt>
                <c:pt idx="2714">
                  <c:v>54.569000000000003</c:v>
                </c:pt>
                <c:pt idx="2715">
                  <c:v>54.68</c:v>
                </c:pt>
                <c:pt idx="2716">
                  <c:v>54.846999999999994</c:v>
                </c:pt>
                <c:pt idx="2717">
                  <c:v>55.042000000000002</c:v>
                </c:pt>
                <c:pt idx="2718">
                  <c:v>55.293000000000013</c:v>
                </c:pt>
                <c:pt idx="2719">
                  <c:v>55.544000000000004</c:v>
                </c:pt>
                <c:pt idx="2720">
                  <c:v>55.822000000000003</c:v>
                </c:pt>
                <c:pt idx="2721">
                  <c:v>56.101000000000006</c:v>
                </c:pt>
                <c:pt idx="2722">
                  <c:v>56.407000000000004</c:v>
                </c:pt>
                <c:pt idx="2723">
                  <c:v>56.714000000000006</c:v>
                </c:pt>
                <c:pt idx="2724">
                  <c:v>57.02</c:v>
                </c:pt>
                <c:pt idx="2725">
                  <c:v>57.326000000000001</c:v>
                </c:pt>
                <c:pt idx="2726">
                  <c:v>57.633000000000003</c:v>
                </c:pt>
                <c:pt idx="2727">
                  <c:v>57.939</c:v>
                </c:pt>
                <c:pt idx="2728">
                  <c:v>58.246000000000002</c:v>
                </c:pt>
                <c:pt idx="2729">
                  <c:v>58.552</c:v>
                </c:pt>
                <c:pt idx="2730">
                  <c:v>58.858999999999995</c:v>
                </c:pt>
                <c:pt idx="2731">
                  <c:v>59.165000000000013</c:v>
                </c:pt>
                <c:pt idx="2732">
                  <c:v>59.471000000000004</c:v>
                </c:pt>
                <c:pt idx="2733">
                  <c:v>59.778000000000013</c:v>
                </c:pt>
                <c:pt idx="2734">
                  <c:v>60.033000000000001</c:v>
                </c:pt>
                <c:pt idx="2735">
                  <c:v>60.361000000000004</c:v>
                </c:pt>
                <c:pt idx="2736">
                  <c:v>60.690000000000012</c:v>
                </c:pt>
                <c:pt idx="2737">
                  <c:v>61.019000000000005</c:v>
                </c:pt>
                <c:pt idx="2738">
                  <c:v>61.346999999999994</c:v>
                </c:pt>
                <c:pt idx="2739">
                  <c:v>61.676000000000002</c:v>
                </c:pt>
                <c:pt idx="2740">
                  <c:v>61.971000000000004</c:v>
                </c:pt>
                <c:pt idx="2741">
                  <c:v>62.267000000000003</c:v>
                </c:pt>
                <c:pt idx="2742">
                  <c:v>62.563000000000002</c:v>
                </c:pt>
                <c:pt idx="2743">
                  <c:v>62.858999999999995</c:v>
                </c:pt>
                <c:pt idx="2744">
                  <c:v>63.153999999999996</c:v>
                </c:pt>
                <c:pt idx="2745">
                  <c:v>63.416999999999994</c:v>
                </c:pt>
                <c:pt idx="2746">
                  <c:v>63.68</c:v>
                </c:pt>
                <c:pt idx="2747">
                  <c:v>63.943000000000005</c:v>
                </c:pt>
                <c:pt idx="2748">
                  <c:v>64.239000000000004</c:v>
                </c:pt>
                <c:pt idx="2749">
                  <c:v>64.468999999999994</c:v>
                </c:pt>
                <c:pt idx="2750">
                  <c:v>64.730999999999995</c:v>
                </c:pt>
                <c:pt idx="2751">
                  <c:v>64.994000000000185</c:v>
                </c:pt>
                <c:pt idx="2752">
                  <c:v>65.224000000000004</c:v>
                </c:pt>
                <c:pt idx="2753">
                  <c:v>65.453999999999994</c:v>
                </c:pt>
                <c:pt idx="2754">
                  <c:v>65.683999999999983</c:v>
                </c:pt>
                <c:pt idx="2755">
                  <c:v>65.914000000000215</c:v>
                </c:pt>
                <c:pt idx="2756">
                  <c:v>66.144000000000005</c:v>
                </c:pt>
                <c:pt idx="2757">
                  <c:v>66.340999999999994</c:v>
                </c:pt>
                <c:pt idx="2758">
                  <c:v>66.570999999999998</c:v>
                </c:pt>
                <c:pt idx="2759">
                  <c:v>66.769000000000005</c:v>
                </c:pt>
                <c:pt idx="2760">
                  <c:v>66.965999999999994</c:v>
                </c:pt>
                <c:pt idx="2761">
                  <c:v>67.13</c:v>
                </c:pt>
                <c:pt idx="2762">
                  <c:v>67.326999999999998</c:v>
                </c:pt>
                <c:pt idx="2763">
                  <c:v>67.491000000000184</c:v>
                </c:pt>
                <c:pt idx="2764">
                  <c:v>67.688999999999979</c:v>
                </c:pt>
                <c:pt idx="2765">
                  <c:v>67.85299999999998</c:v>
                </c:pt>
                <c:pt idx="2766">
                  <c:v>68.016999999999996</c:v>
                </c:pt>
                <c:pt idx="2767">
                  <c:v>68.180999999999983</c:v>
                </c:pt>
                <c:pt idx="2768">
                  <c:v>68.313000000000002</c:v>
                </c:pt>
                <c:pt idx="2769">
                  <c:v>68.477000000000004</c:v>
                </c:pt>
                <c:pt idx="2770">
                  <c:v>68.641000000000005</c:v>
                </c:pt>
                <c:pt idx="2771">
                  <c:v>68.772999999999982</c:v>
                </c:pt>
                <c:pt idx="2772">
                  <c:v>68.903999999999996</c:v>
                </c:pt>
                <c:pt idx="2773">
                  <c:v>69.2</c:v>
                </c:pt>
                <c:pt idx="2774">
                  <c:v>69.593999999999994</c:v>
                </c:pt>
                <c:pt idx="2775">
                  <c:v>70.161000000000001</c:v>
                </c:pt>
                <c:pt idx="2776">
                  <c:v>70.846999999999994</c:v>
                </c:pt>
                <c:pt idx="2777">
                  <c:v>71.614000000000004</c:v>
                </c:pt>
                <c:pt idx="2778">
                  <c:v>72.421000000000006</c:v>
                </c:pt>
                <c:pt idx="2779">
                  <c:v>73.269000000000005</c:v>
                </c:pt>
                <c:pt idx="2780">
                  <c:v>74.116</c:v>
                </c:pt>
                <c:pt idx="2781">
                  <c:v>74.964000000000027</c:v>
                </c:pt>
                <c:pt idx="2782">
                  <c:v>75.85199999999999</c:v>
                </c:pt>
                <c:pt idx="2783">
                  <c:v>76.698999999999998</c:v>
                </c:pt>
                <c:pt idx="2784">
                  <c:v>77.587000000000003</c:v>
                </c:pt>
                <c:pt idx="2785">
                  <c:v>78.435000000000002</c:v>
                </c:pt>
                <c:pt idx="2786">
                  <c:v>79.281999999999996</c:v>
                </c:pt>
                <c:pt idx="2787">
                  <c:v>80.10199999999999</c:v>
                </c:pt>
                <c:pt idx="2788">
                  <c:v>81.123999999999981</c:v>
                </c:pt>
                <c:pt idx="2789">
                  <c:v>82.093999999999994</c:v>
                </c:pt>
                <c:pt idx="2790">
                  <c:v>83.063999999999993</c:v>
                </c:pt>
                <c:pt idx="2791">
                  <c:v>83.983999999999995</c:v>
                </c:pt>
                <c:pt idx="2792">
                  <c:v>84.903000000000006</c:v>
                </c:pt>
                <c:pt idx="2793">
                  <c:v>85.771000000000001</c:v>
                </c:pt>
                <c:pt idx="2794">
                  <c:v>86.638999999999982</c:v>
                </c:pt>
                <c:pt idx="2795">
                  <c:v>87.507999999999996</c:v>
                </c:pt>
                <c:pt idx="2796">
                  <c:v>88.324999999999989</c:v>
                </c:pt>
                <c:pt idx="2797">
                  <c:v>89.090999999999994</c:v>
                </c:pt>
                <c:pt idx="2798">
                  <c:v>89.856999999999999</c:v>
                </c:pt>
                <c:pt idx="2799">
                  <c:v>90.789000000000001</c:v>
                </c:pt>
                <c:pt idx="2800">
                  <c:v>91.709000000000003</c:v>
                </c:pt>
                <c:pt idx="2801">
                  <c:v>92.628999999999948</c:v>
                </c:pt>
                <c:pt idx="2802">
                  <c:v>93.549000000000007</c:v>
                </c:pt>
                <c:pt idx="2803">
                  <c:v>94.403000000000006</c:v>
                </c:pt>
                <c:pt idx="2804">
                  <c:v>95.191000000000003</c:v>
                </c:pt>
                <c:pt idx="2805">
                  <c:v>95.98</c:v>
                </c:pt>
                <c:pt idx="2806">
                  <c:v>96.769000000000005</c:v>
                </c:pt>
                <c:pt idx="2807">
                  <c:v>97.491000000000184</c:v>
                </c:pt>
                <c:pt idx="2808">
                  <c:v>98.214000000000027</c:v>
                </c:pt>
                <c:pt idx="2809">
                  <c:v>98.870999999999981</c:v>
                </c:pt>
                <c:pt idx="2810">
                  <c:v>99.528999999999982</c:v>
                </c:pt>
                <c:pt idx="2811">
                  <c:v>100.059</c:v>
                </c:pt>
                <c:pt idx="2812">
                  <c:v>100.255</c:v>
                </c:pt>
                <c:pt idx="2813">
                  <c:v>100.432</c:v>
                </c:pt>
                <c:pt idx="2814">
                  <c:v>100.60899999999998</c:v>
                </c:pt>
                <c:pt idx="2815">
                  <c:v>100.76600000000002</c:v>
                </c:pt>
                <c:pt idx="2816">
                  <c:v>100.923</c:v>
                </c:pt>
                <c:pt idx="2817">
                  <c:v>101.08</c:v>
                </c:pt>
                <c:pt idx="2818">
                  <c:v>101.238</c:v>
                </c:pt>
                <c:pt idx="2819">
                  <c:v>101.37499999999999</c:v>
                </c:pt>
                <c:pt idx="2820">
                  <c:v>101.532</c:v>
                </c:pt>
                <c:pt idx="2821">
                  <c:v>101.66999999999999</c:v>
                </c:pt>
                <c:pt idx="2822">
                  <c:v>101.807</c:v>
                </c:pt>
                <c:pt idx="2823">
                  <c:v>101.925</c:v>
                </c:pt>
                <c:pt idx="2824">
                  <c:v>102.063</c:v>
                </c:pt>
                <c:pt idx="2825">
                  <c:v>102.17999999999998</c:v>
                </c:pt>
                <c:pt idx="2826">
                  <c:v>102.298</c:v>
                </c:pt>
                <c:pt idx="2827">
                  <c:v>102.41600000000012</c:v>
                </c:pt>
                <c:pt idx="2828">
                  <c:v>102.53400000000002</c:v>
                </c:pt>
                <c:pt idx="2829">
                  <c:v>102.63200000000001</c:v>
                </c:pt>
                <c:pt idx="2830">
                  <c:v>102.75</c:v>
                </c:pt>
                <c:pt idx="2831">
                  <c:v>102.848</c:v>
                </c:pt>
                <c:pt idx="2832">
                  <c:v>102.94600000000018</c:v>
                </c:pt>
                <c:pt idx="2833">
                  <c:v>103.045</c:v>
                </c:pt>
                <c:pt idx="2834">
                  <c:v>103.143</c:v>
                </c:pt>
                <c:pt idx="2835">
                  <c:v>103.24100000000018</c:v>
                </c:pt>
                <c:pt idx="2836">
                  <c:v>103.32</c:v>
                </c:pt>
                <c:pt idx="2837">
                  <c:v>103.398</c:v>
                </c:pt>
                <c:pt idx="2838">
                  <c:v>103.49600000000002</c:v>
                </c:pt>
                <c:pt idx="2839">
                  <c:v>103.57499999999999</c:v>
                </c:pt>
                <c:pt idx="2840">
                  <c:v>103.654</c:v>
                </c:pt>
                <c:pt idx="2841">
                  <c:v>103.732</c:v>
                </c:pt>
                <c:pt idx="2842">
                  <c:v>103.81100000000002</c:v>
                </c:pt>
                <c:pt idx="2843">
                  <c:v>103.86999999999999</c:v>
                </c:pt>
                <c:pt idx="2844">
                  <c:v>103.94800000000002</c:v>
                </c:pt>
                <c:pt idx="2845">
                  <c:v>104.00700000000002</c:v>
                </c:pt>
                <c:pt idx="2846">
                  <c:v>104.086</c:v>
                </c:pt>
                <c:pt idx="2847">
                  <c:v>104.164</c:v>
                </c:pt>
                <c:pt idx="2848">
                  <c:v>104.223</c:v>
                </c:pt>
                <c:pt idx="2849">
                  <c:v>104.282</c:v>
                </c:pt>
                <c:pt idx="2850">
                  <c:v>104.34099999999999</c:v>
                </c:pt>
                <c:pt idx="2851">
                  <c:v>104.4</c:v>
                </c:pt>
                <c:pt idx="2852">
                  <c:v>104.459</c:v>
                </c:pt>
                <c:pt idx="2853">
                  <c:v>104.518</c:v>
                </c:pt>
                <c:pt idx="2854">
                  <c:v>104.577</c:v>
                </c:pt>
                <c:pt idx="2855">
                  <c:v>104.636</c:v>
                </c:pt>
                <c:pt idx="2856">
                  <c:v>104.69499999999999</c:v>
                </c:pt>
                <c:pt idx="2857">
                  <c:v>104.754</c:v>
                </c:pt>
                <c:pt idx="2858">
                  <c:v>104.813</c:v>
                </c:pt>
                <c:pt idx="2859">
                  <c:v>104.85199999999999</c:v>
                </c:pt>
                <c:pt idx="2860">
                  <c:v>104.91100000000019</c:v>
                </c:pt>
                <c:pt idx="2861">
                  <c:v>104.95</c:v>
                </c:pt>
                <c:pt idx="2862">
                  <c:v>105.009</c:v>
                </c:pt>
                <c:pt idx="2863">
                  <c:v>105.048</c:v>
                </c:pt>
                <c:pt idx="2864">
                  <c:v>105.08799999999999</c:v>
                </c:pt>
                <c:pt idx="2865">
                  <c:v>105.146</c:v>
                </c:pt>
                <c:pt idx="2866">
                  <c:v>105.18600000000001</c:v>
                </c:pt>
                <c:pt idx="2867">
                  <c:v>105.22499999999999</c:v>
                </c:pt>
                <c:pt idx="2868">
                  <c:v>105.28400000000002</c:v>
                </c:pt>
                <c:pt idx="2869">
                  <c:v>105.32299999999998</c:v>
                </c:pt>
                <c:pt idx="2870">
                  <c:v>105.363</c:v>
                </c:pt>
                <c:pt idx="2871">
                  <c:v>105.402</c:v>
                </c:pt>
                <c:pt idx="2872">
                  <c:v>105.4410000000002</c:v>
                </c:pt>
                <c:pt idx="2873">
                  <c:v>105.48</c:v>
                </c:pt>
                <c:pt idx="2874">
                  <c:v>105.52</c:v>
                </c:pt>
                <c:pt idx="2875">
                  <c:v>105.559</c:v>
                </c:pt>
                <c:pt idx="2876">
                  <c:v>105.598</c:v>
                </c:pt>
                <c:pt idx="2877">
                  <c:v>105.61799999999999</c:v>
                </c:pt>
                <c:pt idx="2878">
                  <c:v>105.657</c:v>
                </c:pt>
                <c:pt idx="2879">
                  <c:v>105.696</c:v>
                </c:pt>
                <c:pt idx="2880">
                  <c:v>105.736</c:v>
                </c:pt>
                <c:pt idx="2881">
                  <c:v>105.755</c:v>
                </c:pt>
                <c:pt idx="2882">
                  <c:v>105.795</c:v>
                </c:pt>
                <c:pt idx="2883">
                  <c:v>105.81399999999999</c:v>
                </c:pt>
                <c:pt idx="2884">
                  <c:v>105.854</c:v>
                </c:pt>
                <c:pt idx="2885">
                  <c:v>105.87299999999998</c:v>
                </c:pt>
                <c:pt idx="2886">
                  <c:v>105.91300000000012</c:v>
                </c:pt>
                <c:pt idx="2887">
                  <c:v>105.932</c:v>
                </c:pt>
                <c:pt idx="2888">
                  <c:v>105.971</c:v>
                </c:pt>
                <c:pt idx="2889">
                  <c:v>105.99100000000018</c:v>
                </c:pt>
                <c:pt idx="2890">
                  <c:v>106.03</c:v>
                </c:pt>
                <c:pt idx="2891">
                  <c:v>106.05</c:v>
                </c:pt>
                <c:pt idx="2892">
                  <c:v>106.089</c:v>
                </c:pt>
                <c:pt idx="2893">
                  <c:v>106.10899999999998</c:v>
                </c:pt>
                <c:pt idx="2894">
                  <c:v>106.148</c:v>
                </c:pt>
                <c:pt idx="2895">
                  <c:v>106.16800000000001</c:v>
                </c:pt>
                <c:pt idx="2896">
                  <c:v>106.18799999999999</c:v>
                </c:pt>
                <c:pt idx="2897">
                  <c:v>106.227</c:v>
                </c:pt>
                <c:pt idx="2898">
                  <c:v>106.24600000000002</c:v>
                </c:pt>
                <c:pt idx="2899">
                  <c:v>106.26600000000002</c:v>
                </c:pt>
                <c:pt idx="2900">
                  <c:v>106.286</c:v>
                </c:pt>
                <c:pt idx="2901">
                  <c:v>106.32499999999999</c:v>
                </c:pt>
                <c:pt idx="2902">
                  <c:v>106.345</c:v>
                </c:pt>
                <c:pt idx="2903">
                  <c:v>106.364</c:v>
                </c:pt>
                <c:pt idx="2904">
                  <c:v>106.384</c:v>
                </c:pt>
                <c:pt idx="2905">
                  <c:v>106.40400000000002</c:v>
                </c:pt>
                <c:pt idx="2906">
                  <c:v>106.423</c:v>
                </c:pt>
                <c:pt idx="2907">
                  <c:v>106.44300000000018</c:v>
                </c:pt>
                <c:pt idx="2908">
                  <c:v>106.46299999999999</c:v>
                </c:pt>
                <c:pt idx="2909">
                  <c:v>106.482</c:v>
                </c:pt>
                <c:pt idx="2910">
                  <c:v>106.502</c:v>
                </c:pt>
                <c:pt idx="2911">
                  <c:v>106.521</c:v>
                </c:pt>
                <c:pt idx="2912">
                  <c:v>106.56100000000002</c:v>
                </c:pt>
                <c:pt idx="2913">
                  <c:v>106.58</c:v>
                </c:pt>
                <c:pt idx="2914">
                  <c:v>106.6</c:v>
                </c:pt>
                <c:pt idx="2915">
                  <c:v>106.61999999999999</c:v>
                </c:pt>
                <c:pt idx="2916">
                  <c:v>106.639</c:v>
                </c:pt>
                <c:pt idx="2917">
                  <c:v>106.65900000000001</c:v>
                </c:pt>
                <c:pt idx="2918">
                  <c:v>106.67899999999995</c:v>
                </c:pt>
                <c:pt idx="2919">
                  <c:v>106.67899999999995</c:v>
                </c:pt>
                <c:pt idx="2920">
                  <c:v>106.718</c:v>
                </c:pt>
                <c:pt idx="2921">
                  <c:v>106.738</c:v>
                </c:pt>
                <c:pt idx="2922">
                  <c:v>106.75700000000002</c:v>
                </c:pt>
                <c:pt idx="2923">
                  <c:v>106.777</c:v>
                </c:pt>
                <c:pt idx="2924">
                  <c:v>106.79600000000002</c:v>
                </c:pt>
                <c:pt idx="2925">
                  <c:v>106.79600000000002</c:v>
                </c:pt>
                <c:pt idx="2926">
                  <c:v>106.816</c:v>
                </c:pt>
                <c:pt idx="2927">
                  <c:v>106.836</c:v>
                </c:pt>
                <c:pt idx="2928">
                  <c:v>106.85499999999999</c:v>
                </c:pt>
                <c:pt idx="2929">
                  <c:v>106.87499999999999</c:v>
                </c:pt>
                <c:pt idx="2930">
                  <c:v>106.895</c:v>
                </c:pt>
                <c:pt idx="2931">
                  <c:v>106.895</c:v>
                </c:pt>
                <c:pt idx="2932">
                  <c:v>106.91400000000019</c:v>
                </c:pt>
                <c:pt idx="2933">
                  <c:v>106.93400000000018</c:v>
                </c:pt>
                <c:pt idx="2934">
                  <c:v>106.95399999999999</c:v>
                </c:pt>
                <c:pt idx="2935">
                  <c:v>106.95399999999999</c:v>
                </c:pt>
                <c:pt idx="2936">
                  <c:v>106.973</c:v>
                </c:pt>
                <c:pt idx="2937">
                  <c:v>106.99299999999999</c:v>
                </c:pt>
                <c:pt idx="2938">
                  <c:v>106.99299999999999</c:v>
                </c:pt>
                <c:pt idx="2939">
                  <c:v>107.01300000000002</c:v>
                </c:pt>
                <c:pt idx="2940">
                  <c:v>107.032</c:v>
                </c:pt>
                <c:pt idx="2941">
                  <c:v>107.05200000000001</c:v>
                </c:pt>
                <c:pt idx="2942">
                  <c:v>107.071</c:v>
                </c:pt>
                <c:pt idx="2943">
                  <c:v>107.071</c:v>
                </c:pt>
                <c:pt idx="2944">
                  <c:v>107.09099999999999</c:v>
                </c:pt>
                <c:pt idx="2945">
                  <c:v>107.111</c:v>
                </c:pt>
                <c:pt idx="2946">
                  <c:v>107.111</c:v>
                </c:pt>
                <c:pt idx="2947">
                  <c:v>107.13</c:v>
                </c:pt>
                <c:pt idx="2948">
                  <c:v>107.14999999999999</c:v>
                </c:pt>
                <c:pt idx="2949">
                  <c:v>107.16999999999999</c:v>
                </c:pt>
                <c:pt idx="2950">
                  <c:v>107.16999999999999</c:v>
                </c:pt>
                <c:pt idx="2951">
                  <c:v>107.16999999999999</c:v>
                </c:pt>
                <c:pt idx="2952">
                  <c:v>107.16999999999999</c:v>
                </c:pt>
                <c:pt idx="2953">
                  <c:v>107.14999999999999</c:v>
                </c:pt>
                <c:pt idx="2954">
                  <c:v>107.13</c:v>
                </c:pt>
                <c:pt idx="2955">
                  <c:v>107.111</c:v>
                </c:pt>
                <c:pt idx="2956">
                  <c:v>107.09099999999999</c:v>
                </c:pt>
                <c:pt idx="2957">
                  <c:v>107.05200000000001</c:v>
                </c:pt>
                <c:pt idx="2958">
                  <c:v>107.01300000000002</c:v>
                </c:pt>
                <c:pt idx="2959">
                  <c:v>106.973</c:v>
                </c:pt>
                <c:pt idx="2960">
                  <c:v>106.93400000000018</c:v>
                </c:pt>
                <c:pt idx="2961">
                  <c:v>106.91400000000019</c:v>
                </c:pt>
                <c:pt idx="2962">
                  <c:v>106.85499999999999</c:v>
                </c:pt>
                <c:pt idx="2963">
                  <c:v>106.816</c:v>
                </c:pt>
                <c:pt idx="2964">
                  <c:v>106.777</c:v>
                </c:pt>
                <c:pt idx="2965">
                  <c:v>106.738</c:v>
                </c:pt>
                <c:pt idx="2966">
                  <c:v>106.69799999999999</c:v>
                </c:pt>
                <c:pt idx="2967">
                  <c:v>106.639</c:v>
                </c:pt>
                <c:pt idx="2968">
                  <c:v>106.6</c:v>
                </c:pt>
                <c:pt idx="2969">
                  <c:v>106.56100000000002</c:v>
                </c:pt>
                <c:pt idx="2970">
                  <c:v>106.521</c:v>
                </c:pt>
                <c:pt idx="2971">
                  <c:v>106.482</c:v>
                </c:pt>
                <c:pt idx="2972">
                  <c:v>106.44300000000018</c:v>
                </c:pt>
                <c:pt idx="2973">
                  <c:v>106.384</c:v>
                </c:pt>
                <c:pt idx="2974">
                  <c:v>106.345</c:v>
                </c:pt>
                <c:pt idx="2975">
                  <c:v>106.30500000000001</c:v>
                </c:pt>
                <c:pt idx="2976">
                  <c:v>106.26600000000002</c:v>
                </c:pt>
                <c:pt idx="2977">
                  <c:v>106.227</c:v>
                </c:pt>
                <c:pt idx="2978">
                  <c:v>106.18799999999999</c:v>
                </c:pt>
                <c:pt idx="2979">
                  <c:v>106.148</c:v>
                </c:pt>
                <c:pt idx="2980">
                  <c:v>106.089</c:v>
                </c:pt>
                <c:pt idx="2981">
                  <c:v>106.05</c:v>
                </c:pt>
                <c:pt idx="2982">
                  <c:v>106.01100000000002</c:v>
                </c:pt>
                <c:pt idx="2983">
                  <c:v>105.971</c:v>
                </c:pt>
                <c:pt idx="2984">
                  <c:v>105.932</c:v>
                </c:pt>
                <c:pt idx="2985">
                  <c:v>105.87299999999998</c:v>
                </c:pt>
                <c:pt idx="2986">
                  <c:v>105.834</c:v>
                </c:pt>
                <c:pt idx="2987">
                  <c:v>105.795</c:v>
                </c:pt>
                <c:pt idx="2988">
                  <c:v>105.755</c:v>
                </c:pt>
                <c:pt idx="2989">
                  <c:v>105.71599999999999</c:v>
                </c:pt>
                <c:pt idx="2990">
                  <c:v>105.67700000000001</c:v>
                </c:pt>
                <c:pt idx="2991">
                  <c:v>105.63800000000001</c:v>
                </c:pt>
                <c:pt idx="2992">
                  <c:v>105.598</c:v>
                </c:pt>
                <c:pt idx="2993">
                  <c:v>105.559</c:v>
                </c:pt>
                <c:pt idx="2994">
                  <c:v>105.52</c:v>
                </c:pt>
                <c:pt idx="2995">
                  <c:v>105.48</c:v>
                </c:pt>
                <c:pt idx="2996">
                  <c:v>105.4410000000002</c:v>
                </c:pt>
                <c:pt idx="2997">
                  <c:v>105.402</c:v>
                </c:pt>
                <c:pt idx="2998">
                  <c:v>105.363</c:v>
                </c:pt>
                <c:pt idx="2999">
                  <c:v>105.32299999999998</c:v>
                </c:pt>
                <c:pt idx="3000">
                  <c:v>105.28400000000002</c:v>
                </c:pt>
                <c:pt idx="3001">
                  <c:v>105.245</c:v>
                </c:pt>
                <c:pt idx="3002">
                  <c:v>105.205</c:v>
                </c:pt>
                <c:pt idx="3003">
                  <c:v>105.166</c:v>
                </c:pt>
                <c:pt idx="3004">
                  <c:v>105.146</c:v>
                </c:pt>
                <c:pt idx="3005">
                  <c:v>105.107</c:v>
                </c:pt>
                <c:pt idx="3006">
                  <c:v>105.068</c:v>
                </c:pt>
                <c:pt idx="3007">
                  <c:v>105.029</c:v>
                </c:pt>
                <c:pt idx="3008">
                  <c:v>104.989</c:v>
                </c:pt>
                <c:pt idx="3009">
                  <c:v>104.95</c:v>
                </c:pt>
                <c:pt idx="3010">
                  <c:v>104.91100000000019</c:v>
                </c:pt>
                <c:pt idx="3011">
                  <c:v>104.871</c:v>
                </c:pt>
                <c:pt idx="3012">
                  <c:v>104.83199999999999</c:v>
                </c:pt>
                <c:pt idx="3013">
                  <c:v>104.773</c:v>
                </c:pt>
                <c:pt idx="3014">
                  <c:v>104.71400000000018</c:v>
                </c:pt>
                <c:pt idx="3015">
                  <c:v>104.636</c:v>
                </c:pt>
                <c:pt idx="3016">
                  <c:v>104.577</c:v>
                </c:pt>
                <c:pt idx="3017">
                  <c:v>104.498</c:v>
                </c:pt>
                <c:pt idx="3018">
                  <c:v>104.4</c:v>
                </c:pt>
                <c:pt idx="3019">
                  <c:v>104.321</c:v>
                </c:pt>
                <c:pt idx="3020">
                  <c:v>104.24299999999999</c:v>
                </c:pt>
                <c:pt idx="3021">
                  <c:v>104.145</c:v>
                </c:pt>
                <c:pt idx="3022">
                  <c:v>104.04600000000002</c:v>
                </c:pt>
                <c:pt idx="3023">
                  <c:v>103.968</c:v>
                </c:pt>
                <c:pt idx="3024">
                  <c:v>103.86999999999999</c:v>
                </c:pt>
                <c:pt idx="3025">
                  <c:v>103.771</c:v>
                </c:pt>
                <c:pt idx="3026">
                  <c:v>103.67299999999985</c:v>
                </c:pt>
                <c:pt idx="3027">
                  <c:v>103.57499999999999</c:v>
                </c:pt>
                <c:pt idx="3028">
                  <c:v>103.477</c:v>
                </c:pt>
                <c:pt idx="3029">
                  <c:v>103.35899999999998</c:v>
                </c:pt>
                <c:pt idx="3030">
                  <c:v>103.26100000000002</c:v>
                </c:pt>
                <c:pt idx="3031">
                  <c:v>103.163</c:v>
                </c:pt>
                <c:pt idx="3032">
                  <c:v>103.06399999999999</c:v>
                </c:pt>
                <c:pt idx="3033">
                  <c:v>102.94600000000018</c:v>
                </c:pt>
                <c:pt idx="3034">
                  <c:v>102.848</c:v>
                </c:pt>
                <c:pt idx="3035">
                  <c:v>102.75</c:v>
                </c:pt>
                <c:pt idx="3036">
                  <c:v>102.63200000000001</c:v>
                </c:pt>
                <c:pt idx="3037">
                  <c:v>102.53400000000002</c:v>
                </c:pt>
                <c:pt idx="3038">
                  <c:v>102.43600000000002</c:v>
                </c:pt>
                <c:pt idx="3039">
                  <c:v>102.318</c:v>
                </c:pt>
                <c:pt idx="3040">
                  <c:v>102.22</c:v>
                </c:pt>
                <c:pt idx="3041">
                  <c:v>102.121</c:v>
                </c:pt>
                <c:pt idx="3042">
                  <c:v>102.004</c:v>
                </c:pt>
                <c:pt idx="3043">
                  <c:v>101.905</c:v>
                </c:pt>
                <c:pt idx="3044">
                  <c:v>101.807</c:v>
                </c:pt>
                <c:pt idx="3045">
                  <c:v>101.68899999999998</c:v>
                </c:pt>
                <c:pt idx="3046">
                  <c:v>101.59099999999999</c:v>
                </c:pt>
                <c:pt idx="3047">
                  <c:v>101.49299999999999</c:v>
                </c:pt>
                <c:pt idx="3048">
                  <c:v>101.37499999999999</c:v>
                </c:pt>
                <c:pt idx="3049">
                  <c:v>101.277</c:v>
                </c:pt>
                <c:pt idx="3050">
                  <c:v>101.17899999999995</c:v>
                </c:pt>
                <c:pt idx="3051">
                  <c:v>101.08</c:v>
                </c:pt>
                <c:pt idx="3052">
                  <c:v>100.96299999999999</c:v>
                </c:pt>
                <c:pt idx="3053">
                  <c:v>100.864</c:v>
                </c:pt>
                <c:pt idx="3054">
                  <c:v>100.76600000000002</c:v>
                </c:pt>
                <c:pt idx="3055">
                  <c:v>100.648</c:v>
                </c:pt>
                <c:pt idx="3056">
                  <c:v>100.55</c:v>
                </c:pt>
                <c:pt idx="3057">
                  <c:v>100.452</c:v>
                </c:pt>
                <c:pt idx="3058">
                  <c:v>100.334</c:v>
                </c:pt>
                <c:pt idx="3059">
                  <c:v>100.236</c:v>
                </c:pt>
                <c:pt idx="3060">
                  <c:v>100.13800000000001</c:v>
                </c:pt>
                <c:pt idx="3061">
                  <c:v>100.02</c:v>
                </c:pt>
                <c:pt idx="3062">
                  <c:v>99.725999999999999</c:v>
                </c:pt>
                <c:pt idx="3063">
                  <c:v>99.397000000000006</c:v>
                </c:pt>
                <c:pt idx="3064">
                  <c:v>99.003</c:v>
                </c:pt>
                <c:pt idx="3065">
                  <c:v>98.673999999999978</c:v>
                </c:pt>
                <c:pt idx="3066">
                  <c:v>98.28</c:v>
                </c:pt>
                <c:pt idx="3067">
                  <c:v>97.950999999999993</c:v>
                </c:pt>
                <c:pt idx="3068">
                  <c:v>97.557000000000002</c:v>
                </c:pt>
                <c:pt idx="3069">
                  <c:v>97.228999999999999</c:v>
                </c:pt>
                <c:pt idx="3070">
                  <c:v>96.834000000000003</c:v>
                </c:pt>
                <c:pt idx="3071">
                  <c:v>96.506</c:v>
                </c:pt>
                <c:pt idx="3072">
                  <c:v>96.111000000000004</c:v>
                </c:pt>
                <c:pt idx="3073">
                  <c:v>95.783000000000001</c:v>
                </c:pt>
                <c:pt idx="3074">
                  <c:v>95.453999999999994</c:v>
                </c:pt>
                <c:pt idx="3075">
                  <c:v>95.06</c:v>
                </c:pt>
                <c:pt idx="3076">
                  <c:v>94.730999999999995</c:v>
                </c:pt>
                <c:pt idx="3077">
                  <c:v>94.403000000000006</c:v>
                </c:pt>
                <c:pt idx="3078">
                  <c:v>94.073999999999998</c:v>
                </c:pt>
                <c:pt idx="3079">
                  <c:v>93.745999999999995</c:v>
                </c:pt>
                <c:pt idx="3080">
                  <c:v>93.350999999999999</c:v>
                </c:pt>
                <c:pt idx="3081">
                  <c:v>93.022999999999982</c:v>
                </c:pt>
                <c:pt idx="3082">
                  <c:v>92.694000000000003</c:v>
                </c:pt>
                <c:pt idx="3083">
                  <c:v>92.366</c:v>
                </c:pt>
                <c:pt idx="3084">
                  <c:v>92.037000000000006</c:v>
                </c:pt>
                <c:pt idx="3085">
                  <c:v>91.709000000000003</c:v>
                </c:pt>
                <c:pt idx="3086">
                  <c:v>91.38</c:v>
                </c:pt>
                <c:pt idx="3087">
                  <c:v>91.051000000000002</c:v>
                </c:pt>
                <c:pt idx="3088">
                  <c:v>90.722999999999999</c:v>
                </c:pt>
                <c:pt idx="3089">
                  <c:v>90.328999999999979</c:v>
                </c:pt>
                <c:pt idx="3090">
                  <c:v>90.01</c:v>
                </c:pt>
                <c:pt idx="3091">
                  <c:v>89.754999999999995</c:v>
                </c:pt>
                <c:pt idx="3092">
                  <c:v>89.498999999999995</c:v>
                </c:pt>
                <c:pt idx="3093">
                  <c:v>89.244000000000185</c:v>
                </c:pt>
                <c:pt idx="3094">
                  <c:v>88.938000000000002</c:v>
                </c:pt>
                <c:pt idx="3095">
                  <c:v>88.681999999999988</c:v>
                </c:pt>
                <c:pt idx="3096">
                  <c:v>88.427000000000007</c:v>
                </c:pt>
                <c:pt idx="3097">
                  <c:v>88.170999999999978</c:v>
                </c:pt>
                <c:pt idx="3098">
                  <c:v>87.864999999999995</c:v>
                </c:pt>
                <c:pt idx="3099">
                  <c:v>87.61</c:v>
                </c:pt>
                <c:pt idx="3100">
                  <c:v>87.353999999999999</c:v>
                </c:pt>
                <c:pt idx="3101">
                  <c:v>87.048000000000002</c:v>
                </c:pt>
                <c:pt idx="3102">
                  <c:v>86.793000000000006</c:v>
                </c:pt>
                <c:pt idx="3103">
                  <c:v>86.537000000000006</c:v>
                </c:pt>
                <c:pt idx="3104">
                  <c:v>86.281999999999996</c:v>
                </c:pt>
                <c:pt idx="3105">
                  <c:v>85.974999999999994</c:v>
                </c:pt>
                <c:pt idx="3106">
                  <c:v>85.72</c:v>
                </c:pt>
                <c:pt idx="3107">
                  <c:v>85.465000000000003</c:v>
                </c:pt>
                <c:pt idx="3108">
                  <c:v>85.209000000000003</c:v>
                </c:pt>
                <c:pt idx="3109">
                  <c:v>84.953999999999994</c:v>
                </c:pt>
                <c:pt idx="3110">
                  <c:v>84.647999999999996</c:v>
                </c:pt>
                <c:pt idx="3111">
                  <c:v>84.443000000000026</c:v>
                </c:pt>
                <c:pt idx="3112">
                  <c:v>84.187999999999988</c:v>
                </c:pt>
                <c:pt idx="3113">
                  <c:v>83.933000000000007</c:v>
                </c:pt>
                <c:pt idx="3114">
                  <c:v>83.676999999999978</c:v>
                </c:pt>
                <c:pt idx="3115">
                  <c:v>83.421999999999997</c:v>
                </c:pt>
                <c:pt idx="3116">
                  <c:v>83.218000000000004</c:v>
                </c:pt>
                <c:pt idx="3117">
                  <c:v>82.962000000000003</c:v>
                </c:pt>
                <c:pt idx="3118">
                  <c:v>82.706999999999994</c:v>
                </c:pt>
                <c:pt idx="3119">
                  <c:v>82.450999999999993</c:v>
                </c:pt>
                <c:pt idx="3120">
                  <c:v>82.195999999999998</c:v>
                </c:pt>
                <c:pt idx="3121">
                  <c:v>81.94100000000023</c:v>
                </c:pt>
                <c:pt idx="3122">
                  <c:v>81.684999999999988</c:v>
                </c:pt>
                <c:pt idx="3123">
                  <c:v>81.480999999999995</c:v>
                </c:pt>
                <c:pt idx="3124">
                  <c:v>81.225999999999999</c:v>
                </c:pt>
                <c:pt idx="3125">
                  <c:v>80.97</c:v>
                </c:pt>
                <c:pt idx="3126">
                  <c:v>80.766000000000005</c:v>
                </c:pt>
                <c:pt idx="3127">
                  <c:v>80.510999999999996</c:v>
                </c:pt>
                <c:pt idx="3128">
                  <c:v>80.305999999999983</c:v>
                </c:pt>
                <c:pt idx="3129">
                  <c:v>80.051000000000002</c:v>
                </c:pt>
                <c:pt idx="3130">
                  <c:v>79.846999999999994</c:v>
                </c:pt>
                <c:pt idx="3131">
                  <c:v>79.685999999999979</c:v>
                </c:pt>
                <c:pt idx="3132">
                  <c:v>79.483999999999995</c:v>
                </c:pt>
                <c:pt idx="3133">
                  <c:v>79.322999999999979</c:v>
                </c:pt>
                <c:pt idx="3134">
                  <c:v>79.120999999999981</c:v>
                </c:pt>
                <c:pt idx="3135">
                  <c:v>78.918999999999997</c:v>
                </c:pt>
                <c:pt idx="3136">
                  <c:v>78.757999999999996</c:v>
                </c:pt>
                <c:pt idx="3137">
                  <c:v>78.555999999999983</c:v>
                </c:pt>
                <c:pt idx="3138">
                  <c:v>78.394000000000005</c:v>
                </c:pt>
                <c:pt idx="3139">
                  <c:v>78.191999999999993</c:v>
                </c:pt>
                <c:pt idx="3140">
                  <c:v>78.031000000000006</c:v>
                </c:pt>
                <c:pt idx="3141">
                  <c:v>77.828999999999979</c:v>
                </c:pt>
                <c:pt idx="3142">
                  <c:v>77.626999999999981</c:v>
                </c:pt>
                <c:pt idx="3143">
                  <c:v>77.465999999999994</c:v>
                </c:pt>
                <c:pt idx="3144">
                  <c:v>77.263999999999996</c:v>
                </c:pt>
                <c:pt idx="3145">
                  <c:v>77.10299999999998</c:v>
                </c:pt>
                <c:pt idx="3146">
                  <c:v>76.900999999999996</c:v>
                </c:pt>
                <c:pt idx="3147">
                  <c:v>76.739999999999995</c:v>
                </c:pt>
                <c:pt idx="3148">
                  <c:v>76.537999999999997</c:v>
                </c:pt>
                <c:pt idx="3149">
                  <c:v>76.375999999999948</c:v>
                </c:pt>
                <c:pt idx="3150">
                  <c:v>76.174999999999983</c:v>
                </c:pt>
                <c:pt idx="3151">
                  <c:v>76.013000000000005</c:v>
                </c:pt>
                <c:pt idx="3152">
                  <c:v>75.811000000000007</c:v>
                </c:pt>
                <c:pt idx="3153">
                  <c:v>75.649999999999991</c:v>
                </c:pt>
                <c:pt idx="3154">
                  <c:v>75.448000000000022</c:v>
                </c:pt>
                <c:pt idx="3155">
                  <c:v>75.287000000000006</c:v>
                </c:pt>
                <c:pt idx="3156">
                  <c:v>75.124999999999986</c:v>
                </c:pt>
                <c:pt idx="3157">
                  <c:v>74.924000000000007</c:v>
                </c:pt>
                <c:pt idx="3158">
                  <c:v>74.762</c:v>
                </c:pt>
                <c:pt idx="3159">
                  <c:v>74.56</c:v>
                </c:pt>
                <c:pt idx="3160">
                  <c:v>74.399000000000001</c:v>
                </c:pt>
                <c:pt idx="3161">
                  <c:v>74.197000000000003</c:v>
                </c:pt>
                <c:pt idx="3162">
                  <c:v>74.036000000000001</c:v>
                </c:pt>
                <c:pt idx="3163">
                  <c:v>73.873999999999981</c:v>
                </c:pt>
                <c:pt idx="3164">
                  <c:v>73.671999999999983</c:v>
                </c:pt>
                <c:pt idx="3165">
                  <c:v>73.510999999999996</c:v>
                </c:pt>
                <c:pt idx="3166">
                  <c:v>73.308999999999983</c:v>
                </c:pt>
                <c:pt idx="3167">
                  <c:v>73.147999999999996</c:v>
                </c:pt>
                <c:pt idx="3168">
                  <c:v>72.946000000000026</c:v>
                </c:pt>
                <c:pt idx="3169">
                  <c:v>72.784999999999997</c:v>
                </c:pt>
                <c:pt idx="3170">
                  <c:v>72.622999999999948</c:v>
                </c:pt>
                <c:pt idx="3171">
                  <c:v>72.421000000000006</c:v>
                </c:pt>
                <c:pt idx="3172">
                  <c:v>72.260000000000005</c:v>
                </c:pt>
                <c:pt idx="3173">
                  <c:v>72.099000000000004</c:v>
                </c:pt>
                <c:pt idx="3174">
                  <c:v>71.937000000000026</c:v>
                </c:pt>
                <c:pt idx="3175">
                  <c:v>71.735000000000014</c:v>
                </c:pt>
                <c:pt idx="3176">
                  <c:v>71.573999999999998</c:v>
                </c:pt>
                <c:pt idx="3177">
                  <c:v>71.412999999999997</c:v>
                </c:pt>
                <c:pt idx="3178">
                  <c:v>71.251000000000005</c:v>
                </c:pt>
                <c:pt idx="3179">
                  <c:v>71.09</c:v>
                </c:pt>
                <c:pt idx="3180">
                  <c:v>70.927999999999997</c:v>
                </c:pt>
                <c:pt idx="3181">
                  <c:v>70.725999999999999</c:v>
                </c:pt>
                <c:pt idx="3182">
                  <c:v>70.565000000000012</c:v>
                </c:pt>
                <c:pt idx="3183">
                  <c:v>70.403999999999996</c:v>
                </c:pt>
                <c:pt idx="3184">
                  <c:v>70.242000000000004</c:v>
                </c:pt>
                <c:pt idx="3185">
                  <c:v>70.081000000000003</c:v>
                </c:pt>
                <c:pt idx="3186">
                  <c:v>69.89</c:v>
                </c:pt>
                <c:pt idx="3187">
                  <c:v>69.759</c:v>
                </c:pt>
                <c:pt idx="3188">
                  <c:v>69.626999999999981</c:v>
                </c:pt>
                <c:pt idx="3189">
                  <c:v>69.462999999999994</c:v>
                </c:pt>
                <c:pt idx="3190">
                  <c:v>69.331000000000003</c:v>
                </c:pt>
                <c:pt idx="3191">
                  <c:v>69.167000000000002</c:v>
                </c:pt>
                <c:pt idx="3192">
                  <c:v>69.036000000000001</c:v>
                </c:pt>
                <c:pt idx="3193">
                  <c:v>68.870999999999981</c:v>
                </c:pt>
                <c:pt idx="3194">
                  <c:v>68.739999999999995</c:v>
                </c:pt>
                <c:pt idx="3195">
                  <c:v>68.60899999999998</c:v>
                </c:pt>
                <c:pt idx="3196">
                  <c:v>68.44400000000023</c:v>
                </c:pt>
                <c:pt idx="3197">
                  <c:v>68.313000000000002</c:v>
                </c:pt>
                <c:pt idx="3198">
                  <c:v>68.180999999999983</c:v>
                </c:pt>
                <c:pt idx="3199">
                  <c:v>68.05</c:v>
                </c:pt>
                <c:pt idx="3200">
                  <c:v>67.918999999999997</c:v>
                </c:pt>
                <c:pt idx="3201">
                  <c:v>67.787000000000006</c:v>
                </c:pt>
                <c:pt idx="3202">
                  <c:v>67.655999999999949</c:v>
                </c:pt>
                <c:pt idx="3203">
                  <c:v>67.524000000000001</c:v>
                </c:pt>
                <c:pt idx="3204">
                  <c:v>67.393000000000001</c:v>
                </c:pt>
                <c:pt idx="3205">
                  <c:v>67.260999999999996</c:v>
                </c:pt>
                <c:pt idx="3206">
                  <c:v>67.13</c:v>
                </c:pt>
                <c:pt idx="3207">
                  <c:v>66.998999999999995</c:v>
                </c:pt>
                <c:pt idx="3208">
                  <c:v>66.867000000000004</c:v>
                </c:pt>
                <c:pt idx="3209">
                  <c:v>66.736000000000004</c:v>
                </c:pt>
                <c:pt idx="3210">
                  <c:v>66.603999999999999</c:v>
                </c:pt>
                <c:pt idx="3211">
                  <c:v>66.472999999999999</c:v>
                </c:pt>
                <c:pt idx="3212">
                  <c:v>66.340999999999994</c:v>
                </c:pt>
                <c:pt idx="3213">
                  <c:v>66.209999999999994</c:v>
                </c:pt>
                <c:pt idx="3214">
                  <c:v>66.078999999999979</c:v>
                </c:pt>
                <c:pt idx="3215">
                  <c:v>65.947000000000216</c:v>
                </c:pt>
                <c:pt idx="3216">
                  <c:v>65.816000000000003</c:v>
                </c:pt>
                <c:pt idx="3217">
                  <c:v>65.683999999999983</c:v>
                </c:pt>
                <c:pt idx="3218">
                  <c:v>65.552999999999983</c:v>
                </c:pt>
                <c:pt idx="3219">
                  <c:v>65.421000000000006</c:v>
                </c:pt>
                <c:pt idx="3220">
                  <c:v>65.290000000000006</c:v>
                </c:pt>
                <c:pt idx="3221">
                  <c:v>65.158999999999978</c:v>
                </c:pt>
                <c:pt idx="3222">
                  <c:v>65.027000000000001</c:v>
                </c:pt>
                <c:pt idx="3223">
                  <c:v>64.896000000000001</c:v>
                </c:pt>
                <c:pt idx="3224">
                  <c:v>64.730999999999995</c:v>
                </c:pt>
                <c:pt idx="3225">
                  <c:v>64.599999999999994</c:v>
                </c:pt>
                <c:pt idx="3226">
                  <c:v>64.468999999999994</c:v>
                </c:pt>
                <c:pt idx="3227">
                  <c:v>64.337000000000003</c:v>
                </c:pt>
                <c:pt idx="3228">
                  <c:v>64.206000000000003</c:v>
                </c:pt>
                <c:pt idx="3229">
                  <c:v>64.073999999999998</c:v>
                </c:pt>
                <c:pt idx="3230">
                  <c:v>63.943000000000005</c:v>
                </c:pt>
                <c:pt idx="3231">
                  <c:v>63.810999999999993</c:v>
                </c:pt>
                <c:pt idx="3232">
                  <c:v>63.68</c:v>
                </c:pt>
                <c:pt idx="3233">
                  <c:v>63.549000000000007</c:v>
                </c:pt>
                <c:pt idx="3234">
                  <c:v>63.416999999999994</c:v>
                </c:pt>
                <c:pt idx="3235">
                  <c:v>63.318999999999996</c:v>
                </c:pt>
                <c:pt idx="3236">
                  <c:v>63.187000000000005</c:v>
                </c:pt>
                <c:pt idx="3237">
                  <c:v>63.056000000000004</c:v>
                </c:pt>
                <c:pt idx="3238">
                  <c:v>62.924000000000007</c:v>
                </c:pt>
                <c:pt idx="3239">
                  <c:v>62.826000000000001</c:v>
                </c:pt>
                <c:pt idx="3240">
                  <c:v>62.694000000000003</c:v>
                </c:pt>
                <c:pt idx="3241">
                  <c:v>62.563000000000002</c:v>
                </c:pt>
                <c:pt idx="3242">
                  <c:v>62.464000000000006</c:v>
                </c:pt>
                <c:pt idx="3243">
                  <c:v>62.333000000000006</c:v>
                </c:pt>
                <c:pt idx="3244">
                  <c:v>62.234000000000002</c:v>
                </c:pt>
                <c:pt idx="3245">
                  <c:v>62.103000000000002</c:v>
                </c:pt>
                <c:pt idx="3246">
                  <c:v>62.004000000000005</c:v>
                </c:pt>
                <c:pt idx="3247">
                  <c:v>61.873000000000005</c:v>
                </c:pt>
                <c:pt idx="3248">
                  <c:v>61.774000000000001</c:v>
                </c:pt>
                <c:pt idx="3249">
                  <c:v>61.643000000000001</c:v>
                </c:pt>
                <c:pt idx="3250">
                  <c:v>61.544000000000004</c:v>
                </c:pt>
                <c:pt idx="3251">
                  <c:v>61.413000000000004</c:v>
                </c:pt>
                <c:pt idx="3252">
                  <c:v>61.281000000000006</c:v>
                </c:pt>
                <c:pt idx="3253">
                  <c:v>61.183</c:v>
                </c:pt>
                <c:pt idx="3254">
                  <c:v>61.050999999999995</c:v>
                </c:pt>
                <c:pt idx="3255">
                  <c:v>60.92</c:v>
                </c:pt>
                <c:pt idx="3256">
                  <c:v>60.789000000000001</c:v>
                </c:pt>
                <c:pt idx="3257">
                  <c:v>60.690000000000012</c:v>
                </c:pt>
                <c:pt idx="3258">
                  <c:v>60.559000000000005</c:v>
                </c:pt>
                <c:pt idx="3259">
                  <c:v>60.46</c:v>
                </c:pt>
                <c:pt idx="3260">
                  <c:v>60.329000000000001</c:v>
                </c:pt>
                <c:pt idx="3261">
                  <c:v>60.230000000000011</c:v>
                </c:pt>
                <c:pt idx="3262">
                  <c:v>60.131</c:v>
                </c:pt>
                <c:pt idx="3263">
                  <c:v>60.029000000000003</c:v>
                </c:pt>
                <c:pt idx="3264">
                  <c:v>59.945</c:v>
                </c:pt>
                <c:pt idx="3265">
                  <c:v>59.833999999999996</c:v>
                </c:pt>
                <c:pt idx="3266">
                  <c:v>59.75</c:v>
                </c:pt>
                <c:pt idx="3267">
                  <c:v>59.666000000000011</c:v>
                </c:pt>
                <c:pt idx="3268">
                  <c:v>59.555</c:v>
                </c:pt>
                <c:pt idx="3269">
                  <c:v>59.471000000000004</c:v>
                </c:pt>
                <c:pt idx="3270">
                  <c:v>59.387999999999998</c:v>
                </c:pt>
                <c:pt idx="3271">
                  <c:v>59.276000000000003</c:v>
                </c:pt>
                <c:pt idx="3272">
                  <c:v>59.193000000000012</c:v>
                </c:pt>
                <c:pt idx="3273">
                  <c:v>59.109000000000002</c:v>
                </c:pt>
                <c:pt idx="3274">
                  <c:v>58.998000000000012</c:v>
                </c:pt>
                <c:pt idx="3275">
                  <c:v>58.913999999999994</c:v>
                </c:pt>
                <c:pt idx="3276">
                  <c:v>58.830999999999996</c:v>
                </c:pt>
                <c:pt idx="3277">
                  <c:v>58.719000000000001</c:v>
                </c:pt>
                <c:pt idx="3278">
                  <c:v>58.608000000000011</c:v>
                </c:pt>
                <c:pt idx="3279">
                  <c:v>58.524000000000001</c:v>
                </c:pt>
                <c:pt idx="3280">
                  <c:v>58.440999999999995</c:v>
                </c:pt>
                <c:pt idx="3281">
                  <c:v>58.329000000000001</c:v>
                </c:pt>
                <c:pt idx="3282">
                  <c:v>58.218000000000011</c:v>
                </c:pt>
                <c:pt idx="3283">
                  <c:v>58.134</c:v>
                </c:pt>
                <c:pt idx="3284">
                  <c:v>58.023000000000003</c:v>
                </c:pt>
                <c:pt idx="3285">
                  <c:v>57.939</c:v>
                </c:pt>
                <c:pt idx="3286">
                  <c:v>57.828000000000003</c:v>
                </c:pt>
                <c:pt idx="3287">
                  <c:v>57.744</c:v>
                </c:pt>
                <c:pt idx="3288">
                  <c:v>57.661000000000001</c:v>
                </c:pt>
                <c:pt idx="3289">
                  <c:v>57.577000000000005</c:v>
                </c:pt>
                <c:pt idx="3290">
                  <c:v>57.466000000000001</c:v>
                </c:pt>
                <c:pt idx="3291">
                  <c:v>57.381999999999998</c:v>
                </c:pt>
                <c:pt idx="3292">
                  <c:v>57.299000000000063</c:v>
                </c:pt>
                <c:pt idx="3293">
                  <c:v>57.215000000000003</c:v>
                </c:pt>
                <c:pt idx="3294">
                  <c:v>57.131</c:v>
                </c:pt>
                <c:pt idx="3295">
                  <c:v>57.048000000000002</c:v>
                </c:pt>
                <c:pt idx="3296">
                  <c:v>56.992000000000012</c:v>
                </c:pt>
                <c:pt idx="3297">
                  <c:v>56.909000000000006</c:v>
                </c:pt>
                <c:pt idx="3298">
                  <c:v>56.825000000000003</c:v>
                </c:pt>
                <c:pt idx="3299">
                  <c:v>56.741</c:v>
                </c:pt>
                <c:pt idx="3300">
                  <c:v>56.686</c:v>
                </c:pt>
                <c:pt idx="3301">
                  <c:v>56.602000000000011</c:v>
                </c:pt>
                <c:pt idx="3302">
                  <c:v>56.519000000000005</c:v>
                </c:pt>
                <c:pt idx="3303">
                  <c:v>56.435000000000002</c:v>
                </c:pt>
                <c:pt idx="3304">
                  <c:v>56.350999999999999</c:v>
                </c:pt>
                <c:pt idx="3305">
                  <c:v>56.268000000000093</c:v>
                </c:pt>
                <c:pt idx="3306">
                  <c:v>56.184000000000005</c:v>
                </c:pt>
                <c:pt idx="3307">
                  <c:v>56.101000000000006</c:v>
                </c:pt>
                <c:pt idx="3308">
                  <c:v>56.016999999999996</c:v>
                </c:pt>
                <c:pt idx="3309">
                  <c:v>55.934000000000005</c:v>
                </c:pt>
                <c:pt idx="3310">
                  <c:v>55.849999999999994</c:v>
                </c:pt>
                <c:pt idx="3311">
                  <c:v>55.794000000000011</c:v>
                </c:pt>
                <c:pt idx="3312">
                  <c:v>55.849999999999994</c:v>
                </c:pt>
                <c:pt idx="3313">
                  <c:v>55.961000000000006</c:v>
                </c:pt>
                <c:pt idx="3314">
                  <c:v>56.129000000000012</c:v>
                </c:pt>
                <c:pt idx="3315">
                  <c:v>56.350999999999999</c:v>
                </c:pt>
                <c:pt idx="3316">
                  <c:v>56.602000000000011</c:v>
                </c:pt>
                <c:pt idx="3317">
                  <c:v>56.880999999999993</c:v>
                </c:pt>
                <c:pt idx="3318">
                  <c:v>57.187000000000005</c:v>
                </c:pt>
                <c:pt idx="3319">
                  <c:v>57.521000000000001</c:v>
                </c:pt>
                <c:pt idx="3320">
                  <c:v>57.855999999999995</c:v>
                </c:pt>
                <c:pt idx="3321">
                  <c:v>58.190000000000012</c:v>
                </c:pt>
                <c:pt idx="3322">
                  <c:v>58.524000000000001</c:v>
                </c:pt>
                <c:pt idx="3323">
                  <c:v>58.858999999999995</c:v>
                </c:pt>
                <c:pt idx="3324">
                  <c:v>59.221000000000011</c:v>
                </c:pt>
                <c:pt idx="3325">
                  <c:v>59.555</c:v>
                </c:pt>
                <c:pt idx="3326">
                  <c:v>59.888999999999996</c:v>
                </c:pt>
                <c:pt idx="3327">
                  <c:v>60.230000000000011</c:v>
                </c:pt>
                <c:pt idx="3328">
                  <c:v>60.624000000000002</c:v>
                </c:pt>
                <c:pt idx="3329">
                  <c:v>60.986000000000004</c:v>
                </c:pt>
                <c:pt idx="3330">
                  <c:v>61.379999999999995</c:v>
                </c:pt>
                <c:pt idx="3331">
                  <c:v>61.741</c:v>
                </c:pt>
                <c:pt idx="3332">
                  <c:v>62.103000000000002</c:v>
                </c:pt>
                <c:pt idx="3333">
                  <c:v>62.464000000000006</c:v>
                </c:pt>
                <c:pt idx="3334">
                  <c:v>62.826000000000001</c:v>
                </c:pt>
                <c:pt idx="3335">
                  <c:v>63.153999999999996</c:v>
                </c:pt>
                <c:pt idx="3336">
                  <c:v>63.483000000000004</c:v>
                </c:pt>
                <c:pt idx="3337">
                  <c:v>63.810999999999993</c:v>
                </c:pt>
                <c:pt idx="3338">
                  <c:v>64.14</c:v>
                </c:pt>
                <c:pt idx="3339">
                  <c:v>64.468999999999994</c:v>
                </c:pt>
                <c:pt idx="3340">
                  <c:v>64.763999999999996</c:v>
                </c:pt>
                <c:pt idx="3341">
                  <c:v>65.06</c:v>
                </c:pt>
                <c:pt idx="3342">
                  <c:v>65.388999999999982</c:v>
                </c:pt>
                <c:pt idx="3343">
                  <c:v>65.683999999999983</c:v>
                </c:pt>
                <c:pt idx="3344">
                  <c:v>65.98</c:v>
                </c:pt>
                <c:pt idx="3345">
                  <c:v>66.242999999999995</c:v>
                </c:pt>
                <c:pt idx="3346">
                  <c:v>66.539000000000001</c:v>
                </c:pt>
                <c:pt idx="3347">
                  <c:v>66.801000000000002</c:v>
                </c:pt>
                <c:pt idx="3348">
                  <c:v>67.063999999999993</c:v>
                </c:pt>
                <c:pt idx="3349">
                  <c:v>67.326999999999998</c:v>
                </c:pt>
                <c:pt idx="3350">
                  <c:v>67.557000000000002</c:v>
                </c:pt>
                <c:pt idx="3351">
                  <c:v>67.819999999999993</c:v>
                </c:pt>
                <c:pt idx="3352">
                  <c:v>68.05</c:v>
                </c:pt>
                <c:pt idx="3353">
                  <c:v>68.28</c:v>
                </c:pt>
                <c:pt idx="3354">
                  <c:v>68.510000000000005</c:v>
                </c:pt>
                <c:pt idx="3355">
                  <c:v>68.739999999999995</c:v>
                </c:pt>
                <c:pt idx="3356">
                  <c:v>68.97</c:v>
                </c:pt>
                <c:pt idx="3357">
                  <c:v>69.167000000000002</c:v>
                </c:pt>
                <c:pt idx="3358">
                  <c:v>69.397000000000006</c:v>
                </c:pt>
                <c:pt idx="3359">
                  <c:v>69.626999999999981</c:v>
                </c:pt>
                <c:pt idx="3360">
                  <c:v>69.823999999999998</c:v>
                </c:pt>
                <c:pt idx="3361">
                  <c:v>70.040000000000006</c:v>
                </c:pt>
                <c:pt idx="3362">
                  <c:v>70.322999999999979</c:v>
                </c:pt>
                <c:pt idx="3363">
                  <c:v>70.565000000000012</c:v>
                </c:pt>
                <c:pt idx="3364">
                  <c:v>70.807000000000002</c:v>
                </c:pt>
                <c:pt idx="3365">
                  <c:v>71.009</c:v>
                </c:pt>
                <c:pt idx="3366">
                  <c:v>71.251000000000005</c:v>
                </c:pt>
                <c:pt idx="3367">
                  <c:v>71.492999999999995</c:v>
                </c:pt>
                <c:pt idx="3368">
                  <c:v>71.694999999999993</c:v>
                </c:pt>
                <c:pt idx="3369">
                  <c:v>71.897000000000006</c:v>
                </c:pt>
                <c:pt idx="3370">
                  <c:v>72.138999999999982</c:v>
                </c:pt>
                <c:pt idx="3371">
                  <c:v>72.582999999999998</c:v>
                </c:pt>
                <c:pt idx="3372">
                  <c:v>73.147999999999996</c:v>
                </c:pt>
                <c:pt idx="3373">
                  <c:v>73.793999999999997</c:v>
                </c:pt>
                <c:pt idx="3374">
                  <c:v>74.52</c:v>
                </c:pt>
                <c:pt idx="3375">
                  <c:v>75.245999999999995</c:v>
                </c:pt>
                <c:pt idx="3376">
                  <c:v>76.054000000000002</c:v>
                </c:pt>
                <c:pt idx="3377">
                  <c:v>76.861000000000004</c:v>
                </c:pt>
                <c:pt idx="3378">
                  <c:v>77.667999999999992</c:v>
                </c:pt>
                <c:pt idx="3379">
                  <c:v>78.515000000000001</c:v>
                </c:pt>
                <c:pt idx="3380">
                  <c:v>79.363</c:v>
                </c:pt>
                <c:pt idx="3381">
                  <c:v>80.254999999999995</c:v>
                </c:pt>
                <c:pt idx="3382">
                  <c:v>81.277000000000001</c:v>
                </c:pt>
                <c:pt idx="3383">
                  <c:v>82.298000000000002</c:v>
                </c:pt>
                <c:pt idx="3384">
                  <c:v>83.32</c:v>
                </c:pt>
                <c:pt idx="3385">
                  <c:v>84.29</c:v>
                </c:pt>
                <c:pt idx="3386">
                  <c:v>85.209000000000003</c:v>
                </c:pt>
                <c:pt idx="3387">
                  <c:v>86.179999999999978</c:v>
                </c:pt>
                <c:pt idx="3388">
                  <c:v>87.048000000000002</c:v>
                </c:pt>
                <c:pt idx="3389">
                  <c:v>87.915999999999997</c:v>
                </c:pt>
                <c:pt idx="3390">
                  <c:v>88.733000000000004</c:v>
                </c:pt>
                <c:pt idx="3391">
                  <c:v>89.55</c:v>
                </c:pt>
                <c:pt idx="3392">
                  <c:v>90.460000000000022</c:v>
                </c:pt>
                <c:pt idx="3393">
                  <c:v>91.446000000000026</c:v>
                </c:pt>
                <c:pt idx="3394">
                  <c:v>92.366</c:v>
                </c:pt>
                <c:pt idx="3395">
                  <c:v>93.286000000000001</c:v>
                </c:pt>
                <c:pt idx="3396">
                  <c:v>94.206000000000003</c:v>
                </c:pt>
                <c:pt idx="3397">
                  <c:v>95.06</c:v>
                </c:pt>
                <c:pt idx="3398">
                  <c:v>95.914000000000215</c:v>
                </c:pt>
                <c:pt idx="3399">
                  <c:v>96.703000000000003</c:v>
                </c:pt>
                <c:pt idx="3400">
                  <c:v>97.491000000000184</c:v>
                </c:pt>
                <c:pt idx="3401">
                  <c:v>98.28</c:v>
                </c:pt>
                <c:pt idx="3402">
                  <c:v>99.003</c:v>
                </c:pt>
                <c:pt idx="3403">
                  <c:v>99.725999999999999</c:v>
                </c:pt>
                <c:pt idx="3404">
                  <c:v>100.11799999999999</c:v>
                </c:pt>
                <c:pt idx="3405">
                  <c:v>100.31399999999999</c:v>
                </c:pt>
                <c:pt idx="3406">
                  <c:v>100.49100000000018</c:v>
                </c:pt>
                <c:pt idx="3407">
                  <c:v>100.66800000000001</c:v>
                </c:pt>
                <c:pt idx="3408">
                  <c:v>100.845</c:v>
                </c:pt>
                <c:pt idx="3409">
                  <c:v>101.021</c:v>
                </c:pt>
                <c:pt idx="3410">
                  <c:v>101.17899999999995</c:v>
                </c:pt>
                <c:pt idx="3411">
                  <c:v>101.336</c:v>
                </c:pt>
                <c:pt idx="3412">
                  <c:v>101.49299999999999</c:v>
                </c:pt>
                <c:pt idx="3413">
                  <c:v>101.64999999999999</c:v>
                </c:pt>
                <c:pt idx="3414">
                  <c:v>101.788</c:v>
                </c:pt>
                <c:pt idx="3415">
                  <c:v>101.925</c:v>
                </c:pt>
                <c:pt idx="3416">
                  <c:v>102.063</c:v>
                </c:pt>
                <c:pt idx="3417">
                  <c:v>102.2</c:v>
                </c:pt>
                <c:pt idx="3418">
                  <c:v>102.318</c:v>
                </c:pt>
                <c:pt idx="3419">
                  <c:v>102.455</c:v>
                </c:pt>
                <c:pt idx="3420">
                  <c:v>102.57299999999998</c:v>
                </c:pt>
                <c:pt idx="3421">
                  <c:v>102.67100000000001</c:v>
                </c:pt>
                <c:pt idx="3422">
                  <c:v>102.789</c:v>
                </c:pt>
                <c:pt idx="3423">
                  <c:v>102.88800000000001</c:v>
                </c:pt>
                <c:pt idx="3424">
                  <c:v>103.005</c:v>
                </c:pt>
                <c:pt idx="3425">
                  <c:v>103.104</c:v>
                </c:pt>
                <c:pt idx="3426">
                  <c:v>103.202</c:v>
                </c:pt>
                <c:pt idx="3427">
                  <c:v>103.3</c:v>
                </c:pt>
                <c:pt idx="3428">
                  <c:v>103.398</c:v>
                </c:pt>
                <c:pt idx="3429">
                  <c:v>103.477</c:v>
                </c:pt>
                <c:pt idx="3430">
                  <c:v>103.57499999999999</c:v>
                </c:pt>
                <c:pt idx="3431">
                  <c:v>103.654</c:v>
                </c:pt>
                <c:pt idx="3432">
                  <c:v>103.732</c:v>
                </c:pt>
                <c:pt idx="3433">
                  <c:v>103.81100000000002</c:v>
                </c:pt>
                <c:pt idx="3434">
                  <c:v>103.889</c:v>
                </c:pt>
                <c:pt idx="3435">
                  <c:v>103.968</c:v>
                </c:pt>
                <c:pt idx="3436">
                  <c:v>104.04600000000002</c:v>
                </c:pt>
                <c:pt idx="3437">
                  <c:v>104.10499999999999</c:v>
                </c:pt>
                <c:pt idx="3438">
                  <c:v>104.184</c:v>
                </c:pt>
                <c:pt idx="3439">
                  <c:v>104.24299999999999</c:v>
                </c:pt>
                <c:pt idx="3440">
                  <c:v>104.321</c:v>
                </c:pt>
                <c:pt idx="3441">
                  <c:v>104.38</c:v>
                </c:pt>
                <c:pt idx="3442">
                  <c:v>104.43899999999999</c:v>
                </c:pt>
                <c:pt idx="3443">
                  <c:v>104.498</c:v>
                </c:pt>
                <c:pt idx="3444">
                  <c:v>104.577</c:v>
                </c:pt>
                <c:pt idx="3445">
                  <c:v>104.636</c:v>
                </c:pt>
                <c:pt idx="3446">
                  <c:v>104.69499999999999</c:v>
                </c:pt>
                <c:pt idx="3447">
                  <c:v>104.754</c:v>
                </c:pt>
                <c:pt idx="3448">
                  <c:v>104.79300000000002</c:v>
                </c:pt>
                <c:pt idx="3449">
                  <c:v>104.85199999999999</c:v>
                </c:pt>
                <c:pt idx="3450">
                  <c:v>104.91100000000019</c:v>
                </c:pt>
                <c:pt idx="3451">
                  <c:v>104.97</c:v>
                </c:pt>
                <c:pt idx="3452">
                  <c:v>105.009</c:v>
                </c:pt>
                <c:pt idx="3453">
                  <c:v>105.068</c:v>
                </c:pt>
                <c:pt idx="3454">
                  <c:v>105.107</c:v>
                </c:pt>
                <c:pt idx="3455">
                  <c:v>105.166</c:v>
                </c:pt>
                <c:pt idx="3456">
                  <c:v>105.205</c:v>
                </c:pt>
                <c:pt idx="3457">
                  <c:v>105.26400000000002</c:v>
                </c:pt>
                <c:pt idx="3458">
                  <c:v>105.304</c:v>
                </c:pt>
                <c:pt idx="3459">
                  <c:v>105.363</c:v>
                </c:pt>
                <c:pt idx="3460">
                  <c:v>105.402</c:v>
                </c:pt>
                <c:pt idx="3461">
                  <c:v>105.4410000000002</c:v>
                </c:pt>
                <c:pt idx="3462">
                  <c:v>105.5</c:v>
                </c:pt>
                <c:pt idx="3463">
                  <c:v>105.539</c:v>
                </c:pt>
                <c:pt idx="3464">
                  <c:v>105.57899999999998</c:v>
                </c:pt>
                <c:pt idx="3465">
                  <c:v>105.61799999999999</c:v>
                </c:pt>
                <c:pt idx="3466">
                  <c:v>105.657</c:v>
                </c:pt>
                <c:pt idx="3467">
                  <c:v>105.696</c:v>
                </c:pt>
                <c:pt idx="3468">
                  <c:v>105.736</c:v>
                </c:pt>
                <c:pt idx="3469">
                  <c:v>105.755</c:v>
                </c:pt>
                <c:pt idx="3470">
                  <c:v>105.795</c:v>
                </c:pt>
                <c:pt idx="3471">
                  <c:v>105.834</c:v>
                </c:pt>
                <c:pt idx="3472">
                  <c:v>105.854</c:v>
                </c:pt>
                <c:pt idx="3473">
                  <c:v>105.893</c:v>
                </c:pt>
                <c:pt idx="3474">
                  <c:v>105.932</c:v>
                </c:pt>
                <c:pt idx="3475">
                  <c:v>105.971</c:v>
                </c:pt>
                <c:pt idx="3476">
                  <c:v>105.99100000000018</c:v>
                </c:pt>
                <c:pt idx="3477">
                  <c:v>106.03</c:v>
                </c:pt>
                <c:pt idx="3478">
                  <c:v>106.05</c:v>
                </c:pt>
                <c:pt idx="3479">
                  <c:v>106.089</c:v>
                </c:pt>
                <c:pt idx="3480">
                  <c:v>106.10899999999998</c:v>
                </c:pt>
                <c:pt idx="3481">
                  <c:v>106.148</c:v>
                </c:pt>
                <c:pt idx="3482">
                  <c:v>106.16800000000001</c:v>
                </c:pt>
                <c:pt idx="3483">
                  <c:v>106.20699999999999</c:v>
                </c:pt>
                <c:pt idx="3484">
                  <c:v>106.227</c:v>
                </c:pt>
                <c:pt idx="3485">
                  <c:v>106.24600000000002</c:v>
                </c:pt>
                <c:pt idx="3486">
                  <c:v>106.286</c:v>
                </c:pt>
                <c:pt idx="3487">
                  <c:v>106.30500000000001</c:v>
                </c:pt>
                <c:pt idx="3488">
                  <c:v>106.32499999999999</c:v>
                </c:pt>
                <c:pt idx="3489">
                  <c:v>106.364</c:v>
                </c:pt>
                <c:pt idx="3490">
                  <c:v>106.384</c:v>
                </c:pt>
                <c:pt idx="3491">
                  <c:v>106.40400000000002</c:v>
                </c:pt>
                <c:pt idx="3492">
                  <c:v>106.423</c:v>
                </c:pt>
                <c:pt idx="3493">
                  <c:v>106.44300000000018</c:v>
                </c:pt>
                <c:pt idx="3494">
                  <c:v>106.46299999999999</c:v>
                </c:pt>
                <c:pt idx="3495">
                  <c:v>106.482</c:v>
                </c:pt>
                <c:pt idx="3496">
                  <c:v>106.502</c:v>
                </c:pt>
                <c:pt idx="3497">
                  <c:v>106.521</c:v>
                </c:pt>
                <c:pt idx="3498">
                  <c:v>106.54100000000012</c:v>
                </c:pt>
                <c:pt idx="3499">
                  <c:v>106.56100000000002</c:v>
                </c:pt>
                <c:pt idx="3500">
                  <c:v>106.58</c:v>
                </c:pt>
                <c:pt idx="3501">
                  <c:v>106.6</c:v>
                </c:pt>
                <c:pt idx="3502">
                  <c:v>106.61999999999999</c:v>
                </c:pt>
                <c:pt idx="3503">
                  <c:v>106.61999999999999</c:v>
                </c:pt>
                <c:pt idx="3504">
                  <c:v>106.639</c:v>
                </c:pt>
                <c:pt idx="3505">
                  <c:v>106.65900000000001</c:v>
                </c:pt>
                <c:pt idx="3506">
                  <c:v>106.67899999999995</c:v>
                </c:pt>
                <c:pt idx="3507">
                  <c:v>106.69799999999999</c:v>
                </c:pt>
                <c:pt idx="3508">
                  <c:v>106.718</c:v>
                </c:pt>
                <c:pt idx="3509">
                  <c:v>106.738</c:v>
                </c:pt>
                <c:pt idx="3510">
                  <c:v>106.75700000000002</c:v>
                </c:pt>
                <c:pt idx="3511">
                  <c:v>106.777</c:v>
                </c:pt>
                <c:pt idx="3512">
                  <c:v>106.777</c:v>
                </c:pt>
                <c:pt idx="3513">
                  <c:v>106.79600000000002</c:v>
                </c:pt>
                <c:pt idx="3514">
                  <c:v>106.816</c:v>
                </c:pt>
                <c:pt idx="3515">
                  <c:v>106.836</c:v>
                </c:pt>
                <c:pt idx="3516">
                  <c:v>106.85499999999999</c:v>
                </c:pt>
                <c:pt idx="3517">
                  <c:v>106.85499999999999</c:v>
                </c:pt>
                <c:pt idx="3518">
                  <c:v>106.87499999999999</c:v>
                </c:pt>
                <c:pt idx="3519">
                  <c:v>106.895</c:v>
                </c:pt>
                <c:pt idx="3520">
                  <c:v>106.895</c:v>
                </c:pt>
                <c:pt idx="3521">
                  <c:v>106.91400000000019</c:v>
                </c:pt>
                <c:pt idx="3522">
                  <c:v>106.93400000000018</c:v>
                </c:pt>
                <c:pt idx="3523">
                  <c:v>106.93400000000018</c:v>
                </c:pt>
                <c:pt idx="3524">
                  <c:v>106.95399999999999</c:v>
                </c:pt>
                <c:pt idx="3525">
                  <c:v>106.973</c:v>
                </c:pt>
                <c:pt idx="3526">
                  <c:v>106.973</c:v>
                </c:pt>
                <c:pt idx="3527">
                  <c:v>106.99299999999999</c:v>
                </c:pt>
                <c:pt idx="3528">
                  <c:v>106.99299999999999</c:v>
                </c:pt>
                <c:pt idx="3529">
                  <c:v>107.01300000000002</c:v>
                </c:pt>
                <c:pt idx="3530">
                  <c:v>107.032</c:v>
                </c:pt>
                <c:pt idx="3531">
                  <c:v>107.032</c:v>
                </c:pt>
                <c:pt idx="3532">
                  <c:v>107.05200000000001</c:v>
                </c:pt>
                <c:pt idx="3533">
                  <c:v>107.071</c:v>
                </c:pt>
                <c:pt idx="3534">
                  <c:v>107.071</c:v>
                </c:pt>
                <c:pt idx="3535">
                  <c:v>107.09099999999999</c:v>
                </c:pt>
                <c:pt idx="3536">
                  <c:v>107.09099999999999</c:v>
                </c:pt>
                <c:pt idx="3537">
                  <c:v>107.111</c:v>
                </c:pt>
                <c:pt idx="3538">
                  <c:v>107.111</c:v>
                </c:pt>
                <c:pt idx="3539">
                  <c:v>107.13</c:v>
                </c:pt>
                <c:pt idx="3540">
                  <c:v>107.14999999999999</c:v>
                </c:pt>
                <c:pt idx="3541">
                  <c:v>107.14999999999999</c:v>
                </c:pt>
                <c:pt idx="3542">
                  <c:v>107.16999999999999</c:v>
                </c:pt>
                <c:pt idx="3543">
                  <c:v>107.16999999999999</c:v>
                </c:pt>
                <c:pt idx="3544">
                  <c:v>107.18899999999998</c:v>
                </c:pt>
                <c:pt idx="3545">
                  <c:v>107.209</c:v>
                </c:pt>
                <c:pt idx="3546">
                  <c:v>107.209</c:v>
                </c:pt>
                <c:pt idx="3547">
                  <c:v>107.229</c:v>
                </c:pt>
                <c:pt idx="3548">
                  <c:v>107.229</c:v>
                </c:pt>
                <c:pt idx="3549">
                  <c:v>107.248</c:v>
                </c:pt>
                <c:pt idx="3550">
                  <c:v>107.248</c:v>
                </c:pt>
                <c:pt idx="3551">
                  <c:v>107.248</c:v>
                </c:pt>
                <c:pt idx="3552">
                  <c:v>107.229</c:v>
                </c:pt>
                <c:pt idx="3553">
                  <c:v>107.229</c:v>
                </c:pt>
                <c:pt idx="3554">
                  <c:v>107.209</c:v>
                </c:pt>
                <c:pt idx="3555">
                  <c:v>107.16999999999999</c:v>
                </c:pt>
                <c:pt idx="3556">
                  <c:v>107.14999999999999</c:v>
                </c:pt>
                <c:pt idx="3557">
                  <c:v>107.111</c:v>
                </c:pt>
                <c:pt idx="3558">
                  <c:v>107.071</c:v>
                </c:pt>
                <c:pt idx="3559">
                  <c:v>107.05200000000001</c:v>
                </c:pt>
                <c:pt idx="3560">
                  <c:v>106.99299999999999</c:v>
                </c:pt>
                <c:pt idx="3561">
                  <c:v>106.973</c:v>
                </c:pt>
                <c:pt idx="3562">
                  <c:v>106.93400000000018</c:v>
                </c:pt>
                <c:pt idx="3563">
                  <c:v>106.895</c:v>
                </c:pt>
                <c:pt idx="3564">
                  <c:v>106.85499999999999</c:v>
                </c:pt>
                <c:pt idx="3565">
                  <c:v>106.79600000000002</c:v>
                </c:pt>
                <c:pt idx="3566">
                  <c:v>106.75700000000002</c:v>
                </c:pt>
                <c:pt idx="3567">
                  <c:v>106.718</c:v>
                </c:pt>
                <c:pt idx="3568">
                  <c:v>106.67899999999995</c:v>
                </c:pt>
                <c:pt idx="3569">
                  <c:v>106.639</c:v>
                </c:pt>
                <c:pt idx="3570">
                  <c:v>106.6</c:v>
                </c:pt>
                <c:pt idx="3571">
                  <c:v>106.56100000000002</c:v>
                </c:pt>
                <c:pt idx="3572">
                  <c:v>106.521</c:v>
                </c:pt>
                <c:pt idx="3573">
                  <c:v>106.482</c:v>
                </c:pt>
                <c:pt idx="3574">
                  <c:v>106.44300000000018</c:v>
                </c:pt>
                <c:pt idx="3575">
                  <c:v>106.384</c:v>
                </c:pt>
                <c:pt idx="3576">
                  <c:v>106.364</c:v>
                </c:pt>
                <c:pt idx="3577">
                  <c:v>106.30500000000001</c:v>
                </c:pt>
                <c:pt idx="3578">
                  <c:v>106.26600000000002</c:v>
                </c:pt>
                <c:pt idx="3579">
                  <c:v>106.227</c:v>
                </c:pt>
                <c:pt idx="3580">
                  <c:v>106.18799999999999</c:v>
                </c:pt>
                <c:pt idx="3581">
                  <c:v>106.148</c:v>
                </c:pt>
                <c:pt idx="3582">
                  <c:v>106.10899999999998</c:v>
                </c:pt>
                <c:pt idx="3583">
                  <c:v>106.07</c:v>
                </c:pt>
                <c:pt idx="3584">
                  <c:v>106.01100000000002</c:v>
                </c:pt>
                <c:pt idx="3585">
                  <c:v>105.971</c:v>
                </c:pt>
                <c:pt idx="3586">
                  <c:v>105.932</c:v>
                </c:pt>
                <c:pt idx="3587">
                  <c:v>105.893</c:v>
                </c:pt>
                <c:pt idx="3588">
                  <c:v>105.854</c:v>
                </c:pt>
                <c:pt idx="3589">
                  <c:v>105.81399999999999</c:v>
                </c:pt>
                <c:pt idx="3590">
                  <c:v>105.77500000000001</c:v>
                </c:pt>
                <c:pt idx="3591">
                  <c:v>105.736</c:v>
                </c:pt>
                <c:pt idx="3592">
                  <c:v>105.696</c:v>
                </c:pt>
                <c:pt idx="3593">
                  <c:v>105.657</c:v>
                </c:pt>
                <c:pt idx="3594">
                  <c:v>105.61799999999999</c:v>
                </c:pt>
                <c:pt idx="3595">
                  <c:v>105.598</c:v>
                </c:pt>
                <c:pt idx="3596">
                  <c:v>105.559</c:v>
                </c:pt>
                <c:pt idx="3597">
                  <c:v>105.52</c:v>
                </c:pt>
                <c:pt idx="3598">
                  <c:v>105.48</c:v>
                </c:pt>
                <c:pt idx="3599">
                  <c:v>105.4410000000002</c:v>
                </c:pt>
                <c:pt idx="3600">
                  <c:v>105.402</c:v>
                </c:pt>
                <c:pt idx="3601">
                  <c:v>105.363</c:v>
                </c:pt>
                <c:pt idx="3602">
                  <c:v>105.32299999999998</c:v>
                </c:pt>
                <c:pt idx="3603">
                  <c:v>105.28400000000002</c:v>
                </c:pt>
                <c:pt idx="3604">
                  <c:v>105.26400000000002</c:v>
                </c:pt>
                <c:pt idx="3605">
                  <c:v>105.22499999999999</c:v>
                </c:pt>
                <c:pt idx="3606">
                  <c:v>105.18600000000001</c:v>
                </c:pt>
                <c:pt idx="3607">
                  <c:v>105.146</c:v>
                </c:pt>
                <c:pt idx="3608">
                  <c:v>105.107</c:v>
                </c:pt>
                <c:pt idx="3609">
                  <c:v>105.068</c:v>
                </c:pt>
                <c:pt idx="3610">
                  <c:v>105.029</c:v>
                </c:pt>
                <c:pt idx="3611">
                  <c:v>104.989</c:v>
                </c:pt>
                <c:pt idx="3612">
                  <c:v>104.93</c:v>
                </c:pt>
                <c:pt idx="3613">
                  <c:v>104.871</c:v>
                </c:pt>
                <c:pt idx="3614">
                  <c:v>104.79300000000002</c:v>
                </c:pt>
                <c:pt idx="3615">
                  <c:v>104.71400000000018</c:v>
                </c:pt>
                <c:pt idx="3616">
                  <c:v>104.636</c:v>
                </c:pt>
                <c:pt idx="3617">
                  <c:v>104.557</c:v>
                </c:pt>
                <c:pt idx="3618">
                  <c:v>104.479</c:v>
                </c:pt>
                <c:pt idx="3619">
                  <c:v>104.38</c:v>
                </c:pt>
                <c:pt idx="3620">
                  <c:v>104.30200000000001</c:v>
                </c:pt>
                <c:pt idx="3621">
                  <c:v>104.20399999999999</c:v>
                </c:pt>
                <c:pt idx="3622">
                  <c:v>104.12499999999999</c:v>
                </c:pt>
                <c:pt idx="3623">
                  <c:v>104.027</c:v>
                </c:pt>
                <c:pt idx="3624">
                  <c:v>103.929</c:v>
                </c:pt>
                <c:pt idx="3625">
                  <c:v>103.83</c:v>
                </c:pt>
                <c:pt idx="3626">
                  <c:v>103.732</c:v>
                </c:pt>
                <c:pt idx="3627">
                  <c:v>103.634</c:v>
                </c:pt>
                <c:pt idx="3628">
                  <c:v>103.536</c:v>
                </c:pt>
                <c:pt idx="3629">
                  <c:v>103.438</c:v>
                </c:pt>
                <c:pt idx="3630">
                  <c:v>103.339</c:v>
                </c:pt>
                <c:pt idx="3631">
                  <c:v>103.24100000000018</c:v>
                </c:pt>
                <c:pt idx="3632">
                  <c:v>103.143</c:v>
                </c:pt>
                <c:pt idx="3633">
                  <c:v>103.045</c:v>
                </c:pt>
                <c:pt idx="3634">
                  <c:v>102.92700000000002</c:v>
                </c:pt>
                <c:pt idx="3635">
                  <c:v>102.82899999999998</c:v>
                </c:pt>
                <c:pt idx="3636">
                  <c:v>102.73</c:v>
                </c:pt>
                <c:pt idx="3637">
                  <c:v>102.63200000000001</c:v>
                </c:pt>
                <c:pt idx="3638">
                  <c:v>102.53400000000002</c:v>
                </c:pt>
                <c:pt idx="3639">
                  <c:v>102.43600000000002</c:v>
                </c:pt>
                <c:pt idx="3640">
                  <c:v>102.33799999999999</c:v>
                </c:pt>
                <c:pt idx="3641">
                  <c:v>102.239</c:v>
                </c:pt>
                <c:pt idx="3642">
                  <c:v>102.14100000000002</c:v>
                </c:pt>
                <c:pt idx="3643">
                  <c:v>102.04300000000002</c:v>
                </c:pt>
                <c:pt idx="3644">
                  <c:v>101.94500000000002</c:v>
                </c:pt>
                <c:pt idx="3645">
                  <c:v>101.846</c:v>
                </c:pt>
                <c:pt idx="3646">
                  <c:v>101.748</c:v>
                </c:pt>
                <c:pt idx="3647">
                  <c:v>101.64999999999999</c:v>
                </c:pt>
                <c:pt idx="3648">
                  <c:v>101.532</c:v>
                </c:pt>
                <c:pt idx="3649">
                  <c:v>101.43400000000018</c:v>
                </c:pt>
                <c:pt idx="3650">
                  <c:v>101.336</c:v>
                </c:pt>
                <c:pt idx="3651">
                  <c:v>101.238</c:v>
                </c:pt>
                <c:pt idx="3652">
                  <c:v>101.139</c:v>
                </c:pt>
                <c:pt idx="3653">
                  <c:v>101.04100000000012</c:v>
                </c:pt>
                <c:pt idx="3654">
                  <c:v>100.94300000000018</c:v>
                </c:pt>
                <c:pt idx="3655">
                  <c:v>100.82499999999999</c:v>
                </c:pt>
                <c:pt idx="3656">
                  <c:v>100.727</c:v>
                </c:pt>
                <c:pt idx="3657">
                  <c:v>100.62899999999998</c:v>
                </c:pt>
                <c:pt idx="3658">
                  <c:v>100.53</c:v>
                </c:pt>
                <c:pt idx="3659">
                  <c:v>100.41300000000012</c:v>
                </c:pt>
                <c:pt idx="3660">
                  <c:v>100.31399999999999</c:v>
                </c:pt>
                <c:pt idx="3661">
                  <c:v>100.21599999999999</c:v>
                </c:pt>
                <c:pt idx="3662">
                  <c:v>100.11799999999999</c:v>
                </c:pt>
                <c:pt idx="3663">
                  <c:v>100.02</c:v>
                </c:pt>
                <c:pt idx="3664">
                  <c:v>99.725999999999999</c:v>
                </c:pt>
                <c:pt idx="3665">
                  <c:v>99.331000000000003</c:v>
                </c:pt>
                <c:pt idx="3666">
                  <c:v>99.003</c:v>
                </c:pt>
                <c:pt idx="3667">
                  <c:v>98.673999999999978</c:v>
                </c:pt>
                <c:pt idx="3668">
                  <c:v>98.346000000000004</c:v>
                </c:pt>
                <c:pt idx="3669">
                  <c:v>97.950999999999993</c:v>
                </c:pt>
                <c:pt idx="3670">
                  <c:v>97.622999999999948</c:v>
                </c:pt>
                <c:pt idx="3671">
                  <c:v>97.293999999999997</c:v>
                </c:pt>
                <c:pt idx="3672">
                  <c:v>96.965999999999994</c:v>
                </c:pt>
                <c:pt idx="3673">
                  <c:v>96.570999999999998</c:v>
                </c:pt>
                <c:pt idx="3674">
                  <c:v>96.242999999999995</c:v>
                </c:pt>
                <c:pt idx="3675">
                  <c:v>95.914000000000215</c:v>
                </c:pt>
                <c:pt idx="3676">
                  <c:v>95.585999999999999</c:v>
                </c:pt>
                <c:pt idx="3677">
                  <c:v>95.191000000000003</c:v>
                </c:pt>
                <c:pt idx="3678">
                  <c:v>94.863</c:v>
                </c:pt>
                <c:pt idx="3679">
                  <c:v>94.534000000000006</c:v>
                </c:pt>
                <c:pt idx="3680">
                  <c:v>94.206000000000003</c:v>
                </c:pt>
                <c:pt idx="3681">
                  <c:v>93.811000000000007</c:v>
                </c:pt>
                <c:pt idx="3682">
                  <c:v>93.483000000000004</c:v>
                </c:pt>
                <c:pt idx="3683">
                  <c:v>93.153999999999982</c:v>
                </c:pt>
                <c:pt idx="3684">
                  <c:v>92.825999999999979</c:v>
                </c:pt>
                <c:pt idx="3685">
                  <c:v>92.497000000000185</c:v>
                </c:pt>
                <c:pt idx="3686">
                  <c:v>92.10299999999998</c:v>
                </c:pt>
                <c:pt idx="3687">
                  <c:v>91.774000000000001</c:v>
                </c:pt>
                <c:pt idx="3688">
                  <c:v>91.446000000000026</c:v>
                </c:pt>
                <c:pt idx="3689">
                  <c:v>91.117000000000004</c:v>
                </c:pt>
                <c:pt idx="3690">
                  <c:v>90.789000000000001</c:v>
                </c:pt>
                <c:pt idx="3691">
                  <c:v>90.394000000000005</c:v>
                </c:pt>
                <c:pt idx="3692">
                  <c:v>90.066000000000003</c:v>
                </c:pt>
                <c:pt idx="3693">
                  <c:v>89.805999999999983</c:v>
                </c:pt>
                <c:pt idx="3694">
                  <c:v>89.55</c:v>
                </c:pt>
                <c:pt idx="3695">
                  <c:v>89.295000000000002</c:v>
                </c:pt>
                <c:pt idx="3696">
                  <c:v>89.04</c:v>
                </c:pt>
                <c:pt idx="3697">
                  <c:v>88.784000000000006</c:v>
                </c:pt>
                <c:pt idx="3698">
                  <c:v>88.528999999999982</c:v>
                </c:pt>
                <c:pt idx="3699">
                  <c:v>88.274000000000001</c:v>
                </c:pt>
                <c:pt idx="3700">
                  <c:v>88.069000000000003</c:v>
                </c:pt>
                <c:pt idx="3701">
                  <c:v>87.813999999999993</c:v>
                </c:pt>
                <c:pt idx="3702">
                  <c:v>87.558999999999983</c:v>
                </c:pt>
                <c:pt idx="3703">
                  <c:v>87.302999999999983</c:v>
                </c:pt>
                <c:pt idx="3704">
                  <c:v>87.048000000000002</c:v>
                </c:pt>
                <c:pt idx="3705">
                  <c:v>86.793000000000006</c:v>
                </c:pt>
                <c:pt idx="3706">
                  <c:v>86.587999999999994</c:v>
                </c:pt>
                <c:pt idx="3707">
                  <c:v>86.332999999999998</c:v>
                </c:pt>
                <c:pt idx="3708">
                  <c:v>86.077999999999989</c:v>
                </c:pt>
                <c:pt idx="3709">
                  <c:v>85.821999999999989</c:v>
                </c:pt>
                <c:pt idx="3710">
                  <c:v>85.566999999999993</c:v>
                </c:pt>
                <c:pt idx="3711">
                  <c:v>85.361999999999995</c:v>
                </c:pt>
                <c:pt idx="3712">
                  <c:v>85.106999999999999</c:v>
                </c:pt>
                <c:pt idx="3713">
                  <c:v>84.85199999999999</c:v>
                </c:pt>
                <c:pt idx="3714">
                  <c:v>84.596000000000004</c:v>
                </c:pt>
                <c:pt idx="3715">
                  <c:v>84.340999999999994</c:v>
                </c:pt>
                <c:pt idx="3716">
                  <c:v>84.137</c:v>
                </c:pt>
                <c:pt idx="3717">
                  <c:v>83.881</c:v>
                </c:pt>
                <c:pt idx="3718">
                  <c:v>83.625999999999948</c:v>
                </c:pt>
                <c:pt idx="3719">
                  <c:v>83.421999999999997</c:v>
                </c:pt>
                <c:pt idx="3720">
                  <c:v>83.165999999999983</c:v>
                </c:pt>
                <c:pt idx="3721">
                  <c:v>82.911000000000215</c:v>
                </c:pt>
                <c:pt idx="3722">
                  <c:v>82.655999999999949</c:v>
                </c:pt>
                <c:pt idx="3723">
                  <c:v>82.450999999999993</c:v>
                </c:pt>
                <c:pt idx="3724">
                  <c:v>82.195999999999998</c:v>
                </c:pt>
                <c:pt idx="3725">
                  <c:v>81.94100000000023</c:v>
                </c:pt>
                <c:pt idx="3726">
                  <c:v>81.684999999999988</c:v>
                </c:pt>
                <c:pt idx="3727">
                  <c:v>81.430000000000007</c:v>
                </c:pt>
                <c:pt idx="3728">
                  <c:v>81.225999999999999</c:v>
                </c:pt>
                <c:pt idx="3729">
                  <c:v>80.97</c:v>
                </c:pt>
                <c:pt idx="3730">
                  <c:v>80.715000000000003</c:v>
                </c:pt>
                <c:pt idx="3731">
                  <c:v>80.459999999999994</c:v>
                </c:pt>
                <c:pt idx="3732">
                  <c:v>80.203999999999994</c:v>
                </c:pt>
                <c:pt idx="3733">
                  <c:v>80.009</c:v>
                </c:pt>
                <c:pt idx="3734">
                  <c:v>79.807000000000002</c:v>
                </c:pt>
                <c:pt idx="3735">
                  <c:v>79.644999999999996</c:v>
                </c:pt>
                <c:pt idx="3736">
                  <c:v>79.44400000000023</c:v>
                </c:pt>
                <c:pt idx="3737">
                  <c:v>79.281999999999996</c:v>
                </c:pt>
                <c:pt idx="3738">
                  <c:v>79.120999999999981</c:v>
                </c:pt>
                <c:pt idx="3739">
                  <c:v>78.918999999999997</c:v>
                </c:pt>
                <c:pt idx="3740">
                  <c:v>78.757999999999996</c:v>
                </c:pt>
                <c:pt idx="3741">
                  <c:v>78.555999999999983</c:v>
                </c:pt>
                <c:pt idx="3742">
                  <c:v>78.394000000000005</c:v>
                </c:pt>
                <c:pt idx="3743">
                  <c:v>78.233000000000004</c:v>
                </c:pt>
                <c:pt idx="3744">
                  <c:v>78.031000000000006</c:v>
                </c:pt>
                <c:pt idx="3745">
                  <c:v>77.86999999999999</c:v>
                </c:pt>
                <c:pt idx="3746">
                  <c:v>77.667999999999992</c:v>
                </c:pt>
                <c:pt idx="3747">
                  <c:v>77.506</c:v>
                </c:pt>
                <c:pt idx="3748">
                  <c:v>77.304999999999993</c:v>
                </c:pt>
                <c:pt idx="3749">
                  <c:v>77.143000000000001</c:v>
                </c:pt>
                <c:pt idx="3750">
                  <c:v>76.94100000000023</c:v>
                </c:pt>
                <c:pt idx="3751">
                  <c:v>76.78</c:v>
                </c:pt>
                <c:pt idx="3752">
                  <c:v>76.619</c:v>
                </c:pt>
                <c:pt idx="3753">
                  <c:v>76.417000000000215</c:v>
                </c:pt>
                <c:pt idx="3754">
                  <c:v>76.254999999999995</c:v>
                </c:pt>
                <c:pt idx="3755">
                  <c:v>76.093999999999994</c:v>
                </c:pt>
                <c:pt idx="3756">
                  <c:v>75.891999999999996</c:v>
                </c:pt>
                <c:pt idx="3757">
                  <c:v>75.730999999999995</c:v>
                </c:pt>
                <c:pt idx="3758">
                  <c:v>75.528999999999982</c:v>
                </c:pt>
                <c:pt idx="3759">
                  <c:v>75.367999999999995</c:v>
                </c:pt>
                <c:pt idx="3760">
                  <c:v>75.206000000000003</c:v>
                </c:pt>
                <c:pt idx="3761">
                  <c:v>75.004000000000005</c:v>
                </c:pt>
                <c:pt idx="3762">
                  <c:v>74.843000000000004</c:v>
                </c:pt>
                <c:pt idx="3763">
                  <c:v>74.680999999999983</c:v>
                </c:pt>
                <c:pt idx="3764">
                  <c:v>74.48</c:v>
                </c:pt>
                <c:pt idx="3765">
                  <c:v>74.318000000000012</c:v>
                </c:pt>
                <c:pt idx="3766">
                  <c:v>74.156999999999982</c:v>
                </c:pt>
                <c:pt idx="3767">
                  <c:v>73.955000000000013</c:v>
                </c:pt>
                <c:pt idx="3768">
                  <c:v>73.793999999999997</c:v>
                </c:pt>
                <c:pt idx="3769">
                  <c:v>73.592000000000013</c:v>
                </c:pt>
                <c:pt idx="3770">
                  <c:v>73.430000000000007</c:v>
                </c:pt>
                <c:pt idx="3771">
                  <c:v>73.269000000000005</c:v>
                </c:pt>
                <c:pt idx="3772">
                  <c:v>73.10799999999999</c:v>
                </c:pt>
                <c:pt idx="3773">
                  <c:v>72.906000000000006</c:v>
                </c:pt>
                <c:pt idx="3774">
                  <c:v>72.744000000000185</c:v>
                </c:pt>
                <c:pt idx="3775">
                  <c:v>72.543000000000006</c:v>
                </c:pt>
                <c:pt idx="3776">
                  <c:v>72.381</c:v>
                </c:pt>
                <c:pt idx="3777">
                  <c:v>72.178999999999988</c:v>
                </c:pt>
                <c:pt idx="3778">
                  <c:v>72.018000000000001</c:v>
                </c:pt>
                <c:pt idx="3779">
                  <c:v>71.85599999999998</c:v>
                </c:pt>
                <c:pt idx="3780">
                  <c:v>71.654999999999987</c:v>
                </c:pt>
                <c:pt idx="3781">
                  <c:v>71.492999999999995</c:v>
                </c:pt>
                <c:pt idx="3782">
                  <c:v>71.331999999999994</c:v>
                </c:pt>
                <c:pt idx="3783">
                  <c:v>71.169999999999987</c:v>
                </c:pt>
                <c:pt idx="3784">
                  <c:v>71.009</c:v>
                </c:pt>
                <c:pt idx="3785">
                  <c:v>70.807000000000002</c:v>
                </c:pt>
                <c:pt idx="3786">
                  <c:v>70.685999999999979</c:v>
                </c:pt>
                <c:pt idx="3787">
                  <c:v>70.483999999999995</c:v>
                </c:pt>
                <c:pt idx="3788">
                  <c:v>70.322999999999979</c:v>
                </c:pt>
                <c:pt idx="3789">
                  <c:v>70.161000000000001</c:v>
                </c:pt>
                <c:pt idx="3790">
                  <c:v>69.989000000000004</c:v>
                </c:pt>
                <c:pt idx="3791">
                  <c:v>69.856999999999999</c:v>
                </c:pt>
                <c:pt idx="3792">
                  <c:v>69.725999999999999</c:v>
                </c:pt>
                <c:pt idx="3793">
                  <c:v>69.593999999999994</c:v>
                </c:pt>
                <c:pt idx="3794">
                  <c:v>69.462999999999994</c:v>
                </c:pt>
                <c:pt idx="3795">
                  <c:v>69.331000000000003</c:v>
                </c:pt>
                <c:pt idx="3796">
                  <c:v>69.2</c:v>
                </c:pt>
                <c:pt idx="3797">
                  <c:v>69.100999999999999</c:v>
                </c:pt>
                <c:pt idx="3798">
                  <c:v>68.97</c:v>
                </c:pt>
                <c:pt idx="3799">
                  <c:v>68.838999999999999</c:v>
                </c:pt>
                <c:pt idx="3800">
                  <c:v>68.706999999999994</c:v>
                </c:pt>
                <c:pt idx="3801">
                  <c:v>68.575999999999979</c:v>
                </c:pt>
                <c:pt idx="3802">
                  <c:v>68.411000000000215</c:v>
                </c:pt>
                <c:pt idx="3803">
                  <c:v>68.28</c:v>
                </c:pt>
                <c:pt idx="3804">
                  <c:v>68.149000000000001</c:v>
                </c:pt>
                <c:pt idx="3805">
                  <c:v>68.016999999999996</c:v>
                </c:pt>
                <c:pt idx="3806">
                  <c:v>67.885999999999981</c:v>
                </c:pt>
                <c:pt idx="3807">
                  <c:v>67.754000000000005</c:v>
                </c:pt>
                <c:pt idx="3808">
                  <c:v>67.622999999999948</c:v>
                </c:pt>
                <c:pt idx="3809">
                  <c:v>67.491000000000184</c:v>
                </c:pt>
                <c:pt idx="3810">
                  <c:v>67.36</c:v>
                </c:pt>
                <c:pt idx="3811">
                  <c:v>67.228999999999999</c:v>
                </c:pt>
                <c:pt idx="3812">
                  <c:v>67.096999999999994</c:v>
                </c:pt>
                <c:pt idx="3813">
                  <c:v>66.965999999999994</c:v>
                </c:pt>
                <c:pt idx="3814">
                  <c:v>66.834000000000003</c:v>
                </c:pt>
                <c:pt idx="3815">
                  <c:v>66.736000000000004</c:v>
                </c:pt>
                <c:pt idx="3816">
                  <c:v>66.603999999999999</c:v>
                </c:pt>
                <c:pt idx="3817">
                  <c:v>66.472999999999999</c:v>
                </c:pt>
                <c:pt idx="3818">
                  <c:v>66.340999999999994</c:v>
                </c:pt>
                <c:pt idx="3819">
                  <c:v>66.209999999999994</c:v>
                </c:pt>
                <c:pt idx="3820">
                  <c:v>66.078999999999979</c:v>
                </c:pt>
                <c:pt idx="3821">
                  <c:v>65.947000000000216</c:v>
                </c:pt>
                <c:pt idx="3822">
                  <c:v>65.816000000000003</c:v>
                </c:pt>
                <c:pt idx="3823">
                  <c:v>65.683999999999983</c:v>
                </c:pt>
                <c:pt idx="3824">
                  <c:v>65.552999999999983</c:v>
                </c:pt>
                <c:pt idx="3825">
                  <c:v>65.453999999999994</c:v>
                </c:pt>
                <c:pt idx="3826">
                  <c:v>65.322999999999979</c:v>
                </c:pt>
                <c:pt idx="3827">
                  <c:v>65.191000000000003</c:v>
                </c:pt>
                <c:pt idx="3828">
                  <c:v>65.093000000000004</c:v>
                </c:pt>
                <c:pt idx="3829">
                  <c:v>64.961000000000027</c:v>
                </c:pt>
                <c:pt idx="3830">
                  <c:v>64.83</c:v>
                </c:pt>
                <c:pt idx="3831">
                  <c:v>64.730999999999995</c:v>
                </c:pt>
                <c:pt idx="3832">
                  <c:v>64.599999999999994</c:v>
                </c:pt>
                <c:pt idx="3833">
                  <c:v>64.501000000000005</c:v>
                </c:pt>
                <c:pt idx="3834">
                  <c:v>64.36999999999999</c:v>
                </c:pt>
                <c:pt idx="3835">
                  <c:v>64.271000000000001</c:v>
                </c:pt>
                <c:pt idx="3836">
                  <c:v>64.172999999999988</c:v>
                </c:pt>
                <c:pt idx="3837">
                  <c:v>64.073999999999998</c:v>
                </c:pt>
                <c:pt idx="3838">
                  <c:v>63.943000000000005</c:v>
                </c:pt>
                <c:pt idx="3839">
                  <c:v>63.843999999999994</c:v>
                </c:pt>
                <c:pt idx="3840">
                  <c:v>63.713000000000001</c:v>
                </c:pt>
                <c:pt idx="3841">
                  <c:v>63.614000000000004</c:v>
                </c:pt>
                <c:pt idx="3842">
                  <c:v>63.483000000000004</c:v>
                </c:pt>
                <c:pt idx="3843">
                  <c:v>63.383999999999993</c:v>
                </c:pt>
                <c:pt idx="3844">
                  <c:v>63.253</c:v>
                </c:pt>
                <c:pt idx="3845">
                  <c:v>63.153999999999996</c:v>
                </c:pt>
                <c:pt idx="3846">
                  <c:v>63.023000000000003</c:v>
                </c:pt>
                <c:pt idx="3847">
                  <c:v>62.891000000000005</c:v>
                </c:pt>
                <c:pt idx="3848">
                  <c:v>62.793000000000013</c:v>
                </c:pt>
                <c:pt idx="3849">
                  <c:v>62.661000000000001</c:v>
                </c:pt>
                <c:pt idx="3850">
                  <c:v>62.563000000000002</c:v>
                </c:pt>
                <c:pt idx="3851">
                  <c:v>62.431000000000004</c:v>
                </c:pt>
                <c:pt idx="3852">
                  <c:v>62.333000000000006</c:v>
                </c:pt>
                <c:pt idx="3853">
                  <c:v>62.234000000000002</c:v>
                </c:pt>
                <c:pt idx="3854">
                  <c:v>62.103000000000002</c:v>
                </c:pt>
                <c:pt idx="3855">
                  <c:v>62.004000000000005</c:v>
                </c:pt>
                <c:pt idx="3856">
                  <c:v>61.906000000000006</c:v>
                </c:pt>
                <c:pt idx="3857">
                  <c:v>61.774000000000001</c:v>
                </c:pt>
                <c:pt idx="3858">
                  <c:v>61.676000000000002</c:v>
                </c:pt>
                <c:pt idx="3859">
                  <c:v>61.577000000000005</c:v>
                </c:pt>
                <c:pt idx="3860">
                  <c:v>61.479000000000006</c:v>
                </c:pt>
                <c:pt idx="3861">
                  <c:v>61.379999999999995</c:v>
                </c:pt>
                <c:pt idx="3862">
                  <c:v>61.281000000000006</c:v>
                </c:pt>
                <c:pt idx="3863">
                  <c:v>61.15</c:v>
                </c:pt>
                <c:pt idx="3864">
                  <c:v>61.050999999999995</c:v>
                </c:pt>
                <c:pt idx="3865">
                  <c:v>60.952999999999996</c:v>
                </c:pt>
                <c:pt idx="3866">
                  <c:v>60.853999999999999</c:v>
                </c:pt>
                <c:pt idx="3867">
                  <c:v>60.723000000000013</c:v>
                </c:pt>
                <c:pt idx="3868">
                  <c:v>60.624000000000002</c:v>
                </c:pt>
                <c:pt idx="3869">
                  <c:v>60.526000000000003</c:v>
                </c:pt>
                <c:pt idx="3870">
                  <c:v>60.427</c:v>
                </c:pt>
                <c:pt idx="3871">
                  <c:v>60.329000000000001</c:v>
                </c:pt>
                <c:pt idx="3872">
                  <c:v>60.230000000000011</c:v>
                </c:pt>
                <c:pt idx="3873">
                  <c:v>60.131</c:v>
                </c:pt>
                <c:pt idx="3874">
                  <c:v>60.029000000000003</c:v>
                </c:pt>
                <c:pt idx="3875">
                  <c:v>59.945</c:v>
                </c:pt>
                <c:pt idx="3876">
                  <c:v>59.861000000000004</c:v>
                </c:pt>
                <c:pt idx="3877">
                  <c:v>59.778000000000013</c:v>
                </c:pt>
                <c:pt idx="3878">
                  <c:v>59.694000000000003</c:v>
                </c:pt>
                <c:pt idx="3879">
                  <c:v>59.611000000000004</c:v>
                </c:pt>
                <c:pt idx="3880">
                  <c:v>59.499000000000002</c:v>
                </c:pt>
                <c:pt idx="3881">
                  <c:v>59.416000000000004</c:v>
                </c:pt>
                <c:pt idx="3882">
                  <c:v>59.332000000000001</c:v>
                </c:pt>
                <c:pt idx="3883">
                  <c:v>59.249000000000002</c:v>
                </c:pt>
                <c:pt idx="3884">
                  <c:v>59.165000000000013</c:v>
                </c:pt>
                <c:pt idx="3885">
                  <c:v>59.080999999999996</c:v>
                </c:pt>
                <c:pt idx="3886">
                  <c:v>58.998000000000012</c:v>
                </c:pt>
                <c:pt idx="3887">
                  <c:v>58.885999999999996</c:v>
                </c:pt>
                <c:pt idx="3888">
                  <c:v>58.803000000000004</c:v>
                </c:pt>
                <c:pt idx="3889">
                  <c:v>58.719000000000001</c:v>
                </c:pt>
                <c:pt idx="3890">
                  <c:v>58.608000000000011</c:v>
                </c:pt>
                <c:pt idx="3891">
                  <c:v>58.524000000000001</c:v>
                </c:pt>
                <c:pt idx="3892">
                  <c:v>58.440999999999995</c:v>
                </c:pt>
                <c:pt idx="3893">
                  <c:v>58.329000000000001</c:v>
                </c:pt>
                <c:pt idx="3894">
                  <c:v>58.246000000000002</c:v>
                </c:pt>
                <c:pt idx="3895">
                  <c:v>58.162000000000013</c:v>
                </c:pt>
                <c:pt idx="3896">
                  <c:v>58.079000000000001</c:v>
                </c:pt>
                <c:pt idx="3897">
                  <c:v>57.995000000000012</c:v>
                </c:pt>
                <c:pt idx="3898">
                  <c:v>57.910999999999994</c:v>
                </c:pt>
                <c:pt idx="3899">
                  <c:v>57.828000000000003</c:v>
                </c:pt>
                <c:pt idx="3900">
                  <c:v>57.744</c:v>
                </c:pt>
                <c:pt idx="3901">
                  <c:v>57.661000000000001</c:v>
                </c:pt>
                <c:pt idx="3902">
                  <c:v>57.577000000000005</c:v>
                </c:pt>
                <c:pt idx="3903">
                  <c:v>57.494</c:v>
                </c:pt>
                <c:pt idx="3904">
                  <c:v>57.41</c:v>
                </c:pt>
                <c:pt idx="3905">
                  <c:v>57.326000000000001</c:v>
                </c:pt>
                <c:pt idx="3906">
                  <c:v>57.243000000000002</c:v>
                </c:pt>
                <c:pt idx="3907">
                  <c:v>57.187000000000005</c:v>
                </c:pt>
                <c:pt idx="3908">
                  <c:v>57.104000000000006</c:v>
                </c:pt>
                <c:pt idx="3909">
                  <c:v>57.02</c:v>
                </c:pt>
                <c:pt idx="3910">
                  <c:v>56.936</c:v>
                </c:pt>
                <c:pt idx="3911">
                  <c:v>56.852999999999994</c:v>
                </c:pt>
                <c:pt idx="3912">
                  <c:v>56.797000000000011</c:v>
                </c:pt>
                <c:pt idx="3913">
                  <c:v>56.714000000000006</c:v>
                </c:pt>
                <c:pt idx="3914">
                  <c:v>56.63</c:v>
                </c:pt>
              </c:numCache>
            </c:numRef>
          </c:yVal>
          <c:smooth val="0"/>
        </c:ser>
        <c:ser>
          <c:idx val="2"/>
          <c:order val="2"/>
          <c:tx>
            <c:strRef>
              <c:f>[Untitled0.csv]Untitled0!$D$1</c:f>
              <c:strCache>
                <c:ptCount val="1"/>
                <c:pt idx="0">
                  <c:v>טמפרטורה I/O-3(°C)</c:v>
                </c:pt>
              </c:strCache>
            </c:strRef>
          </c:tx>
          <c:spPr>
            <a:ln w="28575">
              <a:noFill/>
            </a:ln>
          </c:spPr>
          <c:marker>
            <c:symbol val="circle"/>
            <c:size val="2"/>
          </c:marker>
          <c:xVal>
            <c:numRef>
              <c:f>[Untitled0.csv]Untitled0!$A$2:$A$3916</c:f>
              <c:numCache>
                <c:formatCode>General</c:formatCode>
                <c:ptCount val="39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pt idx="2616">
                  <c:v>2616</c:v>
                </c:pt>
                <c:pt idx="2617">
                  <c:v>2617</c:v>
                </c:pt>
                <c:pt idx="2618">
                  <c:v>2618</c:v>
                </c:pt>
                <c:pt idx="2619">
                  <c:v>2619</c:v>
                </c:pt>
                <c:pt idx="2620">
                  <c:v>2620</c:v>
                </c:pt>
                <c:pt idx="2621">
                  <c:v>2621</c:v>
                </c:pt>
                <c:pt idx="2622">
                  <c:v>2622</c:v>
                </c:pt>
                <c:pt idx="2623">
                  <c:v>2623</c:v>
                </c:pt>
                <c:pt idx="2624">
                  <c:v>2624</c:v>
                </c:pt>
                <c:pt idx="2625">
                  <c:v>2625</c:v>
                </c:pt>
                <c:pt idx="2626">
                  <c:v>2626</c:v>
                </c:pt>
                <c:pt idx="2627">
                  <c:v>2627</c:v>
                </c:pt>
                <c:pt idx="2628">
                  <c:v>2628</c:v>
                </c:pt>
                <c:pt idx="2629">
                  <c:v>2629</c:v>
                </c:pt>
                <c:pt idx="2630">
                  <c:v>2630</c:v>
                </c:pt>
                <c:pt idx="2631">
                  <c:v>2631</c:v>
                </c:pt>
                <c:pt idx="2632">
                  <c:v>2632</c:v>
                </c:pt>
                <c:pt idx="2633">
                  <c:v>2633</c:v>
                </c:pt>
                <c:pt idx="2634">
                  <c:v>2634</c:v>
                </c:pt>
                <c:pt idx="2635">
                  <c:v>2635</c:v>
                </c:pt>
                <c:pt idx="2636">
                  <c:v>2636</c:v>
                </c:pt>
                <c:pt idx="2637">
                  <c:v>2637</c:v>
                </c:pt>
                <c:pt idx="2638">
                  <c:v>2638</c:v>
                </c:pt>
                <c:pt idx="2639">
                  <c:v>2639</c:v>
                </c:pt>
                <c:pt idx="2640">
                  <c:v>2640</c:v>
                </c:pt>
                <c:pt idx="2641">
                  <c:v>2641</c:v>
                </c:pt>
                <c:pt idx="2642">
                  <c:v>2642</c:v>
                </c:pt>
                <c:pt idx="2643">
                  <c:v>2643</c:v>
                </c:pt>
                <c:pt idx="2644">
                  <c:v>2644</c:v>
                </c:pt>
                <c:pt idx="2645">
                  <c:v>2645</c:v>
                </c:pt>
                <c:pt idx="2646">
                  <c:v>2646</c:v>
                </c:pt>
                <c:pt idx="2647">
                  <c:v>2647</c:v>
                </c:pt>
                <c:pt idx="2648">
                  <c:v>2648</c:v>
                </c:pt>
                <c:pt idx="2649">
                  <c:v>2649</c:v>
                </c:pt>
                <c:pt idx="2650">
                  <c:v>2650</c:v>
                </c:pt>
                <c:pt idx="2651">
                  <c:v>2651</c:v>
                </c:pt>
                <c:pt idx="2652">
                  <c:v>2652</c:v>
                </c:pt>
                <c:pt idx="2653">
                  <c:v>2653</c:v>
                </c:pt>
                <c:pt idx="2654">
                  <c:v>2654</c:v>
                </c:pt>
                <c:pt idx="2655">
                  <c:v>2655</c:v>
                </c:pt>
                <c:pt idx="2656">
                  <c:v>2656</c:v>
                </c:pt>
                <c:pt idx="2657">
                  <c:v>2657</c:v>
                </c:pt>
                <c:pt idx="2658">
                  <c:v>2658</c:v>
                </c:pt>
                <c:pt idx="2659">
                  <c:v>2659</c:v>
                </c:pt>
                <c:pt idx="2660">
                  <c:v>2660</c:v>
                </c:pt>
                <c:pt idx="2661">
                  <c:v>2661</c:v>
                </c:pt>
                <c:pt idx="2662">
                  <c:v>2662</c:v>
                </c:pt>
                <c:pt idx="2663">
                  <c:v>2663</c:v>
                </c:pt>
                <c:pt idx="2664">
                  <c:v>2664</c:v>
                </c:pt>
                <c:pt idx="2665">
                  <c:v>2665</c:v>
                </c:pt>
                <c:pt idx="2666">
                  <c:v>2666</c:v>
                </c:pt>
                <c:pt idx="2667">
                  <c:v>2667</c:v>
                </c:pt>
                <c:pt idx="2668">
                  <c:v>2668</c:v>
                </c:pt>
                <c:pt idx="2669">
                  <c:v>2669</c:v>
                </c:pt>
                <c:pt idx="2670">
                  <c:v>2670</c:v>
                </c:pt>
                <c:pt idx="2671">
                  <c:v>2671</c:v>
                </c:pt>
                <c:pt idx="2672">
                  <c:v>2672</c:v>
                </c:pt>
                <c:pt idx="2673">
                  <c:v>2673</c:v>
                </c:pt>
                <c:pt idx="2674">
                  <c:v>2674</c:v>
                </c:pt>
                <c:pt idx="2675">
                  <c:v>2675</c:v>
                </c:pt>
                <c:pt idx="2676">
                  <c:v>2676</c:v>
                </c:pt>
                <c:pt idx="2677">
                  <c:v>2677</c:v>
                </c:pt>
                <c:pt idx="2678">
                  <c:v>2678</c:v>
                </c:pt>
                <c:pt idx="2679">
                  <c:v>2679</c:v>
                </c:pt>
                <c:pt idx="2680">
                  <c:v>2680</c:v>
                </c:pt>
                <c:pt idx="2681">
                  <c:v>2681</c:v>
                </c:pt>
                <c:pt idx="2682">
                  <c:v>2682</c:v>
                </c:pt>
                <c:pt idx="2683">
                  <c:v>2683</c:v>
                </c:pt>
                <c:pt idx="2684">
                  <c:v>2684</c:v>
                </c:pt>
                <c:pt idx="2685">
                  <c:v>2685</c:v>
                </c:pt>
                <c:pt idx="2686">
                  <c:v>2686</c:v>
                </c:pt>
                <c:pt idx="2687">
                  <c:v>2687</c:v>
                </c:pt>
                <c:pt idx="2688">
                  <c:v>2688</c:v>
                </c:pt>
                <c:pt idx="2689">
                  <c:v>2689</c:v>
                </c:pt>
                <c:pt idx="2690">
                  <c:v>2690</c:v>
                </c:pt>
                <c:pt idx="2691">
                  <c:v>2691</c:v>
                </c:pt>
                <c:pt idx="2692">
                  <c:v>2692</c:v>
                </c:pt>
                <c:pt idx="2693">
                  <c:v>2693</c:v>
                </c:pt>
                <c:pt idx="2694">
                  <c:v>2694</c:v>
                </c:pt>
                <c:pt idx="2695">
                  <c:v>2695</c:v>
                </c:pt>
                <c:pt idx="2696">
                  <c:v>2696</c:v>
                </c:pt>
                <c:pt idx="2697">
                  <c:v>2697</c:v>
                </c:pt>
                <c:pt idx="2698">
                  <c:v>2698</c:v>
                </c:pt>
                <c:pt idx="2699">
                  <c:v>2699</c:v>
                </c:pt>
                <c:pt idx="2700">
                  <c:v>2700</c:v>
                </c:pt>
                <c:pt idx="2701">
                  <c:v>2701</c:v>
                </c:pt>
                <c:pt idx="2702">
                  <c:v>2702</c:v>
                </c:pt>
                <c:pt idx="2703">
                  <c:v>2703</c:v>
                </c:pt>
                <c:pt idx="2704">
                  <c:v>2704</c:v>
                </c:pt>
                <c:pt idx="2705">
                  <c:v>2705</c:v>
                </c:pt>
                <c:pt idx="2706">
                  <c:v>2706</c:v>
                </c:pt>
                <c:pt idx="2707">
                  <c:v>2707</c:v>
                </c:pt>
                <c:pt idx="2708">
                  <c:v>2708</c:v>
                </c:pt>
                <c:pt idx="2709">
                  <c:v>2709</c:v>
                </c:pt>
                <c:pt idx="2710">
                  <c:v>2710</c:v>
                </c:pt>
                <c:pt idx="2711">
                  <c:v>2711</c:v>
                </c:pt>
                <c:pt idx="2712">
                  <c:v>2712</c:v>
                </c:pt>
                <c:pt idx="2713">
                  <c:v>2713</c:v>
                </c:pt>
                <c:pt idx="2714">
                  <c:v>2714</c:v>
                </c:pt>
                <c:pt idx="2715">
                  <c:v>2715</c:v>
                </c:pt>
                <c:pt idx="2716">
                  <c:v>2716</c:v>
                </c:pt>
                <c:pt idx="2717">
                  <c:v>2717</c:v>
                </c:pt>
                <c:pt idx="2718">
                  <c:v>2718</c:v>
                </c:pt>
                <c:pt idx="2719">
                  <c:v>2719</c:v>
                </c:pt>
                <c:pt idx="2720">
                  <c:v>2720</c:v>
                </c:pt>
                <c:pt idx="2721">
                  <c:v>2721</c:v>
                </c:pt>
                <c:pt idx="2722">
                  <c:v>2722</c:v>
                </c:pt>
                <c:pt idx="2723">
                  <c:v>2723</c:v>
                </c:pt>
                <c:pt idx="2724">
                  <c:v>2724</c:v>
                </c:pt>
                <c:pt idx="2725">
                  <c:v>2725</c:v>
                </c:pt>
                <c:pt idx="2726">
                  <c:v>2726</c:v>
                </c:pt>
                <c:pt idx="2727">
                  <c:v>2727</c:v>
                </c:pt>
                <c:pt idx="2728">
                  <c:v>2728</c:v>
                </c:pt>
                <c:pt idx="2729">
                  <c:v>2729</c:v>
                </c:pt>
                <c:pt idx="2730">
                  <c:v>2730</c:v>
                </c:pt>
                <c:pt idx="2731">
                  <c:v>2731</c:v>
                </c:pt>
                <c:pt idx="2732">
                  <c:v>2732</c:v>
                </c:pt>
                <c:pt idx="2733">
                  <c:v>2733</c:v>
                </c:pt>
                <c:pt idx="2734">
                  <c:v>2734</c:v>
                </c:pt>
                <c:pt idx="2735">
                  <c:v>2735</c:v>
                </c:pt>
                <c:pt idx="2736">
                  <c:v>2736</c:v>
                </c:pt>
                <c:pt idx="2737">
                  <c:v>2737</c:v>
                </c:pt>
                <c:pt idx="2738">
                  <c:v>2738</c:v>
                </c:pt>
                <c:pt idx="2739">
                  <c:v>2739</c:v>
                </c:pt>
                <c:pt idx="2740">
                  <c:v>2740</c:v>
                </c:pt>
                <c:pt idx="2741">
                  <c:v>2741</c:v>
                </c:pt>
                <c:pt idx="2742">
                  <c:v>2742</c:v>
                </c:pt>
                <c:pt idx="2743">
                  <c:v>2743</c:v>
                </c:pt>
                <c:pt idx="2744">
                  <c:v>2744</c:v>
                </c:pt>
                <c:pt idx="2745">
                  <c:v>2745</c:v>
                </c:pt>
                <c:pt idx="2746">
                  <c:v>2746</c:v>
                </c:pt>
                <c:pt idx="2747">
                  <c:v>2747</c:v>
                </c:pt>
                <c:pt idx="2748">
                  <c:v>2748</c:v>
                </c:pt>
                <c:pt idx="2749">
                  <c:v>2749</c:v>
                </c:pt>
                <c:pt idx="2750">
                  <c:v>2750</c:v>
                </c:pt>
                <c:pt idx="2751">
                  <c:v>2751</c:v>
                </c:pt>
                <c:pt idx="2752">
                  <c:v>2752</c:v>
                </c:pt>
                <c:pt idx="2753">
                  <c:v>2753</c:v>
                </c:pt>
                <c:pt idx="2754">
                  <c:v>2754</c:v>
                </c:pt>
                <c:pt idx="2755">
                  <c:v>2755</c:v>
                </c:pt>
                <c:pt idx="2756">
                  <c:v>2756</c:v>
                </c:pt>
                <c:pt idx="2757">
                  <c:v>2757</c:v>
                </c:pt>
                <c:pt idx="2758">
                  <c:v>2758</c:v>
                </c:pt>
                <c:pt idx="2759">
                  <c:v>2759</c:v>
                </c:pt>
                <c:pt idx="2760">
                  <c:v>2760</c:v>
                </c:pt>
                <c:pt idx="2761">
                  <c:v>2761</c:v>
                </c:pt>
                <c:pt idx="2762">
                  <c:v>2762</c:v>
                </c:pt>
                <c:pt idx="2763">
                  <c:v>2763</c:v>
                </c:pt>
                <c:pt idx="2764">
                  <c:v>2764</c:v>
                </c:pt>
                <c:pt idx="2765">
                  <c:v>2765</c:v>
                </c:pt>
                <c:pt idx="2766">
                  <c:v>2766</c:v>
                </c:pt>
                <c:pt idx="2767">
                  <c:v>2767</c:v>
                </c:pt>
                <c:pt idx="2768">
                  <c:v>2768</c:v>
                </c:pt>
                <c:pt idx="2769">
                  <c:v>2769</c:v>
                </c:pt>
                <c:pt idx="2770">
                  <c:v>2770</c:v>
                </c:pt>
                <c:pt idx="2771">
                  <c:v>2771</c:v>
                </c:pt>
                <c:pt idx="2772">
                  <c:v>2772</c:v>
                </c:pt>
                <c:pt idx="2773">
                  <c:v>2773</c:v>
                </c:pt>
                <c:pt idx="2774">
                  <c:v>2774</c:v>
                </c:pt>
                <c:pt idx="2775">
                  <c:v>2775</c:v>
                </c:pt>
                <c:pt idx="2776">
                  <c:v>2776</c:v>
                </c:pt>
                <c:pt idx="2777">
                  <c:v>2777</c:v>
                </c:pt>
                <c:pt idx="2778">
                  <c:v>2778</c:v>
                </c:pt>
                <c:pt idx="2779">
                  <c:v>2779</c:v>
                </c:pt>
                <c:pt idx="2780">
                  <c:v>2780</c:v>
                </c:pt>
                <c:pt idx="2781">
                  <c:v>2781</c:v>
                </c:pt>
                <c:pt idx="2782">
                  <c:v>2782</c:v>
                </c:pt>
                <c:pt idx="2783">
                  <c:v>2783</c:v>
                </c:pt>
                <c:pt idx="2784">
                  <c:v>2784</c:v>
                </c:pt>
                <c:pt idx="2785">
                  <c:v>2785</c:v>
                </c:pt>
                <c:pt idx="2786">
                  <c:v>2786</c:v>
                </c:pt>
                <c:pt idx="2787">
                  <c:v>2787</c:v>
                </c:pt>
                <c:pt idx="2788">
                  <c:v>2788</c:v>
                </c:pt>
                <c:pt idx="2789">
                  <c:v>2789</c:v>
                </c:pt>
                <c:pt idx="2790">
                  <c:v>2790</c:v>
                </c:pt>
                <c:pt idx="2791">
                  <c:v>2791</c:v>
                </c:pt>
                <c:pt idx="2792">
                  <c:v>2792</c:v>
                </c:pt>
                <c:pt idx="2793">
                  <c:v>2793</c:v>
                </c:pt>
                <c:pt idx="2794">
                  <c:v>2794</c:v>
                </c:pt>
                <c:pt idx="2795">
                  <c:v>2795</c:v>
                </c:pt>
                <c:pt idx="2796">
                  <c:v>2796</c:v>
                </c:pt>
                <c:pt idx="2797">
                  <c:v>2797</c:v>
                </c:pt>
                <c:pt idx="2798">
                  <c:v>2798</c:v>
                </c:pt>
                <c:pt idx="2799">
                  <c:v>2799</c:v>
                </c:pt>
                <c:pt idx="2800">
                  <c:v>2800</c:v>
                </c:pt>
                <c:pt idx="2801">
                  <c:v>2801</c:v>
                </c:pt>
                <c:pt idx="2802">
                  <c:v>2802</c:v>
                </c:pt>
                <c:pt idx="2803">
                  <c:v>2803</c:v>
                </c:pt>
                <c:pt idx="2804">
                  <c:v>2804</c:v>
                </c:pt>
                <c:pt idx="2805">
                  <c:v>2805</c:v>
                </c:pt>
                <c:pt idx="2806">
                  <c:v>2806</c:v>
                </c:pt>
                <c:pt idx="2807">
                  <c:v>2807</c:v>
                </c:pt>
                <c:pt idx="2808">
                  <c:v>2808</c:v>
                </c:pt>
                <c:pt idx="2809">
                  <c:v>2809</c:v>
                </c:pt>
                <c:pt idx="2810">
                  <c:v>2810</c:v>
                </c:pt>
                <c:pt idx="2811">
                  <c:v>2811</c:v>
                </c:pt>
                <c:pt idx="2812">
                  <c:v>2812</c:v>
                </c:pt>
                <c:pt idx="2813">
                  <c:v>2813</c:v>
                </c:pt>
                <c:pt idx="2814">
                  <c:v>2814</c:v>
                </c:pt>
                <c:pt idx="2815">
                  <c:v>2815</c:v>
                </c:pt>
                <c:pt idx="2816">
                  <c:v>2816</c:v>
                </c:pt>
                <c:pt idx="2817">
                  <c:v>2817</c:v>
                </c:pt>
                <c:pt idx="2818">
                  <c:v>2818</c:v>
                </c:pt>
                <c:pt idx="2819">
                  <c:v>2819</c:v>
                </c:pt>
                <c:pt idx="2820">
                  <c:v>2820</c:v>
                </c:pt>
                <c:pt idx="2821">
                  <c:v>2821</c:v>
                </c:pt>
                <c:pt idx="2822">
                  <c:v>2822</c:v>
                </c:pt>
                <c:pt idx="2823">
                  <c:v>2823</c:v>
                </c:pt>
                <c:pt idx="2824">
                  <c:v>2824</c:v>
                </c:pt>
                <c:pt idx="2825">
                  <c:v>2825</c:v>
                </c:pt>
                <c:pt idx="2826">
                  <c:v>2826</c:v>
                </c:pt>
                <c:pt idx="2827">
                  <c:v>2827</c:v>
                </c:pt>
                <c:pt idx="2828">
                  <c:v>2828</c:v>
                </c:pt>
                <c:pt idx="2829">
                  <c:v>2829</c:v>
                </c:pt>
                <c:pt idx="2830">
                  <c:v>2830</c:v>
                </c:pt>
                <c:pt idx="2831">
                  <c:v>2831</c:v>
                </c:pt>
                <c:pt idx="2832">
                  <c:v>2832</c:v>
                </c:pt>
                <c:pt idx="2833">
                  <c:v>2833</c:v>
                </c:pt>
                <c:pt idx="2834">
                  <c:v>2834</c:v>
                </c:pt>
                <c:pt idx="2835">
                  <c:v>2835</c:v>
                </c:pt>
                <c:pt idx="2836">
                  <c:v>2836</c:v>
                </c:pt>
                <c:pt idx="2837">
                  <c:v>2837</c:v>
                </c:pt>
                <c:pt idx="2838">
                  <c:v>2838</c:v>
                </c:pt>
                <c:pt idx="2839">
                  <c:v>2839</c:v>
                </c:pt>
                <c:pt idx="2840">
                  <c:v>2840</c:v>
                </c:pt>
                <c:pt idx="2841">
                  <c:v>2841</c:v>
                </c:pt>
                <c:pt idx="2842">
                  <c:v>2842</c:v>
                </c:pt>
                <c:pt idx="2843">
                  <c:v>2843</c:v>
                </c:pt>
                <c:pt idx="2844">
                  <c:v>2844</c:v>
                </c:pt>
                <c:pt idx="2845">
                  <c:v>2845</c:v>
                </c:pt>
                <c:pt idx="2846">
                  <c:v>2846</c:v>
                </c:pt>
                <c:pt idx="2847">
                  <c:v>2847</c:v>
                </c:pt>
                <c:pt idx="2848">
                  <c:v>2848</c:v>
                </c:pt>
                <c:pt idx="2849">
                  <c:v>2849</c:v>
                </c:pt>
                <c:pt idx="2850">
                  <c:v>2850</c:v>
                </c:pt>
                <c:pt idx="2851">
                  <c:v>2851</c:v>
                </c:pt>
                <c:pt idx="2852">
                  <c:v>2852</c:v>
                </c:pt>
                <c:pt idx="2853">
                  <c:v>2853</c:v>
                </c:pt>
                <c:pt idx="2854">
                  <c:v>2854</c:v>
                </c:pt>
                <c:pt idx="2855">
                  <c:v>2855</c:v>
                </c:pt>
                <c:pt idx="2856">
                  <c:v>2856</c:v>
                </c:pt>
                <c:pt idx="2857">
                  <c:v>2857</c:v>
                </c:pt>
                <c:pt idx="2858">
                  <c:v>2858</c:v>
                </c:pt>
                <c:pt idx="2859">
                  <c:v>2859</c:v>
                </c:pt>
                <c:pt idx="2860">
                  <c:v>2860</c:v>
                </c:pt>
                <c:pt idx="2861">
                  <c:v>2861</c:v>
                </c:pt>
                <c:pt idx="2862">
                  <c:v>2862</c:v>
                </c:pt>
                <c:pt idx="2863">
                  <c:v>2863</c:v>
                </c:pt>
                <c:pt idx="2864">
                  <c:v>2864</c:v>
                </c:pt>
                <c:pt idx="2865">
                  <c:v>2865</c:v>
                </c:pt>
                <c:pt idx="2866">
                  <c:v>2866</c:v>
                </c:pt>
                <c:pt idx="2867">
                  <c:v>2867</c:v>
                </c:pt>
                <c:pt idx="2868">
                  <c:v>2868</c:v>
                </c:pt>
                <c:pt idx="2869">
                  <c:v>2869</c:v>
                </c:pt>
                <c:pt idx="2870">
                  <c:v>2870</c:v>
                </c:pt>
                <c:pt idx="2871">
                  <c:v>2871</c:v>
                </c:pt>
                <c:pt idx="2872">
                  <c:v>2872</c:v>
                </c:pt>
                <c:pt idx="2873">
                  <c:v>2873</c:v>
                </c:pt>
                <c:pt idx="2874">
                  <c:v>2874</c:v>
                </c:pt>
                <c:pt idx="2875">
                  <c:v>2875</c:v>
                </c:pt>
                <c:pt idx="2876">
                  <c:v>2876</c:v>
                </c:pt>
                <c:pt idx="2877">
                  <c:v>2877</c:v>
                </c:pt>
                <c:pt idx="2878">
                  <c:v>2878</c:v>
                </c:pt>
                <c:pt idx="2879">
                  <c:v>2879</c:v>
                </c:pt>
                <c:pt idx="2880">
                  <c:v>2880</c:v>
                </c:pt>
                <c:pt idx="2881">
                  <c:v>2881</c:v>
                </c:pt>
                <c:pt idx="2882">
                  <c:v>2882</c:v>
                </c:pt>
                <c:pt idx="2883">
                  <c:v>2883</c:v>
                </c:pt>
                <c:pt idx="2884">
                  <c:v>2884</c:v>
                </c:pt>
                <c:pt idx="2885">
                  <c:v>2885</c:v>
                </c:pt>
                <c:pt idx="2886">
                  <c:v>2886</c:v>
                </c:pt>
                <c:pt idx="2887">
                  <c:v>2887</c:v>
                </c:pt>
                <c:pt idx="2888">
                  <c:v>2888</c:v>
                </c:pt>
                <c:pt idx="2889">
                  <c:v>2889</c:v>
                </c:pt>
                <c:pt idx="2890">
                  <c:v>2890</c:v>
                </c:pt>
                <c:pt idx="2891">
                  <c:v>2891</c:v>
                </c:pt>
                <c:pt idx="2892">
                  <c:v>2892</c:v>
                </c:pt>
                <c:pt idx="2893">
                  <c:v>2893</c:v>
                </c:pt>
                <c:pt idx="2894">
                  <c:v>2894</c:v>
                </c:pt>
                <c:pt idx="2895">
                  <c:v>2895</c:v>
                </c:pt>
                <c:pt idx="2896">
                  <c:v>2896</c:v>
                </c:pt>
                <c:pt idx="2897">
                  <c:v>2897</c:v>
                </c:pt>
                <c:pt idx="2898">
                  <c:v>2898</c:v>
                </c:pt>
                <c:pt idx="2899">
                  <c:v>2899</c:v>
                </c:pt>
                <c:pt idx="2900">
                  <c:v>2900</c:v>
                </c:pt>
                <c:pt idx="2901">
                  <c:v>2901</c:v>
                </c:pt>
                <c:pt idx="2902">
                  <c:v>2902</c:v>
                </c:pt>
                <c:pt idx="2903">
                  <c:v>2903</c:v>
                </c:pt>
                <c:pt idx="2904">
                  <c:v>2904</c:v>
                </c:pt>
                <c:pt idx="2905">
                  <c:v>2905</c:v>
                </c:pt>
                <c:pt idx="2906">
                  <c:v>2906</c:v>
                </c:pt>
                <c:pt idx="2907">
                  <c:v>2907</c:v>
                </c:pt>
                <c:pt idx="2908">
                  <c:v>2908</c:v>
                </c:pt>
                <c:pt idx="2909">
                  <c:v>2909</c:v>
                </c:pt>
                <c:pt idx="2910">
                  <c:v>2910</c:v>
                </c:pt>
                <c:pt idx="2911">
                  <c:v>2911</c:v>
                </c:pt>
                <c:pt idx="2912">
                  <c:v>2912</c:v>
                </c:pt>
                <c:pt idx="2913">
                  <c:v>2913</c:v>
                </c:pt>
                <c:pt idx="2914">
                  <c:v>2914</c:v>
                </c:pt>
                <c:pt idx="2915">
                  <c:v>2915</c:v>
                </c:pt>
                <c:pt idx="2916">
                  <c:v>2916</c:v>
                </c:pt>
                <c:pt idx="2917">
                  <c:v>2917</c:v>
                </c:pt>
                <c:pt idx="2918">
                  <c:v>2918</c:v>
                </c:pt>
                <c:pt idx="2919">
                  <c:v>2919</c:v>
                </c:pt>
                <c:pt idx="2920">
                  <c:v>2920</c:v>
                </c:pt>
                <c:pt idx="2921">
                  <c:v>2921</c:v>
                </c:pt>
                <c:pt idx="2922">
                  <c:v>2922</c:v>
                </c:pt>
                <c:pt idx="2923">
                  <c:v>2923</c:v>
                </c:pt>
                <c:pt idx="2924">
                  <c:v>2924</c:v>
                </c:pt>
                <c:pt idx="2925">
                  <c:v>2925</c:v>
                </c:pt>
                <c:pt idx="2926">
                  <c:v>2926</c:v>
                </c:pt>
                <c:pt idx="2927">
                  <c:v>2927</c:v>
                </c:pt>
                <c:pt idx="2928">
                  <c:v>2928</c:v>
                </c:pt>
                <c:pt idx="2929">
                  <c:v>2929</c:v>
                </c:pt>
                <c:pt idx="2930">
                  <c:v>2930</c:v>
                </c:pt>
                <c:pt idx="2931">
                  <c:v>2931</c:v>
                </c:pt>
                <c:pt idx="2932">
                  <c:v>2932</c:v>
                </c:pt>
                <c:pt idx="2933">
                  <c:v>2933</c:v>
                </c:pt>
                <c:pt idx="2934">
                  <c:v>2934</c:v>
                </c:pt>
                <c:pt idx="2935">
                  <c:v>2935</c:v>
                </c:pt>
                <c:pt idx="2936">
                  <c:v>2936</c:v>
                </c:pt>
                <c:pt idx="2937">
                  <c:v>2937</c:v>
                </c:pt>
                <c:pt idx="2938">
                  <c:v>2938</c:v>
                </c:pt>
                <c:pt idx="2939">
                  <c:v>2939</c:v>
                </c:pt>
                <c:pt idx="2940">
                  <c:v>2940</c:v>
                </c:pt>
                <c:pt idx="2941">
                  <c:v>2941</c:v>
                </c:pt>
                <c:pt idx="2942">
                  <c:v>2942</c:v>
                </c:pt>
                <c:pt idx="2943">
                  <c:v>2943</c:v>
                </c:pt>
                <c:pt idx="2944">
                  <c:v>2944</c:v>
                </c:pt>
                <c:pt idx="2945">
                  <c:v>2945</c:v>
                </c:pt>
                <c:pt idx="2946">
                  <c:v>2946</c:v>
                </c:pt>
                <c:pt idx="2947">
                  <c:v>2947</c:v>
                </c:pt>
                <c:pt idx="2948">
                  <c:v>2948</c:v>
                </c:pt>
                <c:pt idx="2949">
                  <c:v>2949</c:v>
                </c:pt>
                <c:pt idx="2950">
                  <c:v>2950</c:v>
                </c:pt>
                <c:pt idx="2951">
                  <c:v>2951</c:v>
                </c:pt>
                <c:pt idx="2952">
                  <c:v>2952</c:v>
                </c:pt>
                <c:pt idx="2953">
                  <c:v>2953</c:v>
                </c:pt>
                <c:pt idx="2954">
                  <c:v>2954</c:v>
                </c:pt>
                <c:pt idx="2955">
                  <c:v>2955</c:v>
                </c:pt>
                <c:pt idx="2956">
                  <c:v>2956</c:v>
                </c:pt>
                <c:pt idx="2957">
                  <c:v>2957</c:v>
                </c:pt>
                <c:pt idx="2958">
                  <c:v>2958</c:v>
                </c:pt>
                <c:pt idx="2959">
                  <c:v>2959</c:v>
                </c:pt>
                <c:pt idx="2960">
                  <c:v>2960</c:v>
                </c:pt>
                <c:pt idx="2961">
                  <c:v>2961</c:v>
                </c:pt>
                <c:pt idx="2962">
                  <c:v>2962</c:v>
                </c:pt>
                <c:pt idx="2963">
                  <c:v>2963</c:v>
                </c:pt>
                <c:pt idx="2964">
                  <c:v>2964</c:v>
                </c:pt>
                <c:pt idx="2965">
                  <c:v>2965</c:v>
                </c:pt>
                <c:pt idx="2966">
                  <c:v>2966</c:v>
                </c:pt>
                <c:pt idx="2967">
                  <c:v>2967</c:v>
                </c:pt>
                <c:pt idx="2968">
                  <c:v>2968</c:v>
                </c:pt>
                <c:pt idx="2969">
                  <c:v>2969</c:v>
                </c:pt>
                <c:pt idx="2970">
                  <c:v>2970</c:v>
                </c:pt>
                <c:pt idx="2971">
                  <c:v>2971</c:v>
                </c:pt>
                <c:pt idx="2972">
                  <c:v>2972</c:v>
                </c:pt>
                <c:pt idx="2973">
                  <c:v>2973</c:v>
                </c:pt>
                <c:pt idx="2974">
                  <c:v>2974</c:v>
                </c:pt>
                <c:pt idx="2975">
                  <c:v>2975</c:v>
                </c:pt>
                <c:pt idx="2976">
                  <c:v>2976</c:v>
                </c:pt>
                <c:pt idx="2977">
                  <c:v>2977</c:v>
                </c:pt>
                <c:pt idx="2978">
                  <c:v>2978</c:v>
                </c:pt>
                <c:pt idx="2979">
                  <c:v>2979</c:v>
                </c:pt>
                <c:pt idx="2980">
                  <c:v>2980</c:v>
                </c:pt>
                <c:pt idx="2981">
                  <c:v>2981</c:v>
                </c:pt>
                <c:pt idx="2982">
                  <c:v>2982</c:v>
                </c:pt>
                <c:pt idx="2983">
                  <c:v>2983</c:v>
                </c:pt>
                <c:pt idx="2984">
                  <c:v>2984</c:v>
                </c:pt>
                <c:pt idx="2985">
                  <c:v>2985</c:v>
                </c:pt>
                <c:pt idx="2986">
                  <c:v>2986</c:v>
                </c:pt>
                <c:pt idx="2987">
                  <c:v>2987</c:v>
                </c:pt>
                <c:pt idx="2988">
                  <c:v>2988</c:v>
                </c:pt>
                <c:pt idx="2989">
                  <c:v>2989</c:v>
                </c:pt>
                <c:pt idx="2990">
                  <c:v>2990</c:v>
                </c:pt>
                <c:pt idx="2991">
                  <c:v>2991</c:v>
                </c:pt>
                <c:pt idx="2992">
                  <c:v>2992</c:v>
                </c:pt>
                <c:pt idx="2993">
                  <c:v>2993</c:v>
                </c:pt>
                <c:pt idx="2994">
                  <c:v>2994</c:v>
                </c:pt>
                <c:pt idx="2995">
                  <c:v>2995</c:v>
                </c:pt>
                <c:pt idx="2996">
                  <c:v>2996</c:v>
                </c:pt>
                <c:pt idx="2997">
                  <c:v>2997</c:v>
                </c:pt>
                <c:pt idx="2998">
                  <c:v>2998</c:v>
                </c:pt>
                <c:pt idx="2999">
                  <c:v>2999</c:v>
                </c:pt>
                <c:pt idx="3000">
                  <c:v>3000</c:v>
                </c:pt>
                <c:pt idx="3001">
                  <c:v>3001</c:v>
                </c:pt>
                <c:pt idx="3002">
                  <c:v>3002</c:v>
                </c:pt>
                <c:pt idx="3003">
                  <c:v>3003</c:v>
                </c:pt>
                <c:pt idx="3004">
                  <c:v>3004</c:v>
                </c:pt>
                <c:pt idx="3005">
                  <c:v>3005</c:v>
                </c:pt>
                <c:pt idx="3006">
                  <c:v>3006</c:v>
                </c:pt>
                <c:pt idx="3007">
                  <c:v>3007</c:v>
                </c:pt>
                <c:pt idx="3008">
                  <c:v>3008</c:v>
                </c:pt>
                <c:pt idx="3009">
                  <c:v>3009</c:v>
                </c:pt>
                <c:pt idx="3010">
                  <c:v>3010</c:v>
                </c:pt>
                <c:pt idx="3011">
                  <c:v>3011</c:v>
                </c:pt>
                <c:pt idx="3012">
                  <c:v>3012</c:v>
                </c:pt>
                <c:pt idx="3013">
                  <c:v>3013</c:v>
                </c:pt>
                <c:pt idx="3014">
                  <c:v>3014</c:v>
                </c:pt>
                <c:pt idx="3015">
                  <c:v>3015</c:v>
                </c:pt>
                <c:pt idx="3016">
                  <c:v>3016</c:v>
                </c:pt>
                <c:pt idx="3017">
                  <c:v>3017</c:v>
                </c:pt>
                <c:pt idx="3018">
                  <c:v>3018</c:v>
                </c:pt>
                <c:pt idx="3019">
                  <c:v>3019</c:v>
                </c:pt>
                <c:pt idx="3020">
                  <c:v>3020</c:v>
                </c:pt>
                <c:pt idx="3021">
                  <c:v>3021</c:v>
                </c:pt>
                <c:pt idx="3022">
                  <c:v>3022</c:v>
                </c:pt>
                <c:pt idx="3023">
                  <c:v>3023</c:v>
                </c:pt>
                <c:pt idx="3024">
                  <c:v>3024</c:v>
                </c:pt>
                <c:pt idx="3025">
                  <c:v>3025</c:v>
                </c:pt>
                <c:pt idx="3026">
                  <c:v>3026</c:v>
                </c:pt>
                <c:pt idx="3027">
                  <c:v>3027</c:v>
                </c:pt>
                <c:pt idx="3028">
                  <c:v>3028</c:v>
                </c:pt>
                <c:pt idx="3029">
                  <c:v>3029</c:v>
                </c:pt>
                <c:pt idx="3030">
                  <c:v>3030</c:v>
                </c:pt>
                <c:pt idx="3031">
                  <c:v>3031</c:v>
                </c:pt>
                <c:pt idx="3032">
                  <c:v>3032</c:v>
                </c:pt>
                <c:pt idx="3033">
                  <c:v>3033</c:v>
                </c:pt>
                <c:pt idx="3034">
                  <c:v>3034</c:v>
                </c:pt>
                <c:pt idx="3035">
                  <c:v>3035</c:v>
                </c:pt>
                <c:pt idx="3036">
                  <c:v>3036</c:v>
                </c:pt>
                <c:pt idx="3037">
                  <c:v>3037</c:v>
                </c:pt>
                <c:pt idx="3038">
                  <c:v>3038</c:v>
                </c:pt>
                <c:pt idx="3039">
                  <c:v>3039</c:v>
                </c:pt>
                <c:pt idx="3040">
                  <c:v>3040</c:v>
                </c:pt>
                <c:pt idx="3041">
                  <c:v>3041</c:v>
                </c:pt>
                <c:pt idx="3042">
                  <c:v>3042</c:v>
                </c:pt>
                <c:pt idx="3043">
                  <c:v>3043</c:v>
                </c:pt>
                <c:pt idx="3044">
                  <c:v>3044</c:v>
                </c:pt>
                <c:pt idx="3045">
                  <c:v>3045</c:v>
                </c:pt>
                <c:pt idx="3046">
                  <c:v>3046</c:v>
                </c:pt>
                <c:pt idx="3047">
                  <c:v>3047</c:v>
                </c:pt>
                <c:pt idx="3048">
                  <c:v>3048</c:v>
                </c:pt>
                <c:pt idx="3049">
                  <c:v>3049</c:v>
                </c:pt>
                <c:pt idx="3050">
                  <c:v>3050</c:v>
                </c:pt>
                <c:pt idx="3051">
                  <c:v>3051</c:v>
                </c:pt>
                <c:pt idx="3052">
                  <c:v>3052</c:v>
                </c:pt>
                <c:pt idx="3053">
                  <c:v>3053</c:v>
                </c:pt>
                <c:pt idx="3054">
                  <c:v>3054</c:v>
                </c:pt>
                <c:pt idx="3055">
                  <c:v>3055</c:v>
                </c:pt>
                <c:pt idx="3056">
                  <c:v>3056</c:v>
                </c:pt>
                <c:pt idx="3057">
                  <c:v>3057</c:v>
                </c:pt>
                <c:pt idx="3058">
                  <c:v>3058</c:v>
                </c:pt>
                <c:pt idx="3059">
                  <c:v>3059</c:v>
                </c:pt>
                <c:pt idx="3060">
                  <c:v>3060</c:v>
                </c:pt>
                <c:pt idx="3061">
                  <c:v>3061</c:v>
                </c:pt>
                <c:pt idx="3062">
                  <c:v>3062</c:v>
                </c:pt>
                <c:pt idx="3063">
                  <c:v>3063</c:v>
                </c:pt>
                <c:pt idx="3064">
                  <c:v>3064</c:v>
                </c:pt>
                <c:pt idx="3065">
                  <c:v>3065</c:v>
                </c:pt>
                <c:pt idx="3066">
                  <c:v>3066</c:v>
                </c:pt>
                <c:pt idx="3067">
                  <c:v>3067</c:v>
                </c:pt>
                <c:pt idx="3068">
                  <c:v>3068</c:v>
                </c:pt>
                <c:pt idx="3069">
                  <c:v>3069</c:v>
                </c:pt>
                <c:pt idx="3070">
                  <c:v>3070</c:v>
                </c:pt>
                <c:pt idx="3071">
                  <c:v>3071</c:v>
                </c:pt>
                <c:pt idx="3072">
                  <c:v>3072</c:v>
                </c:pt>
                <c:pt idx="3073">
                  <c:v>3073</c:v>
                </c:pt>
                <c:pt idx="3074">
                  <c:v>3074</c:v>
                </c:pt>
                <c:pt idx="3075">
                  <c:v>3075</c:v>
                </c:pt>
                <c:pt idx="3076">
                  <c:v>3076</c:v>
                </c:pt>
                <c:pt idx="3077">
                  <c:v>3077</c:v>
                </c:pt>
                <c:pt idx="3078">
                  <c:v>3078</c:v>
                </c:pt>
                <c:pt idx="3079">
                  <c:v>3079</c:v>
                </c:pt>
                <c:pt idx="3080">
                  <c:v>3080</c:v>
                </c:pt>
                <c:pt idx="3081">
                  <c:v>3081</c:v>
                </c:pt>
                <c:pt idx="3082">
                  <c:v>3082</c:v>
                </c:pt>
                <c:pt idx="3083">
                  <c:v>3083</c:v>
                </c:pt>
                <c:pt idx="3084">
                  <c:v>3084</c:v>
                </c:pt>
                <c:pt idx="3085">
                  <c:v>3085</c:v>
                </c:pt>
                <c:pt idx="3086">
                  <c:v>3086</c:v>
                </c:pt>
                <c:pt idx="3087">
                  <c:v>3087</c:v>
                </c:pt>
                <c:pt idx="3088">
                  <c:v>3088</c:v>
                </c:pt>
                <c:pt idx="3089">
                  <c:v>3089</c:v>
                </c:pt>
                <c:pt idx="3090">
                  <c:v>3090</c:v>
                </c:pt>
                <c:pt idx="3091">
                  <c:v>3091</c:v>
                </c:pt>
                <c:pt idx="3092">
                  <c:v>3092</c:v>
                </c:pt>
                <c:pt idx="3093">
                  <c:v>3093</c:v>
                </c:pt>
                <c:pt idx="3094">
                  <c:v>3094</c:v>
                </c:pt>
                <c:pt idx="3095">
                  <c:v>3095</c:v>
                </c:pt>
                <c:pt idx="3096">
                  <c:v>3096</c:v>
                </c:pt>
                <c:pt idx="3097">
                  <c:v>3097</c:v>
                </c:pt>
                <c:pt idx="3098">
                  <c:v>3098</c:v>
                </c:pt>
                <c:pt idx="3099">
                  <c:v>3099</c:v>
                </c:pt>
                <c:pt idx="3100">
                  <c:v>3100</c:v>
                </c:pt>
                <c:pt idx="3101">
                  <c:v>3101</c:v>
                </c:pt>
                <c:pt idx="3102">
                  <c:v>3102</c:v>
                </c:pt>
                <c:pt idx="3103">
                  <c:v>3103</c:v>
                </c:pt>
                <c:pt idx="3104">
                  <c:v>3104</c:v>
                </c:pt>
                <c:pt idx="3105">
                  <c:v>3105</c:v>
                </c:pt>
                <c:pt idx="3106">
                  <c:v>3106</c:v>
                </c:pt>
                <c:pt idx="3107">
                  <c:v>3107</c:v>
                </c:pt>
                <c:pt idx="3108">
                  <c:v>3108</c:v>
                </c:pt>
                <c:pt idx="3109">
                  <c:v>3109</c:v>
                </c:pt>
                <c:pt idx="3110">
                  <c:v>3110</c:v>
                </c:pt>
                <c:pt idx="3111">
                  <c:v>3111</c:v>
                </c:pt>
                <c:pt idx="3112">
                  <c:v>3112</c:v>
                </c:pt>
                <c:pt idx="3113">
                  <c:v>3113</c:v>
                </c:pt>
                <c:pt idx="3114">
                  <c:v>3114</c:v>
                </c:pt>
                <c:pt idx="3115">
                  <c:v>3115</c:v>
                </c:pt>
                <c:pt idx="3116">
                  <c:v>3116</c:v>
                </c:pt>
                <c:pt idx="3117">
                  <c:v>3117</c:v>
                </c:pt>
                <c:pt idx="3118">
                  <c:v>3118</c:v>
                </c:pt>
                <c:pt idx="3119">
                  <c:v>3119</c:v>
                </c:pt>
                <c:pt idx="3120">
                  <c:v>3120</c:v>
                </c:pt>
                <c:pt idx="3121">
                  <c:v>3121</c:v>
                </c:pt>
                <c:pt idx="3122">
                  <c:v>3122</c:v>
                </c:pt>
                <c:pt idx="3123">
                  <c:v>3123</c:v>
                </c:pt>
                <c:pt idx="3124">
                  <c:v>3124</c:v>
                </c:pt>
                <c:pt idx="3125">
                  <c:v>3125</c:v>
                </c:pt>
                <c:pt idx="3126">
                  <c:v>3126</c:v>
                </c:pt>
                <c:pt idx="3127">
                  <c:v>3127</c:v>
                </c:pt>
                <c:pt idx="3128">
                  <c:v>3128</c:v>
                </c:pt>
                <c:pt idx="3129">
                  <c:v>3129</c:v>
                </c:pt>
                <c:pt idx="3130">
                  <c:v>3130</c:v>
                </c:pt>
                <c:pt idx="3131">
                  <c:v>3131</c:v>
                </c:pt>
                <c:pt idx="3132">
                  <c:v>3132</c:v>
                </c:pt>
                <c:pt idx="3133">
                  <c:v>3133</c:v>
                </c:pt>
                <c:pt idx="3134">
                  <c:v>3134</c:v>
                </c:pt>
                <c:pt idx="3135">
                  <c:v>3135</c:v>
                </c:pt>
                <c:pt idx="3136">
                  <c:v>3136</c:v>
                </c:pt>
                <c:pt idx="3137">
                  <c:v>3137</c:v>
                </c:pt>
                <c:pt idx="3138">
                  <c:v>3138</c:v>
                </c:pt>
                <c:pt idx="3139">
                  <c:v>3139</c:v>
                </c:pt>
                <c:pt idx="3140">
                  <c:v>3140</c:v>
                </c:pt>
                <c:pt idx="3141">
                  <c:v>3141</c:v>
                </c:pt>
                <c:pt idx="3142">
                  <c:v>3142</c:v>
                </c:pt>
                <c:pt idx="3143">
                  <c:v>3143</c:v>
                </c:pt>
                <c:pt idx="3144">
                  <c:v>3144</c:v>
                </c:pt>
                <c:pt idx="3145">
                  <c:v>3145</c:v>
                </c:pt>
                <c:pt idx="3146">
                  <c:v>3146</c:v>
                </c:pt>
                <c:pt idx="3147">
                  <c:v>3147</c:v>
                </c:pt>
                <c:pt idx="3148">
                  <c:v>3148</c:v>
                </c:pt>
                <c:pt idx="3149">
                  <c:v>3149</c:v>
                </c:pt>
                <c:pt idx="3150">
                  <c:v>3150</c:v>
                </c:pt>
                <c:pt idx="3151">
                  <c:v>3151</c:v>
                </c:pt>
                <c:pt idx="3152">
                  <c:v>3152</c:v>
                </c:pt>
                <c:pt idx="3153">
                  <c:v>3153</c:v>
                </c:pt>
                <c:pt idx="3154">
                  <c:v>3154</c:v>
                </c:pt>
                <c:pt idx="3155">
                  <c:v>3155</c:v>
                </c:pt>
                <c:pt idx="3156">
                  <c:v>3156</c:v>
                </c:pt>
                <c:pt idx="3157">
                  <c:v>3157</c:v>
                </c:pt>
                <c:pt idx="3158">
                  <c:v>3158</c:v>
                </c:pt>
                <c:pt idx="3159">
                  <c:v>3159</c:v>
                </c:pt>
                <c:pt idx="3160">
                  <c:v>3160</c:v>
                </c:pt>
                <c:pt idx="3161">
                  <c:v>3161</c:v>
                </c:pt>
                <c:pt idx="3162">
                  <c:v>3162</c:v>
                </c:pt>
                <c:pt idx="3163">
                  <c:v>3163</c:v>
                </c:pt>
                <c:pt idx="3164">
                  <c:v>3164</c:v>
                </c:pt>
                <c:pt idx="3165">
                  <c:v>3165</c:v>
                </c:pt>
                <c:pt idx="3166">
                  <c:v>3166</c:v>
                </c:pt>
                <c:pt idx="3167">
                  <c:v>3167</c:v>
                </c:pt>
                <c:pt idx="3168">
                  <c:v>3168</c:v>
                </c:pt>
                <c:pt idx="3169">
                  <c:v>3169</c:v>
                </c:pt>
                <c:pt idx="3170">
                  <c:v>3170</c:v>
                </c:pt>
                <c:pt idx="3171">
                  <c:v>3171</c:v>
                </c:pt>
                <c:pt idx="3172">
                  <c:v>3172</c:v>
                </c:pt>
                <c:pt idx="3173">
                  <c:v>3173</c:v>
                </c:pt>
                <c:pt idx="3174">
                  <c:v>3174</c:v>
                </c:pt>
                <c:pt idx="3175">
                  <c:v>3175</c:v>
                </c:pt>
                <c:pt idx="3176">
                  <c:v>3176</c:v>
                </c:pt>
                <c:pt idx="3177">
                  <c:v>3177</c:v>
                </c:pt>
                <c:pt idx="3178">
                  <c:v>3178</c:v>
                </c:pt>
                <c:pt idx="3179">
                  <c:v>3179</c:v>
                </c:pt>
                <c:pt idx="3180">
                  <c:v>3180</c:v>
                </c:pt>
                <c:pt idx="3181">
                  <c:v>3181</c:v>
                </c:pt>
                <c:pt idx="3182">
                  <c:v>3182</c:v>
                </c:pt>
                <c:pt idx="3183">
                  <c:v>3183</c:v>
                </c:pt>
                <c:pt idx="3184">
                  <c:v>3184</c:v>
                </c:pt>
                <c:pt idx="3185">
                  <c:v>3185</c:v>
                </c:pt>
                <c:pt idx="3186">
                  <c:v>3186</c:v>
                </c:pt>
                <c:pt idx="3187">
                  <c:v>3187</c:v>
                </c:pt>
                <c:pt idx="3188">
                  <c:v>3188</c:v>
                </c:pt>
                <c:pt idx="3189">
                  <c:v>3189</c:v>
                </c:pt>
                <c:pt idx="3190">
                  <c:v>3190</c:v>
                </c:pt>
                <c:pt idx="3191">
                  <c:v>3191</c:v>
                </c:pt>
                <c:pt idx="3192">
                  <c:v>3192</c:v>
                </c:pt>
                <c:pt idx="3193">
                  <c:v>3193</c:v>
                </c:pt>
                <c:pt idx="3194">
                  <c:v>3194</c:v>
                </c:pt>
                <c:pt idx="3195">
                  <c:v>3195</c:v>
                </c:pt>
                <c:pt idx="3196">
                  <c:v>3196</c:v>
                </c:pt>
                <c:pt idx="3197">
                  <c:v>3197</c:v>
                </c:pt>
                <c:pt idx="3198">
                  <c:v>3198</c:v>
                </c:pt>
                <c:pt idx="3199">
                  <c:v>3199</c:v>
                </c:pt>
                <c:pt idx="3200">
                  <c:v>3200</c:v>
                </c:pt>
                <c:pt idx="3201">
                  <c:v>3201</c:v>
                </c:pt>
                <c:pt idx="3202">
                  <c:v>3202</c:v>
                </c:pt>
                <c:pt idx="3203">
                  <c:v>3203</c:v>
                </c:pt>
                <c:pt idx="3204">
                  <c:v>3204</c:v>
                </c:pt>
                <c:pt idx="3205">
                  <c:v>3205</c:v>
                </c:pt>
                <c:pt idx="3206">
                  <c:v>3206</c:v>
                </c:pt>
                <c:pt idx="3207">
                  <c:v>3207</c:v>
                </c:pt>
                <c:pt idx="3208">
                  <c:v>3208</c:v>
                </c:pt>
                <c:pt idx="3209">
                  <c:v>3209</c:v>
                </c:pt>
                <c:pt idx="3210">
                  <c:v>3210</c:v>
                </c:pt>
                <c:pt idx="3211">
                  <c:v>3211</c:v>
                </c:pt>
                <c:pt idx="3212">
                  <c:v>3212</c:v>
                </c:pt>
                <c:pt idx="3213">
                  <c:v>3213</c:v>
                </c:pt>
                <c:pt idx="3214">
                  <c:v>3214</c:v>
                </c:pt>
                <c:pt idx="3215">
                  <c:v>3215</c:v>
                </c:pt>
                <c:pt idx="3216">
                  <c:v>3216</c:v>
                </c:pt>
                <c:pt idx="3217">
                  <c:v>3217</c:v>
                </c:pt>
                <c:pt idx="3218">
                  <c:v>3218</c:v>
                </c:pt>
                <c:pt idx="3219">
                  <c:v>3219</c:v>
                </c:pt>
                <c:pt idx="3220">
                  <c:v>3220</c:v>
                </c:pt>
                <c:pt idx="3221">
                  <c:v>3221</c:v>
                </c:pt>
                <c:pt idx="3222">
                  <c:v>3222</c:v>
                </c:pt>
                <c:pt idx="3223">
                  <c:v>3223</c:v>
                </c:pt>
                <c:pt idx="3224">
                  <c:v>3224</c:v>
                </c:pt>
                <c:pt idx="3225">
                  <c:v>3225</c:v>
                </c:pt>
                <c:pt idx="3226">
                  <c:v>3226</c:v>
                </c:pt>
                <c:pt idx="3227">
                  <c:v>3227</c:v>
                </c:pt>
                <c:pt idx="3228">
                  <c:v>3228</c:v>
                </c:pt>
                <c:pt idx="3229">
                  <c:v>3229</c:v>
                </c:pt>
                <c:pt idx="3230">
                  <c:v>3230</c:v>
                </c:pt>
                <c:pt idx="3231">
                  <c:v>3231</c:v>
                </c:pt>
                <c:pt idx="3232">
                  <c:v>3232</c:v>
                </c:pt>
                <c:pt idx="3233">
                  <c:v>3233</c:v>
                </c:pt>
                <c:pt idx="3234">
                  <c:v>3234</c:v>
                </c:pt>
                <c:pt idx="3235">
                  <c:v>3235</c:v>
                </c:pt>
                <c:pt idx="3236">
                  <c:v>3236</c:v>
                </c:pt>
                <c:pt idx="3237">
                  <c:v>3237</c:v>
                </c:pt>
                <c:pt idx="3238">
                  <c:v>3238</c:v>
                </c:pt>
                <c:pt idx="3239">
                  <c:v>3239</c:v>
                </c:pt>
                <c:pt idx="3240">
                  <c:v>3240</c:v>
                </c:pt>
                <c:pt idx="3241">
                  <c:v>3241</c:v>
                </c:pt>
                <c:pt idx="3242">
                  <c:v>3242</c:v>
                </c:pt>
                <c:pt idx="3243">
                  <c:v>3243</c:v>
                </c:pt>
                <c:pt idx="3244">
                  <c:v>3244</c:v>
                </c:pt>
                <c:pt idx="3245">
                  <c:v>3245</c:v>
                </c:pt>
                <c:pt idx="3246">
                  <c:v>3246</c:v>
                </c:pt>
                <c:pt idx="3247">
                  <c:v>3247</c:v>
                </c:pt>
                <c:pt idx="3248">
                  <c:v>3248</c:v>
                </c:pt>
                <c:pt idx="3249">
                  <c:v>3249</c:v>
                </c:pt>
                <c:pt idx="3250">
                  <c:v>3250</c:v>
                </c:pt>
                <c:pt idx="3251">
                  <c:v>3251</c:v>
                </c:pt>
                <c:pt idx="3252">
                  <c:v>3252</c:v>
                </c:pt>
                <c:pt idx="3253">
                  <c:v>3253</c:v>
                </c:pt>
                <c:pt idx="3254">
                  <c:v>3254</c:v>
                </c:pt>
                <c:pt idx="3255">
                  <c:v>3255</c:v>
                </c:pt>
                <c:pt idx="3256">
                  <c:v>3256</c:v>
                </c:pt>
                <c:pt idx="3257">
                  <c:v>3257</c:v>
                </c:pt>
                <c:pt idx="3258">
                  <c:v>3258</c:v>
                </c:pt>
                <c:pt idx="3259">
                  <c:v>3259</c:v>
                </c:pt>
                <c:pt idx="3260">
                  <c:v>3260</c:v>
                </c:pt>
                <c:pt idx="3261">
                  <c:v>3261</c:v>
                </c:pt>
                <c:pt idx="3262">
                  <c:v>3262</c:v>
                </c:pt>
                <c:pt idx="3263">
                  <c:v>3263</c:v>
                </c:pt>
                <c:pt idx="3264">
                  <c:v>3264</c:v>
                </c:pt>
                <c:pt idx="3265">
                  <c:v>3265</c:v>
                </c:pt>
                <c:pt idx="3266">
                  <c:v>3266</c:v>
                </c:pt>
                <c:pt idx="3267">
                  <c:v>3267</c:v>
                </c:pt>
                <c:pt idx="3268">
                  <c:v>3268</c:v>
                </c:pt>
                <c:pt idx="3269">
                  <c:v>3269</c:v>
                </c:pt>
                <c:pt idx="3270">
                  <c:v>3270</c:v>
                </c:pt>
                <c:pt idx="3271">
                  <c:v>3271</c:v>
                </c:pt>
                <c:pt idx="3272">
                  <c:v>3272</c:v>
                </c:pt>
                <c:pt idx="3273">
                  <c:v>3273</c:v>
                </c:pt>
                <c:pt idx="3274">
                  <c:v>3274</c:v>
                </c:pt>
                <c:pt idx="3275">
                  <c:v>3275</c:v>
                </c:pt>
                <c:pt idx="3276">
                  <c:v>3276</c:v>
                </c:pt>
                <c:pt idx="3277">
                  <c:v>3277</c:v>
                </c:pt>
                <c:pt idx="3278">
                  <c:v>3278</c:v>
                </c:pt>
                <c:pt idx="3279">
                  <c:v>3279</c:v>
                </c:pt>
                <c:pt idx="3280">
                  <c:v>3280</c:v>
                </c:pt>
                <c:pt idx="3281">
                  <c:v>3281</c:v>
                </c:pt>
                <c:pt idx="3282">
                  <c:v>3282</c:v>
                </c:pt>
                <c:pt idx="3283">
                  <c:v>3283</c:v>
                </c:pt>
                <c:pt idx="3284">
                  <c:v>3284</c:v>
                </c:pt>
                <c:pt idx="3285">
                  <c:v>3285</c:v>
                </c:pt>
                <c:pt idx="3286">
                  <c:v>3286</c:v>
                </c:pt>
                <c:pt idx="3287">
                  <c:v>3287</c:v>
                </c:pt>
                <c:pt idx="3288">
                  <c:v>3288</c:v>
                </c:pt>
                <c:pt idx="3289">
                  <c:v>3289</c:v>
                </c:pt>
                <c:pt idx="3290">
                  <c:v>3290</c:v>
                </c:pt>
                <c:pt idx="3291">
                  <c:v>3291</c:v>
                </c:pt>
                <c:pt idx="3292">
                  <c:v>3292</c:v>
                </c:pt>
                <c:pt idx="3293">
                  <c:v>3293</c:v>
                </c:pt>
                <c:pt idx="3294">
                  <c:v>3294</c:v>
                </c:pt>
                <c:pt idx="3295">
                  <c:v>3295</c:v>
                </c:pt>
                <c:pt idx="3296">
                  <c:v>3296</c:v>
                </c:pt>
                <c:pt idx="3297">
                  <c:v>3297</c:v>
                </c:pt>
                <c:pt idx="3298">
                  <c:v>3298</c:v>
                </c:pt>
                <c:pt idx="3299">
                  <c:v>3299</c:v>
                </c:pt>
                <c:pt idx="3300">
                  <c:v>3300</c:v>
                </c:pt>
                <c:pt idx="3301">
                  <c:v>3301</c:v>
                </c:pt>
                <c:pt idx="3302">
                  <c:v>3302</c:v>
                </c:pt>
                <c:pt idx="3303">
                  <c:v>3303</c:v>
                </c:pt>
                <c:pt idx="3304">
                  <c:v>3304</c:v>
                </c:pt>
                <c:pt idx="3305">
                  <c:v>3305</c:v>
                </c:pt>
                <c:pt idx="3306">
                  <c:v>3306</c:v>
                </c:pt>
                <c:pt idx="3307">
                  <c:v>3307</c:v>
                </c:pt>
                <c:pt idx="3308">
                  <c:v>3308</c:v>
                </c:pt>
                <c:pt idx="3309">
                  <c:v>3309</c:v>
                </c:pt>
                <c:pt idx="3310">
                  <c:v>3310</c:v>
                </c:pt>
                <c:pt idx="3311">
                  <c:v>3311</c:v>
                </c:pt>
                <c:pt idx="3312">
                  <c:v>3312</c:v>
                </c:pt>
                <c:pt idx="3313">
                  <c:v>3313</c:v>
                </c:pt>
                <c:pt idx="3314">
                  <c:v>3314</c:v>
                </c:pt>
                <c:pt idx="3315">
                  <c:v>3315</c:v>
                </c:pt>
                <c:pt idx="3316">
                  <c:v>3316</c:v>
                </c:pt>
                <c:pt idx="3317">
                  <c:v>3317</c:v>
                </c:pt>
                <c:pt idx="3318">
                  <c:v>3318</c:v>
                </c:pt>
                <c:pt idx="3319">
                  <c:v>3319</c:v>
                </c:pt>
                <c:pt idx="3320">
                  <c:v>3320</c:v>
                </c:pt>
                <c:pt idx="3321">
                  <c:v>3321</c:v>
                </c:pt>
                <c:pt idx="3322">
                  <c:v>3322</c:v>
                </c:pt>
                <c:pt idx="3323">
                  <c:v>3323</c:v>
                </c:pt>
                <c:pt idx="3324">
                  <c:v>3324</c:v>
                </c:pt>
                <c:pt idx="3325">
                  <c:v>3325</c:v>
                </c:pt>
                <c:pt idx="3326">
                  <c:v>3326</c:v>
                </c:pt>
                <c:pt idx="3327">
                  <c:v>3327</c:v>
                </c:pt>
                <c:pt idx="3328">
                  <c:v>3328</c:v>
                </c:pt>
                <c:pt idx="3329">
                  <c:v>3329</c:v>
                </c:pt>
                <c:pt idx="3330">
                  <c:v>3330</c:v>
                </c:pt>
                <c:pt idx="3331">
                  <c:v>3331</c:v>
                </c:pt>
                <c:pt idx="3332">
                  <c:v>3332</c:v>
                </c:pt>
                <c:pt idx="3333">
                  <c:v>3333</c:v>
                </c:pt>
                <c:pt idx="3334">
                  <c:v>3334</c:v>
                </c:pt>
                <c:pt idx="3335">
                  <c:v>3335</c:v>
                </c:pt>
                <c:pt idx="3336">
                  <c:v>3336</c:v>
                </c:pt>
                <c:pt idx="3337">
                  <c:v>3337</c:v>
                </c:pt>
                <c:pt idx="3338">
                  <c:v>3338</c:v>
                </c:pt>
                <c:pt idx="3339">
                  <c:v>3339</c:v>
                </c:pt>
                <c:pt idx="3340">
                  <c:v>3340</c:v>
                </c:pt>
                <c:pt idx="3341">
                  <c:v>3341</c:v>
                </c:pt>
                <c:pt idx="3342">
                  <c:v>3342</c:v>
                </c:pt>
                <c:pt idx="3343">
                  <c:v>3343</c:v>
                </c:pt>
                <c:pt idx="3344">
                  <c:v>3344</c:v>
                </c:pt>
                <c:pt idx="3345">
                  <c:v>3345</c:v>
                </c:pt>
                <c:pt idx="3346">
                  <c:v>3346</c:v>
                </c:pt>
                <c:pt idx="3347">
                  <c:v>3347</c:v>
                </c:pt>
                <c:pt idx="3348">
                  <c:v>3348</c:v>
                </c:pt>
                <c:pt idx="3349">
                  <c:v>3349</c:v>
                </c:pt>
                <c:pt idx="3350">
                  <c:v>3350</c:v>
                </c:pt>
                <c:pt idx="3351">
                  <c:v>3351</c:v>
                </c:pt>
                <c:pt idx="3352">
                  <c:v>3352</c:v>
                </c:pt>
                <c:pt idx="3353">
                  <c:v>3353</c:v>
                </c:pt>
                <c:pt idx="3354">
                  <c:v>3354</c:v>
                </c:pt>
                <c:pt idx="3355">
                  <c:v>3355</c:v>
                </c:pt>
                <c:pt idx="3356">
                  <c:v>3356</c:v>
                </c:pt>
                <c:pt idx="3357">
                  <c:v>3357</c:v>
                </c:pt>
                <c:pt idx="3358">
                  <c:v>3358</c:v>
                </c:pt>
                <c:pt idx="3359">
                  <c:v>3359</c:v>
                </c:pt>
                <c:pt idx="3360">
                  <c:v>3360</c:v>
                </c:pt>
                <c:pt idx="3361">
                  <c:v>3361</c:v>
                </c:pt>
                <c:pt idx="3362">
                  <c:v>3362</c:v>
                </c:pt>
                <c:pt idx="3363">
                  <c:v>3363</c:v>
                </c:pt>
                <c:pt idx="3364">
                  <c:v>3364</c:v>
                </c:pt>
                <c:pt idx="3365">
                  <c:v>3365</c:v>
                </c:pt>
                <c:pt idx="3366">
                  <c:v>3366</c:v>
                </c:pt>
                <c:pt idx="3367">
                  <c:v>3367</c:v>
                </c:pt>
                <c:pt idx="3368">
                  <c:v>3368</c:v>
                </c:pt>
                <c:pt idx="3369">
                  <c:v>3369</c:v>
                </c:pt>
                <c:pt idx="3370">
                  <c:v>3370</c:v>
                </c:pt>
                <c:pt idx="3371">
                  <c:v>3371</c:v>
                </c:pt>
                <c:pt idx="3372">
                  <c:v>3372</c:v>
                </c:pt>
                <c:pt idx="3373">
                  <c:v>3373</c:v>
                </c:pt>
                <c:pt idx="3374">
                  <c:v>3374</c:v>
                </c:pt>
                <c:pt idx="3375">
                  <c:v>3375</c:v>
                </c:pt>
                <c:pt idx="3376">
                  <c:v>3376</c:v>
                </c:pt>
                <c:pt idx="3377">
                  <c:v>3377</c:v>
                </c:pt>
                <c:pt idx="3378">
                  <c:v>3378</c:v>
                </c:pt>
                <c:pt idx="3379">
                  <c:v>3379</c:v>
                </c:pt>
                <c:pt idx="3380">
                  <c:v>3380</c:v>
                </c:pt>
                <c:pt idx="3381">
                  <c:v>3381</c:v>
                </c:pt>
                <c:pt idx="3382">
                  <c:v>3382</c:v>
                </c:pt>
                <c:pt idx="3383">
                  <c:v>3383</c:v>
                </c:pt>
                <c:pt idx="3384">
                  <c:v>3384</c:v>
                </c:pt>
                <c:pt idx="3385">
                  <c:v>3385</c:v>
                </c:pt>
                <c:pt idx="3386">
                  <c:v>3386</c:v>
                </c:pt>
                <c:pt idx="3387">
                  <c:v>3387</c:v>
                </c:pt>
                <c:pt idx="3388">
                  <c:v>3388</c:v>
                </c:pt>
                <c:pt idx="3389">
                  <c:v>3389</c:v>
                </c:pt>
                <c:pt idx="3390">
                  <c:v>3390</c:v>
                </c:pt>
                <c:pt idx="3391">
                  <c:v>3391</c:v>
                </c:pt>
                <c:pt idx="3392">
                  <c:v>3392</c:v>
                </c:pt>
                <c:pt idx="3393">
                  <c:v>3393</c:v>
                </c:pt>
                <c:pt idx="3394">
                  <c:v>3394</c:v>
                </c:pt>
                <c:pt idx="3395">
                  <c:v>3395</c:v>
                </c:pt>
                <c:pt idx="3396">
                  <c:v>3396</c:v>
                </c:pt>
                <c:pt idx="3397">
                  <c:v>3397</c:v>
                </c:pt>
                <c:pt idx="3398">
                  <c:v>3398</c:v>
                </c:pt>
                <c:pt idx="3399">
                  <c:v>3399</c:v>
                </c:pt>
                <c:pt idx="3400">
                  <c:v>3400</c:v>
                </c:pt>
                <c:pt idx="3401">
                  <c:v>3401</c:v>
                </c:pt>
                <c:pt idx="3402">
                  <c:v>3402</c:v>
                </c:pt>
                <c:pt idx="3403">
                  <c:v>3403</c:v>
                </c:pt>
                <c:pt idx="3404">
                  <c:v>3404</c:v>
                </c:pt>
                <c:pt idx="3405">
                  <c:v>3405</c:v>
                </c:pt>
                <c:pt idx="3406">
                  <c:v>3406</c:v>
                </c:pt>
                <c:pt idx="3407">
                  <c:v>3407</c:v>
                </c:pt>
                <c:pt idx="3408">
                  <c:v>3408</c:v>
                </c:pt>
                <c:pt idx="3409">
                  <c:v>3409</c:v>
                </c:pt>
                <c:pt idx="3410">
                  <c:v>3410</c:v>
                </c:pt>
                <c:pt idx="3411">
                  <c:v>3411</c:v>
                </c:pt>
                <c:pt idx="3412">
                  <c:v>3412</c:v>
                </c:pt>
                <c:pt idx="3413">
                  <c:v>3413</c:v>
                </c:pt>
                <c:pt idx="3414">
                  <c:v>3414</c:v>
                </c:pt>
                <c:pt idx="3415">
                  <c:v>3415</c:v>
                </c:pt>
                <c:pt idx="3416">
                  <c:v>3416</c:v>
                </c:pt>
                <c:pt idx="3417">
                  <c:v>3417</c:v>
                </c:pt>
                <c:pt idx="3418">
                  <c:v>3418</c:v>
                </c:pt>
                <c:pt idx="3419">
                  <c:v>3419</c:v>
                </c:pt>
                <c:pt idx="3420">
                  <c:v>3420</c:v>
                </c:pt>
                <c:pt idx="3421">
                  <c:v>3421</c:v>
                </c:pt>
                <c:pt idx="3422">
                  <c:v>3422</c:v>
                </c:pt>
                <c:pt idx="3423">
                  <c:v>3423</c:v>
                </c:pt>
                <c:pt idx="3424">
                  <c:v>3424</c:v>
                </c:pt>
                <c:pt idx="3425">
                  <c:v>3425</c:v>
                </c:pt>
                <c:pt idx="3426">
                  <c:v>3426</c:v>
                </c:pt>
                <c:pt idx="3427">
                  <c:v>3427</c:v>
                </c:pt>
                <c:pt idx="3428">
                  <c:v>3428</c:v>
                </c:pt>
                <c:pt idx="3429">
                  <c:v>3429</c:v>
                </c:pt>
                <c:pt idx="3430">
                  <c:v>3430</c:v>
                </c:pt>
                <c:pt idx="3431">
                  <c:v>3431</c:v>
                </c:pt>
                <c:pt idx="3432">
                  <c:v>3432</c:v>
                </c:pt>
                <c:pt idx="3433">
                  <c:v>3433</c:v>
                </c:pt>
                <c:pt idx="3434">
                  <c:v>3434</c:v>
                </c:pt>
                <c:pt idx="3435">
                  <c:v>3435</c:v>
                </c:pt>
                <c:pt idx="3436">
                  <c:v>3436</c:v>
                </c:pt>
                <c:pt idx="3437">
                  <c:v>3437</c:v>
                </c:pt>
                <c:pt idx="3438">
                  <c:v>3438</c:v>
                </c:pt>
                <c:pt idx="3439">
                  <c:v>3439</c:v>
                </c:pt>
                <c:pt idx="3440">
                  <c:v>3440</c:v>
                </c:pt>
                <c:pt idx="3441">
                  <c:v>3441</c:v>
                </c:pt>
                <c:pt idx="3442">
                  <c:v>3442</c:v>
                </c:pt>
                <c:pt idx="3443">
                  <c:v>3443</c:v>
                </c:pt>
                <c:pt idx="3444">
                  <c:v>3444</c:v>
                </c:pt>
                <c:pt idx="3445">
                  <c:v>3445</c:v>
                </c:pt>
                <c:pt idx="3446">
                  <c:v>3446</c:v>
                </c:pt>
                <c:pt idx="3447">
                  <c:v>3447</c:v>
                </c:pt>
                <c:pt idx="3448">
                  <c:v>3448</c:v>
                </c:pt>
                <c:pt idx="3449">
                  <c:v>3449</c:v>
                </c:pt>
                <c:pt idx="3450">
                  <c:v>3450</c:v>
                </c:pt>
                <c:pt idx="3451">
                  <c:v>3451</c:v>
                </c:pt>
                <c:pt idx="3452">
                  <c:v>3452</c:v>
                </c:pt>
                <c:pt idx="3453">
                  <c:v>3453</c:v>
                </c:pt>
                <c:pt idx="3454">
                  <c:v>3454</c:v>
                </c:pt>
                <c:pt idx="3455">
                  <c:v>3455</c:v>
                </c:pt>
                <c:pt idx="3456">
                  <c:v>3456</c:v>
                </c:pt>
                <c:pt idx="3457">
                  <c:v>3457</c:v>
                </c:pt>
                <c:pt idx="3458">
                  <c:v>3458</c:v>
                </c:pt>
                <c:pt idx="3459">
                  <c:v>3459</c:v>
                </c:pt>
                <c:pt idx="3460">
                  <c:v>3460</c:v>
                </c:pt>
                <c:pt idx="3461">
                  <c:v>3461</c:v>
                </c:pt>
                <c:pt idx="3462">
                  <c:v>3462</c:v>
                </c:pt>
                <c:pt idx="3463">
                  <c:v>3463</c:v>
                </c:pt>
                <c:pt idx="3464">
                  <c:v>3464</c:v>
                </c:pt>
                <c:pt idx="3465">
                  <c:v>3465</c:v>
                </c:pt>
                <c:pt idx="3466">
                  <c:v>3466</c:v>
                </c:pt>
                <c:pt idx="3467">
                  <c:v>3467</c:v>
                </c:pt>
                <c:pt idx="3468">
                  <c:v>3468</c:v>
                </c:pt>
                <c:pt idx="3469">
                  <c:v>3469</c:v>
                </c:pt>
                <c:pt idx="3470">
                  <c:v>3470</c:v>
                </c:pt>
                <c:pt idx="3471">
                  <c:v>3471</c:v>
                </c:pt>
                <c:pt idx="3472">
                  <c:v>3472</c:v>
                </c:pt>
                <c:pt idx="3473">
                  <c:v>3473</c:v>
                </c:pt>
                <c:pt idx="3474">
                  <c:v>3474</c:v>
                </c:pt>
                <c:pt idx="3475">
                  <c:v>3475</c:v>
                </c:pt>
                <c:pt idx="3476">
                  <c:v>3476</c:v>
                </c:pt>
                <c:pt idx="3477">
                  <c:v>3477</c:v>
                </c:pt>
                <c:pt idx="3478">
                  <c:v>3478</c:v>
                </c:pt>
                <c:pt idx="3479">
                  <c:v>3479</c:v>
                </c:pt>
                <c:pt idx="3480">
                  <c:v>3480</c:v>
                </c:pt>
                <c:pt idx="3481">
                  <c:v>3481</c:v>
                </c:pt>
                <c:pt idx="3482">
                  <c:v>3482</c:v>
                </c:pt>
                <c:pt idx="3483">
                  <c:v>3483</c:v>
                </c:pt>
                <c:pt idx="3484">
                  <c:v>3484</c:v>
                </c:pt>
                <c:pt idx="3485">
                  <c:v>3485</c:v>
                </c:pt>
                <c:pt idx="3486">
                  <c:v>3486</c:v>
                </c:pt>
                <c:pt idx="3487">
                  <c:v>3487</c:v>
                </c:pt>
                <c:pt idx="3488">
                  <c:v>3488</c:v>
                </c:pt>
                <c:pt idx="3489">
                  <c:v>3489</c:v>
                </c:pt>
                <c:pt idx="3490">
                  <c:v>3490</c:v>
                </c:pt>
                <c:pt idx="3491">
                  <c:v>3491</c:v>
                </c:pt>
                <c:pt idx="3492">
                  <c:v>3492</c:v>
                </c:pt>
                <c:pt idx="3493">
                  <c:v>3493</c:v>
                </c:pt>
                <c:pt idx="3494">
                  <c:v>3494</c:v>
                </c:pt>
                <c:pt idx="3495">
                  <c:v>3495</c:v>
                </c:pt>
                <c:pt idx="3496">
                  <c:v>3496</c:v>
                </c:pt>
                <c:pt idx="3497">
                  <c:v>3497</c:v>
                </c:pt>
                <c:pt idx="3498">
                  <c:v>3498</c:v>
                </c:pt>
                <c:pt idx="3499">
                  <c:v>3499</c:v>
                </c:pt>
                <c:pt idx="3500">
                  <c:v>3500</c:v>
                </c:pt>
                <c:pt idx="3501">
                  <c:v>3501</c:v>
                </c:pt>
                <c:pt idx="3502">
                  <c:v>3502</c:v>
                </c:pt>
                <c:pt idx="3503">
                  <c:v>3503</c:v>
                </c:pt>
                <c:pt idx="3504">
                  <c:v>3504</c:v>
                </c:pt>
                <c:pt idx="3505">
                  <c:v>3505</c:v>
                </c:pt>
                <c:pt idx="3506">
                  <c:v>3506</c:v>
                </c:pt>
                <c:pt idx="3507">
                  <c:v>3507</c:v>
                </c:pt>
                <c:pt idx="3508">
                  <c:v>3508</c:v>
                </c:pt>
                <c:pt idx="3509">
                  <c:v>3509</c:v>
                </c:pt>
                <c:pt idx="3510">
                  <c:v>3510</c:v>
                </c:pt>
                <c:pt idx="3511">
                  <c:v>3511</c:v>
                </c:pt>
                <c:pt idx="3512">
                  <c:v>3512</c:v>
                </c:pt>
                <c:pt idx="3513">
                  <c:v>3513</c:v>
                </c:pt>
                <c:pt idx="3514">
                  <c:v>3514</c:v>
                </c:pt>
                <c:pt idx="3515">
                  <c:v>3515</c:v>
                </c:pt>
                <c:pt idx="3516">
                  <c:v>3516</c:v>
                </c:pt>
                <c:pt idx="3517">
                  <c:v>3517</c:v>
                </c:pt>
                <c:pt idx="3518">
                  <c:v>3518</c:v>
                </c:pt>
                <c:pt idx="3519">
                  <c:v>3519</c:v>
                </c:pt>
                <c:pt idx="3520">
                  <c:v>3520</c:v>
                </c:pt>
                <c:pt idx="3521">
                  <c:v>3521</c:v>
                </c:pt>
                <c:pt idx="3522">
                  <c:v>3522</c:v>
                </c:pt>
                <c:pt idx="3523">
                  <c:v>3523</c:v>
                </c:pt>
                <c:pt idx="3524">
                  <c:v>3524</c:v>
                </c:pt>
                <c:pt idx="3525">
                  <c:v>3525</c:v>
                </c:pt>
                <c:pt idx="3526">
                  <c:v>3526</c:v>
                </c:pt>
                <c:pt idx="3527">
                  <c:v>3527</c:v>
                </c:pt>
                <c:pt idx="3528">
                  <c:v>3528</c:v>
                </c:pt>
                <c:pt idx="3529">
                  <c:v>3529</c:v>
                </c:pt>
                <c:pt idx="3530">
                  <c:v>3530</c:v>
                </c:pt>
                <c:pt idx="3531">
                  <c:v>3531</c:v>
                </c:pt>
                <c:pt idx="3532">
                  <c:v>3532</c:v>
                </c:pt>
                <c:pt idx="3533">
                  <c:v>3533</c:v>
                </c:pt>
                <c:pt idx="3534">
                  <c:v>3534</c:v>
                </c:pt>
                <c:pt idx="3535">
                  <c:v>3535</c:v>
                </c:pt>
                <c:pt idx="3536">
                  <c:v>3536</c:v>
                </c:pt>
                <c:pt idx="3537">
                  <c:v>3537</c:v>
                </c:pt>
                <c:pt idx="3538">
                  <c:v>3538</c:v>
                </c:pt>
                <c:pt idx="3539">
                  <c:v>3539</c:v>
                </c:pt>
                <c:pt idx="3540">
                  <c:v>3540</c:v>
                </c:pt>
                <c:pt idx="3541">
                  <c:v>3541</c:v>
                </c:pt>
                <c:pt idx="3542">
                  <c:v>3542</c:v>
                </c:pt>
                <c:pt idx="3543">
                  <c:v>3543</c:v>
                </c:pt>
                <c:pt idx="3544">
                  <c:v>3544</c:v>
                </c:pt>
                <c:pt idx="3545">
                  <c:v>3545</c:v>
                </c:pt>
                <c:pt idx="3546">
                  <c:v>3546</c:v>
                </c:pt>
                <c:pt idx="3547">
                  <c:v>3547</c:v>
                </c:pt>
                <c:pt idx="3548">
                  <c:v>3548</c:v>
                </c:pt>
                <c:pt idx="3549">
                  <c:v>3549</c:v>
                </c:pt>
                <c:pt idx="3550">
                  <c:v>3550</c:v>
                </c:pt>
                <c:pt idx="3551">
                  <c:v>3551</c:v>
                </c:pt>
                <c:pt idx="3552">
                  <c:v>3552</c:v>
                </c:pt>
                <c:pt idx="3553">
                  <c:v>3553</c:v>
                </c:pt>
                <c:pt idx="3554">
                  <c:v>3554</c:v>
                </c:pt>
                <c:pt idx="3555">
                  <c:v>3555</c:v>
                </c:pt>
                <c:pt idx="3556">
                  <c:v>3556</c:v>
                </c:pt>
                <c:pt idx="3557">
                  <c:v>3557</c:v>
                </c:pt>
                <c:pt idx="3558">
                  <c:v>3558</c:v>
                </c:pt>
                <c:pt idx="3559">
                  <c:v>3559</c:v>
                </c:pt>
                <c:pt idx="3560">
                  <c:v>3560</c:v>
                </c:pt>
                <c:pt idx="3561">
                  <c:v>3561</c:v>
                </c:pt>
                <c:pt idx="3562">
                  <c:v>3562</c:v>
                </c:pt>
                <c:pt idx="3563">
                  <c:v>3563</c:v>
                </c:pt>
                <c:pt idx="3564">
                  <c:v>3564</c:v>
                </c:pt>
                <c:pt idx="3565">
                  <c:v>3565</c:v>
                </c:pt>
                <c:pt idx="3566">
                  <c:v>3566</c:v>
                </c:pt>
                <c:pt idx="3567">
                  <c:v>3567</c:v>
                </c:pt>
                <c:pt idx="3568">
                  <c:v>3568</c:v>
                </c:pt>
                <c:pt idx="3569">
                  <c:v>3569</c:v>
                </c:pt>
                <c:pt idx="3570">
                  <c:v>3570</c:v>
                </c:pt>
                <c:pt idx="3571">
                  <c:v>3571</c:v>
                </c:pt>
                <c:pt idx="3572">
                  <c:v>3572</c:v>
                </c:pt>
                <c:pt idx="3573">
                  <c:v>3573</c:v>
                </c:pt>
                <c:pt idx="3574">
                  <c:v>3574</c:v>
                </c:pt>
                <c:pt idx="3575">
                  <c:v>3575</c:v>
                </c:pt>
                <c:pt idx="3576">
                  <c:v>3576</c:v>
                </c:pt>
                <c:pt idx="3577">
                  <c:v>3577</c:v>
                </c:pt>
                <c:pt idx="3578">
                  <c:v>3578</c:v>
                </c:pt>
                <c:pt idx="3579">
                  <c:v>3579</c:v>
                </c:pt>
                <c:pt idx="3580">
                  <c:v>3580</c:v>
                </c:pt>
                <c:pt idx="3581">
                  <c:v>3581</c:v>
                </c:pt>
                <c:pt idx="3582">
                  <c:v>3582</c:v>
                </c:pt>
                <c:pt idx="3583">
                  <c:v>3583</c:v>
                </c:pt>
                <c:pt idx="3584">
                  <c:v>3584</c:v>
                </c:pt>
                <c:pt idx="3585">
                  <c:v>3585</c:v>
                </c:pt>
                <c:pt idx="3586">
                  <c:v>3586</c:v>
                </c:pt>
                <c:pt idx="3587">
                  <c:v>3587</c:v>
                </c:pt>
                <c:pt idx="3588">
                  <c:v>3588</c:v>
                </c:pt>
                <c:pt idx="3589">
                  <c:v>3589</c:v>
                </c:pt>
                <c:pt idx="3590">
                  <c:v>3590</c:v>
                </c:pt>
                <c:pt idx="3591">
                  <c:v>3591</c:v>
                </c:pt>
                <c:pt idx="3592">
                  <c:v>3592</c:v>
                </c:pt>
                <c:pt idx="3593">
                  <c:v>3593</c:v>
                </c:pt>
                <c:pt idx="3594">
                  <c:v>3594</c:v>
                </c:pt>
                <c:pt idx="3595">
                  <c:v>3595</c:v>
                </c:pt>
                <c:pt idx="3596">
                  <c:v>3596</c:v>
                </c:pt>
                <c:pt idx="3597">
                  <c:v>3597</c:v>
                </c:pt>
                <c:pt idx="3598">
                  <c:v>3598</c:v>
                </c:pt>
                <c:pt idx="3599">
                  <c:v>3599</c:v>
                </c:pt>
                <c:pt idx="3600">
                  <c:v>3600</c:v>
                </c:pt>
                <c:pt idx="3601">
                  <c:v>3601</c:v>
                </c:pt>
                <c:pt idx="3602">
                  <c:v>3602</c:v>
                </c:pt>
                <c:pt idx="3603">
                  <c:v>3603</c:v>
                </c:pt>
                <c:pt idx="3604">
                  <c:v>3604</c:v>
                </c:pt>
                <c:pt idx="3605">
                  <c:v>3605</c:v>
                </c:pt>
                <c:pt idx="3606">
                  <c:v>3606</c:v>
                </c:pt>
                <c:pt idx="3607">
                  <c:v>3607</c:v>
                </c:pt>
                <c:pt idx="3608">
                  <c:v>3608</c:v>
                </c:pt>
                <c:pt idx="3609">
                  <c:v>3609</c:v>
                </c:pt>
                <c:pt idx="3610">
                  <c:v>3610</c:v>
                </c:pt>
                <c:pt idx="3611">
                  <c:v>3611</c:v>
                </c:pt>
                <c:pt idx="3612">
                  <c:v>3612</c:v>
                </c:pt>
                <c:pt idx="3613">
                  <c:v>3613</c:v>
                </c:pt>
                <c:pt idx="3614">
                  <c:v>3614</c:v>
                </c:pt>
                <c:pt idx="3615">
                  <c:v>3615</c:v>
                </c:pt>
                <c:pt idx="3616">
                  <c:v>3616</c:v>
                </c:pt>
                <c:pt idx="3617">
                  <c:v>3617</c:v>
                </c:pt>
                <c:pt idx="3618">
                  <c:v>3618</c:v>
                </c:pt>
                <c:pt idx="3619">
                  <c:v>3619</c:v>
                </c:pt>
                <c:pt idx="3620">
                  <c:v>3620</c:v>
                </c:pt>
                <c:pt idx="3621">
                  <c:v>3621</c:v>
                </c:pt>
                <c:pt idx="3622">
                  <c:v>3622</c:v>
                </c:pt>
                <c:pt idx="3623">
                  <c:v>3623</c:v>
                </c:pt>
                <c:pt idx="3624">
                  <c:v>3624</c:v>
                </c:pt>
                <c:pt idx="3625">
                  <c:v>3625</c:v>
                </c:pt>
                <c:pt idx="3626">
                  <c:v>3626</c:v>
                </c:pt>
                <c:pt idx="3627">
                  <c:v>3627</c:v>
                </c:pt>
                <c:pt idx="3628">
                  <c:v>3628</c:v>
                </c:pt>
                <c:pt idx="3629">
                  <c:v>3629</c:v>
                </c:pt>
                <c:pt idx="3630">
                  <c:v>3630</c:v>
                </c:pt>
                <c:pt idx="3631">
                  <c:v>3631</c:v>
                </c:pt>
                <c:pt idx="3632">
                  <c:v>3632</c:v>
                </c:pt>
                <c:pt idx="3633">
                  <c:v>3633</c:v>
                </c:pt>
                <c:pt idx="3634">
                  <c:v>3634</c:v>
                </c:pt>
                <c:pt idx="3635">
                  <c:v>3635</c:v>
                </c:pt>
                <c:pt idx="3636">
                  <c:v>3636</c:v>
                </c:pt>
                <c:pt idx="3637">
                  <c:v>3637</c:v>
                </c:pt>
                <c:pt idx="3638">
                  <c:v>3638</c:v>
                </c:pt>
                <c:pt idx="3639">
                  <c:v>3639</c:v>
                </c:pt>
                <c:pt idx="3640">
                  <c:v>3640</c:v>
                </c:pt>
                <c:pt idx="3641">
                  <c:v>3641</c:v>
                </c:pt>
                <c:pt idx="3642">
                  <c:v>3642</c:v>
                </c:pt>
                <c:pt idx="3643">
                  <c:v>3643</c:v>
                </c:pt>
                <c:pt idx="3644">
                  <c:v>3644</c:v>
                </c:pt>
                <c:pt idx="3645">
                  <c:v>3645</c:v>
                </c:pt>
                <c:pt idx="3646">
                  <c:v>3646</c:v>
                </c:pt>
                <c:pt idx="3647">
                  <c:v>3647</c:v>
                </c:pt>
                <c:pt idx="3648">
                  <c:v>3648</c:v>
                </c:pt>
                <c:pt idx="3649">
                  <c:v>3649</c:v>
                </c:pt>
                <c:pt idx="3650">
                  <c:v>3650</c:v>
                </c:pt>
                <c:pt idx="3651">
                  <c:v>3651</c:v>
                </c:pt>
                <c:pt idx="3652">
                  <c:v>3652</c:v>
                </c:pt>
                <c:pt idx="3653">
                  <c:v>3653</c:v>
                </c:pt>
                <c:pt idx="3654">
                  <c:v>3654</c:v>
                </c:pt>
                <c:pt idx="3655">
                  <c:v>3655</c:v>
                </c:pt>
                <c:pt idx="3656">
                  <c:v>3656</c:v>
                </c:pt>
                <c:pt idx="3657">
                  <c:v>3657</c:v>
                </c:pt>
                <c:pt idx="3658">
                  <c:v>3658</c:v>
                </c:pt>
                <c:pt idx="3659">
                  <c:v>3659</c:v>
                </c:pt>
                <c:pt idx="3660">
                  <c:v>3660</c:v>
                </c:pt>
                <c:pt idx="3661">
                  <c:v>3661</c:v>
                </c:pt>
                <c:pt idx="3662">
                  <c:v>3662</c:v>
                </c:pt>
                <c:pt idx="3663">
                  <c:v>3663</c:v>
                </c:pt>
                <c:pt idx="3664">
                  <c:v>3664</c:v>
                </c:pt>
                <c:pt idx="3665">
                  <c:v>3665</c:v>
                </c:pt>
                <c:pt idx="3666">
                  <c:v>3666</c:v>
                </c:pt>
                <c:pt idx="3667">
                  <c:v>3667</c:v>
                </c:pt>
                <c:pt idx="3668">
                  <c:v>3668</c:v>
                </c:pt>
                <c:pt idx="3669">
                  <c:v>3669</c:v>
                </c:pt>
                <c:pt idx="3670">
                  <c:v>3670</c:v>
                </c:pt>
                <c:pt idx="3671">
                  <c:v>3671</c:v>
                </c:pt>
                <c:pt idx="3672">
                  <c:v>3672</c:v>
                </c:pt>
                <c:pt idx="3673">
                  <c:v>3673</c:v>
                </c:pt>
                <c:pt idx="3674">
                  <c:v>3674</c:v>
                </c:pt>
                <c:pt idx="3675">
                  <c:v>3675</c:v>
                </c:pt>
                <c:pt idx="3676">
                  <c:v>3676</c:v>
                </c:pt>
                <c:pt idx="3677">
                  <c:v>3677</c:v>
                </c:pt>
                <c:pt idx="3678">
                  <c:v>3678</c:v>
                </c:pt>
                <c:pt idx="3679">
                  <c:v>3679</c:v>
                </c:pt>
                <c:pt idx="3680">
                  <c:v>3680</c:v>
                </c:pt>
                <c:pt idx="3681">
                  <c:v>3681</c:v>
                </c:pt>
                <c:pt idx="3682">
                  <c:v>3682</c:v>
                </c:pt>
                <c:pt idx="3683">
                  <c:v>3683</c:v>
                </c:pt>
                <c:pt idx="3684">
                  <c:v>3684</c:v>
                </c:pt>
                <c:pt idx="3685">
                  <c:v>3685</c:v>
                </c:pt>
                <c:pt idx="3686">
                  <c:v>3686</c:v>
                </c:pt>
                <c:pt idx="3687">
                  <c:v>3687</c:v>
                </c:pt>
                <c:pt idx="3688">
                  <c:v>3688</c:v>
                </c:pt>
                <c:pt idx="3689">
                  <c:v>3689</c:v>
                </c:pt>
                <c:pt idx="3690">
                  <c:v>3690</c:v>
                </c:pt>
                <c:pt idx="3691">
                  <c:v>3691</c:v>
                </c:pt>
                <c:pt idx="3692">
                  <c:v>3692</c:v>
                </c:pt>
                <c:pt idx="3693">
                  <c:v>3693</c:v>
                </c:pt>
                <c:pt idx="3694">
                  <c:v>3694</c:v>
                </c:pt>
                <c:pt idx="3695">
                  <c:v>3695</c:v>
                </c:pt>
                <c:pt idx="3696">
                  <c:v>3696</c:v>
                </c:pt>
                <c:pt idx="3697">
                  <c:v>3697</c:v>
                </c:pt>
                <c:pt idx="3698">
                  <c:v>3698</c:v>
                </c:pt>
                <c:pt idx="3699">
                  <c:v>3699</c:v>
                </c:pt>
                <c:pt idx="3700">
                  <c:v>3700</c:v>
                </c:pt>
                <c:pt idx="3701">
                  <c:v>3701</c:v>
                </c:pt>
                <c:pt idx="3702">
                  <c:v>3702</c:v>
                </c:pt>
                <c:pt idx="3703">
                  <c:v>3703</c:v>
                </c:pt>
                <c:pt idx="3704">
                  <c:v>3704</c:v>
                </c:pt>
                <c:pt idx="3705">
                  <c:v>3705</c:v>
                </c:pt>
                <c:pt idx="3706">
                  <c:v>3706</c:v>
                </c:pt>
                <c:pt idx="3707">
                  <c:v>3707</c:v>
                </c:pt>
                <c:pt idx="3708">
                  <c:v>3708</c:v>
                </c:pt>
                <c:pt idx="3709">
                  <c:v>3709</c:v>
                </c:pt>
                <c:pt idx="3710">
                  <c:v>3710</c:v>
                </c:pt>
                <c:pt idx="3711">
                  <c:v>3711</c:v>
                </c:pt>
                <c:pt idx="3712">
                  <c:v>3712</c:v>
                </c:pt>
                <c:pt idx="3713">
                  <c:v>3713</c:v>
                </c:pt>
                <c:pt idx="3714">
                  <c:v>3714</c:v>
                </c:pt>
                <c:pt idx="3715">
                  <c:v>3715</c:v>
                </c:pt>
                <c:pt idx="3716">
                  <c:v>3716</c:v>
                </c:pt>
                <c:pt idx="3717">
                  <c:v>3717</c:v>
                </c:pt>
                <c:pt idx="3718">
                  <c:v>3718</c:v>
                </c:pt>
                <c:pt idx="3719">
                  <c:v>3719</c:v>
                </c:pt>
                <c:pt idx="3720">
                  <c:v>3720</c:v>
                </c:pt>
                <c:pt idx="3721">
                  <c:v>3721</c:v>
                </c:pt>
                <c:pt idx="3722">
                  <c:v>3722</c:v>
                </c:pt>
                <c:pt idx="3723">
                  <c:v>3723</c:v>
                </c:pt>
                <c:pt idx="3724">
                  <c:v>3724</c:v>
                </c:pt>
                <c:pt idx="3725">
                  <c:v>3725</c:v>
                </c:pt>
                <c:pt idx="3726">
                  <c:v>3726</c:v>
                </c:pt>
                <c:pt idx="3727">
                  <c:v>3727</c:v>
                </c:pt>
                <c:pt idx="3728">
                  <c:v>3728</c:v>
                </c:pt>
                <c:pt idx="3729">
                  <c:v>3729</c:v>
                </c:pt>
                <c:pt idx="3730">
                  <c:v>3730</c:v>
                </c:pt>
                <c:pt idx="3731">
                  <c:v>3731</c:v>
                </c:pt>
                <c:pt idx="3732">
                  <c:v>3732</c:v>
                </c:pt>
                <c:pt idx="3733">
                  <c:v>3733</c:v>
                </c:pt>
                <c:pt idx="3734">
                  <c:v>3734</c:v>
                </c:pt>
                <c:pt idx="3735">
                  <c:v>3735</c:v>
                </c:pt>
                <c:pt idx="3736">
                  <c:v>3736</c:v>
                </c:pt>
                <c:pt idx="3737">
                  <c:v>3737</c:v>
                </c:pt>
                <c:pt idx="3738">
                  <c:v>3738</c:v>
                </c:pt>
                <c:pt idx="3739">
                  <c:v>3739</c:v>
                </c:pt>
                <c:pt idx="3740">
                  <c:v>3740</c:v>
                </c:pt>
                <c:pt idx="3741">
                  <c:v>3741</c:v>
                </c:pt>
                <c:pt idx="3742">
                  <c:v>3742</c:v>
                </c:pt>
                <c:pt idx="3743">
                  <c:v>3743</c:v>
                </c:pt>
                <c:pt idx="3744">
                  <c:v>3744</c:v>
                </c:pt>
                <c:pt idx="3745">
                  <c:v>3745</c:v>
                </c:pt>
                <c:pt idx="3746">
                  <c:v>3746</c:v>
                </c:pt>
                <c:pt idx="3747">
                  <c:v>3747</c:v>
                </c:pt>
                <c:pt idx="3748">
                  <c:v>3748</c:v>
                </c:pt>
                <c:pt idx="3749">
                  <c:v>3749</c:v>
                </c:pt>
                <c:pt idx="3750">
                  <c:v>3750</c:v>
                </c:pt>
                <c:pt idx="3751">
                  <c:v>3751</c:v>
                </c:pt>
                <c:pt idx="3752">
                  <c:v>3752</c:v>
                </c:pt>
                <c:pt idx="3753">
                  <c:v>3753</c:v>
                </c:pt>
                <c:pt idx="3754">
                  <c:v>3754</c:v>
                </c:pt>
                <c:pt idx="3755">
                  <c:v>3755</c:v>
                </c:pt>
                <c:pt idx="3756">
                  <c:v>3756</c:v>
                </c:pt>
                <c:pt idx="3757">
                  <c:v>3757</c:v>
                </c:pt>
                <c:pt idx="3758">
                  <c:v>3758</c:v>
                </c:pt>
                <c:pt idx="3759">
                  <c:v>3759</c:v>
                </c:pt>
                <c:pt idx="3760">
                  <c:v>3760</c:v>
                </c:pt>
                <c:pt idx="3761">
                  <c:v>3761</c:v>
                </c:pt>
                <c:pt idx="3762">
                  <c:v>3762</c:v>
                </c:pt>
                <c:pt idx="3763">
                  <c:v>3763</c:v>
                </c:pt>
                <c:pt idx="3764">
                  <c:v>3764</c:v>
                </c:pt>
                <c:pt idx="3765">
                  <c:v>3765</c:v>
                </c:pt>
                <c:pt idx="3766">
                  <c:v>3766</c:v>
                </c:pt>
                <c:pt idx="3767">
                  <c:v>3767</c:v>
                </c:pt>
                <c:pt idx="3768">
                  <c:v>3768</c:v>
                </c:pt>
                <c:pt idx="3769">
                  <c:v>3769</c:v>
                </c:pt>
                <c:pt idx="3770">
                  <c:v>3770</c:v>
                </c:pt>
                <c:pt idx="3771">
                  <c:v>3771</c:v>
                </c:pt>
                <c:pt idx="3772">
                  <c:v>3772</c:v>
                </c:pt>
                <c:pt idx="3773">
                  <c:v>3773</c:v>
                </c:pt>
                <c:pt idx="3774">
                  <c:v>3774</c:v>
                </c:pt>
                <c:pt idx="3775">
                  <c:v>3775</c:v>
                </c:pt>
                <c:pt idx="3776">
                  <c:v>3776</c:v>
                </c:pt>
                <c:pt idx="3777">
                  <c:v>3777</c:v>
                </c:pt>
                <c:pt idx="3778">
                  <c:v>3778</c:v>
                </c:pt>
                <c:pt idx="3779">
                  <c:v>3779</c:v>
                </c:pt>
                <c:pt idx="3780">
                  <c:v>3780</c:v>
                </c:pt>
                <c:pt idx="3781">
                  <c:v>3781</c:v>
                </c:pt>
                <c:pt idx="3782">
                  <c:v>3782</c:v>
                </c:pt>
                <c:pt idx="3783">
                  <c:v>3783</c:v>
                </c:pt>
                <c:pt idx="3784">
                  <c:v>3784</c:v>
                </c:pt>
                <c:pt idx="3785">
                  <c:v>3785</c:v>
                </c:pt>
                <c:pt idx="3786">
                  <c:v>3786</c:v>
                </c:pt>
                <c:pt idx="3787">
                  <c:v>3787</c:v>
                </c:pt>
                <c:pt idx="3788">
                  <c:v>3788</c:v>
                </c:pt>
                <c:pt idx="3789">
                  <c:v>3789</c:v>
                </c:pt>
                <c:pt idx="3790">
                  <c:v>3790</c:v>
                </c:pt>
                <c:pt idx="3791">
                  <c:v>3791</c:v>
                </c:pt>
                <c:pt idx="3792">
                  <c:v>3792</c:v>
                </c:pt>
                <c:pt idx="3793">
                  <c:v>3793</c:v>
                </c:pt>
                <c:pt idx="3794">
                  <c:v>3794</c:v>
                </c:pt>
                <c:pt idx="3795">
                  <c:v>3795</c:v>
                </c:pt>
                <c:pt idx="3796">
                  <c:v>3796</c:v>
                </c:pt>
                <c:pt idx="3797">
                  <c:v>3797</c:v>
                </c:pt>
                <c:pt idx="3798">
                  <c:v>3798</c:v>
                </c:pt>
                <c:pt idx="3799">
                  <c:v>3799</c:v>
                </c:pt>
                <c:pt idx="3800">
                  <c:v>3800</c:v>
                </c:pt>
                <c:pt idx="3801">
                  <c:v>3801</c:v>
                </c:pt>
                <c:pt idx="3802">
                  <c:v>3802</c:v>
                </c:pt>
                <c:pt idx="3803">
                  <c:v>3803</c:v>
                </c:pt>
                <c:pt idx="3804">
                  <c:v>3804</c:v>
                </c:pt>
                <c:pt idx="3805">
                  <c:v>3805</c:v>
                </c:pt>
                <c:pt idx="3806">
                  <c:v>3806</c:v>
                </c:pt>
                <c:pt idx="3807">
                  <c:v>3807</c:v>
                </c:pt>
                <c:pt idx="3808">
                  <c:v>3808</c:v>
                </c:pt>
                <c:pt idx="3809">
                  <c:v>3809</c:v>
                </c:pt>
                <c:pt idx="3810">
                  <c:v>3810</c:v>
                </c:pt>
                <c:pt idx="3811">
                  <c:v>3811</c:v>
                </c:pt>
                <c:pt idx="3812">
                  <c:v>3812</c:v>
                </c:pt>
                <c:pt idx="3813">
                  <c:v>3813</c:v>
                </c:pt>
                <c:pt idx="3814">
                  <c:v>3814</c:v>
                </c:pt>
                <c:pt idx="3815">
                  <c:v>3815</c:v>
                </c:pt>
                <c:pt idx="3816">
                  <c:v>3816</c:v>
                </c:pt>
                <c:pt idx="3817">
                  <c:v>3817</c:v>
                </c:pt>
                <c:pt idx="3818">
                  <c:v>3818</c:v>
                </c:pt>
                <c:pt idx="3819">
                  <c:v>3819</c:v>
                </c:pt>
                <c:pt idx="3820">
                  <c:v>3820</c:v>
                </c:pt>
                <c:pt idx="3821">
                  <c:v>3821</c:v>
                </c:pt>
                <c:pt idx="3822">
                  <c:v>3822</c:v>
                </c:pt>
                <c:pt idx="3823">
                  <c:v>3823</c:v>
                </c:pt>
                <c:pt idx="3824">
                  <c:v>3824</c:v>
                </c:pt>
                <c:pt idx="3825">
                  <c:v>3825</c:v>
                </c:pt>
                <c:pt idx="3826">
                  <c:v>3826</c:v>
                </c:pt>
                <c:pt idx="3827">
                  <c:v>3827</c:v>
                </c:pt>
                <c:pt idx="3828">
                  <c:v>3828</c:v>
                </c:pt>
                <c:pt idx="3829">
                  <c:v>3829</c:v>
                </c:pt>
                <c:pt idx="3830">
                  <c:v>3830</c:v>
                </c:pt>
                <c:pt idx="3831">
                  <c:v>3831</c:v>
                </c:pt>
                <c:pt idx="3832">
                  <c:v>3832</c:v>
                </c:pt>
                <c:pt idx="3833">
                  <c:v>3833</c:v>
                </c:pt>
                <c:pt idx="3834">
                  <c:v>3834</c:v>
                </c:pt>
                <c:pt idx="3835">
                  <c:v>3835</c:v>
                </c:pt>
                <c:pt idx="3836">
                  <c:v>3836</c:v>
                </c:pt>
                <c:pt idx="3837">
                  <c:v>3837</c:v>
                </c:pt>
                <c:pt idx="3838">
                  <c:v>3838</c:v>
                </c:pt>
                <c:pt idx="3839">
                  <c:v>3839</c:v>
                </c:pt>
                <c:pt idx="3840">
                  <c:v>3840</c:v>
                </c:pt>
                <c:pt idx="3841">
                  <c:v>3841</c:v>
                </c:pt>
                <c:pt idx="3842">
                  <c:v>3842</c:v>
                </c:pt>
                <c:pt idx="3843">
                  <c:v>3843</c:v>
                </c:pt>
                <c:pt idx="3844">
                  <c:v>3844</c:v>
                </c:pt>
                <c:pt idx="3845">
                  <c:v>3845</c:v>
                </c:pt>
                <c:pt idx="3846">
                  <c:v>3846</c:v>
                </c:pt>
                <c:pt idx="3847">
                  <c:v>3847</c:v>
                </c:pt>
                <c:pt idx="3848">
                  <c:v>3848</c:v>
                </c:pt>
                <c:pt idx="3849">
                  <c:v>3849</c:v>
                </c:pt>
                <c:pt idx="3850">
                  <c:v>3850</c:v>
                </c:pt>
                <c:pt idx="3851">
                  <c:v>3851</c:v>
                </c:pt>
                <c:pt idx="3852">
                  <c:v>3852</c:v>
                </c:pt>
                <c:pt idx="3853">
                  <c:v>3853</c:v>
                </c:pt>
                <c:pt idx="3854">
                  <c:v>3854</c:v>
                </c:pt>
                <c:pt idx="3855">
                  <c:v>3855</c:v>
                </c:pt>
                <c:pt idx="3856">
                  <c:v>3856</c:v>
                </c:pt>
                <c:pt idx="3857">
                  <c:v>3857</c:v>
                </c:pt>
                <c:pt idx="3858">
                  <c:v>3858</c:v>
                </c:pt>
                <c:pt idx="3859">
                  <c:v>3859</c:v>
                </c:pt>
                <c:pt idx="3860">
                  <c:v>3860</c:v>
                </c:pt>
                <c:pt idx="3861">
                  <c:v>3861</c:v>
                </c:pt>
                <c:pt idx="3862">
                  <c:v>3862</c:v>
                </c:pt>
                <c:pt idx="3863">
                  <c:v>3863</c:v>
                </c:pt>
                <c:pt idx="3864">
                  <c:v>3864</c:v>
                </c:pt>
                <c:pt idx="3865">
                  <c:v>3865</c:v>
                </c:pt>
                <c:pt idx="3866">
                  <c:v>3866</c:v>
                </c:pt>
                <c:pt idx="3867">
                  <c:v>3867</c:v>
                </c:pt>
                <c:pt idx="3868">
                  <c:v>3868</c:v>
                </c:pt>
                <c:pt idx="3869">
                  <c:v>3869</c:v>
                </c:pt>
                <c:pt idx="3870">
                  <c:v>3870</c:v>
                </c:pt>
                <c:pt idx="3871">
                  <c:v>3871</c:v>
                </c:pt>
                <c:pt idx="3872">
                  <c:v>3872</c:v>
                </c:pt>
                <c:pt idx="3873">
                  <c:v>3873</c:v>
                </c:pt>
                <c:pt idx="3874">
                  <c:v>3874</c:v>
                </c:pt>
                <c:pt idx="3875">
                  <c:v>3875</c:v>
                </c:pt>
                <c:pt idx="3876">
                  <c:v>3876</c:v>
                </c:pt>
                <c:pt idx="3877">
                  <c:v>3877</c:v>
                </c:pt>
                <c:pt idx="3878">
                  <c:v>3878</c:v>
                </c:pt>
                <c:pt idx="3879">
                  <c:v>3879</c:v>
                </c:pt>
                <c:pt idx="3880">
                  <c:v>3880</c:v>
                </c:pt>
                <c:pt idx="3881">
                  <c:v>3881</c:v>
                </c:pt>
                <c:pt idx="3882">
                  <c:v>3882</c:v>
                </c:pt>
                <c:pt idx="3883">
                  <c:v>3883</c:v>
                </c:pt>
                <c:pt idx="3884">
                  <c:v>3884</c:v>
                </c:pt>
                <c:pt idx="3885">
                  <c:v>3885</c:v>
                </c:pt>
                <c:pt idx="3886">
                  <c:v>3886</c:v>
                </c:pt>
                <c:pt idx="3887">
                  <c:v>3887</c:v>
                </c:pt>
                <c:pt idx="3888">
                  <c:v>3888</c:v>
                </c:pt>
                <c:pt idx="3889">
                  <c:v>3889</c:v>
                </c:pt>
                <c:pt idx="3890">
                  <c:v>3890</c:v>
                </c:pt>
                <c:pt idx="3891">
                  <c:v>3891</c:v>
                </c:pt>
                <c:pt idx="3892">
                  <c:v>3892</c:v>
                </c:pt>
                <c:pt idx="3893">
                  <c:v>3893</c:v>
                </c:pt>
                <c:pt idx="3894">
                  <c:v>3894</c:v>
                </c:pt>
                <c:pt idx="3895">
                  <c:v>3895</c:v>
                </c:pt>
                <c:pt idx="3896">
                  <c:v>3896</c:v>
                </c:pt>
                <c:pt idx="3897">
                  <c:v>3897</c:v>
                </c:pt>
                <c:pt idx="3898">
                  <c:v>3898</c:v>
                </c:pt>
                <c:pt idx="3899">
                  <c:v>3899</c:v>
                </c:pt>
                <c:pt idx="3900">
                  <c:v>3900</c:v>
                </c:pt>
                <c:pt idx="3901">
                  <c:v>3901</c:v>
                </c:pt>
                <c:pt idx="3902">
                  <c:v>3902</c:v>
                </c:pt>
                <c:pt idx="3903">
                  <c:v>3903</c:v>
                </c:pt>
                <c:pt idx="3904">
                  <c:v>3904</c:v>
                </c:pt>
                <c:pt idx="3905">
                  <c:v>3905</c:v>
                </c:pt>
                <c:pt idx="3906">
                  <c:v>3906</c:v>
                </c:pt>
                <c:pt idx="3907">
                  <c:v>3907</c:v>
                </c:pt>
                <c:pt idx="3908">
                  <c:v>3908</c:v>
                </c:pt>
                <c:pt idx="3909">
                  <c:v>3909</c:v>
                </c:pt>
                <c:pt idx="3910">
                  <c:v>3910</c:v>
                </c:pt>
                <c:pt idx="3911">
                  <c:v>3911</c:v>
                </c:pt>
                <c:pt idx="3912">
                  <c:v>3912</c:v>
                </c:pt>
                <c:pt idx="3913">
                  <c:v>3913</c:v>
                </c:pt>
                <c:pt idx="3914">
                  <c:v>3914</c:v>
                </c:pt>
              </c:numCache>
            </c:numRef>
          </c:xVal>
          <c:yVal>
            <c:numRef>
              <c:f>[Untitled0.csv]Untitled0!$D$2:$D$3916</c:f>
              <c:numCache>
                <c:formatCode>General</c:formatCode>
                <c:ptCount val="3915"/>
                <c:pt idx="0">
                  <c:v>24.64</c:v>
                </c:pt>
                <c:pt idx="1">
                  <c:v>24.64</c:v>
                </c:pt>
                <c:pt idx="2">
                  <c:v>24.64</c:v>
                </c:pt>
                <c:pt idx="3">
                  <c:v>24.64</c:v>
                </c:pt>
                <c:pt idx="4">
                  <c:v>24.64</c:v>
                </c:pt>
                <c:pt idx="5">
                  <c:v>24.64</c:v>
                </c:pt>
                <c:pt idx="6">
                  <c:v>24.64</c:v>
                </c:pt>
                <c:pt idx="7">
                  <c:v>24.64</c:v>
                </c:pt>
                <c:pt idx="8">
                  <c:v>24.64</c:v>
                </c:pt>
                <c:pt idx="9">
                  <c:v>24.64</c:v>
                </c:pt>
                <c:pt idx="10">
                  <c:v>24.64</c:v>
                </c:pt>
                <c:pt idx="11">
                  <c:v>24.64</c:v>
                </c:pt>
                <c:pt idx="12">
                  <c:v>24.64</c:v>
                </c:pt>
                <c:pt idx="13">
                  <c:v>24.64</c:v>
                </c:pt>
                <c:pt idx="14">
                  <c:v>24.64</c:v>
                </c:pt>
                <c:pt idx="15">
                  <c:v>24.64</c:v>
                </c:pt>
                <c:pt idx="16">
                  <c:v>24.64</c:v>
                </c:pt>
                <c:pt idx="17">
                  <c:v>24.64</c:v>
                </c:pt>
                <c:pt idx="18">
                  <c:v>24.666</c:v>
                </c:pt>
                <c:pt idx="19">
                  <c:v>24.690999999999999</c:v>
                </c:pt>
                <c:pt idx="20">
                  <c:v>24.716000000000001</c:v>
                </c:pt>
                <c:pt idx="21">
                  <c:v>24.766999999999989</c:v>
                </c:pt>
                <c:pt idx="22">
                  <c:v>24.792999999999989</c:v>
                </c:pt>
                <c:pt idx="23">
                  <c:v>24.843</c:v>
                </c:pt>
                <c:pt idx="24">
                  <c:v>24.893999999999988</c:v>
                </c:pt>
                <c:pt idx="25">
                  <c:v>24.944999999999986</c:v>
                </c:pt>
                <c:pt idx="26">
                  <c:v>24.994999999999987</c:v>
                </c:pt>
                <c:pt idx="27">
                  <c:v>25.045999999999989</c:v>
                </c:pt>
                <c:pt idx="28">
                  <c:v>25.122</c:v>
                </c:pt>
                <c:pt idx="29">
                  <c:v>25.172999999999988</c:v>
                </c:pt>
                <c:pt idx="30">
                  <c:v>25.248999999999949</c:v>
                </c:pt>
                <c:pt idx="31">
                  <c:v>25.324999999999999</c:v>
                </c:pt>
                <c:pt idx="32">
                  <c:v>25.376000000000001</c:v>
                </c:pt>
                <c:pt idx="33">
                  <c:v>25.477</c:v>
                </c:pt>
                <c:pt idx="34">
                  <c:v>25.553000000000001</c:v>
                </c:pt>
                <c:pt idx="35">
                  <c:v>25.629000000000001</c:v>
                </c:pt>
                <c:pt idx="36">
                  <c:v>25.704999999999988</c:v>
                </c:pt>
                <c:pt idx="37">
                  <c:v>25.806999999999999</c:v>
                </c:pt>
                <c:pt idx="38">
                  <c:v>25.882999999999953</c:v>
                </c:pt>
                <c:pt idx="39">
                  <c:v>25.984000000000002</c:v>
                </c:pt>
                <c:pt idx="40">
                  <c:v>26.085999999999949</c:v>
                </c:pt>
                <c:pt idx="41">
                  <c:v>26.187000000000001</c:v>
                </c:pt>
                <c:pt idx="42">
                  <c:v>26.263000000000002</c:v>
                </c:pt>
                <c:pt idx="43">
                  <c:v>26.364999999999988</c:v>
                </c:pt>
                <c:pt idx="44">
                  <c:v>26.465999999999937</c:v>
                </c:pt>
                <c:pt idx="45">
                  <c:v>26.567</c:v>
                </c:pt>
                <c:pt idx="46">
                  <c:v>26.669</c:v>
                </c:pt>
                <c:pt idx="47">
                  <c:v>26.77</c:v>
                </c:pt>
                <c:pt idx="48">
                  <c:v>26.872</c:v>
                </c:pt>
                <c:pt idx="49">
                  <c:v>26.972999999999949</c:v>
                </c:pt>
                <c:pt idx="50">
                  <c:v>27.1</c:v>
                </c:pt>
                <c:pt idx="51">
                  <c:v>27.201000000000001</c:v>
                </c:pt>
                <c:pt idx="52">
                  <c:v>27.303000000000001</c:v>
                </c:pt>
                <c:pt idx="53">
                  <c:v>27.404</c:v>
                </c:pt>
                <c:pt idx="54">
                  <c:v>27.506</c:v>
                </c:pt>
                <c:pt idx="55">
                  <c:v>27.606999999999999</c:v>
                </c:pt>
                <c:pt idx="56">
                  <c:v>27.734000000000005</c:v>
                </c:pt>
                <c:pt idx="57">
                  <c:v>27.835000000000001</c:v>
                </c:pt>
                <c:pt idx="58">
                  <c:v>27.937000000000001</c:v>
                </c:pt>
                <c:pt idx="59">
                  <c:v>28.038</c:v>
                </c:pt>
                <c:pt idx="60">
                  <c:v>28.14</c:v>
                </c:pt>
                <c:pt idx="61">
                  <c:v>28.241</c:v>
                </c:pt>
                <c:pt idx="62">
                  <c:v>28.343</c:v>
                </c:pt>
                <c:pt idx="63">
                  <c:v>28.443999999999953</c:v>
                </c:pt>
                <c:pt idx="64">
                  <c:v>28.545000000000002</c:v>
                </c:pt>
                <c:pt idx="65">
                  <c:v>28.646999999999988</c:v>
                </c:pt>
                <c:pt idx="66">
                  <c:v>28.747999999999987</c:v>
                </c:pt>
                <c:pt idx="67">
                  <c:v>28.85</c:v>
                </c:pt>
                <c:pt idx="68">
                  <c:v>28.951000000000001</c:v>
                </c:pt>
                <c:pt idx="69">
                  <c:v>29.053000000000001</c:v>
                </c:pt>
                <c:pt idx="70">
                  <c:v>29.154000000000035</c:v>
                </c:pt>
                <c:pt idx="71">
                  <c:v>29.254999999999999</c:v>
                </c:pt>
                <c:pt idx="72">
                  <c:v>29.331000000000031</c:v>
                </c:pt>
                <c:pt idx="73">
                  <c:v>29.433</c:v>
                </c:pt>
                <c:pt idx="74">
                  <c:v>29.533999999999999</c:v>
                </c:pt>
                <c:pt idx="75">
                  <c:v>29.635999999999999</c:v>
                </c:pt>
                <c:pt idx="76">
                  <c:v>29.712</c:v>
                </c:pt>
                <c:pt idx="77">
                  <c:v>29.787999999999986</c:v>
                </c:pt>
                <c:pt idx="78">
                  <c:v>29.888999999999989</c:v>
                </c:pt>
                <c:pt idx="79">
                  <c:v>30.073</c:v>
                </c:pt>
                <c:pt idx="80">
                  <c:v>30.193999999999999</c:v>
                </c:pt>
                <c:pt idx="81">
                  <c:v>30.34</c:v>
                </c:pt>
                <c:pt idx="82">
                  <c:v>30.48599999999993</c:v>
                </c:pt>
                <c:pt idx="83">
                  <c:v>30.631000000000054</c:v>
                </c:pt>
                <c:pt idx="84">
                  <c:v>30.800999999999988</c:v>
                </c:pt>
                <c:pt idx="85">
                  <c:v>30.946999999999989</c:v>
                </c:pt>
                <c:pt idx="86">
                  <c:v>31.117000000000058</c:v>
                </c:pt>
                <c:pt idx="87">
                  <c:v>31.311000000000035</c:v>
                </c:pt>
                <c:pt idx="88">
                  <c:v>31.481000000000002</c:v>
                </c:pt>
                <c:pt idx="89">
                  <c:v>31.651000000000035</c:v>
                </c:pt>
                <c:pt idx="90">
                  <c:v>31.846</c:v>
                </c:pt>
                <c:pt idx="91">
                  <c:v>32.04</c:v>
                </c:pt>
                <c:pt idx="92">
                  <c:v>32.21</c:v>
                </c:pt>
                <c:pt idx="93">
                  <c:v>32.429000000000002</c:v>
                </c:pt>
                <c:pt idx="94">
                  <c:v>32.623000000000012</c:v>
                </c:pt>
                <c:pt idx="95">
                  <c:v>32.816999999999993</c:v>
                </c:pt>
                <c:pt idx="96">
                  <c:v>33.010999999999996</c:v>
                </c:pt>
                <c:pt idx="97">
                  <c:v>33.230000000000011</c:v>
                </c:pt>
                <c:pt idx="98">
                  <c:v>33.424000000000007</c:v>
                </c:pt>
                <c:pt idx="99">
                  <c:v>33.643000000000001</c:v>
                </c:pt>
                <c:pt idx="100">
                  <c:v>33.861000000000004</c:v>
                </c:pt>
                <c:pt idx="101">
                  <c:v>34.08</c:v>
                </c:pt>
                <c:pt idx="102">
                  <c:v>34.299000000000063</c:v>
                </c:pt>
                <c:pt idx="103">
                  <c:v>34.516999999999996</c:v>
                </c:pt>
                <c:pt idx="104">
                  <c:v>34.736000000000011</c:v>
                </c:pt>
                <c:pt idx="105">
                  <c:v>34.953999999999994</c:v>
                </c:pt>
                <c:pt idx="106">
                  <c:v>35.173000000000002</c:v>
                </c:pt>
                <c:pt idx="107">
                  <c:v>35.391000000000005</c:v>
                </c:pt>
                <c:pt idx="108">
                  <c:v>35.61</c:v>
                </c:pt>
                <c:pt idx="109">
                  <c:v>35.829000000000001</c:v>
                </c:pt>
                <c:pt idx="110">
                  <c:v>36.047000000000004</c:v>
                </c:pt>
                <c:pt idx="111">
                  <c:v>36.241</c:v>
                </c:pt>
                <c:pt idx="112">
                  <c:v>36.46</c:v>
                </c:pt>
                <c:pt idx="113">
                  <c:v>36.679000000000002</c:v>
                </c:pt>
                <c:pt idx="114">
                  <c:v>36.897000000000006</c:v>
                </c:pt>
                <c:pt idx="115">
                  <c:v>37.091000000000001</c:v>
                </c:pt>
                <c:pt idx="116">
                  <c:v>37.309999999999995</c:v>
                </c:pt>
                <c:pt idx="117">
                  <c:v>37.504000000000005</c:v>
                </c:pt>
                <c:pt idx="118">
                  <c:v>37.723000000000013</c:v>
                </c:pt>
                <c:pt idx="119">
                  <c:v>37.916999999999994</c:v>
                </c:pt>
                <c:pt idx="120">
                  <c:v>38.136000000000003</c:v>
                </c:pt>
                <c:pt idx="121">
                  <c:v>38.33</c:v>
                </c:pt>
                <c:pt idx="122">
                  <c:v>38.524000000000001</c:v>
                </c:pt>
                <c:pt idx="123">
                  <c:v>38.743000000000002</c:v>
                </c:pt>
                <c:pt idx="124">
                  <c:v>38.937000000000005</c:v>
                </c:pt>
                <c:pt idx="125">
                  <c:v>39.131</c:v>
                </c:pt>
                <c:pt idx="126">
                  <c:v>39.349999999999994</c:v>
                </c:pt>
                <c:pt idx="127">
                  <c:v>39.544000000000004</c:v>
                </c:pt>
                <c:pt idx="128">
                  <c:v>39.739000000000011</c:v>
                </c:pt>
                <c:pt idx="129">
                  <c:v>39.933</c:v>
                </c:pt>
                <c:pt idx="130">
                  <c:v>40.127000000000002</c:v>
                </c:pt>
                <c:pt idx="131">
                  <c:v>40.33</c:v>
                </c:pt>
                <c:pt idx="132">
                  <c:v>40.507000000000005</c:v>
                </c:pt>
                <c:pt idx="133">
                  <c:v>40.71</c:v>
                </c:pt>
                <c:pt idx="134">
                  <c:v>40.913000000000004</c:v>
                </c:pt>
                <c:pt idx="135">
                  <c:v>41.09</c:v>
                </c:pt>
                <c:pt idx="136">
                  <c:v>41.293000000000013</c:v>
                </c:pt>
                <c:pt idx="137">
                  <c:v>41.445</c:v>
                </c:pt>
                <c:pt idx="138">
                  <c:v>41.598000000000013</c:v>
                </c:pt>
                <c:pt idx="139">
                  <c:v>41.724000000000011</c:v>
                </c:pt>
                <c:pt idx="140">
                  <c:v>41.826000000000001</c:v>
                </c:pt>
                <c:pt idx="141">
                  <c:v>41.927</c:v>
                </c:pt>
                <c:pt idx="142">
                  <c:v>42.029000000000003</c:v>
                </c:pt>
                <c:pt idx="143">
                  <c:v>42.13</c:v>
                </c:pt>
                <c:pt idx="144">
                  <c:v>42.231000000000002</c:v>
                </c:pt>
                <c:pt idx="145">
                  <c:v>42.306999999999995</c:v>
                </c:pt>
                <c:pt idx="146">
                  <c:v>42.383999999999993</c:v>
                </c:pt>
                <c:pt idx="147">
                  <c:v>42.46</c:v>
                </c:pt>
                <c:pt idx="148">
                  <c:v>42.536000000000001</c:v>
                </c:pt>
                <c:pt idx="149">
                  <c:v>42.586000000000006</c:v>
                </c:pt>
                <c:pt idx="150">
                  <c:v>42.663000000000011</c:v>
                </c:pt>
                <c:pt idx="151">
                  <c:v>42.713000000000001</c:v>
                </c:pt>
                <c:pt idx="152">
                  <c:v>42.764000000000003</c:v>
                </c:pt>
                <c:pt idx="153">
                  <c:v>42.839999999999996</c:v>
                </c:pt>
                <c:pt idx="154">
                  <c:v>42.891000000000005</c:v>
                </c:pt>
                <c:pt idx="155">
                  <c:v>42.940999999999995</c:v>
                </c:pt>
                <c:pt idx="156">
                  <c:v>42.992000000000012</c:v>
                </c:pt>
                <c:pt idx="157">
                  <c:v>43.016999999999996</c:v>
                </c:pt>
                <c:pt idx="158">
                  <c:v>43.068000000000012</c:v>
                </c:pt>
                <c:pt idx="159">
                  <c:v>43.119</c:v>
                </c:pt>
                <c:pt idx="160">
                  <c:v>43.144000000000005</c:v>
                </c:pt>
                <c:pt idx="161">
                  <c:v>43.17</c:v>
                </c:pt>
                <c:pt idx="162">
                  <c:v>43.220000000000013</c:v>
                </c:pt>
                <c:pt idx="163">
                  <c:v>43.246000000000002</c:v>
                </c:pt>
                <c:pt idx="164">
                  <c:v>43.271000000000001</c:v>
                </c:pt>
                <c:pt idx="165">
                  <c:v>43.296000000000063</c:v>
                </c:pt>
                <c:pt idx="166">
                  <c:v>43.322000000000003</c:v>
                </c:pt>
                <c:pt idx="167">
                  <c:v>43.346999999999994</c:v>
                </c:pt>
                <c:pt idx="168">
                  <c:v>43.373000000000005</c:v>
                </c:pt>
                <c:pt idx="169">
                  <c:v>43.398000000000003</c:v>
                </c:pt>
                <c:pt idx="170">
                  <c:v>43.398000000000003</c:v>
                </c:pt>
                <c:pt idx="171">
                  <c:v>43.423000000000002</c:v>
                </c:pt>
                <c:pt idx="172">
                  <c:v>43.449000000000005</c:v>
                </c:pt>
                <c:pt idx="173">
                  <c:v>43.449000000000005</c:v>
                </c:pt>
                <c:pt idx="174">
                  <c:v>43.449000000000005</c:v>
                </c:pt>
                <c:pt idx="175">
                  <c:v>43.474000000000004</c:v>
                </c:pt>
                <c:pt idx="176">
                  <c:v>43.474000000000004</c:v>
                </c:pt>
                <c:pt idx="177">
                  <c:v>43.474000000000004</c:v>
                </c:pt>
                <c:pt idx="178">
                  <c:v>43.499000000000002</c:v>
                </c:pt>
                <c:pt idx="179">
                  <c:v>43.499000000000002</c:v>
                </c:pt>
                <c:pt idx="180">
                  <c:v>43.499000000000002</c:v>
                </c:pt>
                <c:pt idx="181">
                  <c:v>43.499000000000002</c:v>
                </c:pt>
                <c:pt idx="182">
                  <c:v>43.499000000000002</c:v>
                </c:pt>
                <c:pt idx="183">
                  <c:v>43.499000000000002</c:v>
                </c:pt>
                <c:pt idx="184">
                  <c:v>43.499000000000002</c:v>
                </c:pt>
                <c:pt idx="185">
                  <c:v>43.499000000000002</c:v>
                </c:pt>
                <c:pt idx="186">
                  <c:v>43.499000000000002</c:v>
                </c:pt>
                <c:pt idx="187">
                  <c:v>43.499000000000002</c:v>
                </c:pt>
                <c:pt idx="188">
                  <c:v>43.499000000000002</c:v>
                </c:pt>
                <c:pt idx="189">
                  <c:v>43.474000000000004</c:v>
                </c:pt>
                <c:pt idx="190">
                  <c:v>43.474000000000004</c:v>
                </c:pt>
                <c:pt idx="191">
                  <c:v>43.474000000000004</c:v>
                </c:pt>
                <c:pt idx="192">
                  <c:v>43.474000000000004</c:v>
                </c:pt>
                <c:pt idx="193">
                  <c:v>43.474000000000004</c:v>
                </c:pt>
                <c:pt idx="194">
                  <c:v>43.474000000000004</c:v>
                </c:pt>
                <c:pt idx="195">
                  <c:v>43.474000000000004</c:v>
                </c:pt>
                <c:pt idx="196">
                  <c:v>43.474000000000004</c:v>
                </c:pt>
                <c:pt idx="197">
                  <c:v>43.449000000000005</c:v>
                </c:pt>
                <c:pt idx="198">
                  <c:v>43.449000000000005</c:v>
                </c:pt>
                <c:pt idx="199">
                  <c:v>43.423000000000002</c:v>
                </c:pt>
                <c:pt idx="200">
                  <c:v>43.373000000000005</c:v>
                </c:pt>
                <c:pt idx="201">
                  <c:v>43.346999999999994</c:v>
                </c:pt>
                <c:pt idx="202">
                  <c:v>43.296000000000063</c:v>
                </c:pt>
                <c:pt idx="203">
                  <c:v>43.246000000000002</c:v>
                </c:pt>
                <c:pt idx="204">
                  <c:v>43.220000000000013</c:v>
                </c:pt>
                <c:pt idx="205">
                  <c:v>43.17</c:v>
                </c:pt>
                <c:pt idx="206">
                  <c:v>43.119</c:v>
                </c:pt>
                <c:pt idx="207">
                  <c:v>43.068000000000012</c:v>
                </c:pt>
                <c:pt idx="208">
                  <c:v>42.992000000000012</c:v>
                </c:pt>
                <c:pt idx="209">
                  <c:v>42.940999999999995</c:v>
                </c:pt>
                <c:pt idx="210">
                  <c:v>42.891000000000005</c:v>
                </c:pt>
                <c:pt idx="211">
                  <c:v>42.839999999999996</c:v>
                </c:pt>
                <c:pt idx="212">
                  <c:v>42.764000000000003</c:v>
                </c:pt>
                <c:pt idx="213">
                  <c:v>42.713000000000001</c:v>
                </c:pt>
                <c:pt idx="214">
                  <c:v>42.663000000000011</c:v>
                </c:pt>
                <c:pt idx="215">
                  <c:v>42.586000000000006</c:v>
                </c:pt>
                <c:pt idx="216">
                  <c:v>42.536000000000001</c:v>
                </c:pt>
                <c:pt idx="217">
                  <c:v>42.46</c:v>
                </c:pt>
                <c:pt idx="218">
                  <c:v>42.409000000000006</c:v>
                </c:pt>
                <c:pt idx="219">
                  <c:v>42.357999999999997</c:v>
                </c:pt>
                <c:pt idx="220">
                  <c:v>42.282000000000011</c:v>
                </c:pt>
                <c:pt idx="221">
                  <c:v>42.231000000000002</c:v>
                </c:pt>
                <c:pt idx="222">
                  <c:v>42.155000000000001</c:v>
                </c:pt>
                <c:pt idx="223">
                  <c:v>42.079000000000001</c:v>
                </c:pt>
                <c:pt idx="224">
                  <c:v>42.029000000000003</c:v>
                </c:pt>
                <c:pt idx="225">
                  <c:v>41.952999999999996</c:v>
                </c:pt>
                <c:pt idx="226">
                  <c:v>41.902000000000001</c:v>
                </c:pt>
                <c:pt idx="227">
                  <c:v>41.826000000000001</c:v>
                </c:pt>
                <c:pt idx="228">
                  <c:v>41.775000000000013</c:v>
                </c:pt>
                <c:pt idx="229">
                  <c:v>41.699000000000012</c:v>
                </c:pt>
                <c:pt idx="230">
                  <c:v>41.648000000000003</c:v>
                </c:pt>
                <c:pt idx="231">
                  <c:v>41.572000000000003</c:v>
                </c:pt>
                <c:pt idx="232">
                  <c:v>41.521000000000001</c:v>
                </c:pt>
                <c:pt idx="233">
                  <c:v>41.445</c:v>
                </c:pt>
                <c:pt idx="234">
                  <c:v>41.395000000000003</c:v>
                </c:pt>
                <c:pt idx="235">
                  <c:v>41.318999999999996</c:v>
                </c:pt>
                <c:pt idx="236">
                  <c:v>41.268000000000093</c:v>
                </c:pt>
                <c:pt idx="237">
                  <c:v>41.217000000000006</c:v>
                </c:pt>
                <c:pt idx="238">
                  <c:v>41.141000000000005</c:v>
                </c:pt>
                <c:pt idx="239">
                  <c:v>41.09</c:v>
                </c:pt>
                <c:pt idx="240">
                  <c:v>41.04</c:v>
                </c:pt>
                <c:pt idx="241">
                  <c:v>40.989000000000004</c:v>
                </c:pt>
                <c:pt idx="242">
                  <c:v>40.913000000000004</c:v>
                </c:pt>
                <c:pt idx="243">
                  <c:v>40.862000000000002</c:v>
                </c:pt>
                <c:pt idx="244">
                  <c:v>40.810999999999993</c:v>
                </c:pt>
                <c:pt idx="245">
                  <c:v>40.761000000000003</c:v>
                </c:pt>
                <c:pt idx="246">
                  <c:v>40.685000000000002</c:v>
                </c:pt>
                <c:pt idx="247">
                  <c:v>40.634</c:v>
                </c:pt>
                <c:pt idx="248">
                  <c:v>40.583000000000006</c:v>
                </c:pt>
                <c:pt idx="249">
                  <c:v>40.532000000000011</c:v>
                </c:pt>
                <c:pt idx="250">
                  <c:v>40.455999999999996</c:v>
                </c:pt>
                <c:pt idx="251">
                  <c:v>40.406000000000006</c:v>
                </c:pt>
                <c:pt idx="252">
                  <c:v>40.354999999999997</c:v>
                </c:pt>
                <c:pt idx="253">
                  <c:v>40.279000000000003</c:v>
                </c:pt>
                <c:pt idx="254">
                  <c:v>40.228000000000108</c:v>
                </c:pt>
                <c:pt idx="255">
                  <c:v>40.178000000000011</c:v>
                </c:pt>
                <c:pt idx="256">
                  <c:v>40.127000000000002</c:v>
                </c:pt>
                <c:pt idx="257">
                  <c:v>40.050999999999995</c:v>
                </c:pt>
                <c:pt idx="258">
                  <c:v>40.006</c:v>
                </c:pt>
                <c:pt idx="259">
                  <c:v>39.956999999999994</c:v>
                </c:pt>
                <c:pt idx="260">
                  <c:v>39.909000000000006</c:v>
                </c:pt>
                <c:pt idx="261">
                  <c:v>39.86</c:v>
                </c:pt>
                <c:pt idx="262">
                  <c:v>39.810999999999993</c:v>
                </c:pt>
                <c:pt idx="263">
                  <c:v>39.739000000000011</c:v>
                </c:pt>
                <c:pt idx="264">
                  <c:v>39.690000000000012</c:v>
                </c:pt>
                <c:pt idx="265">
                  <c:v>39.641000000000005</c:v>
                </c:pt>
                <c:pt idx="266">
                  <c:v>39.593000000000011</c:v>
                </c:pt>
                <c:pt idx="267">
                  <c:v>39.520000000000003</c:v>
                </c:pt>
                <c:pt idx="268">
                  <c:v>39.471000000000004</c:v>
                </c:pt>
                <c:pt idx="269">
                  <c:v>39.423000000000002</c:v>
                </c:pt>
                <c:pt idx="270">
                  <c:v>39.349999999999994</c:v>
                </c:pt>
                <c:pt idx="271">
                  <c:v>39.300999999999995</c:v>
                </c:pt>
                <c:pt idx="272">
                  <c:v>39.229000000000013</c:v>
                </c:pt>
                <c:pt idx="273">
                  <c:v>39.18</c:v>
                </c:pt>
                <c:pt idx="274">
                  <c:v>39.131</c:v>
                </c:pt>
                <c:pt idx="275">
                  <c:v>39.059000000000005</c:v>
                </c:pt>
                <c:pt idx="276">
                  <c:v>39.01</c:v>
                </c:pt>
                <c:pt idx="277">
                  <c:v>38.937000000000005</c:v>
                </c:pt>
                <c:pt idx="278">
                  <c:v>38.888999999999996</c:v>
                </c:pt>
                <c:pt idx="279">
                  <c:v>38.815999999999995</c:v>
                </c:pt>
                <c:pt idx="280">
                  <c:v>38.767000000000003</c:v>
                </c:pt>
                <c:pt idx="281">
                  <c:v>38.719000000000001</c:v>
                </c:pt>
                <c:pt idx="282">
                  <c:v>38.646000000000001</c:v>
                </c:pt>
                <c:pt idx="283">
                  <c:v>38.597000000000001</c:v>
                </c:pt>
                <c:pt idx="284">
                  <c:v>38.524000000000001</c:v>
                </c:pt>
                <c:pt idx="285">
                  <c:v>38.476000000000006</c:v>
                </c:pt>
                <c:pt idx="286">
                  <c:v>38.427</c:v>
                </c:pt>
                <c:pt idx="287">
                  <c:v>38.353999999999999</c:v>
                </c:pt>
                <c:pt idx="288">
                  <c:v>38.306000000000004</c:v>
                </c:pt>
                <c:pt idx="289">
                  <c:v>38.233000000000011</c:v>
                </c:pt>
                <c:pt idx="290">
                  <c:v>38.184000000000005</c:v>
                </c:pt>
                <c:pt idx="291">
                  <c:v>38.136000000000003</c:v>
                </c:pt>
                <c:pt idx="292">
                  <c:v>38.063000000000002</c:v>
                </c:pt>
                <c:pt idx="293">
                  <c:v>38.013999999999996</c:v>
                </c:pt>
                <c:pt idx="294">
                  <c:v>37.966000000000001</c:v>
                </c:pt>
                <c:pt idx="295">
                  <c:v>37.893000000000001</c:v>
                </c:pt>
                <c:pt idx="296">
                  <c:v>37.843999999999994</c:v>
                </c:pt>
                <c:pt idx="297">
                  <c:v>37.771000000000001</c:v>
                </c:pt>
                <c:pt idx="298">
                  <c:v>37.723000000000013</c:v>
                </c:pt>
                <c:pt idx="299">
                  <c:v>37.674000000000007</c:v>
                </c:pt>
                <c:pt idx="300">
                  <c:v>37.626000000000012</c:v>
                </c:pt>
                <c:pt idx="301">
                  <c:v>37.553000000000004</c:v>
                </c:pt>
                <c:pt idx="302">
                  <c:v>37.504000000000005</c:v>
                </c:pt>
                <c:pt idx="303">
                  <c:v>37.431000000000004</c:v>
                </c:pt>
                <c:pt idx="304">
                  <c:v>37.382999999999996</c:v>
                </c:pt>
                <c:pt idx="305">
                  <c:v>37.333999999999996</c:v>
                </c:pt>
                <c:pt idx="306">
                  <c:v>37.286000000000001</c:v>
                </c:pt>
                <c:pt idx="307">
                  <c:v>37.213000000000001</c:v>
                </c:pt>
                <c:pt idx="308">
                  <c:v>37.164000000000001</c:v>
                </c:pt>
                <c:pt idx="309">
                  <c:v>37.116</c:v>
                </c:pt>
                <c:pt idx="310">
                  <c:v>37.043000000000006</c:v>
                </c:pt>
                <c:pt idx="311">
                  <c:v>36.994</c:v>
                </c:pt>
                <c:pt idx="312">
                  <c:v>36.946000000000005</c:v>
                </c:pt>
                <c:pt idx="313">
                  <c:v>36.897000000000006</c:v>
                </c:pt>
                <c:pt idx="314">
                  <c:v>36.849000000000004</c:v>
                </c:pt>
                <c:pt idx="315">
                  <c:v>36.800000000000004</c:v>
                </c:pt>
                <c:pt idx="316">
                  <c:v>36.727000000000011</c:v>
                </c:pt>
                <c:pt idx="317">
                  <c:v>36.679000000000002</c:v>
                </c:pt>
                <c:pt idx="318">
                  <c:v>36.630000000000003</c:v>
                </c:pt>
                <c:pt idx="319">
                  <c:v>36.606000000000002</c:v>
                </c:pt>
                <c:pt idx="320">
                  <c:v>36.580999999999996</c:v>
                </c:pt>
                <c:pt idx="321">
                  <c:v>36.556999999999995</c:v>
                </c:pt>
                <c:pt idx="322">
                  <c:v>36.556999999999995</c:v>
                </c:pt>
                <c:pt idx="323">
                  <c:v>36.533000000000001</c:v>
                </c:pt>
                <c:pt idx="324">
                  <c:v>36.533000000000001</c:v>
                </c:pt>
                <c:pt idx="325">
                  <c:v>36.533000000000001</c:v>
                </c:pt>
                <c:pt idx="326">
                  <c:v>36.533000000000001</c:v>
                </c:pt>
                <c:pt idx="327">
                  <c:v>36.533000000000001</c:v>
                </c:pt>
                <c:pt idx="328">
                  <c:v>36.533000000000001</c:v>
                </c:pt>
                <c:pt idx="329">
                  <c:v>36.533000000000001</c:v>
                </c:pt>
                <c:pt idx="330">
                  <c:v>36.533000000000001</c:v>
                </c:pt>
                <c:pt idx="331">
                  <c:v>36.556999999999995</c:v>
                </c:pt>
                <c:pt idx="332">
                  <c:v>36.556999999999995</c:v>
                </c:pt>
                <c:pt idx="333">
                  <c:v>36.556999999999995</c:v>
                </c:pt>
                <c:pt idx="334">
                  <c:v>36.580999999999996</c:v>
                </c:pt>
                <c:pt idx="335">
                  <c:v>36.580999999999996</c:v>
                </c:pt>
                <c:pt idx="336">
                  <c:v>36.606000000000002</c:v>
                </c:pt>
                <c:pt idx="337">
                  <c:v>36.606000000000002</c:v>
                </c:pt>
                <c:pt idx="338">
                  <c:v>36.630000000000003</c:v>
                </c:pt>
                <c:pt idx="339">
                  <c:v>36.630000000000003</c:v>
                </c:pt>
                <c:pt idx="340">
                  <c:v>36.653999999999996</c:v>
                </c:pt>
                <c:pt idx="341">
                  <c:v>36.679000000000002</c:v>
                </c:pt>
                <c:pt idx="342">
                  <c:v>36.679000000000002</c:v>
                </c:pt>
                <c:pt idx="343">
                  <c:v>36.703000000000003</c:v>
                </c:pt>
                <c:pt idx="344">
                  <c:v>36.727000000000011</c:v>
                </c:pt>
                <c:pt idx="345">
                  <c:v>36.751000000000005</c:v>
                </c:pt>
                <c:pt idx="346">
                  <c:v>36.776000000000003</c:v>
                </c:pt>
                <c:pt idx="347">
                  <c:v>36.800000000000004</c:v>
                </c:pt>
                <c:pt idx="348">
                  <c:v>36.824000000000005</c:v>
                </c:pt>
                <c:pt idx="349">
                  <c:v>36.849000000000004</c:v>
                </c:pt>
                <c:pt idx="350">
                  <c:v>36.873000000000005</c:v>
                </c:pt>
                <c:pt idx="351">
                  <c:v>36.897000000000006</c:v>
                </c:pt>
                <c:pt idx="352">
                  <c:v>36.921000000000006</c:v>
                </c:pt>
                <c:pt idx="353">
                  <c:v>36.946000000000005</c:v>
                </c:pt>
                <c:pt idx="354">
                  <c:v>36.97</c:v>
                </c:pt>
                <c:pt idx="355">
                  <c:v>36.994</c:v>
                </c:pt>
                <c:pt idx="356">
                  <c:v>37.043000000000006</c:v>
                </c:pt>
                <c:pt idx="357">
                  <c:v>37.067</c:v>
                </c:pt>
                <c:pt idx="358">
                  <c:v>37.091000000000001</c:v>
                </c:pt>
                <c:pt idx="359">
                  <c:v>37.116</c:v>
                </c:pt>
                <c:pt idx="360">
                  <c:v>37.164000000000001</c:v>
                </c:pt>
                <c:pt idx="361">
                  <c:v>37.189</c:v>
                </c:pt>
                <c:pt idx="362">
                  <c:v>37.213000000000001</c:v>
                </c:pt>
                <c:pt idx="363">
                  <c:v>37.261000000000003</c:v>
                </c:pt>
                <c:pt idx="364">
                  <c:v>37.286000000000001</c:v>
                </c:pt>
                <c:pt idx="365">
                  <c:v>37.333999999999996</c:v>
                </c:pt>
                <c:pt idx="366">
                  <c:v>37.358999999999995</c:v>
                </c:pt>
                <c:pt idx="367">
                  <c:v>37.407000000000004</c:v>
                </c:pt>
                <c:pt idx="368">
                  <c:v>37.431000000000004</c:v>
                </c:pt>
                <c:pt idx="369">
                  <c:v>37.480000000000004</c:v>
                </c:pt>
                <c:pt idx="370">
                  <c:v>37.504000000000005</c:v>
                </c:pt>
                <c:pt idx="371">
                  <c:v>37.553000000000004</c:v>
                </c:pt>
                <c:pt idx="372">
                  <c:v>37.601000000000006</c:v>
                </c:pt>
                <c:pt idx="373">
                  <c:v>37.626000000000012</c:v>
                </c:pt>
                <c:pt idx="374">
                  <c:v>37.674000000000007</c:v>
                </c:pt>
                <c:pt idx="375">
                  <c:v>37.747</c:v>
                </c:pt>
                <c:pt idx="376">
                  <c:v>37.796000000000063</c:v>
                </c:pt>
                <c:pt idx="377">
                  <c:v>37.869</c:v>
                </c:pt>
                <c:pt idx="378">
                  <c:v>37.940999999999995</c:v>
                </c:pt>
                <c:pt idx="379">
                  <c:v>38.039000000000001</c:v>
                </c:pt>
                <c:pt idx="380">
                  <c:v>38.160000000000011</c:v>
                </c:pt>
                <c:pt idx="381">
                  <c:v>38.306000000000004</c:v>
                </c:pt>
                <c:pt idx="382">
                  <c:v>38.450999999999993</c:v>
                </c:pt>
                <c:pt idx="383">
                  <c:v>38.597000000000001</c:v>
                </c:pt>
                <c:pt idx="384">
                  <c:v>38.743000000000002</c:v>
                </c:pt>
                <c:pt idx="385">
                  <c:v>38.913000000000004</c:v>
                </c:pt>
                <c:pt idx="386">
                  <c:v>39.083000000000006</c:v>
                </c:pt>
                <c:pt idx="387">
                  <c:v>39.253</c:v>
                </c:pt>
                <c:pt idx="388">
                  <c:v>39.423000000000002</c:v>
                </c:pt>
                <c:pt idx="389">
                  <c:v>39.593000000000011</c:v>
                </c:pt>
                <c:pt idx="390">
                  <c:v>39.763000000000012</c:v>
                </c:pt>
                <c:pt idx="391">
                  <c:v>39.933</c:v>
                </c:pt>
                <c:pt idx="392">
                  <c:v>40.127000000000002</c:v>
                </c:pt>
                <c:pt idx="393">
                  <c:v>40.303999999999995</c:v>
                </c:pt>
                <c:pt idx="394">
                  <c:v>40.507000000000005</c:v>
                </c:pt>
                <c:pt idx="395">
                  <c:v>40.71</c:v>
                </c:pt>
                <c:pt idx="396">
                  <c:v>40.913000000000004</c:v>
                </c:pt>
                <c:pt idx="397">
                  <c:v>41.09</c:v>
                </c:pt>
                <c:pt idx="398">
                  <c:v>41.293000000000013</c:v>
                </c:pt>
                <c:pt idx="399">
                  <c:v>41.496000000000002</c:v>
                </c:pt>
                <c:pt idx="400">
                  <c:v>41.699000000000012</c:v>
                </c:pt>
                <c:pt idx="401">
                  <c:v>41.902000000000001</c:v>
                </c:pt>
                <c:pt idx="402">
                  <c:v>42.105000000000011</c:v>
                </c:pt>
                <c:pt idx="403">
                  <c:v>42.333000000000006</c:v>
                </c:pt>
                <c:pt idx="404">
                  <c:v>42.536000000000001</c:v>
                </c:pt>
                <c:pt idx="405">
                  <c:v>42.739000000000011</c:v>
                </c:pt>
                <c:pt idx="406">
                  <c:v>42.940999999999995</c:v>
                </c:pt>
                <c:pt idx="407">
                  <c:v>43.17</c:v>
                </c:pt>
                <c:pt idx="408">
                  <c:v>43.373000000000005</c:v>
                </c:pt>
                <c:pt idx="409">
                  <c:v>43.575000000000003</c:v>
                </c:pt>
                <c:pt idx="410">
                  <c:v>43.803999999999995</c:v>
                </c:pt>
                <c:pt idx="411">
                  <c:v>44.006</c:v>
                </c:pt>
                <c:pt idx="412">
                  <c:v>44.235000000000063</c:v>
                </c:pt>
                <c:pt idx="413">
                  <c:v>44.463000000000001</c:v>
                </c:pt>
                <c:pt idx="414">
                  <c:v>44.666000000000011</c:v>
                </c:pt>
                <c:pt idx="415">
                  <c:v>44.894000000000005</c:v>
                </c:pt>
                <c:pt idx="416">
                  <c:v>45.097000000000001</c:v>
                </c:pt>
                <c:pt idx="417">
                  <c:v>45.325000000000003</c:v>
                </c:pt>
                <c:pt idx="418">
                  <c:v>45.528000000000013</c:v>
                </c:pt>
                <c:pt idx="419">
                  <c:v>45.756</c:v>
                </c:pt>
                <c:pt idx="420">
                  <c:v>45.983999999999995</c:v>
                </c:pt>
                <c:pt idx="421">
                  <c:v>46.212000000000003</c:v>
                </c:pt>
                <c:pt idx="422">
                  <c:v>46.414999999999999</c:v>
                </c:pt>
                <c:pt idx="423">
                  <c:v>46.644000000000005</c:v>
                </c:pt>
                <c:pt idx="424">
                  <c:v>46.897000000000006</c:v>
                </c:pt>
                <c:pt idx="425">
                  <c:v>47.125000000000092</c:v>
                </c:pt>
                <c:pt idx="426">
                  <c:v>47.379000000000005</c:v>
                </c:pt>
                <c:pt idx="427">
                  <c:v>47.607000000000006</c:v>
                </c:pt>
                <c:pt idx="428">
                  <c:v>47.861000000000004</c:v>
                </c:pt>
                <c:pt idx="429">
                  <c:v>48.089000000000006</c:v>
                </c:pt>
                <c:pt idx="430">
                  <c:v>48.343000000000004</c:v>
                </c:pt>
                <c:pt idx="431">
                  <c:v>48.571000000000005</c:v>
                </c:pt>
                <c:pt idx="432">
                  <c:v>48.799000000000063</c:v>
                </c:pt>
                <c:pt idx="433">
                  <c:v>49.053000000000004</c:v>
                </c:pt>
                <c:pt idx="434">
                  <c:v>49.281000000000006</c:v>
                </c:pt>
                <c:pt idx="435">
                  <c:v>49.509</c:v>
                </c:pt>
                <c:pt idx="436">
                  <c:v>49.737000000000002</c:v>
                </c:pt>
                <c:pt idx="437">
                  <c:v>49.991</c:v>
                </c:pt>
                <c:pt idx="438">
                  <c:v>50.195000000000093</c:v>
                </c:pt>
                <c:pt idx="439">
                  <c:v>50.474000000000004</c:v>
                </c:pt>
                <c:pt idx="440">
                  <c:v>50.724000000000011</c:v>
                </c:pt>
                <c:pt idx="441">
                  <c:v>50.975000000000001</c:v>
                </c:pt>
                <c:pt idx="442">
                  <c:v>51.254000000000005</c:v>
                </c:pt>
                <c:pt idx="443">
                  <c:v>51.504000000000005</c:v>
                </c:pt>
                <c:pt idx="444">
                  <c:v>52.117000000000004</c:v>
                </c:pt>
                <c:pt idx="445">
                  <c:v>52.730000000000011</c:v>
                </c:pt>
                <c:pt idx="446">
                  <c:v>53.204000000000001</c:v>
                </c:pt>
                <c:pt idx="447">
                  <c:v>53.649000000000001</c:v>
                </c:pt>
                <c:pt idx="448">
                  <c:v>54.039000000000001</c:v>
                </c:pt>
                <c:pt idx="449">
                  <c:v>54.400999999999996</c:v>
                </c:pt>
                <c:pt idx="450">
                  <c:v>54.764000000000003</c:v>
                </c:pt>
                <c:pt idx="451">
                  <c:v>55.098000000000013</c:v>
                </c:pt>
                <c:pt idx="452">
                  <c:v>55.46</c:v>
                </c:pt>
                <c:pt idx="453">
                  <c:v>55.794000000000011</c:v>
                </c:pt>
                <c:pt idx="454">
                  <c:v>56.101000000000006</c:v>
                </c:pt>
                <c:pt idx="455">
                  <c:v>56.435000000000002</c:v>
                </c:pt>
                <c:pt idx="456">
                  <c:v>56.769000000000013</c:v>
                </c:pt>
                <c:pt idx="457">
                  <c:v>57.076000000000001</c:v>
                </c:pt>
                <c:pt idx="458">
                  <c:v>57.353999999999999</c:v>
                </c:pt>
                <c:pt idx="459">
                  <c:v>57.633000000000003</c:v>
                </c:pt>
                <c:pt idx="460">
                  <c:v>58.134</c:v>
                </c:pt>
                <c:pt idx="461">
                  <c:v>58.384999999999998</c:v>
                </c:pt>
                <c:pt idx="462">
                  <c:v>58.608000000000011</c:v>
                </c:pt>
                <c:pt idx="463">
                  <c:v>58.803000000000004</c:v>
                </c:pt>
                <c:pt idx="464">
                  <c:v>59.053999999999995</c:v>
                </c:pt>
                <c:pt idx="465">
                  <c:v>59.276000000000003</c:v>
                </c:pt>
                <c:pt idx="466">
                  <c:v>59.499000000000002</c:v>
                </c:pt>
                <c:pt idx="467">
                  <c:v>59.75</c:v>
                </c:pt>
                <c:pt idx="468">
                  <c:v>59.973000000000006</c:v>
                </c:pt>
                <c:pt idx="469">
                  <c:v>60.230000000000011</c:v>
                </c:pt>
                <c:pt idx="470">
                  <c:v>60.493000000000002</c:v>
                </c:pt>
                <c:pt idx="471">
                  <c:v>60.756</c:v>
                </c:pt>
                <c:pt idx="472">
                  <c:v>61.019000000000005</c:v>
                </c:pt>
                <c:pt idx="473">
                  <c:v>61.313999999999993</c:v>
                </c:pt>
                <c:pt idx="474">
                  <c:v>61.544000000000004</c:v>
                </c:pt>
                <c:pt idx="475">
                  <c:v>61.806999999999995</c:v>
                </c:pt>
                <c:pt idx="476">
                  <c:v>62.07</c:v>
                </c:pt>
                <c:pt idx="477">
                  <c:v>62.333000000000006</c:v>
                </c:pt>
                <c:pt idx="478">
                  <c:v>62.596000000000011</c:v>
                </c:pt>
                <c:pt idx="479">
                  <c:v>62.826000000000001</c:v>
                </c:pt>
                <c:pt idx="480">
                  <c:v>63.089000000000006</c:v>
                </c:pt>
                <c:pt idx="481">
                  <c:v>63.318999999999996</c:v>
                </c:pt>
                <c:pt idx="482">
                  <c:v>63.549000000000007</c:v>
                </c:pt>
                <c:pt idx="483">
                  <c:v>63.779000000000003</c:v>
                </c:pt>
                <c:pt idx="484">
                  <c:v>64.009</c:v>
                </c:pt>
                <c:pt idx="485">
                  <c:v>64.337000000000003</c:v>
                </c:pt>
                <c:pt idx="486">
                  <c:v>64.534000000000006</c:v>
                </c:pt>
                <c:pt idx="487">
                  <c:v>64.730999999999995</c:v>
                </c:pt>
                <c:pt idx="488">
                  <c:v>64.929000000000002</c:v>
                </c:pt>
                <c:pt idx="489">
                  <c:v>65.125999999999948</c:v>
                </c:pt>
                <c:pt idx="490">
                  <c:v>65.322999999999979</c:v>
                </c:pt>
                <c:pt idx="491">
                  <c:v>65.52</c:v>
                </c:pt>
                <c:pt idx="492">
                  <c:v>65.75</c:v>
                </c:pt>
                <c:pt idx="493">
                  <c:v>65.947000000000216</c:v>
                </c:pt>
                <c:pt idx="494">
                  <c:v>66.736000000000004</c:v>
                </c:pt>
                <c:pt idx="495">
                  <c:v>66.965999999999994</c:v>
                </c:pt>
                <c:pt idx="496">
                  <c:v>67.096999999999994</c:v>
                </c:pt>
                <c:pt idx="497">
                  <c:v>67.195999999999998</c:v>
                </c:pt>
                <c:pt idx="498">
                  <c:v>67.326999999999998</c:v>
                </c:pt>
                <c:pt idx="499">
                  <c:v>67.426000000000002</c:v>
                </c:pt>
                <c:pt idx="500">
                  <c:v>67.557000000000002</c:v>
                </c:pt>
                <c:pt idx="501">
                  <c:v>67.688999999999979</c:v>
                </c:pt>
                <c:pt idx="502">
                  <c:v>67.819999999999993</c:v>
                </c:pt>
                <c:pt idx="503">
                  <c:v>67.983999999999995</c:v>
                </c:pt>
                <c:pt idx="504">
                  <c:v>68.116</c:v>
                </c:pt>
                <c:pt idx="505">
                  <c:v>68.28</c:v>
                </c:pt>
                <c:pt idx="506">
                  <c:v>68.411000000000215</c:v>
                </c:pt>
                <c:pt idx="507">
                  <c:v>68.575999999999979</c:v>
                </c:pt>
                <c:pt idx="508">
                  <c:v>68.706999999999994</c:v>
                </c:pt>
                <c:pt idx="509">
                  <c:v>68.870999999999981</c:v>
                </c:pt>
                <c:pt idx="510">
                  <c:v>69.003</c:v>
                </c:pt>
                <c:pt idx="511">
                  <c:v>69.167000000000002</c:v>
                </c:pt>
                <c:pt idx="512">
                  <c:v>69.331000000000003</c:v>
                </c:pt>
                <c:pt idx="513">
                  <c:v>69.462999999999994</c:v>
                </c:pt>
                <c:pt idx="514">
                  <c:v>69.593999999999994</c:v>
                </c:pt>
                <c:pt idx="515">
                  <c:v>69.759</c:v>
                </c:pt>
                <c:pt idx="516">
                  <c:v>69.923000000000002</c:v>
                </c:pt>
                <c:pt idx="517">
                  <c:v>70.120999999999981</c:v>
                </c:pt>
                <c:pt idx="518">
                  <c:v>70.281999999999996</c:v>
                </c:pt>
                <c:pt idx="519">
                  <c:v>70.483999999999995</c:v>
                </c:pt>
                <c:pt idx="520">
                  <c:v>70.685999999999979</c:v>
                </c:pt>
                <c:pt idx="521">
                  <c:v>70.846999999999994</c:v>
                </c:pt>
                <c:pt idx="522">
                  <c:v>71.049000000000007</c:v>
                </c:pt>
                <c:pt idx="523">
                  <c:v>71.211000000000027</c:v>
                </c:pt>
                <c:pt idx="524">
                  <c:v>71.412999999999997</c:v>
                </c:pt>
                <c:pt idx="525">
                  <c:v>71.573999999999998</c:v>
                </c:pt>
                <c:pt idx="526">
                  <c:v>71.735000000000014</c:v>
                </c:pt>
                <c:pt idx="527">
                  <c:v>71.937000000000026</c:v>
                </c:pt>
                <c:pt idx="528">
                  <c:v>72.099000000000004</c:v>
                </c:pt>
                <c:pt idx="529">
                  <c:v>72.3</c:v>
                </c:pt>
                <c:pt idx="530">
                  <c:v>72.501999999999995</c:v>
                </c:pt>
                <c:pt idx="531">
                  <c:v>72.664000000000001</c:v>
                </c:pt>
                <c:pt idx="532">
                  <c:v>72.824999999999989</c:v>
                </c:pt>
                <c:pt idx="533">
                  <c:v>72.986000000000004</c:v>
                </c:pt>
                <c:pt idx="534">
                  <c:v>73.147999999999996</c:v>
                </c:pt>
                <c:pt idx="535">
                  <c:v>73.349999999999994</c:v>
                </c:pt>
                <c:pt idx="536">
                  <c:v>73.510999999999996</c:v>
                </c:pt>
                <c:pt idx="537">
                  <c:v>73.671999999999983</c:v>
                </c:pt>
                <c:pt idx="538">
                  <c:v>73.834000000000003</c:v>
                </c:pt>
                <c:pt idx="539">
                  <c:v>73.995000000000005</c:v>
                </c:pt>
                <c:pt idx="540">
                  <c:v>74.156999999999982</c:v>
                </c:pt>
                <c:pt idx="541">
                  <c:v>74.318000000000012</c:v>
                </c:pt>
                <c:pt idx="542">
                  <c:v>74.52</c:v>
                </c:pt>
                <c:pt idx="543">
                  <c:v>74.680999999999983</c:v>
                </c:pt>
                <c:pt idx="544">
                  <c:v>74.843000000000004</c:v>
                </c:pt>
                <c:pt idx="545">
                  <c:v>75.004000000000005</c:v>
                </c:pt>
                <c:pt idx="546">
                  <c:v>75.165999999999983</c:v>
                </c:pt>
                <c:pt idx="547">
                  <c:v>75.326999999999998</c:v>
                </c:pt>
                <c:pt idx="548">
                  <c:v>75.489000000000004</c:v>
                </c:pt>
                <c:pt idx="549">
                  <c:v>75.649999999999991</c:v>
                </c:pt>
                <c:pt idx="550">
                  <c:v>75.771000000000001</c:v>
                </c:pt>
                <c:pt idx="551">
                  <c:v>75.933000000000007</c:v>
                </c:pt>
                <c:pt idx="552">
                  <c:v>76.093999999999994</c:v>
                </c:pt>
                <c:pt idx="553">
                  <c:v>76.254999999999995</c:v>
                </c:pt>
                <c:pt idx="554">
                  <c:v>76.375999999999948</c:v>
                </c:pt>
                <c:pt idx="555">
                  <c:v>76.577999999999989</c:v>
                </c:pt>
                <c:pt idx="556">
                  <c:v>76.739999999999995</c:v>
                </c:pt>
                <c:pt idx="557">
                  <c:v>76.819999999999993</c:v>
                </c:pt>
                <c:pt idx="558">
                  <c:v>76.94100000000023</c:v>
                </c:pt>
                <c:pt idx="559">
                  <c:v>77.021999999999991</c:v>
                </c:pt>
                <c:pt idx="560">
                  <c:v>77.10299999999998</c:v>
                </c:pt>
                <c:pt idx="561">
                  <c:v>77.183999999999983</c:v>
                </c:pt>
                <c:pt idx="562">
                  <c:v>77.263999999999996</c:v>
                </c:pt>
                <c:pt idx="563">
                  <c:v>77.345000000000013</c:v>
                </c:pt>
                <c:pt idx="564">
                  <c:v>77.426000000000002</c:v>
                </c:pt>
                <c:pt idx="565">
                  <c:v>77.465999999999994</c:v>
                </c:pt>
                <c:pt idx="566">
                  <c:v>77.546999999999997</c:v>
                </c:pt>
                <c:pt idx="567">
                  <c:v>77.587000000000003</c:v>
                </c:pt>
                <c:pt idx="568">
                  <c:v>77.626999999999981</c:v>
                </c:pt>
                <c:pt idx="569">
                  <c:v>77.667999999999992</c:v>
                </c:pt>
                <c:pt idx="570">
                  <c:v>77.708000000000013</c:v>
                </c:pt>
                <c:pt idx="571">
                  <c:v>77.748999999999995</c:v>
                </c:pt>
                <c:pt idx="572">
                  <c:v>77.789000000000001</c:v>
                </c:pt>
                <c:pt idx="573">
                  <c:v>77.789000000000001</c:v>
                </c:pt>
                <c:pt idx="574">
                  <c:v>77.828999999999979</c:v>
                </c:pt>
                <c:pt idx="575">
                  <c:v>77.828999999999979</c:v>
                </c:pt>
                <c:pt idx="576">
                  <c:v>77.86999999999999</c:v>
                </c:pt>
                <c:pt idx="577">
                  <c:v>77.86999999999999</c:v>
                </c:pt>
                <c:pt idx="578">
                  <c:v>77.86999999999999</c:v>
                </c:pt>
                <c:pt idx="579">
                  <c:v>77.86999999999999</c:v>
                </c:pt>
                <c:pt idx="580">
                  <c:v>77.86999999999999</c:v>
                </c:pt>
                <c:pt idx="581">
                  <c:v>77.86999999999999</c:v>
                </c:pt>
                <c:pt idx="582">
                  <c:v>77.86999999999999</c:v>
                </c:pt>
                <c:pt idx="583">
                  <c:v>77.828999999999979</c:v>
                </c:pt>
                <c:pt idx="584">
                  <c:v>77.828999999999979</c:v>
                </c:pt>
                <c:pt idx="585">
                  <c:v>77.828999999999979</c:v>
                </c:pt>
                <c:pt idx="586">
                  <c:v>77.789000000000001</c:v>
                </c:pt>
                <c:pt idx="587">
                  <c:v>77.789000000000001</c:v>
                </c:pt>
                <c:pt idx="588">
                  <c:v>77.748999999999995</c:v>
                </c:pt>
                <c:pt idx="589">
                  <c:v>77.708000000000013</c:v>
                </c:pt>
                <c:pt idx="590">
                  <c:v>77.667999999999992</c:v>
                </c:pt>
                <c:pt idx="591">
                  <c:v>77.667999999999992</c:v>
                </c:pt>
                <c:pt idx="592">
                  <c:v>77.626999999999981</c:v>
                </c:pt>
                <c:pt idx="593">
                  <c:v>77.587000000000003</c:v>
                </c:pt>
                <c:pt idx="594">
                  <c:v>77.546999999999997</c:v>
                </c:pt>
                <c:pt idx="595">
                  <c:v>77.506</c:v>
                </c:pt>
                <c:pt idx="596">
                  <c:v>77.465999999999994</c:v>
                </c:pt>
                <c:pt idx="597">
                  <c:v>77.384999999999991</c:v>
                </c:pt>
                <c:pt idx="598">
                  <c:v>77.345000000000013</c:v>
                </c:pt>
                <c:pt idx="599">
                  <c:v>77.304999999999993</c:v>
                </c:pt>
                <c:pt idx="600">
                  <c:v>77.263999999999996</c:v>
                </c:pt>
                <c:pt idx="601">
                  <c:v>77.183999999999983</c:v>
                </c:pt>
                <c:pt idx="602">
                  <c:v>77.143000000000001</c:v>
                </c:pt>
                <c:pt idx="603">
                  <c:v>77.063000000000002</c:v>
                </c:pt>
                <c:pt idx="604">
                  <c:v>77.021999999999991</c:v>
                </c:pt>
                <c:pt idx="605">
                  <c:v>76.94100000000023</c:v>
                </c:pt>
                <c:pt idx="606">
                  <c:v>76.900999999999996</c:v>
                </c:pt>
                <c:pt idx="607">
                  <c:v>76.819999999999993</c:v>
                </c:pt>
                <c:pt idx="608">
                  <c:v>76.78</c:v>
                </c:pt>
                <c:pt idx="609">
                  <c:v>76.698999999999998</c:v>
                </c:pt>
                <c:pt idx="610">
                  <c:v>76.658999999999978</c:v>
                </c:pt>
                <c:pt idx="611">
                  <c:v>76.577999999999989</c:v>
                </c:pt>
                <c:pt idx="612">
                  <c:v>76.498000000000005</c:v>
                </c:pt>
                <c:pt idx="613">
                  <c:v>76.456999999999994</c:v>
                </c:pt>
                <c:pt idx="614">
                  <c:v>76.375999999999948</c:v>
                </c:pt>
                <c:pt idx="615">
                  <c:v>76.296000000000006</c:v>
                </c:pt>
                <c:pt idx="616">
                  <c:v>76.215000000000003</c:v>
                </c:pt>
                <c:pt idx="617">
                  <c:v>76.134</c:v>
                </c:pt>
                <c:pt idx="618">
                  <c:v>76.054000000000002</c:v>
                </c:pt>
                <c:pt idx="619">
                  <c:v>75.933000000000007</c:v>
                </c:pt>
                <c:pt idx="620">
                  <c:v>75.85199999999999</c:v>
                </c:pt>
                <c:pt idx="621">
                  <c:v>75.730999999999995</c:v>
                </c:pt>
                <c:pt idx="622">
                  <c:v>75.61</c:v>
                </c:pt>
                <c:pt idx="623">
                  <c:v>75.489000000000004</c:v>
                </c:pt>
                <c:pt idx="624">
                  <c:v>75.367999999999995</c:v>
                </c:pt>
                <c:pt idx="625">
                  <c:v>75.245999999999995</c:v>
                </c:pt>
                <c:pt idx="626">
                  <c:v>75.124999999999986</c:v>
                </c:pt>
                <c:pt idx="627">
                  <c:v>75.004000000000005</c:v>
                </c:pt>
                <c:pt idx="628">
                  <c:v>74.882999999999981</c:v>
                </c:pt>
                <c:pt idx="629">
                  <c:v>74.762</c:v>
                </c:pt>
                <c:pt idx="630">
                  <c:v>74.600999999999999</c:v>
                </c:pt>
                <c:pt idx="631">
                  <c:v>74.52</c:v>
                </c:pt>
                <c:pt idx="632">
                  <c:v>74.399000000000001</c:v>
                </c:pt>
                <c:pt idx="633">
                  <c:v>74.236999999999995</c:v>
                </c:pt>
                <c:pt idx="634">
                  <c:v>74.116</c:v>
                </c:pt>
                <c:pt idx="635">
                  <c:v>73.955000000000013</c:v>
                </c:pt>
                <c:pt idx="636">
                  <c:v>73.793999999999997</c:v>
                </c:pt>
                <c:pt idx="637">
                  <c:v>73.631999999999991</c:v>
                </c:pt>
                <c:pt idx="638">
                  <c:v>73.510999999999996</c:v>
                </c:pt>
                <c:pt idx="639">
                  <c:v>73.349999999999994</c:v>
                </c:pt>
                <c:pt idx="640">
                  <c:v>73.187999999999988</c:v>
                </c:pt>
                <c:pt idx="641">
                  <c:v>73.027000000000001</c:v>
                </c:pt>
                <c:pt idx="642">
                  <c:v>72.906000000000006</c:v>
                </c:pt>
                <c:pt idx="643">
                  <c:v>72.703999999999994</c:v>
                </c:pt>
                <c:pt idx="644">
                  <c:v>72.543000000000006</c:v>
                </c:pt>
                <c:pt idx="645">
                  <c:v>72.381</c:v>
                </c:pt>
                <c:pt idx="646">
                  <c:v>72.22</c:v>
                </c:pt>
                <c:pt idx="647">
                  <c:v>72.057999999999993</c:v>
                </c:pt>
                <c:pt idx="648">
                  <c:v>71.85599999999998</c:v>
                </c:pt>
                <c:pt idx="649">
                  <c:v>71.694999999999993</c:v>
                </c:pt>
                <c:pt idx="650">
                  <c:v>71.534000000000006</c:v>
                </c:pt>
                <c:pt idx="651">
                  <c:v>71.331999999999994</c:v>
                </c:pt>
                <c:pt idx="652">
                  <c:v>71.169999999999987</c:v>
                </c:pt>
                <c:pt idx="653">
                  <c:v>70.968999999999994</c:v>
                </c:pt>
                <c:pt idx="654">
                  <c:v>70.807000000000002</c:v>
                </c:pt>
                <c:pt idx="655">
                  <c:v>70.60499999999999</c:v>
                </c:pt>
                <c:pt idx="656">
                  <c:v>70.44400000000023</c:v>
                </c:pt>
                <c:pt idx="657">
                  <c:v>70.242000000000004</c:v>
                </c:pt>
                <c:pt idx="658">
                  <c:v>70.040000000000006</c:v>
                </c:pt>
                <c:pt idx="659">
                  <c:v>69.89</c:v>
                </c:pt>
                <c:pt idx="660">
                  <c:v>69.725999999999999</c:v>
                </c:pt>
                <c:pt idx="661">
                  <c:v>69.561000000000007</c:v>
                </c:pt>
                <c:pt idx="662">
                  <c:v>69.430000000000007</c:v>
                </c:pt>
                <c:pt idx="663">
                  <c:v>69.266000000000005</c:v>
                </c:pt>
                <c:pt idx="664">
                  <c:v>69.100999999999999</c:v>
                </c:pt>
                <c:pt idx="665">
                  <c:v>68.937000000000026</c:v>
                </c:pt>
                <c:pt idx="666">
                  <c:v>68.805999999999983</c:v>
                </c:pt>
                <c:pt idx="667">
                  <c:v>68.641000000000005</c:v>
                </c:pt>
                <c:pt idx="668">
                  <c:v>68.477000000000004</c:v>
                </c:pt>
                <c:pt idx="669">
                  <c:v>68.313000000000002</c:v>
                </c:pt>
                <c:pt idx="670">
                  <c:v>68.149000000000001</c:v>
                </c:pt>
                <c:pt idx="671">
                  <c:v>67.983999999999995</c:v>
                </c:pt>
                <c:pt idx="672">
                  <c:v>67.819999999999993</c:v>
                </c:pt>
                <c:pt idx="673">
                  <c:v>67.655999999999949</c:v>
                </c:pt>
                <c:pt idx="674">
                  <c:v>67.524000000000001</c:v>
                </c:pt>
                <c:pt idx="675">
                  <c:v>67.36</c:v>
                </c:pt>
                <c:pt idx="676">
                  <c:v>67.195999999999998</c:v>
                </c:pt>
                <c:pt idx="677">
                  <c:v>67.031000000000006</c:v>
                </c:pt>
                <c:pt idx="678">
                  <c:v>66.867000000000004</c:v>
                </c:pt>
                <c:pt idx="679">
                  <c:v>66.703000000000003</c:v>
                </c:pt>
                <c:pt idx="680">
                  <c:v>66.539000000000001</c:v>
                </c:pt>
                <c:pt idx="681">
                  <c:v>66.373999999999981</c:v>
                </c:pt>
                <c:pt idx="682">
                  <c:v>66.209999999999994</c:v>
                </c:pt>
                <c:pt idx="683">
                  <c:v>66.046000000000006</c:v>
                </c:pt>
                <c:pt idx="684">
                  <c:v>65.881</c:v>
                </c:pt>
                <c:pt idx="685">
                  <c:v>65.717000000000027</c:v>
                </c:pt>
                <c:pt idx="686">
                  <c:v>65.552999999999983</c:v>
                </c:pt>
                <c:pt idx="687">
                  <c:v>65.388999999999982</c:v>
                </c:pt>
                <c:pt idx="688">
                  <c:v>65.224000000000004</c:v>
                </c:pt>
                <c:pt idx="689">
                  <c:v>65.06</c:v>
                </c:pt>
                <c:pt idx="690">
                  <c:v>64.896000000000001</c:v>
                </c:pt>
                <c:pt idx="691">
                  <c:v>64.730999999999995</c:v>
                </c:pt>
                <c:pt idx="692">
                  <c:v>64.566999999999993</c:v>
                </c:pt>
                <c:pt idx="693">
                  <c:v>64.403000000000006</c:v>
                </c:pt>
                <c:pt idx="694">
                  <c:v>64.239000000000004</c:v>
                </c:pt>
                <c:pt idx="695">
                  <c:v>64.073999999999998</c:v>
                </c:pt>
                <c:pt idx="696">
                  <c:v>63.91</c:v>
                </c:pt>
                <c:pt idx="697">
                  <c:v>63.746000000000002</c:v>
                </c:pt>
                <c:pt idx="698">
                  <c:v>63.580999999999996</c:v>
                </c:pt>
                <c:pt idx="699">
                  <c:v>63.416999999999994</c:v>
                </c:pt>
                <c:pt idx="700">
                  <c:v>63.253</c:v>
                </c:pt>
                <c:pt idx="701">
                  <c:v>63.089000000000006</c:v>
                </c:pt>
                <c:pt idx="702">
                  <c:v>62.924000000000007</c:v>
                </c:pt>
                <c:pt idx="703">
                  <c:v>62.760000000000012</c:v>
                </c:pt>
                <c:pt idx="704">
                  <c:v>62.596000000000011</c:v>
                </c:pt>
                <c:pt idx="705">
                  <c:v>62.431000000000004</c:v>
                </c:pt>
                <c:pt idx="706">
                  <c:v>62.267000000000003</c:v>
                </c:pt>
                <c:pt idx="707">
                  <c:v>62.103000000000002</c:v>
                </c:pt>
                <c:pt idx="708">
                  <c:v>61.939</c:v>
                </c:pt>
                <c:pt idx="709">
                  <c:v>61.774000000000001</c:v>
                </c:pt>
                <c:pt idx="710">
                  <c:v>61.61</c:v>
                </c:pt>
                <c:pt idx="711">
                  <c:v>61.446000000000005</c:v>
                </c:pt>
                <c:pt idx="712">
                  <c:v>61.313999999999993</c:v>
                </c:pt>
                <c:pt idx="713">
                  <c:v>61.15</c:v>
                </c:pt>
                <c:pt idx="714">
                  <c:v>60.986000000000004</c:v>
                </c:pt>
                <c:pt idx="715">
                  <c:v>60.821000000000005</c:v>
                </c:pt>
                <c:pt idx="716">
                  <c:v>60.657000000000004</c:v>
                </c:pt>
                <c:pt idx="717">
                  <c:v>60.493000000000002</c:v>
                </c:pt>
                <c:pt idx="718">
                  <c:v>60.329000000000001</c:v>
                </c:pt>
                <c:pt idx="719">
                  <c:v>60.164000000000001</c:v>
                </c:pt>
                <c:pt idx="720">
                  <c:v>60.029000000000003</c:v>
                </c:pt>
                <c:pt idx="721">
                  <c:v>59.916999999999994</c:v>
                </c:pt>
                <c:pt idx="722">
                  <c:v>59.778000000000013</c:v>
                </c:pt>
                <c:pt idx="723">
                  <c:v>59.639000000000003</c:v>
                </c:pt>
                <c:pt idx="724">
                  <c:v>59.499000000000002</c:v>
                </c:pt>
                <c:pt idx="725">
                  <c:v>59.36</c:v>
                </c:pt>
                <c:pt idx="726">
                  <c:v>59.249000000000002</c:v>
                </c:pt>
                <c:pt idx="727">
                  <c:v>59.109000000000002</c:v>
                </c:pt>
                <c:pt idx="728">
                  <c:v>58.97</c:v>
                </c:pt>
                <c:pt idx="729">
                  <c:v>58.830999999999996</c:v>
                </c:pt>
                <c:pt idx="730">
                  <c:v>58.719000000000001</c:v>
                </c:pt>
                <c:pt idx="731">
                  <c:v>58.58</c:v>
                </c:pt>
                <c:pt idx="732">
                  <c:v>58.440999999999995</c:v>
                </c:pt>
                <c:pt idx="733">
                  <c:v>58.329000000000001</c:v>
                </c:pt>
                <c:pt idx="734">
                  <c:v>58.190000000000012</c:v>
                </c:pt>
                <c:pt idx="735">
                  <c:v>58.079000000000001</c:v>
                </c:pt>
                <c:pt idx="736">
                  <c:v>57.939</c:v>
                </c:pt>
                <c:pt idx="737">
                  <c:v>57.8</c:v>
                </c:pt>
                <c:pt idx="738">
                  <c:v>57.689</c:v>
                </c:pt>
                <c:pt idx="739">
                  <c:v>57.549000000000007</c:v>
                </c:pt>
                <c:pt idx="740">
                  <c:v>57.41</c:v>
                </c:pt>
                <c:pt idx="741">
                  <c:v>57.299000000000063</c:v>
                </c:pt>
                <c:pt idx="742">
                  <c:v>57.159000000000006</c:v>
                </c:pt>
                <c:pt idx="743">
                  <c:v>57.02</c:v>
                </c:pt>
                <c:pt idx="744">
                  <c:v>56.909000000000006</c:v>
                </c:pt>
                <c:pt idx="745">
                  <c:v>56.769000000000013</c:v>
                </c:pt>
                <c:pt idx="746">
                  <c:v>56.658000000000001</c:v>
                </c:pt>
                <c:pt idx="747">
                  <c:v>56.519000000000005</c:v>
                </c:pt>
                <c:pt idx="748">
                  <c:v>56.407000000000004</c:v>
                </c:pt>
                <c:pt idx="749">
                  <c:v>56.268000000000093</c:v>
                </c:pt>
                <c:pt idx="750">
                  <c:v>56.156000000000006</c:v>
                </c:pt>
                <c:pt idx="751">
                  <c:v>56.045000000000002</c:v>
                </c:pt>
                <c:pt idx="752">
                  <c:v>55.906000000000006</c:v>
                </c:pt>
                <c:pt idx="753">
                  <c:v>55.794000000000011</c:v>
                </c:pt>
                <c:pt idx="754">
                  <c:v>55.655000000000001</c:v>
                </c:pt>
                <c:pt idx="755">
                  <c:v>55.544000000000004</c:v>
                </c:pt>
                <c:pt idx="756">
                  <c:v>55.432000000000002</c:v>
                </c:pt>
                <c:pt idx="757">
                  <c:v>55.293000000000013</c:v>
                </c:pt>
                <c:pt idx="758">
                  <c:v>55.181000000000004</c:v>
                </c:pt>
                <c:pt idx="759">
                  <c:v>55.07</c:v>
                </c:pt>
                <c:pt idx="760">
                  <c:v>54.931000000000004</c:v>
                </c:pt>
                <c:pt idx="761">
                  <c:v>54.818999999999996</c:v>
                </c:pt>
                <c:pt idx="762">
                  <c:v>54.708000000000013</c:v>
                </c:pt>
                <c:pt idx="763">
                  <c:v>54.596000000000011</c:v>
                </c:pt>
                <c:pt idx="764">
                  <c:v>54.456999999999994</c:v>
                </c:pt>
                <c:pt idx="765">
                  <c:v>54.346000000000004</c:v>
                </c:pt>
                <c:pt idx="766">
                  <c:v>54.234000000000002</c:v>
                </c:pt>
                <c:pt idx="767">
                  <c:v>54.123000000000012</c:v>
                </c:pt>
                <c:pt idx="768">
                  <c:v>54.010999999999996</c:v>
                </c:pt>
                <c:pt idx="769">
                  <c:v>53.872</c:v>
                </c:pt>
                <c:pt idx="770">
                  <c:v>53.761000000000003</c:v>
                </c:pt>
                <c:pt idx="771">
                  <c:v>53.649000000000001</c:v>
                </c:pt>
                <c:pt idx="772">
                  <c:v>53.538000000000011</c:v>
                </c:pt>
                <c:pt idx="773">
                  <c:v>53.426000000000002</c:v>
                </c:pt>
                <c:pt idx="774">
                  <c:v>53.314999999999998</c:v>
                </c:pt>
                <c:pt idx="775">
                  <c:v>53.204000000000001</c:v>
                </c:pt>
                <c:pt idx="776">
                  <c:v>53.092000000000013</c:v>
                </c:pt>
                <c:pt idx="777">
                  <c:v>52.980999999999995</c:v>
                </c:pt>
                <c:pt idx="778">
                  <c:v>52.869</c:v>
                </c:pt>
                <c:pt idx="779">
                  <c:v>52.758000000000003</c:v>
                </c:pt>
                <c:pt idx="780">
                  <c:v>52.646000000000001</c:v>
                </c:pt>
                <c:pt idx="781">
                  <c:v>52.535000000000011</c:v>
                </c:pt>
                <c:pt idx="782">
                  <c:v>52.424000000000007</c:v>
                </c:pt>
                <c:pt idx="783">
                  <c:v>52.311999999999998</c:v>
                </c:pt>
                <c:pt idx="784">
                  <c:v>52.201000000000001</c:v>
                </c:pt>
                <c:pt idx="785">
                  <c:v>52.089000000000006</c:v>
                </c:pt>
                <c:pt idx="786">
                  <c:v>51.978000000000002</c:v>
                </c:pt>
                <c:pt idx="787">
                  <c:v>51.866</c:v>
                </c:pt>
                <c:pt idx="788">
                  <c:v>51.783000000000001</c:v>
                </c:pt>
                <c:pt idx="789">
                  <c:v>51.671000000000006</c:v>
                </c:pt>
                <c:pt idx="790">
                  <c:v>51.56</c:v>
                </c:pt>
                <c:pt idx="791">
                  <c:v>51.449000000000005</c:v>
                </c:pt>
                <c:pt idx="792">
                  <c:v>51.336999999999996</c:v>
                </c:pt>
                <c:pt idx="793">
                  <c:v>51.254000000000005</c:v>
                </c:pt>
                <c:pt idx="794">
                  <c:v>51.142000000000003</c:v>
                </c:pt>
                <c:pt idx="795">
                  <c:v>51.031000000000006</c:v>
                </c:pt>
                <c:pt idx="796">
                  <c:v>50.919000000000004</c:v>
                </c:pt>
                <c:pt idx="797">
                  <c:v>50.836000000000006</c:v>
                </c:pt>
                <c:pt idx="798">
                  <c:v>50.724000000000011</c:v>
                </c:pt>
                <c:pt idx="799">
                  <c:v>50.613</c:v>
                </c:pt>
                <c:pt idx="800">
                  <c:v>50.529000000000003</c:v>
                </c:pt>
                <c:pt idx="801">
                  <c:v>50.417999999999999</c:v>
                </c:pt>
                <c:pt idx="802">
                  <c:v>50.333999999999996</c:v>
                </c:pt>
                <c:pt idx="803">
                  <c:v>50.223000000000013</c:v>
                </c:pt>
                <c:pt idx="804">
                  <c:v>50.111000000000004</c:v>
                </c:pt>
                <c:pt idx="805">
                  <c:v>50.028000000000013</c:v>
                </c:pt>
                <c:pt idx="806">
                  <c:v>49.965000000000003</c:v>
                </c:pt>
                <c:pt idx="807">
                  <c:v>49.888999999999996</c:v>
                </c:pt>
                <c:pt idx="808">
                  <c:v>49.788000000000011</c:v>
                </c:pt>
                <c:pt idx="809">
                  <c:v>49.712000000000003</c:v>
                </c:pt>
                <c:pt idx="810">
                  <c:v>49.61</c:v>
                </c:pt>
                <c:pt idx="811">
                  <c:v>49.534000000000006</c:v>
                </c:pt>
                <c:pt idx="812">
                  <c:v>49.433</c:v>
                </c:pt>
                <c:pt idx="813">
                  <c:v>49.356999999999999</c:v>
                </c:pt>
                <c:pt idx="814">
                  <c:v>49.255000000000003</c:v>
                </c:pt>
                <c:pt idx="815">
                  <c:v>49.179000000000002</c:v>
                </c:pt>
                <c:pt idx="816">
                  <c:v>49.078000000000003</c:v>
                </c:pt>
                <c:pt idx="817">
                  <c:v>49.002000000000002</c:v>
                </c:pt>
                <c:pt idx="818">
                  <c:v>48.926000000000002</c:v>
                </c:pt>
                <c:pt idx="819">
                  <c:v>48.849999999999994</c:v>
                </c:pt>
                <c:pt idx="820">
                  <c:v>48.748000000000012</c:v>
                </c:pt>
                <c:pt idx="821">
                  <c:v>48.672000000000011</c:v>
                </c:pt>
                <c:pt idx="822">
                  <c:v>48.571000000000005</c:v>
                </c:pt>
                <c:pt idx="823">
                  <c:v>48.495000000000012</c:v>
                </c:pt>
                <c:pt idx="824">
                  <c:v>48.419000000000004</c:v>
                </c:pt>
                <c:pt idx="825">
                  <c:v>48.316999999999993</c:v>
                </c:pt>
                <c:pt idx="826">
                  <c:v>48.241</c:v>
                </c:pt>
                <c:pt idx="827">
                  <c:v>48.165000000000013</c:v>
                </c:pt>
                <c:pt idx="828">
                  <c:v>48.089000000000006</c:v>
                </c:pt>
                <c:pt idx="829">
                  <c:v>48.013000000000005</c:v>
                </c:pt>
                <c:pt idx="830">
                  <c:v>47.937000000000005</c:v>
                </c:pt>
                <c:pt idx="831">
                  <c:v>47.835000000000001</c:v>
                </c:pt>
                <c:pt idx="832">
                  <c:v>47.759</c:v>
                </c:pt>
                <c:pt idx="833">
                  <c:v>47.683</c:v>
                </c:pt>
                <c:pt idx="834">
                  <c:v>47.607000000000006</c:v>
                </c:pt>
                <c:pt idx="835">
                  <c:v>47.531000000000006</c:v>
                </c:pt>
                <c:pt idx="836">
                  <c:v>47.43</c:v>
                </c:pt>
                <c:pt idx="837">
                  <c:v>47.353999999999999</c:v>
                </c:pt>
                <c:pt idx="838">
                  <c:v>47.278000000000013</c:v>
                </c:pt>
                <c:pt idx="839">
                  <c:v>47.201000000000001</c:v>
                </c:pt>
                <c:pt idx="840">
                  <c:v>47.125000000000092</c:v>
                </c:pt>
                <c:pt idx="841">
                  <c:v>47.049000000000007</c:v>
                </c:pt>
                <c:pt idx="842">
                  <c:v>46.973000000000006</c:v>
                </c:pt>
                <c:pt idx="843">
                  <c:v>46.897000000000006</c:v>
                </c:pt>
                <c:pt idx="844">
                  <c:v>46.821000000000005</c:v>
                </c:pt>
                <c:pt idx="845">
                  <c:v>46.745000000000012</c:v>
                </c:pt>
                <c:pt idx="846">
                  <c:v>46.669000000000011</c:v>
                </c:pt>
                <c:pt idx="847">
                  <c:v>46.593000000000011</c:v>
                </c:pt>
                <c:pt idx="848">
                  <c:v>46.516999999999996</c:v>
                </c:pt>
                <c:pt idx="849">
                  <c:v>46.440999999999995</c:v>
                </c:pt>
                <c:pt idx="850">
                  <c:v>46.39</c:v>
                </c:pt>
                <c:pt idx="851">
                  <c:v>46.313999999999993</c:v>
                </c:pt>
                <c:pt idx="852">
                  <c:v>46.238000000000063</c:v>
                </c:pt>
                <c:pt idx="853">
                  <c:v>46.162000000000013</c:v>
                </c:pt>
                <c:pt idx="854">
                  <c:v>46.086000000000006</c:v>
                </c:pt>
                <c:pt idx="855">
                  <c:v>46.01</c:v>
                </c:pt>
                <c:pt idx="856">
                  <c:v>45.934000000000005</c:v>
                </c:pt>
                <c:pt idx="857">
                  <c:v>45.857999999999997</c:v>
                </c:pt>
                <c:pt idx="858">
                  <c:v>45.781000000000006</c:v>
                </c:pt>
                <c:pt idx="859">
                  <c:v>45.731000000000002</c:v>
                </c:pt>
                <c:pt idx="860">
                  <c:v>45.655000000000001</c:v>
                </c:pt>
                <c:pt idx="861">
                  <c:v>45.579000000000001</c:v>
                </c:pt>
                <c:pt idx="862">
                  <c:v>45.502000000000002</c:v>
                </c:pt>
                <c:pt idx="863">
                  <c:v>45.451999999999998</c:v>
                </c:pt>
                <c:pt idx="864">
                  <c:v>45.376000000000005</c:v>
                </c:pt>
                <c:pt idx="865">
                  <c:v>45.3</c:v>
                </c:pt>
                <c:pt idx="866">
                  <c:v>45.224000000000011</c:v>
                </c:pt>
                <c:pt idx="867">
                  <c:v>45.173000000000002</c:v>
                </c:pt>
                <c:pt idx="868">
                  <c:v>45.097000000000001</c:v>
                </c:pt>
                <c:pt idx="869">
                  <c:v>45.021000000000001</c:v>
                </c:pt>
                <c:pt idx="870">
                  <c:v>44.97</c:v>
                </c:pt>
                <c:pt idx="871">
                  <c:v>44.894000000000005</c:v>
                </c:pt>
                <c:pt idx="872">
                  <c:v>44.817999999999998</c:v>
                </c:pt>
                <c:pt idx="873">
                  <c:v>44.767000000000003</c:v>
                </c:pt>
                <c:pt idx="874">
                  <c:v>44.691000000000003</c:v>
                </c:pt>
                <c:pt idx="875">
                  <c:v>44.64</c:v>
                </c:pt>
                <c:pt idx="876">
                  <c:v>44.564</c:v>
                </c:pt>
                <c:pt idx="877">
                  <c:v>44.488</c:v>
                </c:pt>
                <c:pt idx="878">
                  <c:v>44.438000000000002</c:v>
                </c:pt>
                <c:pt idx="879">
                  <c:v>44.361000000000004</c:v>
                </c:pt>
                <c:pt idx="880">
                  <c:v>44.310999999999993</c:v>
                </c:pt>
                <c:pt idx="881">
                  <c:v>44.235000000000063</c:v>
                </c:pt>
                <c:pt idx="882">
                  <c:v>44.184000000000005</c:v>
                </c:pt>
                <c:pt idx="883">
                  <c:v>44.108000000000011</c:v>
                </c:pt>
                <c:pt idx="884">
                  <c:v>44.056999999999995</c:v>
                </c:pt>
                <c:pt idx="885">
                  <c:v>43.980999999999995</c:v>
                </c:pt>
                <c:pt idx="886">
                  <c:v>43.93</c:v>
                </c:pt>
                <c:pt idx="887">
                  <c:v>43.853999999999999</c:v>
                </c:pt>
                <c:pt idx="888">
                  <c:v>43.803999999999995</c:v>
                </c:pt>
                <c:pt idx="889">
                  <c:v>43.727000000000011</c:v>
                </c:pt>
                <c:pt idx="890">
                  <c:v>43.677</c:v>
                </c:pt>
                <c:pt idx="891">
                  <c:v>43.601000000000006</c:v>
                </c:pt>
                <c:pt idx="892">
                  <c:v>43.55</c:v>
                </c:pt>
                <c:pt idx="893">
                  <c:v>43.474000000000004</c:v>
                </c:pt>
                <c:pt idx="894">
                  <c:v>43.423000000000002</c:v>
                </c:pt>
                <c:pt idx="895">
                  <c:v>43.373000000000005</c:v>
                </c:pt>
                <c:pt idx="896">
                  <c:v>43.296000000000063</c:v>
                </c:pt>
                <c:pt idx="897">
                  <c:v>43.246000000000002</c:v>
                </c:pt>
                <c:pt idx="898">
                  <c:v>43.17</c:v>
                </c:pt>
                <c:pt idx="899">
                  <c:v>43.119</c:v>
                </c:pt>
                <c:pt idx="900">
                  <c:v>43.068000000000012</c:v>
                </c:pt>
                <c:pt idx="901">
                  <c:v>42.992000000000012</c:v>
                </c:pt>
                <c:pt idx="902">
                  <c:v>42.940999999999995</c:v>
                </c:pt>
                <c:pt idx="903">
                  <c:v>42.891000000000005</c:v>
                </c:pt>
                <c:pt idx="904">
                  <c:v>42.839999999999996</c:v>
                </c:pt>
                <c:pt idx="905">
                  <c:v>42.764000000000003</c:v>
                </c:pt>
                <c:pt idx="906">
                  <c:v>42.713000000000001</c:v>
                </c:pt>
                <c:pt idx="907">
                  <c:v>42.663000000000011</c:v>
                </c:pt>
                <c:pt idx="908">
                  <c:v>42.612000000000002</c:v>
                </c:pt>
                <c:pt idx="909">
                  <c:v>42.536000000000001</c:v>
                </c:pt>
                <c:pt idx="910">
                  <c:v>42.484999999999999</c:v>
                </c:pt>
                <c:pt idx="911">
                  <c:v>42.434000000000005</c:v>
                </c:pt>
                <c:pt idx="912">
                  <c:v>42.383999999999993</c:v>
                </c:pt>
                <c:pt idx="913">
                  <c:v>42.333000000000006</c:v>
                </c:pt>
                <c:pt idx="914">
                  <c:v>42.282000000000011</c:v>
                </c:pt>
                <c:pt idx="915">
                  <c:v>42.206000000000003</c:v>
                </c:pt>
                <c:pt idx="916">
                  <c:v>42.155000000000001</c:v>
                </c:pt>
                <c:pt idx="917">
                  <c:v>42.13</c:v>
                </c:pt>
                <c:pt idx="918">
                  <c:v>42.105000000000011</c:v>
                </c:pt>
                <c:pt idx="919">
                  <c:v>42.079000000000001</c:v>
                </c:pt>
                <c:pt idx="920">
                  <c:v>42.053999999999995</c:v>
                </c:pt>
                <c:pt idx="921">
                  <c:v>42.053999999999995</c:v>
                </c:pt>
                <c:pt idx="922">
                  <c:v>42.029000000000003</c:v>
                </c:pt>
                <c:pt idx="923">
                  <c:v>42.029000000000003</c:v>
                </c:pt>
                <c:pt idx="924">
                  <c:v>42.029000000000003</c:v>
                </c:pt>
                <c:pt idx="925">
                  <c:v>42.029000000000003</c:v>
                </c:pt>
                <c:pt idx="926">
                  <c:v>42.029000000000003</c:v>
                </c:pt>
                <c:pt idx="927">
                  <c:v>42.029000000000003</c:v>
                </c:pt>
                <c:pt idx="928">
                  <c:v>42.029000000000003</c:v>
                </c:pt>
                <c:pt idx="929">
                  <c:v>42.053999999999995</c:v>
                </c:pt>
                <c:pt idx="930">
                  <c:v>42.053999999999995</c:v>
                </c:pt>
                <c:pt idx="931">
                  <c:v>42.053999999999995</c:v>
                </c:pt>
                <c:pt idx="932">
                  <c:v>42.079000000000001</c:v>
                </c:pt>
                <c:pt idx="933">
                  <c:v>42.105000000000011</c:v>
                </c:pt>
                <c:pt idx="934">
                  <c:v>42.13</c:v>
                </c:pt>
                <c:pt idx="935">
                  <c:v>42.13</c:v>
                </c:pt>
                <c:pt idx="936">
                  <c:v>42.155000000000001</c:v>
                </c:pt>
                <c:pt idx="937">
                  <c:v>42.181000000000004</c:v>
                </c:pt>
                <c:pt idx="938">
                  <c:v>42.206000000000003</c:v>
                </c:pt>
                <c:pt idx="939">
                  <c:v>42.257000000000005</c:v>
                </c:pt>
                <c:pt idx="940">
                  <c:v>42.282000000000011</c:v>
                </c:pt>
                <c:pt idx="941">
                  <c:v>42.306999999999995</c:v>
                </c:pt>
                <c:pt idx="942">
                  <c:v>42.357999999999997</c:v>
                </c:pt>
                <c:pt idx="943">
                  <c:v>42.383999999999993</c:v>
                </c:pt>
                <c:pt idx="944">
                  <c:v>42.434000000000005</c:v>
                </c:pt>
                <c:pt idx="945">
                  <c:v>42.46</c:v>
                </c:pt>
                <c:pt idx="946">
                  <c:v>42.51</c:v>
                </c:pt>
                <c:pt idx="947">
                  <c:v>42.561</c:v>
                </c:pt>
                <c:pt idx="948">
                  <c:v>42.586000000000006</c:v>
                </c:pt>
                <c:pt idx="949">
                  <c:v>42.637</c:v>
                </c:pt>
                <c:pt idx="950">
                  <c:v>42.688000000000002</c:v>
                </c:pt>
                <c:pt idx="951">
                  <c:v>42.739000000000011</c:v>
                </c:pt>
                <c:pt idx="952">
                  <c:v>42.789000000000001</c:v>
                </c:pt>
                <c:pt idx="953">
                  <c:v>42.839999999999996</c:v>
                </c:pt>
                <c:pt idx="954">
                  <c:v>42.891000000000005</c:v>
                </c:pt>
                <c:pt idx="955">
                  <c:v>42.940999999999995</c:v>
                </c:pt>
                <c:pt idx="956">
                  <c:v>42.992000000000012</c:v>
                </c:pt>
                <c:pt idx="957">
                  <c:v>43.043000000000006</c:v>
                </c:pt>
                <c:pt idx="958">
                  <c:v>43.094000000000001</c:v>
                </c:pt>
                <c:pt idx="959">
                  <c:v>43.17</c:v>
                </c:pt>
                <c:pt idx="960">
                  <c:v>43.220000000000013</c:v>
                </c:pt>
                <c:pt idx="961">
                  <c:v>43.271000000000001</c:v>
                </c:pt>
                <c:pt idx="962">
                  <c:v>43.346999999999994</c:v>
                </c:pt>
                <c:pt idx="963">
                  <c:v>43.398000000000003</c:v>
                </c:pt>
                <c:pt idx="964">
                  <c:v>43.449000000000005</c:v>
                </c:pt>
                <c:pt idx="965">
                  <c:v>43.525000000000013</c:v>
                </c:pt>
                <c:pt idx="966">
                  <c:v>43.575000000000003</c:v>
                </c:pt>
                <c:pt idx="967">
                  <c:v>43.650999999999996</c:v>
                </c:pt>
                <c:pt idx="968">
                  <c:v>43.702000000000012</c:v>
                </c:pt>
                <c:pt idx="969">
                  <c:v>43.778000000000013</c:v>
                </c:pt>
                <c:pt idx="970">
                  <c:v>43.829000000000001</c:v>
                </c:pt>
                <c:pt idx="971">
                  <c:v>43.905000000000001</c:v>
                </c:pt>
                <c:pt idx="972">
                  <c:v>43.955999999999996</c:v>
                </c:pt>
                <c:pt idx="973">
                  <c:v>44.032000000000011</c:v>
                </c:pt>
                <c:pt idx="974">
                  <c:v>44.108000000000011</c:v>
                </c:pt>
                <c:pt idx="975">
                  <c:v>44.159000000000006</c:v>
                </c:pt>
                <c:pt idx="976">
                  <c:v>44.235000000000063</c:v>
                </c:pt>
                <c:pt idx="977">
                  <c:v>44.336000000000006</c:v>
                </c:pt>
                <c:pt idx="978">
                  <c:v>44.438000000000002</c:v>
                </c:pt>
                <c:pt idx="979">
                  <c:v>44.564</c:v>
                </c:pt>
                <c:pt idx="980">
                  <c:v>44.691000000000003</c:v>
                </c:pt>
                <c:pt idx="981">
                  <c:v>44.817999999999998</c:v>
                </c:pt>
                <c:pt idx="982">
                  <c:v>44.97</c:v>
                </c:pt>
                <c:pt idx="983">
                  <c:v>45.122000000000092</c:v>
                </c:pt>
                <c:pt idx="984">
                  <c:v>45.274000000000001</c:v>
                </c:pt>
                <c:pt idx="985">
                  <c:v>45.426000000000002</c:v>
                </c:pt>
                <c:pt idx="986">
                  <c:v>45.579000000000001</c:v>
                </c:pt>
                <c:pt idx="987">
                  <c:v>45.756</c:v>
                </c:pt>
                <c:pt idx="988">
                  <c:v>45.908000000000001</c:v>
                </c:pt>
                <c:pt idx="989">
                  <c:v>46.086000000000006</c:v>
                </c:pt>
                <c:pt idx="990">
                  <c:v>46.263000000000012</c:v>
                </c:pt>
                <c:pt idx="991">
                  <c:v>46.440999999999995</c:v>
                </c:pt>
                <c:pt idx="992">
                  <c:v>46.618000000000002</c:v>
                </c:pt>
                <c:pt idx="993">
                  <c:v>46.796000000000063</c:v>
                </c:pt>
                <c:pt idx="994">
                  <c:v>46.999000000000002</c:v>
                </c:pt>
                <c:pt idx="995">
                  <c:v>47.176000000000002</c:v>
                </c:pt>
                <c:pt idx="996">
                  <c:v>47.379000000000005</c:v>
                </c:pt>
                <c:pt idx="997">
                  <c:v>47.556000000000004</c:v>
                </c:pt>
                <c:pt idx="998">
                  <c:v>47.759</c:v>
                </c:pt>
                <c:pt idx="999">
                  <c:v>47.962000000000003</c:v>
                </c:pt>
                <c:pt idx="1000">
                  <c:v>48.165000000000013</c:v>
                </c:pt>
                <c:pt idx="1001">
                  <c:v>48.368000000000002</c:v>
                </c:pt>
                <c:pt idx="1002">
                  <c:v>48.571000000000005</c:v>
                </c:pt>
                <c:pt idx="1003">
                  <c:v>48.774000000000001</c:v>
                </c:pt>
                <c:pt idx="1004">
                  <c:v>49.002000000000002</c:v>
                </c:pt>
                <c:pt idx="1005">
                  <c:v>49.205000000000013</c:v>
                </c:pt>
                <c:pt idx="1006">
                  <c:v>49.433</c:v>
                </c:pt>
                <c:pt idx="1007">
                  <c:v>49.636000000000003</c:v>
                </c:pt>
                <c:pt idx="1008">
                  <c:v>49.864000000000004</c:v>
                </c:pt>
                <c:pt idx="1009">
                  <c:v>50.028000000000013</c:v>
                </c:pt>
                <c:pt idx="1010">
                  <c:v>50.279000000000003</c:v>
                </c:pt>
                <c:pt idx="1011">
                  <c:v>50.529000000000003</c:v>
                </c:pt>
                <c:pt idx="1012">
                  <c:v>50.78</c:v>
                </c:pt>
                <c:pt idx="1013">
                  <c:v>51.031000000000006</c:v>
                </c:pt>
                <c:pt idx="1014">
                  <c:v>51.281000000000006</c:v>
                </c:pt>
                <c:pt idx="1015">
                  <c:v>51.532000000000011</c:v>
                </c:pt>
                <c:pt idx="1016">
                  <c:v>51.783000000000001</c:v>
                </c:pt>
                <c:pt idx="1017">
                  <c:v>52.034000000000006</c:v>
                </c:pt>
                <c:pt idx="1018">
                  <c:v>52.284000000000006</c:v>
                </c:pt>
                <c:pt idx="1019">
                  <c:v>52.535000000000011</c:v>
                </c:pt>
                <c:pt idx="1020">
                  <c:v>52.786000000000001</c:v>
                </c:pt>
                <c:pt idx="1021">
                  <c:v>53.036000000000001</c:v>
                </c:pt>
                <c:pt idx="1022">
                  <c:v>53.287000000000006</c:v>
                </c:pt>
                <c:pt idx="1023">
                  <c:v>53.538000000000011</c:v>
                </c:pt>
                <c:pt idx="1024">
                  <c:v>53.789000000000001</c:v>
                </c:pt>
                <c:pt idx="1025">
                  <c:v>54.039000000000001</c:v>
                </c:pt>
                <c:pt idx="1026">
                  <c:v>54.262000000000093</c:v>
                </c:pt>
                <c:pt idx="1027">
                  <c:v>54.513000000000005</c:v>
                </c:pt>
                <c:pt idx="1028">
                  <c:v>54.764000000000003</c:v>
                </c:pt>
                <c:pt idx="1029">
                  <c:v>55.013999999999996</c:v>
                </c:pt>
                <c:pt idx="1030">
                  <c:v>55.265000000000093</c:v>
                </c:pt>
                <c:pt idx="1031">
                  <c:v>55.516000000000005</c:v>
                </c:pt>
                <c:pt idx="1032">
                  <c:v>55.766000000000012</c:v>
                </c:pt>
                <c:pt idx="1033">
                  <c:v>56.016999999999996</c:v>
                </c:pt>
                <c:pt idx="1034">
                  <c:v>56.24</c:v>
                </c:pt>
                <c:pt idx="1035">
                  <c:v>56.491</c:v>
                </c:pt>
                <c:pt idx="1036">
                  <c:v>56.741</c:v>
                </c:pt>
                <c:pt idx="1037">
                  <c:v>56.964000000000006</c:v>
                </c:pt>
                <c:pt idx="1038">
                  <c:v>57.215000000000003</c:v>
                </c:pt>
                <c:pt idx="1039">
                  <c:v>57.466000000000001</c:v>
                </c:pt>
                <c:pt idx="1040">
                  <c:v>57.689</c:v>
                </c:pt>
                <c:pt idx="1041">
                  <c:v>57.939</c:v>
                </c:pt>
                <c:pt idx="1042">
                  <c:v>58.162000000000013</c:v>
                </c:pt>
                <c:pt idx="1043">
                  <c:v>58.384999999999998</c:v>
                </c:pt>
                <c:pt idx="1044">
                  <c:v>58.636000000000003</c:v>
                </c:pt>
                <c:pt idx="1045">
                  <c:v>58.858999999999995</c:v>
                </c:pt>
                <c:pt idx="1046">
                  <c:v>59.080999999999996</c:v>
                </c:pt>
                <c:pt idx="1047">
                  <c:v>59.303999999999995</c:v>
                </c:pt>
                <c:pt idx="1048">
                  <c:v>59.527000000000001</c:v>
                </c:pt>
                <c:pt idx="1049">
                  <c:v>59.75</c:v>
                </c:pt>
                <c:pt idx="1050">
                  <c:v>59.973000000000006</c:v>
                </c:pt>
                <c:pt idx="1051">
                  <c:v>60.197000000000003</c:v>
                </c:pt>
                <c:pt idx="1052">
                  <c:v>60.46</c:v>
                </c:pt>
                <c:pt idx="1053">
                  <c:v>60.723000000000013</c:v>
                </c:pt>
                <c:pt idx="1054">
                  <c:v>60.952999999999996</c:v>
                </c:pt>
                <c:pt idx="1055">
                  <c:v>61.216000000000001</c:v>
                </c:pt>
                <c:pt idx="1056">
                  <c:v>61.479000000000006</c:v>
                </c:pt>
                <c:pt idx="1057">
                  <c:v>61.709000000000003</c:v>
                </c:pt>
                <c:pt idx="1058">
                  <c:v>61.971000000000004</c:v>
                </c:pt>
                <c:pt idx="1059">
                  <c:v>62.201000000000001</c:v>
                </c:pt>
                <c:pt idx="1060">
                  <c:v>62.464000000000006</c:v>
                </c:pt>
                <c:pt idx="1061">
                  <c:v>62.694000000000003</c:v>
                </c:pt>
                <c:pt idx="1062">
                  <c:v>62.924000000000007</c:v>
                </c:pt>
                <c:pt idx="1063">
                  <c:v>63.153999999999996</c:v>
                </c:pt>
                <c:pt idx="1064">
                  <c:v>63.383999999999993</c:v>
                </c:pt>
                <c:pt idx="1065">
                  <c:v>63.614000000000004</c:v>
                </c:pt>
                <c:pt idx="1066">
                  <c:v>63.843999999999994</c:v>
                </c:pt>
                <c:pt idx="1067">
                  <c:v>64.073999999999998</c:v>
                </c:pt>
                <c:pt idx="1068">
                  <c:v>64.304000000000002</c:v>
                </c:pt>
                <c:pt idx="1069">
                  <c:v>64.534000000000006</c:v>
                </c:pt>
                <c:pt idx="1070">
                  <c:v>64.730999999999995</c:v>
                </c:pt>
                <c:pt idx="1071">
                  <c:v>64.961000000000027</c:v>
                </c:pt>
                <c:pt idx="1072">
                  <c:v>65.191000000000003</c:v>
                </c:pt>
                <c:pt idx="1073">
                  <c:v>65.388999999999982</c:v>
                </c:pt>
                <c:pt idx="1074">
                  <c:v>65.619</c:v>
                </c:pt>
                <c:pt idx="1075">
                  <c:v>65.816000000000003</c:v>
                </c:pt>
                <c:pt idx="1076">
                  <c:v>66.046000000000006</c:v>
                </c:pt>
                <c:pt idx="1077">
                  <c:v>66.242999999999995</c:v>
                </c:pt>
                <c:pt idx="1078">
                  <c:v>66.440000000000026</c:v>
                </c:pt>
                <c:pt idx="1079">
                  <c:v>66.637</c:v>
                </c:pt>
                <c:pt idx="1080">
                  <c:v>66.834000000000003</c:v>
                </c:pt>
                <c:pt idx="1081">
                  <c:v>67.031000000000006</c:v>
                </c:pt>
                <c:pt idx="1082">
                  <c:v>67.260999999999996</c:v>
                </c:pt>
                <c:pt idx="1083">
                  <c:v>67.426000000000002</c:v>
                </c:pt>
                <c:pt idx="1084">
                  <c:v>67.622999999999948</c:v>
                </c:pt>
                <c:pt idx="1085">
                  <c:v>67.819999999999993</c:v>
                </c:pt>
                <c:pt idx="1086">
                  <c:v>68.016999999999996</c:v>
                </c:pt>
                <c:pt idx="1087">
                  <c:v>68.214000000000027</c:v>
                </c:pt>
                <c:pt idx="1088">
                  <c:v>68.411000000000215</c:v>
                </c:pt>
                <c:pt idx="1089">
                  <c:v>68.60899999999998</c:v>
                </c:pt>
                <c:pt idx="1090">
                  <c:v>68.772999999999982</c:v>
                </c:pt>
                <c:pt idx="1091">
                  <c:v>68.97</c:v>
                </c:pt>
                <c:pt idx="1092">
                  <c:v>69.134</c:v>
                </c:pt>
                <c:pt idx="1093">
                  <c:v>69.331000000000003</c:v>
                </c:pt>
                <c:pt idx="1094">
                  <c:v>69.528999999999982</c:v>
                </c:pt>
                <c:pt idx="1095">
                  <c:v>69.692999999999998</c:v>
                </c:pt>
                <c:pt idx="1096">
                  <c:v>69.823999999999998</c:v>
                </c:pt>
                <c:pt idx="1097">
                  <c:v>69.989000000000004</c:v>
                </c:pt>
                <c:pt idx="1098">
                  <c:v>70.161000000000001</c:v>
                </c:pt>
                <c:pt idx="1099">
                  <c:v>70.363</c:v>
                </c:pt>
                <c:pt idx="1100">
                  <c:v>70.565000000000012</c:v>
                </c:pt>
                <c:pt idx="1101">
                  <c:v>70.766999999999996</c:v>
                </c:pt>
                <c:pt idx="1102">
                  <c:v>70.968999999999994</c:v>
                </c:pt>
                <c:pt idx="1103">
                  <c:v>71.13</c:v>
                </c:pt>
                <c:pt idx="1104">
                  <c:v>71.371999999999986</c:v>
                </c:pt>
                <c:pt idx="1105">
                  <c:v>71.534000000000006</c:v>
                </c:pt>
                <c:pt idx="1106">
                  <c:v>71.735000000000014</c:v>
                </c:pt>
                <c:pt idx="1107">
                  <c:v>71.937000000000026</c:v>
                </c:pt>
                <c:pt idx="1108">
                  <c:v>72.138999999999982</c:v>
                </c:pt>
                <c:pt idx="1109">
                  <c:v>72.340999999999994</c:v>
                </c:pt>
                <c:pt idx="1110">
                  <c:v>72.543000000000006</c:v>
                </c:pt>
                <c:pt idx="1111">
                  <c:v>72.703999999999994</c:v>
                </c:pt>
                <c:pt idx="1112">
                  <c:v>72.906000000000006</c:v>
                </c:pt>
                <c:pt idx="1113">
                  <c:v>73.10799999999999</c:v>
                </c:pt>
                <c:pt idx="1114">
                  <c:v>73.269000000000005</c:v>
                </c:pt>
                <c:pt idx="1115">
                  <c:v>73.471000000000004</c:v>
                </c:pt>
                <c:pt idx="1116">
                  <c:v>73.631999999999991</c:v>
                </c:pt>
                <c:pt idx="1117">
                  <c:v>73.834000000000003</c:v>
                </c:pt>
                <c:pt idx="1118">
                  <c:v>73.995000000000005</c:v>
                </c:pt>
                <c:pt idx="1119">
                  <c:v>74.197000000000003</c:v>
                </c:pt>
                <c:pt idx="1120">
                  <c:v>74.35899999999998</c:v>
                </c:pt>
                <c:pt idx="1121">
                  <c:v>74.56</c:v>
                </c:pt>
                <c:pt idx="1122">
                  <c:v>74.721999999999994</c:v>
                </c:pt>
                <c:pt idx="1123">
                  <c:v>74.924000000000007</c:v>
                </c:pt>
                <c:pt idx="1124">
                  <c:v>75.084999999999994</c:v>
                </c:pt>
                <c:pt idx="1125">
                  <c:v>75.287000000000006</c:v>
                </c:pt>
                <c:pt idx="1126">
                  <c:v>75.448000000000022</c:v>
                </c:pt>
                <c:pt idx="1127">
                  <c:v>75.61</c:v>
                </c:pt>
                <c:pt idx="1128">
                  <c:v>75.811000000000007</c:v>
                </c:pt>
                <c:pt idx="1129">
                  <c:v>75.972999999999999</c:v>
                </c:pt>
                <c:pt idx="1130">
                  <c:v>76.134</c:v>
                </c:pt>
                <c:pt idx="1131">
                  <c:v>76.296000000000006</c:v>
                </c:pt>
                <c:pt idx="1132">
                  <c:v>76.456999999999994</c:v>
                </c:pt>
                <c:pt idx="1133">
                  <c:v>76.658999999999978</c:v>
                </c:pt>
                <c:pt idx="1134">
                  <c:v>76.819999999999993</c:v>
                </c:pt>
                <c:pt idx="1135">
                  <c:v>76.982000000000014</c:v>
                </c:pt>
                <c:pt idx="1136">
                  <c:v>77.143000000000001</c:v>
                </c:pt>
                <c:pt idx="1137">
                  <c:v>77.304999999999993</c:v>
                </c:pt>
                <c:pt idx="1138">
                  <c:v>77.465999999999994</c:v>
                </c:pt>
                <c:pt idx="1139">
                  <c:v>77.626999999999981</c:v>
                </c:pt>
                <c:pt idx="1140">
                  <c:v>77.789000000000001</c:v>
                </c:pt>
                <c:pt idx="1141">
                  <c:v>77.95</c:v>
                </c:pt>
                <c:pt idx="1142">
                  <c:v>78.111999999999995</c:v>
                </c:pt>
                <c:pt idx="1143">
                  <c:v>78.272999999999982</c:v>
                </c:pt>
                <c:pt idx="1144">
                  <c:v>78.435000000000002</c:v>
                </c:pt>
                <c:pt idx="1145">
                  <c:v>78.596000000000004</c:v>
                </c:pt>
                <c:pt idx="1146">
                  <c:v>78.757999999999996</c:v>
                </c:pt>
                <c:pt idx="1147">
                  <c:v>78.918999999999997</c:v>
                </c:pt>
                <c:pt idx="1148">
                  <c:v>79.040000000000006</c:v>
                </c:pt>
                <c:pt idx="1149">
                  <c:v>79.200999999999993</c:v>
                </c:pt>
                <c:pt idx="1150">
                  <c:v>79.363</c:v>
                </c:pt>
                <c:pt idx="1151">
                  <c:v>79.483999999999995</c:v>
                </c:pt>
                <c:pt idx="1152">
                  <c:v>79.644999999999996</c:v>
                </c:pt>
                <c:pt idx="1153">
                  <c:v>79.807000000000002</c:v>
                </c:pt>
                <c:pt idx="1154">
                  <c:v>79.927999999999997</c:v>
                </c:pt>
                <c:pt idx="1155">
                  <c:v>80.051000000000002</c:v>
                </c:pt>
                <c:pt idx="1156">
                  <c:v>80.203999999999994</c:v>
                </c:pt>
                <c:pt idx="1157">
                  <c:v>80.305999999999983</c:v>
                </c:pt>
                <c:pt idx="1158">
                  <c:v>80.409000000000006</c:v>
                </c:pt>
                <c:pt idx="1159">
                  <c:v>80.562000000000012</c:v>
                </c:pt>
                <c:pt idx="1160">
                  <c:v>80.664000000000001</c:v>
                </c:pt>
                <c:pt idx="1161">
                  <c:v>80.715000000000003</c:v>
                </c:pt>
                <c:pt idx="1162">
                  <c:v>80.816999999999993</c:v>
                </c:pt>
                <c:pt idx="1163">
                  <c:v>80.918999999999997</c:v>
                </c:pt>
                <c:pt idx="1164">
                  <c:v>81.021000000000001</c:v>
                </c:pt>
                <c:pt idx="1165">
                  <c:v>81.072999999999979</c:v>
                </c:pt>
                <c:pt idx="1166">
                  <c:v>81.174999999999983</c:v>
                </c:pt>
                <c:pt idx="1167">
                  <c:v>81.225999999999999</c:v>
                </c:pt>
                <c:pt idx="1168">
                  <c:v>81.327999999999989</c:v>
                </c:pt>
                <c:pt idx="1169">
                  <c:v>81.378999999999948</c:v>
                </c:pt>
                <c:pt idx="1170">
                  <c:v>81.430000000000007</c:v>
                </c:pt>
                <c:pt idx="1171">
                  <c:v>81.480999999999995</c:v>
                </c:pt>
                <c:pt idx="1172">
                  <c:v>81.531999999999996</c:v>
                </c:pt>
                <c:pt idx="1173">
                  <c:v>81.582999999999998</c:v>
                </c:pt>
                <c:pt idx="1174">
                  <c:v>81.634</c:v>
                </c:pt>
                <c:pt idx="1175">
                  <c:v>81.634</c:v>
                </c:pt>
                <c:pt idx="1176">
                  <c:v>81.684999999999988</c:v>
                </c:pt>
                <c:pt idx="1177">
                  <c:v>81.736000000000004</c:v>
                </c:pt>
                <c:pt idx="1178">
                  <c:v>81.736000000000004</c:v>
                </c:pt>
                <c:pt idx="1179">
                  <c:v>81.787999999999997</c:v>
                </c:pt>
                <c:pt idx="1180">
                  <c:v>81.787999999999997</c:v>
                </c:pt>
                <c:pt idx="1181">
                  <c:v>81.787999999999997</c:v>
                </c:pt>
                <c:pt idx="1182">
                  <c:v>81.787999999999997</c:v>
                </c:pt>
                <c:pt idx="1183">
                  <c:v>81.787999999999997</c:v>
                </c:pt>
                <c:pt idx="1184">
                  <c:v>81.838999999999999</c:v>
                </c:pt>
                <c:pt idx="1185">
                  <c:v>81.838999999999999</c:v>
                </c:pt>
                <c:pt idx="1186">
                  <c:v>81.787999999999997</c:v>
                </c:pt>
                <c:pt idx="1187">
                  <c:v>81.787999999999997</c:v>
                </c:pt>
                <c:pt idx="1188">
                  <c:v>81.787999999999997</c:v>
                </c:pt>
                <c:pt idx="1189">
                  <c:v>81.787999999999997</c:v>
                </c:pt>
                <c:pt idx="1190">
                  <c:v>81.736000000000004</c:v>
                </c:pt>
                <c:pt idx="1191">
                  <c:v>81.736000000000004</c:v>
                </c:pt>
                <c:pt idx="1192">
                  <c:v>81.736000000000004</c:v>
                </c:pt>
                <c:pt idx="1193">
                  <c:v>81.684999999999988</c:v>
                </c:pt>
                <c:pt idx="1194">
                  <c:v>81.634</c:v>
                </c:pt>
                <c:pt idx="1195">
                  <c:v>81.634</c:v>
                </c:pt>
                <c:pt idx="1196">
                  <c:v>81.582999999999998</c:v>
                </c:pt>
                <c:pt idx="1197">
                  <c:v>81.531999999999996</c:v>
                </c:pt>
                <c:pt idx="1198">
                  <c:v>81.531999999999996</c:v>
                </c:pt>
                <c:pt idx="1199">
                  <c:v>81.480999999999995</c:v>
                </c:pt>
                <c:pt idx="1200">
                  <c:v>81.430000000000007</c:v>
                </c:pt>
                <c:pt idx="1201">
                  <c:v>81.378999999999948</c:v>
                </c:pt>
                <c:pt idx="1202">
                  <c:v>81.327999999999989</c:v>
                </c:pt>
                <c:pt idx="1203">
                  <c:v>81.277000000000001</c:v>
                </c:pt>
                <c:pt idx="1204">
                  <c:v>81.225999999999999</c:v>
                </c:pt>
                <c:pt idx="1205">
                  <c:v>81.174999999999983</c:v>
                </c:pt>
                <c:pt idx="1206">
                  <c:v>81.123999999999981</c:v>
                </c:pt>
                <c:pt idx="1207">
                  <c:v>81.072999999999979</c:v>
                </c:pt>
                <c:pt idx="1208">
                  <c:v>81.021000000000001</c:v>
                </c:pt>
                <c:pt idx="1209">
                  <c:v>80.97</c:v>
                </c:pt>
                <c:pt idx="1210">
                  <c:v>80.918999999999997</c:v>
                </c:pt>
                <c:pt idx="1211">
                  <c:v>80.816999999999993</c:v>
                </c:pt>
                <c:pt idx="1212">
                  <c:v>80.766000000000005</c:v>
                </c:pt>
                <c:pt idx="1213">
                  <c:v>80.715000000000003</c:v>
                </c:pt>
                <c:pt idx="1214">
                  <c:v>80.664000000000001</c:v>
                </c:pt>
                <c:pt idx="1215">
                  <c:v>80.562000000000012</c:v>
                </c:pt>
                <c:pt idx="1216">
                  <c:v>80.459999999999994</c:v>
                </c:pt>
                <c:pt idx="1217">
                  <c:v>80.409000000000006</c:v>
                </c:pt>
                <c:pt idx="1218">
                  <c:v>80.305999999999983</c:v>
                </c:pt>
                <c:pt idx="1219">
                  <c:v>80.203999999999994</c:v>
                </c:pt>
                <c:pt idx="1220">
                  <c:v>80.10199999999999</c:v>
                </c:pt>
                <c:pt idx="1221">
                  <c:v>80.009</c:v>
                </c:pt>
                <c:pt idx="1222">
                  <c:v>79.887999999999991</c:v>
                </c:pt>
                <c:pt idx="1223">
                  <c:v>79.807000000000002</c:v>
                </c:pt>
                <c:pt idx="1224">
                  <c:v>79.725999999999999</c:v>
                </c:pt>
                <c:pt idx="1225">
                  <c:v>79.60499999999999</c:v>
                </c:pt>
                <c:pt idx="1226">
                  <c:v>79.524000000000001</c:v>
                </c:pt>
                <c:pt idx="1227">
                  <c:v>79.403000000000006</c:v>
                </c:pt>
                <c:pt idx="1228">
                  <c:v>79.322999999999979</c:v>
                </c:pt>
                <c:pt idx="1229">
                  <c:v>79.200999999999993</c:v>
                </c:pt>
                <c:pt idx="1230">
                  <c:v>79.08</c:v>
                </c:pt>
                <c:pt idx="1231">
                  <c:v>79</c:v>
                </c:pt>
                <c:pt idx="1232">
                  <c:v>78.878999999999948</c:v>
                </c:pt>
                <c:pt idx="1233">
                  <c:v>78.757999999999996</c:v>
                </c:pt>
                <c:pt idx="1234">
                  <c:v>78.635999999999981</c:v>
                </c:pt>
                <c:pt idx="1235">
                  <c:v>78.515000000000001</c:v>
                </c:pt>
                <c:pt idx="1236">
                  <c:v>78.394000000000005</c:v>
                </c:pt>
                <c:pt idx="1237">
                  <c:v>78.272999999999982</c:v>
                </c:pt>
                <c:pt idx="1238">
                  <c:v>78.151999999999987</c:v>
                </c:pt>
                <c:pt idx="1239">
                  <c:v>78.031000000000006</c:v>
                </c:pt>
                <c:pt idx="1240">
                  <c:v>77.910000000000025</c:v>
                </c:pt>
                <c:pt idx="1241">
                  <c:v>77.748999999999995</c:v>
                </c:pt>
                <c:pt idx="1242">
                  <c:v>77.626999999999981</c:v>
                </c:pt>
                <c:pt idx="1243">
                  <c:v>77.506</c:v>
                </c:pt>
                <c:pt idx="1244">
                  <c:v>77.384999999999991</c:v>
                </c:pt>
                <c:pt idx="1245">
                  <c:v>77.224000000000004</c:v>
                </c:pt>
                <c:pt idx="1246">
                  <c:v>77.10299999999998</c:v>
                </c:pt>
                <c:pt idx="1247">
                  <c:v>76.94100000000023</c:v>
                </c:pt>
                <c:pt idx="1248">
                  <c:v>76.819999999999993</c:v>
                </c:pt>
                <c:pt idx="1249">
                  <c:v>76.658999999999978</c:v>
                </c:pt>
                <c:pt idx="1250">
                  <c:v>76.537999999999997</c:v>
                </c:pt>
                <c:pt idx="1251">
                  <c:v>76.375999999999948</c:v>
                </c:pt>
                <c:pt idx="1252">
                  <c:v>76.215000000000003</c:v>
                </c:pt>
                <c:pt idx="1253">
                  <c:v>76.093999999999994</c:v>
                </c:pt>
                <c:pt idx="1254">
                  <c:v>75.933000000000007</c:v>
                </c:pt>
                <c:pt idx="1255">
                  <c:v>75.771000000000001</c:v>
                </c:pt>
                <c:pt idx="1256">
                  <c:v>75.649999999999991</c:v>
                </c:pt>
                <c:pt idx="1257">
                  <c:v>75.489000000000004</c:v>
                </c:pt>
                <c:pt idx="1258">
                  <c:v>75.326999999999998</c:v>
                </c:pt>
                <c:pt idx="1259">
                  <c:v>75.165999999999983</c:v>
                </c:pt>
                <c:pt idx="1260">
                  <c:v>75.004000000000005</c:v>
                </c:pt>
                <c:pt idx="1261">
                  <c:v>74.843000000000004</c:v>
                </c:pt>
                <c:pt idx="1262">
                  <c:v>74.680999999999983</c:v>
                </c:pt>
                <c:pt idx="1263">
                  <c:v>74.52</c:v>
                </c:pt>
                <c:pt idx="1264">
                  <c:v>74.35899999999998</c:v>
                </c:pt>
                <c:pt idx="1265">
                  <c:v>74.197000000000003</c:v>
                </c:pt>
                <c:pt idx="1266">
                  <c:v>74.036000000000001</c:v>
                </c:pt>
                <c:pt idx="1267">
                  <c:v>73.873999999999981</c:v>
                </c:pt>
                <c:pt idx="1268">
                  <c:v>73.712999999999994</c:v>
                </c:pt>
                <c:pt idx="1269">
                  <c:v>73.551000000000002</c:v>
                </c:pt>
                <c:pt idx="1270">
                  <c:v>73.39</c:v>
                </c:pt>
                <c:pt idx="1271">
                  <c:v>73.228999999999999</c:v>
                </c:pt>
                <c:pt idx="1272">
                  <c:v>73.066999999999993</c:v>
                </c:pt>
                <c:pt idx="1273">
                  <c:v>72.906000000000006</c:v>
                </c:pt>
                <c:pt idx="1274">
                  <c:v>72.744000000000185</c:v>
                </c:pt>
                <c:pt idx="1275">
                  <c:v>72.543000000000006</c:v>
                </c:pt>
                <c:pt idx="1276">
                  <c:v>72.381</c:v>
                </c:pt>
                <c:pt idx="1277">
                  <c:v>72.22</c:v>
                </c:pt>
                <c:pt idx="1278">
                  <c:v>72.057999999999993</c:v>
                </c:pt>
                <c:pt idx="1279">
                  <c:v>71.85599999999998</c:v>
                </c:pt>
                <c:pt idx="1280">
                  <c:v>71.694999999999993</c:v>
                </c:pt>
                <c:pt idx="1281">
                  <c:v>71.534000000000006</c:v>
                </c:pt>
                <c:pt idx="1282">
                  <c:v>71.331999999999994</c:v>
                </c:pt>
                <c:pt idx="1283">
                  <c:v>71.169999999999987</c:v>
                </c:pt>
                <c:pt idx="1284">
                  <c:v>71.009</c:v>
                </c:pt>
                <c:pt idx="1285">
                  <c:v>70.807000000000002</c:v>
                </c:pt>
                <c:pt idx="1286">
                  <c:v>70.646000000000001</c:v>
                </c:pt>
                <c:pt idx="1287">
                  <c:v>70.483999999999995</c:v>
                </c:pt>
                <c:pt idx="1288">
                  <c:v>70.281999999999996</c:v>
                </c:pt>
                <c:pt idx="1289">
                  <c:v>70.120999999999981</c:v>
                </c:pt>
                <c:pt idx="1290">
                  <c:v>69.956000000000003</c:v>
                </c:pt>
                <c:pt idx="1291">
                  <c:v>69.790999999999997</c:v>
                </c:pt>
                <c:pt idx="1292">
                  <c:v>69.66</c:v>
                </c:pt>
                <c:pt idx="1293">
                  <c:v>69.528999999999982</c:v>
                </c:pt>
                <c:pt idx="1294">
                  <c:v>69.364000000000004</c:v>
                </c:pt>
                <c:pt idx="1295">
                  <c:v>69.233000000000004</c:v>
                </c:pt>
                <c:pt idx="1296">
                  <c:v>69.100999999999999</c:v>
                </c:pt>
                <c:pt idx="1297">
                  <c:v>68.937000000000026</c:v>
                </c:pt>
                <c:pt idx="1298">
                  <c:v>68.805999999999983</c:v>
                </c:pt>
                <c:pt idx="1299">
                  <c:v>68.641000000000005</c:v>
                </c:pt>
                <c:pt idx="1300">
                  <c:v>68.510000000000005</c:v>
                </c:pt>
                <c:pt idx="1301">
                  <c:v>68.346000000000004</c:v>
                </c:pt>
                <c:pt idx="1302">
                  <c:v>68.214000000000027</c:v>
                </c:pt>
                <c:pt idx="1303">
                  <c:v>68.05</c:v>
                </c:pt>
                <c:pt idx="1304">
                  <c:v>67.918999999999997</c:v>
                </c:pt>
                <c:pt idx="1305">
                  <c:v>67.754000000000005</c:v>
                </c:pt>
                <c:pt idx="1306">
                  <c:v>67.622999999999948</c:v>
                </c:pt>
                <c:pt idx="1307">
                  <c:v>67.491000000000184</c:v>
                </c:pt>
                <c:pt idx="1308">
                  <c:v>67.326999999999998</c:v>
                </c:pt>
                <c:pt idx="1309">
                  <c:v>67.195999999999998</c:v>
                </c:pt>
                <c:pt idx="1310">
                  <c:v>67.031000000000006</c:v>
                </c:pt>
                <c:pt idx="1311">
                  <c:v>66.900000000000006</c:v>
                </c:pt>
                <c:pt idx="1312">
                  <c:v>66.736000000000004</c:v>
                </c:pt>
                <c:pt idx="1313">
                  <c:v>66.603999999999999</c:v>
                </c:pt>
                <c:pt idx="1314">
                  <c:v>66.472999999999999</c:v>
                </c:pt>
                <c:pt idx="1315">
                  <c:v>66.308999999999983</c:v>
                </c:pt>
                <c:pt idx="1316">
                  <c:v>66.176999999999978</c:v>
                </c:pt>
                <c:pt idx="1317">
                  <c:v>66.013000000000005</c:v>
                </c:pt>
                <c:pt idx="1318">
                  <c:v>65.881</c:v>
                </c:pt>
                <c:pt idx="1319">
                  <c:v>65.717000000000027</c:v>
                </c:pt>
                <c:pt idx="1320">
                  <c:v>65.585999999999999</c:v>
                </c:pt>
                <c:pt idx="1321">
                  <c:v>65.421000000000006</c:v>
                </c:pt>
                <c:pt idx="1322">
                  <c:v>65.290000000000006</c:v>
                </c:pt>
                <c:pt idx="1323">
                  <c:v>65.158999999999978</c:v>
                </c:pt>
                <c:pt idx="1324">
                  <c:v>64.994000000000185</c:v>
                </c:pt>
                <c:pt idx="1325">
                  <c:v>64.863</c:v>
                </c:pt>
                <c:pt idx="1326">
                  <c:v>64.730999999999995</c:v>
                </c:pt>
                <c:pt idx="1327">
                  <c:v>64.566999999999993</c:v>
                </c:pt>
                <c:pt idx="1328">
                  <c:v>64.436000000000007</c:v>
                </c:pt>
                <c:pt idx="1329">
                  <c:v>64.271000000000001</c:v>
                </c:pt>
                <c:pt idx="1330">
                  <c:v>64.14</c:v>
                </c:pt>
                <c:pt idx="1331">
                  <c:v>64.009</c:v>
                </c:pt>
                <c:pt idx="1332">
                  <c:v>63.843999999999994</c:v>
                </c:pt>
                <c:pt idx="1333">
                  <c:v>63.713000000000001</c:v>
                </c:pt>
                <c:pt idx="1334">
                  <c:v>63.580999999999996</c:v>
                </c:pt>
                <c:pt idx="1335">
                  <c:v>63.416999999999994</c:v>
                </c:pt>
                <c:pt idx="1336">
                  <c:v>63.286000000000001</c:v>
                </c:pt>
                <c:pt idx="1337">
                  <c:v>63.153999999999996</c:v>
                </c:pt>
                <c:pt idx="1338">
                  <c:v>62.99</c:v>
                </c:pt>
                <c:pt idx="1339">
                  <c:v>62.858999999999995</c:v>
                </c:pt>
                <c:pt idx="1340">
                  <c:v>62.727000000000011</c:v>
                </c:pt>
                <c:pt idx="1341">
                  <c:v>62.596000000000011</c:v>
                </c:pt>
                <c:pt idx="1342">
                  <c:v>62.431000000000004</c:v>
                </c:pt>
                <c:pt idx="1343">
                  <c:v>62.3</c:v>
                </c:pt>
                <c:pt idx="1344">
                  <c:v>62.169000000000011</c:v>
                </c:pt>
                <c:pt idx="1345">
                  <c:v>62.037000000000006</c:v>
                </c:pt>
                <c:pt idx="1346">
                  <c:v>61.873000000000005</c:v>
                </c:pt>
                <c:pt idx="1347">
                  <c:v>61.741</c:v>
                </c:pt>
                <c:pt idx="1348">
                  <c:v>61.61</c:v>
                </c:pt>
                <c:pt idx="1349">
                  <c:v>61.479000000000006</c:v>
                </c:pt>
                <c:pt idx="1350">
                  <c:v>61.313999999999993</c:v>
                </c:pt>
                <c:pt idx="1351">
                  <c:v>61.183</c:v>
                </c:pt>
                <c:pt idx="1352">
                  <c:v>61.050999999999995</c:v>
                </c:pt>
                <c:pt idx="1353">
                  <c:v>60.92</c:v>
                </c:pt>
                <c:pt idx="1354">
                  <c:v>60.789000000000001</c:v>
                </c:pt>
                <c:pt idx="1355">
                  <c:v>60.624000000000002</c:v>
                </c:pt>
                <c:pt idx="1356">
                  <c:v>60.493000000000002</c:v>
                </c:pt>
                <c:pt idx="1357">
                  <c:v>60.361000000000004</c:v>
                </c:pt>
                <c:pt idx="1358">
                  <c:v>60.230000000000011</c:v>
                </c:pt>
                <c:pt idx="1359">
                  <c:v>60.099000000000011</c:v>
                </c:pt>
                <c:pt idx="1360">
                  <c:v>60.001000000000005</c:v>
                </c:pt>
                <c:pt idx="1361">
                  <c:v>59.888999999999996</c:v>
                </c:pt>
                <c:pt idx="1362">
                  <c:v>59.778000000000013</c:v>
                </c:pt>
                <c:pt idx="1363">
                  <c:v>59.666000000000011</c:v>
                </c:pt>
                <c:pt idx="1364">
                  <c:v>59.555</c:v>
                </c:pt>
                <c:pt idx="1365">
                  <c:v>59.443999999999996</c:v>
                </c:pt>
                <c:pt idx="1366">
                  <c:v>59.332000000000001</c:v>
                </c:pt>
                <c:pt idx="1367">
                  <c:v>59.221000000000011</c:v>
                </c:pt>
                <c:pt idx="1368">
                  <c:v>59.109000000000002</c:v>
                </c:pt>
                <c:pt idx="1369">
                  <c:v>58.998000000000012</c:v>
                </c:pt>
                <c:pt idx="1370">
                  <c:v>58.885999999999996</c:v>
                </c:pt>
                <c:pt idx="1371">
                  <c:v>58.775000000000013</c:v>
                </c:pt>
                <c:pt idx="1372">
                  <c:v>58.664000000000001</c:v>
                </c:pt>
                <c:pt idx="1373">
                  <c:v>58.552</c:v>
                </c:pt>
                <c:pt idx="1374">
                  <c:v>58.440999999999995</c:v>
                </c:pt>
                <c:pt idx="1375">
                  <c:v>58.329000000000001</c:v>
                </c:pt>
                <c:pt idx="1376">
                  <c:v>58.218000000000011</c:v>
                </c:pt>
                <c:pt idx="1377">
                  <c:v>58.106000000000002</c:v>
                </c:pt>
                <c:pt idx="1378">
                  <c:v>57.995000000000012</c:v>
                </c:pt>
                <c:pt idx="1379">
                  <c:v>57.883999999999993</c:v>
                </c:pt>
                <c:pt idx="1380">
                  <c:v>57.772000000000013</c:v>
                </c:pt>
                <c:pt idx="1381">
                  <c:v>57.661000000000001</c:v>
                </c:pt>
                <c:pt idx="1382">
                  <c:v>57.577000000000005</c:v>
                </c:pt>
                <c:pt idx="1383">
                  <c:v>57.466000000000001</c:v>
                </c:pt>
                <c:pt idx="1384">
                  <c:v>57.353999999999999</c:v>
                </c:pt>
                <c:pt idx="1385">
                  <c:v>57.243000000000002</c:v>
                </c:pt>
                <c:pt idx="1386">
                  <c:v>57.131</c:v>
                </c:pt>
                <c:pt idx="1387">
                  <c:v>57.048000000000002</c:v>
                </c:pt>
                <c:pt idx="1388">
                  <c:v>56.936</c:v>
                </c:pt>
                <c:pt idx="1389">
                  <c:v>56.825000000000003</c:v>
                </c:pt>
                <c:pt idx="1390">
                  <c:v>56.714000000000006</c:v>
                </c:pt>
                <c:pt idx="1391">
                  <c:v>56.63</c:v>
                </c:pt>
                <c:pt idx="1392">
                  <c:v>56.519000000000005</c:v>
                </c:pt>
                <c:pt idx="1393">
                  <c:v>56.407000000000004</c:v>
                </c:pt>
                <c:pt idx="1394">
                  <c:v>56.296000000000063</c:v>
                </c:pt>
                <c:pt idx="1395">
                  <c:v>56.212000000000003</c:v>
                </c:pt>
                <c:pt idx="1396">
                  <c:v>56.101000000000006</c:v>
                </c:pt>
                <c:pt idx="1397">
                  <c:v>55.989000000000004</c:v>
                </c:pt>
                <c:pt idx="1398">
                  <c:v>55.906000000000006</c:v>
                </c:pt>
                <c:pt idx="1399">
                  <c:v>55.794000000000011</c:v>
                </c:pt>
                <c:pt idx="1400">
                  <c:v>55.683</c:v>
                </c:pt>
                <c:pt idx="1401">
                  <c:v>55.599000000000011</c:v>
                </c:pt>
                <c:pt idx="1402">
                  <c:v>55.488</c:v>
                </c:pt>
                <c:pt idx="1403">
                  <c:v>55.376000000000005</c:v>
                </c:pt>
                <c:pt idx="1404">
                  <c:v>55.293000000000013</c:v>
                </c:pt>
                <c:pt idx="1405">
                  <c:v>55.181000000000004</c:v>
                </c:pt>
                <c:pt idx="1406">
                  <c:v>55.098000000000013</c:v>
                </c:pt>
                <c:pt idx="1407">
                  <c:v>54.986000000000004</c:v>
                </c:pt>
                <c:pt idx="1408">
                  <c:v>54.903000000000006</c:v>
                </c:pt>
                <c:pt idx="1409">
                  <c:v>54.791000000000011</c:v>
                </c:pt>
                <c:pt idx="1410">
                  <c:v>54.68</c:v>
                </c:pt>
                <c:pt idx="1411">
                  <c:v>54.596000000000011</c:v>
                </c:pt>
                <c:pt idx="1412">
                  <c:v>54.484999999999999</c:v>
                </c:pt>
                <c:pt idx="1413">
                  <c:v>54.400999999999996</c:v>
                </c:pt>
                <c:pt idx="1414">
                  <c:v>54.290000000000013</c:v>
                </c:pt>
                <c:pt idx="1415">
                  <c:v>54.206000000000003</c:v>
                </c:pt>
                <c:pt idx="1416">
                  <c:v>54.095000000000013</c:v>
                </c:pt>
                <c:pt idx="1417">
                  <c:v>54.010999999999996</c:v>
                </c:pt>
                <c:pt idx="1418">
                  <c:v>53.928000000000011</c:v>
                </c:pt>
                <c:pt idx="1419">
                  <c:v>53.815999999999995</c:v>
                </c:pt>
                <c:pt idx="1420">
                  <c:v>53.733000000000011</c:v>
                </c:pt>
                <c:pt idx="1421">
                  <c:v>53.621000000000002</c:v>
                </c:pt>
                <c:pt idx="1422">
                  <c:v>53.538000000000011</c:v>
                </c:pt>
                <c:pt idx="1423">
                  <c:v>53.453999999999994</c:v>
                </c:pt>
                <c:pt idx="1424">
                  <c:v>53.343000000000004</c:v>
                </c:pt>
                <c:pt idx="1425">
                  <c:v>53.259</c:v>
                </c:pt>
                <c:pt idx="1426">
                  <c:v>53.176000000000002</c:v>
                </c:pt>
                <c:pt idx="1427">
                  <c:v>53.064</c:v>
                </c:pt>
                <c:pt idx="1428">
                  <c:v>52.980999999999995</c:v>
                </c:pt>
                <c:pt idx="1429">
                  <c:v>52.897000000000006</c:v>
                </c:pt>
                <c:pt idx="1430">
                  <c:v>52.813999999999993</c:v>
                </c:pt>
                <c:pt idx="1431">
                  <c:v>52.702000000000012</c:v>
                </c:pt>
                <c:pt idx="1432">
                  <c:v>52.619</c:v>
                </c:pt>
                <c:pt idx="1433">
                  <c:v>52.535000000000011</c:v>
                </c:pt>
                <c:pt idx="1434">
                  <c:v>52.450999999999993</c:v>
                </c:pt>
                <c:pt idx="1435">
                  <c:v>52.368000000000002</c:v>
                </c:pt>
                <c:pt idx="1436">
                  <c:v>52.256</c:v>
                </c:pt>
                <c:pt idx="1437">
                  <c:v>52.173000000000002</c:v>
                </c:pt>
                <c:pt idx="1438">
                  <c:v>52.089000000000006</c:v>
                </c:pt>
                <c:pt idx="1439">
                  <c:v>52.006</c:v>
                </c:pt>
                <c:pt idx="1440">
                  <c:v>51.922000000000011</c:v>
                </c:pt>
                <c:pt idx="1441">
                  <c:v>51.839000000000006</c:v>
                </c:pt>
                <c:pt idx="1442">
                  <c:v>51.755000000000003</c:v>
                </c:pt>
                <c:pt idx="1443">
                  <c:v>51.644000000000005</c:v>
                </c:pt>
                <c:pt idx="1444">
                  <c:v>51.56</c:v>
                </c:pt>
                <c:pt idx="1445">
                  <c:v>51.476000000000006</c:v>
                </c:pt>
                <c:pt idx="1446">
                  <c:v>51.393000000000001</c:v>
                </c:pt>
                <c:pt idx="1447">
                  <c:v>51.309000000000005</c:v>
                </c:pt>
                <c:pt idx="1448">
                  <c:v>51.226000000000013</c:v>
                </c:pt>
                <c:pt idx="1449">
                  <c:v>51.142000000000003</c:v>
                </c:pt>
                <c:pt idx="1450">
                  <c:v>51.059000000000005</c:v>
                </c:pt>
                <c:pt idx="1451">
                  <c:v>50.975000000000001</c:v>
                </c:pt>
                <c:pt idx="1452">
                  <c:v>50.891000000000005</c:v>
                </c:pt>
                <c:pt idx="1453">
                  <c:v>50.808</c:v>
                </c:pt>
                <c:pt idx="1454">
                  <c:v>50.724000000000011</c:v>
                </c:pt>
                <c:pt idx="1455">
                  <c:v>50.641000000000005</c:v>
                </c:pt>
                <c:pt idx="1456">
                  <c:v>50.556999999999995</c:v>
                </c:pt>
                <c:pt idx="1457">
                  <c:v>50.474000000000004</c:v>
                </c:pt>
                <c:pt idx="1458">
                  <c:v>50.39</c:v>
                </c:pt>
                <c:pt idx="1459">
                  <c:v>50.306000000000004</c:v>
                </c:pt>
                <c:pt idx="1460">
                  <c:v>50.251000000000005</c:v>
                </c:pt>
                <c:pt idx="1461">
                  <c:v>50.167000000000002</c:v>
                </c:pt>
                <c:pt idx="1462">
                  <c:v>50.083999999999996</c:v>
                </c:pt>
                <c:pt idx="1463">
                  <c:v>50.041000000000004</c:v>
                </c:pt>
                <c:pt idx="1464">
                  <c:v>49.965000000000003</c:v>
                </c:pt>
                <c:pt idx="1465">
                  <c:v>49.888999999999996</c:v>
                </c:pt>
                <c:pt idx="1466">
                  <c:v>49.839000000000006</c:v>
                </c:pt>
                <c:pt idx="1467">
                  <c:v>49.763000000000012</c:v>
                </c:pt>
                <c:pt idx="1468">
                  <c:v>49.686</c:v>
                </c:pt>
                <c:pt idx="1469">
                  <c:v>49.61</c:v>
                </c:pt>
                <c:pt idx="1470">
                  <c:v>49.534000000000006</c:v>
                </c:pt>
                <c:pt idx="1471">
                  <c:v>49.457999999999998</c:v>
                </c:pt>
                <c:pt idx="1472">
                  <c:v>49.407000000000004</c:v>
                </c:pt>
                <c:pt idx="1473">
                  <c:v>49.330999999999996</c:v>
                </c:pt>
                <c:pt idx="1474">
                  <c:v>49.255000000000003</c:v>
                </c:pt>
                <c:pt idx="1475">
                  <c:v>49.205000000000013</c:v>
                </c:pt>
                <c:pt idx="1476">
                  <c:v>49.129000000000012</c:v>
                </c:pt>
                <c:pt idx="1477">
                  <c:v>49.053000000000004</c:v>
                </c:pt>
                <c:pt idx="1478">
                  <c:v>48.976000000000006</c:v>
                </c:pt>
                <c:pt idx="1479">
                  <c:v>48.926000000000002</c:v>
                </c:pt>
                <c:pt idx="1480">
                  <c:v>48.849999999999994</c:v>
                </c:pt>
                <c:pt idx="1481">
                  <c:v>48.774000000000001</c:v>
                </c:pt>
                <c:pt idx="1482">
                  <c:v>48.723000000000013</c:v>
                </c:pt>
                <c:pt idx="1483">
                  <c:v>48.647000000000006</c:v>
                </c:pt>
                <c:pt idx="1484">
                  <c:v>48.571000000000005</c:v>
                </c:pt>
                <c:pt idx="1485">
                  <c:v>48.52</c:v>
                </c:pt>
                <c:pt idx="1486">
                  <c:v>48.443999999999996</c:v>
                </c:pt>
                <c:pt idx="1487">
                  <c:v>48.368000000000002</c:v>
                </c:pt>
                <c:pt idx="1488">
                  <c:v>48.316999999999993</c:v>
                </c:pt>
                <c:pt idx="1489">
                  <c:v>48.241</c:v>
                </c:pt>
                <c:pt idx="1490">
                  <c:v>48.190000000000012</c:v>
                </c:pt>
                <c:pt idx="1491">
                  <c:v>48.114000000000004</c:v>
                </c:pt>
                <c:pt idx="1492">
                  <c:v>48.038000000000011</c:v>
                </c:pt>
                <c:pt idx="1493">
                  <c:v>47.988</c:v>
                </c:pt>
                <c:pt idx="1494">
                  <c:v>47.910999999999994</c:v>
                </c:pt>
                <c:pt idx="1495">
                  <c:v>47.861000000000004</c:v>
                </c:pt>
                <c:pt idx="1496">
                  <c:v>47.809999999999995</c:v>
                </c:pt>
                <c:pt idx="1497">
                  <c:v>47.734000000000002</c:v>
                </c:pt>
                <c:pt idx="1498">
                  <c:v>47.658000000000001</c:v>
                </c:pt>
                <c:pt idx="1499">
                  <c:v>47.607000000000006</c:v>
                </c:pt>
                <c:pt idx="1500">
                  <c:v>47.531000000000006</c:v>
                </c:pt>
                <c:pt idx="1501">
                  <c:v>47.48</c:v>
                </c:pt>
                <c:pt idx="1502">
                  <c:v>47.403999999999996</c:v>
                </c:pt>
                <c:pt idx="1503">
                  <c:v>47.353999999999999</c:v>
                </c:pt>
                <c:pt idx="1504">
                  <c:v>47.278000000000013</c:v>
                </c:pt>
                <c:pt idx="1505">
                  <c:v>47.227000000000011</c:v>
                </c:pt>
                <c:pt idx="1506">
                  <c:v>47.176000000000002</c:v>
                </c:pt>
                <c:pt idx="1507">
                  <c:v>47.1</c:v>
                </c:pt>
                <c:pt idx="1508">
                  <c:v>47.049000000000007</c:v>
                </c:pt>
                <c:pt idx="1509">
                  <c:v>46.973000000000006</c:v>
                </c:pt>
                <c:pt idx="1510">
                  <c:v>46.922000000000011</c:v>
                </c:pt>
                <c:pt idx="1511">
                  <c:v>46.872</c:v>
                </c:pt>
                <c:pt idx="1512">
                  <c:v>46.796000000000063</c:v>
                </c:pt>
                <c:pt idx="1513">
                  <c:v>46.745000000000012</c:v>
                </c:pt>
                <c:pt idx="1514">
                  <c:v>46.694000000000003</c:v>
                </c:pt>
                <c:pt idx="1515">
                  <c:v>46.618000000000002</c:v>
                </c:pt>
                <c:pt idx="1516">
                  <c:v>46.593000000000011</c:v>
                </c:pt>
                <c:pt idx="1517">
                  <c:v>46.542000000000002</c:v>
                </c:pt>
                <c:pt idx="1518">
                  <c:v>46.516999999999996</c:v>
                </c:pt>
                <c:pt idx="1519">
                  <c:v>46.491</c:v>
                </c:pt>
                <c:pt idx="1520">
                  <c:v>46.466000000000001</c:v>
                </c:pt>
                <c:pt idx="1521">
                  <c:v>46.440999999999995</c:v>
                </c:pt>
                <c:pt idx="1522">
                  <c:v>46.414999999999999</c:v>
                </c:pt>
                <c:pt idx="1523">
                  <c:v>46.414999999999999</c:v>
                </c:pt>
                <c:pt idx="1524">
                  <c:v>46.414999999999999</c:v>
                </c:pt>
                <c:pt idx="1525">
                  <c:v>46.39</c:v>
                </c:pt>
                <c:pt idx="1526">
                  <c:v>46.39</c:v>
                </c:pt>
                <c:pt idx="1527">
                  <c:v>46.39</c:v>
                </c:pt>
                <c:pt idx="1528">
                  <c:v>46.39</c:v>
                </c:pt>
                <c:pt idx="1529">
                  <c:v>46.39</c:v>
                </c:pt>
                <c:pt idx="1530">
                  <c:v>46.39</c:v>
                </c:pt>
                <c:pt idx="1531">
                  <c:v>46.414999999999999</c:v>
                </c:pt>
                <c:pt idx="1532">
                  <c:v>46.414999999999999</c:v>
                </c:pt>
                <c:pt idx="1533">
                  <c:v>46.414999999999999</c:v>
                </c:pt>
                <c:pt idx="1534">
                  <c:v>46.440999999999995</c:v>
                </c:pt>
                <c:pt idx="1535">
                  <c:v>46.440999999999995</c:v>
                </c:pt>
                <c:pt idx="1536">
                  <c:v>46.466000000000001</c:v>
                </c:pt>
                <c:pt idx="1537">
                  <c:v>46.491</c:v>
                </c:pt>
                <c:pt idx="1538">
                  <c:v>46.516999999999996</c:v>
                </c:pt>
                <c:pt idx="1539">
                  <c:v>46.542000000000002</c:v>
                </c:pt>
                <c:pt idx="1540">
                  <c:v>46.568000000000012</c:v>
                </c:pt>
                <c:pt idx="1541">
                  <c:v>46.593000000000011</c:v>
                </c:pt>
                <c:pt idx="1542">
                  <c:v>46.618000000000002</c:v>
                </c:pt>
                <c:pt idx="1543">
                  <c:v>46.644000000000005</c:v>
                </c:pt>
                <c:pt idx="1544">
                  <c:v>46.669000000000011</c:v>
                </c:pt>
                <c:pt idx="1545">
                  <c:v>46.720000000000013</c:v>
                </c:pt>
                <c:pt idx="1546">
                  <c:v>46.745000000000012</c:v>
                </c:pt>
                <c:pt idx="1547">
                  <c:v>46.796000000000063</c:v>
                </c:pt>
                <c:pt idx="1548">
                  <c:v>46.821000000000005</c:v>
                </c:pt>
                <c:pt idx="1549">
                  <c:v>46.872</c:v>
                </c:pt>
                <c:pt idx="1550">
                  <c:v>46.897000000000006</c:v>
                </c:pt>
                <c:pt idx="1551">
                  <c:v>46.948</c:v>
                </c:pt>
                <c:pt idx="1552">
                  <c:v>46.999000000000002</c:v>
                </c:pt>
                <c:pt idx="1553">
                  <c:v>47.049000000000007</c:v>
                </c:pt>
                <c:pt idx="1554">
                  <c:v>47.075000000000003</c:v>
                </c:pt>
                <c:pt idx="1555">
                  <c:v>47.125000000000092</c:v>
                </c:pt>
                <c:pt idx="1556">
                  <c:v>47.176000000000002</c:v>
                </c:pt>
                <c:pt idx="1557">
                  <c:v>47.227000000000011</c:v>
                </c:pt>
                <c:pt idx="1558">
                  <c:v>47.252000000000002</c:v>
                </c:pt>
                <c:pt idx="1559">
                  <c:v>47.303000000000004</c:v>
                </c:pt>
                <c:pt idx="1560">
                  <c:v>47.353999999999999</c:v>
                </c:pt>
                <c:pt idx="1561">
                  <c:v>47.403999999999996</c:v>
                </c:pt>
                <c:pt idx="1562">
                  <c:v>47.48</c:v>
                </c:pt>
                <c:pt idx="1563">
                  <c:v>47.531000000000006</c:v>
                </c:pt>
                <c:pt idx="1564">
                  <c:v>47.582000000000001</c:v>
                </c:pt>
                <c:pt idx="1565">
                  <c:v>47.633000000000003</c:v>
                </c:pt>
                <c:pt idx="1566">
                  <c:v>47.683</c:v>
                </c:pt>
                <c:pt idx="1567">
                  <c:v>47.734000000000002</c:v>
                </c:pt>
                <c:pt idx="1568">
                  <c:v>47.785000000000011</c:v>
                </c:pt>
                <c:pt idx="1569">
                  <c:v>47.861000000000004</c:v>
                </c:pt>
                <c:pt idx="1570">
                  <c:v>47.910999999999994</c:v>
                </c:pt>
                <c:pt idx="1571">
                  <c:v>47.962000000000003</c:v>
                </c:pt>
                <c:pt idx="1572">
                  <c:v>48.013000000000005</c:v>
                </c:pt>
                <c:pt idx="1573">
                  <c:v>48.064</c:v>
                </c:pt>
                <c:pt idx="1574">
                  <c:v>48.14</c:v>
                </c:pt>
                <c:pt idx="1575">
                  <c:v>48.190000000000012</c:v>
                </c:pt>
                <c:pt idx="1576">
                  <c:v>48.266000000000012</c:v>
                </c:pt>
                <c:pt idx="1577">
                  <c:v>48.343000000000004</c:v>
                </c:pt>
                <c:pt idx="1578">
                  <c:v>48.443999999999996</c:v>
                </c:pt>
                <c:pt idx="1579">
                  <c:v>48.571000000000005</c:v>
                </c:pt>
                <c:pt idx="1580">
                  <c:v>48.672000000000011</c:v>
                </c:pt>
                <c:pt idx="1581">
                  <c:v>48.799000000000063</c:v>
                </c:pt>
                <c:pt idx="1582">
                  <c:v>48.926000000000002</c:v>
                </c:pt>
                <c:pt idx="1583">
                  <c:v>49.053000000000004</c:v>
                </c:pt>
                <c:pt idx="1584">
                  <c:v>49.205000000000013</c:v>
                </c:pt>
                <c:pt idx="1585">
                  <c:v>49.330999999999996</c:v>
                </c:pt>
                <c:pt idx="1586">
                  <c:v>49.483999999999995</c:v>
                </c:pt>
                <c:pt idx="1587">
                  <c:v>49.636000000000003</c:v>
                </c:pt>
                <c:pt idx="1588">
                  <c:v>49.788000000000011</c:v>
                </c:pt>
                <c:pt idx="1589">
                  <c:v>49.94</c:v>
                </c:pt>
                <c:pt idx="1590">
                  <c:v>50.056000000000004</c:v>
                </c:pt>
                <c:pt idx="1591">
                  <c:v>50.251000000000005</c:v>
                </c:pt>
                <c:pt idx="1592">
                  <c:v>50.417999999999999</c:v>
                </c:pt>
                <c:pt idx="1593">
                  <c:v>50.613</c:v>
                </c:pt>
                <c:pt idx="1594">
                  <c:v>50.808</c:v>
                </c:pt>
                <c:pt idx="1595">
                  <c:v>51.003</c:v>
                </c:pt>
                <c:pt idx="1596">
                  <c:v>51.198000000000093</c:v>
                </c:pt>
                <c:pt idx="1597">
                  <c:v>51.393000000000001</c:v>
                </c:pt>
                <c:pt idx="1598">
                  <c:v>51.616</c:v>
                </c:pt>
                <c:pt idx="1599">
                  <c:v>51.810999999999993</c:v>
                </c:pt>
                <c:pt idx="1600">
                  <c:v>52.034000000000006</c:v>
                </c:pt>
                <c:pt idx="1601">
                  <c:v>52.256</c:v>
                </c:pt>
                <c:pt idx="1602">
                  <c:v>52.450999999999993</c:v>
                </c:pt>
                <c:pt idx="1603">
                  <c:v>52.674000000000007</c:v>
                </c:pt>
                <c:pt idx="1604">
                  <c:v>52.897000000000006</c:v>
                </c:pt>
                <c:pt idx="1605">
                  <c:v>53.120000000000012</c:v>
                </c:pt>
                <c:pt idx="1606">
                  <c:v>53.343000000000004</c:v>
                </c:pt>
                <c:pt idx="1607">
                  <c:v>53.566000000000003</c:v>
                </c:pt>
                <c:pt idx="1608">
                  <c:v>53.815999999999995</c:v>
                </c:pt>
                <c:pt idx="1609">
                  <c:v>54.039000000000001</c:v>
                </c:pt>
                <c:pt idx="1610">
                  <c:v>54.262000000000093</c:v>
                </c:pt>
                <c:pt idx="1611">
                  <c:v>54.513000000000005</c:v>
                </c:pt>
                <c:pt idx="1612">
                  <c:v>54.736000000000011</c:v>
                </c:pt>
                <c:pt idx="1613">
                  <c:v>54.958999999999996</c:v>
                </c:pt>
                <c:pt idx="1614">
                  <c:v>55.209000000000003</c:v>
                </c:pt>
                <c:pt idx="1615">
                  <c:v>55.46</c:v>
                </c:pt>
                <c:pt idx="1616">
                  <c:v>55.683</c:v>
                </c:pt>
                <c:pt idx="1617">
                  <c:v>55.934000000000005</c:v>
                </c:pt>
                <c:pt idx="1618">
                  <c:v>56.156000000000006</c:v>
                </c:pt>
                <c:pt idx="1619">
                  <c:v>56.407000000000004</c:v>
                </c:pt>
                <c:pt idx="1620">
                  <c:v>56.63</c:v>
                </c:pt>
                <c:pt idx="1621">
                  <c:v>56.880999999999993</c:v>
                </c:pt>
                <c:pt idx="1622">
                  <c:v>57.104000000000006</c:v>
                </c:pt>
                <c:pt idx="1623">
                  <c:v>57.353999999999999</c:v>
                </c:pt>
                <c:pt idx="1624">
                  <c:v>57.605000000000011</c:v>
                </c:pt>
                <c:pt idx="1625">
                  <c:v>57.828000000000003</c:v>
                </c:pt>
                <c:pt idx="1626">
                  <c:v>58.079000000000001</c:v>
                </c:pt>
                <c:pt idx="1627">
                  <c:v>58.300999999999995</c:v>
                </c:pt>
                <c:pt idx="1628">
                  <c:v>58.552</c:v>
                </c:pt>
                <c:pt idx="1629">
                  <c:v>58.775000000000013</c:v>
                </c:pt>
                <c:pt idx="1630">
                  <c:v>59.026000000000003</c:v>
                </c:pt>
                <c:pt idx="1631">
                  <c:v>59.249000000000002</c:v>
                </c:pt>
                <c:pt idx="1632">
                  <c:v>59.471000000000004</c:v>
                </c:pt>
                <c:pt idx="1633">
                  <c:v>59.722000000000108</c:v>
                </c:pt>
                <c:pt idx="1634">
                  <c:v>59.945</c:v>
                </c:pt>
                <c:pt idx="1635">
                  <c:v>60.164000000000001</c:v>
                </c:pt>
                <c:pt idx="1636">
                  <c:v>60.46</c:v>
                </c:pt>
                <c:pt idx="1637">
                  <c:v>60.723000000000013</c:v>
                </c:pt>
                <c:pt idx="1638">
                  <c:v>60.986000000000004</c:v>
                </c:pt>
                <c:pt idx="1639">
                  <c:v>61.249000000000002</c:v>
                </c:pt>
                <c:pt idx="1640">
                  <c:v>61.510999999999996</c:v>
                </c:pt>
                <c:pt idx="1641">
                  <c:v>61.806999999999995</c:v>
                </c:pt>
                <c:pt idx="1642">
                  <c:v>62.07</c:v>
                </c:pt>
                <c:pt idx="1643">
                  <c:v>62.333000000000006</c:v>
                </c:pt>
                <c:pt idx="1644">
                  <c:v>62.596000000000011</c:v>
                </c:pt>
                <c:pt idx="1645">
                  <c:v>62.858999999999995</c:v>
                </c:pt>
                <c:pt idx="1646">
                  <c:v>63.089000000000006</c:v>
                </c:pt>
                <c:pt idx="1647">
                  <c:v>63.350999999999999</c:v>
                </c:pt>
                <c:pt idx="1648">
                  <c:v>63.614000000000004</c:v>
                </c:pt>
                <c:pt idx="1649">
                  <c:v>63.876999999999995</c:v>
                </c:pt>
                <c:pt idx="1650">
                  <c:v>64.14</c:v>
                </c:pt>
                <c:pt idx="1651">
                  <c:v>64.36999999999999</c:v>
                </c:pt>
                <c:pt idx="1652">
                  <c:v>64.599999999999994</c:v>
                </c:pt>
                <c:pt idx="1653">
                  <c:v>64.863</c:v>
                </c:pt>
                <c:pt idx="1654">
                  <c:v>65.125999999999948</c:v>
                </c:pt>
                <c:pt idx="1655">
                  <c:v>65.35599999999998</c:v>
                </c:pt>
                <c:pt idx="1656">
                  <c:v>65.585999999999999</c:v>
                </c:pt>
                <c:pt idx="1657">
                  <c:v>65.816000000000003</c:v>
                </c:pt>
                <c:pt idx="1658">
                  <c:v>66.078999999999979</c:v>
                </c:pt>
                <c:pt idx="1659">
                  <c:v>66.308999999999983</c:v>
                </c:pt>
                <c:pt idx="1660">
                  <c:v>66.539000000000001</c:v>
                </c:pt>
                <c:pt idx="1661">
                  <c:v>66.769000000000005</c:v>
                </c:pt>
                <c:pt idx="1662">
                  <c:v>66.998999999999995</c:v>
                </c:pt>
                <c:pt idx="1663">
                  <c:v>67.228999999999999</c:v>
                </c:pt>
                <c:pt idx="1664">
                  <c:v>67.459000000000003</c:v>
                </c:pt>
                <c:pt idx="1665">
                  <c:v>67.688999999999979</c:v>
                </c:pt>
                <c:pt idx="1666">
                  <c:v>67.918999999999997</c:v>
                </c:pt>
                <c:pt idx="1667">
                  <c:v>68.116</c:v>
                </c:pt>
                <c:pt idx="1668">
                  <c:v>68.346000000000004</c:v>
                </c:pt>
                <c:pt idx="1669">
                  <c:v>68.543000000000006</c:v>
                </c:pt>
                <c:pt idx="1670">
                  <c:v>68.772999999999982</c:v>
                </c:pt>
                <c:pt idx="1671">
                  <c:v>69.003</c:v>
                </c:pt>
                <c:pt idx="1672">
                  <c:v>69.2</c:v>
                </c:pt>
                <c:pt idx="1673">
                  <c:v>69.430000000000007</c:v>
                </c:pt>
                <c:pt idx="1674">
                  <c:v>69.626999999999981</c:v>
                </c:pt>
                <c:pt idx="1675">
                  <c:v>69.823999999999998</c:v>
                </c:pt>
                <c:pt idx="1676">
                  <c:v>70.040000000000006</c:v>
                </c:pt>
                <c:pt idx="1677">
                  <c:v>70.322999999999979</c:v>
                </c:pt>
                <c:pt idx="1678">
                  <c:v>70.565000000000012</c:v>
                </c:pt>
                <c:pt idx="1679">
                  <c:v>70.807000000000002</c:v>
                </c:pt>
                <c:pt idx="1680">
                  <c:v>71.049000000000007</c:v>
                </c:pt>
                <c:pt idx="1681">
                  <c:v>71.290999999999997</c:v>
                </c:pt>
                <c:pt idx="1682">
                  <c:v>71.534000000000006</c:v>
                </c:pt>
                <c:pt idx="1683">
                  <c:v>71.735000000000014</c:v>
                </c:pt>
                <c:pt idx="1684">
                  <c:v>71.977999999999994</c:v>
                </c:pt>
                <c:pt idx="1685">
                  <c:v>72.22</c:v>
                </c:pt>
                <c:pt idx="1686">
                  <c:v>72.462000000000003</c:v>
                </c:pt>
                <c:pt idx="1687">
                  <c:v>72.703999999999994</c:v>
                </c:pt>
                <c:pt idx="1688">
                  <c:v>72.906000000000006</c:v>
                </c:pt>
                <c:pt idx="1689">
                  <c:v>73.147999999999996</c:v>
                </c:pt>
                <c:pt idx="1690">
                  <c:v>73.349999999999994</c:v>
                </c:pt>
                <c:pt idx="1691">
                  <c:v>73.551000000000002</c:v>
                </c:pt>
                <c:pt idx="1692">
                  <c:v>73.793999999999997</c:v>
                </c:pt>
                <c:pt idx="1693">
                  <c:v>73.995000000000005</c:v>
                </c:pt>
                <c:pt idx="1694">
                  <c:v>74.236999999999995</c:v>
                </c:pt>
                <c:pt idx="1695">
                  <c:v>74.438999999999993</c:v>
                </c:pt>
                <c:pt idx="1696">
                  <c:v>74.641000000000005</c:v>
                </c:pt>
                <c:pt idx="1697">
                  <c:v>74.843000000000004</c:v>
                </c:pt>
                <c:pt idx="1698">
                  <c:v>75.084999999999994</c:v>
                </c:pt>
                <c:pt idx="1699">
                  <c:v>75.287000000000006</c:v>
                </c:pt>
                <c:pt idx="1700">
                  <c:v>75.489000000000004</c:v>
                </c:pt>
                <c:pt idx="1701">
                  <c:v>75.69</c:v>
                </c:pt>
                <c:pt idx="1702">
                  <c:v>75.891999999999996</c:v>
                </c:pt>
                <c:pt idx="1703">
                  <c:v>76.093999999999994</c:v>
                </c:pt>
                <c:pt idx="1704">
                  <c:v>76.296000000000006</c:v>
                </c:pt>
                <c:pt idx="1705">
                  <c:v>76.498000000000005</c:v>
                </c:pt>
                <c:pt idx="1706">
                  <c:v>76.698999999999998</c:v>
                </c:pt>
                <c:pt idx="1707">
                  <c:v>76.900999999999996</c:v>
                </c:pt>
                <c:pt idx="1708">
                  <c:v>77.063000000000002</c:v>
                </c:pt>
                <c:pt idx="1709">
                  <c:v>77.263999999999996</c:v>
                </c:pt>
                <c:pt idx="1710">
                  <c:v>77.465999999999994</c:v>
                </c:pt>
                <c:pt idx="1711">
                  <c:v>77.667999999999992</c:v>
                </c:pt>
                <c:pt idx="1712">
                  <c:v>77.828999999999979</c:v>
                </c:pt>
                <c:pt idx="1713">
                  <c:v>78.031000000000006</c:v>
                </c:pt>
                <c:pt idx="1714">
                  <c:v>78.233000000000004</c:v>
                </c:pt>
                <c:pt idx="1715">
                  <c:v>78.394000000000005</c:v>
                </c:pt>
                <c:pt idx="1716">
                  <c:v>78.596000000000004</c:v>
                </c:pt>
                <c:pt idx="1717">
                  <c:v>78.757999999999996</c:v>
                </c:pt>
                <c:pt idx="1718">
                  <c:v>78.959000000000003</c:v>
                </c:pt>
                <c:pt idx="1719">
                  <c:v>79.120999999999981</c:v>
                </c:pt>
                <c:pt idx="1720">
                  <c:v>79.281999999999996</c:v>
                </c:pt>
                <c:pt idx="1721">
                  <c:v>79.483999999999995</c:v>
                </c:pt>
                <c:pt idx="1722">
                  <c:v>79.644999999999996</c:v>
                </c:pt>
                <c:pt idx="1723">
                  <c:v>79.807000000000002</c:v>
                </c:pt>
                <c:pt idx="1724">
                  <c:v>80.009</c:v>
                </c:pt>
                <c:pt idx="1725">
                  <c:v>80.203999999999994</c:v>
                </c:pt>
                <c:pt idx="1726">
                  <c:v>80.409000000000006</c:v>
                </c:pt>
                <c:pt idx="1727">
                  <c:v>80.613</c:v>
                </c:pt>
                <c:pt idx="1728">
                  <c:v>80.816999999999993</c:v>
                </c:pt>
                <c:pt idx="1729">
                  <c:v>81.021000000000001</c:v>
                </c:pt>
                <c:pt idx="1730">
                  <c:v>81.225999999999999</c:v>
                </c:pt>
                <c:pt idx="1731">
                  <c:v>81.378999999999948</c:v>
                </c:pt>
                <c:pt idx="1732">
                  <c:v>81.582999999999998</c:v>
                </c:pt>
                <c:pt idx="1733">
                  <c:v>81.787999999999997</c:v>
                </c:pt>
                <c:pt idx="1734">
                  <c:v>81.992000000000004</c:v>
                </c:pt>
                <c:pt idx="1735">
                  <c:v>82.144999999999996</c:v>
                </c:pt>
                <c:pt idx="1736">
                  <c:v>82.349000000000004</c:v>
                </c:pt>
                <c:pt idx="1737">
                  <c:v>82.501999999999995</c:v>
                </c:pt>
                <c:pt idx="1738">
                  <c:v>82.706999999999994</c:v>
                </c:pt>
                <c:pt idx="1739">
                  <c:v>82.86</c:v>
                </c:pt>
                <c:pt idx="1740">
                  <c:v>83.013000000000005</c:v>
                </c:pt>
                <c:pt idx="1741">
                  <c:v>83.218000000000004</c:v>
                </c:pt>
                <c:pt idx="1742">
                  <c:v>83.370999999999981</c:v>
                </c:pt>
                <c:pt idx="1743">
                  <c:v>83.524000000000001</c:v>
                </c:pt>
                <c:pt idx="1744">
                  <c:v>83.676999999999978</c:v>
                </c:pt>
                <c:pt idx="1745">
                  <c:v>83.881</c:v>
                </c:pt>
                <c:pt idx="1746">
                  <c:v>84.034999999999997</c:v>
                </c:pt>
                <c:pt idx="1747">
                  <c:v>84.187999999999988</c:v>
                </c:pt>
                <c:pt idx="1748">
                  <c:v>84.340999999999994</c:v>
                </c:pt>
                <c:pt idx="1749">
                  <c:v>84.494000000000185</c:v>
                </c:pt>
                <c:pt idx="1750">
                  <c:v>84.698999999999998</c:v>
                </c:pt>
                <c:pt idx="1751">
                  <c:v>84.85199999999999</c:v>
                </c:pt>
                <c:pt idx="1752">
                  <c:v>85.004999999999995</c:v>
                </c:pt>
                <c:pt idx="1753">
                  <c:v>85.209000000000003</c:v>
                </c:pt>
                <c:pt idx="1754">
                  <c:v>85.361999999999995</c:v>
                </c:pt>
                <c:pt idx="1755">
                  <c:v>85.465000000000003</c:v>
                </c:pt>
                <c:pt idx="1756">
                  <c:v>85.617999999999995</c:v>
                </c:pt>
                <c:pt idx="1757">
                  <c:v>85.72</c:v>
                </c:pt>
                <c:pt idx="1758">
                  <c:v>85.821999999999989</c:v>
                </c:pt>
                <c:pt idx="1759">
                  <c:v>85.924000000000007</c:v>
                </c:pt>
                <c:pt idx="1760">
                  <c:v>86.025999999999982</c:v>
                </c:pt>
                <c:pt idx="1761">
                  <c:v>86.128999999999948</c:v>
                </c:pt>
                <c:pt idx="1762">
                  <c:v>86.179999999999978</c:v>
                </c:pt>
                <c:pt idx="1763">
                  <c:v>86.281999999999996</c:v>
                </c:pt>
                <c:pt idx="1764">
                  <c:v>86.332999999999998</c:v>
                </c:pt>
                <c:pt idx="1765">
                  <c:v>86.435000000000002</c:v>
                </c:pt>
                <c:pt idx="1766">
                  <c:v>86.486000000000004</c:v>
                </c:pt>
                <c:pt idx="1767">
                  <c:v>86.537000000000006</c:v>
                </c:pt>
                <c:pt idx="1768">
                  <c:v>86.587999999999994</c:v>
                </c:pt>
                <c:pt idx="1769">
                  <c:v>86.638999999999982</c:v>
                </c:pt>
                <c:pt idx="1770">
                  <c:v>86.69</c:v>
                </c:pt>
                <c:pt idx="1771">
                  <c:v>86.741000000000184</c:v>
                </c:pt>
                <c:pt idx="1772">
                  <c:v>86.741000000000184</c:v>
                </c:pt>
                <c:pt idx="1773">
                  <c:v>86.793000000000006</c:v>
                </c:pt>
                <c:pt idx="1774">
                  <c:v>86.843999999999994</c:v>
                </c:pt>
                <c:pt idx="1775">
                  <c:v>86.843999999999994</c:v>
                </c:pt>
                <c:pt idx="1776">
                  <c:v>86.843999999999994</c:v>
                </c:pt>
                <c:pt idx="1777">
                  <c:v>86.894999999999996</c:v>
                </c:pt>
                <c:pt idx="1778">
                  <c:v>86.894999999999996</c:v>
                </c:pt>
                <c:pt idx="1779">
                  <c:v>86.894999999999996</c:v>
                </c:pt>
                <c:pt idx="1780">
                  <c:v>86.894999999999996</c:v>
                </c:pt>
                <c:pt idx="1781">
                  <c:v>86.894999999999996</c:v>
                </c:pt>
                <c:pt idx="1782">
                  <c:v>86.894999999999996</c:v>
                </c:pt>
                <c:pt idx="1783">
                  <c:v>86.894999999999996</c:v>
                </c:pt>
                <c:pt idx="1784">
                  <c:v>86.894999999999996</c:v>
                </c:pt>
                <c:pt idx="1785">
                  <c:v>86.843999999999994</c:v>
                </c:pt>
                <c:pt idx="1786">
                  <c:v>86.843999999999994</c:v>
                </c:pt>
                <c:pt idx="1787">
                  <c:v>86.843999999999994</c:v>
                </c:pt>
                <c:pt idx="1788">
                  <c:v>86.793000000000006</c:v>
                </c:pt>
                <c:pt idx="1789">
                  <c:v>86.793000000000006</c:v>
                </c:pt>
                <c:pt idx="1790">
                  <c:v>86.741000000000184</c:v>
                </c:pt>
                <c:pt idx="1791">
                  <c:v>86.741000000000184</c:v>
                </c:pt>
                <c:pt idx="1792">
                  <c:v>86.69</c:v>
                </c:pt>
                <c:pt idx="1793">
                  <c:v>86.638999999999982</c:v>
                </c:pt>
                <c:pt idx="1794">
                  <c:v>86.638999999999982</c:v>
                </c:pt>
                <c:pt idx="1795">
                  <c:v>86.587999999999994</c:v>
                </c:pt>
                <c:pt idx="1796">
                  <c:v>86.537000000000006</c:v>
                </c:pt>
                <c:pt idx="1797">
                  <c:v>86.486000000000004</c:v>
                </c:pt>
                <c:pt idx="1798">
                  <c:v>86.435000000000002</c:v>
                </c:pt>
                <c:pt idx="1799">
                  <c:v>86.384</c:v>
                </c:pt>
                <c:pt idx="1800">
                  <c:v>86.384</c:v>
                </c:pt>
                <c:pt idx="1801">
                  <c:v>86.332999999999998</c:v>
                </c:pt>
                <c:pt idx="1802">
                  <c:v>86.281999999999996</c:v>
                </c:pt>
                <c:pt idx="1803">
                  <c:v>86.179999999999978</c:v>
                </c:pt>
                <c:pt idx="1804">
                  <c:v>86.128999999999948</c:v>
                </c:pt>
                <c:pt idx="1805">
                  <c:v>86.077999999999989</c:v>
                </c:pt>
                <c:pt idx="1806">
                  <c:v>86.025999999999982</c:v>
                </c:pt>
                <c:pt idx="1807">
                  <c:v>85.974999999999994</c:v>
                </c:pt>
                <c:pt idx="1808">
                  <c:v>85.924000000000007</c:v>
                </c:pt>
                <c:pt idx="1809">
                  <c:v>85.872999999999948</c:v>
                </c:pt>
                <c:pt idx="1810">
                  <c:v>85.771000000000001</c:v>
                </c:pt>
                <c:pt idx="1811">
                  <c:v>85.72</c:v>
                </c:pt>
                <c:pt idx="1812">
                  <c:v>85.668999999999983</c:v>
                </c:pt>
                <c:pt idx="1813">
                  <c:v>85.617999999999995</c:v>
                </c:pt>
                <c:pt idx="1814">
                  <c:v>85.516000000000005</c:v>
                </c:pt>
                <c:pt idx="1815">
                  <c:v>85.465000000000003</c:v>
                </c:pt>
                <c:pt idx="1816">
                  <c:v>85.361999999999995</c:v>
                </c:pt>
                <c:pt idx="1817">
                  <c:v>85.311000000000007</c:v>
                </c:pt>
                <c:pt idx="1818">
                  <c:v>85.209000000000003</c:v>
                </c:pt>
                <c:pt idx="1819">
                  <c:v>85.106999999999999</c:v>
                </c:pt>
                <c:pt idx="1820">
                  <c:v>85.004999999999995</c:v>
                </c:pt>
                <c:pt idx="1821">
                  <c:v>84.903000000000006</c:v>
                </c:pt>
                <c:pt idx="1822">
                  <c:v>84.801000000000002</c:v>
                </c:pt>
                <c:pt idx="1823">
                  <c:v>84.647999999999996</c:v>
                </c:pt>
                <c:pt idx="1824">
                  <c:v>84.545000000000002</c:v>
                </c:pt>
                <c:pt idx="1825">
                  <c:v>84.443000000000026</c:v>
                </c:pt>
                <c:pt idx="1826">
                  <c:v>84.340999999999994</c:v>
                </c:pt>
                <c:pt idx="1827">
                  <c:v>84.187999999999988</c:v>
                </c:pt>
                <c:pt idx="1828">
                  <c:v>84.085999999999999</c:v>
                </c:pt>
                <c:pt idx="1829">
                  <c:v>83.933000000000007</c:v>
                </c:pt>
                <c:pt idx="1830">
                  <c:v>83.83</c:v>
                </c:pt>
                <c:pt idx="1831">
                  <c:v>83.676999999999978</c:v>
                </c:pt>
                <c:pt idx="1832">
                  <c:v>83.574999999999989</c:v>
                </c:pt>
                <c:pt idx="1833">
                  <c:v>83.421999999999997</c:v>
                </c:pt>
                <c:pt idx="1834">
                  <c:v>83.269000000000005</c:v>
                </c:pt>
                <c:pt idx="1835">
                  <c:v>83.114999999999995</c:v>
                </c:pt>
                <c:pt idx="1836">
                  <c:v>83.013000000000005</c:v>
                </c:pt>
                <c:pt idx="1837">
                  <c:v>82.86</c:v>
                </c:pt>
                <c:pt idx="1838">
                  <c:v>82.706999999999994</c:v>
                </c:pt>
                <c:pt idx="1839">
                  <c:v>82.554000000000002</c:v>
                </c:pt>
                <c:pt idx="1840">
                  <c:v>82.4</c:v>
                </c:pt>
                <c:pt idx="1841">
                  <c:v>82.247000000000185</c:v>
                </c:pt>
                <c:pt idx="1842">
                  <c:v>82.093999999999994</c:v>
                </c:pt>
                <c:pt idx="1843">
                  <c:v>81.94100000000023</c:v>
                </c:pt>
                <c:pt idx="1844">
                  <c:v>81.787999999999997</c:v>
                </c:pt>
                <c:pt idx="1845">
                  <c:v>81.634</c:v>
                </c:pt>
                <c:pt idx="1846">
                  <c:v>81.430000000000007</c:v>
                </c:pt>
                <c:pt idx="1847">
                  <c:v>81.277000000000001</c:v>
                </c:pt>
                <c:pt idx="1848">
                  <c:v>81.123999999999981</c:v>
                </c:pt>
                <c:pt idx="1849">
                  <c:v>80.97</c:v>
                </c:pt>
                <c:pt idx="1850">
                  <c:v>80.766000000000005</c:v>
                </c:pt>
                <c:pt idx="1851">
                  <c:v>80.613</c:v>
                </c:pt>
                <c:pt idx="1852">
                  <c:v>80.409000000000006</c:v>
                </c:pt>
                <c:pt idx="1853">
                  <c:v>80.254999999999995</c:v>
                </c:pt>
                <c:pt idx="1854">
                  <c:v>80.10199999999999</c:v>
                </c:pt>
                <c:pt idx="1855">
                  <c:v>79.927999999999997</c:v>
                </c:pt>
                <c:pt idx="1856">
                  <c:v>79.807000000000002</c:v>
                </c:pt>
                <c:pt idx="1857">
                  <c:v>79.644999999999996</c:v>
                </c:pt>
                <c:pt idx="1858">
                  <c:v>79.524000000000001</c:v>
                </c:pt>
                <c:pt idx="1859">
                  <c:v>79.363</c:v>
                </c:pt>
                <c:pt idx="1860">
                  <c:v>79.242000000000004</c:v>
                </c:pt>
                <c:pt idx="1861">
                  <c:v>79.08</c:v>
                </c:pt>
                <c:pt idx="1862">
                  <c:v>78.918999999999997</c:v>
                </c:pt>
                <c:pt idx="1863">
                  <c:v>78.798000000000002</c:v>
                </c:pt>
                <c:pt idx="1864">
                  <c:v>78.635999999999981</c:v>
                </c:pt>
                <c:pt idx="1865">
                  <c:v>78.474999999999994</c:v>
                </c:pt>
                <c:pt idx="1866">
                  <c:v>78.353999999999999</c:v>
                </c:pt>
                <c:pt idx="1867">
                  <c:v>78.191999999999993</c:v>
                </c:pt>
                <c:pt idx="1868">
                  <c:v>78.031000000000006</c:v>
                </c:pt>
                <c:pt idx="1869">
                  <c:v>77.910000000000025</c:v>
                </c:pt>
                <c:pt idx="1870">
                  <c:v>77.748999999999995</c:v>
                </c:pt>
                <c:pt idx="1871">
                  <c:v>77.587000000000003</c:v>
                </c:pt>
                <c:pt idx="1872">
                  <c:v>77.426000000000002</c:v>
                </c:pt>
                <c:pt idx="1873">
                  <c:v>77.304999999999993</c:v>
                </c:pt>
                <c:pt idx="1874">
                  <c:v>77.143000000000001</c:v>
                </c:pt>
                <c:pt idx="1875">
                  <c:v>76.982000000000014</c:v>
                </c:pt>
                <c:pt idx="1876">
                  <c:v>76.819999999999993</c:v>
                </c:pt>
                <c:pt idx="1877">
                  <c:v>76.658999999999978</c:v>
                </c:pt>
                <c:pt idx="1878">
                  <c:v>76.498000000000005</c:v>
                </c:pt>
                <c:pt idx="1879">
                  <c:v>76.375999999999948</c:v>
                </c:pt>
                <c:pt idx="1880">
                  <c:v>76.215000000000003</c:v>
                </c:pt>
                <c:pt idx="1881">
                  <c:v>76.054000000000002</c:v>
                </c:pt>
                <c:pt idx="1882">
                  <c:v>75.891999999999996</c:v>
                </c:pt>
                <c:pt idx="1883">
                  <c:v>75.730999999999995</c:v>
                </c:pt>
                <c:pt idx="1884">
                  <c:v>75.61</c:v>
                </c:pt>
                <c:pt idx="1885">
                  <c:v>75.408000000000001</c:v>
                </c:pt>
                <c:pt idx="1886">
                  <c:v>75.287000000000006</c:v>
                </c:pt>
                <c:pt idx="1887">
                  <c:v>75.124999999999986</c:v>
                </c:pt>
                <c:pt idx="1888">
                  <c:v>74.964000000000027</c:v>
                </c:pt>
                <c:pt idx="1889">
                  <c:v>74.801999999999992</c:v>
                </c:pt>
                <c:pt idx="1890">
                  <c:v>74.641000000000005</c:v>
                </c:pt>
                <c:pt idx="1891">
                  <c:v>74.48</c:v>
                </c:pt>
                <c:pt idx="1892">
                  <c:v>74.318000000000012</c:v>
                </c:pt>
                <c:pt idx="1893">
                  <c:v>74.156999999999982</c:v>
                </c:pt>
                <c:pt idx="1894">
                  <c:v>73.995000000000005</c:v>
                </c:pt>
                <c:pt idx="1895">
                  <c:v>73.834000000000003</c:v>
                </c:pt>
                <c:pt idx="1896">
                  <c:v>73.671999999999983</c:v>
                </c:pt>
                <c:pt idx="1897">
                  <c:v>73.510999999999996</c:v>
                </c:pt>
                <c:pt idx="1898">
                  <c:v>73.349999999999994</c:v>
                </c:pt>
                <c:pt idx="1899">
                  <c:v>73.228999999999999</c:v>
                </c:pt>
                <c:pt idx="1900">
                  <c:v>73.027000000000001</c:v>
                </c:pt>
                <c:pt idx="1901">
                  <c:v>72.864999999999995</c:v>
                </c:pt>
                <c:pt idx="1902">
                  <c:v>72.703999999999994</c:v>
                </c:pt>
                <c:pt idx="1903">
                  <c:v>72.543000000000006</c:v>
                </c:pt>
                <c:pt idx="1904">
                  <c:v>72.381</c:v>
                </c:pt>
                <c:pt idx="1905">
                  <c:v>72.22</c:v>
                </c:pt>
                <c:pt idx="1906">
                  <c:v>72.057999999999993</c:v>
                </c:pt>
                <c:pt idx="1907">
                  <c:v>71.897000000000006</c:v>
                </c:pt>
                <c:pt idx="1908">
                  <c:v>71.735000000000014</c:v>
                </c:pt>
                <c:pt idx="1909">
                  <c:v>71.573999999999998</c:v>
                </c:pt>
                <c:pt idx="1910">
                  <c:v>71.412999999999997</c:v>
                </c:pt>
                <c:pt idx="1911">
                  <c:v>71.251000000000005</c:v>
                </c:pt>
                <c:pt idx="1912">
                  <c:v>71.09</c:v>
                </c:pt>
                <c:pt idx="1913">
                  <c:v>70.927999999999997</c:v>
                </c:pt>
                <c:pt idx="1914">
                  <c:v>70.725999999999999</c:v>
                </c:pt>
                <c:pt idx="1915">
                  <c:v>70.565000000000012</c:v>
                </c:pt>
                <c:pt idx="1916">
                  <c:v>70.403999999999996</c:v>
                </c:pt>
                <c:pt idx="1917">
                  <c:v>70.242000000000004</c:v>
                </c:pt>
                <c:pt idx="1918">
                  <c:v>70.081000000000003</c:v>
                </c:pt>
                <c:pt idx="1919">
                  <c:v>69.923000000000002</c:v>
                </c:pt>
                <c:pt idx="1920">
                  <c:v>69.790999999999997</c:v>
                </c:pt>
                <c:pt idx="1921">
                  <c:v>69.66</c:v>
                </c:pt>
                <c:pt idx="1922">
                  <c:v>69.528999999999982</c:v>
                </c:pt>
                <c:pt idx="1923">
                  <c:v>69.397000000000006</c:v>
                </c:pt>
                <c:pt idx="1924">
                  <c:v>69.266000000000005</c:v>
                </c:pt>
                <c:pt idx="1925">
                  <c:v>69.134</c:v>
                </c:pt>
                <c:pt idx="1926">
                  <c:v>68.97</c:v>
                </c:pt>
                <c:pt idx="1927">
                  <c:v>68.838999999999999</c:v>
                </c:pt>
                <c:pt idx="1928">
                  <c:v>68.706999999999994</c:v>
                </c:pt>
                <c:pt idx="1929">
                  <c:v>68.575999999999979</c:v>
                </c:pt>
                <c:pt idx="1930">
                  <c:v>68.44400000000023</c:v>
                </c:pt>
                <c:pt idx="1931">
                  <c:v>68.313000000000002</c:v>
                </c:pt>
                <c:pt idx="1932">
                  <c:v>68.180999999999983</c:v>
                </c:pt>
                <c:pt idx="1933">
                  <c:v>68.05</c:v>
                </c:pt>
                <c:pt idx="1934">
                  <c:v>67.918999999999997</c:v>
                </c:pt>
                <c:pt idx="1935">
                  <c:v>67.787000000000006</c:v>
                </c:pt>
                <c:pt idx="1936">
                  <c:v>67.655999999999949</c:v>
                </c:pt>
                <c:pt idx="1937">
                  <c:v>67.524000000000001</c:v>
                </c:pt>
                <c:pt idx="1938">
                  <c:v>67.393000000000001</c:v>
                </c:pt>
                <c:pt idx="1939">
                  <c:v>67.260999999999996</c:v>
                </c:pt>
                <c:pt idx="1940">
                  <c:v>67.13</c:v>
                </c:pt>
                <c:pt idx="1941">
                  <c:v>66.998999999999995</c:v>
                </c:pt>
                <c:pt idx="1942">
                  <c:v>66.867000000000004</c:v>
                </c:pt>
                <c:pt idx="1943">
                  <c:v>66.736000000000004</c:v>
                </c:pt>
                <c:pt idx="1944">
                  <c:v>66.603999999999999</c:v>
                </c:pt>
                <c:pt idx="1945">
                  <c:v>66.472999999999999</c:v>
                </c:pt>
                <c:pt idx="1946">
                  <c:v>66.340999999999994</c:v>
                </c:pt>
                <c:pt idx="1947">
                  <c:v>66.209999999999994</c:v>
                </c:pt>
                <c:pt idx="1948">
                  <c:v>66.078999999999979</c:v>
                </c:pt>
                <c:pt idx="1949">
                  <c:v>65.947000000000216</c:v>
                </c:pt>
                <c:pt idx="1950">
                  <c:v>65.816000000000003</c:v>
                </c:pt>
                <c:pt idx="1951">
                  <c:v>65.683999999999983</c:v>
                </c:pt>
                <c:pt idx="1952">
                  <c:v>65.552999999999983</c:v>
                </c:pt>
                <c:pt idx="1953">
                  <c:v>65.421000000000006</c:v>
                </c:pt>
                <c:pt idx="1954">
                  <c:v>65.290000000000006</c:v>
                </c:pt>
                <c:pt idx="1955">
                  <c:v>65.158999999999978</c:v>
                </c:pt>
                <c:pt idx="1956">
                  <c:v>65.06</c:v>
                </c:pt>
                <c:pt idx="1957">
                  <c:v>64.929000000000002</c:v>
                </c:pt>
                <c:pt idx="1958">
                  <c:v>64.796999999999997</c:v>
                </c:pt>
                <c:pt idx="1959">
                  <c:v>64.665999999999983</c:v>
                </c:pt>
                <c:pt idx="1960">
                  <c:v>64.534000000000006</c:v>
                </c:pt>
                <c:pt idx="1961">
                  <c:v>64.403000000000006</c:v>
                </c:pt>
                <c:pt idx="1962">
                  <c:v>64.271000000000001</c:v>
                </c:pt>
                <c:pt idx="1963">
                  <c:v>64.14</c:v>
                </c:pt>
                <c:pt idx="1964">
                  <c:v>64.009</c:v>
                </c:pt>
                <c:pt idx="1965">
                  <c:v>63.876999999999995</c:v>
                </c:pt>
                <c:pt idx="1966">
                  <c:v>63.779000000000003</c:v>
                </c:pt>
                <c:pt idx="1967">
                  <c:v>63.647000000000006</c:v>
                </c:pt>
                <c:pt idx="1968">
                  <c:v>63.516000000000005</c:v>
                </c:pt>
                <c:pt idx="1969">
                  <c:v>63.383999999999993</c:v>
                </c:pt>
                <c:pt idx="1970">
                  <c:v>63.253</c:v>
                </c:pt>
                <c:pt idx="1971">
                  <c:v>63.153999999999996</c:v>
                </c:pt>
                <c:pt idx="1972">
                  <c:v>63.023000000000003</c:v>
                </c:pt>
                <c:pt idx="1973">
                  <c:v>62.891000000000005</c:v>
                </c:pt>
                <c:pt idx="1974">
                  <c:v>62.760000000000012</c:v>
                </c:pt>
                <c:pt idx="1975">
                  <c:v>62.629000000000012</c:v>
                </c:pt>
                <c:pt idx="1976">
                  <c:v>62.53</c:v>
                </c:pt>
                <c:pt idx="1977">
                  <c:v>62.399000000000001</c:v>
                </c:pt>
                <c:pt idx="1978">
                  <c:v>62.267000000000003</c:v>
                </c:pt>
                <c:pt idx="1979">
                  <c:v>62.136000000000003</c:v>
                </c:pt>
                <c:pt idx="1980">
                  <c:v>62.037000000000006</c:v>
                </c:pt>
                <c:pt idx="1981">
                  <c:v>61.906000000000006</c:v>
                </c:pt>
                <c:pt idx="1982">
                  <c:v>61.774000000000001</c:v>
                </c:pt>
                <c:pt idx="1983">
                  <c:v>61.676000000000002</c:v>
                </c:pt>
                <c:pt idx="1984">
                  <c:v>61.544000000000004</c:v>
                </c:pt>
                <c:pt idx="1985">
                  <c:v>61.413000000000004</c:v>
                </c:pt>
                <c:pt idx="1986">
                  <c:v>61.313999999999993</c:v>
                </c:pt>
                <c:pt idx="1987">
                  <c:v>61.183</c:v>
                </c:pt>
                <c:pt idx="1988">
                  <c:v>61.050999999999995</c:v>
                </c:pt>
                <c:pt idx="1989">
                  <c:v>60.952999999999996</c:v>
                </c:pt>
                <c:pt idx="1990">
                  <c:v>60.821000000000005</c:v>
                </c:pt>
                <c:pt idx="1991">
                  <c:v>60.723000000000013</c:v>
                </c:pt>
                <c:pt idx="1992">
                  <c:v>60.591000000000001</c:v>
                </c:pt>
                <c:pt idx="1993">
                  <c:v>60.46</c:v>
                </c:pt>
                <c:pt idx="1994">
                  <c:v>60.361000000000004</c:v>
                </c:pt>
                <c:pt idx="1995">
                  <c:v>60.230000000000011</c:v>
                </c:pt>
                <c:pt idx="1996">
                  <c:v>60.131</c:v>
                </c:pt>
                <c:pt idx="1997">
                  <c:v>60.029000000000003</c:v>
                </c:pt>
                <c:pt idx="1998">
                  <c:v>59.945</c:v>
                </c:pt>
                <c:pt idx="1999">
                  <c:v>59.833999999999996</c:v>
                </c:pt>
                <c:pt idx="2000">
                  <c:v>59.75</c:v>
                </c:pt>
                <c:pt idx="2001">
                  <c:v>59.639000000000003</c:v>
                </c:pt>
                <c:pt idx="2002">
                  <c:v>59.555</c:v>
                </c:pt>
                <c:pt idx="2003">
                  <c:v>59.443999999999996</c:v>
                </c:pt>
                <c:pt idx="2004">
                  <c:v>59.332000000000001</c:v>
                </c:pt>
                <c:pt idx="2005">
                  <c:v>59.249000000000002</c:v>
                </c:pt>
                <c:pt idx="2006">
                  <c:v>59.137</c:v>
                </c:pt>
                <c:pt idx="2007">
                  <c:v>59.053999999999995</c:v>
                </c:pt>
                <c:pt idx="2008">
                  <c:v>58.942</c:v>
                </c:pt>
                <c:pt idx="2009">
                  <c:v>58.858999999999995</c:v>
                </c:pt>
                <c:pt idx="2010">
                  <c:v>58.775000000000013</c:v>
                </c:pt>
                <c:pt idx="2011">
                  <c:v>58.664000000000001</c:v>
                </c:pt>
                <c:pt idx="2012">
                  <c:v>58.58</c:v>
                </c:pt>
                <c:pt idx="2013">
                  <c:v>58.469000000000001</c:v>
                </c:pt>
                <c:pt idx="2014">
                  <c:v>58.384999999999998</c:v>
                </c:pt>
                <c:pt idx="2015">
                  <c:v>58.274000000000001</c:v>
                </c:pt>
                <c:pt idx="2016">
                  <c:v>58.190000000000012</c:v>
                </c:pt>
                <c:pt idx="2017">
                  <c:v>58.106000000000002</c:v>
                </c:pt>
                <c:pt idx="2018">
                  <c:v>57.995000000000012</c:v>
                </c:pt>
                <c:pt idx="2019">
                  <c:v>57.910999999999994</c:v>
                </c:pt>
                <c:pt idx="2020">
                  <c:v>57.828000000000003</c:v>
                </c:pt>
                <c:pt idx="2021">
                  <c:v>57.716000000000001</c:v>
                </c:pt>
                <c:pt idx="2022">
                  <c:v>57.633000000000003</c:v>
                </c:pt>
                <c:pt idx="2023">
                  <c:v>57.549000000000007</c:v>
                </c:pt>
                <c:pt idx="2024">
                  <c:v>57.438000000000002</c:v>
                </c:pt>
                <c:pt idx="2025">
                  <c:v>57.353999999999999</c:v>
                </c:pt>
                <c:pt idx="2026">
                  <c:v>57.271000000000001</c:v>
                </c:pt>
                <c:pt idx="2027">
                  <c:v>57.187000000000005</c:v>
                </c:pt>
                <c:pt idx="2028">
                  <c:v>57.076000000000001</c:v>
                </c:pt>
                <c:pt idx="2029">
                  <c:v>56.992000000000012</c:v>
                </c:pt>
                <c:pt idx="2030">
                  <c:v>56.909000000000006</c:v>
                </c:pt>
                <c:pt idx="2031">
                  <c:v>56.825000000000003</c:v>
                </c:pt>
                <c:pt idx="2032">
                  <c:v>56.714000000000006</c:v>
                </c:pt>
                <c:pt idx="2033">
                  <c:v>56.63</c:v>
                </c:pt>
                <c:pt idx="2034">
                  <c:v>56.546000000000006</c:v>
                </c:pt>
                <c:pt idx="2035">
                  <c:v>56.463000000000001</c:v>
                </c:pt>
                <c:pt idx="2036">
                  <c:v>56.379000000000005</c:v>
                </c:pt>
                <c:pt idx="2037">
                  <c:v>56.296000000000063</c:v>
                </c:pt>
                <c:pt idx="2038">
                  <c:v>56.212000000000003</c:v>
                </c:pt>
                <c:pt idx="2039">
                  <c:v>56.129000000000012</c:v>
                </c:pt>
                <c:pt idx="2040">
                  <c:v>56.016999999999996</c:v>
                </c:pt>
                <c:pt idx="2041">
                  <c:v>55.934000000000005</c:v>
                </c:pt>
                <c:pt idx="2042">
                  <c:v>55.849999999999994</c:v>
                </c:pt>
                <c:pt idx="2043">
                  <c:v>55.766000000000012</c:v>
                </c:pt>
                <c:pt idx="2044">
                  <c:v>55.683</c:v>
                </c:pt>
                <c:pt idx="2045">
                  <c:v>55.599000000000011</c:v>
                </c:pt>
                <c:pt idx="2046">
                  <c:v>55.516000000000005</c:v>
                </c:pt>
                <c:pt idx="2047">
                  <c:v>55.432000000000002</c:v>
                </c:pt>
                <c:pt idx="2048">
                  <c:v>55.349000000000004</c:v>
                </c:pt>
                <c:pt idx="2049">
                  <c:v>55.265000000000093</c:v>
                </c:pt>
                <c:pt idx="2050">
                  <c:v>55.181000000000004</c:v>
                </c:pt>
                <c:pt idx="2051">
                  <c:v>55.098000000000013</c:v>
                </c:pt>
                <c:pt idx="2052">
                  <c:v>55.013999999999996</c:v>
                </c:pt>
                <c:pt idx="2053">
                  <c:v>54.931000000000004</c:v>
                </c:pt>
                <c:pt idx="2054">
                  <c:v>54.846999999999994</c:v>
                </c:pt>
                <c:pt idx="2055">
                  <c:v>54.764000000000003</c:v>
                </c:pt>
                <c:pt idx="2056">
                  <c:v>54.68</c:v>
                </c:pt>
                <c:pt idx="2057">
                  <c:v>54.596000000000011</c:v>
                </c:pt>
                <c:pt idx="2058">
                  <c:v>54.513000000000005</c:v>
                </c:pt>
                <c:pt idx="2059">
                  <c:v>54.429000000000002</c:v>
                </c:pt>
                <c:pt idx="2060">
                  <c:v>54.346000000000004</c:v>
                </c:pt>
                <c:pt idx="2061">
                  <c:v>54.262000000000093</c:v>
                </c:pt>
                <c:pt idx="2062">
                  <c:v>54.179000000000002</c:v>
                </c:pt>
                <c:pt idx="2063">
                  <c:v>54.095000000000013</c:v>
                </c:pt>
                <c:pt idx="2064">
                  <c:v>54.010999999999996</c:v>
                </c:pt>
                <c:pt idx="2065">
                  <c:v>53.928000000000011</c:v>
                </c:pt>
                <c:pt idx="2066">
                  <c:v>53.843999999999994</c:v>
                </c:pt>
                <c:pt idx="2067">
                  <c:v>53.789000000000001</c:v>
                </c:pt>
                <c:pt idx="2068">
                  <c:v>53.705000000000013</c:v>
                </c:pt>
                <c:pt idx="2069">
                  <c:v>53.621000000000002</c:v>
                </c:pt>
                <c:pt idx="2070">
                  <c:v>53.538000000000011</c:v>
                </c:pt>
                <c:pt idx="2071">
                  <c:v>53.453999999999994</c:v>
                </c:pt>
                <c:pt idx="2072">
                  <c:v>53.370999999999995</c:v>
                </c:pt>
                <c:pt idx="2073">
                  <c:v>53.287000000000006</c:v>
                </c:pt>
                <c:pt idx="2074">
                  <c:v>53.231000000000002</c:v>
                </c:pt>
                <c:pt idx="2075">
                  <c:v>53.148000000000003</c:v>
                </c:pt>
                <c:pt idx="2076">
                  <c:v>53.064</c:v>
                </c:pt>
                <c:pt idx="2077">
                  <c:v>52.980999999999995</c:v>
                </c:pt>
                <c:pt idx="2078">
                  <c:v>52.897000000000006</c:v>
                </c:pt>
                <c:pt idx="2079">
                  <c:v>52.840999999999994</c:v>
                </c:pt>
                <c:pt idx="2080">
                  <c:v>52.758000000000003</c:v>
                </c:pt>
                <c:pt idx="2081">
                  <c:v>52.674000000000007</c:v>
                </c:pt>
                <c:pt idx="2082">
                  <c:v>52.591000000000001</c:v>
                </c:pt>
                <c:pt idx="2083">
                  <c:v>52.535000000000011</c:v>
                </c:pt>
                <c:pt idx="2084">
                  <c:v>52.450999999999993</c:v>
                </c:pt>
                <c:pt idx="2085">
                  <c:v>52.396000000000001</c:v>
                </c:pt>
                <c:pt idx="2086">
                  <c:v>52.311999999999998</c:v>
                </c:pt>
                <c:pt idx="2087">
                  <c:v>52.229000000000013</c:v>
                </c:pt>
                <c:pt idx="2088">
                  <c:v>52.145000000000003</c:v>
                </c:pt>
                <c:pt idx="2089">
                  <c:v>52.089000000000006</c:v>
                </c:pt>
                <c:pt idx="2090">
                  <c:v>52.006</c:v>
                </c:pt>
                <c:pt idx="2091">
                  <c:v>51.949999999999996</c:v>
                </c:pt>
                <c:pt idx="2092">
                  <c:v>51.866</c:v>
                </c:pt>
                <c:pt idx="2093">
                  <c:v>51.783000000000001</c:v>
                </c:pt>
                <c:pt idx="2094">
                  <c:v>51.727000000000011</c:v>
                </c:pt>
                <c:pt idx="2095">
                  <c:v>51.644000000000005</c:v>
                </c:pt>
                <c:pt idx="2096">
                  <c:v>51.56</c:v>
                </c:pt>
                <c:pt idx="2097">
                  <c:v>51.504000000000005</c:v>
                </c:pt>
                <c:pt idx="2098">
                  <c:v>51.421000000000006</c:v>
                </c:pt>
                <c:pt idx="2099">
                  <c:v>51.365000000000002</c:v>
                </c:pt>
                <c:pt idx="2100">
                  <c:v>51.281000000000006</c:v>
                </c:pt>
                <c:pt idx="2101">
                  <c:v>51.226000000000013</c:v>
                </c:pt>
                <c:pt idx="2102">
                  <c:v>51.142000000000003</c:v>
                </c:pt>
                <c:pt idx="2103">
                  <c:v>51.059000000000005</c:v>
                </c:pt>
                <c:pt idx="2104">
                  <c:v>51.003</c:v>
                </c:pt>
                <c:pt idx="2105">
                  <c:v>50.919000000000004</c:v>
                </c:pt>
                <c:pt idx="2106">
                  <c:v>50.864000000000004</c:v>
                </c:pt>
                <c:pt idx="2107">
                  <c:v>50.78</c:v>
                </c:pt>
                <c:pt idx="2108">
                  <c:v>50.724000000000011</c:v>
                </c:pt>
                <c:pt idx="2109">
                  <c:v>50.641000000000005</c:v>
                </c:pt>
                <c:pt idx="2110">
                  <c:v>50.585000000000001</c:v>
                </c:pt>
                <c:pt idx="2111">
                  <c:v>50.501000000000005</c:v>
                </c:pt>
                <c:pt idx="2112">
                  <c:v>50.446000000000005</c:v>
                </c:pt>
                <c:pt idx="2113">
                  <c:v>50.362000000000002</c:v>
                </c:pt>
                <c:pt idx="2114">
                  <c:v>50.306000000000004</c:v>
                </c:pt>
                <c:pt idx="2115">
                  <c:v>50.251000000000005</c:v>
                </c:pt>
                <c:pt idx="2116">
                  <c:v>50.195000000000093</c:v>
                </c:pt>
                <c:pt idx="2117">
                  <c:v>50.167000000000002</c:v>
                </c:pt>
                <c:pt idx="2118">
                  <c:v>50.111000000000004</c:v>
                </c:pt>
                <c:pt idx="2119">
                  <c:v>50.083999999999996</c:v>
                </c:pt>
                <c:pt idx="2120">
                  <c:v>50.056000000000004</c:v>
                </c:pt>
                <c:pt idx="2121">
                  <c:v>50.028000000000013</c:v>
                </c:pt>
                <c:pt idx="2122">
                  <c:v>50.041000000000004</c:v>
                </c:pt>
                <c:pt idx="2123">
                  <c:v>50.041000000000004</c:v>
                </c:pt>
                <c:pt idx="2124">
                  <c:v>50.016000000000005</c:v>
                </c:pt>
                <c:pt idx="2125">
                  <c:v>50.016000000000005</c:v>
                </c:pt>
                <c:pt idx="2126">
                  <c:v>49.991</c:v>
                </c:pt>
                <c:pt idx="2127">
                  <c:v>49.991</c:v>
                </c:pt>
                <c:pt idx="2128">
                  <c:v>49.965000000000003</c:v>
                </c:pt>
                <c:pt idx="2129">
                  <c:v>49.965000000000003</c:v>
                </c:pt>
                <c:pt idx="2130">
                  <c:v>49.965000000000003</c:v>
                </c:pt>
                <c:pt idx="2131">
                  <c:v>49.965000000000003</c:v>
                </c:pt>
                <c:pt idx="2132">
                  <c:v>49.965000000000003</c:v>
                </c:pt>
                <c:pt idx="2133">
                  <c:v>49.965000000000003</c:v>
                </c:pt>
                <c:pt idx="2134">
                  <c:v>49.991</c:v>
                </c:pt>
                <c:pt idx="2135">
                  <c:v>49.991</c:v>
                </c:pt>
                <c:pt idx="2136">
                  <c:v>49.991</c:v>
                </c:pt>
                <c:pt idx="2137">
                  <c:v>50.016000000000005</c:v>
                </c:pt>
                <c:pt idx="2138">
                  <c:v>50.016000000000005</c:v>
                </c:pt>
                <c:pt idx="2139">
                  <c:v>50.041000000000004</c:v>
                </c:pt>
                <c:pt idx="2140">
                  <c:v>50.028000000000013</c:v>
                </c:pt>
                <c:pt idx="2141">
                  <c:v>50.028000000000013</c:v>
                </c:pt>
                <c:pt idx="2142">
                  <c:v>50.056000000000004</c:v>
                </c:pt>
                <c:pt idx="2143">
                  <c:v>50.083999999999996</c:v>
                </c:pt>
                <c:pt idx="2144">
                  <c:v>50.111000000000004</c:v>
                </c:pt>
                <c:pt idx="2145">
                  <c:v>50.111000000000004</c:v>
                </c:pt>
                <c:pt idx="2146">
                  <c:v>50.139000000000003</c:v>
                </c:pt>
                <c:pt idx="2147">
                  <c:v>50.167000000000002</c:v>
                </c:pt>
                <c:pt idx="2148">
                  <c:v>50.223000000000013</c:v>
                </c:pt>
                <c:pt idx="2149">
                  <c:v>50.251000000000005</c:v>
                </c:pt>
                <c:pt idx="2150">
                  <c:v>50.279000000000003</c:v>
                </c:pt>
                <c:pt idx="2151">
                  <c:v>50.306000000000004</c:v>
                </c:pt>
                <c:pt idx="2152">
                  <c:v>50.333999999999996</c:v>
                </c:pt>
                <c:pt idx="2153">
                  <c:v>50.39</c:v>
                </c:pt>
                <c:pt idx="2154">
                  <c:v>50.417999999999999</c:v>
                </c:pt>
                <c:pt idx="2155">
                  <c:v>50.474000000000004</c:v>
                </c:pt>
                <c:pt idx="2156">
                  <c:v>50.501000000000005</c:v>
                </c:pt>
                <c:pt idx="2157">
                  <c:v>50.556999999999995</c:v>
                </c:pt>
                <c:pt idx="2158">
                  <c:v>50.585000000000001</c:v>
                </c:pt>
                <c:pt idx="2159">
                  <c:v>50.641000000000005</c:v>
                </c:pt>
                <c:pt idx="2160">
                  <c:v>50.669000000000011</c:v>
                </c:pt>
                <c:pt idx="2161">
                  <c:v>50.724000000000011</c:v>
                </c:pt>
                <c:pt idx="2162">
                  <c:v>50.78</c:v>
                </c:pt>
                <c:pt idx="2163">
                  <c:v>50.808</c:v>
                </c:pt>
                <c:pt idx="2164">
                  <c:v>50.864000000000004</c:v>
                </c:pt>
                <c:pt idx="2165">
                  <c:v>50.919000000000004</c:v>
                </c:pt>
                <c:pt idx="2166">
                  <c:v>50.946999999999996</c:v>
                </c:pt>
                <c:pt idx="2167">
                  <c:v>51.003</c:v>
                </c:pt>
                <c:pt idx="2168">
                  <c:v>51.059000000000005</c:v>
                </c:pt>
                <c:pt idx="2169">
                  <c:v>51.114000000000004</c:v>
                </c:pt>
                <c:pt idx="2170">
                  <c:v>51.17</c:v>
                </c:pt>
                <c:pt idx="2171">
                  <c:v>51.226000000000013</c:v>
                </c:pt>
                <c:pt idx="2172">
                  <c:v>51.254000000000005</c:v>
                </c:pt>
                <c:pt idx="2173">
                  <c:v>51.336999999999996</c:v>
                </c:pt>
                <c:pt idx="2174">
                  <c:v>51.393000000000001</c:v>
                </c:pt>
                <c:pt idx="2175">
                  <c:v>51.504000000000005</c:v>
                </c:pt>
                <c:pt idx="2176">
                  <c:v>51.616</c:v>
                </c:pt>
                <c:pt idx="2177">
                  <c:v>51.727000000000011</c:v>
                </c:pt>
                <c:pt idx="2178">
                  <c:v>51.839000000000006</c:v>
                </c:pt>
                <c:pt idx="2179">
                  <c:v>51.978000000000002</c:v>
                </c:pt>
                <c:pt idx="2180">
                  <c:v>52.117000000000004</c:v>
                </c:pt>
                <c:pt idx="2181">
                  <c:v>52.256</c:v>
                </c:pt>
                <c:pt idx="2182">
                  <c:v>52.396000000000001</c:v>
                </c:pt>
                <c:pt idx="2183">
                  <c:v>52.563000000000002</c:v>
                </c:pt>
                <c:pt idx="2184">
                  <c:v>52.702000000000012</c:v>
                </c:pt>
                <c:pt idx="2185">
                  <c:v>52.869</c:v>
                </c:pt>
                <c:pt idx="2186">
                  <c:v>53.036000000000001</c:v>
                </c:pt>
                <c:pt idx="2187">
                  <c:v>53.204000000000001</c:v>
                </c:pt>
                <c:pt idx="2188">
                  <c:v>53.370999999999995</c:v>
                </c:pt>
                <c:pt idx="2189">
                  <c:v>53.538000000000011</c:v>
                </c:pt>
                <c:pt idx="2190">
                  <c:v>53.733000000000011</c:v>
                </c:pt>
                <c:pt idx="2191">
                  <c:v>53.928000000000011</c:v>
                </c:pt>
                <c:pt idx="2192">
                  <c:v>54.095000000000013</c:v>
                </c:pt>
                <c:pt idx="2193">
                  <c:v>54.290000000000013</c:v>
                </c:pt>
                <c:pt idx="2194">
                  <c:v>54.484999999999999</c:v>
                </c:pt>
                <c:pt idx="2195">
                  <c:v>54.68</c:v>
                </c:pt>
                <c:pt idx="2196">
                  <c:v>54.903000000000006</c:v>
                </c:pt>
                <c:pt idx="2197">
                  <c:v>55.098000000000013</c:v>
                </c:pt>
                <c:pt idx="2198">
                  <c:v>55.293000000000013</c:v>
                </c:pt>
                <c:pt idx="2199">
                  <c:v>55.516000000000005</c:v>
                </c:pt>
                <c:pt idx="2200">
                  <c:v>55.739000000000011</c:v>
                </c:pt>
                <c:pt idx="2201">
                  <c:v>55.961000000000006</c:v>
                </c:pt>
                <c:pt idx="2202">
                  <c:v>56.156000000000006</c:v>
                </c:pt>
                <c:pt idx="2203">
                  <c:v>56.379000000000005</c:v>
                </c:pt>
                <c:pt idx="2204">
                  <c:v>56.602000000000011</c:v>
                </c:pt>
                <c:pt idx="2205">
                  <c:v>56.825000000000003</c:v>
                </c:pt>
                <c:pt idx="2206">
                  <c:v>57.048000000000002</c:v>
                </c:pt>
                <c:pt idx="2207">
                  <c:v>57.299000000000063</c:v>
                </c:pt>
                <c:pt idx="2208">
                  <c:v>57.521000000000001</c:v>
                </c:pt>
                <c:pt idx="2209">
                  <c:v>57.744</c:v>
                </c:pt>
                <c:pt idx="2210">
                  <c:v>57.967000000000006</c:v>
                </c:pt>
                <c:pt idx="2211">
                  <c:v>58.218000000000011</c:v>
                </c:pt>
                <c:pt idx="2212">
                  <c:v>58.440999999999995</c:v>
                </c:pt>
                <c:pt idx="2213">
                  <c:v>58.664000000000001</c:v>
                </c:pt>
                <c:pt idx="2214">
                  <c:v>58.913999999999994</c:v>
                </c:pt>
                <c:pt idx="2215">
                  <c:v>59.137</c:v>
                </c:pt>
                <c:pt idx="2216">
                  <c:v>59.387999999999998</c:v>
                </c:pt>
                <c:pt idx="2217">
                  <c:v>59.611000000000004</c:v>
                </c:pt>
                <c:pt idx="2218">
                  <c:v>59.833999999999996</c:v>
                </c:pt>
                <c:pt idx="2219">
                  <c:v>60.066000000000003</c:v>
                </c:pt>
                <c:pt idx="2220">
                  <c:v>60.329000000000001</c:v>
                </c:pt>
                <c:pt idx="2221">
                  <c:v>60.591000000000001</c:v>
                </c:pt>
                <c:pt idx="2222">
                  <c:v>60.886999999999993</c:v>
                </c:pt>
                <c:pt idx="2223">
                  <c:v>61.15</c:v>
                </c:pt>
                <c:pt idx="2224">
                  <c:v>61.413000000000004</c:v>
                </c:pt>
                <c:pt idx="2225">
                  <c:v>61.709000000000003</c:v>
                </c:pt>
                <c:pt idx="2226">
                  <c:v>61.971000000000004</c:v>
                </c:pt>
                <c:pt idx="2227">
                  <c:v>62.234000000000002</c:v>
                </c:pt>
                <c:pt idx="2228">
                  <c:v>62.497</c:v>
                </c:pt>
                <c:pt idx="2229">
                  <c:v>62.760000000000012</c:v>
                </c:pt>
                <c:pt idx="2230">
                  <c:v>63.023000000000003</c:v>
                </c:pt>
                <c:pt idx="2231">
                  <c:v>63.318999999999996</c:v>
                </c:pt>
                <c:pt idx="2232">
                  <c:v>63.580999999999996</c:v>
                </c:pt>
                <c:pt idx="2233">
                  <c:v>63.843999999999994</c:v>
                </c:pt>
                <c:pt idx="2234">
                  <c:v>64.106999999999999</c:v>
                </c:pt>
                <c:pt idx="2235">
                  <c:v>64.337000000000003</c:v>
                </c:pt>
                <c:pt idx="2236">
                  <c:v>64.599999999999994</c:v>
                </c:pt>
                <c:pt idx="2237">
                  <c:v>64.863</c:v>
                </c:pt>
                <c:pt idx="2238">
                  <c:v>65.125999999999948</c:v>
                </c:pt>
                <c:pt idx="2239">
                  <c:v>65.388999999999982</c:v>
                </c:pt>
                <c:pt idx="2240">
                  <c:v>65.650999999999982</c:v>
                </c:pt>
                <c:pt idx="2241">
                  <c:v>65.881</c:v>
                </c:pt>
                <c:pt idx="2242">
                  <c:v>66.144000000000005</c:v>
                </c:pt>
                <c:pt idx="2243">
                  <c:v>66.406999999999996</c:v>
                </c:pt>
                <c:pt idx="2244">
                  <c:v>66.637</c:v>
                </c:pt>
                <c:pt idx="2245">
                  <c:v>66.867000000000004</c:v>
                </c:pt>
                <c:pt idx="2246">
                  <c:v>67.13</c:v>
                </c:pt>
                <c:pt idx="2247">
                  <c:v>67.36</c:v>
                </c:pt>
                <c:pt idx="2248">
                  <c:v>67.622999999999948</c:v>
                </c:pt>
                <c:pt idx="2249">
                  <c:v>67.85299999999998</c:v>
                </c:pt>
                <c:pt idx="2250">
                  <c:v>68.082999999999998</c:v>
                </c:pt>
                <c:pt idx="2251">
                  <c:v>68.313000000000002</c:v>
                </c:pt>
                <c:pt idx="2252">
                  <c:v>68.543000000000006</c:v>
                </c:pt>
                <c:pt idx="2253">
                  <c:v>68.772999999999982</c:v>
                </c:pt>
                <c:pt idx="2254">
                  <c:v>69.003</c:v>
                </c:pt>
                <c:pt idx="2255">
                  <c:v>69.233000000000004</c:v>
                </c:pt>
                <c:pt idx="2256">
                  <c:v>69.462999999999994</c:v>
                </c:pt>
                <c:pt idx="2257">
                  <c:v>69.692999999999998</c:v>
                </c:pt>
                <c:pt idx="2258">
                  <c:v>69.923000000000002</c:v>
                </c:pt>
                <c:pt idx="2259">
                  <c:v>70.161000000000001</c:v>
                </c:pt>
                <c:pt idx="2260">
                  <c:v>70.44400000000023</c:v>
                </c:pt>
                <c:pt idx="2261">
                  <c:v>70.685999999999979</c:v>
                </c:pt>
                <c:pt idx="2262">
                  <c:v>70.968999999999994</c:v>
                </c:pt>
                <c:pt idx="2263">
                  <c:v>71.211000000000027</c:v>
                </c:pt>
                <c:pt idx="2264">
                  <c:v>71.492999999999995</c:v>
                </c:pt>
                <c:pt idx="2265">
                  <c:v>71.735000000000014</c:v>
                </c:pt>
                <c:pt idx="2266">
                  <c:v>71.977999999999994</c:v>
                </c:pt>
                <c:pt idx="2267">
                  <c:v>72.22</c:v>
                </c:pt>
                <c:pt idx="2268">
                  <c:v>72.501999999999995</c:v>
                </c:pt>
                <c:pt idx="2269">
                  <c:v>72.744000000000185</c:v>
                </c:pt>
                <c:pt idx="2270">
                  <c:v>72.986000000000004</c:v>
                </c:pt>
                <c:pt idx="2271">
                  <c:v>73.228999999999999</c:v>
                </c:pt>
                <c:pt idx="2272">
                  <c:v>73.471000000000004</c:v>
                </c:pt>
                <c:pt idx="2273">
                  <c:v>73.671999999999983</c:v>
                </c:pt>
                <c:pt idx="2274">
                  <c:v>73.915000000000006</c:v>
                </c:pt>
                <c:pt idx="2275">
                  <c:v>74.156999999999982</c:v>
                </c:pt>
                <c:pt idx="2276">
                  <c:v>74.399000000000001</c:v>
                </c:pt>
                <c:pt idx="2277">
                  <c:v>74.600999999999999</c:v>
                </c:pt>
                <c:pt idx="2278">
                  <c:v>74.843000000000004</c:v>
                </c:pt>
                <c:pt idx="2279">
                  <c:v>75.084999999999994</c:v>
                </c:pt>
                <c:pt idx="2280">
                  <c:v>75.287000000000006</c:v>
                </c:pt>
                <c:pt idx="2281">
                  <c:v>75.528999999999982</c:v>
                </c:pt>
                <c:pt idx="2282">
                  <c:v>75.730999999999995</c:v>
                </c:pt>
                <c:pt idx="2283">
                  <c:v>75.972999999999999</c:v>
                </c:pt>
                <c:pt idx="2284">
                  <c:v>76.174999999999983</c:v>
                </c:pt>
                <c:pt idx="2285">
                  <c:v>76.417000000000215</c:v>
                </c:pt>
                <c:pt idx="2286">
                  <c:v>76.619</c:v>
                </c:pt>
                <c:pt idx="2287">
                  <c:v>76.819999999999993</c:v>
                </c:pt>
                <c:pt idx="2288">
                  <c:v>77.021999999999991</c:v>
                </c:pt>
                <c:pt idx="2289">
                  <c:v>77.263999999999996</c:v>
                </c:pt>
                <c:pt idx="2290">
                  <c:v>77.465999999999994</c:v>
                </c:pt>
                <c:pt idx="2291">
                  <c:v>77.667999999999992</c:v>
                </c:pt>
                <c:pt idx="2292">
                  <c:v>77.86999999999999</c:v>
                </c:pt>
                <c:pt idx="2293">
                  <c:v>78.070999999999998</c:v>
                </c:pt>
                <c:pt idx="2294">
                  <c:v>78.272999999999982</c:v>
                </c:pt>
                <c:pt idx="2295">
                  <c:v>78.474999999999994</c:v>
                </c:pt>
                <c:pt idx="2296">
                  <c:v>78.676999999999978</c:v>
                </c:pt>
                <c:pt idx="2297">
                  <c:v>78.878999999999948</c:v>
                </c:pt>
                <c:pt idx="2298">
                  <c:v>79.08</c:v>
                </c:pt>
                <c:pt idx="2299">
                  <c:v>79.281999999999996</c:v>
                </c:pt>
                <c:pt idx="2300">
                  <c:v>79.44400000000023</c:v>
                </c:pt>
                <c:pt idx="2301">
                  <c:v>79.644999999999996</c:v>
                </c:pt>
                <c:pt idx="2302">
                  <c:v>79.846999999999994</c:v>
                </c:pt>
                <c:pt idx="2303">
                  <c:v>80.009</c:v>
                </c:pt>
                <c:pt idx="2304">
                  <c:v>80.254999999999995</c:v>
                </c:pt>
                <c:pt idx="2305">
                  <c:v>80.510999999999996</c:v>
                </c:pt>
                <c:pt idx="2306">
                  <c:v>80.715000000000003</c:v>
                </c:pt>
                <c:pt idx="2307">
                  <c:v>80.97</c:v>
                </c:pt>
                <c:pt idx="2308">
                  <c:v>81.174999999999983</c:v>
                </c:pt>
                <c:pt idx="2309">
                  <c:v>81.430000000000007</c:v>
                </c:pt>
                <c:pt idx="2310">
                  <c:v>81.634</c:v>
                </c:pt>
                <c:pt idx="2311">
                  <c:v>81.838999999999999</c:v>
                </c:pt>
                <c:pt idx="2312">
                  <c:v>82.043000000000006</c:v>
                </c:pt>
                <c:pt idx="2313">
                  <c:v>82.298000000000002</c:v>
                </c:pt>
                <c:pt idx="2314">
                  <c:v>82.501999999999995</c:v>
                </c:pt>
                <c:pt idx="2315">
                  <c:v>82.706999999999994</c:v>
                </c:pt>
                <c:pt idx="2316">
                  <c:v>82.911000000000215</c:v>
                </c:pt>
                <c:pt idx="2317">
                  <c:v>83.114999999999995</c:v>
                </c:pt>
                <c:pt idx="2318">
                  <c:v>83.32</c:v>
                </c:pt>
                <c:pt idx="2319">
                  <c:v>83.524000000000001</c:v>
                </c:pt>
                <c:pt idx="2320">
                  <c:v>83.727999999999994</c:v>
                </c:pt>
                <c:pt idx="2321">
                  <c:v>83.933000000000007</c:v>
                </c:pt>
                <c:pt idx="2322">
                  <c:v>84.137</c:v>
                </c:pt>
                <c:pt idx="2323">
                  <c:v>84.340999999999994</c:v>
                </c:pt>
                <c:pt idx="2324">
                  <c:v>84.545000000000002</c:v>
                </c:pt>
                <c:pt idx="2325">
                  <c:v>84.75</c:v>
                </c:pt>
                <c:pt idx="2326">
                  <c:v>84.953999999999994</c:v>
                </c:pt>
                <c:pt idx="2327">
                  <c:v>85.106999999999999</c:v>
                </c:pt>
                <c:pt idx="2328">
                  <c:v>85.311000000000007</c:v>
                </c:pt>
                <c:pt idx="2329">
                  <c:v>85.516000000000005</c:v>
                </c:pt>
                <c:pt idx="2330">
                  <c:v>85.668999999999983</c:v>
                </c:pt>
                <c:pt idx="2331">
                  <c:v>85.872999999999948</c:v>
                </c:pt>
                <c:pt idx="2332">
                  <c:v>86.025999999999982</c:v>
                </c:pt>
                <c:pt idx="2333">
                  <c:v>86.230999999999995</c:v>
                </c:pt>
                <c:pt idx="2334">
                  <c:v>86.384</c:v>
                </c:pt>
                <c:pt idx="2335">
                  <c:v>86.587999999999994</c:v>
                </c:pt>
                <c:pt idx="2336">
                  <c:v>86.741000000000184</c:v>
                </c:pt>
                <c:pt idx="2337">
                  <c:v>86.946000000000026</c:v>
                </c:pt>
                <c:pt idx="2338">
                  <c:v>87.099000000000004</c:v>
                </c:pt>
                <c:pt idx="2339">
                  <c:v>87.251999999999995</c:v>
                </c:pt>
                <c:pt idx="2340">
                  <c:v>87.405000000000001</c:v>
                </c:pt>
                <c:pt idx="2341">
                  <c:v>87.61</c:v>
                </c:pt>
                <c:pt idx="2342">
                  <c:v>87.763000000000005</c:v>
                </c:pt>
                <c:pt idx="2343">
                  <c:v>87.915999999999997</c:v>
                </c:pt>
                <c:pt idx="2344">
                  <c:v>88.069000000000003</c:v>
                </c:pt>
                <c:pt idx="2345">
                  <c:v>88.221999999999994</c:v>
                </c:pt>
                <c:pt idx="2346">
                  <c:v>88.375999999999948</c:v>
                </c:pt>
                <c:pt idx="2347">
                  <c:v>88.528999999999982</c:v>
                </c:pt>
                <c:pt idx="2348">
                  <c:v>88.681999999999988</c:v>
                </c:pt>
                <c:pt idx="2349">
                  <c:v>88.834999999999994</c:v>
                </c:pt>
                <c:pt idx="2350">
                  <c:v>88.989000000000004</c:v>
                </c:pt>
                <c:pt idx="2351">
                  <c:v>89.090999999999994</c:v>
                </c:pt>
                <c:pt idx="2352">
                  <c:v>89.244000000000185</c:v>
                </c:pt>
                <c:pt idx="2353">
                  <c:v>89.397000000000006</c:v>
                </c:pt>
                <c:pt idx="2354">
                  <c:v>89.498999999999995</c:v>
                </c:pt>
                <c:pt idx="2355">
                  <c:v>89.652999999999949</c:v>
                </c:pt>
                <c:pt idx="2356">
                  <c:v>89.754999999999995</c:v>
                </c:pt>
                <c:pt idx="2357">
                  <c:v>89.805999999999983</c:v>
                </c:pt>
                <c:pt idx="2358">
                  <c:v>89.908000000000001</c:v>
                </c:pt>
                <c:pt idx="2359">
                  <c:v>90.01</c:v>
                </c:pt>
                <c:pt idx="2360">
                  <c:v>90.066000000000003</c:v>
                </c:pt>
                <c:pt idx="2361">
                  <c:v>90.197000000000003</c:v>
                </c:pt>
                <c:pt idx="2362">
                  <c:v>90.263000000000005</c:v>
                </c:pt>
                <c:pt idx="2363">
                  <c:v>90.328999999999979</c:v>
                </c:pt>
                <c:pt idx="2364">
                  <c:v>90.460000000000022</c:v>
                </c:pt>
                <c:pt idx="2365">
                  <c:v>90.525999999999982</c:v>
                </c:pt>
                <c:pt idx="2366">
                  <c:v>90.590999999999994</c:v>
                </c:pt>
                <c:pt idx="2367">
                  <c:v>90.656999999999982</c:v>
                </c:pt>
                <c:pt idx="2368">
                  <c:v>90.656999999999982</c:v>
                </c:pt>
                <c:pt idx="2369">
                  <c:v>90.722999999999999</c:v>
                </c:pt>
                <c:pt idx="2370">
                  <c:v>90.789000000000001</c:v>
                </c:pt>
                <c:pt idx="2371">
                  <c:v>90.853999999999999</c:v>
                </c:pt>
                <c:pt idx="2372">
                  <c:v>90.853999999999999</c:v>
                </c:pt>
                <c:pt idx="2373">
                  <c:v>90.92</c:v>
                </c:pt>
                <c:pt idx="2374">
                  <c:v>90.92</c:v>
                </c:pt>
                <c:pt idx="2375">
                  <c:v>90.92</c:v>
                </c:pt>
                <c:pt idx="2376">
                  <c:v>90.986000000000004</c:v>
                </c:pt>
                <c:pt idx="2377">
                  <c:v>90.986000000000004</c:v>
                </c:pt>
                <c:pt idx="2378">
                  <c:v>90.986000000000004</c:v>
                </c:pt>
                <c:pt idx="2379">
                  <c:v>90.986000000000004</c:v>
                </c:pt>
                <c:pt idx="2380">
                  <c:v>90.986000000000004</c:v>
                </c:pt>
                <c:pt idx="2381">
                  <c:v>90.986000000000004</c:v>
                </c:pt>
                <c:pt idx="2382">
                  <c:v>90.986000000000004</c:v>
                </c:pt>
                <c:pt idx="2383">
                  <c:v>90.92</c:v>
                </c:pt>
                <c:pt idx="2384">
                  <c:v>90.92</c:v>
                </c:pt>
                <c:pt idx="2385">
                  <c:v>90.92</c:v>
                </c:pt>
                <c:pt idx="2386">
                  <c:v>90.853999999999999</c:v>
                </c:pt>
                <c:pt idx="2387">
                  <c:v>90.853999999999999</c:v>
                </c:pt>
                <c:pt idx="2388">
                  <c:v>90.789000000000001</c:v>
                </c:pt>
                <c:pt idx="2389">
                  <c:v>90.789000000000001</c:v>
                </c:pt>
                <c:pt idx="2390">
                  <c:v>90.722999999999999</c:v>
                </c:pt>
                <c:pt idx="2391">
                  <c:v>90.722999999999999</c:v>
                </c:pt>
                <c:pt idx="2392">
                  <c:v>90.656999999999982</c:v>
                </c:pt>
                <c:pt idx="2393">
                  <c:v>90.590999999999994</c:v>
                </c:pt>
                <c:pt idx="2394">
                  <c:v>90.525999999999982</c:v>
                </c:pt>
                <c:pt idx="2395">
                  <c:v>90.460000000000022</c:v>
                </c:pt>
                <c:pt idx="2396">
                  <c:v>90.460000000000022</c:v>
                </c:pt>
                <c:pt idx="2397">
                  <c:v>90.394000000000005</c:v>
                </c:pt>
                <c:pt idx="2398">
                  <c:v>90.328999999999979</c:v>
                </c:pt>
                <c:pt idx="2399">
                  <c:v>90.263000000000005</c:v>
                </c:pt>
                <c:pt idx="2400">
                  <c:v>90.197000000000003</c:v>
                </c:pt>
                <c:pt idx="2401">
                  <c:v>90.131</c:v>
                </c:pt>
                <c:pt idx="2402">
                  <c:v>90.066000000000003</c:v>
                </c:pt>
                <c:pt idx="2403">
                  <c:v>90.01</c:v>
                </c:pt>
                <c:pt idx="2404">
                  <c:v>89.959000000000003</c:v>
                </c:pt>
                <c:pt idx="2405">
                  <c:v>89.908000000000001</c:v>
                </c:pt>
                <c:pt idx="2406">
                  <c:v>89.856999999999999</c:v>
                </c:pt>
                <c:pt idx="2407">
                  <c:v>89.805999999999983</c:v>
                </c:pt>
                <c:pt idx="2408">
                  <c:v>89.703999999999994</c:v>
                </c:pt>
                <c:pt idx="2409">
                  <c:v>89.652999999999949</c:v>
                </c:pt>
                <c:pt idx="2410">
                  <c:v>89.600999999999999</c:v>
                </c:pt>
                <c:pt idx="2411">
                  <c:v>89.55</c:v>
                </c:pt>
                <c:pt idx="2412">
                  <c:v>89.498999999999995</c:v>
                </c:pt>
                <c:pt idx="2413">
                  <c:v>89.397000000000006</c:v>
                </c:pt>
                <c:pt idx="2414">
                  <c:v>89.346000000000004</c:v>
                </c:pt>
                <c:pt idx="2415">
                  <c:v>89.244000000000185</c:v>
                </c:pt>
                <c:pt idx="2416">
                  <c:v>89.192999999999998</c:v>
                </c:pt>
                <c:pt idx="2417">
                  <c:v>89.090999999999994</c:v>
                </c:pt>
                <c:pt idx="2418">
                  <c:v>88.989000000000004</c:v>
                </c:pt>
                <c:pt idx="2419">
                  <c:v>88.885999999999981</c:v>
                </c:pt>
                <c:pt idx="2420">
                  <c:v>88.784000000000006</c:v>
                </c:pt>
                <c:pt idx="2421">
                  <c:v>88.681999999999988</c:v>
                </c:pt>
                <c:pt idx="2422">
                  <c:v>88.58</c:v>
                </c:pt>
                <c:pt idx="2423">
                  <c:v>88.477999999999994</c:v>
                </c:pt>
                <c:pt idx="2424">
                  <c:v>88.375999999999948</c:v>
                </c:pt>
                <c:pt idx="2425">
                  <c:v>88.274000000000001</c:v>
                </c:pt>
                <c:pt idx="2426">
                  <c:v>88.170999999999978</c:v>
                </c:pt>
                <c:pt idx="2427">
                  <c:v>88.018000000000001</c:v>
                </c:pt>
                <c:pt idx="2428">
                  <c:v>87.915999999999997</c:v>
                </c:pt>
                <c:pt idx="2429">
                  <c:v>87.813999999999993</c:v>
                </c:pt>
                <c:pt idx="2430">
                  <c:v>87.661000000000001</c:v>
                </c:pt>
                <c:pt idx="2431">
                  <c:v>87.558999999999983</c:v>
                </c:pt>
                <c:pt idx="2432">
                  <c:v>87.456000000000003</c:v>
                </c:pt>
                <c:pt idx="2433">
                  <c:v>87.302999999999983</c:v>
                </c:pt>
                <c:pt idx="2434">
                  <c:v>87.149999999999991</c:v>
                </c:pt>
                <c:pt idx="2435">
                  <c:v>87.048000000000002</c:v>
                </c:pt>
                <c:pt idx="2436">
                  <c:v>86.894999999999996</c:v>
                </c:pt>
                <c:pt idx="2437">
                  <c:v>86.741000000000184</c:v>
                </c:pt>
                <c:pt idx="2438">
                  <c:v>86.638999999999982</c:v>
                </c:pt>
                <c:pt idx="2439">
                  <c:v>86.486000000000004</c:v>
                </c:pt>
                <c:pt idx="2440">
                  <c:v>86.332999999999998</c:v>
                </c:pt>
                <c:pt idx="2441">
                  <c:v>86.179999999999978</c:v>
                </c:pt>
                <c:pt idx="2442">
                  <c:v>86.025999999999982</c:v>
                </c:pt>
                <c:pt idx="2443">
                  <c:v>85.872999999999948</c:v>
                </c:pt>
                <c:pt idx="2444">
                  <c:v>85.72</c:v>
                </c:pt>
                <c:pt idx="2445">
                  <c:v>85.566999999999993</c:v>
                </c:pt>
                <c:pt idx="2446">
                  <c:v>85.414000000000215</c:v>
                </c:pt>
                <c:pt idx="2447">
                  <c:v>85.26</c:v>
                </c:pt>
                <c:pt idx="2448">
                  <c:v>85.106999999999999</c:v>
                </c:pt>
                <c:pt idx="2449">
                  <c:v>84.953999999999994</c:v>
                </c:pt>
                <c:pt idx="2450">
                  <c:v>84.801000000000002</c:v>
                </c:pt>
                <c:pt idx="2451">
                  <c:v>84.647999999999996</c:v>
                </c:pt>
                <c:pt idx="2452">
                  <c:v>84.494000000000185</c:v>
                </c:pt>
                <c:pt idx="2453">
                  <c:v>84.340999999999994</c:v>
                </c:pt>
                <c:pt idx="2454">
                  <c:v>84.137</c:v>
                </c:pt>
                <c:pt idx="2455">
                  <c:v>83.983999999999995</c:v>
                </c:pt>
                <c:pt idx="2456">
                  <c:v>83.83</c:v>
                </c:pt>
                <c:pt idx="2457">
                  <c:v>83.676999999999978</c:v>
                </c:pt>
                <c:pt idx="2458">
                  <c:v>83.472999999999999</c:v>
                </c:pt>
                <c:pt idx="2459">
                  <c:v>83.32</c:v>
                </c:pt>
                <c:pt idx="2460">
                  <c:v>83.114999999999995</c:v>
                </c:pt>
                <c:pt idx="2461">
                  <c:v>82.962000000000003</c:v>
                </c:pt>
                <c:pt idx="2462">
                  <c:v>82.808999999999983</c:v>
                </c:pt>
                <c:pt idx="2463">
                  <c:v>82.60499999999999</c:v>
                </c:pt>
                <c:pt idx="2464">
                  <c:v>82.450999999999993</c:v>
                </c:pt>
                <c:pt idx="2465">
                  <c:v>82.247000000000185</c:v>
                </c:pt>
                <c:pt idx="2466">
                  <c:v>82.093999999999994</c:v>
                </c:pt>
                <c:pt idx="2467">
                  <c:v>81.94100000000023</c:v>
                </c:pt>
                <c:pt idx="2468">
                  <c:v>81.736000000000004</c:v>
                </c:pt>
                <c:pt idx="2469">
                  <c:v>81.582999999999998</c:v>
                </c:pt>
                <c:pt idx="2470">
                  <c:v>81.378999999999948</c:v>
                </c:pt>
                <c:pt idx="2471">
                  <c:v>81.225999999999999</c:v>
                </c:pt>
                <c:pt idx="2472">
                  <c:v>81.021000000000001</c:v>
                </c:pt>
                <c:pt idx="2473">
                  <c:v>80.867999999999995</c:v>
                </c:pt>
                <c:pt idx="2474">
                  <c:v>80.664000000000001</c:v>
                </c:pt>
                <c:pt idx="2475">
                  <c:v>80.510999999999996</c:v>
                </c:pt>
                <c:pt idx="2476">
                  <c:v>80.305999999999983</c:v>
                </c:pt>
                <c:pt idx="2477">
                  <c:v>80.10199999999999</c:v>
                </c:pt>
                <c:pt idx="2478">
                  <c:v>79.968000000000004</c:v>
                </c:pt>
                <c:pt idx="2479">
                  <c:v>79.807000000000002</c:v>
                </c:pt>
                <c:pt idx="2480">
                  <c:v>79.685999999999979</c:v>
                </c:pt>
                <c:pt idx="2481">
                  <c:v>79.524000000000001</c:v>
                </c:pt>
                <c:pt idx="2482">
                  <c:v>79.403000000000006</c:v>
                </c:pt>
                <c:pt idx="2483">
                  <c:v>79.242000000000004</c:v>
                </c:pt>
                <c:pt idx="2484">
                  <c:v>79.08</c:v>
                </c:pt>
                <c:pt idx="2485">
                  <c:v>78.959000000000003</c:v>
                </c:pt>
                <c:pt idx="2486">
                  <c:v>78.798000000000002</c:v>
                </c:pt>
                <c:pt idx="2487">
                  <c:v>78.676999999999978</c:v>
                </c:pt>
                <c:pt idx="2488">
                  <c:v>78.515000000000001</c:v>
                </c:pt>
                <c:pt idx="2489">
                  <c:v>78.353999999999999</c:v>
                </c:pt>
                <c:pt idx="2490">
                  <c:v>78.233000000000004</c:v>
                </c:pt>
                <c:pt idx="2491">
                  <c:v>78.070999999999998</c:v>
                </c:pt>
                <c:pt idx="2492">
                  <c:v>77.910000000000025</c:v>
                </c:pt>
                <c:pt idx="2493">
                  <c:v>77.789000000000001</c:v>
                </c:pt>
                <c:pt idx="2494">
                  <c:v>77.626999999999981</c:v>
                </c:pt>
                <c:pt idx="2495">
                  <c:v>77.506</c:v>
                </c:pt>
                <c:pt idx="2496">
                  <c:v>77.345000000000013</c:v>
                </c:pt>
                <c:pt idx="2497">
                  <c:v>77.183999999999983</c:v>
                </c:pt>
                <c:pt idx="2498">
                  <c:v>77.063000000000002</c:v>
                </c:pt>
                <c:pt idx="2499">
                  <c:v>76.900999999999996</c:v>
                </c:pt>
                <c:pt idx="2500">
                  <c:v>76.78</c:v>
                </c:pt>
                <c:pt idx="2501">
                  <c:v>76.619</c:v>
                </c:pt>
                <c:pt idx="2502">
                  <c:v>76.456999999999994</c:v>
                </c:pt>
                <c:pt idx="2503">
                  <c:v>76.296000000000006</c:v>
                </c:pt>
                <c:pt idx="2504">
                  <c:v>76.174999999999983</c:v>
                </c:pt>
                <c:pt idx="2505">
                  <c:v>76.013000000000005</c:v>
                </c:pt>
                <c:pt idx="2506">
                  <c:v>75.85199999999999</c:v>
                </c:pt>
                <c:pt idx="2507">
                  <c:v>75.730999999999995</c:v>
                </c:pt>
                <c:pt idx="2508">
                  <c:v>75.569000000000003</c:v>
                </c:pt>
                <c:pt idx="2509">
                  <c:v>75.408000000000001</c:v>
                </c:pt>
                <c:pt idx="2510">
                  <c:v>75.287000000000006</c:v>
                </c:pt>
                <c:pt idx="2511">
                  <c:v>75.124999999999986</c:v>
                </c:pt>
                <c:pt idx="2512">
                  <c:v>74.964000000000027</c:v>
                </c:pt>
                <c:pt idx="2513">
                  <c:v>74.843000000000004</c:v>
                </c:pt>
                <c:pt idx="2514">
                  <c:v>74.680999999999983</c:v>
                </c:pt>
                <c:pt idx="2515">
                  <c:v>74.52</c:v>
                </c:pt>
                <c:pt idx="2516">
                  <c:v>74.399000000000001</c:v>
                </c:pt>
                <c:pt idx="2517">
                  <c:v>74.236999999999995</c:v>
                </c:pt>
                <c:pt idx="2518">
                  <c:v>74.075999999999979</c:v>
                </c:pt>
                <c:pt idx="2519">
                  <c:v>73.915000000000006</c:v>
                </c:pt>
                <c:pt idx="2520">
                  <c:v>73.793999999999997</c:v>
                </c:pt>
                <c:pt idx="2521">
                  <c:v>73.631999999999991</c:v>
                </c:pt>
                <c:pt idx="2522">
                  <c:v>73.510999999999996</c:v>
                </c:pt>
                <c:pt idx="2523">
                  <c:v>73.349999999999994</c:v>
                </c:pt>
                <c:pt idx="2524">
                  <c:v>73.187999999999988</c:v>
                </c:pt>
                <c:pt idx="2525">
                  <c:v>73.027000000000001</c:v>
                </c:pt>
                <c:pt idx="2526">
                  <c:v>72.906000000000006</c:v>
                </c:pt>
                <c:pt idx="2527">
                  <c:v>72.744000000000185</c:v>
                </c:pt>
                <c:pt idx="2528">
                  <c:v>72.582999999999998</c:v>
                </c:pt>
                <c:pt idx="2529">
                  <c:v>72.421000000000006</c:v>
                </c:pt>
                <c:pt idx="2530">
                  <c:v>72.260000000000005</c:v>
                </c:pt>
                <c:pt idx="2531">
                  <c:v>72.138999999999982</c:v>
                </c:pt>
                <c:pt idx="2532">
                  <c:v>71.977999999999994</c:v>
                </c:pt>
                <c:pt idx="2533">
                  <c:v>71.816000000000003</c:v>
                </c:pt>
                <c:pt idx="2534">
                  <c:v>71.654999999999987</c:v>
                </c:pt>
                <c:pt idx="2535">
                  <c:v>71.534000000000006</c:v>
                </c:pt>
                <c:pt idx="2536">
                  <c:v>71.371999999999986</c:v>
                </c:pt>
                <c:pt idx="2537">
                  <c:v>71.211000000000027</c:v>
                </c:pt>
                <c:pt idx="2538">
                  <c:v>71.049000000000007</c:v>
                </c:pt>
                <c:pt idx="2539">
                  <c:v>70.927999999999997</c:v>
                </c:pt>
                <c:pt idx="2540">
                  <c:v>70.766999999999996</c:v>
                </c:pt>
                <c:pt idx="2541">
                  <c:v>70.60499999999999</c:v>
                </c:pt>
                <c:pt idx="2542">
                  <c:v>70.44400000000023</c:v>
                </c:pt>
                <c:pt idx="2543">
                  <c:v>70.322999999999979</c:v>
                </c:pt>
                <c:pt idx="2544">
                  <c:v>70.161000000000001</c:v>
                </c:pt>
                <c:pt idx="2545">
                  <c:v>69.989000000000004</c:v>
                </c:pt>
                <c:pt idx="2546">
                  <c:v>69.856999999999999</c:v>
                </c:pt>
                <c:pt idx="2547">
                  <c:v>69.759</c:v>
                </c:pt>
                <c:pt idx="2548">
                  <c:v>69.626999999999981</c:v>
                </c:pt>
                <c:pt idx="2549">
                  <c:v>69.495999999999995</c:v>
                </c:pt>
                <c:pt idx="2550">
                  <c:v>69.364000000000004</c:v>
                </c:pt>
                <c:pt idx="2551">
                  <c:v>69.266000000000005</c:v>
                </c:pt>
                <c:pt idx="2552">
                  <c:v>69.134</c:v>
                </c:pt>
                <c:pt idx="2553">
                  <c:v>69.003</c:v>
                </c:pt>
                <c:pt idx="2554">
                  <c:v>68.870999999999981</c:v>
                </c:pt>
                <c:pt idx="2555">
                  <c:v>68.772999999999982</c:v>
                </c:pt>
                <c:pt idx="2556">
                  <c:v>68.641000000000005</c:v>
                </c:pt>
                <c:pt idx="2557">
                  <c:v>68.510000000000005</c:v>
                </c:pt>
                <c:pt idx="2558">
                  <c:v>68.411000000000215</c:v>
                </c:pt>
                <c:pt idx="2559">
                  <c:v>68.28</c:v>
                </c:pt>
                <c:pt idx="2560">
                  <c:v>68.149000000000001</c:v>
                </c:pt>
                <c:pt idx="2561">
                  <c:v>68.016999999999996</c:v>
                </c:pt>
                <c:pt idx="2562">
                  <c:v>67.918999999999997</c:v>
                </c:pt>
                <c:pt idx="2563">
                  <c:v>67.787000000000006</c:v>
                </c:pt>
                <c:pt idx="2564">
                  <c:v>67.655999999999949</c:v>
                </c:pt>
                <c:pt idx="2565">
                  <c:v>67.557000000000002</c:v>
                </c:pt>
                <c:pt idx="2566">
                  <c:v>67.426000000000002</c:v>
                </c:pt>
                <c:pt idx="2567">
                  <c:v>67.326999999999998</c:v>
                </c:pt>
                <c:pt idx="2568">
                  <c:v>67.195999999999998</c:v>
                </c:pt>
                <c:pt idx="2569">
                  <c:v>67.063999999999993</c:v>
                </c:pt>
                <c:pt idx="2570">
                  <c:v>66.965999999999994</c:v>
                </c:pt>
                <c:pt idx="2571">
                  <c:v>66.834000000000003</c:v>
                </c:pt>
                <c:pt idx="2572">
                  <c:v>66.703000000000003</c:v>
                </c:pt>
                <c:pt idx="2573">
                  <c:v>66.603999999999999</c:v>
                </c:pt>
                <c:pt idx="2574">
                  <c:v>66.472999999999999</c:v>
                </c:pt>
                <c:pt idx="2575">
                  <c:v>66.340999999999994</c:v>
                </c:pt>
                <c:pt idx="2576">
                  <c:v>66.242999999999995</c:v>
                </c:pt>
                <c:pt idx="2577">
                  <c:v>66.111000000000004</c:v>
                </c:pt>
                <c:pt idx="2578">
                  <c:v>66.013000000000005</c:v>
                </c:pt>
                <c:pt idx="2579">
                  <c:v>65.881</c:v>
                </c:pt>
                <c:pt idx="2580">
                  <c:v>65.783000000000001</c:v>
                </c:pt>
                <c:pt idx="2581">
                  <c:v>65.650999999999982</c:v>
                </c:pt>
                <c:pt idx="2582">
                  <c:v>65.552999999999983</c:v>
                </c:pt>
                <c:pt idx="2583">
                  <c:v>65.421000000000006</c:v>
                </c:pt>
                <c:pt idx="2584">
                  <c:v>65.322999999999979</c:v>
                </c:pt>
                <c:pt idx="2585">
                  <c:v>65.191000000000003</c:v>
                </c:pt>
                <c:pt idx="2586">
                  <c:v>65.093000000000004</c:v>
                </c:pt>
                <c:pt idx="2587">
                  <c:v>64.961000000000027</c:v>
                </c:pt>
                <c:pt idx="2588">
                  <c:v>64.863</c:v>
                </c:pt>
                <c:pt idx="2589">
                  <c:v>64.730999999999995</c:v>
                </c:pt>
                <c:pt idx="2590">
                  <c:v>64.632999999999981</c:v>
                </c:pt>
                <c:pt idx="2591">
                  <c:v>64.501000000000005</c:v>
                </c:pt>
                <c:pt idx="2592">
                  <c:v>64.403000000000006</c:v>
                </c:pt>
                <c:pt idx="2593">
                  <c:v>64.271000000000001</c:v>
                </c:pt>
                <c:pt idx="2594">
                  <c:v>64.172999999999988</c:v>
                </c:pt>
                <c:pt idx="2595">
                  <c:v>64.073999999999998</c:v>
                </c:pt>
                <c:pt idx="2596">
                  <c:v>63.943000000000005</c:v>
                </c:pt>
                <c:pt idx="2597">
                  <c:v>63.843999999999994</c:v>
                </c:pt>
                <c:pt idx="2598">
                  <c:v>63.713000000000001</c:v>
                </c:pt>
                <c:pt idx="2599">
                  <c:v>63.614000000000004</c:v>
                </c:pt>
                <c:pt idx="2600">
                  <c:v>63.516000000000005</c:v>
                </c:pt>
                <c:pt idx="2601">
                  <c:v>63.383999999999993</c:v>
                </c:pt>
                <c:pt idx="2602">
                  <c:v>63.286000000000001</c:v>
                </c:pt>
                <c:pt idx="2603">
                  <c:v>63.153999999999996</c:v>
                </c:pt>
                <c:pt idx="2604">
                  <c:v>63.056000000000004</c:v>
                </c:pt>
                <c:pt idx="2605">
                  <c:v>62.956999999999994</c:v>
                </c:pt>
                <c:pt idx="2606">
                  <c:v>62.858999999999995</c:v>
                </c:pt>
                <c:pt idx="2607">
                  <c:v>62.727000000000011</c:v>
                </c:pt>
                <c:pt idx="2608">
                  <c:v>62.629000000000012</c:v>
                </c:pt>
                <c:pt idx="2609">
                  <c:v>62.53</c:v>
                </c:pt>
                <c:pt idx="2610">
                  <c:v>62.399000000000001</c:v>
                </c:pt>
                <c:pt idx="2611">
                  <c:v>62.3</c:v>
                </c:pt>
                <c:pt idx="2612">
                  <c:v>62.201000000000001</c:v>
                </c:pt>
                <c:pt idx="2613">
                  <c:v>62.103000000000002</c:v>
                </c:pt>
                <c:pt idx="2614">
                  <c:v>61.971000000000004</c:v>
                </c:pt>
                <c:pt idx="2615">
                  <c:v>61.873000000000005</c:v>
                </c:pt>
                <c:pt idx="2616">
                  <c:v>61.774000000000001</c:v>
                </c:pt>
                <c:pt idx="2617">
                  <c:v>61.676000000000002</c:v>
                </c:pt>
                <c:pt idx="2618">
                  <c:v>61.544000000000004</c:v>
                </c:pt>
                <c:pt idx="2619">
                  <c:v>61.446000000000005</c:v>
                </c:pt>
                <c:pt idx="2620">
                  <c:v>61.346999999999994</c:v>
                </c:pt>
                <c:pt idx="2621">
                  <c:v>61.249000000000002</c:v>
                </c:pt>
                <c:pt idx="2622">
                  <c:v>61.15</c:v>
                </c:pt>
                <c:pt idx="2623">
                  <c:v>61.019000000000005</c:v>
                </c:pt>
                <c:pt idx="2624">
                  <c:v>60.92</c:v>
                </c:pt>
                <c:pt idx="2625">
                  <c:v>60.821000000000005</c:v>
                </c:pt>
                <c:pt idx="2626">
                  <c:v>60.723000000000013</c:v>
                </c:pt>
                <c:pt idx="2627">
                  <c:v>60.624000000000002</c:v>
                </c:pt>
                <c:pt idx="2628">
                  <c:v>60.493000000000002</c:v>
                </c:pt>
                <c:pt idx="2629">
                  <c:v>60.394000000000005</c:v>
                </c:pt>
                <c:pt idx="2630">
                  <c:v>60.296000000000063</c:v>
                </c:pt>
                <c:pt idx="2631">
                  <c:v>60.197000000000003</c:v>
                </c:pt>
                <c:pt idx="2632">
                  <c:v>60.099000000000011</c:v>
                </c:pt>
                <c:pt idx="2633">
                  <c:v>60.029000000000003</c:v>
                </c:pt>
                <c:pt idx="2634">
                  <c:v>59.945</c:v>
                </c:pt>
                <c:pt idx="2635">
                  <c:v>59.833999999999996</c:v>
                </c:pt>
                <c:pt idx="2636">
                  <c:v>59.75</c:v>
                </c:pt>
                <c:pt idx="2637">
                  <c:v>59.666000000000011</c:v>
                </c:pt>
                <c:pt idx="2638">
                  <c:v>59.583000000000006</c:v>
                </c:pt>
                <c:pt idx="2639">
                  <c:v>59.499000000000002</c:v>
                </c:pt>
                <c:pt idx="2640">
                  <c:v>59.416000000000004</c:v>
                </c:pt>
                <c:pt idx="2641">
                  <c:v>59.332000000000001</c:v>
                </c:pt>
                <c:pt idx="2642">
                  <c:v>59.249000000000002</c:v>
                </c:pt>
                <c:pt idx="2643">
                  <c:v>59.165000000000013</c:v>
                </c:pt>
                <c:pt idx="2644">
                  <c:v>59.080999999999996</c:v>
                </c:pt>
                <c:pt idx="2645">
                  <c:v>58.998000000000012</c:v>
                </c:pt>
                <c:pt idx="2646">
                  <c:v>58.913999999999994</c:v>
                </c:pt>
                <c:pt idx="2647">
                  <c:v>58.830999999999996</c:v>
                </c:pt>
                <c:pt idx="2648">
                  <c:v>58.747</c:v>
                </c:pt>
                <c:pt idx="2649">
                  <c:v>58.664000000000001</c:v>
                </c:pt>
                <c:pt idx="2650">
                  <c:v>58.58</c:v>
                </c:pt>
                <c:pt idx="2651">
                  <c:v>58.496000000000002</c:v>
                </c:pt>
                <c:pt idx="2652">
                  <c:v>58.413000000000004</c:v>
                </c:pt>
                <c:pt idx="2653">
                  <c:v>58.356999999999999</c:v>
                </c:pt>
                <c:pt idx="2654">
                  <c:v>58.274000000000001</c:v>
                </c:pt>
                <c:pt idx="2655">
                  <c:v>58.190000000000012</c:v>
                </c:pt>
                <c:pt idx="2656">
                  <c:v>58.106000000000002</c:v>
                </c:pt>
                <c:pt idx="2657">
                  <c:v>58.023000000000003</c:v>
                </c:pt>
                <c:pt idx="2658">
                  <c:v>57.939</c:v>
                </c:pt>
                <c:pt idx="2659">
                  <c:v>57.855999999999995</c:v>
                </c:pt>
                <c:pt idx="2660">
                  <c:v>57.772000000000013</c:v>
                </c:pt>
                <c:pt idx="2661">
                  <c:v>57.689</c:v>
                </c:pt>
                <c:pt idx="2662">
                  <c:v>57.605000000000011</c:v>
                </c:pt>
                <c:pt idx="2663">
                  <c:v>57.521000000000001</c:v>
                </c:pt>
                <c:pt idx="2664">
                  <c:v>57.466000000000001</c:v>
                </c:pt>
                <c:pt idx="2665">
                  <c:v>57.381999999999998</c:v>
                </c:pt>
                <c:pt idx="2666">
                  <c:v>57.299000000000063</c:v>
                </c:pt>
                <c:pt idx="2667">
                  <c:v>57.215000000000003</c:v>
                </c:pt>
                <c:pt idx="2668">
                  <c:v>57.131</c:v>
                </c:pt>
                <c:pt idx="2669">
                  <c:v>57.048000000000002</c:v>
                </c:pt>
                <c:pt idx="2670">
                  <c:v>56.964000000000006</c:v>
                </c:pt>
                <c:pt idx="2671">
                  <c:v>56.909000000000006</c:v>
                </c:pt>
                <c:pt idx="2672">
                  <c:v>56.825000000000003</c:v>
                </c:pt>
                <c:pt idx="2673">
                  <c:v>56.741</c:v>
                </c:pt>
                <c:pt idx="2674">
                  <c:v>56.686</c:v>
                </c:pt>
                <c:pt idx="2675">
                  <c:v>56.602000000000011</c:v>
                </c:pt>
                <c:pt idx="2676">
                  <c:v>56.519000000000005</c:v>
                </c:pt>
                <c:pt idx="2677">
                  <c:v>56.435000000000002</c:v>
                </c:pt>
                <c:pt idx="2678">
                  <c:v>56.350999999999999</c:v>
                </c:pt>
                <c:pt idx="2679">
                  <c:v>56.296000000000063</c:v>
                </c:pt>
                <c:pt idx="2680">
                  <c:v>56.212000000000003</c:v>
                </c:pt>
                <c:pt idx="2681">
                  <c:v>56.129000000000012</c:v>
                </c:pt>
                <c:pt idx="2682">
                  <c:v>56.045000000000002</c:v>
                </c:pt>
                <c:pt idx="2683">
                  <c:v>55.989000000000004</c:v>
                </c:pt>
                <c:pt idx="2684">
                  <c:v>55.906000000000006</c:v>
                </c:pt>
                <c:pt idx="2685">
                  <c:v>55.822000000000003</c:v>
                </c:pt>
                <c:pt idx="2686">
                  <c:v>55.766000000000012</c:v>
                </c:pt>
                <c:pt idx="2687">
                  <c:v>55.683</c:v>
                </c:pt>
                <c:pt idx="2688">
                  <c:v>55.599000000000011</c:v>
                </c:pt>
                <c:pt idx="2689">
                  <c:v>55.544000000000004</c:v>
                </c:pt>
                <c:pt idx="2690">
                  <c:v>55.46</c:v>
                </c:pt>
                <c:pt idx="2691">
                  <c:v>55.376000000000005</c:v>
                </c:pt>
                <c:pt idx="2692">
                  <c:v>55.321000000000005</c:v>
                </c:pt>
                <c:pt idx="2693">
                  <c:v>55.237000000000002</c:v>
                </c:pt>
                <c:pt idx="2694">
                  <c:v>55.181000000000004</c:v>
                </c:pt>
                <c:pt idx="2695">
                  <c:v>55.098000000000013</c:v>
                </c:pt>
                <c:pt idx="2696">
                  <c:v>55.013999999999996</c:v>
                </c:pt>
                <c:pt idx="2697">
                  <c:v>54.931000000000004</c:v>
                </c:pt>
                <c:pt idx="2698">
                  <c:v>54.875</c:v>
                </c:pt>
                <c:pt idx="2699">
                  <c:v>54.791000000000011</c:v>
                </c:pt>
                <c:pt idx="2700">
                  <c:v>54.736000000000011</c:v>
                </c:pt>
                <c:pt idx="2701">
                  <c:v>54.652000000000001</c:v>
                </c:pt>
                <c:pt idx="2702">
                  <c:v>54.596000000000011</c:v>
                </c:pt>
                <c:pt idx="2703">
                  <c:v>54.513000000000005</c:v>
                </c:pt>
                <c:pt idx="2704">
                  <c:v>54.456999999999994</c:v>
                </c:pt>
                <c:pt idx="2705">
                  <c:v>54.373999999999995</c:v>
                </c:pt>
                <c:pt idx="2706">
                  <c:v>54.290000000000013</c:v>
                </c:pt>
                <c:pt idx="2707">
                  <c:v>54.234000000000002</c:v>
                </c:pt>
                <c:pt idx="2708">
                  <c:v>54.150999999999996</c:v>
                </c:pt>
                <c:pt idx="2709">
                  <c:v>54.095000000000013</c:v>
                </c:pt>
                <c:pt idx="2710">
                  <c:v>54.010999999999996</c:v>
                </c:pt>
                <c:pt idx="2711">
                  <c:v>53.955999999999996</c:v>
                </c:pt>
                <c:pt idx="2712">
                  <c:v>53.872</c:v>
                </c:pt>
                <c:pt idx="2713">
                  <c:v>53.815999999999995</c:v>
                </c:pt>
                <c:pt idx="2714">
                  <c:v>53.733000000000011</c:v>
                </c:pt>
                <c:pt idx="2715">
                  <c:v>53.705000000000013</c:v>
                </c:pt>
                <c:pt idx="2716">
                  <c:v>53.649000000000001</c:v>
                </c:pt>
                <c:pt idx="2717">
                  <c:v>53.594000000000001</c:v>
                </c:pt>
                <c:pt idx="2718">
                  <c:v>53.566000000000003</c:v>
                </c:pt>
                <c:pt idx="2719">
                  <c:v>53.538000000000011</c:v>
                </c:pt>
                <c:pt idx="2720">
                  <c:v>53.51</c:v>
                </c:pt>
                <c:pt idx="2721">
                  <c:v>53.481999999999999</c:v>
                </c:pt>
                <c:pt idx="2722">
                  <c:v>53.453999999999994</c:v>
                </c:pt>
                <c:pt idx="2723">
                  <c:v>53.426000000000002</c:v>
                </c:pt>
                <c:pt idx="2724">
                  <c:v>53.399000000000001</c:v>
                </c:pt>
                <c:pt idx="2725">
                  <c:v>53.370999999999995</c:v>
                </c:pt>
                <c:pt idx="2726">
                  <c:v>53.370999999999995</c:v>
                </c:pt>
                <c:pt idx="2727">
                  <c:v>53.343000000000004</c:v>
                </c:pt>
                <c:pt idx="2728">
                  <c:v>53.343000000000004</c:v>
                </c:pt>
                <c:pt idx="2729">
                  <c:v>53.343000000000004</c:v>
                </c:pt>
                <c:pt idx="2730">
                  <c:v>53.314999999999998</c:v>
                </c:pt>
                <c:pt idx="2731">
                  <c:v>53.314999999999998</c:v>
                </c:pt>
                <c:pt idx="2732">
                  <c:v>53.314999999999998</c:v>
                </c:pt>
                <c:pt idx="2733">
                  <c:v>53.314999999999998</c:v>
                </c:pt>
                <c:pt idx="2734">
                  <c:v>53.314999999999998</c:v>
                </c:pt>
                <c:pt idx="2735">
                  <c:v>53.343000000000004</c:v>
                </c:pt>
                <c:pt idx="2736">
                  <c:v>53.343000000000004</c:v>
                </c:pt>
                <c:pt idx="2737">
                  <c:v>53.343000000000004</c:v>
                </c:pt>
                <c:pt idx="2738">
                  <c:v>53.370999999999995</c:v>
                </c:pt>
                <c:pt idx="2739">
                  <c:v>53.370999999999995</c:v>
                </c:pt>
                <c:pt idx="2740">
                  <c:v>53.399000000000001</c:v>
                </c:pt>
                <c:pt idx="2741">
                  <c:v>53.399000000000001</c:v>
                </c:pt>
                <c:pt idx="2742">
                  <c:v>53.426000000000002</c:v>
                </c:pt>
                <c:pt idx="2743">
                  <c:v>53.453999999999994</c:v>
                </c:pt>
                <c:pt idx="2744">
                  <c:v>53.453999999999994</c:v>
                </c:pt>
                <c:pt idx="2745">
                  <c:v>53.481999999999999</c:v>
                </c:pt>
                <c:pt idx="2746">
                  <c:v>53.51</c:v>
                </c:pt>
                <c:pt idx="2747">
                  <c:v>53.538000000000011</c:v>
                </c:pt>
                <c:pt idx="2748">
                  <c:v>53.566000000000003</c:v>
                </c:pt>
                <c:pt idx="2749">
                  <c:v>53.594000000000001</c:v>
                </c:pt>
                <c:pt idx="2750">
                  <c:v>53.621000000000002</c:v>
                </c:pt>
                <c:pt idx="2751">
                  <c:v>53.649000000000001</c:v>
                </c:pt>
                <c:pt idx="2752">
                  <c:v>53.677</c:v>
                </c:pt>
                <c:pt idx="2753">
                  <c:v>53.733000000000011</c:v>
                </c:pt>
                <c:pt idx="2754">
                  <c:v>53.761000000000003</c:v>
                </c:pt>
                <c:pt idx="2755">
                  <c:v>53.789000000000001</c:v>
                </c:pt>
                <c:pt idx="2756">
                  <c:v>53.815999999999995</c:v>
                </c:pt>
                <c:pt idx="2757">
                  <c:v>53.872</c:v>
                </c:pt>
                <c:pt idx="2758">
                  <c:v>53.9</c:v>
                </c:pt>
                <c:pt idx="2759">
                  <c:v>53.928000000000011</c:v>
                </c:pt>
                <c:pt idx="2760">
                  <c:v>53.983999999999995</c:v>
                </c:pt>
                <c:pt idx="2761">
                  <c:v>54.010999999999996</c:v>
                </c:pt>
                <c:pt idx="2762">
                  <c:v>54.067</c:v>
                </c:pt>
                <c:pt idx="2763">
                  <c:v>54.095000000000013</c:v>
                </c:pt>
                <c:pt idx="2764">
                  <c:v>54.150999999999996</c:v>
                </c:pt>
                <c:pt idx="2765">
                  <c:v>54.179000000000002</c:v>
                </c:pt>
                <c:pt idx="2766">
                  <c:v>54.234000000000002</c:v>
                </c:pt>
                <c:pt idx="2767">
                  <c:v>54.262000000000093</c:v>
                </c:pt>
                <c:pt idx="2768">
                  <c:v>54.317999999999998</c:v>
                </c:pt>
                <c:pt idx="2769">
                  <c:v>54.346000000000004</c:v>
                </c:pt>
                <c:pt idx="2770">
                  <c:v>54.400999999999996</c:v>
                </c:pt>
                <c:pt idx="2771">
                  <c:v>54.456999999999994</c:v>
                </c:pt>
                <c:pt idx="2772">
                  <c:v>54.484999999999999</c:v>
                </c:pt>
                <c:pt idx="2773">
                  <c:v>54.541000000000004</c:v>
                </c:pt>
                <c:pt idx="2774">
                  <c:v>54.596000000000011</c:v>
                </c:pt>
                <c:pt idx="2775">
                  <c:v>54.68</c:v>
                </c:pt>
                <c:pt idx="2776">
                  <c:v>54.764000000000003</c:v>
                </c:pt>
                <c:pt idx="2777">
                  <c:v>54.846999999999994</c:v>
                </c:pt>
                <c:pt idx="2778">
                  <c:v>54.958999999999996</c:v>
                </c:pt>
                <c:pt idx="2779">
                  <c:v>55.07</c:v>
                </c:pt>
                <c:pt idx="2780">
                  <c:v>55.181000000000004</c:v>
                </c:pt>
                <c:pt idx="2781">
                  <c:v>55.293000000000013</c:v>
                </c:pt>
                <c:pt idx="2782">
                  <c:v>55.432000000000002</c:v>
                </c:pt>
                <c:pt idx="2783">
                  <c:v>55.571000000000005</c:v>
                </c:pt>
                <c:pt idx="2784">
                  <c:v>55.711000000000006</c:v>
                </c:pt>
                <c:pt idx="2785">
                  <c:v>55.822000000000003</c:v>
                </c:pt>
                <c:pt idx="2786">
                  <c:v>55.989000000000004</c:v>
                </c:pt>
                <c:pt idx="2787">
                  <c:v>56.129000000000012</c:v>
                </c:pt>
                <c:pt idx="2788">
                  <c:v>56.268000000000093</c:v>
                </c:pt>
                <c:pt idx="2789">
                  <c:v>56.435000000000002</c:v>
                </c:pt>
                <c:pt idx="2790">
                  <c:v>56.574000000000005</c:v>
                </c:pt>
                <c:pt idx="2791">
                  <c:v>56.741</c:v>
                </c:pt>
                <c:pt idx="2792">
                  <c:v>56.909000000000006</c:v>
                </c:pt>
                <c:pt idx="2793">
                  <c:v>57.076000000000001</c:v>
                </c:pt>
                <c:pt idx="2794">
                  <c:v>57.243000000000002</c:v>
                </c:pt>
                <c:pt idx="2795">
                  <c:v>57.438000000000002</c:v>
                </c:pt>
                <c:pt idx="2796">
                  <c:v>57.605000000000011</c:v>
                </c:pt>
                <c:pt idx="2797">
                  <c:v>57.8</c:v>
                </c:pt>
                <c:pt idx="2798">
                  <c:v>57.967000000000006</c:v>
                </c:pt>
                <c:pt idx="2799">
                  <c:v>58.162000000000013</c:v>
                </c:pt>
                <c:pt idx="2800">
                  <c:v>58.329000000000001</c:v>
                </c:pt>
                <c:pt idx="2801">
                  <c:v>58.524000000000001</c:v>
                </c:pt>
                <c:pt idx="2802">
                  <c:v>58.719000000000001</c:v>
                </c:pt>
                <c:pt idx="2803">
                  <c:v>58.913999999999994</c:v>
                </c:pt>
                <c:pt idx="2804">
                  <c:v>59.109000000000002</c:v>
                </c:pt>
                <c:pt idx="2805">
                  <c:v>59.303999999999995</c:v>
                </c:pt>
                <c:pt idx="2806">
                  <c:v>59.499000000000002</c:v>
                </c:pt>
                <c:pt idx="2807">
                  <c:v>59.722000000000108</c:v>
                </c:pt>
                <c:pt idx="2808">
                  <c:v>59.916999999999994</c:v>
                </c:pt>
                <c:pt idx="2809">
                  <c:v>60.099000000000011</c:v>
                </c:pt>
                <c:pt idx="2810">
                  <c:v>60.361000000000004</c:v>
                </c:pt>
                <c:pt idx="2811">
                  <c:v>60.591000000000001</c:v>
                </c:pt>
                <c:pt idx="2812">
                  <c:v>60.853999999999999</c:v>
                </c:pt>
                <c:pt idx="2813">
                  <c:v>61.083999999999996</c:v>
                </c:pt>
                <c:pt idx="2814">
                  <c:v>61.313999999999993</c:v>
                </c:pt>
                <c:pt idx="2815">
                  <c:v>61.577000000000005</c:v>
                </c:pt>
                <c:pt idx="2816">
                  <c:v>61.839999999999996</c:v>
                </c:pt>
                <c:pt idx="2817">
                  <c:v>62.07</c:v>
                </c:pt>
                <c:pt idx="2818">
                  <c:v>62.3</c:v>
                </c:pt>
                <c:pt idx="2819">
                  <c:v>62.563000000000002</c:v>
                </c:pt>
                <c:pt idx="2820">
                  <c:v>62.793000000000013</c:v>
                </c:pt>
                <c:pt idx="2821">
                  <c:v>63.056000000000004</c:v>
                </c:pt>
                <c:pt idx="2822">
                  <c:v>63.318999999999996</c:v>
                </c:pt>
                <c:pt idx="2823">
                  <c:v>63.549000000000007</c:v>
                </c:pt>
                <c:pt idx="2824">
                  <c:v>63.810999999999993</c:v>
                </c:pt>
                <c:pt idx="2825">
                  <c:v>64.040999999999997</c:v>
                </c:pt>
                <c:pt idx="2826">
                  <c:v>64.271000000000001</c:v>
                </c:pt>
                <c:pt idx="2827">
                  <c:v>64.534000000000006</c:v>
                </c:pt>
                <c:pt idx="2828">
                  <c:v>64.763999999999996</c:v>
                </c:pt>
                <c:pt idx="2829">
                  <c:v>65.027000000000001</c:v>
                </c:pt>
                <c:pt idx="2830">
                  <c:v>65.257000000000005</c:v>
                </c:pt>
                <c:pt idx="2831">
                  <c:v>65.52</c:v>
                </c:pt>
                <c:pt idx="2832">
                  <c:v>65.75</c:v>
                </c:pt>
                <c:pt idx="2833">
                  <c:v>65.98</c:v>
                </c:pt>
                <c:pt idx="2834">
                  <c:v>66.209999999999994</c:v>
                </c:pt>
                <c:pt idx="2835">
                  <c:v>66.440000000000026</c:v>
                </c:pt>
                <c:pt idx="2836">
                  <c:v>66.703000000000003</c:v>
                </c:pt>
                <c:pt idx="2837">
                  <c:v>66.933000000000007</c:v>
                </c:pt>
                <c:pt idx="2838">
                  <c:v>67.162999999999982</c:v>
                </c:pt>
                <c:pt idx="2839">
                  <c:v>67.393000000000001</c:v>
                </c:pt>
                <c:pt idx="2840">
                  <c:v>67.622999999999948</c:v>
                </c:pt>
                <c:pt idx="2841">
                  <c:v>67.85299999999998</c:v>
                </c:pt>
                <c:pt idx="2842">
                  <c:v>68.082999999999998</c:v>
                </c:pt>
                <c:pt idx="2843">
                  <c:v>68.313000000000002</c:v>
                </c:pt>
                <c:pt idx="2844">
                  <c:v>68.543000000000006</c:v>
                </c:pt>
                <c:pt idx="2845">
                  <c:v>68.739999999999995</c:v>
                </c:pt>
                <c:pt idx="2846">
                  <c:v>68.97</c:v>
                </c:pt>
                <c:pt idx="2847">
                  <c:v>69.2</c:v>
                </c:pt>
                <c:pt idx="2848">
                  <c:v>69.397000000000006</c:v>
                </c:pt>
                <c:pt idx="2849">
                  <c:v>69.626999999999981</c:v>
                </c:pt>
                <c:pt idx="2850">
                  <c:v>69.823999999999998</c:v>
                </c:pt>
                <c:pt idx="2851">
                  <c:v>70.081000000000003</c:v>
                </c:pt>
                <c:pt idx="2852">
                  <c:v>70.322999999999979</c:v>
                </c:pt>
                <c:pt idx="2853">
                  <c:v>70.565000000000012</c:v>
                </c:pt>
                <c:pt idx="2854">
                  <c:v>70.846999999999994</c:v>
                </c:pt>
                <c:pt idx="2855">
                  <c:v>71.09</c:v>
                </c:pt>
                <c:pt idx="2856">
                  <c:v>71.331999999999994</c:v>
                </c:pt>
                <c:pt idx="2857">
                  <c:v>71.573999999999998</c:v>
                </c:pt>
                <c:pt idx="2858">
                  <c:v>71.85599999999998</c:v>
                </c:pt>
                <c:pt idx="2859">
                  <c:v>72.099000000000004</c:v>
                </c:pt>
                <c:pt idx="2860">
                  <c:v>72.340999999999994</c:v>
                </c:pt>
                <c:pt idx="2861">
                  <c:v>72.582999999999998</c:v>
                </c:pt>
                <c:pt idx="2862">
                  <c:v>72.824999999999989</c:v>
                </c:pt>
                <c:pt idx="2863">
                  <c:v>73.027000000000001</c:v>
                </c:pt>
                <c:pt idx="2864">
                  <c:v>73.269000000000005</c:v>
                </c:pt>
                <c:pt idx="2865">
                  <c:v>73.510999999999996</c:v>
                </c:pt>
                <c:pt idx="2866">
                  <c:v>73.712999999999994</c:v>
                </c:pt>
                <c:pt idx="2867">
                  <c:v>73.955000000000013</c:v>
                </c:pt>
                <c:pt idx="2868">
                  <c:v>74.197000000000003</c:v>
                </c:pt>
                <c:pt idx="2869">
                  <c:v>74.399000000000001</c:v>
                </c:pt>
                <c:pt idx="2870">
                  <c:v>74.641000000000005</c:v>
                </c:pt>
                <c:pt idx="2871">
                  <c:v>74.843000000000004</c:v>
                </c:pt>
                <c:pt idx="2872">
                  <c:v>75.084999999999994</c:v>
                </c:pt>
                <c:pt idx="2873">
                  <c:v>75.287000000000006</c:v>
                </c:pt>
                <c:pt idx="2874">
                  <c:v>75.489000000000004</c:v>
                </c:pt>
                <c:pt idx="2875">
                  <c:v>75.730999999999995</c:v>
                </c:pt>
                <c:pt idx="2876">
                  <c:v>75.933000000000007</c:v>
                </c:pt>
                <c:pt idx="2877">
                  <c:v>76.134</c:v>
                </c:pt>
                <c:pt idx="2878">
                  <c:v>76.335999999999999</c:v>
                </c:pt>
                <c:pt idx="2879">
                  <c:v>76.577999999999989</c:v>
                </c:pt>
                <c:pt idx="2880">
                  <c:v>76.78</c:v>
                </c:pt>
                <c:pt idx="2881">
                  <c:v>76.982000000000014</c:v>
                </c:pt>
                <c:pt idx="2882">
                  <c:v>77.183999999999983</c:v>
                </c:pt>
                <c:pt idx="2883">
                  <c:v>77.384999999999991</c:v>
                </c:pt>
                <c:pt idx="2884">
                  <c:v>77.587000000000003</c:v>
                </c:pt>
                <c:pt idx="2885">
                  <c:v>77.748999999999995</c:v>
                </c:pt>
                <c:pt idx="2886">
                  <c:v>77.95</c:v>
                </c:pt>
                <c:pt idx="2887">
                  <c:v>78.151999999999987</c:v>
                </c:pt>
                <c:pt idx="2888">
                  <c:v>78.353999999999999</c:v>
                </c:pt>
                <c:pt idx="2889">
                  <c:v>78.555999999999983</c:v>
                </c:pt>
                <c:pt idx="2890">
                  <c:v>78.757999999999996</c:v>
                </c:pt>
                <c:pt idx="2891">
                  <c:v>78.918999999999997</c:v>
                </c:pt>
                <c:pt idx="2892">
                  <c:v>79.120999999999981</c:v>
                </c:pt>
                <c:pt idx="2893">
                  <c:v>79.281999999999996</c:v>
                </c:pt>
                <c:pt idx="2894">
                  <c:v>79.483999999999995</c:v>
                </c:pt>
                <c:pt idx="2895">
                  <c:v>79.644999999999996</c:v>
                </c:pt>
                <c:pt idx="2896">
                  <c:v>79.846999999999994</c:v>
                </c:pt>
                <c:pt idx="2897">
                  <c:v>80.009</c:v>
                </c:pt>
                <c:pt idx="2898">
                  <c:v>80.254999999999995</c:v>
                </c:pt>
                <c:pt idx="2899">
                  <c:v>80.459999999999994</c:v>
                </c:pt>
                <c:pt idx="2900">
                  <c:v>80.664000000000001</c:v>
                </c:pt>
                <c:pt idx="2901">
                  <c:v>80.867999999999995</c:v>
                </c:pt>
                <c:pt idx="2902">
                  <c:v>81.123999999999981</c:v>
                </c:pt>
                <c:pt idx="2903">
                  <c:v>81.327999999999989</c:v>
                </c:pt>
                <c:pt idx="2904">
                  <c:v>81.531999999999996</c:v>
                </c:pt>
                <c:pt idx="2905">
                  <c:v>81.736000000000004</c:v>
                </c:pt>
                <c:pt idx="2906">
                  <c:v>81.94100000000023</c:v>
                </c:pt>
                <c:pt idx="2907">
                  <c:v>82.144999999999996</c:v>
                </c:pt>
                <c:pt idx="2908">
                  <c:v>82.349000000000004</c:v>
                </c:pt>
                <c:pt idx="2909">
                  <c:v>82.554000000000002</c:v>
                </c:pt>
                <c:pt idx="2910">
                  <c:v>82.757999999999996</c:v>
                </c:pt>
                <c:pt idx="2911">
                  <c:v>82.962000000000003</c:v>
                </c:pt>
                <c:pt idx="2912">
                  <c:v>83.165999999999983</c:v>
                </c:pt>
                <c:pt idx="2913">
                  <c:v>83.370999999999981</c:v>
                </c:pt>
                <c:pt idx="2914">
                  <c:v>83.574999999999989</c:v>
                </c:pt>
                <c:pt idx="2915">
                  <c:v>83.778999999999982</c:v>
                </c:pt>
                <c:pt idx="2916">
                  <c:v>83.983999999999995</c:v>
                </c:pt>
                <c:pt idx="2917">
                  <c:v>84.137</c:v>
                </c:pt>
                <c:pt idx="2918">
                  <c:v>84.340999999999994</c:v>
                </c:pt>
                <c:pt idx="2919">
                  <c:v>84.545000000000002</c:v>
                </c:pt>
                <c:pt idx="2920">
                  <c:v>84.698999999999998</c:v>
                </c:pt>
                <c:pt idx="2921">
                  <c:v>84.903000000000006</c:v>
                </c:pt>
                <c:pt idx="2922">
                  <c:v>85.055999999999983</c:v>
                </c:pt>
                <c:pt idx="2923">
                  <c:v>85.26</c:v>
                </c:pt>
                <c:pt idx="2924">
                  <c:v>85.465000000000003</c:v>
                </c:pt>
                <c:pt idx="2925">
                  <c:v>85.617999999999995</c:v>
                </c:pt>
                <c:pt idx="2926">
                  <c:v>85.821999999999989</c:v>
                </c:pt>
                <c:pt idx="2927">
                  <c:v>85.974999999999994</c:v>
                </c:pt>
                <c:pt idx="2928">
                  <c:v>86.179999999999978</c:v>
                </c:pt>
                <c:pt idx="2929">
                  <c:v>86.332999999999998</c:v>
                </c:pt>
                <c:pt idx="2930">
                  <c:v>86.486000000000004</c:v>
                </c:pt>
                <c:pt idx="2931">
                  <c:v>86.69</c:v>
                </c:pt>
                <c:pt idx="2932">
                  <c:v>86.843999999999994</c:v>
                </c:pt>
                <c:pt idx="2933">
                  <c:v>86.997000000000185</c:v>
                </c:pt>
                <c:pt idx="2934">
                  <c:v>87.200999999999993</c:v>
                </c:pt>
                <c:pt idx="2935">
                  <c:v>87.353999999999999</c:v>
                </c:pt>
                <c:pt idx="2936">
                  <c:v>87.507999999999996</c:v>
                </c:pt>
                <c:pt idx="2937">
                  <c:v>87.661000000000001</c:v>
                </c:pt>
                <c:pt idx="2938">
                  <c:v>87.813999999999993</c:v>
                </c:pt>
                <c:pt idx="2939">
                  <c:v>87.967000000000027</c:v>
                </c:pt>
                <c:pt idx="2940">
                  <c:v>88.170999999999978</c:v>
                </c:pt>
                <c:pt idx="2941">
                  <c:v>88.274000000000001</c:v>
                </c:pt>
                <c:pt idx="2942">
                  <c:v>88.427000000000007</c:v>
                </c:pt>
                <c:pt idx="2943">
                  <c:v>88.631</c:v>
                </c:pt>
                <c:pt idx="2944">
                  <c:v>88.733000000000004</c:v>
                </c:pt>
                <c:pt idx="2945">
                  <c:v>88.938000000000002</c:v>
                </c:pt>
                <c:pt idx="2946">
                  <c:v>89.04</c:v>
                </c:pt>
                <c:pt idx="2947">
                  <c:v>89.192999999999998</c:v>
                </c:pt>
                <c:pt idx="2948">
                  <c:v>89.346000000000004</c:v>
                </c:pt>
                <c:pt idx="2949">
                  <c:v>89.498999999999995</c:v>
                </c:pt>
                <c:pt idx="2950">
                  <c:v>89.652999999999949</c:v>
                </c:pt>
                <c:pt idx="2951">
                  <c:v>89.805999999999983</c:v>
                </c:pt>
                <c:pt idx="2952">
                  <c:v>89.908000000000001</c:v>
                </c:pt>
                <c:pt idx="2953">
                  <c:v>90.01</c:v>
                </c:pt>
                <c:pt idx="2954">
                  <c:v>90.131</c:v>
                </c:pt>
                <c:pt idx="2955">
                  <c:v>90.263000000000005</c:v>
                </c:pt>
                <c:pt idx="2956">
                  <c:v>90.394000000000005</c:v>
                </c:pt>
                <c:pt idx="2957">
                  <c:v>90.460000000000022</c:v>
                </c:pt>
                <c:pt idx="2958">
                  <c:v>90.590999999999994</c:v>
                </c:pt>
                <c:pt idx="2959">
                  <c:v>90.722999999999999</c:v>
                </c:pt>
                <c:pt idx="2960">
                  <c:v>90.789000000000001</c:v>
                </c:pt>
                <c:pt idx="2961">
                  <c:v>90.853999999999999</c:v>
                </c:pt>
                <c:pt idx="2962">
                  <c:v>90.986000000000004</c:v>
                </c:pt>
                <c:pt idx="2963">
                  <c:v>91.051000000000002</c:v>
                </c:pt>
                <c:pt idx="2964">
                  <c:v>91.117000000000004</c:v>
                </c:pt>
                <c:pt idx="2965">
                  <c:v>91.182999999999979</c:v>
                </c:pt>
                <c:pt idx="2966">
                  <c:v>91.182999999999979</c:v>
                </c:pt>
                <c:pt idx="2967">
                  <c:v>91.248999999999995</c:v>
                </c:pt>
                <c:pt idx="2968">
                  <c:v>91.313999999999993</c:v>
                </c:pt>
                <c:pt idx="2969">
                  <c:v>91.313999999999993</c:v>
                </c:pt>
                <c:pt idx="2970">
                  <c:v>91.38</c:v>
                </c:pt>
                <c:pt idx="2971">
                  <c:v>91.446000000000026</c:v>
                </c:pt>
                <c:pt idx="2972">
                  <c:v>91.446000000000026</c:v>
                </c:pt>
                <c:pt idx="2973">
                  <c:v>91.510999999999996</c:v>
                </c:pt>
                <c:pt idx="2974">
                  <c:v>91.510999999999996</c:v>
                </c:pt>
                <c:pt idx="2975">
                  <c:v>91.510999999999996</c:v>
                </c:pt>
                <c:pt idx="2976">
                  <c:v>91.510999999999996</c:v>
                </c:pt>
                <c:pt idx="2977">
                  <c:v>91.510999999999996</c:v>
                </c:pt>
                <c:pt idx="2978">
                  <c:v>91.510999999999996</c:v>
                </c:pt>
                <c:pt idx="2979">
                  <c:v>91.510999999999996</c:v>
                </c:pt>
                <c:pt idx="2980">
                  <c:v>91.510999999999996</c:v>
                </c:pt>
                <c:pt idx="2981">
                  <c:v>91.510999999999996</c:v>
                </c:pt>
                <c:pt idx="2982">
                  <c:v>91.510999999999996</c:v>
                </c:pt>
                <c:pt idx="2983">
                  <c:v>91.510999999999996</c:v>
                </c:pt>
                <c:pt idx="2984">
                  <c:v>91.510999999999996</c:v>
                </c:pt>
                <c:pt idx="2985">
                  <c:v>91.510999999999996</c:v>
                </c:pt>
                <c:pt idx="2986">
                  <c:v>91.446000000000026</c:v>
                </c:pt>
                <c:pt idx="2987">
                  <c:v>91.446000000000026</c:v>
                </c:pt>
                <c:pt idx="2988">
                  <c:v>91.38</c:v>
                </c:pt>
                <c:pt idx="2989">
                  <c:v>91.38</c:v>
                </c:pt>
                <c:pt idx="2990">
                  <c:v>91.313999999999993</c:v>
                </c:pt>
                <c:pt idx="2991">
                  <c:v>91.313999999999993</c:v>
                </c:pt>
                <c:pt idx="2992">
                  <c:v>91.313999999999993</c:v>
                </c:pt>
                <c:pt idx="2993">
                  <c:v>91.248999999999995</c:v>
                </c:pt>
                <c:pt idx="2994">
                  <c:v>91.182999999999979</c:v>
                </c:pt>
                <c:pt idx="2995">
                  <c:v>91.182999999999979</c:v>
                </c:pt>
                <c:pt idx="2996">
                  <c:v>91.117000000000004</c:v>
                </c:pt>
                <c:pt idx="2997">
                  <c:v>91.051000000000002</c:v>
                </c:pt>
                <c:pt idx="2998">
                  <c:v>91.051000000000002</c:v>
                </c:pt>
                <c:pt idx="2999">
                  <c:v>90.986000000000004</c:v>
                </c:pt>
                <c:pt idx="3000">
                  <c:v>90.92</c:v>
                </c:pt>
                <c:pt idx="3001">
                  <c:v>90.92</c:v>
                </c:pt>
                <c:pt idx="3002">
                  <c:v>90.853999999999999</c:v>
                </c:pt>
                <c:pt idx="3003">
                  <c:v>90.789000000000001</c:v>
                </c:pt>
                <c:pt idx="3004">
                  <c:v>90.722999999999999</c:v>
                </c:pt>
                <c:pt idx="3005">
                  <c:v>90.656999999999982</c:v>
                </c:pt>
                <c:pt idx="3006">
                  <c:v>90.590999999999994</c:v>
                </c:pt>
                <c:pt idx="3007">
                  <c:v>90.525999999999982</c:v>
                </c:pt>
                <c:pt idx="3008">
                  <c:v>90.460000000000022</c:v>
                </c:pt>
                <c:pt idx="3009">
                  <c:v>90.394000000000005</c:v>
                </c:pt>
                <c:pt idx="3010">
                  <c:v>90.328999999999979</c:v>
                </c:pt>
                <c:pt idx="3011">
                  <c:v>90.263000000000005</c:v>
                </c:pt>
                <c:pt idx="3012">
                  <c:v>90.197000000000003</c:v>
                </c:pt>
                <c:pt idx="3013">
                  <c:v>90.131</c:v>
                </c:pt>
                <c:pt idx="3014">
                  <c:v>90.066000000000003</c:v>
                </c:pt>
                <c:pt idx="3015">
                  <c:v>89.959000000000003</c:v>
                </c:pt>
                <c:pt idx="3016">
                  <c:v>89.908000000000001</c:v>
                </c:pt>
                <c:pt idx="3017">
                  <c:v>89.805999999999983</c:v>
                </c:pt>
                <c:pt idx="3018">
                  <c:v>89.703999999999994</c:v>
                </c:pt>
                <c:pt idx="3019">
                  <c:v>89.652999999999949</c:v>
                </c:pt>
                <c:pt idx="3020">
                  <c:v>89.55</c:v>
                </c:pt>
                <c:pt idx="3021">
                  <c:v>89.448000000000022</c:v>
                </c:pt>
                <c:pt idx="3022">
                  <c:v>89.346000000000004</c:v>
                </c:pt>
                <c:pt idx="3023">
                  <c:v>89.244000000000185</c:v>
                </c:pt>
                <c:pt idx="3024">
                  <c:v>89.141999999999996</c:v>
                </c:pt>
                <c:pt idx="3025">
                  <c:v>89.04</c:v>
                </c:pt>
                <c:pt idx="3026">
                  <c:v>88.938000000000002</c:v>
                </c:pt>
                <c:pt idx="3027">
                  <c:v>88.834999999999994</c:v>
                </c:pt>
                <c:pt idx="3028">
                  <c:v>88.733000000000004</c:v>
                </c:pt>
                <c:pt idx="3029">
                  <c:v>88.631</c:v>
                </c:pt>
                <c:pt idx="3030">
                  <c:v>88.477999999999994</c:v>
                </c:pt>
                <c:pt idx="3031">
                  <c:v>88.375999999999948</c:v>
                </c:pt>
                <c:pt idx="3032">
                  <c:v>88.274000000000001</c:v>
                </c:pt>
                <c:pt idx="3033">
                  <c:v>88.170999999999978</c:v>
                </c:pt>
                <c:pt idx="3034">
                  <c:v>88.018000000000001</c:v>
                </c:pt>
                <c:pt idx="3035">
                  <c:v>87.915999999999997</c:v>
                </c:pt>
                <c:pt idx="3036">
                  <c:v>87.763000000000005</c:v>
                </c:pt>
                <c:pt idx="3037">
                  <c:v>87.661000000000001</c:v>
                </c:pt>
                <c:pt idx="3038">
                  <c:v>87.507999999999996</c:v>
                </c:pt>
                <c:pt idx="3039">
                  <c:v>87.353999999999999</c:v>
                </c:pt>
                <c:pt idx="3040">
                  <c:v>87.251999999999995</c:v>
                </c:pt>
                <c:pt idx="3041">
                  <c:v>87.099000000000004</c:v>
                </c:pt>
                <c:pt idx="3042">
                  <c:v>86.946000000000026</c:v>
                </c:pt>
                <c:pt idx="3043">
                  <c:v>86.843999999999994</c:v>
                </c:pt>
                <c:pt idx="3044">
                  <c:v>86.69</c:v>
                </c:pt>
                <c:pt idx="3045">
                  <c:v>86.537000000000006</c:v>
                </c:pt>
                <c:pt idx="3046">
                  <c:v>86.384</c:v>
                </c:pt>
                <c:pt idx="3047">
                  <c:v>86.230999999999995</c:v>
                </c:pt>
                <c:pt idx="3048">
                  <c:v>86.128999999999948</c:v>
                </c:pt>
                <c:pt idx="3049">
                  <c:v>85.974999999999994</c:v>
                </c:pt>
                <c:pt idx="3050">
                  <c:v>85.821999999999989</c:v>
                </c:pt>
                <c:pt idx="3051">
                  <c:v>85.668999999999983</c:v>
                </c:pt>
                <c:pt idx="3052">
                  <c:v>85.516000000000005</c:v>
                </c:pt>
                <c:pt idx="3053">
                  <c:v>85.361999999999995</c:v>
                </c:pt>
                <c:pt idx="3054">
                  <c:v>85.209000000000003</c:v>
                </c:pt>
                <c:pt idx="3055">
                  <c:v>85.004999999999995</c:v>
                </c:pt>
                <c:pt idx="3056">
                  <c:v>84.903000000000006</c:v>
                </c:pt>
                <c:pt idx="3057">
                  <c:v>84.698999999999998</c:v>
                </c:pt>
                <c:pt idx="3058">
                  <c:v>84.545000000000002</c:v>
                </c:pt>
                <c:pt idx="3059">
                  <c:v>84.391999999999996</c:v>
                </c:pt>
                <c:pt idx="3060">
                  <c:v>84.239000000000004</c:v>
                </c:pt>
                <c:pt idx="3061">
                  <c:v>84.085999999999999</c:v>
                </c:pt>
                <c:pt idx="3062">
                  <c:v>83.933000000000007</c:v>
                </c:pt>
                <c:pt idx="3063">
                  <c:v>83.727999999999994</c:v>
                </c:pt>
                <c:pt idx="3064">
                  <c:v>83.574999999999989</c:v>
                </c:pt>
                <c:pt idx="3065">
                  <c:v>83.421999999999997</c:v>
                </c:pt>
                <c:pt idx="3066">
                  <c:v>83.269000000000005</c:v>
                </c:pt>
                <c:pt idx="3067">
                  <c:v>83.063999999999993</c:v>
                </c:pt>
                <c:pt idx="3068">
                  <c:v>82.911000000000215</c:v>
                </c:pt>
                <c:pt idx="3069">
                  <c:v>82.757999999999996</c:v>
                </c:pt>
                <c:pt idx="3070">
                  <c:v>82.60499999999999</c:v>
                </c:pt>
                <c:pt idx="3071">
                  <c:v>82.4</c:v>
                </c:pt>
                <c:pt idx="3072">
                  <c:v>82.247000000000185</c:v>
                </c:pt>
                <c:pt idx="3073">
                  <c:v>82.093999999999994</c:v>
                </c:pt>
                <c:pt idx="3074">
                  <c:v>81.89</c:v>
                </c:pt>
                <c:pt idx="3075">
                  <c:v>81.736000000000004</c:v>
                </c:pt>
                <c:pt idx="3076">
                  <c:v>81.582999999999998</c:v>
                </c:pt>
                <c:pt idx="3077">
                  <c:v>81.430000000000007</c:v>
                </c:pt>
                <c:pt idx="3078">
                  <c:v>81.225999999999999</c:v>
                </c:pt>
                <c:pt idx="3079">
                  <c:v>81.072999999999979</c:v>
                </c:pt>
                <c:pt idx="3080">
                  <c:v>80.867999999999995</c:v>
                </c:pt>
                <c:pt idx="3081">
                  <c:v>80.715000000000003</c:v>
                </c:pt>
                <c:pt idx="3082">
                  <c:v>80.510999999999996</c:v>
                </c:pt>
                <c:pt idx="3083">
                  <c:v>80.35799999999999</c:v>
                </c:pt>
                <c:pt idx="3084">
                  <c:v>80.203999999999994</c:v>
                </c:pt>
                <c:pt idx="3085">
                  <c:v>80.009</c:v>
                </c:pt>
                <c:pt idx="3086">
                  <c:v>79.887999999999991</c:v>
                </c:pt>
                <c:pt idx="3087">
                  <c:v>79.725999999999999</c:v>
                </c:pt>
                <c:pt idx="3088">
                  <c:v>79.60499999999999</c:v>
                </c:pt>
                <c:pt idx="3089">
                  <c:v>79.44400000000023</c:v>
                </c:pt>
                <c:pt idx="3090">
                  <c:v>79.322999999999979</c:v>
                </c:pt>
                <c:pt idx="3091">
                  <c:v>79.200999999999993</c:v>
                </c:pt>
                <c:pt idx="3092">
                  <c:v>79.040000000000006</c:v>
                </c:pt>
                <c:pt idx="3093">
                  <c:v>78.918999999999997</c:v>
                </c:pt>
                <c:pt idx="3094">
                  <c:v>78.757999999999996</c:v>
                </c:pt>
                <c:pt idx="3095">
                  <c:v>78.635999999999981</c:v>
                </c:pt>
                <c:pt idx="3096">
                  <c:v>78.474999999999994</c:v>
                </c:pt>
                <c:pt idx="3097">
                  <c:v>78.353999999999999</c:v>
                </c:pt>
                <c:pt idx="3098">
                  <c:v>78.233000000000004</c:v>
                </c:pt>
                <c:pt idx="3099">
                  <c:v>78.070999999999998</c:v>
                </c:pt>
                <c:pt idx="3100">
                  <c:v>77.95</c:v>
                </c:pt>
                <c:pt idx="3101">
                  <c:v>77.789000000000001</c:v>
                </c:pt>
                <c:pt idx="3102">
                  <c:v>77.667999999999992</c:v>
                </c:pt>
                <c:pt idx="3103">
                  <c:v>77.506</c:v>
                </c:pt>
                <c:pt idx="3104">
                  <c:v>77.384999999999991</c:v>
                </c:pt>
                <c:pt idx="3105">
                  <c:v>77.224000000000004</c:v>
                </c:pt>
                <c:pt idx="3106">
                  <c:v>77.10299999999998</c:v>
                </c:pt>
                <c:pt idx="3107">
                  <c:v>76.94100000000023</c:v>
                </c:pt>
                <c:pt idx="3108">
                  <c:v>76.819999999999993</c:v>
                </c:pt>
                <c:pt idx="3109">
                  <c:v>76.658999999999978</c:v>
                </c:pt>
                <c:pt idx="3110">
                  <c:v>76.537999999999997</c:v>
                </c:pt>
                <c:pt idx="3111">
                  <c:v>76.375999999999948</c:v>
                </c:pt>
                <c:pt idx="3112">
                  <c:v>76.254999999999995</c:v>
                </c:pt>
                <c:pt idx="3113">
                  <c:v>76.093999999999994</c:v>
                </c:pt>
                <c:pt idx="3114">
                  <c:v>75.972999999999999</c:v>
                </c:pt>
                <c:pt idx="3115">
                  <c:v>75.811000000000007</c:v>
                </c:pt>
                <c:pt idx="3116">
                  <c:v>75.69</c:v>
                </c:pt>
                <c:pt idx="3117">
                  <c:v>75.528999999999982</c:v>
                </c:pt>
                <c:pt idx="3118">
                  <c:v>75.367999999999995</c:v>
                </c:pt>
                <c:pt idx="3119">
                  <c:v>75.245999999999995</c:v>
                </c:pt>
                <c:pt idx="3120">
                  <c:v>75.124999999999986</c:v>
                </c:pt>
                <c:pt idx="3121">
                  <c:v>74.964000000000027</c:v>
                </c:pt>
                <c:pt idx="3122">
                  <c:v>74.843000000000004</c:v>
                </c:pt>
                <c:pt idx="3123">
                  <c:v>74.680999999999983</c:v>
                </c:pt>
                <c:pt idx="3124">
                  <c:v>74.52</c:v>
                </c:pt>
                <c:pt idx="3125">
                  <c:v>74.399000000000001</c:v>
                </c:pt>
                <c:pt idx="3126">
                  <c:v>74.236999999999995</c:v>
                </c:pt>
                <c:pt idx="3127">
                  <c:v>74.116</c:v>
                </c:pt>
                <c:pt idx="3128">
                  <c:v>73.955000000000013</c:v>
                </c:pt>
                <c:pt idx="3129">
                  <c:v>73.834000000000003</c:v>
                </c:pt>
                <c:pt idx="3130">
                  <c:v>73.671999999999983</c:v>
                </c:pt>
                <c:pt idx="3131">
                  <c:v>73.551000000000002</c:v>
                </c:pt>
                <c:pt idx="3132">
                  <c:v>73.39</c:v>
                </c:pt>
                <c:pt idx="3133">
                  <c:v>73.269000000000005</c:v>
                </c:pt>
                <c:pt idx="3134">
                  <c:v>73.147999999999996</c:v>
                </c:pt>
                <c:pt idx="3135">
                  <c:v>72.986000000000004</c:v>
                </c:pt>
                <c:pt idx="3136">
                  <c:v>72.824999999999989</c:v>
                </c:pt>
                <c:pt idx="3137">
                  <c:v>72.703999999999994</c:v>
                </c:pt>
                <c:pt idx="3138">
                  <c:v>72.543000000000006</c:v>
                </c:pt>
                <c:pt idx="3139">
                  <c:v>72.421000000000006</c:v>
                </c:pt>
                <c:pt idx="3140">
                  <c:v>72.260000000000005</c:v>
                </c:pt>
                <c:pt idx="3141">
                  <c:v>72.138999999999982</c:v>
                </c:pt>
                <c:pt idx="3142">
                  <c:v>71.977999999999994</c:v>
                </c:pt>
                <c:pt idx="3143">
                  <c:v>71.85599999999998</c:v>
                </c:pt>
                <c:pt idx="3144">
                  <c:v>71.694999999999993</c:v>
                </c:pt>
                <c:pt idx="3145">
                  <c:v>71.573999999999998</c:v>
                </c:pt>
                <c:pt idx="3146">
                  <c:v>71.412999999999997</c:v>
                </c:pt>
                <c:pt idx="3147">
                  <c:v>71.290999999999997</c:v>
                </c:pt>
                <c:pt idx="3148">
                  <c:v>71.13</c:v>
                </c:pt>
                <c:pt idx="3149">
                  <c:v>71.009</c:v>
                </c:pt>
                <c:pt idx="3150">
                  <c:v>70.846999999999994</c:v>
                </c:pt>
                <c:pt idx="3151">
                  <c:v>70.725999999999999</c:v>
                </c:pt>
                <c:pt idx="3152">
                  <c:v>70.565000000000012</c:v>
                </c:pt>
                <c:pt idx="3153">
                  <c:v>70.44400000000023</c:v>
                </c:pt>
                <c:pt idx="3154">
                  <c:v>70.281999999999996</c:v>
                </c:pt>
                <c:pt idx="3155">
                  <c:v>70.161000000000001</c:v>
                </c:pt>
                <c:pt idx="3156">
                  <c:v>69.989000000000004</c:v>
                </c:pt>
                <c:pt idx="3157">
                  <c:v>69.89</c:v>
                </c:pt>
                <c:pt idx="3158">
                  <c:v>69.759</c:v>
                </c:pt>
                <c:pt idx="3159">
                  <c:v>69.66</c:v>
                </c:pt>
                <c:pt idx="3160">
                  <c:v>69.528999999999982</c:v>
                </c:pt>
                <c:pt idx="3161">
                  <c:v>69.430000000000007</c:v>
                </c:pt>
                <c:pt idx="3162">
                  <c:v>69.299000000000007</c:v>
                </c:pt>
                <c:pt idx="3163">
                  <c:v>69.2</c:v>
                </c:pt>
                <c:pt idx="3164">
                  <c:v>69.069000000000003</c:v>
                </c:pt>
                <c:pt idx="3165">
                  <c:v>68.97</c:v>
                </c:pt>
                <c:pt idx="3166">
                  <c:v>68.870999999999981</c:v>
                </c:pt>
                <c:pt idx="3167">
                  <c:v>68.739999999999995</c:v>
                </c:pt>
                <c:pt idx="3168">
                  <c:v>68.641000000000005</c:v>
                </c:pt>
                <c:pt idx="3169">
                  <c:v>68.543000000000006</c:v>
                </c:pt>
                <c:pt idx="3170">
                  <c:v>68.411000000000215</c:v>
                </c:pt>
                <c:pt idx="3171">
                  <c:v>68.313000000000002</c:v>
                </c:pt>
                <c:pt idx="3172">
                  <c:v>68.180999999999983</c:v>
                </c:pt>
                <c:pt idx="3173">
                  <c:v>68.082999999999998</c:v>
                </c:pt>
                <c:pt idx="3174">
                  <c:v>67.950999999999993</c:v>
                </c:pt>
                <c:pt idx="3175">
                  <c:v>67.85299999999998</c:v>
                </c:pt>
                <c:pt idx="3176">
                  <c:v>67.754000000000005</c:v>
                </c:pt>
                <c:pt idx="3177">
                  <c:v>67.622999999999948</c:v>
                </c:pt>
                <c:pt idx="3178">
                  <c:v>67.524000000000001</c:v>
                </c:pt>
                <c:pt idx="3179">
                  <c:v>67.426000000000002</c:v>
                </c:pt>
                <c:pt idx="3180">
                  <c:v>67.293999999999997</c:v>
                </c:pt>
                <c:pt idx="3181">
                  <c:v>67.195999999999998</c:v>
                </c:pt>
                <c:pt idx="3182">
                  <c:v>67.096999999999994</c:v>
                </c:pt>
                <c:pt idx="3183">
                  <c:v>66.965999999999994</c:v>
                </c:pt>
                <c:pt idx="3184">
                  <c:v>66.867000000000004</c:v>
                </c:pt>
                <c:pt idx="3185">
                  <c:v>66.769000000000005</c:v>
                </c:pt>
                <c:pt idx="3186">
                  <c:v>66.637</c:v>
                </c:pt>
                <c:pt idx="3187">
                  <c:v>66.539000000000001</c:v>
                </c:pt>
                <c:pt idx="3188">
                  <c:v>66.440000000000026</c:v>
                </c:pt>
                <c:pt idx="3189">
                  <c:v>66.340999999999994</c:v>
                </c:pt>
                <c:pt idx="3190">
                  <c:v>66.209999999999994</c:v>
                </c:pt>
                <c:pt idx="3191">
                  <c:v>66.111000000000004</c:v>
                </c:pt>
                <c:pt idx="3192">
                  <c:v>66.013000000000005</c:v>
                </c:pt>
                <c:pt idx="3193">
                  <c:v>65.881</c:v>
                </c:pt>
                <c:pt idx="3194">
                  <c:v>65.783000000000001</c:v>
                </c:pt>
                <c:pt idx="3195">
                  <c:v>65.683999999999983</c:v>
                </c:pt>
                <c:pt idx="3196">
                  <c:v>65.585999999999999</c:v>
                </c:pt>
                <c:pt idx="3197">
                  <c:v>65.453999999999994</c:v>
                </c:pt>
                <c:pt idx="3198">
                  <c:v>65.35599999999998</c:v>
                </c:pt>
                <c:pt idx="3199">
                  <c:v>65.257000000000005</c:v>
                </c:pt>
                <c:pt idx="3200">
                  <c:v>65.158999999999978</c:v>
                </c:pt>
                <c:pt idx="3201">
                  <c:v>65.06</c:v>
                </c:pt>
                <c:pt idx="3202">
                  <c:v>64.929000000000002</c:v>
                </c:pt>
                <c:pt idx="3203">
                  <c:v>64.83</c:v>
                </c:pt>
                <c:pt idx="3204">
                  <c:v>64.763999999999996</c:v>
                </c:pt>
                <c:pt idx="3205">
                  <c:v>64.665999999999983</c:v>
                </c:pt>
                <c:pt idx="3206">
                  <c:v>64.566999999999993</c:v>
                </c:pt>
                <c:pt idx="3207">
                  <c:v>64.468999999999994</c:v>
                </c:pt>
                <c:pt idx="3208">
                  <c:v>64.36999999999999</c:v>
                </c:pt>
                <c:pt idx="3209">
                  <c:v>64.271000000000001</c:v>
                </c:pt>
                <c:pt idx="3210">
                  <c:v>64.172999999999988</c:v>
                </c:pt>
                <c:pt idx="3211">
                  <c:v>64.040999999999997</c:v>
                </c:pt>
                <c:pt idx="3212">
                  <c:v>63.943000000000005</c:v>
                </c:pt>
                <c:pt idx="3213">
                  <c:v>63.843999999999994</c:v>
                </c:pt>
                <c:pt idx="3214">
                  <c:v>63.746000000000002</c:v>
                </c:pt>
                <c:pt idx="3215">
                  <c:v>63.68</c:v>
                </c:pt>
                <c:pt idx="3216">
                  <c:v>63.549000000000007</c:v>
                </c:pt>
                <c:pt idx="3217">
                  <c:v>63.449999999999996</c:v>
                </c:pt>
                <c:pt idx="3218">
                  <c:v>63.350999999999999</c:v>
                </c:pt>
                <c:pt idx="3219">
                  <c:v>63.253</c:v>
                </c:pt>
                <c:pt idx="3220">
                  <c:v>63.153999999999996</c:v>
                </c:pt>
                <c:pt idx="3221">
                  <c:v>63.056000000000004</c:v>
                </c:pt>
                <c:pt idx="3222">
                  <c:v>62.956999999999994</c:v>
                </c:pt>
                <c:pt idx="3223">
                  <c:v>62.858999999999995</c:v>
                </c:pt>
                <c:pt idx="3224">
                  <c:v>62.760000000000012</c:v>
                </c:pt>
                <c:pt idx="3225">
                  <c:v>62.661000000000001</c:v>
                </c:pt>
                <c:pt idx="3226">
                  <c:v>62.53</c:v>
                </c:pt>
                <c:pt idx="3227">
                  <c:v>62.431000000000004</c:v>
                </c:pt>
                <c:pt idx="3228">
                  <c:v>62.366</c:v>
                </c:pt>
                <c:pt idx="3229">
                  <c:v>62.234000000000002</c:v>
                </c:pt>
                <c:pt idx="3230">
                  <c:v>62.136000000000003</c:v>
                </c:pt>
                <c:pt idx="3231">
                  <c:v>62.037000000000006</c:v>
                </c:pt>
                <c:pt idx="3232">
                  <c:v>61.939</c:v>
                </c:pt>
                <c:pt idx="3233">
                  <c:v>61.839999999999996</c:v>
                </c:pt>
                <c:pt idx="3234">
                  <c:v>61.741</c:v>
                </c:pt>
                <c:pt idx="3235">
                  <c:v>61.643000000000001</c:v>
                </c:pt>
                <c:pt idx="3236">
                  <c:v>61.544000000000004</c:v>
                </c:pt>
                <c:pt idx="3237">
                  <c:v>61.446000000000005</c:v>
                </c:pt>
                <c:pt idx="3238">
                  <c:v>61.346999999999994</c:v>
                </c:pt>
                <c:pt idx="3239">
                  <c:v>61.249000000000002</c:v>
                </c:pt>
                <c:pt idx="3240">
                  <c:v>61.183</c:v>
                </c:pt>
                <c:pt idx="3241">
                  <c:v>61.083999999999996</c:v>
                </c:pt>
                <c:pt idx="3242">
                  <c:v>60.986000000000004</c:v>
                </c:pt>
                <c:pt idx="3243">
                  <c:v>60.886999999999993</c:v>
                </c:pt>
                <c:pt idx="3244">
                  <c:v>60.789000000000001</c:v>
                </c:pt>
                <c:pt idx="3245">
                  <c:v>60.690000000000012</c:v>
                </c:pt>
                <c:pt idx="3246">
                  <c:v>60.591000000000001</c:v>
                </c:pt>
                <c:pt idx="3247">
                  <c:v>60.493000000000002</c:v>
                </c:pt>
                <c:pt idx="3248">
                  <c:v>60.394000000000005</c:v>
                </c:pt>
                <c:pt idx="3249">
                  <c:v>60.296000000000063</c:v>
                </c:pt>
                <c:pt idx="3250">
                  <c:v>60.230000000000011</c:v>
                </c:pt>
                <c:pt idx="3251">
                  <c:v>60.131</c:v>
                </c:pt>
                <c:pt idx="3252">
                  <c:v>60.033000000000001</c:v>
                </c:pt>
                <c:pt idx="3253">
                  <c:v>59.973000000000006</c:v>
                </c:pt>
                <c:pt idx="3254">
                  <c:v>59.888999999999996</c:v>
                </c:pt>
                <c:pt idx="3255">
                  <c:v>59.806000000000004</c:v>
                </c:pt>
                <c:pt idx="3256">
                  <c:v>59.722000000000108</c:v>
                </c:pt>
                <c:pt idx="3257">
                  <c:v>59.666000000000011</c:v>
                </c:pt>
                <c:pt idx="3258">
                  <c:v>59.583000000000006</c:v>
                </c:pt>
                <c:pt idx="3259">
                  <c:v>59.499000000000002</c:v>
                </c:pt>
                <c:pt idx="3260">
                  <c:v>59.416000000000004</c:v>
                </c:pt>
                <c:pt idx="3261">
                  <c:v>59.332000000000001</c:v>
                </c:pt>
                <c:pt idx="3262">
                  <c:v>59.276000000000003</c:v>
                </c:pt>
                <c:pt idx="3263">
                  <c:v>59.193000000000012</c:v>
                </c:pt>
                <c:pt idx="3264">
                  <c:v>59.109000000000002</c:v>
                </c:pt>
                <c:pt idx="3265">
                  <c:v>59.026000000000003</c:v>
                </c:pt>
                <c:pt idx="3266">
                  <c:v>58.942</c:v>
                </c:pt>
                <c:pt idx="3267">
                  <c:v>58.885999999999996</c:v>
                </c:pt>
                <c:pt idx="3268">
                  <c:v>58.803000000000004</c:v>
                </c:pt>
                <c:pt idx="3269">
                  <c:v>58.719000000000001</c:v>
                </c:pt>
                <c:pt idx="3270">
                  <c:v>58.664000000000001</c:v>
                </c:pt>
                <c:pt idx="3271">
                  <c:v>58.58</c:v>
                </c:pt>
                <c:pt idx="3272">
                  <c:v>58.496000000000002</c:v>
                </c:pt>
                <c:pt idx="3273">
                  <c:v>58.413000000000004</c:v>
                </c:pt>
                <c:pt idx="3274">
                  <c:v>58.356999999999999</c:v>
                </c:pt>
                <c:pt idx="3275">
                  <c:v>58.274000000000001</c:v>
                </c:pt>
                <c:pt idx="3276">
                  <c:v>58.190000000000012</c:v>
                </c:pt>
                <c:pt idx="3277">
                  <c:v>58.134</c:v>
                </c:pt>
                <c:pt idx="3278">
                  <c:v>58.050999999999995</c:v>
                </c:pt>
                <c:pt idx="3279">
                  <c:v>57.967000000000006</c:v>
                </c:pt>
                <c:pt idx="3280">
                  <c:v>57.910999999999994</c:v>
                </c:pt>
                <c:pt idx="3281">
                  <c:v>57.828000000000003</c:v>
                </c:pt>
                <c:pt idx="3282">
                  <c:v>57.744</c:v>
                </c:pt>
                <c:pt idx="3283">
                  <c:v>57.689</c:v>
                </c:pt>
                <c:pt idx="3284">
                  <c:v>57.605000000000011</c:v>
                </c:pt>
                <c:pt idx="3285">
                  <c:v>57.521000000000001</c:v>
                </c:pt>
                <c:pt idx="3286">
                  <c:v>57.466000000000001</c:v>
                </c:pt>
                <c:pt idx="3287">
                  <c:v>57.381999999999998</c:v>
                </c:pt>
                <c:pt idx="3288">
                  <c:v>57.299000000000063</c:v>
                </c:pt>
                <c:pt idx="3289">
                  <c:v>57.243000000000002</c:v>
                </c:pt>
                <c:pt idx="3290">
                  <c:v>57.159000000000006</c:v>
                </c:pt>
                <c:pt idx="3291">
                  <c:v>57.076000000000001</c:v>
                </c:pt>
                <c:pt idx="3292">
                  <c:v>57.02</c:v>
                </c:pt>
                <c:pt idx="3293">
                  <c:v>56.936</c:v>
                </c:pt>
                <c:pt idx="3294">
                  <c:v>56.880999999999993</c:v>
                </c:pt>
                <c:pt idx="3295">
                  <c:v>56.797000000000011</c:v>
                </c:pt>
                <c:pt idx="3296">
                  <c:v>56.741</c:v>
                </c:pt>
                <c:pt idx="3297">
                  <c:v>56.658000000000001</c:v>
                </c:pt>
                <c:pt idx="3298">
                  <c:v>56.602000000000011</c:v>
                </c:pt>
                <c:pt idx="3299">
                  <c:v>56.519000000000005</c:v>
                </c:pt>
                <c:pt idx="3300">
                  <c:v>56.463000000000001</c:v>
                </c:pt>
                <c:pt idx="3301">
                  <c:v>56.379000000000005</c:v>
                </c:pt>
                <c:pt idx="3302">
                  <c:v>56.324000000000005</c:v>
                </c:pt>
                <c:pt idx="3303">
                  <c:v>56.24</c:v>
                </c:pt>
                <c:pt idx="3304">
                  <c:v>56.184000000000005</c:v>
                </c:pt>
                <c:pt idx="3305">
                  <c:v>56.101000000000006</c:v>
                </c:pt>
                <c:pt idx="3306">
                  <c:v>56.045000000000002</c:v>
                </c:pt>
                <c:pt idx="3307">
                  <c:v>55.961000000000006</c:v>
                </c:pt>
                <c:pt idx="3308">
                  <c:v>55.906000000000006</c:v>
                </c:pt>
                <c:pt idx="3309">
                  <c:v>55.822000000000003</c:v>
                </c:pt>
                <c:pt idx="3310">
                  <c:v>55.766000000000012</c:v>
                </c:pt>
                <c:pt idx="3311">
                  <c:v>55.711000000000006</c:v>
                </c:pt>
                <c:pt idx="3312">
                  <c:v>55.627000000000002</c:v>
                </c:pt>
                <c:pt idx="3313">
                  <c:v>55.571000000000005</c:v>
                </c:pt>
                <c:pt idx="3314">
                  <c:v>55.544000000000004</c:v>
                </c:pt>
                <c:pt idx="3315">
                  <c:v>55.488</c:v>
                </c:pt>
                <c:pt idx="3316">
                  <c:v>55.46</c:v>
                </c:pt>
                <c:pt idx="3317">
                  <c:v>55.432000000000002</c:v>
                </c:pt>
                <c:pt idx="3318">
                  <c:v>55.376000000000005</c:v>
                </c:pt>
                <c:pt idx="3319">
                  <c:v>55.349000000000004</c:v>
                </c:pt>
                <c:pt idx="3320">
                  <c:v>55.349000000000004</c:v>
                </c:pt>
                <c:pt idx="3321">
                  <c:v>55.321000000000005</c:v>
                </c:pt>
                <c:pt idx="3322">
                  <c:v>55.293000000000013</c:v>
                </c:pt>
                <c:pt idx="3323">
                  <c:v>55.293000000000013</c:v>
                </c:pt>
                <c:pt idx="3324">
                  <c:v>55.265000000000093</c:v>
                </c:pt>
                <c:pt idx="3325">
                  <c:v>55.265000000000093</c:v>
                </c:pt>
                <c:pt idx="3326">
                  <c:v>55.265000000000093</c:v>
                </c:pt>
                <c:pt idx="3327">
                  <c:v>55.237000000000002</c:v>
                </c:pt>
                <c:pt idx="3328">
                  <c:v>55.237000000000002</c:v>
                </c:pt>
                <c:pt idx="3329">
                  <c:v>55.237000000000002</c:v>
                </c:pt>
                <c:pt idx="3330">
                  <c:v>55.237000000000002</c:v>
                </c:pt>
                <c:pt idx="3331">
                  <c:v>55.237000000000002</c:v>
                </c:pt>
                <c:pt idx="3332">
                  <c:v>55.265000000000093</c:v>
                </c:pt>
                <c:pt idx="3333">
                  <c:v>55.265000000000093</c:v>
                </c:pt>
                <c:pt idx="3334">
                  <c:v>55.265000000000093</c:v>
                </c:pt>
                <c:pt idx="3335">
                  <c:v>55.293000000000013</c:v>
                </c:pt>
                <c:pt idx="3336">
                  <c:v>55.293000000000013</c:v>
                </c:pt>
                <c:pt idx="3337">
                  <c:v>55.321000000000005</c:v>
                </c:pt>
                <c:pt idx="3338">
                  <c:v>55.349000000000004</c:v>
                </c:pt>
                <c:pt idx="3339">
                  <c:v>55.376000000000005</c:v>
                </c:pt>
                <c:pt idx="3340">
                  <c:v>55.376000000000005</c:v>
                </c:pt>
                <c:pt idx="3341">
                  <c:v>55.403999999999996</c:v>
                </c:pt>
                <c:pt idx="3342">
                  <c:v>55.432000000000002</c:v>
                </c:pt>
                <c:pt idx="3343">
                  <c:v>55.46</c:v>
                </c:pt>
                <c:pt idx="3344">
                  <c:v>55.516000000000005</c:v>
                </c:pt>
                <c:pt idx="3345">
                  <c:v>55.544000000000004</c:v>
                </c:pt>
                <c:pt idx="3346">
                  <c:v>55.571000000000005</c:v>
                </c:pt>
                <c:pt idx="3347">
                  <c:v>55.599000000000011</c:v>
                </c:pt>
                <c:pt idx="3348">
                  <c:v>55.655000000000001</c:v>
                </c:pt>
                <c:pt idx="3349">
                  <c:v>55.683</c:v>
                </c:pt>
                <c:pt idx="3350">
                  <c:v>55.739000000000011</c:v>
                </c:pt>
                <c:pt idx="3351">
                  <c:v>55.766000000000012</c:v>
                </c:pt>
                <c:pt idx="3352">
                  <c:v>55.794000000000011</c:v>
                </c:pt>
                <c:pt idx="3353">
                  <c:v>55.849999999999994</c:v>
                </c:pt>
                <c:pt idx="3354">
                  <c:v>55.878</c:v>
                </c:pt>
                <c:pt idx="3355">
                  <c:v>55.934000000000005</c:v>
                </c:pt>
                <c:pt idx="3356">
                  <c:v>55.961000000000006</c:v>
                </c:pt>
                <c:pt idx="3357">
                  <c:v>56.016999999999996</c:v>
                </c:pt>
                <c:pt idx="3358">
                  <c:v>56.073</c:v>
                </c:pt>
                <c:pt idx="3359">
                  <c:v>56.101000000000006</c:v>
                </c:pt>
                <c:pt idx="3360">
                  <c:v>56.156000000000006</c:v>
                </c:pt>
                <c:pt idx="3361">
                  <c:v>56.212000000000003</c:v>
                </c:pt>
                <c:pt idx="3362">
                  <c:v>56.268000000000093</c:v>
                </c:pt>
                <c:pt idx="3363">
                  <c:v>56.296000000000063</c:v>
                </c:pt>
                <c:pt idx="3364">
                  <c:v>56.350999999999999</c:v>
                </c:pt>
                <c:pt idx="3365">
                  <c:v>56.407000000000004</c:v>
                </c:pt>
                <c:pt idx="3366">
                  <c:v>56.463000000000001</c:v>
                </c:pt>
                <c:pt idx="3367">
                  <c:v>56.519000000000005</c:v>
                </c:pt>
                <c:pt idx="3368">
                  <c:v>56.574000000000005</c:v>
                </c:pt>
                <c:pt idx="3369">
                  <c:v>56.63</c:v>
                </c:pt>
                <c:pt idx="3370">
                  <c:v>56.658000000000001</c:v>
                </c:pt>
                <c:pt idx="3371">
                  <c:v>56.714000000000006</c:v>
                </c:pt>
                <c:pt idx="3372">
                  <c:v>56.797000000000011</c:v>
                </c:pt>
                <c:pt idx="3373">
                  <c:v>56.880999999999993</c:v>
                </c:pt>
                <c:pt idx="3374">
                  <c:v>56.964000000000006</c:v>
                </c:pt>
                <c:pt idx="3375">
                  <c:v>57.076000000000001</c:v>
                </c:pt>
                <c:pt idx="3376">
                  <c:v>57.187000000000005</c:v>
                </c:pt>
                <c:pt idx="3377">
                  <c:v>57.326000000000001</c:v>
                </c:pt>
                <c:pt idx="3378">
                  <c:v>57.438000000000002</c:v>
                </c:pt>
                <c:pt idx="3379">
                  <c:v>57.577000000000005</c:v>
                </c:pt>
                <c:pt idx="3380">
                  <c:v>57.689</c:v>
                </c:pt>
                <c:pt idx="3381">
                  <c:v>57.828000000000003</c:v>
                </c:pt>
                <c:pt idx="3382">
                  <c:v>57.967000000000006</c:v>
                </c:pt>
                <c:pt idx="3383">
                  <c:v>58.106000000000002</c:v>
                </c:pt>
                <c:pt idx="3384">
                  <c:v>58.274000000000001</c:v>
                </c:pt>
                <c:pt idx="3385">
                  <c:v>58.413000000000004</c:v>
                </c:pt>
                <c:pt idx="3386">
                  <c:v>58.58</c:v>
                </c:pt>
                <c:pt idx="3387">
                  <c:v>58.719000000000001</c:v>
                </c:pt>
                <c:pt idx="3388">
                  <c:v>58.885999999999996</c:v>
                </c:pt>
                <c:pt idx="3389">
                  <c:v>59.053999999999995</c:v>
                </c:pt>
                <c:pt idx="3390">
                  <c:v>59.221000000000011</c:v>
                </c:pt>
                <c:pt idx="3391">
                  <c:v>59.387999999999998</c:v>
                </c:pt>
                <c:pt idx="3392">
                  <c:v>59.555</c:v>
                </c:pt>
                <c:pt idx="3393">
                  <c:v>59.722000000000108</c:v>
                </c:pt>
                <c:pt idx="3394">
                  <c:v>59.916999999999994</c:v>
                </c:pt>
                <c:pt idx="3395">
                  <c:v>60.066000000000003</c:v>
                </c:pt>
                <c:pt idx="3396">
                  <c:v>60.296000000000063</c:v>
                </c:pt>
                <c:pt idx="3397">
                  <c:v>60.526000000000003</c:v>
                </c:pt>
                <c:pt idx="3398">
                  <c:v>60.756</c:v>
                </c:pt>
                <c:pt idx="3399">
                  <c:v>60.952999999999996</c:v>
                </c:pt>
                <c:pt idx="3400">
                  <c:v>61.216000000000001</c:v>
                </c:pt>
                <c:pt idx="3401">
                  <c:v>61.446000000000005</c:v>
                </c:pt>
                <c:pt idx="3402">
                  <c:v>61.676000000000002</c:v>
                </c:pt>
                <c:pt idx="3403">
                  <c:v>61.906000000000006</c:v>
                </c:pt>
                <c:pt idx="3404">
                  <c:v>62.136000000000003</c:v>
                </c:pt>
                <c:pt idx="3405">
                  <c:v>62.366</c:v>
                </c:pt>
                <c:pt idx="3406">
                  <c:v>62.596000000000011</c:v>
                </c:pt>
                <c:pt idx="3407">
                  <c:v>62.858999999999995</c:v>
                </c:pt>
                <c:pt idx="3408">
                  <c:v>63.089000000000006</c:v>
                </c:pt>
                <c:pt idx="3409">
                  <c:v>63.318999999999996</c:v>
                </c:pt>
                <c:pt idx="3410">
                  <c:v>63.549000000000007</c:v>
                </c:pt>
                <c:pt idx="3411">
                  <c:v>63.810999999999993</c:v>
                </c:pt>
                <c:pt idx="3412">
                  <c:v>64.040999999999997</c:v>
                </c:pt>
                <c:pt idx="3413">
                  <c:v>64.304000000000002</c:v>
                </c:pt>
                <c:pt idx="3414">
                  <c:v>64.534000000000006</c:v>
                </c:pt>
                <c:pt idx="3415">
                  <c:v>64.763999999999996</c:v>
                </c:pt>
                <c:pt idx="3416">
                  <c:v>65.027000000000001</c:v>
                </c:pt>
                <c:pt idx="3417">
                  <c:v>65.257000000000005</c:v>
                </c:pt>
                <c:pt idx="3418">
                  <c:v>65.52</c:v>
                </c:pt>
                <c:pt idx="3419">
                  <c:v>65.75</c:v>
                </c:pt>
                <c:pt idx="3420">
                  <c:v>65.98</c:v>
                </c:pt>
                <c:pt idx="3421">
                  <c:v>66.242999999999995</c:v>
                </c:pt>
                <c:pt idx="3422">
                  <c:v>66.472999999999999</c:v>
                </c:pt>
                <c:pt idx="3423">
                  <c:v>66.703000000000003</c:v>
                </c:pt>
                <c:pt idx="3424">
                  <c:v>66.965999999999994</c:v>
                </c:pt>
                <c:pt idx="3425">
                  <c:v>67.195999999999998</c:v>
                </c:pt>
                <c:pt idx="3426">
                  <c:v>67.426000000000002</c:v>
                </c:pt>
                <c:pt idx="3427">
                  <c:v>67.655999999999949</c:v>
                </c:pt>
                <c:pt idx="3428">
                  <c:v>67.885999999999981</c:v>
                </c:pt>
                <c:pt idx="3429">
                  <c:v>68.116</c:v>
                </c:pt>
                <c:pt idx="3430">
                  <c:v>68.346000000000004</c:v>
                </c:pt>
                <c:pt idx="3431">
                  <c:v>68.575999999999979</c:v>
                </c:pt>
                <c:pt idx="3432">
                  <c:v>68.805999999999983</c:v>
                </c:pt>
                <c:pt idx="3433">
                  <c:v>69.036000000000001</c:v>
                </c:pt>
                <c:pt idx="3434">
                  <c:v>69.266000000000005</c:v>
                </c:pt>
                <c:pt idx="3435">
                  <c:v>69.495999999999995</c:v>
                </c:pt>
                <c:pt idx="3436">
                  <c:v>69.692999999999998</c:v>
                </c:pt>
                <c:pt idx="3437">
                  <c:v>69.923000000000002</c:v>
                </c:pt>
                <c:pt idx="3438">
                  <c:v>70.202000000000012</c:v>
                </c:pt>
                <c:pt idx="3439">
                  <c:v>70.44400000000023</c:v>
                </c:pt>
                <c:pt idx="3440">
                  <c:v>70.725999999999999</c:v>
                </c:pt>
                <c:pt idx="3441">
                  <c:v>70.968999999999994</c:v>
                </c:pt>
                <c:pt idx="3442">
                  <c:v>71.251000000000005</c:v>
                </c:pt>
                <c:pt idx="3443">
                  <c:v>71.492999999999995</c:v>
                </c:pt>
                <c:pt idx="3444">
                  <c:v>71.735000000000014</c:v>
                </c:pt>
                <c:pt idx="3445">
                  <c:v>72.018000000000001</c:v>
                </c:pt>
                <c:pt idx="3446">
                  <c:v>72.260000000000005</c:v>
                </c:pt>
                <c:pt idx="3447">
                  <c:v>72.501999999999995</c:v>
                </c:pt>
                <c:pt idx="3448">
                  <c:v>72.744000000000185</c:v>
                </c:pt>
                <c:pt idx="3449">
                  <c:v>72.986000000000004</c:v>
                </c:pt>
                <c:pt idx="3450">
                  <c:v>73.228999999999999</c:v>
                </c:pt>
                <c:pt idx="3451">
                  <c:v>73.471000000000004</c:v>
                </c:pt>
                <c:pt idx="3452">
                  <c:v>73.712999999999994</c:v>
                </c:pt>
                <c:pt idx="3453">
                  <c:v>73.955000000000013</c:v>
                </c:pt>
                <c:pt idx="3454">
                  <c:v>74.197000000000003</c:v>
                </c:pt>
                <c:pt idx="3455">
                  <c:v>74.438999999999993</c:v>
                </c:pt>
                <c:pt idx="3456">
                  <c:v>74.641000000000005</c:v>
                </c:pt>
                <c:pt idx="3457">
                  <c:v>74.882999999999981</c:v>
                </c:pt>
                <c:pt idx="3458">
                  <c:v>75.124999999999986</c:v>
                </c:pt>
                <c:pt idx="3459">
                  <c:v>75.367999999999995</c:v>
                </c:pt>
                <c:pt idx="3460">
                  <c:v>75.569000000000003</c:v>
                </c:pt>
                <c:pt idx="3461">
                  <c:v>75.811000000000007</c:v>
                </c:pt>
                <c:pt idx="3462">
                  <c:v>76.013000000000005</c:v>
                </c:pt>
                <c:pt idx="3463">
                  <c:v>76.215000000000003</c:v>
                </c:pt>
                <c:pt idx="3464">
                  <c:v>76.456999999999994</c:v>
                </c:pt>
                <c:pt idx="3465">
                  <c:v>76.658999999999978</c:v>
                </c:pt>
                <c:pt idx="3466">
                  <c:v>76.861000000000004</c:v>
                </c:pt>
                <c:pt idx="3467">
                  <c:v>77.10299999999998</c:v>
                </c:pt>
                <c:pt idx="3468">
                  <c:v>77.304999999999993</c:v>
                </c:pt>
                <c:pt idx="3469">
                  <c:v>77.506</c:v>
                </c:pt>
                <c:pt idx="3470">
                  <c:v>77.708000000000013</c:v>
                </c:pt>
                <c:pt idx="3471">
                  <c:v>77.910000000000025</c:v>
                </c:pt>
                <c:pt idx="3472">
                  <c:v>78.111999999999995</c:v>
                </c:pt>
                <c:pt idx="3473">
                  <c:v>78.313999999999993</c:v>
                </c:pt>
                <c:pt idx="3474">
                  <c:v>78.515000000000001</c:v>
                </c:pt>
                <c:pt idx="3475">
                  <c:v>78.717000000000027</c:v>
                </c:pt>
                <c:pt idx="3476">
                  <c:v>78.918999999999997</c:v>
                </c:pt>
                <c:pt idx="3477">
                  <c:v>79.120999999999981</c:v>
                </c:pt>
                <c:pt idx="3478">
                  <c:v>79.322999999999979</c:v>
                </c:pt>
                <c:pt idx="3479">
                  <c:v>79.524000000000001</c:v>
                </c:pt>
                <c:pt idx="3480">
                  <c:v>79.685999999999979</c:v>
                </c:pt>
                <c:pt idx="3481">
                  <c:v>79.887999999999991</c:v>
                </c:pt>
                <c:pt idx="3482">
                  <c:v>80.051000000000002</c:v>
                </c:pt>
                <c:pt idx="3483">
                  <c:v>80.305999999999983</c:v>
                </c:pt>
                <c:pt idx="3484">
                  <c:v>80.562000000000012</c:v>
                </c:pt>
                <c:pt idx="3485">
                  <c:v>80.766000000000005</c:v>
                </c:pt>
                <c:pt idx="3486">
                  <c:v>81.021000000000001</c:v>
                </c:pt>
                <c:pt idx="3487">
                  <c:v>81.225999999999999</c:v>
                </c:pt>
                <c:pt idx="3488">
                  <c:v>81.430000000000007</c:v>
                </c:pt>
                <c:pt idx="3489">
                  <c:v>81.684999999999988</c:v>
                </c:pt>
                <c:pt idx="3490">
                  <c:v>81.89</c:v>
                </c:pt>
                <c:pt idx="3491">
                  <c:v>82.093999999999994</c:v>
                </c:pt>
                <c:pt idx="3492">
                  <c:v>82.298000000000002</c:v>
                </c:pt>
                <c:pt idx="3493">
                  <c:v>82.501999999999995</c:v>
                </c:pt>
                <c:pt idx="3494">
                  <c:v>82.757999999999996</c:v>
                </c:pt>
                <c:pt idx="3495">
                  <c:v>82.962000000000003</c:v>
                </c:pt>
                <c:pt idx="3496">
                  <c:v>83.165999999999983</c:v>
                </c:pt>
                <c:pt idx="3497">
                  <c:v>83.370999999999981</c:v>
                </c:pt>
                <c:pt idx="3498">
                  <c:v>83.574999999999989</c:v>
                </c:pt>
                <c:pt idx="3499">
                  <c:v>83.778999999999982</c:v>
                </c:pt>
                <c:pt idx="3500">
                  <c:v>83.933000000000007</c:v>
                </c:pt>
                <c:pt idx="3501">
                  <c:v>84.137</c:v>
                </c:pt>
                <c:pt idx="3502">
                  <c:v>84.340999999999994</c:v>
                </c:pt>
                <c:pt idx="3503">
                  <c:v>84.545000000000002</c:v>
                </c:pt>
                <c:pt idx="3504">
                  <c:v>84.75</c:v>
                </c:pt>
                <c:pt idx="3505">
                  <c:v>84.903000000000006</c:v>
                </c:pt>
                <c:pt idx="3506">
                  <c:v>85.106999999999999</c:v>
                </c:pt>
                <c:pt idx="3507">
                  <c:v>85.311000000000007</c:v>
                </c:pt>
                <c:pt idx="3508">
                  <c:v>85.516000000000005</c:v>
                </c:pt>
                <c:pt idx="3509">
                  <c:v>85.668999999999983</c:v>
                </c:pt>
                <c:pt idx="3510">
                  <c:v>85.872999999999948</c:v>
                </c:pt>
                <c:pt idx="3511">
                  <c:v>86.025999999999982</c:v>
                </c:pt>
                <c:pt idx="3512">
                  <c:v>86.230999999999995</c:v>
                </c:pt>
                <c:pt idx="3513">
                  <c:v>86.384</c:v>
                </c:pt>
                <c:pt idx="3514">
                  <c:v>86.587999999999994</c:v>
                </c:pt>
                <c:pt idx="3515">
                  <c:v>86.741000000000184</c:v>
                </c:pt>
                <c:pt idx="3516">
                  <c:v>86.946000000000026</c:v>
                </c:pt>
                <c:pt idx="3517">
                  <c:v>87.099000000000004</c:v>
                </c:pt>
                <c:pt idx="3518">
                  <c:v>87.251999999999995</c:v>
                </c:pt>
                <c:pt idx="3519">
                  <c:v>87.456000000000003</c:v>
                </c:pt>
                <c:pt idx="3520">
                  <c:v>87.61</c:v>
                </c:pt>
                <c:pt idx="3521">
                  <c:v>87.763000000000005</c:v>
                </c:pt>
                <c:pt idx="3522">
                  <c:v>87.967000000000027</c:v>
                </c:pt>
                <c:pt idx="3523">
                  <c:v>88.11999999999999</c:v>
                </c:pt>
                <c:pt idx="3524">
                  <c:v>88.274000000000001</c:v>
                </c:pt>
                <c:pt idx="3525">
                  <c:v>88.427000000000007</c:v>
                </c:pt>
                <c:pt idx="3526">
                  <c:v>88.58</c:v>
                </c:pt>
                <c:pt idx="3527">
                  <c:v>88.733000000000004</c:v>
                </c:pt>
                <c:pt idx="3528">
                  <c:v>88.885999999999981</c:v>
                </c:pt>
                <c:pt idx="3529">
                  <c:v>89.04</c:v>
                </c:pt>
                <c:pt idx="3530">
                  <c:v>89.192999999999998</c:v>
                </c:pt>
                <c:pt idx="3531">
                  <c:v>89.346000000000004</c:v>
                </c:pt>
                <c:pt idx="3532">
                  <c:v>89.498999999999995</c:v>
                </c:pt>
                <c:pt idx="3533">
                  <c:v>89.652999999999949</c:v>
                </c:pt>
                <c:pt idx="3534">
                  <c:v>89.805999999999983</c:v>
                </c:pt>
                <c:pt idx="3535">
                  <c:v>89.908000000000001</c:v>
                </c:pt>
                <c:pt idx="3536">
                  <c:v>90.066000000000003</c:v>
                </c:pt>
                <c:pt idx="3537">
                  <c:v>90.263000000000005</c:v>
                </c:pt>
                <c:pt idx="3538">
                  <c:v>90.460000000000022</c:v>
                </c:pt>
                <c:pt idx="3539">
                  <c:v>90.590999999999994</c:v>
                </c:pt>
                <c:pt idx="3540">
                  <c:v>90.789000000000001</c:v>
                </c:pt>
                <c:pt idx="3541">
                  <c:v>90.986000000000004</c:v>
                </c:pt>
                <c:pt idx="3542">
                  <c:v>91.117000000000004</c:v>
                </c:pt>
                <c:pt idx="3543">
                  <c:v>91.313999999999993</c:v>
                </c:pt>
                <c:pt idx="3544">
                  <c:v>91.446000000000026</c:v>
                </c:pt>
                <c:pt idx="3545">
                  <c:v>91.643000000000001</c:v>
                </c:pt>
                <c:pt idx="3546">
                  <c:v>91.774000000000001</c:v>
                </c:pt>
                <c:pt idx="3547">
                  <c:v>91.971000000000004</c:v>
                </c:pt>
                <c:pt idx="3548">
                  <c:v>92.10299999999998</c:v>
                </c:pt>
                <c:pt idx="3549">
                  <c:v>92.233999999999995</c:v>
                </c:pt>
                <c:pt idx="3550">
                  <c:v>92.430999999999997</c:v>
                </c:pt>
                <c:pt idx="3551">
                  <c:v>92.563000000000002</c:v>
                </c:pt>
                <c:pt idx="3552">
                  <c:v>92.694000000000003</c:v>
                </c:pt>
                <c:pt idx="3553">
                  <c:v>92.76</c:v>
                </c:pt>
                <c:pt idx="3554">
                  <c:v>92.891000000000005</c:v>
                </c:pt>
                <c:pt idx="3555">
                  <c:v>92.956999999999994</c:v>
                </c:pt>
                <c:pt idx="3556">
                  <c:v>93.022999999999982</c:v>
                </c:pt>
                <c:pt idx="3557">
                  <c:v>93.153999999999982</c:v>
                </c:pt>
                <c:pt idx="3558">
                  <c:v>93.22</c:v>
                </c:pt>
                <c:pt idx="3559">
                  <c:v>93.286000000000001</c:v>
                </c:pt>
                <c:pt idx="3560">
                  <c:v>93.350999999999999</c:v>
                </c:pt>
                <c:pt idx="3561">
                  <c:v>93.417000000000215</c:v>
                </c:pt>
                <c:pt idx="3562">
                  <c:v>93.483000000000004</c:v>
                </c:pt>
                <c:pt idx="3563">
                  <c:v>93.483000000000004</c:v>
                </c:pt>
                <c:pt idx="3564">
                  <c:v>93.549000000000007</c:v>
                </c:pt>
                <c:pt idx="3565">
                  <c:v>93.614000000000004</c:v>
                </c:pt>
                <c:pt idx="3566">
                  <c:v>93.614000000000004</c:v>
                </c:pt>
                <c:pt idx="3567">
                  <c:v>93.679999999999978</c:v>
                </c:pt>
                <c:pt idx="3568">
                  <c:v>93.679999999999978</c:v>
                </c:pt>
                <c:pt idx="3569">
                  <c:v>93.745999999999995</c:v>
                </c:pt>
                <c:pt idx="3570">
                  <c:v>93.745999999999995</c:v>
                </c:pt>
                <c:pt idx="3571">
                  <c:v>93.745999999999995</c:v>
                </c:pt>
                <c:pt idx="3572">
                  <c:v>93.811000000000007</c:v>
                </c:pt>
                <c:pt idx="3573">
                  <c:v>93.811000000000007</c:v>
                </c:pt>
                <c:pt idx="3574">
                  <c:v>93.811000000000007</c:v>
                </c:pt>
                <c:pt idx="3575">
                  <c:v>93.811000000000007</c:v>
                </c:pt>
                <c:pt idx="3576">
                  <c:v>93.811000000000007</c:v>
                </c:pt>
                <c:pt idx="3577">
                  <c:v>93.811000000000007</c:v>
                </c:pt>
                <c:pt idx="3578">
                  <c:v>93.811000000000007</c:v>
                </c:pt>
                <c:pt idx="3579">
                  <c:v>93.745999999999995</c:v>
                </c:pt>
                <c:pt idx="3580">
                  <c:v>93.745999999999995</c:v>
                </c:pt>
                <c:pt idx="3581">
                  <c:v>93.745999999999995</c:v>
                </c:pt>
                <c:pt idx="3582">
                  <c:v>93.679999999999978</c:v>
                </c:pt>
                <c:pt idx="3583">
                  <c:v>93.679999999999978</c:v>
                </c:pt>
                <c:pt idx="3584">
                  <c:v>93.679999999999978</c:v>
                </c:pt>
                <c:pt idx="3585">
                  <c:v>93.614000000000004</c:v>
                </c:pt>
                <c:pt idx="3586">
                  <c:v>93.614000000000004</c:v>
                </c:pt>
                <c:pt idx="3587">
                  <c:v>93.549000000000007</c:v>
                </c:pt>
                <c:pt idx="3588">
                  <c:v>93.549000000000007</c:v>
                </c:pt>
                <c:pt idx="3589">
                  <c:v>93.483000000000004</c:v>
                </c:pt>
                <c:pt idx="3590">
                  <c:v>93.417000000000215</c:v>
                </c:pt>
                <c:pt idx="3591">
                  <c:v>93.417000000000215</c:v>
                </c:pt>
                <c:pt idx="3592">
                  <c:v>93.350999999999999</c:v>
                </c:pt>
                <c:pt idx="3593">
                  <c:v>93.286000000000001</c:v>
                </c:pt>
                <c:pt idx="3594">
                  <c:v>93.22</c:v>
                </c:pt>
                <c:pt idx="3595">
                  <c:v>93.22</c:v>
                </c:pt>
                <c:pt idx="3596">
                  <c:v>93.153999999999982</c:v>
                </c:pt>
                <c:pt idx="3597">
                  <c:v>93.088999999999999</c:v>
                </c:pt>
                <c:pt idx="3598">
                  <c:v>93.022999999999982</c:v>
                </c:pt>
                <c:pt idx="3599">
                  <c:v>92.956999999999994</c:v>
                </c:pt>
                <c:pt idx="3600">
                  <c:v>92.891000000000005</c:v>
                </c:pt>
                <c:pt idx="3601">
                  <c:v>92.825999999999979</c:v>
                </c:pt>
                <c:pt idx="3602">
                  <c:v>92.76</c:v>
                </c:pt>
                <c:pt idx="3603">
                  <c:v>92.694000000000003</c:v>
                </c:pt>
                <c:pt idx="3604">
                  <c:v>92.628999999999948</c:v>
                </c:pt>
                <c:pt idx="3605">
                  <c:v>92.563000000000002</c:v>
                </c:pt>
                <c:pt idx="3606">
                  <c:v>92.497000000000185</c:v>
                </c:pt>
                <c:pt idx="3607">
                  <c:v>92.430999999999997</c:v>
                </c:pt>
                <c:pt idx="3608">
                  <c:v>92.366</c:v>
                </c:pt>
                <c:pt idx="3609">
                  <c:v>92.366</c:v>
                </c:pt>
                <c:pt idx="3610">
                  <c:v>92.233999999999995</c:v>
                </c:pt>
                <c:pt idx="3611">
                  <c:v>92.168999999999983</c:v>
                </c:pt>
                <c:pt idx="3612">
                  <c:v>92.10299999999998</c:v>
                </c:pt>
                <c:pt idx="3613">
                  <c:v>92.037000000000006</c:v>
                </c:pt>
                <c:pt idx="3614">
                  <c:v>91.906000000000006</c:v>
                </c:pt>
                <c:pt idx="3615">
                  <c:v>91.84</c:v>
                </c:pt>
                <c:pt idx="3616">
                  <c:v>91.709000000000003</c:v>
                </c:pt>
                <c:pt idx="3617">
                  <c:v>91.576999999999998</c:v>
                </c:pt>
                <c:pt idx="3618">
                  <c:v>91.446000000000026</c:v>
                </c:pt>
                <c:pt idx="3619">
                  <c:v>91.38</c:v>
                </c:pt>
                <c:pt idx="3620">
                  <c:v>91.248999999999995</c:v>
                </c:pt>
                <c:pt idx="3621">
                  <c:v>91.117000000000004</c:v>
                </c:pt>
                <c:pt idx="3622">
                  <c:v>90.986000000000004</c:v>
                </c:pt>
                <c:pt idx="3623">
                  <c:v>90.853999999999999</c:v>
                </c:pt>
                <c:pt idx="3624">
                  <c:v>90.722999999999999</c:v>
                </c:pt>
                <c:pt idx="3625">
                  <c:v>90.590999999999994</c:v>
                </c:pt>
                <c:pt idx="3626">
                  <c:v>90.460000000000022</c:v>
                </c:pt>
                <c:pt idx="3627">
                  <c:v>90.328999999999979</c:v>
                </c:pt>
                <c:pt idx="3628">
                  <c:v>90.131</c:v>
                </c:pt>
                <c:pt idx="3629">
                  <c:v>90.01</c:v>
                </c:pt>
                <c:pt idx="3630">
                  <c:v>89.908000000000001</c:v>
                </c:pt>
                <c:pt idx="3631">
                  <c:v>89.754999999999995</c:v>
                </c:pt>
                <c:pt idx="3632">
                  <c:v>89.652999999999949</c:v>
                </c:pt>
                <c:pt idx="3633">
                  <c:v>89.55</c:v>
                </c:pt>
                <c:pt idx="3634">
                  <c:v>89.397000000000006</c:v>
                </c:pt>
                <c:pt idx="3635">
                  <c:v>89.295000000000002</c:v>
                </c:pt>
                <c:pt idx="3636">
                  <c:v>89.141999999999996</c:v>
                </c:pt>
                <c:pt idx="3637">
                  <c:v>89.04</c:v>
                </c:pt>
                <c:pt idx="3638">
                  <c:v>88.885999999999981</c:v>
                </c:pt>
                <c:pt idx="3639">
                  <c:v>88.733000000000004</c:v>
                </c:pt>
                <c:pt idx="3640">
                  <c:v>88.631</c:v>
                </c:pt>
                <c:pt idx="3641">
                  <c:v>88.477999999999994</c:v>
                </c:pt>
                <c:pt idx="3642">
                  <c:v>88.324999999999989</c:v>
                </c:pt>
                <c:pt idx="3643">
                  <c:v>88.221999999999994</c:v>
                </c:pt>
                <c:pt idx="3644">
                  <c:v>88.069000000000003</c:v>
                </c:pt>
                <c:pt idx="3645">
                  <c:v>87.915999999999997</c:v>
                </c:pt>
                <c:pt idx="3646">
                  <c:v>87.763000000000005</c:v>
                </c:pt>
                <c:pt idx="3647">
                  <c:v>87.61</c:v>
                </c:pt>
                <c:pt idx="3648">
                  <c:v>87.456000000000003</c:v>
                </c:pt>
                <c:pt idx="3649">
                  <c:v>87.353999999999999</c:v>
                </c:pt>
                <c:pt idx="3650">
                  <c:v>87.200999999999993</c:v>
                </c:pt>
                <c:pt idx="3651">
                  <c:v>87.048000000000002</c:v>
                </c:pt>
                <c:pt idx="3652">
                  <c:v>86.894999999999996</c:v>
                </c:pt>
                <c:pt idx="3653">
                  <c:v>86.741000000000184</c:v>
                </c:pt>
                <c:pt idx="3654">
                  <c:v>86.587999999999994</c:v>
                </c:pt>
                <c:pt idx="3655">
                  <c:v>86.435000000000002</c:v>
                </c:pt>
                <c:pt idx="3656">
                  <c:v>86.281999999999996</c:v>
                </c:pt>
                <c:pt idx="3657">
                  <c:v>86.128999999999948</c:v>
                </c:pt>
                <c:pt idx="3658">
                  <c:v>85.924000000000007</c:v>
                </c:pt>
                <c:pt idx="3659">
                  <c:v>85.771000000000001</c:v>
                </c:pt>
                <c:pt idx="3660">
                  <c:v>85.617999999999995</c:v>
                </c:pt>
                <c:pt idx="3661">
                  <c:v>85.465000000000003</c:v>
                </c:pt>
                <c:pt idx="3662">
                  <c:v>85.311000000000007</c:v>
                </c:pt>
                <c:pt idx="3663">
                  <c:v>85.157999999999987</c:v>
                </c:pt>
                <c:pt idx="3664">
                  <c:v>84.953999999999994</c:v>
                </c:pt>
                <c:pt idx="3665">
                  <c:v>84.801000000000002</c:v>
                </c:pt>
                <c:pt idx="3666">
                  <c:v>84.647999999999996</c:v>
                </c:pt>
                <c:pt idx="3667">
                  <c:v>84.494000000000185</c:v>
                </c:pt>
                <c:pt idx="3668">
                  <c:v>84.29</c:v>
                </c:pt>
                <c:pt idx="3669">
                  <c:v>84.137</c:v>
                </c:pt>
                <c:pt idx="3670">
                  <c:v>83.983999999999995</c:v>
                </c:pt>
                <c:pt idx="3671">
                  <c:v>83.83</c:v>
                </c:pt>
                <c:pt idx="3672">
                  <c:v>83.625999999999948</c:v>
                </c:pt>
                <c:pt idx="3673">
                  <c:v>83.472999999999999</c:v>
                </c:pt>
                <c:pt idx="3674">
                  <c:v>83.32</c:v>
                </c:pt>
                <c:pt idx="3675">
                  <c:v>83.114999999999995</c:v>
                </c:pt>
                <c:pt idx="3676">
                  <c:v>82.962000000000003</c:v>
                </c:pt>
                <c:pt idx="3677">
                  <c:v>82.808999999999983</c:v>
                </c:pt>
                <c:pt idx="3678">
                  <c:v>82.60499999999999</c:v>
                </c:pt>
                <c:pt idx="3679">
                  <c:v>82.450999999999993</c:v>
                </c:pt>
                <c:pt idx="3680">
                  <c:v>82.298000000000002</c:v>
                </c:pt>
                <c:pt idx="3681">
                  <c:v>82.093999999999994</c:v>
                </c:pt>
                <c:pt idx="3682">
                  <c:v>81.94100000000023</c:v>
                </c:pt>
                <c:pt idx="3683">
                  <c:v>81.787999999999997</c:v>
                </c:pt>
                <c:pt idx="3684">
                  <c:v>81.582999999999998</c:v>
                </c:pt>
                <c:pt idx="3685">
                  <c:v>81.430000000000007</c:v>
                </c:pt>
                <c:pt idx="3686">
                  <c:v>81.277000000000001</c:v>
                </c:pt>
                <c:pt idx="3687">
                  <c:v>81.072999999999979</c:v>
                </c:pt>
                <c:pt idx="3688">
                  <c:v>80.918999999999997</c:v>
                </c:pt>
                <c:pt idx="3689">
                  <c:v>80.715000000000003</c:v>
                </c:pt>
                <c:pt idx="3690">
                  <c:v>80.562000000000012</c:v>
                </c:pt>
                <c:pt idx="3691">
                  <c:v>80.409000000000006</c:v>
                </c:pt>
                <c:pt idx="3692">
                  <c:v>80.203999999999994</c:v>
                </c:pt>
                <c:pt idx="3693">
                  <c:v>80.051000000000002</c:v>
                </c:pt>
                <c:pt idx="3694">
                  <c:v>79.927999999999997</c:v>
                </c:pt>
                <c:pt idx="3695">
                  <c:v>79.766000000000005</c:v>
                </c:pt>
                <c:pt idx="3696">
                  <c:v>79.644999999999996</c:v>
                </c:pt>
                <c:pt idx="3697">
                  <c:v>79.524000000000001</c:v>
                </c:pt>
                <c:pt idx="3698">
                  <c:v>79.363</c:v>
                </c:pt>
                <c:pt idx="3699">
                  <c:v>79.242000000000004</c:v>
                </c:pt>
                <c:pt idx="3700">
                  <c:v>79.08</c:v>
                </c:pt>
                <c:pt idx="3701">
                  <c:v>78.959000000000003</c:v>
                </c:pt>
                <c:pt idx="3702">
                  <c:v>78.837999999999994</c:v>
                </c:pt>
                <c:pt idx="3703">
                  <c:v>78.676999999999978</c:v>
                </c:pt>
                <c:pt idx="3704">
                  <c:v>78.555999999999983</c:v>
                </c:pt>
                <c:pt idx="3705">
                  <c:v>78.435000000000002</c:v>
                </c:pt>
                <c:pt idx="3706">
                  <c:v>78.272999999999982</c:v>
                </c:pt>
                <c:pt idx="3707">
                  <c:v>78.151999999999987</c:v>
                </c:pt>
                <c:pt idx="3708">
                  <c:v>78.031000000000006</c:v>
                </c:pt>
                <c:pt idx="3709">
                  <c:v>77.86999999999999</c:v>
                </c:pt>
                <c:pt idx="3710">
                  <c:v>77.748999999999995</c:v>
                </c:pt>
                <c:pt idx="3711">
                  <c:v>77.626999999999981</c:v>
                </c:pt>
                <c:pt idx="3712">
                  <c:v>77.465999999999994</c:v>
                </c:pt>
                <c:pt idx="3713">
                  <c:v>77.345000000000013</c:v>
                </c:pt>
                <c:pt idx="3714">
                  <c:v>77.224000000000004</c:v>
                </c:pt>
                <c:pt idx="3715">
                  <c:v>77.063000000000002</c:v>
                </c:pt>
                <c:pt idx="3716">
                  <c:v>76.94100000000023</c:v>
                </c:pt>
                <c:pt idx="3717">
                  <c:v>76.78</c:v>
                </c:pt>
                <c:pt idx="3718">
                  <c:v>76.658999999999978</c:v>
                </c:pt>
                <c:pt idx="3719">
                  <c:v>76.537999999999997</c:v>
                </c:pt>
                <c:pt idx="3720">
                  <c:v>76.375999999999948</c:v>
                </c:pt>
                <c:pt idx="3721">
                  <c:v>76.254999999999995</c:v>
                </c:pt>
                <c:pt idx="3722">
                  <c:v>76.134</c:v>
                </c:pt>
                <c:pt idx="3723">
                  <c:v>75.972999999999999</c:v>
                </c:pt>
                <c:pt idx="3724">
                  <c:v>75.85199999999999</c:v>
                </c:pt>
                <c:pt idx="3725">
                  <c:v>75.69</c:v>
                </c:pt>
                <c:pt idx="3726">
                  <c:v>75.569000000000003</c:v>
                </c:pt>
                <c:pt idx="3727">
                  <c:v>75.408000000000001</c:v>
                </c:pt>
                <c:pt idx="3728">
                  <c:v>75.287000000000006</c:v>
                </c:pt>
                <c:pt idx="3729">
                  <c:v>75.124999999999986</c:v>
                </c:pt>
                <c:pt idx="3730">
                  <c:v>75.004000000000005</c:v>
                </c:pt>
                <c:pt idx="3731">
                  <c:v>74.882999999999981</c:v>
                </c:pt>
                <c:pt idx="3732">
                  <c:v>74.721999999999994</c:v>
                </c:pt>
                <c:pt idx="3733">
                  <c:v>74.600999999999999</c:v>
                </c:pt>
                <c:pt idx="3734">
                  <c:v>74.438999999999993</c:v>
                </c:pt>
                <c:pt idx="3735">
                  <c:v>74.318000000000012</c:v>
                </c:pt>
                <c:pt idx="3736">
                  <c:v>74.197000000000003</c:v>
                </c:pt>
                <c:pt idx="3737">
                  <c:v>74.036000000000001</c:v>
                </c:pt>
                <c:pt idx="3738">
                  <c:v>73.915000000000006</c:v>
                </c:pt>
                <c:pt idx="3739">
                  <c:v>73.753</c:v>
                </c:pt>
                <c:pt idx="3740">
                  <c:v>73.631999999999991</c:v>
                </c:pt>
                <c:pt idx="3741">
                  <c:v>73.510999999999996</c:v>
                </c:pt>
                <c:pt idx="3742">
                  <c:v>73.349999999999994</c:v>
                </c:pt>
                <c:pt idx="3743">
                  <c:v>73.228999999999999</c:v>
                </c:pt>
                <c:pt idx="3744">
                  <c:v>73.066999999999993</c:v>
                </c:pt>
                <c:pt idx="3745">
                  <c:v>72.946000000000026</c:v>
                </c:pt>
                <c:pt idx="3746">
                  <c:v>72.824999999999989</c:v>
                </c:pt>
                <c:pt idx="3747">
                  <c:v>72.664000000000001</c:v>
                </c:pt>
                <c:pt idx="3748">
                  <c:v>72.543000000000006</c:v>
                </c:pt>
                <c:pt idx="3749">
                  <c:v>72.381</c:v>
                </c:pt>
                <c:pt idx="3750">
                  <c:v>72.260000000000005</c:v>
                </c:pt>
                <c:pt idx="3751">
                  <c:v>72.138999999999982</c:v>
                </c:pt>
                <c:pt idx="3752">
                  <c:v>71.977999999999994</c:v>
                </c:pt>
                <c:pt idx="3753">
                  <c:v>71.85599999999998</c:v>
                </c:pt>
                <c:pt idx="3754">
                  <c:v>71.694999999999993</c:v>
                </c:pt>
                <c:pt idx="3755">
                  <c:v>71.573999999999998</c:v>
                </c:pt>
                <c:pt idx="3756">
                  <c:v>71.453000000000003</c:v>
                </c:pt>
                <c:pt idx="3757">
                  <c:v>71.290999999999997</c:v>
                </c:pt>
                <c:pt idx="3758">
                  <c:v>71.169999999999987</c:v>
                </c:pt>
                <c:pt idx="3759">
                  <c:v>71.009</c:v>
                </c:pt>
                <c:pt idx="3760">
                  <c:v>70.887999999999991</c:v>
                </c:pt>
                <c:pt idx="3761">
                  <c:v>70.766999999999996</c:v>
                </c:pt>
                <c:pt idx="3762">
                  <c:v>70.60499999999999</c:v>
                </c:pt>
                <c:pt idx="3763">
                  <c:v>70.483999999999995</c:v>
                </c:pt>
                <c:pt idx="3764">
                  <c:v>70.363</c:v>
                </c:pt>
                <c:pt idx="3765">
                  <c:v>70.202000000000012</c:v>
                </c:pt>
                <c:pt idx="3766">
                  <c:v>70.081000000000003</c:v>
                </c:pt>
                <c:pt idx="3767">
                  <c:v>69.956000000000003</c:v>
                </c:pt>
                <c:pt idx="3768">
                  <c:v>69.823999999999998</c:v>
                </c:pt>
                <c:pt idx="3769">
                  <c:v>69.725999999999999</c:v>
                </c:pt>
                <c:pt idx="3770">
                  <c:v>69.626999999999981</c:v>
                </c:pt>
                <c:pt idx="3771">
                  <c:v>69.495999999999995</c:v>
                </c:pt>
                <c:pt idx="3772">
                  <c:v>69.397000000000006</c:v>
                </c:pt>
                <c:pt idx="3773">
                  <c:v>69.299000000000007</c:v>
                </c:pt>
                <c:pt idx="3774">
                  <c:v>69.2</c:v>
                </c:pt>
                <c:pt idx="3775">
                  <c:v>69.069000000000003</c:v>
                </c:pt>
                <c:pt idx="3776">
                  <c:v>68.97</c:v>
                </c:pt>
                <c:pt idx="3777">
                  <c:v>68.870999999999981</c:v>
                </c:pt>
                <c:pt idx="3778">
                  <c:v>68.739999999999995</c:v>
                </c:pt>
                <c:pt idx="3779">
                  <c:v>68.641000000000005</c:v>
                </c:pt>
                <c:pt idx="3780">
                  <c:v>68.543000000000006</c:v>
                </c:pt>
                <c:pt idx="3781">
                  <c:v>68.411000000000215</c:v>
                </c:pt>
                <c:pt idx="3782">
                  <c:v>68.313000000000002</c:v>
                </c:pt>
                <c:pt idx="3783">
                  <c:v>68.214000000000027</c:v>
                </c:pt>
                <c:pt idx="3784">
                  <c:v>68.116</c:v>
                </c:pt>
                <c:pt idx="3785">
                  <c:v>68.016999999999996</c:v>
                </c:pt>
                <c:pt idx="3786">
                  <c:v>67.885999999999981</c:v>
                </c:pt>
                <c:pt idx="3787">
                  <c:v>67.787000000000006</c:v>
                </c:pt>
                <c:pt idx="3788">
                  <c:v>67.688999999999979</c:v>
                </c:pt>
                <c:pt idx="3789">
                  <c:v>67.59</c:v>
                </c:pt>
                <c:pt idx="3790">
                  <c:v>67.491000000000184</c:v>
                </c:pt>
                <c:pt idx="3791">
                  <c:v>67.36</c:v>
                </c:pt>
                <c:pt idx="3792">
                  <c:v>67.260999999999996</c:v>
                </c:pt>
                <c:pt idx="3793">
                  <c:v>67.162999999999982</c:v>
                </c:pt>
                <c:pt idx="3794">
                  <c:v>67.063999999999993</c:v>
                </c:pt>
                <c:pt idx="3795">
                  <c:v>66.965999999999994</c:v>
                </c:pt>
                <c:pt idx="3796">
                  <c:v>66.867000000000004</c:v>
                </c:pt>
                <c:pt idx="3797">
                  <c:v>66.769000000000005</c:v>
                </c:pt>
                <c:pt idx="3798">
                  <c:v>66.637</c:v>
                </c:pt>
                <c:pt idx="3799">
                  <c:v>66.539000000000001</c:v>
                </c:pt>
                <c:pt idx="3800">
                  <c:v>66.440000000000026</c:v>
                </c:pt>
                <c:pt idx="3801">
                  <c:v>66.340999999999994</c:v>
                </c:pt>
                <c:pt idx="3802">
                  <c:v>66.242999999999995</c:v>
                </c:pt>
                <c:pt idx="3803">
                  <c:v>66.144000000000005</c:v>
                </c:pt>
                <c:pt idx="3804">
                  <c:v>66.046000000000006</c:v>
                </c:pt>
                <c:pt idx="3805">
                  <c:v>65.947000000000216</c:v>
                </c:pt>
                <c:pt idx="3806">
                  <c:v>65.849000000000004</c:v>
                </c:pt>
                <c:pt idx="3807">
                  <c:v>65.75</c:v>
                </c:pt>
                <c:pt idx="3808">
                  <c:v>65.650999999999982</c:v>
                </c:pt>
                <c:pt idx="3809">
                  <c:v>65.52</c:v>
                </c:pt>
                <c:pt idx="3810">
                  <c:v>65.421000000000006</c:v>
                </c:pt>
                <c:pt idx="3811">
                  <c:v>65.322999999999979</c:v>
                </c:pt>
                <c:pt idx="3812">
                  <c:v>65.224000000000004</c:v>
                </c:pt>
                <c:pt idx="3813">
                  <c:v>65.125999999999948</c:v>
                </c:pt>
                <c:pt idx="3814">
                  <c:v>65.027000000000001</c:v>
                </c:pt>
                <c:pt idx="3815">
                  <c:v>64.929000000000002</c:v>
                </c:pt>
                <c:pt idx="3816">
                  <c:v>64.83</c:v>
                </c:pt>
                <c:pt idx="3817">
                  <c:v>64.730999999999995</c:v>
                </c:pt>
                <c:pt idx="3818">
                  <c:v>64.632999999999981</c:v>
                </c:pt>
                <c:pt idx="3819">
                  <c:v>64.534000000000006</c:v>
                </c:pt>
                <c:pt idx="3820">
                  <c:v>64.436000000000007</c:v>
                </c:pt>
                <c:pt idx="3821">
                  <c:v>64.337000000000003</c:v>
                </c:pt>
                <c:pt idx="3822">
                  <c:v>64.239000000000004</c:v>
                </c:pt>
                <c:pt idx="3823">
                  <c:v>64.14</c:v>
                </c:pt>
                <c:pt idx="3824">
                  <c:v>64.040999999999997</c:v>
                </c:pt>
                <c:pt idx="3825">
                  <c:v>63.976000000000006</c:v>
                </c:pt>
                <c:pt idx="3826">
                  <c:v>63.843999999999994</c:v>
                </c:pt>
                <c:pt idx="3827">
                  <c:v>63.779000000000003</c:v>
                </c:pt>
                <c:pt idx="3828">
                  <c:v>63.68</c:v>
                </c:pt>
                <c:pt idx="3829">
                  <c:v>63.580999999999996</c:v>
                </c:pt>
                <c:pt idx="3830">
                  <c:v>63.483000000000004</c:v>
                </c:pt>
                <c:pt idx="3831">
                  <c:v>63.383999999999993</c:v>
                </c:pt>
                <c:pt idx="3832">
                  <c:v>63.286000000000001</c:v>
                </c:pt>
                <c:pt idx="3833">
                  <c:v>63.187000000000005</c:v>
                </c:pt>
                <c:pt idx="3834">
                  <c:v>63.089000000000006</c:v>
                </c:pt>
                <c:pt idx="3835">
                  <c:v>62.99</c:v>
                </c:pt>
                <c:pt idx="3836">
                  <c:v>62.891000000000005</c:v>
                </c:pt>
                <c:pt idx="3837">
                  <c:v>62.826000000000001</c:v>
                </c:pt>
                <c:pt idx="3838">
                  <c:v>62.727000000000011</c:v>
                </c:pt>
                <c:pt idx="3839">
                  <c:v>62.629000000000012</c:v>
                </c:pt>
                <c:pt idx="3840">
                  <c:v>62.53</c:v>
                </c:pt>
                <c:pt idx="3841">
                  <c:v>62.431000000000004</c:v>
                </c:pt>
                <c:pt idx="3842">
                  <c:v>62.366</c:v>
                </c:pt>
                <c:pt idx="3843">
                  <c:v>62.267000000000003</c:v>
                </c:pt>
                <c:pt idx="3844">
                  <c:v>62.169000000000011</c:v>
                </c:pt>
                <c:pt idx="3845">
                  <c:v>62.07</c:v>
                </c:pt>
                <c:pt idx="3846">
                  <c:v>61.971000000000004</c:v>
                </c:pt>
                <c:pt idx="3847">
                  <c:v>61.873000000000005</c:v>
                </c:pt>
                <c:pt idx="3848">
                  <c:v>61.806999999999995</c:v>
                </c:pt>
                <c:pt idx="3849">
                  <c:v>61.709000000000003</c:v>
                </c:pt>
                <c:pt idx="3850">
                  <c:v>61.61</c:v>
                </c:pt>
                <c:pt idx="3851">
                  <c:v>61.510999999999996</c:v>
                </c:pt>
                <c:pt idx="3852">
                  <c:v>61.446000000000005</c:v>
                </c:pt>
                <c:pt idx="3853">
                  <c:v>61.346999999999994</c:v>
                </c:pt>
                <c:pt idx="3854">
                  <c:v>61.249000000000002</c:v>
                </c:pt>
                <c:pt idx="3855">
                  <c:v>61.183</c:v>
                </c:pt>
                <c:pt idx="3856">
                  <c:v>61.083999999999996</c:v>
                </c:pt>
                <c:pt idx="3857">
                  <c:v>60.986000000000004</c:v>
                </c:pt>
                <c:pt idx="3858">
                  <c:v>60.886999999999993</c:v>
                </c:pt>
                <c:pt idx="3859">
                  <c:v>60.821000000000005</c:v>
                </c:pt>
                <c:pt idx="3860">
                  <c:v>60.723000000000013</c:v>
                </c:pt>
                <c:pt idx="3861">
                  <c:v>60.624000000000002</c:v>
                </c:pt>
                <c:pt idx="3862">
                  <c:v>60.526000000000003</c:v>
                </c:pt>
                <c:pt idx="3863">
                  <c:v>60.46</c:v>
                </c:pt>
                <c:pt idx="3864">
                  <c:v>60.361000000000004</c:v>
                </c:pt>
                <c:pt idx="3865">
                  <c:v>60.263000000000012</c:v>
                </c:pt>
                <c:pt idx="3866">
                  <c:v>60.197000000000003</c:v>
                </c:pt>
                <c:pt idx="3867">
                  <c:v>60.099000000000011</c:v>
                </c:pt>
                <c:pt idx="3868">
                  <c:v>60.029000000000003</c:v>
                </c:pt>
                <c:pt idx="3869">
                  <c:v>59.973000000000006</c:v>
                </c:pt>
                <c:pt idx="3870">
                  <c:v>59.888999999999996</c:v>
                </c:pt>
                <c:pt idx="3871">
                  <c:v>59.806000000000004</c:v>
                </c:pt>
                <c:pt idx="3872">
                  <c:v>59.75</c:v>
                </c:pt>
                <c:pt idx="3873">
                  <c:v>59.666000000000011</c:v>
                </c:pt>
                <c:pt idx="3874">
                  <c:v>59.611000000000004</c:v>
                </c:pt>
                <c:pt idx="3875">
                  <c:v>59.527000000000001</c:v>
                </c:pt>
                <c:pt idx="3876">
                  <c:v>59.471000000000004</c:v>
                </c:pt>
                <c:pt idx="3877">
                  <c:v>59.387999999999998</c:v>
                </c:pt>
                <c:pt idx="3878">
                  <c:v>59.332000000000001</c:v>
                </c:pt>
                <c:pt idx="3879">
                  <c:v>59.249000000000002</c:v>
                </c:pt>
                <c:pt idx="3880">
                  <c:v>59.165000000000013</c:v>
                </c:pt>
                <c:pt idx="3881">
                  <c:v>59.109000000000002</c:v>
                </c:pt>
                <c:pt idx="3882">
                  <c:v>59.026000000000003</c:v>
                </c:pt>
                <c:pt idx="3883">
                  <c:v>58.97</c:v>
                </c:pt>
                <c:pt idx="3884">
                  <c:v>58.885999999999996</c:v>
                </c:pt>
                <c:pt idx="3885">
                  <c:v>58.830999999999996</c:v>
                </c:pt>
                <c:pt idx="3886">
                  <c:v>58.747</c:v>
                </c:pt>
                <c:pt idx="3887">
                  <c:v>58.691000000000003</c:v>
                </c:pt>
                <c:pt idx="3888">
                  <c:v>58.608000000000011</c:v>
                </c:pt>
                <c:pt idx="3889">
                  <c:v>58.552</c:v>
                </c:pt>
                <c:pt idx="3890">
                  <c:v>58.469000000000001</c:v>
                </c:pt>
                <c:pt idx="3891">
                  <c:v>58.384999999999998</c:v>
                </c:pt>
                <c:pt idx="3892">
                  <c:v>58.329000000000001</c:v>
                </c:pt>
                <c:pt idx="3893">
                  <c:v>58.274000000000001</c:v>
                </c:pt>
                <c:pt idx="3894">
                  <c:v>58.190000000000012</c:v>
                </c:pt>
                <c:pt idx="3895">
                  <c:v>58.134</c:v>
                </c:pt>
                <c:pt idx="3896">
                  <c:v>58.050999999999995</c:v>
                </c:pt>
                <c:pt idx="3897">
                  <c:v>57.995000000000012</c:v>
                </c:pt>
                <c:pt idx="3898">
                  <c:v>57.910999999999994</c:v>
                </c:pt>
                <c:pt idx="3899">
                  <c:v>57.855999999999995</c:v>
                </c:pt>
                <c:pt idx="3900">
                  <c:v>57.772000000000013</c:v>
                </c:pt>
                <c:pt idx="3901">
                  <c:v>57.716000000000001</c:v>
                </c:pt>
                <c:pt idx="3902">
                  <c:v>57.633000000000003</c:v>
                </c:pt>
                <c:pt idx="3903">
                  <c:v>57.577000000000005</c:v>
                </c:pt>
                <c:pt idx="3904">
                  <c:v>57.494</c:v>
                </c:pt>
                <c:pt idx="3905">
                  <c:v>57.438000000000002</c:v>
                </c:pt>
                <c:pt idx="3906">
                  <c:v>57.381999999999998</c:v>
                </c:pt>
                <c:pt idx="3907">
                  <c:v>57.299000000000063</c:v>
                </c:pt>
                <c:pt idx="3908">
                  <c:v>57.243000000000002</c:v>
                </c:pt>
                <c:pt idx="3909">
                  <c:v>57.159000000000006</c:v>
                </c:pt>
                <c:pt idx="3910">
                  <c:v>57.104000000000006</c:v>
                </c:pt>
                <c:pt idx="3911">
                  <c:v>57.02</c:v>
                </c:pt>
                <c:pt idx="3912">
                  <c:v>56.964000000000006</c:v>
                </c:pt>
                <c:pt idx="3913">
                  <c:v>56.880999999999993</c:v>
                </c:pt>
                <c:pt idx="3914">
                  <c:v>56.825000000000003</c:v>
                </c:pt>
              </c:numCache>
            </c:numRef>
          </c:yVal>
          <c:smooth val="0"/>
        </c:ser>
        <c:dLbls>
          <c:showLegendKey val="0"/>
          <c:showVal val="0"/>
          <c:showCatName val="0"/>
          <c:showSerName val="0"/>
          <c:showPercent val="0"/>
          <c:showBubbleSize val="0"/>
        </c:dLbls>
        <c:axId val="383992192"/>
        <c:axId val="383994112"/>
      </c:scatterChart>
      <c:valAx>
        <c:axId val="383992192"/>
        <c:scaling>
          <c:orientation val="maxMin"/>
        </c:scaling>
        <c:delete val="0"/>
        <c:axPos val="b"/>
        <c:majorGridlines/>
        <c:minorGridlines/>
        <c:title>
          <c:tx>
            <c:rich>
              <a:bodyPr/>
              <a:lstStyle/>
              <a:p>
                <a:pPr>
                  <a:defRPr/>
                </a:pPr>
                <a:r>
                  <a:rPr lang="he-IL"/>
                  <a:t>זמן (שניות)</a:t>
                </a:r>
                <a:endParaRPr lang="en-US"/>
              </a:p>
            </c:rich>
          </c:tx>
          <c:overlay val="0"/>
        </c:title>
        <c:numFmt formatCode="General" sourceLinked="1"/>
        <c:majorTickMark val="out"/>
        <c:minorTickMark val="none"/>
        <c:tickLblPos val="nextTo"/>
        <c:crossAx val="383994112"/>
        <c:crosses val="autoZero"/>
        <c:crossBetween val="midCat"/>
      </c:valAx>
      <c:valAx>
        <c:axId val="383994112"/>
        <c:scaling>
          <c:orientation val="minMax"/>
        </c:scaling>
        <c:delete val="0"/>
        <c:axPos val="r"/>
        <c:majorGridlines/>
        <c:title>
          <c:tx>
            <c:rich>
              <a:bodyPr rot="0" vert="horz"/>
              <a:lstStyle/>
              <a:p>
                <a:pPr>
                  <a:defRPr/>
                </a:pPr>
                <a:r>
                  <a:rPr lang="he-IL"/>
                  <a:t>טמפרטורה</a:t>
                </a:r>
                <a:r>
                  <a:rPr lang="he-IL" baseline="0"/>
                  <a:t> (מעלות צלזיוס)</a:t>
                </a:r>
                <a:endParaRPr lang="en-US"/>
              </a:p>
            </c:rich>
          </c:tx>
          <c:overlay val="0"/>
        </c:title>
        <c:numFmt formatCode="General" sourceLinked="1"/>
        <c:majorTickMark val="out"/>
        <c:minorTickMark val="none"/>
        <c:tickLblPos val="nextTo"/>
        <c:crossAx val="383992192"/>
        <c:crosses val="autoZero"/>
        <c:crossBetween val="midCat"/>
      </c:valAx>
    </c:plotArea>
    <c:legend>
      <c:legendPos val="l"/>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spPr>
            <a:ln w="28575">
              <a:noFill/>
            </a:ln>
          </c:spPr>
          <c:marker>
            <c:symbol val="circle"/>
            <c:size val="2"/>
          </c:marker>
          <c:xVal>
            <c:numRef>
              <c:f>[Untitled0.xlsx]Untitled0!$X$3:$X$560</c:f>
              <c:numCache>
                <c:formatCode>General</c:formatCode>
                <c:ptCount val="558"/>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pt idx="21">
                  <c:v>44</c:v>
                </c:pt>
                <c:pt idx="22">
                  <c:v>45</c:v>
                </c:pt>
                <c:pt idx="23">
                  <c:v>46</c:v>
                </c:pt>
                <c:pt idx="24">
                  <c:v>47</c:v>
                </c:pt>
                <c:pt idx="25">
                  <c:v>48</c:v>
                </c:pt>
                <c:pt idx="26">
                  <c:v>49</c:v>
                </c:pt>
                <c:pt idx="27">
                  <c:v>50</c:v>
                </c:pt>
                <c:pt idx="28">
                  <c:v>51</c:v>
                </c:pt>
                <c:pt idx="29">
                  <c:v>52</c:v>
                </c:pt>
                <c:pt idx="30">
                  <c:v>53</c:v>
                </c:pt>
                <c:pt idx="31">
                  <c:v>54</c:v>
                </c:pt>
                <c:pt idx="32">
                  <c:v>55</c:v>
                </c:pt>
                <c:pt idx="33">
                  <c:v>56</c:v>
                </c:pt>
                <c:pt idx="34">
                  <c:v>57</c:v>
                </c:pt>
                <c:pt idx="35">
                  <c:v>58</c:v>
                </c:pt>
                <c:pt idx="36">
                  <c:v>59</c:v>
                </c:pt>
                <c:pt idx="37">
                  <c:v>60</c:v>
                </c:pt>
                <c:pt idx="38">
                  <c:v>61</c:v>
                </c:pt>
                <c:pt idx="39">
                  <c:v>62</c:v>
                </c:pt>
                <c:pt idx="40">
                  <c:v>63</c:v>
                </c:pt>
                <c:pt idx="41">
                  <c:v>64</c:v>
                </c:pt>
                <c:pt idx="42">
                  <c:v>65</c:v>
                </c:pt>
                <c:pt idx="43">
                  <c:v>66</c:v>
                </c:pt>
                <c:pt idx="44">
                  <c:v>67</c:v>
                </c:pt>
                <c:pt idx="45">
                  <c:v>68</c:v>
                </c:pt>
                <c:pt idx="46">
                  <c:v>69</c:v>
                </c:pt>
                <c:pt idx="47">
                  <c:v>70</c:v>
                </c:pt>
                <c:pt idx="48">
                  <c:v>71</c:v>
                </c:pt>
                <c:pt idx="49">
                  <c:v>72</c:v>
                </c:pt>
                <c:pt idx="50">
                  <c:v>73</c:v>
                </c:pt>
                <c:pt idx="51">
                  <c:v>74</c:v>
                </c:pt>
                <c:pt idx="52">
                  <c:v>75</c:v>
                </c:pt>
                <c:pt idx="53">
                  <c:v>76</c:v>
                </c:pt>
                <c:pt idx="54">
                  <c:v>77</c:v>
                </c:pt>
                <c:pt idx="55">
                  <c:v>78</c:v>
                </c:pt>
                <c:pt idx="56">
                  <c:v>79</c:v>
                </c:pt>
                <c:pt idx="57">
                  <c:v>80</c:v>
                </c:pt>
                <c:pt idx="58">
                  <c:v>81</c:v>
                </c:pt>
                <c:pt idx="59">
                  <c:v>82</c:v>
                </c:pt>
                <c:pt idx="60">
                  <c:v>83</c:v>
                </c:pt>
                <c:pt idx="61">
                  <c:v>84</c:v>
                </c:pt>
                <c:pt idx="62">
                  <c:v>85</c:v>
                </c:pt>
                <c:pt idx="63">
                  <c:v>86</c:v>
                </c:pt>
                <c:pt idx="64">
                  <c:v>87</c:v>
                </c:pt>
                <c:pt idx="65">
                  <c:v>88</c:v>
                </c:pt>
                <c:pt idx="66">
                  <c:v>89</c:v>
                </c:pt>
                <c:pt idx="67">
                  <c:v>90</c:v>
                </c:pt>
                <c:pt idx="68">
                  <c:v>91</c:v>
                </c:pt>
                <c:pt idx="69">
                  <c:v>92</c:v>
                </c:pt>
                <c:pt idx="70">
                  <c:v>93</c:v>
                </c:pt>
                <c:pt idx="71">
                  <c:v>94</c:v>
                </c:pt>
                <c:pt idx="72">
                  <c:v>95</c:v>
                </c:pt>
                <c:pt idx="73">
                  <c:v>96</c:v>
                </c:pt>
                <c:pt idx="74">
                  <c:v>97</c:v>
                </c:pt>
                <c:pt idx="75">
                  <c:v>98</c:v>
                </c:pt>
                <c:pt idx="76">
                  <c:v>99</c:v>
                </c:pt>
                <c:pt idx="77">
                  <c:v>100</c:v>
                </c:pt>
                <c:pt idx="78">
                  <c:v>101</c:v>
                </c:pt>
                <c:pt idx="79">
                  <c:v>102</c:v>
                </c:pt>
                <c:pt idx="80">
                  <c:v>103</c:v>
                </c:pt>
                <c:pt idx="81">
                  <c:v>104</c:v>
                </c:pt>
                <c:pt idx="82">
                  <c:v>105</c:v>
                </c:pt>
                <c:pt idx="83">
                  <c:v>106</c:v>
                </c:pt>
                <c:pt idx="84">
                  <c:v>107</c:v>
                </c:pt>
                <c:pt idx="85">
                  <c:v>108</c:v>
                </c:pt>
                <c:pt idx="86">
                  <c:v>109</c:v>
                </c:pt>
                <c:pt idx="87">
                  <c:v>110</c:v>
                </c:pt>
                <c:pt idx="88">
                  <c:v>111</c:v>
                </c:pt>
                <c:pt idx="89">
                  <c:v>112</c:v>
                </c:pt>
                <c:pt idx="90">
                  <c:v>113</c:v>
                </c:pt>
                <c:pt idx="91">
                  <c:v>114</c:v>
                </c:pt>
                <c:pt idx="92">
                  <c:v>115</c:v>
                </c:pt>
                <c:pt idx="93">
                  <c:v>116</c:v>
                </c:pt>
                <c:pt idx="94">
                  <c:v>117</c:v>
                </c:pt>
                <c:pt idx="95">
                  <c:v>118</c:v>
                </c:pt>
                <c:pt idx="96">
                  <c:v>119</c:v>
                </c:pt>
                <c:pt idx="97">
                  <c:v>120</c:v>
                </c:pt>
                <c:pt idx="98">
                  <c:v>121</c:v>
                </c:pt>
                <c:pt idx="99">
                  <c:v>122</c:v>
                </c:pt>
                <c:pt idx="100">
                  <c:v>123</c:v>
                </c:pt>
                <c:pt idx="101">
                  <c:v>124</c:v>
                </c:pt>
                <c:pt idx="102">
                  <c:v>125</c:v>
                </c:pt>
                <c:pt idx="103">
                  <c:v>126</c:v>
                </c:pt>
                <c:pt idx="104">
                  <c:v>127</c:v>
                </c:pt>
                <c:pt idx="105">
                  <c:v>128</c:v>
                </c:pt>
                <c:pt idx="106">
                  <c:v>129</c:v>
                </c:pt>
                <c:pt idx="107">
                  <c:v>130</c:v>
                </c:pt>
                <c:pt idx="108">
                  <c:v>131</c:v>
                </c:pt>
                <c:pt idx="109">
                  <c:v>132</c:v>
                </c:pt>
                <c:pt idx="110">
                  <c:v>133</c:v>
                </c:pt>
                <c:pt idx="111">
                  <c:v>134</c:v>
                </c:pt>
                <c:pt idx="112">
                  <c:v>135</c:v>
                </c:pt>
                <c:pt idx="113">
                  <c:v>136</c:v>
                </c:pt>
                <c:pt idx="114">
                  <c:v>137</c:v>
                </c:pt>
                <c:pt idx="115">
                  <c:v>138</c:v>
                </c:pt>
                <c:pt idx="116">
                  <c:v>139</c:v>
                </c:pt>
                <c:pt idx="117">
                  <c:v>140</c:v>
                </c:pt>
                <c:pt idx="118">
                  <c:v>141</c:v>
                </c:pt>
                <c:pt idx="119">
                  <c:v>142</c:v>
                </c:pt>
                <c:pt idx="120">
                  <c:v>143</c:v>
                </c:pt>
                <c:pt idx="121">
                  <c:v>144</c:v>
                </c:pt>
                <c:pt idx="122">
                  <c:v>145</c:v>
                </c:pt>
                <c:pt idx="123">
                  <c:v>146</c:v>
                </c:pt>
                <c:pt idx="124">
                  <c:v>147</c:v>
                </c:pt>
                <c:pt idx="125">
                  <c:v>148</c:v>
                </c:pt>
                <c:pt idx="126">
                  <c:v>149</c:v>
                </c:pt>
                <c:pt idx="127">
                  <c:v>150</c:v>
                </c:pt>
                <c:pt idx="128">
                  <c:v>151</c:v>
                </c:pt>
                <c:pt idx="129">
                  <c:v>152</c:v>
                </c:pt>
                <c:pt idx="130">
                  <c:v>153</c:v>
                </c:pt>
                <c:pt idx="131">
                  <c:v>154</c:v>
                </c:pt>
                <c:pt idx="132">
                  <c:v>155</c:v>
                </c:pt>
                <c:pt idx="133">
                  <c:v>156</c:v>
                </c:pt>
                <c:pt idx="134">
                  <c:v>157</c:v>
                </c:pt>
                <c:pt idx="135">
                  <c:v>158</c:v>
                </c:pt>
                <c:pt idx="136">
                  <c:v>159</c:v>
                </c:pt>
                <c:pt idx="137">
                  <c:v>160</c:v>
                </c:pt>
                <c:pt idx="138">
                  <c:v>161</c:v>
                </c:pt>
                <c:pt idx="139">
                  <c:v>162</c:v>
                </c:pt>
                <c:pt idx="140">
                  <c:v>163</c:v>
                </c:pt>
                <c:pt idx="141">
                  <c:v>164</c:v>
                </c:pt>
                <c:pt idx="142">
                  <c:v>165</c:v>
                </c:pt>
                <c:pt idx="143">
                  <c:v>166</c:v>
                </c:pt>
                <c:pt idx="144">
                  <c:v>167</c:v>
                </c:pt>
                <c:pt idx="145">
                  <c:v>168</c:v>
                </c:pt>
                <c:pt idx="146">
                  <c:v>169</c:v>
                </c:pt>
                <c:pt idx="147">
                  <c:v>170</c:v>
                </c:pt>
                <c:pt idx="148">
                  <c:v>171</c:v>
                </c:pt>
                <c:pt idx="149">
                  <c:v>172</c:v>
                </c:pt>
                <c:pt idx="150">
                  <c:v>173</c:v>
                </c:pt>
                <c:pt idx="151">
                  <c:v>174</c:v>
                </c:pt>
                <c:pt idx="152">
                  <c:v>175</c:v>
                </c:pt>
                <c:pt idx="153">
                  <c:v>176</c:v>
                </c:pt>
                <c:pt idx="154">
                  <c:v>177</c:v>
                </c:pt>
                <c:pt idx="155">
                  <c:v>178</c:v>
                </c:pt>
                <c:pt idx="156">
                  <c:v>179</c:v>
                </c:pt>
                <c:pt idx="157">
                  <c:v>180</c:v>
                </c:pt>
                <c:pt idx="158">
                  <c:v>181</c:v>
                </c:pt>
                <c:pt idx="159">
                  <c:v>182</c:v>
                </c:pt>
                <c:pt idx="160">
                  <c:v>183</c:v>
                </c:pt>
                <c:pt idx="161">
                  <c:v>184</c:v>
                </c:pt>
                <c:pt idx="162">
                  <c:v>185</c:v>
                </c:pt>
                <c:pt idx="163">
                  <c:v>186</c:v>
                </c:pt>
                <c:pt idx="164">
                  <c:v>187</c:v>
                </c:pt>
                <c:pt idx="165">
                  <c:v>188</c:v>
                </c:pt>
                <c:pt idx="166">
                  <c:v>189</c:v>
                </c:pt>
                <c:pt idx="167">
                  <c:v>190</c:v>
                </c:pt>
                <c:pt idx="168">
                  <c:v>191</c:v>
                </c:pt>
                <c:pt idx="169">
                  <c:v>192</c:v>
                </c:pt>
                <c:pt idx="170">
                  <c:v>193</c:v>
                </c:pt>
                <c:pt idx="171">
                  <c:v>194</c:v>
                </c:pt>
                <c:pt idx="172">
                  <c:v>195</c:v>
                </c:pt>
                <c:pt idx="173">
                  <c:v>196</c:v>
                </c:pt>
                <c:pt idx="174">
                  <c:v>197</c:v>
                </c:pt>
                <c:pt idx="175">
                  <c:v>198</c:v>
                </c:pt>
                <c:pt idx="176">
                  <c:v>199</c:v>
                </c:pt>
                <c:pt idx="177">
                  <c:v>200</c:v>
                </c:pt>
                <c:pt idx="178">
                  <c:v>201</c:v>
                </c:pt>
                <c:pt idx="179">
                  <c:v>202</c:v>
                </c:pt>
                <c:pt idx="180">
                  <c:v>203</c:v>
                </c:pt>
                <c:pt idx="181">
                  <c:v>204</c:v>
                </c:pt>
                <c:pt idx="182">
                  <c:v>205</c:v>
                </c:pt>
                <c:pt idx="183">
                  <c:v>206</c:v>
                </c:pt>
                <c:pt idx="184">
                  <c:v>207</c:v>
                </c:pt>
                <c:pt idx="185">
                  <c:v>208</c:v>
                </c:pt>
                <c:pt idx="186">
                  <c:v>209</c:v>
                </c:pt>
                <c:pt idx="187">
                  <c:v>210</c:v>
                </c:pt>
                <c:pt idx="188">
                  <c:v>211</c:v>
                </c:pt>
                <c:pt idx="189">
                  <c:v>212</c:v>
                </c:pt>
                <c:pt idx="190">
                  <c:v>213</c:v>
                </c:pt>
                <c:pt idx="191">
                  <c:v>214</c:v>
                </c:pt>
                <c:pt idx="192">
                  <c:v>215</c:v>
                </c:pt>
                <c:pt idx="193">
                  <c:v>216</c:v>
                </c:pt>
                <c:pt idx="194">
                  <c:v>217</c:v>
                </c:pt>
                <c:pt idx="195">
                  <c:v>218</c:v>
                </c:pt>
                <c:pt idx="196">
                  <c:v>219</c:v>
                </c:pt>
                <c:pt idx="197">
                  <c:v>220</c:v>
                </c:pt>
                <c:pt idx="198">
                  <c:v>221</c:v>
                </c:pt>
                <c:pt idx="199">
                  <c:v>222</c:v>
                </c:pt>
                <c:pt idx="200">
                  <c:v>223</c:v>
                </c:pt>
                <c:pt idx="201">
                  <c:v>224</c:v>
                </c:pt>
                <c:pt idx="202">
                  <c:v>225</c:v>
                </c:pt>
                <c:pt idx="203">
                  <c:v>226</c:v>
                </c:pt>
                <c:pt idx="204">
                  <c:v>227</c:v>
                </c:pt>
                <c:pt idx="205">
                  <c:v>228</c:v>
                </c:pt>
                <c:pt idx="206">
                  <c:v>229</c:v>
                </c:pt>
                <c:pt idx="207">
                  <c:v>230</c:v>
                </c:pt>
                <c:pt idx="208">
                  <c:v>231</c:v>
                </c:pt>
                <c:pt idx="209">
                  <c:v>232</c:v>
                </c:pt>
                <c:pt idx="210">
                  <c:v>233</c:v>
                </c:pt>
                <c:pt idx="211">
                  <c:v>234</c:v>
                </c:pt>
                <c:pt idx="212">
                  <c:v>235</c:v>
                </c:pt>
                <c:pt idx="213">
                  <c:v>236</c:v>
                </c:pt>
                <c:pt idx="214">
                  <c:v>237</c:v>
                </c:pt>
                <c:pt idx="215">
                  <c:v>238</c:v>
                </c:pt>
                <c:pt idx="216">
                  <c:v>239</c:v>
                </c:pt>
                <c:pt idx="217">
                  <c:v>240</c:v>
                </c:pt>
                <c:pt idx="218">
                  <c:v>241</c:v>
                </c:pt>
                <c:pt idx="219">
                  <c:v>242</c:v>
                </c:pt>
                <c:pt idx="220">
                  <c:v>243</c:v>
                </c:pt>
                <c:pt idx="221">
                  <c:v>244</c:v>
                </c:pt>
                <c:pt idx="222">
                  <c:v>245</c:v>
                </c:pt>
                <c:pt idx="223">
                  <c:v>246</c:v>
                </c:pt>
                <c:pt idx="224">
                  <c:v>247</c:v>
                </c:pt>
                <c:pt idx="225">
                  <c:v>248</c:v>
                </c:pt>
                <c:pt idx="226">
                  <c:v>249</c:v>
                </c:pt>
                <c:pt idx="227">
                  <c:v>250</c:v>
                </c:pt>
                <c:pt idx="228">
                  <c:v>251</c:v>
                </c:pt>
                <c:pt idx="229">
                  <c:v>252</c:v>
                </c:pt>
                <c:pt idx="230">
                  <c:v>253</c:v>
                </c:pt>
                <c:pt idx="231">
                  <c:v>254</c:v>
                </c:pt>
                <c:pt idx="232">
                  <c:v>255</c:v>
                </c:pt>
                <c:pt idx="233">
                  <c:v>256</c:v>
                </c:pt>
                <c:pt idx="234">
                  <c:v>257</c:v>
                </c:pt>
                <c:pt idx="235">
                  <c:v>258</c:v>
                </c:pt>
                <c:pt idx="236">
                  <c:v>259</c:v>
                </c:pt>
                <c:pt idx="237">
                  <c:v>260</c:v>
                </c:pt>
                <c:pt idx="238">
                  <c:v>261</c:v>
                </c:pt>
                <c:pt idx="239">
                  <c:v>262</c:v>
                </c:pt>
                <c:pt idx="240">
                  <c:v>263</c:v>
                </c:pt>
                <c:pt idx="241">
                  <c:v>264</c:v>
                </c:pt>
                <c:pt idx="242">
                  <c:v>265</c:v>
                </c:pt>
                <c:pt idx="243">
                  <c:v>266</c:v>
                </c:pt>
                <c:pt idx="244">
                  <c:v>267</c:v>
                </c:pt>
                <c:pt idx="245">
                  <c:v>268</c:v>
                </c:pt>
                <c:pt idx="246">
                  <c:v>269</c:v>
                </c:pt>
                <c:pt idx="247">
                  <c:v>270</c:v>
                </c:pt>
                <c:pt idx="248">
                  <c:v>271</c:v>
                </c:pt>
                <c:pt idx="249">
                  <c:v>272</c:v>
                </c:pt>
                <c:pt idx="250">
                  <c:v>273</c:v>
                </c:pt>
                <c:pt idx="251">
                  <c:v>274</c:v>
                </c:pt>
                <c:pt idx="252">
                  <c:v>275</c:v>
                </c:pt>
                <c:pt idx="253">
                  <c:v>276</c:v>
                </c:pt>
                <c:pt idx="254">
                  <c:v>277</c:v>
                </c:pt>
                <c:pt idx="255">
                  <c:v>278</c:v>
                </c:pt>
                <c:pt idx="256">
                  <c:v>279</c:v>
                </c:pt>
                <c:pt idx="257">
                  <c:v>280</c:v>
                </c:pt>
                <c:pt idx="258">
                  <c:v>281</c:v>
                </c:pt>
                <c:pt idx="259">
                  <c:v>282</c:v>
                </c:pt>
                <c:pt idx="260">
                  <c:v>283</c:v>
                </c:pt>
                <c:pt idx="261">
                  <c:v>284</c:v>
                </c:pt>
                <c:pt idx="262">
                  <c:v>285</c:v>
                </c:pt>
                <c:pt idx="263">
                  <c:v>286</c:v>
                </c:pt>
                <c:pt idx="264">
                  <c:v>287</c:v>
                </c:pt>
                <c:pt idx="265">
                  <c:v>288</c:v>
                </c:pt>
                <c:pt idx="266">
                  <c:v>289</c:v>
                </c:pt>
                <c:pt idx="267">
                  <c:v>290</c:v>
                </c:pt>
                <c:pt idx="268">
                  <c:v>291</c:v>
                </c:pt>
                <c:pt idx="269">
                  <c:v>292</c:v>
                </c:pt>
                <c:pt idx="270">
                  <c:v>293</c:v>
                </c:pt>
                <c:pt idx="271">
                  <c:v>294</c:v>
                </c:pt>
                <c:pt idx="272">
                  <c:v>295</c:v>
                </c:pt>
                <c:pt idx="273">
                  <c:v>296</c:v>
                </c:pt>
                <c:pt idx="274">
                  <c:v>297</c:v>
                </c:pt>
                <c:pt idx="275">
                  <c:v>298</c:v>
                </c:pt>
                <c:pt idx="276">
                  <c:v>299</c:v>
                </c:pt>
                <c:pt idx="277">
                  <c:v>300</c:v>
                </c:pt>
                <c:pt idx="278">
                  <c:v>301</c:v>
                </c:pt>
                <c:pt idx="279">
                  <c:v>302</c:v>
                </c:pt>
                <c:pt idx="280">
                  <c:v>303</c:v>
                </c:pt>
                <c:pt idx="281">
                  <c:v>304</c:v>
                </c:pt>
                <c:pt idx="282">
                  <c:v>305</c:v>
                </c:pt>
                <c:pt idx="283">
                  <c:v>306</c:v>
                </c:pt>
                <c:pt idx="284">
                  <c:v>307</c:v>
                </c:pt>
                <c:pt idx="285">
                  <c:v>308</c:v>
                </c:pt>
                <c:pt idx="286">
                  <c:v>309</c:v>
                </c:pt>
                <c:pt idx="287">
                  <c:v>310</c:v>
                </c:pt>
                <c:pt idx="288">
                  <c:v>311</c:v>
                </c:pt>
                <c:pt idx="289">
                  <c:v>312</c:v>
                </c:pt>
                <c:pt idx="290">
                  <c:v>313</c:v>
                </c:pt>
                <c:pt idx="291">
                  <c:v>314</c:v>
                </c:pt>
                <c:pt idx="292">
                  <c:v>315</c:v>
                </c:pt>
                <c:pt idx="293">
                  <c:v>316</c:v>
                </c:pt>
                <c:pt idx="294">
                  <c:v>317</c:v>
                </c:pt>
                <c:pt idx="295">
                  <c:v>318</c:v>
                </c:pt>
                <c:pt idx="296">
                  <c:v>319</c:v>
                </c:pt>
                <c:pt idx="297">
                  <c:v>320</c:v>
                </c:pt>
                <c:pt idx="298">
                  <c:v>321</c:v>
                </c:pt>
                <c:pt idx="299">
                  <c:v>322</c:v>
                </c:pt>
                <c:pt idx="300">
                  <c:v>323</c:v>
                </c:pt>
                <c:pt idx="301">
                  <c:v>324</c:v>
                </c:pt>
                <c:pt idx="302">
                  <c:v>325</c:v>
                </c:pt>
                <c:pt idx="303">
                  <c:v>326</c:v>
                </c:pt>
                <c:pt idx="304">
                  <c:v>327</c:v>
                </c:pt>
                <c:pt idx="305">
                  <c:v>328</c:v>
                </c:pt>
                <c:pt idx="306">
                  <c:v>329</c:v>
                </c:pt>
                <c:pt idx="307">
                  <c:v>330</c:v>
                </c:pt>
                <c:pt idx="308">
                  <c:v>331</c:v>
                </c:pt>
                <c:pt idx="309">
                  <c:v>332</c:v>
                </c:pt>
                <c:pt idx="310">
                  <c:v>333</c:v>
                </c:pt>
                <c:pt idx="311">
                  <c:v>334</c:v>
                </c:pt>
                <c:pt idx="312">
                  <c:v>335</c:v>
                </c:pt>
                <c:pt idx="313">
                  <c:v>336</c:v>
                </c:pt>
                <c:pt idx="314">
                  <c:v>337</c:v>
                </c:pt>
                <c:pt idx="315">
                  <c:v>338</c:v>
                </c:pt>
                <c:pt idx="316">
                  <c:v>339</c:v>
                </c:pt>
                <c:pt idx="317">
                  <c:v>340</c:v>
                </c:pt>
                <c:pt idx="318">
                  <c:v>341</c:v>
                </c:pt>
                <c:pt idx="319">
                  <c:v>342</c:v>
                </c:pt>
                <c:pt idx="320">
                  <c:v>343</c:v>
                </c:pt>
                <c:pt idx="321">
                  <c:v>344</c:v>
                </c:pt>
                <c:pt idx="322">
                  <c:v>345</c:v>
                </c:pt>
                <c:pt idx="323">
                  <c:v>346</c:v>
                </c:pt>
                <c:pt idx="324">
                  <c:v>347</c:v>
                </c:pt>
                <c:pt idx="325">
                  <c:v>348</c:v>
                </c:pt>
                <c:pt idx="326">
                  <c:v>349</c:v>
                </c:pt>
                <c:pt idx="327">
                  <c:v>350</c:v>
                </c:pt>
                <c:pt idx="328">
                  <c:v>351</c:v>
                </c:pt>
                <c:pt idx="329">
                  <c:v>352</c:v>
                </c:pt>
                <c:pt idx="330">
                  <c:v>353</c:v>
                </c:pt>
                <c:pt idx="331">
                  <c:v>354</c:v>
                </c:pt>
                <c:pt idx="332">
                  <c:v>355</c:v>
                </c:pt>
                <c:pt idx="333">
                  <c:v>356</c:v>
                </c:pt>
                <c:pt idx="334">
                  <c:v>357</c:v>
                </c:pt>
                <c:pt idx="335">
                  <c:v>358</c:v>
                </c:pt>
                <c:pt idx="336">
                  <c:v>359</c:v>
                </c:pt>
                <c:pt idx="337">
                  <c:v>360</c:v>
                </c:pt>
                <c:pt idx="338">
                  <c:v>361</c:v>
                </c:pt>
                <c:pt idx="339">
                  <c:v>362</c:v>
                </c:pt>
                <c:pt idx="340">
                  <c:v>363</c:v>
                </c:pt>
                <c:pt idx="341">
                  <c:v>364</c:v>
                </c:pt>
                <c:pt idx="342">
                  <c:v>365</c:v>
                </c:pt>
                <c:pt idx="343">
                  <c:v>366</c:v>
                </c:pt>
                <c:pt idx="344">
                  <c:v>367</c:v>
                </c:pt>
                <c:pt idx="345">
                  <c:v>368</c:v>
                </c:pt>
                <c:pt idx="346">
                  <c:v>369</c:v>
                </c:pt>
                <c:pt idx="347">
                  <c:v>370</c:v>
                </c:pt>
                <c:pt idx="348">
                  <c:v>371</c:v>
                </c:pt>
                <c:pt idx="349">
                  <c:v>372</c:v>
                </c:pt>
                <c:pt idx="350">
                  <c:v>373</c:v>
                </c:pt>
                <c:pt idx="351">
                  <c:v>374</c:v>
                </c:pt>
                <c:pt idx="352">
                  <c:v>375</c:v>
                </c:pt>
                <c:pt idx="353">
                  <c:v>376</c:v>
                </c:pt>
                <c:pt idx="354">
                  <c:v>377</c:v>
                </c:pt>
                <c:pt idx="355">
                  <c:v>378</c:v>
                </c:pt>
                <c:pt idx="356">
                  <c:v>379</c:v>
                </c:pt>
                <c:pt idx="357">
                  <c:v>380</c:v>
                </c:pt>
                <c:pt idx="358">
                  <c:v>381</c:v>
                </c:pt>
                <c:pt idx="359">
                  <c:v>382</c:v>
                </c:pt>
                <c:pt idx="360">
                  <c:v>383</c:v>
                </c:pt>
                <c:pt idx="361">
                  <c:v>384</c:v>
                </c:pt>
                <c:pt idx="362">
                  <c:v>385</c:v>
                </c:pt>
                <c:pt idx="363">
                  <c:v>386</c:v>
                </c:pt>
                <c:pt idx="364">
                  <c:v>387</c:v>
                </c:pt>
                <c:pt idx="365">
                  <c:v>388</c:v>
                </c:pt>
                <c:pt idx="366">
                  <c:v>389</c:v>
                </c:pt>
                <c:pt idx="367">
                  <c:v>390</c:v>
                </c:pt>
                <c:pt idx="368">
                  <c:v>391</c:v>
                </c:pt>
                <c:pt idx="369">
                  <c:v>392</c:v>
                </c:pt>
                <c:pt idx="370">
                  <c:v>393</c:v>
                </c:pt>
                <c:pt idx="371">
                  <c:v>394</c:v>
                </c:pt>
                <c:pt idx="372">
                  <c:v>395</c:v>
                </c:pt>
                <c:pt idx="373">
                  <c:v>396</c:v>
                </c:pt>
                <c:pt idx="374">
                  <c:v>397</c:v>
                </c:pt>
                <c:pt idx="375">
                  <c:v>398</c:v>
                </c:pt>
                <c:pt idx="376">
                  <c:v>399</c:v>
                </c:pt>
                <c:pt idx="377">
                  <c:v>400</c:v>
                </c:pt>
                <c:pt idx="378">
                  <c:v>401</c:v>
                </c:pt>
                <c:pt idx="379">
                  <c:v>402</c:v>
                </c:pt>
                <c:pt idx="380">
                  <c:v>403</c:v>
                </c:pt>
                <c:pt idx="381">
                  <c:v>404</c:v>
                </c:pt>
                <c:pt idx="382">
                  <c:v>405</c:v>
                </c:pt>
                <c:pt idx="383">
                  <c:v>406</c:v>
                </c:pt>
                <c:pt idx="384">
                  <c:v>407</c:v>
                </c:pt>
                <c:pt idx="385">
                  <c:v>408</c:v>
                </c:pt>
                <c:pt idx="386">
                  <c:v>409</c:v>
                </c:pt>
                <c:pt idx="387">
                  <c:v>410</c:v>
                </c:pt>
                <c:pt idx="388">
                  <c:v>411</c:v>
                </c:pt>
                <c:pt idx="389">
                  <c:v>412</c:v>
                </c:pt>
                <c:pt idx="390">
                  <c:v>413</c:v>
                </c:pt>
                <c:pt idx="391">
                  <c:v>414</c:v>
                </c:pt>
                <c:pt idx="392">
                  <c:v>415</c:v>
                </c:pt>
                <c:pt idx="393">
                  <c:v>416</c:v>
                </c:pt>
                <c:pt idx="394">
                  <c:v>417</c:v>
                </c:pt>
                <c:pt idx="395">
                  <c:v>418</c:v>
                </c:pt>
                <c:pt idx="396">
                  <c:v>419</c:v>
                </c:pt>
                <c:pt idx="397">
                  <c:v>420</c:v>
                </c:pt>
                <c:pt idx="398">
                  <c:v>421</c:v>
                </c:pt>
                <c:pt idx="399">
                  <c:v>422</c:v>
                </c:pt>
                <c:pt idx="400">
                  <c:v>423</c:v>
                </c:pt>
                <c:pt idx="401">
                  <c:v>424</c:v>
                </c:pt>
                <c:pt idx="402">
                  <c:v>425</c:v>
                </c:pt>
                <c:pt idx="403">
                  <c:v>426</c:v>
                </c:pt>
                <c:pt idx="404">
                  <c:v>427</c:v>
                </c:pt>
                <c:pt idx="405">
                  <c:v>428</c:v>
                </c:pt>
                <c:pt idx="406">
                  <c:v>429</c:v>
                </c:pt>
                <c:pt idx="407">
                  <c:v>430</c:v>
                </c:pt>
                <c:pt idx="408">
                  <c:v>431</c:v>
                </c:pt>
                <c:pt idx="409">
                  <c:v>432</c:v>
                </c:pt>
                <c:pt idx="410">
                  <c:v>433</c:v>
                </c:pt>
                <c:pt idx="411">
                  <c:v>434</c:v>
                </c:pt>
                <c:pt idx="412">
                  <c:v>435</c:v>
                </c:pt>
                <c:pt idx="413">
                  <c:v>436</c:v>
                </c:pt>
                <c:pt idx="414">
                  <c:v>437</c:v>
                </c:pt>
                <c:pt idx="415">
                  <c:v>438</c:v>
                </c:pt>
                <c:pt idx="416">
                  <c:v>439</c:v>
                </c:pt>
                <c:pt idx="417">
                  <c:v>440</c:v>
                </c:pt>
                <c:pt idx="418">
                  <c:v>441</c:v>
                </c:pt>
                <c:pt idx="419">
                  <c:v>442</c:v>
                </c:pt>
                <c:pt idx="420">
                  <c:v>443</c:v>
                </c:pt>
                <c:pt idx="421">
                  <c:v>444</c:v>
                </c:pt>
                <c:pt idx="422">
                  <c:v>445</c:v>
                </c:pt>
                <c:pt idx="423">
                  <c:v>446</c:v>
                </c:pt>
                <c:pt idx="424">
                  <c:v>447</c:v>
                </c:pt>
                <c:pt idx="425">
                  <c:v>448</c:v>
                </c:pt>
                <c:pt idx="426">
                  <c:v>449</c:v>
                </c:pt>
                <c:pt idx="427">
                  <c:v>450</c:v>
                </c:pt>
                <c:pt idx="428">
                  <c:v>451</c:v>
                </c:pt>
                <c:pt idx="429">
                  <c:v>452</c:v>
                </c:pt>
                <c:pt idx="430">
                  <c:v>453</c:v>
                </c:pt>
                <c:pt idx="431">
                  <c:v>454</c:v>
                </c:pt>
                <c:pt idx="432">
                  <c:v>455</c:v>
                </c:pt>
                <c:pt idx="433">
                  <c:v>456</c:v>
                </c:pt>
                <c:pt idx="434">
                  <c:v>457</c:v>
                </c:pt>
                <c:pt idx="435">
                  <c:v>458</c:v>
                </c:pt>
                <c:pt idx="436">
                  <c:v>459</c:v>
                </c:pt>
                <c:pt idx="437">
                  <c:v>460</c:v>
                </c:pt>
                <c:pt idx="438">
                  <c:v>461</c:v>
                </c:pt>
                <c:pt idx="439">
                  <c:v>462</c:v>
                </c:pt>
                <c:pt idx="440">
                  <c:v>463</c:v>
                </c:pt>
                <c:pt idx="441">
                  <c:v>464</c:v>
                </c:pt>
                <c:pt idx="442">
                  <c:v>465</c:v>
                </c:pt>
                <c:pt idx="443">
                  <c:v>466</c:v>
                </c:pt>
                <c:pt idx="444">
                  <c:v>467</c:v>
                </c:pt>
                <c:pt idx="445">
                  <c:v>468</c:v>
                </c:pt>
                <c:pt idx="446">
                  <c:v>469</c:v>
                </c:pt>
                <c:pt idx="447">
                  <c:v>470</c:v>
                </c:pt>
                <c:pt idx="448">
                  <c:v>471</c:v>
                </c:pt>
                <c:pt idx="449">
                  <c:v>472</c:v>
                </c:pt>
                <c:pt idx="450">
                  <c:v>473</c:v>
                </c:pt>
                <c:pt idx="451">
                  <c:v>474</c:v>
                </c:pt>
                <c:pt idx="452">
                  <c:v>475</c:v>
                </c:pt>
                <c:pt idx="453">
                  <c:v>476</c:v>
                </c:pt>
                <c:pt idx="454">
                  <c:v>477</c:v>
                </c:pt>
                <c:pt idx="455">
                  <c:v>478</c:v>
                </c:pt>
                <c:pt idx="456">
                  <c:v>479</c:v>
                </c:pt>
                <c:pt idx="457">
                  <c:v>480</c:v>
                </c:pt>
                <c:pt idx="458">
                  <c:v>481</c:v>
                </c:pt>
                <c:pt idx="459">
                  <c:v>482</c:v>
                </c:pt>
                <c:pt idx="460">
                  <c:v>483</c:v>
                </c:pt>
                <c:pt idx="461">
                  <c:v>484</c:v>
                </c:pt>
                <c:pt idx="462">
                  <c:v>485</c:v>
                </c:pt>
                <c:pt idx="463">
                  <c:v>486</c:v>
                </c:pt>
                <c:pt idx="464">
                  <c:v>487</c:v>
                </c:pt>
                <c:pt idx="465">
                  <c:v>488</c:v>
                </c:pt>
                <c:pt idx="466">
                  <c:v>489</c:v>
                </c:pt>
                <c:pt idx="467">
                  <c:v>490</c:v>
                </c:pt>
                <c:pt idx="468">
                  <c:v>491</c:v>
                </c:pt>
                <c:pt idx="469">
                  <c:v>492</c:v>
                </c:pt>
                <c:pt idx="470">
                  <c:v>493</c:v>
                </c:pt>
                <c:pt idx="471">
                  <c:v>494</c:v>
                </c:pt>
                <c:pt idx="472">
                  <c:v>495</c:v>
                </c:pt>
                <c:pt idx="473">
                  <c:v>496</c:v>
                </c:pt>
                <c:pt idx="474">
                  <c:v>497</c:v>
                </c:pt>
                <c:pt idx="475">
                  <c:v>498</c:v>
                </c:pt>
                <c:pt idx="476">
                  <c:v>499</c:v>
                </c:pt>
                <c:pt idx="477">
                  <c:v>500</c:v>
                </c:pt>
                <c:pt idx="478">
                  <c:v>501</c:v>
                </c:pt>
                <c:pt idx="479">
                  <c:v>502</c:v>
                </c:pt>
                <c:pt idx="480">
                  <c:v>503</c:v>
                </c:pt>
                <c:pt idx="481">
                  <c:v>504</c:v>
                </c:pt>
                <c:pt idx="482">
                  <c:v>505</c:v>
                </c:pt>
                <c:pt idx="483">
                  <c:v>506</c:v>
                </c:pt>
                <c:pt idx="484">
                  <c:v>507</c:v>
                </c:pt>
                <c:pt idx="485">
                  <c:v>508</c:v>
                </c:pt>
                <c:pt idx="486">
                  <c:v>509</c:v>
                </c:pt>
                <c:pt idx="487">
                  <c:v>510</c:v>
                </c:pt>
                <c:pt idx="488">
                  <c:v>511</c:v>
                </c:pt>
                <c:pt idx="489">
                  <c:v>512</c:v>
                </c:pt>
                <c:pt idx="490">
                  <c:v>513</c:v>
                </c:pt>
                <c:pt idx="491">
                  <c:v>514</c:v>
                </c:pt>
                <c:pt idx="492">
                  <c:v>515</c:v>
                </c:pt>
                <c:pt idx="493">
                  <c:v>516</c:v>
                </c:pt>
                <c:pt idx="494">
                  <c:v>517</c:v>
                </c:pt>
                <c:pt idx="495">
                  <c:v>518</c:v>
                </c:pt>
                <c:pt idx="496">
                  <c:v>519</c:v>
                </c:pt>
                <c:pt idx="497">
                  <c:v>520</c:v>
                </c:pt>
                <c:pt idx="498">
                  <c:v>521</c:v>
                </c:pt>
                <c:pt idx="499">
                  <c:v>522</c:v>
                </c:pt>
                <c:pt idx="500">
                  <c:v>523</c:v>
                </c:pt>
                <c:pt idx="501">
                  <c:v>524</c:v>
                </c:pt>
                <c:pt idx="502">
                  <c:v>525</c:v>
                </c:pt>
                <c:pt idx="503">
                  <c:v>526</c:v>
                </c:pt>
                <c:pt idx="504">
                  <c:v>527</c:v>
                </c:pt>
                <c:pt idx="505">
                  <c:v>528</c:v>
                </c:pt>
                <c:pt idx="506">
                  <c:v>529</c:v>
                </c:pt>
                <c:pt idx="507">
                  <c:v>530</c:v>
                </c:pt>
                <c:pt idx="508">
                  <c:v>531</c:v>
                </c:pt>
                <c:pt idx="509">
                  <c:v>532</c:v>
                </c:pt>
                <c:pt idx="510">
                  <c:v>533</c:v>
                </c:pt>
                <c:pt idx="511">
                  <c:v>534</c:v>
                </c:pt>
                <c:pt idx="512">
                  <c:v>535</c:v>
                </c:pt>
                <c:pt idx="513">
                  <c:v>536</c:v>
                </c:pt>
                <c:pt idx="514">
                  <c:v>537</c:v>
                </c:pt>
                <c:pt idx="515">
                  <c:v>538</c:v>
                </c:pt>
                <c:pt idx="516">
                  <c:v>539</c:v>
                </c:pt>
                <c:pt idx="517">
                  <c:v>540</c:v>
                </c:pt>
                <c:pt idx="518">
                  <c:v>541</c:v>
                </c:pt>
                <c:pt idx="519">
                  <c:v>542</c:v>
                </c:pt>
                <c:pt idx="520">
                  <c:v>543</c:v>
                </c:pt>
                <c:pt idx="521">
                  <c:v>544</c:v>
                </c:pt>
                <c:pt idx="522">
                  <c:v>545</c:v>
                </c:pt>
                <c:pt idx="523">
                  <c:v>546</c:v>
                </c:pt>
                <c:pt idx="524">
                  <c:v>547</c:v>
                </c:pt>
                <c:pt idx="525">
                  <c:v>548</c:v>
                </c:pt>
                <c:pt idx="526">
                  <c:v>549</c:v>
                </c:pt>
                <c:pt idx="527">
                  <c:v>550</c:v>
                </c:pt>
                <c:pt idx="528">
                  <c:v>551</c:v>
                </c:pt>
                <c:pt idx="529">
                  <c:v>552</c:v>
                </c:pt>
                <c:pt idx="530">
                  <c:v>553</c:v>
                </c:pt>
                <c:pt idx="531">
                  <c:v>554</c:v>
                </c:pt>
                <c:pt idx="532">
                  <c:v>555</c:v>
                </c:pt>
                <c:pt idx="533">
                  <c:v>556</c:v>
                </c:pt>
                <c:pt idx="534">
                  <c:v>557</c:v>
                </c:pt>
                <c:pt idx="535">
                  <c:v>558</c:v>
                </c:pt>
                <c:pt idx="536">
                  <c:v>559</c:v>
                </c:pt>
                <c:pt idx="537">
                  <c:v>560</c:v>
                </c:pt>
                <c:pt idx="538">
                  <c:v>561</c:v>
                </c:pt>
                <c:pt idx="539">
                  <c:v>562</c:v>
                </c:pt>
                <c:pt idx="540">
                  <c:v>563</c:v>
                </c:pt>
                <c:pt idx="541">
                  <c:v>564</c:v>
                </c:pt>
                <c:pt idx="542">
                  <c:v>565</c:v>
                </c:pt>
                <c:pt idx="543">
                  <c:v>566</c:v>
                </c:pt>
                <c:pt idx="544">
                  <c:v>567</c:v>
                </c:pt>
                <c:pt idx="545">
                  <c:v>568</c:v>
                </c:pt>
                <c:pt idx="546">
                  <c:v>569</c:v>
                </c:pt>
                <c:pt idx="547">
                  <c:v>570</c:v>
                </c:pt>
                <c:pt idx="548">
                  <c:v>571</c:v>
                </c:pt>
                <c:pt idx="549">
                  <c:v>572</c:v>
                </c:pt>
                <c:pt idx="550">
                  <c:v>573</c:v>
                </c:pt>
                <c:pt idx="551">
                  <c:v>574</c:v>
                </c:pt>
                <c:pt idx="552">
                  <c:v>575</c:v>
                </c:pt>
                <c:pt idx="553">
                  <c:v>576</c:v>
                </c:pt>
                <c:pt idx="554">
                  <c:v>577</c:v>
                </c:pt>
                <c:pt idx="555">
                  <c:v>578</c:v>
                </c:pt>
                <c:pt idx="556">
                  <c:v>579</c:v>
                </c:pt>
                <c:pt idx="557">
                  <c:v>580</c:v>
                </c:pt>
              </c:numCache>
            </c:numRef>
          </c:xVal>
          <c:yVal>
            <c:numRef>
              <c:f>[Untitled0.xlsx]Untitled0!$Y$3:$Y$560</c:f>
              <c:numCache>
                <c:formatCode>General</c:formatCode>
                <c:ptCount val="558"/>
                <c:pt idx="0">
                  <c:v>4.2880000000000003</c:v>
                </c:pt>
                <c:pt idx="1">
                  <c:v>4.4340000000000002</c:v>
                </c:pt>
                <c:pt idx="2">
                  <c:v>4.3609999999999944</c:v>
                </c:pt>
                <c:pt idx="3">
                  <c:v>4.2510000000000003</c:v>
                </c:pt>
                <c:pt idx="4">
                  <c:v>4.3490000000000002</c:v>
                </c:pt>
                <c:pt idx="5">
                  <c:v>4.4340000000000002</c:v>
                </c:pt>
                <c:pt idx="6">
                  <c:v>4.2880000000000003</c:v>
                </c:pt>
                <c:pt idx="7">
                  <c:v>4.2880000000000003</c:v>
                </c:pt>
                <c:pt idx="8">
                  <c:v>4.4340000000000002</c:v>
                </c:pt>
                <c:pt idx="9">
                  <c:v>4.3609999999999944</c:v>
                </c:pt>
                <c:pt idx="10">
                  <c:v>4.2629999999999955</c:v>
                </c:pt>
                <c:pt idx="11">
                  <c:v>4.3860000000000001</c:v>
                </c:pt>
                <c:pt idx="12">
                  <c:v>4.4340000000000002</c:v>
                </c:pt>
                <c:pt idx="13">
                  <c:v>4.2750000000000004</c:v>
                </c:pt>
                <c:pt idx="14">
                  <c:v>4.3</c:v>
                </c:pt>
                <c:pt idx="15">
                  <c:v>4.4470000000000001</c:v>
                </c:pt>
                <c:pt idx="16">
                  <c:v>4.3490000000000002</c:v>
                </c:pt>
                <c:pt idx="17">
                  <c:v>4.2629999999999955</c:v>
                </c:pt>
                <c:pt idx="18">
                  <c:v>4.3730000000000002</c:v>
                </c:pt>
                <c:pt idx="19">
                  <c:v>4.4340000000000002</c:v>
                </c:pt>
                <c:pt idx="20">
                  <c:v>4.2750000000000004</c:v>
                </c:pt>
                <c:pt idx="21">
                  <c:v>4.3119999999999985</c:v>
                </c:pt>
                <c:pt idx="22">
                  <c:v>4.4470000000000001</c:v>
                </c:pt>
                <c:pt idx="23">
                  <c:v>4.3490000000000002</c:v>
                </c:pt>
                <c:pt idx="24">
                  <c:v>4.2629999999999955</c:v>
                </c:pt>
                <c:pt idx="25">
                  <c:v>4.3860000000000001</c:v>
                </c:pt>
                <c:pt idx="26">
                  <c:v>4.4340000000000002</c:v>
                </c:pt>
                <c:pt idx="27">
                  <c:v>4.2880000000000003</c:v>
                </c:pt>
                <c:pt idx="28">
                  <c:v>4.3</c:v>
                </c:pt>
                <c:pt idx="29">
                  <c:v>4.4470000000000001</c:v>
                </c:pt>
                <c:pt idx="30">
                  <c:v>4.3860000000000001</c:v>
                </c:pt>
                <c:pt idx="31">
                  <c:v>4.2750000000000004</c:v>
                </c:pt>
                <c:pt idx="32">
                  <c:v>4.3730000000000002</c:v>
                </c:pt>
                <c:pt idx="33">
                  <c:v>4.4589999999999996</c:v>
                </c:pt>
                <c:pt idx="34">
                  <c:v>4.3</c:v>
                </c:pt>
                <c:pt idx="35">
                  <c:v>4.3</c:v>
                </c:pt>
                <c:pt idx="36">
                  <c:v>4.4470000000000001</c:v>
                </c:pt>
                <c:pt idx="37">
                  <c:v>4.3979999999999944</c:v>
                </c:pt>
                <c:pt idx="38">
                  <c:v>4.2750000000000004</c:v>
                </c:pt>
                <c:pt idx="39">
                  <c:v>4.3490000000000002</c:v>
                </c:pt>
                <c:pt idx="40">
                  <c:v>4.4589999999999996</c:v>
                </c:pt>
                <c:pt idx="41">
                  <c:v>4.3239999999999945</c:v>
                </c:pt>
                <c:pt idx="42">
                  <c:v>4.2880000000000003</c:v>
                </c:pt>
                <c:pt idx="43">
                  <c:v>4.4340000000000002</c:v>
                </c:pt>
                <c:pt idx="44">
                  <c:v>4.4219999999999997</c:v>
                </c:pt>
                <c:pt idx="45">
                  <c:v>4.2880000000000003</c:v>
                </c:pt>
                <c:pt idx="46">
                  <c:v>4.3369999999999997</c:v>
                </c:pt>
                <c:pt idx="47">
                  <c:v>4.4589999999999996</c:v>
                </c:pt>
                <c:pt idx="48">
                  <c:v>4.226</c:v>
                </c:pt>
                <c:pt idx="49">
                  <c:v>4.0789999999999997</c:v>
                </c:pt>
                <c:pt idx="50">
                  <c:v>4.1159999999999943</c:v>
                </c:pt>
                <c:pt idx="51">
                  <c:v>4.2750000000000004</c:v>
                </c:pt>
                <c:pt idx="52">
                  <c:v>4.2750000000000004</c:v>
                </c:pt>
                <c:pt idx="53">
                  <c:v>0</c:v>
                </c:pt>
                <c:pt idx="54">
                  <c:v>8.4280000000000008</c:v>
                </c:pt>
                <c:pt idx="55">
                  <c:v>7.8159999999999945</c:v>
                </c:pt>
                <c:pt idx="56">
                  <c:v>7.6929999999999943</c:v>
                </c:pt>
                <c:pt idx="57">
                  <c:v>7.9379999999999997</c:v>
                </c:pt>
                <c:pt idx="58">
                  <c:v>8.048</c:v>
                </c:pt>
                <c:pt idx="59">
                  <c:v>7.8519999999999985</c:v>
                </c:pt>
                <c:pt idx="60">
                  <c:v>7.7789999999999999</c:v>
                </c:pt>
                <c:pt idx="61">
                  <c:v>8.048</c:v>
                </c:pt>
                <c:pt idx="62">
                  <c:v>7.9749999999999996</c:v>
                </c:pt>
                <c:pt idx="63">
                  <c:v>7.7539999999999996</c:v>
                </c:pt>
                <c:pt idx="64">
                  <c:v>7.8890000000000002</c:v>
                </c:pt>
                <c:pt idx="65">
                  <c:v>8.0730000000000004</c:v>
                </c:pt>
                <c:pt idx="66">
                  <c:v>7.8890000000000002</c:v>
                </c:pt>
                <c:pt idx="67">
                  <c:v>7.766</c:v>
                </c:pt>
                <c:pt idx="68">
                  <c:v>8.0240000000000009</c:v>
                </c:pt>
                <c:pt idx="69">
                  <c:v>8.06</c:v>
                </c:pt>
                <c:pt idx="70">
                  <c:v>7.8519999999999985</c:v>
                </c:pt>
                <c:pt idx="71">
                  <c:v>7.9139999999999997</c:v>
                </c:pt>
                <c:pt idx="72">
                  <c:v>8.1590000000000007</c:v>
                </c:pt>
                <c:pt idx="73">
                  <c:v>8.0730000000000004</c:v>
                </c:pt>
                <c:pt idx="74">
                  <c:v>7.8769999999999998</c:v>
                </c:pt>
                <c:pt idx="75">
                  <c:v>7.9989999999999997</c:v>
                </c:pt>
                <c:pt idx="76">
                  <c:v>8.2070000000000007</c:v>
                </c:pt>
                <c:pt idx="77">
                  <c:v>8.011000000000001</c:v>
                </c:pt>
                <c:pt idx="78">
                  <c:v>7.9260000000000002</c:v>
                </c:pt>
                <c:pt idx="79">
                  <c:v>8.1340000000000003</c:v>
                </c:pt>
                <c:pt idx="80">
                  <c:v>8.1950000000000003</c:v>
                </c:pt>
                <c:pt idx="81">
                  <c:v>7.9260000000000002</c:v>
                </c:pt>
                <c:pt idx="82">
                  <c:v>7.9870000000000001</c:v>
                </c:pt>
                <c:pt idx="83">
                  <c:v>8.2200000000000006</c:v>
                </c:pt>
                <c:pt idx="84">
                  <c:v>8.06</c:v>
                </c:pt>
                <c:pt idx="85">
                  <c:v>7.9009999999999998</c:v>
                </c:pt>
                <c:pt idx="86">
                  <c:v>8.0850000000000026</c:v>
                </c:pt>
                <c:pt idx="87">
                  <c:v>8.1950000000000003</c:v>
                </c:pt>
                <c:pt idx="88">
                  <c:v>7.9379999999999997</c:v>
                </c:pt>
                <c:pt idx="89">
                  <c:v>7.9260000000000002</c:v>
                </c:pt>
                <c:pt idx="90">
                  <c:v>8.1830000000000016</c:v>
                </c:pt>
                <c:pt idx="91">
                  <c:v>8.0970000000000013</c:v>
                </c:pt>
                <c:pt idx="92">
                  <c:v>7.9009999999999998</c:v>
                </c:pt>
                <c:pt idx="93">
                  <c:v>8.0360000000000014</c:v>
                </c:pt>
                <c:pt idx="94">
                  <c:v>8.2070000000000007</c:v>
                </c:pt>
                <c:pt idx="95">
                  <c:v>7.9749999999999996</c:v>
                </c:pt>
                <c:pt idx="96">
                  <c:v>7.8890000000000002</c:v>
                </c:pt>
                <c:pt idx="97">
                  <c:v>8.11</c:v>
                </c:pt>
                <c:pt idx="98">
                  <c:v>8.0850000000000026</c:v>
                </c:pt>
                <c:pt idx="99">
                  <c:v>7.8279999999999941</c:v>
                </c:pt>
                <c:pt idx="100">
                  <c:v>7.864999999999994</c:v>
                </c:pt>
                <c:pt idx="101">
                  <c:v>8.0730000000000004</c:v>
                </c:pt>
                <c:pt idx="102">
                  <c:v>7.9260000000000002</c:v>
                </c:pt>
                <c:pt idx="103">
                  <c:v>7.766</c:v>
                </c:pt>
                <c:pt idx="104">
                  <c:v>7.9989999999999997</c:v>
                </c:pt>
                <c:pt idx="105">
                  <c:v>8.1340000000000003</c:v>
                </c:pt>
                <c:pt idx="106">
                  <c:v>7.9260000000000002</c:v>
                </c:pt>
                <c:pt idx="107">
                  <c:v>7.8769999999999998</c:v>
                </c:pt>
                <c:pt idx="108">
                  <c:v>8.0970000000000013</c:v>
                </c:pt>
                <c:pt idx="109">
                  <c:v>8.06</c:v>
                </c:pt>
                <c:pt idx="110">
                  <c:v>7.8519999999999985</c:v>
                </c:pt>
                <c:pt idx="111">
                  <c:v>7.9379999999999997</c:v>
                </c:pt>
                <c:pt idx="112">
                  <c:v>0</c:v>
                </c:pt>
                <c:pt idx="113">
                  <c:v>4.3119999999999985</c:v>
                </c:pt>
                <c:pt idx="114">
                  <c:v>4.202</c:v>
                </c:pt>
                <c:pt idx="115">
                  <c:v>4.3979999999999944</c:v>
                </c:pt>
                <c:pt idx="116">
                  <c:v>4.3609999999999944</c:v>
                </c:pt>
                <c:pt idx="117">
                  <c:v>4.202</c:v>
                </c:pt>
                <c:pt idx="118">
                  <c:v>4.164999999999992</c:v>
                </c:pt>
                <c:pt idx="119">
                  <c:v>4.3239999999999945</c:v>
                </c:pt>
                <c:pt idx="120">
                  <c:v>4.2389999999999999</c:v>
                </c:pt>
                <c:pt idx="121">
                  <c:v>4.164999999999992</c:v>
                </c:pt>
                <c:pt idx="122">
                  <c:v>4.2389999999999999</c:v>
                </c:pt>
                <c:pt idx="123">
                  <c:v>4.3609999999999944</c:v>
                </c:pt>
                <c:pt idx="124">
                  <c:v>4.1529999999999943</c:v>
                </c:pt>
                <c:pt idx="125">
                  <c:v>4.2389999999999999</c:v>
                </c:pt>
                <c:pt idx="126">
                  <c:v>4.3860000000000001</c:v>
                </c:pt>
                <c:pt idx="127">
                  <c:v>4.3369999999999997</c:v>
                </c:pt>
                <c:pt idx="128">
                  <c:v>4.2750000000000004</c:v>
                </c:pt>
                <c:pt idx="129">
                  <c:v>4.4219999999999997</c:v>
                </c:pt>
                <c:pt idx="130">
                  <c:v>4.4589999999999996</c:v>
                </c:pt>
                <c:pt idx="131">
                  <c:v>4.3</c:v>
                </c:pt>
                <c:pt idx="132">
                  <c:v>4.3730000000000002</c:v>
                </c:pt>
                <c:pt idx="133">
                  <c:v>4.484</c:v>
                </c:pt>
                <c:pt idx="134">
                  <c:v>4.3369999999999997</c:v>
                </c:pt>
                <c:pt idx="135">
                  <c:v>4.3</c:v>
                </c:pt>
                <c:pt idx="136">
                  <c:v>4.4710000000000063</c:v>
                </c:pt>
                <c:pt idx="137">
                  <c:v>4.4219999999999997</c:v>
                </c:pt>
                <c:pt idx="138">
                  <c:v>4.3119999999999985</c:v>
                </c:pt>
                <c:pt idx="139">
                  <c:v>4.4219999999999997</c:v>
                </c:pt>
                <c:pt idx="140">
                  <c:v>4.4710000000000063</c:v>
                </c:pt>
                <c:pt idx="141">
                  <c:v>4.3</c:v>
                </c:pt>
                <c:pt idx="142">
                  <c:v>4.3730000000000002</c:v>
                </c:pt>
                <c:pt idx="143">
                  <c:v>4.508</c:v>
                </c:pt>
                <c:pt idx="144">
                  <c:v>4.3490000000000002</c:v>
                </c:pt>
                <c:pt idx="145">
                  <c:v>4.3369999999999997</c:v>
                </c:pt>
                <c:pt idx="146">
                  <c:v>4.4960000000000004</c:v>
                </c:pt>
                <c:pt idx="147">
                  <c:v>4.3860000000000001</c:v>
                </c:pt>
                <c:pt idx="148">
                  <c:v>4.3119999999999985</c:v>
                </c:pt>
                <c:pt idx="149">
                  <c:v>4.4340000000000002</c:v>
                </c:pt>
                <c:pt idx="150">
                  <c:v>4.4219999999999997</c:v>
                </c:pt>
                <c:pt idx="151">
                  <c:v>4.2750000000000004</c:v>
                </c:pt>
                <c:pt idx="152">
                  <c:v>4.3609999999999944</c:v>
                </c:pt>
                <c:pt idx="153">
                  <c:v>4.4589999999999996</c:v>
                </c:pt>
                <c:pt idx="154">
                  <c:v>4.2880000000000003</c:v>
                </c:pt>
                <c:pt idx="155">
                  <c:v>4.2880000000000003</c:v>
                </c:pt>
                <c:pt idx="156">
                  <c:v>4.4470000000000001</c:v>
                </c:pt>
                <c:pt idx="157">
                  <c:v>4.3369999999999997</c:v>
                </c:pt>
                <c:pt idx="158">
                  <c:v>4.2629999999999955</c:v>
                </c:pt>
                <c:pt idx="159">
                  <c:v>4.41</c:v>
                </c:pt>
                <c:pt idx="160">
                  <c:v>4.3860000000000001</c:v>
                </c:pt>
                <c:pt idx="161">
                  <c:v>4.2510000000000003</c:v>
                </c:pt>
                <c:pt idx="162">
                  <c:v>4.3490000000000002</c:v>
                </c:pt>
                <c:pt idx="163">
                  <c:v>4.4340000000000002</c:v>
                </c:pt>
                <c:pt idx="164">
                  <c:v>4.2750000000000004</c:v>
                </c:pt>
                <c:pt idx="165">
                  <c:v>4.2880000000000003</c:v>
                </c:pt>
                <c:pt idx="166">
                  <c:v>4.4340000000000002</c:v>
                </c:pt>
                <c:pt idx="167">
                  <c:v>4.3369999999999997</c:v>
                </c:pt>
                <c:pt idx="168">
                  <c:v>4.2510000000000003</c:v>
                </c:pt>
                <c:pt idx="169">
                  <c:v>4.3860000000000001</c:v>
                </c:pt>
                <c:pt idx="170">
                  <c:v>4.3979999999999944</c:v>
                </c:pt>
                <c:pt idx="171">
                  <c:v>4.2510000000000003</c:v>
                </c:pt>
                <c:pt idx="172">
                  <c:v>4.3369999999999997</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-1.2E-2</c:v>
                </c:pt>
                <c:pt idx="190">
                  <c:v>-1.2E-2</c:v>
                </c:pt>
                <c:pt idx="191">
                  <c:v>0</c:v>
                </c:pt>
                <c:pt idx="192">
                  <c:v>0</c:v>
                </c:pt>
                <c:pt idx="193">
                  <c:v>0</c:v>
                </c:pt>
                <c:pt idx="194">
                  <c:v>0</c:v>
                </c:pt>
                <c:pt idx="195">
                  <c:v>0</c:v>
                </c:pt>
                <c:pt idx="196">
                  <c:v>0</c:v>
                </c:pt>
                <c:pt idx="197">
                  <c:v>0</c:v>
                </c:pt>
                <c:pt idx="198">
                  <c:v>0</c:v>
                </c:pt>
                <c:pt idx="199">
                  <c:v>0</c:v>
                </c:pt>
                <c:pt idx="200">
                  <c:v>-1.2E-2</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-1.2E-2</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0.41600000000000031</c:v>
                </c:pt>
                <c:pt idx="293">
                  <c:v>3.7970000000000002</c:v>
                </c:pt>
                <c:pt idx="294">
                  <c:v>4.2389999999999999</c:v>
                </c:pt>
                <c:pt idx="295">
                  <c:v>4.3730000000000002</c:v>
                </c:pt>
                <c:pt idx="296">
                  <c:v>4.202</c:v>
                </c:pt>
                <c:pt idx="297">
                  <c:v>4.3369999999999997</c:v>
                </c:pt>
                <c:pt idx="298">
                  <c:v>4.202</c:v>
                </c:pt>
                <c:pt idx="299">
                  <c:v>4.1039999999999965</c:v>
                </c:pt>
                <c:pt idx="300">
                  <c:v>4.1899999999999995</c:v>
                </c:pt>
                <c:pt idx="301">
                  <c:v>4.0549999999999944</c:v>
                </c:pt>
                <c:pt idx="302">
                  <c:v>4.164999999999992</c:v>
                </c:pt>
                <c:pt idx="303">
                  <c:v>4.2629999999999955</c:v>
                </c:pt>
                <c:pt idx="304">
                  <c:v>4.03</c:v>
                </c:pt>
                <c:pt idx="305">
                  <c:v>4.1039999999999965</c:v>
                </c:pt>
                <c:pt idx="306">
                  <c:v>4.1899999999999995</c:v>
                </c:pt>
                <c:pt idx="307">
                  <c:v>4.0549999999999944</c:v>
                </c:pt>
                <c:pt idx="308">
                  <c:v>4.202</c:v>
                </c:pt>
                <c:pt idx="309">
                  <c:v>4.1159999999999943</c:v>
                </c:pt>
                <c:pt idx="310">
                  <c:v>4.1279999999999921</c:v>
                </c:pt>
                <c:pt idx="311">
                  <c:v>4.2629999999999955</c:v>
                </c:pt>
                <c:pt idx="312">
                  <c:v>4.0179999999999945</c:v>
                </c:pt>
                <c:pt idx="313">
                  <c:v>4.2389999999999999</c:v>
                </c:pt>
                <c:pt idx="314">
                  <c:v>4.226</c:v>
                </c:pt>
                <c:pt idx="315">
                  <c:v>4.0669999999999975</c:v>
                </c:pt>
                <c:pt idx="316">
                  <c:v>4.2629999999999955</c:v>
                </c:pt>
                <c:pt idx="317">
                  <c:v>4.1529999999999943</c:v>
                </c:pt>
                <c:pt idx="318">
                  <c:v>4.202</c:v>
                </c:pt>
                <c:pt idx="319">
                  <c:v>4.3490000000000002</c:v>
                </c:pt>
                <c:pt idx="320">
                  <c:v>4.141</c:v>
                </c:pt>
                <c:pt idx="321">
                  <c:v>4.2880000000000003</c:v>
                </c:pt>
                <c:pt idx="322">
                  <c:v>4.2510000000000003</c:v>
                </c:pt>
                <c:pt idx="323">
                  <c:v>4.1529999999999943</c:v>
                </c:pt>
                <c:pt idx="324">
                  <c:v>4.3369999999999997</c:v>
                </c:pt>
                <c:pt idx="325">
                  <c:v>4.1899999999999995</c:v>
                </c:pt>
                <c:pt idx="326">
                  <c:v>4.164999999999992</c:v>
                </c:pt>
                <c:pt idx="327">
                  <c:v>4.3609999999999944</c:v>
                </c:pt>
                <c:pt idx="328">
                  <c:v>4.2139999999999995</c:v>
                </c:pt>
                <c:pt idx="329">
                  <c:v>4.1899999999999995</c:v>
                </c:pt>
                <c:pt idx="330">
                  <c:v>4.3119999999999985</c:v>
                </c:pt>
                <c:pt idx="331">
                  <c:v>4.202</c:v>
                </c:pt>
                <c:pt idx="332">
                  <c:v>4.2389999999999999</c:v>
                </c:pt>
                <c:pt idx="333">
                  <c:v>4.41</c:v>
                </c:pt>
                <c:pt idx="334">
                  <c:v>4.2389999999999999</c:v>
                </c:pt>
                <c:pt idx="335">
                  <c:v>4.2510000000000003</c:v>
                </c:pt>
                <c:pt idx="336">
                  <c:v>4.3369999999999997</c:v>
                </c:pt>
                <c:pt idx="337">
                  <c:v>4.164999999999992</c:v>
                </c:pt>
                <c:pt idx="338">
                  <c:v>4.2389999999999999</c:v>
                </c:pt>
                <c:pt idx="339">
                  <c:v>4.3369999999999997</c:v>
                </c:pt>
                <c:pt idx="340">
                  <c:v>4.1529999999999943</c:v>
                </c:pt>
                <c:pt idx="341">
                  <c:v>4.2389999999999999</c:v>
                </c:pt>
                <c:pt idx="342">
                  <c:v>4.3609999999999944</c:v>
                </c:pt>
                <c:pt idx="343">
                  <c:v>4.164999999999992</c:v>
                </c:pt>
                <c:pt idx="344">
                  <c:v>4.2389999999999999</c:v>
                </c:pt>
                <c:pt idx="345">
                  <c:v>4.3730000000000002</c:v>
                </c:pt>
                <c:pt idx="346">
                  <c:v>4.1769999999999996</c:v>
                </c:pt>
                <c:pt idx="347">
                  <c:v>4.2510000000000003</c:v>
                </c:pt>
                <c:pt idx="348">
                  <c:v>4.3609999999999944</c:v>
                </c:pt>
                <c:pt idx="349">
                  <c:v>4.3609999999999944</c:v>
                </c:pt>
                <c:pt idx="350">
                  <c:v>4.3</c:v>
                </c:pt>
                <c:pt idx="351">
                  <c:v>4.3239999999999945</c:v>
                </c:pt>
                <c:pt idx="352">
                  <c:v>0.11</c:v>
                </c:pt>
                <c:pt idx="353">
                  <c:v>8.11</c:v>
                </c:pt>
                <c:pt idx="354">
                  <c:v>8.5380000000000003</c:v>
                </c:pt>
                <c:pt idx="355">
                  <c:v>8.2690000000000001</c:v>
                </c:pt>
                <c:pt idx="356">
                  <c:v>8.33</c:v>
                </c:pt>
                <c:pt idx="357">
                  <c:v>8.5500000000000007</c:v>
                </c:pt>
                <c:pt idx="358">
                  <c:v>8.2810000000000006</c:v>
                </c:pt>
                <c:pt idx="359">
                  <c:v>8.3180000000000014</c:v>
                </c:pt>
                <c:pt idx="360">
                  <c:v>8.5500000000000007</c:v>
                </c:pt>
                <c:pt idx="361">
                  <c:v>8.293000000000001</c:v>
                </c:pt>
                <c:pt idx="362">
                  <c:v>8.3060000000000027</c:v>
                </c:pt>
                <c:pt idx="363">
                  <c:v>8.5500000000000007</c:v>
                </c:pt>
                <c:pt idx="364">
                  <c:v>8.3060000000000027</c:v>
                </c:pt>
                <c:pt idx="365">
                  <c:v>8.293000000000001</c:v>
                </c:pt>
                <c:pt idx="366">
                  <c:v>8.5630000000000006</c:v>
                </c:pt>
                <c:pt idx="367">
                  <c:v>8.33</c:v>
                </c:pt>
                <c:pt idx="368">
                  <c:v>8.3060000000000027</c:v>
                </c:pt>
                <c:pt idx="369">
                  <c:v>8.5630000000000006</c:v>
                </c:pt>
                <c:pt idx="370">
                  <c:v>8.3060000000000027</c:v>
                </c:pt>
                <c:pt idx="371">
                  <c:v>8.33</c:v>
                </c:pt>
                <c:pt idx="372">
                  <c:v>8.5630000000000006</c:v>
                </c:pt>
                <c:pt idx="373">
                  <c:v>8.2810000000000006</c:v>
                </c:pt>
                <c:pt idx="374">
                  <c:v>8.3540000000000028</c:v>
                </c:pt>
                <c:pt idx="375">
                  <c:v>8.5500000000000007</c:v>
                </c:pt>
                <c:pt idx="376">
                  <c:v>8.2570000000000014</c:v>
                </c:pt>
                <c:pt idx="377">
                  <c:v>8.3790000000000067</c:v>
                </c:pt>
                <c:pt idx="378">
                  <c:v>8.5380000000000003</c:v>
                </c:pt>
                <c:pt idx="379">
                  <c:v>8.2570000000000014</c:v>
                </c:pt>
                <c:pt idx="380">
                  <c:v>8.391</c:v>
                </c:pt>
                <c:pt idx="381">
                  <c:v>8.5380000000000003</c:v>
                </c:pt>
                <c:pt idx="382">
                  <c:v>8.2570000000000014</c:v>
                </c:pt>
                <c:pt idx="383">
                  <c:v>8.3790000000000067</c:v>
                </c:pt>
                <c:pt idx="384">
                  <c:v>8.5500000000000007</c:v>
                </c:pt>
                <c:pt idx="385">
                  <c:v>8.2810000000000006</c:v>
                </c:pt>
                <c:pt idx="386">
                  <c:v>8.3420000000000005</c:v>
                </c:pt>
                <c:pt idx="387">
                  <c:v>8.5630000000000006</c:v>
                </c:pt>
                <c:pt idx="388">
                  <c:v>8.293000000000001</c:v>
                </c:pt>
                <c:pt idx="389">
                  <c:v>8.33</c:v>
                </c:pt>
                <c:pt idx="390">
                  <c:v>8.5500000000000007</c:v>
                </c:pt>
                <c:pt idx="391">
                  <c:v>8.3180000000000014</c:v>
                </c:pt>
                <c:pt idx="392">
                  <c:v>8.3060000000000027</c:v>
                </c:pt>
                <c:pt idx="393">
                  <c:v>8.5630000000000006</c:v>
                </c:pt>
                <c:pt idx="394">
                  <c:v>8.3420000000000005</c:v>
                </c:pt>
                <c:pt idx="395">
                  <c:v>8.293000000000001</c:v>
                </c:pt>
                <c:pt idx="396">
                  <c:v>8.5750000000000028</c:v>
                </c:pt>
                <c:pt idx="397">
                  <c:v>8.3790000000000067</c:v>
                </c:pt>
                <c:pt idx="398">
                  <c:v>8.2810000000000006</c:v>
                </c:pt>
                <c:pt idx="399">
                  <c:v>8.5500000000000007</c:v>
                </c:pt>
                <c:pt idx="400">
                  <c:v>8.3790000000000067</c:v>
                </c:pt>
                <c:pt idx="401">
                  <c:v>8.2810000000000006</c:v>
                </c:pt>
                <c:pt idx="402">
                  <c:v>8.5500000000000007</c:v>
                </c:pt>
                <c:pt idx="403">
                  <c:v>8.4160000000000004</c:v>
                </c:pt>
                <c:pt idx="404">
                  <c:v>8.293000000000001</c:v>
                </c:pt>
                <c:pt idx="405">
                  <c:v>8.5500000000000007</c:v>
                </c:pt>
                <c:pt idx="406">
                  <c:v>8.4030000000000005</c:v>
                </c:pt>
                <c:pt idx="407">
                  <c:v>8.2810000000000006</c:v>
                </c:pt>
                <c:pt idx="408">
                  <c:v>8.5630000000000006</c:v>
                </c:pt>
                <c:pt idx="409">
                  <c:v>8.391</c:v>
                </c:pt>
                <c:pt idx="410">
                  <c:v>8.293000000000001</c:v>
                </c:pt>
                <c:pt idx="411">
                  <c:v>8.5630000000000006</c:v>
                </c:pt>
                <c:pt idx="412">
                  <c:v>8.391</c:v>
                </c:pt>
                <c:pt idx="413">
                  <c:v>8.2810000000000006</c:v>
                </c:pt>
                <c:pt idx="414">
                  <c:v>8.5500000000000007</c:v>
                </c:pt>
                <c:pt idx="415">
                  <c:v>8.4160000000000004</c:v>
                </c:pt>
                <c:pt idx="416">
                  <c:v>8.2810000000000006</c:v>
                </c:pt>
                <c:pt idx="417">
                  <c:v>8.5500000000000007</c:v>
                </c:pt>
                <c:pt idx="418">
                  <c:v>8.4160000000000004</c:v>
                </c:pt>
                <c:pt idx="419">
                  <c:v>8.293000000000001</c:v>
                </c:pt>
                <c:pt idx="420">
                  <c:v>8.5500000000000007</c:v>
                </c:pt>
                <c:pt idx="421">
                  <c:v>8.4160000000000004</c:v>
                </c:pt>
                <c:pt idx="422">
                  <c:v>8.2810000000000006</c:v>
                </c:pt>
                <c:pt idx="423">
                  <c:v>8.5500000000000007</c:v>
                </c:pt>
                <c:pt idx="424">
                  <c:v>8.4030000000000005</c:v>
                </c:pt>
                <c:pt idx="425">
                  <c:v>8.2690000000000001</c:v>
                </c:pt>
                <c:pt idx="426">
                  <c:v>8.5630000000000006</c:v>
                </c:pt>
                <c:pt idx="427">
                  <c:v>8.4280000000000008</c:v>
                </c:pt>
                <c:pt idx="428">
                  <c:v>8.2690000000000001</c:v>
                </c:pt>
                <c:pt idx="429">
                  <c:v>8.5380000000000003</c:v>
                </c:pt>
                <c:pt idx="430">
                  <c:v>8.4530000000000047</c:v>
                </c:pt>
                <c:pt idx="431">
                  <c:v>8.2570000000000014</c:v>
                </c:pt>
                <c:pt idx="432">
                  <c:v>8.5140000000000011</c:v>
                </c:pt>
                <c:pt idx="433">
                  <c:v>8.4890000000000008</c:v>
                </c:pt>
                <c:pt idx="434">
                  <c:v>8.2690000000000001</c:v>
                </c:pt>
                <c:pt idx="435">
                  <c:v>8.4770000000000003</c:v>
                </c:pt>
                <c:pt idx="436">
                  <c:v>8.5140000000000011</c:v>
                </c:pt>
                <c:pt idx="437">
                  <c:v>8.2690000000000001</c:v>
                </c:pt>
                <c:pt idx="438">
                  <c:v>8.4280000000000008</c:v>
                </c:pt>
                <c:pt idx="439">
                  <c:v>8.5380000000000003</c:v>
                </c:pt>
                <c:pt idx="440">
                  <c:v>8.2810000000000006</c:v>
                </c:pt>
                <c:pt idx="441">
                  <c:v>8.391</c:v>
                </c:pt>
                <c:pt idx="442">
                  <c:v>8.5750000000000028</c:v>
                </c:pt>
                <c:pt idx="443">
                  <c:v>8.293000000000001</c:v>
                </c:pt>
                <c:pt idx="444">
                  <c:v>8.3540000000000028</c:v>
                </c:pt>
                <c:pt idx="445">
                  <c:v>8.5870000000000015</c:v>
                </c:pt>
                <c:pt idx="446">
                  <c:v>8.33</c:v>
                </c:pt>
                <c:pt idx="447">
                  <c:v>8.3060000000000027</c:v>
                </c:pt>
                <c:pt idx="448">
                  <c:v>8.5750000000000028</c:v>
                </c:pt>
                <c:pt idx="449">
                  <c:v>8.391</c:v>
                </c:pt>
                <c:pt idx="450">
                  <c:v>8.2690000000000001</c:v>
                </c:pt>
                <c:pt idx="451">
                  <c:v>8.5500000000000007</c:v>
                </c:pt>
                <c:pt idx="452">
                  <c:v>8.4280000000000008</c:v>
                </c:pt>
                <c:pt idx="453">
                  <c:v>8.2570000000000014</c:v>
                </c:pt>
                <c:pt idx="454">
                  <c:v>8.5140000000000011</c:v>
                </c:pt>
                <c:pt idx="455">
                  <c:v>8.4770000000000003</c:v>
                </c:pt>
                <c:pt idx="456">
                  <c:v>8.2570000000000014</c:v>
                </c:pt>
                <c:pt idx="457">
                  <c:v>8.4890000000000008</c:v>
                </c:pt>
                <c:pt idx="458">
                  <c:v>8.4890000000000008</c:v>
                </c:pt>
                <c:pt idx="459">
                  <c:v>8.2810000000000006</c:v>
                </c:pt>
                <c:pt idx="460">
                  <c:v>8.4650000000000123</c:v>
                </c:pt>
                <c:pt idx="461">
                  <c:v>8.5020000000000007</c:v>
                </c:pt>
                <c:pt idx="462">
                  <c:v>8.2690000000000001</c:v>
                </c:pt>
                <c:pt idx="463">
                  <c:v>8.4650000000000123</c:v>
                </c:pt>
                <c:pt idx="464">
                  <c:v>8.5380000000000003</c:v>
                </c:pt>
                <c:pt idx="465">
                  <c:v>8.2690000000000001</c:v>
                </c:pt>
                <c:pt idx="466">
                  <c:v>8.4530000000000047</c:v>
                </c:pt>
                <c:pt idx="467">
                  <c:v>8.5260000000000016</c:v>
                </c:pt>
                <c:pt idx="468">
                  <c:v>8.2570000000000014</c:v>
                </c:pt>
                <c:pt idx="469">
                  <c:v>8.4650000000000123</c:v>
                </c:pt>
                <c:pt idx="470">
                  <c:v>8.5260000000000016</c:v>
                </c:pt>
                <c:pt idx="471">
                  <c:v>8.2690000000000001</c:v>
                </c:pt>
                <c:pt idx="472">
                  <c:v>8.4770000000000003</c:v>
                </c:pt>
                <c:pt idx="473">
                  <c:v>8.5260000000000016</c:v>
                </c:pt>
                <c:pt idx="474">
                  <c:v>8.2570000000000014</c:v>
                </c:pt>
                <c:pt idx="475">
                  <c:v>8.4650000000000123</c:v>
                </c:pt>
                <c:pt idx="476">
                  <c:v>8.5140000000000011</c:v>
                </c:pt>
                <c:pt idx="477">
                  <c:v>8.2690000000000001</c:v>
                </c:pt>
                <c:pt idx="478">
                  <c:v>8.44</c:v>
                </c:pt>
                <c:pt idx="479">
                  <c:v>8.5260000000000016</c:v>
                </c:pt>
                <c:pt idx="480">
                  <c:v>8.2690000000000001</c:v>
                </c:pt>
                <c:pt idx="481">
                  <c:v>8.4650000000000123</c:v>
                </c:pt>
                <c:pt idx="482">
                  <c:v>8.5260000000000016</c:v>
                </c:pt>
                <c:pt idx="483">
                  <c:v>8.2690000000000001</c:v>
                </c:pt>
                <c:pt idx="484">
                  <c:v>8.4770000000000003</c:v>
                </c:pt>
                <c:pt idx="485">
                  <c:v>8.5140000000000011</c:v>
                </c:pt>
                <c:pt idx="486">
                  <c:v>8.2570000000000014</c:v>
                </c:pt>
                <c:pt idx="487">
                  <c:v>8.4530000000000047</c:v>
                </c:pt>
                <c:pt idx="488">
                  <c:v>8.5140000000000011</c:v>
                </c:pt>
                <c:pt idx="489">
                  <c:v>8.2570000000000014</c:v>
                </c:pt>
                <c:pt idx="490">
                  <c:v>8.4650000000000123</c:v>
                </c:pt>
                <c:pt idx="491">
                  <c:v>8.5020000000000007</c:v>
                </c:pt>
                <c:pt idx="492">
                  <c:v>8.2570000000000014</c:v>
                </c:pt>
                <c:pt idx="493">
                  <c:v>8.4770000000000003</c:v>
                </c:pt>
                <c:pt idx="494">
                  <c:v>8.5140000000000011</c:v>
                </c:pt>
                <c:pt idx="495">
                  <c:v>8.2570000000000014</c:v>
                </c:pt>
                <c:pt idx="496">
                  <c:v>8.4770000000000003</c:v>
                </c:pt>
                <c:pt idx="497">
                  <c:v>8.4890000000000008</c:v>
                </c:pt>
                <c:pt idx="498">
                  <c:v>8.2690000000000001</c:v>
                </c:pt>
                <c:pt idx="499">
                  <c:v>8.5020000000000007</c:v>
                </c:pt>
                <c:pt idx="500">
                  <c:v>8.4770000000000003</c:v>
                </c:pt>
                <c:pt idx="501">
                  <c:v>8.2690000000000001</c:v>
                </c:pt>
                <c:pt idx="502">
                  <c:v>8.5140000000000011</c:v>
                </c:pt>
                <c:pt idx="503">
                  <c:v>8.4650000000000123</c:v>
                </c:pt>
                <c:pt idx="504">
                  <c:v>8.2690000000000001</c:v>
                </c:pt>
                <c:pt idx="505">
                  <c:v>8.5260000000000016</c:v>
                </c:pt>
                <c:pt idx="506">
                  <c:v>8.44</c:v>
                </c:pt>
                <c:pt idx="507">
                  <c:v>8.2810000000000006</c:v>
                </c:pt>
                <c:pt idx="508">
                  <c:v>8.5630000000000006</c:v>
                </c:pt>
                <c:pt idx="509">
                  <c:v>8.391</c:v>
                </c:pt>
                <c:pt idx="510">
                  <c:v>8.293000000000001</c:v>
                </c:pt>
                <c:pt idx="511">
                  <c:v>8.5750000000000028</c:v>
                </c:pt>
                <c:pt idx="512">
                  <c:v>8.3420000000000005</c:v>
                </c:pt>
                <c:pt idx="513">
                  <c:v>8.33</c:v>
                </c:pt>
                <c:pt idx="514">
                  <c:v>8.5870000000000015</c:v>
                </c:pt>
                <c:pt idx="515">
                  <c:v>8.33</c:v>
                </c:pt>
                <c:pt idx="516">
                  <c:v>8.33</c:v>
                </c:pt>
                <c:pt idx="517">
                  <c:v>8.5870000000000015</c:v>
                </c:pt>
                <c:pt idx="518">
                  <c:v>8.33</c:v>
                </c:pt>
                <c:pt idx="519">
                  <c:v>8.33</c:v>
                </c:pt>
                <c:pt idx="520">
                  <c:v>8.5870000000000015</c:v>
                </c:pt>
                <c:pt idx="521">
                  <c:v>8.3180000000000014</c:v>
                </c:pt>
                <c:pt idx="522">
                  <c:v>8.33</c:v>
                </c:pt>
                <c:pt idx="523">
                  <c:v>8.5870000000000015</c:v>
                </c:pt>
                <c:pt idx="524">
                  <c:v>8.3180000000000014</c:v>
                </c:pt>
                <c:pt idx="525">
                  <c:v>8.3540000000000028</c:v>
                </c:pt>
                <c:pt idx="526">
                  <c:v>8.5750000000000028</c:v>
                </c:pt>
                <c:pt idx="527">
                  <c:v>8.3060000000000027</c:v>
                </c:pt>
                <c:pt idx="528">
                  <c:v>8.3420000000000005</c:v>
                </c:pt>
                <c:pt idx="529">
                  <c:v>8.5750000000000028</c:v>
                </c:pt>
                <c:pt idx="530">
                  <c:v>8.2570000000000014</c:v>
                </c:pt>
                <c:pt idx="531">
                  <c:v>8.2570000000000014</c:v>
                </c:pt>
                <c:pt idx="532">
                  <c:v>4.4470000000000001</c:v>
                </c:pt>
                <c:pt idx="533">
                  <c:v>4.3369999999999997</c:v>
                </c:pt>
                <c:pt idx="534">
                  <c:v>4.4710000000000063</c:v>
                </c:pt>
                <c:pt idx="535">
                  <c:v>4.569</c:v>
                </c:pt>
                <c:pt idx="536">
                  <c:v>4.41</c:v>
                </c:pt>
                <c:pt idx="537">
                  <c:v>4.5199999999999996</c:v>
                </c:pt>
                <c:pt idx="538">
                  <c:v>4.5569999999999995</c:v>
                </c:pt>
                <c:pt idx="539">
                  <c:v>4.41</c:v>
                </c:pt>
                <c:pt idx="540">
                  <c:v>4.5199999999999996</c:v>
                </c:pt>
                <c:pt idx="541">
                  <c:v>4.5449999999999955</c:v>
                </c:pt>
                <c:pt idx="542">
                  <c:v>4.3979999999999944</c:v>
                </c:pt>
                <c:pt idx="543">
                  <c:v>4.5449999999999955</c:v>
                </c:pt>
                <c:pt idx="544">
                  <c:v>4.532</c:v>
                </c:pt>
                <c:pt idx="545">
                  <c:v>4.3979999999999944</c:v>
                </c:pt>
                <c:pt idx="546">
                  <c:v>4.5449999999999955</c:v>
                </c:pt>
                <c:pt idx="547">
                  <c:v>4.5199999999999996</c:v>
                </c:pt>
                <c:pt idx="548">
                  <c:v>4.3979999999999944</c:v>
                </c:pt>
                <c:pt idx="549">
                  <c:v>4.532</c:v>
                </c:pt>
                <c:pt idx="550">
                  <c:v>4.5199999999999996</c:v>
                </c:pt>
                <c:pt idx="551">
                  <c:v>4.3979999999999944</c:v>
                </c:pt>
                <c:pt idx="552">
                  <c:v>4.5449999999999955</c:v>
                </c:pt>
                <c:pt idx="553">
                  <c:v>4.508</c:v>
                </c:pt>
                <c:pt idx="554">
                  <c:v>4.3860000000000001</c:v>
                </c:pt>
                <c:pt idx="555">
                  <c:v>4.5449999999999955</c:v>
                </c:pt>
                <c:pt idx="556">
                  <c:v>4.508</c:v>
                </c:pt>
                <c:pt idx="557">
                  <c:v>4.3860000000000001</c:v>
                </c:pt>
              </c:numCache>
            </c:numRef>
          </c:yVal>
          <c:smooth val="0"/>
        </c:ser>
        <c:ser>
          <c:idx val="1"/>
          <c:order val="1"/>
          <c:spPr>
            <a:ln w="28575">
              <a:noFill/>
            </a:ln>
          </c:spPr>
          <c:marker>
            <c:symbol val="circle"/>
            <c:size val="2"/>
          </c:marker>
          <c:xVal>
            <c:numRef>
              <c:f>[Untitled0.xlsx]Untitled0!$X$3:$X$560</c:f>
              <c:numCache>
                <c:formatCode>General</c:formatCode>
                <c:ptCount val="558"/>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pt idx="21">
                  <c:v>44</c:v>
                </c:pt>
                <c:pt idx="22">
                  <c:v>45</c:v>
                </c:pt>
                <c:pt idx="23">
                  <c:v>46</c:v>
                </c:pt>
                <c:pt idx="24">
                  <c:v>47</c:v>
                </c:pt>
                <c:pt idx="25">
                  <c:v>48</c:v>
                </c:pt>
                <c:pt idx="26">
                  <c:v>49</c:v>
                </c:pt>
                <c:pt idx="27">
                  <c:v>50</c:v>
                </c:pt>
                <c:pt idx="28">
                  <c:v>51</c:v>
                </c:pt>
                <c:pt idx="29">
                  <c:v>52</c:v>
                </c:pt>
                <c:pt idx="30">
                  <c:v>53</c:v>
                </c:pt>
                <c:pt idx="31">
                  <c:v>54</c:v>
                </c:pt>
                <c:pt idx="32">
                  <c:v>55</c:v>
                </c:pt>
                <c:pt idx="33">
                  <c:v>56</c:v>
                </c:pt>
                <c:pt idx="34">
                  <c:v>57</c:v>
                </c:pt>
                <c:pt idx="35">
                  <c:v>58</c:v>
                </c:pt>
                <c:pt idx="36">
                  <c:v>59</c:v>
                </c:pt>
                <c:pt idx="37">
                  <c:v>60</c:v>
                </c:pt>
                <c:pt idx="38">
                  <c:v>61</c:v>
                </c:pt>
                <c:pt idx="39">
                  <c:v>62</c:v>
                </c:pt>
                <c:pt idx="40">
                  <c:v>63</c:v>
                </c:pt>
                <c:pt idx="41">
                  <c:v>64</c:v>
                </c:pt>
                <c:pt idx="42">
                  <c:v>65</c:v>
                </c:pt>
                <c:pt idx="43">
                  <c:v>66</c:v>
                </c:pt>
                <c:pt idx="44">
                  <c:v>67</c:v>
                </c:pt>
                <c:pt idx="45">
                  <c:v>68</c:v>
                </c:pt>
                <c:pt idx="46">
                  <c:v>69</c:v>
                </c:pt>
                <c:pt idx="47">
                  <c:v>70</c:v>
                </c:pt>
                <c:pt idx="48">
                  <c:v>71</c:v>
                </c:pt>
                <c:pt idx="49">
                  <c:v>72</c:v>
                </c:pt>
                <c:pt idx="50">
                  <c:v>73</c:v>
                </c:pt>
                <c:pt idx="51">
                  <c:v>74</c:v>
                </c:pt>
                <c:pt idx="52">
                  <c:v>75</c:v>
                </c:pt>
                <c:pt idx="53">
                  <c:v>76</c:v>
                </c:pt>
                <c:pt idx="54">
                  <c:v>77</c:v>
                </c:pt>
                <c:pt idx="55">
                  <c:v>78</c:v>
                </c:pt>
                <c:pt idx="56">
                  <c:v>79</c:v>
                </c:pt>
                <c:pt idx="57">
                  <c:v>80</c:v>
                </c:pt>
                <c:pt idx="58">
                  <c:v>81</c:v>
                </c:pt>
                <c:pt idx="59">
                  <c:v>82</c:v>
                </c:pt>
                <c:pt idx="60">
                  <c:v>83</c:v>
                </c:pt>
                <c:pt idx="61">
                  <c:v>84</c:v>
                </c:pt>
                <c:pt idx="62">
                  <c:v>85</c:v>
                </c:pt>
                <c:pt idx="63">
                  <c:v>86</c:v>
                </c:pt>
                <c:pt idx="64">
                  <c:v>87</c:v>
                </c:pt>
                <c:pt idx="65">
                  <c:v>88</c:v>
                </c:pt>
                <c:pt idx="66">
                  <c:v>89</c:v>
                </c:pt>
                <c:pt idx="67">
                  <c:v>90</c:v>
                </c:pt>
                <c:pt idx="68">
                  <c:v>91</c:v>
                </c:pt>
                <c:pt idx="69">
                  <c:v>92</c:v>
                </c:pt>
                <c:pt idx="70">
                  <c:v>93</c:v>
                </c:pt>
                <c:pt idx="71">
                  <c:v>94</c:v>
                </c:pt>
                <c:pt idx="72">
                  <c:v>95</c:v>
                </c:pt>
                <c:pt idx="73">
                  <c:v>96</c:v>
                </c:pt>
                <c:pt idx="74">
                  <c:v>97</c:v>
                </c:pt>
                <c:pt idx="75">
                  <c:v>98</c:v>
                </c:pt>
                <c:pt idx="76">
                  <c:v>99</c:v>
                </c:pt>
                <c:pt idx="77">
                  <c:v>100</c:v>
                </c:pt>
                <c:pt idx="78">
                  <c:v>101</c:v>
                </c:pt>
                <c:pt idx="79">
                  <c:v>102</c:v>
                </c:pt>
                <c:pt idx="80">
                  <c:v>103</c:v>
                </c:pt>
                <c:pt idx="81">
                  <c:v>104</c:v>
                </c:pt>
                <c:pt idx="82">
                  <c:v>105</c:v>
                </c:pt>
                <c:pt idx="83">
                  <c:v>106</c:v>
                </c:pt>
                <c:pt idx="84">
                  <c:v>107</c:v>
                </c:pt>
                <c:pt idx="85">
                  <c:v>108</c:v>
                </c:pt>
                <c:pt idx="86">
                  <c:v>109</c:v>
                </c:pt>
                <c:pt idx="87">
                  <c:v>110</c:v>
                </c:pt>
                <c:pt idx="88">
                  <c:v>111</c:v>
                </c:pt>
                <c:pt idx="89">
                  <c:v>112</c:v>
                </c:pt>
                <c:pt idx="90">
                  <c:v>113</c:v>
                </c:pt>
                <c:pt idx="91">
                  <c:v>114</c:v>
                </c:pt>
                <c:pt idx="92">
                  <c:v>115</c:v>
                </c:pt>
                <c:pt idx="93">
                  <c:v>116</c:v>
                </c:pt>
                <c:pt idx="94">
                  <c:v>117</c:v>
                </c:pt>
                <c:pt idx="95">
                  <c:v>118</c:v>
                </c:pt>
                <c:pt idx="96">
                  <c:v>119</c:v>
                </c:pt>
                <c:pt idx="97">
                  <c:v>120</c:v>
                </c:pt>
                <c:pt idx="98">
                  <c:v>121</c:v>
                </c:pt>
                <c:pt idx="99">
                  <c:v>122</c:v>
                </c:pt>
                <c:pt idx="100">
                  <c:v>123</c:v>
                </c:pt>
                <c:pt idx="101">
                  <c:v>124</c:v>
                </c:pt>
                <c:pt idx="102">
                  <c:v>125</c:v>
                </c:pt>
                <c:pt idx="103">
                  <c:v>126</c:v>
                </c:pt>
                <c:pt idx="104">
                  <c:v>127</c:v>
                </c:pt>
                <c:pt idx="105">
                  <c:v>128</c:v>
                </c:pt>
                <c:pt idx="106">
                  <c:v>129</c:v>
                </c:pt>
                <c:pt idx="107">
                  <c:v>130</c:v>
                </c:pt>
                <c:pt idx="108">
                  <c:v>131</c:v>
                </c:pt>
                <c:pt idx="109">
                  <c:v>132</c:v>
                </c:pt>
                <c:pt idx="110">
                  <c:v>133</c:v>
                </c:pt>
                <c:pt idx="111">
                  <c:v>134</c:v>
                </c:pt>
                <c:pt idx="112">
                  <c:v>135</c:v>
                </c:pt>
                <c:pt idx="113">
                  <c:v>136</c:v>
                </c:pt>
                <c:pt idx="114">
                  <c:v>137</c:v>
                </c:pt>
                <c:pt idx="115">
                  <c:v>138</c:v>
                </c:pt>
                <c:pt idx="116">
                  <c:v>139</c:v>
                </c:pt>
                <c:pt idx="117">
                  <c:v>140</c:v>
                </c:pt>
                <c:pt idx="118">
                  <c:v>141</c:v>
                </c:pt>
                <c:pt idx="119">
                  <c:v>142</c:v>
                </c:pt>
                <c:pt idx="120">
                  <c:v>143</c:v>
                </c:pt>
                <c:pt idx="121">
                  <c:v>144</c:v>
                </c:pt>
                <c:pt idx="122">
                  <c:v>145</c:v>
                </c:pt>
                <c:pt idx="123">
                  <c:v>146</c:v>
                </c:pt>
                <c:pt idx="124">
                  <c:v>147</c:v>
                </c:pt>
                <c:pt idx="125">
                  <c:v>148</c:v>
                </c:pt>
                <c:pt idx="126">
                  <c:v>149</c:v>
                </c:pt>
                <c:pt idx="127">
                  <c:v>150</c:v>
                </c:pt>
                <c:pt idx="128">
                  <c:v>151</c:v>
                </c:pt>
                <c:pt idx="129">
                  <c:v>152</c:v>
                </c:pt>
                <c:pt idx="130">
                  <c:v>153</c:v>
                </c:pt>
                <c:pt idx="131">
                  <c:v>154</c:v>
                </c:pt>
                <c:pt idx="132">
                  <c:v>155</c:v>
                </c:pt>
                <c:pt idx="133">
                  <c:v>156</c:v>
                </c:pt>
                <c:pt idx="134">
                  <c:v>157</c:v>
                </c:pt>
                <c:pt idx="135">
                  <c:v>158</c:v>
                </c:pt>
                <c:pt idx="136">
                  <c:v>159</c:v>
                </c:pt>
                <c:pt idx="137">
                  <c:v>160</c:v>
                </c:pt>
                <c:pt idx="138">
                  <c:v>161</c:v>
                </c:pt>
                <c:pt idx="139">
                  <c:v>162</c:v>
                </c:pt>
                <c:pt idx="140">
                  <c:v>163</c:v>
                </c:pt>
                <c:pt idx="141">
                  <c:v>164</c:v>
                </c:pt>
                <c:pt idx="142">
                  <c:v>165</c:v>
                </c:pt>
                <c:pt idx="143">
                  <c:v>166</c:v>
                </c:pt>
                <c:pt idx="144">
                  <c:v>167</c:v>
                </c:pt>
                <c:pt idx="145">
                  <c:v>168</c:v>
                </c:pt>
                <c:pt idx="146">
                  <c:v>169</c:v>
                </c:pt>
                <c:pt idx="147">
                  <c:v>170</c:v>
                </c:pt>
                <c:pt idx="148">
                  <c:v>171</c:v>
                </c:pt>
                <c:pt idx="149">
                  <c:v>172</c:v>
                </c:pt>
                <c:pt idx="150">
                  <c:v>173</c:v>
                </c:pt>
                <c:pt idx="151">
                  <c:v>174</c:v>
                </c:pt>
                <c:pt idx="152">
                  <c:v>175</c:v>
                </c:pt>
                <c:pt idx="153">
                  <c:v>176</c:v>
                </c:pt>
                <c:pt idx="154">
                  <c:v>177</c:v>
                </c:pt>
                <c:pt idx="155">
                  <c:v>178</c:v>
                </c:pt>
                <c:pt idx="156">
                  <c:v>179</c:v>
                </c:pt>
                <c:pt idx="157">
                  <c:v>180</c:v>
                </c:pt>
                <c:pt idx="158">
                  <c:v>181</c:v>
                </c:pt>
                <c:pt idx="159">
                  <c:v>182</c:v>
                </c:pt>
                <c:pt idx="160">
                  <c:v>183</c:v>
                </c:pt>
                <c:pt idx="161">
                  <c:v>184</c:v>
                </c:pt>
                <c:pt idx="162">
                  <c:v>185</c:v>
                </c:pt>
                <c:pt idx="163">
                  <c:v>186</c:v>
                </c:pt>
                <c:pt idx="164">
                  <c:v>187</c:v>
                </c:pt>
                <c:pt idx="165">
                  <c:v>188</c:v>
                </c:pt>
                <c:pt idx="166">
                  <c:v>189</c:v>
                </c:pt>
                <c:pt idx="167">
                  <c:v>190</c:v>
                </c:pt>
                <c:pt idx="168">
                  <c:v>191</c:v>
                </c:pt>
                <c:pt idx="169">
                  <c:v>192</c:v>
                </c:pt>
                <c:pt idx="170">
                  <c:v>193</c:v>
                </c:pt>
                <c:pt idx="171">
                  <c:v>194</c:v>
                </c:pt>
                <c:pt idx="172">
                  <c:v>195</c:v>
                </c:pt>
                <c:pt idx="173">
                  <c:v>196</c:v>
                </c:pt>
                <c:pt idx="174">
                  <c:v>197</c:v>
                </c:pt>
                <c:pt idx="175">
                  <c:v>198</c:v>
                </c:pt>
                <c:pt idx="176">
                  <c:v>199</c:v>
                </c:pt>
                <c:pt idx="177">
                  <c:v>200</c:v>
                </c:pt>
                <c:pt idx="178">
                  <c:v>201</c:v>
                </c:pt>
                <c:pt idx="179">
                  <c:v>202</c:v>
                </c:pt>
                <c:pt idx="180">
                  <c:v>203</c:v>
                </c:pt>
                <c:pt idx="181">
                  <c:v>204</c:v>
                </c:pt>
                <c:pt idx="182">
                  <c:v>205</c:v>
                </c:pt>
                <c:pt idx="183">
                  <c:v>206</c:v>
                </c:pt>
                <c:pt idx="184">
                  <c:v>207</c:v>
                </c:pt>
                <c:pt idx="185">
                  <c:v>208</c:v>
                </c:pt>
                <c:pt idx="186">
                  <c:v>209</c:v>
                </c:pt>
                <c:pt idx="187">
                  <c:v>210</c:v>
                </c:pt>
                <c:pt idx="188">
                  <c:v>211</c:v>
                </c:pt>
                <c:pt idx="189">
                  <c:v>212</c:v>
                </c:pt>
                <c:pt idx="190">
                  <c:v>213</c:v>
                </c:pt>
                <c:pt idx="191">
                  <c:v>214</c:v>
                </c:pt>
                <c:pt idx="192">
                  <c:v>215</c:v>
                </c:pt>
                <c:pt idx="193">
                  <c:v>216</c:v>
                </c:pt>
                <c:pt idx="194">
                  <c:v>217</c:v>
                </c:pt>
                <c:pt idx="195">
                  <c:v>218</c:v>
                </c:pt>
                <c:pt idx="196">
                  <c:v>219</c:v>
                </c:pt>
                <c:pt idx="197">
                  <c:v>220</c:v>
                </c:pt>
                <c:pt idx="198">
                  <c:v>221</c:v>
                </c:pt>
                <c:pt idx="199">
                  <c:v>222</c:v>
                </c:pt>
                <c:pt idx="200">
                  <c:v>223</c:v>
                </c:pt>
                <c:pt idx="201">
                  <c:v>224</c:v>
                </c:pt>
                <c:pt idx="202">
                  <c:v>225</c:v>
                </c:pt>
                <c:pt idx="203">
                  <c:v>226</c:v>
                </c:pt>
                <c:pt idx="204">
                  <c:v>227</c:v>
                </c:pt>
                <c:pt idx="205">
                  <c:v>228</c:v>
                </c:pt>
                <c:pt idx="206">
                  <c:v>229</c:v>
                </c:pt>
                <c:pt idx="207">
                  <c:v>230</c:v>
                </c:pt>
                <c:pt idx="208">
                  <c:v>231</c:v>
                </c:pt>
                <c:pt idx="209">
                  <c:v>232</c:v>
                </c:pt>
                <c:pt idx="210">
                  <c:v>233</c:v>
                </c:pt>
                <c:pt idx="211">
                  <c:v>234</c:v>
                </c:pt>
                <c:pt idx="212">
                  <c:v>235</c:v>
                </c:pt>
                <c:pt idx="213">
                  <c:v>236</c:v>
                </c:pt>
                <c:pt idx="214">
                  <c:v>237</c:v>
                </c:pt>
                <c:pt idx="215">
                  <c:v>238</c:v>
                </c:pt>
                <c:pt idx="216">
                  <c:v>239</c:v>
                </c:pt>
                <c:pt idx="217">
                  <c:v>240</c:v>
                </c:pt>
                <c:pt idx="218">
                  <c:v>241</c:v>
                </c:pt>
                <c:pt idx="219">
                  <c:v>242</c:v>
                </c:pt>
                <c:pt idx="220">
                  <c:v>243</c:v>
                </c:pt>
                <c:pt idx="221">
                  <c:v>244</c:v>
                </c:pt>
                <c:pt idx="222">
                  <c:v>245</c:v>
                </c:pt>
                <c:pt idx="223">
                  <c:v>246</c:v>
                </c:pt>
                <c:pt idx="224">
                  <c:v>247</c:v>
                </c:pt>
                <c:pt idx="225">
                  <c:v>248</c:v>
                </c:pt>
                <c:pt idx="226">
                  <c:v>249</c:v>
                </c:pt>
                <c:pt idx="227">
                  <c:v>250</c:v>
                </c:pt>
                <c:pt idx="228">
                  <c:v>251</c:v>
                </c:pt>
                <c:pt idx="229">
                  <c:v>252</c:v>
                </c:pt>
                <c:pt idx="230">
                  <c:v>253</c:v>
                </c:pt>
                <c:pt idx="231">
                  <c:v>254</c:v>
                </c:pt>
                <c:pt idx="232">
                  <c:v>255</c:v>
                </c:pt>
                <c:pt idx="233">
                  <c:v>256</c:v>
                </c:pt>
                <c:pt idx="234">
                  <c:v>257</c:v>
                </c:pt>
                <c:pt idx="235">
                  <c:v>258</c:v>
                </c:pt>
                <c:pt idx="236">
                  <c:v>259</c:v>
                </c:pt>
                <c:pt idx="237">
                  <c:v>260</c:v>
                </c:pt>
                <c:pt idx="238">
                  <c:v>261</c:v>
                </c:pt>
                <c:pt idx="239">
                  <c:v>262</c:v>
                </c:pt>
                <c:pt idx="240">
                  <c:v>263</c:v>
                </c:pt>
                <c:pt idx="241">
                  <c:v>264</c:v>
                </c:pt>
                <c:pt idx="242">
                  <c:v>265</c:v>
                </c:pt>
                <c:pt idx="243">
                  <c:v>266</c:v>
                </c:pt>
                <c:pt idx="244">
                  <c:v>267</c:v>
                </c:pt>
                <c:pt idx="245">
                  <c:v>268</c:v>
                </c:pt>
                <c:pt idx="246">
                  <c:v>269</c:v>
                </c:pt>
                <c:pt idx="247">
                  <c:v>270</c:v>
                </c:pt>
                <c:pt idx="248">
                  <c:v>271</c:v>
                </c:pt>
                <c:pt idx="249">
                  <c:v>272</c:v>
                </c:pt>
                <c:pt idx="250">
                  <c:v>273</c:v>
                </c:pt>
                <c:pt idx="251">
                  <c:v>274</c:v>
                </c:pt>
                <c:pt idx="252">
                  <c:v>275</c:v>
                </c:pt>
                <c:pt idx="253">
                  <c:v>276</c:v>
                </c:pt>
                <c:pt idx="254">
                  <c:v>277</c:v>
                </c:pt>
                <c:pt idx="255">
                  <c:v>278</c:v>
                </c:pt>
                <c:pt idx="256">
                  <c:v>279</c:v>
                </c:pt>
                <c:pt idx="257">
                  <c:v>280</c:v>
                </c:pt>
                <c:pt idx="258">
                  <c:v>281</c:v>
                </c:pt>
                <c:pt idx="259">
                  <c:v>282</c:v>
                </c:pt>
                <c:pt idx="260">
                  <c:v>283</c:v>
                </c:pt>
                <c:pt idx="261">
                  <c:v>284</c:v>
                </c:pt>
                <c:pt idx="262">
                  <c:v>285</c:v>
                </c:pt>
                <c:pt idx="263">
                  <c:v>286</c:v>
                </c:pt>
                <c:pt idx="264">
                  <c:v>287</c:v>
                </c:pt>
                <c:pt idx="265">
                  <c:v>288</c:v>
                </c:pt>
                <c:pt idx="266">
                  <c:v>289</c:v>
                </c:pt>
                <c:pt idx="267">
                  <c:v>290</c:v>
                </c:pt>
                <c:pt idx="268">
                  <c:v>291</c:v>
                </c:pt>
                <c:pt idx="269">
                  <c:v>292</c:v>
                </c:pt>
                <c:pt idx="270">
                  <c:v>293</c:v>
                </c:pt>
                <c:pt idx="271">
                  <c:v>294</c:v>
                </c:pt>
                <c:pt idx="272">
                  <c:v>295</c:v>
                </c:pt>
                <c:pt idx="273">
                  <c:v>296</c:v>
                </c:pt>
                <c:pt idx="274">
                  <c:v>297</c:v>
                </c:pt>
                <c:pt idx="275">
                  <c:v>298</c:v>
                </c:pt>
                <c:pt idx="276">
                  <c:v>299</c:v>
                </c:pt>
                <c:pt idx="277">
                  <c:v>300</c:v>
                </c:pt>
                <c:pt idx="278">
                  <c:v>301</c:v>
                </c:pt>
                <c:pt idx="279">
                  <c:v>302</c:v>
                </c:pt>
                <c:pt idx="280">
                  <c:v>303</c:v>
                </c:pt>
                <c:pt idx="281">
                  <c:v>304</c:v>
                </c:pt>
                <c:pt idx="282">
                  <c:v>305</c:v>
                </c:pt>
                <c:pt idx="283">
                  <c:v>306</c:v>
                </c:pt>
                <c:pt idx="284">
                  <c:v>307</c:v>
                </c:pt>
                <c:pt idx="285">
                  <c:v>308</c:v>
                </c:pt>
                <c:pt idx="286">
                  <c:v>309</c:v>
                </c:pt>
                <c:pt idx="287">
                  <c:v>310</c:v>
                </c:pt>
                <c:pt idx="288">
                  <c:v>311</c:v>
                </c:pt>
                <c:pt idx="289">
                  <c:v>312</c:v>
                </c:pt>
                <c:pt idx="290">
                  <c:v>313</c:v>
                </c:pt>
                <c:pt idx="291">
                  <c:v>314</c:v>
                </c:pt>
                <c:pt idx="292">
                  <c:v>315</c:v>
                </c:pt>
                <c:pt idx="293">
                  <c:v>316</c:v>
                </c:pt>
                <c:pt idx="294">
                  <c:v>317</c:v>
                </c:pt>
                <c:pt idx="295">
                  <c:v>318</c:v>
                </c:pt>
                <c:pt idx="296">
                  <c:v>319</c:v>
                </c:pt>
                <c:pt idx="297">
                  <c:v>320</c:v>
                </c:pt>
                <c:pt idx="298">
                  <c:v>321</c:v>
                </c:pt>
                <c:pt idx="299">
                  <c:v>322</c:v>
                </c:pt>
                <c:pt idx="300">
                  <c:v>323</c:v>
                </c:pt>
                <c:pt idx="301">
                  <c:v>324</c:v>
                </c:pt>
                <c:pt idx="302">
                  <c:v>325</c:v>
                </c:pt>
                <c:pt idx="303">
                  <c:v>326</c:v>
                </c:pt>
                <c:pt idx="304">
                  <c:v>327</c:v>
                </c:pt>
                <c:pt idx="305">
                  <c:v>328</c:v>
                </c:pt>
                <c:pt idx="306">
                  <c:v>329</c:v>
                </c:pt>
                <c:pt idx="307">
                  <c:v>330</c:v>
                </c:pt>
                <c:pt idx="308">
                  <c:v>331</c:v>
                </c:pt>
                <c:pt idx="309">
                  <c:v>332</c:v>
                </c:pt>
                <c:pt idx="310">
                  <c:v>333</c:v>
                </c:pt>
                <c:pt idx="311">
                  <c:v>334</c:v>
                </c:pt>
                <c:pt idx="312">
                  <c:v>335</c:v>
                </c:pt>
                <c:pt idx="313">
                  <c:v>336</c:v>
                </c:pt>
                <c:pt idx="314">
                  <c:v>337</c:v>
                </c:pt>
                <c:pt idx="315">
                  <c:v>338</c:v>
                </c:pt>
                <c:pt idx="316">
                  <c:v>339</c:v>
                </c:pt>
                <c:pt idx="317">
                  <c:v>340</c:v>
                </c:pt>
                <c:pt idx="318">
                  <c:v>341</c:v>
                </c:pt>
                <c:pt idx="319">
                  <c:v>342</c:v>
                </c:pt>
                <c:pt idx="320">
                  <c:v>343</c:v>
                </c:pt>
                <c:pt idx="321">
                  <c:v>344</c:v>
                </c:pt>
                <c:pt idx="322">
                  <c:v>345</c:v>
                </c:pt>
                <c:pt idx="323">
                  <c:v>346</c:v>
                </c:pt>
                <c:pt idx="324">
                  <c:v>347</c:v>
                </c:pt>
                <c:pt idx="325">
                  <c:v>348</c:v>
                </c:pt>
                <c:pt idx="326">
                  <c:v>349</c:v>
                </c:pt>
                <c:pt idx="327">
                  <c:v>350</c:v>
                </c:pt>
                <c:pt idx="328">
                  <c:v>351</c:v>
                </c:pt>
                <c:pt idx="329">
                  <c:v>352</c:v>
                </c:pt>
                <c:pt idx="330">
                  <c:v>353</c:v>
                </c:pt>
                <c:pt idx="331">
                  <c:v>354</c:v>
                </c:pt>
                <c:pt idx="332">
                  <c:v>355</c:v>
                </c:pt>
                <c:pt idx="333">
                  <c:v>356</c:v>
                </c:pt>
                <c:pt idx="334">
                  <c:v>357</c:v>
                </c:pt>
                <c:pt idx="335">
                  <c:v>358</c:v>
                </c:pt>
                <c:pt idx="336">
                  <c:v>359</c:v>
                </c:pt>
                <c:pt idx="337">
                  <c:v>360</c:v>
                </c:pt>
                <c:pt idx="338">
                  <c:v>361</c:v>
                </c:pt>
                <c:pt idx="339">
                  <c:v>362</c:v>
                </c:pt>
                <c:pt idx="340">
                  <c:v>363</c:v>
                </c:pt>
                <c:pt idx="341">
                  <c:v>364</c:v>
                </c:pt>
                <c:pt idx="342">
                  <c:v>365</c:v>
                </c:pt>
                <c:pt idx="343">
                  <c:v>366</c:v>
                </c:pt>
                <c:pt idx="344">
                  <c:v>367</c:v>
                </c:pt>
                <c:pt idx="345">
                  <c:v>368</c:v>
                </c:pt>
                <c:pt idx="346">
                  <c:v>369</c:v>
                </c:pt>
                <c:pt idx="347">
                  <c:v>370</c:v>
                </c:pt>
                <c:pt idx="348">
                  <c:v>371</c:v>
                </c:pt>
                <c:pt idx="349">
                  <c:v>372</c:v>
                </c:pt>
                <c:pt idx="350">
                  <c:v>373</c:v>
                </c:pt>
                <c:pt idx="351">
                  <c:v>374</c:v>
                </c:pt>
                <c:pt idx="352">
                  <c:v>375</c:v>
                </c:pt>
                <c:pt idx="353">
                  <c:v>376</c:v>
                </c:pt>
                <c:pt idx="354">
                  <c:v>377</c:v>
                </c:pt>
                <c:pt idx="355">
                  <c:v>378</c:v>
                </c:pt>
                <c:pt idx="356">
                  <c:v>379</c:v>
                </c:pt>
                <c:pt idx="357">
                  <c:v>380</c:v>
                </c:pt>
                <c:pt idx="358">
                  <c:v>381</c:v>
                </c:pt>
                <c:pt idx="359">
                  <c:v>382</c:v>
                </c:pt>
                <c:pt idx="360">
                  <c:v>383</c:v>
                </c:pt>
                <c:pt idx="361">
                  <c:v>384</c:v>
                </c:pt>
                <c:pt idx="362">
                  <c:v>385</c:v>
                </c:pt>
                <c:pt idx="363">
                  <c:v>386</c:v>
                </c:pt>
                <c:pt idx="364">
                  <c:v>387</c:v>
                </c:pt>
                <c:pt idx="365">
                  <c:v>388</c:v>
                </c:pt>
                <c:pt idx="366">
                  <c:v>389</c:v>
                </c:pt>
                <c:pt idx="367">
                  <c:v>390</c:v>
                </c:pt>
                <c:pt idx="368">
                  <c:v>391</c:v>
                </c:pt>
                <c:pt idx="369">
                  <c:v>392</c:v>
                </c:pt>
                <c:pt idx="370">
                  <c:v>393</c:v>
                </c:pt>
                <c:pt idx="371">
                  <c:v>394</c:v>
                </c:pt>
                <c:pt idx="372">
                  <c:v>395</c:v>
                </c:pt>
                <c:pt idx="373">
                  <c:v>396</c:v>
                </c:pt>
                <c:pt idx="374">
                  <c:v>397</c:v>
                </c:pt>
                <c:pt idx="375">
                  <c:v>398</c:v>
                </c:pt>
                <c:pt idx="376">
                  <c:v>399</c:v>
                </c:pt>
                <c:pt idx="377">
                  <c:v>400</c:v>
                </c:pt>
                <c:pt idx="378">
                  <c:v>401</c:v>
                </c:pt>
                <c:pt idx="379">
                  <c:v>402</c:v>
                </c:pt>
                <c:pt idx="380">
                  <c:v>403</c:v>
                </c:pt>
                <c:pt idx="381">
                  <c:v>404</c:v>
                </c:pt>
                <c:pt idx="382">
                  <c:v>405</c:v>
                </c:pt>
                <c:pt idx="383">
                  <c:v>406</c:v>
                </c:pt>
                <c:pt idx="384">
                  <c:v>407</c:v>
                </c:pt>
                <c:pt idx="385">
                  <c:v>408</c:v>
                </c:pt>
                <c:pt idx="386">
                  <c:v>409</c:v>
                </c:pt>
                <c:pt idx="387">
                  <c:v>410</c:v>
                </c:pt>
                <c:pt idx="388">
                  <c:v>411</c:v>
                </c:pt>
                <c:pt idx="389">
                  <c:v>412</c:v>
                </c:pt>
                <c:pt idx="390">
                  <c:v>413</c:v>
                </c:pt>
                <c:pt idx="391">
                  <c:v>414</c:v>
                </c:pt>
                <c:pt idx="392">
                  <c:v>415</c:v>
                </c:pt>
                <c:pt idx="393">
                  <c:v>416</c:v>
                </c:pt>
                <c:pt idx="394">
                  <c:v>417</c:v>
                </c:pt>
                <c:pt idx="395">
                  <c:v>418</c:v>
                </c:pt>
                <c:pt idx="396">
                  <c:v>419</c:v>
                </c:pt>
                <c:pt idx="397">
                  <c:v>420</c:v>
                </c:pt>
                <c:pt idx="398">
                  <c:v>421</c:v>
                </c:pt>
                <c:pt idx="399">
                  <c:v>422</c:v>
                </c:pt>
                <c:pt idx="400">
                  <c:v>423</c:v>
                </c:pt>
                <c:pt idx="401">
                  <c:v>424</c:v>
                </c:pt>
                <c:pt idx="402">
                  <c:v>425</c:v>
                </c:pt>
                <c:pt idx="403">
                  <c:v>426</c:v>
                </c:pt>
                <c:pt idx="404">
                  <c:v>427</c:v>
                </c:pt>
                <c:pt idx="405">
                  <c:v>428</c:v>
                </c:pt>
                <c:pt idx="406">
                  <c:v>429</c:v>
                </c:pt>
                <c:pt idx="407">
                  <c:v>430</c:v>
                </c:pt>
                <c:pt idx="408">
                  <c:v>431</c:v>
                </c:pt>
                <c:pt idx="409">
                  <c:v>432</c:v>
                </c:pt>
                <c:pt idx="410">
                  <c:v>433</c:v>
                </c:pt>
                <c:pt idx="411">
                  <c:v>434</c:v>
                </c:pt>
                <c:pt idx="412">
                  <c:v>435</c:v>
                </c:pt>
                <c:pt idx="413">
                  <c:v>436</c:v>
                </c:pt>
                <c:pt idx="414">
                  <c:v>437</c:v>
                </c:pt>
                <c:pt idx="415">
                  <c:v>438</c:v>
                </c:pt>
                <c:pt idx="416">
                  <c:v>439</c:v>
                </c:pt>
                <c:pt idx="417">
                  <c:v>440</c:v>
                </c:pt>
                <c:pt idx="418">
                  <c:v>441</c:v>
                </c:pt>
                <c:pt idx="419">
                  <c:v>442</c:v>
                </c:pt>
                <c:pt idx="420">
                  <c:v>443</c:v>
                </c:pt>
                <c:pt idx="421">
                  <c:v>444</c:v>
                </c:pt>
                <c:pt idx="422">
                  <c:v>445</c:v>
                </c:pt>
                <c:pt idx="423">
                  <c:v>446</c:v>
                </c:pt>
                <c:pt idx="424">
                  <c:v>447</c:v>
                </c:pt>
                <c:pt idx="425">
                  <c:v>448</c:v>
                </c:pt>
                <c:pt idx="426">
                  <c:v>449</c:v>
                </c:pt>
                <c:pt idx="427">
                  <c:v>450</c:v>
                </c:pt>
                <c:pt idx="428">
                  <c:v>451</c:v>
                </c:pt>
                <c:pt idx="429">
                  <c:v>452</c:v>
                </c:pt>
                <c:pt idx="430">
                  <c:v>453</c:v>
                </c:pt>
                <c:pt idx="431">
                  <c:v>454</c:v>
                </c:pt>
                <c:pt idx="432">
                  <c:v>455</c:v>
                </c:pt>
                <c:pt idx="433">
                  <c:v>456</c:v>
                </c:pt>
                <c:pt idx="434">
                  <c:v>457</c:v>
                </c:pt>
                <c:pt idx="435">
                  <c:v>458</c:v>
                </c:pt>
                <c:pt idx="436">
                  <c:v>459</c:v>
                </c:pt>
                <c:pt idx="437">
                  <c:v>460</c:v>
                </c:pt>
                <c:pt idx="438">
                  <c:v>461</c:v>
                </c:pt>
                <c:pt idx="439">
                  <c:v>462</c:v>
                </c:pt>
                <c:pt idx="440">
                  <c:v>463</c:v>
                </c:pt>
                <c:pt idx="441">
                  <c:v>464</c:v>
                </c:pt>
                <c:pt idx="442">
                  <c:v>465</c:v>
                </c:pt>
                <c:pt idx="443">
                  <c:v>466</c:v>
                </c:pt>
                <c:pt idx="444">
                  <c:v>467</c:v>
                </c:pt>
                <c:pt idx="445">
                  <c:v>468</c:v>
                </c:pt>
                <c:pt idx="446">
                  <c:v>469</c:v>
                </c:pt>
                <c:pt idx="447">
                  <c:v>470</c:v>
                </c:pt>
                <c:pt idx="448">
                  <c:v>471</c:v>
                </c:pt>
                <c:pt idx="449">
                  <c:v>472</c:v>
                </c:pt>
                <c:pt idx="450">
                  <c:v>473</c:v>
                </c:pt>
                <c:pt idx="451">
                  <c:v>474</c:v>
                </c:pt>
                <c:pt idx="452">
                  <c:v>475</c:v>
                </c:pt>
                <c:pt idx="453">
                  <c:v>476</c:v>
                </c:pt>
                <c:pt idx="454">
                  <c:v>477</c:v>
                </c:pt>
                <c:pt idx="455">
                  <c:v>478</c:v>
                </c:pt>
                <c:pt idx="456">
                  <c:v>479</c:v>
                </c:pt>
                <c:pt idx="457">
                  <c:v>480</c:v>
                </c:pt>
                <c:pt idx="458">
                  <c:v>481</c:v>
                </c:pt>
                <c:pt idx="459">
                  <c:v>482</c:v>
                </c:pt>
                <c:pt idx="460">
                  <c:v>483</c:v>
                </c:pt>
                <c:pt idx="461">
                  <c:v>484</c:v>
                </c:pt>
                <c:pt idx="462">
                  <c:v>485</c:v>
                </c:pt>
                <c:pt idx="463">
                  <c:v>486</c:v>
                </c:pt>
                <c:pt idx="464">
                  <c:v>487</c:v>
                </c:pt>
                <c:pt idx="465">
                  <c:v>488</c:v>
                </c:pt>
                <c:pt idx="466">
                  <c:v>489</c:v>
                </c:pt>
                <c:pt idx="467">
                  <c:v>490</c:v>
                </c:pt>
                <c:pt idx="468">
                  <c:v>491</c:v>
                </c:pt>
                <c:pt idx="469">
                  <c:v>492</c:v>
                </c:pt>
                <c:pt idx="470">
                  <c:v>493</c:v>
                </c:pt>
                <c:pt idx="471">
                  <c:v>494</c:v>
                </c:pt>
                <c:pt idx="472">
                  <c:v>495</c:v>
                </c:pt>
                <c:pt idx="473">
                  <c:v>496</c:v>
                </c:pt>
                <c:pt idx="474">
                  <c:v>497</c:v>
                </c:pt>
                <c:pt idx="475">
                  <c:v>498</c:v>
                </c:pt>
                <c:pt idx="476">
                  <c:v>499</c:v>
                </c:pt>
                <c:pt idx="477">
                  <c:v>500</c:v>
                </c:pt>
                <c:pt idx="478">
                  <c:v>501</c:v>
                </c:pt>
                <c:pt idx="479">
                  <c:v>502</c:v>
                </c:pt>
                <c:pt idx="480">
                  <c:v>503</c:v>
                </c:pt>
                <c:pt idx="481">
                  <c:v>504</c:v>
                </c:pt>
                <c:pt idx="482">
                  <c:v>505</c:v>
                </c:pt>
                <c:pt idx="483">
                  <c:v>506</c:v>
                </c:pt>
                <c:pt idx="484">
                  <c:v>507</c:v>
                </c:pt>
                <c:pt idx="485">
                  <c:v>508</c:v>
                </c:pt>
                <c:pt idx="486">
                  <c:v>509</c:v>
                </c:pt>
                <c:pt idx="487">
                  <c:v>510</c:v>
                </c:pt>
                <c:pt idx="488">
                  <c:v>511</c:v>
                </c:pt>
                <c:pt idx="489">
                  <c:v>512</c:v>
                </c:pt>
                <c:pt idx="490">
                  <c:v>513</c:v>
                </c:pt>
                <c:pt idx="491">
                  <c:v>514</c:v>
                </c:pt>
                <c:pt idx="492">
                  <c:v>515</c:v>
                </c:pt>
                <c:pt idx="493">
                  <c:v>516</c:v>
                </c:pt>
                <c:pt idx="494">
                  <c:v>517</c:v>
                </c:pt>
                <c:pt idx="495">
                  <c:v>518</c:v>
                </c:pt>
                <c:pt idx="496">
                  <c:v>519</c:v>
                </c:pt>
                <c:pt idx="497">
                  <c:v>520</c:v>
                </c:pt>
                <c:pt idx="498">
                  <c:v>521</c:v>
                </c:pt>
                <c:pt idx="499">
                  <c:v>522</c:v>
                </c:pt>
                <c:pt idx="500">
                  <c:v>523</c:v>
                </c:pt>
                <c:pt idx="501">
                  <c:v>524</c:v>
                </c:pt>
                <c:pt idx="502">
                  <c:v>525</c:v>
                </c:pt>
                <c:pt idx="503">
                  <c:v>526</c:v>
                </c:pt>
                <c:pt idx="504">
                  <c:v>527</c:v>
                </c:pt>
                <c:pt idx="505">
                  <c:v>528</c:v>
                </c:pt>
                <c:pt idx="506">
                  <c:v>529</c:v>
                </c:pt>
                <c:pt idx="507">
                  <c:v>530</c:v>
                </c:pt>
                <c:pt idx="508">
                  <c:v>531</c:v>
                </c:pt>
                <c:pt idx="509">
                  <c:v>532</c:v>
                </c:pt>
                <c:pt idx="510">
                  <c:v>533</c:v>
                </c:pt>
                <c:pt idx="511">
                  <c:v>534</c:v>
                </c:pt>
                <c:pt idx="512">
                  <c:v>535</c:v>
                </c:pt>
                <c:pt idx="513">
                  <c:v>536</c:v>
                </c:pt>
                <c:pt idx="514">
                  <c:v>537</c:v>
                </c:pt>
                <c:pt idx="515">
                  <c:v>538</c:v>
                </c:pt>
                <c:pt idx="516">
                  <c:v>539</c:v>
                </c:pt>
                <c:pt idx="517">
                  <c:v>540</c:v>
                </c:pt>
                <c:pt idx="518">
                  <c:v>541</c:v>
                </c:pt>
                <c:pt idx="519">
                  <c:v>542</c:v>
                </c:pt>
                <c:pt idx="520">
                  <c:v>543</c:v>
                </c:pt>
                <c:pt idx="521">
                  <c:v>544</c:v>
                </c:pt>
                <c:pt idx="522">
                  <c:v>545</c:v>
                </c:pt>
                <c:pt idx="523">
                  <c:v>546</c:v>
                </c:pt>
                <c:pt idx="524">
                  <c:v>547</c:v>
                </c:pt>
                <c:pt idx="525">
                  <c:v>548</c:v>
                </c:pt>
                <c:pt idx="526">
                  <c:v>549</c:v>
                </c:pt>
                <c:pt idx="527">
                  <c:v>550</c:v>
                </c:pt>
                <c:pt idx="528">
                  <c:v>551</c:v>
                </c:pt>
                <c:pt idx="529">
                  <c:v>552</c:v>
                </c:pt>
                <c:pt idx="530">
                  <c:v>553</c:v>
                </c:pt>
                <c:pt idx="531">
                  <c:v>554</c:v>
                </c:pt>
                <c:pt idx="532">
                  <c:v>555</c:v>
                </c:pt>
                <c:pt idx="533">
                  <c:v>556</c:v>
                </c:pt>
                <c:pt idx="534">
                  <c:v>557</c:v>
                </c:pt>
                <c:pt idx="535">
                  <c:v>558</c:v>
                </c:pt>
                <c:pt idx="536">
                  <c:v>559</c:v>
                </c:pt>
                <c:pt idx="537">
                  <c:v>560</c:v>
                </c:pt>
                <c:pt idx="538">
                  <c:v>561</c:v>
                </c:pt>
                <c:pt idx="539">
                  <c:v>562</c:v>
                </c:pt>
                <c:pt idx="540">
                  <c:v>563</c:v>
                </c:pt>
                <c:pt idx="541">
                  <c:v>564</c:v>
                </c:pt>
                <c:pt idx="542">
                  <c:v>565</c:v>
                </c:pt>
                <c:pt idx="543">
                  <c:v>566</c:v>
                </c:pt>
                <c:pt idx="544">
                  <c:v>567</c:v>
                </c:pt>
                <c:pt idx="545">
                  <c:v>568</c:v>
                </c:pt>
                <c:pt idx="546">
                  <c:v>569</c:v>
                </c:pt>
                <c:pt idx="547">
                  <c:v>570</c:v>
                </c:pt>
                <c:pt idx="548">
                  <c:v>571</c:v>
                </c:pt>
                <c:pt idx="549">
                  <c:v>572</c:v>
                </c:pt>
                <c:pt idx="550">
                  <c:v>573</c:v>
                </c:pt>
                <c:pt idx="551">
                  <c:v>574</c:v>
                </c:pt>
                <c:pt idx="552">
                  <c:v>575</c:v>
                </c:pt>
                <c:pt idx="553">
                  <c:v>576</c:v>
                </c:pt>
                <c:pt idx="554">
                  <c:v>577</c:v>
                </c:pt>
                <c:pt idx="555">
                  <c:v>578</c:v>
                </c:pt>
                <c:pt idx="556">
                  <c:v>579</c:v>
                </c:pt>
                <c:pt idx="557">
                  <c:v>580</c:v>
                </c:pt>
              </c:numCache>
            </c:numRef>
          </c:xVal>
          <c:yVal>
            <c:numRef>
              <c:f>[Untitled0.xlsx]Untitled0!$Z$3:$Z$560</c:f>
              <c:numCache>
                <c:formatCode>General</c:formatCode>
                <c:ptCount val="558"/>
                <c:pt idx="0">
                  <c:v>27.024000000000001</c:v>
                </c:pt>
                <c:pt idx="1">
                  <c:v>27.454999999999988</c:v>
                </c:pt>
                <c:pt idx="2">
                  <c:v>27.885999999999989</c:v>
                </c:pt>
                <c:pt idx="3">
                  <c:v>28.317000000000021</c:v>
                </c:pt>
                <c:pt idx="4">
                  <c:v>28.747999999999987</c:v>
                </c:pt>
                <c:pt idx="5">
                  <c:v>29.204999999999988</c:v>
                </c:pt>
                <c:pt idx="6">
                  <c:v>29.661000000000001</c:v>
                </c:pt>
                <c:pt idx="7">
                  <c:v>30.17</c:v>
                </c:pt>
                <c:pt idx="8">
                  <c:v>30.58299999999997</c:v>
                </c:pt>
                <c:pt idx="9">
                  <c:v>31.02</c:v>
                </c:pt>
                <c:pt idx="10">
                  <c:v>31.433</c:v>
                </c:pt>
                <c:pt idx="11">
                  <c:v>31.87</c:v>
                </c:pt>
                <c:pt idx="12">
                  <c:v>32.283000000000001</c:v>
                </c:pt>
                <c:pt idx="13">
                  <c:v>32.671000000000006</c:v>
                </c:pt>
                <c:pt idx="14">
                  <c:v>33.084000000000003</c:v>
                </c:pt>
                <c:pt idx="15">
                  <c:v>33.497</c:v>
                </c:pt>
                <c:pt idx="16">
                  <c:v>33.886000000000003</c:v>
                </c:pt>
                <c:pt idx="17">
                  <c:v>34.274000000000001</c:v>
                </c:pt>
                <c:pt idx="18">
                  <c:v>34.663000000000011</c:v>
                </c:pt>
                <c:pt idx="19">
                  <c:v>35.027000000000001</c:v>
                </c:pt>
                <c:pt idx="20">
                  <c:v>35.416000000000004</c:v>
                </c:pt>
                <c:pt idx="21">
                  <c:v>35.78</c:v>
                </c:pt>
                <c:pt idx="22">
                  <c:v>36.120000000000012</c:v>
                </c:pt>
                <c:pt idx="23">
                  <c:v>36.484000000000002</c:v>
                </c:pt>
                <c:pt idx="24">
                  <c:v>36.824000000000005</c:v>
                </c:pt>
                <c:pt idx="25">
                  <c:v>37.164000000000001</c:v>
                </c:pt>
                <c:pt idx="26">
                  <c:v>37.504000000000005</c:v>
                </c:pt>
                <c:pt idx="27">
                  <c:v>37.844000000000001</c:v>
                </c:pt>
                <c:pt idx="28">
                  <c:v>38.160000000000011</c:v>
                </c:pt>
                <c:pt idx="29">
                  <c:v>38.476000000000006</c:v>
                </c:pt>
                <c:pt idx="30">
                  <c:v>38.767000000000003</c:v>
                </c:pt>
                <c:pt idx="31">
                  <c:v>39.083000000000006</c:v>
                </c:pt>
                <c:pt idx="32">
                  <c:v>39.374000000000002</c:v>
                </c:pt>
                <c:pt idx="33">
                  <c:v>39.666000000000011</c:v>
                </c:pt>
                <c:pt idx="34">
                  <c:v>39.957000000000001</c:v>
                </c:pt>
                <c:pt idx="35">
                  <c:v>40.228000000000044</c:v>
                </c:pt>
                <c:pt idx="36">
                  <c:v>40.507000000000005</c:v>
                </c:pt>
                <c:pt idx="37">
                  <c:v>40.810999999999993</c:v>
                </c:pt>
                <c:pt idx="38">
                  <c:v>41.065000000000012</c:v>
                </c:pt>
                <c:pt idx="39">
                  <c:v>41.344000000000001</c:v>
                </c:pt>
                <c:pt idx="40">
                  <c:v>41.623000000000012</c:v>
                </c:pt>
                <c:pt idx="41">
                  <c:v>41.902000000000001</c:v>
                </c:pt>
                <c:pt idx="42">
                  <c:v>42.155000000000001</c:v>
                </c:pt>
                <c:pt idx="43">
                  <c:v>42.409000000000006</c:v>
                </c:pt>
                <c:pt idx="44">
                  <c:v>42.663000000000011</c:v>
                </c:pt>
                <c:pt idx="45">
                  <c:v>42.916000000000004</c:v>
                </c:pt>
                <c:pt idx="46">
                  <c:v>43.144000000000005</c:v>
                </c:pt>
                <c:pt idx="47">
                  <c:v>43.398000000000003</c:v>
                </c:pt>
                <c:pt idx="48">
                  <c:v>43.651000000000003</c:v>
                </c:pt>
                <c:pt idx="49">
                  <c:v>43.88</c:v>
                </c:pt>
                <c:pt idx="50">
                  <c:v>44.108000000000011</c:v>
                </c:pt>
                <c:pt idx="51">
                  <c:v>44.310999999999993</c:v>
                </c:pt>
                <c:pt idx="52">
                  <c:v>44.514000000000003</c:v>
                </c:pt>
                <c:pt idx="53">
                  <c:v>44.666000000000011</c:v>
                </c:pt>
                <c:pt idx="54">
                  <c:v>44.817999999999998</c:v>
                </c:pt>
                <c:pt idx="55">
                  <c:v>45.198000000000043</c:v>
                </c:pt>
                <c:pt idx="56">
                  <c:v>45.756</c:v>
                </c:pt>
                <c:pt idx="57">
                  <c:v>46.39</c:v>
                </c:pt>
                <c:pt idx="58">
                  <c:v>47.1</c:v>
                </c:pt>
                <c:pt idx="59">
                  <c:v>47.886000000000003</c:v>
                </c:pt>
                <c:pt idx="60">
                  <c:v>48.697000000000003</c:v>
                </c:pt>
                <c:pt idx="61">
                  <c:v>49.56</c:v>
                </c:pt>
                <c:pt idx="62">
                  <c:v>50.446000000000005</c:v>
                </c:pt>
                <c:pt idx="63">
                  <c:v>51.393000000000001</c:v>
                </c:pt>
                <c:pt idx="64">
                  <c:v>52.396000000000001</c:v>
                </c:pt>
                <c:pt idx="65">
                  <c:v>53.371000000000002</c:v>
                </c:pt>
                <c:pt idx="66">
                  <c:v>54.346000000000004</c:v>
                </c:pt>
                <c:pt idx="67">
                  <c:v>55.321000000000005</c:v>
                </c:pt>
                <c:pt idx="68">
                  <c:v>56.268000000000043</c:v>
                </c:pt>
                <c:pt idx="69">
                  <c:v>57.215000000000003</c:v>
                </c:pt>
                <c:pt idx="70">
                  <c:v>58.162000000000013</c:v>
                </c:pt>
                <c:pt idx="71">
                  <c:v>59.054000000000002</c:v>
                </c:pt>
                <c:pt idx="72">
                  <c:v>59.973000000000006</c:v>
                </c:pt>
                <c:pt idx="73">
                  <c:v>60.953000000000003</c:v>
                </c:pt>
                <c:pt idx="74">
                  <c:v>61.971000000000004</c:v>
                </c:pt>
                <c:pt idx="75">
                  <c:v>62.924000000000007</c:v>
                </c:pt>
                <c:pt idx="76">
                  <c:v>63.877000000000002</c:v>
                </c:pt>
                <c:pt idx="77">
                  <c:v>64.796999999999997</c:v>
                </c:pt>
                <c:pt idx="78">
                  <c:v>65.683999999999983</c:v>
                </c:pt>
                <c:pt idx="79">
                  <c:v>66.539000000000001</c:v>
                </c:pt>
                <c:pt idx="80">
                  <c:v>67.393000000000001</c:v>
                </c:pt>
                <c:pt idx="81">
                  <c:v>68.180999999999983</c:v>
                </c:pt>
                <c:pt idx="82">
                  <c:v>68.97</c:v>
                </c:pt>
                <c:pt idx="83">
                  <c:v>69.725999999999999</c:v>
                </c:pt>
                <c:pt idx="84">
                  <c:v>70.565000000000012</c:v>
                </c:pt>
                <c:pt idx="85">
                  <c:v>71.412999999999997</c:v>
                </c:pt>
                <c:pt idx="86">
                  <c:v>72.260000000000005</c:v>
                </c:pt>
                <c:pt idx="87">
                  <c:v>73.10799999999999</c:v>
                </c:pt>
                <c:pt idx="88">
                  <c:v>73.873999999999981</c:v>
                </c:pt>
                <c:pt idx="89">
                  <c:v>74.641000000000005</c:v>
                </c:pt>
                <c:pt idx="90">
                  <c:v>75.408000000000001</c:v>
                </c:pt>
                <c:pt idx="91">
                  <c:v>76.134</c:v>
                </c:pt>
                <c:pt idx="92">
                  <c:v>76.861000000000004</c:v>
                </c:pt>
                <c:pt idx="93">
                  <c:v>77.546999999999997</c:v>
                </c:pt>
                <c:pt idx="94">
                  <c:v>78.233000000000004</c:v>
                </c:pt>
                <c:pt idx="95">
                  <c:v>78.918999999999997</c:v>
                </c:pt>
                <c:pt idx="96">
                  <c:v>79.524000000000001</c:v>
                </c:pt>
                <c:pt idx="97">
                  <c:v>80.203999999999994</c:v>
                </c:pt>
                <c:pt idx="98">
                  <c:v>80.918999999999997</c:v>
                </c:pt>
                <c:pt idx="99">
                  <c:v>81.634</c:v>
                </c:pt>
                <c:pt idx="100">
                  <c:v>82.349000000000004</c:v>
                </c:pt>
                <c:pt idx="101">
                  <c:v>83.013000000000005</c:v>
                </c:pt>
                <c:pt idx="102">
                  <c:v>83.676999999999978</c:v>
                </c:pt>
                <c:pt idx="103">
                  <c:v>84.340999999999994</c:v>
                </c:pt>
                <c:pt idx="104">
                  <c:v>84.953999999999994</c:v>
                </c:pt>
                <c:pt idx="105">
                  <c:v>85.566999999999993</c:v>
                </c:pt>
                <c:pt idx="106">
                  <c:v>86.128999999999948</c:v>
                </c:pt>
                <c:pt idx="107">
                  <c:v>86.741000000000085</c:v>
                </c:pt>
                <c:pt idx="108">
                  <c:v>87.302999999999983</c:v>
                </c:pt>
                <c:pt idx="109">
                  <c:v>87.813999999999993</c:v>
                </c:pt>
                <c:pt idx="110">
                  <c:v>88.325000000000003</c:v>
                </c:pt>
                <c:pt idx="111">
                  <c:v>88.885999999999981</c:v>
                </c:pt>
                <c:pt idx="112">
                  <c:v>89.397000000000006</c:v>
                </c:pt>
                <c:pt idx="113">
                  <c:v>89.703999999999994</c:v>
                </c:pt>
                <c:pt idx="114">
                  <c:v>89.856999999999999</c:v>
                </c:pt>
                <c:pt idx="115">
                  <c:v>89.959000000000003</c:v>
                </c:pt>
                <c:pt idx="116">
                  <c:v>90.01</c:v>
                </c:pt>
                <c:pt idx="117">
                  <c:v>89.959000000000003</c:v>
                </c:pt>
                <c:pt idx="118">
                  <c:v>89.856999999999999</c:v>
                </c:pt>
                <c:pt idx="119">
                  <c:v>89.754999999999995</c:v>
                </c:pt>
                <c:pt idx="120">
                  <c:v>89.600999999999999</c:v>
                </c:pt>
                <c:pt idx="121">
                  <c:v>89.397000000000006</c:v>
                </c:pt>
                <c:pt idx="122">
                  <c:v>89.141999999999996</c:v>
                </c:pt>
                <c:pt idx="123">
                  <c:v>88.938000000000002</c:v>
                </c:pt>
                <c:pt idx="124">
                  <c:v>88.682000000000002</c:v>
                </c:pt>
                <c:pt idx="125">
                  <c:v>88.375999999999948</c:v>
                </c:pt>
                <c:pt idx="126">
                  <c:v>88.11999999999999</c:v>
                </c:pt>
                <c:pt idx="127">
                  <c:v>87.813999999999993</c:v>
                </c:pt>
                <c:pt idx="128">
                  <c:v>87.558999999999983</c:v>
                </c:pt>
                <c:pt idx="129">
                  <c:v>87.251999999999995</c:v>
                </c:pt>
                <c:pt idx="130">
                  <c:v>86.946000000000026</c:v>
                </c:pt>
                <c:pt idx="131">
                  <c:v>86.69</c:v>
                </c:pt>
                <c:pt idx="132">
                  <c:v>86.384</c:v>
                </c:pt>
                <c:pt idx="133">
                  <c:v>86.128999999999948</c:v>
                </c:pt>
                <c:pt idx="134">
                  <c:v>85.822000000000003</c:v>
                </c:pt>
                <c:pt idx="135">
                  <c:v>85.566999999999993</c:v>
                </c:pt>
                <c:pt idx="136">
                  <c:v>85.311000000000007</c:v>
                </c:pt>
                <c:pt idx="137">
                  <c:v>85.055999999999983</c:v>
                </c:pt>
                <c:pt idx="138">
                  <c:v>84.801000000000002</c:v>
                </c:pt>
                <c:pt idx="139">
                  <c:v>84.545000000000002</c:v>
                </c:pt>
                <c:pt idx="140">
                  <c:v>84.29</c:v>
                </c:pt>
                <c:pt idx="141">
                  <c:v>84.034999999999997</c:v>
                </c:pt>
                <c:pt idx="142">
                  <c:v>83.778999999999982</c:v>
                </c:pt>
                <c:pt idx="143">
                  <c:v>83.575000000000003</c:v>
                </c:pt>
                <c:pt idx="144">
                  <c:v>83.32</c:v>
                </c:pt>
                <c:pt idx="145">
                  <c:v>83.114999999999995</c:v>
                </c:pt>
                <c:pt idx="146">
                  <c:v>82.86</c:v>
                </c:pt>
                <c:pt idx="147">
                  <c:v>82.655999999999949</c:v>
                </c:pt>
                <c:pt idx="148">
                  <c:v>82.450999999999993</c:v>
                </c:pt>
                <c:pt idx="149">
                  <c:v>82.247000000000085</c:v>
                </c:pt>
                <c:pt idx="150">
                  <c:v>82.043000000000006</c:v>
                </c:pt>
                <c:pt idx="151">
                  <c:v>81.838999999999999</c:v>
                </c:pt>
                <c:pt idx="152">
                  <c:v>81.634</c:v>
                </c:pt>
                <c:pt idx="153">
                  <c:v>81.430000000000007</c:v>
                </c:pt>
                <c:pt idx="154">
                  <c:v>81.225999999999999</c:v>
                </c:pt>
                <c:pt idx="155">
                  <c:v>81.021000000000001</c:v>
                </c:pt>
                <c:pt idx="156">
                  <c:v>80.816999999999993</c:v>
                </c:pt>
                <c:pt idx="157">
                  <c:v>80.613</c:v>
                </c:pt>
                <c:pt idx="158">
                  <c:v>80.409000000000006</c:v>
                </c:pt>
                <c:pt idx="159">
                  <c:v>80.203999999999994</c:v>
                </c:pt>
                <c:pt idx="160">
                  <c:v>80.051000000000002</c:v>
                </c:pt>
                <c:pt idx="161">
                  <c:v>79.927999999999997</c:v>
                </c:pt>
                <c:pt idx="162">
                  <c:v>79.766000000000005</c:v>
                </c:pt>
                <c:pt idx="163">
                  <c:v>79.644999999999996</c:v>
                </c:pt>
                <c:pt idx="164">
                  <c:v>79.524000000000001</c:v>
                </c:pt>
                <c:pt idx="165">
                  <c:v>79.363</c:v>
                </c:pt>
                <c:pt idx="166">
                  <c:v>79.242000000000004</c:v>
                </c:pt>
                <c:pt idx="167">
                  <c:v>79.120999999999981</c:v>
                </c:pt>
                <c:pt idx="168">
                  <c:v>79</c:v>
                </c:pt>
                <c:pt idx="169">
                  <c:v>78.878999999999948</c:v>
                </c:pt>
                <c:pt idx="170">
                  <c:v>78.757999999999996</c:v>
                </c:pt>
                <c:pt idx="171">
                  <c:v>78.635999999999981</c:v>
                </c:pt>
                <c:pt idx="172">
                  <c:v>78.515000000000001</c:v>
                </c:pt>
                <c:pt idx="173">
                  <c:v>78.394000000000005</c:v>
                </c:pt>
                <c:pt idx="174">
                  <c:v>78.191999999999993</c:v>
                </c:pt>
                <c:pt idx="175">
                  <c:v>77.910000000000025</c:v>
                </c:pt>
                <c:pt idx="176">
                  <c:v>77.626999999999981</c:v>
                </c:pt>
                <c:pt idx="177">
                  <c:v>77.263999999999996</c:v>
                </c:pt>
                <c:pt idx="178">
                  <c:v>76.861000000000004</c:v>
                </c:pt>
                <c:pt idx="179">
                  <c:v>76.456999999999994</c:v>
                </c:pt>
                <c:pt idx="180">
                  <c:v>76.054000000000002</c:v>
                </c:pt>
                <c:pt idx="181">
                  <c:v>75.61</c:v>
                </c:pt>
                <c:pt idx="182">
                  <c:v>75.165999999999983</c:v>
                </c:pt>
                <c:pt idx="183">
                  <c:v>74.680999999999983</c:v>
                </c:pt>
                <c:pt idx="184">
                  <c:v>74.236999999999995</c:v>
                </c:pt>
                <c:pt idx="185">
                  <c:v>73.753</c:v>
                </c:pt>
                <c:pt idx="186">
                  <c:v>73.269000000000005</c:v>
                </c:pt>
                <c:pt idx="187">
                  <c:v>72.825000000000003</c:v>
                </c:pt>
                <c:pt idx="188">
                  <c:v>72.340999999999994</c:v>
                </c:pt>
                <c:pt idx="189">
                  <c:v>71.85599999999998</c:v>
                </c:pt>
                <c:pt idx="190">
                  <c:v>71.371999999999986</c:v>
                </c:pt>
                <c:pt idx="191">
                  <c:v>70.927999999999997</c:v>
                </c:pt>
                <c:pt idx="192">
                  <c:v>70.444000000000116</c:v>
                </c:pt>
                <c:pt idx="193">
                  <c:v>69.956000000000003</c:v>
                </c:pt>
                <c:pt idx="194">
                  <c:v>69.561000000000007</c:v>
                </c:pt>
                <c:pt idx="195">
                  <c:v>69.134</c:v>
                </c:pt>
                <c:pt idx="196">
                  <c:v>68.739999999999995</c:v>
                </c:pt>
                <c:pt idx="197">
                  <c:v>68.346000000000004</c:v>
                </c:pt>
                <c:pt idx="198">
                  <c:v>67.950999999999993</c:v>
                </c:pt>
                <c:pt idx="199">
                  <c:v>67.524000000000001</c:v>
                </c:pt>
                <c:pt idx="200">
                  <c:v>67.13</c:v>
                </c:pt>
                <c:pt idx="201">
                  <c:v>66.736000000000004</c:v>
                </c:pt>
                <c:pt idx="202">
                  <c:v>66.308999999999983</c:v>
                </c:pt>
                <c:pt idx="203">
                  <c:v>65.914000000000101</c:v>
                </c:pt>
                <c:pt idx="204">
                  <c:v>65.52</c:v>
                </c:pt>
                <c:pt idx="205">
                  <c:v>65.093000000000004</c:v>
                </c:pt>
                <c:pt idx="206">
                  <c:v>64.698999999999998</c:v>
                </c:pt>
                <c:pt idx="207">
                  <c:v>64.304000000000002</c:v>
                </c:pt>
                <c:pt idx="208">
                  <c:v>63.877000000000002</c:v>
                </c:pt>
                <c:pt idx="209">
                  <c:v>63.483000000000004</c:v>
                </c:pt>
                <c:pt idx="210">
                  <c:v>63.121000000000002</c:v>
                </c:pt>
                <c:pt idx="211">
                  <c:v>62.727000000000011</c:v>
                </c:pt>
                <c:pt idx="212">
                  <c:v>62.333000000000006</c:v>
                </c:pt>
                <c:pt idx="213">
                  <c:v>61.971000000000004</c:v>
                </c:pt>
                <c:pt idx="214">
                  <c:v>61.577000000000005</c:v>
                </c:pt>
                <c:pt idx="215">
                  <c:v>61.216000000000001</c:v>
                </c:pt>
                <c:pt idx="216">
                  <c:v>60.853999999999999</c:v>
                </c:pt>
                <c:pt idx="217">
                  <c:v>60.46</c:v>
                </c:pt>
                <c:pt idx="218">
                  <c:v>60.099000000000011</c:v>
                </c:pt>
                <c:pt idx="219">
                  <c:v>59.806000000000004</c:v>
                </c:pt>
                <c:pt idx="220">
                  <c:v>59.499000000000002</c:v>
                </c:pt>
                <c:pt idx="221">
                  <c:v>59.221000000000011</c:v>
                </c:pt>
                <c:pt idx="222">
                  <c:v>58.914000000000001</c:v>
                </c:pt>
                <c:pt idx="223">
                  <c:v>58.608000000000011</c:v>
                </c:pt>
                <c:pt idx="224">
                  <c:v>58.329000000000001</c:v>
                </c:pt>
                <c:pt idx="225">
                  <c:v>58.023000000000003</c:v>
                </c:pt>
                <c:pt idx="226">
                  <c:v>57.744</c:v>
                </c:pt>
                <c:pt idx="227">
                  <c:v>57.466000000000001</c:v>
                </c:pt>
                <c:pt idx="228">
                  <c:v>57.159000000000006</c:v>
                </c:pt>
                <c:pt idx="229">
                  <c:v>56.880999999999993</c:v>
                </c:pt>
                <c:pt idx="230">
                  <c:v>56.602000000000011</c:v>
                </c:pt>
                <c:pt idx="231">
                  <c:v>56.324000000000005</c:v>
                </c:pt>
                <c:pt idx="232">
                  <c:v>56.045000000000002</c:v>
                </c:pt>
                <c:pt idx="233">
                  <c:v>55.794000000000011</c:v>
                </c:pt>
                <c:pt idx="234">
                  <c:v>55.516000000000005</c:v>
                </c:pt>
                <c:pt idx="235">
                  <c:v>55.237000000000002</c:v>
                </c:pt>
                <c:pt idx="236">
                  <c:v>54.986000000000004</c:v>
                </c:pt>
                <c:pt idx="237">
                  <c:v>54.736000000000011</c:v>
                </c:pt>
                <c:pt idx="238">
                  <c:v>54.457000000000001</c:v>
                </c:pt>
                <c:pt idx="239">
                  <c:v>54.206000000000003</c:v>
                </c:pt>
                <c:pt idx="240">
                  <c:v>53.956000000000003</c:v>
                </c:pt>
                <c:pt idx="241">
                  <c:v>53.705000000000013</c:v>
                </c:pt>
                <c:pt idx="242">
                  <c:v>53.454000000000001</c:v>
                </c:pt>
                <c:pt idx="243">
                  <c:v>53.204000000000001</c:v>
                </c:pt>
                <c:pt idx="244">
                  <c:v>52.981000000000002</c:v>
                </c:pt>
                <c:pt idx="245">
                  <c:v>52.730000000000011</c:v>
                </c:pt>
                <c:pt idx="246">
                  <c:v>52.479000000000006</c:v>
                </c:pt>
                <c:pt idx="247">
                  <c:v>52.229000000000013</c:v>
                </c:pt>
                <c:pt idx="248">
                  <c:v>52.006</c:v>
                </c:pt>
                <c:pt idx="249">
                  <c:v>51.783000000000001</c:v>
                </c:pt>
                <c:pt idx="250">
                  <c:v>51.532000000000011</c:v>
                </c:pt>
                <c:pt idx="251">
                  <c:v>51.309000000000005</c:v>
                </c:pt>
                <c:pt idx="252">
                  <c:v>51.086000000000006</c:v>
                </c:pt>
                <c:pt idx="253">
                  <c:v>50.864000000000004</c:v>
                </c:pt>
                <c:pt idx="254">
                  <c:v>50.641000000000005</c:v>
                </c:pt>
                <c:pt idx="255">
                  <c:v>50.417999999999999</c:v>
                </c:pt>
                <c:pt idx="256">
                  <c:v>50.223000000000013</c:v>
                </c:pt>
                <c:pt idx="257">
                  <c:v>50.041000000000004</c:v>
                </c:pt>
                <c:pt idx="258">
                  <c:v>49.864000000000004</c:v>
                </c:pt>
                <c:pt idx="259">
                  <c:v>49.661000000000001</c:v>
                </c:pt>
                <c:pt idx="260">
                  <c:v>49.484000000000002</c:v>
                </c:pt>
                <c:pt idx="261">
                  <c:v>49.306000000000004</c:v>
                </c:pt>
                <c:pt idx="262">
                  <c:v>49.129000000000012</c:v>
                </c:pt>
                <c:pt idx="263">
                  <c:v>48.926000000000002</c:v>
                </c:pt>
                <c:pt idx="264">
                  <c:v>48.748000000000012</c:v>
                </c:pt>
                <c:pt idx="265">
                  <c:v>48.571000000000005</c:v>
                </c:pt>
                <c:pt idx="266">
                  <c:v>48.393000000000001</c:v>
                </c:pt>
                <c:pt idx="267">
                  <c:v>48.216000000000001</c:v>
                </c:pt>
                <c:pt idx="268">
                  <c:v>48.013000000000005</c:v>
                </c:pt>
                <c:pt idx="269">
                  <c:v>47.861000000000004</c:v>
                </c:pt>
                <c:pt idx="270">
                  <c:v>47.683</c:v>
                </c:pt>
                <c:pt idx="271">
                  <c:v>47.506</c:v>
                </c:pt>
                <c:pt idx="272">
                  <c:v>47.328000000000003</c:v>
                </c:pt>
                <c:pt idx="273">
                  <c:v>47.151000000000003</c:v>
                </c:pt>
                <c:pt idx="274">
                  <c:v>46.999000000000002</c:v>
                </c:pt>
                <c:pt idx="275">
                  <c:v>46.821000000000005</c:v>
                </c:pt>
                <c:pt idx="276">
                  <c:v>46.669000000000011</c:v>
                </c:pt>
                <c:pt idx="277">
                  <c:v>46.491</c:v>
                </c:pt>
                <c:pt idx="278">
                  <c:v>46.339000000000006</c:v>
                </c:pt>
                <c:pt idx="279">
                  <c:v>46.187000000000005</c:v>
                </c:pt>
                <c:pt idx="280">
                  <c:v>46.035000000000011</c:v>
                </c:pt>
                <c:pt idx="281">
                  <c:v>45.883000000000003</c:v>
                </c:pt>
                <c:pt idx="282">
                  <c:v>45.731000000000002</c:v>
                </c:pt>
                <c:pt idx="283">
                  <c:v>45.579000000000001</c:v>
                </c:pt>
                <c:pt idx="284">
                  <c:v>45.426000000000002</c:v>
                </c:pt>
                <c:pt idx="285">
                  <c:v>45.274000000000001</c:v>
                </c:pt>
                <c:pt idx="286">
                  <c:v>45.148000000000003</c:v>
                </c:pt>
                <c:pt idx="287">
                  <c:v>44.995000000000012</c:v>
                </c:pt>
                <c:pt idx="288">
                  <c:v>44.843000000000004</c:v>
                </c:pt>
                <c:pt idx="289">
                  <c:v>44.716000000000001</c:v>
                </c:pt>
                <c:pt idx="290">
                  <c:v>44.564</c:v>
                </c:pt>
                <c:pt idx="291">
                  <c:v>44.438000000000002</c:v>
                </c:pt>
                <c:pt idx="292">
                  <c:v>44.285000000000011</c:v>
                </c:pt>
                <c:pt idx="293">
                  <c:v>44.159000000000006</c:v>
                </c:pt>
                <c:pt idx="294">
                  <c:v>44.057000000000002</c:v>
                </c:pt>
                <c:pt idx="295">
                  <c:v>44.057000000000002</c:v>
                </c:pt>
                <c:pt idx="296">
                  <c:v>44.108000000000011</c:v>
                </c:pt>
                <c:pt idx="297">
                  <c:v>44.260000000000012</c:v>
                </c:pt>
                <c:pt idx="298">
                  <c:v>44.411999999999999</c:v>
                </c:pt>
                <c:pt idx="299">
                  <c:v>44.615000000000002</c:v>
                </c:pt>
                <c:pt idx="300">
                  <c:v>44.843000000000004</c:v>
                </c:pt>
                <c:pt idx="301">
                  <c:v>45.071000000000005</c:v>
                </c:pt>
                <c:pt idx="302">
                  <c:v>45.325000000000003</c:v>
                </c:pt>
                <c:pt idx="303">
                  <c:v>45.604000000000006</c:v>
                </c:pt>
                <c:pt idx="304">
                  <c:v>45.883000000000003</c:v>
                </c:pt>
                <c:pt idx="305">
                  <c:v>46.136000000000003</c:v>
                </c:pt>
                <c:pt idx="306">
                  <c:v>46.441000000000003</c:v>
                </c:pt>
                <c:pt idx="307">
                  <c:v>46.720000000000013</c:v>
                </c:pt>
                <c:pt idx="308">
                  <c:v>46.999000000000002</c:v>
                </c:pt>
                <c:pt idx="309">
                  <c:v>47.278000000000013</c:v>
                </c:pt>
                <c:pt idx="310">
                  <c:v>47.556000000000004</c:v>
                </c:pt>
                <c:pt idx="311">
                  <c:v>47.835000000000001</c:v>
                </c:pt>
                <c:pt idx="312">
                  <c:v>48.089000000000006</c:v>
                </c:pt>
                <c:pt idx="313">
                  <c:v>48.368000000000002</c:v>
                </c:pt>
                <c:pt idx="314">
                  <c:v>48.647000000000006</c:v>
                </c:pt>
                <c:pt idx="315">
                  <c:v>48.9</c:v>
                </c:pt>
                <c:pt idx="316">
                  <c:v>49.154000000000003</c:v>
                </c:pt>
                <c:pt idx="317">
                  <c:v>49.433</c:v>
                </c:pt>
                <c:pt idx="318">
                  <c:v>49.686</c:v>
                </c:pt>
                <c:pt idx="319">
                  <c:v>49.94</c:v>
                </c:pt>
                <c:pt idx="320">
                  <c:v>50.167000000000002</c:v>
                </c:pt>
                <c:pt idx="321">
                  <c:v>50.446000000000005</c:v>
                </c:pt>
                <c:pt idx="322">
                  <c:v>50.724000000000011</c:v>
                </c:pt>
                <c:pt idx="323">
                  <c:v>50.975000000000001</c:v>
                </c:pt>
                <c:pt idx="324">
                  <c:v>51.254000000000005</c:v>
                </c:pt>
                <c:pt idx="325">
                  <c:v>51.532000000000011</c:v>
                </c:pt>
                <c:pt idx="326">
                  <c:v>51.783000000000001</c:v>
                </c:pt>
                <c:pt idx="327">
                  <c:v>52.034000000000006</c:v>
                </c:pt>
                <c:pt idx="328">
                  <c:v>52.284000000000006</c:v>
                </c:pt>
                <c:pt idx="329">
                  <c:v>52.535000000000011</c:v>
                </c:pt>
                <c:pt idx="330">
                  <c:v>52.758000000000003</c:v>
                </c:pt>
                <c:pt idx="331">
                  <c:v>53.009</c:v>
                </c:pt>
                <c:pt idx="332">
                  <c:v>53.231000000000002</c:v>
                </c:pt>
                <c:pt idx="333">
                  <c:v>53.454000000000001</c:v>
                </c:pt>
                <c:pt idx="334">
                  <c:v>53.677</c:v>
                </c:pt>
                <c:pt idx="335">
                  <c:v>53.9</c:v>
                </c:pt>
                <c:pt idx="336">
                  <c:v>54.123000000000012</c:v>
                </c:pt>
                <c:pt idx="337">
                  <c:v>54.346000000000004</c:v>
                </c:pt>
                <c:pt idx="338">
                  <c:v>54.569000000000003</c:v>
                </c:pt>
                <c:pt idx="339">
                  <c:v>54.764000000000003</c:v>
                </c:pt>
                <c:pt idx="340">
                  <c:v>54.959000000000003</c:v>
                </c:pt>
                <c:pt idx="341">
                  <c:v>55.154000000000003</c:v>
                </c:pt>
                <c:pt idx="342">
                  <c:v>55.349000000000004</c:v>
                </c:pt>
                <c:pt idx="343">
                  <c:v>55.544000000000004</c:v>
                </c:pt>
                <c:pt idx="344">
                  <c:v>55.739000000000011</c:v>
                </c:pt>
                <c:pt idx="345">
                  <c:v>55.906000000000006</c:v>
                </c:pt>
                <c:pt idx="346">
                  <c:v>56.101000000000006</c:v>
                </c:pt>
                <c:pt idx="347">
                  <c:v>56.268000000000043</c:v>
                </c:pt>
                <c:pt idx="348">
                  <c:v>56.435000000000002</c:v>
                </c:pt>
                <c:pt idx="349">
                  <c:v>56.602000000000011</c:v>
                </c:pt>
                <c:pt idx="350">
                  <c:v>56.769000000000013</c:v>
                </c:pt>
                <c:pt idx="351">
                  <c:v>56.936</c:v>
                </c:pt>
                <c:pt idx="352">
                  <c:v>57.048000000000002</c:v>
                </c:pt>
                <c:pt idx="353">
                  <c:v>57.215000000000003</c:v>
                </c:pt>
                <c:pt idx="354">
                  <c:v>57.549000000000007</c:v>
                </c:pt>
                <c:pt idx="355">
                  <c:v>58.079000000000001</c:v>
                </c:pt>
                <c:pt idx="356">
                  <c:v>58.719000000000001</c:v>
                </c:pt>
                <c:pt idx="357">
                  <c:v>59.416000000000004</c:v>
                </c:pt>
                <c:pt idx="358">
                  <c:v>60.164000000000001</c:v>
                </c:pt>
                <c:pt idx="359">
                  <c:v>61.117000000000004</c:v>
                </c:pt>
                <c:pt idx="360">
                  <c:v>62.103000000000002</c:v>
                </c:pt>
                <c:pt idx="361">
                  <c:v>63.121000000000002</c:v>
                </c:pt>
                <c:pt idx="362">
                  <c:v>64.106999999999999</c:v>
                </c:pt>
                <c:pt idx="363">
                  <c:v>65.125999999999948</c:v>
                </c:pt>
                <c:pt idx="364">
                  <c:v>66.111000000000004</c:v>
                </c:pt>
                <c:pt idx="365">
                  <c:v>67.096999999999994</c:v>
                </c:pt>
                <c:pt idx="366">
                  <c:v>68.05</c:v>
                </c:pt>
                <c:pt idx="367">
                  <c:v>69.003</c:v>
                </c:pt>
                <c:pt idx="368">
                  <c:v>69.923000000000002</c:v>
                </c:pt>
                <c:pt idx="369">
                  <c:v>71.009</c:v>
                </c:pt>
                <c:pt idx="370">
                  <c:v>72.099000000000004</c:v>
                </c:pt>
                <c:pt idx="371">
                  <c:v>73.147999999999996</c:v>
                </c:pt>
                <c:pt idx="372">
                  <c:v>74.156999999999982</c:v>
                </c:pt>
                <c:pt idx="373">
                  <c:v>75.165999999999983</c:v>
                </c:pt>
                <c:pt idx="374">
                  <c:v>76.093999999999994</c:v>
                </c:pt>
                <c:pt idx="375">
                  <c:v>77.021999999999991</c:v>
                </c:pt>
                <c:pt idx="376">
                  <c:v>77.910000000000025</c:v>
                </c:pt>
                <c:pt idx="377">
                  <c:v>78.757999999999996</c:v>
                </c:pt>
                <c:pt idx="378">
                  <c:v>79.565000000000012</c:v>
                </c:pt>
                <c:pt idx="379">
                  <c:v>80.459999999999994</c:v>
                </c:pt>
                <c:pt idx="380">
                  <c:v>81.430000000000007</c:v>
                </c:pt>
                <c:pt idx="381">
                  <c:v>82.349000000000004</c:v>
                </c:pt>
                <c:pt idx="382">
                  <c:v>83.269000000000005</c:v>
                </c:pt>
                <c:pt idx="383">
                  <c:v>84.188000000000002</c:v>
                </c:pt>
                <c:pt idx="384">
                  <c:v>85.055999999999983</c:v>
                </c:pt>
                <c:pt idx="385">
                  <c:v>85.872999999999948</c:v>
                </c:pt>
                <c:pt idx="386">
                  <c:v>86.69</c:v>
                </c:pt>
                <c:pt idx="387">
                  <c:v>87.507999999999996</c:v>
                </c:pt>
                <c:pt idx="388">
                  <c:v>88.274000000000001</c:v>
                </c:pt>
                <c:pt idx="389">
                  <c:v>89.04</c:v>
                </c:pt>
                <c:pt idx="390">
                  <c:v>89.754999999999995</c:v>
                </c:pt>
                <c:pt idx="391">
                  <c:v>90.525999999999982</c:v>
                </c:pt>
                <c:pt idx="392">
                  <c:v>91.38</c:v>
                </c:pt>
                <c:pt idx="393">
                  <c:v>92.233999999999995</c:v>
                </c:pt>
                <c:pt idx="394">
                  <c:v>93.022999999999982</c:v>
                </c:pt>
                <c:pt idx="395">
                  <c:v>93.745999999999995</c:v>
                </c:pt>
                <c:pt idx="396">
                  <c:v>94.468999999999994</c:v>
                </c:pt>
                <c:pt idx="397">
                  <c:v>95.191000000000003</c:v>
                </c:pt>
                <c:pt idx="398">
                  <c:v>95.849000000000004</c:v>
                </c:pt>
                <c:pt idx="399">
                  <c:v>96.570999999999998</c:v>
                </c:pt>
                <c:pt idx="400">
                  <c:v>97.228999999999999</c:v>
                </c:pt>
                <c:pt idx="401">
                  <c:v>97.82</c:v>
                </c:pt>
                <c:pt idx="402">
                  <c:v>98.477000000000004</c:v>
                </c:pt>
                <c:pt idx="403">
                  <c:v>99.069000000000003</c:v>
                </c:pt>
                <c:pt idx="404">
                  <c:v>99.66</c:v>
                </c:pt>
                <c:pt idx="405">
                  <c:v>100.059</c:v>
                </c:pt>
                <c:pt idx="406">
                  <c:v>100.236</c:v>
                </c:pt>
                <c:pt idx="407">
                  <c:v>100.393</c:v>
                </c:pt>
                <c:pt idx="408">
                  <c:v>100.55</c:v>
                </c:pt>
                <c:pt idx="409">
                  <c:v>100.70699999999999</c:v>
                </c:pt>
                <c:pt idx="410">
                  <c:v>100.845</c:v>
                </c:pt>
                <c:pt idx="411">
                  <c:v>101.002</c:v>
                </c:pt>
                <c:pt idx="412">
                  <c:v>101.139</c:v>
                </c:pt>
                <c:pt idx="413">
                  <c:v>101.277</c:v>
                </c:pt>
                <c:pt idx="414">
                  <c:v>101.41400000000009</c:v>
                </c:pt>
                <c:pt idx="415">
                  <c:v>101.55200000000001</c:v>
                </c:pt>
                <c:pt idx="416">
                  <c:v>101.64999999999999</c:v>
                </c:pt>
                <c:pt idx="417">
                  <c:v>101.788</c:v>
                </c:pt>
                <c:pt idx="418">
                  <c:v>101.886</c:v>
                </c:pt>
                <c:pt idx="419">
                  <c:v>102.004</c:v>
                </c:pt>
                <c:pt idx="420">
                  <c:v>102.121</c:v>
                </c:pt>
                <c:pt idx="421">
                  <c:v>102.22</c:v>
                </c:pt>
                <c:pt idx="422">
                  <c:v>102.318</c:v>
                </c:pt>
                <c:pt idx="423">
                  <c:v>102.41600000000008</c:v>
                </c:pt>
                <c:pt idx="424">
                  <c:v>102.51400000000002</c:v>
                </c:pt>
                <c:pt idx="425">
                  <c:v>102.613</c:v>
                </c:pt>
                <c:pt idx="426">
                  <c:v>102.691</c:v>
                </c:pt>
                <c:pt idx="427">
                  <c:v>102.789</c:v>
                </c:pt>
                <c:pt idx="428">
                  <c:v>102.88800000000001</c:v>
                </c:pt>
                <c:pt idx="429">
                  <c:v>102.96599999999999</c:v>
                </c:pt>
                <c:pt idx="430">
                  <c:v>103.045</c:v>
                </c:pt>
                <c:pt idx="431">
                  <c:v>103.12299999999998</c:v>
                </c:pt>
                <c:pt idx="432">
                  <c:v>103.221</c:v>
                </c:pt>
                <c:pt idx="433">
                  <c:v>103.3</c:v>
                </c:pt>
                <c:pt idx="434">
                  <c:v>103.37899999999998</c:v>
                </c:pt>
                <c:pt idx="435">
                  <c:v>103.45699999999999</c:v>
                </c:pt>
                <c:pt idx="436">
                  <c:v>103.51600000000002</c:v>
                </c:pt>
                <c:pt idx="437">
                  <c:v>103.595</c:v>
                </c:pt>
                <c:pt idx="438">
                  <c:v>103.67299999999992</c:v>
                </c:pt>
                <c:pt idx="439">
                  <c:v>103.732</c:v>
                </c:pt>
                <c:pt idx="440">
                  <c:v>103.81100000000002</c:v>
                </c:pt>
                <c:pt idx="441">
                  <c:v>103.86999999999999</c:v>
                </c:pt>
                <c:pt idx="442">
                  <c:v>103.94800000000002</c:v>
                </c:pt>
                <c:pt idx="443">
                  <c:v>104.00700000000002</c:v>
                </c:pt>
                <c:pt idx="444">
                  <c:v>104.066</c:v>
                </c:pt>
                <c:pt idx="445">
                  <c:v>104.145</c:v>
                </c:pt>
                <c:pt idx="446">
                  <c:v>104.20399999999999</c:v>
                </c:pt>
                <c:pt idx="447">
                  <c:v>104.26300000000002</c:v>
                </c:pt>
                <c:pt idx="448">
                  <c:v>104.30200000000001</c:v>
                </c:pt>
                <c:pt idx="449">
                  <c:v>104.361</c:v>
                </c:pt>
                <c:pt idx="450">
                  <c:v>104.42</c:v>
                </c:pt>
                <c:pt idx="451">
                  <c:v>104.459</c:v>
                </c:pt>
                <c:pt idx="452">
                  <c:v>104.518</c:v>
                </c:pt>
                <c:pt idx="453">
                  <c:v>104.577</c:v>
                </c:pt>
                <c:pt idx="454">
                  <c:v>104.616</c:v>
                </c:pt>
                <c:pt idx="455">
                  <c:v>104.65499999999999</c:v>
                </c:pt>
                <c:pt idx="456">
                  <c:v>104.71400000000008</c:v>
                </c:pt>
                <c:pt idx="457">
                  <c:v>104.754</c:v>
                </c:pt>
                <c:pt idx="458">
                  <c:v>104.813</c:v>
                </c:pt>
                <c:pt idx="459">
                  <c:v>104.85199999999999</c:v>
                </c:pt>
                <c:pt idx="460">
                  <c:v>104.89100000000002</c:v>
                </c:pt>
                <c:pt idx="461">
                  <c:v>104.95</c:v>
                </c:pt>
                <c:pt idx="462">
                  <c:v>104.989</c:v>
                </c:pt>
                <c:pt idx="463">
                  <c:v>105.029</c:v>
                </c:pt>
                <c:pt idx="464">
                  <c:v>105.068</c:v>
                </c:pt>
                <c:pt idx="465">
                  <c:v>105.107</c:v>
                </c:pt>
                <c:pt idx="466">
                  <c:v>105.146</c:v>
                </c:pt>
                <c:pt idx="467">
                  <c:v>105.18600000000001</c:v>
                </c:pt>
                <c:pt idx="468">
                  <c:v>105.22499999999999</c:v>
                </c:pt>
                <c:pt idx="469">
                  <c:v>105.26400000000002</c:v>
                </c:pt>
                <c:pt idx="470">
                  <c:v>105.304</c:v>
                </c:pt>
                <c:pt idx="471">
                  <c:v>105.343</c:v>
                </c:pt>
                <c:pt idx="472">
                  <c:v>105.363</c:v>
                </c:pt>
                <c:pt idx="473">
                  <c:v>105.402</c:v>
                </c:pt>
                <c:pt idx="474">
                  <c:v>105.4410000000001</c:v>
                </c:pt>
                <c:pt idx="475">
                  <c:v>105.46100000000008</c:v>
                </c:pt>
                <c:pt idx="476">
                  <c:v>105.5</c:v>
                </c:pt>
                <c:pt idx="477">
                  <c:v>105.539</c:v>
                </c:pt>
                <c:pt idx="478">
                  <c:v>105.57899999999998</c:v>
                </c:pt>
                <c:pt idx="479">
                  <c:v>105.598</c:v>
                </c:pt>
                <c:pt idx="480">
                  <c:v>105.63800000000001</c:v>
                </c:pt>
                <c:pt idx="481">
                  <c:v>105.657</c:v>
                </c:pt>
                <c:pt idx="482">
                  <c:v>105.696</c:v>
                </c:pt>
                <c:pt idx="483">
                  <c:v>105.736</c:v>
                </c:pt>
                <c:pt idx="484">
                  <c:v>105.755</c:v>
                </c:pt>
                <c:pt idx="485">
                  <c:v>105.795</c:v>
                </c:pt>
                <c:pt idx="486">
                  <c:v>105.81399999999999</c:v>
                </c:pt>
                <c:pt idx="487">
                  <c:v>105.834</c:v>
                </c:pt>
                <c:pt idx="488">
                  <c:v>105.87299999999998</c:v>
                </c:pt>
                <c:pt idx="489">
                  <c:v>105.893</c:v>
                </c:pt>
                <c:pt idx="490">
                  <c:v>105.91300000000008</c:v>
                </c:pt>
                <c:pt idx="491">
                  <c:v>105.952</c:v>
                </c:pt>
                <c:pt idx="492">
                  <c:v>105.971</c:v>
                </c:pt>
                <c:pt idx="493">
                  <c:v>105.99100000000008</c:v>
                </c:pt>
                <c:pt idx="494">
                  <c:v>106.01100000000002</c:v>
                </c:pt>
                <c:pt idx="495">
                  <c:v>106.05</c:v>
                </c:pt>
                <c:pt idx="496">
                  <c:v>106.07</c:v>
                </c:pt>
                <c:pt idx="497">
                  <c:v>106.089</c:v>
                </c:pt>
                <c:pt idx="498">
                  <c:v>106.10899999999998</c:v>
                </c:pt>
                <c:pt idx="499">
                  <c:v>106.12899999999998</c:v>
                </c:pt>
                <c:pt idx="500">
                  <c:v>106.148</c:v>
                </c:pt>
                <c:pt idx="501">
                  <c:v>106.18799999999999</c:v>
                </c:pt>
                <c:pt idx="502">
                  <c:v>106.20699999999999</c:v>
                </c:pt>
                <c:pt idx="503">
                  <c:v>106.227</c:v>
                </c:pt>
                <c:pt idx="504">
                  <c:v>106.24600000000002</c:v>
                </c:pt>
                <c:pt idx="505">
                  <c:v>106.26600000000002</c:v>
                </c:pt>
                <c:pt idx="506">
                  <c:v>106.286</c:v>
                </c:pt>
                <c:pt idx="507">
                  <c:v>106.30500000000001</c:v>
                </c:pt>
                <c:pt idx="508">
                  <c:v>106.32499999999999</c:v>
                </c:pt>
                <c:pt idx="509">
                  <c:v>106.345</c:v>
                </c:pt>
                <c:pt idx="510">
                  <c:v>106.364</c:v>
                </c:pt>
                <c:pt idx="511">
                  <c:v>106.384</c:v>
                </c:pt>
                <c:pt idx="512">
                  <c:v>106.40400000000002</c:v>
                </c:pt>
                <c:pt idx="513">
                  <c:v>106.44300000000008</c:v>
                </c:pt>
                <c:pt idx="514">
                  <c:v>106.44300000000008</c:v>
                </c:pt>
                <c:pt idx="515">
                  <c:v>106.46299999999999</c:v>
                </c:pt>
                <c:pt idx="516">
                  <c:v>106.482</c:v>
                </c:pt>
                <c:pt idx="517">
                  <c:v>106.502</c:v>
                </c:pt>
                <c:pt idx="518">
                  <c:v>106.521</c:v>
                </c:pt>
                <c:pt idx="519">
                  <c:v>106.54100000000008</c:v>
                </c:pt>
                <c:pt idx="520">
                  <c:v>106.54100000000008</c:v>
                </c:pt>
                <c:pt idx="521">
                  <c:v>106.56100000000002</c:v>
                </c:pt>
                <c:pt idx="522">
                  <c:v>106.58</c:v>
                </c:pt>
                <c:pt idx="523">
                  <c:v>106.6</c:v>
                </c:pt>
                <c:pt idx="524">
                  <c:v>106.6</c:v>
                </c:pt>
                <c:pt idx="525">
                  <c:v>106.61999999999999</c:v>
                </c:pt>
                <c:pt idx="526">
                  <c:v>106.639</c:v>
                </c:pt>
                <c:pt idx="527">
                  <c:v>106.65900000000001</c:v>
                </c:pt>
                <c:pt idx="528">
                  <c:v>106.67899999999995</c:v>
                </c:pt>
                <c:pt idx="529">
                  <c:v>106.67899999999995</c:v>
                </c:pt>
                <c:pt idx="530">
                  <c:v>106.69799999999999</c:v>
                </c:pt>
                <c:pt idx="531">
                  <c:v>106.718</c:v>
                </c:pt>
                <c:pt idx="532">
                  <c:v>106.718</c:v>
                </c:pt>
                <c:pt idx="533">
                  <c:v>106.69799999999999</c:v>
                </c:pt>
                <c:pt idx="534">
                  <c:v>106.67899999999995</c:v>
                </c:pt>
                <c:pt idx="535">
                  <c:v>106.65900000000001</c:v>
                </c:pt>
                <c:pt idx="536">
                  <c:v>106.639</c:v>
                </c:pt>
                <c:pt idx="537">
                  <c:v>106.6</c:v>
                </c:pt>
                <c:pt idx="538">
                  <c:v>106.54100000000008</c:v>
                </c:pt>
                <c:pt idx="539">
                  <c:v>106.502</c:v>
                </c:pt>
                <c:pt idx="540">
                  <c:v>106.46299999999999</c:v>
                </c:pt>
                <c:pt idx="541">
                  <c:v>106.40400000000002</c:v>
                </c:pt>
                <c:pt idx="542">
                  <c:v>106.364</c:v>
                </c:pt>
                <c:pt idx="543">
                  <c:v>106.30500000000001</c:v>
                </c:pt>
                <c:pt idx="544">
                  <c:v>106.24600000000002</c:v>
                </c:pt>
                <c:pt idx="545">
                  <c:v>106.18799999999999</c:v>
                </c:pt>
                <c:pt idx="546">
                  <c:v>106.12899999999998</c:v>
                </c:pt>
                <c:pt idx="547">
                  <c:v>106.089</c:v>
                </c:pt>
                <c:pt idx="548">
                  <c:v>106.03</c:v>
                </c:pt>
                <c:pt idx="549">
                  <c:v>105.971</c:v>
                </c:pt>
                <c:pt idx="550">
                  <c:v>105.91300000000008</c:v>
                </c:pt>
                <c:pt idx="551">
                  <c:v>105.854</c:v>
                </c:pt>
                <c:pt idx="552">
                  <c:v>105.795</c:v>
                </c:pt>
                <c:pt idx="553">
                  <c:v>105.736</c:v>
                </c:pt>
                <c:pt idx="554">
                  <c:v>105.67700000000001</c:v>
                </c:pt>
                <c:pt idx="555">
                  <c:v>105.61799999999999</c:v>
                </c:pt>
                <c:pt idx="556">
                  <c:v>105.559</c:v>
                </c:pt>
                <c:pt idx="557">
                  <c:v>105.5</c:v>
                </c:pt>
              </c:numCache>
            </c:numRef>
          </c:yVal>
          <c:smooth val="0"/>
        </c:ser>
        <c:ser>
          <c:idx val="2"/>
          <c:order val="2"/>
          <c:spPr>
            <a:ln w="28575">
              <a:noFill/>
            </a:ln>
          </c:spPr>
          <c:marker>
            <c:symbol val="circle"/>
            <c:size val="2"/>
          </c:marker>
          <c:xVal>
            <c:numRef>
              <c:f>[Untitled0.xlsx]Untitled0!$X$3:$X$560</c:f>
              <c:numCache>
                <c:formatCode>General</c:formatCode>
                <c:ptCount val="558"/>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pt idx="21">
                  <c:v>44</c:v>
                </c:pt>
                <c:pt idx="22">
                  <c:v>45</c:v>
                </c:pt>
                <c:pt idx="23">
                  <c:v>46</c:v>
                </c:pt>
                <c:pt idx="24">
                  <c:v>47</c:v>
                </c:pt>
                <c:pt idx="25">
                  <c:v>48</c:v>
                </c:pt>
                <c:pt idx="26">
                  <c:v>49</c:v>
                </c:pt>
                <c:pt idx="27">
                  <c:v>50</c:v>
                </c:pt>
                <c:pt idx="28">
                  <c:v>51</c:v>
                </c:pt>
                <c:pt idx="29">
                  <c:v>52</c:v>
                </c:pt>
                <c:pt idx="30">
                  <c:v>53</c:v>
                </c:pt>
                <c:pt idx="31">
                  <c:v>54</c:v>
                </c:pt>
                <c:pt idx="32">
                  <c:v>55</c:v>
                </c:pt>
                <c:pt idx="33">
                  <c:v>56</c:v>
                </c:pt>
                <c:pt idx="34">
                  <c:v>57</c:v>
                </c:pt>
                <c:pt idx="35">
                  <c:v>58</c:v>
                </c:pt>
                <c:pt idx="36">
                  <c:v>59</c:v>
                </c:pt>
                <c:pt idx="37">
                  <c:v>60</c:v>
                </c:pt>
                <c:pt idx="38">
                  <c:v>61</c:v>
                </c:pt>
                <c:pt idx="39">
                  <c:v>62</c:v>
                </c:pt>
                <c:pt idx="40">
                  <c:v>63</c:v>
                </c:pt>
                <c:pt idx="41">
                  <c:v>64</c:v>
                </c:pt>
                <c:pt idx="42">
                  <c:v>65</c:v>
                </c:pt>
                <c:pt idx="43">
                  <c:v>66</c:v>
                </c:pt>
                <c:pt idx="44">
                  <c:v>67</c:v>
                </c:pt>
                <c:pt idx="45">
                  <c:v>68</c:v>
                </c:pt>
                <c:pt idx="46">
                  <c:v>69</c:v>
                </c:pt>
                <c:pt idx="47">
                  <c:v>70</c:v>
                </c:pt>
                <c:pt idx="48">
                  <c:v>71</c:v>
                </c:pt>
                <c:pt idx="49">
                  <c:v>72</c:v>
                </c:pt>
                <c:pt idx="50">
                  <c:v>73</c:v>
                </c:pt>
                <c:pt idx="51">
                  <c:v>74</c:v>
                </c:pt>
                <c:pt idx="52">
                  <c:v>75</c:v>
                </c:pt>
                <c:pt idx="53">
                  <c:v>76</c:v>
                </c:pt>
                <c:pt idx="54">
                  <c:v>77</c:v>
                </c:pt>
                <c:pt idx="55">
                  <c:v>78</c:v>
                </c:pt>
                <c:pt idx="56">
                  <c:v>79</c:v>
                </c:pt>
                <c:pt idx="57">
                  <c:v>80</c:v>
                </c:pt>
                <c:pt idx="58">
                  <c:v>81</c:v>
                </c:pt>
                <c:pt idx="59">
                  <c:v>82</c:v>
                </c:pt>
                <c:pt idx="60">
                  <c:v>83</c:v>
                </c:pt>
                <c:pt idx="61">
                  <c:v>84</c:v>
                </c:pt>
                <c:pt idx="62">
                  <c:v>85</c:v>
                </c:pt>
                <c:pt idx="63">
                  <c:v>86</c:v>
                </c:pt>
                <c:pt idx="64">
                  <c:v>87</c:v>
                </c:pt>
                <c:pt idx="65">
                  <c:v>88</c:v>
                </c:pt>
                <c:pt idx="66">
                  <c:v>89</c:v>
                </c:pt>
                <c:pt idx="67">
                  <c:v>90</c:v>
                </c:pt>
                <c:pt idx="68">
                  <c:v>91</c:v>
                </c:pt>
                <c:pt idx="69">
                  <c:v>92</c:v>
                </c:pt>
                <c:pt idx="70">
                  <c:v>93</c:v>
                </c:pt>
                <c:pt idx="71">
                  <c:v>94</c:v>
                </c:pt>
                <c:pt idx="72">
                  <c:v>95</c:v>
                </c:pt>
                <c:pt idx="73">
                  <c:v>96</c:v>
                </c:pt>
                <c:pt idx="74">
                  <c:v>97</c:v>
                </c:pt>
                <c:pt idx="75">
                  <c:v>98</c:v>
                </c:pt>
                <c:pt idx="76">
                  <c:v>99</c:v>
                </c:pt>
                <c:pt idx="77">
                  <c:v>100</c:v>
                </c:pt>
                <c:pt idx="78">
                  <c:v>101</c:v>
                </c:pt>
                <c:pt idx="79">
                  <c:v>102</c:v>
                </c:pt>
                <c:pt idx="80">
                  <c:v>103</c:v>
                </c:pt>
                <c:pt idx="81">
                  <c:v>104</c:v>
                </c:pt>
                <c:pt idx="82">
                  <c:v>105</c:v>
                </c:pt>
                <c:pt idx="83">
                  <c:v>106</c:v>
                </c:pt>
                <c:pt idx="84">
                  <c:v>107</c:v>
                </c:pt>
                <c:pt idx="85">
                  <c:v>108</c:v>
                </c:pt>
                <c:pt idx="86">
                  <c:v>109</c:v>
                </c:pt>
                <c:pt idx="87">
                  <c:v>110</c:v>
                </c:pt>
                <c:pt idx="88">
                  <c:v>111</c:v>
                </c:pt>
                <c:pt idx="89">
                  <c:v>112</c:v>
                </c:pt>
                <c:pt idx="90">
                  <c:v>113</c:v>
                </c:pt>
                <c:pt idx="91">
                  <c:v>114</c:v>
                </c:pt>
                <c:pt idx="92">
                  <c:v>115</c:v>
                </c:pt>
                <c:pt idx="93">
                  <c:v>116</c:v>
                </c:pt>
                <c:pt idx="94">
                  <c:v>117</c:v>
                </c:pt>
                <c:pt idx="95">
                  <c:v>118</c:v>
                </c:pt>
                <c:pt idx="96">
                  <c:v>119</c:v>
                </c:pt>
                <c:pt idx="97">
                  <c:v>120</c:v>
                </c:pt>
                <c:pt idx="98">
                  <c:v>121</c:v>
                </c:pt>
                <c:pt idx="99">
                  <c:v>122</c:v>
                </c:pt>
                <c:pt idx="100">
                  <c:v>123</c:v>
                </c:pt>
                <c:pt idx="101">
                  <c:v>124</c:v>
                </c:pt>
                <c:pt idx="102">
                  <c:v>125</c:v>
                </c:pt>
                <c:pt idx="103">
                  <c:v>126</c:v>
                </c:pt>
                <c:pt idx="104">
                  <c:v>127</c:v>
                </c:pt>
                <c:pt idx="105">
                  <c:v>128</c:v>
                </c:pt>
                <c:pt idx="106">
                  <c:v>129</c:v>
                </c:pt>
                <c:pt idx="107">
                  <c:v>130</c:v>
                </c:pt>
                <c:pt idx="108">
                  <c:v>131</c:v>
                </c:pt>
                <c:pt idx="109">
                  <c:v>132</c:v>
                </c:pt>
                <c:pt idx="110">
                  <c:v>133</c:v>
                </c:pt>
                <c:pt idx="111">
                  <c:v>134</c:v>
                </c:pt>
                <c:pt idx="112">
                  <c:v>135</c:v>
                </c:pt>
                <c:pt idx="113">
                  <c:v>136</c:v>
                </c:pt>
                <c:pt idx="114">
                  <c:v>137</c:v>
                </c:pt>
                <c:pt idx="115">
                  <c:v>138</c:v>
                </c:pt>
                <c:pt idx="116">
                  <c:v>139</c:v>
                </c:pt>
                <c:pt idx="117">
                  <c:v>140</c:v>
                </c:pt>
                <c:pt idx="118">
                  <c:v>141</c:v>
                </c:pt>
                <c:pt idx="119">
                  <c:v>142</c:v>
                </c:pt>
                <c:pt idx="120">
                  <c:v>143</c:v>
                </c:pt>
                <c:pt idx="121">
                  <c:v>144</c:v>
                </c:pt>
                <c:pt idx="122">
                  <c:v>145</c:v>
                </c:pt>
                <c:pt idx="123">
                  <c:v>146</c:v>
                </c:pt>
                <c:pt idx="124">
                  <c:v>147</c:v>
                </c:pt>
                <c:pt idx="125">
                  <c:v>148</c:v>
                </c:pt>
                <c:pt idx="126">
                  <c:v>149</c:v>
                </c:pt>
                <c:pt idx="127">
                  <c:v>150</c:v>
                </c:pt>
                <c:pt idx="128">
                  <c:v>151</c:v>
                </c:pt>
                <c:pt idx="129">
                  <c:v>152</c:v>
                </c:pt>
                <c:pt idx="130">
                  <c:v>153</c:v>
                </c:pt>
                <c:pt idx="131">
                  <c:v>154</c:v>
                </c:pt>
                <c:pt idx="132">
                  <c:v>155</c:v>
                </c:pt>
                <c:pt idx="133">
                  <c:v>156</c:v>
                </c:pt>
                <c:pt idx="134">
                  <c:v>157</c:v>
                </c:pt>
                <c:pt idx="135">
                  <c:v>158</c:v>
                </c:pt>
                <c:pt idx="136">
                  <c:v>159</c:v>
                </c:pt>
                <c:pt idx="137">
                  <c:v>160</c:v>
                </c:pt>
                <c:pt idx="138">
                  <c:v>161</c:v>
                </c:pt>
                <c:pt idx="139">
                  <c:v>162</c:v>
                </c:pt>
                <c:pt idx="140">
                  <c:v>163</c:v>
                </c:pt>
                <c:pt idx="141">
                  <c:v>164</c:v>
                </c:pt>
                <c:pt idx="142">
                  <c:v>165</c:v>
                </c:pt>
                <c:pt idx="143">
                  <c:v>166</c:v>
                </c:pt>
                <c:pt idx="144">
                  <c:v>167</c:v>
                </c:pt>
                <c:pt idx="145">
                  <c:v>168</c:v>
                </c:pt>
                <c:pt idx="146">
                  <c:v>169</c:v>
                </c:pt>
                <c:pt idx="147">
                  <c:v>170</c:v>
                </c:pt>
                <c:pt idx="148">
                  <c:v>171</c:v>
                </c:pt>
                <c:pt idx="149">
                  <c:v>172</c:v>
                </c:pt>
                <c:pt idx="150">
                  <c:v>173</c:v>
                </c:pt>
                <c:pt idx="151">
                  <c:v>174</c:v>
                </c:pt>
                <c:pt idx="152">
                  <c:v>175</c:v>
                </c:pt>
                <c:pt idx="153">
                  <c:v>176</c:v>
                </c:pt>
                <c:pt idx="154">
                  <c:v>177</c:v>
                </c:pt>
                <c:pt idx="155">
                  <c:v>178</c:v>
                </c:pt>
                <c:pt idx="156">
                  <c:v>179</c:v>
                </c:pt>
                <c:pt idx="157">
                  <c:v>180</c:v>
                </c:pt>
                <c:pt idx="158">
                  <c:v>181</c:v>
                </c:pt>
                <c:pt idx="159">
                  <c:v>182</c:v>
                </c:pt>
                <c:pt idx="160">
                  <c:v>183</c:v>
                </c:pt>
                <c:pt idx="161">
                  <c:v>184</c:v>
                </c:pt>
                <c:pt idx="162">
                  <c:v>185</c:v>
                </c:pt>
                <c:pt idx="163">
                  <c:v>186</c:v>
                </c:pt>
                <c:pt idx="164">
                  <c:v>187</c:v>
                </c:pt>
                <c:pt idx="165">
                  <c:v>188</c:v>
                </c:pt>
                <c:pt idx="166">
                  <c:v>189</c:v>
                </c:pt>
                <c:pt idx="167">
                  <c:v>190</c:v>
                </c:pt>
                <c:pt idx="168">
                  <c:v>191</c:v>
                </c:pt>
                <c:pt idx="169">
                  <c:v>192</c:v>
                </c:pt>
                <c:pt idx="170">
                  <c:v>193</c:v>
                </c:pt>
                <c:pt idx="171">
                  <c:v>194</c:v>
                </c:pt>
                <c:pt idx="172">
                  <c:v>195</c:v>
                </c:pt>
                <c:pt idx="173">
                  <c:v>196</c:v>
                </c:pt>
                <c:pt idx="174">
                  <c:v>197</c:v>
                </c:pt>
                <c:pt idx="175">
                  <c:v>198</c:v>
                </c:pt>
                <c:pt idx="176">
                  <c:v>199</c:v>
                </c:pt>
                <c:pt idx="177">
                  <c:v>200</c:v>
                </c:pt>
                <c:pt idx="178">
                  <c:v>201</c:v>
                </c:pt>
                <c:pt idx="179">
                  <c:v>202</c:v>
                </c:pt>
                <c:pt idx="180">
                  <c:v>203</c:v>
                </c:pt>
                <c:pt idx="181">
                  <c:v>204</c:v>
                </c:pt>
                <c:pt idx="182">
                  <c:v>205</c:v>
                </c:pt>
                <c:pt idx="183">
                  <c:v>206</c:v>
                </c:pt>
                <c:pt idx="184">
                  <c:v>207</c:v>
                </c:pt>
                <c:pt idx="185">
                  <c:v>208</c:v>
                </c:pt>
                <c:pt idx="186">
                  <c:v>209</c:v>
                </c:pt>
                <c:pt idx="187">
                  <c:v>210</c:v>
                </c:pt>
                <c:pt idx="188">
                  <c:v>211</c:v>
                </c:pt>
                <c:pt idx="189">
                  <c:v>212</c:v>
                </c:pt>
                <c:pt idx="190">
                  <c:v>213</c:v>
                </c:pt>
                <c:pt idx="191">
                  <c:v>214</c:v>
                </c:pt>
                <c:pt idx="192">
                  <c:v>215</c:v>
                </c:pt>
                <c:pt idx="193">
                  <c:v>216</c:v>
                </c:pt>
                <c:pt idx="194">
                  <c:v>217</c:v>
                </c:pt>
                <c:pt idx="195">
                  <c:v>218</c:v>
                </c:pt>
                <c:pt idx="196">
                  <c:v>219</c:v>
                </c:pt>
                <c:pt idx="197">
                  <c:v>220</c:v>
                </c:pt>
                <c:pt idx="198">
                  <c:v>221</c:v>
                </c:pt>
                <c:pt idx="199">
                  <c:v>222</c:v>
                </c:pt>
                <c:pt idx="200">
                  <c:v>223</c:v>
                </c:pt>
                <c:pt idx="201">
                  <c:v>224</c:v>
                </c:pt>
                <c:pt idx="202">
                  <c:v>225</c:v>
                </c:pt>
                <c:pt idx="203">
                  <c:v>226</c:v>
                </c:pt>
                <c:pt idx="204">
                  <c:v>227</c:v>
                </c:pt>
                <c:pt idx="205">
                  <c:v>228</c:v>
                </c:pt>
                <c:pt idx="206">
                  <c:v>229</c:v>
                </c:pt>
                <c:pt idx="207">
                  <c:v>230</c:v>
                </c:pt>
                <c:pt idx="208">
                  <c:v>231</c:v>
                </c:pt>
                <c:pt idx="209">
                  <c:v>232</c:v>
                </c:pt>
                <c:pt idx="210">
                  <c:v>233</c:v>
                </c:pt>
                <c:pt idx="211">
                  <c:v>234</c:v>
                </c:pt>
                <c:pt idx="212">
                  <c:v>235</c:v>
                </c:pt>
                <c:pt idx="213">
                  <c:v>236</c:v>
                </c:pt>
                <c:pt idx="214">
                  <c:v>237</c:v>
                </c:pt>
                <c:pt idx="215">
                  <c:v>238</c:v>
                </c:pt>
                <c:pt idx="216">
                  <c:v>239</c:v>
                </c:pt>
                <c:pt idx="217">
                  <c:v>240</c:v>
                </c:pt>
                <c:pt idx="218">
                  <c:v>241</c:v>
                </c:pt>
                <c:pt idx="219">
                  <c:v>242</c:v>
                </c:pt>
                <c:pt idx="220">
                  <c:v>243</c:v>
                </c:pt>
                <c:pt idx="221">
                  <c:v>244</c:v>
                </c:pt>
                <c:pt idx="222">
                  <c:v>245</c:v>
                </c:pt>
                <c:pt idx="223">
                  <c:v>246</c:v>
                </c:pt>
                <c:pt idx="224">
                  <c:v>247</c:v>
                </c:pt>
                <c:pt idx="225">
                  <c:v>248</c:v>
                </c:pt>
                <c:pt idx="226">
                  <c:v>249</c:v>
                </c:pt>
                <c:pt idx="227">
                  <c:v>250</c:v>
                </c:pt>
                <c:pt idx="228">
                  <c:v>251</c:v>
                </c:pt>
                <c:pt idx="229">
                  <c:v>252</c:v>
                </c:pt>
                <c:pt idx="230">
                  <c:v>253</c:v>
                </c:pt>
                <c:pt idx="231">
                  <c:v>254</c:v>
                </c:pt>
                <c:pt idx="232">
                  <c:v>255</c:v>
                </c:pt>
                <c:pt idx="233">
                  <c:v>256</c:v>
                </c:pt>
                <c:pt idx="234">
                  <c:v>257</c:v>
                </c:pt>
                <c:pt idx="235">
                  <c:v>258</c:v>
                </c:pt>
                <c:pt idx="236">
                  <c:v>259</c:v>
                </c:pt>
                <c:pt idx="237">
                  <c:v>260</c:v>
                </c:pt>
                <c:pt idx="238">
                  <c:v>261</c:v>
                </c:pt>
                <c:pt idx="239">
                  <c:v>262</c:v>
                </c:pt>
                <c:pt idx="240">
                  <c:v>263</c:v>
                </c:pt>
                <c:pt idx="241">
                  <c:v>264</c:v>
                </c:pt>
                <c:pt idx="242">
                  <c:v>265</c:v>
                </c:pt>
                <c:pt idx="243">
                  <c:v>266</c:v>
                </c:pt>
                <c:pt idx="244">
                  <c:v>267</c:v>
                </c:pt>
                <c:pt idx="245">
                  <c:v>268</c:v>
                </c:pt>
                <c:pt idx="246">
                  <c:v>269</c:v>
                </c:pt>
                <c:pt idx="247">
                  <c:v>270</c:v>
                </c:pt>
                <c:pt idx="248">
                  <c:v>271</c:v>
                </c:pt>
                <c:pt idx="249">
                  <c:v>272</c:v>
                </c:pt>
                <c:pt idx="250">
                  <c:v>273</c:v>
                </c:pt>
                <c:pt idx="251">
                  <c:v>274</c:v>
                </c:pt>
                <c:pt idx="252">
                  <c:v>275</c:v>
                </c:pt>
                <c:pt idx="253">
                  <c:v>276</c:v>
                </c:pt>
                <c:pt idx="254">
                  <c:v>277</c:v>
                </c:pt>
                <c:pt idx="255">
                  <c:v>278</c:v>
                </c:pt>
                <c:pt idx="256">
                  <c:v>279</c:v>
                </c:pt>
                <c:pt idx="257">
                  <c:v>280</c:v>
                </c:pt>
                <c:pt idx="258">
                  <c:v>281</c:v>
                </c:pt>
                <c:pt idx="259">
                  <c:v>282</c:v>
                </c:pt>
                <c:pt idx="260">
                  <c:v>283</c:v>
                </c:pt>
                <c:pt idx="261">
                  <c:v>284</c:v>
                </c:pt>
                <c:pt idx="262">
                  <c:v>285</c:v>
                </c:pt>
                <c:pt idx="263">
                  <c:v>286</c:v>
                </c:pt>
                <c:pt idx="264">
                  <c:v>287</c:v>
                </c:pt>
                <c:pt idx="265">
                  <c:v>288</c:v>
                </c:pt>
                <c:pt idx="266">
                  <c:v>289</c:v>
                </c:pt>
                <c:pt idx="267">
                  <c:v>290</c:v>
                </c:pt>
                <c:pt idx="268">
                  <c:v>291</c:v>
                </c:pt>
                <c:pt idx="269">
                  <c:v>292</c:v>
                </c:pt>
                <c:pt idx="270">
                  <c:v>293</c:v>
                </c:pt>
                <c:pt idx="271">
                  <c:v>294</c:v>
                </c:pt>
                <c:pt idx="272">
                  <c:v>295</c:v>
                </c:pt>
                <c:pt idx="273">
                  <c:v>296</c:v>
                </c:pt>
                <c:pt idx="274">
                  <c:v>297</c:v>
                </c:pt>
                <c:pt idx="275">
                  <c:v>298</c:v>
                </c:pt>
                <c:pt idx="276">
                  <c:v>299</c:v>
                </c:pt>
                <c:pt idx="277">
                  <c:v>300</c:v>
                </c:pt>
                <c:pt idx="278">
                  <c:v>301</c:v>
                </c:pt>
                <c:pt idx="279">
                  <c:v>302</c:v>
                </c:pt>
                <c:pt idx="280">
                  <c:v>303</c:v>
                </c:pt>
                <c:pt idx="281">
                  <c:v>304</c:v>
                </c:pt>
                <c:pt idx="282">
                  <c:v>305</c:v>
                </c:pt>
                <c:pt idx="283">
                  <c:v>306</c:v>
                </c:pt>
                <c:pt idx="284">
                  <c:v>307</c:v>
                </c:pt>
                <c:pt idx="285">
                  <c:v>308</c:v>
                </c:pt>
                <c:pt idx="286">
                  <c:v>309</c:v>
                </c:pt>
                <c:pt idx="287">
                  <c:v>310</c:v>
                </c:pt>
                <c:pt idx="288">
                  <c:v>311</c:v>
                </c:pt>
                <c:pt idx="289">
                  <c:v>312</c:v>
                </c:pt>
                <c:pt idx="290">
                  <c:v>313</c:v>
                </c:pt>
                <c:pt idx="291">
                  <c:v>314</c:v>
                </c:pt>
                <c:pt idx="292">
                  <c:v>315</c:v>
                </c:pt>
                <c:pt idx="293">
                  <c:v>316</c:v>
                </c:pt>
                <c:pt idx="294">
                  <c:v>317</c:v>
                </c:pt>
                <c:pt idx="295">
                  <c:v>318</c:v>
                </c:pt>
                <c:pt idx="296">
                  <c:v>319</c:v>
                </c:pt>
                <c:pt idx="297">
                  <c:v>320</c:v>
                </c:pt>
                <c:pt idx="298">
                  <c:v>321</c:v>
                </c:pt>
                <c:pt idx="299">
                  <c:v>322</c:v>
                </c:pt>
                <c:pt idx="300">
                  <c:v>323</c:v>
                </c:pt>
                <c:pt idx="301">
                  <c:v>324</c:v>
                </c:pt>
                <c:pt idx="302">
                  <c:v>325</c:v>
                </c:pt>
                <c:pt idx="303">
                  <c:v>326</c:v>
                </c:pt>
                <c:pt idx="304">
                  <c:v>327</c:v>
                </c:pt>
                <c:pt idx="305">
                  <c:v>328</c:v>
                </c:pt>
                <c:pt idx="306">
                  <c:v>329</c:v>
                </c:pt>
                <c:pt idx="307">
                  <c:v>330</c:v>
                </c:pt>
                <c:pt idx="308">
                  <c:v>331</c:v>
                </c:pt>
                <c:pt idx="309">
                  <c:v>332</c:v>
                </c:pt>
                <c:pt idx="310">
                  <c:v>333</c:v>
                </c:pt>
                <c:pt idx="311">
                  <c:v>334</c:v>
                </c:pt>
                <c:pt idx="312">
                  <c:v>335</c:v>
                </c:pt>
                <c:pt idx="313">
                  <c:v>336</c:v>
                </c:pt>
                <c:pt idx="314">
                  <c:v>337</c:v>
                </c:pt>
                <c:pt idx="315">
                  <c:v>338</c:v>
                </c:pt>
                <c:pt idx="316">
                  <c:v>339</c:v>
                </c:pt>
                <c:pt idx="317">
                  <c:v>340</c:v>
                </c:pt>
                <c:pt idx="318">
                  <c:v>341</c:v>
                </c:pt>
                <c:pt idx="319">
                  <c:v>342</c:v>
                </c:pt>
                <c:pt idx="320">
                  <c:v>343</c:v>
                </c:pt>
                <c:pt idx="321">
                  <c:v>344</c:v>
                </c:pt>
                <c:pt idx="322">
                  <c:v>345</c:v>
                </c:pt>
                <c:pt idx="323">
                  <c:v>346</c:v>
                </c:pt>
                <c:pt idx="324">
                  <c:v>347</c:v>
                </c:pt>
                <c:pt idx="325">
                  <c:v>348</c:v>
                </c:pt>
                <c:pt idx="326">
                  <c:v>349</c:v>
                </c:pt>
                <c:pt idx="327">
                  <c:v>350</c:v>
                </c:pt>
                <c:pt idx="328">
                  <c:v>351</c:v>
                </c:pt>
                <c:pt idx="329">
                  <c:v>352</c:v>
                </c:pt>
                <c:pt idx="330">
                  <c:v>353</c:v>
                </c:pt>
                <c:pt idx="331">
                  <c:v>354</c:v>
                </c:pt>
                <c:pt idx="332">
                  <c:v>355</c:v>
                </c:pt>
                <c:pt idx="333">
                  <c:v>356</c:v>
                </c:pt>
                <c:pt idx="334">
                  <c:v>357</c:v>
                </c:pt>
                <c:pt idx="335">
                  <c:v>358</c:v>
                </c:pt>
                <c:pt idx="336">
                  <c:v>359</c:v>
                </c:pt>
                <c:pt idx="337">
                  <c:v>360</c:v>
                </c:pt>
                <c:pt idx="338">
                  <c:v>361</c:v>
                </c:pt>
                <c:pt idx="339">
                  <c:v>362</c:v>
                </c:pt>
                <c:pt idx="340">
                  <c:v>363</c:v>
                </c:pt>
                <c:pt idx="341">
                  <c:v>364</c:v>
                </c:pt>
                <c:pt idx="342">
                  <c:v>365</c:v>
                </c:pt>
                <c:pt idx="343">
                  <c:v>366</c:v>
                </c:pt>
                <c:pt idx="344">
                  <c:v>367</c:v>
                </c:pt>
                <c:pt idx="345">
                  <c:v>368</c:v>
                </c:pt>
                <c:pt idx="346">
                  <c:v>369</c:v>
                </c:pt>
                <c:pt idx="347">
                  <c:v>370</c:v>
                </c:pt>
                <c:pt idx="348">
                  <c:v>371</c:v>
                </c:pt>
                <c:pt idx="349">
                  <c:v>372</c:v>
                </c:pt>
                <c:pt idx="350">
                  <c:v>373</c:v>
                </c:pt>
                <c:pt idx="351">
                  <c:v>374</c:v>
                </c:pt>
                <c:pt idx="352">
                  <c:v>375</c:v>
                </c:pt>
                <c:pt idx="353">
                  <c:v>376</c:v>
                </c:pt>
                <c:pt idx="354">
                  <c:v>377</c:v>
                </c:pt>
                <c:pt idx="355">
                  <c:v>378</c:v>
                </c:pt>
                <c:pt idx="356">
                  <c:v>379</c:v>
                </c:pt>
                <c:pt idx="357">
                  <c:v>380</c:v>
                </c:pt>
                <c:pt idx="358">
                  <c:v>381</c:v>
                </c:pt>
                <c:pt idx="359">
                  <c:v>382</c:v>
                </c:pt>
                <c:pt idx="360">
                  <c:v>383</c:v>
                </c:pt>
                <c:pt idx="361">
                  <c:v>384</c:v>
                </c:pt>
                <c:pt idx="362">
                  <c:v>385</c:v>
                </c:pt>
                <c:pt idx="363">
                  <c:v>386</c:v>
                </c:pt>
                <c:pt idx="364">
                  <c:v>387</c:v>
                </c:pt>
                <c:pt idx="365">
                  <c:v>388</c:v>
                </c:pt>
                <c:pt idx="366">
                  <c:v>389</c:v>
                </c:pt>
                <c:pt idx="367">
                  <c:v>390</c:v>
                </c:pt>
                <c:pt idx="368">
                  <c:v>391</c:v>
                </c:pt>
                <c:pt idx="369">
                  <c:v>392</c:v>
                </c:pt>
                <c:pt idx="370">
                  <c:v>393</c:v>
                </c:pt>
                <c:pt idx="371">
                  <c:v>394</c:v>
                </c:pt>
                <c:pt idx="372">
                  <c:v>395</c:v>
                </c:pt>
                <c:pt idx="373">
                  <c:v>396</c:v>
                </c:pt>
                <c:pt idx="374">
                  <c:v>397</c:v>
                </c:pt>
                <c:pt idx="375">
                  <c:v>398</c:v>
                </c:pt>
                <c:pt idx="376">
                  <c:v>399</c:v>
                </c:pt>
                <c:pt idx="377">
                  <c:v>400</c:v>
                </c:pt>
                <c:pt idx="378">
                  <c:v>401</c:v>
                </c:pt>
                <c:pt idx="379">
                  <c:v>402</c:v>
                </c:pt>
                <c:pt idx="380">
                  <c:v>403</c:v>
                </c:pt>
                <c:pt idx="381">
                  <c:v>404</c:v>
                </c:pt>
                <c:pt idx="382">
                  <c:v>405</c:v>
                </c:pt>
                <c:pt idx="383">
                  <c:v>406</c:v>
                </c:pt>
                <c:pt idx="384">
                  <c:v>407</c:v>
                </c:pt>
                <c:pt idx="385">
                  <c:v>408</c:v>
                </c:pt>
                <c:pt idx="386">
                  <c:v>409</c:v>
                </c:pt>
                <c:pt idx="387">
                  <c:v>410</c:v>
                </c:pt>
                <c:pt idx="388">
                  <c:v>411</c:v>
                </c:pt>
                <c:pt idx="389">
                  <c:v>412</c:v>
                </c:pt>
                <c:pt idx="390">
                  <c:v>413</c:v>
                </c:pt>
                <c:pt idx="391">
                  <c:v>414</c:v>
                </c:pt>
                <c:pt idx="392">
                  <c:v>415</c:v>
                </c:pt>
                <c:pt idx="393">
                  <c:v>416</c:v>
                </c:pt>
                <c:pt idx="394">
                  <c:v>417</c:v>
                </c:pt>
                <c:pt idx="395">
                  <c:v>418</c:v>
                </c:pt>
                <c:pt idx="396">
                  <c:v>419</c:v>
                </c:pt>
                <c:pt idx="397">
                  <c:v>420</c:v>
                </c:pt>
                <c:pt idx="398">
                  <c:v>421</c:v>
                </c:pt>
                <c:pt idx="399">
                  <c:v>422</c:v>
                </c:pt>
                <c:pt idx="400">
                  <c:v>423</c:v>
                </c:pt>
                <c:pt idx="401">
                  <c:v>424</c:v>
                </c:pt>
                <c:pt idx="402">
                  <c:v>425</c:v>
                </c:pt>
                <c:pt idx="403">
                  <c:v>426</c:v>
                </c:pt>
                <c:pt idx="404">
                  <c:v>427</c:v>
                </c:pt>
                <c:pt idx="405">
                  <c:v>428</c:v>
                </c:pt>
                <c:pt idx="406">
                  <c:v>429</c:v>
                </c:pt>
                <c:pt idx="407">
                  <c:v>430</c:v>
                </c:pt>
                <c:pt idx="408">
                  <c:v>431</c:v>
                </c:pt>
                <c:pt idx="409">
                  <c:v>432</c:v>
                </c:pt>
                <c:pt idx="410">
                  <c:v>433</c:v>
                </c:pt>
                <c:pt idx="411">
                  <c:v>434</c:v>
                </c:pt>
                <c:pt idx="412">
                  <c:v>435</c:v>
                </c:pt>
                <c:pt idx="413">
                  <c:v>436</c:v>
                </c:pt>
                <c:pt idx="414">
                  <c:v>437</c:v>
                </c:pt>
                <c:pt idx="415">
                  <c:v>438</c:v>
                </c:pt>
                <c:pt idx="416">
                  <c:v>439</c:v>
                </c:pt>
                <c:pt idx="417">
                  <c:v>440</c:v>
                </c:pt>
                <c:pt idx="418">
                  <c:v>441</c:v>
                </c:pt>
                <c:pt idx="419">
                  <c:v>442</c:v>
                </c:pt>
                <c:pt idx="420">
                  <c:v>443</c:v>
                </c:pt>
                <c:pt idx="421">
                  <c:v>444</c:v>
                </c:pt>
                <c:pt idx="422">
                  <c:v>445</c:v>
                </c:pt>
                <c:pt idx="423">
                  <c:v>446</c:v>
                </c:pt>
                <c:pt idx="424">
                  <c:v>447</c:v>
                </c:pt>
                <c:pt idx="425">
                  <c:v>448</c:v>
                </c:pt>
                <c:pt idx="426">
                  <c:v>449</c:v>
                </c:pt>
                <c:pt idx="427">
                  <c:v>450</c:v>
                </c:pt>
                <c:pt idx="428">
                  <c:v>451</c:v>
                </c:pt>
                <c:pt idx="429">
                  <c:v>452</c:v>
                </c:pt>
                <c:pt idx="430">
                  <c:v>453</c:v>
                </c:pt>
                <c:pt idx="431">
                  <c:v>454</c:v>
                </c:pt>
                <c:pt idx="432">
                  <c:v>455</c:v>
                </c:pt>
                <c:pt idx="433">
                  <c:v>456</c:v>
                </c:pt>
                <c:pt idx="434">
                  <c:v>457</c:v>
                </c:pt>
                <c:pt idx="435">
                  <c:v>458</c:v>
                </c:pt>
                <c:pt idx="436">
                  <c:v>459</c:v>
                </c:pt>
                <c:pt idx="437">
                  <c:v>460</c:v>
                </c:pt>
                <c:pt idx="438">
                  <c:v>461</c:v>
                </c:pt>
                <c:pt idx="439">
                  <c:v>462</c:v>
                </c:pt>
                <c:pt idx="440">
                  <c:v>463</c:v>
                </c:pt>
                <c:pt idx="441">
                  <c:v>464</c:v>
                </c:pt>
                <c:pt idx="442">
                  <c:v>465</c:v>
                </c:pt>
                <c:pt idx="443">
                  <c:v>466</c:v>
                </c:pt>
                <c:pt idx="444">
                  <c:v>467</c:v>
                </c:pt>
                <c:pt idx="445">
                  <c:v>468</c:v>
                </c:pt>
                <c:pt idx="446">
                  <c:v>469</c:v>
                </c:pt>
                <c:pt idx="447">
                  <c:v>470</c:v>
                </c:pt>
                <c:pt idx="448">
                  <c:v>471</c:v>
                </c:pt>
                <c:pt idx="449">
                  <c:v>472</c:v>
                </c:pt>
                <c:pt idx="450">
                  <c:v>473</c:v>
                </c:pt>
                <c:pt idx="451">
                  <c:v>474</c:v>
                </c:pt>
                <c:pt idx="452">
                  <c:v>475</c:v>
                </c:pt>
                <c:pt idx="453">
                  <c:v>476</c:v>
                </c:pt>
                <c:pt idx="454">
                  <c:v>477</c:v>
                </c:pt>
                <c:pt idx="455">
                  <c:v>478</c:v>
                </c:pt>
                <c:pt idx="456">
                  <c:v>479</c:v>
                </c:pt>
                <c:pt idx="457">
                  <c:v>480</c:v>
                </c:pt>
                <c:pt idx="458">
                  <c:v>481</c:v>
                </c:pt>
                <c:pt idx="459">
                  <c:v>482</c:v>
                </c:pt>
                <c:pt idx="460">
                  <c:v>483</c:v>
                </c:pt>
                <c:pt idx="461">
                  <c:v>484</c:v>
                </c:pt>
                <c:pt idx="462">
                  <c:v>485</c:v>
                </c:pt>
                <c:pt idx="463">
                  <c:v>486</c:v>
                </c:pt>
                <c:pt idx="464">
                  <c:v>487</c:v>
                </c:pt>
                <c:pt idx="465">
                  <c:v>488</c:v>
                </c:pt>
                <c:pt idx="466">
                  <c:v>489</c:v>
                </c:pt>
                <c:pt idx="467">
                  <c:v>490</c:v>
                </c:pt>
                <c:pt idx="468">
                  <c:v>491</c:v>
                </c:pt>
                <c:pt idx="469">
                  <c:v>492</c:v>
                </c:pt>
                <c:pt idx="470">
                  <c:v>493</c:v>
                </c:pt>
                <c:pt idx="471">
                  <c:v>494</c:v>
                </c:pt>
                <c:pt idx="472">
                  <c:v>495</c:v>
                </c:pt>
                <c:pt idx="473">
                  <c:v>496</c:v>
                </c:pt>
                <c:pt idx="474">
                  <c:v>497</c:v>
                </c:pt>
                <c:pt idx="475">
                  <c:v>498</c:v>
                </c:pt>
                <c:pt idx="476">
                  <c:v>499</c:v>
                </c:pt>
                <c:pt idx="477">
                  <c:v>500</c:v>
                </c:pt>
                <c:pt idx="478">
                  <c:v>501</c:v>
                </c:pt>
                <c:pt idx="479">
                  <c:v>502</c:v>
                </c:pt>
                <c:pt idx="480">
                  <c:v>503</c:v>
                </c:pt>
                <c:pt idx="481">
                  <c:v>504</c:v>
                </c:pt>
                <c:pt idx="482">
                  <c:v>505</c:v>
                </c:pt>
                <c:pt idx="483">
                  <c:v>506</c:v>
                </c:pt>
                <c:pt idx="484">
                  <c:v>507</c:v>
                </c:pt>
                <c:pt idx="485">
                  <c:v>508</c:v>
                </c:pt>
                <c:pt idx="486">
                  <c:v>509</c:v>
                </c:pt>
                <c:pt idx="487">
                  <c:v>510</c:v>
                </c:pt>
                <c:pt idx="488">
                  <c:v>511</c:v>
                </c:pt>
                <c:pt idx="489">
                  <c:v>512</c:v>
                </c:pt>
                <c:pt idx="490">
                  <c:v>513</c:v>
                </c:pt>
                <c:pt idx="491">
                  <c:v>514</c:v>
                </c:pt>
                <c:pt idx="492">
                  <c:v>515</c:v>
                </c:pt>
                <c:pt idx="493">
                  <c:v>516</c:v>
                </c:pt>
                <c:pt idx="494">
                  <c:v>517</c:v>
                </c:pt>
                <c:pt idx="495">
                  <c:v>518</c:v>
                </c:pt>
                <c:pt idx="496">
                  <c:v>519</c:v>
                </c:pt>
                <c:pt idx="497">
                  <c:v>520</c:v>
                </c:pt>
                <c:pt idx="498">
                  <c:v>521</c:v>
                </c:pt>
                <c:pt idx="499">
                  <c:v>522</c:v>
                </c:pt>
                <c:pt idx="500">
                  <c:v>523</c:v>
                </c:pt>
                <c:pt idx="501">
                  <c:v>524</c:v>
                </c:pt>
                <c:pt idx="502">
                  <c:v>525</c:v>
                </c:pt>
                <c:pt idx="503">
                  <c:v>526</c:v>
                </c:pt>
                <c:pt idx="504">
                  <c:v>527</c:v>
                </c:pt>
                <c:pt idx="505">
                  <c:v>528</c:v>
                </c:pt>
                <c:pt idx="506">
                  <c:v>529</c:v>
                </c:pt>
                <c:pt idx="507">
                  <c:v>530</c:v>
                </c:pt>
                <c:pt idx="508">
                  <c:v>531</c:v>
                </c:pt>
                <c:pt idx="509">
                  <c:v>532</c:v>
                </c:pt>
                <c:pt idx="510">
                  <c:v>533</c:v>
                </c:pt>
                <c:pt idx="511">
                  <c:v>534</c:v>
                </c:pt>
                <c:pt idx="512">
                  <c:v>535</c:v>
                </c:pt>
                <c:pt idx="513">
                  <c:v>536</c:v>
                </c:pt>
                <c:pt idx="514">
                  <c:v>537</c:v>
                </c:pt>
                <c:pt idx="515">
                  <c:v>538</c:v>
                </c:pt>
                <c:pt idx="516">
                  <c:v>539</c:v>
                </c:pt>
                <c:pt idx="517">
                  <c:v>540</c:v>
                </c:pt>
                <c:pt idx="518">
                  <c:v>541</c:v>
                </c:pt>
                <c:pt idx="519">
                  <c:v>542</c:v>
                </c:pt>
                <c:pt idx="520">
                  <c:v>543</c:v>
                </c:pt>
                <c:pt idx="521">
                  <c:v>544</c:v>
                </c:pt>
                <c:pt idx="522">
                  <c:v>545</c:v>
                </c:pt>
                <c:pt idx="523">
                  <c:v>546</c:v>
                </c:pt>
                <c:pt idx="524">
                  <c:v>547</c:v>
                </c:pt>
                <c:pt idx="525">
                  <c:v>548</c:v>
                </c:pt>
                <c:pt idx="526">
                  <c:v>549</c:v>
                </c:pt>
                <c:pt idx="527">
                  <c:v>550</c:v>
                </c:pt>
                <c:pt idx="528">
                  <c:v>551</c:v>
                </c:pt>
                <c:pt idx="529">
                  <c:v>552</c:v>
                </c:pt>
                <c:pt idx="530">
                  <c:v>553</c:v>
                </c:pt>
                <c:pt idx="531">
                  <c:v>554</c:v>
                </c:pt>
                <c:pt idx="532">
                  <c:v>555</c:v>
                </c:pt>
                <c:pt idx="533">
                  <c:v>556</c:v>
                </c:pt>
                <c:pt idx="534">
                  <c:v>557</c:v>
                </c:pt>
                <c:pt idx="535">
                  <c:v>558</c:v>
                </c:pt>
                <c:pt idx="536">
                  <c:v>559</c:v>
                </c:pt>
                <c:pt idx="537">
                  <c:v>560</c:v>
                </c:pt>
                <c:pt idx="538">
                  <c:v>561</c:v>
                </c:pt>
                <c:pt idx="539">
                  <c:v>562</c:v>
                </c:pt>
                <c:pt idx="540">
                  <c:v>563</c:v>
                </c:pt>
                <c:pt idx="541">
                  <c:v>564</c:v>
                </c:pt>
                <c:pt idx="542">
                  <c:v>565</c:v>
                </c:pt>
                <c:pt idx="543">
                  <c:v>566</c:v>
                </c:pt>
                <c:pt idx="544">
                  <c:v>567</c:v>
                </c:pt>
                <c:pt idx="545">
                  <c:v>568</c:v>
                </c:pt>
                <c:pt idx="546">
                  <c:v>569</c:v>
                </c:pt>
                <c:pt idx="547">
                  <c:v>570</c:v>
                </c:pt>
                <c:pt idx="548">
                  <c:v>571</c:v>
                </c:pt>
                <c:pt idx="549">
                  <c:v>572</c:v>
                </c:pt>
                <c:pt idx="550">
                  <c:v>573</c:v>
                </c:pt>
                <c:pt idx="551">
                  <c:v>574</c:v>
                </c:pt>
                <c:pt idx="552">
                  <c:v>575</c:v>
                </c:pt>
                <c:pt idx="553">
                  <c:v>576</c:v>
                </c:pt>
                <c:pt idx="554">
                  <c:v>577</c:v>
                </c:pt>
                <c:pt idx="555">
                  <c:v>578</c:v>
                </c:pt>
                <c:pt idx="556">
                  <c:v>579</c:v>
                </c:pt>
                <c:pt idx="557">
                  <c:v>580</c:v>
                </c:pt>
              </c:numCache>
            </c:numRef>
          </c:xVal>
          <c:yVal>
            <c:numRef>
              <c:f>[Untitled0.xlsx]Untitled0!$AA$3:$AA$560</c:f>
              <c:numCache>
                <c:formatCode>General</c:formatCode>
                <c:ptCount val="558"/>
                <c:pt idx="0">
                  <c:v>24.843</c:v>
                </c:pt>
                <c:pt idx="1">
                  <c:v>24.893999999999988</c:v>
                </c:pt>
                <c:pt idx="2">
                  <c:v>24.944999999999986</c:v>
                </c:pt>
                <c:pt idx="3">
                  <c:v>24.994999999999987</c:v>
                </c:pt>
                <c:pt idx="4">
                  <c:v>25.045999999999989</c:v>
                </c:pt>
                <c:pt idx="5">
                  <c:v>25.122</c:v>
                </c:pt>
                <c:pt idx="6">
                  <c:v>25.172999999999988</c:v>
                </c:pt>
                <c:pt idx="7">
                  <c:v>25.248999999999974</c:v>
                </c:pt>
                <c:pt idx="8">
                  <c:v>25.324999999999999</c:v>
                </c:pt>
                <c:pt idx="9">
                  <c:v>25.376000000000001</c:v>
                </c:pt>
                <c:pt idx="10">
                  <c:v>25.477</c:v>
                </c:pt>
                <c:pt idx="11">
                  <c:v>25.553000000000001</c:v>
                </c:pt>
                <c:pt idx="12">
                  <c:v>25.629000000000001</c:v>
                </c:pt>
                <c:pt idx="13">
                  <c:v>25.704999999999988</c:v>
                </c:pt>
                <c:pt idx="14">
                  <c:v>25.806999999999999</c:v>
                </c:pt>
                <c:pt idx="15">
                  <c:v>25.882999999999978</c:v>
                </c:pt>
                <c:pt idx="16">
                  <c:v>25.984000000000002</c:v>
                </c:pt>
                <c:pt idx="17">
                  <c:v>26.085999999999974</c:v>
                </c:pt>
                <c:pt idx="18">
                  <c:v>26.187000000000001</c:v>
                </c:pt>
                <c:pt idx="19">
                  <c:v>26.263000000000002</c:v>
                </c:pt>
                <c:pt idx="20">
                  <c:v>26.364999999999988</c:v>
                </c:pt>
                <c:pt idx="21">
                  <c:v>26.465999999999973</c:v>
                </c:pt>
                <c:pt idx="22">
                  <c:v>26.567</c:v>
                </c:pt>
                <c:pt idx="23">
                  <c:v>26.669</c:v>
                </c:pt>
                <c:pt idx="24">
                  <c:v>26.77</c:v>
                </c:pt>
                <c:pt idx="25">
                  <c:v>26.872</c:v>
                </c:pt>
                <c:pt idx="26">
                  <c:v>26.972999999999974</c:v>
                </c:pt>
                <c:pt idx="27">
                  <c:v>27.1</c:v>
                </c:pt>
                <c:pt idx="28">
                  <c:v>27.201000000000001</c:v>
                </c:pt>
                <c:pt idx="29">
                  <c:v>27.303000000000001</c:v>
                </c:pt>
                <c:pt idx="30">
                  <c:v>27.404</c:v>
                </c:pt>
                <c:pt idx="31">
                  <c:v>27.506</c:v>
                </c:pt>
                <c:pt idx="32">
                  <c:v>27.606999999999999</c:v>
                </c:pt>
                <c:pt idx="33">
                  <c:v>27.734000000000005</c:v>
                </c:pt>
                <c:pt idx="34">
                  <c:v>27.835000000000001</c:v>
                </c:pt>
                <c:pt idx="35">
                  <c:v>27.937000000000001</c:v>
                </c:pt>
                <c:pt idx="36">
                  <c:v>28.038</c:v>
                </c:pt>
                <c:pt idx="37">
                  <c:v>28.14</c:v>
                </c:pt>
                <c:pt idx="38">
                  <c:v>28.241</c:v>
                </c:pt>
                <c:pt idx="39">
                  <c:v>28.343</c:v>
                </c:pt>
                <c:pt idx="40">
                  <c:v>28.443999999999978</c:v>
                </c:pt>
                <c:pt idx="41">
                  <c:v>28.545000000000002</c:v>
                </c:pt>
                <c:pt idx="42">
                  <c:v>28.646999999999988</c:v>
                </c:pt>
                <c:pt idx="43">
                  <c:v>28.747999999999987</c:v>
                </c:pt>
                <c:pt idx="44">
                  <c:v>28.85</c:v>
                </c:pt>
                <c:pt idx="45">
                  <c:v>28.951000000000001</c:v>
                </c:pt>
                <c:pt idx="46">
                  <c:v>29.053000000000001</c:v>
                </c:pt>
                <c:pt idx="47">
                  <c:v>29.154000000000021</c:v>
                </c:pt>
                <c:pt idx="48">
                  <c:v>29.254999999999999</c:v>
                </c:pt>
                <c:pt idx="49">
                  <c:v>29.331000000000021</c:v>
                </c:pt>
                <c:pt idx="50">
                  <c:v>29.433</c:v>
                </c:pt>
                <c:pt idx="51">
                  <c:v>29.533999999999999</c:v>
                </c:pt>
                <c:pt idx="52">
                  <c:v>29.635999999999999</c:v>
                </c:pt>
                <c:pt idx="53">
                  <c:v>29.712</c:v>
                </c:pt>
                <c:pt idx="54">
                  <c:v>29.787999999999986</c:v>
                </c:pt>
                <c:pt idx="55">
                  <c:v>29.888999999999989</c:v>
                </c:pt>
                <c:pt idx="56">
                  <c:v>30.073</c:v>
                </c:pt>
                <c:pt idx="57">
                  <c:v>30.193999999999999</c:v>
                </c:pt>
                <c:pt idx="58">
                  <c:v>30.34</c:v>
                </c:pt>
                <c:pt idx="59">
                  <c:v>30.485999999999972</c:v>
                </c:pt>
                <c:pt idx="60">
                  <c:v>30.631000000000022</c:v>
                </c:pt>
                <c:pt idx="61">
                  <c:v>30.800999999999988</c:v>
                </c:pt>
                <c:pt idx="62">
                  <c:v>30.946999999999989</c:v>
                </c:pt>
                <c:pt idx="63">
                  <c:v>31.117000000000033</c:v>
                </c:pt>
                <c:pt idx="64">
                  <c:v>31.311000000000021</c:v>
                </c:pt>
                <c:pt idx="65">
                  <c:v>31.481000000000002</c:v>
                </c:pt>
                <c:pt idx="66">
                  <c:v>31.651000000000021</c:v>
                </c:pt>
                <c:pt idx="67">
                  <c:v>31.846</c:v>
                </c:pt>
                <c:pt idx="68">
                  <c:v>32.04</c:v>
                </c:pt>
                <c:pt idx="69">
                  <c:v>32.21</c:v>
                </c:pt>
                <c:pt idx="70">
                  <c:v>32.429000000000002</c:v>
                </c:pt>
                <c:pt idx="71">
                  <c:v>32.623000000000012</c:v>
                </c:pt>
                <c:pt idx="72">
                  <c:v>32.816999999999993</c:v>
                </c:pt>
                <c:pt idx="73">
                  <c:v>33.011000000000003</c:v>
                </c:pt>
                <c:pt idx="74">
                  <c:v>33.230000000000011</c:v>
                </c:pt>
                <c:pt idx="75">
                  <c:v>33.424000000000007</c:v>
                </c:pt>
                <c:pt idx="76">
                  <c:v>33.643000000000001</c:v>
                </c:pt>
                <c:pt idx="77">
                  <c:v>33.861000000000004</c:v>
                </c:pt>
                <c:pt idx="78">
                  <c:v>34.08</c:v>
                </c:pt>
                <c:pt idx="79">
                  <c:v>34.299000000000049</c:v>
                </c:pt>
                <c:pt idx="80">
                  <c:v>34.517000000000003</c:v>
                </c:pt>
                <c:pt idx="81">
                  <c:v>34.736000000000011</c:v>
                </c:pt>
                <c:pt idx="82">
                  <c:v>34.954000000000001</c:v>
                </c:pt>
                <c:pt idx="83">
                  <c:v>35.173000000000002</c:v>
                </c:pt>
                <c:pt idx="84">
                  <c:v>35.391000000000005</c:v>
                </c:pt>
                <c:pt idx="85">
                  <c:v>35.61</c:v>
                </c:pt>
                <c:pt idx="86">
                  <c:v>35.829000000000001</c:v>
                </c:pt>
                <c:pt idx="87">
                  <c:v>36.047000000000004</c:v>
                </c:pt>
                <c:pt idx="88">
                  <c:v>36.241</c:v>
                </c:pt>
                <c:pt idx="89">
                  <c:v>36.46</c:v>
                </c:pt>
                <c:pt idx="90">
                  <c:v>36.679000000000002</c:v>
                </c:pt>
                <c:pt idx="91">
                  <c:v>36.897000000000006</c:v>
                </c:pt>
                <c:pt idx="92">
                  <c:v>37.091000000000001</c:v>
                </c:pt>
                <c:pt idx="93">
                  <c:v>37.31</c:v>
                </c:pt>
                <c:pt idx="94">
                  <c:v>37.504000000000005</c:v>
                </c:pt>
                <c:pt idx="95">
                  <c:v>37.723000000000013</c:v>
                </c:pt>
                <c:pt idx="96">
                  <c:v>37.917000000000002</c:v>
                </c:pt>
                <c:pt idx="97">
                  <c:v>38.136000000000003</c:v>
                </c:pt>
                <c:pt idx="98">
                  <c:v>38.33</c:v>
                </c:pt>
                <c:pt idx="99">
                  <c:v>38.524000000000001</c:v>
                </c:pt>
                <c:pt idx="100">
                  <c:v>38.743000000000002</c:v>
                </c:pt>
                <c:pt idx="101">
                  <c:v>38.937000000000005</c:v>
                </c:pt>
                <c:pt idx="102">
                  <c:v>39.131</c:v>
                </c:pt>
                <c:pt idx="103">
                  <c:v>39.35</c:v>
                </c:pt>
                <c:pt idx="104">
                  <c:v>39.544000000000004</c:v>
                </c:pt>
                <c:pt idx="105">
                  <c:v>39.739000000000011</c:v>
                </c:pt>
                <c:pt idx="106">
                  <c:v>39.933</c:v>
                </c:pt>
                <c:pt idx="107">
                  <c:v>40.127000000000002</c:v>
                </c:pt>
                <c:pt idx="108">
                  <c:v>40.33</c:v>
                </c:pt>
                <c:pt idx="109">
                  <c:v>40.507000000000005</c:v>
                </c:pt>
                <c:pt idx="110">
                  <c:v>40.71</c:v>
                </c:pt>
                <c:pt idx="111">
                  <c:v>40.913000000000004</c:v>
                </c:pt>
                <c:pt idx="112">
                  <c:v>41.09</c:v>
                </c:pt>
                <c:pt idx="113">
                  <c:v>41.293000000000013</c:v>
                </c:pt>
                <c:pt idx="114">
                  <c:v>41.445</c:v>
                </c:pt>
                <c:pt idx="115">
                  <c:v>41.598000000000013</c:v>
                </c:pt>
                <c:pt idx="116">
                  <c:v>41.724000000000011</c:v>
                </c:pt>
                <c:pt idx="117">
                  <c:v>41.826000000000001</c:v>
                </c:pt>
                <c:pt idx="118">
                  <c:v>41.927</c:v>
                </c:pt>
                <c:pt idx="119">
                  <c:v>42.029000000000003</c:v>
                </c:pt>
                <c:pt idx="120">
                  <c:v>42.13</c:v>
                </c:pt>
                <c:pt idx="121">
                  <c:v>42.231000000000002</c:v>
                </c:pt>
                <c:pt idx="122">
                  <c:v>42.307000000000002</c:v>
                </c:pt>
                <c:pt idx="123">
                  <c:v>42.383999999999993</c:v>
                </c:pt>
                <c:pt idx="124">
                  <c:v>42.46</c:v>
                </c:pt>
                <c:pt idx="125">
                  <c:v>42.536000000000001</c:v>
                </c:pt>
                <c:pt idx="126">
                  <c:v>42.586000000000006</c:v>
                </c:pt>
                <c:pt idx="127">
                  <c:v>42.663000000000011</c:v>
                </c:pt>
                <c:pt idx="128">
                  <c:v>42.713000000000001</c:v>
                </c:pt>
                <c:pt idx="129">
                  <c:v>42.764000000000003</c:v>
                </c:pt>
                <c:pt idx="130">
                  <c:v>42.84</c:v>
                </c:pt>
                <c:pt idx="131">
                  <c:v>42.891000000000005</c:v>
                </c:pt>
                <c:pt idx="132">
                  <c:v>42.941000000000003</c:v>
                </c:pt>
                <c:pt idx="133">
                  <c:v>42.992000000000012</c:v>
                </c:pt>
                <c:pt idx="134">
                  <c:v>43.017000000000003</c:v>
                </c:pt>
                <c:pt idx="135">
                  <c:v>43.068000000000012</c:v>
                </c:pt>
                <c:pt idx="136">
                  <c:v>43.119</c:v>
                </c:pt>
                <c:pt idx="137">
                  <c:v>43.144000000000005</c:v>
                </c:pt>
                <c:pt idx="138">
                  <c:v>43.17</c:v>
                </c:pt>
                <c:pt idx="139">
                  <c:v>43.220000000000013</c:v>
                </c:pt>
                <c:pt idx="140">
                  <c:v>43.246000000000002</c:v>
                </c:pt>
                <c:pt idx="141">
                  <c:v>43.271000000000001</c:v>
                </c:pt>
                <c:pt idx="142">
                  <c:v>43.296000000000049</c:v>
                </c:pt>
                <c:pt idx="143">
                  <c:v>43.322000000000003</c:v>
                </c:pt>
                <c:pt idx="144">
                  <c:v>43.347000000000001</c:v>
                </c:pt>
                <c:pt idx="145">
                  <c:v>43.373000000000005</c:v>
                </c:pt>
                <c:pt idx="146">
                  <c:v>43.398000000000003</c:v>
                </c:pt>
                <c:pt idx="147">
                  <c:v>43.398000000000003</c:v>
                </c:pt>
                <c:pt idx="148">
                  <c:v>43.423000000000002</c:v>
                </c:pt>
                <c:pt idx="149">
                  <c:v>43.449000000000005</c:v>
                </c:pt>
                <c:pt idx="150">
                  <c:v>43.449000000000005</c:v>
                </c:pt>
                <c:pt idx="151">
                  <c:v>43.449000000000005</c:v>
                </c:pt>
                <c:pt idx="152">
                  <c:v>43.474000000000004</c:v>
                </c:pt>
                <c:pt idx="153">
                  <c:v>43.474000000000004</c:v>
                </c:pt>
                <c:pt idx="154">
                  <c:v>43.474000000000004</c:v>
                </c:pt>
                <c:pt idx="155">
                  <c:v>43.499000000000002</c:v>
                </c:pt>
                <c:pt idx="156">
                  <c:v>43.499000000000002</c:v>
                </c:pt>
                <c:pt idx="157">
                  <c:v>43.499000000000002</c:v>
                </c:pt>
                <c:pt idx="158">
                  <c:v>43.499000000000002</c:v>
                </c:pt>
                <c:pt idx="159">
                  <c:v>43.499000000000002</c:v>
                </c:pt>
                <c:pt idx="160">
                  <c:v>43.499000000000002</c:v>
                </c:pt>
                <c:pt idx="161">
                  <c:v>43.499000000000002</c:v>
                </c:pt>
                <c:pt idx="162">
                  <c:v>43.499000000000002</c:v>
                </c:pt>
                <c:pt idx="163">
                  <c:v>43.499000000000002</c:v>
                </c:pt>
                <c:pt idx="164">
                  <c:v>43.499000000000002</c:v>
                </c:pt>
                <c:pt idx="165">
                  <c:v>43.499000000000002</c:v>
                </c:pt>
                <c:pt idx="166">
                  <c:v>43.474000000000004</c:v>
                </c:pt>
                <c:pt idx="167">
                  <c:v>43.474000000000004</c:v>
                </c:pt>
                <c:pt idx="168">
                  <c:v>43.474000000000004</c:v>
                </c:pt>
                <c:pt idx="169">
                  <c:v>43.474000000000004</c:v>
                </c:pt>
                <c:pt idx="170">
                  <c:v>43.474000000000004</c:v>
                </c:pt>
                <c:pt idx="171">
                  <c:v>43.474000000000004</c:v>
                </c:pt>
                <c:pt idx="172">
                  <c:v>43.474000000000004</c:v>
                </c:pt>
                <c:pt idx="173">
                  <c:v>43.474000000000004</c:v>
                </c:pt>
                <c:pt idx="174">
                  <c:v>43.449000000000005</c:v>
                </c:pt>
                <c:pt idx="175">
                  <c:v>43.449000000000005</c:v>
                </c:pt>
                <c:pt idx="176">
                  <c:v>43.423000000000002</c:v>
                </c:pt>
                <c:pt idx="177">
                  <c:v>43.373000000000005</c:v>
                </c:pt>
                <c:pt idx="178">
                  <c:v>43.347000000000001</c:v>
                </c:pt>
                <c:pt idx="179">
                  <c:v>43.296000000000049</c:v>
                </c:pt>
                <c:pt idx="180">
                  <c:v>43.246000000000002</c:v>
                </c:pt>
                <c:pt idx="181">
                  <c:v>43.220000000000013</c:v>
                </c:pt>
                <c:pt idx="182">
                  <c:v>43.17</c:v>
                </c:pt>
                <c:pt idx="183">
                  <c:v>43.119</c:v>
                </c:pt>
                <c:pt idx="184">
                  <c:v>43.068000000000012</c:v>
                </c:pt>
                <c:pt idx="185">
                  <c:v>42.992000000000012</c:v>
                </c:pt>
                <c:pt idx="186">
                  <c:v>42.941000000000003</c:v>
                </c:pt>
                <c:pt idx="187">
                  <c:v>42.891000000000005</c:v>
                </c:pt>
                <c:pt idx="188">
                  <c:v>42.84</c:v>
                </c:pt>
                <c:pt idx="189">
                  <c:v>42.764000000000003</c:v>
                </c:pt>
                <c:pt idx="190">
                  <c:v>42.713000000000001</c:v>
                </c:pt>
                <c:pt idx="191">
                  <c:v>42.663000000000011</c:v>
                </c:pt>
                <c:pt idx="192">
                  <c:v>42.586000000000006</c:v>
                </c:pt>
                <c:pt idx="193">
                  <c:v>42.536000000000001</c:v>
                </c:pt>
                <c:pt idx="194">
                  <c:v>42.46</c:v>
                </c:pt>
                <c:pt idx="195">
                  <c:v>42.409000000000006</c:v>
                </c:pt>
                <c:pt idx="196">
                  <c:v>42.357999999999997</c:v>
                </c:pt>
                <c:pt idx="197">
                  <c:v>42.282000000000011</c:v>
                </c:pt>
                <c:pt idx="198">
                  <c:v>42.231000000000002</c:v>
                </c:pt>
                <c:pt idx="199">
                  <c:v>42.155000000000001</c:v>
                </c:pt>
                <c:pt idx="200">
                  <c:v>42.079000000000001</c:v>
                </c:pt>
                <c:pt idx="201">
                  <c:v>42.029000000000003</c:v>
                </c:pt>
                <c:pt idx="202">
                  <c:v>41.953000000000003</c:v>
                </c:pt>
                <c:pt idx="203">
                  <c:v>41.902000000000001</c:v>
                </c:pt>
                <c:pt idx="204">
                  <c:v>41.826000000000001</c:v>
                </c:pt>
                <c:pt idx="205">
                  <c:v>41.775000000000013</c:v>
                </c:pt>
                <c:pt idx="206">
                  <c:v>41.699000000000012</c:v>
                </c:pt>
                <c:pt idx="207">
                  <c:v>41.648000000000003</c:v>
                </c:pt>
                <c:pt idx="208">
                  <c:v>41.572000000000003</c:v>
                </c:pt>
                <c:pt idx="209">
                  <c:v>41.521000000000001</c:v>
                </c:pt>
                <c:pt idx="210">
                  <c:v>41.445</c:v>
                </c:pt>
                <c:pt idx="211">
                  <c:v>41.395000000000003</c:v>
                </c:pt>
                <c:pt idx="212">
                  <c:v>41.319000000000003</c:v>
                </c:pt>
                <c:pt idx="213">
                  <c:v>41.268000000000043</c:v>
                </c:pt>
                <c:pt idx="214">
                  <c:v>41.217000000000006</c:v>
                </c:pt>
                <c:pt idx="215">
                  <c:v>41.141000000000005</c:v>
                </c:pt>
                <c:pt idx="216">
                  <c:v>41.09</c:v>
                </c:pt>
                <c:pt idx="217">
                  <c:v>41.04</c:v>
                </c:pt>
                <c:pt idx="218">
                  <c:v>40.989000000000004</c:v>
                </c:pt>
                <c:pt idx="219">
                  <c:v>40.913000000000004</c:v>
                </c:pt>
                <c:pt idx="220">
                  <c:v>40.862000000000002</c:v>
                </c:pt>
                <c:pt idx="221">
                  <c:v>40.810999999999993</c:v>
                </c:pt>
                <c:pt idx="222">
                  <c:v>40.761000000000003</c:v>
                </c:pt>
                <c:pt idx="223">
                  <c:v>40.685000000000002</c:v>
                </c:pt>
                <c:pt idx="224">
                  <c:v>40.634</c:v>
                </c:pt>
                <c:pt idx="225">
                  <c:v>40.583000000000006</c:v>
                </c:pt>
                <c:pt idx="226">
                  <c:v>40.532000000000011</c:v>
                </c:pt>
                <c:pt idx="227">
                  <c:v>40.456000000000003</c:v>
                </c:pt>
                <c:pt idx="228">
                  <c:v>40.406000000000006</c:v>
                </c:pt>
                <c:pt idx="229">
                  <c:v>40.354999999999997</c:v>
                </c:pt>
                <c:pt idx="230">
                  <c:v>40.279000000000003</c:v>
                </c:pt>
                <c:pt idx="231">
                  <c:v>40.228000000000044</c:v>
                </c:pt>
                <c:pt idx="232">
                  <c:v>40.178000000000011</c:v>
                </c:pt>
                <c:pt idx="233">
                  <c:v>40.127000000000002</c:v>
                </c:pt>
                <c:pt idx="234">
                  <c:v>40.051000000000002</c:v>
                </c:pt>
                <c:pt idx="235">
                  <c:v>40.006</c:v>
                </c:pt>
                <c:pt idx="236">
                  <c:v>39.957000000000001</c:v>
                </c:pt>
                <c:pt idx="237">
                  <c:v>39.909000000000006</c:v>
                </c:pt>
                <c:pt idx="238">
                  <c:v>39.86</c:v>
                </c:pt>
                <c:pt idx="239">
                  <c:v>39.810999999999993</c:v>
                </c:pt>
                <c:pt idx="240">
                  <c:v>39.739000000000011</c:v>
                </c:pt>
                <c:pt idx="241">
                  <c:v>39.690000000000012</c:v>
                </c:pt>
                <c:pt idx="242">
                  <c:v>39.641000000000005</c:v>
                </c:pt>
                <c:pt idx="243">
                  <c:v>39.593000000000011</c:v>
                </c:pt>
                <c:pt idx="244">
                  <c:v>39.520000000000003</c:v>
                </c:pt>
                <c:pt idx="245">
                  <c:v>39.471000000000004</c:v>
                </c:pt>
                <c:pt idx="246">
                  <c:v>39.423000000000002</c:v>
                </c:pt>
                <c:pt idx="247">
                  <c:v>39.35</c:v>
                </c:pt>
                <c:pt idx="248">
                  <c:v>39.301000000000002</c:v>
                </c:pt>
                <c:pt idx="249">
                  <c:v>39.229000000000013</c:v>
                </c:pt>
                <c:pt idx="250">
                  <c:v>39.18</c:v>
                </c:pt>
                <c:pt idx="251">
                  <c:v>39.131</c:v>
                </c:pt>
                <c:pt idx="252">
                  <c:v>39.059000000000005</c:v>
                </c:pt>
                <c:pt idx="253">
                  <c:v>39.01</c:v>
                </c:pt>
                <c:pt idx="254">
                  <c:v>38.937000000000005</c:v>
                </c:pt>
                <c:pt idx="255">
                  <c:v>38.889000000000003</c:v>
                </c:pt>
                <c:pt idx="256">
                  <c:v>38.816000000000003</c:v>
                </c:pt>
                <c:pt idx="257">
                  <c:v>38.767000000000003</c:v>
                </c:pt>
                <c:pt idx="258">
                  <c:v>38.719000000000001</c:v>
                </c:pt>
                <c:pt idx="259">
                  <c:v>38.646000000000001</c:v>
                </c:pt>
                <c:pt idx="260">
                  <c:v>38.597000000000001</c:v>
                </c:pt>
                <c:pt idx="261">
                  <c:v>38.524000000000001</c:v>
                </c:pt>
                <c:pt idx="262">
                  <c:v>38.476000000000006</c:v>
                </c:pt>
                <c:pt idx="263">
                  <c:v>38.427</c:v>
                </c:pt>
                <c:pt idx="264">
                  <c:v>38.353999999999999</c:v>
                </c:pt>
                <c:pt idx="265">
                  <c:v>38.306000000000004</c:v>
                </c:pt>
                <c:pt idx="266">
                  <c:v>38.233000000000011</c:v>
                </c:pt>
                <c:pt idx="267">
                  <c:v>38.184000000000005</c:v>
                </c:pt>
                <c:pt idx="268">
                  <c:v>38.136000000000003</c:v>
                </c:pt>
                <c:pt idx="269">
                  <c:v>38.063000000000002</c:v>
                </c:pt>
                <c:pt idx="270">
                  <c:v>38.014000000000003</c:v>
                </c:pt>
                <c:pt idx="271">
                  <c:v>37.966000000000001</c:v>
                </c:pt>
                <c:pt idx="272">
                  <c:v>37.893000000000001</c:v>
                </c:pt>
                <c:pt idx="273">
                  <c:v>37.844000000000001</c:v>
                </c:pt>
                <c:pt idx="274">
                  <c:v>37.771000000000001</c:v>
                </c:pt>
                <c:pt idx="275">
                  <c:v>37.723000000000013</c:v>
                </c:pt>
                <c:pt idx="276">
                  <c:v>37.674000000000007</c:v>
                </c:pt>
                <c:pt idx="277">
                  <c:v>37.626000000000012</c:v>
                </c:pt>
                <c:pt idx="278">
                  <c:v>37.553000000000004</c:v>
                </c:pt>
                <c:pt idx="279">
                  <c:v>37.504000000000005</c:v>
                </c:pt>
                <c:pt idx="280">
                  <c:v>37.431000000000004</c:v>
                </c:pt>
                <c:pt idx="281">
                  <c:v>37.383000000000003</c:v>
                </c:pt>
                <c:pt idx="282">
                  <c:v>37.334000000000003</c:v>
                </c:pt>
                <c:pt idx="283">
                  <c:v>37.286000000000001</c:v>
                </c:pt>
                <c:pt idx="284">
                  <c:v>37.213000000000001</c:v>
                </c:pt>
                <c:pt idx="285">
                  <c:v>37.164000000000001</c:v>
                </c:pt>
                <c:pt idx="286">
                  <c:v>37.116</c:v>
                </c:pt>
                <c:pt idx="287">
                  <c:v>37.043000000000006</c:v>
                </c:pt>
                <c:pt idx="288">
                  <c:v>36.994</c:v>
                </c:pt>
                <c:pt idx="289">
                  <c:v>36.946000000000005</c:v>
                </c:pt>
                <c:pt idx="290">
                  <c:v>36.897000000000006</c:v>
                </c:pt>
                <c:pt idx="291">
                  <c:v>36.849000000000004</c:v>
                </c:pt>
                <c:pt idx="292">
                  <c:v>36.800000000000004</c:v>
                </c:pt>
                <c:pt idx="293">
                  <c:v>36.727000000000011</c:v>
                </c:pt>
                <c:pt idx="294">
                  <c:v>36.679000000000002</c:v>
                </c:pt>
                <c:pt idx="295">
                  <c:v>36.630000000000003</c:v>
                </c:pt>
                <c:pt idx="296">
                  <c:v>36.606000000000002</c:v>
                </c:pt>
                <c:pt idx="297">
                  <c:v>36.581000000000003</c:v>
                </c:pt>
                <c:pt idx="298">
                  <c:v>36.557000000000002</c:v>
                </c:pt>
                <c:pt idx="299">
                  <c:v>36.557000000000002</c:v>
                </c:pt>
                <c:pt idx="300">
                  <c:v>36.533000000000001</c:v>
                </c:pt>
                <c:pt idx="301">
                  <c:v>36.533000000000001</c:v>
                </c:pt>
                <c:pt idx="302">
                  <c:v>36.533000000000001</c:v>
                </c:pt>
                <c:pt idx="303">
                  <c:v>36.533000000000001</c:v>
                </c:pt>
                <c:pt idx="304">
                  <c:v>36.533000000000001</c:v>
                </c:pt>
                <c:pt idx="305">
                  <c:v>36.533000000000001</c:v>
                </c:pt>
                <c:pt idx="306">
                  <c:v>36.533000000000001</c:v>
                </c:pt>
                <c:pt idx="307">
                  <c:v>36.533000000000001</c:v>
                </c:pt>
                <c:pt idx="308">
                  <c:v>36.557000000000002</c:v>
                </c:pt>
                <c:pt idx="309">
                  <c:v>36.557000000000002</c:v>
                </c:pt>
                <c:pt idx="310">
                  <c:v>36.557000000000002</c:v>
                </c:pt>
                <c:pt idx="311">
                  <c:v>36.581000000000003</c:v>
                </c:pt>
                <c:pt idx="312">
                  <c:v>36.581000000000003</c:v>
                </c:pt>
                <c:pt idx="313">
                  <c:v>36.606000000000002</c:v>
                </c:pt>
                <c:pt idx="314">
                  <c:v>36.606000000000002</c:v>
                </c:pt>
                <c:pt idx="315">
                  <c:v>36.630000000000003</c:v>
                </c:pt>
                <c:pt idx="316">
                  <c:v>36.630000000000003</c:v>
                </c:pt>
                <c:pt idx="317">
                  <c:v>36.654000000000003</c:v>
                </c:pt>
                <c:pt idx="318">
                  <c:v>36.679000000000002</c:v>
                </c:pt>
                <c:pt idx="319">
                  <c:v>36.679000000000002</c:v>
                </c:pt>
                <c:pt idx="320">
                  <c:v>36.703000000000003</c:v>
                </c:pt>
                <c:pt idx="321">
                  <c:v>36.727000000000011</c:v>
                </c:pt>
                <c:pt idx="322">
                  <c:v>36.751000000000005</c:v>
                </c:pt>
                <c:pt idx="323">
                  <c:v>36.776000000000003</c:v>
                </c:pt>
                <c:pt idx="324">
                  <c:v>36.800000000000004</c:v>
                </c:pt>
                <c:pt idx="325">
                  <c:v>36.824000000000005</c:v>
                </c:pt>
                <c:pt idx="326">
                  <c:v>36.849000000000004</c:v>
                </c:pt>
                <c:pt idx="327">
                  <c:v>36.873000000000005</c:v>
                </c:pt>
                <c:pt idx="328">
                  <c:v>36.897000000000006</c:v>
                </c:pt>
                <c:pt idx="329">
                  <c:v>36.921000000000006</c:v>
                </c:pt>
                <c:pt idx="330">
                  <c:v>36.946000000000005</c:v>
                </c:pt>
                <c:pt idx="331">
                  <c:v>36.97</c:v>
                </c:pt>
                <c:pt idx="332">
                  <c:v>36.994</c:v>
                </c:pt>
                <c:pt idx="333">
                  <c:v>37.043000000000006</c:v>
                </c:pt>
                <c:pt idx="334">
                  <c:v>37.067</c:v>
                </c:pt>
                <c:pt idx="335">
                  <c:v>37.091000000000001</c:v>
                </c:pt>
                <c:pt idx="336">
                  <c:v>37.116</c:v>
                </c:pt>
                <c:pt idx="337">
                  <c:v>37.164000000000001</c:v>
                </c:pt>
                <c:pt idx="338">
                  <c:v>37.189</c:v>
                </c:pt>
                <c:pt idx="339">
                  <c:v>37.213000000000001</c:v>
                </c:pt>
                <c:pt idx="340">
                  <c:v>37.261000000000003</c:v>
                </c:pt>
                <c:pt idx="341">
                  <c:v>37.286000000000001</c:v>
                </c:pt>
                <c:pt idx="342">
                  <c:v>37.334000000000003</c:v>
                </c:pt>
                <c:pt idx="343">
                  <c:v>37.359000000000002</c:v>
                </c:pt>
                <c:pt idx="344">
                  <c:v>37.407000000000004</c:v>
                </c:pt>
                <c:pt idx="345">
                  <c:v>37.431000000000004</c:v>
                </c:pt>
                <c:pt idx="346">
                  <c:v>37.480000000000004</c:v>
                </c:pt>
                <c:pt idx="347">
                  <c:v>37.504000000000005</c:v>
                </c:pt>
                <c:pt idx="348">
                  <c:v>37.553000000000004</c:v>
                </c:pt>
                <c:pt idx="349">
                  <c:v>37.601000000000006</c:v>
                </c:pt>
                <c:pt idx="350">
                  <c:v>37.626000000000012</c:v>
                </c:pt>
                <c:pt idx="351">
                  <c:v>37.674000000000007</c:v>
                </c:pt>
                <c:pt idx="352">
                  <c:v>37.747</c:v>
                </c:pt>
                <c:pt idx="353">
                  <c:v>37.796000000000049</c:v>
                </c:pt>
                <c:pt idx="354">
                  <c:v>37.869</c:v>
                </c:pt>
                <c:pt idx="355">
                  <c:v>37.941000000000003</c:v>
                </c:pt>
                <c:pt idx="356">
                  <c:v>38.039000000000001</c:v>
                </c:pt>
                <c:pt idx="357">
                  <c:v>38.160000000000011</c:v>
                </c:pt>
                <c:pt idx="358">
                  <c:v>38.306000000000004</c:v>
                </c:pt>
                <c:pt idx="359">
                  <c:v>38.450999999999993</c:v>
                </c:pt>
                <c:pt idx="360">
                  <c:v>38.597000000000001</c:v>
                </c:pt>
                <c:pt idx="361">
                  <c:v>38.743000000000002</c:v>
                </c:pt>
                <c:pt idx="362">
                  <c:v>38.913000000000004</c:v>
                </c:pt>
                <c:pt idx="363">
                  <c:v>39.083000000000006</c:v>
                </c:pt>
                <c:pt idx="364">
                  <c:v>39.253</c:v>
                </c:pt>
                <c:pt idx="365">
                  <c:v>39.423000000000002</c:v>
                </c:pt>
                <c:pt idx="366">
                  <c:v>39.593000000000011</c:v>
                </c:pt>
                <c:pt idx="367">
                  <c:v>39.763000000000012</c:v>
                </c:pt>
                <c:pt idx="368">
                  <c:v>39.933</c:v>
                </c:pt>
                <c:pt idx="369">
                  <c:v>40.127000000000002</c:v>
                </c:pt>
                <c:pt idx="370">
                  <c:v>40.304000000000002</c:v>
                </c:pt>
                <c:pt idx="371">
                  <c:v>40.507000000000005</c:v>
                </c:pt>
                <c:pt idx="372">
                  <c:v>40.71</c:v>
                </c:pt>
                <c:pt idx="373">
                  <c:v>40.913000000000004</c:v>
                </c:pt>
                <c:pt idx="374">
                  <c:v>41.09</c:v>
                </c:pt>
                <c:pt idx="375">
                  <c:v>41.293000000000013</c:v>
                </c:pt>
                <c:pt idx="376">
                  <c:v>41.496000000000002</c:v>
                </c:pt>
                <c:pt idx="377">
                  <c:v>41.699000000000012</c:v>
                </c:pt>
                <c:pt idx="378">
                  <c:v>41.902000000000001</c:v>
                </c:pt>
                <c:pt idx="379">
                  <c:v>42.105000000000011</c:v>
                </c:pt>
                <c:pt idx="380">
                  <c:v>42.333000000000006</c:v>
                </c:pt>
                <c:pt idx="381">
                  <c:v>42.536000000000001</c:v>
                </c:pt>
                <c:pt idx="382">
                  <c:v>42.739000000000011</c:v>
                </c:pt>
                <c:pt idx="383">
                  <c:v>42.941000000000003</c:v>
                </c:pt>
                <c:pt idx="384">
                  <c:v>43.17</c:v>
                </c:pt>
                <c:pt idx="385">
                  <c:v>43.373000000000005</c:v>
                </c:pt>
                <c:pt idx="386">
                  <c:v>43.575000000000003</c:v>
                </c:pt>
                <c:pt idx="387">
                  <c:v>43.804000000000002</c:v>
                </c:pt>
                <c:pt idx="388">
                  <c:v>44.006</c:v>
                </c:pt>
                <c:pt idx="389">
                  <c:v>44.235000000000042</c:v>
                </c:pt>
                <c:pt idx="390">
                  <c:v>44.463000000000001</c:v>
                </c:pt>
                <c:pt idx="391">
                  <c:v>44.666000000000011</c:v>
                </c:pt>
                <c:pt idx="392">
                  <c:v>44.894000000000005</c:v>
                </c:pt>
                <c:pt idx="393">
                  <c:v>45.097000000000001</c:v>
                </c:pt>
                <c:pt idx="394">
                  <c:v>45.325000000000003</c:v>
                </c:pt>
                <c:pt idx="395">
                  <c:v>45.528000000000013</c:v>
                </c:pt>
                <c:pt idx="396">
                  <c:v>45.756</c:v>
                </c:pt>
                <c:pt idx="397">
                  <c:v>45.984000000000002</c:v>
                </c:pt>
                <c:pt idx="398">
                  <c:v>46.212000000000003</c:v>
                </c:pt>
                <c:pt idx="399">
                  <c:v>46.414999999999999</c:v>
                </c:pt>
                <c:pt idx="400">
                  <c:v>46.644000000000005</c:v>
                </c:pt>
                <c:pt idx="401">
                  <c:v>46.897000000000006</c:v>
                </c:pt>
                <c:pt idx="402">
                  <c:v>47.125000000000043</c:v>
                </c:pt>
                <c:pt idx="403">
                  <c:v>47.379000000000005</c:v>
                </c:pt>
                <c:pt idx="404">
                  <c:v>47.607000000000006</c:v>
                </c:pt>
                <c:pt idx="405">
                  <c:v>47.861000000000004</c:v>
                </c:pt>
                <c:pt idx="406">
                  <c:v>48.089000000000006</c:v>
                </c:pt>
                <c:pt idx="407">
                  <c:v>48.343000000000004</c:v>
                </c:pt>
                <c:pt idx="408">
                  <c:v>48.571000000000005</c:v>
                </c:pt>
                <c:pt idx="409">
                  <c:v>48.799000000000049</c:v>
                </c:pt>
                <c:pt idx="410">
                  <c:v>49.053000000000004</c:v>
                </c:pt>
                <c:pt idx="411">
                  <c:v>49.281000000000006</c:v>
                </c:pt>
                <c:pt idx="412">
                  <c:v>49.509</c:v>
                </c:pt>
                <c:pt idx="413">
                  <c:v>49.737000000000002</c:v>
                </c:pt>
                <c:pt idx="414">
                  <c:v>49.991</c:v>
                </c:pt>
                <c:pt idx="415">
                  <c:v>50.195000000000043</c:v>
                </c:pt>
                <c:pt idx="416">
                  <c:v>50.474000000000004</c:v>
                </c:pt>
                <c:pt idx="417">
                  <c:v>50.724000000000011</c:v>
                </c:pt>
                <c:pt idx="418">
                  <c:v>50.975000000000001</c:v>
                </c:pt>
                <c:pt idx="419">
                  <c:v>51.254000000000005</c:v>
                </c:pt>
                <c:pt idx="420">
                  <c:v>51.504000000000005</c:v>
                </c:pt>
                <c:pt idx="421">
                  <c:v>52.117000000000004</c:v>
                </c:pt>
                <c:pt idx="422">
                  <c:v>52.730000000000011</c:v>
                </c:pt>
                <c:pt idx="423">
                  <c:v>53.204000000000001</c:v>
                </c:pt>
                <c:pt idx="424">
                  <c:v>53.649000000000001</c:v>
                </c:pt>
                <c:pt idx="425">
                  <c:v>54.039000000000001</c:v>
                </c:pt>
                <c:pt idx="426">
                  <c:v>54.401000000000003</c:v>
                </c:pt>
                <c:pt idx="427">
                  <c:v>54.764000000000003</c:v>
                </c:pt>
                <c:pt idx="428">
                  <c:v>55.098000000000013</c:v>
                </c:pt>
                <c:pt idx="429">
                  <c:v>55.46</c:v>
                </c:pt>
                <c:pt idx="430">
                  <c:v>55.794000000000011</c:v>
                </c:pt>
                <c:pt idx="431">
                  <c:v>56.101000000000006</c:v>
                </c:pt>
                <c:pt idx="432">
                  <c:v>56.435000000000002</c:v>
                </c:pt>
                <c:pt idx="433">
                  <c:v>56.769000000000013</c:v>
                </c:pt>
                <c:pt idx="434">
                  <c:v>57.076000000000001</c:v>
                </c:pt>
                <c:pt idx="435">
                  <c:v>57.353999999999999</c:v>
                </c:pt>
                <c:pt idx="436">
                  <c:v>57.633000000000003</c:v>
                </c:pt>
                <c:pt idx="437">
                  <c:v>58.134</c:v>
                </c:pt>
                <c:pt idx="438">
                  <c:v>58.384999999999998</c:v>
                </c:pt>
                <c:pt idx="439">
                  <c:v>58.608000000000011</c:v>
                </c:pt>
                <c:pt idx="440">
                  <c:v>58.803000000000004</c:v>
                </c:pt>
                <c:pt idx="441">
                  <c:v>59.054000000000002</c:v>
                </c:pt>
                <c:pt idx="442">
                  <c:v>59.276000000000003</c:v>
                </c:pt>
                <c:pt idx="443">
                  <c:v>59.499000000000002</c:v>
                </c:pt>
                <c:pt idx="444">
                  <c:v>59.75</c:v>
                </c:pt>
                <c:pt idx="445">
                  <c:v>59.973000000000006</c:v>
                </c:pt>
                <c:pt idx="446">
                  <c:v>60.230000000000011</c:v>
                </c:pt>
                <c:pt idx="447">
                  <c:v>60.493000000000002</c:v>
                </c:pt>
                <c:pt idx="448">
                  <c:v>60.756</c:v>
                </c:pt>
                <c:pt idx="449">
                  <c:v>61.019000000000005</c:v>
                </c:pt>
                <c:pt idx="450">
                  <c:v>61.313999999999993</c:v>
                </c:pt>
                <c:pt idx="451">
                  <c:v>61.544000000000004</c:v>
                </c:pt>
                <c:pt idx="452">
                  <c:v>61.807000000000002</c:v>
                </c:pt>
                <c:pt idx="453">
                  <c:v>62.07</c:v>
                </c:pt>
                <c:pt idx="454">
                  <c:v>62.333000000000006</c:v>
                </c:pt>
                <c:pt idx="455">
                  <c:v>62.596000000000011</c:v>
                </c:pt>
                <c:pt idx="456">
                  <c:v>62.826000000000001</c:v>
                </c:pt>
                <c:pt idx="457">
                  <c:v>63.089000000000006</c:v>
                </c:pt>
                <c:pt idx="458">
                  <c:v>63.319000000000003</c:v>
                </c:pt>
                <c:pt idx="459">
                  <c:v>63.549000000000007</c:v>
                </c:pt>
                <c:pt idx="460">
                  <c:v>63.779000000000003</c:v>
                </c:pt>
                <c:pt idx="461">
                  <c:v>64.009</c:v>
                </c:pt>
                <c:pt idx="462">
                  <c:v>64.337000000000003</c:v>
                </c:pt>
                <c:pt idx="463">
                  <c:v>64.534000000000006</c:v>
                </c:pt>
                <c:pt idx="464">
                  <c:v>64.730999999999995</c:v>
                </c:pt>
                <c:pt idx="465">
                  <c:v>64.929000000000002</c:v>
                </c:pt>
                <c:pt idx="466">
                  <c:v>65.125999999999948</c:v>
                </c:pt>
                <c:pt idx="467">
                  <c:v>65.322999999999979</c:v>
                </c:pt>
                <c:pt idx="468">
                  <c:v>65.52</c:v>
                </c:pt>
                <c:pt idx="469">
                  <c:v>65.75</c:v>
                </c:pt>
                <c:pt idx="470">
                  <c:v>65.947000000000088</c:v>
                </c:pt>
                <c:pt idx="471">
                  <c:v>66.736000000000004</c:v>
                </c:pt>
                <c:pt idx="472">
                  <c:v>66.965999999999994</c:v>
                </c:pt>
                <c:pt idx="473">
                  <c:v>67.096999999999994</c:v>
                </c:pt>
                <c:pt idx="474">
                  <c:v>67.195999999999998</c:v>
                </c:pt>
                <c:pt idx="475">
                  <c:v>67.326999999999998</c:v>
                </c:pt>
                <c:pt idx="476">
                  <c:v>67.426000000000002</c:v>
                </c:pt>
                <c:pt idx="477">
                  <c:v>67.557000000000002</c:v>
                </c:pt>
                <c:pt idx="478">
                  <c:v>67.688999999999979</c:v>
                </c:pt>
                <c:pt idx="479">
                  <c:v>67.819999999999993</c:v>
                </c:pt>
                <c:pt idx="480">
                  <c:v>67.983999999999995</c:v>
                </c:pt>
                <c:pt idx="481">
                  <c:v>68.116</c:v>
                </c:pt>
                <c:pt idx="482">
                  <c:v>68.28</c:v>
                </c:pt>
                <c:pt idx="483">
                  <c:v>68.411000000000101</c:v>
                </c:pt>
                <c:pt idx="484">
                  <c:v>68.575999999999979</c:v>
                </c:pt>
                <c:pt idx="485">
                  <c:v>68.706999999999994</c:v>
                </c:pt>
                <c:pt idx="486">
                  <c:v>68.870999999999981</c:v>
                </c:pt>
                <c:pt idx="487">
                  <c:v>69.003</c:v>
                </c:pt>
                <c:pt idx="488">
                  <c:v>69.167000000000002</c:v>
                </c:pt>
                <c:pt idx="489">
                  <c:v>69.331000000000003</c:v>
                </c:pt>
                <c:pt idx="490">
                  <c:v>69.462999999999994</c:v>
                </c:pt>
                <c:pt idx="491">
                  <c:v>69.593999999999994</c:v>
                </c:pt>
                <c:pt idx="492">
                  <c:v>69.759</c:v>
                </c:pt>
                <c:pt idx="493">
                  <c:v>69.923000000000002</c:v>
                </c:pt>
                <c:pt idx="494">
                  <c:v>70.120999999999981</c:v>
                </c:pt>
                <c:pt idx="495">
                  <c:v>70.281999999999996</c:v>
                </c:pt>
                <c:pt idx="496">
                  <c:v>70.483999999999995</c:v>
                </c:pt>
                <c:pt idx="497">
                  <c:v>70.685999999999979</c:v>
                </c:pt>
                <c:pt idx="498">
                  <c:v>70.846999999999994</c:v>
                </c:pt>
                <c:pt idx="499">
                  <c:v>71.049000000000007</c:v>
                </c:pt>
                <c:pt idx="500">
                  <c:v>71.211000000000027</c:v>
                </c:pt>
                <c:pt idx="501">
                  <c:v>71.412999999999997</c:v>
                </c:pt>
                <c:pt idx="502">
                  <c:v>71.573999999999998</c:v>
                </c:pt>
                <c:pt idx="503">
                  <c:v>71.735000000000014</c:v>
                </c:pt>
                <c:pt idx="504">
                  <c:v>71.937000000000026</c:v>
                </c:pt>
                <c:pt idx="505">
                  <c:v>72.099000000000004</c:v>
                </c:pt>
                <c:pt idx="506">
                  <c:v>72.3</c:v>
                </c:pt>
                <c:pt idx="507">
                  <c:v>72.501999999999995</c:v>
                </c:pt>
                <c:pt idx="508">
                  <c:v>72.664000000000001</c:v>
                </c:pt>
                <c:pt idx="509">
                  <c:v>72.825000000000003</c:v>
                </c:pt>
                <c:pt idx="510">
                  <c:v>72.986000000000004</c:v>
                </c:pt>
                <c:pt idx="511">
                  <c:v>73.147999999999996</c:v>
                </c:pt>
                <c:pt idx="512">
                  <c:v>73.349999999999994</c:v>
                </c:pt>
                <c:pt idx="513">
                  <c:v>73.510999999999996</c:v>
                </c:pt>
                <c:pt idx="514">
                  <c:v>73.671999999999983</c:v>
                </c:pt>
                <c:pt idx="515">
                  <c:v>73.834000000000003</c:v>
                </c:pt>
                <c:pt idx="516">
                  <c:v>73.995000000000005</c:v>
                </c:pt>
                <c:pt idx="517">
                  <c:v>74.156999999999982</c:v>
                </c:pt>
                <c:pt idx="518">
                  <c:v>74.318000000000012</c:v>
                </c:pt>
                <c:pt idx="519">
                  <c:v>74.52</c:v>
                </c:pt>
                <c:pt idx="520">
                  <c:v>74.680999999999983</c:v>
                </c:pt>
                <c:pt idx="521">
                  <c:v>74.843000000000004</c:v>
                </c:pt>
                <c:pt idx="522">
                  <c:v>75.004000000000005</c:v>
                </c:pt>
                <c:pt idx="523">
                  <c:v>75.165999999999983</c:v>
                </c:pt>
                <c:pt idx="524">
                  <c:v>75.326999999999998</c:v>
                </c:pt>
                <c:pt idx="525">
                  <c:v>75.489000000000004</c:v>
                </c:pt>
                <c:pt idx="526">
                  <c:v>75.649999999999991</c:v>
                </c:pt>
                <c:pt idx="527">
                  <c:v>75.771000000000001</c:v>
                </c:pt>
                <c:pt idx="528">
                  <c:v>75.933000000000007</c:v>
                </c:pt>
                <c:pt idx="529">
                  <c:v>76.093999999999994</c:v>
                </c:pt>
                <c:pt idx="530">
                  <c:v>76.254999999999995</c:v>
                </c:pt>
                <c:pt idx="531">
                  <c:v>76.375999999999948</c:v>
                </c:pt>
                <c:pt idx="532">
                  <c:v>76.578000000000003</c:v>
                </c:pt>
                <c:pt idx="533">
                  <c:v>76.739999999999995</c:v>
                </c:pt>
                <c:pt idx="534">
                  <c:v>76.819999999999993</c:v>
                </c:pt>
                <c:pt idx="535">
                  <c:v>76.941000000000116</c:v>
                </c:pt>
                <c:pt idx="536">
                  <c:v>77.021999999999991</c:v>
                </c:pt>
                <c:pt idx="537">
                  <c:v>77.10299999999998</c:v>
                </c:pt>
                <c:pt idx="538">
                  <c:v>77.183999999999983</c:v>
                </c:pt>
                <c:pt idx="539">
                  <c:v>77.263999999999996</c:v>
                </c:pt>
                <c:pt idx="540">
                  <c:v>77.345000000000013</c:v>
                </c:pt>
                <c:pt idx="541">
                  <c:v>77.426000000000002</c:v>
                </c:pt>
                <c:pt idx="542">
                  <c:v>77.465999999999994</c:v>
                </c:pt>
                <c:pt idx="543">
                  <c:v>77.546999999999997</c:v>
                </c:pt>
                <c:pt idx="544">
                  <c:v>77.587000000000003</c:v>
                </c:pt>
                <c:pt idx="545">
                  <c:v>77.626999999999981</c:v>
                </c:pt>
                <c:pt idx="546">
                  <c:v>77.667999999999992</c:v>
                </c:pt>
                <c:pt idx="547">
                  <c:v>77.708000000000013</c:v>
                </c:pt>
                <c:pt idx="548">
                  <c:v>77.748999999999995</c:v>
                </c:pt>
                <c:pt idx="549">
                  <c:v>77.789000000000001</c:v>
                </c:pt>
                <c:pt idx="550">
                  <c:v>77.789000000000001</c:v>
                </c:pt>
                <c:pt idx="551">
                  <c:v>77.828999999999979</c:v>
                </c:pt>
                <c:pt idx="552">
                  <c:v>77.828999999999979</c:v>
                </c:pt>
                <c:pt idx="553">
                  <c:v>77.86999999999999</c:v>
                </c:pt>
                <c:pt idx="554">
                  <c:v>77.86999999999999</c:v>
                </c:pt>
                <c:pt idx="555">
                  <c:v>77.86999999999999</c:v>
                </c:pt>
                <c:pt idx="556">
                  <c:v>77.86999999999999</c:v>
                </c:pt>
                <c:pt idx="557">
                  <c:v>77.86999999999999</c:v>
                </c:pt>
              </c:numCache>
            </c:numRef>
          </c:yVal>
          <c:smooth val="0"/>
        </c:ser>
        <c:dLbls>
          <c:showLegendKey val="0"/>
          <c:showVal val="0"/>
          <c:showCatName val="0"/>
          <c:showSerName val="0"/>
          <c:showPercent val="0"/>
          <c:showBubbleSize val="0"/>
        </c:dLbls>
        <c:axId val="388862720"/>
        <c:axId val="388864256"/>
      </c:scatterChart>
      <c:valAx>
        <c:axId val="388862720"/>
        <c:scaling>
          <c:orientation val="maxMin"/>
        </c:scaling>
        <c:delete val="0"/>
        <c:axPos val="b"/>
        <c:majorGridlines/>
        <c:minorGridlines/>
        <c:numFmt formatCode="General" sourceLinked="1"/>
        <c:majorTickMark val="out"/>
        <c:minorTickMark val="none"/>
        <c:tickLblPos val="nextTo"/>
        <c:crossAx val="388864256"/>
        <c:crosses val="autoZero"/>
        <c:crossBetween val="midCat"/>
      </c:valAx>
      <c:valAx>
        <c:axId val="388864256"/>
        <c:scaling>
          <c:orientation val="minMax"/>
        </c:scaling>
        <c:delete val="0"/>
        <c:axPos val="r"/>
        <c:majorGridlines/>
        <c:numFmt formatCode="General" sourceLinked="1"/>
        <c:majorTickMark val="out"/>
        <c:minorTickMark val="none"/>
        <c:tickLblPos val="nextTo"/>
        <c:crossAx val="388862720"/>
        <c:crosses val="autoZero"/>
        <c:crossBetween val="midCat"/>
      </c:valAx>
    </c:plotArea>
    <c:legend>
      <c:legendPos val="l"/>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diameter</a:t>
            </a:r>
            <a:r>
              <a:rPr lang="en-US" baseline="0"/>
              <a:t> vs rotation</a:t>
            </a:r>
            <a:endParaRPr lang="en-US"/>
          </a:p>
        </c:rich>
      </c:tx>
      <c:overlay val="0"/>
    </c:title>
    <c:autoTitleDeleted val="0"/>
    <c:plotArea>
      <c:layout>
        <c:manualLayout>
          <c:layoutTarget val="inner"/>
          <c:xMode val="edge"/>
          <c:yMode val="edge"/>
          <c:x val="0.19808428221565239"/>
          <c:y val="0.15122213496897793"/>
          <c:w val="0.7587930412044237"/>
          <c:h val="0.80887662627077472"/>
        </c:manualLayout>
      </c:layout>
      <c:scatterChart>
        <c:scatterStyle val="lineMarker"/>
        <c:varyColors val="0"/>
        <c:ser>
          <c:idx val="0"/>
          <c:order val="0"/>
          <c:tx>
            <c:strRef>
              <c:f>'results (6)'!$Z$1</c:f>
              <c:strCache>
                <c:ptCount val="1"/>
                <c:pt idx="0">
                  <c:v>rot_per</c:v>
                </c:pt>
              </c:strCache>
            </c:strRef>
          </c:tx>
          <c:spPr>
            <a:ln w="28575">
              <a:noFill/>
            </a:ln>
          </c:spPr>
          <c:marker>
            <c:symbol val="circle"/>
            <c:size val="2"/>
          </c:marker>
          <c:xVal>
            <c:numRef>
              <c:f>'results (6)'!$Y$2:$Y$628963</c:f>
              <c:numCache>
                <c:formatCode>General</c:formatCode>
                <c:ptCount val="628962"/>
                <c:pt idx="0">
                  <c:v>2.5000000000000048E-3</c:v>
                </c:pt>
                <c:pt idx="1">
                  <c:v>3.0000000000000016E-2</c:v>
                </c:pt>
                <c:pt idx="2">
                  <c:v>0.30000000000000032</c:v>
                </c:pt>
                <c:pt idx="3">
                  <c:v>0.30000000000000032</c:v>
                </c:pt>
                <c:pt idx="4">
                  <c:v>0.30000000000000032</c:v>
                </c:pt>
                <c:pt idx="5">
                  <c:v>0.32000000000000062</c:v>
                </c:pt>
                <c:pt idx="6">
                  <c:v>0.32000000000000062</c:v>
                </c:pt>
                <c:pt idx="7">
                  <c:v>0.32500000000000062</c:v>
                </c:pt>
                <c:pt idx="8">
                  <c:v>0.33000000000000074</c:v>
                </c:pt>
                <c:pt idx="9">
                  <c:v>0.33000000000000074</c:v>
                </c:pt>
                <c:pt idx="10">
                  <c:v>0.4</c:v>
                </c:pt>
                <c:pt idx="11">
                  <c:v>0.4</c:v>
                </c:pt>
                <c:pt idx="12">
                  <c:v>0.4</c:v>
                </c:pt>
                <c:pt idx="13">
                  <c:v>0.4</c:v>
                </c:pt>
                <c:pt idx="14">
                  <c:v>0.45</c:v>
                </c:pt>
                <c:pt idx="15">
                  <c:v>0.5</c:v>
                </c:pt>
                <c:pt idx="16">
                  <c:v>0.5</c:v>
                </c:pt>
                <c:pt idx="17">
                  <c:v>0.53</c:v>
                </c:pt>
                <c:pt idx="18">
                  <c:v>0.55000000000000004</c:v>
                </c:pt>
                <c:pt idx="19">
                  <c:v>0.59000000000000019</c:v>
                </c:pt>
                <c:pt idx="20">
                  <c:v>0.60000000000000064</c:v>
                </c:pt>
                <c:pt idx="21">
                  <c:v>0.70000000000000062</c:v>
                </c:pt>
                <c:pt idx="22">
                  <c:v>0.84000000000000064</c:v>
                </c:pt>
                <c:pt idx="23">
                  <c:v>0.9</c:v>
                </c:pt>
                <c:pt idx="24">
                  <c:v>0.9</c:v>
                </c:pt>
                <c:pt idx="25">
                  <c:v>0.9</c:v>
                </c:pt>
                <c:pt idx="26">
                  <c:v>0.91</c:v>
                </c:pt>
                <c:pt idx="27">
                  <c:v>1</c:v>
                </c:pt>
                <c:pt idx="28">
                  <c:v>1</c:v>
                </c:pt>
                <c:pt idx="29">
                  <c:v>1</c:v>
                </c:pt>
                <c:pt idx="30">
                  <c:v>1</c:v>
                </c:pt>
                <c:pt idx="31">
                  <c:v>1.1000000000000001</c:v>
                </c:pt>
                <c:pt idx="32">
                  <c:v>1.2</c:v>
                </c:pt>
                <c:pt idx="33">
                  <c:v>1.3</c:v>
                </c:pt>
                <c:pt idx="34">
                  <c:v>1.3169999999999977</c:v>
                </c:pt>
                <c:pt idx="35">
                  <c:v>1.4</c:v>
                </c:pt>
                <c:pt idx="36">
                  <c:v>1.4</c:v>
                </c:pt>
                <c:pt idx="37">
                  <c:v>1.4</c:v>
                </c:pt>
                <c:pt idx="38">
                  <c:v>1.5</c:v>
                </c:pt>
                <c:pt idx="39">
                  <c:v>1.5</c:v>
                </c:pt>
                <c:pt idx="40">
                  <c:v>1.5</c:v>
                </c:pt>
                <c:pt idx="41">
                  <c:v>1.6</c:v>
                </c:pt>
                <c:pt idx="42">
                  <c:v>1.8</c:v>
                </c:pt>
                <c:pt idx="43">
                  <c:v>1.8</c:v>
                </c:pt>
                <c:pt idx="44">
                  <c:v>1.8</c:v>
                </c:pt>
                <c:pt idx="45">
                  <c:v>1.87</c:v>
                </c:pt>
                <c:pt idx="46">
                  <c:v>1.9000000000000001</c:v>
                </c:pt>
                <c:pt idx="47">
                  <c:v>2</c:v>
                </c:pt>
                <c:pt idx="48">
                  <c:v>2.1</c:v>
                </c:pt>
                <c:pt idx="49">
                  <c:v>2.2000000000000002</c:v>
                </c:pt>
                <c:pt idx="50">
                  <c:v>2.2200000000000002</c:v>
                </c:pt>
                <c:pt idx="51">
                  <c:v>2.2999999999999998</c:v>
                </c:pt>
                <c:pt idx="52">
                  <c:v>2.2999999999999998</c:v>
                </c:pt>
                <c:pt idx="53">
                  <c:v>2.2999999999999998</c:v>
                </c:pt>
                <c:pt idx="54">
                  <c:v>2.2999999999999998</c:v>
                </c:pt>
                <c:pt idx="55">
                  <c:v>2.2999999999999998</c:v>
                </c:pt>
                <c:pt idx="56">
                  <c:v>2.2999999999999998</c:v>
                </c:pt>
                <c:pt idx="57">
                  <c:v>2.48</c:v>
                </c:pt>
                <c:pt idx="58">
                  <c:v>2.4899999999999998</c:v>
                </c:pt>
                <c:pt idx="59">
                  <c:v>2.56</c:v>
                </c:pt>
                <c:pt idx="60">
                  <c:v>2.6</c:v>
                </c:pt>
                <c:pt idx="61">
                  <c:v>2.7</c:v>
                </c:pt>
                <c:pt idx="62">
                  <c:v>2.8</c:v>
                </c:pt>
                <c:pt idx="63">
                  <c:v>3.21</c:v>
                </c:pt>
                <c:pt idx="64">
                  <c:v>3.4</c:v>
                </c:pt>
                <c:pt idx="65">
                  <c:v>3.4</c:v>
                </c:pt>
                <c:pt idx="66">
                  <c:v>3.5</c:v>
                </c:pt>
                <c:pt idx="67">
                  <c:v>3.5</c:v>
                </c:pt>
                <c:pt idx="68">
                  <c:v>3.57</c:v>
                </c:pt>
                <c:pt idx="69">
                  <c:v>3.6</c:v>
                </c:pt>
                <c:pt idx="70">
                  <c:v>3.7</c:v>
                </c:pt>
                <c:pt idx="71">
                  <c:v>4</c:v>
                </c:pt>
                <c:pt idx="72">
                  <c:v>4.2</c:v>
                </c:pt>
                <c:pt idx="73">
                  <c:v>4.3</c:v>
                </c:pt>
                <c:pt idx="74">
                  <c:v>4.3</c:v>
                </c:pt>
                <c:pt idx="75">
                  <c:v>4.3</c:v>
                </c:pt>
                <c:pt idx="76">
                  <c:v>4.8</c:v>
                </c:pt>
                <c:pt idx="77">
                  <c:v>4.9000000000000004</c:v>
                </c:pt>
                <c:pt idx="78">
                  <c:v>5.0999999999999996</c:v>
                </c:pt>
                <c:pt idx="79">
                  <c:v>5.1499999999999995</c:v>
                </c:pt>
                <c:pt idx="80">
                  <c:v>5.34</c:v>
                </c:pt>
                <c:pt idx="81">
                  <c:v>5.4</c:v>
                </c:pt>
                <c:pt idx="82">
                  <c:v>5.57</c:v>
                </c:pt>
                <c:pt idx="83">
                  <c:v>5.6</c:v>
                </c:pt>
                <c:pt idx="84">
                  <c:v>5.68</c:v>
                </c:pt>
                <c:pt idx="85">
                  <c:v>5.7</c:v>
                </c:pt>
                <c:pt idx="86">
                  <c:v>5.7</c:v>
                </c:pt>
                <c:pt idx="87">
                  <c:v>5.8</c:v>
                </c:pt>
                <c:pt idx="88">
                  <c:v>6.29</c:v>
                </c:pt>
                <c:pt idx="89">
                  <c:v>6.35</c:v>
                </c:pt>
                <c:pt idx="90">
                  <c:v>6.6599999999999975</c:v>
                </c:pt>
                <c:pt idx="91">
                  <c:v>7</c:v>
                </c:pt>
                <c:pt idx="92">
                  <c:v>7.23</c:v>
                </c:pt>
                <c:pt idx="93">
                  <c:v>7.42</c:v>
                </c:pt>
                <c:pt idx="94">
                  <c:v>7.46</c:v>
                </c:pt>
                <c:pt idx="95">
                  <c:v>7.7700000000000014</c:v>
                </c:pt>
                <c:pt idx="96">
                  <c:v>7.8</c:v>
                </c:pt>
                <c:pt idx="97">
                  <c:v>7.8599999999999985</c:v>
                </c:pt>
                <c:pt idx="98">
                  <c:v>7.87</c:v>
                </c:pt>
                <c:pt idx="99">
                  <c:v>7.88</c:v>
                </c:pt>
                <c:pt idx="100">
                  <c:v>8.1300000000000008</c:v>
                </c:pt>
                <c:pt idx="101">
                  <c:v>8.17</c:v>
                </c:pt>
                <c:pt idx="102">
                  <c:v>8.18</c:v>
                </c:pt>
                <c:pt idx="103">
                  <c:v>8.26</c:v>
                </c:pt>
                <c:pt idx="104">
                  <c:v>8.3700000000000028</c:v>
                </c:pt>
                <c:pt idx="105">
                  <c:v>8.4700000000000006</c:v>
                </c:pt>
                <c:pt idx="106">
                  <c:v>8.48</c:v>
                </c:pt>
                <c:pt idx="107">
                  <c:v>8.6</c:v>
                </c:pt>
                <c:pt idx="108">
                  <c:v>8.61</c:v>
                </c:pt>
                <c:pt idx="109">
                  <c:v>8.620000000000001</c:v>
                </c:pt>
                <c:pt idx="110">
                  <c:v>8.7800000000000011</c:v>
                </c:pt>
                <c:pt idx="111">
                  <c:v>8.83</c:v>
                </c:pt>
                <c:pt idx="112">
                  <c:v>8.98</c:v>
                </c:pt>
                <c:pt idx="113">
                  <c:v>9</c:v>
                </c:pt>
                <c:pt idx="114">
                  <c:v>9.0400000000000009</c:v>
                </c:pt>
                <c:pt idx="115">
                  <c:v>9.07</c:v>
                </c:pt>
                <c:pt idx="116">
                  <c:v>9.08</c:v>
                </c:pt>
                <c:pt idx="117">
                  <c:v>9.120000000000001</c:v>
                </c:pt>
                <c:pt idx="118">
                  <c:v>9.2000000000000011</c:v>
                </c:pt>
                <c:pt idx="119">
                  <c:v>9.2199999999999989</c:v>
                </c:pt>
                <c:pt idx="120">
                  <c:v>9.23</c:v>
                </c:pt>
                <c:pt idx="121">
                  <c:v>9.27</c:v>
                </c:pt>
                <c:pt idx="122">
                  <c:v>9.3000000000000007</c:v>
                </c:pt>
                <c:pt idx="123">
                  <c:v>9.3000000000000007</c:v>
                </c:pt>
                <c:pt idx="124">
                  <c:v>9.34</c:v>
                </c:pt>
                <c:pt idx="125">
                  <c:v>9.3500000000000068</c:v>
                </c:pt>
                <c:pt idx="126">
                  <c:v>9.41</c:v>
                </c:pt>
                <c:pt idx="127">
                  <c:v>9.66</c:v>
                </c:pt>
                <c:pt idx="128">
                  <c:v>9.7199999999999989</c:v>
                </c:pt>
                <c:pt idx="129">
                  <c:v>9.77</c:v>
                </c:pt>
                <c:pt idx="130">
                  <c:v>9.91</c:v>
                </c:pt>
                <c:pt idx="131">
                  <c:v>10.01</c:v>
                </c:pt>
                <c:pt idx="132">
                  <c:v>10.17</c:v>
                </c:pt>
                <c:pt idx="133">
                  <c:v>10.19</c:v>
                </c:pt>
                <c:pt idx="134">
                  <c:v>10.370000000000006</c:v>
                </c:pt>
                <c:pt idx="135">
                  <c:v>10.56</c:v>
                </c:pt>
                <c:pt idx="136">
                  <c:v>10.61</c:v>
                </c:pt>
                <c:pt idx="137">
                  <c:v>10.62</c:v>
                </c:pt>
                <c:pt idx="138">
                  <c:v>10.64</c:v>
                </c:pt>
                <c:pt idx="139">
                  <c:v>10.69</c:v>
                </c:pt>
                <c:pt idx="140">
                  <c:v>10.8</c:v>
                </c:pt>
                <c:pt idx="141">
                  <c:v>10.870000000000006</c:v>
                </c:pt>
                <c:pt idx="142">
                  <c:v>10.91</c:v>
                </c:pt>
                <c:pt idx="143">
                  <c:v>10.94</c:v>
                </c:pt>
                <c:pt idx="144">
                  <c:v>10.950000000000006</c:v>
                </c:pt>
                <c:pt idx="145">
                  <c:v>10.950000000000006</c:v>
                </c:pt>
                <c:pt idx="146">
                  <c:v>10.950000000000006</c:v>
                </c:pt>
                <c:pt idx="147">
                  <c:v>10.98</c:v>
                </c:pt>
                <c:pt idx="148">
                  <c:v>11</c:v>
                </c:pt>
                <c:pt idx="149">
                  <c:v>11.02</c:v>
                </c:pt>
                <c:pt idx="150">
                  <c:v>11.02</c:v>
                </c:pt>
                <c:pt idx="151">
                  <c:v>11.05</c:v>
                </c:pt>
                <c:pt idx="152">
                  <c:v>11.08</c:v>
                </c:pt>
                <c:pt idx="153">
                  <c:v>11.17</c:v>
                </c:pt>
                <c:pt idx="154">
                  <c:v>11.22</c:v>
                </c:pt>
                <c:pt idx="155">
                  <c:v>11.31</c:v>
                </c:pt>
                <c:pt idx="156">
                  <c:v>11.41</c:v>
                </c:pt>
                <c:pt idx="157">
                  <c:v>11.43</c:v>
                </c:pt>
                <c:pt idx="158">
                  <c:v>11.43</c:v>
                </c:pt>
                <c:pt idx="159">
                  <c:v>11.52</c:v>
                </c:pt>
                <c:pt idx="160">
                  <c:v>11.54</c:v>
                </c:pt>
                <c:pt idx="161">
                  <c:v>11.56</c:v>
                </c:pt>
                <c:pt idx="162">
                  <c:v>11.6</c:v>
                </c:pt>
                <c:pt idx="163">
                  <c:v>11.62</c:v>
                </c:pt>
                <c:pt idx="164">
                  <c:v>11.76</c:v>
                </c:pt>
                <c:pt idx="165">
                  <c:v>11.79</c:v>
                </c:pt>
                <c:pt idx="166">
                  <c:v>11.8</c:v>
                </c:pt>
                <c:pt idx="167">
                  <c:v>11.88</c:v>
                </c:pt>
                <c:pt idx="168">
                  <c:v>11.88</c:v>
                </c:pt>
                <c:pt idx="169">
                  <c:v>11.950000000000006</c:v>
                </c:pt>
                <c:pt idx="170">
                  <c:v>11.96</c:v>
                </c:pt>
                <c:pt idx="171">
                  <c:v>11.97</c:v>
                </c:pt>
                <c:pt idx="172">
                  <c:v>11.97</c:v>
                </c:pt>
                <c:pt idx="173">
                  <c:v>12.01</c:v>
                </c:pt>
                <c:pt idx="174">
                  <c:v>12.04</c:v>
                </c:pt>
                <c:pt idx="175">
                  <c:v>12.11</c:v>
                </c:pt>
                <c:pt idx="176">
                  <c:v>12.13</c:v>
                </c:pt>
                <c:pt idx="177">
                  <c:v>12.13</c:v>
                </c:pt>
                <c:pt idx="178">
                  <c:v>12.16</c:v>
                </c:pt>
                <c:pt idx="179">
                  <c:v>12.18</c:v>
                </c:pt>
                <c:pt idx="180">
                  <c:v>12.18</c:v>
                </c:pt>
                <c:pt idx="181">
                  <c:v>12.2</c:v>
                </c:pt>
                <c:pt idx="182">
                  <c:v>12.26</c:v>
                </c:pt>
                <c:pt idx="183">
                  <c:v>12.27</c:v>
                </c:pt>
                <c:pt idx="184">
                  <c:v>12.28</c:v>
                </c:pt>
                <c:pt idx="185">
                  <c:v>12.29</c:v>
                </c:pt>
                <c:pt idx="186">
                  <c:v>12.32</c:v>
                </c:pt>
                <c:pt idx="187">
                  <c:v>12.370000000000006</c:v>
                </c:pt>
                <c:pt idx="188">
                  <c:v>12.4</c:v>
                </c:pt>
                <c:pt idx="189">
                  <c:v>12.4</c:v>
                </c:pt>
                <c:pt idx="190">
                  <c:v>12.41</c:v>
                </c:pt>
                <c:pt idx="191">
                  <c:v>12.47</c:v>
                </c:pt>
                <c:pt idx="192">
                  <c:v>12.52</c:v>
                </c:pt>
                <c:pt idx="193">
                  <c:v>12.58</c:v>
                </c:pt>
                <c:pt idx="194">
                  <c:v>12.69</c:v>
                </c:pt>
                <c:pt idx="195">
                  <c:v>12.7</c:v>
                </c:pt>
                <c:pt idx="196">
                  <c:v>12.860000000000017</c:v>
                </c:pt>
                <c:pt idx="197">
                  <c:v>12.92</c:v>
                </c:pt>
                <c:pt idx="198">
                  <c:v>13.02</c:v>
                </c:pt>
                <c:pt idx="199">
                  <c:v>13.07</c:v>
                </c:pt>
                <c:pt idx="200">
                  <c:v>13.09</c:v>
                </c:pt>
                <c:pt idx="201">
                  <c:v>13.1</c:v>
                </c:pt>
                <c:pt idx="202">
                  <c:v>13.12</c:v>
                </c:pt>
                <c:pt idx="203">
                  <c:v>13.27</c:v>
                </c:pt>
                <c:pt idx="204">
                  <c:v>13.33</c:v>
                </c:pt>
                <c:pt idx="205">
                  <c:v>13.39</c:v>
                </c:pt>
                <c:pt idx="206">
                  <c:v>13.4</c:v>
                </c:pt>
                <c:pt idx="207">
                  <c:v>13.47</c:v>
                </c:pt>
                <c:pt idx="208">
                  <c:v>13.5</c:v>
                </c:pt>
                <c:pt idx="209">
                  <c:v>13.57</c:v>
                </c:pt>
                <c:pt idx="210">
                  <c:v>13.58</c:v>
                </c:pt>
                <c:pt idx="211">
                  <c:v>13.6</c:v>
                </c:pt>
                <c:pt idx="212">
                  <c:v>13.61</c:v>
                </c:pt>
                <c:pt idx="213">
                  <c:v>13.7</c:v>
                </c:pt>
                <c:pt idx="214">
                  <c:v>13.73</c:v>
                </c:pt>
                <c:pt idx="215">
                  <c:v>13.75</c:v>
                </c:pt>
                <c:pt idx="216">
                  <c:v>13.75</c:v>
                </c:pt>
                <c:pt idx="217">
                  <c:v>13.77</c:v>
                </c:pt>
                <c:pt idx="218">
                  <c:v>13.94</c:v>
                </c:pt>
                <c:pt idx="219">
                  <c:v>14</c:v>
                </c:pt>
                <c:pt idx="220">
                  <c:v>14.06</c:v>
                </c:pt>
                <c:pt idx="221">
                  <c:v>14.15</c:v>
                </c:pt>
                <c:pt idx="222">
                  <c:v>14.2</c:v>
                </c:pt>
                <c:pt idx="223">
                  <c:v>14.26</c:v>
                </c:pt>
                <c:pt idx="224">
                  <c:v>14.360000000000017</c:v>
                </c:pt>
                <c:pt idx="225">
                  <c:v>14.42</c:v>
                </c:pt>
                <c:pt idx="226">
                  <c:v>14.47</c:v>
                </c:pt>
                <c:pt idx="227">
                  <c:v>14.6</c:v>
                </c:pt>
                <c:pt idx="228">
                  <c:v>14.67</c:v>
                </c:pt>
                <c:pt idx="229">
                  <c:v>14.68</c:v>
                </c:pt>
                <c:pt idx="230">
                  <c:v>14.73</c:v>
                </c:pt>
                <c:pt idx="231">
                  <c:v>14.82</c:v>
                </c:pt>
                <c:pt idx="232">
                  <c:v>14.88</c:v>
                </c:pt>
                <c:pt idx="233">
                  <c:v>14.94</c:v>
                </c:pt>
                <c:pt idx="234">
                  <c:v>14.950000000000006</c:v>
                </c:pt>
                <c:pt idx="235">
                  <c:v>14.97</c:v>
                </c:pt>
                <c:pt idx="236">
                  <c:v>14.99</c:v>
                </c:pt>
                <c:pt idx="237">
                  <c:v>15.03</c:v>
                </c:pt>
                <c:pt idx="238">
                  <c:v>15.03</c:v>
                </c:pt>
                <c:pt idx="239">
                  <c:v>15.16</c:v>
                </c:pt>
                <c:pt idx="240">
                  <c:v>15.18</c:v>
                </c:pt>
                <c:pt idx="241">
                  <c:v>15.19</c:v>
                </c:pt>
                <c:pt idx="242">
                  <c:v>15.2</c:v>
                </c:pt>
                <c:pt idx="243">
                  <c:v>15.4</c:v>
                </c:pt>
                <c:pt idx="244">
                  <c:v>15.44</c:v>
                </c:pt>
                <c:pt idx="245">
                  <c:v>15.44</c:v>
                </c:pt>
                <c:pt idx="246">
                  <c:v>15.44</c:v>
                </c:pt>
                <c:pt idx="247">
                  <c:v>15.47</c:v>
                </c:pt>
                <c:pt idx="248">
                  <c:v>15.54</c:v>
                </c:pt>
                <c:pt idx="249">
                  <c:v>15.58</c:v>
                </c:pt>
                <c:pt idx="250">
                  <c:v>15.61</c:v>
                </c:pt>
                <c:pt idx="251">
                  <c:v>15.63</c:v>
                </c:pt>
                <c:pt idx="252">
                  <c:v>15.69</c:v>
                </c:pt>
                <c:pt idx="253">
                  <c:v>15.9</c:v>
                </c:pt>
                <c:pt idx="254">
                  <c:v>15.950000000000006</c:v>
                </c:pt>
                <c:pt idx="255">
                  <c:v>15.98</c:v>
                </c:pt>
                <c:pt idx="256">
                  <c:v>16</c:v>
                </c:pt>
                <c:pt idx="257">
                  <c:v>16.21</c:v>
                </c:pt>
                <c:pt idx="258">
                  <c:v>16.260000000000002</c:v>
                </c:pt>
                <c:pt idx="259">
                  <c:v>16.39</c:v>
                </c:pt>
                <c:pt idx="260">
                  <c:v>16.420000000000002</c:v>
                </c:pt>
                <c:pt idx="261">
                  <c:v>16.439999999999987</c:v>
                </c:pt>
                <c:pt idx="262">
                  <c:v>16.59</c:v>
                </c:pt>
                <c:pt idx="263">
                  <c:v>16.630000000000031</c:v>
                </c:pt>
                <c:pt idx="264">
                  <c:v>16.66</c:v>
                </c:pt>
                <c:pt idx="265">
                  <c:v>16.670000000000005</c:v>
                </c:pt>
                <c:pt idx="266">
                  <c:v>16.7</c:v>
                </c:pt>
                <c:pt idx="267">
                  <c:v>16.84</c:v>
                </c:pt>
                <c:pt idx="268">
                  <c:v>16.87</c:v>
                </c:pt>
                <c:pt idx="269">
                  <c:v>16.88</c:v>
                </c:pt>
                <c:pt idx="270">
                  <c:v>17.02</c:v>
                </c:pt>
                <c:pt idx="271">
                  <c:v>17.190000000000001</c:v>
                </c:pt>
                <c:pt idx="272">
                  <c:v>17.2</c:v>
                </c:pt>
                <c:pt idx="273">
                  <c:v>17.21</c:v>
                </c:pt>
                <c:pt idx="274">
                  <c:v>17.279999999999987</c:v>
                </c:pt>
                <c:pt idx="275">
                  <c:v>17.309999999999999</c:v>
                </c:pt>
                <c:pt idx="276">
                  <c:v>17.329999999999988</c:v>
                </c:pt>
                <c:pt idx="277">
                  <c:v>17.39</c:v>
                </c:pt>
                <c:pt idx="278">
                  <c:v>17.420000000000002</c:v>
                </c:pt>
                <c:pt idx="279">
                  <c:v>17.439999999999987</c:v>
                </c:pt>
                <c:pt idx="280">
                  <c:v>17.45</c:v>
                </c:pt>
                <c:pt idx="281">
                  <c:v>17.54</c:v>
                </c:pt>
                <c:pt idx="282">
                  <c:v>17.579999999999988</c:v>
                </c:pt>
                <c:pt idx="283">
                  <c:v>17.649999999999999</c:v>
                </c:pt>
                <c:pt idx="284">
                  <c:v>17.75</c:v>
                </c:pt>
                <c:pt idx="285">
                  <c:v>17.760000000000002</c:v>
                </c:pt>
                <c:pt idx="286">
                  <c:v>17.77</c:v>
                </c:pt>
                <c:pt idx="287">
                  <c:v>17.79</c:v>
                </c:pt>
                <c:pt idx="288">
                  <c:v>17.899999999999999</c:v>
                </c:pt>
                <c:pt idx="289">
                  <c:v>17.899999999999999</c:v>
                </c:pt>
                <c:pt idx="290">
                  <c:v>17.899999999999999</c:v>
                </c:pt>
                <c:pt idx="291">
                  <c:v>18</c:v>
                </c:pt>
                <c:pt idx="292">
                  <c:v>18.04</c:v>
                </c:pt>
                <c:pt idx="293">
                  <c:v>18.05</c:v>
                </c:pt>
                <c:pt idx="294">
                  <c:v>18.110000000000031</c:v>
                </c:pt>
                <c:pt idx="295">
                  <c:v>18.14</c:v>
                </c:pt>
                <c:pt idx="296">
                  <c:v>18.149999999999999</c:v>
                </c:pt>
                <c:pt idx="297">
                  <c:v>18.18</c:v>
                </c:pt>
                <c:pt idx="298">
                  <c:v>18.239999999999988</c:v>
                </c:pt>
                <c:pt idx="299">
                  <c:v>18.37</c:v>
                </c:pt>
                <c:pt idx="300">
                  <c:v>18.39</c:v>
                </c:pt>
                <c:pt idx="301">
                  <c:v>18.399999999999999</c:v>
                </c:pt>
                <c:pt idx="302">
                  <c:v>18.43</c:v>
                </c:pt>
                <c:pt idx="303">
                  <c:v>18.45</c:v>
                </c:pt>
                <c:pt idx="304">
                  <c:v>18.459999999999987</c:v>
                </c:pt>
                <c:pt idx="305">
                  <c:v>18.479999999999986</c:v>
                </c:pt>
                <c:pt idx="306">
                  <c:v>18.5</c:v>
                </c:pt>
                <c:pt idx="307">
                  <c:v>18.52</c:v>
                </c:pt>
                <c:pt idx="308">
                  <c:v>18.52</c:v>
                </c:pt>
                <c:pt idx="309">
                  <c:v>18.559999999999999</c:v>
                </c:pt>
                <c:pt idx="310">
                  <c:v>18.579999999999988</c:v>
                </c:pt>
                <c:pt idx="311">
                  <c:v>18.600000000000001</c:v>
                </c:pt>
                <c:pt idx="312">
                  <c:v>18.66</c:v>
                </c:pt>
                <c:pt idx="313">
                  <c:v>18.670000000000005</c:v>
                </c:pt>
                <c:pt idx="314">
                  <c:v>18.7</c:v>
                </c:pt>
                <c:pt idx="315">
                  <c:v>18.7</c:v>
                </c:pt>
                <c:pt idx="316">
                  <c:v>18.71</c:v>
                </c:pt>
                <c:pt idx="317">
                  <c:v>18.779999999999987</c:v>
                </c:pt>
                <c:pt idx="318">
                  <c:v>18.809999999999999</c:v>
                </c:pt>
                <c:pt idx="319">
                  <c:v>18.91</c:v>
                </c:pt>
                <c:pt idx="320">
                  <c:v>18.93</c:v>
                </c:pt>
                <c:pt idx="321">
                  <c:v>18.959999999999987</c:v>
                </c:pt>
                <c:pt idx="322">
                  <c:v>19</c:v>
                </c:pt>
                <c:pt idx="323">
                  <c:v>19</c:v>
                </c:pt>
                <c:pt idx="324">
                  <c:v>19.02</c:v>
                </c:pt>
                <c:pt idx="325">
                  <c:v>19.059999999999999</c:v>
                </c:pt>
                <c:pt idx="326">
                  <c:v>19.09</c:v>
                </c:pt>
                <c:pt idx="327">
                  <c:v>19.100000000000001</c:v>
                </c:pt>
                <c:pt idx="328">
                  <c:v>19.110000000000031</c:v>
                </c:pt>
                <c:pt idx="329">
                  <c:v>19.130000000000031</c:v>
                </c:pt>
                <c:pt idx="330">
                  <c:v>19.149999999999999</c:v>
                </c:pt>
                <c:pt idx="331">
                  <c:v>19.279999999999987</c:v>
                </c:pt>
                <c:pt idx="332">
                  <c:v>19.29</c:v>
                </c:pt>
                <c:pt idx="333">
                  <c:v>19.32</c:v>
                </c:pt>
                <c:pt idx="334">
                  <c:v>19.32</c:v>
                </c:pt>
                <c:pt idx="335">
                  <c:v>19.350000000000001</c:v>
                </c:pt>
                <c:pt idx="336">
                  <c:v>19.36</c:v>
                </c:pt>
                <c:pt idx="337">
                  <c:v>19.37</c:v>
                </c:pt>
                <c:pt idx="338">
                  <c:v>19.399999999999999</c:v>
                </c:pt>
                <c:pt idx="339">
                  <c:v>19.510000000000005</c:v>
                </c:pt>
                <c:pt idx="340">
                  <c:v>19.55</c:v>
                </c:pt>
                <c:pt idx="341">
                  <c:v>19.59</c:v>
                </c:pt>
                <c:pt idx="342">
                  <c:v>19.62</c:v>
                </c:pt>
                <c:pt idx="343">
                  <c:v>19.75</c:v>
                </c:pt>
                <c:pt idx="344">
                  <c:v>19.920000000000002</c:v>
                </c:pt>
                <c:pt idx="345">
                  <c:v>19.920000000000002</c:v>
                </c:pt>
                <c:pt idx="346">
                  <c:v>19.959999999999987</c:v>
                </c:pt>
                <c:pt idx="347">
                  <c:v>19.97</c:v>
                </c:pt>
                <c:pt idx="348">
                  <c:v>20</c:v>
                </c:pt>
                <c:pt idx="349">
                  <c:v>20.03</c:v>
                </c:pt>
                <c:pt idx="350">
                  <c:v>20.110000000000031</c:v>
                </c:pt>
                <c:pt idx="351">
                  <c:v>20.18</c:v>
                </c:pt>
                <c:pt idx="352">
                  <c:v>20.27</c:v>
                </c:pt>
                <c:pt idx="353">
                  <c:v>20.38</c:v>
                </c:pt>
                <c:pt idx="354">
                  <c:v>20.39</c:v>
                </c:pt>
                <c:pt idx="355">
                  <c:v>20.420000000000002</c:v>
                </c:pt>
                <c:pt idx="356">
                  <c:v>20.439999999999987</c:v>
                </c:pt>
                <c:pt idx="357">
                  <c:v>20.53</c:v>
                </c:pt>
                <c:pt idx="358">
                  <c:v>20.57</c:v>
                </c:pt>
                <c:pt idx="359">
                  <c:v>20.62</c:v>
                </c:pt>
                <c:pt idx="360">
                  <c:v>20.650000000000031</c:v>
                </c:pt>
                <c:pt idx="361">
                  <c:v>20.68</c:v>
                </c:pt>
                <c:pt idx="362">
                  <c:v>20.68</c:v>
                </c:pt>
                <c:pt idx="363">
                  <c:v>20.7</c:v>
                </c:pt>
                <c:pt idx="364">
                  <c:v>20.7</c:v>
                </c:pt>
                <c:pt idx="365">
                  <c:v>20.74</c:v>
                </c:pt>
                <c:pt idx="366">
                  <c:v>20.779999999999987</c:v>
                </c:pt>
                <c:pt idx="367">
                  <c:v>20.8</c:v>
                </c:pt>
                <c:pt idx="368">
                  <c:v>20.84</c:v>
                </c:pt>
                <c:pt idx="369">
                  <c:v>20.86</c:v>
                </c:pt>
                <c:pt idx="370">
                  <c:v>20.88</c:v>
                </c:pt>
                <c:pt idx="371">
                  <c:v>20.93</c:v>
                </c:pt>
                <c:pt idx="372">
                  <c:v>20.93</c:v>
                </c:pt>
                <c:pt idx="373">
                  <c:v>20.979999999999986</c:v>
                </c:pt>
                <c:pt idx="374">
                  <c:v>20.99</c:v>
                </c:pt>
                <c:pt idx="375">
                  <c:v>21</c:v>
                </c:pt>
                <c:pt idx="376">
                  <c:v>21</c:v>
                </c:pt>
                <c:pt idx="377">
                  <c:v>21.02</c:v>
                </c:pt>
                <c:pt idx="378">
                  <c:v>21.08</c:v>
                </c:pt>
                <c:pt idx="379">
                  <c:v>21.1</c:v>
                </c:pt>
                <c:pt idx="380">
                  <c:v>21.110000000000031</c:v>
                </c:pt>
                <c:pt idx="381">
                  <c:v>21.12</c:v>
                </c:pt>
                <c:pt idx="382">
                  <c:v>21.12</c:v>
                </c:pt>
                <c:pt idx="383">
                  <c:v>21.14</c:v>
                </c:pt>
                <c:pt idx="384">
                  <c:v>21.259999999999987</c:v>
                </c:pt>
                <c:pt idx="385">
                  <c:v>21.27</c:v>
                </c:pt>
                <c:pt idx="386">
                  <c:v>21.279999999999987</c:v>
                </c:pt>
                <c:pt idx="387">
                  <c:v>21.29</c:v>
                </c:pt>
                <c:pt idx="388">
                  <c:v>21.330000000000005</c:v>
                </c:pt>
                <c:pt idx="389">
                  <c:v>21.36</c:v>
                </c:pt>
                <c:pt idx="390">
                  <c:v>21.36</c:v>
                </c:pt>
                <c:pt idx="391">
                  <c:v>21.43</c:v>
                </c:pt>
                <c:pt idx="392">
                  <c:v>21.45</c:v>
                </c:pt>
                <c:pt idx="393">
                  <c:v>21.49</c:v>
                </c:pt>
                <c:pt idx="394">
                  <c:v>21.51</c:v>
                </c:pt>
                <c:pt idx="395">
                  <c:v>21.56</c:v>
                </c:pt>
                <c:pt idx="396">
                  <c:v>21.59</c:v>
                </c:pt>
                <c:pt idx="397">
                  <c:v>21.6</c:v>
                </c:pt>
                <c:pt idx="398">
                  <c:v>21.650000000000031</c:v>
                </c:pt>
                <c:pt idx="399">
                  <c:v>21.7</c:v>
                </c:pt>
                <c:pt idx="400">
                  <c:v>21.71</c:v>
                </c:pt>
                <c:pt idx="401">
                  <c:v>21.779999999999987</c:v>
                </c:pt>
                <c:pt idx="402">
                  <c:v>21.82</c:v>
                </c:pt>
                <c:pt idx="403">
                  <c:v>21.85</c:v>
                </c:pt>
                <c:pt idx="404">
                  <c:v>21.88</c:v>
                </c:pt>
                <c:pt idx="405">
                  <c:v>21.88</c:v>
                </c:pt>
                <c:pt idx="406">
                  <c:v>21.91</c:v>
                </c:pt>
                <c:pt idx="407">
                  <c:v>21.919999999999987</c:v>
                </c:pt>
                <c:pt idx="408">
                  <c:v>22.05</c:v>
                </c:pt>
                <c:pt idx="409">
                  <c:v>22.08</c:v>
                </c:pt>
                <c:pt idx="410">
                  <c:v>22.1</c:v>
                </c:pt>
                <c:pt idx="411">
                  <c:v>22.12</c:v>
                </c:pt>
                <c:pt idx="412">
                  <c:v>22.21</c:v>
                </c:pt>
                <c:pt idx="413">
                  <c:v>22.21</c:v>
                </c:pt>
                <c:pt idx="414">
                  <c:v>22.25</c:v>
                </c:pt>
                <c:pt idx="415">
                  <c:v>22.32</c:v>
                </c:pt>
                <c:pt idx="416">
                  <c:v>22.34</c:v>
                </c:pt>
                <c:pt idx="417">
                  <c:v>22.36</c:v>
                </c:pt>
                <c:pt idx="418">
                  <c:v>22.47</c:v>
                </c:pt>
                <c:pt idx="419">
                  <c:v>22.47</c:v>
                </c:pt>
                <c:pt idx="420">
                  <c:v>22.51</c:v>
                </c:pt>
                <c:pt idx="421">
                  <c:v>22.52</c:v>
                </c:pt>
                <c:pt idx="422">
                  <c:v>22.630000000000031</c:v>
                </c:pt>
                <c:pt idx="423">
                  <c:v>22.72</c:v>
                </c:pt>
                <c:pt idx="424">
                  <c:v>22.73</c:v>
                </c:pt>
                <c:pt idx="425">
                  <c:v>22.77</c:v>
                </c:pt>
                <c:pt idx="426">
                  <c:v>22.79</c:v>
                </c:pt>
                <c:pt idx="427">
                  <c:v>22.810000000000031</c:v>
                </c:pt>
                <c:pt idx="428">
                  <c:v>22.830000000000005</c:v>
                </c:pt>
                <c:pt idx="429">
                  <c:v>22.919999999999987</c:v>
                </c:pt>
                <c:pt idx="430">
                  <c:v>22.93</c:v>
                </c:pt>
                <c:pt idx="431">
                  <c:v>22.939999999999987</c:v>
                </c:pt>
                <c:pt idx="432">
                  <c:v>22.95</c:v>
                </c:pt>
                <c:pt idx="433">
                  <c:v>22.959999999999987</c:v>
                </c:pt>
                <c:pt idx="434">
                  <c:v>23.01</c:v>
                </c:pt>
                <c:pt idx="435">
                  <c:v>23.09</c:v>
                </c:pt>
                <c:pt idx="436">
                  <c:v>23.1</c:v>
                </c:pt>
                <c:pt idx="437">
                  <c:v>23.16</c:v>
                </c:pt>
                <c:pt idx="438">
                  <c:v>23.18</c:v>
                </c:pt>
                <c:pt idx="439">
                  <c:v>23.24</c:v>
                </c:pt>
                <c:pt idx="440">
                  <c:v>23.25</c:v>
                </c:pt>
                <c:pt idx="441">
                  <c:v>23.259999999999987</c:v>
                </c:pt>
                <c:pt idx="442">
                  <c:v>23.279999999999987</c:v>
                </c:pt>
                <c:pt idx="443">
                  <c:v>23.310000000000031</c:v>
                </c:pt>
                <c:pt idx="444">
                  <c:v>23.35</c:v>
                </c:pt>
                <c:pt idx="445">
                  <c:v>23.41</c:v>
                </c:pt>
                <c:pt idx="446">
                  <c:v>23.419999999999987</c:v>
                </c:pt>
                <c:pt idx="447">
                  <c:v>23.43</c:v>
                </c:pt>
                <c:pt idx="448">
                  <c:v>23.45</c:v>
                </c:pt>
                <c:pt idx="449">
                  <c:v>23.47</c:v>
                </c:pt>
                <c:pt idx="450">
                  <c:v>23.5</c:v>
                </c:pt>
                <c:pt idx="451">
                  <c:v>23.51</c:v>
                </c:pt>
                <c:pt idx="452">
                  <c:v>23.59</c:v>
                </c:pt>
                <c:pt idx="453">
                  <c:v>23.62</c:v>
                </c:pt>
                <c:pt idx="454">
                  <c:v>23.66</c:v>
                </c:pt>
                <c:pt idx="455">
                  <c:v>23.69</c:v>
                </c:pt>
                <c:pt idx="456">
                  <c:v>23.74</c:v>
                </c:pt>
                <c:pt idx="457">
                  <c:v>23.759999999999987</c:v>
                </c:pt>
                <c:pt idx="458">
                  <c:v>23.8</c:v>
                </c:pt>
                <c:pt idx="459">
                  <c:v>23.85</c:v>
                </c:pt>
                <c:pt idx="460">
                  <c:v>23.89</c:v>
                </c:pt>
                <c:pt idx="461">
                  <c:v>23.9</c:v>
                </c:pt>
                <c:pt idx="462">
                  <c:v>23.99</c:v>
                </c:pt>
                <c:pt idx="463">
                  <c:v>24</c:v>
                </c:pt>
                <c:pt idx="464">
                  <c:v>24.03</c:v>
                </c:pt>
                <c:pt idx="465">
                  <c:v>24.04</c:v>
                </c:pt>
                <c:pt idx="466">
                  <c:v>24.04</c:v>
                </c:pt>
                <c:pt idx="467">
                  <c:v>24.05</c:v>
                </c:pt>
                <c:pt idx="468">
                  <c:v>24.06</c:v>
                </c:pt>
                <c:pt idx="469">
                  <c:v>24.1</c:v>
                </c:pt>
                <c:pt idx="470">
                  <c:v>24.310000000000031</c:v>
                </c:pt>
                <c:pt idx="471">
                  <c:v>24.37</c:v>
                </c:pt>
                <c:pt idx="472">
                  <c:v>24.37</c:v>
                </c:pt>
                <c:pt idx="473">
                  <c:v>24.41</c:v>
                </c:pt>
                <c:pt idx="474">
                  <c:v>24.41</c:v>
                </c:pt>
                <c:pt idx="475">
                  <c:v>24.419999999999987</c:v>
                </c:pt>
                <c:pt idx="476">
                  <c:v>24.47</c:v>
                </c:pt>
                <c:pt idx="477">
                  <c:v>24.479999999999986</c:v>
                </c:pt>
                <c:pt idx="478">
                  <c:v>24.49</c:v>
                </c:pt>
                <c:pt idx="479">
                  <c:v>24.5</c:v>
                </c:pt>
                <c:pt idx="480">
                  <c:v>24.5</c:v>
                </c:pt>
                <c:pt idx="481">
                  <c:v>24.55</c:v>
                </c:pt>
                <c:pt idx="482">
                  <c:v>24.58</c:v>
                </c:pt>
                <c:pt idx="483">
                  <c:v>24.650000000000031</c:v>
                </c:pt>
                <c:pt idx="484">
                  <c:v>24.73</c:v>
                </c:pt>
                <c:pt idx="485">
                  <c:v>24.73</c:v>
                </c:pt>
                <c:pt idx="486">
                  <c:v>24.74</c:v>
                </c:pt>
                <c:pt idx="487">
                  <c:v>24.75</c:v>
                </c:pt>
                <c:pt idx="488">
                  <c:v>24.759999999999987</c:v>
                </c:pt>
                <c:pt idx="489">
                  <c:v>24.810000000000031</c:v>
                </c:pt>
                <c:pt idx="490">
                  <c:v>24.9</c:v>
                </c:pt>
                <c:pt idx="491">
                  <c:v>24.97</c:v>
                </c:pt>
                <c:pt idx="492">
                  <c:v>25</c:v>
                </c:pt>
                <c:pt idx="493">
                  <c:v>25.130000000000031</c:v>
                </c:pt>
                <c:pt idx="494">
                  <c:v>25.150000000000031</c:v>
                </c:pt>
                <c:pt idx="495">
                  <c:v>25.16</c:v>
                </c:pt>
                <c:pt idx="496">
                  <c:v>25.18</c:v>
                </c:pt>
                <c:pt idx="497">
                  <c:v>25.22</c:v>
                </c:pt>
                <c:pt idx="498">
                  <c:v>25.22</c:v>
                </c:pt>
                <c:pt idx="499">
                  <c:v>25.23</c:v>
                </c:pt>
                <c:pt idx="500">
                  <c:v>25.25</c:v>
                </c:pt>
                <c:pt idx="501">
                  <c:v>25.279999999999987</c:v>
                </c:pt>
                <c:pt idx="502">
                  <c:v>25.29</c:v>
                </c:pt>
                <c:pt idx="503">
                  <c:v>25.34</c:v>
                </c:pt>
                <c:pt idx="504">
                  <c:v>25.35</c:v>
                </c:pt>
                <c:pt idx="505">
                  <c:v>25.4</c:v>
                </c:pt>
                <c:pt idx="506">
                  <c:v>25.43</c:v>
                </c:pt>
                <c:pt idx="507">
                  <c:v>25.47</c:v>
                </c:pt>
                <c:pt idx="508">
                  <c:v>25.58</c:v>
                </c:pt>
                <c:pt idx="509">
                  <c:v>25.610000000000031</c:v>
                </c:pt>
                <c:pt idx="510">
                  <c:v>25.62</c:v>
                </c:pt>
                <c:pt idx="511">
                  <c:v>25.630000000000031</c:v>
                </c:pt>
                <c:pt idx="512">
                  <c:v>25.64</c:v>
                </c:pt>
                <c:pt idx="513">
                  <c:v>25.66</c:v>
                </c:pt>
                <c:pt idx="514">
                  <c:v>25.7</c:v>
                </c:pt>
                <c:pt idx="515">
                  <c:v>25.7</c:v>
                </c:pt>
                <c:pt idx="516">
                  <c:v>25.8</c:v>
                </c:pt>
                <c:pt idx="517">
                  <c:v>25.810000000000031</c:v>
                </c:pt>
                <c:pt idx="518">
                  <c:v>25.82</c:v>
                </c:pt>
                <c:pt idx="519">
                  <c:v>25.87</c:v>
                </c:pt>
                <c:pt idx="520">
                  <c:v>25.89</c:v>
                </c:pt>
                <c:pt idx="521">
                  <c:v>25.91</c:v>
                </c:pt>
                <c:pt idx="522">
                  <c:v>25.93</c:v>
                </c:pt>
                <c:pt idx="523">
                  <c:v>25.93</c:v>
                </c:pt>
                <c:pt idx="524">
                  <c:v>26</c:v>
                </c:pt>
                <c:pt idx="525">
                  <c:v>26.1</c:v>
                </c:pt>
                <c:pt idx="526">
                  <c:v>26.1</c:v>
                </c:pt>
                <c:pt idx="527">
                  <c:v>26.1</c:v>
                </c:pt>
                <c:pt idx="528">
                  <c:v>26.130000000000031</c:v>
                </c:pt>
                <c:pt idx="529">
                  <c:v>26.14</c:v>
                </c:pt>
                <c:pt idx="530">
                  <c:v>26.14</c:v>
                </c:pt>
                <c:pt idx="531">
                  <c:v>26.21</c:v>
                </c:pt>
                <c:pt idx="532">
                  <c:v>26.24</c:v>
                </c:pt>
                <c:pt idx="533">
                  <c:v>26.39</c:v>
                </c:pt>
                <c:pt idx="534">
                  <c:v>26.39</c:v>
                </c:pt>
                <c:pt idx="535">
                  <c:v>26.419999999999987</c:v>
                </c:pt>
                <c:pt idx="536">
                  <c:v>26.419999999999987</c:v>
                </c:pt>
                <c:pt idx="537">
                  <c:v>26.439999999999987</c:v>
                </c:pt>
                <c:pt idx="538">
                  <c:v>26.459999999999987</c:v>
                </c:pt>
                <c:pt idx="539">
                  <c:v>26.49</c:v>
                </c:pt>
                <c:pt idx="540">
                  <c:v>26.57</c:v>
                </c:pt>
                <c:pt idx="541">
                  <c:v>26.630000000000031</c:v>
                </c:pt>
                <c:pt idx="542">
                  <c:v>26.68</c:v>
                </c:pt>
                <c:pt idx="543">
                  <c:v>26.7</c:v>
                </c:pt>
                <c:pt idx="544">
                  <c:v>26.72</c:v>
                </c:pt>
                <c:pt idx="545">
                  <c:v>26.73</c:v>
                </c:pt>
                <c:pt idx="546">
                  <c:v>26.74</c:v>
                </c:pt>
                <c:pt idx="547">
                  <c:v>26.779999999999987</c:v>
                </c:pt>
                <c:pt idx="548">
                  <c:v>26.79</c:v>
                </c:pt>
                <c:pt idx="549">
                  <c:v>26.79</c:v>
                </c:pt>
                <c:pt idx="550">
                  <c:v>26.810000000000031</c:v>
                </c:pt>
                <c:pt idx="551">
                  <c:v>26.82</c:v>
                </c:pt>
                <c:pt idx="552">
                  <c:v>26.84</c:v>
                </c:pt>
                <c:pt idx="553">
                  <c:v>26.84</c:v>
                </c:pt>
                <c:pt idx="554">
                  <c:v>26.87</c:v>
                </c:pt>
                <c:pt idx="555">
                  <c:v>26.9</c:v>
                </c:pt>
                <c:pt idx="556">
                  <c:v>27</c:v>
                </c:pt>
                <c:pt idx="557">
                  <c:v>27</c:v>
                </c:pt>
                <c:pt idx="558">
                  <c:v>27.03</c:v>
                </c:pt>
                <c:pt idx="559">
                  <c:v>27.04</c:v>
                </c:pt>
                <c:pt idx="560">
                  <c:v>27.06</c:v>
                </c:pt>
                <c:pt idx="561">
                  <c:v>27.07</c:v>
                </c:pt>
                <c:pt idx="562">
                  <c:v>27.12</c:v>
                </c:pt>
                <c:pt idx="563">
                  <c:v>27.150000000000031</c:v>
                </c:pt>
                <c:pt idx="564">
                  <c:v>27.19</c:v>
                </c:pt>
                <c:pt idx="565">
                  <c:v>27.19</c:v>
                </c:pt>
                <c:pt idx="566">
                  <c:v>27.23</c:v>
                </c:pt>
                <c:pt idx="567">
                  <c:v>27.25</c:v>
                </c:pt>
                <c:pt idx="568">
                  <c:v>27.259999999999987</c:v>
                </c:pt>
                <c:pt idx="569">
                  <c:v>27.330000000000005</c:v>
                </c:pt>
                <c:pt idx="570">
                  <c:v>27.330000000000005</c:v>
                </c:pt>
                <c:pt idx="571">
                  <c:v>27.38</c:v>
                </c:pt>
                <c:pt idx="572">
                  <c:v>27.49</c:v>
                </c:pt>
                <c:pt idx="573">
                  <c:v>27.51</c:v>
                </c:pt>
                <c:pt idx="574">
                  <c:v>27.51</c:v>
                </c:pt>
                <c:pt idx="575">
                  <c:v>27.52</c:v>
                </c:pt>
                <c:pt idx="576">
                  <c:v>27.55</c:v>
                </c:pt>
                <c:pt idx="577">
                  <c:v>27.57</c:v>
                </c:pt>
                <c:pt idx="578">
                  <c:v>27.64</c:v>
                </c:pt>
                <c:pt idx="579">
                  <c:v>27.650000000000031</c:v>
                </c:pt>
                <c:pt idx="580">
                  <c:v>27.66</c:v>
                </c:pt>
                <c:pt idx="581">
                  <c:v>27.67</c:v>
                </c:pt>
                <c:pt idx="582">
                  <c:v>27.69</c:v>
                </c:pt>
                <c:pt idx="583">
                  <c:v>27.72</c:v>
                </c:pt>
                <c:pt idx="584">
                  <c:v>27.73</c:v>
                </c:pt>
                <c:pt idx="585">
                  <c:v>27.75</c:v>
                </c:pt>
                <c:pt idx="586">
                  <c:v>27.77</c:v>
                </c:pt>
                <c:pt idx="587">
                  <c:v>27.779999999999987</c:v>
                </c:pt>
                <c:pt idx="588">
                  <c:v>27.84</c:v>
                </c:pt>
                <c:pt idx="589">
                  <c:v>27.85</c:v>
                </c:pt>
                <c:pt idx="590">
                  <c:v>27.919999999999987</c:v>
                </c:pt>
                <c:pt idx="591">
                  <c:v>27.959999999999987</c:v>
                </c:pt>
                <c:pt idx="592">
                  <c:v>27.99</c:v>
                </c:pt>
                <c:pt idx="593">
                  <c:v>28</c:v>
                </c:pt>
                <c:pt idx="594">
                  <c:v>28.04</c:v>
                </c:pt>
                <c:pt idx="595">
                  <c:v>28.1</c:v>
                </c:pt>
                <c:pt idx="596">
                  <c:v>28.1</c:v>
                </c:pt>
                <c:pt idx="597">
                  <c:v>28.1</c:v>
                </c:pt>
                <c:pt idx="598">
                  <c:v>28.150000000000031</c:v>
                </c:pt>
                <c:pt idx="599">
                  <c:v>28.21</c:v>
                </c:pt>
                <c:pt idx="600">
                  <c:v>28.24</c:v>
                </c:pt>
                <c:pt idx="601">
                  <c:v>28.330000000000005</c:v>
                </c:pt>
                <c:pt idx="602">
                  <c:v>28.37</c:v>
                </c:pt>
                <c:pt idx="603">
                  <c:v>28.39</c:v>
                </c:pt>
                <c:pt idx="604">
                  <c:v>28.419999999999987</c:v>
                </c:pt>
                <c:pt idx="605">
                  <c:v>28.47</c:v>
                </c:pt>
                <c:pt idx="606">
                  <c:v>28.47</c:v>
                </c:pt>
                <c:pt idx="607">
                  <c:v>28.51</c:v>
                </c:pt>
                <c:pt idx="608">
                  <c:v>28.53</c:v>
                </c:pt>
                <c:pt idx="609">
                  <c:v>28.55</c:v>
                </c:pt>
                <c:pt idx="610">
                  <c:v>28.610000000000031</c:v>
                </c:pt>
                <c:pt idx="611">
                  <c:v>28.650000000000031</c:v>
                </c:pt>
                <c:pt idx="612">
                  <c:v>28.650000000000031</c:v>
                </c:pt>
                <c:pt idx="613">
                  <c:v>28.67</c:v>
                </c:pt>
                <c:pt idx="614">
                  <c:v>28.74</c:v>
                </c:pt>
                <c:pt idx="615">
                  <c:v>28.75</c:v>
                </c:pt>
                <c:pt idx="616">
                  <c:v>28.87</c:v>
                </c:pt>
                <c:pt idx="617">
                  <c:v>28.87</c:v>
                </c:pt>
                <c:pt idx="618">
                  <c:v>28.87</c:v>
                </c:pt>
                <c:pt idx="619">
                  <c:v>28.87</c:v>
                </c:pt>
                <c:pt idx="620">
                  <c:v>28.9</c:v>
                </c:pt>
                <c:pt idx="621">
                  <c:v>28.95</c:v>
                </c:pt>
                <c:pt idx="622">
                  <c:v>28.95</c:v>
                </c:pt>
                <c:pt idx="623">
                  <c:v>29</c:v>
                </c:pt>
                <c:pt idx="624">
                  <c:v>29.04</c:v>
                </c:pt>
                <c:pt idx="625">
                  <c:v>29.07</c:v>
                </c:pt>
                <c:pt idx="626">
                  <c:v>29.110000000000031</c:v>
                </c:pt>
                <c:pt idx="627">
                  <c:v>29.16</c:v>
                </c:pt>
                <c:pt idx="628">
                  <c:v>29.17</c:v>
                </c:pt>
                <c:pt idx="629">
                  <c:v>29.18</c:v>
                </c:pt>
                <c:pt idx="630">
                  <c:v>29.2</c:v>
                </c:pt>
                <c:pt idx="631">
                  <c:v>29.2</c:v>
                </c:pt>
                <c:pt idx="632">
                  <c:v>29.22</c:v>
                </c:pt>
                <c:pt idx="633">
                  <c:v>29.27</c:v>
                </c:pt>
                <c:pt idx="634">
                  <c:v>29.3</c:v>
                </c:pt>
                <c:pt idx="635">
                  <c:v>29.32</c:v>
                </c:pt>
                <c:pt idx="636">
                  <c:v>29.32</c:v>
                </c:pt>
                <c:pt idx="637">
                  <c:v>29.32</c:v>
                </c:pt>
                <c:pt idx="638">
                  <c:v>29.38</c:v>
                </c:pt>
                <c:pt idx="639">
                  <c:v>29.39</c:v>
                </c:pt>
                <c:pt idx="640">
                  <c:v>29.439999999999987</c:v>
                </c:pt>
                <c:pt idx="641">
                  <c:v>29.49</c:v>
                </c:pt>
                <c:pt idx="642">
                  <c:v>29.49</c:v>
                </c:pt>
                <c:pt idx="643">
                  <c:v>29.49</c:v>
                </c:pt>
                <c:pt idx="644">
                  <c:v>29.53</c:v>
                </c:pt>
                <c:pt idx="645">
                  <c:v>29.56</c:v>
                </c:pt>
                <c:pt idx="646">
                  <c:v>29.58</c:v>
                </c:pt>
                <c:pt idx="647">
                  <c:v>29.630000000000031</c:v>
                </c:pt>
                <c:pt idx="648">
                  <c:v>29.64</c:v>
                </c:pt>
                <c:pt idx="649">
                  <c:v>29.64</c:v>
                </c:pt>
                <c:pt idx="650">
                  <c:v>29.650000000000031</c:v>
                </c:pt>
                <c:pt idx="651">
                  <c:v>29.73</c:v>
                </c:pt>
                <c:pt idx="652">
                  <c:v>29.84</c:v>
                </c:pt>
                <c:pt idx="653">
                  <c:v>29.9</c:v>
                </c:pt>
                <c:pt idx="654">
                  <c:v>29.9</c:v>
                </c:pt>
                <c:pt idx="655">
                  <c:v>29.919999999999987</c:v>
                </c:pt>
                <c:pt idx="656">
                  <c:v>29.919999999999987</c:v>
                </c:pt>
                <c:pt idx="657">
                  <c:v>29.959999999999987</c:v>
                </c:pt>
                <c:pt idx="658">
                  <c:v>29.979999999999986</c:v>
                </c:pt>
                <c:pt idx="659">
                  <c:v>29.979999999999986</c:v>
                </c:pt>
                <c:pt idx="660">
                  <c:v>30.02</c:v>
                </c:pt>
                <c:pt idx="661">
                  <c:v>30.04</c:v>
                </c:pt>
                <c:pt idx="662">
                  <c:v>30.1</c:v>
                </c:pt>
                <c:pt idx="663">
                  <c:v>30.24</c:v>
                </c:pt>
                <c:pt idx="664">
                  <c:v>30.24</c:v>
                </c:pt>
                <c:pt idx="665">
                  <c:v>30.27</c:v>
                </c:pt>
                <c:pt idx="666">
                  <c:v>30.36</c:v>
                </c:pt>
                <c:pt idx="667">
                  <c:v>30.45</c:v>
                </c:pt>
                <c:pt idx="668">
                  <c:v>30.479999999999986</c:v>
                </c:pt>
                <c:pt idx="669">
                  <c:v>30.55</c:v>
                </c:pt>
                <c:pt idx="670">
                  <c:v>30.57</c:v>
                </c:pt>
                <c:pt idx="671">
                  <c:v>30.58</c:v>
                </c:pt>
                <c:pt idx="672">
                  <c:v>30.630000000000031</c:v>
                </c:pt>
                <c:pt idx="673">
                  <c:v>30.650000000000031</c:v>
                </c:pt>
                <c:pt idx="674">
                  <c:v>30.67</c:v>
                </c:pt>
                <c:pt idx="675">
                  <c:v>30.69</c:v>
                </c:pt>
                <c:pt idx="676">
                  <c:v>30.7</c:v>
                </c:pt>
                <c:pt idx="677">
                  <c:v>30.74</c:v>
                </c:pt>
                <c:pt idx="678">
                  <c:v>30.779999999999987</c:v>
                </c:pt>
                <c:pt idx="679">
                  <c:v>30.79</c:v>
                </c:pt>
                <c:pt idx="680">
                  <c:v>30.8</c:v>
                </c:pt>
                <c:pt idx="681">
                  <c:v>30.86</c:v>
                </c:pt>
                <c:pt idx="682">
                  <c:v>30.89</c:v>
                </c:pt>
                <c:pt idx="683">
                  <c:v>30.95</c:v>
                </c:pt>
                <c:pt idx="684">
                  <c:v>31.02</c:v>
                </c:pt>
                <c:pt idx="685">
                  <c:v>31.06</c:v>
                </c:pt>
                <c:pt idx="686">
                  <c:v>31.08</c:v>
                </c:pt>
                <c:pt idx="687">
                  <c:v>31.12</c:v>
                </c:pt>
                <c:pt idx="688">
                  <c:v>31.14</c:v>
                </c:pt>
                <c:pt idx="689">
                  <c:v>31.17</c:v>
                </c:pt>
                <c:pt idx="690">
                  <c:v>31.21</c:v>
                </c:pt>
                <c:pt idx="691">
                  <c:v>31.25</c:v>
                </c:pt>
                <c:pt idx="692">
                  <c:v>31.27</c:v>
                </c:pt>
                <c:pt idx="693">
                  <c:v>31.279999999999987</c:v>
                </c:pt>
                <c:pt idx="694">
                  <c:v>31.279999999999987</c:v>
                </c:pt>
                <c:pt idx="695">
                  <c:v>31.3</c:v>
                </c:pt>
                <c:pt idx="696">
                  <c:v>31.32</c:v>
                </c:pt>
                <c:pt idx="697">
                  <c:v>31.39</c:v>
                </c:pt>
                <c:pt idx="698">
                  <c:v>31.49</c:v>
                </c:pt>
                <c:pt idx="699">
                  <c:v>31.52</c:v>
                </c:pt>
                <c:pt idx="700">
                  <c:v>31.6</c:v>
                </c:pt>
                <c:pt idx="701">
                  <c:v>31.610000000000031</c:v>
                </c:pt>
                <c:pt idx="702">
                  <c:v>31.62</c:v>
                </c:pt>
                <c:pt idx="703">
                  <c:v>31.64</c:v>
                </c:pt>
                <c:pt idx="704">
                  <c:v>31.66</c:v>
                </c:pt>
                <c:pt idx="705">
                  <c:v>31.71</c:v>
                </c:pt>
                <c:pt idx="706">
                  <c:v>31.75</c:v>
                </c:pt>
                <c:pt idx="707">
                  <c:v>31.75</c:v>
                </c:pt>
                <c:pt idx="708">
                  <c:v>31.830000000000005</c:v>
                </c:pt>
                <c:pt idx="709">
                  <c:v>31.89</c:v>
                </c:pt>
                <c:pt idx="710">
                  <c:v>31.91</c:v>
                </c:pt>
                <c:pt idx="711">
                  <c:v>31.93</c:v>
                </c:pt>
                <c:pt idx="712">
                  <c:v>31.95</c:v>
                </c:pt>
                <c:pt idx="713">
                  <c:v>32</c:v>
                </c:pt>
                <c:pt idx="714">
                  <c:v>32.01</c:v>
                </c:pt>
                <c:pt idx="715">
                  <c:v>32.08</c:v>
                </c:pt>
                <c:pt idx="716">
                  <c:v>32.090000000000003</c:v>
                </c:pt>
                <c:pt idx="717">
                  <c:v>32.11</c:v>
                </c:pt>
                <c:pt idx="718">
                  <c:v>32.130000000000003</c:v>
                </c:pt>
                <c:pt idx="719">
                  <c:v>32.15</c:v>
                </c:pt>
                <c:pt idx="720">
                  <c:v>32.17</c:v>
                </c:pt>
                <c:pt idx="721">
                  <c:v>32.200000000000003</c:v>
                </c:pt>
                <c:pt idx="722">
                  <c:v>32.21</c:v>
                </c:pt>
                <c:pt idx="723">
                  <c:v>32.260000000000012</c:v>
                </c:pt>
                <c:pt idx="724">
                  <c:v>32.300000000000004</c:v>
                </c:pt>
                <c:pt idx="725">
                  <c:v>32.33</c:v>
                </c:pt>
                <c:pt idx="726">
                  <c:v>32.33</c:v>
                </c:pt>
                <c:pt idx="727">
                  <c:v>32.4</c:v>
                </c:pt>
                <c:pt idx="728">
                  <c:v>32.47</c:v>
                </c:pt>
                <c:pt idx="729">
                  <c:v>32.47</c:v>
                </c:pt>
                <c:pt idx="730">
                  <c:v>32.49</c:v>
                </c:pt>
                <c:pt idx="731">
                  <c:v>32.5</c:v>
                </c:pt>
                <c:pt idx="732">
                  <c:v>32.5</c:v>
                </c:pt>
                <c:pt idx="733">
                  <c:v>32.520000000000003</c:v>
                </c:pt>
                <c:pt idx="734">
                  <c:v>32.68</c:v>
                </c:pt>
                <c:pt idx="735">
                  <c:v>32.700000000000003</c:v>
                </c:pt>
                <c:pt idx="736">
                  <c:v>32.75</c:v>
                </c:pt>
                <c:pt idx="737">
                  <c:v>32.800000000000004</c:v>
                </c:pt>
                <c:pt idx="738">
                  <c:v>32.800000000000004</c:v>
                </c:pt>
                <c:pt idx="739">
                  <c:v>32.86</c:v>
                </c:pt>
                <c:pt idx="740">
                  <c:v>32.94</c:v>
                </c:pt>
                <c:pt idx="741">
                  <c:v>32.96</c:v>
                </c:pt>
                <c:pt idx="742">
                  <c:v>33.04</c:v>
                </c:pt>
                <c:pt idx="743">
                  <c:v>33.04</c:v>
                </c:pt>
                <c:pt idx="744">
                  <c:v>33.1</c:v>
                </c:pt>
                <c:pt idx="745">
                  <c:v>33.120000000000012</c:v>
                </c:pt>
                <c:pt idx="746">
                  <c:v>33.130000000000003</c:v>
                </c:pt>
                <c:pt idx="747">
                  <c:v>33.130000000000003</c:v>
                </c:pt>
                <c:pt idx="748">
                  <c:v>33.200000000000003</c:v>
                </c:pt>
                <c:pt idx="749">
                  <c:v>33.220000000000013</c:v>
                </c:pt>
                <c:pt idx="750">
                  <c:v>33.230000000000011</c:v>
                </c:pt>
                <c:pt idx="751">
                  <c:v>33.230000000000011</c:v>
                </c:pt>
                <c:pt idx="752">
                  <c:v>33.230000000000011</c:v>
                </c:pt>
                <c:pt idx="753">
                  <c:v>33.25</c:v>
                </c:pt>
                <c:pt idx="754">
                  <c:v>33.260000000000012</c:v>
                </c:pt>
                <c:pt idx="755">
                  <c:v>33.32</c:v>
                </c:pt>
                <c:pt idx="756">
                  <c:v>33.33</c:v>
                </c:pt>
                <c:pt idx="757">
                  <c:v>33.36</c:v>
                </c:pt>
                <c:pt idx="758">
                  <c:v>33.43</c:v>
                </c:pt>
                <c:pt idx="759">
                  <c:v>33.5</c:v>
                </c:pt>
                <c:pt idx="760">
                  <c:v>33.53</c:v>
                </c:pt>
                <c:pt idx="761">
                  <c:v>33.590000000000003</c:v>
                </c:pt>
                <c:pt idx="762">
                  <c:v>33.6</c:v>
                </c:pt>
                <c:pt idx="763">
                  <c:v>33.620000000000012</c:v>
                </c:pt>
                <c:pt idx="764">
                  <c:v>33.65</c:v>
                </c:pt>
                <c:pt idx="765">
                  <c:v>33.660000000000011</c:v>
                </c:pt>
                <c:pt idx="766">
                  <c:v>33.720000000000013</c:v>
                </c:pt>
                <c:pt idx="767">
                  <c:v>33.730000000000011</c:v>
                </c:pt>
                <c:pt idx="768">
                  <c:v>33.730000000000011</c:v>
                </c:pt>
                <c:pt idx="769">
                  <c:v>33.75</c:v>
                </c:pt>
                <c:pt idx="770">
                  <c:v>33.83</c:v>
                </c:pt>
                <c:pt idx="771">
                  <c:v>33.870000000000005</c:v>
                </c:pt>
                <c:pt idx="772">
                  <c:v>33.93</c:v>
                </c:pt>
                <c:pt idx="773">
                  <c:v>33.94</c:v>
                </c:pt>
                <c:pt idx="774">
                  <c:v>33.950000000000003</c:v>
                </c:pt>
                <c:pt idx="775">
                  <c:v>34.07</c:v>
                </c:pt>
                <c:pt idx="776">
                  <c:v>34.090000000000003</c:v>
                </c:pt>
                <c:pt idx="777">
                  <c:v>34.1</c:v>
                </c:pt>
                <c:pt idx="778">
                  <c:v>34.11</c:v>
                </c:pt>
                <c:pt idx="779">
                  <c:v>34.14</c:v>
                </c:pt>
                <c:pt idx="780">
                  <c:v>34.200000000000003</c:v>
                </c:pt>
                <c:pt idx="781">
                  <c:v>34.370000000000005</c:v>
                </c:pt>
                <c:pt idx="782">
                  <c:v>34.370000000000005</c:v>
                </c:pt>
                <c:pt idx="783">
                  <c:v>34.370000000000005</c:v>
                </c:pt>
                <c:pt idx="784">
                  <c:v>34.5</c:v>
                </c:pt>
                <c:pt idx="785">
                  <c:v>34.53</c:v>
                </c:pt>
                <c:pt idx="786">
                  <c:v>34.57</c:v>
                </c:pt>
                <c:pt idx="787">
                  <c:v>34.690000000000012</c:v>
                </c:pt>
                <c:pt idx="788">
                  <c:v>34.71</c:v>
                </c:pt>
                <c:pt idx="789">
                  <c:v>34.760000000000012</c:v>
                </c:pt>
                <c:pt idx="790">
                  <c:v>34.790000000000013</c:v>
                </c:pt>
                <c:pt idx="791">
                  <c:v>34.82</c:v>
                </c:pt>
                <c:pt idx="792">
                  <c:v>34.83</c:v>
                </c:pt>
                <c:pt idx="793">
                  <c:v>34.86</c:v>
                </c:pt>
                <c:pt idx="794">
                  <c:v>34.870000000000005</c:v>
                </c:pt>
                <c:pt idx="795">
                  <c:v>34.910000000000004</c:v>
                </c:pt>
                <c:pt idx="796">
                  <c:v>35</c:v>
                </c:pt>
                <c:pt idx="797">
                  <c:v>35.01</c:v>
                </c:pt>
                <c:pt idx="798">
                  <c:v>35.11</c:v>
                </c:pt>
                <c:pt idx="799">
                  <c:v>35.18</c:v>
                </c:pt>
                <c:pt idx="800">
                  <c:v>35.18</c:v>
                </c:pt>
                <c:pt idx="801">
                  <c:v>35.290000000000013</c:v>
                </c:pt>
                <c:pt idx="802">
                  <c:v>35.370000000000005</c:v>
                </c:pt>
                <c:pt idx="803">
                  <c:v>35.43</c:v>
                </c:pt>
                <c:pt idx="804">
                  <c:v>35.51</c:v>
                </c:pt>
                <c:pt idx="805">
                  <c:v>35.51</c:v>
                </c:pt>
                <c:pt idx="806">
                  <c:v>35.520000000000003</c:v>
                </c:pt>
                <c:pt idx="807">
                  <c:v>35.54</c:v>
                </c:pt>
                <c:pt idx="808">
                  <c:v>35.54</c:v>
                </c:pt>
                <c:pt idx="809">
                  <c:v>35.550000000000004</c:v>
                </c:pt>
                <c:pt idx="810">
                  <c:v>35.56</c:v>
                </c:pt>
                <c:pt idx="811">
                  <c:v>35.6</c:v>
                </c:pt>
                <c:pt idx="812">
                  <c:v>35.630000000000003</c:v>
                </c:pt>
                <c:pt idx="813">
                  <c:v>35.630000000000003</c:v>
                </c:pt>
                <c:pt idx="814">
                  <c:v>35.68</c:v>
                </c:pt>
                <c:pt idx="815">
                  <c:v>35.730000000000011</c:v>
                </c:pt>
                <c:pt idx="816">
                  <c:v>35.760000000000012</c:v>
                </c:pt>
                <c:pt idx="817">
                  <c:v>35.78</c:v>
                </c:pt>
                <c:pt idx="818">
                  <c:v>35.800000000000004</c:v>
                </c:pt>
                <c:pt idx="819">
                  <c:v>35.81</c:v>
                </c:pt>
                <c:pt idx="820">
                  <c:v>35.82</c:v>
                </c:pt>
                <c:pt idx="821">
                  <c:v>35.89</c:v>
                </c:pt>
                <c:pt idx="822">
                  <c:v>36.03</c:v>
                </c:pt>
                <c:pt idx="823">
                  <c:v>36.04</c:v>
                </c:pt>
                <c:pt idx="824">
                  <c:v>36.050000000000004</c:v>
                </c:pt>
                <c:pt idx="825">
                  <c:v>36.06</c:v>
                </c:pt>
                <c:pt idx="826">
                  <c:v>36.120000000000012</c:v>
                </c:pt>
                <c:pt idx="827">
                  <c:v>36.160000000000011</c:v>
                </c:pt>
                <c:pt idx="828">
                  <c:v>36.28</c:v>
                </c:pt>
                <c:pt idx="829">
                  <c:v>36.410000000000004</c:v>
                </c:pt>
                <c:pt idx="830">
                  <c:v>36.54</c:v>
                </c:pt>
                <c:pt idx="831">
                  <c:v>36.590000000000003</c:v>
                </c:pt>
                <c:pt idx="832">
                  <c:v>36.630000000000003</c:v>
                </c:pt>
                <c:pt idx="833">
                  <c:v>36.700000000000003</c:v>
                </c:pt>
                <c:pt idx="834">
                  <c:v>36.71</c:v>
                </c:pt>
                <c:pt idx="835">
                  <c:v>36.790000000000013</c:v>
                </c:pt>
                <c:pt idx="836">
                  <c:v>36.81</c:v>
                </c:pt>
                <c:pt idx="837">
                  <c:v>36.82</c:v>
                </c:pt>
                <c:pt idx="838">
                  <c:v>36.93</c:v>
                </c:pt>
                <c:pt idx="839">
                  <c:v>36.97</c:v>
                </c:pt>
                <c:pt idx="840">
                  <c:v>37.03</c:v>
                </c:pt>
                <c:pt idx="841">
                  <c:v>37.31</c:v>
                </c:pt>
                <c:pt idx="842">
                  <c:v>37.49</c:v>
                </c:pt>
                <c:pt idx="843">
                  <c:v>37.53</c:v>
                </c:pt>
                <c:pt idx="844">
                  <c:v>37.56</c:v>
                </c:pt>
                <c:pt idx="845">
                  <c:v>37.58</c:v>
                </c:pt>
                <c:pt idx="846">
                  <c:v>37.61</c:v>
                </c:pt>
                <c:pt idx="847">
                  <c:v>37.65</c:v>
                </c:pt>
                <c:pt idx="848">
                  <c:v>37.660000000000011</c:v>
                </c:pt>
                <c:pt idx="849">
                  <c:v>37.74</c:v>
                </c:pt>
                <c:pt idx="850">
                  <c:v>37.75</c:v>
                </c:pt>
                <c:pt idx="851">
                  <c:v>37.81</c:v>
                </c:pt>
                <c:pt idx="852">
                  <c:v>37.86</c:v>
                </c:pt>
                <c:pt idx="853">
                  <c:v>37.89</c:v>
                </c:pt>
                <c:pt idx="854">
                  <c:v>38</c:v>
                </c:pt>
                <c:pt idx="855">
                  <c:v>38.160000000000011</c:v>
                </c:pt>
                <c:pt idx="856">
                  <c:v>38.24</c:v>
                </c:pt>
                <c:pt idx="857">
                  <c:v>38.25</c:v>
                </c:pt>
                <c:pt idx="858">
                  <c:v>38.25</c:v>
                </c:pt>
                <c:pt idx="859">
                  <c:v>38.410000000000004</c:v>
                </c:pt>
                <c:pt idx="860">
                  <c:v>38.42</c:v>
                </c:pt>
                <c:pt idx="861">
                  <c:v>38.5</c:v>
                </c:pt>
                <c:pt idx="862">
                  <c:v>38.53</c:v>
                </c:pt>
                <c:pt idx="863">
                  <c:v>38.61</c:v>
                </c:pt>
                <c:pt idx="864">
                  <c:v>38.64</c:v>
                </c:pt>
                <c:pt idx="865">
                  <c:v>38.67</c:v>
                </c:pt>
                <c:pt idx="866">
                  <c:v>38.75</c:v>
                </c:pt>
                <c:pt idx="867">
                  <c:v>38.81</c:v>
                </c:pt>
                <c:pt idx="868">
                  <c:v>38.81</c:v>
                </c:pt>
                <c:pt idx="869">
                  <c:v>38.85</c:v>
                </c:pt>
                <c:pt idx="870">
                  <c:v>38.86</c:v>
                </c:pt>
                <c:pt idx="871">
                  <c:v>38.9</c:v>
                </c:pt>
                <c:pt idx="872">
                  <c:v>38.93</c:v>
                </c:pt>
                <c:pt idx="873">
                  <c:v>39.03</c:v>
                </c:pt>
                <c:pt idx="874">
                  <c:v>39.11</c:v>
                </c:pt>
                <c:pt idx="875">
                  <c:v>39.120000000000012</c:v>
                </c:pt>
                <c:pt idx="876">
                  <c:v>39.18</c:v>
                </c:pt>
                <c:pt idx="877">
                  <c:v>39.220000000000013</c:v>
                </c:pt>
                <c:pt idx="878">
                  <c:v>39.270000000000003</c:v>
                </c:pt>
                <c:pt idx="879">
                  <c:v>39.480000000000004</c:v>
                </c:pt>
                <c:pt idx="880">
                  <c:v>39.5</c:v>
                </c:pt>
                <c:pt idx="881">
                  <c:v>39.520000000000003</c:v>
                </c:pt>
                <c:pt idx="882">
                  <c:v>39.53</c:v>
                </c:pt>
                <c:pt idx="883">
                  <c:v>39.54</c:v>
                </c:pt>
                <c:pt idx="884">
                  <c:v>39.56</c:v>
                </c:pt>
                <c:pt idx="885">
                  <c:v>39.590000000000003</c:v>
                </c:pt>
                <c:pt idx="886">
                  <c:v>39.720000000000013</c:v>
                </c:pt>
                <c:pt idx="887">
                  <c:v>39.760000000000012</c:v>
                </c:pt>
                <c:pt idx="888">
                  <c:v>39.81</c:v>
                </c:pt>
                <c:pt idx="889">
                  <c:v>39.870000000000005</c:v>
                </c:pt>
                <c:pt idx="890">
                  <c:v>39.9</c:v>
                </c:pt>
                <c:pt idx="891">
                  <c:v>39.94</c:v>
                </c:pt>
                <c:pt idx="892">
                  <c:v>40.020000000000003</c:v>
                </c:pt>
                <c:pt idx="893">
                  <c:v>40.04</c:v>
                </c:pt>
                <c:pt idx="894">
                  <c:v>40.11</c:v>
                </c:pt>
                <c:pt idx="895">
                  <c:v>40.14</c:v>
                </c:pt>
                <c:pt idx="896">
                  <c:v>40.14</c:v>
                </c:pt>
                <c:pt idx="897">
                  <c:v>40.18</c:v>
                </c:pt>
                <c:pt idx="898">
                  <c:v>40.370000000000005</c:v>
                </c:pt>
                <c:pt idx="899">
                  <c:v>40.44</c:v>
                </c:pt>
                <c:pt idx="900">
                  <c:v>40.47</c:v>
                </c:pt>
                <c:pt idx="901">
                  <c:v>40.56</c:v>
                </c:pt>
                <c:pt idx="902">
                  <c:v>40.690000000000012</c:v>
                </c:pt>
                <c:pt idx="903">
                  <c:v>40.81</c:v>
                </c:pt>
                <c:pt idx="904">
                  <c:v>40.83</c:v>
                </c:pt>
                <c:pt idx="905">
                  <c:v>41.08</c:v>
                </c:pt>
                <c:pt idx="906">
                  <c:v>41.13</c:v>
                </c:pt>
                <c:pt idx="907">
                  <c:v>41.18</c:v>
                </c:pt>
                <c:pt idx="908">
                  <c:v>41.220000000000013</c:v>
                </c:pt>
                <c:pt idx="909">
                  <c:v>41.220000000000013</c:v>
                </c:pt>
                <c:pt idx="910">
                  <c:v>41.24</c:v>
                </c:pt>
                <c:pt idx="911">
                  <c:v>41.25</c:v>
                </c:pt>
                <c:pt idx="912">
                  <c:v>41.33</c:v>
                </c:pt>
                <c:pt idx="913">
                  <c:v>41.36</c:v>
                </c:pt>
                <c:pt idx="914">
                  <c:v>41.4</c:v>
                </c:pt>
                <c:pt idx="915">
                  <c:v>41.49</c:v>
                </c:pt>
                <c:pt idx="916">
                  <c:v>41.49</c:v>
                </c:pt>
                <c:pt idx="917">
                  <c:v>41.52</c:v>
                </c:pt>
                <c:pt idx="918">
                  <c:v>41.57</c:v>
                </c:pt>
                <c:pt idx="919">
                  <c:v>41.730000000000011</c:v>
                </c:pt>
                <c:pt idx="920">
                  <c:v>41.78</c:v>
                </c:pt>
                <c:pt idx="921">
                  <c:v>41.8</c:v>
                </c:pt>
                <c:pt idx="922">
                  <c:v>41.82</c:v>
                </c:pt>
                <c:pt idx="923">
                  <c:v>41.96</c:v>
                </c:pt>
                <c:pt idx="924">
                  <c:v>42.09</c:v>
                </c:pt>
                <c:pt idx="925">
                  <c:v>42.160000000000011</c:v>
                </c:pt>
                <c:pt idx="926">
                  <c:v>42.24</c:v>
                </c:pt>
                <c:pt idx="927">
                  <c:v>42.33</c:v>
                </c:pt>
                <c:pt idx="928">
                  <c:v>42.34</c:v>
                </c:pt>
                <c:pt idx="929">
                  <c:v>42.39</c:v>
                </c:pt>
                <c:pt idx="930">
                  <c:v>42.52</c:v>
                </c:pt>
                <c:pt idx="931">
                  <c:v>42.59</c:v>
                </c:pt>
                <c:pt idx="932">
                  <c:v>42.59</c:v>
                </c:pt>
                <c:pt idx="933">
                  <c:v>42.790000000000013</c:v>
                </c:pt>
                <c:pt idx="934">
                  <c:v>42.87</c:v>
                </c:pt>
                <c:pt idx="935">
                  <c:v>42.94</c:v>
                </c:pt>
                <c:pt idx="936">
                  <c:v>43.01</c:v>
                </c:pt>
                <c:pt idx="937">
                  <c:v>43.160000000000011</c:v>
                </c:pt>
                <c:pt idx="938">
                  <c:v>43.18</c:v>
                </c:pt>
                <c:pt idx="939">
                  <c:v>43.190000000000012</c:v>
                </c:pt>
                <c:pt idx="940">
                  <c:v>43.2</c:v>
                </c:pt>
                <c:pt idx="941">
                  <c:v>43.31</c:v>
                </c:pt>
                <c:pt idx="942">
                  <c:v>43.34</c:v>
                </c:pt>
                <c:pt idx="943">
                  <c:v>43.41</c:v>
                </c:pt>
                <c:pt idx="944">
                  <c:v>43.47</c:v>
                </c:pt>
                <c:pt idx="945">
                  <c:v>43.55</c:v>
                </c:pt>
                <c:pt idx="946">
                  <c:v>43.58</c:v>
                </c:pt>
                <c:pt idx="947">
                  <c:v>43.59</c:v>
                </c:pt>
                <c:pt idx="948">
                  <c:v>43.63</c:v>
                </c:pt>
                <c:pt idx="949">
                  <c:v>43.67</c:v>
                </c:pt>
                <c:pt idx="950">
                  <c:v>43.68</c:v>
                </c:pt>
                <c:pt idx="951">
                  <c:v>43.75</c:v>
                </c:pt>
                <c:pt idx="952">
                  <c:v>43.75</c:v>
                </c:pt>
                <c:pt idx="953">
                  <c:v>43.760000000000012</c:v>
                </c:pt>
                <c:pt idx="954">
                  <c:v>43.78</c:v>
                </c:pt>
                <c:pt idx="955">
                  <c:v>43.89</c:v>
                </c:pt>
                <c:pt idx="956">
                  <c:v>44.02</c:v>
                </c:pt>
                <c:pt idx="957">
                  <c:v>44.07</c:v>
                </c:pt>
                <c:pt idx="958">
                  <c:v>44.09</c:v>
                </c:pt>
                <c:pt idx="959">
                  <c:v>44.1</c:v>
                </c:pt>
                <c:pt idx="960">
                  <c:v>44.17</c:v>
                </c:pt>
                <c:pt idx="961">
                  <c:v>44.18</c:v>
                </c:pt>
                <c:pt idx="962">
                  <c:v>44.190000000000012</c:v>
                </c:pt>
                <c:pt idx="963">
                  <c:v>44.21</c:v>
                </c:pt>
                <c:pt idx="964">
                  <c:v>44.3</c:v>
                </c:pt>
                <c:pt idx="965">
                  <c:v>44.44</c:v>
                </c:pt>
                <c:pt idx="966">
                  <c:v>44.45</c:v>
                </c:pt>
                <c:pt idx="967">
                  <c:v>44.47</c:v>
                </c:pt>
                <c:pt idx="968">
                  <c:v>44.6</c:v>
                </c:pt>
                <c:pt idx="969">
                  <c:v>44.65</c:v>
                </c:pt>
                <c:pt idx="970">
                  <c:v>44.67</c:v>
                </c:pt>
                <c:pt idx="971">
                  <c:v>44.67</c:v>
                </c:pt>
                <c:pt idx="972">
                  <c:v>44.82</c:v>
                </c:pt>
                <c:pt idx="973">
                  <c:v>44.96</c:v>
                </c:pt>
                <c:pt idx="974">
                  <c:v>45.05</c:v>
                </c:pt>
                <c:pt idx="975">
                  <c:v>45.11</c:v>
                </c:pt>
                <c:pt idx="976">
                  <c:v>45.13</c:v>
                </c:pt>
                <c:pt idx="977">
                  <c:v>45.190000000000012</c:v>
                </c:pt>
                <c:pt idx="978">
                  <c:v>45.27</c:v>
                </c:pt>
                <c:pt idx="979">
                  <c:v>45.31</c:v>
                </c:pt>
                <c:pt idx="980">
                  <c:v>45.32</c:v>
                </c:pt>
                <c:pt idx="981">
                  <c:v>45.37</c:v>
                </c:pt>
                <c:pt idx="982">
                  <c:v>45.4</c:v>
                </c:pt>
                <c:pt idx="983">
                  <c:v>45.47</c:v>
                </c:pt>
                <c:pt idx="984">
                  <c:v>45.48</c:v>
                </c:pt>
                <c:pt idx="985">
                  <c:v>45.5</c:v>
                </c:pt>
                <c:pt idx="986">
                  <c:v>45.52</c:v>
                </c:pt>
                <c:pt idx="987">
                  <c:v>45.6</c:v>
                </c:pt>
                <c:pt idx="988">
                  <c:v>45.690000000000012</c:v>
                </c:pt>
                <c:pt idx="989">
                  <c:v>45.790000000000013</c:v>
                </c:pt>
                <c:pt idx="990">
                  <c:v>45.83</c:v>
                </c:pt>
                <c:pt idx="991">
                  <c:v>45.9</c:v>
                </c:pt>
                <c:pt idx="992">
                  <c:v>46.07</c:v>
                </c:pt>
                <c:pt idx="993">
                  <c:v>46.14</c:v>
                </c:pt>
                <c:pt idx="994">
                  <c:v>46.17</c:v>
                </c:pt>
                <c:pt idx="995">
                  <c:v>46.41</c:v>
                </c:pt>
                <c:pt idx="996">
                  <c:v>46.5</c:v>
                </c:pt>
                <c:pt idx="997">
                  <c:v>46.53</c:v>
                </c:pt>
                <c:pt idx="998">
                  <c:v>46.57</c:v>
                </c:pt>
                <c:pt idx="999">
                  <c:v>46.7</c:v>
                </c:pt>
                <c:pt idx="1000">
                  <c:v>46.84</c:v>
                </c:pt>
                <c:pt idx="1001">
                  <c:v>46.87</c:v>
                </c:pt>
                <c:pt idx="1002">
                  <c:v>46.9</c:v>
                </c:pt>
                <c:pt idx="1003">
                  <c:v>46.94</c:v>
                </c:pt>
                <c:pt idx="1004">
                  <c:v>47.08</c:v>
                </c:pt>
                <c:pt idx="1005">
                  <c:v>47.09</c:v>
                </c:pt>
                <c:pt idx="1006">
                  <c:v>47.27</c:v>
                </c:pt>
                <c:pt idx="1007">
                  <c:v>47.5</c:v>
                </c:pt>
                <c:pt idx="1008">
                  <c:v>47.7</c:v>
                </c:pt>
                <c:pt idx="1009">
                  <c:v>47.760000000000012</c:v>
                </c:pt>
                <c:pt idx="1010">
                  <c:v>47.78</c:v>
                </c:pt>
                <c:pt idx="1011">
                  <c:v>47.82</c:v>
                </c:pt>
                <c:pt idx="1012">
                  <c:v>47.87</c:v>
                </c:pt>
                <c:pt idx="1013">
                  <c:v>47.89</c:v>
                </c:pt>
                <c:pt idx="1014">
                  <c:v>47.92</c:v>
                </c:pt>
                <c:pt idx="1015">
                  <c:v>47.97</c:v>
                </c:pt>
                <c:pt idx="1016">
                  <c:v>48</c:v>
                </c:pt>
                <c:pt idx="1017">
                  <c:v>48.03</c:v>
                </c:pt>
                <c:pt idx="1018">
                  <c:v>48.05</c:v>
                </c:pt>
                <c:pt idx="1019">
                  <c:v>48.18</c:v>
                </c:pt>
                <c:pt idx="1020">
                  <c:v>48.25</c:v>
                </c:pt>
                <c:pt idx="1021">
                  <c:v>48.48</c:v>
                </c:pt>
                <c:pt idx="1022">
                  <c:v>48.51</c:v>
                </c:pt>
                <c:pt idx="1023">
                  <c:v>48.54</c:v>
                </c:pt>
                <c:pt idx="1024">
                  <c:v>48.57</c:v>
                </c:pt>
                <c:pt idx="1025">
                  <c:v>48.6</c:v>
                </c:pt>
                <c:pt idx="1026">
                  <c:v>48.660000000000011</c:v>
                </c:pt>
                <c:pt idx="1027">
                  <c:v>48.660000000000011</c:v>
                </c:pt>
                <c:pt idx="1028">
                  <c:v>48.75</c:v>
                </c:pt>
                <c:pt idx="1029">
                  <c:v>48.82</c:v>
                </c:pt>
                <c:pt idx="1030">
                  <c:v>48.92</c:v>
                </c:pt>
                <c:pt idx="1031">
                  <c:v>49.04</c:v>
                </c:pt>
                <c:pt idx="1032">
                  <c:v>49.13</c:v>
                </c:pt>
                <c:pt idx="1033">
                  <c:v>49.15</c:v>
                </c:pt>
                <c:pt idx="1034">
                  <c:v>49.17</c:v>
                </c:pt>
                <c:pt idx="1035">
                  <c:v>49.190000000000012</c:v>
                </c:pt>
                <c:pt idx="1036">
                  <c:v>49.28</c:v>
                </c:pt>
                <c:pt idx="1037">
                  <c:v>49.290000000000013</c:v>
                </c:pt>
                <c:pt idx="1038">
                  <c:v>49.45</c:v>
                </c:pt>
                <c:pt idx="1039">
                  <c:v>49.49</c:v>
                </c:pt>
                <c:pt idx="1040">
                  <c:v>49.5</c:v>
                </c:pt>
                <c:pt idx="1041">
                  <c:v>49.57</c:v>
                </c:pt>
                <c:pt idx="1042">
                  <c:v>49.64</c:v>
                </c:pt>
                <c:pt idx="1043">
                  <c:v>49.720000000000013</c:v>
                </c:pt>
                <c:pt idx="1044">
                  <c:v>49.96</c:v>
                </c:pt>
                <c:pt idx="1045">
                  <c:v>49.99</c:v>
                </c:pt>
                <c:pt idx="1046">
                  <c:v>50.01</c:v>
                </c:pt>
                <c:pt idx="1047">
                  <c:v>50.15</c:v>
                </c:pt>
                <c:pt idx="1048">
                  <c:v>50.260000000000012</c:v>
                </c:pt>
                <c:pt idx="1049">
                  <c:v>50.290000000000013</c:v>
                </c:pt>
                <c:pt idx="1050">
                  <c:v>50.31</c:v>
                </c:pt>
                <c:pt idx="1051">
                  <c:v>50.37</c:v>
                </c:pt>
                <c:pt idx="1052">
                  <c:v>50.42</c:v>
                </c:pt>
                <c:pt idx="1053">
                  <c:v>50.48</c:v>
                </c:pt>
                <c:pt idx="1054">
                  <c:v>50.64</c:v>
                </c:pt>
                <c:pt idx="1055">
                  <c:v>50.690000000000012</c:v>
                </c:pt>
                <c:pt idx="1056">
                  <c:v>50.690000000000012</c:v>
                </c:pt>
                <c:pt idx="1057">
                  <c:v>50.78</c:v>
                </c:pt>
                <c:pt idx="1058">
                  <c:v>50.83</c:v>
                </c:pt>
                <c:pt idx="1059">
                  <c:v>50.88</c:v>
                </c:pt>
                <c:pt idx="1060">
                  <c:v>50.93</c:v>
                </c:pt>
                <c:pt idx="1061">
                  <c:v>50.94</c:v>
                </c:pt>
                <c:pt idx="1062">
                  <c:v>50.98</c:v>
                </c:pt>
                <c:pt idx="1063">
                  <c:v>51.09</c:v>
                </c:pt>
                <c:pt idx="1064">
                  <c:v>51.160000000000011</c:v>
                </c:pt>
                <c:pt idx="1065">
                  <c:v>51.36</c:v>
                </c:pt>
                <c:pt idx="1066">
                  <c:v>51.47</c:v>
                </c:pt>
                <c:pt idx="1067">
                  <c:v>51.49</c:v>
                </c:pt>
                <c:pt idx="1068">
                  <c:v>51.54</c:v>
                </c:pt>
                <c:pt idx="1069">
                  <c:v>51.6</c:v>
                </c:pt>
                <c:pt idx="1070">
                  <c:v>51.690000000000012</c:v>
                </c:pt>
                <c:pt idx="1071">
                  <c:v>51.86</c:v>
                </c:pt>
                <c:pt idx="1072">
                  <c:v>51.88</c:v>
                </c:pt>
                <c:pt idx="1073">
                  <c:v>51.95</c:v>
                </c:pt>
                <c:pt idx="1074">
                  <c:v>52.41</c:v>
                </c:pt>
                <c:pt idx="1075">
                  <c:v>52.47</c:v>
                </c:pt>
                <c:pt idx="1076">
                  <c:v>52.65</c:v>
                </c:pt>
                <c:pt idx="1077">
                  <c:v>52.68</c:v>
                </c:pt>
                <c:pt idx="1078">
                  <c:v>52.8</c:v>
                </c:pt>
                <c:pt idx="1079">
                  <c:v>52.91</c:v>
                </c:pt>
                <c:pt idx="1080">
                  <c:v>52.95</c:v>
                </c:pt>
                <c:pt idx="1081">
                  <c:v>52.97</c:v>
                </c:pt>
                <c:pt idx="1082">
                  <c:v>52.99</c:v>
                </c:pt>
                <c:pt idx="1083">
                  <c:v>53.07</c:v>
                </c:pt>
                <c:pt idx="1084">
                  <c:v>53.15</c:v>
                </c:pt>
                <c:pt idx="1085">
                  <c:v>53.17</c:v>
                </c:pt>
                <c:pt idx="1086">
                  <c:v>53.17</c:v>
                </c:pt>
                <c:pt idx="1087">
                  <c:v>53.230000000000011</c:v>
                </c:pt>
                <c:pt idx="1088">
                  <c:v>53.28</c:v>
                </c:pt>
                <c:pt idx="1089">
                  <c:v>53.290000000000013</c:v>
                </c:pt>
                <c:pt idx="1090">
                  <c:v>53.35</c:v>
                </c:pt>
                <c:pt idx="1091">
                  <c:v>53.61</c:v>
                </c:pt>
                <c:pt idx="1092">
                  <c:v>53.620000000000012</c:v>
                </c:pt>
                <c:pt idx="1093">
                  <c:v>53.63</c:v>
                </c:pt>
                <c:pt idx="1094">
                  <c:v>53.760000000000012</c:v>
                </c:pt>
                <c:pt idx="1095">
                  <c:v>53.97</c:v>
                </c:pt>
                <c:pt idx="1096">
                  <c:v>54.01</c:v>
                </c:pt>
                <c:pt idx="1097">
                  <c:v>54.07</c:v>
                </c:pt>
                <c:pt idx="1098">
                  <c:v>54.17</c:v>
                </c:pt>
                <c:pt idx="1099">
                  <c:v>54.21</c:v>
                </c:pt>
                <c:pt idx="1100">
                  <c:v>54.32</c:v>
                </c:pt>
                <c:pt idx="1101">
                  <c:v>54.34</c:v>
                </c:pt>
                <c:pt idx="1102">
                  <c:v>54.36</c:v>
                </c:pt>
                <c:pt idx="1103">
                  <c:v>54.64</c:v>
                </c:pt>
                <c:pt idx="1104">
                  <c:v>54.660000000000011</c:v>
                </c:pt>
                <c:pt idx="1105">
                  <c:v>54.67</c:v>
                </c:pt>
                <c:pt idx="1106">
                  <c:v>54.93</c:v>
                </c:pt>
                <c:pt idx="1107">
                  <c:v>54.96</c:v>
                </c:pt>
                <c:pt idx="1108">
                  <c:v>55.08</c:v>
                </c:pt>
                <c:pt idx="1109">
                  <c:v>55.1</c:v>
                </c:pt>
                <c:pt idx="1110">
                  <c:v>55.11</c:v>
                </c:pt>
                <c:pt idx="1111">
                  <c:v>55.290000000000013</c:v>
                </c:pt>
                <c:pt idx="1112">
                  <c:v>55.39</c:v>
                </c:pt>
                <c:pt idx="1113">
                  <c:v>55.43</c:v>
                </c:pt>
                <c:pt idx="1114">
                  <c:v>55.57</c:v>
                </c:pt>
                <c:pt idx="1115">
                  <c:v>55.61</c:v>
                </c:pt>
                <c:pt idx="1116">
                  <c:v>55.88</c:v>
                </c:pt>
                <c:pt idx="1117">
                  <c:v>55.91</c:v>
                </c:pt>
                <c:pt idx="1118">
                  <c:v>56.13</c:v>
                </c:pt>
                <c:pt idx="1119">
                  <c:v>56.220000000000013</c:v>
                </c:pt>
                <c:pt idx="1120">
                  <c:v>56.47</c:v>
                </c:pt>
                <c:pt idx="1121">
                  <c:v>56.63</c:v>
                </c:pt>
                <c:pt idx="1122">
                  <c:v>56.720000000000013</c:v>
                </c:pt>
                <c:pt idx="1123">
                  <c:v>56.97</c:v>
                </c:pt>
                <c:pt idx="1124">
                  <c:v>57.01</c:v>
                </c:pt>
                <c:pt idx="1125">
                  <c:v>57.11</c:v>
                </c:pt>
                <c:pt idx="1126">
                  <c:v>57.120000000000012</c:v>
                </c:pt>
                <c:pt idx="1127">
                  <c:v>57.15</c:v>
                </c:pt>
                <c:pt idx="1128">
                  <c:v>57.160000000000011</c:v>
                </c:pt>
                <c:pt idx="1129">
                  <c:v>57.27</c:v>
                </c:pt>
                <c:pt idx="1130">
                  <c:v>57.3</c:v>
                </c:pt>
                <c:pt idx="1131">
                  <c:v>57.4</c:v>
                </c:pt>
                <c:pt idx="1132">
                  <c:v>57.42</c:v>
                </c:pt>
                <c:pt idx="1133">
                  <c:v>57.44</c:v>
                </c:pt>
                <c:pt idx="1134">
                  <c:v>57.58</c:v>
                </c:pt>
                <c:pt idx="1135">
                  <c:v>57.59</c:v>
                </c:pt>
                <c:pt idx="1136">
                  <c:v>57.65</c:v>
                </c:pt>
                <c:pt idx="1137">
                  <c:v>57.8</c:v>
                </c:pt>
                <c:pt idx="1138">
                  <c:v>57.82</c:v>
                </c:pt>
                <c:pt idx="1139">
                  <c:v>57.83</c:v>
                </c:pt>
                <c:pt idx="1140">
                  <c:v>57.85</c:v>
                </c:pt>
                <c:pt idx="1141">
                  <c:v>57.86</c:v>
                </c:pt>
                <c:pt idx="1142">
                  <c:v>57.9</c:v>
                </c:pt>
                <c:pt idx="1143">
                  <c:v>57.93</c:v>
                </c:pt>
                <c:pt idx="1144">
                  <c:v>57.98</c:v>
                </c:pt>
                <c:pt idx="1145">
                  <c:v>58.03</c:v>
                </c:pt>
                <c:pt idx="1146">
                  <c:v>58.09</c:v>
                </c:pt>
                <c:pt idx="1147">
                  <c:v>58.11</c:v>
                </c:pt>
                <c:pt idx="1148">
                  <c:v>58.120000000000012</c:v>
                </c:pt>
                <c:pt idx="1149">
                  <c:v>58.27</c:v>
                </c:pt>
                <c:pt idx="1150">
                  <c:v>58.28</c:v>
                </c:pt>
                <c:pt idx="1151">
                  <c:v>58.3</c:v>
                </c:pt>
                <c:pt idx="1152">
                  <c:v>58.37</c:v>
                </c:pt>
                <c:pt idx="1153">
                  <c:v>58.44</c:v>
                </c:pt>
                <c:pt idx="1154">
                  <c:v>58.48</c:v>
                </c:pt>
                <c:pt idx="1155">
                  <c:v>58.68</c:v>
                </c:pt>
                <c:pt idx="1156">
                  <c:v>58.690000000000012</c:v>
                </c:pt>
                <c:pt idx="1157">
                  <c:v>58.7</c:v>
                </c:pt>
                <c:pt idx="1158">
                  <c:v>58.75</c:v>
                </c:pt>
                <c:pt idx="1159">
                  <c:v>58.85</c:v>
                </c:pt>
                <c:pt idx="1160">
                  <c:v>58.99</c:v>
                </c:pt>
                <c:pt idx="1161">
                  <c:v>59.11</c:v>
                </c:pt>
                <c:pt idx="1162">
                  <c:v>59.21</c:v>
                </c:pt>
                <c:pt idx="1163">
                  <c:v>59.31</c:v>
                </c:pt>
                <c:pt idx="1164">
                  <c:v>59.4</c:v>
                </c:pt>
                <c:pt idx="1165">
                  <c:v>59.48</c:v>
                </c:pt>
                <c:pt idx="1166">
                  <c:v>59.53</c:v>
                </c:pt>
                <c:pt idx="1167">
                  <c:v>59.65</c:v>
                </c:pt>
                <c:pt idx="1168">
                  <c:v>59.81</c:v>
                </c:pt>
                <c:pt idx="1169">
                  <c:v>59.85</c:v>
                </c:pt>
                <c:pt idx="1170">
                  <c:v>60</c:v>
                </c:pt>
                <c:pt idx="1171">
                  <c:v>60.1</c:v>
                </c:pt>
                <c:pt idx="1172">
                  <c:v>60.2</c:v>
                </c:pt>
                <c:pt idx="1173">
                  <c:v>60.620000000000012</c:v>
                </c:pt>
                <c:pt idx="1174">
                  <c:v>60.63</c:v>
                </c:pt>
                <c:pt idx="1175">
                  <c:v>60.730000000000011</c:v>
                </c:pt>
                <c:pt idx="1176">
                  <c:v>60.96</c:v>
                </c:pt>
                <c:pt idx="1177">
                  <c:v>61.01</c:v>
                </c:pt>
                <c:pt idx="1178">
                  <c:v>61.04</c:v>
                </c:pt>
                <c:pt idx="1179">
                  <c:v>61.14</c:v>
                </c:pt>
                <c:pt idx="1180">
                  <c:v>61.82</c:v>
                </c:pt>
                <c:pt idx="1181">
                  <c:v>61.82</c:v>
                </c:pt>
                <c:pt idx="1182">
                  <c:v>62.2</c:v>
                </c:pt>
                <c:pt idx="1183">
                  <c:v>62.34</c:v>
                </c:pt>
                <c:pt idx="1184">
                  <c:v>62.37</c:v>
                </c:pt>
                <c:pt idx="1185">
                  <c:v>62.43</c:v>
                </c:pt>
                <c:pt idx="1186">
                  <c:v>62.63</c:v>
                </c:pt>
                <c:pt idx="1187">
                  <c:v>62.730000000000011</c:v>
                </c:pt>
                <c:pt idx="1188">
                  <c:v>62.77</c:v>
                </c:pt>
                <c:pt idx="1189">
                  <c:v>62.78</c:v>
                </c:pt>
                <c:pt idx="1190">
                  <c:v>62.790000000000013</c:v>
                </c:pt>
                <c:pt idx="1191">
                  <c:v>62.790000000000013</c:v>
                </c:pt>
                <c:pt idx="1192">
                  <c:v>62.88</c:v>
                </c:pt>
                <c:pt idx="1193">
                  <c:v>62.9</c:v>
                </c:pt>
                <c:pt idx="1194">
                  <c:v>63.11</c:v>
                </c:pt>
                <c:pt idx="1195">
                  <c:v>63.120000000000012</c:v>
                </c:pt>
                <c:pt idx="1196">
                  <c:v>63.15</c:v>
                </c:pt>
                <c:pt idx="1197">
                  <c:v>63.34</c:v>
                </c:pt>
                <c:pt idx="1198">
                  <c:v>63.43</c:v>
                </c:pt>
                <c:pt idx="1199">
                  <c:v>63.5</c:v>
                </c:pt>
                <c:pt idx="1200">
                  <c:v>63.660000000000011</c:v>
                </c:pt>
                <c:pt idx="1201">
                  <c:v>63.75</c:v>
                </c:pt>
                <c:pt idx="1202">
                  <c:v>63.85</c:v>
                </c:pt>
                <c:pt idx="1203">
                  <c:v>63.88</c:v>
                </c:pt>
                <c:pt idx="1204">
                  <c:v>64.06</c:v>
                </c:pt>
                <c:pt idx="1205">
                  <c:v>64.13</c:v>
                </c:pt>
                <c:pt idx="1206">
                  <c:v>64.13</c:v>
                </c:pt>
                <c:pt idx="1207">
                  <c:v>64.25</c:v>
                </c:pt>
                <c:pt idx="1208">
                  <c:v>64.31</c:v>
                </c:pt>
                <c:pt idx="1209">
                  <c:v>64.58</c:v>
                </c:pt>
                <c:pt idx="1210">
                  <c:v>64.709999999999994</c:v>
                </c:pt>
                <c:pt idx="1211">
                  <c:v>64.73</c:v>
                </c:pt>
                <c:pt idx="1212">
                  <c:v>64.78</c:v>
                </c:pt>
                <c:pt idx="1213">
                  <c:v>64.86999999999999</c:v>
                </c:pt>
                <c:pt idx="1214">
                  <c:v>64.86999999999999</c:v>
                </c:pt>
                <c:pt idx="1215">
                  <c:v>64.910000000000025</c:v>
                </c:pt>
                <c:pt idx="1216">
                  <c:v>64.97</c:v>
                </c:pt>
                <c:pt idx="1217">
                  <c:v>65.09</c:v>
                </c:pt>
                <c:pt idx="1218">
                  <c:v>65.16</c:v>
                </c:pt>
                <c:pt idx="1219">
                  <c:v>65.440000000000026</c:v>
                </c:pt>
                <c:pt idx="1220">
                  <c:v>65.569999999999993</c:v>
                </c:pt>
                <c:pt idx="1221">
                  <c:v>65.669999999999987</c:v>
                </c:pt>
                <c:pt idx="1222">
                  <c:v>65.84</c:v>
                </c:pt>
                <c:pt idx="1223">
                  <c:v>65.88</c:v>
                </c:pt>
                <c:pt idx="1224">
                  <c:v>66</c:v>
                </c:pt>
                <c:pt idx="1225">
                  <c:v>66.02</c:v>
                </c:pt>
                <c:pt idx="1226">
                  <c:v>66.02</c:v>
                </c:pt>
                <c:pt idx="1227">
                  <c:v>66.239999999999995</c:v>
                </c:pt>
                <c:pt idx="1228">
                  <c:v>66.27</c:v>
                </c:pt>
                <c:pt idx="1229">
                  <c:v>66.47</c:v>
                </c:pt>
                <c:pt idx="1230">
                  <c:v>66.47</c:v>
                </c:pt>
                <c:pt idx="1231">
                  <c:v>66.489999999999995</c:v>
                </c:pt>
                <c:pt idx="1232">
                  <c:v>66.53</c:v>
                </c:pt>
                <c:pt idx="1233">
                  <c:v>66.569999999999993</c:v>
                </c:pt>
                <c:pt idx="1234">
                  <c:v>66.649999999999991</c:v>
                </c:pt>
                <c:pt idx="1235">
                  <c:v>66.7</c:v>
                </c:pt>
                <c:pt idx="1236">
                  <c:v>66.73</c:v>
                </c:pt>
                <c:pt idx="1237">
                  <c:v>66.849999999999994</c:v>
                </c:pt>
                <c:pt idx="1238">
                  <c:v>66.940000000000026</c:v>
                </c:pt>
                <c:pt idx="1239">
                  <c:v>67.14</c:v>
                </c:pt>
                <c:pt idx="1240">
                  <c:v>67.209999999999994</c:v>
                </c:pt>
                <c:pt idx="1241">
                  <c:v>67.569999999999993</c:v>
                </c:pt>
                <c:pt idx="1242">
                  <c:v>67.599999999999994</c:v>
                </c:pt>
                <c:pt idx="1243">
                  <c:v>67.66</c:v>
                </c:pt>
                <c:pt idx="1244">
                  <c:v>67.73</c:v>
                </c:pt>
                <c:pt idx="1245">
                  <c:v>67.83</c:v>
                </c:pt>
                <c:pt idx="1246">
                  <c:v>67.86</c:v>
                </c:pt>
                <c:pt idx="1247">
                  <c:v>68.16</c:v>
                </c:pt>
                <c:pt idx="1248">
                  <c:v>68.27</c:v>
                </c:pt>
                <c:pt idx="1249">
                  <c:v>68.39</c:v>
                </c:pt>
                <c:pt idx="1250">
                  <c:v>68.459999999999994</c:v>
                </c:pt>
                <c:pt idx="1251">
                  <c:v>68.819999999999993</c:v>
                </c:pt>
                <c:pt idx="1252">
                  <c:v>68.92</c:v>
                </c:pt>
                <c:pt idx="1253">
                  <c:v>68.97</c:v>
                </c:pt>
                <c:pt idx="1254">
                  <c:v>69.040000000000006</c:v>
                </c:pt>
                <c:pt idx="1255">
                  <c:v>69.169999999999987</c:v>
                </c:pt>
                <c:pt idx="1256">
                  <c:v>69.209999999999994</c:v>
                </c:pt>
                <c:pt idx="1257">
                  <c:v>69.22</c:v>
                </c:pt>
                <c:pt idx="1258">
                  <c:v>69.239999999999995</c:v>
                </c:pt>
                <c:pt idx="1259">
                  <c:v>69.25</c:v>
                </c:pt>
                <c:pt idx="1260">
                  <c:v>69.290000000000006</c:v>
                </c:pt>
                <c:pt idx="1261">
                  <c:v>69.290000000000006</c:v>
                </c:pt>
                <c:pt idx="1262">
                  <c:v>69.31</c:v>
                </c:pt>
                <c:pt idx="1263">
                  <c:v>69.34</c:v>
                </c:pt>
                <c:pt idx="1264">
                  <c:v>69.36999999999999</c:v>
                </c:pt>
                <c:pt idx="1265">
                  <c:v>69.440000000000026</c:v>
                </c:pt>
                <c:pt idx="1266">
                  <c:v>69.61</c:v>
                </c:pt>
                <c:pt idx="1267">
                  <c:v>69.61999999999999</c:v>
                </c:pt>
                <c:pt idx="1268">
                  <c:v>69.679999999999978</c:v>
                </c:pt>
                <c:pt idx="1269">
                  <c:v>69.75</c:v>
                </c:pt>
                <c:pt idx="1270">
                  <c:v>69.86</c:v>
                </c:pt>
                <c:pt idx="1271">
                  <c:v>69.89</c:v>
                </c:pt>
                <c:pt idx="1272">
                  <c:v>69.95</c:v>
                </c:pt>
                <c:pt idx="1273">
                  <c:v>70.069999999999993</c:v>
                </c:pt>
                <c:pt idx="1274">
                  <c:v>70.13</c:v>
                </c:pt>
                <c:pt idx="1275">
                  <c:v>70.16</c:v>
                </c:pt>
                <c:pt idx="1276">
                  <c:v>70.319999999999993</c:v>
                </c:pt>
                <c:pt idx="1277">
                  <c:v>70.64</c:v>
                </c:pt>
                <c:pt idx="1278">
                  <c:v>70.75</c:v>
                </c:pt>
                <c:pt idx="1279">
                  <c:v>70.819999999999993</c:v>
                </c:pt>
                <c:pt idx="1280">
                  <c:v>70.84</c:v>
                </c:pt>
                <c:pt idx="1281">
                  <c:v>71.25</c:v>
                </c:pt>
                <c:pt idx="1282">
                  <c:v>71.290000000000006</c:v>
                </c:pt>
                <c:pt idx="1283">
                  <c:v>71.38</c:v>
                </c:pt>
                <c:pt idx="1284">
                  <c:v>71.5</c:v>
                </c:pt>
                <c:pt idx="1285">
                  <c:v>71.569999999999993</c:v>
                </c:pt>
                <c:pt idx="1286">
                  <c:v>71.599999999999994</c:v>
                </c:pt>
                <c:pt idx="1287">
                  <c:v>71.649999999999991</c:v>
                </c:pt>
                <c:pt idx="1288">
                  <c:v>71.7</c:v>
                </c:pt>
                <c:pt idx="1289">
                  <c:v>71.73</c:v>
                </c:pt>
                <c:pt idx="1290">
                  <c:v>71.819999999999993</c:v>
                </c:pt>
                <c:pt idx="1291">
                  <c:v>71.819999999999993</c:v>
                </c:pt>
                <c:pt idx="1292">
                  <c:v>72.14</c:v>
                </c:pt>
                <c:pt idx="1293">
                  <c:v>72.179999999999978</c:v>
                </c:pt>
                <c:pt idx="1294">
                  <c:v>72.33</c:v>
                </c:pt>
                <c:pt idx="1295">
                  <c:v>72.489999999999995</c:v>
                </c:pt>
                <c:pt idx="1296">
                  <c:v>72.63</c:v>
                </c:pt>
                <c:pt idx="1297">
                  <c:v>72.66</c:v>
                </c:pt>
                <c:pt idx="1298">
                  <c:v>72.679999999999978</c:v>
                </c:pt>
                <c:pt idx="1299">
                  <c:v>72.940000000000026</c:v>
                </c:pt>
                <c:pt idx="1300">
                  <c:v>72.95</c:v>
                </c:pt>
                <c:pt idx="1301">
                  <c:v>72.98</c:v>
                </c:pt>
                <c:pt idx="1302">
                  <c:v>73.099999999999994</c:v>
                </c:pt>
                <c:pt idx="1303">
                  <c:v>73.19</c:v>
                </c:pt>
                <c:pt idx="1304">
                  <c:v>73.22</c:v>
                </c:pt>
                <c:pt idx="1305">
                  <c:v>73.260000000000005</c:v>
                </c:pt>
                <c:pt idx="1306">
                  <c:v>73.319999999999993</c:v>
                </c:pt>
                <c:pt idx="1307">
                  <c:v>73.34</c:v>
                </c:pt>
                <c:pt idx="1308">
                  <c:v>73.34</c:v>
                </c:pt>
                <c:pt idx="1309">
                  <c:v>73.64</c:v>
                </c:pt>
                <c:pt idx="1310">
                  <c:v>73.73</c:v>
                </c:pt>
                <c:pt idx="1311">
                  <c:v>73.83</c:v>
                </c:pt>
                <c:pt idx="1312">
                  <c:v>73.97</c:v>
                </c:pt>
                <c:pt idx="1313">
                  <c:v>74.040000000000006</c:v>
                </c:pt>
                <c:pt idx="1314">
                  <c:v>74.290000000000006</c:v>
                </c:pt>
                <c:pt idx="1315">
                  <c:v>74.319999999999993</c:v>
                </c:pt>
                <c:pt idx="1316">
                  <c:v>74.489999999999995</c:v>
                </c:pt>
                <c:pt idx="1317">
                  <c:v>74.53</c:v>
                </c:pt>
                <c:pt idx="1318">
                  <c:v>74.66</c:v>
                </c:pt>
                <c:pt idx="1319">
                  <c:v>74.669999999999987</c:v>
                </c:pt>
                <c:pt idx="1320">
                  <c:v>74.739999999999995</c:v>
                </c:pt>
                <c:pt idx="1321">
                  <c:v>74.92</c:v>
                </c:pt>
                <c:pt idx="1322">
                  <c:v>75.13</c:v>
                </c:pt>
                <c:pt idx="1323">
                  <c:v>75.319999999999993</c:v>
                </c:pt>
                <c:pt idx="1324">
                  <c:v>75.47</c:v>
                </c:pt>
                <c:pt idx="1325">
                  <c:v>75.649999999999991</c:v>
                </c:pt>
                <c:pt idx="1326">
                  <c:v>75.72</c:v>
                </c:pt>
                <c:pt idx="1327">
                  <c:v>75.760000000000005</c:v>
                </c:pt>
                <c:pt idx="1328">
                  <c:v>76</c:v>
                </c:pt>
                <c:pt idx="1329">
                  <c:v>76.02</c:v>
                </c:pt>
                <c:pt idx="1330">
                  <c:v>76.069999999999993</c:v>
                </c:pt>
                <c:pt idx="1331">
                  <c:v>76.14</c:v>
                </c:pt>
                <c:pt idx="1332">
                  <c:v>76.34</c:v>
                </c:pt>
                <c:pt idx="1333">
                  <c:v>76.36</c:v>
                </c:pt>
                <c:pt idx="1334">
                  <c:v>76.400000000000006</c:v>
                </c:pt>
                <c:pt idx="1335">
                  <c:v>76.53</c:v>
                </c:pt>
                <c:pt idx="1336">
                  <c:v>76.569999999999993</c:v>
                </c:pt>
                <c:pt idx="1337">
                  <c:v>76.61</c:v>
                </c:pt>
                <c:pt idx="1338">
                  <c:v>76.61999999999999</c:v>
                </c:pt>
                <c:pt idx="1339">
                  <c:v>77.2</c:v>
                </c:pt>
                <c:pt idx="1340">
                  <c:v>77.440000000000026</c:v>
                </c:pt>
                <c:pt idx="1341">
                  <c:v>77.56</c:v>
                </c:pt>
                <c:pt idx="1342">
                  <c:v>77.69</c:v>
                </c:pt>
                <c:pt idx="1343">
                  <c:v>77.8</c:v>
                </c:pt>
                <c:pt idx="1344">
                  <c:v>78.169999999999987</c:v>
                </c:pt>
                <c:pt idx="1345">
                  <c:v>78.34</c:v>
                </c:pt>
                <c:pt idx="1346">
                  <c:v>78.39</c:v>
                </c:pt>
                <c:pt idx="1347">
                  <c:v>78.459999999999994</c:v>
                </c:pt>
                <c:pt idx="1348">
                  <c:v>78.73</c:v>
                </c:pt>
                <c:pt idx="1349">
                  <c:v>79.16</c:v>
                </c:pt>
                <c:pt idx="1350">
                  <c:v>79.169999999999987</c:v>
                </c:pt>
                <c:pt idx="1351">
                  <c:v>79.22</c:v>
                </c:pt>
                <c:pt idx="1352">
                  <c:v>79.23</c:v>
                </c:pt>
                <c:pt idx="1353">
                  <c:v>79.239999999999995</c:v>
                </c:pt>
                <c:pt idx="1354">
                  <c:v>79.459999999999994</c:v>
                </c:pt>
                <c:pt idx="1355">
                  <c:v>79.5</c:v>
                </c:pt>
                <c:pt idx="1356">
                  <c:v>79.52</c:v>
                </c:pt>
                <c:pt idx="1357">
                  <c:v>79.59</c:v>
                </c:pt>
                <c:pt idx="1358">
                  <c:v>79.75</c:v>
                </c:pt>
                <c:pt idx="1359">
                  <c:v>79.819999999999993</c:v>
                </c:pt>
                <c:pt idx="1360">
                  <c:v>79.83</c:v>
                </c:pt>
                <c:pt idx="1361">
                  <c:v>79.989999999999995</c:v>
                </c:pt>
                <c:pt idx="1362">
                  <c:v>80.040000000000006</c:v>
                </c:pt>
                <c:pt idx="1363">
                  <c:v>80.14</c:v>
                </c:pt>
                <c:pt idx="1364">
                  <c:v>80.179999999999978</c:v>
                </c:pt>
                <c:pt idx="1365">
                  <c:v>80.53</c:v>
                </c:pt>
                <c:pt idx="1366">
                  <c:v>80.58</c:v>
                </c:pt>
                <c:pt idx="1367">
                  <c:v>80.760000000000005</c:v>
                </c:pt>
                <c:pt idx="1368">
                  <c:v>80.790000000000006</c:v>
                </c:pt>
                <c:pt idx="1369">
                  <c:v>80.849999999999994</c:v>
                </c:pt>
                <c:pt idx="1370">
                  <c:v>80.900000000000006</c:v>
                </c:pt>
                <c:pt idx="1371">
                  <c:v>81.06</c:v>
                </c:pt>
                <c:pt idx="1372">
                  <c:v>81.239999999999995</c:v>
                </c:pt>
                <c:pt idx="1373">
                  <c:v>81.28</c:v>
                </c:pt>
                <c:pt idx="1374">
                  <c:v>81.36999999999999</c:v>
                </c:pt>
                <c:pt idx="1375">
                  <c:v>81.38</c:v>
                </c:pt>
                <c:pt idx="1376">
                  <c:v>81.569999999999993</c:v>
                </c:pt>
                <c:pt idx="1377">
                  <c:v>81.61</c:v>
                </c:pt>
                <c:pt idx="1378">
                  <c:v>81.64</c:v>
                </c:pt>
                <c:pt idx="1379">
                  <c:v>81.679999999999978</c:v>
                </c:pt>
                <c:pt idx="1380">
                  <c:v>81.69</c:v>
                </c:pt>
                <c:pt idx="1381">
                  <c:v>81.69</c:v>
                </c:pt>
                <c:pt idx="1382">
                  <c:v>81.83</c:v>
                </c:pt>
                <c:pt idx="1383">
                  <c:v>81.84</c:v>
                </c:pt>
                <c:pt idx="1384">
                  <c:v>82.04</c:v>
                </c:pt>
                <c:pt idx="1385">
                  <c:v>82.13</c:v>
                </c:pt>
                <c:pt idx="1386">
                  <c:v>82.33</c:v>
                </c:pt>
                <c:pt idx="1387">
                  <c:v>82.36999999999999</c:v>
                </c:pt>
                <c:pt idx="1388">
                  <c:v>82.72</c:v>
                </c:pt>
                <c:pt idx="1389">
                  <c:v>82.82</c:v>
                </c:pt>
                <c:pt idx="1390">
                  <c:v>82.83</c:v>
                </c:pt>
                <c:pt idx="1391">
                  <c:v>83</c:v>
                </c:pt>
                <c:pt idx="1392">
                  <c:v>83.01</c:v>
                </c:pt>
                <c:pt idx="1393">
                  <c:v>83.04</c:v>
                </c:pt>
                <c:pt idx="1394">
                  <c:v>83.05</c:v>
                </c:pt>
                <c:pt idx="1395">
                  <c:v>83.169999999999987</c:v>
                </c:pt>
                <c:pt idx="1396">
                  <c:v>83.42</c:v>
                </c:pt>
                <c:pt idx="1397">
                  <c:v>83.42</c:v>
                </c:pt>
                <c:pt idx="1398">
                  <c:v>83.92</c:v>
                </c:pt>
                <c:pt idx="1399">
                  <c:v>84.410000000000025</c:v>
                </c:pt>
                <c:pt idx="1400">
                  <c:v>84.679999999999978</c:v>
                </c:pt>
                <c:pt idx="1401">
                  <c:v>84.85</c:v>
                </c:pt>
                <c:pt idx="1402">
                  <c:v>85</c:v>
                </c:pt>
                <c:pt idx="1403">
                  <c:v>85.11</c:v>
                </c:pt>
                <c:pt idx="1404">
                  <c:v>85.45</c:v>
                </c:pt>
                <c:pt idx="1405">
                  <c:v>85.47</c:v>
                </c:pt>
                <c:pt idx="1406">
                  <c:v>85.48</c:v>
                </c:pt>
                <c:pt idx="1407">
                  <c:v>85.490000000000023</c:v>
                </c:pt>
                <c:pt idx="1408">
                  <c:v>85.52</c:v>
                </c:pt>
                <c:pt idx="1409">
                  <c:v>85.57</c:v>
                </c:pt>
                <c:pt idx="1410">
                  <c:v>85.59</c:v>
                </c:pt>
                <c:pt idx="1411">
                  <c:v>85.710000000000022</c:v>
                </c:pt>
                <c:pt idx="1412">
                  <c:v>85.710000000000022</c:v>
                </c:pt>
                <c:pt idx="1413">
                  <c:v>85.9</c:v>
                </c:pt>
                <c:pt idx="1414">
                  <c:v>86.09</c:v>
                </c:pt>
                <c:pt idx="1415">
                  <c:v>86.149999999999991</c:v>
                </c:pt>
                <c:pt idx="1416">
                  <c:v>86.19</c:v>
                </c:pt>
                <c:pt idx="1417">
                  <c:v>86.2</c:v>
                </c:pt>
                <c:pt idx="1418">
                  <c:v>86.26</c:v>
                </c:pt>
                <c:pt idx="1419">
                  <c:v>86.649999999999991</c:v>
                </c:pt>
                <c:pt idx="1420">
                  <c:v>86.82</c:v>
                </c:pt>
                <c:pt idx="1421">
                  <c:v>86.89</c:v>
                </c:pt>
                <c:pt idx="1422">
                  <c:v>86.990000000000023</c:v>
                </c:pt>
                <c:pt idx="1423">
                  <c:v>87.169999999999987</c:v>
                </c:pt>
                <c:pt idx="1424">
                  <c:v>87.2</c:v>
                </c:pt>
                <c:pt idx="1425">
                  <c:v>87.210000000000022</c:v>
                </c:pt>
                <c:pt idx="1426">
                  <c:v>87.31</c:v>
                </c:pt>
                <c:pt idx="1427">
                  <c:v>87.33</c:v>
                </c:pt>
                <c:pt idx="1428">
                  <c:v>87.460000000000022</c:v>
                </c:pt>
                <c:pt idx="1429">
                  <c:v>87.54</c:v>
                </c:pt>
                <c:pt idx="1430">
                  <c:v>87.61</c:v>
                </c:pt>
                <c:pt idx="1431">
                  <c:v>87.61999999999999</c:v>
                </c:pt>
                <c:pt idx="1432">
                  <c:v>87.679999999999978</c:v>
                </c:pt>
                <c:pt idx="1433">
                  <c:v>88.31</c:v>
                </c:pt>
                <c:pt idx="1434">
                  <c:v>88.66</c:v>
                </c:pt>
                <c:pt idx="1435">
                  <c:v>88.710000000000022</c:v>
                </c:pt>
                <c:pt idx="1436">
                  <c:v>89.07</c:v>
                </c:pt>
                <c:pt idx="1437">
                  <c:v>89.42</c:v>
                </c:pt>
                <c:pt idx="1438">
                  <c:v>89.440000000000026</c:v>
                </c:pt>
                <c:pt idx="1439">
                  <c:v>89.45</c:v>
                </c:pt>
                <c:pt idx="1440">
                  <c:v>89.93</c:v>
                </c:pt>
                <c:pt idx="1441">
                  <c:v>90.04</c:v>
                </c:pt>
                <c:pt idx="1442">
                  <c:v>90.56</c:v>
                </c:pt>
                <c:pt idx="1443">
                  <c:v>90.78</c:v>
                </c:pt>
                <c:pt idx="1444">
                  <c:v>90.9</c:v>
                </c:pt>
                <c:pt idx="1445">
                  <c:v>90.960000000000022</c:v>
                </c:pt>
                <c:pt idx="1446">
                  <c:v>91.05</c:v>
                </c:pt>
                <c:pt idx="1447">
                  <c:v>91.11999999999999</c:v>
                </c:pt>
                <c:pt idx="1448">
                  <c:v>91.2</c:v>
                </c:pt>
                <c:pt idx="1449">
                  <c:v>91.53</c:v>
                </c:pt>
                <c:pt idx="1450">
                  <c:v>91.6</c:v>
                </c:pt>
                <c:pt idx="1451">
                  <c:v>91.66</c:v>
                </c:pt>
                <c:pt idx="1452">
                  <c:v>91.910000000000025</c:v>
                </c:pt>
                <c:pt idx="1453">
                  <c:v>91.98</c:v>
                </c:pt>
                <c:pt idx="1454">
                  <c:v>92.33</c:v>
                </c:pt>
                <c:pt idx="1455">
                  <c:v>92.93</c:v>
                </c:pt>
                <c:pt idx="1456">
                  <c:v>93</c:v>
                </c:pt>
                <c:pt idx="1457">
                  <c:v>93.2</c:v>
                </c:pt>
                <c:pt idx="1458">
                  <c:v>93.410000000000025</c:v>
                </c:pt>
                <c:pt idx="1459">
                  <c:v>93.43</c:v>
                </c:pt>
                <c:pt idx="1460">
                  <c:v>93.75</c:v>
                </c:pt>
                <c:pt idx="1461">
                  <c:v>94.1</c:v>
                </c:pt>
                <c:pt idx="1462">
                  <c:v>94.11999999999999</c:v>
                </c:pt>
                <c:pt idx="1463">
                  <c:v>94.3</c:v>
                </c:pt>
                <c:pt idx="1464">
                  <c:v>94.4</c:v>
                </c:pt>
                <c:pt idx="1465">
                  <c:v>94.63</c:v>
                </c:pt>
                <c:pt idx="1466">
                  <c:v>94.669999999999987</c:v>
                </c:pt>
                <c:pt idx="1467">
                  <c:v>94.8</c:v>
                </c:pt>
                <c:pt idx="1468">
                  <c:v>94.9</c:v>
                </c:pt>
                <c:pt idx="1469">
                  <c:v>95.03</c:v>
                </c:pt>
                <c:pt idx="1470">
                  <c:v>95.07</c:v>
                </c:pt>
                <c:pt idx="1471">
                  <c:v>95.39</c:v>
                </c:pt>
                <c:pt idx="1472">
                  <c:v>95.76</c:v>
                </c:pt>
                <c:pt idx="1473">
                  <c:v>95.77</c:v>
                </c:pt>
                <c:pt idx="1474">
                  <c:v>95.86999999999999</c:v>
                </c:pt>
                <c:pt idx="1475">
                  <c:v>95.88</c:v>
                </c:pt>
                <c:pt idx="1476">
                  <c:v>96</c:v>
                </c:pt>
                <c:pt idx="1477">
                  <c:v>96.34</c:v>
                </c:pt>
                <c:pt idx="1478">
                  <c:v>96.56</c:v>
                </c:pt>
                <c:pt idx="1479">
                  <c:v>96.86</c:v>
                </c:pt>
                <c:pt idx="1480">
                  <c:v>96.89</c:v>
                </c:pt>
                <c:pt idx="1481">
                  <c:v>96.940000000000026</c:v>
                </c:pt>
                <c:pt idx="1482">
                  <c:v>97</c:v>
                </c:pt>
                <c:pt idx="1483">
                  <c:v>97</c:v>
                </c:pt>
                <c:pt idx="1484">
                  <c:v>97.29</c:v>
                </c:pt>
                <c:pt idx="1485">
                  <c:v>97.35</c:v>
                </c:pt>
                <c:pt idx="1486">
                  <c:v>97.710000000000022</c:v>
                </c:pt>
                <c:pt idx="1487">
                  <c:v>97.75</c:v>
                </c:pt>
                <c:pt idx="1488">
                  <c:v>98</c:v>
                </c:pt>
                <c:pt idx="1489">
                  <c:v>98.1</c:v>
                </c:pt>
                <c:pt idx="1490">
                  <c:v>98.240000000000023</c:v>
                </c:pt>
                <c:pt idx="1491">
                  <c:v>99.09</c:v>
                </c:pt>
                <c:pt idx="1492">
                  <c:v>99.1</c:v>
                </c:pt>
                <c:pt idx="1493">
                  <c:v>99.11999999999999</c:v>
                </c:pt>
                <c:pt idx="1494">
                  <c:v>99.29</c:v>
                </c:pt>
                <c:pt idx="1495">
                  <c:v>99.39</c:v>
                </c:pt>
                <c:pt idx="1496">
                  <c:v>99.649999999999991</c:v>
                </c:pt>
                <c:pt idx="1497">
                  <c:v>99.82</c:v>
                </c:pt>
                <c:pt idx="1498">
                  <c:v>100.14999999999999</c:v>
                </c:pt>
                <c:pt idx="1499">
                  <c:v>100.2</c:v>
                </c:pt>
                <c:pt idx="1500">
                  <c:v>100.51</c:v>
                </c:pt>
                <c:pt idx="1501">
                  <c:v>100.73</c:v>
                </c:pt>
                <c:pt idx="1502">
                  <c:v>100.88</c:v>
                </c:pt>
                <c:pt idx="1503">
                  <c:v>101.03</c:v>
                </c:pt>
                <c:pt idx="1504">
                  <c:v>101.16999999999999</c:v>
                </c:pt>
                <c:pt idx="1505">
                  <c:v>101.22</c:v>
                </c:pt>
                <c:pt idx="1506">
                  <c:v>101.58</c:v>
                </c:pt>
                <c:pt idx="1507">
                  <c:v>101.61999999999999</c:v>
                </c:pt>
                <c:pt idx="1508">
                  <c:v>102.46000000000002</c:v>
                </c:pt>
                <c:pt idx="1509">
                  <c:v>102.78</c:v>
                </c:pt>
                <c:pt idx="1510">
                  <c:v>102.81</c:v>
                </c:pt>
                <c:pt idx="1511">
                  <c:v>102.97</c:v>
                </c:pt>
                <c:pt idx="1512">
                  <c:v>103</c:v>
                </c:pt>
                <c:pt idx="1513">
                  <c:v>103.11</c:v>
                </c:pt>
                <c:pt idx="1514">
                  <c:v>103.14</c:v>
                </c:pt>
                <c:pt idx="1515">
                  <c:v>103.26</c:v>
                </c:pt>
                <c:pt idx="1516">
                  <c:v>103.34</c:v>
                </c:pt>
                <c:pt idx="1517">
                  <c:v>103.52</c:v>
                </c:pt>
                <c:pt idx="1518">
                  <c:v>103.67999999999998</c:v>
                </c:pt>
                <c:pt idx="1519">
                  <c:v>103.86999999999999</c:v>
                </c:pt>
                <c:pt idx="1520">
                  <c:v>103.9</c:v>
                </c:pt>
                <c:pt idx="1521">
                  <c:v>104.45</c:v>
                </c:pt>
                <c:pt idx="1522">
                  <c:v>104.86999999999999</c:v>
                </c:pt>
                <c:pt idx="1523">
                  <c:v>105.19</c:v>
                </c:pt>
                <c:pt idx="1524">
                  <c:v>105.52</c:v>
                </c:pt>
                <c:pt idx="1525">
                  <c:v>105.61</c:v>
                </c:pt>
                <c:pt idx="1526">
                  <c:v>105.92</c:v>
                </c:pt>
                <c:pt idx="1527">
                  <c:v>105.94000000000014</c:v>
                </c:pt>
                <c:pt idx="1528">
                  <c:v>106.1</c:v>
                </c:pt>
                <c:pt idx="1529">
                  <c:v>106.16999999999999</c:v>
                </c:pt>
                <c:pt idx="1530">
                  <c:v>106.44000000000014</c:v>
                </c:pt>
                <c:pt idx="1531">
                  <c:v>106.52</c:v>
                </c:pt>
                <c:pt idx="1532">
                  <c:v>106.66</c:v>
                </c:pt>
                <c:pt idx="1533">
                  <c:v>107.53</c:v>
                </c:pt>
                <c:pt idx="1534">
                  <c:v>107.53</c:v>
                </c:pt>
                <c:pt idx="1535">
                  <c:v>107.61999999999999</c:v>
                </c:pt>
                <c:pt idx="1536">
                  <c:v>108</c:v>
                </c:pt>
                <c:pt idx="1537">
                  <c:v>108.35</c:v>
                </c:pt>
                <c:pt idx="1538">
                  <c:v>108.86999999999999</c:v>
                </c:pt>
                <c:pt idx="1539">
                  <c:v>108.99000000000002</c:v>
                </c:pt>
                <c:pt idx="1540">
                  <c:v>109.07</c:v>
                </c:pt>
                <c:pt idx="1541">
                  <c:v>109.09</c:v>
                </c:pt>
                <c:pt idx="1542">
                  <c:v>109.56</c:v>
                </c:pt>
                <c:pt idx="1543">
                  <c:v>109.79</c:v>
                </c:pt>
                <c:pt idx="1544">
                  <c:v>109.81</c:v>
                </c:pt>
                <c:pt idx="1545">
                  <c:v>110.5</c:v>
                </c:pt>
                <c:pt idx="1546">
                  <c:v>111.01</c:v>
                </c:pt>
                <c:pt idx="1547">
                  <c:v>111.14</c:v>
                </c:pt>
                <c:pt idx="1548">
                  <c:v>111.29</c:v>
                </c:pt>
                <c:pt idx="1549">
                  <c:v>112.59</c:v>
                </c:pt>
                <c:pt idx="1550">
                  <c:v>112.77</c:v>
                </c:pt>
                <c:pt idx="1551">
                  <c:v>113</c:v>
                </c:pt>
                <c:pt idx="1552">
                  <c:v>113</c:v>
                </c:pt>
                <c:pt idx="1553">
                  <c:v>113.24000000000002</c:v>
                </c:pt>
                <c:pt idx="1554">
                  <c:v>113.34</c:v>
                </c:pt>
                <c:pt idx="1555">
                  <c:v>113.54</c:v>
                </c:pt>
                <c:pt idx="1556">
                  <c:v>114.16999999999999</c:v>
                </c:pt>
                <c:pt idx="1557">
                  <c:v>114.63</c:v>
                </c:pt>
                <c:pt idx="1558">
                  <c:v>115</c:v>
                </c:pt>
                <c:pt idx="1559">
                  <c:v>115.38</c:v>
                </c:pt>
                <c:pt idx="1560">
                  <c:v>115.53</c:v>
                </c:pt>
                <c:pt idx="1561">
                  <c:v>115.55</c:v>
                </c:pt>
                <c:pt idx="1562">
                  <c:v>115.64999999999999</c:v>
                </c:pt>
                <c:pt idx="1563">
                  <c:v>115.76</c:v>
                </c:pt>
                <c:pt idx="1564">
                  <c:v>115.93</c:v>
                </c:pt>
                <c:pt idx="1565">
                  <c:v>116.14</c:v>
                </c:pt>
                <c:pt idx="1566">
                  <c:v>116.25</c:v>
                </c:pt>
                <c:pt idx="1567">
                  <c:v>116.26</c:v>
                </c:pt>
                <c:pt idx="1568">
                  <c:v>116.44000000000014</c:v>
                </c:pt>
                <c:pt idx="1569">
                  <c:v>116.69</c:v>
                </c:pt>
                <c:pt idx="1570">
                  <c:v>116.73</c:v>
                </c:pt>
                <c:pt idx="1571">
                  <c:v>116.76</c:v>
                </c:pt>
                <c:pt idx="1572">
                  <c:v>117.66</c:v>
                </c:pt>
                <c:pt idx="1573">
                  <c:v>118.35</c:v>
                </c:pt>
                <c:pt idx="1574">
                  <c:v>118.71000000000002</c:v>
                </c:pt>
                <c:pt idx="1575">
                  <c:v>119.07</c:v>
                </c:pt>
                <c:pt idx="1576">
                  <c:v>119.08</c:v>
                </c:pt>
                <c:pt idx="1577">
                  <c:v>119.08</c:v>
                </c:pt>
                <c:pt idx="1578">
                  <c:v>120.07</c:v>
                </c:pt>
                <c:pt idx="1579">
                  <c:v>120.29</c:v>
                </c:pt>
                <c:pt idx="1580">
                  <c:v>120.49000000000002</c:v>
                </c:pt>
                <c:pt idx="1581">
                  <c:v>120.56</c:v>
                </c:pt>
                <c:pt idx="1582">
                  <c:v>120.58</c:v>
                </c:pt>
                <c:pt idx="1583">
                  <c:v>120.6</c:v>
                </c:pt>
                <c:pt idx="1584">
                  <c:v>120.9</c:v>
                </c:pt>
                <c:pt idx="1585">
                  <c:v>120.99000000000002</c:v>
                </c:pt>
                <c:pt idx="1586">
                  <c:v>121.04</c:v>
                </c:pt>
                <c:pt idx="1587">
                  <c:v>121.6</c:v>
                </c:pt>
                <c:pt idx="1588">
                  <c:v>122</c:v>
                </c:pt>
                <c:pt idx="1589">
                  <c:v>122.16999999999999</c:v>
                </c:pt>
                <c:pt idx="1590">
                  <c:v>122.57</c:v>
                </c:pt>
                <c:pt idx="1591">
                  <c:v>122.66999999999999</c:v>
                </c:pt>
                <c:pt idx="1592">
                  <c:v>122.92</c:v>
                </c:pt>
                <c:pt idx="1593">
                  <c:v>123.57</c:v>
                </c:pt>
                <c:pt idx="1594">
                  <c:v>123.67999999999998</c:v>
                </c:pt>
                <c:pt idx="1595">
                  <c:v>124</c:v>
                </c:pt>
                <c:pt idx="1596">
                  <c:v>124.14</c:v>
                </c:pt>
                <c:pt idx="1597">
                  <c:v>124.72</c:v>
                </c:pt>
                <c:pt idx="1598">
                  <c:v>124.9</c:v>
                </c:pt>
                <c:pt idx="1599">
                  <c:v>124.97</c:v>
                </c:pt>
                <c:pt idx="1600">
                  <c:v>125.57</c:v>
                </c:pt>
                <c:pt idx="1601">
                  <c:v>125.64</c:v>
                </c:pt>
                <c:pt idx="1602">
                  <c:v>126.27</c:v>
                </c:pt>
                <c:pt idx="1603">
                  <c:v>126.42</c:v>
                </c:pt>
                <c:pt idx="1604">
                  <c:v>126.59</c:v>
                </c:pt>
                <c:pt idx="1605">
                  <c:v>126.96000000000002</c:v>
                </c:pt>
                <c:pt idx="1606">
                  <c:v>127.1</c:v>
                </c:pt>
                <c:pt idx="1607">
                  <c:v>127.4</c:v>
                </c:pt>
                <c:pt idx="1608">
                  <c:v>127.57</c:v>
                </c:pt>
                <c:pt idx="1609">
                  <c:v>128.36000000000001</c:v>
                </c:pt>
                <c:pt idx="1610">
                  <c:v>129.01</c:v>
                </c:pt>
                <c:pt idx="1611">
                  <c:v>130.4</c:v>
                </c:pt>
                <c:pt idx="1612">
                  <c:v>131.03</c:v>
                </c:pt>
                <c:pt idx="1613">
                  <c:v>131.31</c:v>
                </c:pt>
                <c:pt idx="1614">
                  <c:v>132.20999999999998</c:v>
                </c:pt>
                <c:pt idx="1615">
                  <c:v>132.26999999999998</c:v>
                </c:pt>
                <c:pt idx="1616">
                  <c:v>132.93</c:v>
                </c:pt>
                <c:pt idx="1617">
                  <c:v>134.19</c:v>
                </c:pt>
                <c:pt idx="1618">
                  <c:v>134.22</c:v>
                </c:pt>
                <c:pt idx="1619">
                  <c:v>134.43</c:v>
                </c:pt>
                <c:pt idx="1620">
                  <c:v>134.55000000000001</c:v>
                </c:pt>
                <c:pt idx="1621">
                  <c:v>134.65</c:v>
                </c:pt>
                <c:pt idx="1622">
                  <c:v>135.47</c:v>
                </c:pt>
                <c:pt idx="1623">
                  <c:v>135.89000000000001</c:v>
                </c:pt>
                <c:pt idx="1624">
                  <c:v>136.04</c:v>
                </c:pt>
                <c:pt idx="1625">
                  <c:v>136.12</c:v>
                </c:pt>
                <c:pt idx="1626">
                  <c:v>136.39000000000001</c:v>
                </c:pt>
                <c:pt idx="1627">
                  <c:v>137.08000000000001</c:v>
                </c:pt>
                <c:pt idx="1628">
                  <c:v>138.13</c:v>
                </c:pt>
                <c:pt idx="1629">
                  <c:v>139.39000000000001</c:v>
                </c:pt>
                <c:pt idx="1630">
                  <c:v>139.76999999999998</c:v>
                </c:pt>
                <c:pt idx="1631">
                  <c:v>139.89000000000001</c:v>
                </c:pt>
                <c:pt idx="1632">
                  <c:v>140.57</c:v>
                </c:pt>
                <c:pt idx="1633">
                  <c:v>140.69</c:v>
                </c:pt>
                <c:pt idx="1634">
                  <c:v>140.91999999999999</c:v>
                </c:pt>
                <c:pt idx="1635">
                  <c:v>141.25</c:v>
                </c:pt>
                <c:pt idx="1636">
                  <c:v>141.55000000000001</c:v>
                </c:pt>
                <c:pt idx="1637">
                  <c:v>141.72</c:v>
                </c:pt>
                <c:pt idx="1638">
                  <c:v>141.9</c:v>
                </c:pt>
                <c:pt idx="1639">
                  <c:v>142.35000000000028</c:v>
                </c:pt>
                <c:pt idx="1640">
                  <c:v>142.38000000000028</c:v>
                </c:pt>
                <c:pt idx="1641">
                  <c:v>142.82000000000028</c:v>
                </c:pt>
                <c:pt idx="1642">
                  <c:v>143.19</c:v>
                </c:pt>
                <c:pt idx="1643">
                  <c:v>145.41999999999999</c:v>
                </c:pt>
                <c:pt idx="1644">
                  <c:v>145.5</c:v>
                </c:pt>
                <c:pt idx="1645">
                  <c:v>146.59</c:v>
                </c:pt>
                <c:pt idx="1646">
                  <c:v>147.86000000000001</c:v>
                </c:pt>
                <c:pt idx="1647">
                  <c:v>148.06</c:v>
                </c:pt>
                <c:pt idx="1648">
                  <c:v>148.39000000000001</c:v>
                </c:pt>
                <c:pt idx="1649">
                  <c:v>148.49</c:v>
                </c:pt>
                <c:pt idx="1650">
                  <c:v>148.70999999999998</c:v>
                </c:pt>
                <c:pt idx="1651">
                  <c:v>149.52000000000001</c:v>
                </c:pt>
                <c:pt idx="1652">
                  <c:v>149.80000000000001</c:v>
                </c:pt>
                <c:pt idx="1653">
                  <c:v>150.13</c:v>
                </c:pt>
                <c:pt idx="1654">
                  <c:v>151.13</c:v>
                </c:pt>
                <c:pt idx="1655">
                  <c:v>151.13999999999999</c:v>
                </c:pt>
                <c:pt idx="1656">
                  <c:v>151.16999999999999</c:v>
                </c:pt>
                <c:pt idx="1657">
                  <c:v>151.41999999999999</c:v>
                </c:pt>
                <c:pt idx="1658">
                  <c:v>151.46</c:v>
                </c:pt>
                <c:pt idx="1659">
                  <c:v>152</c:v>
                </c:pt>
                <c:pt idx="1660">
                  <c:v>153.33000000000001</c:v>
                </c:pt>
                <c:pt idx="1661">
                  <c:v>154.1</c:v>
                </c:pt>
                <c:pt idx="1662">
                  <c:v>154.78</c:v>
                </c:pt>
                <c:pt idx="1663">
                  <c:v>154.79</c:v>
                </c:pt>
                <c:pt idx="1664">
                  <c:v>155.16999999999999</c:v>
                </c:pt>
                <c:pt idx="1665">
                  <c:v>156.6</c:v>
                </c:pt>
                <c:pt idx="1666">
                  <c:v>157.51</c:v>
                </c:pt>
                <c:pt idx="1667">
                  <c:v>157.58000000000001</c:v>
                </c:pt>
                <c:pt idx="1668">
                  <c:v>158.55000000000001</c:v>
                </c:pt>
                <c:pt idx="1669">
                  <c:v>159</c:v>
                </c:pt>
                <c:pt idx="1670">
                  <c:v>159.94</c:v>
                </c:pt>
                <c:pt idx="1671">
                  <c:v>161.60999999999999</c:v>
                </c:pt>
                <c:pt idx="1672">
                  <c:v>163.08000000000001</c:v>
                </c:pt>
                <c:pt idx="1673">
                  <c:v>164.31</c:v>
                </c:pt>
                <c:pt idx="1674">
                  <c:v>164.8</c:v>
                </c:pt>
                <c:pt idx="1675">
                  <c:v>165.01</c:v>
                </c:pt>
                <c:pt idx="1676">
                  <c:v>165.75</c:v>
                </c:pt>
                <c:pt idx="1677">
                  <c:v>166</c:v>
                </c:pt>
                <c:pt idx="1678">
                  <c:v>166.66</c:v>
                </c:pt>
                <c:pt idx="1679">
                  <c:v>168.16</c:v>
                </c:pt>
                <c:pt idx="1680">
                  <c:v>168.42000000000004</c:v>
                </c:pt>
                <c:pt idx="1681">
                  <c:v>168.9</c:v>
                </c:pt>
                <c:pt idx="1682">
                  <c:v>170.02</c:v>
                </c:pt>
                <c:pt idx="1683">
                  <c:v>170.37</c:v>
                </c:pt>
                <c:pt idx="1684">
                  <c:v>170.63</c:v>
                </c:pt>
                <c:pt idx="1685">
                  <c:v>171.70999999999998</c:v>
                </c:pt>
                <c:pt idx="1686">
                  <c:v>174</c:v>
                </c:pt>
                <c:pt idx="1687">
                  <c:v>174.1</c:v>
                </c:pt>
                <c:pt idx="1688">
                  <c:v>178.6</c:v>
                </c:pt>
                <c:pt idx="1689">
                  <c:v>181</c:v>
                </c:pt>
                <c:pt idx="1690">
                  <c:v>182.25</c:v>
                </c:pt>
                <c:pt idx="1691">
                  <c:v>183.66</c:v>
                </c:pt>
                <c:pt idx="1692">
                  <c:v>184.93</c:v>
                </c:pt>
                <c:pt idx="1693">
                  <c:v>185.18</c:v>
                </c:pt>
                <c:pt idx="1694">
                  <c:v>188.16</c:v>
                </c:pt>
                <c:pt idx="1695">
                  <c:v>188.62</c:v>
                </c:pt>
                <c:pt idx="1696">
                  <c:v>190</c:v>
                </c:pt>
                <c:pt idx="1697">
                  <c:v>190</c:v>
                </c:pt>
                <c:pt idx="1698">
                  <c:v>194.73</c:v>
                </c:pt>
                <c:pt idx="1699">
                  <c:v>198</c:v>
                </c:pt>
                <c:pt idx="1700">
                  <c:v>199.83</c:v>
                </c:pt>
                <c:pt idx="1701">
                  <c:v>200</c:v>
                </c:pt>
                <c:pt idx="1702">
                  <c:v>204.89000000000001</c:v>
                </c:pt>
                <c:pt idx="1703">
                  <c:v>207.64</c:v>
                </c:pt>
                <c:pt idx="1704">
                  <c:v>208.76999999999998</c:v>
                </c:pt>
                <c:pt idx="1705">
                  <c:v>209</c:v>
                </c:pt>
                <c:pt idx="1706">
                  <c:v>212.22</c:v>
                </c:pt>
                <c:pt idx="1707">
                  <c:v>214.63</c:v>
                </c:pt>
                <c:pt idx="1708">
                  <c:v>216</c:v>
                </c:pt>
                <c:pt idx="1709">
                  <c:v>221.8</c:v>
                </c:pt>
                <c:pt idx="1710">
                  <c:v>222.39000000000001</c:v>
                </c:pt>
                <c:pt idx="1711">
                  <c:v>222.62</c:v>
                </c:pt>
                <c:pt idx="1712">
                  <c:v>224.96</c:v>
                </c:pt>
                <c:pt idx="1713">
                  <c:v>225</c:v>
                </c:pt>
                <c:pt idx="1714">
                  <c:v>229.44</c:v>
                </c:pt>
                <c:pt idx="1715">
                  <c:v>232</c:v>
                </c:pt>
                <c:pt idx="1716">
                  <c:v>233.92000000000004</c:v>
                </c:pt>
                <c:pt idx="1717">
                  <c:v>237.26</c:v>
                </c:pt>
                <c:pt idx="1718">
                  <c:v>253.16</c:v>
                </c:pt>
                <c:pt idx="1719">
                  <c:v>255.33</c:v>
                </c:pt>
                <c:pt idx="1720">
                  <c:v>255.9</c:v>
                </c:pt>
                <c:pt idx="1721">
                  <c:v>260.94</c:v>
                </c:pt>
                <c:pt idx="1722">
                  <c:v>302.5</c:v>
                </c:pt>
                <c:pt idx="1723">
                  <c:v>316.62</c:v>
                </c:pt>
                <c:pt idx="1724">
                  <c:v>326.06</c:v>
                </c:pt>
                <c:pt idx="1725">
                  <c:v>407.12</c:v>
                </c:pt>
                <c:pt idx="1726">
                  <c:v>530</c:v>
                </c:pt>
                <c:pt idx="1727">
                  <c:v>545</c:v>
                </c:pt>
                <c:pt idx="1728">
                  <c:v>900</c:v>
                </c:pt>
                <c:pt idx="1729">
                  <c:v>952.4</c:v>
                </c:pt>
              </c:numCache>
            </c:numRef>
          </c:xVal>
          <c:yVal>
            <c:numRef>
              <c:f>'results (6)'!$Z$2:$Z$628963</c:f>
              <c:numCache>
                <c:formatCode>General</c:formatCode>
                <c:ptCount val="628962"/>
                <c:pt idx="0">
                  <c:v>4.3333000000000101E-2</c:v>
                </c:pt>
                <c:pt idx="1">
                  <c:v>0.17840000000000031</c:v>
                </c:pt>
                <c:pt idx="2">
                  <c:v>3.58</c:v>
                </c:pt>
                <c:pt idx="3">
                  <c:v>6.98</c:v>
                </c:pt>
                <c:pt idx="4">
                  <c:v>20</c:v>
                </c:pt>
                <c:pt idx="5">
                  <c:v>5.2069999999999999</c:v>
                </c:pt>
                <c:pt idx="6">
                  <c:v>15</c:v>
                </c:pt>
                <c:pt idx="7">
                  <c:v>30.4</c:v>
                </c:pt>
                <c:pt idx="8">
                  <c:v>15.1</c:v>
                </c:pt>
                <c:pt idx="9">
                  <c:v>12.132</c:v>
                </c:pt>
                <c:pt idx="10">
                  <c:v>2.706</c:v>
                </c:pt>
                <c:pt idx="11">
                  <c:v>2.5359999999999987</c:v>
                </c:pt>
                <c:pt idx="12">
                  <c:v>18</c:v>
                </c:pt>
                <c:pt idx="13">
                  <c:v>16</c:v>
                </c:pt>
                <c:pt idx="14">
                  <c:v>3.7250000000000001</c:v>
                </c:pt>
                <c:pt idx="15">
                  <c:v>4.9000000000000004</c:v>
                </c:pt>
                <c:pt idx="16">
                  <c:v>9.0046000000000035</c:v>
                </c:pt>
                <c:pt idx="17">
                  <c:v>6.0259999999999945</c:v>
                </c:pt>
                <c:pt idx="18">
                  <c:v>5.3374999999999995</c:v>
                </c:pt>
                <c:pt idx="19">
                  <c:v>28.1</c:v>
                </c:pt>
                <c:pt idx="20">
                  <c:v>2.2656000000000001</c:v>
                </c:pt>
                <c:pt idx="21">
                  <c:v>10.4</c:v>
                </c:pt>
                <c:pt idx="22">
                  <c:v>2.7</c:v>
                </c:pt>
                <c:pt idx="23">
                  <c:v>8</c:v>
                </c:pt>
                <c:pt idx="24">
                  <c:v>4.9300000000000024</c:v>
                </c:pt>
                <c:pt idx="25">
                  <c:v>3.9249999999999998</c:v>
                </c:pt>
                <c:pt idx="26">
                  <c:v>6.7139999999999995</c:v>
                </c:pt>
                <c:pt idx="27">
                  <c:v>2.2730000000000001</c:v>
                </c:pt>
                <c:pt idx="28">
                  <c:v>4.4260099999999998</c:v>
                </c:pt>
                <c:pt idx="29">
                  <c:v>3.0449999999999999</c:v>
                </c:pt>
                <c:pt idx="30">
                  <c:v>14.98</c:v>
                </c:pt>
                <c:pt idx="31">
                  <c:v>40.770000000000003</c:v>
                </c:pt>
                <c:pt idx="32">
                  <c:v>6.8038999999999996</c:v>
                </c:pt>
                <c:pt idx="33">
                  <c:v>37.65</c:v>
                </c:pt>
                <c:pt idx="34">
                  <c:v>2.7645000000000044</c:v>
                </c:pt>
                <c:pt idx="35">
                  <c:v>4.0949999999999909</c:v>
                </c:pt>
                <c:pt idx="36">
                  <c:v>2.5139999999999998</c:v>
                </c:pt>
                <c:pt idx="37">
                  <c:v>8.5500000000000007</c:v>
                </c:pt>
                <c:pt idx="38">
                  <c:v>3.0649999999999999</c:v>
                </c:pt>
                <c:pt idx="39">
                  <c:v>5.7058999999999997</c:v>
                </c:pt>
                <c:pt idx="40">
                  <c:v>2.7052999999999998</c:v>
                </c:pt>
                <c:pt idx="41">
                  <c:v>149.4</c:v>
                </c:pt>
                <c:pt idx="42">
                  <c:v>26</c:v>
                </c:pt>
                <c:pt idx="43">
                  <c:v>3.5379999999999998</c:v>
                </c:pt>
                <c:pt idx="44">
                  <c:v>12</c:v>
                </c:pt>
                <c:pt idx="45">
                  <c:v>9.3450000000000006</c:v>
                </c:pt>
                <c:pt idx="46">
                  <c:v>3.7538</c:v>
                </c:pt>
                <c:pt idx="47">
                  <c:v>3.423</c:v>
                </c:pt>
                <c:pt idx="48">
                  <c:v>7.4568000000000003</c:v>
                </c:pt>
                <c:pt idx="49">
                  <c:v>3.0209999999999999</c:v>
                </c:pt>
                <c:pt idx="50">
                  <c:v>34.49</c:v>
                </c:pt>
                <c:pt idx="51">
                  <c:v>2.8694999999999977</c:v>
                </c:pt>
                <c:pt idx="52">
                  <c:v>19.797000000000001</c:v>
                </c:pt>
                <c:pt idx="53">
                  <c:v>5.9</c:v>
                </c:pt>
                <c:pt idx="54">
                  <c:v>76</c:v>
                </c:pt>
                <c:pt idx="55">
                  <c:v>3.5</c:v>
                </c:pt>
                <c:pt idx="56">
                  <c:v>6</c:v>
                </c:pt>
                <c:pt idx="57">
                  <c:v>2.5300099999999968</c:v>
                </c:pt>
                <c:pt idx="58">
                  <c:v>7.4749999999999996</c:v>
                </c:pt>
                <c:pt idx="59">
                  <c:v>5.2220399999999945</c:v>
                </c:pt>
                <c:pt idx="60">
                  <c:v>11.5</c:v>
                </c:pt>
                <c:pt idx="61">
                  <c:v>3.1642999999999999</c:v>
                </c:pt>
                <c:pt idx="62">
                  <c:v>75</c:v>
                </c:pt>
                <c:pt idx="63">
                  <c:v>4.9189999999999996</c:v>
                </c:pt>
                <c:pt idx="64">
                  <c:v>10.1995</c:v>
                </c:pt>
                <c:pt idx="65">
                  <c:v>5.22</c:v>
                </c:pt>
                <c:pt idx="66">
                  <c:v>3.4899999999999998</c:v>
                </c:pt>
                <c:pt idx="67">
                  <c:v>3.2930999999999999</c:v>
                </c:pt>
                <c:pt idx="68">
                  <c:v>5.0522</c:v>
                </c:pt>
                <c:pt idx="69">
                  <c:v>5.8029999999999955</c:v>
                </c:pt>
                <c:pt idx="70">
                  <c:v>8.5720000000000027</c:v>
                </c:pt>
                <c:pt idx="71">
                  <c:v>3.5735999999999999</c:v>
                </c:pt>
                <c:pt idx="72">
                  <c:v>73.97</c:v>
                </c:pt>
                <c:pt idx="73">
                  <c:v>7.2461200000000003</c:v>
                </c:pt>
                <c:pt idx="74">
                  <c:v>226.8</c:v>
                </c:pt>
                <c:pt idx="75">
                  <c:v>3.1999</c:v>
                </c:pt>
                <c:pt idx="76">
                  <c:v>15.12</c:v>
                </c:pt>
                <c:pt idx="77">
                  <c:v>2.3580999999999968</c:v>
                </c:pt>
                <c:pt idx="78">
                  <c:v>3.6040000000000001</c:v>
                </c:pt>
                <c:pt idx="79">
                  <c:v>3.5943000000000001</c:v>
                </c:pt>
                <c:pt idx="80">
                  <c:v>3.0979999999999999</c:v>
                </c:pt>
                <c:pt idx="81">
                  <c:v>176</c:v>
                </c:pt>
                <c:pt idx="82">
                  <c:v>5.3015999999999996</c:v>
                </c:pt>
                <c:pt idx="83">
                  <c:v>4.8004999999999995</c:v>
                </c:pt>
                <c:pt idx="84">
                  <c:v>418</c:v>
                </c:pt>
                <c:pt idx="85">
                  <c:v>2.6890000000000001</c:v>
                </c:pt>
                <c:pt idx="86">
                  <c:v>20</c:v>
                </c:pt>
                <c:pt idx="87">
                  <c:v>6.1323999999999996</c:v>
                </c:pt>
                <c:pt idx="88">
                  <c:v>6.5130999999999997</c:v>
                </c:pt>
                <c:pt idx="89">
                  <c:v>5.2896000000000098</c:v>
                </c:pt>
                <c:pt idx="90">
                  <c:v>3.6898</c:v>
                </c:pt>
                <c:pt idx="91">
                  <c:v>136</c:v>
                </c:pt>
                <c:pt idx="92">
                  <c:v>4.4120999999999997</c:v>
                </c:pt>
                <c:pt idx="93">
                  <c:v>78.849999999999994</c:v>
                </c:pt>
                <c:pt idx="94">
                  <c:v>14.339</c:v>
                </c:pt>
                <c:pt idx="95">
                  <c:v>2.5678000000000001</c:v>
                </c:pt>
                <c:pt idx="96">
                  <c:v>2.8779999999999997</c:v>
                </c:pt>
                <c:pt idx="97">
                  <c:v>2.5830000000000002</c:v>
                </c:pt>
                <c:pt idx="98">
                  <c:v>3.6221999999999999</c:v>
                </c:pt>
                <c:pt idx="99">
                  <c:v>15</c:v>
                </c:pt>
                <c:pt idx="100">
                  <c:v>38.6</c:v>
                </c:pt>
                <c:pt idx="101">
                  <c:v>3.2528299999999977</c:v>
                </c:pt>
                <c:pt idx="102">
                  <c:v>5.6959999999999908</c:v>
                </c:pt>
                <c:pt idx="103">
                  <c:v>5.8149999999999906</c:v>
                </c:pt>
                <c:pt idx="104">
                  <c:v>4.0439999999999996</c:v>
                </c:pt>
                <c:pt idx="105">
                  <c:v>3.8731999999999998</c:v>
                </c:pt>
                <c:pt idx="106">
                  <c:v>2.4</c:v>
                </c:pt>
                <c:pt idx="107">
                  <c:v>9.0610000000000035</c:v>
                </c:pt>
                <c:pt idx="108">
                  <c:v>12.510900000000001</c:v>
                </c:pt>
                <c:pt idx="109">
                  <c:v>3.9189999999999987</c:v>
                </c:pt>
                <c:pt idx="110">
                  <c:v>8.5419999999999998</c:v>
                </c:pt>
                <c:pt idx="111">
                  <c:v>15.357000000000006</c:v>
                </c:pt>
                <c:pt idx="112">
                  <c:v>2.7680000000000002</c:v>
                </c:pt>
                <c:pt idx="113">
                  <c:v>3.2600000000000002</c:v>
                </c:pt>
                <c:pt idx="114">
                  <c:v>5.5069999999999997</c:v>
                </c:pt>
                <c:pt idx="115">
                  <c:v>4.1399999999999997</c:v>
                </c:pt>
                <c:pt idx="116">
                  <c:v>99.2</c:v>
                </c:pt>
                <c:pt idx="117">
                  <c:v>4.7949999999999955</c:v>
                </c:pt>
                <c:pt idx="118">
                  <c:v>3.0661</c:v>
                </c:pt>
                <c:pt idx="119">
                  <c:v>2.9653</c:v>
                </c:pt>
                <c:pt idx="120">
                  <c:v>4.9660000000000002</c:v>
                </c:pt>
                <c:pt idx="121">
                  <c:v>12.57</c:v>
                </c:pt>
                <c:pt idx="122">
                  <c:v>6.484</c:v>
                </c:pt>
                <c:pt idx="123">
                  <c:v>125</c:v>
                </c:pt>
                <c:pt idx="124">
                  <c:v>8.2166000000000015</c:v>
                </c:pt>
                <c:pt idx="125">
                  <c:v>4.75</c:v>
                </c:pt>
                <c:pt idx="126">
                  <c:v>107.1</c:v>
                </c:pt>
                <c:pt idx="127">
                  <c:v>6.6829999999999945</c:v>
                </c:pt>
                <c:pt idx="128">
                  <c:v>202</c:v>
                </c:pt>
                <c:pt idx="129">
                  <c:v>252</c:v>
                </c:pt>
                <c:pt idx="130">
                  <c:v>11.49</c:v>
                </c:pt>
                <c:pt idx="131">
                  <c:v>63.641000000000005</c:v>
                </c:pt>
                <c:pt idx="132">
                  <c:v>12</c:v>
                </c:pt>
                <c:pt idx="133">
                  <c:v>183</c:v>
                </c:pt>
                <c:pt idx="134">
                  <c:v>5</c:v>
                </c:pt>
                <c:pt idx="135">
                  <c:v>3.2970000000000002</c:v>
                </c:pt>
                <c:pt idx="136">
                  <c:v>11.444000000000001</c:v>
                </c:pt>
                <c:pt idx="137">
                  <c:v>6.1439999999999975</c:v>
                </c:pt>
                <c:pt idx="138">
                  <c:v>4.42</c:v>
                </c:pt>
                <c:pt idx="139">
                  <c:v>4.2004999999999999</c:v>
                </c:pt>
                <c:pt idx="140">
                  <c:v>12.056000000000004</c:v>
                </c:pt>
                <c:pt idx="141">
                  <c:v>20.52</c:v>
                </c:pt>
                <c:pt idx="142">
                  <c:v>13.44</c:v>
                </c:pt>
                <c:pt idx="143">
                  <c:v>3.5640000000000001</c:v>
                </c:pt>
                <c:pt idx="144">
                  <c:v>129.51</c:v>
                </c:pt>
                <c:pt idx="145">
                  <c:v>50.44</c:v>
                </c:pt>
                <c:pt idx="146">
                  <c:v>3.0815800000000002</c:v>
                </c:pt>
                <c:pt idx="147">
                  <c:v>9.4323000000000015</c:v>
                </c:pt>
                <c:pt idx="148">
                  <c:v>4.9020000000000001</c:v>
                </c:pt>
                <c:pt idx="149">
                  <c:v>6.94</c:v>
                </c:pt>
                <c:pt idx="150">
                  <c:v>8.3025000000000215</c:v>
                </c:pt>
                <c:pt idx="151">
                  <c:v>15.132</c:v>
                </c:pt>
                <c:pt idx="152">
                  <c:v>5.2885</c:v>
                </c:pt>
                <c:pt idx="153">
                  <c:v>26.707999999999988</c:v>
                </c:pt>
                <c:pt idx="154">
                  <c:v>3.0789999999999997</c:v>
                </c:pt>
                <c:pt idx="155">
                  <c:v>5.9498000000000024</c:v>
                </c:pt>
                <c:pt idx="156">
                  <c:v>106.3</c:v>
                </c:pt>
                <c:pt idx="157">
                  <c:v>5.5750000000000002</c:v>
                </c:pt>
                <c:pt idx="158">
                  <c:v>5.6249999999999867</c:v>
                </c:pt>
                <c:pt idx="159">
                  <c:v>8.7800000000000011</c:v>
                </c:pt>
                <c:pt idx="160">
                  <c:v>3.2978000000000001</c:v>
                </c:pt>
                <c:pt idx="161">
                  <c:v>12</c:v>
                </c:pt>
                <c:pt idx="162">
                  <c:v>24</c:v>
                </c:pt>
                <c:pt idx="163">
                  <c:v>10.796000000000001</c:v>
                </c:pt>
                <c:pt idx="164">
                  <c:v>4.3479999999999945</c:v>
                </c:pt>
                <c:pt idx="165">
                  <c:v>7.2960000000000003</c:v>
                </c:pt>
                <c:pt idx="166">
                  <c:v>18.632000000000001</c:v>
                </c:pt>
                <c:pt idx="167">
                  <c:v>4.0728</c:v>
                </c:pt>
                <c:pt idx="168">
                  <c:v>3.14</c:v>
                </c:pt>
                <c:pt idx="169">
                  <c:v>21.75</c:v>
                </c:pt>
                <c:pt idx="170">
                  <c:v>3.6480800000000002</c:v>
                </c:pt>
                <c:pt idx="171">
                  <c:v>3.234</c:v>
                </c:pt>
                <c:pt idx="172">
                  <c:v>6.1338999999999997</c:v>
                </c:pt>
                <c:pt idx="173">
                  <c:v>12.599</c:v>
                </c:pt>
                <c:pt idx="174">
                  <c:v>3.9099999999999997</c:v>
                </c:pt>
                <c:pt idx="175">
                  <c:v>6</c:v>
                </c:pt>
                <c:pt idx="176">
                  <c:v>740</c:v>
                </c:pt>
                <c:pt idx="177">
                  <c:v>36.929000000000002</c:v>
                </c:pt>
                <c:pt idx="178">
                  <c:v>5.8969999999999985</c:v>
                </c:pt>
                <c:pt idx="179">
                  <c:v>6.0510000000000002</c:v>
                </c:pt>
                <c:pt idx="180">
                  <c:v>14.634</c:v>
                </c:pt>
                <c:pt idx="181">
                  <c:v>7.0419999999999998</c:v>
                </c:pt>
                <c:pt idx="182">
                  <c:v>9.34</c:v>
                </c:pt>
                <c:pt idx="183">
                  <c:v>15.450000000000006</c:v>
                </c:pt>
                <c:pt idx="184">
                  <c:v>6.1829999999999945</c:v>
                </c:pt>
                <c:pt idx="185">
                  <c:v>14.44</c:v>
                </c:pt>
                <c:pt idx="186">
                  <c:v>14.1479</c:v>
                </c:pt>
                <c:pt idx="187">
                  <c:v>11.9</c:v>
                </c:pt>
                <c:pt idx="188">
                  <c:v>3.4915999999999987</c:v>
                </c:pt>
                <c:pt idx="189">
                  <c:v>6.5659999999999945</c:v>
                </c:pt>
                <c:pt idx="190">
                  <c:v>18.2</c:v>
                </c:pt>
                <c:pt idx="191">
                  <c:v>27.818200000000001</c:v>
                </c:pt>
                <c:pt idx="192">
                  <c:v>36.253</c:v>
                </c:pt>
                <c:pt idx="193">
                  <c:v>17.050999999999988</c:v>
                </c:pt>
                <c:pt idx="194">
                  <c:v>6.1123999999999965</c:v>
                </c:pt>
                <c:pt idx="195">
                  <c:v>15.19</c:v>
                </c:pt>
                <c:pt idx="196">
                  <c:v>4.58</c:v>
                </c:pt>
                <c:pt idx="197">
                  <c:v>16.439999999999987</c:v>
                </c:pt>
                <c:pt idx="198">
                  <c:v>2.528</c:v>
                </c:pt>
                <c:pt idx="199">
                  <c:v>26.27</c:v>
                </c:pt>
                <c:pt idx="200">
                  <c:v>33.620000000000012</c:v>
                </c:pt>
                <c:pt idx="201">
                  <c:v>5.49</c:v>
                </c:pt>
                <c:pt idx="202">
                  <c:v>56</c:v>
                </c:pt>
                <c:pt idx="203">
                  <c:v>6.7309999999999999</c:v>
                </c:pt>
                <c:pt idx="204">
                  <c:v>18.228000000000002</c:v>
                </c:pt>
                <c:pt idx="205">
                  <c:v>5.9489999999999998</c:v>
                </c:pt>
                <c:pt idx="206">
                  <c:v>3.69</c:v>
                </c:pt>
                <c:pt idx="207">
                  <c:v>28.459999999999987</c:v>
                </c:pt>
                <c:pt idx="208">
                  <c:v>10.544</c:v>
                </c:pt>
                <c:pt idx="209">
                  <c:v>8.7081</c:v>
                </c:pt>
                <c:pt idx="210">
                  <c:v>13.088100000000001</c:v>
                </c:pt>
                <c:pt idx="211">
                  <c:v>6.8781999999999996</c:v>
                </c:pt>
                <c:pt idx="212">
                  <c:v>4.2329999999999997</c:v>
                </c:pt>
                <c:pt idx="213">
                  <c:v>14.65</c:v>
                </c:pt>
                <c:pt idx="214">
                  <c:v>41.790000000000013</c:v>
                </c:pt>
                <c:pt idx="215">
                  <c:v>12.618</c:v>
                </c:pt>
                <c:pt idx="216">
                  <c:v>5.4450000000000003</c:v>
                </c:pt>
                <c:pt idx="217">
                  <c:v>12</c:v>
                </c:pt>
                <c:pt idx="218">
                  <c:v>4.9950000000000001</c:v>
                </c:pt>
                <c:pt idx="219">
                  <c:v>3.0859999999999999</c:v>
                </c:pt>
                <c:pt idx="220">
                  <c:v>9.65</c:v>
                </c:pt>
                <c:pt idx="221">
                  <c:v>3.9739999999999998</c:v>
                </c:pt>
                <c:pt idx="222">
                  <c:v>3.4279999999999999</c:v>
                </c:pt>
                <c:pt idx="223">
                  <c:v>29.8</c:v>
                </c:pt>
                <c:pt idx="224">
                  <c:v>6.4249999999999945</c:v>
                </c:pt>
                <c:pt idx="225">
                  <c:v>34</c:v>
                </c:pt>
                <c:pt idx="226">
                  <c:v>12</c:v>
                </c:pt>
                <c:pt idx="227">
                  <c:v>200</c:v>
                </c:pt>
                <c:pt idx="228">
                  <c:v>8.74</c:v>
                </c:pt>
                <c:pt idx="229">
                  <c:v>7.2750000000000004</c:v>
                </c:pt>
                <c:pt idx="230">
                  <c:v>21.5</c:v>
                </c:pt>
                <c:pt idx="231">
                  <c:v>3.9749999999999988</c:v>
                </c:pt>
                <c:pt idx="232">
                  <c:v>12.66</c:v>
                </c:pt>
                <c:pt idx="233">
                  <c:v>6.76</c:v>
                </c:pt>
                <c:pt idx="234">
                  <c:v>3.2450000000000001</c:v>
                </c:pt>
                <c:pt idx="235">
                  <c:v>4.3129999999999908</c:v>
                </c:pt>
                <c:pt idx="236">
                  <c:v>5.282</c:v>
                </c:pt>
                <c:pt idx="237">
                  <c:v>8.23</c:v>
                </c:pt>
                <c:pt idx="238">
                  <c:v>202</c:v>
                </c:pt>
                <c:pt idx="239">
                  <c:v>10.635</c:v>
                </c:pt>
                <c:pt idx="240">
                  <c:v>11.605</c:v>
                </c:pt>
                <c:pt idx="241">
                  <c:v>16.706</c:v>
                </c:pt>
                <c:pt idx="242">
                  <c:v>3.153</c:v>
                </c:pt>
                <c:pt idx="243">
                  <c:v>132.70999999999998</c:v>
                </c:pt>
                <c:pt idx="244">
                  <c:v>6.0750000000000002</c:v>
                </c:pt>
                <c:pt idx="245">
                  <c:v>4.4043999999999999</c:v>
                </c:pt>
                <c:pt idx="246">
                  <c:v>10.262</c:v>
                </c:pt>
                <c:pt idx="247">
                  <c:v>18</c:v>
                </c:pt>
                <c:pt idx="248">
                  <c:v>8.9</c:v>
                </c:pt>
                <c:pt idx="249">
                  <c:v>8.3600000000000048</c:v>
                </c:pt>
                <c:pt idx="250">
                  <c:v>2.423</c:v>
                </c:pt>
                <c:pt idx="251">
                  <c:v>14.31</c:v>
                </c:pt>
                <c:pt idx="252">
                  <c:v>3.4153999999999987</c:v>
                </c:pt>
                <c:pt idx="253">
                  <c:v>8.4810000000000034</c:v>
                </c:pt>
                <c:pt idx="254">
                  <c:v>4.08033</c:v>
                </c:pt>
                <c:pt idx="255">
                  <c:v>10.922000000000002</c:v>
                </c:pt>
                <c:pt idx="256">
                  <c:v>5.9513000000000034</c:v>
                </c:pt>
                <c:pt idx="257">
                  <c:v>12</c:v>
                </c:pt>
                <c:pt idx="258">
                  <c:v>3.4</c:v>
                </c:pt>
                <c:pt idx="259">
                  <c:v>4.0969999999999995</c:v>
                </c:pt>
                <c:pt idx="260">
                  <c:v>14.617000000000001</c:v>
                </c:pt>
                <c:pt idx="261">
                  <c:v>9.4700000000000006</c:v>
                </c:pt>
                <c:pt idx="262">
                  <c:v>6.6</c:v>
                </c:pt>
                <c:pt idx="263">
                  <c:v>146</c:v>
                </c:pt>
                <c:pt idx="264">
                  <c:v>6.7</c:v>
                </c:pt>
                <c:pt idx="265">
                  <c:v>6.0792000000000099</c:v>
                </c:pt>
                <c:pt idx="266">
                  <c:v>10.150500000000006</c:v>
                </c:pt>
                <c:pt idx="267">
                  <c:v>5.2700000000000014</c:v>
                </c:pt>
                <c:pt idx="268">
                  <c:v>2.6627000000000001</c:v>
                </c:pt>
                <c:pt idx="269">
                  <c:v>6.2</c:v>
                </c:pt>
                <c:pt idx="270">
                  <c:v>5.1099999999999985</c:v>
                </c:pt>
                <c:pt idx="271">
                  <c:v>36</c:v>
                </c:pt>
                <c:pt idx="272">
                  <c:v>5.2089999999999996</c:v>
                </c:pt>
                <c:pt idx="273">
                  <c:v>350</c:v>
                </c:pt>
                <c:pt idx="274">
                  <c:v>17.45</c:v>
                </c:pt>
                <c:pt idx="275">
                  <c:v>4.4020999999999999</c:v>
                </c:pt>
                <c:pt idx="276">
                  <c:v>5.1899999999999995</c:v>
                </c:pt>
                <c:pt idx="277">
                  <c:v>10.636000000000001</c:v>
                </c:pt>
                <c:pt idx="278">
                  <c:v>148.6</c:v>
                </c:pt>
                <c:pt idx="279">
                  <c:v>5.9928999999999997</c:v>
                </c:pt>
                <c:pt idx="280">
                  <c:v>2.3660999999999968</c:v>
                </c:pt>
                <c:pt idx="281">
                  <c:v>9.7590000000000003</c:v>
                </c:pt>
                <c:pt idx="282">
                  <c:v>139.1</c:v>
                </c:pt>
                <c:pt idx="283">
                  <c:v>3.6338399999999997</c:v>
                </c:pt>
                <c:pt idx="284">
                  <c:v>5.7919999999999998</c:v>
                </c:pt>
                <c:pt idx="285">
                  <c:v>7.8010000000000002</c:v>
                </c:pt>
                <c:pt idx="286">
                  <c:v>11.353300000000004</c:v>
                </c:pt>
                <c:pt idx="287">
                  <c:v>7.42</c:v>
                </c:pt>
                <c:pt idx="288">
                  <c:v>22.77</c:v>
                </c:pt>
                <c:pt idx="289">
                  <c:v>212.5</c:v>
                </c:pt>
                <c:pt idx="290">
                  <c:v>24</c:v>
                </c:pt>
                <c:pt idx="291">
                  <c:v>4.1753999999999998</c:v>
                </c:pt>
                <c:pt idx="292">
                  <c:v>16.22</c:v>
                </c:pt>
                <c:pt idx="293">
                  <c:v>21.150000000000031</c:v>
                </c:pt>
                <c:pt idx="294">
                  <c:v>20</c:v>
                </c:pt>
                <c:pt idx="295">
                  <c:v>12.58</c:v>
                </c:pt>
                <c:pt idx="296">
                  <c:v>5.2969999999999997</c:v>
                </c:pt>
                <c:pt idx="297">
                  <c:v>4.3249999999999886</c:v>
                </c:pt>
                <c:pt idx="298">
                  <c:v>8.6140000000000008</c:v>
                </c:pt>
                <c:pt idx="299">
                  <c:v>5.3311599999999997</c:v>
                </c:pt>
                <c:pt idx="300">
                  <c:v>38.700000000000003</c:v>
                </c:pt>
                <c:pt idx="301">
                  <c:v>6.7</c:v>
                </c:pt>
                <c:pt idx="302">
                  <c:v>9.9570000000000007</c:v>
                </c:pt>
                <c:pt idx="303">
                  <c:v>17.91</c:v>
                </c:pt>
                <c:pt idx="304">
                  <c:v>24.56</c:v>
                </c:pt>
                <c:pt idx="305">
                  <c:v>8.891</c:v>
                </c:pt>
                <c:pt idx="306">
                  <c:v>3.657</c:v>
                </c:pt>
                <c:pt idx="307">
                  <c:v>6.5154999999999985</c:v>
                </c:pt>
                <c:pt idx="308">
                  <c:v>18.2</c:v>
                </c:pt>
                <c:pt idx="309">
                  <c:v>8.9960000000000004</c:v>
                </c:pt>
                <c:pt idx="310">
                  <c:v>6.6469999999999985</c:v>
                </c:pt>
                <c:pt idx="311">
                  <c:v>6.3269999999999955</c:v>
                </c:pt>
                <c:pt idx="312">
                  <c:v>8.6210000000000004</c:v>
                </c:pt>
                <c:pt idx="313">
                  <c:v>8.1690000000000005</c:v>
                </c:pt>
                <c:pt idx="314">
                  <c:v>16.22</c:v>
                </c:pt>
                <c:pt idx="315">
                  <c:v>7.78</c:v>
                </c:pt>
                <c:pt idx="316">
                  <c:v>17.2</c:v>
                </c:pt>
                <c:pt idx="317">
                  <c:v>16.5</c:v>
                </c:pt>
                <c:pt idx="318">
                  <c:v>2.9709999999999988</c:v>
                </c:pt>
                <c:pt idx="319">
                  <c:v>11.844000000000001</c:v>
                </c:pt>
                <c:pt idx="320">
                  <c:v>5.87</c:v>
                </c:pt>
                <c:pt idx="321">
                  <c:v>3.1269999999999998</c:v>
                </c:pt>
                <c:pt idx="322">
                  <c:v>9.7319999999999993</c:v>
                </c:pt>
                <c:pt idx="323">
                  <c:v>7.7</c:v>
                </c:pt>
                <c:pt idx="324">
                  <c:v>9.3360000000000003</c:v>
                </c:pt>
                <c:pt idx="325">
                  <c:v>6.8629999999999907</c:v>
                </c:pt>
                <c:pt idx="326">
                  <c:v>11.989000000000004</c:v>
                </c:pt>
                <c:pt idx="327">
                  <c:v>109.86999999999999</c:v>
                </c:pt>
                <c:pt idx="328">
                  <c:v>15.24</c:v>
                </c:pt>
                <c:pt idx="329">
                  <c:v>5.05</c:v>
                </c:pt>
                <c:pt idx="330">
                  <c:v>8.8000000000000007</c:v>
                </c:pt>
                <c:pt idx="331">
                  <c:v>5.9846000000000004</c:v>
                </c:pt>
                <c:pt idx="332">
                  <c:v>3.64</c:v>
                </c:pt>
                <c:pt idx="333">
                  <c:v>3.5973000000000002</c:v>
                </c:pt>
                <c:pt idx="334">
                  <c:v>9.2550000000000008</c:v>
                </c:pt>
                <c:pt idx="335">
                  <c:v>6.6686999999999985</c:v>
                </c:pt>
                <c:pt idx="336">
                  <c:v>8.0882000000000005</c:v>
                </c:pt>
                <c:pt idx="337">
                  <c:v>4.5469999999999997</c:v>
                </c:pt>
                <c:pt idx="338">
                  <c:v>9.39</c:v>
                </c:pt>
                <c:pt idx="339">
                  <c:v>6.87</c:v>
                </c:pt>
                <c:pt idx="340">
                  <c:v>8.3230000000000004</c:v>
                </c:pt>
                <c:pt idx="341">
                  <c:v>43.190000000000012</c:v>
                </c:pt>
                <c:pt idx="342">
                  <c:v>5.1606999999999985</c:v>
                </c:pt>
                <c:pt idx="343">
                  <c:v>26.023</c:v>
                </c:pt>
                <c:pt idx="344">
                  <c:v>7.556</c:v>
                </c:pt>
                <c:pt idx="345">
                  <c:v>17.37</c:v>
                </c:pt>
                <c:pt idx="346">
                  <c:v>8.94</c:v>
                </c:pt>
                <c:pt idx="347">
                  <c:v>6.2060000000000004</c:v>
                </c:pt>
                <c:pt idx="348">
                  <c:v>11.1098</c:v>
                </c:pt>
                <c:pt idx="349">
                  <c:v>32.550000000000004</c:v>
                </c:pt>
                <c:pt idx="350">
                  <c:v>8.56</c:v>
                </c:pt>
                <c:pt idx="351">
                  <c:v>480</c:v>
                </c:pt>
                <c:pt idx="352">
                  <c:v>7.49</c:v>
                </c:pt>
                <c:pt idx="353">
                  <c:v>9.418000000000001</c:v>
                </c:pt>
                <c:pt idx="354">
                  <c:v>10.366000000000017</c:v>
                </c:pt>
                <c:pt idx="355">
                  <c:v>6.1064999999999996</c:v>
                </c:pt>
                <c:pt idx="356">
                  <c:v>3.4739300000000002</c:v>
                </c:pt>
                <c:pt idx="357">
                  <c:v>15.9</c:v>
                </c:pt>
                <c:pt idx="358">
                  <c:v>6.2584</c:v>
                </c:pt>
                <c:pt idx="359">
                  <c:v>13.482000000000006</c:v>
                </c:pt>
                <c:pt idx="360">
                  <c:v>10.969000000000017</c:v>
                </c:pt>
                <c:pt idx="361">
                  <c:v>9.1140000000000008</c:v>
                </c:pt>
                <c:pt idx="362">
                  <c:v>41.7</c:v>
                </c:pt>
                <c:pt idx="363">
                  <c:v>64.599999999999994</c:v>
                </c:pt>
                <c:pt idx="364">
                  <c:v>2.343</c:v>
                </c:pt>
                <c:pt idx="365">
                  <c:v>5.04</c:v>
                </c:pt>
                <c:pt idx="366">
                  <c:v>15.31</c:v>
                </c:pt>
                <c:pt idx="367">
                  <c:v>16.97</c:v>
                </c:pt>
                <c:pt idx="368">
                  <c:v>13.395000000000017</c:v>
                </c:pt>
                <c:pt idx="369">
                  <c:v>5.1838999999999995</c:v>
                </c:pt>
                <c:pt idx="370">
                  <c:v>4.4509999999999996</c:v>
                </c:pt>
                <c:pt idx="371">
                  <c:v>6.8119999999999985</c:v>
                </c:pt>
                <c:pt idx="372">
                  <c:v>3.6053999999999999</c:v>
                </c:pt>
                <c:pt idx="373">
                  <c:v>31.151000000000035</c:v>
                </c:pt>
                <c:pt idx="374">
                  <c:v>15.602</c:v>
                </c:pt>
                <c:pt idx="375">
                  <c:v>3.92</c:v>
                </c:pt>
                <c:pt idx="376">
                  <c:v>31.6</c:v>
                </c:pt>
                <c:pt idx="377">
                  <c:v>5.3897000000000004</c:v>
                </c:pt>
                <c:pt idx="378">
                  <c:v>26.5</c:v>
                </c:pt>
                <c:pt idx="379">
                  <c:v>4.4210000000000003</c:v>
                </c:pt>
                <c:pt idx="380">
                  <c:v>80.61</c:v>
                </c:pt>
                <c:pt idx="381">
                  <c:v>10.32</c:v>
                </c:pt>
                <c:pt idx="382">
                  <c:v>10.050000000000002</c:v>
                </c:pt>
                <c:pt idx="383">
                  <c:v>8.016</c:v>
                </c:pt>
                <c:pt idx="384">
                  <c:v>3.6759999999999997</c:v>
                </c:pt>
                <c:pt idx="385">
                  <c:v>21.64</c:v>
                </c:pt>
                <c:pt idx="386">
                  <c:v>15.55</c:v>
                </c:pt>
                <c:pt idx="387">
                  <c:v>6.7219999999999995</c:v>
                </c:pt>
                <c:pt idx="388">
                  <c:v>14.238</c:v>
                </c:pt>
                <c:pt idx="389">
                  <c:v>12</c:v>
                </c:pt>
                <c:pt idx="390">
                  <c:v>10.040000000000001</c:v>
                </c:pt>
                <c:pt idx="391">
                  <c:v>20.917999999999999</c:v>
                </c:pt>
                <c:pt idx="392">
                  <c:v>6.3569999999999975</c:v>
                </c:pt>
                <c:pt idx="393">
                  <c:v>11.479000000000006</c:v>
                </c:pt>
                <c:pt idx="394">
                  <c:v>3.7490000000000001</c:v>
                </c:pt>
                <c:pt idx="395">
                  <c:v>8.2420999999999989</c:v>
                </c:pt>
                <c:pt idx="396">
                  <c:v>27.779999999999987</c:v>
                </c:pt>
                <c:pt idx="397">
                  <c:v>14.11</c:v>
                </c:pt>
                <c:pt idx="398">
                  <c:v>15.2</c:v>
                </c:pt>
                <c:pt idx="399">
                  <c:v>14.88</c:v>
                </c:pt>
                <c:pt idx="400">
                  <c:v>13.77</c:v>
                </c:pt>
                <c:pt idx="401">
                  <c:v>9.56</c:v>
                </c:pt>
                <c:pt idx="402">
                  <c:v>4.6221999999999888</c:v>
                </c:pt>
                <c:pt idx="403">
                  <c:v>65.149999999999991</c:v>
                </c:pt>
                <c:pt idx="404">
                  <c:v>14</c:v>
                </c:pt>
                <c:pt idx="405">
                  <c:v>8.6030000000000015</c:v>
                </c:pt>
                <c:pt idx="406">
                  <c:v>11.26</c:v>
                </c:pt>
                <c:pt idx="407">
                  <c:v>19.399999999999999</c:v>
                </c:pt>
                <c:pt idx="408">
                  <c:v>10.56</c:v>
                </c:pt>
                <c:pt idx="409">
                  <c:v>5.8949999999999898</c:v>
                </c:pt>
                <c:pt idx="410">
                  <c:v>5.1546999999999965</c:v>
                </c:pt>
                <c:pt idx="411">
                  <c:v>7.94</c:v>
                </c:pt>
                <c:pt idx="412">
                  <c:v>11.05</c:v>
                </c:pt>
                <c:pt idx="413">
                  <c:v>42.02</c:v>
                </c:pt>
                <c:pt idx="414">
                  <c:v>15.795</c:v>
                </c:pt>
                <c:pt idx="415">
                  <c:v>5</c:v>
                </c:pt>
                <c:pt idx="416">
                  <c:v>72</c:v>
                </c:pt>
                <c:pt idx="417">
                  <c:v>5.99</c:v>
                </c:pt>
                <c:pt idx="418">
                  <c:v>6.9</c:v>
                </c:pt>
                <c:pt idx="419">
                  <c:v>8.3711000000000002</c:v>
                </c:pt>
                <c:pt idx="420">
                  <c:v>19.420000000000002</c:v>
                </c:pt>
                <c:pt idx="421">
                  <c:v>3.9815999999999998</c:v>
                </c:pt>
                <c:pt idx="422">
                  <c:v>7.3360000000000003</c:v>
                </c:pt>
                <c:pt idx="423">
                  <c:v>9.7000000000000011</c:v>
                </c:pt>
                <c:pt idx="424">
                  <c:v>27.01</c:v>
                </c:pt>
                <c:pt idx="425">
                  <c:v>7.3199999999999985</c:v>
                </c:pt>
                <c:pt idx="426">
                  <c:v>4.83</c:v>
                </c:pt>
                <c:pt idx="427">
                  <c:v>9.2489999999999988</c:v>
                </c:pt>
                <c:pt idx="428">
                  <c:v>9.2000000000000011</c:v>
                </c:pt>
                <c:pt idx="429">
                  <c:v>6.4580000000000002</c:v>
                </c:pt>
                <c:pt idx="430">
                  <c:v>9.0730000000000004</c:v>
                </c:pt>
                <c:pt idx="431">
                  <c:v>20.3</c:v>
                </c:pt>
                <c:pt idx="432">
                  <c:v>21.033999999999999</c:v>
                </c:pt>
                <c:pt idx="433">
                  <c:v>9.3800000000000008</c:v>
                </c:pt>
                <c:pt idx="434">
                  <c:v>4.6133999999999995</c:v>
                </c:pt>
                <c:pt idx="435">
                  <c:v>5.585</c:v>
                </c:pt>
                <c:pt idx="436">
                  <c:v>11</c:v>
                </c:pt>
                <c:pt idx="437">
                  <c:v>6.835</c:v>
                </c:pt>
                <c:pt idx="438">
                  <c:v>3.2105999999999999</c:v>
                </c:pt>
                <c:pt idx="439">
                  <c:v>16.809000000000001</c:v>
                </c:pt>
                <c:pt idx="440">
                  <c:v>9.01</c:v>
                </c:pt>
                <c:pt idx="441">
                  <c:v>6.3179999999999898</c:v>
                </c:pt>
                <c:pt idx="442">
                  <c:v>16.100000000000001</c:v>
                </c:pt>
                <c:pt idx="443">
                  <c:v>7.5</c:v>
                </c:pt>
                <c:pt idx="444">
                  <c:v>8.14</c:v>
                </c:pt>
                <c:pt idx="445">
                  <c:v>5.5</c:v>
                </c:pt>
                <c:pt idx="446">
                  <c:v>7.7</c:v>
                </c:pt>
                <c:pt idx="447">
                  <c:v>5.3549999999999907</c:v>
                </c:pt>
                <c:pt idx="448">
                  <c:v>10.0253</c:v>
                </c:pt>
                <c:pt idx="449">
                  <c:v>3.8099999999999987</c:v>
                </c:pt>
                <c:pt idx="450">
                  <c:v>6.4560000000000004</c:v>
                </c:pt>
                <c:pt idx="451">
                  <c:v>22.310000000000031</c:v>
                </c:pt>
                <c:pt idx="452">
                  <c:v>9.8500000000000068</c:v>
                </c:pt>
                <c:pt idx="453">
                  <c:v>16.459999999999987</c:v>
                </c:pt>
                <c:pt idx="454">
                  <c:v>11.681000000000001</c:v>
                </c:pt>
                <c:pt idx="455">
                  <c:v>37</c:v>
                </c:pt>
                <c:pt idx="456">
                  <c:v>3.74</c:v>
                </c:pt>
                <c:pt idx="457">
                  <c:v>5.8571999999999909</c:v>
                </c:pt>
                <c:pt idx="458">
                  <c:v>5.8659999999999899</c:v>
                </c:pt>
                <c:pt idx="459">
                  <c:v>15.25</c:v>
                </c:pt>
                <c:pt idx="460">
                  <c:v>8.09</c:v>
                </c:pt>
                <c:pt idx="461">
                  <c:v>5.6169999999999956</c:v>
                </c:pt>
                <c:pt idx="462">
                  <c:v>13.73</c:v>
                </c:pt>
                <c:pt idx="463">
                  <c:v>2.8899999999999997</c:v>
                </c:pt>
                <c:pt idx="464">
                  <c:v>43.296000000000063</c:v>
                </c:pt>
                <c:pt idx="465">
                  <c:v>8.6772000000000009</c:v>
                </c:pt>
                <c:pt idx="466">
                  <c:v>5.8109999999999955</c:v>
                </c:pt>
                <c:pt idx="467">
                  <c:v>7.532</c:v>
                </c:pt>
                <c:pt idx="468">
                  <c:v>4.742</c:v>
                </c:pt>
                <c:pt idx="469">
                  <c:v>11.2</c:v>
                </c:pt>
                <c:pt idx="470">
                  <c:v>5.6519999999999975</c:v>
                </c:pt>
                <c:pt idx="471">
                  <c:v>14.572000000000006</c:v>
                </c:pt>
                <c:pt idx="472">
                  <c:v>7.7030000000000003</c:v>
                </c:pt>
                <c:pt idx="473">
                  <c:v>70</c:v>
                </c:pt>
                <c:pt idx="474">
                  <c:v>30.048999999999989</c:v>
                </c:pt>
                <c:pt idx="475">
                  <c:v>5.95</c:v>
                </c:pt>
                <c:pt idx="476">
                  <c:v>8.8240000000000016</c:v>
                </c:pt>
                <c:pt idx="477">
                  <c:v>4.7789999999999999</c:v>
                </c:pt>
                <c:pt idx="478">
                  <c:v>16.3</c:v>
                </c:pt>
                <c:pt idx="479">
                  <c:v>12.012</c:v>
                </c:pt>
                <c:pt idx="480">
                  <c:v>6.5629999999999908</c:v>
                </c:pt>
                <c:pt idx="481">
                  <c:v>8.4600000000000026</c:v>
                </c:pt>
                <c:pt idx="482">
                  <c:v>7.7450000000000001</c:v>
                </c:pt>
                <c:pt idx="483">
                  <c:v>16.39</c:v>
                </c:pt>
                <c:pt idx="484">
                  <c:v>7.1419999999999995</c:v>
                </c:pt>
                <c:pt idx="485">
                  <c:v>17.994</c:v>
                </c:pt>
                <c:pt idx="486">
                  <c:v>6.6259999999999897</c:v>
                </c:pt>
                <c:pt idx="487">
                  <c:v>19.23</c:v>
                </c:pt>
                <c:pt idx="488">
                  <c:v>10.07</c:v>
                </c:pt>
                <c:pt idx="489">
                  <c:v>19.651000000000035</c:v>
                </c:pt>
                <c:pt idx="490">
                  <c:v>5.8856000000000002</c:v>
                </c:pt>
                <c:pt idx="491">
                  <c:v>7.0969999999999995</c:v>
                </c:pt>
                <c:pt idx="492">
                  <c:v>13.204000000000001</c:v>
                </c:pt>
                <c:pt idx="493">
                  <c:v>8.3280000000000012</c:v>
                </c:pt>
                <c:pt idx="494">
                  <c:v>8.2199999999999989</c:v>
                </c:pt>
                <c:pt idx="495">
                  <c:v>11.063000000000002</c:v>
                </c:pt>
                <c:pt idx="496">
                  <c:v>8.3458000000000006</c:v>
                </c:pt>
                <c:pt idx="497">
                  <c:v>11.943200000000001</c:v>
                </c:pt>
                <c:pt idx="498">
                  <c:v>4.9870000000000001</c:v>
                </c:pt>
                <c:pt idx="499">
                  <c:v>6.6644999999999888</c:v>
                </c:pt>
                <c:pt idx="500">
                  <c:v>5.1836599999999997</c:v>
                </c:pt>
                <c:pt idx="501">
                  <c:v>24.64</c:v>
                </c:pt>
                <c:pt idx="502">
                  <c:v>4.3439999999999985</c:v>
                </c:pt>
                <c:pt idx="503">
                  <c:v>6.6629999999999887</c:v>
                </c:pt>
                <c:pt idx="504">
                  <c:v>3.8547999999999987</c:v>
                </c:pt>
                <c:pt idx="505">
                  <c:v>24.84</c:v>
                </c:pt>
                <c:pt idx="506">
                  <c:v>12.54</c:v>
                </c:pt>
                <c:pt idx="507">
                  <c:v>7.3599999999999985</c:v>
                </c:pt>
                <c:pt idx="508">
                  <c:v>4.8259999999999899</c:v>
                </c:pt>
                <c:pt idx="509">
                  <c:v>9.7000000000000011</c:v>
                </c:pt>
                <c:pt idx="510">
                  <c:v>3.6</c:v>
                </c:pt>
                <c:pt idx="511">
                  <c:v>12.22</c:v>
                </c:pt>
                <c:pt idx="512">
                  <c:v>6.8190999999999997</c:v>
                </c:pt>
                <c:pt idx="513">
                  <c:v>7.95</c:v>
                </c:pt>
                <c:pt idx="514">
                  <c:v>17.600000000000001</c:v>
                </c:pt>
                <c:pt idx="515">
                  <c:v>23</c:v>
                </c:pt>
                <c:pt idx="516">
                  <c:v>7.75</c:v>
                </c:pt>
                <c:pt idx="517">
                  <c:v>4.5720000000000001</c:v>
                </c:pt>
                <c:pt idx="518">
                  <c:v>10.4</c:v>
                </c:pt>
                <c:pt idx="519">
                  <c:v>3.5249999999999999</c:v>
                </c:pt>
                <c:pt idx="520">
                  <c:v>3.508</c:v>
                </c:pt>
                <c:pt idx="521">
                  <c:v>120</c:v>
                </c:pt>
                <c:pt idx="522">
                  <c:v>10.360000000000017</c:v>
                </c:pt>
                <c:pt idx="523">
                  <c:v>5.3760000000000003</c:v>
                </c:pt>
                <c:pt idx="524">
                  <c:v>14.557</c:v>
                </c:pt>
                <c:pt idx="525">
                  <c:v>5.9320000000000004</c:v>
                </c:pt>
                <c:pt idx="526">
                  <c:v>6.9239999999999995</c:v>
                </c:pt>
                <c:pt idx="527">
                  <c:v>6.8780000000000001</c:v>
                </c:pt>
                <c:pt idx="528">
                  <c:v>7.08</c:v>
                </c:pt>
                <c:pt idx="529">
                  <c:v>12.307</c:v>
                </c:pt>
                <c:pt idx="530">
                  <c:v>16.28399999999996</c:v>
                </c:pt>
                <c:pt idx="531">
                  <c:v>3.6241699999999999</c:v>
                </c:pt>
                <c:pt idx="532">
                  <c:v>7.4</c:v>
                </c:pt>
                <c:pt idx="533">
                  <c:v>290</c:v>
                </c:pt>
                <c:pt idx="534">
                  <c:v>3.8219999999999987</c:v>
                </c:pt>
                <c:pt idx="535">
                  <c:v>5.67</c:v>
                </c:pt>
                <c:pt idx="536">
                  <c:v>6.1319999999999997</c:v>
                </c:pt>
                <c:pt idx="537">
                  <c:v>18</c:v>
                </c:pt>
                <c:pt idx="538">
                  <c:v>7.4961000000000002</c:v>
                </c:pt>
                <c:pt idx="539">
                  <c:v>7.2669999999999995</c:v>
                </c:pt>
                <c:pt idx="540">
                  <c:v>17.959999999999987</c:v>
                </c:pt>
                <c:pt idx="541">
                  <c:v>17.12</c:v>
                </c:pt>
                <c:pt idx="542">
                  <c:v>19.795000000000002</c:v>
                </c:pt>
                <c:pt idx="543">
                  <c:v>56.65</c:v>
                </c:pt>
                <c:pt idx="544">
                  <c:v>8.8448000000000011</c:v>
                </c:pt>
                <c:pt idx="545">
                  <c:v>3.3099999999999987</c:v>
                </c:pt>
                <c:pt idx="546">
                  <c:v>4.45</c:v>
                </c:pt>
                <c:pt idx="547">
                  <c:v>5.5840999999999985</c:v>
                </c:pt>
                <c:pt idx="548">
                  <c:v>19.204000000000001</c:v>
                </c:pt>
                <c:pt idx="549">
                  <c:v>2.92</c:v>
                </c:pt>
                <c:pt idx="550">
                  <c:v>8.2880000000000003</c:v>
                </c:pt>
                <c:pt idx="551">
                  <c:v>4.58</c:v>
                </c:pt>
                <c:pt idx="552">
                  <c:v>22.914000000000001</c:v>
                </c:pt>
                <c:pt idx="553">
                  <c:v>4.84</c:v>
                </c:pt>
                <c:pt idx="554">
                  <c:v>96</c:v>
                </c:pt>
                <c:pt idx="555">
                  <c:v>5.1639999999999908</c:v>
                </c:pt>
                <c:pt idx="556">
                  <c:v>7.9310000000000098</c:v>
                </c:pt>
                <c:pt idx="557">
                  <c:v>13.056000000000004</c:v>
                </c:pt>
                <c:pt idx="558">
                  <c:v>5.0363000000000024</c:v>
                </c:pt>
                <c:pt idx="559">
                  <c:v>15.450000000000006</c:v>
                </c:pt>
                <c:pt idx="560">
                  <c:v>7.03</c:v>
                </c:pt>
                <c:pt idx="561">
                  <c:v>10.501100000000001</c:v>
                </c:pt>
                <c:pt idx="562">
                  <c:v>11.514000000000001</c:v>
                </c:pt>
                <c:pt idx="563">
                  <c:v>11.776</c:v>
                </c:pt>
                <c:pt idx="564">
                  <c:v>29.69</c:v>
                </c:pt>
                <c:pt idx="565">
                  <c:v>6.1960999999999995</c:v>
                </c:pt>
                <c:pt idx="566">
                  <c:v>2.8709999999999987</c:v>
                </c:pt>
                <c:pt idx="567">
                  <c:v>6.7</c:v>
                </c:pt>
                <c:pt idx="568">
                  <c:v>7.52</c:v>
                </c:pt>
                <c:pt idx="569">
                  <c:v>12.581</c:v>
                </c:pt>
                <c:pt idx="570">
                  <c:v>13.308</c:v>
                </c:pt>
                <c:pt idx="571">
                  <c:v>8.1</c:v>
                </c:pt>
                <c:pt idx="572">
                  <c:v>23.744999999999987</c:v>
                </c:pt>
                <c:pt idx="573">
                  <c:v>6.056</c:v>
                </c:pt>
                <c:pt idx="574">
                  <c:v>9.8070000000000004</c:v>
                </c:pt>
                <c:pt idx="575">
                  <c:v>43.41</c:v>
                </c:pt>
                <c:pt idx="576">
                  <c:v>16.57</c:v>
                </c:pt>
                <c:pt idx="577">
                  <c:v>4.5869999999999997</c:v>
                </c:pt>
                <c:pt idx="578">
                  <c:v>17.190000000000001</c:v>
                </c:pt>
                <c:pt idx="579">
                  <c:v>5.0324999999999998</c:v>
                </c:pt>
                <c:pt idx="580">
                  <c:v>8.33</c:v>
                </c:pt>
                <c:pt idx="581">
                  <c:v>5.51</c:v>
                </c:pt>
                <c:pt idx="582">
                  <c:v>6.2450000000000001</c:v>
                </c:pt>
                <c:pt idx="583">
                  <c:v>10.73</c:v>
                </c:pt>
                <c:pt idx="584">
                  <c:v>10.594000000000001</c:v>
                </c:pt>
                <c:pt idx="585">
                  <c:v>9.77</c:v>
                </c:pt>
                <c:pt idx="586">
                  <c:v>61.28</c:v>
                </c:pt>
                <c:pt idx="587">
                  <c:v>18</c:v>
                </c:pt>
                <c:pt idx="588">
                  <c:v>12</c:v>
                </c:pt>
                <c:pt idx="589">
                  <c:v>14.838000000000001</c:v>
                </c:pt>
                <c:pt idx="590">
                  <c:v>18</c:v>
                </c:pt>
                <c:pt idx="591">
                  <c:v>4.7300000000000004</c:v>
                </c:pt>
                <c:pt idx="592">
                  <c:v>9.1560000000000006</c:v>
                </c:pt>
                <c:pt idx="593">
                  <c:v>32.6</c:v>
                </c:pt>
                <c:pt idx="594">
                  <c:v>14.827</c:v>
                </c:pt>
                <c:pt idx="595">
                  <c:v>7.92</c:v>
                </c:pt>
                <c:pt idx="596">
                  <c:v>7.8</c:v>
                </c:pt>
                <c:pt idx="597">
                  <c:v>25</c:v>
                </c:pt>
                <c:pt idx="598">
                  <c:v>12</c:v>
                </c:pt>
                <c:pt idx="599">
                  <c:v>9</c:v>
                </c:pt>
                <c:pt idx="600">
                  <c:v>18.72</c:v>
                </c:pt>
                <c:pt idx="601">
                  <c:v>10</c:v>
                </c:pt>
                <c:pt idx="602">
                  <c:v>21.100999999999999</c:v>
                </c:pt>
                <c:pt idx="603">
                  <c:v>8.7330000000000005</c:v>
                </c:pt>
                <c:pt idx="604">
                  <c:v>20.216000000000001</c:v>
                </c:pt>
                <c:pt idx="605">
                  <c:v>7.1710000000000003</c:v>
                </c:pt>
                <c:pt idx="606">
                  <c:v>53</c:v>
                </c:pt>
                <c:pt idx="607">
                  <c:v>5.1099999999999985</c:v>
                </c:pt>
                <c:pt idx="608">
                  <c:v>12.72</c:v>
                </c:pt>
                <c:pt idx="609">
                  <c:v>11.8</c:v>
                </c:pt>
                <c:pt idx="610">
                  <c:v>7.44</c:v>
                </c:pt>
                <c:pt idx="611">
                  <c:v>5.6499999999999995</c:v>
                </c:pt>
                <c:pt idx="612">
                  <c:v>10</c:v>
                </c:pt>
                <c:pt idx="613">
                  <c:v>14</c:v>
                </c:pt>
                <c:pt idx="614">
                  <c:v>6.3</c:v>
                </c:pt>
                <c:pt idx="615">
                  <c:v>6.2485999999999997</c:v>
                </c:pt>
                <c:pt idx="616">
                  <c:v>16.608000000000001</c:v>
                </c:pt>
                <c:pt idx="617">
                  <c:v>11.267000000000001</c:v>
                </c:pt>
                <c:pt idx="618">
                  <c:v>7.2380000000000004</c:v>
                </c:pt>
                <c:pt idx="619">
                  <c:v>9.81</c:v>
                </c:pt>
                <c:pt idx="620">
                  <c:v>8.8690000000000175</c:v>
                </c:pt>
                <c:pt idx="621">
                  <c:v>7.399</c:v>
                </c:pt>
                <c:pt idx="622">
                  <c:v>8.7000000000000011</c:v>
                </c:pt>
                <c:pt idx="623">
                  <c:v>7.23</c:v>
                </c:pt>
                <c:pt idx="624">
                  <c:v>10.6</c:v>
                </c:pt>
                <c:pt idx="625">
                  <c:v>14.893000000000002</c:v>
                </c:pt>
                <c:pt idx="626">
                  <c:v>9.3650000000000215</c:v>
                </c:pt>
                <c:pt idx="627">
                  <c:v>11.025</c:v>
                </c:pt>
                <c:pt idx="628">
                  <c:v>6.3199999999999985</c:v>
                </c:pt>
                <c:pt idx="629">
                  <c:v>6.6083999999999996</c:v>
                </c:pt>
                <c:pt idx="630">
                  <c:v>10.756</c:v>
                </c:pt>
                <c:pt idx="631">
                  <c:v>9.7910000000000004</c:v>
                </c:pt>
                <c:pt idx="632">
                  <c:v>22.027000000000001</c:v>
                </c:pt>
                <c:pt idx="633">
                  <c:v>23.923999999999989</c:v>
                </c:pt>
                <c:pt idx="634">
                  <c:v>7.52</c:v>
                </c:pt>
                <c:pt idx="635">
                  <c:v>5.5362000000000098</c:v>
                </c:pt>
                <c:pt idx="636">
                  <c:v>9.3860000000000028</c:v>
                </c:pt>
                <c:pt idx="637">
                  <c:v>5.5519999999999996</c:v>
                </c:pt>
                <c:pt idx="638">
                  <c:v>5.8919999999999995</c:v>
                </c:pt>
                <c:pt idx="639">
                  <c:v>13.577</c:v>
                </c:pt>
                <c:pt idx="640">
                  <c:v>5.0157999999999996</c:v>
                </c:pt>
                <c:pt idx="641">
                  <c:v>9.2000000000000011</c:v>
                </c:pt>
                <c:pt idx="642">
                  <c:v>4.9267000000000003</c:v>
                </c:pt>
                <c:pt idx="643">
                  <c:v>11.04</c:v>
                </c:pt>
                <c:pt idx="644">
                  <c:v>10.050000000000002</c:v>
                </c:pt>
                <c:pt idx="645">
                  <c:v>32.790000000000013</c:v>
                </c:pt>
                <c:pt idx="646">
                  <c:v>22.8</c:v>
                </c:pt>
                <c:pt idx="647">
                  <c:v>5.6497000000000002</c:v>
                </c:pt>
                <c:pt idx="648">
                  <c:v>23.93</c:v>
                </c:pt>
                <c:pt idx="649">
                  <c:v>19.459999999999987</c:v>
                </c:pt>
                <c:pt idx="650">
                  <c:v>8.17</c:v>
                </c:pt>
                <c:pt idx="651">
                  <c:v>17.384899999999988</c:v>
                </c:pt>
                <c:pt idx="652">
                  <c:v>8.8700000000000028</c:v>
                </c:pt>
                <c:pt idx="653">
                  <c:v>6.907</c:v>
                </c:pt>
                <c:pt idx="654">
                  <c:v>4.6779999999999955</c:v>
                </c:pt>
                <c:pt idx="655">
                  <c:v>13.62</c:v>
                </c:pt>
                <c:pt idx="656">
                  <c:v>18.79</c:v>
                </c:pt>
                <c:pt idx="657">
                  <c:v>25</c:v>
                </c:pt>
                <c:pt idx="658">
                  <c:v>3.7050000000000001</c:v>
                </c:pt>
                <c:pt idx="659">
                  <c:v>31</c:v>
                </c:pt>
                <c:pt idx="660">
                  <c:v>7.5880000000000001</c:v>
                </c:pt>
                <c:pt idx="661">
                  <c:v>5.9450000000000003</c:v>
                </c:pt>
                <c:pt idx="662">
                  <c:v>3.7629999999999999</c:v>
                </c:pt>
                <c:pt idx="663">
                  <c:v>8.0062000000000015</c:v>
                </c:pt>
                <c:pt idx="664">
                  <c:v>10.061</c:v>
                </c:pt>
                <c:pt idx="665">
                  <c:v>11.28</c:v>
                </c:pt>
                <c:pt idx="666">
                  <c:v>54</c:v>
                </c:pt>
                <c:pt idx="667">
                  <c:v>7.4619999999999997</c:v>
                </c:pt>
                <c:pt idx="668">
                  <c:v>71.3</c:v>
                </c:pt>
                <c:pt idx="669">
                  <c:v>21.810000000000031</c:v>
                </c:pt>
                <c:pt idx="670">
                  <c:v>20.456</c:v>
                </c:pt>
                <c:pt idx="671">
                  <c:v>4.8609999999999909</c:v>
                </c:pt>
                <c:pt idx="672">
                  <c:v>4.90768</c:v>
                </c:pt>
                <c:pt idx="673">
                  <c:v>4.0791000000000004</c:v>
                </c:pt>
                <c:pt idx="674">
                  <c:v>6.351</c:v>
                </c:pt>
                <c:pt idx="675">
                  <c:v>21.779</c:v>
                </c:pt>
                <c:pt idx="676">
                  <c:v>3.8661999999999987</c:v>
                </c:pt>
                <c:pt idx="677">
                  <c:v>8.24</c:v>
                </c:pt>
                <c:pt idx="678">
                  <c:v>13.64</c:v>
                </c:pt>
                <c:pt idx="679">
                  <c:v>160.66</c:v>
                </c:pt>
                <c:pt idx="680">
                  <c:v>5.2069999999999999</c:v>
                </c:pt>
                <c:pt idx="681">
                  <c:v>8.8650000000000215</c:v>
                </c:pt>
                <c:pt idx="682">
                  <c:v>3.9739999999999998</c:v>
                </c:pt>
                <c:pt idx="683">
                  <c:v>210.6</c:v>
                </c:pt>
                <c:pt idx="684">
                  <c:v>24</c:v>
                </c:pt>
                <c:pt idx="685">
                  <c:v>6.7591999999999999</c:v>
                </c:pt>
                <c:pt idx="686">
                  <c:v>11.654</c:v>
                </c:pt>
                <c:pt idx="687">
                  <c:v>18.198</c:v>
                </c:pt>
                <c:pt idx="688">
                  <c:v>5.4700000000000024</c:v>
                </c:pt>
                <c:pt idx="689">
                  <c:v>4.9000000000000004</c:v>
                </c:pt>
                <c:pt idx="690">
                  <c:v>5.01</c:v>
                </c:pt>
                <c:pt idx="691">
                  <c:v>28.3</c:v>
                </c:pt>
                <c:pt idx="692">
                  <c:v>5.2430000000000003</c:v>
                </c:pt>
                <c:pt idx="693">
                  <c:v>4.8163999999999998</c:v>
                </c:pt>
                <c:pt idx="694">
                  <c:v>8.6930000000000014</c:v>
                </c:pt>
                <c:pt idx="695">
                  <c:v>6.2544999999999975</c:v>
                </c:pt>
                <c:pt idx="696">
                  <c:v>16.5</c:v>
                </c:pt>
                <c:pt idx="697">
                  <c:v>10.081900000000001</c:v>
                </c:pt>
                <c:pt idx="698">
                  <c:v>11.41</c:v>
                </c:pt>
                <c:pt idx="699">
                  <c:v>2.7872100000000044</c:v>
                </c:pt>
                <c:pt idx="700">
                  <c:v>44.3</c:v>
                </c:pt>
                <c:pt idx="701">
                  <c:v>10.63</c:v>
                </c:pt>
                <c:pt idx="702">
                  <c:v>14.612</c:v>
                </c:pt>
                <c:pt idx="703">
                  <c:v>7.0010000000000003</c:v>
                </c:pt>
                <c:pt idx="704">
                  <c:v>10.297000000000001</c:v>
                </c:pt>
                <c:pt idx="705">
                  <c:v>22.193999999999999</c:v>
                </c:pt>
                <c:pt idx="706">
                  <c:v>14.283000000000001</c:v>
                </c:pt>
                <c:pt idx="707">
                  <c:v>5.7939999999999996</c:v>
                </c:pt>
                <c:pt idx="708">
                  <c:v>14.0701</c:v>
                </c:pt>
                <c:pt idx="709">
                  <c:v>10.030000000000001</c:v>
                </c:pt>
                <c:pt idx="710">
                  <c:v>5.7779999999999996</c:v>
                </c:pt>
                <c:pt idx="711">
                  <c:v>6.0529999999999955</c:v>
                </c:pt>
                <c:pt idx="712">
                  <c:v>15.773</c:v>
                </c:pt>
                <c:pt idx="713">
                  <c:v>4.6339999999999995</c:v>
                </c:pt>
                <c:pt idx="714">
                  <c:v>27</c:v>
                </c:pt>
                <c:pt idx="715">
                  <c:v>10</c:v>
                </c:pt>
                <c:pt idx="716">
                  <c:v>6.5837000000000003</c:v>
                </c:pt>
                <c:pt idx="717">
                  <c:v>50</c:v>
                </c:pt>
                <c:pt idx="718">
                  <c:v>10.244</c:v>
                </c:pt>
                <c:pt idx="719">
                  <c:v>15.02</c:v>
                </c:pt>
                <c:pt idx="720">
                  <c:v>5.0686999999999998</c:v>
                </c:pt>
                <c:pt idx="721">
                  <c:v>6.83</c:v>
                </c:pt>
                <c:pt idx="722">
                  <c:v>1200</c:v>
                </c:pt>
                <c:pt idx="723">
                  <c:v>11.880600000000006</c:v>
                </c:pt>
                <c:pt idx="724">
                  <c:v>4.72</c:v>
                </c:pt>
                <c:pt idx="725">
                  <c:v>7.0469999999999997</c:v>
                </c:pt>
                <c:pt idx="726">
                  <c:v>5.6659999999999906</c:v>
                </c:pt>
                <c:pt idx="727">
                  <c:v>29.5</c:v>
                </c:pt>
                <c:pt idx="728">
                  <c:v>19.74599999999996</c:v>
                </c:pt>
                <c:pt idx="729">
                  <c:v>11.6</c:v>
                </c:pt>
                <c:pt idx="730">
                  <c:v>30.631000000000043</c:v>
                </c:pt>
                <c:pt idx="731">
                  <c:v>8.93</c:v>
                </c:pt>
                <c:pt idx="732">
                  <c:v>16</c:v>
                </c:pt>
                <c:pt idx="733">
                  <c:v>29.536000000000001</c:v>
                </c:pt>
                <c:pt idx="734">
                  <c:v>18.29469999999996</c:v>
                </c:pt>
                <c:pt idx="735">
                  <c:v>21.152999999999999</c:v>
                </c:pt>
                <c:pt idx="736">
                  <c:v>12.07</c:v>
                </c:pt>
                <c:pt idx="737">
                  <c:v>5.4580000000000002</c:v>
                </c:pt>
                <c:pt idx="738">
                  <c:v>8.07</c:v>
                </c:pt>
                <c:pt idx="739">
                  <c:v>15.794</c:v>
                </c:pt>
                <c:pt idx="740">
                  <c:v>16.559999999999999</c:v>
                </c:pt>
                <c:pt idx="741">
                  <c:v>14.43</c:v>
                </c:pt>
                <c:pt idx="742">
                  <c:v>20.298999999999989</c:v>
                </c:pt>
                <c:pt idx="743">
                  <c:v>6.6</c:v>
                </c:pt>
                <c:pt idx="744">
                  <c:v>10.887</c:v>
                </c:pt>
                <c:pt idx="745">
                  <c:v>9.3820000000000068</c:v>
                </c:pt>
                <c:pt idx="746">
                  <c:v>25.16</c:v>
                </c:pt>
                <c:pt idx="747">
                  <c:v>12</c:v>
                </c:pt>
                <c:pt idx="748">
                  <c:v>16</c:v>
                </c:pt>
                <c:pt idx="749">
                  <c:v>45.8</c:v>
                </c:pt>
                <c:pt idx="750">
                  <c:v>23.93</c:v>
                </c:pt>
                <c:pt idx="751">
                  <c:v>38</c:v>
                </c:pt>
                <c:pt idx="752">
                  <c:v>6.5446999999999997</c:v>
                </c:pt>
                <c:pt idx="753">
                  <c:v>16.43</c:v>
                </c:pt>
                <c:pt idx="754">
                  <c:v>24</c:v>
                </c:pt>
                <c:pt idx="755">
                  <c:v>10.75</c:v>
                </c:pt>
                <c:pt idx="756">
                  <c:v>7.2050000000000001</c:v>
                </c:pt>
                <c:pt idx="757">
                  <c:v>8.2308000000000003</c:v>
                </c:pt>
                <c:pt idx="758">
                  <c:v>4.9000000000000004</c:v>
                </c:pt>
                <c:pt idx="759">
                  <c:v>27.830000000000005</c:v>
                </c:pt>
                <c:pt idx="760">
                  <c:v>17.489999999999956</c:v>
                </c:pt>
                <c:pt idx="761">
                  <c:v>6.1029999999999909</c:v>
                </c:pt>
                <c:pt idx="762">
                  <c:v>14.537000000000001</c:v>
                </c:pt>
                <c:pt idx="763">
                  <c:v>8.048</c:v>
                </c:pt>
                <c:pt idx="764">
                  <c:v>15.2616</c:v>
                </c:pt>
                <c:pt idx="765">
                  <c:v>6.87</c:v>
                </c:pt>
                <c:pt idx="766">
                  <c:v>11.198</c:v>
                </c:pt>
                <c:pt idx="767">
                  <c:v>6.9020000000000001</c:v>
                </c:pt>
                <c:pt idx="768">
                  <c:v>8.9190000000000005</c:v>
                </c:pt>
                <c:pt idx="769">
                  <c:v>22.979999999999986</c:v>
                </c:pt>
                <c:pt idx="770">
                  <c:v>11.147</c:v>
                </c:pt>
                <c:pt idx="771">
                  <c:v>6.9530000000000003</c:v>
                </c:pt>
                <c:pt idx="772">
                  <c:v>6.3</c:v>
                </c:pt>
                <c:pt idx="773">
                  <c:v>20.399999999999999</c:v>
                </c:pt>
                <c:pt idx="774">
                  <c:v>15.63</c:v>
                </c:pt>
                <c:pt idx="775">
                  <c:v>10.045</c:v>
                </c:pt>
                <c:pt idx="776">
                  <c:v>22.2</c:v>
                </c:pt>
                <c:pt idx="777">
                  <c:v>4.6710000000000003</c:v>
                </c:pt>
                <c:pt idx="778">
                  <c:v>16</c:v>
                </c:pt>
                <c:pt idx="779">
                  <c:v>250</c:v>
                </c:pt>
                <c:pt idx="780">
                  <c:v>12.141</c:v>
                </c:pt>
                <c:pt idx="781">
                  <c:v>10.718</c:v>
                </c:pt>
                <c:pt idx="782">
                  <c:v>11.724</c:v>
                </c:pt>
                <c:pt idx="783">
                  <c:v>13.61</c:v>
                </c:pt>
                <c:pt idx="784">
                  <c:v>6.1779999999999955</c:v>
                </c:pt>
                <c:pt idx="785">
                  <c:v>32.520000000000003</c:v>
                </c:pt>
                <c:pt idx="786">
                  <c:v>11.971</c:v>
                </c:pt>
                <c:pt idx="787">
                  <c:v>10.228</c:v>
                </c:pt>
                <c:pt idx="788">
                  <c:v>6.63</c:v>
                </c:pt>
                <c:pt idx="789">
                  <c:v>5.0843999999999996</c:v>
                </c:pt>
                <c:pt idx="790">
                  <c:v>12.57</c:v>
                </c:pt>
                <c:pt idx="791">
                  <c:v>5.8959999999999955</c:v>
                </c:pt>
                <c:pt idx="792">
                  <c:v>85.240000000000023</c:v>
                </c:pt>
                <c:pt idx="793">
                  <c:v>14.775</c:v>
                </c:pt>
                <c:pt idx="794">
                  <c:v>16.140999999999988</c:v>
                </c:pt>
                <c:pt idx="795">
                  <c:v>7.74</c:v>
                </c:pt>
                <c:pt idx="796">
                  <c:v>59.2</c:v>
                </c:pt>
                <c:pt idx="797">
                  <c:v>6.4969999999999999</c:v>
                </c:pt>
                <c:pt idx="798">
                  <c:v>14.491</c:v>
                </c:pt>
                <c:pt idx="799">
                  <c:v>18.54</c:v>
                </c:pt>
                <c:pt idx="800">
                  <c:v>41</c:v>
                </c:pt>
                <c:pt idx="801">
                  <c:v>9.8600000000000048</c:v>
                </c:pt>
                <c:pt idx="802">
                  <c:v>14.218</c:v>
                </c:pt>
                <c:pt idx="803">
                  <c:v>11.77</c:v>
                </c:pt>
                <c:pt idx="804">
                  <c:v>27.937000000000001</c:v>
                </c:pt>
                <c:pt idx="805">
                  <c:v>17.479999999999986</c:v>
                </c:pt>
                <c:pt idx="806">
                  <c:v>44.9</c:v>
                </c:pt>
                <c:pt idx="807">
                  <c:v>12.295</c:v>
                </c:pt>
                <c:pt idx="808">
                  <c:v>11.6426</c:v>
                </c:pt>
                <c:pt idx="809">
                  <c:v>47.7</c:v>
                </c:pt>
                <c:pt idx="810">
                  <c:v>12.066000000000004</c:v>
                </c:pt>
                <c:pt idx="811">
                  <c:v>11.2</c:v>
                </c:pt>
                <c:pt idx="812">
                  <c:v>8.64</c:v>
                </c:pt>
                <c:pt idx="813">
                  <c:v>11.746</c:v>
                </c:pt>
                <c:pt idx="814">
                  <c:v>5.4359999999999999</c:v>
                </c:pt>
                <c:pt idx="815">
                  <c:v>11.32</c:v>
                </c:pt>
                <c:pt idx="816">
                  <c:v>82.5</c:v>
                </c:pt>
                <c:pt idx="817">
                  <c:v>12</c:v>
                </c:pt>
                <c:pt idx="818">
                  <c:v>9.14</c:v>
                </c:pt>
                <c:pt idx="819">
                  <c:v>12.323</c:v>
                </c:pt>
                <c:pt idx="820">
                  <c:v>9.4600000000000026</c:v>
                </c:pt>
                <c:pt idx="821">
                  <c:v>6.5667999999999997</c:v>
                </c:pt>
                <c:pt idx="822">
                  <c:v>6.4248999999999965</c:v>
                </c:pt>
                <c:pt idx="823">
                  <c:v>4.5519999999999996</c:v>
                </c:pt>
                <c:pt idx="824">
                  <c:v>11.41</c:v>
                </c:pt>
                <c:pt idx="825">
                  <c:v>11.5</c:v>
                </c:pt>
                <c:pt idx="826">
                  <c:v>6.5911</c:v>
                </c:pt>
                <c:pt idx="827">
                  <c:v>6.9429999999999996</c:v>
                </c:pt>
                <c:pt idx="828">
                  <c:v>7.9320000000000004</c:v>
                </c:pt>
                <c:pt idx="829">
                  <c:v>12.5</c:v>
                </c:pt>
                <c:pt idx="830">
                  <c:v>4.6897000000000002</c:v>
                </c:pt>
                <c:pt idx="831">
                  <c:v>9.2457000000000011</c:v>
                </c:pt>
                <c:pt idx="832">
                  <c:v>22.08</c:v>
                </c:pt>
                <c:pt idx="833">
                  <c:v>34.200000000000003</c:v>
                </c:pt>
                <c:pt idx="834">
                  <c:v>24</c:v>
                </c:pt>
                <c:pt idx="835">
                  <c:v>9.84</c:v>
                </c:pt>
                <c:pt idx="836">
                  <c:v>9.6440000000000001</c:v>
                </c:pt>
                <c:pt idx="837">
                  <c:v>42.61</c:v>
                </c:pt>
                <c:pt idx="838">
                  <c:v>21.1</c:v>
                </c:pt>
                <c:pt idx="839">
                  <c:v>6.1513999999999998</c:v>
                </c:pt>
                <c:pt idx="840">
                  <c:v>10.88</c:v>
                </c:pt>
                <c:pt idx="841">
                  <c:v>12.84</c:v>
                </c:pt>
                <c:pt idx="842">
                  <c:v>6.6760000000000002</c:v>
                </c:pt>
                <c:pt idx="843">
                  <c:v>14.92</c:v>
                </c:pt>
                <c:pt idx="844">
                  <c:v>4.7969999999999997</c:v>
                </c:pt>
                <c:pt idx="845">
                  <c:v>8.5720000000000027</c:v>
                </c:pt>
                <c:pt idx="846">
                  <c:v>12.34</c:v>
                </c:pt>
                <c:pt idx="847">
                  <c:v>7.87</c:v>
                </c:pt>
                <c:pt idx="848">
                  <c:v>22.346</c:v>
                </c:pt>
                <c:pt idx="849">
                  <c:v>8.2430000000000003</c:v>
                </c:pt>
                <c:pt idx="850">
                  <c:v>20.555</c:v>
                </c:pt>
                <c:pt idx="851">
                  <c:v>4.2930000000000001</c:v>
                </c:pt>
                <c:pt idx="852">
                  <c:v>34.300000000000004</c:v>
                </c:pt>
                <c:pt idx="853">
                  <c:v>7.3002000000000002</c:v>
                </c:pt>
                <c:pt idx="854">
                  <c:v>10.063000000000002</c:v>
                </c:pt>
                <c:pt idx="855">
                  <c:v>8.5740000000000016</c:v>
                </c:pt>
                <c:pt idx="856">
                  <c:v>31.812000000000001</c:v>
                </c:pt>
                <c:pt idx="857">
                  <c:v>5.9740000000000002</c:v>
                </c:pt>
                <c:pt idx="858">
                  <c:v>6.0888</c:v>
                </c:pt>
                <c:pt idx="859">
                  <c:v>17.423999999999989</c:v>
                </c:pt>
                <c:pt idx="860">
                  <c:v>17.41</c:v>
                </c:pt>
                <c:pt idx="861">
                  <c:v>18.464999999999989</c:v>
                </c:pt>
                <c:pt idx="862">
                  <c:v>14.381</c:v>
                </c:pt>
                <c:pt idx="863">
                  <c:v>11.98</c:v>
                </c:pt>
                <c:pt idx="864">
                  <c:v>8.9980000000000011</c:v>
                </c:pt>
                <c:pt idx="865">
                  <c:v>8.8250000000000028</c:v>
                </c:pt>
                <c:pt idx="866">
                  <c:v>22.3</c:v>
                </c:pt>
                <c:pt idx="867">
                  <c:v>5.0969999999999995</c:v>
                </c:pt>
                <c:pt idx="868">
                  <c:v>30</c:v>
                </c:pt>
                <c:pt idx="869">
                  <c:v>28.96699999999996</c:v>
                </c:pt>
                <c:pt idx="870">
                  <c:v>12.52</c:v>
                </c:pt>
                <c:pt idx="871">
                  <c:v>4.5477999999999996</c:v>
                </c:pt>
                <c:pt idx="872">
                  <c:v>6.101</c:v>
                </c:pt>
                <c:pt idx="873">
                  <c:v>6.42</c:v>
                </c:pt>
                <c:pt idx="874">
                  <c:v>14.15</c:v>
                </c:pt>
                <c:pt idx="875">
                  <c:v>8.8320000000000007</c:v>
                </c:pt>
                <c:pt idx="876">
                  <c:v>6.9980000000000002</c:v>
                </c:pt>
                <c:pt idx="877">
                  <c:v>12.4886</c:v>
                </c:pt>
                <c:pt idx="878">
                  <c:v>5.1053999999999995</c:v>
                </c:pt>
                <c:pt idx="879">
                  <c:v>4.1629999999999887</c:v>
                </c:pt>
                <c:pt idx="880">
                  <c:v>8.6650000000000027</c:v>
                </c:pt>
                <c:pt idx="881">
                  <c:v>17.768999999999956</c:v>
                </c:pt>
                <c:pt idx="882">
                  <c:v>12.249000000000001</c:v>
                </c:pt>
                <c:pt idx="883">
                  <c:v>6.46</c:v>
                </c:pt>
                <c:pt idx="884">
                  <c:v>8.8000000000000007</c:v>
                </c:pt>
                <c:pt idx="885">
                  <c:v>13.29</c:v>
                </c:pt>
                <c:pt idx="886">
                  <c:v>6.1669999999999945</c:v>
                </c:pt>
                <c:pt idx="887">
                  <c:v>18.28099999999996</c:v>
                </c:pt>
                <c:pt idx="888">
                  <c:v>16.37</c:v>
                </c:pt>
                <c:pt idx="889">
                  <c:v>5.5619999999999985</c:v>
                </c:pt>
                <c:pt idx="890">
                  <c:v>7.9597000000000024</c:v>
                </c:pt>
                <c:pt idx="891">
                  <c:v>13.07</c:v>
                </c:pt>
                <c:pt idx="892">
                  <c:v>34.4</c:v>
                </c:pt>
                <c:pt idx="893">
                  <c:v>34.800000000000004</c:v>
                </c:pt>
                <c:pt idx="894">
                  <c:v>19.55</c:v>
                </c:pt>
                <c:pt idx="895">
                  <c:v>11.4969</c:v>
                </c:pt>
                <c:pt idx="896">
                  <c:v>9.9560000000000048</c:v>
                </c:pt>
                <c:pt idx="897">
                  <c:v>9.09</c:v>
                </c:pt>
                <c:pt idx="898">
                  <c:v>8.0074000000000005</c:v>
                </c:pt>
                <c:pt idx="899">
                  <c:v>5.1811999999999996</c:v>
                </c:pt>
                <c:pt idx="900">
                  <c:v>28.8</c:v>
                </c:pt>
                <c:pt idx="901">
                  <c:v>29.841999999999999</c:v>
                </c:pt>
                <c:pt idx="902">
                  <c:v>7.0339999999999998</c:v>
                </c:pt>
                <c:pt idx="903">
                  <c:v>202.1</c:v>
                </c:pt>
                <c:pt idx="904">
                  <c:v>20.3</c:v>
                </c:pt>
                <c:pt idx="905">
                  <c:v>29.215</c:v>
                </c:pt>
                <c:pt idx="906">
                  <c:v>6.3126999999999995</c:v>
                </c:pt>
                <c:pt idx="907">
                  <c:v>2.7690000000000001</c:v>
                </c:pt>
                <c:pt idx="908">
                  <c:v>39</c:v>
                </c:pt>
                <c:pt idx="909">
                  <c:v>29.64</c:v>
                </c:pt>
                <c:pt idx="910">
                  <c:v>8.4001000000000001</c:v>
                </c:pt>
                <c:pt idx="911">
                  <c:v>8.33</c:v>
                </c:pt>
                <c:pt idx="912">
                  <c:v>14.085000000000004</c:v>
                </c:pt>
                <c:pt idx="913">
                  <c:v>16</c:v>
                </c:pt>
                <c:pt idx="914">
                  <c:v>18.87</c:v>
                </c:pt>
                <c:pt idx="915">
                  <c:v>4.6229999999999887</c:v>
                </c:pt>
                <c:pt idx="916">
                  <c:v>9.4740000000000002</c:v>
                </c:pt>
                <c:pt idx="917">
                  <c:v>18.470699999999951</c:v>
                </c:pt>
                <c:pt idx="918">
                  <c:v>10.069000000000004</c:v>
                </c:pt>
                <c:pt idx="919">
                  <c:v>7.8054999999999986</c:v>
                </c:pt>
                <c:pt idx="920">
                  <c:v>8.1840000000000011</c:v>
                </c:pt>
                <c:pt idx="921">
                  <c:v>11.616240000000001</c:v>
                </c:pt>
                <c:pt idx="922">
                  <c:v>12.363000000000017</c:v>
                </c:pt>
                <c:pt idx="923">
                  <c:v>36.800000000000004</c:v>
                </c:pt>
                <c:pt idx="924">
                  <c:v>3.6640000000000001</c:v>
                </c:pt>
                <c:pt idx="925">
                  <c:v>515</c:v>
                </c:pt>
                <c:pt idx="926">
                  <c:v>7.92</c:v>
                </c:pt>
                <c:pt idx="927">
                  <c:v>5.26</c:v>
                </c:pt>
                <c:pt idx="928">
                  <c:v>6.79</c:v>
                </c:pt>
                <c:pt idx="929">
                  <c:v>9.61</c:v>
                </c:pt>
                <c:pt idx="930">
                  <c:v>15.6652</c:v>
                </c:pt>
                <c:pt idx="931">
                  <c:v>17.75</c:v>
                </c:pt>
                <c:pt idx="932">
                  <c:v>18.420000000000002</c:v>
                </c:pt>
                <c:pt idx="933">
                  <c:v>9.2760000000000016</c:v>
                </c:pt>
                <c:pt idx="934">
                  <c:v>5.1683999999999966</c:v>
                </c:pt>
                <c:pt idx="935">
                  <c:v>7.7477999999999998</c:v>
                </c:pt>
                <c:pt idx="936">
                  <c:v>15.852500000000028</c:v>
                </c:pt>
                <c:pt idx="937">
                  <c:v>6.0279999999999898</c:v>
                </c:pt>
                <c:pt idx="938">
                  <c:v>12.192300000000001</c:v>
                </c:pt>
                <c:pt idx="939">
                  <c:v>8.5500000000000007</c:v>
                </c:pt>
                <c:pt idx="940">
                  <c:v>8.0111000000000008</c:v>
                </c:pt>
                <c:pt idx="941">
                  <c:v>21.981999999999989</c:v>
                </c:pt>
                <c:pt idx="942">
                  <c:v>15.48</c:v>
                </c:pt>
                <c:pt idx="943">
                  <c:v>36.21</c:v>
                </c:pt>
                <c:pt idx="944">
                  <c:v>31.06</c:v>
                </c:pt>
                <c:pt idx="945">
                  <c:v>20</c:v>
                </c:pt>
                <c:pt idx="946">
                  <c:v>3.968</c:v>
                </c:pt>
                <c:pt idx="947">
                  <c:v>19.035</c:v>
                </c:pt>
                <c:pt idx="948">
                  <c:v>14.814</c:v>
                </c:pt>
                <c:pt idx="949">
                  <c:v>10.081300000000001</c:v>
                </c:pt>
                <c:pt idx="950">
                  <c:v>80.087999999999994</c:v>
                </c:pt>
                <c:pt idx="951">
                  <c:v>26.467999999999989</c:v>
                </c:pt>
                <c:pt idx="952">
                  <c:v>108.5</c:v>
                </c:pt>
                <c:pt idx="953">
                  <c:v>7.891</c:v>
                </c:pt>
                <c:pt idx="954">
                  <c:v>6.7370000000000001</c:v>
                </c:pt>
                <c:pt idx="955">
                  <c:v>5.5369999999999999</c:v>
                </c:pt>
                <c:pt idx="956">
                  <c:v>13.04</c:v>
                </c:pt>
                <c:pt idx="957">
                  <c:v>14.13</c:v>
                </c:pt>
                <c:pt idx="958">
                  <c:v>14.635</c:v>
                </c:pt>
                <c:pt idx="959">
                  <c:v>19.16</c:v>
                </c:pt>
                <c:pt idx="960">
                  <c:v>14.733000000000001</c:v>
                </c:pt>
                <c:pt idx="961">
                  <c:v>20.081999999999987</c:v>
                </c:pt>
                <c:pt idx="962">
                  <c:v>7.28</c:v>
                </c:pt>
                <c:pt idx="963">
                  <c:v>4.992</c:v>
                </c:pt>
                <c:pt idx="964">
                  <c:v>13.12</c:v>
                </c:pt>
                <c:pt idx="965">
                  <c:v>8.2970000000000006</c:v>
                </c:pt>
                <c:pt idx="966">
                  <c:v>32.1</c:v>
                </c:pt>
                <c:pt idx="967">
                  <c:v>13.5</c:v>
                </c:pt>
                <c:pt idx="968">
                  <c:v>6.516</c:v>
                </c:pt>
                <c:pt idx="969">
                  <c:v>5.9314000000000089</c:v>
                </c:pt>
                <c:pt idx="970">
                  <c:v>6.9720000000000004</c:v>
                </c:pt>
                <c:pt idx="971">
                  <c:v>18.16</c:v>
                </c:pt>
                <c:pt idx="972">
                  <c:v>5.3671999999999906</c:v>
                </c:pt>
                <c:pt idx="973">
                  <c:v>8.1755000000000067</c:v>
                </c:pt>
                <c:pt idx="974">
                  <c:v>10.08</c:v>
                </c:pt>
                <c:pt idx="975">
                  <c:v>14.228999999999999</c:v>
                </c:pt>
                <c:pt idx="976">
                  <c:v>9.5419999999999998</c:v>
                </c:pt>
                <c:pt idx="977">
                  <c:v>7.516</c:v>
                </c:pt>
                <c:pt idx="978">
                  <c:v>19.2</c:v>
                </c:pt>
                <c:pt idx="979">
                  <c:v>11.478</c:v>
                </c:pt>
                <c:pt idx="980">
                  <c:v>13.2</c:v>
                </c:pt>
                <c:pt idx="981">
                  <c:v>9.8640000000000008</c:v>
                </c:pt>
                <c:pt idx="982">
                  <c:v>15.741299999999999</c:v>
                </c:pt>
                <c:pt idx="983">
                  <c:v>7.6499999999999995</c:v>
                </c:pt>
                <c:pt idx="984">
                  <c:v>12.287000000000001</c:v>
                </c:pt>
                <c:pt idx="985">
                  <c:v>10.101000000000001</c:v>
                </c:pt>
                <c:pt idx="986">
                  <c:v>6.4</c:v>
                </c:pt>
                <c:pt idx="987">
                  <c:v>18.52</c:v>
                </c:pt>
                <c:pt idx="988">
                  <c:v>70.260000000000005</c:v>
                </c:pt>
                <c:pt idx="989">
                  <c:v>9.4700000000000006</c:v>
                </c:pt>
                <c:pt idx="990">
                  <c:v>13.036</c:v>
                </c:pt>
                <c:pt idx="991">
                  <c:v>8.98</c:v>
                </c:pt>
                <c:pt idx="992">
                  <c:v>7.53</c:v>
                </c:pt>
                <c:pt idx="993">
                  <c:v>9.9350000000000005</c:v>
                </c:pt>
                <c:pt idx="994">
                  <c:v>24.6</c:v>
                </c:pt>
                <c:pt idx="995">
                  <c:v>51.94</c:v>
                </c:pt>
                <c:pt idx="996">
                  <c:v>5.0742000000000003</c:v>
                </c:pt>
                <c:pt idx="997">
                  <c:v>22.006</c:v>
                </c:pt>
                <c:pt idx="998">
                  <c:v>11.794</c:v>
                </c:pt>
                <c:pt idx="999">
                  <c:v>8.7359999999999989</c:v>
                </c:pt>
                <c:pt idx="1000">
                  <c:v>12.749000000000001</c:v>
                </c:pt>
                <c:pt idx="1001">
                  <c:v>5.9779999999999998</c:v>
                </c:pt>
                <c:pt idx="1002">
                  <c:v>8.2520000000000007</c:v>
                </c:pt>
                <c:pt idx="1003">
                  <c:v>37.700000000000003</c:v>
                </c:pt>
                <c:pt idx="1004">
                  <c:v>25.3</c:v>
                </c:pt>
                <c:pt idx="1005">
                  <c:v>11.892000000000017</c:v>
                </c:pt>
                <c:pt idx="1006">
                  <c:v>9.8007000000000026</c:v>
                </c:pt>
                <c:pt idx="1007">
                  <c:v>16.061999999999987</c:v>
                </c:pt>
                <c:pt idx="1008">
                  <c:v>17.305</c:v>
                </c:pt>
                <c:pt idx="1009">
                  <c:v>8.0646000000000004</c:v>
                </c:pt>
                <c:pt idx="1010">
                  <c:v>9.4700000000000006</c:v>
                </c:pt>
                <c:pt idx="1011">
                  <c:v>6.2839999999999998</c:v>
                </c:pt>
                <c:pt idx="1012">
                  <c:v>12.950000000000006</c:v>
                </c:pt>
                <c:pt idx="1013">
                  <c:v>4.4219999999999997</c:v>
                </c:pt>
                <c:pt idx="1014">
                  <c:v>8.6050000000000004</c:v>
                </c:pt>
                <c:pt idx="1015">
                  <c:v>10.040000000000001</c:v>
                </c:pt>
                <c:pt idx="1016">
                  <c:v>7.1663299999999985</c:v>
                </c:pt>
                <c:pt idx="1017">
                  <c:v>14.64</c:v>
                </c:pt>
                <c:pt idx="1018">
                  <c:v>5.5359999999999996</c:v>
                </c:pt>
                <c:pt idx="1019">
                  <c:v>14.222</c:v>
                </c:pt>
                <c:pt idx="1020">
                  <c:v>17.961999999999989</c:v>
                </c:pt>
                <c:pt idx="1021">
                  <c:v>26.8</c:v>
                </c:pt>
                <c:pt idx="1022">
                  <c:v>27.888000000000002</c:v>
                </c:pt>
                <c:pt idx="1023">
                  <c:v>8.8882000000000012</c:v>
                </c:pt>
                <c:pt idx="1024">
                  <c:v>19.488999999999951</c:v>
                </c:pt>
                <c:pt idx="1025">
                  <c:v>8</c:v>
                </c:pt>
                <c:pt idx="1026">
                  <c:v>12</c:v>
                </c:pt>
                <c:pt idx="1027">
                  <c:v>9.31</c:v>
                </c:pt>
                <c:pt idx="1028">
                  <c:v>4</c:v>
                </c:pt>
                <c:pt idx="1029">
                  <c:v>7.9374000000000002</c:v>
                </c:pt>
                <c:pt idx="1030">
                  <c:v>9.8004000000000175</c:v>
                </c:pt>
                <c:pt idx="1031">
                  <c:v>4.7809999999999997</c:v>
                </c:pt>
                <c:pt idx="1032">
                  <c:v>9.136000000000001</c:v>
                </c:pt>
                <c:pt idx="1033">
                  <c:v>25.23</c:v>
                </c:pt>
                <c:pt idx="1034">
                  <c:v>16.2</c:v>
                </c:pt>
                <c:pt idx="1035">
                  <c:v>8.7889999999999997</c:v>
                </c:pt>
                <c:pt idx="1036">
                  <c:v>6.7119999999999997</c:v>
                </c:pt>
                <c:pt idx="1037">
                  <c:v>7.1638999999999955</c:v>
                </c:pt>
                <c:pt idx="1038">
                  <c:v>16.350000000000001</c:v>
                </c:pt>
                <c:pt idx="1039">
                  <c:v>12.283000000000001</c:v>
                </c:pt>
                <c:pt idx="1040">
                  <c:v>28.5</c:v>
                </c:pt>
                <c:pt idx="1041">
                  <c:v>8.8820000000000068</c:v>
                </c:pt>
                <c:pt idx="1042">
                  <c:v>39.722000000000079</c:v>
                </c:pt>
                <c:pt idx="1043">
                  <c:v>16.1783</c:v>
                </c:pt>
                <c:pt idx="1044">
                  <c:v>10.282</c:v>
                </c:pt>
                <c:pt idx="1045">
                  <c:v>19.841999999999999</c:v>
                </c:pt>
                <c:pt idx="1046">
                  <c:v>14.7</c:v>
                </c:pt>
                <c:pt idx="1047">
                  <c:v>5.23</c:v>
                </c:pt>
                <c:pt idx="1048">
                  <c:v>11.2692</c:v>
                </c:pt>
                <c:pt idx="1049">
                  <c:v>5.8168999999999995</c:v>
                </c:pt>
                <c:pt idx="1050">
                  <c:v>15.79</c:v>
                </c:pt>
                <c:pt idx="1051">
                  <c:v>25.106999999999999</c:v>
                </c:pt>
                <c:pt idx="1052">
                  <c:v>9.3800000000000008</c:v>
                </c:pt>
                <c:pt idx="1053">
                  <c:v>9.2275999999999989</c:v>
                </c:pt>
                <c:pt idx="1054">
                  <c:v>23.47</c:v>
                </c:pt>
                <c:pt idx="1055">
                  <c:v>9.0810000000000013</c:v>
                </c:pt>
                <c:pt idx="1056">
                  <c:v>8.4700000000000006</c:v>
                </c:pt>
                <c:pt idx="1057">
                  <c:v>15.06</c:v>
                </c:pt>
                <c:pt idx="1058">
                  <c:v>12.6</c:v>
                </c:pt>
                <c:pt idx="1059">
                  <c:v>61.55</c:v>
                </c:pt>
                <c:pt idx="1060">
                  <c:v>8.0020000000000007</c:v>
                </c:pt>
                <c:pt idx="1061">
                  <c:v>9.52</c:v>
                </c:pt>
                <c:pt idx="1062">
                  <c:v>19.71</c:v>
                </c:pt>
                <c:pt idx="1063">
                  <c:v>4.2939999999999996</c:v>
                </c:pt>
                <c:pt idx="1064">
                  <c:v>17.920000000000002</c:v>
                </c:pt>
                <c:pt idx="1065">
                  <c:v>4.0528999999999975</c:v>
                </c:pt>
                <c:pt idx="1066">
                  <c:v>8.4520000000000195</c:v>
                </c:pt>
                <c:pt idx="1067">
                  <c:v>17.57</c:v>
                </c:pt>
                <c:pt idx="1068">
                  <c:v>9.6</c:v>
                </c:pt>
                <c:pt idx="1069">
                  <c:v>7.29</c:v>
                </c:pt>
                <c:pt idx="1070">
                  <c:v>6.4880000000000004</c:v>
                </c:pt>
                <c:pt idx="1071">
                  <c:v>7.35</c:v>
                </c:pt>
                <c:pt idx="1072">
                  <c:v>12.518000000000001</c:v>
                </c:pt>
                <c:pt idx="1073">
                  <c:v>7.9300000000000024</c:v>
                </c:pt>
                <c:pt idx="1074">
                  <c:v>1641</c:v>
                </c:pt>
                <c:pt idx="1075">
                  <c:v>41.3</c:v>
                </c:pt>
                <c:pt idx="1076">
                  <c:v>11.77</c:v>
                </c:pt>
                <c:pt idx="1077">
                  <c:v>7.6479999999999908</c:v>
                </c:pt>
                <c:pt idx="1078">
                  <c:v>417.7</c:v>
                </c:pt>
                <c:pt idx="1079">
                  <c:v>26.06</c:v>
                </c:pt>
                <c:pt idx="1080">
                  <c:v>8.5450000000000017</c:v>
                </c:pt>
                <c:pt idx="1081">
                  <c:v>10.422700000000004</c:v>
                </c:pt>
                <c:pt idx="1082">
                  <c:v>12.306000000000004</c:v>
                </c:pt>
                <c:pt idx="1083">
                  <c:v>13.623000000000001</c:v>
                </c:pt>
                <c:pt idx="1084">
                  <c:v>27.68</c:v>
                </c:pt>
                <c:pt idx="1085">
                  <c:v>7.0350000000000001</c:v>
                </c:pt>
                <c:pt idx="1086">
                  <c:v>10.23</c:v>
                </c:pt>
                <c:pt idx="1087">
                  <c:v>11.17</c:v>
                </c:pt>
                <c:pt idx="1088">
                  <c:v>21.91</c:v>
                </c:pt>
                <c:pt idx="1089">
                  <c:v>5.6899999999999995</c:v>
                </c:pt>
                <c:pt idx="1090">
                  <c:v>8.1660000000000004</c:v>
                </c:pt>
                <c:pt idx="1091">
                  <c:v>18.635000000000005</c:v>
                </c:pt>
                <c:pt idx="1092">
                  <c:v>16.545000000000002</c:v>
                </c:pt>
                <c:pt idx="1093">
                  <c:v>17.771999999999988</c:v>
                </c:pt>
                <c:pt idx="1094">
                  <c:v>20.6</c:v>
                </c:pt>
                <c:pt idx="1095">
                  <c:v>13.903</c:v>
                </c:pt>
                <c:pt idx="1096">
                  <c:v>5.0679999999999898</c:v>
                </c:pt>
                <c:pt idx="1097">
                  <c:v>12.5</c:v>
                </c:pt>
                <c:pt idx="1098">
                  <c:v>12</c:v>
                </c:pt>
                <c:pt idx="1099">
                  <c:v>10.664</c:v>
                </c:pt>
                <c:pt idx="1100">
                  <c:v>12.253</c:v>
                </c:pt>
                <c:pt idx="1101">
                  <c:v>7.88</c:v>
                </c:pt>
                <c:pt idx="1102">
                  <c:v>20.891999999999999</c:v>
                </c:pt>
                <c:pt idx="1103">
                  <c:v>10.739100000000001</c:v>
                </c:pt>
                <c:pt idx="1104">
                  <c:v>7.8</c:v>
                </c:pt>
                <c:pt idx="1105">
                  <c:v>24</c:v>
                </c:pt>
                <c:pt idx="1106">
                  <c:v>9.4500000000000028</c:v>
                </c:pt>
                <c:pt idx="1107">
                  <c:v>7.9020000000000001</c:v>
                </c:pt>
                <c:pt idx="1108">
                  <c:v>9.67</c:v>
                </c:pt>
                <c:pt idx="1109">
                  <c:v>33.800000000000004</c:v>
                </c:pt>
                <c:pt idx="1110">
                  <c:v>8.17</c:v>
                </c:pt>
                <c:pt idx="1111">
                  <c:v>9.7640000000000011</c:v>
                </c:pt>
                <c:pt idx="1112">
                  <c:v>20.39</c:v>
                </c:pt>
                <c:pt idx="1113">
                  <c:v>78.900000000000006</c:v>
                </c:pt>
                <c:pt idx="1114">
                  <c:v>27.5</c:v>
                </c:pt>
                <c:pt idx="1115">
                  <c:v>6.79</c:v>
                </c:pt>
                <c:pt idx="1116">
                  <c:v>19.308</c:v>
                </c:pt>
                <c:pt idx="1117">
                  <c:v>5.3569999999999975</c:v>
                </c:pt>
                <c:pt idx="1118">
                  <c:v>14</c:v>
                </c:pt>
                <c:pt idx="1119">
                  <c:v>16.190000000000001</c:v>
                </c:pt>
                <c:pt idx="1120">
                  <c:v>14.586</c:v>
                </c:pt>
                <c:pt idx="1121">
                  <c:v>16.670000000000005</c:v>
                </c:pt>
                <c:pt idx="1122">
                  <c:v>11.26</c:v>
                </c:pt>
                <c:pt idx="1123">
                  <c:v>6.9770000000000003</c:v>
                </c:pt>
                <c:pt idx="1124">
                  <c:v>13.91</c:v>
                </c:pt>
                <c:pt idx="1125">
                  <c:v>17.489999999999956</c:v>
                </c:pt>
                <c:pt idx="1126">
                  <c:v>9.52</c:v>
                </c:pt>
                <c:pt idx="1127">
                  <c:v>13.88</c:v>
                </c:pt>
                <c:pt idx="1128">
                  <c:v>10.379000000000017</c:v>
                </c:pt>
                <c:pt idx="1129">
                  <c:v>7.5539999999999985</c:v>
                </c:pt>
                <c:pt idx="1130">
                  <c:v>11.484</c:v>
                </c:pt>
                <c:pt idx="1131">
                  <c:v>19.49899999999996</c:v>
                </c:pt>
                <c:pt idx="1132">
                  <c:v>123.7</c:v>
                </c:pt>
                <c:pt idx="1133">
                  <c:v>19.399999999999999</c:v>
                </c:pt>
                <c:pt idx="1134">
                  <c:v>17.610000000000031</c:v>
                </c:pt>
                <c:pt idx="1135">
                  <c:v>14.4</c:v>
                </c:pt>
                <c:pt idx="1136">
                  <c:v>5.899</c:v>
                </c:pt>
                <c:pt idx="1137">
                  <c:v>9.93</c:v>
                </c:pt>
                <c:pt idx="1138">
                  <c:v>8.7819000000000003</c:v>
                </c:pt>
                <c:pt idx="1139">
                  <c:v>250</c:v>
                </c:pt>
                <c:pt idx="1140">
                  <c:v>9.7270000000000003</c:v>
                </c:pt>
                <c:pt idx="1141">
                  <c:v>11.355000000000025</c:v>
                </c:pt>
                <c:pt idx="1142">
                  <c:v>13</c:v>
                </c:pt>
                <c:pt idx="1143">
                  <c:v>18.78699999999996</c:v>
                </c:pt>
                <c:pt idx="1144">
                  <c:v>12.99</c:v>
                </c:pt>
                <c:pt idx="1145">
                  <c:v>7.2069999999999999</c:v>
                </c:pt>
                <c:pt idx="1146">
                  <c:v>8.5751000000000008</c:v>
                </c:pt>
                <c:pt idx="1147">
                  <c:v>15.89</c:v>
                </c:pt>
                <c:pt idx="1148">
                  <c:v>26.8</c:v>
                </c:pt>
                <c:pt idx="1149">
                  <c:v>17.559999999999999</c:v>
                </c:pt>
                <c:pt idx="1150">
                  <c:v>24.975099999999959</c:v>
                </c:pt>
                <c:pt idx="1151">
                  <c:v>23.2</c:v>
                </c:pt>
                <c:pt idx="1152">
                  <c:v>4.1129999999999907</c:v>
                </c:pt>
                <c:pt idx="1153">
                  <c:v>19.5</c:v>
                </c:pt>
                <c:pt idx="1154">
                  <c:v>15.64</c:v>
                </c:pt>
                <c:pt idx="1155">
                  <c:v>12.64</c:v>
                </c:pt>
                <c:pt idx="1156">
                  <c:v>17.47</c:v>
                </c:pt>
                <c:pt idx="1157">
                  <c:v>30.097999999999999</c:v>
                </c:pt>
                <c:pt idx="1158">
                  <c:v>5.8199999999999985</c:v>
                </c:pt>
                <c:pt idx="1159">
                  <c:v>11.290700000000001</c:v>
                </c:pt>
                <c:pt idx="1160">
                  <c:v>22.215</c:v>
                </c:pt>
                <c:pt idx="1161">
                  <c:v>4.6529999999999898</c:v>
                </c:pt>
                <c:pt idx="1162">
                  <c:v>9.0706000000000007</c:v>
                </c:pt>
                <c:pt idx="1163">
                  <c:v>11.387</c:v>
                </c:pt>
                <c:pt idx="1164">
                  <c:v>14.768000000000001</c:v>
                </c:pt>
                <c:pt idx="1165">
                  <c:v>11.527000000000001</c:v>
                </c:pt>
                <c:pt idx="1166">
                  <c:v>16.132999999999999</c:v>
                </c:pt>
                <c:pt idx="1167">
                  <c:v>20.43</c:v>
                </c:pt>
                <c:pt idx="1168">
                  <c:v>15.67</c:v>
                </c:pt>
                <c:pt idx="1169">
                  <c:v>10.58</c:v>
                </c:pt>
                <c:pt idx="1170">
                  <c:v>4.7779999999999996</c:v>
                </c:pt>
                <c:pt idx="1171">
                  <c:v>16.221999999999987</c:v>
                </c:pt>
                <c:pt idx="1172">
                  <c:v>25.207999999999988</c:v>
                </c:pt>
                <c:pt idx="1173">
                  <c:v>6.3369999999999997</c:v>
                </c:pt>
                <c:pt idx="1174">
                  <c:v>6.319</c:v>
                </c:pt>
                <c:pt idx="1175">
                  <c:v>9.17</c:v>
                </c:pt>
                <c:pt idx="1176">
                  <c:v>12.999000000000002</c:v>
                </c:pt>
                <c:pt idx="1177">
                  <c:v>32.4</c:v>
                </c:pt>
                <c:pt idx="1178">
                  <c:v>28.479999999999986</c:v>
                </c:pt>
                <c:pt idx="1179">
                  <c:v>8.8310000000000013</c:v>
                </c:pt>
                <c:pt idx="1180">
                  <c:v>9.4010000000000016</c:v>
                </c:pt>
                <c:pt idx="1181">
                  <c:v>4.1159999999999899</c:v>
                </c:pt>
                <c:pt idx="1182">
                  <c:v>33</c:v>
                </c:pt>
                <c:pt idx="1183">
                  <c:v>12.599</c:v>
                </c:pt>
                <c:pt idx="1184">
                  <c:v>14.341000000000001</c:v>
                </c:pt>
                <c:pt idx="1185">
                  <c:v>27.417000000000005</c:v>
                </c:pt>
                <c:pt idx="1186">
                  <c:v>16.846</c:v>
                </c:pt>
                <c:pt idx="1187">
                  <c:v>22.439999999999987</c:v>
                </c:pt>
                <c:pt idx="1188">
                  <c:v>27.367000000000001</c:v>
                </c:pt>
                <c:pt idx="1189">
                  <c:v>8.5260000000000016</c:v>
                </c:pt>
                <c:pt idx="1190">
                  <c:v>17.829999999999988</c:v>
                </c:pt>
                <c:pt idx="1191">
                  <c:v>38.866</c:v>
                </c:pt>
                <c:pt idx="1192">
                  <c:v>17.959999999999987</c:v>
                </c:pt>
                <c:pt idx="1193">
                  <c:v>8.8700000000000028</c:v>
                </c:pt>
                <c:pt idx="1194">
                  <c:v>4.6083999999999996</c:v>
                </c:pt>
                <c:pt idx="1195">
                  <c:v>14.3</c:v>
                </c:pt>
                <c:pt idx="1196">
                  <c:v>13.28</c:v>
                </c:pt>
                <c:pt idx="1197">
                  <c:v>16.664000000000001</c:v>
                </c:pt>
                <c:pt idx="1198">
                  <c:v>21.6</c:v>
                </c:pt>
                <c:pt idx="1199">
                  <c:v>9.5650000000000048</c:v>
                </c:pt>
                <c:pt idx="1200">
                  <c:v>16.54</c:v>
                </c:pt>
                <c:pt idx="1201">
                  <c:v>9.6140000000000008</c:v>
                </c:pt>
                <c:pt idx="1202">
                  <c:v>17.559999999999999</c:v>
                </c:pt>
                <c:pt idx="1203">
                  <c:v>17.59</c:v>
                </c:pt>
                <c:pt idx="1204">
                  <c:v>11.659000000000002</c:v>
                </c:pt>
                <c:pt idx="1205">
                  <c:v>5.7014000000000014</c:v>
                </c:pt>
                <c:pt idx="1206">
                  <c:v>31.74</c:v>
                </c:pt>
                <c:pt idx="1207">
                  <c:v>19.8</c:v>
                </c:pt>
                <c:pt idx="1208">
                  <c:v>15.82</c:v>
                </c:pt>
                <c:pt idx="1209">
                  <c:v>7.3229999999999906</c:v>
                </c:pt>
                <c:pt idx="1210">
                  <c:v>17.5</c:v>
                </c:pt>
                <c:pt idx="1211">
                  <c:v>12.422000000000002</c:v>
                </c:pt>
                <c:pt idx="1212">
                  <c:v>10.041</c:v>
                </c:pt>
                <c:pt idx="1213">
                  <c:v>9.5660000000000007</c:v>
                </c:pt>
                <c:pt idx="1214">
                  <c:v>21.52</c:v>
                </c:pt>
                <c:pt idx="1215">
                  <c:v>73.900000000000006</c:v>
                </c:pt>
                <c:pt idx="1216">
                  <c:v>14.256</c:v>
                </c:pt>
                <c:pt idx="1217">
                  <c:v>18.22</c:v>
                </c:pt>
                <c:pt idx="1218">
                  <c:v>5.5595999999999997</c:v>
                </c:pt>
                <c:pt idx="1219">
                  <c:v>9.8750000000000195</c:v>
                </c:pt>
                <c:pt idx="1220">
                  <c:v>12.88</c:v>
                </c:pt>
                <c:pt idx="1221">
                  <c:v>15.405000000000006</c:v>
                </c:pt>
                <c:pt idx="1222">
                  <c:v>23.08</c:v>
                </c:pt>
                <c:pt idx="1223">
                  <c:v>5.7619999999999996</c:v>
                </c:pt>
                <c:pt idx="1224">
                  <c:v>8.9351000000000003</c:v>
                </c:pt>
                <c:pt idx="1225">
                  <c:v>10.77</c:v>
                </c:pt>
                <c:pt idx="1226">
                  <c:v>19.059999999999999</c:v>
                </c:pt>
                <c:pt idx="1227">
                  <c:v>25.271999999999988</c:v>
                </c:pt>
                <c:pt idx="1228">
                  <c:v>18.074000000000005</c:v>
                </c:pt>
                <c:pt idx="1229">
                  <c:v>5.9779999999999998</c:v>
                </c:pt>
                <c:pt idx="1230">
                  <c:v>6.4550000000000001</c:v>
                </c:pt>
                <c:pt idx="1231">
                  <c:v>14.13</c:v>
                </c:pt>
                <c:pt idx="1232">
                  <c:v>8.277000000000001</c:v>
                </c:pt>
                <c:pt idx="1233">
                  <c:v>12.708</c:v>
                </c:pt>
                <c:pt idx="1234">
                  <c:v>13.875000000000021</c:v>
                </c:pt>
                <c:pt idx="1235">
                  <c:v>4.8039999999999985</c:v>
                </c:pt>
                <c:pt idx="1236">
                  <c:v>11.871</c:v>
                </c:pt>
                <c:pt idx="1237">
                  <c:v>10.950000000000006</c:v>
                </c:pt>
                <c:pt idx="1238">
                  <c:v>9.51</c:v>
                </c:pt>
                <c:pt idx="1239">
                  <c:v>7.5249999999999906</c:v>
                </c:pt>
                <c:pt idx="1240">
                  <c:v>27.2</c:v>
                </c:pt>
                <c:pt idx="1241">
                  <c:v>12.994</c:v>
                </c:pt>
                <c:pt idx="1242">
                  <c:v>7.6049999999999907</c:v>
                </c:pt>
                <c:pt idx="1243">
                  <c:v>11.475000000000017</c:v>
                </c:pt>
                <c:pt idx="1244">
                  <c:v>9.838000000000001</c:v>
                </c:pt>
                <c:pt idx="1245">
                  <c:v>16.404999999999987</c:v>
                </c:pt>
                <c:pt idx="1246">
                  <c:v>18.36</c:v>
                </c:pt>
                <c:pt idx="1247">
                  <c:v>9.6</c:v>
                </c:pt>
                <c:pt idx="1248">
                  <c:v>9.2630000000000035</c:v>
                </c:pt>
                <c:pt idx="1249">
                  <c:v>3.7474000000000012</c:v>
                </c:pt>
                <c:pt idx="1250">
                  <c:v>13.467000000000002</c:v>
                </c:pt>
                <c:pt idx="1251">
                  <c:v>6.75</c:v>
                </c:pt>
                <c:pt idx="1252">
                  <c:v>40.590000000000003</c:v>
                </c:pt>
                <c:pt idx="1253">
                  <c:v>22.77</c:v>
                </c:pt>
                <c:pt idx="1254">
                  <c:v>18.126999999999999</c:v>
                </c:pt>
                <c:pt idx="1255">
                  <c:v>10.862000000000021</c:v>
                </c:pt>
                <c:pt idx="1256">
                  <c:v>15.66</c:v>
                </c:pt>
                <c:pt idx="1257">
                  <c:v>6.8</c:v>
                </c:pt>
                <c:pt idx="1258">
                  <c:v>5.7439999999999998</c:v>
                </c:pt>
                <c:pt idx="1259">
                  <c:v>9.0120000000000005</c:v>
                </c:pt>
                <c:pt idx="1260">
                  <c:v>10.864000000000004</c:v>
                </c:pt>
                <c:pt idx="1261">
                  <c:v>10.061</c:v>
                </c:pt>
                <c:pt idx="1262">
                  <c:v>13.7</c:v>
                </c:pt>
                <c:pt idx="1263">
                  <c:v>16.329999999999988</c:v>
                </c:pt>
                <c:pt idx="1264">
                  <c:v>12.727</c:v>
                </c:pt>
                <c:pt idx="1265">
                  <c:v>11.755400000000021</c:v>
                </c:pt>
                <c:pt idx="1266">
                  <c:v>9.8230000000000004</c:v>
                </c:pt>
                <c:pt idx="1267">
                  <c:v>13.577</c:v>
                </c:pt>
                <c:pt idx="1268">
                  <c:v>9.1050000000000004</c:v>
                </c:pt>
                <c:pt idx="1269">
                  <c:v>7.7869999999999999</c:v>
                </c:pt>
                <c:pt idx="1270">
                  <c:v>15.93</c:v>
                </c:pt>
                <c:pt idx="1271">
                  <c:v>7.3529999999999909</c:v>
                </c:pt>
                <c:pt idx="1272">
                  <c:v>18.2</c:v>
                </c:pt>
                <c:pt idx="1273">
                  <c:v>26.016999999999999</c:v>
                </c:pt>
                <c:pt idx="1274">
                  <c:v>10.98</c:v>
                </c:pt>
                <c:pt idx="1275">
                  <c:v>10.46</c:v>
                </c:pt>
                <c:pt idx="1276">
                  <c:v>10.446</c:v>
                </c:pt>
                <c:pt idx="1277">
                  <c:v>6.4219999999999997</c:v>
                </c:pt>
                <c:pt idx="1278">
                  <c:v>93.73</c:v>
                </c:pt>
                <c:pt idx="1279">
                  <c:v>7.1099999999999985</c:v>
                </c:pt>
                <c:pt idx="1280">
                  <c:v>17.584499999999956</c:v>
                </c:pt>
                <c:pt idx="1281">
                  <c:v>6.22</c:v>
                </c:pt>
                <c:pt idx="1282">
                  <c:v>10.72</c:v>
                </c:pt>
                <c:pt idx="1283">
                  <c:v>11.68</c:v>
                </c:pt>
                <c:pt idx="1284">
                  <c:v>7.8339999999999996</c:v>
                </c:pt>
                <c:pt idx="1285">
                  <c:v>14.161</c:v>
                </c:pt>
                <c:pt idx="1286">
                  <c:v>9.44</c:v>
                </c:pt>
                <c:pt idx="1287">
                  <c:v>8.18</c:v>
                </c:pt>
                <c:pt idx="1288">
                  <c:v>12.028</c:v>
                </c:pt>
                <c:pt idx="1289">
                  <c:v>14.198</c:v>
                </c:pt>
                <c:pt idx="1290">
                  <c:v>9.7350900000000014</c:v>
                </c:pt>
                <c:pt idx="1291">
                  <c:v>11.41</c:v>
                </c:pt>
                <c:pt idx="1292">
                  <c:v>8.7110000000000003</c:v>
                </c:pt>
                <c:pt idx="1293">
                  <c:v>31.465999999999958</c:v>
                </c:pt>
                <c:pt idx="1294">
                  <c:v>10.8903</c:v>
                </c:pt>
                <c:pt idx="1295">
                  <c:v>46.72800000000008</c:v>
                </c:pt>
                <c:pt idx="1296">
                  <c:v>16.135999999999999</c:v>
                </c:pt>
                <c:pt idx="1297">
                  <c:v>15.7095</c:v>
                </c:pt>
                <c:pt idx="1298">
                  <c:v>10.982900000000004</c:v>
                </c:pt>
                <c:pt idx="1299">
                  <c:v>17.446999999999989</c:v>
                </c:pt>
                <c:pt idx="1300">
                  <c:v>13.52</c:v>
                </c:pt>
                <c:pt idx="1301">
                  <c:v>9.43</c:v>
                </c:pt>
                <c:pt idx="1302">
                  <c:v>7.49</c:v>
                </c:pt>
                <c:pt idx="1303">
                  <c:v>13.69</c:v>
                </c:pt>
                <c:pt idx="1304">
                  <c:v>13.856000000000021</c:v>
                </c:pt>
                <c:pt idx="1305">
                  <c:v>9.5179999999999989</c:v>
                </c:pt>
                <c:pt idx="1306">
                  <c:v>13.59</c:v>
                </c:pt>
                <c:pt idx="1307">
                  <c:v>10.938000000000001</c:v>
                </c:pt>
                <c:pt idx="1308">
                  <c:v>7.4</c:v>
                </c:pt>
                <c:pt idx="1309">
                  <c:v>540</c:v>
                </c:pt>
                <c:pt idx="1310">
                  <c:v>150</c:v>
                </c:pt>
                <c:pt idx="1311">
                  <c:v>10.608000000000001</c:v>
                </c:pt>
                <c:pt idx="1312">
                  <c:v>23.2</c:v>
                </c:pt>
                <c:pt idx="1313">
                  <c:v>12.726000000000001</c:v>
                </c:pt>
                <c:pt idx="1314">
                  <c:v>14.603</c:v>
                </c:pt>
                <c:pt idx="1315">
                  <c:v>15.950000000000006</c:v>
                </c:pt>
                <c:pt idx="1316">
                  <c:v>10.248199999999999</c:v>
                </c:pt>
                <c:pt idx="1317">
                  <c:v>18.475999999999964</c:v>
                </c:pt>
                <c:pt idx="1318">
                  <c:v>9.2919999999999998</c:v>
                </c:pt>
                <c:pt idx="1319">
                  <c:v>9.17</c:v>
                </c:pt>
                <c:pt idx="1320">
                  <c:v>32.160000000000011</c:v>
                </c:pt>
                <c:pt idx="1321">
                  <c:v>13.092000000000002</c:v>
                </c:pt>
                <c:pt idx="1322">
                  <c:v>9.9341000000000008</c:v>
                </c:pt>
                <c:pt idx="1323">
                  <c:v>9.8990000000000027</c:v>
                </c:pt>
                <c:pt idx="1324">
                  <c:v>51</c:v>
                </c:pt>
                <c:pt idx="1325">
                  <c:v>18.471999999999987</c:v>
                </c:pt>
                <c:pt idx="1326">
                  <c:v>6.7370000000000001</c:v>
                </c:pt>
                <c:pt idx="1327">
                  <c:v>26.8964</c:v>
                </c:pt>
                <c:pt idx="1328">
                  <c:v>7.7169999999999996</c:v>
                </c:pt>
                <c:pt idx="1329">
                  <c:v>41.4</c:v>
                </c:pt>
                <c:pt idx="1330">
                  <c:v>7.9820000000000002</c:v>
                </c:pt>
                <c:pt idx="1331">
                  <c:v>14.115</c:v>
                </c:pt>
                <c:pt idx="1332">
                  <c:v>20.73</c:v>
                </c:pt>
                <c:pt idx="1333">
                  <c:v>9.9210000000000012</c:v>
                </c:pt>
                <c:pt idx="1334">
                  <c:v>400</c:v>
                </c:pt>
                <c:pt idx="1335">
                  <c:v>11.344000000000001</c:v>
                </c:pt>
                <c:pt idx="1336">
                  <c:v>19.2</c:v>
                </c:pt>
                <c:pt idx="1337">
                  <c:v>15.922000000000002</c:v>
                </c:pt>
                <c:pt idx="1338">
                  <c:v>11.186</c:v>
                </c:pt>
                <c:pt idx="1339">
                  <c:v>15.61</c:v>
                </c:pt>
                <c:pt idx="1340">
                  <c:v>13.174300000000001</c:v>
                </c:pt>
                <c:pt idx="1341">
                  <c:v>17.155999999999999</c:v>
                </c:pt>
                <c:pt idx="1342">
                  <c:v>11.173</c:v>
                </c:pt>
                <c:pt idx="1343">
                  <c:v>15.201000000000001</c:v>
                </c:pt>
                <c:pt idx="1344">
                  <c:v>8.1920000000000002</c:v>
                </c:pt>
                <c:pt idx="1345">
                  <c:v>28.72</c:v>
                </c:pt>
                <c:pt idx="1346">
                  <c:v>14.03</c:v>
                </c:pt>
                <c:pt idx="1347">
                  <c:v>13.05</c:v>
                </c:pt>
                <c:pt idx="1348">
                  <c:v>10.099</c:v>
                </c:pt>
                <c:pt idx="1349">
                  <c:v>23.561999999999987</c:v>
                </c:pt>
                <c:pt idx="1350">
                  <c:v>8.5616000000000003</c:v>
                </c:pt>
                <c:pt idx="1351">
                  <c:v>9.6510000000000016</c:v>
                </c:pt>
                <c:pt idx="1352">
                  <c:v>8.5300000000000011</c:v>
                </c:pt>
                <c:pt idx="1353">
                  <c:v>8.4030000000000005</c:v>
                </c:pt>
                <c:pt idx="1354">
                  <c:v>16.103999999999999</c:v>
                </c:pt>
                <c:pt idx="1355">
                  <c:v>14.38</c:v>
                </c:pt>
                <c:pt idx="1356">
                  <c:v>4.2850000000000001</c:v>
                </c:pt>
                <c:pt idx="1357">
                  <c:v>6.5529999999999955</c:v>
                </c:pt>
                <c:pt idx="1358">
                  <c:v>5.0544999999999956</c:v>
                </c:pt>
                <c:pt idx="1359">
                  <c:v>10.059000000000006</c:v>
                </c:pt>
                <c:pt idx="1360">
                  <c:v>7.2409999999999997</c:v>
                </c:pt>
                <c:pt idx="1361">
                  <c:v>7.87</c:v>
                </c:pt>
                <c:pt idx="1362">
                  <c:v>13.024000000000001</c:v>
                </c:pt>
                <c:pt idx="1363">
                  <c:v>16.538</c:v>
                </c:pt>
                <c:pt idx="1364">
                  <c:v>6.8422999999999998</c:v>
                </c:pt>
                <c:pt idx="1365">
                  <c:v>9.7460000000000004</c:v>
                </c:pt>
                <c:pt idx="1366">
                  <c:v>14.912000000000004</c:v>
                </c:pt>
                <c:pt idx="1367">
                  <c:v>9.4480000000000004</c:v>
                </c:pt>
                <c:pt idx="1368">
                  <c:v>7.7679999999999945</c:v>
                </c:pt>
                <c:pt idx="1369">
                  <c:v>12.275</c:v>
                </c:pt>
                <c:pt idx="1370">
                  <c:v>11.197000000000001</c:v>
                </c:pt>
                <c:pt idx="1371">
                  <c:v>16.974999999999987</c:v>
                </c:pt>
                <c:pt idx="1372">
                  <c:v>11.033000000000001</c:v>
                </c:pt>
                <c:pt idx="1373">
                  <c:v>12.687000000000001</c:v>
                </c:pt>
                <c:pt idx="1374">
                  <c:v>10.16</c:v>
                </c:pt>
                <c:pt idx="1375">
                  <c:v>13.48</c:v>
                </c:pt>
                <c:pt idx="1376">
                  <c:v>8.3780000000000001</c:v>
                </c:pt>
                <c:pt idx="1377">
                  <c:v>7.51</c:v>
                </c:pt>
                <c:pt idx="1378">
                  <c:v>9.2115999999999989</c:v>
                </c:pt>
                <c:pt idx="1379">
                  <c:v>38.700000000000003</c:v>
                </c:pt>
                <c:pt idx="1380">
                  <c:v>10.685</c:v>
                </c:pt>
                <c:pt idx="1381">
                  <c:v>29.38</c:v>
                </c:pt>
                <c:pt idx="1382">
                  <c:v>41.85</c:v>
                </c:pt>
                <c:pt idx="1383">
                  <c:v>20.05</c:v>
                </c:pt>
                <c:pt idx="1384">
                  <c:v>11.450000000000006</c:v>
                </c:pt>
                <c:pt idx="1385">
                  <c:v>16</c:v>
                </c:pt>
                <c:pt idx="1386">
                  <c:v>14.244999999999999</c:v>
                </c:pt>
                <c:pt idx="1387">
                  <c:v>13.67</c:v>
                </c:pt>
                <c:pt idx="1388">
                  <c:v>132.30000000000001</c:v>
                </c:pt>
                <c:pt idx="1389">
                  <c:v>7.3811999999999998</c:v>
                </c:pt>
                <c:pt idx="1390">
                  <c:v>35.15</c:v>
                </c:pt>
                <c:pt idx="1391">
                  <c:v>23.613000000000035</c:v>
                </c:pt>
                <c:pt idx="1392">
                  <c:v>8.0450000000000017</c:v>
                </c:pt>
                <c:pt idx="1393">
                  <c:v>8.6300000000000008</c:v>
                </c:pt>
                <c:pt idx="1394">
                  <c:v>8.6080000000000005</c:v>
                </c:pt>
                <c:pt idx="1395">
                  <c:v>1332</c:v>
                </c:pt>
                <c:pt idx="1396">
                  <c:v>35.864000000000004</c:v>
                </c:pt>
                <c:pt idx="1397">
                  <c:v>7.3369999999999997</c:v>
                </c:pt>
                <c:pt idx="1398">
                  <c:v>11.089</c:v>
                </c:pt>
                <c:pt idx="1399">
                  <c:v>11.838000000000001</c:v>
                </c:pt>
                <c:pt idx="1400">
                  <c:v>8.1920000000000002</c:v>
                </c:pt>
                <c:pt idx="1401">
                  <c:v>19.946999999999989</c:v>
                </c:pt>
                <c:pt idx="1402">
                  <c:v>59.5</c:v>
                </c:pt>
                <c:pt idx="1403">
                  <c:v>7.9649999999999945</c:v>
                </c:pt>
                <c:pt idx="1404">
                  <c:v>5.8780000000000001</c:v>
                </c:pt>
                <c:pt idx="1405">
                  <c:v>5.3719999999999999</c:v>
                </c:pt>
                <c:pt idx="1406">
                  <c:v>12.725300000000001</c:v>
                </c:pt>
                <c:pt idx="1407">
                  <c:v>21.1</c:v>
                </c:pt>
                <c:pt idx="1408">
                  <c:v>5.57</c:v>
                </c:pt>
                <c:pt idx="1409">
                  <c:v>16.285999999999959</c:v>
                </c:pt>
                <c:pt idx="1410">
                  <c:v>18.263000000000002</c:v>
                </c:pt>
                <c:pt idx="1411">
                  <c:v>16.521000000000001</c:v>
                </c:pt>
                <c:pt idx="1412">
                  <c:v>8.9700000000000006</c:v>
                </c:pt>
                <c:pt idx="1413">
                  <c:v>8.0970000000000013</c:v>
                </c:pt>
                <c:pt idx="1414">
                  <c:v>10.927</c:v>
                </c:pt>
                <c:pt idx="1415">
                  <c:v>23.67</c:v>
                </c:pt>
                <c:pt idx="1416">
                  <c:v>20.117000000000047</c:v>
                </c:pt>
                <c:pt idx="1417">
                  <c:v>12.333</c:v>
                </c:pt>
                <c:pt idx="1418">
                  <c:v>11.22</c:v>
                </c:pt>
                <c:pt idx="1419">
                  <c:v>6.6719999999999997</c:v>
                </c:pt>
                <c:pt idx="1420">
                  <c:v>18.192</c:v>
                </c:pt>
                <c:pt idx="1421">
                  <c:v>10.43</c:v>
                </c:pt>
                <c:pt idx="1422">
                  <c:v>13.209</c:v>
                </c:pt>
                <c:pt idx="1423">
                  <c:v>19.97</c:v>
                </c:pt>
                <c:pt idx="1424">
                  <c:v>19.47</c:v>
                </c:pt>
                <c:pt idx="1425">
                  <c:v>15.57</c:v>
                </c:pt>
                <c:pt idx="1426">
                  <c:v>18.047999999999988</c:v>
                </c:pt>
                <c:pt idx="1427">
                  <c:v>14.25</c:v>
                </c:pt>
                <c:pt idx="1428">
                  <c:v>8.9600000000000026</c:v>
                </c:pt>
                <c:pt idx="1429">
                  <c:v>24.821000000000005</c:v>
                </c:pt>
                <c:pt idx="1430">
                  <c:v>20.282999999999959</c:v>
                </c:pt>
                <c:pt idx="1431">
                  <c:v>11.74</c:v>
                </c:pt>
                <c:pt idx="1432">
                  <c:v>12.891</c:v>
                </c:pt>
                <c:pt idx="1433">
                  <c:v>20.03</c:v>
                </c:pt>
                <c:pt idx="1434">
                  <c:v>27.06599999999996</c:v>
                </c:pt>
                <c:pt idx="1435">
                  <c:v>11.374000000000002</c:v>
                </c:pt>
                <c:pt idx="1436">
                  <c:v>12.054</c:v>
                </c:pt>
                <c:pt idx="1437">
                  <c:v>13.17</c:v>
                </c:pt>
                <c:pt idx="1438">
                  <c:v>13.191000000000001</c:v>
                </c:pt>
                <c:pt idx="1439">
                  <c:v>50.6</c:v>
                </c:pt>
                <c:pt idx="1440">
                  <c:v>22.004999999999999</c:v>
                </c:pt>
                <c:pt idx="1441">
                  <c:v>12.270480000000004</c:v>
                </c:pt>
                <c:pt idx="1442">
                  <c:v>9.0010000000000012</c:v>
                </c:pt>
                <c:pt idx="1443">
                  <c:v>5.9249999999999945</c:v>
                </c:pt>
                <c:pt idx="1444">
                  <c:v>64.453000000000003</c:v>
                </c:pt>
                <c:pt idx="1445">
                  <c:v>19.635000000000005</c:v>
                </c:pt>
                <c:pt idx="1446">
                  <c:v>11.664</c:v>
                </c:pt>
                <c:pt idx="1447">
                  <c:v>9.2747000000000011</c:v>
                </c:pt>
                <c:pt idx="1448">
                  <c:v>23.74</c:v>
                </c:pt>
                <c:pt idx="1449">
                  <c:v>62.35</c:v>
                </c:pt>
                <c:pt idx="1450">
                  <c:v>18.610000000000031</c:v>
                </c:pt>
                <c:pt idx="1451">
                  <c:v>7.24</c:v>
                </c:pt>
                <c:pt idx="1452">
                  <c:v>5.9580000000000002</c:v>
                </c:pt>
                <c:pt idx="1453">
                  <c:v>30.51</c:v>
                </c:pt>
                <c:pt idx="1454">
                  <c:v>14.14</c:v>
                </c:pt>
                <c:pt idx="1455">
                  <c:v>12.58</c:v>
                </c:pt>
                <c:pt idx="1456">
                  <c:v>14.445</c:v>
                </c:pt>
                <c:pt idx="1457">
                  <c:v>6.6</c:v>
                </c:pt>
                <c:pt idx="1458">
                  <c:v>7.72</c:v>
                </c:pt>
                <c:pt idx="1459">
                  <c:v>9.8950000000000067</c:v>
                </c:pt>
                <c:pt idx="1460">
                  <c:v>12.736500000000001</c:v>
                </c:pt>
                <c:pt idx="1461">
                  <c:v>14.05</c:v>
                </c:pt>
                <c:pt idx="1462">
                  <c:v>12.371</c:v>
                </c:pt>
                <c:pt idx="1463">
                  <c:v>15.365000000000022</c:v>
                </c:pt>
                <c:pt idx="1464">
                  <c:v>19.890999999999988</c:v>
                </c:pt>
                <c:pt idx="1465">
                  <c:v>22.741</c:v>
                </c:pt>
                <c:pt idx="1466">
                  <c:v>8.2900000000000009</c:v>
                </c:pt>
                <c:pt idx="1467">
                  <c:v>13.11</c:v>
                </c:pt>
                <c:pt idx="1468">
                  <c:v>14.394</c:v>
                </c:pt>
                <c:pt idx="1469">
                  <c:v>18.821000000000005</c:v>
                </c:pt>
                <c:pt idx="1470">
                  <c:v>22.62</c:v>
                </c:pt>
                <c:pt idx="1471">
                  <c:v>9.2212999999999994</c:v>
                </c:pt>
                <c:pt idx="1472">
                  <c:v>8.1655000000000193</c:v>
                </c:pt>
                <c:pt idx="1473">
                  <c:v>12.97</c:v>
                </c:pt>
                <c:pt idx="1474">
                  <c:v>13.7128</c:v>
                </c:pt>
                <c:pt idx="1475">
                  <c:v>6.7514000000000003</c:v>
                </c:pt>
                <c:pt idx="1476">
                  <c:v>10.408200000000001</c:v>
                </c:pt>
                <c:pt idx="1477">
                  <c:v>8.3920000000000048</c:v>
                </c:pt>
                <c:pt idx="1478">
                  <c:v>52.4</c:v>
                </c:pt>
                <c:pt idx="1479">
                  <c:v>21.2</c:v>
                </c:pt>
                <c:pt idx="1480">
                  <c:v>38.700000000000003</c:v>
                </c:pt>
                <c:pt idx="1481">
                  <c:v>11.23</c:v>
                </c:pt>
                <c:pt idx="1482">
                  <c:v>8.4010000000000016</c:v>
                </c:pt>
                <c:pt idx="1483">
                  <c:v>9.6050000000000004</c:v>
                </c:pt>
                <c:pt idx="1484">
                  <c:v>14.870000000000006</c:v>
                </c:pt>
                <c:pt idx="1485">
                  <c:v>30.981999999999989</c:v>
                </c:pt>
                <c:pt idx="1486">
                  <c:v>8.8870000000000005</c:v>
                </c:pt>
                <c:pt idx="1487">
                  <c:v>20.664000000000001</c:v>
                </c:pt>
                <c:pt idx="1488">
                  <c:v>16.920000000000002</c:v>
                </c:pt>
                <c:pt idx="1489">
                  <c:v>8.48</c:v>
                </c:pt>
                <c:pt idx="1490">
                  <c:v>11.79</c:v>
                </c:pt>
                <c:pt idx="1491">
                  <c:v>5.71</c:v>
                </c:pt>
                <c:pt idx="1492">
                  <c:v>11.868600000000002</c:v>
                </c:pt>
                <c:pt idx="1493">
                  <c:v>6.0490000000000004</c:v>
                </c:pt>
                <c:pt idx="1494">
                  <c:v>12.497</c:v>
                </c:pt>
                <c:pt idx="1495">
                  <c:v>12.16</c:v>
                </c:pt>
                <c:pt idx="1496">
                  <c:v>10.7431</c:v>
                </c:pt>
                <c:pt idx="1497">
                  <c:v>14.315000000000017</c:v>
                </c:pt>
                <c:pt idx="1498">
                  <c:v>13.686</c:v>
                </c:pt>
                <c:pt idx="1499">
                  <c:v>13.597</c:v>
                </c:pt>
                <c:pt idx="1500">
                  <c:v>24.143999999999988</c:v>
                </c:pt>
                <c:pt idx="1501">
                  <c:v>19.353000000000005</c:v>
                </c:pt>
                <c:pt idx="1502">
                  <c:v>10.251000000000001</c:v>
                </c:pt>
                <c:pt idx="1503">
                  <c:v>17.603999999999999</c:v>
                </c:pt>
                <c:pt idx="1504">
                  <c:v>8.3240000000000016</c:v>
                </c:pt>
                <c:pt idx="1505">
                  <c:v>8.1289999999999996</c:v>
                </c:pt>
                <c:pt idx="1506">
                  <c:v>17.100000000000001</c:v>
                </c:pt>
                <c:pt idx="1507">
                  <c:v>31.52</c:v>
                </c:pt>
                <c:pt idx="1508">
                  <c:v>8.8460000000000001</c:v>
                </c:pt>
                <c:pt idx="1509">
                  <c:v>19.7</c:v>
                </c:pt>
                <c:pt idx="1510">
                  <c:v>8.120000000000001</c:v>
                </c:pt>
                <c:pt idx="1511">
                  <c:v>11.919</c:v>
                </c:pt>
                <c:pt idx="1512">
                  <c:v>14.766</c:v>
                </c:pt>
                <c:pt idx="1513">
                  <c:v>31.9</c:v>
                </c:pt>
                <c:pt idx="1514">
                  <c:v>9.298</c:v>
                </c:pt>
                <c:pt idx="1515">
                  <c:v>13.625</c:v>
                </c:pt>
                <c:pt idx="1516">
                  <c:v>56.17</c:v>
                </c:pt>
                <c:pt idx="1517">
                  <c:v>16.72</c:v>
                </c:pt>
                <c:pt idx="1518">
                  <c:v>37.176000000000002</c:v>
                </c:pt>
                <c:pt idx="1519">
                  <c:v>10.443</c:v>
                </c:pt>
                <c:pt idx="1520">
                  <c:v>10.64</c:v>
                </c:pt>
                <c:pt idx="1521">
                  <c:v>16.478999999999989</c:v>
                </c:pt>
                <c:pt idx="1522">
                  <c:v>13.66</c:v>
                </c:pt>
                <c:pt idx="1523">
                  <c:v>15.4</c:v>
                </c:pt>
                <c:pt idx="1524">
                  <c:v>8.2800000000000011</c:v>
                </c:pt>
                <c:pt idx="1525">
                  <c:v>9.93</c:v>
                </c:pt>
                <c:pt idx="1526">
                  <c:v>6.3539999999999965</c:v>
                </c:pt>
                <c:pt idx="1527">
                  <c:v>13.546000000000001</c:v>
                </c:pt>
                <c:pt idx="1528">
                  <c:v>35.980000000000004</c:v>
                </c:pt>
                <c:pt idx="1529">
                  <c:v>21.850999999999999</c:v>
                </c:pt>
                <c:pt idx="1530">
                  <c:v>35.08</c:v>
                </c:pt>
                <c:pt idx="1531">
                  <c:v>28.43</c:v>
                </c:pt>
                <c:pt idx="1532">
                  <c:v>52.230000000000011</c:v>
                </c:pt>
                <c:pt idx="1533">
                  <c:v>12.312000000000006</c:v>
                </c:pt>
                <c:pt idx="1534">
                  <c:v>11.931000000000001</c:v>
                </c:pt>
                <c:pt idx="1535">
                  <c:v>8.91</c:v>
                </c:pt>
                <c:pt idx="1536">
                  <c:v>17.196000000000005</c:v>
                </c:pt>
                <c:pt idx="1537">
                  <c:v>7.3334999999999999</c:v>
                </c:pt>
                <c:pt idx="1538">
                  <c:v>15.98</c:v>
                </c:pt>
                <c:pt idx="1539">
                  <c:v>24.005499999999959</c:v>
                </c:pt>
                <c:pt idx="1540">
                  <c:v>11.801</c:v>
                </c:pt>
                <c:pt idx="1541">
                  <c:v>13.018000000000001</c:v>
                </c:pt>
                <c:pt idx="1542">
                  <c:v>35.800000000000004</c:v>
                </c:pt>
                <c:pt idx="1543">
                  <c:v>34.407000000000004</c:v>
                </c:pt>
                <c:pt idx="1544">
                  <c:v>6.0249999999999906</c:v>
                </c:pt>
                <c:pt idx="1545">
                  <c:v>23.678000000000001</c:v>
                </c:pt>
                <c:pt idx="1546">
                  <c:v>10.212</c:v>
                </c:pt>
                <c:pt idx="1547">
                  <c:v>10.145</c:v>
                </c:pt>
                <c:pt idx="1548">
                  <c:v>7.2</c:v>
                </c:pt>
                <c:pt idx="1549">
                  <c:v>12.463000000000006</c:v>
                </c:pt>
                <c:pt idx="1550">
                  <c:v>8.6599000000000004</c:v>
                </c:pt>
                <c:pt idx="1551">
                  <c:v>4.9572000000000003</c:v>
                </c:pt>
                <c:pt idx="1552">
                  <c:v>11.128</c:v>
                </c:pt>
                <c:pt idx="1553">
                  <c:v>18.146999999999988</c:v>
                </c:pt>
                <c:pt idx="1554">
                  <c:v>15.851000000000004</c:v>
                </c:pt>
                <c:pt idx="1555">
                  <c:v>12.15</c:v>
                </c:pt>
                <c:pt idx="1556">
                  <c:v>9.516</c:v>
                </c:pt>
                <c:pt idx="1557">
                  <c:v>7.6899999999999995</c:v>
                </c:pt>
                <c:pt idx="1558">
                  <c:v>8.1789000000000005</c:v>
                </c:pt>
                <c:pt idx="1559">
                  <c:v>9.0360000000000014</c:v>
                </c:pt>
                <c:pt idx="1560">
                  <c:v>8.8240000000000016</c:v>
                </c:pt>
                <c:pt idx="1561">
                  <c:v>7.9300000000000024</c:v>
                </c:pt>
                <c:pt idx="1562">
                  <c:v>9.7800000000000011</c:v>
                </c:pt>
                <c:pt idx="1563">
                  <c:v>6.1829999999999945</c:v>
                </c:pt>
                <c:pt idx="1564">
                  <c:v>12.838000000000001</c:v>
                </c:pt>
                <c:pt idx="1565">
                  <c:v>8.64</c:v>
                </c:pt>
                <c:pt idx="1566">
                  <c:v>24.052</c:v>
                </c:pt>
                <c:pt idx="1567">
                  <c:v>7.0819999999999999</c:v>
                </c:pt>
                <c:pt idx="1568">
                  <c:v>8.73</c:v>
                </c:pt>
                <c:pt idx="1569">
                  <c:v>6.6653499999999966</c:v>
                </c:pt>
                <c:pt idx="1570">
                  <c:v>19.670000000000005</c:v>
                </c:pt>
                <c:pt idx="1571">
                  <c:v>27.330000000000005</c:v>
                </c:pt>
                <c:pt idx="1572">
                  <c:v>11.8</c:v>
                </c:pt>
                <c:pt idx="1573">
                  <c:v>9.1780000000000008</c:v>
                </c:pt>
                <c:pt idx="1574">
                  <c:v>17.267999999999986</c:v>
                </c:pt>
                <c:pt idx="1575">
                  <c:v>16.8</c:v>
                </c:pt>
                <c:pt idx="1576">
                  <c:v>10.943</c:v>
                </c:pt>
                <c:pt idx="1577">
                  <c:v>37.155060000000006</c:v>
                </c:pt>
                <c:pt idx="1578">
                  <c:v>16.509</c:v>
                </c:pt>
                <c:pt idx="1579">
                  <c:v>14.801</c:v>
                </c:pt>
                <c:pt idx="1580">
                  <c:v>7.3555999999999955</c:v>
                </c:pt>
                <c:pt idx="1581">
                  <c:v>16.634000000000043</c:v>
                </c:pt>
                <c:pt idx="1582">
                  <c:v>6.5720000000000001</c:v>
                </c:pt>
                <c:pt idx="1583">
                  <c:v>7.2991000000000001</c:v>
                </c:pt>
                <c:pt idx="1584">
                  <c:v>15.706</c:v>
                </c:pt>
                <c:pt idx="1585">
                  <c:v>22.37</c:v>
                </c:pt>
                <c:pt idx="1586">
                  <c:v>11.287700000000001</c:v>
                </c:pt>
                <c:pt idx="1587">
                  <c:v>6.3149999999999906</c:v>
                </c:pt>
                <c:pt idx="1588">
                  <c:v>12.7988</c:v>
                </c:pt>
                <c:pt idx="1589">
                  <c:v>15.797000000000001</c:v>
                </c:pt>
                <c:pt idx="1590">
                  <c:v>14.848000000000001</c:v>
                </c:pt>
                <c:pt idx="1591">
                  <c:v>58.660000000000011</c:v>
                </c:pt>
                <c:pt idx="1592">
                  <c:v>10.992000000000004</c:v>
                </c:pt>
                <c:pt idx="1593">
                  <c:v>32.5</c:v>
                </c:pt>
                <c:pt idx="1594">
                  <c:v>8.984</c:v>
                </c:pt>
                <c:pt idx="1595">
                  <c:v>5.3849999999999945</c:v>
                </c:pt>
                <c:pt idx="1596">
                  <c:v>21.04</c:v>
                </c:pt>
                <c:pt idx="1597">
                  <c:v>35.195000000000071</c:v>
                </c:pt>
                <c:pt idx="1598">
                  <c:v>10.08</c:v>
                </c:pt>
                <c:pt idx="1599">
                  <c:v>24.475999999999964</c:v>
                </c:pt>
                <c:pt idx="1600">
                  <c:v>17.573</c:v>
                </c:pt>
                <c:pt idx="1601">
                  <c:v>10.111000000000001</c:v>
                </c:pt>
                <c:pt idx="1602">
                  <c:v>11.6</c:v>
                </c:pt>
                <c:pt idx="1603">
                  <c:v>15.941000000000001</c:v>
                </c:pt>
                <c:pt idx="1604">
                  <c:v>15.962000000000018</c:v>
                </c:pt>
                <c:pt idx="1605">
                  <c:v>13.178000000000001</c:v>
                </c:pt>
                <c:pt idx="1606">
                  <c:v>34.300000000000004</c:v>
                </c:pt>
                <c:pt idx="1607">
                  <c:v>31.734999999999999</c:v>
                </c:pt>
                <c:pt idx="1608">
                  <c:v>11.731999999999999</c:v>
                </c:pt>
                <c:pt idx="1609">
                  <c:v>37.394000000000005</c:v>
                </c:pt>
                <c:pt idx="1610">
                  <c:v>16.78399999999996</c:v>
                </c:pt>
                <c:pt idx="1611">
                  <c:v>10.67</c:v>
                </c:pt>
                <c:pt idx="1612">
                  <c:v>19.87</c:v>
                </c:pt>
                <c:pt idx="1613">
                  <c:v>31.82</c:v>
                </c:pt>
                <c:pt idx="1614">
                  <c:v>18.556999999999999</c:v>
                </c:pt>
                <c:pt idx="1615">
                  <c:v>10.747</c:v>
                </c:pt>
                <c:pt idx="1616">
                  <c:v>7.8527999999999976</c:v>
                </c:pt>
                <c:pt idx="1617">
                  <c:v>7.1129999999999907</c:v>
                </c:pt>
                <c:pt idx="1618">
                  <c:v>53.96</c:v>
                </c:pt>
                <c:pt idx="1619">
                  <c:v>12.093</c:v>
                </c:pt>
                <c:pt idx="1620">
                  <c:v>22.071999999999999</c:v>
                </c:pt>
                <c:pt idx="1621">
                  <c:v>8.64</c:v>
                </c:pt>
                <c:pt idx="1622">
                  <c:v>7.306</c:v>
                </c:pt>
                <c:pt idx="1623">
                  <c:v>12.865000000000022</c:v>
                </c:pt>
                <c:pt idx="1624">
                  <c:v>8.7050000000000001</c:v>
                </c:pt>
                <c:pt idx="1625">
                  <c:v>10.283000000000001</c:v>
                </c:pt>
                <c:pt idx="1626">
                  <c:v>8.3340000000000014</c:v>
                </c:pt>
                <c:pt idx="1627">
                  <c:v>5.8390000000000004</c:v>
                </c:pt>
                <c:pt idx="1628">
                  <c:v>5.6549999999999887</c:v>
                </c:pt>
                <c:pt idx="1629">
                  <c:v>9.02</c:v>
                </c:pt>
                <c:pt idx="1630">
                  <c:v>4.7009999999999996</c:v>
                </c:pt>
                <c:pt idx="1631">
                  <c:v>7.8</c:v>
                </c:pt>
                <c:pt idx="1632">
                  <c:v>11.57</c:v>
                </c:pt>
                <c:pt idx="1633">
                  <c:v>12.032</c:v>
                </c:pt>
                <c:pt idx="1634">
                  <c:v>102.8</c:v>
                </c:pt>
                <c:pt idx="1635">
                  <c:v>11.04</c:v>
                </c:pt>
                <c:pt idx="1636">
                  <c:v>5.9820000000000002</c:v>
                </c:pt>
                <c:pt idx="1637">
                  <c:v>13.83</c:v>
                </c:pt>
                <c:pt idx="1638">
                  <c:v>9.3959000000000028</c:v>
                </c:pt>
                <c:pt idx="1639">
                  <c:v>52.8</c:v>
                </c:pt>
                <c:pt idx="1640">
                  <c:v>13.819000000000004</c:v>
                </c:pt>
                <c:pt idx="1641">
                  <c:v>8.7050000000000001</c:v>
                </c:pt>
                <c:pt idx="1642">
                  <c:v>18.364999999999988</c:v>
                </c:pt>
                <c:pt idx="1643">
                  <c:v>25.675999999999988</c:v>
                </c:pt>
                <c:pt idx="1644">
                  <c:v>8.0980000000000008</c:v>
                </c:pt>
                <c:pt idx="1645">
                  <c:v>16.260000000000002</c:v>
                </c:pt>
                <c:pt idx="1646">
                  <c:v>7.7830000000000004</c:v>
                </c:pt>
                <c:pt idx="1647">
                  <c:v>6.8959999999999955</c:v>
                </c:pt>
                <c:pt idx="1648">
                  <c:v>47.009</c:v>
                </c:pt>
                <c:pt idx="1649">
                  <c:v>8.8745000000000047</c:v>
                </c:pt>
                <c:pt idx="1650">
                  <c:v>9.1269999999999989</c:v>
                </c:pt>
                <c:pt idx="1651">
                  <c:v>5.1379999999999955</c:v>
                </c:pt>
                <c:pt idx="1652">
                  <c:v>10.42</c:v>
                </c:pt>
                <c:pt idx="1653">
                  <c:v>19.260000000000002</c:v>
                </c:pt>
                <c:pt idx="1654">
                  <c:v>8.1347000000000005</c:v>
                </c:pt>
                <c:pt idx="1655">
                  <c:v>15.071</c:v>
                </c:pt>
                <c:pt idx="1656">
                  <c:v>7.6679999999999877</c:v>
                </c:pt>
                <c:pt idx="1657">
                  <c:v>8.7800000000000011</c:v>
                </c:pt>
                <c:pt idx="1658">
                  <c:v>11.387</c:v>
                </c:pt>
                <c:pt idx="1659">
                  <c:v>15.028</c:v>
                </c:pt>
                <c:pt idx="1660">
                  <c:v>13.7204</c:v>
                </c:pt>
                <c:pt idx="1661">
                  <c:v>6.1629999999999887</c:v>
                </c:pt>
                <c:pt idx="1662">
                  <c:v>7.226</c:v>
                </c:pt>
                <c:pt idx="1663">
                  <c:v>6.875</c:v>
                </c:pt>
                <c:pt idx="1664">
                  <c:v>4.2770000000000001</c:v>
                </c:pt>
                <c:pt idx="1665">
                  <c:v>20.991</c:v>
                </c:pt>
                <c:pt idx="1666">
                  <c:v>21.797000000000001</c:v>
                </c:pt>
                <c:pt idx="1667">
                  <c:v>14.845000000000002</c:v>
                </c:pt>
                <c:pt idx="1668">
                  <c:v>7.3609999999999909</c:v>
                </c:pt>
                <c:pt idx="1669">
                  <c:v>6.52</c:v>
                </c:pt>
                <c:pt idx="1670">
                  <c:v>5.7366000000000099</c:v>
                </c:pt>
                <c:pt idx="1671">
                  <c:v>9.0220000000000002</c:v>
                </c:pt>
                <c:pt idx="1672">
                  <c:v>6.2139999999999995</c:v>
                </c:pt>
                <c:pt idx="1673">
                  <c:v>24.49</c:v>
                </c:pt>
                <c:pt idx="1674">
                  <c:v>13.69</c:v>
                </c:pt>
                <c:pt idx="1675">
                  <c:v>9.7630000000000035</c:v>
                </c:pt>
                <c:pt idx="1676">
                  <c:v>7.0239999999999965</c:v>
                </c:pt>
                <c:pt idx="1677">
                  <c:v>5.9180000000000001</c:v>
                </c:pt>
                <c:pt idx="1678">
                  <c:v>6.5919999999999996</c:v>
                </c:pt>
                <c:pt idx="1679">
                  <c:v>12.103</c:v>
                </c:pt>
                <c:pt idx="1680">
                  <c:v>15.679</c:v>
                </c:pt>
                <c:pt idx="1681">
                  <c:v>15.51</c:v>
                </c:pt>
                <c:pt idx="1682">
                  <c:v>13.82</c:v>
                </c:pt>
                <c:pt idx="1683">
                  <c:v>10.370000000000006</c:v>
                </c:pt>
                <c:pt idx="1684">
                  <c:v>5.9587000000000003</c:v>
                </c:pt>
                <c:pt idx="1685">
                  <c:v>9.4146000000000001</c:v>
                </c:pt>
                <c:pt idx="1686">
                  <c:v>5.9880000000000004</c:v>
                </c:pt>
                <c:pt idx="1687">
                  <c:v>46.551000000000002</c:v>
                </c:pt>
                <c:pt idx="1688">
                  <c:v>8.1429999999999989</c:v>
                </c:pt>
                <c:pt idx="1689">
                  <c:v>4.1479999999999908</c:v>
                </c:pt>
                <c:pt idx="1690">
                  <c:v>5.2249999999999899</c:v>
                </c:pt>
                <c:pt idx="1691">
                  <c:v>9.9690000000000047</c:v>
                </c:pt>
                <c:pt idx="1692">
                  <c:v>25.224</c:v>
                </c:pt>
                <c:pt idx="1693">
                  <c:v>7.2744999999999997</c:v>
                </c:pt>
                <c:pt idx="1694">
                  <c:v>39</c:v>
                </c:pt>
                <c:pt idx="1695">
                  <c:v>8.5670000000000002</c:v>
                </c:pt>
                <c:pt idx="1696">
                  <c:v>5.0789999999999997</c:v>
                </c:pt>
                <c:pt idx="1697">
                  <c:v>9.98</c:v>
                </c:pt>
                <c:pt idx="1698">
                  <c:v>8.3480000000000008</c:v>
                </c:pt>
                <c:pt idx="1699">
                  <c:v>8.3740000000000006</c:v>
                </c:pt>
                <c:pt idx="1700">
                  <c:v>7.1390000000000002</c:v>
                </c:pt>
                <c:pt idx="1701">
                  <c:v>7.4432000000000098</c:v>
                </c:pt>
                <c:pt idx="1702">
                  <c:v>7.22</c:v>
                </c:pt>
                <c:pt idx="1703">
                  <c:v>7.0449999999999955</c:v>
                </c:pt>
                <c:pt idx="1704">
                  <c:v>4.7750000000000004</c:v>
                </c:pt>
                <c:pt idx="1705">
                  <c:v>5.5512800000000002</c:v>
                </c:pt>
                <c:pt idx="1706">
                  <c:v>5.3920999999999975</c:v>
                </c:pt>
                <c:pt idx="1707">
                  <c:v>5.6989999999999945</c:v>
                </c:pt>
                <c:pt idx="1708">
                  <c:v>16.829999999999988</c:v>
                </c:pt>
                <c:pt idx="1709">
                  <c:v>11.89</c:v>
                </c:pt>
                <c:pt idx="1710">
                  <c:v>9.4050000000000047</c:v>
                </c:pt>
                <c:pt idx="1711">
                  <c:v>4.8439999999999985</c:v>
                </c:pt>
                <c:pt idx="1712">
                  <c:v>9.7270000000000003</c:v>
                </c:pt>
                <c:pt idx="1713">
                  <c:v>6.9239999999999995</c:v>
                </c:pt>
                <c:pt idx="1714">
                  <c:v>29.43</c:v>
                </c:pt>
                <c:pt idx="1715">
                  <c:v>6.0419999999999998</c:v>
                </c:pt>
                <c:pt idx="1716">
                  <c:v>7.21</c:v>
                </c:pt>
                <c:pt idx="1717">
                  <c:v>6.0814000000000004</c:v>
                </c:pt>
                <c:pt idx="1718">
                  <c:v>4.1959999999999908</c:v>
                </c:pt>
                <c:pt idx="1719">
                  <c:v>6.0830000000000002</c:v>
                </c:pt>
                <c:pt idx="1720">
                  <c:v>5.53</c:v>
                </c:pt>
                <c:pt idx="1721">
                  <c:v>5.1839999999999975</c:v>
                </c:pt>
                <c:pt idx="1722">
                  <c:v>5.6303999999999998</c:v>
                </c:pt>
                <c:pt idx="1723">
                  <c:v>8.7270000000000003</c:v>
                </c:pt>
                <c:pt idx="1724">
                  <c:v>5.1310000000000002</c:v>
                </c:pt>
                <c:pt idx="1725">
                  <c:v>27.623000000000001</c:v>
                </c:pt>
                <c:pt idx="1726">
                  <c:v>5.3419999999999996</c:v>
                </c:pt>
                <c:pt idx="1727">
                  <c:v>7.8132000000000001</c:v>
                </c:pt>
                <c:pt idx="1728">
                  <c:v>6.3436000000000003</c:v>
                </c:pt>
                <c:pt idx="1729">
                  <c:v>9.0741700000000005</c:v>
                </c:pt>
                <c:pt idx="68178">
                  <c:v>7.1049999999999907</c:v>
                </c:pt>
                <c:pt idx="68225">
                  <c:v>5.0366000000000088</c:v>
                </c:pt>
                <c:pt idx="68260">
                  <c:v>2.4289999999999998</c:v>
                </c:pt>
                <c:pt idx="68390">
                  <c:v>2.7</c:v>
                </c:pt>
                <c:pt idx="68392">
                  <c:v>3.3239999999999998</c:v>
                </c:pt>
                <c:pt idx="68394">
                  <c:v>3.2730000000000001</c:v>
                </c:pt>
                <c:pt idx="68524">
                  <c:v>2.6981999999999999</c:v>
                </c:pt>
                <c:pt idx="68581">
                  <c:v>2.9969999999999977</c:v>
                </c:pt>
                <c:pt idx="68591">
                  <c:v>36.700000000000003</c:v>
                </c:pt>
                <c:pt idx="68949">
                  <c:v>4.2300000000000004</c:v>
                </c:pt>
                <c:pt idx="68994">
                  <c:v>47</c:v>
                </c:pt>
                <c:pt idx="69186">
                  <c:v>7.3890000000000002</c:v>
                </c:pt>
                <c:pt idx="69274">
                  <c:v>13.894</c:v>
                </c:pt>
                <c:pt idx="69394">
                  <c:v>31.79</c:v>
                </c:pt>
                <c:pt idx="69450">
                  <c:v>2.243100000000005</c:v>
                </c:pt>
                <c:pt idx="69481">
                  <c:v>3.64</c:v>
                </c:pt>
                <c:pt idx="69797">
                  <c:v>6.8</c:v>
                </c:pt>
                <c:pt idx="69846">
                  <c:v>5.3</c:v>
                </c:pt>
                <c:pt idx="69924">
                  <c:v>7.68</c:v>
                </c:pt>
                <c:pt idx="70074">
                  <c:v>4.3292000000000002</c:v>
                </c:pt>
                <c:pt idx="70135">
                  <c:v>32</c:v>
                </c:pt>
                <c:pt idx="70170">
                  <c:v>5.41</c:v>
                </c:pt>
                <c:pt idx="70216">
                  <c:v>5.7394000000000034</c:v>
                </c:pt>
                <c:pt idx="70561">
                  <c:v>12</c:v>
                </c:pt>
                <c:pt idx="70971">
                  <c:v>6.6</c:v>
                </c:pt>
                <c:pt idx="71075">
                  <c:v>20.190000000000001</c:v>
                </c:pt>
                <c:pt idx="71358">
                  <c:v>5.6499999999999995</c:v>
                </c:pt>
                <c:pt idx="71778">
                  <c:v>6.2700000000000014</c:v>
                </c:pt>
                <c:pt idx="72334">
                  <c:v>5.6656999999999975</c:v>
                </c:pt>
                <c:pt idx="72437">
                  <c:v>4.9000000000000004</c:v>
                </c:pt>
                <c:pt idx="72440">
                  <c:v>8.0467000000000013</c:v>
                </c:pt>
                <c:pt idx="72690">
                  <c:v>2.5</c:v>
                </c:pt>
                <c:pt idx="72708">
                  <c:v>2.8699999999999997</c:v>
                </c:pt>
                <c:pt idx="73386">
                  <c:v>9.6</c:v>
                </c:pt>
                <c:pt idx="73495">
                  <c:v>8.4500000000000028</c:v>
                </c:pt>
                <c:pt idx="73742">
                  <c:v>17.5</c:v>
                </c:pt>
                <c:pt idx="74071">
                  <c:v>17.399999999999999</c:v>
                </c:pt>
                <c:pt idx="74096">
                  <c:v>46.1</c:v>
                </c:pt>
                <c:pt idx="74234">
                  <c:v>5.7</c:v>
                </c:pt>
                <c:pt idx="74365">
                  <c:v>8.56</c:v>
                </c:pt>
                <c:pt idx="74370">
                  <c:v>2.8</c:v>
                </c:pt>
                <c:pt idx="74436">
                  <c:v>3.66</c:v>
                </c:pt>
                <c:pt idx="74439">
                  <c:v>3.7330000000000001</c:v>
                </c:pt>
                <c:pt idx="74605">
                  <c:v>33.273000000000003</c:v>
                </c:pt>
                <c:pt idx="74657">
                  <c:v>7.4710000000000099</c:v>
                </c:pt>
                <c:pt idx="74794">
                  <c:v>6.1890000000000001</c:v>
                </c:pt>
                <c:pt idx="74838">
                  <c:v>33.450999999999993</c:v>
                </c:pt>
                <c:pt idx="75094">
                  <c:v>6.6319999999999997</c:v>
                </c:pt>
                <c:pt idx="75437">
                  <c:v>11.33</c:v>
                </c:pt>
                <c:pt idx="75504">
                  <c:v>8.7000000000000011</c:v>
                </c:pt>
                <c:pt idx="75570">
                  <c:v>7.22</c:v>
                </c:pt>
                <c:pt idx="75613">
                  <c:v>3.05</c:v>
                </c:pt>
                <c:pt idx="75663">
                  <c:v>4.09</c:v>
                </c:pt>
                <c:pt idx="75762">
                  <c:v>6.38</c:v>
                </c:pt>
                <c:pt idx="76000">
                  <c:v>4.4000000000000004</c:v>
                </c:pt>
                <c:pt idx="76126">
                  <c:v>5.3</c:v>
                </c:pt>
                <c:pt idx="76452">
                  <c:v>8.3800000000000008</c:v>
                </c:pt>
                <c:pt idx="76815">
                  <c:v>392</c:v>
                </c:pt>
                <c:pt idx="76833">
                  <c:v>3.1663999999999999</c:v>
                </c:pt>
                <c:pt idx="76879">
                  <c:v>3.8899999999999997</c:v>
                </c:pt>
                <c:pt idx="76944">
                  <c:v>36.200000000000003</c:v>
                </c:pt>
                <c:pt idx="77142">
                  <c:v>4.1599999999999975</c:v>
                </c:pt>
                <c:pt idx="77660">
                  <c:v>3.613</c:v>
                </c:pt>
                <c:pt idx="77748">
                  <c:v>7.5789999999999997</c:v>
                </c:pt>
                <c:pt idx="77783">
                  <c:v>7.1</c:v>
                </c:pt>
                <c:pt idx="77814">
                  <c:v>40.01</c:v>
                </c:pt>
                <c:pt idx="77844">
                  <c:v>13.6</c:v>
                </c:pt>
                <c:pt idx="78039">
                  <c:v>17</c:v>
                </c:pt>
                <c:pt idx="78308">
                  <c:v>15.02</c:v>
                </c:pt>
                <c:pt idx="78311">
                  <c:v>5.3</c:v>
                </c:pt>
                <c:pt idx="78435">
                  <c:v>4.9000000000000004</c:v>
                </c:pt>
                <c:pt idx="79102">
                  <c:v>9.7900000000000009</c:v>
                </c:pt>
                <c:pt idx="79208">
                  <c:v>3.202</c:v>
                </c:pt>
                <c:pt idx="79331">
                  <c:v>11.7</c:v>
                </c:pt>
                <c:pt idx="79346">
                  <c:v>11.44</c:v>
                </c:pt>
                <c:pt idx="79487">
                  <c:v>2.8801999999999999</c:v>
                </c:pt>
                <c:pt idx="79508">
                  <c:v>2.7770000000000001</c:v>
                </c:pt>
                <c:pt idx="79545">
                  <c:v>24.51</c:v>
                </c:pt>
                <c:pt idx="79736">
                  <c:v>10.200000000000001</c:v>
                </c:pt>
                <c:pt idx="79797">
                  <c:v>150</c:v>
                </c:pt>
                <c:pt idx="79998">
                  <c:v>6.6499999999999995</c:v>
                </c:pt>
                <c:pt idx="80524">
                  <c:v>3.9699999999999998</c:v>
                </c:pt>
                <c:pt idx="80651">
                  <c:v>100</c:v>
                </c:pt>
                <c:pt idx="80967">
                  <c:v>2.7774999999999999</c:v>
                </c:pt>
                <c:pt idx="81278">
                  <c:v>6.3</c:v>
                </c:pt>
                <c:pt idx="81313">
                  <c:v>10.338000000000001</c:v>
                </c:pt>
                <c:pt idx="81360">
                  <c:v>3.3734999999999977</c:v>
                </c:pt>
                <c:pt idx="81377">
                  <c:v>6.1</c:v>
                </c:pt>
                <c:pt idx="81817">
                  <c:v>8.49</c:v>
                </c:pt>
                <c:pt idx="82075">
                  <c:v>2.7631000000000054</c:v>
                </c:pt>
                <c:pt idx="82081">
                  <c:v>19.07</c:v>
                </c:pt>
                <c:pt idx="82093">
                  <c:v>19.57</c:v>
                </c:pt>
                <c:pt idx="82510">
                  <c:v>10.950000000000006</c:v>
                </c:pt>
                <c:pt idx="83406">
                  <c:v>4.6659999999999906</c:v>
                </c:pt>
                <c:pt idx="83684">
                  <c:v>6.2519999999999998</c:v>
                </c:pt>
                <c:pt idx="83928">
                  <c:v>4.6672999999999965</c:v>
                </c:pt>
                <c:pt idx="83997">
                  <c:v>13.94</c:v>
                </c:pt>
                <c:pt idx="84060">
                  <c:v>240</c:v>
                </c:pt>
                <c:pt idx="84218">
                  <c:v>17.728000000000002</c:v>
                </c:pt>
                <c:pt idx="84493">
                  <c:v>3.3166999999999942</c:v>
                </c:pt>
                <c:pt idx="84537">
                  <c:v>5.41</c:v>
                </c:pt>
                <c:pt idx="84905">
                  <c:v>19.2</c:v>
                </c:pt>
                <c:pt idx="84937">
                  <c:v>7.42</c:v>
                </c:pt>
                <c:pt idx="84959">
                  <c:v>7.3</c:v>
                </c:pt>
                <c:pt idx="85066">
                  <c:v>5.9320000000000004</c:v>
                </c:pt>
                <c:pt idx="85209">
                  <c:v>4.8411999999999997</c:v>
                </c:pt>
                <c:pt idx="85289">
                  <c:v>2.6961999999999997</c:v>
                </c:pt>
                <c:pt idx="85504">
                  <c:v>9.0583000000000009</c:v>
                </c:pt>
                <c:pt idx="85788">
                  <c:v>34</c:v>
                </c:pt>
                <c:pt idx="85818">
                  <c:v>3.0089000000000001</c:v>
                </c:pt>
                <c:pt idx="85889">
                  <c:v>24</c:v>
                </c:pt>
                <c:pt idx="85952">
                  <c:v>2.5141</c:v>
                </c:pt>
                <c:pt idx="86002">
                  <c:v>7.68</c:v>
                </c:pt>
                <c:pt idx="86204">
                  <c:v>7.1639999999999908</c:v>
                </c:pt>
                <c:pt idx="86229">
                  <c:v>6</c:v>
                </c:pt>
                <c:pt idx="86269">
                  <c:v>32.408000000000001</c:v>
                </c:pt>
                <c:pt idx="86400">
                  <c:v>10.23</c:v>
                </c:pt>
                <c:pt idx="86462">
                  <c:v>6.51</c:v>
                </c:pt>
                <c:pt idx="86679">
                  <c:v>26</c:v>
                </c:pt>
                <c:pt idx="86831">
                  <c:v>3.0249999999999999</c:v>
                </c:pt>
                <c:pt idx="86841">
                  <c:v>3.0995999999999997</c:v>
                </c:pt>
                <c:pt idx="87040">
                  <c:v>6.02</c:v>
                </c:pt>
                <c:pt idx="87191">
                  <c:v>3.7600000000000002</c:v>
                </c:pt>
                <c:pt idx="87240">
                  <c:v>18.18</c:v>
                </c:pt>
                <c:pt idx="87242">
                  <c:v>20</c:v>
                </c:pt>
                <c:pt idx="87355">
                  <c:v>22.6</c:v>
                </c:pt>
                <c:pt idx="87438">
                  <c:v>5.8</c:v>
                </c:pt>
                <c:pt idx="87696">
                  <c:v>8.8000000000000007</c:v>
                </c:pt>
                <c:pt idx="87811">
                  <c:v>7</c:v>
                </c:pt>
                <c:pt idx="88000">
                  <c:v>4.0999999999999996</c:v>
                </c:pt>
                <c:pt idx="88017">
                  <c:v>15.524000000000001</c:v>
                </c:pt>
                <c:pt idx="88127">
                  <c:v>5.3966000000000003</c:v>
                </c:pt>
                <c:pt idx="88153">
                  <c:v>3.01</c:v>
                </c:pt>
                <c:pt idx="88173">
                  <c:v>6.806</c:v>
                </c:pt>
                <c:pt idx="88200">
                  <c:v>2.6905999999999999</c:v>
                </c:pt>
                <c:pt idx="88271">
                  <c:v>4.1659999999999906</c:v>
                </c:pt>
                <c:pt idx="88364">
                  <c:v>7.01</c:v>
                </c:pt>
                <c:pt idx="88474">
                  <c:v>5.6</c:v>
                </c:pt>
                <c:pt idx="88616">
                  <c:v>7.1779999999999955</c:v>
                </c:pt>
                <c:pt idx="88722">
                  <c:v>2.4003999999999999</c:v>
                </c:pt>
                <c:pt idx="88862">
                  <c:v>7.8</c:v>
                </c:pt>
                <c:pt idx="89102">
                  <c:v>10.200000000000001</c:v>
                </c:pt>
                <c:pt idx="89148">
                  <c:v>14.39</c:v>
                </c:pt>
                <c:pt idx="89367">
                  <c:v>40.553000000000004</c:v>
                </c:pt>
                <c:pt idx="89562">
                  <c:v>9</c:v>
                </c:pt>
                <c:pt idx="89842">
                  <c:v>2.6149</c:v>
                </c:pt>
                <c:pt idx="89903">
                  <c:v>2.2511999999999999</c:v>
                </c:pt>
                <c:pt idx="90062">
                  <c:v>17.3</c:v>
                </c:pt>
                <c:pt idx="90277">
                  <c:v>23.419999999999987</c:v>
                </c:pt>
                <c:pt idx="90349">
                  <c:v>6.8979999999999908</c:v>
                </c:pt>
                <c:pt idx="90389">
                  <c:v>10.273</c:v>
                </c:pt>
                <c:pt idx="90494">
                  <c:v>13.188000000000001</c:v>
                </c:pt>
                <c:pt idx="90580">
                  <c:v>5.8599999999999985</c:v>
                </c:pt>
                <c:pt idx="90710">
                  <c:v>5.0139999999999985</c:v>
                </c:pt>
                <c:pt idx="90908">
                  <c:v>7.4</c:v>
                </c:pt>
                <c:pt idx="90932">
                  <c:v>4.68</c:v>
                </c:pt>
                <c:pt idx="91000">
                  <c:v>8.8000000000000007</c:v>
                </c:pt>
                <c:pt idx="91444">
                  <c:v>4.5999999999999996</c:v>
                </c:pt>
                <c:pt idx="91517">
                  <c:v>5.52</c:v>
                </c:pt>
                <c:pt idx="92348">
                  <c:v>28.212</c:v>
                </c:pt>
                <c:pt idx="92510">
                  <c:v>2.8899999999999997</c:v>
                </c:pt>
                <c:pt idx="92531">
                  <c:v>3.08</c:v>
                </c:pt>
                <c:pt idx="93207">
                  <c:v>2.2000000000000002</c:v>
                </c:pt>
                <c:pt idx="93347">
                  <c:v>6.3</c:v>
                </c:pt>
                <c:pt idx="93702">
                  <c:v>12</c:v>
                </c:pt>
                <c:pt idx="93719">
                  <c:v>11.2</c:v>
                </c:pt>
                <c:pt idx="93780">
                  <c:v>2.6821000000000002</c:v>
                </c:pt>
                <c:pt idx="94620">
                  <c:v>6.02</c:v>
                </c:pt>
                <c:pt idx="94665">
                  <c:v>4.8</c:v>
                </c:pt>
                <c:pt idx="94775">
                  <c:v>3.04</c:v>
                </c:pt>
                <c:pt idx="95159">
                  <c:v>6</c:v>
                </c:pt>
                <c:pt idx="95638">
                  <c:v>5.8</c:v>
                </c:pt>
                <c:pt idx="95723">
                  <c:v>100</c:v>
                </c:pt>
                <c:pt idx="95808">
                  <c:v>7.2</c:v>
                </c:pt>
                <c:pt idx="95880">
                  <c:v>2.38</c:v>
                </c:pt>
                <c:pt idx="96189">
                  <c:v>5.2</c:v>
                </c:pt>
                <c:pt idx="96264">
                  <c:v>3</c:v>
                </c:pt>
                <c:pt idx="96326">
                  <c:v>5.8719999999999999</c:v>
                </c:pt>
                <c:pt idx="96338">
                  <c:v>7.78</c:v>
                </c:pt>
                <c:pt idx="96573">
                  <c:v>2.5688</c:v>
                </c:pt>
                <c:pt idx="96601">
                  <c:v>520</c:v>
                </c:pt>
                <c:pt idx="97660">
                  <c:v>7.3629999999999907</c:v>
                </c:pt>
                <c:pt idx="98026">
                  <c:v>4.5199999999999996</c:v>
                </c:pt>
                <c:pt idx="98273">
                  <c:v>14.19</c:v>
                </c:pt>
                <c:pt idx="98954">
                  <c:v>5.0169999999999995</c:v>
                </c:pt>
                <c:pt idx="99004">
                  <c:v>3.22</c:v>
                </c:pt>
                <c:pt idx="99019">
                  <c:v>37.450000000000003</c:v>
                </c:pt>
                <c:pt idx="99486">
                  <c:v>81</c:v>
                </c:pt>
                <c:pt idx="99823">
                  <c:v>150</c:v>
                </c:pt>
                <c:pt idx="99919">
                  <c:v>10.5</c:v>
                </c:pt>
                <c:pt idx="99923">
                  <c:v>2.8329999999999957</c:v>
                </c:pt>
                <c:pt idx="99989">
                  <c:v>2.3499999999999988</c:v>
                </c:pt>
                <c:pt idx="100093">
                  <c:v>12.906000000000002</c:v>
                </c:pt>
                <c:pt idx="100476">
                  <c:v>5.4580000000000002</c:v>
                </c:pt>
                <c:pt idx="100764">
                  <c:v>6.35</c:v>
                </c:pt>
                <c:pt idx="100934">
                  <c:v>2.3279999999999998</c:v>
                </c:pt>
                <c:pt idx="101073">
                  <c:v>4.9770000000000003</c:v>
                </c:pt>
                <c:pt idx="101438">
                  <c:v>40.660000000000011</c:v>
                </c:pt>
                <c:pt idx="101504">
                  <c:v>5.0519999999999996</c:v>
                </c:pt>
                <c:pt idx="101557">
                  <c:v>56.7</c:v>
                </c:pt>
                <c:pt idx="101618">
                  <c:v>3.8449999999999998</c:v>
                </c:pt>
                <c:pt idx="101676">
                  <c:v>16.54</c:v>
                </c:pt>
                <c:pt idx="101711">
                  <c:v>3.8952999999999967</c:v>
                </c:pt>
                <c:pt idx="101777">
                  <c:v>8.7000000000000011</c:v>
                </c:pt>
                <c:pt idx="101779">
                  <c:v>4.6899999999999995</c:v>
                </c:pt>
                <c:pt idx="101820">
                  <c:v>7.42</c:v>
                </c:pt>
                <c:pt idx="101886">
                  <c:v>5.4130000000000003</c:v>
                </c:pt>
                <c:pt idx="101963">
                  <c:v>4.2880000000000003</c:v>
                </c:pt>
                <c:pt idx="102071">
                  <c:v>7.53</c:v>
                </c:pt>
                <c:pt idx="102536">
                  <c:v>4.6819999999999995</c:v>
                </c:pt>
                <c:pt idx="102874">
                  <c:v>3.09</c:v>
                </c:pt>
                <c:pt idx="103075">
                  <c:v>9.8490000000000002</c:v>
                </c:pt>
                <c:pt idx="103413">
                  <c:v>260</c:v>
                </c:pt>
                <c:pt idx="103509">
                  <c:v>29.95</c:v>
                </c:pt>
                <c:pt idx="103922">
                  <c:v>7.9050000000000002</c:v>
                </c:pt>
                <c:pt idx="104201">
                  <c:v>2.7065000000000001</c:v>
                </c:pt>
                <c:pt idx="104730">
                  <c:v>8</c:v>
                </c:pt>
                <c:pt idx="105006">
                  <c:v>16.8</c:v>
                </c:pt>
                <c:pt idx="105034">
                  <c:v>4.25</c:v>
                </c:pt>
                <c:pt idx="105148">
                  <c:v>6.9268999999999998</c:v>
                </c:pt>
                <c:pt idx="105163">
                  <c:v>5.08</c:v>
                </c:pt>
                <c:pt idx="105166">
                  <c:v>3.1359999999999997</c:v>
                </c:pt>
                <c:pt idx="105852">
                  <c:v>38.260000000000012</c:v>
                </c:pt>
                <c:pt idx="106129">
                  <c:v>8.48</c:v>
                </c:pt>
                <c:pt idx="106271">
                  <c:v>12.7</c:v>
                </c:pt>
                <c:pt idx="106598">
                  <c:v>21.67</c:v>
                </c:pt>
                <c:pt idx="106628">
                  <c:v>104.5</c:v>
                </c:pt>
                <c:pt idx="106844">
                  <c:v>20.100000000000001</c:v>
                </c:pt>
                <c:pt idx="107676">
                  <c:v>32.9</c:v>
                </c:pt>
                <c:pt idx="108527">
                  <c:v>4.4950000000000001</c:v>
                </c:pt>
                <c:pt idx="108536">
                  <c:v>5.5</c:v>
                </c:pt>
                <c:pt idx="108854">
                  <c:v>2.9899999999999998</c:v>
                </c:pt>
                <c:pt idx="108981">
                  <c:v>5.5</c:v>
                </c:pt>
                <c:pt idx="110642">
                  <c:v>4.9311000000000034</c:v>
                </c:pt>
                <c:pt idx="110763">
                  <c:v>46.9</c:v>
                </c:pt>
                <c:pt idx="113125">
                  <c:v>12.3</c:v>
                </c:pt>
                <c:pt idx="113174">
                  <c:v>5.6467000000000001</c:v>
                </c:pt>
                <c:pt idx="113575">
                  <c:v>5.5</c:v>
                </c:pt>
                <c:pt idx="113854">
                  <c:v>2.13</c:v>
                </c:pt>
                <c:pt idx="114094">
                  <c:v>22</c:v>
                </c:pt>
                <c:pt idx="114135">
                  <c:v>6.4</c:v>
                </c:pt>
                <c:pt idx="114213">
                  <c:v>38</c:v>
                </c:pt>
                <c:pt idx="114327">
                  <c:v>2.9649000000000001</c:v>
                </c:pt>
                <c:pt idx="114375">
                  <c:v>4.8</c:v>
                </c:pt>
                <c:pt idx="114736">
                  <c:v>3.3299999999999987</c:v>
                </c:pt>
                <c:pt idx="115241">
                  <c:v>15.3</c:v>
                </c:pt>
                <c:pt idx="115367">
                  <c:v>5.4</c:v>
                </c:pt>
                <c:pt idx="115415">
                  <c:v>7.02</c:v>
                </c:pt>
                <c:pt idx="115986">
                  <c:v>2.8719999999999977</c:v>
                </c:pt>
                <c:pt idx="116457">
                  <c:v>15.3</c:v>
                </c:pt>
                <c:pt idx="116581">
                  <c:v>9.5500000000000007</c:v>
                </c:pt>
                <c:pt idx="117693">
                  <c:v>70</c:v>
                </c:pt>
                <c:pt idx="118225">
                  <c:v>5.6099999999999985</c:v>
                </c:pt>
                <c:pt idx="118951">
                  <c:v>6</c:v>
                </c:pt>
                <c:pt idx="119253">
                  <c:v>4.8248999999999898</c:v>
                </c:pt>
                <c:pt idx="119417">
                  <c:v>8.74</c:v>
                </c:pt>
                <c:pt idx="119582">
                  <c:v>2.9245000000000001</c:v>
                </c:pt>
                <c:pt idx="119659">
                  <c:v>2.8457999999999997</c:v>
                </c:pt>
                <c:pt idx="120069">
                  <c:v>10</c:v>
                </c:pt>
                <c:pt idx="120140">
                  <c:v>8.5400000000000009</c:v>
                </c:pt>
                <c:pt idx="120186">
                  <c:v>9.7100000000000009</c:v>
                </c:pt>
                <c:pt idx="120355">
                  <c:v>6.09</c:v>
                </c:pt>
                <c:pt idx="120356">
                  <c:v>11.7</c:v>
                </c:pt>
                <c:pt idx="120936">
                  <c:v>10.7</c:v>
                </c:pt>
                <c:pt idx="121081">
                  <c:v>24</c:v>
                </c:pt>
                <c:pt idx="121540">
                  <c:v>2.25</c:v>
                </c:pt>
                <c:pt idx="122019">
                  <c:v>3.9499999999999997</c:v>
                </c:pt>
                <c:pt idx="122532">
                  <c:v>2.96</c:v>
                </c:pt>
                <c:pt idx="122772">
                  <c:v>4.9000000000000004</c:v>
                </c:pt>
                <c:pt idx="123945">
                  <c:v>39.82</c:v>
                </c:pt>
                <c:pt idx="124143">
                  <c:v>3.6217000000000001</c:v>
                </c:pt>
                <c:pt idx="124268">
                  <c:v>2.75</c:v>
                </c:pt>
                <c:pt idx="124382">
                  <c:v>9.7000000000000011</c:v>
                </c:pt>
                <c:pt idx="124974">
                  <c:v>5.5</c:v>
                </c:pt>
                <c:pt idx="124990">
                  <c:v>16</c:v>
                </c:pt>
                <c:pt idx="125144">
                  <c:v>2.9456499999999952</c:v>
                </c:pt>
                <c:pt idx="125625">
                  <c:v>6</c:v>
                </c:pt>
                <c:pt idx="125746">
                  <c:v>4.09</c:v>
                </c:pt>
                <c:pt idx="125750">
                  <c:v>60.8</c:v>
                </c:pt>
                <c:pt idx="125787">
                  <c:v>11.251000000000001</c:v>
                </c:pt>
                <c:pt idx="125930">
                  <c:v>5.0999999999999996</c:v>
                </c:pt>
                <c:pt idx="126082">
                  <c:v>2.4</c:v>
                </c:pt>
                <c:pt idx="126162">
                  <c:v>13.25</c:v>
                </c:pt>
                <c:pt idx="126342">
                  <c:v>3.51</c:v>
                </c:pt>
                <c:pt idx="126943">
                  <c:v>6.03</c:v>
                </c:pt>
                <c:pt idx="126952">
                  <c:v>2.2519999999999998</c:v>
                </c:pt>
                <c:pt idx="127319">
                  <c:v>2.8309999999999977</c:v>
                </c:pt>
                <c:pt idx="128026">
                  <c:v>8.0830000000000002</c:v>
                </c:pt>
                <c:pt idx="128089">
                  <c:v>18</c:v>
                </c:pt>
                <c:pt idx="128351">
                  <c:v>2.4775999999999998</c:v>
                </c:pt>
                <c:pt idx="129108">
                  <c:v>6.8</c:v>
                </c:pt>
                <c:pt idx="129450">
                  <c:v>15.67</c:v>
                </c:pt>
                <c:pt idx="129610">
                  <c:v>3.16</c:v>
                </c:pt>
                <c:pt idx="129699">
                  <c:v>17.100000000000001</c:v>
                </c:pt>
                <c:pt idx="129997">
                  <c:v>6.4080000000000004</c:v>
                </c:pt>
                <c:pt idx="130005">
                  <c:v>8.8000000000000007</c:v>
                </c:pt>
                <c:pt idx="131084">
                  <c:v>5.0999999999999996</c:v>
                </c:pt>
                <c:pt idx="131402">
                  <c:v>6.67</c:v>
                </c:pt>
                <c:pt idx="131710">
                  <c:v>4.92</c:v>
                </c:pt>
                <c:pt idx="132122">
                  <c:v>5.6719999999999997</c:v>
                </c:pt>
                <c:pt idx="133536">
                  <c:v>3.06</c:v>
                </c:pt>
                <c:pt idx="133638">
                  <c:v>5.9</c:v>
                </c:pt>
                <c:pt idx="133870">
                  <c:v>4.4139999999999997</c:v>
                </c:pt>
                <c:pt idx="134348">
                  <c:v>153.29349999999999</c:v>
                </c:pt>
                <c:pt idx="134515">
                  <c:v>4.2300000000000004</c:v>
                </c:pt>
                <c:pt idx="134535">
                  <c:v>80</c:v>
                </c:pt>
                <c:pt idx="135047">
                  <c:v>4.2057000000000002</c:v>
                </c:pt>
                <c:pt idx="135494">
                  <c:v>69</c:v>
                </c:pt>
                <c:pt idx="135805">
                  <c:v>12.09</c:v>
                </c:pt>
                <c:pt idx="136025">
                  <c:v>4.3</c:v>
                </c:pt>
                <c:pt idx="136069">
                  <c:v>5.681</c:v>
                </c:pt>
                <c:pt idx="136116">
                  <c:v>3.9153999999999987</c:v>
                </c:pt>
                <c:pt idx="136207">
                  <c:v>25.9</c:v>
                </c:pt>
                <c:pt idx="136212">
                  <c:v>8.24</c:v>
                </c:pt>
                <c:pt idx="136368">
                  <c:v>8</c:v>
                </c:pt>
                <c:pt idx="136480">
                  <c:v>22.479999999999986</c:v>
                </c:pt>
                <c:pt idx="136624">
                  <c:v>2.3885999999999998</c:v>
                </c:pt>
                <c:pt idx="136812">
                  <c:v>4.766</c:v>
                </c:pt>
                <c:pt idx="136856">
                  <c:v>2.7650000000000001</c:v>
                </c:pt>
                <c:pt idx="136999">
                  <c:v>119</c:v>
                </c:pt>
                <c:pt idx="137000">
                  <c:v>2.3016999999999967</c:v>
                </c:pt>
                <c:pt idx="137039">
                  <c:v>3</c:v>
                </c:pt>
                <c:pt idx="137059">
                  <c:v>9.02</c:v>
                </c:pt>
                <c:pt idx="137091">
                  <c:v>5.4211</c:v>
                </c:pt>
                <c:pt idx="137177">
                  <c:v>2.3191999999999977</c:v>
                </c:pt>
                <c:pt idx="137205">
                  <c:v>2.7669999999999999</c:v>
                </c:pt>
                <c:pt idx="137457">
                  <c:v>10.07</c:v>
                </c:pt>
                <c:pt idx="137474">
                  <c:v>3.1159999999999997</c:v>
                </c:pt>
                <c:pt idx="137587">
                  <c:v>18</c:v>
                </c:pt>
                <c:pt idx="137604">
                  <c:v>9.24</c:v>
                </c:pt>
                <c:pt idx="137611">
                  <c:v>28</c:v>
                </c:pt>
                <c:pt idx="137638">
                  <c:v>5.2629999999999955</c:v>
                </c:pt>
                <c:pt idx="137993">
                  <c:v>40</c:v>
                </c:pt>
                <c:pt idx="138173">
                  <c:v>15.22</c:v>
                </c:pt>
                <c:pt idx="138262">
                  <c:v>12.05</c:v>
                </c:pt>
                <c:pt idx="138267">
                  <c:v>3.5579999999999998</c:v>
                </c:pt>
                <c:pt idx="138530">
                  <c:v>2.6835000000000049</c:v>
                </c:pt>
                <c:pt idx="138591">
                  <c:v>5.5286999999999997</c:v>
                </c:pt>
                <c:pt idx="138672">
                  <c:v>8.6824000000000048</c:v>
                </c:pt>
                <c:pt idx="138858">
                  <c:v>4.4622000000000002</c:v>
                </c:pt>
                <c:pt idx="138883">
                  <c:v>8.7100000000000009</c:v>
                </c:pt>
                <c:pt idx="138899">
                  <c:v>5.3</c:v>
                </c:pt>
                <c:pt idx="138977">
                  <c:v>3.3019999999999987</c:v>
                </c:pt>
                <c:pt idx="139221">
                  <c:v>6.1509999999999945</c:v>
                </c:pt>
                <c:pt idx="139350">
                  <c:v>6.1</c:v>
                </c:pt>
                <c:pt idx="139542">
                  <c:v>45</c:v>
                </c:pt>
                <c:pt idx="139733">
                  <c:v>8.8000000000000007</c:v>
                </c:pt>
                <c:pt idx="139780">
                  <c:v>13.7744</c:v>
                </c:pt>
                <c:pt idx="139805">
                  <c:v>5.1259999999999897</c:v>
                </c:pt>
                <c:pt idx="140042">
                  <c:v>4.9630000000000001</c:v>
                </c:pt>
                <c:pt idx="140046">
                  <c:v>2.9099999999999997</c:v>
                </c:pt>
                <c:pt idx="140126">
                  <c:v>19.32</c:v>
                </c:pt>
                <c:pt idx="140146">
                  <c:v>8.91</c:v>
                </c:pt>
                <c:pt idx="140396">
                  <c:v>5.0839999999999996</c:v>
                </c:pt>
                <c:pt idx="140433">
                  <c:v>2.5</c:v>
                </c:pt>
                <c:pt idx="141023">
                  <c:v>16.510000000000005</c:v>
                </c:pt>
                <c:pt idx="141066">
                  <c:v>5.0190000000000001</c:v>
                </c:pt>
                <c:pt idx="141245">
                  <c:v>24</c:v>
                </c:pt>
                <c:pt idx="141263">
                  <c:v>6.68</c:v>
                </c:pt>
                <c:pt idx="141437">
                  <c:v>2.605</c:v>
                </c:pt>
                <c:pt idx="141500">
                  <c:v>2.327</c:v>
                </c:pt>
                <c:pt idx="141598">
                  <c:v>12.69</c:v>
                </c:pt>
                <c:pt idx="141646">
                  <c:v>3.6909999999999998</c:v>
                </c:pt>
                <c:pt idx="141982">
                  <c:v>19.59</c:v>
                </c:pt>
                <c:pt idx="142045">
                  <c:v>2.5811000000000002</c:v>
                </c:pt>
                <c:pt idx="142140">
                  <c:v>46</c:v>
                </c:pt>
                <c:pt idx="142283">
                  <c:v>7.4700000000000024</c:v>
                </c:pt>
                <c:pt idx="142353">
                  <c:v>5.0688999999999975</c:v>
                </c:pt>
                <c:pt idx="142524">
                  <c:v>2.3279999999999998</c:v>
                </c:pt>
                <c:pt idx="142572">
                  <c:v>61</c:v>
                </c:pt>
                <c:pt idx="142664">
                  <c:v>14.7</c:v>
                </c:pt>
                <c:pt idx="142947">
                  <c:v>3</c:v>
                </c:pt>
                <c:pt idx="143248">
                  <c:v>7.6879999999999908</c:v>
                </c:pt>
                <c:pt idx="143656">
                  <c:v>114.4</c:v>
                </c:pt>
                <c:pt idx="143683">
                  <c:v>35</c:v>
                </c:pt>
                <c:pt idx="143810">
                  <c:v>8.4</c:v>
                </c:pt>
                <c:pt idx="143922">
                  <c:v>5.1989999999999945</c:v>
                </c:pt>
                <c:pt idx="144098">
                  <c:v>5.6519999999999975</c:v>
                </c:pt>
                <c:pt idx="144338">
                  <c:v>15.18</c:v>
                </c:pt>
                <c:pt idx="144415">
                  <c:v>8.25</c:v>
                </c:pt>
                <c:pt idx="144416">
                  <c:v>49.94</c:v>
                </c:pt>
                <c:pt idx="144902">
                  <c:v>5.68</c:v>
                </c:pt>
                <c:pt idx="144903">
                  <c:v>1.9900000000000018</c:v>
                </c:pt>
                <c:pt idx="144906">
                  <c:v>8.06</c:v>
                </c:pt>
                <c:pt idx="144927">
                  <c:v>4.7894000000000014</c:v>
                </c:pt>
                <c:pt idx="145456">
                  <c:v>6.71</c:v>
                </c:pt>
                <c:pt idx="145457">
                  <c:v>6.95</c:v>
                </c:pt>
                <c:pt idx="145458">
                  <c:v>7.87</c:v>
                </c:pt>
                <c:pt idx="145485">
                  <c:v>12.68</c:v>
                </c:pt>
                <c:pt idx="145491">
                  <c:v>8.32</c:v>
                </c:pt>
                <c:pt idx="145640">
                  <c:v>6.9050000000000002</c:v>
                </c:pt>
                <c:pt idx="147494">
                  <c:v>29.9</c:v>
                </c:pt>
                <c:pt idx="147891">
                  <c:v>4.6566000000000001</c:v>
                </c:pt>
                <c:pt idx="148848">
                  <c:v>3.1960999999999977</c:v>
                </c:pt>
                <c:pt idx="149159">
                  <c:v>9</c:v>
                </c:pt>
                <c:pt idx="149186">
                  <c:v>2.8949999999999987</c:v>
                </c:pt>
                <c:pt idx="149263">
                  <c:v>11.5</c:v>
                </c:pt>
                <c:pt idx="150374">
                  <c:v>16.600000000000001</c:v>
                </c:pt>
                <c:pt idx="150402">
                  <c:v>8.3600000000000048</c:v>
                </c:pt>
                <c:pt idx="150646">
                  <c:v>4.71</c:v>
                </c:pt>
                <c:pt idx="151061">
                  <c:v>20.631000000000043</c:v>
                </c:pt>
                <c:pt idx="152578">
                  <c:v>2.5549999999999997</c:v>
                </c:pt>
                <c:pt idx="152759">
                  <c:v>2.8449999999999998</c:v>
                </c:pt>
                <c:pt idx="152861">
                  <c:v>2.9899999999999998</c:v>
                </c:pt>
                <c:pt idx="152934">
                  <c:v>4.1369999999999996</c:v>
                </c:pt>
                <c:pt idx="153005">
                  <c:v>6.0561999999999996</c:v>
                </c:pt>
                <c:pt idx="153465">
                  <c:v>11</c:v>
                </c:pt>
                <c:pt idx="153697">
                  <c:v>18.610000000000031</c:v>
                </c:pt>
                <c:pt idx="153731">
                  <c:v>8</c:v>
                </c:pt>
                <c:pt idx="153824">
                  <c:v>5.6387999999999998</c:v>
                </c:pt>
                <c:pt idx="153881">
                  <c:v>2.3454999999999977</c:v>
                </c:pt>
                <c:pt idx="153939">
                  <c:v>16.312999999999999</c:v>
                </c:pt>
                <c:pt idx="153960">
                  <c:v>2.8173999999999997</c:v>
                </c:pt>
                <c:pt idx="154031">
                  <c:v>2.5539999999999998</c:v>
                </c:pt>
                <c:pt idx="154246">
                  <c:v>4.6063000000000001</c:v>
                </c:pt>
                <c:pt idx="154278">
                  <c:v>4.8229999999999906</c:v>
                </c:pt>
                <c:pt idx="154349">
                  <c:v>3.3189999999999977</c:v>
                </c:pt>
                <c:pt idx="154455">
                  <c:v>5.23</c:v>
                </c:pt>
                <c:pt idx="154636">
                  <c:v>2.9499999999999997</c:v>
                </c:pt>
                <c:pt idx="155142">
                  <c:v>5.2309999999999999</c:v>
                </c:pt>
                <c:pt idx="156012">
                  <c:v>10</c:v>
                </c:pt>
                <c:pt idx="156753">
                  <c:v>6.5286999999999997</c:v>
                </c:pt>
                <c:pt idx="157553">
                  <c:v>6</c:v>
                </c:pt>
                <c:pt idx="159404">
                  <c:v>7.9080000000000004</c:v>
                </c:pt>
                <c:pt idx="159671">
                  <c:v>6.35</c:v>
                </c:pt>
                <c:pt idx="159859">
                  <c:v>2.7246999999999999</c:v>
                </c:pt>
                <c:pt idx="159891">
                  <c:v>8.2919999999999998</c:v>
                </c:pt>
                <c:pt idx="160094">
                  <c:v>3.0131999999999999</c:v>
                </c:pt>
                <c:pt idx="160266">
                  <c:v>11.450000000000006</c:v>
                </c:pt>
                <c:pt idx="160320">
                  <c:v>21.830000000000005</c:v>
                </c:pt>
                <c:pt idx="160736">
                  <c:v>1.36</c:v>
                </c:pt>
                <c:pt idx="161725">
                  <c:v>45</c:v>
                </c:pt>
                <c:pt idx="161999">
                  <c:v>13.4</c:v>
                </c:pt>
                <c:pt idx="162058">
                  <c:v>1880</c:v>
                </c:pt>
                <c:pt idx="162173">
                  <c:v>7.6269999999999945</c:v>
                </c:pt>
                <c:pt idx="162181">
                  <c:v>16.007000000000001</c:v>
                </c:pt>
                <c:pt idx="162210">
                  <c:v>6.23</c:v>
                </c:pt>
                <c:pt idx="162416">
                  <c:v>24</c:v>
                </c:pt>
                <c:pt idx="162421">
                  <c:v>8.947000000000001</c:v>
                </c:pt>
                <c:pt idx="162483">
                  <c:v>2.6419999999999999</c:v>
                </c:pt>
                <c:pt idx="162635">
                  <c:v>6.8938999999999995</c:v>
                </c:pt>
                <c:pt idx="162900">
                  <c:v>60.61</c:v>
                </c:pt>
                <c:pt idx="162998">
                  <c:v>68</c:v>
                </c:pt>
                <c:pt idx="163000">
                  <c:v>38.04</c:v>
                </c:pt>
                <c:pt idx="163081">
                  <c:v>19.7</c:v>
                </c:pt>
                <c:pt idx="163191">
                  <c:v>3</c:v>
                </c:pt>
                <c:pt idx="163249">
                  <c:v>3.77</c:v>
                </c:pt>
                <c:pt idx="163252">
                  <c:v>7</c:v>
                </c:pt>
                <c:pt idx="163693">
                  <c:v>2.9744999999999977</c:v>
                </c:pt>
                <c:pt idx="163732">
                  <c:v>151.1</c:v>
                </c:pt>
                <c:pt idx="163818">
                  <c:v>2.6</c:v>
                </c:pt>
                <c:pt idx="164083">
                  <c:v>14</c:v>
                </c:pt>
                <c:pt idx="164121">
                  <c:v>2.343</c:v>
                </c:pt>
                <c:pt idx="164184">
                  <c:v>5.5679999999999898</c:v>
                </c:pt>
                <c:pt idx="164201">
                  <c:v>6.6419999999999995</c:v>
                </c:pt>
                <c:pt idx="164400">
                  <c:v>38.690000000000012</c:v>
                </c:pt>
                <c:pt idx="165742">
                  <c:v>4.4400000000000004</c:v>
                </c:pt>
                <c:pt idx="166243">
                  <c:v>6</c:v>
                </c:pt>
                <c:pt idx="167208">
                  <c:v>5.6</c:v>
                </c:pt>
                <c:pt idx="168380">
                  <c:v>46.07</c:v>
                </c:pt>
                <c:pt idx="168713">
                  <c:v>2.5</c:v>
                </c:pt>
                <c:pt idx="168846">
                  <c:v>2.9</c:v>
                </c:pt>
                <c:pt idx="168903">
                  <c:v>3.3349999999999977</c:v>
                </c:pt>
                <c:pt idx="170890">
                  <c:v>2.7949999999999999</c:v>
                </c:pt>
                <c:pt idx="171676">
                  <c:v>7.5279999999999898</c:v>
                </c:pt>
                <c:pt idx="171838">
                  <c:v>5.7515999999999998</c:v>
                </c:pt>
                <c:pt idx="172651">
                  <c:v>3.9</c:v>
                </c:pt>
                <c:pt idx="173139">
                  <c:v>84</c:v>
                </c:pt>
                <c:pt idx="173146">
                  <c:v>6.8469999999999995</c:v>
                </c:pt>
                <c:pt idx="173622">
                  <c:v>17.399999999999999</c:v>
                </c:pt>
                <c:pt idx="173747">
                  <c:v>5.2961999999999998</c:v>
                </c:pt>
                <c:pt idx="173877">
                  <c:v>2.9739999999999998</c:v>
                </c:pt>
                <c:pt idx="173884">
                  <c:v>5.0339999999999998</c:v>
                </c:pt>
                <c:pt idx="173973">
                  <c:v>18.52</c:v>
                </c:pt>
                <c:pt idx="173990">
                  <c:v>9.1319999999999997</c:v>
                </c:pt>
                <c:pt idx="174566">
                  <c:v>5.9</c:v>
                </c:pt>
                <c:pt idx="174632">
                  <c:v>3.5789999999999997</c:v>
                </c:pt>
                <c:pt idx="175046">
                  <c:v>3.2559999999999998</c:v>
                </c:pt>
                <c:pt idx="175244">
                  <c:v>4.452</c:v>
                </c:pt>
                <c:pt idx="175486">
                  <c:v>11.13</c:v>
                </c:pt>
                <c:pt idx="175505">
                  <c:v>2.7989999999999999</c:v>
                </c:pt>
                <c:pt idx="175705">
                  <c:v>3.5941999999999998</c:v>
                </c:pt>
                <c:pt idx="176504">
                  <c:v>5.34</c:v>
                </c:pt>
                <c:pt idx="176931">
                  <c:v>5.3</c:v>
                </c:pt>
                <c:pt idx="178043">
                  <c:v>30</c:v>
                </c:pt>
                <c:pt idx="178733">
                  <c:v>4.5999999999999996</c:v>
                </c:pt>
                <c:pt idx="179805">
                  <c:v>9.4550000000000178</c:v>
                </c:pt>
                <c:pt idx="179882">
                  <c:v>34</c:v>
                </c:pt>
                <c:pt idx="179923">
                  <c:v>2.1959999999999997</c:v>
                </c:pt>
                <c:pt idx="179942">
                  <c:v>2.246</c:v>
                </c:pt>
                <c:pt idx="181289">
                  <c:v>2.2400000000000002</c:v>
                </c:pt>
                <c:pt idx="181354">
                  <c:v>6.0539999999999985</c:v>
                </c:pt>
                <c:pt idx="181881">
                  <c:v>2.5</c:v>
                </c:pt>
                <c:pt idx="182755">
                  <c:v>2.774</c:v>
                </c:pt>
                <c:pt idx="183218">
                  <c:v>3.4809999999999999</c:v>
                </c:pt>
                <c:pt idx="183297">
                  <c:v>2.7985000000000002</c:v>
                </c:pt>
                <c:pt idx="183531">
                  <c:v>5.101</c:v>
                </c:pt>
                <c:pt idx="184265">
                  <c:v>2.5009000000000001</c:v>
                </c:pt>
                <c:pt idx="184989">
                  <c:v>5.1869999999999985</c:v>
                </c:pt>
                <c:pt idx="185084">
                  <c:v>220</c:v>
                </c:pt>
                <c:pt idx="185085">
                  <c:v>9.0760000000000005</c:v>
                </c:pt>
                <c:pt idx="185850">
                  <c:v>2.7753999999999999</c:v>
                </c:pt>
                <c:pt idx="185853">
                  <c:v>3.5</c:v>
                </c:pt>
                <c:pt idx="187833">
                  <c:v>9.4</c:v>
                </c:pt>
                <c:pt idx="188076">
                  <c:v>525</c:v>
                </c:pt>
                <c:pt idx="188173">
                  <c:v>2.4719999999999978</c:v>
                </c:pt>
                <c:pt idx="188227">
                  <c:v>10</c:v>
                </c:pt>
                <c:pt idx="189098">
                  <c:v>5.7161</c:v>
                </c:pt>
                <c:pt idx="189264">
                  <c:v>4.9080000000000004</c:v>
                </c:pt>
                <c:pt idx="189699">
                  <c:v>5.01</c:v>
                </c:pt>
                <c:pt idx="190490">
                  <c:v>2</c:v>
                </c:pt>
                <c:pt idx="190636">
                  <c:v>9.3500000000000068</c:v>
                </c:pt>
                <c:pt idx="190977">
                  <c:v>12.3</c:v>
                </c:pt>
                <c:pt idx="191588">
                  <c:v>5.0469999999999997</c:v>
                </c:pt>
                <c:pt idx="192590">
                  <c:v>4.59</c:v>
                </c:pt>
                <c:pt idx="192641">
                  <c:v>17.079999999999988</c:v>
                </c:pt>
                <c:pt idx="192664">
                  <c:v>5.45</c:v>
                </c:pt>
                <c:pt idx="192682">
                  <c:v>13.17</c:v>
                </c:pt>
                <c:pt idx="192691">
                  <c:v>5.39</c:v>
                </c:pt>
                <c:pt idx="192963">
                  <c:v>6.23</c:v>
                </c:pt>
                <c:pt idx="193378">
                  <c:v>3.24</c:v>
                </c:pt>
                <c:pt idx="193384">
                  <c:v>5.4700000000000024</c:v>
                </c:pt>
                <c:pt idx="193667">
                  <c:v>4.6199999999999966</c:v>
                </c:pt>
                <c:pt idx="194385">
                  <c:v>6.6</c:v>
                </c:pt>
                <c:pt idx="194472">
                  <c:v>6.5</c:v>
                </c:pt>
                <c:pt idx="195811">
                  <c:v>4.6599999999999975</c:v>
                </c:pt>
                <c:pt idx="196213">
                  <c:v>6.8</c:v>
                </c:pt>
                <c:pt idx="196697">
                  <c:v>3.9</c:v>
                </c:pt>
                <c:pt idx="196986">
                  <c:v>12</c:v>
                </c:pt>
                <c:pt idx="197387">
                  <c:v>14.9</c:v>
                </c:pt>
                <c:pt idx="197401">
                  <c:v>3.9</c:v>
                </c:pt>
                <c:pt idx="198591">
                  <c:v>12</c:v>
                </c:pt>
                <c:pt idx="199002">
                  <c:v>4.3789999999999996</c:v>
                </c:pt>
                <c:pt idx="200646">
                  <c:v>6.3</c:v>
                </c:pt>
                <c:pt idx="201730">
                  <c:v>3.3</c:v>
                </c:pt>
                <c:pt idx="202420">
                  <c:v>7.03</c:v>
                </c:pt>
                <c:pt idx="203094">
                  <c:v>19.610000000000031</c:v>
                </c:pt>
                <c:pt idx="204876">
                  <c:v>2.5</c:v>
                </c:pt>
                <c:pt idx="205382">
                  <c:v>5.5539999999999985</c:v>
                </c:pt>
                <c:pt idx="206377">
                  <c:v>16</c:v>
                </c:pt>
                <c:pt idx="206399">
                  <c:v>4.0999999999999996</c:v>
                </c:pt>
                <c:pt idx="207397">
                  <c:v>4.4800000000000004</c:v>
                </c:pt>
                <c:pt idx="208022">
                  <c:v>2.67</c:v>
                </c:pt>
                <c:pt idx="208995">
                  <c:v>13.42</c:v>
                </c:pt>
                <c:pt idx="209059">
                  <c:v>4.1399999999999997</c:v>
                </c:pt>
                <c:pt idx="210449">
                  <c:v>64</c:v>
                </c:pt>
                <c:pt idx="211348">
                  <c:v>8.4</c:v>
                </c:pt>
                <c:pt idx="212275">
                  <c:v>5.7430000000000003</c:v>
                </c:pt>
                <c:pt idx="212501">
                  <c:v>46</c:v>
                </c:pt>
                <c:pt idx="212535">
                  <c:v>5.9509999999999996</c:v>
                </c:pt>
                <c:pt idx="213016">
                  <c:v>58</c:v>
                </c:pt>
                <c:pt idx="213451">
                  <c:v>4.78</c:v>
                </c:pt>
                <c:pt idx="213664">
                  <c:v>3.7</c:v>
                </c:pt>
                <c:pt idx="214478">
                  <c:v>20.594000000000001</c:v>
                </c:pt>
                <c:pt idx="214868">
                  <c:v>85</c:v>
                </c:pt>
                <c:pt idx="215186">
                  <c:v>17.734999999999999</c:v>
                </c:pt>
                <c:pt idx="215187">
                  <c:v>9.24</c:v>
                </c:pt>
                <c:pt idx="215700">
                  <c:v>6</c:v>
                </c:pt>
                <c:pt idx="216106">
                  <c:v>11.5</c:v>
                </c:pt>
                <c:pt idx="216257">
                  <c:v>7.3</c:v>
                </c:pt>
                <c:pt idx="216483">
                  <c:v>3.1429999999999998</c:v>
                </c:pt>
                <c:pt idx="217805">
                  <c:v>51.9</c:v>
                </c:pt>
                <c:pt idx="218097">
                  <c:v>5.0339</c:v>
                </c:pt>
                <c:pt idx="218142">
                  <c:v>588</c:v>
                </c:pt>
                <c:pt idx="219069">
                  <c:v>3.52</c:v>
                </c:pt>
                <c:pt idx="219523">
                  <c:v>4.5999999999999996</c:v>
                </c:pt>
                <c:pt idx="219684">
                  <c:v>10.214</c:v>
                </c:pt>
                <c:pt idx="220141">
                  <c:v>3.5019999999999998</c:v>
                </c:pt>
                <c:pt idx="221265">
                  <c:v>3.8396999999999952</c:v>
                </c:pt>
                <c:pt idx="224790">
                  <c:v>7.8959999999999955</c:v>
                </c:pt>
                <c:pt idx="225414">
                  <c:v>4.4950000000000001</c:v>
                </c:pt>
                <c:pt idx="225871">
                  <c:v>2.8463999999999987</c:v>
                </c:pt>
                <c:pt idx="226266">
                  <c:v>31.167999999999999</c:v>
                </c:pt>
                <c:pt idx="228253">
                  <c:v>4.2</c:v>
                </c:pt>
                <c:pt idx="228568">
                  <c:v>3.9903999999999997</c:v>
                </c:pt>
                <c:pt idx="229399">
                  <c:v>28</c:v>
                </c:pt>
                <c:pt idx="230109">
                  <c:v>4.1939999999999955</c:v>
                </c:pt>
                <c:pt idx="230202">
                  <c:v>4.5999999999999996</c:v>
                </c:pt>
                <c:pt idx="230568">
                  <c:v>12</c:v>
                </c:pt>
                <c:pt idx="230963">
                  <c:v>7.88</c:v>
                </c:pt>
                <c:pt idx="231049">
                  <c:v>9.4</c:v>
                </c:pt>
                <c:pt idx="231132">
                  <c:v>2.6719999999999997</c:v>
                </c:pt>
                <c:pt idx="231715">
                  <c:v>4.2</c:v>
                </c:pt>
                <c:pt idx="231739">
                  <c:v>5</c:v>
                </c:pt>
                <c:pt idx="231925">
                  <c:v>24.4</c:v>
                </c:pt>
                <c:pt idx="231956">
                  <c:v>4.5</c:v>
                </c:pt>
                <c:pt idx="232065">
                  <c:v>4.2</c:v>
                </c:pt>
                <c:pt idx="232204">
                  <c:v>11.4</c:v>
                </c:pt>
                <c:pt idx="232436">
                  <c:v>24</c:v>
                </c:pt>
                <c:pt idx="233399">
                  <c:v>17</c:v>
                </c:pt>
                <c:pt idx="233480">
                  <c:v>8.1330000000000009</c:v>
                </c:pt>
                <c:pt idx="234143">
                  <c:v>33</c:v>
                </c:pt>
                <c:pt idx="235261">
                  <c:v>5.67</c:v>
                </c:pt>
                <c:pt idx="236663">
                  <c:v>8.3000000000000007</c:v>
                </c:pt>
                <c:pt idx="237440">
                  <c:v>14</c:v>
                </c:pt>
                <c:pt idx="238259">
                  <c:v>6.76</c:v>
                </c:pt>
                <c:pt idx="241048">
                  <c:v>3.7429999999999999</c:v>
                </c:pt>
                <c:pt idx="241156">
                  <c:v>9.7000000000000011</c:v>
                </c:pt>
                <c:pt idx="241306">
                  <c:v>2.66</c:v>
                </c:pt>
                <c:pt idx="241906">
                  <c:v>4.4359999999999999</c:v>
                </c:pt>
                <c:pt idx="242169">
                  <c:v>6.7850000000000001</c:v>
                </c:pt>
                <c:pt idx="242189">
                  <c:v>13.51</c:v>
                </c:pt>
                <c:pt idx="242942">
                  <c:v>94</c:v>
                </c:pt>
                <c:pt idx="246028">
                  <c:v>7.51</c:v>
                </c:pt>
                <c:pt idx="248218">
                  <c:v>8.8000000000000007</c:v>
                </c:pt>
                <c:pt idx="248805">
                  <c:v>3.254</c:v>
                </c:pt>
                <c:pt idx="248816">
                  <c:v>3.2474000000000012</c:v>
                </c:pt>
                <c:pt idx="250110">
                  <c:v>3.56</c:v>
                </c:pt>
                <c:pt idx="250201">
                  <c:v>4.4660000000000002</c:v>
                </c:pt>
                <c:pt idx="250363">
                  <c:v>5.35</c:v>
                </c:pt>
                <c:pt idx="250627">
                  <c:v>45</c:v>
                </c:pt>
                <c:pt idx="250717">
                  <c:v>6.8</c:v>
                </c:pt>
                <c:pt idx="251049">
                  <c:v>2.92</c:v>
                </c:pt>
                <c:pt idx="251077">
                  <c:v>80</c:v>
                </c:pt>
                <c:pt idx="251266">
                  <c:v>6</c:v>
                </c:pt>
                <c:pt idx="252589">
                  <c:v>3.2</c:v>
                </c:pt>
                <c:pt idx="252966">
                  <c:v>3.2810000000000001</c:v>
                </c:pt>
                <c:pt idx="253072">
                  <c:v>6.1419999999999995</c:v>
                </c:pt>
                <c:pt idx="253839">
                  <c:v>2.27</c:v>
                </c:pt>
                <c:pt idx="254068">
                  <c:v>11.84</c:v>
                </c:pt>
                <c:pt idx="255127">
                  <c:v>6.4083000000000014</c:v>
                </c:pt>
                <c:pt idx="255744">
                  <c:v>9.9600000000000026</c:v>
                </c:pt>
                <c:pt idx="255759">
                  <c:v>9.25</c:v>
                </c:pt>
                <c:pt idx="255765">
                  <c:v>19.16</c:v>
                </c:pt>
                <c:pt idx="256031">
                  <c:v>0.64190000000000136</c:v>
                </c:pt>
                <c:pt idx="256698">
                  <c:v>5.0999999999999996</c:v>
                </c:pt>
                <c:pt idx="257461">
                  <c:v>6.3659999999999899</c:v>
                </c:pt>
                <c:pt idx="257836">
                  <c:v>11.1</c:v>
                </c:pt>
                <c:pt idx="259122">
                  <c:v>38</c:v>
                </c:pt>
                <c:pt idx="259772">
                  <c:v>6.5</c:v>
                </c:pt>
                <c:pt idx="259803">
                  <c:v>5.7910000000000004</c:v>
                </c:pt>
                <c:pt idx="260139">
                  <c:v>7.6639999999999908</c:v>
                </c:pt>
                <c:pt idx="261343">
                  <c:v>7.1</c:v>
                </c:pt>
                <c:pt idx="262062">
                  <c:v>5.2409999999999997</c:v>
                </c:pt>
                <c:pt idx="262102">
                  <c:v>2.3409999999999997</c:v>
                </c:pt>
                <c:pt idx="263974">
                  <c:v>2.6640000000000001</c:v>
                </c:pt>
                <c:pt idx="266197">
                  <c:v>16</c:v>
                </c:pt>
                <c:pt idx="267492">
                  <c:v>2.4260999999999977</c:v>
                </c:pt>
                <c:pt idx="267727">
                  <c:v>129.5</c:v>
                </c:pt>
                <c:pt idx="274136">
                  <c:v>2.6</c:v>
                </c:pt>
                <c:pt idx="275807">
                  <c:v>11.68</c:v>
                </c:pt>
                <c:pt idx="276738">
                  <c:v>4.5599999999999996</c:v>
                </c:pt>
                <c:pt idx="277472">
                  <c:v>2.5949999999999998</c:v>
                </c:pt>
                <c:pt idx="278358">
                  <c:v>6.04</c:v>
                </c:pt>
                <c:pt idx="282078">
                  <c:v>6.59</c:v>
                </c:pt>
                <c:pt idx="282628">
                  <c:v>16.8</c:v>
                </c:pt>
                <c:pt idx="283457">
                  <c:v>14.58</c:v>
                </c:pt>
                <c:pt idx="283738">
                  <c:v>6.48</c:v>
                </c:pt>
                <c:pt idx="284672">
                  <c:v>6</c:v>
                </c:pt>
                <c:pt idx="285260">
                  <c:v>4.7510000000000003</c:v>
                </c:pt>
                <c:pt idx="285537">
                  <c:v>24</c:v>
                </c:pt>
                <c:pt idx="287107">
                  <c:v>7.3</c:v>
                </c:pt>
                <c:pt idx="290556">
                  <c:v>11.634</c:v>
                </c:pt>
                <c:pt idx="292076">
                  <c:v>2.3273999999999999</c:v>
                </c:pt>
                <c:pt idx="297711">
                  <c:v>19.459999999999987</c:v>
                </c:pt>
                <c:pt idx="301146">
                  <c:v>0.52</c:v>
                </c:pt>
                <c:pt idx="302195">
                  <c:v>2.9</c:v>
                </c:pt>
                <c:pt idx="302305">
                  <c:v>4.1259999999999897</c:v>
                </c:pt>
                <c:pt idx="302825">
                  <c:v>13.94</c:v>
                </c:pt>
                <c:pt idx="303007">
                  <c:v>3.8</c:v>
                </c:pt>
                <c:pt idx="303137">
                  <c:v>4.3760000000000003</c:v>
                </c:pt>
                <c:pt idx="303769">
                  <c:v>9.61</c:v>
                </c:pt>
                <c:pt idx="303932">
                  <c:v>6.2460000000000004</c:v>
                </c:pt>
                <c:pt idx="304939">
                  <c:v>16.53</c:v>
                </c:pt>
                <c:pt idx="305448">
                  <c:v>6.0700000000000101E-2</c:v>
                </c:pt>
                <c:pt idx="306167">
                  <c:v>9</c:v>
                </c:pt>
                <c:pt idx="307245">
                  <c:v>8.58</c:v>
                </c:pt>
                <c:pt idx="307499">
                  <c:v>4.0239999999999965</c:v>
                </c:pt>
                <c:pt idx="308187">
                  <c:v>6.76</c:v>
                </c:pt>
                <c:pt idx="308236">
                  <c:v>11</c:v>
                </c:pt>
                <c:pt idx="308244">
                  <c:v>8.9030000000000005</c:v>
                </c:pt>
                <c:pt idx="308537">
                  <c:v>30.73</c:v>
                </c:pt>
                <c:pt idx="308562">
                  <c:v>7.6890000000000001</c:v>
                </c:pt>
                <c:pt idx="310219">
                  <c:v>3.7880000000000011</c:v>
                </c:pt>
                <c:pt idx="310835">
                  <c:v>5.3</c:v>
                </c:pt>
                <c:pt idx="311059">
                  <c:v>2.5709</c:v>
                </c:pt>
                <c:pt idx="312638">
                  <c:v>14.97</c:v>
                </c:pt>
                <c:pt idx="312935">
                  <c:v>8.4440000000000008</c:v>
                </c:pt>
                <c:pt idx="316713">
                  <c:v>6.6768999999999998</c:v>
                </c:pt>
                <c:pt idx="316755">
                  <c:v>5.8460000000000001</c:v>
                </c:pt>
                <c:pt idx="319516">
                  <c:v>2.5139999999999998</c:v>
                </c:pt>
                <c:pt idx="319527">
                  <c:v>2.6421000000000001</c:v>
                </c:pt>
                <c:pt idx="320118">
                  <c:v>9</c:v>
                </c:pt>
                <c:pt idx="322645">
                  <c:v>2.3859999999999997</c:v>
                </c:pt>
                <c:pt idx="323887">
                  <c:v>14.791</c:v>
                </c:pt>
                <c:pt idx="326725">
                  <c:v>9.4360000000000035</c:v>
                </c:pt>
                <c:pt idx="329430">
                  <c:v>10.5</c:v>
                </c:pt>
                <c:pt idx="329607">
                  <c:v>3.278</c:v>
                </c:pt>
                <c:pt idx="329763">
                  <c:v>52.1</c:v>
                </c:pt>
                <c:pt idx="330267">
                  <c:v>6.0549999999999908</c:v>
                </c:pt>
                <c:pt idx="330548">
                  <c:v>3.6</c:v>
                </c:pt>
                <c:pt idx="330818">
                  <c:v>4.4089999999999998</c:v>
                </c:pt>
                <c:pt idx="333277">
                  <c:v>6.2013000000000034</c:v>
                </c:pt>
                <c:pt idx="333351">
                  <c:v>3.21</c:v>
                </c:pt>
                <c:pt idx="334666">
                  <c:v>2.484</c:v>
                </c:pt>
                <c:pt idx="338169">
                  <c:v>9.98</c:v>
                </c:pt>
                <c:pt idx="339749">
                  <c:v>17.8</c:v>
                </c:pt>
                <c:pt idx="340666">
                  <c:v>5.1279999999999868</c:v>
                </c:pt>
                <c:pt idx="340667">
                  <c:v>6.3</c:v>
                </c:pt>
                <c:pt idx="340932">
                  <c:v>5.7700000000000014</c:v>
                </c:pt>
                <c:pt idx="341513">
                  <c:v>23050</c:v>
                </c:pt>
                <c:pt idx="343090">
                  <c:v>9.6580000000000013</c:v>
                </c:pt>
                <c:pt idx="343379">
                  <c:v>5.04</c:v>
                </c:pt>
                <c:pt idx="344349">
                  <c:v>3.0319999999999987</c:v>
                </c:pt>
                <c:pt idx="345550">
                  <c:v>40</c:v>
                </c:pt>
                <c:pt idx="345697">
                  <c:v>3.25</c:v>
                </c:pt>
                <c:pt idx="345773">
                  <c:v>2</c:v>
                </c:pt>
                <c:pt idx="345845">
                  <c:v>56.8</c:v>
                </c:pt>
                <c:pt idx="348826">
                  <c:v>6.03</c:v>
                </c:pt>
                <c:pt idx="349060">
                  <c:v>2.4329999999999967</c:v>
                </c:pt>
                <c:pt idx="351889">
                  <c:v>18.5</c:v>
                </c:pt>
                <c:pt idx="352134">
                  <c:v>2.4161999999999977</c:v>
                </c:pt>
                <c:pt idx="353857">
                  <c:v>26.5</c:v>
                </c:pt>
                <c:pt idx="353929">
                  <c:v>2.4539999999999997</c:v>
                </c:pt>
                <c:pt idx="357902">
                  <c:v>5.2737000000000034</c:v>
                </c:pt>
                <c:pt idx="359986">
                  <c:v>5.85</c:v>
                </c:pt>
                <c:pt idx="360423">
                  <c:v>8.4520000000000195</c:v>
                </c:pt>
                <c:pt idx="361061">
                  <c:v>4.093</c:v>
                </c:pt>
                <c:pt idx="363017">
                  <c:v>3</c:v>
                </c:pt>
                <c:pt idx="363057">
                  <c:v>5.1199999999999966</c:v>
                </c:pt>
                <c:pt idx="363065">
                  <c:v>4.0734000000000004</c:v>
                </c:pt>
                <c:pt idx="363074">
                  <c:v>14.96</c:v>
                </c:pt>
                <c:pt idx="363152">
                  <c:v>9.3230000000000004</c:v>
                </c:pt>
                <c:pt idx="363294">
                  <c:v>0.90669999999999995</c:v>
                </c:pt>
                <c:pt idx="363588">
                  <c:v>20</c:v>
                </c:pt>
                <c:pt idx="363759">
                  <c:v>12</c:v>
                </c:pt>
                <c:pt idx="366332">
                  <c:v>2.4059999999999997</c:v>
                </c:pt>
                <c:pt idx="367237">
                  <c:v>5.2859999999999996</c:v>
                </c:pt>
                <c:pt idx="367932">
                  <c:v>9.4850000000000048</c:v>
                </c:pt>
                <c:pt idx="368142">
                  <c:v>10.950000000000006</c:v>
                </c:pt>
                <c:pt idx="369440">
                  <c:v>5.9</c:v>
                </c:pt>
                <c:pt idx="369973">
                  <c:v>234</c:v>
                </c:pt>
                <c:pt idx="370296">
                  <c:v>4.2219999999999995</c:v>
                </c:pt>
                <c:pt idx="371403">
                  <c:v>5.2539999999999996</c:v>
                </c:pt>
                <c:pt idx="373427">
                  <c:v>7.0289999999999955</c:v>
                </c:pt>
                <c:pt idx="374027">
                  <c:v>2.52</c:v>
                </c:pt>
                <c:pt idx="374695">
                  <c:v>51</c:v>
                </c:pt>
                <c:pt idx="374840">
                  <c:v>2.4099999999999997</c:v>
                </c:pt>
                <c:pt idx="377982">
                  <c:v>116</c:v>
                </c:pt>
                <c:pt idx="382527">
                  <c:v>2.5192999999999977</c:v>
                </c:pt>
                <c:pt idx="382537">
                  <c:v>8.6760000000000002</c:v>
                </c:pt>
                <c:pt idx="382639">
                  <c:v>2.7364999999999977</c:v>
                </c:pt>
                <c:pt idx="382667">
                  <c:v>9.2000000000000011</c:v>
                </c:pt>
                <c:pt idx="382669">
                  <c:v>5.46</c:v>
                </c:pt>
                <c:pt idx="382684">
                  <c:v>1.62</c:v>
                </c:pt>
                <c:pt idx="383136">
                  <c:v>5.2269999999999985</c:v>
                </c:pt>
                <c:pt idx="383150">
                  <c:v>35.44</c:v>
                </c:pt>
                <c:pt idx="383325">
                  <c:v>15.8</c:v>
                </c:pt>
                <c:pt idx="383350">
                  <c:v>7.5720000000000001</c:v>
                </c:pt>
                <c:pt idx="383522">
                  <c:v>1.3</c:v>
                </c:pt>
                <c:pt idx="383807">
                  <c:v>19.149999999999999</c:v>
                </c:pt>
                <c:pt idx="383935">
                  <c:v>0.31300000000000056</c:v>
                </c:pt>
                <c:pt idx="383945">
                  <c:v>7.2830000000000004</c:v>
                </c:pt>
                <c:pt idx="384147">
                  <c:v>10.092000000000002</c:v>
                </c:pt>
                <c:pt idx="384151">
                  <c:v>3.5</c:v>
                </c:pt>
                <c:pt idx="384254">
                  <c:v>19</c:v>
                </c:pt>
                <c:pt idx="384258">
                  <c:v>5.4950000000000001</c:v>
                </c:pt>
                <c:pt idx="384260">
                  <c:v>4.2</c:v>
                </c:pt>
                <c:pt idx="384398">
                  <c:v>4.1100000000000005E-2</c:v>
                </c:pt>
                <c:pt idx="384418">
                  <c:v>0.12130000000000002</c:v>
                </c:pt>
                <c:pt idx="384432">
                  <c:v>1.3</c:v>
                </c:pt>
                <c:pt idx="384842">
                  <c:v>24.1</c:v>
                </c:pt>
                <c:pt idx="385199">
                  <c:v>7.6600000000000001E-2</c:v>
                </c:pt>
                <c:pt idx="385422">
                  <c:v>2.1700000000000011E-2</c:v>
                </c:pt>
                <c:pt idx="385482">
                  <c:v>1.7900000000000005</c:v>
                </c:pt>
                <c:pt idx="385574">
                  <c:v>7.58</c:v>
                </c:pt>
                <c:pt idx="385673">
                  <c:v>0.21760000000000004</c:v>
                </c:pt>
                <c:pt idx="385757">
                  <c:v>1</c:v>
                </c:pt>
                <c:pt idx="385869">
                  <c:v>71.3</c:v>
                </c:pt>
                <c:pt idx="385930">
                  <c:v>30.330000000000005</c:v>
                </c:pt>
                <c:pt idx="386082">
                  <c:v>18</c:v>
                </c:pt>
                <c:pt idx="386542">
                  <c:v>4.4400000000000004</c:v>
                </c:pt>
                <c:pt idx="386544">
                  <c:v>2.6599000000000015E-2</c:v>
                </c:pt>
                <c:pt idx="386571">
                  <c:v>0.58649999999999958</c:v>
                </c:pt>
                <c:pt idx="386672">
                  <c:v>0.22800000000000006</c:v>
                </c:pt>
                <c:pt idx="386673">
                  <c:v>2.2210000000000042E-2</c:v>
                </c:pt>
                <c:pt idx="386706">
                  <c:v>3.6460000000000013E-2</c:v>
                </c:pt>
                <c:pt idx="386726">
                  <c:v>0.13830000000000001</c:v>
                </c:pt>
                <c:pt idx="386761">
                  <c:v>0.16090000000000021</c:v>
                </c:pt>
                <c:pt idx="386780">
                  <c:v>0.55000000000000004</c:v>
                </c:pt>
                <c:pt idx="386782">
                  <c:v>0.16590000000000021</c:v>
                </c:pt>
                <c:pt idx="386845">
                  <c:v>0.66580000000000172</c:v>
                </c:pt>
                <c:pt idx="386935">
                  <c:v>0.1701</c:v>
                </c:pt>
                <c:pt idx="386952">
                  <c:v>0.4</c:v>
                </c:pt>
                <c:pt idx="386985">
                  <c:v>8.4</c:v>
                </c:pt>
                <c:pt idx="387026">
                  <c:v>0.53100000000000003</c:v>
                </c:pt>
                <c:pt idx="387129">
                  <c:v>0.47770000000000001</c:v>
                </c:pt>
                <c:pt idx="388057">
                  <c:v>7.2</c:v>
                </c:pt>
                <c:pt idx="388100">
                  <c:v>29</c:v>
                </c:pt>
                <c:pt idx="388121">
                  <c:v>0.87000000000000111</c:v>
                </c:pt>
                <c:pt idx="388149">
                  <c:v>6.5720000000000001</c:v>
                </c:pt>
                <c:pt idx="388262">
                  <c:v>0.48650000000000032</c:v>
                </c:pt>
                <c:pt idx="388588">
                  <c:v>17.05</c:v>
                </c:pt>
                <c:pt idx="388712">
                  <c:v>12</c:v>
                </c:pt>
                <c:pt idx="389082">
                  <c:v>6.2480000000000119E-2</c:v>
                </c:pt>
                <c:pt idx="390430">
                  <c:v>2.9310000000000003E-2</c:v>
                </c:pt>
                <c:pt idx="390433">
                  <c:v>0.26100000000000001</c:v>
                </c:pt>
                <c:pt idx="390553">
                  <c:v>2.02</c:v>
                </c:pt>
                <c:pt idx="390973">
                  <c:v>1.3900000000000001</c:v>
                </c:pt>
                <c:pt idx="391182">
                  <c:v>8</c:v>
                </c:pt>
                <c:pt idx="391184">
                  <c:v>4.4900000000000086E-2</c:v>
                </c:pt>
                <c:pt idx="391193">
                  <c:v>0.90400000000000003</c:v>
                </c:pt>
                <c:pt idx="391204">
                  <c:v>0.35800000000000032</c:v>
                </c:pt>
                <c:pt idx="391425">
                  <c:v>0.46</c:v>
                </c:pt>
                <c:pt idx="391781">
                  <c:v>2.5</c:v>
                </c:pt>
                <c:pt idx="391964">
                  <c:v>2.3087999999999997</c:v>
                </c:pt>
                <c:pt idx="391991">
                  <c:v>0.55000000000000004</c:v>
                </c:pt>
                <c:pt idx="392738">
                  <c:v>6.1689999999999898</c:v>
                </c:pt>
                <c:pt idx="392997">
                  <c:v>2.7989999999999999</c:v>
                </c:pt>
                <c:pt idx="393107">
                  <c:v>0.73560000000000136</c:v>
                </c:pt>
                <c:pt idx="393415">
                  <c:v>15.66</c:v>
                </c:pt>
                <c:pt idx="393609">
                  <c:v>6.1949999999999887</c:v>
                </c:pt>
                <c:pt idx="393781">
                  <c:v>9.0400000000000009</c:v>
                </c:pt>
                <c:pt idx="393801">
                  <c:v>19.979999999999986</c:v>
                </c:pt>
                <c:pt idx="397826">
                  <c:v>2.8512999999999957</c:v>
                </c:pt>
                <c:pt idx="397857">
                  <c:v>1.1000000000000001</c:v>
                </c:pt>
                <c:pt idx="398215">
                  <c:v>15.9</c:v>
                </c:pt>
                <c:pt idx="398306">
                  <c:v>5.0990000000000002</c:v>
                </c:pt>
                <c:pt idx="398880">
                  <c:v>8</c:v>
                </c:pt>
                <c:pt idx="399283">
                  <c:v>13.5</c:v>
                </c:pt>
                <c:pt idx="400091">
                  <c:v>9.5708000000000002</c:v>
                </c:pt>
                <c:pt idx="400318">
                  <c:v>18.2</c:v>
                </c:pt>
                <c:pt idx="400319">
                  <c:v>8.4</c:v>
                </c:pt>
                <c:pt idx="400461">
                  <c:v>3.0967999999999999E-2</c:v>
                </c:pt>
                <c:pt idx="400554">
                  <c:v>8.6920000000000002</c:v>
                </c:pt>
                <c:pt idx="400731">
                  <c:v>5.78</c:v>
                </c:pt>
                <c:pt idx="401123">
                  <c:v>7</c:v>
                </c:pt>
                <c:pt idx="401505">
                  <c:v>3.4</c:v>
                </c:pt>
                <c:pt idx="402062">
                  <c:v>2.3519999999999968</c:v>
                </c:pt>
                <c:pt idx="402932">
                  <c:v>7.5</c:v>
                </c:pt>
                <c:pt idx="403906">
                  <c:v>27.2</c:v>
                </c:pt>
                <c:pt idx="404579">
                  <c:v>6</c:v>
                </c:pt>
                <c:pt idx="405696">
                  <c:v>4.1399999999999997</c:v>
                </c:pt>
                <c:pt idx="406231">
                  <c:v>0.11700000000000006</c:v>
                </c:pt>
                <c:pt idx="406917">
                  <c:v>5.6500000000000015E-2</c:v>
                </c:pt>
                <c:pt idx="406918">
                  <c:v>8.2900000000000009</c:v>
                </c:pt>
                <c:pt idx="407041">
                  <c:v>3</c:v>
                </c:pt>
                <c:pt idx="407073">
                  <c:v>2.42</c:v>
                </c:pt>
                <c:pt idx="407837">
                  <c:v>5.0400000000000021E-2</c:v>
                </c:pt>
                <c:pt idx="407932">
                  <c:v>6.0090000000000003</c:v>
                </c:pt>
                <c:pt idx="408175">
                  <c:v>0.23538000000000001</c:v>
                </c:pt>
                <c:pt idx="408509">
                  <c:v>2.8129999999999957</c:v>
                </c:pt>
                <c:pt idx="408648">
                  <c:v>0.2490000000000003</c:v>
                </c:pt>
                <c:pt idx="408882">
                  <c:v>7.87</c:v>
                </c:pt>
                <c:pt idx="409295">
                  <c:v>20</c:v>
                </c:pt>
                <c:pt idx="409562">
                  <c:v>5.6899999999999995</c:v>
                </c:pt>
                <c:pt idx="410261">
                  <c:v>2.5560999999999967</c:v>
                </c:pt>
                <c:pt idx="411401">
                  <c:v>0.7410000000000011</c:v>
                </c:pt>
                <c:pt idx="413023">
                  <c:v>5.6</c:v>
                </c:pt>
                <c:pt idx="413532">
                  <c:v>8.4172000000000011</c:v>
                </c:pt>
                <c:pt idx="413533">
                  <c:v>100</c:v>
                </c:pt>
                <c:pt idx="414031">
                  <c:v>3.3386999999999967</c:v>
                </c:pt>
                <c:pt idx="414522">
                  <c:v>5.6</c:v>
                </c:pt>
                <c:pt idx="415432">
                  <c:v>10</c:v>
                </c:pt>
                <c:pt idx="415461">
                  <c:v>9.65</c:v>
                </c:pt>
                <c:pt idx="415512">
                  <c:v>17.157000000000036</c:v>
                </c:pt>
                <c:pt idx="415547">
                  <c:v>4.3</c:v>
                </c:pt>
                <c:pt idx="415681">
                  <c:v>0.52</c:v>
                </c:pt>
                <c:pt idx="416185">
                  <c:v>12.2</c:v>
                </c:pt>
                <c:pt idx="417415">
                  <c:v>3.4882</c:v>
                </c:pt>
                <c:pt idx="417937">
                  <c:v>100</c:v>
                </c:pt>
                <c:pt idx="418050">
                  <c:v>1.42</c:v>
                </c:pt>
                <c:pt idx="419552">
                  <c:v>13.556000000000004</c:v>
                </c:pt>
                <c:pt idx="421921">
                  <c:v>2.3698999999999977</c:v>
                </c:pt>
                <c:pt idx="422274">
                  <c:v>2.4969999999999977</c:v>
                </c:pt>
                <c:pt idx="423587">
                  <c:v>0.12000000000000002</c:v>
                </c:pt>
                <c:pt idx="423640">
                  <c:v>0.24060000000000001</c:v>
                </c:pt>
                <c:pt idx="429176">
                  <c:v>2.5819999999999999</c:v>
                </c:pt>
                <c:pt idx="432856">
                  <c:v>8.4700000000000206E-2</c:v>
                </c:pt>
                <c:pt idx="433551">
                  <c:v>4.4160000000000004</c:v>
                </c:pt>
                <c:pt idx="433917">
                  <c:v>2.8279999999999998</c:v>
                </c:pt>
                <c:pt idx="435455">
                  <c:v>0.14630000000000001</c:v>
                </c:pt>
                <c:pt idx="435464">
                  <c:v>1.4149999999999971</c:v>
                </c:pt>
                <c:pt idx="435779">
                  <c:v>4.5600000000000002E-2</c:v>
                </c:pt>
                <c:pt idx="435837">
                  <c:v>8</c:v>
                </c:pt>
                <c:pt idx="436876">
                  <c:v>4.6199999999999966</c:v>
                </c:pt>
                <c:pt idx="437467">
                  <c:v>2.25</c:v>
                </c:pt>
                <c:pt idx="437886">
                  <c:v>0.44400000000000012</c:v>
                </c:pt>
                <c:pt idx="437888">
                  <c:v>2.9100000000000008E-2</c:v>
                </c:pt>
                <c:pt idx="437913">
                  <c:v>0.70000000000000062</c:v>
                </c:pt>
                <c:pt idx="438510">
                  <c:v>7.8</c:v>
                </c:pt>
                <c:pt idx="438734">
                  <c:v>0.65000000000000135</c:v>
                </c:pt>
                <c:pt idx="438738">
                  <c:v>4</c:v>
                </c:pt>
                <c:pt idx="439001">
                  <c:v>0.6800000000000006</c:v>
                </c:pt>
                <c:pt idx="439550">
                  <c:v>9.5100000000000046E-2</c:v>
                </c:pt>
                <c:pt idx="439603">
                  <c:v>20</c:v>
                </c:pt>
                <c:pt idx="439795">
                  <c:v>4.4400000000000004</c:v>
                </c:pt>
                <c:pt idx="441030">
                  <c:v>4.96</c:v>
                </c:pt>
                <c:pt idx="441165">
                  <c:v>4.3269999999999955</c:v>
                </c:pt>
                <c:pt idx="441325">
                  <c:v>3.3659999999999997</c:v>
                </c:pt>
                <c:pt idx="441339">
                  <c:v>1.2975999999999974</c:v>
                </c:pt>
                <c:pt idx="441341">
                  <c:v>3.3609999999999998</c:v>
                </c:pt>
                <c:pt idx="441342">
                  <c:v>1.5421</c:v>
                </c:pt>
                <c:pt idx="441343">
                  <c:v>2.0949999999999998</c:v>
                </c:pt>
                <c:pt idx="441347">
                  <c:v>2.59</c:v>
                </c:pt>
                <c:pt idx="441353">
                  <c:v>61</c:v>
                </c:pt>
                <c:pt idx="441848">
                  <c:v>0.90859999999999996</c:v>
                </c:pt>
                <c:pt idx="441851">
                  <c:v>49</c:v>
                </c:pt>
                <c:pt idx="441856">
                  <c:v>6.88</c:v>
                </c:pt>
                <c:pt idx="441859">
                  <c:v>17.260000000000002</c:v>
                </c:pt>
                <c:pt idx="441920">
                  <c:v>11.48</c:v>
                </c:pt>
                <c:pt idx="442290">
                  <c:v>4.583000000000003E-2</c:v>
                </c:pt>
                <c:pt idx="442784">
                  <c:v>11.52</c:v>
                </c:pt>
                <c:pt idx="442913">
                  <c:v>0.31200000000000055</c:v>
                </c:pt>
                <c:pt idx="442959">
                  <c:v>13.17</c:v>
                </c:pt>
                <c:pt idx="442962">
                  <c:v>5.077</c:v>
                </c:pt>
                <c:pt idx="442966">
                  <c:v>40</c:v>
                </c:pt>
                <c:pt idx="443207">
                  <c:v>6.2669999999999995</c:v>
                </c:pt>
                <c:pt idx="443507">
                  <c:v>0.34529000000000021</c:v>
                </c:pt>
                <c:pt idx="443804">
                  <c:v>19.88</c:v>
                </c:pt>
                <c:pt idx="444356">
                  <c:v>19.88</c:v>
                </c:pt>
                <c:pt idx="444651">
                  <c:v>3.0476999999999999</c:v>
                </c:pt>
                <c:pt idx="446522">
                  <c:v>1.4958999999999965</c:v>
                </c:pt>
                <c:pt idx="449249">
                  <c:v>2.5036999999999998</c:v>
                </c:pt>
                <c:pt idx="450257">
                  <c:v>7.8</c:v>
                </c:pt>
                <c:pt idx="453243">
                  <c:v>8.3000000000000199E-2</c:v>
                </c:pt>
                <c:pt idx="453811">
                  <c:v>0.42510000000000031</c:v>
                </c:pt>
                <c:pt idx="454052">
                  <c:v>8.5450000000000017</c:v>
                </c:pt>
                <c:pt idx="454121">
                  <c:v>1.8029999999999977</c:v>
                </c:pt>
                <c:pt idx="454273">
                  <c:v>0.10065</c:v>
                </c:pt>
                <c:pt idx="455400">
                  <c:v>1.45</c:v>
                </c:pt>
                <c:pt idx="455545">
                  <c:v>7.4000000000000121E-2</c:v>
                </c:pt>
                <c:pt idx="455548">
                  <c:v>7.429000000000012E-2</c:v>
                </c:pt>
                <c:pt idx="455554">
                  <c:v>0.21240000000000034</c:v>
                </c:pt>
                <c:pt idx="456374">
                  <c:v>2.5844999999999998</c:v>
                </c:pt>
                <c:pt idx="456496">
                  <c:v>2.4</c:v>
                </c:pt>
                <c:pt idx="456502">
                  <c:v>0.12873999999999999</c:v>
                </c:pt>
                <c:pt idx="458168">
                  <c:v>4.5</c:v>
                </c:pt>
                <c:pt idx="458180">
                  <c:v>6.0200000000000017E-2</c:v>
                </c:pt>
                <c:pt idx="458624">
                  <c:v>4.6499999999999995</c:v>
                </c:pt>
                <c:pt idx="458656">
                  <c:v>1.48</c:v>
                </c:pt>
                <c:pt idx="459120">
                  <c:v>0.27540000000000031</c:v>
                </c:pt>
                <c:pt idx="459451">
                  <c:v>9.52</c:v>
                </c:pt>
                <c:pt idx="459471">
                  <c:v>0.73100000000000065</c:v>
                </c:pt>
                <c:pt idx="459497">
                  <c:v>2.1408000000000042E-2</c:v>
                </c:pt>
                <c:pt idx="459525">
                  <c:v>2.6030000000000002</c:v>
                </c:pt>
                <c:pt idx="459530">
                  <c:v>4.4583000000000032E-2</c:v>
                </c:pt>
                <c:pt idx="459660">
                  <c:v>0.10169000000000014</c:v>
                </c:pt>
                <c:pt idx="460010">
                  <c:v>1.7291999999999978</c:v>
                </c:pt>
                <c:pt idx="460111">
                  <c:v>22.1</c:v>
                </c:pt>
                <c:pt idx="460439">
                  <c:v>1</c:v>
                </c:pt>
                <c:pt idx="460510">
                  <c:v>1.2</c:v>
                </c:pt>
                <c:pt idx="460540">
                  <c:v>0.23</c:v>
                </c:pt>
                <c:pt idx="461575">
                  <c:v>3.2090000000000042E-2</c:v>
                </c:pt>
                <c:pt idx="463426">
                  <c:v>0.27100000000000002</c:v>
                </c:pt>
                <c:pt idx="463500">
                  <c:v>1</c:v>
                </c:pt>
                <c:pt idx="463502">
                  <c:v>26</c:v>
                </c:pt>
                <c:pt idx="467511">
                  <c:v>0.52700000000000002</c:v>
                </c:pt>
                <c:pt idx="467558">
                  <c:v>1.82</c:v>
                </c:pt>
                <c:pt idx="469132">
                  <c:v>7.4180000000000001</c:v>
                </c:pt>
                <c:pt idx="469857">
                  <c:v>0.15392000000000031</c:v>
                </c:pt>
                <c:pt idx="472605">
                  <c:v>0.253</c:v>
                </c:pt>
                <c:pt idx="472693">
                  <c:v>3.6341999999999999</c:v>
                </c:pt>
                <c:pt idx="472697">
                  <c:v>1.7000000000000004</c:v>
                </c:pt>
                <c:pt idx="473019">
                  <c:v>2</c:v>
                </c:pt>
                <c:pt idx="474927">
                  <c:v>2.726</c:v>
                </c:pt>
                <c:pt idx="475204">
                  <c:v>0.83252999999999999</c:v>
                </c:pt>
                <c:pt idx="475219">
                  <c:v>2.6240000000000001</c:v>
                </c:pt>
                <c:pt idx="475221">
                  <c:v>6.0554999999999986</c:v>
                </c:pt>
                <c:pt idx="475798">
                  <c:v>7.5610000000000024E-2</c:v>
                </c:pt>
                <c:pt idx="476115">
                  <c:v>0.33000000000000074</c:v>
                </c:pt>
                <c:pt idx="476948">
                  <c:v>0.21790000000000043</c:v>
                </c:pt>
                <c:pt idx="481131">
                  <c:v>1.185000000000002E-2</c:v>
                </c:pt>
                <c:pt idx="481899">
                  <c:v>5.385280000000002E-2</c:v>
                </c:pt>
                <c:pt idx="482664">
                  <c:v>8.43</c:v>
                </c:pt>
                <c:pt idx="483073">
                  <c:v>46.65</c:v>
                </c:pt>
                <c:pt idx="483620">
                  <c:v>7.9700000000000024</c:v>
                </c:pt>
                <c:pt idx="484873">
                  <c:v>4.57</c:v>
                </c:pt>
                <c:pt idx="485006">
                  <c:v>32.4</c:v>
                </c:pt>
                <c:pt idx="488143">
                  <c:v>1.238</c:v>
                </c:pt>
                <c:pt idx="488148">
                  <c:v>2.6940900000000052E-2</c:v>
                </c:pt>
                <c:pt idx="488224">
                  <c:v>0.19241000000000033</c:v>
                </c:pt>
                <c:pt idx="488409">
                  <c:v>7.1</c:v>
                </c:pt>
                <c:pt idx="490350">
                  <c:v>3.2</c:v>
                </c:pt>
                <c:pt idx="490380">
                  <c:v>8.3000000000000199E-2</c:v>
                </c:pt>
                <c:pt idx="490406">
                  <c:v>5.2</c:v>
                </c:pt>
                <c:pt idx="490415">
                  <c:v>7.1230000000000002E-2</c:v>
                </c:pt>
                <c:pt idx="490433">
                  <c:v>3.2509999999999999</c:v>
                </c:pt>
                <c:pt idx="491500">
                  <c:v>7.5</c:v>
                </c:pt>
                <c:pt idx="494499">
                  <c:v>0.37056000000000056</c:v>
                </c:pt>
                <c:pt idx="494584">
                  <c:v>7.5</c:v>
                </c:pt>
                <c:pt idx="495422">
                  <c:v>1.9500000000000038E-2</c:v>
                </c:pt>
                <c:pt idx="495425">
                  <c:v>0.15300000000000027</c:v>
                </c:pt>
                <c:pt idx="496253">
                  <c:v>0.36453600000000008</c:v>
                </c:pt>
                <c:pt idx="496732">
                  <c:v>0.20100000000000001</c:v>
                </c:pt>
                <c:pt idx="497471">
                  <c:v>4.8000000000000029E-2</c:v>
                </c:pt>
                <c:pt idx="499427">
                  <c:v>1.6000000000000021E-2</c:v>
                </c:pt>
                <c:pt idx="499461">
                  <c:v>9.5000000000000098E-2</c:v>
                </c:pt>
                <c:pt idx="500037">
                  <c:v>0.24000000000000021</c:v>
                </c:pt>
                <c:pt idx="502540">
                  <c:v>1.2</c:v>
                </c:pt>
                <c:pt idx="503104">
                  <c:v>4.8900000000000013E-2</c:v>
                </c:pt>
                <c:pt idx="503437">
                  <c:v>6.363000000000002E-2</c:v>
                </c:pt>
                <c:pt idx="503710">
                  <c:v>4</c:v>
                </c:pt>
                <c:pt idx="503714">
                  <c:v>0.10730000000000002</c:v>
                </c:pt>
                <c:pt idx="503715">
                  <c:v>0.39370000000000038</c:v>
                </c:pt>
                <c:pt idx="503716">
                  <c:v>1</c:v>
                </c:pt>
                <c:pt idx="503766">
                  <c:v>0.2</c:v>
                </c:pt>
                <c:pt idx="505041">
                  <c:v>0.18835000000000021</c:v>
                </c:pt>
                <c:pt idx="505140">
                  <c:v>4.9990000000000034E-2</c:v>
                </c:pt>
                <c:pt idx="505212">
                  <c:v>0.12704670000000001</c:v>
                </c:pt>
                <c:pt idx="505661">
                  <c:v>5.6860000000000084E-2</c:v>
                </c:pt>
                <c:pt idx="505721">
                  <c:v>4.4700000000000101E-2</c:v>
                </c:pt>
                <c:pt idx="506099">
                  <c:v>4.7889999999999997</c:v>
                </c:pt>
                <c:pt idx="506119">
                  <c:v>3.0329999999999977</c:v>
                </c:pt>
                <c:pt idx="506944">
                  <c:v>3.4303000000000042E-2</c:v>
                </c:pt>
                <c:pt idx="508126">
                  <c:v>1.26</c:v>
                </c:pt>
                <c:pt idx="508241">
                  <c:v>3.3000000000000002E-2</c:v>
                </c:pt>
                <c:pt idx="509184">
                  <c:v>3.7000000000000068E-2</c:v>
                </c:pt>
                <c:pt idx="511738">
                  <c:v>1.2000000000000007E-2</c:v>
                </c:pt>
                <c:pt idx="511740">
                  <c:v>0.15600000000000031</c:v>
                </c:pt>
                <c:pt idx="511790">
                  <c:v>4.1669999999999945</c:v>
                </c:pt>
                <c:pt idx="512107">
                  <c:v>2.3246000000000006E-2</c:v>
                </c:pt>
                <c:pt idx="512133">
                  <c:v>0.12367000000000014</c:v>
                </c:pt>
                <c:pt idx="512154">
                  <c:v>4.1229999999999887</c:v>
                </c:pt>
                <c:pt idx="512155">
                  <c:v>0.81508329999999996</c:v>
                </c:pt>
                <c:pt idx="514888">
                  <c:v>4.6000000000000013E-2</c:v>
                </c:pt>
                <c:pt idx="514988">
                  <c:v>0.21000000000000021</c:v>
                </c:pt>
                <c:pt idx="515178">
                  <c:v>5</c:v>
                </c:pt>
                <c:pt idx="515458">
                  <c:v>7.6600000000000001E-2</c:v>
                </c:pt>
                <c:pt idx="515962">
                  <c:v>19.303999999999988</c:v>
                </c:pt>
                <c:pt idx="517111">
                  <c:v>1.8</c:v>
                </c:pt>
                <c:pt idx="517114">
                  <c:v>5.8279999999999887</c:v>
                </c:pt>
                <c:pt idx="517781">
                  <c:v>0.14660000000000001</c:v>
                </c:pt>
                <c:pt idx="525039">
                  <c:v>9.4</c:v>
                </c:pt>
                <c:pt idx="525621">
                  <c:v>7.88</c:v>
                </c:pt>
                <c:pt idx="526253">
                  <c:v>7.07</c:v>
                </c:pt>
                <c:pt idx="526254">
                  <c:v>6.3199999999999985</c:v>
                </c:pt>
                <c:pt idx="527691">
                  <c:v>0.32630000000000087</c:v>
                </c:pt>
                <c:pt idx="527752">
                  <c:v>15.8</c:v>
                </c:pt>
                <c:pt idx="528225">
                  <c:v>3.1810000000000019E-2</c:v>
                </c:pt>
                <c:pt idx="528474">
                  <c:v>4.3259999999999899</c:v>
                </c:pt>
                <c:pt idx="531523">
                  <c:v>19.489999999999956</c:v>
                </c:pt>
                <c:pt idx="532494">
                  <c:v>9.41</c:v>
                </c:pt>
                <c:pt idx="533027">
                  <c:v>0.45610000000000001</c:v>
                </c:pt>
                <c:pt idx="533199">
                  <c:v>2</c:v>
                </c:pt>
                <c:pt idx="533205">
                  <c:v>6.8295000000000022E-3</c:v>
                </c:pt>
                <c:pt idx="534341">
                  <c:v>0.129</c:v>
                </c:pt>
                <c:pt idx="534787">
                  <c:v>2.8425400000000007E-2</c:v>
                </c:pt>
                <c:pt idx="537669">
                  <c:v>4.444</c:v>
                </c:pt>
                <c:pt idx="540309">
                  <c:v>0.89000000000000024</c:v>
                </c:pt>
                <c:pt idx="545001">
                  <c:v>12.39</c:v>
                </c:pt>
                <c:pt idx="547021">
                  <c:v>1.4400000000000005E-2</c:v>
                </c:pt>
                <c:pt idx="547393">
                  <c:v>4.3081000000000001E-2</c:v>
                </c:pt>
                <c:pt idx="547429">
                  <c:v>8.8280000000000012</c:v>
                </c:pt>
                <c:pt idx="547598">
                  <c:v>1.9393500000000036E-2</c:v>
                </c:pt>
                <c:pt idx="547607">
                  <c:v>2.300000000000001E-2</c:v>
                </c:pt>
                <c:pt idx="548006">
                  <c:v>2.2931700000000065E-2</c:v>
                </c:pt>
                <c:pt idx="548015">
                  <c:v>12.2</c:v>
                </c:pt>
                <c:pt idx="548028">
                  <c:v>2.4459999999999997</c:v>
                </c:pt>
                <c:pt idx="549393">
                  <c:v>5.3050000000000014E-2</c:v>
                </c:pt>
                <c:pt idx="550555">
                  <c:v>0.15600000000000031</c:v>
                </c:pt>
                <c:pt idx="551512">
                  <c:v>9.7199999999999989</c:v>
                </c:pt>
                <c:pt idx="551907">
                  <c:v>2.9952199999999998E-2</c:v>
                </c:pt>
                <c:pt idx="552506">
                  <c:v>7.59</c:v>
                </c:pt>
                <c:pt idx="552816">
                  <c:v>8.5799000000000205E-3</c:v>
                </c:pt>
                <c:pt idx="552949">
                  <c:v>9.7000000000000045E-2</c:v>
                </c:pt>
                <c:pt idx="552954">
                  <c:v>263.8</c:v>
                </c:pt>
                <c:pt idx="553625">
                  <c:v>2.6584600000000014E-2</c:v>
                </c:pt>
                <c:pt idx="553984">
                  <c:v>2.3499999999999988</c:v>
                </c:pt>
                <c:pt idx="554728">
                  <c:v>0.10926000000000022</c:v>
                </c:pt>
                <c:pt idx="555604">
                  <c:v>0.1</c:v>
                </c:pt>
                <c:pt idx="557183">
                  <c:v>10.813000000000002</c:v>
                </c:pt>
                <c:pt idx="557813">
                  <c:v>5.5669999999999975</c:v>
                </c:pt>
                <c:pt idx="560151">
                  <c:v>3.1149999999999998</c:v>
                </c:pt>
                <c:pt idx="561632">
                  <c:v>0.77500000000000113</c:v>
                </c:pt>
                <c:pt idx="561994">
                  <c:v>2.5779999999999998</c:v>
                </c:pt>
                <c:pt idx="562052">
                  <c:v>0.12250999999999998</c:v>
                </c:pt>
                <c:pt idx="562103">
                  <c:v>8</c:v>
                </c:pt>
                <c:pt idx="562411">
                  <c:v>3.9419999999999997</c:v>
                </c:pt>
                <c:pt idx="562414">
                  <c:v>6</c:v>
                </c:pt>
                <c:pt idx="563872">
                  <c:v>8.2000000000000011</c:v>
                </c:pt>
                <c:pt idx="564438">
                  <c:v>0.10320000000000012</c:v>
                </c:pt>
                <c:pt idx="564610">
                  <c:v>1.2909999999999975</c:v>
                </c:pt>
                <c:pt idx="564720">
                  <c:v>0.19370000000000009</c:v>
                </c:pt>
                <c:pt idx="564947">
                  <c:v>5.9300000000000024</c:v>
                </c:pt>
                <c:pt idx="568348">
                  <c:v>1.7000000000000022E-2</c:v>
                </c:pt>
                <c:pt idx="573886">
                  <c:v>6.41</c:v>
                </c:pt>
                <c:pt idx="576091">
                  <c:v>0.16670000000000004</c:v>
                </c:pt>
                <c:pt idx="577506">
                  <c:v>10.105</c:v>
                </c:pt>
                <c:pt idx="577947">
                  <c:v>2.8479999999999999</c:v>
                </c:pt>
                <c:pt idx="578218">
                  <c:v>2.294</c:v>
                </c:pt>
                <c:pt idx="578764">
                  <c:v>14.19</c:v>
                </c:pt>
                <c:pt idx="579420">
                  <c:v>1.8082800000000001</c:v>
                </c:pt>
                <c:pt idx="581563">
                  <c:v>38.700000000000003</c:v>
                </c:pt>
                <c:pt idx="582982">
                  <c:v>0.29240000000000038</c:v>
                </c:pt>
                <c:pt idx="584881">
                  <c:v>2.2700000000000012E-2</c:v>
                </c:pt>
                <c:pt idx="586877">
                  <c:v>4.1667000000000003E-2</c:v>
                </c:pt>
                <c:pt idx="587026">
                  <c:v>6.0570000000000013E-2</c:v>
                </c:pt>
                <c:pt idx="587181">
                  <c:v>12.870000000000006</c:v>
                </c:pt>
                <c:pt idx="588883">
                  <c:v>24.22</c:v>
                </c:pt>
                <c:pt idx="590645">
                  <c:v>5.2500000000000033E-2</c:v>
                </c:pt>
                <c:pt idx="590708">
                  <c:v>0.20380000000000001</c:v>
                </c:pt>
                <c:pt idx="597851">
                  <c:v>3.8110000000000005E-2</c:v>
                </c:pt>
                <c:pt idx="606035">
                  <c:v>115</c:v>
                </c:pt>
                <c:pt idx="620135">
                  <c:v>0.72400000000000064</c:v>
                </c:pt>
                <c:pt idx="621089">
                  <c:v>9.4000000000000097E-2</c:v>
                </c:pt>
              </c:numCache>
            </c:numRef>
          </c:yVal>
          <c:smooth val="0"/>
        </c:ser>
        <c:dLbls>
          <c:showLegendKey val="0"/>
          <c:showVal val="0"/>
          <c:showCatName val="0"/>
          <c:showSerName val="0"/>
          <c:showPercent val="0"/>
          <c:showBubbleSize val="0"/>
        </c:dLbls>
        <c:axId val="359831424"/>
        <c:axId val="388825088"/>
      </c:scatterChart>
      <c:valAx>
        <c:axId val="359831424"/>
        <c:scaling>
          <c:logBase val="10"/>
          <c:orientation val="maxMin"/>
        </c:scaling>
        <c:delete val="0"/>
        <c:axPos val="b"/>
        <c:title>
          <c:tx>
            <c:rich>
              <a:bodyPr/>
              <a:lstStyle/>
              <a:p>
                <a:pPr>
                  <a:defRPr/>
                </a:pPr>
                <a:r>
                  <a:rPr lang="en-US"/>
                  <a:t>diameter</a:t>
                </a:r>
                <a:r>
                  <a:rPr lang="en-US" baseline="0"/>
                  <a:t> </a:t>
                </a:r>
                <a:endParaRPr lang="en-US"/>
              </a:p>
            </c:rich>
          </c:tx>
          <c:overlay val="0"/>
        </c:title>
        <c:numFmt formatCode="General" sourceLinked="1"/>
        <c:majorTickMark val="out"/>
        <c:minorTickMark val="none"/>
        <c:tickLblPos val="nextTo"/>
        <c:crossAx val="388825088"/>
        <c:crosses val="autoZero"/>
        <c:crossBetween val="midCat"/>
      </c:valAx>
      <c:valAx>
        <c:axId val="388825088"/>
        <c:scaling>
          <c:logBase val="10"/>
          <c:orientation val="minMax"/>
        </c:scaling>
        <c:delete val="0"/>
        <c:axPos val="r"/>
        <c:majorGridlines/>
        <c:title>
          <c:tx>
            <c:rich>
              <a:bodyPr rot="0" vert="horz"/>
              <a:lstStyle/>
              <a:p>
                <a:pPr>
                  <a:defRPr/>
                </a:pPr>
                <a:r>
                  <a:rPr lang="en-US"/>
                  <a:t>rotation</a:t>
                </a:r>
              </a:p>
            </c:rich>
          </c:tx>
          <c:overlay val="0"/>
        </c:title>
        <c:numFmt formatCode="General" sourceLinked="1"/>
        <c:majorTickMark val="out"/>
        <c:minorTickMark val="none"/>
        <c:tickLblPos val="nextTo"/>
        <c:crossAx val="359831424"/>
        <c:crosses val="autoZero"/>
        <c:crossBetween val="midCat"/>
      </c:valAx>
    </c:plotArea>
    <c:legend>
      <c:legendPos val="l"/>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a:t>
            </a:r>
            <a:r>
              <a:rPr lang="en-US" baseline="0"/>
              <a:t> vs rotation</a:t>
            </a:r>
            <a:endParaRPr lang="en-US"/>
          </a:p>
        </c:rich>
      </c:tx>
      <c:overlay val="0"/>
    </c:title>
    <c:autoTitleDeleted val="0"/>
    <c:plotArea>
      <c:layout/>
      <c:scatterChart>
        <c:scatterStyle val="lineMarker"/>
        <c:varyColors val="0"/>
        <c:ser>
          <c:idx val="0"/>
          <c:order val="0"/>
          <c:tx>
            <c:strRef>
              <c:f>'results (6)'!$AK$1</c:f>
              <c:strCache>
                <c:ptCount val="1"/>
                <c:pt idx="0">
                  <c:v>rot_per</c:v>
                </c:pt>
              </c:strCache>
            </c:strRef>
          </c:tx>
          <c:spPr>
            <a:ln w="28575">
              <a:noFill/>
            </a:ln>
          </c:spPr>
          <c:marker>
            <c:symbol val="circle"/>
            <c:size val="2"/>
          </c:marker>
          <c:xVal>
            <c:numRef>
              <c:f>'results (6)'!$AJ$2:$AJ$628996</c:f>
              <c:numCache>
                <c:formatCode>General</c:formatCode>
                <c:ptCount val="628995"/>
                <c:pt idx="0">
                  <c:v>0.64230942908774202</c:v>
                </c:pt>
                <c:pt idx="1">
                  <c:v>0.64982705244872141</c:v>
                </c:pt>
                <c:pt idx="2">
                  <c:v>0.67383094615209371</c:v>
                </c:pt>
                <c:pt idx="3">
                  <c:v>0.7183681157599493</c:v>
                </c:pt>
                <c:pt idx="4">
                  <c:v>0.72365439017874622</c:v>
                </c:pt>
                <c:pt idx="5">
                  <c:v>0.72845885505961805</c:v>
                </c:pt>
                <c:pt idx="6">
                  <c:v>0.73359554523593751</c:v>
                </c:pt>
                <c:pt idx="7">
                  <c:v>0.73869393073657885</c:v>
                </c:pt>
                <c:pt idx="8">
                  <c:v>0.74108910435447684</c:v>
                </c:pt>
                <c:pt idx="9">
                  <c:v>0.75331426033151005</c:v>
                </c:pt>
                <c:pt idx="10">
                  <c:v>0.76189938028953685</c:v>
                </c:pt>
                <c:pt idx="11">
                  <c:v>0.7668000046825848</c:v>
                </c:pt>
                <c:pt idx="12">
                  <c:v>0.77077878045898884</c:v>
                </c:pt>
                <c:pt idx="13">
                  <c:v>0.77662687336271785</c:v>
                </c:pt>
                <c:pt idx="14">
                  <c:v>0.77912456641617356</c:v>
                </c:pt>
                <c:pt idx="15">
                  <c:v>0.78711091673960198</c:v>
                </c:pt>
                <c:pt idx="16">
                  <c:v>0.79318408851516897</c:v>
                </c:pt>
                <c:pt idx="17">
                  <c:v>0.79598738105494615</c:v>
                </c:pt>
                <c:pt idx="18">
                  <c:v>0.81554612672676052</c:v>
                </c:pt>
                <c:pt idx="19">
                  <c:v>0.81803072080554851</c:v>
                </c:pt>
                <c:pt idx="20">
                  <c:v>0.81897770852424501</c:v>
                </c:pt>
                <c:pt idx="21">
                  <c:v>0.81912462461468771</c:v>
                </c:pt>
                <c:pt idx="22">
                  <c:v>0.81937705039758735</c:v>
                </c:pt>
                <c:pt idx="23">
                  <c:v>0.82317322313948571</c:v>
                </c:pt>
                <c:pt idx="24">
                  <c:v>0.83204255229785162</c:v>
                </c:pt>
                <c:pt idx="25">
                  <c:v>0.85561101809601958</c:v>
                </c:pt>
                <c:pt idx="26">
                  <c:v>0.85864634848622701</c:v>
                </c:pt>
                <c:pt idx="27">
                  <c:v>0.85928507402405263</c:v>
                </c:pt>
                <c:pt idx="28">
                  <c:v>0.86893281602499783</c:v>
                </c:pt>
                <c:pt idx="29">
                  <c:v>0.87267258658304159</c:v>
                </c:pt>
                <c:pt idx="30">
                  <c:v>0.87651082540963798</c:v>
                </c:pt>
                <c:pt idx="31">
                  <c:v>0.88269391978782896</c:v>
                </c:pt>
                <c:pt idx="32">
                  <c:v>0.88293451686746049</c:v>
                </c:pt>
                <c:pt idx="33">
                  <c:v>0.89257968991611958</c:v>
                </c:pt>
                <c:pt idx="34">
                  <c:v>0.89301831999906156</c:v>
                </c:pt>
                <c:pt idx="35">
                  <c:v>0.89388101426947808</c:v>
                </c:pt>
                <c:pt idx="36">
                  <c:v>0.89569822288992895</c:v>
                </c:pt>
                <c:pt idx="37">
                  <c:v>0.90788959080431697</c:v>
                </c:pt>
                <c:pt idx="38">
                  <c:v>0.91028693971295982</c:v>
                </c:pt>
                <c:pt idx="39">
                  <c:v>0.91138956787984859</c:v>
                </c:pt>
                <c:pt idx="40">
                  <c:v>0.91428352238739596</c:v>
                </c:pt>
                <c:pt idx="41">
                  <c:v>0.91510222185370749</c:v>
                </c:pt>
                <c:pt idx="42">
                  <c:v>0.922001439257359</c:v>
                </c:pt>
                <c:pt idx="43">
                  <c:v>0.92228218257303951</c:v>
                </c:pt>
                <c:pt idx="44">
                  <c:v>0.92691941994527005</c:v>
                </c:pt>
                <c:pt idx="45">
                  <c:v>0.92968573800533705</c:v>
                </c:pt>
                <c:pt idx="46">
                  <c:v>0.92978661140500363</c:v>
                </c:pt>
                <c:pt idx="47">
                  <c:v>0.93392797493371904</c:v>
                </c:pt>
                <c:pt idx="48">
                  <c:v>0.93552079982654457</c:v>
                </c:pt>
                <c:pt idx="49">
                  <c:v>0.93798894980452396</c:v>
                </c:pt>
                <c:pt idx="50">
                  <c:v>0.94658059518094828</c:v>
                </c:pt>
                <c:pt idx="51">
                  <c:v>0.94746404773489701</c:v>
                </c:pt>
                <c:pt idx="52">
                  <c:v>0.955867086550932</c:v>
                </c:pt>
                <c:pt idx="53">
                  <c:v>0.95757684290401002</c:v>
                </c:pt>
                <c:pt idx="54">
                  <c:v>0.95828880804019734</c:v>
                </c:pt>
                <c:pt idx="55">
                  <c:v>0.95890723466324235</c:v>
                </c:pt>
                <c:pt idx="56">
                  <c:v>0.96103608942480301</c:v>
                </c:pt>
                <c:pt idx="57">
                  <c:v>0.96649903732931708</c:v>
                </c:pt>
                <c:pt idx="58">
                  <c:v>0.9668828064983902</c:v>
                </c:pt>
                <c:pt idx="59">
                  <c:v>0.96807167052456156</c:v>
                </c:pt>
                <c:pt idx="60">
                  <c:v>0.97369693702091364</c:v>
                </c:pt>
                <c:pt idx="61">
                  <c:v>0.97869819437377881</c:v>
                </c:pt>
                <c:pt idx="62">
                  <c:v>0.98199855598167296</c:v>
                </c:pt>
                <c:pt idx="63">
                  <c:v>0.98730228698785816</c:v>
                </c:pt>
                <c:pt idx="64">
                  <c:v>0.98772577082090196</c:v>
                </c:pt>
                <c:pt idx="65">
                  <c:v>0.99090631176175725</c:v>
                </c:pt>
                <c:pt idx="66">
                  <c:v>0.99183271172650778</c:v>
                </c:pt>
                <c:pt idx="67">
                  <c:v>0.99266733382076278</c:v>
                </c:pt>
                <c:pt idx="68">
                  <c:v>0.99769322216174405</c:v>
                </c:pt>
                <c:pt idx="69">
                  <c:v>1.00127390847824</c:v>
                </c:pt>
                <c:pt idx="70">
                  <c:v>1.0060348877715999</c:v>
                </c:pt>
                <c:pt idx="71">
                  <c:v>1.0098760655118699</c:v>
                </c:pt>
                <c:pt idx="72">
                  <c:v>1.0099887969101498</c:v>
                </c:pt>
                <c:pt idx="73">
                  <c:v>1.0173451555375099</c:v>
                </c:pt>
                <c:pt idx="74">
                  <c:v>1.0192210119176275</c:v>
                </c:pt>
                <c:pt idx="75">
                  <c:v>1.0247115252435224</c:v>
                </c:pt>
                <c:pt idx="76">
                  <c:v>1.0251055212161324</c:v>
                </c:pt>
                <c:pt idx="77">
                  <c:v>1.0260225982875599</c:v>
                </c:pt>
                <c:pt idx="78">
                  <c:v>1.0324712960588298</c:v>
                </c:pt>
                <c:pt idx="79">
                  <c:v>1.0345166571228372</c:v>
                </c:pt>
                <c:pt idx="80">
                  <c:v>1.037554997919107</c:v>
                </c:pt>
                <c:pt idx="81">
                  <c:v>1.0382293407993275</c:v>
                </c:pt>
                <c:pt idx="82">
                  <c:v>1.03932746129844</c:v>
                </c:pt>
                <c:pt idx="83">
                  <c:v>1.0416662842917199</c:v>
                </c:pt>
                <c:pt idx="84">
                  <c:v>1.0417813975582375</c:v>
                </c:pt>
                <c:pt idx="85">
                  <c:v>1.04388710500114</c:v>
                </c:pt>
                <c:pt idx="86">
                  <c:v>1.0462419584875</c:v>
                </c:pt>
                <c:pt idx="87">
                  <c:v>1.0466063718365024</c:v>
                </c:pt>
                <c:pt idx="88">
                  <c:v>1.0496930879340656</c:v>
                </c:pt>
                <c:pt idx="89">
                  <c:v>1.0514905126832399</c:v>
                </c:pt>
                <c:pt idx="90">
                  <c:v>1.0527541340728301</c:v>
                </c:pt>
                <c:pt idx="91">
                  <c:v>1.0532952494823298</c:v>
                </c:pt>
                <c:pt idx="92">
                  <c:v>1.0541790203693999</c:v>
                </c:pt>
                <c:pt idx="93">
                  <c:v>1.0563175061568348</c:v>
                </c:pt>
                <c:pt idx="94">
                  <c:v>1.0566411976674273</c:v>
                </c:pt>
                <c:pt idx="95">
                  <c:v>1.06131686872098</c:v>
                </c:pt>
                <c:pt idx="96">
                  <c:v>1.06238019339929</c:v>
                </c:pt>
                <c:pt idx="97">
                  <c:v>1.06341047696597</c:v>
                </c:pt>
                <c:pt idx="98">
                  <c:v>1.0740385764811426</c:v>
                </c:pt>
                <c:pt idx="99">
                  <c:v>1.0763643065372199</c:v>
                </c:pt>
                <c:pt idx="100">
                  <c:v>1.0779413115391967</c:v>
                </c:pt>
                <c:pt idx="101">
                  <c:v>1.0780507736179501</c:v>
                </c:pt>
                <c:pt idx="102">
                  <c:v>1.0781353481198799</c:v>
                </c:pt>
                <c:pt idx="103">
                  <c:v>1.0798141448418201</c:v>
                </c:pt>
                <c:pt idx="104">
                  <c:v>1.0799658073670375</c:v>
                </c:pt>
                <c:pt idx="105">
                  <c:v>1.0814704349016324</c:v>
                </c:pt>
                <c:pt idx="106">
                  <c:v>1.0852451611648024</c:v>
                </c:pt>
                <c:pt idx="107">
                  <c:v>1.0870711483506299</c:v>
                </c:pt>
                <c:pt idx="108">
                  <c:v>1.0889540492159799</c:v>
                </c:pt>
                <c:pt idx="109">
                  <c:v>1.0913369049810226</c:v>
                </c:pt>
                <c:pt idx="110">
                  <c:v>1.09149563189579</c:v>
                </c:pt>
                <c:pt idx="111">
                  <c:v>1.0997293003122672</c:v>
                </c:pt>
                <c:pt idx="112">
                  <c:v>1.1042385730036501</c:v>
                </c:pt>
                <c:pt idx="113">
                  <c:v>1.1043410695759701</c:v>
                </c:pt>
                <c:pt idx="114">
                  <c:v>1.1047528737388344</c:v>
                </c:pt>
                <c:pt idx="115">
                  <c:v>1.1099236056302275</c:v>
                </c:pt>
                <c:pt idx="116">
                  <c:v>1.11021587762908</c:v>
                </c:pt>
                <c:pt idx="117">
                  <c:v>1.1142605220512429</c:v>
                </c:pt>
                <c:pt idx="118">
                  <c:v>1.1160530243038254</c:v>
                </c:pt>
                <c:pt idx="119">
                  <c:v>1.1186027680232626</c:v>
                </c:pt>
                <c:pt idx="120">
                  <c:v>1.1205325756281701</c:v>
                </c:pt>
                <c:pt idx="121">
                  <c:v>1.12271147340096</c:v>
                </c:pt>
                <c:pt idx="122">
                  <c:v>1.12301373822035</c:v>
                </c:pt>
                <c:pt idx="123">
                  <c:v>1.1263861694108743</c:v>
                </c:pt>
                <c:pt idx="124">
                  <c:v>1.12639102596866</c:v>
                </c:pt>
                <c:pt idx="125">
                  <c:v>1.1327814064089101</c:v>
                </c:pt>
                <c:pt idx="126">
                  <c:v>1.1339209681511</c:v>
                </c:pt>
                <c:pt idx="127">
                  <c:v>1.13733904677134</c:v>
                </c:pt>
                <c:pt idx="128">
                  <c:v>1.1460161260020529</c:v>
                </c:pt>
                <c:pt idx="129">
                  <c:v>1.14782354457203</c:v>
                </c:pt>
                <c:pt idx="130">
                  <c:v>1.14959812001116</c:v>
                </c:pt>
                <c:pt idx="131">
                  <c:v>1.1516340472896263</c:v>
                </c:pt>
                <c:pt idx="132">
                  <c:v>1.15725613029768</c:v>
                </c:pt>
                <c:pt idx="133">
                  <c:v>1.1628669726951999</c:v>
                </c:pt>
                <c:pt idx="134">
                  <c:v>1.16402945079858</c:v>
                </c:pt>
                <c:pt idx="135">
                  <c:v>1.1664709557155801</c:v>
                </c:pt>
                <c:pt idx="136">
                  <c:v>1.1713156634376001</c:v>
                </c:pt>
                <c:pt idx="137">
                  <c:v>1.1728320221630801</c:v>
                </c:pt>
                <c:pt idx="138">
                  <c:v>1.1767423448644001</c:v>
                </c:pt>
                <c:pt idx="139">
                  <c:v>1.1774360056171098</c:v>
                </c:pt>
                <c:pt idx="140">
                  <c:v>1.1863364098641</c:v>
                </c:pt>
                <c:pt idx="141">
                  <c:v>1.18700569489283</c:v>
                </c:pt>
                <c:pt idx="142">
                  <c:v>1.18906513318217</c:v>
                </c:pt>
                <c:pt idx="143">
                  <c:v>1.18955805612731</c:v>
                </c:pt>
                <c:pt idx="144">
                  <c:v>1.1898615787973899</c:v>
                </c:pt>
                <c:pt idx="145">
                  <c:v>1.1934215170898173</c:v>
                </c:pt>
                <c:pt idx="146">
                  <c:v>1.1979333031877599</c:v>
                </c:pt>
                <c:pt idx="147">
                  <c:v>1.2019940391293455</c:v>
                </c:pt>
                <c:pt idx="148">
                  <c:v>1.2028805571313199</c:v>
                </c:pt>
                <c:pt idx="149">
                  <c:v>1.2071679884453899</c:v>
                </c:pt>
                <c:pt idx="150">
                  <c:v>1.209727783442647</c:v>
                </c:pt>
                <c:pt idx="151">
                  <c:v>1.21234566017839</c:v>
                </c:pt>
                <c:pt idx="152">
                  <c:v>1.2167169511132701</c:v>
                </c:pt>
                <c:pt idx="153">
                  <c:v>1.21888387619563</c:v>
                </c:pt>
                <c:pt idx="154">
                  <c:v>1.2209417734598698</c:v>
                </c:pt>
                <c:pt idx="155">
                  <c:v>1.22629577970256</c:v>
                </c:pt>
                <c:pt idx="156">
                  <c:v>1.2294924812801875</c:v>
                </c:pt>
                <c:pt idx="157">
                  <c:v>1.2328518719011001</c:v>
                </c:pt>
                <c:pt idx="158">
                  <c:v>1.23311406983308</c:v>
                </c:pt>
                <c:pt idx="159">
                  <c:v>1.2353668423462199</c:v>
                </c:pt>
                <c:pt idx="160">
                  <c:v>1.2376008816399098</c:v>
                </c:pt>
                <c:pt idx="161">
                  <c:v>1.2398536302132699</c:v>
                </c:pt>
                <c:pt idx="162">
                  <c:v>1.2409391229633</c:v>
                </c:pt>
                <c:pt idx="163">
                  <c:v>1.2415578453776299</c:v>
                </c:pt>
                <c:pt idx="164">
                  <c:v>1.2454771927974475</c:v>
                </c:pt>
                <c:pt idx="165">
                  <c:v>1.245498693037727</c:v>
                </c:pt>
                <c:pt idx="166">
                  <c:v>1.2478607893532698</c:v>
                </c:pt>
                <c:pt idx="167">
                  <c:v>1.2483751422665901</c:v>
                </c:pt>
                <c:pt idx="168">
                  <c:v>1.2483871549364629</c:v>
                </c:pt>
                <c:pt idx="169">
                  <c:v>1.2557533922678372</c:v>
                </c:pt>
                <c:pt idx="170">
                  <c:v>1.25734698662505</c:v>
                </c:pt>
                <c:pt idx="171">
                  <c:v>1.2614754056824578</c:v>
                </c:pt>
                <c:pt idx="172">
                  <c:v>1.2637711753115</c:v>
                </c:pt>
                <c:pt idx="173">
                  <c:v>1.26571773215885</c:v>
                </c:pt>
                <c:pt idx="174">
                  <c:v>1.26801055868491</c:v>
                </c:pt>
                <c:pt idx="175">
                  <c:v>1.2711261415555899</c:v>
                </c:pt>
                <c:pt idx="176">
                  <c:v>1.2711310020128075</c:v>
                </c:pt>
                <c:pt idx="177">
                  <c:v>1.2711959378089499</c:v>
                </c:pt>
                <c:pt idx="178">
                  <c:v>1.2721493888992699</c:v>
                </c:pt>
                <c:pt idx="179">
                  <c:v>1.2728936663362</c:v>
                </c:pt>
                <c:pt idx="180">
                  <c:v>1.2733654022002399</c:v>
                </c:pt>
                <c:pt idx="181">
                  <c:v>1.2748625791918426</c:v>
                </c:pt>
                <c:pt idx="182">
                  <c:v>1.2783421058219226</c:v>
                </c:pt>
                <c:pt idx="183">
                  <c:v>1.2787564868281001</c:v>
                </c:pt>
                <c:pt idx="184">
                  <c:v>1.28150496802326</c:v>
                </c:pt>
                <c:pt idx="185">
                  <c:v>1.28216030314828</c:v>
                </c:pt>
                <c:pt idx="186">
                  <c:v>1.2834479033851001</c:v>
                </c:pt>
                <c:pt idx="187">
                  <c:v>1.2848534068658901</c:v>
                </c:pt>
                <c:pt idx="188">
                  <c:v>1.2875024767632024</c:v>
                </c:pt>
                <c:pt idx="189">
                  <c:v>1.2899974929360898</c:v>
                </c:pt>
                <c:pt idx="190">
                  <c:v>1.2929606910453575</c:v>
                </c:pt>
                <c:pt idx="191">
                  <c:v>1.2990491628215324</c:v>
                </c:pt>
                <c:pt idx="192">
                  <c:v>1.3082010301194398</c:v>
                </c:pt>
                <c:pt idx="193">
                  <c:v>1.3144655665303424</c:v>
                </c:pt>
                <c:pt idx="194">
                  <c:v>1.3158753988545298</c:v>
                </c:pt>
                <c:pt idx="195">
                  <c:v>1.3185855330026801</c:v>
                </c:pt>
                <c:pt idx="196">
                  <c:v>1.31938768474438</c:v>
                </c:pt>
                <c:pt idx="197">
                  <c:v>1.3231345948396298</c:v>
                </c:pt>
                <c:pt idx="198">
                  <c:v>1.3232160602860101</c:v>
                </c:pt>
                <c:pt idx="199">
                  <c:v>1.3238205841185799</c:v>
                </c:pt>
                <c:pt idx="200">
                  <c:v>1.3241125657848529</c:v>
                </c:pt>
                <c:pt idx="201">
                  <c:v>1.3246343594272298</c:v>
                </c:pt>
                <c:pt idx="202">
                  <c:v>1.329329203517077</c:v>
                </c:pt>
                <c:pt idx="203">
                  <c:v>1.32971292259444</c:v>
                </c:pt>
                <c:pt idx="204">
                  <c:v>1.3345009517787334</c:v>
                </c:pt>
                <c:pt idx="205">
                  <c:v>1.3350413046594498</c:v>
                </c:pt>
                <c:pt idx="206">
                  <c:v>1.335638607112007</c:v>
                </c:pt>
                <c:pt idx="207">
                  <c:v>1.3388369322133</c:v>
                </c:pt>
                <c:pt idx="208">
                  <c:v>1.3406543734879699</c:v>
                </c:pt>
                <c:pt idx="209">
                  <c:v>1.34430814849741</c:v>
                </c:pt>
                <c:pt idx="210">
                  <c:v>1.3453733900962999</c:v>
                </c:pt>
                <c:pt idx="211">
                  <c:v>1.3462350229645501</c:v>
                </c:pt>
                <c:pt idx="212">
                  <c:v>1.3462523362420127</c:v>
                </c:pt>
                <c:pt idx="213">
                  <c:v>1.3550603439226798</c:v>
                </c:pt>
                <c:pt idx="214">
                  <c:v>1.3556099367838701</c:v>
                </c:pt>
                <c:pt idx="215">
                  <c:v>1.3557277684324498</c:v>
                </c:pt>
                <c:pt idx="216">
                  <c:v>1.3618181393841</c:v>
                </c:pt>
                <c:pt idx="217">
                  <c:v>1.3641632069636001</c:v>
                </c:pt>
                <c:pt idx="218">
                  <c:v>1.3654816507315299</c:v>
                </c:pt>
                <c:pt idx="219">
                  <c:v>1.3672476229488124</c:v>
                </c:pt>
                <c:pt idx="220">
                  <c:v>1.3706435785887436</c:v>
                </c:pt>
                <c:pt idx="221">
                  <c:v>1.3726556964005401</c:v>
                </c:pt>
                <c:pt idx="222">
                  <c:v>1.3808096743003799</c:v>
                </c:pt>
                <c:pt idx="223">
                  <c:v>1.3893015703000899</c:v>
                </c:pt>
                <c:pt idx="224">
                  <c:v>1.3904525955277727</c:v>
                </c:pt>
                <c:pt idx="225">
                  <c:v>1.39147548589034</c:v>
                </c:pt>
                <c:pt idx="226">
                  <c:v>1.3946663659410501</c:v>
                </c:pt>
                <c:pt idx="227">
                  <c:v>1.3969086850220098</c:v>
                </c:pt>
                <c:pt idx="228">
                  <c:v>1.3975605121092498</c:v>
                </c:pt>
                <c:pt idx="229">
                  <c:v>1.3994473478124099</c:v>
                </c:pt>
                <c:pt idx="230">
                  <c:v>1.4005185937390199</c:v>
                </c:pt>
                <c:pt idx="231">
                  <c:v>1.4011283375634456</c:v>
                </c:pt>
                <c:pt idx="232">
                  <c:v>1.4012841424508675</c:v>
                </c:pt>
                <c:pt idx="233">
                  <c:v>1.4036204526736655</c:v>
                </c:pt>
                <c:pt idx="234">
                  <c:v>1.4036465269910201</c:v>
                </c:pt>
                <c:pt idx="235">
                  <c:v>1.4044783235484199</c:v>
                </c:pt>
                <c:pt idx="236">
                  <c:v>1.4057963511791629</c:v>
                </c:pt>
                <c:pt idx="237">
                  <c:v>1.4091367102628165</c:v>
                </c:pt>
                <c:pt idx="238">
                  <c:v>1.4134160155660598</c:v>
                </c:pt>
                <c:pt idx="239">
                  <c:v>1.4139567080908175</c:v>
                </c:pt>
                <c:pt idx="240">
                  <c:v>1.4199078851810498</c:v>
                </c:pt>
                <c:pt idx="241">
                  <c:v>1.4211800212755601</c:v>
                </c:pt>
                <c:pt idx="242">
                  <c:v>1.4218428425570775</c:v>
                </c:pt>
                <c:pt idx="243">
                  <c:v>1.4230677153163298</c:v>
                </c:pt>
                <c:pt idx="244">
                  <c:v>1.4269194602410999</c:v>
                </c:pt>
                <c:pt idx="245">
                  <c:v>1.4271429027173599</c:v>
                </c:pt>
                <c:pt idx="246">
                  <c:v>1.4302627196758999</c:v>
                </c:pt>
                <c:pt idx="247">
                  <c:v>1.4309743116809075</c:v>
                </c:pt>
                <c:pt idx="248">
                  <c:v>1.4323684975847375</c:v>
                </c:pt>
                <c:pt idx="249">
                  <c:v>1.4404982223152498</c:v>
                </c:pt>
                <c:pt idx="250">
                  <c:v>1.4422094938212899</c:v>
                </c:pt>
                <c:pt idx="251">
                  <c:v>1.4426586858071375</c:v>
                </c:pt>
                <c:pt idx="252">
                  <c:v>1.44308692611316</c:v>
                </c:pt>
                <c:pt idx="253">
                  <c:v>1.4508859947910326</c:v>
                </c:pt>
                <c:pt idx="254">
                  <c:v>1.4542986283249972</c:v>
                </c:pt>
                <c:pt idx="255">
                  <c:v>1.4552264189871063</c:v>
                </c:pt>
                <c:pt idx="256">
                  <c:v>1.4571647977603051</c:v>
                </c:pt>
                <c:pt idx="257">
                  <c:v>1.4579168883558675</c:v>
                </c:pt>
                <c:pt idx="258">
                  <c:v>1.4595506394626798</c:v>
                </c:pt>
                <c:pt idx="259">
                  <c:v>1.4598076318381898</c:v>
                </c:pt>
                <c:pt idx="260">
                  <c:v>1.46091286570598</c:v>
                </c:pt>
                <c:pt idx="261">
                  <c:v>1.4609350869819699</c:v>
                </c:pt>
                <c:pt idx="262">
                  <c:v>1.4626750580307399</c:v>
                </c:pt>
                <c:pt idx="263">
                  <c:v>1.4629946090464863</c:v>
                </c:pt>
                <c:pt idx="264">
                  <c:v>1.4631337848875798</c:v>
                </c:pt>
                <c:pt idx="265">
                  <c:v>1.4678115558310798</c:v>
                </c:pt>
                <c:pt idx="266">
                  <c:v>1.4706942625882398</c:v>
                </c:pt>
                <c:pt idx="267">
                  <c:v>1.4718550263808301</c:v>
                </c:pt>
                <c:pt idx="268">
                  <c:v>1.4754861111696098</c:v>
                </c:pt>
                <c:pt idx="269">
                  <c:v>1.4759528916975</c:v>
                </c:pt>
                <c:pt idx="270">
                  <c:v>1.4768818895395599</c:v>
                </c:pt>
                <c:pt idx="271">
                  <c:v>1.4779569448297101</c:v>
                </c:pt>
                <c:pt idx="272">
                  <c:v>1.4837198252142498</c:v>
                </c:pt>
                <c:pt idx="273">
                  <c:v>1.4887103627821299</c:v>
                </c:pt>
                <c:pt idx="274">
                  <c:v>1.4911098228842898</c:v>
                </c:pt>
                <c:pt idx="275">
                  <c:v>1.491330211482107</c:v>
                </c:pt>
                <c:pt idx="276">
                  <c:v>1.4973591091387024</c:v>
                </c:pt>
                <c:pt idx="277">
                  <c:v>1.49801366380766</c:v>
                </c:pt>
                <c:pt idx="278">
                  <c:v>1.49827761357079</c:v>
                </c:pt>
                <c:pt idx="279">
                  <c:v>1.5017034546163099</c:v>
                </c:pt>
                <c:pt idx="280">
                  <c:v>1.5024284384031299</c:v>
                </c:pt>
                <c:pt idx="281">
                  <c:v>1.5048303811020598</c:v>
                </c:pt>
                <c:pt idx="282">
                  <c:v>1.50561846846895</c:v>
                </c:pt>
                <c:pt idx="283">
                  <c:v>1.5073568920510299</c:v>
                </c:pt>
                <c:pt idx="284">
                  <c:v>1.5079251451012599</c:v>
                </c:pt>
                <c:pt idx="285">
                  <c:v>1.5215306486414075</c:v>
                </c:pt>
                <c:pt idx="286">
                  <c:v>1.52257919658659</c:v>
                </c:pt>
                <c:pt idx="287">
                  <c:v>1.52361323995603</c:v>
                </c:pt>
                <c:pt idx="288">
                  <c:v>1.5356629214557427</c:v>
                </c:pt>
                <c:pt idx="289">
                  <c:v>1.5404968221129098</c:v>
                </c:pt>
                <c:pt idx="290">
                  <c:v>1.5445070650856301</c:v>
                </c:pt>
                <c:pt idx="291">
                  <c:v>1.5458201653193475</c:v>
                </c:pt>
                <c:pt idx="292">
                  <c:v>1.5494044766677699</c:v>
                </c:pt>
                <c:pt idx="293">
                  <c:v>1.5511888848259501</c:v>
                </c:pt>
                <c:pt idx="294">
                  <c:v>1.55185084205354</c:v>
                </c:pt>
                <c:pt idx="295">
                  <c:v>1.5558654069705</c:v>
                </c:pt>
                <c:pt idx="296">
                  <c:v>1.5655247783733472</c:v>
                </c:pt>
                <c:pt idx="297">
                  <c:v>1.5656675377554199</c:v>
                </c:pt>
                <c:pt idx="298">
                  <c:v>1.5668321205860329</c:v>
                </c:pt>
                <c:pt idx="299">
                  <c:v>1.5677418407552999</c:v>
                </c:pt>
                <c:pt idx="300">
                  <c:v>1.5681854673601201</c:v>
                </c:pt>
                <c:pt idx="301">
                  <c:v>1.5733335627112601</c:v>
                </c:pt>
                <c:pt idx="302">
                  <c:v>1.57449313933991</c:v>
                </c:pt>
                <c:pt idx="303">
                  <c:v>1.5749410811158</c:v>
                </c:pt>
                <c:pt idx="304">
                  <c:v>1.5762392228892499</c:v>
                </c:pt>
                <c:pt idx="305">
                  <c:v>1.5779372810338299</c:v>
                </c:pt>
                <c:pt idx="306">
                  <c:v>1.587924065563187</c:v>
                </c:pt>
                <c:pt idx="307">
                  <c:v>1.5954284788249675</c:v>
                </c:pt>
                <c:pt idx="308">
                  <c:v>1.59690291772982</c:v>
                </c:pt>
                <c:pt idx="309">
                  <c:v>1.60157490195339</c:v>
                </c:pt>
                <c:pt idx="310">
                  <c:v>1.6034697428873272</c:v>
                </c:pt>
                <c:pt idx="311">
                  <c:v>1.6119188264885527</c:v>
                </c:pt>
                <c:pt idx="312">
                  <c:v>1.6147871487072829</c:v>
                </c:pt>
                <c:pt idx="313">
                  <c:v>1.6212009557941498</c:v>
                </c:pt>
                <c:pt idx="314">
                  <c:v>1.62606740761539</c:v>
                </c:pt>
                <c:pt idx="315">
                  <c:v>1.6269200416338401</c:v>
                </c:pt>
                <c:pt idx="316">
                  <c:v>1.6324297931338798</c:v>
                </c:pt>
                <c:pt idx="317">
                  <c:v>1.6337826946854599</c:v>
                </c:pt>
                <c:pt idx="318">
                  <c:v>1.6353313543926198</c:v>
                </c:pt>
                <c:pt idx="319">
                  <c:v>1.63633508232332</c:v>
                </c:pt>
                <c:pt idx="320">
                  <c:v>1.6376878805467929</c:v>
                </c:pt>
                <c:pt idx="321">
                  <c:v>1.6404051316213744</c:v>
                </c:pt>
                <c:pt idx="322">
                  <c:v>1.6444567016386227</c:v>
                </c:pt>
                <c:pt idx="323">
                  <c:v>1.6444760578737301</c:v>
                </c:pt>
                <c:pt idx="324">
                  <c:v>1.6462357306577027</c:v>
                </c:pt>
                <c:pt idx="325">
                  <c:v>1.6485770750433224</c:v>
                </c:pt>
                <c:pt idx="326">
                  <c:v>1.6492837414272301</c:v>
                </c:pt>
                <c:pt idx="327">
                  <c:v>1.65393659457138</c:v>
                </c:pt>
                <c:pt idx="328">
                  <c:v>1.6552659100324298</c:v>
                </c:pt>
                <c:pt idx="329">
                  <c:v>1.6563910020871575</c:v>
                </c:pt>
                <c:pt idx="330">
                  <c:v>1.65878908162348</c:v>
                </c:pt>
                <c:pt idx="331">
                  <c:v>1.6632167346123501</c:v>
                </c:pt>
                <c:pt idx="332">
                  <c:v>1.6651060344625201</c:v>
                </c:pt>
                <c:pt idx="333">
                  <c:v>1.6671685614318343</c:v>
                </c:pt>
                <c:pt idx="334">
                  <c:v>1.66962183627079</c:v>
                </c:pt>
                <c:pt idx="335">
                  <c:v>1.6728603514829399</c:v>
                </c:pt>
                <c:pt idx="336">
                  <c:v>1.6735078068103901</c:v>
                </c:pt>
                <c:pt idx="337">
                  <c:v>1.6751684730982701</c:v>
                </c:pt>
                <c:pt idx="338">
                  <c:v>1.6782173455515343</c:v>
                </c:pt>
                <c:pt idx="339">
                  <c:v>1.6782511739454824</c:v>
                </c:pt>
                <c:pt idx="340">
                  <c:v>1.6837089343608627</c:v>
                </c:pt>
                <c:pt idx="341">
                  <c:v>1.6845578230819653</c:v>
                </c:pt>
                <c:pt idx="342">
                  <c:v>1.6956509830257029</c:v>
                </c:pt>
                <c:pt idx="343">
                  <c:v>1.69601451731232</c:v>
                </c:pt>
                <c:pt idx="344">
                  <c:v>1.69746771574531</c:v>
                </c:pt>
                <c:pt idx="345">
                  <c:v>1.6978675651189501</c:v>
                </c:pt>
                <c:pt idx="346">
                  <c:v>1.6985915455564</c:v>
                </c:pt>
                <c:pt idx="347">
                  <c:v>1.7029292823843736</c:v>
                </c:pt>
                <c:pt idx="348">
                  <c:v>1.70338813673264</c:v>
                </c:pt>
                <c:pt idx="349">
                  <c:v>1.7049595280977401</c:v>
                </c:pt>
                <c:pt idx="350">
                  <c:v>1.7056332234709572</c:v>
                </c:pt>
                <c:pt idx="351">
                  <c:v>1.7065035125595398</c:v>
                </c:pt>
                <c:pt idx="352">
                  <c:v>1.7065179868756601</c:v>
                </c:pt>
                <c:pt idx="353">
                  <c:v>1.7066586614742001</c:v>
                </c:pt>
                <c:pt idx="354">
                  <c:v>1.7090715940315999</c:v>
                </c:pt>
                <c:pt idx="355">
                  <c:v>1.7097532632523975</c:v>
                </c:pt>
                <c:pt idx="356">
                  <c:v>1.7123687172403472</c:v>
                </c:pt>
                <c:pt idx="357">
                  <c:v>1.7154877707467027</c:v>
                </c:pt>
                <c:pt idx="358">
                  <c:v>1.7203299998133699</c:v>
                </c:pt>
                <c:pt idx="359">
                  <c:v>1.721068182495477</c:v>
                </c:pt>
                <c:pt idx="360">
                  <c:v>1.7214337075846551</c:v>
                </c:pt>
                <c:pt idx="361">
                  <c:v>1.7231344785398472</c:v>
                </c:pt>
                <c:pt idx="362">
                  <c:v>1.7239260322091245</c:v>
                </c:pt>
                <c:pt idx="363">
                  <c:v>1.72639186939561</c:v>
                </c:pt>
                <c:pt idx="364">
                  <c:v>1.7333402819557699</c:v>
                </c:pt>
                <c:pt idx="365">
                  <c:v>1.7594893826810798</c:v>
                </c:pt>
                <c:pt idx="366">
                  <c:v>1.76822740777606</c:v>
                </c:pt>
                <c:pt idx="367">
                  <c:v>1.7711244779815698</c:v>
                </c:pt>
                <c:pt idx="368">
                  <c:v>1.7741671441915929</c:v>
                </c:pt>
                <c:pt idx="369">
                  <c:v>1.7759544993880299</c:v>
                </c:pt>
                <c:pt idx="370">
                  <c:v>1.7760836942249498</c:v>
                </c:pt>
                <c:pt idx="371">
                  <c:v>1.7828320420176198</c:v>
                </c:pt>
                <c:pt idx="372">
                  <c:v>1.7840350048463129</c:v>
                </c:pt>
                <c:pt idx="373">
                  <c:v>1.7855801138629699</c:v>
                </c:pt>
                <c:pt idx="374">
                  <c:v>1.7864931557820998</c:v>
                </c:pt>
                <c:pt idx="375">
                  <c:v>1.7870863238842301</c:v>
                </c:pt>
                <c:pt idx="376">
                  <c:v>1.7901821810018543</c:v>
                </c:pt>
                <c:pt idx="377">
                  <c:v>1.7924661775622899</c:v>
                </c:pt>
                <c:pt idx="378">
                  <c:v>1.79410476086115</c:v>
                </c:pt>
                <c:pt idx="379">
                  <c:v>1.7944897273729699</c:v>
                </c:pt>
                <c:pt idx="380">
                  <c:v>1.7973640951413272</c:v>
                </c:pt>
                <c:pt idx="381">
                  <c:v>1.7998796583656953</c:v>
                </c:pt>
                <c:pt idx="382">
                  <c:v>1.8032079583629599</c:v>
                </c:pt>
                <c:pt idx="383">
                  <c:v>1.80442188496282</c:v>
                </c:pt>
                <c:pt idx="384">
                  <c:v>1.8056505291383129</c:v>
                </c:pt>
                <c:pt idx="385">
                  <c:v>1.8075557938204398</c:v>
                </c:pt>
                <c:pt idx="386">
                  <c:v>1.8111773683571499</c:v>
                </c:pt>
                <c:pt idx="387">
                  <c:v>1.81160606642582</c:v>
                </c:pt>
                <c:pt idx="388">
                  <c:v>1.8118430731221975</c:v>
                </c:pt>
                <c:pt idx="389">
                  <c:v>1.8177069533982</c:v>
                </c:pt>
                <c:pt idx="390">
                  <c:v>1.81785406143314</c:v>
                </c:pt>
                <c:pt idx="391">
                  <c:v>1.8180719846928124</c:v>
                </c:pt>
                <c:pt idx="392">
                  <c:v>1.8193651881148198</c:v>
                </c:pt>
                <c:pt idx="393">
                  <c:v>1.8204387839607701</c:v>
                </c:pt>
                <c:pt idx="394">
                  <c:v>1.8207465062066301</c:v>
                </c:pt>
                <c:pt idx="395">
                  <c:v>1.823674767344627</c:v>
                </c:pt>
                <c:pt idx="396">
                  <c:v>1.8239725132849498</c:v>
                </c:pt>
                <c:pt idx="397">
                  <c:v>1.8245004638680227</c:v>
                </c:pt>
                <c:pt idx="398">
                  <c:v>1.8251808409565327</c:v>
                </c:pt>
                <c:pt idx="399">
                  <c:v>1.8258023450427299</c:v>
                </c:pt>
                <c:pt idx="400">
                  <c:v>1.8268312475785675</c:v>
                </c:pt>
                <c:pt idx="401">
                  <c:v>1.82884274461718</c:v>
                </c:pt>
                <c:pt idx="402">
                  <c:v>1.8301255699533634</c:v>
                </c:pt>
                <c:pt idx="403">
                  <c:v>1.8301656723278799</c:v>
                </c:pt>
                <c:pt idx="404">
                  <c:v>1.83242045096826</c:v>
                </c:pt>
                <c:pt idx="405">
                  <c:v>1.8326478659083036</c:v>
                </c:pt>
                <c:pt idx="406">
                  <c:v>1.8334052167647799</c:v>
                </c:pt>
                <c:pt idx="407">
                  <c:v>1.8334290199559975</c:v>
                </c:pt>
                <c:pt idx="408">
                  <c:v>1.8349013164235699</c:v>
                </c:pt>
                <c:pt idx="409">
                  <c:v>1.8350715155413599</c:v>
                </c:pt>
                <c:pt idx="410">
                  <c:v>1.8355705492240399</c:v>
                </c:pt>
                <c:pt idx="411">
                  <c:v>1.8366481397412053</c:v>
                </c:pt>
                <c:pt idx="412">
                  <c:v>1.8380390926189598</c:v>
                </c:pt>
                <c:pt idx="413">
                  <c:v>1.8386097547239899</c:v>
                </c:pt>
                <c:pt idx="414">
                  <c:v>1.8419254983578275</c:v>
                </c:pt>
                <c:pt idx="415">
                  <c:v>1.84224048280486</c:v>
                </c:pt>
                <c:pt idx="416">
                  <c:v>1.84328223743103</c:v>
                </c:pt>
                <c:pt idx="417">
                  <c:v>1.8438022259798399</c:v>
                </c:pt>
                <c:pt idx="418">
                  <c:v>1.8438405310457326</c:v>
                </c:pt>
                <c:pt idx="419">
                  <c:v>1.8442778869143801</c:v>
                </c:pt>
                <c:pt idx="420">
                  <c:v>1.8444553139339601</c:v>
                </c:pt>
                <c:pt idx="421">
                  <c:v>1.8447084027182801</c:v>
                </c:pt>
                <c:pt idx="422">
                  <c:v>1.8465957397270001</c:v>
                </c:pt>
                <c:pt idx="423">
                  <c:v>1.8489937885495298</c:v>
                </c:pt>
                <c:pt idx="424">
                  <c:v>1.8490170595754101</c:v>
                </c:pt>
                <c:pt idx="425">
                  <c:v>1.8492177358833901</c:v>
                </c:pt>
                <c:pt idx="426">
                  <c:v>1.8494355165930201</c:v>
                </c:pt>
                <c:pt idx="427">
                  <c:v>1.8502706697933526</c:v>
                </c:pt>
                <c:pt idx="428">
                  <c:v>1.85145136003113</c:v>
                </c:pt>
                <c:pt idx="429">
                  <c:v>1.8530542551335298</c:v>
                </c:pt>
                <c:pt idx="430">
                  <c:v>1.85321723201165</c:v>
                </c:pt>
                <c:pt idx="431">
                  <c:v>1.8532798293573201</c:v>
                </c:pt>
                <c:pt idx="432">
                  <c:v>1.8533141305765801</c:v>
                </c:pt>
                <c:pt idx="433">
                  <c:v>1.8536090752425498</c:v>
                </c:pt>
                <c:pt idx="434">
                  <c:v>1.8540231445417343</c:v>
                </c:pt>
                <c:pt idx="435">
                  <c:v>1.85403375888088</c:v>
                </c:pt>
                <c:pt idx="436">
                  <c:v>1.8542318899703301</c:v>
                </c:pt>
                <c:pt idx="437">
                  <c:v>1.8553375343119529</c:v>
                </c:pt>
                <c:pt idx="438">
                  <c:v>1.8557055699672826</c:v>
                </c:pt>
                <c:pt idx="439">
                  <c:v>1.85687144089199</c:v>
                </c:pt>
                <c:pt idx="440">
                  <c:v>1.8571679838638624</c:v>
                </c:pt>
                <c:pt idx="441">
                  <c:v>1.8575650169861599</c:v>
                </c:pt>
                <c:pt idx="442">
                  <c:v>1.85797924634671</c:v>
                </c:pt>
                <c:pt idx="443">
                  <c:v>1.8589232028724763</c:v>
                </c:pt>
                <c:pt idx="444">
                  <c:v>1.8589500717079501</c:v>
                </c:pt>
                <c:pt idx="445">
                  <c:v>1.8591331386029799</c:v>
                </c:pt>
                <c:pt idx="446">
                  <c:v>1.8598457947321698</c:v>
                </c:pt>
                <c:pt idx="447">
                  <c:v>1.8607878055884124</c:v>
                </c:pt>
                <c:pt idx="448">
                  <c:v>1.86081876779797</c:v>
                </c:pt>
                <c:pt idx="449">
                  <c:v>1.8616938581764972</c:v>
                </c:pt>
                <c:pt idx="450">
                  <c:v>1.8617733847939799</c:v>
                </c:pt>
                <c:pt idx="451">
                  <c:v>1.8622345222036401</c:v>
                </c:pt>
                <c:pt idx="452">
                  <c:v>1.86250601698734</c:v>
                </c:pt>
                <c:pt idx="453">
                  <c:v>1.8625851294290829</c:v>
                </c:pt>
                <c:pt idx="454">
                  <c:v>1.86272454009653</c:v>
                </c:pt>
                <c:pt idx="455">
                  <c:v>1.8628940184189478</c:v>
                </c:pt>
                <c:pt idx="456">
                  <c:v>1.8629483259624899</c:v>
                </c:pt>
                <c:pt idx="457">
                  <c:v>1.8642190976848598</c:v>
                </c:pt>
                <c:pt idx="458">
                  <c:v>1.8643846557736798</c:v>
                </c:pt>
                <c:pt idx="459">
                  <c:v>1.8655739243203624</c:v>
                </c:pt>
                <c:pt idx="460">
                  <c:v>1.8657089217851124</c:v>
                </c:pt>
                <c:pt idx="461">
                  <c:v>1.86623081835836</c:v>
                </c:pt>
                <c:pt idx="462">
                  <c:v>1.8668078394614329</c:v>
                </c:pt>
                <c:pt idx="463">
                  <c:v>1.8668501915613827</c:v>
                </c:pt>
                <c:pt idx="464">
                  <c:v>1.8689959037400701</c:v>
                </c:pt>
                <c:pt idx="465">
                  <c:v>1.8694325748072627</c:v>
                </c:pt>
                <c:pt idx="466">
                  <c:v>1.8705581798079229</c:v>
                </c:pt>
                <c:pt idx="467">
                  <c:v>1.8711267566953198</c:v>
                </c:pt>
                <c:pt idx="468">
                  <c:v>1.8713871356383429</c:v>
                </c:pt>
                <c:pt idx="469">
                  <c:v>1.87177907688472</c:v>
                </c:pt>
                <c:pt idx="470">
                  <c:v>1.8721409434888237</c:v>
                </c:pt>
                <c:pt idx="471">
                  <c:v>1.8722640076956698</c:v>
                </c:pt>
                <c:pt idx="472">
                  <c:v>1.8732354963774498</c:v>
                </c:pt>
                <c:pt idx="473">
                  <c:v>1.87323877465711</c:v>
                </c:pt>
                <c:pt idx="474">
                  <c:v>1.8749702524988199</c:v>
                </c:pt>
                <c:pt idx="475">
                  <c:v>1.8773248554667898</c:v>
                </c:pt>
                <c:pt idx="476">
                  <c:v>1.8777085145132224</c:v>
                </c:pt>
                <c:pt idx="477">
                  <c:v>1.87778775256881</c:v>
                </c:pt>
                <c:pt idx="478">
                  <c:v>1.8787224272168201</c:v>
                </c:pt>
                <c:pt idx="479">
                  <c:v>1.87914273702618</c:v>
                </c:pt>
                <c:pt idx="480">
                  <c:v>1.8797042056077098</c:v>
                </c:pt>
                <c:pt idx="481">
                  <c:v>1.88007601135962</c:v>
                </c:pt>
                <c:pt idx="482">
                  <c:v>1.8809827345966144</c:v>
                </c:pt>
                <c:pt idx="483">
                  <c:v>1.8830258377859399</c:v>
                </c:pt>
                <c:pt idx="484">
                  <c:v>1.8834308248855329</c:v>
                </c:pt>
                <c:pt idx="485">
                  <c:v>1.8839637805333798</c:v>
                </c:pt>
                <c:pt idx="486">
                  <c:v>1.8841386333433001</c:v>
                </c:pt>
                <c:pt idx="487">
                  <c:v>1.8859335336767526</c:v>
                </c:pt>
                <c:pt idx="488">
                  <c:v>1.8862815014481626</c:v>
                </c:pt>
                <c:pt idx="489">
                  <c:v>1.8871757470444672</c:v>
                </c:pt>
                <c:pt idx="490">
                  <c:v>1.8876634513553399</c:v>
                </c:pt>
                <c:pt idx="491">
                  <c:v>1.8886168895256401</c:v>
                </c:pt>
                <c:pt idx="492">
                  <c:v>1.8897844950391656</c:v>
                </c:pt>
                <c:pt idx="493">
                  <c:v>1.8900320765135143</c:v>
                </c:pt>
                <c:pt idx="494">
                  <c:v>1.8904401363274301</c:v>
                </c:pt>
                <c:pt idx="495">
                  <c:v>1.8908596070485899</c:v>
                </c:pt>
                <c:pt idx="496">
                  <c:v>1.8919983729922898</c:v>
                </c:pt>
                <c:pt idx="497">
                  <c:v>1.8922268972105498</c:v>
                </c:pt>
                <c:pt idx="498">
                  <c:v>1.89227476501781</c:v>
                </c:pt>
                <c:pt idx="499">
                  <c:v>1.8924040051319699</c:v>
                </c:pt>
                <c:pt idx="500">
                  <c:v>1.8935415831899898</c:v>
                </c:pt>
                <c:pt idx="501">
                  <c:v>1.8935562018218701</c:v>
                </c:pt>
                <c:pt idx="502">
                  <c:v>1.8937266358529072</c:v>
                </c:pt>
                <c:pt idx="503">
                  <c:v>1.8944871816170343</c:v>
                </c:pt>
                <c:pt idx="504">
                  <c:v>1.8965845705503201</c:v>
                </c:pt>
                <c:pt idx="505">
                  <c:v>1.8968545703786301</c:v>
                </c:pt>
                <c:pt idx="506">
                  <c:v>1.8971691069675101</c:v>
                </c:pt>
                <c:pt idx="507">
                  <c:v>1.8977842501557398</c:v>
                </c:pt>
                <c:pt idx="508">
                  <c:v>1.89935560366768</c:v>
                </c:pt>
                <c:pt idx="509">
                  <c:v>1.9025422273168824</c:v>
                </c:pt>
                <c:pt idx="510">
                  <c:v>1.9027911487334799</c:v>
                </c:pt>
                <c:pt idx="511">
                  <c:v>1.9042445767492127</c:v>
                </c:pt>
                <c:pt idx="512">
                  <c:v>1.9043441615418049</c:v>
                </c:pt>
                <c:pt idx="513">
                  <c:v>1.9044936461663799</c:v>
                </c:pt>
                <c:pt idx="514">
                  <c:v>1.9050879105234126</c:v>
                </c:pt>
                <c:pt idx="515">
                  <c:v>1.9051846171624855</c:v>
                </c:pt>
                <c:pt idx="516">
                  <c:v>1.9056960723065</c:v>
                </c:pt>
                <c:pt idx="517">
                  <c:v>1.9068690979681575</c:v>
                </c:pt>
                <c:pt idx="518">
                  <c:v>1.9070427725536001</c:v>
                </c:pt>
                <c:pt idx="519">
                  <c:v>1.9079964565739298</c:v>
                </c:pt>
                <c:pt idx="520">
                  <c:v>1.9084836643937153</c:v>
                </c:pt>
                <c:pt idx="521">
                  <c:v>1.90854814003464</c:v>
                </c:pt>
                <c:pt idx="522">
                  <c:v>1.9087063777822499</c:v>
                </c:pt>
                <c:pt idx="523">
                  <c:v>1.9089648516526598</c:v>
                </c:pt>
                <c:pt idx="524">
                  <c:v>1.9097902410394465</c:v>
                </c:pt>
                <c:pt idx="525">
                  <c:v>1.9102145665076824</c:v>
                </c:pt>
                <c:pt idx="526">
                  <c:v>1.9102980037644099</c:v>
                </c:pt>
                <c:pt idx="527">
                  <c:v>1.9103520555322524</c:v>
                </c:pt>
                <c:pt idx="528">
                  <c:v>1.9104049674549599</c:v>
                </c:pt>
                <c:pt idx="529">
                  <c:v>1.9106707340733127</c:v>
                </c:pt>
                <c:pt idx="530">
                  <c:v>1.91165657918299</c:v>
                </c:pt>
                <c:pt idx="531">
                  <c:v>1.9116947810458098</c:v>
                </c:pt>
                <c:pt idx="532">
                  <c:v>1.91184107577377</c:v>
                </c:pt>
                <c:pt idx="533">
                  <c:v>1.9129224191673599</c:v>
                </c:pt>
                <c:pt idx="534">
                  <c:v>1.9132414122646773</c:v>
                </c:pt>
                <c:pt idx="535">
                  <c:v>1.91326385960303</c:v>
                </c:pt>
                <c:pt idx="536">
                  <c:v>1.9144782451422699</c:v>
                </c:pt>
                <c:pt idx="537">
                  <c:v>1.9157913578657275</c:v>
                </c:pt>
                <c:pt idx="538">
                  <c:v>1.9163858020034601</c:v>
                </c:pt>
                <c:pt idx="539">
                  <c:v>1.9169980161504299</c:v>
                </c:pt>
                <c:pt idx="540">
                  <c:v>1.9170536370345199</c:v>
                </c:pt>
                <c:pt idx="541">
                  <c:v>1.91719303351366</c:v>
                </c:pt>
                <c:pt idx="542">
                  <c:v>1.9175318627612601</c:v>
                </c:pt>
                <c:pt idx="543">
                  <c:v>1.9175697156462899</c:v>
                </c:pt>
                <c:pt idx="544">
                  <c:v>1.9176476122123198</c:v>
                </c:pt>
                <c:pt idx="545">
                  <c:v>1.91776562572133</c:v>
                </c:pt>
                <c:pt idx="546">
                  <c:v>1.91785941606699</c:v>
                </c:pt>
                <c:pt idx="547">
                  <c:v>1.9181405495485053</c:v>
                </c:pt>
                <c:pt idx="548">
                  <c:v>1.9185200774795399</c:v>
                </c:pt>
                <c:pt idx="549">
                  <c:v>1.9187438106408201</c:v>
                </c:pt>
                <c:pt idx="550">
                  <c:v>1.9187476608131424</c:v>
                </c:pt>
                <c:pt idx="551">
                  <c:v>1.9190882313411124</c:v>
                </c:pt>
                <c:pt idx="552">
                  <c:v>1.9193198134674798</c:v>
                </c:pt>
                <c:pt idx="553">
                  <c:v>1.9195418924202499</c:v>
                </c:pt>
                <c:pt idx="554">
                  <c:v>1.9205663510603299</c:v>
                </c:pt>
                <c:pt idx="555">
                  <c:v>1.9209924196128001</c:v>
                </c:pt>
                <c:pt idx="556">
                  <c:v>1.9210452024945199</c:v>
                </c:pt>
                <c:pt idx="557">
                  <c:v>1.9214132438756</c:v>
                </c:pt>
                <c:pt idx="558">
                  <c:v>1.92234983210648</c:v>
                </c:pt>
                <c:pt idx="559">
                  <c:v>1.9223884537553424</c:v>
                </c:pt>
                <c:pt idx="560">
                  <c:v>1.9225773692930836</c:v>
                </c:pt>
                <c:pt idx="561">
                  <c:v>1.92259791717481</c:v>
                </c:pt>
                <c:pt idx="562">
                  <c:v>1.92343235059831</c:v>
                </c:pt>
                <c:pt idx="563">
                  <c:v>1.9235859877785224</c:v>
                </c:pt>
                <c:pt idx="564">
                  <c:v>1.9237458526836799</c:v>
                </c:pt>
                <c:pt idx="565">
                  <c:v>1.9238917793608199</c:v>
                </c:pt>
                <c:pt idx="566">
                  <c:v>1.9240847658998801</c:v>
                </c:pt>
                <c:pt idx="567">
                  <c:v>1.9245551188583534</c:v>
                </c:pt>
                <c:pt idx="568">
                  <c:v>1.9246815985285801</c:v>
                </c:pt>
                <c:pt idx="569">
                  <c:v>1.9250448444337627</c:v>
                </c:pt>
                <c:pt idx="570">
                  <c:v>1.9251087112535401</c:v>
                </c:pt>
                <c:pt idx="571">
                  <c:v>1.92512783392797</c:v>
                </c:pt>
                <c:pt idx="572">
                  <c:v>1.9252458449184924</c:v>
                </c:pt>
                <c:pt idx="573">
                  <c:v>1.9253838666435243</c:v>
                </c:pt>
                <c:pt idx="574">
                  <c:v>1.9254906507801572</c:v>
                </c:pt>
                <c:pt idx="575">
                  <c:v>1.925804382057047</c:v>
                </c:pt>
                <c:pt idx="576">
                  <c:v>1.92589332364857</c:v>
                </c:pt>
                <c:pt idx="577">
                  <c:v>1.9259551002013227</c:v>
                </c:pt>
                <c:pt idx="578">
                  <c:v>1.9259912573179736</c:v>
                </c:pt>
                <c:pt idx="579">
                  <c:v>1.9262135638885063</c:v>
                </c:pt>
                <c:pt idx="580">
                  <c:v>1.9263060509117924</c:v>
                </c:pt>
                <c:pt idx="581">
                  <c:v>1.9263214564603799</c:v>
                </c:pt>
                <c:pt idx="582">
                  <c:v>1.9263250824201399</c:v>
                </c:pt>
                <c:pt idx="583">
                  <c:v>1.92642133048802</c:v>
                </c:pt>
                <c:pt idx="584">
                  <c:v>1.9264987007151699</c:v>
                </c:pt>
                <c:pt idx="585">
                  <c:v>1.9270663614897601</c:v>
                </c:pt>
                <c:pt idx="586">
                  <c:v>1.9271379327439127</c:v>
                </c:pt>
                <c:pt idx="587">
                  <c:v>1.9272626882950099</c:v>
                </c:pt>
                <c:pt idx="588">
                  <c:v>1.9272716848440798</c:v>
                </c:pt>
                <c:pt idx="589">
                  <c:v>1.9273727101908</c:v>
                </c:pt>
                <c:pt idx="590">
                  <c:v>1.9274502548993599</c:v>
                </c:pt>
                <c:pt idx="591">
                  <c:v>1.9275617519648098</c:v>
                </c:pt>
                <c:pt idx="592">
                  <c:v>1.9281660946560601</c:v>
                </c:pt>
                <c:pt idx="593">
                  <c:v>1.9283448952986799</c:v>
                </c:pt>
                <c:pt idx="594">
                  <c:v>1.9284445412069624</c:v>
                </c:pt>
                <c:pt idx="595">
                  <c:v>1.9284726864977801</c:v>
                </c:pt>
                <c:pt idx="596">
                  <c:v>1.92860530557482</c:v>
                </c:pt>
                <c:pt idx="597">
                  <c:v>1.9287277825804299</c:v>
                </c:pt>
                <c:pt idx="598">
                  <c:v>1.9288319064668724</c:v>
                </c:pt>
                <c:pt idx="599">
                  <c:v>1.92907446233583</c:v>
                </c:pt>
                <c:pt idx="600">
                  <c:v>1.92931617787293</c:v>
                </c:pt>
                <c:pt idx="601">
                  <c:v>1.9298095942920899</c:v>
                </c:pt>
                <c:pt idx="602">
                  <c:v>1.9298322389884499</c:v>
                </c:pt>
                <c:pt idx="603">
                  <c:v>1.9300291197016024</c:v>
                </c:pt>
                <c:pt idx="604">
                  <c:v>1.9303521684080653</c:v>
                </c:pt>
                <c:pt idx="605">
                  <c:v>1.9306152909892</c:v>
                </c:pt>
                <c:pt idx="606">
                  <c:v>1.9306912502519675</c:v>
                </c:pt>
                <c:pt idx="607">
                  <c:v>1.9307703601276001</c:v>
                </c:pt>
                <c:pt idx="608">
                  <c:v>1.9308874174787827</c:v>
                </c:pt>
                <c:pt idx="609">
                  <c:v>1.9309722900675299</c:v>
                </c:pt>
                <c:pt idx="610">
                  <c:v>1.9310008036361801</c:v>
                </c:pt>
                <c:pt idx="611">
                  <c:v>1.9311450103026799</c:v>
                </c:pt>
                <c:pt idx="612">
                  <c:v>1.93126830509855</c:v>
                </c:pt>
                <c:pt idx="613">
                  <c:v>1.9313019712734201</c:v>
                </c:pt>
                <c:pt idx="614">
                  <c:v>1.9314235830323199</c:v>
                </c:pt>
                <c:pt idx="615">
                  <c:v>1.9316599934965424</c:v>
                </c:pt>
                <c:pt idx="616">
                  <c:v>1.9317981887034898</c:v>
                </c:pt>
                <c:pt idx="617">
                  <c:v>1.9318693711950299</c:v>
                </c:pt>
                <c:pt idx="618">
                  <c:v>1.9320354810522227</c:v>
                </c:pt>
                <c:pt idx="619">
                  <c:v>1.9320788443037749</c:v>
                </c:pt>
                <c:pt idx="620">
                  <c:v>1.93281468639024</c:v>
                </c:pt>
                <c:pt idx="621">
                  <c:v>1.93285678813345</c:v>
                </c:pt>
                <c:pt idx="622">
                  <c:v>1.9329362904959773</c:v>
                </c:pt>
                <c:pt idx="623">
                  <c:v>1.93304604160719</c:v>
                </c:pt>
                <c:pt idx="624">
                  <c:v>1.9333580095222329</c:v>
                </c:pt>
                <c:pt idx="625">
                  <c:v>1.9333635926655799</c:v>
                </c:pt>
                <c:pt idx="626">
                  <c:v>1.9335391766544598</c:v>
                </c:pt>
                <c:pt idx="627">
                  <c:v>1.933626327429967</c:v>
                </c:pt>
                <c:pt idx="628">
                  <c:v>1.9337828735573201</c:v>
                </c:pt>
                <c:pt idx="629">
                  <c:v>1.9339498154277199</c:v>
                </c:pt>
                <c:pt idx="630">
                  <c:v>1.9341125026683343</c:v>
                </c:pt>
                <c:pt idx="631">
                  <c:v>1.9341473764539929</c:v>
                </c:pt>
                <c:pt idx="632">
                  <c:v>1.9342078170882824</c:v>
                </c:pt>
                <c:pt idx="633">
                  <c:v>1.9342275771115927</c:v>
                </c:pt>
                <c:pt idx="634">
                  <c:v>1.9342331610581029</c:v>
                </c:pt>
                <c:pt idx="635">
                  <c:v>1.9342712316986701</c:v>
                </c:pt>
                <c:pt idx="636">
                  <c:v>1.9343578786837066</c:v>
                </c:pt>
                <c:pt idx="637">
                  <c:v>1.9343608141675701</c:v>
                </c:pt>
                <c:pt idx="638">
                  <c:v>1.9345921148692624</c:v>
                </c:pt>
                <c:pt idx="639">
                  <c:v>1.93467855203395</c:v>
                </c:pt>
                <c:pt idx="640">
                  <c:v>1.9351670892008801</c:v>
                </c:pt>
                <c:pt idx="641">
                  <c:v>1.9352888494216429</c:v>
                </c:pt>
                <c:pt idx="642">
                  <c:v>1.93533682840785</c:v>
                </c:pt>
                <c:pt idx="643">
                  <c:v>1.9354035336015629</c:v>
                </c:pt>
                <c:pt idx="644">
                  <c:v>1.9355010435739299</c:v>
                </c:pt>
                <c:pt idx="645">
                  <c:v>1.9355149112116101</c:v>
                </c:pt>
                <c:pt idx="646">
                  <c:v>1.93554820350857</c:v>
                </c:pt>
                <c:pt idx="647">
                  <c:v>1.9359625307769801</c:v>
                </c:pt>
                <c:pt idx="648">
                  <c:v>1.9359792992303375</c:v>
                </c:pt>
                <c:pt idx="649">
                  <c:v>1.9360376926968001</c:v>
                </c:pt>
                <c:pt idx="650">
                  <c:v>1.9360518101514301</c:v>
                </c:pt>
                <c:pt idx="651">
                  <c:v>1.9364033934509599</c:v>
                </c:pt>
                <c:pt idx="652">
                  <c:v>1.93662906249889</c:v>
                </c:pt>
                <c:pt idx="653">
                  <c:v>1.9370091495173301</c:v>
                </c:pt>
                <c:pt idx="654">
                  <c:v>1.9370763923606698</c:v>
                </c:pt>
                <c:pt idx="655">
                  <c:v>1.937329213722687</c:v>
                </c:pt>
                <c:pt idx="656">
                  <c:v>1.9374734061679699</c:v>
                </c:pt>
                <c:pt idx="657">
                  <c:v>1.9375232465289998</c:v>
                </c:pt>
                <c:pt idx="658">
                  <c:v>1.9378877269121901</c:v>
                </c:pt>
                <c:pt idx="659">
                  <c:v>1.9379836453889498</c:v>
                </c:pt>
                <c:pt idx="660">
                  <c:v>1.9382633408550101</c:v>
                </c:pt>
                <c:pt idx="661">
                  <c:v>1.93859324964282</c:v>
                </c:pt>
                <c:pt idx="662">
                  <c:v>1.9386253365859001</c:v>
                </c:pt>
                <c:pt idx="663">
                  <c:v>1.9388739625665929</c:v>
                </c:pt>
                <c:pt idx="664">
                  <c:v>1.9390174162646501</c:v>
                </c:pt>
                <c:pt idx="665">
                  <c:v>1.9390377496023201</c:v>
                </c:pt>
                <c:pt idx="666">
                  <c:v>1.9395604369202601</c:v>
                </c:pt>
                <c:pt idx="667">
                  <c:v>1.9404077404160329</c:v>
                </c:pt>
                <c:pt idx="668">
                  <c:v>1.9412645037109399</c:v>
                </c:pt>
                <c:pt idx="669">
                  <c:v>1.94168073468719</c:v>
                </c:pt>
                <c:pt idx="670">
                  <c:v>1.9417465153429099</c:v>
                </c:pt>
                <c:pt idx="671">
                  <c:v>1.9419038949532801</c:v>
                </c:pt>
                <c:pt idx="672">
                  <c:v>1.9420976298193524</c:v>
                </c:pt>
                <c:pt idx="673">
                  <c:v>1.9422970893047526</c:v>
                </c:pt>
                <c:pt idx="674">
                  <c:v>1.9425087230895324</c:v>
                </c:pt>
                <c:pt idx="675">
                  <c:v>1.9425180217595444</c:v>
                </c:pt>
                <c:pt idx="676">
                  <c:v>1.9427739543911426</c:v>
                </c:pt>
                <c:pt idx="677">
                  <c:v>1.9427777151657024</c:v>
                </c:pt>
                <c:pt idx="678">
                  <c:v>1.9427859161999301</c:v>
                </c:pt>
                <c:pt idx="679">
                  <c:v>1.94386443486317</c:v>
                </c:pt>
                <c:pt idx="680">
                  <c:v>1.9441320218468761</c:v>
                </c:pt>
                <c:pt idx="681">
                  <c:v>1.94413571757815</c:v>
                </c:pt>
                <c:pt idx="682">
                  <c:v>1.94471989040592</c:v>
                </c:pt>
                <c:pt idx="683">
                  <c:v>1.94509893213226</c:v>
                </c:pt>
                <c:pt idx="684">
                  <c:v>1.9452749599012327</c:v>
                </c:pt>
                <c:pt idx="685">
                  <c:v>1.9455418223327401</c:v>
                </c:pt>
                <c:pt idx="686">
                  <c:v>1.9463430249470048</c:v>
                </c:pt>
                <c:pt idx="687">
                  <c:v>1.9466100293365154</c:v>
                </c:pt>
                <c:pt idx="688">
                  <c:v>1.9466750571254199</c:v>
                </c:pt>
                <c:pt idx="689">
                  <c:v>1.9471683971738998</c:v>
                </c:pt>
                <c:pt idx="690">
                  <c:v>1.94747719857435</c:v>
                </c:pt>
                <c:pt idx="691">
                  <c:v>1.9476618056449675</c:v>
                </c:pt>
                <c:pt idx="692">
                  <c:v>1.9478001007349699</c:v>
                </c:pt>
                <c:pt idx="693">
                  <c:v>1.9479143205632801</c:v>
                </c:pt>
                <c:pt idx="694">
                  <c:v>1.9482094108410501</c:v>
                </c:pt>
                <c:pt idx="695">
                  <c:v>1.9484420418087554</c:v>
                </c:pt>
                <c:pt idx="696">
                  <c:v>1.9485977066335329</c:v>
                </c:pt>
                <c:pt idx="697">
                  <c:v>1.9489675849365053</c:v>
                </c:pt>
                <c:pt idx="698">
                  <c:v>1.9490830030950701</c:v>
                </c:pt>
                <c:pt idx="699">
                  <c:v>1.9491880687162348</c:v>
                </c:pt>
                <c:pt idx="700">
                  <c:v>1.9498099263877824</c:v>
                </c:pt>
                <c:pt idx="701">
                  <c:v>1.9506672320921599</c:v>
                </c:pt>
                <c:pt idx="702">
                  <c:v>1.9507858264108948</c:v>
                </c:pt>
                <c:pt idx="703">
                  <c:v>1.9514645361821399</c:v>
                </c:pt>
                <c:pt idx="704">
                  <c:v>1.9516372511418301</c:v>
                </c:pt>
                <c:pt idx="705">
                  <c:v>1.9517840559079898</c:v>
                </c:pt>
                <c:pt idx="706">
                  <c:v>1.9517927136679598</c:v>
                </c:pt>
                <c:pt idx="707">
                  <c:v>1.9519776190754399</c:v>
                </c:pt>
                <c:pt idx="708">
                  <c:v>1.9523809425410343</c:v>
                </c:pt>
                <c:pt idx="709">
                  <c:v>1.9524470886106127</c:v>
                </c:pt>
                <c:pt idx="710">
                  <c:v>1.9526120674557736</c:v>
                </c:pt>
                <c:pt idx="711">
                  <c:v>1.9526619045924301</c:v>
                </c:pt>
                <c:pt idx="712">
                  <c:v>1.95294472114796</c:v>
                </c:pt>
                <c:pt idx="713">
                  <c:v>1.95302651776156</c:v>
                </c:pt>
                <c:pt idx="714">
                  <c:v>1.9534480054845</c:v>
                </c:pt>
                <c:pt idx="715">
                  <c:v>1.9536573217604034</c:v>
                </c:pt>
                <c:pt idx="716">
                  <c:v>1.9538778742016134</c:v>
                </c:pt>
                <c:pt idx="717">
                  <c:v>1.9543909248655253</c:v>
                </c:pt>
                <c:pt idx="718">
                  <c:v>1.9546347941708899</c:v>
                </c:pt>
                <c:pt idx="719">
                  <c:v>1.9546878962453826</c:v>
                </c:pt>
                <c:pt idx="720">
                  <c:v>1.9548175918448829</c:v>
                </c:pt>
                <c:pt idx="721">
                  <c:v>1.9550874433165644</c:v>
                </c:pt>
                <c:pt idx="722">
                  <c:v>1.9557755152266001</c:v>
                </c:pt>
                <c:pt idx="723">
                  <c:v>1.9560957462109301</c:v>
                </c:pt>
                <c:pt idx="724">
                  <c:v>1.9562176033881427</c:v>
                </c:pt>
                <c:pt idx="725">
                  <c:v>1.95659073012006</c:v>
                </c:pt>
                <c:pt idx="726">
                  <c:v>1.9569525661402261</c:v>
                </c:pt>
                <c:pt idx="727">
                  <c:v>1.9571611883540998</c:v>
                </c:pt>
                <c:pt idx="728">
                  <c:v>1.9575019218954324</c:v>
                </c:pt>
                <c:pt idx="729">
                  <c:v>1.9585324330877629</c:v>
                </c:pt>
                <c:pt idx="730">
                  <c:v>1.9591533280731201</c:v>
                </c:pt>
                <c:pt idx="731">
                  <c:v>1.96002449288679</c:v>
                </c:pt>
                <c:pt idx="732">
                  <c:v>1.9606793456465301</c:v>
                </c:pt>
                <c:pt idx="733">
                  <c:v>1.9606865384049801</c:v>
                </c:pt>
                <c:pt idx="734">
                  <c:v>1.9607059348249429</c:v>
                </c:pt>
                <c:pt idx="735">
                  <c:v>1.9608417536751499</c:v>
                </c:pt>
                <c:pt idx="736">
                  <c:v>1.9609094802576799</c:v>
                </c:pt>
                <c:pt idx="737">
                  <c:v>1.9612028584721299</c:v>
                </c:pt>
                <c:pt idx="738">
                  <c:v>1.9612176790758227</c:v>
                </c:pt>
                <c:pt idx="739">
                  <c:v>1.96126295110014</c:v>
                </c:pt>
                <c:pt idx="740">
                  <c:v>1.9613538344794801</c:v>
                </c:pt>
                <c:pt idx="741">
                  <c:v>1.9618310419657201</c:v>
                </c:pt>
                <c:pt idx="742">
                  <c:v>1.96202915281029</c:v>
                </c:pt>
                <c:pt idx="743">
                  <c:v>1.9622775869670743</c:v>
                </c:pt>
                <c:pt idx="744">
                  <c:v>1.9623831001948326</c:v>
                </c:pt>
                <c:pt idx="745">
                  <c:v>1.9624478483025229</c:v>
                </c:pt>
                <c:pt idx="746">
                  <c:v>1.96259029390554</c:v>
                </c:pt>
                <c:pt idx="747">
                  <c:v>1.9627419257284424</c:v>
                </c:pt>
                <c:pt idx="748">
                  <c:v>1.9634446393174798</c:v>
                </c:pt>
                <c:pt idx="749">
                  <c:v>1.9642432776552901</c:v>
                </c:pt>
                <c:pt idx="750">
                  <c:v>1.9642677761015244</c:v>
                </c:pt>
                <c:pt idx="751">
                  <c:v>1.9647173845481034</c:v>
                </c:pt>
                <c:pt idx="752">
                  <c:v>1.9651117701418801</c:v>
                </c:pt>
                <c:pt idx="753">
                  <c:v>1.9660682349338336</c:v>
                </c:pt>
                <c:pt idx="754">
                  <c:v>1.9670582893716624</c:v>
                </c:pt>
                <c:pt idx="755">
                  <c:v>1.9672863248316637</c:v>
                </c:pt>
                <c:pt idx="756">
                  <c:v>1.96798108575102</c:v>
                </c:pt>
                <c:pt idx="757">
                  <c:v>1.9682685100269901</c:v>
                </c:pt>
                <c:pt idx="758">
                  <c:v>1.9720723665356343</c:v>
                </c:pt>
                <c:pt idx="759">
                  <c:v>1.9740336741514124</c:v>
                </c:pt>
                <c:pt idx="760">
                  <c:v>1.9742293225140199</c:v>
                </c:pt>
                <c:pt idx="761">
                  <c:v>1.9744050513029301</c:v>
                </c:pt>
                <c:pt idx="762">
                  <c:v>1.9745423742159129</c:v>
                </c:pt>
                <c:pt idx="763">
                  <c:v>1.9761528176968444</c:v>
                </c:pt>
                <c:pt idx="764">
                  <c:v>1.9777671313597529</c:v>
                </c:pt>
                <c:pt idx="765">
                  <c:v>1.9786706290058627</c:v>
                </c:pt>
                <c:pt idx="766">
                  <c:v>1.9788596178794198</c:v>
                </c:pt>
                <c:pt idx="767">
                  <c:v>1.9790409404596201</c:v>
                </c:pt>
                <c:pt idx="768">
                  <c:v>1.9792694174651375</c:v>
                </c:pt>
                <c:pt idx="769">
                  <c:v>1.97927458809001</c:v>
                </c:pt>
                <c:pt idx="770">
                  <c:v>1.9794167886829199</c:v>
                </c:pt>
                <c:pt idx="771">
                  <c:v>1.9807271346830944</c:v>
                </c:pt>
                <c:pt idx="772">
                  <c:v>1.9822032778481999</c:v>
                </c:pt>
                <c:pt idx="773">
                  <c:v>1.9827871467349529</c:v>
                </c:pt>
                <c:pt idx="774">
                  <c:v>1.9844288099926501</c:v>
                </c:pt>
                <c:pt idx="775">
                  <c:v>1.9865656555559299</c:v>
                </c:pt>
                <c:pt idx="776">
                  <c:v>1.9866304661229401</c:v>
                </c:pt>
                <c:pt idx="777">
                  <c:v>1.9878419800973999</c:v>
                </c:pt>
                <c:pt idx="778">
                  <c:v>1.9905307467797901</c:v>
                </c:pt>
                <c:pt idx="779">
                  <c:v>1.9909936612207324</c:v>
                </c:pt>
                <c:pt idx="780">
                  <c:v>1.9933101578232224</c:v>
                </c:pt>
                <c:pt idx="781">
                  <c:v>1.9946733531255101</c:v>
                </c:pt>
                <c:pt idx="782">
                  <c:v>1.99507360875365</c:v>
                </c:pt>
                <c:pt idx="783">
                  <c:v>1.9960271338112663</c:v>
                </c:pt>
                <c:pt idx="784">
                  <c:v>1.99737685459989</c:v>
                </c:pt>
                <c:pt idx="785">
                  <c:v>2.0013728389746301</c:v>
                </c:pt>
                <c:pt idx="786">
                  <c:v>2.0015111997074801</c:v>
                </c:pt>
                <c:pt idx="787">
                  <c:v>2.0079118960820459</c:v>
                </c:pt>
                <c:pt idx="788">
                  <c:v>2.0151594713794867</c:v>
                </c:pt>
                <c:pt idx="789">
                  <c:v>2.0209548275406299</c:v>
                </c:pt>
                <c:pt idx="790">
                  <c:v>2.0246624372216067</c:v>
                </c:pt>
                <c:pt idx="791">
                  <c:v>2.0278715497495812</c:v>
                </c:pt>
                <c:pt idx="792">
                  <c:v>2.0320172781406698</c:v>
                </c:pt>
                <c:pt idx="793">
                  <c:v>2.0333317058850668</c:v>
                </c:pt>
                <c:pt idx="794">
                  <c:v>2.0335390957451298</c:v>
                </c:pt>
                <c:pt idx="795">
                  <c:v>2.0355204965885387</c:v>
                </c:pt>
                <c:pt idx="796">
                  <c:v>2.0356694824740234</c:v>
                </c:pt>
                <c:pt idx="797">
                  <c:v>2.0382625162709798</c:v>
                </c:pt>
                <c:pt idx="798">
                  <c:v>2.0426232031886467</c:v>
                </c:pt>
                <c:pt idx="799">
                  <c:v>2.0435124454380502</c:v>
                </c:pt>
                <c:pt idx="800">
                  <c:v>2.0445913527002397</c:v>
                </c:pt>
                <c:pt idx="801">
                  <c:v>2.04571200380704</c:v>
                </c:pt>
                <c:pt idx="802">
                  <c:v>2.0495570938376599</c:v>
                </c:pt>
                <c:pt idx="803">
                  <c:v>2.0543527889486399</c:v>
                </c:pt>
                <c:pt idx="804">
                  <c:v>2.0610081733454977</c:v>
                </c:pt>
                <c:pt idx="805">
                  <c:v>2.0653100108644402</c:v>
                </c:pt>
                <c:pt idx="806">
                  <c:v>2.07720139934947</c:v>
                </c:pt>
                <c:pt idx="807">
                  <c:v>2.0885315774924544</c:v>
                </c:pt>
                <c:pt idx="808">
                  <c:v>2.0902890958592177</c:v>
                </c:pt>
                <c:pt idx="809">
                  <c:v>2.0929458035402804</c:v>
                </c:pt>
                <c:pt idx="810">
                  <c:v>2.0932318706197801</c:v>
                </c:pt>
                <c:pt idx="811">
                  <c:v>2.0986169380355197</c:v>
                </c:pt>
                <c:pt idx="812">
                  <c:v>2.1029482806998367</c:v>
                </c:pt>
                <c:pt idx="813">
                  <c:v>2.1046909771223383</c:v>
                </c:pt>
                <c:pt idx="814">
                  <c:v>2.1082764366288953</c:v>
                </c:pt>
                <c:pt idx="815">
                  <c:v>2.1083194648765202</c:v>
                </c:pt>
                <c:pt idx="816">
                  <c:v>2.1090671271575099</c:v>
                </c:pt>
                <c:pt idx="817">
                  <c:v>2.1099822427142212</c:v>
                </c:pt>
                <c:pt idx="818">
                  <c:v>2.11766152614315</c:v>
                </c:pt>
                <c:pt idx="819">
                  <c:v>2.1179618812255012</c:v>
                </c:pt>
                <c:pt idx="820">
                  <c:v>2.1205290876341802</c:v>
                </c:pt>
                <c:pt idx="821">
                  <c:v>2.1267590712208397</c:v>
                </c:pt>
                <c:pt idx="822">
                  <c:v>2.12995902168102</c:v>
                </c:pt>
                <c:pt idx="823">
                  <c:v>2.1301535278347599</c:v>
                </c:pt>
                <c:pt idx="824">
                  <c:v>2.13290120216812</c:v>
                </c:pt>
                <c:pt idx="825">
                  <c:v>2.1340812936886877</c:v>
                </c:pt>
                <c:pt idx="826">
                  <c:v>2.1345975357936799</c:v>
                </c:pt>
                <c:pt idx="827">
                  <c:v>2.1351461337849749</c:v>
                </c:pt>
                <c:pt idx="828">
                  <c:v>2.1368872982816298</c:v>
                </c:pt>
                <c:pt idx="829">
                  <c:v>2.1418489182046567</c:v>
                </c:pt>
                <c:pt idx="830">
                  <c:v>2.1418742316449348</c:v>
                </c:pt>
                <c:pt idx="831">
                  <c:v>2.1424013040867198</c:v>
                </c:pt>
                <c:pt idx="832">
                  <c:v>2.1442599694852187</c:v>
                </c:pt>
                <c:pt idx="833">
                  <c:v>2.1446361894405301</c:v>
                </c:pt>
                <c:pt idx="834">
                  <c:v>2.1466315184441154</c:v>
                </c:pt>
                <c:pt idx="835">
                  <c:v>2.1473463478347954</c:v>
                </c:pt>
                <c:pt idx="836">
                  <c:v>2.1477774234843698</c:v>
                </c:pt>
                <c:pt idx="837">
                  <c:v>2.1477989873335601</c:v>
                </c:pt>
                <c:pt idx="838">
                  <c:v>2.1480098753957102</c:v>
                </c:pt>
                <c:pt idx="839">
                  <c:v>2.1484579768742198</c:v>
                </c:pt>
                <c:pt idx="840">
                  <c:v>2.14848246818489</c:v>
                </c:pt>
                <c:pt idx="841">
                  <c:v>2.1490582060837387</c:v>
                </c:pt>
                <c:pt idx="842">
                  <c:v>2.1493248386932802</c:v>
                </c:pt>
                <c:pt idx="843">
                  <c:v>2.1499890352331668</c:v>
                </c:pt>
                <c:pt idx="844">
                  <c:v>2.1502075806391399</c:v>
                </c:pt>
                <c:pt idx="845">
                  <c:v>2.1504539533450067</c:v>
                </c:pt>
                <c:pt idx="846">
                  <c:v>2.1523162922803754</c:v>
                </c:pt>
                <c:pt idx="847">
                  <c:v>2.1525451703893377</c:v>
                </c:pt>
                <c:pt idx="848">
                  <c:v>2.1530184701746453</c:v>
                </c:pt>
                <c:pt idx="849">
                  <c:v>2.1535707332320801</c:v>
                </c:pt>
                <c:pt idx="850">
                  <c:v>2.1538587472852999</c:v>
                </c:pt>
                <c:pt idx="851">
                  <c:v>2.1541751914935388</c:v>
                </c:pt>
                <c:pt idx="852">
                  <c:v>2.1572019452901299</c:v>
                </c:pt>
                <c:pt idx="853">
                  <c:v>2.1584677518001802</c:v>
                </c:pt>
                <c:pt idx="854">
                  <c:v>2.1588565705201677</c:v>
                </c:pt>
                <c:pt idx="855">
                  <c:v>2.1590934937653787</c:v>
                </c:pt>
                <c:pt idx="856">
                  <c:v>2.1595767822434899</c:v>
                </c:pt>
                <c:pt idx="857">
                  <c:v>2.1596199600536377</c:v>
                </c:pt>
                <c:pt idx="858">
                  <c:v>2.1600972741370978</c:v>
                </c:pt>
                <c:pt idx="859">
                  <c:v>2.1620821531631367</c:v>
                </c:pt>
                <c:pt idx="860">
                  <c:v>2.1627837619947159</c:v>
                </c:pt>
                <c:pt idx="861">
                  <c:v>2.16329662951672</c:v>
                </c:pt>
                <c:pt idx="862">
                  <c:v>2.1636411341165398</c:v>
                </c:pt>
                <c:pt idx="863">
                  <c:v>2.1640397578325108</c:v>
                </c:pt>
                <c:pt idx="864">
                  <c:v>2.1647369786166859</c:v>
                </c:pt>
                <c:pt idx="865">
                  <c:v>2.1652333575097749</c:v>
                </c:pt>
                <c:pt idx="866">
                  <c:v>2.1652647706802099</c:v>
                </c:pt>
                <c:pt idx="867">
                  <c:v>2.1661300067689648</c:v>
                </c:pt>
                <c:pt idx="868">
                  <c:v>2.1666920138283468</c:v>
                </c:pt>
                <c:pt idx="869">
                  <c:v>2.1667221118467799</c:v>
                </c:pt>
                <c:pt idx="870">
                  <c:v>2.1673373504489497</c:v>
                </c:pt>
                <c:pt idx="871">
                  <c:v>2.1673588653331701</c:v>
                </c:pt>
                <c:pt idx="872">
                  <c:v>2.1674210469104227</c:v>
                </c:pt>
                <c:pt idx="873">
                  <c:v>2.1675016910621059</c:v>
                </c:pt>
                <c:pt idx="874">
                  <c:v>2.1677542872239393</c:v>
                </c:pt>
                <c:pt idx="875">
                  <c:v>2.1678113008476254</c:v>
                </c:pt>
                <c:pt idx="876">
                  <c:v>2.1683212284237778</c:v>
                </c:pt>
                <c:pt idx="877">
                  <c:v>2.1694560010214801</c:v>
                </c:pt>
                <c:pt idx="878">
                  <c:v>2.1696360520430353</c:v>
                </c:pt>
                <c:pt idx="879">
                  <c:v>2.1699919996788477</c:v>
                </c:pt>
                <c:pt idx="880">
                  <c:v>2.1703585303509301</c:v>
                </c:pt>
                <c:pt idx="881">
                  <c:v>2.1715546118959201</c:v>
                </c:pt>
                <c:pt idx="882">
                  <c:v>2.1717938065734601</c:v>
                </c:pt>
                <c:pt idx="883">
                  <c:v>2.1719318777301559</c:v>
                </c:pt>
                <c:pt idx="884">
                  <c:v>2.172056090094181</c:v>
                </c:pt>
                <c:pt idx="885">
                  <c:v>2.1737120490869359</c:v>
                </c:pt>
                <c:pt idx="886">
                  <c:v>2.1739092009584748</c:v>
                </c:pt>
                <c:pt idx="887">
                  <c:v>2.1743281342764198</c:v>
                </c:pt>
                <c:pt idx="888">
                  <c:v>2.1744833085864159</c:v>
                </c:pt>
                <c:pt idx="889">
                  <c:v>2.1746839713338453</c:v>
                </c:pt>
                <c:pt idx="890">
                  <c:v>2.1753028925266702</c:v>
                </c:pt>
                <c:pt idx="891">
                  <c:v>2.1756187726459202</c:v>
                </c:pt>
                <c:pt idx="892">
                  <c:v>2.1763490062284987</c:v>
                </c:pt>
                <c:pt idx="893">
                  <c:v>2.1763824426354899</c:v>
                </c:pt>
                <c:pt idx="894">
                  <c:v>2.1766538837829397</c:v>
                </c:pt>
                <c:pt idx="895">
                  <c:v>2.1768273795223898</c:v>
                </c:pt>
                <c:pt idx="896">
                  <c:v>2.1770802254834898</c:v>
                </c:pt>
                <c:pt idx="897">
                  <c:v>2.1772438958536977</c:v>
                </c:pt>
                <c:pt idx="898">
                  <c:v>2.1775810289567854</c:v>
                </c:pt>
                <c:pt idx="899">
                  <c:v>2.1781993532970154</c:v>
                </c:pt>
                <c:pt idx="900">
                  <c:v>2.1783099717854002</c:v>
                </c:pt>
                <c:pt idx="901">
                  <c:v>2.17842053492712</c:v>
                </c:pt>
                <c:pt idx="902">
                  <c:v>2.1788163918782253</c:v>
                </c:pt>
                <c:pt idx="903">
                  <c:v>2.1795375574722087</c:v>
                </c:pt>
                <c:pt idx="904">
                  <c:v>2.1798150495108577</c:v>
                </c:pt>
                <c:pt idx="905">
                  <c:v>2.1798439979316453</c:v>
                </c:pt>
                <c:pt idx="906">
                  <c:v>2.1803900835368499</c:v>
                </c:pt>
                <c:pt idx="907">
                  <c:v>2.1806404036796168</c:v>
                </c:pt>
                <c:pt idx="908">
                  <c:v>2.1807452755039001</c:v>
                </c:pt>
                <c:pt idx="909">
                  <c:v>2.18168971193978</c:v>
                </c:pt>
                <c:pt idx="910">
                  <c:v>2.1820649262025298</c:v>
                </c:pt>
                <c:pt idx="911">
                  <c:v>2.1823498397982033</c:v>
                </c:pt>
                <c:pt idx="912">
                  <c:v>2.1825706531347997</c:v>
                </c:pt>
                <c:pt idx="913">
                  <c:v>2.1828062633083101</c:v>
                </c:pt>
                <c:pt idx="914">
                  <c:v>2.1829817655419692</c:v>
                </c:pt>
                <c:pt idx="915">
                  <c:v>2.1832450618913559</c:v>
                </c:pt>
                <c:pt idx="916">
                  <c:v>2.1833168240742098</c:v>
                </c:pt>
                <c:pt idx="917">
                  <c:v>2.1833829628188299</c:v>
                </c:pt>
                <c:pt idx="918">
                  <c:v>2.1836402654084299</c:v>
                </c:pt>
                <c:pt idx="919">
                  <c:v>2.1837433318466002</c:v>
                </c:pt>
                <c:pt idx="920">
                  <c:v>2.1838773866721248</c:v>
                </c:pt>
                <c:pt idx="921">
                  <c:v>2.1850894321072198</c:v>
                </c:pt>
                <c:pt idx="922">
                  <c:v>2.1851801415829697</c:v>
                </c:pt>
                <c:pt idx="923">
                  <c:v>2.1857997448423307</c:v>
                </c:pt>
                <c:pt idx="924">
                  <c:v>2.1859756917316902</c:v>
                </c:pt>
                <c:pt idx="925">
                  <c:v>2.1859920063010554</c:v>
                </c:pt>
                <c:pt idx="926">
                  <c:v>2.1860265105176402</c:v>
                </c:pt>
                <c:pt idx="927">
                  <c:v>2.1868690371344077</c:v>
                </c:pt>
                <c:pt idx="928">
                  <c:v>2.1879591079468299</c:v>
                </c:pt>
                <c:pt idx="929">
                  <c:v>2.1880587992492067</c:v>
                </c:pt>
                <c:pt idx="930">
                  <c:v>2.1880831569488302</c:v>
                </c:pt>
                <c:pt idx="931">
                  <c:v>2.1882575979127754</c:v>
                </c:pt>
                <c:pt idx="932">
                  <c:v>2.1884146398469499</c:v>
                </c:pt>
                <c:pt idx="933">
                  <c:v>2.18856292932501</c:v>
                </c:pt>
                <c:pt idx="934">
                  <c:v>2.1887486737740187</c:v>
                </c:pt>
                <c:pt idx="935">
                  <c:v>2.1889234116683354</c:v>
                </c:pt>
                <c:pt idx="936">
                  <c:v>2.1895387293762099</c:v>
                </c:pt>
                <c:pt idx="937">
                  <c:v>2.18973742352334</c:v>
                </c:pt>
                <c:pt idx="938">
                  <c:v>2.1897943020411978</c:v>
                </c:pt>
                <c:pt idx="939">
                  <c:v>2.19012483318896</c:v>
                </c:pt>
                <c:pt idx="940">
                  <c:v>2.1901649862279386</c:v>
                </c:pt>
                <c:pt idx="941">
                  <c:v>2.1902791173915999</c:v>
                </c:pt>
                <c:pt idx="942">
                  <c:v>2.1904523858909877</c:v>
                </c:pt>
                <c:pt idx="943">
                  <c:v>2.1905703929329854</c:v>
                </c:pt>
                <c:pt idx="944">
                  <c:v>2.1906118202423248</c:v>
                </c:pt>
                <c:pt idx="945">
                  <c:v>2.1908433386574502</c:v>
                </c:pt>
                <c:pt idx="946">
                  <c:v>2.1910543431058067</c:v>
                </c:pt>
                <c:pt idx="947">
                  <c:v>2.1918813387700999</c:v>
                </c:pt>
                <c:pt idx="948">
                  <c:v>2.1921095508758102</c:v>
                </c:pt>
                <c:pt idx="949">
                  <c:v>2.1922113075449001</c:v>
                </c:pt>
                <c:pt idx="950">
                  <c:v>2.1922579310477777</c:v>
                </c:pt>
                <c:pt idx="951">
                  <c:v>2.1924053566186843</c:v>
                </c:pt>
                <c:pt idx="952">
                  <c:v>2.1924221597567977</c:v>
                </c:pt>
                <c:pt idx="953">
                  <c:v>2.1925216458311154</c:v>
                </c:pt>
                <c:pt idx="954">
                  <c:v>2.1926103342498724</c:v>
                </c:pt>
                <c:pt idx="955">
                  <c:v>2.1928717682499412</c:v>
                </c:pt>
                <c:pt idx="956">
                  <c:v>2.1929023195865978</c:v>
                </c:pt>
                <c:pt idx="957">
                  <c:v>2.19300252953501</c:v>
                </c:pt>
                <c:pt idx="958">
                  <c:v>2.1935195663577454</c:v>
                </c:pt>
                <c:pt idx="959">
                  <c:v>2.1936007645772149</c:v>
                </c:pt>
                <c:pt idx="960">
                  <c:v>2.1936038779022748</c:v>
                </c:pt>
                <c:pt idx="961">
                  <c:v>2.1936052015462599</c:v>
                </c:pt>
                <c:pt idx="962">
                  <c:v>2.1937103588355087</c:v>
                </c:pt>
                <c:pt idx="963">
                  <c:v>2.1937253075714254</c:v>
                </c:pt>
                <c:pt idx="964">
                  <c:v>2.1938299467093412</c:v>
                </c:pt>
                <c:pt idx="965">
                  <c:v>2.1938765191430387</c:v>
                </c:pt>
                <c:pt idx="966">
                  <c:v>2.1942249193518877</c:v>
                </c:pt>
                <c:pt idx="967">
                  <c:v>2.1943821212038577</c:v>
                </c:pt>
                <c:pt idx="968">
                  <c:v>2.1944703878394298</c:v>
                </c:pt>
                <c:pt idx="969">
                  <c:v>2.1945455741023601</c:v>
                </c:pt>
                <c:pt idx="970">
                  <c:v>2.19468262853642</c:v>
                </c:pt>
                <c:pt idx="971">
                  <c:v>2.1947168786044053</c:v>
                </c:pt>
                <c:pt idx="972">
                  <c:v>2.1947846327966953</c:v>
                </c:pt>
                <c:pt idx="973">
                  <c:v>2.1956042962294502</c:v>
                </c:pt>
                <c:pt idx="974">
                  <c:v>2.19576256051718</c:v>
                </c:pt>
                <c:pt idx="975">
                  <c:v>2.1957889882063149</c:v>
                </c:pt>
                <c:pt idx="976">
                  <c:v>2.1958884799760177</c:v>
                </c:pt>
                <c:pt idx="977">
                  <c:v>2.1960470928220901</c:v>
                </c:pt>
                <c:pt idx="978">
                  <c:v>2.1961380907497787</c:v>
                </c:pt>
                <c:pt idx="979">
                  <c:v>2.1963483725011987</c:v>
                </c:pt>
                <c:pt idx="980">
                  <c:v>2.1964231348874867</c:v>
                </c:pt>
                <c:pt idx="981">
                  <c:v>2.1964433467628597</c:v>
                </c:pt>
                <c:pt idx="982">
                  <c:v>2.1964892605295101</c:v>
                </c:pt>
                <c:pt idx="983">
                  <c:v>2.1966020776081043</c:v>
                </c:pt>
                <c:pt idx="984">
                  <c:v>2.1969203578788798</c:v>
                </c:pt>
                <c:pt idx="985">
                  <c:v>2.1970877866674292</c:v>
                </c:pt>
                <c:pt idx="986">
                  <c:v>2.1972275584824508</c:v>
                </c:pt>
                <c:pt idx="987">
                  <c:v>2.1974666488419383</c:v>
                </c:pt>
                <c:pt idx="988">
                  <c:v>2.1975643156129854</c:v>
                </c:pt>
                <c:pt idx="989">
                  <c:v>2.1975915754464492</c:v>
                </c:pt>
                <c:pt idx="990">
                  <c:v>2.1976949080121648</c:v>
                </c:pt>
                <c:pt idx="991">
                  <c:v>2.1977425572217499</c:v>
                </c:pt>
                <c:pt idx="992">
                  <c:v>2.1977454488363448</c:v>
                </c:pt>
                <c:pt idx="993">
                  <c:v>2.1977914413975097</c:v>
                </c:pt>
                <c:pt idx="994">
                  <c:v>2.1981891705725602</c:v>
                </c:pt>
                <c:pt idx="995">
                  <c:v>2.1982183649484477</c:v>
                </c:pt>
                <c:pt idx="996">
                  <c:v>2.1982996410204554</c:v>
                </c:pt>
                <c:pt idx="997">
                  <c:v>2.1985333391244501</c:v>
                </c:pt>
                <c:pt idx="998">
                  <c:v>2.1985398160161012</c:v>
                </c:pt>
                <c:pt idx="999">
                  <c:v>2.1986867705988797</c:v>
                </c:pt>
                <c:pt idx="1000">
                  <c:v>2.1989180985278001</c:v>
                </c:pt>
                <c:pt idx="1001">
                  <c:v>2.1989716602283202</c:v>
                </c:pt>
                <c:pt idx="1002">
                  <c:v>2.1992678959397267</c:v>
                </c:pt>
                <c:pt idx="1003">
                  <c:v>2.1995108706484299</c:v>
                </c:pt>
                <c:pt idx="1004">
                  <c:v>2.1995219980761553</c:v>
                </c:pt>
                <c:pt idx="1005">
                  <c:v>2.199555409103501</c:v>
                </c:pt>
                <c:pt idx="1006">
                  <c:v>2.1995686754744077</c:v>
                </c:pt>
                <c:pt idx="1007">
                  <c:v>2.1996093519986597</c:v>
                </c:pt>
                <c:pt idx="1008">
                  <c:v>2.2001297289014028</c:v>
                </c:pt>
                <c:pt idx="1009">
                  <c:v>2.2005076004978212</c:v>
                </c:pt>
                <c:pt idx="1010">
                  <c:v>2.2010194447650901</c:v>
                </c:pt>
                <c:pt idx="1011">
                  <c:v>2.2013905109359793</c:v>
                </c:pt>
                <c:pt idx="1012">
                  <c:v>2.2014136969506799</c:v>
                </c:pt>
                <c:pt idx="1013">
                  <c:v>2.2014754714826101</c:v>
                </c:pt>
                <c:pt idx="1014">
                  <c:v>2.2016265838038067</c:v>
                </c:pt>
                <c:pt idx="1015">
                  <c:v>2.2016285686142298</c:v>
                </c:pt>
                <c:pt idx="1016">
                  <c:v>2.2018520149969301</c:v>
                </c:pt>
                <c:pt idx="1017">
                  <c:v>2.2021387852420848</c:v>
                </c:pt>
                <c:pt idx="1018">
                  <c:v>2.2027792956269612</c:v>
                </c:pt>
                <c:pt idx="1019">
                  <c:v>2.2028816550893802</c:v>
                </c:pt>
                <c:pt idx="1020">
                  <c:v>2.2029573750777498</c:v>
                </c:pt>
                <c:pt idx="1021">
                  <c:v>2.2030642979928978</c:v>
                </c:pt>
                <c:pt idx="1022">
                  <c:v>2.2031884843954002</c:v>
                </c:pt>
                <c:pt idx="1023">
                  <c:v>2.2031903909073627</c:v>
                </c:pt>
                <c:pt idx="1024">
                  <c:v>2.2032878793942001</c:v>
                </c:pt>
                <c:pt idx="1025">
                  <c:v>2.2034122749304812</c:v>
                </c:pt>
                <c:pt idx="1026">
                  <c:v>2.2040478343036467</c:v>
                </c:pt>
                <c:pt idx="1027">
                  <c:v>2.2046007141902701</c:v>
                </c:pt>
                <c:pt idx="1028">
                  <c:v>2.2046076738488787</c:v>
                </c:pt>
                <c:pt idx="1029">
                  <c:v>2.2055403318760498</c:v>
                </c:pt>
                <c:pt idx="1030">
                  <c:v>2.2057147110969608</c:v>
                </c:pt>
                <c:pt idx="1031">
                  <c:v>2.2057687805594099</c:v>
                </c:pt>
                <c:pt idx="1032">
                  <c:v>2.2061023228274159</c:v>
                </c:pt>
                <c:pt idx="1033">
                  <c:v>2.2066472257089997</c:v>
                </c:pt>
                <c:pt idx="1034">
                  <c:v>2.2067765663375454</c:v>
                </c:pt>
                <c:pt idx="1035">
                  <c:v>2.2069022436579959</c:v>
                </c:pt>
                <c:pt idx="1036">
                  <c:v>2.2070782664134412</c:v>
                </c:pt>
                <c:pt idx="1037">
                  <c:v>2.2072324333672797</c:v>
                </c:pt>
                <c:pt idx="1038">
                  <c:v>2.2075389974753259</c:v>
                </c:pt>
                <c:pt idx="1039">
                  <c:v>2.2076948319928054</c:v>
                </c:pt>
                <c:pt idx="1040">
                  <c:v>2.2083576827877054</c:v>
                </c:pt>
                <c:pt idx="1041">
                  <c:v>2.2087320916036601</c:v>
                </c:pt>
                <c:pt idx="1042">
                  <c:v>2.2089738032185999</c:v>
                </c:pt>
                <c:pt idx="1043">
                  <c:v>2.2090784127761198</c:v>
                </c:pt>
                <c:pt idx="1044">
                  <c:v>2.2091683797193999</c:v>
                </c:pt>
                <c:pt idx="1045">
                  <c:v>2.2093121380982397</c:v>
                </c:pt>
                <c:pt idx="1046">
                  <c:v>2.2094427086113848</c:v>
                </c:pt>
                <c:pt idx="1047">
                  <c:v>2.2100324067527701</c:v>
                </c:pt>
                <c:pt idx="1048">
                  <c:v>2.2100728076425802</c:v>
                </c:pt>
                <c:pt idx="1049">
                  <c:v>2.2101608025578412</c:v>
                </c:pt>
                <c:pt idx="1050">
                  <c:v>2.2107357755657002</c:v>
                </c:pt>
                <c:pt idx="1051">
                  <c:v>2.2108130620831301</c:v>
                </c:pt>
                <c:pt idx="1052">
                  <c:v>2.21128944097351</c:v>
                </c:pt>
                <c:pt idx="1053">
                  <c:v>2.2114808554991501</c:v>
                </c:pt>
                <c:pt idx="1054">
                  <c:v>2.2119073944407077</c:v>
                </c:pt>
                <c:pt idx="1055">
                  <c:v>2.2122918194751997</c:v>
                </c:pt>
                <c:pt idx="1056">
                  <c:v>2.2123045605484202</c:v>
                </c:pt>
                <c:pt idx="1057">
                  <c:v>2.2123858514224164</c:v>
                </c:pt>
                <c:pt idx="1058">
                  <c:v>2.2128830789837197</c:v>
                </c:pt>
                <c:pt idx="1059">
                  <c:v>2.2130482491092067</c:v>
                </c:pt>
                <c:pt idx="1060">
                  <c:v>2.2131978909345378</c:v>
                </c:pt>
                <c:pt idx="1061">
                  <c:v>2.2132926399082433</c:v>
                </c:pt>
                <c:pt idx="1062">
                  <c:v>2.2133984478030548</c:v>
                </c:pt>
                <c:pt idx="1063">
                  <c:v>2.21439200431927</c:v>
                </c:pt>
                <c:pt idx="1064">
                  <c:v>2.2146462641014999</c:v>
                </c:pt>
                <c:pt idx="1065">
                  <c:v>2.2147413998222798</c:v>
                </c:pt>
                <c:pt idx="1066">
                  <c:v>2.2152227810484</c:v>
                </c:pt>
                <c:pt idx="1067">
                  <c:v>2.2154742631655702</c:v>
                </c:pt>
                <c:pt idx="1068">
                  <c:v>2.2155240019741012</c:v>
                </c:pt>
                <c:pt idx="1069">
                  <c:v>2.2156701400322798</c:v>
                </c:pt>
                <c:pt idx="1070">
                  <c:v>2.2157752544759499</c:v>
                </c:pt>
                <c:pt idx="1071">
                  <c:v>2.2159065479152402</c:v>
                </c:pt>
                <c:pt idx="1072">
                  <c:v>2.2159467182611898</c:v>
                </c:pt>
                <c:pt idx="1073">
                  <c:v>2.2161537716721011</c:v>
                </c:pt>
                <c:pt idx="1074">
                  <c:v>2.2162275404395402</c:v>
                </c:pt>
                <c:pt idx="1075">
                  <c:v>2.2165104595234477</c:v>
                </c:pt>
                <c:pt idx="1076">
                  <c:v>2.2167466979781834</c:v>
                </c:pt>
                <c:pt idx="1077">
                  <c:v>2.2169929753257267</c:v>
                </c:pt>
                <c:pt idx="1078">
                  <c:v>2.2173639051878</c:v>
                </c:pt>
                <c:pt idx="1079">
                  <c:v>2.2175895170021378</c:v>
                </c:pt>
                <c:pt idx="1080">
                  <c:v>2.2177943261100812</c:v>
                </c:pt>
                <c:pt idx="1081">
                  <c:v>2.21785553200491</c:v>
                </c:pt>
                <c:pt idx="1082">
                  <c:v>2.2179055645935901</c:v>
                </c:pt>
                <c:pt idx="1083">
                  <c:v>2.2181109613673207</c:v>
                </c:pt>
                <c:pt idx="1084">
                  <c:v>2.2188774194813199</c:v>
                </c:pt>
                <c:pt idx="1085">
                  <c:v>2.2188904424006699</c:v>
                </c:pt>
                <c:pt idx="1086">
                  <c:v>2.2189472816095299</c:v>
                </c:pt>
                <c:pt idx="1087">
                  <c:v>2.2190576326724201</c:v>
                </c:pt>
                <c:pt idx="1088">
                  <c:v>2.2190595559440598</c:v>
                </c:pt>
                <c:pt idx="1089">
                  <c:v>2.2190725667762599</c:v>
                </c:pt>
                <c:pt idx="1090">
                  <c:v>2.2192756795800577</c:v>
                </c:pt>
                <c:pt idx="1091">
                  <c:v>2.2194641854777397</c:v>
                </c:pt>
                <c:pt idx="1092">
                  <c:v>2.2196142335000997</c:v>
                </c:pt>
                <c:pt idx="1093">
                  <c:v>2.21977789421212</c:v>
                </c:pt>
                <c:pt idx="1094">
                  <c:v>2.2200299504267353</c:v>
                </c:pt>
                <c:pt idx="1095">
                  <c:v>2.2202405802124754</c:v>
                </c:pt>
                <c:pt idx="1096">
                  <c:v>2.2202988764665412</c:v>
                </c:pt>
                <c:pt idx="1097">
                  <c:v>2.2204119076732902</c:v>
                </c:pt>
                <c:pt idx="1098">
                  <c:v>2.2204177127804292</c:v>
                </c:pt>
                <c:pt idx="1099">
                  <c:v>2.2208276877260968</c:v>
                </c:pt>
                <c:pt idx="1100">
                  <c:v>2.2208966881489154</c:v>
                </c:pt>
                <c:pt idx="1101">
                  <c:v>2.2210568857587467</c:v>
                </c:pt>
                <c:pt idx="1102">
                  <c:v>2.2211979848661154</c:v>
                </c:pt>
                <c:pt idx="1103">
                  <c:v>2.2212211434151801</c:v>
                </c:pt>
                <c:pt idx="1104">
                  <c:v>2.2212846805812601</c:v>
                </c:pt>
                <c:pt idx="1105">
                  <c:v>2.2214564383418587</c:v>
                </c:pt>
                <c:pt idx="1106">
                  <c:v>2.2219249456932499</c:v>
                </c:pt>
                <c:pt idx="1107">
                  <c:v>2.2220029926486187</c:v>
                </c:pt>
                <c:pt idx="1108">
                  <c:v>2.2220353816057399</c:v>
                </c:pt>
                <c:pt idx="1109">
                  <c:v>2.2222862117988398</c:v>
                </c:pt>
                <c:pt idx="1110">
                  <c:v>2.2223032696110612</c:v>
                </c:pt>
                <c:pt idx="1111">
                  <c:v>2.2223747981667779</c:v>
                </c:pt>
                <c:pt idx="1112">
                  <c:v>2.2224256582952102</c:v>
                </c:pt>
                <c:pt idx="1113">
                  <c:v>2.2225375682552269</c:v>
                </c:pt>
                <c:pt idx="1114">
                  <c:v>2.2226191129305399</c:v>
                </c:pt>
                <c:pt idx="1115">
                  <c:v>2.2226926483726612</c:v>
                </c:pt>
                <c:pt idx="1116">
                  <c:v>2.2227857840052399</c:v>
                </c:pt>
                <c:pt idx="1117">
                  <c:v>2.2229285119593212</c:v>
                </c:pt>
                <c:pt idx="1118">
                  <c:v>2.2231780275046353</c:v>
                </c:pt>
                <c:pt idx="1119">
                  <c:v>2.2232171619524692</c:v>
                </c:pt>
                <c:pt idx="1120">
                  <c:v>2.2234927799056412</c:v>
                </c:pt>
                <c:pt idx="1121">
                  <c:v>2.2235471600626568</c:v>
                </c:pt>
                <c:pt idx="1122">
                  <c:v>2.2236003758343612</c:v>
                </c:pt>
                <c:pt idx="1123">
                  <c:v>2.2236097183633854</c:v>
                </c:pt>
                <c:pt idx="1124">
                  <c:v>2.2236789835756468</c:v>
                </c:pt>
                <c:pt idx="1125">
                  <c:v>2.22374839806929</c:v>
                </c:pt>
                <c:pt idx="1126">
                  <c:v>2.2237532586352287</c:v>
                </c:pt>
                <c:pt idx="1127">
                  <c:v>2.2237744550530554</c:v>
                </c:pt>
                <c:pt idx="1128">
                  <c:v>2.2239811530231499</c:v>
                </c:pt>
                <c:pt idx="1129">
                  <c:v>2.2242597408212612</c:v>
                </c:pt>
                <c:pt idx="1130">
                  <c:v>2.2243685427102386</c:v>
                </c:pt>
                <c:pt idx="1131">
                  <c:v>2.2243799967451401</c:v>
                </c:pt>
                <c:pt idx="1132">
                  <c:v>2.2245638323892498</c:v>
                </c:pt>
                <c:pt idx="1133">
                  <c:v>2.2247096975646699</c:v>
                </c:pt>
                <c:pt idx="1134">
                  <c:v>2.2250417256099602</c:v>
                </c:pt>
                <c:pt idx="1135">
                  <c:v>2.2251724770570154</c:v>
                </c:pt>
                <c:pt idx="1136">
                  <c:v>2.2252565058454201</c:v>
                </c:pt>
                <c:pt idx="1137">
                  <c:v>2.2254345344720012</c:v>
                </c:pt>
                <c:pt idx="1138">
                  <c:v>2.2254795374864353</c:v>
                </c:pt>
                <c:pt idx="1139">
                  <c:v>2.2256599639449597</c:v>
                </c:pt>
                <c:pt idx="1140">
                  <c:v>2.2257613794964448</c:v>
                </c:pt>
                <c:pt idx="1141">
                  <c:v>2.2257787387500754</c:v>
                </c:pt>
                <c:pt idx="1142">
                  <c:v>2.2258340360776159</c:v>
                </c:pt>
                <c:pt idx="1143">
                  <c:v>2.2258402831168187</c:v>
                </c:pt>
                <c:pt idx="1144">
                  <c:v>2.2258733508109212</c:v>
                </c:pt>
                <c:pt idx="1145">
                  <c:v>2.2261053229420749</c:v>
                </c:pt>
                <c:pt idx="1146">
                  <c:v>2.2262016439739001</c:v>
                </c:pt>
                <c:pt idx="1147">
                  <c:v>2.2264042799516002</c:v>
                </c:pt>
                <c:pt idx="1148">
                  <c:v>2.2265288062652799</c:v>
                </c:pt>
                <c:pt idx="1149">
                  <c:v>2.2266812204494402</c:v>
                </c:pt>
                <c:pt idx="1150">
                  <c:v>2.2267916352771202</c:v>
                </c:pt>
                <c:pt idx="1151">
                  <c:v>2.2268891230636609</c:v>
                </c:pt>
                <c:pt idx="1152">
                  <c:v>2.2271536519562654</c:v>
                </c:pt>
                <c:pt idx="1153">
                  <c:v>2.2272846684111407</c:v>
                </c:pt>
                <c:pt idx="1154">
                  <c:v>2.2275136568512584</c:v>
                </c:pt>
                <c:pt idx="1155">
                  <c:v>2.2275276734361453</c:v>
                </c:pt>
                <c:pt idx="1156">
                  <c:v>2.22794829099821</c:v>
                </c:pt>
                <c:pt idx="1157">
                  <c:v>2.2279739974900359</c:v>
                </c:pt>
                <c:pt idx="1158">
                  <c:v>2.2280650211065498</c:v>
                </c:pt>
                <c:pt idx="1159">
                  <c:v>2.2282462781042098</c:v>
                </c:pt>
                <c:pt idx="1160">
                  <c:v>2.2284301939962701</c:v>
                </c:pt>
                <c:pt idx="1161">
                  <c:v>2.2285270233041099</c:v>
                </c:pt>
                <c:pt idx="1162">
                  <c:v>2.2285528645258101</c:v>
                </c:pt>
                <c:pt idx="1163">
                  <c:v>2.2286133056222002</c:v>
                </c:pt>
                <c:pt idx="1164">
                  <c:v>2.2288838203155001</c:v>
                </c:pt>
                <c:pt idx="1165">
                  <c:v>2.2289146412835854</c:v>
                </c:pt>
                <c:pt idx="1166">
                  <c:v>2.2290171499045299</c:v>
                </c:pt>
                <c:pt idx="1167">
                  <c:v>2.2290375392715354</c:v>
                </c:pt>
                <c:pt idx="1168">
                  <c:v>2.22904859093742</c:v>
                </c:pt>
                <c:pt idx="1169">
                  <c:v>2.2290592523052899</c:v>
                </c:pt>
                <c:pt idx="1170">
                  <c:v>2.2291713132495898</c:v>
                </c:pt>
                <c:pt idx="1171">
                  <c:v>2.2293478155676412</c:v>
                </c:pt>
                <c:pt idx="1172">
                  <c:v>2.2293593989821754</c:v>
                </c:pt>
                <c:pt idx="1173">
                  <c:v>2.2294468779118302</c:v>
                </c:pt>
                <c:pt idx="1174">
                  <c:v>2.2294952862255202</c:v>
                </c:pt>
                <c:pt idx="1175">
                  <c:v>2.2295639474199378</c:v>
                </c:pt>
                <c:pt idx="1176">
                  <c:v>2.2296067367743149</c:v>
                </c:pt>
                <c:pt idx="1177">
                  <c:v>2.2297262787193097</c:v>
                </c:pt>
                <c:pt idx="1178">
                  <c:v>2.2297622883515378</c:v>
                </c:pt>
                <c:pt idx="1179">
                  <c:v>2.2298132958491101</c:v>
                </c:pt>
                <c:pt idx="1180">
                  <c:v>2.2298537565920578</c:v>
                </c:pt>
                <c:pt idx="1181">
                  <c:v>2.2299280015503178</c:v>
                </c:pt>
                <c:pt idx="1182">
                  <c:v>2.2300179151029802</c:v>
                </c:pt>
                <c:pt idx="1183">
                  <c:v>2.2303305967579687</c:v>
                </c:pt>
                <c:pt idx="1184">
                  <c:v>2.2303952665280748</c:v>
                </c:pt>
                <c:pt idx="1185">
                  <c:v>2.2303987096033202</c:v>
                </c:pt>
                <c:pt idx="1186">
                  <c:v>2.2304938679846749</c:v>
                </c:pt>
                <c:pt idx="1187">
                  <c:v>2.23083248789044</c:v>
                </c:pt>
                <c:pt idx="1188">
                  <c:v>2.2310253501646198</c:v>
                </c:pt>
                <c:pt idx="1189">
                  <c:v>2.2313397985958354</c:v>
                </c:pt>
                <c:pt idx="1190">
                  <c:v>2.2314108261316399</c:v>
                </c:pt>
                <c:pt idx="1191">
                  <c:v>2.2318756736097805</c:v>
                </c:pt>
                <c:pt idx="1192">
                  <c:v>2.2319899690726399</c:v>
                </c:pt>
                <c:pt idx="1193">
                  <c:v>2.2320019144214398</c:v>
                </c:pt>
                <c:pt idx="1194">
                  <c:v>2.2324691541134967</c:v>
                </c:pt>
                <c:pt idx="1195">
                  <c:v>2.2325719414823397</c:v>
                </c:pt>
                <c:pt idx="1196">
                  <c:v>2.2326961673939998</c:v>
                </c:pt>
                <c:pt idx="1197">
                  <c:v>2.2327061778886987</c:v>
                </c:pt>
                <c:pt idx="1198">
                  <c:v>2.2330388783019983</c:v>
                </c:pt>
                <c:pt idx="1199">
                  <c:v>2.2330770759722212</c:v>
                </c:pt>
                <c:pt idx="1200">
                  <c:v>2.2331024516925053</c:v>
                </c:pt>
                <c:pt idx="1201">
                  <c:v>2.2333546418205779</c:v>
                </c:pt>
                <c:pt idx="1202">
                  <c:v>2.2335246652113487</c:v>
                </c:pt>
                <c:pt idx="1203">
                  <c:v>2.2335273434716378</c:v>
                </c:pt>
                <c:pt idx="1204">
                  <c:v>2.2335828487741178</c:v>
                </c:pt>
                <c:pt idx="1205">
                  <c:v>2.2338548040203499</c:v>
                </c:pt>
                <c:pt idx="1206">
                  <c:v>2.2339262944205802</c:v>
                </c:pt>
                <c:pt idx="1207">
                  <c:v>2.2341281231607844</c:v>
                </c:pt>
                <c:pt idx="1208">
                  <c:v>2.2341529121642267</c:v>
                </c:pt>
                <c:pt idx="1209">
                  <c:v>2.2341839424746812</c:v>
                </c:pt>
                <c:pt idx="1210">
                  <c:v>2.2342085927677</c:v>
                </c:pt>
                <c:pt idx="1211">
                  <c:v>2.2342669086893601</c:v>
                </c:pt>
                <c:pt idx="1212">
                  <c:v>2.2344096177258077</c:v>
                </c:pt>
                <c:pt idx="1213">
                  <c:v>2.2344574011161198</c:v>
                </c:pt>
                <c:pt idx="1214">
                  <c:v>2.2346342489217887</c:v>
                </c:pt>
                <c:pt idx="1215">
                  <c:v>2.2346994032880043</c:v>
                </c:pt>
                <c:pt idx="1216">
                  <c:v>2.23472201977961</c:v>
                </c:pt>
                <c:pt idx="1217">
                  <c:v>2.2348036742772597</c:v>
                </c:pt>
                <c:pt idx="1218">
                  <c:v>2.234842127240841</c:v>
                </c:pt>
                <c:pt idx="1219">
                  <c:v>2.2349737122504254</c:v>
                </c:pt>
                <c:pt idx="1220">
                  <c:v>2.2351301000164412</c:v>
                </c:pt>
                <c:pt idx="1221">
                  <c:v>2.2352308670015169</c:v>
                </c:pt>
                <c:pt idx="1222">
                  <c:v>2.2354235102444302</c:v>
                </c:pt>
                <c:pt idx="1223">
                  <c:v>2.2354471761386967</c:v>
                </c:pt>
                <c:pt idx="1224">
                  <c:v>2.2355235945030199</c:v>
                </c:pt>
                <c:pt idx="1225">
                  <c:v>2.23558530424997</c:v>
                </c:pt>
                <c:pt idx="1226">
                  <c:v>2.2357168361650901</c:v>
                </c:pt>
                <c:pt idx="1227">
                  <c:v>2.2357957743659211</c:v>
                </c:pt>
                <c:pt idx="1228">
                  <c:v>2.235843685020281</c:v>
                </c:pt>
                <c:pt idx="1229">
                  <c:v>2.2358642482154054</c:v>
                </c:pt>
                <c:pt idx="1230">
                  <c:v>2.2358997259400999</c:v>
                </c:pt>
                <c:pt idx="1231">
                  <c:v>2.2359618596593553</c:v>
                </c:pt>
                <c:pt idx="1232">
                  <c:v>2.2362112929089601</c:v>
                </c:pt>
                <c:pt idx="1233">
                  <c:v>2.2362637053194598</c:v>
                </c:pt>
                <c:pt idx="1234">
                  <c:v>2.2364919679647999</c:v>
                </c:pt>
                <c:pt idx="1235">
                  <c:v>2.236686995568701</c:v>
                </c:pt>
                <c:pt idx="1236">
                  <c:v>2.2367265585748299</c:v>
                </c:pt>
                <c:pt idx="1237">
                  <c:v>2.2367297698979778</c:v>
                </c:pt>
                <c:pt idx="1238">
                  <c:v>2.2367483298404043</c:v>
                </c:pt>
                <c:pt idx="1239">
                  <c:v>2.2368360603490598</c:v>
                </c:pt>
                <c:pt idx="1240">
                  <c:v>2.23683735434554</c:v>
                </c:pt>
                <c:pt idx="1241">
                  <c:v>2.2369328181591901</c:v>
                </c:pt>
                <c:pt idx="1242">
                  <c:v>2.2370158298265501</c:v>
                </c:pt>
                <c:pt idx="1243">
                  <c:v>2.2372021660838644</c:v>
                </c:pt>
                <c:pt idx="1244">
                  <c:v>2.2372563485980201</c:v>
                </c:pt>
                <c:pt idx="1245">
                  <c:v>2.23745668882811</c:v>
                </c:pt>
                <c:pt idx="1246">
                  <c:v>2.2375461190530443</c:v>
                </c:pt>
                <c:pt idx="1247">
                  <c:v>2.2376325901598677</c:v>
                </c:pt>
                <c:pt idx="1248">
                  <c:v>2.2376955975684099</c:v>
                </c:pt>
                <c:pt idx="1249">
                  <c:v>2.2377826034103498</c:v>
                </c:pt>
                <c:pt idx="1250">
                  <c:v>2.2378309825444211</c:v>
                </c:pt>
                <c:pt idx="1251">
                  <c:v>2.2378997955727549</c:v>
                </c:pt>
                <c:pt idx="1252">
                  <c:v>2.2379329243855599</c:v>
                </c:pt>
                <c:pt idx="1253">
                  <c:v>2.2379559443989501</c:v>
                </c:pt>
                <c:pt idx="1254">
                  <c:v>2.2380302343965002</c:v>
                </c:pt>
                <c:pt idx="1255">
                  <c:v>2.2380799958383597</c:v>
                </c:pt>
                <c:pt idx="1256">
                  <c:v>2.2381183247222598</c:v>
                </c:pt>
                <c:pt idx="1257">
                  <c:v>2.2381840945840201</c:v>
                </c:pt>
                <c:pt idx="1258">
                  <c:v>2.2383078284999054</c:v>
                </c:pt>
                <c:pt idx="1259">
                  <c:v>2.2383934826843412</c:v>
                </c:pt>
                <c:pt idx="1260">
                  <c:v>2.2384813361626601</c:v>
                </c:pt>
                <c:pt idx="1261">
                  <c:v>2.2386065327975149</c:v>
                </c:pt>
                <c:pt idx="1262">
                  <c:v>2.23872793993357</c:v>
                </c:pt>
                <c:pt idx="1263">
                  <c:v>2.2388755193069301</c:v>
                </c:pt>
                <c:pt idx="1264">
                  <c:v>2.2389707761073687</c:v>
                </c:pt>
                <c:pt idx="1265">
                  <c:v>2.2390625609953601</c:v>
                </c:pt>
                <c:pt idx="1266">
                  <c:v>2.23920031118206</c:v>
                </c:pt>
                <c:pt idx="1267">
                  <c:v>2.2394025734544667</c:v>
                </c:pt>
                <c:pt idx="1268">
                  <c:v>2.2394657104266398</c:v>
                </c:pt>
                <c:pt idx="1269">
                  <c:v>2.2396903983265148</c:v>
                </c:pt>
                <c:pt idx="1270">
                  <c:v>2.2397647439100359</c:v>
                </c:pt>
                <c:pt idx="1271">
                  <c:v>2.2398698505788377</c:v>
                </c:pt>
                <c:pt idx="1272">
                  <c:v>2.2401233027232359</c:v>
                </c:pt>
                <c:pt idx="1273">
                  <c:v>2.24016699406164</c:v>
                </c:pt>
                <c:pt idx="1274">
                  <c:v>2.24036823016068</c:v>
                </c:pt>
                <c:pt idx="1275">
                  <c:v>2.2405113517619322</c:v>
                </c:pt>
                <c:pt idx="1276">
                  <c:v>2.2407755730949699</c:v>
                </c:pt>
                <c:pt idx="1277">
                  <c:v>2.2408389387615899</c:v>
                </c:pt>
                <c:pt idx="1278">
                  <c:v>2.2408888919410601</c:v>
                </c:pt>
                <c:pt idx="1279">
                  <c:v>2.2409443845282797</c:v>
                </c:pt>
                <c:pt idx="1280">
                  <c:v>2.24096062660968</c:v>
                </c:pt>
                <c:pt idx="1281">
                  <c:v>2.2409808737054648</c:v>
                </c:pt>
                <c:pt idx="1282">
                  <c:v>2.2411162682950487</c:v>
                </c:pt>
                <c:pt idx="1283">
                  <c:v>2.2411968000138498</c:v>
                </c:pt>
                <c:pt idx="1284">
                  <c:v>2.2412949379687501</c:v>
                </c:pt>
                <c:pt idx="1285">
                  <c:v>2.2413069407158299</c:v>
                </c:pt>
                <c:pt idx="1286">
                  <c:v>2.2414840090145098</c:v>
                </c:pt>
                <c:pt idx="1287">
                  <c:v>2.2415367337096601</c:v>
                </c:pt>
                <c:pt idx="1288">
                  <c:v>2.2416045330032253</c:v>
                </c:pt>
                <c:pt idx="1289">
                  <c:v>2.2416729545583398</c:v>
                </c:pt>
                <c:pt idx="1290">
                  <c:v>2.2418830816783002</c:v>
                </c:pt>
                <c:pt idx="1291">
                  <c:v>2.24195666956469</c:v>
                </c:pt>
                <c:pt idx="1292">
                  <c:v>2.2420757813282397</c:v>
                </c:pt>
                <c:pt idx="1293">
                  <c:v>2.2422338063596099</c:v>
                </c:pt>
                <c:pt idx="1294">
                  <c:v>2.2423092121608099</c:v>
                </c:pt>
                <c:pt idx="1295">
                  <c:v>2.2423336779388099</c:v>
                </c:pt>
                <c:pt idx="1296">
                  <c:v>2.2423842210068754</c:v>
                </c:pt>
                <c:pt idx="1297">
                  <c:v>2.2426298401237101</c:v>
                </c:pt>
                <c:pt idx="1298">
                  <c:v>2.24283955654874</c:v>
                </c:pt>
                <c:pt idx="1299">
                  <c:v>2.2428449921459102</c:v>
                </c:pt>
                <c:pt idx="1300">
                  <c:v>2.24289544524561</c:v>
                </c:pt>
                <c:pt idx="1301">
                  <c:v>2.2429450434910598</c:v>
                </c:pt>
                <c:pt idx="1302">
                  <c:v>2.2429981438761302</c:v>
                </c:pt>
                <c:pt idx="1303">
                  <c:v>2.2430479182341099</c:v>
                </c:pt>
                <c:pt idx="1304">
                  <c:v>2.2431712810925908</c:v>
                </c:pt>
                <c:pt idx="1305">
                  <c:v>2.2432643775800178</c:v>
                </c:pt>
                <c:pt idx="1306">
                  <c:v>2.2432822512290653</c:v>
                </c:pt>
                <c:pt idx="1307">
                  <c:v>2.2433896507691453</c:v>
                </c:pt>
                <c:pt idx="1308">
                  <c:v>2.2434819825030008</c:v>
                </c:pt>
                <c:pt idx="1309">
                  <c:v>2.2435650497475059</c:v>
                </c:pt>
                <c:pt idx="1310">
                  <c:v>2.2435657857823808</c:v>
                </c:pt>
                <c:pt idx="1311">
                  <c:v>2.2435712613408807</c:v>
                </c:pt>
                <c:pt idx="1312">
                  <c:v>2.2436790067760812</c:v>
                </c:pt>
                <c:pt idx="1313">
                  <c:v>2.2437365227558193</c:v>
                </c:pt>
                <c:pt idx="1314">
                  <c:v>2.2438189172853749</c:v>
                </c:pt>
                <c:pt idx="1315">
                  <c:v>2.2439355753752759</c:v>
                </c:pt>
                <c:pt idx="1316">
                  <c:v>2.2440920904947999</c:v>
                </c:pt>
                <c:pt idx="1317">
                  <c:v>2.2441263483383227</c:v>
                </c:pt>
                <c:pt idx="1318">
                  <c:v>2.2442060670510764</c:v>
                </c:pt>
                <c:pt idx="1319">
                  <c:v>2.2443438233343</c:v>
                </c:pt>
                <c:pt idx="1320">
                  <c:v>2.2444123773150699</c:v>
                </c:pt>
                <c:pt idx="1321">
                  <c:v>2.2446415011878802</c:v>
                </c:pt>
                <c:pt idx="1322">
                  <c:v>2.2449020594303168</c:v>
                </c:pt>
                <c:pt idx="1323">
                  <c:v>2.2449036845811299</c:v>
                </c:pt>
                <c:pt idx="1324">
                  <c:v>2.2450156228590998</c:v>
                </c:pt>
                <c:pt idx="1325">
                  <c:v>2.2453439643618798</c:v>
                </c:pt>
                <c:pt idx="1326">
                  <c:v>2.24536508118068</c:v>
                </c:pt>
                <c:pt idx="1327">
                  <c:v>2.2454076734013602</c:v>
                </c:pt>
                <c:pt idx="1328">
                  <c:v>2.2455274311459954</c:v>
                </c:pt>
                <c:pt idx="1329">
                  <c:v>2.2455825443737001</c:v>
                </c:pt>
                <c:pt idx="1330">
                  <c:v>2.2457207646731812</c:v>
                </c:pt>
                <c:pt idx="1331">
                  <c:v>2.2458908264929178</c:v>
                </c:pt>
                <c:pt idx="1332">
                  <c:v>2.2461489490976101</c:v>
                </c:pt>
                <c:pt idx="1333">
                  <c:v>2.24616562807446</c:v>
                </c:pt>
                <c:pt idx="1334">
                  <c:v>2.2464721266957448</c:v>
                </c:pt>
                <c:pt idx="1335">
                  <c:v>2.2465542519424297</c:v>
                </c:pt>
                <c:pt idx="1336">
                  <c:v>2.2469787750622601</c:v>
                </c:pt>
                <c:pt idx="1337">
                  <c:v>2.2472046928757954</c:v>
                </c:pt>
                <c:pt idx="1338">
                  <c:v>2.2472091706633099</c:v>
                </c:pt>
                <c:pt idx="1339">
                  <c:v>2.2472300283188202</c:v>
                </c:pt>
                <c:pt idx="1340">
                  <c:v>2.2472333605716583</c:v>
                </c:pt>
                <c:pt idx="1341">
                  <c:v>2.2473292898037212</c:v>
                </c:pt>
                <c:pt idx="1342">
                  <c:v>2.2474242344277648</c:v>
                </c:pt>
                <c:pt idx="1343">
                  <c:v>2.2475014171681749</c:v>
                </c:pt>
                <c:pt idx="1344">
                  <c:v>2.2475877150474037</c:v>
                </c:pt>
                <c:pt idx="1345">
                  <c:v>2.2476298505767054</c:v>
                </c:pt>
                <c:pt idx="1346">
                  <c:v>2.2476703299113159</c:v>
                </c:pt>
                <c:pt idx="1347">
                  <c:v>2.2477539559784012</c:v>
                </c:pt>
                <c:pt idx="1348">
                  <c:v>2.2478261205266699</c:v>
                </c:pt>
                <c:pt idx="1349">
                  <c:v>2.2480392234157298</c:v>
                </c:pt>
                <c:pt idx="1350">
                  <c:v>2.2480419135249599</c:v>
                </c:pt>
                <c:pt idx="1351">
                  <c:v>2.2482211904525768</c:v>
                </c:pt>
                <c:pt idx="1352">
                  <c:v>2.2486156331529998</c:v>
                </c:pt>
                <c:pt idx="1353">
                  <c:v>2.2487217748299808</c:v>
                </c:pt>
                <c:pt idx="1354">
                  <c:v>2.2487357359763886</c:v>
                </c:pt>
                <c:pt idx="1355">
                  <c:v>2.2487389938045599</c:v>
                </c:pt>
                <c:pt idx="1356">
                  <c:v>2.2487601698271802</c:v>
                </c:pt>
                <c:pt idx="1357">
                  <c:v>2.2487946686197402</c:v>
                </c:pt>
                <c:pt idx="1358">
                  <c:v>2.2488206597196001</c:v>
                </c:pt>
                <c:pt idx="1359">
                  <c:v>2.2490983441704548</c:v>
                </c:pt>
                <c:pt idx="1360">
                  <c:v>2.2494589057726677</c:v>
                </c:pt>
                <c:pt idx="1361">
                  <c:v>2.2499901111445499</c:v>
                </c:pt>
                <c:pt idx="1362">
                  <c:v>2.2505021996275301</c:v>
                </c:pt>
                <c:pt idx="1363">
                  <c:v>2.2505186977627498</c:v>
                </c:pt>
                <c:pt idx="1364">
                  <c:v>2.2506141167358198</c:v>
                </c:pt>
                <c:pt idx="1365">
                  <c:v>2.2507055838242467</c:v>
                </c:pt>
                <c:pt idx="1366">
                  <c:v>2.25079540975505</c:v>
                </c:pt>
                <c:pt idx="1367">
                  <c:v>2.2508318150409754</c:v>
                </c:pt>
                <c:pt idx="1368">
                  <c:v>2.2508873146633199</c:v>
                </c:pt>
                <c:pt idx="1369">
                  <c:v>2.2511342536796559</c:v>
                </c:pt>
                <c:pt idx="1370">
                  <c:v>2.2512256498405101</c:v>
                </c:pt>
                <c:pt idx="1371">
                  <c:v>2.2512433428973369</c:v>
                </c:pt>
                <c:pt idx="1372">
                  <c:v>2.2512539205014277</c:v>
                </c:pt>
                <c:pt idx="1373">
                  <c:v>2.2513527736040397</c:v>
                </c:pt>
                <c:pt idx="1374">
                  <c:v>2.2514068698688767</c:v>
                </c:pt>
                <c:pt idx="1375">
                  <c:v>2.2517224288875801</c:v>
                </c:pt>
                <c:pt idx="1376">
                  <c:v>2.2519006578102299</c:v>
                </c:pt>
                <c:pt idx="1377">
                  <c:v>2.2519597824095099</c:v>
                </c:pt>
                <c:pt idx="1378">
                  <c:v>2.25212510057175</c:v>
                </c:pt>
                <c:pt idx="1379">
                  <c:v>2.2521361820913359</c:v>
                </c:pt>
                <c:pt idx="1380">
                  <c:v>2.2521765847011102</c:v>
                </c:pt>
                <c:pt idx="1381">
                  <c:v>2.2523754320178653</c:v>
                </c:pt>
                <c:pt idx="1382">
                  <c:v>2.252542680803761</c:v>
                </c:pt>
                <c:pt idx="1383">
                  <c:v>2.2525880155497977</c:v>
                </c:pt>
                <c:pt idx="1384">
                  <c:v>2.2526706823977398</c:v>
                </c:pt>
                <c:pt idx="1385">
                  <c:v>2.2529100758259499</c:v>
                </c:pt>
                <c:pt idx="1386">
                  <c:v>2.2529666590326598</c:v>
                </c:pt>
                <c:pt idx="1387">
                  <c:v>2.2529699223271598</c:v>
                </c:pt>
                <c:pt idx="1388">
                  <c:v>2.2532174012877899</c:v>
                </c:pt>
                <c:pt idx="1389">
                  <c:v>2.2533908496571993</c:v>
                </c:pt>
                <c:pt idx="1390">
                  <c:v>2.2535990357711899</c:v>
                </c:pt>
                <c:pt idx="1391">
                  <c:v>2.2536406065244101</c:v>
                </c:pt>
                <c:pt idx="1392">
                  <c:v>2.25365107952664</c:v>
                </c:pt>
                <c:pt idx="1393">
                  <c:v>2.2538310423087959</c:v>
                </c:pt>
                <c:pt idx="1394">
                  <c:v>2.2545184756063801</c:v>
                </c:pt>
                <c:pt idx="1395">
                  <c:v>2.2545188345004101</c:v>
                </c:pt>
                <c:pt idx="1396">
                  <c:v>2.2545294159749401</c:v>
                </c:pt>
                <c:pt idx="1397">
                  <c:v>2.2545790810512698</c:v>
                </c:pt>
                <c:pt idx="1398">
                  <c:v>2.2548301755559002</c:v>
                </c:pt>
                <c:pt idx="1399">
                  <c:v>2.25513855919829</c:v>
                </c:pt>
                <c:pt idx="1400">
                  <c:v>2.25534987530264</c:v>
                </c:pt>
                <c:pt idx="1401">
                  <c:v>2.2553688373913499</c:v>
                </c:pt>
                <c:pt idx="1402">
                  <c:v>2.2556241575815412</c:v>
                </c:pt>
                <c:pt idx="1403">
                  <c:v>2.2559884659386578</c:v>
                </c:pt>
                <c:pt idx="1404">
                  <c:v>2.2563386354112067</c:v>
                </c:pt>
                <c:pt idx="1405">
                  <c:v>2.256482337048261</c:v>
                </c:pt>
                <c:pt idx="1406">
                  <c:v>2.2566633286361877</c:v>
                </c:pt>
                <c:pt idx="1407">
                  <c:v>2.2568451104729443</c:v>
                </c:pt>
                <c:pt idx="1408">
                  <c:v>2.2568514083063498</c:v>
                </c:pt>
                <c:pt idx="1409">
                  <c:v>2.2569808525378412</c:v>
                </c:pt>
                <c:pt idx="1410">
                  <c:v>2.2570086754765502</c:v>
                </c:pt>
                <c:pt idx="1411">
                  <c:v>2.2571767809098602</c:v>
                </c:pt>
                <c:pt idx="1412">
                  <c:v>2.2576265926815053</c:v>
                </c:pt>
                <c:pt idx="1413">
                  <c:v>2.2576429923582548</c:v>
                </c:pt>
                <c:pt idx="1414">
                  <c:v>2.2577515169145048</c:v>
                </c:pt>
                <c:pt idx="1415">
                  <c:v>2.25792803046357</c:v>
                </c:pt>
                <c:pt idx="1416">
                  <c:v>2.2580226141384787</c:v>
                </c:pt>
                <c:pt idx="1417">
                  <c:v>2.2581248692323608</c:v>
                </c:pt>
                <c:pt idx="1418">
                  <c:v>2.2583314783224107</c:v>
                </c:pt>
                <c:pt idx="1419">
                  <c:v>2.2583789173756501</c:v>
                </c:pt>
                <c:pt idx="1420">
                  <c:v>2.2584796006132977</c:v>
                </c:pt>
                <c:pt idx="1421">
                  <c:v>2.2585467309812901</c:v>
                </c:pt>
                <c:pt idx="1422">
                  <c:v>2.2586151557512797</c:v>
                </c:pt>
                <c:pt idx="1423">
                  <c:v>2.2589024998151968</c:v>
                </c:pt>
                <c:pt idx="1424">
                  <c:v>2.2590440966031267</c:v>
                </c:pt>
                <c:pt idx="1425">
                  <c:v>2.2593189936392348</c:v>
                </c:pt>
                <c:pt idx="1426">
                  <c:v>2.2593435745647787</c:v>
                </c:pt>
                <c:pt idx="1427">
                  <c:v>2.2596888822205101</c:v>
                </c:pt>
                <c:pt idx="1428">
                  <c:v>2.2596949956159098</c:v>
                </c:pt>
                <c:pt idx="1429">
                  <c:v>2.2597875247590302</c:v>
                </c:pt>
                <c:pt idx="1430">
                  <c:v>2.2597882020108599</c:v>
                </c:pt>
                <c:pt idx="1431">
                  <c:v>2.25984393312587</c:v>
                </c:pt>
                <c:pt idx="1432">
                  <c:v>2.2599964346608443</c:v>
                </c:pt>
                <c:pt idx="1433">
                  <c:v>2.2600094383919402</c:v>
                </c:pt>
                <c:pt idx="1434">
                  <c:v>2.2605266854699249</c:v>
                </c:pt>
                <c:pt idx="1435">
                  <c:v>2.26094552630581</c:v>
                </c:pt>
                <c:pt idx="1436">
                  <c:v>2.2610171127974978</c:v>
                </c:pt>
                <c:pt idx="1437">
                  <c:v>2.2610403592470698</c:v>
                </c:pt>
                <c:pt idx="1438">
                  <c:v>2.2611172887592059</c:v>
                </c:pt>
                <c:pt idx="1439">
                  <c:v>2.2614628403117898</c:v>
                </c:pt>
                <c:pt idx="1440">
                  <c:v>2.2616038137997188</c:v>
                </c:pt>
                <c:pt idx="1441">
                  <c:v>2.2616250508232301</c:v>
                </c:pt>
                <c:pt idx="1442">
                  <c:v>2.2618061878355</c:v>
                </c:pt>
                <c:pt idx="1443">
                  <c:v>2.2623299238923948</c:v>
                </c:pt>
                <c:pt idx="1444">
                  <c:v>2.2624082959436977</c:v>
                </c:pt>
                <c:pt idx="1445">
                  <c:v>2.2624678023622153</c:v>
                </c:pt>
                <c:pt idx="1446">
                  <c:v>2.2625846248678898</c:v>
                </c:pt>
                <c:pt idx="1447">
                  <c:v>2.2626074596185997</c:v>
                </c:pt>
                <c:pt idx="1448">
                  <c:v>2.2629900657961612</c:v>
                </c:pt>
                <c:pt idx="1449">
                  <c:v>2.2632237154531953</c:v>
                </c:pt>
                <c:pt idx="1450">
                  <c:v>2.2633403434937698</c:v>
                </c:pt>
                <c:pt idx="1451">
                  <c:v>2.2634680762982198</c:v>
                </c:pt>
                <c:pt idx="1452">
                  <c:v>2.2636200464684659</c:v>
                </c:pt>
                <c:pt idx="1453">
                  <c:v>2.2636267780569708</c:v>
                </c:pt>
                <c:pt idx="1454">
                  <c:v>2.2637262390430499</c:v>
                </c:pt>
                <c:pt idx="1455">
                  <c:v>2.2637323436299459</c:v>
                </c:pt>
                <c:pt idx="1456">
                  <c:v>2.2637487670794578</c:v>
                </c:pt>
                <c:pt idx="1457">
                  <c:v>2.2638917417034827</c:v>
                </c:pt>
                <c:pt idx="1458">
                  <c:v>2.2640571662909159</c:v>
                </c:pt>
                <c:pt idx="1459">
                  <c:v>2.2640998101664787</c:v>
                </c:pt>
                <c:pt idx="1460">
                  <c:v>2.2641022964151354</c:v>
                </c:pt>
                <c:pt idx="1461">
                  <c:v>2.2641175875672297</c:v>
                </c:pt>
                <c:pt idx="1462">
                  <c:v>2.2641508961335899</c:v>
                </c:pt>
                <c:pt idx="1463">
                  <c:v>2.2645013209197153</c:v>
                </c:pt>
                <c:pt idx="1464">
                  <c:v>2.2648216073116454</c:v>
                </c:pt>
                <c:pt idx="1465">
                  <c:v>2.2649130517549487</c:v>
                </c:pt>
                <c:pt idx="1466">
                  <c:v>2.2651203055051412</c:v>
                </c:pt>
                <c:pt idx="1467">
                  <c:v>2.2652388905775354</c:v>
                </c:pt>
                <c:pt idx="1468">
                  <c:v>2.2654079944439101</c:v>
                </c:pt>
                <c:pt idx="1469">
                  <c:v>2.2658373677027583</c:v>
                </c:pt>
                <c:pt idx="1470">
                  <c:v>2.2670872804471807</c:v>
                </c:pt>
                <c:pt idx="1471">
                  <c:v>2.2673124210079254</c:v>
                </c:pt>
                <c:pt idx="1472">
                  <c:v>2.26734397337867</c:v>
                </c:pt>
                <c:pt idx="1473">
                  <c:v>2.2673900607103907</c:v>
                </c:pt>
                <c:pt idx="1474">
                  <c:v>2.2674084782431798</c:v>
                </c:pt>
                <c:pt idx="1475">
                  <c:v>2.2674488838338367</c:v>
                </c:pt>
                <c:pt idx="1476">
                  <c:v>2.2677509039546999</c:v>
                </c:pt>
                <c:pt idx="1477">
                  <c:v>2.2677740842684178</c:v>
                </c:pt>
                <c:pt idx="1478">
                  <c:v>2.2680933241445702</c:v>
                </c:pt>
                <c:pt idx="1479">
                  <c:v>2.2682049620108402</c:v>
                </c:pt>
                <c:pt idx="1480">
                  <c:v>2.2685293371018949</c:v>
                </c:pt>
                <c:pt idx="1481">
                  <c:v>2.2685867207917578</c:v>
                </c:pt>
                <c:pt idx="1482">
                  <c:v>2.2685919047442353</c:v>
                </c:pt>
                <c:pt idx="1483">
                  <c:v>2.2687396074596449</c:v>
                </c:pt>
                <c:pt idx="1484">
                  <c:v>2.2688305588334292</c:v>
                </c:pt>
                <c:pt idx="1485">
                  <c:v>2.26884120168988</c:v>
                </c:pt>
                <c:pt idx="1486">
                  <c:v>2.2689112231789812</c:v>
                </c:pt>
                <c:pt idx="1487">
                  <c:v>2.2690516781203578</c:v>
                </c:pt>
                <c:pt idx="1488">
                  <c:v>2.2690663724878699</c:v>
                </c:pt>
                <c:pt idx="1489">
                  <c:v>2.2692287841919159</c:v>
                </c:pt>
                <c:pt idx="1490">
                  <c:v>2.2693848626795092</c:v>
                </c:pt>
                <c:pt idx="1491">
                  <c:v>2.2699277671498979</c:v>
                </c:pt>
                <c:pt idx="1492">
                  <c:v>2.2703332832502401</c:v>
                </c:pt>
                <c:pt idx="1493">
                  <c:v>2.2709922030295302</c:v>
                </c:pt>
                <c:pt idx="1494">
                  <c:v>2.2711747168074008</c:v>
                </c:pt>
                <c:pt idx="1495">
                  <c:v>2.2713470685945554</c:v>
                </c:pt>
                <c:pt idx="1496">
                  <c:v>2.2714220331226787</c:v>
                </c:pt>
                <c:pt idx="1497">
                  <c:v>2.2714286190469477</c:v>
                </c:pt>
                <c:pt idx="1498">
                  <c:v>2.2717083330867367</c:v>
                </c:pt>
                <c:pt idx="1499">
                  <c:v>2.2717325828821187</c:v>
                </c:pt>
                <c:pt idx="1500">
                  <c:v>2.27190938401219</c:v>
                </c:pt>
                <c:pt idx="1501">
                  <c:v>2.2719587753633501</c:v>
                </c:pt>
                <c:pt idx="1502">
                  <c:v>2.2720033121503098</c:v>
                </c:pt>
                <c:pt idx="1503">
                  <c:v>2.2721820215581467</c:v>
                </c:pt>
                <c:pt idx="1504">
                  <c:v>2.2723671256806597</c:v>
                </c:pt>
                <c:pt idx="1505">
                  <c:v>2.2726095713062877</c:v>
                </c:pt>
                <c:pt idx="1506">
                  <c:v>2.2728450710051367</c:v>
                </c:pt>
                <c:pt idx="1507">
                  <c:v>2.2728653320674077</c:v>
                </c:pt>
                <c:pt idx="1508">
                  <c:v>2.2731552613710053</c:v>
                </c:pt>
                <c:pt idx="1509">
                  <c:v>2.2734381238315797</c:v>
                </c:pt>
                <c:pt idx="1510">
                  <c:v>2.2736332265237298</c:v>
                </c:pt>
                <c:pt idx="1511">
                  <c:v>2.2738868539193549</c:v>
                </c:pt>
                <c:pt idx="1512">
                  <c:v>2.2741723544923453</c:v>
                </c:pt>
                <c:pt idx="1513">
                  <c:v>2.2743546279977553</c:v>
                </c:pt>
                <c:pt idx="1514">
                  <c:v>2.2744751086392587</c:v>
                </c:pt>
                <c:pt idx="1515">
                  <c:v>2.2746420878625999</c:v>
                </c:pt>
                <c:pt idx="1516">
                  <c:v>2.2747141789839969</c:v>
                </c:pt>
                <c:pt idx="1517">
                  <c:v>2.2747482920809201</c:v>
                </c:pt>
                <c:pt idx="1518">
                  <c:v>2.2748412800012301</c:v>
                </c:pt>
                <c:pt idx="1519">
                  <c:v>2.2751467339296267</c:v>
                </c:pt>
                <c:pt idx="1520">
                  <c:v>2.2754870439789898</c:v>
                </c:pt>
                <c:pt idx="1521">
                  <c:v>2.2759998968328401</c:v>
                </c:pt>
                <c:pt idx="1522">
                  <c:v>2.2761367719273617</c:v>
                </c:pt>
                <c:pt idx="1523">
                  <c:v>2.2766984338577538</c:v>
                </c:pt>
                <c:pt idx="1524">
                  <c:v>2.2770205101784802</c:v>
                </c:pt>
                <c:pt idx="1525">
                  <c:v>2.2776326344178797</c:v>
                </c:pt>
                <c:pt idx="1526">
                  <c:v>2.2778928488518169</c:v>
                </c:pt>
                <c:pt idx="1527">
                  <c:v>2.2782354328677799</c:v>
                </c:pt>
                <c:pt idx="1528">
                  <c:v>2.2783141820500212</c:v>
                </c:pt>
                <c:pt idx="1529">
                  <c:v>2.2785100983846402</c:v>
                </c:pt>
                <c:pt idx="1530">
                  <c:v>2.27914129100578</c:v>
                </c:pt>
                <c:pt idx="1531">
                  <c:v>2.2796456951993833</c:v>
                </c:pt>
                <c:pt idx="1532">
                  <c:v>2.279805895923841</c:v>
                </c:pt>
                <c:pt idx="1533">
                  <c:v>2.27996776354464</c:v>
                </c:pt>
                <c:pt idx="1534">
                  <c:v>2.2800211153299812</c:v>
                </c:pt>
                <c:pt idx="1535">
                  <c:v>2.2805794375565753</c:v>
                </c:pt>
                <c:pt idx="1536">
                  <c:v>2.2806784821738053</c:v>
                </c:pt>
                <c:pt idx="1537">
                  <c:v>2.2811548394308199</c:v>
                </c:pt>
                <c:pt idx="1538">
                  <c:v>2.28125438143686</c:v>
                </c:pt>
                <c:pt idx="1539">
                  <c:v>2.2814751095342567</c:v>
                </c:pt>
                <c:pt idx="1540">
                  <c:v>2.2816787673347299</c:v>
                </c:pt>
                <c:pt idx="1541">
                  <c:v>2.2817590622286801</c:v>
                </c:pt>
                <c:pt idx="1542">
                  <c:v>2.2823260543511812</c:v>
                </c:pt>
                <c:pt idx="1543">
                  <c:v>2.2826200161060601</c:v>
                </c:pt>
                <c:pt idx="1544">
                  <c:v>2.2831336611713247</c:v>
                </c:pt>
                <c:pt idx="1545">
                  <c:v>2.2834828973324459</c:v>
                </c:pt>
                <c:pt idx="1546">
                  <c:v>2.2835449772509087</c:v>
                </c:pt>
                <c:pt idx="1547">
                  <c:v>2.2838852108501899</c:v>
                </c:pt>
                <c:pt idx="1548">
                  <c:v>2.2839227936382298</c:v>
                </c:pt>
                <c:pt idx="1549">
                  <c:v>2.2840310549639407</c:v>
                </c:pt>
                <c:pt idx="1550">
                  <c:v>2.2843423584888698</c:v>
                </c:pt>
                <c:pt idx="1551">
                  <c:v>2.28437919659804</c:v>
                </c:pt>
                <c:pt idx="1552">
                  <c:v>2.2845077309816593</c:v>
                </c:pt>
                <c:pt idx="1553">
                  <c:v>2.2849575695832698</c:v>
                </c:pt>
                <c:pt idx="1554">
                  <c:v>2.2856839350426199</c:v>
                </c:pt>
                <c:pt idx="1555">
                  <c:v>2.2857917937640053</c:v>
                </c:pt>
                <c:pt idx="1556">
                  <c:v>2.28587708355463</c:v>
                </c:pt>
                <c:pt idx="1557">
                  <c:v>2.2859030599331698</c:v>
                </c:pt>
                <c:pt idx="1558">
                  <c:v>2.2859507178093259</c:v>
                </c:pt>
                <c:pt idx="1559">
                  <c:v>2.2859885474586754</c:v>
                </c:pt>
                <c:pt idx="1560">
                  <c:v>2.2863582550288677</c:v>
                </c:pt>
                <c:pt idx="1561">
                  <c:v>2.2864082327354902</c:v>
                </c:pt>
                <c:pt idx="1562">
                  <c:v>2.2865237779360008</c:v>
                </c:pt>
                <c:pt idx="1563">
                  <c:v>2.28668746413094</c:v>
                </c:pt>
                <c:pt idx="1564">
                  <c:v>2.2867237362141202</c:v>
                </c:pt>
                <c:pt idx="1565">
                  <c:v>2.2872537952089553</c:v>
                </c:pt>
                <c:pt idx="1566">
                  <c:v>2.2872914919443259</c:v>
                </c:pt>
                <c:pt idx="1567">
                  <c:v>2.2873559787077178</c:v>
                </c:pt>
                <c:pt idx="1568">
                  <c:v>2.28747937053478</c:v>
                </c:pt>
                <c:pt idx="1569">
                  <c:v>2.2875574113403059</c:v>
                </c:pt>
                <c:pt idx="1570">
                  <c:v>2.2875997656407092</c:v>
                </c:pt>
                <c:pt idx="1571">
                  <c:v>2.2876318492862793</c:v>
                </c:pt>
                <c:pt idx="1572">
                  <c:v>2.2877025342447599</c:v>
                </c:pt>
                <c:pt idx="1573">
                  <c:v>2.2880296409534249</c:v>
                </c:pt>
                <c:pt idx="1574">
                  <c:v>2.2883010558940797</c:v>
                </c:pt>
                <c:pt idx="1575">
                  <c:v>2.2884117904389254</c:v>
                </c:pt>
                <c:pt idx="1576">
                  <c:v>2.2886292323309654</c:v>
                </c:pt>
                <c:pt idx="1577">
                  <c:v>2.2887138685099808</c:v>
                </c:pt>
                <c:pt idx="1578">
                  <c:v>2.2887793569047754</c:v>
                </c:pt>
                <c:pt idx="1579">
                  <c:v>2.2888795286750012</c:v>
                </c:pt>
                <c:pt idx="1580">
                  <c:v>2.2890283573113979</c:v>
                </c:pt>
                <c:pt idx="1581">
                  <c:v>2.2896796947420301</c:v>
                </c:pt>
                <c:pt idx="1582">
                  <c:v>2.2896880890011677</c:v>
                </c:pt>
                <c:pt idx="1583">
                  <c:v>2.2900948116475859</c:v>
                </c:pt>
                <c:pt idx="1584">
                  <c:v>2.2903207014327687</c:v>
                </c:pt>
                <c:pt idx="1585">
                  <c:v>2.2905231941587267</c:v>
                </c:pt>
                <c:pt idx="1586">
                  <c:v>2.2908071765456501</c:v>
                </c:pt>
                <c:pt idx="1587">
                  <c:v>2.2908439216332148</c:v>
                </c:pt>
                <c:pt idx="1588">
                  <c:v>2.2908487620424802</c:v>
                </c:pt>
                <c:pt idx="1589">
                  <c:v>2.2912803342167467</c:v>
                </c:pt>
                <c:pt idx="1590">
                  <c:v>2.2912891742615797</c:v>
                </c:pt>
                <c:pt idx="1591">
                  <c:v>2.2913560606804402</c:v>
                </c:pt>
                <c:pt idx="1592">
                  <c:v>2.2914736096753998</c:v>
                </c:pt>
                <c:pt idx="1593">
                  <c:v>2.2919289504276801</c:v>
                </c:pt>
                <c:pt idx="1594">
                  <c:v>2.2921183803085867</c:v>
                </c:pt>
                <c:pt idx="1595">
                  <c:v>2.2921190473137498</c:v>
                </c:pt>
                <c:pt idx="1596">
                  <c:v>2.2922210731578598</c:v>
                </c:pt>
                <c:pt idx="1597">
                  <c:v>2.2924003890602953</c:v>
                </c:pt>
                <c:pt idx="1598">
                  <c:v>2.2925569774186187</c:v>
                </c:pt>
                <c:pt idx="1599">
                  <c:v>2.29257557325709</c:v>
                </c:pt>
                <c:pt idx="1600">
                  <c:v>2.29262665152052</c:v>
                </c:pt>
                <c:pt idx="1601">
                  <c:v>2.2928597911499877</c:v>
                </c:pt>
                <c:pt idx="1602">
                  <c:v>2.2929434984418453</c:v>
                </c:pt>
                <c:pt idx="1603">
                  <c:v>2.2930065367542101</c:v>
                </c:pt>
                <c:pt idx="1604">
                  <c:v>2.29314573333615</c:v>
                </c:pt>
                <c:pt idx="1605">
                  <c:v>2.2931605161618211</c:v>
                </c:pt>
                <c:pt idx="1606">
                  <c:v>2.2931713381528254</c:v>
                </c:pt>
                <c:pt idx="1607">
                  <c:v>2.29331886170386</c:v>
                </c:pt>
                <c:pt idx="1608">
                  <c:v>2.29345258334651</c:v>
                </c:pt>
                <c:pt idx="1609">
                  <c:v>2.2937960017375487</c:v>
                </c:pt>
                <c:pt idx="1610">
                  <c:v>2.29387874322425</c:v>
                </c:pt>
                <c:pt idx="1611">
                  <c:v>2.2939933603002354</c:v>
                </c:pt>
                <c:pt idx="1612">
                  <c:v>2.29420965781026</c:v>
                </c:pt>
                <c:pt idx="1613">
                  <c:v>2.2942104377605101</c:v>
                </c:pt>
                <c:pt idx="1614">
                  <c:v>2.29428948034057</c:v>
                </c:pt>
                <c:pt idx="1615">
                  <c:v>2.2944933547406801</c:v>
                </c:pt>
                <c:pt idx="1616">
                  <c:v>2.2948327073994159</c:v>
                </c:pt>
                <c:pt idx="1617">
                  <c:v>2.2948488670251677</c:v>
                </c:pt>
                <c:pt idx="1618">
                  <c:v>2.2952936459328201</c:v>
                </c:pt>
                <c:pt idx="1619">
                  <c:v>2.2953056178737867</c:v>
                </c:pt>
                <c:pt idx="1620">
                  <c:v>2.2957397396611898</c:v>
                </c:pt>
                <c:pt idx="1621">
                  <c:v>2.2958284187462867</c:v>
                </c:pt>
                <c:pt idx="1622">
                  <c:v>2.2959124950428067</c:v>
                </c:pt>
                <c:pt idx="1623">
                  <c:v>2.2959822555242702</c:v>
                </c:pt>
                <c:pt idx="1624">
                  <c:v>2.2959913600004578</c:v>
                </c:pt>
                <c:pt idx="1625">
                  <c:v>2.2961033731952067</c:v>
                </c:pt>
                <c:pt idx="1626">
                  <c:v>2.2963133056745701</c:v>
                </c:pt>
                <c:pt idx="1627">
                  <c:v>2.2963703962689399</c:v>
                </c:pt>
                <c:pt idx="1628">
                  <c:v>2.2964348043301199</c:v>
                </c:pt>
                <c:pt idx="1629">
                  <c:v>2.2966217628867378</c:v>
                </c:pt>
                <c:pt idx="1630">
                  <c:v>2.2967982958189999</c:v>
                </c:pt>
                <c:pt idx="1631">
                  <c:v>2.2968486224362739</c:v>
                </c:pt>
                <c:pt idx="1632">
                  <c:v>2.29737554331372</c:v>
                </c:pt>
                <c:pt idx="1633">
                  <c:v>2.2975124114655099</c:v>
                </c:pt>
                <c:pt idx="1634">
                  <c:v>2.2976496715664001</c:v>
                </c:pt>
                <c:pt idx="1635">
                  <c:v>2.2979322388433183</c:v>
                </c:pt>
                <c:pt idx="1636">
                  <c:v>2.2982003840548777</c:v>
                </c:pt>
                <c:pt idx="1637">
                  <c:v>2.2983789505566699</c:v>
                </c:pt>
                <c:pt idx="1638">
                  <c:v>2.2985238938925012</c:v>
                </c:pt>
                <c:pt idx="1639">
                  <c:v>2.2985854571788398</c:v>
                </c:pt>
                <c:pt idx="1640">
                  <c:v>2.2986228939383877</c:v>
                </c:pt>
                <c:pt idx="1641">
                  <c:v>2.2987303175468412</c:v>
                </c:pt>
                <c:pt idx="1642">
                  <c:v>2.2992631864095867</c:v>
                </c:pt>
                <c:pt idx="1643">
                  <c:v>2.2998549093172187</c:v>
                </c:pt>
                <c:pt idx="1644">
                  <c:v>2.2999586081489798</c:v>
                </c:pt>
                <c:pt idx="1645">
                  <c:v>2.3004065181952598</c:v>
                </c:pt>
                <c:pt idx="1646">
                  <c:v>2.3004562135160853</c:v>
                </c:pt>
                <c:pt idx="1647">
                  <c:v>2.3006742078286999</c:v>
                </c:pt>
                <c:pt idx="1648">
                  <c:v>2.3007586303320853</c:v>
                </c:pt>
                <c:pt idx="1649">
                  <c:v>2.3007643937520701</c:v>
                </c:pt>
                <c:pt idx="1650">
                  <c:v>2.3023077917320012</c:v>
                </c:pt>
                <c:pt idx="1651">
                  <c:v>2.3025237022603959</c:v>
                </c:pt>
                <c:pt idx="1652">
                  <c:v>2.3027298635150797</c:v>
                </c:pt>
                <c:pt idx="1653">
                  <c:v>2.3027389540681433</c:v>
                </c:pt>
                <c:pt idx="1654">
                  <c:v>2.3028286111824987</c:v>
                </c:pt>
                <c:pt idx="1655">
                  <c:v>2.3028899403913701</c:v>
                </c:pt>
                <c:pt idx="1656">
                  <c:v>2.3029680478182777</c:v>
                </c:pt>
                <c:pt idx="1657">
                  <c:v>2.3033327191029578</c:v>
                </c:pt>
                <c:pt idx="1658">
                  <c:v>2.3036287505995898</c:v>
                </c:pt>
                <c:pt idx="1659">
                  <c:v>2.3040691169918577</c:v>
                </c:pt>
                <c:pt idx="1660">
                  <c:v>2.3040895329736677</c:v>
                </c:pt>
                <c:pt idx="1661">
                  <c:v>2.3045736814493099</c:v>
                </c:pt>
                <c:pt idx="1662">
                  <c:v>2.3051098957352587</c:v>
                </c:pt>
                <c:pt idx="1663">
                  <c:v>2.3053036602604098</c:v>
                </c:pt>
                <c:pt idx="1664">
                  <c:v>2.3053135621495402</c:v>
                </c:pt>
                <c:pt idx="1665">
                  <c:v>2.3056541276197349</c:v>
                </c:pt>
                <c:pt idx="1666">
                  <c:v>2.3056724743548904</c:v>
                </c:pt>
                <c:pt idx="1667">
                  <c:v>2.30570844905239</c:v>
                </c:pt>
                <c:pt idx="1668">
                  <c:v>2.3059890193600587</c:v>
                </c:pt>
                <c:pt idx="1669">
                  <c:v>2.3061548619505601</c:v>
                </c:pt>
                <c:pt idx="1670">
                  <c:v>2.3062310407727153</c:v>
                </c:pt>
                <c:pt idx="1671">
                  <c:v>2.3065862928921401</c:v>
                </c:pt>
                <c:pt idx="1672">
                  <c:v>2.30663370511092</c:v>
                </c:pt>
                <c:pt idx="1673">
                  <c:v>2.3066442228968853</c:v>
                </c:pt>
                <c:pt idx="1674">
                  <c:v>2.3070130113431677</c:v>
                </c:pt>
                <c:pt idx="1675">
                  <c:v>2.3070880236924198</c:v>
                </c:pt>
                <c:pt idx="1676">
                  <c:v>2.3072340974690801</c:v>
                </c:pt>
                <c:pt idx="1677">
                  <c:v>2.3074927195823953</c:v>
                </c:pt>
                <c:pt idx="1678">
                  <c:v>2.3075643778696002</c:v>
                </c:pt>
                <c:pt idx="1679">
                  <c:v>2.3077288470324397</c:v>
                </c:pt>
                <c:pt idx="1680">
                  <c:v>2.3081377993220054</c:v>
                </c:pt>
                <c:pt idx="1681">
                  <c:v>2.3083499329556867</c:v>
                </c:pt>
                <c:pt idx="1682">
                  <c:v>2.3084938390471477</c:v>
                </c:pt>
                <c:pt idx="1683">
                  <c:v>2.3085341215598301</c:v>
                </c:pt>
                <c:pt idx="1684">
                  <c:v>2.3085345376061248</c:v>
                </c:pt>
                <c:pt idx="1685">
                  <c:v>2.3087602634211399</c:v>
                </c:pt>
                <c:pt idx="1686">
                  <c:v>2.3088862416414959</c:v>
                </c:pt>
                <c:pt idx="1687">
                  <c:v>2.3089687476365759</c:v>
                </c:pt>
                <c:pt idx="1688">
                  <c:v>2.3092339296340767</c:v>
                </c:pt>
                <c:pt idx="1689">
                  <c:v>2.3092396384151797</c:v>
                </c:pt>
                <c:pt idx="1690">
                  <c:v>2.3093817569749469</c:v>
                </c:pt>
                <c:pt idx="1691">
                  <c:v>2.3093844364826799</c:v>
                </c:pt>
                <c:pt idx="1692">
                  <c:v>2.30942016734065</c:v>
                </c:pt>
                <c:pt idx="1693">
                  <c:v>2.3095801978553099</c:v>
                </c:pt>
                <c:pt idx="1694">
                  <c:v>2.3096596235307989</c:v>
                </c:pt>
                <c:pt idx="1695">
                  <c:v>2.3096835323786977</c:v>
                </c:pt>
                <c:pt idx="1696">
                  <c:v>2.30969798510437</c:v>
                </c:pt>
                <c:pt idx="1697">
                  <c:v>2.3099065352468378</c:v>
                </c:pt>
                <c:pt idx="1698">
                  <c:v>2.3099705521542502</c:v>
                </c:pt>
                <c:pt idx="1699">
                  <c:v>2.3099736431206477</c:v>
                </c:pt>
                <c:pt idx="1700">
                  <c:v>2.3100920280117467</c:v>
                </c:pt>
                <c:pt idx="1701">
                  <c:v>2.3101222733469098</c:v>
                </c:pt>
                <c:pt idx="1702">
                  <c:v>2.31023759436194</c:v>
                </c:pt>
                <c:pt idx="1703">
                  <c:v>2.3102515336328349</c:v>
                </c:pt>
                <c:pt idx="1704">
                  <c:v>2.31038644536638</c:v>
                </c:pt>
                <c:pt idx="1705">
                  <c:v>2.3104436050990329</c:v>
                </c:pt>
                <c:pt idx="1706">
                  <c:v>2.3104972685793812</c:v>
                </c:pt>
                <c:pt idx="1707">
                  <c:v>2.3107044151759797</c:v>
                </c:pt>
                <c:pt idx="1708">
                  <c:v>2.3110690530060443</c:v>
                </c:pt>
                <c:pt idx="1709">
                  <c:v>2.3113077102098067</c:v>
                </c:pt>
                <c:pt idx="1710">
                  <c:v>2.3116882431262953</c:v>
                </c:pt>
                <c:pt idx="1711">
                  <c:v>2.3123906601436643</c:v>
                </c:pt>
                <c:pt idx="1712">
                  <c:v>2.3124530232556499</c:v>
                </c:pt>
                <c:pt idx="1713">
                  <c:v>2.3128591068455999</c:v>
                </c:pt>
                <c:pt idx="1714">
                  <c:v>2.3132170643115901</c:v>
                </c:pt>
                <c:pt idx="1715">
                  <c:v>2.3134123923490377</c:v>
                </c:pt>
                <c:pt idx="1716">
                  <c:v>2.3134264804689577</c:v>
                </c:pt>
                <c:pt idx="1717">
                  <c:v>2.31343045250838</c:v>
                </c:pt>
                <c:pt idx="1718">
                  <c:v>2.3134900644347267</c:v>
                </c:pt>
                <c:pt idx="1719">
                  <c:v>2.3136743483013453</c:v>
                </c:pt>
                <c:pt idx="1720">
                  <c:v>2.31368728744062</c:v>
                </c:pt>
                <c:pt idx="1721">
                  <c:v>2.3138605616207877</c:v>
                </c:pt>
                <c:pt idx="1722">
                  <c:v>2.3140689437366149</c:v>
                </c:pt>
                <c:pt idx="1723">
                  <c:v>2.3140860307978577</c:v>
                </c:pt>
                <c:pt idx="1724">
                  <c:v>2.3141482880574999</c:v>
                </c:pt>
                <c:pt idx="1725">
                  <c:v>2.3141491127126277</c:v>
                </c:pt>
                <c:pt idx="1726">
                  <c:v>2.3144201593195577</c:v>
                </c:pt>
                <c:pt idx="1727">
                  <c:v>2.3144392428018099</c:v>
                </c:pt>
                <c:pt idx="1728">
                  <c:v>2.3145612846336077</c:v>
                </c:pt>
                <c:pt idx="1729">
                  <c:v>2.31473235570094</c:v>
                </c:pt>
                <c:pt idx="1730">
                  <c:v>2.3147828862102267</c:v>
                </c:pt>
                <c:pt idx="1731">
                  <c:v>2.3149820182911101</c:v>
                </c:pt>
                <c:pt idx="1732">
                  <c:v>2.31512625093788</c:v>
                </c:pt>
                <c:pt idx="1733">
                  <c:v>2.3152065329745177</c:v>
                </c:pt>
                <c:pt idx="1734">
                  <c:v>2.3154220575230067</c:v>
                </c:pt>
                <c:pt idx="1735">
                  <c:v>2.3154690817903187</c:v>
                </c:pt>
                <c:pt idx="1736">
                  <c:v>2.3156457769578833</c:v>
                </c:pt>
                <c:pt idx="1737">
                  <c:v>2.31648804060233</c:v>
                </c:pt>
                <c:pt idx="1738">
                  <c:v>2.3165600085258578</c:v>
                </c:pt>
                <c:pt idx="1739">
                  <c:v>2.3166195565430177</c:v>
                </c:pt>
                <c:pt idx="1740">
                  <c:v>2.3166254259074148</c:v>
                </c:pt>
                <c:pt idx="1741">
                  <c:v>2.316935183200171</c:v>
                </c:pt>
                <c:pt idx="1742">
                  <c:v>2.3169689663825248</c:v>
                </c:pt>
                <c:pt idx="1743">
                  <c:v>2.3173042583297412</c:v>
                </c:pt>
                <c:pt idx="1744">
                  <c:v>2.3181764915739387</c:v>
                </c:pt>
                <c:pt idx="1745">
                  <c:v>2.3184483623463077</c:v>
                </c:pt>
                <c:pt idx="1746">
                  <c:v>2.31845746819045</c:v>
                </c:pt>
                <c:pt idx="1747">
                  <c:v>2.3187186304087004</c:v>
                </c:pt>
                <c:pt idx="1748">
                  <c:v>2.319142170080561</c:v>
                </c:pt>
                <c:pt idx="1749">
                  <c:v>2.3192602297679477</c:v>
                </c:pt>
                <c:pt idx="1750">
                  <c:v>2.3193482873762643</c:v>
                </c:pt>
                <c:pt idx="1751">
                  <c:v>2.3195747800500901</c:v>
                </c:pt>
                <c:pt idx="1752">
                  <c:v>2.3196286986065267</c:v>
                </c:pt>
                <c:pt idx="1753">
                  <c:v>2.319674030863041</c:v>
                </c:pt>
                <c:pt idx="1754">
                  <c:v>2.3197144490385453</c:v>
                </c:pt>
                <c:pt idx="1755">
                  <c:v>2.3199296664031577</c:v>
                </c:pt>
                <c:pt idx="1756">
                  <c:v>2.3202411256108944</c:v>
                </c:pt>
                <c:pt idx="1757">
                  <c:v>2.3203892531850401</c:v>
                </c:pt>
                <c:pt idx="1758">
                  <c:v>2.3204882989439</c:v>
                </c:pt>
                <c:pt idx="1759">
                  <c:v>2.32050900413953</c:v>
                </c:pt>
                <c:pt idx="1760">
                  <c:v>2.3205287822505754</c:v>
                </c:pt>
                <c:pt idx="1761">
                  <c:v>2.3205331993577101</c:v>
                </c:pt>
                <c:pt idx="1762">
                  <c:v>2.3207384375634987</c:v>
                </c:pt>
                <c:pt idx="1763">
                  <c:v>2.3209168002734799</c:v>
                </c:pt>
                <c:pt idx="1764">
                  <c:v>2.3209235113262898</c:v>
                </c:pt>
                <c:pt idx="1765">
                  <c:v>2.3209370654898498</c:v>
                </c:pt>
                <c:pt idx="1766">
                  <c:v>2.3209465033539987</c:v>
                </c:pt>
                <c:pt idx="1767">
                  <c:v>2.3209554193023787</c:v>
                </c:pt>
                <c:pt idx="1768">
                  <c:v>2.32133948705625</c:v>
                </c:pt>
                <c:pt idx="1769">
                  <c:v>2.3214400875202177</c:v>
                </c:pt>
                <c:pt idx="1770">
                  <c:v>2.3217358862389799</c:v>
                </c:pt>
                <c:pt idx="1771">
                  <c:v>2.3219980916314</c:v>
                </c:pt>
                <c:pt idx="1772">
                  <c:v>2.3223000061971901</c:v>
                </c:pt>
                <c:pt idx="1773">
                  <c:v>2.3223137236076599</c:v>
                </c:pt>
                <c:pt idx="1774">
                  <c:v>2.3223805606475154</c:v>
                </c:pt>
                <c:pt idx="1775">
                  <c:v>2.3225123064360997</c:v>
                </c:pt>
                <c:pt idx="1776">
                  <c:v>2.3231584435389467</c:v>
                </c:pt>
                <c:pt idx="1777">
                  <c:v>2.3233285563957153</c:v>
                </c:pt>
                <c:pt idx="1778">
                  <c:v>2.32335460901708</c:v>
                </c:pt>
                <c:pt idx="1779">
                  <c:v>2.3239075608949378</c:v>
                </c:pt>
                <c:pt idx="1780">
                  <c:v>2.3241825048717799</c:v>
                </c:pt>
                <c:pt idx="1781">
                  <c:v>2.3242914955553999</c:v>
                </c:pt>
                <c:pt idx="1782">
                  <c:v>2.3244268168143201</c:v>
                </c:pt>
                <c:pt idx="1783">
                  <c:v>2.3245930027267212</c:v>
                </c:pt>
                <c:pt idx="1784">
                  <c:v>2.3248854520753701</c:v>
                </c:pt>
                <c:pt idx="1785">
                  <c:v>2.3250038091649987</c:v>
                </c:pt>
                <c:pt idx="1786">
                  <c:v>2.3253205656201001</c:v>
                </c:pt>
                <c:pt idx="1787">
                  <c:v>2.3257611818449901</c:v>
                </c:pt>
                <c:pt idx="1788">
                  <c:v>2.3259564945343167</c:v>
                </c:pt>
                <c:pt idx="1789">
                  <c:v>2.3261672325126299</c:v>
                </c:pt>
                <c:pt idx="1790">
                  <c:v>2.32695009968797</c:v>
                </c:pt>
                <c:pt idx="1791">
                  <c:v>2.3269698939485224</c:v>
                </c:pt>
                <c:pt idx="1792">
                  <c:v>2.3276499212795567</c:v>
                </c:pt>
                <c:pt idx="1793">
                  <c:v>2.3277458996587539</c:v>
                </c:pt>
                <c:pt idx="1794">
                  <c:v>2.3280071435934677</c:v>
                </c:pt>
                <c:pt idx="1795">
                  <c:v>2.3280906688706353</c:v>
                </c:pt>
                <c:pt idx="1796">
                  <c:v>2.3283050547864099</c:v>
                </c:pt>
                <c:pt idx="1797">
                  <c:v>2.32830615336335</c:v>
                </c:pt>
                <c:pt idx="1798">
                  <c:v>2.3283116206101102</c:v>
                </c:pt>
                <c:pt idx="1799">
                  <c:v>2.3283405553744698</c:v>
                </c:pt>
                <c:pt idx="1800">
                  <c:v>2.3284785921047653</c:v>
                </c:pt>
                <c:pt idx="1801">
                  <c:v>2.3286491546798009</c:v>
                </c:pt>
                <c:pt idx="1802">
                  <c:v>2.3287476742967477</c:v>
                </c:pt>
                <c:pt idx="1803">
                  <c:v>2.329202920716261</c:v>
                </c:pt>
                <c:pt idx="1804">
                  <c:v>2.3293713331615797</c:v>
                </c:pt>
                <c:pt idx="1805">
                  <c:v>2.3294572090652443</c:v>
                </c:pt>
                <c:pt idx="1806">
                  <c:v>2.32967131595723</c:v>
                </c:pt>
                <c:pt idx="1807">
                  <c:v>2.3298429929071967</c:v>
                </c:pt>
                <c:pt idx="1808">
                  <c:v>2.3303602181024412</c:v>
                </c:pt>
                <c:pt idx="1809">
                  <c:v>2.3304105099675998</c:v>
                </c:pt>
                <c:pt idx="1810">
                  <c:v>2.33042434772576</c:v>
                </c:pt>
                <c:pt idx="1811">
                  <c:v>2.3306770966307653</c:v>
                </c:pt>
                <c:pt idx="1812">
                  <c:v>2.3314877033612853</c:v>
                </c:pt>
                <c:pt idx="1813">
                  <c:v>2.3315806611388377</c:v>
                </c:pt>
                <c:pt idx="1814">
                  <c:v>2.3319196288369901</c:v>
                </c:pt>
                <c:pt idx="1815">
                  <c:v>2.3319756408561667</c:v>
                </c:pt>
                <c:pt idx="1816">
                  <c:v>2.3320203226331548</c:v>
                </c:pt>
                <c:pt idx="1817">
                  <c:v>2.33226474284921</c:v>
                </c:pt>
                <c:pt idx="1818">
                  <c:v>2.3324383579647643</c:v>
                </c:pt>
                <c:pt idx="1819">
                  <c:v>2.3324921946526529</c:v>
                </c:pt>
                <c:pt idx="1820">
                  <c:v>2.332678113407499</c:v>
                </c:pt>
                <c:pt idx="1821">
                  <c:v>2.3327404676798413</c:v>
                </c:pt>
                <c:pt idx="1822">
                  <c:v>2.3327550203547109</c:v>
                </c:pt>
                <c:pt idx="1823">
                  <c:v>2.333065694827281</c:v>
                </c:pt>
                <c:pt idx="1824">
                  <c:v>2.3330708234940767</c:v>
                </c:pt>
                <c:pt idx="1825">
                  <c:v>2.3332198427415602</c:v>
                </c:pt>
                <c:pt idx="1826">
                  <c:v>2.3333402105588843</c:v>
                </c:pt>
                <c:pt idx="1827">
                  <c:v>2.333469609894141</c:v>
                </c:pt>
                <c:pt idx="1828">
                  <c:v>2.33348936480041</c:v>
                </c:pt>
                <c:pt idx="1829">
                  <c:v>2.3337294585175954</c:v>
                </c:pt>
                <c:pt idx="1830">
                  <c:v>2.3337416381588767</c:v>
                </c:pt>
                <c:pt idx="1831">
                  <c:v>2.3339563074320702</c:v>
                </c:pt>
                <c:pt idx="1832">
                  <c:v>2.3341789963094448</c:v>
                </c:pt>
                <c:pt idx="1833">
                  <c:v>2.3342680109568019</c:v>
                </c:pt>
                <c:pt idx="1834">
                  <c:v>2.3343434575719701</c:v>
                </c:pt>
                <c:pt idx="1835">
                  <c:v>2.3348365979852477</c:v>
                </c:pt>
                <c:pt idx="1836">
                  <c:v>2.3349974213823699</c:v>
                </c:pt>
                <c:pt idx="1837">
                  <c:v>2.3352254223363267</c:v>
                </c:pt>
                <c:pt idx="1838">
                  <c:v>2.3353146041134187</c:v>
                </c:pt>
                <c:pt idx="1839">
                  <c:v>2.33563657370747</c:v>
                </c:pt>
                <c:pt idx="1840">
                  <c:v>2.335652796793259</c:v>
                </c:pt>
                <c:pt idx="1841">
                  <c:v>2.3357733394114253</c:v>
                </c:pt>
                <c:pt idx="1842">
                  <c:v>2.3360142784355502</c:v>
                </c:pt>
                <c:pt idx="1843">
                  <c:v>2.3360484994174189</c:v>
                </c:pt>
                <c:pt idx="1844">
                  <c:v>2.3361358699449597</c:v>
                </c:pt>
                <c:pt idx="1845">
                  <c:v>2.3362566171895729</c:v>
                </c:pt>
                <c:pt idx="1846">
                  <c:v>2.3365845794491467</c:v>
                </c:pt>
                <c:pt idx="1847">
                  <c:v>2.3366037106959077</c:v>
                </c:pt>
                <c:pt idx="1848">
                  <c:v>2.3369039975914667</c:v>
                </c:pt>
                <c:pt idx="1849">
                  <c:v>2.3370611934247929</c:v>
                </c:pt>
                <c:pt idx="1850">
                  <c:v>2.3375611652631267</c:v>
                </c:pt>
                <c:pt idx="1851">
                  <c:v>2.3377710504403248</c:v>
                </c:pt>
                <c:pt idx="1852">
                  <c:v>2.3379395580472249</c:v>
                </c:pt>
                <c:pt idx="1853">
                  <c:v>2.3386211507321</c:v>
                </c:pt>
                <c:pt idx="1854">
                  <c:v>2.3386692678184398</c:v>
                </c:pt>
                <c:pt idx="1855">
                  <c:v>2.3388741722868867</c:v>
                </c:pt>
                <c:pt idx="1856">
                  <c:v>2.3390700572975001</c:v>
                </c:pt>
                <c:pt idx="1857">
                  <c:v>2.33917350149992</c:v>
                </c:pt>
                <c:pt idx="1858">
                  <c:v>2.3392495519615397</c:v>
                </c:pt>
                <c:pt idx="1859">
                  <c:v>2.33942159110669</c:v>
                </c:pt>
                <c:pt idx="1860">
                  <c:v>2.3394643815848224</c:v>
                </c:pt>
                <c:pt idx="1861">
                  <c:v>2.3397352135492233</c:v>
                </c:pt>
                <c:pt idx="1862">
                  <c:v>2.3399369063505397</c:v>
                </c:pt>
                <c:pt idx="1863">
                  <c:v>2.3399747593717901</c:v>
                </c:pt>
                <c:pt idx="1864">
                  <c:v>2.34046678921941</c:v>
                </c:pt>
                <c:pt idx="1865">
                  <c:v>2.3404963708836997</c:v>
                </c:pt>
                <c:pt idx="1866">
                  <c:v>2.3405888707961302</c:v>
                </c:pt>
                <c:pt idx="1867">
                  <c:v>2.3406098692485378</c:v>
                </c:pt>
                <c:pt idx="1868">
                  <c:v>2.3407103328549601</c:v>
                </c:pt>
                <c:pt idx="1869">
                  <c:v>2.3407920992514</c:v>
                </c:pt>
                <c:pt idx="1870">
                  <c:v>2.34096658203979</c:v>
                </c:pt>
                <c:pt idx="1871">
                  <c:v>2.34102965497397</c:v>
                </c:pt>
                <c:pt idx="1872">
                  <c:v>2.34108403984761</c:v>
                </c:pt>
                <c:pt idx="1873">
                  <c:v>2.3411884399475387</c:v>
                </c:pt>
                <c:pt idx="1874">
                  <c:v>2.3412083044002943</c:v>
                </c:pt>
                <c:pt idx="1875">
                  <c:v>2.3412723047709187</c:v>
                </c:pt>
                <c:pt idx="1876">
                  <c:v>2.3414249130336633</c:v>
                </c:pt>
                <c:pt idx="1877">
                  <c:v>2.3416276261245677</c:v>
                </c:pt>
                <c:pt idx="1878">
                  <c:v>2.3418357003101797</c:v>
                </c:pt>
                <c:pt idx="1879">
                  <c:v>2.3419067571256602</c:v>
                </c:pt>
                <c:pt idx="1880">
                  <c:v>2.3419385775625012</c:v>
                </c:pt>
                <c:pt idx="1881">
                  <c:v>2.3422084367745004</c:v>
                </c:pt>
                <c:pt idx="1882">
                  <c:v>2.3424252473870899</c:v>
                </c:pt>
                <c:pt idx="1883">
                  <c:v>2.3425517249612797</c:v>
                </c:pt>
                <c:pt idx="1884">
                  <c:v>2.3427319750753202</c:v>
                </c:pt>
                <c:pt idx="1885">
                  <c:v>2.3428477131516643</c:v>
                </c:pt>
                <c:pt idx="1886">
                  <c:v>2.3429287158822798</c:v>
                </c:pt>
                <c:pt idx="1887">
                  <c:v>2.3431432417086802</c:v>
                </c:pt>
                <c:pt idx="1888">
                  <c:v>2.3431463606742597</c:v>
                </c:pt>
                <c:pt idx="1889">
                  <c:v>2.3433540590349802</c:v>
                </c:pt>
                <c:pt idx="1890">
                  <c:v>2.3434206428640154</c:v>
                </c:pt>
                <c:pt idx="1891">
                  <c:v>2.3434228053888178</c:v>
                </c:pt>
                <c:pt idx="1892">
                  <c:v>2.3437186370801997</c:v>
                </c:pt>
                <c:pt idx="1893">
                  <c:v>2.3437460897012197</c:v>
                </c:pt>
                <c:pt idx="1894">
                  <c:v>2.3439182887465648</c:v>
                </c:pt>
                <c:pt idx="1895">
                  <c:v>2.3439311237876499</c:v>
                </c:pt>
                <c:pt idx="1896">
                  <c:v>2.3440858396678967</c:v>
                </c:pt>
                <c:pt idx="1897">
                  <c:v>2.3441246572207048</c:v>
                </c:pt>
                <c:pt idx="1898">
                  <c:v>2.3441511780961148</c:v>
                </c:pt>
                <c:pt idx="1899">
                  <c:v>2.3447865647095698</c:v>
                </c:pt>
                <c:pt idx="1900">
                  <c:v>2.3453030400228299</c:v>
                </c:pt>
                <c:pt idx="1901">
                  <c:v>2.3454610149007267</c:v>
                </c:pt>
                <c:pt idx="1902">
                  <c:v>2.3456627534346643</c:v>
                </c:pt>
                <c:pt idx="1903">
                  <c:v>2.3457632339557777</c:v>
                </c:pt>
                <c:pt idx="1904">
                  <c:v>2.34576539822159</c:v>
                </c:pt>
                <c:pt idx="1905">
                  <c:v>2.3458978635657397</c:v>
                </c:pt>
                <c:pt idx="1906">
                  <c:v>2.34615857502645</c:v>
                </c:pt>
                <c:pt idx="1907">
                  <c:v>2.34621536040697</c:v>
                </c:pt>
                <c:pt idx="1908">
                  <c:v>2.3462197972813299</c:v>
                </c:pt>
                <c:pt idx="1909">
                  <c:v>2.34669129591847</c:v>
                </c:pt>
                <c:pt idx="1910">
                  <c:v>2.3469617385130799</c:v>
                </c:pt>
                <c:pt idx="1911">
                  <c:v>2.3470659285327398</c:v>
                </c:pt>
                <c:pt idx="1912">
                  <c:v>2.3473411134516997</c:v>
                </c:pt>
                <c:pt idx="1913">
                  <c:v>2.3474962062614648</c:v>
                </c:pt>
                <c:pt idx="1914">
                  <c:v>2.3477131505435</c:v>
                </c:pt>
                <c:pt idx="1915">
                  <c:v>2.3478585473095799</c:v>
                </c:pt>
                <c:pt idx="1916">
                  <c:v>2.3479247376365668</c:v>
                </c:pt>
                <c:pt idx="1917">
                  <c:v>2.3480186557303702</c:v>
                </c:pt>
                <c:pt idx="1918">
                  <c:v>2.3480965643424354</c:v>
                </c:pt>
                <c:pt idx="1919">
                  <c:v>2.3481824250747643</c:v>
                </c:pt>
                <c:pt idx="1920">
                  <c:v>2.34849494404981</c:v>
                </c:pt>
                <c:pt idx="1921">
                  <c:v>2.34862814854587</c:v>
                </c:pt>
                <c:pt idx="1922">
                  <c:v>2.3490083850476577</c:v>
                </c:pt>
                <c:pt idx="1923">
                  <c:v>2.3490571058949667</c:v>
                </c:pt>
                <c:pt idx="1924">
                  <c:v>2.3492786575338633</c:v>
                </c:pt>
                <c:pt idx="1925">
                  <c:v>2.3493793452656302</c:v>
                </c:pt>
                <c:pt idx="1926">
                  <c:v>2.34956346093283</c:v>
                </c:pt>
                <c:pt idx="1927">
                  <c:v>2.3496295714405</c:v>
                </c:pt>
                <c:pt idx="1928">
                  <c:v>2.3496652676036387</c:v>
                </c:pt>
                <c:pt idx="1929">
                  <c:v>2.3500752507842977</c:v>
                </c:pt>
                <c:pt idx="1930">
                  <c:v>2.3500763552802653</c:v>
                </c:pt>
                <c:pt idx="1931">
                  <c:v>2.3501661961015787</c:v>
                </c:pt>
                <c:pt idx="1932">
                  <c:v>2.350232404228461</c:v>
                </c:pt>
                <c:pt idx="1933">
                  <c:v>2.3502731885014199</c:v>
                </c:pt>
                <c:pt idx="1934">
                  <c:v>2.3502989947651929</c:v>
                </c:pt>
                <c:pt idx="1935">
                  <c:v>2.3504919345862967</c:v>
                </c:pt>
                <c:pt idx="1936">
                  <c:v>2.35065661786793</c:v>
                </c:pt>
                <c:pt idx="1937">
                  <c:v>2.3506629313451004</c:v>
                </c:pt>
                <c:pt idx="1938">
                  <c:v>2.3507790815803902</c:v>
                </c:pt>
                <c:pt idx="1939">
                  <c:v>2.35079358383393</c:v>
                </c:pt>
                <c:pt idx="1940">
                  <c:v>2.3508757980564599</c:v>
                </c:pt>
                <c:pt idx="1941">
                  <c:v>2.3510598334824624</c:v>
                </c:pt>
                <c:pt idx="1942">
                  <c:v>2.3511961359965867</c:v>
                </c:pt>
                <c:pt idx="1943">
                  <c:v>2.3513912277569253</c:v>
                </c:pt>
                <c:pt idx="1944">
                  <c:v>2.3514686643252509</c:v>
                </c:pt>
                <c:pt idx="1945">
                  <c:v>2.3516092009794867</c:v>
                </c:pt>
                <c:pt idx="1946">
                  <c:v>2.3516202763147067</c:v>
                </c:pt>
                <c:pt idx="1947">
                  <c:v>2.3519005801548443</c:v>
                </c:pt>
                <c:pt idx="1948">
                  <c:v>2.3520047436993501</c:v>
                </c:pt>
                <c:pt idx="1949">
                  <c:v>2.35217350535161</c:v>
                </c:pt>
                <c:pt idx="1950">
                  <c:v>2.3522133507790177</c:v>
                </c:pt>
                <c:pt idx="1951">
                  <c:v>2.352249631670559</c:v>
                </c:pt>
                <c:pt idx="1952">
                  <c:v>2.3522940797058833</c:v>
                </c:pt>
                <c:pt idx="1953">
                  <c:v>2.3524378792850187</c:v>
                </c:pt>
                <c:pt idx="1954">
                  <c:v>2.3525888446851653</c:v>
                </c:pt>
                <c:pt idx="1955">
                  <c:v>2.3530448283238177</c:v>
                </c:pt>
                <c:pt idx="1956">
                  <c:v>2.3530530343803653</c:v>
                </c:pt>
                <c:pt idx="1957">
                  <c:v>2.3532398672217201</c:v>
                </c:pt>
                <c:pt idx="1958">
                  <c:v>2.3534575900369599</c:v>
                </c:pt>
                <c:pt idx="1959">
                  <c:v>2.3534885049317067</c:v>
                </c:pt>
                <c:pt idx="1960">
                  <c:v>2.3537566730837729</c:v>
                </c:pt>
                <c:pt idx="1961">
                  <c:v>2.3537814133834987</c:v>
                </c:pt>
                <c:pt idx="1962">
                  <c:v>2.3539734251300453</c:v>
                </c:pt>
                <c:pt idx="1963">
                  <c:v>2.3540832872114201</c:v>
                </c:pt>
                <c:pt idx="1964">
                  <c:v>2.3540968461254601</c:v>
                </c:pt>
                <c:pt idx="1965">
                  <c:v>2.3541531403981377</c:v>
                </c:pt>
                <c:pt idx="1966">
                  <c:v>2.3542090851610853</c:v>
                </c:pt>
                <c:pt idx="1967">
                  <c:v>2.3542451397878486</c:v>
                </c:pt>
                <c:pt idx="1968">
                  <c:v>2.3543128682558598</c:v>
                </c:pt>
                <c:pt idx="1969">
                  <c:v>2.3549892816378901</c:v>
                </c:pt>
                <c:pt idx="1970">
                  <c:v>2.3552315745094301</c:v>
                </c:pt>
                <c:pt idx="1971">
                  <c:v>2.355366675199281</c:v>
                </c:pt>
                <c:pt idx="1972">
                  <c:v>2.3554758228846433</c:v>
                </c:pt>
                <c:pt idx="1973">
                  <c:v>2.3554868468345398</c:v>
                </c:pt>
                <c:pt idx="1974">
                  <c:v>2.3555168661435397</c:v>
                </c:pt>
                <c:pt idx="1975">
                  <c:v>2.3561902672103212</c:v>
                </c:pt>
                <c:pt idx="1976">
                  <c:v>2.356423369245801</c:v>
                </c:pt>
                <c:pt idx="1977">
                  <c:v>2.35650324951005</c:v>
                </c:pt>
                <c:pt idx="1978">
                  <c:v>2.3565184877964187</c:v>
                </c:pt>
                <c:pt idx="1979">
                  <c:v>2.3566712705384467</c:v>
                </c:pt>
                <c:pt idx="1980">
                  <c:v>2.3568419266474643</c:v>
                </c:pt>
                <c:pt idx="1981">
                  <c:v>2.3569372123972601</c:v>
                </c:pt>
                <c:pt idx="1982">
                  <c:v>2.3571981811939997</c:v>
                </c:pt>
                <c:pt idx="1983">
                  <c:v>2.3573548932016677</c:v>
                </c:pt>
                <c:pt idx="1984">
                  <c:v>2.3574633218657253</c:v>
                </c:pt>
                <c:pt idx="1985">
                  <c:v>2.357484633398641</c:v>
                </c:pt>
                <c:pt idx="1986">
                  <c:v>2.3578013040102843</c:v>
                </c:pt>
                <c:pt idx="1987">
                  <c:v>2.3579728529642101</c:v>
                </c:pt>
                <c:pt idx="1988">
                  <c:v>2.3579827232244477</c:v>
                </c:pt>
                <c:pt idx="1989">
                  <c:v>2.3580374250604867</c:v>
                </c:pt>
                <c:pt idx="1990">
                  <c:v>2.3581805799024353</c:v>
                </c:pt>
                <c:pt idx="1991">
                  <c:v>2.35828796631953</c:v>
                </c:pt>
                <c:pt idx="1992">
                  <c:v>2.3585462620539701</c:v>
                </c:pt>
                <c:pt idx="1993">
                  <c:v>2.3586621469462443</c:v>
                </c:pt>
                <c:pt idx="1994">
                  <c:v>2.3587327800238587</c:v>
                </c:pt>
                <c:pt idx="1995">
                  <c:v>2.3588495598074197</c:v>
                </c:pt>
                <c:pt idx="1996">
                  <c:v>2.3589429540177167</c:v>
                </c:pt>
                <c:pt idx="1997">
                  <c:v>2.3592456836367961</c:v>
                </c:pt>
                <c:pt idx="1998">
                  <c:v>2.3592689753162204</c:v>
                </c:pt>
                <c:pt idx="1999">
                  <c:v>2.3593552952661168</c:v>
                </c:pt>
                <c:pt idx="2000">
                  <c:v>2.3594839322371577</c:v>
                </c:pt>
                <c:pt idx="2001">
                  <c:v>2.35951006528561</c:v>
                </c:pt>
                <c:pt idx="2002">
                  <c:v>2.3596116655745987</c:v>
                </c:pt>
                <c:pt idx="2003">
                  <c:v>2.3598615111060197</c:v>
                </c:pt>
                <c:pt idx="2004">
                  <c:v>2.3600305951670202</c:v>
                </c:pt>
                <c:pt idx="2005">
                  <c:v>2.3600702574201153</c:v>
                </c:pt>
                <c:pt idx="2006">
                  <c:v>2.3601985249345501</c:v>
                </c:pt>
                <c:pt idx="2007">
                  <c:v>2.3602563849018643</c:v>
                </c:pt>
                <c:pt idx="2008">
                  <c:v>2.3602704499390197</c:v>
                </c:pt>
                <c:pt idx="2009">
                  <c:v>2.3604769846785567</c:v>
                </c:pt>
                <c:pt idx="2010">
                  <c:v>2.3605327619716183</c:v>
                </c:pt>
                <c:pt idx="2011">
                  <c:v>2.3605405626589202</c:v>
                </c:pt>
                <c:pt idx="2012">
                  <c:v>2.36083864969534</c:v>
                </c:pt>
                <c:pt idx="2013">
                  <c:v>2.3608677903303401</c:v>
                </c:pt>
                <c:pt idx="2014">
                  <c:v>2.3610091689577302</c:v>
                </c:pt>
                <c:pt idx="2015">
                  <c:v>2.3610490664049397</c:v>
                </c:pt>
                <c:pt idx="2016">
                  <c:v>2.3610524946492686</c:v>
                </c:pt>
                <c:pt idx="2017">
                  <c:v>2.3613298130472198</c:v>
                </c:pt>
                <c:pt idx="2018">
                  <c:v>2.3613840460576179</c:v>
                </c:pt>
                <c:pt idx="2019">
                  <c:v>2.3615047767654578</c:v>
                </c:pt>
                <c:pt idx="2020">
                  <c:v>2.3617077504780148</c:v>
                </c:pt>
                <c:pt idx="2021">
                  <c:v>2.3618240829900201</c:v>
                </c:pt>
                <c:pt idx="2022">
                  <c:v>2.3618469566040767</c:v>
                </c:pt>
                <c:pt idx="2023">
                  <c:v>2.3619409236844233</c:v>
                </c:pt>
                <c:pt idx="2024">
                  <c:v>2.3619610742197787</c:v>
                </c:pt>
                <c:pt idx="2025">
                  <c:v>2.3620071169290577</c:v>
                </c:pt>
                <c:pt idx="2026">
                  <c:v>2.3621895348503301</c:v>
                </c:pt>
                <c:pt idx="2027">
                  <c:v>2.36228752287056</c:v>
                </c:pt>
                <c:pt idx="2028">
                  <c:v>2.3626716804744587</c:v>
                </c:pt>
                <c:pt idx="2029">
                  <c:v>2.3627071802974</c:v>
                </c:pt>
                <c:pt idx="2030">
                  <c:v>2.3627328500206599</c:v>
                </c:pt>
                <c:pt idx="2031">
                  <c:v>2.3628723482187377</c:v>
                </c:pt>
                <c:pt idx="2032">
                  <c:v>2.3630380578389554</c:v>
                </c:pt>
                <c:pt idx="2033">
                  <c:v>2.3634380163673612</c:v>
                </c:pt>
                <c:pt idx="2034">
                  <c:v>2.3635877242918402</c:v>
                </c:pt>
                <c:pt idx="2035">
                  <c:v>2.3636190789723392</c:v>
                </c:pt>
                <c:pt idx="2036">
                  <c:v>2.3638781123511987</c:v>
                </c:pt>
                <c:pt idx="2037">
                  <c:v>2.3640880611436677</c:v>
                </c:pt>
                <c:pt idx="2038">
                  <c:v>2.3641052564760412</c:v>
                </c:pt>
                <c:pt idx="2039">
                  <c:v>2.3643867766651554</c:v>
                </c:pt>
                <c:pt idx="2040">
                  <c:v>2.3643965297024754</c:v>
                </c:pt>
                <c:pt idx="2041">
                  <c:v>2.3644062400542198</c:v>
                </c:pt>
                <c:pt idx="2042">
                  <c:v>2.3644425053127787</c:v>
                </c:pt>
                <c:pt idx="2043">
                  <c:v>2.3644788513248587</c:v>
                </c:pt>
                <c:pt idx="2044">
                  <c:v>2.36469753046944</c:v>
                </c:pt>
                <c:pt idx="2045">
                  <c:v>2.3647310610518959</c:v>
                </c:pt>
                <c:pt idx="2046">
                  <c:v>2.36498047411057</c:v>
                </c:pt>
                <c:pt idx="2047">
                  <c:v>2.3650849992770397</c:v>
                </c:pt>
                <c:pt idx="2048">
                  <c:v>2.3651599591302443</c:v>
                </c:pt>
                <c:pt idx="2049">
                  <c:v>2.3652509870317253</c:v>
                </c:pt>
                <c:pt idx="2050">
                  <c:v>2.3653944420476853</c:v>
                </c:pt>
                <c:pt idx="2051">
                  <c:v>2.3654561883231349</c:v>
                </c:pt>
                <c:pt idx="2052">
                  <c:v>2.3655589883095867</c:v>
                </c:pt>
                <c:pt idx="2053">
                  <c:v>2.3655737886956612</c:v>
                </c:pt>
                <c:pt idx="2054">
                  <c:v>2.3656997217872102</c:v>
                </c:pt>
                <c:pt idx="2055">
                  <c:v>2.36575828883998</c:v>
                </c:pt>
                <c:pt idx="2056">
                  <c:v>2.3658862682948798</c:v>
                </c:pt>
                <c:pt idx="2057">
                  <c:v>2.3661591546662977</c:v>
                </c:pt>
                <c:pt idx="2058">
                  <c:v>2.3666598056534367</c:v>
                </c:pt>
                <c:pt idx="2059">
                  <c:v>2.3667316380815349</c:v>
                </c:pt>
                <c:pt idx="2060">
                  <c:v>2.3668875915262677</c:v>
                </c:pt>
                <c:pt idx="2061">
                  <c:v>2.3673154742131843</c:v>
                </c:pt>
                <c:pt idx="2062">
                  <c:v>2.3674427638077198</c:v>
                </c:pt>
                <c:pt idx="2063">
                  <c:v>2.3674814207270898</c:v>
                </c:pt>
                <c:pt idx="2064">
                  <c:v>2.3674854971241253</c:v>
                </c:pt>
                <c:pt idx="2065">
                  <c:v>2.3678158970854399</c:v>
                </c:pt>
                <c:pt idx="2066">
                  <c:v>2.3679477711901353</c:v>
                </c:pt>
                <c:pt idx="2067">
                  <c:v>2.3680164635890844</c:v>
                </c:pt>
                <c:pt idx="2068">
                  <c:v>2.3680494000189767</c:v>
                </c:pt>
                <c:pt idx="2069">
                  <c:v>2.3681539953094597</c:v>
                </c:pt>
                <c:pt idx="2070">
                  <c:v>2.3682059303174587</c:v>
                </c:pt>
                <c:pt idx="2071">
                  <c:v>2.3683089589530901</c:v>
                </c:pt>
                <c:pt idx="2072">
                  <c:v>2.3683113813057401</c:v>
                </c:pt>
                <c:pt idx="2073">
                  <c:v>2.3684629272694377</c:v>
                </c:pt>
                <c:pt idx="2074">
                  <c:v>2.3686523362606433</c:v>
                </c:pt>
                <c:pt idx="2075">
                  <c:v>2.3688475434122198</c:v>
                </c:pt>
                <c:pt idx="2076">
                  <c:v>2.36887783939931</c:v>
                </c:pt>
                <c:pt idx="2077">
                  <c:v>2.3691616131845867</c:v>
                </c:pt>
                <c:pt idx="2078">
                  <c:v>2.3692546788295501</c:v>
                </c:pt>
                <c:pt idx="2079">
                  <c:v>2.3693297282284802</c:v>
                </c:pt>
                <c:pt idx="2080">
                  <c:v>2.3693819688573488</c:v>
                </c:pt>
                <c:pt idx="2081">
                  <c:v>2.3694835447601701</c:v>
                </c:pt>
                <c:pt idx="2082">
                  <c:v>2.3696064939199224</c:v>
                </c:pt>
                <c:pt idx="2083">
                  <c:v>2.3698048978033999</c:v>
                </c:pt>
                <c:pt idx="2084">
                  <c:v>2.3698140436111199</c:v>
                </c:pt>
                <c:pt idx="2085">
                  <c:v>2.3700008269833797</c:v>
                </c:pt>
                <c:pt idx="2086">
                  <c:v>2.370098453034021</c:v>
                </c:pt>
                <c:pt idx="2087">
                  <c:v>2.3702120189122597</c:v>
                </c:pt>
                <c:pt idx="2088">
                  <c:v>2.3702726113319597</c:v>
                </c:pt>
                <c:pt idx="2089">
                  <c:v>2.3704470500326598</c:v>
                </c:pt>
                <c:pt idx="2090">
                  <c:v>2.3704633833755167</c:v>
                </c:pt>
                <c:pt idx="2091">
                  <c:v>2.3704768426819602</c:v>
                </c:pt>
                <c:pt idx="2092">
                  <c:v>2.3705832538847398</c:v>
                </c:pt>
                <c:pt idx="2093">
                  <c:v>2.370842166838679</c:v>
                </c:pt>
                <c:pt idx="2094">
                  <c:v>2.3710894883782938</c:v>
                </c:pt>
                <c:pt idx="2095">
                  <c:v>2.3716297009538367</c:v>
                </c:pt>
                <c:pt idx="2096">
                  <c:v>2.37169164161282</c:v>
                </c:pt>
                <c:pt idx="2097">
                  <c:v>2.3717003829573402</c:v>
                </c:pt>
                <c:pt idx="2098">
                  <c:v>2.3717841388955101</c:v>
                </c:pt>
                <c:pt idx="2099">
                  <c:v>2.371856089370199</c:v>
                </c:pt>
                <c:pt idx="2100">
                  <c:v>2.3718814252366434</c:v>
                </c:pt>
                <c:pt idx="2101">
                  <c:v>2.3721932817545701</c:v>
                </c:pt>
                <c:pt idx="2102">
                  <c:v>2.3722718065105397</c:v>
                </c:pt>
                <c:pt idx="2103">
                  <c:v>2.3723217425491954</c:v>
                </c:pt>
                <c:pt idx="2104">
                  <c:v>2.3723607813560199</c:v>
                </c:pt>
                <c:pt idx="2105">
                  <c:v>2.3724737193377967</c:v>
                </c:pt>
                <c:pt idx="2106">
                  <c:v>2.3727114138613667</c:v>
                </c:pt>
                <c:pt idx="2107">
                  <c:v>2.3734905027265212</c:v>
                </c:pt>
                <c:pt idx="2108">
                  <c:v>2.3735264239384977</c:v>
                </c:pt>
                <c:pt idx="2109">
                  <c:v>2.37352746053566</c:v>
                </c:pt>
                <c:pt idx="2110">
                  <c:v>2.3735724362899253</c:v>
                </c:pt>
                <c:pt idx="2111">
                  <c:v>2.3737264635664701</c:v>
                </c:pt>
                <c:pt idx="2112">
                  <c:v>2.373810189524721</c:v>
                </c:pt>
                <c:pt idx="2113">
                  <c:v>2.3739770278618102</c:v>
                </c:pt>
                <c:pt idx="2114">
                  <c:v>2.3739948312057102</c:v>
                </c:pt>
                <c:pt idx="2115">
                  <c:v>2.3741870054062799</c:v>
                </c:pt>
                <c:pt idx="2116">
                  <c:v>2.3742129920987138</c:v>
                </c:pt>
                <c:pt idx="2117">
                  <c:v>2.37423505306539</c:v>
                </c:pt>
                <c:pt idx="2118">
                  <c:v>2.3742517020023612</c:v>
                </c:pt>
                <c:pt idx="2119">
                  <c:v>2.3744705111243398</c:v>
                </c:pt>
                <c:pt idx="2120">
                  <c:v>2.3745461869131739</c:v>
                </c:pt>
                <c:pt idx="2121">
                  <c:v>2.3745756951483843</c:v>
                </c:pt>
                <c:pt idx="2122">
                  <c:v>2.3746030421267399</c:v>
                </c:pt>
                <c:pt idx="2123">
                  <c:v>2.3746159512951577</c:v>
                </c:pt>
                <c:pt idx="2124">
                  <c:v>2.3746634919526644</c:v>
                </c:pt>
                <c:pt idx="2125">
                  <c:v>2.37472675156316</c:v>
                </c:pt>
                <c:pt idx="2126">
                  <c:v>2.3750303047024999</c:v>
                </c:pt>
                <c:pt idx="2127">
                  <c:v>2.3752409680105067</c:v>
                </c:pt>
                <c:pt idx="2128">
                  <c:v>2.3753275161519802</c:v>
                </c:pt>
                <c:pt idx="2129">
                  <c:v>2.3753746726317</c:v>
                </c:pt>
                <c:pt idx="2130">
                  <c:v>2.375438481533501</c:v>
                </c:pt>
                <c:pt idx="2131">
                  <c:v>2.3759242840915702</c:v>
                </c:pt>
                <c:pt idx="2132">
                  <c:v>2.3759370405520812</c:v>
                </c:pt>
                <c:pt idx="2133">
                  <c:v>2.37623322807613</c:v>
                </c:pt>
                <c:pt idx="2134">
                  <c:v>2.3763549223514397</c:v>
                </c:pt>
                <c:pt idx="2135">
                  <c:v>2.3763745574765802</c:v>
                </c:pt>
                <c:pt idx="2136">
                  <c:v>2.3763812889389548</c:v>
                </c:pt>
                <c:pt idx="2137">
                  <c:v>2.3765679019525301</c:v>
                </c:pt>
                <c:pt idx="2138">
                  <c:v>2.3765797358169301</c:v>
                </c:pt>
                <c:pt idx="2139">
                  <c:v>2.3765942505050099</c:v>
                </c:pt>
                <c:pt idx="2140">
                  <c:v>2.3769104137146524</c:v>
                </c:pt>
                <c:pt idx="2141">
                  <c:v>2.37707989047792</c:v>
                </c:pt>
                <c:pt idx="2142">
                  <c:v>2.3773634055273098</c:v>
                </c:pt>
                <c:pt idx="2143">
                  <c:v>2.3776384149553778</c:v>
                </c:pt>
                <c:pt idx="2144">
                  <c:v>2.3778057174825902</c:v>
                </c:pt>
                <c:pt idx="2145">
                  <c:v>2.3779669215086177</c:v>
                </c:pt>
                <c:pt idx="2146">
                  <c:v>2.3780833973804798</c:v>
                </c:pt>
                <c:pt idx="2147">
                  <c:v>2.37809688216457</c:v>
                </c:pt>
                <c:pt idx="2148">
                  <c:v>2.3782434875075467</c:v>
                </c:pt>
                <c:pt idx="2149">
                  <c:v>2.3782704310151539</c:v>
                </c:pt>
                <c:pt idx="2150">
                  <c:v>2.3784651465214797</c:v>
                </c:pt>
                <c:pt idx="2151">
                  <c:v>2.3784948983884999</c:v>
                </c:pt>
                <c:pt idx="2152">
                  <c:v>2.3786853594903197</c:v>
                </c:pt>
                <c:pt idx="2153">
                  <c:v>2.3787281167677397</c:v>
                </c:pt>
                <c:pt idx="2154">
                  <c:v>2.3789327863002501</c:v>
                </c:pt>
                <c:pt idx="2155">
                  <c:v>2.3790388780698453</c:v>
                </c:pt>
                <c:pt idx="2156">
                  <c:v>2.3792252680845798</c:v>
                </c:pt>
                <c:pt idx="2157">
                  <c:v>2.3793198938975677</c:v>
                </c:pt>
                <c:pt idx="2158">
                  <c:v>2.3793209917615399</c:v>
                </c:pt>
                <c:pt idx="2159">
                  <c:v>2.3794155388357177</c:v>
                </c:pt>
                <c:pt idx="2160">
                  <c:v>2.3794770034920187</c:v>
                </c:pt>
                <c:pt idx="2161">
                  <c:v>2.3795800380140197</c:v>
                </c:pt>
                <c:pt idx="2162">
                  <c:v>2.3795984984775598</c:v>
                </c:pt>
                <c:pt idx="2163">
                  <c:v>2.3798568102903643</c:v>
                </c:pt>
                <c:pt idx="2164">
                  <c:v>2.3800369118180797</c:v>
                </c:pt>
                <c:pt idx="2165">
                  <c:v>2.3800437723269954</c:v>
                </c:pt>
                <c:pt idx="2166">
                  <c:v>2.3800613222975202</c:v>
                </c:pt>
                <c:pt idx="2167">
                  <c:v>2.3802914965530197</c:v>
                </c:pt>
                <c:pt idx="2168">
                  <c:v>2.38051570159028</c:v>
                </c:pt>
                <c:pt idx="2169">
                  <c:v>2.3807571051133198</c:v>
                </c:pt>
                <c:pt idx="2170">
                  <c:v>2.3808002171861502</c:v>
                </c:pt>
                <c:pt idx="2171">
                  <c:v>2.3809147698212754</c:v>
                </c:pt>
                <c:pt idx="2172">
                  <c:v>2.3809422196149197</c:v>
                </c:pt>
                <c:pt idx="2173">
                  <c:v>2.38096688095581</c:v>
                </c:pt>
                <c:pt idx="2174">
                  <c:v>2.38100771513029</c:v>
                </c:pt>
                <c:pt idx="2175">
                  <c:v>2.3810951490167387</c:v>
                </c:pt>
                <c:pt idx="2176">
                  <c:v>2.3811148587190178</c:v>
                </c:pt>
                <c:pt idx="2177">
                  <c:v>2.3811627928374048</c:v>
                </c:pt>
                <c:pt idx="2178">
                  <c:v>2.3816378531568301</c:v>
                </c:pt>
                <c:pt idx="2179">
                  <c:v>2.3817538479839402</c:v>
                </c:pt>
                <c:pt idx="2180">
                  <c:v>2.3817674685959211</c:v>
                </c:pt>
                <c:pt idx="2181">
                  <c:v>2.3818506808734243</c:v>
                </c:pt>
                <c:pt idx="2182">
                  <c:v>2.3819613847246797</c:v>
                </c:pt>
                <c:pt idx="2183">
                  <c:v>2.3820843030890577</c:v>
                </c:pt>
                <c:pt idx="2184">
                  <c:v>2.3820919668634399</c:v>
                </c:pt>
                <c:pt idx="2185">
                  <c:v>2.3821487457442188</c:v>
                </c:pt>
                <c:pt idx="2186">
                  <c:v>2.3825661084383798</c:v>
                </c:pt>
                <c:pt idx="2187">
                  <c:v>2.3826166597464398</c:v>
                </c:pt>
                <c:pt idx="2188">
                  <c:v>2.3828502467852797</c:v>
                </c:pt>
                <c:pt idx="2189">
                  <c:v>2.3832439533936367</c:v>
                </c:pt>
                <c:pt idx="2190">
                  <c:v>2.3832684526175201</c:v>
                </c:pt>
                <c:pt idx="2191">
                  <c:v>2.3833051355162267</c:v>
                </c:pt>
                <c:pt idx="2192">
                  <c:v>2.38350792776026</c:v>
                </c:pt>
                <c:pt idx="2193">
                  <c:v>2.3838807727685754</c:v>
                </c:pt>
                <c:pt idx="2194">
                  <c:v>2.3840666604518277</c:v>
                </c:pt>
                <c:pt idx="2195">
                  <c:v>2.3840982212490398</c:v>
                </c:pt>
                <c:pt idx="2196">
                  <c:v>2.3841804422565454</c:v>
                </c:pt>
                <c:pt idx="2197">
                  <c:v>2.3842716125265402</c:v>
                </c:pt>
                <c:pt idx="2198">
                  <c:v>2.3844882583799212</c:v>
                </c:pt>
                <c:pt idx="2199">
                  <c:v>2.3845564867667397</c:v>
                </c:pt>
                <c:pt idx="2200">
                  <c:v>2.3846412385528901</c:v>
                </c:pt>
                <c:pt idx="2201">
                  <c:v>2.3847748969662002</c:v>
                </c:pt>
                <c:pt idx="2202">
                  <c:v>2.3848616718099902</c:v>
                </c:pt>
                <c:pt idx="2203">
                  <c:v>2.3849630820677299</c:v>
                </c:pt>
                <c:pt idx="2204">
                  <c:v>2.3854478878519298</c:v>
                </c:pt>
                <c:pt idx="2205">
                  <c:v>2.3855525195254987</c:v>
                </c:pt>
                <c:pt idx="2206">
                  <c:v>2.3857152901123149</c:v>
                </c:pt>
                <c:pt idx="2207">
                  <c:v>2.3859387861104899</c:v>
                </c:pt>
                <c:pt idx="2208">
                  <c:v>2.3862237188177602</c:v>
                </c:pt>
                <c:pt idx="2209">
                  <c:v>2.3862238100468467</c:v>
                </c:pt>
                <c:pt idx="2210">
                  <c:v>2.38623571281081</c:v>
                </c:pt>
                <c:pt idx="2211">
                  <c:v>2.38630832265711</c:v>
                </c:pt>
                <c:pt idx="2212">
                  <c:v>2.3863527837522667</c:v>
                </c:pt>
                <c:pt idx="2213">
                  <c:v>2.38664058165531</c:v>
                </c:pt>
                <c:pt idx="2214">
                  <c:v>2.3867890265873202</c:v>
                </c:pt>
                <c:pt idx="2215">
                  <c:v>2.3870195770955402</c:v>
                </c:pt>
                <c:pt idx="2216">
                  <c:v>2.3870363748526402</c:v>
                </c:pt>
                <c:pt idx="2217">
                  <c:v>2.3870450538074901</c:v>
                </c:pt>
                <c:pt idx="2218">
                  <c:v>2.3872483514717877</c:v>
                </c:pt>
                <c:pt idx="2219">
                  <c:v>2.3872881662552667</c:v>
                </c:pt>
                <c:pt idx="2220">
                  <c:v>2.3873019464627654</c:v>
                </c:pt>
                <c:pt idx="2221">
                  <c:v>2.38744058673021</c:v>
                </c:pt>
                <c:pt idx="2222">
                  <c:v>2.3874698459983801</c:v>
                </c:pt>
                <c:pt idx="2223">
                  <c:v>2.3875855792562399</c:v>
                </c:pt>
                <c:pt idx="2224">
                  <c:v>2.3877753441073559</c:v>
                </c:pt>
                <c:pt idx="2225">
                  <c:v>2.3880481413177397</c:v>
                </c:pt>
                <c:pt idx="2226">
                  <c:v>2.3886499615698567</c:v>
                </c:pt>
                <c:pt idx="2227">
                  <c:v>2.3886810157316001</c:v>
                </c:pt>
                <c:pt idx="2228">
                  <c:v>2.3886825581315154</c:v>
                </c:pt>
                <c:pt idx="2229">
                  <c:v>2.3886854474630477</c:v>
                </c:pt>
                <c:pt idx="2230">
                  <c:v>2.3886980075254001</c:v>
                </c:pt>
                <c:pt idx="2231">
                  <c:v>2.3888505584131998</c:v>
                </c:pt>
                <c:pt idx="2232">
                  <c:v>2.3890329029563802</c:v>
                </c:pt>
                <c:pt idx="2233">
                  <c:v>2.3890730001362397</c:v>
                </c:pt>
                <c:pt idx="2234">
                  <c:v>2.3893877565894392</c:v>
                </c:pt>
                <c:pt idx="2235">
                  <c:v>2.3894782757628477</c:v>
                </c:pt>
                <c:pt idx="2236">
                  <c:v>2.3894986987015798</c:v>
                </c:pt>
                <c:pt idx="2237">
                  <c:v>2.3897287410978012</c:v>
                </c:pt>
                <c:pt idx="2238">
                  <c:v>2.3897334180119212</c:v>
                </c:pt>
                <c:pt idx="2239">
                  <c:v>2.3900912565933954</c:v>
                </c:pt>
                <c:pt idx="2240">
                  <c:v>2.3902175086216699</c:v>
                </c:pt>
                <c:pt idx="2241">
                  <c:v>2.3907207208661401</c:v>
                </c:pt>
                <c:pt idx="2242">
                  <c:v>2.3907925985669802</c:v>
                </c:pt>
                <c:pt idx="2243">
                  <c:v>2.390840513312261</c:v>
                </c:pt>
                <c:pt idx="2244">
                  <c:v>2.3908825909568767</c:v>
                </c:pt>
                <c:pt idx="2245">
                  <c:v>2.3908925969984787</c:v>
                </c:pt>
                <c:pt idx="2246">
                  <c:v>2.3912680215516824</c:v>
                </c:pt>
                <c:pt idx="2247">
                  <c:v>2.3912788222139834</c:v>
                </c:pt>
                <c:pt idx="2248">
                  <c:v>2.3913056217272843</c:v>
                </c:pt>
                <c:pt idx="2249">
                  <c:v>2.3913451328617539</c:v>
                </c:pt>
                <c:pt idx="2250">
                  <c:v>2.3913769878780777</c:v>
                </c:pt>
                <c:pt idx="2251">
                  <c:v>2.3914139999049167</c:v>
                </c:pt>
                <c:pt idx="2252">
                  <c:v>2.3914457381665377</c:v>
                </c:pt>
                <c:pt idx="2253">
                  <c:v>2.3914935009448053</c:v>
                </c:pt>
                <c:pt idx="2254">
                  <c:v>2.3915809745296053</c:v>
                </c:pt>
                <c:pt idx="2255">
                  <c:v>2.392096019605241</c:v>
                </c:pt>
                <c:pt idx="2256">
                  <c:v>2.3921718642823153</c:v>
                </c:pt>
                <c:pt idx="2257">
                  <c:v>2.3922541601037399</c:v>
                </c:pt>
                <c:pt idx="2258">
                  <c:v>2.3925151278065653</c:v>
                </c:pt>
                <c:pt idx="2259">
                  <c:v>2.3926706487214999</c:v>
                </c:pt>
                <c:pt idx="2260">
                  <c:v>2.3926788189968633</c:v>
                </c:pt>
                <c:pt idx="2261">
                  <c:v>2.3929486125626043</c:v>
                </c:pt>
                <c:pt idx="2262">
                  <c:v>2.3930884965704187</c:v>
                </c:pt>
                <c:pt idx="2263">
                  <c:v>2.3932374777134799</c:v>
                </c:pt>
                <c:pt idx="2264">
                  <c:v>2.3932603150491443</c:v>
                </c:pt>
                <c:pt idx="2265">
                  <c:v>2.3938099776382034</c:v>
                </c:pt>
                <c:pt idx="2266">
                  <c:v>2.3938410335633549</c:v>
                </c:pt>
                <c:pt idx="2267">
                  <c:v>2.3939737500121554</c:v>
                </c:pt>
                <c:pt idx="2268">
                  <c:v>2.3944052896703267</c:v>
                </c:pt>
                <c:pt idx="2269">
                  <c:v>2.3947871805151477</c:v>
                </c:pt>
                <c:pt idx="2270">
                  <c:v>2.3947952997459598</c:v>
                </c:pt>
                <c:pt idx="2271">
                  <c:v>2.3948711361580939</c:v>
                </c:pt>
                <c:pt idx="2272">
                  <c:v>2.3949115095039502</c:v>
                </c:pt>
                <c:pt idx="2273">
                  <c:v>2.3949521892737589</c:v>
                </c:pt>
                <c:pt idx="2274">
                  <c:v>2.395048625638736</c:v>
                </c:pt>
                <c:pt idx="2275">
                  <c:v>2.39519049733696</c:v>
                </c:pt>
                <c:pt idx="2276">
                  <c:v>2.3954054837230561</c:v>
                </c:pt>
                <c:pt idx="2277">
                  <c:v>2.3954371803745067</c:v>
                </c:pt>
                <c:pt idx="2278">
                  <c:v>2.3956682153988504</c:v>
                </c:pt>
                <c:pt idx="2279">
                  <c:v>2.3957042212572599</c:v>
                </c:pt>
                <c:pt idx="2280">
                  <c:v>2.3962286128225867</c:v>
                </c:pt>
                <c:pt idx="2281">
                  <c:v>2.3964642940561633</c:v>
                </c:pt>
                <c:pt idx="2282">
                  <c:v>2.3965291744606367</c:v>
                </c:pt>
                <c:pt idx="2283">
                  <c:v>2.3968596566773797</c:v>
                </c:pt>
                <c:pt idx="2284">
                  <c:v>2.3969842466824853</c:v>
                </c:pt>
                <c:pt idx="2285">
                  <c:v>2.39712947122021</c:v>
                </c:pt>
                <c:pt idx="2286">
                  <c:v>2.3973654106225997</c:v>
                </c:pt>
                <c:pt idx="2287">
                  <c:v>2.397678480415681</c:v>
                </c:pt>
                <c:pt idx="2288">
                  <c:v>2.3977314239072101</c:v>
                </c:pt>
                <c:pt idx="2289">
                  <c:v>2.3982953125690787</c:v>
                </c:pt>
                <c:pt idx="2290">
                  <c:v>2.3987813311587787</c:v>
                </c:pt>
                <c:pt idx="2291">
                  <c:v>2.3990582956236324</c:v>
                </c:pt>
                <c:pt idx="2292">
                  <c:v>2.3990916574640702</c:v>
                </c:pt>
                <c:pt idx="2293">
                  <c:v>2.3991094335081304</c:v>
                </c:pt>
                <c:pt idx="2294">
                  <c:v>2.3995013888268999</c:v>
                </c:pt>
                <c:pt idx="2295">
                  <c:v>2.3995760531844277</c:v>
                </c:pt>
                <c:pt idx="2296">
                  <c:v>2.3996778679916599</c:v>
                </c:pt>
                <c:pt idx="2297">
                  <c:v>2.3997549164760987</c:v>
                </c:pt>
                <c:pt idx="2298">
                  <c:v>2.3998844613478787</c:v>
                </c:pt>
                <c:pt idx="2299">
                  <c:v>2.4001331160733099</c:v>
                </c:pt>
                <c:pt idx="2300">
                  <c:v>2.4003045279781099</c:v>
                </c:pt>
                <c:pt idx="2301">
                  <c:v>2.4004817271005754</c:v>
                </c:pt>
                <c:pt idx="2302">
                  <c:v>2.4005264993934587</c:v>
                </c:pt>
                <c:pt idx="2303">
                  <c:v>2.4005527269807501</c:v>
                </c:pt>
                <c:pt idx="2304">
                  <c:v>2.4006064033650967</c:v>
                </c:pt>
                <c:pt idx="2305">
                  <c:v>2.400642420107761</c:v>
                </c:pt>
                <c:pt idx="2306">
                  <c:v>2.400842404925819</c:v>
                </c:pt>
                <c:pt idx="2307">
                  <c:v>2.4008585010402377</c:v>
                </c:pt>
                <c:pt idx="2308">
                  <c:v>2.4010545762031277</c:v>
                </c:pt>
                <c:pt idx="2309">
                  <c:v>2.4010955692870102</c:v>
                </c:pt>
                <c:pt idx="2310">
                  <c:v>2.40121188910725</c:v>
                </c:pt>
                <c:pt idx="2311">
                  <c:v>2.4013778684826459</c:v>
                </c:pt>
                <c:pt idx="2312">
                  <c:v>2.4022142101681268</c:v>
                </c:pt>
                <c:pt idx="2313">
                  <c:v>2.4024138915407667</c:v>
                </c:pt>
                <c:pt idx="2314">
                  <c:v>2.4024240196203799</c:v>
                </c:pt>
                <c:pt idx="2315">
                  <c:v>2.4029499821846367</c:v>
                </c:pt>
                <c:pt idx="2316">
                  <c:v>2.40309948001511</c:v>
                </c:pt>
                <c:pt idx="2317">
                  <c:v>2.4031968823773417</c:v>
                </c:pt>
                <c:pt idx="2318">
                  <c:v>2.4034045185568802</c:v>
                </c:pt>
                <c:pt idx="2319">
                  <c:v>2.4035443043907501</c:v>
                </c:pt>
                <c:pt idx="2320">
                  <c:v>2.4043222852980799</c:v>
                </c:pt>
                <c:pt idx="2321">
                  <c:v>2.4043746776783954</c:v>
                </c:pt>
                <c:pt idx="2322">
                  <c:v>2.4044094962105067</c:v>
                </c:pt>
                <c:pt idx="2323">
                  <c:v>2.4044574597266797</c:v>
                </c:pt>
                <c:pt idx="2324">
                  <c:v>2.4045054405076098</c:v>
                </c:pt>
                <c:pt idx="2325">
                  <c:v>2.4046461808141348</c:v>
                </c:pt>
                <c:pt idx="2326">
                  <c:v>2.4046521614134253</c:v>
                </c:pt>
                <c:pt idx="2327">
                  <c:v>2.4047673743990199</c:v>
                </c:pt>
                <c:pt idx="2328">
                  <c:v>2.40509250183162</c:v>
                </c:pt>
                <c:pt idx="2329">
                  <c:v>2.4052768370656668</c:v>
                </c:pt>
                <c:pt idx="2330">
                  <c:v>2.4053233328063359</c:v>
                </c:pt>
                <c:pt idx="2331">
                  <c:v>2.4054612544296701</c:v>
                </c:pt>
                <c:pt idx="2332">
                  <c:v>2.4055531460431587</c:v>
                </c:pt>
                <c:pt idx="2333">
                  <c:v>2.4059821101938139</c:v>
                </c:pt>
                <c:pt idx="2334">
                  <c:v>2.4062607671159699</c:v>
                </c:pt>
                <c:pt idx="2335">
                  <c:v>2.4064839552533477</c:v>
                </c:pt>
                <c:pt idx="2336">
                  <c:v>2.4065405210695077</c:v>
                </c:pt>
                <c:pt idx="2337">
                  <c:v>2.4067569177841777</c:v>
                </c:pt>
                <c:pt idx="2338">
                  <c:v>2.4070050089391302</c:v>
                </c:pt>
                <c:pt idx="2339">
                  <c:v>2.4071600636003812</c:v>
                </c:pt>
                <c:pt idx="2340">
                  <c:v>2.4073688984999602</c:v>
                </c:pt>
                <c:pt idx="2341">
                  <c:v>2.4074308306119554</c:v>
                </c:pt>
                <c:pt idx="2342">
                  <c:v>2.4075625254081277</c:v>
                </c:pt>
                <c:pt idx="2343">
                  <c:v>2.4082709860263098</c:v>
                </c:pt>
                <c:pt idx="2344">
                  <c:v>2.4083198467062754</c:v>
                </c:pt>
                <c:pt idx="2345">
                  <c:v>2.4085980401137199</c:v>
                </c:pt>
                <c:pt idx="2346">
                  <c:v>2.4086328819833098</c:v>
                </c:pt>
                <c:pt idx="2347">
                  <c:v>2.4088579175228477</c:v>
                </c:pt>
                <c:pt idx="2348">
                  <c:v>2.4088858421262702</c:v>
                </c:pt>
                <c:pt idx="2349">
                  <c:v>2.4089325506592099</c:v>
                </c:pt>
                <c:pt idx="2350">
                  <c:v>2.4089342665176408</c:v>
                </c:pt>
                <c:pt idx="2351">
                  <c:v>2.4093242373001402</c:v>
                </c:pt>
                <c:pt idx="2352">
                  <c:v>2.4095536778137268</c:v>
                </c:pt>
                <c:pt idx="2353">
                  <c:v>2.4099664663085987</c:v>
                </c:pt>
                <c:pt idx="2354">
                  <c:v>2.4100701365014587</c:v>
                </c:pt>
                <c:pt idx="2355">
                  <c:v>2.4102634290524567</c:v>
                </c:pt>
                <c:pt idx="2356">
                  <c:v>2.4103564053776867</c:v>
                </c:pt>
                <c:pt idx="2357">
                  <c:v>2.4104653233371209</c:v>
                </c:pt>
                <c:pt idx="2358">
                  <c:v>2.4106011398292329</c:v>
                </c:pt>
                <c:pt idx="2359">
                  <c:v>2.4107641823798667</c:v>
                </c:pt>
                <c:pt idx="2360">
                  <c:v>2.4107873826652502</c:v>
                </c:pt>
                <c:pt idx="2361">
                  <c:v>2.4110116047260677</c:v>
                </c:pt>
                <c:pt idx="2362">
                  <c:v>2.4111964736659197</c:v>
                </c:pt>
                <c:pt idx="2363">
                  <c:v>2.4112233930648004</c:v>
                </c:pt>
                <c:pt idx="2364">
                  <c:v>2.4113758768371998</c:v>
                </c:pt>
                <c:pt idx="2365">
                  <c:v>2.4115904748391377</c:v>
                </c:pt>
                <c:pt idx="2366">
                  <c:v>2.4116987261887939</c:v>
                </c:pt>
                <c:pt idx="2367">
                  <c:v>2.4119314832072587</c:v>
                </c:pt>
                <c:pt idx="2368">
                  <c:v>2.4123288925333877</c:v>
                </c:pt>
                <c:pt idx="2369">
                  <c:v>2.4124448513467867</c:v>
                </c:pt>
                <c:pt idx="2370">
                  <c:v>2.4126262548982043</c:v>
                </c:pt>
                <c:pt idx="2371">
                  <c:v>2.4132860052745677</c:v>
                </c:pt>
                <c:pt idx="2372">
                  <c:v>2.413299415708261</c:v>
                </c:pt>
                <c:pt idx="2373">
                  <c:v>2.4135362629885448</c:v>
                </c:pt>
                <c:pt idx="2374">
                  <c:v>2.41355368861081</c:v>
                </c:pt>
                <c:pt idx="2375">
                  <c:v>2.4136060956631833</c:v>
                </c:pt>
                <c:pt idx="2376">
                  <c:v>2.41362001144546</c:v>
                </c:pt>
                <c:pt idx="2377">
                  <c:v>2.4137100215267302</c:v>
                </c:pt>
                <c:pt idx="2378">
                  <c:v>2.4137750582938398</c:v>
                </c:pt>
                <c:pt idx="2379">
                  <c:v>2.4138116813187467</c:v>
                </c:pt>
                <c:pt idx="2380">
                  <c:v>2.413845119681779</c:v>
                </c:pt>
                <c:pt idx="2381">
                  <c:v>2.4146571095762024</c:v>
                </c:pt>
                <c:pt idx="2382">
                  <c:v>2.4146779532109797</c:v>
                </c:pt>
                <c:pt idx="2383">
                  <c:v>2.4147125579859159</c:v>
                </c:pt>
                <c:pt idx="2384">
                  <c:v>2.4147484872103253</c:v>
                </c:pt>
                <c:pt idx="2385">
                  <c:v>2.4147963876037197</c:v>
                </c:pt>
                <c:pt idx="2386">
                  <c:v>2.41533494521829</c:v>
                </c:pt>
                <c:pt idx="2387">
                  <c:v>2.4153927051180277</c:v>
                </c:pt>
                <c:pt idx="2388">
                  <c:v>2.41549709647748</c:v>
                </c:pt>
                <c:pt idx="2389">
                  <c:v>2.4155367138956301</c:v>
                </c:pt>
                <c:pt idx="2390">
                  <c:v>2.4155460389866477</c:v>
                </c:pt>
                <c:pt idx="2391">
                  <c:v>2.4156342917890901</c:v>
                </c:pt>
                <c:pt idx="2392">
                  <c:v>2.4157276045959901</c:v>
                </c:pt>
                <c:pt idx="2393">
                  <c:v>2.4160958929010787</c:v>
                </c:pt>
                <c:pt idx="2394">
                  <c:v>2.4163040170016399</c:v>
                </c:pt>
                <c:pt idx="2395">
                  <c:v>2.4163715864606701</c:v>
                </c:pt>
                <c:pt idx="2396">
                  <c:v>2.4165395854439198</c:v>
                </c:pt>
                <c:pt idx="2397">
                  <c:v>2.4166967068987253</c:v>
                </c:pt>
                <c:pt idx="2398">
                  <c:v>2.4167395617303948</c:v>
                </c:pt>
                <c:pt idx="2399">
                  <c:v>2.4170573448436277</c:v>
                </c:pt>
                <c:pt idx="2400">
                  <c:v>2.4172613575300201</c:v>
                </c:pt>
                <c:pt idx="2401">
                  <c:v>2.4172888110246467</c:v>
                </c:pt>
                <c:pt idx="2402">
                  <c:v>2.4173409139183577</c:v>
                </c:pt>
                <c:pt idx="2403">
                  <c:v>2.4173502014850001</c:v>
                </c:pt>
                <c:pt idx="2404">
                  <c:v>2.41740132006437</c:v>
                </c:pt>
                <c:pt idx="2405">
                  <c:v>2.4175915562954993</c:v>
                </c:pt>
                <c:pt idx="2406">
                  <c:v>2.41791457466321</c:v>
                </c:pt>
                <c:pt idx="2407">
                  <c:v>2.4180627271341177</c:v>
                </c:pt>
                <c:pt idx="2408">
                  <c:v>2.4184362299430378</c:v>
                </c:pt>
                <c:pt idx="2409">
                  <c:v>2.4186883188784387</c:v>
                </c:pt>
                <c:pt idx="2410">
                  <c:v>2.41887702729719</c:v>
                </c:pt>
                <c:pt idx="2411">
                  <c:v>2.4190596632973853</c:v>
                </c:pt>
                <c:pt idx="2412">
                  <c:v>2.4191943096719699</c:v>
                </c:pt>
                <c:pt idx="2413">
                  <c:v>2.4192905679353354</c:v>
                </c:pt>
                <c:pt idx="2414">
                  <c:v>2.4197049318156987</c:v>
                </c:pt>
                <c:pt idx="2415">
                  <c:v>2.4197224179578387</c:v>
                </c:pt>
                <c:pt idx="2416">
                  <c:v>2.41976152032721</c:v>
                </c:pt>
                <c:pt idx="2417">
                  <c:v>2.4197889373552419</c:v>
                </c:pt>
                <c:pt idx="2418">
                  <c:v>2.4199402414988187</c:v>
                </c:pt>
                <c:pt idx="2419">
                  <c:v>2.42001038473727</c:v>
                </c:pt>
                <c:pt idx="2420">
                  <c:v>2.4204412022259354</c:v>
                </c:pt>
                <c:pt idx="2421">
                  <c:v>2.4207777094794354</c:v>
                </c:pt>
                <c:pt idx="2422">
                  <c:v>2.4210158374242177</c:v>
                </c:pt>
                <c:pt idx="2423">
                  <c:v>2.4212476623314698</c:v>
                </c:pt>
                <c:pt idx="2424">
                  <c:v>2.4213140533127802</c:v>
                </c:pt>
                <c:pt idx="2425">
                  <c:v>2.4213288392619798</c:v>
                </c:pt>
                <c:pt idx="2426">
                  <c:v>2.4213987639250898</c:v>
                </c:pt>
                <c:pt idx="2427">
                  <c:v>2.4214806445844599</c:v>
                </c:pt>
                <c:pt idx="2428">
                  <c:v>2.42195238644651</c:v>
                </c:pt>
                <c:pt idx="2429">
                  <c:v>2.4221796069620298</c:v>
                </c:pt>
                <c:pt idx="2430">
                  <c:v>2.4222178380179948</c:v>
                </c:pt>
                <c:pt idx="2431">
                  <c:v>2.42226744015798</c:v>
                </c:pt>
                <c:pt idx="2432">
                  <c:v>2.4223840847256302</c:v>
                </c:pt>
                <c:pt idx="2433">
                  <c:v>2.4224004725997643</c:v>
                </c:pt>
                <c:pt idx="2434">
                  <c:v>2.4225520636166977</c:v>
                </c:pt>
                <c:pt idx="2435">
                  <c:v>2.42287556516755</c:v>
                </c:pt>
                <c:pt idx="2436">
                  <c:v>2.4229269185620499</c:v>
                </c:pt>
                <c:pt idx="2437">
                  <c:v>2.4230185648686997</c:v>
                </c:pt>
                <c:pt idx="2438">
                  <c:v>2.42328847214229</c:v>
                </c:pt>
                <c:pt idx="2439">
                  <c:v>2.4233506935604101</c:v>
                </c:pt>
                <c:pt idx="2440">
                  <c:v>2.4233519452957699</c:v>
                </c:pt>
                <c:pt idx="2441">
                  <c:v>2.4235666097241797</c:v>
                </c:pt>
                <c:pt idx="2442">
                  <c:v>2.4237639765984702</c:v>
                </c:pt>
                <c:pt idx="2443">
                  <c:v>2.4240374913549001</c:v>
                </c:pt>
                <c:pt idx="2444">
                  <c:v>2.4241307324006578</c:v>
                </c:pt>
                <c:pt idx="2445">
                  <c:v>2.4241901501634802</c:v>
                </c:pt>
                <c:pt idx="2446">
                  <c:v>2.42421714457224</c:v>
                </c:pt>
                <c:pt idx="2447">
                  <c:v>2.4245677430441899</c:v>
                </c:pt>
                <c:pt idx="2448">
                  <c:v>2.4248911682323793</c:v>
                </c:pt>
                <c:pt idx="2449">
                  <c:v>2.4249520983185877</c:v>
                </c:pt>
                <c:pt idx="2450">
                  <c:v>2.4250383473591102</c:v>
                </c:pt>
                <c:pt idx="2451">
                  <c:v>2.4251558147930967</c:v>
                </c:pt>
                <c:pt idx="2452">
                  <c:v>2.4252811074553402</c:v>
                </c:pt>
                <c:pt idx="2453">
                  <c:v>2.4252976688216359</c:v>
                </c:pt>
                <c:pt idx="2454">
                  <c:v>2.4253959666144702</c:v>
                </c:pt>
                <c:pt idx="2455">
                  <c:v>2.4258248215539302</c:v>
                </c:pt>
                <c:pt idx="2456">
                  <c:v>2.4258725289205998</c:v>
                </c:pt>
                <c:pt idx="2457">
                  <c:v>2.4259188776454699</c:v>
                </c:pt>
                <c:pt idx="2458">
                  <c:v>2.4263879688349159</c:v>
                </c:pt>
                <c:pt idx="2459">
                  <c:v>2.4263949240767997</c:v>
                </c:pt>
                <c:pt idx="2460">
                  <c:v>2.42649214862851</c:v>
                </c:pt>
                <c:pt idx="2461">
                  <c:v>2.4265327010055402</c:v>
                </c:pt>
                <c:pt idx="2462">
                  <c:v>2.4269223314213302</c:v>
                </c:pt>
                <c:pt idx="2463">
                  <c:v>2.42714068550519</c:v>
                </c:pt>
                <c:pt idx="2464">
                  <c:v>2.4272254537577598</c:v>
                </c:pt>
                <c:pt idx="2465">
                  <c:v>2.4272349423883193</c:v>
                </c:pt>
                <c:pt idx="2466">
                  <c:v>2.4276436519397198</c:v>
                </c:pt>
                <c:pt idx="2467">
                  <c:v>2.4276816154117902</c:v>
                </c:pt>
                <c:pt idx="2468">
                  <c:v>2.4278305521758612</c:v>
                </c:pt>
                <c:pt idx="2469">
                  <c:v>2.4278832127111212</c:v>
                </c:pt>
                <c:pt idx="2470">
                  <c:v>2.4281088258054302</c:v>
                </c:pt>
                <c:pt idx="2471">
                  <c:v>2.4282763875198468</c:v>
                </c:pt>
                <c:pt idx="2472">
                  <c:v>2.4282869838324599</c:v>
                </c:pt>
                <c:pt idx="2473">
                  <c:v>2.4284859999601434</c:v>
                </c:pt>
                <c:pt idx="2474">
                  <c:v>2.4287395192354202</c:v>
                </c:pt>
                <c:pt idx="2475">
                  <c:v>2.4288185653650998</c:v>
                </c:pt>
                <c:pt idx="2476">
                  <c:v>2.4292821813986443</c:v>
                </c:pt>
                <c:pt idx="2477">
                  <c:v>2.42935295107845</c:v>
                </c:pt>
                <c:pt idx="2478">
                  <c:v>2.4293817087552978</c:v>
                </c:pt>
                <c:pt idx="2479">
                  <c:v>2.4294318838014202</c:v>
                </c:pt>
                <c:pt idx="2480">
                  <c:v>2.4295133605825754</c:v>
                </c:pt>
                <c:pt idx="2481">
                  <c:v>2.4297474053843997</c:v>
                </c:pt>
                <c:pt idx="2482">
                  <c:v>2.4299357881639412</c:v>
                </c:pt>
                <c:pt idx="2483">
                  <c:v>2.4300966504052797</c:v>
                </c:pt>
                <c:pt idx="2484">
                  <c:v>2.4302747179666153</c:v>
                </c:pt>
                <c:pt idx="2485">
                  <c:v>2.4305092080017698</c:v>
                </c:pt>
                <c:pt idx="2486">
                  <c:v>2.4309281979725799</c:v>
                </c:pt>
                <c:pt idx="2487">
                  <c:v>2.4309301212224899</c:v>
                </c:pt>
                <c:pt idx="2488">
                  <c:v>2.4309953130700053</c:v>
                </c:pt>
                <c:pt idx="2489">
                  <c:v>2.4310857541906397</c:v>
                </c:pt>
                <c:pt idx="2490">
                  <c:v>2.4311536610617077</c:v>
                </c:pt>
                <c:pt idx="2491">
                  <c:v>2.4314795528024402</c:v>
                </c:pt>
                <c:pt idx="2492">
                  <c:v>2.4315024424595397</c:v>
                </c:pt>
                <c:pt idx="2493">
                  <c:v>2.4320087081235067</c:v>
                </c:pt>
                <c:pt idx="2494">
                  <c:v>2.4323216442688778</c:v>
                </c:pt>
                <c:pt idx="2495">
                  <c:v>2.4327412493574898</c:v>
                </c:pt>
                <c:pt idx="2496">
                  <c:v>2.4327539621012253</c:v>
                </c:pt>
                <c:pt idx="2497">
                  <c:v>2.4328778756691833</c:v>
                </c:pt>
                <c:pt idx="2498">
                  <c:v>2.4332893965317077</c:v>
                </c:pt>
                <c:pt idx="2499">
                  <c:v>2.4334724238974244</c:v>
                </c:pt>
                <c:pt idx="2500">
                  <c:v>2.4334740415261553</c:v>
                </c:pt>
                <c:pt idx="2501">
                  <c:v>2.4343260334203798</c:v>
                </c:pt>
                <c:pt idx="2502">
                  <c:v>2.4343584001415577</c:v>
                </c:pt>
                <c:pt idx="2503">
                  <c:v>2.4345390713076402</c:v>
                </c:pt>
                <c:pt idx="2504">
                  <c:v>2.4346211722627702</c:v>
                </c:pt>
                <c:pt idx="2505">
                  <c:v>2.4350845045449301</c:v>
                </c:pt>
                <c:pt idx="2506">
                  <c:v>2.4353813541289799</c:v>
                </c:pt>
                <c:pt idx="2507">
                  <c:v>2.4358351453634977</c:v>
                </c:pt>
                <c:pt idx="2508">
                  <c:v>2.4361394223028587</c:v>
                </c:pt>
                <c:pt idx="2509">
                  <c:v>2.4363412797686053</c:v>
                </c:pt>
                <c:pt idx="2510">
                  <c:v>2.4365557243850233</c:v>
                </c:pt>
                <c:pt idx="2511">
                  <c:v>2.436640892683839</c:v>
                </c:pt>
                <c:pt idx="2512">
                  <c:v>2.4366419856954433</c:v>
                </c:pt>
                <c:pt idx="2513">
                  <c:v>2.4372610865345701</c:v>
                </c:pt>
                <c:pt idx="2514">
                  <c:v>2.43737673638923</c:v>
                </c:pt>
                <c:pt idx="2515">
                  <c:v>2.4374196106800197</c:v>
                </c:pt>
                <c:pt idx="2516">
                  <c:v>2.4375066229992277</c:v>
                </c:pt>
                <c:pt idx="2517">
                  <c:v>2.4377083197310867</c:v>
                </c:pt>
                <c:pt idx="2518">
                  <c:v>2.43809725362004</c:v>
                </c:pt>
                <c:pt idx="2519">
                  <c:v>2.4383192580161759</c:v>
                </c:pt>
                <c:pt idx="2520">
                  <c:v>2.4389409263971267</c:v>
                </c:pt>
                <c:pt idx="2521">
                  <c:v>2.4390004359656339</c:v>
                </c:pt>
                <c:pt idx="2522">
                  <c:v>2.43941272199713</c:v>
                </c:pt>
                <c:pt idx="2523">
                  <c:v>2.4399311356906477</c:v>
                </c:pt>
                <c:pt idx="2524">
                  <c:v>2.4399962398680453</c:v>
                </c:pt>
                <c:pt idx="2525">
                  <c:v>2.4402492400153148</c:v>
                </c:pt>
                <c:pt idx="2526">
                  <c:v>2.4404081896663867</c:v>
                </c:pt>
                <c:pt idx="2527">
                  <c:v>2.4407081711467198</c:v>
                </c:pt>
                <c:pt idx="2528">
                  <c:v>2.4411089852160597</c:v>
                </c:pt>
                <c:pt idx="2529">
                  <c:v>2.4411903948231997</c:v>
                </c:pt>
                <c:pt idx="2530">
                  <c:v>2.4414717536614954</c:v>
                </c:pt>
                <c:pt idx="2531">
                  <c:v>2.44170012622696</c:v>
                </c:pt>
                <c:pt idx="2532">
                  <c:v>2.4417795261533599</c:v>
                </c:pt>
                <c:pt idx="2533">
                  <c:v>2.4418338838184868</c:v>
                </c:pt>
                <c:pt idx="2534">
                  <c:v>2.4420051492819987</c:v>
                </c:pt>
                <c:pt idx="2535">
                  <c:v>2.4421949415938302</c:v>
                </c:pt>
                <c:pt idx="2536">
                  <c:v>2.4424292114980397</c:v>
                </c:pt>
                <c:pt idx="2537">
                  <c:v>2.4424837366084597</c:v>
                </c:pt>
                <c:pt idx="2538">
                  <c:v>2.4425174485730801</c:v>
                </c:pt>
                <c:pt idx="2539">
                  <c:v>2.4426794864025667</c:v>
                </c:pt>
                <c:pt idx="2540">
                  <c:v>2.4427787745086467</c:v>
                </c:pt>
                <c:pt idx="2541">
                  <c:v>2.4427938336025301</c:v>
                </c:pt>
                <c:pt idx="2542">
                  <c:v>2.4428931519432378</c:v>
                </c:pt>
                <c:pt idx="2543">
                  <c:v>2.44289694685216</c:v>
                </c:pt>
                <c:pt idx="2544">
                  <c:v>2.4431472274863859</c:v>
                </c:pt>
                <c:pt idx="2545">
                  <c:v>2.4431852732197399</c:v>
                </c:pt>
                <c:pt idx="2546">
                  <c:v>2.4435624175852477</c:v>
                </c:pt>
                <c:pt idx="2547">
                  <c:v>2.4435632825768159</c:v>
                </c:pt>
                <c:pt idx="2548">
                  <c:v>2.4436691411670002</c:v>
                </c:pt>
                <c:pt idx="2549">
                  <c:v>2.4436787580532999</c:v>
                </c:pt>
                <c:pt idx="2550">
                  <c:v>2.4439138002831999</c:v>
                </c:pt>
                <c:pt idx="2551">
                  <c:v>2.4439258533313812</c:v>
                </c:pt>
                <c:pt idx="2552">
                  <c:v>2.4443529060301867</c:v>
                </c:pt>
                <c:pt idx="2553">
                  <c:v>2.4445083492398068</c:v>
                </c:pt>
                <c:pt idx="2554">
                  <c:v>2.4446771839912853</c:v>
                </c:pt>
                <c:pt idx="2555">
                  <c:v>2.4447250593030101</c:v>
                </c:pt>
                <c:pt idx="2556">
                  <c:v>2.4447342029371018</c:v>
                </c:pt>
                <c:pt idx="2557">
                  <c:v>2.4447823875868302</c:v>
                </c:pt>
                <c:pt idx="2558">
                  <c:v>2.4449015494205812</c:v>
                </c:pt>
                <c:pt idx="2559">
                  <c:v>2.4452133412735102</c:v>
                </c:pt>
                <c:pt idx="2560">
                  <c:v>2.4456438132690339</c:v>
                </c:pt>
                <c:pt idx="2561">
                  <c:v>2.4459122973068501</c:v>
                </c:pt>
                <c:pt idx="2562">
                  <c:v>2.44605088982799</c:v>
                </c:pt>
                <c:pt idx="2563">
                  <c:v>2.4466439841570748</c:v>
                </c:pt>
                <c:pt idx="2564">
                  <c:v>2.4468292269599998</c:v>
                </c:pt>
                <c:pt idx="2565">
                  <c:v>2.4468834639771777</c:v>
                </c:pt>
                <c:pt idx="2566">
                  <c:v>2.4470711121324769</c:v>
                </c:pt>
                <c:pt idx="2567">
                  <c:v>2.4471830020757812</c:v>
                </c:pt>
                <c:pt idx="2568">
                  <c:v>2.4473129083222602</c:v>
                </c:pt>
                <c:pt idx="2569">
                  <c:v>2.4474343327104449</c:v>
                </c:pt>
                <c:pt idx="2570">
                  <c:v>2.4486312960555612</c:v>
                </c:pt>
                <c:pt idx="2571">
                  <c:v>2.4491282242504799</c:v>
                </c:pt>
                <c:pt idx="2572">
                  <c:v>2.4492870227630701</c:v>
                </c:pt>
                <c:pt idx="2573">
                  <c:v>2.4493524220529199</c:v>
                </c:pt>
                <c:pt idx="2574">
                  <c:v>2.44942302809724</c:v>
                </c:pt>
                <c:pt idx="2575">
                  <c:v>2.4494701335597999</c:v>
                </c:pt>
                <c:pt idx="2576">
                  <c:v>2.44965528773271</c:v>
                </c:pt>
                <c:pt idx="2577">
                  <c:v>2.4497698327441997</c:v>
                </c:pt>
                <c:pt idx="2578">
                  <c:v>2.4497927014264969</c:v>
                </c:pt>
                <c:pt idx="2579">
                  <c:v>2.4502746496293901</c:v>
                </c:pt>
                <c:pt idx="2580">
                  <c:v>2.4505228776172099</c:v>
                </c:pt>
                <c:pt idx="2581">
                  <c:v>2.45059568831807</c:v>
                </c:pt>
                <c:pt idx="2582">
                  <c:v>2.4511206881130199</c:v>
                </c:pt>
                <c:pt idx="2583">
                  <c:v>2.4513288304384067</c:v>
                </c:pt>
                <c:pt idx="2584">
                  <c:v>2.4514877974829159</c:v>
                </c:pt>
                <c:pt idx="2585">
                  <c:v>2.4515103418652702</c:v>
                </c:pt>
                <c:pt idx="2586">
                  <c:v>2.4515472645206597</c:v>
                </c:pt>
                <c:pt idx="2587">
                  <c:v>2.4516204090113267</c:v>
                </c:pt>
                <c:pt idx="2588">
                  <c:v>2.4516259580238233</c:v>
                </c:pt>
                <c:pt idx="2589">
                  <c:v>2.4525661116195177</c:v>
                </c:pt>
                <c:pt idx="2590">
                  <c:v>2.4526413910722749</c:v>
                </c:pt>
                <c:pt idx="2591">
                  <c:v>2.4531988237414399</c:v>
                </c:pt>
                <c:pt idx="2592">
                  <c:v>2.4533764616484799</c:v>
                </c:pt>
                <c:pt idx="2593">
                  <c:v>2.4535425781384399</c:v>
                </c:pt>
                <c:pt idx="2594">
                  <c:v>2.45356417255682</c:v>
                </c:pt>
                <c:pt idx="2595">
                  <c:v>2.4536456678852443</c:v>
                </c:pt>
                <c:pt idx="2596">
                  <c:v>2.4537131919206598</c:v>
                </c:pt>
                <c:pt idx="2597">
                  <c:v>2.4544035512163753</c:v>
                </c:pt>
                <c:pt idx="2598">
                  <c:v>2.4548008868136053</c:v>
                </c:pt>
                <c:pt idx="2599">
                  <c:v>2.4552084416993787</c:v>
                </c:pt>
                <c:pt idx="2600">
                  <c:v>2.4552737230089567</c:v>
                </c:pt>
                <c:pt idx="2601">
                  <c:v>2.4555920296210787</c:v>
                </c:pt>
                <c:pt idx="2602">
                  <c:v>2.4560568835925967</c:v>
                </c:pt>
                <c:pt idx="2603">
                  <c:v>2.456471973026281</c:v>
                </c:pt>
                <c:pt idx="2604">
                  <c:v>2.4570884644446633</c:v>
                </c:pt>
                <c:pt idx="2605">
                  <c:v>2.4580746616433999</c:v>
                </c:pt>
                <c:pt idx="2606">
                  <c:v>2.4582516972815998</c:v>
                </c:pt>
                <c:pt idx="2607">
                  <c:v>2.4585655912356987</c:v>
                </c:pt>
                <c:pt idx="2608">
                  <c:v>2.4590039781597377</c:v>
                </c:pt>
                <c:pt idx="2609">
                  <c:v>2.4590394600990977</c:v>
                </c:pt>
                <c:pt idx="2610">
                  <c:v>2.4592999786166398</c:v>
                </c:pt>
                <c:pt idx="2611">
                  <c:v>2.46015945993839</c:v>
                </c:pt>
                <c:pt idx="2612">
                  <c:v>2.4605031007000902</c:v>
                </c:pt>
                <c:pt idx="2613">
                  <c:v>2.4605276541884402</c:v>
                </c:pt>
                <c:pt idx="2614">
                  <c:v>2.4609528163810301</c:v>
                </c:pt>
                <c:pt idx="2615">
                  <c:v>2.4611200996401901</c:v>
                </c:pt>
                <c:pt idx="2616">
                  <c:v>2.46112043724218</c:v>
                </c:pt>
                <c:pt idx="2617">
                  <c:v>2.461218619255241</c:v>
                </c:pt>
                <c:pt idx="2618">
                  <c:v>2.4614064760991043</c:v>
                </c:pt>
                <c:pt idx="2619">
                  <c:v>2.46222936636629</c:v>
                </c:pt>
                <c:pt idx="2620">
                  <c:v>2.4622487961819877</c:v>
                </c:pt>
                <c:pt idx="2621">
                  <c:v>2.462449993830071</c:v>
                </c:pt>
                <c:pt idx="2622">
                  <c:v>2.4631364266095002</c:v>
                </c:pt>
                <c:pt idx="2623">
                  <c:v>2.4641043389718402</c:v>
                </c:pt>
                <c:pt idx="2624">
                  <c:v>2.4641805567526087</c:v>
                </c:pt>
                <c:pt idx="2625">
                  <c:v>2.4643848707128169</c:v>
                </c:pt>
                <c:pt idx="2626">
                  <c:v>2.4648283142944387</c:v>
                </c:pt>
                <c:pt idx="2627">
                  <c:v>2.4651968263337398</c:v>
                </c:pt>
                <c:pt idx="2628">
                  <c:v>2.4652865781371154</c:v>
                </c:pt>
                <c:pt idx="2629">
                  <c:v>2.4654487160473302</c:v>
                </c:pt>
                <c:pt idx="2630">
                  <c:v>2.4659515464642601</c:v>
                </c:pt>
                <c:pt idx="2631">
                  <c:v>2.4660216587791601</c:v>
                </c:pt>
                <c:pt idx="2632">
                  <c:v>2.4661848494480401</c:v>
                </c:pt>
                <c:pt idx="2633">
                  <c:v>2.4663923599032387</c:v>
                </c:pt>
                <c:pt idx="2634">
                  <c:v>2.4667623627882187</c:v>
                </c:pt>
                <c:pt idx="2635">
                  <c:v>2.4668648889322999</c:v>
                </c:pt>
                <c:pt idx="2636">
                  <c:v>2.4670811934251997</c:v>
                </c:pt>
                <c:pt idx="2637">
                  <c:v>2.4673302224727207</c:v>
                </c:pt>
                <c:pt idx="2638">
                  <c:v>2.4677868797110154</c:v>
                </c:pt>
                <c:pt idx="2639">
                  <c:v>2.4678661665068398</c:v>
                </c:pt>
                <c:pt idx="2640">
                  <c:v>2.4682589163138924</c:v>
                </c:pt>
                <c:pt idx="2641">
                  <c:v>2.4691166845177599</c:v>
                </c:pt>
                <c:pt idx="2642">
                  <c:v>2.4694692249746453</c:v>
                </c:pt>
                <c:pt idx="2643">
                  <c:v>2.47028701224311</c:v>
                </c:pt>
                <c:pt idx="2644">
                  <c:v>2.4703296451499002</c:v>
                </c:pt>
                <c:pt idx="2645">
                  <c:v>2.4705810581323897</c:v>
                </c:pt>
                <c:pt idx="2646">
                  <c:v>2.4709107618274397</c:v>
                </c:pt>
                <c:pt idx="2647">
                  <c:v>2.4709303732265999</c:v>
                </c:pt>
                <c:pt idx="2648">
                  <c:v>2.4717328733541777</c:v>
                </c:pt>
                <c:pt idx="2649">
                  <c:v>2.4718195157217253</c:v>
                </c:pt>
                <c:pt idx="2650">
                  <c:v>2.4728229384134348</c:v>
                </c:pt>
                <c:pt idx="2651">
                  <c:v>2.4729714573189701</c:v>
                </c:pt>
                <c:pt idx="2652">
                  <c:v>2.4730778992261797</c:v>
                </c:pt>
                <c:pt idx="2653">
                  <c:v>2.4732151497135653</c:v>
                </c:pt>
                <c:pt idx="2654">
                  <c:v>2.4734499378318628</c:v>
                </c:pt>
                <c:pt idx="2655">
                  <c:v>2.4738270218353802</c:v>
                </c:pt>
                <c:pt idx="2656">
                  <c:v>2.4740454596042309</c:v>
                </c:pt>
                <c:pt idx="2657">
                  <c:v>2.4742673318125301</c:v>
                </c:pt>
                <c:pt idx="2658">
                  <c:v>2.4745759887185277</c:v>
                </c:pt>
                <c:pt idx="2659">
                  <c:v>2.4757136998897367</c:v>
                </c:pt>
                <c:pt idx="2660">
                  <c:v>2.4762832201628067</c:v>
                </c:pt>
                <c:pt idx="2661">
                  <c:v>2.4769005048289587</c:v>
                </c:pt>
                <c:pt idx="2662">
                  <c:v>2.4769872192604399</c:v>
                </c:pt>
                <c:pt idx="2663">
                  <c:v>2.47711282052129</c:v>
                </c:pt>
                <c:pt idx="2664">
                  <c:v>2.4773984796406467</c:v>
                </c:pt>
                <c:pt idx="2665">
                  <c:v>2.477642943903581</c:v>
                </c:pt>
                <c:pt idx="2666">
                  <c:v>2.4790270652347597</c:v>
                </c:pt>
                <c:pt idx="2667">
                  <c:v>2.4792149699513999</c:v>
                </c:pt>
                <c:pt idx="2668">
                  <c:v>2.4805006752230399</c:v>
                </c:pt>
                <c:pt idx="2669">
                  <c:v>2.4815571621605899</c:v>
                </c:pt>
                <c:pt idx="2670">
                  <c:v>2.48336501594973</c:v>
                </c:pt>
                <c:pt idx="2671">
                  <c:v>2.4857441429783753</c:v>
                </c:pt>
                <c:pt idx="2672">
                  <c:v>2.4866139137483838</c:v>
                </c:pt>
                <c:pt idx="2673">
                  <c:v>2.4867680344389833</c:v>
                </c:pt>
                <c:pt idx="2674">
                  <c:v>2.4871570476357978</c:v>
                </c:pt>
                <c:pt idx="2675">
                  <c:v>2.4875213126349887</c:v>
                </c:pt>
                <c:pt idx="2676">
                  <c:v>2.4879740910249359</c:v>
                </c:pt>
                <c:pt idx="2677">
                  <c:v>2.4885790389207298</c:v>
                </c:pt>
                <c:pt idx="2678">
                  <c:v>2.4896706398069597</c:v>
                </c:pt>
                <c:pt idx="2679">
                  <c:v>2.4990337860511298</c:v>
                </c:pt>
                <c:pt idx="2680">
                  <c:v>2.5025966309761998</c:v>
                </c:pt>
                <c:pt idx="2681">
                  <c:v>2.5059048352706901</c:v>
                </c:pt>
                <c:pt idx="2682">
                  <c:v>2.5082102257652101</c:v>
                </c:pt>
                <c:pt idx="2683">
                  <c:v>2.5111358639551997</c:v>
                </c:pt>
                <c:pt idx="2684">
                  <c:v>2.5127001174145667</c:v>
                </c:pt>
                <c:pt idx="2685">
                  <c:v>2.5135609574839002</c:v>
                </c:pt>
                <c:pt idx="2686">
                  <c:v>2.5146372800308101</c:v>
                </c:pt>
                <c:pt idx="2687">
                  <c:v>2.5164025745142005</c:v>
                </c:pt>
                <c:pt idx="2688">
                  <c:v>2.516450617288859</c:v>
                </c:pt>
                <c:pt idx="2689">
                  <c:v>2.5174988599538377</c:v>
                </c:pt>
                <c:pt idx="2690">
                  <c:v>2.5176517902975899</c:v>
                </c:pt>
                <c:pt idx="2691">
                  <c:v>2.5177204994279099</c:v>
                </c:pt>
                <c:pt idx="2692">
                  <c:v>2.51783912094601</c:v>
                </c:pt>
                <c:pt idx="2693">
                  <c:v>2.5204371569962554</c:v>
                </c:pt>
                <c:pt idx="2694">
                  <c:v>2.5217915693300359</c:v>
                </c:pt>
                <c:pt idx="2695">
                  <c:v>2.5221978976851602</c:v>
                </c:pt>
                <c:pt idx="2696">
                  <c:v>2.5228636201316768</c:v>
                </c:pt>
                <c:pt idx="2697">
                  <c:v>2.5231869484824427</c:v>
                </c:pt>
                <c:pt idx="2698">
                  <c:v>2.5233566972550801</c:v>
                </c:pt>
                <c:pt idx="2699">
                  <c:v>2.5238308230236877</c:v>
                </c:pt>
                <c:pt idx="2700">
                  <c:v>2.5243964309679354</c:v>
                </c:pt>
                <c:pt idx="2701">
                  <c:v>2.5244465588348901</c:v>
                </c:pt>
                <c:pt idx="2702">
                  <c:v>2.52444895962791</c:v>
                </c:pt>
                <c:pt idx="2703">
                  <c:v>2.5252044978002597</c:v>
                </c:pt>
                <c:pt idx="2704">
                  <c:v>2.5254338881699412</c:v>
                </c:pt>
                <c:pt idx="2705">
                  <c:v>2.5255433212459102</c:v>
                </c:pt>
                <c:pt idx="2706">
                  <c:v>2.5257713838764699</c:v>
                </c:pt>
                <c:pt idx="2707">
                  <c:v>2.52619909425154</c:v>
                </c:pt>
                <c:pt idx="2708">
                  <c:v>2.5266695450667997</c:v>
                </c:pt>
                <c:pt idx="2709">
                  <c:v>2.5276611809427898</c:v>
                </c:pt>
                <c:pt idx="2710">
                  <c:v>2.5280012075293259</c:v>
                </c:pt>
                <c:pt idx="2711">
                  <c:v>2.5280576534348387</c:v>
                </c:pt>
                <c:pt idx="2712">
                  <c:v>2.5282575340407187</c:v>
                </c:pt>
                <c:pt idx="2713">
                  <c:v>2.5282664980929401</c:v>
                </c:pt>
                <c:pt idx="2714">
                  <c:v>2.5286035660406401</c:v>
                </c:pt>
                <c:pt idx="2715">
                  <c:v>2.5286146794381397</c:v>
                </c:pt>
                <c:pt idx="2716">
                  <c:v>2.5295061860988453</c:v>
                </c:pt>
                <c:pt idx="2717">
                  <c:v>2.5299220139359901</c:v>
                </c:pt>
                <c:pt idx="2718">
                  <c:v>2.5300544661319999</c:v>
                </c:pt>
                <c:pt idx="2719">
                  <c:v>2.5304963264095877</c:v>
                </c:pt>
                <c:pt idx="2720">
                  <c:v>2.5306553166907548</c:v>
                </c:pt>
                <c:pt idx="2721">
                  <c:v>2.5311646709739999</c:v>
                </c:pt>
                <c:pt idx="2722">
                  <c:v>2.5314310621611011</c:v>
                </c:pt>
                <c:pt idx="2723">
                  <c:v>2.5314733891901748</c:v>
                </c:pt>
                <c:pt idx="2724">
                  <c:v>2.5316632078681187</c:v>
                </c:pt>
                <c:pt idx="2725">
                  <c:v>2.5318222796940453</c:v>
                </c:pt>
                <c:pt idx="2726">
                  <c:v>2.5323122313959501</c:v>
                </c:pt>
                <c:pt idx="2727">
                  <c:v>2.5325192764193498</c:v>
                </c:pt>
                <c:pt idx="2728">
                  <c:v>2.5328500085061267</c:v>
                </c:pt>
                <c:pt idx="2729">
                  <c:v>2.5328870032446833</c:v>
                </c:pt>
                <c:pt idx="2730">
                  <c:v>2.5330131053742653</c:v>
                </c:pt>
                <c:pt idx="2731">
                  <c:v>2.5334120639010997</c:v>
                </c:pt>
                <c:pt idx="2732">
                  <c:v>2.5335937801696602</c:v>
                </c:pt>
                <c:pt idx="2733">
                  <c:v>2.5338103878834199</c:v>
                </c:pt>
                <c:pt idx="2734">
                  <c:v>2.5339836544219754</c:v>
                </c:pt>
                <c:pt idx="2735">
                  <c:v>2.5343325116886599</c:v>
                </c:pt>
                <c:pt idx="2736">
                  <c:v>2.5343867925904053</c:v>
                </c:pt>
                <c:pt idx="2737">
                  <c:v>2.5345968768020812</c:v>
                </c:pt>
                <c:pt idx="2738">
                  <c:v>2.5346835529191298</c:v>
                </c:pt>
                <c:pt idx="2739">
                  <c:v>2.5348664225955853</c:v>
                </c:pt>
                <c:pt idx="2740">
                  <c:v>2.5349892491161801</c:v>
                </c:pt>
                <c:pt idx="2741">
                  <c:v>2.5350265422629059</c:v>
                </c:pt>
                <c:pt idx="2742">
                  <c:v>2.5350686426981444</c:v>
                </c:pt>
                <c:pt idx="2743">
                  <c:v>2.5351590026647477</c:v>
                </c:pt>
                <c:pt idx="2744">
                  <c:v>2.5353320673624649</c:v>
                </c:pt>
                <c:pt idx="2745">
                  <c:v>2.5353505641466598</c:v>
                </c:pt>
                <c:pt idx="2746">
                  <c:v>2.53541617028137</c:v>
                </c:pt>
                <c:pt idx="2747">
                  <c:v>2.5357371016302399</c:v>
                </c:pt>
                <c:pt idx="2748">
                  <c:v>2.5366814453654798</c:v>
                </c:pt>
                <c:pt idx="2749">
                  <c:v>2.5367147940114601</c:v>
                </c:pt>
                <c:pt idx="2750">
                  <c:v>2.5373191565938598</c:v>
                </c:pt>
                <c:pt idx="2751">
                  <c:v>2.5374748170132797</c:v>
                </c:pt>
                <c:pt idx="2752">
                  <c:v>2.53748585352144</c:v>
                </c:pt>
                <c:pt idx="2753">
                  <c:v>2.5375684743242424</c:v>
                </c:pt>
                <c:pt idx="2754">
                  <c:v>2.538022904898841</c:v>
                </c:pt>
                <c:pt idx="2755">
                  <c:v>2.5381646665510949</c:v>
                </c:pt>
                <c:pt idx="2756">
                  <c:v>2.5382392903642677</c:v>
                </c:pt>
                <c:pt idx="2757">
                  <c:v>2.53833112756812</c:v>
                </c:pt>
                <c:pt idx="2758">
                  <c:v>2.5385796972941788</c:v>
                </c:pt>
                <c:pt idx="2759">
                  <c:v>2.5387631652140867</c:v>
                </c:pt>
                <c:pt idx="2760">
                  <c:v>2.5392336011401997</c:v>
                </c:pt>
                <c:pt idx="2761">
                  <c:v>2.5392372834829748</c:v>
                </c:pt>
                <c:pt idx="2762">
                  <c:v>2.5393822631383998</c:v>
                </c:pt>
                <c:pt idx="2763">
                  <c:v>2.5394808154609501</c:v>
                </c:pt>
                <c:pt idx="2764">
                  <c:v>2.5397106644603</c:v>
                </c:pt>
                <c:pt idx="2765">
                  <c:v>2.5399966888785599</c:v>
                </c:pt>
                <c:pt idx="2766">
                  <c:v>2.5400265025340212</c:v>
                </c:pt>
                <c:pt idx="2767">
                  <c:v>2.5400546650662901</c:v>
                </c:pt>
                <c:pt idx="2768">
                  <c:v>2.5403152308792198</c:v>
                </c:pt>
                <c:pt idx="2769">
                  <c:v>2.5403470892803299</c:v>
                </c:pt>
                <c:pt idx="2770">
                  <c:v>2.5405550025828401</c:v>
                </c:pt>
                <c:pt idx="2771">
                  <c:v>2.5408344064952901</c:v>
                </c:pt>
                <c:pt idx="2772">
                  <c:v>2.5409625735176702</c:v>
                </c:pt>
                <c:pt idx="2773">
                  <c:v>2.5418130105008268</c:v>
                </c:pt>
                <c:pt idx="2774">
                  <c:v>2.5418918340871999</c:v>
                </c:pt>
                <c:pt idx="2775">
                  <c:v>2.5419368611533049</c:v>
                </c:pt>
                <c:pt idx="2776">
                  <c:v>2.5419442801961201</c:v>
                </c:pt>
                <c:pt idx="2777">
                  <c:v>2.5421172495194648</c:v>
                </c:pt>
                <c:pt idx="2778">
                  <c:v>2.5422987267591597</c:v>
                </c:pt>
                <c:pt idx="2779">
                  <c:v>2.5426378260281877</c:v>
                </c:pt>
                <c:pt idx="2780">
                  <c:v>2.5427229842099988</c:v>
                </c:pt>
                <c:pt idx="2781">
                  <c:v>2.5427768735479601</c:v>
                </c:pt>
                <c:pt idx="2782">
                  <c:v>2.5429262925742</c:v>
                </c:pt>
                <c:pt idx="2783">
                  <c:v>2.54325485098486</c:v>
                </c:pt>
                <c:pt idx="2784">
                  <c:v>2.5433751602068</c:v>
                </c:pt>
                <c:pt idx="2785">
                  <c:v>2.5433793768014978</c:v>
                </c:pt>
                <c:pt idx="2786">
                  <c:v>2.5435925330163554</c:v>
                </c:pt>
                <c:pt idx="2787">
                  <c:v>2.5438917529725344</c:v>
                </c:pt>
                <c:pt idx="2788">
                  <c:v>2.5440743809024053</c:v>
                </c:pt>
                <c:pt idx="2789">
                  <c:v>2.5441735602821778</c:v>
                </c:pt>
                <c:pt idx="2790">
                  <c:v>2.5442706569552098</c:v>
                </c:pt>
                <c:pt idx="2791">
                  <c:v>2.5443396297110299</c:v>
                </c:pt>
                <c:pt idx="2792">
                  <c:v>2.5444345089153102</c:v>
                </c:pt>
                <c:pt idx="2793">
                  <c:v>2.5444863729934202</c:v>
                </c:pt>
                <c:pt idx="2794">
                  <c:v>2.5450006886220202</c:v>
                </c:pt>
                <c:pt idx="2795">
                  <c:v>2.5451344642780298</c:v>
                </c:pt>
                <c:pt idx="2796">
                  <c:v>2.5452328763799601</c:v>
                </c:pt>
                <c:pt idx="2797">
                  <c:v>2.5453134488647802</c:v>
                </c:pt>
                <c:pt idx="2798">
                  <c:v>2.54542224485128</c:v>
                </c:pt>
                <c:pt idx="2799">
                  <c:v>2.5454521309326243</c:v>
                </c:pt>
                <c:pt idx="2800">
                  <c:v>2.54552527503018</c:v>
                </c:pt>
                <c:pt idx="2801">
                  <c:v>2.5457422785071602</c:v>
                </c:pt>
                <c:pt idx="2802">
                  <c:v>2.5458078502615153</c:v>
                </c:pt>
                <c:pt idx="2803">
                  <c:v>2.5460636644731243</c:v>
                </c:pt>
                <c:pt idx="2804">
                  <c:v>2.5460764173175101</c:v>
                </c:pt>
                <c:pt idx="2805">
                  <c:v>2.5462115491174186</c:v>
                </c:pt>
                <c:pt idx="2806">
                  <c:v>2.5465041411615954</c:v>
                </c:pt>
                <c:pt idx="2807">
                  <c:v>2.5468840913235598</c:v>
                </c:pt>
                <c:pt idx="2808">
                  <c:v>2.5471797345583211</c:v>
                </c:pt>
                <c:pt idx="2809">
                  <c:v>2.5473904911436498</c:v>
                </c:pt>
                <c:pt idx="2810">
                  <c:v>2.5475143736284012</c:v>
                </c:pt>
                <c:pt idx="2811">
                  <c:v>2.5477242154260007</c:v>
                </c:pt>
                <c:pt idx="2812">
                  <c:v>2.5478848244178001</c:v>
                </c:pt>
                <c:pt idx="2813">
                  <c:v>2.5480088722922498</c:v>
                </c:pt>
                <c:pt idx="2814">
                  <c:v>2.54802222067369</c:v>
                </c:pt>
                <c:pt idx="2815">
                  <c:v>2.5481521543199301</c:v>
                </c:pt>
                <c:pt idx="2816">
                  <c:v>2.5483150191529997</c:v>
                </c:pt>
                <c:pt idx="2817">
                  <c:v>2.5484357859426954</c:v>
                </c:pt>
                <c:pt idx="2818">
                  <c:v>2.5486308502440602</c:v>
                </c:pt>
                <c:pt idx="2819">
                  <c:v>2.5494649868017398</c:v>
                </c:pt>
                <c:pt idx="2820">
                  <c:v>2.5495357703002401</c:v>
                </c:pt>
                <c:pt idx="2821">
                  <c:v>2.54957350958846</c:v>
                </c:pt>
                <c:pt idx="2822">
                  <c:v>2.5495741118550499</c:v>
                </c:pt>
                <c:pt idx="2823">
                  <c:v>2.5496857967720499</c:v>
                </c:pt>
                <c:pt idx="2824">
                  <c:v>2.5497571186673968</c:v>
                </c:pt>
                <c:pt idx="2825">
                  <c:v>2.5498409063066267</c:v>
                </c:pt>
                <c:pt idx="2826">
                  <c:v>2.54989322770128</c:v>
                </c:pt>
                <c:pt idx="2827">
                  <c:v>2.5501392052509448</c:v>
                </c:pt>
                <c:pt idx="2828">
                  <c:v>2.55022423975264</c:v>
                </c:pt>
                <c:pt idx="2829">
                  <c:v>2.5503814544627401</c:v>
                </c:pt>
                <c:pt idx="2830">
                  <c:v>2.5505921733630177</c:v>
                </c:pt>
                <c:pt idx="2831">
                  <c:v>2.5506064314647139</c:v>
                </c:pt>
                <c:pt idx="2832">
                  <c:v>2.55081022375933</c:v>
                </c:pt>
                <c:pt idx="2833">
                  <c:v>2.5508197245631843</c:v>
                </c:pt>
                <c:pt idx="2834">
                  <c:v>2.55096810286001</c:v>
                </c:pt>
                <c:pt idx="2835">
                  <c:v>2.5509846814547901</c:v>
                </c:pt>
                <c:pt idx="2836">
                  <c:v>2.55100980235953</c:v>
                </c:pt>
                <c:pt idx="2837">
                  <c:v>2.5516954492886139</c:v>
                </c:pt>
                <c:pt idx="2838">
                  <c:v>2.5517759383061978</c:v>
                </c:pt>
                <c:pt idx="2839">
                  <c:v>2.5519846910074153</c:v>
                </c:pt>
                <c:pt idx="2840">
                  <c:v>2.5520756720497424</c:v>
                </c:pt>
                <c:pt idx="2841">
                  <c:v>2.5522131893920053</c:v>
                </c:pt>
                <c:pt idx="2842">
                  <c:v>2.5523250023028301</c:v>
                </c:pt>
                <c:pt idx="2843">
                  <c:v>2.5523969342999067</c:v>
                </c:pt>
                <c:pt idx="2844">
                  <c:v>2.5524298461830677</c:v>
                </c:pt>
                <c:pt idx="2845">
                  <c:v>2.5525383849806977</c:v>
                </c:pt>
                <c:pt idx="2846">
                  <c:v>2.5529146791364301</c:v>
                </c:pt>
                <c:pt idx="2847">
                  <c:v>2.55316844440441</c:v>
                </c:pt>
                <c:pt idx="2848">
                  <c:v>2.5531743415905979</c:v>
                </c:pt>
                <c:pt idx="2849">
                  <c:v>2.5532165573382599</c:v>
                </c:pt>
                <c:pt idx="2850">
                  <c:v>2.55323451603924</c:v>
                </c:pt>
                <c:pt idx="2851">
                  <c:v>2.5533914170239753</c:v>
                </c:pt>
                <c:pt idx="2852">
                  <c:v>2.5537226406348101</c:v>
                </c:pt>
                <c:pt idx="2853">
                  <c:v>2.5539042673596959</c:v>
                </c:pt>
                <c:pt idx="2854">
                  <c:v>2.5540285752047067</c:v>
                </c:pt>
                <c:pt idx="2855">
                  <c:v>2.5541079198906198</c:v>
                </c:pt>
                <c:pt idx="2856">
                  <c:v>2.5544469916518349</c:v>
                </c:pt>
                <c:pt idx="2857">
                  <c:v>2.5544772979239401</c:v>
                </c:pt>
                <c:pt idx="2858">
                  <c:v>2.5544903712689901</c:v>
                </c:pt>
                <c:pt idx="2859">
                  <c:v>2.5545115799897098</c:v>
                </c:pt>
                <c:pt idx="2860">
                  <c:v>2.5545707309470154</c:v>
                </c:pt>
                <c:pt idx="2861">
                  <c:v>2.5545749932036443</c:v>
                </c:pt>
                <c:pt idx="2862">
                  <c:v>2.5547661983126702</c:v>
                </c:pt>
                <c:pt idx="2863">
                  <c:v>2.5548082173340587</c:v>
                </c:pt>
                <c:pt idx="2864">
                  <c:v>2.5548832470220368</c:v>
                </c:pt>
                <c:pt idx="2865">
                  <c:v>2.5549823940494187</c:v>
                </c:pt>
                <c:pt idx="2866">
                  <c:v>2.55507557727636</c:v>
                </c:pt>
                <c:pt idx="2867">
                  <c:v>2.5551135529638498</c:v>
                </c:pt>
                <c:pt idx="2868">
                  <c:v>2.55533687317762</c:v>
                </c:pt>
                <c:pt idx="2869">
                  <c:v>2.5556299275002177</c:v>
                </c:pt>
                <c:pt idx="2870">
                  <c:v>2.5556448945101367</c:v>
                </c:pt>
                <c:pt idx="2871">
                  <c:v>2.55594493868437</c:v>
                </c:pt>
                <c:pt idx="2872">
                  <c:v>2.5559552472447598</c:v>
                </c:pt>
                <c:pt idx="2873">
                  <c:v>2.5568984604873797</c:v>
                </c:pt>
                <c:pt idx="2874">
                  <c:v>2.5571719784764984</c:v>
                </c:pt>
                <c:pt idx="2875">
                  <c:v>2.5577691956458053</c:v>
                </c:pt>
                <c:pt idx="2876">
                  <c:v>2.5581547940106302</c:v>
                </c:pt>
                <c:pt idx="2877">
                  <c:v>2.5583934711393099</c:v>
                </c:pt>
                <c:pt idx="2878">
                  <c:v>2.5583995201645702</c:v>
                </c:pt>
                <c:pt idx="2879">
                  <c:v>2.5584083185963999</c:v>
                </c:pt>
                <c:pt idx="2880">
                  <c:v>2.5585629723390877</c:v>
                </c:pt>
                <c:pt idx="2881">
                  <c:v>2.5587342936895801</c:v>
                </c:pt>
                <c:pt idx="2882">
                  <c:v>2.55892648357145</c:v>
                </c:pt>
                <c:pt idx="2883">
                  <c:v>2.5589455442918188</c:v>
                </c:pt>
                <c:pt idx="2884">
                  <c:v>2.55903829245654</c:v>
                </c:pt>
                <c:pt idx="2885">
                  <c:v>2.5591813618859054</c:v>
                </c:pt>
                <c:pt idx="2886">
                  <c:v>2.5592783170925477</c:v>
                </c:pt>
                <c:pt idx="2887">
                  <c:v>2.55940545809533</c:v>
                </c:pt>
                <c:pt idx="2888">
                  <c:v>2.5594638127468587</c:v>
                </c:pt>
                <c:pt idx="2889">
                  <c:v>2.5597226047104398</c:v>
                </c:pt>
                <c:pt idx="2890">
                  <c:v>2.5597627470714954</c:v>
                </c:pt>
                <c:pt idx="2891">
                  <c:v>2.5601502194074048</c:v>
                </c:pt>
                <c:pt idx="2892">
                  <c:v>2.5602597929922499</c:v>
                </c:pt>
                <c:pt idx="2893">
                  <c:v>2.5603257735475848</c:v>
                </c:pt>
                <c:pt idx="2894">
                  <c:v>2.5605028015854812</c:v>
                </c:pt>
                <c:pt idx="2895">
                  <c:v>2.5607719094028401</c:v>
                </c:pt>
                <c:pt idx="2896">
                  <c:v>2.5610718878806749</c:v>
                </c:pt>
                <c:pt idx="2897">
                  <c:v>2.5617637212142701</c:v>
                </c:pt>
                <c:pt idx="2898">
                  <c:v>2.5619834263729899</c:v>
                </c:pt>
                <c:pt idx="2899">
                  <c:v>2.5623794702601868</c:v>
                </c:pt>
                <c:pt idx="2900">
                  <c:v>2.5628096191325187</c:v>
                </c:pt>
                <c:pt idx="2901">
                  <c:v>2.5628342191690701</c:v>
                </c:pt>
                <c:pt idx="2902">
                  <c:v>2.5629524522673899</c:v>
                </c:pt>
                <c:pt idx="2903">
                  <c:v>2.56299833733335</c:v>
                </c:pt>
                <c:pt idx="2904">
                  <c:v>2.5630920344228199</c:v>
                </c:pt>
                <c:pt idx="2905">
                  <c:v>2.5631958176511378</c:v>
                </c:pt>
                <c:pt idx="2906">
                  <c:v>2.5631973987672607</c:v>
                </c:pt>
                <c:pt idx="2907">
                  <c:v>2.5632976135796599</c:v>
                </c:pt>
                <c:pt idx="2908">
                  <c:v>2.5633467053602299</c:v>
                </c:pt>
                <c:pt idx="2909">
                  <c:v>2.5634336888045812</c:v>
                </c:pt>
                <c:pt idx="2910">
                  <c:v>2.5636468075707</c:v>
                </c:pt>
                <c:pt idx="2911">
                  <c:v>2.5640574006537853</c:v>
                </c:pt>
                <c:pt idx="2912">
                  <c:v>2.5644524354709977</c:v>
                </c:pt>
                <c:pt idx="2913">
                  <c:v>2.56448197670304</c:v>
                </c:pt>
                <c:pt idx="2914">
                  <c:v>2.5645194354817997</c:v>
                </c:pt>
                <c:pt idx="2915">
                  <c:v>2.56549492330769</c:v>
                </c:pt>
                <c:pt idx="2916">
                  <c:v>2.5662462617901998</c:v>
                </c:pt>
                <c:pt idx="2917">
                  <c:v>2.5664679174775098</c:v>
                </c:pt>
                <c:pt idx="2918">
                  <c:v>2.5665286915499101</c:v>
                </c:pt>
                <c:pt idx="2919">
                  <c:v>2.5669468495897667</c:v>
                </c:pt>
                <c:pt idx="2920">
                  <c:v>2.5669869323280468</c:v>
                </c:pt>
                <c:pt idx="2921">
                  <c:v>2.5671758548494212</c:v>
                </c:pt>
                <c:pt idx="2922">
                  <c:v>2.5676395970225854</c:v>
                </c:pt>
                <c:pt idx="2923">
                  <c:v>2.5680940778698802</c:v>
                </c:pt>
                <c:pt idx="2924">
                  <c:v>2.5682568233802767</c:v>
                </c:pt>
                <c:pt idx="2925">
                  <c:v>2.5683457880350802</c:v>
                </c:pt>
                <c:pt idx="2926">
                  <c:v>2.5684732122666953</c:v>
                </c:pt>
                <c:pt idx="2927">
                  <c:v>2.5685588034125502</c:v>
                </c:pt>
                <c:pt idx="2928">
                  <c:v>2.5685973899992098</c:v>
                </c:pt>
                <c:pt idx="2929">
                  <c:v>2.5687093772076759</c:v>
                </c:pt>
                <c:pt idx="2930">
                  <c:v>2.56920047184071</c:v>
                </c:pt>
                <c:pt idx="2931">
                  <c:v>2.5694935291148453</c:v>
                </c:pt>
                <c:pt idx="2932">
                  <c:v>2.5696111476053654</c:v>
                </c:pt>
                <c:pt idx="2933">
                  <c:v>2.5697217741865384</c:v>
                </c:pt>
                <c:pt idx="2934">
                  <c:v>2.5698275928538199</c:v>
                </c:pt>
                <c:pt idx="2935">
                  <c:v>2.5698353239217377</c:v>
                </c:pt>
                <c:pt idx="2936">
                  <c:v>2.5704104501041467</c:v>
                </c:pt>
                <c:pt idx="2937">
                  <c:v>2.5706383350289244</c:v>
                </c:pt>
                <c:pt idx="2938">
                  <c:v>2.5707422947421277</c:v>
                </c:pt>
                <c:pt idx="2939">
                  <c:v>2.5709329099798177</c:v>
                </c:pt>
                <c:pt idx="2940">
                  <c:v>2.57117112866626</c:v>
                </c:pt>
                <c:pt idx="2941">
                  <c:v>2.5712101833454177</c:v>
                </c:pt>
                <c:pt idx="2942">
                  <c:v>2.5717106574805499</c:v>
                </c:pt>
                <c:pt idx="2943">
                  <c:v>2.5717295591034399</c:v>
                </c:pt>
                <c:pt idx="2944">
                  <c:v>2.5718440447732767</c:v>
                </c:pt>
                <c:pt idx="2945">
                  <c:v>2.571846205868781</c:v>
                </c:pt>
                <c:pt idx="2946">
                  <c:v>2.5719313996382587</c:v>
                </c:pt>
                <c:pt idx="2947">
                  <c:v>2.5720400016373799</c:v>
                </c:pt>
                <c:pt idx="2948">
                  <c:v>2.5725020382561667</c:v>
                </c:pt>
                <c:pt idx="2949">
                  <c:v>2.5725223487790299</c:v>
                </c:pt>
                <c:pt idx="2950">
                  <c:v>2.5725825852690587</c:v>
                </c:pt>
                <c:pt idx="2951">
                  <c:v>2.5725978137290997</c:v>
                </c:pt>
                <c:pt idx="2952">
                  <c:v>2.5734652087292398</c:v>
                </c:pt>
                <c:pt idx="2953">
                  <c:v>2.5735723340868777</c:v>
                </c:pt>
                <c:pt idx="2954">
                  <c:v>2.5736672611728149</c:v>
                </c:pt>
                <c:pt idx="2955">
                  <c:v>2.5737393368697101</c:v>
                </c:pt>
                <c:pt idx="2956">
                  <c:v>2.5738470123283701</c:v>
                </c:pt>
                <c:pt idx="2957">
                  <c:v>2.5739179744773959</c:v>
                </c:pt>
                <c:pt idx="2958">
                  <c:v>2.5740907918999354</c:v>
                </c:pt>
                <c:pt idx="2959">
                  <c:v>2.5741274691257301</c:v>
                </c:pt>
                <c:pt idx="2960">
                  <c:v>2.5745721470724212</c:v>
                </c:pt>
                <c:pt idx="2961">
                  <c:v>2.5747337602493654</c:v>
                </c:pt>
                <c:pt idx="2962">
                  <c:v>2.5748661665744277</c:v>
                </c:pt>
                <c:pt idx="2963">
                  <c:v>2.5749969231451377</c:v>
                </c:pt>
                <c:pt idx="2964">
                  <c:v>2.5750434057745739</c:v>
                </c:pt>
                <c:pt idx="2965">
                  <c:v>2.5750436817472067</c:v>
                </c:pt>
                <c:pt idx="2966">
                  <c:v>2.5752242157614202</c:v>
                </c:pt>
                <c:pt idx="2967">
                  <c:v>2.5753085524151098</c:v>
                </c:pt>
                <c:pt idx="2968">
                  <c:v>2.5753130031461597</c:v>
                </c:pt>
                <c:pt idx="2969">
                  <c:v>2.5756183675285467</c:v>
                </c:pt>
                <c:pt idx="2970">
                  <c:v>2.5757611821562998</c:v>
                </c:pt>
                <c:pt idx="2971">
                  <c:v>2.5757682124792067</c:v>
                </c:pt>
                <c:pt idx="2972">
                  <c:v>2.5759229525339</c:v>
                </c:pt>
                <c:pt idx="2973">
                  <c:v>2.5759311632637987</c:v>
                </c:pt>
                <c:pt idx="2974">
                  <c:v>2.5762412074173699</c:v>
                </c:pt>
                <c:pt idx="2975">
                  <c:v>2.5762819735818443</c:v>
                </c:pt>
                <c:pt idx="2976">
                  <c:v>2.5765263328843901</c:v>
                </c:pt>
                <c:pt idx="2977">
                  <c:v>2.5766472882710301</c:v>
                </c:pt>
                <c:pt idx="2978">
                  <c:v>2.5769141237000643</c:v>
                </c:pt>
                <c:pt idx="2979">
                  <c:v>2.5772284899178777</c:v>
                </c:pt>
                <c:pt idx="2980">
                  <c:v>2.5773364370312901</c:v>
                </c:pt>
                <c:pt idx="2981">
                  <c:v>2.5780812950183698</c:v>
                </c:pt>
                <c:pt idx="2982">
                  <c:v>2.5781508589425983</c:v>
                </c:pt>
                <c:pt idx="2983">
                  <c:v>2.5782177374585902</c:v>
                </c:pt>
                <c:pt idx="2984">
                  <c:v>2.5785822086664654</c:v>
                </c:pt>
                <c:pt idx="2985">
                  <c:v>2.5786651765004978</c:v>
                </c:pt>
                <c:pt idx="2986">
                  <c:v>2.5787305143866699</c:v>
                </c:pt>
                <c:pt idx="2987">
                  <c:v>2.579046509208879</c:v>
                </c:pt>
                <c:pt idx="2988">
                  <c:v>2.5790704916044267</c:v>
                </c:pt>
                <c:pt idx="2989">
                  <c:v>2.5792568794240167</c:v>
                </c:pt>
                <c:pt idx="2990">
                  <c:v>2.5792788568452187</c:v>
                </c:pt>
                <c:pt idx="2991">
                  <c:v>2.5794666081433997</c:v>
                </c:pt>
                <c:pt idx="2992">
                  <c:v>2.5797288624562902</c:v>
                </c:pt>
                <c:pt idx="2993">
                  <c:v>2.5797768281546301</c:v>
                </c:pt>
                <c:pt idx="2994">
                  <c:v>2.5798910848627998</c:v>
                </c:pt>
                <c:pt idx="2995">
                  <c:v>2.58068371537862</c:v>
                </c:pt>
                <c:pt idx="2996">
                  <c:v>2.5807556999128787</c:v>
                </c:pt>
                <c:pt idx="2997">
                  <c:v>2.5807633961909699</c:v>
                </c:pt>
                <c:pt idx="2998">
                  <c:v>2.5808937062094612</c:v>
                </c:pt>
                <c:pt idx="2999">
                  <c:v>2.5809390468475017</c:v>
                </c:pt>
                <c:pt idx="3000">
                  <c:v>2.5811558796328877</c:v>
                </c:pt>
                <c:pt idx="3001">
                  <c:v>2.5811686018966999</c:v>
                </c:pt>
                <c:pt idx="3002">
                  <c:v>2.5813190613445012</c:v>
                </c:pt>
                <c:pt idx="3003">
                  <c:v>2.5813892332213149</c:v>
                </c:pt>
                <c:pt idx="3004">
                  <c:v>2.5816278484809083</c:v>
                </c:pt>
                <c:pt idx="3005">
                  <c:v>2.5821188115230003</c:v>
                </c:pt>
                <c:pt idx="3006">
                  <c:v>2.58248679206068</c:v>
                </c:pt>
                <c:pt idx="3007">
                  <c:v>2.5829483775950197</c:v>
                </c:pt>
                <c:pt idx="3008">
                  <c:v>2.5831077242999378</c:v>
                </c:pt>
                <c:pt idx="3009">
                  <c:v>2.5831306060198354</c:v>
                </c:pt>
                <c:pt idx="3010">
                  <c:v>2.58324310276226</c:v>
                </c:pt>
                <c:pt idx="3011">
                  <c:v>2.5834260204590902</c:v>
                </c:pt>
                <c:pt idx="3012">
                  <c:v>2.5835958507146959</c:v>
                </c:pt>
                <c:pt idx="3013">
                  <c:v>2.5836824504868301</c:v>
                </c:pt>
                <c:pt idx="3014">
                  <c:v>2.5837955436361559</c:v>
                </c:pt>
                <c:pt idx="3015">
                  <c:v>2.5838313862166453</c:v>
                </c:pt>
                <c:pt idx="3016">
                  <c:v>2.5840113853507298</c:v>
                </c:pt>
                <c:pt idx="3017">
                  <c:v>2.5842702406245159</c:v>
                </c:pt>
                <c:pt idx="3018">
                  <c:v>2.5850106921311302</c:v>
                </c:pt>
                <c:pt idx="3019">
                  <c:v>2.5851637204104154</c:v>
                </c:pt>
                <c:pt idx="3020">
                  <c:v>2.5852063948249597</c:v>
                </c:pt>
                <c:pt idx="3021">
                  <c:v>2.5853070419311392</c:v>
                </c:pt>
                <c:pt idx="3022">
                  <c:v>2.5855588757098187</c:v>
                </c:pt>
                <c:pt idx="3023">
                  <c:v>2.5857384824532197</c:v>
                </c:pt>
                <c:pt idx="3024">
                  <c:v>2.5860556432534643</c:v>
                </c:pt>
                <c:pt idx="3025">
                  <c:v>2.5860632835091777</c:v>
                </c:pt>
                <c:pt idx="3026">
                  <c:v>2.5864544631741233</c:v>
                </c:pt>
                <c:pt idx="3027">
                  <c:v>2.5865484553775677</c:v>
                </c:pt>
                <c:pt idx="3028">
                  <c:v>2.58676990410097</c:v>
                </c:pt>
                <c:pt idx="3029">
                  <c:v>2.5871632438053807</c:v>
                </c:pt>
                <c:pt idx="3030">
                  <c:v>2.5874664270756198</c:v>
                </c:pt>
                <c:pt idx="3031">
                  <c:v>2.5875124773703848</c:v>
                </c:pt>
                <c:pt idx="3032">
                  <c:v>2.5877381224727354</c:v>
                </c:pt>
                <c:pt idx="3033">
                  <c:v>2.5878781280525098</c:v>
                </c:pt>
                <c:pt idx="3034">
                  <c:v>2.5884369396553599</c:v>
                </c:pt>
                <c:pt idx="3035">
                  <c:v>2.5886086034313101</c:v>
                </c:pt>
                <c:pt idx="3036">
                  <c:v>2.5889055980374978</c:v>
                </c:pt>
                <c:pt idx="3037">
                  <c:v>2.58914387913152</c:v>
                </c:pt>
                <c:pt idx="3038">
                  <c:v>2.5895125761243154</c:v>
                </c:pt>
                <c:pt idx="3039">
                  <c:v>2.5896151880218867</c:v>
                </c:pt>
                <c:pt idx="3040">
                  <c:v>2.5897441600356199</c:v>
                </c:pt>
                <c:pt idx="3041">
                  <c:v>2.5897625967846598</c:v>
                </c:pt>
                <c:pt idx="3042">
                  <c:v>2.5899316037865954</c:v>
                </c:pt>
                <c:pt idx="3043">
                  <c:v>2.5900236907501397</c:v>
                </c:pt>
                <c:pt idx="3044">
                  <c:v>2.5904867194699301</c:v>
                </c:pt>
                <c:pt idx="3045">
                  <c:v>2.5908507481487599</c:v>
                </c:pt>
                <c:pt idx="3046">
                  <c:v>2.5909264045940867</c:v>
                </c:pt>
                <c:pt idx="3047">
                  <c:v>2.5910297165975154</c:v>
                </c:pt>
                <c:pt idx="3048">
                  <c:v>2.5913344803775948</c:v>
                </c:pt>
                <c:pt idx="3049">
                  <c:v>2.5914490925964597</c:v>
                </c:pt>
                <c:pt idx="3050">
                  <c:v>2.5915360760835999</c:v>
                </c:pt>
                <c:pt idx="3051">
                  <c:v>2.5919684286036548</c:v>
                </c:pt>
                <c:pt idx="3052">
                  <c:v>2.5920008728603401</c:v>
                </c:pt>
                <c:pt idx="3053">
                  <c:v>2.5920703896239177</c:v>
                </c:pt>
                <c:pt idx="3054">
                  <c:v>2.5920716667581267</c:v>
                </c:pt>
                <c:pt idx="3055">
                  <c:v>2.5921681847189624</c:v>
                </c:pt>
                <c:pt idx="3056">
                  <c:v>2.5924404136881285</c:v>
                </c:pt>
                <c:pt idx="3057">
                  <c:v>2.5927414646694587</c:v>
                </c:pt>
                <c:pt idx="3058">
                  <c:v>2.5927601134768943</c:v>
                </c:pt>
                <c:pt idx="3059">
                  <c:v>2.59286470054096</c:v>
                </c:pt>
                <c:pt idx="3060">
                  <c:v>2.5930501062853502</c:v>
                </c:pt>
                <c:pt idx="3061">
                  <c:v>2.59345737944613</c:v>
                </c:pt>
                <c:pt idx="3062">
                  <c:v>2.5935763461904253</c:v>
                </c:pt>
                <c:pt idx="3063">
                  <c:v>2.5938156925513001</c:v>
                </c:pt>
                <c:pt idx="3064">
                  <c:v>2.5939320457158801</c:v>
                </c:pt>
                <c:pt idx="3065">
                  <c:v>2.5939743660283812</c:v>
                </c:pt>
                <c:pt idx="3066">
                  <c:v>2.5940198409325359</c:v>
                </c:pt>
                <c:pt idx="3067">
                  <c:v>2.5941142766792802</c:v>
                </c:pt>
                <c:pt idx="3068">
                  <c:v>2.5942579103008367</c:v>
                </c:pt>
                <c:pt idx="3069">
                  <c:v>2.5943805487248448</c:v>
                </c:pt>
                <c:pt idx="3070">
                  <c:v>2.5944520319980948</c:v>
                </c:pt>
                <c:pt idx="3071">
                  <c:v>2.5945150782746902</c:v>
                </c:pt>
                <c:pt idx="3072">
                  <c:v>2.5945826180864002</c:v>
                </c:pt>
                <c:pt idx="3073">
                  <c:v>2.5948668181377199</c:v>
                </c:pt>
                <c:pt idx="3074">
                  <c:v>2.5949693978955199</c:v>
                </c:pt>
                <c:pt idx="3075">
                  <c:v>2.5950216852823949</c:v>
                </c:pt>
                <c:pt idx="3076">
                  <c:v>2.5951014544036277</c:v>
                </c:pt>
                <c:pt idx="3077">
                  <c:v>2.5954193147855587</c:v>
                </c:pt>
                <c:pt idx="3078">
                  <c:v>2.5954199344757929</c:v>
                </c:pt>
                <c:pt idx="3079">
                  <c:v>2.5954340263230598</c:v>
                </c:pt>
                <c:pt idx="3080">
                  <c:v>2.5954340841375201</c:v>
                </c:pt>
                <c:pt idx="3081">
                  <c:v>2.5954760220030577</c:v>
                </c:pt>
                <c:pt idx="3082">
                  <c:v>2.5959073947837044</c:v>
                </c:pt>
                <c:pt idx="3083">
                  <c:v>2.5959083616195677</c:v>
                </c:pt>
                <c:pt idx="3084">
                  <c:v>2.5960120795364987</c:v>
                </c:pt>
                <c:pt idx="3085">
                  <c:v>2.59681735710911</c:v>
                </c:pt>
                <c:pt idx="3086">
                  <c:v>2.596853383673039</c:v>
                </c:pt>
                <c:pt idx="3087">
                  <c:v>2.5969391324941777</c:v>
                </c:pt>
                <c:pt idx="3088">
                  <c:v>2.59705856237471</c:v>
                </c:pt>
                <c:pt idx="3089">
                  <c:v>2.5971067856052801</c:v>
                </c:pt>
                <c:pt idx="3090">
                  <c:v>2.59726925237482</c:v>
                </c:pt>
                <c:pt idx="3091">
                  <c:v>2.5975941851203359</c:v>
                </c:pt>
                <c:pt idx="3092">
                  <c:v>2.5981858921757199</c:v>
                </c:pt>
                <c:pt idx="3093">
                  <c:v>2.5984288259591377</c:v>
                </c:pt>
                <c:pt idx="3094">
                  <c:v>2.5986474332793739</c:v>
                </c:pt>
                <c:pt idx="3095">
                  <c:v>2.5987843524339849</c:v>
                </c:pt>
                <c:pt idx="3096">
                  <c:v>2.59911931756558</c:v>
                </c:pt>
                <c:pt idx="3097">
                  <c:v>2.5993184959164277</c:v>
                </c:pt>
                <c:pt idx="3098">
                  <c:v>2.5993478255297577</c:v>
                </c:pt>
                <c:pt idx="3099">
                  <c:v>2.59958504578529</c:v>
                </c:pt>
                <c:pt idx="3100">
                  <c:v>2.5996879406022599</c:v>
                </c:pt>
                <c:pt idx="3101">
                  <c:v>2.5998162098930777</c:v>
                </c:pt>
                <c:pt idx="3102">
                  <c:v>2.5998583506177453</c:v>
                </c:pt>
                <c:pt idx="3103">
                  <c:v>2.6000463073005999</c:v>
                </c:pt>
                <c:pt idx="3104">
                  <c:v>2.60024725329846</c:v>
                </c:pt>
                <c:pt idx="3105">
                  <c:v>2.60028442903895</c:v>
                </c:pt>
                <c:pt idx="3106">
                  <c:v>2.60031923064316</c:v>
                </c:pt>
                <c:pt idx="3107">
                  <c:v>2.6003907696394593</c:v>
                </c:pt>
                <c:pt idx="3108">
                  <c:v>2.6005263674487353</c:v>
                </c:pt>
                <c:pt idx="3109">
                  <c:v>2.6007337024084287</c:v>
                </c:pt>
                <c:pt idx="3110">
                  <c:v>2.6007743507620007</c:v>
                </c:pt>
                <c:pt idx="3111">
                  <c:v>2.6008941937401997</c:v>
                </c:pt>
                <c:pt idx="3112">
                  <c:v>2.6009967404017407</c:v>
                </c:pt>
                <c:pt idx="3113">
                  <c:v>2.6010782846815701</c:v>
                </c:pt>
                <c:pt idx="3114">
                  <c:v>2.6011547260725454</c:v>
                </c:pt>
                <c:pt idx="3115">
                  <c:v>2.6013766487843393</c:v>
                </c:pt>
                <c:pt idx="3116">
                  <c:v>2.6015843627625692</c:v>
                </c:pt>
                <c:pt idx="3117">
                  <c:v>2.6017506556270802</c:v>
                </c:pt>
                <c:pt idx="3118">
                  <c:v>2.6019129141702577</c:v>
                </c:pt>
                <c:pt idx="3119">
                  <c:v>2.6024686703597033</c:v>
                </c:pt>
                <c:pt idx="3120">
                  <c:v>2.6025751486765953</c:v>
                </c:pt>
                <c:pt idx="3121">
                  <c:v>2.6032465655575954</c:v>
                </c:pt>
                <c:pt idx="3122">
                  <c:v>2.6033452769951499</c:v>
                </c:pt>
                <c:pt idx="3123">
                  <c:v>2.6033838428514047</c:v>
                </c:pt>
                <c:pt idx="3124">
                  <c:v>2.6033846685264228</c:v>
                </c:pt>
                <c:pt idx="3125">
                  <c:v>2.60345272676817</c:v>
                </c:pt>
                <c:pt idx="3126">
                  <c:v>2.6035981714361154</c:v>
                </c:pt>
                <c:pt idx="3127">
                  <c:v>2.6039440553191899</c:v>
                </c:pt>
                <c:pt idx="3128">
                  <c:v>2.6046336452582599</c:v>
                </c:pt>
                <c:pt idx="3129">
                  <c:v>2.6046668263487587</c:v>
                </c:pt>
                <c:pt idx="3130">
                  <c:v>2.6047406048172901</c:v>
                </c:pt>
                <c:pt idx="3131">
                  <c:v>2.6052398223176154</c:v>
                </c:pt>
                <c:pt idx="3132">
                  <c:v>2.6052522829914202</c:v>
                </c:pt>
                <c:pt idx="3133">
                  <c:v>2.6052696371048834</c:v>
                </c:pt>
                <c:pt idx="3134">
                  <c:v>2.6053617313491002</c:v>
                </c:pt>
                <c:pt idx="3135">
                  <c:v>2.6053991508333412</c:v>
                </c:pt>
                <c:pt idx="3136">
                  <c:v>2.6056078050898397</c:v>
                </c:pt>
                <c:pt idx="3137">
                  <c:v>2.6056669201490048</c:v>
                </c:pt>
                <c:pt idx="3138">
                  <c:v>2.6057091457676353</c:v>
                </c:pt>
                <c:pt idx="3139">
                  <c:v>2.6057436056346677</c:v>
                </c:pt>
                <c:pt idx="3140">
                  <c:v>2.6057694345136748</c:v>
                </c:pt>
                <c:pt idx="3141">
                  <c:v>2.6057849387150402</c:v>
                </c:pt>
                <c:pt idx="3142">
                  <c:v>2.6057862898720159</c:v>
                </c:pt>
                <c:pt idx="3143">
                  <c:v>2.6061590660451701</c:v>
                </c:pt>
                <c:pt idx="3144">
                  <c:v>2.6064212945394001</c:v>
                </c:pt>
                <c:pt idx="3145">
                  <c:v>2.6064688960802043</c:v>
                </c:pt>
                <c:pt idx="3146">
                  <c:v>2.6068408409030477</c:v>
                </c:pt>
                <c:pt idx="3147">
                  <c:v>2.6069058611791398</c:v>
                </c:pt>
                <c:pt idx="3148">
                  <c:v>2.6070636075068099</c:v>
                </c:pt>
                <c:pt idx="3149">
                  <c:v>2.6074666782464369</c:v>
                </c:pt>
                <c:pt idx="3150">
                  <c:v>2.6075917485869975</c:v>
                </c:pt>
                <c:pt idx="3151">
                  <c:v>2.6076337806802412</c:v>
                </c:pt>
                <c:pt idx="3152">
                  <c:v>2.6076939155919159</c:v>
                </c:pt>
                <c:pt idx="3153">
                  <c:v>2.6078168656183411</c:v>
                </c:pt>
                <c:pt idx="3154">
                  <c:v>2.6081713110783649</c:v>
                </c:pt>
                <c:pt idx="3155">
                  <c:v>2.6083248710426092</c:v>
                </c:pt>
                <c:pt idx="3156">
                  <c:v>2.6083635325452899</c:v>
                </c:pt>
                <c:pt idx="3157">
                  <c:v>2.6084274527928049</c:v>
                </c:pt>
                <c:pt idx="3158">
                  <c:v>2.608573303465</c:v>
                </c:pt>
                <c:pt idx="3159">
                  <c:v>2.6085740813108802</c:v>
                </c:pt>
                <c:pt idx="3160">
                  <c:v>2.6088030415608299</c:v>
                </c:pt>
                <c:pt idx="3161">
                  <c:v>2.6089244804135601</c:v>
                </c:pt>
                <c:pt idx="3162">
                  <c:v>2.6090055976640198</c:v>
                </c:pt>
                <c:pt idx="3163">
                  <c:v>2.6092915420752054</c:v>
                </c:pt>
                <c:pt idx="3164">
                  <c:v>2.6094134175250501</c:v>
                </c:pt>
                <c:pt idx="3165">
                  <c:v>2.6095701782680099</c:v>
                </c:pt>
                <c:pt idx="3166">
                  <c:v>2.6096016481353783</c:v>
                </c:pt>
                <c:pt idx="3167">
                  <c:v>2.60974674570818</c:v>
                </c:pt>
                <c:pt idx="3168">
                  <c:v>2.6099067192349898</c:v>
                </c:pt>
                <c:pt idx="3169">
                  <c:v>2.6100286919838833</c:v>
                </c:pt>
                <c:pt idx="3170">
                  <c:v>2.6101127198102501</c:v>
                </c:pt>
                <c:pt idx="3171">
                  <c:v>2.61032219134397</c:v>
                </c:pt>
                <c:pt idx="3172">
                  <c:v>2.6106170707140501</c:v>
                </c:pt>
                <c:pt idx="3173">
                  <c:v>2.6106509824997843</c:v>
                </c:pt>
                <c:pt idx="3174">
                  <c:v>2.6107131499632077</c:v>
                </c:pt>
                <c:pt idx="3175">
                  <c:v>2.6107145891575554</c:v>
                </c:pt>
                <c:pt idx="3176">
                  <c:v>2.6107173597793754</c:v>
                </c:pt>
                <c:pt idx="3177">
                  <c:v>2.6111650949872787</c:v>
                </c:pt>
                <c:pt idx="3178">
                  <c:v>2.6112706997696167</c:v>
                </c:pt>
                <c:pt idx="3179">
                  <c:v>2.6112803748497067</c:v>
                </c:pt>
                <c:pt idx="3180">
                  <c:v>2.61146975084504</c:v>
                </c:pt>
                <c:pt idx="3181">
                  <c:v>2.6115273218478099</c:v>
                </c:pt>
                <c:pt idx="3182">
                  <c:v>2.611582008789</c:v>
                </c:pt>
                <c:pt idx="3183">
                  <c:v>2.6115867813307601</c:v>
                </c:pt>
                <c:pt idx="3184">
                  <c:v>2.6116428651778567</c:v>
                </c:pt>
                <c:pt idx="3185">
                  <c:v>2.6116457476686787</c:v>
                </c:pt>
                <c:pt idx="3186">
                  <c:v>2.6118215856267999</c:v>
                </c:pt>
                <c:pt idx="3187">
                  <c:v>2.6119858873925099</c:v>
                </c:pt>
                <c:pt idx="3188">
                  <c:v>2.6121356414520802</c:v>
                </c:pt>
                <c:pt idx="3189">
                  <c:v>2.6121972411721259</c:v>
                </c:pt>
                <c:pt idx="3190">
                  <c:v>2.6122541920793187</c:v>
                </c:pt>
                <c:pt idx="3191">
                  <c:v>2.6128492798931529</c:v>
                </c:pt>
                <c:pt idx="3192">
                  <c:v>2.6129751257406233</c:v>
                </c:pt>
                <c:pt idx="3193">
                  <c:v>2.6130916200127801</c:v>
                </c:pt>
                <c:pt idx="3194">
                  <c:v>2.6131600198970699</c:v>
                </c:pt>
                <c:pt idx="3195">
                  <c:v>2.6135423990484767</c:v>
                </c:pt>
                <c:pt idx="3196">
                  <c:v>2.6138558868957777</c:v>
                </c:pt>
                <c:pt idx="3197">
                  <c:v>2.6140267177870649</c:v>
                </c:pt>
                <c:pt idx="3198">
                  <c:v>2.6140457476281798</c:v>
                </c:pt>
                <c:pt idx="3199">
                  <c:v>2.6140661921941253</c:v>
                </c:pt>
                <c:pt idx="3200">
                  <c:v>2.6145102725137499</c:v>
                </c:pt>
                <c:pt idx="3201">
                  <c:v>2.6145824515003202</c:v>
                </c:pt>
                <c:pt idx="3202">
                  <c:v>2.6146478748702977</c:v>
                </c:pt>
                <c:pt idx="3203">
                  <c:v>2.6147138981392501</c:v>
                </c:pt>
                <c:pt idx="3204">
                  <c:v>2.6150205538984199</c:v>
                </c:pt>
                <c:pt idx="3205">
                  <c:v>2.6151186765700398</c:v>
                </c:pt>
                <c:pt idx="3206">
                  <c:v>2.615258036039279</c:v>
                </c:pt>
                <c:pt idx="3207">
                  <c:v>2.6155342952116354</c:v>
                </c:pt>
                <c:pt idx="3208">
                  <c:v>2.6156221137882709</c:v>
                </c:pt>
                <c:pt idx="3209">
                  <c:v>2.6156919002985397</c:v>
                </c:pt>
                <c:pt idx="3210">
                  <c:v>2.6158359101675277</c:v>
                </c:pt>
                <c:pt idx="3211">
                  <c:v>2.6158760424791101</c:v>
                </c:pt>
                <c:pt idx="3212">
                  <c:v>2.6161575117148477</c:v>
                </c:pt>
                <c:pt idx="3213">
                  <c:v>2.6162654688691167</c:v>
                </c:pt>
                <c:pt idx="3214">
                  <c:v>2.6165796927409599</c:v>
                </c:pt>
                <c:pt idx="3215">
                  <c:v>2.6166030941966443</c:v>
                </c:pt>
                <c:pt idx="3216">
                  <c:v>2.6166280916320397</c:v>
                </c:pt>
                <c:pt idx="3217">
                  <c:v>2.61663940739794</c:v>
                </c:pt>
                <c:pt idx="3218">
                  <c:v>2.6167910437622601</c:v>
                </c:pt>
                <c:pt idx="3219">
                  <c:v>2.61703061452685</c:v>
                </c:pt>
                <c:pt idx="3220">
                  <c:v>2.6170749152945199</c:v>
                </c:pt>
                <c:pt idx="3221">
                  <c:v>2.6171043034702901</c:v>
                </c:pt>
                <c:pt idx="3222">
                  <c:v>2.6171050455731799</c:v>
                </c:pt>
                <c:pt idx="3223">
                  <c:v>2.6172702590359553</c:v>
                </c:pt>
                <c:pt idx="3224">
                  <c:v>2.6175219810636898</c:v>
                </c:pt>
                <c:pt idx="3225">
                  <c:v>2.6175390605264583</c:v>
                </c:pt>
                <c:pt idx="3226">
                  <c:v>2.6181164306147977</c:v>
                </c:pt>
                <c:pt idx="3227">
                  <c:v>2.6182607589505178</c:v>
                </c:pt>
                <c:pt idx="3228">
                  <c:v>2.6185734872598267</c:v>
                </c:pt>
                <c:pt idx="3229">
                  <c:v>2.6187867915094154</c:v>
                </c:pt>
                <c:pt idx="3230">
                  <c:v>2.6188455098066643</c:v>
                </c:pt>
                <c:pt idx="3231">
                  <c:v>2.6191007102847501</c:v>
                </c:pt>
                <c:pt idx="3232">
                  <c:v>2.6191899413253812</c:v>
                </c:pt>
                <c:pt idx="3233">
                  <c:v>2.6193427368898967</c:v>
                </c:pt>
                <c:pt idx="3234">
                  <c:v>2.61942722131564</c:v>
                </c:pt>
                <c:pt idx="3235">
                  <c:v>2.6195144170319153</c:v>
                </c:pt>
                <c:pt idx="3236">
                  <c:v>2.6198958511072998</c:v>
                </c:pt>
                <c:pt idx="3237">
                  <c:v>2.6199515165403602</c:v>
                </c:pt>
                <c:pt idx="3238">
                  <c:v>2.6199665838975199</c:v>
                </c:pt>
                <c:pt idx="3239">
                  <c:v>2.6199726746259797</c:v>
                </c:pt>
                <c:pt idx="3240">
                  <c:v>2.6200945827519697</c:v>
                </c:pt>
                <c:pt idx="3241">
                  <c:v>2.6202191622605349</c:v>
                </c:pt>
                <c:pt idx="3242">
                  <c:v>2.6202560059421498</c:v>
                </c:pt>
                <c:pt idx="3243">
                  <c:v>2.6205410439396002</c:v>
                </c:pt>
                <c:pt idx="3244">
                  <c:v>2.6206309067662898</c:v>
                </c:pt>
                <c:pt idx="3245">
                  <c:v>2.6206762521544769</c:v>
                </c:pt>
                <c:pt idx="3246">
                  <c:v>2.6211307128416097</c:v>
                </c:pt>
                <c:pt idx="3247">
                  <c:v>2.6213129526356354</c:v>
                </c:pt>
                <c:pt idx="3248">
                  <c:v>2.6213196590593149</c:v>
                </c:pt>
                <c:pt idx="3249">
                  <c:v>2.6214937567500987</c:v>
                </c:pt>
                <c:pt idx="3250">
                  <c:v>2.6217369040357701</c:v>
                </c:pt>
                <c:pt idx="3251">
                  <c:v>2.6217857927269854</c:v>
                </c:pt>
                <c:pt idx="3252">
                  <c:v>2.62187341226785</c:v>
                </c:pt>
                <c:pt idx="3253">
                  <c:v>2.6227032057883499</c:v>
                </c:pt>
                <c:pt idx="3254">
                  <c:v>2.6227814873873254</c:v>
                </c:pt>
                <c:pt idx="3255">
                  <c:v>2.6228625926796187</c:v>
                </c:pt>
                <c:pt idx="3256">
                  <c:v>2.62306662375559</c:v>
                </c:pt>
                <c:pt idx="3257">
                  <c:v>2.6231939472967687</c:v>
                </c:pt>
                <c:pt idx="3258">
                  <c:v>2.6237087728355659</c:v>
                </c:pt>
                <c:pt idx="3259">
                  <c:v>2.6237608433939559</c:v>
                </c:pt>
                <c:pt idx="3260">
                  <c:v>2.6241137704265007</c:v>
                </c:pt>
                <c:pt idx="3261">
                  <c:v>2.6241979121927659</c:v>
                </c:pt>
                <c:pt idx="3262">
                  <c:v>2.6244070258921801</c:v>
                </c:pt>
                <c:pt idx="3263">
                  <c:v>2.6247661147022798</c:v>
                </c:pt>
                <c:pt idx="3264">
                  <c:v>2.6251988717224783</c:v>
                </c:pt>
                <c:pt idx="3265">
                  <c:v>2.62525285749558</c:v>
                </c:pt>
                <c:pt idx="3266">
                  <c:v>2.62532941761072</c:v>
                </c:pt>
                <c:pt idx="3267">
                  <c:v>2.6254025043490077</c:v>
                </c:pt>
                <c:pt idx="3268">
                  <c:v>2.6255199351185587</c:v>
                </c:pt>
                <c:pt idx="3269">
                  <c:v>2.6256384636390577</c:v>
                </c:pt>
                <c:pt idx="3270">
                  <c:v>2.6259188129798701</c:v>
                </c:pt>
                <c:pt idx="3271">
                  <c:v>2.6260179092246867</c:v>
                </c:pt>
                <c:pt idx="3272">
                  <c:v>2.6261698516466954</c:v>
                </c:pt>
                <c:pt idx="3273">
                  <c:v>2.6262588801933187</c:v>
                </c:pt>
                <c:pt idx="3274">
                  <c:v>2.6264066999983777</c:v>
                </c:pt>
                <c:pt idx="3275">
                  <c:v>2.6264597756189301</c:v>
                </c:pt>
                <c:pt idx="3276">
                  <c:v>2.6267459118769998</c:v>
                </c:pt>
                <c:pt idx="3277">
                  <c:v>2.6272480775274154</c:v>
                </c:pt>
                <c:pt idx="3278">
                  <c:v>2.6274493517317099</c:v>
                </c:pt>
                <c:pt idx="3279">
                  <c:v>2.6277274744252401</c:v>
                </c:pt>
                <c:pt idx="3280">
                  <c:v>2.6279089266319353</c:v>
                </c:pt>
                <c:pt idx="3281">
                  <c:v>2.6279131110708698</c:v>
                </c:pt>
                <c:pt idx="3282">
                  <c:v>2.6279990592662359</c:v>
                </c:pt>
                <c:pt idx="3283">
                  <c:v>2.6280950365227902</c:v>
                </c:pt>
                <c:pt idx="3284">
                  <c:v>2.6282135000020359</c:v>
                </c:pt>
                <c:pt idx="3285">
                  <c:v>2.62822138957825</c:v>
                </c:pt>
                <c:pt idx="3286">
                  <c:v>2.6283874147677802</c:v>
                </c:pt>
                <c:pt idx="3287">
                  <c:v>2.6288434071841067</c:v>
                </c:pt>
                <c:pt idx="3288">
                  <c:v>2.6289062588671208</c:v>
                </c:pt>
                <c:pt idx="3289">
                  <c:v>2.6292043488742411</c:v>
                </c:pt>
                <c:pt idx="3290">
                  <c:v>2.6293805609354393</c:v>
                </c:pt>
                <c:pt idx="3291">
                  <c:v>2.6294662672809759</c:v>
                </c:pt>
                <c:pt idx="3292">
                  <c:v>2.6295841573445449</c:v>
                </c:pt>
                <c:pt idx="3293">
                  <c:v>2.6299335580390069</c:v>
                </c:pt>
                <c:pt idx="3294">
                  <c:v>2.6300754449280777</c:v>
                </c:pt>
                <c:pt idx="3295">
                  <c:v>2.6301045984795812</c:v>
                </c:pt>
                <c:pt idx="3296">
                  <c:v>2.6302245049232598</c:v>
                </c:pt>
                <c:pt idx="3297">
                  <c:v>2.6303914620840612</c:v>
                </c:pt>
                <c:pt idx="3298">
                  <c:v>2.63050036267482</c:v>
                </c:pt>
                <c:pt idx="3299">
                  <c:v>2.6306565889117701</c:v>
                </c:pt>
                <c:pt idx="3300">
                  <c:v>2.63073296513216</c:v>
                </c:pt>
                <c:pt idx="3301">
                  <c:v>2.6307954377044398</c:v>
                </c:pt>
                <c:pt idx="3302">
                  <c:v>2.6308703422865953</c:v>
                </c:pt>
                <c:pt idx="3303">
                  <c:v>2.6311637273616602</c:v>
                </c:pt>
                <c:pt idx="3304">
                  <c:v>2.63182305119722</c:v>
                </c:pt>
                <c:pt idx="3305">
                  <c:v>2.6322213678285</c:v>
                </c:pt>
                <c:pt idx="3306">
                  <c:v>2.63235422691363</c:v>
                </c:pt>
                <c:pt idx="3307">
                  <c:v>2.6324291567696587</c:v>
                </c:pt>
                <c:pt idx="3308">
                  <c:v>2.6329846895110101</c:v>
                </c:pt>
                <c:pt idx="3309">
                  <c:v>2.6332603139110597</c:v>
                </c:pt>
                <c:pt idx="3310">
                  <c:v>2.6333065005111949</c:v>
                </c:pt>
                <c:pt idx="3311">
                  <c:v>2.6333394336091067</c:v>
                </c:pt>
                <c:pt idx="3312">
                  <c:v>2.6333524254784377</c:v>
                </c:pt>
                <c:pt idx="3313">
                  <c:v>2.63350037819824</c:v>
                </c:pt>
                <c:pt idx="3314">
                  <c:v>2.6337171246743298</c:v>
                </c:pt>
                <c:pt idx="3315">
                  <c:v>2.6344985200437967</c:v>
                </c:pt>
                <c:pt idx="3316">
                  <c:v>2.6346191083365098</c:v>
                </c:pt>
                <c:pt idx="3317">
                  <c:v>2.6346275842987477</c:v>
                </c:pt>
                <c:pt idx="3318">
                  <c:v>2.6347166392551578</c:v>
                </c:pt>
                <c:pt idx="3319">
                  <c:v>2.6347298566486801</c:v>
                </c:pt>
                <c:pt idx="3320">
                  <c:v>2.6350929308887938</c:v>
                </c:pt>
                <c:pt idx="3321">
                  <c:v>2.6351582410029759</c:v>
                </c:pt>
                <c:pt idx="3322">
                  <c:v>2.6352930880838477</c:v>
                </c:pt>
                <c:pt idx="3323">
                  <c:v>2.6353876546411099</c:v>
                </c:pt>
                <c:pt idx="3324">
                  <c:v>2.6356950977686187</c:v>
                </c:pt>
                <c:pt idx="3325">
                  <c:v>2.6362733263690767</c:v>
                </c:pt>
                <c:pt idx="3326">
                  <c:v>2.6363823979480077</c:v>
                </c:pt>
                <c:pt idx="3327">
                  <c:v>2.63658071422494</c:v>
                </c:pt>
                <c:pt idx="3328">
                  <c:v>2.6366992768486597</c:v>
                </c:pt>
                <c:pt idx="3329">
                  <c:v>2.63671019824254</c:v>
                </c:pt>
                <c:pt idx="3330">
                  <c:v>2.6369185660673802</c:v>
                </c:pt>
                <c:pt idx="3331">
                  <c:v>2.6374449947551053</c:v>
                </c:pt>
                <c:pt idx="3332">
                  <c:v>2.63765885399097</c:v>
                </c:pt>
                <c:pt idx="3333">
                  <c:v>2.6377358759964848</c:v>
                </c:pt>
                <c:pt idx="3334">
                  <c:v>2.6382088487890298</c:v>
                </c:pt>
                <c:pt idx="3335">
                  <c:v>2.6386008249783997</c:v>
                </c:pt>
                <c:pt idx="3336">
                  <c:v>2.6391159948783187</c:v>
                </c:pt>
                <c:pt idx="3337">
                  <c:v>2.6392195414127149</c:v>
                </c:pt>
                <c:pt idx="3338">
                  <c:v>2.6395668800109102</c:v>
                </c:pt>
                <c:pt idx="3339">
                  <c:v>2.63982584176164</c:v>
                </c:pt>
                <c:pt idx="3340">
                  <c:v>2.6399402553220601</c:v>
                </c:pt>
                <c:pt idx="3341">
                  <c:v>2.6403146501295054</c:v>
                </c:pt>
                <c:pt idx="3342">
                  <c:v>2.64050511114307</c:v>
                </c:pt>
                <c:pt idx="3343">
                  <c:v>2.64057297397772</c:v>
                </c:pt>
                <c:pt idx="3344">
                  <c:v>2.6411993048231501</c:v>
                </c:pt>
                <c:pt idx="3345">
                  <c:v>2.6412112201284401</c:v>
                </c:pt>
                <c:pt idx="3346">
                  <c:v>2.6414431229694397</c:v>
                </c:pt>
                <c:pt idx="3347">
                  <c:v>2.6414463013932967</c:v>
                </c:pt>
                <c:pt idx="3348">
                  <c:v>2.6416536221559999</c:v>
                </c:pt>
                <c:pt idx="3349">
                  <c:v>2.6417134116962</c:v>
                </c:pt>
                <c:pt idx="3350">
                  <c:v>2.6417527661068498</c:v>
                </c:pt>
                <c:pt idx="3351">
                  <c:v>2.6422462572649299</c:v>
                </c:pt>
                <c:pt idx="3352">
                  <c:v>2.6425354285304299</c:v>
                </c:pt>
                <c:pt idx="3353">
                  <c:v>2.6425787960042397</c:v>
                </c:pt>
                <c:pt idx="3354">
                  <c:v>2.6425808867017153</c:v>
                </c:pt>
                <c:pt idx="3355">
                  <c:v>2.6425887300431867</c:v>
                </c:pt>
                <c:pt idx="3356">
                  <c:v>2.6426522303413598</c:v>
                </c:pt>
                <c:pt idx="3357">
                  <c:v>2.6427388091857398</c:v>
                </c:pt>
                <c:pt idx="3358">
                  <c:v>2.6427831771563159</c:v>
                </c:pt>
                <c:pt idx="3359">
                  <c:v>2.6429161259016101</c:v>
                </c:pt>
                <c:pt idx="3360">
                  <c:v>2.6431342780157108</c:v>
                </c:pt>
                <c:pt idx="3361">
                  <c:v>2.6434183803174212</c:v>
                </c:pt>
                <c:pt idx="3362">
                  <c:v>2.64344387929627</c:v>
                </c:pt>
                <c:pt idx="3363">
                  <c:v>2.6434488325391468</c:v>
                </c:pt>
                <c:pt idx="3364">
                  <c:v>2.6435202448207207</c:v>
                </c:pt>
                <c:pt idx="3365">
                  <c:v>2.6435262108728659</c:v>
                </c:pt>
                <c:pt idx="3366">
                  <c:v>2.6436477478572407</c:v>
                </c:pt>
                <c:pt idx="3367">
                  <c:v>2.6437491951715399</c:v>
                </c:pt>
                <c:pt idx="3368">
                  <c:v>2.6437931691808898</c:v>
                </c:pt>
                <c:pt idx="3369">
                  <c:v>2.6438466633267788</c:v>
                </c:pt>
                <c:pt idx="3370">
                  <c:v>2.6441542744438502</c:v>
                </c:pt>
                <c:pt idx="3371">
                  <c:v>2.6442944552673397</c:v>
                </c:pt>
                <c:pt idx="3372">
                  <c:v>2.6447339324448</c:v>
                </c:pt>
                <c:pt idx="3373">
                  <c:v>2.6447588855003401</c:v>
                </c:pt>
                <c:pt idx="3374">
                  <c:v>2.6448359425153178</c:v>
                </c:pt>
                <c:pt idx="3375">
                  <c:v>2.6449459980603698</c:v>
                </c:pt>
                <c:pt idx="3376">
                  <c:v>2.64501598320637</c:v>
                </c:pt>
                <c:pt idx="3377">
                  <c:v>2.6450747338671099</c:v>
                </c:pt>
                <c:pt idx="3378">
                  <c:v>2.6454120893563902</c:v>
                </c:pt>
                <c:pt idx="3379">
                  <c:v>2.64543798385766</c:v>
                </c:pt>
                <c:pt idx="3380">
                  <c:v>2.64549287420266</c:v>
                </c:pt>
                <c:pt idx="3381">
                  <c:v>2.6455190139604601</c:v>
                </c:pt>
                <c:pt idx="3382">
                  <c:v>2.6456381488848502</c:v>
                </c:pt>
                <c:pt idx="3383">
                  <c:v>2.6461661362464302</c:v>
                </c:pt>
                <c:pt idx="3384">
                  <c:v>2.6467955472413287</c:v>
                </c:pt>
                <c:pt idx="3385">
                  <c:v>2.6469141771435201</c:v>
                </c:pt>
                <c:pt idx="3386">
                  <c:v>2.6470238155582999</c:v>
                </c:pt>
                <c:pt idx="3387">
                  <c:v>2.6474642178403607</c:v>
                </c:pt>
                <c:pt idx="3388">
                  <c:v>2.6474700064440899</c:v>
                </c:pt>
                <c:pt idx="3389">
                  <c:v>2.6476034625981399</c:v>
                </c:pt>
                <c:pt idx="3390">
                  <c:v>2.6489809394272501</c:v>
                </c:pt>
                <c:pt idx="3391">
                  <c:v>2.6491377038896768</c:v>
                </c:pt>
                <c:pt idx="3392">
                  <c:v>2.6492316498410959</c:v>
                </c:pt>
                <c:pt idx="3393">
                  <c:v>2.6496097616801348</c:v>
                </c:pt>
                <c:pt idx="3394">
                  <c:v>2.6496927011861349</c:v>
                </c:pt>
                <c:pt idx="3395">
                  <c:v>2.6498304140292968</c:v>
                </c:pt>
                <c:pt idx="3396">
                  <c:v>2.64990498335577</c:v>
                </c:pt>
                <c:pt idx="3397">
                  <c:v>2.6500471194284243</c:v>
                </c:pt>
                <c:pt idx="3398">
                  <c:v>2.6502128099306397</c:v>
                </c:pt>
                <c:pt idx="3399">
                  <c:v>2.6504190805236987</c:v>
                </c:pt>
                <c:pt idx="3400">
                  <c:v>2.6506716718377401</c:v>
                </c:pt>
                <c:pt idx="3401">
                  <c:v>2.6506842102481101</c:v>
                </c:pt>
                <c:pt idx="3402">
                  <c:v>2.6507774543292197</c:v>
                </c:pt>
                <c:pt idx="3403">
                  <c:v>2.6508867483596359</c:v>
                </c:pt>
                <c:pt idx="3404">
                  <c:v>2.6511154245285748</c:v>
                </c:pt>
                <c:pt idx="3405">
                  <c:v>2.6517361359115101</c:v>
                </c:pt>
                <c:pt idx="3406">
                  <c:v>2.6522219089780199</c:v>
                </c:pt>
                <c:pt idx="3407">
                  <c:v>2.65253554445454</c:v>
                </c:pt>
                <c:pt idx="3408">
                  <c:v>2.6527788318846777</c:v>
                </c:pt>
                <c:pt idx="3409">
                  <c:v>2.6533769689107753</c:v>
                </c:pt>
                <c:pt idx="3410">
                  <c:v>2.6535387712846159</c:v>
                </c:pt>
                <c:pt idx="3411">
                  <c:v>2.6542088423875954</c:v>
                </c:pt>
                <c:pt idx="3412">
                  <c:v>2.65430301850362</c:v>
                </c:pt>
                <c:pt idx="3413">
                  <c:v>2.6546774653687653</c:v>
                </c:pt>
                <c:pt idx="3414">
                  <c:v>2.6550578654592787</c:v>
                </c:pt>
                <c:pt idx="3415">
                  <c:v>2.6551918977826059</c:v>
                </c:pt>
                <c:pt idx="3416">
                  <c:v>2.6552009369396044</c:v>
                </c:pt>
                <c:pt idx="3417">
                  <c:v>2.6552102328811098</c:v>
                </c:pt>
                <c:pt idx="3418">
                  <c:v>2.6552209848944197</c:v>
                </c:pt>
                <c:pt idx="3419">
                  <c:v>2.6552361672095701</c:v>
                </c:pt>
                <c:pt idx="3420">
                  <c:v>2.65533612269375</c:v>
                </c:pt>
                <c:pt idx="3421">
                  <c:v>2.6554567720177098</c:v>
                </c:pt>
                <c:pt idx="3422">
                  <c:v>2.6555324182244999</c:v>
                </c:pt>
                <c:pt idx="3423">
                  <c:v>2.6557313425614417</c:v>
                </c:pt>
                <c:pt idx="3424">
                  <c:v>2.6559129560322199</c:v>
                </c:pt>
                <c:pt idx="3425">
                  <c:v>2.6560361513360502</c:v>
                </c:pt>
                <c:pt idx="3426">
                  <c:v>2.6563022466572299</c:v>
                </c:pt>
                <c:pt idx="3427">
                  <c:v>2.6563140637885101</c:v>
                </c:pt>
                <c:pt idx="3428">
                  <c:v>2.6563271979133098</c:v>
                </c:pt>
                <c:pt idx="3429">
                  <c:v>2.6565521902594633</c:v>
                </c:pt>
                <c:pt idx="3430">
                  <c:v>2.6566123846563987</c:v>
                </c:pt>
                <c:pt idx="3431">
                  <c:v>2.6566758775516877</c:v>
                </c:pt>
                <c:pt idx="3432">
                  <c:v>2.6569678731329001</c:v>
                </c:pt>
                <c:pt idx="3433">
                  <c:v>2.6570303587699287</c:v>
                </c:pt>
                <c:pt idx="3434">
                  <c:v>2.6571950792815899</c:v>
                </c:pt>
                <c:pt idx="3435">
                  <c:v>2.6572629444727798</c:v>
                </c:pt>
                <c:pt idx="3436">
                  <c:v>2.6572721987809498</c:v>
                </c:pt>
                <c:pt idx="3437">
                  <c:v>2.6573937971361854</c:v>
                </c:pt>
                <c:pt idx="3438">
                  <c:v>2.6575318243091699</c:v>
                </c:pt>
                <c:pt idx="3439">
                  <c:v>2.6577477061070578</c:v>
                </c:pt>
                <c:pt idx="3440">
                  <c:v>2.6577478270464554</c:v>
                </c:pt>
                <c:pt idx="3441">
                  <c:v>2.6581042278704383</c:v>
                </c:pt>
                <c:pt idx="3442">
                  <c:v>2.6581729815979998</c:v>
                </c:pt>
                <c:pt idx="3443">
                  <c:v>2.6584975623060854</c:v>
                </c:pt>
                <c:pt idx="3444">
                  <c:v>2.6585376121336499</c:v>
                </c:pt>
                <c:pt idx="3445">
                  <c:v>2.6588925552869354</c:v>
                </c:pt>
                <c:pt idx="3446">
                  <c:v>2.6590088104180567</c:v>
                </c:pt>
                <c:pt idx="3447">
                  <c:v>2.6593549589932501</c:v>
                </c:pt>
                <c:pt idx="3448">
                  <c:v>2.6597026612146197</c:v>
                </c:pt>
                <c:pt idx="3449">
                  <c:v>2.6598716102326798</c:v>
                </c:pt>
                <c:pt idx="3450">
                  <c:v>2.6600211902524253</c:v>
                </c:pt>
                <c:pt idx="3451">
                  <c:v>2.6602563975799698</c:v>
                </c:pt>
                <c:pt idx="3452">
                  <c:v>2.6602861835061398</c:v>
                </c:pt>
                <c:pt idx="3453">
                  <c:v>2.66042845982544</c:v>
                </c:pt>
                <c:pt idx="3454">
                  <c:v>2.6609133282273607</c:v>
                </c:pt>
                <c:pt idx="3455">
                  <c:v>2.6609172243638</c:v>
                </c:pt>
                <c:pt idx="3456">
                  <c:v>2.6609312607322217</c:v>
                </c:pt>
                <c:pt idx="3457">
                  <c:v>2.6610360571292153</c:v>
                </c:pt>
                <c:pt idx="3458">
                  <c:v>2.6610898888075178</c:v>
                </c:pt>
                <c:pt idx="3459">
                  <c:v>2.6613679030779154</c:v>
                </c:pt>
                <c:pt idx="3460">
                  <c:v>2.6614057885570359</c:v>
                </c:pt>
                <c:pt idx="3461">
                  <c:v>2.6615126933126501</c:v>
                </c:pt>
                <c:pt idx="3462">
                  <c:v>2.6621127508346802</c:v>
                </c:pt>
                <c:pt idx="3463">
                  <c:v>2.6621945621010887</c:v>
                </c:pt>
                <c:pt idx="3464">
                  <c:v>2.6622427642733477</c:v>
                </c:pt>
                <c:pt idx="3465">
                  <c:v>2.6624255060325202</c:v>
                </c:pt>
                <c:pt idx="3466">
                  <c:v>2.66253889031865</c:v>
                </c:pt>
                <c:pt idx="3467">
                  <c:v>2.6625644552226202</c:v>
                </c:pt>
                <c:pt idx="3468">
                  <c:v>2.6625919209756899</c:v>
                </c:pt>
                <c:pt idx="3469">
                  <c:v>2.66273290841028</c:v>
                </c:pt>
                <c:pt idx="3470">
                  <c:v>2.6629734351274301</c:v>
                </c:pt>
                <c:pt idx="3471">
                  <c:v>2.6637076166814793</c:v>
                </c:pt>
                <c:pt idx="3472">
                  <c:v>2.6637246447235454</c:v>
                </c:pt>
                <c:pt idx="3473">
                  <c:v>2.6643451202764199</c:v>
                </c:pt>
                <c:pt idx="3474">
                  <c:v>2.6643941735232399</c:v>
                </c:pt>
                <c:pt idx="3475">
                  <c:v>2.66487945241375</c:v>
                </c:pt>
                <c:pt idx="3476">
                  <c:v>2.66512947927363</c:v>
                </c:pt>
                <c:pt idx="3477">
                  <c:v>2.6652160034858867</c:v>
                </c:pt>
                <c:pt idx="3478">
                  <c:v>2.6654636644658667</c:v>
                </c:pt>
                <c:pt idx="3479">
                  <c:v>2.6656838255207398</c:v>
                </c:pt>
                <c:pt idx="3480">
                  <c:v>2.6657747315135554</c:v>
                </c:pt>
                <c:pt idx="3481">
                  <c:v>2.6659501375183701</c:v>
                </c:pt>
                <c:pt idx="3482">
                  <c:v>2.6660351620930101</c:v>
                </c:pt>
                <c:pt idx="3483">
                  <c:v>2.6663829418985001</c:v>
                </c:pt>
                <c:pt idx="3484">
                  <c:v>2.6666192171804601</c:v>
                </c:pt>
                <c:pt idx="3485">
                  <c:v>2.6668252369412397</c:v>
                </c:pt>
                <c:pt idx="3486">
                  <c:v>2.6668745569744612</c:v>
                </c:pt>
                <c:pt idx="3487">
                  <c:v>2.6669824711432177</c:v>
                </c:pt>
                <c:pt idx="3488">
                  <c:v>2.6670282508363083</c:v>
                </c:pt>
                <c:pt idx="3489">
                  <c:v>2.6673281983603454</c:v>
                </c:pt>
                <c:pt idx="3490">
                  <c:v>2.6676073451798898</c:v>
                </c:pt>
                <c:pt idx="3491">
                  <c:v>2.66765976050924</c:v>
                </c:pt>
                <c:pt idx="3492">
                  <c:v>2.6679162758227859</c:v>
                </c:pt>
                <c:pt idx="3493">
                  <c:v>2.6681936226500054</c:v>
                </c:pt>
                <c:pt idx="3494">
                  <c:v>2.6686337472016608</c:v>
                </c:pt>
                <c:pt idx="3495">
                  <c:v>2.6690652590724402</c:v>
                </c:pt>
                <c:pt idx="3496">
                  <c:v>2.66907919673343</c:v>
                </c:pt>
                <c:pt idx="3497">
                  <c:v>2.6690944039390301</c:v>
                </c:pt>
                <c:pt idx="3498">
                  <c:v>2.6691406508979454</c:v>
                </c:pt>
                <c:pt idx="3499">
                  <c:v>2.6691434124642877</c:v>
                </c:pt>
                <c:pt idx="3500">
                  <c:v>2.6692366348925298</c:v>
                </c:pt>
                <c:pt idx="3501">
                  <c:v>2.6692820910526902</c:v>
                </c:pt>
                <c:pt idx="3502">
                  <c:v>2.669469683808781</c:v>
                </c:pt>
                <c:pt idx="3503">
                  <c:v>2.66948823763307</c:v>
                </c:pt>
                <c:pt idx="3504">
                  <c:v>2.66965690439639</c:v>
                </c:pt>
                <c:pt idx="3505">
                  <c:v>2.6697058770279853</c:v>
                </c:pt>
                <c:pt idx="3506">
                  <c:v>2.6698636484211549</c:v>
                </c:pt>
                <c:pt idx="3507">
                  <c:v>2.6699658190497253</c:v>
                </c:pt>
                <c:pt idx="3508">
                  <c:v>2.6703053693012597</c:v>
                </c:pt>
                <c:pt idx="3509">
                  <c:v>2.6704135363979802</c:v>
                </c:pt>
                <c:pt idx="3510">
                  <c:v>2.6708350346238738</c:v>
                </c:pt>
                <c:pt idx="3511">
                  <c:v>2.6708633131681139</c:v>
                </c:pt>
                <c:pt idx="3512">
                  <c:v>2.6711369205024553</c:v>
                </c:pt>
                <c:pt idx="3513">
                  <c:v>2.6711794647251197</c:v>
                </c:pt>
                <c:pt idx="3514">
                  <c:v>2.6712342274600553</c:v>
                </c:pt>
                <c:pt idx="3515">
                  <c:v>2.6712825399789253</c:v>
                </c:pt>
                <c:pt idx="3516">
                  <c:v>2.6718157689036102</c:v>
                </c:pt>
                <c:pt idx="3517">
                  <c:v>2.6718588281602567</c:v>
                </c:pt>
                <c:pt idx="3518">
                  <c:v>2.6730647307115611</c:v>
                </c:pt>
                <c:pt idx="3519">
                  <c:v>2.6733866489491453</c:v>
                </c:pt>
                <c:pt idx="3520">
                  <c:v>2.6734616152139798</c:v>
                </c:pt>
                <c:pt idx="3521">
                  <c:v>2.6736965956714602</c:v>
                </c:pt>
                <c:pt idx="3522">
                  <c:v>2.6737815002832699</c:v>
                </c:pt>
                <c:pt idx="3523">
                  <c:v>2.6738080009088967</c:v>
                </c:pt>
                <c:pt idx="3524">
                  <c:v>2.67391575950364</c:v>
                </c:pt>
                <c:pt idx="3525">
                  <c:v>2.6739621543358387</c:v>
                </c:pt>
                <c:pt idx="3526">
                  <c:v>2.6740488553851587</c:v>
                </c:pt>
                <c:pt idx="3527">
                  <c:v>2.6747487357318587</c:v>
                </c:pt>
                <c:pt idx="3528">
                  <c:v>2.6747955457535348</c:v>
                </c:pt>
                <c:pt idx="3529">
                  <c:v>2.6751831747906301</c:v>
                </c:pt>
                <c:pt idx="3530">
                  <c:v>2.6752603021667998</c:v>
                </c:pt>
                <c:pt idx="3531">
                  <c:v>2.6753303785685154</c:v>
                </c:pt>
                <c:pt idx="3532">
                  <c:v>2.6754383251692624</c:v>
                </c:pt>
                <c:pt idx="3533">
                  <c:v>2.6755820553266298</c:v>
                </c:pt>
                <c:pt idx="3534">
                  <c:v>2.67572347264512</c:v>
                </c:pt>
                <c:pt idx="3535">
                  <c:v>2.6760096682727101</c:v>
                </c:pt>
                <c:pt idx="3536">
                  <c:v>2.6764552136032904</c:v>
                </c:pt>
                <c:pt idx="3537">
                  <c:v>2.6764909296970587</c:v>
                </c:pt>
                <c:pt idx="3538">
                  <c:v>2.6765340668960653</c:v>
                </c:pt>
                <c:pt idx="3539">
                  <c:v>2.6766662085567599</c:v>
                </c:pt>
                <c:pt idx="3540">
                  <c:v>2.6766894424178398</c:v>
                </c:pt>
                <c:pt idx="3541">
                  <c:v>2.6767110674331902</c:v>
                </c:pt>
                <c:pt idx="3542">
                  <c:v>2.6768119208704477</c:v>
                </c:pt>
                <c:pt idx="3543">
                  <c:v>2.6768330206187567</c:v>
                </c:pt>
                <c:pt idx="3544">
                  <c:v>2.6773652256050702</c:v>
                </c:pt>
                <c:pt idx="3545">
                  <c:v>2.6776568305823298</c:v>
                </c:pt>
                <c:pt idx="3546">
                  <c:v>2.6779526591682044</c:v>
                </c:pt>
                <c:pt idx="3547">
                  <c:v>2.67835015474347</c:v>
                </c:pt>
                <c:pt idx="3548">
                  <c:v>2.6786162520948</c:v>
                </c:pt>
                <c:pt idx="3549">
                  <c:v>2.6786891335321243</c:v>
                </c:pt>
                <c:pt idx="3550">
                  <c:v>2.6787126161989301</c:v>
                </c:pt>
                <c:pt idx="3551">
                  <c:v>2.6788112251270899</c:v>
                </c:pt>
                <c:pt idx="3552">
                  <c:v>2.6792694456951387</c:v>
                </c:pt>
                <c:pt idx="3553">
                  <c:v>2.6794278216301302</c:v>
                </c:pt>
                <c:pt idx="3554">
                  <c:v>2.67968557602725</c:v>
                </c:pt>
                <c:pt idx="3555">
                  <c:v>2.6796945183248702</c:v>
                </c:pt>
                <c:pt idx="3556">
                  <c:v>2.6799326785021949</c:v>
                </c:pt>
                <c:pt idx="3557">
                  <c:v>2.6799353969169899</c:v>
                </c:pt>
                <c:pt idx="3558">
                  <c:v>2.6810939189081999</c:v>
                </c:pt>
                <c:pt idx="3559">
                  <c:v>2.6811106291092397</c:v>
                </c:pt>
                <c:pt idx="3560">
                  <c:v>2.6812781913255868</c:v>
                </c:pt>
                <c:pt idx="3561">
                  <c:v>2.6813470516881801</c:v>
                </c:pt>
                <c:pt idx="3562">
                  <c:v>2.6813851589491202</c:v>
                </c:pt>
                <c:pt idx="3563">
                  <c:v>2.6815438730972101</c:v>
                </c:pt>
                <c:pt idx="3564">
                  <c:v>2.6817886826349802</c:v>
                </c:pt>
                <c:pt idx="3565">
                  <c:v>2.6818508330062367</c:v>
                </c:pt>
                <c:pt idx="3566">
                  <c:v>2.6822818394471102</c:v>
                </c:pt>
                <c:pt idx="3567">
                  <c:v>2.68255209869946</c:v>
                </c:pt>
                <c:pt idx="3568">
                  <c:v>2.6825830471688898</c:v>
                </c:pt>
                <c:pt idx="3569">
                  <c:v>2.6826206578140099</c:v>
                </c:pt>
                <c:pt idx="3570">
                  <c:v>2.6828446009386377</c:v>
                </c:pt>
                <c:pt idx="3571">
                  <c:v>2.6829324933989978</c:v>
                </c:pt>
                <c:pt idx="3572">
                  <c:v>2.6835863881509607</c:v>
                </c:pt>
                <c:pt idx="3573">
                  <c:v>2.6836650678620368</c:v>
                </c:pt>
                <c:pt idx="3574">
                  <c:v>2.6837468112108098</c:v>
                </c:pt>
                <c:pt idx="3575">
                  <c:v>2.6838740365214449</c:v>
                </c:pt>
                <c:pt idx="3576">
                  <c:v>2.6841951996640399</c:v>
                </c:pt>
                <c:pt idx="3577">
                  <c:v>2.6843753333372877</c:v>
                </c:pt>
                <c:pt idx="3578">
                  <c:v>2.6844846039125554</c:v>
                </c:pt>
                <c:pt idx="3579">
                  <c:v>2.6846359186136501</c:v>
                </c:pt>
                <c:pt idx="3580">
                  <c:v>2.6849896347884101</c:v>
                </c:pt>
                <c:pt idx="3581">
                  <c:v>2.6850053310232367</c:v>
                </c:pt>
                <c:pt idx="3582">
                  <c:v>2.6850934494795098</c:v>
                </c:pt>
                <c:pt idx="3583">
                  <c:v>2.6854049713978601</c:v>
                </c:pt>
                <c:pt idx="3584">
                  <c:v>2.6854869210418877</c:v>
                </c:pt>
                <c:pt idx="3585">
                  <c:v>2.6856023055827798</c:v>
                </c:pt>
                <c:pt idx="3586">
                  <c:v>2.6860261465456499</c:v>
                </c:pt>
                <c:pt idx="3587">
                  <c:v>2.6861347061407583</c:v>
                </c:pt>
                <c:pt idx="3588">
                  <c:v>2.6861767257175053</c:v>
                </c:pt>
                <c:pt idx="3589">
                  <c:v>2.6862617529179507</c:v>
                </c:pt>
                <c:pt idx="3590">
                  <c:v>2.6864510289603354</c:v>
                </c:pt>
                <c:pt idx="3591">
                  <c:v>2.6864946539653154</c:v>
                </c:pt>
                <c:pt idx="3592">
                  <c:v>2.6866254074718197</c:v>
                </c:pt>
                <c:pt idx="3593">
                  <c:v>2.6869845738933154</c:v>
                </c:pt>
                <c:pt idx="3594">
                  <c:v>2.6871387170803906</c:v>
                </c:pt>
                <c:pt idx="3595">
                  <c:v>2.6871598577599887</c:v>
                </c:pt>
                <c:pt idx="3596">
                  <c:v>2.6872015049134954</c:v>
                </c:pt>
                <c:pt idx="3597">
                  <c:v>2.6872898681143287</c:v>
                </c:pt>
                <c:pt idx="3598">
                  <c:v>2.6876893325908102</c:v>
                </c:pt>
                <c:pt idx="3599">
                  <c:v>2.6877339595303078</c:v>
                </c:pt>
                <c:pt idx="3600">
                  <c:v>2.6878847187837653</c:v>
                </c:pt>
                <c:pt idx="3601">
                  <c:v>2.6878881114507598</c:v>
                </c:pt>
                <c:pt idx="3602">
                  <c:v>2.6882738066882701</c:v>
                </c:pt>
                <c:pt idx="3603">
                  <c:v>2.6884747185576687</c:v>
                </c:pt>
                <c:pt idx="3604">
                  <c:v>2.6885862323472853</c:v>
                </c:pt>
                <c:pt idx="3605">
                  <c:v>2.6886551794480633</c:v>
                </c:pt>
                <c:pt idx="3606">
                  <c:v>2.6887282454380412</c:v>
                </c:pt>
                <c:pt idx="3607">
                  <c:v>2.6888899219885598</c:v>
                </c:pt>
                <c:pt idx="3608">
                  <c:v>2.6890932133424159</c:v>
                </c:pt>
                <c:pt idx="3609">
                  <c:v>2.6894964715752101</c:v>
                </c:pt>
                <c:pt idx="3610">
                  <c:v>2.6901142316442002</c:v>
                </c:pt>
                <c:pt idx="3611">
                  <c:v>2.6901919023756387</c:v>
                </c:pt>
                <c:pt idx="3612">
                  <c:v>2.6902075300179153</c:v>
                </c:pt>
                <c:pt idx="3613">
                  <c:v>2.6910705737670502</c:v>
                </c:pt>
                <c:pt idx="3614">
                  <c:v>2.6916008379720702</c:v>
                </c:pt>
                <c:pt idx="3615">
                  <c:v>2.6917615395947467</c:v>
                </c:pt>
                <c:pt idx="3616">
                  <c:v>2.6917994810182253</c:v>
                </c:pt>
                <c:pt idx="3617">
                  <c:v>2.6921319092190901</c:v>
                </c:pt>
                <c:pt idx="3618">
                  <c:v>2.6923744375914498</c:v>
                </c:pt>
                <c:pt idx="3619">
                  <c:v>2.69262146111764</c:v>
                </c:pt>
                <c:pt idx="3620">
                  <c:v>2.69306311772994</c:v>
                </c:pt>
                <c:pt idx="3621">
                  <c:v>2.6935363341561098</c:v>
                </c:pt>
                <c:pt idx="3622">
                  <c:v>2.6936156854015501</c:v>
                </c:pt>
                <c:pt idx="3623">
                  <c:v>2.6941636584488799</c:v>
                </c:pt>
                <c:pt idx="3624">
                  <c:v>2.6942515387170953</c:v>
                </c:pt>
                <c:pt idx="3625">
                  <c:v>2.69431232189166</c:v>
                </c:pt>
                <c:pt idx="3626">
                  <c:v>2.6943503477633159</c:v>
                </c:pt>
                <c:pt idx="3627">
                  <c:v>2.6943966291081387</c:v>
                </c:pt>
                <c:pt idx="3628">
                  <c:v>2.6949195660498901</c:v>
                </c:pt>
                <c:pt idx="3629">
                  <c:v>2.6951712011995812</c:v>
                </c:pt>
                <c:pt idx="3630">
                  <c:v>2.69526725315208</c:v>
                </c:pt>
                <c:pt idx="3631">
                  <c:v>2.6953510287781</c:v>
                </c:pt>
                <c:pt idx="3632">
                  <c:v>2.6953869821557799</c:v>
                </c:pt>
                <c:pt idx="3633">
                  <c:v>2.6960855627026898</c:v>
                </c:pt>
                <c:pt idx="3634">
                  <c:v>2.6963787577563378</c:v>
                </c:pt>
                <c:pt idx="3635">
                  <c:v>2.6968760940171768</c:v>
                </c:pt>
                <c:pt idx="3636">
                  <c:v>2.69723348971432</c:v>
                </c:pt>
                <c:pt idx="3637">
                  <c:v>2.6973548839125754</c:v>
                </c:pt>
                <c:pt idx="3638">
                  <c:v>2.6973877946862048</c:v>
                </c:pt>
                <c:pt idx="3639">
                  <c:v>2.6975462707024378</c:v>
                </c:pt>
                <c:pt idx="3640">
                  <c:v>2.6980284572436877</c:v>
                </c:pt>
                <c:pt idx="3641">
                  <c:v>2.6983358870596601</c:v>
                </c:pt>
                <c:pt idx="3642">
                  <c:v>2.6984235303331277</c:v>
                </c:pt>
                <c:pt idx="3643">
                  <c:v>2.6984664572039501</c:v>
                </c:pt>
                <c:pt idx="3644">
                  <c:v>2.6989363603278012</c:v>
                </c:pt>
                <c:pt idx="3645">
                  <c:v>2.6990563521072799</c:v>
                </c:pt>
                <c:pt idx="3646">
                  <c:v>2.6990943749907701</c:v>
                </c:pt>
                <c:pt idx="3647">
                  <c:v>2.6991973962279578</c:v>
                </c:pt>
                <c:pt idx="3648">
                  <c:v>2.6999957782885748</c:v>
                </c:pt>
                <c:pt idx="3649">
                  <c:v>2.7001421631779996</c:v>
                </c:pt>
                <c:pt idx="3650">
                  <c:v>2.7001679268184602</c:v>
                </c:pt>
                <c:pt idx="3651">
                  <c:v>2.7002280815834898</c:v>
                </c:pt>
                <c:pt idx="3652">
                  <c:v>2.7002383839599799</c:v>
                </c:pt>
                <c:pt idx="3653">
                  <c:v>2.70026385370622</c:v>
                </c:pt>
                <c:pt idx="3654">
                  <c:v>2.7007123307650001</c:v>
                </c:pt>
                <c:pt idx="3655">
                  <c:v>2.7007286018338799</c:v>
                </c:pt>
                <c:pt idx="3656">
                  <c:v>2.7009503614549359</c:v>
                </c:pt>
                <c:pt idx="3657">
                  <c:v>2.7010742779825807</c:v>
                </c:pt>
                <c:pt idx="3658">
                  <c:v>2.7016705317114749</c:v>
                </c:pt>
                <c:pt idx="3659">
                  <c:v>2.70213019905351</c:v>
                </c:pt>
                <c:pt idx="3660">
                  <c:v>2.7045496868733698</c:v>
                </c:pt>
                <c:pt idx="3661">
                  <c:v>2.7050431637931434</c:v>
                </c:pt>
                <c:pt idx="3662">
                  <c:v>2.7059110093793048</c:v>
                </c:pt>
                <c:pt idx="3663">
                  <c:v>2.7067482374076302</c:v>
                </c:pt>
                <c:pt idx="3664">
                  <c:v>2.7074961651959648</c:v>
                </c:pt>
                <c:pt idx="3665">
                  <c:v>2.7088828714904154</c:v>
                </c:pt>
                <c:pt idx="3666">
                  <c:v>2.7088927948852701</c:v>
                </c:pt>
                <c:pt idx="3667">
                  <c:v>2.7090663771762702</c:v>
                </c:pt>
                <c:pt idx="3668">
                  <c:v>2.7094160261173812</c:v>
                </c:pt>
                <c:pt idx="3669">
                  <c:v>2.7094951533020502</c:v>
                </c:pt>
                <c:pt idx="3670">
                  <c:v>2.7098311130958477</c:v>
                </c:pt>
                <c:pt idx="3671">
                  <c:v>2.7098405711978999</c:v>
                </c:pt>
                <c:pt idx="3672">
                  <c:v>2.7099315421892287</c:v>
                </c:pt>
                <c:pt idx="3673">
                  <c:v>2.7100332502091353</c:v>
                </c:pt>
                <c:pt idx="3674">
                  <c:v>2.7107533747005599</c:v>
                </c:pt>
                <c:pt idx="3675">
                  <c:v>2.7107941189601812</c:v>
                </c:pt>
                <c:pt idx="3676">
                  <c:v>2.7108293111027701</c:v>
                </c:pt>
                <c:pt idx="3677">
                  <c:v>2.7113040278081102</c:v>
                </c:pt>
                <c:pt idx="3678">
                  <c:v>2.7115924005691077</c:v>
                </c:pt>
                <c:pt idx="3679">
                  <c:v>2.7120627145780634</c:v>
                </c:pt>
                <c:pt idx="3680">
                  <c:v>2.7134895676385802</c:v>
                </c:pt>
                <c:pt idx="3681">
                  <c:v>2.7137210044609459</c:v>
                </c:pt>
                <c:pt idx="3682">
                  <c:v>2.7143784638637443</c:v>
                </c:pt>
                <c:pt idx="3683">
                  <c:v>2.7147169015294099</c:v>
                </c:pt>
                <c:pt idx="3684">
                  <c:v>2.7147956243848053</c:v>
                </c:pt>
                <c:pt idx="3685">
                  <c:v>2.7150874816048467</c:v>
                </c:pt>
                <c:pt idx="3686">
                  <c:v>2.7151540230473699</c:v>
                </c:pt>
                <c:pt idx="3687">
                  <c:v>2.7156368153483399</c:v>
                </c:pt>
                <c:pt idx="3688">
                  <c:v>2.7158195394246167</c:v>
                </c:pt>
                <c:pt idx="3689">
                  <c:v>2.7160334849100667</c:v>
                </c:pt>
                <c:pt idx="3690">
                  <c:v>2.7165348794549802</c:v>
                </c:pt>
                <c:pt idx="3691">
                  <c:v>2.7166480875870187</c:v>
                </c:pt>
                <c:pt idx="3692">
                  <c:v>2.71705632184627</c:v>
                </c:pt>
                <c:pt idx="3693">
                  <c:v>2.7173670912902801</c:v>
                </c:pt>
                <c:pt idx="3694">
                  <c:v>2.7175538541790001</c:v>
                </c:pt>
                <c:pt idx="3695">
                  <c:v>2.7178610538271899</c:v>
                </c:pt>
                <c:pt idx="3696">
                  <c:v>2.7183775478396393</c:v>
                </c:pt>
                <c:pt idx="3697">
                  <c:v>2.7188507632743901</c:v>
                </c:pt>
                <c:pt idx="3698">
                  <c:v>2.7190607713852102</c:v>
                </c:pt>
                <c:pt idx="3699">
                  <c:v>2.7194340752968902</c:v>
                </c:pt>
                <c:pt idx="3700">
                  <c:v>2.7194594960781804</c:v>
                </c:pt>
                <c:pt idx="3701">
                  <c:v>2.71946908626711</c:v>
                </c:pt>
                <c:pt idx="3702">
                  <c:v>2.7197305021338098</c:v>
                </c:pt>
                <c:pt idx="3703">
                  <c:v>2.7197324094364599</c:v>
                </c:pt>
                <c:pt idx="3704">
                  <c:v>2.71990264777464</c:v>
                </c:pt>
                <c:pt idx="3705">
                  <c:v>2.72035510220823</c:v>
                </c:pt>
                <c:pt idx="3706">
                  <c:v>2.7206832157468201</c:v>
                </c:pt>
                <c:pt idx="3707">
                  <c:v>2.7208957908293954</c:v>
                </c:pt>
                <c:pt idx="3708">
                  <c:v>2.7211162530185002</c:v>
                </c:pt>
                <c:pt idx="3709">
                  <c:v>2.7216904171379759</c:v>
                </c:pt>
                <c:pt idx="3710">
                  <c:v>2.7219639768812498</c:v>
                </c:pt>
                <c:pt idx="3711">
                  <c:v>2.7220509209731443</c:v>
                </c:pt>
                <c:pt idx="3712">
                  <c:v>2.7225988392248777</c:v>
                </c:pt>
                <c:pt idx="3713">
                  <c:v>2.7229502154205401</c:v>
                </c:pt>
                <c:pt idx="3714">
                  <c:v>2.7230776203591698</c:v>
                </c:pt>
                <c:pt idx="3715">
                  <c:v>2.7231487735270012</c:v>
                </c:pt>
                <c:pt idx="3716">
                  <c:v>2.7238608263624848</c:v>
                </c:pt>
                <c:pt idx="3717">
                  <c:v>2.7240882170279259</c:v>
                </c:pt>
                <c:pt idx="3718">
                  <c:v>2.7244269669823997</c:v>
                </c:pt>
                <c:pt idx="3719">
                  <c:v>2.7247101412279808</c:v>
                </c:pt>
                <c:pt idx="3720">
                  <c:v>2.7247625498970853</c:v>
                </c:pt>
                <c:pt idx="3721">
                  <c:v>2.7249861215382598</c:v>
                </c:pt>
                <c:pt idx="3722">
                  <c:v>2.7252238911125048</c:v>
                </c:pt>
                <c:pt idx="3723">
                  <c:v>2.7255950941909202</c:v>
                </c:pt>
                <c:pt idx="3724">
                  <c:v>2.7258865085605612</c:v>
                </c:pt>
                <c:pt idx="3725">
                  <c:v>2.7261288558100154</c:v>
                </c:pt>
                <c:pt idx="3726">
                  <c:v>2.7261548850266148</c:v>
                </c:pt>
                <c:pt idx="3727">
                  <c:v>2.7266600899321798</c:v>
                </c:pt>
                <c:pt idx="3728">
                  <c:v>2.7275613933371412</c:v>
                </c:pt>
                <c:pt idx="3729">
                  <c:v>2.72758261958989</c:v>
                </c:pt>
                <c:pt idx="3730">
                  <c:v>2.7279485567506954</c:v>
                </c:pt>
                <c:pt idx="3731">
                  <c:v>2.7279493654188798</c:v>
                </c:pt>
                <c:pt idx="3732">
                  <c:v>2.7283727668157778</c:v>
                </c:pt>
                <c:pt idx="3733">
                  <c:v>2.7284669177768199</c:v>
                </c:pt>
                <c:pt idx="3734">
                  <c:v>2.7285870711884854</c:v>
                </c:pt>
                <c:pt idx="3735">
                  <c:v>2.7289360505556393</c:v>
                </c:pt>
                <c:pt idx="3736">
                  <c:v>2.7296442328035999</c:v>
                </c:pt>
                <c:pt idx="3737">
                  <c:v>2.7298500207972598</c:v>
                </c:pt>
                <c:pt idx="3738">
                  <c:v>2.7300609986021702</c:v>
                </c:pt>
                <c:pt idx="3739">
                  <c:v>2.7304423812764198</c:v>
                </c:pt>
                <c:pt idx="3740">
                  <c:v>2.7306570327119002</c:v>
                </c:pt>
                <c:pt idx="3741">
                  <c:v>2.7315313471716487</c:v>
                </c:pt>
                <c:pt idx="3742">
                  <c:v>2.7317102456950049</c:v>
                </c:pt>
                <c:pt idx="3743">
                  <c:v>2.7317802763521248</c:v>
                </c:pt>
                <c:pt idx="3744">
                  <c:v>2.7319578231904198</c:v>
                </c:pt>
                <c:pt idx="3745">
                  <c:v>2.7321555602491077</c:v>
                </c:pt>
                <c:pt idx="3746">
                  <c:v>2.7327694943139433</c:v>
                </c:pt>
                <c:pt idx="3747">
                  <c:v>2.73281955969252</c:v>
                </c:pt>
                <c:pt idx="3748">
                  <c:v>2.7328742914002597</c:v>
                </c:pt>
                <c:pt idx="3749">
                  <c:v>2.7333519320037101</c:v>
                </c:pt>
                <c:pt idx="3750">
                  <c:v>2.7335404067381597</c:v>
                </c:pt>
                <c:pt idx="3751">
                  <c:v>2.7344261795897187</c:v>
                </c:pt>
                <c:pt idx="3752">
                  <c:v>2.7344389722543099</c:v>
                </c:pt>
                <c:pt idx="3753">
                  <c:v>2.7344437918004401</c:v>
                </c:pt>
                <c:pt idx="3754">
                  <c:v>2.7346131877690101</c:v>
                </c:pt>
                <c:pt idx="3755">
                  <c:v>2.7346335509704653</c:v>
                </c:pt>
                <c:pt idx="3756">
                  <c:v>2.7346417713216602</c:v>
                </c:pt>
                <c:pt idx="3757">
                  <c:v>2.7347920553911154</c:v>
                </c:pt>
                <c:pt idx="3758">
                  <c:v>2.7352058337509377</c:v>
                </c:pt>
                <c:pt idx="3759">
                  <c:v>2.7360223827457397</c:v>
                </c:pt>
                <c:pt idx="3760">
                  <c:v>2.7365317153101953</c:v>
                </c:pt>
                <c:pt idx="3761">
                  <c:v>2.7368527955199777</c:v>
                </c:pt>
                <c:pt idx="3762">
                  <c:v>2.7369642877614959</c:v>
                </c:pt>
                <c:pt idx="3763">
                  <c:v>2.7372064423900202</c:v>
                </c:pt>
                <c:pt idx="3764">
                  <c:v>2.7373121746097597</c:v>
                </c:pt>
                <c:pt idx="3765">
                  <c:v>2.7373834870660154</c:v>
                </c:pt>
                <c:pt idx="3766">
                  <c:v>2.7374257116028802</c:v>
                </c:pt>
                <c:pt idx="3767">
                  <c:v>2.7374889007169099</c:v>
                </c:pt>
                <c:pt idx="3768">
                  <c:v>2.7378330077358299</c:v>
                </c:pt>
                <c:pt idx="3769">
                  <c:v>2.7380193155366301</c:v>
                </c:pt>
                <c:pt idx="3770">
                  <c:v>2.7381882907155402</c:v>
                </c:pt>
                <c:pt idx="3771">
                  <c:v>2.7382082135012387</c:v>
                </c:pt>
                <c:pt idx="3772">
                  <c:v>2.7382714133070101</c:v>
                </c:pt>
                <c:pt idx="3773">
                  <c:v>2.7383012620173308</c:v>
                </c:pt>
                <c:pt idx="3774">
                  <c:v>2.7384644091870598</c:v>
                </c:pt>
                <c:pt idx="3775">
                  <c:v>2.7385303531802601</c:v>
                </c:pt>
                <c:pt idx="3776">
                  <c:v>2.7386107496488501</c:v>
                </c:pt>
                <c:pt idx="3777">
                  <c:v>2.7391682140343301</c:v>
                </c:pt>
                <c:pt idx="3778">
                  <c:v>2.7393247670302778</c:v>
                </c:pt>
                <c:pt idx="3779">
                  <c:v>2.7395243990102598</c:v>
                </c:pt>
                <c:pt idx="3780">
                  <c:v>2.7395876020243164</c:v>
                </c:pt>
                <c:pt idx="3781">
                  <c:v>2.74025963209399</c:v>
                </c:pt>
                <c:pt idx="3782">
                  <c:v>2.7406064083236301</c:v>
                </c:pt>
                <c:pt idx="3783">
                  <c:v>2.7406264751609002</c:v>
                </c:pt>
                <c:pt idx="3784">
                  <c:v>2.7414185824463368</c:v>
                </c:pt>
                <c:pt idx="3785">
                  <c:v>2.7415154833824</c:v>
                </c:pt>
                <c:pt idx="3786">
                  <c:v>2.7419089254531577</c:v>
                </c:pt>
                <c:pt idx="3787">
                  <c:v>2.7419380903461601</c:v>
                </c:pt>
                <c:pt idx="3788">
                  <c:v>2.7424221131399267</c:v>
                </c:pt>
                <c:pt idx="3789">
                  <c:v>2.7424343356902701</c:v>
                </c:pt>
                <c:pt idx="3790">
                  <c:v>2.7425136010212299</c:v>
                </c:pt>
                <c:pt idx="3791">
                  <c:v>2.7427588363034268</c:v>
                </c:pt>
                <c:pt idx="3792">
                  <c:v>2.7429200670482001</c:v>
                </c:pt>
                <c:pt idx="3793">
                  <c:v>2.7433346177625437</c:v>
                </c:pt>
                <c:pt idx="3794">
                  <c:v>2.7434982629117259</c:v>
                </c:pt>
                <c:pt idx="3795">
                  <c:v>2.7436556220710901</c:v>
                </c:pt>
                <c:pt idx="3796">
                  <c:v>2.7437303192417168</c:v>
                </c:pt>
                <c:pt idx="3797">
                  <c:v>2.7438894026018201</c:v>
                </c:pt>
                <c:pt idx="3798">
                  <c:v>2.7442260328496002</c:v>
                </c:pt>
                <c:pt idx="3799">
                  <c:v>2.7442312860717659</c:v>
                </c:pt>
                <c:pt idx="3800">
                  <c:v>2.74428991678877</c:v>
                </c:pt>
                <c:pt idx="3801">
                  <c:v>2.7444201316297101</c:v>
                </c:pt>
                <c:pt idx="3802">
                  <c:v>2.7445495504781499</c:v>
                </c:pt>
                <c:pt idx="3803">
                  <c:v>2.7446573473085354</c:v>
                </c:pt>
                <c:pt idx="3804">
                  <c:v>2.7450632897204201</c:v>
                </c:pt>
                <c:pt idx="3805">
                  <c:v>2.7455228806466812</c:v>
                </c:pt>
                <c:pt idx="3806">
                  <c:v>2.7459152430572202</c:v>
                </c:pt>
                <c:pt idx="3807">
                  <c:v>2.7460145308954353</c:v>
                </c:pt>
                <c:pt idx="3808">
                  <c:v>2.7460848840095502</c:v>
                </c:pt>
                <c:pt idx="3809">
                  <c:v>2.7462498736966667</c:v>
                </c:pt>
                <c:pt idx="3810">
                  <c:v>2.74629557987083</c:v>
                </c:pt>
                <c:pt idx="3811">
                  <c:v>2.7464964192851267</c:v>
                </c:pt>
                <c:pt idx="3812">
                  <c:v>2.74708268771982</c:v>
                </c:pt>
                <c:pt idx="3813">
                  <c:v>2.7472506347600798</c:v>
                </c:pt>
                <c:pt idx="3814">
                  <c:v>2.7475577830747202</c:v>
                </c:pt>
                <c:pt idx="3815">
                  <c:v>2.7479960138726254</c:v>
                </c:pt>
                <c:pt idx="3816">
                  <c:v>2.7480316525825708</c:v>
                </c:pt>
                <c:pt idx="3817">
                  <c:v>2.7481991051491499</c:v>
                </c:pt>
                <c:pt idx="3818">
                  <c:v>2.7485273736185212</c:v>
                </c:pt>
                <c:pt idx="3819">
                  <c:v>2.7485362103124107</c:v>
                </c:pt>
                <c:pt idx="3820">
                  <c:v>2.7487593134397788</c:v>
                </c:pt>
                <c:pt idx="3821">
                  <c:v>2.7489598072340802</c:v>
                </c:pt>
                <c:pt idx="3822">
                  <c:v>2.7492998884429487</c:v>
                </c:pt>
                <c:pt idx="3823">
                  <c:v>2.7494427582135899</c:v>
                </c:pt>
                <c:pt idx="3824">
                  <c:v>2.7499272739966454</c:v>
                </c:pt>
                <c:pt idx="3825">
                  <c:v>2.7502774607830598</c:v>
                </c:pt>
                <c:pt idx="3826">
                  <c:v>2.7503305174534454</c:v>
                </c:pt>
                <c:pt idx="3827">
                  <c:v>2.7506183534609598</c:v>
                </c:pt>
                <c:pt idx="3828">
                  <c:v>2.7506341474699578</c:v>
                </c:pt>
                <c:pt idx="3829">
                  <c:v>2.7506991248536643</c:v>
                </c:pt>
                <c:pt idx="3830">
                  <c:v>2.7509241747820412</c:v>
                </c:pt>
                <c:pt idx="3831">
                  <c:v>2.75107955050342</c:v>
                </c:pt>
                <c:pt idx="3832">
                  <c:v>2.7512448048038767</c:v>
                </c:pt>
                <c:pt idx="3833">
                  <c:v>2.7512748253845301</c:v>
                </c:pt>
                <c:pt idx="3834">
                  <c:v>2.7518894431647367</c:v>
                </c:pt>
                <c:pt idx="3835">
                  <c:v>2.75230432086465</c:v>
                </c:pt>
                <c:pt idx="3836">
                  <c:v>2.7524254549263798</c:v>
                </c:pt>
                <c:pt idx="3837">
                  <c:v>2.7528178543181587</c:v>
                </c:pt>
                <c:pt idx="3838">
                  <c:v>2.7534590279289199</c:v>
                </c:pt>
                <c:pt idx="3839">
                  <c:v>2.7539684463198797</c:v>
                </c:pt>
                <c:pt idx="3840">
                  <c:v>2.7542913765966559</c:v>
                </c:pt>
                <c:pt idx="3841">
                  <c:v>2.7544146843482578</c:v>
                </c:pt>
                <c:pt idx="3842">
                  <c:v>2.7546736772675002</c:v>
                </c:pt>
                <c:pt idx="3843">
                  <c:v>2.7546927916008501</c:v>
                </c:pt>
                <c:pt idx="3844">
                  <c:v>2.7548843586061054</c:v>
                </c:pt>
                <c:pt idx="3845">
                  <c:v>2.75537694961674</c:v>
                </c:pt>
                <c:pt idx="3846">
                  <c:v>2.7553970679305468</c:v>
                </c:pt>
                <c:pt idx="3847">
                  <c:v>2.7558814198109398</c:v>
                </c:pt>
                <c:pt idx="3848">
                  <c:v>2.7563068742258867</c:v>
                </c:pt>
                <c:pt idx="3849">
                  <c:v>2.7564874957091567</c:v>
                </c:pt>
                <c:pt idx="3850">
                  <c:v>2.7565395124921759</c:v>
                </c:pt>
                <c:pt idx="3851">
                  <c:v>2.7566053159820267</c:v>
                </c:pt>
                <c:pt idx="3852">
                  <c:v>2.7570181626835399</c:v>
                </c:pt>
                <c:pt idx="3853">
                  <c:v>2.7575561913062301</c:v>
                </c:pt>
                <c:pt idx="3854">
                  <c:v>2.7576377609162783</c:v>
                </c:pt>
                <c:pt idx="3855">
                  <c:v>2.7579690073462402</c:v>
                </c:pt>
                <c:pt idx="3856">
                  <c:v>2.7583641651707298</c:v>
                </c:pt>
                <c:pt idx="3857">
                  <c:v>2.75862103402048</c:v>
                </c:pt>
                <c:pt idx="3858">
                  <c:v>2.75876962743865</c:v>
                </c:pt>
                <c:pt idx="3859">
                  <c:v>2.7591932792951401</c:v>
                </c:pt>
                <c:pt idx="3860">
                  <c:v>2.7596713472082199</c:v>
                </c:pt>
                <c:pt idx="3861">
                  <c:v>2.7597669004863401</c:v>
                </c:pt>
                <c:pt idx="3862">
                  <c:v>2.7600824398459398</c:v>
                </c:pt>
                <c:pt idx="3863">
                  <c:v>2.7602020414310569</c:v>
                </c:pt>
                <c:pt idx="3864">
                  <c:v>2.7603325328668253</c:v>
                </c:pt>
                <c:pt idx="3865">
                  <c:v>2.7606013468212378</c:v>
                </c:pt>
                <c:pt idx="3866">
                  <c:v>2.7608506905397077</c:v>
                </c:pt>
                <c:pt idx="3867">
                  <c:v>2.7611126643822299</c:v>
                </c:pt>
                <c:pt idx="3868">
                  <c:v>2.7611232097208802</c:v>
                </c:pt>
                <c:pt idx="3869">
                  <c:v>2.7612249055317299</c:v>
                </c:pt>
                <c:pt idx="3870">
                  <c:v>2.7614215865939054</c:v>
                </c:pt>
                <c:pt idx="3871">
                  <c:v>2.7615610799827759</c:v>
                </c:pt>
                <c:pt idx="3872">
                  <c:v>2.76226976917801</c:v>
                </c:pt>
                <c:pt idx="3873">
                  <c:v>2.7622944015753812</c:v>
                </c:pt>
                <c:pt idx="3874">
                  <c:v>2.7623173822416254</c:v>
                </c:pt>
                <c:pt idx="3875">
                  <c:v>2.7623555189378499</c:v>
                </c:pt>
                <c:pt idx="3876">
                  <c:v>2.7623982167031098</c:v>
                </c:pt>
                <c:pt idx="3877">
                  <c:v>2.76267596002045</c:v>
                </c:pt>
                <c:pt idx="3878">
                  <c:v>2.7630606751047502</c:v>
                </c:pt>
                <c:pt idx="3879">
                  <c:v>2.7632225850890402</c:v>
                </c:pt>
                <c:pt idx="3880">
                  <c:v>2.7634102203771453</c:v>
                </c:pt>
                <c:pt idx="3881">
                  <c:v>2.7634881844786867</c:v>
                </c:pt>
                <c:pt idx="3882">
                  <c:v>2.7638097137090298</c:v>
                </c:pt>
                <c:pt idx="3883">
                  <c:v>2.7640886800404401</c:v>
                </c:pt>
                <c:pt idx="3884">
                  <c:v>2.7642802438121459</c:v>
                </c:pt>
                <c:pt idx="3885">
                  <c:v>2.7643827822339269</c:v>
                </c:pt>
                <c:pt idx="3886">
                  <c:v>2.76442319553425</c:v>
                </c:pt>
                <c:pt idx="3887">
                  <c:v>2.7647905816345197</c:v>
                </c:pt>
                <c:pt idx="3888">
                  <c:v>2.7650870478436378</c:v>
                </c:pt>
                <c:pt idx="3889">
                  <c:v>2.7652679972496101</c:v>
                </c:pt>
                <c:pt idx="3890">
                  <c:v>2.7653968400658449</c:v>
                </c:pt>
                <c:pt idx="3891">
                  <c:v>2.7654324413281701</c:v>
                </c:pt>
                <c:pt idx="3892">
                  <c:v>2.7655705695474269</c:v>
                </c:pt>
                <c:pt idx="3893">
                  <c:v>2.7657687504021387</c:v>
                </c:pt>
                <c:pt idx="3894">
                  <c:v>2.7659675142728299</c:v>
                </c:pt>
                <c:pt idx="3895">
                  <c:v>2.7660442234544198</c:v>
                </c:pt>
                <c:pt idx="3896">
                  <c:v>2.7661394620769459</c:v>
                </c:pt>
                <c:pt idx="3897">
                  <c:v>2.7661800227827178</c:v>
                </c:pt>
                <c:pt idx="3898">
                  <c:v>2.7664599214612267</c:v>
                </c:pt>
                <c:pt idx="3899">
                  <c:v>2.7668072663122012</c:v>
                </c:pt>
                <c:pt idx="3900">
                  <c:v>2.7671836255415978</c:v>
                </c:pt>
                <c:pt idx="3901">
                  <c:v>2.7672038768544978</c:v>
                </c:pt>
                <c:pt idx="3902">
                  <c:v>2.7675658874855769</c:v>
                </c:pt>
                <c:pt idx="3903">
                  <c:v>2.7680586827070202</c:v>
                </c:pt>
                <c:pt idx="3904">
                  <c:v>2.7681287470032379</c:v>
                </c:pt>
                <c:pt idx="3905">
                  <c:v>2.76814769210928</c:v>
                </c:pt>
                <c:pt idx="3906">
                  <c:v>2.7682095030675402</c:v>
                </c:pt>
                <c:pt idx="3907">
                  <c:v>2.7683170151760059</c:v>
                </c:pt>
                <c:pt idx="3908">
                  <c:v>2.7684162544543378</c:v>
                </c:pt>
                <c:pt idx="3909">
                  <c:v>2.7684363352486399</c:v>
                </c:pt>
                <c:pt idx="3910">
                  <c:v>2.7690712497608412</c:v>
                </c:pt>
                <c:pt idx="3911">
                  <c:v>2.76926986505564</c:v>
                </c:pt>
                <c:pt idx="3912">
                  <c:v>2.7699502232074353</c:v>
                </c:pt>
                <c:pt idx="3913">
                  <c:v>2.7703066788037498</c:v>
                </c:pt>
                <c:pt idx="3914">
                  <c:v>2.7703161955997397</c:v>
                </c:pt>
                <c:pt idx="3915">
                  <c:v>2.7705922335456199</c:v>
                </c:pt>
                <c:pt idx="3916">
                  <c:v>2.7713747116415393</c:v>
                </c:pt>
                <c:pt idx="3917">
                  <c:v>2.7715709756030997</c:v>
                </c:pt>
                <c:pt idx="3918">
                  <c:v>2.7717824888479412</c:v>
                </c:pt>
                <c:pt idx="3919">
                  <c:v>2.7719701828646799</c:v>
                </c:pt>
                <c:pt idx="3920">
                  <c:v>2.7723474928726102</c:v>
                </c:pt>
                <c:pt idx="3921">
                  <c:v>2.7723709302099397</c:v>
                </c:pt>
                <c:pt idx="3922">
                  <c:v>2.7724338800823354</c:v>
                </c:pt>
                <c:pt idx="3923">
                  <c:v>2.7724791985516197</c:v>
                </c:pt>
                <c:pt idx="3924">
                  <c:v>2.7725461134667939</c:v>
                </c:pt>
                <c:pt idx="3925">
                  <c:v>2.7729495701587967</c:v>
                </c:pt>
                <c:pt idx="3926">
                  <c:v>2.7730165180699253</c:v>
                </c:pt>
                <c:pt idx="3927">
                  <c:v>2.7730305812810254</c:v>
                </c:pt>
                <c:pt idx="3928">
                  <c:v>2.7731384874258298</c:v>
                </c:pt>
                <c:pt idx="3929">
                  <c:v>2.7733672445712254</c:v>
                </c:pt>
                <c:pt idx="3930">
                  <c:v>2.7737890434656212</c:v>
                </c:pt>
                <c:pt idx="3931">
                  <c:v>2.7738235851665154</c:v>
                </c:pt>
                <c:pt idx="3932">
                  <c:v>2.7745722536845001</c:v>
                </c:pt>
                <c:pt idx="3933">
                  <c:v>2.7756842049986998</c:v>
                </c:pt>
                <c:pt idx="3934">
                  <c:v>2.7758238025638198</c:v>
                </c:pt>
                <c:pt idx="3935">
                  <c:v>2.7761586091177053</c:v>
                </c:pt>
                <c:pt idx="3936">
                  <c:v>2.776182989118841</c:v>
                </c:pt>
                <c:pt idx="3937">
                  <c:v>2.7765311664414654</c:v>
                </c:pt>
                <c:pt idx="3938">
                  <c:v>2.7767460534787167</c:v>
                </c:pt>
                <c:pt idx="3939">
                  <c:v>2.7769621637100967</c:v>
                </c:pt>
                <c:pt idx="3940">
                  <c:v>2.7772201531194902</c:v>
                </c:pt>
                <c:pt idx="3941">
                  <c:v>2.7772573471915454</c:v>
                </c:pt>
                <c:pt idx="3942">
                  <c:v>2.7774131175280998</c:v>
                </c:pt>
                <c:pt idx="3943">
                  <c:v>2.7775097084906459</c:v>
                </c:pt>
                <c:pt idx="3944">
                  <c:v>2.7781577962340802</c:v>
                </c:pt>
                <c:pt idx="3945">
                  <c:v>2.7786923331951567</c:v>
                </c:pt>
                <c:pt idx="3946">
                  <c:v>2.7788458448556277</c:v>
                </c:pt>
                <c:pt idx="3947">
                  <c:v>2.7791158724806202</c:v>
                </c:pt>
                <c:pt idx="3948">
                  <c:v>2.7791614118697798</c:v>
                </c:pt>
                <c:pt idx="3949">
                  <c:v>2.7795123785726159</c:v>
                </c:pt>
                <c:pt idx="3950">
                  <c:v>2.7799466729273212</c:v>
                </c:pt>
                <c:pt idx="3951">
                  <c:v>2.7800356039229248</c:v>
                </c:pt>
                <c:pt idx="3952">
                  <c:v>2.78004876919282</c:v>
                </c:pt>
                <c:pt idx="3953">
                  <c:v>2.7803137251132002</c:v>
                </c:pt>
                <c:pt idx="3954">
                  <c:v>2.7804827858997201</c:v>
                </c:pt>
                <c:pt idx="3955">
                  <c:v>2.7805093177303393</c:v>
                </c:pt>
                <c:pt idx="3956">
                  <c:v>2.7806261633293299</c:v>
                </c:pt>
                <c:pt idx="3957">
                  <c:v>2.7808205365041698</c:v>
                </c:pt>
                <c:pt idx="3958">
                  <c:v>2.7811891877873607</c:v>
                </c:pt>
                <c:pt idx="3959">
                  <c:v>2.7821231009556002</c:v>
                </c:pt>
                <c:pt idx="3960">
                  <c:v>2.78260393211163</c:v>
                </c:pt>
                <c:pt idx="3961">
                  <c:v>2.7837382523691807</c:v>
                </c:pt>
                <c:pt idx="3962">
                  <c:v>2.7841297697778868</c:v>
                </c:pt>
                <c:pt idx="3963">
                  <c:v>2.7842852655879597</c:v>
                </c:pt>
                <c:pt idx="3964">
                  <c:v>2.7847709956622002</c:v>
                </c:pt>
                <c:pt idx="3965">
                  <c:v>2.7848656340100653</c:v>
                </c:pt>
                <c:pt idx="3966">
                  <c:v>2.7848907025394487</c:v>
                </c:pt>
                <c:pt idx="3967">
                  <c:v>2.7849087317807002</c:v>
                </c:pt>
                <c:pt idx="3968">
                  <c:v>2.7853736556326778</c:v>
                </c:pt>
                <c:pt idx="3969">
                  <c:v>2.7854611302194701</c:v>
                </c:pt>
                <c:pt idx="3970">
                  <c:v>2.7856212849775859</c:v>
                </c:pt>
                <c:pt idx="3971">
                  <c:v>2.7856606422851748</c:v>
                </c:pt>
                <c:pt idx="3972">
                  <c:v>2.78566579663417</c:v>
                </c:pt>
                <c:pt idx="3973">
                  <c:v>2.7857080618054559</c:v>
                </c:pt>
                <c:pt idx="3974">
                  <c:v>2.7857990430600412</c:v>
                </c:pt>
                <c:pt idx="3975">
                  <c:v>2.7859968943458902</c:v>
                </c:pt>
                <c:pt idx="3976">
                  <c:v>2.78602835287808</c:v>
                </c:pt>
                <c:pt idx="3977">
                  <c:v>2.7861205703874408</c:v>
                </c:pt>
                <c:pt idx="3978">
                  <c:v>2.7863003406589049</c:v>
                </c:pt>
                <c:pt idx="3979">
                  <c:v>2.7863286308459601</c:v>
                </c:pt>
                <c:pt idx="3980">
                  <c:v>2.7864425770072998</c:v>
                </c:pt>
                <c:pt idx="3981">
                  <c:v>2.7867788570082399</c:v>
                </c:pt>
                <c:pt idx="3982">
                  <c:v>2.7871397590852887</c:v>
                </c:pt>
                <c:pt idx="3983">
                  <c:v>2.7883202438849097</c:v>
                </c:pt>
                <c:pt idx="3984">
                  <c:v>2.7888217605356607</c:v>
                </c:pt>
                <c:pt idx="3985">
                  <c:v>2.7890757768791699</c:v>
                </c:pt>
                <c:pt idx="3986">
                  <c:v>2.7897043694203179</c:v>
                </c:pt>
                <c:pt idx="3987">
                  <c:v>2.7897047678444427</c:v>
                </c:pt>
                <c:pt idx="3988">
                  <c:v>2.7898207042347201</c:v>
                </c:pt>
                <c:pt idx="3989">
                  <c:v>2.7898329992682043</c:v>
                </c:pt>
                <c:pt idx="3990">
                  <c:v>2.7900667847820801</c:v>
                </c:pt>
                <c:pt idx="3991">
                  <c:v>2.7903407082804659</c:v>
                </c:pt>
                <c:pt idx="3992">
                  <c:v>2.79093211655809</c:v>
                </c:pt>
                <c:pt idx="3993">
                  <c:v>2.7911311925503068</c:v>
                </c:pt>
                <c:pt idx="3994">
                  <c:v>2.791453319733221</c:v>
                </c:pt>
                <c:pt idx="3995">
                  <c:v>2.7919089795496443</c:v>
                </c:pt>
                <c:pt idx="3996">
                  <c:v>2.7919853785822699</c:v>
                </c:pt>
                <c:pt idx="3997">
                  <c:v>2.7919916088998402</c:v>
                </c:pt>
                <c:pt idx="3998">
                  <c:v>2.7921552677547501</c:v>
                </c:pt>
                <c:pt idx="3999">
                  <c:v>2.79216171322369</c:v>
                </c:pt>
                <c:pt idx="4000">
                  <c:v>2.79274459670807</c:v>
                </c:pt>
                <c:pt idx="4001">
                  <c:v>2.7929373297626499</c:v>
                </c:pt>
                <c:pt idx="4002">
                  <c:v>2.7929578749282977</c:v>
                </c:pt>
                <c:pt idx="4003">
                  <c:v>2.7930663518481098</c:v>
                </c:pt>
                <c:pt idx="4004">
                  <c:v>2.7932388708779778</c:v>
                </c:pt>
                <c:pt idx="4005">
                  <c:v>2.7933488206682067</c:v>
                </c:pt>
                <c:pt idx="4006">
                  <c:v>2.7941801038325602</c:v>
                </c:pt>
                <c:pt idx="4007">
                  <c:v>2.7943629063728301</c:v>
                </c:pt>
                <c:pt idx="4008">
                  <c:v>2.7945360395588668</c:v>
                </c:pt>
                <c:pt idx="4009">
                  <c:v>2.7947107558317383</c:v>
                </c:pt>
                <c:pt idx="4010">
                  <c:v>2.79480723004554</c:v>
                </c:pt>
                <c:pt idx="4011">
                  <c:v>2.7948275672424807</c:v>
                </c:pt>
                <c:pt idx="4012">
                  <c:v>2.7948575014011099</c:v>
                </c:pt>
                <c:pt idx="4013">
                  <c:v>2.7948839018919354</c:v>
                </c:pt>
                <c:pt idx="4014">
                  <c:v>2.79496610697618</c:v>
                </c:pt>
                <c:pt idx="4015">
                  <c:v>2.7950594764384067</c:v>
                </c:pt>
                <c:pt idx="4016">
                  <c:v>2.7952128462921699</c:v>
                </c:pt>
                <c:pt idx="4017">
                  <c:v>2.7955386549197101</c:v>
                </c:pt>
                <c:pt idx="4018">
                  <c:v>2.7955664420851698</c:v>
                </c:pt>
                <c:pt idx="4019">
                  <c:v>2.79587450554622</c:v>
                </c:pt>
                <c:pt idx="4020">
                  <c:v>2.7961678522134754</c:v>
                </c:pt>
                <c:pt idx="4021">
                  <c:v>2.7961731409752399</c:v>
                </c:pt>
                <c:pt idx="4022">
                  <c:v>2.7973719112458002</c:v>
                </c:pt>
                <c:pt idx="4023">
                  <c:v>2.79747801282014</c:v>
                </c:pt>
                <c:pt idx="4024">
                  <c:v>2.79834169935208</c:v>
                </c:pt>
                <c:pt idx="4025">
                  <c:v>2.7987339074007553</c:v>
                </c:pt>
                <c:pt idx="4026">
                  <c:v>2.7989461845077988</c:v>
                </c:pt>
                <c:pt idx="4027">
                  <c:v>2.7993199533434199</c:v>
                </c:pt>
                <c:pt idx="4028">
                  <c:v>2.7996213678693453</c:v>
                </c:pt>
                <c:pt idx="4029">
                  <c:v>2.7996700724914554</c:v>
                </c:pt>
                <c:pt idx="4030">
                  <c:v>2.7997707161996801</c:v>
                </c:pt>
                <c:pt idx="4031">
                  <c:v>2.8000447900964698</c:v>
                </c:pt>
                <c:pt idx="4032">
                  <c:v>2.8002373483849978</c:v>
                </c:pt>
                <c:pt idx="4033">
                  <c:v>2.8007971422806959</c:v>
                </c:pt>
                <c:pt idx="4034">
                  <c:v>2.8008671504566598</c:v>
                </c:pt>
                <c:pt idx="4035">
                  <c:v>2.8009008074397101</c:v>
                </c:pt>
                <c:pt idx="4036">
                  <c:v>2.8009956659630877</c:v>
                </c:pt>
                <c:pt idx="4037">
                  <c:v>2.8010103218141067</c:v>
                </c:pt>
                <c:pt idx="4038">
                  <c:v>2.8020034438944053</c:v>
                </c:pt>
                <c:pt idx="4039">
                  <c:v>2.8021195387238778</c:v>
                </c:pt>
                <c:pt idx="4040">
                  <c:v>2.8021737221977898</c:v>
                </c:pt>
                <c:pt idx="4041">
                  <c:v>2.8022577093051453</c:v>
                </c:pt>
                <c:pt idx="4042">
                  <c:v>2.8024316818556598</c:v>
                </c:pt>
                <c:pt idx="4043">
                  <c:v>2.8027456784035243</c:v>
                </c:pt>
                <c:pt idx="4044">
                  <c:v>2.8030697851592277</c:v>
                </c:pt>
                <c:pt idx="4045">
                  <c:v>2.8032764855336367</c:v>
                </c:pt>
                <c:pt idx="4046">
                  <c:v>2.8034088193698139</c:v>
                </c:pt>
                <c:pt idx="4047">
                  <c:v>2.8034119304132177</c:v>
                </c:pt>
                <c:pt idx="4048">
                  <c:v>2.8035288272833401</c:v>
                </c:pt>
                <c:pt idx="4049">
                  <c:v>2.8036508674317502</c:v>
                </c:pt>
                <c:pt idx="4050">
                  <c:v>2.8039218856221959</c:v>
                </c:pt>
                <c:pt idx="4051">
                  <c:v>2.8041625825596301</c:v>
                </c:pt>
                <c:pt idx="4052">
                  <c:v>2.8056405360892933</c:v>
                </c:pt>
                <c:pt idx="4053">
                  <c:v>2.8057737075590401</c:v>
                </c:pt>
                <c:pt idx="4054">
                  <c:v>2.8058975049839399</c:v>
                </c:pt>
                <c:pt idx="4055">
                  <c:v>2.8059341554620802</c:v>
                </c:pt>
                <c:pt idx="4056">
                  <c:v>2.8067065877220299</c:v>
                </c:pt>
                <c:pt idx="4057">
                  <c:v>2.80695134076575</c:v>
                </c:pt>
                <c:pt idx="4058">
                  <c:v>2.8071099231438539</c:v>
                </c:pt>
                <c:pt idx="4059">
                  <c:v>2.8101596969533778</c:v>
                </c:pt>
                <c:pt idx="4060">
                  <c:v>2.8110308398376267</c:v>
                </c:pt>
                <c:pt idx="4061">
                  <c:v>2.8122739759445938</c:v>
                </c:pt>
                <c:pt idx="4062">
                  <c:v>2.8128214693455567</c:v>
                </c:pt>
                <c:pt idx="4063">
                  <c:v>2.8138930869336067</c:v>
                </c:pt>
                <c:pt idx="4064">
                  <c:v>2.8156452843608299</c:v>
                </c:pt>
                <c:pt idx="4065">
                  <c:v>2.8167990960707443</c:v>
                </c:pt>
                <c:pt idx="4066">
                  <c:v>2.8169135985692653</c:v>
                </c:pt>
                <c:pt idx="4067">
                  <c:v>2.8169734754424667</c:v>
                </c:pt>
                <c:pt idx="4068">
                  <c:v>2.8171385049442867</c:v>
                </c:pt>
                <c:pt idx="4069">
                  <c:v>2.8204497795208177</c:v>
                </c:pt>
                <c:pt idx="4070">
                  <c:v>2.8217205206926699</c:v>
                </c:pt>
                <c:pt idx="4071">
                  <c:v>2.8228159946069034</c:v>
                </c:pt>
                <c:pt idx="4072">
                  <c:v>2.8231430819152901</c:v>
                </c:pt>
                <c:pt idx="4073">
                  <c:v>2.8311679903705467</c:v>
                </c:pt>
                <c:pt idx="4074">
                  <c:v>2.83172776528456</c:v>
                </c:pt>
                <c:pt idx="4075">
                  <c:v>2.8333332188849254</c:v>
                </c:pt>
                <c:pt idx="4076">
                  <c:v>2.8343861691568777</c:v>
                </c:pt>
                <c:pt idx="4077">
                  <c:v>2.8346373112779699</c:v>
                </c:pt>
                <c:pt idx="4078">
                  <c:v>2.8356750359469567</c:v>
                </c:pt>
                <c:pt idx="4079">
                  <c:v>2.8391555363795167</c:v>
                </c:pt>
                <c:pt idx="4080">
                  <c:v>2.8391732802186853</c:v>
                </c:pt>
                <c:pt idx="4081">
                  <c:v>2.8431511567243812</c:v>
                </c:pt>
                <c:pt idx="4082">
                  <c:v>2.8432966134062467</c:v>
                </c:pt>
                <c:pt idx="4083">
                  <c:v>2.8436370394357797</c:v>
                </c:pt>
                <c:pt idx="4084">
                  <c:v>2.8442914130086177</c:v>
                </c:pt>
                <c:pt idx="4085">
                  <c:v>2.8452256440977077</c:v>
                </c:pt>
                <c:pt idx="4086">
                  <c:v>2.8452973200671301</c:v>
                </c:pt>
                <c:pt idx="4087">
                  <c:v>2.8454260590476101</c:v>
                </c:pt>
                <c:pt idx="4088">
                  <c:v>2.8463093733771268</c:v>
                </c:pt>
                <c:pt idx="4089">
                  <c:v>2.8469204885587587</c:v>
                </c:pt>
                <c:pt idx="4090">
                  <c:v>2.8469700147035253</c:v>
                </c:pt>
                <c:pt idx="4091">
                  <c:v>2.8482483464214501</c:v>
                </c:pt>
                <c:pt idx="4092">
                  <c:v>2.8484545697706798</c:v>
                </c:pt>
                <c:pt idx="4093">
                  <c:v>2.8488997329218502</c:v>
                </c:pt>
                <c:pt idx="4094">
                  <c:v>2.8496122456300101</c:v>
                </c:pt>
                <c:pt idx="4095">
                  <c:v>2.8497961736391177</c:v>
                </c:pt>
                <c:pt idx="4096">
                  <c:v>2.85019353490391</c:v>
                </c:pt>
                <c:pt idx="4097">
                  <c:v>2.8508115467922899</c:v>
                </c:pt>
                <c:pt idx="4098">
                  <c:v>2.8511884491146167</c:v>
                </c:pt>
                <c:pt idx="4099">
                  <c:v>2.8512331389484977</c:v>
                </c:pt>
                <c:pt idx="4100">
                  <c:v>2.8514527441111777</c:v>
                </c:pt>
                <c:pt idx="4101">
                  <c:v>2.8521948213791797</c:v>
                </c:pt>
                <c:pt idx="4102">
                  <c:v>2.85230160003269</c:v>
                </c:pt>
                <c:pt idx="4103">
                  <c:v>2.8523800408392077</c:v>
                </c:pt>
                <c:pt idx="4104">
                  <c:v>2.8526128151548789</c:v>
                </c:pt>
                <c:pt idx="4105">
                  <c:v>2.8526554375550961</c:v>
                </c:pt>
                <c:pt idx="4106">
                  <c:v>2.8533382736289701</c:v>
                </c:pt>
                <c:pt idx="4107">
                  <c:v>2.8534518700103302</c:v>
                </c:pt>
                <c:pt idx="4108">
                  <c:v>2.8534610151143598</c:v>
                </c:pt>
                <c:pt idx="4109">
                  <c:v>2.8539107258407501</c:v>
                </c:pt>
                <c:pt idx="4110">
                  <c:v>2.8543550130932389</c:v>
                </c:pt>
                <c:pt idx="4111">
                  <c:v>2.8544448929461597</c:v>
                </c:pt>
                <c:pt idx="4112">
                  <c:v>2.8546079504362787</c:v>
                </c:pt>
                <c:pt idx="4113">
                  <c:v>2.8547698116986377</c:v>
                </c:pt>
                <c:pt idx="4114">
                  <c:v>2.8559171825347667</c:v>
                </c:pt>
                <c:pt idx="4115">
                  <c:v>2.8559243741941587</c:v>
                </c:pt>
                <c:pt idx="4116">
                  <c:v>2.8559902753786797</c:v>
                </c:pt>
                <c:pt idx="4117">
                  <c:v>2.8560274559197243</c:v>
                </c:pt>
                <c:pt idx="4118">
                  <c:v>2.85659245720155</c:v>
                </c:pt>
                <c:pt idx="4119">
                  <c:v>2.8569251244717204</c:v>
                </c:pt>
                <c:pt idx="4120">
                  <c:v>2.8574222723961902</c:v>
                </c:pt>
                <c:pt idx="4121">
                  <c:v>2.8578748777569154</c:v>
                </c:pt>
                <c:pt idx="4122">
                  <c:v>2.8586905053194998</c:v>
                </c:pt>
                <c:pt idx="4123">
                  <c:v>2.8588325277860198</c:v>
                </c:pt>
                <c:pt idx="4124">
                  <c:v>2.8594383603944067</c:v>
                </c:pt>
                <c:pt idx="4125">
                  <c:v>2.8596508676048633</c:v>
                </c:pt>
                <c:pt idx="4126">
                  <c:v>2.8600520015787168</c:v>
                </c:pt>
                <c:pt idx="4127">
                  <c:v>2.8603950087819578</c:v>
                </c:pt>
                <c:pt idx="4128">
                  <c:v>2.86119792178454</c:v>
                </c:pt>
                <c:pt idx="4129">
                  <c:v>2.8622458258966139</c:v>
                </c:pt>
                <c:pt idx="4130">
                  <c:v>2.8624397262335797</c:v>
                </c:pt>
                <c:pt idx="4131">
                  <c:v>2.8624675554137777</c:v>
                </c:pt>
                <c:pt idx="4132">
                  <c:v>2.86249235714169</c:v>
                </c:pt>
                <c:pt idx="4133">
                  <c:v>2.8627277585744593</c:v>
                </c:pt>
                <c:pt idx="4134">
                  <c:v>2.8628376547184198</c:v>
                </c:pt>
                <c:pt idx="4135">
                  <c:v>2.8629714794115677</c:v>
                </c:pt>
                <c:pt idx="4136">
                  <c:v>2.8630017360108599</c:v>
                </c:pt>
                <c:pt idx="4137">
                  <c:v>2.8635317078584408</c:v>
                </c:pt>
                <c:pt idx="4138">
                  <c:v>2.8640181347965243</c:v>
                </c:pt>
                <c:pt idx="4139">
                  <c:v>2.8640402768929354</c:v>
                </c:pt>
                <c:pt idx="4140">
                  <c:v>2.8640901773829959</c:v>
                </c:pt>
                <c:pt idx="4141">
                  <c:v>2.8643194561502101</c:v>
                </c:pt>
                <c:pt idx="4142">
                  <c:v>2.8644637787160954</c:v>
                </c:pt>
                <c:pt idx="4143">
                  <c:v>2.8645311740726602</c:v>
                </c:pt>
                <c:pt idx="4144">
                  <c:v>2.8646961193868967</c:v>
                </c:pt>
                <c:pt idx="4145">
                  <c:v>2.8649593138716187</c:v>
                </c:pt>
                <c:pt idx="4146">
                  <c:v>2.8649715362533499</c:v>
                </c:pt>
                <c:pt idx="4147">
                  <c:v>2.8650056529200598</c:v>
                </c:pt>
                <c:pt idx="4148">
                  <c:v>2.8650540632599397</c:v>
                </c:pt>
                <c:pt idx="4149">
                  <c:v>2.8653101170369899</c:v>
                </c:pt>
                <c:pt idx="4150">
                  <c:v>2.8656535317714797</c:v>
                </c:pt>
                <c:pt idx="4151">
                  <c:v>2.86566287567693</c:v>
                </c:pt>
                <c:pt idx="4152">
                  <c:v>2.86582768694652</c:v>
                </c:pt>
                <c:pt idx="4153">
                  <c:v>2.8670099410093202</c:v>
                </c:pt>
                <c:pt idx="4154">
                  <c:v>2.8670624985098643</c:v>
                </c:pt>
                <c:pt idx="4155">
                  <c:v>2.8676976376479169</c:v>
                </c:pt>
                <c:pt idx="4156">
                  <c:v>2.8677727151092598</c:v>
                </c:pt>
                <c:pt idx="4157">
                  <c:v>2.86830712797008</c:v>
                </c:pt>
                <c:pt idx="4158">
                  <c:v>2.8683598348158053</c:v>
                </c:pt>
                <c:pt idx="4159">
                  <c:v>2.8687720546181597</c:v>
                </c:pt>
                <c:pt idx="4160">
                  <c:v>2.86891410378654</c:v>
                </c:pt>
                <c:pt idx="4161">
                  <c:v>2.8690589607429993</c:v>
                </c:pt>
                <c:pt idx="4162">
                  <c:v>2.8691131056879997</c:v>
                </c:pt>
                <c:pt idx="4163">
                  <c:v>2.8691872465275208</c:v>
                </c:pt>
                <c:pt idx="4164">
                  <c:v>2.8693998437499002</c:v>
                </c:pt>
                <c:pt idx="4165">
                  <c:v>2.86950935405677</c:v>
                </c:pt>
                <c:pt idx="4166">
                  <c:v>2.8696485707488604</c:v>
                </c:pt>
                <c:pt idx="4167">
                  <c:v>2.8699858031072667</c:v>
                </c:pt>
                <c:pt idx="4168">
                  <c:v>2.8700528525558577</c:v>
                </c:pt>
                <c:pt idx="4169">
                  <c:v>2.871198486234821</c:v>
                </c:pt>
                <c:pt idx="4170">
                  <c:v>2.8712075519585101</c:v>
                </c:pt>
                <c:pt idx="4171">
                  <c:v>2.8714180034795138</c:v>
                </c:pt>
                <c:pt idx="4172">
                  <c:v>2.8718570537259867</c:v>
                </c:pt>
                <c:pt idx="4173">
                  <c:v>2.8720573255265434</c:v>
                </c:pt>
                <c:pt idx="4174">
                  <c:v>2.8723312154082588</c:v>
                </c:pt>
                <c:pt idx="4175">
                  <c:v>2.8724003408657177</c:v>
                </c:pt>
                <c:pt idx="4176">
                  <c:v>2.8724841003537529</c:v>
                </c:pt>
                <c:pt idx="4177">
                  <c:v>2.8726543818620267</c:v>
                </c:pt>
                <c:pt idx="4178">
                  <c:v>2.8727621980546139</c:v>
                </c:pt>
                <c:pt idx="4179">
                  <c:v>2.8736678720281668</c:v>
                </c:pt>
                <c:pt idx="4180">
                  <c:v>2.8737872174711954</c:v>
                </c:pt>
                <c:pt idx="4181">
                  <c:v>2.8740773788259801</c:v>
                </c:pt>
                <c:pt idx="4182">
                  <c:v>2.8746944794241767</c:v>
                </c:pt>
                <c:pt idx="4183">
                  <c:v>2.8751570700837443</c:v>
                </c:pt>
                <c:pt idx="4184">
                  <c:v>2.8752200808668653</c:v>
                </c:pt>
                <c:pt idx="4185">
                  <c:v>2.8753945573218354</c:v>
                </c:pt>
                <c:pt idx="4186">
                  <c:v>2.8756825233983934</c:v>
                </c:pt>
                <c:pt idx="4187">
                  <c:v>2.8762070657991243</c:v>
                </c:pt>
                <c:pt idx="4188">
                  <c:v>2.8762234568244267</c:v>
                </c:pt>
                <c:pt idx="4189">
                  <c:v>2.8763510429980901</c:v>
                </c:pt>
                <c:pt idx="4190">
                  <c:v>2.8765680675750867</c:v>
                </c:pt>
                <c:pt idx="4191">
                  <c:v>2.8770863586495099</c:v>
                </c:pt>
                <c:pt idx="4192">
                  <c:v>2.877442675214021</c:v>
                </c:pt>
                <c:pt idx="4193">
                  <c:v>2.878813444134281</c:v>
                </c:pt>
                <c:pt idx="4194">
                  <c:v>2.8792675107686967</c:v>
                </c:pt>
                <c:pt idx="4195">
                  <c:v>2.8795512787305149</c:v>
                </c:pt>
                <c:pt idx="4196">
                  <c:v>2.8799690408470999</c:v>
                </c:pt>
                <c:pt idx="4197">
                  <c:v>2.8809766929899299</c:v>
                </c:pt>
                <c:pt idx="4198">
                  <c:v>2.8810349807524354</c:v>
                </c:pt>
                <c:pt idx="4199">
                  <c:v>2.88145372779341</c:v>
                </c:pt>
                <c:pt idx="4200">
                  <c:v>2.8817274485242699</c:v>
                </c:pt>
                <c:pt idx="4201">
                  <c:v>2.88214389002095</c:v>
                </c:pt>
                <c:pt idx="4202">
                  <c:v>2.88220424067852</c:v>
                </c:pt>
                <c:pt idx="4203">
                  <c:v>2.8842977377763059</c:v>
                </c:pt>
                <c:pt idx="4204">
                  <c:v>2.8844296047242377</c:v>
                </c:pt>
                <c:pt idx="4205">
                  <c:v>2.8846589195722609</c:v>
                </c:pt>
                <c:pt idx="4206">
                  <c:v>2.8850345063055554</c:v>
                </c:pt>
                <c:pt idx="4207">
                  <c:v>2.8858809389055797</c:v>
                </c:pt>
                <c:pt idx="4208">
                  <c:v>2.8865585352597805</c:v>
                </c:pt>
                <c:pt idx="4209">
                  <c:v>2.8867136800065101</c:v>
                </c:pt>
                <c:pt idx="4210">
                  <c:v>2.8870371105650201</c:v>
                </c:pt>
                <c:pt idx="4211">
                  <c:v>2.8876010005041302</c:v>
                </c:pt>
                <c:pt idx="4212">
                  <c:v>2.88760562204267</c:v>
                </c:pt>
                <c:pt idx="4213">
                  <c:v>2.8876777499820654</c:v>
                </c:pt>
                <c:pt idx="4214">
                  <c:v>2.8878177381397001</c:v>
                </c:pt>
                <c:pt idx="4215">
                  <c:v>2.8883606287196399</c:v>
                </c:pt>
                <c:pt idx="4216">
                  <c:v>2.8885152349589998</c:v>
                </c:pt>
                <c:pt idx="4217">
                  <c:v>2.8891925281856099</c:v>
                </c:pt>
                <c:pt idx="4218">
                  <c:v>2.8893288268051101</c:v>
                </c:pt>
                <c:pt idx="4219">
                  <c:v>2.8900394826599101</c:v>
                </c:pt>
                <c:pt idx="4220">
                  <c:v>2.8906405930019643</c:v>
                </c:pt>
                <c:pt idx="4221">
                  <c:v>2.8911595488352502</c:v>
                </c:pt>
                <c:pt idx="4222">
                  <c:v>2.8915687529848677</c:v>
                </c:pt>
                <c:pt idx="4223">
                  <c:v>2.8934914340777587</c:v>
                </c:pt>
                <c:pt idx="4224">
                  <c:v>2.8935118860871412</c:v>
                </c:pt>
                <c:pt idx="4225">
                  <c:v>2.8941776133330777</c:v>
                </c:pt>
                <c:pt idx="4226">
                  <c:v>2.89423504676029</c:v>
                </c:pt>
                <c:pt idx="4227">
                  <c:v>2.8945892177751502</c:v>
                </c:pt>
                <c:pt idx="4228">
                  <c:v>2.8956999611209997</c:v>
                </c:pt>
                <c:pt idx="4229">
                  <c:v>2.8960450183553177</c:v>
                </c:pt>
                <c:pt idx="4230">
                  <c:v>2.8964227907980167</c:v>
                </c:pt>
                <c:pt idx="4231">
                  <c:v>2.8964858137794529</c:v>
                </c:pt>
                <c:pt idx="4232">
                  <c:v>2.896618325482859</c:v>
                </c:pt>
                <c:pt idx="4233">
                  <c:v>2.8969394382325797</c:v>
                </c:pt>
                <c:pt idx="4234">
                  <c:v>2.8972995033398643</c:v>
                </c:pt>
                <c:pt idx="4235">
                  <c:v>2.8979167674229407</c:v>
                </c:pt>
                <c:pt idx="4236">
                  <c:v>2.8983550477604201</c:v>
                </c:pt>
                <c:pt idx="4237">
                  <c:v>2.8984156254360767</c:v>
                </c:pt>
                <c:pt idx="4238">
                  <c:v>2.898642914074876</c:v>
                </c:pt>
                <c:pt idx="4239">
                  <c:v>2.8992275846813902</c:v>
                </c:pt>
                <c:pt idx="4240">
                  <c:v>2.89942372711144</c:v>
                </c:pt>
                <c:pt idx="4241">
                  <c:v>2.9003915108818159</c:v>
                </c:pt>
                <c:pt idx="4242">
                  <c:v>2.9010582281233077</c:v>
                </c:pt>
                <c:pt idx="4243">
                  <c:v>2.9017188687855602</c:v>
                </c:pt>
                <c:pt idx="4244">
                  <c:v>2.9017594314537409</c:v>
                </c:pt>
                <c:pt idx="4245">
                  <c:v>2.9028444422490187</c:v>
                </c:pt>
                <c:pt idx="4246">
                  <c:v>2.9037489994546148</c:v>
                </c:pt>
                <c:pt idx="4247">
                  <c:v>2.9051853471397302</c:v>
                </c:pt>
                <c:pt idx="4248">
                  <c:v>2.9059303939981977</c:v>
                </c:pt>
                <c:pt idx="4249">
                  <c:v>2.9065855072730598</c:v>
                </c:pt>
                <c:pt idx="4250">
                  <c:v>2.9069637228925602</c:v>
                </c:pt>
                <c:pt idx="4251">
                  <c:v>2.9070918777926607</c:v>
                </c:pt>
                <c:pt idx="4252">
                  <c:v>2.9071410370421749</c:v>
                </c:pt>
                <c:pt idx="4253">
                  <c:v>2.9072117281997802</c:v>
                </c:pt>
                <c:pt idx="4254">
                  <c:v>2.9072215199287599</c:v>
                </c:pt>
                <c:pt idx="4255">
                  <c:v>2.9073223087809459</c:v>
                </c:pt>
                <c:pt idx="4256">
                  <c:v>2.9078440373455501</c:v>
                </c:pt>
                <c:pt idx="4257">
                  <c:v>2.9081482578032598</c:v>
                </c:pt>
                <c:pt idx="4258">
                  <c:v>2.9085026360854798</c:v>
                </c:pt>
                <c:pt idx="4259">
                  <c:v>2.90926605218365</c:v>
                </c:pt>
                <c:pt idx="4260">
                  <c:v>2.9095341598735098</c:v>
                </c:pt>
                <c:pt idx="4261">
                  <c:v>2.9098842226637101</c:v>
                </c:pt>
                <c:pt idx="4262">
                  <c:v>2.9104032683153211</c:v>
                </c:pt>
                <c:pt idx="4263">
                  <c:v>2.9108184074954853</c:v>
                </c:pt>
                <c:pt idx="4264">
                  <c:v>2.9108401591628024</c:v>
                </c:pt>
                <c:pt idx="4265">
                  <c:v>2.9113528974276077</c:v>
                </c:pt>
                <c:pt idx="4266">
                  <c:v>2.91160383104233</c:v>
                </c:pt>
                <c:pt idx="4267">
                  <c:v>2.9119186342465548</c:v>
                </c:pt>
                <c:pt idx="4268">
                  <c:v>2.9120113036907567</c:v>
                </c:pt>
                <c:pt idx="4269">
                  <c:v>2.9120130050525868</c:v>
                </c:pt>
                <c:pt idx="4270">
                  <c:v>2.9129062111545387</c:v>
                </c:pt>
                <c:pt idx="4271">
                  <c:v>2.9132472491493</c:v>
                </c:pt>
                <c:pt idx="4272">
                  <c:v>2.9140496282869677</c:v>
                </c:pt>
                <c:pt idx="4273">
                  <c:v>2.9147718272749201</c:v>
                </c:pt>
                <c:pt idx="4274">
                  <c:v>2.9157858624699502</c:v>
                </c:pt>
                <c:pt idx="4275">
                  <c:v>2.9164567085818067</c:v>
                </c:pt>
                <c:pt idx="4276">
                  <c:v>2.9178638970436843</c:v>
                </c:pt>
                <c:pt idx="4277">
                  <c:v>2.91789333355733</c:v>
                </c:pt>
                <c:pt idx="4278">
                  <c:v>2.9184186485825201</c:v>
                </c:pt>
                <c:pt idx="4279">
                  <c:v>2.9193092182511799</c:v>
                </c:pt>
                <c:pt idx="4280">
                  <c:v>2.9198807059583798</c:v>
                </c:pt>
                <c:pt idx="4281">
                  <c:v>2.9202791924583198</c:v>
                </c:pt>
                <c:pt idx="4282">
                  <c:v>2.9212095113576901</c:v>
                </c:pt>
                <c:pt idx="4283">
                  <c:v>2.9212422477438067</c:v>
                </c:pt>
                <c:pt idx="4284">
                  <c:v>2.9214458311859843</c:v>
                </c:pt>
                <c:pt idx="4285">
                  <c:v>2.9220940415616012</c:v>
                </c:pt>
                <c:pt idx="4286">
                  <c:v>2.9225431676270102</c:v>
                </c:pt>
                <c:pt idx="4287">
                  <c:v>2.9229963663055898</c:v>
                </c:pt>
                <c:pt idx="4288">
                  <c:v>2.9231991910225954</c:v>
                </c:pt>
                <c:pt idx="4289">
                  <c:v>2.9233685065133801</c:v>
                </c:pt>
                <c:pt idx="4290">
                  <c:v>2.9234865890377701</c:v>
                </c:pt>
                <c:pt idx="4291">
                  <c:v>2.9239842496064208</c:v>
                </c:pt>
                <c:pt idx="4292">
                  <c:v>2.9255488981336177</c:v>
                </c:pt>
                <c:pt idx="4293">
                  <c:v>2.9259339293668267</c:v>
                </c:pt>
                <c:pt idx="4294">
                  <c:v>2.9266515616615698</c:v>
                </c:pt>
                <c:pt idx="4295">
                  <c:v>2.9266846041864301</c:v>
                </c:pt>
                <c:pt idx="4296">
                  <c:v>2.9268779821751987</c:v>
                </c:pt>
                <c:pt idx="4297">
                  <c:v>2.9291654529267102</c:v>
                </c:pt>
                <c:pt idx="4298">
                  <c:v>2.92937987090566</c:v>
                </c:pt>
                <c:pt idx="4299">
                  <c:v>2.9294521783467067</c:v>
                </c:pt>
                <c:pt idx="4300">
                  <c:v>2.9296193143240643</c:v>
                </c:pt>
                <c:pt idx="4301">
                  <c:v>2.9303170276566899</c:v>
                </c:pt>
                <c:pt idx="4302">
                  <c:v>2.9311902258141997</c:v>
                </c:pt>
                <c:pt idx="4303">
                  <c:v>2.9323336009928798</c:v>
                </c:pt>
                <c:pt idx="4304">
                  <c:v>2.93352204967348</c:v>
                </c:pt>
                <c:pt idx="4305">
                  <c:v>2.9337694284332643</c:v>
                </c:pt>
                <c:pt idx="4306">
                  <c:v>2.934063083805881</c:v>
                </c:pt>
                <c:pt idx="4307">
                  <c:v>2.9341618509587302</c:v>
                </c:pt>
                <c:pt idx="4308">
                  <c:v>2.9345221122416398</c:v>
                </c:pt>
                <c:pt idx="4309">
                  <c:v>2.9353095163147387</c:v>
                </c:pt>
                <c:pt idx="4310">
                  <c:v>2.9362403119801024</c:v>
                </c:pt>
                <c:pt idx="4311">
                  <c:v>2.9373911876546899</c:v>
                </c:pt>
                <c:pt idx="4312">
                  <c:v>2.9384593865704067</c:v>
                </c:pt>
                <c:pt idx="4313">
                  <c:v>2.9388221696150043</c:v>
                </c:pt>
                <c:pt idx="4314">
                  <c:v>2.9391604929536967</c:v>
                </c:pt>
                <c:pt idx="4315">
                  <c:v>2.9393469603758433</c:v>
                </c:pt>
                <c:pt idx="4316">
                  <c:v>2.9395345485568853</c:v>
                </c:pt>
                <c:pt idx="4317">
                  <c:v>2.9414105676196298</c:v>
                </c:pt>
                <c:pt idx="4318">
                  <c:v>2.9415254677399898</c:v>
                </c:pt>
                <c:pt idx="4319">
                  <c:v>2.9418987853368197</c:v>
                </c:pt>
                <c:pt idx="4320">
                  <c:v>2.9433808907998</c:v>
                </c:pt>
                <c:pt idx="4321">
                  <c:v>2.9438084684781787</c:v>
                </c:pt>
                <c:pt idx="4322">
                  <c:v>2.9442639443041467</c:v>
                </c:pt>
                <c:pt idx="4323">
                  <c:v>2.9456762865365902</c:v>
                </c:pt>
                <c:pt idx="4324">
                  <c:v>2.9483047842196402</c:v>
                </c:pt>
                <c:pt idx="4325">
                  <c:v>2.9484532938471997</c:v>
                </c:pt>
                <c:pt idx="4326">
                  <c:v>2.9543704899760277</c:v>
                </c:pt>
                <c:pt idx="4327">
                  <c:v>2.95816969627493</c:v>
                </c:pt>
                <c:pt idx="4328">
                  <c:v>2.9600949345997987</c:v>
                </c:pt>
                <c:pt idx="4329">
                  <c:v>2.9627025845448567</c:v>
                </c:pt>
                <c:pt idx="4330">
                  <c:v>2.9632338188167187</c:v>
                </c:pt>
                <c:pt idx="4331">
                  <c:v>2.9634977157811648</c:v>
                </c:pt>
                <c:pt idx="4332">
                  <c:v>2.9653123832960797</c:v>
                </c:pt>
                <c:pt idx="4333">
                  <c:v>2.9682898572025969</c:v>
                </c:pt>
                <c:pt idx="4334">
                  <c:v>2.9685726842624498</c:v>
                </c:pt>
                <c:pt idx="4335">
                  <c:v>2.9697992289977053</c:v>
                </c:pt>
                <c:pt idx="4336">
                  <c:v>2.9703048981428601</c:v>
                </c:pt>
                <c:pt idx="4337">
                  <c:v>2.9705422971327198</c:v>
                </c:pt>
                <c:pt idx="4338">
                  <c:v>2.9708917566070978</c:v>
                </c:pt>
                <c:pt idx="4339">
                  <c:v>2.97129021586038</c:v>
                </c:pt>
                <c:pt idx="4340">
                  <c:v>2.9714200489967699</c:v>
                </c:pt>
                <c:pt idx="4341">
                  <c:v>2.9715526983483267</c:v>
                </c:pt>
                <c:pt idx="4342">
                  <c:v>2.9756816654328198</c:v>
                </c:pt>
                <c:pt idx="4343">
                  <c:v>2.9760659324350405</c:v>
                </c:pt>
                <c:pt idx="4344">
                  <c:v>2.9761979600023154</c:v>
                </c:pt>
                <c:pt idx="4345">
                  <c:v>2.9779978108371954</c:v>
                </c:pt>
                <c:pt idx="4346">
                  <c:v>2.9781627051094399</c:v>
                </c:pt>
                <c:pt idx="4347">
                  <c:v>2.9787420676731777</c:v>
                </c:pt>
                <c:pt idx="4348">
                  <c:v>2.9798112137906667</c:v>
                </c:pt>
                <c:pt idx="4349">
                  <c:v>2.98039838345148</c:v>
                </c:pt>
                <c:pt idx="4350">
                  <c:v>2.9805413186493412</c:v>
                </c:pt>
                <c:pt idx="4351">
                  <c:v>2.9821170439375848</c:v>
                </c:pt>
                <c:pt idx="4352">
                  <c:v>2.9823257486275607</c:v>
                </c:pt>
                <c:pt idx="4353">
                  <c:v>2.9823527701554098</c:v>
                </c:pt>
                <c:pt idx="4354">
                  <c:v>2.9824033900314477</c:v>
                </c:pt>
                <c:pt idx="4355">
                  <c:v>2.98256329235425</c:v>
                </c:pt>
                <c:pt idx="4356">
                  <c:v>2.9832491829079499</c:v>
                </c:pt>
                <c:pt idx="4357">
                  <c:v>2.9832564927874698</c:v>
                </c:pt>
                <c:pt idx="4358">
                  <c:v>2.9849987006019978</c:v>
                </c:pt>
                <c:pt idx="4359">
                  <c:v>2.9854389081607877</c:v>
                </c:pt>
                <c:pt idx="4360">
                  <c:v>2.9856406877540778</c:v>
                </c:pt>
                <c:pt idx="4361">
                  <c:v>2.9858102998702667</c:v>
                </c:pt>
                <c:pt idx="4362">
                  <c:v>2.9862538794371587</c:v>
                </c:pt>
                <c:pt idx="4363">
                  <c:v>2.9862977063974454</c:v>
                </c:pt>
                <c:pt idx="4364">
                  <c:v>2.98632265550023</c:v>
                </c:pt>
                <c:pt idx="4365">
                  <c:v>2.9865327270495898</c:v>
                </c:pt>
                <c:pt idx="4366">
                  <c:v>2.9871728025923487</c:v>
                </c:pt>
                <c:pt idx="4367">
                  <c:v>2.9873165631525578</c:v>
                </c:pt>
                <c:pt idx="4368">
                  <c:v>2.9878514512297398</c:v>
                </c:pt>
                <c:pt idx="4369">
                  <c:v>2.9880917726267398</c:v>
                </c:pt>
                <c:pt idx="4370">
                  <c:v>2.9885465866597798</c:v>
                </c:pt>
                <c:pt idx="4371">
                  <c:v>2.9890311959619749</c:v>
                </c:pt>
                <c:pt idx="4372">
                  <c:v>2.98917548696171</c:v>
                </c:pt>
                <c:pt idx="4373">
                  <c:v>2.9899807672781602</c:v>
                </c:pt>
                <c:pt idx="4374">
                  <c:v>2.9902678909015399</c:v>
                </c:pt>
                <c:pt idx="4375">
                  <c:v>2.9907319664320848</c:v>
                </c:pt>
                <c:pt idx="4376">
                  <c:v>2.9909558167016397</c:v>
                </c:pt>
                <c:pt idx="4377">
                  <c:v>2.9919871484694402</c:v>
                </c:pt>
                <c:pt idx="4378">
                  <c:v>2.9920457311799549</c:v>
                </c:pt>
                <c:pt idx="4379">
                  <c:v>2.9928120873022843</c:v>
                </c:pt>
                <c:pt idx="4380">
                  <c:v>2.9930428615113902</c:v>
                </c:pt>
                <c:pt idx="4381">
                  <c:v>2.9931246879774487</c:v>
                </c:pt>
                <c:pt idx="4382">
                  <c:v>2.9931924650011701</c:v>
                </c:pt>
                <c:pt idx="4383">
                  <c:v>2.9940206573800001</c:v>
                </c:pt>
                <c:pt idx="4384">
                  <c:v>2.9946493195290329</c:v>
                </c:pt>
                <c:pt idx="4385">
                  <c:v>2.9952637213440987</c:v>
                </c:pt>
                <c:pt idx="4386">
                  <c:v>2.9953303728360812</c:v>
                </c:pt>
                <c:pt idx="4387">
                  <c:v>2.9959277583984179</c:v>
                </c:pt>
                <c:pt idx="4388">
                  <c:v>2.9962987162138943</c:v>
                </c:pt>
                <c:pt idx="4389">
                  <c:v>2.9963800609701101</c:v>
                </c:pt>
                <c:pt idx="4390">
                  <c:v>2.99663695595595</c:v>
                </c:pt>
                <c:pt idx="4391">
                  <c:v>2.9969810557459802</c:v>
                </c:pt>
                <c:pt idx="4392">
                  <c:v>2.9970324531938224</c:v>
                </c:pt>
                <c:pt idx="4393">
                  <c:v>2.9970873061510002</c:v>
                </c:pt>
                <c:pt idx="4394">
                  <c:v>2.9972814943274799</c:v>
                </c:pt>
                <c:pt idx="4395">
                  <c:v>2.9977121132679501</c:v>
                </c:pt>
                <c:pt idx="4396">
                  <c:v>2.9978433659419101</c:v>
                </c:pt>
                <c:pt idx="4397">
                  <c:v>2.9981933238048377</c:v>
                </c:pt>
                <c:pt idx="4398">
                  <c:v>2.9984215883618401</c:v>
                </c:pt>
                <c:pt idx="4399">
                  <c:v>2.9986990886329954</c:v>
                </c:pt>
                <c:pt idx="4400">
                  <c:v>2.9989450436211387</c:v>
                </c:pt>
                <c:pt idx="4401">
                  <c:v>2.9990449708942424</c:v>
                </c:pt>
                <c:pt idx="4402">
                  <c:v>2.9991546698059701</c:v>
                </c:pt>
                <c:pt idx="4403">
                  <c:v>2.9997018819841701</c:v>
                </c:pt>
                <c:pt idx="4404">
                  <c:v>2.9997892233240577</c:v>
                </c:pt>
                <c:pt idx="4405">
                  <c:v>3.0000601055756477</c:v>
                </c:pt>
                <c:pt idx="4406">
                  <c:v>3.00056547746436</c:v>
                </c:pt>
                <c:pt idx="4407">
                  <c:v>3.00111512892726</c:v>
                </c:pt>
                <c:pt idx="4408">
                  <c:v>3.0011749898264499</c:v>
                </c:pt>
                <c:pt idx="4409">
                  <c:v>3.00121250968335</c:v>
                </c:pt>
                <c:pt idx="4410">
                  <c:v>3.0014804038824501</c:v>
                </c:pt>
                <c:pt idx="4411">
                  <c:v>3.0019492813816702</c:v>
                </c:pt>
                <c:pt idx="4412">
                  <c:v>3.0020306034992768</c:v>
                </c:pt>
                <c:pt idx="4413">
                  <c:v>3.0023190113419354</c:v>
                </c:pt>
                <c:pt idx="4414">
                  <c:v>3.00271992242569</c:v>
                </c:pt>
                <c:pt idx="4415">
                  <c:v>3.0029084834166944</c:v>
                </c:pt>
                <c:pt idx="4416">
                  <c:v>3.0033759477419859</c:v>
                </c:pt>
                <c:pt idx="4417">
                  <c:v>3.0033939681994068</c:v>
                </c:pt>
                <c:pt idx="4418">
                  <c:v>3.00354697769906</c:v>
                </c:pt>
                <c:pt idx="4419">
                  <c:v>3.0036071244125799</c:v>
                </c:pt>
                <c:pt idx="4420">
                  <c:v>3.0037115907255654</c:v>
                </c:pt>
                <c:pt idx="4421">
                  <c:v>3.0037146325868402</c:v>
                </c:pt>
                <c:pt idx="4422">
                  <c:v>3.0039010420113108</c:v>
                </c:pt>
                <c:pt idx="4423">
                  <c:v>3.00392960543086</c:v>
                </c:pt>
                <c:pt idx="4424">
                  <c:v>3.0041948203967048</c:v>
                </c:pt>
                <c:pt idx="4425">
                  <c:v>3.0048123178703698</c:v>
                </c:pt>
                <c:pt idx="4426">
                  <c:v>3.0058539459415599</c:v>
                </c:pt>
                <c:pt idx="4427">
                  <c:v>3.0059755495247198</c:v>
                </c:pt>
                <c:pt idx="4428">
                  <c:v>3.00657936388059</c:v>
                </c:pt>
                <c:pt idx="4429">
                  <c:v>3.0066045896652787</c:v>
                </c:pt>
                <c:pt idx="4430">
                  <c:v>3.0066899866159997</c:v>
                </c:pt>
                <c:pt idx="4431">
                  <c:v>3.0069139638419302</c:v>
                </c:pt>
                <c:pt idx="4432">
                  <c:v>3.00694714629496</c:v>
                </c:pt>
                <c:pt idx="4433">
                  <c:v>3.0071881122564812</c:v>
                </c:pt>
                <c:pt idx="4434">
                  <c:v>3.0072028795498067</c:v>
                </c:pt>
                <c:pt idx="4435">
                  <c:v>3.0075539995671399</c:v>
                </c:pt>
                <c:pt idx="4436">
                  <c:v>3.0076351192431843</c:v>
                </c:pt>
                <c:pt idx="4437">
                  <c:v>3.0076695715189299</c:v>
                </c:pt>
                <c:pt idx="4438">
                  <c:v>3.0077748269849454</c:v>
                </c:pt>
                <c:pt idx="4439">
                  <c:v>3.0078119326595001</c:v>
                </c:pt>
                <c:pt idx="4440">
                  <c:v>3.00849161909187</c:v>
                </c:pt>
                <c:pt idx="4441">
                  <c:v>3.0086931237270997</c:v>
                </c:pt>
                <c:pt idx="4442">
                  <c:v>3.0088442375465401</c:v>
                </c:pt>
                <c:pt idx="4443">
                  <c:v>3.0088713261772302</c:v>
                </c:pt>
                <c:pt idx="4444">
                  <c:v>3.00888820761228</c:v>
                </c:pt>
                <c:pt idx="4445">
                  <c:v>3.00904920129959</c:v>
                </c:pt>
                <c:pt idx="4446">
                  <c:v>3.0094199548711797</c:v>
                </c:pt>
                <c:pt idx="4447">
                  <c:v>3.0095139058132387</c:v>
                </c:pt>
                <c:pt idx="4448">
                  <c:v>3.0095486703494467</c:v>
                </c:pt>
                <c:pt idx="4449">
                  <c:v>3.0096079886029754</c:v>
                </c:pt>
                <c:pt idx="4450">
                  <c:v>3.0096672185304212</c:v>
                </c:pt>
                <c:pt idx="4451">
                  <c:v>3.0099502594337997</c:v>
                </c:pt>
                <c:pt idx="4452">
                  <c:v>3.0099541202711477</c:v>
                </c:pt>
                <c:pt idx="4453">
                  <c:v>3.0099769556569602</c:v>
                </c:pt>
                <c:pt idx="4454">
                  <c:v>3.0099874060566401</c:v>
                </c:pt>
                <c:pt idx="4455">
                  <c:v>3.0100307260678099</c:v>
                </c:pt>
                <c:pt idx="4456">
                  <c:v>3.0103096582120812</c:v>
                </c:pt>
                <c:pt idx="4457">
                  <c:v>3.0103282156954498</c:v>
                </c:pt>
                <c:pt idx="4458">
                  <c:v>3.0104441294004967</c:v>
                </c:pt>
                <c:pt idx="4459">
                  <c:v>3.0105819685087698</c:v>
                </c:pt>
                <c:pt idx="4460">
                  <c:v>3.0106256535318643</c:v>
                </c:pt>
                <c:pt idx="4461">
                  <c:v>3.0107499966173199</c:v>
                </c:pt>
                <c:pt idx="4462">
                  <c:v>3.0108783803509853</c:v>
                </c:pt>
                <c:pt idx="4463">
                  <c:v>3.01093905562308</c:v>
                </c:pt>
                <c:pt idx="4464">
                  <c:v>3.0114512706979801</c:v>
                </c:pt>
                <c:pt idx="4465">
                  <c:v>3.0115637220015499</c:v>
                </c:pt>
                <c:pt idx="4466">
                  <c:v>3.0117248926924054</c:v>
                </c:pt>
                <c:pt idx="4467">
                  <c:v>3.0117472669884702</c:v>
                </c:pt>
                <c:pt idx="4468">
                  <c:v>3.0120714654752168</c:v>
                </c:pt>
                <c:pt idx="4469">
                  <c:v>3.0120870548668197</c:v>
                </c:pt>
                <c:pt idx="4470">
                  <c:v>3.0120983796772633</c:v>
                </c:pt>
                <c:pt idx="4471">
                  <c:v>3.0120984848036709</c:v>
                </c:pt>
                <c:pt idx="4472">
                  <c:v>3.01220224157254</c:v>
                </c:pt>
                <c:pt idx="4473">
                  <c:v>3.0122253052876578</c:v>
                </c:pt>
                <c:pt idx="4474">
                  <c:v>3.0122544059181005</c:v>
                </c:pt>
                <c:pt idx="4475">
                  <c:v>3.0124124485852577</c:v>
                </c:pt>
                <c:pt idx="4476">
                  <c:v>3.0124139635909253</c:v>
                </c:pt>
                <c:pt idx="4477">
                  <c:v>3.0125198915582643</c:v>
                </c:pt>
                <c:pt idx="4478">
                  <c:v>3.0125202459951499</c:v>
                </c:pt>
                <c:pt idx="4479">
                  <c:v>3.0125430030743967</c:v>
                </c:pt>
                <c:pt idx="4480">
                  <c:v>3.0127080983113199</c:v>
                </c:pt>
                <c:pt idx="4481">
                  <c:v>3.0127895790938348</c:v>
                </c:pt>
                <c:pt idx="4482">
                  <c:v>3.012802074433079</c:v>
                </c:pt>
                <c:pt idx="4483">
                  <c:v>3.0128310538420302</c:v>
                </c:pt>
                <c:pt idx="4484">
                  <c:v>3.0129252999223199</c:v>
                </c:pt>
                <c:pt idx="4485">
                  <c:v>3.01296402814285</c:v>
                </c:pt>
                <c:pt idx="4486">
                  <c:v>3.0129648559182267</c:v>
                </c:pt>
                <c:pt idx="4487">
                  <c:v>3.0130920074723959</c:v>
                </c:pt>
                <c:pt idx="4488">
                  <c:v>3.0132701786054001</c:v>
                </c:pt>
                <c:pt idx="4489">
                  <c:v>3.0134289778598853</c:v>
                </c:pt>
                <c:pt idx="4490">
                  <c:v>3.0134644526350001</c:v>
                </c:pt>
                <c:pt idx="4491">
                  <c:v>3.0138167254461901</c:v>
                </c:pt>
                <c:pt idx="4492">
                  <c:v>3.0139510136336187</c:v>
                </c:pt>
                <c:pt idx="4493">
                  <c:v>3.0143683262199077</c:v>
                </c:pt>
                <c:pt idx="4494">
                  <c:v>3.01438450562806</c:v>
                </c:pt>
                <c:pt idx="4495">
                  <c:v>3.01441061100267</c:v>
                </c:pt>
                <c:pt idx="4496">
                  <c:v>3.0144521328894367</c:v>
                </c:pt>
                <c:pt idx="4497">
                  <c:v>3.0145118808455353</c:v>
                </c:pt>
                <c:pt idx="4498">
                  <c:v>3.0145551426821</c:v>
                </c:pt>
                <c:pt idx="4499">
                  <c:v>3.0148244050607267</c:v>
                </c:pt>
                <c:pt idx="4500">
                  <c:v>3.0148676377094277</c:v>
                </c:pt>
                <c:pt idx="4501">
                  <c:v>3.0149123910574902</c:v>
                </c:pt>
                <c:pt idx="4502">
                  <c:v>3.0151345031870211</c:v>
                </c:pt>
                <c:pt idx="4503">
                  <c:v>3.0151889406460599</c:v>
                </c:pt>
                <c:pt idx="4504">
                  <c:v>3.0153796558834998</c:v>
                </c:pt>
                <c:pt idx="4505">
                  <c:v>3.0154233744390653</c:v>
                </c:pt>
                <c:pt idx="4506">
                  <c:v>3.0155649736445853</c:v>
                </c:pt>
                <c:pt idx="4507">
                  <c:v>3.0156548163644787</c:v>
                </c:pt>
                <c:pt idx="4508">
                  <c:v>3.0160553746820833</c:v>
                </c:pt>
                <c:pt idx="4509">
                  <c:v>3.0160637594990987</c:v>
                </c:pt>
                <c:pt idx="4510">
                  <c:v>3.0163776155203199</c:v>
                </c:pt>
                <c:pt idx="4511">
                  <c:v>3.0168182989896577</c:v>
                </c:pt>
                <c:pt idx="4512">
                  <c:v>3.0170266451316801</c:v>
                </c:pt>
                <c:pt idx="4513">
                  <c:v>3.0171037160221612</c:v>
                </c:pt>
                <c:pt idx="4514">
                  <c:v>3.0172550686267101</c:v>
                </c:pt>
                <c:pt idx="4515">
                  <c:v>3.0172983531015198</c:v>
                </c:pt>
                <c:pt idx="4516">
                  <c:v>3.0174374780599602</c:v>
                </c:pt>
                <c:pt idx="4517">
                  <c:v>3.0174807048951799</c:v>
                </c:pt>
                <c:pt idx="4518">
                  <c:v>3.0179187253802877</c:v>
                </c:pt>
                <c:pt idx="4519">
                  <c:v>3.0183333009007098</c:v>
                </c:pt>
                <c:pt idx="4520">
                  <c:v>3.0183747371534002</c:v>
                </c:pt>
                <c:pt idx="4521">
                  <c:v>3.0183938534245902</c:v>
                </c:pt>
                <c:pt idx="4522">
                  <c:v>3.0185125954007987</c:v>
                </c:pt>
                <c:pt idx="4523">
                  <c:v>3.0186380921995277</c:v>
                </c:pt>
                <c:pt idx="4524">
                  <c:v>3.0187141993783797</c:v>
                </c:pt>
                <c:pt idx="4525">
                  <c:v>3.0187210652838798</c:v>
                </c:pt>
                <c:pt idx="4526">
                  <c:v>3.0187431270895853</c:v>
                </c:pt>
                <c:pt idx="4527">
                  <c:v>3.0187521290727739</c:v>
                </c:pt>
                <c:pt idx="4528">
                  <c:v>3.0188523492325867</c:v>
                </c:pt>
                <c:pt idx="4529">
                  <c:v>3.0188591289868043</c:v>
                </c:pt>
                <c:pt idx="4530">
                  <c:v>3.0188647422826653</c:v>
                </c:pt>
                <c:pt idx="4531">
                  <c:v>3.0189398831624499</c:v>
                </c:pt>
                <c:pt idx="4532">
                  <c:v>3.0191459440907034</c:v>
                </c:pt>
                <c:pt idx="4533">
                  <c:v>3.0192528750171777</c:v>
                </c:pt>
                <c:pt idx="4534">
                  <c:v>3.0192530215894067</c:v>
                </c:pt>
                <c:pt idx="4535">
                  <c:v>3.0193607962896198</c:v>
                </c:pt>
                <c:pt idx="4536">
                  <c:v>3.0194334452651477</c:v>
                </c:pt>
                <c:pt idx="4537">
                  <c:v>3.019435679153581</c:v>
                </c:pt>
                <c:pt idx="4538">
                  <c:v>3.0200065439700801</c:v>
                </c:pt>
                <c:pt idx="4539">
                  <c:v>3.0201147559711887</c:v>
                </c:pt>
                <c:pt idx="4540">
                  <c:v>3.0205939446166954</c:v>
                </c:pt>
                <c:pt idx="4541">
                  <c:v>3.0206947943725249</c:v>
                </c:pt>
                <c:pt idx="4542">
                  <c:v>3.0207969240706101</c:v>
                </c:pt>
                <c:pt idx="4543">
                  <c:v>3.0208253060063801</c:v>
                </c:pt>
                <c:pt idx="4544">
                  <c:v>3.02088162953781</c:v>
                </c:pt>
                <c:pt idx="4545">
                  <c:v>3.0208987902548587</c:v>
                </c:pt>
                <c:pt idx="4546">
                  <c:v>3.0210013357008667</c:v>
                </c:pt>
                <c:pt idx="4547">
                  <c:v>3.0215923932314999</c:v>
                </c:pt>
                <c:pt idx="4548">
                  <c:v>3.0222597442108197</c:v>
                </c:pt>
                <c:pt idx="4549">
                  <c:v>3.0225848383271612</c:v>
                </c:pt>
                <c:pt idx="4550">
                  <c:v>3.0227378639358999</c:v>
                </c:pt>
                <c:pt idx="4551">
                  <c:v>3.0229362029762212</c:v>
                </c:pt>
                <c:pt idx="4552">
                  <c:v>3.0230124804539997</c:v>
                </c:pt>
                <c:pt idx="4553">
                  <c:v>3.0230821688966212</c:v>
                </c:pt>
                <c:pt idx="4554">
                  <c:v>3.0232077655930554</c:v>
                </c:pt>
                <c:pt idx="4555">
                  <c:v>3.0239038152353412</c:v>
                </c:pt>
                <c:pt idx="4556">
                  <c:v>3.0246543622256801</c:v>
                </c:pt>
                <c:pt idx="4557">
                  <c:v>3.0246939961594999</c:v>
                </c:pt>
                <c:pt idx="4558">
                  <c:v>3.0247209811903648</c:v>
                </c:pt>
                <c:pt idx="4559">
                  <c:v>3.0251026574873578</c:v>
                </c:pt>
                <c:pt idx="4560">
                  <c:v>3.0251979783281349</c:v>
                </c:pt>
                <c:pt idx="4561">
                  <c:v>3.0253793495302599</c:v>
                </c:pt>
                <c:pt idx="4562">
                  <c:v>3.0254117153264812</c:v>
                </c:pt>
                <c:pt idx="4563">
                  <c:v>3.0258914264012198</c:v>
                </c:pt>
                <c:pt idx="4564">
                  <c:v>3.0260910379600001</c:v>
                </c:pt>
                <c:pt idx="4565">
                  <c:v>3.02630382227502</c:v>
                </c:pt>
                <c:pt idx="4566">
                  <c:v>3.02636509859901</c:v>
                </c:pt>
                <c:pt idx="4567">
                  <c:v>3.0269322941475401</c:v>
                </c:pt>
                <c:pt idx="4568">
                  <c:v>3.0270080138737243</c:v>
                </c:pt>
                <c:pt idx="4569">
                  <c:v>3.0270171381699602</c:v>
                </c:pt>
                <c:pt idx="4570">
                  <c:v>3.0274329908732387</c:v>
                </c:pt>
                <c:pt idx="4571">
                  <c:v>3.0281209140070549</c:v>
                </c:pt>
                <c:pt idx="4572">
                  <c:v>3.0286863513694602</c:v>
                </c:pt>
                <c:pt idx="4573">
                  <c:v>3.0293941302654499</c:v>
                </c:pt>
                <c:pt idx="4574">
                  <c:v>3.0305962920411949</c:v>
                </c:pt>
                <c:pt idx="4575">
                  <c:v>3.0314333657587587</c:v>
                </c:pt>
                <c:pt idx="4576">
                  <c:v>3.0340148885045801</c:v>
                </c:pt>
                <c:pt idx="4577">
                  <c:v>3.0358515093046843</c:v>
                </c:pt>
                <c:pt idx="4578">
                  <c:v>3.0361032338863199</c:v>
                </c:pt>
                <c:pt idx="4579">
                  <c:v>3.0365039225436643</c:v>
                </c:pt>
                <c:pt idx="4580">
                  <c:v>3.0366349379285267</c:v>
                </c:pt>
                <c:pt idx="4581">
                  <c:v>3.0373093981074959</c:v>
                </c:pt>
                <c:pt idx="4582">
                  <c:v>3.0374108242339597</c:v>
                </c:pt>
                <c:pt idx="4583">
                  <c:v>3.03793507501066</c:v>
                </c:pt>
                <c:pt idx="4584">
                  <c:v>3.0379480387327997</c:v>
                </c:pt>
                <c:pt idx="4585">
                  <c:v>3.0385021368726077</c:v>
                </c:pt>
                <c:pt idx="4586">
                  <c:v>3.0391188181326201</c:v>
                </c:pt>
                <c:pt idx="4587">
                  <c:v>3.0397982850453702</c:v>
                </c:pt>
                <c:pt idx="4588">
                  <c:v>3.0401943899967012</c:v>
                </c:pt>
                <c:pt idx="4589">
                  <c:v>3.0402400480135299</c:v>
                </c:pt>
                <c:pt idx="4590">
                  <c:v>3.0413166518123687</c:v>
                </c:pt>
                <c:pt idx="4591">
                  <c:v>3.0419603172199801</c:v>
                </c:pt>
                <c:pt idx="4592">
                  <c:v>3.0426911806468797</c:v>
                </c:pt>
                <c:pt idx="4593">
                  <c:v>3.0429967291967799</c:v>
                </c:pt>
                <c:pt idx="4594">
                  <c:v>3.0432159737221998</c:v>
                </c:pt>
                <c:pt idx="4595">
                  <c:v>3.0434548968870012</c:v>
                </c:pt>
                <c:pt idx="4596">
                  <c:v>3.0436678310689902</c:v>
                </c:pt>
                <c:pt idx="4597">
                  <c:v>3.0436777352425048</c:v>
                </c:pt>
                <c:pt idx="4598">
                  <c:v>3.0446357969052298</c:v>
                </c:pt>
                <c:pt idx="4599">
                  <c:v>3.0457336692346302</c:v>
                </c:pt>
                <c:pt idx="4600">
                  <c:v>3.0457554090024277</c:v>
                </c:pt>
                <c:pt idx="4601">
                  <c:v>3.04612839518441</c:v>
                </c:pt>
                <c:pt idx="4602">
                  <c:v>3.0461608935354199</c:v>
                </c:pt>
                <c:pt idx="4603">
                  <c:v>3.0461769490405102</c:v>
                </c:pt>
                <c:pt idx="4604">
                  <c:v>3.0466573604067198</c:v>
                </c:pt>
                <c:pt idx="4605">
                  <c:v>3.0467046088568801</c:v>
                </c:pt>
                <c:pt idx="4606">
                  <c:v>3.0469649462292501</c:v>
                </c:pt>
                <c:pt idx="4607">
                  <c:v>3.0473595377166953</c:v>
                </c:pt>
                <c:pt idx="4608">
                  <c:v>3.0474340608344583</c:v>
                </c:pt>
                <c:pt idx="4609">
                  <c:v>3.04912252082854</c:v>
                </c:pt>
                <c:pt idx="4610">
                  <c:v>3.0495179248116702</c:v>
                </c:pt>
                <c:pt idx="4611">
                  <c:v>3.0495565272949898</c:v>
                </c:pt>
                <c:pt idx="4612">
                  <c:v>3.0496304049891667</c:v>
                </c:pt>
                <c:pt idx="4613">
                  <c:v>3.0499353970629248</c:v>
                </c:pt>
                <c:pt idx="4614">
                  <c:v>3.050043633150719</c:v>
                </c:pt>
                <c:pt idx="4615">
                  <c:v>3.0508853529622701</c:v>
                </c:pt>
                <c:pt idx="4616">
                  <c:v>3.0510746338011443</c:v>
                </c:pt>
                <c:pt idx="4617">
                  <c:v>3.0525945086745612</c:v>
                </c:pt>
                <c:pt idx="4618">
                  <c:v>3.0527385420165154</c:v>
                </c:pt>
                <c:pt idx="4619">
                  <c:v>3.0529728398136005</c:v>
                </c:pt>
                <c:pt idx="4620">
                  <c:v>3.0532469158757967</c:v>
                </c:pt>
                <c:pt idx="4621">
                  <c:v>3.0533011038651598</c:v>
                </c:pt>
                <c:pt idx="4622">
                  <c:v>3.0533126422487</c:v>
                </c:pt>
                <c:pt idx="4623">
                  <c:v>3.0535802727298749</c:v>
                </c:pt>
                <c:pt idx="4624">
                  <c:v>3.05481657540669</c:v>
                </c:pt>
                <c:pt idx="4625">
                  <c:v>3.0557501241178628</c:v>
                </c:pt>
                <c:pt idx="4626">
                  <c:v>3.0559550647185443</c:v>
                </c:pt>
                <c:pt idx="4627">
                  <c:v>3.0561155411991998</c:v>
                </c:pt>
                <c:pt idx="4628">
                  <c:v>3.0563246217853401</c:v>
                </c:pt>
                <c:pt idx="4629">
                  <c:v>3.0570571953630177</c:v>
                </c:pt>
                <c:pt idx="4630">
                  <c:v>3.0575740539932998</c:v>
                </c:pt>
                <c:pt idx="4631">
                  <c:v>3.05787840827709</c:v>
                </c:pt>
                <c:pt idx="4632">
                  <c:v>3.0584981390213453</c:v>
                </c:pt>
                <c:pt idx="4633">
                  <c:v>3.0593450581494799</c:v>
                </c:pt>
                <c:pt idx="4634">
                  <c:v>3.0594020296795739</c:v>
                </c:pt>
                <c:pt idx="4635">
                  <c:v>3.05967990762033</c:v>
                </c:pt>
                <c:pt idx="4636">
                  <c:v>3.0599261379112797</c:v>
                </c:pt>
                <c:pt idx="4637">
                  <c:v>3.0599578933590768</c:v>
                </c:pt>
                <c:pt idx="4638">
                  <c:v>3.0601749779464678</c:v>
                </c:pt>
                <c:pt idx="4639">
                  <c:v>3.0603525305873602</c:v>
                </c:pt>
                <c:pt idx="4640">
                  <c:v>3.0607981860924802</c:v>
                </c:pt>
                <c:pt idx="4641">
                  <c:v>3.0608837102925248</c:v>
                </c:pt>
                <c:pt idx="4642">
                  <c:v>3.0610154964533467</c:v>
                </c:pt>
                <c:pt idx="4643">
                  <c:v>3.0611094803396677</c:v>
                </c:pt>
                <c:pt idx="4644">
                  <c:v>3.0611345401262402</c:v>
                </c:pt>
                <c:pt idx="4645">
                  <c:v>3.0611661324384398</c:v>
                </c:pt>
                <c:pt idx="4646">
                  <c:v>3.0628147357860098</c:v>
                </c:pt>
                <c:pt idx="4647">
                  <c:v>3.0636347678447007</c:v>
                </c:pt>
                <c:pt idx="4648">
                  <c:v>3.0645280514816569</c:v>
                </c:pt>
                <c:pt idx="4649">
                  <c:v>3.0646121414140102</c:v>
                </c:pt>
                <c:pt idx="4650">
                  <c:v>3.0646549472676754</c:v>
                </c:pt>
                <c:pt idx="4651">
                  <c:v>3.0659865344745398</c:v>
                </c:pt>
                <c:pt idx="4652">
                  <c:v>3.0672196106356902</c:v>
                </c:pt>
                <c:pt idx="4653">
                  <c:v>3.0676604709437187</c:v>
                </c:pt>
                <c:pt idx="4654">
                  <c:v>3.0677409139217597</c:v>
                </c:pt>
                <c:pt idx="4655">
                  <c:v>3.0679017136981499</c:v>
                </c:pt>
                <c:pt idx="4656">
                  <c:v>3.0679097539000248</c:v>
                </c:pt>
                <c:pt idx="4657">
                  <c:v>3.0680062974777011</c:v>
                </c:pt>
                <c:pt idx="4658">
                  <c:v>3.0680651397536605</c:v>
                </c:pt>
                <c:pt idx="4659">
                  <c:v>3.0687346178169888</c:v>
                </c:pt>
                <c:pt idx="4660">
                  <c:v>3.0688732642086101</c:v>
                </c:pt>
                <c:pt idx="4661">
                  <c:v>3.0689949550011248</c:v>
                </c:pt>
                <c:pt idx="4662">
                  <c:v>3.0694977778543993</c:v>
                </c:pt>
                <c:pt idx="4663">
                  <c:v>3.0700001308779901</c:v>
                </c:pt>
                <c:pt idx="4664">
                  <c:v>3.0706688312563277</c:v>
                </c:pt>
                <c:pt idx="4665">
                  <c:v>3.0707748909310602</c:v>
                </c:pt>
                <c:pt idx="4666">
                  <c:v>3.0713035705431597</c:v>
                </c:pt>
                <c:pt idx="4667">
                  <c:v>3.0716882765436253</c:v>
                </c:pt>
                <c:pt idx="4668">
                  <c:v>3.0720505936427243</c:v>
                </c:pt>
                <c:pt idx="4669">
                  <c:v>3.07377931853381</c:v>
                </c:pt>
                <c:pt idx="4670">
                  <c:v>3.0739936102082077</c:v>
                </c:pt>
                <c:pt idx="4671">
                  <c:v>3.0749710704715012</c:v>
                </c:pt>
                <c:pt idx="4672">
                  <c:v>3.0750929198887529</c:v>
                </c:pt>
                <c:pt idx="4673">
                  <c:v>3.0757023175585867</c:v>
                </c:pt>
                <c:pt idx="4674">
                  <c:v>3.0763251430728267</c:v>
                </c:pt>
                <c:pt idx="4675">
                  <c:v>3.0769361549955798</c:v>
                </c:pt>
                <c:pt idx="4676">
                  <c:v>3.0775992078744454</c:v>
                </c:pt>
                <c:pt idx="4677">
                  <c:v>3.0791392366236399</c:v>
                </c:pt>
                <c:pt idx="4678">
                  <c:v>3.0795804870707677</c:v>
                </c:pt>
                <c:pt idx="4679">
                  <c:v>3.08088064935012</c:v>
                </c:pt>
                <c:pt idx="4680">
                  <c:v>3.0810302713220779</c:v>
                </c:pt>
                <c:pt idx="4681">
                  <c:v>3.0812998095527702</c:v>
                </c:pt>
                <c:pt idx="4682">
                  <c:v>3.0816120949963501</c:v>
                </c:pt>
                <c:pt idx="4683">
                  <c:v>3.0827316213316012</c:v>
                </c:pt>
                <c:pt idx="4684">
                  <c:v>3.0827492843137643</c:v>
                </c:pt>
                <c:pt idx="4685">
                  <c:v>3.0831077602119108</c:v>
                </c:pt>
                <c:pt idx="4686">
                  <c:v>3.0839808752029287</c:v>
                </c:pt>
                <c:pt idx="4687">
                  <c:v>3.0840234174264753</c:v>
                </c:pt>
                <c:pt idx="4688">
                  <c:v>3.0842042083600179</c:v>
                </c:pt>
                <c:pt idx="4689">
                  <c:v>3.0842322783433178</c:v>
                </c:pt>
                <c:pt idx="4690">
                  <c:v>3.0842715322439354</c:v>
                </c:pt>
                <c:pt idx="4691">
                  <c:v>3.0846372653986154</c:v>
                </c:pt>
                <c:pt idx="4692">
                  <c:v>3.0849378294543812</c:v>
                </c:pt>
                <c:pt idx="4693">
                  <c:v>3.0851733778915054</c:v>
                </c:pt>
                <c:pt idx="4694">
                  <c:v>3.0851775433888302</c:v>
                </c:pt>
                <c:pt idx="4695">
                  <c:v>3.08584017287692</c:v>
                </c:pt>
                <c:pt idx="4696">
                  <c:v>3.0862659125176277</c:v>
                </c:pt>
                <c:pt idx="4697">
                  <c:v>3.0865025956823602</c:v>
                </c:pt>
                <c:pt idx="4698">
                  <c:v>3.0866785807199997</c:v>
                </c:pt>
                <c:pt idx="4699">
                  <c:v>3.0875075711225892</c:v>
                </c:pt>
                <c:pt idx="4700">
                  <c:v>3.0878592109023648</c:v>
                </c:pt>
                <c:pt idx="4701">
                  <c:v>3.0879299403267959</c:v>
                </c:pt>
                <c:pt idx="4702">
                  <c:v>3.0879611498824597</c:v>
                </c:pt>
                <c:pt idx="4703">
                  <c:v>3.0884212208805168</c:v>
                </c:pt>
                <c:pt idx="4704">
                  <c:v>3.0884712851192599</c:v>
                </c:pt>
                <c:pt idx="4705">
                  <c:v>3.0891608879491002</c:v>
                </c:pt>
                <c:pt idx="4706">
                  <c:v>3.0892940298710498</c:v>
                </c:pt>
                <c:pt idx="4707">
                  <c:v>3.0896874945740267</c:v>
                </c:pt>
                <c:pt idx="4708">
                  <c:v>3.0897583163237567</c:v>
                </c:pt>
                <c:pt idx="4709">
                  <c:v>3.0899364620979983</c:v>
                </c:pt>
                <c:pt idx="4710">
                  <c:v>3.0906207972518298</c:v>
                </c:pt>
                <c:pt idx="4711">
                  <c:v>3.0907592779855348</c:v>
                </c:pt>
                <c:pt idx="4712">
                  <c:v>3.0907909208501998</c:v>
                </c:pt>
                <c:pt idx="4713">
                  <c:v>3.09083394479963</c:v>
                </c:pt>
                <c:pt idx="4714">
                  <c:v>3.0909368286573669</c:v>
                </c:pt>
                <c:pt idx="4715">
                  <c:v>3.0910550979547167</c:v>
                </c:pt>
                <c:pt idx="4716">
                  <c:v>3.0913215239427201</c:v>
                </c:pt>
                <c:pt idx="4717">
                  <c:v>3.0921215245529159</c:v>
                </c:pt>
                <c:pt idx="4718">
                  <c:v>3.09232190921696</c:v>
                </c:pt>
                <c:pt idx="4719">
                  <c:v>3.0923730342533267</c:v>
                </c:pt>
                <c:pt idx="4720">
                  <c:v>3.0928301200775277</c:v>
                </c:pt>
                <c:pt idx="4721">
                  <c:v>3.0928716099022253</c:v>
                </c:pt>
                <c:pt idx="4722">
                  <c:v>3.0932512690946701</c:v>
                </c:pt>
                <c:pt idx="4723">
                  <c:v>3.0936046323617101</c:v>
                </c:pt>
                <c:pt idx="4724">
                  <c:v>3.0937877785073638</c:v>
                </c:pt>
                <c:pt idx="4725">
                  <c:v>3.0938669416353601</c:v>
                </c:pt>
                <c:pt idx="4726">
                  <c:v>3.0938803847269001</c:v>
                </c:pt>
                <c:pt idx="4727">
                  <c:v>3.0939326184345002</c:v>
                </c:pt>
                <c:pt idx="4728">
                  <c:v>3.0947768242629601</c:v>
                </c:pt>
                <c:pt idx="4729">
                  <c:v>3.0953140396790797</c:v>
                </c:pt>
                <c:pt idx="4730">
                  <c:v>3.0953223958848644</c:v>
                </c:pt>
                <c:pt idx="4731">
                  <c:v>3.09559282771473</c:v>
                </c:pt>
                <c:pt idx="4732">
                  <c:v>3.0956228523823759</c:v>
                </c:pt>
                <c:pt idx="4733">
                  <c:v>3.0958629714144967</c:v>
                </c:pt>
                <c:pt idx="4734">
                  <c:v>3.0961900459473393</c:v>
                </c:pt>
                <c:pt idx="4735">
                  <c:v>3.0965846290137167</c:v>
                </c:pt>
                <c:pt idx="4736">
                  <c:v>3.0968380480485798</c:v>
                </c:pt>
                <c:pt idx="4737">
                  <c:v>3.0972756274177797</c:v>
                </c:pt>
                <c:pt idx="4738">
                  <c:v>3.0977590474339753</c:v>
                </c:pt>
                <c:pt idx="4739">
                  <c:v>3.0981939172067499</c:v>
                </c:pt>
                <c:pt idx="4740">
                  <c:v>3.0983844388989401</c:v>
                </c:pt>
                <c:pt idx="4741">
                  <c:v>3.0984492131824277</c:v>
                </c:pt>
                <c:pt idx="4742">
                  <c:v>3.0986591075105587</c:v>
                </c:pt>
                <c:pt idx="4743">
                  <c:v>3.0991102193911502</c:v>
                </c:pt>
                <c:pt idx="4744">
                  <c:v>3.0997197929169649</c:v>
                </c:pt>
                <c:pt idx="4745">
                  <c:v>3.1000092915105499</c:v>
                </c:pt>
                <c:pt idx="4746">
                  <c:v>3.1003419406807353</c:v>
                </c:pt>
                <c:pt idx="4747">
                  <c:v>3.1006630386314749</c:v>
                </c:pt>
                <c:pt idx="4748">
                  <c:v>3.1017822744996599</c:v>
                </c:pt>
                <c:pt idx="4749">
                  <c:v>3.1020225648725002</c:v>
                </c:pt>
                <c:pt idx="4750">
                  <c:v>3.1020790966740797</c:v>
                </c:pt>
                <c:pt idx="4751">
                  <c:v>3.1027270213769178</c:v>
                </c:pt>
                <c:pt idx="4752">
                  <c:v>3.1034847793736002</c:v>
                </c:pt>
                <c:pt idx="4753">
                  <c:v>3.1037792889110287</c:v>
                </c:pt>
                <c:pt idx="4754">
                  <c:v>3.1039848956668159</c:v>
                </c:pt>
                <c:pt idx="4755">
                  <c:v>3.1040520920233701</c:v>
                </c:pt>
                <c:pt idx="4756">
                  <c:v>3.10507050599323</c:v>
                </c:pt>
                <c:pt idx="4757">
                  <c:v>3.1051712450616602</c:v>
                </c:pt>
                <c:pt idx="4758">
                  <c:v>3.10546550726571</c:v>
                </c:pt>
                <c:pt idx="4759">
                  <c:v>3.1055643501967602</c:v>
                </c:pt>
                <c:pt idx="4760">
                  <c:v>3.10565790382641</c:v>
                </c:pt>
                <c:pt idx="4761">
                  <c:v>3.1059807969302402</c:v>
                </c:pt>
                <c:pt idx="4762">
                  <c:v>3.1069895693215299</c:v>
                </c:pt>
                <c:pt idx="4763">
                  <c:v>3.1076040774585154</c:v>
                </c:pt>
                <c:pt idx="4764">
                  <c:v>3.1076725600755202</c:v>
                </c:pt>
                <c:pt idx="4765">
                  <c:v>3.1077712568489217</c:v>
                </c:pt>
                <c:pt idx="4766">
                  <c:v>3.1080266005313364</c:v>
                </c:pt>
                <c:pt idx="4767">
                  <c:v>3.1084325516875793</c:v>
                </c:pt>
                <c:pt idx="4768">
                  <c:v>3.1086407649193801</c:v>
                </c:pt>
                <c:pt idx="4769">
                  <c:v>3.1092174990408843</c:v>
                </c:pt>
                <c:pt idx="4770">
                  <c:v>3.1094617813498502</c:v>
                </c:pt>
                <c:pt idx="4771">
                  <c:v>3.1095596279079212</c:v>
                </c:pt>
                <c:pt idx="4772">
                  <c:v>3.1096332084379492</c:v>
                </c:pt>
                <c:pt idx="4773">
                  <c:v>3.110208314598701</c:v>
                </c:pt>
                <c:pt idx="4774">
                  <c:v>3.1102519247854787</c:v>
                </c:pt>
                <c:pt idx="4775">
                  <c:v>3.1103100793557101</c:v>
                </c:pt>
                <c:pt idx="4776">
                  <c:v>3.1103924574413448</c:v>
                </c:pt>
                <c:pt idx="4777">
                  <c:v>3.1106642490572902</c:v>
                </c:pt>
                <c:pt idx="4778">
                  <c:v>3.1106789946231124</c:v>
                </c:pt>
                <c:pt idx="4779">
                  <c:v>3.1110140713529959</c:v>
                </c:pt>
                <c:pt idx="4780">
                  <c:v>3.1110574731522633</c:v>
                </c:pt>
                <c:pt idx="4781">
                  <c:v>3.1110821467254</c:v>
                </c:pt>
                <c:pt idx="4782">
                  <c:v>3.1112440618105999</c:v>
                </c:pt>
                <c:pt idx="4783">
                  <c:v>3.1115355337401667</c:v>
                </c:pt>
                <c:pt idx="4784">
                  <c:v>3.1116112790290198</c:v>
                </c:pt>
                <c:pt idx="4785">
                  <c:v>3.1116738704655398</c:v>
                </c:pt>
                <c:pt idx="4786">
                  <c:v>3.1117289809794877</c:v>
                </c:pt>
                <c:pt idx="4787">
                  <c:v>3.1121417848225401</c:v>
                </c:pt>
                <c:pt idx="4788">
                  <c:v>3.1124174837563667</c:v>
                </c:pt>
                <c:pt idx="4789">
                  <c:v>3.1136898169395901</c:v>
                </c:pt>
                <c:pt idx="4790">
                  <c:v>3.1148733169299399</c:v>
                </c:pt>
                <c:pt idx="4791">
                  <c:v>3.1155224090158549</c:v>
                </c:pt>
                <c:pt idx="4792">
                  <c:v>3.1155782507429612</c:v>
                </c:pt>
                <c:pt idx="4793">
                  <c:v>3.1156874335723197</c:v>
                </c:pt>
                <c:pt idx="4794">
                  <c:v>3.116166923714041</c:v>
                </c:pt>
                <c:pt idx="4795">
                  <c:v>3.1162008861933197</c:v>
                </c:pt>
                <c:pt idx="4796">
                  <c:v>3.1163463983730653</c:v>
                </c:pt>
                <c:pt idx="4797">
                  <c:v>3.1168608375085243</c:v>
                </c:pt>
                <c:pt idx="4798">
                  <c:v>3.1169528807449267</c:v>
                </c:pt>
                <c:pt idx="4799">
                  <c:v>3.1170358524837698</c:v>
                </c:pt>
                <c:pt idx="4800">
                  <c:v>3.1172922202223612</c:v>
                </c:pt>
                <c:pt idx="4801">
                  <c:v>3.1175440168689499</c:v>
                </c:pt>
                <c:pt idx="4802">
                  <c:v>3.1175992093396601</c:v>
                </c:pt>
                <c:pt idx="4803">
                  <c:v>3.1177364941302077</c:v>
                </c:pt>
                <c:pt idx="4804">
                  <c:v>3.11774822474209</c:v>
                </c:pt>
                <c:pt idx="4805">
                  <c:v>3.11788245562663</c:v>
                </c:pt>
                <c:pt idx="4806">
                  <c:v>3.1180434651518443</c:v>
                </c:pt>
                <c:pt idx="4807">
                  <c:v>3.1190886076181843</c:v>
                </c:pt>
                <c:pt idx="4808">
                  <c:v>3.1204772532713179</c:v>
                </c:pt>
                <c:pt idx="4809">
                  <c:v>3.1204991384207501</c:v>
                </c:pt>
                <c:pt idx="4810">
                  <c:v>3.1205799664088198</c:v>
                </c:pt>
                <c:pt idx="4811">
                  <c:v>3.1206559668251868</c:v>
                </c:pt>
                <c:pt idx="4812">
                  <c:v>3.1208863056495999</c:v>
                </c:pt>
                <c:pt idx="4813">
                  <c:v>3.1209901084996554</c:v>
                </c:pt>
                <c:pt idx="4814">
                  <c:v>3.1209906505091753</c:v>
                </c:pt>
                <c:pt idx="4815">
                  <c:v>3.1215119546267354</c:v>
                </c:pt>
                <c:pt idx="4816">
                  <c:v>3.1215412906496098</c:v>
                </c:pt>
                <c:pt idx="4817">
                  <c:v>3.1218128297136043</c:v>
                </c:pt>
                <c:pt idx="4818">
                  <c:v>3.1219144732493</c:v>
                </c:pt>
                <c:pt idx="4819">
                  <c:v>3.1219441663089702</c:v>
                </c:pt>
                <c:pt idx="4820">
                  <c:v>3.1221903707759959</c:v>
                </c:pt>
                <c:pt idx="4821">
                  <c:v>3.12228657658927</c:v>
                </c:pt>
                <c:pt idx="4822">
                  <c:v>3.1223116204072898</c:v>
                </c:pt>
                <c:pt idx="4823">
                  <c:v>3.1225931549547301</c:v>
                </c:pt>
                <c:pt idx="4824">
                  <c:v>3.1226284995105749</c:v>
                </c:pt>
                <c:pt idx="4825">
                  <c:v>3.1227799162389798</c:v>
                </c:pt>
                <c:pt idx="4826">
                  <c:v>3.1229261514972499</c:v>
                </c:pt>
                <c:pt idx="4827">
                  <c:v>3.1237778902290012</c:v>
                </c:pt>
                <c:pt idx="4828">
                  <c:v>3.1238072663515983</c:v>
                </c:pt>
                <c:pt idx="4829">
                  <c:v>3.1238742394425212</c:v>
                </c:pt>
                <c:pt idx="4830">
                  <c:v>3.1238953628263859</c:v>
                </c:pt>
                <c:pt idx="4831">
                  <c:v>3.1239363841868601</c:v>
                </c:pt>
                <c:pt idx="4832">
                  <c:v>3.1240228067421802</c:v>
                </c:pt>
                <c:pt idx="4833">
                  <c:v>3.1243509131465799</c:v>
                </c:pt>
                <c:pt idx="4834">
                  <c:v>3.1247316361950559</c:v>
                </c:pt>
                <c:pt idx="4835">
                  <c:v>3.1248577992397677</c:v>
                </c:pt>
                <c:pt idx="4836">
                  <c:v>3.1250298074569578</c:v>
                </c:pt>
                <c:pt idx="4837">
                  <c:v>3.12534719965771</c:v>
                </c:pt>
                <c:pt idx="4838">
                  <c:v>3.1253918548849402</c:v>
                </c:pt>
                <c:pt idx="4839">
                  <c:v>3.1254272803310212</c:v>
                </c:pt>
                <c:pt idx="4840">
                  <c:v>3.1255469883551301</c:v>
                </c:pt>
                <c:pt idx="4841">
                  <c:v>3.1258611834206267</c:v>
                </c:pt>
                <c:pt idx="4842">
                  <c:v>3.1259590899181777</c:v>
                </c:pt>
                <c:pt idx="4843">
                  <c:v>3.1260352850832387</c:v>
                </c:pt>
                <c:pt idx="4844">
                  <c:v>3.12605975481052</c:v>
                </c:pt>
                <c:pt idx="4845">
                  <c:v>3.1262457352214787</c:v>
                </c:pt>
                <c:pt idx="4846">
                  <c:v>3.1262513893370998</c:v>
                </c:pt>
                <c:pt idx="4847">
                  <c:v>3.1263871094254898</c:v>
                </c:pt>
                <c:pt idx="4848">
                  <c:v>3.1264395851839599</c:v>
                </c:pt>
                <c:pt idx="4849">
                  <c:v>3.12653788639888</c:v>
                </c:pt>
                <c:pt idx="4850">
                  <c:v>3.1266641084352398</c:v>
                </c:pt>
                <c:pt idx="4851">
                  <c:v>3.1268020958276277</c:v>
                </c:pt>
                <c:pt idx="4852">
                  <c:v>3.1268851455787643</c:v>
                </c:pt>
                <c:pt idx="4853">
                  <c:v>3.12714296942023</c:v>
                </c:pt>
                <c:pt idx="4854">
                  <c:v>3.1272672993510748</c:v>
                </c:pt>
                <c:pt idx="4855">
                  <c:v>3.1272677095705412</c:v>
                </c:pt>
                <c:pt idx="4856">
                  <c:v>3.1273906355671248</c:v>
                </c:pt>
                <c:pt idx="4857">
                  <c:v>3.1276115887278464</c:v>
                </c:pt>
                <c:pt idx="4858">
                  <c:v>3.12782993543094</c:v>
                </c:pt>
                <c:pt idx="4859">
                  <c:v>3.1282907957595354</c:v>
                </c:pt>
                <c:pt idx="4860">
                  <c:v>3.1287285774616378</c:v>
                </c:pt>
                <c:pt idx="4861">
                  <c:v>3.1289100671393397</c:v>
                </c:pt>
                <c:pt idx="4862">
                  <c:v>3.1293033971514159</c:v>
                </c:pt>
                <c:pt idx="4863">
                  <c:v>3.1293444416099159</c:v>
                </c:pt>
                <c:pt idx="4864">
                  <c:v>3.1293758239646388</c:v>
                </c:pt>
                <c:pt idx="4865">
                  <c:v>3.1294014379113899</c:v>
                </c:pt>
                <c:pt idx="4866">
                  <c:v>3.1299673219096098</c:v>
                </c:pt>
                <c:pt idx="4867">
                  <c:v>3.1300028862260998</c:v>
                </c:pt>
                <c:pt idx="4868">
                  <c:v>3.1301011348563099</c:v>
                </c:pt>
                <c:pt idx="4869">
                  <c:v>3.1301043857827548</c:v>
                </c:pt>
                <c:pt idx="4870">
                  <c:v>3.13014270703894</c:v>
                </c:pt>
                <c:pt idx="4871">
                  <c:v>3.1302461811944453</c:v>
                </c:pt>
                <c:pt idx="4872">
                  <c:v>3.1304075075868498</c:v>
                </c:pt>
                <c:pt idx="4873">
                  <c:v>3.1304545306889997</c:v>
                </c:pt>
                <c:pt idx="4874">
                  <c:v>3.13053915462628</c:v>
                </c:pt>
                <c:pt idx="4875">
                  <c:v>3.1305666658128701</c:v>
                </c:pt>
                <c:pt idx="4876">
                  <c:v>3.1309273328370559</c:v>
                </c:pt>
                <c:pt idx="4877">
                  <c:v>3.1313908122129193</c:v>
                </c:pt>
                <c:pt idx="4878">
                  <c:v>3.1321000156715102</c:v>
                </c:pt>
                <c:pt idx="4879">
                  <c:v>3.1321345352812302</c:v>
                </c:pt>
                <c:pt idx="4880">
                  <c:v>3.1326146083484998</c:v>
                </c:pt>
                <c:pt idx="4881">
                  <c:v>3.1327685188935197</c:v>
                </c:pt>
                <c:pt idx="4882">
                  <c:v>3.13301398971059</c:v>
                </c:pt>
                <c:pt idx="4883">
                  <c:v>3.1331861552146898</c:v>
                </c:pt>
                <c:pt idx="4884">
                  <c:v>3.1332336981474849</c:v>
                </c:pt>
                <c:pt idx="4885">
                  <c:v>3.1332493378117787</c:v>
                </c:pt>
                <c:pt idx="4886">
                  <c:v>3.1337676197187267</c:v>
                </c:pt>
                <c:pt idx="4887">
                  <c:v>3.1338189196630939</c:v>
                </c:pt>
                <c:pt idx="4888">
                  <c:v>3.1338379122252098</c:v>
                </c:pt>
                <c:pt idx="4889">
                  <c:v>3.1340612815470359</c:v>
                </c:pt>
                <c:pt idx="4890">
                  <c:v>3.1341108722811359</c:v>
                </c:pt>
                <c:pt idx="4891">
                  <c:v>3.1347586996548529</c:v>
                </c:pt>
                <c:pt idx="4892">
                  <c:v>3.1353296665879569</c:v>
                </c:pt>
                <c:pt idx="4893">
                  <c:v>3.1353493953470397</c:v>
                </c:pt>
                <c:pt idx="4894">
                  <c:v>3.1353740003044299</c:v>
                </c:pt>
                <c:pt idx="4895">
                  <c:v>3.1354115723752098</c:v>
                </c:pt>
                <c:pt idx="4896">
                  <c:v>3.1354904679962798</c:v>
                </c:pt>
                <c:pt idx="4897">
                  <c:v>3.1357683310101043</c:v>
                </c:pt>
                <c:pt idx="4898">
                  <c:v>3.1359082405629359</c:v>
                </c:pt>
                <c:pt idx="4899">
                  <c:v>3.1363373620247601</c:v>
                </c:pt>
                <c:pt idx="4900">
                  <c:v>3.1369183689359099</c:v>
                </c:pt>
                <c:pt idx="4901">
                  <c:v>3.1369425825108843</c:v>
                </c:pt>
                <c:pt idx="4902">
                  <c:v>3.1371684500602597</c:v>
                </c:pt>
                <c:pt idx="4903">
                  <c:v>3.1372004900245587</c:v>
                </c:pt>
                <c:pt idx="4904">
                  <c:v>3.13724740720254</c:v>
                </c:pt>
                <c:pt idx="4905">
                  <c:v>3.1381395280968412</c:v>
                </c:pt>
                <c:pt idx="4906">
                  <c:v>3.1382161214454798</c:v>
                </c:pt>
                <c:pt idx="4907">
                  <c:v>3.138269123318759</c:v>
                </c:pt>
                <c:pt idx="4908">
                  <c:v>3.1383390973236298</c:v>
                </c:pt>
                <c:pt idx="4909">
                  <c:v>3.1385801389815602</c:v>
                </c:pt>
                <c:pt idx="4910">
                  <c:v>3.13883530148349</c:v>
                </c:pt>
                <c:pt idx="4911">
                  <c:v>3.13891495919954</c:v>
                </c:pt>
                <c:pt idx="4912">
                  <c:v>3.1392173860073949</c:v>
                </c:pt>
                <c:pt idx="4913">
                  <c:v>3.1399344212279412</c:v>
                </c:pt>
                <c:pt idx="4914">
                  <c:v>3.1400289948398767</c:v>
                </c:pt>
                <c:pt idx="4915">
                  <c:v>3.1400350112836701</c:v>
                </c:pt>
                <c:pt idx="4916">
                  <c:v>3.1400491886293298</c:v>
                </c:pt>
                <c:pt idx="4917">
                  <c:v>3.1401878432819093</c:v>
                </c:pt>
                <c:pt idx="4918">
                  <c:v>3.1405925152754559</c:v>
                </c:pt>
                <c:pt idx="4919">
                  <c:v>3.1407002704933253</c:v>
                </c:pt>
                <c:pt idx="4920">
                  <c:v>3.1411139172778402</c:v>
                </c:pt>
                <c:pt idx="4921">
                  <c:v>3.1413308930347399</c:v>
                </c:pt>
                <c:pt idx="4922">
                  <c:v>3.1413675512707249</c:v>
                </c:pt>
                <c:pt idx="4923">
                  <c:v>3.1415749134161701</c:v>
                </c:pt>
                <c:pt idx="4924">
                  <c:v>3.1416298699807998</c:v>
                </c:pt>
                <c:pt idx="4925">
                  <c:v>3.1419248127053607</c:v>
                </c:pt>
                <c:pt idx="4926">
                  <c:v>3.142248409262721</c:v>
                </c:pt>
                <c:pt idx="4927">
                  <c:v>3.1422902526126397</c:v>
                </c:pt>
                <c:pt idx="4928">
                  <c:v>3.1424329229460501</c:v>
                </c:pt>
                <c:pt idx="4929">
                  <c:v>3.1424755359147443</c:v>
                </c:pt>
                <c:pt idx="4930">
                  <c:v>3.1430718194936702</c:v>
                </c:pt>
                <c:pt idx="4931">
                  <c:v>3.1431260329755784</c:v>
                </c:pt>
                <c:pt idx="4932">
                  <c:v>3.1432493141018787</c:v>
                </c:pt>
                <c:pt idx="4933">
                  <c:v>3.1433727410279007</c:v>
                </c:pt>
                <c:pt idx="4934">
                  <c:v>3.1434644703311099</c:v>
                </c:pt>
                <c:pt idx="4935">
                  <c:v>3.1436337948055759</c:v>
                </c:pt>
                <c:pt idx="4936">
                  <c:v>3.1438329302423402</c:v>
                </c:pt>
                <c:pt idx="4937">
                  <c:v>3.14385242260391</c:v>
                </c:pt>
                <c:pt idx="4938">
                  <c:v>3.14388390853428</c:v>
                </c:pt>
                <c:pt idx="4939">
                  <c:v>3.1440531439672599</c:v>
                </c:pt>
                <c:pt idx="4940">
                  <c:v>3.1443231786925687</c:v>
                </c:pt>
                <c:pt idx="4941">
                  <c:v>3.1443239039668001</c:v>
                </c:pt>
                <c:pt idx="4942">
                  <c:v>3.14444387914333</c:v>
                </c:pt>
                <c:pt idx="4943">
                  <c:v>3.1447802230128001</c:v>
                </c:pt>
                <c:pt idx="4944">
                  <c:v>3.1448892716741601</c:v>
                </c:pt>
                <c:pt idx="4945">
                  <c:v>3.1448950781503568</c:v>
                </c:pt>
                <c:pt idx="4946">
                  <c:v>3.14499563436144</c:v>
                </c:pt>
                <c:pt idx="4947">
                  <c:v>3.1452245408773627</c:v>
                </c:pt>
                <c:pt idx="4948">
                  <c:v>3.1454105811595601</c:v>
                </c:pt>
                <c:pt idx="4949">
                  <c:v>3.1460539607540197</c:v>
                </c:pt>
                <c:pt idx="4950">
                  <c:v>3.1461628194269502</c:v>
                </c:pt>
                <c:pt idx="4951">
                  <c:v>3.1462294036683867</c:v>
                </c:pt>
                <c:pt idx="4952">
                  <c:v>3.1462496940660367</c:v>
                </c:pt>
                <c:pt idx="4953">
                  <c:v>3.1463608145106399</c:v>
                </c:pt>
                <c:pt idx="4954">
                  <c:v>3.1464895920331597</c:v>
                </c:pt>
                <c:pt idx="4955">
                  <c:v>3.1465189317751197</c:v>
                </c:pt>
                <c:pt idx="4956">
                  <c:v>3.1468037707618102</c:v>
                </c:pt>
                <c:pt idx="4957">
                  <c:v>3.1469387398492787</c:v>
                </c:pt>
                <c:pt idx="4958">
                  <c:v>3.1469538026567299</c:v>
                </c:pt>
                <c:pt idx="4959">
                  <c:v>3.1475637611830378</c:v>
                </c:pt>
                <c:pt idx="4960">
                  <c:v>3.1476329752140302</c:v>
                </c:pt>
                <c:pt idx="4961">
                  <c:v>3.1477481186688077</c:v>
                </c:pt>
                <c:pt idx="4962">
                  <c:v>3.1480227631400202</c:v>
                </c:pt>
                <c:pt idx="4963">
                  <c:v>3.1480765000111002</c:v>
                </c:pt>
                <c:pt idx="4964">
                  <c:v>3.1480803702765354</c:v>
                </c:pt>
                <c:pt idx="4965">
                  <c:v>3.1481021988104412</c:v>
                </c:pt>
                <c:pt idx="4966">
                  <c:v>3.1481992619509227</c:v>
                </c:pt>
                <c:pt idx="4967">
                  <c:v>3.1483796077779997</c:v>
                </c:pt>
                <c:pt idx="4968">
                  <c:v>3.1483800896042999</c:v>
                </c:pt>
                <c:pt idx="4969">
                  <c:v>3.1485364262323379</c:v>
                </c:pt>
                <c:pt idx="4970">
                  <c:v>3.1486029229815</c:v>
                </c:pt>
                <c:pt idx="4971">
                  <c:v>3.1486653082182867</c:v>
                </c:pt>
                <c:pt idx="4972">
                  <c:v>3.1487217949019297</c:v>
                </c:pt>
                <c:pt idx="4973">
                  <c:v>3.1487300040121649</c:v>
                </c:pt>
                <c:pt idx="4974">
                  <c:v>3.1488143313960499</c:v>
                </c:pt>
                <c:pt idx="4975">
                  <c:v>3.14953337392588</c:v>
                </c:pt>
                <c:pt idx="4976">
                  <c:v>3.1500144324953401</c:v>
                </c:pt>
                <c:pt idx="4977">
                  <c:v>3.15030539358255</c:v>
                </c:pt>
                <c:pt idx="4978">
                  <c:v>3.15068270168896</c:v>
                </c:pt>
                <c:pt idx="4979">
                  <c:v>3.1508469849886329</c:v>
                </c:pt>
                <c:pt idx="4980">
                  <c:v>3.1511119148837397</c:v>
                </c:pt>
                <c:pt idx="4981">
                  <c:v>3.1511515850057101</c:v>
                </c:pt>
                <c:pt idx="4982">
                  <c:v>3.1515163145122798</c:v>
                </c:pt>
                <c:pt idx="4983">
                  <c:v>3.1515308679162559</c:v>
                </c:pt>
                <c:pt idx="4984">
                  <c:v>3.1517816662570248</c:v>
                </c:pt>
                <c:pt idx="4985">
                  <c:v>3.1519334189387598</c:v>
                </c:pt>
                <c:pt idx="4986">
                  <c:v>3.1520805822026401</c:v>
                </c:pt>
                <c:pt idx="4987">
                  <c:v>3.1521917674272593</c:v>
                </c:pt>
                <c:pt idx="4988">
                  <c:v>3.1523415417016802</c:v>
                </c:pt>
                <c:pt idx="4989">
                  <c:v>3.1523477542464549</c:v>
                </c:pt>
                <c:pt idx="4990">
                  <c:v>3.1524207995661797</c:v>
                </c:pt>
                <c:pt idx="4991">
                  <c:v>3.152666990871801</c:v>
                </c:pt>
                <c:pt idx="4992">
                  <c:v>3.1529164577957798</c:v>
                </c:pt>
                <c:pt idx="4993">
                  <c:v>3.1531955576396649</c:v>
                </c:pt>
                <c:pt idx="4994">
                  <c:v>3.15326928116228</c:v>
                </c:pt>
                <c:pt idx="4995">
                  <c:v>3.1532979239713201</c:v>
                </c:pt>
                <c:pt idx="4996">
                  <c:v>3.1533534193787043</c:v>
                </c:pt>
                <c:pt idx="4997">
                  <c:v>3.1533696846025898</c:v>
                </c:pt>
                <c:pt idx="4998">
                  <c:v>3.1536891770046998</c:v>
                </c:pt>
                <c:pt idx="4999">
                  <c:v>3.1539976832623848</c:v>
                </c:pt>
                <c:pt idx="5000">
                  <c:v>3.1541956895764298</c:v>
                </c:pt>
                <c:pt idx="5001">
                  <c:v>3.1543058885558999</c:v>
                </c:pt>
                <c:pt idx="5002">
                  <c:v>3.1543151616963954</c:v>
                </c:pt>
                <c:pt idx="5003">
                  <c:v>3.1545167054413583</c:v>
                </c:pt>
                <c:pt idx="5004">
                  <c:v>3.1547416251167597</c:v>
                </c:pt>
                <c:pt idx="5005">
                  <c:v>3.1550078205830467</c:v>
                </c:pt>
                <c:pt idx="5006">
                  <c:v>3.15522284609927</c:v>
                </c:pt>
                <c:pt idx="5007">
                  <c:v>3.1552817891124953</c:v>
                </c:pt>
                <c:pt idx="5008">
                  <c:v>3.1560838930285167</c:v>
                </c:pt>
                <c:pt idx="5009">
                  <c:v>3.1563065143400677</c:v>
                </c:pt>
                <c:pt idx="5010">
                  <c:v>3.15631586857487</c:v>
                </c:pt>
                <c:pt idx="5011">
                  <c:v>3.1563389231950767</c:v>
                </c:pt>
                <c:pt idx="5012">
                  <c:v>3.1563866168337187</c:v>
                </c:pt>
                <c:pt idx="5013">
                  <c:v>3.1565389758891587</c:v>
                </c:pt>
                <c:pt idx="5014">
                  <c:v>3.1565949766667498</c:v>
                </c:pt>
                <c:pt idx="5015">
                  <c:v>3.1567268069437797</c:v>
                </c:pt>
                <c:pt idx="5016">
                  <c:v>3.15709232267788</c:v>
                </c:pt>
                <c:pt idx="5017">
                  <c:v>3.15714049357643</c:v>
                </c:pt>
                <c:pt idx="5018">
                  <c:v>3.1571493726798598</c:v>
                </c:pt>
                <c:pt idx="5019">
                  <c:v>3.1573188676860569</c:v>
                </c:pt>
                <c:pt idx="5020">
                  <c:v>3.1574661577135599</c:v>
                </c:pt>
                <c:pt idx="5021">
                  <c:v>3.1577586917298444</c:v>
                </c:pt>
                <c:pt idx="5022">
                  <c:v>3.1579600395130067</c:v>
                </c:pt>
                <c:pt idx="5023">
                  <c:v>3.1580992692385501</c:v>
                </c:pt>
                <c:pt idx="5024">
                  <c:v>3.1584800631584797</c:v>
                </c:pt>
                <c:pt idx="5025">
                  <c:v>3.1586434686249998</c:v>
                </c:pt>
                <c:pt idx="5026">
                  <c:v>3.1587360288229807</c:v>
                </c:pt>
                <c:pt idx="5027">
                  <c:v>3.15897703940036</c:v>
                </c:pt>
                <c:pt idx="5028">
                  <c:v>3.1590544800617844</c:v>
                </c:pt>
                <c:pt idx="5029">
                  <c:v>3.1593648296780668</c:v>
                </c:pt>
                <c:pt idx="5030">
                  <c:v>3.1595040402654249</c:v>
                </c:pt>
                <c:pt idx="5031">
                  <c:v>3.15960287833405</c:v>
                </c:pt>
                <c:pt idx="5032">
                  <c:v>3.1596858937276653</c:v>
                </c:pt>
                <c:pt idx="5033">
                  <c:v>3.1599520615181067</c:v>
                </c:pt>
                <c:pt idx="5034">
                  <c:v>3.1602035735150298</c:v>
                </c:pt>
                <c:pt idx="5035">
                  <c:v>3.1602199630918477</c:v>
                </c:pt>
                <c:pt idx="5036">
                  <c:v>3.1602912257857412</c:v>
                </c:pt>
                <c:pt idx="5037">
                  <c:v>3.1603784803002197</c:v>
                </c:pt>
                <c:pt idx="5038">
                  <c:v>3.1607962464014707</c:v>
                </c:pt>
                <c:pt idx="5039">
                  <c:v>3.1609323129500759</c:v>
                </c:pt>
                <c:pt idx="5040">
                  <c:v>3.1612759629979359</c:v>
                </c:pt>
                <c:pt idx="5041">
                  <c:v>3.1619582627118601</c:v>
                </c:pt>
                <c:pt idx="5042">
                  <c:v>3.1621033137829802</c:v>
                </c:pt>
                <c:pt idx="5043">
                  <c:v>3.1623188819199899</c:v>
                </c:pt>
                <c:pt idx="5044">
                  <c:v>3.1623961950527901</c:v>
                </c:pt>
                <c:pt idx="5045">
                  <c:v>3.1625628987503354</c:v>
                </c:pt>
                <c:pt idx="5046">
                  <c:v>3.1626021333077339</c:v>
                </c:pt>
                <c:pt idx="5047">
                  <c:v>3.1629692314452398</c:v>
                </c:pt>
                <c:pt idx="5048">
                  <c:v>3.1630163486820497</c:v>
                </c:pt>
                <c:pt idx="5049">
                  <c:v>3.16395566429776</c:v>
                </c:pt>
                <c:pt idx="5050">
                  <c:v>3.1641154733656198</c:v>
                </c:pt>
                <c:pt idx="5051">
                  <c:v>3.1641360167659887</c:v>
                </c:pt>
                <c:pt idx="5052">
                  <c:v>3.1644094010066102</c:v>
                </c:pt>
                <c:pt idx="5053">
                  <c:v>3.1644472955314202</c:v>
                </c:pt>
                <c:pt idx="5054">
                  <c:v>3.16466445351766</c:v>
                </c:pt>
                <c:pt idx="5055">
                  <c:v>3.1649457123942302</c:v>
                </c:pt>
                <c:pt idx="5056">
                  <c:v>3.1651182148721499</c:v>
                </c:pt>
                <c:pt idx="5057">
                  <c:v>3.1654516232921988</c:v>
                </c:pt>
                <c:pt idx="5058">
                  <c:v>3.1657818566332412</c:v>
                </c:pt>
                <c:pt idx="5059">
                  <c:v>3.1659299451212899</c:v>
                </c:pt>
                <c:pt idx="5060">
                  <c:v>3.1659845950770769</c:v>
                </c:pt>
                <c:pt idx="5061">
                  <c:v>3.1660374468766048</c:v>
                </c:pt>
                <c:pt idx="5062">
                  <c:v>3.1660467397404197</c:v>
                </c:pt>
                <c:pt idx="5063">
                  <c:v>3.1660842382831702</c:v>
                </c:pt>
                <c:pt idx="5064">
                  <c:v>3.1661452342634977</c:v>
                </c:pt>
                <c:pt idx="5065">
                  <c:v>3.1663756548722302</c:v>
                </c:pt>
                <c:pt idx="5066">
                  <c:v>3.1664066499006398</c:v>
                </c:pt>
                <c:pt idx="5067">
                  <c:v>3.16658311471007</c:v>
                </c:pt>
                <c:pt idx="5068">
                  <c:v>3.1669006971635301</c:v>
                </c:pt>
                <c:pt idx="5069">
                  <c:v>3.1669239968218399</c:v>
                </c:pt>
                <c:pt idx="5070">
                  <c:v>3.1673378952023228</c:v>
                </c:pt>
                <c:pt idx="5071">
                  <c:v>3.1673431553732501</c:v>
                </c:pt>
                <c:pt idx="5072">
                  <c:v>3.1675078463584208</c:v>
                </c:pt>
                <c:pt idx="5073">
                  <c:v>3.1676929836176102</c:v>
                </c:pt>
                <c:pt idx="5074">
                  <c:v>3.1677528491199953</c:v>
                </c:pt>
                <c:pt idx="5075">
                  <c:v>3.16788298911271</c:v>
                </c:pt>
                <c:pt idx="5076">
                  <c:v>3.1680026131234467</c:v>
                </c:pt>
                <c:pt idx="5077">
                  <c:v>3.1681285012790159</c:v>
                </c:pt>
                <c:pt idx="5078">
                  <c:v>3.1681862837557602</c:v>
                </c:pt>
                <c:pt idx="5079">
                  <c:v>3.1682735971295801</c:v>
                </c:pt>
                <c:pt idx="5080">
                  <c:v>3.1687211359978553</c:v>
                </c:pt>
                <c:pt idx="5081">
                  <c:v>3.1688462435017501</c:v>
                </c:pt>
                <c:pt idx="5082">
                  <c:v>3.1692768589515183</c:v>
                </c:pt>
                <c:pt idx="5083">
                  <c:v>3.16962678317108</c:v>
                </c:pt>
                <c:pt idx="5084">
                  <c:v>3.1696618592474248</c:v>
                </c:pt>
                <c:pt idx="5085">
                  <c:v>3.1696716754414354</c:v>
                </c:pt>
                <c:pt idx="5086">
                  <c:v>3.1699212702379822</c:v>
                </c:pt>
                <c:pt idx="5087">
                  <c:v>3.1701507845053354</c:v>
                </c:pt>
                <c:pt idx="5088">
                  <c:v>3.1705200151020954</c:v>
                </c:pt>
                <c:pt idx="5089">
                  <c:v>3.17112698201784</c:v>
                </c:pt>
                <c:pt idx="5090">
                  <c:v>3.1712060213919799</c:v>
                </c:pt>
                <c:pt idx="5091">
                  <c:v>3.1712457601655877</c:v>
                </c:pt>
                <c:pt idx="5092">
                  <c:v>3.1713449328471102</c:v>
                </c:pt>
                <c:pt idx="5093">
                  <c:v>3.1722783699545167</c:v>
                </c:pt>
                <c:pt idx="5094">
                  <c:v>3.1727422935699643</c:v>
                </c:pt>
                <c:pt idx="5095">
                  <c:v>3.1733741467375207</c:v>
                </c:pt>
                <c:pt idx="5096">
                  <c:v>3.1738500787312698</c:v>
                </c:pt>
                <c:pt idx="5097">
                  <c:v>3.1739601299327598</c:v>
                </c:pt>
                <c:pt idx="5098">
                  <c:v>3.1747707756008801</c:v>
                </c:pt>
                <c:pt idx="5099">
                  <c:v>3.1749084384816597</c:v>
                </c:pt>
                <c:pt idx="5100">
                  <c:v>3.1749179223582198</c:v>
                </c:pt>
                <c:pt idx="5101">
                  <c:v>3.1752979158143702</c:v>
                </c:pt>
                <c:pt idx="5102">
                  <c:v>3.1756382783499801</c:v>
                </c:pt>
                <c:pt idx="5103">
                  <c:v>3.1761040462857149</c:v>
                </c:pt>
                <c:pt idx="5104">
                  <c:v>3.1761724864773502</c:v>
                </c:pt>
                <c:pt idx="5105">
                  <c:v>3.1764053868130748</c:v>
                </c:pt>
                <c:pt idx="5106">
                  <c:v>3.1764753553904397</c:v>
                </c:pt>
                <c:pt idx="5107">
                  <c:v>3.1765962138195598</c:v>
                </c:pt>
                <c:pt idx="5108">
                  <c:v>3.1766697056601987</c:v>
                </c:pt>
                <c:pt idx="5109">
                  <c:v>3.1767604089300199</c:v>
                </c:pt>
                <c:pt idx="5110">
                  <c:v>3.1769155481754212</c:v>
                </c:pt>
                <c:pt idx="5111">
                  <c:v>3.1772319205562201</c:v>
                </c:pt>
                <c:pt idx="5112">
                  <c:v>3.1776277435724487</c:v>
                </c:pt>
                <c:pt idx="5113">
                  <c:v>3.1777923912200601</c:v>
                </c:pt>
                <c:pt idx="5114">
                  <c:v>3.1778206573267211</c:v>
                </c:pt>
                <c:pt idx="5115">
                  <c:v>3.1780098025083001</c:v>
                </c:pt>
                <c:pt idx="5116">
                  <c:v>3.1781978174824292</c:v>
                </c:pt>
                <c:pt idx="5117">
                  <c:v>3.178405623309581</c:v>
                </c:pt>
                <c:pt idx="5118">
                  <c:v>3.1784642091592867</c:v>
                </c:pt>
                <c:pt idx="5119">
                  <c:v>3.1786501757636567</c:v>
                </c:pt>
                <c:pt idx="5120">
                  <c:v>3.1786786377571277</c:v>
                </c:pt>
                <c:pt idx="5121">
                  <c:v>3.1788774379520102</c:v>
                </c:pt>
                <c:pt idx="5122">
                  <c:v>3.1790769186423353</c:v>
                </c:pt>
                <c:pt idx="5123">
                  <c:v>3.1792169253121187</c:v>
                </c:pt>
                <c:pt idx="5124">
                  <c:v>3.1795339368594799</c:v>
                </c:pt>
                <c:pt idx="5125">
                  <c:v>3.1797561943683443</c:v>
                </c:pt>
                <c:pt idx="5126">
                  <c:v>3.1805543182541354</c:v>
                </c:pt>
                <c:pt idx="5127">
                  <c:v>3.1811278546366859</c:v>
                </c:pt>
                <c:pt idx="5128">
                  <c:v>3.1812114676763978</c:v>
                </c:pt>
                <c:pt idx="5129">
                  <c:v>3.18128552640054</c:v>
                </c:pt>
                <c:pt idx="5130">
                  <c:v>3.1813803402854193</c:v>
                </c:pt>
                <c:pt idx="5131">
                  <c:v>3.1821789040212467</c:v>
                </c:pt>
                <c:pt idx="5132">
                  <c:v>3.1823531729480301</c:v>
                </c:pt>
                <c:pt idx="5133">
                  <c:v>3.1825588381669001</c:v>
                </c:pt>
                <c:pt idx="5134">
                  <c:v>3.18257298270616</c:v>
                </c:pt>
                <c:pt idx="5135">
                  <c:v>3.1826197894722301</c:v>
                </c:pt>
                <c:pt idx="5136">
                  <c:v>3.1826756848753597</c:v>
                </c:pt>
                <c:pt idx="5137">
                  <c:v>3.1827619304370298</c:v>
                </c:pt>
                <c:pt idx="5138">
                  <c:v>3.1832564833076797</c:v>
                </c:pt>
                <c:pt idx="5139">
                  <c:v>3.1834325880425887</c:v>
                </c:pt>
                <c:pt idx="5140">
                  <c:v>3.1835568320394354</c:v>
                </c:pt>
                <c:pt idx="5141">
                  <c:v>3.1835943133834359</c:v>
                </c:pt>
                <c:pt idx="5142">
                  <c:v>3.1836321653559612</c:v>
                </c:pt>
                <c:pt idx="5143">
                  <c:v>3.1836641647265753</c:v>
                </c:pt>
                <c:pt idx="5144">
                  <c:v>3.1843674771719259</c:v>
                </c:pt>
                <c:pt idx="5145">
                  <c:v>3.1843730566932154</c:v>
                </c:pt>
                <c:pt idx="5146">
                  <c:v>3.1845252261252899</c:v>
                </c:pt>
                <c:pt idx="5147">
                  <c:v>3.1846166598599202</c:v>
                </c:pt>
                <c:pt idx="5148">
                  <c:v>3.1846701954476102</c:v>
                </c:pt>
                <c:pt idx="5149">
                  <c:v>3.1847484869230867</c:v>
                </c:pt>
                <c:pt idx="5150">
                  <c:v>3.1851888418827183</c:v>
                </c:pt>
                <c:pt idx="5151">
                  <c:v>3.1853962025779308</c:v>
                </c:pt>
                <c:pt idx="5152">
                  <c:v>3.1857247745052448</c:v>
                </c:pt>
                <c:pt idx="5153">
                  <c:v>3.1857888001547998</c:v>
                </c:pt>
                <c:pt idx="5154">
                  <c:v>3.1862484530622943</c:v>
                </c:pt>
                <c:pt idx="5155">
                  <c:v>3.1863162498155053</c:v>
                </c:pt>
                <c:pt idx="5156">
                  <c:v>3.1865084118787843</c:v>
                </c:pt>
                <c:pt idx="5157">
                  <c:v>3.1866767883978899</c:v>
                </c:pt>
                <c:pt idx="5158">
                  <c:v>3.1869970231179159</c:v>
                </c:pt>
                <c:pt idx="5159">
                  <c:v>3.1871126942246999</c:v>
                </c:pt>
                <c:pt idx="5160">
                  <c:v>3.1877750695821954</c:v>
                </c:pt>
                <c:pt idx="5161">
                  <c:v>3.1878041761369054</c:v>
                </c:pt>
                <c:pt idx="5162">
                  <c:v>3.18844637950059</c:v>
                </c:pt>
                <c:pt idx="5163">
                  <c:v>3.1885943119925297</c:v>
                </c:pt>
                <c:pt idx="5164">
                  <c:v>3.1889789612966148</c:v>
                </c:pt>
                <c:pt idx="5165">
                  <c:v>3.1892611502185502</c:v>
                </c:pt>
                <c:pt idx="5166">
                  <c:v>3.1892951016604698</c:v>
                </c:pt>
                <c:pt idx="5167">
                  <c:v>3.1896769081649001</c:v>
                </c:pt>
                <c:pt idx="5168">
                  <c:v>3.1898532872126149</c:v>
                </c:pt>
                <c:pt idx="5169">
                  <c:v>3.1899362070318769</c:v>
                </c:pt>
                <c:pt idx="5170">
                  <c:v>3.1901022817537501</c:v>
                </c:pt>
                <c:pt idx="5171">
                  <c:v>3.1902666463103349</c:v>
                </c:pt>
                <c:pt idx="5172">
                  <c:v>3.1904180923358267</c:v>
                </c:pt>
                <c:pt idx="5173">
                  <c:v>3.1906224747780043</c:v>
                </c:pt>
                <c:pt idx="5174">
                  <c:v>3.1915809434326601</c:v>
                </c:pt>
                <c:pt idx="5175">
                  <c:v>3.1916201244282409</c:v>
                </c:pt>
                <c:pt idx="5176">
                  <c:v>3.1918044595462667</c:v>
                </c:pt>
                <c:pt idx="5177">
                  <c:v>3.1927190757753401</c:v>
                </c:pt>
                <c:pt idx="5178">
                  <c:v>3.1927307492844754</c:v>
                </c:pt>
                <c:pt idx="5179">
                  <c:v>3.1931710381048899</c:v>
                </c:pt>
                <c:pt idx="5180">
                  <c:v>3.1933518121758002</c:v>
                </c:pt>
                <c:pt idx="5181">
                  <c:v>3.1935345046494654</c:v>
                </c:pt>
                <c:pt idx="5182">
                  <c:v>3.1938750530823499</c:v>
                </c:pt>
                <c:pt idx="5183">
                  <c:v>3.1947440806303153</c:v>
                </c:pt>
                <c:pt idx="5184">
                  <c:v>3.19480352381651</c:v>
                </c:pt>
                <c:pt idx="5185">
                  <c:v>3.1951046318941101</c:v>
                </c:pt>
                <c:pt idx="5186">
                  <c:v>3.1957199640625502</c:v>
                </c:pt>
                <c:pt idx="5187">
                  <c:v>3.1957809045448977</c:v>
                </c:pt>
                <c:pt idx="5188">
                  <c:v>3.1960786139535604</c:v>
                </c:pt>
                <c:pt idx="5189">
                  <c:v>3.1966066051077977</c:v>
                </c:pt>
                <c:pt idx="5190">
                  <c:v>3.1966827968717197</c:v>
                </c:pt>
                <c:pt idx="5191">
                  <c:v>3.1967824012708843</c:v>
                </c:pt>
                <c:pt idx="5192">
                  <c:v>3.196875013873171</c:v>
                </c:pt>
                <c:pt idx="5193">
                  <c:v>3.1969916760779054</c:v>
                </c:pt>
                <c:pt idx="5194">
                  <c:v>3.19748973693966</c:v>
                </c:pt>
                <c:pt idx="5195">
                  <c:v>3.1978130434696599</c:v>
                </c:pt>
                <c:pt idx="5196">
                  <c:v>3.1979998436117154</c:v>
                </c:pt>
                <c:pt idx="5197">
                  <c:v>3.19815312135003</c:v>
                </c:pt>
                <c:pt idx="5198">
                  <c:v>3.1981868028836802</c:v>
                </c:pt>
                <c:pt idx="5199">
                  <c:v>3.1984985630607787</c:v>
                </c:pt>
                <c:pt idx="5200">
                  <c:v>3.1986267509208499</c:v>
                </c:pt>
                <c:pt idx="5201">
                  <c:v>3.1986372547280002</c:v>
                </c:pt>
                <c:pt idx="5202">
                  <c:v>3.199065135254191</c:v>
                </c:pt>
                <c:pt idx="5203">
                  <c:v>3.1990763144834977</c:v>
                </c:pt>
                <c:pt idx="5204">
                  <c:v>3.1991309291224299</c:v>
                </c:pt>
                <c:pt idx="5205">
                  <c:v>3.19972596465287</c:v>
                </c:pt>
                <c:pt idx="5206">
                  <c:v>3.1999575546044801</c:v>
                </c:pt>
                <c:pt idx="5207">
                  <c:v>3.2006835631618702</c:v>
                </c:pt>
                <c:pt idx="5208">
                  <c:v>3.2007043091409169</c:v>
                </c:pt>
                <c:pt idx="5209">
                  <c:v>3.2008697515136402</c:v>
                </c:pt>
                <c:pt idx="5210">
                  <c:v>3.2009084862282577</c:v>
                </c:pt>
                <c:pt idx="5211">
                  <c:v>3.2011376120878654</c:v>
                </c:pt>
                <c:pt idx="5212">
                  <c:v>3.2014839188487199</c:v>
                </c:pt>
                <c:pt idx="5213">
                  <c:v>3.2016009399349197</c:v>
                </c:pt>
                <c:pt idx="5214">
                  <c:v>3.2018466786123412</c:v>
                </c:pt>
                <c:pt idx="5215">
                  <c:v>3.2018927625179887</c:v>
                </c:pt>
                <c:pt idx="5216">
                  <c:v>3.2022070459493412</c:v>
                </c:pt>
                <c:pt idx="5217">
                  <c:v>3.2024485621090597</c:v>
                </c:pt>
                <c:pt idx="5218">
                  <c:v>3.2040218943040149</c:v>
                </c:pt>
                <c:pt idx="5219">
                  <c:v>3.2041116872942754</c:v>
                </c:pt>
                <c:pt idx="5220">
                  <c:v>3.2041752831722099</c:v>
                </c:pt>
                <c:pt idx="5221">
                  <c:v>3.20444826749881</c:v>
                </c:pt>
                <c:pt idx="5222">
                  <c:v>3.2045183333981178</c:v>
                </c:pt>
                <c:pt idx="5223">
                  <c:v>3.20552267881384</c:v>
                </c:pt>
                <c:pt idx="5224">
                  <c:v>3.2057991206424412</c:v>
                </c:pt>
                <c:pt idx="5225">
                  <c:v>3.206640630173081</c:v>
                </c:pt>
                <c:pt idx="5226">
                  <c:v>3.2067242418520108</c:v>
                </c:pt>
                <c:pt idx="5227">
                  <c:v>3.2089748832299612</c:v>
                </c:pt>
                <c:pt idx="5228">
                  <c:v>3.2090574139557777</c:v>
                </c:pt>
                <c:pt idx="5229">
                  <c:v>3.2093927697829807</c:v>
                </c:pt>
                <c:pt idx="5230">
                  <c:v>3.2096233610390001</c:v>
                </c:pt>
                <c:pt idx="5231">
                  <c:v>3.2097663464259854</c:v>
                </c:pt>
                <c:pt idx="5232">
                  <c:v>3.2100447696460899</c:v>
                </c:pt>
                <c:pt idx="5233">
                  <c:v>3.2100482420952399</c:v>
                </c:pt>
                <c:pt idx="5234">
                  <c:v>3.2100545023156801</c:v>
                </c:pt>
                <c:pt idx="5235">
                  <c:v>3.2100656194089967</c:v>
                </c:pt>
                <c:pt idx="5236">
                  <c:v>3.2101728388439699</c:v>
                </c:pt>
                <c:pt idx="5237">
                  <c:v>3.2108867785243378</c:v>
                </c:pt>
                <c:pt idx="5238">
                  <c:v>3.21095302435767</c:v>
                </c:pt>
                <c:pt idx="5239">
                  <c:v>3.2117324136443677</c:v>
                </c:pt>
                <c:pt idx="5240">
                  <c:v>3.2119835835681867</c:v>
                </c:pt>
                <c:pt idx="5241">
                  <c:v>3.2120004446406387</c:v>
                </c:pt>
                <c:pt idx="5242">
                  <c:v>3.2121299813253401</c:v>
                </c:pt>
                <c:pt idx="5243">
                  <c:v>3.2125066538377101</c:v>
                </c:pt>
                <c:pt idx="5244">
                  <c:v>3.2126118100597587</c:v>
                </c:pt>
                <c:pt idx="5245">
                  <c:v>3.2130792721633159</c:v>
                </c:pt>
                <c:pt idx="5246">
                  <c:v>3.2136438215350398</c:v>
                </c:pt>
                <c:pt idx="5247">
                  <c:v>3.2139829179649348</c:v>
                </c:pt>
                <c:pt idx="5248">
                  <c:v>3.2147334581970659</c:v>
                </c:pt>
                <c:pt idx="5249">
                  <c:v>3.2149748199545898</c:v>
                </c:pt>
                <c:pt idx="5250">
                  <c:v>3.2151330225697401</c:v>
                </c:pt>
                <c:pt idx="5251">
                  <c:v>3.2158106869794301</c:v>
                </c:pt>
                <c:pt idx="5252">
                  <c:v>3.2159252669841201</c:v>
                </c:pt>
                <c:pt idx="5253">
                  <c:v>3.2159821565016999</c:v>
                </c:pt>
                <c:pt idx="5254">
                  <c:v>3.21636703302759</c:v>
                </c:pt>
                <c:pt idx="5255">
                  <c:v>3.2164683429021501</c:v>
                </c:pt>
                <c:pt idx="5256">
                  <c:v>3.2171795639777012</c:v>
                </c:pt>
                <c:pt idx="5257">
                  <c:v>3.2173418291679159</c:v>
                </c:pt>
                <c:pt idx="5258">
                  <c:v>3.2175201811090299</c:v>
                </c:pt>
                <c:pt idx="5259">
                  <c:v>3.2178169274203299</c:v>
                </c:pt>
                <c:pt idx="5260">
                  <c:v>3.21854253868303</c:v>
                </c:pt>
                <c:pt idx="5261">
                  <c:v>3.21909585072973</c:v>
                </c:pt>
                <c:pt idx="5262">
                  <c:v>3.2191226945423401</c:v>
                </c:pt>
                <c:pt idx="5263">
                  <c:v>3.2195511172777902</c:v>
                </c:pt>
                <c:pt idx="5264">
                  <c:v>3.2205086518329797</c:v>
                </c:pt>
                <c:pt idx="5265">
                  <c:v>3.2236533074512499</c:v>
                </c:pt>
                <c:pt idx="5266">
                  <c:v>3.2241574420450978</c:v>
                </c:pt>
                <c:pt idx="5267">
                  <c:v>3.2243172585593944</c:v>
                </c:pt>
                <c:pt idx="5268">
                  <c:v>3.2245692860687498</c:v>
                </c:pt>
                <c:pt idx="5269">
                  <c:v>3.2248389900798853</c:v>
                </c:pt>
                <c:pt idx="5270">
                  <c:v>3.2250673213169154</c:v>
                </c:pt>
                <c:pt idx="5271">
                  <c:v>3.2251664832037643</c:v>
                </c:pt>
                <c:pt idx="5272">
                  <c:v>3.2266391348639387</c:v>
                </c:pt>
                <c:pt idx="5273">
                  <c:v>3.2274955084106178</c:v>
                </c:pt>
                <c:pt idx="5274">
                  <c:v>3.2276838530046499</c:v>
                </c:pt>
                <c:pt idx="5275">
                  <c:v>3.2278821497316899</c:v>
                </c:pt>
                <c:pt idx="5276">
                  <c:v>3.2278848639211168</c:v>
                </c:pt>
                <c:pt idx="5277">
                  <c:v>3.2279219951353983</c:v>
                </c:pt>
                <c:pt idx="5278">
                  <c:v>3.2281943478956827</c:v>
                </c:pt>
                <c:pt idx="5279">
                  <c:v>3.2292993606218201</c:v>
                </c:pt>
                <c:pt idx="5280">
                  <c:v>3.2296482137326077</c:v>
                </c:pt>
                <c:pt idx="5281">
                  <c:v>3.2304150903925501</c:v>
                </c:pt>
                <c:pt idx="5282">
                  <c:v>3.2304804774451901</c:v>
                </c:pt>
                <c:pt idx="5283">
                  <c:v>3.2306624146246938</c:v>
                </c:pt>
                <c:pt idx="5284">
                  <c:v>3.2319807299130798</c:v>
                </c:pt>
                <c:pt idx="5285">
                  <c:v>3.23256143054292</c:v>
                </c:pt>
                <c:pt idx="5286">
                  <c:v>3.2344850944621397</c:v>
                </c:pt>
                <c:pt idx="5287">
                  <c:v>3.2347826861500799</c:v>
                </c:pt>
                <c:pt idx="5288">
                  <c:v>3.2365767624516169</c:v>
                </c:pt>
                <c:pt idx="5289">
                  <c:v>3.2376842382557802</c:v>
                </c:pt>
                <c:pt idx="5290">
                  <c:v>3.2455368247463059</c:v>
                </c:pt>
                <c:pt idx="5291">
                  <c:v>3.2462503379802397</c:v>
                </c:pt>
                <c:pt idx="5292">
                  <c:v>3.25003493927127</c:v>
                </c:pt>
                <c:pt idx="5293">
                  <c:v>3.2607549478977487</c:v>
                </c:pt>
                <c:pt idx="5294">
                  <c:v>3.2608174761891102</c:v>
                </c:pt>
                <c:pt idx="5295">
                  <c:v>3.2737340889627817</c:v>
                </c:pt>
                <c:pt idx="5296">
                  <c:v>3.2808327920244968</c:v>
                </c:pt>
                <c:pt idx="5297">
                  <c:v>3.3409979598027149</c:v>
                </c:pt>
                <c:pt idx="5298">
                  <c:v>3.3428915041676199</c:v>
                </c:pt>
                <c:pt idx="5299">
                  <c:v>3.3437431064614902</c:v>
                </c:pt>
                <c:pt idx="5300">
                  <c:v>3.3503036630293477</c:v>
                </c:pt>
                <c:pt idx="5301">
                  <c:v>3.3536814844520677</c:v>
                </c:pt>
                <c:pt idx="5302">
                  <c:v>3.3577302075036699</c:v>
                </c:pt>
                <c:pt idx="5303">
                  <c:v>3.3580958795629798</c:v>
                </c:pt>
                <c:pt idx="5304">
                  <c:v>3.3607230770187302</c:v>
                </c:pt>
                <c:pt idx="5305">
                  <c:v>3.3629054619336043</c:v>
                </c:pt>
                <c:pt idx="5306">
                  <c:v>3.3734010168813402</c:v>
                </c:pt>
                <c:pt idx="5307">
                  <c:v>3.3745773987745702</c:v>
                </c:pt>
                <c:pt idx="5308">
                  <c:v>3.3793461316050619</c:v>
                </c:pt>
                <c:pt idx="5309">
                  <c:v>3.3796627388013101</c:v>
                </c:pt>
                <c:pt idx="5310">
                  <c:v>3.3864515138258953</c:v>
                </c:pt>
                <c:pt idx="5311">
                  <c:v>3.3882877503269659</c:v>
                </c:pt>
                <c:pt idx="5312">
                  <c:v>3.3908953059449987</c:v>
                </c:pt>
                <c:pt idx="5313">
                  <c:v>3.3909305730790797</c:v>
                </c:pt>
                <c:pt idx="5314">
                  <c:v>3.3920531897191375</c:v>
                </c:pt>
                <c:pt idx="5315">
                  <c:v>3.3921445010224902</c:v>
                </c:pt>
                <c:pt idx="5316">
                  <c:v>3.3922911942097138</c:v>
                </c:pt>
                <c:pt idx="5317">
                  <c:v>3.3951915095697198</c:v>
                </c:pt>
                <c:pt idx="5318">
                  <c:v>3.3968530532683938</c:v>
                </c:pt>
                <c:pt idx="5319">
                  <c:v>3.3980933177027501</c:v>
                </c:pt>
                <c:pt idx="5320">
                  <c:v>3.3991743013604201</c:v>
                </c:pt>
                <c:pt idx="5321">
                  <c:v>3.401242713328819</c:v>
                </c:pt>
                <c:pt idx="5322">
                  <c:v>3.4036712571322378</c:v>
                </c:pt>
                <c:pt idx="5323">
                  <c:v>3.4038086755837234</c:v>
                </c:pt>
                <c:pt idx="5324">
                  <c:v>3.4038932949933201</c:v>
                </c:pt>
                <c:pt idx="5325">
                  <c:v>3.4079483256912253</c:v>
                </c:pt>
                <c:pt idx="5326">
                  <c:v>3.4101949874391599</c:v>
                </c:pt>
                <c:pt idx="5327">
                  <c:v>3.4128551887165739</c:v>
                </c:pt>
                <c:pt idx="5328">
                  <c:v>3.4138431412275998</c:v>
                </c:pt>
                <c:pt idx="5329">
                  <c:v>3.4142531747326643</c:v>
                </c:pt>
                <c:pt idx="5330">
                  <c:v>3.41868638880175</c:v>
                </c:pt>
                <c:pt idx="5331">
                  <c:v>3.4187993358136644</c:v>
                </c:pt>
                <c:pt idx="5332">
                  <c:v>3.4198920152321453</c:v>
                </c:pt>
                <c:pt idx="5333">
                  <c:v>3.4206489555259068</c:v>
                </c:pt>
                <c:pt idx="5334">
                  <c:v>3.4229998255324201</c:v>
                </c:pt>
                <c:pt idx="5335">
                  <c:v>3.4242195923002101</c:v>
                </c:pt>
                <c:pt idx="5336">
                  <c:v>3.4265304719357701</c:v>
                </c:pt>
                <c:pt idx="5337">
                  <c:v>3.4267265821687998</c:v>
                </c:pt>
                <c:pt idx="5338">
                  <c:v>3.4294981057084253</c:v>
                </c:pt>
                <c:pt idx="5339">
                  <c:v>3.4371132885477453</c:v>
                </c:pt>
                <c:pt idx="5340">
                  <c:v>3.4432540117004899</c:v>
                </c:pt>
                <c:pt idx="5341">
                  <c:v>3.4469698103503998</c:v>
                </c:pt>
                <c:pt idx="5342">
                  <c:v>3.4500894332356005</c:v>
                </c:pt>
                <c:pt idx="5343">
                  <c:v>3.4850092484617554</c:v>
                </c:pt>
                <c:pt idx="5344">
                  <c:v>3.4883720769527802</c:v>
                </c:pt>
                <c:pt idx="5345">
                  <c:v>3.4973366486194859</c:v>
                </c:pt>
                <c:pt idx="5346">
                  <c:v>3.50214192875859</c:v>
                </c:pt>
                <c:pt idx="5347">
                  <c:v>3.5163904814282843</c:v>
                </c:pt>
                <c:pt idx="5348">
                  <c:v>3.5392001077621797</c:v>
                </c:pt>
                <c:pt idx="5349">
                  <c:v>3.5432108564914202</c:v>
                </c:pt>
                <c:pt idx="5350">
                  <c:v>3.5590701798812368</c:v>
                </c:pt>
                <c:pt idx="5351">
                  <c:v>3.5625240032491101</c:v>
                </c:pt>
                <c:pt idx="5352">
                  <c:v>3.5824142309050502</c:v>
                </c:pt>
                <c:pt idx="5353">
                  <c:v>3.6294427005242387</c:v>
                </c:pt>
                <c:pt idx="5354">
                  <c:v>3.7143004338205277</c:v>
                </c:pt>
                <c:pt idx="5355">
                  <c:v>3.7525231134374901</c:v>
                </c:pt>
                <c:pt idx="5356">
                  <c:v>3.8791984703590967</c:v>
                </c:pt>
                <c:pt idx="5357">
                  <c:v>3.88997357967903</c:v>
                </c:pt>
                <c:pt idx="5358">
                  <c:v>3.8956192651919999</c:v>
                </c:pt>
                <c:pt idx="5359">
                  <c:v>3.8986939527138267</c:v>
                </c:pt>
                <c:pt idx="5360">
                  <c:v>3.9059588735075788</c:v>
                </c:pt>
                <c:pt idx="5361">
                  <c:v>3.92219095493448</c:v>
                </c:pt>
                <c:pt idx="5362">
                  <c:v>3.9256353308468053</c:v>
                </c:pt>
                <c:pt idx="5363">
                  <c:v>3.9352954794153043</c:v>
                </c:pt>
                <c:pt idx="5364">
                  <c:v>3.9371430255009701</c:v>
                </c:pt>
                <c:pt idx="5365">
                  <c:v>3.9383588409282377</c:v>
                </c:pt>
                <c:pt idx="5366">
                  <c:v>3.93889589172039</c:v>
                </c:pt>
                <c:pt idx="5367">
                  <c:v>3.9393004548503101</c:v>
                </c:pt>
                <c:pt idx="5368">
                  <c:v>3.9422214220824201</c:v>
                </c:pt>
                <c:pt idx="5369">
                  <c:v>3.94424372050256</c:v>
                </c:pt>
                <c:pt idx="5370">
                  <c:v>3.9462439999205738</c:v>
                </c:pt>
                <c:pt idx="5371">
                  <c:v>3.9471372299713687</c:v>
                </c:pt>
                <c:pt idx="5372">
                  <c:v>3.9474727542340902</c:v>
                </c:pt>
                <c:pt idx="5373">
                  <c:v>3.9487871197219699</c:v>
                </c:pt>
                <c:pt idx="5374">
                  <c:v>3.94970561659445</c:v>
                </c:pt>
                <c:pt idx="5375">
                  <c:v>3.9506186978310867</c:v>
                </c:pt>
                <c:pt idx="5376">
                  <c:v>3.9518823696816177</c:v>
                </c:pt>
                <c:pt idx="5377">
                  <c:v>3.95317690263126</c:v>
                </c:pt>
                <c:pt idx="5378">
                  <c:v>3.9540706987582253</c:v>
                </c:pt>
                <c:pt idx="5379">
                  <c:v>3.9550593929130433</c:v>
                </c:pt>
                <c:pt idx="5380">
                  <c:v>3.9573133837180587</c:v>
                </c:pt>
                <c:pt idx="5381">
                  <c:v>3.9576218370237277</c:v>
                </c:pt>
                <c:pt idx="5382">
                  <c:v>3.960875134809851</c:v>
                </c:pt>
                <c:pt idx="5383">
                  <c:v>3.96093718988406</c:v>
                </c:pt>
                <c:pt idx="5384">
                  <c:v>3.9616669708196777</c:v>
                </c:pt>
                <c:pt idx="5385">
                  <c:v>3.9624223578030677</c:v>
                </c:pt>
                <c:pt idx="5386">
                  <c:v>3.96301631962706</c:v>
                </c:pt>
                <c:pt idx="5387">
                  <c:v>3.9661356197290987</c:v>
                </c:pt>
                <c:pt idx="5388">
                  <c:v>3.9670546241692977</c:v>
                </c:pt>
                <c:pt idx="5389">
                  <c:v>3.9673160693404048</c:v>
                </c:pt>
                <c:pt idx="5390">
                  <c:v>3.96810587134877</c:v>
                </c:pt>
                <c:pt idx="5391">
                  <c:v>3.9720105515628599</c:v>
                </c:pt>
                <c:pt idx="5392">
                  <c:v>3.9727442907338149</c:v>
                </c:pt>
                <c:pt idx="5393">
                  <c:v>3.9731226799716302</c:v>
                </c:pt>
                <c:pt idx="5394">
                  <c:v>3.9734151864475198</c:v>
                </c:pt>
                <c:pt idx="5395">
                  <c:v>3.9761202483515259</c:v>
                </c:pt>
                <c:pt idx="5396">
                  <c:v>3.9787946484921068</c:v>
                </c:pt>
                <c:pt idx="5397">
                  <c:v>3.9858659480726102</c:v>
                </c:pt>
                <c:pt idx="5398">
                  <c:v>3.9859738575627159</c:v>
                </c:pt>
                <c:pt idx="5399">
                  <c:v>3.9886667608771802</c:v>
                </c:pt>
                <c:pt idx="5400">
                  <c:v>3.9892265025099953</c:v>
                </c:pt>
                <c:pt idx="5401">
                  <c:v>3.9905295211057101</c:v>
                </c:pt>
                <c:pt idx="5402">
                  <c:v>3.9908945220956502</c:v>
                </c:pt>
                <c:pt idx="5403">
                  <c:v>3.9919657941533377</c:v>
                </c:pt>
                <c:pt idx="5404">
                  <c:v>3.9923696068865198</c:v>
                </c:pt>
                <c:pt idx="5405">
                  <c:v>3.9927273284797398</c:v>
                </c:pt>
                <c:pt idx="5406">
                  <c:v>3.9952323564707597</c:v>
                </c:pt>
                <c:pt idx="5407">
                  <c:v>3.9952399199872377</c:v>
                </c:pt>
                <c:pt idx="5408">
                  <c:v>4.0002205080564375</c:v>
                </c:pt>
                <c:pt idx="5409">
                  <c:v>4.0010751233263324</c:v>
                </c:pt>
                <c:pt idx="5410">
                  <c:v>4.0050881008610499</c:v>
                </c:pt>
                <c:pt idx="5411">
                  <c:v>4.0118444774243596</c:v>
                </c:pt>
                <c:pt idx="5412">
                  <c:v>4.0260673151574098</c:v>
                </c:pt>
                <c:pt idx="5413">
                  <c:v>4.2217123671936303</c:v>
                </c:pt>
                <c:pt idx="5414">
                  <c:v>4.2281083668922665</c:v>
                </c:pt>
                <c:pt idx="5415">
                  <c:v>4.2870230103138729</c:v>
                </c:pt>
                <c:pt idx="5416">
                  <c:v>5.0755826312010095</c:v>
                </c:pt>
                <c:pt idx="5417">
                  <c:v>5.0994557593059655</c:v>
                </c:pt>
                <c:pt idx="5418">
                  <c:v>5.1076313894173095</c:v>
                </c:pt>
                <c:pt idx="5419">
                  <c:v>5.1101326570622758</c:v>
                </c:pt>
                <c:pt idx="5420">
                  <c:v>5.1109848586592213</c:v>
                </c:pt>
                <c:pt idx="5421">
                  <c:v>5.1135776553752459</c:v>
                </c:pt>
                <c:pt idx="5422">
                  <c:v>5.1168872476960638</c:v>
                </c:pt>
                <c:pt idx="5423">
                  <c:v>5.1169422096601496</c:v>
                </c:pt>
                <c:pt idx="5424">
                  <c:v>5.121980901246924</c:v>
                </c:pt>
                <c:pt idx="5425">
                  <c:v>5.1231168967535039</c:v>
                </c:pt>
                <c:pt idx="5426">
                  <c:v>5.1290479853768103</c:v>
                </c:pt>
                <c:pt idx="5427">
                  <c:v>5.1290611421570302</c:v>
                </c:pt>
                <c:pt idx="5428">
                  <c:v>5.1292260996763197</c:v>
                </c:pt>
                <c:pt idx="5429">
                  <c:v>5.1304070400372375</c:v>
                </c:pt>
                <c:pt idx="5430">
                  <c:v>5.1318607155412934</c:v>
                </c:pt>
                <c:pt idx="5431">
                  <c:v>5.1331977027379603</c:v>
                </c:pt>
                <c:pt idx="5432">
                  <c:v>5.1370282818341719</c:v>
                </c:pt>
                <c:pt idx="5433">
                  <c:v>5.1370664470854859</c:v>
                </c:pt>
                <c:pt idx="5434">
                  <c:v>5.1485387889088203</c:v>
                </c:pt>
                <c:pt idx="5435">
                  <c:v>5.15290887137136</c:v>
                </c:pt>
                <c:pt idx="5436">
                  <c:v>5.1555781450449896</c:v>
                </c:pt>
                <c:pt idx="5437">
                  <c:v>5.1560148338095599</c:v>
                </c:pt>
                <c:pt idx="5438">
                  <c:v>5.1581292304872859</c:v>
                </c:pt>
                <c:pt idx="5439">
                  <c:v>5.1590661654191319</c:v>
                </c:pt>
                <c:pt idx="5440">
                  <c:v>5.15985388827617</c:v>
                </c:pt>
                <c:pt idx="5441">
                  <c:v>5.160554853917688</c:v>
                </c:pt>
                <c:pt idx="5442">
                  <c:v>5.1613097773307395</c:v>
                </c:pt>
                <c:pt idx="5443">
                  <c:v>5.161355249530029</c:v>
                </c:pt>
                <c:pt idx="5444">
                  <c:v>5.1622424614901403</c:v>
                </c:pt>
                <c:pt idx="5445">
                  <c:v>5.1663325158416704</c:v>
                </c:pt>
                <c:pt idx="5446">
                  <c:v>5.1672698522395875</c:v>
                </c:pt>
                <c:pt idx="5447">
                  <c:v>5.1682899865779355</c:v>
                </c:pt>
                <c:pt idx="5448">
                  <c:v>5.1711297572342403</c:v>
                </c:pt>
                <c:pt idx="5449">
                  <c:v>5.1728744721033895</c:v>
                </c:pt>
                <c:pt idx="5450">
                  <c:v>5.1729971777041701</c:v>
                </c:pt>
                <c:pt idx="5451">
                  <c:v>5.1744578272641455</c:v>
                </c:pt>
                <c:pt idx="5452">
                  <c:v>5.1767947354629333</c:v>
                </c:pt>
                <c:pt idx="5453">
                  <c:v>5.1791864124280895</c:v>
                </c:pt>
                <c:pt idx="5454">
                  <c:v>5.1792728526961724</c:v>
                </c:pt>
                <c:pt idx="5455">
                  <c:v>5.1808300343190075</c:v>
                </c:pt>
                <c:pt idx="5456">
                  <c:v>5.1812974107909424</c:v>
                </c:pt>
                <c:pt idx="5457">
                  <c:v>5.1834253119846903</c:v>
                </c:pt>
                <c:pt idx="5458">
                  <c:v>5.1852628166835304</c:v>
                </c:pt>
                <c:pt idx="5459">
                  <c:v>5.1859479296425075</c:v>
                </c:pt>
                <c:pt idx="5460">
                  <c:v>5.1861206919417597</c:v>
                </c:pt>
                <c:pt idx="5461">
                  <c:v>5.1882323792710086</c:v>
                </c:pt>
                <c:pt idx="5462">
                  <c:v>5.1891790903072499</c:v>
                </c:pt>
                <c:pt idx="5463">
                  <c:v>5.1918967048687099</c:v>
                </c:pt>
                <c:pt idx="5464">
                  <c:v>5.1920486590783055</c:v>
                </c:pt>
                <c:pt idx="5465">
                  <c:v>5.1927772368718355</c:v>
                </c:pt>
                <c:pt idx="5466">
                  <c:v>5.1933936154104003</c:v>
                </c:pt>
                <c:pt idx="5467">
                  <c:v>5.1952259327903496</c:v>
                </c:pt>
                <c:pt idx="5468">
                  <c:v>5.1956921966395901</c:v>
                </c:pt>
                <c:pt idx="5469">
                  <c:v>5.197232839940539</c:v>
                </c:pt>
                <c:pt idx="5470">
                  <c:v>5.1973459086691776</c:v>
                </c:pt>
                <c:pt idx="5471">
                  <c:v>5.1973839305336798</c:v>
                </c:pt>
                <c:pt idx="5472">
                  <c:v>5.1982884649727099</c:v>
                </c:pt>
                <c:pt idx="5473">
                  <c:v>5.1984519310424497</c:v>
                </c:pt>
                <c:pt idx="5474">
                  <c:v>5.19958874848954</c:v>
                </c:pt>
                <c:pt idx="5475">
                  <c:v>5.19980212363593</c:v>
                </c:pt>
                <c:pt idx="5476">
                  <c:v>5.2001499945243808</c:v>
                </c:pt>
                <c:pt idx="5477">
                  <c:v>5.2003616351222934</c:v>
                </c:pt>
                <c:pt idx="5478">
                  <c:v>5.2014492889763408</c:v>
                </c:pt>
                <c:pt idx="5479">
                  <c:v>5.2031990946885758</c:v>
                </c:pt>
                <c:pt idx="5480">
                  <c:v>5.2032826010347497</c:v>
                </c:pt>
                <c:pt idx="5481">
                  <c:v>5.2054982582983396</c:v>
                </c:pt>
                <c:pt idx="5482">
                  <c:v>5.2064549324845402</c:v>
                </c:pt>
                <c:pt idx="5483">
                  <c:v>5.20648491205033</c:v>
                </c:pt>
                <c:pt idx="5484">
                  <c:v>5.2072669776399296</c:v>
                </c:pt>
                <c:pt idx="5485">
                  <c:v>5.2078223958078507</c:v>
                </c:pt>
                <c:pt idx="5486">
                  <c:v>5.2079265032426703</c:v>
                </c:pt>
                <c:pt idx="5487">
                  <c:v>5.2082511408932914</c:v>
                </c:pt>
                <c:pt idx="5488">
                  <c:v>5.2082710314742124</c:v>
                </c:pt>
                <c:pt idx="5489">
                  <c:v>5.2090721334398928</c:v>
                </c:pt>
                <c:pt idx="5490">
                  <c:v>5.2101149195228285</c:v>
                </c:pt>
                <c:pt idx="5491">
                  <c:v>5.2127166405990097</c:v>
                </c:pt>
                <c:pt idx="5492">
                  <c:v>5.212996367872349</c:v>
                </c:pt>
                <c:pt idx="5493">
                  <c:v>5.2140128915031196</c:v>
                </c:pt>
                <c:pt idx="5494">
                  <c:v>5.2145889514986958</c:v>
                </c:pt>
                <c:pt idx="5495">
                  <c:v>5.2150110500320475</c:v>
                </c:pt>
                <c:pt idx="5496">
                  <c:v>5.2158790895187996</c:v>
                </c:pt>
                <c:pt idx="5497">
                  <c:v>5.2159609097220496</c:v>
                </c:pt>
                <c:pt idx="5498">
                  <c:v>5.2166006439754096</c:v>
                </c:pt>
                <c:pt idx="5499">
                  <c:v>5.2171010855554396</c:v>
                </c:pt>
                <c:pt idx="5500">
                  <c:v>5.2171317195125875</c:v>
                </c:pt>
                <c:pt idx="5501">
                  <c:v>5.2172538764060379</c:v>
                </c:pt>
                <c:pt idx="5502">
                  <c:v>5.2188911879298834</c:v>
                </c:pt>
                <c:pt idx="5503">
                  <c:v>5.220172627856579</c:v>
                </c:pt>
                <c:pt idx="5504">
                  <c:v>5.2214887725100096</c:v>
                </c:pt>
                <c:pt idx="5505">
                  <c:v>5.2222752976104045</c:v>
                </c:pt>
                <c:pt idx="5506">
                  <c:v>5.2223199089805945</c:v>
                </c:pt>
                <c:pt idx="5507">
                  <c:v>5.2233306659686995</c:v>
                </c:pt>
                <c:pt idx="5508">
                  <c:v>5.2270885580456561</c:v>
                </c:pt>
                <c:pt idx="5509">
                  <c:v>5.2277520779970779</c:v>
                </c:pt>
                <c:pt idx="5510">
                  <c:v>5.2301041502235703</c:v>
                </c:pt>
                <c:pt idx="5511">
                  <c:v>5.2304214428550404</c:v>
                </c:pt>
                <c:pt idx="5512">
                  <c:v>5.2307738225620319</c:v>
                </c:pt>
                <c:pt idx="5513">
                  <c:v>5.2328406477297298</c:v>
                </c:pt>
                <c:pt idx="5514">
                  <c:v>5.2338554689786401</c:v>
                </c:pt>
                <c:pt idx="5515">
                  <c:v>5.2344186236545198</c:v>
                </c:pt>
                <c:pt idx="5516">
                  <c:v>5.23502411573625</c:v>
                </c:pt>
                <c:pt idx="5517">
                  <c:v>5.2358322218713402</c:v>
                </c:pt>
                <c:pt idx="5518">
                  <c:v>5.2366474475983207</c:v>
                </c:pt>
                <c:pt idx="5519">
                  <c:v>5.2367525763566096</c:v>
                </c:pt>
                <c:pt idx="5520">
                  <c:v>5.2384697588956124</c:v>
                </c:pt>
                <c:pt idx="5521">
                  <c:v>5.2391112537112603</c:v>
                </c:pt>
                <c:pt idx="5522">
                  <c:v>5.2407903935706477</c:v>
                </c:pt>
                <c:pt idx="5523">
                  <c:v>5.2410308750239603</c:v>
                </c:pt>
                <c:pt idx="5524">
                  <c:v>5.2411498859183858</c:v>
                </c:pt>
                <c:pt idx="5525">
                  <c:v>5.2412794733048926</c:v>
                </c:pt>
                <c:pt idx="5526">
                  <c:v>5.2423052619091202</c:v>
                </c:pt>
                <c:pt idx="5527">
                  <c:v>5.2425522018981798</c:v>
                </c:pt>
                <c:pt idx="5528">
                  <c:v>5.2433793714791808</c:v>
                </c:pt>
                <c:pt idx="5529">
                  <c:v>5.2467954409361734</c:v>
                </c:pt>
                <c:pt idx="5530">
                  <c:v>5.2470785850577499</c:v>
                </c:pt>
                <c:pt idx="5531">
                  <c:v>5.2472595324376403</c:v>
                </c:pt>
                <c:pt idx="5532">
                  <c:v>5.2482355598447201</c:v>
                </c:pt>
                <c:pt idx="5533">
                  <c:v>5.2484750126098101</c:v>
                </c:pt>
                <c:pt idx="5534">
                  <c:v>5.2486105522458297</c:v>
                </c:pt>
                <c:pt idx="5535">
                  <c:v>5.2489150762850789</c:v>
                </c:pt>
                <c:pt idx="5536">
                  <c:v>5.2521588515350288</c:v>
                </c:pt>
                <c:pt idx="5537">
                  <c:v>5.2529574662528296</c:v>
                </c:pt>
                <c:pt idx="5538">
                  <c:v>5.2589851358316997</c:v>
                </c:pt>
                <c:pt idx="5539">
                  <c:v>5.2598622144423777</c:v>
                </c:pt>
                <c:pt idx="5540">
                  <c:v>5.2606733864717024</c:v>
                </c:pt>
                <c:pt idx="5541">
                  <c:v>5.2612360812772003</c:v>
                </c:pt>
                <c:pt idx="5542">
                  <c:v>5.2618472014633397</c:v>
                </c:pt>
                <c:pt idx="5543">
                  <c:v>5.2629654056189885</c:v>
                </c:pt>
                <c:pt idx="5544">
                  <c:v>5.2652743369230555</c:v>
                </c:pt>
                <c:pt idx="5545">
                  <c:v>5.26697597836489</c:v>
                </c:pt>
                <c:pt idx="5546">
                  <c:v>5.2672879260080778</c:v>
                </c:pt>
                <c:pt idx="5547">
                  <c:v>5.2693975534482895</c:v>
                </c:pt>
                <c:pt idx="5548">
                  <c:v>5.2747794751427008</c:v>
                </c:pt>
                <c:pt idx="5549">
                  <c:v>5.2757892994137334</c:v>
                </c:pt>
                <c:pt idx="5550">
                  <c:v>5.2791892473614785</c:v>
                </c:pt>
                <c:pt idx="5551">
                  <c:v>5.2808283296161003</c:v>
                </c:pt>
                <c:pt idx="5552">
                  <c:v>5.2834809231815001</c:v>
                </c:pt>
                <c:pt idx="5553">
                  <c:v>5.2888484579425308</c:v>
                </c:pt>
                <c:pt idx="5554">
                  <c:v>5.3000819054999875</c:v>
                </c:pt>
                <c:pt idx="5555">
                  <c:v>5.3027427770127398</c:v>
                </c:pt>
                <c:pt idx="5556">
                  <c:v>5.3039905179680877</c:v>
                </c:pt>
                <c:pt idx="5557">
                  <c:v>5.3040452119253789</c:v>
                </c:pt>
                <c:pt idx="5558">
                  <c:v>5.3149075673074933</c:v>
                </c:pt>
                <c:pt idx="5559">
                  <c:v>5.3192319322052297</c:v>
                </c:pt>
                <c:pt idx="5560">
                  <c:v>5.3210574954346477</c:v>
                </c:pt>
                <c:pt idx="5561">
                  <c:v>5.3231251755398601</c:v>
                </c:pt>
                <c:pt idx="5562">
                  <c:v>5.7365484966590818</c:v>
                </c:pt>
                <c:pt idx="5563">
                  <c:v>5.8497373923797804</c:v>
                </c:pt>
                <c:pt idx="5564">
                  <c:v>8.3371814723317499</c:v>
                </c:pt>
                <c:pt idx="5565">
                  <c:v>10.670063947872698</c:v>
                </c:pt>
                <c:pt idx="5566">
                  <c:v>10.691948068079398</c:v>
                </c:pt>
                <c:pt idx="5567">
                  <c:v>11.806277318262802</c:v>
                </c:pt>
                <c:pt idx="5568">
                  <c:v>12.597745828643619</c:v>
                </c:pt>
                <c:pt idx="5569">
                  <c:v>13.6466808452587</c:v>
                </c:pt>
                <c:pt idx="5570">
                  <c:v>15.1563896513595</c:v>
                </c:pt>
                <c:pt idx="5571">
                  <c:v>16.538917743795199</c:v>
                </c:pt>
                <c:pt idx="5572">
                  <c:v>17.763255842700499</c:v>
                </c:pt>
                <c:pt idx="5573">
                  <c:v>18.050774135776088</c:v>
                </c:pt>
                <c:pt idx="5574">
                  <c:v>19.350606108258731</c:v>
                </c:pt>
                <c:pt idx="5575">
                  <c:v>20.275525165367689</c:v>
                </c:pt>
                <c:pt idx="5576">
                  <c:v>20.308626430944155</c:v>
                </c:pt>
                <c:pt idx="5577">
                  <c:v>20.691184385956635</c:v>
                </c:pt>
                <c:pt idx="5578">
                  <c:v>23.024999691846105</c:v>
                </c:pt>
                <c:pt idx="5579">
                  <c:v>24.975539411294989</c:v>
                </c:pt>
                <c:pt idx="5580">
                  <c:v>30.934552266234501</c:v>
                </c:pt>
                <c:pt idx="5581">
                  <c:v>32.266211635418102</c:v>
                </c:pt>
                <c:pt idx="5582">
                  <c:v>33.409990096081913</c:v>
                </c:pt>
                <c:pt idx="5583">
                  <c:v>37.955443315531298</c:v>
                </c:pt>
                <c:pt idx="5584">
                  <c:v>38.020144688805402</c:v>
                </c:pt>
                <c:pt idx="5585">
                  <c:v>38.908802607179602</c:v>
                </c:pt>
                <c:pt idx="5586">
                  <c:v>38.983029630322413</c:v>
                </c:pt>
                <c:pt idx="5587">
                  <c:v>39.110646831141196</c:v>
                </c:pt>
                <c:pt idx="5588">
                  <c:v>39.124945334905426</c:v>
                </c:pt>
                <c:pt idx="5589">
                  <c:v>39.227347600873003</c:v>
                </c:pt>
                <c:pt idx="5590">
                  <c:v>39.255669400658213</c:v>
                </c:pt>
                <c:pt idx="5591">
                  <c:v>39.304153267475996</c:v>
                </c:pt>
                <c:pt idx="5592">
                  <c:v>39.3409196535098</c:v>
                </c:pt>
                <c:pt idx="5593">
                  <c:v>39.341223719701965</c:v>
                </c:pt>
                <c:pt idx="5594">
                  <c:v>39.344333727213844</c:v>
                </c:pt>
                <c:pt idx="5595">
                  <c:v>39.400348116644096</c:v>
                </c:pt>
                <c:pt idx="5596">
                  <c:v>39.40641147986949</c:v>
                </c:pt>
                <c:pt idx="5597">
                  <c:v>39.436152597654697</c:v>
                </c:pt>
                <c:pt idx="5598">
                  <c:v>39.445069725735799</c:v>
                </c:pt>
                <c:pt idx="5599">
                  <c:v>39.548271096253195</c:v>
                </c:pt>
                <c:pt idx="5600">
                  <c:v>39.592866475034413</c:v>
                </c:pt>
                <c:pt idx="5601">
                  <c:v>39.643562052734097</c:v>
                </c:pt>
                <c:pt idx="5602">
                  <c:v>39.668072185102311</c:v>
                </c:pt>
                <c:pt idx="5603">
                  <c:v>39.692248265624812</c:v>
                </c:pt>
                <c:pt idx="5604">
                  <c:v>39.782967454137996</c:v>
                </c:pt>
                <c:pt idx="5605">
                  <c:v>40.488101994631599</c:v>
                </c:pt>
                <c:pt idx="5606">
                  <c:v>41.440078819733621</c:v>
                </c:pt>
                <c:pt idx="5607">
                  <c:v>41.933783884748394</c:v>
                </c:pt>
                <c:pt idx="5608">
                  <c:v>41.995280778011811</c:v>
                </c:pt>
                <c:pt idx="5609">
                  <c:v>42.016238606310004</c:v>
                </c:pt>
                <c:pt idx="5610">
                  <c:v>42.363160291846995</c:v>
                </c:pt>
                <c:pt idx="5611">
                  <c:v>42.622509444969509</c:v>
                </c:pt>
                <c:pt idx="5612">
                  <c:v>42.693837382504178</c:v>
                </c:pt>
                <c:pt idx="5613">
                  <c:v>42.723299967998003</c:v>
                </c:pt>
                <c:pt idx="5614">
                  <c:v>42.754400098198197</c:v>
                </c:pt>
                <c:pt idx="5615">
                  <c:v>42.846940507994013</c:v>
                </c:pt>
                <c:pt idx="5616">
                  <c:v>43.055899416890114</c:v>
                </c:pt>
                <c:pt idx="5617">
                  <c:v>43.089790647746995</c:v>
                </c:pt>
                <c:pt idx="5618">
                  <c:v>43.107821618642646</c:v>
                </c:pt>
                <c:pt idx="5619">
                  <c:v>43.186971719905912</c:v>
                </c:pt>
                <c:pt idx="5620">
                  <c:v>43.207885698819496</c:v>
                </c:pt>
                <c:pt idx="5621">
                  <c:v>43.307170386063802</c:v>
                </c:pt>
                <c:pt idx="5622">
                  <c:v>43.31054951945459</c:v>
                </c:pt>
                <c:pt idx="5623">
                  <c:v>43.331732560592798</c:v>
                </c:pt>
                <c:pt idx="5624">
                  <c:v>43.337317580209998</c:v>
                </c:pt>
                <c:pt idx="5625">
                  <c:v>43.350199553360028</c:v>
                </c:pt>
                <c:pt idx="5626">
                  <c:v>43.410655668402896</c:v>
                </c:pt>
                <c:pt idx="5627">
                  <c:v>43.416677930722798</c:v>
                </c:pt>
                <c:pt idx="5628">
                  <c:v>43.544287404286266</c:v>
                </c:pt>
                <c:pt idx="5629">
                  <c:v>43.712670990204813</c:v>
                </c:pt>
                <c:pt idx="5630">
                  <c:v>44.201570519010595</c:v>
                </c:pt>
                <c:pt idx="5631">
                  <c:v>44.478280551472068</c:v>
                </c:pt>
                <c:pt idx="5632">
                  <c:v>45.419585319196422</c:v>
                </c:pt>
                <c:pt idx="5633">
                  <c:v>45.5977051621146</c:v>
                </c:pt>
                <c:pt idx="5634">
                  <c:v>45.614212069080295</c:v>
                </c:pt>
                <c:pt idx="5635">
                  <c:v>46.328535746561897</c:v>
                </c:pt>
                <c:pt idx="5636">
                  <c:v>46.503632027040801</c:v>
                </c:pt>
                <c:pt idx="5637">
                  <c:v>46.588156054661098</c:v>
                </c:pt>
                <c:pt idx="5638">
                  <c:v>46.735421879130911</c:v>
                </c:pt>
                <c:pt idx="5639">
                  <c:v>47.409433722572913</c:v>
                </c:pt>
                <c:pt idx="5640">
                  <c:v>47.460466043103899</c:v>
                </c:pt>
                <c:pt idx="5641">
                  <c:v>47.693809849657001</c:v>
                </c:pt>
                <c:pt idx="5642">
                  <c:v>47.817828208626914</c:v>
                </c:pt>
                <c:pt idx="5643">
                  <c:v>48.64742015013249</c:v>
                </c:pt>
                <c:pt idx="5644">
                  <c:v>49.494554761290267</c:v>
                </c:pt>
                <c:pt idx="5645">
                  <c:v>53.434934819186395</c:v>
                </c:pt>
                <c:pt idx="5646">
                  <c:v>54.820815832691878</c:v>
                </c:pt>
                <c:pt idx="5647">
                  <c:v>55.653001750639497</c:v>
                </c:pt>
                <c:pt idx="5648">
                  <c:v>55.763829965496313</c:v>
                </c:pt>
                <c:pt idx="5649">
                  <c:v>62.467548400601395</c:v>
                </c:pt>
                <c:pt idx="5650">
                  <c:v>67.9011786714685</c:v>
                </c:pt>
                <c:pt idx="5651">
                  <c:v>69.168809039703419</c:v>
                </c:pt>
                <c:pt idx="5652">
                  <c:v>75.574791011526955</c:v>
                </c:pt>
                <c:pt idx="5653">
                  <c:v>84.157682407911281</c:v>
                </c:pt>
                <c:pt idx="5654">
                  <c:v>84.543274655257505</c:v>
                </c:pt>
                <c:pt idx="5655">
                  <c:v>91.796098080808903</c:v>
                </c:pt>
                <c:pt idx="5656">
                  <c:v>98.394162751859483</c:v>
                </c:pt>
                <c:pt idx="5657">
                  <c:v>101.42756179523916</c:v>
                </c:pt>
                <c:pt idx="5658">
                  <c:v>111.493682393074</c:v>
                </c:pt>
                <c:pt idx="5659">
                  <c:v>157.61653035879201</c:v>
                </c:pt>
                <c:pt idx="5660">
                  <c:v>271.47449844917634</c:v>
                </c:pt>
                <c:pt idx="5661">
                  <c:v>539.13699992332704</c:v>
                </c:pt>
              </c:numCache>
            </c:numRef>
          </c:xVal>
          <c:yVal>
            <c:numRef>
              <c:f>'results (6)'!$AK$2:$AK$628996</c:f>
              <c:numCache>
                <c:formatCode>General</c:formatCode>
                <c:ptCount val="628995"/>
                <c:pt idx="0">
                  <c:v>2.7645000000000048</c:v>
                </c:pt>
                <c:pt idx="1">
                  <c:v>0.21000000000000021</c:v>
                </c:pt>
                <c:pt idx="2">
                  <c:v>5.4950000000000001</c:v>
                </c:pt>
                <c:pt idx="3">
                  <c:v>3.6970000000000001</c:v>
                </c:pt>
                <c:pt idx="4">
                  <c:v>13.5</c:v>
                </c:pt>
                <c:pt idx="5">
                  <c:v>2.5139999999999998</c:v>
                </c:pt>
                <c:pt idx="6">
                  <c:v>0.10065</c:v>
                </c:pt>
                <c:pt idx="7">
                  <c:v>28.1</c:v>
                </c:pt>
                <c:pt idx="8">
                  <c:v>2.9744999999999977</c:v>
                </c:pt>
                <c:pt idx="9">
                  <c:v>11</c:v>
                </c:pt>
                <c:pt idx="10">
                  <c:v>1.8082800000000001</c:v>
                </c:pt>
                <c:pt idx="11">
                  <c:v>3.25</c:v>
                </c:pt>
                <c:pt idx="12">
                  <c:v>6.0554999999999986</c:v>
                </c:pt>
                <c:pt idx="13">
                  <c:v>27.2</c:v>
                </c:pt>
                <c:pt idx="14">
                  <c:v>2.9952199999999998E-2</c:v>
                </c:pt>
                <c:pt idx="15">
                  <c:v>2.3749999999999987</c:v>
                </c:pt>
                <c:pt idx="16">
                  <c:v>13.51</c:v>
                </c:pt>
                <c:pt idx="17">
                  <c:v>5.305E-2</c:v>
                </c:pt>
                <c:pt idx="18">
                  <c:v>0.21760000000000004</c:v>
                </c:pt>
                <c:pt idx="19">
                  <c:v>5.0400000000000014E-2</c:v>
                </c:pt>
                <c:pt idx="20">
                  <c:v>2.4719999999999978</c:v>
                </c:pt>
                <c:pt idx="21">
                  <c:v>2.3191999999999977</c:v>
                </c:pt>
                <c:pt idx="22">
                  <c:v>3</c:v>
                </c:pt>
                <c:pt idx="23">
                  <c:v>4.1939999999999955</c:v>
                </c:pt>
                <c:pt idx="24">
                  <c:v>19.797000000000001</c:v>
                </c:pt>
                <c:pt idx="25">
                  <c:v>19.303999999999988</c:v>
                </c:pt>
                <c:pt idx="26">
                  <c:v>8.8000000000000007</c:v>
                </c:pt>
                <c:pt idx="27">
                  <c:v>26</c:v>
                </c:pt>
                <c:pt idx="28">
                  <c:v>0.12250999999999998</c:v>
                </c:pt>
                <c:pt idx="29">
                  <c:v>2.6419999999999999</c:v>
                </c:pt>
                <c:pt idx="30">
                  <c:v>5.3</c:v>
                </c:pt>
                <c:pt idx="31">
                  <c:v>7.68</c:v>
                </c:pt>
                <c:pt idx="32">
                  <c:v>2.6599000000000001E-2</c:v>
                </c:pt>
                <c:pt idx="33">
                  <c:v>4.6499999999999995</c:v>
                </c:pt>
                <c:pt idx="34">
                  <c:v>0.12000000000000002</c:v>
                </c:pt>
                <c:pt idx="35">
                  <c:v>0.11700000000000002</c:v>
                </c:pt>
                <c:pt idx="36">
                  <c:v>1.79</c:v>
                </c:pt>
                <c:pt idx="37">
                  <c:v>520</c:v>
                </c:pt>
                <c:pt idx="38">
                  <c:v>9.4850000000000048</c:v>
                </c:pt>
                <c:pt idx="39">
                  <c:v>115</c:v>
                </c:pt>
                <c:pt idx="40">
                  <c:v>6.9268999999999998</c:v>
                </c:pt>
                <c:pt idx="41">
                  <c:v>7.7329999999999997</c:v>
                </c:pt>
                <c:pt idx="42">
                  <c:v>0.31200000000000061</c:v>
                </c:pt>
                <c:pt idx="43">
                  <c:v>30.4</c:v>
                </c:pt>
                <c:pt idx="44">
                  <c:v>5.3374999999999995</c:v>
                </c:pt>
                <c:pt idx="45">
                  <c:v>1.1000000000000001</c:v>
                </c:pt>
                <c:pt idx="46">
                  <c:v>4.1369999999999996</c:v>
                </c:pt>
                <c:pt idx="47">
                  <c:v>2.67</c:v>
                </c:pt>
                <c:pt idx="48">
                  <c:v>10.5</c:v>
                </c:pt>
                <c:pt idx="49">
                  <c:v>33</c:v>
                </c:pt>
                <c:pt idx="50">
                  <c:v>8.947000000000001</c:v>
                </c:pt>
                <c:pt idx="51">
                  <c:v>3</c:v>
                </c:pt>
                <c:pt idx="52">
                  <c:v>9.4</c:v>
                </c:pt>
                <c:pt idx="53">
                  <c:v>3.0967999999999999E-2</c:v>
                </c:pt>
                <c:pt idx="54">
                  <c:v>3.7250000000000001</c:v>
                </c:pt>
                <c:pt idx="55">
                  <c:v>4.3789999999999996</c:v>
                </c:pt>
                <c:pt idx="56">
                  <c:v>2.6240000000000001</c:v>
                </c:pt>
                <c:pt idx="57">
                  <c:v>0.15392000000000033</c:v>
                </c:pt>
                <c:pt idx="58">
                  <c:v>40.770000000000003</c:v>
                </c:pt>
                <c:pt idx="59">
                  <c:v>6.51</c:v>
                </c:pt>
                <c:pt idx="60">
                  <c:v>2.5300099999999968</c:v>
                </c:pt>
                <c:pt idx="61">
                  <c:v>2.605</c:v>
                </c:pt>
                <c:pt idx="62">
                  <c:v>8.4700000000000067E-2</c:v>
                </c:pt>
                <c:pt idx="63">
                  <c:v>4.5830000000000023E-2</c:v>
                </c:pt>
                <c:pt idx="64">
                  <c:v>7.4290000000000023E-2</c:v>
                </c:pt>
                <c:pt idx="65">
                  <c:v>2.4923999999999977</c:v>
                </c:pt>
                <c:pt idx="66">
                  <c:v>1.26</c:v>
                </c:pt>
                <c:pt idx="67">
                  <c:v>0.55000000000000004</c:v>
                </c:pt>
                <c:pt idx="68">
                  <c:v>27.4</c:v>
                </c:pt>
                <c:pt idx="69">
                  <c:v>4.4622000000000002</c:v>
                </c:pt>
                <c:pt idx="70">
                  <c:v>0.2029000000000003</c:v>
                </c:pt>
                <c:pt idx="71">
                  <c:v>7.3999999999999996E-2</c:v>
                </c:pt>
                <c:pt idx="72">
                  <c:v>2.5949999999999998</c:v>
                </c:pt>
                <c:pt idx="73">
                  <c:v>7.6600000000000001E-2</c:v>
                </c:pt>
                <c:pt idx="74">
                  <c:v>0.46</c:v>
                </c:pt>
                <c:pt idx="75">
                  <c:v>5.2859999999999996</c:v>
                </c:pt>
                <c:pt idx="76">
                  <c:v>4.3333000000000024E-2</c:v>
                </c:pt>
                <c:pt idx="77">
                  <c:v>24.22</c:v>
                </c:pt>
                <c:pt idx="78">
                  <c:v>5.0169999999999995</c:v>
                </c:pt>
                <c:pt idx="79">
                  <c:v>3.3019999999999987</c:v>
                </c:pt>
                <c:pt idx="80">
                  <c:v>2.3087999999999997</c:v>
                </c:pt>
                <c:pt idx="81">
                  <c:v>5.3852800000000013E-2</c:v>
                </c:pt>
                <c:pt idx="82">
                  <c:v>2.3245999999999999E-2</c:v>
                </c:pt>
                <c:pt idx="83">
                  <c:v>7</c:v>
                </c:pt>
                <c:pt idx="84">
                  <c:v>37.65</c:v>
                </c:pt>
                <c:pt idx="85">
                  <c:v>234</c:v>
                </c:pt>
                <c:pt idx="86">
                  <c:v>2.6640000000000001</c:v>
                </c:pt>
                <c:pt idx="87">
                  <c:v>0.14660000000000001</c:v>
                </c:pt>
                <c:pt idx="88">
                  <c:v>4.8899999999999999E-2</c:v>
                </c:pt>
                <c:pt idx="89">
                  <c:v>100</c:v>
                </c:pt>
                <c:pt idx="90">
                  <c:v>3.52</c:v>
                </c:pt>
                <c:pt idx="91">
                  <c:v>5.1869999999999985</c:v>
                </c:pt>
                <c:pt idx="92">
                  <c:v>3.5941999999999998</c:v>
                </c:pt>
                <c:pt idx="93">
                  <c:v>0.19370000000000001</c:v>
                </c:pt>
                <c:pt idx="94">
                  <c:v>47</c:v>
                </c:pt>
                <c:pt idx="95">
                  <c:v>2.4003999999999999</c:v>
                </c:pt>
                <c:pt idx="96">
                  <c:v>1.6000000000000021E-2</c:v>
                </c:pt>
                <c:pt idx="97">
                  <c:v>4.09499999999999</c:v>
                </c:pt>
                <c:pt idx="98">
                  <c:v>1.7291999999999972</c:v>
                </c:pt>
                <c:pt idx="99">
                  <c:v>5.1199999999999966</c:v>
                </c:pt>
                <c:pt idx="100">
                  <c:v>2.2730000000000001</c:v>
                </c:pt>
                <c:pt idx="101">
                  <c:v>10.092000000000002</c:v>
                </c:pt>
                <c:pt idx="102">
                  <c:v>14.904</c:v>
                </c:pt>
                <c:pt idx="103">
                  <c:v>73</c:v>
                </c:pt>
                <c:pt idx="104">
                  <c:v>6.8038999999999996</c:v>
                </c:pt>
                <c:pt idx="105">
                  <c:v>38.520000000000003</c:v>
                </c:pt>
                <c:pt idx="106">
                  <c:v>9.2000000000000011</c:v>
                </c:pt>
                <c:pt idx="107">
                  <c:v>19.7</c:v>
                </c:pt>
                <c:pt idx="108">
                  <c:v>3.8109999999999998E-2</c:v>
                </c:pt>
                <c:pt idx="109">
                  <c:v>3</c:v>
                </c:pt>
                <c:pt idx="110">
                  <c:v>0.12873999999999999</c:v>
                </c:pt>
                <c:pt idx="111">
                  <c:v>1.2909999999999973</c:v>
                </c:pt>
                <c:pt idx="112">
                  <c:v>6.3339999999999996</c:v>
                </c:pt>
                <c:pt idx="113">
                  <c:v>0.15600000000000033</c:v>
                </c:pt>
                <c:pt idx="114">
                  <c:v>2.5192999999999977</c:v>
                </c:pt>
                <c:pt idx="115">
                  <c:v>2.343</c:v>
                </c:pt>
                <c:pt idx="116">
                  <c:v>6.2480000000000105E-2</c:v>
                </c:pt>
                <c:pt idx="117">
                  <c:v>2.327</c:v>
                </c:pt>
                <c:pt idx="118">
                  <c:v>4.2</c:v>
                </c:pt>
                <c:pt idx="119">
                  <c:v>1.48</c:v>
                </c:pt>
                <c:pt idx="120">
                  <c:v>0.83252999999999999</c:v>
                </c:pt>
                <c:pt idx="121">
                  <c:v>2.3889999999999998</c:v>
                </c:pt>
                <c:pt idx="122">
                  <c:v>3.7538</c:v>
                </c:pt>
                <c:pt idx="123">
                  <c:v>7.8</c:v>
                </c:pt>
                <c:pt idx="124">
                  <c:v>4.2880000000000003</c:v>
                </c:pt>
                <c:pt idx="125">
                  <c:v>7.6639999999999899</c:v>
                </c:pt>
                <c:pt idx="126">
                  <c:v>0.10320000000000012</c:v>
                </c:pt>
                <c:pt idx="127">
                  <c:v>2.6236000000000002</c:v>
                </c:pt>
                <c:pt idx="128">
                  <c:v>7.4180000000000001</c:v>
                </c:pt>
                <c:pt idx="129">
                  <c:v>4.1259999999999888</c:v>
                </c:pt>
                <c:pt idx="130">
                  <c:v>8.6760000000000002</c:v>
                </c:pt>
                <c:pt idx="131">
                  <c:v>3.5557999999999987</c:v>
                </c:pt>
                <c:pt idx="132">
                  <c:v>18</c:v>
                </c:pt>
                <c:pt idx="133">
                  <c:v>4</c:v>
                </c:pt>
                <c:pt idx="134">
                  <c:v>0.22800000000000001</c:v>
                </c:pt>
                <c:pt idx="135">
                  <c:v>7.6600000000000001E-2</c:v>
                </c:pt>
                <c:pt idx="136">
                  <c:v>0.45610000000000001</c:v>
                </c:pt>
                <c:pt idx="137">
                  <c:v>5.3</c:v>
                </c:pt>
                <c:pt idx="138">
                  <c:v>0.36453600000000008</c:v>
                </c:pt>
                <c:pt idx="139">
                  <c:v>10.813000000000002</c:v>
                </c:pt>
                <c:pt idx="140">
                  <c:v>3.4847999999999999</c:v>
                </c:pt>
                <c:pt idx="141">
                  <c:v>3.6341999999999999</c:v>
                </c:pt>
                <c:pt idx="142">
                  <c:v>2.2700000000000001E-2</c:v>
                </c:pt>
                <c:pt idx="143">
                  <c:v>7.6269999999999945</c:v>
                </c:pt>
                <c:pt idx="144">
                  <c:v>5.9901999999999997</c:v>
                </c:pt>
                <c:pt idx="145">
                  <c:v>0.12367000000000015</c:v>
                </c:pt>
                <c:pt idx="146">
                  <c:v>1.42</c:v>
                </c:pt>
                <c:pt idx="147">
                  <c:v>2.8512999999999953</c:v>
                </c:pt>
                <c:pt idx="148">
                  <c:v>4.6199999999999966</c:v>
                </c:pt>
                <c:pt idx="149">
                  <c:v>1.45</c:v>
                </c:pt>
                <c:pt idx="150">
                  <c:v>3.58</c:v>
                </c:pt>
                <c:pt idx="151">
                  <c:v>5.4211</c:v>
                </c:pt>
                <c:pt idx="152">
                  <c:v>0.73560000000000159</c:v>
                </c:pt>
                <c:pt idx="153">
                  <c:v>10.239999999999998</c:v>
                </c:pt>
                <c:pt idx="154">
                  <c:v>0.65000000000000147</c:v>
                </c:pt>
                <c:pt idx="155">
                  <c:v>9.7000000000000003E-2</c:v>
                </c:pt>
                <c:pt idx="156">
                  <c:v>2.6</c:v>
                </c:pt>
                <c:pt idx="157">
                  <c:v>0.17840000000000034</c:v>
                </c:pt>
                <c:pt idx="158">
                  <c:v>2.7989999999999999</c:v>
                </c:pt>
                <c:pt idx="159">
                  <c:v>2.9100000000000001E-2</c:v>
                </c:pt>
                <c:pt idx="160">
                  <c:v>0.90669999999999995</c:v>
                </c:pt>
                <c:pt idx="161">
                  <c:v>8</c:v>
                </c:pt>
                <c:pt idx="162">
                  <c:v>1.2</c:v>
                </c:pt>
                <c:pt idx="163">
                  <c:v>8.6920000000000002</c:v>
                </c:pt>
                <c:pt idx="164">
                  <c:v>5.2220399999999945</c:v>
                </c:pt>
                <c:pt idx="165">
                  <c:v>4.9990000000000034E-2</c:v>
                </c:pt>
                <c:pt idx="166">
                  <c:v>9.02</c:v>
                </c:pt>
                <c:pt idx="167">
                  <c:v>38.04</c:v>
                </c:pt>
                <c:pt idx="168">
                  <c:v>7.319</c:v>
                </c:pt>
                <c:pt idx="169">
                  <c:v>0.90400000000000003</c:v>
                </c:pt>
                <c:pt idx="170">
                  <c:v>6.3630000000000006E-2</c:v>
                </c:pt>
                <c:pt idx="171">
                  <c:v>2.7410000000000001</c:v>
                </c:pt>
                <c:pt idx="172">
                  <c:v>1.9500000000000045E-2</c:v>
                </c:pt>
                <c:pt idx="173">
                  <c:v>0.55000000000000004</c:v>
                </c:pt>
                <c:pt idx="174">
                  <c:v>1.2</c:v>
                </c:pt>
                <c:pt idx="175">
                  <c:v>2.4969999999999977</c:v>
                </c:pt>
                <c:pt idx="176">
                  <c:v>2.7600000000000002</c:v>
                </c:pt>
                <c:pt idx="177">
                  <c:v>3.6040000000000001</c:v>
                </c:pt>
                <c:pt idx="178">
                  <c:v>19</c:v>
                </c:pt>
                <c:pt idx="179">
                  <c:v>15</c:v>
                </c:pt>
                <c:pt idx="180">
                  <c:v>0.12704670000000001</c:v>
                </c:pt>
                <c:pt idx="181">
                  <c:v>5.2309999999999999</c:v>
                </c:pt>
                <c:pt idx="182">
                  <c:v>4.1099999999999998E-2</c:v>
                </c:pt>
                <c:pt idx="183">
                  <c:v>0.1701</c:v>
                </c:pt>
                <c:pt idx="184">
                  <c:v>5.78</c:v>
                </c:pt>
                <c:pt idx="185">
                  <c:v>26</c:v>
                </c:pt>
                <c:pt idx="186">
                  <c:v>0.2</c:v>
                </c:pt>
                <c:pt idx="187">
                  <c:v>0.72400000000000064</c:v>
                </c:pt>
                <c:pt idx="188">
                  <c:v>0.44400000000000001</c:v>
                </c:pt>
                <c:pt idx="189">
                  <c:v>2.3909999999999987</c:v>
                </c:pt>
                <c:pt idx="190">
                  <c:v>0.87000000000000122</c:v>
                </c:pt>
                <c:pt idx="191">
                  <c:v>3.6999999999999998E-2</c:v>
                </c:pt>
                <c:pt idx="192">
                  <c:v>2.6940900000000049E-2</c:v>
                </c:pt>
                <c:pt idx="193">
                  <c:v>3.2</c:v>
                </c:pt>
                <c:pt idx="194">
                  <c:v>9.5100000000000004E-2</c:v>
                </c:pt>
                <c:pt idx="195">
                  <c:v>2</c:v>
                </c:pt>
                <c:pt idx="196">
                  <c:v>2.4289999999999998</c:v>
                </c:pt>
                <c:pt idx="197">
                  <c:v>2.4329999999999967</c:v>
                </c:pt>
                <c:pt idx="198">
                  <c:v>8</c:v>
                </c:pt>
                <c:pt idx="199">
                  <c:v>2.6</c:v>
                </c:pt>
                <c:pt idx="200">
                  <c:v>12.132</c:v>
                </c:pt>
                <c:pt idx="201">
                  <c:v>11</c:v>
                </c:pt>
                <c:pt idx="202">
                  <c:v>51</c:v>
                </c:pt>
                <c:pt idx="203">
                  <c:v>20</c:v>
                </c:pt>
                <c:pt idx="204">
                  <c:v>5.6500000000000002E-2</c:v>
                </c:pt>
                <c:pt idx="205">
                  <c:v>0.74100000000000121</c:v>
                </c:pt>
                <c:pt idx="206">
                  <c:v>33.644000000000005</c:v>
                </c:pt>
                <c:pt idx="207">
                  <c:v>4.9567000000000014</c:v>
                </c:pt>
                <c:pt idx="208">
                  <c:v>6.0561999999999996</c:v>
                </c:pt>
                <c:pt idx="209">
                  <c:v>3.77</c:v>
                </c:pt>
                <c:pt idx="210">
                  <c:v>7.1</c:v>
                </c:pt>
                <c:pt idx="211">
                  <c:v>2.5998999999999977</c:v>
                </c:pt>
                <c:pt idx="212">
                  <c:v>0.14630000000000001</c:v>
                </c:pt>
                <c:pt idx="213">
                  <c:v>30.39</c:v>
                </c:pt>
                <c:pt idx="214">
                  <c:v>14.39</c:v>
                </c:pt>
                <c:pt idx="215">
                  <c:v>52.1</c:v>
                </c:pt>
                <c:pt idx="216">
                  <c:v>5.6860000000000022E-2</c:v>
                </c:pt>
                <c:pt idx="217">
                  <c:v>0.70000000000000062</c:v>
                </c:pt>
                <c:pt idx="218">
                  <c:v>2.7753999999999999</c:v>
                </c:pt>
                <c:pt idx="219">
                  <c:v>10.1995</c:v>
                </c:pt>
                <c:pt idx="220">
                  <c:v>43</c:v>
                </c:pt>
                <c:pt idx="221">
                  <c:v>8.2900000000000009</c:v>
                </c:pt>
                <c:pt idx="222">
                  <c:v>2.65846E-2</c:v>
                </c:pt>
                <c:pt idx="223">
                  <c:v>13.94</c:v>
                </c:pt>
                <c:pt idx="224">
                  <c:v>5.3015999999999996</c:v>
                </c:pt>
                <c:pt idx="225">
                  <c:v>8.4958000000000027</c:v>
                </c:pt>
                <c:pt idx="226">
                  <c:v>20.462999999999944</c:v>
                </c:pt>
                <c:pt idx="227">
                  <c:v>0.24060000000000001</c:v>
                </c:pt>
                <c:pt idx="228">
                  <c:v>2.294</c:v>
                </c:pt>
                <c:pt idx="229">
                  <c:v>16.510000000000005</c:v>
                </c:pt>
                <c:pt idx="230">
                  <c:v>2.5819999999999999</c:v>
                </c:pt>
                <c:pt idx="231">
                  <c:v>5</c:v>
                </c:pt>
                <c:pt idx="232">
                  <c:v>4.4900000000000023E-2</c:v>
                </c:pt>
                <c:pt idx="233">
                  <c:v>0.1</c:v>
                </c:pt>
                <c:pt idx="234">
                  <c:v>34</c:v>
                </c:pt>
                <c:pt idx="235">
                  <c:v>5.7058999999999997</c:v>
                </c:pt>
                <c:pt idx="236">
                  <c:v>0.20380000000000001</c:v>
                </c:pt>
                <c:pt idx="237">
                  <c:v>16.007000000000001</c:v>
                </c:pt>
                <c:pt idx="238">
                  <c:v>37.846000000000004</c:v>
                </c:pt>
                <c:pt idx="239">
                  <c:v>0.52</c:v>
                </c:pt>
                <c:pt idx="240">
                  <c:v>8.3000000000000046E-2</c:v>
                </c:pt>
                <c:pt idx="241">
                  <c:v>9.5000000000000043E-2</c:v>
                </c:pt>
                <c:pt idx="242">
                  <c:v>4.4950000000000001</c:v>
                </c:pt>
                <c:pt idx="243">
                  <c:v>6.8295000000000014E-3</c:v>
                </c:pt>
                <c:pt idx="244">
                  <c:v>4.3081000000000001E-2</c:v>
                </c:pt>
                <c:pt idx="245">
                  <c:v>3.1240000000000001</c:v>
                </c:pt>
                <c:pt idx="246">
                  <c:v>2.8694999999999977</c:v>
                </c:pt>
                <c:pt idx="247">
                  <c:v>0.68</c:v>
                </c:pt>
                <c:pt idx="248">
                  <c:v>0.1924100000000003</c:v>
                </c:pt>
                <c:pt idx="249">
                  <c:v>2.42</c:v>
                </c:pt>
                <c:pt idx="250">
                  <c:v>60</c:v>
                </c:pt>
                <c:pt idx="251">
                  <c:v>3.2589999999999999</c:v>
                </c:pt>
                <c:pt idx="252">
                  <c:v>5.8719999999999999</c:v>
                </c:pt>
                <c:pt idx="253">
                  <c:v>2.8449999999999998</c:v>
                </c:pt>
                <c:pt idx="254">
                  <c:v>7.5609999999999997E-2</c:v>
                </c:pt>
                <c:pt idx="255">
                  <c:v>2.5036999999999998</c:v>
                </c:pt>
                <c:pt idx="256">
                  <c:v>2.7669999999999999</c:v>
                </c:pt>
                <c:pt idx="257">
                  <c:v>5.2700000000000014</c:v>
                </c:pt>
                <c:pt idx="258">
                  <c:v>6.5039999999999996</c:v>
                </c:pt>
                <c:pt idx="259">
                  <c:v>1.62</c:v>
                </c:pt>
                <c:pt idx="260">
                  <c:v>8.5720000000000027</c:v>
                </c:pt>
                <c:pt idx="261">
                  <c:v>5.7515999999999998</c:v>
                </c:pt>
                <c:pt idx="262">
                  <c:v>3.0995999999999997</c:v>
                </c:pt>
                <c:pt idx="263">
                  <c:v>5.01</c:v>
                </c:pt>
                <c:pt idx="264">
                  <c:v>0.10926000000000023</c:v>
                </c:pt>
                <c:pt idx="265">
                  <c:v>9.3450000000000006</c:v>
                </c:pt>
                <c:pt idx="266">
                  <c:v>3.0649999999999999</c:v>
                </c:pt>
                <c:pt idx="267">
                  <c:v>4.4160000000000004</c:v>
                </c:pt>
                <c:pt idx="268">
                  <c:v>0.10730000000000002</c:v>
                </c:pt>
                <c:pt idx="269">
                  <c:v>2.5057</c:v>
                </c:pt>
                <c:pt idx="270">
                  <c:v>5.4300000000000024</c:v>
                </c:pt>
                <c:pt idx="271">
                  <c:v>2.6555999999999997</c:v>
                </c:pt>
                <c:pt idx="272">
                  <c:v>3.8439999999999999</c:v>
                </c:pt>
                <c:pt idx="273">
                  <c:v>15.1</c:v>
                </c:pt>
                <c:pt idx="274">
                  <c:v>5.8279999999999879</c:v>
                </c:pt>
                <c:pt idx="275">
                  <c:v>2.7650000000000001</c:v>
                </c:pt>
                <c:pt idx="276">
                  <c:v>4.4583000000000032E-2</c:v>
                </c:pt>
                <c:pt idx="277">
                  <c:v>8.3000000000000046E-2</c:v>
                </c:pt>
                <c:pt idx="278">
                  <c:v>4.1667000000000003E-2</c:v>
                </c:pt>
                <c:pt idx="279">
                  <c:v>3.21</c:v>
                </c:pt>
                <c:pt idx="280">
                  <c:v>5.2500000000000012E-2</c:v>
                </c:pt>
                <c:pt idx="281">
                  <c:v>2.3811999999999998</c:v>
                </c:pt>
                <c:pt idx="282">
                  <c:v>14</c:v>
                </c:pt>
                <c:pt idx="283">
                  <c:v>2.7</c:v>
                </c:pt>
                <c:pt idx="284">
                  <c:v>1.9900000000000027</c:v>
                </c:pt>
                <c:pt idx="285">
                  <c:v>1</c:v>
                </c:pt>
                <c:pt idx="286">
                  <c:v>11.4</c:v>
                </c:pt>
                <c:pt idx="287">
                  <c:v>6</c:v>
                </c:pt>
                <c:pt idx="288">
                  <c:v>2.4621</c:v>
                </c:pt>
                <c:pt idx="289">
                  <c:v>4.9189999999999996</c:v>
                </c:pt>
                <c:pt idx="290">
                  <c:v>10.4</c:v>
                </c:pt>
                <c:pt idx="291">
                  <c:v>2.5719999999999987</c:v>
                </c:pt>
                <c:pt idx="292">
                  <c:v>7.5</c:v>
                </c:pt>
                <c:pt idx="293">
                  <c:v>5.6120999999999945</c:v>
                </c:pt>
                <c:pt idx="294">
                  <c:v>1.2E-2</c:v>
                </c:pt>
                <c:pt idx="295">
                  <c:v>2.718</c:v>
                </c:pt>
                <c:pt idx="296">
                  <c:v>2.8919999999999977</c:v>
                </c:pt>
                <c:pt idx="297">
                  <c:v>5.54</c:v>
                </c:pt>
                <c:pt idx="298">
                  <c:v>100</c:v>
                </c:pt>
                <c:pt idx="299">
                  <c:v>35.9</c:v>
                </c:pt>
                <c:pt idx="300">
                  <c:v>2.3499999999999988</c:v>
                </c:pt>
                <c:pt idx="301">
                  <c:v>2.84254E-2</c:v>
                </c:pt>
                <c:pt idx="302">
                  <c:v>3.0209999999999999</c:v>
                </c:pt>
                <c:pt idx="303">
                  <c:v>7.11099999999999</c:v>
                </c:pt>
                <c:pt idx="304">
                  <c:v>3.782</c:v>
                </c:pt>
                <c:pt idx="305">
                  <c:v>2.2319</c:v>
                </c:pt>
                <c:pt idx="306">
                  <c:v>20</c:v>
                </c:pt>
                <c:pt idx="307">
                  <c:v>3</c:v>
                </c:pt>
                <c:pt idx="308">
                  <c:v>6.0569999999999999E-2</c:v>
                </c:pt>
                <c:pt idx="309">
                  <c:v>8.43</c:v>
                </c:pt>
                <c:pt idx="310">
                  <c:v>4.4950000000000001</c:v>
                </c:pt>
                <c:pt idx="311">
                  <c:v>0.4</c:v>
                </c:pt>
                <c:pt idx="312">
                  <c:v>9.6580000000000013</c:v>
                </c:pt>
                <c:pt idx="313">
                  <c:v>14.217999999999998</c:v>
                </c:pt>
                <c:pt idx="314">
                  <c:v>5.9589999999999996</c:v>
                </c:pt>
                <c:pt idx="315">
                  <c:v>5.567999999999989</c:v>
                </c:pt>
                <c:pt idx="316">
                  <c:v>1.1849999999999999E-2</c:v>
                </c:pt>
                <c:pt idx="317">
                  <c:v>2.5709</c:v>
                </c:pt>
                <c:pt idx="318">
                  <c:v>4.1319999999999997</c:v>
                </c:pt>
                <c:pt idx="319">
                  <c:v>0.89</c:v>
                </c:pt>
                <c:pt idx="320">
                  <c:v>2.3885999999999998</c:v>
                </c:pt>
                <c:pt idx="321">
                  <c:v>8.06</c:v>
                </c:pt>
                <c:pt idx="322">
                  <c:v>2.2593000000000001</c:v>
                </c:pt>
                <c:pt idx="323">
                  <c:v>3.1943999999999999</c:v>
                </c:pt>
                <c:pt idx="324">
                  <c:v>3.5</c:v>
                </c:pt>
                <c:pt idx="325">
                  <c:v>3.2509999999999999</c:v>
                </c:pt>
                <c:pt idx="326">
                  <c:v>35</c:v>
                </c:pt>
                <c:pt idx="327">
                  <c:v>7.633</c:v>
                </c:pt>
                <c:pt idx="328">
                  <c:v>13.894</c:v>
                </c:pt>
                <c:pt idx="329">
                  <c:v>38.690000000000012</c:v>
                </c:pt>
                <c:pt idx="330">
                  <c:v>4.5999999999999999E-2</c:v>
                </c:pt>
                <c:pt idx="331">
                  <c:v>18</c:v>
                </c:pt>
                <c:pt idx="332">
                  <c:v>0.52700000000000002</c:v>
                </c:pt>
                <c:pt idx="333">
                  <c:v>2.5811000000000002</c:v>
                </c:pt>
                <c:pt idx="334">
                  <c:v>3.2730000000000001</c:v>
                </c:pt>
                <c:pt idx="335">
                  <c:v>3.2474000000000012</c:v>
                </c:pt>
                <c:pt idx="336">
                  <c:v>7.3</c:v>
                </c:pt>
                <c:pt idx="337">
                  <c:v>6.2013000000000034</c:v>
                </c:pt>
                <c:pt idx="338">
                  <c:v>0.73100000000000065</c:v>
                </c:pt>
                <c:pt idx="339">
                  <c:v>2.5359999999999987</c:v>
                </c:pt>
                <c:pt idx="340">
                  <c:v>3.1810000000000012E-2</c:v>
                </c:pt>
                <c:pt idx="341">
                  <c:v>2.484</c:v>
                </c:pt>
                <c:pt idx="342">
                  <c:v>4.1669999999999945</c:v>
                </c:pt>
                <c:pt idx="343">
                  <c:v>2.5567999999999977</c:v>
                </c:pt>
                <c:pt idx="344">
                  <c:v>2.6665999999999999</c:v>
                </c:pt>
                <c:pt idx="345">
                  <c:v>8.5799000000000066E-3</c:v>
                </c:pt>
                <c:pt idx="346">
                  <c:v>2.1215999999999999</c:v>
                </c:pt>
                <c:pt idx="347">
                  <c:v>2.8173999999999997</c:v>
                </c:pt>
                <c:pt idx="348">
                  <c:v>7.357999999999989</c:v>
                </c:pt>
                <c:pt idx="349">
                  <c:v>29</c:v>
                </c:pt>
                <c:pt idx="350">
                  <c:v>4.8229999999999897</c:v>
                </c:pt>
                <c:pt idx="351">
                  <c:v>1.4149999999999967</c:v>
                </c:pt>
                <c:pt idx="352">
                  <c:v>22.49</c:v>
                </c:pt>
                <c:pt idx="353">
                  <c:v>2.3519999999999968</c:v>
                </c:pt>
                <c:pt idx="354">
                  <c:v>5.2896000000000107</c:v>
                </c:pt>
                <c:pt idx="355">
                  <c:v>7.2461200000000003</c:v>
                </c:pt>
                <c:pt idx="356">
                  <c:v>4.4700000000000108E-2</c:v>
                </c:pt>
                <c:pt idx="357">
                  <c:v>2.2656000000000001</c:v>
                </c:pt>
                <c:pt idx="358">
                  <c:v>38.6</c:v>
                </c:pt>
                <c:pt idx="359">
                  <c:v>3.0089000000000001</c:v>
                </c:pt>
                <c:pt idx="360">
                  <c:v>8.2919999999999998</c:v>
                </c:pt>
                <c:pt idx="361">
                  <c:v>2.2400000000000002</c:v>
                </c:pt>
                <c:pt idx="362">
                  <c:v>51.9</c:v>
                </c:pt>
                <c:pt idx="363">
                  <c:v>24</c:v>
                </c:pt>
                <c:pt idx="364">
                  <c:v>24.1</c:v>
                </c:pt>
                <c:pt idx="365">
                  <c:v>34.49</c:v>
                </c:pt>
                <c:pt idx="366">
                  <c:v>2.3580999999999968</c:v>
                </c:pt>
                <c:pt idx="367">
                  <c:v>12</c:v>
                </c:pt>
                <c:pt idx="368">
                  <c:v>226.8</c:v>
                </c:pt>
                <c:pt idx="369">
                  <c:v>5.22</c:v>
                </c:pt>
                <c:pt idx="370">
                  <c:v>37.57</c:v>
                </c:pt>
                <c:pt idx="371">
                  <c:v>2.3279999999999998</c:v>
                </c:pt>
                <c:pt idx="372">
                  <c:v>4.1599999999999975</c:v>
                </c:pt>
                <c:pt idx="373">
                  <c:v>17.5</c:v>
                </c:pt>
                <c:pt idx="374">
                  <c:v>14.96</c:v>
                </c:pt>
                <c:pt idx="375">
                  <c:v>40.553000000000004</c:v>
                </c:pt>
                <c:pt idx="376">
                  <c:v>16</c:v>
                </c:pt>
                <c:pt idx="377">
                  <c:v>0.23</c:v>
                </c:pt>
                <c:pt idx="378">
                  <c:v>4.8339999999999996</c:v>
                </c:pt>
                <c:pt idx="379">
                  <c:v>280</c:v>
                </c:pt>
                <c:pt idx="380">
                  <c:v>46.1</c:v>
                </c:pt>
                <c:pt idx="381">
                  <c:v>2.5327999999999977</c:v>
                </c:pt>
                <c:pt idx="382">
                  <c:v>46.07</c:v>
                </c:pt>
                <c:pt idx="383">
                  <c:v>6.1</c:v>
                </c:pt>
                <c:pt idx="384">
                  <c:v>6.0200000000000004E-2</c:v>
                </c:pt>
                <c:pt idx="385">
                  <c:v>0.58649999999999958</c:v>
                </c:pt>
                <c:pt idx="386">
                  <c:v>2.4592999999999967</c:v>
                </c:pt>
                <c:pt idx="387">
                  <c:v>2.5571999999999999</c:v>
                </c:pt>
                <c:pt idx="388">
                  <c:v>9.5708000000000002</c:v>
                </c:pt>
                <c:pt idx="389">
                  <c:v>2.5041000000000002</c:v>
                </c:pt>
                <c:pt idx="390">
                  <c:v>1.3900000000000001</c:v>
                </c:pt>
                <c:pt idx="391">
                  <c:v>460</c:v>
                </c:pt>
                <c:pt idx="392">
                  <c:v>418</c:v>
                </c:pt>
                <c:pt idx="393">
                  <c:v>3.4049999999999998</c:v>
                </c:pt>
                <c:pt idx="394">
                  <c:v>7.4749999999999996</c:v>
                </c:pt>
                <c:pt idx="395">
                  <c:v>22.6</c:v>
                </c:pt>
                <c:pt idx="396">
                  <c:v>6.9809999999999999</c:v>
                </c:pt>
                <c:pt idx="397">
                  <c:v>2.8949999999999987</c:v>
                </c:pt>
                <c:pt idx="398">
                  <c:v>75.2</c:v>
                </c:pt>
                <c:pt idx="399">
                  <c:v>3.8449999999999998</c:v>
                </c:pt>
                <c:pt idx="400">
                  <c:v>5.35299999999999</c:v>
                </c:pt>
                <c:pt idx="401">
                  <c:v>3.3000000000000002E-2</c:v>
                </c:pt>
                <c:pt idx="402">
                  <c:v>392</c:v>
                </c:pt>
                <c:pt idx="403">
                  <c:v>7.2830000000000004</c:v>
                </c:pt>
                <c:pt idx="404">
                  <c:v>2.7</c:v>
                </c:pt>
                <c:pt idx="405">
                  <c:v>54</c:v>
                </c:pt>
                <c:pt idx="406">
                  <c:v>2.7063000000000001</c:v>
                </c:pt>
                <c:pt idx="407">
                  <c:v>86.1</c:v>
                </c:pt>
                <c:pt idx="408">
                  <c:v>9.0046000000000035</c:v>
                </c:pt>
                <c:pt idx="409">
                  <c:v>6.2619999999999996</c:v>
                </c:pt>
                <c:pt idx="410">
                  <c:v>3</c:v>
                </c:pt>
                <c:pt idx="411">
                  <c:v>2.65</c:v>
                </c:pt>
                <c:pt idx="412">
                  <c:v>2.5488</c:v>
                </c:pt>
                <c:pt idx="413">
                  <c:v>2.6030000000000002</c:v>
                </c:pt>
                <c:pt idx="414">
                  <c:v>4.2096000000000098</c:v>
                </c:pt>
                <c:pt idx="415">
                  <c:v>3</c:v>
                </c:pt>
                <c:pt idx="416">
                  <c:v>9.8490000000000002</c:v>
                </c:pt>
                <c:pt idx="417">
                  <c:v>3.9019999999999997</c:v>
                </c:pt>
                <c:pt idx="418">
                  <c:v>5.4741</c:v>
                </c:pt>
                <c:pt idx="419">
                  <c:v>2.2431000000000054</c:v>
                </c:pt>
                <c:pt idx="420">
                  <c:v>160</c:v>
                </c:pt>
                <c:pt idx="421">
                  <c:v>1.238</c:v>
                </c:pt>
                <c:pt idx="422">
                  <c:v>2.5324999999999953</c:v>
                </c:pt>
                <c:pt idx="423">
                  <c:v>0.24900000000000033</c:v>
                </c:pt>
                <c:pt idx="424">
                  <c:v>3.2010999999999998</c:v>
                </c:pt>
                <c:pt idx="425">
                  <c:v>17.157000000000039</c:v>
                </c:pt>
                <c:pt idx="426">
                  <c:v>3.3189999999999977</c:v>
                </c:pt>
                <c:pt idx="427">
                  <c:v>5.58</c:v>
                </c:pt>
                <c:pt idx="428">
                  <c:v>23.3</c:v>
                </c:pt>
                <c:pt idx="429">
                  <c:v>34.590000000000003</c:v>
                </c:pt>
                <c:pt idx="430">
                  <c:v>0.42510000000000031</c:v>
                </c:pt>
                <c:pt idx="431">
                  <c:v>2.5141</c:v>
                </c:pt>
                <c:pt idx="432">
                  <c:v>24</c:v>
                </c:pt>
                <c:pt idx="433">
                  <c:v>2.9749999999999988</c:v>
                </c:pt>
                <c:pt idx="434">
                  <c:v>600</c:v>
                </c:pt>
                <c:pt idx="435">
                  <c:v>2.98109</c:v>
                </c:pt>
                <c:pt idx="436">
                  <c:v>3.3209999999999997</c:v>
                </c:pt>
                <c:pt idx="437">
                  <c:v>15.219999999999999</c:v>
                </c:pt>
                <c:pt idx="438">
                  <c:v>32.492000000000012</c:v>
                </c:pt>
                <c:pt idx="439">
                  <c:v>40.660000000000011</c:v>
                </c:pt>
                <c:pt idx="440">
                  <c:v>159</c:v>
                </c:pt>
                <c:pt idx="441">
                  <c:v>2.25</c:v>
                </c:pt>
                <c:pt idx="442">
                  <c:v>9.4550000000000196</c:v>
                </c:pt>
                <c:pt idx="443">
                  <c:v>2.5305999999999997</c:v>
                </c:pt>
                <c:pt idx="444">
                  <c:v>114</c:v>
                </c:pt>
                <c:pt idx="445">
                  <c:v>31.79</c:v>
                </c:pt>
                <c:pt idx="446">
                  <c:v>8.84</c:v>
                </c:pt>
                <c:pt idx="447">
                  <c:v>46.65</c:v>
                </c:pt>
                <c:pt idx="448">
                  <c:v>5.08</c:v>
                </c:pt>
                <c:pt idx="449">
                  <c:v>2.9257</c:v>
                </c:pt>
                <c:pt idx="450">
                  <c:v>30.21</c:v>
                </c:pt>
                <c:pt idx="451">
                  <c:v>4.1439999999999975</c:v>
                </c:pt>
                <c:pt idx="452">
                  <c:v>27.95</c:v>
                </c:pt>
                <c:pt idx="453">
                  <c:v>2.9259999999999997</c:v>
                </c:pt>
                <c:pt idx="454">
                  <c:v>4.7949999999999955</c:v>
                </c:pt>
                <c:pt idx="455">
                  <c:v>16</c:v>
                </c:pt>
                <c:pt idx="456">
                  <c:v>202</c:v>
                </c:pt>
                <c:pt idx="457">
                  <c:v>6.98</c:v>
                </c:pt>
                <c:pt idx="458">
                  <c:v>5.6899999999999995</c:v>
                </c:pt>
                <c:pt idx="459">
                  <c:v>2.3719999999999977</c:v>
                </c:pt>
                <c:pt idx="460">
                  <c:v>39.82</c:v>
                </c:pt>
                <c:pt idx="461">
                  <c:v>3.2528299999999977</c:v>
                </c:pt>
                <c:pt idx="462">
                  <c:v>40.650999999999996</c:v>
                </c:pt>
                <c:pt idx="463">
                  <c:v>8.1830000000000016</c:v>
                </c:pt>
                <c:pt idx="464">
                  <c:v>3.5409999999999999</c:v>
                </c:pt>
                <c:pt idx="465">
                  <c:v>19.579999999999988</c:v>
                </c:pt>
                <c:pt idx="466">
                  <c:v>4.5730000000000004</c:v>
                </c:pt>
                <c:pt idx="467">
                  <c:v>2.8279999999999998</c:v>
                </c:pt>
                <c:pt idx="468">
                  <c:v>3.3299999999999987</c:v>
                </c:pt>
                <c:pt idx="469">
                  <c:v>2.4969999999999977</c:v>
                </c:pt>
                <c:pt idx="470">
                  <c:v>2.6717</c:v>
                </c:pt>
                <c:pt idx="471">
                  <c:v>38.143000000000001</c:v>
                </c:pt>
                <c:pt idx="472">
                  <c:v>1.82</c:v>
                </c:pt>
                <c:pt idx="473">
                  <c:v>27.73</c:v>
                </c:pt>
                <c:pt idx="474">
                  <c:v>8.2969999999999988</c:v>
                </c:pt>
                <c:pt idx="475">
                  <c:v>2.34843</c:v>
                </c:pt>
                <c:pt idx="476">
                  <c:v>2.5830000000000002</c:v>
                </c:pt>
                <c:pt idx="477">
                  <c:v>4.0839999999999996</c:v>
                </c:pt>
                <c:pt idx="478">
                  <c:v>2.206</c:v>
                </c:pt>
                <c:pt idx="479">
                  <c:v>6.3819999999999997</c:v>
                </c:pt>
                <c:pt idx="480">
                  <c:v>2.3716999999999953</c:v>
                </c:pt>
                <c:pt idx="481">
                  <c:v>12.28</c:v>
                </c:pt>
                <c:pt idx="482">
                  <c:v>4.2534000000000001</c:v>
                </c:pt>
                <c:pt idx="483">
                  <c:v>4.0199999999999996</c:v>
                </c:pt>
                <c:pt idx="484">
                  <c:v>13.84</c:v>
                </c:pt>
                <c:pt idx="485">
                  <c:v>51.89</c:v>
                </c:pt>
                <c:pt idx="486">
                  <c:v>5.4279999999999955</c:v>
                </c:pt>
                <c:pt idx="487">
                  <c:v>3.1387999999999998</c:v>
                </c:pt>
                <c:pt idx="488">
                  <c:v>5.2069999999999999</c:v>
                </c:pt>
                <c:pt idx="489">
                  <c:v>2.5678000000000001</c:v>
                </c:pt>
                <c:pt idx="490">
                  <c:v>193</c:v>
                </c:pt>
                <c:pt idx="491">
                  <c:v>350</c:v>
                </c:pt>
                <c:pt idx="492">
                  <c:v>5.5354999999999999</c:v>
                </c:pt>
                <c:pt idx="493">
                  <c:v>2.6961999999999997</c:v>
                </c:pt>
                <c:pt idx="494">
                  <c:v>2.5539999999999998</c:v>
                </c:pt>
                <c:pt idx="495">
                  <c:v>30.84</c:v>
                </c:pt>
                <c:pt idx="496">
                  <c:v>6.4829999999999997</c:v>
                </c:pt>
                <c:pt idx="497">
                  <c:v>2.4781999999999997</c:v>
                </c:pt>
                <c:pt idx="498">
                  <c:v>2.4138999999999977</c:v>
                </c:pt>
                <c:pt idx="499">
                  <c:v>3.3397999999999977</c:v>
                </c:pt>
                <c:pt idx="500">
                  <c:v>5.3146999999999975</c:v>
                </c:pt>
                <c:pt idx="501">
                  <c:v>2.706</c:v>
                </c:pt>
                <c:pt idx="502">
                  <c:v>2.4</c:v>
                </c:pt>
                <c:pt idx="503">
                  <c:v>6.0039999999999996</c:v>
                </c:pt>
                <c:pt idx="504">
                  <c:v>2.7629000000000001</c:v>
                </c:pt>
                <c:pt idx="505">
                  <c:v>4.4120999999999997</c:v>
                </c:pt>
                <c:pt idx="506">
                  <c:v>6</c:v>
                </c:pt>
                <c:pt idx="507">
                  <c:v>3.7090999999999998</c:v>
                </c:pt>
                <c:pt idx="508">
                  <c:v>31.8</c:v>
                </c:pt>
                <c:pt idx="509">
                  <c:v>14.56</c:v>
                </c:pt>
                <c:pt idx="510">
                  <c:v>17.2</c:v>
                </c:pt>
                <c:pt idx="511">
                  <c:v>5.25</c:v>
                </c:pt>
                <c:pt idx="512">
                  <c:v>2.8125799999999943</c:v>
                </c:pt>
                <c:pt idx="513">
                  <c:v>2.7157</c:v>
                </c:pt>
                <c:pt idx="514">
                  <c:v>28.7</c:v>
                </c:pt>
                <c:pt idx="515">
                  <c:v>5.6</c:v>
                </c:pt>
                <c:pt idx="516">
                  <c:v>10.324</c:v>
                </c:pt>
                <c:pt idx="517">
                  <c:v>3.8899999999999997</c:v>
                </c:pt>
                <c:pt idx="518">
                  <c:v>2.4</c:v>
                </c:pt>
                <c:pt idx="519">
                  <c:v>42.809999999999995</c:v>
                </c:pt>
                <c:pt idx="520">
                  <c:v>3.7879000000000054</c:v>
                </c:pt>
                <c:pt idx="521">
                  <c:v>10.757</c:v>
                </c:pt>
                <c:pt idx="522">
                  <c:v>3.8491999999999997</c:v>
                </c:pt>
                <c:pt idx="523">
                  <c:v>29.150000000000031</c:v>
                </c:pt>
                <c:pt idx="524">
                  <c:v>0.13830000000000001</c:v>
                </c:pt>
                <c:pt idx="525">
                  <c:v>5.9160000000000004</c:v>
                </c:pt>
                <c:pt idx="526">
                  <c:v>1265</c:v>
                </c:pt>
                <c:pt idx="527">
                  <c:v>3.7824</c:v>
                </c:pt>
                <c:pt idx="528">
                  <c:v>74.819999999999993</c:v>
                </c:pt>
                <c:pt idx="529">
                  <c:v>56.6</c:v>
                </c:pt>
                <c:pt idx="530">
                  <c:v>140</c:v>
                </c:pt>
                <c:pt idx="531">
                  <c:v>4.0439999999999996</c:v>
                </c:pt>
                <c:pt idx="532">
                  <c:v>43.6</c:v>
                </c:pt>
                <c:pt idx="533">
                  <c:v>4.2169999999999996</c:v>
                </c:pt>
                <c:pt idx="534">
                  <c:v>3.0759999999999987</c:v>
                </c:pt>
                <c:pt idx="535">
                  <c:v>6.1310000000000002</c:v>
                </c:pt>
                <c:pt idx="536">
                  <c:v>4.9610000000000003</c:v>
                </c:pt>
                <c:pt idx="537">
                  <c:v>8.48</c:v>
                </c:pt>
                <c:pt idx="538">
                  <c:v>129.5</c:v>
                </c:pt>
                <c:pt idx="539">
                  <c:v>10.53</c:v>
                </c:pt>
                <c:pt idx="540">
                  <c:v>6.3514999999999997</c:v>
                </c:pt>
                <c:pt idx="541">
                  <c:v>2.9939999999999998</c:v>
                </c:pt>
                <c:pt idx="542">
                  <c:v>6.0090000000000003</c:v>
                </c:pt>
                <c:pt idx="543">
                  <c:v>6.6449999999999889</c:v>
                </c:pt>
                <c:pt idx="544">
                  <c:v>2.5739999999999998</c:v>
                </c:pt>
                <c:pt idx="545">
                  <c:v>2.6867899999999998</c:v>
                </c:pt>
                <c:pt idx="546">
                  <c:v>8.5450000000000017</c:v>
                </c:pt>
                <c:pt idx="547">
                  <c:v>6.0590000000000002</c:v>
                </c:pt>
                <c:pt idx="548">
                  <c:v>2.6095000000000002</c:v>
                </c:pt>
                <c:pt idx="549">
                  <c:v>7.3629999999999898</c:v>
                </c:pt>
                <c:pt idx="550">
                  <c:v>49.94</c:v>
                </c:pt>
                <c:pt idx="551">
                  <c:v>19.2</c:v>
                </c:pt>
                <c:pt idx="552">
                  <c:v>51.25</c:v>
                </c:pt>
                <c:pt idx="553">
                  <c:v>5.4850000000000003</c:v>
                </c:pt>
                <c:pt idx="554">
                  <c:v>18.233000000000001</c:v>
                </c:pt>
                <c:pt idx="555">
                  <c:v>2.7883000000000053</c:v>
                </c:pt>
                <c:pt idx="556">
                  <c:v>10.48</c:v>
                </c:pt>
                <c:pt idx="557">
                  <c:v>4.6279999999999859</c:v>
                </c:pt>
                <c:pt idx="558">
                  <c:v>3.9419999999999997</c:v>
                </c:pt>
                <c:pt idx="559">
                  <c:v>6.2110000000000003</c:v>
                </c:pt>
                <c:pt idx="560">
                  <c:v>5.69599999999999</c:v>
                </c:pt>
                <c:pt idx="561">
                  <c:v>4.3330900000000003</c:v>
                </c:pt>
                <c:pt idx="562">
                  <c:v>32.9</c:v>
                </c:pt>
                <c:pt idx="563">
                  <c:v>5.2549999999999955</c:v>
                </c:pt>
                <c:pt idx="564">
                  <c:v>3.32</c:v>
                </c:pt>
                <c:pt idx="565">
                  <c:v>32.408000000000001</c:v>
                </c:pt>
                <c:pt idx="566">
                  <c:v>2.7631000000000059</c:v>
                </c:pt>
                <c:pt idx="567">
                  <c:v>31.17</c:v>
                </c:pt>
                <c:pt idx="568">
                  <c:v>5.91</c:v>
                </c:pt>
                <c:pt idx="569">
                  <c:v>372</c:v>
                </c:pt>
                <c:pt idx="570">
                  <c:v>5.8711000000000002</c:v>
                </c:pt>
                <c:pt idx="571">
                  <c:v>2.8051999999999997</c:v>
                </c:pt>
                <c:pt idx="572">
                  <c:v>23.8</c:v>
                </c:pt>
                <c:pt idx="573">
                  <c:v>9.1560000000000006</c:v>
                </c:pt>
                <c:pt idx="574">
                  <c:v>3.762</c:v>
                </c:pt>
                <c:pt idx="575">
                  <c:v>2.8899999999999997</c:v>
                </c:pt>
                <c:pt idx="576">
                  <c:v>68</c:v>
                </c:pt>
                <c:pt idx="577">
                  <c:v>82</c:v>
                </c:pt>
                <c:pt idx="578">
                  <c:v>9.81</c:v>
                </c:pt>
                <c:pt idx="579">
                  <c:v>7.1639999999999899</c:v>
                </c:pt>
                <c:pt idx="580">
                  <c:v>375</c:v>
                </c:pt>
                <c:pt idx="581">
                  <c:v>5.1989999999999945</c:v>
                </c:pt>
                <c:pt idx="582">
                  <c:v>37.44</c:v>
                </c:pt>
                <c:pt idx="583">
                  <c:v>8.6479999999999997</c:v>
                </c:pt>
                <c:pt idx="584">
                  <c:v>105.7</c:v>
                </c:pt>
                <c:pt idx="585">
                  <c:v>5.5069999999999997</c:v>
                </c:pt>
                <c:pt idx="586">
                  <c:v>14.472000000000019</c:v>
                </c:pt>
                <c:pt idx="587">
                  <c:v>4.4260099999999998</c:v>
                </c:pt>
                <c:pt idx="588">
                  <c:v>4.4870000000000001</c:v>
                </c:pt>
                <c:pt idx="589">
                  <c:v>6.68</c:v>
                </c:pt>
                <c:pt idx="590">
                  <c:v>2.8508999999999967</c:v>
                </c:pt>
                <c:pt idx="591">
                  <c:v>5.7770000000000001</c:v>
                </c:pt>
                <c:pt idx="592">
                  <c:v>56.7</c:v>
                </c:pt>
                <c:pt idx="593">
                  <c:v>7.7949999999999955</c:v>
                </c:pt>
                <c:pt idx="594">
                  <c:v>31.1</c:v>
                </c:pt>
                <c:pt idx="595">
                  <c:v>4.4400000000000004</c:v>
                </c:pt>
                <c:pt idx="596">
                  <c:v>2.7481000000000053</c:v>
                </c:pt>
                <c:pt idx="597">
                  <c:v>20.9</c:v>
                </c:pt>
                <c:pt idx="598">
                  <c:v>6.18</c:v>
                </c:pt>
                <c:pt idx="599">
                  <c:v>95.7</c:v>
                </c:pt>
                <c:pt idx="600">
                  <c:v>6.2700000000000014</c:v>
                </c:pt>
                <c:pt idx="601">
                  <c:v>3.1663999999999999</c:v>
                </c:pt>
                <c:pt idx="602">
                  <c:v>4.7119999999999997</c:v>
                </c:pt>
                <c:pt idx="603">
                  <c:v>4.04</c:v>
                </c:pt>
                <c:pt idx="604">
                  <c:v>3.0670000000000002</c:v>
                </c:pt>
                <c:pt idx="605">
                  <c:v>36.200000000000003</c:v>
                </c:pt>
                <c:pt idx="606">
                  <c:v>174</c:v>
                </c:pt>
                <c:pt idx="607">
                  <c:v>6.508</c:v>
                </c:pt>
                <c:pt idx="608">
                  <c:v>4.4180000000000001</c:v>
                </c:pt>
                <c:pt idx="609">
                  <c:v>10.33</c:v>
                </c:pt>
                <c:pt idx="610">
                  <c:v>82</c:v>
                </c:pt>
                <c:pt idx="611">
                  <c:v>5.8149999999999897</c:v>
                </c:pt>
                <c:pt idx="612">
                  <c:v>3.9989999999999997</c:v>
                </c:pt>
                <c:pt idx="613">
                  <c:v>38.9</c:v>
                </c:pt>
                <c:pt idx="614">
                  <c:v>7.4359999999999999</c:v>
                </c:pt>
                <c:pt idx="615">
                  <c:v>5.81</c:v>
                </c:pt>
                <c:pt idx="616">
                  <c:v>5.4829999999999997</c:v>
                </c:pt>
                <c:pt idx="617">
                  <c:v>59.1</c:v>
                </c:pt>
                <c:pt idx="618">
                  <c:v>140</c:v>
                </c:pt>
                <c:pt idx="619">
                  <c:v>35.36</c:v>
                </c:pt>
                <c:pt idx="620">
                  <c:v>36.700000000000003</c:v>
                </c:pt>
                <c:pt idx="621">
                  <c:v>6.79</c:v>
                </c:pt>
                <c:pt idx="622">
                  <c:v>82.6</c:v>
                </c:pt>
                <c:pt idx="623">
                  <c:v>11.587</c:v>
                </c:pt>
                <c:pt idx="624">
                  <c:v>5.4870000000000001</c:v>
                </c:pt>
                <c:pt idx="625">
                  <c:v>48</c:v>
                </c:pt>
                <c:pt idx="626">
                  <c:v>33.300000000000004</c:v>
                </c:pt>
                <c:pt idx="627">
                  <c:v>3.0378399999999997</c:v>
                </c:pt>
                <c:pt idx="628">
                  <c:v>4.9530000000000003</c:v>
                </c:pt>
                <c:pt idx="629">
                  <c:v>128</c:v>
                </c:pt>
                <c:pt idx="630">
                  <c:v>2.9419999999999997</c:v>
                </c:pt>
                <c:pt idx="631">
                  <c:v>5.4480000000000004</c:v>
                </c:pt>
                <c:pt idx="632">
                  <c:v>47.32</c:v>
                </c:pt>
                <c:pt idx="633">
                  <c:v>546</c:v>
                </c:pt>
                <c:pt idx="634">
                  <c:v>5.5539999999999985</c:v>
                </c:pt>
                <c:pt idx="635">
                  <c:v>380</c:v>
                </c:pt>
                <c:pt idx="636">
                  <c:v>16.07</c:v>
                </c:pt>
                <c:pt idx="637">
                  <c:v>31.830000000000005</c:v>
                </c:pt>
                <c:pt idx="638">
                  <c:v>13.526</c:v>
                </c:pt>
                <c:pt idx="639">
                  <c:v>230</c:v>
                </c:pt>
                <c:pt idx="640">
                  <c:v>4.1659999999999897</c:v>
                </c:pt>
                <c:pt idx="641">
                  <c:v>448</c:v>
                </c:pt>
                <c:pt idx="642">
                  <c:v>73.900000000000006</c:v>
                </c:pt>
                <c:pt idx="643">
                  <c:v>0.47770000000000001</c:v>
                </c:pt>
                <c:pt idx="644">
                  <c:v>1.8</c:v>
                </c:pt>
                <c:pt idx="645">
                  <c:v>12.510900000000001</c:v>
                </c:pt>
                <c:pt idx="646">
                  <c:v>5.18</c:v>
                </c:pt>
                <c:pt idx="647">
                  <c:v>33.273000000000003</c:v>
                </c:pt>
                <c:pt idx="648">
                  <c:v>67.400000000000006</c:v>
                </c:pt>
                <c:pt idx="649">
                  <c:v>54.4</c:v>
                </c:pt>
                <c:pt idx="650">
                  <c:v>87</c:v>
                </c:pt>
                <c:pt idx="651">
                  <c:v>3.6202999999999999</c:v>
                </c:pt>
                <c:pt idx="652">
                  <c:v>204</c:v>
                </c:pt>
                <c:pt idx="653">
                  <c:v>3.36</c:v>
                </c:pt>
                <c:pt idx="654">
                  <c:v>220</c:v>
                </c:pt>
                <c:pt idx="655">
                  <c:v>7.6629999999999878</c:v>
                </c:pt>
                <c:pt idx="656">
                  <c:v>4.2431999999999999</c:v>
                </c:pt>
                <c:pt idx="657">
                  <c:v>69.2</c:v>
                </c:pt>
                <c:pt idx="658">
                  <c:v>3.2968699999999953</c:v>
                </c:pt>
                <c:pt idx="659">
                  <c:v>4.6639999999999899</c:v>
                </c:pt>
                <c:pt idx="660">
                  <c:v>3.6873000000000054</c:v>
                </c:pt>
                <c:pt idx="661">
                  <c:v>3.948</c:v>
                </c:pt>
                <c:pt idx="662">
                  <c:v>5.1679999999999868</c:v>
                </c:pt>
                <c:pt idx="663">
                  <c:v>3.5349999999999997</c:v>
                </c:pt>
                <c:pt idx="664">
                  <c:v>57.4</c:v>
                </c:pt>
                <c:pt idx="665">
                  <c:v>111</c:v>
                </c:pt>
                <c:pt idx="666">
                  <c:v>16.7</c:v>
                </c:pt>
                <c:pt idx="667">
                  <c:v>8.6824000000000048</c:v>
                </c:pt>
                <c:pt idx="668">
                  <c:v>3.6579999999999999</c:v>
                </c:pt>
                <c:pt idx="669">
                  <c:v>4.9180000000000001</c:v>
                </c:pt>
                <c:pt idx="670">
                  <c:v>66</c:v>
                </c:pt>
                <c:pt idx="671">
                  <c:v>7.8</c:v>
                </c:pt>
                <c:pt idx="672">
                  <c:v>3.4860799999999967</c:v>
                </c:pt>
                <c:pt idx="673">
                  <c:v>38.260000000000012</c:v>
                </c:pt>
                <c:pt idx="674">
                  <c:v>11.7</c:v>
                </c:pt>
                <c:pt idx="675">
                  <c:v>8.9120000000000008</c:v>
                </c:pt>
                <c:pt idx="676">
                  <c:v>3.161</c:v>
                </c:pt>
                <c:pt idx="677">
                  <c:v>525</c:v>
                </c:pt>
                <c:pt idx="678">
                  <c:v>4.6819999999999995</c:v>
                </c:pt>
                <c:pt idx="679">
                  <c:v>4.8218999999999985</c:v>
                </c:pt>
                <c:pt idx="680">
                  <c:v>26.51</c:v>
                </c:pt>
                <c:pt idx="681">
                  <c:v>3.96</c:v>
                </c:pt>
                <c:pt idx="682">
                  <c:v>59.5</c:v>
                </c:pt>
                <c:pt idx="683">
                  <c:v>19.57</c:v>
                </c:pt>
                <c:pt idx="684">
                  <c:v>4.59</c:v>
                </c:pt>
                <c:pt idx="685">
                  <c:v>3.6231000000000053</c:v>
                </c:pt>
                <c:pt idx="686">
                  <c:v>71.3</c:v>
                </c:pt>
                <c:pt idx="687">
                  <c:v>5.2700000000000014</c:v>
                </c:pt>
                <c:pt idx="688">
                  <c:v>12.251000000000001</c:v>
                </c:pt>
                <c:pt idx="689">
                  <c:v>63.5</c:v>
                </c:pt>
                <c:pt idx="690">
                  <c:v>27.446000000000002</c:v>
                </c:pt>
                <c:pt idx="691">
                  <c:v>8.76</c:v>
                </c:pt>
                <c:pt idx="692">
                  <c:v>4.3039999999999985</c:v>
                </c:pt>
                <c:pt idx="693">
                  <c:v>2.9599799999999967</c:v>
                </c:pt>
                <c:pt idx="694">
                  <c:v>178</c:v>
                </c:pt>
                <c:pt idx="695">
                  <c:v>37.590000000000003</c:v>
                </c:pt>
                <c:pt idx="696">
                  <c:v>19.84</c:v>
                </c:pt>
                <c:pt idx="697">
                  <c:v>4.7539999999999996</c:v>
                </c:pt>
                <c:pt idx="698">
                  <c:v>3.4784999999999977</c:v>
                </c:pt>
                <c:pt idx="699">
                  <c:v>12</c:v>
                </c:pt>
                <c:pt idx="700">
                  <c:v>9.4000000000000028E-2</c:v>
                </c:pt>
                <c:pt idx="701">
                  <c:v>2.9969999999999977</c:v>
                </c:pt>
                <c:pt idx="702">
                  <c:v>40.01</c:v>
                </c:pt>
                <c:pt idx="703">
                  <c:v>2.7170000000000001</c:v>
                </c:pt>
                <c:pt idx="704">
                  <c:v>48.6</c:v>
                </c:pt>
                <c:pt idx="705">
                  <c:v>4.9939999999999998</c:v>
                </c:pt>
                <c:pt idx="706">
                  <c:v>10.277999999999999</c:v>
                </c:pt>
                <c:pt idx="707">
                  <c:v>4.3979999999999899</c:v>
                </c:pt>
                <c:pt idx="708">
                  <c:v>74</c:v>
                </c:pt>
                <c:pt idx="709">
                  <c:v>3.5709999999999997</c:v>
                </c:pt>
                <c:pt idx="710">
                  <c:v>3.2038000000000002</c:v>
                </c:pt>
                <c:pt idx="711">
                  <c:v>7.78</c:v>
                </c:pt>
                <c:pt idx="712">
                  <c:v>48</c:v>
                </c:pt>
                <c:pt idx="713">
                  <c:v>4.3292000000000002</c:v>
                </c:pt>
                <c:pt idx="714">
                  <c:v>3.677</c:v>
                </c:pt>
                <c:pt idx="715">
                  <c:v>3.2890000000000001</c:v>
                </c:pt>
                <c:pt idx="716">
                  <c:v>6.5169999999999995</c:v>
                </c:pt>
                <c:pt idx="717">
                  <c:v>4.9169</c:v>
                </c:pt>
                <c:pt idx="718">
                  <c:v>3.9569999999999967</c:v>
                </c:pt>
                <c:pt idx="719">
                  <c:v>0.129</c:v>
                </c:pt>
                <c:pt idx="720">
                  <c:v>3.5449000000000002</c:v>
                </c:pt>
                <c:pt idx="721">
                  <c:v>4.5599999999999996</c:v>
                </c:pt>
                <c:pt idx="722">
                  <c:v>5.4169999999999998</c:v>
                </c:pt>
                <c:pt idx="723">
                  <c:v>3.9339999999999997</c:v>
                </c:pt>
                <c:pt idx="724">
                  <c:v>2.5</c:v>
                </c:pt>
                <c:pt idx="725">
                  <c:v>28.212</c:v>
                </c:pt>
                <c:pt idx="726">
                  <c:v>81.099999999999994</c:v>
                </c:pt>
                <c:pt idx="727">
                  <c:v>6</c:v>
                </c:pt>
                <c:pt idx="728">
                  <c:v>6.21</c:v>
                </c:pt>
                <c:pt idx="729">
                  <c:v>69</c:v>
                </c:pt>
                <c:pt idx="730">
                  <c:v>3.6280000000000001</c:v>
                </c:pt>
                <c:pt idx="731">
                  <c:v>7.56</c:v>
                </c:pt>
                <c:pt idx="732">
                  <c:v>3.1421999999999999</c:v>
                </c:pt>
                <c:pt idx="733">
                  <c:v>7.0309999999999997</c:v>
                </c:pt>
                <c:pt idx="734">
                  <c:v>6.0469999999999997</c:v>
                </c:pt>
                <c:pt idx="735">
                  <c:v>50.1</c:v>
                </c:pt>
                <c:pt idx="736">
                  <c:v>17.728000000000002</c:v>
                </c:pt>
                <c:pt idx="737">
                  <c:v>19.07</c:v>
                </c:pt>
                <c:pt idx="738">
                  <c:v>16.100000000000001</c:v>
                </c:pt>
                <c:pt idx="739">
                  <c:v>105</c:v>
                </c:pt>
                <c:pt idx="740">
                  <c:v>77.2</c:v>
                </c:pt>
                <c:pt idx="741">
                  <c:v>2.8801999999999999</c:v>
                </c:pt>
                <c:pt idx="742">
                  <c:v>55.1</c:v>
                </c:pt>
                <c:pt idx="743">
                  <c:v>3.8909999999999987</c:v>
                </c:pt>
                <c:pt idx="744">
                  <c:v>4.5330000000000004</c:v>
                </c:pt>
                <c:pt idx="745">
                  <c:v>35.5</c:v>
                </c:pt>
                <c:pt idx="746">
                  <c:v>104.5</c:v>
                </c:pt>
                <c:pt idx="747">
                  <c:v>12.163</c:v>
                </c:pt>
                <c:pt idx="748">
                  <c:v>3.4885000000000002</c:v>
                </c:pt>
                <c:pt idx="749">
                  <c:v>7.3890000000000002</c:v>
                </c:pt>
                <c:pt idx="750">
                  <c:v>5.3979999999999899</c:v>
                </c:pt>
                <c:pt idx="751">
                  <c:v>30</c:v>
                </c:pt>
                <c:pt idx="752">
                  <c:v>2.9019999999999997</c:v>
                </c:pt>
                <c:pt idx="753">
                  <c:v>5.8109999999999955</c:v>
                </c:pt>
                <c:pt idx="754">
                  <c:v>2.798</c:v>
                </c:pt>
                <c:pt idx="755">
                  <c:v>7.0669999999999975</c:v>
                </c:pt>
                <c:pt idx="756">
                  <c:v>4.6119999999999965</c:v>
                </c:pt>
                <c:pt idx="757">
                  <c:v>250</c:v>
                </c:pt>
                <c:pt idx="758">
                  <c:v>2.2931700000000072E-2</c:v>
                </c:pt>
                <c:pt idx="759">
                  <c:v>2.9499999999999997</c:v>
                </c:pt>
                <c:pt idx="760">
                  <c:v>2.6719999999999997</c:v>
                </c:pt>
                <c:pt idx="761">
                  <c:v>4.3</c:v>
                </c:pt>
                <c:pt idx="762">
                  <c:v>4.9080000000000004</c:v>
                </c:pt>
                <c:pt idx="763">
                  <c:v>0.31300000000000061</c:v>
                </c:pt>
                <c:pt idx="764">
                  <c:v>14.19</c:v>
                </c:pt>
                <c:pt idx="765">
                  <c:v>18.309999999999999</c:v>
                </c:pt>
                <c:pt idx="766">
                  <c:v>2.5722299999999967</c:v>
                </c:pt>
                <c:pt idx="767">
                  <c:v>5.2</c:v>
                </c:pt>
                <c:pt idx="768">
                  <c:v>4.2219999999999995</c:v>
                </c:pt>
                <c:pt idx="769">
                  <c:v>3.581</c:v>
                </c:pt>
                <c:pt idx="770">
                  <c:v>3.5789999999999997</c:v>
                </c:pt>
                <c:pt idx="771">
                  <c:v>2.6789999999999998</c:v>
                </c:pt>
                <c:pt idx="772">
                  <c:v>3.5594999999999977</c:v>
                </c:pt>
                <c:pt idx="773">
                  <c:v>2.7949999999999999</c:v>
                </c:pt>
                <c:pt idx="774">
                  <c:v>0.18835000000000021</c:v>
                </c:pt>
                <c:pt idx="775">
                  <c:v>13.04</c:v>
                </c:pt>
                <c:pt idx="776">
                  <c:v>3.423</c:v>
                </c:pt>
                <c:pt idx="777">
                  <c:v>84</c:v>
                </c:pt>
                <c:pt idx="778">
                  <c:v>2.266</c:v>
                </c:pt>
                <c:pt idx="779">
                  <c:v>59.8</c:v>
                </c:pt>
                <c:pt idx="780">
                  <c:v>2.8203999999999998</c:v>
                </c:pt>
                <c:pt idx="781">
                  <c:v>3.0249999999999999</c:v>
                </c:pt>
                <c:pt idx="782">
                  <c:v>56.5</c:v>
                </c:pt>
                <c:pt idx="783">
                  <c:v>32.902300000000011</c:v>
                </c:pt>
                <c:pt idx="784">
                  <c:v>6.6419999999999995</c:v>
                </c:pt>
                <c:pt idx="785">
                  <c:v>12.69</c:v>
                </c:pt>
                <c:pt idx="786">
                  <c:v>12.056000000000004</c:v>
                </c:pt>
                <c:pt idx="787">
                  <c:v>2.6905999999999999</c:v>
                </c:pt>
                <c:pt idx="788">
                  <c:v>2.5161999999999987</c:v>
                </c:pt>
                <c:pt idx="789">
                  <c:v>1.3</c:v>
                </c:pt>
                <c:pt idx="790">
                  <c:v>0.15600000000000033</c:v>
                </c:pt>
                <c:pt idx="791">
                  <c:v>0.16589999999999999</c:v>
                </c:pt>
                <c:pt idx="792">
                  <c:v>1.3</c:v>
                </c:pt>
                <c:pt idx="793">
                  <c:v>75</c:v>
                </c:pt>
                <c:pt idx="794">
                  <c:v>4.4400000000000004</c:v>
                </c:pt>
                <c:pt idx="795">
                  <c:v>9.3230000000000004</c:v>
                </c:pt>
                <c:pt idx="796">
                  <c:v>10.182</c:v>
                </c:pt>
                <c:pt idx="797">
                  <c:v>0.23538000000000001</c:v>
                </c:pt>
                <c:pt idx="798">
                  <c:v>26</c:v>
                </c:pt>
                <c:pt idx="799">
                  <c:v>1.8029999999999975</c:v>
                </c:pt>
                <c:pt idx="800">
                  <c:v>3.4882</c:v>
                </c:pt>
                <c:pt idx="801">
                  <c:v>8.757299999999999</c:v>
                </c:pt>
                <c:pt idx="802">
                  <c:v>19.979999999999986</c:v>
                </c:pt>
                <c:pt idx="803">
                  <c:v>0.20100000000000001</c:v>
                </c:pt>
                <c:pt idx="804">
                  <c:v>3.6460000000000006E-2</c:v>
                </c:pt>
                <c:pt idx="805">
                  <c:v>5.0688999999999975</c:v>
                </c:pt>
                <c:pt idx="806">
                  <c:v>2.6149</c:v>
                </c:pt>
                <c:pt idx="807">
                  <c:v>4.8000000000000001E-2</c:v>
                </c:pt>
                <c:pt idx="808">
                  <c:v>216</c:v>
                </c:pt>
                <c:pt idx="809">
                  <c:v>4.4800000000000004</c:v>
                </c:pt>
                <c:pt idx="810">
                  <c:v>4.9300000000000024</c:v>
                </c:pt>
                <c:pt idx="811">
                  <c:v>9.58</c:v>
                </c:pt>
                <c:pt idx="812">
                  <c:v>76</c:v>
                </c:pt>
                <c:pt idx="813">
                  <c:v>5.9</c:v>
                </c:pt>
                <c:pt idx="814">
                  <c:v>12.2</c:v>
                </c:pt>
                <c:pt idx="815">
                  <c:v>24</c:v>
                </c:pt>
                <c:pt idx="816">
                  <c:v>2</c:v>
                </c:pt>
                <c:pt idx="817">
                  <c:v>1.9393500000000043E-2</c:v>
                </c:pt>
                <c:pt idx="818">
                  <c:v>2.5009000000000001</c:v>
                </c:pt>
                <c:pt idx="819">
                  <c:v>2.5688</c:v>
                </c:pt>
                <c:pt idx="820">
                  <c:v>2.8499999999999988</c:v>
                </c:pt>
                <c:pt idx="821">
                  <c:v>0.53100000000000003</c:v>
                </c:pt>
                <c:pt idx="822">
                  <c:v>9.5</c:v>
                </c:pt>
                <c:pt idx="823">
                  <c:v>7</c:v>
                </c:pt>
                <c:pt idx="824">
                  <c:v>4.9950999999999999</c:v>
                </c:pt>
                <c:pt idx="825">
                  <c:v>4.7894000000000014</c:v>
                </c:pt>
                <c:pt idx="826">
                  <c:v>114.4</c:v>
                </c:pt>
                <c:pt idx="827">
                  <c:v>5</c:v>
                </c:pt>
                <c:pt idx="828">
                  <c:v>5.8069999999999995</c:v>
                </c:pt>
                <c:pt idx="829">
                  <c:v>19</c:v>
                </c:pt>
                <c:pt idx="830">
                  <c:v>8.7100000000000009</c:v>
                </c:pt>
                <c:pt idx="831">
                  <c:v>3.1999</c:v>
                </c:pt>
                <c:pt idx="832">
                  <c:v>6.7</c:v>
                </c:pt>
                <c:pt idx="833">
                  <c:v>3.1787000000000001</c:v>
                </c:pt>
                <c:pt idx="834">
                  <c:v>13.4</c:v>
                </c:pt>
                <c:pt idx="835">
                  <c:v>3.6869999999999998</c:v>
                </c:pt>
                <c:pt idx="836">
                  <c:v>2.573</c:v>
                </c:pt>
                <c:pt idx="837">
                  <c:v>0.29240000000000038</c:v>
                </c:pt>
                <c:pt idx="838">
                  <c:v>4.0469999999999997</c:v>
                </c:pt>
                <c:pt idx="839">
                  <c:v>22.1</c:v>
                </c:pt>
                <c:pt idx="840">
                  <c:v>12.4</c:v>
                </c:pt>
                <c:pt idx="841">
                  <c:v>6.1689999999999889</c:v>
                </c:pt>
                <c:pt idx="842">
                  <c:v>6.1708999999999996</c:v>
                </c:pt>
                <c:pt idx="843">
                  <c:v>3.13</c:v>
                </c:pt>
                <c:pt idx="844">
                  <c:v>5.5669999999999975</c:v>
                </c:pt>
                <c:pt idx="845">
                  <c:v>2.6890000000000001</c:v>
                </c:pt>
                <c:pt idx="846">
                  <c:v>3.3239999999999998</c:v>
                </c:pt>
                <c:pt idx="847">
                  <c:v>149.4</c:v>
                </c:pt>
                <c:pt idx="848">
                  <c:v>6.825999999999989</c:v>
                </c:pt>
                <c:pt idx="849">
                  <c:v>7.4130000000000003</c:v>
                </c:pt>
                <c:pt idx="850">
                  <c:v>4.9000000000000004</c:v>
                </c:pt>
                <c:pt idx="851">
                  <c:v>4.1399999999999997</c:v>
                </c:pt>
                <c:pt idx="852">
                  <c:v>10.917</c:v>
                </c:pt>
                <c:pt idx="853">
                  <c:v>11.3</c:v>
                </c:pt>
                <c:pt idx="854">
                  <c:v>4.2666000000000004</c:v>
                </c:pt>
                <c:pt idx="855">
                  <c:v>9.9970000000000034</c:v>
                </c:pt>
                <c:pt idx="856">
                  <c:v>5.3069999999999995</c:v>
                </c:pt>
                <c:pt idx="857">
                  <c:v>20</c:v>
                </c:pt>
                <c:pt idx="858">
                  <c:v>2.8957999999999977</c:v>
                </c:pt>
                <c:pt idx="859">
                  <c:v>3.9249999999999998</c:v>
                </c:pt>
                <c:pt idx="860">
                  <c:v>3.8089999999999997</c:v>
                </c:pt>
                <c:pt idx="861">
                  <c:v>100</c:v>
                </c:pt>
                <c:pt idx="862">
                  <c:v>5.8029999999999955</c:v>
                </c:pt>
                <c:pt idx="863">
                  <c:v>4.87</c:v>
                </c:pt>
                <c:pt idx="864">
                  <c:v>11.111000000000001</c:v>
                </c:pt>
                <c:pt idx="865">
                  <c:v>2.9</c:v>
                </c:pt>
                <c:pt idx="866">
                  <c:v>11.1</c:v>
                </c:pt>
                <c:pt idx="867">
                  <c:v>2.7093200000000048</c:v>
                </c:pt>
                <c:pt idx="868">
                  <c:v>6.9804000000000004</c:v>
                </c:pt>
                <c:pt idx="869">
                  <c:v>4.78</c:v>
                </c:pt>
                <c:pt idx="870">
                  <c:v>4.5199999999999996</c:v>
                </c:pt>
                <c:pt idx="871">
                  <c:v>2.6957999999999998</c:v>
                </c:pt>
                <c:pt idx="872">
                  <c:v>2.7069999999999999</c:v>
                </c:pt>
                <c:pt idx="873">
                  <c:v>3.6158799999999967</c:v>
                </c:pt>
                <c:pt idx="874">
                  <c:v>2.5779999999999998</c:v>
                </c:pt>
                <c:pt idx="875">
                  <c:v>10</c:v>
                </c:pt>
                <c:pt idx="876">
                  <c:v>5.0990000000000002</c:v>
                </c:pt>
                <c:pt idx="877">
                  <c:v>49.94</c:v>
                </c:pt>
                <c:pt idx="878">
                  <c:v>2.3247</c:v>
                </c:pt>
                <c:pt idx="879">
                  <c:v>7.5810000000000004</c:v>
                </c:pt>
                <c:pt idx="880">
                  <c:v>5.7401999999999997</c:v>
                </c:pt>
                <c:pt idx="881">
                  <c:v>50.32</c:v>
                </c:pt>
                <c:pt idx="882">
                  <c:v>7.9700000000000024</c:v>
                </c:pt>
                <c:pt idx="883">
                  <c:v>5.4428999999999998</c:v>
                </c:pt>
                <c:pt idx="884">
                  <c:v>26</c:v>
                </c:pt>
                <c:pt idx="885">
                  <c:v>6</c:v>
                </c:pt>
                <c:pt idx="886">
                  <c:v>3.6359999999999997</c:v>
                </c:pt>
                <c:pt idx="887">
                  <c:v>53</c:v>
                </c:pt>
                <c:pt idx="888">
                  <c:v>26.023</c:v>
                </c:pt>
                <c:pt idx="889">
                  <c:v>129.51</c:v>
                </c:pt>
                <c:pt idx="890">
                  <c:v>5.4</c:v>
                </c:pt>
                <c:pt idx="891">
                  <c:v>3.0329999999999977</c:v>
                </c:pt>
                <c:pt idx="892">
                  <c:v>6.38</c:v>
                </c:pt>
                <c:pt idx="893">
                  <c:v>7.2720000000000002</c:v>
                </c:pt>
                <c:pt idx="894">
                  <c:v>2.7087599999999998</c:v>
                </c:pt>
                <c:pt idx="895">
                  <c:v>16.47</c:v>
                </c:pt>
                <c:pt idx="896">
                  <c:v>6.5</c:v>
                </c:pt>
                <c:pt idx="897">
                  <c:v>310</c:v>
                </c:pt>
                <c:pt idx="898">
                  <c:v>17</c:v>
                </c:pt>
                <c:pt idx="899">
                  <c:v>4.3849999999999945</c:v>
                </c:pt>
                <c:pt idx="900">
                  <c:v>4.2329999999999997</c:v>
                </c:pt>
                <c:pt idx="901">
                  <c:v>3.53</c:v>
                </c:pt>
                <c:pt idx="902">
                  <c:v>16.787999999999986</c:v>
                </c:pt>
                <c:pt idx="903">
                  <c:v>4.0728</c:v>
                </c:pt>
                <c:pt idx="904">
                  <c:v>4.325999999999989</c:v>
                </c:pt>
                <c:pt idx="905">
                  <c:v>34.339999999999996</c:v>
                </c:pt>
                <c:pt idx="906">
                  <c:v>7.54</c:v>
                </c:pt>
                <c:pt idx="907">
                  <c:v>414</c:v>
                </c:pt>
                <c:pt idx="908">
                  <c:v>5.7759999999999998</c:v>
                </c:pt>
                <c:pt idx="909">
                  <c:v>4.5</c:v>
                </c:pt>
                <c:pt idx="910">
                  <c:v>5.0469999999999997</c:v>
                </c:pt>
                <c:pt idx="911">
                  <c:v>2.13</c:v>
                </c:pt>
                <c:pt idx="912">
                  <c:v>5.5595999999999997</c:v>
                </c:pt>
                <c:pt idx="913">
                  <c:v>6.37</c:v>
                </c:pt>
                <c:pt idx="914">
                  <c:v>5.95</c:v>
                </c:pt>
                <c:pt idx="915">
                  <c:v>6.8119999999999985</c:v>
                </c:pt>
                <c:pt idx="916">
                  <c:v>4.4485999999999999</c:v>
                </c:pt>
                <c:pt idx="917">
                  <c:v>2.9063999999999997</c:v>
                </c:pt>
                <c:pt idx="918">
                  <c:v>2.7800000000000002</c:v>
                </c:pt>
                <c:pt idx="919">
                  <c:v>24</c:v>
                </c:pt>
                <c:pt idx="920">
                  <c:v>2.8699999999999997</c:v>
                </c:pt>
                <c:pt idx="921">
                  <c:v>4.16779999999999</c:v>
                </c:pt>
                <c:pt idx="922">
                  <c:v>4.1659999999999897</c:v>
                </c:pt>
                <c:pt idx="923">
                  <c:v>112.4</c:v>
                </c:pt>
                <c:pt idx="924">
                  <c:v>4.9123000000000001</c:v>
                </c:pt>
                <c:pt idx="925">
                  <c:v>2.5537999999999998</c:v>
                </c:pt>
                <c:pt idx="926">
                  <c:v>5.4770000000000003</c:v>
                </c:pt>
                <c:pt idx="927">
                  <c:v>2.8699999999999997</c:v>
                </c:pt>
                <c:pt idx="928">
                  <c:v>4.3479999999999945</c:v>
                </c:pt>
                <c:pt idx="929">
                  <c:v>139.79</c:v>
                </c:pt>
                <c:pt idx="930">
                  <c:v>36</c:v>
                </c:pt>
                <c:pt idx="931">
                  <c:v>2.5699900000000002</c:v>
                </c:pt>
                <c:pt idx="932">
                  <c:v>3.464</c:v>
                </c:pt>
                <c:pt idx="933">
                  <c:v>9.9760000000000026</c:v>
                </c:pt>
                <c:pt idx="934">
                  <c:v>85</c:v>
                </c:pt>
                <c:pt idx="935">
                  <c:v>10.96</c:v>
                </c:pt>
                <c:pt idx="936">
                  <c:v>3.2680000000000002</c:v>
                </c:pt>
                <c:pt idx="937">
                  <c:v>5.585</c:v>
                </c:pt>
                <c:pt idx="938">
                  <c:v>3.27</c:v>
                </c:pt>
                <c:pt idx="939">
                  <c:v>9.6150000000000002</c:v>
                </c:pt>
                <c:pt idx="940">
                  <c:v>38</c:v>
                </c:pt>
                <c:pt idx="941">
                  <c:v>8.2299999999999986</c:v>
                </c:pt>
                <c:pt idx="942">
                  <c:v>3.4915999999999987</c:v>
                </c:pt>
                <c:pt idx="943">
                  <c:v>5.3501099999999955</c:v>
                </c:pt>
                <c:pt idx="944">
                  <c:v>2.9225999999999988</c:v>
                </c:pt>
                <c:pt idx="945">
                  <c:v>150.5</c:v>
                </c:pt>
                <c:pt idx="946">
                  <c:v>60.99</c:v>
                </c:pt>
                <c:pt idx="947">
                  <c:v>3.5495000000000001</c:v>
                </c:pt>
                <c:pt idx="948">
                  <c:v>11.236999999999998</c:v>
                </c:pt>
                <c:pt idx="949">
                  <c:v>12.3</c:v>
                </c:pt>
                <c:pt idx="950">
                  <c:v>2.7113</c:v>
                </c:pt>
                <c:pt idx="951">
                  <c:v>3.0171000000000001</c:v>
                </c:pt>
                <c:pt idx="952">
                  <c:v>24</c:v>
                </c:pt>
                <c:pt idx="953">
                  <c:v>4.4639999999999995</c:v>
                </c:pt>
                <c:pt idx="954">
                  <c:v>32</c:v>
                </c:pt>
                <c:pt idx="955">
                  <c:v>3.0289999999999999</c:v>
                </c:pt>
                <c:pt idx="956">
                  <c:v>3.7547000000000001</c:v>
                </c:pt>
                <c:pt idx="957">
                  <c:v>2.9499999999999997</c:v>
                </c:pt>
                <c:pt idx="958">
                  <c:v>5.2</c:v>
                </c:pt>
                <c:pt idx="959">
                  <c:v>7.49</c:v>
                </c:pt>
                <c:pt idx="960">
                  <c:v>2.50129</c:v>
                </c:pt>
                <c:pt idx="961">
                  <c:v>5.6</c:v>
                </c:pt>
                <c:pt idx="962">
                  <c:v>3.23</c:v>
                </c:pt>
                <c:pt idx="963">
                  <c:v>2.8309999999999977</c:v>
                </c:pt>
                <c:pt idx="964">
                  <c:v>5.5</c:v>
                </c:pt>
                <c:pt idx="965">
                  <c:v>2.8719999999999977</c:v>
                </c:pt>
                <c:pt idx="966">
                  <c:v>150</c:v>
                </c:pt>
                <c:pt idx="967">
                  <c:v>7.3599999999999985</c:v>
                </c:pt>
                <c:pt idx="968">
                  <c:v>30.84</c:v>
                </c:pt>
                <c:pt idx="969">
                  <c:v>18</c:v>
                </c:pt>
                <c:pt idx="970">
                  <c:v>2.4605999999999999</c:v>
                </c:pt>
                <c:pt idx="971">
                  <c:v>6</c:v>
                </c:pt>
                <c:pt idx="972">
                  <c:v>2.9019200000000001</c:v>
                </c:pt>
                <c:pt idx="973">
                  <c:v>4.4017000000000097</c:v>
                </c:pt>
                <c:pt idx="974">
                  <c:v>2.77</c:v>
                </c:pt>
                <c:pt idx="975">
                  <c:v>5.2564000000000002</c:v>
                </c:pt>
                <c:pt idx="976">
                  <c:v>5.1483999999999996</c:v>
                </c:pt>
                <c:pt idx="977">
                  <c:v>199</c:v>
                </c:pt>
                <c:pt idx="978">
                  <c:v>18</c:v>
                </c:pt>
                <c:pt idx="979">
                  <c:v>5.5347999999999997</c:v>
                </c:pt>
                <c:pt idx="980">
                  <c:v>4.0960000000000001</c:v>
                </c:pt>
                <c:pt idx="981">
                  <c:v>4.3919999999999995</c:v>
                </c:pt>
                <c:pt idx="982">
                  <c:v>6.1323999999999996</c:v>
                </c:pt>
                <c:pt idx="983">
                  <c:v>2.988</c:v>
                </c:pt>
                <c:pt idx="984">
                  <c:v>3.8871000000000002</c:v>
                </c:pt>
                <c:pt idx="985">
                  <c:v>3.3949999999999987</c:v>
                </c:pt>
                <c:pt idx="986">
                  <c:v>4.8719999999999999</c:v>
                </c:pt>
                <c:pt idx="987">
                  <c:v>66.7</c:v>
                </c:pt>
                <c:pt idx="988">
                  <c:v>5.4329999999999998</c:v>
                </c:pt>
                <c:pt idx="989">
                  <c:v>5.67</c:v>
                </c:pt>
                <c:pt idx="990">
                  <c:v>14.055400000000029</c:v>
                </c:pt>
                <c:pt idx="991">
                  <c:v>2.7052999999999998</c:v>
                </c:pt>
                <c:pt idx="992">
                  <c:v>3.3447399999999998</c:v>
                </c:pt>
                <c:pt idx="993">
                  <c:v>100</c:v>
                </c:pt>
                <c:pt idx="994">
                  <c:v>15.06</c:v>
                </c:pt>
                <c:pt idx="995">
                  <c:v>2.2837000000000054</c:v>
                </c:pt>
                <c:pt idx="996">
                  <c:v>20</c:v>
                </c:pt>
                <c:pt idx="997">
                  <c:v>11.893000000000002</c:v>
                </c:pt>
                <c:pt idx="998">
                  <c:v>4.907</c:v>
                </c:pt>
                <c:pt idx="999">
                  <c:v>7.5839999999999996</c:v>
                </c:pt>
                <c:pt idx="1000">
                  <c:v>6</c:v>
                </c:pt>
                <c:pt idx="1001">
                  <c:v>18</c:v>
                </c:pt>
                <c:pt idx="1002">
                  <c:v>12.7</c:v>
                </c:pt>
                <c:pt idx="1003">
                  <c:v>5.2008000000000001</c:v>
                </c:pt>
                <c:pt idx="1004">
                  <c:v>16.03</c:v>
                </c:pt>
                <c:pt idx="1005">
                  <c:v>8.7399999999999984</c:v>
                </c:pt>
                <c:pt idx="1006">
                  <c:v>2.5157999999999987</c:v>
                </c:pt>
                <c:pt idx="1007">
                  <c:v>67.5</c:v>
                </c:pt>
                <c:pt idx="1008">
                  <c:v>8.2339999999999982</c:v>
                </c:pt>
                <c:pt idx="1009">
                  <c:v>4.78</c:v>
                </c:pt>
                <c:pt idx="1010">
                  <c:v>3.0360999999999967</c:v>
                </c:pt>
                <c:pt idx="1011">
                  <c:v>800</c:v>
                </c:pt>
                <c:pt idx="1012">
                  <c:v>4.7889999999999997</c:v>
                </c:pt>
                <c:pt idx="1013">
                  <c:v>12.865000000000023</c:v>
                </c:pt>
                <c:pt idx="1014">
                  <c:v>6.484</c:v>
                </c:pt>
                <c:pt idx="1015">
                  <c:v>66.132999999999981</c:v>
                </c:pt>
                <c:pt idx="1016">
                  <c:v>6.7</c:v>
                </c:pt>
                <c:pt idx="1017">
                  <c:v>6.3632</c:v>
                </c:pt>
                <c:pt idx="1018">
                  <c:v>6.1119999999999965</c:v>
                </c:pt>
                <c:pt idx="1019">
                  <c:v>5.7619999999999996</c:v>
                </c:pt>
                <c:pt idx="1020">
                  <c:v>3.4232999999999998</c:v>
                </c:pt>
                <c:pt idx="1021">
                  <c:v>5.7889999999999997</c:v>
                </c:pt>
                <c:pt idx="1022">
                  <c:v>138</c:v>
                </c:pt>
                <c:pt idx="1023">
                  <c:v>17.97</c:v>
                </c:pt>
                <c:pt idx="1024">
                  <c:v>5.7565999999999997</c:v>
                </c:pt>
                <c:pt idx="1025">
                  <c:v>8.0969000000000015</c:v>
                </c:pt>
                <c:pt idx="1026">
                  <c:v>66.22</c:v>
                </c:pt>
                <c:pt idx="1027">
                  <c:v>8.8280000000000012</c:v>
                </c:pt>
                <c:pt idx="1028">
                  <c:v>3.1284999999999998</c:v>
                </c:pt>
                <c:pt idx="1029">
                  <c:v>6.4700000000000024</c:v>
                </c:pt>
                <c:pt idx="1030">
                  <c:v>2.5844999999999998</c:v>
                </c:pt>
                <c:pt idx="1031">
                  <c:v>3.8186199999999944</c:v>
                </c:pt>
                <c:pt idx="1032">
                  <c:v>5.37</c:v>
                </c:pt>
                <c:pt idx="1033">
                  <c:v>0.39370000000000038</c:v>
                </c:pt>
                <c:pt idx="1034">
                  <c:v>5.3378999999999985</c:v>
                </c:pt>
                <c:pt idx="1035">
                  <c:v>3.2800000000000002</c:v>
                </c:pt>
                <c:pt idx="1036">
                  <c:v>6.173</c:v>
                </c:pt>
                <c:pt idx="1037">
                  <c:v>10.370000000000006</c:v>
                </c:pt>
                <c:pt idx="1038">
                  <c:v>61</c:v>
                </c:pt>
                <c:pt idx="1039">
                  <c:v>11.54</c:v>
                </c:pt>
                <c:pt idx="1040">
                  <c:v>3.2328999999999977</c:v>
                </c:pt>
                <c:pt idx="1041">
                  <c:v>3.0585999999999998</c:v>
                </c:pt>
                <c:pt idx="1042">
                  <c:v>5.85299999999999</c:v>
                </c:pt>
                <c:pt idx="1043">
                  <c:v>5.4939999999999998</c:v>
                </c:pt>
                <c:pt idx="1044">
                  <c:v>2.9849999999999999</c:v>
                </c:pt>
                <c:pt idx="1045">
                  <c:v>7.0419999999999998</c:v>
                </c:pt>
                <c:pt idx="1046">
                  <c:v>9.4999000000000002</c:v>
                </c:pt>
                <c:pt idx="1047">
                  <c:v>4.8279999999999879</c:v>
                </c:pt>
                <c:pt idx="1048">
                  <c:v>2.5</c:v>
                </c:pt>
                <c:pt idx="1049">
                  <c:v>3.6359900000000001</c:v>
                </c:pt>
                <c:pt idx="1050">
                  <c:v>32</c:v>
                </c:pt>
                <c:pt idx="1051">
                  <c:v>6.8109999999999955</c:v>
                </c:pt>
                <c:pt idx="1052">
                  <c:v>11.1159</c:v>
                </c:pt>
                <c:pt idx="1053">
                  <c:v>3</c:v>
                </c:pt>
                <c:pt idx="1054">
                  <c:v>4</c:v>
                </c:pt>
                <c:pt idx="1055">
                  <c:v>3.36</c:v>
                </c:pt>
                <c:pt idx="1056">
                  <c:v>38.700000000000003</c:v>
                </c:pt>
                <c:pt idx="1057">
                  <c:v>3.5943000000000001</c:v>
                </c:pt>
                <c:pt idx="1058">
                  <c:v>1060</c:v>
                </c:pt>
                <c:pt idx="1059">
                  <c:v>15.12</c:v>
                </c:pt>
                <c:pt idx="1060">
                  <c:v>3.5861999999999998</c:v>
                </c:pt>
                <c:pt idx="1061">
                  <c:v>8.2000000000000011</c:v>
                </c:pt>
                <c:pt idx="1062">
                  <c:v>5.5750000000000002</c:v>
                </c:pt>
                <c:pt idx="1063">
                  <c:v>16.439999999999987</c:v>
                </c:pt>
                <c:pt idx="1064">
                  <c:v>5.9176000000000002</c:v>
                </c:pt>
                <c:pt idx="1065">
                  <c:v>4.8119999999999985</c:v>
                </c:pt>
                <c:pt idx="1066">
                  <c:v>4.907</c:v>
                </c:pt>
                <c:pt idx="1067">
                  <c:v>107.1</c:v>
                </c:pt>
                <c:pt idx="1068">
                  <c:v>9.7211999999999996</c:v>
                </c:pt>
                <c:pt idx="1069">
                  <c:v>19.795000000000002</c:v>
                </c:pt>
                <c:pt idx="1070">
                  <c:v>4.88</c:v>
                </c:pt>
                <c:pt idx="1071">
                  <c:v>8.9600000000000026</c:v>
                </c:pt>
                <c:pt idx="1072">
                  <c:v>8.427999999999999</c:v>
                </c:pt>
                <c:pt idx="1073">
                  <c:v>14.237999999999998</c:v>
                </c:pt>
                <c:pt idx="1074">
                  <c:v>10.459500000000023</c:v>
                </c:pt>
                <c:pt idx="1075">
                  <c:v>3.8159999999999967</c:v>
                </c:pt>
                <c:pt idx="1076">
                  <c:v>2.798</c:v>
                </c:pt>
                <c:pt idx="1077">
                  <c:v>5.3519999999999985</c:v>
                </c:pt>
                <c:pt idx="1078">
                  <c:v>15</c:v>
                </c:pt>
                <c:pt idx="1079">
                  <c:v>5.5469999999999997</c:v>
                </c:pt>
                <c:pt idx="1080">
                  <c:v>13.17</c:v>
                </c:pt>
                <c:pt idx="1081">
                  <c:v>3.7083400000000002</c:v>
                </c:pt>
                <c:pt idx="1082">
                  <c:v>94.432000000000002</c:v>
                </c:pt>
                <c:pt idx="1083">
                  <c:v>5.4615999999999998</c:v>
                </c:pt>
                <c:pt idx="1084">
                  <c:v>10</c:v>
                </c:pt>
                <c:pt idx="1085">
                  <c:v>9.3360000000000003</c:v>
                </c:pt>
                <c:pt idx="1086">
                  <c:v>5.9287999999999998</c:v>
                </c:pt>
                <c:pt idx="1087">
                  <c:v>5.05</c:v>
                </c:pt>
                <c:pt idx="1088">
                  <c:v>3.6221999999999999</c:v>
                </c:pt>
                <c:pt idx="1089">
                  <c:v>12.6778</c:v>
                </c:pt>
                <c:pt idx="1090">
                  <c:v>4.6360000000000001</c:v>
                </c:pt>
                <c:pt idx="1091">
                  <c:v>2.7269999999999999</c:v>
                </c:pt>
                <c:pt idx="1092">
                  <c:v>3.323</c:v>
                </c:pt>
                <c:pt idx="1093">
                  <c:v>8.9</c:v>
                </c:pt>
                <c:pt idx="1094">
                  <c:v>24</c:v>
                </c:pt>
                <c:pt idx="1095">
                  <c:v>17.739999999999988</c:v>
                </c:pt>
                <c:pt idx="1096">
                  <c:v>2.9807000000000001</c:v>
                </c:pt>
                <c:pt idx="1097">
                  <c:v>3.0819999999999999</c:v>
                </c:pt>
                <c:pt idx="1098">
                  <c:v>5.31</c:v>
                </c:pt>
                <c:pt idx="1099">
                  <c:v>9.1560000000000006</c:v>
                </c:pt>
                <c:pt idx="1100">
                  <c:v>5.9513000000000034</c:v>
                </c:pt>
                <c:pt idx="1101">
                  <c:v>12</c:v>
                </c:pt>
                <c:pt idx="1102">
                  <c:v>4.9433000000000034</c:v>
                </c:pt>
                <c:pt idx="1103">
                  <c:v>2.9959999999999987</c:v>
                </c:pt>
                <c:pt idx="1104">
                  <c:v>146</c:v>
                </c:pt>
                <c:pt idx="1105">
                  <c:v>2.9545999999999997</c:v>
                </c:pt>
                <c:pt idx="1106">
                  <c:v>3.2561999999999998</c:v>
                </c:pt>
                <c:pt idx="1107">
                  <c:v>2.5273500000000002</c:v>
                </c:pt>
                <c:pt idx="1108">
                  <c:v>2.8211200000000001</c:v>
                </c:pt>
                <c:pt idx="1109">
                  <c:v>50.879999999999995</c:v>
                </c:pt>
                <c:pt idx="1110">
                  <c:v>4.31299999999999</c:v>
                </c:pt>
                <c:pt idx="1111">
                  <c:v>5.7394000000000034</c:v>
                </c:pt>
                <c:pt idx="1112">
                  <c:v>10</c:v>
                </c:pt>
                <c:pt idx="1113">
                  <c:v>3.1</c:v>
                </c:pt>
                <c:pt idx="1114">
                  <c:v>3.3139999999999987</c:v>
                </c:pt>
                <c:pt idx="1115">
                  <c:v>4.50474</c:v>
                </c:pt>
                <c:pt idx="1116">
                  <c:v>2.726</c:v>
                </c:pt>
                <c:pt idx="1117">
                  <c:v>3.2989999999999999</c:v>
                </c:pt>
                <c:pt idx="1118">
                  <c:v>10.543999999999999</c:v>
                </c:pt>
                <c:pt idx="1119">
                  <c:v>40</c:v>
                </c:pt>
                <c:pt idx="1120">
                  <c:v>10.4306</c:v>
                </c:pt>
                <c:pt idx="1121">
                  <c:v>30.494999999999987</c:v>
                </c:pt>
                <c:pt idx="1122">
                  <c:v>5.3410000000000002</c:v>
                </c:pt>
                <c:pt idx="1123">
                  <c:v>12</c:v>
                </c:pt>
                <c:pt idx="1124">
                  <c:v>3.1362999999999968</c:v>
                </c:pt>
                <c:pt idx="1125">
                  <c:v>5.9119999999999999</c:v>
                </c:pt>
                <c:pt idx="1126">
                  <c:v>28.610000000000031</c:v>
                </c:pt>
                <c:pt idx="1127">
                  <c:v>1.36</c:v>
                </c:pt>
                <c:pt idx="1128">
                  <c:v>25.1</c:v>
                </c:pt>
                <c:pt idx="1129">
                  <c:v>18.2</c:v>
                </c:pt>
                <c:pt idx="1130">
                  <c:v>3.2641000000000053</c:v>
                </c:pt>
                <c:pt idx="1131">
                  <c:v>5.7530000000000001</c:v>
                </c:pt>
                <c:pt idx="1132">
                  <c:v>2.2856000000000001</c:v>
                </c:pt>
                <c:pt idx="1133">
                  <c:v>5.1370999999999976</c:v>
                </c:pt>
                <c:pt idx="1134">
                  <c:v>3.3</c:v>
                </c:pt>
                <c:pt idx="1135">
                  <c:v>52.92</c:v>
                </c:pt>
                <c:pt idx="1136">
                  <c:v>25.885000000000002</c:v>
                </c:pt>
                <c:pt idx="1137">
                  <c:v>3.234</c:v>
                </c:pt>
                <c:pt idx="1138">
                  <c:v>13.584</c:v>
                </c:pt>
                <c:pt idx="1139">
                  <c:v>5.2489999999999997</c:v>
                </c:pt>
                <c:pt idx="1140">
                  <c:v>6.94</c:v>
                </c:pt>
                <c:pt idx="1141">
                  <c:v>2.65</c:v>
                </c:pt>
                <c:pt idx="1142">
                  <c:v>4.8594999999999997</c:v>
                </c:pt>
                <c:pt idx="1143">
                  <c:v>115</c:v>
                </c:pt>
                <c:pt idx="1144">
                  <c:v>3.0949999999999998</c:v>
                </c:pt>
                <c:pt idx="1145">
                  <c:v>3.9337999999999997</c:v>
                </c:pt>
                <c:pt idx="1146">
                  <c:v>308</c:v>
                </c:pt>
                <c:pt idx="1147">
                  <c:v>3.9638</c:v>
                </c:pt>
                <c:pt idx="1148">
                  <c:v>8.7800000000000011</c:v>
                </c:pt>
                <c:pt idx="1149">
                  <c:v>24</c:v>
                </c:pt>
                <c:pt idx="1150">
                  <c:v>7.4569999999999999</c:v>
                </c:pt>
                <c:pt idx="1151">
                  <c:v>3.6909999999999998</c:v>
                </c:pt>
                <c:pt idx="1152">
                  <c:v>10.229999999999999</c:v>
                </c:pt>
                <c:pt idx="1153">
                  <c:v>5.9748000000000001</c:v>
                </c:pt>
                <c:pt idx="1154">
                  <c:v>8.3920000000000048</c:v>
                </c:pt>
                <c:pt idx="1155">
                  <c:v>10</c:v>
                </c:pt>
                <c:pt idx="1156">
                  <c:v>4.4450000000000003</c:v>
                </c:pt>
                <c:pt idx="1157">
                  <c:v>2.8779999999999997</c:v>
                </c:pt>
                <c:pt idx="1158">
                  <c:v>10.647999999999998</c:v>
                </c:pt>
                <c:pt idx="1159">
                  <c:v>14.077</c:v>
                </c:pt>
                <c:pt idx="1160">
                  <c:v>2.4496699999999967</c:v>
                </c:pt>
                <c:pt idx="1161">
                  <c:v>9.34</c:v>
                </c:pt>
                <c:pt idx="1162">
                  <c:v>2.9899999999999998</c:v>
                </c:pt>
                <c:pt idx="1163">
                  <c:v>4.0430000000000001</c:v>
                </c:pt>
                <c:pt idx="1164">
                  <c:v>4.5385</c:v>
                </c:pt>
                <c:pt idx="1165">
                  <c:v>6.7750000000000004</c:v>
                </c:pt>
                <c:pt idx="1166">
                  <c:v>10</c:v>
                </c:pt>
                <c:pt idx="1167">
                  <c:v>4.6259999999999888</c:v>
                </c:pt>
                <c:pt idx="1168">
                  <c:v>4.6583999999999985</c:v>
                </c:pt>
                <c:pt idx="1169">
                  <c:v>5.6149999999999878</c:v>
                </c:pt>
                <c:pt idx="1170">
                  <c:v>4.8887999999999998</c:v>
                </c:pt>
                <c:pt idx="1171">
                  <c:v>7.9290000000000003</c:v>
                </c:pt>
                <c:pt idx="1172">
                  <c:v>12.79</c:v>
                </c:pt>
                <c:pt idx="1173">
                  <c:v>8.8000000000000007</c:v>
                </c:pt>
                <c:pt idx="1174">
                  <c:v>4.2553999999999998</c:v>
                </c:pt>
                <c:pt idx="1175">
                  <c:v>33</c:v>
                </c:pt>
                <c:pt idx="1176">
                  <c:v>3.61</c:v>
                </c:pt>
                <c:pt idx="1177">
                  <c:v>908</c:v>
                </c:pt>
                <c:pt idx="1178">
                  <c:v>6.0750000000000002</c:v>
                </c:pt>
                <c:pt idx="1179">
                  <c:v>64.082999999999998</c:v>
                </c:pt>
                <c:pt idx="1180">
                  <c:v>6.7309999999999999</c:v>
                </c:pt>
                <c:pt idx="1181">
                  <c:v>4.8099999999999996</c:v>
                </c:pt>
                <c:pt idx="1182">
                  <c:v>1.8191999999999975</c:v>
                </c:pt>
                <c:pt idx="1183">
                  <c:v>11.893000000000002</c:v>
                </c:pt>
                <c:pt idx="1184">
                  <c:v>11.49</c:v>
                </c:pt>
                <c:pt idx="1185">
                  <c:v>4.5049999999999955</c:v>
                </c:pt>
                <c:pt idx="1186">
                  <c:v>99.2</c:v>
                </c:pt>
                <c:pt idx="1187">
                  <c:v>0.1530000000000003</c:v>
                </c:pt>
                <c:pt idx="1188">
                  <c:v>12.605</c:v>
                </c:pt>
                <c:pt idx="1189">
                  <c:v>9.4</c:v>
                </c:pt>
                <c:pt idx="1190">
                  <c:v>7.5389999999999997</c:v>
                </c:pt>
                <c:pt idx="1191">
                  <c:v>6.5359999999999996</c:v>
                </c:pt>
                <c:pt idx="1192">
                  <c:v>2.5</c:v>
                </c:pt>
                <c:pt idx="1193">
                  <c:v>59.3</c:v>
                </c:pt>
                <c:pt idx="1194">
                  <c:v>4.5178999999999965</c:v>
                </c:pt>
                <c:pt idx="1195">
                  <c:v>6.1123999999999965</c:v>
                </c:pt>
                <c:pt idx="1196">
                  <c:v>2.8349999999999977</c:v>
                </c:pt>
                <c:pt idx="1197">
                  <c:v>8.2950000000000017</c:v>
                </c:pt>
                <c:pt idx="1198">
                  <c:v>5.0249999999999897</c:v>
                </c:pt>
                <c:pt idx="1199">
                  <c:v>5.5068000000000001</c:v>
                </c:pt>
                <c:pt idx="1200">
                  <c:v>5.2885</c:v>
                </c:pt>
                <c:pt idx="1201">
                  <c:v>2.73325</c:v>
                </c:pt>
                <c:pt idx="1202">
                  <c:v>8.7060000000000013</c:v>
                </c:pt>
                <c:pt idx="1203">
                  <c:v>9.4340000000000011</c:v>
                </c:pt>
                <c:pt idx="1204">
                  <c:v>5.92</c:v>
                </c:pt>
                <c:pt idx="1205">
                  <c:v>3.2930999999999999</c:v>
                </c:pt>
                <c:pt idx="1206">
                  <c:v>12.206</c:v>
                </c:pt>
                <c:pt idx="1207">
                  <c:v>4.5069999999999997</c:v>
                </c:pt>
                <c:pt idx="1208">
                  <c:v>7.18</c:v>
                </c:pt>
                <c:pt idx="1209">
                  <c:v>2.9653</c:v>
                </c:pt>
                <c:pt idx="1210">
                  <c:v>5.0999999999999996</c:v>
                </c:pt>
                <c:pt idx="1211">
                  <c:v>23.419999999999987</c:v>
                </c:pt>
                <c:pt idx="1212">
                  <c:v>7.3559999999999945</c:v>
                </c:pt>
                <c:pt idx="1213">
                  <c:v>7.3639999999999946</c:v>
                </c:pt>
                <c:pt idx="1214">
                  <c:v>5.0999999999999996</c:v>
                </c:pt>
                <c:pt idx="1215">
                  <c:v>3.3589999999999987</c:v>
                </c:pt>
                <c:pt idx="1216">
                  <c:v>14.58</c:v>
                </c:pt>
                <c:pt idx="1217">
                  <c:v>72.11999999999999</c:v>
                </c:pt>
                <c:pt idx="1218">
                  <c:v>2.4289000000000001</c:v>
                </c:pt>
                <c:pt idx="1219">
                  <c:v>4.8819999999999997</c:v>
                </c:pt>
                <c:pt idx="1220">
                  <c:v>3.1673000000000053</c:v>
                </c:pt>
                <c:pt idx="1221">
                  <c:v>10.200000000000001</c:v>
                </c:pt>
                <c:pt idx="1222">
                  <c:v>6.6829999999999945</c:v>
                </c:pt>
                <c:pt idx="1223">
                  <c:v>3.3483999999999998</c:v>
                </c:pt>
                <c:pt idx="1224">
                  <c:v>16</c:v>
                </c:pt>
                <c:pt idx="1225">
                  <c:v>2.7097000000000002</c:v>
                </c:pt>
                <c:pt idx="1226">
                  <c:v>5.2</c:v>
                </c:pt>
                <c:pt idx="1227">
                  <c:v>5.4580000000000002</c:v>
                </c:pt>
                <c:pt idx="1228">
                  <c:v>3.2692999999999999</c:v>
                </c:pt>
                <c:pt idx="1229">
                  <c:v>3.2450000000000001</c:v>
                </c:pt>
                <c:pt idx="1230">
                  <c:v>50.44</c:v>
                </c:pt>
                <c:pt idx="1231">
                  <c:v>5</c:v>
                </c:pt>
                <c:pt idx="1232">
                  <c:v>5.5669999999999975</c:v>
                </c:pt>
                <c:pt idx="1233">
                  <c:v>233.3</c:v>
                </c:pt>
                <c:pt idx="1234">
                  <c:v>5.2</c:v>
                </c:pt>
                <c:pt idx="1235">
                  <c:v>11.217999999999998</c:v>
                </c:pt>
                <c:pt idx="1236">
                  <c:v>3.2240000000000002</c:v>
                </c:pt>
                <c:pt idx="1237">
                  <c:v>4.3</c:v>
                </c:pt>
                <c:pt idx="1238">
                  <c:v>6.1049999999999898</c:v>
                </c:pt>
                <c:pt idx="1239">
                  <c:v>2.9709999999999988</c:v>
                </c:pt>
                <c:pt idx="1240">
                  <c:v>3.3749999999999987</c:v>
                </c:pt>
                <c:pt idx="1241">
                  <c:v>3.7829999999999999</c:v>
                </c:pt>
                <c:pt idx="1242">
                  <c:v>2.8048299999999977</c:v>
                </c:pt>
                <c:pt idx="1243">
                  <c:v>6.4139999999999997</c:v>
                </c:pt>
                <c:pt idx="1244">
                  <c:v>6.5130999999999997</c:v>
                </c:pt>
                <c:pt idx="1245">
                  <c:v>10</c:v>
                </c:pt>
                <c:pt idx="1246">
                  <c:v>9.4390000000000001</c:v>
                </c:pt>
                <c:pt idx="1247">
                  <c:v>12</c:v>
                </c:pt>
                <c:pt idx="1248">
                  <c:v>3.577</c:v>
                </c:pt>
                <c:pt idx="1249">
                  <c:v>3.79</c:v>
                </c:pt>
                <c:pt idx="1250">
                  <c:v>5.64</c:v>
                </c:pt>
                <c:pt idx="1251">
                  <c:v>5.4130000000000003</c:v>
                </c:pt>
                <c:pt idx="1252">
                  <c:v>8.2166000000000015</c:v>
                </c:pt>
                <c:pt idx="1253">
                  <c:v>4.68</c:v>
                </c:pt>
                <c:pt idx="1254">
                  <c:v>10.741899999999999</c:v>
                </c:pt>
                <c:pt idx="1255">
                  <c:v>9</c:v>
                </c:pt>
                <c:pt idx="1256">
                  <c:v>3.8</c:v>
                </c:pt>
                <c:pt idx="1257">
                  <c:v>2.7210000000000001</c:v>
                </c:pt>
                <c:pt idx="1258">
                  <c:v>2.7600000000000002</c:v>
                </c:pt>
                <c:pt idx="1259">
                  <c:v>80</c:v>
                </c:pt>
                <c:pt idx="1260">
                  <c:v>2.69</c:v>
                </c:pt>
                <c:pt idx="1261">
                  <c:v>5.4279999999999955</c:v>
                </c:pt>
                <c:pt idx="1262">
                  <c:v>3.3101599999999967</c:v>
                </c:pt>
                <c:pt idx="1263">
                  <c:v>3.374849999999991</c:v>
                </c:pt>
                <c:pt idx="1264">
                  <c:v>2.7711999999999999</c:v>
                </c:pt>
                <c:pt idx="1265">
                  <c:v>6.3</c:v>
                </c:pt>
                <c:pt idx="1266">
                  <c:v>2.9106999999999967</c:v>
                </c:pt>
                <c:pt idx="1267">
                  <c:v>450</c:v>
                </c:pt>
                <c:pt idx="1268">
                  <c:v>6.5430999999999999</c:v>
                </c:pt>
                <c:pt idx="1269">
                  <c:v>7.2</c:v>
                </c:pt>
                <c:pt idx="1270">
                  <c:v>740</c:v>
                </c:pt>
                <c:pt idx="1271">
                  <c:v>12</c:v>
                </c:pt>
                <c:pt idx="1272">
                  <c:v>74.86</c:v>
                </c:pt>
                <c:pt idx="1273">
                  <c:v>3.4565999999999977</c:v>
                </c:pt>
                <c:pt idx="1274">
                  <c:v>10.438000000000001</c:v>
                </c:pt>
                <c:pt idx="1275">
                  <c:v>2.754</c:v>
                </c:pt>
                <c:pt idx="1276">
                  <c:v>25.62</c:v>
                </c:pt>
                <c:pt idx="1277">
                  <c:v>5.3193000000000001</c:v>
                </c:pt>
                <c:pt idx="1278">
                  <c:v>4.0301</c:v>
                </c:pt>
                <c:pt idx="1279">
                  <c:v>17.05</c:v>
                </c:pt>
                <c:pt idx="1280">
                  <c:v>14.88</c:v>
                </c:pt>
                <c:pt idx="1281">
                  <c:v>19.149999999999999</c:v>
                </c:pt>
                <c:pt idx="1282">
                  <c:v>7.2572999999999999</c:v>
                </c:pt>
                <c:pt idx="1283">
                  <c:v>2.72</c:v>
                </c:pt>
                <c:pt idx="1284">
                  <c:v>5.98</c:v>
                </c:pt>
                <c:pt idx="1285">
                  <c:v>2.7359999999999998</c:v>
                </c:pt>
                <c:pt idx="1286">
                  <c:v>63.641000000000005</c:v>
                </c:pt>
                <c:pt idx="1287">
                  <c:v>5.34499999999999</c:v>
                </c:pt>
                <c:pt idx="1288">
                  <c:v>2.8249999999999997</c:v>
                </c:pt>
                <c:pt idx="1289">
                  <c:v>12</c:v>
                </c:pt>
                <c:pt idx="1290">
                  <c:v>5.25</c:v>
                </c:pt>
                <c:pt idx="1291">
                  <c:v>7.2219999999999995</c:v>
                </c:pt>
                <c:pt idx="1292">
                  <c:v>4.258</c:v>
                </c:pt>
                <c:pt idx="1293">
                  <c:v>5.3201999999999945</c:v>
                </c:pt>
                <c:pt idx="1294">
                  <c:v>5.6227999999999945</c:v>
                </c:pt>
                <c:pt idx="1295">
                  <c:v>2.8161999999999967</c:v>
                </c:pt>
                <c:pt idx="1296">
                  <c:v>2.72</c:v>
                </c:pt>
                <c:pt idx="1297">
                  <c:v>15.515000000000002</c:v>
                </c:pt>
                <c:pt idx="1298">
                  <c:v>6.5</c:v>
                </c:pt>
                <c:pt idx="1299">
                  <c:v>9.93</c:v>
                </c:pt>
                <c:pt idx="1300">
                  <c:v>12.857000000000006</c:v>
                </c:pt>
                <c:pt idx="1301">
                  <c:v>12</c:v>
                </c:pt>
                <c:pt idx="1302">
                  <c:v>33.53</c:v>
                </c:pt>
                <c:pt idx="1303">
                  <c:v>3.4467999999999988</c:v>
                </c:pt>
                <c:pt idx="1304">
                  <c:v>16.841000000000001</c:v>
                </c:pt>
                <c:pt idx="1305">
                  <c:v>3.1177000000000001</c:v>
                </c:pt>
                <c:pt idx="1306">
                  <c:v>4.5939999999999985</c:v>
                </c:pt>
                <c:pt idx="1307">
                  <c:v>69</c:v>
                </c:pt>
                <c:pt idx="1308">
                  <c:v>3.0979999999999999</c:v>
                </c:pt>
                <c:pt idx="1309">
                  <c:v>9</c:v>
                </c:pt>
                <c:pt idx="1310">
                  <c:v>7.2960000000000003</c:v>
                </c:pt>
                <c:pt idx="1311">
                  <c:v>5.7344999999999997</c:v>
                </c:pt>
                <c:pt idx="1312">
                  <c:v>86</c:v>
                </c:pt>
                <c:pt idx="1313">
                  <c:v>26</c:v>
                </c:pt>
                <c:pt idx="1314">
                  <c:v>8.1110000000000024</c:v>
                </c:pt>
                <c:pt idx="1315">
                  <c:v>5.08</c:v>
                </c:pt>
                <c:pt idx="1316">
                  <c:v>6.0639999999999965</c:v>
                </c:pt>
                <c:pt idx="1317">
                  <c:v>9.3660000000000068</c:v>
                </c:pt>
                <c:pt idx="1318">
                  <c:v>5.41</c:v>
                </c:pt>
                <c:pt idx="1319">
                  <c:v>2.601</c:v>
                </c:pt>
                <c:pt idx="1320">
                  <c:v>8.4531000000000027</c:v>
                </c:pt>
                <c:pt idx="1321">
                  <c:v>3.2269999999999999</c:v>
                </c:pt>
                <c:pt idx="1322">
                  <c:v>6.9</c:v>
                </c:pt>
                <c:pt idx="1323">
                  <c:v>3.8811</c:v>
                </c:pt>
                <c:pt idx="1324">
                  <c:v>131.30000000000001</c:v>
                </c:pt>
                <c:pt idx="1325">
                  <c:v>4.7354000000000003</c:v>
                </c:pt>
                <c:pt idx="1326">
                  <c:v>3.6862900000000001</c:v>
                </c:pt>
                <c:pt idx="1327">
                  <c:v>3.0449999999999999</c:v>
                </c:pt>
                <c:pt idx="1328">
                  <c:v>64.23</c:v>
                </c:pt>
                <c:pt idx="1329">
                  <c:v>9.6602000000000015</c:v>
                </c:pt>
                <c:pt idx="1330">
                  <c:v>6.2480000000000002</c:v>
                </c:pt>
                <c:pt idx="1331">
                  <c:v>29.9</c:v>
                </c:pt>
                <c:pt idx="1332">
                  <c:v>3.0155499999999953</c:v>
                </c:pt>
                <c:pt idx="1333">
                  <c:v>3.5482999999999998</c:v>
                </c:pt>
                <c:pt idx="1334">
                  <c:v>2.9173</c:v>
                </c:pt>
                <c:pt idx="1335">
                  <c:v>3.3299999999999987</c:v>
                </c:pt>
                <c:pt idx="1336">
                  <c:v>6.5919999999999996</c:v>
                </c:pt>
                <c:pt idx="1337">
                  <c:v>4.6567999999999996</c:v>
                </c:pt>
                <c:pt idx="1338">
                  <c:v>2.569</c:v>
                </c:pt>
                <c:pt idx="1339">
                  <c:v>118.7</c:v>
                </c:pt>
                <c:pt idx="1340">
                  <c:v>3.0341</c:v>
                </c:pt>
                <c:pt idx="1341">
                  <c:v>2.7170000000000001</c:v>
                </c:pt>
                <c:pt idx="1342">
                  <c:v>3.48</c:v>
                </c:pt>
                <c:pt idx="1343">
                  <c:v>7.32099999999999</c:v>
                </c:pt>
                <c:pt idx="1344">
                  <c:v>2.6009000000000002</c:v>
                </c:pt>
                <c:pt idx="1345">
                  <c:v>6.2930000000000001</c:v>
                </c:pt>
                <c:pt idx="1346">
                  <c:v>32.800000000000004</c:v>
                </c:pt>
                <c:pt idx="1347">
                  <c:v>3.0815800000000002</c:v>
                </c:pt>
                <c:pt idx="1348">
                  <c:v>3.1219999999999999</c:v>
                </c:pt>
                <c:pt idx="1349">
                  <c:v>4.7</c:v>
                </c:pt>
                <c:pt idx="1350">
                  <c:v>5.8199999999999985</c:v>
                </c:pt>
                <c:pt idx="1351">
                  <c:v>2.9459999999999997</c:v>
                </c:pt>
                <c:pt idx="1352">
                  <c:v>28</c:v>
                </c:pt>
                <c:pt idx="1353">
                  <c:v>8.8500000000000068</c:v>
                </c:pt>
                <c:pt idx="1354">
                  <c:v>18.985999999999944</c:v>
                </c:pt>
                <c:pt idx="1355">
                  <c:v>63.5</c:v>
                </c:pt>
                <c:pt idx="1356">
                  <c:v>11.946</c:v>
                </c:pt>
                <c:pt idx="1357">
                  <c:v>6.7839999999999998</c:v>
                </c:pt>
                <c:pt idx="1358">
                  <c:v>5.7700000000000014</c:v>
                </c:pt>
                <c:pt idx="1359">
                  <c:v>3.96</c:v>
                </c:pt>
                <c:pt idx="1360">
                  <c:v>14.4</c:v>
                </c:pt>
                <c:pt idx="1361">
                  <c:v>3.6169199999999977</c:v>
                </c:pt>
                <c:pt idx="1362">
                  <c:v>3.5640999999999998</c:v>
                </c:pt>
                <c:pt idx="1363">
                  <c:v>6.1499999999999995</c:v>
                </c:pt>
                <c:pt idx="1364">
                  <c:v>2.82</c:v>
                </c:pt>
                <c:pt idx="1365">
                  <c:v>4.2539999999999996</c:v>
                </c:pt>
                <c:pt idx="1366">
                  <c:v>3.6857799999999998</c:v>
                </c:pt>
                <c:pt idx="1367">
                  <c:v>4.0919999999999996</c:v>
                </c:pt>
                <c:pt idx="1368">
                  <c:v>6.4842000000000004</c:v>
                </c:pt>
                <c:pt idx="1369">
                  <c:v>4.0175999999999945</c:v>
                </c:pt>
                <c:pt idx="1370">
                  <c:v>4.5842000000000001</c:v>
                </c:pt>
                <c:pt idx="1371">
                  <c:v>2.72</c:v>
                </c:pt>
                <c:pt idx="1372">
                  <c:v>12.763500000000002</c:v>
                </c:pt>
                <c:pt idx="1373">
                  <c:v>3.4157999999999977</c:v>
                </c:pt>
                <c:pt idx="1374">
                  <c:v>8</c:v>
                </c:pt>
                <c:pt idx="1375">
                  <c:v>13.7</c:v>
                </c:pt>
                <c:pt idx="1376">
                  <c:v>3.6579999999999999</c:v>
                </c:pt>
                <c:pt idx="1377">
                  <c:v>6.0510000000000002</c:v>
                </c:pt>
                <c:pt idx="1378">
                  <c:v>4.3539999999999965</c:v>
                </c:pt>
                <c:pt idx="1379">
                  <c:v>19</c:v>
                </c:pt>
                <c:pt idx="1380">
                  <c:v>4.9690000000000003</c:v>
                </c:pt>
                <c:pt idx="1381">
                  <c:v>8.129999999999999</c:v>
                </c:pt>
                <c:pt idx="1382">
                  <c:v>14.339</c:v>
                </c:pt>
                <c:pt idx="1383">
                  <c:v>3.8039999999999998</c:v>
                </c:pt>
                <c:pt idx="1384">
                  <c:v>3.8839999999999999</c:v>
                </c:pt>
                <c:pt idx="1385">
                  <c:v>5.9463000000000097</c:v>
                </c:pt>
                <c:pt idx="1386">
                  <c:v>2.5945999999999998</c:v>
                </c:pt>
                <c:pt idx="1387">
                  <c:v>3.5449999999999999</c:v>
                </c:pt>
                <c:pt idx="1388">
                  <c:v>3.3</c:v>
                </c:pt>
                <c:pt idx="1389">
                  <c:v>5.5783000000000014</c:v>
                </c:pt>
                <c:pt idx="1390">
                  <c:v>3.548</c:v>
                </c:pt>
                <c:pt idx="1391">
                  <c:v>3</c:v>
                </c:pt>
                <c:pt idx="1392">
                  <c:v>5</c:v>
                </c:pt>
                <c:pt idx="1393">
                  <c:v>9.6239999999999988</c:v>
                </c:pt>
                <c:pt idx="1394">
                  <c:v>20</c:v>
                </c:pt>
                <c:pt idx="1395">
                  <c:v>4.5199999999999996</c:v>
                </c:pt>
                <c:pt idx="1396">
                  <c:v>14.58</c:v>
                </c:pt>
                <c:pt idx="1397">
                  <c:v>4.4762000000000128</c:v>
                </c:pt>
                <c:pt idx="1398">
                  <c:v>4.7938999999999998</c:v>
                </c:pt>
                <c:pt idx="1399">
                  <c:v>3.4489999999999998</c:v>
                </c:pt>
                <c:pt idx="1400">
                  <c:v>3.3899999999999997</c:v>
                </c:pt>
                <c:pt idx="1401">
                  <c:v>9.8140000000000001</c:v>
                </c:pt>
                <c:pt idx="1402">
                  <c:v>5.46</c:v>
                </c:pt>
                <c:pt idx="1403">
                  <c:v>3.3449999999999998</c:v>
                </c:pt>
                <c:pt idx="1404">
                  <c:v>28.02</c:v>
                </c:pt>
                <c:pt idx="1405">
                  <c:v>5.2744999999999997</c:v>
                </c:pt>
                <c:pt idx="1406">
                  <c:v>2.9649000000000001</c:v>
                </c:pt>
                <c:pt idx="1407">
                  <c:v>24</c:v>
                </c:pt>
                <c:pt idx="1408">
                  <c:v>9</c:v>
                </c:pt>
                <c:pt idx="1409">
                  <c:v>118</c:v>
                </c:pt>
                <c:pt idx="1410">
                  <c:v>2.8847</c:v>
                </c:pt>
                <c:pt idx="1411">
                  <c:v>17.204000000000001</c:v>
                </c:pt>
                <c:pt idx="1412">
                  <c:v>2.8673999999999999</c:v>
                </c:pt>
                <c:pt idx="1413">
                  <c:v>3.01</c:v>
                </c:pt>
                <c:pt idx="1414">
                  <c:v>27</c:v>
                </c:pt>
                <c:pt idx="1415">
                  <c:v>8.9</c:v>
                </c:pt>
                <c:pt idx="1416">
                  <c:v>6.9050000000000002</c:v>
                </c:pt>
                <c:pt idx="1417">
                  <c:v>61</c:v>
                </c:pt>
                <c:pt idx="1418">
                  <c:v>116</c:v>
                </c:pt>
                <c:pt idx="1419">
                  <c:v>3.27915</c:v>
                </c:pt>
                <c:pt idx="1420">
                  <c:v>7.4568000000000003</c:v>
                </c:pt>
                <c:pt idx="1421">
                  <c:v>5.8422000000000001</c:v>
                </c:pt>
                <c:pt idx="1422">
                  <c:v>16.71</c:v>
                </c:pt>
                <c:pt idx="1423">
                  <c:v>6.5286999999999997</c:v>
                </c:pt>
                <c:pt idx="1424">
                  <c:v>4.9020000000000001</c:v>
                </c:pt>
                <c:pt idx="1425">
                  <c:v>3.11</c:v>
                </c:pt>
                <c:pt idx="1426">
                  <c:v>75.3</c:v>
                </c:pt>
                <c:pt idx="1427">
                  <c:v>3.4499999999999997</c:v>
                </c:pt>
                <c:pt idx="1428">
                  <c:v>8.4880000000000013</c:v>
                </c:pt>
                <c:pt idx="1429">
                  <c:v>29.8</c:v>
                </c:pt>
                <c:pt idx="1430">
                  <c:v>6.3769999999999998</c:v>
                </c:pt>
                <c:pt idx="1431">
                  <c:v>2.5779999999999998</c:v>
                </c:pt>
                <c:pt idx="1432">
                  <c:v>3.3659999999999997</c:v>
                </c:pt>
                <c:pt idx="1433">
                  <c:v>24</c:v>
                </c:pt>
                <c:pt idx="1434">
                  <c:v>10.7</c:v>
                </c:pt>
                <c:pt idx="1435">
                  <c:v>2.8639999999999999</c:v>
                </c:pt>
                <c:pt idx="1436">
                  <c:v>2.8218999999999967</c:v>
                </c:pt>
                <c:pt idx="1437">
                  <c:v>5.0830000000000002</c:v>
                </c:pt>
                <c:pt idx="1438">
                  <c:v>7.3626999999999985</c:v>
                </c:pt>
                <c:pt idx="1439">
                  <c:v>4.0863000000000014</c:v>
                </c:pt>
                <c:pt idx="1440">
                  <c:v>9.5</c:v>
                </c:pt>
                <c:pt idx="1441">
                  <c:v>3.1587000000000001</c:v>
                </c:pt>
                <c:pt idx="1442">
                  <c:v>3.028</c:v>
                </c:pt>
                <c:pt idx="1443">
                  <c:v>114</c:v>
                </c:pt>
                <c:pt idx="1444">
                  <c:v>5.0369000000000002</c:v>
                </c:pt>
                <c:pt idx="1445">
                  <c:v>5.4320000000000004</c:v>
                </c:pt>
                <c:pt idx="1446">
                  <c:v>3.9</c:v>
                </c:pt>
                <c:pt idx="1447">
                  <c:v>7.8820199999999945</c:v>
                </c:pt>
                <c:pt idx="1448">
                  <c:v>19.855</c:v>
                </c:pt>
                <c:pt idx="1449">
                  <c:v>6.4</c:v>
                </c:pt>
                <c:pt idx="1450">
                  <c:v>7.4710000000000107</c:v>
                </c:pt>
                <c:pt idx="1451">
                  <c:v>2.7890000000000001</c:v>
                </c:pt>
                <c:pt idx="1452">
                  <c:v>16.23</c:v>
                </c:pt>
                <c:pt idx="1453">
                  <c:v>24.884</c:v>
                </c:pt>
                <c:pt idx="1454">
                  <c:v>3.85453</c:v>
                </c:pt>
                <c:pt idx="1455">
                  <c:v>7.8849999999999945</c:v>
                </c:pt>
                <c:pt idx="1456">
                  <c:v>14.322000000000006</c:v>
                </c:pt>
                <c:pt idx="1457">
                  <c:v>12</c:v>
                </c:pt>
                <c:pt idx="1458">
                  <c:v>2.6747000000000001</c:v>
                </c:pt>
                <c:pt idx="1459">
                  <c:v>5.04</c:v>
                </c:pt>
                <c:pt idx="1460">
                  <c:v>2.82</c:v>
                </c:pt>
                <c:pt idx="1461">
                  <c:v>3.9683000000000002</c:v>
                </c:pt>
                <c:pt idx="1462">
                  <c:v>11.5</c:v>
                </c:pt>
                <c:pt idx="1463">
                  <c:v>3.2437000000000054</c:v>
                </c:pt>
                <c:pt idx="1464">
                  <c:v>4.2350000000000003</c:v>
                </c:pt>
                <c:pt idx="1465">
                  <c:v>3.8699999999999997</c:v>
                </c:pt>
                <c:pt idx="1466">
                  <c:v>2.7246999999999999</c:v>
                </c:pt>
                <c:pt idx="1467">
                  <c:v>5.8939999999999975</c:v>
                </c:pt>
                <c:pt idx="1468">
                  <c:v>3.14</c:v>
                </c:pt>
                <c:pt idx="1469">
                  <c:v>3.9409999999999998</c:v>
                </c:pt>
                <c:pt idx="1470">
                  <c:v>31.4</c:v>
                </c:pt>
                <c:pt idx="1471">
                  <c:v>8.91</c:v>
                </c:pt>
                <c:pt idx="1472">
                  <c:v>54.867000000000004</c:v>
                </c:pt>
                <c:pt idx="1473">
                  <c:v>8.0970000000000013</c:v>
                </c:pt>
                <c:pt idx="1474">
                  <c:v>2.5389999999999997</c:v>
                </c:pt>
                <c:pt idx="1475">
                  <c:v>8.8980000000000015</c:v>
                </c:pt>
                <c:pt idx="1476">
                  <c:v>9.4</c:v>
                </c:pt>
                <c:pt idx="1477">
                  <c:v>14.75</c:v>
                </c:pt>
                <c:pt idx="1478">
                  <c:v>8.4439999999999991</c:v>
                </c:pt>
                <c:pt idx="1479">
                  <c:v>24.544</c:v>
                </c:pt>
                <c:pt idx="1480">
                  <c:v>3.6924999999999977</c:v>
                </c:pt>
                <c:pt idx="1481">
                  <c:v>5.857999999999989</c:v>
                </c:pt>
                <c:pt idx="1482">
                  <c:v>2.9359999999999977</c:v>
                </c:pt>
                <c:pt idx="1483">
                  <c:v>2.2663000000000002</c:v>
                </c:pt>
                <c:pt idx="1484">
                  <c:v>12</c:v>
                </c:pt>
                <c:pt idx="1485">
                  <c:v>4.4518000000000004</c:v>
                </c:pt>
                <c:pt idx="1486">
                  <c:v>6.35</c:v>
                </c:pt>
                <c:pt idx="1487">
                  <c:v>11.027999999999999</c:v>
                </c:pt>
                <c:pt idx="1488">
                  <c:v>9.0220000000000002</c:v>
                </c:pt>
                <c:pt idx="1489">
                  <c:v>3.6196999999999977</c:v>
                </c:pt>
                <c:pt idx="1490">
                  <c:v>3.3450099999999967</c:v>
                </c:pt>
                <c:pt idx="1491">
                  <c:v>85</c:v>
                </c:pt>
                <c:pt idx="1492">
                  <c:v>0.12130000000000002</c:v>
                </c:pt>
                <c:pt idx="1493">
                  <c:v>2.59</c:v>
                </c:pt>
                <c:pt idx="1494">
                  <c:v>8.2222999999999988</c:v>
                </c:pt>
                <c:pt idx="1495">
                  <c:v>5.6599999999999975</c:v>
                </c:pt>
                <c:pt idx="1496">
                  <c:v>3.1381000000000001</c:v>
                </c:pt>
                <c:pt idx="1497">
                  <c:v>8.9030000000000005</c:v>
                </c:pt>
                <c:pt idx="1498">
                  <c:v>2.6797999999999997</c:v>
                </c:pt>
                <c:pt idx="1499">
                  <c:v>3.6480800000000002</c:v>
                </c:pt>
                <c:pt idx="1500">
                  <c:v>3.367</c:v>
                </c:pt>
                <c:pt idx="1501">
                  <c:v>3.4899999999999998</c:v>
                </c:pt>
                <c:pt idx="1502">
                  <c:v>2.5293999999999999</c:v>
                </c:pt>
                <c:pt idx="1503">
                  <c:v>5.415</c:v>
                </c:pt>
                <c:pt idx="1504">
                  <c:v>7.8460000000000001</c:v>
                </c:pt>
                <c:pt idx="1505">
                  <c:v>24.51</c:v>
                </c:pt>
                <c:pt idx="1506">
                  <c:v>8</c:v>
                </c:pt>
                <c:pt idx="1507">
                  <c:v>2</c:v>
                </c:pt>
                <c:pt idx="1508">
                  <c:v>2.762</c:v>
                </c:pt>
                <c:pt idx="1509">
                  <c:v>4.4000000000000004</c:v>
                </c:pt>
                <c:pt idx="1510">
                  <c:v>3.68</c:v>
                </c:pt>
                <c:pt idx="1511">
                  <c:v>5.3436000000000003</c:v>
                </c:pt>
                <c:pt idx="1512">
                  <c:v>6.8</c:v>
                </c:pt>
                <c:pt idx="1513">
                  <c:v>13.835000000000004</c:v>
                </c:pt>
                <c:pt idx="1514">
                  <c:v>4.0599999999999996</c:v>
                </c:pt>
                <c:pt idx="1515">
                  <c:v>5.35299999999999</c:v>
                </c:pt>
                <c:pt idx="1516">
                  <c:v>9.7000000000000011</c:v>
                </c:pt>
                <c:pt idx="1517">
                  <c:v>3.6</c:v>
                </c:pt>
                <c:pt idx="1518">
                  <c:v>4.0653999999999995</c:v>
                </c:pt>
                <c:pt idx="1519">
                  <c:v>7.1230000000000002E-2</c:v>
                </c:pt>
                <c:pt idx="1520">
                  <c:v>6.819</c:v>
                </c:pt>
                <c:pt idx="1521">
                  <c:v>29.95</c:v>
                </c:pt>
                <c:pt idx="1522">
                  <c:v>7.5720000000000001</c:v>
                </c:pt>
                <c:pt idx="1523">
                  <c:v>13.828000000000001</c:v>
                </c:pt>
                <c:pt idx="1524">
                  <c:v>3.3</c:v>
                </c:pt>
                <c:pt idx="1525">
                  <c:v>48.6</c:v>
                </c:pt>
                <c:pt idx="1526">
                  <c:v>19.760000000000002</c:v>
                </c:pt>
                <c:pt idx="1527">
                  <c:v>5.03</c:v>
                </c:pt>
                <c:pt idx="1528">
                  <c:v>6.1508999999999965</c:v>
                </c:pt>
                <c:pt idx="1529">
                  <c:v>7.1049999999999898</c:v>
                </c:pt>
                <c:pt idx="1530">
                  <c:v>3.0789</c:v>
                </c:pt>
                <c:pt idx="1531">
                  <c:v>6.5</c:v>
                </c:pt>
                <c:pt idx="1532">
                  <c:v>5.3919999999999995</c:v>
                </c:pt>
                <c:pt idx="1533">
                  <c:v>0.48650000000000032</c:v>
                </c:pt>
                <c:pt idx="1534">
                  <c:v>3.613</c:v>
                </c:pt>
                <c:pt idx="1535">
                  <c:v>3.2429999999999999</c:v>
                </c:pt>
                <c:pt idx="1536">
                  <c:v>4.6579999999999897</c:v>
                </c:pt>
                <c:pt idx="1537">
                  <c:v>3.4609999999999999</c:v>
                </c:pt>
                <c:pt idx="1538">
                  <c:v>356</c:v>
                </c:pt>
                <c:pt idx="1539">
                  <c:v>500</c:v>
                </c:pt>
                <c:pt idx="1540">
                  <c:v>16.606200000000001</c:v>
                </c:pt>
                <c:pt idx="1541">
                  <c:v>5.3</c:v>
                </c:pt>
                <c:pt idx="1542">
                  <c:v>11.9404</c:v>
                </c:pt>
                <c:pt idx="1543">
                  <c:v>15.414200000000001</c:v>
                </c:pt>
                <c:pt idx="1544">
                  <c:v>6.2359999999999998</c:v>
                </c:pt>
                <c:pt idx="1545">
                  <c:v>10.200000000000001</c:v>
                </c:pt>
                <c:pt idx="1546">
                  <c:v>7.4420000000000002</c:v>
                </c:pt>
                <c:pt idx="1547">
                  <c:v>30.097999999999999</c:v>
                </c:pt>
                <c:pt idx="1548">
                  <c:v>4.3605999999999945</c:v>
                </c:pt>
                <c:pt idx="1549">
                  <c:v>6.6</c:v>
                </c:pt>
                <c:pt idx="1550">
                  <c:v>2.6335999999999999</c:v>
                </c:pt>
                <c:pt idx="1551">
                  <c:v>5.0569999999999995</c:v>
                </c:pt>
                <c:pt idx="1552">
                  <c:v>5.4700000000000024</c:v>
                </c:pt>
                <c:pt idx="1553">
                  <c:v>9.0640000000000001</c:v>
                </c:pt>
                <c:pt idx="1554">
                  <c:v>7.7320000000000002</c:v>
                </c:pt>
                <c:pt idx="1555">
                  <c:v>8.4</c:v>
                </c:pt>
                <c:pt idx="1556">
                  <c:v>80</c:v>
                </c:pt>
                <c:pt idx="1557">
                  <c:v>9.8760000000000048</c:v>
                </c:pt>
                <c:pt idx="1558">
                  <c:v>26.27</c:v>
                </c:pt>
                <c:pt idx="1559">
                  <c:v>11.389000000000006</c:v>
                </c:pt>
                <c:pt idx="1560">
                  <c:v>60.8</c:v>
                </c:pt>
                <c:pt idx="1561">
                  <c:v>6.02</c:v>
                </c:pt>
                <c:pt idx="1562">
                  <c:v>9.18</c:v>
                </c:pt>
                <c:pt idx="1563">
                  <c:v>2.27</c:v>
                </c:pt>
                <c:pt idx="1564">
                  <c:v>11.4969</c:v>
                </c:pt>
                <c:pt idx="1565">
                  <c:v>8.2800000000000011</c:v>
                </c:pt>
                <c:pt idx="1566">
                  <c:v>6.0792000000000108</c:v>
                </c:pt>
                <c:pt idx="1567">
                  <c:v>3</c:v>
                </c:pt>
                <c:pt idx="1568">
                  <c:v>4.68</c:v>
                </c:pt>
                <c:pt idx="1569">
                  <c:v>3.9975999999999998</c:v>
                </c:pt>
                <c:pt idx="1570">
                  <c:v>8.1690000000000005</c:v>
                </c:pt>
                <c:pt idx="1571">
                  <c:v>14.15</c:v>
                </c:pt>
                <c:pt idx="1572">
                  <c:v>5.92</c:v>
                </c:pt>
                <c:pt idx="1573">
                  <c:v>11.9</c:v>
                </c:pt>
                <c:pt idx="1574">
                  <c:v>7.74</c:v>
                </c:pt>
                <c:pt idx="1575">
                  <c:v>4.1753999999999998</c:v>
                </c:pt>
                <c:pt idx="1576">
                  <c:v>7.8</c:v>
                </c:pt>
                <c:pt idx="1577">
                  <c:v>4.8099999999999996</c:v>
                </c:pt>
                <c:pt idx="1578">
                  <c:v>5.7107599999999996</c:v>
                </c:pt>
                <c:pt idx="1579">
                  <c:v>2.427</c:v>
                </c:pt>
                <c:pt idx="1580">
                  <c:v>1</c:v>
                </c:pt>
                <c:pt idx="1581">
                  <c:v>5</c:v>
                </c:pt>
                <c:pt idx="1582">
                  <c:v>3.0851999999999999</c:v>
                </c:pt>
                <c:pt idx="1583">
                  <c:v>8.52</c:v>
                </c:pt>
                <c:pt idx="1584">
                  <c:v>3.14</c:v>
                </c:pt>
                <c:pt idx="1585">
                  <c:v>81</c:v>
                </c:pt>
                <c:pt idx="1586">
                  <c:v>3.2</c:v>
                </c:pt>
                <c:pt idx="1587">
                  <c:v>3.9</c:v>
                </c:pt>
                <c:pt idx="1588">
                  <c:v>4.5600000000000002E-2</c:v>
                </c:pt>
                <c:pt idx="1589">
                  <c:v>9.0279999999999987</c:v>
                </c:pt>
                <c:pt idx="1590">
                  <c:v>3.0139999999999998</c:v>
                </c:pt>
                <c:pt idx="1591">
                  <c:v>10.638999999999999</c:v>
                </c:pt>
                <c:pt idx="1592">
                  <c:v>13.829000000000002</c:v>
                </c:pt>
                <c:pt idx="1593">
                  <c:v>60</c:v>
                </c:pt>
                <c:pt idx="1594">
                  <c:v>321</c:v>
                </c:pt>
                <c:pt idx="1595">
                  <c:v>78.849999999999994</c:v>
                </c:pt>
                <c:pt idx="1596">
                  <c:v>5.5469999999999997</c:v>
                </c:pt>
                <c:pt idx="1597">
                  <c:v>5.9371</c:v>
                </c:pt>
                <c:pt idx="1598">
                  <c:v>5.6950999999999965</c:v>
                </c:pt>
                <c:pt idx="1599">
                  <c:v>7.4</c:v>
                </c:pt>
                <c:pt idx="1600">
                  <c:v>6.4709000000000003</c:v>
                </c:pt>
                <c:pt idx="1601">
                  <c:v>10.223000000000001</c:v>
                </c:pt>
                <c:pt idx="1602">
                  <c:v>5.98</c:v>
                </c:pt>
                <c:pt idx="1603">
                  <c:v>3.6789999999999998</c:v>
                </c:pt>
                <c:pt idx="1604">
                  <c:v>12.548999999999999</c:v>
                </c:pt>
                <c:pt idx="1605">
                  <c:v>8.1201999999999988</c:v>
                </c:pt>
                <c:pt idx="1606">
                  <c:v>12</c:v>
                </c:pt>
                <c:pt idx="1607">
                  <c:v>31.6</c:v>
                </c:pt>
                <c:pt idx="1608">
                  <c:v>3.8883000000000001</c:v>
                </c:pt>
                <c:pt idx="1609">
                  <c:v>4.5599999999999996</c:v>
                </c:pt>
                <c:pt idx="1610">
                  <c:v>2.8329999999999953</c:v>
                </c:pt>
                <c:pt idx="1611">
                  <c:v>10.07</c:v>
                </c:pt>
                <c:pt idx="1612">
                  <c:v>14.18</c:v>
                </c:pt>
                <c:pt idx="1613">
                  <c:v>4.4099000000000004</c:v>
                </c:pt>
                <c:pt idx="1614">
                  <c:v>3.0749999999999997</c:v>
                </c:pt>
                <c:pt idx="1615">
                  <c:v>3.4303E-2</c:v>
                </c:pt>
                <c:pt idx="1616">
                  <c:v>5.2539999999999996</c:v>
                </c:pt>
                <c:pt idx="1617">
                  <c:v>4.5599999999999996</c:v>
                </c:pt>
                <c:pt idx="1618">
                  <c:v>4.0239999999999965</c:v>
                </c:pt>
                <c:pt idx="1619">
                  <c:v>5.9498000000000024</c:v>
                </c:pt>
                <c:pt idx="1620">
                  <c:v>14.03</c:v>
                </c:pt>
                <c:pt idx="1621">
                  <c:v>4.8</c:v>
                </c:pt>
                <c:pt idx="1622">
                  <c:v>3.7690000000000001</c:v>
                </c:pt>
                <c:pt idx="1623">
                  <c:v>6.2891000000000004</c:v>
                </c:pt>
                <c:pt idx="1624">
                  <c:v>8.58</c:v>
                </c:pt>
                <c:pt idx="1625">
                  <c:v>3.5379999999999998</c:v>
                </c:pt>
                <c:pt idx="1626">
                  <c:v>11.57</c:v>
                </c:pt>
                <c:pt idx="1627">
                  <c:v>11</c:v>
                </c:pt>
                <c:pt idx="1628">
                  <c:v>2.5</c:v>
                </c:pt>
                <c:pt idx="1629">
                  <c:v>2.4119999999999977</c:v>
                </c:pt>
                <c:pt idx="1630">
                  <c:v>4.4184999999999999</c:v>
                </c:pt>
                <c:pt idx="1631">
                  <c:v>6.23</c:v>
                </c:pt>
                <c:pt idx="1632">
                  <c:v>31.734999999999999</c:v>
                </c:pt>
                <c:pt idx="1633">
                  <c:v>26.6</c:v>
                </c:pt>
                <c:pt idx="1634">
                  <c:v>3.1600100000000002</c:v>
                </c:pt>
                <c:pt idx="1635">
                  <c:v>11.733999999999998</c:v>
                </c:pt>
                <c:pt idx="1636">
                  <c:v>16.491999999999987</c:v>
                </c:pt>
                <c:pt idx="1637">
                  <c:v>24</c:v>
                </c:pt>
                <c:pt idx="1638">
                  <c:v>2.56</c:v>
                </c:pt>
                <c:pt idx="1639">
                  <c:v>6.35</c:v>
                </c:pt>
                <c:pt idx="1640">
                  <c:v>2.2082999999999999</c:v>
                </c:pt>
                <c:pt idx="1641">
                  <c:v>19.55</c:v>
                </c:pt>
                <c:pt idx="1642">
                  <c:v>2.6579999999999999</c:v>
                </c:pt>
                <c:pt idx="1643">
                  <c:v>4.1439999999999975</c:v>
                </c:pt>
                <c:pt idx="1644">
                  <c:v>4.8411999999999997</c:v>
                </c:pt>
                <c:pt idx="1645">
                  <c:v>10.02</c:v>
                </c:pt>
                <c:pt idx="1646">
                  <c:v>2.7490000000000001</c:v>
                </c:pt>
                <c:pt idx="1647">
                  <c:v>2.3299999999999987</c:v>
                </c:pt>
                <c:pt idx="1648">
                  <c:v>7.4</c:v>
                </c:pt>
                <c:pt idx="1649">
                  <c:v>3.0125999999999977</c:v>
                </c:pt>
                <c:pt idx="1650">
                  <c:v>8.027000000000001</c:v>
                </c:pt>
                <c:pt idx="1651">
                  <c:v>7.7712000000000119</c:v>
                </c:pt>
                <c:pt idx="1652">
                  <c:v>8.9940000000000015</c:v>
                </c:pt>
                <c:pt idx="1653">
                  <c:v>6.4429999999999996</c:v>
                </c:pt>
                <c:pt idx="1654">
                  <c:v>3.1989999999999998</c:v>
                </c:pt>
                <c:pt idx="1655">
                  <c:v>11.5</c:v>
                </c:pt>
                <c:pt idx="1656">
                  <c:v>4.9000000000000004</c:v>
                </c:pt>
                <c:pt idx="1657">
                  <c:v>10.768000000000001</c:v>
                </c:pt>
                <c:pt idx="1658">
                  <c:v>0.3452900000000001</c:v>
                </c:pt>
                <c:pt idx="1659">
                  <c:v>4.9950000000000001</c:v>
                </c:pt>
                <c:pt idx="1660">
                  <c:v>5.2629999999999955</c:v>
                </c:pt>
                <c:pt idx="1661">
                  <c:v>8.7690000000000001</c:v>
                </c:pt>
                <c:pt idx="1662">
                  <c:v>588</c:v>
                </c:pt>
                <c:pt idx="1663">
                  <c:v>6.5</c:v>
                </c:pt>
                <c:pt idx="1664">
                  <c:v>2.7736999999999998</c:v>
                </c:pt>
                <c:pt idx="1665">
                  <c:v>10</c:v>
                </c:pt>
                <c:pt idx="1666">
                  <c:v>8.4170000000000016</c:v>
                </c:pt>
                <c:pt idx="1667">
                  <c:v>9.0360000000000014</c:v>
                </c:pt>
                <c:pt idx="1668">
                  <c:v>3.5855999999999999</c:v>
                </c:pt>
                <c:pt idx="1669">
                  <c:v>4.141</c:v>
                </c:pt>
                <c:pt idx="1670">
                  <c:v>6.6</c:v>
                </c:pt>
                <c:pt idx="1671">
                  <c:v>7.18799999999999</c:v>
                </c:pt>
                <c:pt idx="1672">
                  <c:v>6</c:v>
                </c:pt>
                <c:pt idx="1673">
                  <c:v>4</c:v>
                </c:pt>
                <c:pt idx="1674">
                  <c:v>6.423</c:v>
                </c:pt>
                <c:pt idx="1675">
                  <c:v>2.8597899999999967</c:v>
                </c:pt>
                <c:pt idx="1676">
                  <c:v>9.2000000000000011</c:v>
                </c:pt>
                <c:pt idx="1677">
                  <c:v>2.528</c:v>
                </c:pt>
                <c:pt idx="1678">
                  <c:v>7.0583999999999998</c:v>
                </c:pt>
                <c:pt idx="1679">
                  <c:v>10.5</c:v>
                </c:pt>
                <c:pt idx="1680">
                  <c:v>39</c:v>
                </c:pt>
                <c:pt idx="1681">
                  <c:v>17.8</c:v>
                </c:pt>
                <c:pt idx="1682">
                  <c:v>3.6509999999999998</c:v>
                </c:pt>
                <c:pt idx="1683">
                  <c:v>24.979999999999986</c:v>
                </c:pt>
                <c:pt idx="1684">
                  <c:v>3.6338399999999997</c:v>
                </c:pt>
                <c:pt idx="1685">
                  <c:v>5.8460000000000001</c:v>
                </c:pt>
                <c:pt idx="1686">
                  <c:v>5.0339</c:v>
                </c:pt>
                <c:pt idx="1687">
                  <c:v>47.134</c:v>
                </c:pt>
                <c:pt idx="1688">
                  <c:v>2.5824699999999967</c:v>
                </c:pt>
                <c:pt idx="1689">
                  <c:v>4.6063000000000001</c:v>
                </c:pt>
                <c:pt idx="1690">
                  <c:v>3.524</c:v>
                </c:pt>
                <c:pt idx="1691">
                  <c:v>4</c:v>
                </c:pt>
                <c:pt idx="1692">
                  <c:v>29.9</c:v>
                </c:pt>
                <c:pt idx="1693">
                  <c:v>5.3282999999999996</c:v>
                </c:pt>
                <c:pt idx="1694">
                  <c:v>5.1890000000000001</c:v>
                </c:pt>
                <c:pt idx="1695">
                  <c:v>5.492</c:v>
                </c:pt>
                <c:pt idx="1696">
                  <c:v>11.878500000000004</c:v>
                </c:pt>
                <c:pt idx="1697">
                  <c:v>6.7669999999999995</c:v>
                </c:pt>
                <c:pt idx="1698">
                  <c:v>5.78</c:v>
                </c:pt>
                <c:pt idx="1699">
                  <c:v>2.3016999999999967</c:v>
                </c:pt>
                <c:pt idx="1700">
                  <c:v>51</c:v>
                </c:pt>
                <c:pt idx="1701">
                  <c:v>7.7329999999999997</c:v>
                </c:pt>
                <c:pt idx="1702">
                  <c:v>2.9526999999999943</c:v>
                </c:pt>
                <c:pt idx="1703">
                  <c:v>4.4050000000000002</c:v>
                </c:pt>
                <c:pt idx="1704">
                  <c:v>7.0289999999999955</c:v>
                </c:pt>
                <c:pt idx="1705">
                  <c:v>2.9182999999999977</c:v>
                </c:pt>
                <c:pt idx="1706">
                  <c:v>9.7800000000000011</c:v>
                </c:pt>
                <c:pt idx="1707">
                  <c:v>4.2300000000000004</c:v>
                </c:pt>
                <c:pt idx="1708">
                  <c:v>2.9</c:v>
                </c:pt>
                <c:pt idx="1709">
                  <c:v>2.7614000000000001</c:v>
                </c:pt>
                <c:pt idx="1710">
                  <c:v>20</c:v>
                </c:pt>
                <c:pt idx="1711">
                  <c:v>2.7454200000000002</c:v>
                </c:pt>
                <c:pt idx="1712">
                  <c:v>2.6063999999999998</c:v>
                </c:pt>
                <c:pt idx="1713">
                  <c:v>3.9699999999999998</c:v>
                </c:pt>
                <c:pt idx="1714">
                  <c:v>11.52</c:v>
                </c:pt>
                <c:pt idx="1715">
                  <c:v>5.17</c:v>
                </c:pt>
                <c:pt idx="1716">
                  <c:v>7.9310000000000107</c:v>
                </c:pt>
                <c:pt idx="1717">
                  <c:v>3.0661</c:v>
                </c:pt>
                <c:pt idx="1718">
                  <c:v>10.338000000000001</c:v>
                </c:pt>
                <c:pt idx="1719">
                  <c:v>27.12</c:v>
                </c:pt>
                <c:pt idx="1720">
                  <c:v>3.2600000000000002</c:v>
                </c:pt>
                <c:pt idx="1721">
                  <c:v>5.7919999999999998</c:v>
                </c:pt>
                <c:pt idx="1722">
                  <c:v>9.8790000000000067</c:v>
                </c:pt>
                <c:pt idx="1723">
                  <c:v>6.4889999999999999</c:v>
                </c:pt>
                <c:pt idx="1724">
                  <c:v>4.8340999999999985</c:v>
                </c:pt>
                <c:pt idx="1725">
                  <c:v>14.143000000000001</c:v>
                </c:pt>
                <c:pt idx="1726">
                  <c:v>7.5529999999999955</c:v>
                </c:pt>
                <c:pt idx="1727">
                  <c:v>5.41</c:v>
                </c:pt>
                <c:pt idx="1728">
                  <c:v>3.9676900000000002</c:v>
                </c:pt>
                <c:pt idx="1729">
                  <c:v>3.0359999999999987</c:v>
                </c:pt>
                <c:pt idx="1730">
                  <c:v>235</c:v>
                </c:pt>
                <c:pt idx="1731">
                  <c:v>6.4249999999999945</c:v>
                </c:pt>
                <c:pt idx="1732">
                  <c:v>17.899999999999999</c:v>
                </c:pt>
                <c:pt idx="1733">
                  <c:v>5.59</c:v>
                </c:pt>
                <c:pt idx="1734">
                  <c:v>4.2983700000000002</c:v>
                </c:pt>
                <c:pt idx="1735">
                  <c:v>3.19</c:v>
                </c:pt>
                <c:pt idx="1736">
                  <c:v>6.9639999999999995</c:v>
                </c:pt>
                <c:pt idx="1737">
                  <c:v>6.6319999999999997</c:v>
                </c:pt>
                <c:pt idx="1738">
                  <c:v>6.1949999999999878</c:v>
                </c:pt>
                <c:pt idx="1739">
                  <c:v>5.5</c:v>
                </c:pt>
                <c:pt idx="1740">
                  <c:v>3.407</c:v>
                </c:pt>
                <c:pt idx="1741">
                  <c:v>14.445</c:v>
                </c:pt>
                <c:pt idx="1742">
                  <c:v>7.0324999999999998</c:v>
                </c:pt>
                <c:pt idx="1743">
                  <c:v>5.8287999999999975</c:v>
                </c:pt>
                <c:pt idx="1744">
                  <c:v>50</c:v>
                </c:pt>
                <c:pt idx="1745">
                  <c:v>10.262</c:v>
                </c:pt>
                <c:pt idx="1746">
                  <c:v>0.16669999999999999</c:v>
                </c:pt>
                <c:pt idx="1747">
                  <c:v>3.1457000000000002</c:v>
                </c:pt>
                <c:pt idx="1748">
                  <c:v>4.79</c:v>
                </c:pt>
                <c:pt idx="1749">
                  <c:v>18</c:v>
                </c:pt>
                <c:pt idx="1750">
                  <c:v>40</c:v>
                </c:pt>
                <c:pt idx="1751">
                  <c:v>920</c:v>
                </c:pt>
                <c:pt idx="1752">
                  <c:v>5.04</c:v>
                </c:pt>
                <c:pt idx="1753">
                  <c:v>7.5391000000000004</c:v>
                </c:pt>
                <c:pt idx="1754">
                  <c:v>5.7880000000000003</c:v>
                </c:pt>
                <c:pt idx="1755">
                  <c:v>3.3349999999999977</c:v>
                </c:pt>
                <c:pt idx="1756">
                  <c:v>8.5860000000000003</c:v>
                </c:pt>
                <c:pt idx="1757">
                  <c:v>2.8969999999999967</c:v>
                </c:pt>
                <c:pt idx="1758">
                  <c:v>11.847</c:v>
                </c:pt>
                <c:pt idx="1759">
                  <c:v>1069</c:v>
                </c:pt>
                <c:pt idx="1760">
                  <c:v>5.508</c:v>
                </c:pt>
                <c:pt idx="1761">
                  <c:v>26.390999999999988</c:v>
                </c:pt>
                <c:pt idx="1762">
                  <c:v>7.3049999999999899</c:v>
                </c:pt>
                <c:pt idx="1763">
                  <c:v>5.7454299999999998</c:v>
                </c:pt>
                <c:pt idx="1764">
                  <c:v>3.0615299999999999</c:v>
                </c:pt>
                <c:pt idx="1765">
                  <c:v>4.9390000000000107</c:v>
                </c:pt>
                <c:pt idx="1766">
                  <c:v>2.698</c:v>
                </c:pt>
                <c:pt idx="1767">
                  <c:v>20.88</c:v>
                </c:pt>
                <c:pt idx="1768">
                  <c:v>2.1</c:v>
                </c:pt>
                <c:pt idx="1769">
                  <c:v>24</c:v>
                </c:pt>
                <c:pt idx="1770">
                  <c:v>6.4029999999999996</c:v>
                </c:pt>
                <c:pt idx="1771">
                  <c:v>3.09</c:v>
                </c:pt>
                <c:pt idx="1772">
                  <c:v>6.7219999999999995</c:v>
                </c:pt>
                <c:pt idx="1773">
                  <c:v>8.3000000000000007</c:v>
                </c:pt>
                <c:pt idx="1774">
                  <c:v>4.1744999999999965</c:v>
                </c:pt>
                <c:pt idx="1775">
                  <c:v>28</c:v>
                </c:pt>
                <c:pt idx="1776">
                  <c:v>4.5069999999999997</c:v>
                </c:pt>
                <c:pt idx="1777">
                  <c:v>7.1</c:v>
                </c:pt>
                <c:pt idx="1778">
                  <c:v>18.86</c:v>
                </c:pt>
                <c:pt idx="1779">
                  <c:v>3.5019999999999998</c:v>
                </c:pt>
                <c:pt idx="1780">
                  <c:v>3.1183000000000001</c:v>
                </c:pt>
                <c:pt idx="1781">
                  <c:v>6.74</c:v>
                </c:pt>
                <c:pt idx="1782">
                  <c:v>2.7374849999999999</c:v>
                </c:pt>
                <c:pt idx="1783">
                  <c:v>22.529900000000001</c:v>
                </c:pt>
                <c:pt idx="1784">
                  <c:v>3.069</c:v>
                </c:pt>
                <c:pt idx="1785">
                  <c:v>9.16</c:v>
                </c:pt>
                <c:pt idx="1786">
                  <c:v>5</c:v>
                </c:pt>
                <c:pt idx="1787">
                  <c:v>4.1229999999999878</c:v>
                </c:pt>
                <c:pt idx="1788">
                  <c:v>12.371</c:v>
                </c:pt>
                <c:pt idx="1789">
                  <c:v>9.5500000000000007</c:v>
                </c:pt>
                <c:pt idx="1790">
                  <c:v>6.984</c:v>
                </c:pt>
                <c:pt idx="1791">
                  <c:v>5.6099999999999985</c:v>
                </c:pt>
                <c:pt idx="1792">
                  <c:v>4.9000000000000004</c:v>
                </c:pt>
                <c:pt idx="1793">
                  <c:v>2.54</c:v>
                </c:pt>
                <c:pt idx="1794">
                  <c:v>5.1950999999999965</c:v>
                </c:pt>
                <c:pt idx="1795">
                  <c:v>3.2600000000000002</c:v>
                </c:pt>
                <c:pt idx="1796">
                  <c:v>4.2300000000000004</c:v>
                </c:pt>
                <c:pt idx="1797">
                  <c:v>6.48</c:v>
                </c:pt>
                <c:pt idx="1798">
                  <c:v>9.8500000000000068</c:v>
                </c:pt>
                <c:pt idx="1799">
                  <c:v>2.5514999999999977</c:v>
                </c:pt>
                <c:pt idx="1800">
                  <c:v>12</c:v>
                </c:pt>
                <c:pt idx="1801">
                  <c:v>2.6821000000000002</c:v>
                </c:pt>
                <c:pt idx="1802">
                  <c:v>2.48</c:v>
                </c:pt>
                <c:pt idx="1803">
                  <c:v>6.8781999999999996</c:v>
                </c:pt>
                <c:pt idx="1804">
                  <c:v>4.68</c:v>
                </c:pt>
                <c:pt idx="1805">
                  <c:v>7.3</c:v>
                </c:pt>
                <c:pt idx="1806">
                  <c:v>40</c:v>
                </c:pt>
                <c:pt idx="1807">
                  <c:v>3.7319999999999998</c:v>
                </c:pt>
                <c:pt idx="1808">
                  <c:v>2.7680000000000002</c:v>
                </c:pt>
                <c:pt idx="1809">
                  <c:v>5.2949999999999955</c:v>
                </c:pt>
                <c:pt idx="1810">
                  <c:v>4.8619999999999965</c:v>
                </c:pt>
                <c:pt idx="1811">
                  <c:v>3.1</c:v>
                </c:pt>
                <c:pt idx="1812">
                  <c:v>34.07</c:v>
                </c:pt>
                <c:pt idx="1813">
                  <c:v>3.2349999999999999</c:v>
                </c:pt>
                <c:pt idx="1814">
                  <c:v>9.17</c:v>
                </c:pt>
                <c:pt idx="1815">
                  <c:v>5</c:v>
                </c:pt>
                <c:pt idx="1816">
                  <c:v>8.0020000000000007</c:v>
                </c:pt>
                <c:pt idx="1817">
                  <c:v>12.913400000000006</c:v>
                </c:pt>
                <c:pt idx="1818">
                  <c:v>7.02</c:v>
                </c:pt>
                <c:pt idx="1819">
                  <c:v>114</c:v>
                </c:pt>
                <c:pt idx="1820">
                  <c:v>4.0249999999999897</c:v>
                </c:pt>
                <c:pt idx="1821">
                  <c:v>2.66</c:v>
                </c:pt>
                <c:pt idx="1822">
                  <c:v>6.2098000000000004</c:v>
                </c:pt>
                <c:pt idx="1823">
                  <c:v>9.3280000000000012</c:v>
                </c:pt>
                <c:pt idx="1824">
                  <c:v>5.9489999999999998</c:v>
                </c:pt>
                <c:pt idx="1825">
                  <c:v>2.7250000000000001</c:v>
                </c:pt>
                <c:pt idx="1826">
                  <c:v>3.16</c:v>
                </c:pt>
                <c:pt idx="1827">
                  <c:v>8.6599000000000004</c:v>
                </c:pt>
                <c:pt idx="1828">
                  <c:v>81.5</c:v>
                </c:pt>
                <c:pt idx="1829">
                  <c:v>3.6644000000000001</c:v>
                </c:pt>
                <c:pt idx="1830">
                  <c:v>106</c:v>
                </c:pt>
                <c:pt idx="1831">
                  <c:v>5.2</c:v>
                </c:pt>
                <c:pt idx="1832">
                  <c:v>2.7709000000000001</c:v>
                </c:pt>
                <c:pt idx="1833">
                  <c:v>9.89</c:v>
                </c:pt>
                <c:pt idx="1834">
                  <c:v>9.16</c:v>
                </c:pt>
                <c:pt idx="1835">
                  <c:v>5.74</c:v>
                </c:pt>
                <c:pt idx="1836">
                  <c:v>2.8881000000000001</c:v>
                </c:pt>
                <c:pt idx="1837">
                  <c:v>4.9930000000000003</c:v>
                </c:pt>
                <c:pt idx="1838">
                  <c:v>42.532000000000011</c:v>
                </c:pt>
                <c:pt idx="1839">
                  <c:v>2.5787</c:v>
                </c:pt>
                <c:pt idx="1840">
                  <c:v>3.3161999999999967</c:v>
                </c:pt>
                <c:pt idx="1841">
                  <c:v>3.5789999999999997</c:v>
                </c:pt>
                <c:pt idx="1842">
                  <c:v>6.0676999999999985</c:v>
                </c:pt>
                <c:pt idx="1843">
                  <c:v>2.8989999999999987</c:v>
                </c:pt>
                <c:pt idx="1844">
                  <c:v>6.34499999999999</c:v>
                </c:pt>
                <c:pt idx="1845">
                  <c:v>2.7789999999999999</c:v>
                </c:pt>
                <c:pt idx="1846">
                  <c:v>4.9329999999999998</c:v>
                </c:pt>
                <c:pt idx="1847">
                  <c:v>3.06</c:v>
                </c:pt>
                <c:pt idx="1848">
                  <c:v>5.7910000000000004</c:v>
                </c:pt>
                <c:pt idx="1849">
                  <c:v>4.0636999999999999</c:v>
                </c:pt>
                <c:pt idx="1850">
                  <c:v>13.807</c:v>
                </c:pt>
                <c:pt idx="1851">
                  <c:v>6.109</c:v>
                </c:pt>
                <c:pt idx="1852">
                  <c:v>3.3453999999999997</c:v>
                </c:pt>
                <c:pt idx="1853">
                  <c:v>17.149999999999999</c:v>
                </c:pt>
                <c:pt idx="1854">
                  <c:v>3.0859999999999999</c:v>
                </c:pt>
                <c:pt idx="1855">
                  <c:v>3.6195999999999997</c:v>
                </c:pt>
                <c:pt idx="1856">
                  <c:v>3.258</c:v>
                </c:pt>
                <c:pt idx="1857">
                  <c:v>3.3942299999999967</c:v>
                </c:pt>
                <c:pt idx="1858">
                  <c:v>6.23</c:v>
                </c:pt>
                <c:pt idx="1859">
                  <c:v>10.07</c:v>
                </c:pt>
                <c:pt idx="1860">
                  <c:v>5.18</c:v>
                </c:pt>
                <c:pt idx="1861">
                  <c:v>6.42</c:v>
                </c:pt>
                <c:pt idx="1862">
                  <c:v>6.1829999999999945</c:v>
                </c:pt>
                <c:pt idx="1863">
                  <c:v>13</c:v>
                </c:pt>
                <c:pt idx="1864">
                  <c:v>2.8095599999999967</c:v>
                </c:pt>
                <c:pt idx="1865">
                  <c:v>2.5</c:v>
                </c:pt>
                <c:pt idx="1866">
                  <c:v>14.7</c:v>
                </c:pt>
                <c:pt idx="1867">
                  <c:v>21.05</c:v>
                </c:pt>
                <c:pt idx="1868">
                  <c:v>6.5659999999999945</c:v>
                </c:pt>
                <c:pt idx="1869">
                  <c:v>2.9539999999999997</c:v>
                </c:pt>
                <c:pt idx="1870">
                  <c:v>18.632000000000001</c:v>
                </c:pt>
                <c:pt idx="1871">
                  <c:v>2.4399499999999943</c:v>
                </c:pt>
                <c:pt idx="1872">
                  <c:v>26.37</c:v>
                </c:pt>
                <c:pt idx="1873">
                  <c:v>4.32899999999999</c:v>
                </c:pt>
                <c:pt idx="1874">
                  <c:v>10.837900000000001</c:v>
                </c:pt>
                <c:pt idx="1875">
                  <c:v>5.8869999999999996</c:v>
                </c:pt>
                <c:pt idx="1876">
                  <c:v>226.4</c:v>
                </c:pt>
                <c:pt idx="1877">
                  <c:v>18.75</c:v>
                </c:pt>
                <c:pt idx="1878">
                  <c:v>3.0349999999999997</c:v>
                </c:pt>
                <c:pt idx="1879">
                  <c:v>8.0660000000000007</c:v>
                </c:pt>
                <c:pt idx="1880">
                  <c:v>12</c:v>
                </c:pt>
                <c:pt idx="1881">
                  <c:v>2.84</c:v>
                </c:pt>
                <c:pt idx="1882">
                  <c:v>15.59</c:v>
                </c:pt>
                <c:pt idx="1883">
                  <c:v>5.79</c:v>
                </c:pt>
                <c:pt idx="1884">
                  <c:v>3.6217000000000001</c:v>
                </c:pt>
                <c:pt idx="1885">
                  <c:v>8.31</c:v>
                </c:pt>
                <c:pt idx="1886">
                  <c:v>170</c:v>
                </c:pt>
                <c:pt idx="1887">
                  <c:v>10.099</c:v>
                </c:pt>
                <c:pt idx="1888">
                  <c:v>8.7199699999999982</c:v>
                </c:pt>
                <c:pt idx="1889">
                  <c:v>34.4</c:v>
                </c:pt>
                <c:pt idx="1890">
                  <c:v>14.55</c:v>
                </c:pt>
                <c:pt idx="1891">
                  <c:v>5.9300000000000024</c:v>
                </c:pt>
                <c:pt idx="1892">
                  <c:v>210.6</c:v>
                </c:pt>
                <c:pt idx="1893">
                  <c:v>4.09</c:v>
                </c:pt>
                <c:pt idx="1894">
                  <c:v>100</c:v>
                </c:pt>
                <c:pt idx="1895">
                  <c:v>5</c:v>
                </c:pt>
                <c:pt idx="1896">
                  <c:v>33.15</c:v>
                </c:pt>
                <c:pt idx="1897">
                  <c:v>4.4000000000000004</c:v>
                </c:pt>
                <c:pt idx="1898">
                  <c:v>2.5767999999999978</c:v>
                </c:pt>
                <c:pt idx="1899">
                  <c:v>6.3</c:v>
                </c:pt>
                <c:pt idx="1900">
                  <c:v>3.8021999999999987</c:v>
                </c:pt>
                <c:pt idx="1901">
                  <c:v>11.653</c:v>
                </c:pt>
                <c:pt idx="1902">
                  <c:v>8.81</c:v>
                </c:pt>
                <c:pt idx="1903">
                  <c:v>2.6879000000000048</c:v>
                </c:pt>
                <c:pt idx="1904">
                  <c:v>0.26100000000000001</c:v>
                </c:pt>
                <c:pt idx="1905">
                  <c:v>11.871</c:v>
                </c:pt>
                <c:pt idx="1906">
                  <c:v>17</c:v>
                </c:pt>
                <c:pt idx="1907">
                  <c:v>12.3</c:v>
                </c:pt>
                <c:pt idx="1908">
                  <c:v>4.5527169999999897</c:v>
                </c:pt>
                <c:pt idx="1909">
                  <c:v>6.4080000000000004</c:v>
                </c:pt>
                <c:pt idx="1910">
                  <c:v>10.408200000000001</c:v>
                </c:pt>
                <c:pt idx="1911">
                  <c:v>12</c:v>
                </c:pt>
                <c:pt idx="1912">
                  <c:v>18.198</c:v>
                </c:pt>
                <c:pt idx="1913">
                  <c:v>3.1429999999999998</c:v>
                </c:pt>
                <c:pt idx="1914">
                  <c:v>2.7364999999999977</c:v>
                </c:pt>
                <c:pt idx="1915">
                  <c:v>26</c:v>
                </c:pt>
                <c:pt idx="1916">
                  <c:v>22.27</c:v>
                </c:pt>
                <c:pt idx="1917">
                  <c:v>34</c:v>
                </c:pt>
                <c:pt idx="1918">
                  <c:v>3.09</c:v>
                </c:pt>
                <c:pt idx="1919">
                  <c:v>3.4480499999999967</c:v>
                </c:pt>
                <c:pt idx="1920">
                  <c:v>4.1684499999999955</c:v>
                </c:pt>
                <c:pt idx="1921">
                  <c:v>112</c:v>
                </c:pt>
                <c:pt idx="1922">
                  <c:v>7.9184000000000001</c:v>
                </c:pt>
                <c:pt idx="1923">
                  <c:v>6.8279999999999879</c:v>
                </c:pt>
                <c:pt idx="1924">
                  <c:v>4.1599999999999975</c:v>
                </c:pt>
                <c:pt idx="1925">
                  <c:v>30.5</c:v>
                </c:pt>
                <c:pt idx="1926">
                  <c:v>27.1</c:v>
                </c:pt>
                <c:pt idx="1927">
                  <c:v>6.7294999999999998</c:v>
                </c:pt>
                <c:pt idx="1928">
                  <c:v>30.9</c:v>
                </c:pt>
                <c:pt idx="1929">
                  <c:v>4</c:v>
                </c:pt>
                <c:pt idx="1930">
                  <c:v>3.2483000000000049</c:v>
                </c:pt>
                <c:pt idx="1931">
                  <c:v>35.68</c:v>
                </c:pt>
                <c:pt idx="1932">
                  <c:v>2.8911099999999967</c:v>
                </c:pt>
                <c:pt idx="1933">
                  <c:v>5.4619999999999997</c:v>
                </c:pt>
                <c:pt idx="1934">
                  <c:v>3.0979999999999999</c:v>
                </c:pt>
                <c:pt idx="1935">
                  <c:v>4.6566000000000001</c:v>
                </c:pt>
                <c:pt idx="1936">
                  <c:v>3.8489999999999998</c:v>
                </c:pt>
                <c:pt idx="1937">
                  <c:v>4.4000000000000004</c:v>
                </c:pt>
                <c:pt idx="1938">
                  <c:v>3.0539999999999998</c:v>
                </c:pt>
                <c:pt idx="1939">
                  <c:v>3.5</c:v>
                </c:pt>
                <c:pt idx="1940">
                  <c:v>3.206</c:v>
                </c:pt>
                <c:pt idx="1941">
                  <c:v>5.6719999999999997</c:v>
                </c:pt>
                <c:pt idx="1942">
                  <c:v>4.8899999999999997</c:v>
                </c:pt>
                <c:pt idx="1943">
                  <c:v>6.68</c:v>
                </c:pt>
                <c:pt idx="1944">
                  <c:v>6</c:v>
                </c:pt>
                <c:pt idx="1945">
                  <c:v>2.6528999999999967</c:v>
                </c:pt>
                <c:pt idx="1946">
                  <c:v>131.30000000000001</c:v>
                </c:pt>
                <c:pt idx="1947">
                  <c:v>7.22</c:v>
                </c:pt>
                <c:pt idx="1948">
                  <c:v>3.5640000000000001</c:v>
                </c:pt>
                <c:pt idx="1949">
                  <c:v>65.149999999999991</c:v>
                </c:pt>
                <c:pt idx="1950">
                  <c:v>6.02</c:v>
                </c:pt>
                <c:pt idx="1951">
                  <c:v>136</c:v>
                </c:pt>
                <c:pt idx="1952">
                  <c:v>14.19</c:v>
                </c:pt>
                <c:pt idx="1953">
                  <c:v>5.1989999999999945</c:v>
                </c:pt>
                <c:pt idx="1954">
                  <c:v>6.1890000000000001</c:v>
                </c:pt>
                <c:pt idx="1955">
                  <c:v>7.8</c:v>
                </c:pt>
                <c:pt idx="1956">
                  <c:v>24</c:v>
                </c:pt>
                <c:pt idx="1957">
                  <c:v>3.6709999999999998</c:v>
                </c:pt>
                <c:pt idx="1958">
                  <c:v>10</c:v>
                </c:pt>
                <c:pt idx="1959">
                  <c:v>3.0419999999999998</c:v>
                </c:pt>
                <c:pt idx="1960">
                  <c:v>4.3818999999999999</c:v>
                </c:pt>
                <c:pt idx="1961">
                  <c:v>7.6049999999999898</c:v>
                </c:pt>
                <c:pt idx="1962">
                  <c:v>6.6469999999999985</c:v>
                </c:pt>
                <c:pt idx="1963">
                  <c:v>2.7938000000000001</c:v>
                </c:pt>
                <c:pt idx="1964">
                  <c:v>6</c:v>
                </c:pt>
                <c:pt idx="1965">
                  <c:v>24</c:v>
                </c:pt>
                <c:pt idx="1966">
                  <c:v>3.508</c:v>
                </c:pt>
                <c:pt idx="1967">
                  <c:v>3.613</c:v>
                </c:pt>
                <c:pt idx="1968">
                  <c:v>29.841999999999999</c:v>
                </c:pt>
                <c:pt idx="1969">
                  <c:v>19.228999999999989</c:v>
                </c:pt>
                <c:pt idx="1970">
                  <c:v>5.3334000000000001</c:v>
                </c:pt>
                <c:pt idx="1971">
                  <c:v>4.1310000000000002</c:v>
                </c:pt>
                <c:pt idx="1972">
                  <c:v>2.6709999999999998</c:v>
                </c:pt>
                <c:pt idx="1973">
                  <c:v>21.9</c:v>
                </c:pt>
                <c:pt idx="1974">
                  <c:v>2.8389999999999977</c:v>
                </c:pt>
                <c:pt idx="1975">
                  <c:v>33.450999999999993</c:v>
                </c:pt>
                <c:pt idx="1976">
                  <c:v>11.33</c:v>
                </c:pt>
                <c:pt idx="1977">
                  <c:v>74.910000000000025</c:v>
                </c:pt>
                <c:pt idx="1978">
                  <c:v>8.338000000000001</c:v>
                </c:pt>
                <c:pt idx="1979">
                  <c:v>2.5857000000000001</c:v>
                </c:pt>
                <c:pt idx="1980">
                  <c:v>2.4779999999999998</c:v>
                </c:pt>
                <c:pt idx="1981">
                  <c:v>2.5299999999999998</c:v>
                </c:pt>
                <c:pt idx="1982">
                  <c:v>5.68</c:v>
                </c:pt>
                <c:pt idx="1983">
                  <c:v>0.10169000000000016</c:v>
                </c:pt>
                <c:pt idx="1984">
                  <c:v>9.3330000000000002</c:v>
                </c:pt>
                <c:pt idx="1985">
                  <c:v>2.5876999999999999</c:v>
                </c:pt>
                <c:pt idx="1986">
                  <c:v>6.37</c:v>
                </c:pt>
                <c:pt idx="1987">
                  <c:v>8.3025000000000233</c:v>
                </c:pt>
                <c:pt idx="1988">
                  <c:v>8.5450000000000017</c:v>
                </c:pt>
                <c:pt idx="1989">
                  <c:v>2.9226999999999967</c:v>
                </c:pt>
                <c:pt idx="1990">
                  <c:v>14.537000000000001</c:v>
                </c:pt>
                <c:pt idx="1991">
                  <c:v>6.3619999999999965</c:v>
                </c:pt>
                <c:pt idx="1992">
                  <c:v>3.08</c:v>
                </c:pt>
                <c:pt idx="1993">
                  <c:v>6.2030000000000003</c:v>
                </c:pt>
                <c:pt idx="1994">
                  <c:v>8.7360000000000024</c:v>
                </c:pt>
                <c:pt idx="1995">
                  <c:v>6.8</c:v>
                </c:pt>
                <c:pt idx="1996">
                  <c:v>3.4077000000000002</c:v>
                </c:pt>
                <c:pt idx="1997">
                  <c:v>7.6129999999999898</c:v>
                </c:pt>
                <c:pt idx="1998">
                  <c:v>6</c:v>
                </c:pt>
                <c:pt idx="1999">
                  <c:v>4.5610999999999997</c:v>
                </c:pt>
                <c:pt idx="2000">
                  <c:v>4.79</c:v>
                </c:pt>
                <c:pt idx="2001">
                  <c:v>3.3289999999999997</c:v>
                </c:pt>
                <c:pt idx="2002">
                  <c:v>2.7189999999999999</c:v>
                </c:pt>
                <c:pt idx="2003">
                  <c:v>4.57</c:v>
                </c:pt>
                <c:pt idx="2004">
                  <c:v>5.2510000000000003</c:v>
                </c:pt>
                <c:pt idx="2005">
                  <c:v>5.5</c:v>
                </c:pt>
                <c:pt idx="2006">
                  <c:v>12</c:v>
                </c:pt>
                <c:pt idx="2007">
                  <c:v>7.7594000000000003</c:v>
                </c:pt>
                <c:pt idx="2008">
                  <c:v>2.6835000000000053</c:v>
                </c:pt>
                <c:pt idx="2009">
                  <c:v>69.2</c:v>
                </c:pt>
                <c:pt idx="2010">
                  <c:v>8.3600000000000048</c:v>
                </c:pt>
                <c:pt idx="2011">
                  <c:v>24</c:v>
                </c:pt>
                <c:pt idx="2012">
                  <c:v>11.28</c:v>
                </c:pt>
                <c:pt idx="2013">
                  <c:v>58</c:v>
                </c:pt>
                <c:pt idx="2014">
                  <c:v>3.4389999999999987</c:v>
                </c:pt>
                <c:pt idx="2015">
                  <c:v>2.66</c:v>
                </c:pt>
                <c:pt idx="2016">
                  <c:v>31.167999999999999</c:v>
                </c:pt>
                <c:pt idx="2017">
                  <c:v>13.944000000000001</c:v>
                </c:pt>
                <c:pt idx="2018">
                  <c:v>5.3419999999999996</c:v>
                </c:pt>
                <c:pt idx="2019">
                  <c:v>9.113999999999999</c:v>
                </c:pt>
                <c:pt idx="2020">
                  <c:v>4.6133999999999995</c:v>
                </c:pt>
                <c:pt idx="2021">
                  <c:v>19.841999999999999</c:v>
                </c:pt>
                <c:pt idx="2022">
                  <c:v>3.0030000000000001</c:v>
                </c:pt>
                <c:pt idx="2023">
                  <c:v>23.561999999999987</c:v>
                </c:pt>
                <c:pt idx="2024">
                  <c:v>137</c:v>
                </c:pt>
                <c:pt idx="2025">
                  <c:v>8.8000000000000007</c:v>
                </c:pt>
                <c:pt idx="2026">
                  <c:v>6.59</c:v>
                </c:pt>
                <c:pt idx="2027">
                  <c:v>4.1289999999999889</c:v>
                </c:pt>
                <c:pt idx="2028">
                  <c:v>2.9887000000000001</c:v>
                </c:pt>
                <c:pt idx="2029">
                  <c:v>3.1159999999999997</c:v>
                </c:pt>
                <c:pt idx="2030">
                  <c:v>128</c:v>
                </c:pt>
                <c:pt idx="2031">
                  <c:v>3.6335999999999999</c:v>
                </c:pt>
                <c:pt idx="2032">
                  <c:v>3.3185999999999987</c:v>
                </c:pt>
                <c:pt idx="2033">
                  <c:v>4.0236099999999997</c:v>
                </c:pt>
                <c:pt idx="2034">
                  <c:v>3.6593999999999998</c:v>
                </c:pt>
                <c:pt idx="2035">
                  <c:v>3.2570000000000001</c:v>
                </c:pt>
                <c:pt idx="2036">
                  <c:v>3.4379999999999997</c:v>
                </c:pt>
                <c:pt idx="2037">
                  <c:v>8.6028000000000002</c:v>
                </c:pt>
                <c:pt idx="2038">
                  <c:v>6.0490000000000004</c:v>
                </c:pt>
                <c:pt idx="2039">
                  <c:v>15.697000000000001</c:v>
                </c:pt>
                <c:pt idx="2040">
                  <c:v>14.2</c:v>
                </c:pt>
                <c:pt idx="2041">
                  <c:v>6.8948999999999945</c:v>
                </c:pt>
                <c:pt idx="2042">
                  <c:v>13.55</c:v>
                </c:pt>
                <c:pt idx="2043">
                  <c:v>2.6989999999999998</c:v>
                </c:pt>
                <c:pt idx="2044">
                  <c:v>16.22</c:v>
                </c:pt>
                <c:pt idx="2045">
                  <c:v>4.8</c:v>
                </c:pt>
                <c:pt idx="2046">
                  <c:v>8.67</c:v>
                </c:pt>
                <c:pt idx="2047">
                  <c:v>38</c:v>
                </c:pt>
                <c:pt idx="2048">
                  <c:v>4.8742000000000001</c:v>
                </c:pt>
                <c:pt idx="2049">
                  <c:v>2.4223999999999997</c:v>
                </c:pt>
                <c:pt idx="2050">
                  <c:v>6.5579999999999945</c:v>
                </c:pt>
                <c:pt idx="2051">
                  <c:v>2.5230999999999999</c:v>
                </c:pt>
                <c:pt idx="2052">
                  <c:v>5.6519999999999975</c:v>
                </c:pt>
                <c:pt idx="2053">
                  <c:v>13.686</c:v>
                </c:pt>
                <c:pt idx="2054">
                  <c:v>9.4323000000000015</c:v>
                </c:pt>
                <c:pt idx="2055">
                  <c:v>12</c:v>
                </c:pt>
                <c:pt idx="2056">
                  <c:v>8.4160000000000004</c:v>
                </c:pt>
                <c:pt idx="2057">
                  <c:v>7.7830000000000004</c:v>
                </c:pt>
                <c:pt idx="2058">
                  <c:v>3.8731999999999998</c:v>
                </c:pt>
                <c:pt idx="2059">
                  <c:v>1.36</c:v>
                </c:pt>
                <c:pt idx="2060">
                  <c:v>9.2399999999999984</c:v>
                </c:pt>
                <c:pt idx="2061">
                  <c:v>3.3277999999999999</c:v>
                </c:pt>
                <c:pt idx="2062">
                  <c:v>16.135999999999999</c:v>
                </c:pt>
                <c:pt idx="2063">
                  <c:v>56.71</c:v>
                </c:pt>
                <c:pt idx="2064">
                  <c:v>17.7</c:v>
                </c:pt>
                <c:pt idx="2065">
                  <c:v>4.84</c:v>
                </c:pt>
                <c:pt idx="2066">
                  <c:v>4.6221999999999879</c:v>
                </c:pt>
                <c:pt idx="2067">
                  <c:v>3.9109999999999987</c:v>
                </c:pt>
                <c:pt idx="2068">
                  <c:v>4.2260999999999997</c:v>
                </c:pt>
                <c:pt idx="2069">
                  <c:v>4.1555399999999878</c:v>
                </c:pt>
                <c:pt idx="2070">
                  <c:v>45</c:v>
                </c:pt>
                <c:pt idx="2071">
                  <c:v>8.2520000000000007</c:v>
                </c:pt>
                <c:pt idx="2072">
                  <c:v>4.8248999999999889</c:v>
                </c:pt>
                <c:pt idx="2073">
                  <c:v>5.83</c:v>
                </c:pt>
                <c:pt idx="2074">
                  <c:v>20</c:v>
                </c:pt>
                <c:pt idx="2075">
                  <c:v>2.75</c:v>
                </c:pt>
                <c:pt idx="2076">
                  <c:v>2.59</c:v>
                </c:pt>
                <c:pt idx="2077">
                  <c:v>19.079999999999988</c:v>
                </c:pt>
                <c:pt idx="2078">
                  <c:v>12</c:v>
                </c:pt>
                <c:pt idx="2079">
                  <c:v>1880</c:v>
                </c:pt>
                <c:pt idx="2080">
                  <c:v>23.2</c:v>
                </c:pt>
                <c:pt idx="2081">
                  <c:v>10.881</c:v>
                </c:pt>
                <c:pt idx="2082">
                  <c:v>37.56</c:v>
                </c:pt>
                <c:pt idx="2083">
                  <c:v>6.4729999999999999</c:v>
                </c:pt>
                <c:pt idx="2084">
                  <c:v>36.4</c:v>
                </c:pt>
                <c:pt idx="2085">
                  <c:v>9</c:v>
                </c:pt>
                <c:pt idx="2086">
                  <c:v>24</c:v>
                </c:pt>
                <c:pt idx="2087">
                  <c:v>2.5139999999999998</c:v>
                </c:pt>
                <c:pt idx="2088">
                  <c:v>8.4810000000000034</c:v>
                </c:pt>
                <c:pt idx="2089">
                  <c:v>6.9214000000000002</c:v>
                </c:pt>
                <c:pt idx="2090">
                  <c:v>5.4001999999999999</c:v>
                </c:pt>
                <c:pt idx="2091">
                  <c:v>252</c:v>
                </c:pt>
                <c:pt idx="2092">
                  <c:v>49.120000000000012</c:v>
                </c:pt>
                <c:pt idx="2093">
                  <c:v>2.8899999999999997</c:v>
                </c:pt>
                <c:pt idx="2094">
                  <c:v>5.3239999999999945</c:v>
                </c:pt>
                <c:pt idx="2095">
                  <c:v>40.700000000000003</c:v>
                </c:pt>
                <c:pt idx="2096">
                  <c:v>10.495000000000006</c:v>
                </c:pt>
                <c:pt idx="2097">
                  <c:v>3.0289999999999999</c:v>
                </c:pt>
                <c:pt idx="2098">
                  <c:v>4.492</c:v>
                </c:pt>
                <c:pt idx="2099">
                  <c:v>5.21</c:v>
                </c:pt>
                <c:pt idx="2100">
                  <c:v>25.4</c:v>
                </c:pt>
                <c:pt idx="2101">
                  <c:v>202</c:v>
                </c:pt>
                <c:pt idx="2102">
                  <c:v>14.074</c:v>
                </c:pt>
                <c:pt idx="2103">
                  <c:v>3</c:v>
                </c:pt>
                <c:pt idx="2104">
                  <c:v>1.5421</c:v>
                </c:pt>
                <c:pt idx="2105">
                  <c:v>3.23</c:v>
                </c:pt>
                <c:pt idx="2106">
                  <c:v>10.969000000000019</c:v>
                </c:pt>
                <c:pt idx="2107">
                  <c:v>4.75</c:v>
                </c:pt>
                <c:pt idx="2108">
                  <c:v>37.155060000000006</c:v>
                </c:pt>
                <c:pt idx="2109">
                  <c:v>6.5837000000000003</c:v>
                </c:pt>
                <c:pt idx="2110">
                  <c:v>7.5208999999999975</c:v>
                </c:pt>
                <c:pt idx="2111">
                  <c:v>13.77</c:v>
                </c:pt>
                <c:pt idx="2112">
                  <c:v>5.067999999999989</c:v>
                </c:pt>
                <c:pt idx="2113">
                  <c:v>32</c:v>
                </c:pt>
                <c:pt idx="2114">
                  <c:v>125</c:v>
                </c:pt>
                <c:pt idx="2115">
                  <c:v>11.605</c:v>
                </c:pt>
                <c:pt idx="2116">
                  <c:v>4.78</c:v>
                </c:pt>
                <c:pt idx="2117">
                  <c:v>4.0539999999999985</c:v>
                </c:pt>
                <c:pt idx="2118">
                  <c:v>2.3698999999999977</c:v>
                </c:pt>
                <c:pt idx="2119">
                  <c:v>3.9019999999999997</c:v>
                </c:pt>
                <c:pt idx="2120">
                  <c:v>17.399999999999999</c:v>
                </c:pt>
                <c:pt idx="2121">
                  <c:v>8.2986999999999984</c:v>
                </c:pt>
                <c:pt idx="2122">
                  <c:v>11.009</c:v>
                </c:pt>
                <c:pt idx="2123">
                  <c:v>146.80000000000001</c:v>
                </c:pt>
                <c:pt idx="2124">
                  <c:v>13.7128</c:v>
                </c:pt>
                <c:pt idx="2125">
                  <c:v>4.3249999999999877</c:v>
                </c:pt>
                <c:pt idx="2126">
                  <c:v>5.78</c:v>
                </c:pt>
                <c:pt idx="2127">
                  <c:v>8.0812999999999988</c:v>
                </c:pt>
                <c:pt idx="2128">
                  <c:v>3.1846000000000001</c:v>
                </c:pt>
                <c:pt idx="2129">
                  <c:v>8.3920000000000048</c:v>
                </c:pt>
                <c:pt idx="2130">
                  <c:v>3.73</c:v>
                </c:pt>
                <c:pt idx="2131">
                  <c:v>9.9350000000000005</c:v>
                </c:pt>
                <c:pt idx="2132">
                  <c:v>13.04</c:v>
                </c:pt>
                <c:pt idx="2133">
                  <c:v>7.9080000000000004</c:v>
                </c:pt>
                <c:pt idx="2134">
                  <c:v>14.88</c:v>
                </c:pt>
                <c:pt idx="2135">
                  <c:v>8.01</c:v>
                </c:pt>
                <c:pt idx="2136">
                  <c:v>3.62</c:v>
                </c:pt>
                <c:pt idx="2137">
                  <c:v>11.107000000000001</c:v>
                </c:pt>
                <c:pt idx="2138">
                  <c:v>3.16</c:v>
                </c:pt>
                <c:pt idx="2139">
                  <c:v>7.3090000000000002</c:v>
                </c:pt>
                <c:pt idx="2140">
                  <c:v>5.4450000000000003</c:v>
                </c:pt>
                <c:pt idx="2141">
                  <c:v>3.2090000000000014E-2</c:v>
                </c:pt>
                <c:pt idx="2142">
                  <c:v>1.37</c:v>
                </c:pt>
                <c:pt idx="2143">
                  <c:v>3.0131999999999999</c:v>
                </c:pt>
                <c:pt idx="2144">
                  <c:v>4.4242999999999997</c:v>
                </c:pt>
                <c:pt idx="2145">
                  <c:v>85.240000000000023</c:v>
                </c:pt>
                <c:pt idx="2146">
                  <c:v>5.0139999999999985</c:v>
                </c:pt>
                <c:pt idx="2147">
                  <c:v>23.1</c:v>
                </c:pt>
                <c:pt idx="2148">
                  <c:v>3.2</c:v>
                </c:pt>
                <c:pt idx="2149">
                  <c:v>5.35</c:v>
                </c:pt>
                <c:pt idx="2150">
                  <c:v>7.28</c:v>
                </c:pt>
                <c:pt idx="2151">
                  <c:v>54</c:v>
                </c:pt>
                <c:pt idx="2152">
                  <c:v>2.71</c:v>
                </c:pt>
                <c:pt idx="2153">
                  <c:v>4.9770000000000003</c:v>
                </c:pt>
                <c:pt idx="2154">
                  <c:v>24</c:v>
                </c:pt>
                <c:pt idx="2155">
                  <c:v>12</c:v>
                </c:pt>
                <c:pt idx="2156">
                  <c:v>12.8</c:v>
                </c:pt>
                <c:pt idx="2157">
                  <c:v>2.8099999999999987</c:v>
                </c:pt>
                <c:pt idx="2158">
                  <c:v>7.28</c:v>
                </c:pt>
                <c:pt idx="2159">
                  <c:v>27.417000000000005</c:v>
                </c:pt>
                <c:pt idx="2160">
                  <c:v>5.5510000000000002</c:v>
                </c:pt>
                <c:pt idx="2161">
                  <c:v>3.6395</c:v>
                </c:pt>
                <c:pt idx="2162">
                  <c:v>31</c:v>
                </c:pt>
                <c:pt idx="2163">
                  <c:v>7.2409999999999997</c:v>
                </c:pt>
                <c:pt idx="2164">
                  <c:v>2.5834999999999999</c:v>
                </c:pt>
                <c:pt idx="2165">
                  <c:v>130</c:v>
                </c:pt>
                <c:pt idx="2166">
                  <c:v>3.6898</c:v>
                </c:pt>
                <c:pt idx="2167">
                  <c:v>3.198</c:v>
                </c:pt>
                <c:pt idx="2168">
                  <c:v>10.130000000000001</c:v>
                </c:pt>
                <c:pt idx="2169">
                  <c:v>17.399999999999999</c:v>
                </c:pt>
                <c:pt idx="2170">
                  <c:v>7.92</c:v>
                </c:pt>
                <c:pt idx="2171">
                  <c:v>30</c:v>
                </c:pt>
                <c:pt idx="2172">
                  <c:v>9.8458000000000006</c:v>
                </c:pt>
                <c:pt idx="2173">
                  <c:v>20.100000000000001</c:v>
                </c:pt>
                <c:pt idx="2174">
                  <c:v>16</c:v>
                </c:pt>
                <c:pt idx="2175">
                  <c:v>31.610000000000031</c:v>
                </c:pt>
                <c:pt idx="2176">
                  <c:v>9.4530000000000047</c:v>
                </c:pt>
                <c:pt idx="2177">
                  <c:v>4.1639999999999899</c:v>
                </c:pt>
                <c:pt idx="2178">
                  <c:v>2.52</c:v>
                </c:pt>
                <c:pt idx="2179">
                  <c:v>3.8</c:v>
                </c:pt>
                <c:pt idx="2180">
                  <c:v>9.4600000000000026</c:v>
                </c:pt>
                <c:pt idx="2181">
                  <c:v>18.53</c:v>
                </c:pt>
                <c:pt idx="2182">
                  <c:v>2.6475200000000054</c:v>
                </c:pt>
                <c:pt idx="2183">
                  <c:v>10.922000000000002</c:v>
                </c:pt>
                <c:pt idx="2184">
                  <c:v>24.005499999999955</c:v>
                </c:pt>
                <c:pt idx="2185">
                  <c:v>5.6749999999999945</c:v>
                </c:pt>
                <c:pt idx="2186">
                  <c:v>4.2699999999999996</c:v>
                </c:pt>
                <c:pt idx="2187">
                  <c:v>5.8619999999999965</c:v>
                </c:pt>
                <c:pt idx="2188">
                  <c:v>2.8329999999999953</c:v>
                </c:pt>
                <c:pt idx="2189">
                  <c:v>3.6242000000000001</c:v>
                </c:pt>
                <c:pt idx="2190">
                  <c:v>2.9109999999999987</c:v>
                </c:pt>
                <c:pt idx="2191">
                  <c:v>4.6529999999999889</c:v>
                </c:pt>
                <c:pt idx="2192">
                  <c:v>11.3</c:v>
                </c:pt>
                <c:pt idx="2193">
                  <c:v>17.698</c:v>
                </c:pt>
                <c:pt idx="2194">
                  <c:v>212.5</c:v>
                </c:pt>
                <c:pt idx="2195">
                  <c:v>6.1739999999999995</c:v>
                </c:pt>
                <c:pt idx="2196">
                  <c:v>8.0467000000000013</c:v>
                </c:pt>
                <c:pt idx="2197">
                  <c:v>8.6030000000000015</c:v>
                </c:pt>
                <c:pt idx="2198">
                  <c:v>5.7937000000000003</c:v>
                </c:pt>
                <c:pt idx="2199">
                  <c:v>7.7</c:v>
                </c:pt>
                <c:pt idx="2200">
                  <c:v>3.0276000000000001</c:v>
                </c:pt>
                <c:pt idx="2201">
                  <c:v>7.23</c:v>
                </c:pt>
                <c:pt idx="2202">
                  <c:v>4.5278999999999945</c:v>
                </c:pt>
                <c:pt idx="2203">
                  <c:v>14.971</c:v>
                </c:pt>
                <c:pt idx="2204">
                  <c:v>10.59</c:v>
                </c:pt>
                <c:pt idx="2205">
                  <c:v>7.01</c:v>
                </c:pt>
                <c:pt idx="2206">
                  <c:v>5.0789999999999997</c:v>
                </c:pt>
                <c:pt idx="2207">
                  <c:v>7.1390000000000002</c:v>
                </c:pt>
                <c:pt idx="2208">
                  <c:v>0.66580000000000183</c:v>
                </c:pt>
                <c:pt idx="2209">
                  <c:v>2.4099999999999997</c:v>
                </c:pt>
                <c:pt idx="2210">
                  <c:v>5.282</c:v>
                </c:pt>
                <c:pt idx="2211">
                  <c:v>3.5257000000000001</c:v>
                </c:pt>
                <c:pt idx="2212">
                  <c:v>2.3051999999999997</c:v>
                </c:pt>
                <c:pt idx="2213">
                  <c:v>8.2089999999999996</c:v>
                </c:pt>
                <c:pt idx="2214">
                  <c:v>41.18</c:v>
                </c:pt>
                <c:pt idx="2215">
                  <c:v>50</c:v>
                </c:pt>
                <c:pt idx="2216">
                  <c:v>10</c:v>
                </c:pt>
                <c:pt idx="2217">
                  <c:v>3.2</c:v>
                </c:pt>
                <c:pt idx="2218">
                  <c:v>11.04</c:v>
                </c:pt>
                <c:pt idx="2219">
                  <c:v>56</c:v>
                </c:pt>
                <c:pt idx="2220">
                  <c:v>8.4520000000000213</c:v>
                </c:pt>
                <c:pt idx="2221">
                  <c:v>26.467999999999989</c:v>
                </c:pt>
                <c:pt idx="2222">
                  <c:v>4.7511999999999999</c:v>
                </c:pt>
                <c:pt idx="2223">
                  <c:v>5.077</c:v>
                </c:pt>
                <c:pt idx="2224">
                  <c:v>70</c:v>
                </c:pt>
                <c:pt idx="2225">
                  <c:v>4.2733300000000014</c:v>
                </c:pt>
                <c:pt idx="2226">
                  <c:v>3.3904999999999967</c:v>
                </c:pt>
                <c:pt idx="2227">
                  <c:v>5.3324999999999996</c:v>
                </c:pt>
                <c:pt idx="2228">
                  <c:v>15.795</c:v>
                </c:pt>
                <c:pt idx="2229">
                  <c:v>3.448</c:v>
                </c:pt>
                <c:pt idx="2230">
                  <c:v>5.8764000000000003</c:v>
                </c:pt>
                <c:pt idx="2231">
                  <c:v>23.24</c:v>
                </c:pt>
                <c:pt idx="2232">
                  <c:v>68.7</c:v>
                </c:pt>
                <c:pt idx="2233">
                  <c:v>99</c:v>
                </c:pt>
                <c:pt idx="2234">
                  <c:v>7.83</c:v>
                </c:pt>
                <c:pt idx="2235">
                  <c:v>8.8560000000000247</c:v>
                </c:pt>
                <c:pt idx="2236">
                  <c:v>6.83</c:v>
                </c:pt>
                <c:pt idx="2237">
                  <c:v>7.2</c:v>
                </c:pt>
                <c:pt idx="2238">
                  <c:v>101</c:v>
                </c:pt>
                <c:pt idx="2239">
                  <c:v>22.951000000000001</c:v>
                </c:pt>
                <c:pt idx="2240">
                  <c:v>4.1399999999999997</c:v>
                </c:pt>
                <c:pt idx="2241">
                  <c:v>212</c:v>
                </c:pt>
                <c:pt idx="2242">
                  <c:v>4.0363199999999999</c:v>
                </c:pt>
                <c:pt idx="2243">
                  <c:v>4.3019999999999996</c:v>
                </c:pt>
                <c:pt idx="2244">
                  <c:v>3.5745999999999998</c:v>
                </c:pt>
                <c:pt idx="2245">
                  <c:v>6.8469999999999995</c:v>
                </c:pt>
                <c:pt idx="2246">
                  <c:v>4.8</c:v>
                </c:pt>
                <c:pt idx="2247">
                  <c:v>6.3279999999999879</c:v>
                </c:pt>
                <c:pt idx="2248">
                  <c:v>8.3600000000000048</c:v>
                </c:pt>
                <c:pt idx="2249">
                  <c:v>9.0610000000000035</c:v>
                </c:pt>
                <c:pt idx="2250">
                  <c:v>7.78</c:v>
                </c:pt>
                <c:pt idx="2251">
                  <c:v>274</c:v>
                </c:pt>
                <c:pt idx="2252">
                  <c:v>6.8</c:v>
                </c:pt>
                <c:pt idx="2253">
                  <c:v>3.850849999999991</c:v>
                </c:pt>
                <c:pt idx="2254">
                  <c:v>7.83</c:v>
                </c:pt>
                <c:pt idx="2255">
                  <c:v>3.17767</c:v>
                </c:pt>
                <c:pt idx="2256">
                  <c:v>2.3E-2</c:v>
                </c:pt>
                <c:pt idx="2257">
                  <c:v>5.2</c:v>
                </c:pt>
                <c:pt idx="2258">
                  <c:v>25.207999999999988</c:v>
                </c:pt>
                <c:pt idx="2259">
                  <c:v>59.5</c:v>
                </c:pt>
                <c:pt idx="2260">
                  <c:v>5.1724699999999997</c:v>
                </c:pt>
                <c:pt idx="2261">
                  <c:v>11.403</c:v>
                </c:pt>
                <c:pt idx="2262">
                  <c:v>84.2</c:v>
                </c:pt>
                <c:pt idx="2263">
                  <c:v>7.5667999999999997</c:v>
                </c:pt>
                <c:pt idx="2264">
                  <c:v>9.7319999999999993</c:v>
                </c:pt>
                <c:pt idx="2265">
                  <c:v>12.38</c:v>
                </c:pt>
                <c:pt idx="2266">
                  <c:v>6.0850999999999997</c:v>
                </c:pt>
                <c:pt idx="2267">
                  <c:v>3.44</c:v>
                </c:pt>
                <c:pt idx="2268">
                  <c:v>3.3422999999999967</c:v>
                </c:pt>
                <c:pt idx="2269">
                  <c:v>33.800000000000004</c:v>
                </c:pt>
                <c:pt idx="2270">
                  <c:v>4.7177999999999995</c:v>
                </c:pt>
                <c:pt idx="2271">
                  <c:v>6.992</c:v>
                </c:pt>
                <c:pt idx="2272">
                  <c:v>9.2979999999999983</c:v>
                </c:pt>
                <c:pt idx="2273">
                  <c:v>13.02</c:v>
                </c:pt>
                <c:pt idx="2274">
                  <c:v>4.5469999999999997</c:v>
                </c:pt>
                <c:pt idx="2275">
                  <c:v>35.300000000000004</c:v>
                </c:pt>
                <c:pt idx="2276">
                  <c:v>5.0522</c:v>
                </c:pt>
                <c:pt idx="2277">
                  <c:v>2.96</c:v>
                </c:pt>
                <c:pt idx="2278">
                  <c:v>6.8090000000000002</c:v>
                </c:pt>
                <c:pt idx="2279">
                  <c:v>23.923999999999989</c:v>
                </c:pt>
                <c:pt idx="2280">
                  <c:v>9.81</c:v>
                </c:pt>
                <c:pt idx="2281">
                  <c:v>28</c:v>
                </c:pt>
                <c:pt idx="2282">
                  <c:v>3.1149999999999998</c:v>
                </c:pt>
                <c:pt idx="2283">
                  <c:v>22.9</c:v>
                </c:pt>
                <c:pt idx="2284">
                  <c:v>8.8000000000000007</c:v>
                </c:pt>
                <c:pt idx="2285">
                  <c:v>38.6</c:v>
                </c:pt>
                <c:pt idx="2286">
                  <c:v>6.2060000000000004</c:v>
                </c:pt>
                <c:pt idx="2287">
                  <c:v>8.8450000000000006</c:v>
                </c:pt>
                <c:pt idx="2288">
                  <c:v>11</c:v>
                </c:pt>
                <c:pt idx="2289">
                  <c:v>8.2618000000000009</c:v>
                </c:pt>
                <c:pt idx="2290">
                  <c:v>9.6</c:v>
                </c:pt>
                <c:pt idx="2291">
                  <c:v>2.5931999999999999</c:v>
                </c:pt>
                <c:pt idx="2292">
                  <c:v>2.140800000000001E-2</c:v>
                </c:pt>
                <c:pt idx="2293">
                  <c:v>15.19</c:v>
                </c:pt>
                <c:pt idx="2294">
                  <c:v>21.610000000000031</c:v>
                </c:pt>
                <c:pt idx="2295">
                  <c:v>40.424000000000007</c:v>
                </c:pt>
                <c:pt idx="2296">
                  <c:v>89.3</c:v>
                </c:pt>
                <c:pt idx="2297">
                  <c:v>9.934099999999999</c:v>
                </c:pt>
                <c:pt idx="2298">
                  <c:v>9.25</c:v>
                </c:pt>
                <c:pt idx="2299">
                  <c:v>4.0583999999999998</c:v>
                </c:pt>
                <c:pt idx="2300">
                  <c:v>5.4420000000000002</c:v>
                </c:pt>
                <c:pt idx="2301">
                  <c:v>5.6497000000000002</c:v>
                </c:pt>
                <c:pt idx="2302">
                  <c:v>5.6353</c:v>
                </c:pt>
                <c:pt idx="2303">
                  <c:v>24.9</c:v>
                </c:pt>
                <c:pt idx="2304">
                  <c:v>6.0539999999999985</c:v>
                </c:pt>
                <c:pt idx="2305">
                  <c:v>10.9</c:v>
                </c:pt>
                <c:pt idx="2306">
                  <c:v>5.3219999999999965</c:v>
                </c:pt>
                <c:pt idx="2307">
                  <c:v>183</c:v>
                </c:pt>
                <c:pt idx="2308">
                  <c:v>3.4</c:v>
                </c:pt>
                <c:pt idx="2309">
                  <c:v>8</c:v>
                </c:pt>
                <c:pt idx="2310">
                  <c:v>36.25</c:v>
                </c:pt>
                <c:pt idx="2311">
                  <c:v>78.2</c:v>
                </c:pt>
                <c:pt idx="2312">
                  <c:v>13.625</c:v>
                </c:pt>
                <c:pt idx="2313">
                  <c:v>4.7549999999999955</c:v>
                </c:pt>
                <c:pt idx="2314">
                  <c:v>10</c:v>
                </c:pt>
                <c:pt idx="2315">
                  <c:v>86</c:v>
                </c:pt>
                <c:pt idx="2316">
                  <c:v>19.610000000000031</c:v>
                </c:pt>
                <c:pt idx="2317">
                  <c:v>7</c:v>
                </c:pt>
                <c:pt idx="2318">
                  <c:v>18.36</c:v>
                </c:pt>
                <c:pt idx="2319">
                  <c:v>5.173</c:v>
                </c:pt>
                <c:pt idx="2320">
                  <c:v>7.8049999999999899</c:v>
                </c:pt>
                <c:pt idx="2321">
                  <c:v>6</c:v>
                </c:pt>
                <c:pt idx="2322">
                  <c:v>8.7399999999999984</c:v>
                </c:pt>
                <c:pt idx="2323">
                  <c:v>10.5</c:v>
                </c:pt>
                <c:pt idx="2324">
                  <c:v>9.3000000000000007</c:v>
                </c:pt>
                <c:pt idx="2325">
                  <c:v>4.9281499999999996</c:v>
                </c:pt>
                <c:pt idx="2326">
                  <c:v>4.9311500000000024</c:v>
                </c:pt>
                <c:pt idx="2327">
                  <c:v>6.8428999999999975</c:v>
                </c:pt>
                <c:pt idx="2328">
                  <c:v>290</c:v>
                </c:pt>
                <c:pt idx="2329">
                  <c:v>188</c:v>
                </c:pt>
                <c:pt idx="2330">
                  <c:v>19.59</c:v>
                </c:pt>
                <c:pt idx="2331">
                  <c:v>11.209999999999999</c:v>
                </c:pt>
                <c:pt idx="2332">
                  <c:v>14.381</c:v>
                </c:pt>
                <c:pt idx="2333">
                  <c:v>6.3</c:v>
                </c:pt>
                <c:pt idx="2334">
                  <c:v>6.67</c:v>
                </c:pt>
                <c:pt idx="2335">
                  <c:v>8</c:v>
                </c:pt>
                <c:pt idx="2336">
                  <c:v>15.02</c:v>
                </c:pt>
                <c:pt idx="2337">
                  <c:v>3.59</c:v>
                </c:pt>
                <c:pt idx="2338">
                  <c:v>260</c:v>
                </c:pt>
                <c:pt idx="2339">
                  <c:v>4.444</c:v>
                </c:pt>
                <c:pt idx="2340">
                  <c:v>2.7469999999999999</c:v>
                </c:pt>
                <c:pt idx="2341">
                  <c:v>3.1240000000000001</c:v>
                </c:pt>
                <c:pt idx="2342">
                  <c:v>3.2970000000000002</c:v>
                </c:pt>
                <c:pt idx="2343">
                  <c:v>0.64190000000000158</c:v>
                </c:pt>
                <c:pt idx="2344">
                  <c:v>4.0510000000000002</c:v>
                </c:pt>
                <c:pt idx="2345">
                  <c:v>8.097999999999999</c:v>
                </c:pt>
                <c:pt idx="2346">
                  <c:v>27</c:v>
                </c:pt>
                <c:pt idx="2347">
                  <c:v>25.939999999999987</c:v>
                </c:pt>
                <c:pt idx="2348">
                  <c:v>6.4809999999999999</c:v>
                </c:pt>
                <c:pt idx="2349">
                  <c:v>12.929</c:v>
                </c:pt>
                <c:pt idx="2350">
                  <c:v>5.0999999999999996</c:v>
                </c:pt>
                <c:pt idx="2351">
                  <c:v>78</c:v>
                </c:pt>
                <c:pt idx="2352">
                  <c:v>10.130000000000001</c:v>
                </c:pt>
                <c:pt idx="2353">
                  <c:v>4.0259999999999945</c:v>
                </c:pt>
                <c:pt idx="2354">
                  <c:v>2.3409999999999997</c:v>
                </c:pt>
                <c:pt idx="2355">
                  <c:v>9.7786999999999988</c:v>
                </c:pt>
                <c:pt idx="2356">
                  <c:v>126.3</c:v>
                </c:pt>
                <c:pt idx="2357">
                  <c:v>16.747</c:v>
                </c:pt>
                <c:pt idx="2358">
                  <c:v>4.5911</c:v>
                </c:pt>
                <c:pt idx="2359">
                  <c:v>13.870000000000006</c:v>
                </c:pt>
                <c:pt idx="2360">
                  <c:v>4.0183799999999996</c:v>
                </c:pt>
                <c:pt idx="2361">
                  <c:v>11.850000000000019</c:v>
                </c:pt>
                <c:pt idx="2362">
                  <c:v>2.7484000000000002</c:v>
                </c:pt>
                <c:pt idx="2363">
                  <c:v>109.86999999999999</c:v>
                </c:pt>
                <c:pt idx="2364">
                  <c:v>4.085</c:v>
                </c:pt>
                <c:pt idx="2365">
                  <c:v>5.8199999999999985</c:v>
                </c:pt>
                <c:pt idx="2366">
                  <c:v>30</c:v>
                </c:pt>
                <c:pt idx="2367">
                  <c:v>4.0658999999999965</c:v>
                </c:pt>
                <c:pt idx="2368">
                  <c:v>12.84</c:v>
                </c:pt>
                <c:pt idx="2369">
                  <c:v>14.147899999999998</c:v>
                </c:pt>
                <c:pt idx="2370">
                  <c:v>22.4</c:v>
                </c:pt>
                <c:pt idx="2371">
                  <c:v>2.9249999999999998</c:v>
                </c:pt>
                <c:pt idx="2372">
                  <c:v>5.9908000000000001</c:v>
                </c:pt>
                <c:pt idx="2373">
                  <c:v>11.036</c:v>
                </c:pt>
                <c:pt idx="2374">
                  <c:v>4</c:v>
                </c:pt>
                <c:pt idx="2375">
                  <c:v>5.4749999999999996</c:v>
                </c:pt>
                <c:pt idx="2376">
                  <c:v>6.32099999999999</c:v>
                </c:pt>
                <c:pt idx="2377">
                  <c:v>6.2346000000000004</c:v>
                </c:pt>
                <c:pt idx="2378">
                  <c:v>14.98</c:v>
                </c:pt>
                <c:pt idx="2379">
                  <c:v>11.890500000000021</c:v>
                </c:pt>
                <c:pt idx="2380">
                  <c:v>21.675999999999988</c:v>
                </c:pt>
                <c:pt idx="2381">
                  <c:v>5.343</c:v>
                </c:pt>
                <c:pt idx="2382">
                  <c:v>66</c:v>
                </c:pt>
                <c:pt idx="2383">
                  <c:v>47.5</c:v>
                </c:pt>
                <c:pt idx="2384">
                  <c:v>16.7</c:v>
                </c:pt>
                <c:pt idx="2385">
                  <c:v>21.959999999999987</c:v>
                </c:pt>
                <c:pt idx="2386">
                  <c:v>12.57</c:v>
                </c:pt>
                <c:pt idx="2387">
                  <c:v>19.420000000000002</c:v>
                </c:pt>
                <c:pt idx="2388">
                  <c:v>5.5309999999999997</c:v>
                </c:pt>
                <c:pt idx="2389">
                  <c:v>14.387</c:v>
                </c:pt>
                <c:pt idx="2390">
                  <c:v>9.9600000000000026</c:v>
                </c:pt>
                <c:pt idx="2391">
                  <c:v>80.087999999999994</c:v>
                </c:pt>
                <c:pt idx="2392">
                  <c:v>3.84</c:v>
                </c:pt>
                <c:pt idx="2393">
                  <c:v>9.1122000000000014</c:v>
                </c:pt>
                <c:pt idx="2394">
                  <c:v>3.2189999999999999</c:v>
                </c:pt>
                <c:pt idx="2395">
                  <c:v>3.9427999999999988</c:v>
                </c:pt>
                <c:pt idx="2396">
                  <c:v>12.6</c:v>
                </c:pt>
                <c:pt idx="2397">
                  <c:v>11.353300000000004</c:v>
                </c:pt>
                <c:pt idx="2398">
                  <c:v>9.3768000000000047</c:v>
                </c:pt>
                <c:pt idx="2399">
                  <c:v>5.1836599999999997</c:v>
                </c:pt>
                <c:pt idx="2400">
                  <c:v>4.6900999999999975</c:v>
                </c:pt>
                <c:pt idx="2401">
                  <c:v>10.414</c:v>
                </c:pt>
                <c:pt idx="2402">
                  <c:v>5.9928999999999997</c:v>
                </c:pt>
                <c:pt idx="2403">
                  <c:v>6.0549999999999899</c:v>
                </c:pt>
                <c:pt idx="2404">
                  <c:v>2.58</c:v>
                </c:pt>
                <c:pt idx="2405">
                  <c:v>3.2810000000000001</c:v>
                </c:pt>
                <c:pt idx="2406">
                  <c:v>6.88</c:v>
                </c:pt>
                <c:pt idx="2407">
                  <c:v>2.4140999999999977</c:v>
                </c:pt>
                <c:pt idx="2408">
                  <c:v>7.6</c:v>
                </c:pt>
                <c:pt idx="2409">
                  <c:v>6.13</c:v>
                </c:pt>
                <c:pt idx="2410">
                  <c:v>24</c:v>
                </c:pt>
                <c:pt idx="2411">
                  <c:v>12.08</c:v>
                </c:pt>
                <c:pt idx="2412">
                  <c:v>10</c:v>
                </c:pt>
                <c:pt idx="2413">
                  <c:v>11.681000000000001</c:v>
                </c:pt>
                <c:pt idx="2414">
                  <c:v>11.143999999999998</c:v>
                </c:pt>
                <c:pt idx="2415">
                  <c:v>14.183</c:v>
                </c:pt>
                <c:pt idx="2416">
                  <c:v>9.7640000000000011</c:v>
                </c:pt>
                <c:pt idx="2417">
                  <c:v>39.1</c:v>
                </c:pt>
                <c:pt idx="2418">
                  <c:v>16.100000000000001</c:v>
                </c:pt>
                <c:pt idx="2419">
                  <c:v>30.959999999999987</c:v>
                </c:pt>
                <c:pt idx="2420">
                  <c:v>3.62</c:v>
                </c:pt>
                <c:pt idx="2421">
                  <c:v>3.661</c:v>
                </c:pt>
                <c:pt idx="2422">
                  <c:v>5.4</c:v>
                </c:pt>
                <c:pt idx="2423">
                  <c:v>0.27540000000000031</c:v>
                </c:pt>
                <c:pt idx="2424">
                  <c:v>410</c:v>
                </c:pt>
                <c:pt idx="2425">
                  <c:v>13.83</c:v>
                </c:pt>
                <c:pt idx="2426">
                  <c:v>10</c:v>
                </c:pt>
                <c:pt idx="2427">
                  <c:v>3.8083999999999998</c:v>
                </c:pt>
                <c:pt idx="2428">
                  <c:v>8.2840000000000025</c:v>
                </c:pt>
                <c:pt idx="2429">
                  <c:v>5.8599999999999985</c:v>
                </c:pt>
                <c:pt idx="2430">
                  <c:v>3.9670000000000001</c:v>
                </c:pt>
                <c:pt idx="2431">
                  <c:v>2.8155999999999977</c:v>
                </c:pt>
                <c:pt idx="2432">
                  <c:v>18.16</c:v>
                </c:pt>
                <c:pt idx="2433">
                  <c:v>24</c:v>
                </c:pt>
                <c:pt idx="2434">
                  <c:v>3.0476999999999999</c:v>
                </c:pt>
                <c:pt idx="2435">
                  <c:v>6.4219999999999997</c:v>
                </c:pt>
                <c:pt idx="2436">
                  <c:v>15.89</c:v>
                </c:pt>
                <c:pt idx="2437">
                  <c:v>148.6</c:v>
                </c:pt>
                <c:pt idx="2438">
                  <c:v>4.3437000000000001</c:v>
                </c:pt>
                <c:pt idx="2439">
                  <c:v>2.88</c:v>
                </c:pt>
                <c:pt idx="2440">
                  <c:v>20</c:v>
                </c:pt>
                <c:pt idx="2441">
                  <c:v>9.01</c:v>
                </c:pt>
                <c:pt idx="2442">
                  <c:v>4.7510000000000003</c:v>
                </c:pt>
                <c:pt idx="2443">
                  <c:v>3.4068999999999967</c:v>
                </c:pt>
                <c:pt idx="2444">
                  <c:v>19.88</c:v>
                </c:pt>
                <c:pt idx="2445">
                  <c:v>37</c:v>
                </c:pt>
                <c:pt idx="2446">
                  <c:v>12</c:v>
                </c:pt>
                <c:pt idx="2447">
                  <c:v>3.8122999999999934</c:v>
                </c:pt>
                <c:pt idx="2448">
                  <c:v>4.9000000000000004</c:v>
                </c:pt>
                <c:pt idx="2449">
                  <c:v>480</c:v>
                </c:pt>
                <c:pt idx="2450">
                  <c:v>3.3379999999999987</c:v>
                </c:pt>
                <c:pt idx="2451">
                  <c:v>6.1439999999999975</c:v>
                </c:pt>
                <c:pt idx="2452">
                  <c:v>3.0084</c:v>
                </c:pt>
                <c:pt idx="2453">
                  <c:v>3.0789999999999997</c:v>
                </c:pt>
                <c:pt idx="2454">
                  <c:v>2.9668999999999977</c:v>
                </c:pt>
                <c:pt idx="2455">
                  <c:v>5.2399000000000004</c:v>
                </c:pt>
                <c:pt idx="2456">
                  <c:v>7.2744999999999997</c:v>
                </c:pt>
                <c:pt idx="2457">
                  <c:v>9.0500000000000007</c:v>
                </c:pt>
                <c:pt idx="2458">
                  <c:v>2.7749999999999999</c:v>
                </c:pt>
                <c:pt idx="2459">
                  <c:v>3.4153999999999987</c:v>
                </c:pt>
                <c:pt idx="2460">
                  <c:v>32.03</c:v>
                </c:pt>
                <c:pt idx="2461">
                  <c:v>5.5659999999999945</c:v>
                </c:pt>
                <c:pt idx="2462">
                  <c:v>3.5630000000000002</c:v>
                </c:pt>
                <c:pt idx="2463">
                  <c:v>9.65</c:v>
                </c:pt>
                <c:pt idx="2464">
                  <c:v>6.6322000000000001</c:v>
                </c:pt>
                <c:pt idx="2465">
                  <c:v>5.7278999999999956</c:v>
                </c:pt>
                <c:pt idx="2466">
                  <c:v>9.7000000000000011</c:v>
                </c:pt>
                <c:pt idx="2467">
                  <c:v>17.5</c:v>
                </c:pt>
                <c:pt idx="2468">
                  <c:v>20</c:v>
                </c:pt>
                <c:pt idx="2469">
                  <c:v>4.5999999999999996</c:v>
                </c:pt>
                <c:pt idx="2470">
                  <c:v>8.4030000000000005</c:v>
                </c:pt>
                <c:pt idx="2471">
                  <c:v>7.085</c:v>
                </c:pt>
                <c:pt idx="2472">
                  <c:v>5</c:v>
                </c:pt>
                <c:pt idx="2473">
                  <c:v>0.52</c:v>
                </c:pt>
                <c:pt idx="2474">
                  <c:v>10.18</c:v>
                </c:pt>
                <c:pt idx="2475">
                  <c:v>4.6899999999999995</c:v>
                </c:pt>
                <c:pt idx="2476">
                  <c:v>3.0859999999999999</c:v>
                </c:pt>
                <c:pt idx="2477">
                  <c:v>43.296000000000063</c:v>
                </c:pt>
                <c:pt idx="2478">
                  <c:v>8.7000000000000011</c:v>
                </c:pt>
                <c:pt idx="2479">
                  <c:v>9.4030000000000005</c:v>
                </c:pt>
                <c:pt idx="2480">
                  <c:v>7.56</c:v>
                </c:pt>
                <c:pt idx="2481">
                  <c:v>3.0430299999999999</c:v>
                </c:pt>
                <c:pt idx="2482">
                  <c:v>11.02</c:v>
                </c:pt>
                <c:pt idx="2483">
                  <c:v>25.7</c:v>
                </c:pt>
                <c:pt idx="2484">
                  <c:v>72</c:v>
                </c:pt>
                <c:pt idx="2485">
                  <c:v>5.7161</c:v>
                </c:pt>
                <c:pt idx="2486">
                  <c:v>7.615999999999989</c:v>
                </c:pt>
                <c:pt idx="2487">
                  <c:v>10.115</c:v>
                </c:pt>
                <c:pt idx="2488">
                  <c:v>2.7579600000000002</c:v>
                </c:pt>
                <c:pt idx="2489">
                  <c:v>8.5751000000000008</c:v>
                </c:pt>
                <c:pt idx="2490">
                  <c:v>8.5419999999999998</c:v>
                </c:pt>
                <c:pt idx="2491">
                  <c:v>5.5</c:v>
                </c:pt>
                <c:pt idx="2492">
                  <c:v>2.3660999999999968</c:v>
                </c:pt>
                <c:pt idx="2493">
                  <c:v>5.1811999999999996</c:v>
                </c:pt>
                <c:pt idx="2494">
                  <c:v>10.16</c:v>
                </c:pt>
                <c:pt idx="2495">
                  <c:v>2.4383999999999997</c:v>
                </c:pt>
                <c:pt idx="2496">
                  <c:v>11.92</c:v>
                </c:pt>
                <c:pt idx="2497">
                  <c:v>7.8</c:v>
                </c:pt>
                <c:pt idx="2498">
                  <c:v>4.4972000000000003</c:v>
                </c:pt>
                <c:pt idx="2499">
                  <c:v>31.465999999999951</c:v>
                </c:pt>
                <c:pt idx="2500">
                  <c:v>8.2439999999999998</c:v>
                </c:pt>
                <c:pt idx="2501">
                  <c:v>14.893000000000002</c:v>
                </c:pt>
                <c:pt idx="2502">
                  <c:v>8.1655000000000211</c:v>
                </c:pt>
                <c:pt idx="2503">
                  <c:v>2.8549999999999978</c:v>
                </c:pt>
                <c:pt idx="2504">
                  <c:v>5.0549999999999899</c:v>
                </c:pt>
                <c:pt idx="2505">
                  <c:v>17.050999999999988</c:v>
                </c:pt>
                <c:pt idx="2506">
                  <c:v>12.08</c:v>
                </c:pt>
                <c:pt idx="2507">
                  <c:v>2.34</c:v>
                </c:pt>
                <c:pt idx="2508">
                  <c:v>3</c:v>
                </c:pt>
                <c:pt idx="2509">
                  <c:v>77.900000000000006</c:v>
                </c:pt>
                <c:pt idx="2510">
                  <c:v>2.6242800000000002</c:v>
                </c:pt>
                <c:pt idx="2511">
                  <c:v>5.3897000000000004</c:v>
                </c:pt>
                <c:pt idx="2512">
                  <c:v>15.239999999999998</c:v>
                </c:pt>
                <c:pt idx="2513">
                  <c:v>5.4870000000000001</c:v>
                </c:pt>
                <c:pt idx="2514">
                  <c:v>3.0301999999999998</c:v>
                </c:pt>
                <c:pt idx="2515">
                  <c:v>7.8054999999999986</c:v>
                </c:pt>
                <c:pt idx="2516">
                  <c:v>2.7894000000000001</c:v>
                </c:pt>
                <c:pt idx="2517">
                  <c:v>5.2</c:v>
                </c:pt>
                <c:pt idx="2518">
                  <c:v>9.418000000000001</c:v>
                </c:pt>
                <c:pt idx="2519">
                  <c:v>2.7680000000000002</c:v>
                </c:pt>
                <c:pt idx="2520">
                  <c:v>5.3671999999999898</c:v>
                </c:pt>
                <c:pt idx="2521">
                  <c:v>14.65</c:v>
                </c:pt>
                <c:pt idx="2522">
                  <c:v>2.6749999999999998</c:v>
                </c:pt>
                <c:pt idx="2523">
                  <c:v>2.8759999999999977</c:v>
                </c:pt>
                <c:pt idx="2524">
                  <c:v>5.6</c:v>
                </c:pt>
                <c:pt idx="2525">
                  <c:v>4.6813799999999999</c:v>
                </c:pt>
                <c:pt idx="2526">
                  <c:v>3.9</c:v>
                </c:pt>
                <c:pt idx="2527">
                  <c:v>0.253</c:v>
                </c:pt>
                <c:pt idx="2528">
                  <c:v>6.7119999999999997</c:v>
                </c:pt>
                <c:pt idx="2529">
                  <c:v>2.0949999999999998</c:v>
                </c:pt>
                <c:pt idx="2530">
                  <c:v>4.0110000000000001</c:v>
                </c:pt>
                <c:pt idx="2531">
                  <c:v>6.875</c:v>
                </c:pt>
                <c:pt idx="2532">
                  <c:v>13.597</c:v>
                </c:pt>
                <c:pt idx="2533">
                  <c:v>12.850000000000019</c:v>
                </c:pt>
                <c:pt idx="2534">
                  <c:v>10.6</c:v>
                </c:pt>
                <c:pt idx="2535">
                  <c:v>800</c:v>
                </c:pt>
                <c:pt idx="2536">
                  <c:v>3.9499999999999997</c:v>
                </c:pt>
                <c:pt idx="2537">
                  <c:v>4.9703000000000097</c:v>
                </c:pt>
                <c:pt idx="2538">
                  <c:v>32.202000000000012</c:v>
                </c:pt>
                <c:pt idx="2539">
                  <c:v>4.18</c:v>
                </c:pt>
                <c:pt idx="2540">
                  <c:v>4.5869999999999997</c:v>
                </c:pt>
                <c:pt idx="2541">
                  <c:v>6.5937000000000001</c:v>
                </c:pt>
                <c:pt idx="2542">
                  <c:v>5.0887000000000002</c:v>
                </c:pt>
                <c:pt idx="2543">
                  <c:v>7.4432000000000107</c:v>
                </c:pt>
                <c:pt idx="2544">
                  <c:v>3.7880000000000011</c:v>
                </c:pt>
                <c:pt idx="2545">
                  <c:v>3.86</c:v>
                </c:pt>
                <c:pt idx="2546">
                  <c:v>9.6</c:v>
                </c:pt>
                <c:pt idx="2547">
                  <c:v>3.32</c:v>
                </c:pt>
                <c:pt idx="2548">
                  <c:v>5.5227999999999975</c:v>
                </c:pt>
                <c:pt idx="2549">
                  <c:v>2.84</c:v>
                </c:pt>
                <c:pt idx="2550">
                  <c:v>2.8989999999999987</c:v>
                </c:pt>
                <c:pt idx="2551">
                  <c:v>3.44</c:v>
                </c:pt>
                <c:pt idx="2552">
                  <c:v>4.8</c:v>
                </c:pt>
                <c:pt idx="2553">
                  <c:v>5.9779999999999998</c:v>
                </c:pt>
                <c:pt idx="2554">
                  <c:v>3.137</c:v>
                </c:pt>
                <c:pt idx="2555">
                  <c:v>6.2584</c:v>
                </c:pt>
                <c:pt idx="2556">
                  <c:v>89.5</c:v>
                </c:pt>
                <c:pt idx="2557">
                  <c:v>3.5880000000000001</c:v>
                </c:pt>
                <c:pt idx="2558">
                  <c:v>4.82899999999999</c:v>
                </c:pt>
                <c:pt idx="2559">
                  <c:v>12.3415</c:v>
                </c:pt>
                <c:pt idx="2560">
                  <c:v>8</c:v>
                </c:pt>
                <c:pt idx="2561">
                  <c:v>2.6</c:v>
                </c:pt>
                <c:pt idx="2562">
                  <c:v>9.89</c:v>
                </c:pt>
                <c:pt idx="2563">
                  <c:v>2.8466999999999967</c:v>
                </c:pt>
                <c:pt idx="2564">
                  <c:v>9.7009999999999987</c:v>
                </c:pt>
                <c:pt idx="2565">
                  <c:v>19.14</c:v>
                </c:pt>
                <c:pt idx="2566">
                  <c:v>10.117000000000001</c:v>
                </c:pt>
                <c:pt idx="2567">
                  <c:v>4.4994000000000014</c:v>
                </c:pt>
                <c:pt idx="2568">
                  <c:v>6.5359999999999996</c:v>
                </c:pt>
                <c:pt idx="2569">
                  <c:v>4.9542999999999999</c:v>
                </c:pt>
                <c:pt idx="2570">
                  <c:v>8.7923000000000009</c:v>
                </c:pt>
                <c:pt idx="2571">
                  <c:v>3.8564999999999943</c:v>
                </c:pt>
                <c:pt idx="2572">
                  <c:v>10.101000000000001</c:v>
                </c:pt>
                <c:pt idx="2573">
                  <c:v>4.4000000000000004</c:v>
                </c:pt>
                <c:pt idx="2574">
                  <c:v>3.2606000000000002</c:v>
                </c:pt>
                <c:pt idx="2575">
                  <c:v>4.4509999999999996</c:v>
                </c:pt>
                <c:pt idx="2576">
                  <c:v>4.6229999999999878</c:v>
                </c:pt>
                <c:pt idx="2577">
                  <c:v>5.1838999999999995</c:v>
                </c:pt>
                <c:pt idx="2578">
                  <c:v>145</c:v>
                </c:pt>
                <c:pt idx="2579">
                  <c:v>9.2219999999999995</c:v>
                </c:pt>
                <c:pt idx="2580">
                  <c:v>480</c:v>
                </c:pt>
                <c:pt idx="2581">
                  <c:v>9.9110000000000014</c:v>
                </c:pt>
                <c:pt idx="2582">
                  <c:v>20.3</c:v>
                </c:pt>
                <c:pt idx="2583">
                  <c:v>2.6259000000000001</c:v>
                </c:pt>
                <c:pt idx="2584">
                  <c:v>20</c:v>
                </c:pt>
                <c:pt idx="2585">
                  <c:v>6.4</c:v>
                </c:pt>
                <c:pt idx="2586">
                  <c:v>12</c:v>
                </c:pt>
                <c:pt idx="2587">
                  <c:v>22.346</c:v>
                </c:pt>
                <c:pt idx="2588">
                  <c:v>1.4400000000000001E-2</c:v>
                </c:pt>
                <c:pt idx="2589">
                  <c:v>8.5720000000000027</c:v>
                </c:pt>
                <c:pt idx="2590">
                  <c:v>6.13</c:v>
                </c:pt>
                <c:pt idx="2591">
                  <c:v>3.5159999999999987</c:v>
                </c:pt>
                <c:pt idx="2592">
                  <c:v>0.81508329999999996</c:v>
                </c:pt>
                <c:pt idx="2593">
                  <c:v>3.9059999999999997</c:v>
                </c:pt>
                <c:pt idx="2594">
                  <c:v>12.040999999999999</c:v>
                </c:pt>
                <c:pt idx="2595">
                  <c:v>2.6480000000000001</c:v>
                </c:pt>
                <c:pt idx="2596">
                  <c:v>16</c:v>
                </c:pt>
                <c:pt idx="2597">
                  <c:v>13.7204</c:v>
                </c:pt>
                <c:pt idx="2598">
                  <c:v>23.18</c:v>
                </c:pt>
                <c:pt idx="2599">
                  <c:v>5.2</c:v>
                </c:pt>
                <c:pt idx="2600">
                  <c:v>3.1305000000000001</c:v>
                </c:pt>
                <c:pt idx="2601">
                  <c:v>240</c:v>
                </c:pt>
                <c:pt idx="2602">
                  <c:v>12.34</c:v>
                </c:pt>
                <c:pt idx="2603">
                  <c:v>8.9</c:v>
                </c:pt>
                <c:pt idx="2604">
                  <c:v>3.19</c:v>
                </c:pt>
                <c:pt idx="2605">
                  <c:v>16.581999999999987</c:v>
                </c:pt>
                <c:pt idx="2606">
                  <c:v>10.379000000000019</c:v>
                </c:pt>
                <c:pt idx="2607">
                  <c:v>7.567999999999989</c:v>
                </c:pt>
                <c:pt idx="2608">
                  <c:v>15.922000000000002</c:v>
                </c:pt>
                <c:pt idx="2609">
                  <c:v>4.3238999999999965</c:v>
                </c:pt>
                <c:pt idx="2610">
                  <c:v>4.0599999999999996</c:v>
                </c:pt>
                <c:pt idx="2611">
                  <c:v>3.8</c:v>
                </c:pt>
                <c:pt idx="2612">
                  <c:v>12.58</c:v>
                </c:pt>
                <c:pt idx="2613">
                  <c:v>3.5276999999999998</c:v>
                </c:pt>
                <c:pt idx="2614">
                  <c:v>7.8614999999999995</c:v>
                </c:pt>
                <c:pt idx="2615">
                  <c:v>12.323</c:v>
                </c:pt>
                <c:pt idx="2616">
                  <c:v>14.635</c:v>
                </c:pt>
                <c:pt idx="2617">
                  <c:v>4</c:v>
                </c:pt>
                <c:pt idx="2618">
                  <c:v>11.975900000000006</c:v>
                </c:pt>
                <c:pt idx="2619">
                  <c:v>8.27</c:v>
                </c:pt>
                <c:pt idx="2620">
                  <c:v>9.31</c:v>
                </c:pt>
                <c:pt idx="2621">
                  <c:v>27.367000000000001</c:v>
                </c:pt>
                <c:pt idx="2622">
                  <c:v>6.87</c:v>
                </c:pt>
                <c:pt idx="2623">
                  <c:v>4.2930000000000001</c:v>
                </c:pt>
                <c:pt idx="2624">
                  <c:v>4.96</c:v>
                </c:pt>
                <c:pt idx="2625">
                  <c:v>5.7</c:v>
                </c:pt>
                <c:pt idx="2626">
                  <c:v>7.109</c:v>
                </c:pt>
                <c:pt idx="2627">
                  <c:v>2.5857000000000001</c:v>
                </c:pt>
                <c:pt idx="2628">
                  <c:v>8.6386999999999983</c:v>
                </c:pt>
                <c:pt idx="2629">
                  <c:v>4.5095999999999998</c:v>
                </c:pt>
                <c:pt idx="2630">
                  <c:v>12.5495</c:v>
                </c:pt>
                <c:pt idx="2631">
                  <c:v>12.962000000000021</c:v>
                </c:pt>
                <c:pt idx="2632">
                  <c:v>6.1024999999999965</c:v>
                </c:pt>
                <c:pt idx="2633">
                  <c:v>19.5</c:v>
                </c:pt>
                <c:pt idx="2634">
                  <c:v>7.4700000000000024</c:v>
                </c:pt>
                <c:pt idx="2635">
                  <c:v>5.6499999999999995</c:v>
                </c:pt>
                <c:pt idx="2636">
                  <c:v>1.7</c:v>
                </c:pt>
                <c:pt idx="2637">
                  <c:v>7.3</c:v>
                </c:pt>
                <c:pt idx="2638">
                  <c:v>7.22</c:v>
                </c:pt>
                <c:pt idx="2639">
                  <c:v>24</c:v>
                </c:pt>
                <c:pt idx="2640">
                  <c:v>4.72799999999999</c:v>
                </c:pt>
                <c:pt idx="2641">
                  <c:v>2.7210000000000001</c:v>
                </c:pt>
                <c:pt idx="2642">
                  <c:v>46</c:v>
                </c:pt>
                <c:pt idx="2643">
                  <c:v>8</c:v>
                </c:pt>
                <c:pt idx="2644">
                  <c:v>5.5</c:v>
                </c:pt>
                <c:pt idx="2645">
                  <c:v>12.270480000000004</c:v>
                </c:pt>
                <c:pt idx="2646">
                  <c:v>12</c:v>
                </c:pt>
                <c:pt idx="2647">
                  <c:v>2.1700000000000001E-2</c:v>
                </c:pt>
                <c:pt idx="2648">
                  <c:v>12.67</c:v>
                </c:pt>
                <c:pt idx="2649">
                  <c:v>4.766</c:v>
                </c:pt>
                <c:pt idx="2650">
                  <c:v>4.9991000000000003</c:v>
                </c:pt>
                <c:pt idx="2651">
                  <c:v>13.2</c:v>
                </c:pt>
                <c:pt idx="2652">
                  <c:v>0.21790000000000045</c:v>
                </c:pt>
                <c:pt idx="2653">
                  <c:v>14.572000000000006</c:v>
                </c:pt>
                <c:pt idx="2654">
                  <c:v>7.3360000000000003</c:v>
                </c:pt>
                <c:pt idx="2655">
                  <c:v>17.45</c:v>
                </c:pt>
                <c:pt idx="2656">
                  <c:v>6.8979999999999899</c:v>
                </c:pt>
                <c:pt idx="2657">
                  <c:v>16.5</c:v>
                </c:pt>
                <c:pt idx="2658">
                  <c:v>12.054</c:v>
                </c:pt>
                <c:pt idx="2659">
                  <c:v>8.3570000000000046</c:v>
                </c:pt>
                <c:pt idx="2660">
                  <c:v>80.5</c:v>
                </c:pt>
                <c:pt idx="2661">
                  <c:v>0.33000000000000085</c:v>
                </c:pt>
                <c:pt idx="2662">
                  <c:v>15.201000000000001</c:v>
                </c:pt>
                <c:pt idx="2663">
                  <c:v>4.5999999999999996</c:v>
                </c:pt>
                <c:pt idx="2664">
                  <c:v>10.441000000000001</c:v>
                </c:pt>
                <c:pt idx="2665">
                  <c:v>73.97</c:v>
                </c:pt>
                <c:pt idx="2666">
                  <c:v>5.4139999999999997</c:v>
                </c:pt>
                <c:pt idx="2667">
                  <c:v>6.85489999999999</c:v>
                </c:pt>
                <c:pt idx="2668">
                  <c:v>10.32</c:v>
                </c:pt>
                <c:pt idx="2669">
                  <c:v>4.0599999999999996</c:v>
                </c:pt>
                <c:pt idx="2670">
                  <c:v>0.37056000000000061</c:v>
                </c:pt>
                <c:pt idx="2671">
                  <c:v>5.0389999999999997</c:v>
                </c:pt>
                <c:pt idx="2672">
                  <c:v>28.966999999999956</c:v>
                </c:pt>
                <c:pt idx="2673">
                  <c:v>17.423999999999989</c:v>
                </c:pt>
                <c:pt idx="2674">
                  <c:v>9.4161000000000001</c:v>
                </c:pt>
                <c:pt idx="2675">
                  <c:v>8</c:v>
                </c:pt>
                <c:pt idx="2676">
                  <c:v>5.2947999999999995</c:v>
                </c:pt>
                <c:pt idx="2677">
                  <c:v>3.0486599999999977</c:v>
                </c:pt>
                <c:pt idx="2678">
                  <c:v>5.9320000000000004</c:v>
                </c:pt>
                <c:pt idx="2679">
                  <c:v>4.92</c:v>
                </c:pt>
                <c:pt idx="2680">
                  <c:v>6.7139999999999995</c:v>
                </c:pt>
                <c:pt idx="2681">
                  <c:v>2.69</c:v>
                </c:pt>
                <c:pt idx="2682">
                  <c:v>119</c:v>
                </c:pt>
                <c:pt idx="2683">
                  <c:v>6.0259999999999945</c:v>
                </c:pt>
                <c:pt idx="2684">
                  <c:v>2.3699999999999997</c:v>
                </c:pt>
                <c:pt idx="2685">
                  <c:v>28.8</c:v>
                </c:pt>
                <c:pt idx="2686">
                  <c:v>3.4</c:v>
                </c:pt>
                <c:pt idx="2687">
                  <c:v>8</c:v>
                </c:pt>
                <c:pt idx="2688">
                  <c:v>4.4660000000000002</c:v>
                </c:pt>
                <c:pt idx="2689">
                  <c:v>16.600000000000001</c:v>
                </c:pt>
                <c:pt idx="2690">
                  <c:v>4.3229999999999897</c:v>
                </c:pt>
                <c:pt idx="2691">
                  <c:v>4.5999999999999996</c:v>
                </c:pt>
                <c:pt idx="2692">
                  <c:v>21.75</c:v>
                </c:pt>
                <c:pt idx="2693">
                  <c:v>29.411999999999999</c:v>
                </c:pt>
                <c:pt idx="2694">
                  <c:v>3.9903999999999997</c:v>
                </c:pt>
                <c:pt idx="2695">
                  <c:v>10.5</c:v>
                </c:pt>
                <c:pt idx="2696">
                  <c:v>37.449999999999996</c:v>
                </c:pt>
                <c:pt idx="2697">
                  <c:v>1.7000000000000001E-2</c:v>
                </c:pt>
                <c:pt idx="2698">
                  <c:v>1.1599999999999973</c:v>
                </c:pt>
                <c:pt idx="2699">
                  <c:v>2.6</c:v>
                </c:pt>
                <c:pt idx="2700">
                  <c:v>2.2210000000000011E-2</c:v>
                </c:pt>
                <c:pt idx="2701">
                  <c:v>24.487999999999989</c:v>
                </c:pt>
                <c:pt idx="2702">
                  <c:v>12</c:v>
                </c:pt>
                <c:pt idx="2703">
                  <c:v>3.5745999999999998</c:v>
                </c:pt>
                <c:pt idx="2704">
                  <c:v>3.64</c:v>
                </c:pt>
                <c:pt idx="2705">
                  <c:v>8.4600000000000026</c:v>
                </c:pt>
                <c:pt idx="2706">
                  <c:v>21.04</c:v>
                </c:pt>
                <c:pt idx="2707">
                  <c:v>13.797999999999998</c:v>
                </c:pt>
                <c:pt idx="2708">
                  <c:v>3.9189999999999987</c:v>
                </c:pt>
                <c:pt idx="2709">
                  <c:v>10.96</c:v>
                </c:pt>
                <c:pt idx="2710">
                  <c:v>6</c:v>
                </c:pt>
                <c:pt idx="2711">
                  <c:v>6.4233000000000002</c:v>
                </c:pt>
                <c:pt idx="2712">
                  <c:v>24</c:v>
                </c:pt>
                <c:pt idx="2713">
                  <c:v>4.7088999999999999</c:v>
                </c:pt>
                <c:pt idx="2714">
                  <c:v>10</c:v>
                </c:pt>
                <c:pt idx="2715">
                  <c:v>50.6</c:v>
                </c:pt>
                <c:pt idx="2716">
                  <c:v>5.95</c:v>
                </c:pt>
                <c:pt idx="2717">
                  <c:v>24</c:v>
                </c:pt>
                <c:pt idx="2718">
                  <c:v>4.7888999999999999</c:v>
                </c:pt>
                <c:pt idx="2719">
                  <c:v>3.8</c:v>
                </c:pt>
                <c:pt idx="2720">
                  <c:v>8.93</c:v>
                </c:pt>
                <c:pt idx="2721">
                  <c:v>2.6709999999999998</c:v>
                </c:pt>
                <c:pt idx="2722">
                  <c:v>150</c:v>
                </c:pt>
                <c:pt idx="2723">
                  <c:v>3.8899999999999997</c:v>
                </c:pt>
                <c:pt idx="2724">
                  <c:v>4.3832000000000004</c:v>
                </c:pt>
                <c:pt idx="2725">
                  <c:v>82.9</c:v>
                </c:pt>
                <c:pt idx="2726">
                  <c:v>5.0149999999999899</c:v>
                </c:pt>
                <c:pt idx="2727">
                  <c:v>0.27100000000000002</c:v>
                </c:pt>
                <c:pt idx="2728">
                  <c:v>6.8</c:v>
                </c:pt>
                <c:pt idx="2729">
                  <c:v>7.92</c:v>
                </c:pt>
                <c:pt idx="2730">
                  <c:v>4.484</c:v>
                </c:pt>
                <c:pt idx="2731">
                  <c:v>176</c:v>
                </c:pt>
                <c:pt idx="2732">
                  <c:v>38.700000000000003</c:v>
                </c:pt>
                <c:pt idx="2733">
                  <c:v>7</c:v>
                </c:pt>
                <c:pt idx="2734">
                  <c:v>20</c:v>
                </c:pt>
                <c:pt idx="2735">
                  <c:v>39.120000000000012</c:v>
                </c:pt>
                <c:pt idx="2736">
                  <c:v>257</c:v>
                </c:pt>
                <c:pt idx="2737">
                  <c:v>10.51</c:v>
                </c:pt>
                <c:pt idx="2738">
                  <c:v>58.21</c:v>
                </c:pt>
                <c:pt idx="2739">
                  <c:v>4.5463000000000013</c:v>
                </c:pt>
                <c:pt idx="2740">
                  <c:v>6.9980000000000002</c:v>
                </c:pt>
                <c:pt idx="2741">
                  <c:v>11.709999999999999</c:v>
                </c:pt>
                <c:pt idx="2742">
                  <c:v>4.452</c:v>
                </c:pt>
                <c:pt idx="2743">
                  <c:v>3.4809999999999999</c:v>
                </c:pt>
                <c:pt idx="2744">
                  <c:v>23.38</c:v>
                </c:pt>
                <c:pt idx="2745">
                  <c:v>14.31</c:v>
                </c:pt>
                <c:pt idx="2746">
                  <c:v>24</c:v>
                </c:pt>
                <c:pt idx="2747">
                  <c:v>18.54</c:v>
                </c:pt>
                <c:pt idx="2748">
                  <c:v>15.357000000000006</c:v>
                </c:pt>
                <c:pt idx="2749">
                  <c:v>6.3</c:v>
                </c:pt>
                <c:pt idx="2750">
                  <c:v>3.3354099999999933</c:v>
                </c:pt>
                <c:pt idx="2751">
                  <c:v>4.83</c:v>
                </c:pt>
                <c:pt idx="2752">
                  <c:v>24</c:v>
                </c:pt>
                <c:pt idx="2753">
                  <c:v>8.2000000000000011</c:v>
                </c:pt>
                <c:pt idx="2754">
                  <c:v>3.2568999999999977</c:v>
                </c:pt>
                <c:pt idx="2755">
                  <c:v>9.77</c:v>
                </c:pt>
                <c:pt idx="2756">
                  <c:v>17.3</c:v>
                </c:pt>
                <c:pt idx="2757">
                  <c:v>41.790000000000013</c:v>
                </c:pt>
                <c:pt idx="2758">
                  <c:v>6.7</c:v>
                </c:pt>
                <c:pt idx="2759">
                  <c:v>78.5</c:v>
                </c:pt>
                <c:pt idx="2760">
                  <c:v>3.5579999999999998</c:v>
                </c:pt>
                <c:pt idx="2761">
                  <c:v>106.3</c:v>
                </c:pt>
                <c:pt idx="2762">
                  <c:v>7.9459999999999997</c:v>
                </c:pt>
                <c:pt idx="2763">
                  <c:v>2.46</c:v>
                </c:pt>
                <c:pt idx="2764">
                  <c:v>14.617000000000001</c:v>
                </c:pt>
                <c:pt idx="2765">
                  <c:v>20.52</c:v>
                </c:pt>
                <c:pt idx="2766">
                  <c:v>14.222</c:v>
                </c:pt>
                <c:pt idx="2767">
                  <c:v>2.57</c:v>
                </c:pt>
                <c:pt idx="2768">
                  <c:v>3.8952999999999967</c:v>
                </c:pt>
                <c:pt idx="2769">
                  <c:v>38</c:v>
                </c:pt>
                <c:pt idx="2770">
                  <c:v>14.666</c:v>
                </c:pt>
                <c:pt idx="2771">
                  <c:v>6.056</c:v>
                </c:pt>
                <c:pt idx="2772">
                  <c:v>3.8029999999999977</c:v>
                </c:pt>
                <c:pt idx="2773">
                  <c:v>2.8235000000000001</c:v>
                </c:pt>
                <c:pt idx="2774">
                  <c:v>5.7186000000000003</c:v>
                </c:pt>
                <c:pt idx="2775">
                  <c:v>24</c:v>
                </c:pt>
                <c:pt idx="2776">
                  <c:v>14.814</c:v>
                </c:pt>
                <c:pt idx="2777">
                  <c:v>6.42</c:v>
                </c:pt>
                <c:pt idx="2778">
                  <c:v>6.9540999999999995</c:v>
                </c:pt>
                <c:pt idx="2779">
                  <c:v>11.26</c:v>
                </c:pt>
                <c:pt idx="2780">
                  <c:v>15.450000000000006</c:v>
                </c:pt>
                <c:pt idx="2781">
                  <c:v>8.7080999999999982</c:v>
                </c:pt>
                <c:pt idx="2782">
                  <c:v>3.9788999999999977</c:v>
                </c:pt>
                <c:pt idx="2783">
                  <c:v>2.7774999999999999</c:v>
                </c:pt>
                <c:pt idx="2784">
                  <c:v>3.56</c:v>
                </c:pt>
                <c:pt idx="2785">
                  <c:v>9.8007000000000026</c:v>
                </c:pt>
                <c:pt idx="2786">
                  <c:v>2.9245000000000001</c:v>
                </c:pt>
                <c:pt idx="2787">
                  <c:v>15.132</c:v>
                </c:pt>
                <c:pt idx="2788">
                  <c:v>3.51</c:v>
                </c:pt>
                <c:pt idx="2789">
                  <c:v>23.95</c:v>
                </c:pt>
                <c:pt idx="2790">
                  <c:v>4.9000000000000004</c:v>
                </c:pt>
                <c:pt idx="2791">
                  <c:v>6.1547999999999945</c:v>
                </c:pt>
                <c:pt idx="2792">
                  <c:v>8.6209999999999987</c:v>
                </c:pt>
                <c:pt idx="2793">
                  <c:v>4.8064999999999998</c:v>
                </c:pt>
                <c:pt idx="2794">
                  <c:v>7.9300000000000024</c:v>
                </c:pt>
                <c:pt idx="2795">
                  <c:v>295</c:v>
                </c:pt>
                <c:pt idx="2796">
                  <c:v>21.150000000000031</c:v>
                </c:pt>
                <c:pt idx="2797">
                  <c:v>54.2</c:v>
                </c:pt>
                <c:pt idx="2798">
                  <c:v>8.8000000000000007</c:v>
                </c:pt>
                <c:pt idx="2799">
                  <c:v>44</c:v>
                </c:pt>
                <c:pt idx="2800">
                  <c:v>3.2099000000000002</c:v>
                </c:pt>
                <c:pt idx="2801">
                  <c:v>10</c:v>
                </c:pt>
                <c:pt idx="2802">
                  <c:v>26.591999999999999</c:v>
                </c:pt>
                <c:pt idx="2803">
                  <c:v>9.06</c:v>
                </c:pt>
                <c:pt idx="2804">
                  <c:v>2.73</c:v>
                </c:pt>
                <c:pt idx="2805">
                  <c:v>3.464</c:v>
                </c:pt>
                <c:pt idx="2806">
                  <c:v>6.3</c:v>
                </c:pt>
                <c:pt idx="2807">
                  <c:v>11.4</c:v>
                </c:pt>
                <c:pt idx="2808">
                  <c:v>13.197000000000001</c:v>
                </c:pt>
                <c:pt idx="2809">
                  <c:v>15.9</c:v>
                </c:pt>
                <c:pt idx="2810">
                  <c:v>7.5810000000000004</c:v>
                </c:pt>
                <c:pt idx="2811">
                  <c:v>10.481</c:v>
                </c:pt>
                <c:pt idx="2812">
                  <c:v>6.4366000000000119</c:v>
                </c:pt>
                <c:pt idx="2813">
                  <c:v>6.8</c:v>
                </c:pt>
                <c:pt idx="2814">
                  <c:v>2.6785000000000001</c:v>
                </c:pt>
                <c:pt idx="2815">
                  <c:v>9.7590000000000003</c:v>
                </c:pt>
                <c:pt idx="2816">
                  <c:v>14.914</c:v>
                </c:pt>
                <c:pt idx="2817">
                  <c:v>5.6467000000000001</c:v>
                </c:pt>
                <c:pt idx="2818">
                  <c:v>6.1338999999999997</c:v>
                </c:pt>
                <c:pt idx="2819">
                  <c:v>103.9</c:v>
                </c:pt>
                <c:pt idx="2820">
                  <c:v>4.8</c:v>
                </c:pt>
                <c:pt idx="2821">
                  <c:v>4.4020999999999999</c:v>
                </c:pt>
                <c:pt idx="2822">
                  <c:v>5.0519999999999996</c:v>
                </c:pt>
                <c:pt idx="2823">
                  <c:v>4.0339999999999998</c:v>
                </c:pt>
                <c:pt idx="2824">
                  <c:v>4.0999999999999996</c:v>
                </c:pt>
                <c:pt idx="2825">
                  <c:v>3.8526999999999934</c:v>
                </c:pt>
                <c:pt idx="2826">
                  <c:v>3.92</c:v>
                </c:pt>
                <c:pt idx="2827">
                  <c:v>3.6</c:v>
                </c:pt>
                <c:pt idx="2828">
                  <c:v>8.5500000000000007</c:v>
                </c:pt>
                <c:pt idx="2829">
                  <c:v>5.3854999999999995</c:v>
                </c:pt>
                <c:pt idx="2830">
                  <c:v>11.387</c:v>
                </c:pt>
                <c:pt idx="2831">
                  <c:v>18.263000000000002</c:v>
                </c:pt>
                <c:pt idx="2832">
                  <c:v>26.707999999999988</c:v>
                </c:pt>
                <c:pt idx="2833">
                  <c:v>7.2</c:v>
                </c:pt>
                <c:pt idx="2834">
                  <c:v>3.5162999999999967</c:v>
                </c:pt>
                <c:pt idx="2835">
                  <c:v>2.6398899999999967</c:v>
                </c:pt>
                <c:pt idx="2836">
                  <c:v>2.9779999999999998</c:v>
                </c:pt>
                <c:pt idx="2837">
                  <c:v>2.5560999999999967</c:v>
                </c:pt>
                <c:pt idx="2838">
                  <c:v>23.678000000000001</c:v>
                </c:pt>
                <c:pt idx="2839">
                  <c:v>110.95</c:v>
                </c:pt>
                <c:pt idx="2840">
                  <c:v>11.444000000000001</c:v>
                </c:pt>
                <c:pt idx="2841">
                  <c:v>4.1839999999999975</c:v>
                </c:pt>
                <c:pt idx="2842">
                  <c:v>17.385999999999989</c:v>
                </c:pt>
                <c:pt idx="2843">
                  <c:v>21.91</c:v>
                </c:pt>
                <c:pt idx="2844">
                  <c:v>0.24000000000000021</c:v>
                </c:pt>
                <c:pt idx="2845">
                  <c:v>16.459999999999987</c:v>
                </c:pt>
                <c:pt idx="2846">
                  <c:v>12.870000000000006</c:v>
                </c:pt>
                <c:pt idx="2847">
                  <c:v>20</c:v>
                </c:pt>
                <c:pt idx="2848">
                  <c:v>2.7232000000000012</c:v>
                </c:pt>
                <c:pt idx="2849">
                  <c:v>6.2830000000000004</c:v>
                </c:pt>
                <c:pt idx="2850">
                  <c:v>2.734</c:v>
                </c:pt>
                <c:pt idx="2851">
                  <c:v>5.6139999999999946</c:v>
                </c:pt>
                <c:pt idx="2852">
                  <c:v>5.2969999999999997</c:v>
                </c:pt>
                <c:pt idx="2853">
                  <c:v>13.12</c:v>
                </c:pt>
                <c:pt idx="2854">
                  <c:v>18.610000000000031</c:v>
                </c:pt>
                <c:pt idx="2855">
                  <c:v>3.6759999999999997</c:v>
                </c:pt>
                <c:pt idx="2856">
                  <c:v>4.2009999999999996</c:v>
                </c:pt>
                <c:pt idx="2857">
                  <c:v>4.8460000000000001</c:v>
                </c:pt>
                <c:pt idx="2858">
                  <c:v>12.617999999999999</c:v>
                </c:pt>
                <c:pt idx="2859">
                  <c:v>12.09</c:v>
                </c:pt>
                <c:pt idx="2860">
                  <c:v>3.2600000000000002</c:v>
                </c:pt>
                <c:pt idx="2861">
                  <c:v>5.3920999999999975</c:v>
                </c:pt>
                <c:pt idx="2862">
                  <c:v>19.04</c:v>
                </c:pt>
                <c:pt idx="2863">
                  <c:v>2.6627000000000001</c:v>
                </c:pt>
                <c:pt idx="2864">
                  <c:v>3.7600000000000002</c:v>
                </c:pt>
                <c:pt idx="2865">
                  <c:v>27.830000000000005</c:v>
                </c:pt>
                <c:pt idx="2866">
                  <c:v>5.49</c:v>
                </c:pt>
                <c:pt idx="2867">
                  <c:v>11.5</c:v>
                </c:pt>
                <c:pt idx="2868">
                  <c:v>14.47</c:v>
                </c:pt>
                <c:pt idx="2869">
                  <c:v>4.085</c:v>
                </c:pt>
                <c:pt idx="2870">
                  <c:v>22.571999999999999</c:v>
                </c:pt>
                <c:pt idx="2871">
                  <c:v>8.8310000000000013</c:v>
                </c:pt>
                <c:pt idx="2872">
                  <c:v>15.2</c:v>
                </c:pt>
                <c:pt idx="2873">
                  <c:v>3.2549000000000001</c:v>
                </c:pt>
                <c:pt idx="2874">
                  <c:v>24</c:v>
                </c:pt>
                <c:pt idx="2875">
                  <c:v>6.8849999999999945</c:v>
                </c:pt>
                <c:pt idx="2876">
                  <c:v>24</c:v>
                </c:pt>
                <c:pt idx="2877">
                  <c:v>2.5569999999999977</c:v>
                </c:pt>
                <c:pt idx="2878">
                  <c:v>8.91</c:v>
                </c:pt>
                <c:pt idx="2879">
                  <c:v>40.32</c:v>
                </c:pt>
                <c:pt idx="2880">
                  <c:v>10.664</c:v>
                </c:pt>
                <c:pt idx="2881">
                  <c:v>3.3109999999999977</c:v>
                </c:pt>
                <c:pt idx="2882">
                  <c:v>2.3499999999999988</c:v>
                </c:pt>
                <c:pt idx="2883">
                  <c:v>2.84</c:v>
                </c:pt>
                <c:pt idx="2884">
                  <c:v>2.5299999999999998</c:v>
                </c:pt>
                <c:pt idx="2885">
                  <c:v>9.7310000000000016</c:v>
                </c:pt>
                <c:pt idx="2886">
                  <c:v>6.9130000000000003</c:v>
                </c:pt>
                <c:pt idx="2887">
                  <c:v>5.9300000000000024</c:v>
                </c:pt>
                <c:pt idx="2888">
                  <c:v>9.4550000000000196</c:v>
                </c:pt>
                <c:pt idx="2889">
                  <c:v>4.1024999999999965</c:v>
                </c:pt>
                <c:pt idx="2890">
                  <c:v>2.7770000000000001</c:v>
                </c:pt>
                <c:pt idx="2891">
                  <c:v>12.84</c:v>
                </c:pt>
                <c:pt idx="2892">
                  <c:v>21.5</c:v>
                </c:pt>
                <c:pt idx="2893">
                  <c:v>4.1899999999999995</c:v>
                </c:pt>
                <c:pt idx="2894">
                  <c:v>3.1789999999999998</c:v>
                </c:pt>
                <c:pt idx="2895">
                  <c:v>80</c:v>
                </c:pt>
                <c:pt idx="2896">
                  <c:v>15</c:v>
                </c:pt>
                <c:pt idx="2897">
                  <c:v>5.8719999999999999</c:v>
                </c:pt>
                <c:pt idx="2898">
                  <c:v>5.2629999999999955</c:v>
                </c:pt>
                <c:pt idx="2899">
                  <c:v>3.3329999999999953</c:v>
                </c:pt>
                <c:pt idx="2900">
                  <c:v>14.7</c:v>
                </c:pt>
                <c:pt idx="2901">
                  <c:v>81</c:v>
                </c:pt>
                <c:pt idx="2902">
                  <c:v>7.24</c:v>
                </c:pt>
                <c:pt idx="2903">
                  <c:v>2.9049999999999998</c:v>
                </c:pt>
                <c:pt idx="2904">
                  <c:v>24</c:v>
                </c:pt>
                <c:pt idx="2905">
                  <c:v>2.9826999999999977</c:v>
                </c:pt>
                <c:pt idx="2906">
                  <c:v>6.8629999999999898</c:v>
                </c:pt>
                <c:pt idx="2907">
                  <c:v>17.196000000000005</c:v>
                </c:pt>
                <c:pt idx="2908">
                  <c:v>7.55</c:v>
                </c:pt>
                <c:pt idx="2909">
                  <c:v>6.4969999999999999</c:v>
                </c:pt>
                <c:pt idx="2910">
                  <c:v>2.7367999999999997</c:v>
                </c:pt>
                <c:pt idx="2911">
                  <c:v>6.1419999999999995</c:v>
                </c:pt>
                <c:pt idx="2912">
                  <c:v>24.64</c:v>
                </c:pt>
                <c:pt idx="2913">
                  <c:v>11.4</c:v>
                </c:pt>
                <c:pt idx="2914">
                  <c:v>4.58</c:v>
                </c:pt>
                <c:pt idx="2915">
                  <c:v>5.2269999999999985</c:v>
                </c:pt>
                <c:pt idx="2916">
                  <c:v>4.3</c:v>
                </c:pt>
                <c:pt idx="2917">
                  <c:v>13.04</c:v>
                </c:pt>
                <c:pt idx="2918">
                  <c:v>5.0686999999999998</c:v>
                </c:pt>
                <c:pt idx="2919">
                  <c:v>3.2549999999999999</c:v>
                </c:pt>
                <c:pt idx="2920">
                  <c:v>4.8899999999999997</c:v>
                </c:pt>
                <c:pt idx="2921">
                  <c:v>4.6899999999999995</c:v>
                </c:pt>
                <c:pt idx="2922">
                  <c:v>2.6779999999999999</c:v>
                </c:pt>
                <c:pt idx="2923">
                  <c:v>2.5459999999999998</c:v>
                </c:pt>
                <c:pt idx="2924">
                  <c:v>5.7549999999999955</c:v>
                </c:pt>
                <c:pt idx="2925">
                  <c:v>70</c:v>
                </c:pt>
                <c:pt idx="2926">
                  <c:v>6.319</c:v>
                </c:pt>
                <c:pt idx="2927">
                  <c:v>6.3206799999999985</c:v>
                </c:pt>
                <c:pt idx="2928">
                  <c:v>36</c:v>
                </c:pt>
                <c:pt idx="2929">
                  <c:v>16.350000000000001</c:v>
                </c:pt>
                <c:pt idx="2930">
                  <c:v>4.7428999999999997</c:v>
                </c:pt>
                <c:pt idx="2931">
                  <c:v>8.8882000000000012</c:v>
                </c:pt>
                <c:pt idx="2932">
                  <c:v>18.3</c:v>
                </c:pt>
                <c:pt idx="2933">
                  <c:v>38.290000000000013</c:v>
                </c:pt>
                <c:pt idx="2934">
                  <c:v>3.8899999999999997</c:v>
                </c:pt>
                <c:pt idx="2935">
                  <c:v>10.248199999999999</c:v>
                </c:pt>
                <c:pt idx="2936">
                  <c:v>2.8</c:v>
                </c:pt>
                <c:pt idx="2937">
                  <c:v>6.1509999999999945</c:v>
                </c:pt>
                <c:pt idx="2938">
                  <c:v>4.8344999999999985</c:v>
                </c:pt>
                <c:pt idx="2939">
                  <c:v>29.5</c:v>
                </c:pt>
                <c:pt idx="2940">
                  <c:v>36.253</c:v>
                </c:pt>
                <c:pt idx="2941">
                  <c:v>7.2</c:v>
                </c:pt>
                <c:pt idx="2942">
                  <c:v>20.67</c:v>
                </c:pt>
                <c:pt idx="2943">
                  <c:v>5.4700000000000024</c:v>
                </c:pt>
                <c:pt idx="2944">
                  <c:v>2.7791000000000001</c:v>
                </c:pt>
                <c:pt idx="2945">
                  <c:v>61</c:v>
                </c:pt>
                <c:pt idx="2946">
                  <c:v>4.5954999999999995</c:v>
                </c:pt>
                <c:pt idx="2947">
                  <c:v>12.5</c:v>
                </c:pt>
                <c:pt idx="2948">
                  <c:v>292</c:v>
                </c:pt>
                <c:pt idx="2949">
                  <c:v>7.07</c:v>
                </c:pt>
                <c:pt idx="2950">
                  <c:v>12</c:v>
                </c:pt>
                <c:pt idx="2951">
                  <c:v>13.965000000000023</c:v>
                </c:pt>
                <c:pt idx="2952">
                  <c:v>11.616240000000001</c:v>
                </c:pt>
                <c:pt idx="2953">
                  <c:v>34</c:v>
                </c:pt>
                <c:pt idx="2954">
                  <c:v>10.213999999999999</c:v>
                </c:pt>
                <c:pt idx="2955">
                  <c:v>6.54</c:v>
                </c:pt>
                <c:pt idx="2956">
                  <c:v>3.7490000000000001</c:v>
                </c:pt>
                <c:pt idx="2957">
                  <c:v>15.67</c:v>
                </c:pt>
                <c:pt idx="2958">
                  <c:v>6.6093000000000002</c:v>
                </c:pt>
                <c:pt idx="2959">
                  <c:v>14</c:v>
                </c:pt>
                <c:pt idx="2960">
                  <c:v>16.8</c:v>
                </c:pt>
                <c:pt idx="2961">
                  <c:v>2.6589999999999998</c:v>
                </c:pt>
                <c:pt idx="2962">
                  <c:v>8</c:v>
                </c:pt>
                <c:pt idx="2963">
                  <c:v>6.23</c:v>
                </c:pt>
                <c:pt idx="2964">
                  <c:v>19.353000000000005</c:v>
                </c:pt>
                <c:pt idx="2965">
                  <c:v>11.731999999999999</c:v>
                </c:pt>
                <c:pt idx="2966">
                  <c:v>7.6</c:v>
                </c:pt>
                <c:pt idx="2967">
                  <c:v>2.8289999999999997</c:v>
                </c:pt>
                <c:pt idx="2968">
                  <c:v>3.1519999999999997</c:v>
                </c:pt>
                <c:pt idx="2969">
                  <c:v>3.04</c:v>
                </c:pt>
                <c:pt idx="2970">
                  <c:v>3.46</c:v>
                </c:pt>
                <c:pt idx="2971">
                  <c:v>11.2</c:v>
                </c:pt>
                <c:pt idx="2972">
                  <c:v>9.0220000000000002</c:v>
                </c:pt>
                <c:pt idx="2973">
                  <c:v>8.3530000000000211</c:v>
                </c:pt>
                <c:pt idx="2974">
                  <c:v>7.0449999999999955</c:v>
                </c:pt>
                <c:pt idx="2975">
                  <c:v>94</c:v>
                </c:pt>
                <c:pt idx="2976">
                  <c:v>3.46</c:v>
                </c:pt>
                <c:pt idx="2977">
                  <c:v>11.52</c:v>
                </c:pt>
                <c:pt idx="2978">
                  <c:v>139.1</c:v>
                </c:pt>
                <c:pt idx="2979">
                  <c:v>6.05</c:v>
                </c:pt>
                <c:pt idx="2980">
                  <c:v>8.7000000000000011</c:v>
                </c:pt>
                <c:pt idx="2981">
                  <c:v>11.7</c:v>
                </c:pt>
                <c:pt idx="2982">
                  <c:v>3.1872000000000011</c:v>
                </c:pt>
                <c:pt idx="2983">
                  <c:v>5.2</c:v>
                </c:pt>
                <c:pt idx="2984">
                  <c:v>6.8938999999999995</c:v>
                </c:pt>
                <c:pt idx="2985">
                  <c:v>3.153</c:v>
                </c:pt>
                <c:pt idx="2986">
                  <c:v>16.920000000000002</c:v>
                </c:pt>
                <c:pt idx="2987">
                  <c:v>7.891</c:v>
                </c:pt>
                <c:pt idx="2988">
                  <c:v>9.7000000000000011</c:v>
                </c:pt>
                <c:pt idx="2989">
                  <c:v>17</c:v>
                </c:pt>
                <c:pt idx="2990">
                  <c:v>7.6599999999999975</c:v>
                </c:pt>
                <c:pt idx="2991">
                  <c:v>2.3279999999999998</c:v>
                </c:pt>
                <c:pt idx="2992">
                  <c:v>14.18</c:v>
                </c:pt>
                <c:pt idx="2993">
                  <c:v>4.4043999999999999</c:v>
                </c:pt>
                <c:pt idx="2994">
                  <c:v>2.8099999999999987</c:v>
                </c:pt>
                <c:pt idx="2995">
                  <c:v>16.22</c:v>
                </c:pt>
                <c:pt idx="2996">
                  <c:v>160</c:v>
                </c:pt>
                <c:pt idx="2997">
                  <c:v>9.7900000000000009</c:v>
                </c:pt>
                <c:pt idx="2998">
                  <c:v>15.825000000000006</c:v>
                </c:pt>
                <c:pt idx="2999">
                  <c:v>2.9361999999999977</c:v>
                </c:pt>
                <c:pt idx="3000">
                  <c:v>3.1528999999999967</c:v>
                </c:pt>
                <c:pt idx="3001">
                  <c:v>103</c:v>
                </c:pt>
                <c:pt idx="3002">
                  <c:v>16.1783</c:v>
                </c:pt>
                <c:pt idx="3003">
                  <c:v>4.819</c:v>
                </c:pt>
                <c:pt idx="3004">
                  <c:v>11.484</c:v>
                </c:pt>
                <c:pt idx="3005">
                  <c:v>4.68</c:v>
                </c:pt>
                <c:pt idx="3006">
                  <c:v>15.773</c:v>
                </c:pt>
                <c:pt idx="3007">
                  <c:v>4.0969999999999995</c:v>
                </c:pt>
                <c:pt idx="3008">
                  <c:v>23.08</c:v>
                </c:pt>
                <c:pt idx="3009">
                  <c:v>4.3599999999999985</c:v>
                </c:pt>
                <c:pt idx="3010">
                  <c:v>2.9099999999999997</c:v>
                </c:pt>
                <c:pt idx="3011">
                  <c:v>19.459999999999987</c:v>
                </c:pt>
                <c:pt idx="3012">
                  <c:v>10.56</c:v>
                </c:pt>
                <c:pt idx="3013">
                  <c:v>5.1989999999999945</c:v>
                </c:pt>
                <c:pt idx="3014">
                  <c:v>1</c:v>
                </c:pt>
                <c:pt idx="3015">
                  <c:v>9</c:v>
                </c:pt>
                <c:pt idx="3016">
                  <c:v>2.8463999999999987</c:v>
                </c:pt>
                <c:pt idx="3017">
                  <c:v>60.61</c:v>
                </c:pt>
                <c:pt idx="3018">
                  <c:v>8.4520000000000213</c:v>
                </c:pt>
                <c:pt idx="3019">
                  <c:v>2.4899999999999998</c:v>
                </c:pt>
                <c:pt idx="3020">
                  <c:v>5.6387999999999998</c:v>
                </c:pt>
                <c:pt idx="3021">
                  <c:v>2.7370000000000001</c:v>
                </c:pt>
                <c:pt idx="3022">
                  <c:v>3.9</c:v>
                </c:pt>
                <c:pt idx="3023">
                  <c:v>10.08</c:v>
                </c:pt>
                <c:pt idx="3024">
                  <c:v>3.149</c:v>
                </c:pt>
                <c:pt idx="3025">
                  <c:v>4.42</c:v>
                </c:pt>
                <c:pt idx="3026">
                  <c:v>5.4359999999999999</c:v>
                </c:pt>
                <c:pt idx="3027">
                  <c:v>15.027999999999999</c:v>
                </c:pt>
                <c:pt idx="3028">
                  <c:v>3.2978000000000001</c:v>
                </c:pt>
                <c:pt idx="3029">
                  <c:v>14</c:v>
                </c:pt>
                <c:pt idx="3030">
                  <c:v>3.7717999999999998</c:v>
                </c:pt>
                <c:pt idx="3031">
                  <c:v>12.295</c:v>
                </c:pt>
                <c:pt idx="3032">
                  <c:v>5.1869999999999985</c:v>
                </c:pt>
                <c:pt idx="3033">
                  <c:v>3.2880000000000011</c:v>
                </c:pt>
                <c:pt idx="3034">
                  <c:v>3.8977999999999997</c:v>
                </c:pt>
                <c:pt idx="3035">
                  <c:v>11.063000000000002</c:v>
                </c:pt>
                <c:pt idx="3036">
                  <c:v>6.3126999999999995</c:v>
                </c:pt>
                <c:pt idx="3037">
                  <c:v>9.4479999999999986</c:v>
                </c:pt>
                <c:pt idx="3038">
                  <c:v>6.0249999999999897</c:v>
                </c:pt>
                <c:pt idx="3039">
                  <c:v>11.52</c:v>
                </c:pt>
                <c:pt idx="3040">
                  <c:v>3.4</c:v>
                </c:pt>
                <c:pt idx="3041">
                  <c:v>7.3669999999999956</c:v>
                </c:pt>
                <c:pt idx="3042">
                  <c:v>18.2</c:v>
                </c:pt>
                <c:pt idx="3043">
                  <c:v>12</c:v>
                </c:pt>
                <c:pt idx="3044">
                  <c:v>3.6749999999999998</c:v>
                </c:pt>
                <c:pt idx="3045">
                  <c:v>10.56</c:v>
                </c:pt>
                <c:pt idx="3046">
                  <c:v>5.23</c:v>
                </c:pt>
                <c:pt idx="3047">
                  <c:v>10.685</c:v>
                </c:pt>
                <c:pt idx="3048">
                  <c:v>15.9</c:v>
                </c:pt>
                <c:pt idx="3049">
                  <c:v>7.7450000000000001</c:v>
                </c:pt>
                <c:pt idx="3050">
                  <c:v>7.4450000000000003</c:v>
                </c:pt>
                <c:pt idx="3051">
                  <c:v>20.555</c:v>
                </c:pt>
                <c:pt idx="3052">
                  <c:v>7.3150999999999975</c:v>
                </c:pt>
                <c:pt idx="3053">
                  <c:v>2.8899999999999997</c:v>
                </c:pt>
                <c:pt idx="3054">
                  <c:v>14.07</c:v>
                </c:pt>
                <c:pt idx="3055">
                  <c:v>3.69</c:v>
                </c:pt>
                <c:pt idx="3056">
                  <c:v>9.8640000000000008</c:v>
                </c:pt>
                <c:pt idx="3057">
                  <c:v>4.6710000000000003</c:v>
                </c:pt>
                <c:pt idx="3058">
                  <c:v>8.8870000000000005</c:v>
                </c:pt>
                <c:pt idx="3059">
                  <c:v>5.9320000000000004</c:v>
                </c:pt>
                <c:pt idx="3060">
                  <c:v>14.129999999999999</c:v>
                </c:pt>
                <c:pt idx="3061">
                  <c:v>22.071999999999999</c:v>
                </c:pt>
                <c:pt idx="3062">
                  <c:v>16.312999999999999</c:v>
                </c:pt>
                <c:pt idx="3063">
                  <c:v>9.5500000000000007</c:v>
                </c:pt>
                <c:pt idx="3064">
                  <c:v>12.53</c:v>
                </c:pt>
                <c:pt idx="3065">
                  <c:v>5.7039999999999997</c:v>
                </c:pt>
                <c:pt idx="3066">
                  <c:v>12.749000000000001</c:v>
                </c:pt>
                <c:pt idx="3067">
                  <c:v>5.34499999999999</c:v>
                </c:pt>
                <c:pt idx="3068">
                  <c:v>15.450000000000006</c:v>
                </c:pt>
                <c:pt idx="3069">
                  <c:v>4.3337000000000003</c:v>
                </c:pt>
                <c:pt idx="3070">
                  <c:v>5.1899999999999995</c:v>
                </c:pt>
                <c:pt idx="3071">
                  <c:v>83.837999999999994</c:v>
                </c:pt>
                <c:pt idx="3072">
                  <c:v>3.4904999999999977</c:v>
                </c:pt>
                <c:pt idx="3073">
                  <c:v>10.746999999999998</c:v>
                </c:pt>
                <c:pt idx="3074">
                  <c:v>14.821200000000001</c:v>
                </c:pt>
                <c:pt idx="3075">
                  <c:v>2.9527999999999968</c:v>
                </c:pt>
                <c:pt idx="3076">
                  <c:v>13.088100000000001</c:v>
                </c:pt>
                <c:pt idx="3077">
                  <c:v>3.1642999999999999</c:v>
                </c:pt>
                <c:pt idx="3078">
                  <c:v>16.783999999999956</c:v>
                </c:pt>
                <c:pt idx="3079">
                  <c:v>13.49</c:v>
                </c:pt>
                <c:pt idx="3080">
                  <c:v>2.65</c:v>
                </c:pt>
                <c:pt idx="3081">
                  <c:v>7.01</c:v>
                </c:pt>
                <c:pt idx="3082">
                  <c:v>3.6389999999999998</c:v>
                </c:pt>
                <c:pt idx="3083">
                  <c:v>3.24</c:v>
                </c:pt>
                <c:pt idx="3084">
                  <c:v>11.427</c:v>
                </c:pt>
                <c:pt idx="3085">
                  <c:v>3.3179999999999987</c:v>
                </c:pt>
                <c:pt idx="3086">
                  <c:v>8.4</c:v>
                </c:pt>
                <c:pt idx="3087">
                  <c:v>10.77</c:v>
                </c:pt>
                <c:pt idx="3088">
                  <c:v>3.1230000000000002</c:v>
                </c:pt>
                <c:pt idx="3089">
                  <c:v>24</c:v>
                </c:pt>
                <c:pt idx="3090">
                  <c:v>13.68</c:v>
                </c:pt>
                <c:pt idx="3091">
                  <c:v>367.5</c:v>
                </c:pt>
                <c:pt idx="3092">
                  <c:v>7.556</c:v>
                </c:pt>
                <c:pt idx="3093">
                  <c:v>20</c:v>
                </c:pt>
                <c:pt idx="3094">
                  <c:v>47</c:v>
                </c:pt>
                <c:pt idx="3095">
                  <c:v>10</c:v>
                </c:pt>
                <c:pt idx="3096">
                  <c:v>30</c:v>
                </c:pt>
                <c:pt idx="3097">
                  <c:v>18.146999999999988</c:v>
                </c:pt>
                <c:pt idx="3098">
                  <c:v>8.136000000000001</c:v>
                </c:pt>
                <c:pt idx="3099">
                  <c:v>13.44</c:v>
                </c:pt>
                <c:pt idx="3100">
                  <c:v>8.51</c:v>
                </c:pt>
                <c:pt idx="3101">
                  <c:v>6.5810000000000004</c:v>
                </c:pt>
                <c:pt idx="3102">
                  <c:v>14.31</c:v>
                </c:pt>
                <c:pt idx="3103">
                  <c:v>7.8599999999999985</c:v>
                </c:pt>
                <c:pt idx="3104">
                  <c:v>2.423</c:v>
                </c:pt>
                <c:pt idx="3105">
                  <c:v>2.6941000000000002</c:v>
                </c:pt>
                <c:pt idx="3106">
                  <c:v>20</c:v>
                </c:pt>
                <c:pt idx="3107">
                  <c:v>24</c:v>
                </c:pt>
                <c:pt idx="3108">
                  <c:v>11.130999999999998</c:v>
                </c:pt>
                <c:pt idx="3109">
                  <c:v>5.343</c:v>
                </c:pt>
                <c:pt idx="3110">
                  <c:v>8</c:v>
                </c:pt>
                <c:pt idx="3111">
                  <c:v>132.70999999999998</c:v>
                </c:pt>
                <c:pt idx="3112">
                  <c:v>2.9970499999999967</c:v>
                </c:pt>
                <c:pt idx="3113">
                  <c:v>52</c:v>
                </c:pt>
                <c:pt idx="3114">
                  <c:v>12</c:v>
                </c:pt>
                <c:pt idx="3115">
                  <c:v>6.9080000000000004</c:v>
                </c:pt>
                <c:pt idx="3116">
                  <c:v>8.56</c:v>
                </c:pt>
                <c:pt idx="3117">
                  <c:v>2.7290000000000001</c:v>
                </c:pt>
                <c:pt idx="3118">
                  <c:v>3.23</c:v>
                </c:pt>
                <c:pt idx="3119">
                  <c:v>3.3341999999999987</c:v>
                </c:pt>
                <c:pt idx="3120">
                  <c:v>3.262</c:v>
                </c:pt>
                <c:pt idx="3121">
                  <c:v>3.657</c:v>
                </c:pt>
                <c:pt idx="3122">
                  <c:v>9.0400000000000009</c:v>
                </c:pt>
                <c:pt idx="3123">
                  <c:v>13.036</c:v>
                </c:pt>
                <c:pt idx="3124">
                  <c:v>6.8639999999999946</c:v>
                </c:pt>
                <c:pt idx="3125">
                  <c:v>6.5810000000000004</c:v>
                </c:pt>
                <c:pt idx="3126">
                  <c:v>4.7634499999999997</c:v>
                </c:pt>
                <c:pt idx="3127">
                  <c:v>17.899999999999999</c:v>
                </c:pt>
                <c:pt idx="3128">
                  <c:v>5.633</c:v>
                </c:pt>
                <c:pt idx="3129">
                  <c:v>23.93</c:v>
                </c:pt>
                <c:pt idx="3130">
                  <c:v>2.64</c:v>
                </c:pt>
                <c:pt idx="3131">
                  <c:v>122</c:v>
                </c:pt>
                <c:pt idx="3132">
                  <c:v>2.9109999999999987</c:v>
                </c:pt>
                <c:pt idx="3133">
                  <c:v>12.763</c:v>
                </c:pt>
                <c:pt idx="3134">
                  <c:v>5.0723000000000003</c:v>
                </c:pt>
                <c:pt idx="3135">
                  <c:v>36.137</c:v>
                </c:pt>
                <c:pt idx="3136">
                  <c:v>96.5</c:v>
                </c:pt>
                <c:pt idx="3137">
                  <c:v>7.5979999999999945</c:v>
                </c:pt>
                <c:pt idx="3138">
                  <c:v>2.92</c:v>
                </c:pt>
                <c:pt idx="3139">
                  <c:v>3.8659999999999997</c:v>
                </c:pt>
                <c:pt idx="3140">
                  <c:v>2.5</c:v>
                </c:pt>
                <c:pt idx="3141">
                  <c:v>8.9686000000000003</c:v>
                </c:pt>
                <c:pt idx="3142">
                  <c:v>7.87</c:v>
                </c:pt>
                <c:pt idx="3143">
                  <c:v>40</c:v>
                </c:pt>
                <c:pt idx="3144">
                  <c:v>3.8376999999999977</c:v>
                </c:pt>
                <c:pt idx="3145">
                  <c:v>12.599</c:v>
                </c:pt>
                <c:pt idx="3146">
                  <c:v>2.343</c:v>
                </c:pt>
                <c:pt idx="3147">
                  <c:v>15.781000000000001</c:v>
                </c:pt>
                <c:pt idx="3148">
                  <c:v>14.602</c:v>
                </c:pt>
                <c:pt idx="3149">
                  <c:v>13.577</c:v>
                </c:pt>
                <c:pt idx="3150">
                  <c:v>2.8431000000000002</c:v>
                </c:pt>
                <c:pt idx="3151">
                  <c:v>3.9849999999999999</c:v>
                </c:pt>
                <c:pt idx="3152">
                  <c:v>4.4530000000000003</c:v>
                </c:pt>
                <c:pt idx="3153">
                  <c:v>4.0960000000000001</c:v>
                </c:pt>
                <c:pt idx="3154">
                  <c:v>5.1683999999999966</c:v>
                </c:pt>
                <c:pt idx="3155">
                  <c:v>8.5300000000000011</c:v>
                </c:pt>
                <c:pt idx="3156">
                  <c:v>15.219999999999999</c:v>
                </c:pt>
                <c:pt idx="3157">
                  <c:v>4.4089999999999998</c:v>
                </c:pt>
                <c:pt idx="3158">
                  <c:v>16.29</c:v>
                </c:pt>
                <c:pt idx="3159">
                  <c:v>4.08033</c:v>
                </c:pt>
                <c:pt idx="3160">
                  <c:v>6.23</c:v>
                </c:pt>
                <c:pt idx="3161">
                  <c:v>7.2298</c:v>
                </c:pt>
                <c:pt idx="3162">
                  <c:v>18</c:v>
                </c:pt>
                <c:pt idx="3163">
                  <c:v>13.482000000000006</c:v>
                </c:pt>
                <c:pt idx="3164">
                  <c:v>29.494</c:v>
                </c:pt>
                <c:pt idx="3165">
                  <c:v>19.399999999999999</c:v>
                </c:pt>
                <c:pt idx="3166">
                  <c:v>9.4752000000000027</c:v>
                </c:pt>
                <c:pt idx="3167">
                  <c:v>24</c:v>
                </c:pt>
                <c:pt idx="3168">
                  <c:v>5.6169999999999956</c:v>
                </c:pt>
                <c:pt idx="3169">
                  <c:v>0.90859999999999996</c:v>
                </c:pt>
                <c:pt idx="3170">
                  <c:v>6.83</c:v>
                </c:pt>
                <c:pt idx="3171">
                  <c:v>3.2401000000000049</c:v>
                </c:pt>
                <c:pt idx="3172">
                  <c:v>3.34</c:v>
                </c:pt>
                <c:pt idx="3173">
                  <c:v>3.9099999999999997</c:v>
                </c:pt>
                <c:pt idx="3174">
                  <c:v>36.21</c:v>
                </c:pt>
                <c:pt idx="3175">
                  <c:v>6.835</c:v>
                </c:pt>
                <c:pt idx="3176">
                  <c:v>7.2</c:v>
                </c:pt>
                <c:pt idx="3177">
                  <c:v>15.6652</c:v>
                </c:pt>
                <c:pt idx="3178">
                  <c:v>5.1099999999999985</c:v>
                </c:pt>
                <c:pt idx="3179">
                  <c:v>11.41</c:v>
                </c:pt>
                <c:pt idx="3180">
                  <c:v>3.3734999999999977</c:v>
                </c:pt>
                <c:pt idx="3181">
                  <c:v>15.41</c:v>
                </c:pt>
                <c:pt idx="3182">
                  <c:v>4.968</c:v>
                </c:pt>
                <c:pt idx="3183">
                  <c:v>16.37</c:v>
                </c:pt>
                <c:pt idx="3184">
                  <c:v>4.0528999999999975</c:v>
                </c:pt>
                <c:pt idx="3185">
                  <c:v>8.011099999999999</c:v>
                </c:pt>
                <c:pt idx="3186">
                  <c:v>12.66</c:v>
                </c:pt>
                <c:pt idx="3187">
                  <c:v>6.76</c:v>
                </c:pt>
                <c:pt idx="3188">
                  <c:v>3.294</c:v>
                </c:pt>
                <c:pt idx="3189">
                  <c:v>13.895000000000019</c:v>
                </c:pt>
                <c:pt idx="3190">
                  <c:v>13.42</c:v>
                </c:pt>
                <c:pt idx="3191">
                  <c:v>45</c:v>
                </c:pt>
                <c:pt idx="3192">
                  <c:v>3.14</c:v>
                </c:pt>
                <c:pt idx="3193">
                  <c:v>3.7559999999999998</c:v>
                </c:pt>
                <c:pt idx="3194">
                  <c:v>6.1499999999999995</c:v>
                </c:pt>
                <c:pt idx="3195">
                  <c:v>7.7030000000000003</c:v>
                </c:pt>
                <c:pt idx="3196">
                  <c:v>7.2998000000000003</c:v>
                </c:pt>
                <c:pt idx="3197">
                  <c:v>22.77</c:v>
                </c:pt>
                <c:pt idx="3198">
                  <c:v>10.366000000000019</c:v>
                </c:pt>
                <c:pt idx="3199">
                  <c:v>0.21240000000000037</c:v>
                </c:pt>
                <c:pt idx="3200">
                  <c:v>2.7418</c:v>
                </c:pt>
                <c:pt idx="3201">
                  <c:v>5.8</c:v>
                </c:pt>
                <c:pt idx="3202">
                  <c:v>19.745999999999956</c:v>
                </c:pt>
                <c:pt idx="3203">
                  <c:v>3.3961999999999977</c:v>
                </c:pt>
                <c:pt idx="3204">
                  <c:v>3.6519999999999997</c:v>
                </c:pt>
                <c:pt idx="3205">
                  <c:v>9.3085000000000004</c:v>
                </c:pt>
                <c:pt idx="3206">
                  <c:v>15.797000000000001</c:v>
                </c:pt>
                <c:pt idx="3207">
                  <c:v>15.41</c:v>
                </c:pt>
                <c:pt idx="3208">
                  <c:v>10.040999999999999</c:v>
                </c:pt>
                <c:pt idx="3209">
                  <c:v>3.1810999999999998</c:v>
                </c:pt>
                <c:pt idx="3210">
                  <c:v>7.03</c:v>
                </c:pt>
                <c:pt idx="3211">
                  <c:v>16.545000000000002</c:v>
                </c:pt>
                <c:pt idx="3212">
                  <c:v>5.6</c:v>
                </c:pt>
                <c:pt idx="3213">
                  <c:v>106</c:v>
                </c:pt>
                <c:pt idx="3214">
                  <c:v>15.679</c:v>
                </c:pt>
                <c:pt idx="3215">
                  <c:v>14.612</c:v>
                </c:pt>
                <c:pt idx="3216">
                  <c:v>6.6</c:v>
                </c:pt>
                <c:pt idx="3217">
                  <c:v>9.0360000000000014</c:v>
                </c:pt>
                <c:pt idx="3218">
                  <c:v>2.82708</c:v>
                </c:pt>
                <c:pt idx="3219">
                  <c:v>2.7389999999999999</c:v>
                </c:pt>
                <c:pt idx="3220">
                  <c:v>3.5</c:v>
                </c:pt>
                <c:pt idx="3221">
                  <c:v>10.4</c:v>
                </c:pt>
                <c:pt idx="3222">
                  <c:v>23.330000000000005</c:v>
                </c:pt>
                <c:pt idx="3223">
                  <c:v>14.228999999999999</c:v>
                </c:pt>
                <c:pt idx="3224">
                  <c:v>6.2614999999999998</c:v>
                </c:pt>
                <c:pt idx="3225">
                  <c:v>49.5</c:v>
                </c:pt>
                <c:pt idx="3226">
                  <c:v>47.05</c:v>
                </c:pt>
                <c:pt idx="3227">
                  <c:v>32.4</c:v>
                </c:pt>
                <c:pt idx="3228">
                  <c:v>24</c:v>
                </c:pt>
                <c:pt idx="3229">
                  <c:v>2.7985000000000002</c:v>
                </c:pt>
                <c:pt idx="3230">
                  <c:v>8.8712</c:v>
                </c:pt>
                <c:pt idx="3231">
                  <c:v>16.283999999999956</c:v>
                </c:pt>
                <c:pt idx="3232">
                  <c:v>5.2409999999999997</c:v>
                </c:pt>
                <c:pt idx="3233">
                  <c:v>7.2991000000000001</c:v>
                </c:pt>
                <c:pt idx="3234">
                  <c:v>4.141</c:v>
                </c:pt>
                <c:pt idx="3235">
                  <c:v>5.1209999999999898</c:v>
                </c:pt>
                <c:pt idx="3236">
                  <c:v>3</c:v>
                </c:pt>
                <c:pt idx="3237">
                  <c:v>4.3199999999999985</c:v>
                </c:pt>
                <c:pt idx="3238">
                  <c:v>5.8969999999999985</c:v>
                </c:pt>
                <c:pt idx="3239">
                  <c:v>4.1710000000000003</c:v>
                </c:pt>
                <c:pt idx="3240">
                  <c:v>10.186</c:v>
                </c:pt>
                <c:pt idx="3241">
                  <c:v>6.5869999999999997</c:v>
                </c:pt>
                <c:pt idx="3242">
                  <c:v>5.83</c:v>
                </c:pt>
                <c:pt idx="3243">
                  <c:v>7.2480000000000002</c:v>
                </c:pt>
                <c:pt idx="3244">
                  <c:v>8.2449999999999992</c:v>
                </c:pt>
                <c:pt idx="3245">
                  <c:v>20</c:v>
                </c:pt>
                <c:pt idx="3246">
                  <c:v>10.123000000000001</c:v>
                </c:pt>
                <c:pt idx="3247">
                  <c:v>3.9914999999999967</c:v>
                </c:pt>
                <c:pt idx="3248">
                  <c:v>3.7800000000000002</c:v>
                </c:pt>
                <c:pt idx="3249">
                  <c:v>3.8879000000000001</c:v>
                </c:pt>
                <c:pt idx="3250">
                  <c:v>8.09</c:v>
                </c:pt>
                <c:pt idx="3251">
                  <c:v>5.5362000000000107</c:v>
                </c:pt>
                <c:pt idx="3252">
                  <c:v>22.048999999999989</c:v>
                </c:pt>
                <c:pt idx="3253">
                  <c:v>5.45</c:v>
                </c:pt>
                <c:pt idx="3254">
                  <c:v>2.4161999999999977</c:v>
                </c:pt>
                <c:pt idx="3255">
                  <c:v>9.17</c:v>
                </c:pt>
                <c:pt idx="3256">
                  <c:v>4.0999999999999996</c:v>
                </c:pt>
                <c:pt idx="3257">
                  <c:v>6.1</c:v>
                </c:pt>
                <c:pt idx="3258">
                  <c:v>12.05</c:v>
                </c:pt>
                <c:pt idx="3259">
                  <c:v>350</c:v>
                </c:pt>
                <c:pt idx="3260">
                  <c:v>19.100000000000001</c:v>
                </c:pt>
                <c:pt idx="3261">
                  <c:v>3.2265999999999999</c:v>
                </c:pt>
                <c:pt idx="3262">
                  <c:v>17.37</c:v>
                </c:pt>
                <c:pt idx="3263">
                  <c:v>34</c:v>
                </c:pt>
                <c:pt idx="3264">
                  <c:v>12.312000000000006</c:v>
                </c:pt>
                <c:pt idx="3265">
                  <c:v>1.2</c:v>
                </c:pt>
                <c:pt idx="3266">
                  <c:v>22.62</c:v>
                </c:pt>
                <c:pt idx="3267">
                  <c:v>5.3712000000000097</c:v>
                </c:pt>
                <c:pt idx="3268">
                  <c:v>2.8355199999999967</c:v>
                </c:pt>
                <c:pt idx="3269">
                  <c:v>9.9570000000000007</c:v>
                </c:pt>
                <c:pt idx="3270">
                  <c:v>5.0642999999999985</c:v>
                </c:pt>
                <c:pt idx="3271">
                  <c:v>12.854000000000006</c:v>
                </c:pt>
                <c:pt idx="3272">
                  <c:v>6.1419999999999995</c:v>
                </c:pt>
                <c:pt idx="3273">
                  <c:v>7.28</c:v>
                </c:pt>
                <c:pt idx="3274">
                  <c:v>4.1419999999999995</c:v>
                </c:pt>
                <c:pt idx="3275">
                  <c:v>36</c:v>
                </c:pt>
                <c:pt idx="3276">
                  <c:v>5.81</c:v>
                </c:pt>
                <c:pt idx="3277">
                  <c:v>24</c:v>
                </c:pt>
                <c:pt idx="3278">
                  <c:v>2.8899999999999997</c:v>
                </c:pt>
                <c:pt idx="3279">
                  <c:v>4.9660000000000002</c:v>
                </c:pt>
                <c:pt idx="3280">
                  <c:v>13.014000000000001</c:v>
                </c:pt>
                <c:pt idx="3281">
                  <c:v>8.6399999999999988</c:v>
                </c:pt>
                <c:pt idx="3282">
                  <c:v>2.6406700000000001</c:v>
                </c:pt>
                <c:pt idx="3283">
                  <c:v>2.7065000000000001</c:v>
                </c:pt>
                <c:pt idx="3284">
                  <c:v>18.446000000000002</c:v>
                </c:pt>
                <c:pt idx="3285">
                  <c:v>8.3780000000000001</c:v>
                </c:pt>
                <c:pt idx="3286">
                  <c:v>3.181</c:v>
                </c:pt>
                <c:pt idx="3287">
                  <c:v>2.79</c:v>
                </c:pt>
                <c:pt idx="3288">
                  <c:v>5.6249999999999858</c:v>
                </c:pt>
                <c:pt idx="3289">
                  <c:v>3.05</c:v>
                </c:pt>
                <c:pt idx="3290">
                  <c:v>11.68</c:v>
                </c:pt>
                <c:pt idx="3291">
                  <c:v>9.9210000000000012</c:v>
                </c:pt>
                <c:pt idx="3292">
                  <c:v>5.8010000000000002</c:v>
                </c:pt>
                <c:pt idx="3293">
                  <c:v>5.3426</c:v>
                </c:pt>
                <c:pt idx="3294">
                  <c:v>5.6488999999999985</c:v>
                </c:pt>
                <c:pt idx="3295">
                  <c:v>2.7454000000000001</c:v>
                </c:pt>
                <c:pt idx="3296">
                  <c:v>10.6</c:v>
                </c:pt>
                <c:pt idx="3297">
                  <c:v>2.48</c:v>
                </c:pt>
                <c:pt idx="3298">
                  <c:v>6.03</c:v>
                </c:pt>
                <c:pt idx="3299">
                  <c:v>4.093</c:v>
                </c:pt>
                <c:pt idx="3300">
                  <c:v>5.0366000000000097</c:v>
                </c:pt>
                <c:pt idx="3301">
                  <c:v>5.1546999999999965</c:v>
                </c:pt>
                <c:pt idx="3302">
                  <c:v>16.7</c:v>
                </c:pt>
                <c:pt idx="3303">
                  <c:v>4.4219999999999997</c:v>
                </c:pt>
                <c:pt idx="3304">
                  <c:v>19.36</c:v>
                </c:pt>
                <c:pt idx="3305">
                  <c:v>4.8769999999999998</c:v>
                </c:pt>
                <c:pt idx="3306">
                  <c:v>4.03</c:v>
                </c:pt>
                <c:pt idx="3307">
                  <c:v>9.3500000000000068</c:v>
                </c:pt>
                <c:pt idx="3308">
                  <c:v>9.6</c:v>
                </c:pt>
                <c:pt idx="3309">
                  <c:v>8</c:v>
                </c:pt>
                <c:pt idx="3310">
                  <c:v>2.2000000000000002</c:v>
                </c:pt>
                <c:pt idx="3311">
                  <c:v>7.9050000000000002</c:v>
                </c:pt>
                <c:pt idx="3312">
                  <c:v>8.8700000000000028</c:v>
                </c:pt>
                <c:pt idx="3313">
                  <c:v>2.9456499999999943</c:v>
                </c:pt>
                <c:pt idx="3314">
                  <c:v>13.66</c:v>
                </c:pt>
                <c:pt idx="3315">
                  <c:v>19.16</c:v>
                </c:pt>
                <c:pt idx="3316">
                  <c:v>2.8939999999999997</c:v>
                </c:pt>
                <c:pt idx="3317">
                  <c:v>18.350000000000001</c:v>
                </c:pt>
                <c:pt idx="3318">
                  <c:v>18</c:v>
                </c:pt>
                <c:pt idx="3319">
                  <c:v>2.5409999999999999</c:v>
                </c:pt>
                <c:pt idx="3320">
                  <c:v>7.3599999999999985</c:v>
                </c:pt>
                <c:pt idx="3321">
                  <c:v>14.197999999999999</c:v>
                </c:pt>
                <c:pt idx="3322">
                  <c:v>13.17</c:v>
                </c:pt>
                <c:pt idx="3323">
                  <c:v>2.762</c:v>
                </c:pt>
                <c:pt idx="3324">
                  <c:v>8.8000000000000007</c:v>
                </c:pt>
                <c:pt idx="3325">
                  <c:v>15.48</c:v>
                </c:pt>
                <c:pt idx="3326">
                  <c:v>4.1139999999999946</c:v>
                </c:pt>
                <c:pt idx="3327">
                  <c:v>2.1959999999999997</c:v>
                </c:pt>
                <c:pt idx="3328">
                  <c:v>6.0039999999999996</c:v>
                </c:pt>
                <c:pt idx="3329">
                  <c:v>2.8479999999999999</c:v>
                </c:pt>
                <c:pt idx="3330">
                  <c:v>3.9299999999999997</c:v>
                </c:pt>
                <c:pt idx="3331">
                  <c:v>8.1755000000000067</c:v>
                </c:pt>
                <c:pt idx="3332">
                  <c:v>5.3311599999999997</c:v>
                </c:pt>
                <c:pt idx="3333">
                  <c:v>11.5</c:v>
                </c:pt>
                <c:pt idx="3334">
                  <c:v>5.3</c:v>
                </c:pt>
                <c:pt idx="3335">
                  <c:v>12</c:v>
                </c:pt>
                <c:pt idx="3336">
                  <c:v>5.8969999999999985</c:v>
                </c:pt>
                <c:pt idx="3337">
                  <c:v>2.927</c:v>
                </c:pt>
                <c:pt idx="3338">
                  <c:v>4.1814</c:v>
                </c:pt>
                <c:pt idx="3339">
                  <c:v>4.1399999999999997</c:v>
                </c:pt>
                <c:pt idx="3340">
                  <c:v>12.906000000000002</c:v>
                </c:pt>
                <c:pt idx="3341">
                  <c:v>6.5119999999999996</c:v>
                </c:pt>
                <c:pt idx="3342">
                  <c:v>3.5735999999999999</c:v>
                </c:pt>
                <c:pt idx="3343">
                  <c:v>6.5</c:v>
                </c:pt>
                <c:pt idx="3344">
                  <c:v>9.613999999999999</c:v>
                </c:pt>
                <c:pt idx="3345">
                  <c:v>14.0701</c:v>
                </c:pt>
                <c:pt idx="3346">
                  <c:v>16.259</c:v>
                </c:pt>
                <c:pt idx="3347">
                  <c:v>16.079999999999988</c:v>
                </c:pt>
                <c:pt idx="3348">
                  <c:v>3.09</c:v>
                </c:pt>
                <c:pt idx="3349">
                  <c:v>2.246</c:v>
                </c:pt>
                <c:pt idx="3350">
                  <c:v>26.5</c:v>
                </c:pt>
                <c:pt idx="3351">
                  <c:v>17.079999999999988</c:v>
                </c:pt>
                <c:pt idx="3352">
                  <c:v>3.7187000000000001</c:v>
                </c:pt>
                <c:pt idx="3353">
                  <c:v>28</c:v>
                </c:pt>
                <c:pt idx="3354">
                  <c:v>11.5274</c:v>
                </c:pt>
                <c:pt idx="3355">
                  <c:v>3.9859999999999998</c:v>
                </c:pt>
                <c:pt idx="3356">
                  <c:v>5.6360000000000001</c:v>
                </c:pt>
                <c:pt idx="3357">
                  <c:v>9.6389999999999993</c:v>
                </c:pt>
                <c:pt idx="3358">
                  <c:v>46.9</c:v>
                </c:pt>
                <c:pt idx="3359">
                  <c:v>4.6628999999999889</c:v>
                </c:pt>
                <c:pt idx="3360">
                  <c:v>6.0830000000000002</c:v>
                </c:pt>
                <c:pt idx="3361">
                  <c:v>6.1500999999999975</c:v>
                </c:pt>
                <c:pt idx="3362">
                  <c:v>3.36</c:v>
                </c:pt>
                <c:pt idx="3363">
                  <c:v>7</c:v>
                </c:pt>
                <c:pt idx="3364">
                  <c:v>7.3334999999999999</c:v>
                </c:pt>
                <c:pt idx="3365">
                  <c:v>7</c:v>
                </c:pt>
                <c:pt idx="3366">
                  <c:v>4.09</c:v>
                </c:pt>
                <c:pt idx="3367">
                  <c:v>7.1</c:v>
                </c:pt>
                <c:pt idx="3368">
                  <c:v>3.9859999999999998</c:v>
                </c:pt>
                <c:pt idx="3369">
                  <c:v>32</c:v>
                </c:pt>
                <c:pt idx="3370">
                  <c:v>5.6</c:v>
                </c:pt>
                <c:pt idx="3371">
                  <c:v>32.520000000000003</c:v>
                </c:pt>
                <c:pt idx="3372">
                  <c:v>4.3199999999999985</c:v>
                </c:pt>
                <c:pt idx="3373">
                  <c:v>16.190000000000001</c:v>
                </c:pt>
                <c:pt idx="3374">
                  <c:v>5.52</c:v>
                </c:pt>
                <c:pt idx="3375">
                  <c:v>9.4010000000000016</c:v>
                </c:pt>
                <c:pt idx="3376">
                  <c:v>12</c:v>
                </c:pt>
                <c:pt idx="3377">
                  <c:v>11.105</c:v>
                </c:pt>
                <c:pt idx="3378">
                  <c:v>11.05</c:v>
                </c:pt>
                <c:pt idx="3379">
                  <c:v>9.6439999999999984</c:v>
                </c:pt>
                <c:pt idx="3380">
                  <c:v>27.779999999999987</c:v>
                </c:pt>
                <c:pt idx="3381">
                  <c:v>4.7629999999999955</c:v>
                </c:pt>
                <c:pt idx="3382">
                  <c:v>23.04</c:v>
                </c:pt>
                <c:pt idx="3383">
                  <c:v>2.3859999999999997</c:v>
                </c:pt>
                <c:pt idx="3384">
                  <c:v>29.25</c:v>
                </c:pt>
                <c:pt idx="3385">
                  <c:v>417.7</c:v>
                </c:pt>
                <c:pt idx="3386">
                  <c:v>9.7350900000000014</c:v>
                </c:pt>
                <c:pt idx="3387">
                  <c:v>8.3711000000000002</c:v>
                </c:pt>
                <c:pt idx="3388">
                  <c:v>2.7</c:v>
                </c:pt>
                <c:pt idx="3389">
                  <c:v>3.0219999999999998</c:v>
                </c:pt>
                <c:pt idx="3390">
                  <c:v>24</c:v>
                </c:pt>
                <c:pt idx="3391">
                  <c:v>4.7779999999999996</c:v>
                </c:pt>
                <c:pt idx="3392">
                  <c:v>21.100999999999999</c:v>
                </c:pt>
                <c:pt idx="3393">
                  <c:v>8.3230000000000004</c:v>
                </c:pt>
                <c:pt idx="3394">
                  <c:v>27.330000000000005</c:v>
                </c:pt>
                <c:pt idx="3395">
                  <c:v>2.3273999999999999</c:v>
                </c:pt>
                <c:pt idx="3396">
                  <c:v>6.5720000000000001</c:v>
                </c:pt>
                <c:pt idx="3397">
                  <c:v>3.3</c:v>
                </c:pt>
                <c:pt idx="3398">
                  <c:v>3.74</c:v>
                </c:pt>
                <c:pt idx="3399">
                  <c:v>5.8919999999999995</c:v>
                </c:pt>
                <c:pt idx="3400">
                  <c:v>8.1640000000000015</c:v>
                </c:pt>
                <c:pt idx="3401">
                  <c:v>41.849999999999994</c:v>
                </c:pt>
                <c:pt idx="3402">
                  <c:v>8.9830000000000005</c:v>
                </c:pt>
                <c:pt idx="3403">
                  <c:v>21.1</c:v>
                </c:pt>
                <c:pt idx="3404">
                  <c:v>8.44</c:v>
                </c:pt>
                <c:pt idx="3405">
                  <c:v>5.8719999999999999</c:v>
                </c:pt>
                <c:pt idx="3406">
                  <c:v>5</c:v>
                </c:pt>
                <c:pt idx="3407">
                  <c:v>14.315000000000019</c:v>
                </c:pt>
                <c:pt idx="3408">
                  <c:v>13.31</c:v>
                </c:pt>
                <c:pt idx="3409">
                  <c:v>6.3199999999999985</c:v>
                </c:pt>
                <c:pt idx="3410">
                  <c:v>5.5</c:v>
                </c:pt>
                <c:pt idx="3411">
                  <c:v>7.42</c:v>
                </c:pt>
                <c:pt idx="3412">
                  <c:v>2.3454999999999977</c:v>
                </c:pt>
                <c:pt idx="3413">
                  <c:v>3.1359999999999997</c:v>
                </c:pt>
                <c:pt idx="3414">
                  <c:v>13.11</c:v>
                </c:pt>
                <c:pt idx="3415">
                  <c:v>7.46</c:v>
                </c:pt>
                <c:pt idx="3416">
                  <c:v>25.459999999999987</c:v>
                </c:pt>
                <c:pt idx="3417">
                  <c:v>2.9</c:v>
                </c:pt>
                <c:pt idx="3418">
                  <c:v>13.819000000000004</c:v>
                </c:pt>
                <c:pt idx="3419">
                  <c:v>2.8457999999999997</c:v>
                </c:pt>
                <c:pt idx="3420">
                  <c:v>2.6981999999999999</c:v>
                </c:pt>
                <c:pt idx="3421">
                  <c:v>12.450000000000006</c:v>
                </c:pt>
                <c:pt idx="3422">
                  <c:v>6.0010000000000003</c:v>
                </c:pt>
                <c:pt idx="3423">
                  <c:v>9.4880000000000013</c:v>
                </c:pt>
                <c:pt idx="3424">
                  <c:v>13.56</c:v>
                </c:pt>
                <c:pt idx="3425">
                  <c:v>7.7885999999999997</c:v>
                </c:pt>
                <c:pt idx="3426">
                  <c:v>6.875</c:v>
                </c:pt>
                <c:pt idx="3427">
                  <c:v>18.5</c:v>
                </c:pt>
                <c:pt idx="3428">
                  <c:v>3.3166999999999933</c:v>
                </c:pt>
                <c:pt idx="3429">
                  <c:v>4.0389999999999997</c:v>
                </c:pt>
                <c:pt idx="3430">
                  <c:v>11.251000000000001</c:v>
                </c:pt>
                <c:pt idx="3431">
                  <c:v>11.838000000000001</c:v>
                </c:pt>
                <c:pt idx="3432">
                  <c:v>3.9899999999999998</c:v>
                </c:pt>
                <c:pt idx="3433">
                  <c:v>4.468</c:v>
                </c:pt>
                <c:pt idx="3434">
                  <c:v>9</c:v>
                </c:pt>
                <c:pt idx="3435">
                  <c:v>8.8000000000000007</c:v>
                </c:pt>
                <c:pt idx="3436">
                  <c:v>2.6421000000000001</c:v>
                </c:pt>
                <c:pt idx="3437">
                  <c:v>5.87</c:v>
                </c:pt>
                <c:pt idx="3438">
                  <c:v>5.6656999999999975</c:v>
                </c:pt>
                <c:pt idx="3439">
                  <c:v>18</c:v>
                </c:pt>
                <c:pt idx="3440">
                  <c:v>13.52</c:v>
                </c:pt>
                <c:pt idx="3441">
                  <c:v>56.65</c:v>
                </c:pt>
                <c:pt idx="3442">
                  <c:v>12.230999999999998</c:v>
                </c:pt>
                <c:pt idx="3443">
                  <c:v>10.950000000000006</c:v>
                </c:pt>
                <c:pt idx="3444">
                  <c:v>5.8586999999999998</c:v>
                </c:pt>
                <c:pt idx="3445">
                  <c:v>4.4210000000000003</c:v>
                </c:pt>
                <c:pt idx="3446">
                  <c:v>5.8856000000000002</c:v>
                </c:pt>
                <c:pt idx="3447">
                  <c:v>8</c:v>
                </c:pt>
                <c:pt idx="3448">
                  <c:v>4.58</c:v>
                </c:pt>
                <c:pt idx="3449">
                  <c:v>4.4509999999999996</c:v>
                </c:pt>
                <c:pt idx="3450">
                  <c:v>23.613000000000035</c:v>
                </c:pt>
                <c:pt idx="3451">
                  <c:v>19.7</c:v>
                </c:pt>
                <c:pt idx="3452">
                  <c:v>23</c:v>
                </c:pt>
                <c:pt idx="3453">
                  <c:v>33.58</c:v>
                </c:pt>
                <c:pt idx="3454">
                  <c:v>7.1</c:v>
                </c:pt>
                <c:pt idx="3455">
                  <c:v>10.635</c:v>
                </c:pt>
                <c:pt idx="3456">
                  <c:v>7.29</c:v>
                </c:pt>
                <c:pt idx="3457">
                  <c:v>7.9260000000000002</c:v>
                </c:pt>
                <c:pt idx="3458">
                  <c:v>5.48</c:v>
                </c:pt>
                <c:pt idx="3459">
                  <c:v>9.41</c:v>
                </c:pt>
                <c:pt idx="3460">
                  <c:v>16.399999999999999</c:v>
                </c:pt>
                <c:pt idx="3461">
                  <c:v>5.3879999999999955</c:v>
                </c:pt>
                <c:pt idx="3462">
                  <c:v>21.35</c:v>
                </c:pt>
                <c:pt idx="3463">
                  <c:v>3.202</c:v>
                </c:pt>
                <c:pt idx="3464">
                  <c:v>10.297000000000001</c:v>
                </c:pt>
                <c:pt idx="3465">
                  <c:v>4.3899999999999997</c:v>
                </c:pt>
                <c:pt idx="3466">
                  <c:v>12</c:v>
                </c:pt>
                <c:pt idx="3467">
                  <c:v>4.1166999999999998</c:v>
                </c:pt>
                <c:pt idx="3468">
                  <c:v>3.5467</c:v>
                </c:pt>
                <c:pt idx="3469">
                  <c:v>7.6055999999999955</c:v>
                </c:pt>
                <c:pt idx="3470">
                  <c:v>27.2</c:v>
                </c:pt>
                <c:pt idx="3471">
                  <c:v>3.278</c:v>
                </c:pt>
                <c:pt idx="3472">
                  <c:v>18.126999999999999</c:v>
                </c:pt>
                <c:pt idx="3473">
                  <c:v>6</c:v>
                </c:pt>
                <c:pt idx="3474">
                  <c:v>17.260000000000002</c:v>
                </c:pt>
                <c:pt idx="3475">
                  <c:v>13.2</c:v>
                </c:pt>
                <c:pt idx="3476">
                  <c:v>17.3</c:v>
                </c:pt>
                <c:pt idx="3477">
                  <c:v>8.2969999999999988</c:v>
                </c:pt>
                <c:pt idx="3478">
                  <c:v>8.94</c:v>
                </c:pt>
                <c:pt idx="3479">
                  <c:v>10.639999999999999</c:v>
                </c:pt>
                <c:pt idx="3480">
                  <c:v>7.1638999999999955</c:v>
                </c:pt>
                <c:pt idx="3481">
                  <c:v>23.47</c:v>
                </c:pt>
                <c:pt idx="3482">
                  <c:v>12</c:v>
                </c:pt>
                <c:pt idx="3483">
                  <c:v>3.6</c:v>
                </c:pt>
                <c:pt idx="3484">
                  <c:v>6.3369999999999997</c:v>
                </c:pt>
                <c:pt idx="3485">
                  <c:v>3.8119999999999967</c:v>
                </c:pt>
                <c:pt idx="3486">
                  <c:v>98</c:v>
                </c:pt>
                <c:pt idx="3487">
                  <c:v>15.66</c:v>
                </c:pt>
                <c:pt idx="3488">
                  <c:v>5.23</c:v>
                </c:pt>
                <c:pt idx="3489">
                  <c:v>6.9</c:v>
                </c:pt>
                <c:pt idx="3490">
                  <c:v>19.87</c:v>
                </c:pt>
                <c:pt idx="3491">
                  <c:v>2.94</c:v>
                </c:pt>
                <c:pt idx="3492">
                  <c:v>16.22</c:v>
                </c:pt>
                <c:pt idx="3493">
                  <c:v>11.186</c:v>
                </c:pt>
                <c:pt idx="3494">
                  <c:v>3.9815999999999998</c:v>
                </c:pt>
                <c:pt idx="3495">
                  <c:v>4.8</c:v>
                </c:pt>
                <c:pt idx="3496">
                  <c:v>38</c:v>
                </c:pt>
                <c:pt idx="3497">
                  <c:v>7.1779999999999955</c:v>
                </c:pt>
                <c:pt idx="3498">
                  <c:v>10.629999999999999</c:v>
                </c:pt>
                <c:pt idx="3499">
                  <c:v>10.050000000000002</c:v>
                </c:pt>
                <c:pt idx="3500">
                  <c:v>4.0734000000000004</c:v>
                </c:pt>
                <c:pt idx="3501">
                  <c:v>8.4172000000000011</c:v>
                </c:pt>
                <c:pt idx="3502">
                  <c:v>13.28</c:v>
                </c:pt>
                <c:pt idx="3503">
                  <c:v>24.56</c:v>
                </c:pt>
                <c:pt idx="3504">
                  <c:v>4.9311000000000034</c:v>
                </c:pt>
                <c:pt idx="3505">
                  <c:v>9.0120000000000005</c:v>
                </c:pt>
                <c:pt idx="3506">
                  <c:v>20.917999999999999</c:v>
                </c:pt>
                <c:pt idx="3507">
                  <c:v>8.8976000000000006</c:v>
                </c:pt>
                <c:pt idx="3508">
                  <c:v>7.21</c:v>
                </c:pt>
                <c:pt idx="3509">
                  <c:v>5.9249999999999945</c:v>
                </c:pt>
                <c:pt idx="3510">
                  <c:v>19.488999999999944</c:v>
                </c:pt>
                <c:pt idx="3511">
                  <c:v>4.5590000000000002</c:v>
                </c:pt>
                <c:pt idx="3512">
                  <c:v>35.15</c:v>
                </c:pt>
                <c:pt idx="3513">
                  <c:v>4.4474999999999998</c:v>
                </c:pt>
                <c:pt idx="3514">
                  <c:v>4.7480000000000002</c:v>
                </c:pt>
                <c:pt idx="3515">
                  <c:v>5.3569999999999975</c:v>
                </c:pt>
                <c:pt idx="3516">
                  <c:v>6.6</c:v>
                </c:pt>
                <c:pt idx="3517">
                  <c:v>5.865999999999989</c:v>
                </c:pt>
                <c:pt idx="3518">
                  <c:v>15.071</c:v>
                </c:pt>
                <c:pt idx="3519">
                  <c:v>7.4</c:v>
                </c:pt>
                <c:pt idx="3520">
                  <c:v>3.36</c:v>
                </c:pt>
                <c:pt idx="3521">
                  <c:v>3.0989999999999998</c:v>
                </c:pt>
                <c:pt idx="3522">
                  <c:v>3.9019999999999997</c:v>
                </c:pt>
                <c:pt idx="3523">
                  <c:v>11.844000000000001</c:v>
                </c:pt>
                <c:pt idx="3524">
                  <c:v>2.25</c:v>
                </c:pt>
                <c:pt idx="3525">
                  <c:v>18.8</c:v>
                </c:pt>
                <c:pt idx="3526">
                  <c:v>11.5</c:v>
                </c:pt>
                <c:pt idx="3527">
                  <c:v>9.69</c:v>
                </c:pt>
                <c:pt idx="3528">
                  <c:v>3.0249999999999999</c:v>
                </c:pt>
                <c:pt idx="3529">
                  <c:v>5.67</c:v>
                </c:pt>
                <c:pt idx="3530">
                  <c:v>4.865999999999989</c:v>
                </c:pt>
                <c:pt idx="3531">
                  <c:v>14</c:v>
                </c:pt>
                <c:pt idx="3532">
                  <c:v>24</c:v>
                </c:pt>
                <c:pt idx="3533">
                  <c:v>7.5801999999999996</c:v>
                </c:pt>
                <c:pt idx="3534">
                  <c:v>5.1099999999999985</c:v>
                </c:pt>
                <c:pt idx="3535">
                  <c:v>9.8070000000000004</c:v>
                </c:pt>
                <c:pt idx="3536">
                  <c:v>19.651000000000035</c:v>
                </c:pt>
                <c:pt idx="3537">
                  <c:v>660</c:v>
                </c:pt>
                <c:pt idx="3538">
                  <c:v>4.7439999999999998</c:v>
                </c:pt>
                <c:pt idx="3539">
                  <c:v>5.2</c:v>
                </c:pt>
                <c:pt idx="3540">
                  <c:v>11.6426</c:v>
                </c:pt>
                <c:pt idx="3541">
                  <c:v>10.796000000000001</c:v>
                </c:pt>
                <c:pt idx="3542">
                  <c:v>11.66</c:v>
                </c:pt>
                <c:pt idx="3543">
                  <c:v>3.7474000000000012</c:v>
                </c:pt>
                <c:pt idx="3544">
                  <c:v>15.96</c:v>
                </c:pt>
                <c:pt idx="3545">
                  <c:v>13.69</c:v>
                </c:pt>
                <c:pt idx="3546">
                  <c:v>6.5389999999999997</c:v>
                </c:pt>
                <c:pt idx="3547">
                  <c:v>10.743099999999998</c:v>
                </c:pt>
                <c:pt idx="3548">
                  <c:v>5.681</c:v>
                </c:pt>
                <c:pt idx="3549">
                  <c:v>0.32630000000000092</c:v>
                </c:pt>
                <c:pt idx="3550">
                  <c:v>7.51</c:v>
                </c:pt>
                <c:pt idx="3551">
                  <c:v>7.35</c:v>
                </c:pt>
                <c:pt idx="3552">
                  <c:v>5.6499999999999995</c:v>
                </c:pt>
                <c:pt idx="3553">
                  <c:v>7.49</c:v>
                </c:pt>
                <c:pt idx="3554">
                  <c:v>8.2200000000000024</c:v>
                </c:pt>
                <c:pt idx="3555">
                  <c:v>3.1019999999999999</c:v>
                </c:pt>
                <c:pt idx="3556">
                  <c:v>34.200000000000003</c:v>
                </c:pt>
                <c:pt idx="3557">
                  <c:v>11.84</c:v>
                </c:pt>
                <c:pt idx="3558">
                  <c:v>11.989000000000004</c:v>
                </c:pt>
                <c:pt idx="3559">
                  <c:v>30</c:v>
                </c:pt>
                <c:pt idx="3560">
                  <c:v>12.129</c:v>
                </c:pt>
                <c:pt idx="3561">
                  <c:v>33.800000000000004</c:v>
                </c:pt>
                <c:pt idx="3562">
                  <c:v>7.5669999999999975</c:v>
                </c:pt>
                <c:pt idx="3563">
                  <c:v>8.7520000000000007</c:v>
                </c:pt>
                <c:pt idx="3564">
                  <c:v>45</c:v>
                </c:pt>
                <c:pt idx="3565">
                  <c:v>5.3966000000000003</c:v>
                </c:pt>
                <c:pt idx="3566">
                  <c:v>5.7430000000000003</c:v>
                </c:pt>
                <c:pt idx="3567">
                  <c:v>3.8099999999999987</c:v>
                </c:pt>
                <c:pt idx="3568">
                  <c:v>17.994</c:v>
                </c:pt>
                <c:pt idx="3569">
                  <c:v>3.57</c:v>
                </c:pt>
                <c:pt idx="3570">
                  <c:v>7.42</c:v>
                </c:pt>
                <c:pt idx="3571">
                  <c:v>30</c:v>
                </c:pt>
                <c:pt idx="3572">
                  <c:v>9.8010000000000002</c:v>
                </c:pt>
                <c:pt idx="3573">
                  <c:v>5.567999999999989</c:v>
                </c:pt>
                <c:pt idx="3574">
                  <c:v>2.73</c:v>
                </c:pt>
                <c:pt idx="3575">
                  <c:v>8.1788999999999987</c:v>
                </c:pt>
                <c:pt idx="3576">
                  <c:v>2.8099999999999987</c:v>
                </c:pt>
                <c:pt idx="3577">
                  <c:v>2.9709999999999988</c:v>
                </c:pt>
                <c:pt idx="3578">
                  <c:v>3.1960999999999977</c:v>
                </c:pt>
                <c:pt idx="3579">
                  <c:v>6.0529999999999955</c:v>
                </c:pt>
                <c:pt idx="3580">
                  <c:v>29.43</c:v>
                </c:pt>
                <c:pt idx="3581">
                  <c:v>14.83</c:v>
                </c:pt>
                <c:pt idx="3582">
                  <c:v>5.39</c:v>
                </c:pt>
                <c:pt idx="3583">
                  <c:v>6.365999999999989</c:v>
                </c:pt>
                <c:pt idx="3584">
                  <c:v>18.422999999999952</c:v>
                </c:pt>
                <c:pt idx="3585">
                  <c:v>18.09</c:v>
                </c:pt>
                <c:pt idx="3586">
                  <c:v>2.5549999999999997</c:v>
                </c:pt>
                <c:pt idx="3587">
                  <c:v>10.950000000000006</c:v>
                </c:pt>
                <c:pt idx="3588">
                  <c:v>4.7149999999999945</c:v>
                </c:pt>
                <c:pt idx="3589">
                  <c:v>6.2139999999999995</c:v>
                </c:pt>
                <c:pt idx="3590">
                  <c:v>1.495899999999996</c:v>
                </c:pt>
                <c:pt idx="3591">
                  <c:v>5.2</c:v>
                </c:pt>
                <c:pt idx="3592">
                  <c:v>18.291</c:v>
                </c:pt>
                <c:pt idx="3593">
                  <c:v>12.15</c:v>
                </c:pt>
                <c:pt idx="3594">
                  <c:v>9.2399999999999984</c:v>
                </c:pt>
                <c:pt idx="3595">
                  <c:v>7.181</c:v>
                </c:pt>
                <c:pt idx="3596">
                  <c:v>15.18</c:v>
                </c:pt>
                <c:pt idx="3597">
                  <c:v>6.63</c:v>
                </c:pt>
                <c:pt idx="3598">
                  <c:v>41.5</c:v>
                </c:pt>
                <c:pt idx="3599">
                  <c:v>16.478999999999989</c:v>
                </c:pt>
                <c:pt idx="3600">
                  <c:v>6.819</c:v>
                </c:pt>
                <c:pt idx="3601">
                  <c:v>3.46</c:v>
                </c:pt>
                <c:pt idx="3602">
                  <c:v>2.4775999999999998</c:v>
                </c:pt>
                <c:pt idx="3603">
                  <c:v>4.19599999999999</c:v>
                </c:pt>
                <c:pt idx="3604">
                  <c:v>5.8479999999999945</c:v>
                </c:pt>
                <c:pt idx="3605">
                  <c:v>7.8010000000000002</c:v>
                </c:pt>
                <c:pt idx="3606">
                  <c:v>8.8610000000000007</c:v>
                </c:pt>
                <c:pt idx="3607">
                  <c:v>12.2</c:v>
                </c:pt>
                <c:pt idx="3608">
                  <c:v>7.1419999999999995</c:v>
                </c:pt>
                <c:pt idx="3609">
                  <c:v>6.5154999999999985</c:v>
                </c:pt>
                <c:pt idx="3610">
                  <c:v>2.52</c:v>
                </c:pt>
                <c:pt idx="3611">
                  <c:v>9</c:v>
                </c:pt>
                <c:pt idx="3612">
                  <c:v>13.69</c:v>
                </c:pt>
                <c:pt idx="3613">
                  <c:v>7.8568299999999995</c:v>
                </c:pt>
                <c:pt idx="3614">
                  <c:v>2.9099999999999997</c:v>
                </c:pt>
                <c:pt idx="3615">
                  <c:v>11.664</c:v>
                </c:pt>
                <c:pt idx="3616">
                  <c:v>6.1960999999999995</c:v>
                </c:pt>
                <c:pt idx="3617">
                  <c:v>32</c:v>
                </c:pt>
                <c:pt idx="3618">
                  <c:v>3.278</c:v>
                </c:pt>
                <c:pt idx="3619">
                  <c:v>4.0791000000000004</c:v>
                </c:pt>
                <c:pt idx="3620">
                  <c:v>5.0999999999999996</c:v>
                </c:pt>
                <c:pt idx="3621">
                  <c:v>16.221999999999987</c:v>
                </c:pt>
                <c:pt idx="3622">
                  <c:v>3.1459999999999999</c:v>
                </c:pt>
                <c:pt idx="3623">
                  <c:v>6.56</c:v>
                </c:pt>
                <c:pt idx="3624">
                  <c:v>3.8099999999999987</c:v>
                </c:pt>
                <c:pt idx="3625">
                  <c:v>4.5720000000000001</c:v>
                </c:pt>
                <c:pt idx="3626">
                  <c:v>3.2810000000000001</c:v>
                </c:pt>
                <c:pt idx="3627">
                  <c:v>4.0624999999999956</c:v>
                </c:pt>
                <c:pt idx="3628">
                  <c:v>4</c:v>
                </c:pt>
                <c:pt idx="3629">
                  <c:v>3.508</c:v>
                </c:pt>
                <c:pt idx="3630">
                  <c:v>31.8</c:v>
                </c:pt>
                <c:pt idx="3631">
                  <c:v>10.636000000000001</c:v>
                </c:pt>
                <c:pt idx="3632">
                  <c:v>14.633999999999999</c:v>
                </c:pt>
                <c:pt idx="3633">
                  <c:v>10.040000000000001</c:v>
                </c:pt>
                <c:pt idx="3634">
                  <c:v>7.78</c:v>
                </c:pt>
                <c:pt idx="3635">
                  <c:v>13.191000000000001</c:v>
                </c:pt>
                <c:pt idx="3636">
                  <c:v>2.2519999999999998</c:v>
                </c:pt>
                <c:pt idx="3637">
                  <c:v>18.87</c:v>
                </c:pt>
                <c:pt idx="3638">
                  <c:v>3.133</c:v>
                </c:pt>
                <c:pt idx="3639">
                  <c:v>14.775</c:v>
                </c:pt>
                <c:pt idx="3640">
                  <c:v>13.01</c:v>
                </c:pt>
                <c:pt idx="3641">
                  <c:v>20.631000000000046</c:v>
                </c:pt>
                <c:pt idx="3642">
                  <c:v>8.9991700000000012</c:v>
                </c:pt>
                <c:pt idx="3643">
                  <c:v>24</c:v>
                </c:pt>
                <c:pt idx="3644">
                  <c:v>2.9779399999999998</c:v>
                </c:pt>
                <c:pt idx="3645">
                  <c:v>17.190000000000001</c:v>
                </c:pt>
                <c:pt idx="3646">
                  <c:v>15.629999999999999</c:v>
                </c:pt>
                <c:pt idx="3647">
                  <c:v>9.8950000000000067</c:v>
                </c:pt>
                <c:pt idx="3648">
                  <c:v>46</c:v>
                </c:pt>
                <c:pt idx="3649">
                  <c:v>7.88</c:v>
                </c:pt>
                <c:pt idx="3650">
                  <c:v>8</c:v>
                </c:pt>
                <c:pt idx="3651">
                  <c:v>18.5</c:v>
                </c:pt>
                <c:pt idx="3652">
                  <c:v>18.164999999999999</c:v>
                </c:pt>
                <c:pt idx="3653">
                  <c:v>5.4130000000000003</c:v>
                </c:pt>
                <c:pt idx="3654">
                  <c:v>9.8990000000000027</c:v>
                </c:pt>
                <c:pt idx="3655">
                  <c:v>5.45</c:v>
                </c:pt>
                <c:pt idx="3656">
                  <c:v>8.613999999999999</c:v>
                </c:pt>
                <c:pt idx="3657">
                  <c:v>8.8000000000000007</c:v>
                </c:pt>
                <c:pt idx="3658">
                  <c:v>23.74</c:v>
                </c:pt>
                <c:pt idx="3659">
                  <c:v>6.9297000000000004</c:v>
                </c:pt>
                <c:pt idx="3660">
                  <c:v>41.3</c:v>
                </c:pt>
                <c:pt idx="3661">
                  <c:v>13</c:v>
                </c:pt>
                <c:pt idx="3662">
                  <c:v>5.5549999999999899</c:v>
                </c:pt>
                <c:pt idx="3663">
                  <c:v>5.2963000000000013</c:v>
                </c:pt>
                <c:pt idx="3664">
                  <c:v>3.13</c:v>
                </c:pt>
                <c:pt idx="3665">
                  <c:v>9.4360000000000035</c:v>
                </c:pt>
                <c:pt idx="3666">
                  <c:v>4.4370000000000003</c:v>
                </c:pt>
                <c:pt idx="3667">
                  <c:v>8.2299999999999986</c:v>
                </c:pt>
                <c:pt idx="3668">
                  <c:v>3.7570000000000001</c:v>
                </c:pt>
                <c:pt idx="3669">
                  <c:v>6.6919999999999975</c:v>
                </c:pt>
                <c:pt idx="3670">
                  <c:v>9.8600000000000048</c:v>
                </c:pt>
                <c:pt idx="3671">
                  <c:v>6.4752000000000107</c:v>
                </c:pt>
                <c:pt idx="3672">
                  <c:v>6.8</c:v>
                </c:pt>
                <c:pt idx="3673">
                  <c:v>7.0239999999999965</c:v>
                </c:pt>
                <c:pt idx="3674">
                  <c:v>10.934000000000001</c:v>
                </c:pt>
                <c:pt idx="3675">
                  <c:v>5.9314000000000098</c:v>
                </c:pt>
                <c:pt idx="3676">
                  <c:v>136</c:v>
                </c:pt>
                <c:pt idx="3677">
                  <c:v>5.67</c:v>
                </c:pt>
                <c:pt idx="3678">
                  <c:v>10.059000000000006</c:v>
                </c:pt>
                <c:pt idx="3679">
                  <c:v>12.57</c:v>
                </c:pt>
                <c:pt idx="3680">
                  <c:v>6.8</c:v>
                </c:pt>
                <c:pt idx="3681">
                  <c:v>5.9846000000000004</c:v>
                </c:pt>
                <c:pt idx="3682">
                  <c:v>3.7330000000000001</c:v>
                </c:pt>
                <c:pt idx="3683">
                  <c:v>13.69</c:v>
                </c:pt>
                <c:pt idx="3684">
                  <c:v>3.3899999999999997</c:v>
                </c:pt>
                <c:pt idx="3685">
                  <c:v>5.6899999999999995</c:v>
                </c:pt>
                <c:pt idx="3686">
                  <c:v>6.6644999999999879</c:v>
                </c:pt>
                <c:pt idx="3687">
                  <c:v>10.377000000000002</c:v>
                </c:pt>
                <c:pt idx="3688">
                  <c:v>5.3</c:v>
                </c:pt>
                <c:pt idx="3689">
                  <c:v>11.146999999999998</c:v>
                </c:pt>
                <c:pt idx="3690">
                  <c:v>6.9429999999999996</c:v>
                </c:pt>
                <c:pt idx="3691">
                  <c:v>2.4260999999999977</c:v>
                </c:pt>
                <c:pt idx="3692">
                  <c:v>7.4524999999999997</c:v>
                </c:pt>
                <c:pt idx="3693">
                  <c:v>7.4779999999999998</c:v>
                </c:pt>
                <c:pt idx="3694">
                  <c:v>6.6</c:v>
                </c:pt>
                <c:pt idx="3695">
                  <c:v>18.556999999999999</c:v>
                </c:pt>
                <c:pt idx="3696">
                  <c:v>5.3549999999999898</c:v>
                </c:pt>
                <c:pt idx="3697">
                  <c:v>19.899999999999999</c:v>
                </c:pt>
                <c:pt idx="3698">
                  <c:v>9.56</c:v>
                </c:pt>
                <c:pt idx="3699">
                  <c:v>6.0839999999999996</c:v>
                </c:pt>
                <c:pt idx="3700">
                  <c:v>15.02</c:v>
                </c:pt>
                <c:pt idx="3701">
                  <c:v>12</c:v>
                </c:pt>
                <c:pt idx="3702">
                  <c:v>23.93</c:v>
                </c:pt>
                <c:pt idx="3703">
                  <c:v>5.6989999999999945</c:v>
                </c:pt>
                <c:pt idx="3704">
                  <c:v>12.218999999999999</c:v>
                </c:pt>
                <c:pt idx="3705">
                  <c:v>26.17</c:v>
                </c:pt>
                <c:pt idx="3706">
                  <c:v>7.5880000000000001</c:v>
                </c:pt>
                <c:pt idx="3707">
                  <c:v>12.91</c:v>
                </c:pt>
                <c:pt idx="3708">
                  <c:v>9.43</c:v>
                </c:pt>
                <c:pt idx="3709">
                  <c:v>5.101</c:v>
                </c:pt>
                <c:pt idx="3710">
                  <c:v>4.08</c:v>
                </c:pt>
                <c:pt idx="3711">
                  <c:v>5.4580000000000002</c:v>
                </c:pt>
                <c:pt idx="3712">
                  <c:v>6.6719999999999997</c:v>
                </c:pt>
                <c:pt idx="3713">
                  <c:v>23.866</c:v>
                </c:pt>
                <c:pt idx="3714">
                  <c:v>6</c:v>
                </c:pt>
                <c:pt idx="3715">
                  <c:v>38.700000000000003</c:v>
                </c:pt>
                <c:pt idx="3716">
                  <c:v>32.5</c:v>
                </c:pt>
                <c:pt idx="3717">
                  <c:v>7.4</c:v>
                </c:pt>
                <c:pt idx="3718">
                  <c:v>12.253</c:v>
                </c:pt>
                <c:pt idx="3719">
                  <c:v>26.06</c:v>
                </c:pt>
                <c:pt idx="3720">
                  <c:v>17.734999999999999</c:v>
                </c:pt>
                <c:pt idx="3721">
                  <c:v>16.494999999999987</c:v>
                </c:pt>
                <c:pt idx="3722">
                  <c:v>4.6199999999999966</c:v>
                </c:pt>
                <c:pt idx="3723">
                  <c:v>10.739100000000001</c:v>
                </c:pt>
                <c:pt idx="3724">
                  <c:v>3.4279999999999999</c:v>
                </c:pt>
                <c:pt idx="3725">
                  <c:v>24.855</c:v>
                </c:pt>
                <c:pt idx="3726">
                  <c:v>18.47</c:v>
                </c:pt>
                <c:pt idx="3727">
                  <c:v>15.950000000000006</c:v>
                </c:pt>
                <c:pt idx="3728">
                  <c:v>11.033000000000001</c:v>
                </c:pt>
                <c:pt idx="3729">
                  <c:v>2.54</c:v>
                </c:pt>
                <c:pt idx="3730">
                  <c:v>10.67</c:v>
                </c:pt>
                <c:pt idx="3731">
                  <c:v>17.850000000000001</c:v>
                </c:pt>
                <c:pt idx="3732">
                  <c:v>22.37</c:v>
                </c:pt>
                <c:pt idx="3733">
                  <c:v>48</c:v>
                </c:pt>
                <c:pt idx="3734">
                  <c:v>22.027000000000001</c:v>
                </c:pt>
                <c:pt idx="3735">
                  <c:v>7.44</c:v>
                </c:pt>
                <c:pt idx="3736">
                  <c:v>3.9866999999999977</c:v>
                </c:pt>
                <c:pt idx="3737">
                  <c:v>7.94</c:v>
                </c:pt>
                <c:pt idx="3738">
                  <c:v>5.10299999999999</c:v>
                </c:pt>
                <c:pt idx="3739">
                  <c:v>3.8396999999999943</c:v>
                </c:pt>
                <c:pt idx="3740">
                  <c:v>5.9450000000000003</c:v>
                </c:pt>
                <c:pt idx="3741">
                  <c:v>4.1839999999999975</c:v>
                </c:pt>
                <c:pt idx="3742">
                  <c:v>10.46</c:v>
                </c:pt>
                <c:pt idx="3743">
                  <c:v>21.64</c:v>
                </c:pt>
                <c:pt idx="3744">
                  <c:v>5.5369999999999999</c:v>
                </c:pt>
                <c:pt idx="3745">
                  <c:v>3.7824</c:v>
                </c:pt>
                <c:pt idx="3746">
                  <c:v>45.8</c:v>
                </c:pt>
                <c:pt idx="3747">
                  <c:v>34.407000000000004</c:v>
                </c:pt>
                <c:pt idx="3748">
                  <c:v>11.514000000000001</c:v>
                </c:pt>
                <c:pt idx="3749">
                  <c:v>13.754</c:v>
                </c:pt>
                <c:pt idx="3750">
                  <c:v>38.309999999999995</c:v>
                </c:pt>
                <c:pt idx="3751">
                  <c:v>9.8750000000000213</c:v>
                </c:pt>
                <c:pt idx="3752">
                  <c:v>13.931000000000001</c:v>
                </c:pt>
                <c:pt idx="3753">
                  <c:v>80.61</c:v>
                </c:pt>
                <c:pt idx="3754">
                  <c:v>3.63</c:v>
                </c:pt>
                <c:pt idx="3755">
                  <c:v>10.927</c:v>
                </c:pt>
                <c:pt idx="3756">
                  <c:v>8.9</c:v>
                </c:pt>
                <c:pt idx="3757">
                  <c:v>33.620000000000012</c:v>
                </c:pt>
                <c:pt idx="3758">
                  <c:v>2.5</c:v>
                </c:pt>
                <c:pt idx="3759">
                  <c:v>17.305</c:v>
                </c:pt>
                <c:pt idx="3760">
                  <c:v>2.3651</c:v>
                </c:pt>
                <c:pt idx="3761">
                  <c:v>37.394000000000005</c:v>
                </c:pt>
                <c:pt idx="3762">
                  <c:v>9.7785000000000011</c:v>
                </c:pt>
                <c:pt idx="3763">
                  <c:v>2.46</c:v>
                </c:pt>
                <c:pt idx="3764">
                  <c:v>24.052</c:v>
                </c:pt>
                <c:pt idx="3765">
                  <c:v>9.3410000000000011</c:v>
                </c:pt>
                <c:pt idx="3766">
                  <c:v>2.7389800000000002</c:v>
                </c:pt>
                <c:pt idx="3767">
                  <c:v>3.3299999999999987</c:v>
                </c:pt>
                <c:pt idx="3768">
                  <c:v>105</c:v>
                </c:pt>
                <c:pt idx="3769">
                  <c:v>10.4</c:v>
                </c:pt>
                <c:pt idx="3770">
                  <c:v>21.797000000000001</c:v>
                </c:pt>
                <c:pt idx="3771">
                  <c:v>11.931000000000001</c:v>
                </c:pt>
                <c:pt idx="3772">
                  <c:v>9.7800000000000011</c:v>
                </c:pt>
                <c:pt idx="3773">
                  <c:v>2.8849999999999998</c:v>
                </c:pt>
                <c:pt idx="3774">
                  <c:v>12.16</c:v>
                </c:pt>
                <c:pt idx="3775">
                  <c:v>12.192300000000001</c:v>
                </c:pt>
                <c:pt idx="3776">
                  <c:v>12.838000000000001</c:v>
                </c:pt>
                <c:pt idx="3777">
                  <c:v>2.7919999999999998</c:v>
                </c:pt>
                <c:pt idx="3778">
                  <c:v>24.143999999999988</c:v>
                </c:pt>
                <c:pt idx="3779">
                  <c:v>13.903</c:v>
                </c:pt>
                <c:pt idx="3780">
                  <c:v>6.6083999999999996</c:v>
                </c:pt>
                <c:pt idx="3781">
                  <c:v>0.77500000000000147</c:v>
                </c:pt>
                <c:pt idx="3782">
                  <c:v>11.127999999999998</c:v>
                </c:pt>
                <c:pt idx="3783">
                  <c:v>7.8</c:v>
                </c:pt>
                <c:pt idx="3784">
                  <c:v>9.7000000000000011</c:v>
                </c:pt>
                <c:pt idx="3785">
                  <c:v>14.350000000000019</c:v>
                </c:pt>
                <c:pt idx="3786">
                  <c:v>11.68</c:v>
                </c:pt>
                <c:pt idx="3787">
                  <c:v>23.744999999999987</c:v>
                </c:pt>
                <c:pt idx="3788">
                  <c:v>1.1000000000000001</c:v>
                </c:pt>
                <c:pt idx="3789">
                  <c:v>3.968</c:v>
                </c:pt>
                <c:pt idx="3790">
                  <c:v>12.093</c:v>
                </c:pt>
                <c:pt idx="3791">
                  <c:v>5.5865</c:v>
                </c:pt>
                <c:pt idx="3792">
                  <c:v>20.117000000000051</c:v>
                </c:pt>
                <c:pt idx="3793">
                  <c:v>22.2</c:v>
                </c:pt>
                <c:pt idx="3794">
                  <c:v>26.310000000000031</c:v>
                </c:pt>
                <c:pt idx="3795">
                  <c:v>6.2</c:v>
                </c:pt>
                <c:pt idx="3796">
                  <c:v>2.88</c:v>
                </c:pt>
                <c:pt idx="3797">
                  <c:v>3.3499999999999988</c:v>
                </c:pt>
                <c:pt idx="3798">
                  <c:v>6.1629999999999878</c:v>
                </c:pt>
                <c:pt idx="3799">
                  <c:v>4.2004999999999999</c:v>
                </c:pt>
                <c:pt idx="3800">
                  <c:v>8.7840000000000025</c:v>
                </c:pt>
                <c:pt idx="3801">
                  <c:v>26</c:v>
                </c:pt>
                <c:pt idx="3802">
                  <c:v>4.5999999999999996</c:v>
                </c:pt>
                <c:pt idx="3803">
                  <c:v>2.9309999999999999E-2</c:v>
                </c:pt>
                <c:pt idx="3804">
                  <c:v>3.22</c:v>
                </c:pt>
                <c:pt idx="3805">
                  <c:v>6.2278999999999956</c:v>
                </c:pt>
                <c:pt idx="3806">
                  <c:v>5.2910000000000004</c:v>
                </c:pt>
                <c:pt idx="3807">
                  <c:v>12.157</c:v>
                </c:pt>
                <c:pt idx="3808">
                  <c:v>19.498999999999956</c:v>
                </c:pt>
                <c:pt idx="3809">
                  <c:v>8.1660000000000004</c:v>
                </c:pt>
                <c:pt idx="3810">
                  <c:v>8.8820000000000068</c:v>
                </c:pt>
                <c:pt idx="3811">
                  <c:v>30.631000000000046</c:v>
                </c:pt>
                <c:pt idx="3812">
                  <c:v>8.0062000000000015</c:v>
                </c:pt>
                <c:pt idx="3813">
                  <c:v>7.5789999999999997</c:v>
                </c:pt>
                <c:pt idx="3814">
                  <c:v>8.4010000000000016</c:v>
                </c:pt>
                <c:pt idx="3815">
                  <c:v>6.32099999999999</c:v>
                </c:pt>
                <c:pt idx="3816">
                  <c:v>36.929000000000002</c:v>
                </c:pt>
                <c:pt idx="3817">
                  <c:v>4.2397000000000107</c:v>
                </c:pt>
                <c:pt idx="3818">
                  <c:v>17.59</c:v>
                </c:pt>
                <c:pt idx="3819">
                  <c:v>4.7969999999999997</c:v>
                </c:pt>
                <c:pt idx="3820">
                  <c:v>4.2057000000000002</c:v>
                </c:pt>
                <c:pt idx="3821">
                  <c:v>12.032</c:v>
                </c:pt>
                <c:pt idx="3822">
                  <c:v>9.93</c:v>
                </c:pt>
                <c:pt idx="3823">
                  <c:v>9.2919999999999998</c:v>
                </c:pt>
                <c:pt idx="3824">
                  <c:v>39</c:v>
                </c:pt>
                <c:pt idx="3825">
                  <c:v>151.1</c:v>
                </c:pt>
                <c:pt idx="3826">
                  <c:v>10.061</c:v>
                </c:pt>
                <c:pt idx="3827">
                  <c:v>8.4</c:v>
                </c:pt>
                <c:pt idx="3828">
                  <c:v>13.653</c:v>
                </c:pt>
                <c:pt idx="3829">
                  <c:v>4.1629999999999878</c:v>
                </c:pt>
                <c:pt idx="3830">
                  <c:v>3.2559999999999998</c:v>
                </c:pt>
                <c:pt idx="3831">
                  <c:v>4.8327999999999998</c:v>
                </c:pt>
                <c:pt idx="3832">
                  <c:v>4.6819999999999995</c:v>
                </c:pt>
                <c:pt idx="3833">
                  <c:v>5.1639999999999899</c:v>
                </c:pt>
                <c:pt idx="3834">
                  <c:v>6.056</c:v>
                </c:pt>
                <c:pt idx="3835">
                  <c:v>6.2210000000000001</c:v>
                </c:pt>
                <c:pt idx="3836">
                  <c:v>5.8319999999999999</c:v>
                </c:pt>
                <c:pt idx="3837">
                  <c:v>8.0450000000000017</c:v>
                </c:pt>
                <c:pt idx="3838">
                  <c:v>211</c:v>
                </c:pt>
                <c:pt idx="3839">
                  <c:v>4.3099999999999996</c:v>
                </c:pt>
                <c:pt idx="3840">
                  <c:v>6.4969999999999999</c:v>
                </c:pt>
                <c:pt idx="3841">
                  <c:v>3.5973000000000002</c:v>
                </c:pt>
                <c:pt idx="3842">
                  <c:v>5.9820000000000002</c:v>
                </c:pt>
                <c:pt idx="3843">
                  <c:v>35.864000000000004</c:v>
                </c:pt>
                <c:pt idx="3844">
                  <c:v>6.4248999999999965</c:v>
                </c:pt>
                <c:pt idx="3845">
                  <c:v>5.8029999999999955</c:v>
                </c:pt>
                <c:pt idx="3846">
                  <c:v>12.798799999999998</c:v>
                </c:pt>
                <c:pt idx="3847">
                  <c:v>7.9597000000000024</c:v>
                </c:pt>
                <c:pt idx="3848">
                  <c:v>6.35</c:v>
                </c:pt>
                <c:pt idx="3849">
                  <c:v>1.2975999999999972</c:v>
                </c:pt>
                <c:pt idx="3850">
                  <c:v>3.63</c:v>
                </c:pt>
                <c:pt idx="3851">
                  <c:v>24.4</c:v>
                </c:pt>
                <c:pt idx="3852">
                  <c:v>18.228000000000002</c:v>
                </c:pt>
                <c:pt idx="3853">
                  <c:v>5.4960000000000004</c:v>
                </c:pt>
                <c:pt idx="3854">
                  <c:v>5.9</c:v>
                </c:pt>
                <c:pt idx="3855">
                  <c:v>3.1757999999999997</c:v>
                </c:pt>
                <c:pt idx="3856">
                  <c:v>5.9</c:v>
                </c:pt>
                <c:pt idx="3857">
                  <c:v>31.82</c:v>
                </c:pt>
                <c:pt idx="3858">
                  <c:v>21.935199999999952</c:v>
                </c:pt>
                <c:pt idx="3859">
                  <c:v>18.199000000000005</c:v>
                </c:pt>
                <c:pt idx="3860">
                  <c:v>25.23</c:v>
                </c:pt>
                <c:pt idx="3861">
                  <c:v>12.067</c:v>
                </c:pt>
                <c:pt idx="3862">
                  <c:v>6.3029999999999955</c:v>
                </c:pt>
                <c:pt idx="3863">
                  <c:v>15.085000000000004</c:v>
                </c:pt>
                <c:pt idx="3864">
                  <c:v>8.2426000000000013</c:v>
                </c:pt>
                <c:pt idx="3865">
                  <c:v>4.8039999999999985</c:v>
                </c:pt>
                <c:pt idx="3866">
                  <c:v>1200</c:v>
                </c:pt>
                <c:pt idx="3867">
                  <c:v>13.2</c:v>
                </c:pt>
                <c:pt idx="3868">
                  <c:v>5.9880000000000004</c:v>
                </c:pt>
                <c:pt idx="3869">
                  <c:v>22.004999999999999</c:v>
                </c:pt>
                <c:pt idx="3870">
                  <c:v>8.3830000000000027</c:v>
                </c:pt>
                <c:pt idx="3871">
                  <c:v>27.818200000000001</c:v>
                </c:pt>
                <c:pt idx="3872">
                  <c:v>19.635000000000005</c:v>
                </c:pt>
                <c:pt idx="3873">
                  <c:v>3.0719999999999987</c:v>
                </c:pt>
                <c:pt idx="3874">
                  <c:v>16.5</c:v>
                </c:pt>
                <c:pt idx="3875">
                  <c:v>24.259999999999987</c:v>
                </c:pt>
                <c:pt idx="3876">
                  <c:v>2.6865000000000001</c:v>
                </c:pt>
                <c:pt idx="3877">
                  <c:v>29.215</c:v>
                </c:pt>
                <c:pt idx="3878">
                  <c:v>14.44</c:v>
                </c:pt>
                <c:pt idx="3879">
                  <c:v>3.9739999999999998</c:v>
                </c:pt>
                <c:pt idx="3880">
                  <c:v>6.7489999999999997</c:v>
                </c:pt>
                <c:pt idx="3881">
                  <c:v>10.8903</c:v>
                </c:pt>
                <c:pt idx="3882">
                  <c:v>6.0060000000000002</c:v>
                </c:pt>
                <c:pt idx="3883">
                  <c:v>30.58</c:v>
                </c:pt>
                <c:pt idx="3884">
                  <c:v>6.9050000000000002</c:v>
                </c:pt>
                <c:pt idx="3885">
                  <c:v>2.8699999999999997</c:v>
                </c:pt>
                <c:pt idx="3886">
                  <c:v>12.07</c:v>
                </c:pt>
                <c:pt idx="3887">
                  <c:v>2.94</c:v>
                </c:pt>
                <c:pt idx="3888">
                  <c:v>5.8599999999999985</c:v>
                </c:pt>
                <c:pt idx="3889">
                  <c:v>2.4539999999999997</c:v>
                </c:pt>
                <c:pt idx="3890">
                  <c:v>12.999000000000002</c:v>
                </c:pt>
                <c:pt idx="3891">
                  <c:v>26.606000000000005</c:v>
                </c:pt>
                <c:pt idx="3892">
                  <c:v>31.151000000000035</c:v>
                </c:pt>
                <c:pt idx="3893">
                  <c:v>6.41</c:v>
                </c:pt>
                <c:pt idx="3894">
                  <c:v>27.937000000000001</c:v>
                </c:pt>
                <c:pt idx="3895">
                  <c:v>5.0999999999999996</c:v>
                </c:pt>
                <c:pt idx="3896">
                  <c:v>11.98</c:v>
                </c:pt>
                <c:pt idx="3897">
                  <c:v>19.489999999999952</c:v>
                </c:pt>
                <c:pt idx="3898">
                  <c:v>13.29</c:v>
                </c:pt>
                <c:pt idx="3899">
                  <c:v>9.0741699999999987</c:v>
                </c:pt>
                <c:pt idx="3900">
                  <c:v>12.027999999999999</c:v>
                </c:pt>
                <c:pt idx="3901">
                  <c:v>15.25</c:v>
                </c:pt>
                <c:pt idx="3902">
                  <c:v>4.3069999999999995</c:v>
                </c:pt>
                <c:pt idx="3903">
                  <c:v>7.3199999999999985</c:v>
                </c:pt>
                <c:pt idx="3904">
                  <c:v>13.856000000000023</c:v>
                </c:pt>
                <c:pt idx="3905">
                  <c:v>18</c:v>
                </c:pt>
                <c:pt idx="3906">
                  <c:v>11.8</c:v>
                </c:pt>
                <c:pt idx="3907">
                  <c:v>18.72</c:v>
                </c:pt>
                <c:pt idx="3908">
                  <c:v>6.0419999999999998</c:v>
                </c:pt>
                <c:pt idx="3909">
                  <c:v>5.1379999999999955</c:v>
                </c:pt>
                <c:pt idx="3910">
                  <c:v>6.2139999999999995</c:v>
                </c:pt>
                <c:pt idx="3911">
                  <c:v>3.9</c:v>
                </c:pt>
                <c:pt idx="3912">
                  <c:v>2.4</c:v>
                </c:pt>
                <c:pt idx="3913">
                  <c:v>9.1960000000000015</c:v>
                </c:pt>
                <c:pt idx="3914">
                  <c:v>7.0072999999999999</c:v>
                </c:pt>
                <c:pt idx="3915">
                  <c:v>9.77</c:v>
                </c:pt>
                <c:pt idx="3916">
                  <c:v>17.2</c:v>
                </c:pt>
                <c:pt idx="3917">
                  <c:v>7.7169999999999996</c:v>
                </c:pt>
                <c:pt idx="3918">
                  <c:v>14.766</c:v>
                </c:pt>
                <c:pt idx="3919">
                  <c:v>3.9499999999999997</c:v>
                </c:pt>
                <c:pt idx="3920">
                  <c:v>20.664000000000001</c:v>
                </c:pt>
                <c:pt idx="3921">
                  <c:v>5.44</c:v>
                </c:pt>
                <c:pt idx="3922">
                  <c:v>7.8132000000000001</c:v>
                </c:pt>
                <c:pt idx="3923">
                  <c:v>5.0324999999999998</c:v>
                </c:pt>
                <c:pt idx="3924">
                  <c:v>29</c:v>
                </c:pt>
                <c:pt idx="3925">
                  <c:v>9.5660000000000007</c:v>
                </c:pt>
                <c:pt idx="3926">
                  <c:v>33.42</c:v>
                </c:pt>
                <c:pt idx="3927">
                  <c:v>7.6479999999999899</c:v>
                </c:pt>
                <c:pt idx="3928">
                  <c:v>9.1050000000000004</c:v>
                </c:pt>
                <c:pt idx="3929">
                  <c:v>8.0074000000000005</c:v>
                </c:pt>
                <c:pt idx="3930">
                  <c:v>19.47</c:v>
                </c:pt>
                <c:pt idx="3931">
                  <c:v>9.4050000000000047</c:v>
                </c:pt>
                <c:pt idx="3932">
                  <c:v>28.459999999999987</c:v>
                </c:pt>
                <c:pt idx="3933">
                  <c:v>7.1710000000000003</c:v>
                </c:pt>
                <c:pt idx="3934">
                  <c:v>19.399999999999999</c:v>
                </c:pt>
                <c:pt idx="3935">
                  <c:v>5.9320000000000004</c:v>
                </c:pt>
                <c:pt idx="3936">
                  <c:v>15.706</c:v>
                </c:pt>
                <c:pt idx="3937">
                  <c:v>4.45</c:v>
                </c:pt>
                <c:pt idx="3938">
                  <c:v>14.912000000000004</c:v>
                </c:pt>
                <c:pt idx="3939">
                  <c:v>9.2550000000000008</c:v>
                </c:pt>
                <c:pt idx="3940">
                  <c:v>3.3</c:v>
                </c:pt>
                <c:pt idx="3941">
                  <c:v>3.8547999999999987</c:v>
                </c:pt>
                <c:pt idx="3942">
                  <c:v>17.267999999999986</c:v>
                </c:pt>
                <c:pt idx="3943">
                  <c:v>16.97</c:v>
                </c:pt>
                <c:pt idx="3944">
                  <c:v>38.700000000000003</c:v>
                </c:pt>
                <c:pt idx="3945">
                  <c:v>15.950000000000006</c:v>
                </c:pt>
                <c:pt idx="3946">
                  <c:v>5.1259999999999888</c:v>
                </c:pt>
                <c:pt idx="3947">
                  <c:v>4.9859999999999998</c:v>
                </c:pt>
                <c:pt idx="3948">
                  <c:v>3.7</c:v>
                </c:pt>
                <c:pt idx="3949">
                  <c:v>6.9720000000000004</c:v>
                </c:pt>
                <c:pt idx="3950">
                  <c:v>15.6</c:v>
                </c:pt>
                <c:pt idx="3951">
                  <c:v>14.848000000000001</c:v>
                </c:pt>
                <c:pt idx="3952">
                  <c:v>20</c:v>
                </c:pt>
                <c:pt idx="3953">
                  <c:v>20.456</c:v>
                </c:pt>
                <c:pt idx="3954">
                  <c:v>6</c:v>
                </c:pt>
                <c:pt idx="3955">
                  <c:v>5.1606999999999985</c:v>
                </c:pt>
                <c:pt idx="3956">
                  <c:v>20.991</c:v>
                </c:pt>
                <c:pt idx="3957">
                  <c:v>17.584499999999952</c:v>
                </c:pt>
                <c:pt idx="3958">
                  <c:v>12</c:v>
                </c:pt>
                <c:pt idx="3959">
                  <c:v>14.827</c:v>
                </c:pt>
                <c:pt idx="3960">
                  <c:v>8.8015000000000008</c:v>
                </c:pt>
                <c:pt idx="3961">
                  <c:v>9.6</c:v>
                </c:pt>
                <c:pt idx="3962">
                  <c:v>4.8</c:v>
                </c:pt>
                <c:pt idx="3963">
                  <c:v>7.4610000000000003</c:v>
                </c:pt>
                <c:pt idx="3964">
                  <c:v>4.72</c:v>
                </c:pt>
                <c:pt idx="3965">
                  <c:v>10.105</c:v>
                </c:pt>
                <c:pt idx="3966">
                  <c:v>19.71</c:v>
                </c:pt>
                <c:pt idx="3967">
                  <c:v>3.8369999999999953</c:v>
                </c:pt>
                <c:pt idx="3968">
                  <c:v>4.3760000000000003</c:v>
                </c:pt>
                <c:pt idx="3969">
                  <c:v>5.01</c:v>
                </c:pt>
                <c:pt idx="3970">
                  <c:v>9.2457000000000011</c:v>
                </c:pt>
                <c:pt idx="3971">
                  <c:v>8</c:v>
                </c:pt>
                <c:pt idx="3972">
                  <c:v>10</c:v>
                </c:pt>
                <c:pt idx="3973">
                  <c:v>15.741299999999999</c:v>
                </c:pt>
                <c:pt idx="3974">
                  <c:v>16.706</c:v>
                </c:pt>
                <c:pt idx="3975">
                  <c:v>14.491</c:v>
                </c:pt>
                <c:pt idx="3976">
                  <c:v>3</c:v>
                </c:pt>
                <c:pt idx="3977">
                  <c:v>4.5999999999999996</c:v>
                </c:pt>
                <c:pt idx="3978">
                  <c:v>18.280999999999956</c:v>
                </c:pt>
                <c:pt idx="3979">
                  <c:v>3.7</c:v>
                </c:pt>
                <c:pt idx="3980">
                  <c:v>3.2</c:v>
                </c:pt>
                <c:pt idx="3981">
                  <c:v>10.282</c:v>
                </c:pt>
                <c:pt idx="3982">
                  <c:v>10.227999999999998</c:v>
                </c:pt>
                <c:pt idx="3983">
                  <c:v>7.4961000000000002</c:v>
                </c:pt>
                <c:pt idx="3984">
                  <c:v>8.121599999999999</c:v>
                </c:pt>
                <c:pt idx="3985">
                  <c:v>17.961999999999989</c:v>
                </c:pt>
                <c:pt idx="3986">
                  <c:v>10.243999999999998</c:v>
                </c:pt>
                <c:pt idx="3987">
                  <c:v>2.8159999999999967</c:v>
                </c:pt>
                <c:pt idx="3988">
                  <c:v>6.5</c:v>
                </c:pt>
                <c:pt idx="3989">
                  <c:v>11.77</c:v>
                </c:pt>
                <c:pt idx="3990">
                  <c:v>17.02</c:v>
                </c:pt>
                <c:pt idx="3991">
                  <c:v>10.559000000000006</c:v>
                </c:pt>
                <c:pt idx="3992">
                  <c:v>5.3719999999999999</c:v>
                </c:pt>
                <c:pt idx="3993">
                  <c:v>9.7000000000000011</c:v>
                </c:pt>
                <c:pt idx="3994">
                  <c:v>7.2639999999999985</c:v>
                </c:pt>
                <c:pt idx="3995">
                  <c:v>10.061</c:v>
                </c:pt>
                <c:pt idx="3996">
                  <c:v>8.3700000000000028</c:v>
                </c:pt>
                <c:pt idx="3997">
                  <c:v>20.73</c:v>
                </c:pt>
                <c:pt idx="3998">
                  <c:v>8.827</c:v>
                </c:pt>
                <c:pt idx="3999">
                  <c:v>5.899</c:v>
                </c:pt>
                <c:pt idx="4000">
                  <c:v>12</c:v>
                </c:pt>
                <c:pt idx="4001">
                  <c:v>250</c:v>
                </c:pt>
                <c:pt idx="4002">
                  <c:v>10.229999999999999</c:v>
                </c:pt>
                <c:pt idx="4003">
                  <c:v>3.9749999999999988</c:v>
                </c:pt>
                <c:pt idx="4004">
                  <c:v>8.3000000000000007</c:v>
                </c:pt>
                <c:pt idx="4005">
                  <c:v>4.2009999999999996</c:v>
                </c:pt>
                <c:pt idx="4006">
                  <c:v>8.0950000000000006</c:v>
                </c:pt>
                <c:pt idx="4007">
                  <c:v>22.914000000000001</c:v>
                </c:pt>
                <c:pt idx="4008">
                  <c:v>2.2400000000000002</c:v>
                </c:pt>
                <c:pt idx="4009">
                  <c:v>7.2750000000000004</c:v>
                </c:pt>
                <c:pt idx="4010">
                  <c:v>14</c:v>
                </c:pt>
                <c:pt idx="4011">
                  <c:v>3.52</c:v>
                </c:pt>
                <c:pt idx="4012">
                  <c:v>3.8409999999999997</c:v>
                </c:pt>
                <c:pt idx="4013">
                  <c:v>10.729999999999999</c:v>
                </c:pt>
                <c:pt idx="4014">
                  <c:v>7.399</c:v>
                </c:pt>
                <c:pt idx="4015">
                  <c:v>1</c:v>
                </c:pt>
                <c:pt idx="4016">
                  <c:v>22</c:v>
                </c:pt>
                <c:pt idx="4017">
                  <c:v>9.3860000000000028</c:v>
                </c:pt>
                <c:pt idx="4018">
                  <c:v>5.3849999999999945</c:v>
                </c:pt>
                <c:pt idx="4019">
                  <c:v>8.8250000000000028</c:v>
                </c:pt>
                <c:pt idx="4020">
                  <c:v>11.8</c:v>
                </c:pt>
                <c:pt idx="4021">
                  <c:v>28.43</c:v>
                </c:pt>
                <c:pt idx="4022">
                  <c:v>17.5</c:v>
                </c:pt>
                <c:pt idx="4023">
                  <c:v>4.2770000000000001</c:v>
                </c:pt>
                <c:pt idx="4024">
                  <c:v>3.0179</c:v>
                </c:pt>
                <c:pt idx="4025">
                  <c:v>4.7300000000000004</c:v>
                </c:pt>
                <c:pt idx="4026">
                  <c:v>24</c:v>
                </c:pt>
                <c:pt idx="4027">
                  <c:v>13.395000000000019</c:v>
                </c:pt>
                <c:pt idx="4028">
                  <c:v>9.2276000000000025</c:v>
                </c:pt>
                <c:pt idx="4029">
                  <c:v>4.0094000000000003</c:v>
                </c:pt>
                <c:pt idx="4030">
                  <c:v>22.439999999999987</c:v>
                </c:pt>
                <c:pt idx="4031">
                  <c:v>7.0339999999999998</c:v>
                </c:pt>
                <c:pt idx="4032">
                  <c:v>15.3</c:v>
                </c:pt>
                <c:pt idx="4033">
                  <c:v>5.8168999999999995</c:v>
                </c:pt>
                <c:pt idx="4034">
                  <c:v>0.35800000000000032</c:v>
                </c:pt>
                <c:pt idx="4035">
                  <c:v>6</c:v>
                </c:pt>
                <c:pt idx="4036">
                  <c:v>6</c:v>
                </c:pt>
                <c:pt idx="4037">
                  <c:v>5</c:v>
                </c:pt>
                <c:pt idx="4038">
                  <c:v>10.045</c:v>
                </c:pt>
                <c:pt idx="4039">
                  <c:v>4.9770000000000003</c:v>
                </c:pt>
                <c:pt idx="4040">
                  <c:v>5.6360000000000001</c:v>
                </c:pt>
                <c:pt idx="4041">
                  <c:v>5.7779999999999996</c:v>
                </c:pt>
                <c:pt idx="4042">
                  <c:v>12.333</c:v>
                </c:pt>
                <c:pt idx="4043">
                  <c:v>5.2961999999999998</c:v>
                </c:pt>
                <c:pt idx="4044">
                  <c:v>6.806</c:v>
                </c:pt>
                <c:pt idx="4045">
                  <c:v>12.726000000000001</c:v>
                </c:pt>
                <c:pt idx="4046">
                  <c:v>6.3539999999999965</c:v>
                </c:pt>
                <c:pt idx="4047">
                  <c:v>30</c:v>
                </c:pt>
                <c:pt idx="4048">
                  <c:v>12.499000000000002</c:v>
                </c:pt>
                <c:pt idx="4049">
                  <c:v>21.779</c:v>
                </c:pt>
                <c:pt idx="4050">
                  <c:v>7.52</c:v>
                </c:pt>
                <c:pt idx="4051">
                  <c:v>13.018000000000001</c:v>
                </c:pt>
                <c:pt idx="4052">
                  <c:v>3.8219999999999987</c:v>
                </c:pt>
                <c:pt idx="4053">
                  <c:v>4.2300000000000004</c:v>
                </c:pt>
                <c:pt idx="4054">
                  <c:v>6.1139999999999946</c:v>
                </c:pt>
                <c:pt idx="4055">
                  <c:v>3.14</c:v>
                </c:pt>
                <c:pt idx="4056">
                  <c:v>14.950800000000006</c:v>
                </c:pt>
                <c:pt idx="4057">
                  <c:v>8.49</c:v>
                </c:pt>
                <c:pt idx="4058">
                  <c:v>10.446</c:v>
                </c:pt>
                <c:pt idx="4059">
                  <c:v>16.670000000000005</c:v>
                </c:pt>
                <c:pt idx="4060">
                  <c:v>12.283000000000001</c:v>
                </c:pt>
                <c:pt idx="4061">
                  <c:v>22.310000000000031</c:v>
                </c:pt>
                <c:pt idx="4062">
                  <c:v>15.55</c:v>
                </c:pt>
                <c:pt idx="4063">
                  <c:v>13.91</c:v>
                </c:pt>
                <c:pt idx="4064">
                  <c:v>3.4099999999999997</c:v>
                </c:pt>
                <c:pt idx="4065">
                  <c:v>2.4059999999999997</c:v>
                </c:pt>
                <c:pt idx="4066">
                  <c:v>5.56</c:v>
                </c:pt>
                <c:pt idx="4067">
                  <c:v>12</c:v>
                </c:pt>
                <c:pt idx="4068">
                  <c:v>14.92</c:v>
                </c:pt>
                <c:pt idx="4069">
                  <c:v>56.8</c:v>
                </c:pt>
                <c:pt idx="4070">
                  <c:v>3.5</c:v>
                </c:pt>
                <c:pt idx="4071">
                  <c:v>85</c:v>
                </c:pt>
                <c:pt idx="4072">
                  <c:v>2.66</c:v>
                </c:pt>
                <c:pt idx="4073">
                  <c:v>6.2944999999999975</c:v>
                </c:pt>
                <c:pt idx="4074">
                  <c:v>8</c:v>
                </c:pt>
                <c:pt idx="4075">
                  <c:v>6.3275999999999888</c:v>
                </c:pt>
                <c:pt idx="4076">
                  <c:v>7.2669999999999995</c:v>
                </c:pt>
                <c:pt idx="4077">
                  <c:v>7.5</c:v>
                </c:pt>
                <c:pt idx="4078">
                  <c:v>6</c:v>
                </c:pt>
                <c:pt idx="4079">
                  <c:v>10</c:v>
                </c:pt>
                <c:pt idx="4080">
                  <c:v>14.845000000000002</c:v>
                </c:pt>
                <c:pt idx="4081">
                  <c:v>7.2050000000000001</c:v>
                </c:pt>
                <c:pt idx="4082">
                  <c:v>2.8479999999999999</c:v>
                </c:pt>
                <c:pt idx="4083">
                  <c:v>6.0939999999999985</c:v>
                </c:pt>
                <c:pt idx="4084">
                  <c:v>4.03</c:v>
                </c:pt>
                <c:pt idx="4085">
                  <c:v>9.4700000000000006</c:v>
                </c:pt>
                <c:pt idx="4086">
                  <c:v>3.1619999999999999</c:v>
                </c:pt>
                <c:pt idx="4087">
                  <c:v>5.34</c:v>
                </c:pt>
                <c:pt idx="4088">
                  <c:v>8.8650000000000233</c:v>
                </c:pt>
                <c:pt idx="4089">
                  <c:v>2.4459999999999997</c:v>
                </c:pt>
                <c:pt idx="4090">
                  <c:v>2.8813</c:v>
                </c:pt>
                <c:pt idx="4091">
                  <c:v>8.6160000000000014</c:v>
                </c:pt>
                <c:pt idx="4092">
                  <c:v>7.5</c:v>
                </c:pt>
                <c:pt idx="4093">
                  <c:v>27.24</c:v>
                </c:pt>
                <c:pt idx="4094">
                  <c:v>20.081999999999987</c:v>
                </c:pt>
                <c:pt idx="4095">
                  <c:v>15.602</c:v>
                </c:pt>
                <c:pt idx="4096">
                  <c:v>178.5</c:v>
                </c:pt>
                <c:pt idx="4097">
                  <c:v>6.06</c:v>
                </c:pt>
                <c:pt idx="4098">
                  <c:v>62.349999999999994</c:v>
                </c:pt>
                <c:pt idx="4099">
                  <c:v>4.3199999999999985</c:v>
                </c:pt>
                <c:pt idx="4100">
                  <c:v>4.298</c:v>
                </c:pt>
                <c:pt idx="4101">
                  <c:v>40.800000000000004</c:v>
                </c:pt>
                <c:pt idx="4102">
                  <c:v>2.9699999999999998</c:v>
                </c:pt>
                <c:pt idx="4103">
                  <c:v>5.5519999999999996</c:v>
                </c:pt>
                <c:pt idx="4104">
                  <c:v>5.8639999999999946</c:v>
                </c:pt>
                <c:pt idx="4105">
                  <c:v>8.3610000000000007</c:v>
                </c:pt>
                <c:pt idx="4106">
                  <c:v>5.6499999999999995</c:v>
                </c:pt>
                <c:pt idx="4107">
                  <c:v>5.5739999999999998</c:v>
                </c:pt>
                <c:pt idx="4108">
                  <c:v>3.5789999999999997</c:v>
                </c:pt>
                <c:pt idx="4109">
                  <c:v>7.7910000000000004</c:v>
                </c:pt>
                <c:pt idx="4110">
                  <c:v>13.07</c:v>
                </c:pt>
                <c:pt idx="4111">
                  <c:v>3.2570000000000001</c:v>
                </c:pt>
                <c:pt idx="4112">
                  <c:v>2.9099999999999997</c:v>
                </c:pt>
                <c:pt idx="4113">
                  <c:v>8.5260000000000016</c:v>
                </c:pt>
                <c:pt idx="4114">
                  <c:v>10.943</c:v>
                </c:pt>
                <c:pt idx="4115">
                  <c:v>8.33</c:v>
                </c:pt>
                <c:pt idx="4116">
                  <c:v>21.033999999999999</c:v>
                </c:pt>
                <c:pt idx="4117">
                  <c:v>8.1399999999999988</c:v>
                </c:pt>
                <c:pt idx="4118">
                  <c:v>3.06</c:v>
                </c:pt>
                <c:pt idx="4119">
                  <c:v>4.6199999999999966</c:v>
                </c:pt>
                <c:pt idx="4120">
                  <c:v>21.152999999999999</c:v>
                </c:pt>
                <c:pt idx="4121">
                  <c:v>6.7514000000000003</c:v>
                </c:pt>
                <c:pt idx="4122">
                  <c:v>3.6</c:v>
                </c:pt>
                <c:pt idx="4123">
                  <c:v>5.7439999999999998</c:v>
                </c:pt>
                <c:pt idx="4124">
                  <c:v>8.17</c:v>
                </c:pt>
                <c:pt idx="4125">
                  <c:v>7.9300000000000024</c:v>
                </c:pt>
                <c:pt idx="4126">
                  <c:v>3.2</c:v>
                </c:pt>
                <c:pt idx="4127">
                  <c:v>12.307</c:v>
                </c:pt>
                <c:pt idx="4128">
                  <c:v>3.73</c:v>
                </c:pt>
                <c:pt idx="4129">
                  <c:v>5.3</c:v>
                </c:pt>
                <c:pt idx="4130">
                  <c:v>4.6339999999999995</c:v>
                </c:pt>
                <c:pt idx="4131">
                  <c:v>57.96</c:v>
                </c:pt>
                <c:pt idx="4132">
                  <c:v>7.3996000000000004</c:v>
                </c:pt>
                <c:pt idx="4133">
                  <c:v>6.72</c:v>
                </c:pt>
                <c:pt idx="4134">
                  <c:v>24</c:v>
                </c:pt>
                <c:pt idx="4135">
                  <c:v>34</c:v>
                </c:pt>
                <c:pt idx="4136">
                  <c:v>170</c:v>
                </c:pt>
                <c:pt idx="4137">
                  <c:v>4.5477999999999996</c:v>
                </c:pt>
                <c:pt idx="4138">
                  <c:v>18.350000000000001</c:v>
                </c:pt>
                <c:pt idx="4139">
                  <c:v>20.190000000000001</c:v>
                </c:pt>
                <c:pt idx="4140">
                  <c:v>7.68</c:v>
                </c:pt>
                <c:pt idx="4141">
                  <c:v>7.33</c:v>
                </c:pt>
                <c:pt idx="4142">
                  <c:v>61.28</c:v>
                </c:pt>
                <c:pt idx="4143">
                  <c:v>6.6</c:v>
                </c:pt>
                <c:pt idx="4144">
                  <c:v>4.7743000000000002</c:v>
                </c:pt>
                <c:pt idx="4145">
                  <c:v>22.5</c:v>
                </c:pt>
                <c:pt idx="4146">
                  <c:v>3.4739300000000002</c:v>
                </c:pt>
                <c:pt idx="4147">
                  <c:v>16</c:v>
                </c:pt>
                <c:pt idx="4148">
                  <c:v>34.75</c:v>
                </c:pt>
                <c:pt idx="4149">
                  <c:v>32.89</c:v>
                </c:pt>
                <c:pt idx="4150">
                  <c:v>5.3</c:v>
                </c:pt>
                <c:pt idx="4151">
                  <c:v>2.7989999999999999</c:v>
                </c:pt>
                <c:pt idx="4152">
                  <c:v>13.62</c:v>
                </c:pt>
                <c:pt idx="4153">
                  <c:v>29.56</c:v>
                </c:pt>
                <c:pt idx="4154">
                  <c:v>3.5559999999999987</c:v>
                </c:pt>
                <c:pt idx="4155">
                  <c:v>9.713000000000001</c:v>
                </c:pt>
                <c:pt idx="4156">
                  <c:v>18.608000000000001</c:v>
                </c:pt>
                <c:pt idx="4157">
                  <c:v>32.160000000000011</c:v>
                </c:pt>
                <c:pt idx="4158">
                  <c:v>6.74</c:v>
                </c:pt>
                <c:pt idx="4159">
                  <c:v>12</c:v>
                </c:pt>
                <c:pt idx="4160">
                  <c:v>5.0363000000000024</c:v>
                </c:pt>
                <c:pt idx="4161">
                  <c:v>14.217999999999998</c:v>
                </c:pt>
                <c:pt idx="4162">
                  <c:v>17.100000000000001</c:v>
                </c:pt>
                <c:pt idx="4163">
                  <c:v>5.64</c:v>
                </c:pt>
                <c:pt idx="4164">
                  <c:v>3.4341999999999997</c:v>
                </c:pt>
                <c:pt idx="4165">
                  <c:v>10.51</c:v>
                </c:pt>
                <c:pt idx="4166">
                  <c:v>6.58</c:v>
                </c:pt>
                <c:pt idx="4167">
                  <c:v>16.597999999999999</c:v>
                </c:pt>
                <c:pt idx="4168">
                  <c:v>7.81</c:v>
                </c:pt>
                <c:pt idx="4169">
                  <c:v>10.489000000000004</c:v>
                </c:pt>
                <c:pt idx="4170">
                  <c:v>3.637</c:v>
                </c:pt>
                <c:pt idx="4171">
                  <c:v>11.290700000000001</c:v>
                </c:pt>
                <c:pt idx="4172">
                  <c:v>43.190000000000012</c:v>
                </c:pt>
                <c:pt idx="4173">
                  <c:v>14.790999999999999</c:v>
                </c:pt>
                <c:pt idx="4174">
                  <c:v>4.9572000000000003</c:v>
                </c:pt>
                <c:pt idx="4175">
                  <c:v>4.6659999999999897</c:v>
                </c:pt>
                <c:pt idx="4176">
                  <c:v>7.4946999999999999</c:v>
                </c:pt>
                <c:pt idx="4177">
                  <c:v>64.599999999999994</c:v>
                </c:pt>
                <c:pt idx="4178">
                  <c:v>6.0569999999999995</c:v>
                </c:pt>
                <c:pt idx="4179">
                  <c:v>5.49</c:v>
                </c:pt>
                <c:pt idx="4180">
                  <c:v>16.57</c:v>
                </c:pt>
                <c:pt idx="4181">
                  <c:v>6.9020000000000001</c:v>
                </c:pt>
                <c:pt idx="4182">
                  <c:v>37.379999999999995</c:v>
                </c:pt>
                <c:pt idx="4183">
                  <c:v>42.02</c:v>
                </c:pt>
                <c:pt idx="4184">
                  <c:v>3.8699999999999997</c:v>
                </c:pt>
                <c:pt idx="4185">
                  <c:v>155</c:v>
                </c:pt>
                <c:pt idx="4186">
                  <c:v>25.271999999999988</c:v>
                </c:pt>
                <c:pt idx="4187">
                  <c:v>5.4889999999999999</c:v>
                </c:pt>
                <c:pt idx="4188">
                  <c:v>16.521000000000001</c:v>
                </c:pt>
                <c:pt idx="4189">
                  <c:v>20.399999999999999</c:v>
                </c:pt>
                <c:pt idx="4190">
                  <c:v>50.6</c:v>
                </c:pt>
                <c:pt idx="4191">
                  <c:v>8.6399999999999988</c:v>
                </c:pt>
                <c:pt idx="4192">
                  <c:v>18.5</c:v>
                </c:pt>
                <c:pt idx="4193">
                  <c:v>4.1693999999999996</c:v>
                </c:pt>
                <c:pt idx="4194">
                  <c:v>16.538</c:v>
                </c:pt>
                <c:pt idx="4195">
                  <c:v>6.6129999999999898</c:v>
                </c:pt>
                <c:pt idx="4196">
                  <c:v>13.178000000000001</c:v>
                </c:pt>
                <c:pt idx="4197">
                  <c:v>27.01</c:v>
                </c:pt>
                <c:pt idx="4198">
                  <c:v>24.265999999999952</c:v>
                </c:pt>
                <c:pt idx="4199">
                  <c:v>10.1</c:v>
                </c:pt>
                <c:pt idx="4200">
                  <c:v>17.610000000000031</c:v>
                </c:pt>
                <c:pt idx="4201">
                  <c:v>17.959999999999987</c:v>
                </c:pt>
                <c:pt idx="4202">
                  <c:v>13.209</c:v>
                </c:pt>
                <c:pt idx="4203">
                  <c:v>2.9430000000000001</c:v>
                </c:pt>
                <c:pt idx="4204">
                  <c:v>9.3820000000000068</c:v>
                </c:pt>
                <c:pt idx="4205">
                  <c:v>17.559999999999999</c:v>
                </c:pt>
                <c:pt idx="4206">
                  <c:v>2.8709999999999987</c:v>
                </c:pt>
                <c:pt idx="4207">
                  <c:v>16.061999999999987</c:v>
                </c:pt>
                <c:pt idx="4208">
                  <c:v>16.809000000000001</c:v>
                </c:pt>
                <c:pt idx="4209">
                  <c:v>2.8129999999999953</c:v>
                </c:pt>
                <c:pt idx="4210">
                  <c:v>8.2800000000000011</c:v>
                </c:pt>
                <c:pt idx="4211">
                  <c:v>3.1269999999999998</c:v>
                </c:pt>
                <c:pt idx="4212">
                  <c:v>11.880600000000006</c:v>
                </c:pt>
                <c:pt idx="4213">
                  <c:v>8.9190000000000005</c:v>
                </c:pt>
                <c:pt idx="4214">
                  <c:v>29.69</c:v>
                </c:pt>
                <c:pt idx="4215">
                  <c:v>7.1129999999999898</c:v>
                </c:pt>
                <c:pt idx="4216">
                  <c:v>18.54</c:v>
                </c:pt>
                <c:pt idx="4217">
                  <c:v>8.56</c:v>
                </c:pt>
                <c:pt idx="4218">
                  <c:v>34.300000000000004</c:v>
                </c:pt>
                <c:pt idx="4219">
                  <c:v>3.1070000000000002</c:v>
                </c:pt>
                <c:pt idx="4220">
                  <c:v>15.31</c:v>
                </c:pt>
                <c:pt idx="4221">
                  <c:v>39.722000000000087</c:v>
                </c:pt>
                <c:pt idx="4222">
                  <c:v>4.3</c:v>
                </c:pt>
                <c:pt idx="4223">
                  <c:v>3.6640000000000001</c:v>
                </c:pt>
                <c:pt idx="4224">
                  <c:v>17.603999999999999</c:v>
                </c:pt>
                <c:pt idx="4225">
                  <c:v>15.368</c:v>
                </c:pt>
                <c:pt idx="4226">
                  <c:v>28.8</c:v>
                </c:pt>
                <c:pt idx="4227">
                  <c:v>14.085000000000004</c:v>
                </c:pt>
                <c:pt idx="4228">
                  <c:v>13.056000000000004</c:v>
                </c:pt>
                <c:pt idx="4229">
                  <c:v>5.9</c:v>
                </c:pt>
                <c:pt idx="4230">
                  <c:v>9.7630000000000035</c:v>
                </c:pt>
                <c:pt idx="4231">
                  <c:v>4.84</c:v>
                </c:pt>
                <c:pt idx="4232">
                  <c:v>7.532</c:v>
                </c:pt>
                <c:pt idx="4233">
                  <c:v>4.0011000000000001</c:v>
                </c:pt>
                <c:pt idx="4234">
                  <c:v>7.71</c:v>
                </c:pt>
                <c:pt idx="4235">
                  <c:v>15.67</c:v>
                </c:pt>
                <c:pt idx="4236">
                  <c:v>15.8</c:v>
                </c:pt>
                <c:pt idx="4237">
                  <c:v>9</c:v>
                </c:pt>
                <c:pt idx="4238">
                  <c:v>27.5</c:v>
                </c:pt>
                <c:pt idx="4239">
                  <c:v>27.888000000000002</c:v>
                </c:pt>
                <c:pt idx="4240">
                  <c:v>24.6</c:v>
                </c:pt>
                <c:pt idx="4241">
                  <c:v>3.528</c:v>
                </c:pt>
                <c:pt idx="4242">
                  <c:v>6.8</c:v>
                </c:pt>
                <c:pt idx="4243">
                  <c:v>30.330000000000005</c:v>
                </c:pt>
                <c:pt idx="4244">
                  <c:v>5.0839999999999996</c:v>
                </c:pt>
                <c:pt idx="4245">
                  <c:v>14.535</c:v>
                </c:pt>
                <c:pt idx="4246">
                  <c:v>21.45</c:v>
                </c:pt>
                <c:pt idx="4247">
                  <c:v>5.4649999999999945</c:v>
                </c:pt>
                <c:pt idx="4248">
                  <c:v>8.02</c:v>
                </c:pt>
                <c:pt idx="4249">
                  <c:v>10.069000000000004</c:v>
                </c:pt>
                <c:pt idx="4250">
                  <c:v>3.8839999999999999</c:v>
                </c:pt>
                <c:pt idx="4251">
                  <c:v>8.8745000000000047</c:v>
                </c:pt>
                <c:pt idx="4252">
                  <c:v>6.1499999999999995</c:v>
                </c:pt>
                <c:pt idx="4253">
                  <c:v>7.9020000000000001</c:v>
                </c:pt>
                <c:pt idx="4254">
                  <c:v>8.25</c:v>
                </c:pt>
                <c:pt idx="4255">
                  <c:v>42.160000000000011</c:v>
                </c:pt>
                <c:pt idx="4256">
                  <c:v>19.32</c:v>
                </c:pt>
                <c:pt idx="4257">
                  <c:v>6.0279999999999889</c:v>
                </c:pt>
                <c:pt idx="4258">
                  <c:v>24</c:v>
                </c:pt>
                <c:pt idx="4259">
                  <c:v>6.2450000000000001</c:v>
                </c:pt>
                <c:pt idx="4260">
                  <c:v>11.387</c:v>
                </c:pt>
                <c:pt idx="4261">
                  <c:v>4.1479999999999899</c:v>
                </c:pt>
                <c:pt idx="4262">
                  <c:v>14.603</c:v>
                </c:pt>
                <c:pt idx="4263">
                  <c:v>12.52</c:v>
                </c:pt>
                <c:pt idx="4264">
                  <c:v>12.532</c:v>
                </c:pt>
                <c:pt idx="4265">
                  <c:v>3.21</c:v>
                </c:pt>
                <c:pt idx="4266">
                  <c:v>5.6519999999999975</c:v>
                </c:pt>
                <c:pt idx="4267">
                  <c:v>3</c:v>
                </c:pt>
                <c:pt idx="4268">
                  <c:v>4.6083999999999996</c:v>
                </c:pt>
                <c:pt idx="4269">
                  <c:v>5.8109999999999955</c:v>
                </c:pt>
                <c:pt idx="4270">
                  <c:v>20.39</c:v>
                </c:pt>
                <c:pt idx="4271">
                  <c:v>7.52</c:v>
                </c:pt>
                <c:pt idx="4272">
                  <c:v>52.4</c:v>
                </c:pt>
                <c:pt idx="4273">
                  <c:v>8.7889999999999997</c:v>
                </c:pt>
                <c:pt idx="4274">
                  <c:v>11.44</c:v>
                </c:pt>
                <c:pt idx="4275">
                  <c:v>4.78</c:v>
                </c:pt>
                <c:pt idx="4276">
                  <c:v>6.1779999999999955</c:v>
                </c:pt>
                <c:pt idx="4277">
                  <c:v>7.3949999999999889</c:v>
                </c:pt>
                <c:pt idx="4278">
                  <c:v>150</c:v>
                </c:pt>
                <c:pt idx="4279">
                  <c:v>13.024000000000001</c:v>
                </c:pt>
                <c:pt idx="4280">
                  <c:v>2.9</c:v>
                </c:pt>
                <c:pt idx="4281">
                  <c:v>11.6</c:v>
                </c:pt>
                <c:pt idx="4282">
                  <c:v>8.8320000000000007</c:v>
                </c:pt>
                <c:pt idx="4283">
                  <c:v>30.981999999999989</c:v>
                </c:pt>
                <c:pt idx="4284">
                  <c:v>6.069</c:v>
                </c:pt>
                <c:pt idx="4285">
                  <c:v>7.6499999999999995</c:v>
                </c:pt>
                <c:pt idx="4286">
                  <c:v>1.4</c:v>
                </c:pt>
                <c:pt idx="4287">
                  <c:v>4.19599999999999</c:v>
                </c:pt>
                <c:pt idx="4288">
                  <c:v>14.244999999999999</c:v>
                </c:pt>
                <c:pt idx="4289">
                  <c:v>14.860000000000019</c:v>
                </c:pt>
                <c:pt idx="4290">
                  <c:v>53.96</c:v>
                </c:pt>
                <c:pt idx="4291">
                  <c:v>4.7009999999999996</c:v>
                </c:pt>
                <c:pt idx="4292">
                  <c:v>21.130000000000031</c:v>
                </c:pt>
                <c:pt idx="4293">
                  <c:v>16.39</c:v>
                </c:pt>
                <c:pt idx="4294">
                  <c:v>15.851000000000004</c:v>
                </c:pt>
                <c:pt idx="4295">
                  <c:v>31.812000000000001</c:v>
                </c:pt>
                <c:pt idx="4296">
                  <c:v>0.16089999999999999</c:v>
                </c:pt>
                <c:pt idx="4297">
                  <c:v>11.197999999999999</c:v>
                </c:pt>
                <c:pt idx="4298">
                  <c:v>6.0724</c:v>
                </c:pt>
                <c:pt idx="4299">
                  <c:v>19.308</c:v>
                </c:pt>
                <c:pt idx="4300">
                  <c:v>9.3800000000000008</c:v>
                </c:pt>
                <c:pt idx="4301">
                  <c:v>3.0244</c:v>
                </c:pt>
                <c:pt idx="4302">
                  <c:v>31.06</c:v>
                </c:pt>
                <c:pt idx="4303">
                  <c:v>11.892000000000019</c:v>
                </c:pt>
                <c:pt idx="4304">
                  <c:v>5.4</c:v>
                </c:pt>
                <c:pt idx="4305">
                  <c:v>7.6679999999999868</c:v>
                </c:pt>
                <c:pt idx="4306">
                  <c:v>20</c:v>
                </c:pt>
                <c:pt idx="4307">
                  <c:v>11.344000000000001</c:v>
                </c:pt>
                <c:pt idx="4308">
                  <c:v>11.7</c:v>
                </c:pt>
                <c:pt idx="4309">
                  <c:v>9.6</c:v>
                </c:pt>
                <c:pt idx="4310">
                  <c:v>11.8</c:v>
                </c:pt>
                <c:pt idx="4311">
                  <c:v>21.1</c:v>
                </c:pt>
                <c:pt idx="4312">
                  <c:v>12.77</c:v>
                </c:pt>
                <c:pt idx="4313">
                  <c:v>7.0010000000000003</c:v>
                </c:pt>
                <c:pt idx="4314">
                  <c:v>5.88</c:v>
                </c:pt>
                <c:pt idx="4315">
                  <c:v>20.891999999999999</c:v>
                </c:pt>
                <c:pt idx="4316">
                  <c:v>5.2069999999999999</c:v>
                </c:pt>
                <c:pt idx="4317">
                  <c:v>136.4</c:v>
                </c:pt>
                <c:pt idx="4318">
                  <c:v>8.91</c:v>
                </c:pt>
                <c:pt idx="4319">
                  <c:v>11.26</c:v>
                </c:pt>
                <c:pt idx="4320">
                  <c:v>11.475000000000019</c:v>
                </c:pt>
                <c:pt idx="4321">
                  <c:v>70.260000000000005</c:v>
                </c:pt>
                <c:pt idx="4322">
                  <c:v>36.800000000000004</c:v>
                </c:pt>
                <c:pt idx="4323">
                  <c:v>5.0339999999999998</c:v>
                </c:pt>
                <c:pt idx="4324">
                  <c:v>5.26</c:v>
                </c:pt>
                <c:pt idx="4325">
                  <c:v>9.98</c:v>
                </c:pt>
                <c:pt idx="4326">
                  <c:v>16.608000000000001</c:v>
                </c:pt>
                <c:pt idx="4327">
                  <c:v>8</c:v>
                </c:pt>
                <c:pt idx="4328">
                  <c:v>2.9739999999999998</c:v>
                </c:pt>
                <c:pt idx="4329">
                  <c:v>3.38</c:v>
                </c:pt>
                <c:pt idx="4330">
                  <c:v>6.3269999999999955</c:v>
                </c:pt>
                <c:pt idx="4331">
                  <c:v>11.1098</c:v>
                </c:pt>
                <c:pt idx="4332">
                  <c:v>13.05</c:v>
                </c:pt>
                <c:pt idx="4333">
                  <c:v>7.2786000000000097</c:v>
                </c:pt>
                <c:pt idx="4334">
                  <c:v>20.959999999999987</c:v>
                </c:pt>
                <c:pt idx="4335">
                  <c:v>17.91</c:v>
                </c:pt>
                <c:pt idx="4336">
                  <c:v>3.7050000000000001</c:v>
                </c:pt>
                <c:pt idx="4337">
                  <c:v>10.030000000000001</c:v>
                </c:pt>
                <c:pt idx="4338">
                  <c:v>7.3811999999999998</c:v>
                </c:pt>
                <c:pt idx="4339">
                  <c:v>18.470699999999944</c:v>
                </c:pt>
                <c:pt idx="4340">
                  <c:v>11.173</c:v>
                </c:pt>
                <c:pt idx="4341">
                  <c:v>6.4083000000000014</c:v>
                </c:pt>
                <c:pt idx="4342">
                  <c:v>5.6549999999999878</c:v>
                </c:pt>
                <c:pt idx="4343">
                  <c:v>24</c:v>
                </c:pt>
                <c:pt idx="4344">
                  <c:v>220</c:v>
                </c:pt>
                <c:pt idx="4345">
                  <c:v>6.8</c:v>
                </c:pt>
                <c:pt idx="4346">
                  <c:v>10</c:v>
                </c:pt>
                <c:pt idx="4347">
                  <c:v>6.3226999999999975</c:v>
                </c:pt>
                <c:pt idx="4348">
                  <c:v>11.654</c:v>
                </c:pt>
                <c:pt idx="4349">
                  <c:v>6.9770000000000003</c:v>
                </c:pt>
                <c:pt idx="4350">
                  <c:v>4.8599999999999985</c:v>
                </c:pt>
                <c:pt idx="4351">
                  <c:v>5.2906000000000004</c:v>
                </c:pt>
                <c:pt idx="4352">
                  <c:v>4.4000000000000004</c:v>
                </c:pt>
                <c:pt idx="4353">
                  <c:v>11.450000000000006</c:v>
                </c:pt>
                <c:pt idx="4354">
                  <c:v>1.2</c:v>
                </c:pt>
                <c:pt idx="4355">
                  <c:v>26.8</c:v>
                </c:pt>
                <c:pt idx="4356">
                  <c:v>26.8</c:v>
                </c:pt>
                <c:pt idx="4357">
                  <c:v>8.1346999999999987</c:v>
                </c:pt>
                <c:pt idx="4358">
                  <c:v>5.57</c:v>
                </c:pt>
                <c:pt idx="4359">
                  <c:v>5.8949999999999889</c:v>
                </c:pt>
                <c:pt idx="4360">
                  <c:v>7.08</c:v>
                </c:pt>
                <c:pt idx="4361">
                  <c:v>8.1920000000000002</c:v>
                </c:pt>
                <c:pt idx="4362">
                  <c:v>9.6510000000000016</c:v>
                </c:pt>
                <c:pt idx="4363">
                  <c:v>12</c:v>
                </c:pt>
                <c:pt idx="4364">
                  <c:v>4.4000000000000004</c:v>
                </c:pt>
                <c:pt idx="4365">
                  <c:v>5.1099999999999985</c:v>
                </c:pt>
                <c:pt idx="4366">
                  <c:v>12</c:v>
                </c:pt>
                <c:pt idx="4367">
                  <c:v>6.1669999999999945</c:v>
                </c:pt>
                <c:pt idx="4368">
                  <c:v>11.739999999999998</c:v>
                </c:pt>
                <c:pt idx="4369">
                  <c:v>9.4</c:v>
                </c:pt>
                <c:pt idx="4370">
                  <c:v>5.41</c:v>
                </c:pt>
                <c:pt idx="4371">
                  <c:v>7.51</c:v>
                </c:pt>
                <c:pt idx="4372">
                  <c:v>160.66</c:v>
                </c:pt>
                <c:pt idx="4373">
                  <c:v>9.1270000000000024</c:v>
                </c:pt>
                <c:pt idx="4374">
                  <c:v>31.9</c:v>
                </c:pt>
                <c:pt idx="4375">
                  <c:v>20.3</c:v>
                </c:pt>
                <c:pt idx="4376">
                  <c:v>9.2000000000000011</c:v>
                </c:pt>
                <c:pt idx="4377">
                  <c:v>5.8199999999999985</c:v>
                </c:pt>
                <c:pt idx="4378">
                  <c:v>7.0039999999999996</c:v>
                </c:pt>
                <c:pt idx="4379">
                  <c:v>10.82</c:v>
                </c:pt>
                <c:pt idx="4380">
                  <c:v>2.15</c:v>
                </c:pt>
                <c:pt idx="4381">
                  <c:v>18.18</c:v>
                </c:pt>
                <c:pt idx="4382">
                  <c:v>2.8</c:v>
                </c:pt>
                <c:pt idx="4383">
                  <c:v>8.1840000000000011</c:v>
                </c:pt>
                <c:pt idx="4384">
                  <c:v>5.4359999999999999</c:v>
                </c:pt>
                <c:pt idx="4385">
                  <c:v>6.56</c:v>
                </c:pt>
                <c:pt idx="4386">
                  <c:v>2.8</c:v>
                </c:pt>
                <c:pt idx="4387">
                  <c:v>8</c:v>
                </c:pt>
                <c:pt idx="4388">
                  <c:v>2.8309999999999977</c:v>
                </c:pt>
                <c:pt idx="4389">
                  <c:v>12.266</c:v>
                </c:pt>
                <c:pt idx="4390">
                  <c:v>4.0199999999999996</c:v>
                </c:pt>
                <c:pt idx="4391">
                  <c:v>9.6</c:v>
                </c:pt>
                <c:pt idx="4392">
                  <c:v>11.793999999999999</c:v>
                </c:pt>
                <c:pt idx="4393">
                  <c:v>5.0668999999999995</c:v>
                </c:pt>
                <c:pt idx="4394">
                  <c:v>10</c:v>
                </c:pt>
                <c:pt idx="4395">
                  <c:v>30.048999999999989</c:v>
                </c:pt>
                <c:pt idx="4396">
                  <c:v>16.664000000000001</c:v>
                </c:pt>
                <c:pt idx="4397">
                  <c:v>8.33</c:v>
                </c:pt>
                <c:pt idx="4398">
                  <c:v>22.3</c:v>
                </c:pt>
                <c:pt idx="4399">
                  <c:v>3.8661999999999987</c:v>
                </c:pt>
                <c:pt idx="4400">
                  <c:v>11.8</c:v>
                </c:pt>
                <c:pt idx="4401">
                  <c:v>5.5619999999999985</c:v>
                </c:pt>
                <c:pt idx="4402">
                  <c:v>8.6</c:v>
                </c:pt>
                <c:pt idx="4403">
                  <c:v>5.2737000000000034</c:v>
                </c:pt>
                <c:pt idx="4404">
                  <c:v>15.93</c:v>
                </c:pt>
                <c:pt idx="4405">
                  <c:v>5.2068000000000003</c:v>
                </c:pt>
                <c:pt idx="4406">
                  <c:v>14.715</c:v>
                </c:pt>
                <c:pt idx="4407">
                  <c:v>9.4146000000000001</c:v>
                </c:pt>
                <c:pt idx="4408">
                  <c:v>10.58</c:v>
                </c:pt>
                <c:pt idx="4409">
                  <c:v>24.84</c:v>
                </c:pt>
                <c:pt idx="4410">
                  <c:v>17.57</c:v>
                </c:pt>
                <c:pt idx="4411">
                  <c:v>6.1829999999999945</c:v>
                </c:pt>
                <c:pt idx="4412">
                  <c:v>5.85</c:v>
                </c:pt>
                <c:pt idx="4413">
                  <c:v>10.07</c:v>
                </c:pt>
                <c:pt idx="4414">
                  <c:v>4.9000000000000004</c:v>
                </c:pt>
                <c:pt idx="4415">
                  <c:v>737</c:v>
                </c:pt>
                <c:pt idx="4416">
                  <c:v>25</c:v>
                </c:pt>
                <c:pt idx="4417">
                  <c:v>5.0119999999999996</c:v>
                </c:pt>
                <c:pt idx="4418">
                  <c:v>6.61899999999999</c:v>
                </c:pt>
                <c:pt idx="4419">
                  <c:v>4.0090000000000003</c:v>
                </c:pt>
                <c:pt idx="4420">
                  <c:v>9.7000000000000011</c:v>
                </c:pt>
                <c:pt idx="4421">
                  <c:v>2.2770000000000001</c:v>
                </c:pt>
                <c:pt idx="4422">
                  <c:v>3.9739999999999998</c:v>
                </c:pt>
                <c:pt idx="4423">
                  <c:v>7.5</c:v>
                </c:pt>
                <c:pt idx="4424">
                  <c:v>9.516</c:v>
                </c:pt>
                <c:pt idx="4425">
                  <c:v>9.1369999999999987</c:v>
                </c:pt>
                <c:pt idx="4426">
                  <c:v>11.197000000000001</c:v>
                </c:pt>
                <c:pt idx="4427">
                  <c:v>33.800000000000004</c:v>
                </c:pt>
                <c:pt idx="4428">
                  <c:v>7.04</c:v>
                </c:pt>
                <c:pt idx="4429">
                  <c:v>7.4619999999999997</c:v>
                </c:pt>
                <c:pt idx="4430">
                  <c:v>25</c:v>
                </c:pt>
                <c:pt idx="4431">
                  <c:v>5.76</c:v>
                </c:pt>
                <c:pt idx="4432">
                  <c:v>10.862000000000023</c:v>
                </c:pt>
                <c:pt idx="4433">
                  <c:v>3.67</c:v>
                </c:pt>
                <c:pt idx="4434">
                  <c:v>14</c:v>
                </c:pt>
                <c:pt idx="4435">
                  <c:v>2.68</c:v>
                </c:pt>
                <c:pt idx="4436">
                  <c:v>6.4560000000000004</c:v>
                </c:pt>
                <c:pt idx="4437">
                  <c:v>6.8780000000000001</c:v>
                </c:pt>
                <c:pt idx="4438">
                  <c:v>3.4499999999999997</c:v>
                </c:pt>
                <c:pt idx="4439">
                  <c:v>5.4699</c:v>
                </c:pt>
                <c:pt idx="4440">
                  <c:v>8.8000000000000007</c:v>
                </c:pt>
                <c:pt idx="4441">
                  <c:v>18.786999999999956</c:v>
                </c:pt>
                <c:pt idx="4442">
                  <c:v>15.3</c:v>
                </c:pt>
                <c:pt idx="4443">
                  <c:v>22.979999999999986</c:v>
                </c:pt>
                <c:pt idx="4444">
                  <c:v>12.09</c:v>
                </c:pt>
                <c:pt idx="4445">
                  <c:v>19.610000000000031</c:v>
                </c:pt>
                <c:pt idx="4446">
                  <c:v>15.2616</c:v>
                </c:pt>
                <c:pt idx="4447">
                  <c:v>9.3600000000000048</c:v>
                </c:pt>
                <c:pt idx="4448">
                  <c:v>10.88</c:v>
                </c:pt>
                <c:pt idx="4449">
                  <c:v>10.443</c:v>
                </c:pt>
                <c:pt idx="4450">
                  <c:v>6.6686999999999985</c:v>
                </c:pt>
                <c:pt idx="4451">
                  <c:v>14.11</c:v>
                </c:pt>
                <c:pt idx="4452">
                  <c:v>28.939999999999987</c:v>
                </c:pt>
                <c:pt idx="4453">
                  <c:v>2.9470000000000001</c:v>
                </c:pt>
                <c:pt idx="4454">
                  <c:v>13.7</c:v>
                </c:pt>
                <c:pt idx="4455">
                  <c:v>14.283000000000001</c:v>
                </c:pt>
                <c:pt idx="4456">
                  <c:v>24</c:v>
                </c:pt>
                <c:pt idx="4457">
                  <c:v>6.2519999999999998</c:v>
                </c:pt>
                <c:pt idx="4458">
                  <c:v>18.52</c:v>
                </c:pt>
                <c:pt idx="4459">
                  <c:v>6.10299999999999</c:v>
                </c:pt>
                <c:pt idx="4460">
                  <c:v>6.8929999999999945</c:v>
                </c:pt>
                <c:pt idx="4461">
                  <c:v>8.0300000000000011</c:v>
                </c:pt>
                <c:pt idx="4462">
                  <c:v>7.25</c:v>
                </c:pt>
                <c:pt idx="4463">
                  <c:v>3.9455999999999998</c:v>
                </c:pt>
                <c:pt idx="4464">
                  <c:v>8.9960000000000004</c:v>
                </c:pt>
                <c:pt idx="4465">
                  <c:v>8</c:v>
                </c:pt>
                <c:pt idx="4466">
                  <c:v>12.891</c:v>
                </c:pt>
                <c:pt idx="4467">
                  <c:v>7.34</c:v>
                </c:pt>
                <c:pt idx="4468">
                  <c:v>6.2107999999999999</c:v>
                </c:pt>
                <c:pt idx="4469">
                  <c:v>4.3780000000000001</c:v>
                </c:pt>
                <c:pt idx="4470">
                  <c:v>7.75</c:v>
                </c:pt>
                <c:pt idx="4471">
                  <c:v>11.6</c:v>
                </c:pt>
                <c:pt idx="4472">
                  <c:v>10.0253</c:v>
                </c:pt>
                <c:pt idx="4473">
                  <c:v>5.7939999999999996</c:v>
                </c:pt>
                <c:pt idx="4474">
                  <c:v>7.08</c:v>
                </c:pt>
                <c:pt idx="4475">
                  <c:v>71.3</c:v>
                </c:pt>
                <c:pt idx="4476">
                  <c:v>9.4071000000000016</c:v>
                </c:pt>
                <c:pt idx="4477">
                  <c:v>15.692</c:v>
                </c:pt>
                <c:pt idx="4478">
                  <c:v>44.9</c:v>
                </c:pt>
                <c:pt idx="4479">
                  <c:v>16.285999999999955</c:v>
                </c:pt>
                <c:pt idx="4480">
                  <c:v>9</c:v>
                </c:pt>
                <c:pt idx="4481">
                  <c:v>8.5500000000000007</c:v>
                </c:pt>
                <c:pt idx="4482">
                  <c:v>6.7219999999999995</c:v>
                </c:pt>
                <c:pt idx="4483">
                  <c:v>4.742</c:v>
                </c:pt>
                <c:pt idx="4484">
                  <c:v>4.9355000000000002</c:v>
                </c:pt>
                <c:pt idx="4485">
                  <c:v>10.82</c:v>
                </c:pt>
                <c:pt idx="4486">
                  <c:v>7.1663299999999985</c:v>
                </c:pt>
                <c:pt idx="4487">
                  <c:v>19.88</c:v>
                </c:pt>
                <c:pt idx="4488">
                  <c:v>4.2300000000000004</c:v>
                </c:pt>
                <c:pt idx="4489">
                  <c:v>9.09</c:v>
                </c:pt>
                <c:pt idx="4490">
                  <c:v>9.52</c:v>
                </c:pt>
                <c:pt idx="4491">
                  <c:v>10.360000000000019</c:v>
                </c:pt>
                <c:pt idx="4492">
                  <c:v>8.9</c:v>
                </c:pt>
                <c:pt idx="4493">
                  <c:v>6.76</c:v>
                </c:pt>
                <c:pt idx="4494">
                  <c:v>5.23</c:v>
                </c:pt>
                <c:pt idx="4495">
                  <c:v>27</c:v>
                </c:pt>
                <c:pt idx="4496">
                  <c:v>5.9740000000000002</c:v>
                </c:pt>
                <c:pt idx="4497">
                  <c:v>12.4886</c:v>
                </c:pt>
                <c:pt idx="4498">
                  <c:v>17.600000000000001</c:v>
                </c:pt>
                <c:pt idx="4499">
                  <c:v>27.4</c:v>
                </c:pt>
                <c:pt idx="4500">
                  <c:v>8.8000000000000007</c:v>
                </c:pt>
                <c:pt idx="4501">
                  <c:v>14</c:v>
                </c:pt>
                <c:pt idx="4502">
                  <c:v>17.12</c:v>
                </c:pt>
                <c:pt idx="4503">
                  <c:v>4.9630000000000001</c:v>
                </c:pt>
                <c:pt idx="4504">
                  <c:v>6.5446999999999997</c:v>
                </c:pt>
                <c:pt idx="4505">
                  <c:v>18</c:v>
                </c:pt>
                <c:pt idx="4506">
                  <c:v>16.103999999999999</c:v>
                </c:pt>
                <c:pt idx="4507">
                  <c:v>11.682</c:v>
                </c:pt>
                <c:pt idx="4508">
                  <c:v>6.8780000000000001</c:v>
                </c:pt>
                <c:pt idx="4509">
                  <c:v>5.5359999999999996</c:v>
                </c:pt>
                <c:pt idx="4510">
                  <c:v>6.2544999999999975</c:v>
                </c:pt>
                <c:pt idx="4511">
                  <c:v>24</c:v>
                </c:pt>
                <c:pt idx="4512">
                  <c:v>11.723999999999998</c:v>
                </c:pt>
                <c:pt idx="4513">
                  <c:v>10.287999999999998</c:v>
                </c:pt>
                <c:pt idx="4514">
                  <c:v>10.75</c:v>
                </c:pt>
                <c:pt idx="4515">
                  <c:v>41.7</c:v>
                </c:pt>
                <c:pt idx="4516">
                  <c:v>18.72</c:v>
                </c:pt>
                <c:pt idx="4517">
                  <c:v>19.23</c:v>
                </c:pt>
                <c:pt idx="4518">
                  <c:v>9.39</c:v>
                </c:pt>
                <c:pt idx="4519">
                  <c:v>4.399</c:v>
                </c:pt>
                <c:pt idx="4520">
                  <c:v>7.9189999999999996</c:v>
                </c:pt>
                <c:pt idx="4521">
                  <c:v>6.48</c:v>
                </c:pt>
                <c:pt idx="4522">
                  <c:v>5.5840999999999985</c:v>
                </c:pt>
                <c:pt idx="4523">
                  <c:v>11.943200000000001</c:v>
                </c:pt>
                <c:pt idx="4524">
                  <c:v>6.22</c:v>
                </c:pt>
                <c:pt idx="4525">
                  <c:v>28.3</c:v>
                </c:pt>
                <c:pt idx="4526">
                  <c:v>18.79</c:v>
                </c:pt>
                <c:pt idx="4527">
                  <c:v>7.0969999999999995</c:v>
                </c:pt>
                <c:pt idx="4528">
                  <c:v>6.8190999999999997</c:v>
                </c:pt>
                <c:pt idx="4529">
                  <c:v>4.8310000000000004</c:v>
                </c:pt>
                <c:pt idx="4530">
                  <c:v>7.95</c:v>
                </c:pt>
                <c:pt idx="4531">
                  <c:v>8.7000000000000011</c:v>
                </c:pt>
                <c:pt idx="4532">
                  <c:v>6.2669999999999995</c:v>
                </c:pt>
                <c:pt idx="4533">
                  <c:v>9.4620000000000068</c:v>
                </c:pt>
                <c:pt idx="4534">
                  <c:v>6.9</c:v>
                </c:pt>
                <c:pt idx="4535">
                  <c:v>4.8163999999999998</c:v>
                </c:pt>
                <c:pt idx="4536">
                  <c:v>4.825999999999989</c:v>
                </c:pt>
                <c:pt idx="4537">
                  <c:v>11.868600000000002</c:v>
                </c:pt>
                <c:pt idx="4538">
                  <c:v>7.4</c:v>
                </c:pt>
                <c:pt idx="4539">
                  <c:v>3.2105999999999999</c:v>
                </c:pt>
                <c:pt idx="4540">
                  <c:v>6.56299999999999</c:v>
                </c:pt>
                <c:pt idx="4541">
                  <c:v>6.3569999999999975</c:v>
                </c:pt>
                <c:pt idx="4542">
                  <c:v>5.3760000000000003</c:v>
                </c:pt>
                <c:pt idx="4543">
                  <c:v>8.17</c:v>
                </c:pt>
                <c:pt idx="4544">
                  <c:v>82.5</c:v>
                </c:pt>
                <c:pt idx="4545">
                  <c:v>6.9530000000000003</c:v>
                </c:pt>
                <c:pt idx="4546">
                  <c:v>12.066000000000004</c:v>
                </c:pt>
                <c:pt idx="4547">
                  <c:v>8.3458000000000006</c:v>
                </c:pt>
                <c:pt idx="4548">
                  <c:v>12.581</c:v>
                </c:pt>
                <c:pt idx="4549">
                  <c:v>10.629999999999999</c:v>
                </c:pt>
                <c:pt idx="4550">
                  <c:v>9.3800000000000008</c:v>
                </c:pt>
                <c:pt idx="4551">
                  <c:v>5.0843999999999996</c:v>
                </c:pt>
                <c:pt idx="4552">
                  <c:v>12</c:v>
                </c:pt>
                <c:pt idx="4553">
                  <c:v>9.0730000000000004</c:v>
                </c:pt>
                <c:pt idx="4554">
                  <c:v>18.130000000000031</c:v>
                </c:pt>
                <c:pt idx="4555">
                  <c:v>10.848000000000001</c:v>
                </c:pt>
                <c:pt idx="4556">
                  <c:v>13.092000000000002</c:v>
                </c:pt>
                <c:pt idx="4557">
                  <c:v>6.351</c:v>
                </c:pt>
                <c:pt idx="4558">
                  <c:v>16.47599999999996</c:v>
                </c:pt>
                <c:pt idx="4559">
                  <c:v>7.7465000000000002</c:v>
                </c:pt>
                <c:pt idx="4560">
                  <c:v>5.04</c:v>
                </c:pt>
                <c:pt idx="4561">
                  <c:v>9.51</c:v>
                </c:pt>
                <c:pt idx="4562">
                  <c:v>10</c:v>
                </c:pt>
                <c:pt idx="4563">
                  <c:v>6.317999999999989</c:v>
                </c:pt>
                <c:pt idx="4564">
                  <c:v>2.5</c:v>
                </c:pt>
                <c:pt idx="4565">
                  <c:v>20.298999999999989</c:v>
                </c:pt>
                <c:pt idx="4566">
                  <c:v>2.7872100000000049</c:v>
                </c:pt>
                <c:pt idx="4567">
                  <c:v>8.629999999999999</c:v>
                </c:pt>
                <c:pt idx="4568">
                  <c:v>6.44</c:v>
                </c:pt>
                <c:pt idx="4569">
                  <c:v>4.88</c:v>
                </c:pt>
                <c:pt idx="4570">
                  <c:v>32.550000000000004</c:v>
                </c:pt>
                <c:pt idx="4571">
                  <c:v>13.729999999999999</c:v>
                </c:pt>
                <c:pt idx="4572">
                  <c:v>13.308</c:v>
                </c:pt>
                <c:pt idx="4573">
                  <c:v>7.0469999999999997</c:v>
                </c:pt>
                <c:pt idx="4574">
                  <c:v>3.1389999999999998</c:v>
                </c:pt>
                <c:pt idx="4575">
                  <c:v>26.24</c:v>
                </c:pt>
                <c:pt idx="4576">
                  <c:v>19.459999999999987</c:v>
                </c:pt>
                <c:pt idx="4577">
                  <c:v>15.793999999999999</c:v>
                </c:pt>
                <c:pt idx="4578">
                  <c:v>19</c:v>
                </c:pt>
                <c:pt idx="4579">
                  <c:v>10.7</c:v>
                </c:pt>
                <c:pt idx="4580">
                  <c:v>22.193999999999999</c:v>
                </c:pt>
                <c:pt idx="4581">
                  <c:v>99.7</c:v>
                </c:pt>
                <c:pt idx="4582">
                  <c:v>17.829999999999988</c:v>
                </c:pt>
                <c:pt idx="4583">
                  <c:v>9.9560000000000048</c:v>
                </c:pt>
                <c:pt idx="4584">
                  <c:v>10.050000000000002</c:v>
                </c:pt>
                <c:pt idx="4585">
                  <c:v>14.9</c:v>
                </c:pt>
                <c:pt idx="4586">
                  <c:v>7.6199999999999966</c:v>
                </c:pt>
                <c:pt idx="4587">
                  <c:v>18.364999999999988</c:v>
                </c:pt>
                <c:pt idx="4588">
                  <c:v>3.8109999999999977</c:v>
                </c:pt>
                <c:pt idx="4589">
                  <c:v>4.6599999999999975</c:v>
                </c:pt>
                <c:pt idx="4590">
                  <c:v>13.546000000000001</c:v>
                </c:pt>
                <c:pt idx="4591">
                  <c:v>2.9</c:v>
                </c:pt>
                <c:pt idx="4592">
                  <c:v>17.959999999999987</c:v>
                </c:pt>
                <c:pt idx="4593">
                  <c:v>13.67</c:v>
                </c:pt>
                <c:pt idx="4594">
                  <c:v>4.9267000000000003</c:v>
                </c:pt>
                <c:pt idx="4595">
                  <c:v>11.971</c:v>
                </c:pt>
                <c:pt idx="4596">
                  <c:v>6.6829999999999945</c:v>
                </c:pt>
                <c:pt idx="4597">
                  <c:v>6.01</c:v>
                </c:pt>
                <c:pt idx="4598">
                  <c:v>5.4700000000000024</c:v>
                </c:pt>
                <c:pt idx="4599">
                  <c:v>7.3</c:v>
                </c:pt>
                <c:pt idx="4600">
                  <c:v>25.106999999999999</c:v>
                </c:pt>
                <c:pt idx="4601">
                  <c:v>11.755400000000023</c:v>
                </c:pt>
                <c:pt idx="4602">
                  <c:v>29.64</c:v>
                </c:pt>
                <c:pt idx="4603">
                  <c:v>8.8800000000000008</c:v>
                </c:pt>
                <c:pt idx="4604">
                  <c:v>2.4205999999999999</c:v>
                </c:pt>
                <c:pt idx="4605">
                  <c:v>21.850999999999999</c:v>
                </c:pt>
                <c:pt idx="4606">
                  <c:v>51</c:v>
                </c:pt>
                <c:pt idx="4607">
                  <c:v>2.38</c:v>
                </c:pt>
                <c:pt idx="4608">
                  <c:v>6.8959999999999955</c:v>
                </c:pt>
                <c:pt idx="4609">
                  <c:v>14.115</c:v>
                </c:pt>
                <c:pt idx="4610">
                  <c:v>2.2511999999999999</c:v>
                </c:pt>
                <c:pt idx="4611">
                  <c:v>6.8679999999999879</c:v>
                </c:pt>
                <c:pt idx="4612">
                  <c:v>12</c:v>
                </c:pt>
                <c:pt idx="4613">
                  <c:v>11.633999999999999</c:v>
                </c:pt>
                <c:pt idx="4614">
                  <c:v>24.82</c:v>
                </c:pt>
                <c:pt idx="4615">
                  <c:v>7.8655999999999899</c:v>
                </c:pt>
                <c:pt idx="4616">
                  <c:v>79.3</c:v>
                </c:pt>
                <c:pt idx="4617">
                  <c:v>13.82</c:v>
                </c:pt>
                <c:pt idx="4618">
                  <c:v>11.413</c:v>
                </c:pt>
                <c:pt idx="4619">
                  <c:v>9.136000000000001</c:v>
                </c:pt>
                <c:pt idx="4620">
                  <c:v>17.446999999999989</c:v>
                </c:pt>
                <c:pt idx="4621">
                  <c:v>6.51</c:v>
                </c:pt>
                <c:pt idx="4622">
                  <c:v>9.6</c:v>
                </c:pt>
                <c:pt idx="4623">
                  <c:v>11.48</c:v>
                </c:pt>
                <c:pt idx="4624">
                  <c:v>64.453000000000003</c:v>
                </c:pt>
                <c:pt idx="4625">
                  <c:v>15.51</c:v>
                </c:pt>
                <c:pt idx="4626">
                  <c:v>2.7119999999999997</c:v>
                </c:pt>
                <c:pt idx="4627">
                  <c:v>3.01</c:v>
                </c:pt>
                <c:pt idx="4628">
                  <c:v>10.717999999999998</c:v>
                </c:pt>
                <c:pt idx="4629">
                  <c:v>18.471999999999987</c:v>
                </c:pt>
                <c:pt idx="4630">
                  <c:v>13.556000000000004</c:v>
                </c:pt>
                <c:pt idx="4631">
                  <c:v>4.6672999999999965</c:v>
                </c:pt>
                <c:pt idx="4632">
                  <c:v>2.7690000000000001</c:v>
                </c:pt>
                <c:pt idx="4633">
                  <c:v>9.7269999999999985</c:v>
                </c:pt>
                <c:pt idx="4634">
                  <c:v>15.524000000000001</c:v>
                </c:pt>
                <c:pt idx="4635">
                  <c:v>12.707999999999998</c:v>
                </c:pt>
                <c:pt idx="4636">
                  <c:v>5.2750000000000004</c:v>
                </c:pt>
                <c:pt idx="4637">
                  <c:v>7.87</c:v>
                </c:pt>
                <c:pt idx="4638">
                  <c:v>6.9530000000000003</c:v>
                </c:pt>
                <c:pt idx="4639">
                  <c:v>23.02</c:v>
                </c:pt>
                <c:pt idx="4640">
                  <c:v>4.5</c:v>
                </c:pt>
                <c:pt idx="4641">
                  <c:v>8.3800000000000008</c:v>
                </c:pt>
                <c:pt idx="4642">
                  <c:v>2.96</c:v>
                </c:pt>
                <c:pt idx="4643">
                  <c:v>4.86099999999999</c:v>
                </c:pt>
                <c:pt idx="4644">
                  <c:v>8.7269999999999985</c:v>
                </c:pt>
                <c:pt idx="4645">
                  <c:v>3.64</c:v>
                </c:pt>
                <c:pt idx="4646">
                  <c:v>14.838000000000001</c:v>
                </c:pt>
                <c:pt idx="4647">
                  <c:v>9.81</c:v>
                </c:pt>
                <c:pt idx="4648">
                  <c:v>8.016</c:v>
                </c:pt>
                <c:pt idx="4649">
                  <c:v>8.6772000000000009</c:v>
                </c:pt>
                <c:pt idx="4650">
                  <c:v>3.2800000000000002</c:v>
                </c:pt>
                <c:pt idx="4651">
                  <c:v>19.399999999999999</c:v>
                </c:pt>
                <c:pt idx="4652">
                  <c:v>16</c:v>
                </c:pt>
                <c:pt idx="4653">
                  <c:v>12.306000000000004</c:v>
                </c:pt>
                <c:pt idx="4654">
                  <c:v>4.7750000000000004</c:v>
                </c:pt>
                <c:pt idx="4655">
                  <c:v>8.7050000000000001</c:v>
                </c:pt>
                <c:pt idx="4656">
                  <c:v>19.16</c:v>
                </c:pt>
                <c:pt idx="4657">
                  <c:v>5.1053999999999995</c:v>
                </c:pt>
                <c:pt idx="4658">
                  <c:v>2.9391999999999987</c:v>
                </c:pt>
                <c:pt idx="4659">
                  <c:v>8.6</c:v>
                </c:pt>
                <c:pt idx="4660">
                  <c:v>5.3</c:v>
                </c:pt>
                <c:pt idx="4661">
                  <c:v>4.9000000000000004</c:v>
                </c:pt>
                <c:pt idx="4662">
                  <c:v>10.251000000000001</c:v>
                </c:pt>
                <c:pt idx="4663">
                  <c:v>100</c:v>
                </c:pt>
                <c:pt idx="4664">
                  <c:v>17.768999999999952</c:v>
                </c:pt>
                <c:pt idx="4665">
                  <c:v>10</c:v>
                </c:pt>
                <c:pt idx="4666">
                  <c:v>23.67</c:v>
                </c:pt>
                <c:pt idx="4667">
                  <c:v>8.6930000000000014</c:v>
                </c:pt>
                <c:pt idx="4668">
                  <c:v>5.4700000000000024</c:v>
                </c:pt>
                <c:pt idx="4669">
                  <c:v>2.4969999999999977</c:v>
                </c:pt>
                <c:pt idx="4670">
                  <c:v>9.8230000000000004</c:v>
                </c:pt>
                <c:pt idx="4671">
                  <c:v>10.704000000000001</c:v>
                </c:pt>
                <c:pt idx="4672">
                  <c:v>7.5539999999999985</c:v>
                </c:pt>
                <c:pt idx="4673">
                  <c:v>14.15</c:v>
                </c:pt>
                <c:pt idx="4674">
                  <c:v>6.67</c:v>
                </c:pt>
                <c:pt idx="4675">
                  <c:v>5</c:v>
                </c:pt>
                <c:pt idx="4676">
                  <c:v>22.8</c:v>
                </c:pt>
                <c:pt idx="4677">
                  <c:v>22.006</c:v>
                </c:pt>
                <c:pt idx="4678">
                  <c:v>6.6768999999999998</c:v>
                </c:pt>
                <c:pt idx="4679">
                  <c:v>20.251999999999999</c:v>
                </c:pt>
                <c:pt idx="4680">
                  <c:v>12</c:v>
                </c:pt>
                <c:pt idx="4681">
                  <c:v>4.58</c:v>
                </c:pt>
                <c:pt idx="4682">
                  <c:v>4.01</c:v>
                </c:pt>
                <c:pt idx="4683">
                  <c:v>5.3149999999999897</c:v>
                </c:pt>
                <c:pt idx="4684">
                  <c:v>49</c:v>
                </c:pt>
                <c:pt idx="4685">
                  <c:v>9.0500000000000007</c:v>
                </c:pt>
                <c:pt idx="4686">
                  <c:v>13.55</c:v>
                </c:pt>
                <c:pt idx="4687">
                  <c:v>8.11</c:v>
                </c:pt>
                <c:pt idx="4688">
                  <c:v>7.53</c:v>
                </c:pt>
                <c:pt idx="4689">
                  <c:v>12.422000000000002</c:v>
                </c:pt>
                <c:pt idx="4690">
                  <c:v>23.2</c:v>
                </c:pt>
                <c:pt idx="4691">
                  <c:v>15</c:v>
                </c:pt>
                <c:pt idx="4692">
                  <c:v>9.5419999999999998</c:v>
                </c:pt>
                <c:pt idx="4693">
                  <c:v>6.68</c:v>
                </c:pt>
                <c:pt idx="4694">
                  <c:v>2.774</c:v>
                </c:pt>
                <c:pt idx="4695">
                  <c:v>4.4400000000000004</c:v>
                </c:pt>
                <c:pt idx="4696">
                  <c:v>16.43</c:v>
                </c:pt>
                <c:pt idx="4697">
                  <c:v>6.0888</c:v>
                </c:pt>
                <c:pt idx="4698">
                  <c:v>12</c:v>
                </c:pt>
                <c:pt idx="4699">
                  <c:v>10.050000000000002</c:v>
                </c:pt>
                <c:pt idx="4700">
                  <c:v>27.065999999999956</c:v>
                </c:pt>
                <c:pt idx="4701">
                  <c:v>21.67</c:v>
                </c:pt>
                <c:pt idx="4702">
                  <c:v>4.9047000000000001</c:v>
                </c:pt>
                <c:pt idx="4703">
                  <c:v>9.9130000000000003</c:v>
                </c:pt>
                <c:pt idx="4704">
                  <c:v>16.8</c:v>
                </c:pt>
                <c:pt idx="4705">
                  <c:v>26.5</c:v>
                </c:pt>
                <c:pt idx="4706">
                  <c:v>10.938000000000001</c:v>
                </c:pt>
                <c:pt idx="4707">
                  <c:v>3.0319999999999987</c:v>
                </c:pt>
                <c:pt idx="4708">
                  <c:v>9.0760000000000005</c:v>
                </c:pt>
                <c:pt idx="4709">
                  <c:v>3.254</c:v>
                </c:pt>
                <c:pt idx="4710">
                  <c:v>3.6241699999999999</c:v>
                </c:pt>
                <c:pt idx="4711">
                  <c:v>17.489999999999952</c:v>
                </c:pt>
                <c:pt idx="4712">
                  <c:v>31.72</c:v>
                </c:pt>
                <c:pt idx="4713">
                  <c:v>21.981999999999989</c:v>
                </c:pt>
                <c:pt idx="4714">
                  <c:v>6.0700000000000101E-2</c:v>
                </c:pt>
                <c:pt idx="4715">
                  <c:v>4.2309999999999999</c:v>
                </c:pt>
                <c:pt idx="4716">
                  <c:v>8.9980000000000011</c:v>
                </c:pt>
                <c:pt idx="4717">
                  <c:v>46</c:v>
                </c:pt>
                <c:pt idx="4718">
                  <c:v>35.195000000000078</c:v>
                </c:pt>
                <c:pt idx="4719">
                  <c:v>18.52</c:v>
                </c:pt>
                <c:pt idx="4720">
                  <c:v>4.9000000000000004</c:v>
                </c:pt>
                <c:pt idx="4721">
                  <c:v>44.3</c:v>
                </c:pt>
                <c:pt idx="4722">
                  <c:v>16.2</c:v>
                </c:pt>
                <c:pt idx="4723">
                  <c:v>7.8</c:v>
                </c:pt>
                <c:pt idx="4724">
                  <c:v>11.267000000000001</c:v>
                </c:pt>
                <c:pt idx="4725">
                  <c:v>4.4835000000000003</c:v>
                </c:pt>
                <c:pt idx="4726">
                  <c:v>10.42</c:v>
                </c:pt>
                <c:pt idx="4727">
                  <c:v>7.9320000000000004</c:v>
                </c:pt>
                <c:pt idx="4728">
                  <c:v>33</c:v>
                </c:pt>
                <c:pt idx="4729">
                  <c:v>13.2</c:v>
                </c:pt>
                <c:pt idx="4730">
                  <c:v>17.87</c:v>
                </c:pt>
                <c:pt idx="4731">
                  <c:v>5.6303999999999998</c:v>
                </c:pt>
                <c:pt idx="4732">
                  <c:v>20.216000000000001</c:v>
                </c:pt>
                <c:pt idx="4733">
                  <c:v>20.282999999999955</c:v>
                </c:pt>
                <c:pt idx="4734">
                  <c:v>26.016999999999999</c:v>
                </c:pt>
                <c:pt idx="4735">
                  <c:v>3.55</c:v>
                </c:pt>
                <c:pt idx="4736">
                  <c:v>4.2</c:v>
                </c:pt>
                <c:pt idx="4737">
                  <c:v>7.3002000000000002</c:v>
                </c:pt>
                <c:pt idx="4738">
                  <c:v>8.4700000000000006</c:v>
                </c:pt>
                <c:pt idx="4739">
                  <c:v>13.17</c:v>
                </c:pt>
                <c:pt idx="4740">
                  <c:v>10</c:v>
                </c:pt>
                <c:pt idx="4741">
                  <c:v>9.2000000000000011</c:v>
                </c:pt>
                <c:pt idx="4742">
                  <c:v>58</c:v>
                </c:pt>
                <c:pt idx="4743">
                  <c:v>11.283000000000001</c:v>
                </c:pt>
                <c:pt idx="4744">
                  <c:v>7.516</c:v>
                </c:pt>
                <c:pt idx="4745">
                  <c:v>4.8099999999999996</c:v>
                </c:pt>
                <c:pt idx="4746">
                  <c:v>14.38</c:v>
                </c:pt>
                <c:pt idx="4747">
                  <c:v>12</c:v>
                </c:pt>
                <c:pt idx="4748">
                  <c:v>24</c:v>
                </c:pt>
                <c:pt idx="4749">
                  <c:v>24.47599999999996</c:v>
                </c:pt>
                <c:pt idx="4750">
                  <c:v>41</c:v>
                </c:pt>
                <c:pt idx="4751">
                  <c:v>21.830000000000005</c:v>
                </c:pt>
                <c:pt idx="4752">
                  <c:v>6.75</c:v>
                </c:pt>
                <c:pt idx="4753">
                  <c:v>20.594000000000001</c:v>
                </c:pt>
                <c:pt idx="4754">
                  <c:v>12.719999999999999</c:v>
                </c:pt>
                <c:pt idx="4755">
                  <c:v>115</c:v>
                </c:pt>
                <c:pt idx="4756">
                  <c:v>4.7540999999999976</c:v>
                </c:pt>
                <c:pt idx="4757">
                  <c:v>98</c:v>
                </c:pt>
                <c:pt idx="4758">
                  <c:v>5.0590999999999999</c:v>
                </c:pt>
                <c:pt idx="4759">
                  <c:v>18.146999999999988</c:v>
                </c:pt>
                <c:pt idx="4760">
                  <c:v>8.8690000000000193</c:v>
                </c:pt>
                <c:pt idx="4761">
                  <c:v>8.0479999999999983</c:v>
                </c:pt>
                <c:pt idx="4762">
                  <c:v>6.4606000000000003</c:v>
                </c:pt>
                <c:pt idx="4763">
                  <c:v>9.2760000000000016</c:v>
                </c:pt>
                <c:pt idx="4764">
                  <c:v>20.663</c:v>
                </c:pt>
                <c:pt idx="4765">
                  <c:v>7.7869999999999999</c:v>
                </c:pt>
                <c:pt idx="4766">
                  <c:v>12</c:v>
                </c:pt>
                <c:pt idx="4767">
                  <c:v>2.9899999999999998</c:v>
                </c:pt>
                <c:pt idx="4768">
                  <c:v>18.464999999999989</c:v>
                </c:pt>
                <c:pt idx="4769">
                  <c:v>40</c:v>
                </c:pt>
                <c:pt idx="4770">
                  <c:v>11.89</c:v>
                </c:pt>
                <c:pt idx="4771">
                  <c:v>17.2</c:v>
                </c:pt>
                <c:pt idx="4772">
                  <c:v>9.7000000000000011</c:v>
                </c:pt>
                <c:pt idx="4773">
                  <c:v>59.2</c:v>
                </c:pt>
                <c:pt idx="4774">
                  <c:v>30.55</c:v>
                </c:pt>
                <c:pt idx="4775">
                  <c:v>18.635000000000005</c:v>
                </c:pt>
                <c:pt idx="4776">
                  <c:v>30.73</c:v>
                </c:pt>
                <c:pt idx="4777">
                  <c:v>11.479000000000006</c:v>
                </c:pt>
                <c:pt idx="4778">
                  <c:v>9.177999999999999</c:v>
                </c:pt>
                <c:pt idx="4779">
                  <c:v>53</c:v>
                </c:pt>
                <c:pt idx="4780">
                  <c:v>12.249000000000001</c:v>
                </c:pt>
                <c:pt idx="4781">
                  <c:v>10.992000000000004</c:v>
                </c:pt>
                <c:pt idx="4782">
                  <c:v>16.634000000000047</c:v>
                </c:pt>
                <c:pt idx="4783">
                  <c:v>14.683</c:v>
                </c:pt>
                <c:pt idx="4784">
                  <c:v>47.7</c:v>
                </c:pt>
                <c:pt idx="4785">
                  <c:v>9.6</c:v>
                </c:pt>
                <c:pt idx="4786">
                  <c:v>12</c:v>
                </c:pt>
                <c:pt idx="4787">
                  <c:v>19.890999999999988</c:v>
                </c:pt>
                <c:pt idx="4788">
                  <c:v>8.3340000000000014</c:v>
                </c:pt>
                <c:pt idx="4789">
                  <c:v>9.7909999999999986</c:v>
                </c:pt>
                <c:pt idx="4790">
                  <c:v>13.623000000000001</c:v>
                </c:pt>
                <c:pt idx="4791">
                  <c:v>4.6897000000000002</c:v>
                </c:pt>
                <c:pt idx="4792">
                  <c:v>5.8959999999999955</c:v>
                </c:pt>
                <c:pt idx="4793">
                  <c:v>10.081900000000001</c:v>
                </c:pt>
                <c:pt idx="4794">
                  <c:v>6.3149999999999897</c:v>
                </c:pt>
                <c:pt idx="4795">
                  <c:v>4.2</c:v>
                </c:pt>
                <c:pt idx="4796">
                  <c:v>15.629999999999999</c:v>
                </c:pt>
                <c:pt idx="4797">
                  <c:v>108.5</c:v>
                </c:pt>
                <c:pt idx="4798">
                  <c:v>8.629999999999999</c:v>
                </c:pt>
                <c:pt idx="4799">
                  <c:v>4.1129999999999898</c:v>
                </c:pt>
                <c:pt idx="4800">
                  <c:v>10.283000000000001</c:v>
                </c:pt>
                <c:pt idx="4801">
                  <c:v>17.920000000000002</c:v>
                </c:pt>
                <c:pt idx="4802">
                  <c:v>15.405000000000006</c:v>
                </c:pt>
                <c:pt idx="4803">
                  <c:v>8</c:v>
                </c:pt>
                <c:pt idx="4804">
                  <c:v>12.97</c:v>
                </c:pt>
                <c:pt idx="4805">
                  <c:v>15.66</c:v>
                </c:pt>
                <c:pt idx="4806">
                  <c:v>25.675999999999988</c:v>
                </c:pt>
                <c:pt idx="4807">
                  <c:v>10.040000000000001</c:v>
                </c:pt>
                <c:pt idx="4808">
                  <c:v>16.72</c:v>
                </c:pt>
                <c:pt idx="4809">
                  <c:v>51.94</c:v>
                </c:pt>
                <c:pt idx="4810">
                  <c:v>15.852500000000031</c:v>
                </c:pt>
                <c:pt idx="4811">
                  <c:v>25</c:v>
                </c:pt>
                <c:pt idx="4812">
                  <c:v>15.7095</c:v>
                </c:pt>
                <c:pt idx="4813">
                  <c:v>5.7014000000000014</c:v>
                </c:pt>
                <c:pt idx="4814">
                  <c:v>8.4001000000000001</c:v>
                </c:pt>
                <c:pt idx="4815">
                  <c:v>3.79</c:v>
                </c:pt>
                <c:pt idx="4816">
                  <c:v>11.26</c:v>
                </c:pt>
                <c:pt idx="4817">
                  <c:v>46.550999999999995</c:v>
                </c:pt>
                <c:pt idx="4818">
                  <c:v>9.4740000000000002</c:v>
                </c:pt>
                <c:pt idx="4819">
                  <c:v>22.215</c:v>
                </c:pt>
                <c:pt idx="4820">
                  <c:v>13.356000000000023</c:v>
                </c:pt>
                <c:pt idx="4821">
                  <c:v>8.5740000000000016</c:v>
                </c:pt>
                <c:pt idx="4822">
                  <c:v>6.2</c:v>
                </c:pt>
                <c:pt idx="4823">
                  <c:v>12.497</c:v>
                </c:pt>
                <c:pt idx="4824">
                  <c:v>18</c:v>
                </c:pt>
                <c:pt idx="4825">
                  <c:v>7.3479999999999945</c:v>
                </c:pt>
                <c:pt idx="4826">
                  <c:v>4.3439999999999985</c:v>
                </c:pt>
                <c:pt idx="4827">
                  <c:v>6.4880000000000004</c:v>
                </c:pt>
                <c:pt idx="4828">
                  <c:v>5.2430000000000003</c:v>
                </c:pt>
                <c:pt idx="4829">
                  <c:v>15.32</c:v>
                </c:pt>
                <c:pt idx="4830">
                  <c:v>17.479999999999986</c:v>
                </c:pt>
                <c:pt idx="4831">
                  <c:v>5.224999999999989</c:v>
                </c:pt>
                <c:pt idx="4832">
                  <c:v>4.9700000000000024</c:v>
                </c:pt>
                <c:pt idx="4833">
                  <c:v>5.9779999999999998</c:v>
                </c:pt>
                <c:pt idx="4834">
                  <c:v>20.03</c:v>
                </c:pt>
                <c:pt idx="4835">
                  <c:v>18.702999999999989</c:v>
                </c:pt>
                <c:pt idx="4836">
                  <c:v>16.559999999999999</c:v>
                </c:pt>
                <c:pt idx="4837">
                  <c:v>4.67</c:v>
                </c:pt>
                <c:pt idx="4838">
                  <c:v>16.829999999999988</c:v>
                </c:pt>
                <c:pt idx="4839">
                  <c:v>37.176000000000002</c:v>
                </c:pt>
                <c:pt idx="4840">
                  <c:v>7.226</c:v>
                </c:pt>
                <c:pt idx="4841">
                  <c:v>4</c:v>
                </c:pt>
                <c:pt idx="4842">
                  <c:v>12.719999999999999</c:v>
                </c:pt>
                <c:pt idx="4843">
                  <c:v>11.776</c:v>
                </c:pt>
                <c:pt idx="4844">
                  <c:v>7.9374000000000002</c:v>
                </c:pt>
                <c:pt idx="4845">
                  <c:v>43.41</c:v>
                </c:pt>
                <c:pt idx="4846">
                  <c:v>11.450000000000006</c:v>
                </c:pt>
                <c:pt idx="4847">
                  <c:v>1641</c:v>
                </c:pt>
                <c:pt idx="4848">
                  <c:v>34.800000000000004</c:v>
                </c:pt>
                <c:pt idx="4849">
                  <c:v>6.4580000000000002</c:v>
                </c:pt>
                <c:pt idx="4850">
                  <c:v>8.6650000000000027</c:v>
                </c:pt>
                <c:pt idx="4851">
                  <c:v>6.46</c:v>
                </c:pt>
                <c:pt idx="4852">
                  <c:v>5.3669999999999956</c:v>
                </c:pt>
                <c:pt idx="4853">
                  <c:v>20</c:v>
                </c:pt>
                <c:pt idx="4854">
                  <c:v>6.1319999999999997</c:v>
                </c:pt>
                <c:pt idx="4855">
                  <c:v>8.2879999999999985</c:v>
                </c:pt>
                <c:pt idx="4856">
                  <c:v>6.87</c:v>
                </c:pt>
                <c:pt idx="4857">
                  <c:v>8.7000000000000011</c:v>
                </c:pt>
                <c:pt idx="4858">
                  <c:v>2.92</c:v>
                </c:pt>
                <c:pt idx="4859">
                  <c:v>10.971</c:v>
                </c:pt>
                <c:pt idx="4860">
                  <c:v>9.2212999999999994</c:v>
                </c:pt>
                <c:pt idx="4861">
                  <c:v>24</c:v>
                </c:pt>
                <c:pt idx="4862">
                  <c:v>6.4139999999999997</c:v>
                </c:pt>
                <c:pt idx="4863">
                  <c:v>4.5999999999999996</c:v>
                </c:pt>
                <c:pt idx="4864">
                  <c:v>7.2069999999999999</c:v>
                </c:pt>
                <c:pt idx="4865">
                  <c:v>9.1399999999999988</c:v>
                </c:pt>
                <c:pt idx="4866">
                  <c:v>8.3280000000000012</c:v>
                </c:pt>
                <c:pt idx="4867">
                  <c:v>6.2</c:v>
                </c:pt>
                <c:pt idx="4868">
                  <c:v>84</c:v>
                </c:pt>
                <c:pt idx="4869">
                  <c:v>5.5649999999999897</c:v>
                </c:pt>
                <c:pt idx="4870">
                  <c:v>6</c:v>
                </c:pt>
                <c:pt idx="4871">
                  <c:v>52.230000000000011</c:v>
                </c:pt>
                <c:pt idx="4872">
                  <c:v>19.670000000000005</c:v>
                </c:pt>
                <c:pt idx="4873">
                  <c:v>8.1920000000000002</c:v>
                </c:pt>
                <c:pt idx="4874">
                  <c:v>6.6653499999999966</c:v>
                </c:pt>
                <c:pt idx="4875">
                  <c:v>7.31</c:v>
                </c:pt>
                <c:pt idx="4876">
                  <c:v>16.329999999999988</c:v>
                </c:pt>
                <c:pt idx="4877">
                  <c:v>8.8000000000000007</c:v>
                </c:pt>
                <c:pt idx="4878">
                  <c:v>16.130000000000031</c:v>
                </c:pt>
                <c:pt idx="4879">
                  <c:v>6</c:v>
                </c:pt>
                <c:pt idx="4880">
                  <c:v>8.0646000000000004</c:v>
                </c:pt>
                <c:pt idx="4881">
                  <c:v>7.72</c:v>
                </c:pt>
                <c:pt idx="4882">
                  <c:v>9.52</c:v>
                </c:pt>
                <c:pt idx="4883">
                  <c:v>4.7809999999999997</c:v>
                </c:pt>
                <c:pt idx="4884">
                  <c:v>6.1479999999999899</c:v>
                </c:pt>
                <c:pt idx="4885">
                  <c:v>3.9589999999999987</c:v>
                </c:pt>
                <c:pt idx="4886">
                  <c:v>8.1430000000000025</c:v>
                </c:pt>
                <c:pt idx="4887">
                  <c:v>5.3845999999999945</c:v>
                </c:pt>
                <c:pt idx="4888">
                  <c:v>1332</c:v>
                </c:pt>
                <c:pt idx="4889">
                  <c:v>19.2</c:v>
                </c:pt>
                <c:pt idx="4890">
                  <c:v>3.9</c:v>
                </c:pt>
                <c:pt idx="4891">
                  <c:v>9.2000000000000011</c:v>
                </c:pt>
                <c:pt idx="4892">
                  <c:v>24.821000000000005</c:v>
                </c:pt>
                <c:pt idx="4893">
                  <c:v>9.8004000000000193</c:v>
                </c:pt>
                <c:pt idx="4894">
                  <c:v>14.129999999999999</c:v>
                </c:pt>
                <c:pt idx="4895">
                  <c:v>3.6549999999999998</c:v>
                </c:pt>
                <c:pt idx="4896">
                  <c:v>8.3740000000000006</c:v>
                </c:pt>
                <c:pt idx="4897">
                  <c:v>17.564999999999987</c:v>
                </c:pt>
                <c:pt idx="4898">
                  <c:v>18.821000000000005</c:v>
                </c:pt>
                <c:pt idx="4899">
                  <c:v>13.59</c:v>
                </c:pt>
                <c:pt idx="4900">
                  <c:v>7.8527999999999976</c:v>
                </c:pt>
                <c:pt idx="4901">
                  <c:v>11.6</c:v>
                </c:pt>
                <c:pt idx="4902">
                  <c:v>27.623000000000001</c:v>
                </c:pt>
                <c:pt idx="4903">
                  <c:v>14.139999999999999</c:v>
                </c:pt>
                <c:pt idx="4904">
                  <c:v>16</c:v>
                </c:pt>
                <c:pt idx="4905">
                  <c:v>8.91</c:v>
                </c:pt>
                <c:pt idx="4906">
                  <c:v>12</c:v>
                </c:pt>
                <c:pt idx="4907">
                  <c:v>8.6930000000000014</c:v>
                </c:pt>
                <c:pt idx="4908">
                  <c:v>11.025</c:v>
                </c:pt>
                <c:pt idx="4909">
                  <c:v>3.7629999999999999</c:v>
                </c:pt>
                <c:pt idx="4910">
                  <c:v>12.599</c:v>
                </c:pt>
                <c:pt idx="4911">
                  <c:v>8.8240000000000016</c:v>
                </c:pt>
                <c:pt idx="4912">
                  <c:v>23</c:v>
                </c:pt>
                <c:pt idx="4913">
                  <c:v>10.950000000000006</c:v>
                </c:pt>
                <c:pt idx="4914">
                  <c:v>3.9209999999999998</c:v>
                </c:pt>
                <c:pt idx="4915">
                  <c:v>8.07</c:v>
                </c:pt>
                <c:pt idx="4916">
                  <c:v>12.287000000000001</c:v>
                </c:pt>
                <c:pt idx="4917">
                  <c:v>8.2550000000000008</c:v>
                </c:pt>
                <c:pt idx="4918">
                  <c:v>6.2460000000000004</c:v>
                </c:pt>
                <c:pt idx="4919">
                  <c:v>7.8</c:v>
                </c:pt>
                <c:pt idx="4920">
                  <c:v>3.7749999999999999</c:v>
                </c:pt>
                <c:pt idx="4921">
                  <c:v>9.8000000000000007</c:v>
                </c:pt>
                <c:pt idx="4922">
                  <c:v>8.1330000000000009</c:v>
                </c:pt>
                <c:pt idx="4923">
                  <c:v>4.4359999999999999</c:v>
                </c:pt>
                <c:pt idx="4924">
                  <c:v>9.2489999999999988</c:v>
                </c:pt>
                <c:pt idx="4925">
                  <c:v>7.5279999999999889</c:v>
                </c:pt>
                <c:pt idx="4926">
                  <c:v>150</c:v>
                </c:pt>
                <c:pt idx="4927">
                  <c:v>8.76</c:v>
                </c:pt>
                <c:pt idx="4928">
                  <c:v>5.0190000000000001</c:v>
                </c:pt>
                <c:pt idx="4929">
                  <c:v>15.3</c:v>
                </c:pt>
                <c:pt idx="4930">
                  <c:v>9.4</c:v>
                </c:pt>
                <c:pt idx="4931">
                  <c:v>10.081300000000001</c:v>
                </c:pt>
                <c:pt idx="4932">
                  <c:v>2.9509999999999987</c:v>
                </c:pt>
                <c:pt idx="4933">
                  <c:v>11.79</c:v>
                </c:pt>
                <c:pt idx="4934">
                  <c:v>29.536000000000001</c:v>
                </c:pt>
                <c:pt idx="4935">
                  <c:v>2.7778</c:v>
                </c:pt>
                <c:pt idx="4936">
                  <c:v>120</c:v>
                </c:pt>
                <c:pt idx="4937">
                  <c:v>6.4</c:v>
                </c:pt>
                <c:pt idx="4938">
                  <c:v>20.520900000000001</c:v>
                </c:pt>
                <c:pt idx="4939">
                  <c:v>8.8700000000000028</c:v>
                </c:pt>
                <c:pt idx="4940">
                  <c:v>4.2939999999999996</c:v>
                </c:pt>
                <c:pt idx="4941">
                  <c:v>4.6779999999999955</c:v>
                </c:pt>
                <c:pt idx="4942">
                  <c:v>5.7366000000000108</c:v>
                </c:pt>
                <c:pt idx="4943">
                  <c:v>7.05</c:v>
                </c:pt>
                <c:pt idx="4944">
                  <c:v>6.6259999999999888</c:v>
                </c:pt>
                <c:pt idx="4945">
                  <c:v>10.422700000000004</c:v>
                </c:pt>
                <c:pt idx="4946">
                  <c:v>6.7060000000000004</c:v>
                </c:pt>
                <c:pt idx="4947">
                  <c:v>9.0810000000000013</c:v>
                </c:pt>
                <c:pt idx="4948">
                  <c:v>8.6399999999999988</c:v>
                </c:pt>
                <c:pt idx="4949">
                  <c:v>8.891</c:v>
                </c:pt>
                <c:pt idx="4950">
                  <c:v>3.55</c:v>
                </c:pt>
                <c:pt idx="4951">
                  <c:v>12.736500000000001</c:v>
                </c:pt>
                <c:pt idx="4952">
                  <c:v>6.7</c:v>
                </c:pt>
                <c:pt idx="4953">
                  <c:v>7.5249999999999897</c:v>
                </c:pt>
                <c:pt idx="4954">
                  <c:v>4.115999999999989</c:v>
                </c:pt>
                <c:pt idx="4955">
                  <c:v>5.5595999999999997</c:v>
                </c:pt>
                <c:pt idx="4956">
                  <c:v>6.6829999999999945</c:v>
                </c:pt>
                <c:pt idx="4957">
                  <c:v>5.0544999999999956</c:v>
                </c:pt>
                <c:pt idx="4958">
                  <c:v>6.26</c:v>
                </c:pt>
                <c:pt idx="4959">
                  <c:v>10.4</c:v>
                </c:pt>
                <c:pt idx="4960">
                  <c:v>6.5667999999999997</c:v>
                </c:pt>
                <c:pt idx="4961">
                  <c:v>45</c:v>
                </c:pt>
                <c:pt idx="4962">
                  <c:v>7.1099999999999985</c:v>
                </c:pt>
                <c:pt idx="4963">
                  <c:v>14.9</c:v>
                </c:pt>
                <c:pt idx="4964">
                  <c:v>7.0350000000000001</c:v>
                </c:pt>
                <c:pt idx="4965">
                  <c:v>19.204000000000001</c:v>
                </c:pt>
                <c:pt idx="4966">
                  <c:v>4.7300000000000004</c:v>
                </c:pt>
                <c:pt idx="4967">
                  <c:v>7.306</c:v>
                </c:pt>
                <c:pt idx="4968">
                  <c:v>16.54</c:v>
                </c:pt>
                <c:pt idx="4969">
                  <c:v>9.4</c:v>
                </c:pt>
                <c:pt idx="4970">
                  <c:v>9.1319999999999997</c:v>
                </c:pt>
                <c:pt idx="4971">
                  <c:v>8.5670000000000002</c:v>
                </c:pt>
                <c:pt idx="4972">
                  <c:v>4.59</c:v>
                </c:pt>
                <c:pt idx="4973">
                  <c:v>3.92</c:v>
                </c:pt>
                <c:pt idx="4974">
                  <c:v>6.2669999999999995</c:v>
                </c:pt>
                <c:pt idx="4975">
                  <c:v>8.984</c:v>
                </c:pt>
                <c:pt idx="4976">
                  <c:v>13.62</c:v>
                </c:pt>
                <c:pt idx="4977">
                  <c:v>35.980000000000004</c:v>
                </c:pt>
                <c:pt idx="4978">
                  <c:v>12.463000000000006</c:v>
                </c:pt>
                <c:pt idx="4979">
                  <c:v>17.155999999999999</c:v>
                </c:pt>
                <c:pt idx="4980">
                  <c:v>6.83</c:v>
                </c:pt>
                <c:pt idx="4981">
                  <c:v>5.5286999999999997</c:v>
                </c:pt>
                <c:pt idx="4982">
                  <c:v>11.089</c:v>
                </c:pt>
                <c:pt idx="4983">
                  <c:v>17.771999999999988</c:v>
                </c:pt>
                <c:pt idx="4984">
                  <c:v>10.719999999999999</c:v>
                </c:pt>
                <c:pt idx="4985">
                  <c:v>8</c:v>
                </c:pt>
                <c:pt idx="4986">
                  <c:v>7.78</c:v>
                </c:pt>
                <c:pt idx="4987">
                  <c:v>5.0157999999999996</c:v>
                </c:pt>
                <c:pt idx="4988">
                  <c:v>35.800000000000004</c:v>
                </c:pt>
                <c:pt idx="4989">
                  <c:v>5.1099999999999985</c:v>
                </c:pt>
                <c:pt idx="4990">
                  <c:v>37.5</c:v>
                </c:pt>
                <c:pt idx="4991">
                  <c:v>34.14</c:v>
                </c:pt>
                <c:pt idx="4992">
                  <c:v>6.2839999999999998</c:v>
                </c:pt>
                <c:pt idx="4993">
                  <c:v>32.700000000000003</c:v>
                </c:pt>
                <c:pt idx="4994">
                  <c:v>9.02</c:v>
                </c:pt>
                <c:pt idx="4995">
                  <c:v>9.84</c:v>
                </c:pt>
                <c:pt idx="4996">
                  <c:v>10.756</c:v>
                </c:pt>
                <c:pt idx="4997">
                  <c:v>32.790000000000013</c:v>
                </c:pt>
                <c:pt idx="4998">
                  <c:v>5.99</c:v>
                </c:pt>
                <c:pt idx="4999">
                  <c:v>5.53</c:v>
                </c:pt>
                <c:pt idx="5000">
                  <c:v>20.43</c:v>
                </c:pt>
                <c:pt idx="5001">
                  <c:v>3.62</c:v>
                </c:pt>
                <c:pt idx="5002">
                  <c:v>14.586</c:v>
                </c:pt>
                <c:pt idx="5003">
                  <c:v>6.9239999999999995</c:v>
                </c:pt>
                <c:pt idx="5004">
                  <c:v>6.7370000000000001</c:v>
                </c:pt>
                <c:pt idx="5005">
                  <c:v>6.4119999999999999</c:v>
                </c:pt>
                <c:pt idx="5006">
                  <c:v>7.6199999999999966</c:v>
                </c:pt>
                <c:pt idx="5007">
                  <c:v>12.6</c:v>
                </c:pt>
                <c:pt idx="5008">
                  <c:v>4.2</c:v>
                </c:pt>
                <c:pt idx="5009">
                  <c:v>8.2421000000000024</c:v>
                </c:pt>
                <c:pt idx="5010">
                  <c:v>12.219999999999999</c:v>
                </c:pt>
                <c:pt idx="5011">
                  <c:v>0.11232</c:v>
                </c:pt>
                <c:pt idx="5012">
                  <c:v>95</c:v>
                </c:pt>
                <c:pt idx="5013">
                  <c:v>9.2747000000000011</c:v>
                </c:pt>
                <c:pt idx="5014">
                  <c:v>11.17</c:v>
                </c:pt>
                <c:pt idx="5015">
                  <c:v>5.8390000000000004</c:v>
                </c:pt>
                <c:pt idx="5016">
                  <c:v>6.9649999999999945</c:v>
                </c:pt>
                <c:pt idx="5017">
                  <c:v>24</c:v>
                </c:pt>
                <c:pt idx="5018">
                  <c:v>41.98</c:v>
                </c:pt>
                <c:pt idx="5019">
                  <c:v>54</c:v>
                </c:pt>
                <c:pt idx="5020">
                  <c:v>17.384899999999988</c:v>
                </c:pt>
                <c:pt idx="5021">
                  <c:v>7.22</c:v>
                </c:pt>
                <c:pt idx="5022">
                  <c:v>6.3</c:v>
                </c:pt>
                <c:pt idx="5023">
                  <c:v>6.79</c:v>
                </c:pt>
                <c:pt idx="5024">
                  <c:v>16.8</c:v>
                </c:pt>
                <c:pt idx="5025">
                  <c:v>9.1660000000000004</c:v>
                </c:pt>
                <c:pt idx="5026">
                  <c:v>6.2485999999999997</c:v>
                </c:pt>
                <c:pt idx="5027">
                  <c:v>8.2429999999999986</c:v>
                </c:pt>
                <c:pt idx="5028">
                  <c:v>42.61</c:v>
                </c:pt>
                <c:pt idx="5029">
                  <c:v>32.520000000000003</c:v>
                </c:pt>
                <c:pt idx="5030">
                  <c:v>7.23</c:v>
                </c:pt>
                <c:pt idx="5031">
                  <c:v>16.509</c:v>
                </c:pt>
                <c:pt idx="5032">
                  <c:v>3.4709999999999988</c:v>
                </c:pt>
                <c:pt idx="5033">
                  <c:v>4.25</c:v>
                </c:pt>
                <c:pt idx="5034">
                  <c:v>3.1149999999999998</c:v>
                </c:pt>
                <c:pt idx="5035">
                  <c:v>7.7679999999999945</c:v>
                </c:pt>
                <c:pt idx="5036">
                  <c:v>10.864000000000004</c:v>
                </c:pt>
                <c:pt idx="5037">
                  <c:v>6.1513999999999998</c:v>
                </c:pt>
                <c:pt idx="5038">
                  <c:v>4.9870000000000001</c:v>
                </c:pt>
                <c:pt idx="5039">
                  <c:v>5.2960000000000003</c:v>
                </c:pt>
                <c:pt idx="5040">
                  <c:v>3.66</c:v>
                </c:pt>
                <c:pt idx="5041">
                  <c:v>10.08</c:v>
                </c:pt>
                <c:pt idx="5042">
                  <c:v>13.204000000000001</c:v>
                </c:pt>
                <c:pt idx="5043">
                  <c:v>13.174300000000001</c:v>
                </c:pt>
                <c:pt idx="5044">
                  <c:v>22.91</c:v>
                </c:pt>
                <c:pt idx="5045">
                  <c:v>11.77</c:v>
                </c:pt>
                <c:pt idx="5046">
                  <c:v>14.557</c:v>
                </c:pt>
                <c:pt idx="5047">
                  <c:v>6.03</c:v>
                </c:pt>
                <c:pt idx="5048">
                  <c:v>46.728000000000087</c:v>
                </c:pt>
                <c:pt idx="5049">
                  <c:v>27</c:v>
                </c:pt>
                <c:pt idx="5050">
                  <c:v>4.4695999999999998</c:v>
                </c:pt>
                <c:pt idx="5051">
                  <c:v>6.7850000000000001</c:v>
                </c:pt>
                <c:pt idx="5052">
                  <c:v>4.8599999999999985</c:v>
                </c:pt>
                <c:pt idx="5053">
                  <c:v>11.129999999999999</c:v>
                </c:pt>
                <c:pt idx="5054">
                  <c:v>5.1310000000000002</c:v>
                </c:pt>
                <c:pt idx="5055">
                  <c:v>2.02</c:v>
                </c:pt>
                <c:pt idx="5056">
                  <c:v>4.1629999999999878</c:v>
                </c:pt>
                <c:pt idx="5057">
                  <c:v>11.527000000000001</c:v>
                </c:pt>
                <c:pt idx="5058">
                  <c:v>10.2705</c:v>
                </c:pt>
                <c:pt idx="5059">
                  <c:v>7.1</c:v>
                </c:pt>
                <c:pt idx="5060">
                  <c:v>8.0881999999999987</c:v>
                </c:pt>
                <c:pt idx="5061">
                  <c:v>7.75</c:v>
                </c:pt>
                <c:pt idx="5062">
                  <c:v>52.8</c:v>
                </c:pt>
                <c:pt idx="5063">
                  <c:v>12.5</c:v>
                </c:pt>
                <c:pt idx="5064">
                  <c:v>7.452</c:v>
                </c:pt>
                <c:pt idx="5065">
                  <c:v>5.2200999999999995</c:v>
                </c:pt>
                <c:pt idx="5066">
                  <c:v>10.594000000000001</c:v>
                </c:pt>
                <c:pt idx="5067">
                  <c:v>19.260000000000002</c:v>
                </c:pt>
                <c:pt idx="5068">
                  <c:v>18.074000000000005</c:v>
                </c:pt>
                <c:pt idx="5069">
                  <c:v>9.2399999999999984</c:v>
                </c:pt>
                <c:pt idx="5070">
                  <c:v>8.7818999999999985</c:v>
                </c:pt>
                <c:pt idx="5071">
                  <c:v>5.0969999999999995</c:v>
                </c:pt>
                <c:pt idx="5072">
                  <c:v>202.1</c:v>
                </c:pt>
                <c:pt idx="5073">
                  <c:v>5.1279999999999859</c:v>
                </c:pt>
                <c:pt idx="5074">
                  <c:v>26.8964</c:v>
                </c:pt>
                <c:pt idx="5075">
                  <c:v>12.99</c:v>
                </c:pt>
                <c:pt idx="5076">
                  <c:v>7.1295999999999955</c:v>
                </c:pt>
                <c:pt idx="5077">
                  <c:v>3.62</c:v>
                </c:pt>
                <c:pt idx="5078">
                  <c:v>17.559999999999999</c:v>
                </c:pt>
                <c:pt idx="5079">
                  <c:v>8.5001000000000015</c:v>
                </c:pt>
                <c:pt idx="5080">
                  <c:v>35.08</c:v>
                </c:pt>
                <c:pt idx="5081">
                  <c:v>16.350000000000001</c:v>
                </c:pt>
                <c:pt idx="5082">
                  <c:v>18.047999999999988</c:v>
                </c:pt>
                <c:pt idx="5083">
                  <c:v>10.501100000000001</c:v>
                </c:pt>
                <c:pt idx="5084">
                  <c:v>6.3</c:v>
                </c:pt>
                <c:pt idx="5085">
                  <c:v>9.67</c:v>
                </c:pt>
                <c:pt idx="5086">
                  <c:v>9.2116000000000025</c:v>
                </c:pt>
                <c:pt idx="5087">
                  <c:v>15.639999999999999</c:v>
                </c:pt>
                <c:pt idx="5088">
                  <c:v>11.2</c:v>
                </c:pt>
                <c:pt idx="5089">
                  <c:v>15.9</c:v>
                </c:pt>
                <c:pt idx="5090">
                  <c:v>17.47</c:v>
                </c:pt>
                <c:pt idx="5091">
                  <c:v>7.9300000000000024</c:v>
                </c:pt>
                <c:pt idx="5092">
                  <c:v>9.1349999999999998</c:v>
                </c:pt>
                <c:pt idx="5093">
                  <c:v>18.610000000000031</c:v>
                </c:pt>
                <c:pt idx="5094">
                  <c:v>9.4700000000000006</c:v>
                </c:pt>
                <c:pt idx="5095">
                  <c:v>4.2080000000000002</c:v>
                </c:pt>
                <c:pt idx="5096">
                  <c:v>14</c:v>
                </c:pt>
                <c:pt idx="5097">
                  <c:v>13.29</c:v>
                </c:pt>
                <c:pt idx="5098">
                  <c:v>2.8949999999999987</c:v>
                </c:pt>
                <c:pt idx="5099">
                  <c:v>5.26</c:v>
                </c:pt>
                <c:pt idx="5100">
                  <c:v>6.7591999999999999</c:v>
                </c:pt>
                <c:pt idx="5101">
                  <c:v>6.7</c:v>
                </c:pt>
                <c:pt idx="5102">
                  <c:v>22.08</c:v>
                </c:pt>
                <c:pt idx="5103">
                  <c:v>16.260000000000002</c:v>
                </c:pt>
                <c:pt idx="5104">
                  <c:v>40.720000000000013</c:v>
                </c:pt>
                <c:pt idx="5105">
                  <c:v>7.35</c:v>
                </c:pt>
                <c:pt idx="5106">
                  <c:v>19.2</c:v>
                </c:pt>
                <c:pt idx="5107">
                  <c:v>12.54</c:v>
                </c:pt>
                <c:pt idx="5108">
                  <c:v>12.012</c:v>
                </c:pt>
                <c:pt idx="5109">
                  <c:v>8.8448000000000011</c:v>
                </c:pt>
                <c:pt idx="5110">
                  <c:v>35.53</c:v>
                </c:pt>
                <c:pt idx="5111">
                  <c:v>16.875</c:v>
                </c:pt>
                <c:pt idx="5112">
                  <c:v>13.875000000000023</c:v>
                </c:pt>
                <c:pt idx="5113">
                  <c:v>4.90768</c:v>
                </c:pt>
                <c:pt idx="5114">
                  <c:v>11.32</c:v>
                </c:pt>
                <c:pt idx="5115">
                  <c:v>8.6050000000000004</c:v>
                </c:pt>
                <c:pt idx="5116">
                  <c:v>9.0010000000000012</c:v>
                </c:pt>
                <c:pt idx="5117">
                  <c:v>27.1</c:v>
                </c:pt>
                <c:pt idx="5118">
                  <c:v>5.2089999999999996</c:v>
                </c:pt>
                <c:pt idx="5119">
                  <c:v>18.294699999999956</c:v>
                </c:pt>
                <c:pt idx="5120">
                  <c:v>9.4</c:v>
                </c:pt>
                <c:pt idx="5121">
                  <c:v>3.7429999999999999</c:v>
                </c:pt>
                <c:pt idx="5122">
                  <c:v>17.573</c:v>
                </c:pt>
                <c:pt idx="5123">
                  <c:v>9</c:v>
                </c:pt>
                <c:pt idx="5124">
                  <c:v>13.8</c:v>
                </c:pt>
                <c:pt idx="5125">
                  <c:v>10.98</c:v>
                </c:pt>
                <c:pt idx="5126">
                  <c:v>4.0199999999999996</c:v>
                </c:pt>
                <c:pt idx="5127">
                  <c:v>96</c:v>
                </c:pt>
                <c:pt idx="5128">
                  <c:v>8.7329999999999988</c:v>
                </c:pt>
                <c:pt idx="5129">
                  <c:v>32.25</c:v>
                </c:pt>
                <c:pt idx="5130">
                  <c:v>4.9340000000000002</c:v>
                </c:pt>
                <c:pt idx="5131">
                  <c:v>12.687000000000001</c:v>
                </c:pt>
                <c:pt idx="5132">
                  <c:v>25.16</c:v>
                </c:pt>
                <c:pt idx="5133">
                  <c:v>11.2</c:v>
                </c:pt>
                <c:pt idx="5134">
                  <c:v>8.5616000000000003</c:v>
                </c:pt>
                <c:pt idx="5135">
                  <c:v>3.9287999999999998</c:v>
                </c:pt>
                <c:pt idx="5136">
                  <c:v>6.2460000000000004</c:v>
                </c:pt>
                <c:pt idx="5137">
                  <c:v>13.5</c:v>
                </c:pt>
                <c:pt idx="5138">
                  <c:v>8.3240000000000016</c:v>
                </c:pt>
                <c:pt idx="5139">
                  <c:v>15.225</c:v>
                </c:pt>
                <c:pt idx="5140">
                  <c:v>4.5519999999999996</c:v>
                </c:pt>
                <c:pt idx="5141">
                  <c:v>10.898</c:v>
                </c:pt>
                <c:pt idx="5142">
                  <c:v>16.59</c:v>
                </c:pt>
                <c:pt idx="5143">
                  <c:v>14.12</c:v>
                </c:pt>
                <c:pt idx="5144">
                  <c:v>18.2</c:v>
                </c:pt>
                <c:pt idx="5145">
                  <c:v>123.7</c:v>
                </c:pt>
                <c:pt idx="5146">
                  <c:v>16</c:v>
                </c:pt>
                <c:pt idx="5147">
                  <c:v>3.5249999999999999</c:v>
                </c:pt>
                <c:pt idx="5148">
                  <c:v>16.3</c:v>
                </c:pt>
                <c:pt idx="5149">
                  <c:v>4.6129999999999898</c:v>
                </c:pt>
                <c:pt idx="5150">
                  <c:v>7.7</c:v>
                </c:pt>
                <c:pt idx="5151">
                  <c:v>15.941000000000001</c:v>
                </c:pt>
                <c:pt idx="5152">
                  <c:v>10.729999999999999</c:v>
                </c:pt>
                <c:pt idx="5153">
                  <c:v>5.85719999999999</c:v>
                </c:pt>
                <c:pt idx="5154">
                  <c:v>5.9509999999999996</c:v>
                </c:pt>
                <c:pt idx="5155">
                  <c:v>11.287700000000001</c:v>
                </c:pt>
                <c:pt idx="5156">
                  <c:v>19.946999999999989</c:v>
                </c:pt>
                <c:pt idx="5157">
                  <c:v>8.6079999999999988</c:v>
                </c:pt>
                <c:pt idx="5158">
                  <c:v>12.725300000000001</c:v>
                </c:pt>
                <c:pt idx="5159">
                  <c:v>4.7789999999999999</c:v>
                </c:pt>
                <c:pt idx="5160">
                  <c:v>19.55</c:v>
                </c:pt>
                <c:pt idx="5161">
                  <c:v>3.6053999999999999</c:v>
                </c:pt>
                <c:pt idx="5162">
                  <c:v>4.26</c:v>
                </c:pt>
                <c:pt idx="5163">
                  <c:v>14.870000000000006</c:v>
                </c:pt>
                <c:pt idx="5164">
                  <c:v>11.659000000000002</c:v>
                </c:pt>
                <c:pt idx="5165">
                  <c:v>8.9669000000000008</c:v>
                </c:pt>
                <c:pt idx="5166">
                  <c:v>93.73</c:v>
                </c:pt>
                <c:pt idx="5167">
                  <c:v>16.53</c:v>
                </c:pt>
                <c:pt idx="5168">
                  <c:v>13.5</c:v>
                </c:pt>
                <c:pt idx="5169">
                  <c:v>6.4550000000000001</c:v>
                </c:pt>
                <c:pt idx="5170">
                  <c:v>3.3099999999999987</c:v>
                </c:pt>
                <c:pt idx="5171">
                  <c:v>13.577</c:v>
                </c:pt>
                <c:pt idx="5172">
                  <c:v>14.801</c:v>
                </c:pt>
                <c:pt idx="5173">
                  <c:v>10.4</c:v>
                </c:pt>
                <c:pt idx="5174">
                  <c:v>8.0830000000000002</c:v>
                </c:pt>
                <c:pt idx="5175">
                  <c:v>24.975099999999955</c:v>
                </c:pt>
                <c:pt idx="5176">
                  <c:v>6.5911</c:v>
                </c:pt>
                <c:pt idx="5177">
                  <c:v>8.347999999999999</c:v>
                </c:pt>
                <c:pt idx="5178">
                  <c:v>8.2307999999999986</c:v>
                </c:pt>
                <c:pt idx="5179">
                  <c:v>15.79</c:v>
                </c:pt>
                <c:pt idx="5180">
                  <c:v>61.55</c:v>
                </c:pt>
                <c:pt idx="5181">
                  <c:v>13.959000000000019</c:v>
                </c:pt>
                <c:pt idx="5182">
                  <c:v>9.51</c:v>
                </c:pt>
                <c:pt idx="5183">
                  <c:v>8.33</c:v>
                </c:pt>
                <c:pt idx="5184">
                  <c:v>11.04</c:v>
                </c:pt>
                <c:pt idx="5185">
                  <c:v>15.365000000000023</c:v>
                </c:pt>
                <c:pt idx="5186">
                  <c:v>5.51</c:v>
                </c:pt>
                <c:pt idx="5187">
                  <c:v>25.224</c:v>
                </c:pt>
                <c:pt idx="5188">
                  <c:v>11.28</c:v>
                </c:pt>
                <c:pt idx="5189">
                  <c:v>7.8339999999999996</c:v>
                </c:pt>
                <c:pt idx="5190">
                  <c:v>10.8</c:v>
                </c:pt>
                <c:pt idx="5191">
                  <c:v>7.7477999999999998</c:v>
                </c:pt>
                <c:pt idx="5192">
                  <c:v>59.5</c:v>
                </c:pt>
                <c:pt idx="5193">
                  <c:v>12.1</c:v>
                </c:pt>
                <c:pt idx="5194">
                  <c:v>6.101</c:v>
                </c:pt>
                <c:pt idx="5195">
                  <c:v>73.900000000000006</c:v>
                </c:pt>
                <c:pt idx="5196">
                  <c:v>5.0742000000000003</c:v>
                </c:pt>
                <c:pt idx="5197">
                  <c:v>19.97</c:v>
                </c:pt>
                <c:pt idx="5198">
                  <c:v>7.048</c:v>
                </c:pt>
                <c:pt idx="5199">
                  <c:v>8.1</c:v>
                </c:pt>
                <c:pt idx="5200">
                  <c:v>6.758</c:v>
                </c:pt>
                <c:pt idx="5201">
                  <c:v>13.734999999999999</c:v>
                </c:pt>
                <c:pt idx="5202">
                  <c:v>9.7459999999999987</c:v>
                </c:pt>
                <c:pt idx="5203">
                  <c:v>10.099</c:v>
                </c:pt>
                <c:pt idx="5204">
                  <c:v>5.3</c:v>
                </c:pt>
                <c:pt idx="5205">
                  <c:v>7.8</c:v>
                </c:pt>
                <c:pt idx="5206">
                  <c:v>9.3959000000000028</c:v>
                </c:pt>
                <c:pt idx="5207">
                  <c:v>6.7858999999999998</c:v>
                </c:pt>
                <c:pt idx="5208">
                  <c:v>13.6</c:v>
                </c:pt>
                <c:pt idx="5209">
                  <c:v>6.21</c:v>
                </c:pt>
                <c:pt idx="5210">
                  <c:v>6.6760000000000002</c:v>
                </c:pt>
                <c:pt idx="5211">
                  <c:v>12.3</c:v>
                </c:pt>
                <c:pt idx="5212">
                  <c:v>6.1064999999999996</c:v>
                </c:pt>
                <c:pt idx="5213">
                  <c:v>16.132999999999999</c:v>
                </c:pt>
                <c:pt idx="5214">
                  <c:v>11.52</c:v>
                </c:pt>
                <c:pt idx="5215">
                  <c:v>7.2380000000000004</c:v>
                </c:pt>
                <c:pt idx="5216">
                  <c:v>7.6890000000000001</c:v>
                </c:pt>
                <c:pt idx="5217">
                  <c:v>7.0619999999999985</c:v>
                </c:pt>
                <c:pt idx="5218">
                  <c:v>13.88</c:v>
                </c:pt>
                <c:pt idx="5219">
                  <c:v>6.8422999999999998</c:v>
                </c:pt>
                <c:pt idx="5220">
                  <c:v>3.3609999999999998</c:v>
                </c:pt>
                <c:pt idx="5221">
                  <c:v>10.982900000000004</c:v>
                </c:pt>
                <c:pt idx="5222">
                  <c:v>7.51</c:v>
                </c:pt>
                <c:pt idx="5223">
                  <c:v>9.4</c:v>
                </c:pt>
                <c:pt idx="5224">
                  <c:v>7.03</c:v>
                </c:pt>
                <c:pt idx="5225">
                  <c:v>11.229999999999999</c:v>
                </c:pt>
                <c:pt idx="5226">
                  <c:v>9.5650000000000048</c:v>
                </c:pt>
                <c:pt idx="5227">
                  <c:v>15.61</c:v>
                </c:pt>
                <c:pt idx="5228">
                  <c:v>9.2630000000000035</c:v>
                </c:pt>
                <c:pt idx="5229">
                  <c:v>16.404999999999987</c:v>
                </c:pt>
                <c:pt idx="5230">
                  <c:v>32.1</c:v>
                </c:pt>
                <c:pt idx="5231">
                  <c:v>6.8419999999999996</c:v>
                </c:pt>
                <c:pt idx="5232">
                  <c:v>6.6629999999999878</c:v>
                </c:pt>
                <c:pt idx="5233">
                  <c:v>16.846</c:v>
                </c:pt>
                <c:pt idx="5234">
                  <c:v>9.17</c:v>
                </c:pt>
                <c:pt idx="5235">
                  <c:v>12.519</c:v>
                </c:pt>
                <c:pt idx="5236">
                  <c:v>7.2</c:v>
                </c:pt>
                <c:pt idx="5237">
                  <c:v>11.801</c:v>
                </c:pt>
                <c:pt idx="5238">
                  <c:v>10.150500000000006</c:v>
                </c:pt>
                <c:pt idx="5239">
                  <c:v>6.7370000000000001</c:v>
                </c:pt>
                <c:pt idx="5240">
                  <c:v>9.93</c:v>
                </c:pt>
                <c:pt idx="5241">
                  <c:v>32.6</c:v>
                </c:pt>
                <c:pt idx="5242">
                  <c:v>64</c:v>
                </c:pt>
                <c:pt idx="5243">
                  <c:v>16.54</c:v>
                </c:pt>
                <c:pt idx="5244">
                  <c:v>39</c:v>
                </c:pt>
                <c:pt idx="5245">
                  <c:v>11.2692</c:v>
                </c:pt>
                <c:pt idx="5246">
                  <c:v>6.01</c:v>
                </c:pt>
                <c:pt idx="5247">
                  <c:v>13.639999999999999</c:v>
                </c:pt>
                <c:pt idx="5248">
                  <c:v>16.140999999999988</c:v>
                </c:pt>
                <c:pt idx="5249">
                  <c:v>6.907</c:v>
                </c:pt>
                <c:pt idx="5250">
                  <c:v>7.29</c:v>
                </c:pt>
                <c:pt idx="5251">
                  <c:v>19.035</c:v>
                </c:pt>
                <c:pt idx="5252">
                  <c:v>9.61</c:v>
                </c:pt>
                <c:pt idx="5253">
                  <c:v>21.810000000000031</c:v>
                </c:pt>
                <c:pt idx="5254">
                  <c:v>2.7770000000000001</c:v>
                </c:pt>
                <c:pt idx="5255">
                  <c:v>3.5709999999999997</c:v>
                </c:pt>
                <c:pt idx="5256">
                  <c:v>19.059999999999999</c:v>
                </c:pt>
                <c:pt idx="5257">
                  <c:v>9</c:v>
                </c:pt>
                <c:pt idx="5258">
                  <c:v>9.3650000000000233</c:v>
                </c:pt>
                <c:pt idx="5259">
                  <c:v>3.3386999999999967</c:v>
                </c:pt>
                <c:pt idx="5260">
                  <c:v>160</c:v>
                </c:pt>
                <c:pt idx="5261">
                  <c:v>12.140999999999998</c:v>
                </c:pt>
                <c:pt idx="5262">
                  <c:v>14.43</c:v>
                </c:pt>
                <c:pt idx="5263">
                  <c:v>30</c:v>
                </c:pt>
                <c:pt idx="5264">
                  <c:v>27.2</c:v>
                </c:pt>
                <c:pt idx="5265">
                  <c:v>12.88</c:v>
                </c:pt>
                <c:pt idx="5266">
                  <c:v>24</c:v>
                </c:pt>
                <c:pt idx="5267">
                  <c:v>12.994</c:v>
                </c:pt>
                <c:pt idx="5268">
                  <c:v>12</c:v>
                </c:pt>
                <c:pt idx="5269">
                  <c:v>18.22</c:v>
                </c:pt>
                <c:pt idx="5270">
                  <c:v>10.685</c:v>
                </c:pt>
                <c:pt idx="5271">
                  <c:v>6</c:v>
                </c:pt>
                <c:pt idx="5272">
                  <c:v>6.7119999999999997</c:v>
                </c:pt>
                <c:pt idx="5273">
                  <c:v>41.4</c:v>
                </c:pt>
                <c:pt idx="5274">
                  <c:v>9.7640000000000011</c:v>
                </c:pt>
                <c:pt idx="5275">
                  <c:v>7.1</c:v>
                </c:pt>
                <c:pt idx="5276">
                  <c:v>9.31</c:v>
                </c:pt>
                <c:pt idx="5277">
                  <c:v>19.5</c:v>
                </c:pt>
                <c:pt idx="5278">
                  <c:v>23.2</c:v>
                </c:pt>
                <c:pt idx="5279">
                  <c:v>6.5720000000000001</c:v>
                </c:pt>
                <c:pt idx="5280">
                  <c:v>5.8780000000000001</c:v>
                </c:pt>
                <c:pt idx="5281">
                  <c:v>14.68</c:v>
                </c:pt>
                <c:pt idx="5282">
                  <c:v>34.300000000000004</c:v>
                </c:pt>
                <c:pt idx="5283">
                  <c:v>12.363000000000019</c:v>
                </c:pt>
                <c:pt idx="5284">
                  <c:v>9.4700000000000006</c:v>
                </c:pt>
                <c:pt idx="5285">
                  <c:v>8.277000000000001</c:v>
                </c:pt>
                <c:pt idx="5286">
                  <c:v>540</c:v>
                </c:pt>
                <c:pt idx="5287">
                  <c:v>3.7991999999999999</c:v>
                </c:pt>
                <c:pt idx="5288">
                  <c:v>14.256</c:v>
                </c:pt>
                <c:pt idx="5289">
                  <c:v>18.64</c:v>
                </c:pt>
                <c:pt idx="5290">
                  <c:v>21.6</c:v>
                </c:pt>
                <c:pt idx="5291">
                  <c:v>4.7779999999999996</c:v>
                </c:pt>
                <c:pt idx="5292">
                  <c:v>8.2399999999999984</c:v>
                </c:pt>
                <c:pt idx="5293">
                  <c:v>9.9450000000000003</c:v>
                </c:pt>
                <c:pt idx="5294">
                  <c:v>5.9</c:v>
                </c:pt>
                <c:pt idx="5295">
                  <c:v>7.68799999999999</c:v>
                </c:pt>
                <c:pt idx="5296">
                  <c:v>4.4349999999999996</c:v>
                </c:pt>
                <c:pt idx="5297">
                  <c:v>17.41</c:v>
                </c:pt>
                <c:pt idx="5298">
                  <c:v>4</c:v>
                </c:pt>
                <c:pt idx="5299">
                  <c:v>6.0490000000000004</c:v>
                </c:pt>
                <c:pt idx="5300">
                  <c:v>30.51</c:v>
                </c:pt>
                <c:pt idx="5301">
                  <c:v>8.8240000000000016</c:v>
                </c:pt>
                <c:pt idx="5302">
                  <c:v>15.57</c:v>
                </c:pt>
                <c:pt idx="5303">
                  <c:v>10.608000000000001</c:v>
                </c:pt>
                <c:pt idx="5304">
                  <c:v>7.4</c:v>
                </c:pt>
                <c:pt idx="5305">
                  <c:v>14.161</c:v>
                </c:pt>
                <c:pt idx="5306">
                  <c:v>47.009</c:v>
                </c:pt>
                <c:pt idx="5307">
                  <c:v>14.1</c:v>
                </c:pt>
                <c:pt idx="5308">
                  <c:v>9.76</c:v>
                </c:pt>
                <c:pt idx="5309">
                  <c:v>12.103</c:v>
                </c:pt>
                <c:pt idx="5310">
                  <c:v>8.98</c:v>
                </c:pt>
                <c:pt idx="5311">
                  <c:v>10.51</c:v>
                </c:pt>
                <c:pt idx="5312">
                  <c:v>8.2800000000000011</c:v>
                </c:pt>
                <c:pt idx="5313">
                  <c:v>4.6249999999999858</c:v>
                </c:pt>
                <c:pt idx="5314">
                  <c:v>7.3555999999999955</c:v>
                </c:pt>
                <c:pt idx="5315">
                  <c:v>14.639999999999999</c:v>
                </c:pt>
                <c:pt idx="5316">
                  <c:v>10.887</c:v>
                </c:pt>
                <c:pt idx="5317">
                  <c:v>7.3369999999999997</c:v>
                </c:pt>
                <c:pt idx="5318">
                  <c:v>37.700000000000003</c:v>
                </c:pt>
                <c:pt idx="5319">
                  <c:v>11.374000000000002</c:v>
                </c:pt>
                <c:pt idx="5320">
                  <c:v>11.41</c:v>
                </c:pt>
                <c:pt idx="5321">
                  <c:v>9.44</c:v>
                </c:pt>
                <c:pt idx="5322">
                  <c:v>9.6</c:v>
                </c:pt>
                <c:pt idx="5323">
                  <c:v>2</c:v>
                </c:pt>
                <c:pt idx="5324">
                  <c:v>11.68</c:v>
                </c:pt>
                <c:pt idx="5325">
                  <c:v>14.3</c:v>
                </c:pt>
                <c:pt idx="5326">
                  <c:v>10.370000000000006</c:v>
                </c:pt>
                <c:pt idx="5327">
                  <c:v>11.04</c:v>
                </c:pt>
                <c:pt idx="5328">
                  <c:v>9.9690000000000047</c:v>
                </c:pt>
                <c:pt idx="5329">
                  <c:v>12.6</c:v>
                </c:pt>
                <c:pt idx="5330">
                  <c:v>8.120000000000001</c:v>
                </c:pt>
                <c:pt idx="5331">
                  <c:v>5.28</c:v>
                </c:pt>
                <c:pt idx="5332">
                  <c:v>11.745999999999999</c:v>
                </c:pt>
                <c:pt idx="5333">
                  <c:v>12.726999999999999</c:v>
                </c:pt>
                <c:pt idx="5334">
                  <c:v>6.6</c:v>
                </c:pt>
                <c:pt idx="5335">
                  <c:v>7.53</c:v>
                </c:pt>
                <c:pt idx="5336">
                  <c:v>6.0814000000000004</c:v>
                </c:pt>
                <c:pt idx="5337">
                  <c:v>10</c:v>
                </c:pt>
                <c:pt idx="5338">
                  <c:v>5.7502000000000004</c:v>
                </c:pt>
                <c:pt idx="5339">
                  <c:v>9.0706000000000007</c:v>
                </c:pt>
                <c:pt idx="5340">
                  <c:v>17.100000000000001</c:v>
                </c:pt>
                <c:pt idx="5341">
                  <c:v>8.2900000000000009</c:v>
                </c:pt>
                <c:pt idx="5342">
                  <c:v>5.5512800000000002</c:v>
                </c:pt>
                <c:pt idx="5343">
                  <c:v>5.1839999999999975</c:v>
                </c:pt>
                <c:pt idx="5344">
                  <c:v>4.8439999999999985</c:v>
                </c:pt>
                <c:pt idx="5345">
                  <c:v>8.7800000000000011</c:v>
                </c:pt>
                <c:pt idx="5346">
                  <c:v>17.489999999999952</c:v>
                </c:pt>
                <c:pt idx="5347">
                  <c:v>7.35299999999999</c:v>
                </c:pt>
                <c:pt idx="5348">
                  <c:v>12.639999999999999</c:v>
                </c:pt>
                <c:pt idx="5349">
                  <c:v>8.7299999999999986</c:v>
                </c:pt>
                <c:pt idx="5350">
                  <c:v>9.6</c:v>
                </c:pt>
                <c:pt idx="5351">
                  <c:v>7.9820000000000002</c:v>
                </c:pt>
                <c:pt idx="5352">
                  <c:v>4.8004999999999995</c:v>
                </c:pt>
                <c:pt idx="5353">
                  <c:v>8.1289999999999996</c:v>
                </c:pt>
                <c:pt idx="5354">
                  <c:v>9.0583000000000009</c:v>
                </c:pt>
                <c:pt idx="5355">
                  <c:v>14.4</c:v>
                </c:pt>
                <c:pt idx="5356">
                  <c:v>11.84</c:v>
                </c:pt>
                <c:pt idx="5357">
                  <c:v>6.8</c:v>
                </c:pt>
                <c:pt idx="5358">
                  <c:v>7.36099999999999</c:v>
                </c:pt>
                <c:pt idx="5359">
                  <c:v>20</c:v>
                </c:pt>
                <c:pt idx="5360">
                  <c:v>15.4</c:v>
                </c:pt>
                <c:pt idx="5361">
                  <c:v>6.516</c:v>
                </c:pt>
                <c:pt idx="5362">
                  <c:v>6</c:v>
                </c:pt>
                <c:pt idx="5363">
                  <c:v>11.478</c:v>
                </c:pt>
                <c:pt idx="5364">
                  <c:v>4.2850000000000001</c:v>
                </c:pt>
                <c:pt idx="5365">
                  <c:v>30</c:v>
                </c:pt>
                <c:pt idx="5366">
                  <c:v>14.4</c:v>
                </c:pt>
                <c:pt idx="5367">
                  <c:v>12.518000000000001</c:v>
                </c:pt>
                <c:pt idx="5368">
                  <c:v>20</c:v>
                </c:pt>
                <c:pt idx="5369">
                  <c:v>12.41</c:v>
                </c:pt>
                <c:pt idx="5370">
                  <c:v>18.27</c:v>
                </c:pt>
                <c:pt idx="5371">
                  <c:v>132.30000000000001</c:v>
                </c:pt>
                <c:pt idx="5372">
                  <c:v>16</c:v>
                </c:pt>
                <c:pt idx="5373">
                  <c:v>4.3269999999999955</c:v>
                </c:pt>
                <c:pt idx="5374">
                  <c:v>6.6199999999999966</c:v>
                </c:pt>
                <c:pt idx="5375">
                  <c:v>4.3069999999999995</c:v>
                </c:pt>
                <c:pt idx="5376">
                  <c:v>50</c:v>
                </c:pt>
                <c:pt idx="5377">
                  <c:v>16</c:v>
                </c:pt>
                <c:pt idx="5378">
                  <c:v>19.8</c:v>
                </c:pt>
                <c:pt idx="5379">
                  <c:v>4</c:v>
                </c:pt>
                <c:pt idx="5380">
                  <c:v>4.992</c:v>
                </c:pt>
                <c:pt idx="5381">
                  <c:v>11.919</c:v>
                </c:pt>
                <c:pt idx="5382">
                  <c:v>13.61</c:v>
                </c:pt>
                <c:pt idx="5383">
                  <c:v>4.99</c:v>
                </c:pt>
                <c:pt idx="5384">
                  <c:v>12</c:v>
                </c:pt>
                <c:pt idx="5385">
                  <c:v>13.83</c:v>
                </c:pt>
                <c:pt idx="5386">
                  <c:v>39</c:v>
                </c:pt>
                <c:pt idx="5387">
                  <c:v>9.0500000000000007</c:v>
                </c:pt>
                <c:pt idx="5388">
                  <c:v>5.6659999999999897</c:v>
                </c:pt>
                <c:pt idx="5389">
                  <c:v>20</c:v>
                </c:pt>
                <c:pt idx="5390">
                  <c:v>21.2</c:v>
                </c:pt>
                <c:pt idx="5391">
                  <c:v>14.733000000000001</c:v>
                </c:pt>
                <c:pt idx="5392">
                  <c:v>6.79</c:v>
                </c:pt>
                <c:pt idx="5393">
                  <c:v>5.9587000000000003</c:v>
                </c:pt>
                <c:pt idx="5394">
                  <c:v>31</c:v>
                </c:pt>
                <c:pt idx="5395">
                  <c:v>23.2</c:v>
                </c:pt>
                <c:pt idx="5396">
                  <c:v>17.75</c:v>
                </c:pt>
                <c:pt idx="5397">
                  <c:v>9.6050000000000004</c:v>
                </c:pt>
                <c:pt idx="5398">
                  <c:v>14.7</c:v>
                </c:pt>
                <c:pt idx="5399">
                  <c:v>11.41</c:v>
                </c:pt>
                <c:pt idx="5400">
                  <c:v>25.3</c:v>
                </c:pt>
                <c:pt idx="5401">
                  <c:v>6.9</c:v>
                </c:pt>
                <c:pt idx="5402">
                  <c:v>13</c:v>
                </c:pt>
                <c:pt idx="5403">
                  <c:v>9.4500000000000028</c:v>
                </c:pt>
                <c:pt idx="5404">
                  <c:v>19.077999999999999</c:v>
                </c:pt>
                <c:pt idx="5405">
                  <c:v>14.05</c:v>
                </c:pt>
                <c:pt idx="5406">
                  <c:v>28.5</c:v>
                </c:pt>
                <c:pt idx="5407">
                  <c:v>15.75</c:v>
                </c:pt>
                <c:pt idx="5408">
                  <c:v>6.724999999999989</c:v>
                </c:pt>
                <c:pt idx="5409">
                  <c:v>12.950000000000006</c:v>
                </c:pt>
                <c:pt idx="5410">
                  <c:v>6.52</c:v>
                </c:pt>
                <c:pt idx="5411">
                  <c:v>20</c:v>
                </c:pt>
                <c:pt idx="5412">
                  <c:v>13.48</c:v>
                </c:pt>
                <c:pt idx="5413">
                  <c:v>7.7</c:v>
                </c:pt>
                <c:pt idx="5414">
                  <c:v>12.84</c:v>
                </c:pt>
                <c:pt idx="5415">
                  <c:v>15.962000000000021</c:v>
                </c:pt>
                <c:pt idx="5416">
                  <c:v>375</c:v>
                </c:pt>
                <c:pt idx="5417">
                  <c:v>10.145</c:v>
                </c:pt>
                <c:pt idx="5418">
                  <c:v>10.212</c:v>
                </c:pt>
                <c:pt idx="5419">
                  <c:v>8.8129000000000008</c:v>
                </c:pt>
                <c:pt idx="5420">
                  <c:v>5.78</c:v>
                </c:pt>
                <c:pt idx="5421">
                  <c:v>38.866</c:v>
                </c:pt>
                <c:pt idx="5422">
                  <c:v>17.672000000000001</c:v>
                </c:pt>
                <c:pt idx="5423">
                  <c:v>18.994999999999987</c:v>
                </c:pt>
                <c:pt idx="5424">
                  <c:v>31.52</c:v>
                </c:pt>
                <c:pt idx="5425">
                  <c:v>7.73</c:v>
                </c:pt>
                <c:pt idx="5426">
                  <c:v>18.2</c:v>
                </c:pt>
                <c:pt idx="5427">
                  <c:v>7.24</c:v>
                </c:pt>
                <c:pt idx="5428">
                  <c:v>58.660000000000011</c:v>
                </c:pt>
                <c:pt idx="5429">
                  <c:v>31.74</c:v>
                </c:pt>
                <c:pt idx="5430">
                  <c:v>13.450000000000006</c:v>
                </c:pt>
                <c:pt idx="5431">
                  <c:v>15.03</c:v>
                </c:pt>
                <c:pt idx="5432">
                  <c:v>7.9649999999999945</c:v>
                </c:pt>
                <c:pt idx="5433">
                  <c:v>16.260000000000002</c:v>
                </c:pt>
                <c:pt idx="5434">
                  <c:v>16.974999999999987</c:v>
                </c:pt>
                <c:pt idx="5435">
                  <c:v>7.84</c:v>
                </c:pt>
                <c:pt idx="5436">
                  <c:v>37.56</c:v>
                </c:pt>
                <c:pt idx="5437">
                  <c:v>4.4139999999999997</c:v>
                </c:pt>
                <c:pt idx="5438">
                  <c:v>14.341000000000001</c:v>
                </c:pt>
                <c:pt idx="5439">
                  <c:v>8.9600000000000026</c:v>
                </c:pt>
                <c:pt idx="5440">
                  <c:v>29.2</c:v>
                </c:pt>
                <c:pt idx="5441">
                  <c:v>12.96</c:v>
                </c:pt>
                <c:pt idx="5442">
                  <c:v>400</c:v>
                </c:pt>
                <c:pt idx="5443">
                  <c:v>9.2100000000000009</c:v>
                </c:pt>
                <c:pt idx="5444">
                  <c:v>12.04</c:v>
                </c:pt>
                <c:pt idx="5445">
                  <c:v>9.7269999999999985</c:v>
                </c:pt>
                <c:pt idx="5446">
                  <c:v>6.01</c:v>
                </c:pt>
                <c:pt idx="5447">
                  <c:v>6.391</c:v>
                </c:pt>
                <c:pt idx="5448">
                  <c:v>7.2839999999999998</c:v>
                </c:pt>
                <c:pt idx="5449">
                  <c:v>6.52</c:v>
                </c:pt>
                <c:pt idx="5450">
                  <c:v>12.873000000000006</c:v>
                </c:pt>
                <c:pt idx="5451">
                  <c:v>19.632999999999999</c:v>
                </c:pt>
                <c:pt idx="5452">
                  <c:v>8.8460000000000001</c:v>
                </c:pt>
                <c:pt idx="5453">
                  <c:v>17.367000000000001</c:v>
                </c:pt>
                <c:pt idx="5454">
                  <c:v>32.4</c:v>
                </c:pt>
                <c:pt idx="5455">
                  <c:v>8.7109999999999985</c:v>
                </c:pt>
                <c:pt idx="5456">
                  <c:v>6.8604999999999965</c:v>
                </c:pt>
                <c:pt idx="5457">
                  <c:v>8.48</c:v>
                </c:pt>
                <c:pt idx="5458">
                  <c:v>24.49</c:v>
                </c:pt>
                <c:pt idx="5459">
                  <c:v>19.399999999999999</c:v>
                </c:pt>
                <c:pt idx="5460">
                  <c:v>5.4020000000000001</c:v>
                </c:pt>
                <c:pt idx="5461">
                  <c:v>15.98</c:v>
                </c:pt>
                <c:pt idx="5462">
                  <c:v>17.681999999999999</c:v>
                </c:pt>
                <c:pt idx="5463">
                  <c:v>21.52</c:v>
                </c:pt>
                <c:pt idx="5464">
                  <c:v>7.8959999999999955</c:v>
                </c:pt>
                <c:pt idx="5465">
                  <c:v>7.6899999999999995</c:v>
                </c:pt>
                <c:pt idx="5466">
                  <c:v>8.18</c:v>
                </c:pt>
                <c:pt idx="5467">
                  <c:v>35.14</c:v>
                </c:pt>
                <c:pt idx="5468">
                  <c:v>9.838000000000001</c:v>
                </c:pt>
                <c:pt idx="5469">
                  <c:v>38.410000000000004</c:v>
                </c:pt>
                <c:pt idx="5470">
                  <c:v>7.3229999999999897</c:v>
                </c:pt>
                <c:pt idx="5471">
                  <c:v>20.05</c:v>
                </c:pt>
                <c:pt idx="5472">
                  <c:v>6.0539999999999985</c:v>
                </c:pt>
                <c:pt idx="5473">
                  <c:v>12.807</c:v>
                </c:pt>
                <c:pt idx="5474">
                  <c:v>8.6399999999999988</c:v>
                </c:pt>
                <c:pt idx="5475">
                  <c:v>7.306</c:v>
                </c:pt>
                <c:pt idx="5476">
                  <c:v>18.420000000000002</c:v>
                </c:pt>
                <c:pt idx="5477">
                  <c:v>78.900000000000006</c:v>
                </c:pt>
                <c:pt idx="5478">
                  <c:v>250</c:v>
                </c:pt>
                <c:pt idx="5479">
                  <c:v>12.877000000000002</c:v>
                </c:pt>
                <c:pt idx="5480">
                  <c:v>9.5180000000000025</c:v>
                </c:pt>
                <c:pt idx="5481">
                  <c:v>738</c:v>
                </c:pt>
                <c:pt idx="5482">
                  <c:v>11.219999999999999</c:v>
                </c:pt>
                <c:pt idx="5483">
                  <c:v>12.65</c:v>
                </c:pt>
                <c:pt idx="5484">
                  <c:v>18.610000000000031</c:v>
                </c:pt>
                <c:pt idx="5485">
                  <c:v>18.853999999999999</c:v>
                </c:pt>
                <c:pt idx="5486">
                  <c:v>8.9700000000000006</c:v>
                </c:pt>
                <c:pt idx="5487">
                  <c:v>5.9580000000000002</c:v>
                </c:pt>
                <c:pt idx="5488">
                  <c:v>4.07</c:v>
                </c:pt>
                <c:pt idx="5489">
                  <c:v>14.394</c:v>
                </c:pt>
                <c:pt idx="5490">
                  <c:v>11.6</c:v>
                </c:pt>
                <c:pt idx="5491">
                  <c:v>5.72</c:v>
                </c:pt>
                <c:pt idx="5492">
                  <c:v>6.5529999999999955</c:v>
                </c:pt>
                <c:pt idx="5493">
                  <c:v>22.77</c:v>
                </c:pt>
                <c:pt idx="5494">
                  <c:v>8.7050000000000001</c:v>
                </c:pt>
                <c:pt idx="5495">
                  <c:v>17.5</c:v>
                </c:pt>
                <c:pt idx="5496">
                  <c:v>12.372000000000023</c:v>
                </c:pt>
                <c:pt idx="5497">
                  <c:v>12.918000000000001</c:v>
                </c:pt>
                <c:pt idx="5498">
                  <c:v>36</c:v>
                </c:pt>
                <c:pt idx="5499">
                  <c:v>40.590000000000003</c:v>
                </c:pt>
                <c:pt idx="5500">
                  <c:v>9.82</c:v>
                </c:pt>
                <c:pt idx="5501">
                  <c:v>102.8</c:v>
                </c:pt>
                <c:pt idx="5502">
                  <c:v>18.192</c:v>
                </c:pt>
                <c:pt idx="5503">
                  <c:v>10.31</c:v>
                </c:pt>
                <c:pt idx="5504">
                  <c:v>6.9903000000000004</c:v>
                </c:pt>
                <c:pt idx="5505">
                  <c:v>28.479999999999986</c:v>
                </c:pt>
                <c:pt idx="5506">
                  <c:v>14.768000000000001</c:v>
                </c:pt>
                <c:pt idx="5507">
                  <c:v>7.0819999999999999</c:v>
                </c:pt>
                <c:pt idx="5508">
                  <c:v>6.04</c:v>
                </c:pt>
                <c:pt idx="5509">
                  <c:v>22.741</c:v>
                </c:pt>
                <c:pt idx="5510">
                  <c:v>9.8800000000000008</c:v>
                </c:pt>
                <c:pt idx="5511">
                  <c:v>9.2748999999999988</c:v>
                </c:pt>
                <c:pt idx="5512">
                  <c:v>27.68</c:v>
                </c:pt>
                <c:pt idx="5513">
                  <c:v>12.275</c:v>
                </c:pt>
                <c:pt idx="5514">
                  <c:v>12.58</c:v>
                </c:pt>
                <c:pt idx="5515">
                  <c:v>12.7</c:v>
                </c:pt>
                <c:pt idx="5516">
                  <c:v>28.72</c:v>
                </c:pt>
                <c:pt idx="5517">
                  <c:v>7.5019999999999998</c:v>
                </c:pt>
                <c:pt idx="5518">
                  <c:v>30.66</c:v>
                </c:pt>
                <c:pt idx="5519">
                  <c:v>30.64</c:v>
                </c:pt>
                <c:pt idx="5520">
                  <c:v>6.8979999999999899</c:v>
                </c:pt>
                <c:pt idx="5521">
                  <c:v>8.4600000000000026</c:v>
                </c:pt>
                <c:pt idx="5522">
                  <c:v>3.64</c:v>
                </c:pt>
                <c:pt idx="5523">
                  <c:v>336</c:v>
                </c:pt>
                <c:pt idx="5524">
                  <c:v>9.9080000000000013</c:v>
                </c:pt>
                <c:pt idx="5525">
                  <c:v>11.312000000000006</c:v>
                </c:pt>
                <c:pt idx="5526">
                  <c:v>20.6</c:v>
                </c:pt>
                <c:pt idx="5527">
                  <c:v>8.84</c:v>
                </c:pt>
                <c:pt idx="5528">
                  <c:v>8.69</c:v>
                </c:pt>
                <c:pt idx="5529">
                  <c:v>14.25</c:v>
                </c:pt>
                <c:pt idx="5530">
                  <c:v>6.9239999999999995</c:v>
                </c:pt>
                <c:pt idx="5531">
                  <c:v>5.71</c:v>
                </c:pt>
                <c:pt idx="5532">
                  <c:v>34.260000000000012</c:v>
                </c:pt>
                <c:pt idx="5533">
                  <c:v>10.111000000000001</c:v>
                </c:pt>
                <c:pt idx="5534">
                  <c:v>10.43</c:v>
                </c:pt>
                <c:pt idx="5535">
                  <c:v>56.17</c:v>
                </c:pt>
                <c:pt idx="5536">
                  <c:v>8.0500000000000007</c:v>
                </c:pt>
                <c:pt idx="5537">
                  <c:v>15.82</c:v>
                </c:pt>
                <c:pt idx="5538">
                  <c:v>24.937000000000001</c:v>
                </c:pt>
                <c:pt idx="5539">
                  <c:v>5.319</c:v>
                </c:pt>
                <c:pt idx="5540">
                  <c:v>29.310000000000031</c:v>
                </c:pt>
                <c:pt idx="5541">
                  <c:v>19.399999999999999</c:v>
                </c:pt>
                <c:pt idx="5542">
                  <c:v>6.23</c:v>
                </c:pt>
                <c:pt idx="5543">
                  <c:v>40.090000000000003</c:v>
                </c:pt>
                <c:pt idx="5544">
                  <c:v>8.9450000000000003</c:v>
                </c:pt>
                <c:pt idx="5545">
                  <c:v>20.03</c:v>
                </c:pt>
                <c:pt idx="5546">
                  <c:v>12.672000000000002</c:v>
                </c:pt>
                <c:pt idx="5547">
                  <c:v>6.5919999999999996</c:v>
                </c:pt>
                <c:pt idx="5548">
                  <c:v>515</c:v>
                </c:pt>
                <c:pt idx="5549">
                  <c:v>3.16</c:v>
                </c:pt>
                <c:pt idx="5550">
                  <c:v>15.035</c:v>
                </c:pt>
                <c:pt idx="5551">
                  <c:v>11.582000000000004</c:v>
                </c:pt>
                <c:pt idx="5552">
                  <c:v>13.467000000000002</c:v>
                </c:pt>
                <c:pt idx="5553">
                  <c:v>40.700000000000003</c:v>
                </c:pt>
                <c:pt idx="5554">
                  <c:v>8.1349999999999998</c:v>
                </c:pt>
                <c:pt idx="5555">
                  <c:v>11.355000000000027</c:v>
                </c:pt>
                <c:pt idx="5556">
                  <c:v>29.38</c:v>
                </c:pt>
                <c:pt idx="5557">
                  <c:v>11.6</c:v>
                </c:pt>
                <c:pt idx="5558">
                  <c:v>18.47599999999996</c:v>
                </c:pt>
                <c:pt idx="5559">
                  <c:v>10.416</c:v>
                </c:pt>
                <c:pt idx="5560">
                  <c:v>22.731000000000005</c:v>
                </c:pt>
                <c:pt idx="5561">
                  <c:v>9.6</c:v>
                </c:pt>
                <c:pt idx="5562">
                  <c:v>10.063000000000002</c:v>
                </c:pt>
                <c:pt idx="5563">
                  <c:v>9</c:v>
                </c:pt>
                <c:pt idx="5564">
                  <c:v>9.7200000000000024</c:v>
                </c:pt>
                <c:pt idx="5565">
                  <c:v>8.3350000000000026</c:v>
                </c:pt>
                <c:pt idx="5566">
                  <c:v>26.802</c:v>
                </c:pt>
                <c:pt idx="5567">
                  <c:v>26.82</c:v>
                </c:pt>
                <c:pt idx="5568">
                  <c:v>3.56</c:v>
                </c:pt>
                <c:pt idx="5569">
                  <c:v>5.9180000000000001</c:v>
                </c:pt>
                <c:pt idx="5570">
                  <c:v>7.2830000000000004</c:v>
                </c:pt>
                <c:pt idx="5571">
                  <c:v>9.1399999999999988</c:v>
                </c:pt>
                <c:pt idx="5572">
                  <c:v>8.32</c:v>
                </c:pt>
                <c:pt idx="5573">
                  <c:v>8.9351000000000003</c:v>
                </c:pt>
                <c:pt idx="5574">
                  <c:v>13.94</c:v>
                </c:pt>
                <c:pt idx="5575">
                  <c:v>8.2399999999999984</c:v>
                </c:pt>
                <c:pt idx="5576">
                  <c:v>9.98</c:v>
                </c:pt>
                <c:pt idx="5577">
                  <c:v>10</c:v>
                </c:pt>
                <c:pt idx="5578">
                  <c:v>5.8</c:v>
                </c:pt>
                <c:pt idx="5579">
                  <c:v>9.76</c:v>
                </c:pt>
                <c:pt idx="5580">
                  <c:v>8.4500000000000028</c:v>
                </c:pt>
                <c:pt idx="5581">
                  <c:v>9.26</c:v>
                </c:pt>
                <c:pt idx="5582">
                  <c:v>12.6</c:v>
                </c:pt>
                <c:pt idx="5583">
                  <c:v>8.84</c:v>
                </c:pt>
                <c:pt idx="5584">
                  <c:v>5</c:v>
                </c:pt>
                <c:pt idx="5585">
                  <c:v>19.489999999999952</c:v>
                </c:pt>
                <c:pt idx="5586">
                  <c:v>11.7</c:v>
                </c:pt>
                <c:pt idx="5587">
                  <c:v>5.68</c:v>
                </c:pt>
                <c:pt idx="5588">
                  <c:v>7.58</c:v>
                </c:pt>
                <c:pt idx="5589">
                  <c:v>12.2</c:v>
                </c:pt>
                <c:pt idx="5590">
                  <c:v>9.52</c:v>
                </c:pt>
                <c:pt idx="5591">
                  <c:v>8.3290000000000006</c:v>
                </c:pt>
                <c:pt idx="5592">
                  <c:v>4.1399999999999997</c:v>
                </c:pt>
                <c:pt idx="5593">
                  <c:v>6.3199999999999985</c:v>
                </c:pt>
                <c:pt idx="5594">
                  <c:v>13.5</c:v>
                </c:pt>
                <c:pt idx="5595">
                  <c:v>23050</c:v>
                </c:pt>
                <c:pt idx="5596">
                  <c:v>13.188000000000001</c:v>
                </c:pt>
                <c:pt idx="5597">
                  <c:v>13.7744</c:v>
                </c:pt>
                <c:pt idx="5598">
                  <c:v>153.29349999999999</c:v>
                </c:pt>
                <c:pt idx="5599">
                  <c:v>6.21</c:v>
                </c:pt>
                <c:pt idx="5600">
                  <c:v>6.76</c:v>
                </c:pt>
                <c:pt idx="5601">
                  <c:v>7.42</c:v>
                </c:pt>
                <c:pt idx="5602">
                  <c:v>13.42</c:v>
                </c:pt>
                <c:pt idx="5603">
                  <c:v>6.5</c:v>
                </c:pt>
                <c:pt idx="5604">
                  <c:v>7</c:v>
                </c:pt>
                <c:pt idx="5605">
                  <c:v>20</c:v>
                </c:pt>
                <c:pt idx="5606">
                  <c:v>6.95</c:v>
                </c:pt>
                <c:pt idx="5607">
                  <c:v>5.8599999999999985</c:v>
                </c:pt>
                <c:pt idx="5608">
                  <c:v>8.08</c:v>
                </c:pt>
                <c:pt idx="5609">
                  <c:v>6.09</c:v>
                </c:pt>
                <c:pt idx="5610">
                  <c:v>15.8</c:v>
                </c:pt>
                <c:pt idx="5611">
                  <c:v>13.25</c:v>
                </c:pt>
                <c:pt idx="5612">
                  <c:v>7.5</c:v>
                </c:pt>
                <c:pt idx="5613">
                  <c:v>3.4</c:v>
                </c:pt>
                <c:pt idx="5614">
                  <c:v>18.2</c:v>
                </c:pt>
                <c:pt idx="5615">
                  <c:v>14.382000000000019</c:v>
                </c:pt>
                <c:pt idx="5616">
                  <c:v>9</c:v>
                </c:pt>
                <c:pt idx="5617">
                  <c:v>9.7100000000000009</c:v>
                </c:pt>
                <c:pt idx="5618">
                  <c:v>3.9153999999999987</c:v>
                </c:pt>
                <c:pt idx="5619">
                  <c:v>17.678799999999956</c:v>
                </c:pt>
                <c:pt idx="5620">
                  <c:v>6.3436000000000003</c:v>
                </c:pt>
                <c:pt idx="5621">
                  <c:v>8.4</c:v>
                </c:pt>
                <c:pt idx="5622">
                  <c:v>7.87</c:v>
                </c:pt>
                <c:pt idx="5623">
                  <c:v>7.59</c:v>
                </c:pt>
                <c:pt idx="5624">
                  <c:v>7.92</c:v>
                </c:pt>
                <c:pt idx="5625">
                  <c:v>8.120000000000001</c:v>
                </c:pt>
                <c:pt idx="5626">
                  <c:v>7.03</c:v>
                </c:pt>
                <c:pt idx="5627">
                  <c:v>7.87</c:v>
                </c:pt>
                <c:pt idx="5628">
                  <c:v>6.76</c:v>
                </c:pt>
                <c:pt idx="5629">
                  <c:v>11.68</c:v>
                </c:pt>
                <c:pt idx="5630">
                  <c:v>9.65</c:v>
                </c:pt>
                <c:pt idx="5631">
                  <c:v>6</c:v>
                </c:pt>
                <c:pt idx="5632">
                  <c:v>4.71</c:v>
                </c:pt>
                <c:pt idx="5633">
                  <c:v>5.9</c:v>
                </c:pt>
                <c:pt idx="5634">
                  <c:v>22.479999999999986</c:v>
                </c:pt>
                <c:pt idx="5635">
                  <c:v>12</c:v>
                </c:pt>
                <c:pt idx="5636">
                  <c:v>8.58</c:v>
                </c:pt>
                <c:pt idx="5637">
                  <c:v>6.6499999999999995</c:v>
                </c:pt>
                <c:pt idx="5638">
                  <c:v>15.8</c:v>
                </c:pt>
                <c:pt idx="5639">
                  <c:v>8.8600000000000048</c:v>
                </c:pt>
                <c:pt idx="5640">
                  <c:v>7.88</c:v>
                </c:pt>
                <c:pt idx="5641">
                  <c:v>14.97</c:v>
                </c:pt>
                <c:pt idx="5642">
                  <c:v>6.04</c:v>
                </c:pt>
                <c:pt idx="5643">
                  <c:v>11.7</c:v>
                </c:pt>
                <c:pt idx="5644">
                  <c:v>8.5400000000000009</c:v>
                </c:pt>
                <c:pt idx="5645">
                  <c:v>263.8</c:v>
                </c:pt>
                <c:pt idx="5646">
                  <c:v>200</c:v>
                </c:pt>
                <c:pt idx="5647">
                  <c:v>5.41</c:v>
                </c:pt>
                <c:pt idx="5648">
                  <c:v>24</c:v>
                </c:pt>
                <c:pt idx="5649">
                  <c:v>7.88</c:v>
                </c:pt>
                <c:pt idx="5650">
                  <c:v>25.9</c:v>
                </c:pt>
                <c:pt idx="5651">
                  <c:v>7.07</c:v>
                </c:pt>
                <c:pt idx="5652">
                  <c:v>12.68</c:v>
                </c:pt>
                <c:pt idx="5653">
                  <c:v>12.39</c:v>
                </c:pt>
                <c:pt idx="5654">
                  <c:v>12</c:v>
                </c:pt>
                <c:pt idx="5655">
                  <c:v>6.71</c:v>
                </c:pt>
                <c:pt idx="5656">
                  <c:v>15.382000000000019</c:v>
                </c:pt>
                <c:pt idx="5657">
                  <c:v>4.4300000000000024</c:v>
                </c:pt>
                <c:pt idx="5658">
                  <c:v>9.61</c:v>
                </c:pt>
                <c:pt idx="5659">
                  <c:v>9.7200000000000024</c:v>
                </c:pt>
                <c:pt idx="5660">
                  <c:v>35.44</c:v>
                </c:pt>
                <c:pt idx="5661">
                  <c:v>10.273</c:v>
                </c:pt>
              </c:numCache>
            </c:numRef>
          </c:yVal>
          <c:smooth val="0"/>
        </c:ser>
        <c:dLbls>
          <c:showLegendKey val="0"/>
          <c:showVal val="0"/>
          <c:showCatName val="0"/>
          <c:showSerName val="0"/>
          <c:showPercent val="0"/>
          <c:showBubbleSize val="0"/>
        </c:dLbls>
        <c:axId val="384024960"/>
        <c:axId val="384026880"/>
      </c:scatterChart>
      <c:valAx>
        <c:axId val="384024960"/>
        <c:scaling>
          <c:logBase val="10"/>
          <c:orientation val="maxMin"/>
        </c:scaling>
        <c:delete val="0"/>
        <c:axPos val="b"/>
        <c:title>
          <c:tx>
            <c:rich>
              <a:bodyPr/>
              <a:lstStyle/>
              <a:p>
                <a:pPr>
                  <a:defRPr/>
                </a:pPr>
                <a:r>
                  <a:rPr lang="en-US"/>
                  <a:t>a</a:t>
                </a:r>
              </a:p>
            </c:rich>
          </c:tx>
          <c:overlay val="0"/>
        </c:title>
        <c:numFmt formatCode="General" sourceLinked="1"/>
        <c:majorTickMark val="out"/>
        <c:minorTickMark val="none"/>
        <c:tickLblPos val="nextTo"/>
        <c:crossAx val="384026880"/>
        <c:crosses val="autoZero"/>
        <c:crossBetween val="midCat"/>
      </c:valAx>
      <c:valAx>
        <c:axId val="384026880"/>
        <c:scaling>
          <c:logBase val="10"/>
          <c:orientation val="minMax"/>
        </c:scaling>
        <c:delete val="0"/>
        <c:axPos val="r"/>
        <c:majorGridlines/>
        <c:title>
          <c:tx>
            <c:rich>
              <a:bodyPr rot="0" vert="horz"/>
              <a:lstStyle/>
              <a:p>
                <a:pPr>
                  <a:defRPr/>
                </a:pPr>
                <a:r>
                  <a:rPr lang="en-US"/>
                  <a:t>rotation</a:t>
                </a:r>
              </a:p>
            </c:rich>
          </c:tx>
          <c:overlay val="0"/>
        </c:title>
        <c:numFmt formatCode="General" sourceLinked="1"/>
        <c:majorTickMark val="out"/>
        <c:minorTickMark val="none"/>
        <c:tickLblPos val="nextTo"/>
        <c:crossAx val="384024960"/>
        <c:crosses val="autoZero"/>
        <c:crossBetween val="midCat"/>
      </c:valAx>
    </c:plotArea>
    <c:legend>
      <c:legendPos val="l"/>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diameter</a:t>
            </a:r>
            <a:r>
              <a:rPr lang="en-US" baseline="0"/>
              <a:t> vs rotation</a:t>
            </a:r>
            <a:endParaRPr lang="en-US"/>
          </a:p>
        </c:rich>
      </c:tx>
      <c:overlay val="0"/>
    </c:title>
    <c:autoTitleDeleted val="0"/>
    <c:plotArea>
      <c:layout/>
      <c:scatterChart>
        <c:scatterStyle val="lineMarker"/>
        <c:varyColors val="0"/>
        <c:ser>
          <c:idx val="0"/>
          <c:order val="0"/>
          <c:tx>
            <c:strRef>
              <c:f>'c'!$S$1</c:f>
              <c:strCache>
                <c:ptCount val="1"/>
                <c:pt idx="0">
                  <c:v>rot_per</c:v>
                </c:pt>
              </c:strCache>
            </c:strRef>
          </c:tx>
          <c:spPr>
            <a:ln w="28575">
              <a:noFill/>
            </a:ln>
          </c:spPr>
          <c:marker>
            <c:symbol val="circle"/>
            <c:size val="2"/>
          </c:marker>
          <c:xVal>
            <c:numRef>
              <c:f>'c'!$R$2:$R$421</c:f>
              <c:numCache>
                <c:formatCode>General</c:formatCode>
                <c:ptCount val="420"/>
                <c:pt idx="0">
                  <c:v>0.4</c:v>
                </c:pt>
                <c:pt idx="1">
                  <c:v>0.60000000000000064</c:v>
                </c:pt>
                <c:pt idx="2">
                  <c:v>1.5</c:v>
                </c:pt>
                <c:pt idx="3">
                  <c:v>3.21</c:v>
                </c:pt>
                <c:pt idx="4">
                  <c:v>5.0999999999999996</c:v>
                </c:pt>
                <c:pt idx="5">
                  <c:v>9</c:v>
                </c:pt>
                <c:pt idx="6">
                  <c:v>11.8</c:v>
                </c:pt>
                <c:pt idx="7">
                  <c:v>12.29</c:v>
                </c:pt>
                <c:pt idx="8">
                  <c:v>12.370000000000006</c:v>
                </c:pt>
                <c:pt idx="9">
                  <c:v>15.19</c:v>
                </c:pt>
                <c:pt idx="10">
                  <c:v>15.44</c:v>
                </c:pt>
                <c:pt idx="11">
                  <c:v>18.7</c:v>
                </c:pt>
                <c:pt idx="12">
                  <c:v>18.91</c:v>
                </c:pt>
                <c:pt idx="13">
                  <c:v>19.279999999999987</c:v>
                </c:pt>
                <c:pt idx="14">
                  <c:v>19.62</c:v>
                </c:pt>
                <c:pt idx="15">
                  <c:v>20.86</c:v>
                </c:pt>
                <c:pt idx="16">
                  <c:v>21.110000000000031</c:v>
                </c:pt>
                <c:pt idx="17">
                  <c:v>21.36</c:v>
                </c:pt>
                <c:pt idx="18">
                  <c:v>21.919999999999987</c:v>
                </c:pt>
                <c:pt idx="19">
                  <c:v>22.12</c:v>
                </c:pt>
                <c:pt idx="20">
                  <c:v>22.630000000000031</c:v>
                </c:pt>
                <c:pt idx="21">
                  <c:v>22.77</c:v>
                </c:pt>
                <c:pt idx="22">
                  <c:v>23.47</c:v>
                </c:pt>
                <c:pt idx="23">
                  <c:v>23.8</c:v>
                </c:pt>
                <c:pt idx="24">
                  <c:v>24.41</c:v>
                </c:pt>
                <c:pt idx="25">
                  <c:v>24.810000000000031</c:v>
                </c:pt>
                <c:pt idx="26">
                  <c:v>25.23</c:v>
                </c:pt>
                <c:pt idx="27">
                  <c:v>25.810000000000031</c:v>
                </c:pt>
                <c:pt idx="28">
                  <c:v>26.419999999999987</c:v>
                </c:pt>
                <c:pt idx="29">
                  <c:v>26.419999999999987</c:v>
                </c:pt>
                <c:pt idx="30">
                  <c:v>26.84</c:v>
                </c:pt>
                <c:pt idx="31">
                  <c:v>27</c:v>
                </c:pt>
                <c:pt idx="32">
                  <c:v>27</c:v>
                </c:pt>
                <c:pt idx="33">
                  <c:v>27.12</c:v>
                </c:pt>
                <c:pt idx="34">
                  <c:v>27.64</c:v>
                </c:pt>
                <c:pt idx="35">
                  <c:v>27.650000000000031</c:v>
                </c:pt>
                <c:pt idx="36">
                  <c:v>27.84</c:v>
                </c:pt>
                <c:pt idx="37">
                  <c:v>28.47</c:v>
                </c:pt>
                <c:pt idx="38">
                  <c:v>28.610000000000031</c:v>
                </c:pt>
                <c:pt idx="39">
                  <c:v>29.22</c:v>
                </c:pt>
                <c:pt idx="40">
                  <c:v>29.32</c:v>
                </c:pt>
                <c:pt idx="41">
                  <c:v>29.630000000000031</c:v>
                </c:pt>
                <c:pt idx="42">
                  <c:v>29.84</c:v>
                </c:pt>
                <c:pt idx="43">
                  <c:v>30.57</c:v>
                </c:pt>
                <c:pt idx="44">
                  <c:v>30.650000000000031</c:v>
                </c:pt>
                <c:pt idx="45">
                  <c:v>30.69</c:v>
                </c:pt>
                <c:pt idx="46">
                  <c:v>32.08</c:v>
                </c:pt>
                <c:pt idx="47">
                  <c:v>32.260000000000012</c:v>
                </c:pt>
                <c:pt idx="48">
                  <c:v>32.800000000000004</c:v>
                </c:pt>
                <c:pt idx="49">
                  <c:v>34.690000000000012</c:v>
                </c:pt>
                <c:pt idx="50">
                  <c:v>34.71</c:v>
                </c:pt>
                <c:pt idx="51">
                  <c:v>34.790000000000013</c:v>
                </c:pt>
                <c:pt idx="52">
                  <c:v>35.11</c:v>
                </c:pt>
                <c:pt idx="53">
                  <c:v>35.68</c:v>
                </c:pt>
                <c:pt idx="54">
                  <c:v>36.03</c:v>
                </c:pt>
                <c:pt idx="55">
                  <c:v>36.590000000000003</c:v>
                </c:pt>
                <c:pt idx="56">
                  <c:v>37.56</c:v>
                </c:pt>
                <c:pt idx="57">
                  <c:v>37.65</c:v>
                </c:pt>
                <c:pt idx="58">
                  <c:v>39.03</c:v>
                </c:pt>
                <c:pt idx="59">
                  <c:v>40.020000000000003</c:v>
                </c:pt>
                <c:pt idx="60">
                  <c:v>40.11</c:v>
                </c:pt>
                <c:pt idx="61">
                  <c:v>41.36</c:v>
                </c:pt>
                <c:pt idx="62">
                  <c:v>41.4</c:v>
                </c:pt>
                <c:pt idx="63">
                  <c:v>43.18</c:v>
                </c:pt>
                <c:pt idx="64">
                  <c:v>45.52</c:v>
                </c:pt>
                <c:pt idx="65">
                  <c:v>46.87</c:v>
                </c:pt>
                <c:pt idx="66">
                  <c:v>48.54</c:v>
                </c:pt>
                <c:pt idx="67">
                  <c:v>50.98</c:v>
                </c:pt>
                <c:pt idx="68">
                  <c:v>51.49</c:v>
                </c:pt>
                <c:pt idx="69">
                  <c:v>52.47</c:v>
                </c:pt>
                <c:pt idx="70">
                  <c:v>52.8</c:v>
                </c:pt>
                <c:pt idx="71">
                  <c:v>52.91</c:v>
                </c:pt>
                <c:pt idx="72">
                  <c:v>52.949999999999996</c:v>
                </c:pt>
                <c:pt idx="73">
                  <c:v>53.17</c:v>
                </c:pt>
                <c:pt idx="74">
                  <c:v>53.349999999999994</c:v>
                </c:pt>
                <c:pt idx="75">
                  <c:v>53.61</c:v>
                </c:pt>
                <c:pt idx="76">
                  <c:v>53.97</c:v>
                </c:pt>
                <c:pt idx="77">
                  <c:v>54.32</c:v>
                </c:pt>
                <c:pt idx="78">
                  <c:v>54.36</c:v>
                </c:pt>
                <c:pt idx="79">
                  <c:v>55.290000000000013</c:v>
                </c:pt>
                <c:pt idx="80">
                  <c:v>55.879999999999995</c:v>
                </c:pt>
                <c:pt idx="81">
                  <c:v>56.13</c:v>
                </c:pt>
                <c:pt idx="82">
                  <c:v>57.01</c:v>
                </c:pt>
                <c:pt idx="83">
                  <c:v>57.27</c:v>
                </c:pt>
                <c:pt idx="84">
                  <c:v>58.7</c:v>
                </c:pt>
                <c:pt idx="85">
                  <c:v>60.63</c:v>
                </c:pt>
                <c:pt idx="86">
                  <c:v>62.879999999999995</c:v>
                </c:pt>
                <c:pt idx="87">
                  <c:v>63.75</c:v>
                </c:pt>
                <c:pt idx="88">
                  <c:v>63.849999999999994</c:v>
                </c:pt>
                <c:pt idx="89">
                  <c:v>65.440000000000026</c:v>
                </c:pt>
                <c:pt idx="90">
                  <c:v>66.27</c:v>
                </c:pt>
                <c:pt idx="91">
                  <c:v>66.73</c:v>
                </c:pt>
                <c:pt idx="92">
                  <c:v>67.83</c:v>
                </c:pt>
                <c:pt idx="93">
                  <c:v>69.89</c:v>
                </c:pt>
                <c:pt idx="94">
                  <c:v>70.16</c:v>
                </c:pt>
                <c:pt idx="95">
                  <c:v>71.819999999999993</c:v>
                </c:pt>
                <c:pt idx="96">
                  <c:v>72.179999999999978</c:v>
                </c:pt>
                <c:pt idx="97">
                  <c:v>72.63</c:v>
                </c:pt>
                <c:pt idx="98">
                  <c:v>72.66</c:v>
                </c:pt>
                <c:pt idx="99">
                  <c:v>72.95</c:v>
                </c:pt>
                <c:pt idx="100">
                  <c:v>72.98</c:v>
                </c:pt>
                <c:pt idx="101">
                  <c:v>73.22</c:v>
                </c:pt>
                <c:pt idx="102">
                  <c:v>73.319999999999993</c:v>
                </c:pt>
                <c:pt idx="103">
                  <c:v>73.83</c:v>
                </c:pt>
                <c:pt idx="104">
                  <c:v>74.040000000000006</c:v>
                </c:pt>
                <c:pt idx="105">
                  <c:v>74.319999999999993</c:v>
                </c:pt>
                <c:pt idx="106">
                  <c:v>74.66</c:v>
                </c:pt>
                <c:pt idx="107">
                  <c:v>74.739999999999995</c:v>
                </c:pt>
                <c:pt idx="108">
                  <c:v>74.92</c:v>
                </c:pt>
                <c:pt idx="109">
                  <c:v>78.459999999999994</c:v>
                </c:pt>
                <c:pt idx="110">
                  <c:v>79.16</c:v>
                </c:pt>
                <c:pt idx="111">
                  <c:v>80.58</c:v>
                </c:pt>
                <c:pt idx="112">
                  <c:v>81.239999999999995</c:v>
                </c:pt>
                <c:pt idx="113">
                  <c:v>81.679999999999978</c:v>
                </c:pt>
                <c:pt idx="114">
                  <c:v>82.36999999999999</c:v>
                </c:pt>
                <c:pt idx="115">
                  <c:v>83</c:v>
                </c:pt>
                <c:pt idx="116">
                  <c:v>83.01</c:v>
                </c:pt>
                <c:pt idx="117">
                  <c:v>83.169999999999987</c:v>
                </c:pt>
                <c:pt idx="118">
                  <c:v>85.52</c:v>
                </c:pt>
                <c:pt idx="119">
                  <c:v>85.710000000000022</c:v>
                </c:pt>
                <c:pt idx="120">
                  <c:v>86.649999999999991</c:v>
                </c:pt>
                <c:pt idx="121">
                  <c:v>87.61999999999999</c:v>
                </c:pt>
                <c:pt idx="122">
                  <c:v>89.07</c:v>
                </c:pt>
                <c:pt idx="123">
                  <c:v>89.42</c:v>
                </c:pt>
                <c:pt idx="124">
                  <c:v>89.440000000000026</c:v>
                </c:pt>
                <c:pt idx="125">
                  <c:v>89.45</c:v>
                </c:pt>
                <c:pt idx="126">
                  <c:v>90.56</c:v>
                </c:pt>
                <c:pt idx="127">
                  <c:v>90.960000000000022</c:v>
                </c:pt>
                <c:pt idx="128">
                  <c:v>91.05</c:v>
                </c:pt>
                <c:pt idx="129">
                  <c:v>92.33</c:v>
                </c:pt>
                <c:pt idx="130">
                  <c:v>93.43</c:v>
                </c:pt>
                <c:pt idx="131">
                  <c:v>93.75</c:v>
                </c:pt>
                <c:pt idx="132">
                  <c:v>94.11999999999999</c:v>
                </c:pt>
                <c:pt idx="133">
                  <c:v>94.3</c:v>
                </c:pt>
                <c:pt idx="134">
                  <c:v>95.03</c:v>
                </c:pt>
                <c:pt idx="135">
                  <c:v>95.39</c:v>
                </c:pt>
                <c:pt idx="136">
                  <c:v>95.86999999999999</c:v>
                </c:pt>
                <c:pt idx="137">
                  <c:v>97.29</c:v>
                </c:pt>
                <c:pt idx="138">
                  <c:v>97.710000000000022</c:v>
                </c:pt>
                <c:pt idx="139">
                  <c:v>99.1</c:v>
                </c:pt>
                <c:pt idx="140">
                  <c:v>99.39</c:v>
                </c:pt>
                <c:pt idx="141">
                  <c:v>99.82</c:v>
                </c:pt>
                <c:pt idx="142">
                  <c:v>101.03</c:v>
                </c:pt>
                <c:pt idx="143">
                  <c:v>101.16999999999999</c:v>
                </c:pt>
                <c:pt idx="144">
                  <c:v>103</c:v>
                </c:pt>
                <c:pt idx="145">
                  <c:v>103.11</c:v>
                </c:pt>
                <c:pt idx="146">
                  <c:v>103.9</c:v>
                </c:pt>
                <c:pt idx="147">
                  <c:v>104.45</c:v>
                </c:pt>
                <c:pt idx="148">
                  <c:v>105.52</c:v>
                </c:pt>
                <c:pt idx="149">
                  <c:v>105.92</c:v>
                </c:pt>
                <c:pt idx="150">
                  <c:v>108</c:v>
                </c:pt>
                <c:pt idx="151">
                  <c:v>109.09</c:v>
                </c:pt>
                <c:pt idx="152">
                  <c:v>109.56</c:v>
                </c:pt>
                <c:pt idx="153">
                  <c:v>109.81</c:v>
                </c:pt>
                <c:pt idx="154">
                  <c:v>110.5</c:v>
                </c:pt>
                <c:pt idx="155">
                  <c:v>111.29</c:v>
                </c:pt>
                <c:pt idx="156">
                  <c:v>113</c:v>
                </c:pt>
                <c:pt idx="157">
                  <c:v>113.54</c:v>
                </c:pt>
                <c:pt idx="158">
                  <c:v>114.16999999999999</c:v>
                </c:pt>
                <c:pt idx="159">
                  <c:v>115.55</c:v>
                </c:pt>
                <c:pt idx="160">
                  <c:v>115.64999999999999</c:v>
                </c:pt>
                <c:pt idx="161">
                  <c:v>115.76</c:v>
                </c:pt>
                <c:pt idx="162">
                  <c:v>115.93</c:v>
                </c:pt>
                <c:pt idx="163">
                  <c:v>116.69</c:v>
                </c:pt>
                <c:pt idx="164">
                  <c:v>118.71000000000002</c:v>
                </c:pt>
                <c:pt idx="165">
                  <c:v>119.08</c:v>
                </c:pt>
                <c:pt idx="166">
                  <c:v>119.08</c:v>
                </c:pt>
                <c:pt idx="167">
                  <c:v>120.07</c:v>
                </c:pt>
                <c:pt idx="168">
                  <c:v>120.58</c:v>
                </c:pt>
                <c:pt idx="169">
                  <c:v>120.6</c:v>
                </c:pt>
                <c:pt idx="170">
                  <c:v>120.99000000000002</c:v>
                </c:pt>
                <c:pt idx="171">
                  <c:v>121.04</c:v>
                </c:pt>
                <c:pt idx="172">
                  <c:v>122</c:v>
                </c:pt>
                <c:pt idx="173">
                  <c:v>122.16999999999999</c:v>
                </c:pt>
                <c:pt idx="174">
                  <c:v>123.57</c:v>
                </c:pt>
                <c:pt idx="175">
                  <c:v>123.67999999999998</c:v>
                </c:pt>
                <c:pt idx="176">
                  <c:v>124.9</c:v>
                </c:pt>
                <c:pt idx="177">
                  <c:v>124.97</c:v>
                </c:pt>
                <c:pt idx="178">
                  <c:v>126.96000000000002</c:v>
                </c:pt>
                <c:pt idx="179">
                  <c:v>127.4</c:v>
                </c:pt>
                <c:pt idx="180">
                  <c:v>128.36000000000001</c:v>
                </c:pt>
                <c:pt idx="181">
                  <c:v>130.4</c:v>
                </c:pt>
                <c:pt idx="182">
                  <c:v>131.03</c:v>
                </c:pt>
                <c:pt idx="183">
                  <c:v>132.20999999999998</c:v>
                </c:pt>
                <c:pt idx="184">
                  <c:v>132.93</c:v>
                </c:pt>
                <c:pt idx="185">
                  <c:v>134.22</c:v>
                </c:pt>
                <c:pt idx="186">
                  <c:v>134.55000000000001</c:v>
                </c:pt>
                <c:pt idx="187">
                  <c:v>136.04</c:v>
                </c:pt>
                <c:pt idx="188">
                  <c:v>141.55000000000001</c:v>
                </c:pt>
                <c:pt idx="189">
                  <c:v>141.9</c:v>
                </c:pt>
                <c:pt idx="190">
                  <c:v>142.38000000000031</c:v>
                </c:pt>
                <c:pt idx="191">
                  <c:v>143.19</c:v>
                </c:pt>
                <c:pt idx="192">
                  <c:v>146.59</c:v>
                </c:pt>
                <c:pt idx="193">
                  <c:v>147.86000000000001</c:v>
                </c:pt>
                <c:pt idx="194">
                  <c:v>148.39000000000001</c:v>
                </c:pt>
                <c:pt idx="195">
                  <c:v>148.49</c:v>
                </c:pt>
                <c:pt idx="196">
                  <c:v>149.80000000000001</c:v>
                </c:pt>
                <c:pt idx="197">
                  <c:v>151.13</c:v>
                </c:pt>
                <c:pt idx="198">
                  <c:v>151.13999999999999</c:v>
                </c:pt>
                <c:pt idx="199">
                  <c:v>151.16999999999999</c:v>
                </c:pt>
                <c:pt idx="200">
                  <c:v>154.78</c:v>
                </c:pt>
                <c:pt idx="201">
                  <c:v>154.79</c:v>
                </c:pt>
                <c:pt idx="202">
                  <c:v>157.51</c:v>
                </c:pt>
                <c:pt idx="203">
                  <c:v>157.58000000000001</c:v>
                </c:pt>
                <c:pt idx="204">
                  <c:v>163.08000000000001</c:v>
                </c:pt>
                <c:pt idx="205">
                  <c:v>164.8</c:v>
                </c:pt>
                <c:pt idx="206">
                  <c:v>165.01</c:v>
                </c:pt>
                <c:pt idx="207">
                  <c:v>165.75</c:v>
                </c:pt>
                <c:pt idx="208">
                  <c:v>166</c:v>
                </c:pt>
                <c:pt idx="209">
                  <c:v>168.42000000000004</c:v>
                </c:pt>
                <c:pt idx="210">
                  <c:v>168.9</c:v>
                </c:pt>
                <c:pt idx="211">
                  <c:v>171.70999999999998</c:v>
                </c:pt>
                <c:pt idx="212">
                  <c:v>174</c:v>
                </c:pt>
                <c:pt idx="213">
                  <c:v>174.1</c:v>
                </c:pt>
                <c:pt idx="214">
                  <c:v>182.25</c:v>
                </c:pt>
                <c:pt idx="215">
                  <c:v>184.93</c:v>
                </c:pt>
                <c:pt idx="216">
                  <c:v>188.16</c:v>
                </c:pt>
                <c:pt idx="217">
                  <c:v>188.62</c:v>
                </c:pt>
                <c:pt idx="218">
                  <c:v>194.73</c:v>
                </c:pt>
                <c:pt idx="219">
                  <c:v>198</c:v>
                </c:pt>
                <c:pt idx="220">
                  <c:v>200</c:v>
                </c:pt>
                <c:pt idx="221">
                  <c:v>204.89000000000001</c:v>
                </c:pt>
                <c:pt idx="222">
                  <c:v>207.64</c:v>
                </c:pt>
                <c:pt idx="223">
                  <c:v>208.76999999999998</c:v>
                </c:pt>
                <c:pt idx="224">
                  <c:v>209</c:v>
                </c:pt>
                <c:pt idx="225">
                  <c:v>214.63</c:v>
                </c:pt>
                <c:pt idx="226">
                  <c:v>221.8</c:v>
                </c:pt>
                <c:pt idx="227">
                  <c:v>232</c:v>
                </c:pt>
                <c:pt idx="228">
                  <c:v>255.9</c:v>
                </c:pt>
                <c:pt idx="229">
                  <c:v>302.5</c:v>
                </c:pt>
                <c:pt idx="230">
                  <c:v>316.62</c:v>
                </c:pt>
                <c:pt idx="231">
                  <c:v>326.06</c:v>
                </c:pt>
                <c:pt idx="232">
                  <c:v>407.12</c:v>
                </c:pt>
                <c:pt idx="233">
                  <c:v>545</c:v>
                </c:pt>
                <c:pt idx="234">
                  <c:v>952.4</c:v>
                </c:pt>
              </c:numCache>
            </c:numRef>
          </c:xVal>
          <c:yVal>
            <c:numRef>
              <c:f>'c'!$S$2:$S$421</c:f>
              <c:numCache>
                <c:formatCode>General</c:formatCode>
                <c:ptCount val="420"/>
                <c:pt idx="0">
                  <c:v>18</c:v>
                </c:pt>
                <c:pt idx="1">
                  <c:v>2.2656000000000001</c:v>
                </c:pt>
                <c:pt idx="2">
                  <c:v>2.7052999999999998</c:v>
                </c:pt>
                <c:pt idx="3">
                  <c:v>4.9189999999999996</c:v>
                </c:pt>
                <c:pt idx="4">
                  <c:v>3.6040000000000001</c:v>
                </c:pt>
                <c:pt idx="5">
                  <c:v>3.2600000000000002</c:v>
                </c:pt>
                <c:pt idx="6">
                  <c:v>18.632000000000001</c:v>
                </c:pt>
                <c:pt idx="7">
                  <c:v>14.44</c:v>
                </c:pt>
                <c:pt idx="8">
                  <c:v>11.9</c:v>
                </c:pt>
                <c:pt idx="9">
                  <c:v>16.706</c:v>
                </c:pt>
                <c:pt idx="10">
                  <c:v>10.262</c:v>
                </c:pt>
                <c:pt idx="11">
                  <c:v>16.22</c:v>
                </c:pt>
                <c:pt idx="12">
                  <c:v>11.844000000000001</c:v>
                </c:pt>
                <c:pt idx="13">
                  <c:v>5.9846000000000004</c:v>
                </c:pt>
                <c:pt idx="14">
                  <c:v>5.1606999999999985</c:v>
                </c:pt>
                <c:pt idx="15">
                  <c:v>5.1838999999999995</c:v>
                </c:pt>
                <c:pt idx="16">
                  <c:v>80.61</c:v>
                </c:pt>
                <c:pt idx="17">
                  <c:v>12</c:v>
                </c:pt>
                <c:pt idx="18">
                  <c:v>19.399999999999999</c:v>
                </c:pt>
                <c:pt idx="19">
                  <c:v>7.94</c:v>
                </c:pt>
                <c:pt idx="20">
                  <c:v>7.3360000000000003</c:v>
                </c:pt>
                <c:pt idx="21">
                  <c:v>7.3199999999999985</c:v>
                </c:pt>
                <c:pt idx="22">
                  <c:v>3.8099999999999987</c:v>
                </c:pt>
                <c:pt idx="23">
                  <c:v>5.865999999999989</c:v>
                </c:pt>
                <c:pt idx="24">
                  <c:v>70</c:v>
                </c:pt>
                <c:pt idx="25">
                  <c:v>19.651000000000035</c:v>
                </c:pt>
                <c:pt idx="26">
                  <c:v>6.6644999999999879</c:v>
                </c:pt>
                <c:pt idx="27">
                  <c:v>4.5720000000000001</c:v>
                </c:pt>
                <c:pt idx="28">
                  <c:v>6.1319999999999997</c:v>
                </c:pt>
                <c:pt idx="29">
                  <c:v>5.67</c:v>
                </c:pt>
                <c:pt idx="30">
                  <c:v>22.914000000000001</c:v>
                </c:pt>
                <c:pt idx="31">
                  <c:v>13.056000000000004</c:v>
                </c:pt>
                <c:pt idx="32">
                  <c:v>7.9310000000000107</c:v>
                </c:pt>
                <c:pt idx="33">
                  <c:v>11.514000000000001</c:v>
                </c:pt>
                <c:pt idx="34">
                  <c:v>17.190000000000001</c:v>
                </c:pt>
                <c:pt idx="35">
                  <c:v>5.0324999999999998</c:v>
                </c:pt>
                <c:pt idx="36">
                  <c:v>12</c:v>
                </c:pt>
                <c:pt idx="37">
                  <c:v>7.1710000000000003</c:v>
                </c:pt>
                <c:pt idx="38">
                  <c:v>7.44</c:v>
                </c:pt>
                <c:pt idx="39">
                  <c:v>22.027000000000001</c:v>
                </c:pt>
                <c:pt idx="40">
                  <c:v>5.5519999999999996</c:v>
                </c:pt>
                <c:pt idx="41">
                  <c:v>5.6497000000000002</c:v>
                </c:pt>
                <c:pt idx="42">
                  <c:v>8.8700000000000028</c:v>
                </c:pt>
                <c:pt idx="43">
                  <c:v>20.456</c:v>
                </c:pt>
                <c:pt idx="44">
                  <c:v>4.0791000000000004</c:v>
                </c:pt>
                <c:pt idx="45">
                  <c:v>21.779</c:v>
                </c:pt>
                <c:pt idx="46">
                  <c:v>10</c:v>
                </c:pt>
                <c:pt idx="47">
                  <c:v>11.880600000000006</c:v>
                </c:pt>
                <c:pt idx="48">
                  <c:v>5.4580000000000002</c:v>
                </c:pt>
                <c:pt idx="49">
                  <c:v>10.227999999999998</c:v>
                </c:pt>
                <c:pt idx="50">
                  <c:v>6.63</c:v>
                </c:pt>
                <c:pt idx="51">
                  <c:v>12.57</c:v>
                </c:pt>
                <c:pt idx="52">
                  <c:v>14.491</c:v>
                </c:pt>
                <c:pt idx="53">
                  <c:v>5.4359999999999999</c:v>
                </c:pt>
                <c:pt idx="54">
                  <c:v>6.4248999999999965</c:v>
                </c:pt>
                <c:pt idx="55">
                  <c:v>9.2457000000000011</c:v>
                </c:pt>
                <c:pt idx="56">
                  <c:v>4.7969999999999997</c:v>
                </c:pt>
                <c:pt idx="57">
                  <c:v>7.87</c:v>
                </c:pt>
                <c:pt idx="58">
                  <c:v>6.42</c:v>
                </c:pt>
                <c:pt idx="59">
                  <c:v>34.4</c:v>
                </c:pt>
                <c:pt idx="60">
                  <c:v>19.55</c:v>
                </c:pt>
                <c:pt idx="61">
                  <c:v>16</c:v>
                </c:pt>
                <c:pt idx="62">
                  <c:v>18.87</c:v>
                </c:pt>
                <c:pt idx="63">
                  <c:v>12.192300000000001</c:v>
                </c:pt>
                <c:pt idx="64">
                  <c:v>6.4</c:v>
                </c:pt>
                <c:pt idx="65">
                  <c:v>5.9779999999999998</c:v>
                </c:pt>
                <c:pt idx="66">
                  <c:v>8.8882000000000012</c:v>
                </c:pt>
                <c:pt idx="67">
                  <c:v>19.71</c:v>
                </c:pt>
                <c:pt idx="68">
                  <c:v>17.57</c:v>
                </c:pt>
                <c:pt idx="69">
                  <c:v>41.3</c:v>
                </c:pt>
                <c:pt idx="70">
                  <c:v>417.7</c:v>
                </c:pt>
                <c:pt idx="71">
                  <c:v>26.06</c:v>
                </c:pt>
                <c:pt idx="72">
                  <c:v>8.5450000000000017</c:v>
                </c:pt>
                <c:pt idx="73">
                  <c:v>10.229999999999999</c:v>
                </c:pt>
                <c:pt idx="74">
                  <c:v>8.1660000000000004</c:v>
                </c:pt>
                <c:pt idx="75">
                  <c:v>18.635000000000005</c:v>
                </c:pt>
                <c:pt idx="76">
                  <c:v>13.903</c:v>
                </c:pt>
                <c:pt idx="77">
                  <c:v>12.253</c:v>
                </c:pt>
                <c:pt idx="78">
                  <c:v>20.891999999999999</c:v>
                </c:pt>
                <c:pt idx="79">
                  <c:v>9.7640000000000011</c:v>
                </c:pt>
                <c:pt idx="80">
                  <c:v>19.308</c:v>
                </c:pt>
                <c:pt idx="81">
                  <c:v>14</c:v>
                </c:pt>
                <c:pt idx="82">
                  <c:v>13.91</c:v>
                </c:pt>
                <c:pt idx="83">
                  <c:v>7.5539999999999985</c:v>
                </c:pt>
                <c:pt idx="84">
                  <c:v>30.097999999999999</c:v>
                </c:pt>
                <c:pt idx="85">
                  <c:v>6.319</c:v>
                </c:pt>
                <c:pt idx="86">
                  <c:v>17.959999999999987</c:v>
                </c:pt>
                <c:pt idx="87">
                  <c:v>9.613999999999999</c:v>
                </c:pt>
                <c:pt idx="88">
                  <c:v>17.559999999999999</c:v>
                </c:pt>
                <c:pt idx="89">
                  <c:v>9.8750000000000213</c:v>
                </c:pt>
                <c:pt idx="90">
                  <c:v>18.074000000000005</c:v>
                </c:pt>
                <c:pt idx="91">
                  <c:v>11.871</c:v>
                </c:pt>
                <c:pt idx="92">
                  <c:v>16.404999999999987</c:v>
                </c:pt>
                <c:pt idx="93">
                  <c:v>7.35299999999999</c:v>
                </c:pt>
                <c:pt idx="94">
                  <c:v>10.46</c:v>
                </c:pt>
                <c:pt idx="95">
                  <c:v>9.7350900000000014</c:v>
                </c:pt>
                <c:pt idx="96">
                  <c:v>31.465999999999951</c:v>
                </c:pt>
                <c:pt idx="97">
                  <c:v>16.135999999999999</c:v>
                </c:pt>
                <c:pt idx="98">
                  <c:v>15.7095</c:v>
                </c:pt>
                <c:pt idx="99">
                  <c:v>13.52</c:v>
                </c:pt>
                <c:pt idx="100">
                  <c:v>9.43</c:v>
                </c:pt>
                <c:pt idx="101">
                  <c:v>13.856000000000023</c:v>
                </c:pt>
                <c:pt idx="102">
                  <c:v>13.59</c:v>
                </c:pt>
                <c:pt idx="103">
                  <c:v>10.608000000000001</c:v>
                </c:pt>
                <c:pt idx="104">
                  <c:v>12.726000000000001</c:v>
                </c:pt>
                <c:pt idx="105">
                  <c:v>15.950000000000006</c:v>
                </c:pt>
                <c:pt idx="106">
                  <c:v>9.2919999999999998</c:v>
                </c:pt>
                <c:pt idx="107">
                  <c:v>32.160000000000011</c:v>
                </c:pt>
                <c:pt idx="108">
                  <c:v>13.092000000000002</c:v>
                </c:pt>
                <c:pt idx="109">
                  <c:v>13.05</c:v>
                </c:pt>
                <c:pt idx="110">
                  <c:v>23.561999999999987</c:v>
                </c:pt>
                <c:pt idx="111">
                  <c:v>14.912000000000004</c:v>
                </c:pt>
                <c:pt idx="112">
                  <c:v>11.033000000000001</c:v>
                </c:pt>
                <c:pt idx="113">
                  <c:v>38.700000000000003</c:v>
                </c:pt>
                <c:pt idx="114">
                  <c:v>13.67</c:v>
                </c:pt>
                <c:pt idx="115">
                  <c:v>23.613000000000035</c:v>
                </c:pt>
                <c:pt idx="116">
                  <c:v>8.0450000000000017</c:v>
                </c:pt>
                <c:pt idx="117">
                  <c:v>1332</c:v>
                </c:pt>
                <c:pt idx="118">
                  <c:v>5.57</c:v>
                </c:pt>
                <c:pt idx="119">
                  <c:v>16.521000000000001</c:v>
                </c:pt>
                <c:pt idx="120">
                  <c:v>6.6719999999999997</c:v>
                </c:pt>
                <c:pt idx="121">
                  <c:v>11.739999999999998</c:v>
                </c:pt>
                <c:pt idx="122">
                  <c:v>12.054</c:v>
                </c:pt>
                <c:pt idx="123">
                  <c:v>13.17</c:v>
                </c:pt>
                <c:pt idx="124">
                  <c:v>13.191000000000001</c:v>
                </c:pt>
                <c:pt idx="125">
                  <c:v>50.6</c:v>
                </c:pt>
                <c:pt idx="126">
                  <c:v>9.0010000000000012</c:v>
                </c:pt>
                <c:pt idx="127">
                  <c:v>19.635000000000005</c:v>
                </c:pt>
                <c:pt idx="128">
                  <c:v>11.664</c:v>
                </c:pt>
                <c:pt idx="129">
                  <c:v>14.139999999999999</c:v>
                </c:pt>
                <c:pt idx="130">
                  <c:v>9.8950000000000067</c:v>
                </c:pt>
                <c:pt idx="131">
                  <c:v>12.736500000000001</c:v>
                </c:pt>
                <c:pt idx="132">
                  <c:v>12.371</c:v>
                </c:pt>
                <c:pt idx="133">
                  <c:v>15.365000000000023</c:v>
                </c:pt>
                <c:pt idx="134">
                  <c:v>18.821000000000005</c:v>
                </c:pt>
                <c:pt idx="135">
                  <c:v>9.2212999999999994</c:v>
                </c:pt>
                <c:pt idx="136">
                  <c:v>13.7128</c:v>
                </c:pt>
                <c:pt idx="137">
                  <c:v>14.870000000000006</c:v>
                </c:pt>
                <c:pt idx="138">
                  <c:v>8.8870000000000005</c:v>
                </c:pt>
                <c:pt idx="139">
                  <c:v>11.868600000000002</c:v>
                </c:pt>
                <c:pt idx="140">
                  <c:v>12.16</c:v>
                </c:pt>
                <c:pt idx="141">
                  <c:v>14.315000000000019</c:v>
                </c:pt>
                <c:pt idx="142">
                  <c:v>17.603999999999999</c:v>
                </c:pt>
                <c:pt idx="143">
                  <c:v>8.3240000000000016</c:v>
                </c:pt>
                <c:pt idx="144">
                  <c:v>14.766</c:v>
                </c:pt>
                <c:pt idx="145">
                  <c:v>31.9</c:v>
                </c:pt>
                <c:pt idx="146">
                  <c:v>10.639999999999999</c:v>
                </c:pt>
                <c:pt idx="147">
                  <c:v>16.478999999999989</c:v>
                </c:pt>
                <c:pt idx="148">
                  <c:v>8.2800000000000011</c:v>
                </c:pt>
                <c:pt idx="149">
                  <c:v>6.3539999999999965</c:v>
                </c:pt>
                <c:pt idx="150">
                  <c:v>17.196000000000005</c:v>
                </c:pt>
                <c:pt idx="151">
                  <c:v>13.018000000000001</c:v>
                </c:pt>
                <c:pt idx="152">
                  <c:v>35.800000000000004</c:v>
                </c:pt>
                <c:pt idx="153">
                  <c:v>6.0249999999999897</c:v>
                </c:pt>
                <c:pt idx="154">
                  <c:v>23.678000000000001</c:v>
                </c:pt>
                <c:pt idx="155">
                  <c:v>7.2</c:v>
                </c:pt>
                <c:pt idx="156">
                  <c:v>11.127999999999998</c:v>
                </c:pt>
                <c:pt idx="157">
                  <c:v>12.15</c:v>
                </c:pt>
                <c:pt idx="158">
                  <c:v>9.516</c:v>
                </c:pt>
                <c:pt idx="159">
                  <c:v>7.9300000000000024</c:v>
                </c:pt>
                <c:pt idx="160">
                  <c:v>9.7800000000000011</c:v>
                </c:pt>
                <c:pt idx="161">
                  <c:v>6.1829999999999945</c:v>
                </c:pt>
                <c:pt idx="162">
                  <c:v>12.838000000000001</c:v>
                </c:pt>
                <c:pt idx="163">
                  <c:v>6.6653499999999966</c:v>
                </c:pt>
                <c:pt idx="164">
                  <c:v>17.267999999999986</c:v>
                </c:pt>
                <c:pt idx="165">
                  <c:v>10.943</c:v>
                </c:pt>
                <c:pt idx="166">
                  <c:v>37.155060000000006</c:v>
                </c:pt>
                <c:pt idx="167">
                  <c:v>16.509</c:v>
                </c:pt>
                <c:pt idx="168">
                  <c:v>6.5720000000000001</c:v>
                </c:pt>
                <c:pt idx="169">
                  <c:v>7.2991000000000001</c:v>
                </c:pt>
                <c:pt idx="170">
                  <c:v>22.37</c:v>
                </c:pt>
                <c:pt idx="171">
                  <c:v>11.287700000000001</c:v>
                </c:pt>
                <c:pt idx="172">
                  <c:v>12.798799999999998</c:v>
                </c:pt>
                <c:pt idx="173">
                  <c:v>15.797000000000001</c:v>
                </c:pt>
                <c:pt idx="174">
                  <c:v>32.5</c:v>
                </c:pt>
                <c:pt idx="175">
                  <c:v>8.984</c:v>
                </c:pt>
                <c:pt idx="176">
                  <c:v>10.08</c:v>
                </c:pt>
                <c:pt idx="177">
                  <c:v>24.47599999999996</c:v>
                </c:pt>
                <c:pt idx="178">
                  <c:v>13.178000000000001</c:v>
                </c:pt>
                <c:pt idx="179">
                  <c:v>31.734999999999999</c:v>
                </c:pt>
                <c:pt idx="180">
                  <c:v>37.394000000000005</c:v>
                </c:pt>
                <c:pt idx="181">
                  <c:v>10.67</c:v>
                </c:pt>
                <c:pt idx="182">
                  <c:v>19.87</c:v>
                </c:pt>
                <c:pt idx="183">
                  <c:v>18.556999999999999</c:v>
                </c:pt>
                <c:pt idx="184">
                  <c:v>7.8527999999999976</c:v>
                </c:pt>
                <c:pt idx="185">
                  <c:v>53.96</c:v>
                </c:pt>
                <c:pt idx="186">
                  <c:v>22.071999999999999</c:v>
                </c:pt>
                <c:pt idx="187">
                  <c:v>8.7050000000000001</c:v>
                </c:pt>
                <c:pt idx="188">
                  <c:v>5.9820000000000002</c:v>
                </c:pt>
                <c:pt idx="189">
                  <c:v>9.3959000000000028</c:v>
                </c:pt>
                <c:pt idx="190">
                  <c:v>13.819000000000004</c:v>
                </c:pt>
                <c:pt idx="191">
                  <c:v>18.364999999999988</c:v>
                </c:pt>
                <c:pt idx="192">
                  <c:v>16.260000000000002</c:v>
                </c:pt>
                <c:pt idx="193">
                  <c:v>7.7830000000000004</c:v>
                </c:pt>
                <c:pt idx="194">
                  <c:v>47.009</c:v>
                </c:pt>
                <c:pt idx="195">
                  <c:v>8.8745000000000047</c:v>
                </c:pt>
                <c:pt idx="196">
                  <c:v>10.42</c:v>
                </c:pt>
                <c:pt idx="197">
                  <c:v>8.1346999999999987</c:v>
                </c:pt>
                <c:pt idx="198">
                  <c:v>15.071</c:v>
                </c:pt>
                <c:pt idx="199">
                  <c:v>7.6679999999999868</c:v>
                </c:pt>
                <c:pt idx="200">
                  <c:v>7.226</c:v>
                </c:pt>
                <c:pt idx="201">
                  <c:v>6.875</c:v>
                </c:pt>
                <c:pt idx="202">
                  <c:v>21.797000000000001</c:v>
                </c:pt>
                <c:pt idx="203">
                  <c:v>14.845000000000002</c:v>
                </c:pt>
                <c:pt idx="204">
                  <c:v>6.2139999999999995</c:v>
                </c:pt>
                <c:pt idx="205">
                  <c:v>13.69</c:v>
                </c:pt>
                <c:pt idx="206">
                  <c:v>9.7630000000000035</c:v>
                </c:pt>
                <c:pt idx="207">
                  <c:v>7.0239999999999965</c:v>
                </c:pt>
                <c:pt idx="208">
                  <c:v>5.9180000000000001</c:v>
                </c:pt>
                <c:pt idx="209">
                  <c:v>15.679</c:v>
                </c:pt>
                <c:pt idx="210">
                  <c:v>15.51</c:v>
                </c:pt>
                <c:pt idx="211">
                  <c:v>9.4146000000000001</c:v>
                </c:pt>
                <c:pt idx="212">
                  <c:v>5.9880000000000004</c:v>
                </c:pt>
                <c:pt idx="213">
                  <c:v>46.550999999999995</c:v>
                </c:pt>
                <c:pt idx="214">
                  <c:v>5.224999999999989</c:v>
                </c:pt>
                <c:pt idx="215">
                  <c:v>25.224</c:v>
                </c:pt>
                <c:pt idx="216">
                  <c:v>39</c:v>
                </c:pt>
                <c:pt idx="217">
                  <c:v>8.5670000000000002</c:v>
                </c:pt>
                <c:pt idx="218">
                  <c:v>8.347999999999999</c:v>
                </c:pt>
                <c:pt idx="219">
                  <c:v>8.3740000000000006</c:v>
                </c:pt>
                <c:pt idx="220">
                  <c:v>7.4432000000000107</c:v>
                </c:pt>
                <c:pt idx="221">
                  <c:v>7.22</c:v>
                </c:pt>
                <c:pt idx="222">
                  <c:v>7.0449999999999955</c:v>
                </c:pt>
                <c:pt idx="223">
                  <c:v>4.7750000000000004</c:v>
                </c:pt>
                <c:pt idx="224">
                  <c:v>5.5512800000000002</c:v>
                </c:pt>
                <c:pt idx="225">
                  <c:v>5.6989999999999945</c:v>
                </c:pt>
                <c:pt idx="226">
                  <c:v>11.89</c:v>
                </c:pt>
                <c:pt idx="227">
                  <c:v>6.0419999999999998</c:v>
                </c:pt>
                <c:pt idx="228">
                  <c:v>5.53</c:v>
                </c:pt>
                <c:pt idx="229">
                  <c:v>5.6303999999999998</c:v>
                </c:pt>
                <c:pt idx="230">
                  <c:v>8.7269999999999985</c:v>
                </c:pt>
                <c:pt idx="231">
                  <c:v>5.1310000000000002</c:v>
                </c:pt>
                <c:pt idx="232">
                  <c:v>27.623000000000001</c:v>
                </c:pt>
                <c:pt idx="233">
                  <c:v>7.8132000000000001</c:v>
                </c:pt>
                <c:pt idx="234">
                  <c:v>9.0741699999999987</c:v>
                </c:pt>
              </c:numCache>
            </c:numRef>
          </c:yVal>
          <c:smooth val="0"/>
        </c:ser>
        <c:dLbls>
          <c:showLegendKey val="0"/>
          <c:showVal val="0"/>
          <c:showCatName val="0"/>
          <c:showSerName val="0"/>
          <c:showPercent val="0"/>
          <c:showBubbleSize val="0"/>
        </c:dLbls>
        <c:axId val="392542848"/>
        <c:axId val="413152000"/>
      </c:scatterChart>
      <c:valAx>
        <c:axId val="392542848"/>
        <c:scaling>
          <c:logBase val="10"/>
          <c:orientation val="maxMin"/>
        </c:scaling>
        <c:delete val="0"/>
        <c:axPos val="b"/>
        <c:title>
          <c:tx>
            <c:rich>
              <a:bodyPr/>
              <a:lstStyle/>
              <a:p>
                <a:pPr>
                  <a:defRPr/>
                </a:pPr>
                <a:r>
                  <a:rPr lang="en-US"/>
                  <a:t>diameter</a:t>
                </a:r>
              </a:p>
            </c:rich>
          </c:tx>
          <c:overlay val="0"/>
        </c:title>
        <c:numFmt formatCode="General" sourceLinked="1"/>
        <c:majorTickMark val="out"/>
        <c:minorTickMark val="none"/>
        <c:tickLblPos val="nextTo"/>
        <c:crossAx val="413152000"/>
        <c:crosses val="autoZero"/>
        <c:crossBetween val="midCat"/>
      </c:valAx>
      <c:valAx>
        <c:axId val="413152000"/>
        <c:scaling>
          <c:logBase val="10"/>
          <c:orientation val="minMax"/>
        </c:scaling>
        <c:delete val="0"/>
        <c:axPos val="r"/>
        <c:majorGridlines/>
        <c:title>
          <c:tx>
            <c:rich>
              <a:bodyPr rot="0" vert="horz"/>
              <a:lstStyle/>
              <a:p>
                <a:pPr>
                  <a:defRPr/>
                </a:pPr>
                <a:r>
                  <a:rPr lang="en-US"/>
                  <a:t>rotation</a:t>
                </a:r>
              </a:p>
            </c:rich>
          </c:tx>
          <c:overlay val="0"/>
        </c:title>
        <c:numFmt formatCode="General" sourceLinked="1"/>
        <c:majorTickMark val="out"/>
        <c:minorTickMark val="none"/>
        <c:tickLblPos val="nextTo"/>
        <c:crossAx val="392542848"/>
        <c:crosses val="autoZero"/>
        <c:crossBetween val="midCat"/>
      </c:valAx>
    </c:plotArea>
    <c:legend>
      <c:legendPos val="l"/>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 vs rotation</a:t>
            </a:r>
          </a:p>
        </c:rich>
      </c:tx>
      <c:overlay val="0"/>
    </c:title>
    <c:autoTitleDeleted val="0"/>
    <c:plotArea>
      <c:layout/>
      <c:scatterChart>
        <c:scatterStyle val="lineMarker"/>
        <c:varyColors val="0"/>
        <c:ser>
          <c:idx val="0"/>
          <c:order val="0"/>
          <c:tx>
            <c:strRef>
              <c:f>'c'!$AB$1</c:f>
              <c:strCache>
                <c:ptCount val="1"/>
                <c:pt idx="0">
                  <c:v>rot_per</c:v>
                </c:pt>
              </c:strCache>
            </c:strRef>
          </c:tx>
          <c:spPr>
            <a:ln w="28575">
              <a:noFill/>
            </a:ln>
          </c:spPr>
          <c:marker>
            <c:symbol val="circle"/>
            <c:size val="2"/>
          </c:marker>
          <c:xVal>
            <c:numRef>
              <c:f>'c'!$AA$2:$AA$421</c:f>
              <c:numCache>
                <c:formatCode>General</c:formatCode>
                <c:ptCount val="420"/>
                <c:pt idx="0">
                  <c:v>0.91510222185370749</c:v>
                </c:pt>
                <c:pt idx="1">
                  <c:v>1.0541790203693999</c:v>
                </c:pt>
                <c:pt idx="2">
                  <c:v>1.15725613029768</c:v>
                </c:pt>
                <c:pt idx="3">
                  <c:v>1.18955805612731</c:v>
                </c:pt>
                <c:pt idx="4">
                  <c:v>1.2711959378089499</c:v>
                </c:pt>
                <c:pt idx="5">
                  <c:v>1.4036465269910201</c:v>
                </c:pt>
                <c:pt idx="6">
                  <c:v>1.5404968221129098</c:v>
                </c:pt>
                <c:pt idx="7">
                  <c:v>1.7154877707467027</c:v>
                </c:pt>
                <c:pt idx="8">
                  <c:v>1.7333402819557699</c:v>
                </c:pt>
                <c:pt idx="9">
                  <c:v>2.1960470928220901</c:v>
                </c:pt>
                <c:pt idx="10">
                  <c:v>2.1977425572217499</c:v>
                </c:pt>
                <c:pt idx="11">
                  <c:v>2.2811548394308199</c:v>
                </c:pt>
                <c:pt idx="12">
                  <c:v>2.2838852108501899</c:v>
                </c:pt>
                <c:pt idx="13">
                  <c:v>2.2880296409534249</c:v>
                </c:pt>
                <c:pt idx="14">
                  <c:v>2.29737554331372</c:v>
                </c:pt>
                <c:pt idx="15">
                  <c:v>2.3027389540681433</c:v>
                </c:pt>
                <c:pt idx="16">
                  <c:v>2.3134264804689577</c:v>
                </c:pt>
                <c:pt idx="17">
                  <c:v>2.31368728744062</c:v>
                </c:pt>
                <c:pt idx="18">
                  <c:v>2.3147828862102267</c:v>
                </c:pt>
                <c:pt idx="19">
                  <c:v>2.3184483623463077</c:v>
                </c:pt>
                <c:pt idx="20">
                  <c:v>2.3259564945343167</c:v>
                </c:pt>
                <c:pt idx="21">
                  <c:v>2.3304105099675998</c:v>
                </c:pt>
                <c:pt idx="22">
                  <c:v>2.3397352135492233</c:v>
                </c:pt>
                <c:pt idx="23">
                  <c:v>2.34096658203979</c:v>
                </c:pt>
                <c:pt idx="24">
                  <c:v>2.3433540590349802</c:v>
                </c:pt>
                <c:pt idx="25">
                  <c:v>2.3453030400228299</c:v>
                </c:pt>
                <c:pt idx="26">
                  <c:v>2.3458978635657397</c:v>
                </c:pt>
                <c:pt idx="27">
                  <c:v>2.3516202763147067</c:v>
                </c:pt>
                <c:pt idx="28">
                  <c:v>2.3542451397878486</c:v>
                </c:pt>
                <c:pt idx="29">
                  <c:v>2.3579827232244477</c:v>
                </c:pt>
                <c:pt idx="30">
                  <c:v>2.3619409236844233</c:v>
                </c:pt>
                <c:pt idx="31">
                  <c:v>2.36498047411057</c:v>
                </c:pt>
                <c:pt idx="32">
                  <c:v>2.3661591546662977</c:v>
                </c:pt>
                <c:pt idx="33">
                  <c:v>2.3674427638077198</c:v>
                </c:pt>
                <c:pt idx="34">
                  <c:v>2.3717003829573402</c:v>
                </c:pt>
                <c:pt idx="35">
                  <c:v>2.3735264239384977</c:v>
                </c:pt>
                <c:pt idx="36">
                  <c:v>2.3746634919526644</c:v>
                </c:pt>
                <c:pt idx="37">
                  <c:v>2.3765797358169301</c:v>
                </c:pt>
                <c:pt idx="38">
                  <c:v>2.3907925985669802</c:v>
                </c:pt>
                <c:pt idx="39">
                  <c:v>2.3948711361580939</c:v>
                </c:pt>
                <c:pt idx="40">
                  <c:v>2.4001331160733099</c:v>
                </c:pt>
                <c:pt idx="41">
                  <c:v>2.4004817271005754</c:v>
                </c:pt>
                <c:pt idx="42">
                  <c:v>2.41976152032721</c:v>
                </c:pt>
                <c:pt idx="43">
                  <c:v>2.42649214862851</c:v>
                </c:pt>
                <c:pt idx="44">
                  <c:v>2.4272349423883193</c:v>
                </c:pt>
                <c:pt idx="45">
                  <c:v>2.4334724238974244</c:v>
                </c:pt>
                <c:pt idx="46">
                  <c:v>2.4353813541289799</c:v>
                </c:pt>
                <c:pt idx="47">
                  <c:v>2.44289694685216</c:v>
                </c:pt>
                <c:pt idx="48">
                  <c:v>2.4497698327441997</c:v>
                </c:pt>
                <c:pt idx="49">
                  <c:v>2.4570884644446633</c:v>
                </c:pt>
                <c:pt idx="50">
                  <c:v>2.4661848494480401</c:v>
                </c:pt>
                <c:pt idx="51">
                  <c:v>2.4678661665068398</c:v>
                </c:pt>
                <c:pt idx="52">
                  <c:v>2.4734499378318628</c:v>
                </c:pt>
                <c:pt idx="53">
                  <c:v>2.4745759887185277</c:v>
                </c:pt>
                <c:pt idx="54">
                  <c:v>2.5517759383061978</c:v>
                </c:pt>
                <c:pt idx="55">
                  <c:v>2.5632976135796599</c:v>
                </c:pt>
                <c:pt idx="56">
                  <c:v>2.5683457880350802</c:v>
                </c:pt>
                <c:pt idx="57">
                  <c:v>2.5684732122666953</c:v>
                </c:pt>
                <c:pt idx="58">
                  <c:v>2.5694935291148453</c:v>
                </c:pt>
                <c:pt idx="59">
                  <c:v>2.5762412074173699</c:v>
                </c:pt>
                <c:pt idx="60">
                  <c:v>2.5857384824532197</c:v>
                </c:pt>
                <c:pt idx="61">
                  <c:v>2.5895125761243154</c:v>
                </c:pt>
                <c:pt idx="62">
                  <c:v>2.5927601134768943</c:v>
                </c:pt>
                <c:pt idx="63">
                  <c:v>2.59345737944613</c:v>
                </c:pt>
                <c:pt idx="64">
                  <c:v>2.6057862898720159</c:v>
                </c:pt>
                <c:pt idx="65">
                  <c:v>2.615258036039279</c:v>
                </c:pt>
                <c:pt idx="66">
                  <c:v>2.6165796927409599</c:v>
                </c:pt>
                <c:pt idx="67">
                  <c:v>2.6193427368898967</c:v>
                </c:pt>
                <c:pt idx="68">
                  <c:v>2.6333524254784377</c:v>
                </c:pt>
                <c:pt idx="69">
                  <c:v>2.6411993048231501</c:v>
                </c:pt>
                <c:pt idx="70">
                  <c:v>2.6469141771435201</c:v>
                </c:pt>
                <c:pt idx="71">
                  <c:v>2.6470238155582999</c:v>
                </c:pt>
                <c:pt idx="72">
                  <c:v>2.65253554445454</c:v>
                </c:pt>
                <c:pt idx="73">
                  <c:v>2.6552209848944197</c:v>
                </c:pt>
                <c:pt idx="74">
                  <c:v>2.6563022466572299</c:v>
                </c:pt>
                <c:pt idx="75">
                  <c:v>2.6565521902594633</c:v>
                </c:pt>
                <c:pt idx="76">
                  <c:v>2.6577478270464554</c:v>
                </c:pt>
                <c:pt idx="77">
                  <c:v>2.6600211902524253</c:v>
                </c:pt>
                <c:pt idx="78">
                  <c:v>2.66253889031865</c:v>
                </c:pt>
                <c:pt idx="79">
                  <c:v>2.6656838255207398</c:v>
                </c:pt>
                <c:pt idx="80">
                  <c:v>2.6676073451798898</c:v>
                </c:pt>
                <c:pt idx="81">
                  <c:v>2.6679162758227859</c:v>
                </c:pt>
                <c:pt idx="82">
                  <c:v>2.6718588281602567</c:v>
                </c:pt>
                <c:pt idx="83">
                  <c:v>2.6730647307115611</c:v>
                </c:pt>
                <c:pt idx="84">
                  <c:v>2.6738080009088967</c:v>
                </c:pt>
                <c:pt idx="85">
                  <c:v>2.6764552136032904</c:v>
                </c:pt>
                <c:pt idx="86">
                  <c:v>2.6854869210418877</c:v>
                </c:pt>
                <c:pt idx="87">
                  <c:v>2.6869845738933154</c:v>
                </c:pt>
                <c:pt idx="88">
                  <c:v>2.6872898681143287</c:v>
                </c:pt>
                <c:pt idx="89">
                  <c:v>2.6877339595303078</c:v>
                </c:pt>
                <c:pt idx="90">
                  <c:v>2.6902075300179153</c:v>
                </c:pt>
                <c:pt idx="91">
                  <c:v>2.6917615395947467</c:v>
                </c:pt>
                <c:pt idx="92">
                  <c:v>2.69262146111764</c:v>
                </c:pt>
                <c:pt idx="93">
                  <c:v>2.6942515387170953</c:v>
                </c:pt>
                <c:pt idx="94">
                  <c:v>2.69431232189166</c:v>
                </c:pt>
                <c:pt idx="95">
                  <c:v>2.6968760940171768</c:v>
                </c:pt>
                <c:pt idx="96">
                  <c:v>2.6973548839125754</c:v>
                </c:pt>
                <c:pt idx="97">
                  <c:v>2.6980284572436877</c:v>
                </c:pt>
                <c:pt idx="98">
                  <c:v>2.6990563521072799</c:v>
                </c:pt>
                <c:pt idx="99">
                  <c:v>2.6991973962279578</c:v>
                </c:pt>
                <c:pt idx="100">
                  <c:v>2.70213019905351</c:v>
                </c:pt>
                <c:pt idx="101">
                  <c:v>2.7045496868733698</c:v>
                </c:pt>
                <c:pt idx="102">
                  <c:v>2.7100332502091353</c:v>
                </c:pt>
                <c:pt idx="103">
                  <c:v>2.7113040278081102</c:v>
                </c:pt>
                <c:pt idx="104">
                  <c:v>2.7120627145780634</c:v>
                </c:pt>
                <c:pt idx="105">
                  <c:v>2.7137210044609459</c:v>
                </c:pt>
                <c:pt idx="106">
                  <c:v>2.7147169015294099</c:v>
                </c:pt>
                <c:pt idx="107">
                  <c:v>2.7151540230473699</c:v>
                </c:pt>
                <c:pt idx="108">
                  <c:v>2.7156368153483399</c:v>
                </c:pt>
                <c:pt idx="109">
                  <c:v>2.71705632184627</c:v>
                </c:pt>
                <c:pt idx="110">
                  <c:v>2.7178610538271899</c:v>
                </c:pt>
                <c:pt idx="111">
                  <c:v>2.7194340752968902</c:v>
                </c:pt>
                <c:pt idx="112">
                  <c:v>2.7197324094364599</c:v>
                </c:pt>
                <c:pt idx="113">
                  <c:v>2.7211162530185002</c:v>
                </c:pt>
                <c:pt idx="114">
                  <c:v>2.7220509209731443</c:v>
                </c:pt>
                <c:pt idx="115">
                  <c:v>2.7225988392248777</c:v>
                </c:pt>
                <c:pt idx="116">
                  <c:v>2.7231487735270012</c:v>
                </c:pt>
                <c:pt idx="117">
                  <c:v>2.7238608263624848</c:v>
                </c:pt>
                <c:pt idx="118">
                  <c:v>2.7244269669823997</c:v>
                </c:pt>
                <c:pt idx="119">
                  <c:v>2.7247101412279808</c:v>
                </c:pt>
                <c:pt idx="120">
                  <c:v>2.7266600899321798</c:v>
                </c:pt>
                <c:pt idx="121">
                  <c:v>2.7275613933371412</c:v>
                </c:pt>
                <c:pt idx="122">
                  <c:v>2.7279485567506954</c:v>
                </c:pt>
                <c:pt idx="123">
                  <c:v>2.7279493654188798</c:v>
                </c:pt>
                <c:pt idx="124">
                  <c:v>2.7283727668157778</c:v>
                </c:pt>
                <c:pt idx="125">
                  <c:v>2.7285870711884854</c:v>
                </c:pt>
                <c:pt idx="126">
                  <c:v>2.7289360505556393</c:v>
                </c:pt>
                <c:pt idx="127">
                  <c:v>2.7298500207972598</c:v>
                </c:pt>
                <c:pt idx="128">
                  <c:v>2.7315313471716487</c:v>
                </c:pt>
                <c:pt idx="129">
                  <c:v>2.7317102456950049</c:v>
                </c:pt>
                <c:pt idx="130">
                  <c:v>2.7328742914002597</c:v>
                </c:pt>
                <c:pt idx="131">
                  <c:v>2.7344261795897187</c:v>
                </c:pt>
                <c:pt idx="132">
                  <c:v>2.7344437918004401</c:v>
                </c:pt>
                <c:pt idx="133">
                  <c:v>2.7368527955199777</c:v>
                </c:pt>
                <c:pt idx="134">
                  <c:v>2.7381882907155402</c:v>
                </c:pt>
                <c:pt idx="135">
                  <c:v>2.7382714133070101</c:v>
                </c:pt>
                <c:pt idx="136">
                  <c:v>2.7384644091870598</c:v>
                </c:pt>
                <c:pt idx="137">
                  <c:v>2.7385303531802601</c:v>
                </c:pt>
                <c:pt idx="138">
                  <c:v>2.7386107496488501</c:v>
                </c:pt>
                <c:pt idx="139">
                  <c:v>2.7395243990102598</c:v>
                </c:pt>
                <c:pt idx="140">
                  <c:v>2.7406064083236301</c:v>
                </c:pt>
                <c:pt idx="141">
                  <c:v>2.7415154833824</c:v>
                </c:pt>
                <c:pt idx="142">
                  <c:v>2.7444201316297101</c:v>
                </c:pt>
                <c:pt idx="143">
                  <c:v>2.7462498736966667</c:v>
                </c:pt>
                <c:pt idx="144">
                  <c:v>2.7485362103124107</c:v>
                </c:pt>
                <c:pt idx="145">
                  <c:v>2.7494427582135899</c:v>
                </c:pt>
                <c:pt idx="146">
                  <c:v>2.7499272739966454</c:v>
                </c:pt>
                <c:pt idx="147">
                  <c:v>2.7528178543181587</c:v>
                </c:pt>
                <c:pt idx="148">
                  <c:v>2.7546736772675002</c:v>
                </c:pt>
                <c:pt idx="149">
                  <c:v>2.7548843586061054</c:v>
                </c:pt>
                <c:pt idx="150">
                  <c:v>2.75537694961674</c:v>
                </c:pt>
                <c:pt idx="151">
                  <c:v>2.7553970679305468</c:v>
                </c:pt>
                <c:pt idx="152">
                  <c:v>2.7575561913062301</c:v>
                </c:pt>
                <c:pt idx="153">
                  <c:v>2.7597669004863401</c:v>
                </c:pt>
                <c:pt idx="154">
                  <c:v>2.7602020414310569</c:v>
                </c:pt>
                <c:pt idx="155">
                  <c:v>2.7611232097208802</c:v>
                </c:pt>
                <c:pt idx="156">
                  <c:v>2.76226976917801</c:v>
                </c:pt>
                <c:pt idx="157">
                  <c:v>2.7630606751047502</c:v>
                </c:pt>
                <c:pt idx="158">
                  <c:v>2.7668072663122012</c:v>
                </c:pt>
                <c:pt idx="159">
                  <c:v>2.7680586827070202</c:v>
                </c:pt>
                <c:pt idx="160">
                  <c:v>2.7681287470032379</c:v>
                </c:pt>
                <c:pt idx="161">
                  <c:v>2.7684162544543378</c:v>
                </c:pt>
                <c:pt idx="162">
                  <c:v>2.7690712497608412</c:v>
                </c:pt>
                <c:pt idx="163">
                  <c:v>2.7703066788037498</c:v>
                </c:pt>
                <c:pt idx="164">
                  <c:v>2.7703161955997397</c:v>
                </c:pt>
                <c:pt idx="165">
                  <c:v>2.7717824888479412</c:v>
                </c:pt>
                <c:pt idx="166">
                  <c:v>2.7723709302099397</c:v>
                </c:pt>
                <c:pt idx="167">
                  <c:v>2.7724338800823354</c:v>
                </c:pt>
                <c:pt idx="168">
                  <c:v>2.7724791985516197</c:v>
                </c:pt>
                <c:pt idx="169">
                  <c:v>2.7730165180699253</c:v>
                </c:pt>
                <c:pt idx="170">
                  <c:v>2.7756842049986998</c:v>
                </c:pt>
                <c:pt idx="171">
                  <c:v>2.7758238025638198</c:v>
                </c:pt>
                <c:pt idx="172">
                  <c:v>2.7767460534787167</c:v>
                </c:pt>
                <c:pt idx="173">
                  <c:v>2.7774131175280998</c:v>
                </c:pt>
                <c:pt idx="174">
                  <c:v>2.7803137251132002</c:v>
                </c:pt>
                <c:pt idx="175">
                  <c:v>2.7805093177303393</c:v>
                </c:pt>
                <c:pt idx="176">
                  <c:v>2.7811891877873607</c:v>
                </c:pt>
                <c:pt idx="177">
                  <c:v>2.78260393211163</c:v>
                </c:pt>
                <c:pt idx="178">
                  <c:v>2.7848907025394487</c:v>
                </c:pt>
                <c:pt idx="179">
                  <c:v>2.7856212849775859</c:v>
                </c:pt>
                <c:pt idx="180">
                  <c:v>2.7857990430600412</c:v>
                </c:pt>
                <c:pt idx="181">
                  <c:v>2.7859968943458902</c:v>
                </c:pt>
                <c:pt idx="182">
                  <c:v>2.78602835287808</c:v>
                </c:pt>
                <c:pt idx="183">
                  <c:v>2.7871397590852887</c:v>
                </c:pt>
                <c:pt idx="184">
                  <c:v>2.7903407082804659</c:v>
                </c:pt>
                <c:pt idx="185">
                  <c:v>2.7929578749282977</c:v>
                </c:pt>
                <c:pt idx="186">
                  <c:v>2.7943629063728301</c:v>
                </c:pt>
                <c:pt idx="187">
                  <c:v>2.8010103218141067</c:v>
                </c:pt>
                <c:pt idx="188">
                  <c:v>2.8032764855336367</c:v>
                </c:pt>
                <c:pt idx="189">
                  <c:v>2.8034088193698139</c:v>
                </c:pt>
                <c:pt idx="190">
                  <c:v>2.8036508674317502</c:v>
                </c:pt>
                <c:pt idx="191">
                  <c:v>2.8041625825596301</c:v>
                </c:pt>
                <c:pt idx="192">
                  <c:v>2.8138930869336067</c:v>
                </c:pt>
                <c:pt idx="193">
                  <c:v>2.8391732802186853</c:v>
                </c:pt>
                <c:pt idx="194">
                  <c:v>2.85019353490391</c:v>
                </c:pt>
                <c:pt idx="195">
                  <c:v>2.8523800408392077</c:v>
                </c:pt>
                <c:pt idx="196">
                  <c:v>2.8559171825347667</c:v>
                </c:pt>
                <c:pt idx="197">
                  <c:v>2.8650056529200598</c:v>
                </c:pt>
                <c:pt idx="198">
                  <c:v>2.86830712797008</c:v>
                </c:pt>
                <c:pt idx="199">
                  <c:v>2.8693998437499002</c:v>
                </c:pt>
                <c:pt idx="200">
                  <c:v>2.8762234568244267</c:v>
                </c:pt>
                <c:pt idx="201">
                  <c:v>2.8765680675750867</c:v>
                </c:pt>
                <c:pt idx="202">
                  <c:v>2.8799690408470999</c:v>
                </c:pt>
                <c:pt idx="203">
                  <c:v>2.88214389002095</c:v>
                </c:pt>
                <c:pt idx="204">
                  <c:v>2.8846589195722609</c:v>
                </c:pt>
                <c:pt idx="205">
                  <c:v>2.88760562204267</c:v>
                </c:pt>
                <c:pt idx="206">
                  <c:v>2.8935118860871412</c:v>
                </c:pt>
                <c:pt idx="207">
                  <c:v>2.8956999611209997</c:v>
                </c:pt>
                <c:pt idx="208">
                  <c:v>2.8964227907980167</c:v>
                </c:pt>
                <c:pt idx="209">
                  <c:v>2.9070918777926607</c:v>
                </c:pt>
                <c:pt idx="210">
                  <c:v>2.9234865890377701</c:v>
                </c:pt>
                <c:pt idx="211">
                  <c:v>2.9294521783467067</c:v>
                </c:pt>
                <c:pt idx="212">
                  <c:v>2.9337694284332643</c:v>
                </c:pt>
                <c:pt idx="213">
                  <c:v>2.9393469603758433</c:v>
                </c:pt>
                <c:pt idx="214">
                  <c:v>2.9653123832960797</c:v>
                </c:pt>
                <c:pt idx="215">
                  <c:v>2.9832564927874698</c:v>
                </c:pt>
                <c:pt idx="216">
                  <c:v>2.9849987006019978</c:v>
                </c:pt>
                <c:pt idx="217">
                  <c:v>2.9878514512297398</c:v>
                </c:pt>
                <c:pt idx="218">
                  <c:v>2.9902678909015399</c:v>
                </c:pt>
                <c:pt idx="219">
                  <c:v>2.9946493195290329</c:v>
                </c:pt>
                <c:pt idx="220">
                  <c:v>3.00111512892726</c:v>
                </c:pt>
                <c:pt idx="221">
                  <c:v>3.0014804038824501</c:v>
                </c:pt>
                <c:pt idx="222">
                  <c:v>3.0019492813816702</c:v>
                </c:pt>
                <c:pt idx="223">
                  <c:v>3.0041948203967048</c:v>
                </c:pt>
                <c:pt idx="224">
                  <c:v>3.019435679153581</c:v>
                </c:pt>
                <c:pt idx="225">
                  <c:v>3.0246543622256801</c:v>
                </c:pt>
                <c:pt idx="226">
                  <c:v>3.0397982850453702</c:v>
                </c:pt>
                <c:pt idx="227">
                  <c:v>3.0429967291967799</c:v>
                </c:pt>
                <c:pt idx="228">
                  <c:v>3.0557501241178628</c:v>
                </c:pt>
                <c:pt idx="229">
                  <c:v>3.0611345401262402</c:v>
                </c:pt>
                <c:pt idx="230">
                  <c:v>3.0677409139217597</c:v>
                </c:pt>
                <c:pt idx="231">
                  <c:v>3.0679017136981499</c:v>
                </c:pt>
                <c:pt idx="232">
                  <c:v>3.0750929198887529</c:v>
                </c:pt>
                <c:pt idx="233">
                  <c:v>3.0827316213316012</c:v>
                </c:pt>
                <c:pt idx="234">
                  <c:v>3.0938803847269001</c:v>
                </c:pt>
                <c:pt idx="235">
                  <c:v>3.09559282771473</c:v>
                </c:pt>
                <c:pt idx="236">
                  <c:v>3.0981939172067499</c:v>
                </c:pt>
                <c:pt idx="237">
                  <c:v>3.0983844388989401</c:v>
                </c:pt>
                <c:pt idx="238">
                  <c:v>3.1020225648725002</c:v>
                </c:pt>
                <c:pt idx="239">
                  <c:v>3.1094617813498502</c:v>
                </c:pt>
                <c:pt idx="240">
                  <c:v>3.1103100793557101</c:v>
                </c:pt>
                <c:pt idx="241">
                  <c:v>3.1208863056495999</c:v>
                </c:pt>
                <c:pt idx="242">
                  <c:v>3.1218128297136043</c:v>
                </c:pt>
                <c:pt idx="243">
                  <c:v>3.1239363841868601</c:v>
                </c:pt>
                <c:pt idx="244">
                  <c:v>3.1243509131465799</c:v>
                </c:pt>
                <c:pt idx="245">
                  <c:v>3.1255469883551301</c:v>
                </c:pt>
                <c:pt idx="246">
                  <c:v>3.1272672993510748</c:v>
                </c:pt>
                <c:pt idx="247">
                  <c:v>3.1287285774616378</c:v>
                </c:pt>
                <c:pt idx="248">
                  <c:v>3.13053915462628</c:v>
                </c:pt>
                <c:pt idx="249">
                  <c:v>3.1332493378117787</c:v>
                </c:pt>
                <c:pt idx="250">
                  <c:v>3.1338379122252098</c:v>
                </c:pt>
                <c:pt idx="251">
                  <c:v>3.1354904679962798</c:v>
                </c:pt>
                <c:pt idx="252">
                  <c:v>3.1359082405629359</c:v>
                </c:pt>
                <c:pt idx="253">
                  <c:v>3.1363373620247601</c:v>
                </c:pt>
                <c:pt idx="254">
                  <c:v>3.1369183689359099</c:v>
                </c:pt>
                <c:pt idx="255">
                  <c:v>3.1371684500602597</c:v>
                </c:pt>
                <c:pt idx="256">
                  <c:v>3.1372004900245587</c:v>
                </c:pt>
                <c:pt idx="257">
                  <c:v>3.14385242260391</c:v>
                </c:pt>
                <c:pt idx="258">
                  <c:v>3.1462294036683867</c:v>
                </c:pt>
                <c:pt idx="259">
                  <c:v>3.1486653082182867</c:v>
                </c:pt>
                <c:pt idx="260">
                  <c:v>3.14953337392588</c:v>
                </c:pt>
                <c:pt idx="261">
                  <c:v>3.1523415417016802</c:v>
                </c:pt>
                <c:pt idx="262">
                  <c:v>3.1539976832623848</c:v>
                </c:pt>
                <c:pt idx="263">
                  <c:v>3.1577586917298444</c:v>
                </c:pt>
                <c:pt idx="264">
                  <c:v>3.15960287833405</c:v>
                </c:pt>
                <c:pt idx="265">
                  <c:v>3.16466445351766</c:v>
                </c:pt>
                <c:pt idx="266">
                  <c:v>3.1669006971635301</c:v>
                </c:pt>
                <c:pt idx="267">
                  <c:v>3.1712457601655877</c:v>
                </c:pt>
                <c:pt idx="268">
                  <c:v>3.1738500787312698</c:v>
                </c:pt>
                <c:pt idx="269">
                  <c:v>3.1761040462857149</c:v>
                </c:pt>
                <c:pt idx="270">
                  <c:v>3.1781978174824292</c:v>
                </c:pt>
                <c:pt idx="271">
                  <c:v>3.1832564833076797</c:v>
                </c:pt>
                <c:pt idx="272">
                  <c:v>3.1863162498155053</c:v>
                </c:pt>
                <c:pt idx="273">
                  <c:v>3.1877750695821954</c:v>
                </c:pt>
                <c:pt idx="274">
                  <c:v>3.1885943119925297</c:v>
                </c:pt>
                <c:pt idx="275">
                  <c:v>3.1927190757753401</c:v>
                </c:pt>
                <c:pt idx="276">
                  <c:v>3.1951046318941101</c:v>
                </c:pt>
                <c:pt idx="277">
                  <c:v>3.1957809045448977</c:v>
                </c:pt>
                <c:pt idx="278">
                  <c:v>3.1999575546044801</c:v>
                </c:pt>
                <c:pt idx="279">
                  <c:v>3.2093927697829807</c:v>
                </c:pt>
                <c:pt idx="280">
                  <c:v>3.2101728388439699</c:v>
                </c:pt>
                <c:pt idx="281">
                  <c:v>3.2292993606218201</c:v>
                </c:pt>
                <c:pt idx="282">
                  <c:v>3.3580958795629798</c:v>
                </c:pt>
                <c:pt idx="283">
                  <c:v>3.3734010168813402</c:v>
                </c:pt>
                <c:pt idx="284">
                  <c:v>3.3908953059449987</c:v>
                </c:pt>
                <c:pt idx="285">
                  <c:v>3.4500894332356005</c:v>
                </c:pt>
                <c:pt idx="286">
                  <c:v>3.5163904814282843</c:v>
                </c:pt>
                <c:pt idx="287">
                  <c:v>13.6466808452587</c:v>
                </c:pt>
              </c:numCache>
            </c:numRef>
          </c:xVal>
          <c:yVal>
            <c:numRef>
              <c:f>'c'!$AB$2:$AB$421</c:f>
              <c:numCache>
                <c:formatCode>General</c:formatCode>
                <c:ptCount val="420"/>
                <c:pt idx="0">
                  <c:v>7.7329999999999997</c:v>
                </c:pt>
                <c:pt idx="1">
                  <c:v>3.5941999999999998</c:v>
                </c:pt>
                <c:pt idx="2">
                  <c:v>18</c:v>
                </c:pt>
                <c:pt idx="3">
                  <c:v>7.6269999999999945</c:v>
                </c:pt>
                <c:pt idx="4">
                  <c:v>3.6040000000000001</c:v>
                </c:pt>
                <c:pt idx="5">
                  <c:v>34</c:v>
                </c:pt>
                <c:pt idx="6">
                  <c:v>4.9189999999999996</c:v>
                </c:pt>
                <c:pt idx="7">
                  <c:v>2.2656000000000001</c:v>
                </c:pt>
                <c:pt idx="8">
                  <c:v>24.1</c:v>
                </c:pt>
                <c:pt idx="9">
                  <c:v>199</c:v>
                </c:pt>
                <c:pt idx="10">
                  <c:v>2.7052999999999998</c:v>
                </c:pt>
                <c:pt idx="11">
                  <c:v>3.4609999999999999</c:v>
                </c:pt>
                <c:pt idx="12">
                  <c:v>30.097999999999999</c:v>
                </c:pt>
                <c:pt idx="13">
                  <c:v>11.9</c:v>
                </c:pt>
                <c:pt idx="14">
                  <c:v>31.734999999999999</c:v>
                </c:pt>
                <c:pt idx="15">
                  <c:v>6.4429999999999996</c:v>
                </c:pt>
                <c:pt idx="16">
                  <c:v>7.9310000000000107</c:v>
                </c:pt>
                <c:pt idx="17">
                  <c:v>3.2600000000000002</c:v>
                </c:pt>
                <c:pt idx="18">
                  <c:v>235</c:v>
                </c:pt>
                <c:pt idx="19">
                  <c:v>10.262</c:v>
                </c:pt>
                <c:pt idx="20">
                  <c:v>12.371</c:v>
                </c:pt>
                <c:pt idx="21">
                  <c:v>5.2949999999999955</c:v>
                </c:pt>
                <c:pt idx="22">
                  <c:v>6.42</c:v>
                </c:pt>
                <c:pt idx="23">
                  <c:v>18.632000000000001</c:v>
                </c:pt>
                <c:pt idx="24">
                  <c:v>34.4</c:v>
                </c:pt>
                <c:pt idx="25">
                  <c:v>3.8021999999999987</c:v>
                </c:pt>
                <c:pt idx="26">
                  <c:v>11.871</c:v>
                </c:pt>
                <c:pt idx="27">
                  <c:v>131.30000000000001</c:v>
                </c:pt>
                <c:pt idx="28">
                  <c:v>3.613</c:v>
                </c:pt>
                <c:pt idx="29">
                  <c:v>8.5450000000000017</c:v>
                </c:pt>
                <c:pt idx="30">
                  <c:v>23.561999999999987</c:v>
                </c:pt>
                <c:pt idx="31">
                  <c:v>8.67</c:v>
                </c:pt>
                <c:pt idx="32">
                  <c:v>7.7830000000000004</c:v>
                </c:pt>
                <c:pt idx="33">
                  <c:v>16.135999999999999</c:v>
                </c:pt>
                <c:pt idx="34">
                  <c:v>3.0289999999999999</c:v>
                </c:pt>
                <c:pt idx="35">
                  <c:v>37.155060000000006</c:v>
                </c:pt>
                <c:pt idx="36">
                  <c:v>13.7128</c:v>
                </c:pt>
                <c:pt idx="37">
                  <c:v>3.16</c:v>
                </c:pt>
                <c:pt idx="38">
                  <c:v>4.0363199999999999</c:v>
                </c:pt>
                <c:pt idx="39">
                  <c:v>6.992</c:v>
                </c:pt>
                <c:pt idx="40">
                  <c:v>4.0583999999999998</c:v>
                </c:pt>
                <c:pt idx="41">
                  <c:v>5.6497000000000002</c:v>
                </c:pt>
                <c:pt idx="42">
                  <c:v>9.7640000000000011</c:v>
                </c:pt>
                <c:pt idx="43">
                  <c:v>32.03</c:v>
                </c:pt>
                <c:pt idx="44">
                  <c:v>5.7278999999999956</c:v>
                </c:pt>
                <c:pt idx="45">
                  <c:v>31.465999999999951</c:v>
                </c:pt>
                <c:pt idx="46">
                  <c:v>12.08</c:v>
                </c:pt>
                <c:pt idx="47">
                  <c:v>7.4432000000000107</c:v>
                </c:pt>
                <c:pt idx="48">
                  <c:v>5.1838999999999995</c:v>
                </c:pt>
                <c:pt idx="49">
                  <c:v>3.19</c:v>
                </c:pt>
                <c:pt idx="50">
                  <c:v>6.1024999999999965</c:v>
                </c:pt>
                <c:pt idx="51">
                  <c:v>24</c:v>
                </c:pt>
                <c:pt idx="52">
                  <c:v>7.3360000000000003</c:v>
                </c:pt>
                <c:pt idx="53">
                  <c:v>12.054</c:v>
                </c:pt>
                <c:pt idx="54">
                  <c:v>23.678000000000001</c:v>
                </c:pt>
                <c:pt idx="55">
                  <c:v>17.196000000000005</c:v>
                </c:pt>
                <c:pt idx="56">
                  <c:v>70</c:v>
                </c:pt>
                <c:pt idx="57">
                  <c:v>6.319</c:v>
                </c:pt>
                <c:pt idx="58">
                  <c:v>8.8882000000000012</c:v>
                </c:pt>
                <c:pt idx="59">
                  <c:v>7.0449999999999955</c:v>
                </c:pt>
                <c:pt idx="60">
                  <c:v>10.08</c:v>
                </c:pt>
                <c:pt idx="61">
                  <c:v>6.0249999999999897</c:v>
                </c:pt>
                <c:pt idx="62">
                  <c:v>8.8870000000000005</c:v>
                </c:pt>
                <c:pt idx="63">
                  <c:v>22.071999999999999</c:v>
                </c:pt>
                <c:pt idx="64">
                  <c:v>7.87</c:v>
                </c:pt>
                <c:pt idx="65">
                  <c:v>15.797000000000001</c:v>
                </c:pt>
                <c:pt idx="66">
                  <c:v>15.679</c:v>
                </c:pt>
                <c:pt idx="67">
                  <c:v>7.2991000000000001</c:v>
                </c:pt>
                <c:pt idx="68">
                  <c:v>8.8700000000000028</c:v>
                </c:pt>
                <c:pt idx="69">
                  <c:v>9.613999999999999</c:v>
                </c:pt>
                <c:pt idx="70">
                  <c:v>417.7</c:v>
                </c:pt>
                <c:pt idx="71">
                  <c:v>9.7350900000000014</c:v>
                </c:pt>
                <c:pt idx="72">
                  <c:v>14.315000000000019</c:v>
                </c:pt>
                <c:pt idx="73">
                  <c:v>13.819000000000004</c:v>
                </c:pt>
                <c:pt idx="74">
                  <c:v>6.875</c:v>
                </c:pt>
                <c:pt idx="75">
                  <c:v>4.0389999999999997</c:v>
                </c:pt>
                <c:pt idx="76">
                  <c:v>13.52</c:v>
                </c:pt>
                <c:pt idx="77">
                  <c:v>23.613000000000035</c:v>
                </c:pt>
                <c:pt idx="78">
                  <c:v>12</c:v>
                </c:pt>
                <c:pt idx="79">
                  <c:v>10.639999999999999</c:v>
                </c:pt>
                <c:pt idx="80">
                  <c:v>19.87</c:v>
                </c:pt>
                <c:pt idx="81">
                  <c:v>16.22</c:v>
                </c:pt>
                <c:pt idx="82">
                  <c:v>5.865999999999989</c:v>
                </c:pt>
                <c:pt idx="83">
                  <c:v>15.071</c:v>
                </c:pt>
                <c:pt idx="84">
                  <c:v>11.844000000000001</c:v>
                </c:pt>
                <c:pt idx="85">
                  <c:v>19.651000000000035</c:v>
                </c:pt>
                <c:pt idx="86">
                  <c:v>18.422999999999952</c:v>
                </c:pt>
                <c:pt idx="87">
                  <c:v>12.15</c:v>
                </c:pt>
                <c:pt idx="88">
                  <c:v>6.63</c:v>
                </c:pt>
                <c:pt idx="89">
                  <c:v>16.478999999999989</c:v>
                </c:pt>
                <c:pt idx="90">
                  <c:v>13.69</c:v>
                </c:pt>
                <c:pt idx="91">
                  <c:v>11.664</c:v>
                </c:pt>
                <c:pt idx="92">
                  <c:v>4.0791000000000004</c:v>
                </c:pt>
                <c:pt idx="93">
                  <c:v>3.8099999999999987</c:v>
                </c:pt>
                <c:pt idx="94">
                  <c:v>4.5720000000000001</c:v>
                </c:pt>
                <c:pt idx="95">
                  <c:v>13.191000000000001</c:v>
                </c:pt>
                <c:pt idx="96">
                  <c:v>18.87</c:v>
                </c:pt>
                <c:pt idx="97">
                  <c:v>13.01</c:v>
                </c:pt>
                <c:pt idx="98">
                  <c:v>17.190000000000001</c:v>
                </c:pt>
                <c:pt idx="99">
                  <c:v>9.8950000000000067</c:v>
                </c:pt>
                <c:pt idx="100">
                  <c:v>6.9297000000000004</c:v>
                </c:pt>
                <c:pt idx="101">
                  <c:v>41.3</c:v>
                </c:pt>
                <c:pt idx="102">
                  <c:v>7.0239999999999965</c:v>
                </c:pt>
                <c:pt idx="103">
                  <c:v>5.67</c:v>
                </c:pt>
                <c:pt idx="104">
                  <c:v>12.57</c:v>
                </c:pt>
                <c:pt idx="105">
                  <c:v>5.9846000000000004</c:v>
                </c:pt>
                <c:pt idx="106">
                  <c:v>13.69</c:v>
                </c:pt>
                <c:pt idx="107">
                  <c:v>6.6644999999999879</c:v>
                </c:pt>
                <c:pt idx="108">
                  <c:v>10.377000000000002</c:v>
                </c:pt>
                <c:pt idx="109">
                  <c:v>7.4524999999999997</c:v>
                </c:pt>
                <c:pt idx="110">
                  <c:v>18.556999999999999</c:v>
                </c:pt>
                <c:pt idx="111">
                  <c:v>6.0839999999999996</c:v>
                </c:pt>
                <c:pt idx="112">
                  <c:v>5.6989999999999945</c:v>
                </c:pt>
                <c:pt idx="113">
                  <c:v>9.43</c:v>
                </c:pt>
                <c:pt idx="114">
                  <c:v>5.4580000000000002</c:v>
                </c:pt>
                <c:pt idx="115">
                  <c:v>6.6719999999999997</c:v>
                </c:pt>
                <c:pt idx="116">
                  <c:v>38.700000000000003</c:v>
                </c:pt>
                <c:pt idx="117">
                  <c:v>32.5</c:v>
                </c:pt>
                <c:pt idx="118">
                  <c:v>12.253</c:v>
                </c:pt>
                <c:pt idx="119">
                  <c:v>26.06</c:v>
                </c:pt>
                <c:pt idx="120">
                  <c:v>15.950000000000006</c:v>
                </c:pt>
                <c:pt idx="121">
                  <c:v>11.033000000000001</c:v>
                </c:pt>
                <c:pt idx="122">
                  <c:v>10.67</c:v>
                </c:pt>
                <c:pt idx="123">
                  <c:v>17.850000000000001</c:v>
                </c:pt>
                <c:pt idx="124">
                  <c:v>22.37</c:v>
                </c:pt>
                <c:pt idx="125">
                  <c:v>22.027000000000001</c:v>
                </c:pt>
                <c:pt idx="126">
                  <c:v>7.44</c:v>
                </c:pt>
                <c:pt idx="127">
                  <c:v>7.94</c:v>
                </c:pt>
                <c:pt idx="128">
                  <c:v>4.1839999999999975</c:v>
                </c:pt>
                <c:pt idx="129">
                  <c:v>10.46</c:v>
                </c:pt>
                <c:pt idx="130">
                  <c:v>11.514000000000001</c:v>
                </c:pt>
                <c:pt idx="131">
                  <c:v>9.8750000000000213</c:v>
                </c:pt>
                <c:pt idx="132">
                  <c:v>80.61</c:v>
                </c:pt>
                <c:pt idx="133">
                  <c:v>37.394000000000005</c:v>
                </c:pt>
                <c:pt idx="134">
                  <c:v>21.797000000000001</c:v>
                </c:pt>
                <c:pt idx="135">
                  <c:v>9.7800000000000011</c:v>
                </c:pt>
                <c:pt idx="136">
                  <c:v>12.16</c:v>
                </c:pt>
                <c:pt idx="137">
                  <c:v>12.192300000000001</c:v>
                </c:pt>
                <c:pt idx="138">
                  <c:v>12.838000000000001</c:v>
                </c:pt>
                <c:pt idx="139">
                  <c:v>13.903</c:v>
                </c:pt>
                <c:pt idx="140">
                  <c:v>11.127999999999998</c:v>
                </c:pt>
                <c:pt idx="141">
                  <c:v>14.350000000000019</c:v>
                </c:pt>
                <c:pt idx="142">
                  <c:v>26</c:v>
                </c:pt>
                <c:pt idx="143">
                  <c:v>8.1660000000000004</c:v>
                </c:pt>
                <c:pt idx="144">
                  <c:v>4.7969999999999997</c:v>
                </c:pt>
                <c:pt idx="145">
                  <c:v>9.2919999999999998</c:v>
                </c:pt>
                <c:pt idx="146">
                  <c:v>39</c:v>
                </c:pt>
                <c:pt idx="147">
                  <c:v>8.0450000000000017</c:v>
                </c:pt>
                <c:pt idx="148">
                  <c:v>5.9820000000000002</c:v>
                </c:pt>
                <c:pt idx="149">
                  <c:v>6.4248999999999965</c:v>
                </c:pt>
                <c:pt idx="150">
                  <c:v>5.8029999999999955</c:v>
                </c:pt>
                <c:pt idx="151">
                  <c:v>12.798799999999998</c:v>
                </c:pt>
                <c:pt idx="152">
                  <c:v>5.4960000000000004</c:v>
                </c:pt>
                <c:pt idx="153">
                  <c:v>12.067</c:v>
                </c:pt>
                <c:pt idx="154">
                  <c:v>15.085000000000004</c:v>
                </c:pt>
                <c:pt idx="155">
                  <c:v>5.9880000000000004</c:v>
                </c:pt>
                <c:pt idx="156">
                  <c:v>19.635000000000005</c:v>
                </c:pt>
                <c:pt idx="157">
                  <c:v>14.44</c:v>
                </c:pt>
                <c:pt idx="158">
                  <c:v>9.0741699999999987</c:v>
                </c:pt>
                <c:pt idx="159">
                  <c:v>7.3199999999999985</c:v>
                </c:pt>
                <c:pt idx="160">
                  <c:v>13.856000000000023</c:v>
                </c:pt>
                <c:pt idx="161">
                  <c:v>6.0419999999999998</c:v>
                </c:pt>
                <c:pt idx="162">
                  <c:v>6.2139999999999995</c:v>
                </c:pt>
                <c:pt idx="163">
                  <c:v>9.1960000000000015</c:v>
                </c:pt>
                <c:pt idx="164">
                  <c:v>7.0072999999999999</c:v>
                </c:pt>
                <c:pt idx="165">
                  <c:v>14.766</c:v>
                </c:pt>
                <c:pt idx="166">
                  <c:v>5.44</c:v>
                </c:pt>
                <c:pt idx="167">
                  <c:v>7.8132000000000001</c:v>
                </c:pt>
                <c:pt idx="168">
                  <c:v>5.0324999999999998</c:v>
                </c:pt>
                <c:pt idx="169">
                  <c:v>33.42</c:v>
                </c:pt>
                <c:pt idx="170">
                  <c:v>7.1710000000000003</c:v>
                </c:pt>
                <c:pt idx="171">
                  <c:v>19.399999999999999</c:v>
                </c:pt>
                <c:pt idx="172">
                  <c:v>14.912000000000004</c:v>
                </c:pt>
                <c:pt idx="173">
                  <c:v>17.267999999999986</c:v>
                </c:pt>
                <c:pt idx="174">
                  <c:v>20.456</c:v>
                </c:pt>
                <c:pt idx="175">
                  <c:v>5.1606999999999985</c:v>
                </c:pt>
                <c:pt idx="176">
                  <c:v>12</c:v>
                </c:pt>
                <c:pt idx="177">
                  <c:v>8.8015000000000008</c:v>
                </c:pt>
                <c:pt idx="178">
                  <c:v>19.71</c:v>
                </c:pt>
                <c:pt idx="179">
                  <c:v>9.2457000000000011</c:v>
                </c:pt>
                <c:pt idx="180">
                  <c:v>16.706</c:v>
                </c:pt>
                <c:pt idx="181">
                  <c:v>14.491</c:v>
                </c:pt>
                <c:pt idx="182">
                  <c:v>3</c:v>
                </c:pt>
                <c:pt idx="183">
                  <c:v>10.227999999999998</c:v>
                </c:pt>
                <c:pt idx="184">
                  <c:v>10.559000000000006</c:v>
                </c:pt>
                <c:pt idx="185">
                  <c:v>10.229999999999999</c:v>
                </c:pt>
                <c:pt idx="186">
                  <c:v>22.914000000000001</c:v>
                </c:pt>
                <c:pt idx="187">
                  <c:v>5</c:v>
                </c:pt>
                <c:pt idx="188">
                  <c:v>12.726000000000001</c:v>
                </c:pt>
                <c:pt idx="189">
                  <c:v>6.3539999999999965</c:v>
                </c:pt>
                <c:pt idx="190">
                  <c:v>21.779</c:v>
                </c:pt>
                <c:pt idx="191">
                  <c:v>13.018000000000001</c:v>
                </c:pt>
                <c:pt idx="192">
                  <c:v>13.91</c:v>
                </c:pt>
                <c:pt idx="193">
                  <c:v>14.845000000000002</c:v>
                </c:pt>
                <c:pt idx="194">
                  <c:v>178.5</c:v>
                </c:pt>
                <c:pt idx="195">
                  <c:v>5.5519999999999996</c:v>
                </c:pt>
                <c:pt idx="196">
                  <c:v>10.943</c:v>
                </c:pt>
                <c:pt idx="197">
                  <c:v>16</c:v>
                </c:pt>
                <c:pt idx="198">
                  <c:v>32.160000000000011</c:v>
                </c:pt>
                <c:pt idx="199">
                  <c:v>3.4341999999999997</c:v>
                </c:pt>
                <c:pt idx="200">
                  <c:v>16.521000000000001</c:v>
                </c:pt>
                <c:pt idx="201">
                  <c:v>50.6</c:v>
                </c:pt>
                <c:pt idx="202">
                  <c:v>13.178000000000001</c:v>
                </c:pt>
                <c:pt idx="203">
                  <c:v>17.959999999999987</c:v>
                </c:pt>
                <c:pt idx="204">
                  <c:v>17.559999999999999</c:v>
                </c:pt>
                <c:pt idx="205">
                  <c:v>11.880600000000006</c:v>
                </c:pt>
                <c:pt idx="206">
                  <c:v>17.603999999999999</c:v>
                </c:pt>
                <c:pt idx="207">
                  <c:v>13.056000000000004</c:v>
                </c:pt>
                <c:pt idx="208">
                  <c:v>9.7630000000000035</c:v>
                </c:pt>
                <c:pt idx="209">
                  <c:v>8.8745000000000047</c:v>
                </c:pt>
                <c:pt idx="210">
                  <c:v>53.96</c:v>
                </c:pt>
                <c:pt idx="211">
                  <c:v>19.308</c:v>
                </c:pt>
                <c:pt idx="212">
                  <c:v>7.6679999999999868</c:v>
                </c:pt>
                <c:pt idx="213">
                  <c:v>20.891999999999999</c:v>
                </c:pt>
                <c:pt idx="214">
                  <c:v>13.05</c:v>
                </c:pt>
                <c:pt idx="215">
                  <c:v>8.1346999999999987</c:v>
                </c:pt>
                <c:pt idx="216">
                  <c:v>5.57</c:v>
                </c:pt>
                <c:pt idx="217">
                  <c:v>11.739999999999998</c:v>
                </c:pt>
                <c:pt idx="218">
                  <c:v>31.9</c:v>
                </c:pt>
                <c:pt idx="219">
                  <c:v>5.4359999999999999</c:v>
                </c:pt>
                <c:pt idx="220">
                  <c:v>9.4146000000000001</c:v>
                </c:pt>
                <c:pt idx="221">
                  <c:v>17.57</c:v>
                </c:pt>
                <c:pt idx="222">
                  <c:v>6.1829999999999945</c:v>
                </c:pt>
                <c:pt idx="223">
                  <c:v>9.516</c:v>
                </c:pt>
                <c:pt idx="224">
                  <c:v>11.868600000000002</c:v>
                </c:pt>
                <c:pt idx="225">
                  <c:v>13.092000000000002</c:v>
                </c:pt>
                <c:pt idx="226">
                  <c:v>18.364999999999988</c:v>
                </c:pt>
                <c:pt idx="227">
                  <c:v>13.67</c:v>
                </c:pt>
                <c:pt idx="228">
                  <c:v>15.51</c:v>
                </c:pt>
                <c:pt idx="229">
                  <c:v>8.7269999999999985</c:v>
                </c:pt>
                <c:pt idx="230">
                  <c:v>4.7750000000000004</c:v>
                </c:pt>
                <c:pt idx="231">
                  <c:v>8.7050000000000001</c:v>
                </c:pt>
                <c:pt idx="232">
                  <c:v>7.5539999999999985</c:v>
                </c:pt>
                <c:pt idx="233">
                  <c:v>5.3149999999999897</c:v>
                </c:pt>
                <c:pt idx="234">
                  <c:v>10.42</c:v>
                </c:pt>
                <c:pt idx="235">
                  <c:v>5.6303999999999998</c:v>
                </c:pt>
                <c:pt idx="236">
                  <c:v>13.17</c:v>
                </c:pt>
                <c:pt idx="237">
                  <c:v>10</c:v>
                </c:pt>
                <c:pt idx="238">
                  <c:v>24.47599999999996</c:v>
                </c:pt>
                <c:pt idx="239">
                  <c:v>11.89</c:v>
                </c:pt>
                <c:pt idx="240">
                  <c:v>18.635000000000005</c:v>
                </c:pt>
                <c:pt idx="241">
                  <c:v>15.7095</c:v>
                </c:pt>
                <c:pt idx="242">
                  <c:v>46.550999999999995</c:v>
                </c:pt>
                <c:pt idx="243">
                  <c:v>5.224999999999989</c:v>
                </c:pt>
                <c:pt idx="244">
                  <c:v>5.9779999999999998</c:v>
                </c:pt>
                <c:pt idx="245">
                  <c:v>7.226</c:v>
                </c:pt>
                <c:pt idx="246">
                  <c:v>6.1319999999999997</c:v>
                </c:pt>
                <c:pt idx="247">
                  <c:v>9.2212999999999994</c:v>
                </c:pt>
                <c:pt idx="248">
                  <c:v>6.6653499999999966</c:v>
                </c:pt>
                <c:pt idx="249">
                  <c:v>3.9589999999999987</c:v>
                </c:pt>
                <c:pt idx="250">
                  <c:v>1332</c:v>
                </c:pt>
                <c:pt idx="251">
                  <c:v>8.3740000000000006</c:v>
                </c:pt>
                <c:pt idx="252">
                  <c:v>18.821000000000005</c:v>
                </c:pt>
                <c:pt idx="253">
                  <c:v>13.59</c:v>
                </c:pt>
                <c:pt idx="254">
                  <c:v>7.8527999999999976</c:v>
                </c:pt>
                <c:pt idx="255">
                  <c:v>27.623000000000001</c:v>
                </c:pt>
                <c:pt idx="256">
                  <c:v>14.139999999999999</c:v>
                </c:pt>
                <c:pt idx="257">
                  <c:v>6.4</c:v>
                </c:pt>
                <c:pt idx="258">
                  <c:v>12.736500000000001</c:v>
                </c:pt>
                <c:pt idx="259">
                  <c:v>8.5670000000000002</c:v>
                </c:pt>
                <c:pt idx="260">
                  <c:v>8.984</c:v>
                </c:pt>
                <c:pt idx="261">
                  <c:v>35.800000000000004</c:v>
                </c:pt>
                <c:pt idx="262">
                  <c:v>5.53</c:v>
                </c:pt>
                <c:pt idx="263">
                  <c:v>7.22</c:v>
                </c:pt>
                <c:pt idx="264">
                  <c:v>16.509</c:v>
                </c:pt>
                <c:pt idx="265">
                  <c:v>5.1310000000000002</c:v>
                </c:pt>
                <c:pt idx="266">
                  <c:v>18.074000000000005</c:v>
                </c:pt>
                <c:pt idx="267">
                  <c:v>7.9300000000000024</c:v>
                </c:pt>
                <c:pt idx="268">
                  <c:v>14</c:v>
                </c:pt>
                <c:pt idx="269">
                  <c:v>16.260000000000002</c:v>
                </c:pt>
                <c:pt idx="270">
                  <c:v>9.0010000000000012</c:v>
                </c:pt>
                <c:pt idx="271">
                  <c:v>8.3240000000000016</c:v>
                </c:pt>
                <c:pt idx="272">
                  <c:v>11.287700000000001</c:v>
                </c:pt>
                <c:pt idx="273">
                  <c:v>19.55</c:v>
                </c:pt>
                <c:pt idx="274">
                  <c:v>14.870000000000006</c:v>
                </c:pt>
                <c:pt idx="275">
                  <c:v>8.347999999999999</c:v>
                </c:pt>
                <c:pt idx="276">
                  <c:v>15.365000000000023</c:v>
                </c:pt>
                <c:pt idx="277">
                  <c:v>25.224</c:v>
                </c:pt>
                <c:pt idx="278">
                  <c:v>9.3959000000000028</c:v>
                </c:pt>
                <c:pt idx="279">
                  <c:v>16.404999999999987</c:v>
                </c:pt>
                <c:pt idx="280">
                  <c:v>7.2</c:v>
                </c:pt>
                <c:pt idx="281">
                  <c:v>6.5720000000000001</c:v>
                </c:pt>
                <c:pt idx="282">
                  <c:v>10.608000000000001</c:v>
                </c:pt>
                <c:pt idx="283">
                  <c:v>47.009</c:v>
                </c:pt>
                <c:pt idx="284">
                  <c:v>8.2800000000000011</c:v>
                </c:pt>
                <c:pt idx="285">
                  <c:v>5.5512800000000002</c:v>
                </c:pt>
                <c:pt idx="286">
                  <c:v>7.35299999999999</c:v>
                </c:pt>
                <c:pt idx="287">
                  <c:v>5.9180000000000001</c:v>
                </c:pt>
              </c:numCache>
            </c:numRef>
          </c:yVal>
          <c:smooth val="0"/>
        </c:ser>
        <c:dLbls>
          <c:showLegendKey val="0"/>
          <c:showVal val="0"/>
          <c:showCatName val="0"/>
          <c:showSerName val="0"/>
          <c:showPercent val="0"/>
          <c:showBubbleSize val="0"/>
        </c:dLbls>
        <c:axId val="413181056"/>
        <c:axId val="413182976"/>
      </c:scatterChart>
      <c:valAx>
        <c:axId val="413181056"/>
        <c:scaling>
          <c:logBase val="10"/>
          <c:orientation val="maxMin"/>
        </c:scaling>
        <c:delete val="0"/>
        <c:axPos val="b"/>
        <c:title>
          <c:tx>
            <c:rich>
              <a:bodyPr/>
              <a:lstStyle/>
              <a:p>
                <a:pPr>
                  <a:defRPr/>
                </a:pPr>
                <a:r>
                  <a:rPr lang="en-US"/>
                  <a:t>a</a:t>
                </a:r>
              </a:p>
            </c:rich>
          </c:tx>
          <c:overlay val="0"/>
        </c:title>
        <c:numFmt formatCode="General" sourceLinked="1"/>
        <c:majorTickMark val="out"/>
        <c:minorTickMark val="none"/>
        <c:tickLblPos val="nextTo"/>
        <c:crossAx val="413182976"/>
        <c:crosses val="autoZero"/>
        <c:crossBetween val="midCat"/>
      </c:valAx>
      <c:valAx>
        <c:axId val="413182976"/>
        <c:scaling>
          <c:logBase val="10"/>
          <c:orientation val="minMax"/>
        </c:scaling>
        <c:delete val="0"/>
        <c:axPos val="r"/>
        <c:majorGridlines/>
        <c:title>
          <c:tx>
            <c:rich>
              <a:bodyPr rot="0" vert="horz"/>
              <a:lstStyle/>
              <a:p>
                <a:pPr>
                  <a:defRPr/>
                </a:pPr>
                <a:r>
                  <a:rPr lang="en-US"/>
                  <a:t>rotation</a:t>
                </a:r>
              </a:p>
            </c:rich>
          </c:tx>
          <c:overlay val="0"/>
        </c:title>
        <c:numFmt formatCode="General" sourceLinked="1"/>
        <c:majorTickMark val="out"/>
        <c:minorTickMark val="none"/>
        <c:tickLblPos val="nextTo"/>
        <c:crossAx val="413181056"/>
        <c:crosses val="autoZero"/>
        <c:crossBetween val="midCat"/>
      </c:valAx>
    </c:plotArea>
    <c:legend>
      <c:legendPos val="l"/>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diameter vs rotation</a:t>
            </a:r>
          </a:p>
        </c:rich>
      </c:tx>
      <c:overlay val="0"/>
    </c:title>
    <c:autoTitleDeleted val="0"/>
    <c:plotArea>
      <c:layout/>
      <c:scatterChart>
        <c:scatterStyle val="lineMarker"/>
        <c:varyColors val="0"/>
        <c:ser>
          <c:idx val="0"/>
          <c:order val="0"/>
          <c:tx>
            <c:strRef>
              <c:f>s!$S$1</c:f>
              <c:strCache>
                <c:ptCount val="1"/>
                <c:pt idx="0">
                  <c:v>rot_per</c:v>
                </c:pt>
              </c:strCache>
            </c:strRef>
          </c:tx>
          <c:spPr>
            <a:ln w="28575">
              <a:noFill/>
            </a:ln>
          </c:spPr>
          <c:marker>
            <c:symbol val="circle"/>
            <c:size val="2"/>
          </c:marker>
          <c:xVal>
            <c:numRef>
              <c:f>s!$R$2:$R$850</c:f>
              <c:numCache>
                <c:formatCode>General</c:formatCode>
                <c:ptCount val="849"/>
                <c:pt idx="0">
                  <c:v>0.32000000000000067</c:v>
                </c:pt>
                <c:pt idx="1">
                  <c:v>0.32500000000000068</c:v>
                </c:pt>
                <c:pt idx="2">
                  <c:v>0.33000000000000085</c:v>
                </c:pt>
                <c:pt idx="3">
                  <c:v>0.53</c:v>
                </c:pt>
                <c:pt idx="4">
                  <c:v>0.59</c:v>
                </c:pt>
                <c:pt idx="5">
                  <c:v>0.91</c:v>
                </c:pt>
                <c:pt idx="6">
                  <c:v>1.1000000000000001</c:v>
                </c:pt>
                <c:pt idx="7">
                  <c:v>1.2</c:v>
                </c:pt>
                <c:pt idx="8">
                  <c:v>1.3169999999999975</c:v>
                </c:pt>
                <c:pt idx="9">
                  <c:v>1.4</c:v>
                </c:pt>
                <c:pt idx="10">
                  <c:v>1.5</c:v>
                </c:pt>
                <c:pt idx="11">
                  <c:v>1.6</c:v>
                </c:pt>
                <c:pt idx="12">
                  <c:v>1.8</c:v>
                </c:pt>
                <c:pt idx="13">
                  <c:v>1.8</c:v>
                </c:pt>
                <c:pt idx="14">
                  <c:v>1.87</c:v>
                </c:pt>
                <c:pt idx="15">
                  <c:v>2.1</c:v>
                </c:pt>
                <c:pt idx="16">
                  <c:v>2.2000000000000002</c:v>
                </c:pt>
                <c:pt idx="17">
                  <c:v>2.2200000000000002</c:v>
                </c:pt>
                <c:pt idx="18">
                  <c:v>2.2999999999999998</c:v>
                </c:pt>
                <c:pt idx="19">
                  <c:v>2.56</c:v>
                </c:pt>
                <c:pt idx="20">
                  <c:v>2.8</c:v>
                </c:pt>
                <c:pt idx="21">
                  <c:v>3.4</c:v>
                </c:pt>
                <c:pt idx="22">
                  <c:v>3.5</c:v>
                </c:pt>
                <c:pt idx="23">
                  <c:v>3.57</c:v>
                </c:pt>
                <c:pt idx="24">
                  <c:v>3.7</c:v>
                </c:pt>
                <c:pt idx="25">
                  <c:v>4.3</c:v>
                </c:pt>
                <c:pt idx="26">
                  <c:v>4.9000000000000004</c:v>
                </c:pt>
                <c:pt idx="27">
                  <c:v>5.4</c:v>
                </c:pt>
                <c:pt idx="28">
                  <c:v>5.57</c:v>
                </c:pt>
                <c:pt idx="29">
                  <c:v>5.68</c:v>
                </c:pt>
                <c:pt idx="30">
                  <c:v>5.7</c:v>
                </c:pt>
                <c:pt idx="31">
                  <c:v>6.35</c:v>
                </c:pt>
                <c:pt idx="32">
                  <c:v>7.42</c:v>
                </c:pt>
                <c:pt idx="33">
                  <c:v>7.7700000000000014</c:v>
                </c:pt>
                <c:pt idx="34">
                  <c:v>7.8</c:v>
                </c:pt>
                <c:pt idx="35">
                  <c:v>8.4700000000000006</c:v>
                </c:pt>
                <c:pt idx="36">
                  <c:v>8.48</c:v>
                </c:pt>
                <c:pt idx="37">
                  <c:v>9.120000000000001</c:v>
                </c:pt>
                <c:pt idx="38">
                  <c:v>9.3000000000000007</c:v>
                </c:pt>
                <c:pt idx="39">
                  <c:v>9.34</c:v>
                </c:pt>
                <c:pt idx="40">
                  <c:v>9.91</c:v>
                </c:pt>
                <c:pt idx="41">
                  <c:v>10.62</c:v>
                </c:pt>
                <c:pt idx="42">
                  <c:v>10.8</c:v>
                </c:pt>
                <c:pt idx="43">
                  <c:v>10.950000000000006</c:v>
                </c:pt>
                <c:pt idx="44">
                  <c:v>11.02</c:v>
                </c:pt>
                <c:pt idx="45">
                  <c:v>11.52</c:v>
                </c:pt>
                <c:pt idx="46">
                  <c:v>11.56</c:v>
                </c:pt>
                <c:pt idx="47">
                  <c:v>11.76</c:v>
                </c:pt>
                <c:pt idx="48">
                  <c:v>11.88</c:v>
                </c:pt>
                <c:pt idx="49">
                  <c:v>11.96</c:v>
                </c:pt>
                <c:pt idx="50">
                  <c:v>12.2</c:v>
                </c:pt>
                <c:pt idx="51">
                  <c:v>12.4</c:v>
                </c:pt>
                <c:pt idx="52">
                  <c:v>12.58</c:v>
                </c:pt>
                <c:pt idx="53">
                  <c:v>13.09</c:v>
                </c:pt>
                <c:pt idx="54">
                  <c:v>13.61</c:v>
                </c:pt>
                <c:pt idx="55">
                  <c:v>14.2</c:v>
                </c:pt>
                <c:pt idx="56">
                  <c:v>15.03</c:v>
                </c:pt>
                <c:pt idx="57">
                  <c:v>15.47</c:v>
                </c:pt>
                <c:pt idx="58">
                  <c:v>15.69</c:v>
                </c:pt>
                <c:pt idx="59">
                  <c:v>16.84</c:v>
                </c:pt>
                <c:pt idx="60">
                  <c:v>17.190000000000001</c:v>
                </c:pt>
                <c:pt idx="61">
                  <c:v>17.39</c:v>
                </c:pt>
                <c:pt idx="62">
                  <c:v>17.54</c:v>
                </c:pt>
                <c:pt idx="63">
                  <c:v>18.71</c:v>
                </c:pt>
                <c:pt idx="64">
                  <c:v>19.59</c:v>
                </c:pt>
                <c:pt idx="65">
                  <c:v>20.27</c:v>
                </c:pt>
                <c:pt idx="66">
                  <c:v>20.93</c:v>
                </c:pt>
                <c:pt idx="67">
                  <c:v>20.99</c:v>
                </c:pt>
                <c:pt idx="68">
                  <c:v>21.279999999999987</c:v>
                </c:pt>
                <c:pt idx="69">
                  <c:v>21.330000000000005</c:v>
                </c:pt>
                <c:pt idx="70">
                  <c:v>21.779999999999987</c:v>
                </c:pt>
                <c:pt idx="71">
                  <c:v>21.91</c:v>
                </c:pt>
                <c:pt idx="72">
                  <c:v>22.51</c:v>
                </c:pt>
                <c:pt idx="73">
                  <c:v>22.79</c:v>
                </c:pt>
                <c:pt idx="74">
                  <c:v>23.09</c:v>
                </c:pt>
                <c:pt idx="75">
                  <c:v>23.24</c:v>
                </c:pt>
                <c:pt idx="76">
                  <c:v>23.259999999999987</c:v>
                </c:pt>
                <c:pt idx="77">
                  <c:v>23.35</c:v>
                </c:pt>
                <c:pt idx="78">
                  <c:v>23.59</c:v>
                </c:pt>
                <c:pt idx="79">
                  <c:v>23.85</c:v>
                </c:pt>
                <c:pt idx="80">
                  <c:v>24.37</c:v>
                </c:pt>
                <c:pt idx="81">
                  <c:v>24.419999999999987</c:v>
                </c:pt>
                <c:pt idx="82">
                  <c:v>24.9</c:v>
                </c:pt>
                <c:pt idx="83">
                  <c:v>25.47</c:v>
                </c:pt>
                <c:pt idx="84">
                  <c:v>25.58</c:v>
                </c:pt>
                <c:pt idx="85">
                  <c:v>25.64</c:v>
                </c:pt>
                <c:pt idx="86">
                  <c:v>25.7</c:v>
                </c:pt>
                <c:pt idx="87">
                  <c:v>26.1</c:v>
                </c:pt>
                <c:pt idx="88">
                  <c:v>26.14</c:v>
                </c:pt>
                <c:pt idx="89">
                  <c:v>26.39</c:v>
                </c:pt>
                <c:pt idx="90">
                  <c:v>26.68</c:v>
                </c:pt>
                <c:pt idx="91">
                  <c:v>26.74</c:v>
                </c:pt>
                <c:pt idx="92">
                  <c:v>27.06</c:v>
                </c:pt>
                <c:pt idx="93">
                  <c:v>27.23</c:v>
                </c:pt>
                <c:pt idx="94">
                  <c:v>27.259999999999987</c:v>
                </c:pt>
                <c:pt idx="95">
                  <c:v>27.72</c:v>
                </c:pt>
                <c:pt idx="96">
                  <c:v>27.75</c:v>
                </c:pt>
                <c:pt idx="97">
                  <c:v>28.04</c:v>
                </c:pt>
                <c:pt idx="98">
                  <c:v>28.37</c:v>
                </c:pt>
                <c:pt idx="99">
                  <c:v>28.87</c:v>
                </c:pt>
                <c:pt idx="100">
                  <c:v>28.95</c:v>
                </c:pt>
                <c:pt idx="101">
                  <c:v>29.18</c:v>
                </c:pt>
                <c:pt idx="102">
                  <c:v>30.24</c:v>
                </c:pt>
                <c:pt idx="103">
                  <c:v>31.08</c:v>
                </c:pt>
                <c:pt idx="104">
                  <c:v>31.21</c:v>
                </c:pt>
                <c:pt idx="105">
                  <c:v>31.32</c:v>
                </c:pt>
                <c:pt idx="106">
                  <c:v>31.610000000000031</c:v>
                </c:pt>
                <c:pt idx="107">
                  <c:v>31.66</c:v>
                </c:pt>
                <c:pt idx="108">
                  <c:v>31.91</c:v>
                </c:pt>
                <c:pt idx="109">
                  <c:v>32</c:v>
                </c:pt>
                <c:pt idx="110">
                  <c:v>32.21</c:v>
                </c:pt>
                <c:pt idx="111">
                  <c:v>32.49</c:v>
                </c:pt>
                <c:pt idx="112">
                  <c:v>32.700000000000003</c:v>
                </c:pt>
                <c:pt idx="113">
                  <c:v>32.75</c:v>
                </c:pt>
                <c:pt idx="114">
                  <c:v>33.120000000000012</c:v>
                </c:pt>
                <c:pt idx="115">
                  <c:v>33.230000000000011</c:v>
                </c:pt>
                <c:pt idx="116">
                  <c:v>33.36</c:v>
                </c:pt>
                <c:pt idx="117">
                  <c:v>33.6</c:v>
                </c:pt>
                <c:pt idx="118">
                  <c:v>33.730000000000011</c:v>
                </c:pt>
                <c:pt idx="119">
                  <c:v>33.730000000000011</c:v>
                </c:pt>
                <c:pt idx="120">
                  <c:v>33.83</c:v>
                </c:pt>
                <c:pt idx="121">
                  <c:v>34.07</c:v>
                </c:pt>
                <c:pt idx="122">
                  <c:v>34.14</c:v>
                </c:pt>
                <c:pt idx="123">
                  <c:v>34.370000000000005</c:v>
                </c:pt>
                <c:pt idx="124">
                  <c:v>34.910000000000004</c:v>
                </c:pt>
                <c:pt idx="125">
                  <c:v>35.01</c:v>
                </c:pt>
                <c:pt idx="126">
                  <c:v>35.370000000000005</c:v>
                </c:pt>
                <c:pt idx="127">
                  <c:v>35.43</c:v>
                </c:pt>
                <c:pt idx="128">
                  <c:v>35.54</c:v>
                </c:pt>
                <c:pt idx="129">
                  <c:v>35.56</c:v>
                </c:pt>
                <c:pt idx="130">
                  <c:v>35.630000000000003</c:v>
                </c:pt>
                <c:pt idx="131">
                  <c:v>35.809999999999995</c:v>
                </c:pt>
                <c:pt idx="132">
                  <c:v>36.06</c:v>
                </c:pt>
                <c:pt idx="133">
                  <c:v>36.809999999999995</c:v>
                </c:pt>
                <c:pt idx="134">
                  <c:v>36.93</c:v>
                </c:pt>
                <c:pt idx="135">
                  <c:v>37.53</c:v>
                </c:pt>
                <c:pt idx="136">
                  <c:v>37.660000000000011</c:v>
                </c:pt>
                <c:pt idx="137">
                  <c:v>37.809999999999995</c:v>
                </c:pt>
                <c:pt idx="138">
                  <c:v>38.25</c:v>
                </c:pt>
                <c:pt idx="139">
                  <c:v>38.61</c:v>
                </c:pt>
                <c:pt idx="140">
                  <c:v>38.75</c:v>
                </c:pt>
                <c:pt idx="141">
                  <c:v>39.220000000000013</c:v>
                </c:pt>
                <c:pt idx="142">
                  <c:v>39.270000000000003</c:v>
                </c:pt>
                <c:pt idx="143">
                  <c:v>39.5</c:v>
                </c:pt>
                <c:pt idx="144">
                  <c:v>39.760000000000012</c:v>
                </c:pt>
                <c:pt idx="145">
                  <c:v>39.94</c:v>
                </c:pt>
                <c:pt idx="146">
                  <c:v>41.08</c:v>
                </c:pt>
                <c:pt idx="147">
                  <c:v>41.33</c:v>
                </c:pt>
                <c:pt idx="148">
                  <c:v>41.730000000000011</c:v>
                </c:pt>
                <c:pt idx="149">
                  <c:v>43.339999999999996</c:v>
                </c:pt>
                <c:pt idx="150">
                  <c:v>43.68</c:v>
                </c:pt>
                <c:pt idx="151">
                  <c:v>44.07</c:v>
                </c:pt>
                <c:pt idx="152">
                  <c:v>44.3</c:v>
                </c:pt>
                <c:pt idx="153">
                  <c:v>44.67</c:v>
                </c:pt>
                <c:pt idx="154">
                  <c:v>45.37</c:v>
                </c:pt>
                <c:pt idx="155">
                  <c:v>45.4</c:v>
                </c:pt>
                <c:pt idx="156">
                  <c:v>45.6</c:v>
                </c:pt>
                <c:pt idx="157">
                  <c:v>46.14</c:v>
                </c:pt>
                <c:pt idx="158">
                  <c:v>46.7</c:v>
                </c:pt>
                <c:pt idx="159">
                  <c:v>46.9</c:v>
                </c:pt>
                <c:pt idx="160">
                  <c:v>47.97</c:v>
                </c:pt>
                <c:pt idx="161">
                  <c:v>48.05</c:v>
                </c:pt>
                <c:pt idx="162">
                  <c:v>48.25</c:v>
                </c:pt>
                <c:pt idx="163">
                  <c:v>49.15</c:v>
                </c:pt>
                <c:pt idx="164">
                  <c:v>49.49</c:v>
                </c:pt>
                <c:pt idx="165">
                  <c:v>49.96</c:v>
                </c:pt>
                <c:pt idx="166">
                  <c:v>49.99</c:v>
                </c:pt>
                <c:pt idx="167">
                  <c:v>50.15</c:v>
                </c:pt>
                <c:pt idx="168">
                  <c:v>50.48</c:v>
                </c:pt>
                <c:pt idx="169">
                  <c:v>51.47</c:v>
                </c:pt>
                <c:pt idx="170">
                  <c:v>52.99</c:v>
                </c:pt>
                <c:pt idx="171">
                  <c:v>53.290000000000013</c:v>
                </c:pt>
                <c:pt idx="172">
                  <c:v>54.01</c:v>
                </c:pt>
                <c:pt idx="173">
                  <c:v>54.21</c:v>
                </c:pt>
                <c:pt idx="174">
                  <c:v>54.339999999999996</c:v>
                </c:pt>
                <c:pt idx="175">
                  <c:v>54.64</c:v>
                </c:pt>
                <c:pt idx="176">
                  <c:v>56.97</c:v>
                </c:pt>
                <c:pt idx="177">
                  <c:v>57.160000000000011</c:v>
                </c:pt>
                <c:pt idx="178">
                  <c:v>57.3</c:v>
                </c:pt>
                <c:pt idx="179">
                  <c:v>57.65</c:v>
                </c:pt>
                <c:pt idx="180">
                  <c:v>58.11</c:v>
                </c:pt>
                <c:pt idx="181">
                  <c:v>60.1</c:v>
                </c:pt>
                <c:pt idx="182">
                  <c:v>60.2</c:v>
                </c:pt>
                <c:pt idx="183">
                  <c:v>60.96</c:v>
                </c:pt>
                <c:pt idx="184">
                  <c:v>62.43</c:v>
                </c:pt>
                <c:pt idx="185">
                  <c:v>63.879999999999995</c:v>
                </c:pt>
                <c:pt idx="186">
                  <c:v>64.78</c:v>
                </c:pt>
                <c:pt idx="187">
                  <c:v>64.86999999999999</c:v>
                </c:pt>
                <c:pt idx="188">
                  <c:v>64.97</c:v>
                </c:pt>
                <c:pt idx="189">
                  <c:v>65.84</c:v>
                </c:pt>
                <c:pt idx="190">
                  <c:v>65.88</c:v>
                </c:pt>
                <c:pt idx="191">
                  <c:v>66.47</c:v>
                </c:pt>
                <c:pt idx="192">
                  <c:v>66.569999999999993</c:v>
                </c:pt>
                <c:pt idx="193">
                  <c:v>69.239999999999995</c:v>
                </c:pt>
                <c:pt idx="194">
                  <c:v>71.7</c:v>
                </c:pt>
                <c:pt idx="195">
                  <c:v>75.13</c:v>
                </c:pt>
                <c:pt idx="196">
                  <c:v>76</c:v>
                </c:pt>
                <c:pt idx="197">
                  <c:v>76.36</c:v>
                </c:pt>
                <c:pt idx="198">
                  <c:v>77.69</c:v>
                </c:pt>
                <c:pt idx="199">
                  <c:v>78.39</c:v>
                </c:pt>
                <c:pt idx="200">
                  <c:v>79.23</c:v>
                </c:pt>
                <c:pt idx="201">
                  <c:v>79.459999999999994</c:v>
                </c:pt>
                <c:pt idx="202">
                  <c:v>79.5</c:v>
                </c:pt>
                <c:pt idx="203">
                  <c:v>79.83</c:v>
                </c:pt>
                <c:pt idx="204">
                  <c:v>80.760000000000005</c:v>
                </c:pt>
                <c:pt idx="205">
                  <c:v>81.69</c:v>
                </c:pt>
                <c:pt idx="206">
                  <c:v>82.04</c:v>
                </c:pt>
                <c:pt idx="207">
                  <c:v>85.47</c:v>
                </c:pt>
                <c:pt idx="208">
                  <c:v>85.57</c:v>
                </c:pt>
                <c:pt idx="209">
                  <c:v>86.19</c:v>
                </c:pt>
                <c:pt idx="210">
                  <c:v>86.2</c:v>
                </c:pt>
                <c:pt idx="211">
                  <c:v>88.66</c:v>
                </c:pt>
                <c:pt idx="212">
                  <c:v>90.04</c:v>
                </c:pt>
                <c:pt idx="213">
                  <c:v>91.2</c:v>
                </c:pt>
                <c:pt idx="214">
                  <c:v>94.8</c:v>
                </c:pt>
                <c:pt idx="215">
                  <c:v>96</c:v>
                </c:pt>
                <c:pt idx="216">
                  <c:v>97.35</c:v>
                </c:pt>
                <c:pt idx="217">
                  <c:v>97.75</c:v>
                </c:pt>
                <c:pt idx="218">
                  <c:v>100.14999999999999</c:v>
                </c:pt>
                <c:pt idx="219">
                  <c:v>100.2</c:v>
                </c:pt>
                <c:pt idx="220">
                  <c:v>100.51</c:v>
                </c:pt>
                <c:pt idx="221">
                  <c:v>102.78</c:v>
                </c:pt>
                <c:pt idx="222">
                  <c:v>103.14</c:v>
                </c:pt>
                <c:pt idx="223">
                  <c:v>103.26</c:v>
                </c:pt>
                <c:pt idx="224">
                  <c:v>103.86999999999999</c:v>
                </c:pt>
                <c:pt idx="225">
                  <c:v>106.52</c:v>
                </c:pt>
                <c:pt idx="226">
                  <c:v>107.53</c:v>
                </c:pt>
                <c:pt idx="227">
                  <c:v>107.61999999999999</c:v>
                </c:pt>
                <c:pt idx="228">
                  <c:v>108.35</c:v>
                </c:pt>
                <c:pt idx="229">
                  <c:v>108.99000000000002</c:v>
                </c:pt>
                <c:pt idx="230">
                  <c:v>112.59</c:v>
                </c:pt>
                <c:pt idx="231">
                  <c:v>112.77</c:v>
                </c:pt>
                <c:pt idx="232">
                  <c:v>119.07</c:v>
                </c:pt>
                <c:pt idx="233">
                  <c:v>120.9</c:v>
                </c:pt>
                <c:pt idx="234">
                  <c:v>134.19</c:v>
                </c:pt>
                <c:pt idx="235">
                  <c:v>136.39000000000001</c:v>
                </c:pt>
                <c:pt idx="236">
                  <c:v>139.76999999999998</c:v>
                </c:pt>
                <c:pt idx="237">
                  <c:v>140.57</c:v>
                </c:pt>
                <c:pt idx="238">
                  <c:v>145.5</c:v>
                </c:pt>
                <c:pt idx="239">
                  <c:v>149.52000000000001</c:v>
                </c:pt>
                <c:pt idx="240">
                  <c:v>151.46</c:v>
                </c:pt>
                <c:pt idx="241">
                  <c:v>152</c:v>
                </c:pt>
                <c:pt idx="242">
                  <c:v>153.33000000000001</c:v>
                </c:pt>
                <c:pt idx="243">
                  <c:v>155.16999999999999</c:v>
                </c:pt>
                <c:pt idx="244">
                  <c:v>185.18</c:v>
                </c:pt>
                <c:pt idx="245">
                  <c:v>199.83</c:v>
                </c:pt>
                <c:pt idx="246">
                  <c:v>212.22</c:v>
                </c:pt>
                <c:pt idx="247">
                  <c:v>222.39000000000001</c:v>
                </c:pt>
                <c:pt idx="248">
                  <c:v>233.92000000000004</c:v>
                </c:pt>
                <c:pt idx="249">
                  <c:v>255.33</c:v>
                </c:pt>
              </c:numCache>
            </c:numRef>
          </c:xVal>
          <c:yVal>
            <c:numRef>
              <c:f>s!$S$2:$S$850</c:f>
              <c:numCache>
                <c:formatCode>General</c:formatCode>
                <c:ptCount val="849"/>
                <c:pt idx="0">
                  <c:v>5.2069999999999999</c:v>
                </c:pt>
                <c:pt idx="1">
                  <c:v>30.4</c:v>
                </c:pt>
                <c:pt idx="2">
                  <c:v>12.132</c:v>
                </c:pt>
                <c:pt idx="3">
                  <c:v>6.0259999999999945</c:v>
                </c:pt>
                <c:pt idx="4">
                  <c:v>28.1</c:v>
                </c:pt>
                <c:pt idx="5">
                  <c:v>6.7139999999999995</c:v>
                </c:pt>
                <c:pt idx="6">
                  <c:v>40.770000000000003</c:v>
                </c:pt>
                <c:pt idx="7">
                  <c:v>6.8038999999999996</c:v>
                </c:pt>
                <c:pt idx="8">
                  <c:v>2.7645000000000048</c:v>
                </c:pt>
                <c:pt idx="9">
                  <c:v>2.5139999999999998</c:v>
                </c:pt>
                <c:pt idx="10">
                  <c:v>3.0649999999999999</c:v>
                </c:pt>
                <c:pt idx="11">
                  <c:v>149.4</c:v>
                </c:pt>
                <c:pt idx="12">
                  <c:v>26</c:v>
                </c:pt>
                <c:pt idx="13">
                  <c:v>3.5379999999999998</c:v>
                </c:pt>
                <c:pt idx="14">
                  <c:v>9.3450000000000006</c:v>
                </c:pt>
                <c:pt idx="15">
                  <c:v>7.4568000000000003</c:v>
                </c:pt>
                <c:pt idx="16">
                  <c:v>3.0209999999999999</c:v>
                </c:pt>
                <c:pt idx="17">
                  <c:v>34.49</c:v>
                </c:pt>
                <c:pt idx="18">
                  <c:v>2.8694999999999977</c:v>
                </c:pt>
                <c:pt idx="19">
                  <c:v>5.2220399999999945</c:v>
                </c:pt>
                <c:pt idx="20">
                  <c:v>75</c:v>
                </c:pt>
                <c:pt idx="21">
                  <c:v>10.1995</c:v>
                </c:pt>
                <c:pt idx="22">
                  <c:v>3.4899999999999998</c:v>
                </c:pt>
                <c:pt idx="23">
                  <c:v>5.0522</c:v>
                </c:pt>
                <c:pt idx="24">
                  <c:v>8.5720000000000027</c:v>
                </c:pt>
                <c:pt idx="25">
                  <c:v>7.2461200000000003</c:v>
                </c:pt>
                <c:pt idx="26">
                  <c:v>2.3580999999999968</c:v>
                </c:pt>
                <c:pt idx="27">
                  <c:v>176</c:v>
                </c:pt>
                <c:pt idx="28">
                  <c:v>5.3015999999999996</c:v>
                </c:pt>
                <c:pt idx="29">
                  <c:v>418</c:v>
                </c:pt>
                <c:pt idx="30">
                  <c:v>2.6890000000000001</c:v>
                </c:pt>
                <c:pt idx="31">
                  <c:v>5.2896000000000107</c:v>
                </c:pt>
                <c:pt idx="32">
                  <c:v>78.849999999999994</c:v>
                </c:pt>
                <c:pt idx="33">
                  <c:v>2.5678000000000001</c:v>
                </c:pt>
                <c:pt idx="34">
                  <c:v>2.8779999999999997</c:v>
                </c:pt>
                <c:pt idx="35">
                  <c:v>3.8731999999999998</c:v>
                </c:pt>
                <c:pt idx="36">
                  <c:v>2.4</c:v>
                </c:pt>
                <c:pt idx="37">
                  <c:v>4.7949999999999955</c:v>
                </c:pt>
                <c:pt idx="38">
                  <c:v>6.484</c:v>
                </c:pt>
                <c:pt idx="39">
                  <c:v>8.2166000000000015</c:v>
                </c:pt>
                <c:pt idx="40">
                  <c:v>11.49</c:v>
                </c:pt>
                <c:pt idx="41">
                  <c:v>6.1439999999999975</c:v>
                </c:pt>
                <c:pt idx="42">
                  <c:v>12.056000000000004</c:v>
                </c:pt>
                <c:pt idx="43">
                  <c:v>129.51</c:v>
                </c:pt>
                <c:pt idx="44">
                  <c:v>6.94</c:v>
                </c:pt>
                <c:pt idx="45">
                  <c:v>8.7800000000000011</c:v>
                </c:pt>
                <c:pt idx="46">
                  <c:v>12</c:v>
                </c:pt>
                <c:pt idx="47">
                  <c:v>4.3479999999999945</c:v>
                </c:pt>
                <c:pt idx="48">
                  <c:v>4.0728</c:v>
                </c:pt>
                <c:pt idx="49">
                  <c:v>3.6480800000000002</c:v>
                </c:pt>
                <c:pt idx="50">
                  <c:v>7.0419999999999998</c:v>
                </c:pt>
                <c:pt idx="51">
                  <c:v>3.4915999999999987</c:v>
                </c:pt>
                <c:pt idx="52">
                  <c:v>17.050999999999988</c:v>
                </c:pt>
                <c:pt idx="53">
                  <c:v>33.620000000000012</c:v>
                </c:pt>
                <c:pt idx="54">
                  <c:v>4.2329999999999997</c:v>
                </c:pt>
                <c:pt idx="55">
                  <c:v>3.4279999999999999</c:v>
                </c:pt>
                <c:pt idx="56">
                  <c:v>202</c:v>
                </c:pt>
                <c:pt idx="57">
                  <c:v>18</c:v>
                </c:pt>
                <c:pt idx="58">
                  <c:v>3.4153999999999987</c:v>
                </c:pt>
                <c:pt idx="59">
                  <c:v>5.2700000000000014</c:v>
                </c:pt>
                <c:pt idx="60">
                  <c:v>36</c:v>
                </c:pt>
                <c:pt idx="61">
                  <c:v>10.636000000000001</c:v>
                </c:pt>
                <c:pt idx="62">
                  <c:v>9.7590000000000003</c:v>
                </c:pt>
                <c:pt idx="63">
                  <c:v>17.2</c:v>
                </c:pt>
                <c:pt idx="64">
                  <c:v>43.190000000000012</c:v>
                </c:pt>
                <c:pt idx="65">
                  <c:v>7.49</c:v>
                </c:pt>
                <c:pt idx="66">
                  <c:v>6.8119999999999985</c:v>
                </c:pt>
                <c:pt idx="67">
                  <c:v>15.602</c:v>
                </c:pt>
                <c:pt idx="68">
                  <c:v>15.55</c:v>
                </c:pt>
                <c:pt idx="69">
                  <c:v>14.237999999999998</c:v>
                </c:pt>
                <c:pt idx="70">
                  <c:v>9.56</c:v>
                </c:pt>
                <c:pt idx="71">
                  <c:v>11.26</c:v>
                </c:pt>
                <c:pt idx="72">
                  <c:v>19.420000000000002</c:v>
                </c:pt>
                <c:pt idx="73">
                  <c:v>4.83</c:v>
                </c:pt>
                <c:pt idx="74">
                  <c:v>5.585</c:v>
                </c:pt>
                <c:pt idx="75">
                  <c:v>16.809000000000001</c:v>
                </c:pt>
                <c:pt idx="76">
                  <c:v>6.317999999999989</c:v>
                </c:pt>
                <c:pt idx="77">
                  <c:v>8.1399999999999988</c:v>
                </c:pt>
                <c:pt idx="78">
                  <c:v>9.8500000000000068</c:v>
                </c:pt>
                <c:pt idx="79">
                  <c:v>15.25</c:v>
                </c:pt>
                <c:pt idx="80">
                  <c:v>14.572000000000006</c:v>
                </c:pt>
                <c:pt idx="81">
                  <c:v>5.95</c:v>
                </c:pt>
                <c:pt idx="82">
                  <c:v>5.8856000000000002</c:v>
                </c:pt>
                <c:pt idx="83">
                  <c:v>7.3599999999999985</c:v>
                </c:pt>
                <c:pt idx="84">
                  <c:v>4.825999999999989</c:v>
                </c:pt>
                <c:pt idx="85">
                  <c:v>6.8190999999999997</c:v>
                </c:pt>
                <c:pt idx="86">
                  <c:v>17.600000000000001</c:v>
                </c:pt>
                <c:pt idx="87">
                  <c:v>5.9320000000000004</c:v>
                </c:pt>
                <c:pt idx="88">
                  <c:v>12.307</c:v>
                </c:pt>
                <c:pt idx="89">
                  <c:v>290</c:v>
                </c:pt>
                <c:pt idx="90">
                  <c:v>19.795000000000002</c:v>
                </c:pt>
                <c:pt idx="91">
                  <c:v>4.45</c:v>
                </c:pt>
                <c:pt idx="92">
                  <c:v>7.03</c:v>
                </c:pt>
                <c:pt idx="93">
                  <c:v>2.8709999999999987</c:v>
                </c:pt>
                <c:pt idx="94">
                  <c:v>7.52</c:v>
                </c:pt>
                <c:pt idx="95">
                  <c:v>10.729999999999999</c:v>
                </c:pt>
                <c:pt idx="96">
                  <c:v>9.77</c:v>
                </c:pt>
                <c:pt idx="97">
                  <c:v>14.827</c:v>
                </c:pt>
                <c:pt idx="98">
                  <c:v>21.100999999999999</c:v>
                </c:pt>
                <c:pt idx="99">
                  <c:v>16.608000000000001</c:v>
                </c:pt>
                <c:pt idx="100">
                  <c:v>7.399</c:v>
                </c:pt>
                <c:pt idx="101">
                  <c:v>6.6083999999999996</c:v>
                </c:pt>
                <c:pt idx="102">
                  <c:v>10.061</c:v>
                </c:pt>
                <c:pt idx="103">
                  <c:v>11.654</c:v>
                </c:pt>
                <c:pt idx="104">
                  <c:v>5.01</c:v>
                </c:pt>
                <c:pt idx="105">
                  <c:v>16.5</c:v>
                </c:pt>
                <c:pt idx="106">
                  <c:v>10.629999999999999</c:v>
                </c:pt>
                <c:pt idx="107">
                  <c:v>10.297000000000001</c:v>
                </c:pt>
                <c:pt idx="108">
                  <c:v>5.7779999999999996</c:v>
                </c:pt>
                <c:pt idx="109">
                  <c:v>4.6339999999999995</c:v>
                </c:pt>
                <c:pt idx="110">
                  <c:v>1200</c:v>
                </c:pt>
                <c:pt idx="111">
                  <c:v>30.631000000000046</c:v>
                </c:pt>
                <c:pt idx="112">
                  <c:v>21.152999999999999</c:v>
                </c:pt>
                <c:pt idx="113">
                  <c:v>12.07</c:v>
                </c:pt>
                <c:pt idx="114">
                  <c:v>9.3820000000000068</c:v>
                </c:pt>
                <c:pt idx="115">
                  <c:v>6.5446999999999997</c:v>
                </c:pt>
                <c:pt idx="116">
                  <c:v>8.2307999999999986</c:v>
                </c:pt>
                <c:pt idx="117">
                  <c:v>14.537000000000001</c:v>
                </c:pt>
                <c:pt idx="118">
                  <c:v>6.9020000000000001</c:v>
                </c:pt>
                <c:pt idx="119">
                  <c:v>8.9190000000000005</c:v>
                </c:pt>
                <c:pt idx="120">
                  <c:v>11.146999999999998</c:v>
                </c:pt>
                <c:pt idx="121">
                  <c:v>10.045</c:v>
                </c:pt>
                <c:pt idx="122">
                  <c:v>250</c:v>
                </c:pt>
                <c:pt idx="123">
                  <c:v>11.723999999999998</c:v>
                </c:pt>
                <c:pt idx="124">
                  <c:v>7.74</c:v>
                </c:pt>
                <c:pt idx="125">
                  <c:v>6.4969999999999999</c:v>
                </c:pt>
                <c:pt idx="126">
                  <c:v>14.217999999999998</c:v>
                </c:pt>
                <c:pt idx="127">
                  <c:v>11.77</c:v>
                </c:pt>
                <c:pt idx="128">
                  <c:v>12.295</c:v>
                </c:pt>
                <c:pt idx="129">
                  <c:v>12.066000000000004</c:v>
                </c:pt>
                <c:pt idx="130">
                  <c:v>8.6399999999999988</c:v>
                </c:pt>
                <c:pt idx="131">
                  <c:v>12.323</c:v>
                </c:pt>
                <c:pt idx="132">
                  <c:v>11.5</c:v>
                </c:pt>
                <c:pt idx="133">
                  <c:v>9.6439999999999984</c:v>
                </c:pt>
                <c:pt idx="134">
                  <c:v>21.1</c:v>
                </c:pt>
                <c:pt idx="135">
                  <c:v>14.92</c:v>
                </c:pt>
                <c:pt idx="136">
                  <c:v>22.346</c:v>
                </c:pt>
                <c:pt idx="137">
                  <c:v>4.2930000000000001</c:v>
                </c:pt>
                <c:pt idx="138">
                  <c:v>5.9740000000000002</c:v>
                </c:pt>
                <c:pt idx="139">
                  <c:v>11.98</c:v>
                </c:pt>
                <c:pt idx="140">
                  <c:v>22.3</c:v>
                </c:pt>
                <c:pt idx="141">
                  <c:v>12.4886</c:v>
                </c:pt>
                <c:pt idx="142">
                  <c:v>5.1053999999999995</c:v>
                </c:pt>
                <c:pt idx="143">
                  <c:v>8.6650000000000027</c:v>
                </c:pt>
                <c:pt idx="144">
                  <c:v>18.280999999999956</c:v>
                </c:pt>
                <c:pt idx="145">
                  <c:v>13.07</c:v>
                </c:pt>
                <c:pt idx="146">
                  <c:v>29.215</c:v>
                </c:pt>
                <c:pt idx="147">
                  <c:v>14.085000000000004</c:v>
                </c:pt>
                <c:pt idx="148">
                  <c:v>7.8054999999999986</c:v>
                </c:pt>
                <c:pt idx="149">
                  <c:v>15.48</c:v>
                </c:pt>
                <c:pt idx="150">
                  <c:v>80.087999999999994</c:v>
                </c:pt>
                <c:pt idx="151">
                  <c:v>14.129999999999999</c:v>
                </c:pt>
                <c:pt idx="152">
                  <c:v>13.12</c:v>
                </c:pt>
                <c:pt idx="153">
                  <c:v>6.9720000000000004</c:v>
                </c:pt>
                <c:pt idx="154">
                  <c:v>9.8640000000000008</c:v>
                </c:pt>
                <c:pt idx="155">
                  <c:v>15.741299999999999</c:v>
                </c:pt>
                <c:pt idx="156">
                  <c:v>18.52</c:v>
                </c:pt>
                <c:pt idx="157">
                  <c:v>9.9350000000000005</c:v>
                </c:pt>
                <c:pt idx="158">
                  <c:v>8.7360000000000024</c:v>
                </c:pt>
                <c:pt idx="159">
                  <c:v>8.2520000000000007</c:v>
                </c:pt>
                <c:pt idx="160">
                  <c:v>10.040000000000001</c:v>
                </c:pt>
                <c:pt idx="161">
                  <c:v>5.5359999999999996</c:v>
                </c:pt>
                <c:pt idx="162">
                  <c:v>17.961999999999989</c:v>
                </c:pt>
                <c:pt idx="163">
                  <c:v>25.23</c:v>
                </c:pt>
                <c:pt idx="164">
                  <c:v>12.283000000000001</c:v>
                </c:pt>
                <c:pt idx="165">
                  <c:v>10.282</c:v>
                </c:pt>
                <c:pt idx="166">
                  <c:v>19.841999999999999</c:v>
                </c:pt>
                <c:pt idx="167">
                  <c:v>5.23</c:v>
                </c:pt>
                <c:pt idx="168">
                  <c:v>9.2276000000000025</c:v>
                </c:pt>
                <c:pt idx="169">
                  <c:v>8.4520000000000213</c:v>
                </c:pt>
                <c:pt idx="170">
                  <c:v>12.306000000000004</c:v>
                </c:pt>
                <c:pt idx="171">
                  <c:v>5.6899999999999995</c:v>
                </c:pt>
                <c:pt idx="172">
                  <c:v>5.067999999999989</c:v>
                </c:pt>
                <c:pt idx="173">
                  <c:v>10.664</c:v>
                </c:pt>
                <c:pt idx="174">
                  <c:v>7.88</c:v>
                </c:pt>
                <c:pt idx="175">
                  <c:v>10.739100000000001</c:v>
                </c:pt>
                <c:pt idx="176">
                  <c:v>6.9770000000000003</c:v>
                </c:pt>
                <c:pt idx="177">
                  <c:v>10.379000000000019</c:v>
                </c:pt>
                <c:pt idx="178">
                  <c:v>11.484</c:v>
                </c:pt>
                <c:pt idx="179">
                  <c:v>5.899</c:v>
                </c:pt>
                <c:pt idx="180">
                  <c:v>15.89</c:v>
                </c:pt>
                <c:pt idx="181">
                  <c:v>16.221999999999987</c:v>
                </c:pt>
                <c:pt idx="182">
                  <c:v>25.207999999999988</c:v>
                </c:pt>
                <c:pt idx="183">
                  <c:v>12.999000000000002</c:v>
                </c:pt>
                <c:pt idx="184">
                  <c:v>27.417000000000005</c:v>
                </c:pt>
                <c:pt idx="185">
                  <c:v>17.59</c:v>
                </c:pt>
                <c:pt idx="186">
                  <c:v>10.040999999999999</c:v>
                </c:pt>
                <c:pt idx="187">
                  <c:v>9.5660000000000007</c:v>
                </c:pt>
                <c:pt idx="188">
                  <c:v>14.256</c:v>
                </c:pt>
                <c:pt idx="189">
                  <c:v>23.08</c:v>
                </c:pt>
                <c:pt idx="190">
                  <c:v>5.7619999999999996</c:v>
                </c:pt>
                <c:pt idx="191">
                  <c:v>5.9779999999999998</c:v>
                </c:pt>
                <c:pt idx="192">
                  <c:v>12.707999999999998</c:v>
                </c:pt>
                <c:pt idx="193">
                  <c:v>5.7439999999999998</c:v>
                </c:pt>
                <c:pt idx="194">
                  <c:v>12.027999999999999</c:v>
                </c:pt>
                <c:pt idx="195">
                  <c:v>9.934099999999999</c:v>
                </c:pt>
                <c:pt idx="196">
                  <c:v>7.7169999999999996</c:v>
                </c:pt>
                <c:pt idx="197">
                  <c:v>9.9210000000000012</c:v>
                </c:pt>
                <c:pt idx="198">
                  <c:v>11.173</c:v>
                </c:pt>
                <c:pt idx="199">
                  <c:v>14.03</c:v>
                </c:pt>
                <c:pt idx="200">
                  <c:v>8.5300000000000011</c:v>
                </c:pt>
                <c:pt idx="201">
                  <c:v>16.103999999999999</c:v>
                </c:pt>
                <c:pt idx="202">
                  <c:v>14.38</c:v>
                </c:pt>
                <c:pt idx="203">
                  <c:v>7.2409999999999997</c:v>
                </c:pt>
                <c:pt idx="204">
                  <c:v>9.4479999999999986</c:v>
                </c:pt>
                <c:pt idx="205">
                  <c:v>10.685</c:v>
                </c:pt>
                <c:pt idx="206">
                  <c:v>11.450000000000006</c:v>
                </c:pt>
                <c:pt idx="207">
                  <c:v>5.3719999999999999</c:v>
                </c:pt>
                <c:pt idx="208">
                  <c:v>16.285999999999955</c:v>
                </c:pt>
                <c:pt idx="209">
                  <c:v>20.117000000000051</c:v>
                </c:pt>
                <c:pt idx="210">
                  <c:v>12.333</c:v>
                </c:pt>
                <c:pt idx="211">
                  <c:v>27.065999999999956</c:v>
                </c:pt>
                <c:pt idx="212">
                  <c:v>12.270480000000004</c:v>
                </c:pt>
                <c:pt idx="213">
                  <c:v>23.74</c:v>
                </c:pt>
                <c:pt idx="214">
                  <c:v>13.11</c:v>
                </c:pt>
                <c:pt idx="215">
                  <c:v>10.408200000000001</c:v>
                </c:pt>
                <c:pt idx="216">
                  <c:v>30.981999999999989</c:v>
                </c:pt>
                <c:pt idx="217">
                  <c:v>20.664000000000001</c:v>
                </c:pt>
                <c:pt idx="218">
                  <c:v>13.686</c:v>
                </c:pt>
                <c:pt idx="219">
                  <c:v>13.597</c:v>
                </c:pt>
                <c:pt idx="220">
                  <c:v>24.143999999999988</c:v>
                </c:pt>
                <c:pt idx="221">
                  <c:v>19.7</c:v>
                </c:pt>
                <c:pt idx="222">
                  <c:v>9.2979999999999983</c:v>
                </c:pt>
                <c:pt idx="223">
                  <c:v>13.625</c:v>
                </c:pt>
                <c:pt idx="224">
                  <c:v>10.443</c:v>
                </c:pt>
                <c:pt idx="225">
                  <c:v>28.43</c:v>
                </c:pt>
                <c:pt idx="226">
                  <c:v>12.312000000000006</c:v>
                </c:pt>
                <c:pt idx="227">
                  <c:v>8.91</c:v>
                </c:pt>
                <c:pt idx="228">
                  <c:v>7.3334999999999999</c:v>
                </c:pt>
                <c:pt idx="229">
                  <c:v>24.005499999999955</c:v>
                </c:pt>
                <c:pt idx="230">
                  <c:v>12.463000000000006</c:v>
                </c:pt>
                <c:pt idx="231">
                  <c:v>8.6599000000000004</c:v>
                </c:pt>
                <c:pt idx="232">
                  <c:v>16.8</c:v>
                </c:pt>
                <c:pt idx="233">
                  <c:v>15.706</c:v>
                </c:pt>
                <c:pt idx="234">
                  <c:v>7.1129999999999898</c:v>
                </c:pt>
                <c:pt idx="235">
                  <c:v>8.3340000000000014</c:v>
                </c:pt>
                <c:pt idx="236">
                  <c:v>4.7009999999999996</c:v>
                </c:pt>
                <c:pt idx="237">
                  <c:v>11.57</c:v>
                </c:pt>
                <c:pt idx="238">
                  <c:v>8.097999999999999</c:v>
                </c:pt>
                <c:pt idx="239">
                  <c:v>5.1379999999999955</c:v>
                </c:pt>
                <c:pt idx="240">
                  <c:v>11.387</c:v>
                </c:pt>
                <c:pt idx="241">
                  <c:v>15.027999999999999</c:v>
                </c:pt>
                <c:pt idx="242">
                  <c:v>13.7204</c:v>
                </c:pt>
                <c:pt idx="243">
                  <c:v>4.2770000000000001</c:v>
                </c:pt>
                <c:pt idx="244">
                  <c:v>7.2744999999999997</c:v>
                </c:pt>
                <c:pt idx="245">
                  <c:v>7.1390000000000002</c:v>
                </c:pt>
                <c:pt idx="246">
                  <c:v>5.3920999999999975</c:v>
                </c:pt>
                <c:pt idx="247">
                  <c:v>9.4050000000000047</c:v>
                </c:pt>
                <c:pt idx="248">
                  <c:v>7.21</c:v>
                </c:pt>
                <c:pt idx="249">
                  <c:v>6.0830000000000002</c:v>
                </c:pt>
              </c:numCache>
            </c:numRef>
          </c:yVal>
          <c:smooth val="0"/>
        </c:ser>
        <c:dLbls>
          <c:showLegendKey val="0"/>
          <c:showVal val="0"/>
          <c:showCatName val="0"/>
          <c:showSerName val="0"/>
          <c:showPercent val="0"/>
          <c:showBubbleSize val="0"/>
        </c:dLbls>
        <c:axId val="413203840"/>
        <c:axId val="413349376"/>
      </c:scatterChart>
      <c:valAx>
        <c:axId val="413203840"/>
        <c:scaling>
          <c:logBase val="10"/>
          <c:orientation val="maxMin"/>
        </c:scaling>
        <c:delete val="0"/>
        <c:axPos val="b"/>
        <c:title>
          <c:tx>
            <c:rich>
              <a:bodyPr/>
              <a:lstStyle/>
              <a:p>
                <a:pPr>
                  <a:defRPr/>
                </a:pPr>
                <a:r>
                  <a:rPr lang="en-US"/>
                  <a:t>diameter</a:t>
                </a:r>
              </a:p>
            </c:rich>
          </c:tx>
          <c:overlay val="0"/>
        </c:title>
        <c:numFmt formatCode="General" sourceLinked="1"/>
        <c:majorTickMark val="out"/>
        <c:minorTickMark val="none"/>
        <c:tickLblPos val="nextTo"/>
        <c:crossAx val="413349376"/>
        <c:crosses val="autoZero"/>
        <c:crossBetween val="midCat"/>
      </c:valAx>
      <c:valAx>
        <c:axId val="413349376"/>
        <c:scaling>
          <c:logBase val="10"/>
          <c:orientation val="minMax"/>
        </c:scaling>
        <c:delete val="0"/>
        <c:axPos val="r"/>
        <c:majorGridlines/>
        <c:title>
          <c:tx>
            <c:rich>
              <a:bodyPr rot="0" vert="horz"/>
              <a:lstStyle/>
              <a:p>
                <a:pPr>
                  <a:defRPr/>
                </a:pPr>
                <a:r>
                  <a:rPr lang="en-US"/>
                  <a:t>rotation</a:t>
                </a:r>
              </a:p>
            </c:rich>
          </c:tx>
          <c:overlay val="0"/>
        </c:title>
        <c:numFmt formatCode="General" sourceLinked="1"/>
        <c:majorTickMark val="out"/>
        <c:minorTickMark val="none"/>
        <c:tickLblPos val="nextTo"/>
        <c:crossAx val="413203840"/>
        <c:crosses val="autoZero"/>
        <c:crossBetween val="midCat"/>
      </c:valAx>
    </c:plotArea>
    <c:legend>
      <c:legendPos val="l"/>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 vs</a:t>
            </a:r>
            <a:r>
              <a:rPr lang="en-US" baseline="0"/>
              <a:t> rotation</a:t>
            </a:r>
            <a:endParaRPr lang="en-US"/>
          </a:p>
        </c:rich>
      </c:tx>
      <c:overlay val="0"/>
    </c:title>
    <c:autoTitleDeleted val="0"/>
    <c:plotArea>
      <c:layout/>
      <c:scatterChart>
        <c:scatterStyle val="lineMarker"/>
        <c:varyColors val="0"/>
        <c:ser>
          <c:idx val="0"/>
          <c:order val="0"/>
          <c:tx>
            <c:strRef>
              <c:f>s!$AB$1</c:f>
              <c:strCache>
                <c:ptCount val="1"/>
                <c:pt idx="0">
                  <c:v>rot_per</c:v>
                </c:pt>
              </c:strCache>
            </c:strRef>
          </c:tx>
          <c:spPr>
            <a:ln w="28575">
              <a:noFill/>
            </a:ln>
          </c:spPr>
          <c:marker>
            <c:symbol val="circle"/>
            <c:size val="2"/>
          </c:marker>
          <c:xVal>
            <c:numRef>
              <c:f>s!$AA$2:$AA$850</c:f>
              <c:numCache>
                <c:formatCode>General</c:formatCode>
                <c:ptCount val="849"/>
                <c:pt idx="0">
                  <c:v>0.64230942908774202</c:v>
                </c:pt>
                <c:pt idx="1">
                  <c:v>0.72845885505961805</c:v>
                </c:pt>
                <c:pt idx="2">
                  <c:v>0.73869393073657885</c:v>
                </c:pt>
                <c:pt idx="3">
                  <c:v>0.88269391978782896</c:v>
                </c:pt>
                <c:pt idx="4">
                  <c:v>0.90788959080431697</c:v>
                </c:pt>
                <c:pt idx="5">
                  <c:v>0.92228218257303951</c:v>
                </c:pt>
                <c:pt idx="6">
                  <c:v>0.92978661140500363</c:v>
                </c:pt>
                <c:pt idx="7">
                  <c:v>0.93392797493371904</c:v>
                </c:pt>
                <c:pt idx="8">
                  <c:v>0.9668828064983902</c:v>
                </c:pt>
                <c:pt idx="9">
                  <c:v>0.99769322216174405</c:v>
                </c:pt>
                <c:pt idx="10">
                  <c:v>1.0324712960588298</c:v>
                </c:pt>
                <c:pt idx="11">
                  <c:v>1.0527541340728301</c:v>
                </c:pt>
                <c:pt idx="12">
                  <c:v>1.0780507736179501</c:v>
                </c:pt>
                <c:pt idx="13">
                  <c:v>1.0781353481198799</c:v>
                </c:pt>
                <c:pt idx="14">
                  <c:v>1.0798141448418201</c:v>
                </c:pt>
                <c:pt idx="15">
                  <c:v>1.0799658073670375</c:v>
                </c:pt>
                <c:pt idx="16">
                  <c:v>1.1042385730036501</c:v>
                </c:pt>
                <c:pt idx="17">
                  <c:v>1.1047528737388344</c:v>
                </c:pt>
                <c:pt idx="18">
                  <c:v>1.12271147340096</c:v>
                </c:pt>
                <c:pt idx="19">
                  <c:v>1.13733904677134</c:v>
                </c:pt>
                <c:pt idx="20">
                  <c:v>1.14782354457203</c:v>
                </c:pt>
                <c:pt idx="21">
                  <c:v>1.1863364098641</c:v>
                </c:pt>
                <c:pt idx="22">
                  <c:v>1.2409391229633</c:v>
                </c:pt>
                <c:pt idx="23">
                  <c:v>1.2454771927974475</c:v>
                </c:pt>
                <c:pt idx="24">
                  <c:v>1.2483871549364629</c:v>
                </c:pt>
                <c:pt idx="25">
                  <c:v>1.2899974929360898</c:v>
                </c:pt>
                <c:pt idx="26">
                  <c:v>1.3241125657848529</c:v>
                </c:pt>
                <c:pt idx="27">
                  <c:v>1.335638607112007</c:v>
                </c:pt>
                <c:pt idx="28">
                  <c:v>1.3388369322133</c:v>
                </c:pt>
                <c:pt idx="29">
                  <c:v>1.3406543734879699</c:v>
                </c:pt>
                <c:pt idx="30">
                  <c:v>1.3462350229645501</c:v>
                </c:pt>
                <c:pt idx="31">
                  <c:v>1.3672476229488124</c:v>
                </c:pt>
                <c:pt idx="32">
                  <c:v>1.3904525955277727</c:v>
                </c:pt>
                <c:pt idx="33">
                  <c:v>1.39147548589034</c:v>
                </c:pt>
                <c:pt idx="34">
                  <c:v>1.4302627196758999</c:v>
                </c:pt>
                <c:pt idx="35">
                  <c:v>1.4508859947910326</c:v>
                </c:pt>
                <c:pt idx="36">
                  <c:v>1.4579168883558675</c:v>
                </c:pt>
                <c:pt idx="37">
                  <c:v>1.4595506394626798</c:v>
                </c:pt>
                <c:pt idx="38">
                  <c:v>1.46091286570598</c:v>
                </c:pt>
                <c:pt idx="39">
                  <c:v>1.4609350869819699</c:v>
                </c:pt>
                <c:pt idx="40">
                  <c:v>1.4626750580307399</c:v>
                </c:pt>
                <c:pt idx="41">
                  <c:v>1.4678115558310798</c:v>
                </c:pt>
                <c:pt idx="42">
                  <c:v>1.4706942625882398</c:v>
                </c:pt>
                <c:pt idx="43">
                  <c:v>1.4837198252142498</c:v>
                </c:pt>
                <c:pt idx="44">
                  <c:v>1.52257919658659</c:v>
                </c:pt>
                <c:pt idx="45">
                  <c:v>1.52361323995603</c:v>
                </c:pt>
                <c:pt idx="46">
                  <c:v>1.5655247783733472</c:v>
                </c:pt>
                <c:pt idx="47">
                  <c:v>1.5677418407552999</c:v>
                </c:pt>
                <c:pt idx="48">
                  <c:v>1.57449313933991</c:v>
                </c:pt>
                <c:pt idx="49">
                  <c:v>1.5749410811158</c:v>
                </c:pt>
                <c:pt idx="50">
                  <c:v>1.5762392228892499</c:v>
                </c:pt>
                <c:pt idx="51">
                  <c:v>1.5779372810338299</c:v>
                </c:pt>
                <c:pt idx="52">
                  <c:v>1.62606740761539</c:v>
                </c:pt>
                <c:pt idx="53">
                  <c:v>1.6462357306577027</c:v>
                </c:pt>
                <c:pt idx="54">
                  <c:v>1.69746771574531</c:v>
                </c:pt>
                <c:pt idx="55">
                  <c:v>1.7049595280977401</c:v>
                </c:pt>
                <c:pt idx="56">
                  <c:v>1.7090715940315999</c:v>
                </c:pt>
                <c:pt idx="57">
                  <c:v>1.7097532632523975</c:v>
                </c:pt>
                <c:pt idx="58">
                  <c:v>1.7203299998133699</c:v>
                </c:pt>
                <c:pt idx="59">
                  <c:v>1.7594893826810798</c:v>
                </c:pt>
                <c:pt idx="60">
                  <c:v>1.76822740777606</c:v>
                </c:pt>
                <c:pt idx="61">
                  <c:v>1.7828320420176198</c:v>
                </c:pt>
                <c:pt idx="62">
                  <c:v>1.7855801138629699</c:v>
                </c:pt>
                <c:pt idx="63">
                  <c:v>1.7870863238842301</c:v>
                </c:pt>
                <c:pt idx="64">
                  <c:v>1.7944897273729699</c:v>
                </c:pt>
                <c:pt idx="65">
                  <c:v>1.7998796583656953</c:v>
                </c:pt>
                <c:pt idx="66">
                  <c:v>1.8177069533982</c:v>
                </c:pt>
                <c:pt idx="67">
                  <c:v>1.8193651881148198</c:v>
                </c:pt>
                <c:pt idx="68">
                  <c:v>1.8380390926189598</c:v>
                </c:pt>
                <c:pt idx="69">
                  <c:v>1.8419254983578275</c:v>
                </c:pt>
                <c:pt idx="70">
                  <c:v>1.8490170595754101</c:v>
                </c:pt>
                <c:pt idx="71">
                  <c:v>1.8532798293573201</c:v>
                </c:pt>
                <c:pt idx="72">
                  <c:v>1.86272454009653</c:v>
                </c:pt>
                <c:pt idx="73">
                  <c:v>1.8722640076956698</c:v>
                </c:pt>
                <c:pt idx="74">
                  <c:v>1.8787224272168201</c:v>
                </c:pt>
                <c:pt idx="75">
                  <c:v>1.8862815014481626</c:v>
                </c:pt>
                <c:pt idx="76">
                  <c:v>1.8871757470444672</c:v>
                </c:pt>
                <c:pt idx="77">
                  <c:v>1.8922268972105498</c:v>
                </c:pt>
                <c:pt idx="78">
                  <c:v>1.8937266358529072</c:v>
                </c:pt>
                <c:pt idx="79">
                  <c:v>1.91165657918299</c:v>
                </c:pt>
                <c:pt idx="80">
                  <c:v>1.9176476122123198</c:v>
                </c:pt>
                <c:pt idx="81">
                  <c:v>1.9263214564603799</c:v>
                </c:pt>
                <c:pt idx="82">
                  <c:v>1.94747719857435</c:v>
                </c:pt>
                <c:pt idx="83">
                  <c:v>1.9622775869670743</c:v>
                </c:pt>
                <c:pt idx="84">
                  <c:v>1.9740336741514124</c:v>
                </c:pt>
                <c:pt idx="85">
                  <c:v>1.9822032778481999</c:v>
                </c:pt>
                <c:pt idx="86">
                  <c:v>1.9946733531255101</c:v>
                </c:pt>
                <c:pt idx="87">
                  <c:v>2.0015111997074801</c:v>
                </c:pt>
                <c:pt idx="88">
                  <c:v>2.0151594713794867</c:v>
                </c:pt>
                <c:pt idx="89">
                  <c:v>2.0333317058850668</c:v>
                </c:pt>
                <c:pt idx="90">
                  <c:v>2.1083194648765202</c:v>
                </c:pt>
                <c:pt idx="91">
                  <c:v>2.1446361894405301</c:v>
                </c:pt>
                <c:pt idx="92">
                  <c:v>2.1477774234843698</c:v>
                </c:pt>
                <c:pt idx="93">
                  <c:v>2.1504539533450067</c:v>
                </c:pt>
                <c:pt idx="94">
                  <c:v>2.1525451703893377</c:v>
                </c:pt>
                <c:pt idx="95">
                  <c:v>2.1530184701746453</c:v>
                </c:pt>
                <c:pt idx="96">
                  <c:v>2.1652647706802099</c:v>
                </c:pt>
                <c:pt idx="97">
                  <c:v>2.1667221118467799</c:v>
                </c:pt>
                <c:pt idx="98">
                  <c:v>2.172056090094181</c:v>
                </c:pt>
                <c:pt idx="99">
                  <c:v>2.1746839713338453</c:v>
                </c:pt>
                <c:pt idx="100">
                  <c:v>2.1783099717854002</c:v>
                </c:pt>
                <c:pt idx="101">
                  <c:v>2.1795375574722087</c:v>
                </c:pt>
                <c:pt idx="102">
                  <c:v>2.1803900835368499</c:v>
                </c:pt>
                <c:pt idx="103">
                  <c:v>2.1832450618913559</c:v>
                </c:pt>
                <c:pt idx="104">
                  <c:v>2.1833168240742098</c:v>
                </c:pt>
                <c:pt idx="105">
                  <c:v>2.1859920063010554</c:v>
                </c:pt>
                <c:pt idx="106">
                  <c:v>2.1879591079468299</c:v>
                </c:pt>
                <c:pt idx="107">
                  <c:v>2.1880587992492067</c:v>
                </c:pt>
                <c:pt idx="108">
                  <c:v>2.1882575979127754</c:v>
                </c:pt>
                <c:pt idx="109">
                  <c:v>2.1895387293762099</c:v>
                </c:pt>
                <c:pt idx="110">
                  <c:v>2.18973742352334</c:v>
                </c:pt>
                <c:pt idx="111">
                  <c:v>2.1904523858909877</c:v>
                </c:pt>
                <c:pt idx="112">
                  <c:v>2.1905703929329854</c:v>
                </c:pt>
                <c:pt idx="113">
                  <c:v>2.1918813387700999</c:v>
                </c:pt>
                <c:pt idx="114">
                  <c:v>2.1921095508758102</c:v>
                </c:pt>
                <c:pt idx="115">
                  <c:v>2.1922113075449001</c:v>
                </c:pt>
                <c:pt idx="116">
                  <c:v>2.1936007645772149</c:v>
                </c:pt>
                <c:pt idx="117">
                  <c:v>2.1938299467093412</c:v>
                </c:pt>
                <c:pt idx="118">
                  <c:v>2.19468262853642</c:v>
                </c:pt>
                <c:pt idx="119">
                  <c:v>2.1957889882063149</c:v>
                </c:pt>
                <c:pt idx="120">
                  <c:v>2.1961380907497787</c:v>
                </c:pt>
                <c:pt idx="121">
                  <c:v>2.1966020776081043</c:v>
                </c:pt>
                <c:pt idx="122">
                  <c:v>2.1972275584824508</c:v>
                </c:pt>
                <c:pt idx="123">
                  <c:v>2.1974666488419383</c:v>
                </c:pt>
                <c:pt idx="124">
                  <c:v>2.1975643156129854</c:v>
                </c:pt>
                <c:pt idx="125">
                  <c:v>2.1977914413975097</c:v>
                </c:pt>
                <c:pt idx="126">
                  <c:v>2.1982996410204554</c:v>
                </c:pt>
                <c:pt idx="127">
                  <c:v>2.1985333391244501</c:v>
                </c:pt>
                <c:pt idx="128">
                  <c:v>2.1986867705988797</c:v>
                </c:pt>
                <c:pt idx="129">
                  <c:v>2.1989716602283202</c:v>
                </c:pt>
                <c:pt idx="130">
                  <c:v>2.1995108706484299</c:v>
                </c:pt>
                <c:pt idx="131">
                  <c:v>2.2010194447650901</c:v>
                </c:pt>
                <c:pt idx="132">
                  <c:v>2.2016265838038067</c:v>
                </c:pt>
                <c:pt idx="133">
                  <c:v>2.2027792956269612</c:v>
                </c:pt>
                <c:pt idx="134">
                  <c:v>2.2028816550893802</c:v>
                </c:pt>
                <c:pt idx="135">
                  <c:v>2.2030642979928978</c:v>
                </c:pt>
                <c:pt idx="136">
                  <c:v>2.2067765663375454</c:v>
                </c:pt>
                <c:pt idx="137">
                  <c:v>2.2072324333672797</c:v>
                </c:pt>
                <c:pt idx="138">
                  <c:v>2.2090784127761198</c:v>
                </c:pt>
                <c:pt idx="139">
                  <c:v>2.2093121380982397</c:v>
                </c:pt>
                <c:pt idx="140">
                  <c:v>2.2128830789837197</c:v>
                </c:pt>
                <c:pt idx="141">
                  <c:v>2.2156701400322798</c:v>
                </c:pt>
                <c:pt idx="142">
                  <c:v>2.2161537716721011</c:v>
                </c:pt>
                <c:pt idx="143">
                  <c:v>2.2173639051878</c:v>
                </c:pt>
                <c:pt idx="144">
                  <c:v>2.2179055645935901</c:v>
                </c:pt>
                <c:pt idx="145">
                  <c:v>2.2181109613673207</c:v>
                </c:pt>
                <c:pt idx="146">
                  <c:v>2.2189472816095299</c:v>
                </c:pt>
                <c:pt idx="147">
                  <c:v>2.2212211434151801</c:v>
                </c:pt>
                <c:pt idx="148">
                  <c:v>2.2214564383418587</c:v>
                </c:pt>
                <c:pt idx="149">
                  <c:v>2.2225375682552269</c:v>
                </c:pt>
                <c:pt idx="150">
                  <c:v>2.2226926483726612</c:v>
                </c:pt>
                <c:pt idx="151">
                  <c:v>2.2239811530231499</c:v>
                </c:pt>
                <c:pt idx="152">
                  <c:v>2.2243685427102386</c:v>
                </c:pt>
                <c:pt idx="153">
                  <c:v>2.2252565058454201</c:v>
                </c:pt>
                <c:pt idx="154">
                  <c:v>2.2257613794964448</c:v>
                </c:pt>
                <c:pt idx="155">
                  <c:v>2.2262016439739001</c:v>
                </c:pt>
                <c:pt idx="156">
                  <c:v>2.2265288062652799</c:v>
                </c:pt>
                <c:pt idx="157">
                  <c:v>2.2267916352771202</c:v>
                </c:pt>
                <c:pt idx="158">
                  <c:v>2.2279739974900359</c:v>
                </c:pt>
                <c:pt idx="159">
                  <c:v>2.2284301939962701</c:v>
                </c:pt>
                <c:pt idx="160">
                  <c:v>2.2286133056222002</c:v>
                </c:pt>
                <c:pt idx="161">
                  <c:v>2.22904859093742</c:v>
                </c:pt>
                <c:pt idx="162">
                  <c:v>2.2291713132495898</c:v>
                </c:pt>
                <c:pt idx="163">
                  <c:v>2.2303305967579687</c:v>
                </c:pt>
                <c:pt idx="164">
                  <c:v>2.2303952665280748</c:v>
                </c:pt>
                <c:pt idx="165">
                  <c:v>2.2310253501646198</c:v>
                </c:pt>
                <c:pt idx="166">
                  <c:v>2.2313397985958354</c:v>
                </c:pt>
                <c:pt idx="167">
                  <c:v>2.2335828487741178</c:v>
                </c:pt>
                <c:pt idx="168">
                  <c:v>2.23472201977961</c:v>
                </c:pt>
                <c:pt idx="169">
                  <c:v>2.23558530424997</c:v>
                </c:pt>
                <c:pt idx="170">
                  <c:v>2.235843685020281</c:v>
                </c:pt>
                <c:pt idx="171">
                  <c:v>2.2367483298404043</c:v>
                </c:pt>
                <c:pt idx="172">
                  <c:v>2.2376955975684099</c:v>
                </c:pt>
                <c:pt idx="173">
                  <c:v>2.2377826034103498</c:v>
                </c:pt>
                <c:pt idx="174">
                  <c:v>2.2379329243855599</c:v>
                </c:pt>
                <c:pt idx="175">
                  <c:v>2.2386065327975149</c:v>
                </c:pt>
                <c:pt idx="176">
                  <c:v>2.23872793993357</c:v>
                </c:pt>
                <c:pt idx="177">
                  <c:v>2.2413069407158299</c:v>
                </c:pt>
                <c:pt idx="178">
                  <c:v>2.2423842210068754</c:v>
                </c:pt>
                <c:pt idx="179">
                  <c:v>2.2432643775800178</c:v>
                </c:pt>
                <c:pt idx="180">
                  <c:v>2.2437365227558193</c:v>
                </c:pt>
                <c:pt idx="181">
                  <c:v>2.2446415011878802</c:v>
                </c:pt>
                <c:pt idx="182">
                  <c:v>2.2450156228590998</c:v>
                </c:pt>
                <c:pt idx="183">
                  <c:v>2.2455274311459954</c:v>
                </c:pt>
                <c:pt idx="184">
                  <c:v>2.2472091706633099</c:v>
                </c:pt>
                <c:pt idx="185">
                  <c:v>2.2474242344277648</c:v>
                </c:pt>
                <c:pt idx="186">
                  <c:v>2.2475014171681749</c:v>
                </c:pt>
                <c:pt idx="187">
                  <c:v>2.2514068698688767</c:v>
                </c:pt>
                <c:pt idx="188">
                  <c:v>2.2545188345004101</c:v>
                </c:pt>
                <c:pt idx="189">
                  <c:v>2.2545790810512698</c:v>
                </c:pt>
                <c:pt idx="190">
                  <c:v>2.2569808525378412</c:v>
                </c:pt>
                <c:pt idx="191">
                  <c:v>2.2584796006132977</c:v>
                </c:pt>
                <c:pt idx="192">
                  <c:v>2.2637323436299459</c:v>
                </c:pt>
                <c:pt idx="193">
                  <c:v>2.2641175875672297</c:v>
                </c:pt>
                <c:pt idx="194">
                  <c:v>2.2673124210079254</c:v>
                </c:pt>
                <c:pt idx="195">
                  <c:v>2.2688305588334292</c:v>
                </c:pt>
                <c:pt idx="196">
                  <c:v>2.2689112231789812</c:v>
                </c:pt>
                <c:pt idx="197">
                  <c:v>2.2713470685945554</c:v>
                </c:pt>
                <c:pt idx="198">
                  <c:v>2.2714220331226787</c:v>
                </c:pt>
                <c:pt idx="199">
                  <c:v>2.2717325828821187</c:v>
                </c:pt>
                <c:pt idx="200">
                  <c:v>2.2719587753633501</c:v>
                </c:pt>
                <c:pt idx="201">
                  <c:v>2.27996776354464</c:v>
                </c:pt>
                <c:pt idx="202">
                  <c:v>2.2835449772509087</c:v>
                </c:pt>
                <c:pt idx="203">
                  <c:v>2.2883010558940797</c:v>
                </c:pt>
                <c:pt idx="204">
                  <c:v>2.2896796947420301</c:v>
                </c:pt>
                <c:pt idx="205">
                  <c:v>2.2921183803085867</c:v>
                </c:pt>
                <c:pt idx="206">
                  <c:v>2.2921190473137498</c:v>
                </c:pt>
                <c:pt idx="207">
                  <c:v>2.29257557325709</c:v>
                </c:pt>
                <c:pt idx="208">
                  <c:v>2.29387874322425</c:v>
                </c:pt>
                <c:pt idx="209">
                  <c:v>2.2957397396611898</c:v>
                </c:pt>
                <c:pt idx="210">
                  <c:v>2.2961033731952067</c:v>
                </c:pt>
                <c:pt idx="211">
                  <c:v>2.2963133056745701</c:v>
                </c:pt>
                <c:pt idx="212">
                  <c:v>2.3007643937520701</c:v>
                </c:pt>
                <c:pt idx="213">
                  <c:v>2.3027298635150797</c:v>
                </c:pt>
                <c:pt idx="214">
                  <c:v>2.3045736814493099</c:v>
                </c:pt>
                <c:pt idx="215">
                  <c:v>2.3062310407727153</c:v>
                </c:pt>
                <c:pt idx="216">
                  <c:v>2.3070130113431677</c:v>
                </c:pt>
                <c:pt idx="217">
                  <c:v>2.3096596235307989</c:v>
                </c:pt>
                <c:pt idx="218">
                  <c:v>2.3099736431206477</c:v>
                </c:pt>
                <c:pt idx="219">
                  <c:v>2.3156457769578833</c:v>
                </c:pt>
                <c:pt idx="220">
                  <c:v>2.3205331993577101</c:v>
                </c:pt>
                <c:pt idx="221">
                  <c:v>2.3214400875202177</c:v>
                </c:pt>
                <c:pt idx="222">
                  <c:v>2.3217358862389799</c:v>
                </c:pt>
                <c:pt idx="223">
                  <c:v>2.3283116206101102</c:v>
                </c:pt>
                <c:pt idx="224">
                  <c:v>2.333469609894141</c:v>
                </c:pt>
                <c:pt idx="225">
                  <c:v>2.3379395580472249</c:v>
                </c:pt>
                <c:pt idx="226">
                  <c:v>2.34102965497397</c:v>
                </c:pt>
                <c:pt idx="227">
                  <c:v>2.34108403984761</c:v>
                </c:pt>
                <c:pt idx="228">
                  <c:v>2.3414249130336633</c:v>
                </c:pt>
                <c:pt idx="229">
                  <c:v>2.3462197972813299</c:v>
                </c:pt>
                <c:pt idx="230">
                  <c:v>2.3469617385130799</c:v>
                </c:pt>
                <c:pt idx="231">
                  <c:v>2.3470659285327398</c:v>
                </c:pt>
                <c:pt idx="232">
                  <c:v>2.3490083850476577</c:v>
                </c:pt>
                <c:pt idx="233">
                  <c:v>2.3555168661435397</c:v>
                </c:pt>
                <c:pt idx="234">
                  <c:v>2.3581805799024353</c:v>
                </c:pt>
                <c:pt idx="235">
                  <c:v>2.3587327800238587</c:v>
                </c:pt>
                <c:pt idx="236">
                  <c:v>2.3602563849018643</c:v>
                </c:pt>
                <c:pt idx="237">
                  <c:v>2.3602704499390197</c:v>
                </c:pt>
                <c:pt idx="238">
                  <c:v>2.36083864969534</c:v>
                </c:pt>
                <c:pt idx="239">
                  <c:v>2.3618240829900201</c:v>
                </c:pt>
                <c:pt idx="240">
                  <c:v>2.3627328500206599</c:v>
                </c:pt>
                <c:pt idx="241">
                  <c:v>2.3647310610518959</c:v>
                </c:pt>
                <c:pt idx="242">
                  <c:v>2.3655737886956612</c:v>
                </c:pt>
                <c:pt idx="243">
                  <c:v>2.3666598056534367</c:v>
                </c:pt>
                <c:pt idx="244">
                  <c:v>2.3680494000189767</c:v>
                </c:pt>
                <c:pt idx="245">
                  <c:v>2.3683089589530901</c:v>
                </c:pt>
                <c:pt idx="246">
                  <c:v>2.3698048978033999</c:v>
                </c:pt>
                <c:pt idx="247">
                  <c:v>2.3721932817545701</c:v>
                </c:pt>
                <c:pt idx="248">
                  <c:v>2.3723217425491954</c:v>
                </c:pt>
                <c:pt idx="249">
                  <c:v>2.373810189524721</c:v>
                </c:pt>
                <c:pt idx="250">
                  <c:v>2.3759242840915702</c:v>
                </c:pt>
                <c:pt idx="251">
                  <c:v>2.3794155388357177</c:v>
                </c:pt>
                <c:pt idx="252">
                  <c:v>2.3798568102903643</c:v>
                </c:pt>
                <c:pt idx="253">
                  <c:v>2.3811627928374048</c:v>
                </c:pt>
                <c:pt idx="254">
                  <c:v>2.3820919668634399</c:v>
                </c:pt>
                <c:pt idx="255">
                  <c:v>2.3854478878519298</c:v>
                </c:pt>
                <c:pt idx="256">
                  <c:v>2.3859387861104899</c:v>
                </c:pt>
                <c:pt idx="257">
                  <c:v>2.3862237188177602</c:v>
                </c:pt>
                <c:pt idx="258">
                  <c:v>2.3925151278065653</c:v>
                </c:pt>
                <c:pt idx="259">
                  <c:v>2.3926788189968633</c:v>
                </c:pt>
                <c:pt idx="260">
                  <c:v>2.3929486125626043</c:v>
                </c:pt>
                <c:pt idx="261">
                  <c:v>2.3932374777134799</c:v>
                </c:pt>
                <c:pt idx="262">
                  <c:v>2.3944052896703267</c:v>
                </c:pt>
                <c:pt idx="263">
                  <c:v>2.3949115095039502</c:v>
                </c:pt>
                <c:pt idx="264">
                  <c:v>2.3954054837230561</c:v>
                </c:pt>
                <c:pt idx="265">
                  <c:v>2.3956682153988504</c:v>
                </c:pt>
                <c:pt idx="266">
                  <c:v>2.3962286128225867</c:v>
                </c:pt>
                <c:pt idx="267">
                  <c:v>2.3996778679916599</c:v>
                </c:pt>
                <c:pt idx="268">
                  <c:v>2.3997549164760987</c:v>
                </c:pt>
                <c:pt idx="269">
                  <c:v>2.4022142101681268</c:v>
                </c:pt>
                <c:pt idx="270">
                  <c:v>2.4046461808141348</c:v>
                </c:pt>
                <c:pt idx="271">
                  <c:v>2.40509250183162</c:v>
                </c:pt>
                <c:pt idx="272">
                  <c:v>2.4052768370656668</c:v>
                </c:pt>
                <c:pt idx="273">
                  <c:v>2.4074308306119554</c:v>
                </c:pt>
                <c:pt idx="274">
                  <c:v>2.4083198467062754</c:v>
                </c:pt>
                <c:pt idx="275">
                  <c:v>2.4085980401137199</c:v>
                </c:pt>
                <c:pt idx="276">
                  <c:v>2.4103564053776867</c:v>
                </c:pt>
                <c:pt idx="277">
                  <c:v>2.4115904748391377</c:v>
                </c:pt>
                <c:pt idx="278">
                  <c:v>2.4147125579859159</c:v>
                </c:pt>
                <c:pt idx="279">
                  <c:v>2.4153927051180277</c:v>
                </c:pt>
                <c:pt idx="280">
                  <c:v>2.4155367138956301</c:v>
                </c:pt>
                <c:pt idx="281">
                  <c:v>2.4156342917890901</c:v>
                </c:pt>
                <c:pt idx="282">
                  <c:v>2.4214806445844599</c:v>
                </c:pt>
                <c:pt idx="283">
                  <c:v>2.4229269185620499</c:v>
                </c:pt>
                <c:pt idx="284">
                  <c:v>2.42421714457224</c:v>
                </c:pt>
                <c:pt idx="285">
                  <c:v>2.4251558147930967</c:v>
                </c:pt>
                <c:pt idx="286">
                  <c:v>2.4258725289205998</c:v>
                </c:pt>
                <c:pt idx="287">
                  <c:v>2.4263949240767997</c:v>
                </c:pt>
                <c:pt idx="288">
                  <c:v>2.4350845045449301</c:v>
                </c:pt>
                <c:pt idx="289">
                  <c:v>2.4374196106800197</c:v>
                </c:pt>
                <c:pt idx="290">
                  <c:v>2.4417795261533599</c:v>
                </c:pt>
                <c:pt idx="291">
                  <c:v>2.4445083492398068</c:v>
                </c:pt>
                <c:pt idx="292">
                  <c:v>2.4474343327104449</c:v>
                </c:pt>
                <c:pt idx="293">
                  <c:v>2.4491282242504799</c:v>
                </c:pt>
                <c:pt idx="294">
                  <c:v>2.4516204090113267</c:v>
                </c:pt>
                <c:pt idx="295">
                  <c:v>2.4531988237414399</c:v>
                </c:pt>
                <c:pt idx="296">
                  <c:v>2.4544035512163753</c:v>
                </c:pt>
                <c:pt idx="297">
                  <c:v>2.4582516972815998</c:v>
                </c:pt>
                <c:pt idx="298">
                  <c:v>2.4611200996401901</c:v>
                </c:pt>
                <c:pt idx="299">
                  <c:v>2.4641043389718402</c:v>
                </c:pt>
                <c:pt idx="300">
                  <c:v>2.4705810581323897</c:v>
                </c:pt>
                <c:pt idx="301">
                  <c:v>2.4709303732265999</c:v>
                </c:pt>
                <c:pt idx="302">
                  <c:v>2.4732151497135653</c:v>
                </c:pt>
                <c:pt idx="303">
                  <c:v>2.5025966309761998</c:v>
                </c:pt>
                <c:pt idx="304">
                  <c:v>2.5111358639551997</c:v>
                </c:pt>
                <c:pt idx="305">
                  <c:v>2.5238308230236877</c:v>
                </c:pt>
                <c:pt idx="306">
                  <c:v>2.5295061860988453</c:v>
                </c:pt>
                <c:pt idx="307">
                  <c:v>2.5299220139359901</c:v>
                </c:pt>
                <c:pt idx="308">
                  <c:v>2.5334120639010997</c:v>
                </c:pt>
                <c:pt idx="309">
                  <c:v>2.5343325116886599</c:v>
                </c:pt>
                <c:pt idx="310">
                  <c:v>2.5348664225955853</c:v>
                </c:pt>
                <c:pt idx="311">
                  <c:v>2.5374748170132797</c:v>
                </c:pt>
                <c:pt idx="312">
                  <c:v>2.5393822631383998</c:v>
                </c:pt>
                <c:pt idx="313">
                  <c:v>2.5409625735176702</c:v>
                </c:pt>
                <c:pt idx="314">
                  <c:v>2.5418918340871999</c:v>
                </c:pt>
                <c:pt idx="315">
                  <c:v>2.5426378260281877</c:v>
                </c:pt>
                <c:pt idx="316">
                  <c:v>2.5450006886220202</c:v>
                </c:pt>
                <c:pt idx="317">
                  <c:v>2.5453134488647802</c:v>
                </c:pt>
                <c:pt idx="318">
                  <c:v>2.5473904911436498</c:v>
                </c:pt>
                <c:pt idx="319">
                  <c:v>2.5475143736284012</c:v>
                </c:pt>
                <c:pt idx="320">
                  <c:v>2.5477242154260007</c:v>
                </c:pt>
                <c:pt idx="321">
                  <c:v>2.5481521543199301</c:v>
                </c:pt>
                <c:pt idx="322">
                  <c:v>2.5505921733630177</c:v>
                </c:pt>
                <c:pt idx="323">
                  <c:v>2.5522131893920053</c:v>
                </c:pt>
                <c:pt idx="324">
                  <c:v>2.5531743415905979</c:v>
                </c:pt>
                <c:pt idx="325">
                  <c:v>2.5539042673596959</c:v>
                </c:pt>
                <c:pt idx="326">
                  <c:v>2.5545749932036443</c:v>
                </c:pt>
                <c:pt idx="327">
                  <c:v>2.5585629723390877</c:v>
                </c:pt>
                <c:pt idx="328">
                  <c:v>2.5597627470714954</c:v>
                </c:pt>
                <c:pt idx="329">
                  <c:v>2.5745721470724212</c:v>
                </c:pt>
                <c:pt idx="330">
                  <c:v>2.5816278484809083</c:v>
                </c:pt>
                <c:pt idx="331">
                  <c:v>2.5831077242999378</c:v>
                </c:pt>
                <c:pt idx="332">
                  <c:v>2.5850106921311302</c:v>
                </c:pt>
                <c:pt idx="333">
                  <c:v>2.5865484553775677</c:v>
                </c:pt>
                <c:pt idx="334">
                  <c:v>2.5875124773703848</c:v>
                </c:pt>
                <c:pt idx="335">
                  <c:v>2.58914387913152</c:v>
                </c:pt>
                <c:pt idx="336">
                  <c:v>2.5924404136881285</c:v>
                </c:pt>
                <c:pt idx="337">
                  <c:v>2.5930501062853502</c:v>
                </c:pt>
                <c:pt idx="338">
                  <c:v>2.5998162098930777</c:v>
                </c:pt>
                <c:pt idx="339">
                  <c:v>2.6033846685264228</c:v>
                </c:pt>
                <c:pt idx="340">
                  <c:v>2.60345272676817</c:v>
                </c:pt>
                <c:pt idx="341">
                  <c:v>2.6057436056346677</c:v>
                </c:pt>
                <c:pt idx="342">
                  <c:v>2.6083248710426092</c:v>
                </c:pt>
                <c:pt idx="343">
                  <c:v>2.6094134175250501</c:v>
                </c:pt>
                <c:pt idx="344">
                  <c:v>2.6130916200127801</c:v>
                </c:pt>
                <c:pt idx="345">
                  <c:v>2.6147138981392501</c:v>
                </c:pt>
                <c:pt idx="346">
                  <c:v>2.6156221137882709</c:v>
                </c:pt>
                <c:pt idx="347">
                  <c:v>2.6162654688691167</c:v>
                </c:pt>
                <c:pt idx="348">
                  <c:v>2.6251988717224783</c:v>
                </c:pt>
                <c:pt idx="349">
                  <c:v>2.6255199351185587</c:v>
                </c:pt>
                <c:pt idx="350">
                  <c:v>2.6264597756189301</c:v>
                </c:pt>
                <c:pt idx="351">
                  <c:v>2.6294662672809759</c:v>
                </c:pt>
                <c:pt idx="352">
                  <c:v>2.6295841573445449</c:v>
                </c:pt>
                <c:pt idx="353">
                  <c:v>2.6350929308887938</c:v>
                </c:pt>
                <c:pt idx="354">
                  <c:v>2.6362733263690767</c:v>
                </c:pt>
                <c:pt idx="355">
                  <c:v>2.6431342780157108</c:v>
                </c:pt>
                <c:pt idx="356">
                  <c:v>2.6435202448207207</c:v>
                </c:pt>
                <c:pt idx="357">
                  <c:v>2.6450747338671099</c:v>
                </c:pt>
                <c:pt idx="358">
                  <c:v>2.64543798385766</c:v>
                </c:pt>
                <c:pt idx="359">
                  <c:v>2.6461661362464302</c:v>
                </c:pt>
                <c:pt idx="360">
                  <c:v>2.6492316498410959</c:v>
                </c:pt>
                <c:pt idx="361">
                  <c:v>2.64990498335577</c:v>
                </c:pt>
                <c:pt idx="362">
                  <c:v>2.6508867483596359</c:v>
                </c:pt>
                <c:pt idx="363">
                  <c:v>2.6550578654592787</c:v>
                </c:pt>
                <c:pt idx="364">
                  <c:v>2.6569678731329001</c:v>
                </c:pt>
                <c:pt idx="365">
                  <c:v>2.6590088104180567</c:v>
                </c:pt>
                <c:pt idx="366">
                  <c:v>2.6602563975799698</c:v>
                </c:pt>
                <c:pt idx="367">
                  <c:v>2.6622427642733477</c:v>
                </c:pt>
                <c:pt idx="368">
                  <c:v>2.6691406508979454</c:v>
                </c:pt>
                <c:pt idx="369">
                  <c:v>2.6703053693012597</c:v>
                </c:pt>
                <c:pt idx="370">
                  <c:v>2.6740488553851587</c:v>
                </c:pt>
                <c:pt idx="371">
                  <c:v>2.6871387170803906</c:v>
                </c:pt>
                <c:pt idx="372">
                  <c:v>2.6935363341561098</c:v>
                </c:pt>
                <c:pt idx="373">
                  <c:v>2.6953510287781</c:v>
                </c:pt>
                <c:pt idx="374">
                  <c:v>2.6960855627026898</c:v>
                </c:pt>
                <c:pt idx="375">
                  <c:v>2.6984664572039501</c:v>
                </c:pt>
                <c:pt idx="376">
                  <c:v>2.6990943749907701</c:v>
                </c:pt>
                <c:pt idx="377">
                  <c:v>2.7001421631779996</c:v>
                </c:pt>
                <c:pt idx="378">
                  <c:v>2.70026385370622</c:v>
                </c:pt>
                <c:pt idx="379">
                  <c:v>2.7016705317114749</c:v>
                </c:pt>
                <c:pt idx="380">
                  <c:v>2.7074961651959648</c:v>
                </c:pt>
                <c:pt idx="381">
                  <c:v>2.7088927948852701</c:v>
                </c:pt>
                <c:pt idx="382">
                  <c:v>2.7090663771762702</c:v>
                </c:pt>
                <c:pt idx="383">
                  <c:v>2.7147956243848053</c:v>
                </c:pt>
                <c:pt idx="384">
                  <c:v>2.7150874816048467</c:v>
                </c:pt>
                <c:pt idx="385">
                  <c:v>2.7160334849100667</c:v>
                </c:pt>
                <c:pt idx="386">
                  <c:v>2.7190607713852102</c:v>
                </c:pt>
                <c:pt idx="387">
                  <c:v>2.71946908626711</c:v>
                </c:pt>
                <c:pt idx="388">
                  <c:v>2.7208957908293954</c:v>
                </c:pt>
                <c:pt idx="389">
                  <c:v>2.7229502154205401</c:v>
                </c:pt>
                <c:pt idx="390">
                  <c:v>2.7255950941909202</c:v>
                </c:pt>
                <c:pt idx="391">
                  <c:v>2.7258865085605612</c:v>
                </c:pt>
                <c:pt idx="392">
                  <c:v>2.7261288558100154</c:v>
                </c:pt>
                <c:pt idx="393">
                  <c:v>2.7284669177768199</c:v>
                </c:pt>
                <c:pt idx="394">
                  <c:v>2.7347920553911154</c:v>
                </c:pt>
                <c:pt idx="395">
                  <c:v>2.7373834870660154</c:v>
                </c:pt>
                <c:pt idx="396">
                  <c:v>2.7374257116028802</c:v>
                </c:pt>
                <c:pt idx="397">
                  <c:v>2.7391682140343301</c:v>
                </c:pt>
                <c:pt idx="398">
                  <c:v>2.7393247670302778</c:v>
                </c:pt>
                <c:pt idx="399">
                  <c:v>2.7395876020243164</c:v>
                </c:pt>
                <c:pt idx="400">
                  <c:v>2.7429200670482001</c:v>
                </c:pt>
                <c:pt idx="401">
                  <c:v>2.7434982629117259</c:v>
                </c:pt>
                <c:pt idx="402">
                  <c:v>2.74428991678877</c:v>
                </c:pt>
                <c:pt idx="403">
                  <c:v>2.7455228806466812</c:v>
                </c:pt>
                <c:pt idx="404">
                  <c:v>2.7460145308954353</c:v>
                </c:pt>
                <c:pt idx="405">
                  <c:v>2.7464964192851267</c:v>
                </c:pt>
                <c:pt idx="406">
                  <c:v>2.7485273736185212</c:v>
                </c:pt>
                <c:pt idx="407">
                  <c:v>2.7518894431647367</c:v>
                </c:pt>
                <c:pt idx="408">
                  <c:v>2.75230432086465</c:v>
                </c:pt>
                <c:pt idx="409">
                  <c:v>2.7542913765966559</c:v>
                </c:pt>
                <c:pt idx="410">
                  <c:v>2.7579690073462402</c:v>
                </c:pt>
                <c:pt idx="411">
                  <c:v>2.75876962743865</c:v>
                </c:pt>
                <c:pt idx="412">
                  <c:v>2.7596713472082199</c:v>
                </c:pt>
                <c:pt idx="413">
                  <c:v>2.7608506905397077</c:v>
                </c:pt>
                <c:pt idx="414">
                  <c:v>2.7623173822416254</c:v>
                </c:pt>
                <c:pt idx="415">
                  <c:v>2.76267596002045</c:v>
                </c:pt>
                <c:pt idx="416">
                  <c:v>2.7640886800404401</c:v>
                </c:pt>
                <c:pt idx="417">
                  <c:v>2.76442319553425</c:v>
                </c:pt>
                <c:pt idx="418">
                  <c:v>2.7652679972496101</c:v>
                </c:pt>
                <c:pt idx="419">
                  <c:v>2.7653968400658449</c:v>
                </c:pt>
                <c:pt idx="420">
                  <c:v>2.7661394620769459</c:v>
                </c:pt>
                <c:pt idx="421">
                  <c:v>2.7661800227827178</c:v>
                </c:pt>
                <c:pt idx="422">
                  <c:v>2.7671836255415978</c:v>
                </c:pt>
                <c:pt idx="423">
                  <c:v>2.7672038768544978</c:v>
                </c:pt>
                <c:pt idx="424">
                  <c:v>2.76814769210928</c:v>
                </c:pt>
                <c:pt idx="425">
                  <c:v>2.7684363352486399</c:v>
                </c:pt>
                <c:pt idx="426">
                  <c:v>2.7705922335456199</c:v>
                </c:pt>
                <c:pt idx="427">
                  <c:v>2.7713747116415393</c:v>
                </c:pt>
                <c:pt idx="428">
                  <c:v>2.7715709756030997</c:v>
                </c:pt>
                <c:pt idx="429">
                  <c:v>2.7723474928726102</c:v>
                </c:pt>
                <c:pt idx="430">
                  <c:v>2.7729495701587967</c:v>
                </c:pt>
                <c:pt idx="431">
                  <c:v>2.7738235851665154</c:v>
                </c:pt>
                <c:pt idx="432">
                  <c:v>2.7761586091177053</c:v>
                </c:pt>
                <c:pt idx="433">
                  <c:v>2.776182989118841</c:v>
                </c:pt>
                <c:pt idx="434">
                  <c:v>2.7765311664414654</c:v>
                </c:pt>
                <c:pt idx="435">
                  <c:v>2.7795123785726159</c:v>
                </c:pt>
                <c:pt idx="436">
                  <c:v>2.7821231009556002</c:v>
                </c:pt>
                <c:pt idx="437">
                  <c:v>2.7842852655879597</c:v>
                </c:pt>
                <c:pt idx="438">
                  <c:v>2.7854611302194701</c:v>
                </c:pt>
                <c:pt idx="439">
                  <c:v>2.7857080618054559</c:v>
                </c:pt>
                <c:pt idx="440">
                  <c:v>2.7863003406589049</c:v>
                </c:pt>
                <c:pt idx="441">
                  <c:v>2.7867788570082399</c:v>
                </c:pt>
                <c:pt idx="442">
                  <c:v>2.7890757768791699</c:v>
                </c:pt>
                <c:pt idx="443">
                  <c:v>2.7898329992682043</c:v>
                </c:pt>
                <c:pt idx="444">
                  <c:v>2.7900667847820801</c:v>
                </c:pt>
                <c:pt idx="445">
                  <c:v>2.79093211655809</c:v>
                </c:pt>
                <c:pt idx="446">
                  <c:v>2.7919089795496443</c:v>
                </c:pt>
                <c:pt idx="447">
                  <c:v>2.79216171322369</c:v>
                </c:pt>
                <c:pt idx="448">
                  <c:v>2.79274459670807</c:v>
                </c:pt>
                <c:pt idx="449">
                  <c:v>2.7929373297626499</c:v>
                </c:pt>
                <c:pt idx="450">
                  <c:v>2.7933488206682067</c:v>
                </c:pt>
                <c:pt idx="451">
                  <c:v>2.7941801038325602</c:v>
                </c:pt>
                <c:pt idx="452">
                  <c:v>2.79480723004554</c:v>
                </c:pt>
                <c:pt idx="453">
                  <c:v>2.7948839018919354</c:v>
                </c:pt>
                <c:pt idx="454">
                  <c:v>2.79496610697618</c:v>
                </c:pt>
                <c:pt idx="455">
                  <c:v>2.7961678522134754</c:v>
                </c:pt>
                <c:pt idx="456">
                  <c:v>2.7961731409752399</c:v>
                </c:pt>
                <c:pt idx="457">
                  <c:v>2.79747801282014</c:v>
                </c:pt>
                <c:pt idx="458">
                  <c:v>2.79834169935208</c:v>
                </c:pt>
                <c:pt idx="459">
                  <c:v>2.7987339074007553</c:v>
                </c:pt>
                <c:pt idx="460">
                  <c:v>2.7996213678693453</c:v>
                </c:pt>
                <c:pt idx="461">
                  <c:v>2.8020034438944053</c:v>
                </c:pt>
                <c:pt idx="462">
                  <c:v>2.8022577093051453</c:v>
                </c:pt>
                <c:pt idx="463">
                  <c:v>2.8024316818556598</c:v>
                </c:pt>
                <c:pt idx="464">
                  <c:v>2.8039218856221959</c:v>
                </c:pt>
                <c:pt idx="465">
                  <c:v>2.8058975049839399</c:v>
                </c:pt>
                <c:pt idx="466">
                  <c:v>2.8067065877220299</c:v>
                </c:pt>
                <c:pt idx="467">
                  <c:v>2.8110308398376267</c:v>
                </c:pt>
                <c:pt idx="468">
                  <c:v>2.8128214693455567</c:v>
                </c:pt>
                <c:pt idx="469">
                  <c:v>2.8171385049442867</c:v>
                </c:pt>
                <c:pt idx="470">
                  <c:v>2.8311679903705467</c:v>
                </c:pt>
                <c:pt idx="471">
                  <c:v>2.8497961736391177</c:v>
                </c:pt>
                <c:pt idx="472">
                  <c:v>2.8526128151548789</c:v>
                </c:pt>
                <c:pt idx="473">
                  <c:v>2.8543550130932389</c:v>
                </c:pt>
                <c:pt idx="474">
                  <c:v>2.8560274559197243</c:v>
                </c:pt>
                <c:pt idx="475">
                  <c:v>2.8574222723961902</c:v>
                </c:pt>
                <c:pt idx="476">
                  <c:v>2.8588325277860198</c:v>
                </c:pt>
                <c:pt idx="477">
                  <c:v>2.8603950087819578</c:v>
                </c:pt>
                <c:pt idx="478">
                  <c:v>2.8624397262335797</c:v>
                </c:pt>
                <c:pt idx="479">
                  <c:v>2.8677727151092598</c:v>
                </c:pt>
                <c:pt idx="480">
                  <c:v>2.8690589607429993</c:v>
                </c:pt>
                <c:pt idx="481">
                  <c:v>2.8712075519585101</c:v>
                </c:pt>
                <c:pt idx="482">
                  <c:v>2.8718570537259867</c:v>
                </c:pt>
                <c:pt idx="483">
                  <c:v>2.8740773788259801</c:v>
                </c:pt>
                <c:pt idx="484">
                  <c:v>2.8770863586495099</c:v>
                </c:pt>
                <c:pt idx="485">
                  <c:v>2.8844296047242377</c:v>
                </c:pt>
                <c:pt idx="486">
                  <c:v>2.8850345063055554</c:v>
                </c:pt>
                <c:pt idx="487">
                  <c:v>2.8865585352597805</c:v>
                </c:pt>
                <c:pt idx="488">
                  <c:v>2.8876777499820654</c:v>
                </c:pt>
                <c:pt idx="489">
                  <c:v>2.8883606287196399</c:v>
                </c:pt>
                <c:pt idx="490">
                  <c:v>2.8945892177751502</c:v>
                </c:pt>
                <c:pt idx="491">
                  <c:v>2.9212422477438067</c:v>
                </c:pt>
                <c:pt idx="492">
                  <c:v>2.9239842496064208</c:v>
                </c:pt>
                <c:pt idx="493">
                  <c:v>2.92937987090566</c:v>
                </c:pt>
                <c:pt idx="494">
                  <c:v>2.9418987853368197</c:v>
                </c:pt>
                <c:pt idx="495">
                  <c:v>2.9543704899760277</c:v>
                </c:pt>
                <c:pt idx="496">
                  <c:v>2.9714200489967699</c:v>
                </c:pt>
                <c:pt idx="497">
                  <c:v>2.9798112137906667</c:v>
                </c:pt>
                <c:pt idx="498">
                  <c:v>2.98039838345148</c:v>
                </c:pt>
                <c:pt idx="499">
                  <c:v>2.9823527701554098</c:v>
                </c:pt>
                <c:pt idx="500">
                  <c:v>2.9984215883618401</c:v>
                </c:pt>
                <c:pt idx="501">
                  <c:v>3.0066899866159997</c:v>
                </c:pt>
                <c:pt idx="502">
                  <c:v>3.0096079886029754</c:v>
                </c:pt>
                <c:pt idx="503">
                  <c:v>3.0104441294004967</c:v>
                </c:pt>
                <c:pt idx="504">
                  <c:v>3.0125430030743967</c:v>
                </c:pt>
                <c:pt idx="505">
                  <c:v>3.01438450562806</c:v>
                </c:pt>
                <c:pt idx="506">
                  <c:v>3.0144521328894367</c:v>
                </c:pt>
                <c:pt idx="507">
                  <c:v>3.0145118808455353</c:v>
                </c:pt>
                <c:pt idx="508">
                  <c:v>3.0145551426821</c:v>
                </c:pt>
                <c:pt idx="509">
                  <c:v>3.0153796558834998</c:v>
                </c:pt>
                <c:pt idx="510">
                  <c:v>3.0155649736445853</c:v>
                </c:pt>
                <c:pt idx="511">
                  <c:v>3.0160637594990987</c:v>
                </c:pt>
                <c:pt idx="512">
                  <c:v>3.0170266451316801</c:v>
                </c:pt>
                <c:pt idx="513">
                  <c:v>3.0188523492325867</c:v>
                </c:pt>
                <c:pt idx="514">
                  <c:v>3.0192530215894067</c:v>
                </c:pt>
                <c:pt idx="515">
                  <c:v>3.0194334452651477</c:v>
                </c:pt>
                <c:pt idx="516">
                  <c:v>3.0210013357008667</c:v>
                </c:pt>
                <c:pt idx="517">
                  <c:v>3.0251026574873578</c:v>
                </c:pt>
                <c:pt idx="518">
                  <c:v>3.0258914264012198</c:v>
                </c:pt>
                <c:pt idx="519">
                  <c:v>3.05967990762033</c:v>
                </c:pt>
                <c:pt idx="520">
                  <c:v>3.0676604709437187</c:v>
                </c:pt>
                <c:pt idx="521">
                  <c:v>3.0680062974777011</c:v>
                </c:pt>
                <c:pt idx="522">
                  <c:v>3.0878592109023648</c:v>
                </c:pt>
                <c:pt idx="523">
                  <c:v>3.1003419406807353</c:v>
                </c:pt>
                <c:pt idx="524">
                  <c:v>3.1124174837563667</c:v>
                </c:pt>
                <c:pt idx="525">
                  <c:v>3.1266641084352398</c:v>
                </c:pt>
                <c:pt idx="526">
                  <c:v>3.1405925152754559</c:v>
                </c:pt>
                <c:pt idx="527">
                  <c:v>3.15068270168896</c:v>
                </c:pt>
                <c:pt idx="528">
                  <c:v>3.1927307492844754</c:v>
                </c:pt>
                <c:pt idx="529">
                  <c:v>3.2057991206424412</c:v>
                </c:pt>
                <c:pt idx="530">
                  <c:v>3.2250673213169154</c:v>
                </c:pt>
                <c:pt idx="531">
                  <c:v>3.2365767624516169</c:v>
                </c:pt>
              </c:numCache>
            </c:numRef>
          </c:xVal>
          <c:yVal>
            <c:numRef>
              <c:f>s!$AB$2:$AB$850</c:f>
              <c:numCache>
                <c:formatCode>General</c:formatCode>
                <c:ptCount val="849"/>
                <c:pt idx="0">
                  <c:v>2.7645000000000048</c:v>
                </c:pt>
                <c:pt idx="1">
                  <c:v>2.5139999999999998</c:v>
                </c:pt>
                <c:pt idx="2">
                  <c:v>28.1</c:v>
                </c:pt>
                <c:pt idx="3">
                  <c:v>7.68</c:v>
                </c:pt>
                <c:pt idx="4">
                  <c:v>520</c:v>
                </c:pt>
                <c:pt idx="5">
                  <c:v>30.4</c:v>
                </c:pt>
                <c:pt idx="6">
                  <c:v>4.1369999999999996</c:v>
                </c:pt>
                <c:pt idx="7">
                  <c:v>2.67</c:v>
                </c:pt>
                <c:pt idx="8">
                  <c:v>40.770000000000003</c:v>
                </c:pt>
                <c:pt idx="9">
                  <c:v>27.4</c:v>
                </c:pt>
                <c:pt idx="10">
                  <c:v>5.0169999999999995</c:v>
                </c:pt>
                <c:pt idx="11">
                  <c:v>3.52</c:v>
                </c:pt>
                <c:pt idx="12">
                  <c:v>10.092000000000002</c:v>
                </c:pt>
                <c:pt idx="13">
                  <c:v>14.904</c:v>
                </c:pt>
                <c:pt idx="14">
                  <c:v>73</c:v>
                </c:pt>
                <c:pt idx="15">
                  <c:v>6.8038999999999996</c:v>
                </c:pt>
                <c:pt idx="16">
                  <c:v>6.3339999999999996</c:v>
                </c:pt>
                <c:pt idx="17">
                  <c:v>2.5192999999999977</c:v>
                </c:pt>
                <c:pt idx="18">
                  <c:v>2.3889999999999998</c:v>
                </c:pt>
                <c:pt idx="19">
                  <c:v>2.6236000000000002</c:v>
                </c:pt>
                <c:pt idx="20">
                  <c:v>4.1259999999999888</c:v>
                </c:pt>
                <c:pt idx="21">
                  <c:v>3.4847999999999999</c:v>
                </c:pt>
                <c:pt idx="22">
                  <c:v>1.2</c:v>
                </c:pt>
                <c:pt idx="23">
                  <c:v>5.2220399999999945</c:v>
                </c:pt>
                <c:pt idx="24">
                  <c:v>7.319</c:v>
                </c:pt>
                <c:pt idx="25">
                  <c:v>2.3909999999999987</c:v>
                </c:pt>
                <c:pt idx="26">
                  <c:v>12.132</c:v>
                </c:pt>
                <c:pt idx="27">
                  <c:v>33.644000000000005</c:v>
                </c:pt>
                <c:pt idx="28">
                  <c:v>4.9567000000000014</c:v>
                </c:pt>
                <c:pt idx="29">
                  <c:v>6.0561999999999996</c:v>
                </c:pt>
                <c:pt idx="30">
                  <c:v>2.5998999999999977</c:v>
                </c:pt>
                <c:pt idx="31">
                  <c:v>10.1995</c:v>
                </c:pt>
                <c:pt idx="32">
                  <c:v>5.3015999999999996</c:v>
                </c:pt>
                <c:pt idx="33">
                  <c:v>8.4958000000000027</c:v>
                </c:pt>
                <c:pt idx="34">
                  <c:v>2.8694999999999977</c:v>
                </c:pt>
                <c:pt idx="35">
                  <c:v>2.8449999999999998</c:v>
                </c:pt>
                <c:pt idx="36">
                  <c:v>5.2700000000000014</c:v>
                </c:pt>
                <c:pt idx="37">
                  <c:v>6.5039999999999996</c:v>
                </c:pt>
                <c:pt idx="38">
                  <c:v>8.5720000000000027</c:v>
                </c:pt>
                <c:pt idx="39">
                  <c:v>5.7515999999999998</c:v>
                </c:pt>
                <c:pt idx="40">
                  <c:v>3.0995999999999997</c:v>
                </c:pt>
                <c:pt idx="41">
                  <c:v>9.3450000000000006</c:v>
                </c:pt>
                <c:pt idx="42">
                  <c:v>3.0649999999999999</c:v>
                </c:pt>
                <c:pt idx="43">
                  <c:v>3.8439999999999999</c:v>
                </c:pt>
                <c:pt idx="44">
                  <c:v>11.4</c:v>
                </c:pt>
                <c:pt idx="45">
                  <c:v>6</c:v>
                </c:pt>
                <c:pt idx="46">
                  <c:v>2.8919999999999977</c:v>
                </c:pt>
                <c:pt idx="47">
                  <c:v>35.9</c:v>
                </c:pt>
                <c:pt idx="48">
                  <c:v>3.0209999999999999</c:v>
                </c:pt>
                <c:pt idx="49">
                  <c:v>7.11099999999999</c:v>
                </c:pt>
                <c:pt idx="50">
                  <c:v>3.782</c:v>
                </c:pt>
                <c:pt idx="51">
                  <c:v>2.2319</c:v>
                </c:pt>
                <c:pt idx="52">
                  <c:v>5.9589999999999996</c:v>
                </c:pt>
                <c:pt idx="53">
                  <c:v>3.5</c:v>
                </c:pt>
                <c:pt idx="54">
                  <c:v>2.6665999999999999</c:v>
                </c:pt>
                <c:pt idx="55">
                  <c:v>29</c:v>
                </c:pt>
                <c:pt idx="56">
                  <c:v>5.2896000000000107</c:v>
                </c:pt>
                <c:pt idx="57">
                  <c:v>7.2461200000000003</c:v>
                </c:pt>
                <c:pt idx="58">
                  <c:v>38.6</c:v>
                </c:pt>
                <c:pt idx="59">
                  <c:v>34.49</c:v>
                </c:pt>
                <c:pt idx="60">
                  <c:v>2.3580999999999968</c:v>
                </c:pt>
                <c:pt idx="61">
                  <c:v>2.3279999999999998</c:v>
                </c:pt>
                <c:pt idx="62">
                  <c:v>17.5</c:v>
                </c:pt>
                <c:pt idx="63">
                  <c:v>40.553000000000004</c:v>
                </c:pt>
                <c:pt idx="64">
                  <c:v>280</c:v>
                </c:pt>
                <c:pt idx="65">
                  <c:v>2.5327999999999977</c:v>
                </c:pt>
                <c:pt idx="66">
                  <c:v>2.5041000000000002</c:v>
                </c:pt>
                <c:pt idx="67">
                  <c:v>418</c:v>
                </c:pt>
                <c:pt idx="68">
                  <c:v>2.5488</c:v>
                </c:pt>
                <c:pt idx="69">
                  <c:v>4.2096000000000098</c:v>
                </c:pt>
                <c:pt idx="70">
                  <c:v>3.2010999999999998</c:v>
                </c:pt>
                <c:pt idx="71">
                  <c:v>2.5141</c:v>
                </c:pt>
                <c:pt idx="72">
                  <c:v>4.7949999999999955</c:v>
                </c:pt>
                <c:pt idx="73">
                  <c:v>38.143000000000001</c:v>
                </c:pt>
                <c:pt idx="74">
                  <c:v>2.206</c:v>
                </c:pt>
                <c:pt idx="75">
                  <c:v>5.2069999999999999</c:v>
                </c:pt>
                <c:pt idx="76">
                  <c:v>2.5678000000000001</c:v>
                </c:pt>
                <c:pt idx="77">
                  <c:v>2.4781999999999997</c:v>
                </c:pt>
                <c:pt idx="78">
                  <c:v>2.4</c:v>
                </c:pt>
                <c:pt idx="79">
                  <c:v>140</c:v>
                </c:pt>
                <c:pt idx="80">
                  <c:v>2.5739999999999998</c:v>
                </c:pt>
                <c:pt idx="81">
                  <c:v>5.1989999999999945</c:v>
                </c:pt>
                <c:pt idx="82">
                  <c:v>27.446000000000002</c:v>
                </c:pt>
                <c:pt idx="83">
                  <c:v>3.8909999999999987</c:v>
                </c:pt>
                <c:pt idx="84">
                  <c:v>2.9499999999999997</c:v>
                </c:pt>
                <c:pt idx="85">
                  <c:v>3.5594999999999977</c:v>
                </c:pt>
                <c:pt idx="86">
                  <c:v>3.0249999999999999</c:v>
                </c:pt>
                <c:pt idx="87">
                  <c:v>12.056000000000004</c:v>
                </c:pt>
                <c:pt idx="88">
                  <c:v>2.5161999999999987</c:v>
                </c:pt>
                <c:pt idx="89">
                  <c:v>75</c:v>
                </c:pt>
                <c:pt idx="90">
                  <c:v>24</c:v>
                </c:pt>
                <c:pt idx="91">
                  <c:v>3.1787000000000001</c:v>
                </c:pt>
                <c:pt idx="92">
                  <c:v>2.573</c:v>
                </c:pt>
                <c:pt idx="93">
                  <c:v>2.6890000000000001</c:v>
                </c:pt>
                <c:pt idx="94">
                  <c:v>149.4</c:v>
                </c:pt>
                <c:pt idx="95">
                  <c:v>6.825999999999989</c:v>
                </c:pt>
                <c:pt idx="96">
                  <c:v>11.1</c:v>
                </c:pt>
                <c:pt idx="97">
                  <c:v>4.78</c:v>
                </c:pt>
                <c:pt idx="98">
                  <c:v>26</c:v>
                </c:pt>
                <c:pt idx="99">
                  <c:v>129.51</c:v>
                </c:pt>
                <c:pt idx="100">
                  <c:v>4.2329999999999997</c:v>
                </c:pt>
                <c:pt idx="101">
                  <c:v>4.0728</c:v>
                </c:pt>
                <c:pt idx="102">
                  <c:v>7.54</c:v>
                </c:pt>
                <c:pt idx="103">
                  <c:v>6.8119999999999985</c:v>
                </c:pt>
                <c:pt idx="104">
                  <c:v>4.4485999999999999</c:v>
                </c:pt>
                <c:pt idx="105">
                  <c:v>2.5537999999999998</c:v>
                </c:pt>
                <c:pt idx="106">
                  <c:v>4.3479999999999945</c:v>
                </c:pt>
                <c:pt idx="107">
                  <c:v>139.79</c:v>
                </c:pt>
                <c:pt idx="108">
                  <c:v>2.5699900000000002</c:v>
                </c:pt>
                <c:pt idx="109">
                  <c:v>3.2680000000000002</c:v>
                </c:pt>
                <c:pt idx="110">
                  <c:v>5.585</c:v>
                </c:pt>
                <c:pt idx="111">
                  <c:v>3.4915999999999987</c:v>
                </c:pt>
                <c:pt idx="112">
                  <c:v>5.3501099999999955</c:v>
                </c:pt>
                <c:pt idx="113">
                  <c:v>3.5495000000000001</c:v>
                </c:pt>
                <c:pt idx="114">
                  <c:v>11.236999999999998</c:v>
                </c:pt>
                <c:pt idx="115">
                  <c:v>12.3</c:v>
                </c:pt>
                <c:pt idx="116">
                  <c:v>7.49</c:v>
                </c:pt>
                <c:pt idx="117">
                  <c:v>5.5</c:v>
                </c:pt>
                <c:pt idx="118">
                  <c:v>2.4605999999999999</c:v>
                </c:pt>
                <c:pt idx="119">
                  <c:v>5.2564000000000002</c:v>
                </c:pt>
                <c:pt idx="120">
                  <c:v>18</c:v>
                </c:pt>
                <c:pt idx="121">
                  <c:v>2.988</c:v>
                </c:pt>
                <c:pt idx="122">
                  <c:v>4.8719999999999999</c:v>
                </c:pt>
                <c:pt idx="123">
                  <c:v>66.7</c:v>
                </c:pt>
                <c:pt idx="124">
                  <c:v>5.4329999999999998</c:v>
                </c:pt>
                <c:pt idx="125">
                  <c:v>100</c:v>
                </c:pt>
                <c:pt idx="126">
                  <c:v>20</c:v>
                </c:pt>
                <c:pt idx="127">
                  <c:v>11.893000000000002</c:v>
                </c:pt>
                <c:pt idx="128">
                  <c:v>7.5839999999999996</c:v>
                </c:pt>
                <c:pt idx="129">
                  <c:v>18</c:v>
                </c:pt>
                <c:pt idx="130">
                  <c:v>5.2008000000000001</c:v>
                </c:pt>
                <c:pt idx="131">
                  <c:v>3.0360999999999967</c:v>
                </c:pt>
                <c:pt idx="132">
                  <c:v>6.484</c:v>
                </c:pt>
                <c:pt idx="133">
                  <c:v>6.1119999999999965</c:v>
                </c:pt>
                <c:pt idx="134">
                  <c:v>5.7619999999999996</c:v>
                </c:pt>
                <c:pt idx="135">
                  <c:v>5.7889999999999997</c:v>
                </c:pt>
                <c:pt idx="136">
                  <c:v>5.3378999999999985</c:v>
                </c:pt>
                <c:pt idx="137">
                  <c:v>10.370000000000006</c:v>
                </c:pt>
                <c:pt idx="138">
                  <c:v>5.4939999999999998</c:v>
                </c:pt>
                <c:pt idx="139">
                  <c:v>7.0419999999999998</c:v>
                </c:pt>
                <c:pt idx="140">
                  <c:v>1060</c:v>
                </c:pt>
                <c:pt idx="141">
                  <c:v>19.795000000000002</c:v>
                </c:pt>
                <c:pt idx="142">
                  <c:v>14.237999999999998</c:v>
                </c:pt>
                <c:pt idx="143">
                  <c:v>15</c:v>
                </c:pt>
                <c:pt idx="144">
                  <c:v>94.432000000000002</c:v>
                </c:pt>
                <c:pt idx="145">
                  <c:v>5.4615999999999998</c:v>
                </c:pt>
                <c:pt idx="146">
                  <c:v>5.9287999999999998</c:v>
                </c:pt>
                <c:pt idx="147">
                  <c:v>2.9959999999999987</c:v>
                </c:pt>
                <c:pt idx="148">
                  <c:v>2.9545999999999997</c:v>
                </c:pt>
                <c:pt idx="149">
                  <c:v>3.1</c:v>
                </c:pt>
                <c:pt idx="150">
                  <c:v>4.50474</c:v>
                </c:pt>
                <c:pt idx="151">
                  <c:v>25.1</c:v>
                </c:pt>
                <c:pt idx="152">
                  <c:v>3.2641000000000053</c:v>
                </c:pt>
                <c:pt idx="153">
                  <c:v>25.885000000000002</c:v>
                </c:pt>
                <c:pt idx="154">
                  <c:v>6.94</c:v>
                </c:pt>
                <c:pt idx="155">
                  <c:v>308</c:v>
                </c:pt>
                <c:pt idx="156">
                  <c:v>8.7800000000000011</c:v>
                </c:pt>
                <c:pt idx="157">
                  <c:v>7.4569999999999999</c:v>
                </c:pt>
                <c:pt idx="158">
                  <c:v>2.8779999999999997</c:v>
                </c:pt>
                <c:pt idx="159">
                  <c:v>2.4496699999999967</c:v>
                </c:pt>
                <c:pt idx="160">
                  <c:v>4.0430000000000001</c:v>
                </c:pt>
                <c:pt idx="161">
                  <c:v>4.6583999999999985</c:v>
                </c:pt>
                <c:pt idx="162">
                  <c:v>4.8887999999999998</c:v>
                </c:pt>
                <c:pt idx="163">
                  <c:v>11.893000000000002</c:v>
                </c:pt>
                <c:pt idx="164">
                  <c:v>11.49</c:v>
                </c:pt>
                <c:pt idx="165">
                  <c:v>12.605</c:v>
                </c:pt>
                <c:pt idx="166">
                  <c:v>9.4</c:v>
                </c:pt>
                <c:pt idx="167">
                  <c:v>5.92</c:v>
                </c:pt>
                <c:pt idx="168">
                  <c:v>14.58</c:v>
                </c:pt>
                <c:pt idx="169">
                  <c:v>2.7097000000000002</c:v>
                </c:pt>
                <c:pt idx="170">
                  <c:v>3.2692999999999999</c:v>
                </c:pt>
                <c:pt idx="171">
                  <c:v>6.1049999999999898</c:v>
                </c:pt>
                <c:pt idx="172">
                  <c:v>3.577</c:v>
                </c:pt>
                <c:pt idx="173">
                  <c:v>3.79</c:v>
                </c:pt>
                <c:pt idx="174">
                  <c:v>8.2166000000000015</c:v>
                </c:pt>
                <c:pt idx="175">
                  <c:v>5.4279999999999955</c:v>
                </c:pt>
                <c:pt idx="176">
                  <c:v>3.3101599999999967</c:v>
                </c:pt>
                <c:pt idx="177">
                  <c:v>2.7359999999999998</c:v>
                </c:pt>
                <c:pt idx="178">
                  <c:v>2.72</c:v>
                </c:pt>
                <c:pt idx="179">
                  <c:v>3.1177000000000001</c:v>
                </c:pt>
                <c:pt idx="180">
                  <c:v>26</c:v>
                </c:pt>
                <c:pt idx="181">
                  <c:v>3.2269999999999999</c:v>
                </c:pt>
                <c:pt idx="182">
                  <c:v>131.30000000000001</c:v>
                </c:pt>
                <c:pt idx="183">
                  <c:v>64.23</c:v>
                </c:pt>
                <c:pt idx="184">
                  <c:v>2.569</c:v>
                </c:pt>
                <c:pt idx="185">
                  <c:v>3.48</c:v>
                </c:pt>
                <c:pt idx="186">
                  <c:v>7.32099999999999</c:v>
                </c:pt>
                <c:pt idx="187">
                  <c:v>8</c:v>
                </c:pt>
                <c:pt idx="188">
                  <c:v>4.5199999999999996</c:v>
                </c:pt>
                <c:pt idx="189">
                  <c:v>4.4762000000000128</c:v>
                </c:pt>
                <c:pt idx="190">
                  <c:v>118</c:v>
                </c:pt>
                <c:pt idx="191">
                  <c:v>7.4568000000000003</c:v>
                </c:pt>
                <c:pt idx="192">
                  <c:v>7.8849999999999945</c:v>
                </c:pt>
                <c:pt idx="193">
                  <c:v>3.9683000000000002</c:v>
                </c:pt>
                <c:pt idx="194">
                  <c:v>8.91</c:v>
                </c:pt>
                <c:pt idx="195">
                  <c:v>12</c:v>
                </c:pt>
                <c:pt idx="196">
                  <c:v>6.35</c:v>
                </c:pt>
                <c:pt idx="197">
                  <c:v>5.6599999999999975</c:v>
                </c:pt>
                <c:pt idx="198">
                  <c:v>3.1381000000000001</c:v>
                </c:pt>
                <c:pt idx="199">
                  <c:v>3.6480800000000002</c:v>
                </c:pt>
                <c:pt idx="200">
                  <c:v>3.4899999999999998</c:v>
                </c:pt>
                <c:pt idx="201">
                  <c:v>0.48650000000000032</c:v>
                </c:pt>
                <c:pt idx="202">
                  <c:v>7.4420000000000002</c:v>
                </c:pt>
                <c:pt idx="203">
                  <c:v>7.74</c:v>
                </c:pt>
                <c:pt idx="204">
                  <c:v>5</c:v>
                </c:pt>
                <c:pt idx="205">
                  <c:v>321</c:v>
                </c:pt>
                <c:pt idx="206">
                  <c:v>78.849999999999994</c:v>
                </c:pt>
                <c:pt idx="207">
                  <c:v>7.4</c:v>
                </c:pt>
                <c:pt idx="208">
                  <c:v>2.8329999999999953</c:v>
                </c:pt>
                <c:pt idx="209">
                  <c:v>14.03</c:v>
                </c:pt>
                <c:pt idx="210">
                  <c:v>3.5379999999999998</c:v>
                </c:pt>
                <c:pt idx="211">
                  <c:v>11.57</c:v>
                </c:pt>
                <c:pt idx="212">
                  <c:v>3.0125999999999977</c:v>
                </c:pt>
                <c:pt idx="213">
                  <c:v>8.9940000000000015</c:v>
                </c:pt>
                <c:pt idx="214">
                  <c:v>8.7690000000000001</c:v>
                </c:pt>
                <c:pt idx="215">
                  <c:v>6.6</c:v>
                </c:pt>
                <c:pt idx="216">
                  <c:v>6.423</c:v>
                </c:pt>
                <c:pt idx="217">
                  <c:v>5.1890000000000001</c:v>
                </c:pt>
                <c:pt idx="218">
                  <c:v>2.3016999999999967</c:v>
                </c:pt>
                <c:pt idx="219">
                  <c:v>6.9639999999999995</c:v>
                </c:pt>
                <c:pt idx="220">
                  <c:v>26.390999999999988</c:v>
                </c:pt>
                <c:pt idx="221">
                  <c:v>24</c:v>
                </c:pt>
                <c:pt idx="222">
                  <c:v>6.4029999999999996</c:v>
                </c:pt>
                <c:pt idx="223">
                  <c:v>9.8500000000000068</c:v>
                </c:pt>
                <c:pt idx="224">
                  <c:v>8.6599000000000004</c:v>
                </c:pt>
                <c:pt idx="225">
                  <c:v>3.3453999999999997</c:v>
                </c:pt>
                <c:pt idx="226">
                  <c:v>2.4399499999999943</c:v>
                </c:pt>
                <c:pt idx="227">
                  <c:v>26.37</c:v>
                </c:pt>
                <c:pt idx="228">
                  <c:v>226.4</c:v>
                </c:pt>
                <c:pt idx="229">
                  <c:v>4.5527169999999897</c:v>
                </c:pt>
                <c:pt idx="230">
                  <c:v>10.408200000000001</c:v>
                </c:pt>
                <c:pt idx="231">
                  <c:v>12</c:v>
                </c:pt>
                <c:pt idx="232">
                  <c:v>7.9184000000000001</c:v>
                </c:pt>
                <c:pt idx="233">
                  <c:v>2.8389999999999977</c:v>
                </c:pt>
                <c:pt idx="234">
                  <c:v>14.537000000000001</c:v>
                </c:pt>
                <c:pt idx="235">
                  <c:v>8.7360000000000024</c:v>
                </c:pt>
                <c:pt idx="236">
                  <c:v>7.7594000000000003</c:v>
                </c:pt>
                <c:pt idx="237">
                  <c:v>2.6835000000000053</c:v>
                </c:pt>
                <c:pt idx="238">
                  <c:v>11.28</c:v>
                </c:pt>
                <c:pt idx="239">
                  <c:v>19.841999999999999</c:v>
                </c:pt>
                <c:pt idx="240">
                  <c:v>128</c:v>
                </c:pt>
                <c:pt idx="241">
                  <c:v>4.8</c:v>
                </c:pt>
                <c:pt idx="242">
                  <c:v>13.686</c:v>
                </c:pt>
                <c:pt idx="243">
                  <c:v>3.8731999999999998</c:v>
                </c:pt>
                <c:pt idx="244">
                  <c:v>4.2260999999999997</c:v>
                </c:pt>
                <c:pt idx="245">
                  <c:v>8.2520000000000007</c:v>
                </c:pt>
                <c:pt idx="246">
                  <c:v>6.4729999999999999</c:v>
                </c:pt>
                <c:pt idx="247">
                  <c:v>202</c:v>
                </c:pt>
                <c:pt idx="248">
                  <c:v>3</c:v>
                </c:pt>
                <c:pt idx="249">
                  <c:v>5.067999999999989</c:v>
                </c:pt>
                <c:pt idx="250">
                  <c:v>9.9350000000000005</c:v>
                </c:pt>
                <c:pt idx="251">
                  <c:v>27.417000000000005</c:v>
                </c:pt>
                <c:pt idx="252">
                  <c:v>7.2409999999999997</c:v>
                </c:pt>
                <c:pt idx="253">
                  <c:v>4.1639999999999899</c:v>
                </c:pt>
                <c:pt idx="254">
                  <c:v>24.005499999999955</c:v>
                </c:pt>
                <c:pt idx="255">
                  <c:v>10.59</c:v>
                </c:pt>
                <c:pt idx="256">
                  <c:v>7.1390000000000002</c:v>
                </c:pt>
                <c:pt idx="257">
                  <c:v>0.66580000000000183</c:v>
                </c:pt>
                <c:pt idx="258">
                  <c:v>25.207999999999988</c:v>
                </c:pt>
                <c:pt idx="259">
                  <c:v>5.1724699999999997</c:v>
                </c:pt>
                <c:pt idx="260">
                  <c:v>11.403</c:v>
                </c:pt>
                <c:pt idx="261">
                  <c:v>7.5667999999999997</c:v>
                </c:pt>
                <c:pt idx="262">
                  <c:v>3.3422999999999967</c:v>
                </c:pt>
                <c:pt idx="263">
                  <c:v>9.2979999999999983</c:v>
                </c:pt>
                <c:pt idx="264">
                  <c:v>5.0522</c:v>
                </c:pt>
                <c:pt idx="265">
                  <c:v>6.8090000000000002</c:v>
                </c:pt>
                <c:pt idx="266">
                  <c:v>9.81</c:v>
                </c:pt>
                <c:pt idx="267">
                  <c:v>89.3</c:v>
                </c:pt>
                <c:pt idx="268">
                  <c:v>9.934099999999999</c:v>
                </c:pt>
                <c:pt idx="269">
                  <c:v>13.625</c:v>
                </c:pt>
                <c:pt idx="270">
                  <c:v>4.9281499999999996</c:v>
                </c:pt>
                <c:pt idx="271">
                  <c:v>290</c:v>
                </c:pt>
                <c:pt idx="272">
                  <c:v>188</c:v>
                </c:pt>
                <c:pt idx="273">
                  <c:v>3.1240000000000001</c:v>
                </c:pt>
                <c:pt idx="274">
                  <c:v>4.0510000000000002</c:v>
                </c:pt>
                <c:pt idx="275">
                  <c:v>8.097999999999999</c:v>
                </c:pt>
                <c:pt idx="276">
                  <c:v>126.3</c:v>
                </c:pt>
                <c:pt idx="277">
                  <c:v>5.8199999999999985</c:v>
                </c:pt>
                <c:pt idx="278">
                  <c:v>47.5</c:v>
                </c:pt>
                <c:pt idx="279">
                  <c:v>19.420000000000002</c:v>
                </c:pt>
                <c:pt idx="280">
                  <c:v>14.387</c:v>
                </c:pt>
                <c:pt idx="281">
                  <c:v>80.087999999999994</c:v>
                </c:pt>
                <c:pt idx="282">
                  <c:v>3.8083999999999998</c:v>
                </c:pt>
                <c:pt idx="283">
                  <c:v>15.89</c:v>
                </c:pt>
                <c:pt idx="284">
                  <c:v>12</c:v>
                </c:pt>
                <c:pt idx="285">
                  <c:v>6.1439999999999975</c:v>
                </c:pt>
                <c:pt idx="286">
                  <c:v>7.2744999999999997</c:v>
                </c:pt>
                <c:pt idx="287">
                  <c:v>3.4153999999999987</c:v>
                </c:pt>
                <c:pt idx="288">
                  <c:v>17.050999999999988</c:v>
                </c:pt>
                <c:pt idx="289">
                  <c:v>7.8054999999999986</c:v>
                </c:pt>
                <c:pt idx="290">
                  <c:v>13.597</c:v>
                </c:pt>
                <c:pt idx="291">
                  <c:v>5.9779999999999998</c:v>
                </c:pt>
                <c:pt idx="292">
                  <c:v>4.9542999999999999</c:v>
                </c:pt>
                <c:pt idx="293">
                  <c:v>3.8564999999999943</c:v>
                </c:pt>
                <c:pt idx="294">
                  <c:v>22.346</c:v>
                </c:pt>
                <c:pt idx="295">
                  <c:v>3.5159999999999987</c:v>
                </c:pt>
                <c:pt idx="296">
                  <c:v>13.7204</c:v>
                </c:pt>
                <c:pt idx="297">
                  <c:v>10.379000000000019</c:v>
                </c:pt>
                <c:pt idx="298">
                  <c:v>12.323</c:v>
                </c:pt>
                <c:pt idx="299">
                  <c:v>4.2930000000000001</c:v>
                </c:pt>
                <c:pt idx="300">
                  <c:v>12.270480000000004</c:v>
                </c:pt>
                <c:pt idx="301">
                  <c:v>2.1700000000000001E-2</c:v>
                </c:pt>
                <c:pt idx="302">
                  <c:v>14.572000000000006</c:v>
                </c:pt>
                <c:pt idx="303">
                  <c:v>6.7139999999999995</c:v>
                </c:pt>
                <c:pt idx="304">
                  <c:v>6.0259999999999945</c:v>
                </c:pt>
                <c:pt idx="305">
                  <c:v>2.6</c:v>
                </c:pt>
                <c:pt idx="306">
                  <c:v>5.95</c:v>
                </c:pt>
                <c:pt idx="307">
                  <c:v>24</c:v>
                </c:pt>
                <c:pt idx="308">
                  <c:v>176</c:v>
                </c:pt>
                <c:pt idx="309">
                  <c:v>39.120000000000012</c:v>
                </c:pt>
                <c:pt idx="310">
                  <c:v>4.5463000000000013</c:v>
                </c:pt>
                <c:pt idx="311">
                  <c:v>4.83</c:v>
                </c:pt>
                <c:pt idx="312">
                  <c:v>7.9459999999999997</c:v>
                </c:pt>
                <c:pt idx="313">
                  <c:v>3.8029999999999977</c:v>
                </c:pt>
                <c:pt idx="314">
                  <c:v>5.7186000000000003</c:v>
                </c:pt>
                <c:pt idx="315">
                  <c:v>11.26</c:v>
                </c:pt>
                <c:pt idx="316">
                  <c:v>7.9300000000000024</c:v>
                </c:pt>
                <c:pt idx="317">
                  <c:v>54.2</c:v>
                </c:pt>
                <c:pt idx="318">
                  <c:v>15.9</c:v>
                </c:pt>
                <c:pt idx="319">
                  <c:v>7.5810000000000004</c:v>
                </c:pt>
                <c:pt idx="320">
                  <c:v>10.481</c:v>
                </c:pt>
                <c:pt idx="321">
                  <c:v>9.7590000000000003</c:v>
                </c:pt>
                <c:pt idx="322">
                  <c:v>11.387</c:v>
                </c:pt>
                <c:pt idx="323">
                  <c:v>4.1839999999999975</c:v>
                </c:pt>
                <c:pt idx="324">
                  <c:v>2.7232000000000012</c:v>
                </c:pt>
                <c:pt idx="325">
                  <c:v>13.12</c:v>
                </c:pt>
                <c:pt idx="326">
                  <c:v>5.3920999999999975</c:v>
                </c:pt>
                <c:pt idx="327">
                  <c:v>10.664</c:v>
                </c:pt>
                <c:pt idx="328">
                  <c:v>2.7770000000000001</c:v>
                </c:pt>
                <c:pt idx="329">
                  <c:v>16.8</c:v>
                </c:pt>
                <c:pt idx="330">
                  <c:v>11.484</c:v>
                </c:pt>
                <c:pt idx="331">
                  <c:v>23.08</c:v>
                </c:pt>
                <c:pt idx="332">
                  <c:v>8.4520000000000213</c:v>
                </c:pt>
                <c:pt idx="333">
                  <c:v>15.027999999999999</c:v>
                </c:pt>
                <c:pt idx="334">
                  <c:v>12.295</c:v>
                </c:pt>
                <c:pt idx="335">
                  <c:v>9.4479999999999986</c:v>
                </c:pt>
                <c:pt idx="336">
                  <c:v>9.8640000000000008</c:v>
                </c:pt>
                <c:pt idx="337">
                  <c:v>14.129999999999999</c:v>
                </c:pt>
                <c:pt idx="338">
                  <c:v>6.5810000000000004</c:v>
                </c:pt>
                <c:pt idx="339">
                  <c:v>6.8639999999999946</c:v>
                </c:pt>
                <c:pt idx="340">
                  <c:v>6.5810000000000004</c:v>
                </c:pt>
                <c:pt idx="341">
                  <c:v>3.8659999999999997</c:v>
                </c:pt>
                <c:pt idx="342">
                  <c:v>8.5300000000000011</c:v>
                </c:pt>
                <c:pt idx="343">
                  <c:v>29.494</c:v>
                </c:pt>
                <c:pt idx="344">
                  <c:v>3.7559999999999998</c:v>
                </c:pt>
                <c:pt idx="345">
                  <c:v>3.3961999999999977</c:v>
                </c:pt>
                <c:pt idx="346">
                  <c:v>10.040999999999999</c:v>
                </c:pt>
                <c:pt idx="347">
                  <c:v>106</c:v>
                </c:pt>
                <c:pt idx="348">
                  <c:v>12.312000000000006</c:v>
                </c:pt>
                <c:pt idx="349">
                  <c:v>2.8355199999999967</c:v>
                </c:pt>
                <c:pt idx="350">
                  <c:v>36</c:v>
                </c:pt>
                <c:pt idx="351">
                  <c:v>9.9210000000000012</c:v>
                </c:pt>
                <c:pt idx="352">
                  <c:v>5.8010000000000002</c:v>
                </c:pt>
                <c:pt idx="353">
                  <c:v>7.3599999999999985</c:v>
                </c:pt>
                <c:pt idx="354">
                  <c:v>15.48</c:v>
                </c:pt>
                <c:pt idx="355">
                  <c:v>6.0830000000000002</c:v>
                </c:pt>
                <c:pt idx="356">
                  <c:v>7.3334999999999999</c:v>
                </c:pt>
                <c:pt idx="357">
                  <c:v>11.105</c:v>
                </c:pt>
                <c:pt idx="358">
                  <c:v>9.6439999999999984</c:v>
                </c:pt>
                <c:pt idx="359">
                  <c:v>2.3859999999999997</c:v>
                </c:pt>
                <c:pt idx="360">
                  <c:v>21.100999999999999</c:v>
                </c:pt>
                <c:pt idx="361">
                  <c:v>6.5720000000000001</c:v>
                </c:pt>
                <c:pt idx="362">
                  <c:v>21.1</c:v>
                </c:pt>
                <c:pt idx="363">
                  <c:v>13.11</c:v>
                </c:pt>
                <c:pt idx="364">
                  <c:v>3.9899999999999998</c:v>
                </c:pt>
                <c:pt idx="365">
                  <c:v>5.8856000000000002</c:v>
                </c:pt>
                <c:pt idx="366">
                  <c:v>19.7</c:v>
                </c:pt>
                <c:pt idx="367">
                  <c:v>10.297000000000001</c:v>
                </c:pt>
                <c:pt idx="368">
                  <c:v>10.629999999999999</c:v>
                </c:pt>
                <c:pt idx="369">
                  <c:v>7.21</c:v>
                </c:pt>
                <c:pt idx="370">
                  <c:v>11.5</c:v>
                </c:pt>
                <c:pt idx="371">
                  <c:v>9.2399999999999984</c:v>
                </c:pt>
                <c:pt idx="372">
                  <c:v>16.221999999999987</c:v>
                </c:pt>
                <c:pt idx="373">
                  <c:v>10.636000000000001</c:v>
                </c:pt>
                <c:pt idx="374">
                  <c:v>10.040000000000001</c:v>
                </c:pt>
                <c:pt idx="375">
                  <c:v>24</c:v>
                </c:pt>
                <c:pt idx="376">
                  <c:v>15.629999999999999</c:v>
                </c:pt>
                <c:pt idx="377">
                  <c:v>7.88</c:v>
                </c:pt>
                <c:pt idx="378">
                  <c:v>5.4130000000000003</c:v>
                </c:pt>
                <c:pt idx="379">
                  <c:v>23.74</c:v>
                </c:pt>
                <c:pt idx="380">
                  <c:v>3.13</c:v>
                </c:pt>
                <c:pt idx="381">
                  <c:v>4.4370000000000003</c:v>
                </c:pt>
                <c:pt idx="382">
                  <c:v>8.2299999999999986</c:v>
                </c:pt>
                <c:pt idx="383">
                  <c:v>3.3899999999999997</c:v>
                </c:pt>
                <c:pt idx="384">
                  <c:v>5.6899999999999995</c:v>
                </c:pt>
                <c:pt idx="385">
                  <c:v>11.146999999999998</c:v>
                </c:pt>
                <c:pt idx="386">
                  <c:v>9.56</c:v>
                </c:pt>
                <c:pt idx="387">
                  <c:v>12</c:v>
                </c:pt>
                <c:pt idx="388">
                  <c:v>12.91</c:v>
                </c:pt>
                <c:pt idx="389">
                  <c:v>23.866</c:v>
                </c:pt>
                <c:pt idx="390">
                  <c:v>10.739100000000001</c:v>
                </c:pt>
                <c:pt idx="391">
                  <c:v>3.4279999999999999</c:v>
                </c:pt>
                <c:pt idx="392">
                  <c:v>24.855</c:v>
                </c:pt>
                <c:pt idx="393">
                  <c:v>48</c:v>
                </c:pt>
                <c:pt idx="394">
                  <c:v>33.620000000000012</c:v>
                </c:pt>
                <c:pt idx="395">
                  <c:v>9.3410000000000011</c:v>
                </c:pt>
                <c:pt idx="396">
                  <c:v>2.7389800000000002</c:v>
                </c:pt>
                <c:pt idx="397">
                  <c:v>2.7919999999999998</c:v>
                </c:pt>
                <c:pt idx="398">
                  <c:v>24.143999999999988</c:v>
                </c:pt>
                <c:pt idx="399">
                  <c:v>6.6083999999999996</c:v>
                </c:pt>
                <c:pt idx="400">
                  <c:v>20.117000000000051</c:v>
                </c:pt>
                <c:pt idx="401">
                  <c:v>26.310000000000031</c:v>
                </c:pt>
                <c:pt idx="402">
                  <c:v>8.7840000000000025</c:v>
                </c:pt>
                <c:pt idx="403">
                  <c:v>6.2278999999999956</c:v>
                </c:pt>
                <c:pt idx="404">
                  <c:v>12.157</c:v>
                </c:pt>
                <c:pt idx="405">
                  <c:v>30.631000000000046</c:v>
                </c:pt>
                <c:pt idx="406">
                  <c:v>17.59</c:v>
                </c:pt>
                <c:pt idx="407">
                  <c:v>6.056</c:v>
                </c:pt>
                <c:pt idx="408">
                  <c:v>6.2210000000000001</c:v>
                </c:pt>
                <c:pt idx="409">
                  <c:v>6.4969999999999999</c:v>
                </c:pt>
                <c:pt idx="410">
                  <c:v>3.1757999999999997</c:v>
                </c:pt>
                <c:pt idx="411">
                  <c:v>21.935199999999952</c:v>
                </c:pt>
                <c:pt idx="412">
                  <c:v>25.23</c:v>
                </c:pt>
                <c:pt idx="413">
                  <c:v>1200</c:v>
                </c:pt>
                <c:pt idx="414">
                  <c:v>16.5</c:v>
                </c:pt>
                <c:pt idx="415">
                  <c:v>29.215</c:v>
                </c:pt>
                <c:pt idx="416">
                  <c:v>30.58</c:v>
                </c:pt>
                <c:pt idx="417">
                  <c:v>12.07</c:v>
                </c:pt>
                <c:pt idx="418">
                  <c:v>2.4539999999999997</c:v>
                </c:pt>
                <c:pt idx="419">
                  <c:v>12.999000000000002</c:v>
                </c:pt>
                <c:pt idx="420">
                  <c:v>11.98</c:v>
                </c:pt>
                <c:pt idx="421">
                  <c:v>19.489999999999952</c:v>
                </c:pt>
                <c:pt idx="422">
                  <c:v>12.027999999999999</c:v>
                </c:pt>
                <c:pt idx="423">
                  <c:v>15.25</c:v>
                </c:pt>
                <c:pt idx="424">
                  <c:v>18</c:v>
                </c:pt>
                <c:pt idx="425">
                  <c:v>5.1379999999999955</c:v>
                </c:pt>
                <c:pt idx="426">
                  <c:v>9.77</c:v>
                </c:pt>
                <c:pt idx="427">
                  <c:v>17.2</c:v>
                </c:pt>
                <c:pt idx="428">
                  <c:v>7.7169999999999996</c:v>
                </c:pt>
                <c:pt idx="429">
                  <c:v>20.664000000000001</c:v>
                </c:pt>
                <c:pt idx="430">
                  <c:v>9.5660000000000007</c:v>
                </c:pt>
                <c:pt idx="431">
                  <c:v>9.4050000000000047</c:v>
                </c:pt>
                <c:pt idx="432">
                  <c:v>5.9320000000000004</c:v>
                </c:pt>
                <c:pt idx="433">
                  <c:v>15.706</c:v>
                </c:pt>
                <c:pt idx="434">
                  <c:v>4.45</c:v>
                </c:pt>
                <c:pt idx="435">
                  <c:v>6.9720000000000004</c:v>
                </c:pt>
                <c:pt idx="436">
                  <c:v>14.827</c:v>
                </c:pt>
                <c:pt idx="437">
                  <c:v>7.4610000000000003</c:v>
                </c:pt>
                <c:pt idx="438">
                  <c:v>5.01</c:v>
                </c:pt>
                <c:pt idx="439">
                  <c:v>15.741299999999999</c:v>
                </c:pt>
                <c:pt idx="440">
                  <c:v>18.280999999999956</c:v>
                </c:pt>
                <c:pt idx="441">
                  <c:v>10.282</c:v>
                </c:pt>
                <c:pt idx="442">
                  <c:v>17.961999999999989</c:v>
                </c:pt>
                <c:pt idx="443">
                  <c:v>11.77</c:v>
                </c:pt>
                <c:pt idx="444">
                  <c:v>17.02</c:v>
                </c:pt>
                <c:pt idx="445">
                  <c:v>5.3719999999999999</c:v>
                </c:pt>
                <c:pt idx="446">
                  <c:v>10.061</c:v>
                </c:pt>
                <c:pt idx="447">
                  <c:v>5.899</c:v>
                </c:pt>
                <c:pt idx="448">
                  <c:v>12</c:v>
                </c:pt>
                <c:pt idx="449">
                  <c:v>250</c:v>
                </c:pt>
                <c:pt idx="450">
                  <c:v>4.2009999999999996</c:v>
                </c:pt>
                <c:pt idx="451">
                  <c:v>8.0950000000000006</c:v>
                </c:pt>
                <c:pt idx="452">
                  <c:v>14</c:v>
                </c:pt>
                <c:pt idx="453">
                  <c:v>10.729999999999999</c:v>
                </c:pt>
                <c:pt idx="454">
                  <c:v>7.399</c:v>
                </c:pt>
                <c:pt idx="455">
                  <c:v>11.8</c:v>
                </c:pt>
                <c:pt idx="456">
                  <c:v>28.43</c:v>
                </c:pt>
                <c:pt idx="457">
                  <c:v>4.2770000000000001</c:v>
                </c:pt>
                <c:pt idx="458">
                  <c:v>3.0179</c:v>
                </c:pt>
                <c:pt idx="459">
                  <c:v>4.7300000000000004</c:v>
                </c:pt>
                <c:pt idx="460">
                  <c:v>9.2276000000000025</c:v>
                </c:pt>
                <c:pt idx="461">
                  <c:v>10.045</c:v>
                </c:pt>
                <c:pt idx="462">
                  <c:v>5.7779999999999996</c:v>
                </c:pt>
                <c:pt idx="463">
                  <c:v>12.333</c:v>
                </c:pt>
                <c:pt idx="464">
                  <c:v>7.52</c:v>
                </c:pt>
                <c:pt idx="465">
                  <c:v>6.1139999999999946</c:v>
                </c:pt>
                <c:pt idx="466">
                  <c:v>14.950800000000006</c:v>
                </c:pt>
                <c:pt idx="467">
                  <c:v>12.283000000000001</c:v>
                </c:pt>
                <c:pt idx="468">
                  <c:v>15.55</c:v>
                </c:pt>
                <c:pt idx="469">
                  <c:v>14.92</c:v>
                </c:pt>
                <c:pt idx="470">
                  <c:v>6.2944999999999975</c:v>
                </c:pt>
                <c:pt idx="471">
                  <c:v>15.602</c:v>
                </c:pt>
                <c:pt idx="472">
                  <c:v>5.8639999999999946</c:v>
                </c:pt>
                <c:pt idx="473">
                  <c:v>13.07</c:v>
                </c:pt>
                <c:pt idx="474">
                  <c:v>8.1399999999999988</c:v>
                </c:pt>
                <c:pt idx="475">
                  <c:v>21.152999999999999</c:v>
                </c:pt>
                <c:pt idx="476">
                  <c:v>5.7439999999999998</c:v>
                </c:pt>
                <c:pt idx="477">
                  <c:v>12.307</c:v>
                </c:pt>
                <c:pt idx="478">
                  <c:v>4.6339999999999995</c:v>
                </c:pt>
                <c:pt idx="479">
                  <c:v>18.608000000000001</c:v>
                </c:pt>
                <c:pt idx="480">
                  <c:v>14.217999999999998</c:v>
                </c:pt>
                <c:pt idx="481">
                  <c:v>3.637</c:v>
                </c:pt>
                <c:pt idx="482">
                  <c:v>43.190000000000012</c:v>
                </c:pt>
                <c:pt idx="483">
                  <c:v>6.9020000000000001</c:v>
                </c:pt>
                <c:pt idx="484">
                  <c:v>8.6399999999999988</c:v>
                </c:pt>
                <c:pt idx="485">
                  <c:v>9.3820000000000068</c:v>
                </c:pt>
                <c:pt idx="486">
                  <c:v>2.8709999999999987</c:v>
                </c:pt>
                <c:pt idx="487">
                  <c:v>16.809000000000001</c:v>
                </c:pt>
                <c:pt idx="488">
                  <c:v>8.9190000000000005</c:v>
                </c:pt>
                <c:pt idx="489">
                  <c:v>7.1129999999999898</c:v>
                </c:pt>
                <c:pt idx="490">
                  <c:v>14.085000000000004</c:v>
                </c:pt>
                <c:pt idx="491">
                  <c:v>30.981999999999989</c:v>
                </c:pt>
                <c:pt idx="492">
                  <c:v>4.7009999999999996</c:v>
                </c:pt>
                <c:pt idx="493">
                  <c:v>6.0724</c:v>
                </c:pt>
                <c:pt idx="494">
                  <c:v>11.26</c:v>
                </c:pt>
                <c:pt idx="495">
                  <c:v>16.608000000000001</c:v>
                </c:pt>
                <c:pt idx="496">
                  <c:v>11.173</c:v>
                </c:pt>
                <c:pt idx="497">
                  <c:v>11.654</c:v>
                </c:pt>
                <c:pt idx="498">
                  <c:v>6.9770000000000003</c:v>
                </c:pt>
                <c:pt idx="499">
                  <c:v>11.450000000000006</c:v>
                </c:pt>
                <c:pt idx="500">
                  <c:v>22.3</c:v>
                </c:pt>
                <c:pt idx="501">
                  <c:v>25</c:v>
                </c:pt>
                <c:pt idx="502">
                  <c:v>10.443</c:v>
                </c:pt>
                <c:pt idx="503">
                  <c:v>18.52</c:v>
                </c:pt>
                <c:pt idx="504">
                  <c:v>16.285999999999955</c:v>
                </c:pt>
                <c:pt idx="505">
                  <c:v>5.23</c:v>
                </c:pt>
                <c:pt idx="506">
                  <c:v>5.9740000000000002</c:v>
                </c:pt>
                <c:pt idx="507">
                  <c:v>12.4886</c:v>
                </c:pt>
                <c:pt idx="508">
                  <c:v>17.600000000000001</c:v>
                </c:pt>
                <c:pt idx="509">
                  <c:v>6.5446999999999997</c:v>
                </c:pt>
                <c:pt idx="510">
                  <c:v>16.103999999999999</c:v>
                </c:pt>
                <c:pt idx="511">
                  <c:v>5.5359999999999996</c:v>
                </c:pt>
                <c:pt idx="512">
                  <c:v>11.723999999999998</c:v>
                </c:pt>
                <c:pt idx="513">
                  <c:v>6.8190999999999997</c:v>
                </c:pt>
                <c:pt idx="514">
                  <c:v>6.9</c:v>
                </c:pt>
                <c:pt idx="515">
                  <c:v>4.825999999999989</c:v>
                </c:pt>
                <c:pt idx="516">
                  <c:v>12.066000000000004</c:v>
                </c:pt>
                <c:pt idx="517">
                  <c:v>7.7465000000000002</c:v>
                </c:pt>
                <c:pt idx="518">
                  <c:v>6.317999999999989</c:v>
                </c:pt>
                <c:pt idx="519">
                  <c:v>12.707999999999998</c:v>
                </c:pt>
                <c:pt idx="520">
                  <c:v>12.306000000000004</c:v>
                </c:pt>
                <c:pt idx="521">
                  <c:v>5.1053999999999995</c:v>
                </c:pt>
                <c:pt idx="522">
                  <c:v>27.065999999999956</c:v>
                </c:pt>
                <c:pt idx="523">
                  <c:v>14.38</c:v>
                </c:pt>
                <c:pt idx="524">
                  <c:v>8.3340000000000014</c:v>
                </c:pt>
                <c:pt idx="525">
                  <c:v>8.6650000000000027</c:v>
                </c:pt>
                <c:pt idx="526">
                  <c:v>6.2460000000000004</c:v>
                </c:pt>
                <c:pt idx="527">
                  <c:v>12.463000000000006</c:v>
                </c:pt>
                <c:pt idx="528">
                  <c:v>8.2307999999999986</c:v>
                </c:pt>
                <c:pt idx="529">
                  <c:v>7.03</c:v>
                </c:pt>
                <c:pt idx="530">
                  <c:v>10.685</c:v>
                </c:pt>
                <c:pt idx="531">
                  <c:v>14.256</c:v>
                </c:pt>
              </c:numCache>
            </c:numRef>
          </c:yVal>
          <c:smooth val="0"/>
        </c:ser>
        <c:dLbls>
          <c:showLegendKey val="0"/>
          <c:showVal val="0"/>
          <c:showCatName val="0"/>
          <c:showSerName val="0"/>
          <c:showPercent val="0"/>
          <c:showBubbleSize val="0"/>
        </c:dLbls>
        <c:axId val="413398912"/>
        <c:axId val="418586624"/>
      </c:scatterChart>
      <c:valAx>
        <c:axId val="413398912"/>
        <c:scaling>
          <c:logBase val="10"/>
          <c:orientation val="maxMin"/>
        </c:scaling>
        <c:delete val="0"/>
        <c:axPos val="b"/>
        <c:title>
          <c:tx>
            <c:rich>
              <a:bodyPr/>
              <a:lstStyle/>
              <a:p>
                <a:pPr>
                  <a:defRPr/>
                </a:pPr>
                <a:r>
                  <a:rPr lang="en-US"/>
                  <a:t>a</a:t>
                </a:r>
              </a:p>
            </c:rich>
          </c:tx>
          <c:overlay val="0"/>
        </c:title>
        <c:numFmt formatCode="General" sourceLinked="1"/>
        <c:majorTickMark val="out"/>
        <c:minorTickMark val="none"/>
        <c:tickLblPos val="nextTo"/>
        <c:crossAx val="418586624"/>
        <c:crosses val="autoZero"/>
        <c:crossBetween val="midCat"/>
      </c:valAx>
      <c:valAx>
        <c:axId val="418586624"/>
        <c:scaling>
          <c:logBase val="10"/>
          <c:orientation val="minMax"/>
        </c:scaling>
        <c:delete val="0"/>
        <c:axPos val="r"/>
        <c:majorGridlines/>
        <c:title>
          <c:tx>
            <c:rich>
              <a:bodyPr rot="0" vert="horz"/>
              <a:lstStyle/>
              <a:p>
                <a:pPr>
                  <a:defRPr/>
                </a:pPr>
                <a:r>
                  <a:rPr lang="en-US"/>
                  <a:t>rotation</a:t>
                </a:r>
              </a:p>
            </c:rich>
          </c:tx>
          <c:overlay val="0"/>
        </c:title>
        <c:numFmt formatCode="General" sourceLinked="1"/>
        <c:majorTickMark val="out"/>
        <c:minorTickMark val="none"/>
        <c:tickLblPos val="nextTo"/>
        <c:crossAx val="413398912"/>
        <c:crosses val="autoZero"/>
        <c:crossBetween val="midCat"/>
      </c:valAx>
    </c:plotArea>
    <c:legend>
      <c:legendPos val="l"/>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diameter</a:t>
            </a:r>
            <a:r>
              <a:rPr lang="en-US" baseline="0"/>
              <a:t> vs rotation</a:t>
            </a:r>
            <a:endParaRPr lang="en-US"/>
          </a:p>
        </c:rich>
      </c:tx>
      <c:overlay val="0"/>
    </c:title>
    <c:autoTitleDeleted val="0"/>
    <c:plotArea>
      <c:layout/>
      <c:scatterChart>
        <c:scatterStyle val="lineMarker"/>
        <c:varyColors val="0"/>
        <c:ser>
          <c:idx val="0"/>
          <c:order val="0"/>
          <c:tx>
            <c:strRef>
              <c:f>x!$S$1</c:f>
              <c:strCache>
                <c:ptCount val="1"/>
                <c:pt idx="0">
                  <c:v>rot_per</c:v>
                </c:pt>
              </c:strCache>
            </c:strRef>
          </c:tx>
          <c:spPr>
            <a:ln w="28575">
              <a:noFill/>
            </a:ln>
          </c:spPr>
          <c:marker>
            <c:symbol val="circle"/>
            <c:size val="2"/>
          </c:marker>
          <c:xVal>
            <c:numRef>
              <c:f>x!$R$2:$R$290</c:f>
              <c:numCache>
                <c:formatCode>General</c:formatCode>
                <c:ptCount val="289"/>
                <c:pt idx="0">
                  <c:v>0.33000000000000085</c:v>
                </c:pt>
                <c:pt idx="1">
                  <c:v>0.84000000000000064</c:v>
                </c:pt>
                <c:pt idx="2">
                  <c:v>1.5</c:v>
                </c:pt>
                <c:pt idx="3">
                  <c:v>2.2999999999999998</c:v>
                </c:pt>
                <c:pt idx="4">
                  <c:v>2.2999999999999998</c:v>
                </c:pt>
                <c:pt idx="5">
                  <c:v>4.3</c:v>
                </c:pt>
                <c:pt idx="6">
                  <c:v>5.6</c:v>
                </c:pt>
                <c:pt idx="7">
                  <c:v>7</c:v>
                </c:pt>
                <c:pt idx="8">
                  <c:v>11.54</c:v>
                </c:pt>
                <c:pt idx="9">
                  <c:v>13.47</c:v>
                </c:pt>
                <c:pt idx="10">
                  <c:v>14.68</c:v>
                </c:pt>
                <c:pt idx="11">
                  <c:v>16.88</c:v>
                </c:pt>
                <c:pt idx="12">
                  <c:v>18.05</c:v>
                </c:pt>
                <c:pt idx="13">
                  <c:v>18.579999999999988</c:v>
                </c:pt>
                <c:pt idx="14">
                  <c:v>18.670000000000005</c:v>
                </c:pt>
                <c:pt idx="15">
                  <c:v>20.8</c:v>
                </c:pt>
                <c:pt idx="16">
                  <c:v>20.84</c:v>
                </c:pt>
                <c:pt idx="17">
                  <c:v>20.979999999999986</c:v>
                </c:pt>
                <c:pt idx="18">
                  <c:v>21.1</c:v>
                </c:pt>
                <c:pt idx="19">
                  <c:v>21.27</c:v>
                </c:pt>
                <c:pt idx="20">
                  <c:v>22.1</c:v>
                </c:pt>
                <c:pt idx="21">
                  <c:v>23.1</c:v>
                </c:pt>
                <c:pt idx="22">
                  <c:v>23.16</c:v>
                </c:pt>
                <c:pt idx="23">
                  <c:v>23.9</c:v>
                </c:pt>
                <c:pt idx="24">
                  <c:v>24.03</c:v>
                </c:pt>
                <c:pt idx="25">
                  <c:v>24.37</c:v>
                </c:pt>
                <c:pt idx="26">
                  <c:v>24.73</c:v>
                </c:pt>
                <c:pt idx="27">
                  <c:v>25.16</c:v>
                </c:pt>
                <c:pt idx="28">
                  <c:v>25.35</c:v>
                </c:pt>
                <c:pt idx="29">
                  <c:v>26.39</c:v>
                </c:pt>
                <c:pt idx="30">
                  <c:v>26.459999999999987</c:v>
                </c:pt>
                <c:pt idx="31">
                  <c:v>28.24</c:v>
                </c:pt>
                <c:pt idx="32">
                  <c:v>28.55</c:v>
                </c:pt>
                <c:pt idx="33">
                  <c:v>28.87</c:v>
                </c:pt>
                <c:pt idx="34">
                  <c:v>29.17</c:v>
                </c:pt>
                <c:pt idx="35">
                  <c:v>29.32</c:v>
                </c:pt>
                <c:pt idx="36">
                  <c:v>29.38</c:v>
                </c:pt>
                <c:pt idx="37">
                  <c:v>29.64</c:v>
                </c:pt>
                <c:pt idx="38">
                  <c:v>30.02</c:v>
                </c:pt>
                <c:pt idx="39">
                  <c:v>30.04</c:v>
                </c:pt>
                <c:pt idx="40">
                  <c:v>30.1</c:v>
                </c:pt>
                <c:pt idx="41">
                  <c:v>31.830000000000005</c:v>
                </c:pt>
                <c:pt idx="42">
                  <c:v>31.89</c:v>
                </c:pt>
                <c:pt idx="43">
                  <c:v>31.95</c:v>
                </c:pt>
                <c:pt idx="44">
                  <c:v>32.090000000000003</c:v>
                </c:pt>
                <c:pt idx="45">
                  <c:v>32.15</c:v>
                </c:pt>
                <c:pt idx="46">
                  <c:v>32.33</c:v>
                </c:pt>
                <c:pt idx="47">
                  <c:v>33.220000000000013</c:v>
                </c:pt>
                <c:pt idx="48">
                  <c:v>34.090000000000003</c:v>
                </c:pt>
                <c:pt idx="49">
                  <c:v>34.370000000000005</c:v>
                </c:pt>
                <c:pt idx="50">
                  <c:v>34.86</c:v>
                </c:pt>
                <c:pt idx="51">
                  <c:v>35.290000000000013</c:v>
                </c:pt>
                <c:pt idx="52">
                  <c:v>36.160000000000011</c:v>
                </c:pt>
                <c:pt idx="53">
                  <c:v>36.700000000000003</c:v>
                </c:pt>
                <c:pt idx="54">
                  <c:v>38.9</c:v>
                </c:pt>
                <c:pt idx="55">
                  <c:v>40.14</c:v>
                </c:pt>
                <c:pt idx="56">
                  <c:v>40.370000000000005</c:v>
                </c:pt>
                <c:pt idx="57">
                  <c:v>40.44</c:v>
                </c:pt>
                <c:pt idx="58">
                  <c:v>40.690000000000012</c:v>
                </c:pt>
                <c:pt idx="59">
                  <c:v>41.78</c:v>
                </c:pt>
                <c:pt idx="60">
                  <c:v>41.8</c:v>
                </c:pt>
                <c:pt idx="61">
                  <c:v>42.87</c:v>
                </c:pt>
                <c:pt idx="62">
                  <c:v>42.94</c:v>
                </c:pt>
                <c:pt idx="63">
                  <c:v>43.58</c:v>
                </c:pt>
                <c:pt idx="64">
                  <c:v>43.78</c:v>
                </c:pt>
                <c:pt idx="65">
                  <c:v>43.89</c:v>
                </c:pt>
                <c:pt idx="66">
                  <c:v>44.190000000000012</c:v>
                </c:pt>
                <c:pt idx="67">
                  <c:v>44.96</c:v>
                </c:pt>
                <c:pt idx="68">
                  <c:v>45.11</c:v>
                </c:pt>
                <c:pt idx="69">
                  <c:v>48.51</c:v>
                </c:pt>
                <c:pt idx="70">
                  <c:v>49.13</c:v>
                </c:pt>
                <c:pt idx="71">
                  <c:v>49.290000000000013</c:v>
                </c:pt>
                <c:pt idx="72">
                  <c:v>49.57</c:v>
                </c:pt>
                <c:pt idx="73">
                  <c:v>50.290000000000013</c:v>
                </c:pt>
                <c:pt idx="74">
                  <c:v>50.64</c:v>
                </c:pt>
                <c:pt idx="75">
                  <c:v>50.93</c:v>
                </c:pt>
                <c:pt idx="76">
                  <c:v>51.6</c:v>
                </c:pt>
                <c:pt idx="77">
                  <c:v>53.63</c:v>
                </c:pt>
                <c:pt idx="78">
                  <c:v>54.67</c:v>
                </c:pt>
                <c:pt idx="79">
                  <c:v>55.91</c:v>
                </c:pt>
                <c:pt idx="80">
                  <c:v>56.63</c:v>
                </c:pt>
                <c:pt idx="81">
                  <c:v>57.98</c:v>
                </c:pt>
                <c:pt idx="82">
                  <c:v>58.44</c:v>
                </c:pt>
                <c:pt idx="83">
                  <c:v>59.11</c:v>
                </c:pt>
                <c:pt idx="84">
                  <c:v>60.730000000000011</c:v>
                </c:pt>
                <c:pt idx="85">
                  <c:v>62.2</c:v>
                </c:pt>
                <c:pt idx="86">
                  <c:v>62.730000000000011</c:v>
                </c:pt>
                <c:pt idx="87">
                  <c:v>63.11</c:v>
                </c:pt>
                <c:pt idx="88">
                  <c:v>63.660000000000011</c:v>
                </c:pt>
                <c:pt idx="89">
                  <c:v>64.910000000000025</c:v>
                </c:pt>
                <c:pt idx="90">
                  <c:v>65.16</c:v>
                </c:pt>
                <c:pt idx="91">
                  <c:v>66.02</c:v>
                </c:pt>
                <c:pt idx="92">
                  <c:v>66.47</c:v>
                </c:pt>
                <c:pt idx="93">
                  <c:v>66.7</c:v>
                </c:pt>
                <c:pt idx="94">
                  <c:v>67.86</c:v>
                </c:pt>
                <c:pt idx="95">
                  <c:v>68.39</c:v>
                </c:pt>
                <c:pt idx="96">
                  <c:v>69.040000000000006</c:v>
                </c:pt>
                <c:pt idx="97">
                  <c:v>69.25</c:v>
                </c:pt>
                <c:pt idx="98">
                  <c:v>69.290000000000006</c:v>
                </c:pt>
                <c:pt idx="99">
                  <c:v>69.31</c:v>
                </c:pt>
                <c:pt idx="100">
                  <c:v>69.440000000000026</c:v>
                </c:pt>
                <c:pt idx="101">
                  <c:v>69.679999999999978</c:v>
                </c:pt>
                <c:pt idx="102">
                  <c:v>70.319999999999993</c:v>
                </c:pt>
                <c:pt idx="103">
                  <c:v>70.64</c:v>
                </c:pt>
                <c:pt idx="104">
                  <c:v>70.75</c:v>
                </c:pt>
                <c:pt idx="105">
                  <c:v>70.84</c:v>
                </c:pt>
                <c:pt idx="106">
                  <c:v>72.33</c:v>
                </c:pt>
                <c:pt idx="107">
                  <c:v>72.940000000000026</c:v>
                </c:pt>
                <c:pt idx="108">
                  <c:v>73.099999999999994</c:v>
                </c:pt>
                <c:pt idx="109">
                  <c:v>76.61999999999999</c:v>
                </c:pt>
                <c:pt idx="110">
                  <c:v>79.169999999999987</c:v>
                </c:pt>
                <c:pt idx="111">
                  <c:v>79.239999999999995</c:v>
                </c:pt>
                <c:pt idx="112">
                  <c:v>79.75</c:v>
                </c:pt>
                <c:pt idx="113">
                  <c:v>79.819999999999993</c:v>
                </c:pt>
                <c:pt idx="114">
                  <c:v>81.36999999999999</c:v>
                </c:pt>
                <c:pt idx="115">
                  <c:v>82.13</c:v>
                </c:pt>
                <c:pt idx="116">
                  <c:v>82.82</c:v>
                </c:pt>
                <c:pt idx="117">
                  <c:v>83.42</c:v>
                </c:pt>
                <c:pt idx="118">
                  <c:v>85.490000000000023</c:v>
                </c:pt>
                <c:pt idx="119">
                  <c:v>86.09</c:v>
                </c:pt>
                <c:pt idx="120">
                  <c:v>88.31</c:v>
                </c:pt>
                <c:pt idx="121">
                  <c:v>89.93</c:v>
                </c:pt>
                <c:pt idx="122">
                  <c:v>95.76</c:v>
                </c:pt>
                <c:pt idx="123">
                  <c:v>96.89</c:v>
                </c:pt>
                <c:pt idx="124">
                  <c:v>96.940000000000026</c:v>
                </c:pt>
                <c:pt idx="125">
                  <c:v>97</c:v>
                </c:pt>
                <c:pt idx="126">
                  <c:v>99.649999999999991</c:v>
                </c:pt>
                <c:pt idx="127">
                  <c:v>100.73</c:v>
                </c:pt>
                <c:pt idx="128">
                  <c:v>104.86999999999999</c:v>
                </c:pt>
                <c:pt idx="129">
                  <c:v>106.66</c:v>
                </c:pt>
                <c:pt idx="130">
                  <c:v>107.53</c:v>
                </c:pt>
                <c:pt idx="131">
                  <c:v>109.79</c:v>
                </c:pt>
                <c:pt idx="132">
                  <c:v>113</c:v>
                </c:pt>
                <c:pt idx="133">
                  <c:v>113.24000000000002</c:v>
                </c:pt>
                <c:pt idx="134">
                  <c:v>116.76</c:v>
                </c:pt>
                <c:pt idx="135">
                  <c:v>124</c:v>
                </c:pt>
                <c:pt idx="136">
                  <c:v>124.14</c:v>
                </c:pt>
                <c:pt idx="137">
                  <c:v>126.42</c:v>
                </c:pt>
                <c:pt idx="138">
                  <c:v>126.59</c:v>
                </c:pt>
                <c:pt idx="139">
                  <c:v>127.57</c:v>
                </c:pt>
                <c:pt idx="140">
                  <c:v>134.43</c:v>
                </c:pt>
                <c:pt idx="141">
                  <c:v>138.13</c:v>
                </c:pt>
                <c:pt idx="142">
                  <c:v>148.70999999999998</c:v>
                </c:pt>
                <c:pt idx="143">
                  <c:v>154.1</c:v>
                </c:pt>
                <c:pt idx="144">
                  <c:v>156.6</c:v>
                </c:pt>
                <c:pt idx="145">
                  <c:v>159</c:v>
                </c:pt>
                <c:pt idx="146">
                  <c:v>159.94</c:v>
                </c:pt>
                <c:pt idx="147">
                  <c:v>161.60999999999999</c:v>
                </c:pt>
                <c:pt idx="148">
                  <c:v>170.63</c:v>
                </c:pt>
                <c:pt idx="149">
                  <c:v>178.6</c:v>
                </c:pt>
                <c:pt idx="150">
                  <c:v>181</c:v>
                </c:pt>
                <c:pt idx="151">
                  <c:v>183.66</c:v>
                </c:pt>
                <c:pt idx="152">
                  <c:v>216</c:v>
                </c:pt>
                <c:pt idx="153">
                  <c:v>222.62</c:v>
                </c:pt>
                <c:pt idx="154">
                  <c:v>237.26</c:v>
                </c:pt>
                <c:pt idx="155">
                  <c:v>253.16</c:v>
                </c:pt>
                <c:pt idx="156">
                  <c:v>260.94</c:v>
                </c:pt>
              </c:numCache>
            </c:numRef>
          </c:xVal>
          <c:yVal>
            <c:numRef>
              <c:f>x!$S$2:$S$290</c:f>
              <c:numCache>
                <c:formatCode>General</c:formatCode>
                <c:ptCount val="289"/>
                <c:pt idx="0">
                  <c:v>15.1</c:v>
                </c:pt>
                <c:pt idx="1">
                  <c:v>2.7</c:v>
                </c:pt>
                <c:pt idx="2">
                  <c:v>5.7058999999999997</c:v>
                </c:pt>
                <c:pt idx="3">
                  <c:v>76</c:v>
                </c:pt>
                <c:pt idx="4">
                  <c:v>19.797000000000001</c:v>
                </c:pt>
                <c:pt idx="5">
                  <c:v>226.8</c:v>
                </c:pt>
                <c:pt idx="6">
                  <c:v>4.8004999999999995</c:v>
                </c:pt>
                <c:pt idx="7">
                  <c:v>136</c:v>
                </c:pt>
                <c:pt idx="8">
                  <c:v>3.2978000000000001</c:v>
                </c:pt>
                <c:pt idx="9">
                  <c:v>28.459999999999987</c:v>
                </c:pt>
                <c:pt idx="10">
                  <c:v>7.2750000000000004</c:v>
                </c:pt>
                <c:pt idx="11">
                  <c:v>6.2</c:v>
                </c:pt>
                <c:pt idx="12">
                  <c:v>21.150000000000031</c:v>
                </c:pt>
                <c:pt idx="13">
                  <c:v>6.6469999999999985</c:v>
                </c:pt>
                <c:pt idx="14">
                  <c:v>8.1690000000000005</c:v>
                </c:pt>
                <c:pt idx="15">
                  <c:v>16.97</c:v>
                </c:pt>
                <c:pt idx="16">
                  <c:v>13.395000000000019</c:v>
                </c:pt>
                <c:pt idx="17">
                  <c:v>31.151000000000035</c:v>
                </c:pt>
                <c:pt idx="18">
                  <c:v>4.4210000000000003</c:v>
                </c:pt>
                <c:pt idx="19">
                  <c:v>21.64</c:v>
                </c:pt>
                <c:pt idx="20">
                  <c:v>5.1546999999999965</c:v>
                </c:pt>
                <c:pt idx="21">
                  <c:v>11</c:v>
                </c:pt>
                <c:pt idx="22">
                  <c:v>6.835</c:v>
                </c:pt>
                <c:pt idx="23">
                  <c:v>5.6169999999999956</c:v>
                </c:pt>
                <c:pt idx="24">
                  <c:v>43.296000000000063</c:v>
                </c:pt>
                <c:pt idx="25">
                  <c:v>7.7030000000000003</c:v>
                </c:pt>
                <c:pt idx="26">
                  <c:v>7.1419999999999995</c:v>
                </c:pt>
                <c:pt idx="27">
                  <c:v>11.063000000000002</c:v>
                </c:pt>
                <c:pt idx="28">
                  <c:v>3.8547999999999987</c:v>
                </c:pt>
                <c:pt idx="29">
                  <c:v>3.8219999999999987</c:v>
                </c:pt>
                <c:pt idx="30">
                  <c:v>7.4961000000000002</c:v>
                </c:pt>
                <c:pt idx="31">
                  <c:v>18.72</c:v>
                </c:pt>
                <c:pt idx="32">
                  <c:v>11.8</c:v>
                </c:pt>
                <c:pt idx="33">
                  <c:v>7.2380000000000004</c:v>
                </c:pt>
                <c:pt idx="34">
                  <c:v>6.3199999999999985</c:v>
                </c:pt>
                <c:pt idx="35">
                  <c:v>9.3860000000000028</c:v>
                </c:pt>
                <c:pt idx="36">
                  <c:v>5.8919999999999995</c:v>
                </c:pt>
                <c:pt idx="37">
                  <c:v>23.93</c:v>
                </c:pt>
                <c:pt idx="38">
                  <c:v>7.5880000000000001</c:v>
                </c:pt>
                <c:pt idx="39">
                  <c:v>5.9450000000000003</c:v>
                </c:pt>
                <c:pt idx="40">
                  <c:v>3.7629999999999999</c:v>
                </c:pt>
                <c:pt idx="41">
                  <c:v>14.0701</c:v>
                </c:pt>
                <c:pt idx="42">
                  <c:v>10.030000000000001</c:v>
                </c:pt>
                <c:pt idx="43">
                  <c:v>15.773</c:v>
                </c:pt>
                <c:pt idx="44">
                  <c:v>6.5837000000000003</c:v>
                </c:pt>
                <c:pt idx="45">
                  <c:v>15.02</c:v>
                </c:pt>
                <c:pt idx="46">
                  <c:v>7.0469999999999997</c:v>
                </c:pt>
                <c:pt idx="47">
                  <c:v>45.8</c:v>
                </c:pt>
                <c:pt idx="48">
                  <c:v>22.2</c:v>
                </c:pt>
                <c:pt idx="49">
                  <c:v>10.717999999999998</c:v>
                </c:pt>
                <c:pt idx="50">
                  <c:v>14.775</c:v>
                </c:pt>
                <c:pt idx="51">
                  <c:v>9.8600000000000048</c:v>
                </c:pt>
                <c:pt idx="52">
                  <c:v>6.9429999999999996</c:v>
                </c:pt>
                <c:pt idx="53">
                  <c:v>34.200000000000003</c:v>
                </c:pt>
                <c:pt idx="54">
                  <c:v>4.5477999999999996</c:v>
                </c:pt>
                <c:pt idx="55">
                  <c:v>11.4969</c:v>
                </c:pt>
                <c:pt idx="56">
                  <c:v>8.0074000000000005</c:v>
                </c:pt>
                <c:pt idx="57">
                  <c:v>5.1811999999999996</c:v>
                </c:pt>
                <c:pt idx="58">
                  <c:v>7.0339999999999998</c:v>
                </c:pt>
                <c:pt idx="59">
                  <c:v>8.1840000000000011</c:v>
                </c:pt>
                <c:pt idx="60">
                  <c:v>11.616240000000001</c:v>
                </c:pt>
                <c:pt idx="61">
                  <c:v>5.1683999999999966</c:v>
                </c:pt>
                <c:pt idx="62">
                  <c:v>7.7477999999999998</c:v>
                </c:pt>
                <c:pt idx="63">
                  <c:v>3.968</c:v>
                </c:pt>
                <c:pt idx="64">
                  <c:v>6.7370000000000001</c:v>
                </c:pt>
                <c:pt idx="65">
                  <c:v>5.5369999999999999</c:v>
                </c:pt>
                <c:pt idx="66">
                  <c:v>7.28</c:v>
                </c:pt>
                <c:pt idx="67">
                  <c:v>8.1755000000000067</c:v>
                </c:pt>
                <c:pt idx="68">
                  <c:v>14.228999999999999</c:v>
                </c:pt>
                <c:pt idx="69">
                  <c:v>27.888000000000002</c:v>
                </c:pt>
                <c:pt idx="70">
                  <c:v>9.136000000000001</c:v>
                </c:pt>
                <c:pt idx="71">
                  <c:v>7.1638999999999955</c:v>
                </c:pt>
                <c:pt idx="72">
                  <c:v>8.8820000000000068</c:v>
                </c:pt>
                <c:pt idx="73">
                  <c:v>5.8168999999999995</c:v>
                </c:pt>
                <c:pt idx="74">
                  <c:v>23.47</c:v>
                </c:pt>
                <c:pt idx="75">
                  <c:v>8.0020000000000007</c:v>
                </c:pt>
                <c:pt idx="76">
                  <c:v>7.29</c:v>
                </c:pt>
                <c:pt idx="77">
                  <c:v>17.771999999999988</c:v>
                </c:pt>
                <c:pt idx="78">
                  <c:v>24</c:v>
                </c:pt>
                <c:pt idx="79">
                  <c:v>5.3569999999999975</c:v>
                </c:pt>
                <c:pt idx="80">
                  <c:v>16.670000000000005</c:v>
                </c:pt>
                <c:pt idx="81">
                  <c:v>12.99</c:v>
                </c:pt>
                <c:pt idx="82">
                  <c:v>19.5</c:v>
                </c:pt>
                <c:pt idx="83">
                  <c:v>4.6529999999999889</c:v>
                </c:pt>
                <c:pt idx="84">
                  <c:v>9.17</c:v>
                </c:pt>
                <c:pt idx="85">
                  <c:v>33</c:v>
                </c:pt>
                <c:pt idx="86">
                  <c:v>22.439999999999987</c:v>
                </c:pt>
                <c:pt idx="87">
                  <c:v>4.6083999999999996</c:v>
                </c:pt>
                <c:pt idx="88">
                  <c:v>16.54</c:v>
                </c:pt>
                <c:pt idx="89">
                  <c:v>73.900000000000006</c:v>
                </c:pt>
                <c:pt idx="90">
                  <c:v>5.5595999999999997</c:v>
                </c:pt>
                <c:pt idx="91">
                  <c:v>19.059999999999999</c:v>
                </c:pt>
                <c:pt idx="92">
                  <c:v>6.4550000000000001</c:v>
                </c:pt>
                <c:pt idx="93">
                  <c:v>4.8039999999999985</c:v>
                </c:pt>
                <c:pt idx="94">
                  <c:v>18.36</c:v>
                </c:pt>
                <c:pt idx="95">
                  <c:v>3.7474000000000012</c:v>
                </c:pt>
                <c:pt idx="96">
                  <c:v>18.126999999999999</c:v>
                </c:pt>
                <c:pt idx="97">
                  <c:v>9.0120000000000005</c:v>
                </c:pt>
                <c:pt idx="98">
                  <c:v>10.061</c:v>
                </c:pt>
                <c:pt idx="99">
                  <c:v>13.7</c:v>
                </c:pt>
                <c:pt idx="100">
                  <c:v>11.755400000000023</c:v>
                </c:pt>
                <c:pt idx="101">
                  <c:v>9.1050000000000004</c:v>
                </c:pt>
                <c:pt idx="102">
                  <c:v>10.446</c:v>
                </c:pt>
                <c:pt idx="103">
                  <c:v>6.4219999999999997</c:v>
                </c:pt>
                <c:pt idx="104">
                  <c:v>93.73</c:v>
                </c:pt>
                <c:pt idx="105">
                  <c:v>17.584499999999952</c:v>
                </c:pt>
                <c:pt idx="106">
                  <c:v>10.8903</c:v>
                </c:pt>
                <c:pt idx="107">
                  <c:v>17.446999999999989</c:v>
                </c:pt>
                <c:pt idx="108">
                  <c:v>7.49</c:v>
                </c:pt>
                <c:pt idx="109">
                  <c:v>11.186</c:v>
                </c:pt>
                <c:pt idx="110">
                  <c:v>8.5616000000000003</c:v>
                </c:pt>
                <c:pt idx="111">
                  <c:v>8.4030000000000005</c:v>
                </c:pt>
                <c:pt idx="112">
                  <c:v>5.0544999999999956</c:v>
                </c:pt>
                <c:pt idx="113">
                  <c:v>10.059000000000006</c:v>
                </c:pt>
                <c:pt idx="114">
                  <c:v>10.16</c:v>
                </c:pt>
                <c:pt idx="115">
                  <c:v>16</c:v>
                </c:pt>
                <c:pt idx="116">
                  <c:v>7.3811999999999998</c:v>
                </c:pt>
                <c:pt idx="117">
                  <c:v>35.864000000000004</c:v>
                </c:pt>
                <c:pt idx="118">
                  <c:v>21.1</c:v>
                </c:pt>
                <c:pt idx="119">
                  <c:v>10.927</c:v>
                </c:pt>
                <c:pt idx="120">
                  <c:v>20.03</c:v>
                </c:pt>
                <c:pt idx="121">
                  <c:v>22.004999999999999</c:v>
                </c:pt>
                <c:pt idx="122">
                  <c:v>8.1655000000000211</c:v>
                </c:pt>
                <c:pt idx="123">
                  <c:v>38.700000000000003</c:v>
                </c:pt>
                <c:pt idx="124">
                  <c:v>11.229999999999999</c:v>
                </c:pt>
                <c:pt idx="125">
                  <c:v>8.4010000000000016</c:v>
                </c:pt>
                <c:pt idx="126">
                  <c:v>10.743099999999998</c:v>
                </c:pt>
                <c:pt idx="127">
                  <c:v>19.353000000000005</c:v>
                </c:pt>
                <c:pt idx="128">
                  <c:v>13.66</c:v>
                </c:pt>
                <c:pt idx="129">
                  <c:v>52.230000000000011</c:v>
                </c:pt>
                <c:pt idx="130">
                  <c:v>11.931000000000001</c:v>
                </c:pt>
                <c:pt idx="131">
                  <c:v>34.407000000000004</c:v>
                </c:pt>
                <c:pt idx="132">
                  <c:v>4.9572000000000003</c:v>
                </c:pt>
                <c:pt idx="133">
                  <c:v>18.146999999999988</c:v>
                </c:pt>
                <c:pt idx="134">
                  <c:v>27.330000000000005</c:v>
                </c:pt>
                <c:pt idx="135">
                  <c:v>5.3849999999999945</c:v>
                </c:pt>
                <c:pt idx="136">
                  <c:v>21.04</c:v>
                </c:pt>
                <c:pt idx="137">
                  <c:v>15.941000000000001</c:v>
                </c:pt>
                <c:pt idx="138">
                  <c:v>15.962000000000021</c:v>
                </c:pt>
                <c:pt idx="139">
                  <c:v>11.731999999999999</c:v>
                </c:pt>
                <c:pt idx="140">
                  <c:v>12.093</c:v>
                </c:pt>
                <c:pt idx="141">
                  <c:v>5.6549999999999878</c:v>
                </c:pt>
                <c:pt idx="142">
                  <c:v>9.1270000000000024</c:v>
                </c:pt>
                <c:pt idx="143">
                  <c:v>6.1629999999999878</c:v>
                </c:pt>
                <c:pt idx="144">
                  <c:v>20.991</c:v>
                </c:pt>
                <c:pt idx="145">
                  <c:v>6.52</c:v>
                </c:pt>
                <c:pt idx="146">
                  <c:v>5.7366000000000108</c:v>
                </c:pt>
                <c:pt idx="147">
                  <c:v>9.0220000000000002</c:v>
                </c:pt>
                <c:pt idx="148">
                  <c:v>5.9587000000000003</c:v>
                </c:pt>
                <c:pt idx="149">
                  <c:v>8.1430000000000025</c:v>
                </c:pt>
                <c:pt idx="150">
                  <c:v>4.1479999999999899</c:v>
                </c:pt>
                <c:pt idx="151">
                  <c:v>9.9690000000000047</c:v>
                </c:pt>
                <c:pt idx="152">
                  <c:v>16.829999999999988</c:v>
                </c:pt>
                <c:pt idx="153">
                  <c:v>4.8439999999999985</c:v>
                </c:pt>
                <c:pt idx="154">
                  <c:v>6.0814000000000004</c:v>
                </c:pt>
                <c:pt idx="155">
                  <c:v>4.19599999999999</c:v>
                </c:pt>
                <c:pt idx="156">
                  <c:v>5.1839999999999975</c:v>
                </c:pt>
              </c:numCache>
            </c:numRef>
          </c:yVal>
          <c:smooth val="0"/>
        </c:ser>
        <c:dLbls>
          <c:showLegendKey val="0"/>
          <c:showVal val="0"/>
          <c:showCatName val="0"/>
          <c:showSerName val="0"/>
          <c:showPercent val="0"/>
          <c:showBubbleSize val="0"/>
        </c:dLbls>
        <c:axId val="418623872"/>
        <c:axId val="418625792"/>
      </c:scatterChart>
      <c:valAx>
        <c:axId val="418623872"/>
        <c:scaling>
          <c:logBase val="10"/>
          <c:orientation val="maxMin"/>
        </c:scaling>
        <c:delete val="0"/>
        <c:axPos val="b"/>
        <c:title>
          <c:tx>
            <c:rich>
              <a:bodyPr/>
              <a:lstStyle/>
              <a:p>
                <a:pPr>
                  <a:defRPr/>
                </a:pPr>
                <a:r>
                  <a:rPr lang="en-US"/>
                  <a:t>diameter</a:t>
                </a:r>
              </a:p>
            </c:rich>
          </c:tx>
          <c:overlay val="0"/>
        </c:title>
        <c:numFmt formatCode="General" sourceLinked="1"/>
        <c:majorTickMark val="out"/>
        <c:minorTickMark val="none"/>
        <c:tickLblPos val="nextTo"/>
        <c:crossAx val="418625792"/>
        <c:crosses val="autoZero"/>
        <c:crossBetween val="midCat"/>
      </c:valAx>
      <c:valAx>
        <c:axId val="418625792"/>
        <c:scaling>
          <c:logBase val="10"/>
          <c:orientation val="minMax"/>
        </c:scaling>
        <c:delete val="0"/>
        <c:axPos val="r"/>
        <c:majorGridlines/>
        <c:title>
          <c:tx>
            <c:rich>
              <a:bodyPr rot="0" vert="horz"/>
              <a:lstStyle/>
              <a:p>
                <a:pPr>
                  <a:defRPr/>
                </a:pPr>
                <a:r>
                  <a:rPr lang="en-US"/>
                  <a:t>rotation</a:t>
                </a:r>
              </a:p>
            </c:rich>
          </c:tx>
          <c:overlay val="0"/>
        </c:title>
        <c:numFmt formatCode="General" sourceLinked="1"/>
        <c:majorTickMark val="out"/>
        <c:minorTickMark val="none"/>
        <c:tickLblPos val="nextTo"/>
        <c:crossAx val="418623872"/>
        <c:crosses val="autoZero"/>
        <c:crossBetween val="midCat"/>
      </c:valAx>
    </c:plotArea>
    <c:legend>
      <c:legendPos val="l"/>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 vs rotation</a:t>
            </a:r>
          </a:p>
        </c:rich>
      </c:tx>
      <c:overlay val="0"/>
    </c:title>
    <c:autoTitleDeleted val="0"/>
    <c:plotArea>
      <c:layout/>
      <c:scatterChart>
        <c:scatterStyle val="lineMarker"/>
        <c:varyColors val="0"/>
        <c:ser>
          <c:idx val="0"/>
          <c:order val="0"/>
          <c:tx>
            <c:strRef>
              <c:f>x!$AB$1</c:f>
              <c:strCache>
                <c:ptCount val="1"/>
                <c:pt idx="0">
                  <c:v>rot_per</c:v>
                </c:pt>
              </c:strCache>
            </c:strRef>
          </c:tx>
          <c:spPr>
            <a:ln w="28575">
              <a:noFill/>
            </a:ln>
          </c:spPr>
          <c:marker>
            <c:symbol val="circle"/>
            <c:size val="2"/>
          </c:marker>
          <c:xVal>
            <c:numRef>
              <c:f>x!$AA$2:$AA$290</c:f>
              <c:numCache>
                <c:formatCode>General</c:formatCode>
                <c:ptCount val="289"/>
                <c:pt idx="0">
                  <c:v>0.81912462461468771</c:v>
                </c:pt>
                <c:pt idx="1">
                  <c:v>0.83204255229785162</c:v>
                </c:pt>
                <c:pt idx="2">
                  <c:v>0.96807167052456156</c:v>
                </c:pt>
                <c:pt idx="3">
                  <c:v>1.0763643065372199</c:v>
                </c:pt>
                <c:pt idx="4">
                  <c:v>1.1728320221630801</c:v>
                </c:pt>
                <c:pt idx="5">
                  <c:v>1.1898615787973899</c:v>
                </c:pt>
                <c:pt idx="6">
                  <c:v>1.2721493888992699</c:v>
                </c:pt>
                <c:pt idx="7">
                  <c:v>1.3246343594272298</c:v>
                </c:pt>
                <c:pt idx="8">
                  <c:v>1.4044783235484199</c:v>
                </c:pt>
                <c:pt idx="9">
                  <c:v>1.4426586858071375</c:v>
                </c:pt>
                <c:pt idx="10">
                  <c:v>1.4887103627821299</c:v>
                </c:pt>
                <c:pt idx="11">
                  <c:v>1.5656675377554199</c:v>
                </c:pt>
                <c:pt idx="12">
                  <c:v>1.6444567016386227</c:v>
                </c:pt>
                <c:pt idx="13">
                  <c:v>1.72639186939561</c:v>
                </c:pt>
                <c:pt idx="14">
                  <c:v>1.7741671441915929</c:v>
                </c:pt>
                <c:pt idx="15">
                  <c:v>1.83242045096826</c:v>
                </c:pt>
                <c:pt idx="16">
                  <c:v>1.8839637805333798</c:v>
                </c:pt>
                <c:pt idx="17">
                  <c:v>1.8919983729922898</c:v>
                </c:pt>
                <c:pt idx="18">
                  <c:v>1.9144782451422699</c:v>
                </c:pt>
                <c:pt idx="19">
                  <c:v>1.9333580095222329</c:v>
                </c:pt>
                <c:pt idx="20">
                  <c:v>1.933626327429967</c:v>
                </c:pt>
                <c:pt idx="21">
                  <c:v>1.9441320218468761</c:v>
                </c:pt>
                <c:pt idx="22">
                  <c:v>1.97927458809001</c:v>
                </c:pt>
                <c:pt idx="23">
                  <c:v>2.1029482806998367</c:v>
                </c:pt>
                <c:pt idx="24">
                  <c:v>2.1490582060837387</c:v>
                </c:pt>
                <c:pt idx="25">
                  <c:v>2.2202988764665412</c:v>
                </c:pt>
                <c:pt idx="26">
                  <c:v>2.2517224288875801</c:v>
                </c:pt>
                <c:pt idx="27">
                  <c:v>2.2867237362141202</c:v>
                </c:pt>
                <c:pt idx="28">
                  <c:v>2.2875997656407092</c:v>
                </c:pt>
                <c:pt idx="29">
                  <c:v>2.3320203226331548</c:v>
                </c:pt>
                <c:pt idx="30">
                  <c:v>2.3524378792850187</c:v>
                </c:pt>
                <c:pt idx="31">
                  <c:v>2.3539734251300453</c:v>
                </c:pt>
                <c:pt idx="32">
                  <c:v>2.3580374250604867</c:v>
                </c:pt>
                <c:pt idx="33">
                  <c:v>2.3681539953094597</c:v>
                </c:pt>
                <c:pt idx="34">
                  <c:v>2.37352746053566</c:v>
                </c:pt>
                <c:pt idx="35">
                  <c:v>2.3793209917615399</c:v>
                </c:pt>
                <c:pt idx="36">
                  <c:v>2.3833051355162267</c:v>
                </c:pt>
                <c:pt idx="37">
                  <c:v>2.3977314239072101</c:v>
                </c:pt>
                <c:pt idx="38">
                  <c:v>2.4013778684826459</c:v>
                </c:pt>
                <c:pt idx="39">
                  <c:v>2.4034045185568802</c:v>
                </c:pt>
                <c:pt idx="40">
                  <c:v>2.4102634290524567</c:v>
                </c:pt>
                <c:pt idx="41">
                  <c:v>2.4186883188784387</c:v>
                </c:pt>
                <c:pt idx="42">
                  <c:v>2.42287556516755</c:v>
                </c:pt>
                <c:pt idx="43">
                  <c:v>2.4281088258054302</c:v>
                </c:pt>
                <c:pt idx="44">
                  <c:v>2.42935295107845</c:v>
                </c:pt>
                <c:pt idx="45">
                  <c:v>2.4320087081235067</c:v>
                </c:pt>
                <c:pt idx="46">
                  <c:v>2.4323216442688778</c:v>
                </c:pt>
                <c:pt idx="47">
                  <c:v>2.4343584001415577</c:v>
                </c:pt>
                <c:pt idx="48">
                  <c:v>2.5257713838764699</c:v>
                </c:pt>
                <c:pt idx="49">
                  <c:v>2.5452328763799601</c:v>
                </c:pt>
                <c:pt idx="50">
                  <c:v>2.5669468495897667</c:v>
                </c:pt>
                <c:pt idx="51">
                  <c:v>2.5734652087292398</c:v>
                </c:pt>
                <c:pt idx="52">
                  <c:v>2.5750434057745739</c:v>
                </c:pt>
                <c:pt idx="53">
                  <c:v>2.5750436817472067</c:v>
                </c:pt>
                <c:pt idx="54">
                  <c:v>2.5759229525339</c:v>
                </c:pt>
                <c:pt idx="55">
                  <c:v>2.58248679206068</c:v>
                </c:pt>
                <c:pt idx="56">
                  <c:v>2.58676990410097</c:v>
                </c:pt>
                <c:pt idx="57">
                  <c:v>2.5886086034313101</c:v>
                </c:pt>
                <c:pt idx="58">
                  <c:v>2.5993184959164277</c:v>
                </c:pt>
                <c:pt idx="59">
                  <c:v>2.6081713110783649</c:v>
                </c:pt>
                <c:pt idx="60">
                  <c:v>2.6099067192349898</c:v>
                </c:pt>
                <c:pt idx="61">
                  <c:v>2.6107145891575554</c:v>
                </c:pt>
                <c:pt idx="62">
                  <c:v>2.6115273218478099</c:v>
                </c:pt>
                <c:pt idx="63">
                  <c:v>2.6135423990484767</c:v>
                </c:pt>
                <c:pt idx="64">
                  <c:v>2.6172702590359553</c:v>
                </c:pt>
                <c:pt idx="65">
                  <c:v>2.6228625926796187</c:v>
                </c:pt>
                <c:pt idx="66">
                  <c:v>2.6307954377044398</c:v>
                </c:pt>
                <c:pt idx="67">
                  <c:v>2.6337171246743298</c:v>
                </c:pt>
                <c:pt idx="68">
                  <c:v>2.6374449947551053</c:v>
                </c:pt>
                <c:pt idx="69">
                  <c:v>2.6412112201284401</c:v>
                </c:pt>
                <c:pt idx="70">
                  <c:v>2.6496927011861349</c:v>
                </c:pt>
                <c:pt idx="71">
                  <c:v>2.6504190805236987</c:v>
                </c:pt>
                <c:pt idx="72">
                  <c:v>2.6533769689107753</c:v>
                </c:pt>
                <c:pt idx="73">
                  <c:v>2.6588925552869354</c:v>
                </c:pt>
                <c:pt idx="74">
                  <c:v>2.6637246447235454</c:v>
                </c:pt>
                <c:pt idx="75">
                  <c:v>2.6657747315135554</c:v>
                </c:pt>
                <c:pt idx="76">
                  <c:v>2.6659501375183701</c:v>
                </c:pt>
                <c:pt idx="77">
                  <c:v>2.6681936226500054</c:v>
                </c:pt>
                <c:pt idx="78">
                  <c:v>2.6697058770279853</c:v>
                </c:pt>
                <c:pt idx="79">
                  <c:v>2.6712825399789253</c:v>
                </c:pt>
                <c:pt idx="80">
                  <c:v>2.6768330206187567</c:v>
                </c:pt>
                <c:pt idx="81">
                  <c:v>2.67835015474347</c:v>
                </c:pt>
                <c:pt idx="82">
                  <c:v>2.6794278216301302</c:v>
                </c:pt>
                <c:pt idx="83">
                  <c:v>2.6799326785021949</c:v>
                </c:pt>
                <c:pt idx="84">
                  <c:v>2.6815438730972101</c:v>
                </c:pt>
                <c:pt idx="85">
                  <c:v>2.6861767257175053</c:v>
                </c:pt>
                <c:pt idx="86">
                  <c:v>2.6885862323472853</c:v>
                </c:pt>
                <c:pt idx="87">
                  <c:v>2.6890932133424159</c:v>
                </c:pt>
                <c:pt idx="88">
                  <c:v>2.6975462707024378</c:v>
                </c:pt>
                <c:pt idx="89">
                  <c:v>2.7002383839599799</c:v>
                </c:pt>
                <c:pt idx="90">
                  <c:v>2.7098311130958477</c:v>
                </c:pt>
                <c:pt idx="91">
                  <c:v>2.7108293111027701</c:v>
                </c:pt>
                <c:pt idx="92">
                  <c:v>2.7115924005691077</c:v>
                </c:pt>
                <c:pt idx="93">
                  <c:v>2.7165348794549802</c:v>
                </c:pt>
                <c:pt idx="94">
                  <c:v>2.7188507632743901</c:v>
                </c:pt>
                <c:pt idx="95">
                  <c:v>2.7194594960781804</c:v>
                </c:pt>
                <c:pt idx="96">
                  <c:v>2.7197305021338098</c:v>
                </c:pt>
                <c:pt idx="97">
                  <c:v>2.7206832157468201</c:v>
                </c:pt>
                <c:pt idx="98">
                  <c:v>2.7240882170279259</c:v>
                </c:pt>
                <c:pt idx="99">
                  <c:v>2.7249861215382598</c:v>
                </c:pt>
                <c:pt idx="100">
                  <c:v>2.7306570327119002</c:v>
                </c:pt>
                <c:pt idx="101">
                  <c:v>2.7317802763521248</c:v>
                </c:pt>
                <c:pt idx="102">
                  <c:v>2.7319578231904198</c:v>
                </c:pt>
                <c:pt idx="103">
                  <c:v>2.7327694943139433</c:v>
                </c:pt>
                <c:pt idx="104">
                  <c:v>2.73281955969252</c:v>
                </c:pt>
                <c:pt idx="105">
                  <c:v>2.7346335509704653</c:v>
                </c:pt>
                <c:pt idx="106">
                  <c:v>2.7369642877614959</c:v>
                </c:pt>
                <c:pt idx="107">
                  <c:v>2.7382082135012387</c:v>
                </c:pt>
                <c:pt idx="108">
                  <c:v>2.7424343356902701</c:v>
                </c:pt>
                <c:pt idx="109">
                  <c:v>2.7425136010212299</c:v>
                </c:pt>
                <c:pt idx="110">
                  <c:v>2.7433346177625437</c:v>
                </c:pt>
                <c:pt idx="111">
                  <c:v>2.7436556220710901</c:v>
                </c:pt>
                <c:pt idx="112">
                  <c:v>2.7442260328496002</c:v>
                </c:pt>
                <c:pt idx="113">
                  <c:v>2.7446573473085354</c:v>
                </c:pt>
                <c:pt idx="114">
                  <c:v>2.74629557987083</c:v>
                </c:pt>
                <c:pt idx="115">
                  <c:v>2.7475577830747202</c:v>
                </c:pt>
                <c:pt idx="116">
                  <c:v>2.7479960138726254</c:v>
                </c:pt>
                <c:pt idx="117">
                  <c:v>2.7481991051491499</c:v>
                </c:pt>
                <c:pt idx="118">
                  <c:v>2.7503305174534454</c:v>
                </c:pt>
                <c:pt idx="119">
                  <c:v>2.7546927916008501</c:v>
                </c:pt>
                <c:pt idx="120">
                  <c:v>2.7603325328668253</c:v>
                </c:pt>
                <c:pt idx="121">
                  <c:v>2.7606013468212378</c:v>
                </c:pt>
                <c:pt idx="122">
                  <c:v>2.7612249055317299</c:v>
                </c:pt>
                <c:pt idx="123">
                  <c:v>2.7634881844786867</c:v>
                </c:pt>
                <c:pt idx="124">
                  <c:v>2.7655705695474269</c:v>
                </c:pt>
                <c:pt idx="125">
                  <c:v>2.7682095030675402</c:v>
                </c:pt>
                <c:pt idx="126">
                  <c:v>2.7683170151760059</c:v>
                </c:pt>
                <c:pt idx="127">
                  <c:v>2.7731384874258298</c:v>
                </c:pt>
                <c:pt idx="128">
                  <c:v>2.7733672445712254</c:v>
                </c:pt>
                <c:pt idx="129">
                  <c:v>2.7745722536845001</c:v>
                </c:pt>
                <c:pt idx="130">
                  <c:v>2.7772573471915454</c:v>
                </c:pt>
                <c:pt idx="131">
                  <c:v>2.7775097084906459</c:v>
                </c:pt>
                <c:pt idx="132">
                  <c:v>2.7781577962340802</c:v>
                </c:pt>
                <c:pt idx="133">
                  <c:v>2.7791158724806202</c:v>
                </c:pt>
                <c:pt idx="134">
                  <c:v>2.7806261633293299</c:v>
                </c:pt>
                <c:pt idx="135">
                  <c:v>2.7808205365041698</c:v>
                </c:pt>
                <c:pt idx="136">
                  <c:v>2.7837382523691807</c:v>
                </c:pt>
                <c:pt idx="137">
                  <c:v>2.7849087317807002</c:v>
                </c:pt>
                <c:pt idx="138">
                  <c:v>2.7883202438849097</c:v>
                </c:pt>
                <c:pt idx="139">
                  <c:v>2.7888217605356607</c:v>
                </c:pt>
                <c:pt idx="140">
                  <c:v>2.7947107558317383</c:v>
                </c:pt>
                <c:pt idx="141">
                  <c:v>2.7955386549197101</c:v>
                </c:pt>
                <c:pt idx="142">
                  <c:v>2.7955664420851698</c:v>
                </c:pt>
                <c:pt idx="143">
                  <c:v>2.7993199533434199</c:v>
                </c:pt>
                <c:pt idx="144">
                  <c:v>2.7997707161996801</c:v>
                </c:pt>
                <c:pt idx="145">
                  <c:v>2.8000447900964698</c:v>
                </c:pt>
                <c:pt idx="146">
                  <c:v>2.8007971422806959</c:v>
                </c:pt>
                <c:pt idx="147">
                  <c:v>2.8021737221977898</c:v>
                </c:pt>
                <c:pt idx="148">
                  <c:v>2.8056405360892933</c:v>
                </c:pt>
                <c:pt idx="149">
                  <c:v>2.8071099231438539</c:v>
                </c:pt>
                <c:pt idx="150">
                  <c:v>2.8101596969533778</c:v>
                </c:pt>
                <c:pt idx="151">
                  <c:v>2.8514527441111777</c:v>
                </c:pt>
                <c:pt idx="152">
                  <c:v>2.8521948213791797</c:v>
                </c:pt>
                <c:pt idx="153">
                  <c:v>2.8635317078584408</c:v>
                </c:pt>
                <c:pt idx="154">
                  <c:v>2.8670624985098643</c:v>
                </c:pt>
                <c:pt idx="155">
                  <c:v>2.8723312154082588</c:v>
                </c:pt>
                <c:pt idx="156">
                  <c:v>2.8992275846813902</c:v>
                </c:pt>
                <c:pt idx="157">
                  <c:v>2.9098842226637101</c:v>
                </c:pt>
                <c:pt idx="158">
                  <c:v>2.9120113036907567</c:v>
                </c:pt>
                <c:pt idx="159">
                  <c:v>2.9229963663055898</c:v>
                </c:pt>
                <c:pt idx="160">
                  <c:v>2.9373911876546899</c:v>
                </c:pt>
                <c:pt idx="161">
                  <c:v>2.9705422971327198</c:v>
                </c:pt>
                <c:pt idx="162">
                  <c:v>2.9708917566070978</c:v>
                </c:pt>
                <c:pt idx="163">
                  <c:v>2.9756816654328198</c:v>
                </c:pt>
                <c:pt idx="164">
                  <c:v>2.9821170439375848</c:v>
                </c:pt>
                <c:pt idx="165">
                  <c:v>2.9899807672781602</c:v>
                </c:pt>
                <c:pt idx="166">
                  <c:v>2.9940206573800001</c:v>
                </c:pt>
                <c:pt idx="167">
                  <c:v>3.00904920129959</c:v>
                </c:pt>
                <c:pt idx="168">
                  <c:v>3.0293941302654499</c:v>
                </c:pt>
                <c:pt idx="169">
                  <c:v>3.04612839518441</c:v>
                </c:pt>
                <c:pt idx="170">
                  <c:v>3.0529728398136005</c:v>
                </c:pt>
                <c:pt idx="171">
                  <c:v>3.0532469158757967</c:v>
                </c:pt>
                <c:pt idx="172">
                  <c:v>3.0563246217853401</c:v>
                </c:pt>
                <c:pt idx="173">
                  <c:v>3.0947768242629601</c:v>
                </c:pt>
                <c:pt idx="174">
                  <c:v>3.1247316361950559</c:v>
                </c:pt>
                <c:pt idx="175">
                  <c:v>3.1253918548849402</c:v>
                </c:pt>
                <c:pt idx="176">
                  <c:v>3.1289100671393397</c:v>
                </c:pt>
                <c:pt idx="177">
                  <c:v>3.1302461811944453</c:v>
                </c:pt>
                <c:pt idx="178">
                  <c:v>3.1337676197187267</c:v>
                </c:pt>
                <c:pt idx="179">
                  <c:v>3.1385801389815602</c:v>
                </c:pt>
                <c:pt idx="180">
                  <c:v>3.14444387914333</c:v>
                </c:pt>
                <c:pt idx="181">
                  <c:v>3.1465189317751197</c:v>
                </c:pt>
                <c:pt idx="182">
                  <c:v>3.1469387398492787</c:v>
                </c:pt>
                <c:pt idx="183">
                  <c:v>3.1515308679162559</c:v>
                </c:pt>
                <c:pt idx="184">
                  <c:v>3.1547416251167597</c:v>
                </c:pt>
                <c:pt idx="185">
                  <c:v>3.1663756548722302</c:v>
                </c:pt>
                <c:pt idx="186">
                  <c:v>3.16788298911271</c:v>
                </c:pt>
                <c:pt idx="187">
                  <c:v>3.18257298270616</c:v>
                </c:pt>
                <c:pt idx="188">
                  <c:v>3.1853962025779308</c:v>
                </c:pt>
                <c:pt idx="189">
                  <c:v>3.1892951016604698</c:v>
                </c:pt>
                <c:pt idx="190">
                  <c:v>3.1899362070318769</c:v>
                </c:pt>
                <c:pt idx="191">
                  <c:v>3.1967824012708843</c:v>
                </c:pt>
                <c:pt idx="192">
                  <c:v>3.1978130434696599</c:v>
                </c:pt>
                <c:pt idx="193">
                  <c:v>3.2006835631618702</c:v>
                </c:pt>
                <c:pt idx="194">
                  <c:v>3.2018927625179887</c:v>
                </c:pt>
                <c:pt idx="195">
                  <c:v>3.206640630173081</c:v>
                </c:pt>
                <c:pt idx="196">
                  <c:v>3.2125066538377101</c:v>
                </c:pt>
                <c:pt idx="197">
                  <c:v>3.2151330225697401</c:v>
                </c:pt>
                <c:pt idx="198">
                  <c:v>3.2171795639777012</c:v>
                </c:pt>
                <c:pt idx="199">
                  <c:v>3.2279219951353983</c:v>
                </c:pt>
                <c:pt idx="200">
                  <c:v>3.4138431412275998</c:v>
                </c:pt>
                <c:pt idx="201">
                  <c:v>3.4187993358136644</c:v>
                </c:pt>
                <c:pt idx="202">
                  <c:v>3.4265304719357701</c:v>
                </c:pt>
                <c:pt idx="203">
                  <c:v>3.4850092484617554</c:v>
                </c:pt>
                <c:pt idx="204">
                  <c:v>3.4883720769527802</c:v>
                </c:pt>
                <c:pt idx="205">
                  <c:v>3.5824142309050502</c:v>
                </c:pt>
                <c:pt idx="206">
                  <c:v>3.95317690263126</c:v>
                </c:pt>
                <c:pt idx="207">
                  <c:v>3.9731226799716302</c:v>
                </c:pt>
                <c:pt idx="208">
                  <c:v>4.0050881008610499</c:v>
                </c:pt>
                <c:pt idx="209">
                  <c:v>4.2870230103138729</c:v>
                </c:pt>
                <c:pt idx="210">
                  <c:v>5.1231168967535039</c:v>
                </c:pt>
              </c:numCache>
            </c:numRef>
          </c:xVal>
          <c:yVal>
            <c:numRef>
              <c:f>x!$AB$2:$AB$290</c:f>
              <c:numCache>
                <c:formatCode>General</c:formatCode>
                <c:ptCount val="289"/>
                <c:pt idx="0">
                  <c:v>2.3191999999999977</c:v>
                </c:pt>
                <c:pt idx="1">
                  <c:v>19.797000000000001</c:v>
                </c:pt>
                <c:pt idx="2">
                  <c:v>6.51</c:v>
                </c:pt>
                <c:pt idx="3">
                  <c:v>5.1199999999999966</c:v>
                </c:pt>
                <c:pt idx="4">
                  <c:v>5.3</c:v>
                </c:pt>
                <c:pt idx="5">
                  <c:v>5.9901999999999997</c:v>
                </c:pt>
                <c:pt idx="6">
                  <c:v>19</c:v>
                </c:pt>
                <c:pt idx="7">
                  <c:v>11</c:v>
                </c:pt>
                <c:pt idx="8">
                  <c:v>5.7058999999999997</c:v>
                </c:pt>
                <c:pt idx="9">
                  <c:v>3.2589999999999999</c:v>
                </c:pt>
                <c:pt idx="10">
                  <c:v>15.1</c:v>
                </c:pt>
                <c:pt idx="11">
                  <c:v>5.54</c:v>
                </c:pt>
                <c:pt idx="12">
                  <c:v>2.2593000000000001</c:v>
                </c:pt>
                <c:pt idx="13">
                  <c:v>24</c:v>
                </c:pt>
                <c:pt idx="14">
                  <c:v>226.8</c:v>
                </c:pt>
                <c:pt idx="15">
                  <c:v>2.7</c:v>
                </c:pt>
                <c:pt idx="16">
                  <c:v>51.89</c:v>
                </c:pt>
                <c:pt idx="17">
                  <c:v>6.4829999999999997</c:v>
                </c:pt>
                <c:pt idx="18">
                  <c:v>4.9610000000000003</c:v>
                </c:pt>
                <c:pt idx="19">
                  <c:v>5.4870000000000001</c:v>
                </c:pt>
                <c:pt idx="20">
                  <c:v>3.0378399999999997</c:v>
                </c:pt>
                <c:pt idx="21">
                  <c:v>26.51</c:v>
                </c:pt>
                <c:pt idx="22">
                  <c:v>3.581</c:v>
                </c:pt>
                <c:pt idx="23">
                  <c:v>76</c:v>
                </c:pt>
                <c:pt idx="24">
                  <c:v>6.1689999999999889</c:v>
                </c:pt>
                <c:pt idx="25">
                  <c:v>2.9807000000000001</c:v>
                </c:pt>
                <c:pt idx="26">
                  <c:v>13.7</c:v>
                </c:pt>
                <c:pt idx="27">
                  <c:v>11.4969</c:v>
                </c:pt>
                <c:pt idx="28">
                  <c:v>8.1690000000000005</c:v>
                </c:pt>
                <c:pt idx="29">
                  <c:v>8.0020000000000007</c:v>
                </c:pt>
                <c:pt idx="30">
                  <c:v>5.1989999999999945</c:v>
                </c:pt>
                <c:pt idx="31">
                  <c:v>6.6469999999999985</c:v>
                </c:pt>
                <c:pt idx="32">
                  <c:v>2.9226999999999967</c:v>
                </c:pt>
                <c:pt idx="33">
                  <c:v>4.1555399999999878</c:v>
                </c:pt>
                <c:pt idx="34">
                  <c:v>6.5837000000000003</c:v>
                </c:pt>
                <c:pt idx="35">
                  <c:v>7.28</c:v>
                </c:pt>
                <c:pt idx="36">
                  <c:v>4.6529999999999889</c:v>
                </c:pt>
                <c:pt idx="37">
                  <c:v>11</c:v>
                </c:pt>
                <c:pt idx="38">
                  <c:v>78.2</c:v>
                </c:pt>
                <c:pt idx="39">
                  <c:v>18.36</c:v>
                </c:pt>
                <c:pt idx="40">
                  <c:v>9.7786999999999988</c:v>
                </c:pt>
                <c:pt idx="41">
                  <c:v>6.13</c:v>
                </c:pt>
                <c:pt idx="42">
                  <c:v>6.4219999999999997</c:v>
                </c:pt>
                <c:pt idx="43">
                  <c:v>8.4030000000000005</c:v>
                </c:pt>
                <c:pt idx="44">
                  <c:v>43.296000000000063</c:v>
                </c:pt>
                <c:pt idx="45">
                  <c:v>5.1811999999999996</c:v>
                </c:pt>
                <c:pt idx="46">
                  <c:v>10.16</c:v>
                </c:pt>
                <c:pt idx="47">
                  <c:v>8.1655000000000211</c:v>
                </c:pt>
                <c:pt idx="48">
                  <c:v>21.04</c:v>
                </c:pt>
                <c:pt idx="49">
                  <c:v>21.150000000000031</c:v>
                </c:pt>
                <c:pt idx="50">
                  <c:v>3.2549999999999999</c:v>
                </c:pt>
                <c:pt idx="51">
                  <c:v>11.616240000000001</c:v>
                </c:pt>
                <c:pt idx="52">
                  <c:v>19.353000000000005</c:v>
                </c:pt>
                <c:pt idx="53">
                  <c:v>11.731999999999999</c:v>
                </c:pt>
                <c:pt idx="54">
                  <c:v>9.0220000000000002</c:v>
                </c:pt>
                <c:pt idx="55">
                  <c:v>15.773</c:v>
                </c:pt>
                <c:pt idx="56">
                  <c:v>3.2978000000000001</c:v>
                </c:pt>
                <c:pt idx="57">
                  <c:v>11.063000000000002</c:v>
                </c:pt>
                <c:pt idx="58">
                  <c:v>18.146999999999988</c:v>
                </c:pt>
                <c:pt idx="59">
                  <c:v>5.1683999999999966</c:v>
                </c:pt>
                <c:pt idx="60">
                  <c:v>5.6169999999999956</c:v>
                </c:pt>
                <c:pt idx="61">
                  <c:v>6.835</c:v>
                </c:pt>
                <c:pt idx="62">
                  <c:v>15.41</c:v>
                </c:pt>
                <c:pt idx="63">
                  <c:v>7.7030000000000003</c:v>
                </c:pt>
                <c:pt idx="64">
                  <c:v>14.228999999999999</c:v>
                </c:pt>
                <c:pt idx="65">
                  <c:v>9.17</c:v>
                </c:pt>
                <c:pt idx="66">
                  <c:v>5.1546999999999965</c:v>
                </c:pt>
                <c:pt idx="67">
                  <c:v>13.66</c:v>
                </c:pt>
                <c:pt idx="68">
                  <c:v>8.1755000000000067</c:v>
                </c:pt>
                <c:pt idx="69">
                  <c:v>14.0701</c:v>
                </c:pt>
                <c:pt idx="70">
                  <c:v>27.330000000000005</c:v>
                </c:pt>
                <c:pt idx="71">
                  <c:v>5.8919999999999995</c:v>
                </c:pt>
                <c:pt idx="72">
                  <c:v>6.3199999999999985</c:v>
                </c:pt>
                <c:pt idx="73">
                  <c:v>4.4210000000000003</c:v>
                </c:pt>
                <c:pt idx="74">
                  <c:v>18.126999999999999</c:v>
                </c:pt>
                <c:pt idx="75">
                  <c:v>7.1638999999999955</c:v>
                </c:pt>
                <c:pt idx="76">
                  <c:v>23.47</c:v>
                </c:pt>
                <c:pt idx="77">
                  <c:v>11.186</c:v>
                </c:pt>
                <c:pt idx="78">
                  <c:v>9.0120000000000005</c:v>
                </c:pt>
                <c:pt idx="79">
                  <c:v>5.3569999999999975</c:v>
                </c:pt>
                <c:pt idx="80">
                  <c:v>3.7474000000000012</c:v>
                </c:pt>
                <c:pt idx="81">
                  <c:v>10.743099999999998</c:v>
                </c:pt>
                <c:pt idx="82">
                  <c:v>7.49</c:v>
                </c:pt>
                <c:pt idx="83">
                  <c:v>34.200000000000003</c:v>
                </c:pt>
                <c:pt idx="84">
                  <c:v>8.7520000000000007</c:v>
                </c:pt>
                <c:pt idx="85">
                  <c:v>4.7149999999999945</c:v>
                </c:pt>
                <c:pt idx="86">
                  <c:v>5.8479999999999945</c:v>
                </c:pt>
                <c:pt idx="87">
                  <c:v>7.1419999999999995</c:v>
                </c:pt>
                <c:pt idx="88">
                  <c:v>14.775</c:v>
                </c:pt>
                <c:pt idx="89">
                  <c:v>18.164999999999999</c:v>
                </c:pt>
                <c:pt idx="90">
                  <c:v>9.8600000000000048</c:v>
                </c:pt>
                <c:pt idx="91">
                  <c:v>136</c:v>
                </c:pt>
                <c:pt idx="92">
                  <c:v>10.059000000000006</c:v>
                </c:pt>
                <c:pt idx="93">
                  <c:v>6.9429999999999996</c:v>
                </c:pt>
                <c:pt idx="94">
                  <c:v>19.899999999999999</c:v>
                </c:pt>
                <c:pt idx="95">
                  <c:v>15.02</c:v>
                </c:pt>
                <c:pt idx="96">
                  <c:v>23.93</c:v>
                </c:pt>
                <c:pt idx="97">
                  <c:v>7.5880000000000001</c:v>
                </c:pt>
                <c:pt idx="98">
                  <c:v>7.4</c:v>
                </c:pt>
                <c:pt idx="99">
                  <c:v>16.494999999999987</c:v>
                </c:pt>
                <c:pt idx="100">
                  <c:v>5.9450000000000003</c:v>
                </c:pt>
                <c:pt idx="101">
                  <c:v>21.64</c:v>
                </c:pt>
                <c:pt idx="102">
                  <c:v>5.5369999999999999</c:v>
                </c:pt>
                <c:pt idx="103">
                  <c:v>45.8</c:v>
                </c:pt>
                <c:pt idx="104">
                  <c:v>34.407000000000004</c:v>
                </c:pt>
                <c:pt idx="105">
                  <c:v>10.927</c:v>
                </c:pt>
                <c:pt idx="106">
                  <c:v>9.7785000000000011</c:v>
                </c:pt>
                <c:pt idx="107">
                  <c:v>11.931000000000001</c:v>
                </c:pt>
                <c:pt idx="108">
                  <c:v>3.968</c:v>
                </c:pt>
                <c:pt idx="109">
                  <c:v>12.093</c:v>
                </c:pt>
                <c:pt idx="110">
                  <c:v>22.2</c:v>
                </c:pt>
                <c:pt idx="111">
                  <c:v>6.2</c:v>
                </c:pt>
                <c:pt idx="112">
                  <c:v>6.1629999999999878</c:v>
                </c:pt>
                <c:pt idx="113">
                  <c:v>2.9309999999999999E-2</c:v>
                </c:pt>
                <c:pt idx="114">
                  <c:v>8.8820000000000068</c:v>
                </c:pt>
                <c:pt idx="115">
                  <c:v>8.4010000000000016</c:v>
                </c:pt>
                <c:pt idx="116">
                  <c:v>6.32099999999999</c:v>
                </c:pt>
                <c:pt idx="117">
                  <c:v>4.2397000000000107</c:v>
                </c:pt>
                <c:pt idx="118">
                  <c:v>10.061</c:v>
                </c:pt>
                <c:pt idx="119">
                  <c:v>35.864000000000004</c:v>
                </c:pt>
                <c:pt idx="120">
                  <c:v>8.2426000000000013</c:v>
                </c:pt>
                <c:pt idx="121">
                  <c:v>4.8039999999999985</c:v>
                </c:pt>
                <c:pt idx="122">
                  <c:v>22.004999999999999</c:v>
                </c:pt>
                <c:pt idx="123">
                  <c:v>10.8903</c:v>
                </c:pt>
                <c:pt idx="124">
                  <c:v>31.151000000000035</c:v>
                </c:pt>
                <c:pt idx="125">
                  <c:v>11.8</c:v>
                </c:pt>
                <c:pt idx="126">
                  <c:v>18.72</c:v>
                </c:pt>
                <c:pt idx="127">
                  <c:v>9.1050000000000004</c:v>
                </c:pt>
                <c:pt idx="128">
                  <c:v>8.0074000000000005</c:v>
                </c:pt>
                <c:pt idx="129">
                  <c:v>28.459999999999987</c:v>
                </c:pt>
                <c:pt idx="130">
                  <c:v>3.8547999999999987</c:v>
                </c:pt>
                <c:pt idx="131">
                  <c:v>16.97</c:v>
                </c:pt>
                <c:pt idx="132">
                  <c:v>38.700000000000003</c:v>
                </c:pt>
                <c:pt idx="133">
                  <c:v>4.9859999999999998</c:v>
                </c:pt>
                <c:pt idx="134">
                  <c:v>20.991</c:v>
                </c:pt>
                <c:pt idx="135">
                  <c:v>17.584499999999952</c:v>
                </c:pt>
                <c:pt idx="136">
                  <c:v>9.6</c:v>
                </c:pt>
                <c:pt idx="137">
                  <c:v>3.8369999999999953</c:v>
                </c:pt>
                <c:pt idx="138">
                  <c:v>7.4961000000000002</c:v>
                </c:pt>
                <c:pt idx="139">
                  <c:v>8.121599999999999</c:v>
                </c:pt>
                <c:pt idx="140">
                  <c:v>7.2750000000000004</c:v>
                </c:pt>
                <c:pt idx="141">
                  <c:v>9.3860000000000028</c:v>
                </c:pt>
                <c:pt idx="142">
                  <c:v>5.3849999999999945</c:v>
                </c:pt>
                <c:pt idx="143">
                  <c:v>13.395000000000019</c:v>
                </c:pt>
                <c:pt idx="144">
                  <c:v>22.439999999999987</c:v>
                </c:pt>
                <c:pt idx="145">
                  <c:v>7.0339999999999998</c:v>
                </c:pt>
                <c:pt idx="146">
                  <c:v>5.8168999999999995</c:v>
                </c:pt>
                <c:pt idx="147">
                  <c:v>5.6360000000000001</c:v>
                </c:pt>
                <c:pt idx="148">
                  <c:v>3.8219999999999987</c:v>
                </c:pt>
                <c:pt idx="149">
                  <c:v>10.446</c:v>
                </c:pt>
                <c:pt idx="150">
                  <c:v>16.670000000000005</c:v>
                </c:pt>
                <c:pt idx="151">
                  <c:v>4.298</c:v>
                </c:pt>
                <c:pt idx="152">
                  <c:v>40.800000000000004</c:v>
                </c:pt>
                <c:pt idx="153">
                  <c:v>4.5477999999999996</c:v>
                </c:pt>
                <c:pt idx="154">
                  <c:v>3.5559999999999987</c:v>
                </c:pt>
                <c:pt idx="155">
                  <c:v>4.9572000000000003</c:v>
                </c:pt>
                <c:pt idx="156">
                  <c:v>27.888000000000002</c:v>
                </c:pt>
                <c:pt idx="157">
                  <c:v>4.1479999999999899</c:v>
                </c:pt>
                <c:pt idx="158">
                  <c:v>4.6083999999999996</c:v>
                </c:pt>
                <c:pt idx="159">
                  <c:v>4.19599999999999</c:v>
                </c:pt>
                <c:pt idx="160">
                  <c:v>21.1</c:v>
                </c:pt>
                <c:pt idx="161">
                  <c:v>10.030000000000001</c:v>
                </c:pt>
                <c:pt idx="162">
                  <c:v>7.3811999999999998</c:v>
                </c:pt>
                <c:pt idx="163">
                  <c:v>5.6549999999999878</c:v>
                </c:pt>
                <c:pt idx="164">
                  <c:v>5.2906000000000004</c:v>
                </c:pt>
                <c:pt idx="165">
                  <c:v>9.1270000000000024</c:v>
                </c:pt>
                <c:pt idx="166">
                  <c:v>8.1840000000000011</c:v>
                </c:pt>
                <c:pt idx="167">
                  <c:v>19.610000000000031</c:v>
                </c:pt>
                <c:pt idx="168">
                  <c:v>7.0469999999999997</c:v>
                </c:pt>
                <c:pt idx="169">
                  <c:v>11.755400000000023</c:v>
                </c:pt>
                <c:pt idx="170">
                  <c:v>9.136000000000001</c:v>
                </c:pt>
                <c:pt idx="171">
                  <c:v>17.446999999999989</c:v>
                </c:pt>
                <c:pt idx="172">
                  <c:v>10.717999999999998</c:v>
                </c:pt>
                <c:pt idx="173">
                  <c:v>33</c:v>
                </c:pt>
                <c:pt idx="174">
                  <c:v>20.03</c:v>
                </c:pt>
                <c:pt idx="175">
                  <c:v>16.829999999999988</c:v>
                </c:pt>
                <c:pt idx="176">
                  <c:v>24</c:v>
                </c:pt>
                <c:pt idx="177">
                  <c:v>52.230000000000011</c:v>
                </c:pt>
                <c:pt idx="178">
                  <c:v>8.1430000000000025</c:v>
                </c:pt>
                <c:pt idx="179">
                  <c:v>3.7629999999999999</c:v>
                </c:pt>
                <c:pt idx="180">
                  <c:v>5.7366000000000108</c:v>
                </c:pt>
                <c:pt idx="181">
                  <c:v>5.5595999999999997</c:v>
                </c:pt>
                <c:pt idx="182">
                  <c:v>5.0544999999999956</c:v>
                </c:pt>
                <c:pt idx="183">
                  <c:v>17.771999999999988</c:v>
                </c:pt>
                <c:pt idx="184">
                  <c:v>6.7370000000000001</c:v>
                </c:pt>
                <c:pt idx="185">
                  <c:v>5.2200999999999995</c:v>
                </c:pt>
                <c:pt idx="186">
                  <c:v>12.99</c:v>
                </c:pt>
                <c:pt idx="187">
                  <c:v>8.5616000000000003</c:v>
                </c:pt>
                <c:pt idx="188">
                  <c:v>15.941000000000001</c:v>
                </c:pt>
                <c:pt idx="189">
                  <c:v>93.73</c:v>
                </c:pt>
                <c:pt idx="190">
                  <c:v>6.4550000000000001</c:v>
                </c:pt>
                <c:pt idx="191">
                  <c:v>7.7477999999999998</c:v>
                </c:pt>
                <c:pt idx="192">
                  <c:v>73.900000000000006</c:v>
                </c:pt>
                <c:pt idx="193">
                  <c:v>6.7858999999999998</c:v>
                </c:pt>
                <c:pt idx="194">
                  <c:v>7.2380000000000004</c:v>
                </c:pt>
                <c:pt idx="195">
                  <c:v>11.229999999999999</c:v>
                </c:pt>
                <c:pt idx="196">
                  <c:v>16.54</c:v>
                </c:pt>
                <c:pt idx="197">
                  <c:v>7.29</c:v>
                </c:pt>
                <c:pt idx="198">
                  <c:v>19.059999999999999</c:v>
                </c:pt>
                <c:pt idx="199">
                  <c:v>19.5</c:v>
                </c:pt>
                <c:pt idx="200">
                  <c:v>9.9690000000000047</c:v>
                </c:pt>
                <c:pt idx="201">
                  <c:v>5.28</c:v>
                </c:pt>
                <c:pt idx="202">
                  <c:v>6.0814000000000004</c:v>
                </c:pt>
                <c:pt idx="203">
                  <c:v>5.1839999999999975</c:v>
                </c:pt>
                <c:pt idx="204">
                  <c:v>4.8439999999999985</c:v>
                </c:pt>
                <c:pt idx="205">
                  <c:v>4.8004999999999995</c:v>
                </c:pt>
                <c:pt idx="206">
                  <c:v>16</c:v>
                </c:pt>
                <c:pt idx="207">
                  <c:v>5.9587000000000003</c:v>
                </c:pt>
                <c:pt idx="208">
                  <c:v>6.52</c:v>
                </c:pt>
                <c:pt idx="209">
                  <c:v>15.962000000000021</c:v>
                </c:pt>
                <c:pt idx="210">
                  <c:v>7.73</c:v>
                </c:pt>
              </c:numCache>
            </c:numRef>
          </c:yVal>
          <c:smooth val="0"/>
        </c:ser>
        <c:dLbls>
          <c:showLegendKey val="0"/>
          <c:showVal val="0"/>
          <c:showCatName val="0"/>
          <c:showSerName val="0"/>
          <c:showPercent val="0"/>
          <c:showBubbleSize val="0"/>
        </c:dLbls>
        <c:axId val="424680064"/>
        <c:axId val="424690432"/>
      </c:scatterChart>
      <c:valAx>
        <c:axId val="424680064"/>
        <c:scaling>
          <c:logBase val="10"/>
          <c:orientation val="maxMin"/>
        </c:scaling>
        <c:delete val="0"/>
        <c:axPos val="b"/>
        <c:title>
          <c:tx>
            <c:rich>
              <a:bodyPr/>
              <a:lstStyle/>
              <a:p>
                <a:pPr>
                  <a:defRPr/>
                </a:pPr>
                <a:r>
                  <a:rPr lang="en-US"/>
                  <a:t>a</a:t>
                </a:r>
              </a:p>
            </c:rich>
          </c:tx>
          <c:overlay val="0"/>
        </c:title>
        <c:numFmt formatCode="General" sourceLinked="1"/>
        <c:majorTickMark val="out"/>
        <c:minorTickMark val="none"/>
        <c:tickLblPos val="nextTo"/>
        <c:crossAx val="424690432"/>
        <c:crosses val="autoZero"/>
        <c:crossBetween val="midCat"/>
      </c:valAx>
      <c:valAx>
        <c:axId val="424690432"/>
        <c:scaling>
          <c:logBase val="10"/>
          <c:orientation val="minMax"/>
        </c:scaling>
        <c:delete val="0"/>
        <c:axPos val="r"/>
        <c:majorGridlines/>
        <c:title>
          <c:tx>
            <c:rich>
              <a:bodyPr rot="0" vert="horz"/>
              <a:lstStyle/>
              <a:p>
                <a:pPr>
                  <a:defRPr/>
                </a:pPr>
                <a:r>
                  <a:rPr lang="en-US"/>
                  <a:t>rotation</a:t>
                </a:r>
              </a:p>
            </c:rich>
          </c:tx>
          <c:overlay val="0"/>
        </c:title>
        <c:numFmt formatCode="General" sourceLinked="1"/>
        <c:majorTickMark val="out"/>
        <c:minorTickMark val="none"/>
        <c:tickLblPos val="nextTo"/>
        <c:crossAx val="424680064"/>
        <c:crosses val="autoZero"/>
        <c:crossBetween val="midCat"/>
      </c:valAx>
    </c:plotArea>
    <c:legend>
      <c:legendPos val="l"/>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'[24.5.2013 gilad.xlsx]גיליון1'!$N$1</c:f>
              <c:strCache>
                <c:ptCount val="1"/>
                <c:pt idx="0">
                  <c:v>טמפ1</c:v>
                </c:pt>
              </c:strCache>
            </c:strRef>
          </c:tx>
          <c:spPr>
            <a:ln w="28575">
              <a:noFill/>
            </a:ln>
          </c:spPr>
          <c:marker>
            <c:symbol val="circle"/>
            <c:size val="2"/>
          </c:marker>
          <c:xVal>
            <c:numRef>
              <c:f>'[24.5.2013 gilad.xlsx]גיליון1'!$M$2:$M$4363</c:f>
              <c:numCache>
                <c:formatCode>General</c:formatCode>
                <c:ptCount val="4362"/>
                <c:pt idx="0">
                  <c:v>839</c:v>
                </c:pt>
                <c:pt idx="1">
                  <c:v>840</c:v>
                </c:pt>
                <c:pt idx="2">
                  <c:v>841</c:v>
                </c:pt>
                <c:pt idx="3">
                  <c:v>842</c:v>
                </c:pt>
                <c:pt idx="4">
                  <c:v>843</c:v>
                </c:pt>
                <c:pt idx="5">
                  <c:v>844</c:v>
                </c:pt>
                <c:pt idx="6">
                  <c:v>845</c:v>
                </c:pt>
                <c:pt idx="7">
                  <c:v>846</c:v>
                </c:pt>
                <c:pt idx="8">
                  <c:v>847</c:v>
                </c:pt>
                <c:pt idx="9">
                  <c:v>848</c:v>
                </c:pt>
                <c:pt idx="10">
                  <c:v>849</c:v>
                </c:pt>
                <c:pt idx="11">
                  <c:v>850</c:v>
                </c:pt>
                <c:pt idx="12">
                  <c:v>851</c:v>
                </c:pt>
                <c:pt idx="13">
                  <c:v>852</c:v>
                </c:pt>
                <c:pt idx="14">
                  <c:v>853</c:v>
                </c:pt>
                <c:pt idx="15">
                  <c:v>854</c:v>
                </c:pt>
                <c:pt idx="16">
                  <c:v>855</c:v>
                </c:pt>
                <c:pt idx="17">
                  <c:v>856</c:v>
                </c:pt>
                <c:pt idx="18">
                  <c:v>857</c:v>
                </c:pt>
                <c:pt idx="19">
                  <c:v>858</c:v>
                </c:pt>
                <c:pt idx="20">
                  <c:v>859</c:v>
                </c:pt>
                <c:pt idx="21">
                  <c:v>860</c:v>
                </c:pt>
                <c:pt idx="22">
                  <c:v>861</c:v>
                </c:pt>
                <c:pt idx="23">
                  <c:v>862</c:v>
                </c:pt>
                <c:pt idx="24">
                  <c:v>863</c:v>
                </c:pt>
                <c:pt idx="25">
                  <c:v>864</c:v>
                </c:pt>
                <c:pt idx="26">
                  <c:v>865</c:v>
                </c:pt>
                <c:pt idx="27">
                  <c:v>866</c:v>
                </c:pt>
                <c:pt idx="28">
                  <c:v>867</c:v>
                </c:pt>
                <c:pt idx="29">
                  <c:v>868</c:v>
                </c:pt>
                <c:pt idx="30">
                  <c:v>869</c:v>
                </c:pt>
                <c:pt idx="31">
                  <c:v>870</c:v>
                </c:pt>
                <c:pt idx="32">
                  <c:v>871</c:v>
                </c:pt>
                <c:pt idx="33">
                  <c:v>872</c:v>
                </c:pt>
                <c:pt idx="34">
                  <c:v>873</c:v>
                </c:pt>
                <c:pt idx="35">
                  <c:v>874</c:v>
                </c:pt>
                <c:pt idx="36">
                  <c:v>875</c:v>
                </c:pt>
                <c:pt idx="37">
                  <c:v>876</c:v>
                </c:pt>
                <c:pt idx="38">
                  <c:v>877</c:v>
                </c:pt>
                <c:pt idx="39">
                  <c:v>878</c:v>
                </c:pt>
                <c:pt idx="40">
                  <c:v>879</c:v>
                </c:pt>
                <c:pt idx="41">
                  <c:v>880</c:v>
                </c:pt>
                <c:pt idx="42">
                  <c:v>881</c:v>
                </c:pt>
                <c:pt idx="43">
                  <c:v>882</c:v>
                </c:pt>
                <c:pt idx="44">
                  <c:v>883</c:v>
                </c:pt>
                <c:pt idx="45">
                  <c:v>884</c:v>
                </c:pt>
                <c:pt idx="46">
                  <c:v>885</c:v>
                </c:pt>
                <c:pt idx="47">
                  <c:v>886</c:v>
                </c:pt>
                <c:pt idx="48">
                  <c:v>887</c:v>
                </c:pt>
                <c:pt idx="49">
                  <c:v>888</c:v>
                </c:pt>
                <c:pt idx="50">
                  <c:v>889</c:v>
                </c:pt>
                <c:pt idx="51">
                  <c:v>890</c:v>
                </c:pt>
                <c:pt idx="52">
                  <c:v>891</c:v>
                </c:pt>
                <c:pt idx="53">
                  <c:v>892</c:v>
                </c:pt>
                <c:pt idx="54">
                  <c:v>893</c:v>
                </c:pt>
                <c:pt idx="55">
                  <c:v>894</c:v>
                </c:pt>
                <c:pt idx="56">
                  <c:v>895</c:v>
                </c:pt>
                <c:pt idx="57">
                  <c:v>896</c:v>
                </c:pt>
                <c:pt idx="58">
                  <c:v>897</c:v>
                </c:pt>
                <c:pt idx="59">
                  <c:v>898</c:v>
                </c:pt>
                <c:pt idx="60">
                  <c:v>899</c:v>
                </c:pt>
                <c:pt idx="61">
                  <c:v>900</c:v>
                </c:pt>
                <c:pt idx="62">
                  <c:v>901</c:v>
                </c:pt>
                <c:pt idx="63">
                  <c:v>902</c:v>
                </c:pt>
                <c:pt idx="64">
                  <c:v>903</c:v>
                </c:pt>
                <c:pt idx="65">
                  <c:v>904</c:v>
                </c:pt>
                <c:pt idx="66">
                  <c:v>905</c:v>
                </c:pt>
                <c:pt idx="67">
                  <c:v>906</c:v>
                </c:pt>
                <c:pt idx="68">
                  <c:v>907</c:v>
                </c:pt>
                <c:pt idx="69">
                  <c:v>908</c:v>
                </c:pt>
                <c:pt idx="70">
                  <c:v>909</c:v>
                </c:pt>
                <c:pt idx="71">
                  <c:v>910</c:v>
                </c:pt>
                <c:pt idx="72">
                  <c:v>911</c:v>
                </c:pt>
                <c:pt idx="73">
                  <c:v>912</c:v>
                </c:pt>
                <c:pt idx="74">
                  <c:v>913</c:v>
                </c:pt>
                <c:pt idx="75">
                  <c:v>914</c:v>
                </c:pt>
                <c:pt idx="76">
                  <c:v>915</c:v>
                </c:pt>
                <c:pt idx="77">
                  <c:v>916</c:v>
                </c:pt>
                <c:pt idx="78">
                  <c:v>917</c:v>
                </c:pt>
                <c:pt idx="79">
                  <c:v>918</c:v>
                </c:pt>
                <c:pt idx="80">
                  <c:v>919</c:v>
                </c:pt>
                <c:pt idx="81">
                  <c:v>920</c:v>
                </c:pt>
                <c:pt idx="82">
                  <c:v>921</c:v>
                </c:pt>
                <c:pt idx="83">
                  <c:v>922</c:v>
                </c:pt>
                <c:pt idx="84">
                  <c:v>923</c:v>
                </c:pt>
                <c:pt idx="85">
                  <c:v>924</c:v>
                </c:pt>
                <c:pt idx="86">
                  <c:v>925</c:v>
                </c:pt>
                <c:pt idx="87">
                  <c:v>926</c:v>
                </c:pt>
                <c:pt idx="88">
                  <c:v>927</c:v>
                </c:pt>
                <c:pt idx="89">
                  <c:v>928</c:v>
                </c:pt>
                <c:pt idx="90">
                  <c:v>929</c:v>
                </c:pt>
                <c:pt idx="91">
                  <c:v>930</c:v>
                </c:pt>
                <c:pt idx="92">
                  <c:v>931</c:v>
                </c:pt>
                <c:pt idx="93">
                  <c:v>932</c:v>
                </c:pt>
                <c:pt idx="94">
                  <c:v>933</c:v>
                </c:pt>
                <c:pt idx="95">
                  <c:v>934</c:v>
                </c:pt>
                <c:pt idx="96">
                  <c:v>935</c:v>
                </c:pt>
                <c:pt idx="97">
                  <c:v>936</c:v>
                </c:pt>
                <c:pt idx="98">
                  <c:v>937</c:v>
                </c:pt>
                <c:pt idx="99">
                  <c:v>938</c:v>
                </c:pt>
                <c:pt idx="100">
                  <c:v>939</c:v>
                </c:pt>
                <c:pt idx="101">
                  <c:v>940</c:v>
                </c:pt>
                <c:pt idx="102">
                  <c:v>941</c:v>
                </c:pt>
                <c:pt idx="103">
                  <c:v>942</c:v>
                </c:pt>
                <c:pt idx="104">
                  <c:v>943</c:v>
                </c:pt>
                <c:pt idx="105">
                  <c:v>944</c:v>
                </c:pt>
                <c:pt idx="106">
                  <c:v>945</c:v>
                </c:pt>
                <c:pt idx="107">
                  <c:v>946</c:v>
                </c:pt>
                <c:pt idx="108">
                  <c:v>947</c:v>
                </c:pt>
                <c:pt idx="109">
                  <c:v>948</c:v>
                </c:pt>
                <c:pt idx="110">
                  <c:v>949</c:v>
                </c:pt>
                <c:pt idx="111">
                  <c:v>950</c:v>
                </c:pt>
                <c:pt idx="112">
                  <c:v>951</c:v>
                </c:pt>
                <c:pt idx="113">
                  <c:v>952</c:v>
                </c:pt>
                <c:pt idx="114">
                  <c:v>953</c:v>
                </c:pt>
                <c:pt idx="115">
                  <c:v>954</c:v>
                </c:pt>
                <c:pt idx="116">
                  <c:v>955</c:v>
                </c:pt>
                <c:pt idx="117">
                  <c:v>956</c:v>
                </c:pt>
                <c:pt idx="118">
                  <c:v>957</c:v>
                </c:pt>
                <c:pt idx="119">
                  <c:v>958</c:v>
                </c:pt>
                <c:pt idx="120">
                  <c:v>959</c:v>
                </c:pt>
                <c:pt idx="121">
                  <c:v>960</c:v>
                </c:pt>
                <c:pt idx="122">
                  <c:v>961</c:v>
                </c:pt>
                <c:pt idx="123">
                  <c:v>962</c:v>
                </c:pt>
                <c:pt idx="124">
                  <c:v>963</c:v>
                </c:pt>
                <c:pt idx="125">
                  <c:v>964</c:v>
                </c:pt>
                <c:pt idx="126">
                  <c:v>965</c:v>
                </c:pt>
                <c:pt idx="127">
                  <c:v>966</c:v>
                </c:pt>
                <c:pt idx="128">
                  <c:v>967</c:v>
                </c:pt>
                <c:pt idx="129">
                  <c:v>968</c:v>
                </c:pt>
                <c:pt idx="130">
                  <c:v>969</c:v>
                </c:pt>
                <c:pt idx="131">
                  <c:v>970</c:v>
                </c:pt>
                <c:pt idx="132">
                  <c:v>971</c:v>
                </c:pt>
                <c:pt idx="133">
                  <c:v>972</c:v>
                </c:pt>
                <c:pt idx="134">
                  <c:v>973</c:v>
                </c:pt>
                <c:pt idx="135">
                  <c:v>974</c:v>
                </c:pt>
                <c:pt idx="136">
                  <c:v>975</c:v>
                </c:pt>
                <c:pt idx="137">
                  <c:v>976</c:v>
                </c:pt>
                <c:pt idx="138">
                  <c:v>977</c:v>
                </c:pt>
                <c:pt idx="139">
                  <c:v>978</c:v>
                </c:pt>
                <c:pt idx="140">
                  <c:v>979</c:v>
                </c:pt>
                <c:pt idx="141">
                  <c:v>980</c:v>
                </c:pt>
                <c:pt idx="142">
                  <c:v>981</c:v>
                </c:pt>
                <c:pt idx="143">
                  <c:v>982</c:v>
                </c:pt>
                <c:pt idx="144">
                  <c:v>983</c:v>
                </c:pt>
                <c:pt idx="145">
                  <c:v>984</c:v>
                </c:pt>
                <c:pt idx="146">
                  <c:v>985</c:v>
                </c:pt>
                <c:pt idx="147">
                  <c:v>986</c:v>
                </c:pt>
                <c:pt idx="148">
                  <c:v>987</c:v>
                </c:pt>
                <c:pt idx="149">
                  <c:v>988</c:v>
                </c:pt>
                <c:pt idx="150">
                  <c:v>989</c:v>
                </c:pt>
                <c:pt idx="151">
                  <c:v>990</c:v>
                </c:pt>
                <c:pt idx="152">
                  <c:v>991</c:v>
                </c:pt>
                <c:pt idx="153">
                  <c:v>992</c:v>
                </c:pt>
                <c:pt idx="154">
                  <c:v>993</c:v>
                </c:pt>
                <c:pt idx="155">
                  <c:v>994</c:v>
                </c:pt>
                <c:pt idx="156">
                  <c:v>995</c:v>
                </c:pt>
                <c:pt idx="157">
                  <c:v>996</c:v>
                </c:pt>
                <c:pt idx="158">
                  <c:v>997</c:v>
                </c:pt>
                <c:pt idx="159">
                  <c:v>998</c:v>
                </c:pt>
                <c:pt idx="160">
                  <c:v>999</c:v>
                </c:pt>
                <c:pt idx="161">
                  <c:v>1000</c:v>
                </c:pt>
                <c:pt idx="162">
                  <c:v>1001</c:v>
                </c:pt>
                <c:pt idx="163">
                  <c:v>1002</c:v>
                </c:pt>
                <c:pt idx="164">
                  <c:v>1003</c:v>
                </c:pt>
                <c:pt idx="165">
                  <c:v>1004</c:v>
                </c:pt>
                <c:pt idx="166">
                  <c:v>1005</c:v>
                </c:pt>
                <c:pt idx="167">
                  <c:v>1006</c:v>
                </c:pt>
                <c:pt idx="168">
                  <c:v>1007</c:v>
                </c:pt>
                <c:pt idx="169">
                  <c:v>1008</c:v>
                </c:pt>
                <c:pt idx="170">
                  <c:v>1009</c:v>
                </c:pt>
                <c:pt idx="171">
                  <c:v>1010</c:v>
                </c:pt>
                <c:pt idx="172">
                  <c:v>1011</c:v>
                </c:pt>
                <c:pt idx="173">
                  <c:v>1012</c:v>
                </c:pt>
                <c:pt idx="174">
                  <c:v>1013</c:v>
                </c:pt>
                <c:pt idx="175">
                  <c:v>1014</c:v>
                </c:pt>
                <c:pt idx="176">
                  <c:v>1015</c:v>
                </c:pt>
                <c:pt idx="177">
                  <c:v>1016</c:v>
                </c:pt>
                <c:pt idx="178">
                  <c:v>1017</c:v>
                </c:pt>
                <c:pt idx="179">
                  <c:v>1018</c:v>
                </c:pt>
                <c:pt idx="180">
                  <c:v>1019</c:v>
                </c:pt>
                <c:pt idx="181">
                  <c:v>1020</c:v>
                </c:pt>
                <c:pt idx="182">
                  <c:v>1021</c:v>
                </c:pt>
                <c:pt idx="183">
                  <c:v>1022</c:v>
                </c:pt>
                <c:pt idx="184">
                  <c:v>1023</c:v>
                </c:pt>
                <c:pt idx="185">
                  <c:v>1024</c:v>
                </c:pt>
                <c:pt idx="186">
                  <c:v>1025</c:v>
                </c:pt>
                <c:pt idx="187">
                  <c:v>1026</c:v>
                </c:pt>
                <c:pt idx="188">
                  <c:v>1027</c:v>
                </c:pt>
                <c:pt idx="189">
                  <c:v>1028</c:v>
                </c:pt>
                <c:pt idx="190">
                  <c:v>1029</c:v>
                </c:pt>
                <c:pt idx="191">
                  <c:v>1030</c:v>
                </c:pt>
                <c:pt idx="192">
                  <c:v>1031</c:v>
                </c:pt>
                <c:pt idx="193">
                  <c:v>1032</c:v>
                </c:pt>
                <c:pt idx="194">
                  <c:v>1033</c:v>
                </c:pt>
                <c:pt idx="195">
                  <c:v>1034</c:v>
                </c:pt>
                <c:pt idx="196">
                  <c:v>1035</c:v>
                </c:pt>
                <c:pt idx="197">
                  <c:v>1036</c:v>
                </c:pt>
                <c:pt idx="198">
                  <c:v>1037</c:v>
                </c:pt>
                <c:pt idx="199">
                  <c:v>1038</c:v>
                </c:pt>
                <c:pt idx="200">
                  <c:v>1039</c:v>
                </c:pt>
                <c:pt idx="201">
                  <c:v>1040</c:v>
                </c:pt>
                <c:pt idx="202">
                  <c:v>1041</c:v>
                </c:pt>
                <c:pt idx="203">
                  <c:v>1042</c:v>
                </c:pt>
                <c:pt idx="204">
                  <c:v>1043</c:v>
                </c:pt>
                <c:pt idx="205">
                  <c:v>1044</c:v>
                </c:pt>
                <c:pt idx="206">
                  <c:v>1045</c:v>
                </c:pt>
                <c:pt idx="207">
                  <c:v>1046</c:v>
                </c:pt>
                <c:pt idx="208">
                  <c:v>1047</c:v>
                </c:pt>
                <c:pt idx="209">
                  <c:v>1048</c:v>
                </c:pt>
                <c:pt idx="210">
                  <c:v>1049</c:v>
                </c:pt>
                <c:pt idx="211">
                  <c:v>1050</c:v>
                </c:pt>
                <c:pt idx="212">
                  <c:v>1051</c:v>
                </c:pt>
                <c:pt idx="213">
                  <c:v>1052</c:v>
                </c:pt>
                <c:pt idx="214">
                  <c:v>1053</c:v>
                </c:pt>
                <c:pt idx="215">
                  <c:v>1054</c:v>
                </c:pt>
                <c:pt idx="216">
                  <c:v>1055</c:v>
                </c:pt>
                <c:pt idx="217">
                  <c:v>1056</c:v>
                </c:pt>
                <c:pt idx="218">
                  <c:v>1057</c:v>
                </c:pt>
                <c:pt idx="219">
                  <c:v>1058</c:v>
                </c:pt>
                <c:pt idx="220">
                  <c:v>1059</c:v>
                </c:pt>
                <c:pt idx="221">
                  <c:v>1060</c:v>
                </c:pt>
                <c:pt idx="222">
                  <c:v>1061</c:v>
                </c:pt>
                <c:pt idx="223">
                  <c:v>1062</c:v>
                </c:pt>
                <c:pt idx="224">
                  <c:v>1063</c:v>
                </c:pt>
                <c:pt idx="225">
                  <c:v>1064</c:v>
                </c:pt>
                <c:pt idx="226">
                  <c:v>1065</c:v>
                </c:pt>
                <c:pt idx="227">
                  <c:v>1066</c:v>
                </c:pt>
                <c:pt idx="228">
                  <c:v>1067</c:v>
                </c:pt>
                <c:pt idx="229">
                  <c:v>1068</c:v>
                </c:pt>
                <c:pt idx="230">
                  <c:v>1069</c:v>
                </c:pt>
                <c:pt idx="231">
                  <c:v>1070</c:v>
                </c:pt>
                <c:pt idx="232">
                  <c:v>1071</c:v>
                </c:pt>
                <c:pt idx="233">
                  <c:v>1072</c:v>
                </c:pt>
                <c:pt idx="234">
                  <c:v>1073</c:v>
                </c:pt>
                <c:pt idx="235">
                  <c:v>1074</c:v>
                </c:pt>
                <c:pt idx="236">
                  <c:v>1075</c:v>
                </c:pt>
                <c:pt idx="237">
                  <c:v>1076</c:v>
                </c:pt>
                <c:pt idx="238">
                  <c:v>1077</c:v>
                </c:pt>
                <c:pt idx="239">
                  <c:v>1078</c:v>
                </c:pt>
                <c:pt idx="240">
                  <c:v>1079</c:v>
                </c:pt>
                <c:pt idx="241">
                  <c:v>1080</c:v>
                </c:pt>
                <c:pt idx="242">
                  <c:v>1081</c:v>
                </c:pt>
                <c:pt idx="243">
                  <c:v>1082</c:v>
                </c:pt>
                <c:pt idx="244">
                  <c:v>1083</c:v>
                </c:pt>
                <c:pt idx="245">
                  <c:v>1084</c:v>
                </c:pt>
                <c:pt idx="246">
                  <c:v>1085</c:v>
                </c:pt>
                <c:pt idx="247">
                  <c:v>1086</c:v>
                </c:pt>
                <c:pt idx="248">
                  <c:v>1087</c:v>
                </c:pt>
                <c:pt idx="249">
                  <c:v>1088</c:v>
                </c:pt>
                <c:pt idx="250">
                  <c:v>1089</c:v>
                </c:pt>
                <c:pt idx="251">
                  <c:v>1090</c:v>
                </c:pt>
                <c:pt idx="252">
                  <c:v>1091</c:v>
                </c:pt>
                <c:pt idx="253">
                  <c:v>1092</c:v>
                </c:pt>
                <c:pt idx="254">
                  <c:v>1093</c:v>
                </c:pt>
                <c:pt idx="255">
                  <c:v>1094</c:v>
                </c:pt>
                <c:pt idx="256">
                  <c:v>1095</c:v>
                </c:pt>
                <c:pt idx="257">
                  <c:v>1096</c:v>
                </c:pt>
                <c:pt idx="258">
                  <c:v>1097</c:v>
                </c:pt>
                <c:pt idx="259">
                  <c:v>1098</c:v>
                </c:pt>
                <c:pt idx="260">
                  <c:v>1099</c:v>
                </c:pt>
                <c:pt idx="261">
                  <c:v>1100</c:v>
                </c:pt>
                <c:pt idx="262">
                  <c:v>1101</c:v>
                </c:pt>
                <c:pt idx="263">
                  <c:v>1102</c:v>
                </c:pt>
                <c:pt idx="264">
                  <c:v>1103</c:v>
                </c:pt>
                <c:pt idx="265">
                  <c:v>1104</c:v>
                </c:pt>
                <c:pt idx="266">
                  <c:v>1105</c:v>
                </c:pt>
                <c:pt idx="267">
                  <c:v>1106</c:v>
                </c:pt>
                <c:pt idx="268">
                  <c:v>1107</c:v>
                </c:pt>
                <c:pt idx="269">
                  <c:v>1108</c:v>
                </c:pt>
                <c:pt idx="270">
                  <c:v>1109</c:v>
                </c:pt>
                <c:pt idx="271">
                  <c:v>1110</c:v>
                </c:pt>
                <c:pt idx="272">
                  <c:v>1111</c:v>
                </c:pt>
                <c:pt idx="273">
                  <c:v>1112</c:v>
                </c:pt>
                <c:pt idx="274">
                  <c:v>1113</c:v>
                </c:pt>
                <c:pt idx="275">
                  <c:v>1114</c:v>
                </c:pt>
                <c:pt idx="276">
                  <c:v>1115</c:v>
                </c:pt>
                <c:pt idx="277">
                  <c:v>1116</c:v>
                </c:pt>
                <c:pt idx="278">
                  <c:v>1117</c:v>
                </c:pt>
                <c:pt idx="279">
                  <c:v>1118</c:v>
                </c:pt>
                <c:pt idx="280">
                  <c:v>1119</c:v>
                </c:pt>
                <c:pt idx="281">
                  <c:v>1120</c:v>
                </c:pt>
                <c:pt idx="282">
                  <c:v>1121</c:v>
                </c:pt>
                <c:pt idx="283">
                  <c:v>1122</c:v>
                </c:pt>
                <c:pt idx="284">
                  <c:v>1123</c:v>
                </c:pt>
                <c:pt idx="285">
                  <c:v>1124</c:v>
                </c:pt>
                <c:pt idx="286">
                  <c:v>1125</c:v>
                </c:pt>
                <c:pt idx="287">
                  <c:v>1126</c:v>
                </c:pt>
                <c:pt idx="288">
                  <c:v>1127</c:v>
                </c:pt>
                <c:pt idx="289">
                  <c:v>1128</c:v>
                </c:pt>
                <c:pt idx="290">
                  <c:v>1129</c:v>
                </c:pt>
                <c:pt idx="291">
                  <c:v>1130</c:v>
                </c:pt>
                <c:pt idx="292">
                  <c:v>1131</c:v>
                </c:pt>
                <c:pt idx="293">
                  <c:v>1132</c:v>
                </c:pt>
                <c:pt idx="294">
                  <c:v>1133</c:v>
                </c:pt>
                <c:pt idx="295">
                  <c:v>1134</c:v>
                </c:pt>
                <c:pt idx="296">
                  <c:v>1135</c:v>
                </c:pt>
                <c:pt idx="297">
                  <c:v>1136</c:v>
                </c:pt>
                <c:pt idx="298">
                  <c:v>1137</c:v>
                </c:pt>
                <c:pt idx="299">
                  <c:v>1138</c:v>
                </c:pt>
                <c:pt idx="300">
                  <c:v>1139</c:v>
                </c:pt>
                <c:pt idx="301">
                  <c:v>1140</c:v>
                </c:pt>
                <c:pt idx="302">
                  <c:v>1141</c:v>
                </c:pt>
                <c:pt idx="303">
                  <c:v>1142</c:v>
                </c:pt>
                <c:pt idx="304">
                  <c:v>1143</c:v>
                </c:pt>
                <c:pt idx="305">
                  <c:v>1144</c:v>
                </c:pt>
                <c:pt idx="306">
                  <c:v>1145</c:v>
                </c:pt>
                <c:pt idx="307">
                  <c:v>1146</c:v>
                </c:pt>
                <c:pt idx="308">
                  <c:v>1147</c:v>
                </c:pt>
                <c:pt idx="309">
                  <c:v>1148</c:v>
                </c:pt>
                <c:pt idx="310">
                  <c:v>1149</c:v>
                </c:pt>
                <c:pt idx="311">
                  <c:v>1150</c:v>
                </c:pt>
                <c:pt idx="312">
                  <c:v>1151</c:v>
                </c:pt>
                <c:pt idx="313">
                  <c:v>1152</c:v>
                </c:pt>
                <c:pt idx="314">
                  <c:v>1153</c:v>
                </c:pt>
                <c:pt idx="315">
                  <c:v>1154</c:v>
                </c:pt>
                <c:pt idx="316">
                  <c:v>1155</c:v>
                </c:pt>
                <c:pt idx="317">
                  <c:v>1156</c:v>
                </c:pt>
                <c:pt idx="318">
                  <c:v>1157</c:v>
                </c:pt>
                <c:pt idx="319">
                  <c:v>1158</c:v>
                </c:pt>
                <c:pt idx="320">
                  <c:v>1159</c:v>
                </c:pt>
                <c:pt idx="321">
                  <c:v>1160</c:v>
                </c:pt>
                <c:pt idx="322">
                  <c:v>1161</c:v>
                </c:pt>
                <c:pt idx="323">
                  <c:v>1162</c:v>
                </c:pt>
                <c:pt idx="324">
                  <c:v>1163</c:v>
                </c:pt>
                <c:pt idx="325">
                  <c:v>1164</c:v>
                </c:pt>
                <c:pt idx="326">
                  <c:v>1165</c:v>
                </c:pt>
                <c:pt idx="327">
                  <c:v>1166</c:v>
                </c:pt>
                <c:pt idx="328">
                  <c:v>1167</c:v>
                </c:pt>
                <c:pt idx="329">
                  <c:v>1168</c:v>
                </c:pt>
                <c:pt idx="330">
                  <c:v>1169</c:v>
                </c:pt>
                <c:pt idx="331">
                  <c:v>1170</c:v>
                </c:pt>
                <c:pt idx="332">
                  <c:v>1171</c:v>
                </c:pt>
                <c:pt idx="333">
                  <c:v>1172</c:v>
                </c:pt>
                <c:pt idx="334">
                  <c:v>1173</c:v>
                </c:pt>
                <c:pt idx="335">
                  <c:v>1174</c:v>
                </c:pt>
                <c:pt idx="336">
                  <c:v>1175</c:v>
                </c:pt>
                <c:pt idx="337">
                  <c:v>1176</c:v>
                </c:pt>
                <c:pt idx="338">
                  <c:v>1177</c:v>
                </c:pt>
                <c:pt idx="339">
                  <c:v>1178</c:v>
                </c:pt>
                <c:pt idx="340">
                  <c:v>1179</c:v>
                </c:pt>
                <c:pt idx="341">
                  <c:v>1180</c:v>
                </c:pt>
                <c:pt idx="342">
                  <c:v>1181</c:v>
                </c:pt>
                <c:pt idx="343">
                  <c:v>1182</c:v>
                </c:pt>
                <c:pt idx="344">
                  <c:v>1183</c:v>
                </c:pt>
                <c:pt idx="345">
                  <c:v>1184</c:v>
                </c:pt>
                <c:pt idx="346">
                  <c:v>1185</c:v>
                </c:pt>
                <c:pt idx="347">
                  <c:v>1186</c:v>
                </c:pt>
                <c:pt idx="348">
                  <c:v>1187</c:v>
                </c:pt>
                <c:pt idx="349">
                  <c:v>1188</c:v>
                </c:pt>
                <c:pt idx="350">
                  <c:v>1189</c:v>
                </c:pt>
                <c:pt idx="351">
                  <c:v>1190</c:v>
                </c:pt>
                <c:pt idx="352">
                  <c:v>1191</c:v>
                </c:pt>
                <c:pt idx="353">
                  <c:v>1192</c:v>
                </c:pt>
                <c:pt idx="354">
                  <c:v>1193</c:v>
                </c:pt>
                <c:pt idx="355">
                  <c:v>1194</c:v>
                </c:pt>
                <c:pt idx="356">
                  <c:v>1195</c:v>
                </c:pt>
                <c:pt idx="357">
                  <c:v>1196</c:v>
                </c:pt>
                <c:pt idx="358">
                  <c:v>1197</c:v>
                </c:pt>
                <c:pt idx="359">
                  <c:v>1198</c:v>
                </c:pt>
                <c:pt idx="360">
                  <c:v>1199</c:v>
                </c:pt>
                <c:pt idx="361">
                  <c:v>1200</c:v>
                </c:pt>
                <c:pt idx="362">
                  <c:v>1201</c:v>
                </c:pt>
                <c:pt idx="363">
                  <c:v>1202</c:v>
                </c:pt>
                <c:pt idx="364">
                  <c:v>1203</c:v>
                </c:pt>
                <c:pt idx="365">
                  <c:v>1204</c:v>
                </c:pt>
                <c:pt idx="366">
                  <c:v>1205</c:v>
                </c:pt>
                <c:pt idx="367">
                  <c:v>1206</c:v>
                </c:pt>
                <c:pt idx="368">
                  <c:v>1207</c:v>
                </c:pt>
                <c:pt idx="369">
                  <c:v>1208</c:v>
                </c:pt>
                <c:pt idx="370">
                  <c:v>1209</c:v>
                </c:pt>
                <c:pt idx="371">
                  <c:v>1210</c:v>
                </c:pt>
                <c:pt idx="372">
                  <c:v>1211</c:v>
                </c:pt>
                <c:pt idx="373">
                  <c:v>1212</c:v>
                </c:pt>
                <c:pt idx="374">
                  <c:v>1213</c:v>
                </c:pt>
                <c:pt idx="375">
                  <c:v>1214</c:v>
                </c:pt>
                <c:pt idx="376">
                  <c:v>1215</c:v>
                </c:pt>
                <c:pt idx="377">
                  <c:v>1216</c:v>
                </c:pt>
                <c:pt idx="378">
                  <c:v>1217</c:v>
                </c:pt>
                <c:pt idx="379">
                  <c:v>1218</c:v>
                </c:pt>
                <c:pt idx="380">
                  <c:v>1219</c:v>
                </c:pt>
                <c:pt idx="381">
                  <c:v>1220</c:v>
                </c:pt>
                <c:pt idx="382">
                  <c:v>1221</c:v>
                </c:pt>
                <c:pt idx="383">
                  <c:v>1222</c:v>
                </c:pt>
                <c:pt idx="384">
                  <c:v>1223</c:v>
                </c:pt>
                <c:pt idx="385">
                  <c:v>1224</c:v>
                </c:pt>
                <c:pt idx="386">
                  <c:v>1225</c:v>
                </c:pt>
                <c:pt idx="387">
                  <c:v>1226</c:v>
                </c:pt>
                <c:pt idx="388">
                  <c:v>1227</c:v>
                </c:pt>
                <c:pt idx="389">
                  <c:v>1228</c:v>
                </c:pt>
                <c:pt idx="390">
                  <c:v>1229</c:v>
                </c:pt>
                <c:pt idx="391">
                  <c:v>1230</c:v>
                </c:pt>
                <c:pt idx="392">
                  <c:v>1231</c:v>
                </c:pt>
                <c:pt idx="393">
                  <c:v>1232</c:v>
                </c:pt>
                <c:pt idx="394">
                  <c:v>1233</c:v>
                </c:pt>
                <c:pt idx="395">
                  <c:v>1234</c:v>
                </c:pt>
                <c:pt idx="396">
                  <c:v>1235</c:v>
                </c:pt>
                <c:pt idx="397">
                  <c:v>1236</c:v>
                </c:pt>
                <c:pt idx="398">
                  <c:v>1237</c:v>
                </c:pt>
                <c:pt idx="399">
                  <c:v>1238</c:v>
                </c:pt>
                <c:pt idx="400">
                  <c:v>1239</c:v>
                </c:pt>
                <c:pt idx="401">
                  <c:v>1240</c:v>
                </c:pt>
                <c:pt idx="402">
                  <c:v>1241</c:v>
                </c:pt>
                <c:pt idx="403">
                  <c:v>1242</c:v>
                </c:pt>
                <c:pt idx="404">
                  <c:v>1243</c:v>
                </c:pt>
                <c:pt idx="405">
                  <c:v>1244</c:v>
                </c:pt>
                <c:pt idx="406">
                  <c:v>1245</c:v>
                </c:pt>
                <c:pt idx="407">
                  <c:v>1246</c:v>
                </c:pt>
                <c:pt idx="408">
                  <c:v>1247</c:v>
                </c:pt>
                <c:pt idx="409">
                  <c:v>1248</c:v>
                </c:pt>
                <c:pt idx="410">
                  <c:v>1249</c:v>
                </c:pt>
                <c:pt idx="411">
                  <c:v>1250</c:v>
                </c:pt>
                <c:pt idx="412">
                  <c:v>1251</c:v>
                </c:pt>
                <c:pt idx="413">
                  <c:v>1252</c:v>
                </c:pt>
                <c:pt idx="414">
                  <c:v>1253</c:v>
                </c:pt>
                <c:pt idx="415">
                  <c:v>1254</c:v>
                </c:pt>
                <c:pt idx="416">
                  <c:v>1255</c:v>
                </c:pt>
                <c:pt idx="417">
                  <c:v>1256</c:v>
                </c:pt>
                <c:pt idx="418">
                  <c:v>1257</c:v>
                </c:pt>
                <c:pt idx="419">
                  <c:v>1258</c:v>
                </c:pt>
                <c:pt idx="420">
                  <c:v>1259</c:v>
                </c:pt>
                <c:pt idx="421">
                  <c:v>1260</c:v>
                </c:pt>
                <c:pt idx="422">
                  <c:v>1261</c:v>
                </c:pt>
                <c:pt idx="423">
                  <c:v>1262</c:v>
                </c:pt>
                <c:pt idx="424">
                  <c:v>1263</c:v>
                </c:pt>
                <c:pt idx="425">
                  <c:v>1264</c:v>
                </c:pt>
                <c:pt idx="426">
                  <c:v>1265</c:v>
                </c:pt>
                <c:pt idx="427">
                  <c:v>1266</c:v>
                </c:pt>
                <c:pt idx="428">
                  <c:v>1267</c:v>
                </c:pt>
                <c:pt idx="429">
                  <c:v>1268</c:v>
                </c:pt>
                <c:pt idx="430">
                  <c:v>1269</c:v>
                </c:pt>
                <c:pt idx="431">
                  <c:v>1270</c:v>
                </c:pt>
                <c:pt idx="432">
                  <c:v>1271</c:v>
                </c:pt>
                <c:pt idx="433">
                  <c:v>1272</c:v>
                </c:pt>
                <c:pt idx="434">
                  <c:v>1273</c:v>
                </c:pt>
                <c:pt idx="435">
                  <c:v>1274</c:v>
                </c:pt>
                <c:pt idx="436">
                  <c:v>1275</c:v>
                </c:pt>
                <c:pt idx="437">
                  <c:v>1276</c:v>
                </c:pt>
                <c:pt idx="438">
                  <c:v>1277</c:v>
                </c:pt>
                <c:pt idx="439">
                  <c:v>1278</c:v>
                </c:pt>
                <c:pt idx="440">
                  <c:v>1279</c:v>
                </c:pt>
                <c:pt idx="441">
                  <c:v>1280</c:v>
                </c:pt>
                <c:pt idx="442">
                  <c:v>1281</c:v>
                </c:pt>
                <c:pt idx="443">
                  <c:v>1282</c:v>
                </c:pt>
                <c:pt idx="444">
                  <c:v>1283</c:v>
                </c:pt>
                <c:pt idx="445">
                  <c:v>1284</c:v>
                </c:pt>
                <c:pt idx="446">
                  <c:v>1285</c:v>
                </c:pt>
                <c:pt idx="447">
                  <c:v>1286</c:v>
                </c:pt>
                <c:pt idx="448">
                  <c:v>1287</c:v>
                </c:pt>
                <c:pt idx="449">
                  <c:v>1288</c:v>
                </c:pt>
                <c:pt idx="450">
                  <c:v>1289</c:v>
                </c:pt>
                <c:pt idx="451">
                  <c:v>1290</c:v>
                </c:pt>
                <c:pt idx="452">
                  <c:v>1291</c:v>
                </c:pt>
                <c:pt idx="453">
                  <c:v>1292</c:v>
                </c:pt>
                <c:pt idx="454">
                  <c:v>1293</c:v>
                </c:pt>
                <c:pt idx="455">
                  <c:v>1294</c:v>
                </c:pt>
                <c:pt idx="456">
                  <c:v>1295</c:v>
                </c:pt>
                <c:pt idx="457">
                  <c:v>1296</c:v>
                </c:pt>
                <c:pt idx="458">
                  <c:v>1297</c:v>
                </c:pt>
                <c:pt idx="459">
                  <c:v>1298</c:v>
                </c:pt>
                <c:pt idx="460">
                  <c:v>1299</c:v>
                </c:pt>
                <c:pt idx="461">
                  <c:v>1300</c:v>
                </c:pt>
                <c:pt idx="462">
                  <c:v>1301</c:v>
                </c:pt>
                <c:pt idx="463">
                  <c:v>1302</c:v>
                </c:pt>
                <c:pt idx="464">
                  <c:v>1303</c:v>
                </c:pt>
                <c:pt idx="465">
                  <c:v>1304</c:v>
                </c:pt>
                <c:pt idx="466">
                  <c:v>1305</c:v>
                </c:pt>
                <c:pt idx="467">
                  <c:v>1306</c:v>
                </c:pt>
                <c:pt idx="468">
                  <c:v>1307</c:v>
                </c:pt>
                <c:pt idx="469">
                  <c:v>1308</c:v>
                </c:pt>
                <c:pt idx="470">
                  <c:v>1309</c:v>
                </c:pt>
                <c:pt idx="471">
                  <c:v>1310</c:v>
                </c:pt>
                <c:pt idx="472">
                  <c:v>1311</c:v>
                </c:pt>
                <c:pt idx="473">
                  <c:v>1312</c:v>
                </c:pt>
                <c:pt idx="474">
                  <c:v>1313</c:v>
                </c:pt>
                <c:pt idx="475">
                  <c:v>1314</c:v>
                </c:pt>
                <c:pt idx="476">
                  <c:v>1315</c:v>
                </c:pt>
                <c:pt idx="477">
                  <c:v>1316</c:v>
                </c:pt>
                <c:pt idx="478">
                  <c:v>1317</c:v>
                </c:pt>
                <c:pt idx="479">
                  <c:v>1318</c:v>
                </c:pt>
                <c:pt idx="480">
                  <c:v>1319</c:v>
                </c:pt>
                <c:pt idx="481">
                  <c:v>1320</c:v>
                </c:pt>
                <c:pt idx="482">
                  <c:v>1321</c:v>
                </c:pt>
                <c:pt idx="483">
                  <c:v>1322</c:v>
                </c:pt>
                <c:pt idx="484">
                  <c:v>1323</c:v>
                </c:pt>
                <c:pt idx="485">
                  <c:v>1324</c:v>
                </c:pt>
                <c:pt idx="486">
                  <c:v>1325</c:v>
                </c:pt>
                <c:pt idx="487">
                  <c:v>1326</c:v>
                </c:pt>
                <c:pt idx="488">
                  <c:v>1327</c:v>
                </c:pt>
                <c:pt idx="489">
                  <c:v>1328</c:v>
                </c:pt>
                <c:pt idx="490">
                  <c:v>1329</c:v>
                </c:pt>
                <c:pt idx="491">
                  <c:v>1330</c:v>
                </c:pt>
                <c:pt idx="492">
                  <c:v>1331</c:v>
                </c:pt>
                <c:pt idx="493">
                  <c:v>1332</c:v>
                </c:pt>
                <c:pt idx="494">
                  <c:v>1333</c:v>
                </c:pt>
                <c:pt idx="495">
                  <c:v>1334</c:v>
                </c:pt>
                <c:pt idx="496">
                  <c:v>1335</c:v>
                </c:pt>
                <c:pt idx="497">
                  <c:v>1336</c:v>
                </c:pt>
                <c:pt idx="498">
                  <c:v>1337</c:v>
                </c:pt>
                <c:pt idx="499">
                  <c:v>1338</c:v>
                </c:pt>
                <c:pt idx="500">
                  <c:v>1339</c:v>
                </c:pt>
                <c:pt idx="501">
                  <c:v>1340</c:v>
                </c:pt>
                <c:pt idx="502">
                  <c:v>1341</c:v>
                </c:pt>
                <c:pt idx="503">
                  <c:v>1342</c:v>
                </c:pt>
                <c:pt idx="504">
                  <c:v>1343</c:v>
                </c:pt>
                <c:pt idx="505">
                  <c:v>1344</c:v>
                </c:pt>
                <c:pt idx="506">
                  <c:v>1345</c:v>
                </c:pt>
                <c:pt idx="507">
                  <c:v>1346</c:v>
                </c:pt>
                <c:pt idx="508">
                  <c:v>1347</c:v>
                </c:pt>
                <c:pt idx="509">
                  <c:v>1348</c:v>
                </c:pt>
                <c:pt idx="510">
                  <c:v>1349</c:v>
                </c:pt>
                <c:pt idx="511">
                  <c:v>1350</c:v>
                </c:pt>
                <c:pt idx="512">
                  <c:v>1351</c:v>
                </c:pt>
                <c:pt idx="513">
                  <c:v>1352</c:v>
                </c:pt>
                <c:pt idx="514">
                  <c:v>1353</c:v>
                </c:pt>
                <c:pt idx="515">
                  <c:v>1354</c:v>
                </c:pt>
                <c:pt idx="516">
                  <c:v>1355</c:v>
                </c:pt>
                <c:pt idx="517">
                  <c:v>1356</c:v>
                </c:pt>
                <c:pt idx="518">
                  <c:v>1357</c:v>
                </c:pt>
                <c:pt idx="519">
                  <c:v>1358</c:v>
                </c:pt>
                <c:pt idx="520">
                  <c:v>1359</c:v>
                </c:pt>
                <c:pt idx="521">
                  <c:v>1360</c:v>
                </c:pt>
                <c:pt idx="522">
                  <c:v>1361</c:v>
                </c:pt>
                <c:pt idx="523">
                  <c:v>1362</c:v>
                </c:pt>
                <c:pt idx="524">
                  <c:v>1363</c:v>
                </c:pt>
                <c:pt idx="525">
                  <c:v>1364</c:v>
                </c:pt>
                <c:pt idx="526">
                  <c:v>1365</c:v>
                </c:pt>
                <c:pt idx="527">
                  <c:v>1366</c:v>
                </c:pt>
                <c:pt idx="528">
                  <c:v>1367</c:v>
                </c:pt>
                <c:pt idx="529">
                  <c:v>1368</c:v>
                </c:pt>
                <c:pt idx="530">
                  <c:v>1369</c:v>
                </c:pt>
                <c:pt idx="531">
                  <c:v>1370</c:v>
                </c:pt>
                <c:pt idx="532">
                  <c:v>1371</c:v>
                </c:pt>
                <c:pt idx="533">
                  <c:v>1372</c:v>
                </c:pt>
                <c:pt idx="534">
                  <c:v>1373</c:v>
                </c:pt>
                <c:pt idx="535">
                  <c:v>1374</c:v>
                </c:pt>
                <c:pt idx="536">
                  <c:v>1375</c:v>
                </c:pt>
                <c:pt idx="537">
                  <c:v>1376</c:v>
                </c:pt>
                <c:pt idx="538">
                  <c:v>1377</c:v>
                </c:pt>
                <c:pt idx="539">
                  <c:v>1378</c:v>
                </c:pt>
                <c:pt idx="540">
                  <c:v>1379</c:v>
                </c:pt>
                <c:pt idx="541">
                  <c:v>1380</c:v>
                </c:pt>
                <c:pt idx="542">
                  <c:v>1381</c:v>
                </c:pt>
                <c:pt idx="543">
                  <c:v>1382</c:v>
                </c:pt>
                <c:pt idx="544">
                  <c:v>1383</c:v>
                </c:pt>
                <c:pt idx="545">
                  <c:v>1384</c:v>
                </c:pt>
                <c:pt idx="546">
                  <c:v>1385</c:v>
                </c:pt>
                <c:pt idx="547">
                  <c:v>1386</c:v>
                </c:pt>
                <c:pt idx="548">
                  <c:v>1387</c:v>
                </c:pt>
                <c:pt idx="549">
                  <c:v>1388</c:v>
                </c:pt>
                <c:pt idx="550">
                  <c:v>1389</c:v>
                </c:pt>
                <c:pt idx="551">
                  <c:v>1390</c:v>
                </c:pt>
                <c:pt idx="552">
                  <c:v>1391</c:v>
                </c:pt>
                <c:pt idx="553">
                  <c:v>1392</c:v>
                </c:pt>
                <c:pt idx="554">
                  <c:v>1393</c:v>
                </c:pt>
                <c:pt idx="555">
                  <c:v>1394</c:v>
                </c:pt>
                <c:pt idx="556">
                  <c:v>1395</c:v>
                </c:pt>
                <c:pt idx="557">
                  <c:v>1396</c:v>
                </c:pt>
                <c:pt idx="558">
                  <c:v>1397</c:v>
                </c:pt>
                <c:pt idx="559">
                  <c:v>1398</c:v>
                </c:pt>
                <c:pt idx="560">
                  <c:v>1399</c:v>
                </c:pt>
                <c:pt idx="561">
                  <c:v>1400</c:v>
                </c:pt>
                <c:pt idx="562">
                  <c:v>1401</c:v>
                </c:pt>
                <c:pt idx="563">
                  <c:v>1402</c:v>
                </c:pt>
                <c:pt idx="564">
                  <c:v>1403</c:v>
                </c:pt>
                <c:pt idx="565">
                  <c:v>1404</c:v>
                </c:pt>
                <c:pt idx="566">
                  <c:v>1405</c:v>
                </c:pt>
                <c:pt idx="567">
                  <c:v>1406</c:v>
                </c:pt>
                <c:pt idx="568">
                  <c:v>1407</c:v>
                </c:pt>
                <c:pt idx="569">
                  <c:v>1408</c:v>
                </c:pt>
                <c:pt idx="570">
                  <c:v>1409</c:v>
                </c:pt>
                <c:pt idx="571">
                  <c:v>1410</c:v>
                </c:pt>
                <c:pt idx="572">
                  <c:v>1411</c:v>
                </c:pt>
                <c:pt idx="573">
                  <c:v>1412</c:v>
                </c:pt>
                <c:pt idx="574">
                  <c:v>1413</c:v>
                </c:pt>
                <c:pt idx="575">
                  <c:v>1414</c:v>
                </c:pt>
                <c:pt idx="576">
                  <c:v>1415</c:v>
                </c:pt>
                <c:pt idx="577">
                  <c:v>1416</c:v>
                </c:pt>
                <c:pt idx="578">
                  <c:v>1417</c:v>
                </c:pt>
                <c:pt idx="579">
                  <c:v>1418</c:v>
                </c:pt>
                <c:pt idx="580">
                  <c:v>1419</c:v>
                </c:pt>
                <c:pt idx="581">
                  <c:v>1420</c:v>
                </c:pt>
                <c:pt idx="582">
                  <c:v>1421</c:v>
                </c:pt>
                <c:pt idx="583">
                  <c:v>1422</c:v>
                </c:pt>
                <c:pt idx="584">
                  <c:v>1423</c:v>
                </c:pt>
                <c:pt idx="585">
                  <c:v>1424</c:v>
                </c:pt>
                <c:pt idx="586">
                  <c:v>1425</c:v>
                </c:pt>
                <c:pt idx="587">
                  <c:v>1426</c:v>
                </c:pt>
                <c:pt idx="588">
                  <c:v>1427</c:v>
                </c:pt>
                <c:pt idx="589">
                  <c:v>1428</c:v>
                </c:pt>
                <c:pt idx="590">
                  <c:v>1429</c:v>
                </c:pt>
                <c:pt idx="591">
                  <c:v>1430</c:v>
                </c:pt>
                <c:pt idx="592">
                  <c:v>1431</c:v>
                </c:pt>
                <c:pt idx="593">
                  <c:v>1432</c:v>
                </c:pt>
                <c:pt idx="594">
                  <c:v>1433</c:v>
                </c:pt>
                <c:pt idx="595">
                  <c:v>1434</c:v>
                </c:pt>
                <c:pt idx="596">
                  <c:v>1435</c:v>
                </c:pt>
                <c:pt idx="597">
                  <c:v>1436</c:v>
                </c:pt>
                <c:pt idx="598">
                  <c:v>1437</c:v>
                </c:pt>
                <c:pt idx="599">
                  <c:v>1438</c:v>
                </c:pt>
                <c:pt idx="600">
                  <c:v>1439</c:v>
                </c:pt>
                <c:pt idx="601">
                  <c:v>1440</c:v>
                </c:pt>
                <c:pt idx="602">
                  <c:v>1441</c:v>
                </c:pt>
                <c:pt idx="603">
                  <c:v>1442</c:v>
                </c:pt>
                <c:pt idx="604">
                  <c:v>1443</c:v>
                </c:pt>
                <c:pt idx="605">
                  <c:v>1444</c:v>
                </c:pt>
                <c:pt idx="606">
                  <c:v>1445</c:v>
                </c:pt>
                <c:pt idx="607">
                  <c:v>1446</c:v>
                </c:pt>
                <c:pt idx="608">
                  <c:v>1447</c:v>
                </c:pt>
                <c:pt idx="609">
                  <c:v>1448</c:v>
                </c:pt>
                <c:pt idx="610">
                  <c:v>1449</c:v>
                </c:pt>
                <c:pt idx="611">
                  <c:v>1450</c:v>
                </c:pt>
                <c:pt idx="612">
                  <c:v>1451</c:v>
                </c:pt>
                <c:pt idx="613">
                  <c:v>1452</c:v>
                </c:pt>
                <c:pt idx="614">
                  <c:v>1453</c:v>
                </c:pt>
                <c:pt idx="615">
                  <c:v>1454</c:v>
                </c:pt>
                <c:pt idx="616">
                  <c:v>1455</c:v>
                </c:pt>
                <c:pt idx="617">
                  <c:v>1456</c:v>
                </c:pt>
                <c:pt idx="618">
                  <c:v>1457</c:v>
                </c:pt>
                <c:pt idx="619">
                  <c:v>1458</c:v>
                </c:pt>
                <c:pt idx="620">
                  <c:v>1459</c:v>
                </c:pt>
                <c:pt idx="621">
                  <c:v>1460</c:v>
                </c:pt>
                <c:pt idx="622">
                  <c:v>1461</c:v>
                </c:pt>
                <c:pt idx="623">
                  <c:v>1462</c:v>
                </c:pt>
                <c:pt idx="624">
                  <c:v>1463</c:v>
                </c:pt>
                <c:pt idx="625">
                  <c:v>1464</c:v>
                </c:pt>
                <c:pt idx="626">
                  <c:v>1465</c:v>
                </c:pt>
                <c:pt idx="627">
                  <c:v>1466</c:v>
                </c:pt>
                <c:pt idx="628">
                  <c:v>1467</c:v>
                </c:pt>
                <c:pt idx="629">
                  <c:v>1468</c:v>
                </c:pt>
                <c:pt idx="630">
                  <c:v>1469</c:v>
                </c:pt>
                <c:pt idx="631">
                  <c:v>1470</c:v>
                </c:pt>
                <c:pt idx="632">
                  <c:v>1471</c:v>
                </c:pt>
                <c:pt idx="633">
                  <c:v>1472</c:v>
                </c:pt>
                <c:pt idx="634">
                  <c:v>1473</c:v>
                </c:pt>
                <c:pt idx="635">
                  <c:v>1474</c:v>
                </c:pt>
                <c:pt idx="636">
                  <c:v>1475</c:v>
                </c:pt>
                <c:pt idx="637">
                  <c:v>1476</c:v>
                </c:pt>
                <c:pt idx="638">
                  <c:v>1477</c:v>
                </c:pt>
                <c:pt idx="639">
                  <c:v>1478</c:v>
                </c:pt>
                <c:pt idx="640">
                  <c:v>1479</c:v>
                </c:pt>
                <c:pt idx="641">
                  <c:v>1480</c:v>
                </c:pt>
                <c:pt idx="642">
                  <c:v>1481</c:v>
                </c:pt>
                <c:pt idx="643">
                  <c:v>1482</c:v>
                </c:pt>
                <c:pt idx="644">
                  <c:v>1483</c:v>
                </c:pt>
                <c:pt idx="645">
                  <c:v>1484</c:v>
                </c:pt>
                <c:pt idx="646">
                  <c:v>1485</c:v>
                </c:pt>
                <c:pt idx="647">
                  <c:v>1486</c:v>
                </c:pt>
                <c:pt idx="648">
                  <c:v>1487</c:v>
                </c:pt>
                <c:pt idx="649">
                  <c:v>1488</c:v>
                </c:pt>
                <c:pt idx="650">
                  <c:v>1489</c:v>
                </c:pt>
                <c:pt idx="651">
                  <c:v>1490</c:v>
                </c:pt>
                <c:pt idx="652">
                  <c:v>1491</c:v>
                </c:pt>
                <c:pt idx="653">
                  <c:v>1492</c:v>
                </c:pt>
                <c:pt idx="654">
                  <c:v>1493</c:v>
                </c:pt>
                <c:pt idx="655">
                  <c:v>1494</c:v>
                </c:pt>
                <c:pt idx="656">
                  <c:v>1495</c:v>
                </c:pt>
                <c:pt idx="657">
                  <c:v>1496</c:v>
                </c:pt>
                <c:pt idx="658">
                  <c:v>1497</c:v>
                </c:pt>
                <c:pt idx="659">
                  <c:v>1498</c:v>
                </c:pt>
                <c:pt idx="660">
                  <c:v>1499</c:v>
                </c:pt>
                <c:pt idx="661">
                  <c:v>1500</c:v>
                </c:pt>
                <c:pt idx="662">
                  <c:v>1501</c:v>
                </c:pt>
                <c:pt idx="663">
                  <c:v>1502</c:v>
                </c:pt>
                <c:pt idx="664">
                  <c:v>1503</c:v>
                </c:pt>
                <c:pt idx="665">
                  <c:v>1504</c:v>
                </c:pt>
                <c:pt idx="666">
                  <c:v>1505</c:v>
                </c:pt>
                <c:pt idx="667">
                  <c:v>1506</c:v>
                </c:pt>
                <c:pt idx="668">
                  <c:v>1507</c:v>
                </c:pt>
                <c:pt idx="669">
                  <c:v>1508</c:v>
                </c:pt>
                <c:pt idx="670">
                  <c:v>1509</c:v>
                </c:pt>
                <c:pt idx="671">
                  <c:v>1510</c:v>
                </c:pt>
                <c:pt idx="672">
                  <c:v>1511</c:v>
                </c:pt>
                <c:pt idx="673">
                  <c:v>1512</c:v>
                </c:pt>
                <c:pt idx="674">
                  <c:v>1513</c:v>
                </c:pt>
                <c:pt idx="675">
                  <c:v>1514</c:v>
                </c:pt>
                <c:pt idx="676">
                  <c:v>1515</c:v>
                </c:pt>
                <c:pt idx="677">
                  <c:v>1516</c:v>
                </c:pt>
                <c:pt idx="678">
                  <c:v>1517</c:v>
                </c:pt>
                <c:pt idx="679">
                  <c:v>1518</c:v>
                </c:pt>
                <c:pt idx="680">
                  <c:v>1519</c:v>
                </c:pt>
                <c:pt idx="681">
                  <c:v>1520</c:v>
                </c:pt>
                <c:pt idx="682">
                  <c:v>1521</c:v>
                </c:pt>
                <c:pt idx="683">
                  <c:v>1522</c:v>
                </c:pt>
                <c:pt idx="684">
                  <c:v>1523</c:v>
                </c:pt>
                <c:pt idx="685">
                  <c:v>1524</c:v>
                </c:pt>
                <c:pt idx="686">
                  <c:v>1525</c:v>
                </c:pt>
                <c:pt idx="687">
                  <c:v>1526</c:v>
                </c:pt>
                <c:pt idx="688">
                  <c:v>1527</c:v>
                </c:pt>
                <c:pt idx="689">
                  <c:v>1528</c:v>
                </c:pt>
                <c:pt idx="690">
                  <c:v>1529</c:v>
                </c:pt>
                <c:pt idx="691">
                  <c:v>1530</c:v>
                </c:pt>
                <c:pt idx="692">
                  <c:v>1531</c:v>
                </c:pt>
                <c:pt idx="693">
                  <c:v>1532</c:v>
                </c:pt>
                <c:pt idx="694">
                  <c:v>1533</c:v>
                </c:pt>
                <c:pt idx="695">
                  <c:v>1534</c:v>
                </c:pt>
                <c:pt idx="696">
                  <c:v>1535</c:v>
                </c:pt>
                <c:pt idx="697">
                  <c:v>1536</c:v>
                </c:pt>
                <c:pt idx="698">
                  <c:v>1537</c:v>
                </c:pt>
                <c:pt idx="699">
                  <c:v>1538</c:v>
                </c:pt>
                <c:pt idx="700">
                  <c:v>1539</c:v>
                </c:pt>
                <c:pt idx="701">
                  <c:v>1540</c:v>
                </c:pt>
                <c:pt idx="702">
                  <c:v>1541</c:v>
                </c:pt>
                <c:pt idx="703">
                  <c:v>1542</c:v>
                </c:pt>
                <c:pt idx="704">
                  <c:v>1543</c:v>
                </c:pt>
                <c:pt idx="705">
                  <c:v>1544</c:v>
                </c:pt>
                <c:pt idx="706">
                  <c:v>1545</c:v>
                </c:pt>
                <c:pt idx="707">
                  <c:v>1546</c:v>
                </c:pt>
                <c:pt idx="708">
                  <c:v>1547</c:v>
                </c:pt>
                <c:pt idx="709">
                  <c:v>1548</c:v>
                </c:pt>
                <c:pt idx="710">
                  <c:v>1549</c:v>
                </c:pt>
                <c:pt idx="711">
                  <c:v>1550</c:v>
                </c:pt>
                <c:pt idx="712">
                  <c:v>1551</c:v>
                </c:pt>
                <c:pt idx="713">
                  <c:v>1552</c:v>
                </c:pt>
                <c:pt idx="714">
                  <c:v>1553</c:v>
                </c:pt>
                <c:pt idx="715">
                  <c:v>1554</c:v>
                </c:pt>
                <c:pt idx="716">
                  <c:v>1555</c:v>
                </c:pt>
                <c:pt idx="717">
                  <c:v>1556</c:v>
                </c:pt>
                <c:pt idx="718">
                  <c:v>1557</c:v>
                </c:pt>
                <c:pt idx="719">
                  <c:v>1558</c:v>
                </c:pt>
                <c:pt idx="720">
                  <c:v>1559</c:v>
                </c:pt>
                <c:pt idx="721">
                  <c:v>1560</c:v>
                </c:pt>
                <c:pt idx="722">
                  <c:v>1561</c:v>
                </c:pt>
                <c:pt idx="723">
                  <c:v>1562</c:v>
                </c:pt>
                <c:pt idx="724">
                  <c:v>1563</c:v>
                </c:pt>
                <c:pt idx="725">
                  <c:v>1564</c:v>
                </c:pt>
                <c:pt idx="726">
                  <c:v>1565</c:v>
                </c:pt>
                <c:pt idx="727">
                  <c:v>1566</c:v>
                </c:pt>
                <c:pt idx="728">
                  <c:v>1567</c:v>
                </c:pt>
                <c:pt idx="729">
                  <c:v>1568</c:v>
                </c:pt>
                <c:pt idx="730">
                  <c:v>1569</c:v>
                </c:pt>
                <c:pt idx="731">
                  <c:v>1570</c:v>
                </c:pt>
                <c:pt idx="732">
                  <c:v>1571</c:v>
                </c:pt>
                <c:pt idx="733">
                  <c:v>1572</c:v>
                </c:pt>
                <c:pt idx="734">
                  <c:v>1573</c:v>
                </c:pt>
                <c:pt idx="735">
                  <c:v>1574</c:v>
                </c:pt>
                <c:pt idx="736">
                  <c:v>1575</c:v>
                </c:pt>
                <c:pt idx="737">
                  <c:v>1576</c:v>
                </c:pt>
                <c:pt idx="738">
                  <c:v>1577</c:v>
                </c:pt>
                <c:pt idx="739">
                  <c:v>1578</c:v>
                </c:pt>
                <c:pt idx="740">
                  <c:v>1579</c:v>
                </c:pt>
                <c:pt idx="741">
                  <c:v>1580</c:v>
                </c:pt>
                <c:pt idx="742">
                  <c:v>1581</c:v>
                </c:pt>
                <c:pt idx="743">
                  <c:v>1582</c:v>
                </c:pt>
                <c:pt idx="744">
                  <c:v>1583</c:v>
                </c:pt>
                <c:pt idx="745">
                  <c:v>1584</c:v>
                </c:pt>
                <c:pt idx="746">
                  <c:v>1585</c:v>
                </c:pt>
                <c:pt idx="747">
                  <c:v>1586</c:v>
                </c:pt>
                <c:pt idx="748">
                  <c:v>1587</c:v>
                </c:pt>
                <c:pt idx="749">
                  <c:v>1588</c:v>
                </c:pt>
                <c:pt idx="750">
                  <c:v>1589</c:v>
                </c:pt>
                <c:pt idx="751">
                  <c:v>1590</c:v>
                </c:pt>
                <c:pt idx="752">
                  <c:v>1591</c:v>
                </c:pt>
                <c:pt idx="753">
                  <c:v>1592</c:v>
                </c:pt>
                <c:pt idx="754">
                  <c:v>1593</c:v>
                </c:pt>
                <c:pt idx="755">
                  <c:v>1594</c:v>
                </c:pt>
                <c:pt idx="756">
                  <c:v>1595</c:v>
                </c:pt>
                <c:pt idx="757">
                  <c:v>1596</c:v>
                </c:pt>
                <c:pt idx="758">
                  <c:v>1597</c:v>
                </c:pt>
                <c:pt idx="759">
                  <c:v>1598</c:v>
                </c:pt>
                <c:pt idx="760">
                  <c:v>1599</c:v>
                </c:pt>
                <c:pt idx="761">
                  <c:v>1600</c:v>
                </c:pt>
                <c:pt idx="762">
                  <c:v>1601</c:v>
                </c:pt>
                <c:pt idx="763">
                  <c:v>1602</c:v>
                </c:pt>
                <c:pt idx="764">
                  <c:v>1603</c:v>
                </c:pt>
                <c:pt idx="765">
                  <c:v>1604</c:v>
                </c:pt>
                <c:pt idx="766">
                  <c:v>1605</c:v>
                </c:pt>
                <c:pt idx="767">
                  <c:v>1606</c:v>
                </c:pt>
                <c:pt idx="768">
                  <c:v>1607</c:v>
                </c:pt>
                <c:pt idx="769">
                  <c:v>1608</c:v>
                </c:pt>
                <c:pt idx="770">
                  <c:v>1609</c:v>
                </c:pt>
                <c:pt idx="771">
                  <c:v>1610</c:v>
                </c:pt>
                <c:pt idx="772">
                  <c:v>1611</c:v>
                </c:pt>
                <c:pt idx="773">
                  <c:v>1612</c:v>
                </c:pt>
                <c:pt idx="774">
                  <c:v>1613</c:v>
                </c:pt>
                <c:pt idx="775">
                  <c:v>1614</c:v>
                </c:pt>
                <c:pt idx="776">
                  <c:v>1615</c:v>
                </c:pt>
                <c:pt idx="777">
                  <c:v>1616</c:v>
                </c:pt>
                <c:pt idx="778">
                  <c:v>1617</c:v>
                </c:pt>
                <c:pt idx="779">
                  <c:v>1618</c:v>
                </c:pt>
                <c:pt idx="780">
                  <c:v>1619</c:v>
                </c:pt>
                <c:pt idx="781">
                  <c:v>1620</c:v>
                </c:pt>
                <c:pt idx="782">
                  <c:v>1621</c:v>
                </c:pt>
                <c:pt idx="783">
                  <c:v>1622</c:v>
                </c:pt>
                <c:pt idx="784">
                  <c:v>1623</c:v>
                </c:pt>
                <c:pt idx="785">
                  <c:v>1624</c:v>
                </c:pt>
                <c:pt idx="786">
                  <c:v>1625</c:v>
                </c:pt>
                <c:pt idx="787">
                  <c:v>1626</c:v>
                </c:pt>
                <c:pt idx="788">
                  <c:v>1627</c:v>
                </c:pt>
                <c:pt idx="789">
                  <c:v>1628</c:v>
                </c:pt>
                <c:pt idx="790">
                  <c:v>1629</c:v>
                </c:pt>
                <c:pt idx="791">
                  <c:v>1630</c:v>
                </c:pt>
                <c:pt idx="792">
                  <c:v>1631</c:v>
                </c:pt>
                <c:pt idx="793">
                  <c:v>1632</c:v>
                </c:pt>
                <c:pt idx="794">
                  <c:v>1633</c:v>
                </c:pt>
                <c:pt idx="795">
                  <c:v>1634</c:v>
                </c:pt>
                <c:pt idx="796">
                  <c:v>1635</c:v>
                </c:pt>
                <c:pt idx="797">
                  <c:v>1636</c:v>
                </c:pt>
                <c:pt idx="798">
                  <c:v>1637</c:v>
                </c:pt>
                <c:pt idx="799">
                  <c:v>1638</c:v>
                </c:pt>
                <c:pt idx="800">
                  <c:v>1639</c:v>
                </c:pt>
                <c:pt idx="801">
                  <c:v>1640</c:v>
                </c:pt>
                <c:pt idx="802">
                  <c:v>1641</c:v>
                </c:pt>
                <c:pt idx="803">
                  <c:v>1642</c:v>
                </c:pt>
                <c:pt idx="804">
                  <c:v>1643</c:v>
                </c:pt>
                <c:pt idx="805">
                  <c:v>1644</c:v>
                </c:pt>
                <c:pt idx="806">
                  <c:v>1645</c:v>
                </c:pt>
                <c:pt idx="807">
                  <c:v>1646</c:v>
                </c:pt>
                <c:pt idx="808">
                  <c:v>1647</c:v>
                </c:pt>
                <c:pt idx="809">
                  <c:v>1648</c:v>
                </c:pt>
                <c:pt idx="810">
                  <c:v>1649</c:v>
                </c:pt>
                <c:pt idx="811">
                  <c:v>1650</c:v>
                </c:pt>
                <c:pt idx="812">
                  <c:v>1651</c:v>
                </c:pt>
                <c:pt idx="813">
                  <c:v>1652</c:v>
                </c:pt>
                <c:pt idx="814">
                  <c:v>1653</c:v>
                </c:pt>
                <c:pt idx="815">
                  <c:v>1654</c:v>
                </c:pt>
                <c:pt idx="816">
                  <c:v>1655</c:v>
                </c:pt>
                <c:pt idx="817">
                  <c:v>1656</c:v>
                </c:pt>
                <c:pt idx="818">
                  <c:v>1657</c:v>
                </c:pt>
                <c:pt idx="819">
                  <c:v>1658</c:v>
                </c:pt>
                <c:pt idx="820">
                  <c:v>1659</c:v>
                </c:pt>
                <c:pt idx="821">
                  <c:v>1660</c:v>
                </c:pt>
                <c:pt idx="822">
                  <c:v>1661</c:v>
                </c:pt>
                <c:pt idx="823">
                  <c:v>1662</c:v>
                </c:pt>
                <c:pt idx="824">
                  <c:v>1663</c:v>
                </c:pt>
                <c:pt idx="825">
                  <c:v>1664</c:v>
                </c:pt>
                <c:pt idx="826">
                  <c:v>1665</c:v>
                </c:pt>
                <c:pt idx="827">
                  <c:v>1666</c:v>
                </c:pt>
                <c:pt idx="828">
                  <c:v>1667</c:v>
                </c:pt>
                <c:pt idx="829">
                  <c:v>1668</c:v>
                </c:pt>
                <c:pt idx="830">
                  <c:v>1669</c:v>
                </c:pt>
                <c:pt idx="831">
                  <c:v>1670</c:v>
                </c:pt>
                <c:pt idx="832">
                  <c:v>1671</c:v>
                </c:pt>
                <c:pt idx="833">
                  <c:v>1672</c:v>
                </c:pt>
                <c:pt idx="834">
                  <c:v>1673</c:v>
                </c:pt>
                <c:pt idx="835">
                  <c:v>1674</c:v>
                </c:pt>
                <c:pt idx="836">
                  <c:v>1675</c:v>
                </c:pt>
                <c:pt idx="837">
                  <c:v>1676</c:v>
                </c:pt>
                <c:pt idx="838">
                  <c:v>1677</c:v>
                </c:pt>
                <c:pt idx="839">
                  <c:v>1678</c:v>
                </c:pt>
                <c:pt idx="840">
                  <c:v>1679</c:v>
                </c:pt>
                <c:pt idx="841">
                  <c:v>1680</c:v>
                </c:pt>
                <c:pt idx="842">
                  <c:v>1681</c:v>
                </c:pt>
                <c:pt idx="843">
                  <c:v>1682</c:v>
                </c:pt>
                <c:pt idx="844">
                  <c:v>1683</c:v>
                </c:pt>
                <c:pt idx="845">
                  <c:v>1684</c:v>
                </c:pt>
                <c:pt idx="846">
                  <c:v>1685</c:v>
                </c:pt>
                <c:pt idx="847">
                  <c:v>1686</c:v>
                </c:pt>
                <c:pt idx="848">
                  <c:v>1687</c:v>
                </c:pt>
                <c:pt idx="849">
                  <c:v>1688</c:v>
                </c:pt>
                <c:pt idx="850">
                  <c:v>1689</c:v>
                </c:pt>
                <c:pt idx="851">
                  <c:v>1690</c:v>
                </c:pt>
                <c:pt idx="852">
                  <c:v>1691</c:v>
                </c:pt>
                <c:pt idx="853">
                  <c:v>1692</c:v>
                </c:pt>
                <c:pt idx="854">
                  <c:v>1693</c:v>
                </c:pt>
                <c:pt idx="855">
                  <c:v>1694</c:v>
                </c:pt>
                <c:pt idx="856">
                  <c:v>1695</c:v>
                </c:pt>
                <c:pt idx="857">
                  <c:v>1696</c:v>
                </c:pt>
                <c:pt idx="858">
                  <c:v>1697</c:v>
                </c:pt>
                <c:pt idx="859">
                  <c:v>1698</c:v>
                </c:pt>
                <c:pt idx="860">
                  <c:v>1699</c:v>
                </c:pt>
                <c:pt idx="861">
                  <c:v>1700</c:v>
                </c:pt>
                <c:pt idx="862">
                  <c:v>1701</c:v>
                </c:pt>
                <c:pt idx="863">
                  <c:v>1702</c:v>
                </c:pt>
                <c:pt idx="864">
                  <c:v>1703</c:v>
                </c:pt>
                <c:pt idx="865">
                  <c:v>1704</c:v>
                </c:pt>
                <c:pt idx="866">
                  <c:v>1705</c:v>
                </c:pt>
                <c:pt idx="867">
                  <c:v>1706</c:v>
                </c:pt>
                <c:pt idx="868">
                  <c:v>1707</c:v>
                </c:pt>
                <c:pt idx="869">
                  <c:v>1708</c:v>
                </c:pt>
                <c:pt idx="870">
                  <c:v>1709</c:v>
                </c:pt>
                <c:pt idx="871">
                  <c:v>1710</c:v>
                </c:pt>
                <c:pt idx="872">
                  <c:v>1711</c:v>
                </c:pt>
                <c:pt idx="873">
                  <c:v>1712</c:v>
                </c:pt>
                <c:pt idx="874">
                  <c:v>1713</c:v>
                </c:pt>
                <c:pt idx="875">
                  <c:v>1714</c:v>
                </c:pt>
                <c:pt idx="876">
                  <c:v>1715</c:v>
                </c:pt>
                <c:pt idx="877">
                  <c:v>1716</c:v>
                </c:pt>
                <c:pt idx="878">
                  <c:v>1717</c:v>
                </c:pt>
                <c:pt idx="879">
                  <c:v>1718</c:v>
                </c:pt>
                <c:pt idx="880">
                  <c:v>1719</c:v>
                </c:pt>
                <c:pt idx="881">
                  <c:v>1720</c:v>
                </c:pt>
                <c:pt idx="882">
                  <c:v>1721</c:v>
                </c:pt>
                <c:pt idx="883">
                  <c:v>1722</c:v>
                </c:pt>
                <c:pt idx="884">
                  <c:v>1723</c:v>
                </c:pt>
                <c:pt idx="885">
                  <c:v>1724</c:v>
                </c:pt>
                <c:pt idx="886">
                  <c:v>1725</c:v>
                </c:pt>
                <c:pt idx="887">
                  <c:v>1726</c:v>
                </c:pt>
                <c:pt idx="888">
                  <c:v>1727</c:v>
                </c:pt>
                <c:pt idx="889">
                  <c:v>1728</c:v>
                </c:pt>
                <c:pt idx="890">
                  <c:v>1729</c:v>
                </c:pt>
                <c:pt idx="891">
                  <c:v>1730</c:v>
                </c:pt>
                <c:pt idx="892">
                  <c:v>1731</c:v>
                </c:pt>
                <c:pt idx="893">
                  <c:v>1732</c:v>
                </c:pt>
                <c:pt idx="894">
                  <c:v>1733</c:v>
                </c:pt>
                <c:pt idx="895">
                  <c:v>1734</c:v>
                </c:pt>
                <c:pt idx="896">
                  <c:v>1735</c:v>
                </c:pt>
                <c:pt idx="897">
                  <c:v>1736</c:v>
                </c:pt>
                <c:pt idx="898">
                  <c:v>1737</c:v>
                </c:pt>
                <c:pt idx="899">
                  <c:v>1738</c:v>
                </c:pt>
                <c:pt idx="900">
                  <c:v>1739</c:v>
                </c:pt>
                <c:pt idx="901">
                  <c:v>1740</c:v>
                </c:pt>
                <c:pt idx="902">
                  <c:v>1741</c:v>
                </c:pt>
                <c:pt idx="903">
                  <c:v>1742</c:v>
                </c:pt>
                <c:pt idx="904">
                  <c:v>1743</c:v>
                </c:pt>
                <c:pt idx="905">
                  <c:v>1744</c:v>
                </c:pt>
                <c:pt idx="906">
                  <c:v>1745</c:v>
                </c:pt>
                <c:pt idx="907">
                  <c:v>1746</c:v>
                </c:pt>
                <c:pt idx="908">
                  <c:v>1747</c:v>
                </c:pt>
                <c:pt idx="909">
                  <c:v>1748</c:v>
                </c:pt>
                <c:pt idx="910">
                  <c:v>1749</c:v>
                </c:pt>
                <c:pt idx="911">
                  <c:v>1750</c:v>
                </c:pt>
                <c:pt idx="912">
                  <c:v>1751</c:v>
                </c:pt>
                <c:pt idx="913">
                  <c:v>1752</c:v>
                </c:pt>
                <c:pt idx="914">
                  <c:v>1753</c:v>
                </c:pt>
                <c:pt idx="915">
                  <c:v>1754</c:v>
                </c:pt>
                <c:pt idx="916">
                  <c:v>1755</c:v>
                </c:pt>
                <c:pt idx="917">
                  <c:v>1756</c:v>
                </c:pt>
                <c:pt idx="918">
                  <c:v>1757</c:v>
                </c:pt>
                <c:pt idx="919">
                  <c:v>1758</c:v>
                </c:pt>
                <c:pt idx="920">
                  <c:v>1759</c:v>
                </c:pt>
                <c:pt idx="921">
                  <c:v>1760</c:v>
                </c:pt>
                <c:pt idx="922">
                  <c:v>1761</c:v>
                </c:pt>
                <c:pt idx="923">
                  <c:v>1762</c:v>
                </c:pt>
                <c:pt idx="924">
                  <c:v>1763</c:v>
                </c:pt>
                <c:pt idx="925">
                  <c:v>1764</c:v>
                </c:pt>
                <c:pt idx="926">
                  <c:v>1765</c:v>
                </c:pt>
                <c:pt idx="927">
                  <c:v>1766</c:v>
                </c:pt>
                <c:pt idx="928">
                  <c:v>1767</c:v>
                </c:pt>
                <c:pt idx="929">
                  <c:v>1768</c:v>
                </c:pt>
                <c:pt idx="930">
                  <c:v>1769</c:v>
                </c:pt>
                <c:pt idx="931">
                  <c:v>1770</c:v>
                </c:pt>
                <c:pt idx="932">
                  <c:v>1771</c:v>
                </c:pt>
                <c:pt idx="933">
                  <c:v>1772</c:v>
                </c:pt>
                <c:pt idx="934">
                  <c:v>1773</c:v>
                </c:pt>
                <c:pt idx="935">
                  <c:v>1774</c:v>
                </c:pt>
                <c:pt idx="936">
                  <c:v>1775</c:v>
                </c:pt>
                <c:pt idx="937">
                  <c:v>1776</c:v>
                </c:pt>
                <c:pt idx="938">
                  <c:v>1777</c:v>
                </c:pt>
                <c:pt idx="939">
                  <c:v>1778</c:v>
                </c:pt>
                <c:pt idx="940">
                  <c:v>1779</c:v>
                </c:pt>
                <c:pt idx="941">
                  <c:v>1780</c:v>
                </c:pt>
                <c:pt idx="942">
                  <c:v>1781</c:v>
                </c:pt>
                <c:pt idx="943">
                  <c:v>1782</c:v>
                </c:pt>
                <c:pt idx="944">
                  <c:v>1783</c:v>
                </c:pt>
                <c:pt idx="945">
                  <c:v>1784</c:v>
                </c:pt>
                <c:pt idx="946">
                  <c:v>1785</c:v>
                </c:pt>
                <c:pt idx="947">
                  <c:v>1786</c:v>
                </c:pt>
                <c:pt idx="948">
                  <c:v>1787</c:v>
                </c:pt>
                <c:pt idx="949">
                  <c:v>1788</c:v>
                </c:pt>
                <c:pt idx="950">
                  <c:v>1789</c:v>
                </c:pt>
                <c:pt idx="951">
                  <c:v>1790</c:v>
                </c:pt>
                <c:pt idx="952">
                  <c:v>1791</c:v>
                </c:pt>
                <c:pt idx="953">
                  <c:v>1792</c:v>
                </c:pt>
                <c:pt idx="954">
                  <c:v>1793</c:v>
                </c:pt>
                <c:pt idx="955">
                  <c:v>1794</c:v>
                </c:pt>
                <c:pt idx="956">
                  <c:v>1795</c:v>
                </c:pt>
                <c:pt idx="957">
                  <c:v>1796</c:v>
                </c:pt>
                <c:pt idx="958">
                  <c:v>1797</c:v>
                </c:pt>
                <c:pt idx="959">
                  <c:v>1798</c:v>
                </c:pt>
                <c:pt idx="960">
                  <c:v>1799</c:v>
                </c:pt>
                <c:pt idx="961">
                  <c:v>1800</c:v>
                </c:pt>
                <c:pt idx="962">
                  <c:v>1801</c:v>
                </c:pt>
                <c:pt idx="963">
                  <c:v>1802</c:v>
                </c:pt>
                <c:pt idx="964">
                  <c:v>1803</c:v>
                </c:pt>
                <c:pt idx="965">
                  <c:v>1804</c:v>
                </c:pt>
                <c:pt idx="966">
                  <c:v>1805</c:v>
                </c:pt>
                <c:pt idx="967">
                  <c:v>1806</c:v>
                </c:pt>
                <c:pt idx="968">
                  <c:v>1807</c:v>
                </c:pt>
                <c:pt idx="969">
                  <c:v>1808</c:v>
                </c:pt>
                <c:pt idx="970">
                  <c:v>1809</c:v>
                </c:pt>
              </c:numCache>
            </c:numRef>
          </c:xVal>
          <c:yVal>
            <c:numRef>
              <c:f>'[24.5.2013 gilad.xlsx]גיליון1'!$N$2:$N$4363</c:f>
              <c:numCache>
                <c:formatCode>General</c:formatCode>
                <c:ptCount val="4362"/>
                <c:pt idx="0">
                  <c:v>102.53400000000002</c:v>
                </c:pt>
                <c:pt idx="1">
                  <c:v>102.53400000000002</c:v>
                </c:pt>
                <c:pt idx="2">
                  <c:v>102.53400000000002</c:v>
                </c:pt>
                <c:pt idx="3">
                  <c:v>102.53400000000002</c:v>
                </c:pt>
                <c:pt idx="4">
                  <c:v>102.554</c:v>
                </c:pt>
                <c:pt idx="5">
                  <c:v>102.47499999999999</c:v>
                </c:pt>
                <c:pt idx="6">
                  <c:v>102.2</c:v>
                </c:pt>
                <c:pt idx="7">
                  <c:v>102.004</c:v>
                </c:pt>
                <c:pt idx="8">
                  <c:v>101.807</c:v>
                </c:pt>
                <c:pt idx="9">
                  <c:v>101.611</c:v>
                </c:pt>
                <c:pt idx="10">
                  <c:v>101.41400000000009</c:v>
                </c:pt>
                <c:pt idx="11">
                  <c:v>101.238</c:v>
                </c:pt>
                <c:pt idx="12">
                  <c:v>101.04100000000008</c:v>
                </c:pt>
                <c:pt idx="13">
                  <c:v>100.845</c:v>
                </c:pt>
                <c:pt idx="14">
                  <c:v>100.66800000000001</c:v>
                </c:pt>
                <c:pt idx="15">
                  <c:v>100.51100000000002</c:v>
                </c:pt>
                <c:pt idx="16">
                  <c:v>100.334</c:v>
                </c:pt>
                <c:pt idx="17">
                  <c:v>100.157</c:v>
                </c:pt>
                <c:pt idx="18">
                  <c:v>99.989000000000004</c:v>
                </c:pt>
                <c:pt idx="19">
                  <c:v>99.528999999999982</c:v>
                </c:pt>
                <c:pt idx="20">
                  <c:v>99.003</c:v>
                </c:pt>
                <c:pt idx="21">
                  <c:v>98.543000000000006</c:v>
                </c:pt>
                <c:pt idx="22">
                  <c:v>98.082999999999998</c:v>
                </c:pt>
                <c:pt idx="23">
                  <c:v>97.622999999999948</c:v>
                </c:pt>
                <c:pt idx="24">
                  <c:v>97.162999999999982</c:v>
                </c:pt>
                <c:pt idx="25">
                  <c:v>96.703000000000003</c:v>
                </c:pt>
                <c:pt idx="26">
                  <c:v>96.242999999999995</c:v>
                </c:pt>
                <c:pt idx="27">
                  <c:v>95.783000000000001</c:v>
                </c:pt>
                <c:pt idx="28">
                  <c:v>95.322999999999979</c:v>
                </c:pt>
                <c:pt idx="29">
                  <c:v>94.796999999999997</c:v>
                </c:pt>
                <c:pt idx="30">
                  <c:v>94.403000000000006</c:v>
                </c:pt>
                <c:pt idx="31">
                  <c:v>94.009</c:v>
                </c:pt>
                <c:pt idx="32">
                  <c:v>93.679999999999978</c:v>
                </c:pt>
                <c:pt idx="33">
                  <c:v>93.286000000000001</c:v>
                </c:pt>
                <c:pt idx="34">
                  <c:v>92.891000000000005</c:v>
                </c:pt>
                <c:pt idx="35">
                  <c:v>92.430999999999997</c:v>
                </c:pt>
                <c:pt idx="36">
                  <c:v>92.037000000000006</c:v>
                </c:pt>
                <c:pt idx="37">
                  <c:v>91.643000000000001</c:v>
                </c:pt>
                <c:pt idx="38">
                  <c:v>91.248999999999995</c:v>
                </c:pt>
                <c:pt idx="39">
                  <c:v>90.92</c:v>
                </c:pt>
                <c:pt idx="40">
                  <c:v>90.525999999999982</c:v>
                </c:pt>
                <c:pt idx="41">
                  <c:v>90.263000000000005</c:v>
                </c:pt>
                <c:pt idx="42">
                  <c:v>90.01</c:v>
                </c:pt>
                <c:pt idx="43">
                  <c:v>89.805999999999983</c:v>
                </c:pt>
                <c:pt idx="44">
                  <c:v>89.55</c:v>
                </c:pt>
                <c:pt idx="45">
                  <c:v>89.244000000000085</c:v>
                </c:pt>
                <c:pt idx="46">
                  <c:v>89.04</c:v>
                </c:pt>
                <c:pt idx="47">
                  <c:v>88.733000000000004</c:v>
                </c:pt>
                <c:pt idx="48">
                  <c:v>88.477999999999994</c:v>
                </c:pt>
                <c:pt idx="49">
                  <c:v>88.274000000000001</c:v>
                </c:pt>
                <c:pt idx="50">
                  <c:v>88.069000000000003</c:v>
                </c:pt>
                <c:pt idx="51">
                  <c:v>87.864999999999995</c:v>
                </c:pt>
                <c:pt idx="52">
                  <c:v>87.661000000000001</c:v>
                </c:pt>
                <c:pt idx="53">
                  <c:v>87.456000000000003</c:v>
                </c:pt>
                <c:pt idx="54">
                  <c:v>87.302999999999983</c:v>
                </c:pt>
                <c:pt idx="55">
                  <c:v>87.099000000000004</c:v>
                </c:pt>
                <c:pt idx="56">
                  <c:v>86.997000000000085</c:v>
                </c:pt>
                <c:pt idx="57">
                  <c:v>86.793000000000006</c:v>
                </c:pt>
                <c:pt idx="58">
                  <c:v>86.587999999999994</c:v>
                </c:pt>
                <c:pt idx="59">
                  <c:v>86.384</c:v>
                </c:pt>
                <c:pt idx="60">
                  <c:v>86.281999999999996</c:v>
                </c:pt>
                <c:pt idx="61">
                  <c:v>86.128999999999948</c:v>
                </c:pt>
                <c:pt idx="62">
                  <c:v>86.025999999999982</c:v>
                </c:pt>
                <c:pt idx="63">
                  <c:v>85.822000000000003</c:v>
                </c:pt>
                <c:pt idx="64">
                  <c:v>85.72</c:v>
                </c:pt>
                <c:pt idx="65">
                  <c:v>85.516000000000005</c:v>
                </c:pt>
                <c:pt idx="66">
                  <c:v>85.157999999999987</c:v>
                </c:pt>
                <c:pt idx="67">
                  <c:v>84.494000000000085</c:v>
                </c:pt>
                <c:pt idx="68">
                  <c:v>83.778999999999982</c:v>
                </c:pt>
                <c:pt idx="69">
                  <c:v>82.962000000000003</c:v>
                </c:pt>
                <c:pt idx="70">
                  <c:v>82.195999999999998</c:v>
                </c:pt>
                <c:pt idx="71">
                  <c:v>81.480999999999995</c:v>
                </c:pt>
                <c:pt idx="72">
                  <c:v>80.766000000000005</c:v>
                </c:pt>
                <c:pt idx="73">
                  <c:v>80.051000000000002</c:v>
                </c:pt>
                <c:pt idx="74">
                  <c:v>79.565000000000012</c:v>
                </c:pt>
                <c:pt idx="75">
                  <c:v>79.08</c:v>
                </c:pt>
                <c:pt idx="76">
                  <c:v>78.635999999999981</c:v>
                </c:pt>
                <c:pt idx="77">
                  <c:v>78.151999999999987</c:v>
                </c:pt>
                <c:pt idx="78">
                  <c:v>77.667999999999992</c:v>
                </c:pt>
                <c:pt idx="79">
                  <c:v>77.224000000000004</c:v>
                </c:pt>
                <c:pt idx="80">
                  <c:v>76.819999999999993</c:v>
                </c:pt>
                <c:pt idx="81">
                  <c:v>76.417000000000101</c:v>
                </c:pt>
                <c:pt idx="82">
                  <c:v>76.013000000000005</c:v>
                </c:pt>
                <c:pt idx="83">
                  <c:v>75.61</c:v>
                </c:pt>
                <c:pt idx="84">
                  <c:v>75.245999999999995</c:v>
                </c:pt>
                <c:pt idx="85">
                  <c:v>74.801999999999992</c:v>
                </c:pt>
                <c:pt idx="86">
                  <c:v>74.438999999999993</c:v>
                </c:pt>
                <c:pt idx="87">
                  <c:v>74.036000000000001</c:v>
                </c:pt>
                <c:pt idx="88">
                  <c:v>73.712999999999994</c:v>
                </c:pt>
                <c:pt idx="89">
                  <c:v>73.349999999999994</c:v>
                </c:pt>
                <c:pt idx="90">
                  <c:v>72.946000000000026</c:v>
                </c:pt>
                <c:pt idx="91">
                  <c:v>72.543000000000006</c:v>
                </c:pt>
                <c:pt idx="92">
                  <c:v>72.178999999999988</c:v>
                </c:pt>
                <c:pt idx="93">
                  <c:v>71.85599999999998</c:v>
                </c:pt>
                <c:pt idx="94">
                  <c:v>71.412000000000006</c:v>
                </c:pt>
                <c:pt idx="95">
                  <c:v>71.009</c:v>
                </c:pt>
                <c:pt idx="96">
                  <c:v>70.685999999999979</c:v>
                </c:pt>
                <c:pt idx="97">
                  <c:v>70.322999999999979</c:v>
                </c:pt>
                <c:pt idx="98">
                  <c:v>69.956000000000003</c:v>
                </c:pt>
                <c:pt idx="99">
                  <c:v>69.66</c:v>
                </c:pt>
                <c:pt idx="100">
                  <c:v>69.331000000000003</c:v>
                </c:pt>
                <c:pt idx="101">
                  <c:v>69.036000000000001</c:v>
                </c:pt>
                <c:pt idx="102">
                  <c:v>68.706999999999994</c:v>
                </c:pt>
                <c:pt idx="103">
                  <c:v>68.444000000000116</c:v>
                </c:pt>
                <c:pt idx="104">
                  <c:v>68.149000000000001</c:v>
                </c:pt>
                <c:pt idx="105">
                  <c:v>67.918999999999997</c:v>
                </c:pt>
                <c:pt idx="106">
                  <c:v>67.622999999999948</c:v>
                </c:pt>
                <c:pt idx="107">
                  <c:v>67.36</c:v>
                </c:pt>
                <c:pt idx="108">
                  <c:v>67.063999999999993</c:v>
                </c:pt>
                <c:pt idx="109">
                  <c:v>66.801000000000002</c:v>
                </c:pt>
                <c:pt idx="110">
                  <c:v>66.539000000000001</c:v>
                </c:pt>
                <c:pt idx="111">
                  <c:v>66.275999999999982</c:v>
                </c:pt>
                <c:pt idx="112">
                  <c:v>65.98</c:v>
                </c:pt>
                <c:pt idx="113">
                  <c:v>65.683999999999983</c:v>
                </c:pt>
                <c:pt idx="114">
                  <c:v>65.453999999999994</c:v>
                </c:pt>
                <c:pt idx="115">
                  <c:v>65.224000000000004</c:v>
                </c:pt>
                <c:pt idx="116">
                  <c:v>64.994000000000085</c:v>
                </c:pt>
                <c:pt idx="117">
                  <c:v>64.763999999999996</c:v>
                </c:pt>
                <c:pt idx="118">
                  <c:v>64.566999999999993</c:v>
                </c:pt>
                <c:pt idx="119">
                  <c:v>64.337000000000003</c:v>
                </c:pt>
                <c:pt idx="120">
                  <c:v>64.14</c:v>
                </c:pt>
                <c:pt idx="121">
                  <c:v>63.91</c:v>
                </c:pt>
                <c:pt idx="122">
                  <c:v>63.68</c:v>
                </c:pt>
                <c:pt idx="123">
                  <c:v>63.45</c:v>
                </c:pt>
                <c:pt idx="124">
                  <c:v>63.220000000000013</c:v>
                </c:pt>
                <c:pt idx="125">
                  <c:v>63.023000000000003</c:v>
                </c:pt>
                <c:pt idx="126">
                  <c:v>62.793000000000013</c:v>
                </c:pt>
                <c:pt idx="127">
                  <c:v>62.563000000000002</c:v>
                </c:pt>
                <c:pt idx="128">
                  <c:v>62.333000000000006</c:v>
                </c:pt>
                <c:pt idx="129">
                  <c:v>62.07</c:v>
                </c:pt>
                <c:pt idx="130">
                  <c:v>61.84</c:v>
                </c:pt>
                <c:pt idx="131">
                  <c:v>61.61</c:v>
                </c:pt>
                <c:pt idx="132">
                  <c:v>61.38</c:v>
                </c:pt>
                <c:pt idx="133">
                  <c:v>61.183</c:v>
                </c:pt>
                <c:pt idx="134">
                  <c:v>60.953000000000003</c:v>
                </c:pt>
                <c:pt idx="135">
                  <c:v>60.723000000000013</c:v>
                </c:pt>
                <c:pt idx="136">
                  <c:v>60.559000000000005</c:v>
                </c:pt>
                <c:pt idx="137">
                  <c:v>60.361000000000004</c:v>
                </c:pt>
                <c:pt idx="138">
                  <c:v>60.099000000000011</c:v>
                </c:pt>
                <c:pt idx="139">
                  <c:v>59.945</c:v>
                </c:pt>
                <c:pt idx="140">
                  <c:v>59.778000000000013</c:v>
                </c:pt>
                <c:pt idx="141">
                  <c:v>59.639000000000003</c:v>
                </c:pt>
                <c:pt idx="142">
                  <c:v>59.471000000000004</c:v>
                </c:pt>
                <c:pt idx="143">
                  <c:v>59.276000000000003</c:v>
                </c:pt>
                <c:pt idx="144">
                  <c:v>59.109000000000002</c:v>
                </c:pt>
                <c:pt idx="145">
                  <c:v>58.942</c:v>
                </c:pt>
                <c:pt idx="146">
                  <c:v>58.803000000000004</c:v>
                </c:pt>
                <c:pt idx="147">
                  <c:v>58.664000000000001</c:v>
                </c:pt>
                <c:pt idx="148">
                  <c:v>58.496000000000002</c:v>
                </c:pt>
                <c:pt idx="149">
                  <c:v>58.301000000000002</c:v>
                </c:pt>
                <c:pt idx="150">
                  <c:v>58.134</c:v>
                </c:pt>
                <c:pt idx="151">
                  <c:v>57.967000000000006</c:v>
                </c:pt>
                <c:pt idx="152">
                  <c:v>57.8</c:v>
                </c:pt>
                <c:pt idx="153">
                  <c:v>57.633000000000003</c:v>
                </c:pt>
                <c:pt idx="154">
                  <c:v>57.466000000000001</c:v>
                </c:pt>
                <c:pt idx="155">
                  <c:v>57.353999999999999</c:v>
                </c:pt>
                <c:pt idx="156">
                  <c:v>57.215000000000003</c:v>
                </c:pt>
                <c:pt idx="157">
                  <c:v>57.076000000000001</c:v>
                </c:pt>
                <c:pt idx="158">
                  <c:v>56.909000000000006</c:v>
                </c:pt>
                <c:pt idx="159">
                  <c:v>56.769000000000013</c:v>
                </c:pt>
                <c:pt idx="160">
                  <c:v>56.658000000000001</c:v>
                </c:pt>
                <c:pt idx="161">
                  <c:v>56.546000000000006</c:v>
                </c:pt>
                <c:pt idx="162">
                  <c:v>56.435000000000002</c:v>
                </c:pt>
                <c:pt idx="163">
                  <c:v>56.296000000000049</c:v>
                </c:pt>
                <c:pt idx="164">
                  <c:v>56.184000000000005</c:v>
                </c:pt>
                <c:pt idx="165">
                  <c:v>56.017000000000003</c:v>
                </c:pt>
                <c:pt idx="166">
                  <c:v>55.906000000000006</c:v>
                </c:pt>
                <c:pt idx="167">
                  <c:v>55.794000000000011</c:v>
                </c:pt>
                <c:pt idx="168">
                  <c:v>55.683</c:v>
                </c:pt>
                <c:pt idx="169">
                  <c:v>55.544000000000004</c:v>
                </c:pt>
                <c:pt idx="170">
                  <c:v>55.432000000000002</c:v>
                </c:pt>
                <c:pt idx="171">
                  <c:v>55.293000000000013</c:v>
                </c:pt>
                <c:pt idx="172">
                  <c:v>55.154000000000003</c:v>
                </c:pt>
                <c:pt idx="173">
                  <c:v>55.07</c:v>
                </c:pt>
                <c:pt idx="174">
                  <c:v>54.959000000000003</c:v>
                </c:pt>
                <c:pt idx="175">
                  <c:v>54.847000000000001</c:v>
                </c:pt>
                <c:pt idx="176">
                  <c:v>54.764000000000003</c:v>
                </c:pt>
                <c:pt idx="177">
                  <c:v>54.624000000000002</c:v>
                </c:pt>
                <c:pt idx="178">
                  <c:v>54.513000000000005</c:v>
                </c:pt>
                <c:pt idx="179">
                  <c:v>54.401000000000003</c:v>
                </c:pt>
                <c:pt idx="180">
                  <c:v>54.317999999999998</c:v>
                </c:pt>
                <c:pt idx="181">
                  <c:v>54.206000000000003</c:v>
                </c:pt>
                <c:pt idx="182">
                  <c:v>54.095000000000013</c:v>
                </c:pt>
                <c:pt idx="183">
                  <c:v>53.984000000000002</c:v>
                </c:pt>
                <c:pt idx="184">
                  <c:v>53.872</c:v>
                </c:pt>
                <c:pt idx="185">
                  <c:v>53.789000000000001</c:v>
                </c:pt>
                <c:pt idx="186">
                  <c:v>53.677</c:v>
                </c:pt>
                <c:pt idx="187">
                  <c:v>53.51</c:v>
                </c:pt>
                <c:pt idx="188">
                  <c:v>53.343000000000004</c:v>
                </c:pt>
                <c:pt idx="189">
                  <c:v>53.259</c:v>
                </c:pt>
                <c:pt idx="190">
                  <c:v>53.176000000000002</c:v>
                </c:pt>
                <c:pt idx="191">
                  <c:v>53.092000000000013</c:v>
                </c:pt>
                <c:pt idx="192">
                  <c:v>53.009</c:v>
                </c:pt>
                <c:pt idx="193">
                  <c:v>52.925000000000011</c:v>
                </c:pt>
                <c:pt idx="194">
                  <c:v>52.841000000000001</c:v>
                </c:pt>
                <c:pt idx="195">
                  <c:v>52.758000000000003</c:v>
                </c:pt>
                <c:pt idx="196">
                  <c:v>52.674000000000007</c:v>
                </c:pt>
                <c:pt idx="197">
                  <c:v>52.563000000000002</c:v>
                </c:pt>
                <c:pt idx="198">
                  <c:v>52.450999999999993</c:v>
                </c:pt>
                <c:pt idx="199">
                  <c:v>52.34</c:v>
                </c:pt>
                <c:pt idx="200">
                  <c:v>52.229000000000013</c:v>
                </c:pt>
                <c:pt idx="201">
                  <c:v>52.117000000000004</c:v>
                </c:pt>
                <c:pt idx="202">
                  <c:v>52.061</c:v>
                </c:pt>
                <c:pt idx="203">
                  <c:v>51.95</c:v>
                </c:pt>
                <c:pt idx="204">
                  <c:v>51.810999999999993</c:v>
                </c:pt>
                <c:pt idx="205">
                  <c:v>51.699000000000012</c:v>
                </c:pt>
                <c:pt idx="206">
                  <c:v>51.588000000000001</c:v>
                </c:pt>
                <c:pt idx="207">
                  <c:v>51.504000000000005</c:v>
                </c:pt>
                <c:pt idx="208">
                  <c:v>51.476000000000006</c:v>
                </c:pt>
                <c:pt idx="209">
                  <c:v>51.365000000000002</c:v>
                </c:pt>
                <c:pt idx="210">
                  <c:v>51.281000000000006</c:v>
                </c:pt>
                <c:pt idx="211">
                  <c:v>51.198000000000043</c:v>
                </c:pt>
                <c:pt idx="212">
                  <c:v>51.114000000000004</c:v>
                </c:pt>
                <c:pt idx="213">
                  <c:v>51.003</c:v>
                </c:pt>
                <c:pt idx="214">
                  <c:v>50.919000000000004</c:v>
                </c:pt>
                <c:pt idx="215">
                  <c:v>50.836000000000006</c:v>
                </c:pt>
                <c:pt idx="216">
                  <c:v>50.78</c:v>
                </c:pt>
                <c:pt idx="217">
                  <c:v>50.696000000000012</c:v>
                </c:pt>
                <c:pt idx="218">
                  <c:v>50.641000000000005</c:v>
                </c:pt>
                <c:pt idx="219">
                  <c:v>50.557000000000002</c:v>
                </c:pt>
                <c:pt idx="220">
                  <c:v>50.446000000000005</c:v>
                </c:pt>
                <c:pt idx="221">
                  <c:v>50.334000000000003</c:v>
                </c:pt>
                <c:pt idx="222">
                  <c:v>50.251000000000005</c:v>
                </c:pt>
                <c:pt idx="223">
                  <c:v>50.139000000000003</c:v>
                </c:pt>
                <c:pt idx="224">
                  <c:v>50.056000000000004</c:v>
                </c:pt>
                <c:pt idx="225">
                  <c:v>50.016000000000005</c:v>
                </c:pt>
                <c:pt idx="226">
                  <c:v>49.94</c:v>
                </c:pt>
                <c:pt idx="227">
                  <c:v>49.864000000000004</c:v>
                </c:pt>
                <c:pt idx="228">
                  <c:v>49.763000000000012</c:v>
                </c:pt>
                <c:pt idx="229">
                  <c:v>49.661000000000001</c:v>
                </c:pt>
                <c:pt idx="230">
                  <c:v>49.585000000000001</c:v>
                </c:pt>
                <c:pt idx="231">
                  <c:v>49.484000000000002</c:v>
                </c:pt>
                <c:pt idx="232">
                  <c:v>49.407000000000004</c:v>
                </c:pt>
                <c:pt idx="233">
                  <c:v>49.331000000000003</c:v>
                </c:pt>
                <c:pt idx="234">
                  <c:v>49.255000000000003</c:v>
                </c:pt>
                <c:pt idx="235">
                  <c:v>49.230000000000011</c:v>
                </c:pt>
                <c:pt idx="236">
                  <c:v>49.129000000000012</c:v>
                </c:pt>
                <c:pt idx="237">
                  <c:v>49.053000000000004</c:v>
                </c:pt>
                <c:pt idx="238">
                  <c:v>48.976000000000006</c:v>
                </c:pt>
                <c:pt idx="239">
                  <c:v>48.926000000000002</c:v>
                </c:pt>
                <c:pt idx="240">
                  <c:v>48.9</c:v>
                </c:pt>
                <c:pt idx="241">
                  <c:v>48.85</c:v>
                </c:pt>
                <c:pt idx="242">
                  <c:v>48.774000000000001</c:v>
                </c:pt>
                <c:pt idx="243">
                  <c:v>48.723000000000013</c:v>
                </c:pt>
                <c:pt idx="244">
                  <c:v>48.647000000000006</c:v>
                </c:pt>
                <c:pt idx="245">
                  <c:v>48.596000000000011</c:v>
                </c:pt>
                <c:pt idx="246">
                  <c:v>48.495000000000012</c:v>
                </c:pt>
                <c:pt idx="247">
                  <c:v>48.419000000000004</c:v>
                </c:pt>
                <c:pt idx="248">
                  <c:v>48.316999999999993</c:v>
                </c:pt>
                <c:pt idx="249">
                  <c:v>48.241</c:v>
                </c:pt>
                <c:pt idx="250">
                  <c:v>48.190000000000012</c:v>
                </c:pt>
                <c:pt idx="251">
                  <c:v>48.165000000000013</c:v>
                </c:pt>
                <c:pt idx="252">
                  <c:v>48.089000000000006</c:v>
                </c:pt>
                <c:pt idx="253">
                  <c:v>48.038000000000011</c:v>
                </c:pt>
                <c:pt idx="254">
                  <c:v>47.962000000000003</c:v>
                </c:pt>
                <c:pt idx="255">
                  <c:v>47.911000000000001</c:v>
                </c:pt>
                <c:pt idx="256">
                  <c:v>47.861000000000004</c:v>
                </c:pt>
                <c:pt idx="257">
                  <c:v>47.81</c:v>
                </c:pt>
                <c:pt idx="258">
                  <c:v>47.759</c:v>
                </c:pt>
                <c:pt idx="259">
                  <c:v>47.709000000000003</c:v>
                </c:pt>
                <c:pt idx="260">
                  <c:v>47.683</c:v>
                </c:pt>
                <c:pt idx="261">
                  <c:v>47.633000000000003</c:v>
                </c:pt>
                <c:pt idx="262">
                  <c:v>47.607000000000006</c:v>
                </c:pt>
                <c:pt idx="263">
                  <c:v>47.556000000000004</c:v>
                </c:pt>
                <c:pt idx="264">
                  <c:v>47.48</c:v>
                </c:pt>
                <c:pt idx="265">
                  <c:v>47.43</c:v>
                </c:pt>
                <c:pt idx="266">
                  <c:v>47.379000000000005</c:v>
                </c:pt>
                <c:pt idx="267">
                  <c:v>47.328000000000003</c:v>
                </c:pt>
                <c:pt idx="268">
                  <c:v>47.252000000000002</c:v>
                </c:pt>
                <c:pt idx="269">
                  <c:v>47.176000000000002</c:v>
                </c:pt>
                <c:pt idx="270">
                  <c:v>47.125000000000043</c:v>
                </c:pt>
                <c:pt idx="271">
                  <c:v>47.049000000000007</c:v>
                </c:pt>
                <c:pt idx="272">
                  <c:v>46.973000000000006</c:v>
                </c:pt>
                <c:pt idx="273">
                  <c:v>46.948</c:v>
                </c:pt>
                <c:pt idx="274">
                  <c:v>46.897000000000006</c:v>
                </c:pt>
                <c:pt idx="275">
                  <c:v>46.821000000000005</c:v>
                </c:pt>
                <c:pt idx="276">
                  <c:v>46.720000000000013</c:v>
                </c:pt>
                <c:pt idx="277">
                  <c:v>46.669000000000011</c:v>
                </c:pt>
                <c:pt idx="278">
                  <c:v>46.618000000000002</c:v>
                </c:pt>
                <c:pt idx="279">
                  <c:v>46.568000000000012</c:v>
                </c:pt>
                <c:pt idx="280">
                  <c:v>46.542000000000002</c:v>
                </c:pt>
                <c:pt idx="281">
                  <c:v>46.491</c:v>
                </c:pt>
                <c:pt idx="282">
                  <c:v>46.441000000000003</c:v>
                </c:pt>
                <c:pt idx="283">
                  <c:v>46.39</c:v>
                </c:pt>
                <c:pt idx="284">
                  <c:v>46.339000000000006</c:v>
                </c:pt>
                <c:pt idx="285">
                  <c:v>46.289000000000001</c:v>
                </c:pt>
                <c:pt idx="286">
                  <c:v>46.238000000000042</c:v>
                </c:pt>
                <c:pt idx="287">
                  <c:v>46.187000000000005</c:v>
                </c:pt>
                <c:pt idx="288">
                  <c:v>46.111000000000004</c:v>
                </c:pt>
                <c:pt idx="289">
                  <c:v>46.035000000000011</c:v>
                </c:pt>
                <c:pt idx="290">
                  <c:v>45.984000000000002</c:v>
                </c:pt>
                <c:pt idx="291">
                  <c:v>45.908000000000001</c:v>
                </c:pt>
                <c:pt idx="292">
                  <c:v>45.857999999999997</c:v>
                </c:pt>
                <c:pt idx="293">
                  <c:v>45.807000000000002</c:v>
                </c:pt>
                <c:pt idx="294">
                  <c:v>45.756</c:v>
                </c:pt>
                <c:pt idx="295">
                  <c:v>45.68</c:v>
                </c:pt>
                <c:pt idx="296">
                  <c:v>45.655000000000001</c:v>
                </c:pt>
                <c:pt idx="297">
                  <c:v>45.604000000000006</c:v>
                </c:pt>
                <c:pt idx="298">
                  <c:v>45.528000000000013</c:v>
                </c:pt>
                <c:pt idx="299">
                  <c:v>45.477000000000004</c:v>
                </c:pt>
                <c:pt idx="300">
                  <c:v>45.426000000000002</c:v>
                </c:pt>
                <c:pt idx="301">
                  <c:v>45.35</c:v>
                </c:pt>
                <c:pt idx="302">
                  <c:v>45.325000000000003</c:v>
                </c:pt>
                <c:pt idx="303">
                  <c:v>45.3</c:v>
                </c:pt>
                <c:pt idx="304">
                  <c:v>45.274000000000001</c:v>
                </c:pt>
                <c:pt idx="305">
                  <c:v>45.224000000000011</c:v>
                </c:pt>
                <c:pt idx="306">
                  <c:v>45.198000000000043</c:v>
                </c:pt>
                <c:pt idx="307">
                  <c:v>45.122000000000043</c:v>
                </c:pt>
                <c:pt idx="308">
                  <c:v>45.071000000000005</c:v>
                </c:pt>
                <c:pt idx="309">
                  <c:v>45.046000000000006</c:v>
                </c:pt>
                <c:pt idx="310">
                  <c:v>44.995000000000012</c:v>
                </c:pt>
                <c:pt idx="311">
                  <c:v>44.97</c:v>
                </c:pt>
                <c:pt idx="312">
                  <c:v>44.894000000000005</c:v>
                </c:pt>
                <c:pt idx="313">
                  <c:v>44.843000000000004</c:v>
                </c:pt>
                <c:pt idx="314">
                  <c:v>44.792000000000044</c:v>
                </c:pt>
                <c:pt idx="315">
                  <c:v>44.742000000000012</c:v>
                </c:pt>
                <c:pt idx="316">
                  <c:v>44.666000000000011</c:v>
                </c:pt>
                <c:pt idx="317">
                  <c:v>44.615000000000002</c:v>
                </c:pt>
                <c:pt idx="318">
                  <c:v>44.539000000000001</c:v>
                </c:pt>
                <c:pt idx="319">
                  <c:v>44.514000000000003</c:v>
                </c:pt>
                <c:pt idx="320">
                  <c:v>44.488</c:v>
                </c:pt>
                <c:pt idx="321">
                  <c:v>44.463000000000001</c:v>
                </c:pt>
                <c:pt idx="322">
                  <c:v>44.438000000000002</c:v>
                </c:pt>
                <c:pt idx="323">
                  <c:v>44.361000000000004</c:v>
                </c:pt>
                <c:pt idx="324">
                  <c:v>44.336000000000006</c:v>
                </c:pt>
                <c:pt idx="325">
                  <c:v>44.285000000000011</c:v>
                </c:pt>
                <c:pt idx="326">
                  <c:v>44.235000000000042</c:v>
                </c:pt>
                <c:pt idx="327">
                  <c:v>44.209000000000003</c:v>
                </c:pt>
                <c:pt idx="328">
                  <c:v>44.184000000000005</c:v>
                </c:pt>
                <c:pt idx="329">
                  <c:v>44.159000000000006</c:v>
                </c:pt>
                <c:pt idx="330">
                  <c:v>44.108000000000011</c:v>
                </c:pt>
                <c:pt idx="331">
                  <c:v>44.057000000000002</c:v>
                </c:pt>
                <c:pt idx="332">
                  <c:v>44.032000000000011</c:v>
                </c:pt>
                <c:pt idx="333">
                  <c:v>44.006</c:v>
                </c:pt>
                <c:pt idx="334">
                  <c:v>43.981000000000002</c:v>
                </c:pt>
                <c:pt idx="335">
                  <c:v>43.93</c:v>
                </c:pt>
                <c:pt idx="336">
                  <c:v>43.853999999999999</c:v>
                </c:pt>
                <c:pt idx="337">
                  <c:v>43.804000000000002</c:v>
                </c:pt>
                <c:pt idx="338">
                  <c:v>43.727000000000011</c:v>
                </c:pt>
                <c:pt idx="339">
                  <c:v>43.651000000000003</c:v>
                </c:pt>
                <c:pt idx="340">
                  <c:v>43.601000000000006</c:v>
                </c:pt>
                <c:pt idx="341">
                  <c:v>43.575000000000003</c:v>
                </c:pt>
                <c:pt idx="342">
                  <c:v>43.575000000000003</c:v>
                </c:pt>
                <c:pt idx="343">
                  <c:v>43.55</c:v>
                </c:pt>
                <c:pt idx="344">
                  <c:v>43.525000000000013</c:v>
                </c:pt>
                <c:pt idx="345">
                  <c:v>43.499000000000002</c:v>
                </c:pt>
                <c:pt idx="346">
                  <c:v>43.449000000000005</c:v>
                </c:pt>
                <c:pt idx="347">
                  <c:v>43.423000000000002</c:v>
                </c:pt>
                <c:pt idx="348">
                  <c:v>43.398000000000003</c:v>
                </c:pt>
                <c:pt idx="349">
                  <c:v>43.373000000000005</c:v>
                </c:pt>
                <c:pt idx="350">
                  <c:v>43.347000000000001</c:v>
                </c:pt>
                <c:pt idx="351">
                  <c:v>43.296000000000049</c:v>
                </c:pt>
                <c:pt idx="352">
                  <c:v>43.271000000000001</c:v>
                </c:pt>
                <c:pt idx="353">
                  <c:v>43.220000000000013</c:v>
                </c:pt>
                <c:pt idx="354">
                  <c:v>43.17</c:v>
                </c:pt>
                <c:pt idx="355">
                  <c:v>43.144000000000005</c:v>
                </c:pt>
                <c:pt idx="356">
                  <c:v>43.094000000000001</c:v>
                </c:pt>
                <c:pt idx="357">
                  <c:v>43.068000000000012</c:v>
                </c:pt>
                <c:pt idx="358">
                  <c:v>43.017000000000003</c:v>
                </c:pt>
                <c:pt idx="359">
                  <c:v>42.992000000000012</c:v>
                </c:pt>
                <c:pt idx="360">
                  <c:v>42.967000000000006</c:v>
                </c:pt>
                <c:pt idx="361">
                  <c:v>42.916000000000004</c:v>
                </c:pt>
                <c:pt idx="362">
                  <c:v>42.891000000000005</c:v>
                </c:pt>
                <c:pt idx="363">
                  <c:v>42.84</c:v>
                </c:pt>
                <c:pt idx="364">
                  <c:v>42.84</c:v>
                </c:pt>
                <c:pt idx="365">
                  <c:v>42.764000000000003</c:v>
                </c:pt>
                <c:pt idx="366">
                  <c:v>42.764000000000003</c:v>
                </c:pt>
                <c:pt idx="367">
                  <c:v>43.195000000000043</c:v>
                </c:pt>
                <c:pt idx="368">
                  <c:v>43.88</c:v>
                </c:pt>
                <c:pt idx="369">
                  <c:v>44.539000000000001</c:v>
                </c:pt>
                <c:pt idx="370">
                  <c:v>45.148000000000003</c:v>
                </c:pt>
                <c:pt idx="371">
                  <c:v>45.705000000000013</c:v>
                </c:pt>
                <c:pt idx="372">
                  <c:v>46.263000000000012</c:v>
                </c:pt>
                <c:pt idx="373">
                  <c:v>46.745000000000012</c:v>
                </c:pt>
                <c:pt idx="374">
                  <c:v>47.201000000000001</c:v>
                </c:pt>
                <c:pt idx="375">
                  <c:v>47.633000000000003</c:v>
                </c:pt>
                <c:pt idx="376">
                  <c:v>48.038000000000011</c:v>
                </c:pt>
                <c:pt idx="377">
                  <c:v>48.469000000000001</c:v>
                </c:pt>
                <c:pt idx="378">
                  <c:v>48.875</c:v>
                </c:pt>
                <c:pt idx="379">
                  <c:v>49.230000000000011</c:v>
                </c:pt>
                <c:pt idx="380">
                  <c:v>49.585000000000001</c:v>
                </c:pt>
                <c:pt idx="381">
                  <c:v>49.889000000000003</c:v>
                </c:pt>
                <c:pt idx="382">
                  <c:v>50.195000000000043</c:v>
                </c:pt>
                <c:pt idx="383">
                  <c:v>50.557000000000002</c:v>
                </c:pt>
                <c:pt idx="384">
                  <c:v>50.891000000000005</c:v>
                </c:pt>
                <c:pt idx="385">
                  <c:v>51.226000000000013</c:v>
                </c:pt>
                <c:pt idx="386">
                  <c:v>51.504000000000005</c:v>
                </c:pt>
                <c:pt idx="387">
                  <c:v>51.810999999999993</c:v>
                </c:pt>
                <c:pt idx="388">
                  <c:v>52.089000000000006</c:v>
                </c:pt>
                <c:pt idx="389">
                  <c:v>52.368000000000002</c:v>
                </c:pt>
                <c:pt idx="390">
                  <c:v>52.646000000000001</c:v>
                </c:pt>
                <c:pt idx="391">
                  <c:v>52.897000000000006</c:v>
                </c:pt>
                <c:pt idx="392">
                  <c:v>53.148000000000003</c:v>
                </c:pt>
                <c:pt idx="393">
                  <c:v>53.343000000000004</c:v>
                </c:pt>
                <c:pt idx="394">
                  <c:v>53.566000000000003</c:v>
                </c:pt>
                <c:pt idx="395">
                  <c:v>53.733000000000011</c:v>
                </c:pt>
                <c:pt idx="396">
                  <c:v>53.9</c:v>
                </c:pt>
                <c:pt idx="397">
                  <c:v>54.067</c:v>
                </c:pt>
                <c:pt idx="398">
                  <c:v>54.262000000000043</c:v>
                </c:pt>
                <c:pt idx="399">
                  <c:v>54.401000000000003</c:v>
                </c:pt>
                <c:pt idx="400">
                  <c:v>54.569000000000003</c:v>
                </c:pt>
                <c:pt idx="401">
                  <c:v>54.68</c:v>
                </c:pt>
                <c:pt idx="402">
                  <c:v>54.819000000000003</c:v>
                </c:pt>
                <c:pt idx="403">
                  <c:v>54.931000000000004</c:v>
                </c:pt>
                <c:pt idx="404">
                  <c:v>55.098000000000013</c:v>
                </c:pt>
                <c:pt idx="405">
                  <c:v>55.237000000000002</c:v>
                </c:pt>
                <c:pt idx="406">
                  <c:v>55.376000000000005</c:v>
                </c:pt>
                <c:pt idx="407">
                  <c:v>55.544000000000004</c:v>
                </c:pt>
                <c:pt idx="408">
                  <c:v>55.711000000000006</c:v>
                </c:pt>
                <c:pt idx="409">
                  <c:v>55.85</c:v>
                </c:pt>
                <c:pt idx="410">
                  <c:v>55.989000000000004</c:v>
                </c:pt>
                <c:pt idx="411">
                  <c:v>56.156000000000006</c:v>
                </c:pt>
                <c:pt idx="412">
                  <c:v>56.296000000000049</c:v>
                </c:pt>
                <c:pt idx="413">
                  <c:v>56.379000000000005</c:v>
                </c:pt>
                <c:pt idx="414">
                  <c:v>56.491</c:v>
                </c:pt>
                <c:pt idx="415">
                  <c:v>56.63</c:v>
                </c:pt>
                <c:pt idx="416">
                  <c:v>56.714000000000006</c:v>
                </c:pt>
                <c:pt idx="417">
                  <c:v>56.769000000000013</c:v>
                </c:pt>
                <c:pt idx="418">
                  <c:v>56.825000000000003</c:v>
                </c:pt>
                <c:pt idx="419">
                  <c:v>56.936</c:v>
                </c:pt>
                <c:pt idx="420">
                  <c:v>57.02</c:v>
                </c:pt>
                <c:pt idx="421">
                  <c:v>57.187000000000005</c:v>
                </c:pt>
                <c:pt idx="422">
                  <c:v>57.326000000000001</c:v>
                </c:pt>
                <c:pt idx="423">
                  <c:v>57.438000000000002</c:v>
                </c:pt>
                <c:pt idx="424">
                  <c:v>57.326000000000001</c:v>
                </c:pt>
                <c:pt idx="425">
                  <c:v>57.521000000000001</c:v>
                </c:pt>
                <c:pt idx="426">
                  <c:v>57.353999999999999</c:v>
                </c:pt>
                <c:pt idx="427">
                  <c:v>58.747</c:v>
                </c:pt>
                <c:pt idx="428">
                  <c:v>60.099000000000011</c:v>
                </c:pt>
                <c:pt idx="429">
                  <c:v>61.577000000000005</c:v>
                </c:pt>
                <c:pt idx="430">
                  <c:v>62.957000000000001</c:v>
                </c:pt>
                <c:pt idx="431">
                  <c:v>64.239000000000004</c:v>
                </c:pt>
                <c:pt idx="432">
                  <c:v>65.453999999999994</c:v>
                </c:pt>
                <c:pt idx="433">
                  <c:v>66.570999999999998</c:v>
                </c:pt>
                <c:pt idx="434">
                  <c:v>67.622999999999948</c:v>
                </c:pt>
                <c:pt idx="435">
                  <c:v>68.575999999999979</c:v>
                </c:pt>
                <c:pt idx="436">
                  <c:v>69.561000000000007</c:v>
                </c:pt>
                <c:pt idx="437">
                  <c:v>70.565000000000012</c:v>
                </c:pt>
                <c:pt idx="438">
                  <c:v>71.614000000000004</c:v>
                </c:pt>
                <c:pt idx="439">
                  <c:v>72.622999999999948</c:v>
                </c:pt>
                <c:pt idx="440">
                  <c:v>73.510999999999996</c:v>
                </c:pt>
                <c:pt idx="441">
                  <c:v>74.35899999999998</c:v>
                </c:pt>
                <c:pt idx="442">
                  <c:v>75.245999999999995</c:v>
                </c:pt>
                <c:pt idx="443">
                  <c:v>76.054000000000002</c:v>
                </c:pt>
                <c:pt idx="444">
                  <c:v>76.78</c:v>
                </c:pt>
                <c:pt idx="445">
                  <c:v>77.546999999999997</c:v>
                </c:pt>
                <c:pt idx="446">
                  <c:v>78.313999999999993</c:v>
                </c:pt>
                <c:pt idx="447">
                  <c:v>78.959000000000003</c:v>
                </c:pt>
                <c:pt idx="448">
                  <c:v>79.60499999999999</c:v>
                </c:pt>
                <c:pt idx="449">
                  <c:v>80.203999999999994</c:v>
                </c:pt>
                <c:pt idx="450">
                  <c:v>80.918999999999997</c:v>
                </c:pt>
                <c:pt idx="451">
                  <c:v>81.685000000000002</c:v>
                </c:pt>
                <c:pt idx="452">
                  <c:v>82.349000000000004</c:v>
                </c:pt>
                <c:pt idx="453">
                  <c:v>83.013000000000005</c:v>
                </c:pt>
                <c:pt idx="454">
                  <c:v>83.625999999999948</c:v>
                </c:pt>
                <c:pt idx="455">
                  <c:v>84.137</c:v>
                </c:pt>
                <c:pt idx="456">
                  <c:v>84.698999999999998</c:v>
                </c:pt>
                <c:pt idx="457">
                  <c:v>85.311000000000007</c:v>
                </c:pt>
                <c:pt idx="458">
                  <c:v>85.822000000000003</c:v>
                </c:pt>
                <c:pt idx="459">
                  <c:v>86.384</c:v>
                </c:pt>
                <c:pt idx="460">
                  <c:v>86.997000000000085</c:v>
                </c:pt>
                <c:pt idx="461">
                  <c:v>87.558999999999983</c:v>
                </c:pt>
                <c:pt idx="462">
                  <c:v>88.069000000000003</c:v>
                </c:pt>
                <c:pt idx="463">
                  <c:v>88.58</c:v>
                </c:pt>
                <c:pt idx="464">
                  <c:v>89.04</c:v>
                </c:pt>
                <c:pt idx="465">
                  <c:v>89.397000000000006</c:v>
                </c:pt>
                <c:pt idx="466">
                  <c:v>89.805999999999983</c:v>
                </c:pt>
                <c:pt idx="467">
                  <c:v>90.197000000000003</c:v>
                </c:pt>
                <c:pt idx="468">
                  <c:v>90.590999999999994</c:v>
                </c:pt>
                <c:pt idx="469">
                  <c:v>91.051000000000002</c:v>
                </c:pt>
                <c:pt idx="470">
                  <c:v>91.576999999999998</c:v>
                </c:pt>
                <c:pt idx="471">
                  <c:v>92.037000000000006</c:v>
                </c:pt>
                <c:pt idx="472">
                  <c:v>92.430999999999997</c:v>
                </c:pt>
                <c:pt idx="473">
                  <c:v>92.891000000000005</c:v>
                </c:pt>
                <c:pt idx="474">
                  <c:v>93.22</c:v>
                </c:pt>
                <c:pt idx="475">
                  <c:v>93.745999999999995</c:v>
                </c:pt>
                <c:pt idx="476">
                  <c:v>94.206000000000003</c:v>
                </c:pt>
                <c:pt idx="477">
                  <c:v>94.665999999999983</c:v>
                </c:pt>
                <c:pt idx="478">
                  <c:v>95.06</c:v>
                </c:pt>
                <c:pt idx="479">
                  <c:v>95.52</c:v>
                </c:pt>
                <c:pt idx="480">
                  <c:v>95.914000000000101</c:v>
                </c:pt>
                <c:pt idx="481">
                  <c:v>96.308999999999983</c:v>
                </c:pt>
                <c:pt idx="482">
                  <c:v>96.637</c:v>
                </c:pt>
                <c:pt idx="483">
                  <c:v>97.031000000000006</c:v>
                </c:pt>
                <c:pt idx="484">
                  <c:v>97.36</c:v>
                </c:pt>
                <c:pt idx="485">
                  <c:v>97.622999999999948</c:v>
                </c:pt>
                <c:pt idx="486">
                  <c:v>97.885999999999981</c:v>
                </c:pt>
                <c:pt idx="487">
                  <c:v>98.149000000000001</c:v>
                </c:pt>
                <c:pt idx="488">
                  <c:v>98.411000000000101</c:v>
                </c:pt>
                <c:pt idx="489">
                  <c:v>98.740000000000023</c:v>
                </c:pt>
                <c:pt idx="490">
                  <c:v>99.003</c:v>
                </c:pt>
                <c:pt idx="491">
                  <c:v>99.266000000000005</c:v>
                </c:pt>
                <c:pt idx="492">
                  <c:v>99.528999999999982</c:v>
                </c:pt>
                <c:pt idx="493">
                  <c:v>99.725999999999999</c:v>
                </c:pt>
                <c:pt idx="494">
                  <c:v>100.02</c:v>
                </c:pt>
                <c:pt idx="495">
                  <c:v>100.098</c:v>
                </c:pt>
                <c:pt idx="496">
                  <c:v>100.157</c:v>
                </c:pt>
                <c:pt idx="497">
                  <c:v>100.236</c:v>
                </c:pt>
                <c:pt idx="498">
                  <c:v>100.31399999999999</c:v>
                </c:pt>
                <c:pt idx="499">
                  <c:v>100.37299999999998</c:v>
                </c:pt>
                <c:pt idx="500">
                  <c:v>100.452</c:v>
                </c:pt>
                <c:pt idx="501">
                  <c:v>100.53</c:v>
                </c:pt>
                <c:pt idx="502">
                  <c:v>100.60899999999998</c:v>
                </c:pt>
                <c:pt idx="503">
                  <c:v>100.648</c:v>
                </c:pt>
                <c:pt idx="504">
                  <c:v>100.70699999999999</c:v>
                </c:pt>
                <c:pt idx="505">
                  <c:v>100.76600000000002</c:v>
                </c:pt>
                <c:pt idx="506">
                  <c:v>100.82499999999999</c:v>
                </c:pt>
                <c:pt idx="507">
                  <c:v>100.884</c:v>
                </c:pt>
                <c:pt idx="508">
                  <c:v>100.96299999999999</c:v>
                </c:pt>
                <c:pt idx="509">
                  <c:v>101.002</c:v>
                </c:pt>
                <c:pt idx="510">
                  <c:v>101.06100000000002</c:v>
                </c:pt>
                <c:pt idx="511">
                  <c:v>101.11999999999999</c:v>
                </c:pt>
                <c:pt idx="512">
                  <c:v>101.17899999999995</c:v>
                </c:pt>
                <c:pt idx="513">
                  <c:v>101.218</c:v>
                </c:pt>
                <c:pt idx="514">
                  <c:v>101.25700000000002</c:v>
                </c:pt>
                <c:pt idx="515">
                  <c:v>101.316</c:v>
                </c:pt>
                <c:pt idx="516">
                  <c:v>101.37499999999999</c:v>
                </c:pt>
                <c:pt idx="517">
                  <c:v>101.43400000000008</c:v>
                </c:pt>
                <c:pt idx="518">
                  <c:v>101.473</c:v>
                </c:pt>
                <c:pt idx="519">
                  <c:v>101.532</c:v>
                </c:pt>
                <c:pt idx="520">
                  <c:v>101.571</c:v>
                </c:pt>
                <c:pt idx="521">
                  <c:v>101.63</c:v>
                </c:pt>
                <c:pt idx="522">
                  <c:v>101.66999999999999</c:v>
                </c:pt>
                <c:pt idx="523">
                  <c:v>101.709</c:v>
                </c:pt>
                <c:pt idx="524">
                  <c:v>101.729</c:v>
                </c:pt>
                <c:pt idx="525">
                  <c:v>101.768</c:v>
                </c:pt>
                <c:pt idx="526">
                  <c:v>101.827</c:v>
                </c:pt>
                <c:pt idx="527">
                  <c:v>101.866</c:v>
                </c:pt>
                <c:pt idx="528">
                  <c:v>101.886</c:v>
                </c:pt>
                <c:pt idx="529">
                  <c:v>101.925</c:v>
                </c:pt>
                <c:pt idx="530">
                  <c:v>101.98399999999999</c:v>
                </c:pt>
                <c:pt idx="531">
                  <c:v>102.004</c:v>
                </c:pt>
                <c:pt idx="532">
                  <c:v>102.023</c:v>
                </c:pt>
                <c:pt idx="533">
                  <c:v>102.063</c:v>
                </c:pt>
                <c:pt idx="534">
                  <c:v>102.10199999999999</c:v>
                </c:pt>
                <c:pt idx="535">
                  <c:v>102.14100000000002</c:v>
                </c:pt>
                <c:pt idx="536">
                  <c:v>102.161</c:v>
                </c:pt>
                <c:pt idx="537">
                  <c:v>102.22</c:v>
                </c:pt>
                <c:pt idx="538">
                  <c:v>102.239</c:v>
                </c:pt>
                <c:pt idx="539">
                  <c:v>102.279</c:v>
                </c:pt>
                <c:pt idx="540">
                  <c:v>102.298</c:v>
                </c:pt>
                <c:pt idx="541">
                  <c:v>102.318</c:v>
                </c:pt>
                <c:pt idx="542">
                  <c:v>102.357</c:v>
                </c:pt>
                <c:pt idx="543">
                  <c:v>102.377</c:v>
                </c:pt>
                <c:pt idx="544">
                  <c:v>102.396</c:v>
                </c:pt>
                <c:pt idx="545">
                  <c:v>102.43600000000002</c:v>
                </c:pt>
                <c:pt idx="546">
                  <c:v>102.455</c:v>
                </c:pt>
                <c:pt idx="547">
                  <c:v>102.47499999999999</c:v>
                </c:pt>
                <c:pt idx="548">
                  <c:v>102.495</c:v>
                </c:pt>
                <c:pt idx="549">
                  <c:v>102.51400000000002</c:v>
                </c:pt>
                <c:pt idx="550">
                  <c:v>102.554</c:v>
                </c:pt>
                <c:pt idx="551">
                  <c:v>102.57299999999998</c:v>
                </c:pt>
                <c:pt idx="552">
                  <c:v>102.593</c:v>
                </c:pt>
                <c:pt idx="553">
                  <c:v>102.613</c:v>
                </c:pt>
                <c:pt idx="554">
                  <c:v>102.63200000000001</c:v>
                </c:pt>
                <c:pt idx="555">
                  <c:v>102.67100000000001</c:v>
                </c:pt>
                <c:pt idx="556">
                  <c:v>102.71100000000008</c:v>
                </c:pt>
                <c:pt idx="557">
                  <c:v>102.73</c:v>
                </c:pt>
                <c:pt idx="558">
                  <c:v>102.77</c:v>
                </c:pt>
                <c:pt idx="559">
                  <c:v>102.789</c:v>
                </c:pt>
                <c:pt idx="560">
                  <c:v>102.809</c:v>
                </c:pt>
                <c:pt idx="561">
                  <c:v>102.82899999999998</c:v>
                </c:pt>
                <c:pt idx="562">
                  <c:v>102.82899999999998</c:v>
                </c:pt>
                <c:pt idx="563">
                  <c:v>102.82899999999998</c:v>
                </c:pt>
                <c:pt idx="564">
                  <c:v>102.86799999999999</c:v>
                </c:pt>
                <c:pt idx="565">
                  <c:v>102.88800000000001</c:v>
                </c:pt>
                <c:pt idx="566">
                  <c:v>102.92700000000002</c:v>
                </c:pt>
                <c:pt idx="567">
                  <c:v>102.94600000000008</c:v>
                </c:pt>
                <c:pt idx="568">
                  <c:v>102.92700000000002</c:v>
                </c:pt>
                <c:pt idx="569">
                  <c:v>102.94600000000008</c:v>
                </c:pt>
                <c:pt idx="570">
                  <c:v>102.96599999999999</c:v>
                </c:pt>
                <c:pt idx="571">
                  <c:v>102.96599999999999</c:v>
                </c:pt>
                <c:pt idx="572">
                  <c:v>102.96599999999999</c:v>
                </c:pt>
                <c:pt idx="573">
                  <c:v>102.986</c:v>
                </c:pt>
                <c:pt idx="574">
                  <c:v>103.02500000000001</c:v>
                </c:pt>
                <c:pt idx="575">
                  <c:v>103.06399999999999</c:v>
                </c:pt>
                <c:pt idx="576">
                  <c:v>103.084</c:v>
                </c:pt>
                <c:pt idx="577">
                  <c:v>103.104</c:v>
                </c:pt>
                <c:pt idx="578">
                  <c:v>103.12299999999998</c:v>
                </c:pt>
                <c:pt idx="579">
                  <c:v>103.16200000000001</c:v>
                </c:pt>
                <c:pt idx="580">
                  <c:v>103.202</c:v>
                </c:pt>
                <c:pt idx="581">
                  <c:v>103.24100000000008</c:v>
                </c:pt>
                <c:pt idx="582">
                  <c:v>103.26100000000002</c:v>
                </c:pt>
                <c:pt idx="583">
                  <c:v>103.28</c:v>
                </c:pt>
                <c:pt idx="584">
                  <c:v>103.28</c:v>
                </c:pt>
                <c:pt idx="585">
                  <c:v>103.3</c:v>
                </c:pt>
                <c:pt idx="586">
                  <c:v>103.32</c:v>
                </c:pt>
                <c:pt idx="587">
                  <c:v>103.32</c:v>
                </c:pt>
                <c:pt idx="588">
                  <c:v>103.32</c:v>
                </c:pt>
                <c:pt idx="589">
                  <c:v>103.339</c:v>
                </c:pt>
                <c:pt idx="590">
                  <c:v>103.35899999999998</c:v>
                </c:pt>
                <c:pt idx="591">
                  <c:v>103.35899999999998</c:v>
                </c:pt>
                <c:pt idx="592">
                  <c:v>103.37899999999998</c:v>
                </c:pt>
                <c:pt idx="593">
                  <c:v>103.37899999999998</c:v>
                </c:pt>
                <c:pt idx="594">
                  <c:v>103.398</c:v>
                </c:pt>
                <c:pt idx="595">
                  <c:v>103.41800000000002</c:v>
                </c:pt>
                <c:pt idx="596">
                  <c:v>103.438</c:v>
                </c:pt>
                <c:pt idx="597">
                  <c:v>103.438</c:v>
                </c:pt>
                <c:pt idx="598">
                  <c:v>103.438</c:v>
                </c:pt>
                <c:pt idx="599">
                  <c:v>103.438</c:v>
                </c:pt>
                <c:pt idx="600">
                  <c:v>103.438</c:v>
                </c:pt>
                <c:pt idx="601">
                  <c:v>103.45699999999999</c:v>
                </c:pt>
                <c:pt idx="602">
                  <c:v>103.477</c:v>
                </c:pt>
                <c:pt idx="603">
                  <c:v>103.49600000000002</c:v>
                </c:pt>
                <c:pt idx="604">
                  <c:v>103.51600000000002</c:v>
                </c:pt>
                <c:pt idx="605">
                  <c:v>103.41800000000002</c:v>
                </c:pt>
                <c:pt idx="606">
                  <c:v>103.143</c:v>
                </c:pt>
                <c:pt idx="607">
                  <c:v>102.94600000000008</c:v>
                </c:pt>
                <c:pt idx="608">
                  <c:v>102.75</c:v>
                </c:pt>
                <c:pt idx="609">
                  <c:v>102.554</c:v>
                </c:pt>
                <c:pt idx="610">
                  <c:v>102.377</c:v>
                </c:pt>
                <c:pt idx="611">
                  <c:v>102.17999999999998</c:v>
                </c:pt>
                <c:pt idx="612">
                  <c:v>102.004</c:v>
                </c:pt>
                <c:pt idx="613">
                  <c:v>101.78700000000002</c:v>
                </c:pt>
                <c:pt idx="614">
                  <c:v>101.611</c:v>
                </c:pt>
                <c:pt idx="615">
                  <c:v>101.43400000000008</c:v>
                </c:pt>
                <c:pt idx="616">
                  <c:v>101.238</c:v>
                </c:pt>
                <c:pt idx="617">
                  <c:v>101.08</c:v>
                </c:pt>
                <c:pt idx="618">
                  <c:v>100.884</c:v>
                </c:pt>
                <c:pt idx="619">
                  <c:v>100.727</c:v>
                </c:pt>
                <c:pt idx="620">
                  <c:v>100.57</c:v>
                </c:pt>
                <c:pt idx="621">
                  <c:v>100.41200000000002</c:v>
                </c:pt>
                <c:pt idx="622">
                  <c:v>100.255</c:v>
                </c:pt>
                <c:pt idx="623">
                  <c:v>100.098</c:v>
                </c:pt>
                <c:pt idx="624">
                  <c:v>99.856999999999999</c:v>
                </c:pt>
                <c:pt idx="625">
                  <c:v>99.397000000000006</c:v>
                </c:pt>
                <c:pt idx="626">
                  <c:v>98.937000000000026</c:v>
                </c:pt>
                <c:pt idx="627">
                  <c:v>98.543000000000006</c:v>
                </c:pt>
                <c:pt idx="628">
                  <c:v>98.016999999999996</c:v>
                </c:pt>
                <c:pt idx="629">
                  <c:v>97.622999999999948</c:v>
                </c:pt>
                <c:pt idx="630">
                  <c:v>97.162999999999982</c:v>
                </c:pt>
                <c:pt idx="631">
                  <c:v>96.769000000000005</c:v>
                </c:pt>
                <c:pt idx="632">
                  <c:v>96.373999999999981</c:v>
                </c:pt>
                <c:pt idx="633">
                  <c:v>95.98</c:v>
                </c:pt>
                <c:pt idx="634">
                  <c:v>95.52</c:v>
                </c:pt>
                <c:pt idx="635">
                  <c:v>95.191000000000003</c:v>
                </c:pt>
                <c:pt idx="636">
                  <c:v>94.863</c:v>
                </c:pt>
                <c:pt idx="637">
                  <c:v>94.468999999999994</c:v>
                </c:pt>
                <c:pt idx="638">
                  <c:v>94.073999999999998</c:v>
                </c:pt>
                <c:pt idx="639">
                  <c:v>93.679999999999978</c:v>
                </c:pt>
                <c:pt idx="640">
                  <c:v>93.350999999999999</c:v>
                </c:pt>
                <c:pt idx="641">
                  <c:v>92.956999999999994</c:v>
                </c:pt>
                <c:pt idx="642">
                  <c:v>92.628999999999948</c:v>
                </c:pt>
                <c:pt idx="643">
                  <c:v>92.168999999999983</c:v>
                </c:pt>
                <c:pt idx="644">
                  <c:v>91.84</c:v>
                </c:pt>
                <c:pt idx="645">
                  <c:v>91.510999999999996</c:v>
                </c:pt>
                <c:pt idx="646">
                  <c:v>91.248999999999995</c:v>
                </c:pt>
                <c:pt idx="647">
                  <c:v>90.92</c:v>
                </c:pt>
                <c:pt idx="648">
                  <c:v>90.525999999999982</c:v>
                </c:pt>
                <c:pt idx="649">
                  <c:v>90.197000000000003</c:v>
                </c:pt>
                <c:pt idx="650">
                  <c:v>89.908000000000001</c:v>
                </c:pt>
                <c:pt idx="651">
                  <c:v>89.754999999999995</c:v>
                </c:pt>
                <c:pt idx="652">
                  <c:v>89.55</c:v>
                </c:pt>
                <c:pt idx="653">
                  <c:v>89.346000000000004</c:v>
                </c:pt>
                <c:pt idx="654">
                  <c:v>89.192999999999998</c:v>
                </c:pt>
                <c:pt idx="655">
                  <c:v>89.090999999999994</c:v>
                </c:pt>
                <c:pt idx="656">
                  <c:v>88.885999999999981</c:v>
                </c:pt>
                <c:pt idx="657">
                  <c:v>88.733000000000004</c:v>
                </c:pt>
                <c:pt idx="658">
                  <c:v>88.477999999999994</c:v>
                </c:pt>
                <c:pt idx="659">
                  <c:v>88.325000000000003</c:v>
                </c:pt>
                <c:pt idx="660">
                  <c:v>88.11999999999999</c:v>
                </c:pt>
                <c:pt idx="661">
                  <c:v>87.813999999999993</c:v>
                </c:pt>
                <c:pt idx="662">
                  <c:v>87.661000000000001</c:v>
                </c:pt>
                <c:pt idx="663">
                  <c:v>87.558999999999983</c:v>
                </c:pt>
                <c:pt idx="664">
                  <c:v>87.405000000000001</c:v>
                </c:pt>
                <c:pt idx="665">
                  <c:v>87.048000000000002</c:v>
                </c:pt>
                <c:pt idx="666">
                  <c:v>86.435000000000002</c:v>
                </c:pt>
                <c:pt idx="667">
                  <c:v>85.72</c:v>
                </c:pt>
                <c:pt idx="668">
                  <c:v>85.004999999999995</c:v>
                </c:pt>
                <c:pt idx="669">
                  <c:v>84.239000000000004</c:v>
                </c:pt>
                <c:pt idx="670">
                  <c:v>83.575000000000003</c:v>
                </c:pt>
                <c:pt idx="671">
                  <c:v>82.86</c:v>
                </c:pt>
                <c:pt idx="672">
                  <c:v>82.195999999999998</c:v>
                </c:pt>
                <c:pt idx="673">
                  <c:v>81.582999999999998</c:v>
                </c:pt>
                <c:pt idx="674">
                  <c:v>81.021000000000001</c:v>
                </c:pt>
                <c:pt idx="675">
                  <c:v>80.409000000000006</c:v>
                </c:pt>
                <c:pt idx="676">
                  <c:v>79.887999999999991</c:v>
                </c:pt>
                <c:pt idx="677">
                  <c:v>79.483999999999995</c:v>
                </c:pt>
                <c:pt idx="678">
                  <c:v>79</c:v>
                </c:pt>
                <c:pt idx="679">
                  <c:v>78.515000000000001</c:v>
                </c:pt>
                <c:pt idx="680">
                  <c:v>78.151999999999987</c:v>
                </c:pt>
                <c:pt idx="681">
                  <c:v>77.708000000000013</c:v>
                </c:pt>
                <c:pt idx="682">
                  <c:v>77.345000000000013</c:v>
                </c:pt>
                <c:pt idx="683">
                  <c:v>76.941000000000116</c:v>
                </c:pt>
                <c:pt idx="684">
                  <c:v>76.578000000000003</c:v>
                </c:pt>
                <c:pt idx="685">
                  <c:v>76.215000000000003</c:v>
                </c:pt>
                <c:pt idx="686">
                  <c:v>75.891999999999996</c:v>
                </c:pt>
                <c:pt idx="687">
                  <c:v>75.528999999999982</c:v>
                </c:pt>
                <c:pt idx="688">
                  <c:v>75.206000000000003</c:v>
                </c:pt>
                <c:pt idx="689">
                  <c:v>74.924000000000007</c:v>
                </c:pt>
                <c:pt idx="690">
                  <c:v>74.641000000000005</c:v>
                </c:pt>
                <c:pt idx="691">
                  <c:v>74.318000000000012</c:v>
                </c:pt>
                <c:pt idx="692">
                  <c:v>73.995000000000005</c:v>
                </c:pt>
                <c:pt idx="693">
                  <c:v>73.631999999999991</c:v>
                </c:pt>
                <c:pt idx="694">
                  <c:v>73.308999999999983</c:v>
                </c:pt>
                <c:pt idx="695">
                  <c:v>72.986000000000004</c:v>
                </c:pt>
                <c:pt idx="696">
                  <c:v>72.622999999999948</c:v>
                </c:pt>
                <c:pt idx="697">
                  <c:v>72.340999999999994</c:v>
                </c:pt>
                <c:pt idx="698">
                  <c:v>72.057999999999993</c:v>
                </c:pt>
                <c:pt idx="699">
                  <c:v>71.775999999999982</c:v>
                </c:pt>
                <c:pt idx="700">
                  <c:v>71.371999999999986</c:v>
                </c:pt>
                <c:pt idx="701">
                  <c:v>71.009</c:v>
                </c:pt>
                <c:pt idx="702">
                  <c:v>70.725999999999999</c:v>
                </c:pt>
                <c:pt idx="703">
                  <c:v>70.444000000000116</c:v>
                </c:pt>
                <c:pt idx="704">
                  <c:v>69.989000000000004</c:v>
                </c:pt>
                <c:pt idx="705">
                  <c:v>69.692999999999998</c:v>
                </c:pt>
                <c:pt idx="706">
                  <c:v>69.397000000000006</c:v>
                </c:pt>
                <c:pt idx="707">
                  <c:v>69.167000000000002</c:v>
                </c:pt>
                <c:pt idx="708">
                  <c:v>68.937000000000026</c:v>
                </c:pt>
                <c:pt idx="709">
                  <c:v>68.706999999999994</c:v>
                </c:pt>
                <c:pt idx="710">
                  <c:v>68.444000000000116</c:v>
                </c:pt>
                <c:pt idx="711">
                  <c:v>68.214000000000027</c:v>
                </c:pt>
                <c:pt idx="712">
                  <c:v>67.983999999999995</c:v>
                </c:pt>
                <c:pt idx="713">
                  <c:v>67.721000000000004</c:v>
                </c:pt>
                <c:pt idx="714">
                  <c:v>67.491000000000085</c:v>
                </c:pt>
                <c:pt idx="715">
                  <c:v>67.260999999999996</c:v>
                </c:pt>
                <c:pt idx="716">
                  <c:v>67.031000000000006</c:v>
                </c:pt>
                <c:pt idx="717">
                  <c:v>66.801000000000002</c:v>
                </c:pt>
                <c:pt idx="718">
                  <c:v>66.570999999999998</c:v>
                </c:pt>
                <c:pt idx="719">
                  <c:v>66.406999999999996</c:v>
                </c:pt>
                <c:pt idx="720">
                  <c:v>66.209999999999994</c:v>
                </c:pt>
                <c:pt idx="721">
                  <c:v>65.914000000000101</c:v>
                </c:pt>
                <c:pt idx="722">
                  <c:v>65.683999999999983</c:v>
                </c:pt>
                <c:pt idx="723">
                  <c:v>65.486999999999995</c:v>
                </c:pt>
                <c:pt idx="724">
                  <c:v>65.257000000000005</c:v>
                </c:pt>
                <c:pt idx="725">
                  <c:v>65.06</c:v>
                </c:pt>
                <c:pt idx="726">
                  <c:v>64.896000000000001</c:v>
                </c:pt>
                <c:pt idx="727">
                  <c:v>64.730999999999995</c:v>
                </c:pt>
                <c:pt idx="728">
                  <c:v>64.534000000000006</c:v>
                </c:pt>
                <c:pt idx="729">
                  <c:v>64.304000000000002</c:v>
                </c:pt>
                <c:pt idx="730">
                  <c:v>64.106999999999999</c:v>
                </c:pt>
                <c:pt idx="731">
                  <c:v>63.943000000000005</c:v>
                </c:pt>
                <c:pt idx="732">
                  <c:v>63.713000000000001</c:v>
                </c:pt>
                <c:pt idx="733">
                  <c:v>63.549000000000007</c:v>
                </c:pt>
                <c:pt idx="734">
                  <c:v>63.319000000000003</c:v>
                </c:pt>
                <c:pt idx="735">
                  <c:v>63.089000000000006</c:v>
                </c:pt>
                <c:pt idx="736">
                  <c:v>62.859000000000002</c:v>
                </c:pt>
                <c:pt idx="737">
                  <c:v>62.629000000000012</c:v>
                </c:pt>
                <c:pt idx="738">
                  <c:v>62.431000000000004</c:v>
                </c:pt>
                <c:pt idx="739">
                  <c:v>62.267000000000003</c:v>
                </c:pt>
                <c:pt idx="740">
                  <c:v>62.103000000000002</c:v>
                </c:pt>
                <c:pt idx="741">
                  <c:v>61.939</c:v>
                </c:pt>
                <c:pt idx="742">
                  <c:v>61.774000000000001</c:v>
                </c:pt>
                <c:pt idx="743">
                  <c:v>61.577000000000005</c:v>
                </c:pt>
                <c:pt idx="744">
                  <c:v>61.38</c:v>
                </c:pt>
                <c:pt idx="745">
                  <c:v>61.183</c:v>
                </c:pt>
                <c:pt idx="746">
                  <c:v>60.986000000000004</c:v>
                </c:pt>
                <c:pt idx="747">
                  <c:v>60.789000000000001</c:v>
                </c:pt>
                <c:pt idx="748">
                  <c:v>60.591000000000001</c:v>
                </c:pt>
                <c:pt idx="749">
                  <c:v>60.46</c:v>
                </c:pt>
                <c:pt idx="750">
                  <c:v>60.230000000000011</c:v>
                </c:pt>
                <c:pt idx="751">
                  <c:v>60.033000000000001</c:v>
                </c:pt>
                <c:pt idx="752">
                  <c:v>59.917000000000002</c:v>
                </c:pt>
                <c:pt idx="753">
                  <c:v>59.722000000000044</c:v>
                </c:pt>
                <c:pt idx="754">
                  <c:v>59.555</c:v>
                </c:pt>
                <c:pt idx="755">
                  <c:v>59.387999999999998</c:v>
                </c:pt>
                <c:pt idx="756">
                  <c:v>59.249000000000002</c:v>
                </c:pt>
                <c:pt idx="757">
                  <c:v>59.054000000000002</c:v>
                </c:pt>
                <c:pt idx="758">
                  <c:v>58.914000000000001</c:v>
                </c:pt>
                <c:pt idx="759">
                  <c:v>58.803000000000004</c:v>
                </c:pt>
                <c:pt idx="760">
                  <c:v>58.691000000000003</c:v>
                </c:pt>
                <c:pt idx="761">
                  <c:v>58.608000000000011</c:v>
                </c:pt>
                <c:pt idx="762">
                  <c:v>58.469000000000001</c:v>
                </c:pt>
                <c:pt idx="763">
                  <c:v>58.356999999999999</c:v>
                </c:pt>
                <c:pt idx="764">
                  <c:v>58.246000000000002</c:v>
                </c:pt>
                <c:pt idx="765">
                  <c:v>58.134</c:v>
                </c:pt>
                <c:pt idx="766">
                  <c:v>57.967000000000006</c:v>
                </c:pt>
                <c:pt idx="767">
                  <c:v>57.828000000000003</c:v>
                </c:pt>
                <c:pt idx="768">
                  <c:v>57.689</c:v>
                </c:pt>
                <c:pt idx="769">
                  <c:v>57.521000000000001</c:v>
                </c:pt>
                <c:pt idx="770">
                  <c:v>57.381999999999998</c:v>
                </c:pt>
                <c:pt idx="771">
                  <c:v>57.243000000000002</c:v>
                </c:pt>
                <c:pt idx="772">
                  <c:v>57.076000000000001</c:v>
                </c:pt>
                <c:pt idx="773">
                  <c:v>56.936</c:v>
                </c:pt>
                <c:pt idx="774">
                  <c:v>56.853000000000002</c:v>
                </c:pt>
                <c:pt idx="775">
                  <c:v>56.714000000000006</c:v>
                </c:pt>
                <c:pt idx="776">
                  <c:v>56.63</c:v>
                </c:pt>
                <c:pt idx="777">
                  <c:v>56.546000000000006</c:v>
                </c:pt>
                <c:pt idx="778">
                  <c:v>56.463000000000001</c:v>
                </c:pt>
                <c:pt idx="779">
                  <c:v>56.379000000000005</c:v>
                </c:pt>
                <c:pt idx="780">
                  <c:v>56.24</c:v>
                </c:pt>
                <c:pt idx="781">
                  <c:v>56.101000000000006</c:v>
                </c:pt>
                <c:pt idx="782">
                  <c:v>55.961000000000006</c:v>
                </c:pt>
                <c:pt idx="783">
                  <c:v>55.822000000000003</c:v>
                </c:pt>
                <c:pt idx="784">
                  <c:v>55.683</c:v>
                </c:pt>
                <c:pt idx="785">
                  <c:v>55.571000000000005</c:v>
                </c:pt>
                <c:pt idx="786">
                  <c:v>55.46</c:v>
                </c:pt>
                <c:pt idx="787">
                  <c:v>55.376000000000005</c:v>
                </c:pt>
                <c:pt idx="788">
                  <c:v>55.321000000000005</c:v>
                </c:pt>
                <c:pt idx="789">
                  <c:v>55.209000000000003</c:v>
                </c:pt>
                <c:pt idx="790">
                  <c:v>55.126000000000012</c:v>
                </c:pt>
                <c:pt idx="791">
                  <c:v>54.986000000000004</c:v>
                </c:pt>
                <c:pt idx="792">
                  <c:v>54.931000000000004</c:v>
                </c:pt>
                <c:pt idx="793">
                  <c:v>54.847000000000001</c:v>
                </c:pt>
                <c:pt idx="794">
                  <c:v>54.736000000000011</c:v>
                </c:pt>
                <c:pt idx="795">
                  <c:v>54.624000000000002</c:v>
                </c:pt>
                <c:pt idx="796">
                  <c:v>54.484999999999999</c:v>
                </c:pt>
                <c:pt idx="797">
                  <c:v>54.374000000000002</c:v>
                </c:pt>
                <c:pt idx="798">
                  <c:v>54.317999999999998</c:v>
                </c:pt>
                <c:pt idx="799">
                  <c:v>54.206000000000003</c:v>
                </c:pt>
                <c:pt idx="800">
                  <c:v>54.123000000000012</c:v>
                </c:pt>
                <c:pt idx="801">
                  <c:v>54.011000000000003</c:v>
                </c:pt>
                <c:pt idx="802">
                  <c:v>53.9</c:v>
                </c:pt>
                <c:pt idx="803">
                  <c:v>53.816000000000003</c:v>
                </c:pt>
                <c:pt idx="804">
                  <c:v>53.733000000000011</c:v>
                </c:pt>
                <c:pt idx="805">
                  <c:v>53.621000000000002</c:v>
                </c:pt>
                <c:pt idx="806">
                  <c:v>53.538000000000011</c:v>
                </c:pt>
                <c:pt idx="807">
                  <c:v>53.481999999999999</c:v>
                </c:pt>
                <c:pt idx="808">
                  <c:v>53.399000000000001</c:v>
                </c:pt>
                <c:pt idx="809">
                  <c:v>53.287000000000006</c:v>
                </c:pt>
                <c:pt idx="810">
                  <c:v>53.231000000000002</c:v>
                </c:pt>
                <c:pt idx="811">
                  <c:v>53.148000000000003</c:v>
                </c:pt>
                <c:pt idx="812">
                  <c:v>53.092000000000013</c:v>
                </c:pt>
                <c:pt idx="813">
                  <c:v>53.009</c:v>
                </c:pt>
                <c:pt idx="814">
                  <c:v>52.925000000000011</c:v>
                </c:pt>
                <c:pt idx="815">
                  <c:v>52.841000000000001</c:v>
                </c:pt>
                <c:pt idx="816">
                  <c:v>52.758000000000003</c:v>
                </c:pt>
                <c:pt idx="817">
                  <c:v>52.619</c:v>
                </c:pt>
                <c:pt idx="818">
                  <c:v>52.479000000000006</c:v>
                </c:pt>
                <c:pt idx="819">
                  <c:v>52.424000000000007</c:v>
                </c:pt>
                <c:pt idx="820">
                  <c:v>52.368000000000002</c:v>
                </c:pt>
                <c:pt idx="821">
                  <c:v>52.256</c:v>
                </c:pt>
                <c:pt idx="822">
                  <c:v>52.201000000000001</c:v>
                </c:pt>
                <c:pt idx="823">
                  <c:v>52.145000000000003</c:v>
                </c:pt>
                <c:pt idx="824">
                  <c:v>52.034000000000006</c:v>
                </c:pt>
                <c:pt idx="825">
                  <c:v>51.922000000000011</c:v>
                </c:pt>
                <c:pt idx="826">
                  <c:v>51.894000000000005</c:v>
                </c:pt>
                <c:pt idx="827">
                  <c:v>51.839000000000006</c:v>
                </c:pt>
                <c:pt idx="828">
                  <c:v>51.755000000000003</c:v>
                </c:pt>
                <c:pt idx="829">
                  <c:v>51.671000000000006</c:v>
                </c:pt>
                <c:pt idx="830">
                  <c:v>51.588000000000001</c:v>
                </c:pt>
                <c:pt idx="831">
                  <c:v>51.504000000000005</c:v>
                </c:pt>
                <c:pt idx="832">
                  <c:v>51.421000000000006</c:v>
                </c:pt>
                <c:pt idx="833">
                  <c:v>51.337000000000003</c:v>
                </c:pt>
                <c:pt idx="834">
                  <c:v>51.281000000000006</c:v>
                </c:pt>
                <c:pt idx="835">
                  <c:v>51.198000000000043</c:v>
                </c:pt>
                <c:pt idx="836">
                  <c:v>51.114000000000004</c:v>
                </c:pt>
                <c:pt idx="837">
                  <c:v>51.031000000000006</c:v>
                </c:pt>
                <c:pt idx="838">
                  <c:v>50.919000000000004</c:v>
                </c:pt>
                <c:pt idx="839">
                  <c:v>50.864000000000004</c:v>
                </c:pt>
                <c:pt idx="840">
                  <c:v>50.724000000000011</c:v>
                </c:pt>
                <c:pt idx="841">
                  <c:v>50.641000000000005</c:v>
                </c:pt>
                <c:pt idx="842">
                  <c:v>50.529000000000003</c:v>
                </c:pt>
                <c:pt idx="843">
                  <c:v>50.501000000000005</c:v>
                </c:pt>
                <c:pt idx="844">
                  <c:v>50.446000000000005</c:v>
                </c:pt>
                <c:pt idx="845">
                  <c:v>50.39</c:v>
                </c:pt>
                <c:pt idx="846">
                  <c:v>50.279000000000003</c:v>
                </c:pt>
                <c:pt idx="847">
                  <c:v>50.223000000000013</c:v>
                </c:pt>
                <c:pt idx="848">
                  <c:v>50.195000000000043</c:v>
                </c:pt>
                <c:pt idx="849">
                  <c:v>50.167000000000002</c:v>
                </c:pt>
                <c:pt idx="850">
                  <c:v>50.111000000000004</c:v>
                </c:pt>
                <c:pt idx="851">
                  <c:v>50.056000000000004</c:v>
                </c:pt>
                <c:pt idx="852">
                  <c:v>50.028000000000013</c:v>
                </c:pt>
                <c:pt idx="853">
                  <c:v>49.991</c:v>
                </c:pt>
                <c:pt idx="854">
                  <c:v>49.965000000000003</c:v>
                </c:pt>
                <c:pt idx="855">
                  <c:v>49.914999999999999</c:v>
                </c:pt>
                <c:pt idx="856">
                  <c:v>49.864000000000004</c:v>
                </c:pt>
                <c:pt idx="857">
                  <c:v>49.813000000000002</c:v>
                </c:pt>
                <c:pt idx="858">
                  <c:v>49.737000000000002</c:v>
                </c:pt>
                <c:pt idx="859">
                  <c:v>49.661000000000001</c:v>
                </c:pt>
                <c:pt idx="860">
                  <c:v>49.585000000000001</c:v>
                </c:pt>
                <c:pt idx="861">
                  <c:v>49.509</c:v>
                </c:pt>
                <c:pt idx="862">
                  <c:v>49.457999999999998</c:v>
                </c:pt>
                <c:pt idx="863">
                  <c:v>49.381999999999998</c:v>
                </c:pt>
                <c:pt idx="864">
                  <c:v>49.306000000000004</c:v>
                </c:pt>
                <c:pt idx="865">
                  <c:v>49.230000000000011</c:v>
                </c:pt>
                <c:pt idx="866">
                  <c:v>49.154000000000003</c:v>
                </c:pt>
                <c:pt idx="867">
                  <c:v>49.103000000000002</c:v>
                </c:pt>
                <c:pt idx="868">
                  <c:v>49.027000000000001</c:v>
                </c:pt>
                <c:pt idx="869">
                  <c:v>49.002000000000002</c:v>
                </c:pt>
                <c:pt idx="870">
                  <c:v>48.926000000000002</c:v>
                </c:pt>
                <c:pt idx="871">
                  <c:v>48.875</c:v>
                </c:pt>
                <c:pt idx="872">
                  <c:v>48.85</c:v>
                </c:pt>
                <c:pt idx="873">
                  <c:v>48.799000000000049</c:v>
                </c:pt>
                <c:pt idx="874">
                  <c:v>48.748000000000012</c:v>
                </c:pt>
                <c:pt idx="875">
                  <c:v>48.723000000000013</c:v>
                </c:pt>
                <c:pt idx="876">
                  <c:v>48.697000000000003</c:v>
                </c:pt>
                <c:pt idx="877">
                  <c:v>48.621000000000002</c:v>
                </c:pt>
                <c:pt idx="878">
                  <c:v>48.571000000000005</c:v>
                </c:pt>
                <c:pt idx="879">
                  <c:v>48.52</c:v>
                </c:pt>
                <c:pt idx="880">
                  <c:v>48.469000000000001</c:v>
                </c:pt>
                <c:pt idx="881">
                  <c:v>48.419000000000004</c:v>
                </c:pt>
                <c:pt idx="882">
                  <c:v>48.343000000000004</c:v>
                </c:pt>
                <c:pt idx="883">
                  <c:v>48.266000000000012</c:v>
                </c:pt>
                <c:pt idx="884">
                  <c:v>48.241</c:v>
                </c:pt>
                <c:pt idx="885">
                  <c:v>48.165000000000013</c:v>
                </c:pt>
                <c:pt idx="886">
                  <c:v>48.114000000000004</c:v>
                </c:pt>
                <c:pt idx="887">
                  <c:v>48.064</c:v>
                </c:pt>
                <c:pt idx="888">
                  <c:v>48.038000000000011</c:v>
                </c:pt>
                <c:pt idx="889">
                  <c:v>48.013000000000005</c:v>
                </c:pt>
                <c:pt idx="890">
                  <c:v>47.937000000000005</c:v>
                </c:pt>
                <c:pt idx="891">
                  <c:v>47.911000000000001</c:v>
                </c:pt>
                <c:pt idx="892">
                  <c:v>47.886000000000003</c:v>
                </c:pt>
                <c:pt idx="893">
                  <c:v>47.835000000000001</c:v>
                </c:pt>
                <c:pt idx="894">
                  <c:v>47.759</c:v>
                </c:pt>
                <c:pt idx="895">
                  <c:v>47.683</c:v>
                </c:pt>
                <c:pt idx="896">
                  <c:v>47.607000000000006</c:v>
                </c:pt>
                <c:pt idx="897">
                  <c:v>47.531000000000006</c:v>
                </c:pt>
                <c:pt idx="898">
                  <c:v>47.454999999999998</c:v>
                </c:pt>
                <c:pt idx="899">
                  <c:v>47.43</c:v>
                </c:pt>
                <c:pt idx="900">
                  <c:v>47.379000000000005</c:v>
                </c:pt>
                <c:pt idx="901">
                  <c:v>47.328000000000003</c:v>
                </c:pt>
                <c:pt idx="902">
                  <c:v>47.278000000000013</c:v>
                </c:pt>
                <c:pt idx="903">
                  <c:v>47.201000000000001</c:v>
                </c:pt>
                <c:pt idx="904">
                  <c:v>47.125000000000043</c:v>
                </c:pt>
                <c:pt idx="905">
                  <c:v>47.075000000000003</c:v>
                </c:pt>
                <c:pt idx="906">
                  <c:v>47.024000000000001</c:v>
                </c:pt>
                <c:pt idx="907">
                  <c:v>46.999000000000002</c:v>
                </c:pt>
                <c:pt idx="908">
                  <c:v>46.948</c:v>
                </c:pt>
                <c:pt idx="909">
                  <c:v>46.897000000000006</c:v>
                </c:pt>
                <c:pt idx="910">
                  <c:v>46.846000000000004</c:v>
                </c:pt>
                <c:pt idx="911">
                  <c:v>46.796000000000049</c:v>
                </c:pt>
                <c:pt idx="912">
                  <c:v>46.745000000000012</c:v>
                </c:pt>
                <c:pt idx="913">
                  <c:v>46.694000000000003</c:v>
                </c:pt>
                <c:pt idx="914">
                  <c:v>46.644000000000005</c:v>
                </c:pt>
                <c:pt idx="915">
                  <c:v>46.618000000000002</c:v>
                </c:pt>
                <c:pt idx="916">
                  <c:v>46.568000000000012</c:v>
                </c:pt>
                <c:pt idx="917">
                  <c:v>46.568000000000012</c:v>
                </c:pt>
                <c:pt idx="918">
                  <c:v>46.542000000000002</c:v>
                </c:pt>
                <c:pt idx="919">
                  <c:v>46.466000000000001</c:v>
                </c:pt>
                <c:pt idx="920">
                  <c:v>46.414999999999999</c:v>
                </c:pt>
                <c:pt idx="921">
                  <c:v>46.339000000000006</c:v>
                </c:pt>
                <c:pt idx="922">
                  <c:v>46.289000000000001</c:v>
                </c:pt>
                <c:pt idx="923">
                  <c:v>46.238000000000042</c:v>
                </c:pt>
                <c:pt idx="924">
                  <c:v>46.187000000000005</c:v>
                </c:pt>
                <c:pt idx="925">
                  <c:v>46.162000000000013</c:v>
                </c:pt>
                <c:pt idx="926">
                  <c:v>46.086000000000006</c:v>
                </c:pt>
                <c:pt idx="927">
                  <c:v>46.035000000000011</c:v>
                </c:pt>
                <c:pt idx="928">
                  <c:v>45.959000000000003</c:v>
                </c:pt>
                <c:pt idx="929">
                  <c:v>45.934000000000005</c:v>
                </c:pt>
                <c:pt idx="930">
                  <c:v>45.883000000000003</c:v>
                </c:pt>
                <c:pt idx="931">
                  <c:v>45.807000000000002</c:v>
                </c:pt>
                <c:pt idx="932">
                  <c:v>45.781000000000006</c:v>
                </c:pt>
                <c:pt idx="933">
                  <c:v>45.756</c:v>
                </c:pt>
                <c:pt idx="934">
                  <c:v>45.705000000000013</c:v>
                </c:pt>
                <c:pt idx="935">
                  <c:v>45.68</c:v>
                </c:pt>
                <c:pt idx="936">
                  <c:v>45.655000000000001</c:v>
                </c:pt>
                <c:pt idx="937">
                  <c:v>45.604000000000006</c:v>
                </c:pt>
                <c:pt idx="938">
                  <c:v>45.553000000000004</c:v>
                </c:pt>
                <c:pt idx="939">
                  <c:v>45.528000000000013</c:v>
                </c:pt>
                <c:pt idx="940">
                  <c:v>45.502000000000002</c:v>
                </c:pt>
                <c:pt idx="941">
                  <c:v>45.451999999999998</c:v>
                </c:pt>
                <c:pt idx="942">
                  <c:v>45.426000000000002</c:v>
                </c:pt>
                <c:pt idx="943">
                  <c:v>45.376000000000005</c:v>
                </c:pt>
                <c:pt idx="944">
                  <c:v>45.325000000000003</c:v>
                </c:pt>
                <c:pt idx="945">
                  <c:v>45.274000000000001</c:v>
                </c:pt>
                <c:pt idx="946">
                  <c:v>45.224000000000011</c:v>
                </c:pt>
                <c:pt idx="947">
                  <c:v>45.198000000000043</c:v>
                </c:pt>
                <c:pt idx="948">
                  <c:v>45.148000000000003</c:v>
                </c:pt>
                <c:pt idx="949">
                  <c:v>45.122000000000043</c:v>
                </c:pt>
                <c:pt idx="950">
                  <c:v>45.097000000000001</c:v>
                </c:pt>
                <c:pt idx="951">
                  <c:v>45.046000000000006</c:v>
                </c:pt>
                <c:pt idx="952">
                  <c:v>45.021000000000001</c:v>
                </c:pt>
                <c:pt idx="953">
                  <c:v>44.97</c:v>
                </c:pt>
                <c:pt idx="954">
                  <c:v>44.945</c:v>
                </c:pt>
                <c:pt idx="955">
                  <c:v>44.919000000000004</c:v>
                </c:pt>
                <c:pt idx="956">
                  <c:v>44.869</c:v>
                </c:pt>
                <c:pt idx="957">
                  <c:v>44.843000000000004</c:v>
                </c:pt>
                <c:pt idx="958">
                  <c:v>44.792000000000044</c:v>
                </c:pt>
                <c:pt idx="959">
                  <c:v>44.742000000000012</c:v>
                </c:pt>
                <c:pt idx="960">
                  <c:v>44.716000000000001</c:v>
                </c:pt>
                <c:pt idx="961">
                  <c:v>44.666000000000011</c:v>
                </c:pt>
                <c:pt idx="962">
                  <c:v>44.615000000000002</c:v>
                </c:pt>
                <c:pt idx="963">
                  <c:v>44.539000000000001</c:v>
                </c:pt>
                <c:pt idx="964">
                  <c:v>44.488</c:v>
                </c:pt>
                <c:pt idx="965">
                  <c:v>44.488</c:v>
                </c:pt>
                <c:pt idx="966">
                  <c:v>44.919000000000004</c:v>
                </c:pt>
                <c:pt idx="967">
                  <c:v>45.553000000000004</c:v>
                </c:pt>
                <c:pt idx="968">
                  <c:v>46.187000000000005</c:v>
                </c:pt>
                <c:pt idx="969">
                  <c:v>46.796000000000049</c:v>
                </c:pt>
                <c:pt idx="970">
                  <c:v>47.353999999999999</c:v>
                </c:pt>
              </c:numCache>
            </c:numRef>
          </c:yVal>
          <c:smooth val="0"/>
        </c:ser>
        <c:ser>
          <c:idx val="1"/>
          <c:order val="1"/>
          <c:tx>
            <c:strRef>
              <c:f>'[24.5.2013 gilad.xlsx]גיליון1'!$O$1</c:f>
              <c:strCache>
                <c:ptCount val="1"/>
                <c:pt idx="0">
                  <c:v>מתח</c:v>
                </c:pt>
              </c:strCache>
            </c:strRef>
          </c:tx>
          <c:spPr>
            <a:ln w="28575">
              <a:noFill/>
            </a:ln>
          </c:spPr>
          <c:marker>
            <c:symbol val="circle"/>
            <c:size val="2"/>
          </c:marker>
          <c:xVal>
            <c:numRef>
              <c:f>'[24.5.2013 gilad.xlsx]גיליון1'!$M$2:$M$4363</c:f>
              <c:numCache>
                <c:formatCode>General</c:formatCode>
                <c:ptCount val="4362"/>
                <c:pt idx="0">
                  <c:v>839</c:v>
                </c:pt>
                <c:pt idx="1">
                  <c:v>840</c:v>
                </c:pt>
                <c:pt idx="2">
                  <c:v>841</c:v>
                </c:pt>
                <c:pt idx="3">
                  <c:v>842</c:v>
                </c:pt>
                <c:pt idx="4">
                  <c:v>843</c:v>
                </c:pt>
                <c:pt idx="5">
                  <c:v>844</c:v>
                </c:pt>
                <c:pt idx="6">
                  <c:v>845</c:v>
                </c:pt>
                <c:pt idx="7">
                  <c:v>846</c:v>
                </c:pt>
                <c:pt idx="8">
                  <c:v>847</c:v>
                </c:pt>
                <c:pt idx="9">
                  <c:v>848</c:v>
                </c:pt>
                <c:pt idx="10">
                  <c:v>849</c:v>
                </c:pt>
                <c:pt idx="11">
                  <c:v>850</c:v>
                </c:pt>
                <c:pt idx="12">
                  <c:v>851</c:v>
                </c:pt>
                <c:pt idx="13">
                  <c:v>852</c:v>
                </c:pt>
                <c:pt idx="14">
                  <c:v>853</c:v>
                </c:pt>
                <c:pt idx="15">
                  <c:v>854</c:v>
                </c:pt>
                <c:pt idx="16">
                  <c:v>855</c:v>
                </c:pt>
                <c:pt idx="17">
                  <c:v>856</c:v>
                </c:pt>
                <c:pt idx="18">
                  <c:v>857</c:v>
                </c:pt>
                <c:pt idx="19">
                  <c:v>858</c:v>
                </c:pt>
                <c:pt idx="20">
                  <c:v>859</c:v>
                </c:pt>
                <c:pt idx="21">
                  <c:v>860</c:v>
                </c:pt>
                <c:pt idx="22">
                  <c:v>861</c:v>
                </c:pt>
                <c:pt idx="23">
                  <c:v>862</c:v>
                </c:pt>
                <c:pt idx="24">
                  <c:v>863</c:v>
                </c:pt>
                <c:pt idx="25">
                  <c:v>864</c:v>
                </c:pt>
                <c:pt idx="26">
                  <c:v>865</c:v>
                </c:pt>
                <c:pt idx="27">
                  <c:v>866</c:v>
                </c:pt>
                <c:pt idx="28">
                  <c:v>867</c:v>
                </c:pt>
                <c:pt idx="29">
                  <c:v>868</c:v>
                </c:pt>
                <c:pt idx="30">
                  <c:v>869</c:v>
                </c:pt>
                <c:pt idx="31">
                  <c:v>870</c:v>
                </c:pt>
                <c:pt idx="32">
                  <c:v>871</c:v>
                </c:pt>
                <c:pt idx="33">
                  <c:v>872</c:v>
                </c:pt>
                <c:pt idx="34">
                  <c:v>873</c:v>
                </c:pt>
                <c:pt idx="35">
                  <c:v>874</c:v>
                </c:pt>
                <c:pt idx="36">
                  <c:v>875</c:v>
                </c:pt>
                <c:pt idx="37">
                  <c:v>876</c:v>
                </c:pt>
                <c:pt idx="38">
                  <c:v>877</c:v>
                </c:pt>
                <c:pt idx="39">
                  <c:v>878</c:v>
                </c:pt>
                <c:pt idx="40">
                  <c:v>879</c:v>
                </c:pt>
                <c:pt idx="41">
                  <c:v>880</c:v>
                </c:pt>
                <c:pt idx="42">
                  <c:v>881</c:v>
                </c:pt>
                <c:pt idx="43">
                  <c:v>882</c:v>
                </c:pt>
                <c:pt idx="44">
                  <c:v>883</c:v>
                </c:pt>
                <c:pt idx="45">
                  <c:v>884</c:v>
                </c:pt>
                <c:pt idx="46">
                  <c:v>885</c:v>
                </c:pt>
                <c:pt idx="47">
                  <c:v>886</c:v>
                </c:pt>
                <c:pt idx="48">
                  <c:v>887</c:v>
                </c:pt>
                <c:pt idx="49">
                  <c:v>888</c:v>
                </c:pt>
                <c:pt idx="50">
                  <c:v>889</c:v>
                </c:pt>
                <c:pt idx="51">
                  <c:v>890</c:v>
                </c:pt>
                <c:pt idx="52">
                  <c:v>891</c:v>
                </c:pt>
                <c:pt idx="53">
                  <c:v>892</c:v>
                </c:pt>
                <c:pt idx="54">
                  <c:v>893</c:v>
                </c:pt>
                <c:pt idx="55">
                  <c:v>894</c:v>
                </c:pt>
                <c:pt idx="56">
                  <c:v>895</c:v>
                </c:pt>
                <c:pt idx="57">
                  <c:v>896</c:v>
                </c:pt>
                <c:pt idx="58">
                  <c:v>897</c:v>
                </c:pt>
                <c:pt idx="59">
                  <c:v>898</c:v>
                </c:pt>
                <c:pt idx="60">
                  <c:v>899</c:v>
                </c:pt>
                <c:pt idx="61">
                  <c:v>900</c:v>
                </c:pt>
                <c:pt idx="62">
                  <c:v>901</c:v>
                </c:pt>
                <c:pt idx="63">
                  <c:v>902</c:v>
                </c:pt>
                <c:pt idx="64">
                  <c:v>903</c:v>
                </c:pt>
                <c:pt idx="65">
                  <c:v>904</c:v>
                </c:pt>
                <c:pt idx="66">
                  <c:v>905</c:v>
                </c:pt>
                <c:pt idx="67">
                  <c:v>906</c:v>
                </c:pt>
                <c:pt idx="68">
                  <c:v>907</c:v>
                </c:pt>
                <c:pt idx="69">
                  <c:v>908</c:v>
                </c:pt>
                <c:pt idx="70">
                  <c:v>909</c:v>
                </c:pt>
                <c:pt idx="71">
                  <c:v>910</c:v>
                </c:pt>
                <c:pt idx="72">
                  <c:v>911</c:v>
                </c:pt>
                <c:pt idx="73">
                  <c:v>912</c:v>
                </c:pt>
                <c:pt idx="74">
                  <c:v>913</c:v>
                </c:pt>
                <c:pt idx="75">
                  <c:v>914</c:v>
                </c:pt>
                <c:pt idx="76">
                  <c:v>915</c:v>
                </c:pt>
                <c:pt idx="77">
                  <c:v>916</c:v>
                </c:pt>
                <c:pt idx="78">
                  <c:v>917</c:v>
                </c:pt>
                <c:pt idx="79">
                  <c:v>918</c:v>
                </c:pt>
                <c:pt idx="80">
                  <c:v>919</c:v>
                </c:pt>
                <c:pt idx="81">
                  <c:v>920</c:v>
                </c:pt>
                <c:pt idx="82">
                  <c:v>921</c:v>
                </c:pt>
                <c:pt idx="83">
                  <c:v>922</c:v>
                </c:pt>
                <c:pt idx="84">
                  <c:v>923</c:v>
                </c:pt>
                <c:pt idx="85">
                  <c:v>924</c:v>
                </c:pt>
                <c:pt idx="86">
                  <c:v>925</c:v>
                </c:pt>
                <c:pt idx="87">
                  <c:v>926</c:v>
                </c:pt>
                <c:pt idx="88">
                  <c:v>927</c:v>
                </c:pt>
                <c:pt idx="89">
                  <c:v>928</c:v>
                </c:pt>
                <c:pt idx="90">
                  <c:v>929</c:v>
                </c:pt>
                <c:pt idx="91">
                  <c:v>930</c:v>
                </c:pt>
                <c:pt idx="92">
                  <c:v>931</c:v>
                </c:pt>
                <c:pt idx="93">
                  <c:v>932</c:v>
                </c:pt>
                <c:pt idx="94">
                  <c:v>933</c:v>
                </c:pt>
                <c:pt idx="95">
                  <c:v>934</c:v>
                </c:pt>
                <c:pt idx="96">
                  <c:v>935</c:v>
                </c:pt>
                <c:pt idx="97">
                  <c:v>936</c:v>
                </c:pt>
                <c:pt idx="98">
                  <c:v>937</c:v>
                </c:pt>
                <c:pt idx="99">
                  <c:v>938</c:v>
                </c:pt>
                <c:pt idx="100">
                  <c:v>939</c:v>
                </c:pt>
                <c:pt idx="101">
                  <c:v>940</c:v>
                </c:pt>
                <c:pt idx="102">
                  <c:v>941</c:v>
                </c:pt>
                <c:pt idx="103">
                  <c:v>942</c:v>
                </c:pt>
                <c:pt idx="104">
                  <c:v>943</c:v>
                </c:pt>
                <c:pt idx="105">
                  <c:v>944</c:v>
                </c:pt>
                <c:pt idx="106">
                  <c:v>945</c:v>
                </c:pt>
                <c:pt idx="107">
                  <c:v>946</c:v>
                </c:pt>
                <c:pt idx="108">
                  <c:v>947</c:v>
                </c:pt>
                <c:pt idx="109">
                  <c:v>948</c:v>
                </c:pt>
                <c:pt idx="110">
                  <c:v>949</c:v>
                </c:pt>
                <c:pt idx="111">
                  <c:v>950</c:v>
                </c:pt>
                <c:pt idx="112">
                  <c:v>951</c:v>
                </c:pt>
                <c:pt idx="113">
                  <c:v>952</c:v>
                </c:pt>
                <c:pt idx="114">
                  <c:v>953</c:v>
                </c:pt>
                <c:pt idx="115">
                  <c:v>954</c:v>
                </c:pt>
                <c:pt idx="116">
                  <c:v>955</c:v>
                </c:pt>
                <c:pt idx="117">
                  <c:v>956</c:v>
                </c:pt>
                <c:pt idx="118">
                  <c:v>957</c:v>
                </c:pt>
                <c:pt idx="119">
                  <c:v>958</c:v>
                </c:pt>
                <c:pt idx="120">
                  <c:v>959</c:v>
                </c:pt>
                <c:pt idx="121">
                  <c:v>960</c:v>
                </c:pt>
                <c:pt idx="122">
                  <c:v>961</c:v>
                </c:pt>
                <c:pt idx="123">
                  <c:v>962</c:v>
                </c:pt>
                <c:pt idx="124">
                  <c:v>963</c:v>
                </c:pt>
                <c:pt idx="125">
                  <c:v>964</c:v>
                </c:pt>
                <c:pt idx="126">
                  <c:v>965</c:v>
                </c:pt>
                <c:pt idx="127">
                  <c:v>966</c:v>
                </c:pt>
                <c:pt idx="128">
                  <c:v>967</c:v>
                </c:pt>
                <c:pt idx="129">
                  <c:v>968</c:v>
                </c:pt>
                <c:pt idx="130">
                  <c:v>969</c:v>
                </c:pt>
                <c:pt idx="131">
                  <c:v>970</c:v>
                </c:pt>
                <c:pt idx="132">
                  <c:v>971</c:v>
                </c:pt>
                <c:pt idx="133">
                  <c:v>972</c:v>
                </c:pt>
                <c:pt idx="134">
                  <c:v>973</c:v>
                </c:pt>
                <c:pt idx="135">
                  <c:v>974</c:v>
                </c:pt>
                <c:pt idx="136">
                  <c:v>975</c:v>
                </c:pt>
                <c:pt idx="137">
                  <c:v>976</c:v>
                </c:pt>
                <c:pt idx="138">
                  <c:v>977</c:v>
                </c:pt>
                <c:pt idx="139">
                  <c:v>978</c:v>
                </c:pt>
                <c:pt idx="140">
                  <c:v>979</c:v>
                </c:pt>
                <c:pt idx="141">
                  <c:v>980</c:v>
                </c:pt>
                <c:pt idx="142">
                  <c:v>981</c:v>
                </c:pt>
                <c:pt idx="143">
                  <c:v>982</c:v>
                </c:pt>
                <c:pt idx="144">
                  <c:v>983</c:v>
                </c:pt>
                <c:pt idx="145">
                  <c:v>984</c:v>
                </c:pt>
                <c:pt idx="146">
                  <c:v>985</c:v>
                </c:pt>
                <c:pt idx="147">
                  <c:v>986</c:v>
                </c:pt>
                <c:pt idx="148">
                  <c:v>987</c:v>
                </c:pt>
                <c:pt idx="149">
                  <c:v>988</c:v>
                </c:pt>
                <c:pt idx="150">
                  <c:v>989</c:v>
                </c:pt>
                <c:pt idx="151">
                  <c:v>990</c:v>
                </c:pt>
                <c:pt idx="152">
                  <c:v>991</c:v>
                </c:pt>
                <c:pt idx="153">
                  <c:v>992</c:v>
                </c:pt>
                <c:pt idx="154">
                  <c:v>993</c:v>
                </c:pt>
                <c:pt idx="155">
                  <c:v>994</c:v>
                </c:pt>
                <c:pt idx="156">
                  <c:v>995</c:v>
                </c:pt>
                <c:pt idx="157">
                  <c:v>996</c:v>
                </c:pt>
                <c:pt idx="158">
                  <c:v>997</c:v>
                </c:pt>
                <c:pt idx="159">
                  <c:v>998</c:v>
                </c:pt>
                <c:pt idx="160">
                  <c:v>999</c:v>
                </c:pt>
                <c:pt idx="161">
                  <c:v>1000</c:v>
                </c:pt>
                <c:pt idx="162">
                  <c:v>1001</c:v>
                </c:pt>
                <c:pt idx="163">
                  <c:v>1002</c:v>
                </c:pt>
                <c:pt idx="164">
                  <c:v>1003</c:v>
                </c:pt>
                <c:pt idx="165">
                  <c:v>1004</c:v>
                </c:pt>
                <c:pt idx="166">
                  <c:v>1005</c:v>
                </c:pt>
                <c:pt idx="167">
                  <c:v>1006</c:v>
                </c:pt>
                <c:pt idx="168">
                  <c:v>1007</c:v>
                </c:pt>
                <c:pt idx="169">
                  <c:v>1008</c:v>
                </c:pt>
                <c:pt idx="170">
                  <c:v>1009</c:v>
                </c:pt>
                <c:pt idx="171">
                  <c:v>1010</c:v>
                </c:pt>
                <c:pt idx="172">
                  <c:v>1011</c:v>
                </c:pt>
                <c:pt idx="173">
                  <c:v>1012</c:v>
                </c:pt>
                <c:pt idx="174">
                  <c:v>1013</c:v>
                </c:pt>
                <c:pt idx="175">
                  <c:v>1014</c:v>
                </c:pt>
                <c:pt idx="176">
                  <c:v>1015</c:v>
                </c:pt>
                <c:pt idx="177">
                  <c:v>1016</c:v>
                </c:pt>
                <c:pt idx="178">
                  <c:v>1017</c:v>
                </c:pt>
                <c:pt idx="179">
                  <c:v>1018</c:v>
                </c:pt>
                <c:pt idx="180">
                  <c:v>1019</c:v>
                </c:pt>
                <c:pt idx="181">
                  <c:v>1020</c:v>
                </c:pt>
                <c:pt idx="182">
                  <c:v>1021</c:v>
                </c:pt>
                <c:pt idx="183">
                  <c:v>1022</c:v>
                </c:pt>
                <c:pt idx="184">
                  <c:v>1023</c:v>
                </c:pt>
                <c:pt idx="185">
                  <c:v>1024</c:v>
                </c:pt>
                <c:pt idx="186">
                  <c:v>1025</c:v>
                </c:pt>
                <c:pt idx="187">
                  <c:v>1026</c:v>
                </c:pt>
                <c:pt idx="188">
                  <c:v>1027</c:v>
                </c:pt>
                <c:pt idx="189">
                  <c:v>1028</c:v>
                </c:pt>
                <c:pt idx="190">
                  <c:v>1029</c:v>
                </c:pt>
                <c:pt idx="191">
                  <c:v>1030</c:v>
                </c:pt>
                <c:pt idx="192">
                  <c:v>1031</c:v>
                </c:pt>
                <c:pt idx="193">
                  <c:v>1032</c:v>
                </c:pt>
                <c:pt idx="194">
                  <c:v>1033</c:v>
                </c:pt>
                <c:pt idx="195">
                  <c:v>1034</c:v>
                </c:pt>
                <c:pt idx="196">
                  <c:v>1035</c:v>
                </c:pt>
                <c:pt idx="197">
                  <c:v>1036</c:v>
                </c:pt>
                <c:pt idx="198">
                  <c:v>1037</c:v>
                </c:pt>
                <c:pt idx="199">
                  <c:v>1038</c:v>
                </c:pt>
                <c:pt idx="200">
                  <c:v>1039</c:v>
                </c:pt>
                <c:pt idx="201">
                  <c:v>1040</c:v>
                </c:pt>
                <c:pt idx="202">
                  <c:v>1041</c:v>
                </c:pt>
                <c:pt idx="203">
                  <c:v>1042</c:v>
                </c:pt>
                <c:pt idx="204">
                  <c:v>1043</c:v>
                </c:pt>
                <c:pt idx="205">
                  <c:v>1044</c:v>
                </c:pt>
                <c:pt idx="206">
                  <c:v>1045</c:v>
                </c:pt>
                <c:pt idx="207">
                  <c:v>1046</c:v>
                </c:pt>
                <c:pt idx="208">
                  <c:v>1047</c:v>
                </c:pt>
                <c:pt idx="209">
                  <c:v>1048</c:v>
                </c:pt>
                <c:pt idx="210">
                  <c:v>1049</c:v>
                </c:pt>
                <c:pt idx="211">
                  <c:v>1050</c:v>
                </c:pt>
                <c:pt idx="212">
                  <c:v>1051</c:v>
                </c:pt>
                <c:pt idx="213">
                  <c:v>1052</c:v>
                </c:pt>
                <c:pt idx="214">
                  <c:v>1053</c:v>
                </c:pt>
                <c:pt idx="215">
                  <c:v>1054</c:v>
                </c:pt>
                <c:pt idx="216">
                  <c:v>1055</c:v>
                </c:pt>
                <c:pt idx="217">
                  <c:v>1056</c:v>
                </c:pt>
                <c:pt idx="218">
                  <c:v>1057</c:v>
                </c:pt>
                <c:pt idx="219">
                  <c:v>1058</c:v>
                </c:pt>
                <c:pt idx="220">
                  <c:v>1059</c:v>
                </c:pt>
                <c:pt idx="221">
                  <c:v>1060</c:v>
                </c:pt>
                <c:pt idx="222">
                  <c:v>1061</c:v>
                </c:pt>
                <c:pt idx="223">
                  <c:v>1062</c:v>
                </c:pt>
                <c:pt idx="224">
                  <c:v>1063</c:v>
                </c:pt>
                <c:pt idx="225">
                  <c:v>1064</c:v>
                </c:pt>
                <c:pt idx="226">
                  <c:v>1065</c:v>
                </c:pt>
                <c:pt idx="227">
                  <c:v>1066</c:v>
                </c:pt>
                <c:pt idx="228">
                  <c:v>1067</c:v>
                </c:pt>
                <c:pt idx="229">
                  <c:v>1068</c:v>
                </c:pt>
                <c:pt idx="230">
                  <c:v>1069</c:v>
                </c:pt>
                <c:pt idx="231">
                  <c:v>1070</c:v>
                </c:pt>
                <c:pt idx="232">
                  <c:v>1071</c:v>
                </c:pt>
                <c:pt idx="233">
                  <c:v>1072</c:v>
                </c:pt>
                <c:pt idx="234">
                  <c:v>1073</c:v>
                </c:pt>
                <c:pt idx="235">
                  <c:v>1074</c:v>
                </c:pt>
                <c:pt idx="236">
                  <c:v>1075</c:v>
                </c:pt>
                <c:pt idx="237">
                  <c:v>1076</c:v>
                </c:pt>
                <c:pt idx="238">
                  <c:v>1077</c:v>
                </c:pt>
                <c:pt idx="239">
                  <c:v>1078</c:v>
                </c:pt>
                <c:pt idx="240">
                  <c:v>1079</c:v>
                </c:pt>
                <c:pt idx="241">
                  <c:v>1080</c:v>
                </c:pt>
                <c:pt idx="242">
                  <c:v>1081</c:v>
                </c:pt>
                <c:pt idx="243">
                  <c:v>1082</c:v>
                </c:pt>
                <c:pt idx="244">
                  <c:v>1083</c:v>
                </c:pt>
                <c:pt idx="245">
                  <c:v>1084</c:v>
                </c:pt>
                <c:pt idx="246">
                  <c:v>1085</c:v>
                </c:pt>
                <c:pt idx="247">
                  <c:v>1086</c:v>
                </c:pt>
                <c:pt idx="248">
                  <c:v>1087</c:v>
                </c:pt>
                <c:pt idx="249">
                  <c:v>1088</c:v>
                </c:pt>
                <c:pt idx="250">
                  <c:v>1089</c:v>
                </c:pt>
                <c:pt idx="251">
                  <c:v>1090</c:v>
                </c:pt>
                <c:pt idx="252">
                  <c:v>1091</c:v>
                </c:pt>
                <c:pt idx="253">
                  <c:v>1092</c:v>
                </c:pt>
                <c:pt idx="254">
                  <c:v>1093</c:v>
                </c:pt>
                <c:pt idx="255">
                  <c:v>1094</c:v>
                </c:pt>
                <c:pt idx="256">
                  <c:v>1095</c:v>
                </c:pt>
                <c:pt idx="257">
                  <c:v>1096</c:v>
                </c:pt>
                <c:pt idx="258">
                  <c:v>1097</c:v>
                </c:pt>
                <c:pt idx="259">
                  <c:v>1098</c:v>
                </c:pt>
                <c:pt idx="260">
                  <c:v>1099</c:v>
                </c:pt>
                <c:pt idx="261">
                  <c:v>1100</c:v>
                </c:pt>
                <c:pt idx="262">
                  <c:v>1101</c:v>
                </c:pt>
                <c:pt idx="263">
                  <c:v>1102</c:v>
                </c:pt>
                <c:pt idx="264">
                  <c:v>1103</c:v>
                </c:pt>
                <c:pt idx="265">
                  <c:v>1104</c:v>
                </c:pt>
                <c:pt idx="266">
                  <c:v>1105</c:v>
                </c:pt>
                <c:pt idx="267">
                  <c:v>1106</c:v>
                </c:pt>
                <c:pt idx="268">
                  <c:v>1107</c:v>
                </c:pt>
                <c:pt idx="269">
                  <c:v>1108</c:v>
                </c:pt>
                <c:pt idx="270">
                  <c:v>1109</c:v>
                </c:pt>
                <c:pt idx="271">
                  <c:v>1110</c:v>
                </c:pt>
                <c:pt idx="272">
                  <c:v>1111</c:v>
                </c:pt>
                <c:pt idx="273">
                  <c:v>1112</c:v>
                </c:pt>
                <c:pt idx="274">
                  <c:v>1113</c:v>
                </c:pt>
                <c:pt idx="275">
                  <c:v>1114</c:v>
                </c:pt>
                <c:pt idx="276">
                  <c:v>1115</c:v>
                </c:pt>
                <c:pt idx="277">
                  <c:v>1116</c:v>
                </c:pt>
                <c:pt idx="278">
                  <c:v>1117</c:v>
                </c:pt>
                <c:pt idx="279">
                  <c:v>1118</c:v>
                </c:pt>
                <c:pt idx="280">
                  <c:v>1119</c:v>
                </c:pt>
                <c:pt idx="281">
                  <c:v>1120</c:v>
                </c:pt>
                <c:pt idx="282">
                  <c:v>1121</c:v>
                </c:pt>
                <c:pt idx="283">
                  <c:v>1122</c:v>
                </c:pt>
                <c:pt idx="284">
                  <c:v>1123</c:v>
                </c:pt>
                <c:pt idx="285">
                  <c:v>1124</c:v>
                </c:pt>
                <c:pt idx="286">
                  <c:v>1125</c:v>
                </c:pt>
                <c:pt idx="287">
                  <c:v>1126</c:v>
                </c:pt>
                <c:pt idx="288">
                  <c:v>1127</c:v>
                </c:pt>
                <c:pt idx="289">
                  <c:v>1128</c:v>
                </c:pt>
                <c:pt idx="290">
                  <c:v>1129</c:v>
                </c:pt>
                <c:pt idx="291">
                  <c:v>1130</c:v>
                </c:pt>
                <c:pt idx="292">
                  <c:v>1131</c:v>
                </c:pt>
                <c:pt idx="293">
                  <c:v>1132</c:v>
                </c:pt>
                <c:pt idx="294">
                  <c:v>1133</c:v>
                </c:pt>
                <c:pt idx="295">
                  <c:v>1134</c:v>
                </c:pt>
                <c:pt idx="296">
                  <c:v>1135</c:v>
                </c:pt>
                <c:pt idx="297">
                  <c:v>1136</c:v>
                </c:pt>
                <c:pt idx="298">
                  <c:v>1137</c:v>
                </c:pt>
                <c:pt idx="299">
                  <c:v>1138</c:v>
                </c:pt>
                <c:pt idx="300">
                  <c:v>1139</c:v>
                </c:pt>
                <c:pt idx="301">
                  <c:v>1140</c:v>
                </c:pt>
                <c:pt idx="302">
                  <c:v>1141</c:v>
                </c:pt>
                <c:pt idx="303">
                  <c:v>1142</c:v>
                </c:pt>
                <c:pt idx="304">
                  <c:v>1143</c:v>
                </c:pt>
                <c:pt idx="305">
                  <c:v>1144</c:v>
                </c:pt>
                <c:pt idx="306">
                  <c:v>1145</c:v>
                </c:pt>
                <c:pt idx="307">
                  <c:v>1146</c:v>
                </c:pt>
                <c:pt idx="308">
                  <c:v>1147</c:v>
                </c:pt>
                <c:pt idx="309">
                  <c:v>1148</c:v>
                </c:pt>
                <c:pt idx="310">
                  <c:v>1149</c:v>
                </c:pt>
                <c:pt idx="311">
                  <c:v>1150</c:v>
                </c:pt>
                <c:pt idx="312">
                  <c:v>1151</c:v>
                </c:pt>
                <c:pt idx="313">
                  <c:v>1152</c:v>
                </c:pt>
                <c:pt idx="314">
                  <c:v>1153</c:v>
                </c:pt>
                <c:pt idx="315">
                  <c:v>1154</c:v>
                </c:pt>
                <c:pt idx="316">
                  <c:v>1155</c:v>
                </c:pt>
                <c:pt idx="317">
                  <c:v>1156</c:v>
                </c:pt>
                <c:pt idx="318">
                  <c:v>1157</c:v>
                </c:pt>
                <c:pt idx="319">
                  <c:v>1158</c:v>
                </c:pt>
                <c:pt idx="320">
                  <c:v>1159</c:v>
                </c:pt>
                <c:pt idx="321">
                  <c:v>1160</c:v>
                </c:pt>
                <c:pt idx="322">
                  <c:v>1161</c:v>
                </c:pt>
                <c:pt idx="323">
                  <c:v>1162</c:v>
                </c:pt>
                <c:pt idx="324">
                  <c:v>1163</c:v>
                </c:pt>
                <c:pt idx="325">
                  <c:v>1164</c:v>
                </c:pt>
                <c:pt idx="326">
                  <c:v>1165</c:v>
                </c:pt>
                <c:pt idx="327">
                  <c:v>1166</c:v>
                </c:pt>
                <c:pt idx="328">
                  <c:v>1167</c:v>
                </c:pt>
                <c:pt idx="329">
                  <c:v>1168</c:v>
                </c:pt>
                <c:pt idx="330">
                  <c:v>1169</c:v>
                </c:pt>
                <c:pt idx="331">
                  <c:v>1170</c:v>
                </c:pt>
                <c:pt idx="332">
                  <c:v>1171</c:v>
                </c:pt>
                <c:pt idx="333">
                  <c:v>1172</c:v>
                </c:pt>
                <c:pt idx="334">
                  <c:v>1173</c:v>
                </c:pt>
                <c:pt idx="335">
                  <c:v>1174</c:v>
                </c:pt>
                <c:pt idx="336">
                  <c:v>1175</c:v>
                </c:pt>
                <c:pt idx="337">
                  <c:v>1176</c:v>
                </c:pt>
                <c:pt idx="338">
                  <c:v>1177</c:v>
                </c:pt>
                <c:pt idx="339">
                  <c:v>1178</c:v>
                </c:pt>
                <c:pt idx="340">
                  <c:v>1179</c:v>
                </c:pt>
                <c:pt idx="341">
                  <c:v>1180</c:v>
                </c:pt>
                <c:pt idx="342">
                  <c:v>1181</c:v>
                </c:pt>
                <c:pt idx="343">
                  <c:v>1182</c:v>
                </c:pt>
                <c:pt idx="344">
                  <c:v>1183</c:v>
                </c:pt>
                <c:pt idx="345">
                  <c:v>1184</c:v>
                </c:pt>
                <c:pt idx="346">
                  <c:v>1185</c:v>
                </c:pt>
                <c:pt idx="347">
                  <c:v>1186</c:v>
                </c:pt>
                <c:pt idx="348">
                  <c:v>1187</c:v>
                </c:pt>
                <c:pt idx="349">
                  <c:v>1188</c:v>
                </c:pt>
                <c:pt idx="350">
                  <c:v>1189</c:v>
                </c:pt>
                <c:pt idx="351">
                  <c:v>1190</c:v>
                </c:pt>
                <c:pt idx="352">
                  <c:v>1191</c:v>
                </c:pt>
                <c:pt idx="353">
                  <c:v>1192</c:v>
                </c:pt>
                <c:pt idx="354">
                  <c:v>1193</c:v>
                </c:pt>
                <c:pt idx="355">
                  <c:v>1194</c:v>
                </c:pt>
                <c:pt idx="356">
                  <c:v>1195</c:v>
                </c:pt>
                <c:pt idx="357">
                  <c:v>1196</c:v>
                </c:pt>
                <c:pt idx="358">
                  <c:v>1197</c:v>
                </c:pt>
                <c:pt idx="359">
                  <c:v>1198</c:v>
                </c:pt>
                <c:pt idx="360">
                  <c:v>1199</c:v>
                </c:pt>
                <c:pt idx="361">
                  <c:v>1200</c:v>
                </c:pt>
                <c:pt idx="362">
                  <c:v>1201</c:v>
                </c:pt>
                <c:pt idx="363">
                  <c:v>1202</c:v>
                </c:pt>
                <c:pt idx="364">
                  <c:v>1203</c:v>
                </c:pt>
                <c:pt idx="365">
                  <c:v>1204</c:v>
                </c:pt>
                <c:pt idx="366">
                  <c:v>1205</c:v>
                </c:pt>
                <c:pt idx="367">
                  <c:v>1206</c:v>
                </c:pt>
                <c:pt idx="368">
                  <c:v>1207</c:v>
                </c:pt>
                <c:pt idx="369">
                  <c:v>1208</c:v>
                </c:pt>
                <c:pt idx="370">
                  <c:v>1209</c:v>
                </c:pt>
                <c:pt idx="371">
                  <c:v>1210</c:v>
                </c:pt>
                <c:pt idx="372">
                  <c:v>1211</c:v>
                </c:pt>
                <c:pt idx="373">
                  <c:v>1212</c:v>
                </c:pt>
                <c:pt idx="374">
                  <c:v>1213</c:v>
                </c:pt>
                <c:pt idx="375">
                  <c:v>1214</c:v>
                </c:pt>
                <c:pt idx="376">
                  <c:v>1215</c:v>
                </c:pt>
                <c:pt idx="377">
                  <c:v>1216</c:v>
                </c:pt>
                <c:pt idx="378">
                  <c:v>1217</c:v>
                </c:pt>
                <c:pt idx="379">
                  <c:v>1218</c:v>
                </c:pt>
                <c:pt idx="380">
                  <c:v>1219</c:v>
                </c:pt>
                <c:pt idx="381">
                  <c:v>1220</c:v>
                </c:pt>
                <c:pt idx="382">
                  <c:v>1221</c:v>
                </c:pt>
                <c:pt idx="383">
                  <c:v>1222</c:v>
                </c:pt>
                <c:pt idx="384">
                  <c:v>1223</c:v>
                </c:pt>
                <c:pt idx="385">
                  <c:v>1224</c:v>
                </c:pt>
                <c:pt idx="386">
                  <c:v>1225</c:v>
                </c:pt>
                <c:pt idx="387">
                  <c:v>1226</c:v>
                </c:pt>
                <c:pt idx="388">
                  <c:v>1227</c:v>
                </c:pt>
                <c:pt idx="389">
                  <c:v>1228</c:v>
                </c:pt>
                <c:pt idx="390">
                  <c:v>1229</c:v>
                </c:pt>
                <c:pt idx="391">
                  <c:v>1230</c:v>
                </c:pt>
                <c:pt idx="392">
                  <c:v>1231</c:v>
                </c:pt>
                <c:pt idx="393">
                  <c:v>1232</c:v>
                </c:pt>
                <c:pt idx="394">
                  <c:v>1233</c:v>
                </c:pt>
                <c:pt idx="395">
                  <c:v>1234</c:v>
                </c:pt>
                <c:pt idx="396">
                  <c:v>1235</c:v>
                </c:pt>
                <c:pt idx="397">
                  <c:v>1236</c:v>
                </c:pt>
                <c:pt idx="398">
                  <c:v>1237</c:v>
                </c:pt>
                <c:pt idx="399">
                  <c:v>1238</c:v>
                </c:pt>
                <c:pt idx="400">
                  <c:v>1239</c:v>
                </c:pt>
                <c:pt idx="401">
                  <c:v>1240</c:v>
                </c:pt>
                <c:pt idx="402">
                  <c:v>1241</c:v>
                </c:pt>
                <c:pt idx="403">
                  <c:v>1242</c:v>
                </c:pt>
                <c:pt idx="404">
                  <c:v>1243</c:v>
                </c:pt>
                <c:pt idx="405">
                  <c:v>1244</c:v>
                </c:pt>
                <c:pt idx="406">
                  <c:v>1245</c:v>
                </c:pt>
                <c:pt idx="407">
                  <c:v>1246</c:v>
                </c:pt>
                <c:pt idx="408">
                  <c:v>1247</c:v>
                </c:pt>
                <c:pt idx="409">
                  <c:v>1248</c:v>
                </c:pt>
                <c:pt idx="410">
                  <c:v>1249</c:v>
                </c:pt>
                <c:pt idx="411">
                  <c:v>1250</c:v>
                </c:pt>
                <c:pt idx="412">
                  <c:v>1251</c:v>
                </c:pt>
                <c:pt idx="413">
                  <c:v>1252</c:v>
                </c:pt>
                <c:pt idx="414">
                  <c:v>1253</c:v>
                </c:pt>
                <c:pt idx="415">
                  <c:v>1254</c:v>
                </c:pt>
                <c:pt idx="416">
                  <c:v>1255</c:v>
                </c:pt>
                <c:pt idx="417">
                  <c:v>1256</c:v>
                </c:pt>
                <c:pt idx="418">
                  <c:v>1257</c:v>
                </c:pt>
                <c:pt idx="419">
                  <c:v>1258</c:v>
                </c:pt>
                <c:pt idx="420">
                  <c:v>1259</c:v>
                </c:pt>
                <c:pt idx="421">
                  <c:v>1260</c:v>
                </c:pt>
                <c:pt idx="422">
                  <c:v>1261</c:v>
                </c:pt>
                <c:pt idx="423">
                  <c:v>1262</c:v>
                </c:pt>
                <c:pt idx="424">
                  <c:v>1263</c:v>
                </c:pt>
                <c:pt idx="425">
                  <c:v>1264</c:v>
                </c:pt>
                <c:pt idx="426">
                  <c:v>1265</c:v>
                </c:pt>
                <c:pt idx="427">
                  <c:v>1266</c:v>
                </c:pt>
                <c:pt idx="428">
                  <c:v>1267</c:v>
                </c:pt>
                <c:pt idx="429">
                  <c:v>1268</c:v>
                </c:pt>
                <c:pt idx="430">
                  <c:v>1269</c:v>
                </c:pt>
                <c:pt idx="431">
                  <c:v>1270</c:v>
                </c:pt>
                <c:pt idx="432">
                  <c:v>1271</c:v>
                </c:pt>
                <c:pt idx="433">
                  <c:v>1272</c:v>
                </c:pt>
                <c:pt idx="434">
                  <c:v>1273</c:v>
                </c:pt>
                <c:pt idx="435">
                  <c:v>1274</c:v>
                </c:pt>
                <c:pt idx="436">
                  <c:v>1275</c:v>
                </c:pt>
                <c:pt idx="437">
                  <c:v>1276</c:v>
                </c:pt>
                <c:pt idx="438">
                  <c:v>1277</c:v>
                </c:pt>
                <c:pt idx="439">
                  <c:v>1278</c:v>
                </c:pt>
                <c:pt idx="440">
                  <c:v>1279</c:v>
                </c:pt>
                <c:pt idx="441">
                  <c:v>1280</c:v>
                </c:pt>
                <c:pt idx="442">
                  <c:v>1281</c:v>
                </c:pt>
                <c:pt idx="443">
                  <c:v>1282</c:v>
                </c:pt>
                <c:pt idx="444">
                  <c:v>1283</c:v>
                </c:pt>
                <c:pt idx="445">
                  <c:v>1284</c:v>
                </c:pt>
                <c:pt idx="446">
                  <c:v>1285</c:v>
                </c:pt>
                <c:pt idx="447">
                  <c:v>1286</c:v>
                </c:pt>
                <c:pt idx="448">
                  <c:v>1287</c:v>
                </c:pt>
                <c:pt idx="449">
                  <c:v>1288</c:v>
                </c:pt>
                <c:pt idx="450">
                  <c:v>1289</c:v>
                </c:pt>
                <c:pt idx="451">
                  <c:v>1290</c:v>
                </c:pt>
                <c:pt idx="452">
                  <c:v>1291</c:v>
                </c:pt>
                <c:pt idx="453">
                  <c:v>1292</c:v>
                </c:pt>
                <c:pt idx="454">
                  <c:v>1293</c:v>
                </c:pt>
                <c:pt idx="455">
                  <c:v>1294</c:v>
                </c:pt>
                <c:pt idx="456">
                  <c:v>1295</c:v>
                </c:pt>
                <c:pt idx="457">
                  <c:v>1296</c:v>
                </c:pt>
                <c:pt idx="458">
                  <c:v>1297</c:v>
                </c:pt>
                <c:pt idx="459">
                  <c:v>1298</c:v>
                </c:pt>
                <c:pt idx="460">
                  <c:v>1299</c:v>
                </c:pt>
                <c:pt idx="461">
                  <c:v>1300</c:v>
                </c:pt>
                <c:pt idx="462">
                  <c:v>1301</c:v>
                </c:pt>
                <c:pt idx="463">
                  <c:v>1302</c:v>
                </c:pt>
                <c:pt idx="464">
                  <c:v>1303</c:v>
                </c:pt>
                <c:pt idx="465">
                  <c:v>1304</c:v>
                </c:pt>
                <c:pt idx="466">
                  <c:v>1305</c:v>
                </c:pt>
                <c:pt idx="467">
                  <c:v>1306</c:v>
                </c:pt>
                <c:pt idx="468">
                  <c:v>1307</c:v>
                </c:pt>
                <c:pt idx="469">
                  <c:v>1308</c:v>
                </c:pt>
                <c:pt idx="470">
                  <c:v>1309</c:v>
                </c:pt>
                <c:pt idx="471">
                  <c:v>1310</c:v>
                </c:pt>
                <c:pt idx="472">
                  <c:v>1311</c:v>
                </c:pt>
                <c:pt idx="473">
                  <c:v>1312</c:v>
                </c:pt>
                <c:pt idx="474">
                  <c:v>1313</c:v>
                </c:pt>
                <c:pt idx="475">
                  <c:v>1314</c:v>
                </c:pt>
                <c:pt idx="476">
                  <c:v>1315</c:v>
                </c:pt>
                <c:pt idx="477">
                  <c:v>1316</c:v>
                </c:pt>
                <c:pt idx="478">
                  <c:v>1317</c:v>
                </c:pt>
                <c:pt idx="479">
                  <c:v>1318</c:v>
                </c:pt>
                <c:pt idx="480">
                  <c:v>1319</c:v>
                </c:pt>
                <c:pt idx="481">
                  <c:v>1320</c:v>
                </c:pt>
                <c:pt idx="482">
                  <c:v>1321</c:v>
                </c:pt>
                <c:pt idx="483">
                  <c:v>1322</c:v>
                </c:pt>
                <c:pt idx="484">
                  <c:v>1323</c:v>
                </c:pt>
                <c:pt idx="485">
                  <c:v>1324</c:v>
                </c:pt>
                <c:pt idx="486">
                  <c:v>1325</c:v>
                </c:pt>
                <c:pt idx="487">
                  <c:v>1326</c:v>
                </c:pt>
                <c:pt idx="488">
                  <c:v>1327</c:v>
                </c:pt>
                <c:pt idx="489">
                  <c:v>1328</c:v>
                </c:pt>
                <c:pt idx="490">
                  <c:v>1329</c:v>
                </c:pt>
                <c:pt idx="491">
                  <c:v>1330</c:v>
                </c:pt>
                <c:pt idx="492">
                  <c:v>1331</c:v>
                </c:pt>
                <c:pt idx="493">
                  <c:v>1332</c:v>
                </c:pt>
                <c:pt idx="494">
                  <c:v>1333</c:v>
                </c:pt>
                <c:pt idx="495">
                  <c:v>1334</c:v>
                </c:pt>
                <c:pt idx="496">
                  <c:v>1335</c:v>
                </c:pt>
                <c:pt idx="497">
                  <c:v>1336</c:v>
                </c:pt>
                <c:pt idx="498">
                  <c:v>1337</c:v>
                </c:pt>
                <c:pt idx="499">
                  <c:v>1338</c:v>
                </c:pt>
                <c:pt idx="500">
                  <c:v>1339</c:v>
                </c:pt>
                <c:pt idx="501">
                  <c:v>1340</c:v>
                </c:pt>
                <c:pt idx="502">
                  <c:v>1341</c:v>
                </c:pt>
                <c:pt idx="503">
                  <c:v>1342</c:v>
                </c:pt>
                <c:pt idx="504">
                  <c:v>1343</c:v>
                </c:pt>
                <c:pt idx="505">
                  <c:v>1344</c:v>
                </c:pt>
                <c:pt idx="506">
                  <c:v>1345</c:v>
                </c:pt>
                <c:pt idx="507">
                  <c:v>1346</c:v>
                </c:pt>
                <c:pt idx="508">
                  <c:v>1347</c:v>
                </c:pt>
                <c:pt idx="509">
                  <c:v>1348</c:v>
                </c:pt>
                <c:pt idx="510">
                  <c:v>1349</c:v>
                </c:pt>
                <c:pt idx="511">
                  <c:v>1350</c:v>
                </c:pt>
                <c:pt idx="512">
                  <c:v>1351</c:v>
                </c:pt>
                <c:pt idx="513">
                  <c:v>1352</c:v>
                </c:pt>
                <c:pt idx="514">
                  <c:v>1353</c:v>
                </c:pt>
                <c:pt idx="515">
                  <c:v>1354</c:v>
                </c:pt>
                <c:pt idx="516">
                  <c:v>1355</c:v>
                </c:pt>
                <c:pt idx="517">
                  <c:v>1356</c:v>
                </c:pt>
                <c:pt idx="518">
                  <c:v>1357</c:v>
                </c:pt>
                <c:pt idx="519">
                  <c:v>1358</c:v>
                </c:pt>
                <c:pt idx="520">
                  <c:v>1359</c:v>
                </c:pt>
                <c:pt idx="521">
                  <c:v>1360</c:v>
                </c:pt>
                <c:pt idx="522">
                  <c:v>1361</c:v>
                </c:pt>
                <c:pt idx="523">
                  <c:v>1362</c:v>
                </c:pt>
                <c:pt idx="524">
                  <c:v>1363</c:v>
                </c:pt>
                <c:pt idx="525">
                  <c:v>1364</c:v>
                </c:pt>
                <c:pt idx="526">
                  <c:v>1365</c:v>
                </c:pt>
                <c:pt idx="527">
                  <c:v>1366</c:v>
                </c:pt>
                <c:pt idx="528">
                  <c:v>1367</c:v>
                </c:pt>
                <c:pt idx="529">
                  <c:v>1368</c:v>
                </c:pt>
                <c:pt idx="530">
                  <c:v>1369</c:v>
                </c:pt>
                <c:pt idx="531">
                  <c:v>1370</c:v>
                </c:pt>
                <c:pt idx="532">
                  <c:v>1371</c:v>
                </c:pt>
                <c:pt idx="533">
                  <c:v>1372</c:v>
                </c:pt>
                <c:pt idx="534">
                  <c:v>1373</c:v>
                </c:pt>
                <c:pt idx="535">
                  <c:v>1374</c:v>
                </c:pt>
                <c:pt idx="536">
                  <c:v>1375</c:v>
                </c:pt>
                <c:pt idx="537">
                  <c:v>1376</c:v>
                </c:pt>
                <c:pt idx="538">
                  <c:v>1377</c:v>
                </c:pt>
                <c:pt idx="539">
                  <c:v>1378</c:v>
                </c:pt>
                <c:pt idx="540">
                  <c:v>1379</c:v>
                </c:pt>
                <c:pt idx="541">
                  <c:v>1380</c:v>
                </c:pt>
                <c:pt idx="542">
                  <c:v>1381</c:v>
                </c:pt>
                <c:pt idx="543">
                  <c:v>1382</c:v>
                </c:pt>
                <c:pt idx="544">
                  <c:v>1383</c:v>
                </c:pt>
                <c:pt idx="545">
                  <c:v>1384</c:v>
                </c:pt>
                <c:pt idx="546">
                  <c:v>1385</c:v>
                </c:pt>
                <c:pt idx="547">
                  <c:v>1386</c:v>
                </c:pt>
                <c:pt idx="548">
                  <c:v>1387</c:v>
                </c:pt>
                <c:pt idx="549">
                  <c:v>1388</c:v>
                </c:pt>
                <c:pt idx="550">
                  <c:v>1389</c:v>
                </c:pt>
                <c:pt idx="551">
                  <c:v>1390</c:v>
                </c:pt>
                <c:pt idx="552">
                  <c:v>1391</c:v>
                </c:pt>
                <c:pt idx="553">
                  <c:v>1392</c:v>
                </c:pt>
                <c:pt idx="554">
                  <c:v>1393</c:v>
                </c:pt>
                <c:pt idx="555">
                  <c:v>1394</c:v>
                </c:pt>
                <c:pt idx="556">
                  <c:v>1395</c:v>
                </c:pt>
                <c:pt idx="557">
                  <c:v>1396</c:v>
                </c:pt>
                <c:pt idx="558">
                  <c:v>1397</c:v>
                </c:pt>
                <c:pt idx="559">
                  <c:v>1398</c:v>
                </c:pt>
                <c:pt idx="560">
                  <c:v>1399</c:v>
                </c:pt>
                <c:pt idx="561">
                  <c:v>1400</c:v>
                </c:pt>
                <c:pt idx="562">
                  <c:v>1401</c:v>
                </c:pt>
                <c:pt idx="563">
                  <c:v>1402</c:v>
                </c:pt>
                <c:pt idx="564">
                  <c:v>1403</c:v>
                </c:pt>
                <c:pt idx="565">
                  <c:v>1404</c:v>
                </c:pt>
                <c:pt idx="566">
                  <c:v>1405</c:v>
                </c:pt>
                <c:pt idx="567">
                  <c:v>1406</c:v>
                </c:pt>
                <c:pt idx="568">
                  <c:v>1407</c:v>
                </c:pt>
                <c:pt idx="569">
                  <c:v>1408</c:v>
                </c:pt>
                <c:pt idx="570">
                  <c:v>1409</c:v>
                </c:pt>
                <c:pt idx="571">
                  <c:v>1410</c:v>
                </c:pt>
                <c:pt idx="572">
                  <c:v>1411</c:v>
                </c:pt>
                <c:pt idx="573">
                  <c:v>1412</c:v>
                </c:pt>
                <c:pt idx="574">
                  <c:v>1413</c:v>
                </c:pt>
                <c:pt idx="575">
                  <c:v>1414</c:v>
                </c:pt>
                <c:pt idx="576">
                  <c:v>1415</c:v>
                </c:pt>
                <c:pt idx="577">
                  <c:v>1416</c:v>
                </c:pt>
                <c:pt idx="578">
                  <c:v>1417</c:v>
                </c:pt>
                <c:pt idx="579">
                  <c:v>1418</c:v>
                </c:pt>
                <c:pt idx="580">
                  <c:v>1419</c:v>
                </c:pt>
                <c:pt idx="581">
                  <c:v>1420</c:v>
                </c:pt>
                <c:pt idx="582">
                  <c:v>1421</c:v>
                </c:pt>
                <c:pt idx="583">
                  <c:v>1422</c:v>
                </c:pt>
                <c:pt idx="584">
                  <c:v>1423</c:v>
                </c:pt>
                <c:pt idx="585">
                  <c:v>1424</c:v>
                </c:pt>
                <c:pt idx="586">
                  <c:v>1425</c:v>
                </c:pt>
                <c:pt idx="587">
                  <c:v>1426</c:v>
                </c:pt>
                <c:pt idx="588">
                  <c:v>1427</c:v>
                </c:pt>
                <c:pt idx="589">
                  <c:v>1428</c:v>
                </c:pt>
                <c:pt idx="590">
                  <c:v>1429</c:v>
                </c:pt>
                <c:pt idx="591">
                  <c:v>1430</c:v>
                </c:pt>
                <c:pt idx="592">
                  <c:v>1431</c:v>
                </c:pt>
                <c:pt idx="593">
                  <c:v>1432</c:v>
                </c:pt>
                <c:pt idx="594">
                  <c:v>1433</c:v>
                </c:pt>
                <c:pt idx="595">
                  <c:v>1434</c:v>
                </c:pt>
                <c:pt idx="596">
                  <c:v>1435</c:v>
                </c:pt>
                <c:pt idx="597">
                  <c:v>1436</c:v>
                </c:pt>
                <c:pt idx="598">
                  <c:v>1437</c:v>
                </c:pt>
                <c:pt idx="599">
                  <c:v>1438</c:v>
                </c:pt>
                <c:pt idx="600">
                  <c:v>1439</c:v>
                </c:pt>
                <c:pt idx="601">
                  <c:v>1440</c:v>
                </c:pt>
                <c:pt idx="602">
                  <c:v>1441</c:v>
                </c:pt>
                <c:pt idx="603">
                  <c:v>1442</c:v>
                </c:pt>
                <c:pt idx="604">
                  <c:v>1443</c:v>
                </c:pt>
                <c:pt idx="605">
                  <c:v>1444</c:v>
                </c:pt>
                <c:pt idx="606">
                  <c:v>1445</c:v>
                </c:pt>
                <c:pt idx="607">
                  <c:v>1446</c:v>
                </c:pt>
                <c:pt idx="608">
                  <c:v>1447</c:v>
                </c:pt>
                <c:pt idx="609">
                  <c:v>1448</c:v>
                </c:pt>
                <c:pt idx="610">
                  <c:v>1449</c:v>
                </c:pt>
                <c:pt idx="611">
                  <c:v>1450</c:v>
                </c:pt>
                <c:pt idx="612">
                  <c:v>1451</c:v>
                </c:pt>
                <c:pt idx="613">
                  <c:v>1452</c:v>
                </c:pt>
                <c:pt idx="614">
                  <c:v>1453</c:v>
                </c:pt>
                <c:pt idx="615">
                  <c:v>1454</c:v>
                </c:pt>
                <c:pt idx="616">
                  <c:v>1455</c:v>
                </c:pt>
                <c:pt idx="617">
                  <c:v>1456</c:v>
                </c:pt>
                <c:pt idx="618">
                  <c:v>1457</c:v>
                </c:pt>
                <c:pt idx="619">
                  <c:v>1458</c:v>
                </c:pt>
                <c:pt idx="620">
                  <c:v>1459</c:v>
                </c:pt>
                <c:pt idx="621">
                  <c:v>1460</c:v>
                </c:pt>
                <c:pt idx="622">
                  <c:v>1461</c:v>
                </c:pt>
                <c:pt idx="623">
                  <c:v>1462</c:v>
                </c:pt>
                <c:pt idx="624">
                  <c:v>1463</c:v>
                </c:pt>
                <c:pt idx="625">
                  <c:v>1464</c:v>
                </c:pt>
                <c:pt idx="626">
                  <c:v>1465</c:v>
                </c:pt>
                <c:pt idx="627">
                  <c:v>1466</c:v>
                </c:pt>
                <c:pt idx="628">
                  <c:v>1467</c:v>
                </c:pt>
                <c:pt idx="629">
                  <c:v>1468</c:v>
                </c:pt>
                <c:pt idx="630">
                  <c:v>1469</c:v>
                </c:pt>
                <c:pt idx="631">
                  <c:v>1470</c:v>
                </c:pt>
                <c:pt idx="632">
                  <c:v>1471</c:v>
                </c:pt>
                <c:pt idx="633">
                  <c:v>1472</c:v>
                </c:pt>
                <c:pt idx="634">
                  <c:v>1473</c:v>
                </c:pt>
                <c:pt idx="635">
                  <c:v>1474</c:v>
                </c:pt>
                <c:pt idx="636">
                  <c:v>1475</c:v>
                </c:pt>
                <c:pt idx="637">
                  <c:v>1476</c:v>
                </c:pt>
                <c:pt idx="638">
                  <c:v>1477</c:v>
                </c:pt>
                <c:pt idx="639">
                  <c:v>1478</c:v>
                </c:pt>
                <c:pt idx="640">
                  <c:v>1479</c:v>
                </c:pt>
                <c:pt idx="641">
                  <c:v>1480</c:v>
                </c:pt>
                <c:pt idx="642">
                  <c:v>1481</c:v>
                </c:pt>
                <c:pt idx="643">
                  <c:v>1482</c:v>
                </c:pt>
                <c:pt idx="644">
                  <c:v>1483</c:v>
                </c:pt>
                <c:pt idx="645">
                  <c:v>1484</c:v>
                </c:pt>
                <c:pt idx="646">
                  <c:v>1485</c:v>
                </c:pt>
                <c:pt idx="647">
                  <c:v>1486</c:v>
                </c:pt>
                <c:pt idx="648">
                  <c:v>1487</c:v>
                </c:pt>
                <c:pt idx="649">
                  <c:v>1488</c:v>
                </c:pt>
                <c:pt idx="650">
                  <c:v>1489</c:v>
                </c:pt>
                <c:pt idx="651">
                  <c:v>1490</c:v>
                </c:pt>
                <c:pt idx="652">
                  <c:v>1491</c:v>
                </c:pt>
                <c:pt idx="653">
                  <c:v>1492</c:v>
                </c:pt>
                <c:pt idx="654">
                  <c:v>1493</c:v>
                </c:pt>
                <c:pt idx="655">
                  <c:v>1494</c:v>
                </c:pt>
                <c:pt idx="656">
                  <c:v>1495</c:v>
                </c:pt>
                <c:pt idx="657">
                  <c:v>1496</c:v>
                </c:pt>
                <c:pt idx="658">
                  <c:v>1497</c:v>
                </c:pt>
                <c:pt idx="659">
                  <c:v>1498</c:v>
                </c:pt>
                <c:pt idx="660">
                  <c:v>1499</c:v>
                </c:pt>
                <c:pt idx="661">
                  <c:v>1500</c:v>
                </c:pt>
                <c:pt idx="662">
                  <c:v>1501</c:v>
                </c:pt>
                <c:pt idx="663">
                  <c:v>1502</c:v>
                </c:pt>
                <c:pt idx="664">
                  <c:v>1503</c:v>
                </c:pt>
                <c:pt idx="665">
                  <c:v>1504</c:v>
                </c:pt>
                <c:pt idx="666">
                  <c:v>1505</c:v>
                </c:pt>
                <c:pt idx="667">
                  <c:v>1506</c:v>
                </c:pt>
                <c:pt idx="668">
                  <c:v>1507</c:v>
                </c:pt>
                <c:pt idx="669">
                  <c:v>1508</c:v>
                </c:pt>
                <c:pt idx="670">
                  <c:v>1509</c:v>
                </c:pt>
                <c:pt idx="671">
                  <c:v>1510</c:v>
                </c:pt>
                <c:pt idx="672">
                  <c:v>1511</c:v>
                </c:pt>
                <c:pt idx="673">
                  <c:v>1512</c:v>
                </c:pt>
                <c:pt idx="674">
                  <c:v>1513</c:v>
                </c:pt>
                <c:pt idx="675">
                  <c:v>1514</c:v>
                </c:pt>
                <c:pt idx="676">
                  <c:v>1515</c:v>
                </c:pt>
                <c:pt idx="677">
                  <c:v>1516</c:v>
                </c:pt>
                <c:pt idx="678">
                  <c:v>1517</c:v>
                </c:pt>
                <c:pt idx="679">
                  <c:v>1518</c:v>
                </c:pt>
                <c:pt idx="680">
                  <c:v>1519</c:v>
                </c:pt>
                <c:pt idx="681">
                  <c:v>1520</c:v>
                </c:pt>
                <c:pt idx="682">
                  <c:v>1521</c:v>
                </c:pt>
                <c:pt idx="683">
                  <c:v>1522</c:v>
                </c:pt>
                <c:pt idx="684">
                  <c:v>1523</c:v>
                </c:pt>
                <c:pt idx="685">
                  <c:v>1524</c:v>
                </c:pt>
                <c:pt idx="686">
                  <c:v>1525</c:v>
                </c:pt>
                <c:pt idx="687">
                  <c:v>1526</c:v>
                </c:pt>
                <c:pt idx="688">
                  <c:v>1527</c:v>
                </c:pt>
                <c:pt idx="689">
                  <c:v>1528</c:v>
                </c:pt>
                <c:pt idx="690">
                  <c:v>1529</c:v>
                </c:pt>
                <c:pt idx="691">
                  <c:v>1530</c:v>
                </c:pt>
                <c:pt idx="692">
                  <c:v>1531</c:v>
                </c:pt>
                <c:pt idx="693">
                  <c:v>1532</c:v>
                </c:pt>
                <c:pt idx="694">
                  <c:v>1533</c:v>
                </c:pt>
                <c:pt idx="695">
                  <c:v>1534</c:v>
                </c:pt>
                <c:pt idx="696">
                  <c:v>1535</c:v>
                </c:pt>
                <c:pt idx="697">
                  <c:v>1536</c:v>
                </c:pt>
                <c:pt idx="698">
                  <c:v>1537</c:v>
                </c:pt>
                <c:pt idx="699">
                  <c:v>1538</c:v>
                </c:pt>
                <c:pt idx="700">
                  <c:v>1539</c:v>
                </c:pt>
                <c:pt idx="701">
                  <c:v>1540</c:v>
                </c:pt>
                <c:pt idx="702">
                  <c:v>1541</c:v>
                </c:pt>
                <c:pt idx="703">
                  <c:v>1542</c:v>
                </c:pt>
                <c:pt idx="704">
                  <c:v>1543</c:v>
                </c:pt>
                <c:pt idx="705">
                  <c:v>1544</c:v>
                </c:pt>
                <c:pt idx="706">
                  <c:v>1545</c:v>
                </c:pt>
                <c:pt idx="707">
                  <c:v>1546</c:v>
                </c:pt>
                <c:pt idx="708">
                  <c:v>1547</c:v>
                </c:pt>
                <c:pt idx="709">
                  <c:v>1548</c:v>
                </c:pt>
                <c:pt idx="710">
                  <c:v>1549</c:v>
                </c:pt>
                <c:pt idx="711">
                  <c:v>1550</c:v>
                </c:pt>
                <c:pt idx="712">
                  <c:v>1551</c:v>
                </c:pt>
                <c:pt idx="713">
                  <c:v>1552</c:v>
                </c:pt>
                <c:pt idx="714">
                  <c:v>1553</c:v>
                </c:pt>
                <c:pt idx="715">
                  <c:v>1554</c:v>
                </c:pt>
                <c:pt idx="716">
                  <c:v>1555</c:v>
                </c:pt>
                <c:pt idx="717">
                  <c:v>1556</c:v>
                </c:pt>
                <c:pt idx="718">
                  <c:v>1557</c:v>
                </c:pt>
                <c:pt idx="719">
                  <c:v>1558</c:v>
                </c:pt>
                <c:pt idx="720">
                  <c:v>1559</c:v>
                </c:pt>
                <c:pt idx="721">
                  <c:v>1560</c:v>
                </c:pt>
                <c:pt idx="722">
                  <c:v>1561</c:v>
                </c:pt>
                <c:pt idx="723">
                  <c:v>1562</c:v>
                </c:pt>
                <c:pt idx="724">
                  <c:v>1563</c:v>
                </c:pt>
                <c:pt idx="725">
                  <c:v>1564</c:v>
                </c:pt>
                <c:pt idx="726">
                  <c:v>1565</c:v>
                </c:pt>
                <c:pt idx="727">
                  <c:v>1566</c:v>
                </c:pt>
                <c:pt idx="728">
                  <c:v>1567</c:v>
                </c:pt>
                <c:pt idx="729">
                  <c:v>1568</c:v>
                </c:pt>
                <c:pt idx="730">
                  <c:v>1569</c:v>
                </c:pt>
                <c:pt idx="731">
                  <c:v>1570</c:v>
                </c:pt>
                <c:pt idx="732">
                  <c:v>1571</c:v>
                </c:pt>
                <c:pt idx="733">
                  <c:v>1572</c:v>
                </c:pt>
                <c:pt idx="734">
                  <c:v>1573</c:v>
                </c:pt>
                <c:pt idx="735">
                  <c:v>1574</c:v>
                </c:pt>
                <c:pt idx="736">
                  <c:v>1575</c:v>
                </c:pt>
                <c:pt idx="737">
                  <c:v>1576</c:v>
                </c:pt>
                <c:pt idx="738">
                  <c:v>1577</c:v>
                </c:pt>
                <c:pt idx="739">
                  <c:v>1578</c:v>
                </c:pt>
                <c:pt idx="740">
                  <c:v>1579</c:v>
                </c:pt>
                <c:pt idx="741">
                  <c:v>1580</c:v>
                </c:pt>
                <c:pt idx="742">
                  <c:v>1581</c:v>
                </c:pt>
                <c:pt idx="743">
                  <c:v>1582</c:v>
                </c:pt>
                <c:pt idx="744">
                  <c:v>1583</c:v>
                </c:pt>
                <c:pt idx="745">
                  <c:v>1584</c:v>
                </c:pt>
                <c:pt idx="746">
                  <c:v>1585</c:v>
                </c:pt>
                <c:pt idx="747">
                  <c:v>1586</c:v>
                </c:pt>
                <c:pt idx="748">
                  <c:v>1587</c:v>
                </c:pt>
                <c:pt idx="749">
                  <c:v>1588</c:v>
                </c:pt>
                <c:pt idx="750">
                  <c:v>1589</c:v>
                </c:pt>
                <c:pt idx="751">
                  <c:v>1590</c:v>
                </c:pt>
                <c:pt idx="752">
                  <c:v>1591</c:v>
                </c:pt>
                <c:pt idx="753">
                  <c:v>1592</c:v>
                </c:pt>
                <c:pt idx="754">
                  <c:v>1593</c:v>
                </c:pt>
                <c:pt idx="755">
                  <c:v>1594</c:v>
                </c:pt>
                <c:pt idx="756">
                  <c:v>1595</c:v>
                </c:pt>
                <c:pt idx="757">
                  <c:v>1596</c:v>
                </c:pt>
                <c:pt idx="758">
                  <c:v>1597</c:v>
                </c:pt>
                <c:pt idx="759">
                  <c:v>1598</c:v>
                </c:pt>
                <c:pt idx="760">
                  <c:v>1599</c:v>
                </c:pt>
                <c:pt idx="761">
                  <c:v>1600</c:v>
                </c:pt>
                <c:pt idx="762">
                  <c:v>1601</c:v>
                </c:pt>
                <c:pt idx="763">
                  <c:v>1602</c:v>
                </c:pt>
                <c:pt idx="764">
                  <c:v>1603</c:v>
                </c:pt>
                <c:pt idx="765">
                  <c:v>1604</c:v>
                </c:pt>
                <c:pt idx="766">
                  <c:v>1605</c:v>
                </c:pt>
                <c:pt idx="767">
                  <c:v>1606</c:v>
                </c:pt>
                <c:pt idx="768">
                  <c:v>1607</c:v>
                </c:pt>
                <c:pt idx="769">
                  <c:v>1608</c:v>
                </c:pt>
                <c:pt idx="770">
                  <c:v>1609</c:v>
                </c:pt>
                <c:pt idx="771">
                  <c:v>1610</c:v>
                </c:pt>
                <c:pt idx="772">
                  <c:v>1611</c:v>
                </c:pt>
                <c:pt idx="773">
                  <c:v>1612</c:v>
                </c:pt>
                <c:pt idx="774">
                  <c:v>1613</c:v>
                </c:pt>
                <c:pt idx="775">
                  <c:v>1614</c:v>
                </c:pt>
                <c:pt idx="776">
                  <c:v>1615</c:v>
                </c:pt>
                <c:pt idx="777">
                  <c:v>1616</c:v>
                </c:pt>
                <c:pt idx="778">
                  <c:v>1617</c:v>
                </c:pt>
                <c:pt idx="779">
                  <c:v>1618</c:v>
                </c:pt>
                <c:pt idx="780">
                  <c:v>1619</c:v>
                </c:pt>
                <c:pt idx="781">
                  <c:v>1620</c:v>
                </c:pt>
                <c:pt idx="782">
                  <c:v>1621</c:v>
                </c:pt>
                <c:pt idx="783">
                  <c:v>1622</c:v>
                </c:pt>
                <c:pt idx="784">
                  <c:v>1623</c:v>
                </c:pt>
                <c:pt idx="785">
                  <c:v>1624</c:v>
                </c:pt>
                <c:pt idx="786">
                  <c:v>1625</c:v>
                </c:pt>
                <c:pt idx="787">
                  <c:v>1626</c:v>
                </c:pt>
                <c:pt idx="788">
                  <c:v>1627</c:v>
                </c:pt>
                <c:pt idx="789">
                  <c:v>1628</c:v>
                </c:pt>
                <c:pt idx="790">
                  <c:v>1629</c:v>
                </c:pt>
                <c:pt idx="791">
                  <c:v>1630</c:v>
                </c:pt>
                <c:pt idx="792">
                  <c:v>1631</c:v>
                </c:pt>
                <c:pt idx="793">
                  <c:v>1632</c:v>
                </c:pt>
                <c:pt idx="794">
                  <c:v>1633</c:v>
                </c:pt>
                <c:pt idx="795">
                  <c:v>1634</c:v>
                </c:pt>
                <c:pt idx="796">
                  <c:v>1635</c:v>
                </c:pt>
                <c:pt idx="797">
                  <c:v>1636</c:v>
                </c:pt>
                <c:pt idx="798">
                  <c:v>1637</c:v>
                </c:pt>
                <c:pt idx="799">
                  <c:v>1638</c:v>
                </c:pt>
                <c:pt idx="800">
                  <c:v>1639</c:v>
                </c:pt>
                <c:pt idx="801">
                  <c:v>1640</c:v>
                </c:pt>
                <c:pt idx="802">
                  <c:v>1641</c:v>
                </c:pt>
                <c:pt idx="803">
                  <c:v>1642</c:v>
                </c:pt>
                <c:pt idx="804">
                  <c:v>1643</c:v>
                </c:pt>
                <c:pt idx="805">
                  <c:v>1644</c:v>
                </c:pt>
                <c:pt idx="806">
                  <c:v>1645</c:v>
                </c:pt>
                <c:pt idx="807">
                  <c:v>1646</c:v>
                </c:pt>
                <c:pt idx="808">
                  <c:v>1647</c:v>
                </c:pt>
                <c:pt idx="809">
                  <c:v>1648</c:v>
                </c:pt>
                <c:pt idx="810">
                  <c:v>1649</c:v>
                </c:pt>
                <c:pt idx="811">
                  <c:v>1650</c:v>
                </c:pt>
                <c:pt idx="812">
                  <c:v>1651</c:v>
                </c:pt>
                <c:pt idx="813">
                  <c:v>1652</c:v>
                </c:pt>
                <c:pt idx="814">
                  <c:v>1653</c:v>
                </c:pt>
                <c:pt idx="815">
                  <c:v>1654</c:v>
                </c:pt>
                <c:pt idx="816">
                  <c:v>1655</c:v>
                </c:pt>
                <c:pt idx="817">
                  <c:v>1656</c:v>
                </c:pt>
                <c:pt idx="818">
                  <c:v>1657</c:v>
                </c:pt>
                <c:pt idx="819">
                  <c:v>1658</c:v>
                </c:pt>
                <c:pt idx="820">
                  <c:v>1659</c:v>
                </c:pt>
                <c:pt idx="821">
                  <c:v>1660</c:v>
                </c:pt>
                <c:pt idx="822">
                  <c:v>1661</c:v>
                </c:pt>
                <c:pt idx="823">
                  <c:v>1662</c:v>
                </c:pt>
                <c:pt idx="824">
                  <c:v>1663</c:v>
                </c:pt>
                <c:pt idx="825">
                  <c:v>1664</c:v>
                </c:pt>
                <c:pt idx="826">
                  <c:v>1665</c:v>
                </c:pt>
                <c:pt idx="827">
                  <c:v>1666</c:v>
                </c:pt>
                <c:pt idx="828">
                  <c:v>1667</c:v>
                </c:pt>
                <c:pt idx="829">
                  <c:v>1668</c:v>
                </c:pt>
                <c:pt idx="830">
                  <c:v>1669</c:v>
                </c:pt>
                <c:pt idx="831">
                  <c:v>1670</c:v>
                </c:pt>
                <c:pt idx="832">
                  <c:v>1671</c:v>
                </c:pt>
                <c:pt idx="833">
                  <c:v>1672</c:v>
                </c:pt>
                <c:pt idx="834">
                  <c:v>1673</c:v>
                </c:pt>
                <c:pt idx="835">
                  <c:v>1674</c:v>
                </c:pt>
                <c:pt idx="836">
                  <c:v>1675</c:v>
                </c:pt>
                <c:pt idx="837">
                  <c:v>1676</c:v>
                </c:pt>
                <c:pt idx="838">
                  <c:v>1677</c:v>
                </c:pt>
                <c:pt idx="839">
                  <c:v>1678</c:v>
                </c:pt>
                <c:pt idx="840">
                  <c:v>1679</c:v>
                </c:pt>
                <c:pt idx="841">
                  <c:v>1680</c:v>
                </c:pt>
                <c:pt idx="842">
                  <c:v>1681</c:v>
                </c:pt>
                <c:pt idx="843">
                  <c:v>1682</c:v>
                </c:pt>
                <c:pt idx="844">
                  <c:v>1683</c:v>
                </c:pt>
                <c:pt idx="845">
                  <c:v>1684</c:v>
                </c:pt>
                <c:pt idx="846">
                  <c:v>1685</c:v>
                </c:pt>
                <c:pt idx="847">
                  <c:v>1686</c:v>
                </c:pt>
                <c:pt idx="848">
                  <c:v>1687</c:v>
                </c:pt>
                <c:pt idx="849">
                  <c:v>1688</c:v>
                </c:pt>
                <c:pt idx="850">
                  <c:v>1689</c:v>
                </c:pt>
                <c:pt idx="851">
                  <c:v>1690</c:v>
                </c:pt>
                <c:pt idx="852">
                  <c:v>1691</c:v>
                </c:pt>
                <c:pt idx="853">
                  <c:v>1692</c:v>
                </c:pt>
                <c:pt idx="854">
                  <c:v>1693</c:v>
                </c:pt>
                <c:pt idx="855">
                  <c:v>1694</c:v>
                </c:pt>
                <c:pt idx="856">
                  <c:v>1695</c:v>
                </c:pt>
                <c:pt idx="857">
                  <c:v>1696</c:v>
                </c:pt>
                <c:pt idx="858">
                  <c:v>1697</c:v>
                </c:pt>
                <c:pt idx="859">
                  <c:v>1698</c:v>
                </c:pt>
                <c:pt idx="860">
                  <c:v>1699</c:v>
                </c:pt>
                <c:pt idx="861">
                  <c:v>1700</c:v>
                </c:pt>
                <c:pt idx="862">
                  <c:v>1701</c:v>
                </c:pt>
                <c:pt idx="863">
                  <c:v>1702</c:v>
                </c:pt>
                <c:pt idx="864">
                  <c:v>1703</c:v>
                </c:pt>
                <c:pt idx="865">
                  <c:v>1704</c:v>
                </c:pt>
                <c:pt idx="866">
                  <c:v>1705</c:v>
                </c:pt>
                <c:pt idx="867">
                  <c:v>1706</c:v>
                </c:pt>
                <c:pt idx="868">
                  <c:v>1707</c:v>
                </c:pt>
                <c:pt idx="869">
                  <c:v>1708</c:v>
                </c:pt>
                <c:pt idx="870">
                  <c:v>1709</c:v>
                </c:pt>
                <c:pt idx="871">
                  <c:v>1710</c:v>
                </c:pt>
                <c:pt idx="872">
                  <c:v>1711</c:v>
                </c:pt>
                <c:pt idx="873">
                  <c:v>1712</c:v>
                </c:pt>
                <c:pt idx="874">
                  <c:v>1713</c:v>
                </c:pt>
                <c:pt idx="875">
                  <c:v>1714</c:v>
                </c:pt>
                <c:pt idx="876">
                  <c:v>1715</c:v>
                </c:pt>
                <c:pt idx="877">
                  <c:v>1716</c:v>
                </c:pt>
                <c:pt idx="878">
                  <c:v>1717</c:v>
                </c:pt>
                <c:pt idx="879">
                  <c:v>1718</c:v>
                </c:pt>
                <c:pt idx="880">
                  <c:v>1719</c:v>
                </c:pt>
                <c:pt idx="881">
                  <c:v>1720</c:v>
                </c:pt>
                <c:pt idx="882">
                  <c:v>1721</c:v>
                </c:pt>
                <c:pt idx="883">
                  <c:v>1722</c:v>
                </c:pt>
                <c:pt idx="884">
                  <c:v>1723</c:v>
                </c:pt>
                <c:pt idx="885">
                  <c:v>1724</c:v>
                </c:pt>
                <c:pt idx="886">
                  <c:v>1725</c:v>
                </c:pt>
                <c:pt idx="887">
                  <c:v>1726</c:v>
                </c:pt>
                <c:pt idx="888">
                  <c:v>1727</c:v>
                </c:pt>
                <c:pt idx="889">
                  <c:v>1728</c:v>
                </c:pt>
                <c:pt idx="890">
                  <c:v>1729</c:v>
                </c:pt>
                <c:pt idx="891">
                  <c:v>1730</c:v>
                </c:pt>
                <c:pt idx="892">
                  <c:v>1731</c:v>
                </c:pt>
                <c:pt idx="893">
                  <c:v>1732</c:v>
                </c:pt>
                <c:pt idx="894">
                  <c:v>1733</c:v>
                </c:pt>
                <c:pt idx="895">
                  <c:v>1734</c:v>
                </c:pt>
                <c:pt idx="896">
                  <c:v>1735</c:v>
                </c:pt>
                <c:pt idx="897">
                  <c:v>1736</c:v>
                </c:pt>
                <c:pt idx="898">
                  <c:v>1737</c:v>
                </c:pt>
                <c:pt idx="899">
                  <c:v>1738</c:v>
                </c:pt>
                <c:pt idx="900">
                  <c:v>1739</c:v>
                </c:pt>
                <c:pt idx="901">
                  <c:v>1740</c:v>
                </c:pt>
                <c:pt idx="902">
                  <c:v>1741</c:v>
                </c:pt>
                <c:pt idx="903">
                  <c:v>1742</c:v>
                </c:pt>
                <c:pt idx="904">
                  <c:v>1743</c:v>
                </c:pt>
                <c:pt idx="905">
                  <c:v>1744</c:v>
                </c:pt>
                <c:pt idx="906">
                  <c:v>1745</c:v>
                </c:pt>
                <c:pt idx="907">
                  <c:v>1746</c:v>
                </c:pt>
                <c:pt idx="908">
                  <c:v>1747</c:v>
                </c:pt>
                <c:pt idx="909">
                  <c:v>1748</c:v>
                </c:pt>
                <c:pt idx="910">
                  <c:v>1749</c:v>
                </c:pt>
                <c:pt idx="911">
                  <c:v>1750</c:v>
                </c:pt>
                <c:pt idx="912">
                  <c:v>1751</c:v>
                </c:pt>
                <c:pt idx="913">
                  <c:v>1752</c:v>
                </c:pt>
                <c:pt idx="914">
                  <c:v>1753</c:v>
                </c:pt>
                <c:pt idx="915">
                  <c:v>1754</c:v>
                </c:pt>
                <c:pt idx="916">
                  <c:v>1755</c:v>
                </c:pt>
                <c:pt idx="917">
                  <c:v>1756</c:v>
                </c:pt>
                <c:pt idx="918">
                  <c:v>1757</c:v>
                </c:pt>
                <c:pt idx="919">
                  <c:v>1758</c:v>
                </c:pt>
                <c:pt idx="920">
                  <c:v>1759</c:v>
                </c:pt>
                <c:pt idx="921">
                  <c:v>1760</c:v>
                </c:pt>
                <c:pt idx="922">
                  <c:v>1761</c:v>
                </c:pt>
                <c:pt idx="923">
                  <c:v>1762</c:v>
                </c:pt>
                <c:pt idx="924">
                  <c:v>1763</c:v>
                </c:pt>
                <c:pt idx="925">
                  <c:v>1764</c:v>
                </c:pt>
                <c:pt idx="926">
                  <c:v>1765</c:v>
                </c:pt>
                <c:pt idx="927">
                  <c:v>1766</c:v>
                </c:pt>
                <c:pt idx="928">
                  <c:v>1767</c:v>
                </c:pt>
                <c:pt idx="929">
                  <c:v>1768</c:v>
                </c:pt>
                <c:pt idx="930">
                  <c:v>1769</c:v>
                </c:pt>
                <c:pt idx="931">
                  <c:v>1770</c:v>
                </c:pt>
                <c:pt idx="932">
                  <c:v>1771</c:v>
                </c:pt>
                <c:pt idx="933">
                  <c:v>1772</c:v>
                </c:pt>
                <c:pt idx="934">
                  <c:v>1773</c:v>
                </c:pt>
                <c:pt idx="935">
                  <c:v>1774</c:v>
                </c:pt>
                <c:pt idx="936">
                  <c:v>1775</c:v>
                </c:pt>
                <c:pt idx="937">
                  <c:v>1776</c:v>
                </c:pt>
                <c:pt idx="938">
                  <c:v>1777</c:v>
                </c:pt>
                <c:pt idx="939">
                  <c:v>1778</c:v>
                </c:pt>
                <c:pt idx="940">
                  <c:v>1779</c:v>
                </c:pt>
                <c:pt idx="941">
                  <c:v>1780</c:v>
                </c:pt>
                <c:pt idx="942">
                  <c:v>1781</c:v>
                </c:pt>
                <c:pt idx="943">
                  <c:v>1782</c:v>
                </c:pt>
                <c:pt idx="944">
                  <c:v>1783</c:v>
                </c:pt>
                <c:pt idx="945">
                  <c:v>1784</c:v>
                </c:pt>
                <c:pt idx="946">
                  <c:v>1785</c:v>
                </c:pt>
                <c:pt idx="947">
                  <c:v>1786</c:v>
                </c:pt>
                <c:pt idx="948">
                  <c:v>1787</c:v>
                </c:pt>
                <c:pt idx="949">
                  <c:v>1788</c:v>
                </c:pt>
                <c:pt idx="950">
                  <c:v>1789</c:v>
                </c:pt>
                <c:pt idx="951">
                  <c:v>1790</c:v>
                </c:pt>
                <c:pt idx="952">
                  <c:v>1791</c:v>
                </c:pt>
                <c:pt idx="953">
                  <c:v>1792</c:v>
                </c:pt>
                <c:pt idx="954">
                  <c:v>1793</c:v>
                </c:pt>
                <c:pt idx="955">
                  <c:v>1794</c:v>
                </c:pt>
                <c:pt idx="956">
                  <c:v>1795</c:v>
                </c:pt>
                <c:pt idx="957">
                  <c:v>1796</c:v>
                </c:pt>
                <c:pt idx="958">
                  <c:v>1797</c:v>
                </c:pt>
                <c:pt idx="959">
                  <c:v>1798</c:v>
                </c:pt>
                <c:pt idx="960">
                  <c:v>1799</c:v>
                </c:pt>
                <c:pt idx="961">
                  <c:v>1800</c:v>
                </c:pt>
                <c:pt idx="962">
                  <c:v>1801</c:v>
                </c:pt>
                <c:pt idx="963">
                  <c:v>1802</c:v>
                </c:pt>
                <c:pt idx="964">
                  <c:v>1803</c:v>
                </c:pt>
                <c:pt idx="965">
                  <c:v>1804</c:v>
                </c:pt>
                <c:pt idx="966">
                  <c:v>1805</c:v>
                </c:pt>
                <c:pt idx="967">
                  <c:v>1806</c:v>
                </c:pt>
                <c:pt idx="968">
                  <c:v>1807</c:v>
                </c:pt>
                <c:pt idx="969">
                  <c:v>1808</c:v>
                </c:pt>
                <c:pt idx="970">
                  <c:v>1809</c:v>
                </c:pt>
              </c:numCache>
            </c:numRef>
          </c:xVal>
          <c:yVal>
            <c:numRef>
              <c:f>'[24.5.2013 gilad.xlsx]גיליון1'!$O$2:$O$4363</c:f>
              <c:numCache>
                <c:formatCode>General</c:formatCode>
                <c:ptCount val="4362"/>
                <c:pt idx="0">
                  <c:v>7.9989999999999997</c:v>
                </c:pt>
                <c:pt idx="1">
                  <c:v>7.73</c:v>
                </c:pt>
                <c:pt idx="2">
                  <c:v>7.8769999999999998</c:v>
                </c:pt>
                <c:pt idx="3">
                  <c:v>7.9009999999999998</c:v>
                </c:pt>
                <c:pt idx="4">
                  <c:v>8.2200000000000006</c:v>
                </c:pt>
                <c:pt idx="5">
                  <c:v>0</c:v>
                </c:pt>
                <c:pt idx="6">
                  <c:v>4.2869999999999999</c:v>
                </c:pt>
                <c:pt idx="7">
                  <c:v>4.508</c:v>
                </c:pt>
                <c:pt idx="8">
                  <c:v>4.5199999999999996</c:v>
                </c:pt>
                <c:pt idx="9">
                  <c:v>4.3860000000000001</c:v>
                </c:pt>
                <c:pt idx="10">
                  <c:v>4.484</c:v>
                </c:pt>
                <c:pt idx="11">
                  <c:v>4.508</c:v>
                </c:pt>
                <c:pt idx="12">
                  <c:v>4.4960000000000004</c:v>
                </c:pt>
                <c:pt idx="13">
                  <c:v>4.484</c:v>
                </c:pt>
                <c:pt idx="14">
                  <c:v>4.4710000000000063</c:v>
                </c:pt>
                <c:pt idx="15">
                  <c:v>4.4470000000000001</c:v>
                </c:pt>
                <c:pt idx="16">
                  <c:v>4.4219999999999997</c:v>
                </c:pt>
                <c:pt idx="17">
                  <c:v>4.4470000000000001</c:v>
                </c:pt>
                <c:pt idx="18">
                  <c:v>4.4219999999999997</c:v>
                </c:pt>
                <c:pt idx="19">
                  <c:v>4.4219999999999997</c:v>
                </c:pt>
                <c:pt idx="20">
                  <c:v>4.41</c:v>
                </c:pt>
                <c:pt idx="21">
                  <c:v>4.3860000000000001</c:v>
                </c:pt>
                <c:pt idx="22">
                  <c:v>4.3730000000000002</c:v>
                </c:pt>
                <c:pt idx="23">
                  <c:v>4.3609999999999944</c:v>
                </c:pt>
                <c:pt idx="24">
                  <c:v>4.3609999999999944</c:v>
                </c:pt>
                <c:pt idx="25">
                  <c:v>4.3490000000000002</c:v>
                </c:pt>
                <c:pt idx="26">
                  <c:v>4.3490000000000002</c:v>
                </c:pt>
                <c:pt idx="27">
                  <c:v>4.3490000000000002</c:v>
                </c:pt>
                <c:pt idx="28">
                  <c:v>4.3490000000000002</c:v>
                </c:pt>
                <c:pt idx="29">
                  <c:v>4.3490000000000002</c:v>
                </c:pt>
                <c:pt idx="30">
                  <c:v>4.3490000000000002</c:v>
                </c:pt>
                <c:pt idx="31">
                  <c:v>4.3369999999999997</c:v>
                </c:pt>
                <c:pt idx="32">
                  <c:v>4.3369999999999997</c:v>
                </c:pt>
                <c:pt idx="33">
                  <c:v>4.3239999999999945</c:v>
                </c:pt>
                <c:pt idx="34">
                  <c:v>4.3239999999999945</c:v>
                </c:pt>
                <c:pt idx="35">
                  <c:v>4.3239999999999945</c:v>
                </c:pt>
                <c:pt idx="36">
                  <c:v>4.3119999999999985</c:v>
                </c:pt>
                <c:pt idx="37">
                  <c:v>4.3</c:v>
                </c:pt>
                <c:pt idx="38">
                  <c:v>4.3</c:v>
                </c:pt>
                <c:pt idx="39">
                  <c:v>4.3239999999999945</c:v>
                </c:pt>
                <c:pt idx="40">
                  <c:v>4.3</c:v>
                </c:pt>
                <c:pt idx="41">
                  <c:v>4.2869999999999999</c:v>
                </c:pt>
                <c:pt idx="42">
                  <c:v>4.3</c:v>
                </c:pt>
                <c:pt idx="43">
                  <c:v>4.3</c:v>
                </c:pt>
                <c:pt idx="44">
                  <c:v>4.3</c:v>
                </c:pt>
                <c:pt idx="45">
                  <c:v>4.2869999999999999</c:v>
                </c:pt>
                <c:pt idx="46">
                  <c:v>4.2869999999999999</c:v>
                </c:pt>
                <c:pt idx="47">
                  <c:v>4.3</c:v>
                </c:pt>
                <c:pt idx="48">
                  <c:v>4.2869999999999999</c:v>
                </c:pt>
                <c:pt idx="49">
                  <c:v>4.3609999999999944</c:v>
                </c:pt>
                <c:pt idx="50">
                  <c:v>4.3860000000000001</c:v>
                </c:pt>
                <c:pt idx="51">
                  <c:v>4.4219999999999997</c:v>
                </c:pt>
                <c:pt idx="52">
                  <c:v>4.3369999999999997</c:v>
                </c:pt>
                <c:pt idx="53">
                  <c:v>4.4589999999999996</c:v>
                </c:pt>
                <c:pt idx="54">
                  <c:v>4.4710000000000063</c:v>
                </c:pt>
                <c:pt idx="55">
                  <c:v>4.4710000000000063</c:v>
                </c:pt>
                <c:pt idx="56">
                  <c:v>4.484</c:v>
                </c:pt>
                <c:pt idx="57">
                  <c:v>4.4960000000000004</c:v>
                </c:pt>
                <c:pt idx="58">
                  <c:v>4.4960000000000004</c:v>
                </c:pt>
                <c:pt idx="59">
                  <c:v>4.4960000000000004</c:v>
                </c:pt>
                <c:pt idx="60">
                  <c:v>4.4960000000000004</c:v>
                </c:pt>
                <c:pt idx="61">
                  <c:v>4.484</c:v>
                </c:pt>
                <c:pt idx="62">
                  <c:v>4.4710000000000063</c:v>
                </c:pt>
                <c:pt idx="63">
                  <c:v>4.4589999999999996</c:v>
                </c:pt>
                <c:pt idx="64">
                  <c:v>4.4340000000000002</c:v>
                </c:pt>
                <c:pt idx="65">
                  <c:v>4.4219999999999997</c:v>
                </c:pt>
                <c:pt idx="66">
                  <c:v>-1.2E-2</c:v>
                </c:pt>
                <c:pt idx="67">
                  <c:v>0</c:v>
                </c:pt>
                <c:pt idx="68">
                  <c:v>-1.2E-2</c:v>
                </c:pt>
                <c:pt idx="69">
                  <c:v>-1.2E-2</c:v>
                </c:pt>
                <c:pt idx="70">
                  <c:v>-1.2E-2</c:v>
                </c:pt>
                <c:pt idx="71">
                  <c:v>-1.2E-2</c:v>
                </c:pt>
                <c:pt idx="72">
                  <c:v>-1.2E-2</c:v>
                </c:pt>
                <c:pt idx="73">
                  <c:v>0</c:v>
                </c:pt>
                <c:pt idx="74">
                  <c:v>-1.2E-2</c:v>
                </c:pt>
                <c:pt idx="75">
                  <c:v>-1.2E-2</c:v>
                </c:pt>
                <c:pt idx="76">
                  <c:v>-1.2E-2</c:v>
                </c:pt>
                <c:pt idx="77">
                  <c:v>-1.2E-2</c:v>
                </c:pt>
                <c:pt idx="78">
                  <c:v>-1.2E-2</c:v>
                </c:pt>
                <c:pt idx="79">
                  <c:v>-1.2E-2</c:v>
                </c:pt>
                <c:pt idx="80">
                  <c:v>-1.2E-2</c:v>
                </c:pt>
                <c:pt idx="81">
                  <c:v>-1.2E-2</c:v>
                </c:pt>
                <c:pt idx="82">
                  <c:v>-1.2E-2</c:v>
                </c:pt>
                <c:pt idx="83">
                  <c:v>0</c:v>
                </c:pt>
                <c:pt idx="84">
                  <c:v>-1.2E-2</c:v>
                </c:pt>
                <c:pt idx="85">
                  <c:v>-1.2E-2</c:v>
                </c:pt>
                <c:pt idx="86">
                  <c:v>-1.2E-2</c:v>
                </c:pt>
                <c:pt idx="87">
                  <c:v>0</c:v>
                </c:pt>
                <c:pt idx="88">
                  <c:v>-1.2E-2</c:v>
                </c:pt>
                <c:pt idx="89">
                  <c:v>-1.2E-2</c:v>
                </c:pt>
                <c:pt idx="90">
                  <c:v>-1.2E-2</c:v>
                </c:pt>
                <c:pt idx="91">
                  <c:v>-1.2E-2</c:v>
                </c:pt>
                <c:pt idx="92">
                  <c:v>-1.2E-2</c:v>
                </c:pt>
                <c:pt idx="93">
                  <c:v>-1.2E-2</c:v>
                </c:pt>
                <c:pt idx="94">
                  <c:v>-1.2E-2</c:v>
                </c:pt>
                <c:pt idx="95">
                  <c:v>0</c:v>
                </c:pt>
                <c:pt idx="96">
                  <c:v>0</c:v>
                </c:pt>
                <c:pt idx="97">
                  <c:v>0</c:v>
                </c:pt>
                <c:pt idx="98">
                  <c:v>-1.2E-2</c:v>
                </c:pt>
                <c:pt idx="99">
                  <c:v>-1.2E-2</c:v>
                </c:pt>
                <c:pt idx="100">
                  <c:v>-1.2E-2</c:v>
                </c:pt>
                <c:pt idx="101">
                  <c:v>0</c:v>
                </c:pt>
                <c:pt idx="102">
                  <c:v>-1.2E-2</c:v>
                </c:pt>
                <c:pt idx="103">
                  <c:v>0</c:v>
                </c:pt>
                <c:pt idx="104">
                  <c:v>-1.2E-2</c:v>
                </c:pt>
                <c:pt idx="105">
                  <c:v>-1.2E-2</c:v>
                </c:pt>
                <c:pt idx="106">
                  <c:v>-1.2E-2</c:v>
                </c:pt>
                <c:pt idx="107">
                  <c:v>-1.2E-2</c:v>
                </c:pt>
                <c:pt idx="108">
                  <c:v>0</c:v>
                </c:pt>
                <c:pt idx="109">
                  <c:v>0</c:v>
                </c:pt>
                <c:pt idx="110">
                  <c:v>0</c:v>
                </c:pt>
                <c:pt idx="111">
                  <c:v>0</c:v>
                </c:pt>
                <c:pt idx="112">
                  <c:v>-1.2E-2</c:v>
                </c:pt>
                <c:pt idx="113">
                  <c:v>-1.2E-2</c:v>
                </c:pt>
                <c:pt idx="114">
                  <c:v>-1.2E-2</c:v>
                </c:pt>
                <c:pt idx="115">
                  <c:v>0</c:v>
                </c:pt>
                <c:pt idx="116">
                  <c:v>0</c:v>
                </c:pt>
                <c:pt idx="117">
                  <c:v>-1.2E-2</c:v>
                </c:pt>
                <c:pt idx="118">
                  <c:v>0</c:v>
                </c:pt>
                <c:pt idx="119">
                  <c:v>-1.2E-2</c:v>
                </c:pt>
                <c:pt idx="120">
                  <c:v>-1.2E-2</c:v>
                </c:pt>
                <c:pt idx="121">
                  <c:v>-1.2E-2</c:v>
                </c:pt>
                <c:pt idx="122">
                  <c:v>-1.2E-2</c:v>
                </c:pt>
                <c:pt idx="123">
                  <c:v>0</c:v>
                </c:pt>
                <c:pt idx="124">
                  <c:v>-1.2E-2</c:v>
                </c:pt>
                <c:pt idx="125">
                  <c:v>0</c:v>
                </c:pt>
                <c:pt idx="126">
                  <c:v>0</c:v>
                </c:pt>
                <c:pt idx="127">
                  <c:v>0</c:v>
                </c:pt>
                <c:pt idx="128">
                  <c:v>0</c:v>
                </c:pt>
                <c:pt idx="129">
                  <c:v>0</c:v>
                </c:pt>
                <c:pt idx="130">
                  <c:v>-1.2E-2</c:v>
                </c:pt>
                <c:pt idx="131">
                  <c:v>-1.2E-2</c:v>
                </c:pt>
                <c:pt idx="132">
                  <c:v>0</c:v>
                </c:pt>
                <c:pt idx="133">
                  <c:v>0</c:v>
                </c:pt>
                <c:pt idx="134">
                  <c:v>0</c:v>
                </c:pt>
                <c:pt idx="135">
                  <c:v>-1.2E-2</c:v>
                </c:pt>
                <c:pt idx="136">
                  <c:v>0</c:v>
                </c:pt>
                <c:pt idx="137">
                  <c:v>-1.2E-2</c:v>
                </c:pt>
                <c:pt idx="138">
                  <c:v>0</c:v>
                </c:pt>
                <c:pt idx="139">
                  <c:v>-1.2E-2</c:v>
                </c:pt>
                <c:pt idx="140">
                  <c:v>0</c:v>
                </c:pt>
                <c:pt idx="141">
                  <c:v>0</c:v>
                </c:pt>
                <c:pt idx="142">
                  <c:v>0</c:v>
                </c:pt>
                <c:pt idx="143">
                  <c:v>-1.2E-2</c:v>
                </c:pt>
                <c:pt idx="144">
                  <c:v>0</c:v>
                </c:pt>
                <c:pt idx="145">
                  <c:v>0</c:v>
                </c:pt>
                <c:pt idx="146">
                  <c:v>0</c:v>
                </c:pt>
                <c:pt idx="147">
                  <c:v>0</c:v>
                </c:pt>
                <c:pt idx="148">
                  <c:v>0</c:v>
                </c:pt>
                <c:pt idx="149">
                  <c:v>0</c:v>
                </c:pt>
                <c:pt idx="150">
                  <c:v>-1.2E-2</c:v>
                </c:pt>
                <c:pt idx="151">
                  <c:v>-1.2E-2</c:v>
                </c:pt>
                <c:pt idx="152">
                  <c:v>-1.2E-2</c:v>
                </c:pt>
                <c:pt idx="153">
                  <c:v>0</c:v>
                </c:pt>
                <c:pt idx="154">
                  <c:v>-1.2E-2</c:v>
                </c:pt>
                <c:pt idx="155">
                  <c:v>0</c:v>
                </c:pt>
                <c:pt idx="156">
                  <c:v>-1.2E-2</c:v>
                </c:pt>
                <c:pt idx="157">
                  <c:v>0</c:v>
                </c:pt>
                <c:pt idx="158">
                  <c:v>0</c:v>
                </c:pt>
                <c:pt idx="159">
                  <c:v>0</c:v>
                </c:pt>
                <c:pt idx="160">
                  <c:v>-1.2E-2</c:v>
                </c:pt>
                <c:pt idx="161">
                  <c:v>0</c:v>
                </c:pt>
                <c:pt idx="162">
                  <c:v>0</c:v>
                </c:pt>
                <c:pt idx="163">
                  <c:v>-1.2E-2</c:v>
                </c:pt>
                <c:pt idx="164">
                  <c:v>0</c:v>
                </c:pt>
                <c:pt idx="165">
                  <c:v>-1.2E-2</c:v>
                </c:pt>
                <c:pt idx="166">
                  <c:v>0</c:v>
                </c:pt>
                <c:pt idx="167">
                  <c:v>0</c:v>
                </c:pt>
                <c:pt idx="168">
                  <c:v>0</c:v>
                </c:pt>
                <c:pt idx="169">
                  <c:v>-1.2E-2</c:v>
                </c:pt>
                <c:pt idx="170">
                  <c:v>0</c:v>
                </c:pt>
                <c:pt idx="171">
                  <c:v>0</c:v>
                </c:pt>
                <c:pt idx="172">
                  <c:v>0</c:v>
                </c:pt>
                <c:pt idx="173">
                  <c:v>0</c:v>
                </c:pt>
                <c:pt idx="174">
                  <c:v>0</c:v>
                </c:pt>
                <c:pt idx="175">
                  <c:v>0</c:v>
                </c:pt>
                <c:pt idx="176">
                  <c:v>0</c:v>
                </c:pt>
                <c:pt idx="177">
                  <c:v>0</c:v>
                </c:pt>
                <c:pt idx="178">
                  <c:v>0</c:v>
                </c:pt>
                <c:pt idx="179">
                  <c:v>-1.2E-2</c:v>
                </c:pt>
                <c:pt idx="180">
                  <c:v>-1.2E-2</c:v>
                </c:pt>
                <c:pt idx="181">
                  <c:v>0</c:v>
                </c:pt>
                <c:pt idx="182">
                  <c:v>-1.2E-2</c:v>
                </c:pt>
                <c:pt idx="183">
                  <c:v>-1.2E-2</c:v>
                </c:pt>
                <c:pt idx="184">
                  <c:v>0</c:v>
                </c:pt>
                <c:pt idx="185">
                  <c:v>-1.2E-2</c:v>
                </c:pt>
                <c:pt idx="186">
                  <c:v>0</c:v>
                </c:pt>
                <c:pt idx="187">
                  <c:v>0</c:v>
                </c:pt>
                <c:pt idx="188">
                  <c:v>0</c:v>
                </c:pt>
                <c:pt idx="189">
                  <c:v>0</c:v>
                </c:pt>
                <c:pt idx="190">
                  <c:v>0</c:v>
                </c:pt>
                <c:pt idx="191">
                  <c:v>-1.2E-2</c:v>
                </c:pt>
                <c:pt idx="192">
                  <c:v>-1.2E-2</c:v>
                </c:pt>
                <c:pt idx="193">
                  <c:v>-1.2E-2</c:v>
                </c:pt>
                <c:pt idx="194">
                  <c:v>-1.2E-2</c:v>
                </c:pt>
                <c:pt idx="195">
                  <c:v>0</c:v>
                </c:pt>
                <c:pt idx="196">
                  <c:v>0</c:v>
                </c:pt>
                <c:pt idx="197">
                  <c:v>-1.2E-2</c:v>
                </c:pt>
                <c:pt idx="198">
                  <c:v>-1.2E-2</c:v>
                </c:pt>
                <c:pt idx="199">
                  <c:v>0</c:v>
                </c:pt>
                <c:pt idx="200">
                  <c:v>-1.2E-2</c:v>
                </c:pt>
                <c:pt idx="201">
                  <c:v>0</c:v>
                </c:pt>
                <c:pt idx="202">
                  <c:v>0</c:v>
                </c:pt>
                <c:pt idx="203">
                  <c:v>0</c:v>
                </c:pt>
                <c:pt idx="204">
                  <c:v>0</c:v>
                </c:pt>
                <c:pt idx="205">
                  <c:v>0</c:v>
                </c:pt>
                <c:pt idx="206">
                  <c:v>0</c:v>
                </c:pt>
                <c:pt idx="207">
                  <c:v>0</c:v>
                </c:pt>
                <c:pt idx="208">
                  <c:v>0</c:v>
                </c:pt>
                <c:pt idx="209">
                  <c:v>0</c:v>
                </c:pt>
                <c:pt idx="210">
                  <c:v>0</c:v>
                </c:pt>
                <c:pt idx="211">
                  <c:v>0</c:v>
                </c:pt>
                <c:pt idx="212">
                  <c:v>0</c:v>
                </c:pt>
                <c:pt idx="213">
                  <c:v>-1.2E-2</c:v>
                </c:pt>
                <c:pt idx="214">
                  <c:v>0</c:v>
                </c:pt>
                <c:pt idx="215">
                  <c:v>0</c:v>
                </c:pt>
                <c:pt idx="216">
                  <c:v>0</c:v>
                </c:pt>
                <c:pt idx="217">
                  <c:v>-1.2E-2</c:v>
                </c:pt>
                <c:pt idx="218">
                  <c:v>0</c:v>
                </c:pt>
                <c:pt idx="219">
                  <c:v>-1.2E-2</c:v>
                </c:pt>
                <c:pt idx="220">
                  <c:v>0</c:v>
                </c:pt>
                <c:pt idx="221">
                  <c:v>-1.2E-2</c:v>
                </c:pt>
                <c:pt idx="222">
                  <c:v>0</c:v>
                </c:pt>
                <c:pt idx="223">
                  <c:v>0</c:v>
                </c:pt>
                <c:pt idx="224">
                  <c:v>-1.2E-2</c:v>
                </c:pt>
                <c:pt idx="225">
                  <c:v>-1.2E-2</c:v>
                </c:pt>
                <c:pt idx="226">
                  <c:v>0</c:v>
                </c:pt>
                <c:pt idx="227">
                  <c:v>0</c:v>
                </c:pt>
                <c:pt idx="228">
                  <c:v>0</c:v>
                </c:pt>
                <c:pt idx="229">
                  <c:v>0</c:v>
                </c:pt>
                <c:pt idx="230">
                  <c:v>-1.2E-2</c:v>
                </c:pt>
                <c:pt idx="231">
                  <c:v>0</c:v>
                </c:pt>
                <c:pt idx="232">
                  <c:v>-1.2E-2</c:v>
                </c:pt>
                <c:pt idx="233">
                  <c:v>-1.2E-2</c:v>
                </c:pt>
                <c:pt idx="234">
                  <c:v>-1.2E-2</c:v>
                </c:pt>
                <c:pt idx="235">
                  <c:v>0</c:v>
                </c:pt>
                <c:pt idx="236">
                  <c:v>0</c:v>
                </c:pt>
                <c:pt idx="237">
                  <c:v>0</c:v>
                </c:pt>
                <c:pt idx="238">
                  <c:v>0</c:v>
                </c:pt>
                <c:pt idx="239">
                  <c:v>0</c:v>
                </c:pt>
                <c:pt idx="240">
                  <c:v>0</c:v>
                </c:pt>
                <c:pt idx="241">
                  <c:v>0</c:v>
                </c:pt>
                <c:pt idx="242">
                  <c:v>0</c:v>
                </c:pt>
                <c:pt idx="243">
                  <c:v>0</c:v>
                </c:pt>
                <c:pt idx="244">
                  <c:v>0</c:v>
                </c:pt>
                <c:pt idx="245">
                  <c:v>-1.2E-2</c:v>
                </c:pt>
                <c:pt idx="246">
                  <c:v>0</c:v>
                </c:pt>
                <c:pt idx="247">
                  <c:v>0</c:v>
                </c:pt>
                <c:pt idx="248">
                  <c:v>0</c:v>
                </c:pt>
                <c:pt idx="249">
                  <c:v>-1.2E-2</c:v>
                </c:pt>
                <c:pt idx="250">
                  <c:v>0</c:v>
                </c:pt>
                <c:pt idx="251">
                  <c:v>-1.2E-2</c:v>
                </c:pt>
                <c:pt idx="252">
                  <c:v>-1.2E-2</c:v>
                </c:pt>
                <c:pt idx="253">
                  <c:v>0</c:v>
                </c:pt>
                <c:pt idx="254">
                  <c:v>0</c:v>
                </c:pt>
                <c:pt idx="255">
                  <c:v>0</c:v>
                </c:pt>
                <c:pt idx="256">
                  <c:v>-1.2E-2</c:v>
                </c:pt>
                <c:pt idx="257">
                  <c:v>0</c:v>
                </c:pt>
                <c:pt idx="258">
                  <c:v>0</c:v>
                </c:pt>
                <c:pt idx="259">
                  <c:v>0</c:v>
                </c:pt>
                <c:pt idx="260">
                  <c:v>0</c:v>
                </c:pt>
                <c:pt idx="261">
                  <c:v>0</c:v>
                </c:pt>
                <c:pt idx="262">
                  <c:v>0</c:v>
                </c:pt>
                <c:pt idx="263">
                  <c:v>-1.2E-2</c:v>
                </c:pt>
                <c:pt idx="264">
                  <c:v>0</c:v>
                </c:pt>
                <c:pt idx="265">
                  <c:v>-1.2E-2</c:v>
                </c:pt>
                <c:pt idx="266">
                  <c:v>0</c:v>
                </c:pt>
                <c:pt idx="267">
                  <c:v>0</c:v>
                </c:pt>
                <c:pt idx="268">
                  <c:v>-1.2E-2</c:v>
                </c:pt>
                <c:pt idx="269">
                  <c:v>-1.2E-2</c:v>
                </c:pt>
                <c:pt idx="270">
                  <c:v>-1.2E-2</c:v>
                </c:pt>
                <c:pt idx="271">
                  <c:v>-1.2E-2</c:v>
                </c:pt>
                <c:pt idx="272">
                  <c:v>0</c:v>
                </c:pt>
                <c:pt idx="273">
                  <c:v>0</c:v>
                </c:pt>
                <c:pt idx="274">
                  <c:v>0</c:v>
                </c:pt>
                <c:pt idx="275">
                  <c:v>0</c:v>
                </c:pt>
                <c:pt idx="276">
                  <c:v>0</c:v>
                </c:pt>
                <c:pt idx="277">
                  <c:v>-1.2E-2</c:v>
                </c:pt>
                <c:pt idx="278">
                  <c:v>-1.2E-2</c:v>
                </c:pt>
                <c:pt idx="279">
                  <c:v>-1.2E-2</c:v>
                </c:pt>
                <c:pt idx="280">
                  <c:v>-1.2E-2</c:v>
                </c:pt>
                <c:pt idx="281">
                  <c:v>0</c:v>
                </c:pt>
                <c:pt idx="282">
                  <c:v>0</c:v>
                </c:pt>
                <c:pt idx="283">
                  <c:v>0</c:v>
                </c:pt>
                <c:pt idx="284">
                  <c:v>-1.2E-2</c:v>
                </c:pt>
                <c:pt idx="285">
                  <c:v>0</c:v>
                </c:pt>
                <c:pt idx="286">
                  <c:v>0</c:v>
                </c:pt>
                <c:pt idx="287">
                  <c:v>-1.2E-2</c:v>
                </c:pt>
                <c:pt idx="288">
                  <c:v>0</c:v>
                </c:pt>
                <c:pt idx="289">
                  <c:v>0</c:v>
                </c:pt>
                <c:pt idx="290">
                  <c:v>0</c:v>
                </c:pt>
                <c:pt idx="291">
                  <c:v>0</c:v>
                </c:pt>
                <c:pt idx="292">
                  <c:v>0</c:v>
                </c:pt>
                <c:pt idx="293">
                  <c:v>0</c:v>
                </c:pt>
                <c:pt idx="294">
                  <c:v>0</c:v>
                </c:pt>
                <c:pt idx="295">
                  <c:v>-1.2E-2</c:v>
                </c:pt>
                <c:pt idx="296">
                  <c:v>0</c:v>
                </c:pt>
                <c:pt idx="297">
                  <c:v>0</c:v>
                </c:pt>
                <c:pt idx="298">
                  <c:v>0</c:v>
                </c:pt>
                <c:pt idx="299">
                  <c:v>-1.2E-2</c:v>
                </c:pt>
                <c:pt idx="300">
                  <c:v>-1.2E-2</c:v>
                </c:pt>
                <c:pt idx="301">
                  <c:v>-1.2E-2</c:v>
                </c:pt>
                <c:pt idx="302">
                  <c:v>-1.2E-2</c:v>
                </c:pt>
                <c:pt idx="303">
                  <c:v>0</c:v>
                </c:pt>
                <c:pt idx="304">
                  <c:v>0</c:v>
                </c:pt>
                <c:pt idx="305">
                  <c:v>-1.2E-2</c:v>
                </c:pt>
                <c:pt idx="306">
                  <c:v>-1.2E-2</c:v>
                </c:pt>
                <c:pt idx="307">
                  <c:v>0</c:v>
                </c:pt>
                <c:pt idx="308">
                  <c:v>-1.2E-2</c:v>
                </c:pt>
                <c:pt idx="309">
                  <c:v>-1.2E-2</c:v>
                </c:pt>
                <c:pt idx="310">
                  <c:v>-1.2E-2</c:v>
                </c:pt>
                <c:pt idx="311">
                  <c:v>-1.2E-2</c:v>
                </c:pt>
                <c:pt idx="312">
                  <c:v>-1.2E-2</c:v>
                </c:pt>
                <c:pt idx="313">
                  <c:v>0</c:v>
                </c:pt>
                <c:pt idx="314">
                  <c:v>-1.2E-2</c:v>
                </c:pt>
                <c:pt idx="315">
                  <c:v>-1.2E-2</c:v>
                </c:pt>
                <c:pt idx="316">
                  <c:v>0</c:v>
                </c:pt>
                <c:pt idx="317">
                  <c:v>0</c:v>
                </c:pt>
                <c:pt idx="318">
                  <c:v>-1.2E-2</c:v>
                </c:pt>
                <c:pt idx="319">
                  <c:v>0</c:v>
                </c:pt>
                <c:pt idx="320">
                  <c:v>-1.2E-2</c:v>
                </c:pt>
                <c:pt idx="321">
                  <c:v>-1.2E-2</c:v>
                </c:pt>
                <c:pt idx="322">
                  <c:v>0</c:v>
                </c:pt>
                <c:pt idx="323">
                  <c:v>0</c:v>
                </c:pt>
                <c:pt idx="324">
                  <c:v>0</c:v>
                </c:pt>
                <c:pt idx="325">
                  <c:v>0</c:v>
                </c:pt>
                <c:pt idx="326">
                  <c:v>0</c:v>
                </c:pt>
                <c:pt idx="327">
                  <c:v>0</c:v>
                </c:pt>
                <c:pt idx="328">
                  <c:v>0</c:v>
                </c:pt>
                <c:pt idx="329">
                  <c:v>0</c:v>
                </c:pt>
                <c:pt idx="330">
                  <c:v>0</c:v>
                </c:pt>
                <c:pt idx="331">
                  <c:v>-1.2E-2</c:v>
                </c:pt>
                <c:pt idx="332">
                  <c:v>0</c:v>
                </c:pt>
                <c:pt idx="333">
                  <c:v>-1.2E-2</c:v>
                </c:pt>
                <c:pt idx="334">
                  <c:v>0</c:v>
                </c:pt>
                <c:pt idx="335">
                  <c:v>0</c:v>
                </c:pt>
                <c:pt idx="336">
                  <c:v>0</c:v>
                </c:pt>
                <c:pt idx="337">
                  <c:v>0</c:v>
                </c:pt>
                <c:pt idx="338">
                  <c:v>-1.2E-2</c:v>
                </c:pt>
                <c:pt idx="339">
                  <c:v>0</c:v>
                </c:pt>
                <c:pt idx="340">
                  <c:v>-1.2E-2</c:v>
                </c:pt>
                <c:pt idx="341">
                  <c:v>0</c:v>
                </c:pt>
                <c:pt idx="342">
                  <c:v>0</c:v>
                </c:pt>
                <c:pt idx="343">
                  <c:v>-1.2E-2</c:v>
                </c:pt>
                <c:pt idx="344">
                  <c:v>-1.2E-2</c:v>
                </c:pt>
                <c:pt idx="345">
                  <c:v>0</c:v>
                </c:pt>
                <c:pt idx="346">
                  <c:v>0</c:v>
                </c:pt>
                <c:pt idx="347">
                  <c:v>-1.2E-2</c:v>
                </c:pt>
                <c:pt idx="348">
                  <c:v>-1.2E-2</c:v>
                </c:pt>
                <c:pt idx="349">
                  <c:v>0</c:v>
                </c:pt>
                <c:pt idx="350">
                  <c:v>-1.2E-2</c:v>
                </c:pt>
                <c:pt idx="351">
                  <c:v>-1.2E-2</c:v>
                </c:pt>
                <c:pt idx="352">
                  <c:v>-1.2E-2</c:v>
                </c:pt>
                <c:pt idx="353">
                  <c:v>0</c:v>
                </c:pt>
                <c:pt idx="354">
                  <c:v>0</c:v>
                </c:pt>
                <c:pt idx="355">
                  <c:v>-1.2E-2</c:v>
                </c:pt>
                <c:pt idx="356">
                  <c:v>0</c:v>
                </c:pt>
                <c:pt idx="357">
                  <c:v>-1.2E-2</c:v>
                </c:pt>
                <c:pt idx="358">
                  <c:v>-1.2E-2</c:v>
                </c:pt>
                <c:pt idx="359">
                  <c:v>0</c:v>
                </c:pt>
                <c:pt idx="360">
                  <c:v>0</c:v>
                </c:pt>
                <c:pt idx="361">
                  <c:v>-1.2E-2</c:v>
                </c:pt>
                <c:pt idx="362">
                  <c:v>0</c:v>
                </c:pt>
                <c:pt idx="363">
                  <c:v>-1.2E-2</c:v>
                </c:pt>
                <c:pt idx="364">
                  <c:v>0</c:v>
                </c:pt>
                <c:pt idx="365">
                  <c:v>1.7889999999999986</c:v>
                </c:pt>
                <c:pt idx="366">
                  <c:v>3.92</c:v>
                </c:pt>
                <c:pt idx="367">
                  <c:v>4.2869999999999999</c:v>
                </c:pt>
                <c:pt idx="368">
                  <c:v>4.3239999999999945</c:v>
                </c:pt>
                <c:pt idx="369">
                  <c:v>4.3119999999999985</c:v>
                </c:pt>
                <c:pt idx="370">
                  <c:v>4.2869999999999999</c:v>
                </c:pt>
                <c:pt idx="371">
                  <c:v>4.2869999999999999</c:v>
                </c:pt>
                <c:pt idx="372">
                  <c:v>4.2629999999999955</c:v>
                </c:pt>
                <c:pt idx="373">
                  <c:v>4.2510000000000003</c:v>
                </c:pt>
                <c:pt idx="374">
                  <c:v>4.2510000000000003</c:v>
                </c:pt>
                <c:pt idx="375">
                  <c:v>4.2510000000000003</c:v>
                </c:pt>
                <c:pt idx="376">
                  <c:v>4.2629999999999955</c:v>
                </c:pt>
                <c:pt idx="377">
                  <c:v>4.2629999999999955</c:v>
                </c:pt>
                <c:pt idx="378">
                  <c:v>4.2629999999999955</c:v>
                </c:pt>
                <c:pt idx="379">
                  <c:v>4.2629999999999955</c:v>
                </c:pt>
                <c:pt idx="380">
                  <c:v>4.2750000000000004</c:v>
                </c:pt>
                <c:pt idx="381">
                  <c:v>4.2750000000000004</c:v>
                </c:pt>
                <c:pt idx="382">
                  <c:v>4.2629999999999955</c:v>
                </c:pt>
                <c:pt idx="383">
                  <c:v>4.2629999999999955</c:v>
                </c:pt>
                <c:pt idx="384">
                  <c:v>4.202</c:v>
                </c:pt>
                <c:pt idx="385">
                  <c:v>4.202</c:v>
                </c:pt>
                <c:pt idx="386">
                  <c:v>4.2750000000000004</c:v>
                </c:pt>
                <c:pt idx="387">
                  <c:v>4.2389999999999999</c:v>
                </c:pt>
                <c:pt idx="388">
                  <c:v>4.2389999999999999</c:v>
                </c:pt>
                <c:pt idx="389">
                  <c:v>4.2510000000000003</c:v>
                </c:pt>
                <c:pt idx="390">
                  <c:v>4.2629999999999955</c:v>
                </c:pt>
                <c:pt idx="391">
                  <c:v>4.226</c:v>
                </c:pt>
                <c:pt idx="392">
                  <c:v>4.1769999999999996</c:v>
                </c:pt>
                <c:pt idx="393">
                  <c:v>4.141</c:v>
                </c:pt>
                <c:pt idx="394">
                  <c:v>4.0789999999999997</c:v>
                </c:pt>
                <c:pt idx="395">
                  <c:v>4.1279999999999921</c:v>
                </c:pt>
                <c:pt idx="396">
                  <c:v>4.141</c:v>
                </c:pt>
                <c:pt idx="397">
                  <c:v>4.164999999999992</c:v>
                </c:pt>
                <c:pt idx="398">
                  <c:v>4.1769999999999996</c:v>
                </c:pt>
                <c:pt idx="399">
                  <c:v>4.164999999999992</c:v>
                </c:pt>
                <c:pt idx="400">
                  <c:v>4.141</c:v>
                </c:pt>
                <c:pt idx="401">
                  <c:v>4.141</c:v>
                </c:pt>
                <c:pt idx="402">
                  <c:v>4.1529999999999943</c:v>
                </c:pt>
                <c:pt idx="403">
                  <c:v>4.226</c:v>
                </c:pt>
                <c:pt idx="404">
                  <c:v>4.2510000000000003</c:v>
                </c:pt>
                <c:pt idx="405">
                  <c:v>4.3119999999999985</c:v>
                </c:pt>
                <c:pt idx="406">
                  <c:v>4.3119999999999985</c:v>
                </c:pt>
                <c:pt idx="407">
                  <c:v>4.3119999999999985</c:v>
                </c:pt>
                <c:pt idx="408">
                  <c:v>4.3</c:v>
                </c:pt>
                <c:pt idx="409">
                  <c:v>4.3</c:v>
                </c:pt>
                <c:pt idx="410">
                  <c:v>4.2750000000000004</c:v>
                </c:pt>
                <c:pt idx="411">
                  <c:v>4.2869999999999999</c:v>
                </c:pt>
                <c:pt idx="412">
                  <c:v>4.141</c:v>
                </c:pt>
                <c:pt idx="413">
                  <c:v>4.2139999999999995</c:v>
                </c:pt>
                <c:pt idx="414">
                  <c:v>4.1529999999999943</c:v>
                </c:pt>
                <c:pt idx="415">
                  <c:v>4.164999999999992</c:v>
                </c:pt>
                <c:pt idx="416">
                  <c:v>4.1279999999999921</c:v>
                </c:pt>
                <c:pt idx="417">
                  <c:v>4.141</c:v>
                </c:pt>
                <c:pt idx="418">
                  <c:v>4.1279999999999921</c:v>
                </c:pt>
                <c:pt idx="419">
                  <c:v>4.1529999999999943</c:v>
                </c:pt>
                <c:pt idx="420">
                  <c:v>4.3860000000000001</c:v>
                </c:pt>
                <c:pt idx="421">
                  <c:v>4.41</c:v>
                </c:pt>
                <c:pt idx="422">
                  <c:v>4.1279999999999921</c:v>
                </c:pt>
                <c:pt idx="423">
                  <c:v>4.1039999999999965</c:v>
                </c:pt>
                <c:pt idx="424">
                  <c:v>-1.2E-2</c:v>
                </c:pt>
                <c:pt idx="425">
                  <c:v>0</c:v>
                </c:pt>
                <c:pt idx="426">
                  <c:v>8.11</c:v>
                </c:pt>
                <c:pt idx="427">
                  <c:v>8.3420000000000005</c:v>
                </c:pt>
                <c:pt idx="428">
                  <c:v>8.1830000000000016</c:v>
                </c:pt>
                <c:pt idx="429">
                  <c:v>8.1950000000000003</c:v>
                </c:pt>
                <c:pt idx="430">
                  <c:v>8.1830000000000016</c:v>
                </c:pt>
                <c:pt idx="431">
                  <c:v>8.1710000000000012</c:v>
                </c:pt>
                <c:pt idx="432">
                  <c:v>8.1710000000000012</c:v>
                </c:pt>
                <c:pt idx="433">
                  <c:v>8.1830000000000016</c:v>
                </c:pt>
                <c:pt idx="434">
                  <c:v>8.1830000000000016</c:v>
                </c:pt>
                <c:pt idx="435">
                  <c:v>8.1830000000000016</c:v>
                </c:pt>
                <c:pt idx="436">
                  <c:v>8.1950000000000003</c:v>
                </c:pt>
                <c:pt idx="437">
                  <c:v>8.2070000000000007</c:v>
                </c:pt>
                <c:pt idx="438">
                  <c:v>8.2070000000000007</c:v>
                </c:pt>
                <c:pt idx="439">
                  <c:v>8.2319999999999993</c:v>
                </c:pt>
                <c:pt idx="440">
                  <c:v>8.2319999999999993</c:v>
                </c:pt>
                <c:pt idx="441">
                  <c:v>8.2439999999999998</c:v>
                </c:pt>
                <c:pt idx="442">
                  <c:v>8.2570000000000014</c:v>
                </c:pt>
                <c:pt idx="443">
                  <c:v>8.2570000000000014</c:v>
                </c:pt>
                <c:pt idx="444">
                  <c:v>8.2690000000000001</c:v>
                </c:pt>
                <c:pt idx="445">
                  <c:v>8.2810000000000006</c:v>
                </c:pt>
                <c:pt idx="446">
                  <c:v>8.2810000000000006</c:v>
                </c:pt>
                <c:pt idx="447">
                  <c:v>8.293000000000001</c:v>
                </c:pt>
                <c:pt idx="448">
                  <c:v>8.3180000000000014</c:v>
                </c:pt>
                <c:pt idx="449">
                  <c:v>8.3180000000000014</c:v>
                </c:pt>
                <c:pt idx="450">
                  <c:v>8.33</c:v>
                </c:pt>
                <c:pt idx="451">
                  <c:v>8.3540000000000028</c:v>
                </c:pt>
                <c:pt idx="452">
                  <c:v>8.3670000000000027</c:v>
                </c:pt>
                <c:pt idx="453">
                  <c:v>8.4030000000000005</c:v>
                </c:pt>
                <c:pt idx="454">
                  <c:v>8.4280000000000008</c:v>
                </c:pt>
                <c:pt idx="455">
                  <c:v>8.4280000000000008</c:v>
                </c:pt>
                <c:pt idx="456">
                  <c:v>8.44</c:v>
                </c:pt>
                <c:pt idx="457">
                  <c:v>8.44</c:v>
                </c:pt>
                <c:pt idx="458">
                  <c:v>8.4650000000000123</c:v>
                </c:pt>
                <c:pt idx="459">
                  <c:v>8.4770000000000003</c:v>
                </c:pt>
                <c:pt idx="460">
                  <c:v>8.4770000000000003</c:v>
                </c:pt>
                <c:pt idx="461">
                  <c:v>8.5020000000000007</c:v>
                </c:pt>
                <c:pt idx="462">
                  <c:v>8.5140000000000011</c:v>
                </c:pt>
                <c:pt idx="463">
                  <c:v>8.5380000000000003</c:v>
                </c:pt>
                <c:pt idx="464">
                  <c:v>8.5380000000000003</c:v>
                </c:pt>
                <c:pt idx="465">
                  <c:v>8.5380000000000003</c:v>
                </c:pt>
                <c:pt idx="466">
                  <c:v>8.5260000000000016</c:v>
                </c:pt>
                <c:pt idx="467">
                  <c:v>8.5260000000000016</c:v>
                </c:pt>
                <c:pt idx="468">
                  <c:v>8.5260000000000016</c:v>
                </c:pt>
                <c:pt idx="469">
                  <c:v>8.5140000000000011</c:v>
                </c:pt>
                <c:pt idx="470">
                  <c:v>8.5140000000000011</c:v>
                </c:pt>
                <c:pt idx="471">
                  <c:v>8.5020000000000007</c:v>
                </c:pt>
                <c:pt idx="472">
                  <c:v>8.293000000000001</c:v>
                </c:pt>
                <c:pt idx="473">
                  <c:v>8.4770000000000003</c:v>
                </c:pt>
                <c:pt idx="474">
                  <c:v>8.4650000000000123</c:v>
                </c:pt>
                <c:pt idx="475">
                  <c:v>8.4650000000000123</c:v>
                </c:pt>
                <c:pt idx="476">
                  <c:v>8.4650000000000123</c:v>
                </c:pt>
                <c:pt idx="477">
                  <c:v>8.4650000000000123</c:v>
                </c:pt>
                <c:pt idx="478">
                  <c:v>8.4530000000000047</c:v>
                </c:pt>
                <c:pt idx="479">
                  <c:v>8.4530000000000047</c:v>
                </c:pt>
                <c:pt idx="480">
                  <c:v>8.44</c:v>
                </c:pt>
                <c:pt idx="481">
                  <c:v>8.44</c:v>
                </c:pt>
                <c:pt idx="482">
                  <c:v>8.4280000000000008</c:v>
                </c:pt>
                <c:pt idx="483">
                  <c:v>8.391</c:v>
                </c:pt>
                <c:pt idx="484">
                  <c:v>8.3420000000000005</c:v>
                </c:pt>
                <c:pt idx="485">
                  <c:v>8.293000000000001</c:v>
                </c:pt>
                <c:pt idx="486">
                  <c:v>8.2570000000000014</c:v>
                </c:pt>
                <c:pt idx="487">
                  <c:v>8.2439999999999998</c:v>
                </c:pt>
                <c:pt idx="488">
                  <c:v>8.2439999999999998</c:v>
                </c:pt>
                <c:pt idx="489">
                  <c:v>8.2200000000000006</c:v>
                </c:pt>
                <c:pt idx="490">
                  <c:v>8.2439999999999998</c:v>
                </c:pt>
                <c:pt idx="491">
                  <c:v>8.2439999999999998</c:v>
                </c:pt>
                <c:pt idx="492">
                  <c:v>8.2810000000000006</c:v>
                </c:pt>
                <c:pt idx="493">
                  <c:v>8.3540000000000028</c:v>
                </c:pt>
                <c:pt idx="494">
                  <c:v>8.391</c:v>
                </c:pt>
                <c:pt idx="495">
                  <c:v>8.4650000000000123</c:v>
                </c:pt>
                <c:pt idx="496">
                  <c:v>8.5260000000000016</c:v>
                </c:pt>
                <c:pt idx="497">
                  <c:v>8.5380000000000003</c:v>
                </c:pt>
                <c:pt idx="498">
                  <c:v>8.5260000000000016</c:v>
                </c:pt>
                <c:pt idx="499">
                  <c:v>8.4890000000000008</c:v>
                </c:pt>
                <c:pt idx="500">
                  <c:v>8.4280000000000008</c:v>
                </c:pt>
                <c:pt idx="501">
                  <c:v>8.3790000000000067</c:v>
                </c:pt>
                <c:pt idx="502">
                  <c:v>8.33</c:v>
                </c:pt>
                <c:pt idx="503">
                  <c:v>8.293000000000001</c:v>
                </c:pt>
                <c:pt idx="504">
                  <c:v>8.2690000000000001</c:v>
                </c:pt>
                <c:pt idx="505">
                  <c:v>8.2570000000000014</c:v>
                </c:pt>
                <c:pt idx="506">
                  <c:v>8.2439999999999998</c:v>
                </c:pt>
                <c:pt idx="507">
                  <c:v>8.2570000000000014</c:v>
                </c:pt>
                <c:pt idx="508">
                  <c:v>8.293000000000001</c:v>
                </c:pt>
                <c:pt idx="509">
                  <c:v>8.3420000000000005</c:v>
                </c:pt>
                <c:pt idx="510">
                  <c:v>8.4030000000000005</c:v>
                </c:pt>
                <c:pt idx="511">
                  <c:v>8.4770000000000003</c:v>
                </c:pt>
                <c:pt idx="512">
                  <c:v>8.5140000000000011</c:v>
                </c:pt>
                <c:pt idx="513">
                  <c:v>8.5380000000000003</c:v>
                </c:pt>
                <c:pt idx="514">
                  <c:v>8.5500000000000007</c:v>
                </c:pt>
                <c:pt idx="515">
                  <c:v>8.5500000000000007</c:v>
                </c:pt>
                <c:pt idx="516">
                  <c:v>8.5380000000000003</c:v>
                </c:pt>
                <c:pt idx="517">
                  <c:v>8.5140000000000011</c:v>
                </c:pt>
                <c:pt idx="518">
                  <c:v>8.5140000000000011</c:v>
                </c:pt>
                <c:pt idx="519">
                  <c:v>8.5020000000000007</c:v>
                </c:pt>
                <c:pt idx="520">
                  <c:v>8.4770000000000003</c:v>
                </c:pt>
                <c:pt idx="521">
                  <c:v>8.4650000000000123</c:v>
                </c:pt>
                <c:pt idx="522">
                  <c:v>8.44</c:v>
                </c:pt>
                <c:pt idx="523">
                  <c:v>8.4030000000000005</c:v>
                </c:pt>
                <c:pt idx="524">
                  <c:v>8.3790000000000067</c:v>
                </c:pt>
                <c:pt idx="525">
                  <c:v>8.3670000000000027</c:v>
                </c:pt>
                <c:pt idx="526">
                  <c:v>8.3540000000000028</c:v>
                </c:pt>
                <c:pt idx="527">
                  <c:v>8.33</c:v>
                </c:pt>
                <c:pt idx="528">
                  <c:v>8.33</c:v>
                </c:pt>
                <c:pt idx="529">
                  <c:v>8.3180000000000014</c:v>
                </c:pt>
                <c:pt idx="530">
                  <c:v>8.3180000000000014</c:v>
                </c:pt>
                <c:pt idx="531">
                  <c:v>8.3060000000000027</c:v>
                </c:pt>
                <c:pt idx="532">
                  <c:v>8.44</c:v>
                </c:pt>
                <c:pt idx="533">
                  <c:v>8.2810000000000006</c:v>
                </c:pt>
                <c:pt idx="534">
                  <c:v>8.2570000000000014</c:v>
                </c:pt>
                <c:pt idx="535">
                  <c:v>8.2439999999999998</c:v>
                </c:pt>
                <c:pt idx="536">
                  <c:v>8.2319999999999993</c:v>
                </c:pt>
                <c:pt idx="537">
                  <c:v>8.2319999999999993</c:v>
                </c:pt>
                <c:pt idx="538">
                  <c:v>8.2439999999999998</c:v>
                </c:pt>
                <c:pt idx="539">
                  <c:v>8.2570000000000014</c:v>
                </c:pt>
                <c:pt idx="540">
                  <c:v>8.2810000000000006</c:v>
                </c:pt>
                <c:pt idx="541">
                  <c:v>8.33</c:v>
                </c:pt>
                <c:pt idx="542">
                  <c:v>8.3670000000000027</c:v>
                </c:pt>
                <c:pt idx="543">
                  <c:v>8.4030000000000005</c:v>
                </c:pt>
                <c:pt idx="544">
                  <c:v>8.4160000000000004</c:v>
                </c:pt>
                <c:pt idx="545">
                  <c:v>8.44</c:v>
                </c:pt>
                <c:pt idx="546">
                  <c:v>8.44</c:v>
                </c:pt>
                <c:pt idx="547">
                  <c:v>8.44</c:v>
                </c:pt>
                <c:pt idx="548">
                  <c:v>8.4280000000000008</c:v>
                </c:pt>
                <c:pt idx="549">
                  <c:v>8.4280000000000008</c:v>
                </c:pt>
                <c:pt idx="550">
                  <c:v>8.3790000000000067</c:v>
                </c:pt>
                <c:pt idx="551">
                  <c:v>8.391</c:v>
                </c:pt>
                <c:pt idx="552">
                  <c:v>8.391</c:v>
                </c:pt>
                <c:pt idx="553">
                  <c:v>8.4030000000000005</c:v>
                </c:pt>
                <c:pt idx="554">
                  <c:v>8.4160000000000004</c:v>
                </c:pt>
                <c:pt idx="555">
                  <c:v>8.44</c:v>
                </c:pt>
                <c:pt idx="556">
                  <c:v>8.4530000000000047</c:v>
                </c:pt>
                <c:pt idx="557">
                  <c:v>8.4770000000000003</c:v>
                </c:pt>
                <c:pt idx="558">
                  <c:v>8.4890000000000008</c:v>
                </c:pt>
                <c:pt idx="559">
                  <c:v>8.4890000000000008</c:v>
                </c:pt>
                <c:pt idx="560">
                  <c:v>8.4770000000000003</c:v>
                </c:pt>
                <c:pt idx="561">
                  <c:v>8.4650000000000123</c:v>
                </c:pt>
                <c:pt idx="562">
                  <c:v>8.4650000000000123</c:v>
                </c:pt>
                <c:pt idx="563">
                  <c:v>8.4650000000000123</c:v>
                </c:pt>
                <c:pt idx="564">
                  <c:v>8.4530000000000047</c:v>
                </c:pt>
                <c:pt idx="565">
                  <c:v>8.4160000000000004</c:v>
                </c:pt>
                <c:pt idx="566">
                  <c:v>8.4030000000000005</c:v>
                </c:pt>
                <c:pt idx="567">
                  <c:v>8.391</c:v>
                </c:pt>
                <c:pt idx="568">
                  <c:v>8.33</c:v>
                </c:pt>
                <c:pt idx="569">
                  <c:v>8.33</c:v>
                </c:pt>
                <c:pt idx="570">
                  <c:v>8.2810000000000006</c:v>
                </c:pt>
                <c:pt idx="571">
                  <c:v>8.2690000000000001</c:v>
                </c:pt>
                <c:pt idx="572">
                  <c:v>8.1220000000000017</c:v>
                </c:pt>
                <c:pt idx="573">
                  <c:v>8.5140000000000011</c:v>
                </c:pt>
                <c:pt idx="574">
                  <c:v>8.5260000000000016</c:v>
                </c:pt>
                <c:pt idx="575">
                  <c:v>8.5140000000000011</c:v>
                </c:pt>
                <c:pt idx="576">
                  <c:v>8.5020000000000007</c:v>
                </c:pt>
                <c:pt idx="577">
                  <c:v>8.4890000000000008</c:v>
                </c:pt>
                <c:pt idx="578">
                  <c:v>8.4890000000000008</c:v>
                </c:pt>
                <c:pt idx="579">
                  <c:v>8.4890000000000008</c:v>
                </c:pt>
                <c:pt idx="580">
                  <c:v>8.4770000000000003</c:v>
                </c:pt>
                <c:pt idx="581">
                  <c:v>8.4770000000000003</c:v>
                </c:pt>
                <c:pt idx="582">
                  <c:v>8.4650000000000123</c:v>
                </c:pt>
                <c:pt idx="583">
                  <c:v>8.1590000000000007</c:v>
                </c:pt>
                <c:pt idx="584">
                  <c:v>8.3180000000000014</c:v>
                </c:pt>
                <c:pt idx="585">
                  <c:v>8.33</c:v>
                </c:pt>
                <c:pt idx="586">
                  <c:v>8.3060000000000027</c:v>
                </c:pt>
                <c:pt idx="587">
                  <c:v>8.3060000000000027</c:v>
                </c:pt>
                <c:pt idx="588">
                  <c:v>8.2810000000000006</c:v>
                </c:pt>
                <c:pt idx="589">
                  <c:v>8.2690000000000001</c:v>
                </c:pt>
                <c:pt idx="590">
                  <c:v>8.1950000000000003</c:v>
                </c:pt>
                <c:pt idx="591">
                  <c:v>8.2690000000000001</c:v>
                </c:pt>
                <c:pt idx="592">
                  <c:v>8.2319999999999993</c:v>
                </c:pt>
                <c:pt idx="593">
                  <c:v>8.1460000000000008</c:v>
                </c:pt>
                <c:pt idx="594">
                  <c:v>8.1710000000000012</c:v>
                </c:pt>
                <c:pt idx="595">
                  <c:v>8.1590000000000007</c:v>
                </c:pt>
                <c:pt idx="596">
                  <c:v>8.1590000000000007</c:v>
                </c:pt>
                <c:pt idx="597">
                  <c:v>8.1710000000000012</c:v>
                </c:pt>
                <c:pt idx="598">
                  <c:v>8.1460000000000008</c:v>
                </c:pt>
                <c:pt idx="599">
                  <c:v>8.1460000000000008</c:v>
                </c:pt>
                <c:pt idx="600">
                  <c:v>8.1460000000000008</c:v>
                </c:pt>
                <c:pt idx="601">
                  <c:v>8.1590000000000007</c:v>
                </c:pt>
                <c:pt idx="602">
                  <c:v>8.0970000000000013</c:v>
                </c:pt>
                <c:pt idx="603">
                  <c:v>8.1830000000000016</c:v>
                </c:pt>
                <c:pt idx="604">
                  <c:v>8.5020000000000007</c:v>
                </c:pt>
                <c:pt idx="605">
                  <c:v>0</c:v>
                </c:pt>
                <c:pt idx="606">
                  <c:v>4.3119999999999985</c:v>
                </c:pt>
                <c:pt idx="607">
                  <c:v>4.6919999999999975</c:v>
                </c:pt>
                <c:pt idx="608">
                  <c:v>4.484</c:v>
                </c:pt>
                <c:pt idx="609">
                  <c:v>4.4710000000000063</c:v>
                </c:pt>
                <c:pt idx="610">
                  <c:v>4.3490000000000002</c:v>
                </c:pt>
                <c:pt idx="611">
                  <c:v>4.3</c:v>
                </c:pt>
                <c:pt idx="612">
                  <c:v>4.202</c:v>
                </c:pt>
                <c:pt idx="613">
                  <c:v>4.3239999999999945</c:v>
                </c:pt>
                <c:pt idx="614">
                  <c:v>4.3609999999999944</c:v>
                </c:pt>
                <c:pt idx="615">
                  <c:v>4.3860000000000001</c:v>
                </c:pt>
                <c:pt idx="616">
                  <c:v>4.3609999999999944</c:v>
                </c:pt>
                <c:pt idx="617">
                  <c:v>4.3490000000000002</c:v>
                </c:pt>
                <c:pt idx="618">
                  <c:v>4.3119999999999985</c:v>
                </c:pt>
                <c:pt idx="619">
                  <c:v>4.2869999999999999</c:v>
                </c:pt>
                <c:pt idx="620">
                  <c:v>4.2629999999999955</c:v>
                </c:pt>
                <c:pt idx="621">
                  <c:v>4.1769999999999996</c:v>
                </c:pt>
                <c:pt idx="622">
                  <c:v>4.2389999999999999</c:v>
                </c:pt>
                <c:pt idx="623">
                  <c:v>4.2750000000000004</c:v>
                </c:pt>
                <c:pt idx="624">
                  <c:v>4.2750000000000004</c:v>
                </c:pt>
                <c:pt idx="625">
                  <c:v>4.2869999999999999</c:v>
                </c:pt>
                <c:pt idx="626">
                  <c:v>4.2869999999999999</c:v>
                </c:pt>
                <c:pt idx="627">
                  <c:v>4.2869999999999999</c:v>
                </c:pt>
                <c:pt idx="628">
                  <c:v>4.2869999999999999</c:v>
                </c:pt>
                <c:pt idx="629">
                  <c:v>4.2750000000000004</c:v>
                </c:pt>
                <c:pt idx="630">
                  <c:v>4.2869999999999999</c:v>
                </c:pt>
                <c:pt idx="631">
                  <c:v>4.2869999999999999</c:v>
                </c:pt>
                <c:pt idx="632">
                  <c:v>4.2750000000000004</c:v>
                </c:pt>
                <c:pt idx="633">
                  <c:v>4.2750000000000004</c:v>
                </c:pt>
                <c:pt idx="634">
                  <c:v>4.2629999999999955</c:v>
                </c:pt>
                <c:pt idx="635">
                  <c:v>4.2629999999999955</c:v>
                </c:pt>
                <c:pt idx="636">
                  <c:v>4.2629999999999955</c:v>
                </c:pt>
                <c:pt idx="637">
                  <c:v>4.2510000000000003</c:v>
                </c:pt>
                <c:pt idx="638">
                  <c:v>4.2510000000000003</c:v>
                </c:pt>
                <c:pt idx="639">
                  <c:v>4.2389999999999999</c:v>
                </c:pt>
                <c:pt idx="640">
                  <c:v>4.226</c:v>
                </c:pt>
                <c:pt idx="641">
                  <c:v>4.226</c:v>
                </c:pt>
                <c:pt idx="642">
                  <c:v>4.2139999999999995</c:v>
                </c:pt>
                <c:pt idx="643">
                  <c:v>4.2139999999999995</c:v>
                </c:pt>
                <c:pt idx="644">
                  <c:v>4.202</c:v>
                </c:pt>
                <c:pt idx="645">
                  <c:v>4.202</c:v>
                </c:pt>
                <c:pt idx="646">
                  <c:v>4.202</c:v>
                </c:pt>
                <c:pt idx="647">
                  <c:v>4.202</c:v>
                </c:pt>
                <c:pt idx="648">
                  <c:v>4.2139999999999995</c:v>
                </c:pt>
                <c:pt idx="649">
                  <c:v>4.2139999999999995</c:v>
                </c:pt>
                <c:pt idx="650">
                  <c:v>4.2139999999999995</c:v>
                </c:pt>
                <c:pt idx="651">
                  <c:v>4.2139999999999995</c:v>
                </c:pt>
                <c:pt idx="652">
                  <c:v>4.226</c:v>
                </c:pt>
                <c:pt idx="653">
                  <c:v>4.202</c:v>
                </c:pt>
                <c:pt idx="654">
                  <c:v>4.202</c:v>
                </c:pt>
                <c:pt idx="655">
                  <c:v>4.202</c:v>
                </c:pt>
                <c:pt idx="656">
                  <c:v>4.202</c:v>
                </c:pt>
                <c:pt idx="657">
                  <c:v>4.202</c:v>
                </c:pt>
                <c:pt idx="658">
                  <c:v>4.202</c:v>
                </c:pt>
                <c:pt idx="659">
                  <c:v>4.2139999999999995</c:v>
                </c:pt>
                <c:pt idx="660">
                  <c:v>4.202</c:v>
                </c:pt>
                <c:pt idx="661">
                  <c:v>4.1899999999999995</c:v>
                </c:pt>
                <c:pt idx="662">
                  <c:v>4.1899999999999995</c:v>
                </c:pt>
                <c:pt idx="663">
                  <c:v>4.1899999999999995</c:v>
                </c:pt>
                <c:pt idx="664">
                  <c:v>4.1769999999999996</c:v>
                </c:pt>
                <c:pt idx="665">
                  <c:v>-1.2E-2</c:v>
                </c:pt>
                <c:pt idx="666">
                  <c:v>-1.2E-2</c:v>
                </c:pt>
                <c:pt idx="667">
                  <c:v>0</c:v>
                </c:pt>
                <c:pt idx="668">
                  <c:v>-1.2E-2</c:v>
                </c:pt>
                <c:pt idx="669">
                  <c:v>-1.2E-2</c:v>
                </c:pt>
                <c:pt idx="670">
                  <c:v>-1.2E-2</c:v>
                </c:pt>
                <c:pt idx="671">
                  <c:v>0</c:v>
                </c:pt>
                <c:pt idx="672">
                  <c:v>-1.2E-2</c:v>
                </c:pt>
                <c:pt idx="673">
                  <c:v>-1.2E-2</c:v>
                </c:pt>
                <c:pt idx="674">
                  <c:v>-1.2E-2</c:v>
                </c:pt>
                <c:pt idx="675">
                  <c:v>0</c:v>
                </c:pt>
                <c:pt idx="676">
                  <c:v>-1.2E-2</c:v>
                </c:pt>
                <c:pt idx="677">
                  <c:v>0</c:v>
                </c:pt>
                <c:pt idx="678">
                  <c:v>0</c:v>
                </c:pt>
                <c:pt idx="679">
                  <c:v>0</c:v>
                </c:pt>
                <c:pt idx="680">
                  <c:v>0</c:v>
                </c:pt>
                <c:pt idx="681">
                  <c:v>-1.2E-2</c:v>
                </c:pt>
                <c:pt idx="682">
                  <c:v>-1.2E-2</c:v>
                </c:pt>
                <c:pt idx="683">
                  <c:v>-1.2E-2</c:v>
                </c:pt>
                <c:pt idx="684">
                  <c:v>0</c:v>
                </c:pt>
                <c:pt idx="685">
                  <c:v>-1.2E-2</c:v>
                </c:pt>
                <c:pt idx="686">
                  <c:v>0</c:v>
                </c:pt>
                <c:pt idx="687">
                  <c:v>-1.2E-2</c:v>
                </c:pt>
                <c:pt idx="688">
                  <c:v>-1.2E-2</c:v>
                </c:pt>
                <c:pt idx="689">
                  <c:v>0</c:v>
                </c:pt>
                <c:pt idx="690">
                  <c:v>0</c:v>
                </c:pt>
                <c:pt idx="691">
                  <c:v>-1.2E-2</c:v>
                </c:pt>
                <c:pt idx="692">
                  <c:v>0</c:v>
                </c:pt>
                <c:pt idx="693">
                  <c:v>-1.2E-2</c:v>
                </c:pt>
                <c:pt idx="694">
                  <c:v>-1.2E-2</c:v>
                </c:pt>
                <c:pt idx="695">
                  <c:v>-1.2E-2</c:v>
                </c:pt>
                <c:pt idx="696">
                  <c:v>-1.2E-2</c:v>
                </c:pt>
                <c:pt idx="697">
                  <c:v>-1.2E-2</c:v>
                </c:pt>
                <c:pt idx="698">
                  <c:v>-1.2E-2</c:v>
                </c:pt>
                <c:pt idx="699">
                  <c:v>-1.2E-2</c:v>
                </c:pt>
                <c:pt idx="700">
                  <c:v>-1.2E-2</c:v>
                </c:pt>
                <c:pt idx="701">
                  <c:v>-1.2E-2</c:v>
                </c:pt>
                <c:pt idx="702">
                  <c:v>-1.2E-2</c:v>
                </c:pt>
                <c:pt idx="703">
                  <c:v>-1.2E-2</c:v>
                </c:pt>
                <c:pt idx="704">
                  <c:v>-1.2E-2</c:v>
                </c:pt>
                <c:pt idx="705">
                  <c:v>-1.2E-2</c:v>
                </c:pt>
                <c:pt idx="706">
                  <c:v>0</c:v>
                </c:pt>
                <c:pt idx="707">
                  <c:v>0</c:v>
                </c:pt>
                <c:pt idx="708">
                  <c:v>-1.2E-2</c:v>
                </c:pt>
                <c:pt idx="709">
                  <c:v>-1.2E-2</c:v>
                </c:pt>
                <c:pt idx="710">
                  <c:v>0</c:v>
                </c:pt>
                <c:pt idx="711">
                  <c:v>-1.2E-2</c:v>
                </c:pt>
                <c:pt idx="712">
                  <c:v>0</c:v>
                </c:pt>
                <c:pt idx="713">
                  <c:v>-1.2E-2</c:v>
                </c:pt>
                <c:pt idx="714">
                  <c:v>-1.2E-2</c:v>
                </c:pt>
                <c:pt idx="715">
                  <c:v>0</c:v>
                </c:pt>
                <c:pt idx="716">
                  <c:v>0</c:v>
                </c:pt>
                <c:pt idx="717">
                  <c:v>0</c:v>
                </c:pt>
                <c:pt idx="718">
                  <c:v>0</c:v>
                </c:pt>
                <c:pt idx="719">
                  <c:v>-1.2E-2</c:v>
                </c:pt>
                <c:pt idx="720">
                  <c:v>-1.2E-2</c:v>
                </c:pt>
                <c:pt idx="721">
                  <c:v>0</c:v>
                </c:pt>
                <c:pt idx="722">
                  <c:v>0</c:v>
                </c:pt>
                <c:pt idx="723">
                  <c:v>-1.2E-2</c:v>
                </c:pt>
                <c:pt idx="724">
                  <c:v>-1.2E-2</c:v>
                </c:pt>
                <c:pt idx="725">
                  <c:v>-1.2E-2</c:v>
                </c:pt>
                <c:pt idx="726">
                  <c:v>0</c:v>
                </c:pt>
                <c:pt idx="727">
                  <c:v>0</c:v>
                </c:pt>
                <c:pt idx="728">
                  <c:v>0</c:v>
                </c:pt>
                <c:pt idx="729">
                  <c:v>-1.2E-2</c:v>
                </c:pt>
                <c:pt idx="730">
                  <c:v>-1.2E-2</c:v>
                </c:pt>
                <c:pt idx="731">
                  <c:v>-1.2E-2</c:v>
                </c:pt>
                <c:pt idx="732">
                  <c:v>-1.2E-2</c:v>
                </c:pt>
                <c:pt idx="733">
                  <c:v>-1.2E-2</c:v>
                </c:pt>
                <c:pt idx="734">
                  <c:v>0</c:v>
                </c:pt>
                <c:pt idx="735">
                  <c:v>-1.2E-2</c:v>
                </c:pt>
                <c:pt idx="736">
                  <c:v>0</c:v>
                </c:pt>
                <c:pt idx="737">
                  <c:v>-1.2E-2</c:v>
                </c:pt>
                <c:pt idx="738">
                  <c:v>-1.2E-2</c:v>
                </c:pt>
                <c:pt idx="739">
                  <c:v>-1.2E-2</c:v>
                </c:pt>
                <c:pt idx="740">
                  <c:v>-1.2E-2</c:v>
                </c:pt>
                <c:pt idx="741">
                  <c:v>-1.2E-2</c:v>
                </c:pt>
                <c:pt idx="742">
                  <c:v>0</c:v>
                </c:pt>
                <c:pt idx="743">
                  <c:v>-1.2E-2</c:v>
                </c:pt>
                <c:pt idx="744">
                  <c:v>0</c:v>
                </c:pt>
                <c:pt idx="745">
                  <c:v>-1.2E-2</c:v>
                </c:pt>
                <c:pt idx="746">
                  <c:v>0</c:v>
                </c:pt>
                <c:pt idx="747">
                  <c:v>-1.2E-2</c:v>
                </c:pt>
                <c:pt idx="748">
                  <c:v>0</c:v>
                </c:pt>
                <c:pt idx="749">
                  <c:v>0</c:v>
                </c:pt>
                <c:pt idx="750">
                  <c:v>0</c:v>
                </c:pt>
                <c:pt idx="751">
                  <c:v>0</c:v>
                </c:pt>
                <c:pt idx="752">
                  <c:v>-1.2E-2</c:v>
                </c:pt>
                <c:pt idx="753">
                  <c:v>-1.2E-2</c:v>
                </c:pt>
                <c:pt idx="754">
                  <c:v>0</c:v>
                </c:pt>
                <c:pt idx="755">
                  <c:v>-1.2E-2</c:v>
                </c:pt>
                <c:pt idx="756">
                  <c:v>-1.2E-2</c:v>
                </c:pt>
                <c:pt idx="757">
                  <c:v>-1.2E-2</c:v>
                </c:pt>
                <c:pt idx="758">
                  <c:v>0</c:v>
                </c:pt>
                <c:pt idx="759">
                  <c:v>-1.2E-2</c:v>
                </c:pt>
                <c:pt idx="760">
                  <c:v>-1.2E-2</c:v>
                </c:pt>
                <c:pt idx="761">
                  <c:v>-1.2E-2</c:v>
                </c:pt>
                <c:pt idx="762">
                  <c:v>0</c:v>
                </c:pt>
                <c:pt idx="763">
                  <c:v>0</c:v>
                </c:pt>
                <c:pt idx="764">
                  <c:v>-1.2E-2</c:v>
                </c:pt>
                <c:pt idx="765">
                  <c:v>0</c:v>
                </c:pt>
                <c:pt idx="766">
                  <c:v>-1.2E-2</c:v>
                </c:pt>
                <c:pt idx="767">
                  <c:v>0</c:v>
                </c:pt>
                <c:pt idx="768">
                  <c:v>-1.2E-2</c:v>
                </c:pt>
                <c:pt idx="769">
                  <c:v>-1.2E-2</c:v>
                </c:pt>
                <c:pt idx="770">
                  <c:v>0</c:v>
                </c:pt>
                <c:pt idx="771">
                  <c:v>-1.2E-2</c:v>
                </c:pt>
                <c:pt idx="772">
                  <c:v>-1.2E-2</c:v>
                </c:pt>
                <c:pt idx="773">
                  <c:v>-1.2E-2</c:v>
                </c:pt>
                <c:pt idx="774">
                  <c:v>0</c:v>
                </c:pt>
                <c:pt idx="775">
                  <c:v>-1.2E-2</c:v>
                </c:pt>
                <c:pt idx="776">
                  <c:v>-1.2E-2</c:v>
                </c:pt>
                <c:pt idx="777">
                  <c:v>-1.2E-2</c:v>
                </c:pt>
                <c:pt idx="778">
                  <c:v>-1.2E-2</c:v>
                </c:pt>
                <c:pt idx="779">
                  <c:v>-1.2E-2</c:v>
                </c:pt>
                <c:pt idx="780">
                  <c:v>0</c:v>
                </c:pt>
                <c:pt idx="781">
                  <c:v>-1.2E-2</c:v>
                </c:pt>
                <c:pt idx="782">
                  <c:v>0</c:v>
                </c:pt>
                <c:pt idx="783">
                  <c:v>0</c:v>
                </c:pt>
                <c:pt idx="784">
                  <c:v>-1.2E-2</c:v>
                </c:pt>
                <c:pt idx="785">
                  <c:v>0</c:v>
                </c:pt>
                <c:pt idx="786">
                  <c:v>-1.2E-2</c:v>
                </c:pt>
                <c:pt idx="787">
                  <c:v>-1.2E-2</c:v>
                </c:pt>
                <c:pt idx="788">
                  <c:v>-1.2E-2</c:v>
                </c:pt>
                <c:pt idx="789">
                  <c:v>0</c:v>
                </c:pt>
                <c:pt idx="790">
                  <c:v>0</c:v>
                </c:pt>
                <c:pt idx="791">
                  <c:v>0</c:v>
                </c:pt>
                <c:pt idx="792">
                  <c:v>0</c:v>
                </c:pt>
                <c:pt idx="793">
                  <c:v>-1.2E-2</c:v>
                </c:pt>
                <c:pt idx="794">
                  <c:v>-1.2E-2</c:v>
                </c:pt>
                <c:pt idx="795">
                  <c:v>0</c:v>
                </c:pt>
                <c:pt idx="796">
                  <c:v>-1.2E-2</c:v>
                </c:pt>
                <c:pt idx="797">
                  <c:v>-1.2E-2</c:v>
                </c:pt>
                <c:pt idx="798">
                  <c:v>0</c:v>
                </c:pt>
                <c:pt idx="799">
                  <c:v>0</c:v>
                </c:pt>
                <c:pt idx="800">
                  <c:v>0</c:v>
                </c:pt>
                <c:pt idx="801">
                  <c:v>0</c:v>
                </c:pt>
                <c:pt idx="802">
                  <c:v>-1.2E-2</c:v>
                </c:pt>
                <c:pt idx="803">
                  <c:v>-1.2E-2</c:v>
                </c:pt>
                <c:pt idx="804">
                  <c:v>-1.2E-2</c:v>
                </c:pt>
                <c:pt idx="805">
                  <c:v>-1.2E-2</c:v>
                </c:pt>
                <c:pt idx="806">
                  <c:v>0</c:v>
                </c:pt>
                <c:pt idx="807">
                  <c:v>0</c:v>
                </c:pt>
                <c:pt idx="808">
                  <c:v>-1.2E-2</c:v>
                </c:pt>
                <c:pt idx="809">
                  <c:v>-1.2E-2</c:v>
                </c:pt>
                <c:pt idx="810">
                  <c:v>-1.2E-2</c:v>
                </c:pt>
                <c:pt idx="811">
                  <c:v>-1.2E-2</c:v>
                </c:pt>
                <c:pt idx="812">
                  <c:v>-1.2E-2</c:v>
                </c:pt>
                <c:pt idx="813">
                  <c:v>-1.2E-2</c:v>
                </c:pt>
                <c:pt idx="814">
                  <c:v>-1.2E-2</c:v>
                </c:pt>
                <c:pt idx="815">
                  <c:v>-1.2E-2</c:v>
                </c:pt>
                <c:pt idx="816">
                  <c:v>0</c:v>
                </c:pt>
                <c:pt idx="817">
                  <c:v>-1.2E-2</c:v>
                </c:pt>
                <c:pt idx="818">
                  <c:v>-1.2E-2</c:v>
                </c:pt>
                <c:pt idx="819">
                  <c:v>0</c:v>
                </c:pt>
                <c:pt idx="820">
                  <c:v>0</c:v>
                </c:pt>
                <c:pt idx="821">
                  <c:v>0</c:v>
                </c:pt>
                <c:pt idx="822">
                  <c:v>0</c:v>
                </c:pt>
                <c:pt idx="823">
                  <c:v>-1.2E-2</c:v>
                </c:pt>
                <c:pt idx="824">
                  <c:v>-1.2E-2</c:v>
                </c:pt>
                <c:pt idx="825">
                  <c:v>-1.2E-2</c:v>
                </c:pt>
                <c:pt idx="826">
                  <c:v>-1.2E-2</c:v>
                </c:pt>
                <c:pt idx="827">
                  <c:v>0</c:v>
                </c:pt>
                <c:pt idx="828">
                  <c:v>0</c:v>
                </c:pt>
                <c:pt idx="829">
                  <c:v>0</c:v>
                </c:pt>
                <c:pt idx="830">
                  <c:v>0</c:v>
                </c:pt>
                <c:pt idx="831">
                  <c:v>0</c:v>
                </c:pt>
                <c:pt idx="832">
                  <c:v>-1.2E-2</c:v>
                </c:pt>
                <c:pt idx="833">
                  <c:v>-1.2E-2</c:v>
                </c:pt>
                <c:pt idx="834">
                  <c:v>-1.2E-2</c:v>
                </c:pt>
                <c:pt idx="835">
                  <c:v>-1.2E-2</c:v>
                </c:pt>
                <c:pt idx="836">
                  <c:v>-1.2E-2</c:v>
                </c:pt>
                <c:pt idx="837">
                  <c:v>0</c:v>
                </c:pt>
                <c:pt idx="838">
                  <c:v>0</c:v>
                </c:pt>
                <c:pt idx="839">
                  <c:v>-1.2E-2</c:v>
                </c:pt>
                <c:pt idx="840">
                  <c:v>-1.2E-2</c:v>
                </c:pt>
                <c:pt idx="841">
                  <c:v>-1.2E-2</c:v>
                </c:pt>
                <c:pt idx="842">
                  <c:v>0</c:v>
                </c:pt>
                <c:pt idx="843">
                  <c:v>-1.2E-2</c:v>
                </c:pt>
                <c:pt idx="844">
                  <c:v>-1.2E-2</c:v>
                </c:pt>
                <c:pt idx="845">
                  <c:v>-1.2E-2</c:v>
                </c:pt>
                <c:pt idx="846">
                  <c:v>0</c:v>
                </c:pt>
                <c:pt idx="847">
                  <c:v>-1.2E-2</c:v>
                </c:pt>
                <c:pt idx="848">
                  <c:v>0</c:v>
                </c:pt>
                <c:pt idx="849">
                  <c:v>0</c:v>
                </c:pt>
                <c:pt idx="850">
                  <c:v>-1.2E-2</c:v>
                </c:pt>
                <c:pt idx="851">
                  <c:v>0</c:v>
                </c:pt>
                <c:pt idx="852">
                  <c:v>-1.2E-2</c:v>
                </c:pt>
                <c:pt idx="853">
                  <c:v>0</c:v>
                </c:pt>
                <c:pt idx="854">
                  <c:v>0</c:v>
                </c:pt>
                <c:pt idx="855">
                  <c:v>-1.2E-2</c:v>
                </c:pt>
                <c:pt idx="856">
                  <c:v>0</c:v>
                </c:pt>
                <c:pt idx="857">
                  <c:v>-1.2E-2</c:v>
                </c:pt>
                <c:pt idx="858">
                  <c:v>-1.2E-2</c:v>
                </c:pt>
                <c:pt idx="859">
                  <c:v>-1.2E-2</c:v>
                </c:pt>
                <c:pt idx="860">
                  <c:v>-1.2E-2</c:v>
                </c:pt>
                <c:pt idx="861">
                  <c:v>-1.2E-2</c:v>
                </c:pt>
                <c:pt idx="862">
                  <c:v>-1.2E-2</c:v>
                </c:pt>
                <c:pt idx="863">
                  <c:v>0</c:v>
                </c:pt>
                <c:pt idx="864">
                  <c:v>0</c:v>
                </c:pt>
                <c:pt idx="865">
                  <c:v>-1.2E-2</c:v>
                </c:pt>
                <c:pt idx="866">
                  <c:v>0</c:v>
                </c:pt>
                <c:pt idx="867">
                  <c:v>0</c:v>
                </c:pt>
                <c:pt idx="868">
                  <c:v>0</c:v>
                </c:pt>
                <c:pt idx="869">
                  <c:v>0</c:v>
                </c:pt>
                <c:pt idx="870">
                  <c:v>0</c:v>
                </c:pt>
                <c:pt idx="871">
                  <c:v>-1.2E-2</c:v>
                </c:pt>
                <c:pt idx="872">
                  <c:v>-1.2E-2</c:v>
                </c:pt>
                <c:pt idx="873">
                  <c:v>-1.2E-2</c:v>
                </c:pt>
                <c:pt idx="874">
                  <c:v>0</c:v>
                </c:pt>
                <c:pt idx="875">
                  <c:v>-1.2E-2</c:v>
                </c:pt>
                <c:pt idx="876">
                  <c:v>-1.2E-2</c:v>
                </c:pt>
                <c:pt idx="877">
                  <c:v>0</c:v>
                </c:pt>
                <c:pt idx="878">
                  <c:v>0</c:v>
                </c:pt>
                <c:pt idx="879">
                  <c:v>0</c:v>
                </c:pt>
                <c:pt idx="880">
                  <c:v>0</c:v>
                </c:pt>
                <c:pt idx="881">
                  <c:v>0</c:v>
                </c:pt>
                <c:pt idx="882">
                  <c:v>-1.2E-2</c:v>
                </c:pt>
                <c:pt idx="883">
                  <c:v>-1.2E-2</c:v>
                </c:pt>
                <c:pt idx="884">
                  <c:v>-1.2E-2</c:v>
                </c:pt>
                <c:pt idx="885">
                  <c:v>-1.2E-2</c:v>
                </c:pt>
                <c:pt idx="886">
                  <c:v>0</c:v>
                </c:pt>
                <c:pt idx="887">
                  <c:v>0</c:v>
                </c:pt>
                <c:pt idx="888">
                  <c:v>-1.2E-2</c:v>
                </c:pt>
                <c:pt idx="889">
                  <c:v>0</c:v>
                </c:pt>
                <c:pt idx="890">
                  <c:v>0</c:v>
                </c:pt>
                <c:pt idx="891">
                  <c:v>0</c:v>
                </c:pt>
                <c:pt idx="892">
                  <c:v>-1.2E-2</c:v>
                </c:pt>
                <c:pt idx="893">
                  <c:v>0</c:v>
                </c:pt>
                <c:pt idx="894">
                  <c:v>-1.2E-2</c:v>
                </c:pt>
                <c:pt idx="895">
                  <c:v>-1.2E-2</c:v>
                </c:pt>
                <c:pt idx="896">
                  <c:v>0</c:v>
                </c:pt>
                <c:pt idx="897">
                  <c:v>-1.2E-2</c:v>
                </c:pt>
                <c:pt idx="898">
                  <c:v>0</c:v>
                </c:pt>
                <c:pt idx="899">
                  <c:v>0</c:v>
                </c:pt>
                <c:pt idx="900">
                  <c:v>-1.2E-2</c:v>
                </c:pt>
                <c:pt idx="901">
                  <c:v>0</c:v>
                </c:pt>
                <c:pt idx="902">
                  <c:v>0</c:v>
                </c:pt>
                <c:pt idx="903">
                  <c:v>0</c:v>
                </c:pt>
                <c:pt idx="904">
                  <c:v>0</c:v>
                </c:pt>
                <c:pt idx="905">
                  <c:v>-1.2E-2</c:v>
                </c:pt>
                <c:pt idx="906">
                  <c:v>-1.2E-2</c:v>
                </c:pt>
                <c:pt idx="907">
                  <c:v>-1.2E-2</c:v>
                </c:pt>
                <c:pt idx="908">
                  <c:v>-1.2E-2</c:v>
                </c:pt>
                <c:pt idx="909">
                  <c:v>0</c:v>
                </c:pt>
                <c:pt idx="910">
                  <c:v>0</c:v>
                </c:pt>
                <c:pt idx="911">
                  <c:v>0</c:v>
                </c:pt>
                <c:pt idx="912">
                  <c:v>-1.2E-2</c:v>
                </c:pt>
                <c:pt idx="913">
                  <c:v>0</c:v>
                </c:pt>
                <c:pt idx="914">
                  <c:v>-1.2E-2</c:v>
                </c:pt>
                <c:pt idx="915">
                  <c:v>-1.2E-2</c:v>
                </c:pt>
                <c:pt idx="916">
                  <c:v>-1.2E-2</c:v>
                </c:pt>
                <c:pt idx="917">
                  <c:v>-1.2E-2</c:v>
                </c:pt>
                <c:pt idx="918">
                  <c:v>0</c:v>
                </c:pt>
                <c:pt idx="919">
                  <c:v>0</c:v>
                </c:pt>
                <c:pt idx="920">
                  <c:v>-1.2E-2</c:v>
                </c:pt>
                <c:pt idx="921">
                  <c:v>0</c:v>
                </c:pt>
                <c:pt idx="922">
                  <c:v>0</c:v>
                </c:pt>
                <c:pt idx="923">
                  <c:v>0</c:v>
                </c:pt>
                <c:pt idx="924">
                  <c:v>-1.2E-2</c:v>
                </c:pt>
                <c:pt idx="925">
                  <c:v>-1.2E-2</c:v>
                </c:pt>
                <c:pt idx="926">
                  <c:v>0</c:v>
                </c:pt>
                <c:pt idx="927">
                  <c:v>-1.2E-2</c:v>
                </c:pt>
                <c:pt idx="928">
                  <c:v>0</c:v>
                </c:pt>
                <c:pt idx="929">
                  <c:v>0</c:v>
                </c:pt>
                <c:pt idx="930">
                  <c:v>-1.2E-2</c:v>
                </c:pt>
                <c:pt idx="931">
                  <c:v>0</c:v>
                </c:pt>
                <c:pt idx="932">
                  <c:v>-1.2E-2</c:v>
                </c:pt>
                <c:pt idx="933">
                  <c:v>-1.2E-2</c:v>
                </c:pt>
                <c:pt idx="934">
                  <c:v>-1.2E-2</c:v>
                </c:pt>
                <c:pt idx="935">
                  <c:v>-1.2E-2</c:v>
                </c:pt>
                <c:pt idx="936">
                  <c:v>-1.2E-2</c:v>
                </c:pt>
                <c:pt idx="937">
                  <c:v>-1.2E-2</c:v>
                </c:pt>
                <c:pt idx="938">
                  <c:v>0</c:v>
                </c:pt>
                <c:pt idx="939">
                  <c:v>-1.2E-2</c:v>
                </c:pt>
                <c:pt idx="940">
                  <c:v>-1.2E-2</c:v>
                </c:pt>
                <c:pt idx="941">
                  <c:v>-1.2E-2</c:v>
                </c:pt>
                <c:pt idx="942">
                  <c:v>0</c:v>
                </c:pt>
                <c:pt idx="943">
                  <c:v>0</c:v>
                </c:pt>
                <c:pt idx="944">
                  <c:v>0</c:v>
                </c:pt>
                <c:pt idx="945">
                  <c:v>-1.2E-2</c:v>
                </c:pt>
                <c:pt idx="946">
                  <c:v>-1.2E-2</c:v>
                </c:pt>
                <c:pt idx="947">
                  <c:v>-1.2E-2</c:v>
                </c:pt>
                <c:pt idx="948">
                  <c:v>-1.2E-2</c:v>
                </c:pt>
                <c:pt idx="949">
                  <c:v>-1.2E-2</c:v>
                </c:pt>
                <c:pt idx="950">
                  <c:v>0</c:v>
                </c:pt>
                <c:pt idx="951">
                  <c:v>0</c:v>
                </c:pt>
                <c:pt idx="952">
                  <c:v>-1.2E-2</c:v>
                </c:pt>
                <c:pt idx="953">
                  <c:v>-1.2E-2</c:v>
                </c:pt>
                <c:pt idx="954">
                  <c:v>-1.2E-2</c:v>
                </c:pt>
                <c:pt idx="955">
                  <c:v>0</c:v>
                </c:pt>
                <c:pt idx="956">
                  <c:v>-1.2E-2</c:v>
                </c:pt>
                <c:pt idx="957">
                  <c:v>-1.2E-2</c:v>
                </c:pt>
                <c:pt idx="958">
                  <c:v>-1.2E-2</c:v>
                </c:pt>
                <c:pt idx="959">
                  <c:v>-1.2E-2</c:v>
                </c:pt>
                <c:pt idx="960">
                  <c:v>0</c:v>
                </c:pt>
                <c:pt idx="961">
                  <c:v>0</c:v>
                </c:pt>
                <c:pt idx="962">
                  <c:v>-1.2E-2</c:v>
                </c:pt>
                <c:pt idx="963">
                  <c:v>0</c:v>
                </c:pt>
                <c:pt idx="964">
                  <c:v>2.2170000000000001</c:v>
                </c:pt>
                <c:pt idx="965">
                  <c:v>3.9689999999999999</c:v>
                </c:pt>
                <c:pt idx="966">
                  <c:v>4.3979999999999944</c:v>
                </c:pt>
                <c:pt idx="967">
                  <c:v>4.4470000000000001</c:v>
                </c:pt>
                <c:pt idx="968">
                  <c:v>4.4470000000000001</c:v>
                </c:pt>
                <c:pt idx="969">
                  <c:v>4.41</c:v>
                </c:pt>
                <c:pt idx="970">
                  <c:v>4.4219999999999997</c:v>
                </c:pt>
              </c:numCache>
            </c:numRef>
          </c:yVal>
          <c:smooth val="0"/>
        </c:ser>
        <c:dLbls>
          <c:showLegendKey val="0"/>
          <c:showVal val="0"/>
          <c:showCatName val="0"/>
          <c:showSerName val="0"/>
          <c:showPercent val="0"/>
          <c:showBubbleSize val="0"/>
        </c:dLbls>
        <c:axId val="353732096"/>
        <c:axId val="353733632"/>
      </c:scatterChart>
      <c:valAx>
        <c:axId val="353732096"/>
        <c:scaling>
          <c:orientation val="maxMin"/>
        </c:scaling>
        <c:delete val="0"/>
        <c:axPos val="b"/>
        <c:majorGridlines/>
        <c:minorGridlines/>
        <c:numFmt formatCode="General" sourceLinked="1"/>
        <c:majorTickMark val="out"/>
        <c:minorTickMark val="none"/>
        <c:tickLblPos val="nextTo"/>
        <c:crossAx val="353733632"/>
        <c:crosses val="autoZero"/>
        <c:crossBetween val="midCat"/>
      </c:valAx>
      <c:valAx>
        <c:axId val="353733632"/>
        <c:scaling>
          <c:orientation val="minMax"/>
        </c:scaling>
        <c:delete val="0"/>
        <c:axPos val="r"/>
        <c:majorGridlines/>
        <c:numFmt formatCode="General" sourceLinked="1"/>
        <c:majorTickMark val="out"/>
        <c:minorTickMark val="none"/>
        <c:tickLblPos val="nextTo"/>
        <c:crossAx val="353732096"/>
        <c:crosses val="autoZero"/>
        <c:crossBetween val="midCat"/>
      </c:valAx>
    </c:plotArea>
    <c:legend>
      <c:legendPos val="l"/>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 vs rotation</a:t>
            </a:r>
          </a:p>
        </c:rich>
      </c:tx>
      <c:overlay val="0"/>
    </c:title>
    <c:autoTitleDeleted val="0"/>
    <c:plotArea>
      <c:layout/>
      <c:scatterChart>
        <c:scatterStyle val="lineMarker"/>
        <c:varyColors val="0"/>
        <c:ser>
          <c:idx val="0"/>
          <c:order val="0"/>
          <c:tx>
            <c:strRef>
              <c:f>'results (6)'!$L$1</c:f>
              <c:strCache>
                <c:ptCount val="1"/>
                <c:pt idx="0">
                  <c:v>rot_per</c:v>
                </c:pt>
              </c:strCache>
            </c:strRef>
          </c:tx>
          <c:spPr>
            <a:ln w="28575">
              <a:noFill/>
            </a:ln>
          </c:spPr>
          <c:marker>
            <c:symbol val="circle"/>
            <c:size val="2"/>
          </c:marker>
          <c:xVal>
            <c:numRef>
              <c:f>'results (6)'!$K$2:$K$628963</c:f>
              <c:numCache>
                <c:formatCode>General</c:formatCode>
                <c:ptCount val="628962"/>
                <c:pt idx="0">
                  <c:v>6.6128542429304087E-10</c:v>
                </c:pt>
                <c:pt idx="1">
                  <c:v>6.7163248888201095E-8</c:v>
                </c:pt>
                <c:pt idx="2">
                  <c:v>1.4401356834232712E-7</c:v>
                </c:pt>
                <c:pt idx="3">
                  <c:v>1.9486316594543084E-7</c:v>
                </c:pt>
                <c:pt idx="4">
                  <c:v>4.3801057970785387E-7</c:v>
                </c:pt>
                <c:pt idx="5">
                  <c:v>6.130267796591271E-7</c:v>
                </c:pt>
                <c:pt idx="6">
                  <c:v>6.384325356445013E-7</c:v>
                </c:pt>
                <c:pt idx="7">
                  <c:v>7.0456402576915784E-7</c:v>
                </c:pt>
                <c:pt idx="8">
                  <c:v>7.1746352425850794E-7</c:v>
                </c:pt>
                <c:pt idx="9">
                  <c:v>9.3918168257567936E-7</c:v>
                </c:pt>
                <c:pt idx="10">
                  <c:v>1.0645313982432148E-6</c:v>
                </c:pt>
                <c:pt idx="11">
                  <c:v>1.1404114747637254E-6</c:v>
                </c:pt>
                <c:pt idx="12">
                  <c:v>1.2092352926686837E-6</c:v>
                </c:pt>
                <c:pt idx="13">
                  <c:v>1.2966277562599515E-6</c:v>
                </c:pt>
                <c:pt idx="14">
                  <c:v>1.3776232427625901E-6</c:v>
                </c:pt>
                <c:pt idx="15">
                  <c:v>1.5130098355035365E-6</c:v>
                </c:pt>
                <c:pt idx="16">
                  <c:v>1.5351000585389522E-6</c:v>
                </c:pt>
                <c:pt idx="17">
                  <c:v>1.5610014258518121E-6</c:v>
                </c:pt>
                <c:pt idx="18">
                  <c:v>1.6581584950148014E-6</c:v>
                </c:pt>
                <c:pt idx="19">
                  <c:v>1.8029421095795627E-6</c:v>
                </c:pt>
                <c:pt idx="20">
                  <c:v>1.8262207584798449E-6</c:v>
                </c:pt>
                <c:pt idx="21">
                  <c:v>1.849996003314297E-6</c:v>
                </c:pt>
                <c:pt idx="22">
                  <c:v>1.9232986278931315E-6</c:v>
                </c:pt>
                <c:pt idx="23">
                  <c:v>2.0153018533813108E-6</c:v>
                </c:pt>
                <c:pt idx="24">
                  <c:v>2.1023570225754616E-6</c:v>
                </c:pt>
                <c:pt idx="25">
                  <c:v>2.1112150211778282E-6</c:v>
                </c:pt>
                <c:pt idx="26">
                  <c:v>2.1758315413327784E-6</c:v>
                </c:pt>
                <c:pt idx="27">
                  <c:v>2.1942370590647997E-6</c:v>
                </c:pt>
                <c:pt idx="28">
                  <c:v>2.1956234249600052E-6</c:v>
                </c:pt>
                <c:pt idx="29">
                  <c:v>2.2293856653561619E-6</c:v>
                </c:pt>
                <c:pt idx="30">
                  <c:v>2.2997354334520999E-6</c:v>
                </c:pt>
                <c:pt idx="31">
                  <c:v>2.3889144460703285E-6</c:v>
                </c:pt>
                <c:pt idx="32">
                  <c:v>2.4241598235565905E-6</c:v>
                </c:pt>
                <c:pt idx="33">
                  <c:v>2.4379593533343654E-6</c:v>
                </c:pt>
                <c:pt idx="34">
                  <c:v>2.4659348806766979E-6</c:v>
                </c:pt>
                <c:pt idx="35">
                  <c:v>2.5259199469417248E-6</c:v>
                </c:pt>
                <c:pt idx="36">
                  <c:v>2.5438044069191919E-6</c:v>
                </c:pt>
                <c:pt idx="37">
                  <c:v>2.5629694611788052E-6</c:v>
                </c:pt>
                <c:pt idx="38">
                  <c:v>2.5870978684952552E-6</c:v>
                </c:pt>
                <c:pt idx="39">
                  <c:v>2.594529719675581E-6</c:v>
                </c:pt>
                <c:pt idx="40">
                  <c:v>2.6212865400387442E-6</c:v>
                </c:pt>
                <c:pt idx="41">
                  <c:v>2.6279180460165501E-6</c:v>
                </c:pt>
                <c:pt idx="42">
                  <c:v>2.634975036311874E-6</c:v>
                </c:pt>
                <c:pt idx="43">
                  <c:v>2.7117167444053247E-6</c:v>
                </c:pt>
                <c:pt idx="44">
                  <c:v>2.7421951980670646E-6</c:v>
                </c:pt>
                <c:pt idx="45">
                  <c:v>2.8223055545183343E-6</c:v>
                </c:pt>
                <c:pt idx="46">
                  <c:v>2.8351204895324418E-6</c:v>
                </c:pt>
                <c:pt idx="47">
                  <c:v>2.8630653818991143E-6</c:v>
                </c:pt>
                <c:pt idx="48">
                  <c:v>2.934720838212571E-6</c:v>
                </c:pt>
                <c:pt idx="49">
                  <c:v>2.962479336434356E-6</c:v>
                </c:pt>
                <c:pt idx="50">
                  <c:v>3.0850383234725016E-6</c:v>
                </c:pt>
                <c:pt idx="51">
                  <c:v>3.0960493561632152E-6</c:v>
                </c:pt>
                <c:pt idx="52">
                  <c:v>3.1105465145911829E-6</c:v>
                </c:pt>
                <c:pt idx="53">
                  <c:v>3.1132325200620468E-6</c:v>
                </c:pt>
                <c:pt idx="54">
                  <c:v>3.1343299647904813E-6</c:v>
                </c:pt>
                <c:pt idx="55">
                  <c:v>3.1711455930886442E-6</c:v>
                </c:pt>
                <c:pt idx="56">
                  <c:v>3.1922986428357253E-6</c:v>
                </c:pt>
                <c:pt idx="57">
                  <c:v>3.3852343230597339E-6</c:v>
                </c:pt>
                <c:pt idx="58">
                  <c:v>3.395389264249567E-6</c:v>
                </c:pt>
                <c:pt idx="59">
                  <c:v>3.3987873492658342E-6</c:v>
                </c:pt>
                <c:pt idx="60">
                  <c:v>3.4024367965273558E-6</c:v>
                </c:pt>
                <c:pt idx="61">
                  <c:v>3.49465988246502E-6</c:v>
                </c:pt>
                <c:pt idx="62">
                  <c:v>3.5544254235697942E-6</c:v>
                </c:pt>
                <c:pt idx="63">
                  <c:v>3.5658136122163407E-6</c:v>
                </c:pt>
                <c:pt idx="64">
                  <c:v>3.6048851319814367E-6</c:v>
                </c:pt>
                <c:pt idx="65">
                  <c:v>3.6911841248927663E-6</c:v>
                </c:pt>
                <c:pt idx="66">
                  <c:v>3.6989226768400207E-6</c:v>
                </c:pt>
                <c:pt idx="67">
                  <c:v>3.7124596240521134E-6</c:v>
                </c:pt>
                <c:pt idx="68">
                  <c:v>3.7351063703563485E-6</c:v>
                </c:pt>
                <c:pt idx="69">
                  <c:v>3.7540929786706357E-6</c:v>
                </c:pt>
                <c:pt idx="70">
                  <c:v>3.76568086231136E-6</c:v>
                </c:pt>
                <c:pt idx="71">
                  <c:v>3.8674819450140801E-6</c:v>
                </c:pt>
                <c:pt idx="72">
                  <c:v>3.9536490915002585E-6</c:v>
                </c:pt>
                <c:pt idx="73">
                  <c:v>3.9907524351569149E-6</c:v>
                </c:pt>
                <c:pt idx="74">
                  <c:v>4.086131633313107E-6</c:v>
                </c:pt>
                <c:pt idx="75">
                  <c:v>4.0921055979305598E-6</c:v>
                </c:pt>
                <c:pt idx="76">
                  <c:v>4.1891866919554986E-6</c:v>
                </c:pt>
                <c:pt idx="77">
                  <c:v>4.2271209511538813E-6</c:v>
                </c:pt>
                <c:pt idx="78">
                  <c:v>4.2728559396344816E-6</c:v>
                </c:pt>
                <c:pt idx="79">
                  <c:v>4.3031587175942459E-6</c:v>
                </c:pt>
                <c:pt idx="80">
                  <c:v>4.3324137969033834E-6</c:v>
                </c:pt>
                <c:pt idx="81">
                  <c:v>4.3640591914749341E-6</c:v>
                </c:pt>
                <c:pt idx="82">
                  <c:v>4.3777963939509797E-6</c:v>
                </c:pt>
                <c:pt idx="83">
                  <c:v>4.3990614527267707E-6</c:v>
                </c:pt>
                <c:pt idx="84">
                  <c:v>4.4246940622362993E-6</c:v>
                </c:pt>
                <c:pt idx="85">
                  <c:v>4.5244369631837509E-6</c:v>
                </c:pt>
                <c:pt idx="86">
                  <c:v>4.6131955896127904E-6</c:v>
                </c:pt>
                <c:pt idx="87">
                  <c:v>4.6555322042607405E-6</c:v>
                </c:pt>
                <c:pt idx="88">
                  <c:v>4.7630464262484428E-6</c:v>
                </c:pt>
                <c:pt idx="89">
                  <c:v>4.8080802428613705E-6</c:v>
                </c:pt>
                <c:pt idx="90">
                  <c:v>4.8500562293813426E-6</c:v>
                </c:pt>
                <c:pt idx="91">
                  <c:v>4.8639308228892333E-6</c:v>
                </c:pt>
                <c:pt idx="92">
                  <c:v>4.8669352695594465E-6</c:v>
                </c:pt>
                <c:pt idx="93">
                  <c:v>4.8708409982774116E-6</c:v>
                </c:pt>
                <c:pt idx="94">
                  <c:v>4.9037727208713298E-6</c:v>
                </c:pt>
                <c:pt idx="95">
                  <c:v>4.9117794576593445E-6</c:v>
                </c:pt>
                <c:pt idx="96">
                  <c:v>4.9119719185639102E-6</c:v>
                </c:pt>
                <c:pt idx="97">
                  <c:v>4.9194601429517107E-6</c:v>
                </c:pt>
                <c:pt idx="98">
                  <c:v>4.923233262131741E-6</c:v>
                </c:pt>
                <c:pt idx="99">
                  <c:v>4.9553677207842032E-6</c:v>
                </c:pt>
                <c:pt idx="100">
                  <c:v>4.9561413844703676E-6</c:v>
                </c:pt>
                <c:pt idx="101">
                  <c:v>4.9578897552911597E-6</c:v>
                </c:pt>
                <c:pt idx="102">
                  <c:v>4.9959031360105941E-6</c:v>
                </c:pt>
                <c:pt idx="103">
                  <c:v>4.996161767327914E-6</c:v>
                </c:pt>
                <c:pt idx="104">
                  <c:v>5.0188858311829916E-6</c:v>
                </c:pt>
                <c:pt idx="105">
                  <c:v>5.0580470307589892E-6</c:v>
                </c:pt>
                <c:pt idx="106">
                  <c:v>5.0841319865008124E-6</c:v>
                </c:pt>
                <c:pt idx="107">
                  <c:v>5.1492590497964388E-6</c:v>
                </c:pt>
                <c:pt idx="108">
                  <c:v>5.1762428530526939E-6</c:v>
                </c:pt>
                <c:pt idx="109">
                  <c:v>5.2313635913378147E-6</c:v>
                </c:pt>
                <c:pt idx="110">
                  <c:v>5.2738925223765326E-6</c:v>
                </c:pt>
                <c:pt idx="111">
                  <c:v>5.2781908627133549E-6</c:v>
                </c:pt>
                <c:pt idx="112">
                  <c:v>5.3070247877019129E-6</c:v>
                </c:pt>
                <c:pt idx="113">
                  <c:v>5.3266815027834464E-6</c:v>
                </c:pt>
                <c:pt idx="114">
                  <c:v>5.3394563547593787E-6</c:v>
                </c:pt>
                <c:pt idx="115">
                  <c:v>5.3404494900397931E-6</c:v>
                </c:pt>
                <c:pt idx="116">
                  <c:v>5.3664621429034236E-6</c:v>
                </c:pt>
                <c:pt idx="117">
                  <c:v>5.3759734976799207E-6</c:v>
                </c:pt>
                <c:pt idx="118">
                  <c:v>5.5271233883380988E-6</c:v>
                </c:pt>
                <c:pt idx="119">
                  <c:v>5.5493133517213978E-6</c:v>
                </c:pt>
                <c:pt idx="120">
                  <c:v>5.5539387735287377E-6</c:v>
                </c:pt>
                <c:pt idx="121">
                  <c:v>5.5748424412621945E-6</c:v>
                </c:pt>
                <c:pt idx="122">
                  <c:v>5.5868232548334731E-6</c:v>
                </c:pt>
                <c:pt idx="123">
                  <c:v>5.5918429143339665E-6</c:v>
                </c:pt>
                <c:pt idx="124">
                  <c:v>5.7409513878394712E-6</c:v>
                </c:pt>
                <c:pt idx="125">
                  <c:v>5.7414134596807312E-6</c:v>
                </c:pt>
                <c:pt idx="126">
                  <c:v>5.7510554615637038E-6</c:v>
                </c:pt>
                <c:pt idx="127">
                  <c:v>5.770292145927802E-6</c:v>
                </c:pt>
                <c:pt idx="128">
                  <c:v>5.8090905469558913E-6</c:v>
                </c:pt>
                <c:pt idx="129">
                  <c:v>5.8362292379788383E-6</c:v>
                </c:pt>
                <c:pt idx="130">
                  <c:v>5.8749153116830334E-6</c:v>
                </c:pt>
                <c:pt idx="131">
                  <c:v>5.9150608994292205E-6</c:v>
                </c:pt>
                <c:pt idx="132">
                  <c:v>5.9190367739972126E-6</c:v>
                </c:pt>
                <c:pt idx="133">
                  <c:v>5.9237368461854009E-6</c:v>
                </c:pt>
                <c:pt idx="134">
                  <c:v>5.9455973208955534E-6</c:v>
                </c:pt>
                <c:pt idx="135">
                  <c:v>5.9864958240765611E-6</c:v>
                </c:pt>
                <c:pt idx="136">
                  <c:v>5.9871758196040172E-6</c:v>
                </c:pt>
                <c:pt idx="137">
                  <c:v>6.0215734361824059E-6</c:v>
                </c:pt>
                <c:pt idx="138">
                  <c:v>6.1266378946043008E-6</c:v>
                </c:pt>
                <c:pt idx="139">
                  <c:v>6.1665394191653172E-6</c:v>
                </c:pt>
                <c:pt idx="140">
                  <c:v>6.275179304102042E-6</c:v>
                </c:pt>
                <c:pt idx="141">
                  <c:v>6.3730353216966646E-6</c:v>
                </c:pt>
                <c:pt idx="142">
                  <c:v>6.4312209618160447E-6</c:v>
                </c:pt>
                <c:pt idx="143">
                  <c:v>6.4695129520402959E-6</c:v>
                </c:pt>
                <c:pt idx="144">
                  <c:v>6.4947631688779372E-6</c:v>
                </c:pt>
                <c:pt idx="145">
                  <c:v>6.577183134221469E-6</c:v>
                </c:pt>
                <c:pt idx="146">
                  <c:v>6.5903520904755337E-6</c:v>
                </c:pt>
                <c:pt idx="147">
                  <c:v>6.5952737687163712E-6</c:v>
                </c:pt>
                <c:pt idx="148">
                  <c:v>6.654241446904801E-6</c:v>
                </c:pt>
                <c:pt idx="149">
                  <c:v>6.656667449681843E-6</c:v>
                </c:pt>
                <c:pt idx="150">
                  <c:v>6.6614201592383714E-6</c:v>
                </c:pt>
                <c:pt idx="151">
                  <c:v>6.6855441424755099E-6</c:v>
                </c:pt>
                <c:pt idx="152">
                  <c:v>6.6897695050097685E-6</c:v>
                </c:pt>
                <c:pt idx="153">
                  <c:v>6.7007289331781292E-6</c:v>
                </c:pt>
                <c:pt idx="154">
                  <c:v>6.7229270804291141E-6</c:v>
                </c:pt>
                <c:pt idx="155">
                  <c:v>6.7230201536591428E-6</c:v>
                </c:pt>
                <c:pt idx="156">
                  <c:v>6.769312584605131E-6</c:v>
                </c:pt>
                <c:pt idx="157">
                  <c:v>6.7896244222709752E-6</c:v>
                </c:pt>
                <c:pt idx="158">
                  <c:v>6.8380447657532241E-6</c:v>
                </c:pt>
                <c:pt idx="159">
                  <c:v>6.8819473128954924E-6</c:v>
                </c:pt>
                <c:pt idx="160">
                  <c:v>6.9480986687184638E-6</c:v>
                </c:pt>
                <c:pt idx="161">
                  <c:v>6.9645237410973135E-6</c:v>
                </c:pt>
                <c:pt idx="162">
                  <c:v>6.9968196436285551E-6</c:v>
                </c:pt>
                <c:pt idx="163">
                  <c:v>7.0607980046170569E-6</c:v>
                </c:pt>
                <c:pt idx="164">
                  <c:v>7.0840472371776724E-6</c:v>
                </c:pt>
                <c:pt idx="165">
                  <c:v>7.1076389716489852E-6</c:v>
                </c:pt>
                <c:pt idx="166">
                  <c:v>7.1589451419327412E-6</c:v>
                </c:pt>
                <c:pt idx="167">
                  <c:v>7.2221271658723635E-6</c:v>
                </c:pt>
                <c:pt idx="168">
                  <c:v>7.3571569784921846E-6</c:v>
                </c:pt>
                <c:pt idx="169">
                  <c:v>7.3782451724767863E-6</c:v>
                </c:pt>
                <c:pt idx="170">
                  <c:v>7.4094751398074211E-6</c:v>
                </c:pt>
                <c:pt idx="171">
                  <c:v>7.4150649215621161E-6</c:v>
                </c:pt>
                <c:pt idx="172">
                  <c:v>7.4473249037166585E-6</c:v>
                </c:pt>
                <c:pt idx="173">
                  <c:v>7.4798094477304922E-6</c:v>
                </c:pt>
                <c:pt idx="174">
                  <c:v>7.4891628798705211E-6</c:v>
                </c:pt>
                <c:pt idx="175">
                  <c:v>7.4936678640792148E-6</c:v>
                </c:pt>
                <c:pt idx="176">
                  <c:v>7.6211465113138118E-6</c:v>
                </c:pt>
                <c:pt idx="177">
                  <c:v>7.6433882971568601E-6</c:v>
                </c:pt>
                <c:pt idx="178">
                  <c:v>7.7327745204319697E-6</c:v>
                </c:pt>
                <c:pt idx="179">
                  <c:v>7.7348333167643619E-6</c:v>
                </c:pt>
                <c:pt idx="180">
                  <c:v>7.7449191556958514E-6</c:v>
                </c:pt>
                <c:pt idx="181">
                  <c:v>7.8109107002652504E-6</c:v>
                </c:pt>
                <c:pt idx="182">
                  <c:v>7.8348535577563794E-6</c:v>
                </c:pt>
                <c:pt idx="183">
                  <c:v>7.9026448482799389E-6</c:v>
                </c:pt>
                <c:pt idx="184">
                  <c:v>7.9467769727732731E-6</c:v>
                </c:pt>
                <c:pt idx="185">
                  <c:v>8.031659665241314E-6</c:v>
                </c:pt>
                <c:pt idx="186">
                  <c:v>8.0751578301516527E-6</c:v>
                </c:pt>
                <c:pt idx="187">
                  <c:v>8.0948863536984389E-6</c:v>
                </c:pt>
                <c:pt idx="188">
                  <c:v>8.1028482409573118E-6</c:v>
                </c:pt>
                <c:pt idx="189">
                  <c:v>8.1422673093385716E-6</c:v>
                </c:pt>
                <c:pt idx="190">
                  <c:v>8.1534120339830737E-6</c:v>
                </c:pt>
                <c:pt idx="191">
                  <c:v>8.169786173052803E-6</c:v>
                </c:pt>
                <c:pt idx="192">
                  <c:v>8.1742037498230504E-6</c:v>
                </c:pt>
                <c:pt idx="193">
                  <c:v>8.1849250863630577E-6</c:v>
                </c:pt>
                <c:pt idx="194">
                  <c:v>8.2124807636259975E-6</c:v>
                </c:pt>
                <c:pt idx="195">
                  <c:v>8.2808756452791578E-6</c:v>
                </c:pt>
                <c:pt idx="196">
                  <c:v>8.3217946052668225E-6</c:v>
                </c:pt>
                <c:pt idx="197">
                  <c:v>8.3835782540520779E-6</c:v>
                </c:pt>
                <c:pt idx="198">
                  <c:v>8.4888165420563658E-6</c:v>
                </c:pt>
                <c:pt idx="199">
                  <c:v>8.5004087932935071E-6</c:v>
                </c:pt>
                <c:pt idx="200">
                  <c:v>8.6125332558915328E-6</c:v>
                </c:pt>
                <c:pt idx="201">
                  <c:v>8.6463165076128736E-6</c:v>
                </c:pt>
                <c:pt idx="202">
                  <c:v>8.7626448936081348E-6</c:v>
                </c:pt>
                <c:pt idx="203">
                  <c:v>8.7810557486310273E-6</c:v>
                </c:pt>
                <c:pt idx="204">
                  <c:v>8.7906750568454961E-6</c:v>
                </c:pt>
                <c:pt idx="205">
                  <c:v>8.8157672854289605E-6</c:v>
                </c:pt>
                <c:pt idx="206">
                  <c:v>8.826816109177709E-6</c:v>
                </c:pt>
                <c:pt idx="207">
                  <c:v>8.8493618712552726E-6</c:v>
                </c:pt>
                <c:pt idx="208">
                  <c:v>8.8764778613407729E-6</c:v>
                </c:pt>
                <c:pt idx="209">
                  <c:v>8.8766934216904841E-6</c:v>
                </c:pt>
                <c:pt idx="210">
                  <c:v>8.9194479932944223E-6</c:v>
                </c:pt>
                <c:pt idx="211">
                  <c:v>8.9508425700502451E-6</c:v>
                </c:pt>
                <c:pt idx="212">
                  <c:v>8.9709792576933674E-6</c:v>
                </c:pt>
                <c:pt idx="213">
                  <c:v>9.088486029223678E-6</c:v>
                </c:pt>
                <c:pt idx="214">
                  <c:v>9.1035672594417805E-6</c:v>
                </c:pt>
                <c:pt idx="215">
                  <c:v>9.1768500332049554E-6</c:v>
                </c:pt>
                <c:pt idx="216">
                  <c:v>9.1990806285720185E-6</c:v>
                </c:pt>
                <c:pt idx="217">
                  <c:v>9.2379131400326581E-6</c:v>
                </c:pt>
                <c:pt idx="218">
                  <c:v>9.266883169304779E-6</c:v>
                </c:pt>
                <c:pt idx="219">
                  <c:v>9.3154226720385839E-6</c:v>
                </c:pt>
                <c:pt idx="220">
                  <c:v>9.3802518088333062E-6</c:v>
                </c:pt>
                <c:pt idx="221">
                  <c:v>9.3907501590113453E-6</c:v>
                </c:pt>
                <c:pt idx="222">
                  <c:v>9.4864529237017856E-6</c:v>
                </c:pt>
                <c:pt idx="223">
                  <c:v>9.4923572997914229E-6</c:v>
                </c:pt>
                <c:pt idx="224">
                  <c:v>9.5233824556371286E-6</c:v>
                </c:pt>
                <c:pt idx="225">
                  <c:v>9.5573098510154442E-6</c:v>
                </c:pt>
                <c:pt idx="226">
                  <c:v>9.5831752676451809E-6</c:v>
                </c:pt>
                <c:pt idx="227">
                  <c:v>9.5875121085676268E-6</c:v>
                </c:pt>
                <c:pt idx="228">
                  <c:v>9.5973741462899417E-6</c:v>
                </c:pt>
                <c:pt idx="229">
                  <c:v>9.6328940409692684E-6</c:v>
                </c:pt>
                <c:pt idx="230">
                  <c:v>9.641691588377005E-6</c:v>
                </c:pt>
                <c:pt idx="231">
                  <c:v>9.6619341798515605E-6</c:v>
                </c:pt>
                <c:pt idx="232">
                  <c:v>9.6999461381411135E-6</c:v>
                </c:pt>
                <c:pt idx="233">
                  <c:v>9.7958417767321459E-6</c:v>
                </c:pt>
                <c:pt idx="234">
                  <c:v>9.8254945996887096E-6</c:v>
                </c:pt>
                <c:pt idx="235">
                  <c:v>9.8412763067448549E-6</c:v>
                </c:pt>
                <c:pt idx="236">
                  <c:v>9.8756438383425316E-6</c:v>
                </c:pt>
                <c:pt idx="237">
                  <c:v>9.9208232256759753E-6</c:v>
                </c:pt>
                <c:pt idx="238">
                  <c:v>9.971390873256115E-6</c:v>
                </c:pt>
                <c:pt idx="239">
                  <c:v>1.0015217102898118E-5</c:v>
                </c:pt>
                <c:pt idx="240">
                  <c:v>1.0021223002440081E-5</c:v>
                </c:pt>
                <c:pt idx="241">
                  <c:v>1.0171580506817939E-5</c:v>
                </c:pt>
                <c:pt idx="242">
                  <c:v>1.0201989533402503E-5</c:v>
                </c:pt>
                <c:pt idx="243">
                  <c:v>1.0232926972565384E-5</c:v>
                </c:pt>
                <c:pt idx="244">
                  <c:v>1.0348880857491907E-5</c:v>
                </c:pt>
                <c:pt idx="245">
                  <c:v>1.0391184575462256E-5</c:v>
                </c:pt>
                <c:pt idx="246">
                  <c:v>1.0392024582419311E-5</c:v>
                </c:pt>
                <c:pt idx="247">
                  <c:v>1.0402989781500004E-5</c:v>
                </c:pt>
                <c:pt idx="248">
                  <c:v>1.042676955639192E-5</c:v>
                </c:pt>
                <c:pt idx="249">
                  <c:v>1.042930110656809E-5</c:v>
                </c:pt>
                <c:pt idx="250">
                  <c:v>1.0447702764305594E-5</c:v>
                </c:pt>
                <c:pt idx="251">
                  <c:v>1.0486523321021591E-5</c:v>
                </c:pt>
                <c:pt idx="252">
                  <c:v>1.0497359273011472E-5</c:v>
                </c:pt>
                <c:pt idx="253">
                  <c:v>1.0519091464476953E-5</c:v>
                </c:pt>
                <c:pt idx="254">
                  <c:v>1.0530399439709501E-5</c:v>
                </c:pt>
                <c:pt idx="255">
                  <c:v>1.0622873730247953E-5</c:v>
                </c:pt>
                <c:pt idx="256">
                  <c:v>1.0641066558722581E-5</c:v>
                </c:pt>
                <c:pt idx="257">
                  <c:v>1.0686210788672306E-5</c:v>
                </c:pt>
                <c:pt idx="258">
                  <c:v>1.0744145324906715E-5</c:v>
                </c:pt>
                <c:pt idx="259">
                  <c:v>1.0971125305305339E-5</c:v>
                </c:pt>
                <c:pt idx="260">
                  <c:v>1.1004852832223551E-5</c:v>
                </c:pt>
                <c:pt idx="261">
                  <c:v>1.1015556564243281E-5</c:v>
                </c:pt>
                <c:pt idx="262">
                  <c:v>1.1052101835979411E-5</c:v>
                </c:pt>
                <c:pt idx="263">
                  <c:v>1.1108425712151206E-5</c:v>
                </c:pt>
                <c:pt idx="264">
                  <c:v>1.1168661431376677E-5</c:v>
                </c:pt>
                <c:pt idx="265">
                  <c:v>1.1173707560337116E-5</c:v>
                </c:pt>
                <c:pt idx="266">
                  <c:v>1.1195115118882204E-5</c:v>
                </c:pt>
                <c:pt idx="267">
                  <c:v>1.1216540890901801E-5</c:v>
                </c:pt>
                <c:pt idx="268">
                  <c:v>1.1226865621297479E-5</c:v>
                </c:pt>
                <c:pt idx="269">
                  <c:v>1.12603489385658E-5</c:v>
                </c:pt>
                <c:pt idx="270">
                  <c:v>1.1272222821635945E-5</c:v>
                </c:pt>
                <c:pt idx="271">
                  <c:v>1.1341517970724667E-5</c:v>
                </c:pt>
                <c:pt idx="272">
                  <c:v>1.1494145123104543E-5</c:v>
                </c:pt>
                <c:pt idx="273">
                  <c:v>1.1534738964867704E-5</c:v>
                </c:pt>
                <c:pt idx="274">
                  <c:v>1.1542005698990618E-5</c:v>
                </c:pt>
                <c:pt idx="275">
                  <c:v>1.1586099722047715E-5</c:v>
                </c:pt>
                <c:pt idx="276">
                  <c:v>1.1662075036459156E-5</c:v>
                </c:pt>
                <c:pt idx="277">
                  <c:v>1.167339434889802E-5</c:v>
                </c:pt>
                <c:pt idx="278">
                  <c:v>1.1677681982850313E-5</c:v>
                </c:pt>
                <c:pt idx="279">
                  <c:v>1.1701694417450649E-5</c:v>
                </c:pt>
                <c:pt idx="280">
                  <c:v>1.1843129350252809E-5</c:v>
                </c:pt>
                <c:pt idx="281">
                  <c:v>1.1861665858578424E-5</c:v>
                </c:pt>
                <c:pt idx="282">
                  <c:v>1.1918724481027248E-5</c:v>
                </c:pt>
                <c:pt idx="283">
                  <c:v>1.2034918440233251E-5</c:v>
                </c:pt>
                <c:pt idx="284">
                  <c:v>1.2071613502113522E-5</c:v>
                </c:pt>
                <c:pt idx="285">
                  <c:v>1.2087883491344421E-5</c:v>
                </c:pt>
                <c:pt idx="286">
                  <c:v>1.2185790021230426E-5</c:v>
                </c:pt>
                <c:pt idx="287">
                  <c:v>1.2189247272445165E-5</c:v>
                </c:pt>
                <c:pt idx="288">
                  <c:v>1.2268946061315347E-5</c:v>
                </c:pt>
                <c:pt idx="289">
                  <c:v>1.2364966455186979E-5</c:v>
                </c:pt>
                <c:pt idx="290">
                  <c:v>1.2367450130843503E-5</c:v>
                </c:pt>
                <c:pt idx="291">
                  <c:v>1.2466113498495381E-5</c:v>
                </c:pt>
                <c:pt idx="292">
                  <c:v>1.2517978637698088E-5</c:v>
                </c:pt>
                <c:pt idx="293">
                  <c:v>1.2549207215455621E-5</c:v>
                </c:pt>
                <c:pt idx="294">
                  <c:v>1.2577385373563979E-5</c:v>
                </c:pt>
                <c:pt idx="295">
                  <c:v>1.2590322853804322E-5</c:v>
                </c:pt>
                <c:pt idx="296">
                  <c:v>1.2630239856076801E-5</c:v>
                </c:pt>
                <c:pt idx="297">
                  <c:v>1.268850788947964E-5</c:v>
                </c:pt>
                <c:pt idx="298">
                  <c:v>1.2866706719238754E-5</c:v>
                </c:pt>
                <c:pt idx="299">
                  <c:v>1.293783413141015E-5</c:v>
                </c:pt>
                <c:pt idx="300">
                  <c:v>1.2968864619501456E-5</c:v>
                </c:pt>
                <c:pt idx="301">
                  <c:v>1.3029071730290609E-5</c:v>
                </c:pt>
                <c:pt idx="302">
                  <c:v>1.3036218504594659E-5</c:v>
                </c:pt>
                <c:pt idx="303">
                  <c:v>1.3048314704086651E-5</c:v>
                </c:pt>
                <c:pt idx="304">
                  <c:v>1.3060255236007809E-5</c:v>
                </c:pt>
                <c:pt idx="305">
                  <c:v>1.3108687453585498E-5</c:v>
                </c:pt>
                <c:pt idx="306">
                  <c:v>1.3130021168651243E-5</c:v>
                </c:pt>
                <c:pt idx="307">
                  <c:v>1.3132722925954719E-5</c:v>
                </c:pt>
                <c:pt idx="308">
                  <c:v>1.3191506804597742E-5</c:v>
                </c:pt>
                <c:pt idx="309">
                  <c:v>1.3274570913606767E-5</c:v>
                </c:pt>
                <c:pt idx="310">
                  <c:v>1.3318567856296021E-5</c:v>
                </c:pt>
                <c:pt idx="311">
                  <c:v>1.3342265074091427E-5</c:v>
                </c:pt>
                <c:pt idx="312">
                  <c:v>1.3376293232711147E-5</c:v>
                </c:pt>
                <c:pt idx="313">
                  <c:v>1.3474344828258383E-5</c:v>
                </c:pt>
                <c:pt idx="314">
                  <c:v>1.3498963309614901E-5</c:v>
                </c:pt>
                <c:pt idx="315">
                  <c:v>1.3542873878900913E-5</c:v>
                </c:pt>
                <c:pt idx="316">
                  <c:v>1.3593433902509041E-5</c:v>
                </c:pt>
                <c:pt idx="317">
                  <c:v>1.3616251645917791E-5</c:v>
                </c:pt>
                <c:pt idx="318">
                  <c:v>1.3616677073823121E-5</c:v>
                </c:pt>
                <c:pt idx="319">
                  <c:v>1.367937225526335E-5</c:v>
                </c:pt>
                <c:pt idx="320">
                  <c:v>1.3792516328721882E-5</c:v>
                </c:pt>
                <c:pt idx="321">
                  <c:v>1.3801562902189767E-5</c:v>
                </c:pt>
                <c:pt idx="322">
                  <c:v>1.4038176097038559E-5</c:v>
                </c:pt>
                <c:pt idx="323">
                  <c:v>1.4078709962006283E-5</c:v>
                </c:pt>
                <c:pt idx="324">
                  <c:v>1.4264036598166657E-5</c:v>
                </c:pt>
                <c:pt idx="325">
                  <c:v>1.4277254214346289E-5</c:v>
                </c:pt>
                <c:pt idx="326">
                  <c:v>1.4283806134715845E-5</c:v>
                </c:pt>
                <c:pt idx="327">
                  <c:v>1.4296506638138423E-5</c:v>
                </c:pt>
                <c:pt idx="328">
                  <c:v>1.4340632967746855E-5</c:v>
                </c:pt>
                <c:pt idx="329">
                  <c:v>1.4407367641994701E-5</c:v>
                </c:pt>
                <c:pt idx="330">
                  <c:v>1.4441374842497464E-5</c:v>
                </c:pt>
                <c:pt idx="331">
                  <c:v>1.459067887132176E-5</c:v>
                </c:pt>
                <c:pt idx="332">
                  <c:v>1.468321741412259E-5</c:v>
                </c:pt>
                <c:pt idx="333">
                  <c:v>1.4720194098953789E-5</c:v>
                </c:pt>
                <c:pt idx="334">
                  <c:v>1.4835754762496051E-5</c:v>
                </c:pt>
                <c:pt idx="335">
                  <c:v>1.4863230879445401E-5</c:v>
                </c:pt>
                <c:pt idx="336">
                  <c:v>1.4926735762460841E-5</c:v>
                </c:pt>
                <c:pt idx="337">
                  <c:v>1.4931280558351524E-5</c:v>
                </c:pt>
                <c:pt idx="338">
                  <c:v>1.494801157692936E-5</c:v>
                </c:pt>
                <c:pt idx="339">
                  <c:v>1.5048403441037697E-5</c:v>
                </c:pt>
                <c:pt idx="340">
                  <c:v>1.506740411366625E-5</c:v>
                </c:pt>
                <c:pt idx="341">
                  <c:v>1.5103931245310387E-5</c:v>
                </c:pt>
                <c:pt idx="342">
                  <c:v>1.5151394424277399E-5</c:v>
                </c:pt>
                <c:pt idx="343">
                  <c:v>1.5340875993355628E-5</c:v>
                </c:pt>
                <c:pt idx="344">
                  <c:v>1.534533319556374E-5</c:v>
                </c:pt>
                <c:pt idx="345">
                  <c:v>1.5494047231988412E-5</c:v>
                </c:pt>
                <c:pt idx="346">
                  <c:v>1.5581070745768624E-5</c:v>
                </c:pt>
                <c:pt idx="347">
                  <c:v>1.5642777845196921E-5</c:v>
                </c:pt>
                <c:pt idx="348">
                  <c:v>1.5657987063935574E-5</c:v>
                </c:pt>
                <c:pt idx="349">
                  <c:v>1.5723818050289992E-5</c:v>
                </c:pt>
                <c:pt idx="350">
                  <c:v>1.5751501785857293E-5</c:v>
                </c:pt>
                <c:pt idx="351">
                  <c:v>1.5764140480110092E-5</c:v>
                </c:pt>
                <c:pt idx="352">
                  <c:v>1.5784664078565548E-5</c:v>
                </c:pt>
                <c:pt idx="353">
                  <c:v>1.5840428143560966E-5</c:v>
                </c:pt>
                <c:pt idx="354">
                  <c:v>1.5857904225429945E-5</c:v>
                </c:pt>
                <c:pt idx="355">
                  <c:v>1.5876765818607437E-5</c:v>
                </c:pt>
                <c:pt idx="356">
                  <c:v>1.5907862652035795E-5</c:v>
                </c:pt>
                <c:pt idx="357">
                  <c:v>1.5916914995560386E-5</c:v>
                </c:pt>
                <c:pt idx="358">
                  <c:v>1.6052600671160352E-5</c:v>
                </c:pt>
                <c:pt idx="359">
                  <c:v>1.6217624822521943E-5</c:v>
                </c:pt>
                <c:pt idx="360">
                  <c:v>1.6252205129691915E-5</c:v>
                </c:pt>
                <c:pt idx="361">
                  <c:v>1.6268521269593256E-5</c:v>
                </c:pt>
                <c:pt idx="362">
                  <c:v>1.6294189529239484E-5</c:v>
                </c:pt>
                <c:pt idx="363">
                  <c:v>1.6389541473749781E-5</c:v>
                </c:pt>
                <c:pt idx="364">
                  <c:v>1.6454767951428823E-5</c:v>
                </c:pt>
                <c:pt idx="365">
                  <c:v>1.6460633749980373E-5</c:v>
                </c:pt>
                <c:pt idx="366">
                  <c:v>1.6460868004715828E-5</c:v>
                </c:pt>
                <c:pt idx="367">
                  <c:v>1.6471970347317534E-5</c:v>
                </c:pt>
                <c:pt idx="368">
                  <c:v>1.6517940227195262E-5</c:v>
                </c:pt>
                <c:pt idx="369">
                  <c:v>1.6556774258343086E-5</c:v>
                </c:pt>
                <c:pt idx="370">
                  <c:v>1.6611657811646565E-5</c:v>
                </c:pt>
                <c:pt idx="371">
                  <c:v>1.6648186509758616E-5</c:v>
                </c:pt>
                <c:pt idx="372">
                  <c:v>1.6674698459980025E-5</c:v>
                </c:pt>
                <c:pt idx="373">
                  <c:v>1.6691589890186648E-5</c:v>
                </c:pt>
                <c:pt idx="374">
                  <c:v>1.6699557975453595E-5</c:v>
                </c:pt>
                <c:pt idx="375">
                  <c:v>1.6704391904867406E-5</c:v>
                </c:pt>
                <c:pt idx="376">
                  <c:v>1.670519928999592E-5</c:v>
                </c:pt>
                <c:pt idx="377">
                  <c:v>1.6744407058880748E-5</c:v>
                </c:pt>
                <c:pt idx="378">
                  <c:v>1.6795436300384595E-5</c:v>
                </c:pt>
                <c:pt idx="379">
                  <c:v>1.6805535239115899E-5</c:v>
                </c:pt>
                <c:pt idx="380">
                  <c:v>1.6861597053709302E-5</c:v>
                </c:pt>
                <c:pt idx="381">
                  <c:v>1.6908305259938351E-5</c:v>
                </c:pt>
                <c:pt idx="382">
                  <c:v>1.6910918942208832E-5</c:v>
                </c:pt>
                <c:pt idx="383">
                  <c:v>1.6939283555979913E-5</c:v>
                </c:pt>
                <c:pt idx="384">
                  <c:v>1.7016200791335582E-5</c:v>
                </c:pt>
                <c:pt idx="385">
                  <c:v>1.7093074025042092E-5</c:v>
                </c:pt>
                <c:pt idx="386">
                  <c:v>1.7136234640204703E-5</c:v>
                </c:pt>
                <c:pt idx="387">
                  <c:v>1.7187568093961433E-5</c:v>
                </c:pt>
                <c:pt idx="388">
                  <c:v>1.7262697026008426E-5</c:v>
                </c:pt>
                <c:pt idx="389">
                  <c:v>1.7265014583856463E-5</c:v>
                </c:pt>
                <c:pt idx="390">
                  <c:v>1.7362709044133324E-5</c:v>
                </c:pt>
                <c:pt idx="391">
                  <c:v>1.7364718107083653E-5</c:v>
                </c:pt>
                <c:pt idx="392">
                  <c:v>1.7405354974783102E-5</c:v>
                </c:pt>
                <c:pt idx="393">
                  <c:v>1.7416685033347305E-5</c:v>
                </c:pt>
                <c:pt idx="394">
                  <c:v>1.7537569980579043E-5</c:v>
                </c:pt>
                <c:pt idx="395">
                  <c:v>1.7574138528447941E-5</c:v>
                </c:pt>
                <c:pt idx="396">
                  <c:v>1.7626339553517523E-5</c:v>
                </c:pt>
                <c:pt idx="397">
                  <c:v>1.7759862419193761E-5</c:v>
                </c:pt>
                <c:pt idx="398">
                  <c:v>1.7816610835271562E-5</c:v>
                </c:pt>
                <c:pt idx="399">
                  <c:v>1.7868038104853734E-5</c:v>
                </c:pt>
                <c:pt idx="400">
                  <c:v>1.7892043073643628E-5</c:v>
                </c:pt>
                <c:pt idx="401">
                  <c:v>1.7967826935729469E-5</c:v>
                </c:pt>
                <c:pt idx="402">
                  <c:v>1.8042483164656506E-5</c:v>
                </c:pt>
                <c:pt idx="403">
                  <c:v>1.8315789464941757E-5</c:v>
                </c:pt>
                <c:pt idx="404">
                  <c:v>1.8401900976865819E-5</c:v>
                </c:pt>
                <c:pt idx="405">
                  <c:v>1.843586983852898E-5</c:v>
                </c:pt>
                <c:pt idx="406">
                  <c:v>1.8474065962862935E-5</c:v>
                </c:pt>
                <c:pt idx="407">
                  <c:v>1.8553442545093883E-5</c:v>
                </c:pt>
                <c:pt idx="408">
                  <c:v>1.8579996253580483E-5</c:v>
                </c:pt>
                <c:pt idx="409">
                  <c:v>1.8609892747619934E-5</c:v>
                </c:pt>
                <c:pt idx="410">
                  <c:v>1.8697132554146791E-5</c:v>
                </c:pt>
                <c:pt idx="411">
                  <c:v>1.8728473170123709E-5</c:v>
                </c:pt>
                <c:pt idx="412">
                  <c:v>1.8764701421372494E-5</c:v>
                </c:pt>
                <c:pt idx="413">
                  <c:v>1.8781803403176433E-5</c:v>
                </c:pt>
                <c:pt idx="414">
                  <c:v>1.8910784433213569E-5</c:v>
                </c:pt>
                <c:pt idx="415">
                  <c:v>1.8911082279320668E-5</c:v>
                </c:pt>
                <c:pt idx="416">
                  <c:v>1.8937091772200189E-5</c:v>
                </c:pt>
                <c:pt idx="417">
                  <c:v>1.9021332058099279E-5</c:v>
                </c:pt>
                <c:pt idx="418">
                  <c:v>1.9095123564124613E-5</c:v>
                </c:pt>
                <c:pt idx="419">
                  <c:v>1.9142979373930655E-5</c:v>
                </c:pt>
                <c:pt idx="420">
                  <c:v>1.9150680884465076E-5</c:v>
                </c:pt>
                <c:pt idx="421">
                  <c:v>1.9294360749848913E-5</c:v>
                </c:pt>
                <c:pt idx="422">
                  <c:v>1.9447031508974061E-5</c:v>
                </c:pt>
                <c:pt idx="423">
                  <c:v>1.947390090075239E-5</c:v>
                </c:pt>
                <c:pt idx="424">
                  <c:v>1.9480482008275375E-5</c:v>
                </c:pt>
                <c:pt idx="425">
                  <c:v>1.9640733366693509E-5</c:v>
                </c:pt>
                <c:pt idx="426">
                  <c:v>1.9699060537343109E-5</c:v>
                </c:pt>
                <c:pt idx="427">
                  <c:v>1.9807539046443324E-5</c:v>
                </c:pt>
                <c:pt idx="428">
                  <c:v>1.9832088001466587E-5</c:v>
                </c:pt>
                <c:pt idx="429">
                  <c:v>1.9885433117723724E-5</c:v>
                </c:pt>
                <c:pt idx="430">
                  <c:v>1.9974372619161294E-5</c:v>
                </c:pt>
                <c:pt idx="431">
                  <c:v>2.0109657695551138E-5</c:v>
                </c:pt>
                <c:pt idx="432">
                  <c:v>2.0119279643209876E-5</c:v>
                </c:pt>
                <c:pt idx="433">
                  <c:v>2.0154786542707593E-5</c:v>
                </c:pt>
                <c:pt idx="434">
                  <c:v>2.0162511489374199E-5</c:v>
                </c:pt>
                <c:pt idx="435">
                  <c:v>2.0208348023485942E-5</c:v>
                </c:pt>
                <c:pt idx="436">
                  <c:v>2.0212768609154393E-5</c:v>
                </c:pt>
                <c:pt idx="437">
                  <c:v>2.0220420383215695E-5</c:v>
                </c:pt>
                <c:pt idx="438">
                  <c:v>2.0366251436478146E-5</c:v>
                </c:pt>
                <c:pt idx="439">
                  <c:v>2.0386983827704987E-5</c:v>
                </c:pt>
                <c:pt idx="440">
                  <c:v>2.0428307046482486E-5</c:v>
                </c:pt>
                <c:pt idx="441">
                  <c:v>2.0515099260684059E-5</c:v>
                </c:pt>
                <c:pt idx="442">
                  <c:v>2.0584271726814496E-5</c:v>
                </c:pt>
                <c:pt idx="443">
                  <c:v>2.0797310669822805E-5</c:v>
                </c:pt>
                <c:pt idx="444">
                  <c:v>2.0834602538906997E-5</c:v>
                </c:pt>
                <c:pt idx="445">
                  <c:v>2.0854734563723552E-5</c:v>
                </c:pt>
                <c:pt idx="446">
                  <c:v>2.0865701416439502E-5</c:v>
                </c:pt>
                <c:pt idx="447">
                  <c:v>2.0982974186525187E-5</c:v>
                </c:pt>
                <c:pt idx="448">
                  <c:v>2.1044153834303698E-5</c:v>
                </c:pt>
                <c:pt idx="449">
                  <c:v>2.1067675788906253E-5</c:v>
                </c:pt>
                <c:pt idx="450">
                  <c:v>2.1101368709719759E-5</c:v>
                </c:pt>
                <c:pt idx="451">
                  <c:v>2.1217115930676483E-5</c:v>
                </c:pt>
                <c:pt idx="452">
                  <c:v>2.1246164751782596E-5</c:v>
                </c:pt>
                <c:pt idx="453">
                  <c:v>2.1254892633565208E-5</c:v>
                </c:pt>
                <c:pt idx="454">
                  <c:v>2.1282051253776082E-5</c:v>
                </c:pt>
                <c:pt idx="455">
                  <c:v>2.1344366464470241E-5</c:v>
                </c:pt>
                <c:pt idx="456">
                  <c:v>2.1346552062014621E-5</c:v>
                </c:pt>
                <c:pt idx="457">
                  <c:v>2.1391091453114198E-5</c:v>
                </c:pt>
                <c:pt idx="458">
                  <c:v>2.1412091524267912E-5</c:v>
                </c:pt>
                <c:pt idx="459">
                  <c:v>2.1475477304903684E-5</c:v>
                </c:pt>
                <c:pt idx="460">
                  <c:v>2.1538047675115049E-5</c:v>
                </c:pt>
                <c:pt idx="461">
                  <c:v>2.1598139834353832E-5</c:v>
                </c:pt>
                <c:pt idx="462">
                  <c:v>2.1611256484381629E-5</c:v>
                </c:pt>
                <c:pt idx="463">
                  <c:v>2.161654431049524E-5</c:v>
                </c:pt>
                <c:pt idx="464">
                  <c:v>2.1620781084371027E-5</c:v>
                </c:pt>
                <c:pt idx="465">
                  <c:v>2.1757810226958261E-5</c:v>
                </c:pt>
                <c:pt idx="466">
                  <c:v>2.1759179187867597E-5</c:v>
                </c:pt>
                <c:pt idx="467">
                  <c:v>2.1839908355447404E-5</c:v>
                </c:pt>
                <c:pt idx="468">
                  <c:v>2.1877250498063794E-5</c:v>
                </c:pt>
                <c:pt idx="469">
                  <c:v>2.1921558350631781E-5</c:v>
                </c:pt>
                <c:pt idx="470">
                  <c:v>2.2012403817324382E-5</c:v>
                </c:pt>
                <c:pt idx="471">
                  <c:v>2.2166562889092956E-5</c:v>
                </c:pt>
                <c:pt idx="472">
                  <c:v>2.2242553629361788E-5</c:v>
                </c:pt>
                <c:pt idx="473">
                  <c:v>2.2294290473086123E-5</c:v>
                </c:pt>
                <c:pt idx="474">
                  <c:v>2.2350341620237095E-5</c:v>
                </c:pt>
                <c:pt idx="475">
                  <c:v>2.2381695094609544E-5</c:v>
                </c:pt>
                <c:pt idx="476">
                  <c:v>2.2408886498834596E-5</c:v>
                </c:pt>
                <c:pt idx="477">
                  <c:v>2.253828187493848E-5</c:v>
                </c:pt>
                <c:pt idx="478">
                  <c:v>2.2615304678882316E-5</c:v>
                </c:pt>
                <c:pt idx="479">
                  <c:v>2.2696316802047277E-5</c:v>
                </c:pt>
                <c:pt idx="480">
                  <c:v>2.2696350062993808E-5</c:v>
                </c:pt>
                <c:pt idx="481">
                  <c:v>2.2703727603498274E-5</c:v>
                </c:pt>
                <c:pt idx="482">
                  <c:v>2.2769912210788069E-5</c:v>
                </c:pt>
                <c:pt idx="483">
                  <c:v>2.2871519032383321E-5</c:v>
                </c:pt>
                <c:pt idx="484">
                  <c:v>2.3009576676591343E-5</c:v>
                </c:pt>
                <c:pt idx="485">
                  <c:v>2.3116009254672776E-5</c:v>
                </c:pt>
                <c:pt idx="486">
                  <c:v>2.3185130922895107E-5</c:v>
                </c:pt>
                <c:pt idx="487">
                  <c:v>2.3209759617327462E-5</c:v>
                </c:pt>
                <c:pt idx="488">
                  <c:v>2.3213215952816315E-5</c:v>
                </c:pt>
                <c:pt idx="489">
                  <c:v>2.3415170427311524E-5</c:v>
                </c:pt>
                <c:pt idx="490">
                  <c:v>2.3595951507312286E-5</c:v>
                </c:pt>
                <c:pt idx="491">
                  <c:v>2.3732017729178317E-5</c:v>
                </c:pt>
                <c:pt idx="492">
                  <c:v>2.3789052812939211E-5</c:v>
                </c:pt>
                <c:pt idx="493">
                  <c:v>2.3857525799235391E-5</c:v>
                </c:pt>
                <c:pt idx="494">
                  <c:v>2.3909949547100905E-5</c:v>
                </c:pt>
                <c:pt idx="495">
                  <c:v>2.3926601756395975E-5</c:v>
                </c:pt>
                <c:pt idx="496">
                  <c:v>2.3942078630619111E-5</c:v>
                </c:pt>
                <c:pt idx="497">
                  <c:v>2.3961986723093128E-5</c:v>
                </c:pt>
                <c:pt idx="498">
                  <c:v>2.4104098697192036E-5</c:v>
                </c:pt>
                <c:pt idx="499">
                  <c:v>2.4117335199144222E-5</c:v>
                </c:pt>
                <c:pt idx="500">
                  <c:v>2.4144720595116117E-5</c:v>
                </c:pt>
                <c:pt idx="501">
                  <c:v>2.4166998920664856E-5</c:v>
                </c:pt>
                <c:pt idx="502">
                  <c:v>2.4342657011347072E-5</c:v>
                </c:pt>
                <c:pt idx="503">
                  <c:v>2.4351549185269199E-5</c:v>
                </c:pt>
                <c:pt idx="504">
                  <c:v>2.4740704270914614E-5</c:v>
                </c:pt>
                <c:pt idx="505">
                  <c:v>2.4804641414115596E-5</c:v>
                </c:pt>
                <c:pt idx="506">
                  <c:v>2.4962767724430038E-5</c:v>
                </c:pt>
                <c:pt idx="507">
                  <c:v>2.4998168712763815E-5</c:v>
                </c:pt>
                <c:pt idx="508">
                  <c:v>2.5029250546998086E-5</c:v>
                </c:pt>
                <c:pt idx="509">
                  <c:v>2.5089651559460926E-5</c:v>
                </c:pt>
                <c:pt idx="510">
                  <c:v>2.5166185814432779E-5</c:v>
                </c:pt>
                <c:pt idx="511">
                  <c:v>2.5214077367673411E-5</c:v>
                </c:pt>
                <c:pt idx="512">
                  <c:v>2.5357012764301729E-5</c:v>
                </c:pt>
                <c:pt idx="513">
                  <c:v>2.5403042242601409E-5</c:v>
                </c:pt>
                <c:pt idx="514">
                  <c:v>2.5521632567182874E-5</c:v>
                </c:pt>
                <c:pt idx="515">
                  <c:v>2.5528738759448408E-5</c:v>
                </c:pt>
                <c:pt idx="516">
                  <c:v>2.5568515725501018E-5</c:v>
                </c:pt>
                <c:pt idx="517">
                  <c:v>2.5569306699439173E-5</c:v>
                </c:pt>
                <c:pt idx="518">
                  <c:v>2.5663946248626026E-5</c:v>
                </c:pt>
                <c:pt idx="519">
                  <c:v>2.5768964714509684E-5</c:v>
                </c:pt>
                <c:pt idx="520">
                  <c:v>2.603674393080176E-5</c:v>
                </c:pt>
                <c:pt idx="521">
                  <c:v>2.6066403939348683E-5</c:v>
                </c:pt>
                <c:pt idx="522">
                  <c:v>2.6117364333596059E-5</c:v>
                </c:pt>
                <c:pt idx="523">
                  <c:v>2.6360958369253326E-5</c:v>
                </c:pt>
                <c:pt idx="524">
                  <c:v>2.6429527530044411E-5</c:v>
                </c:pt>
                <c:pt idx="525">
                  <c:v>2.6602463993627208E-5</c:v>
                </c:pt>
                <c:pt idx="526">
                  <c:v>2.6781851608962233E-5</c:v>
                </c:pt>
                <c:pt idx="527">
                  <c:v>2.69273288734892E-5</c:v>
                </c:pt>
                <c:pt idx="528">
                  <c:v>2.6987369718544575E-5</c:v>
                </c:pt>
                <c:pt idx="529">
                  <c:v>2.7013121449729881E-5</c:v>
                </c:pt>
                <c:pt idx="530">
                  <c:v>2.7223977439149513E-5</c:v>
                </c:pt>
                <c:pt idx="531">
                  <c:v>2.7259615996926584E-5</c:v>
                </c:pt>
                <c:pt idx="532">
                  <c:v>2.7289367036242676E-5</c:v>
                </c:pt>
                <c:pt idx="533">
                  <c:v>2.7492356148389792E-5</c:v>
                </c:pt>
                <c:pt idx="534">
                  <c:v>2.7529215615921324E-5</c:v>
                </c:pt>
                <c:pt idx="535">
                  <c:v>2.7535254940270981E-5</c:v>
                </c:pt>
                <c:pt idx="536">
                  <c:v>2.7559889777580891E-5</c:v>
                </c:pt>
                <c:pt idx="537">
                  <c:v>2.7669002397808774E-5</c:v>
                </c:pt>
                <c:pt idx="538">
                  <c:v>2.7705506010671582E-5</c:v>
                </c:pt>
                <c:pt idx="539">
                  <c:v>2.7734861823797845E-5</c:v>
                </c:pt>
                <c:pt idx="540">
                  <c:v>2.7988842546653275E-5</c:v>
                </c:pt>
                <c:pt idx="541">
                  <c:v>2.8101760176735471E-5</c:v>
                </c:pt>
                <c:pt idx="542">
                  <c:v>2.817802905769675E-5</c:v>
                </c:pt>
                <c:pt idx="543">
                  <c:v>2.8208936868829499E-5</c:v>
                </c:pt>
                <c:pt idx="544">
                  <c:v>2.8248919183470069E-5</c:v>
                </c:pt>
                <c:pt idx="545">
                  <c:v>2.8349780481954909E-5</c:v>
                </c:pt>
                <c:pt idx="546">
                  <c:v>2.8605554259646312E-5</c:v>
                </c:pt>
                <c:pt idx="547">
                  <c:v>2.8868410094861385E-5</c:v>
                </c:pt>
                <c:pt idx="548">
                  <c:v>2.890270726078781E-5</c:v>
                </c:pt>
                <c:pt idx="549">
                  <c:v>2.9013337452147607E-5</c:v>
                </c:pt>
                <c:pt idx="550">
                  <c:v>2.9095473765791638E-5</c:v>
                </c:pt>
                <c:pt idx="551">
                  <c:v>2.9257257190294741E-5</c:v>
                </c:pt>
                <c:pt idx="552">
                  <c:v>2.9341921102661652E-5</c:v>
                </c:pt>
                <c:pt idx="553">
                  <c:v>2.9477405598452325E-5</c:v>
                </c:pt>
                <c:pt idx="554">
                  <c:v>2.9484444110224474E-5</c:v>
                </c:pt>
                <c:pt idx="555">
                  <c:v>2.9494493401367231E-5</c:v>
                </c:pt>
                <c:pt idx="556">
                  <c:v>2.9567852085363429E-5</c:v>
                </c:pt>
                <c:pt idx="557">
                  <c:v>2.9608576399659612E-5</c:v>
                </c:pt>
                <c:pt idx="558">
                  <c:v>2.9641850616911149E-5</c:v>
                </c:pt>
                <c:pt idx="559">
                  <c:v>2.9719265242157093E-5</c:v>
                </c:pt>
                <c:pt idx="560">
                  <c:v>2.9816388023350735E-5</c:v>
                </c:pt>
                <c:pt idx="561">
                  <c:v>2.9824734089737681E-5</c:v>
                </c:pt>
                <c:pt idx="562">
                  <c:v>2.9838173201838611E-5</c:v>
                </c:pt>
                <c:pt idx="563">
                  <c:v>2.9910642521718583E-5</c:v>
                </c:pt>
                <c:pt idx="564">
                  <c:v>3.0209046533525221E-5</c:v>
                </c:pt>
                <c:pt idx="565">
                  <c:v>3.0323505982427304E-5</c:v>
                </c:pt>
                <c:pt idx="566">
                  <c:v>3.0345509092612842E-5</c:v>
                </c:pt>
                <c:pt idx="567">
                  <c:v>3.0446937511955186E-5</c:v>
                </c:pt>
                <c:pt idx="568">
                  <c:v>3.076376194903575E-5</c:v>
                </c:pt>
                <c:pt idx="569">
                  <c:v>3.0876876953316599E-5</c:v>
                </c:pt>
                <c:pt idx="570">
                  <c:v>3.0904965371342294E-5</c:v>
                </c:pt>
                <c:pt idx="571">
                  <c:v>3.0994815340873669E-5</c:v>
                </c:pt>
                <c:pt idx="572">
                  <c:v>3.1132585258305557E-5</c:v>
                </c:pt>
                <c:pt idx="573">
                  <c:v>3.1230649187529089E-5</c:v>
                </c:pt>
                <c:pt idx="574">
                  <c:v>3.1452645660880985E-5</c:v>
                </c:pt>
                <c:pt idx="575">
                  <c:v>3.1509179826103721E-5</c:v>
                </c:pt>
                <c:pt idx="576">
                  <c:v>3.1517681146911312E-5</c:v>
                </c:pt>
                <c:pt idx="577">
                  <c:v>3.1899904849310301E-5</c:v>
                </c:pt>
                <c:pt idx="578">
                  <c:v>3.224253255825005E-5</c:v>
                </c:pt>
                <c:pt idx="579">
                  <c:v>3.2364195102412596E-5</c:v>
                </c:pt>
                <c:pt idx="580">
                  <c:v>3.2412563916000925E-5</c:v>
                </c:pt>
                <c:pt idx="581">
                  <c:v>3.2419364053120633E-5</c:v>
                </c:pt>
                <c:pt idx="582">
                  <c:v>3.2422213069816655E-5</c:v>
                </c:pt>
                <c:pt idx="583">
                  <c:v>3.2439193763594801E-5</c:v>
                </c:pt>
                <c:pt idx="584">
                  <c:v>3.2488107568998018E-5</c:v>
                </c:pt>
                <c:pt idx="585">
                  <c:v>3.2670673124563654E-5</c:v>
                </c:pt>
                <c:pt idx="586">
                  <c:v>3.2679305244879289E-5</c:v>
                </c:pt>
                <c:pt idx="587">
                  <c:v>3.2808288775158417E-5</c:v>
                </c:pt>
                <c:pt idx="588">
                  <c:v>3.2918281598121359E-5</c:v>
                </c:pt>
                <c:pt idx="589">
                  <c:v>3.3202312801743659E-5</c:v>
                </c:pt>
                <c:pt idx="590">
                  <c:v>3.3263636649192942E-5</c:v>
                </c:pt>
                <c:pt idx="591">
                  <c:v>3.3287454034363195E-5</c:v>
                </c:pt>
                <c:pt idx="592">
                  <c:v>3.3581278848513957E-5</c:v>
                </c:pt>
                <c:pt idx="593">
                  <c:v>3.3751373953991629E-5</c:v>
                </c:pt>
                <c:pt idx="594">
                  <c:v>3.3822751547290244E-5</c:v>
                </c:pt>
                <c:pt idx="595">
                  <c:v>3.3931867419317971E-5</c:v>
                </c:pt>
                <c:pt idx="596">
                  <c:v>3.4019303569410563E-5</c:v>
                </c:pt>
                <c:pt idx="597">
                  <c:v>3.4122616831862385E-5</c:v>
                </c:pt>
                <c:pt idx="598">
                  <c:v>3.4137868308678975E-5</c:v>
                </c:pt>
                <c:pt idx="599">
                  <c:v>3.4175564044064843E-5</c:v>
                </c:pt>
                <c:pt idx="600">
                  <c:v>3.4572860944357615E-5</c:v>
                </c:pt>
                <c:pt idx="601">
                  <c:v>3.4686375618218644E-5</c:v>
                </c:pt>
                <c:pt idx="602">
                  <c:v>3.4824241793086086E-5</c:v>
                </c:pt>
                <c:pt idx="603">
                  <c:v>3.4831173916520636E-5</c:v>
                </c:pt>
                <c:pt idx="604">
                  <c:v>3.5005902242770229E-5</c:v>
                </c:pt>
                <c:pt idx="605">
                  <c:v>3.5019845647891689E-5</c:v>
                </c:pt>
                <c:pt idx="606">
                  <c:v>3.5188046631508472E-5</c:v>
                </c:pt>
                <c:pt idx="607">
                  <c:v>3.5188706589328235E-5</c:v>
                </c:pt>
                <c:pt idx="608">
                  <c:v>3.5272583741084547E-5</c:v>
                </c:pt>
                <c:pt idx="609">
                  <c:v>3.5344111470472066E-5</c:v>
                </c:pt>
                <c:pt idx="610">
                  <c:v>3.542006432372584E-5</c:v>
                </c:pt>
                <c:pt idx="611">
                  <c:v>3.5692342904277052E-5</c:v>
                </c:pt>
                <c:pt idx="612">
                  <c:v>3.5768399889868107E-5</c:v>
                </c:pt>
                <c:pt idx="613">
                  <c:v>3.5966734582642992E-5</c:v>
                </c:pt>
                <c:pt idx="614">
                  <c:v>3.6035266020002443E-5</c:v>
                </c:pt>
                <c:pt idx="615">
                  <c:v>3.60682362313537E-5</c:v>
                </c:pt>
                <c:pt idx="616">
                  <c:v>3.6320420884523493E-5</c:v>
                </c:pt>
                <c:pt idx="617">
                  <c:v>3.6333120949312312E-5</c:v>
                </c:pt>
                <c:pt idx="618">
                  <c:v>3.6452382172008689E-5</c:v>
                </c:pt>
                <c:pt idx="619">
                  <c:v>3.6594940710706261E-5</c:v>
                </c:pt>
                <c:pt idx="620">
                  <c:v>3.7246560794319445E-5</c:v>
                </c:pt>
                <c:pt idx="621">
                  <c:v>3.7317657937723077E-5</c:v>
                </c:pt>
                <c:pt idx="622">
                  <c:v>3.740316728417182E-5</c:v>
                </c:pt>
                <c:pt idx="623">
                  <c:v>3.7594000486237372E-5</c:v>
                </c:pt>
                <c:pt idx="624">
                  <c:v>3.767264715590989E-5</c:v>
                </c:pt>
                <c:pt idx="625">
                  <c:v>3.7844047649837579E-5</c:v>
                </c:pt>
                <c:pt idx="626">
                  <c:v>3.7876129484388477E-5</c:v>
                </c:pt>
                <c:pt idx="627">
                  <c:v>3.7880199688698956E-5</c:v>
                </c:pt>
                <c:pt idx="628">
                  <c:v>3.8159737577155837E-5</c:v>
                </c:pt>
                <c:pt idx="629">
                  <c:v>3.8268913020195662E-5</c:v>
                </c:pt>
                <c:pt idx="630">
                  <c:v>3.8345300941113988E-5</c:v>
                </c:pt>
                <c:pt idx="631">
                  <c:v>3.8355411129198002E-5</c:v>
                </c:pt>
                <c:pt idx="632">
                  <c:v>3.8413534262897784E-5</c:v>
                </c:pt>
                <c:pt idx="633">
                  <c:v>3.8541602788318876E-5</c:v>
                </c:pt>
                <c:pt idx="634">
                  <c:v>3.8594039894492796E-5</c:v>
                </c:pt>
                <c:pt idx="635">
                  <c:v>3.8747795784175745E-5</c:v>
                </c:pt>
                <c:pt idx="636">
                  <c:v>3.8750190359884187E-5</c:v>
                </c:pt>
                <c:pt idx="637">
                  <c:v>3.8858204807798602E-5</c:v>
                </c:pt>
                <c:pt idx="638">
                  <c:v>3.9168721629860294E-5</c:v>
                </c:pt>
                <c:pt idx="639">
                  <c:v>3.9169969007661875E-5</c:v>
                </c:pt>
                <c:pt idx="640">
                  <c:v>3.9260646835052602E-5</c:v>
                </c:pt>
                <c:pt idx="641">
                  <c:v>3.9310968201332951E-5</c:v>
                </c:pt>
                <c:pt idx="642">
                  <c:v>3.9333293230130652E-5</c:v>
                </c:pt>
                <c:pt idx="643">
                  <c:v>3.9341607958441011E-5</c:v>
                </c:pt>
                <c:pt idx="644">
                  <c:v>3.9413260091829798E-5</c:v>
                </c:pt>
                <c:pt idx="645">
                  <c:v>3.9486157637792848E-5</c:v>
                </c:pt>
                <c:pt idx="646">
                  <c:v>3.9497931279534816E-5</c:v>
                </c:pt>
                <c:pt idx="647">
                  <c:v>3.9551030896015348E-5</c:v>
                </c:pt>
                <c:pt idx="648">
                  <c:v>3.9581152141938492E-5</c:v>
                </c:pt>
                <c:pt idx="649">
                  <c:v>4.0182815177933811E-5</c:v>
                </c:pt>
                <c:pt idx="650">
                  <c:v>4.0184380952269797E-5</c:v>
                </c:pt>
                <c:pt idx="651">
                  <c:v>4.0248370308965585E-5</c:v>
                </c:pt>
                <c:pt idx="652">
                  <c:v>4.0269635605877118E-5</c:v>
                </c:pt>
                <c:pt idx="653">
                  <c:v>4.0534023974804288E-5</c:v>
                </c:pt>
                <c:pt idx="654">
                  <c:v>4.0556470192410475E-5</c:v>
                </c:pt>
                <c:pt idx="655">
                  <c:v>4.0725373292805074E-5</c:v>
                </c:pt>
                <c:pt idx="656">
                  <c:v>4.0807458798894869E-5</c:v>
                </c:pt>
                <c:pt idx="657">
                  <c:v>4.0949268072172686E-5</c:v>
                </c:pt>
                <c:pt idx="658">
                  <c:v>4.1056175845956721E-5</c:v>
                </c:pt>
                <c:pt idx="659">
                  <c:v>4.1235833962781903E-5</c:v>
                </c:pt>
                <c:pt idx="660">
                  <c:v>4.1388997294138843E-5</c:v>
                </c:pt>
                <c:pt idx="661">
                  <c:v>4.1856306550406113E-5</c:v>
                </c:pt>
                <c:pt idx="662">
                  <c:v>4.1868094120551921E-5</c:v>
                </c:pt>
                <c:pt idx="663">
                  <c:v>4.2357144966384492E-5</c:v>
                </c:pt>
                <c:pt idx="664">
                  <c:v>4.2487976673726291E-5</c:v>
                </c:pt>
                <c:pt idx="665">
                  <c:v>4.2506487053425676E-5</c:v>
                </c:pt>
                <c:pt idx="666">
                  <c:v>4.2803782284047954E-5</c:v>
                </c:pt>
                <c:pt idx="667">
                  <c:v>4.2934844980549763E-5</c:v>
                </c:pt>
                <c:pt idx="668">
                  <c:v>4.3063704322800553E-5</c:v>
                </c:pt>
                <c:pt idx="669">
                  <c:v>4.3117732747492457E-5</c:v>
                </c:pt>
                <c:pt idx="670">
                  <c:v>4.3228402233849893E-5</c:v>
                </c:pt>
                <c:pt idx="671">
                  <c:v>4.3514912378449894E-5</c:v>
                </c:pt>
                <c:pt idx="672">
                  <c:v>4.3556066113951087E-5</c:v>
                </c:pt>
                <c:pt idx="673">
                  <c:v>4.3758338923694445E-5</c:v>
                </c:pt>
                <c:pt idx="674">
                  <c:v>4.3990199289231877E-5</c:v>
                </c:pt>
                <c:pt idx="675">
                  <c:v>4.4448856257293034E-5</c:v>
                </c:pt>
                <c:pt idx="676">
                  <c:v>4.450749750550956E-5</c:v>
                </c:pt>
                <c:pt idx="677">
                  <c:v>4.467426603091116E-5</c:v>
                </c:pt>
                <c:pt idx="678">
                  <c:v>4.483130329230178E-5</c:v>
                </c:pt>
                <c:pt idx="679">
                  <c:v>4.5087477739619346E-5</c:v>
                </c:pt>
                <c:pt idx="680">
                  <c:v>4.5220693449862031E-5</c:v>
                </c:pt>
                <c:pt idx="681">
                  <c:v>4.5232037133142118E-5</c:v>
                </c:pt>
                <c:pt idx="682">
                  <c:v>4.5310918803802808E-5</c:v>
                </c:pt>
                <c:pt idx="683">
                  <c:v>4.531820955281129E-5</c:v>
                </c:pt>
                <c:pt idx="684">
                  <c:v>4.5345887731493337E-5</c:v>
                </c:pt>
                <c:pt idx="685">
                  <c:v>4.5658452462768684E-5</c:v>
                </c:pt>
                <c:pt idx="686">
                  <c:v>4.5659393321898974E-5</c:v>
                </c:pt>
                <c:pt idx="687">
                  <c:v>4.569866167854258E-5</c:v>
                </c:pt>
                <c:pt idx="688">
                  <c:v>4.5745124971452562E-5</c:v>
                </c:pt>
                <c:pt idx="689">
                  <c:v>4.5832330077141229E-5</c:v>
                </c:pt>
                <c:pt idx="690">
                  <c:v>4.6450187444797522E-5</c:v>
                </c:pt>
                <c:pt idx="691">
                  <c:v>4.658553126374498E-5</c:v>
                </c:pt>
                <c:pt idx="692">
                  <c:v>4.6632691357622494E-5</c:v>
                </c:pt>
                <c:pt idx="693">
                  <c:v>4.6859661743686682E-5</c:v>
                </c:pt>
                <c:pt idx="694">
                  <c:v>4.7479975529908533E-5</c:v>
                </c:pt>
                <c:pt idx="695">
                  <c:v>4.7613727211219336E-5</c:v>
                </c:pt>
                <c:pt idx="696">
                  <c:v>4.76791746722108E-5</c:v>
                </c:pt>
                <c:pt idx="697">
                  <c:v>4.7768423092481779E-5</c:v>
                </c:pt>
                <c:pt idx="698">
                  <c:v>4.7811172394401706E-5</c:v>
                </c:pt>
                <c:pt idx="699">
                  <c:v>4.7829455924237931E-5</c:v>
                </c:pt>
                <c:pt idx="700">
                  <c:v>4.8115373411954897E-5</c:v>
                </c:pt>
                <c:pt idx="701">
                  <c:v>4.820561551159869E-5</c:v>
                </c:pt>
                <c:pt idx="702">
                  <c:v>4.8360193574149038E-5</c:v>
                </c:pt>
                <c:pt idx="703">
                  <c:v>4.8550346808693174E-5</c:v>
                </c:pt>
                <c:pt idx="704">
                  <c:v>4.8644890315358273E-5</c:v>
                </c:pt>
                <c:pt idx="705">
                  <c:v>4.871640577820076E-5</c:v>
                </c:pt>
                <c:pt idx="706">
                  <c:v>4.8828253483442502E-5</c:v>
                </c:pt>
                <c:pt idx="707">
                  <c:v>4.9032742550353874E-5</c:v>
                </c:pt>
                <c:pt idx="708">
                  <c:v>4.9130176542460913E-5</c:v>
                </c:pt>
                <c:pt idx="709">
                  <c:v>4.9283114226113935E-5</c:v>
                </c:pt>
                <c:pt idx="710">
                  <c:v>4.9611690669862736E-5</c:v>
                </c:pt>
                <c:pt idx="711">
                  <c:v>4.9657853458837133E-5</c:v>
                </c:pt>
                <c:pt idx="712">
                  <c:v>4.9696330649130641E-5</c:v>
                </c:pt>
                <c:pt idx="713">
                  <c:v>5.0068284160730173E-5</c:v>
                </c:pt>
                <c:pt idx="714">
                  <c:v>5.0141427067581657E-5</c:v>
                </c:pt>
                <c:pt idx="715">
                  <c:v>5.0387032729486422E-5</c:v>
                </c:pt>
                <c:pt idx="716">
                  <c:v>5.0404976834878753E-5</c:v>
                </c:pt>
                <c:pt idx="717">
                  <c:v>5.044494109403394E-5</c:v>
                </c:pt>
                <c:pt idx="718">
                  <c:v>5.0556015058359631E-5</c:v>
                </c:pt>
                <c:pt idx="719">
                  <c:v>5.0648065759241104E-5</c:v>
                </c:pt>
                <c:pt idx="720">
                  <c:v>5.0829057859033053E-5</c:v>
                </c:pt>
                <c:pt idx="721">
                  <c:v>5.0891507265689432E-5</c:v>
                </c:pt>
                <c:pt idx="722">
                  <c:v>5.0964814102917941E-5</c:v>
                </c:pt>
                <c:pt idx="723">
                  <c:v>5.1197933836646436E-5</c:v>
                </c:pt>
                <c:pt idx="724">
                  <c:v>5.1333944026979992E-5</c:v>
                </c:pt>
                <c:pt idx="725">
                  <c:v>5.1588170525822624E-5</c:v>
                </c:pt>
                <c:pt idx="726">
                  <c:v>5.1591303477809703E-5</c:v>
                </c:pt>
                <c:pt idx="727">
                  <c:v>5.1669453941688495E-5</c:v>
                </c:pt>
                <c:pt idx="728">
                  <c:v>5.181443357726919E-5</c:v>
                </c:pt>
                <c:pt idx="729">
                  <c:v>5.1981518789575077E-5</c:v>
                </c:pt>
                <c:pt idx="730">
                  <c:v>5.2422882034624674E-5</c:v>
                </c:pt>
                <c:pt idx="731">
                  <c:v>5.2446422027564837E-5</c:v>
                </c:pt>
                <c:pt idx="732">
                  <c:v>5.3065122546637105E-5</c:v>
                </c:pt>
                <c:pt idx="733">
                  <c:v>5.3070083188628829E-5</c:v>
                </c:pt>
                <c:pt idx="734">
                  <c:v>5.3077446930662089E-5</c:v>
                </c:pt>
                <c:pt idx="735">
                  <c:v>5.3217682891724202E-5</c:v>
                </c:pt>
                <c:pt idx="736">
                  <c:v>5.377854658947658E-5</c:v>
                </c:pt>
                <c:pt idx="737">
                  <c:v>5.3809786772731776E-5</c:v>
                </c:pt>
                <c:pt idx="738">
                  <c:v>5.3917308811906581E-5</c:v>
                </c:pt>
                <c:pt idx="739">
                  <c:v>5.3958346470872785E-5</c:v>
                </c:pt>
                <c:pt idx="740">
                  <c:v>5.3959461435480994E-5</c:v>
                </c:pt>
                <c:pt idx="741">
                  <c:v>5.4072336863609727E-5</c:v>
                </c:pt>
                <c:pt idx="742">
                  <c:v>5.4354840633616728E-5</c:v>
                </c:pt>
                <c:pt idx="743">
                  <c:v>5.4630812631661923E-5</c:v>
                </c:pt>
                <c:pt idx="744">
                  <c:v>5.4783375091977749E-5</c:v>
                </c:pt>
                <c:pt idx="745">
                  <c:v>5.4866664788423156E-5</c:v>
                </c:pt>
                <c:pt idx="746">
                  <c:v>5.5156700537343743E-5</c:v>
                </c:pt>
                <c:pt idx="747">
                  <c:v>5.5218516784194213E-5</c:v>
                </c:pt>
                <c:pt idx="748">
                  <c:v>5.5276251390024104E-5</c:v>
                </c:pt>
                <c:pt idx="749">
                  <c:v>5.536573284023329E-5</c:v>
                </c:pt>
                <c:pt idx="750">
                  <c:v>5.5512461214682717E-5</c:v>
                </c:pt>
                <c:pt idx="751">
                  <c:v>5.5580492871136563E-5</c:v>
                </c:pt>
                <c:pt idx="752">
                  <c:v>5.5638479494881969E-5</c:v>
                </c:pt>
                <c:pt idx="753">
                  <c:v>5.5802913428956895E-5</c:v>
                </c:pt>
                <c:pt idx="754">
                  <c:v>5.5804893820608852E-5</c:v>
                </c:pt>
                <c:pt idx="755">
                  <c:v>5.5867815179707914E-5</c:v>
                </c:pt>
                <c:pt idx="756">
                  <c:v>5.6489401827858084E-5</c:v>
                </c:pt>
                <c:pt idx="757">
                  <c:v>5.6554095622202431E-5</c:v>
                </c:pt>
                <c:pt idx="758">
                  <c:v>5.6645017356194482E-5</c:v>
                </c:pt>
                <c:pt idx="759">
                  <c:v>5.7025292553948681E-5</c:v>
                </c:pt>
                <c:pt idx="760">
                  <c:v>5.7581098515652257E-5</c:v>
                </c:pt>
                <c:pt idx="761">
                  <c:v>5.7920922423458255E-5</c:v>
                </c:pt>
                <c:pt idx="762">
                  <c:v>5.871160462433118E-5</c:v>
                </c:pt>
                <c:pt idx="763">
                  <c:v>5.9060346543171316E-5</c:v>
                </c:pt>
                <c:pt idx="764">
                  <c:v>5.9425064824892424E-5</c:v>
                </c:pt>
                <c:pt idx="765">
                  <c:v>5.9603412882278536E-5</c:v>
                </c:pt>
                <c:pt idx="766">
                  <c:v>5.9785135990512936E-5</c:v>
                </c:pt>
                <c:pt idx="767">
                  <c:v>5.9845487863952911E-5</c:v>
                </c:pt>
                <c:pt idx="768">
                  <c:v>6.0363964004063835E-5</c:v>
                </c:pt>
                <c:pt idx="769">
                  <c:v>6.0692196896150027E-5</c:v>
                </c:pt>
                <c:pt idx="770">
                  <c:v>6.0709182290237542E-5</c:v>
                </c:pt>
                <c:pt idx="771">
                  <c:v>6.0792811637196325E-5</c:v>
                </c:pt>
                <c:pt idx="772">
                  <c:v>6.0835861993225818E-5</c:v>
                </c:pt>
                <c:pt idx="773">
                  <c:v>6.1167303621258824E-5</c:v>
                </c:pt>
                <c:pt idx="774">
                  <c:v>6.1593192067459272E-5</c:v>
                </c:pt>
                <c:pt idx="775">
                  <c:v>6.2102827070597484E-5</c:v>
                </c:pt>
                <c:pt idx="776">
                  <c:v>6.2519729772887494E-5</c:v>
                </c:pt>
                <c:pt idx="777">
                  <c:v>6.2981729023899746E-5</c:v>
                </c:pt>
                <c:pt idx="778">
                  <c:v>6.3039226298262021E-5</c:v>
                </c:pt>
                <c:pt idx="779">
                  <c:v>6.309239884593318E-5</c:v>
                </c:pt>
                <c:pt idx="780">
                  <c:v>6.3427610175955824E-5</c:v>
                </c:pt>
                <c:pt idx="781">
                  <c:v>6.3475194701829933E-5</c:v>
                </c:pt>
                <c:pt idx="782">
                  <c:v>6.3813384728161988E-5</c:v>
                </c:pt>
                <c:pt idx="783">
                  <c:v>6.3907752383169435E-5</c:v>
                </c:pt>
                <c:pt idx="784">
                  <c:v>6.4042140865251248E-5</c:v>
                </c:pt>
                <c:pt idx="785">
                  <c:v>6.4148548454905579E-5</c:v>
                </c:pt>
                <c:pt idx="786">
                  <c:v>6.4284371078839622E-5</c:v>
                </c:pt>
                <c:pt idx="787">
                  <c:v>6.453760939181687E-5</c:v>
                </c:pt>
                <c:pt idx="788">
                  <c:v>6.4868054069202975E-5</c:v>
                </c:pt>
                <c:pt idx="789">
                  <c:v>6.5164773216833173E-5</c:v>
                </c:pt>
                <c:pt idx="790">
                  <c:v>6.5422311007809876E-5</c:v>
                </c:pt>
                <c:pt idx="791">
                  <c:v>6.5520252100368084E-5</c:v>
                </c:pt>
                <c:pt idx="792">
                  <c:v>6.5560665304320847E-5</c:v>
                </c:pt>
                <c:pt idx="793">
                  <c:v>6.5704507540091463E-5</c:v>
                </c:pt>
                <c:pt idx="794">
                  <c:v>6.6119612971581528E-5</c:v>
                </c:pt>
                <c:pt idx="795">
                  <c:v>6.6179347100302688E-5</c:v>
                </c:pt>
                <c:pt idx="796">
                  <c:v>6.6595148618505559E-5</c:v>
                </c:pt>
                <c:pt idx="797">
                  <c:v>6.677131241944699E-5</c:v>
                </c:pt>
                <c:pt idx="798">
                  <c:v>6.6850481405736928E-5</c:v>
                </c:pt>
                <c:pt idx="799">
                  <c:v>6.7063506104069492E-5</c:v>
                </c:pt>
                <c:pt idx="800">
                  <c:v>6.7249380414076182E-5</c:v>
                </c:pt>
                <c:pt idx="801">
                  <c:v>6.7350925645054405E-5</c:v>
                </c:pt>
                <c:pt idx="802">
                  <c:v>6.7421396912509103E-5</c:v>
                </c:pt>
                <c:pt idx="803">
                  <c:v>6.7736014554938421E-5</c:v>
                </c:pt>
                <c:pt idx="804">
                  <c:v>6.790475189043909E-5</c:v>
                </c:pt>
                <c:pt idx="805">
                  <c:v>6.8211596554160713E-5</c:v>
                </c:pt>
                <c:pt idx="806">
                  <c:v>6.8259641653393109E-5</c:v>
                </c:pt>
                <c:pt idx="807">
                  <c:v>6.8497345817569532E-5</c:v>
                </c:pt>
                <c:pt idx="808">
                  <c:v>6.8559092641648197E-5</c:v>
                </c:pt>
                <c:pt idx="809">
                  <c:v>6.8891510010103948E-5</c:v>
                </c:pt>
                <c:pt idx="810">
                  <c:v>6.9109184510813507E-5</c:v>
                </c:pt>
                <c:pt idx="811">
                  <c:v>6.9173805583517113E-5</c:v>
                </c:pt>
                <c:pt idx="812">
                  <c:v>6.9184133264087015E-5</c:v>
                </c:pt>
                <c:pt idx="813">
                  <c:v>6.9442061231831837E-5</c:v>
                </c:pt>
                <c:pt idx="814">
                  <c:v>6.9553799283471538E-5</c:v>
                </c:pt>
                <c:pt idx="815">
                  <c:v>6.9813187195558564E-5</c:v>
                </c:pt>
                <c:pt idx="816">
                  <c:v>6.9870734603984529E-5</c:v>
                </c:pt>
                <c:pt idx="817">
                  <c:v>6.9942567799159824E-5</c:v>
                </c:pt>
                <c:pt idx="818">
                  <c:v>7.0008870792758198E-5</c:v>
                </c:pt>
                <c:pt idx="819">
                  <c:v>7.0086990014356525E-5</c:v>
                </c:pt>
                <c:pt idx="820">
                  <c:v>7.0246368097987561E-5</c:v>
                </c:pt>
                <c:pt idx="821">
                  <c:v>7.035634498105154E-5</c:v>
                </c:pt>
                <c:pt idx="822">
                  <c:v>7.0442983912588381E-5</c:v>
                </c:pt>
                <c:pt idx="823">
                  <c:v>7.0890491272542145E-5</c:v>
                </c:pt>
                <c:pt idx="824">
                  <c:v>7.1026273066033605E-5</c:v>
                </c:pt>
                <c:pt idx="825">
                  <c:v>7.1118170003291899E-5</c:v>
                </c:pt>
                <c:pt idx="826">
                  <c:v>7.1217704843772153E-5</c:v>
                </c:pt>
                <c:pt idx="827">
                  <c:v>7.1283181487212901E-5</c:v>
                </c:pt>
                <c:pt idx="828">
                  <c:v>7.1383649696902252E-5</c:v>
                </c:pt>
                <c:pt idx="829">
                  <c:v>7.151540561864064E-5</c:v>
                </c:pt>
                <c:pt idx="830">
                  <c:v>7.1540310645438703E-5</c:v>
                </c:pt>
                <c:pt idx="831">
                  <c:v>7.1736243862530801E-5</c:v>
                </c:pt>
                <c:pt idx="832">
                  <c:v>7.1739311692619494E-5</c:v>
                </c:pt>
                <c:pt idx="833">
                  <c:v>7.174701347688072E-5</c:v>
                </c:pt>
                <c:pt idx="834">
                  <c:v>7.2284449072030553E-5</c:v>
                </c:pt>
                <c:pt idx="835">
                  <c:v>7.2609104292492823E-5</c:v>
                </c:pt>
                <c:pt idx="836">
                  <c:v>7.2889671826705934E-5</c:v>
                </c:pt>
                <c:pt idx="837">
                  <c:v>7.3252576894096834E-5</c:v>
                </c:pt>
                <c:pt idx="838">
                  <c:v>7.3903346788458505E-5</c:v>
                </c:pt>
                <c:pt idx="839">
                  <c:v>7.391255247035769E-5</c:v>
                </c:pt>
                <c:pt idx="840">
                  <c:v>7.4074920511097789E-5</c:v>
                </c:pt>
                <c:pt idx="841">
                  <c:v>7.4303695603837941E-5</c:v>
                </c:pt>
                <c:pt idx="842">
                  <c:v>7.5217749800652253E-5</c:v>
                </c:pt>
                <c:pt idx="843">
                  <c:v>7.5237085265849934E-5</c:v>
                </c:pt>
                <c:pt idx="844">
                  <c:v>7.5963544511860966E-5</c:v>
                </c:pt>
                <c:pt idx="845">
                  <c:v>7.6573217465226857E-5</c:v>
                </c:pt>
                <c:pt idx="846">
                  <c:v>7.6575894971791627E-5</c:v>
                </c:pt>
                <c:pt idx="847">
                  <c:v>7.6602212763054634E-5</c:v>
                </c:pt>
                <c:pt idx="848">
                  <c:v>7.6942785216940253E-5</c:v>
                </c:pt>
                <c:pt idx="849">
                  <c:v>7.7036166539888948E-5</c:v>
                </c:pt>
                <c:pt idx="850">
                  <c:v>7.7161587704661536E-5</c:v>
                </c:pt>
                <c:pt idx="851">
                  <c:v>7.7566679413019506E-5</c:v>
                </c:pt>
                <c:pt idx="852">
                  <c:v>7.7638874852533791E-5</c:v>
                </c:pt>
                <c:pt idx="853">
                  <c:v>7.7857797688428735E-5</c:v>
                </c:pt>
                <c:pt idx="854">
                  <c:v>7.7901733352504887E-5</c:v>
                </c:pt>
                <c:pt idx="855">
                  <c:v>7.8123792885780724E-5</c:v>
                </c:pt>
                <c:pt idx="856">
                  <c:v>7.8156334355929528E-5</c:v>
                </c:pt>
                <c:pt idx="857">
                  <c:v>7.8348059457268715E-5</c:v>
                </c:pt>
                <c:pt idx="858">
                  <c:v>7.8358282893687843E-5</c:v>
                </c:pt>
                <c:pt idx="859">
                  <c:v>7.851037020876835E-5</c:v>
                </c:pt>
                <c:pt idx="860">
                  <c:v>7.8560451631440938E-5</c:v>
                </c:pt>
                <c:pt idx="861">
                  <c:v>7.9314689669334533E-5</c:v>
                </c:pt>
                <c:pt idx="862">
                  <c:v>7.9315444494301916E-5</c:v>
                </c:pt>
                <c:pt idx="863">
                  <c:v>7.9367690114246823E-5</c:v>
                </c:pt>
                <c:pt idx="864">
                  <c:v>7.9580408602243871E-5</c:v>
                </c:pt>
                <c:pt idx="865">
                  <c:v>7.9673040505651751E-5</c:v>
                </c:pt>
                <c:pt idx="866">
                  <c:v>7.977516981484105E-5</c:v>
                </c:pt>
                <c:pt idx="867">
                  <c:v>7.9838503308496975E-5</c:v>
                </c:pt>
                <c:pt idx="868">
                  <c:v>7.9987257393347228E-5</c:v>
                </c:pt>
                <c:pt idx="869">
                  <c:v>8.0190540249702806E-5</c:v>
                </c:pt>
                <c:pt idx="870">
                  <c:v>8.0257287762420244E-5</c:v>
                </c:pt>
                <c:pt idx="871">
                  <c:v>8.0517416888682567E-5</c:v>
                </c:pt>
                <c:pt idx="872">
                  <c:v>8.0518901964599828E-5</c:v>
                </c:pt>
                <c:pt idx="873">
                  <c:v>8.0592903917340789E-5</c:v>
                </c:pt>
                <c:pt idx="874">
                  <c:v>8.1054587300004216E-5</c:v>
                </c:pt>
                <c:pt idx="875">
                  <c:v>8.1123153570600575E-5</c:v>
                </c:pt>
                <c:pt idx="876">
                  <c:v>8.1265403960692793E-5</c:v>
                </c:pt>
                <c:pt idx="877">
                  <c:v>8.1301305804549109E-5</c:v>
                </c:pt>
                <c:pt idx="878">
                  <c:v>8.1480069816738531E-5</c:v>
                </c:pt>
                <c:pt idx="879">
                  <c:v>8.1724094206189892E-5</c:v>
                </c:pt>
                <c:pt idx="880">
                  <c:v>8.2415472652778667E-5</c:v>
                </c:pt>
                <c:pt idx="881">
                  <c:v>8.2504943517606257E-5</c:v>
                </c:pt>
                <c:pt idx="882">
                  <c:v>8.2705264525234252E-5</c:v>
                </c:pt>
                <c:pt idx="883">
                  <c:v>8.3210786463456247E-5</c:v>
                </c:pt>
                <c:pt idx="884">
                  <c:v>8.3364323612204644E-5</c:v>
                </c:pt>
                <c:pt idx="885">
                  <c:v>8.3686177808631247E-5</c:v>
                </c:pt>
                <c:pt idx="886">
                  <c:v>8.3965831923385757E-5</c:v>
                </c:pt>
                <c:pt idx="887">
                  <c:v>8.4024760805722574E-5</c:v>
                </c:pt>
                <c:pt idx="888">
                  <c:v>8.4388827961635727E-5</c:v>
                </c:pt>
                <c:pt idx="889">
                  <c:v>8.4928620267296724E-5</c:v>
                </c:pt>
                <c:pt idx="890">
                  <c:v>8.4969906338548367E-5</c:v>
                </c:pt>
                <c:pt idx="891">
                  <c:v>8.5404761870284726E-5</c:v>
                </c:pt>
                <c:pt idx="892">
                  <c:v>8.5549269987294393E-5</c:v>
                </c:pt>
                <c:pt idx="893">
                  <c:v>8.5691464153384622E-5</c:v>
                </c:pt>
                <c:pt idx="894">
                  <c:v>8.6419317842711041E-5</c:v>
                </c:pt>
                <c:pt idx="895">
                  <c:v>8.6651215831512514E-5</c:v>
                </c:pt>
                <c:pt idx="896">
                  <c:v>8.7100173544449674E-5</c:v>
                </c:pt>
                <c:pt idx="897">
                  <c:v>8.7336168892739223E-5</c:v>
                </c:pt>
                <c:pt idx="898">
                  <c:v>8.7361594057336166E-5</c:v>
                </c:pt>
                <c:pt idx="899">
                  <c:v>8.7590773792551105E-5</c:v>
                </c:pt>
                <c:pt idx="900">
                  <c:v>8.7670251403761584E-5</c:v>
                </c:pt>
                <c:pt idx="901">
                  <c:v>8.8150204896592777E-5</c:v>
                </c:pt>
                <c:pt idx="902">
                  <c:v>8.8196256490643185E-5</c:v>
                </c:pt>
                <c:pt idx="903">
                  <c:v>8.8828133031089708E-5</c:v>
                </c:pt>
                <c:pt idx="904">
                  <c:v>8.9336511795556537E-5</c:v>
                </c:pt>
                <c:pt idx="905">
                  <c:v>8.9459501103179525E-5</c:v>
                </c:pt>
                <c:pt idx="906">
                  <c:v>8.9819858873706546E-5</c:v>
                </c:pt>
                <c:pt idx="907">
                  <c:v>8.9962264231429831E-5</c:v>
                </c:pt>
                <c:pt idx="908">
                  <c:v>9.0241751077390446E-5</c:v>
                </c:pt>
                <c:pt idx="909">
                  <c:v>9.033738208984483E-5</c:v>
                </c:pt>
                <c:pt idx="910">
                  <c:v>9.0457779852184028E-5</c:v>
                </c:pt>
                <c:pt idx="911">
                  <c:v>9.0569610675743568E-5</c:v>
                </c:pt>
                <c:pt idx="912">
                  <c:v>9.0623738774111225E-5</c:v>
                </c:pt>
                <c:pt idx="913">
                  <c:v>9.1659765114969304E-5</c:v>
                </c:pt>
                <c:pt idx="914">
                  <c:v>9.1707963433540691E-5</c:v>
                </c:pt>
                <c:pt idx="915">
                  <c:v>9.2177790630621731E-5</c:v>
                </c:pt>
                <c:pt idx="916">
                  <c:v>9.2513842904908727E-5</c:v>
                </c:pt>
                <c:pt idx="917">
                  <c:v>9.2672405289112881E-5</c:v>
                </c:pt>
                <c:pt idx="918">
                  <c:v>9.2999934851919518E-5</c:v>
                </c:pt>
                <c:pt idx="919">
                  <c:v>9.308443932758167E-5</c:v>
                </c:pt>
                <c:pt idx="920">
                  <c:v>9.3111329955062347E-5</c:v>
                </c:pt>
                <c:pt idx="921">
                  <c:v>9.3543822908931761E-5</c:v>
                </c:pt>
                <c:pt idx="922">
                  <c:v>9.3830905405101588E-5</c:v>
                </c:pt>
                <c:pt idx="923">
                  <c:v>9.427213258868685E-5</c:v>
                </c:pt>
                <c:pt idx="924">
                  <c:v>9.4372287497433572E-5</c:v>
                </c:pt>
                <c:pt idx="925">
                  <c:v>9.476500364473682E-5</c:v>
                </c:pt>
                <c:pt idx="926">
                  <c:v>9.4962035798292678E-5</c:v>
                </c:pt>
                <c:pt idx="927">
                  <c:v>9.5161780577932605E-5</c:v>
                </c:pt>
                <c:pt idx="928">
                  <c:v>9.5693362263594834E-5</c:v>
                </c:pt>
                <c:pt idx="929">
                  <c:v>9.6256715075024524E-5</c:v>
                </c:pt>
                <c:pt idx="930">
                  <c:v>9.665907362621962E-5</c:v>
                </c:pt>
                <c:pt idx="931">
                  <c:v>9.6806201540233173E-5</c:v>
                </c:pt>
                <c:pt idx="932">
                  <c:v>9.6840941882595167E-5</c:v>
                </c:pt>
                <c:pt idx="933">
                  <c:v>9.697174581649258E-5</c:v>
                </c:pt>
                <c:pt idx="934">
                  <c:v>9.7107088627585716E-5</c:v>
                </c:pt>
                <c:pt idx="935">
                  <c:v>9.7131613016538494E-5</c:v>
                </c:pt>
                <c:pt idx="936">
                  <c:v>9.751339346558379E-5</c:v>
                </c:pt>
                <c:pt idx="937">
                  <c:v>9.7786540075823624E-5</c:v>
                </c:pt>
                <c:pt idx="938">
                  <c:v>9.868059260475899E-5</c:v>
                </c:pt>
                <c:pt idx="939">
                  <c:v>9.8938646190752498E-5</c:v>
                </c:pt>
                <c:pt idx="940">
                  <c:v>9.9324686476778728E-5</c:v>
                </c:pt>
                <c:pt idx="941">
                  <c:v>9.9599077652364078E-5</c:v>
                </c:pt>
                <c:pt idx="942">
                  <c:v>1.0002184700310194E-4</c:v>
                </c:pt>
                <c:pt idx="943">
                  <c:v>1.0018811692805854E-4</c:v>
                </c:pt>
                <c:pt idx="944">
                  <c:v>1.0048560023894912E-4</c:v>
                </c:pt>
                <c:pt idx="945">
                  <c:v>1.0063372151201662E-4</c:v>
                </c:pt>
                <c:pt idx="946">
                  <c:v>1.0121868135233434E-4</c:v>
                </c:pt>
                <c:pt idx="947">
                  <c:v>1.0137220496628661E-4</c:v>
                </c:pt>
                <c:pt idx="948">
                  <c:v>1.0149969313651261E-4</c:v>
                </c:pt>
                <c:pt idx="949">
                  <c:v>1.0218229216879621E-4</c:v>
                </c:pt>
                <c:pt idx="950">
                  <c:v>1.0235316612389997E-4</c:v>
                </c:pt>
                <c:pt idx="951">
                  <c:v>1.0250311450043439E-4</c:v>
                </c:pt>
                <c:pt idx="952">
                  <c:v>1.0283290207965707E-4</c:v>
                </c:pt>
                <c:pt idx="953">
                  <c:v>1.0337609019938794E-4</c:v>
                </c:pt>
                <c:pt idx="954">
                  <c:v>1.0338260111601552E-4</c:v>
                </c:pt>
                <c:pt idx="955">
                  <c:v>1.0359774682851157E-4</c:v>
                </c:pt>
                <c:pt idx="956">
                  <c:v>1.036364636217E-4</c:v>
                </c:pt>
                <c:pt idx="957">
                  <c:v>1.0365840098051853E-4</c:v>
                </c:pt>
                <c:pt idx="958">
                  <c:v>1.0375089225201523E-4</c:v>
                </c:pt>
                <c:pt idx="959">
                  <c:v>1.0377342325729018E-4</c:v>
                </c:pt>
                <c:pt idx="960">
                  <c:v>1.0389447418388693E-4</c:v>
                </c:pt>
                <c:pt idx="961">
                  <c:v>1.0425023234978865E-4</c:v>
                </c:pt>
                <c:pt idx="962">
                  <c:v>1.0434197105826435E-4</c:v>
                </c:pt>
                <c:pt idx="963">
                  <c:v>1.0444957409400885E-4</c:v>
                </c:pt>
                <c:pt idx="964">
                  <c:v>1.0451462945187838E-4</c:v>
                </c:pt>
                <c:pt idx="965">
                  <c:v>1.0454351246583331E-4</c:v>
                </c:pt>
                <c:pt idx="966">
                  <c:v>1.0454652531004154E-4</c:v>
                </c:pt>
                <c:pt idx="967">
                  <c:v>1.0468924084842101E-4</c:v>
                </c:pt>
                <c:pt idx="968">
                  <c:v>1.0480349744487974E-4</c:v>
                </c:pt>
                <c:pt idx="969">
                  <c:v>1.0492827847463797E-4</c:v>
                </c:pt>
                <c:pt idx="970">
                  <c:v>1.0540709987062044E-4</c:v>
                </c:pt>
                <c:pt idx="971">
                  <c:v>1.0545646157643696E-4</c:v>
                </c:pt>
                <c:pt idx="972">
                  <c:v>1.0554920455193468E-4</c:v>
                </c:pt>
                <c:pt idx="973">
                  <c:v>1.0640705038724909E-4</c:v>
                </c:pt>
                <c:pt idx="974">
                  <c:v>1.0684156770016795E-4</c:v>
                </c:pt>
                <c:pt idx="975">
                  <c:v>1.0697293386696712E-4</c:v>
                </c:pt>
                <c:pt idx="976">
                  <c:v>1.0715223521441344E-4</c:v>
                </c:pt>
                <c:pt idx="977">
                  <c:v>1.0740483492708312E-4</c:v>
                </c:pt>
                <c:pt idx="978">
                  <c:v>1.0754643374746796E-4</c:v>
                </c:pt>
                <c:pt idx="979">
                  <c:v>1.0754986756554089E-4</c:v>
                </c:pt>
                <c:pt idx="980">
                  <c:v>1.0785054572384221E-4</c:v>
                </c:pt>
                <c:pt idx="981">
                  <c:v>1.0821873964924224E-4</c:v>
                </c:pt>
                <c:pt idx="982">
                  <c:v>1.088327431470667E-4</c:v>
                </c:pt>
                <c:pt idx="983">
                  <c:v>1.0932956885314525E-4</c:v>
                </c:pt>
                <c:pt idx="984">
                  <c:v>1.0934834984982027E-4</c:v>
                </c:pt>
                <c:pt idx="985">
                  <c:v>1.0948904886365545E-4</c:v>
                </c:pt>
                <c:pt idx="986">
                  <c:v>1.0957196625374715E-4</c:v>
                </c:pt>
                <c:pt idx="987">
                  <c:v>1.0960764160709003E-4</c:v>
                </c:pt>
                <c:pt idx="988">
                  <c:v>1.0966694729186115E-4</c:v>
                </c:pt>
                <c:pt idx="989">
                  <c:v>1.0972823748908305E-4</c:v>
                </c:pt>
                <c:pt idx="990">
                  <c:v>1.0989677367644763E-4</c:v>
                </c:pt>
                <c:pt idx="991">
                  <c:v>1.0998933718982112E-4</c:v>
                </c:pt>
                <c:pt idx="992">
                  <c:v>1.1050175641685669E-4</c:v>
                </c:pt>
                <c:pt idx="993">
                  <c:v>1.1124796747492725E-4</c:v>
                </c:pt>
                <c:pt idx="994">
                  <c:v>1.11360064383612E-4</c:v>
                </c:pt>
                <c:pt idx="995">
                  <c:v>1.1143445164091721E-4</c:v>
                </c:pt>
                <c:pt idx="996">
                  <c:v>1.1204708550263898E-4</c:v>
                </c:pt>
                <c:pt idx="997">
                  <c:v>1.1210796972774456E-4</c:v>
                </c:pt>
                <c:pt idx="998">
                  <c:v>1.1218632107294856E-4</c:v>
                </c:pt>
                <c:pt idx="999">
                  <c:v>1.1232894664976396E-4</c:v>
                </c:pt>
                <c:pt idx="1000">
                  <c:v>1.1237093277963201E-4</c:v>
                </c:pt>
                <c:pt idx="1001">
                  <c:v>1.1257753481461903E-4</c:v>
                </c:pt>
                <c:pt idx="1002">
                  <c:v>1.1265802810137627E-4</c:v>
                </c:pt>
                <c:pt idx="1003">
                  <c:v>1.130856318170612E-4</c:v>
                </c:pt>
                <c:pt idx="1004">
                  <c:v>1.1313658582060369E-4</c:v>
                </c:pt>
                <c:pt idx="1005">
                  <c:v>1.1348351336807231E-4</c:v>
                </c:pt>
                <c:pt idx="1006">
                  <c:v>1.1370249865193641E-4</c:v>
                </c:pt>
                <c:pt idx="1007">
                  <c:v>1.1374880975973101E-4</c:v>
                </c:pt>
                <c:pt idx="1008">
                  <c:v>1.1399164735818408E-4</c:v>
                </c:pt>
                <c:pt idx="1009">
                  <c:v>1.1402582018599103E-4</c:v>
                </c:pt>
                <c:pt idx="1010">
                  <c:v>1.1412145841371304E-4</c:v>
                </c:pt>
                <c:pt idx="1011">
                  <c:v>1.1415547476273675E-4</c:v>
                </c:pt>
                <c:pt idx="1012">
                  <c:v>1.1433743096764211E-4</c:v>
                </c:pt>
                <c:pt idx="1013">
                  <c:v>1.1439962370701434E-4</c:v>
                </c:pt>
                <c:pt idx="1014">
                  <c:v>1.1453959511106646E-4</c:v>
                </c:pt>
                <c:pt idx="1015">
                  <c:v>1.1493749911220103E-4</c:v>
                </c:pt>
                <c:pt idx="1016">
                  <c:v>1.1509100018157279E-4</c:v>
                </c:pt>
                <c:pt idx="1017">
                  <c:v>1.1520423870339826E-4</c:v>
                </c:pt>
                <c:pt idx="1018">
                  <c:v>1.1523794803998593E-4</c:v>
                </c:pt>
                <c:pt idx="1019">
                  <c:v>1.156592669995902E-4</c:v>
                </c:pt>
                <c:pt idx="1020">
                  <c:v>1.1611788790752973E-4</c:v>
                </c:pt>
                <c:pt idx="1021">
                  <c:v>1.161429734064636E-4</c:v>
                </c:pt>
                <c:pt idx="1022">
                  <c:v>1.1620091811737193E-4</c:v>
                </c:pt>
                <c:pt idx="1023">
                  <c:v>1.1640511641123891E-4</c:v>
                </c:pt>
                <c:pt idx="1024">
                  <c:v>1.1658977907999711E-4</c:v>
                </c:pt>
                <c:pt idx="1025">
                  <c:v>1.1702883110590386E-4</c:v>
                </c:pt>
                <c:pt idx="1026">
                  <c:v>1.1719699897768335E-4</c:v>
                </c:pt>
                <c:pt idx="1027">
                  <c:v>1.1730942673732301E-4</c:v>
                </c:pt>
                <c:pt idx="1028">
                  <c:v>1.1771857663079881E-4</c:v>
                </c:pt>
                <c:pt idx="1029">
                  <c:v>1.1794757087397705E-4</c:v>
                </c:pt>
                <c:pt idx="1030">
                  <c:v>1.1799333428759968E-4</c:v>
                </c:pt>
                <c:pt idx="1031">
                  <c:v>1.1805320929763133E-4</c:v>
                </c:pt>
                <c:pt idx="1032">
                  <c:v>1.1824975447012312E-4</c:v>
                </c:pt>
                <c:pt idx="1033">
                  <c:v>1.184474634221737E-4</c:v>
                </c:pt>
                <c:pt idx="1034">
                  <c:v>1.1861543541804827E-4</c:v>
                </c:pt>
                <c:pt idx="1035">
                  <c:v>1.1869102057066643E-4</c:v>
                </c:pt>
                <c:pt idx="1036">
                  <c:v>1.1911492293026709E-4</c:v>
                </c:pt>
                <c:pt idx="1037">
                  <c:v>1.1918657562848885E-4</c:v>
                </c:pt>
                <c:pt idx="1038">
                  <c:v>1.1930888138854062E-4</c:v>
                </c:pt>
                <c:pt idx="1039">
                  <c:v>1.1940574597252732E-4</c:v>
                </c:pt>
                <c:pt idx="1040">
                  <c:v>1.1991388532199341E-4</c:v>
                </c:pt>
                <c:pt idx="1041">
                  <c:v>1.202976223179248E-4</c:v>
                </c:pt>
                <c:pt idx="1042">
                  <c:v>1.2066450555782558E-4</c:v>
                </c:pt>
                <c:pt idx="1043">
                  <c:v>1.2097165003607036E-4</c:v>
                </c:pt>
                <c:pt idx="1044">
                  <c:v>1.2125443543708121E-4</c:v>
                </c:pt>
                <c:pt idx="1045">
                  <c:v>1.2133741591871359E-4</c:v>
                </c:pt>
                <c:pt idx="1046">
                  <c:v>1.2136676485686703E-4</c:v>
                </c:pt>
                <c:pt idx="1047">
                  <c:v>1.219948308807451E-4</c:v>
                </c:pt>
                <c:pt idx="1048">
                  <c:v>1.2200238891317588E-4</c:v>
                </c:pt>
                <c:pt idx="1049">
                  <c:v>1.2258137907478339E-4</c:v>
                </c:pt>
                <c:pt idx="1050">
                  <c:v>1.2259821197163677E-4</c:v>
                </c:pt>
                <c:pt idx="1051">
                  <c:v>1.2359929152998958E-4</c:v>
                </c:pt>
                <c:pt idx="1052">
                  <c:v>1.2363252635094141E-4</c:v>
                </c:pt>
                <c:pt idx="1053">
                  <c:v>1.2369774691173044E-4</c:v>
                </c:pt>
                <c:pt idx="1054">
                  <c:v>1.2380475448136406E-4</c:v>
                </c:pt>
                <c:pt idx="1055">
                  <c:v>1.2404052738228767E-4</c:v>
                </c:pt>
                <c:pt idx="1056">
                  <c:v>1.2413581038040042E-4</c:v>
                </c:pt>
                <c:pt idx="1057">
                  <c:v>1.2416091521000295E-4</c:v>
                </c:pt>
                <c:pt idx="1058">
                  <c:v>1.2446928178780331E-4</c:v>
                </c:pt>
                <c:pt idx="1059">
                  <c:v>1.2465203788622503E-4</c:v>
                </c:pt>
                <c:pt idx="1060">
                  <c:v>1.2506340432824934E-4</c:v>
                </c:pt>
                <c:pt idx="1061">
                  <c:v>1.2535030447806107E-4</c:v>
                </c:pt>
                <c:pt idx="1062">
                  <c:v>1.2544686778865046E-4</c:v>
                </c:pt>
                <c:pt idx="1063">
                  <c:v>1.255863686738782E-4</c:v>
                </c:pt>
                <c:pt idx="1064">
                  <c:v>1.2572738322857286E-4</c:v>
                </c:pt>
                <c:pt idx="1065">
                  <c:v>1.2610568924821606E-4</c:v>
                </c:pt>
                <c:pt idx="1066">
                  <c:v>1.2645404030196561E-4</c:v>
                </c:pt>
                <c:pt idx="1067">
                  <c:v>1.2680108549584888E-4</c:v>
                </c:pt>
                <c:pt idx="1068">
                  <c:v>1.2747385355106437E-4</c:v>
                </c:pt>
                <c:pt idx="1069">
                  <c:v>1.278299011974377E-4</c:v>
                </c:pt>
                <c:pt idx="1070">
                  <c:v>1.2789225654994131E-4</c:v>
                </c:pt>
                <c:pt idx="1071">
                  <c:v>1.2793012244057163E-4</c:v>
                </c:pt>
                <c:pt idx="1072">
                  <c:v>1.2853768083207124E-4</c:v>
                </c:pt>
                <c:pt idx="1073">
                  <c:v>1.2874362801829352E-4</c:v>
                </c:pt>
                <c:pt idx="1074">
                  <c:v>1.2906284680058171E-4</c:v>
                </c:pt>
                <c:pt idx="1075">
                  <c:v>1.2919799225736341E-4</c:v>
                </c:pt>
                <c:pt idx="1076">
                  <c:v>1.2961162348939389E-4</c:v>
                </c:pt>
                <c:pt idx="1077">
                  <c:v>1.2970803586011154E-4</c:v>
                </c:pt>
                <c:pt idx="1078">
                  <c:v>1.3038895134271584E-4</c:v>
                </c:pt>
                <c:pt idx="1079">
                  <c:v>1.3081961176542964E-4</c:v>
                </c:pt>
                <c:pt idx="1080">
                  <c:v>1.3091636373478837E-4</c:v>
                </c:pt>
                <c:pt idx="1081">
                  <c:v>1.3231779583400765E-4</c:v>
                </c:pt>
                <c:pt idx="1082">
                  <c:v>1.3288372831414961E-4</c:v>
                </c:pt>
                <c:pt idx="1083">
                  <c:v>1.3289078871719215E-4</c:v>
                </c:pt>
                <c:pt idx="1084">
                  <c:v>1.3348576656817864E-4</c:v>
                </c:pt>
                <c:pt idx="1085">
                  <c:v>1.3360088673964229E-4</c:v>
                </c:pt>
                <c:pt idx="1086">
                  <c:v>1.3453000457911825E-4</c:v>
                </c:pt>
                <c:pt idx="1087">
                  <c:v>1.3506983250582326E-4</c:v>
                </c:pt>
                <c:pt idx="1088">
                  <c:v>1.3510048755208616E-4</c:v>
                </c:pt>
                <c:pt idx="1089">
                  <c:v>1.3583360674083276E-4</c:v>
                </c:pt>
                <c:pt idx="1090">
                  <c:v>1.3604438261923319E-4</c:v>
                </c:pt>
                <c:pt idx="1091">
                  <c:v>1.3609161566584599E-4</c:v>
                </c:pt>
                <c:pt idx="1092">
                  <c:v>1.3650060059850657E-4</c:v>
                </c:pt>
                <c:pt idx="1093">
                  <c:v>1.3686815666440444E-4</c:v>
                </c:pt>
                <c:pt idx="1094">
                  <c:v>1.3724927821744581E-4</c:v>
                </c:pt>
                <c:pt idx="1095">
                  <c:v>1.3738841671316423E-4</c:v>
                </c:pt>
                <c:pt idx="1096">
                  <c:v>1.3743841725878428E-4</c:v>
                </c:pt>
                <c:pt idx="1097">
                  <c:v>1.3746005675836965E-4</c:v>
                </c:pt>
                <c:pt idx="1098">
                  <c:v>1.3752855091992151E-4</c:v>
                </c:pt>
                <c:pt idx="1099">
                  <c:v>1.3842722578928201E-4</c:v>
                </c:pt>
                <c:pt idx="1100">
                  <c:v>1.3874233676760075E-4</c:v>
                </c:pt>
                <c:pt idx="1101">
                  <c:v>1.3878999790025223E-4</c:v>
                </c:pt>
                <c:pt idx="1102">
                  <c:v>1.3882656581272289E-4</c:v>
                </c:pt>
                <c:pt idx="1103">
                  <c:v>1.402923258548046E-4</c:v>
                </c:pt>
                <c:pt idx="1104">
                  <c:v>1.4040027657642929E-4</c:v>
                </c:pt>
                <c:pt idx="1105">
                  <c:v>1.4047792675563541E-4</c:v>
                </c:pt>
                <c:pt idx="1106">
                  <c:v>1.4059080816206766E-4</c:v>
                </c:pt>
                <c:pt idx="1107">
                  <c:v>1.4076117008416742E-4</c:v>
                </c:pt>
                <c:pt idx="1108">
                  <c:v>1.4108231525006493E-4</c:v>
                </c:pt>
                <c:pt idx="1109">
                  <c:v>1.4148827627667211E-4</c:v>
                </c:pt>
                <c:pt idx="1110">
                  <c:v>1.4225785331270659E-4</c:v>
                </c:pt>
                <c:pt idx="1111">
                  <c:v>1.4241912366735727E-4</c:v>
                </c:pt>
                <c:pt idx="1112">
                  <c:v>1.4297407330690826E-4</c:v>
                </c:pt>
                <c:pt idx="1113">
                  <c:v>1.4412140667951429E-4</c:v>
                </c:pt>
                <c:pt idx="1114">
                  <c:v>1.4490820019491326E-4</c:v>
                </c:pt>
                <c:pt idx="1115">
                  <c:v>1.4577445716211881E-4</c:v>
                </c:pt>
                <c:pt idx="1116">
                  <c:v>1.4595270076624611E-4</c:v>
                </c:pt>
                <c:pt idx="1117">
                  <c:v>1.4608329886193401E-4</c:v>
                </c:pt>
                <c:pt idx="1118">
                  <c:v>1.4642476603950525E-4</c:v>
                </c:pt>
                <c:pt idx="1119">
                  <c:v>1.464887813870646E-4</c:v>
                </c:pt>
                <c:pt idx="1120">
                  <c:v>1.4657407551466419E-4</c:v>
                </c:pt>
                <c:pt idx="1121">
                  <c:v>1.4669173015238168E-4</c:v>
                </c:pt>
                <c:pt idx="1122">
                  <c:v>1.4682108744704656E-4</c:v>
                </c:pt>
                <c:pt idx="1123">
                  <c:v>1.4688655896251621E-4</c:v>
                </c:pt>
                <c:pt idx="1124">
                  <c:v>1.473305523753306E-4</c:v>
                </c:pt>
                <c:pt idx="1125">
                  <c:v>1.4752082144831347E-4</c:v>
                </c:pt>
                <c:pt idx="1126">
                  <c:v>1.4783160234844945E-4</c:v>
                </c:pt>
                <c:pt idx="1127">
                  <c:v>1.4789301718094345E-4</c:v>
                </c:pt>
                <c:pt idx="1128">
                  <c:v>1.4789864153084907E-4</c:v>
                </c:pt>
                <c:pt idx="1129">
                  <c:v>1.4861608960906663E-4</c:v>
                </c:pt>
                <c:pt idx="1130">
                  <c:v>1.4884733539823107E-4</c:v>
                </c:pt>
                <c:pt idx="1131">
                  <c:v>1.4987475755410366E-4</c:v>
                </c:pt>
                <c:pt idx="1132">
                  <c:v>1.4990726109074553E-4</c:v>
                </c:pt>
                <c:pt idx="1133">
                  <c:v>1.5071145293375242E-4</c:v>
                </c:pt>
                <c:pt idx="1134">
                  <c:v>1.5113484328728078E-4</c:v>
                </c:pt>
                <c:pt idx="1135">
                  <c:v>1.5140438418592545E-4</c:v>
                </c:pt>
                <c:pt idx="1136">
                  <c:v>1.523963314805478E-4</c:v>
                </c:pt>
                <c:pt idx="1137">
                  <c:v>1.5273893998959243E-4</c:v>
                </c:pt>
                <c:pt idx="1138">
                  <c:v>1.5280651466441494E-4</c:v>
                </c:pt>
                <c:pt idx="1139">
                  <c:v>1.5300342047961936E-4</c:v>
                </c:pt>
                <c:pt idx="1140">
                  <c:v>1.5303574070276246E-4</c:v>
                </c:pt>
                <c:pt idx="1141">
                  <c:v>1.5324391965681081E-4</c:v>
                </c:pt>
                <c:pt idx="1142">
                  <c:v>1.5363528535621777E-4</c:v>
                </c:pt>
                <c:pt idx="1143">
                  <c:v>1.5388342981135115E-4</c:v>
                </c:pt>
                <c:pt idx="1144">
                  <c:v>1.5409452554342341E-4</c:v>
                </c:pt>
                <c:pt idx="1145">
                  <c:v>1.5511160301271025E-4</c:v>
                </c:pt>
                <c:pt idx="1146">
                  <c:v>1.5542308199822328E-4</c:v>
                </c:pt>
                <c:pt idx="1147">
                  <c:v>1.5648007319578113E-4</c:v>
                </c:pt>
                <c:pt idx="1148">
                  <c:v>1.567017982836324E-4</c:v>
                </c:pt>
                <c:pt idx="1149">
                  <c:v>1.5731275715413331E-4</c:v>
                </c:pt>
                <c:pt idx="1150">
                  <c:v>1.5736814794591405E-4</c:v>
                </c:pt>
                <c:pt idx="1151">
                  <c:v>1.5803801660857069E-4</c:v>
                </c:pt>
                <c:pt idx="1152">
                  <c:v>1.5924161393050012E-4</c:v>
                </c:pt>
                <c:pt idx="1153">
                  <c:v>1.5928223030018117E-4</c:v>
                </c:pt>
                <c:pt idx="1154">
                  <c:v>1.5953191417277296E-4</c:v>
                </c:pt>
                <c:pt idx="1155">
                  <c:v>1.6001764407289708E-4</c:v>
                </c:pt>
                <c:pt idx="1156">
                  <c:v>1.6009945901120377E-4</c:v>
                </c:pt>
                <c:pt idx="1157">
                  <c:v>1.6013451824625568E-4</c:v>
                </c:pt>
                <c:pt idx="1158">
                  <c:v>1.6025155133721084E-4</c:v>
                </c:pt>
                <c:pt idx="1159">
                  <c:v>1.6031675451008907E-4</c:v>
                </c:pt>
                <c:pt idx="1160">
                  <c:v>1.6056423976134281E-4</c:v>
                </c:pt>
                <c:pt idx="1161">
                  <c:v>1.6137652654603645E-4</c:v>
                </c:pt>
                <c:pt idx="1162">
                  <c:v>1.6141276758219365E-4</c:v>
                </c:pt>
                <c:pt idx="1163">
                  <c:v>1.6163500317332251E-4</c:v>
                </c:pt>
                <c:pt idx="1164">
                  <c:v>1.6189961289047068E-4</c:v>
                </c:pt>
                <c:pt idx="1165">
                  <c:v>1.6195128260944623E-4</c:v>
                </c:pt>
                <c:pt idx="1166">
                  <c:v>1.620327092226779E-4</c:v>
                </c:pt>
                <c:pt idx="1167">
                  <c:v>1.6219670429832547E-4</c:v>
                </c:pt>
                <c:pt idx="1168">
                  <c:v>1.6298660205158478E-4</c:v>
                </c:pt>
                <c:pt idx="1169">
                  <c:v>1.635932389844734E-4</c:v>
                </c:pt>
                <c:pt idx="1170">
                  <c:v>1.6362097305520603E-4</c:v>
                </c:pt>
                <c:pt idx="1171">
                  <c:v>1.6374245181213163E-4</c:v>
                </c:pt>
                <c:pt idx="1172">
                  <c:v>1.6405050332370772E-4</c:v>
                </c:pt>
                <c:pt idx="1173">
                  <c:v>1.6427910677466466E-4</c:v>
                </c:pt>
                <c:pt idx="1174">
                  <c:v>1.6432032933636601E-4</c:v>
                </c:pt>
                <c:pt idx="1175">
                  <c:v>1.6439685418826019E-4</c:v>
                </c:pt>
                <c:pt idx="1176">
                  <c:v>1.649177185878545E-4</c:v>
                </c:pt>
                <c:pt idx="1177">
                  <c:v>1.6509111796120211E-4</c:v>
                </c:pt>
                <c:pt idx="1178">
                  <c:v>1.6519233479096081E-4</c:v>
                </c:pt>
                <c:pt idx="1179">
                  <c:v>1.654596744300749E-4</c:v>
                </c:pt>
                <c:pt idx="1180">
                  <c:v>1.6629255939538124E-4</c:v>
                </c:pt>
                <c:pt idx="1181">
                  <c:v>1.6660422230871296E-4</c:v>
                </c:pt>
                <c:pt idx="1182">
                  <c:v>1.6660471516466237E-4</c:v>
                </c:pt>
                <c:pt idx="1183">
                  <c:v>1.6664772352838444E-4</c:v>
                </c:pt>
                <c:pt idx="1184">
                  <c:v>1.6680170034299638E-4</c:v>
                </c:pt>
                <c:pt idx="1185">
                  <c:v>1.6690917616191803E-4</c:v>
                </c:pt>
                <c:pt idx="1186">
                  <c:v>1.6692801589734222E-4</c:v>
                </c:pt>
                <c:pt idx="1187">
                  <c:v>1.6762855340222209E-4</c:v>
                </c:pt>
                <c:pt idx="1188">
                  <c:v>1.6917212325765141E-4</c:v>
                </c:pt>
                <c:pt idx="1189">
                  <c:v>1.6923011774593649E-4</c:v>
                </c:pt>
                <c:pt idx="1190">
                  <c:v>1.695012720378197E-4</c:v>
                </c:pt>
                <c:pt idx="1191">
                  <c:v>1.6971411529258034E-4</c:v>
                </c:pt>
                <c:pt idx="1192">
                  <c:v>1.7016613544389855E-4</c:v>
                </c:pt>
                <c:pt idx="1193">
                  <c:v>1.7054992877186062E-4</c:v>
                </c:pt>
                <c:pt idx="1194">
                  <c:v>1.7116559577393345E-4</c:v>
                </c:pt>
                <c:pt idx="1195">
                  <c:v>1.7127931463821802E-4</c:v>
                </c:pt>
                <c:pt idx="1196">
                  <c:v>1.7140407261815785E-4</c:v>
                </c:pt>
                <c:pt idx="1197">
                  <c:v>1.7208343666808847E-4</c:v>
                </c:pt>
                <c:pt idx="1198">
                  <c:v>1.7237411303754453E-4</c:v>
                </c:pt>
                <c:pt idx="1199">
                  <c:v>1.7253918381751791E-4</c:v>
                </c:pt>
                <c:pt idx="1200">
                  <c:v>1.7274949698481781E-4</c:v>
                </c:pt>
                <c:pt idx="1201">
                  <c:v>1.7453123632218612E-4</c:v>
                </c:pt>
                <c:pt idx="1202">
                  <c:v>1.7599811099156844E-4</c:v>
                </c:pt>
                <c:pt idx="1203">
                  <c:v>1.7600914403042203E-4</c:v>
                </c:pt>
                <c:pt idx="1204">
                  <c:v>1.7702779450055826E-4</c:v>
                </c:pt>
                <c:pt idx="1205">
                  <c:v>1.7738547005917362E-4</c:v>
                </c:pt>
                <c:pt idx="1206">
                  <c:v>1.7777445737606902E-4</c:v>
                </c:pt>
                <c:pt idx="1207">
                  <c:v>1.7797006073173844E-4</c:v>
                </c:pt>
                <c:pt idx="1208">
                  <c:v>1.7886971310347973E-4</c:v>
                </c:pt>
                <c:pt idx="1209">
                  <c:v>1.7929186717006274E-4</c:v>
                </c:pt>
                <c:pt idx="1210">
                  <c:v>1.7968011567296525E-4</c:v>
                </c:pt>
                <c:pt idx="1211">
                  <c:v>1.7970321509046372E-4</c:v>
                </c:pt>
                <c:pt idx="1212">
                  <c:v>1.8096102465148923E-4</c:v>
                </c:pt>
                <c:pt idx="1213">
                  <c:v>1.8141453861305728E-4</c:v>
                </c:pt>
                <c:pt idx="1214">
                  <c:v>1.8204607477911581E-4</c:v>
                </c:pt>
                <c:pt idx="1215">
                  <c:v>1.8241357895573497E-4</c:v>
                </c:pt>
                <c:pt idx="1216">
                  <c:v>1.8256919110085456E-4</c:v>
                </c:pt>
                <c:pt idx="1217">
                  <c:v>1.8259258472748437E-4</c:v>
                </c:pt>
                <c:pt idx="1218">
                  <c:v>1.8371093884798282E-4</c:v>
                </c:pt>
                <c:pt idx="1219">
                  <c:v>1.8423835090393951E-4</c:v>
                </c:pt>
                <c:pt idx="1220">
                  <c:v>1.8452000719054983E-4</c:v>
                </c:pt>
                <c:pt idx="1221">
                  <c:v>1.8642642469962297E-4</c:v>
                </c:pt>
                <c:pt idx="1222">
                  <c:v>1.8667930472302422E-4</c:v>
                </c:pt>
                <c:pt idx="1223">
                  <c:v>1.8676031402519008E-4</c:v>
                </c:pt>
                <c:pt idx="1224">
                  <c:v>1.8739949336882641E-4</c:v>
                </c:pt>
                <c:pt idx="1225">
                  <c:v>1.8814088778274865E-4</c:v>
                </c:pt>
                <c:pt idx="1226">
                  <c:v>1.8949295949354715E-4</c:v>
                </c:pt>
                <c:pt idx="1227">
                  <c:v>1.9004994412504257E-4</c:v>
                </c:pt>
                <c:pt idx="1228">
                  <c:v>1.9030894245051778E-4</c:v>
                </c:pt>
                <c:pt idx="1229">
                  <c:v>1.9047169018745008E-4</c:v>
                </c:pt>
                <c:pt idx="1230">
                  <c:v>1.9223706296709022E-4</c:v>
                </c:pt>
                <c:pt idx="1231">
                  <c:v>1.9473292825674085E-4</c:v>
                </c:pt>
                <c:pt idx="1232">
                  <c:v>1.9473471622141438E-4</c:v>
                </c:pt>
                <c:pt idx="1233">
                  <c:v>1.9488478529730894E-4</c:v>
                </c:pt>
                <c:pt idx="1234">
                  <c:v>1.9524501055350071E-4</c:v>
                </c:pt>
                <c:pt idx="1235">
                  <c:v>1.9648498613414938E-4</c:v>
                </c:pt>
                <c:pt idx="1236">
                  <c:v>1.9766960219430767E-4</c:v>
                </c:pt>
                <c:pt idx="1237">
                  <c:v>1.9853334726620435E-4</c:v>
                </c:pt>
                <c:pt idx="1238">
                  <c:v>1.9960228929274891E-4</c:v>
                </c:pt>
                <c:pt idx="1239">
                  <c:v>1.9968822162876902E-4</c:v>
                </c:pt>
                <c:pt idx="1240">
                  <c:v>2.0017690990522049E-4</c:v>
                </c:pt>
                <c:pt idx="1241">
                  <c:v>2.0042230436819066E-4</c:v>
                </c:pt>
                <c:pt idx="1242">
                  <c:v>2.0110303560598992E-4</c:v>
                </c:pt>
                <c:pt idx="1243">
                  <c:v>2.0174920123383809E-4</c:v>
                </c:pt>
                <c:pt idx="1244">
                  <c:v>2.018709828963333E-4</c:v>
                </c:pt>
                <c:pt idx="1245">
                  <c:v>2.032171358834944E-4</c:v>
                </c:pt>
                <c:pt idx="1246">
                  <c:v>2.0337059484895384E-4</c:v>
                </c:pt>
                <c:pt idx="1247">
                  <c:v>2.0404513583809899E-4</c:v>
                </c:pt>
                <c:pt idx="1248">
                  <c:v>2.0405369009150208E-4</c:v>
                </c:pt>
                <c:pt idx="1249">
                  <c:v>2.0467561109340591E-4</c:v>
                </c:pt>
                <c:pt idx="1250">
                  <c:v>2.0538238098365659E-4</c:v>
                </c:pt>
                <c:pt idx="1251">
                  <c:v>2.0605696115583104E-4</c:v>
                </c:pt>
                <c:pt idx="1252">
                  <c:v>2.0678932536857765E-4</c:v>
                </c:pt>
                <c:pt idx="1253">
                  <c:v>2.0761334235303984E-4</c:v>
                </c:pt>
                <c:pt idx="1254">
                  <c:v>2.0810953899901246E-4</c:v>
                </c:pt>
                <c:pt idx="1255">
                  <c:v>2.1014887847443201E-4</c:v>
                </c:pt>
                <c:pt idx="1256">
                  <c:v>2.1201893546281337E-4</c:v>
                </c:pt>
                <c:pt idx="1257">
                  <c:v>2.1309661795761351E-4</c:v>
                </c:pt>
                <c:pt idx="1258">
                  <c:v>2.1334596664179792E-4</c:v>
                </c:pt>
                <c:pt idx="1259">
                  <c:v>2.159454926623087E-4</c:v>
                </c:pt>
                <c:pt idx="1260">
                  <c:v>2.2016908830512364E-4</c:v>
                </c:pt>
                <c:pt idx="1261">
                  <c:v>2.2047441165491227E-4</c:v>
                </c:pt>
                <c:pt idx="1262">
                  <c:v>2.21998601312816E-4</c:v>
                </c:pt>
                <c:pt idx="1263">
                  <c:v>2.2221174762811444E-4</c:v>
                </c:pt>
                <c:pt idx="1264">
                  <c:v>2.2342998338399731E-4</c:v>
                </c:pt>
                <c:pt idx="1265">
                  <c:v>2.2377980613808997E-4</c:v>
                </c:pt>
                <c:pt idx="1266">
                  <c:v>2.2463543912028982E-4</c:v>
                </c:pt>
                <c:pt idx="1267">
                  <c:v>2.2485444326449016E-4</c:v>
                </c:pt>
                <c:pt idx="1268">
                  <c:v>2.2529008474979383E-4</c:v>
                </c:pt>
                <c:pt idx="1269">
                  <c:v>2.2612056085639459E-4</c:v>
                </c:pt>
                <c:pt idx="1270">
                  <c:v>2.2679136263862999E-4</c:v>
                </c:pt>
                <c:pt idx="1271">
                  <c:v>2.2721940375931994E-4</c:v>
                </c:pt>
                <c:pt idx="1272">
                  <c:v>2.2811915444240447E-4</c:v>
                </c:pt>
                <c:pt idx="1273">
                  <c:v>2.2875968280801798E-4</c:v>
                </c:pt>
                <c:pt idx="1274">
                  <c:v>2.2904480946617838E-4</c:v>
                </c:pt>
                <c:pt idx="1275">
                  <c:v>2.2958363000377406E-4</c:v>
                </c:pt>
                <c:pt idx="1276">
                  <c:v>2.2980314674484416E-4</c:v>
                </c:pt>
                <c:pt idx="1277">
                  <c:v>2.3013648989937154E-4</c:v>
                </c:pt>
                <c:pt idx="1278">
                  <c:v>2.3276687261477376E-4</c:v>
                </c:pt>
                <c:pt idx="1279">
                  <c:v>2.3319629108269044E-4</c:v>
                </c:pt>
                <c:pt idx="1280">
                  <c:v>2.3398384595011708E-4</c:v>
                </c:pt>
                <c:pt idx="1281">
                  <c:v>2.3574687576162799E-4</c:v>
                </c:pt>
                <c:pt idx="1282">
                  <c:v>2.3593633857160401E-4</c:v>
                </c:pt>
                <c:pt idx="1283">
                  <c:v>2.3657772989048193E-4</c:v>
                </c:pt>
                <c:pt idx="1284">
                  <c:v>2.3793403196649071E-4</c:v>
                </c:pt>
                <c:pt idx="1285">
                  <c:v>2.3819449090727802E-4</c:v>
                </c:pt>
                <c:pt idx="1286">
                  <c:v>2.3826641583878596E-4</c:v>
                </c:pt>
                <c:pt idx="1287">
                  <c:v>2.4305663091763862E-4</c:v>
                </c:pt>
                <c:pt idx="1288">
                  <c:v>2.4523346385202008E-4</c:v>
                </c:pt>
                <c:pt idx="1289">
                  <c:v>2.4646251692443785E-4</c:v>
                </c:pt>
                <c:pt idx="1290">
                  <c:v>2.4650733223840761E-4</c:v>
                </c:pt>
                <c:pt idx="1291">
                  <c:v>2.4651075608902036E-4</c:v>
                </c:pt>
                <c:pt idx="1292">
                  <c:v>2.4729712665517252E-4</c:v>
                </c:pt>
                <c:pt idx="1293">
                  <c:v>2.4823193395886783E-4</c:v>
                </c:pt>
                <c:pt idx="1294">
                  <c:v>2.5009069973989093E-4</c:v>
                </c:pt>
                <c:pt idx="1295">
                  <c:v>2.5148310303774147E-4</c:v>
                </c:pt>
                <c:pt idx="1296">
                  <c:v>2.5172326314125963E-4</c:v>
                </c:pt>
                <c:pt idx="1297">
                  <c:v>2.5262543427826648E-4</c:v>
                </c:pt>
                <c:pt idx="1298">
                  <c:v>2.5402408336380381E-4</c:v>
                </c:pt>
                <c:pt idx="1299">
                  <c:v>2.5442363456258454E-4</c:v>
                </c:pt>
                <c:pt idx="1300">
                  <c:v>2.5491153364816106E-4</c:v>
                </c:pt>
                <c:pt idx="1301">
                  <c:v>2.5630735382430221E-4</c:v>
                </c:pt>
                <c:pt idx="1302">
                  <c:v>2.5683985716512607E-4</c:v>
                </c:pt>
                <c:pt idx="1303">
                  <c:v>2.5701248878556854E-4</c:v>
                </c:pt>
                <c:pt idx="1304">
                  <c:v>2.5777016015676154E-4</c:v>
                </c:pt>
                <c:pt idx="1305">
                  <c:v>2.5870866030134481E-4</c:v>
                </c:pt>
                <c:pt idx="1306">
                  <c:v>2.5880012186007764E-4</c:v>
                </c:pt>
                <c:pt idx="1307">
                  <c:v>2.601281558938956E-4</c:v>
                </c:pt>
                <c:pt idx="1308">
                  <c:v>2.6208199686782174E-4</c:v>
                </c:pt>
                <c:pt idx="1309">
                  <c:v>2.6617771916360105E-4</c:v>
                </c:pt>
                <c:pt idx="1310">
                  <c:v>2.6847467585444537E-4</c:v>
                </c:pt>
                <c:pt idx="1311">
                  <c:v>2.701065459916101E-4</c:v>
                </c:pt>
                <c:pt idx="1312">
                  <c:v>2.7194997479299411E-4</c:v>
                </c:pt>
                <c:pt idx="1313">
                  <c:v>2.7352945345291606E-4</c:v>
                </c:pt>
                <c:pt idx="1314">
                  <c:v>2.7425350082331058E-4</c:v>
                </c:pt>
                <c:pt idx="1315">
                  <c:v>2.7510320499626151E-4</c:v>
                </c:pt>
                <c:pt idx="1316">
                  <c:v>2.7527396943307752E-4</c:v>
                </c:pt>
                <c:pt idx="1317">
                  <c:v>2.7687597960346887E-4</c:v>
                </c:pt>
                <c:pt idx="1318">
                  <c:v>2.7715372455420752E-4</c:v>
                </c:pt>
                <c:pt idx="1319">
                  <c:v>2.7838186668545411E-4</c:v>
                </c:pt>
                <c:pt idx="1320">
                  <c:v>2.7910808454277873E-4</c:v>
                </c:pt>
                <c:pt idx="1321">
                  <c:v>2.7947793443009638E-4</c:v>
                </c:pt>
                <c:pt idx="1322">
                  <c:v>2.8257494845639942E-4</c:v>
                </c:pt>
                <c:pt idx="1323">
                  <c:v>2.8280856197283985E-4</c:v>
                </c:pt>
                <c:pt idx="1324">
                  <c:v>2.8466286434622478E-4</c:v>
                </c:pt>
                <c:pt idx="1325">
                  <c:v>2.8513230222248386E-4</c:v>
                </c:pt>
                <c:pt idx="1326">
                  <c:v>2.8616607033649685E-4</c:v>
                </c:pt>
                <c:pt idx="1327">
                  <c:v>2.8967846805669548E-4</c:v>
                </c:pt>
                <c:pt idx="1328">
                  <c:v>2.9160676429574136E-4</c:v>
                </c:pt>
                <c:pt idx="1329">
                  <c:v>2.91730247622095E-4</c:v>
                </c:pt>
                <c:pt idx="1330">
                  <c:v>2.9295127824705632E-4</c:v>
                </c:pt>
                <c:pt idx="1331">
                  <c:v>2.9343453507196408E-4</c:v>
                </c:pt>
                <c:pt idx="1332">
                  <c:v>2.9383227061968595E-4</c:v>
                </c:pt>
                <c:pt idx="1333">
                  <c:v>2.9484998187387807E-4</c:v>
                </c:pt>
                <c:pt idx="1334">
                  <c:v>2.9582937266021459E-4</c:v>
                </c:pt>
                <c:pt idx="1335">
                  <c:v>2.958446579082199E-4</c:v>
                </c:pt>
                <c:pt idx="1336">
                  <c:v>2.9619211307596317E-4</c:v>
                </c:pt>
                <c:pt idx="1337">
                  <c:v>2.9622580796885871E-4</c:v>
                </c:pt>
                <c:pt idx="1338">
                  <c:v>2.9704315049821234E-4</c:v>
                </c:pt>
                <c:pt idx="1339">
                  <c:v>2.990111286726504E-4</c:v>
                </c:pt>
                <c:pt idx="1340">
                  <c:v>2.990252540325281E-4</c:v>
                </c:pt>
                <c:pt idx="1341">
                  <c:v>2.9961403869905993E-4</c:v>
                </c:pt>
                <c:pt idx="1342">
                  <c:v>3.0011350030647801E-4</c:v>
                </c:pt>
                <c:pt idx="1343">
                  <c:v>3.0127620448025701E-4</c:v>
                </c:pt>
                <c:pt idx="1344">
                  <c:v>3.032051083626869E-4</c:v>
                </c:pt>
                <c:pt idx="1345">
                  <c:v>3.0520697529254451E-4</c:v>
                </c:pt>
                <c:pt idx="1346">
                  <c:v>3.0547628012272021E-4</c:v>
                </c:pt>
                <c:pt idx="1347">
                  <c:v>3.064065338607655E-4</c:v>
                </c:pt>
                <c:pt idx="1348">
                  <c:v>3.065360262654045E-4</c:v>
                </c:pt>
                <c:pt idx="1349">
                  <c:v>3.0917586411736156E-4</c:v>
                </c:pt>
                <c:pt idx="1350">
                  <c:v>3.1467942965981061E-4</c:v>
                </c:pt>
                <c:pt idx="1351">
                  <c:v>3.1495185068989158E-4</c:v>
                </c:pt>
                <c:pt idx="1352">
                  <c:v>3.1508284986937084E-4</c:v>
                </c:pt>
                <c:pt idx="1353">
                  <c:v>3.1594063718050482E-4</c:v>
                </c:pt>
                <c:pt idx="1354">
                  <c:v>3.1628877688523352E-4</c:v>
                </c:pt>
                <c:pt idx="1355">
                  <c:v>3.1771192309689719E-4</c:v>
                </c:pt>
                <c:pt idx="1356">
                  <c:v>3.1917189534090502E-4</c:v>
                </c:pt>
                <c:pt idx="1357">
                  <c:v>3.2010493971803487E-4</c:v>
                </c:pt>
                <c:pt idx="1358">
                  <c:v>3.2221535878387131E-4</c:v>
                </c:pt>
                <c:pt idx="1359">
                  <c:v>3.2245895724928073E-4</c:v>
                </c:pt>
                <c:pt idx="1360">
                  <c:v>3.2420347318487861E-4</c:v>
                </c:pt>
                <c:pt idx="1361">
                  <c:v>3.2439288369780428E-4</c:v>
                </c:pt>
                <c:pt idx="1362">
                  <c:v>3.2596800172141212E-4</c:v>
                </c:pt>
                <c:pt idx="1363">
                  <c:v>3.2625240430585412E-4</c:v>
                </c:pt>
                <c:pt idx="1364">
                  <c:v>3.265710689672289E-4</c:v>
                </c:pt>
                <c:pt idx="1365">
                  <c:v>3.2918669105495786E-4</c:v>
                </c:pt>
                <c:pt idx="1366">
                  <c:v>3.3148349316173035E-4</c:v>
                </c:pt>
                <c:pt idx="1367">
                  <c:v>3.33083468677354E-4</c:v>
                </c:pt>
                <c:pt idx="1368">
                  <c:v>3.3361760997260311E-4</c:v>
                </c:pt>
                <c:pt idx="1369">
                  <c:v>3.3458653185031498E-4</c:v>
                </c:pt>
                <c:pt idx="1370">
                  <c:v>3.3601083693049461E-4</c:v>
                </c:pt>
                <c:pt idx="1371">
                  <c:v>3.3827780924271537E-4</c:v>
                </c:pt>
                <c:pt idx="1372">
                  <c:v>3.3862144059572011E-4</c:v>
                </c:pt>
                <c:pt idx="1373">
                  <c:v>3.391524760832766E-4</c:v>
                </c:pt>
                <c:pt idx="1374">
                  <c:v>3.3925239671469279E-4</c:v>
                </c:pt>
                <c:pt idx="1375">
                  <c:v>3.434237105703868E-4</c:v>
                </c:pt>
                <c:pt idx="1376">
                  <c:v>3.454438498396145E-4</c:v>
                </c:pt>
                <c:pt idx="1377">
                  <c:v>3.4741281230778474E-4</c:v>
                </c:pt>
                <c:pt idx="1378">
                  <c:v>3.4777563620989362E-4</c:v>
                </c:pt>
                <c:pt idx="1379">
                  <c:v>3.4875257231061445E-4</c:v>
                </c:pt>
                <c:pt idx="1380">
                  <c:v>3.5199717735317468E-4</c:v>
                </c:pt>
                <c:pt idx="1381">
                  <c:v>3.53123894710886E-4</c:v>
                </c:pt>
                <c:pt idx="1382">
                  <c:v>3.5329166611710932E-4</c:v>
                </c:pt>
                <c:pt idx="1383">
                  <c:v>3.5401616454040801E-4</c:v>
                </c:pt>
                <c:pt idx="1384">
                  <c:v>3.6436233208225353E-4</c:v>
                </c:pt>
                <c:pt idx="1385">
                  <c:v>3.6530494285051695E-4</c:v>
                </c:pt>
                <c:pt idx="1386">
                  <c:v>3.6589708392461076E-4</c:v>
                </c:pt>
                <c:pt idx="1387">
                  <c:v>3.6744632537035637E-4</c:v>
                </c:pt>
                <c:pt idx="1388">
                  <c:v>3.7193061260864808E-4</c:v>
                </c:pt>
                <c:pt idx="1389">
                  <c:v>3.7268562888841648E-4</c:v>
                </c:pt>
                <c:pt idx="1390">
                  <c:v>3.733196854836657E-4</c:v>
                </c:pt>
                <c:pt idx="1391">
                  <c:v>3.7458145242409637E-4</c:v>
                </c:pt>
                <c:pt idx="1392">
                  <c:v>3.7606067497822799E-4</c:v>
                </c:pt>
                <c:pt idx="1393">
                  <c:v>3.7654684227917957E-4</c:v>
                </c:pt>
                <c:pt idx="1394">
                  <c:v>3.7858064756451628E-4</c:v>
                </c:pt>
                <c:pt idx="1395">
                  <c:v>3.8119879553463309E-4</c:v>
                </c:pt>
                <c:pt idx="1396">
                  <c:v>3.8173685218953176E-4</c:v>
                </c:pt>
                <c:pt idx="1397">
                  <c:v>3.8293126570710057E-4</c:v>
                </c:pt>
                <c:pt idx="1398">
                  <c:v>3.9116186246660785E-4</c:v>
                </c:pt>
                <c:pt idx="1399">
                  <c:v>3.9117226320543386E-4</c:v>
                </c:pt>
                <c:pt idx="1400">
                  <c:v>3.9222559456832042E-4</c:v>
                </c:pt>
                <c:pt idx="1401">
                  <c:v>3.9517270355943451E-4</c:v>
                </c:pt>
                <c:pt idx="1402">
                  <c:v>3.9543159651231092E-4</c:v>
                </c:pt>
                <c:pt idx="1403">
                  <c:v>4.0176527171395564E-4</c:v>
                </c:pt>
                <c:pt idx="1404">
                  <c:v>4.030659184475657E-4</c:v>
                </c:pt>
                <c:pt idx="1405">
                  <c:v>4.050322365552134E-4</c:v>
                </c:pt>
                <c:pt idx="1406">
                  <c:v>4.0892169611430809E-4</c:v>
                </c:pt>
                <c:pt idx="1407">
                  <c:v>4.1179453945964915E-4</c:v>
                </c:pt>
                <c:pt idx="1408">
                  <c:v>4.1201888886904607E-4</c:v>
                </c:pt>
                <c:pt idx="1409">
                  <c:v>4.164415842598525E-4</c:v>
                </c:pt>
                <c:pt idx="1410">
                  <c:v>4.1655279145245727E-4</c:v>
                </c:pt>
                <c:pt idx="1411">
                  <c:v>4.1897692022315359E-4</c:v>
                </c:pt>
                <c:pt idx="1412">
                  <c:v>4.1929653587013417E-4</c:v>
                </c:pt>
                <c:pt idx="1413">
                  <c:v>4.2136992703231397E-4</c:v>
                </c:pt>
                <c:pt idx="1414">
                  <c:v>4.2593608829201798E-4</c:v>
                </c:pt>
                <c:pt idx="1415">
                  <c:v>4.2705073913152855E-4</c:v>
                </c:pt>
                <c:pt idx="1416">
                  <c:v>4.3114756233822763E-4</c:v>
                </c:pt>
                <c:pt idx="1417">
                  <c:v>4.3115410422767109E-4</c:v>
                </c:pt>
                <c:pt idx="1418">
                  <c:v>4.3302056999719804E-4</c:v>
                </c:pt>
                <c:pt idx="1419">
                  <c:v>4.3465176245996364E-4</c:v>
                </c:pt>
                <c:pt idx="1420">
                  <c:v>4.3629014206437712E-4</c:v>
                </c:pt>
                <c:pt idx="1421">
                  <c:v>4.3857499008446521E-4</c:v>
                </c:pt>
                <c:pt idx="1422">
                  <c:v>4.3899246760554372E-4</c:v>
                </c:pt>
                <c:pt idx="1423">
                  <c:v>4.43602685918828E-4</c:v>
                </c:pt>
                <c:pt idx="1424">
                  <c:v>4.4395234350311848E-4</c:v>
                </c:pt>
                <c:pt idx="1425">
                  <c:v>4.4752624182489627E-4</c:v>
                </c:pt>
                <c:pt idx="1426">
                  <c:v>4.5516637240013326E-4</c:v>
                </c:pt>
                <c:pt idx="1427">
                  <c:v>4.5674509665152797E-4</c:v>
                </c:pt>
                <c:pt idx="1428">
                  <c:v>4.5704919135000388E-4</c:v>
                </c:pt>
                <c:pt idx="1429">
                  <c:v>4.6064098174692552E-4</c:v>
                </c:pt>
                <c:pt idx="1430">
                  <c:v>4.6120624513283214E-4</c:v>
                </c:pt>
                <c:pt idx="1431">
                  <c:v>4.6137851927693533E-4</c:v>
                </c:pt>
                <c:pt idx="1432">
                  <c:v>4.6314350918964911E-4</c:v>
                </c:pt>
                <c:pt idx="1433">
                  <c:v>4.646351787601475E-4</c:v>
                </c:pt>
                <c:pt idx="1434">
                  <c:v>4.6547813712189784E-4</c:v>
                </c:pt>
                <c:pt idx="1435">
                  <c:v>4.6622538685377467E-4</c:v>
                </c:pt>
                <c:pt idx="1436">
                  <c:v>4.7147467378863474E-4</c:v>
                </c:pt>
                <c:pt idx="1437">
                  <c:v>4.7379507159160531E-4</c:v>
                </c:pt>
                <c:pt idx="1438">
                  <c:v>4.7891293847842481E-4</c:v>
                </c:pt>
                <c:pt idx="1439">
                  <c:v>4.8362965095803391E-4</c:v>
                </c:pt>
                <c:pt idx="1440">
                  <c:v>4.8726180187669873E-4</c:v>
                </c:pt>
                <c:pt idx="1441">
                  <c:v>4.9044438469807074E-4</c:v>
                </c:pt>
                <c:pt idx="1442">
                  <c:v>4.905764980785187E-4</c:v>
                </c:pt>
                <c:pt idx="1443">
                  <c:v>4.9466545613147865E-4</c:v>
                </c:pt>
                <c:pt idx="1444">
                  <c:v>5.0005836372558725E-4</c:v>
                </c:pt>
                <c:pt idx="1445">
                  <c:v>5.0059915039844382E-4</c:v>
                </c:pt>
                <c:pt idx="1446">
                  <c:v>5.0196981357449413E-4</c:v>
                </c:pt>
                <c:pt idx="1447">
                  <c:v>5.057982529954988E-4</c:v>
                </c:pt>
                <c:pt idx="1448">
                  <c:v>5.0626405938509784E-4</c:v>
                </c:pt>
                <c:pt idx="1449">
                  <c:v>5.1341764230323507E-4</c:v>
                </c:pt>
                <c:pt idx="1450">
                  <c:v>5.227637557275465E-4</c:v>
                </c:pt>
                <c:pt idx="1451">
                  <c:v>5.3066840189174805E-4</c:v>
                </c:pt>
                <c:pt idx="1452">
                  <c:v>5.3651881034509922E-4</c:v>
                </c:pt>
                <c:pt idx="1453">
                  <c:v>5.4219267173327864E-4</c:v>
                </c:pt>
                <c:pt idx="1454">
                  <c:v>5.4222663104688904E-4</c:v>
                </c:pt>
                <c:pt idx="1455">
                  <c:v>5.4723499931283285E-4</c:v>
                </c:pt>
                <c:pt idx="1456">
                  <c:v>5.4821545823306532E-4</c:v>
                </c:pt>
                <c:pt idx="1457">
                  <c:v>5.4910721366403532E-4</c:v>
                </c:pt>
                <c:pt idx="1458">
                  <c:v>5.5492321848764304E-4</c:v>
                </c:pt>
                <c:pt idx="1459">
                  <c:v>5.5546886001540561E-4</c:v>
                </c:pt>
                <c:pt idx="1460">
                  <c:v>5.5796973106973639E-4</c:v>
                </c:pt>
                <c:pt idx="1461">
                  <c:v>5.5845075515407127E-4</c:v>
                </c:pt>
                <c:pt idx="1462">
                  <c:v>5.6129376157087812E-4</c:v>
                </c:pt>
                <c:pt idx="1463">
                  <c:v>5.6144504818315131E-4</c:v>
                </c:pt>
                <c:pt idx="1464">
                  <c:v>5.6264081510067391E-4</c:v>
                </c:pt>
                <c:pt idx="1465">
                  <c:v>5.6707134419362504E-4</c:v>
                </c:pt>
                <c:pt idx="1466">
                  <c:v>5.7502299085362713E-4</c:v>
                </c:pt>
                <c:pt idx="1467">
                  <c:v>5.7765997291746351E-4</c:v>
                </c:pt>
                <c:pt idx="1468">
                  <c:v>5.8363467577494162E-4</c:v>
                </c:pt>
                <c:pt idx="1469">
                  <c:v>5.8672613792331034E-4</c:v>
                </c:pt>
                <c:pt idx="1470">
                  <c:v>5.8936811464324124E-4</c:v>
                </c:pt>
                <c:pt idx="1471">
                  <c:v>5.9282828636959817E-4</c:v>
                </c:pt>
                <c:pt idx="1472">
                  <c:v>5.9411997771898156E-4</c:v>
                </c:pt>
                <c:pt idx="1473">
                  <c:v>5.9814739811915531E-4</c:v>
                </c:pt>
                <c:pt idx="1474">
                  <c:v>6.0233462320524581E-4</c:v>
                </c:pt>
                <c:pt idx="1475">
                  <c:v>6.069667506605473E-4</c:v>
                </c:pt>
                <c:pt idx="1476">
                  <c:v>6.1452402707439999E-4</c:v>
                </c:pt>
                <c:pt idx="1477">
                  <c:v>6.2332305141350839E-4</c:v>
                </c:pt>
                <c:pt idx="1478">
                  <c:v>6.3029103927656599E-4</c:v>
                </c:pt>
                <c:pt idx="1479">
                  <c:v>6.3680433050618507E-4</c:v>
                </c:pt>
                <c:pt idx="1480">
                  <c:v>6.5091295205008429E-4</c:v>
                </c:pt>
                <c:pt idx="1481">
                  <c:v>6.5411691590630202E-4</c:v>
                </c:pt>
                <c:pt idx="1482">
                  <c:v>6.5668508555161164E-4</c:v>
                </c:pt>
                <c:pt idx="1483">
                  <c:v>6.6207490051164368E-4</c:v>
                </c:pt>
                <c:pt idx="1484">
                  <c:v>6.674331462631672E-4</c:v>
                </c:pt>
                <c:pt idx="1485">
                  <c:v>6.8623733795445123E-4</c:v>
                </c:pt>
                <c:pt idx="1486">
                  <c:v>6.8783737643881551E-4</c:v>
                </c:pt>
                <c:pt idx="1487">
                  <c:v>6.8997147324071663E-4</c:v>
                </c:pt>
                <c:pt idx="1488">
                  <c:v>6.9013204802039938E-4</c:v>
                </c:pt>
                <c:pt idx="1489">
                  <c:v>7.0311511530064634E-4</c:v>
                </c:pt>
                <c:pt idx="1490">
                  <c:v>7.0405916279690903E-4</c:v>
                </c:pt>
                <c:pt idx="1491">
                  <c:v>7.1593357629406475E-4</c:v>
                </c:pt>
                <c:pt idx="1492">
                  <c:v>7.204351994067143E-4</c:v>
                </c:pt>
                <c:pt idx="1493">
                  <c:v>7.3283644398848037E-4</c:v>
                </c:pt>
                <c:pt idx="1494">
                  <c:v>7.4038983375400631E-4</c:v>
                </c:pt>
                <c:pt idx="1495">
                  <c:v>7.4314532815620356E-4</c:v>
                </c:pt>
                <c:pt idx="1496">
                  <c:v>7.6988633208945349E-4</c:v>
                </c:pt>
                <c:pt idx="1497">
                  <c:v>7.8031883113086347E-4</c:v>
                </c:pt>
                <c:pt idx="1498">
                  <c:v>7.8038794668870649E-4</c:v>
                </c:pt>
                <c:pt idx="1499">
                  <c:v>7.8157390712781311E-4</c:v>
                </c:pt>
                <c:pt idx="1500">
                  <c:v>7.8665063142657819E-4</c:v>
                </c:pt>
                <c:pt idx="1501">
                  <c:v>7.9196013635091133E-4</c:v>
                </c:pt>
                <c:pt idx="1502">
                  <c:v>8.051777735753943E-4</c:v>
                </c:pt>
                <c:pt idx="1503">
                  <c:v>8.1056167138048463E-4</c:v>
                </c:pt>
                <c:pt idx="1504">
                  <c:v>8.2330807390085194E-4</c:v>
                </c:pt>
                <c:pt idx="1505">
                  <c:v>8.2882730743365446E-4</c:v>
                </c:pt>
                <c:pt idx="1506">
                  <c:v>8.3989268518710439E-4</c:v>
                </c:pt>
                <c:pt idx="1507">
                  <c:v>8.4325278913350633E-4</c:v>
                </c:pt>
                <c:pt idx="1508">
                  <c:v>8.4370044068377708E-4</c:v>
                </c:pt>
                <c:pt idx="1509">
                  <c:v>8.5477514859475185E-4</c:v>
                </c:pt>
                <c:pt idx="1510">
                  <c:v>8.5869603601351253E-4</c:v>
                </c:pt>
                <c:pt idx="1511">
                  <c:v>8.6413203979107114E-4</c:v>
                </c:pt>
                <c:pt idx="1512">
                  <c:v>8.6454578805953959E-4</c:v>
                </c:pt>
                <c:pt idx="1513">
                  <c:v>8.6719225506644228E-4</c:v>
                </c:pt>
                <c:pt idx="1514">
                  <c:v>8.9258566373084328E-4</c:v>
                </c:pt>
                <c:pt idx="1515">
                  <c:v>8.9500765845389857E-4</c:v>
                </c:pt>
                <c:pt idx="1516">
                  <c:v>8.9564335848616784E-4</c:v>
                </c:pt>
                <c:pt idx="1517">
                  <c:v>8.9998430713059878E-4</c:v>
                </c:pt>
                <c:pt idx="1518">
                  <c:v>9.0354492070944959E-4</c:v>
                </c:pt>
                <c:pt idx="1519">
                  <c:v>9.0489018216394191E-4</c:v>
                </c:pt>
                <c:pt idx="1520">
                  <c:v>9.2274800260130527E-4</c:v>
                </c:pt>
                <c:pt idx="1521">
                  <c:v>9.2781880456705009E-4</c:v>
                </c:pt>
                <c:pt idx="1522">
                  <c:v>9.3620073317972569E-4</c:v>
                </c:pt>
                <c:pt idx="1523">
                  <c:v>9.6043938005558693E-4</c:v>
                </c:pt>
                <c:pt idx="1524">
                  <c:v>9.6299877665531055E-4</c:v>
                </c:pt>
                <c:pt idx="1525">
                  <c:v>9.6500458461324268E-4</c:v>
                </c:pt>
                <c:pt idx="1526">
                  <c:v>9.6593034732521572E-4</c:v>
                </c:pt>
                <c:pt idx="1527">
                  <c:v>9.6935632149913579E-4</c:v>
                </c:pt>
                <c:pt idx="1528">
                  <c:v>9.7099253816560784E-4</c:v>
                </c:pt>
                <c:pt idx="1529">
                  <c:v>9.96569361757179E-4</c:v>
                </c:pt>
                <c:pt idx="1530">
                  <c:v>1.0121605267799576E-3</c:v>
                </c:pt>
                <c:pt idx="1531">
                  <c:v>1.0193483855222825E-3</c:v>
                </c:pt>
                <c:pt idx="1532">
                  <c:v>1.0204903253456521E-3</c:v>
                </c:pt>
                <c:pt idx="1533">
                  <c:v>1.0246675923971304E-3</c:v>
                </c:pt>
                <c:pt idx="1534">
                  <c:v>1.0273366389294499E-3</c:v>
                </c:pt>
                <c:pt idx="1535">
                  <c:v>1.0336767658607141E-3</c:v>
                </c:pt>
                <c:pt idx="1536">
                  <c:v>1.0377591416082532E-3</c:v>
                </c:pt>
                <c:pt idx="1537">
                  <c:v>1.065640318291078E-3</c:v>
                </c:pt>
                <c:pt idx="1538">
                  <c:v>1.0744787420175581E-3</c:v>
                </c:pt>
                <c:pt idx="1539">
                  <c:v>1.0771903180187871E-3</c:v>
                </c:pt>
                <c:pt idx="1540">
                  <c:v>1.091157123217107E-3</c:v>
                </c:pt>
                <c:pt idx="1541">
                  <c:v>1.1046081296476244E-3</c:v>
                </c:pt>
                <c:pt idx="1542">
                  <c:v>1.107534691159377E-3</c:v>
                </c:pt>
                <c:pt idx="1543">
                  <c:v>1.1078918118938141E-3</c:v>
                </c:pt>
                <c:pt idx="1544">
                  <c:v>1.1101559221307789E-3</c:v>
                </c:pt>
                <c:pt idx="1545">
                  <c:v>1.1202503755891561E-3</c:v>
                </c:pt>
                <c:pt idx="1546">
                  <c:v>1.1222065090794641E-3</c:v>
                </c:pt>
                <c:pt idx="1547">
                  <c:v>1.1320452742737558E-3</c:v>
                </c:pt>
                <c:pt idx="1548">
                  <c:v>1.1377435717884004E-3</c:v>
                </c:pt>
                <c:pt idx="1549">
                  <c:v>1.1421033150454043E-3</c:v>
                </c:pt>
                <c:pt idx="1550">
                  <c:v>1.1619920775124432E-3</c:v>
                </c:pt>
                <c:pt idx="1551">
                  <c:v>1.1870288793797508E-3</c:v>
                </c:pt>
                <c:pt idx="1552">
                  <c:v>1.1913027348992959E-3</c:v>
                </c:pt>
                <c:pt idx="1553">
                  <c:v>1.2111417402915401E-3</c:v>
                </c:pt>
                <c:pt idx="1554">
                  <c:v>1.2217039088456784E-3</c:v>
                </c:pt>
                <c:pt idx="1555">
                  <c:v>1.2317919336177524E-3</c:v>
                </c:pt>
                <c:pt idx="1556">
                  <c:v>1.2432041145388219E-3</c:v>
                </c:pt>
                <c:pt idx="1557">
                  <c:v>1.2458502141479233E-3</c:v>
                </c:pt>
                <c:pt idx="1558">
                  <c:v>1.2483527089660826E-3</c:v>
                </c:pt>
                <c:pt idx="1559">
                  <c:v>1.2655467392844711E-3</c:v>
                </c:pt>
                <c:pt idx="1560">
                  <c:v>1.310525745814368E-3</c:v>
                </c:pt>
                <c:pt idx="1561">
                  <c:v>1.3118210964866638E-3</c:v>
                </c:pt>
                <c:pt idx="1562">
                  <c:v>1.31245806111382E-3</c:v>
                </c:pt>
                <c:pt idx="1563">
                  <c:v>1.3208042189963407E-3</c:v>
                </c:pt>
                <c:pt idx="1564">
                  <c:v>1.3291811173927355E-3</c:v>
                </c:pt>
                <c:pt idx="1565">
                  <c:v>1.3396250198165142E-3</c:v>
                </c:pt>
                <c:pt idx="1566">
                  <c:v>1.3504676569533595E-3</c:v>
                </c:pt>
                <c:pt idx="1567">
                  <c:v>1.3546379139800606E-3</c:v>
                </c:pt>
                <c:pt idx="1568">
                  <c:v>1.354795015003882E-3</c:v>
                </c:pt>
                <c:pt idx="1569">
                  <c:v>1.3554671444494153E-3</c:v>
                </c:pt>
                <c:pt idx="1570">
                  <c:v>1.3602738467163057E-3</c:v>
                </c:pt>
                <c:pt idx="1571">
                  <c:v>1.363898767825442E-3</c:v>
                </c:pt>
                <c:pt idx="1572">
                  <c:v>1.3764681966087979E-3</c:v>
                </c:pt>
                <c:pt idx="1573">
                  <c:v>1.4092305609090135E-3</c:v>
                </c:pt>
                <c:pt idx="1574">
                  <c:v>1.4156461313733501E-3</c:v>
                </c:pt>
                <c:pt idx="1575">
                  <c:v>1.429205809762182E-3</c:v>
                </c:pt>
                <c:pt idx="1576">
                  <c:v>1.4537181265756429E-3</c:v>
                </c:pt>
                <c:pt idx="1577">
                  <c:v>1.4810141549099327E-3</c:v>
                </c:pt>
                <c:pt idx="1578">
                  <c:v>1.4820951366030539E-3</c:v>
                </c:pt>
                <c:pt idx="1579">
                  <c:v>1.4838628120680223E-3</c:v>
                </c:pt>
                <c:pt idx="1580">
                  <c:v>1.4915520195702518E-3</c:v>
                </c:pt>
                <c:pt idx="1581">
                  <c:v>1.5075498177268341E-3</c:v>
                </c:pt>
                <c:pt idx="1582">
                  <c:v>1.5103895401517981E-3</c:v>
                </c:pt>
                <c:pt idx="1583">
                  <c:v>1.5104520905739795E-3</c:v>
                </c:pt>
                <c:pt idx="1584">
                  <c:v>1.51998186098885E-3</c:v>
                </c:pt>
                <c:pt idx="1585">
                  <c:v>1.5470951123935906E-3</c:v>
                </c:pt>
                <c:pt idx="1586">
                  <c:v>1.5623859941422209E-3</c:v>
                </c:pt>
                <c:pt idx="1587">
                  <c:v>1.6194413077084155E-3</c:v>
                </c:pt>
                <c:pt idx="1588">
                  <c:v>1.6334399849954797E-3</c:v>
                </c:pt>
                <c:pt idx="1589">
                  <c:v>1.6507230676672355E-3</c:v>
                </c:pt>
                <c:pt idx="1590">
                  <c:v>1.6590149210540276E-3</c:v>
                </c:pt>
                <c:pt idx="1591">
                  <c:v>1.6621859464319361E-3</c:v>
                </c:pt>
                <c:pt idx="1592">
                  <c:v>1.6682729813920043E-3</c:v>
                </c:pt>
                <c:pt idx="1593">
                  <c:v>1.6707770543188465E-3</c:v>
                </c:pt>
                <c:pt idx="1594">
                  <c:v>1.6999492419931591E-3</c:v>
                </c:pt>
                <c:pt idx="1595">
                  <c:v>1.7197955544299697E-3</c:v>
                </c:pt>
                <c:pt idx="1596">
                  <c:v>1.7443549982642335E-3</c:v>
                </c:pt>
                <c:pt idx="1597">
                  <c:v>1.7635162046439924E-3</c:v>
                </c:pt>
                <c:pt idx="1598">
                  <c:v>1.8644014778177768E-3</c:v>
                </c:pt>
                <c:pt idx="1599">
                  <c:v>1.9863718649315949E-3</c:v>
                </c:pt>
                <c:pt idx="1600">
                  <c:v>1.9931809528448284E-3</c:v>
                </c:pt>
                <c:pt idx="1601">
                  <c:v>1.9947377289363712E-3</c:v>
                </c:pt>
                <c:pt idx="1602">
                  <c:v>2.0304943328674423E-3</c:v>
                </c:pt>
                <c:pt idx="1603">
                  <c:v>2.0468641593656312E-3</c:v>
                </c:pt>
                <c:pt idx="1604">
                  <c:v>2.0515143767485082E-3</c:v>
                </c:pt>
                <c:pt idx="1605">
                  <c:v>2.108087227817127E-3</c:v>
                </c:pt>
                <c:pt idx="1606">
                  <c:v>2.1401116927340235E-3</c:v>
                </c:pt>
                <c:pt idx="1607">
                  <c:v>2.1445003372116359E-3</c:v>
                </c:pt>
                <c:pt idx="1608">
                  <c:v>2.1947555180591642E-3</c:v>
                </c:pt>
                <c:pt idx="1609">
                  <c:v>2.2075545761072526E-3</c:v>
                </c:pt>
                <c:pt idx="1610">
                  <c:v>2.2835010261287869E-3</c:v>
                </c:pt>
                <c:pt idx="1611">
                  <c:v>2.2888225112076416E-3</c:v>
                </c:pt>
                <c:pt idx="1612">
                  <c:v>2.3008448510709648E-3</c:v>
                </c:pt>
                <c:pt idx="1613">
                  <c:v>2.3062461601286977E-3</c:v>
                </c:pt>
                <c:pt idx="1614">
                  <c:v>2.3566783148563477E-3</c:v>
                </c:pt>
                <c:pt idx="1615">
                  <c:v>2.36438707399918E-3</c:v>
                </c:pt>
                <c:pt idx="1616">
                  <c:v>2.3853207263702398E-3</c:v>
                </c:pt>
                <c:pt idx="1617">
                  <c:v>2.437958090809511E-3</c:v>
                </c:pt>
                <c:pt idx="1618">
                  <c:v>2.4552969646260041E-3</c:v>
                </c:pt>
                <c:pt idx="1619">
                  <c:v>2.4846907494198976E-3</c:v>
                </c:pt>
                <c:pt idx="1620">
                  <c:v>2.4886367459042518E-3</c:v>
                </c:pt>
                <c:pt idx="1621">
                  <c:v>2.6329094675451815E-3</c:v>
                </c:pt>
                <c:pt idx="1622">
                  <c:v>2.7771515135815426E-3</c:v>
                </c:pt>
                <c:pt idx="1623">
                  <c:v>3.0497613253535785E-3</c:v>
                </c:pt>
                <c:pt idx="1624">
                  <c:v>3.27878257966111E-3</c:v>
                </c:pt>
                <c:pt idx="1625">
                  <c:v>3.2951090962823697E-3</c:v>
                </c:pt>
                <c:pt idx="1626">
                  <c:v>3.3112392303885582E-3</c:v>
                </c:pt>
                <c:pt idx="1627">
                  <c:v>3.4571470222468609E-3</c:v>
                </c:pt>
                <c:pt idx="1628">
                  <c:v>3.4650782865844171E-3</c:v>
                </c:pt>
                <c:pt idx="1629">
                  <c:v>3.5414106395643802E-3</c:v>
                </c:pt>
                <c:pt idx="1630">
                  <c:v>3.6008137153685327E-3</c:v>
                </c:pt>
                <c:pt idx="1631">
                  <c:v>3.8776956554973543E-3</c:v>
                </c:pt>
                <c:pt idx="1632">
                  <c:v>3.905817752012296E-3</c:v>
                </c:pt>
                <c:pt idx="1633">
                  <c:v>3.9301591087107009E-3</c:v>
                </c:pt>
                <c:pt idx="1634">
                  <c:v>3.9799282990984793E-3</c:v>
                </c:pt>
                <c:pt idx="1635">
                  <c:v>4.0432048062112496E-3</c:v>
                </c:pt>
                <c:pt idx="1636">
                  <c:v>4.3015519575710951E-3</c:v>
                </c:pt>
                <c:pt idx="1637">
                  <c:v>4.5909076508160555E-3</c:v>
                </c:pt>
                <c:pt idx="1638">
                  <c:v>4.6508600279574945E-3</c:v>
                </c:pt>
                <c:pt idx="1639">
                  <c:v>5.0497189892464893E-3</c:v>
                </c:pt>
                <c:pt idx="1640">
                  <c:v>5.3168613450598565E-3</c:v>
                </c:pt>
                <c:pt idx="1641">
                  <c:v>5.3431923881813361E-3</c:v>
                </c:pt>
                <c:pt idx="1642">
                  <c:v>6.1614913699004105E-3</c:v>
                </c:pt>
                <c:pt idx="1643">
                  <c:v>6.3485019347354473E-3</c:v>
                </c:pt>
                <c:pt idx="1644">
                  <c:v>6.5992658348971505E-3</c:v>
                </c:pt>
                <c:pt idx="1645">
                  <c:v>6.6556426083268574E-3</c:v>
                </c:pt>
                <c:pt idx="1646">
                  <c:v>7.7030691599773871E-3</c:v>
                </c:pt>
                <c:pt idx="1647">
                  <c:v>8.4904759765917527E-3</c:v>
                </c:pt>
                <c:pt idx="1648">
                  <c:v>8.8620819167627499E-3</c:v>
                </c:pt>
                <c:pt idx="1649">
                  <c:v>8.9640855450510322E-3</c:v>
                </c:pt>
                <c:pt idx="1650">
                  <c:v>9.2347252625708479E-3</c:v>
                </c:pt>
                <c:pt idx="1651">
                  <c:v>9.3640466223139807E-3</c:v>
                </c:pt>
                <c:pt idx="1652">
                  <c:v>1.1783150935722462E-2</c:v>
                </c:pt>
                <c:pt idx="1653">
                  <c:v>1.3320839761004158E-2</c:v>
                </c:pt>
                <c:pt idx="1654">
                  <c:v>1.3674312130462045E-2</c:v>
                </c:pt>
                <c:pt idx="1655">
                  <c:v>1.5814775003778567E-2</c:v>
                </c:pt>
                <c:pt idx="1656">
                  <c:v>1.6358897392713709E-2</c:v>
                </c:pt>
                <c:pt idx="1657">
                  <c:v>1.6482555226552831E-2</c:v>
                </c:pt>
                <c:pt idx="1658">
                  <c:v>1.6671598220621961E-2</c:v>
                </c:pt>
                <c:pt idx="1659">
                  <c:v>1.7182012247738725E-2</c:v>
                </c:pt>
                <c:pt idx="1660">
                  <c:v>1.8501042731616582E-2</c:v>
                </c:pt>
                <c:pt idx="1661">
                  <c:v>2.0363733609557913E-2</c:v>
                </c:pt>
                <c:pt idx="1662">
                  <c:v>2.3741947203224742E-2</c:v>
                </c:pt>
                <c:pt idx="1663">
                  <c:v>2.3792202909644511E-2</c:v>
                </c:pt>
                <c:pt idx="1664">
                  <c:v>2.7427011986085811E-2</c:v>
                </c:pt>
                <c:pt idx="1665">
                  <c:v>2.8856427897682377E-2</c:v>
                </c:pt>
                <c:pt idx="1666">
                  <c:v>3.0850873993359652E-2</c:v>
                </c:pt>
                <c:pt idx="1667">
                  <c:v>3.422535207010665E-2</c:v>
                </c:pt>
                <c:pt idx="1668">
                  <c:v>3.9095450358236583E-2</c:v>
                </c:pt>
                <c:pt idx="1669">
                  <c:v>4.0894821951449847E-2</c:v>
                </c:pt>
                <c:pt idx="1670">
                  <c:v>4.2674422190862663E-2</c:v>
                </c:pt>
                <c:pt idx="1671">
                  <c:v>4.2745179401473397E-2</c:v>
                </c:pt>
                <c:pt idx="1672">
                  <c:v>4.4455865118328684E-2</c:v>
                </c:pt>
                <c:pt idx="1673">
                  <c:v>4.6275147521197629E-2</c:v>
                </c:pt>
                <c:pt idx="1674">
                  <c:v>4.8652183408485219E-2</c:v>
                </c:pt>
                <c:pt idx="1675">
                  <c:v>5.854261484638687E-2</c:v>
                </c:pt>
                <c:pt idx="1676">
                  <c:v>6.3344049820874146E-2</c:v>
                </c:pt>
                <c:pt idx="1677">
                  <c:v>6.5420358192095157E-2</c:v>
                </c:pt>
                <c:pt idx="1678">
                  <c:v>6.5542160036338823E-2</c:v>
                </c:pt>
                <c:pt idx="1679">
                  <c:v>7.8448959888293784E-2</c:v>
                </c:pt>
                <c:pt idx="1680">
                  <c:v>8.3343760708698145E-2</c:v>
                </c:pt>
                <c:pt idx="1681">
                  <c:v>8.4305418229482815E-2</c:v>
                </c:pt>
                <c:pt idx="1682">
                  <c:v>9.2016105026813663E-2</c:v>
                </c:pt>
                <c:pt idx="1683">
                  <c:v>9.2408663789811107E-2</c:v>
                </c:pt>
                <c:pt idx="1684">
                  <c:v>9.8366792672651568E-2</c:v>
                </c:pt>
                <c:pt idx="1685">
                  <c:v>9.8391327287343955E-2</c:v>
                </c:pt>
                <c:pt idx="1686">
                  <c:v>0.13273216612231004</c:v>
                </c:pt>
                <c:pt idx="1687">
                  <c:v>0.17149403969819779</c:v>
                </c:pt>
                <c:pt idx="1688">
                  <c:v>0.17163521928983555</c:v>
                </c:pt>
                <c:pt idx="1689">
                  <c:v>0.19281264139871582</c:v>
                </c:pt>
                <c:pt idx="1690">
                  <c:v>0.19496414048084937</c:v>
                </c:pt>
                <c:pt idx="1691">
                  <c:v>0.19833967400392868</c:v>
                </c:pt>
                <c:pt idx="1692">
                  <c:v>0.20548148020531681</c:v>
                </c:pt>
                <c:pt idx="1693">
                  <c:v>0.21964567685892783</c:v>
                </c:pt>
                <c:pt idx="1694">
                  <c:v>0.2253135967211759</c:v>
                </c:pt>
                <c:pt idx="1695">
                  <c:v>0.26410133545904946</c:v>
                </c:pt>
                <c:pt idx="1696">
                  <c:v>0.26922672784911067</c:v>
                </c:pt>
                <c:pt idx="1697">
                  <c:v>0.27305696130019164</c:v>
                </c:pt>
                <c:pt idx="1698">
                  <c:v>0.28176062640207883</c:v>
                </c:pt>
                <c:pt idx="1699">
                  <c:v>0.42207649518697093</c:v>
                </c:pt>
                <c:pt idx="1700">
                  <c:v>0.45117191675119839</c:v>
                </c:pt>
                <c:pt idx="1701">
                  <c:v>0.54520533753562161</c:v>
                </c:pt>
                <c:pt idx="1702">
                  <c:v>0.56455705566922443</c:v>
                </c:pt>
                <c:pt idx="1703">
                  <c:v>0.59541188146447233</c:v>
                </c:pt>
                <c:pt idx="1704">
                  <c:v>0.61792159460582841</c:v>
                </c:pt>
                <c:pt idx="1705">
                  <c:v>0.85550809143650064</c:v>
                </c:pt>
                <c:pt idx="1706">
                  <c:v>0.86061669626656545</c:v>
                </c:pt>
                <c:pt idx="1707">
                  <c:v>0.88402990111158875</c:v>
                </c:pt>
                <c:pt idx="1708">
                  <c:v>0.94389187207860814</c:v>
                </c:pt>
                <c:pt idx="1709">
                  <c:v>0.96146587558995222</c:v>
                </c:pt>
                <c:pt idx="1710">
                  <c:v>1.1880495846978347</c:v>
                </c:pt>
                <c:pt idx="1711">
                  <c:v>1.3974615101624073</c:v>
                </c:pt>
                <c:pt idx="1712">
                  <c:v>1.7431052777227436</c:v>
                </c:pt>
                <c:pt idx="1713">
                  <c:v>1.8009585643885342</c:v>
                </c:pt>
                <c:pt idx="1714">
                  <c:v>2.2190449421138467</c:v>
                </c:pt>
                <c:pt idx="1715">
                  <c:v>2.7446503871042345</c:v>
                </c:pt>
                <c:pt idx="1716">
                  <c:v>3.1971542158401882</c:v>
                </c:pt>
                <c:pt idx="1717">
                  <c:v>3.8476065788427602</c:v>
                </c:pt>
                <c:pt idx="1718">
                  <c:v>4.1433507292132887</c:v>
                </c:pt>
                <c:pt idx="1719">
                  <c:v>4.6668198589332617</c:v>
                </c:pt>
                <c:pt idx="1720">
                  <c:v>5.2374791393058802</c:v>
                </c:pt>
                <c:pt idx="1721">
                  <c:v>5.2646186162840145</c:v>
                </c:pt>
                <c:pt idx="1722">
                  <c:v>5.3775213144248761</c:v>
                </c:pt>
                <c:pt idx="1723">
                  <c:v>6.0272026291076095</c:v>
                </c:pt>
                <c:pt idx="1724">
                  <c:v>6.2840800947079316</c:v>
                </c:pt>
                <c:pt idx="1725">
                  <c:v>7.5924541933697709</c:v>
                </c:pt>
                <c:pt idx="1726">
                  <c:v>11.130268490180308</c:v>
                </c:pt>
                <c:pt idx="1727">
                  <c:v>152258.95241165624</c:v>
                </c:pt>
              </c:numCache>
            </c:numRef>
          </c:xVal>
          <c:yVal>
            <c:numRef>
              <c:f>'results (6)'!$L$2:$L$628963</c:f>
              <c:numCache>
                <c:formatCode>General</c:formatCode>
                <c:ptCount val="628962"/>
                <c:pt idx="0">
                  <c:v>6.3436000000000003</c:v>
                </c:pt>
                <c:pt idx="1">
                  <c:v>9.98</c:v>
                </c:pt>
                <c:pt idx="2">
                  <c:v>9.0741699999999987</c:v>
                </c:pt>
                <c:pt idx="3">
                  <c:v>5.9180000000000001</c:v>
                </c:pt>
                <c:pt idx="4">
                  <c:v>7.8132000000000001</c:v>
                </c:pt>
                <c:pt idx="5">
                  <c:v>27.623000000000001</c:v>
                </c:pt>
                <c:pt idx="6">
                  <c:v>5.3419999999999996</c:v>
                </c:pt>
                <c:pt idx="7">
                  <c:v>8.9351000000000003</c:v>
                </c:pt>
                <c:pt idx="8">
                  <c:v>6.9239999999999995</c:v>
                </c:pt>
                <c:pt idx="9">
                  <c:v>5.1310000000000002</c:v>
                </c:pt>
                <c:pt idx="10">
                  <c:v>8.7269999999999985</c:v>
                </c:pt>
                <c:pt idx="11">
                  <c:v>5.6303999999999998</c:v>
                </c:pt>
                <c:pt idx="12">
                  <c:v>5.1839999999999975</c:v>
                </c:pt>
                <c:pt idx="13">
                  <c:v>6.5919999999999996</c:v>
                </c:pt>
                <c:pt idx="14">
                  <c:v>24.49</c:v>
                </c:pt>
                <c:pt idx="15">
                  <c:v>6.0814000000000004</c:v>
                </c:pt>
                <c:pt idx="16">
                  <c:v>5.53</c:v>
                </c:pt>
                <c:pt idx="17">
                  <c:v>200</c:v>
                </c:pt>
                <c:pt idx="18">
                  <c:v>4.8439999999999985</c:v>
                </c:pt>
                <c:pt idx="19">
                  <c:v>8.7050000000000001</c:v>
                </c:pt>
                <c:pt idx="20">
                  <c:v>4.1959999999999935</c:v>
                </c:pt>
                <c:pt idx="21">
                  <c:v>102.8</c:v>
                </c:pt>
                <c:pt idx="22">
                  <c:v>5.5512800000000002</c:v>
                </c:pt>
                <c:pt idx="23">
                  <c:v>7.306</c:v>
                </c:pt>
                <c:pt idx="24">
                  <c:v>11.89</c:v>
                </c:pt>
                <c:pt idx="25">
                  <c:v>9.7269999999999985</c:v>
                </c:pt>
                <c:pt idx="26">
                  <c:v>5.9587000000000003</c:v>
                </c:pt>
                <c:pt idx="27">
                  <c:v>16.829999999999988</c:v>
                </c:pt>
                <c:pt idx="28">
                  <c:v>6.0830000000000002</c:v>
                </c:pt>
                <c:pt idx="29">
                  <c:v>11.6</c:v>
                </c:pt>
                <c:pt idx="30">
                  <c:v>10.111000000000001</c:v>
                </c:pt>
                <c:pt idx="31">
                  <c:v>7.22</c:v>
                </c:pt>
                <c:pt idx="32">
                  <c:v>6.0419999999999998</c:v>
                </c:pt>
                <c:pt idx="33">
                  <c:v>4.7750000000000004</c:v>
                </c:pt>
                <c:pt idx="34">
                  <c:v>6.52</c:v>
                </c:pt>
                <c:pt idx="35">
                  <c:v>58.660000000000011</c:v>
                </c:pt>
                <c:pt idx="36">
                  <c:v>9.9690000000000047</c:v>
                </c:pt>
                <c:pt idx="37">
                  <c:v>7.21</c:v>
                </c:pt>
                <c:pt idx="38">
                  <c:v>8.347999999999999</c:v>
                </c:pt>
                <c:pt idx="39">
                  <c:v>8.3740000000000006</c:v>
                </c:pt>
                <c:pt idx="40">
                  <c:v>7.3609999999999935</c:v>
                </c:pt>
                <c:pt idx="41">
                  <c:v>9.4050000000000047</c:v>
                </c:pt>
                <c:pt idx="42">
                  <c:v>29.43</c:v>
                </c:pt>
                <c:pt idx="43">
                  <c:v>7.0819999999999999</c:v>
                </c:pt>
                <c:pt idx="44">
                  <c:v>8.6399999999999988</c:v>
                </c:pt>
                <c:pt idx="45">
                  <c:v>7.6899999999999995</c:v>
                </c:pt>
                <c:pt idx="46">
                  <c:v>8.5670000000000002</c:v>
                </c:pt>
                <c:pt idx="47">
                  <c:v>25.224</c:v>
                </c:pt>
                <c:pt idx="48">
                  <c:v>5.6989999999999945</c:v>
                </c:pt>
                <c:pt idx="49">
                  <c:v>10.370000000000006</c:v>
                </c:pt>
                <c:pt idx="50">
                  <c:v>5.2249999999999934</c:v>
                </c:pt>
                <c:pt idx="51">
                  <c:v>12.103</c:v>
                </c:pt>
                <c:pt idx="52">
                  <c:v>10.212</c:v>
                </c:pt>
                <c:pt idx="53">
                  <c:v>10.145</c:v>
                </c:pt>
                <c:pt idx="54">
                  <c:v>15.98</c:v>
                </c:pt>
                <c:pt idx="55">
                  <c:v>13.83</c:v>
                </c:pt>
                <c:pt idx="56">
                  <c:v>8.1429999999999989</c:v>
                </c:pt>
                <c:pt idx="57">
                  <c:v>46.550999999999995</c:v>
                </c:pt>
                <c:pt idx="58">
                  <c:v>15.962000000000012</c:v>
                </c:pt>
                <c:pt idx="59">
                  <c:v>56.17</c:v>
                </c:pt>
                <c:pt idx="60">
                  <c:v>5.3920999999999975</c:v>
                </c:pt>
                <c:pt idx="61">
                  <c:v>7.0449999999999955</c:v>
                </c:pt>
                <c:pt idx="62">
                  <c:v>8.8460000000000001</c:v>
                </c:pt>
                <c:pt idx="63">
                  <c:v>8.7800000000000011</c:v>
                </c:pt>
                <c:pt idx="64">
                  <c:v>4.1479999999999935</c:v>
                </c:pt>
                <c:pt idx="65">
                  <c:v>31.52</c:v>
                </c:pt>
                <c:pt idx="66">
                  <c:v>5.71</c:v>
                </c:pt>
                <c:pt idx="67">
                  <c:v>13.82</c:v>
                </c:pt>
                <c:pt idx="68">
                  <c:v>39</c:v>
                </c:pt>
                <c:pt idx="69">
                  <c:v>15.51</c:v>
                </c:pt>
                <c:pt idx="70">
                  <c:v>9.4146000000000001</c:v>
                </c:pt>
                <c:pt idx="71">
                  <c:v>8.48</c:v>
                </c:pt>
                <c:pt idx="72">
                  <c:v>5.7366000000000072</c:v>
                </c:pt>
                <c:pt idx="73">
                  <c:v>47.009</c:v>
                </c:pt>
                <c:pt idx="74">
                  <c:v>22.741</c:v>
                </c:pt>
                <c:pt idx="75">
                  <c:v>14.394</c:v>
                </c:pt>
                <c:pt idx="76">
                  <c:v>7.4432000000000071</c:v>
                </c:pt>
                <c:pt idx="77">
                  <c:v>12.58</c:v>
                </c:pt>
                <c:pt idx="78">
                  <c:v>7.226</c:v>
                </c:pt>
                <c:pt idx="79">
                  <c:v>11.04</c:v>
                </c:pt>
                <c:pt idx="80">
                  <c:v>5.9880000000000004</c:v>
                </c:pt>
                <c:pt idx="81">
                  <c:v>5.9580000000000002</c:v>
                </c:pt>
                <c:pt idx="82">
                  <c:v>9.7630000000000035</c:v>
                </c:pt>
                <c:pt idx="83">
                  <c:v>7.1390000000000002</c:v>
                </c:pt>
                <c:pt idx="84">
                  <c:v>19.260000000000002</c:v>
                </c:pt>
                <c:pt idx="85">
                  <c:v>7.24</c:v>
                </c:pt>
                <c:pt idx="86">
                  <c:v>16.260000000000002</c:v>
                </c:pt>
                <c:pt idx="87">
                  <c:v>10.42</c:v>
                </c:pt>
                <c:pt idx="88">
                  <c:v>14.25</c:v>
                </c:pt>
                <c:pt idx="89">
                  <c:v>10.43</c:v>
                </c:pt>
                <c:pt idx="90">
                  <c:v>9.3959000000000028</c:v>
                </c:pt>
                <c:pt idx="91">
                  <c:v>25.675999999999988</c:v>
                </c:pt>
                <c:pt idx="92">
                  <c:v>5.0789999999999997</c:v>
                </c:pt>
                <c:pt idx="93">
                  <c:v>18.192</c:v>
                </c:pt>
                <c:pt idx="94">
                  <c:v>6.2139999999999995</c:v>
                </c:pt>
                <c:pt idx="95">
                  <c:v>8.9600000000000026</c:v>
                </c:pt>
                <c:pt idx="96">
                  <c:v>6.8959999999999955</c:v>
                </c:pt>
                <c:pt idx="97">
                  <c:v>8.1346999999999987</c:v>
                </c:pt>
                <c:pt idx="98">
                  <c:v>52.8</c:v>
                </c:pt>
                <c:pt idx="99">
                  <c:v>7.2744999999999997</c:v>
                </c:pt>
                <c:pt idx="100">
                  <c:v>7.0239999999999965</c:v>
                </c:pt>
                <c:pt idx="101">
                  <c:v>11.219999999999999</c:v>
                </c:pt>
                <c:pt idx="102">
                  <c:v>14.845000000000002</c:v>
                </c:pt>
                <c:pt idx="103">
                  <c:v>13.69</c:v>
                </c:pt>
                <c:pt idx="104">
                  <c:v>8.9700000000000006</c:v>
                </c:pt>
                <c:pt idx="105">
                  <c:v>9.1269999999999989</c:v>
                </c:pt>
                <c:pt idx="106">
                  <c:v>7.6679999999999922</c:v>
                </c:pt>
                <c:pt idx="107">
                  <c:v>15.679</c:v>
                </c:pt>
                <c:pt idx="108">
                  <c:v>9.02</c:v>
                </c:pt>
                <c:pt idx="109">
                  <c:v>7.9649999999999945</c:v>
                </c:pt>
                <c:pt idx="110">
                  <c:v>20.991</c:v>
                </c:pt>
                <c:pt idx="111">
                  <c:v>18.364999999999988</c:v>
                </c:pt>
                <c:pt idx="112">
                  <c:v>4.2770000000000001</c:v>
                </c:pt>
                <c:pt idx="113">
                  <c:v>29.38</c:v>
                </c:pt>
                <c:pt idx="114">
                  <c:v>7.8</c:v>
                </c:pt>
                <c:pt idx="115">
                  <c:v>5.8390000000000004</c:v>
                </c:pt>
                <c:pt idx="116">
                  <c:v>8.8745000000000047</c:v>
                </c:pt>
                <c:pt idx="117">
                  <c:v>21.797000000000001</c:v>
                </c:pt>
                <c:pt idx="118">
                  <c:v>20.05</c:v>
                </c:pt>
                <c:pt idx="119">
                  <c:v>8.3340000000000014</c:v>
                </c:pt>
                <c:pt idx="120">
                  <c:v>10.283000000000001</c:v>
                </c:pt>
                <c:pt idx="121">
                  <c:v>8.6399999999999988</c:v>
                </c:pt>
                <c:pt idx="122">
                  <c:v>12.275</c:v>
                </c:pt>
                <c:pt idx="123">
                  <c:v>6.1629999999999932</c:v>
                </c:pt>
                <c:pt idx="124">
                  <c:v>8.7050000000000001</c:v>
                </c:pt>
                <c:pt idx="125">
                  <c:v>16.974999999999987</c:v>
                </c:pt>
                <c:pt idx="126">
                  <c:v>7.8527999999999976</c:v>
                </c:pt>
                <c:pt idx="127">
                  <c:v>9.0220000000000002</c:v>
                </c:pt>
                <c:pt idx="128">
                  <c:v>6.5529999999999955</c:v>
                </c:pt>
                <c:pt idx="129">
                  <c:v>5.1379999999999955</c:v>
                </c:pt>
                <c:pt idx="130">
                  <c:v>8.7299999999999986</c:v>
                </c:pt>
                <c:pt idx="131">
                  <c:v>6.875</c:v>
                </c:pt>
                <c:pt idx="132">
                  <c:v>5.6549999999999931</c:v>
                </c:pt>
                <c:pt idx="133">
                  <c:v>15.4</c:v>
                </c:pt>
                <c:pt idx="134">
                  <c:v>28.72</c:v>
                </c:pt>
                <c:pt idx="135">
                  <c:v>7.3555999999999955</c:v>
                </c:pt>
                <c:pt idx="136">
                  <c:v>4.7009999999999996</c:v>
                </c:pt>
                <c:pt idx="137">
                  <c:v>11.919</c:v>
                </c:pt>
                <c:pt idx="138">
                  <c:v>15.071</c:v>
                </c:pt>
                <c:pt idx="139">
                  <c:v>15.941000000000001</c:v>
                </c:pt>
                <c:pt idx="140">
                  <c:v>17.573</c:v>
                </c:pt>
                <c:pt idx="141">
                  <c:v>18.475999999999974</c:v>
                </c:pt>
                <c:pt idx="142">
                  <c:v>400</c:v>
                </c:pt>
                <c:pt idx="143">
                  <c:v>15.027999999999999</c:v>
                </c:pt>
                <c:pt idx="144">
                  <c:v>53.96</c:v>
                </c:pt>
                <c:pt idx="145">
                  <c:v>5.9820000000000002</c:v>
                </c:pt>
                <c:pt idx="146">
                  <c:v>8.984</c:v>
                </c:pt>
                <c:pt idx="147">
                  <c:v>6.5720000000000001</c:v>
                </c:pt>
                <c:pt idx="148">
                  <c:v>24.475999999999974</c:v>
                </c:pt>
                <c:pt idx="149">
                  <c:v>7.1129999999999942</c:v>
                </c:pt>
                <c:pt idx="150">
                  <c:v>8.8240000000000016</c:v>
                </c:pt>
                <c:pt idx="151">
                  <c:v>12.032</c:v>
                </c:pt>
                <c:pt idx="152">
                  <c:v>9.6050000000000004</c:v>
                </c:pt>
                <c:pt idx="153">
                  <c:v>11.387</c:v>
                </c:pt>
                <c:pt idx="154">
                  <c:v>35.19500000000005</c:v>
                </c:pt>
                <c:pt idx="155">
                  <c:v>11.287700000000001</c:v>
                </c:pt>
                <c:pt idx="156">
                  <c:v>21.2</c:v>
                </c:pt>
                <c:pt idx="157">
                  <c:v>14.801</c:v>
                </c:pt>
                <c:pt idx="158">
                  <c:v>10.992000000000004</c:v>
                </c:pt>
                <c:pt idx="159">
                  <c:v>9.5179999999999989</c:v>
                </c:pt>
                <c:pt idx="160">
                  <c:v>16.509</c:v>
                </c:pt>
                <c:pt idx="161">
                  <c:v>6.3149999999999942</c:v>
                </c:pt>
                <c:pt idx="162">
                  <c:v>13.819000000000004</c:v>
                </c:pt>
                <c:pt idx="163">
                  <c:v>13.7204</c:v>
                </c:pt>
                <c:pt idx="164">
                  <c:v>14.05</c:v>
                </c:pt>
                <c:pt idx="165">
                  <c:v>16.634000000000029</c:v>
                </c:pt>
                <c:pt idx="166">
                  <c:v>8.7109999999999985</c:v>
                </c:pt>
                <c:pt idx="167">
                  <c:v>8.18</c:v>
                </c:pt>
                <c:pt idx="168">
                  <c:v>12.093</c:v>
                </c:pt>
                <c:pt idx="169">
                  <c:v>9.177999999999999</c:v>
                </c:pt>
                <c:pt idx="170">
                  <c:v>8.1289999999999996</c:v>
                </c:pt>
                <c:pt idx="171">
                  <c:v>34.300000000000004</c:v>
                </c:pt>
                <c:pt idx="172">
                  <c:v>7.9300000000000024</c:v>
                </c:pt>
                <c:pt idx="173">
                  <c:v>13.178000000000001</c:v>
                </c:pt>
                <c:pt idx="174">
                  <c:v>19.670000000000005</c:v>
                </c:pt>
                <c:pt idx="175">
                  <c:v>6.6653499999999966</c:v>
                </c:pt>
                <c:pt idx="176">
                  <c:v>31.82</c:v>
                </c:pt>
                <c:pt idx="177">
                  <c:v>13.467000000000002</c:v>
                </c:pt>
                <c:pt idx="178">
                  <c:v>22.77</c:v>
                </c:pt>
                <c:pt idx="179">
                  <c:v>40.590000000000003</c:v>
                </c:pt>
                <c:pt idx="180">
                  <c:v>18.556999999999999</c:v>
                </c:pt>
                <c:pt idx="181">
                  <c:v>8.2800000000000011</c:v>
                </c:pt>
                <c:pt idx="182">
                  <c:v>7.2</c:v>
                </c:pt>
                <c:pt idx="183">
                  <c:v>10.67</c:v>
                </c:pt>
                <c:pt idx="184">
                  <c:v>12.463000000000006</c:v>
                </c:pt>
                <c:pt idx="185">
                  <c:v>11.8</c:v>
                </c:pt>
                <c:pt idx="186">
                  <c:v>9.838000000000001</c:v>
                </c:pt>
                <c:pt idx="187">
                  <c:v>8.120000000000001</c:v>
                </c:pt>
                <c:pt idx="188">
                  <c:v>37.394000000000005</c:v>
                </c:pt>
                <c:pt idx="189">
                  <c:v>8.097999999999999</c:v>
                </c:pt>
                <c:pt idx="190">
                  <c:v>11.801</c:v>
                </c:pt>
                <c:pt idx="191">
                  <c:v>7.7830000000000004</c:v>
                </c:pt>
                <c:pt idx="192">
                  <c:v>17.100000000000001</c:v>
                </c:pt>
                <c:pt idx="193">
                  <c:v>19.87</c:v>
                </c:pt>
                <c:pt idx="194">
                  <c:v>22.071999999999999</c:v>
                </c:pt>
                <c:pt idx="195">
                  <c:v>6.1829999999999945</c:v>
                </c:pt>
                <c:pt idx="196">
                  <c:v>5.3849999999999945</c:v>
                </c:pt>
                <c:pt idx="197">
                  <c:v>35.800000000000004</c:v>
                </c:pt>
                <c:pt idx="198">
                  <c:v>10.746999999999998</c:v>
                </c:pt>
                <c:pt idx="199">
                  <c:v>9.516</c:v>
                </c:pt>
                <c:pt idx="200">
                  <c:v>14.848000000000001</c:v>
                </c:pt>
                <c:pt idx="201">
                  <c:v>10.943</c:v>
                </c:pt>
                <c:pt idx="202">
                  <c:v>15.82</c:v>
                </c:pt>
                <c:pt idx="203">
                  <c:v>17.5</c:v>
                </c:pt>
                <c:pt idx="204">
                  <c:v>35.08</c:v>
                </c:pt>
                <c:pt idx="205">
                  <c:v>21.52</c:v>
                </c:pt>
                <c:pt idx="206">
                  <c:v>32.5</c:v>
                </c:pt>
                <c:pt idx="207">
                  <c:v>12.798799999999998</c:v>
                </c:pt>
                <c:pt idx="208">
                  <c:v>7.3229999999999942</c:v>
                </c:pt>
                <c:pt idx="209">
                  <c:v>15.706</c:v>
                </c:pt>
                <c:pt idx="210">
                  <c:v>16.78399999999997</c:v>
                </c:pt>
                <c:pt idx="211">
                  <c:v>35.980000000000004</c:v>
                </c:pt>
                <c:pt idx="212">
                  <c:v>52.230000000000011</c:v>
                </c:pt>
                <c:pt idx="213">
                  <c:v>15.851000000000004</c:v>
                </c:pt>
                <c:pt idx="214">
                  <c:v>6.0490000000000004</c:v>
                </c:pt>
                <c:pt idx="215">
                  <c:v>22.37</c:v>
                </c:pt>
                <c:pt idx="216">
                  <c:v>17.267999999999986</c:v>
                </c:pt>
                <c:pt idx="217">
                  <c:v>31.74</c:v>
                </c:pt>
                <c:pt idx="218">
                  <c:v>11.731999999999999</c:v>
                </c:pt>
                <c:pt idx="219">
                  <c:v>13.48</c:v>
                </c:pt>
                <c:pt idx="220">
                  <c:v>132.30000000000001</c:v>
                </c:pt>
                <c:pt idx="221">
                  <c:v>8.2900000000000009</c:v>
                </c:pt>
                <c:pt idx="222">
                  <c:v>16</c:v>
                </c:pt>
                <c:pt idx="223">
                  <c:v>4.9572000000000003</c:v>
                </c:pt>
                <c:pt idx="224">
                  <c:v>37.176000000000002</c:v>
                </c:pt>
                <c:pt idx="225">
                  <c:v>21.850999999999999</c:v>
                </c:pt>
                <c:pt idx="226">
                  <c:v>16.72</c:v>
                </c:pt>
                <c:pt idx="227">
                  <c:v>10.08</c:v>
                </c:pt>
                <c:pt idx="228">
                  <c:v>11.57</c:v>
                </c:pt>
                <c:pt idx="229">
                  <c:v>13.546000000000001</c:v>
                </c:pt>
                <c:pt idx="230">
                  <c:v>8.3240000000000016</c:v>
                </c:pt>
                <c:pt idx="231">
                  <c:v>14.341000000000001</c:v>
                </c:pt>
                <c:pt idx="232">
                  <c:v>38.866</c:v>
                </c:pt>
                <c:pt idx="233">
                  <c:v>15.797000000000001</c:v>
                </c:pt>
                <c:pt idx="234">
                  <c:v>6.6</c:v>
                </c:pt>
                <c:pt idx="235">
                  <c:v>28.479999999999986</c:v>
                </c:pt>
                <c:pt idx="236">
                  <c:v>24.052</c:v>
                </c:pt>
                <c:pt idx="237">
                  <c:v>12.838000000000001</c:v>
                </c:pt>
                <c:pt idx="238">
                  <c:v>9.7800000000000011</c:v>
                </c:pt>
                <c:pt idx="239">
                  <c:v>32.4</c:v>
                </c:pt>
                <c:pt idx="240">
                  <c:v>7.2991000000000001</c:v>
                </c:pt>
                <c:pt idx="241">
                  <c:v>21.04</c:v>
                </c:pt>
                <c:pt idx="242">
                  <c:v>4.2850000000000001</c:v>
                </c:pt>
                <c:pt idx="243">
                  <c:v>10.443</c:v>
                </c:pt>
                <c:pt idx="244">
                  <c:v>11.229999999999999</c:v>
                </c:pt>
                <c:pt idx="245">
                  <c:v>14.870000000000006</c:v>
                </c:pt>
                <c:pt idx="246">
                  <c:v>14.768000000000001</c:v>
                </c:pt>
                <c:pt idx="247">
                  <c:v>12.497</c:v>
                </c:pt>
                <c:pt idx="248">
                  <c:v>11.127999999999998</c:v>
                </c:pt>
                <c:pt idx="249">
                  <c:v>10.251000000000001</c:v>
                </c:pt>
                <c:pt idx="250">
                  <c:v>27.330000000000005</c:v>
                </c:pt>
                <c:pt idx="251">
                  <c:v>11.79</c:v>
                </c:pt>
                <c:pt idx="252">
                  <c:v>8.1788999999999987</c:v>
                </c:pt>
                <c:pt idx="253">
                  <c:v>31.9</c:v>
                </c:pt>
                <c:pt idx="254">
                  <c:v>30.51</c:v>
                </c:pt>
                <c:pt idx="255">
                  <c:v>11.355000000000018</c:v>
                </c:pt>
                <c:pt idx="256">
                  <c:v>16.8</c:v>
                </c:pt>
                <c:pt idx="257">
                  <c:v>13.018000000000001</c:v>
                </c:pt>
                <c:pt idx="258">
                  <c:v>12.15</c:v>
                </c:pt>
                <c:pt idx="259">
                  <c:v>9.0360000000000014</c:v>
                </c:pt>
                <c:pt idx="260">
                  <c:v>11.374000000000002</c:v>
                </c:pt>
                <c:pt idx="261">
                  <c:v>15.365000000000014</c:v>
                </c:pt>
                <c:pt idx="262">
                  <c:v>250</c:v>
                </c:pt>
                <c:pt idx="263">
                  <c:v>34.407000000000004</c:v>
                </c:pt>
                <c:pt idx="264">
                  <c:v>11.868600000000002</c:v>
                </c:pt>
                <c:pt idx="265">
                  <c:v>12.865000000000014</c:v>
                </c:pt>
                <c:pt idx="266">
                  <c:v>9.7269999999999985</c:v>
                </c:pt>
                <c:pt idx="267">
                  <c:v>12.97</c:v>
                </c:pt>
                <c:pt idx="268">
                  <c:v>9.2212999999999994</c:v>
                </c:pt>
                <c:pt idx="269">
                  <c:v>18.821000000000005</c:v>
                </c:pt>
                <c:pt idx="270">
                  <c:v>28.43</c:v>
                </c:pt>
                <c:pt idx="271">
                  <c:v>6.3539999999999965</c:v>
                </c:pt>
                <c:pt idx="272">
                  <c:v>12.736500000000001</c:v>
                </c:pt>
                <c:pt idx="273">
                  <c:v>11.931000000000001</c:v>
                </c:pt>
                <c:pt idx="274">
                  <c:v>18.146999999999988</c:v>
                </c:pt>
                <c:pt idx="275">
                  <c:v>19.890999999999988</c:v>
                </c:pt>
                <c:pt idx="276">
                  <c:v>15.57</c:v>
                </c:pt>
                <c:pt idx="277">
                  <c:v>31.734999999999999</c:v>
                </c:pt>
                <c:pt idx="278">
                  <c:v>7.72</c:v>
                </c:pt>
                <c:pt idx="279">
                  <c:v>17.603999999999999</c:v>
                </c:pt>
                <c:pt idx="280">
                  <c:v>18.610000000000024</c:v>
                </c:pt>
                <c:pt idx="281">
                  <c:v>9.93</c:v>
                </c:pt>
                <c:pt idx="282">
                  <c:v>14.139999999999999</c:v>
                </c:pt>
                <c:pt idx="283">
                  <c:v>78.900000000000006</c:v>
                </c:pt>
                <c:pt idx="284">
                  <c:v>9.0010000000000012</c:v>
                </c:pt>
                <c:pt idx="285">
                  <c:v>9.2747000000000011</c:v>
                </c:pt>
                <c:pt idx="286">
                  <c:v>11.41</c:v>
                </c:pt>
                <c:pt idx="287">
                  <c:v>7.3334999999999999</c:v>
                </c:pt>
                <c:pt idx="288">
                  <c:v>14.766</c:v>
                </c:pt>
                <c:pt idx="289">
                  <c:v>30.981999999999989</c:v>
                </c:pt>
                <c:pt idx="290">
                  <c:v>6.0249999999999941</c:v>
                </c:pt>
                <c:pt idx="291">
                  <c:v>7.3369999999999997</c:v>
                </c:pt>
                <c:pt idx="292">
                  <c:v>37.155060000000006</c:v>
                </c:pt>
                <c:pt idx="293">
                  <c:v>12.312000000000006</c:v>
                </c:pt>
                <c:pt idx="294">
                  <c:v>23.678000000000001</c:v>
                </c:pt>
                <c:pt idx="295">
                  <c:v>20.6</c:v>
                </c:pt>
                <c:pt idx="296">
                  <c:v>52.4</c:v>
                </c:pt>
                <c:pt idx="297">
                  <c:v>16.478999999999989</c:v>
                </c:pt>
                <c:pt idx="298">
                  <c:v>19.97</c:v>
                </c:pt>
                <c:pt idx="299">
                  <c:v>27.68</c:v>
                </c:pt>
                <c:pt idx="300">
                  <c:v>64.453000000000003</c:v>
                </c:pt>
                <c:pt idx="301">
                  <c:v>13.17</c:v>
                </c:pt>
                <c:pt idx="302">
                  <c:v>10.639999999999999</c:v>
                </c:pt>
                <c:pt idx="303">
                  <c:v>17.196000000000005</c:v>
                </c:pt>
                <c:pt idx="304">
                  <c:v>18.047999999999988</c:v>
                </c:pt>
                <c:pt idx="305">
                  <c:v>13.66</c:v>
                </c:pt>
                <c:pt idx="306">
                  <c:v>5.8780000000000001</c:v>
                </c:pt>
                <c:pt idx="307">
                  <c:v>20.03</c:v>
                </c:pt>
                <c:pt idx="308">
                  <c:v>24.143999999999988</c:v>
                </c:pt>
                <c:pt idx="309">
                  <c:v>24.821000000000005</c:v>
                </c:pt>
                <c:pt idx="310">
                  <c:v>6.7514000000000003</c:v>
                </c:pt>
                <c:pt idx="311">
                  <c:v>27.065999999999971</c:v>
                </c:pt>
                <c:pt idx="312">
                  <c:v>19.7</c:v>
                </c:pt>
                <c:pt idx="313">
                  <c:v>12.725300000000001</c:v>
                </c:pt>
                <c:pt idx="314">
                  <c:v>12.16</c:v>
                </c:pt>
                <c:pt idx="315">
                  <c:v>59.5</c:v>
                </c:pt>
                <c:pt idx="316">
                  <c:v>20.282999999999969</c:v>
                </c:pt>
                <c:pt idx="317">
                  <c:v>7.9820000000000002</c:v>
                </c:pt>
                <c:pt idx="318">
                  <c:v>20.664000000000001</c:v>
                </c:pt>
                <c:pt idx="319">
                  <c:v>19.946999999999989</c:v>
                </c:pt>
                <c:pt idx="320">
                  <c:v>6.8</c:v>
                </c:pt>
                <c:pt idx="321">
                  <c:v>38.700000000000003</c:v>
                </c:pt>
                <c:pt idx="322">
                  <c:v>10.743099999999998</c:v>
                </c:pt>
                <c:pt idx="323">
                  <c:v>8.4010000000000016</c:v>
                </c:pt>
                <c:pt idx="324">
                  <c:v>14.315000000000012</c:v>
                </c:pt>
                <c:pt idx="325">
                  <c:v>8.6079999999999988</c:v>
                </c:pt>
                <c:pt idx="326">
                  <c:v>23.67</c:v>
                </c:pt>
                <c:pt idx="327">
                  <c:v>11.089</c:v>
                </c:pt>
                <c:pt idx="328">
                  <c:v>12.891</c:v>
                </c:pt>
                <c:pt idx="329">
                  <c:v>10.685</c:v>
                </c:pt>
                <c:pt idx="330">
                  <c:v>8.6599000000000004</c:v>
                </c:pt>
                <c:pt idx="331">
                  <c:v>11.739999999999998</c:v>
                </c:pt>
                <c:pt idx="332">
                  <c:v>62.349999999999994</c:v>
                </c:pt>
                <c:pt idx="333">
                  <c:v>1332</c:v>
                </c:pt>
                <c:pt idx="334">
                  <c:v>24.005499999999969</c:v>
                </c:pt>
                <c:pt idx="335">
                  <c:v>19.353000000000005</c:v>
                </c:pt>
                <c:pt idx="336">
                  <c:v>8.629999999999999</c:v>
                </c:pt>
                <c:pt idx="337">
                  <c:v>9.2115999999999989</c:v>
                </c:pt>
                <c:pt idx="338">
                  <c:v>12.687000000000001</c:v>
                </c:pt>
                <c:pt idx="339">
                  <c:v>16.285999999999969</c:v>
                </c:pt>
                <c:pt idx="340">
                  <c:v>9.7459999999999987</c:v>
                </c:pt>
                <c:pt idx="341">
                  <c:v>50.6</c:v>
                </c:pt>
                <c:pt idx="342">
                  <c:v>6.8422999999999998</c:v>
                </c:pt>
                <c:pt idx="343">
                  <c:v>7.7679999999999945</c:v>
                </c:pt>
                <c:pt idx="344">
                  <c:v>5.57</c:v>
                </c:pt>
                <c:pt idx="345">
                  <c:v>19.8</c:v>
                </c:pt>
                <c:pt idx="346">
                  <c:v>8.8870000000000005</c:v>
                </c:pt>
                <c:pt idx="347">
                  <c:v>8.1920000000000002</c:v>
                </c:pt>
                <c:pt idx="348">
                  <c:v>16.920000000000002</c:v>
                </c:pt>
                <c:pt idx="349">
                  <c:v>9.8950000000000067</c:v>
                </c:pt>
                <c:pt idx="350">
                  <c:v>8.5616000000000003</c:v>
                </c:pt>
                <c:pt idx="351">
                  <c:v>10.099</c:v>
                </c:pt>
                <c:pt idx="352">
                  <c:v>13.11</c:v>
                </c:pt>
                <c:pt idx="353">
                  <c:v>19.635000000000005</c:v>
                </c:pt>
                <c:pt idx="354">
                  <c:v>21.1</c:v>
                </c:pt>
                <c:pt idx="355">
                  <c:v>5.0544999999999956</c:v>
                </c:pt>
                <c:pt idx="356">
                  <c:v>13.209</c:v>
                </c:pt>
                <c:pt idx="357">
                  <c:v>13.67</c:v>
                </c:pt>
                <c:pt idx="358">
                  <c:v>22.62</c:v>
                </c:pt>
                <c:pt idx="359">
                  <c:v>22.004999999999999</c:v>
                </c:pt>
                <c:pt idx="360">
                  <c:v>13.625</c:v>
                </c:pt>
                <c:pt idx="361">
                  <c:v>10.608000000000001</c:v>
                </c:pt>
                <c:pt idx="362">
                  <c:v>15.61</c:v>
                </c:pt>
                <c:pt idx="363">
                  <c:v>9.2979999999999983</c:v>
                </c:pt>
                <c:pt idx="364">
                  <c:v>16.521000000000001</c:v>
                </c:pt>
                <c:pt idx="365">
                  <c:v>14.38</c:v>
                </c:pt>
                <c:pt idx="366">
                  <c:v>7.4</c:v>
                </c:pt>
                <c:pt idx="367">
                  <c:v>23.74</c:v>
                </c:pt>
                <c:pt idx="368">
                  <c:v>7.3811999999999998</c:v>
                </c:pt>
                <c:pt idx="369">
                  <c:v>7.3529999999999935</c:v>
                </c:pt>
                <c:pt idx="370">
                  <c:v>41.4</c:v>
                </c:pt>
                <c:pt idx="371">
                  <c:v>11.664</c:v>
                </c:pt>
                <c:pt idx="372">
                  <c:v>13.174300000000001</c:v>
                </c:pt>
                <c:pt idx="373">
                  <c:v>7.87</c:v>
                </c:pt>
                <c:pt idx="374">
                  <c:v>8.1920000000000002</c:v>
                </c:pt>
                <c:pt idx="375">
                  <c:v>11.450000000000006</c:v>
                </c:pt>
                <c:pt idx="376">
                  <c:v>13.597</c:v>
                </c:pt>
                <c:pt idx="377">
                  <c:v>17.155999999999999</c:v>
                </c:pt>
                <c:pt idx="378">
                  <c:v>8.91</c:v>
                </c:pt>
                <c:pt idx="379">
                  <c:v>7.51</c:v>
                </c:pt>
                <c:pt idx="380">
                  <c:v>9.44</c:v>
                </c:pt>
                <c:pt idx="381">
                  <c:v>6.7370000000000001</c:v>
                </c:pt>
                <c:pt idx="382">
                  <c:v>11.197000000000001</c:v>
                </c:pt>
                <c:pt idx="383">
                  <c:v>11.68</c:v>
                </c:pt>
                <c:pt idx="384">
                  <c:v>5.9249999999999945</c:v>
                </c:pt>
                <c:pt idx="385">
                  <c:v>19.47</c:v>
                </c:pt>
                <c:pt idx="386">
                  <c:v>12.333</c:v>
                </c:pt>
                <c:pt idx="387">
                  <c:v>13.191000000000001</c:v>
                </c:pt>
                <c:pt idx="388">
                  <c:v>14.161</c:v>
                </c:pt>
                <c:pt idx="389">
                  <c:v>14.244999999999999</c:v>
                </c:pt>
                <c:pt idx="390">
                  <c:v>26.8964</c:v>
                </c:pt>
                <c:pt idx="391">
                  <c:v>19.2</c:v>
                </c:pt>
                <c:pt idx="392">
                  <c:v>9.17</c:v>
                </c:pt>
                <c:pt idx="393">
                  <c:v>16.103999999999999</c:v>
                </c:pt>
                <c:pt idx="394">
                  <c:v>23.2</c:v>
                </c:pt>
                <c:pt idx="395">
                  <c:v>5.3719999999999999</c:v>
                </c:pt>
                <c:pt idx="396">
                  <c:v>540</c:v>
                </c:pt>
                <c:pt idx="397">
                  <c:v>12.726999999999999</c:v>
                </c:pt>
                <c:pt idx="398">
                  <c:v>13.686</c:v>
                </c:pt>
                <c:pt idx="399">
                  <c:v>9.6510000000000016</c:v>
                </c:pt>
                <c:pt idx="400">
                  <c:v>20.117000000000036</c:v>
                </c:pt>
                <c:pt idx="401">
                  <c:v>6.6719999999999997</c:v>
                </c:pt>
                <c:pt idx="402">
                  <c:v>10.927</c:v>
                </c:pt>
                <c:pt idx="403">
                  <c:v>13.024000000000001</c:v>
                </c:pt>
                <c:pt idx="404">
                  <c:v>8.165500000000014</c:v>
                </c:pt>
                <c:pt idx="405">
                  <c:v>10.982900000000004</c:v>
                </c:pt>
                <c:pt idx="406">
                  <c:v>13.05</c:v>
                </c:pt>
                <c:pt idx="407">
                  <c:v>14.115</c:v>
                </c:pt>
                <c:pt idx="408">
                  <c:v>9.6</c:v>
                </c:pt>
                <c:pt idx="409">
                  <c:v>23.2</c:v>
                </c:pt>
                <c:pt idx="410">
                  <c:v>18.471999999999987</c:v>
                </c:pt>
                <c:pt idx="411">
                  <c:v>13</c:v>
                </c:pt>
                <c:pt idx="412">
                  <c:v>11.173</c:v>
                </c:pt>
                <c:pt idx="413">
                  <c:v>16.538</c:v>
                </c:pt>
                <c:pt idx="414">
                  <c:v>13.59</c:v>
                </c:pt>
                <c:pt idx="415">
                  <c:v>51</c:v>
                </c:pt>
                <c:pt idx="416">
                  <c:v>35.864000000000004</c:v>
                </c:pt>
                <c:pt idx="417">
                  <c:v>46.728000000000058</c:v>
                </c:pt>
                <c:pt idx="418">
                  <c:v>8.3920000000000048</c:v>
                </c:pt>
                <c:pt idx="419">
                  <c:v>7.8339999999999996</c:v>
                </c:pt>
                <c:pt idx="420">
                  <c:v>8.0450000000000017</c:v>
                </c:pt>
                <c:pt idx="421">
                  <c:v>13.7128</c:v>
                </c:pt>
                <c:pt idx="422">
                  <c:v>15.7095</c:v>
                </c:pt>
                <c:pt idx="423">
                  <c:v>13.092000000000002</c:v>
                </c:pt>
                <c:pt idx="424">
                  <c:v>10.938000000000001</c:v>
                </c:pt>
                <c:pt idx="425">
                  <c:v>93.73</c:v>
                </c:pt>
                <c:pt idx="426">
                  <c:v>10.408200000000001</c:v>
                </c:pt>
                <c:pt idx="427">
                  <c:v>10.719999999999999</c:v>
                </c:pt>
                <c:pt idx="428">
                  <c:v>11.344000000000001</c:v>
                </c:pt>
                <c:pt idx="429">
                  <c:v>11.838000000000001</c:v>
                </c:pt>
                <c:pt idx="430">
                  <c:v>14.912000000000004</c:v>
                </c:pt>
                <c:pt idx="431">
                  <c:v>10.98</c:v>
                </c:pt>
                <c:pt idx="432">
                  <c:v>7.1099999999999985</c:v>
                </c:pt>
                <c:pt idx="433">
                  <c:v>18.2</c:v>
                </c:pt>
                <c:pt idx="434">
                  <c:v>17.446999999999989</c:v>
                </c:pt>
                <c:pt idx="435">
                  <c:v>12.270480000000004</c:v>
                </c:pt>
                <c:pt idx="436">
                  <c:v>38.700000000000003</c:v>
                </c:pt>
                <c:pt idx="437">
                  <c:v>515</c:v>
                </c:pt>
                <c:pt idx="438">
                  <c:v>11.033000000000001</c:v>
                </c:pt>
                <c:pt idx="439">
                  <c:v>18.420000000000002</c:v>
                </c:pt>
                <c:pt idx="440">
                  <c:v>35.15</c:v>
                </c:pt>
                <c:pt idx="441">
                  <c:v>23.613000000000024</c:v>
                </c:pt>
                <c:pt idx="442">
                  <c:v>12.054</c:v>
                </c:pt>
                <c:pt idx="443">
                  <c:v>9.4500000000000028</c:v>
                </c:pt>
                <c:pt idx="444">
                  <c:v>9.2630000000000035</c:v>
                </c:pt>
                <c:pt idx="445">
                  <c:v>10.864000000000004</c:v>
                </c:pt>
                <c:pt idx="446">
                  <c:v>12.371</c:v>
                </c:pt>
                <c:pt idx="447">
                  <c:v>18.263000000000002</c:v>
                </c:pt>
                <c:pt idx="448">
                  <c:v>10.063000000000002</c:v>
                </c:pt>
                <c:pt idx="449">
                  <c:v>12.994</c:v>
                </c:pt>
                <c:pt idx="450">
                  <c:v>16.404999999999987</c:v>
                </c:pt>
                <c:pt idx="451">
                  <c:v>16.329999999999988</c:v>
                </c:pt>
                <c:pt idx="452">
                  <c:v>26.016999999999999</c:v>
                </c:pt>
                <c:pt idx="453">
                  <c:v>41.849999999999994</c:v>
                </c:pt>
                <c:pt idx="454">
                  <c:v>7.7869999999999999</c:v>
                </c:pt>
                <c:pt idx="455">
                  <c:v>27.2</c:v>
                </c:pt>
                <c:pt idx="456">
                  <c:v>10.059000000000006</c:v>
                </c:pt>
                <c:pt idx="457">
                  <c:v>14.603</c:v>
                </c:pt>
                <c:pt idx="458">
                  <c:v>14.4</c:v>
                </c:pt>
                <c:pt idx="459">
                  <c:v>15.66</c:v>
                </c:pt>
                <c:pt idx="460">
                  <c:v>14.445</c:v>
                </c:pt>
                <c:pt idx="461">
                  <c:v>150</c:v>
                </c:pt>
                <c:pt idx="462">
                  <c:v>14.3</c:v>
                </c:pt>
                <c:pt idx="463">
                  <c:v>6.22</c:v>
                </c:pt>
                <c:pt idx="464">
                  <c:v>8.277000000000001</c:v>
                </c:pt>
                <c:pt idx="465">
                  <c:v>8.3780000000000001</c:v>
                </c:pt>
                <c:pt idx="466">
                  <c:v>32.160000000000011</c:v>
                </c:pt>
                <c:pt idx="467">
                  <c:v>9.8230000000000004</c:v>
                </c:pt>
                <c:pt idx="468">
                  <c:v>9.51</c:v>
                </c:pt>
                <c:pt idx="469">
                  <c:v>6.75</c:v>
                </c:pt>
                <c:pt idx="470">
                  <c:v>20.73</c:v>
                </c:pt>
                <c:pt idx="471">
                  <c:v>19.059999999999999</c:v>
                </c:pt>
                <c:pt idx="472">
                  <c:v>6.4550000000000001</c:v>
                </c:pt>
                <c:pt idx="473">
                  <c:v>13.875000000000014</c:v>
                </c:pt>
                <c:pt idx="474">
                  <c:v>11.755400000000014</c:v>
                </c:pt>
                <c:pt idx="475">
                  <c:v>12.88</c:v>
                </c:pt>
                <c:pt idx="476">
                  <c:v>7.5249999999999941</c:v>
                </c:pt>
                <c:pt idx="477">
                  <c:v>7.7169999999999996</c:v>
                </c:pt>
                <c:pt idx="478">
                  <c:v>14.256</c:v>
                </c:pt>
                <c:pt idx="479">
                  <c:v>18.22</c:v>
                </c:pt>
                <c:pt idx="480">
                  <c:v>10.950000000000006</c:v>
                </c:pt>
                <c:pt idx="481">
                  <c:v>18.074000000000005</c:v>
                </c:pt>
                <c:pt idx="482">
                  <c:v>15.93</c:v>
                </c:pt>
                <c:pt idx="483">
                  <c:v>9.4479999999999986</c:v>
                </c:pt>
                <c:pt idx="484">
                  <c:v>14.129999999999999</c:v>
                </c:pt>
                <c:pt idx="485">
                  <c:v>10.862000000000014</c:v>
                </c:pt>
                <c:pt idx="486">
                  <c:v>12.639999999999999</c:v>
                </c:pt>
                <c:pt idx="487">
                  <c:v>73.900000000000006</c:v>
                </c:pt>
                <c:pt idx="488">
                  <c:v>12.726000000000001</c:v>
                </c:pt>
                <c:pt idx="489">
                  <c:v>8.5300000000000011</c:v>
                </c:pt>
                <c:pt idx="490">
                  <c:v>21.6</c:v>
                </c:pt>
                <c:pt idx="491">
                  <c:v>9.2919999999999998</c:v>
                </c:pt>
                <c:pt idx="492">
                  <c:v>5.5595999999999997</c:v>
                </c:pt>
                <c:pt idx="493">
                  <c:v>15.405000000000006</c:v>
                </c:pt>
                <c:pt idx="494">
                  <c:v>16.54</c:v>
                </c:pt>
                <c:pt idx="495">
                  <c:v>11.186</c:v>
                </c:pt>
                <c:pt idx="496">
                  <c:v>12.518000000000001</c:v>
                </c:pt>
                <c:pt idx="497">
                  <c:v>11.659000000000002</c:v>
                </c:pt>
                <c:pt idx="498">
                  <c:v>12.707999999999998</c:v>
                </c:pt>
                <c:pt idx="499">
                  <c:v>9.5650000000000048</c:v>
                </c:pt>
                <c:pt idx="500">
                  <c:v>9.0706000000000007</c:v>
                </c:pt>
                <c:pt idx="501">
                  <c:v>9.8990000000000027</c:v>
                </c:pt>
                <c:pt idx="502">
                  <c:v>13.856000000000014</c:v>
                </c:pt>
                <c:pt idx="503">
                  <c:v>15.950000000000006</c:v>
                </c:pt>
                <c:pt idx="504">
                  <c:v>16.846</c:v>
                </c:pt>
                <c:pt idx="505">
                  <c:v>9.9210000000000012</c:v>
                </c:pt>
                <c:pt idx="506">
                  <c:v>5.7014000000000014</c:v>
                </c:pt>
                <c:pt idx="507">
                  <c:v>17.489999999999966</c:v>
                </c:pt>
                <c:pt idx="508">
                  <c:v>10.8903</c:v>
                </c:pt>
                <c:pt idx="509">
                  <c:v>12.422000000000002</c:v>
                </c:pt>
                <c:pt idx="510">
                  <c:v>14.7</c:v>
                </c:pt>
                <c:pt idx="511">
                  <c:v>11.475000000000012</c:v>
                </c:pt>
                <c:pt idx="512">
                  <c:v>9.43</c:v>
                </c:pt>
                <c:pt idx="513">
                  <c:v>12.027999999999999</c:v>
                </c:pt>
                <c:pt idx="514">
                  <c:v>5.7439999999999998</c:v>
                </c:pt>
                <c:pt idx="515">
                  <c:v>10.16</c:v>
                </c:pt>
                <c:pt idx="516">
                  <c:v>28.5</c:v>
                </c:pt>
                <c:pt idx="517">
                  <c:v>8.8700000000000028</c:v>
                </c:pt>
                <c:pt idx="518">
                  <c:v>10.446</c:v>
                </c:pt>
                <c:pt idx="519">
                  <c:v>17.584499999999966</c:v>
                </c:pt>
                <c:pt idx="520">
                  <c:v>13.69</c:v>
                </c:pt>
                <c:pt idx="521">
                  <c:v>7.49</c:v>
                </c:pt>
                <c:pt idx="522">
                  <c:v>12.599</c:v>
                </c:pt>
                <c:pt idx="523">
                  <c:v>8.0970000000000013</c:v>
                </c:pt>
                <c:pt idx="524">
                  <c:v>4.1159999999999934</c:v>
                </c:pt>
                <c:pt idx="525">
                  <c:v>13.52</c:v>
                </c:pt>
                <c:pt idx="526">
                  <c:v>9.1050000000000004</c:v>
                </c:pt>
                <c:pt idx="527">
                  <c:v>15.201000000000001</c:v>
                </c:pt>
                <c:pt idx="528">
                  <c:v>33</c:v>
                </c:pt>
                <c:pt idx="529">
                  <c:v>8.4030000000000005</c:v>
                </c:pt>
                <c:pt idx="530">
                  <c:v>10.46</c:v>
                </c:pt>
                <c:pt idx="531">
                  <c:v>12.950000000000006</c:v>
                </c:pt>
                <c:pt idx="532">
                  <c:v>10.248199999999999</c:v>
                </c:pt>
                <c:pt idx="533">
                  <c:v>17.829999999999988</c:v>
                </c:pt>
                <c:pt idx="534">
                  <c:v>16.132999999999999</c:v>
                </c:pt>
                <c:pt idx="535">
                  <c:v>10.061</c:v>
                </c:pt>
                <c:pt idx="536">
                  <c:v>25.271999999999988</c:v>
                </c:pt>
                <c:pt idx="537">
                  <c:v>9.7350900000000014</c:v>
                </c:pt>
                <c:pt idx="538">
                  <c:v>7.2409999999999997</c:v>
                </c:pt>
                <c:pt idx="539">
                  <c:v>16.664000000000001</c:v>
                </c:pt>
                <c:pt idx="540">
                  <c:v>14.197999999999999</c:v>
                </c:pt>
                <c:pt idx="541">
                  <c:v>19.5</c:v>
                </c:pt>
                <c:pt idx="542">
                  <c:v>15.922000000000002</c:v>
                </c:pt>
                <c:pt idx="543">
                  <c:v>11.527000000000001</c:v>
                </c:pt>
                <c:pt idx="544">
                  <c:v>20.43</c:v>
                </c:pt>
                <c:pt idx="545">
                  <c:v>25.3</c:v>
                </c:pt>
                <c:pt idx="546">
                  <c:v>23.561999999999987</c:v>
                </c:pt>
                <c:pt idx="547">
                  <c:v>17.47</c:v>
                </c:pt>
                <c:pt idx="548">
                  <c:v>24.975099999999969</c:v>
                </c:pt>
                <c:pt idx="549">
                  <c:v>9.93</c:v>
                </c:pt>
                <c:pt idx="550">
                  <c:v>15.639999999999999</c:v>
                </c:pt>
                <c:pt idx="551">
                  <c:v>9.0120000000000005</c:v>
                </c:pt>
                <c:pt idx="552">
                  <c:v>17.559999999999999</c:v>
                </c:pt>
                <c:pt idx="553">
                  <c:v>17.559999999999999</c:v>
                </c:pt>
                <c:pt idx="554">
                  <c:v>22.215</c:v>
                </c:pt>
                <c:pt idx="555">
                  <c:v>4.8039999999999985</c:v>
                </c:pt>
                <c:pt idx="556">
                  <c:v>18.126999999999999</c:v>
                </c:pt>
                <c:pt idx="557">
                  <c:v>4.6083999999999996</c:v>
                </c:pt>
                <c:pt idx="558">
                  <c:v>12.99</c:v>
                </c:pt>
                <c:pt idx="559">
                  <c:v>9.6</c:v>
                </c:pt>
                <c:pt idx="560">
                  <c:v>8.7818999999999985</c:v>
                </c:pt>
                <c:pt idx="561">
                  <c:v>13.88</c:v>
                </c:pt>
                <c:pt idx="562">
                  <c:v>3.7474000000000012</c:v>
                </c:pt>
                <c:pt idx="563">
                  <c:v>123.7</c:v>
                </c:pt>
                <c:pt idx="564">
                  <c:v>4.1129999999999942</c:v>
                </c:pt>
                <c:pt idx="565">
                  <c:v>7.2069999999999999</c:v>
                </c:pt>
                <c:pt idx="566">
                  <c:v>13.577</c:v>
                </c:pt>
                <c:pt idx="567">
                  <c:v>17.959999999999987</c:v>
                </c:pt>
                <c:pt idx="568">
                  <c:v>9.934099999999999</c:v>
                </c:pt>
                <c:pt idx="569">
                  <c:v>14.03</c:v>
                </c:pt>
                <c:pt idx="570">
                  <c:v>9.5660000000000007</c:v>
                </c:pt>
                <c:pt idx="571">
                  <c:v>10.58</c:v>
                </c:pt>
                <c:pt idx="572">
                  <c:v>8.5260000000000016</c:v>
                </c:pt>
                <c:pt idx="573">
                  <c:v>9.8750000000000142</c:v>
                </c:pt>
                <c:pt idx="574">
                  <c:v>11.478</c:v>
                </c:pt>
                <c:pt idx="575">
                  <c:v>14</c:v>
                </c:pt>
                <c:pt idx="576">
                  <c:v>14.586</c:v>
                </c:pt>
                <c:pt idx="577">
                  <c:v>11.26</c:v>
                </c:pt>
                <c:pt idx="578">
                  <c:v>7.5539999999999985</c:v>
                </c:pt>
                <c:pt idx="579">
                  <c:v>5.8199999999999985</c:v>
                </c:pt>
                <c:pt idx="580">
                  <c:v>31.465999999999969</c:v>
                </c:pt>
                <c:pt idx="581">
                  <c:v>22.439999999999987</c:v>
                </c:pt>
                <c:pt idx="582">
                  <c:v>6.79</c:v>
                </c:pt>
                <c:pt idx="583">
                  <c:v>17.59</c:v>
                </c:pt>
                <c:pt idx="584">
                  <c:v>14.733000000000001</c:v>
                </c:pt>
                <c:pt idx="585">
                  <c:v>4.992</c:v>
                </c:pt>
                <c:pt idx="586">
                  <c:v>6.516</c:v>
                </c:pt>
                <c:pt idx="587">
                  <c:v>9.67</c:v>
                </c:pt>
                <c:pt idx="588">
                  <c:v>18.786999999999971</c:v>
                </c:pt>
                <c:pt idx="589">
                  <c:v>12.6</c:v>
                </c:pt>
                <c:pt idx="590">
                  <c:v>26.8</c:v>
                </c:pt>
                <c:pt idx="591">
                  <c:v>15.67</c:v>
                </c:pt>
                <c:pt idx="592">
                  <c:v>11.387</c:v>
                </c:pt>
                <c:pt idx="593">
                  <c:v>9.52</c:v>
                </c:pt>
                <c:pt idx="594">
                  <c:v>16.135999999999999</c:v>
                </c:pt>
                <c:pt idx="595">
                  <c:v>7.8</c:v>
                </c:pt>
                <c:pt idx="596">
                  <c:v>10.77</c:v>
                </c:pt>
                <c:pt idx="597">
                  <c:v>12.5</c:v>
                </c:pt>
                <c:pt idx="598">
                  <c:v>6.4219999999999997</c:v>
                </c:pt>
                <c:pt idx="599">
                  <c:v>24</c:v>
                </c:pt>
                <c:pt idx="600">
                  <c:v>23.08</c:v>
                </c:pt>
                <c:pt idx="601">
                  <c:v>6.9770000000000003</c:v>
                </c:pt>
                <c:pt idx="602">
                  <c:v>17.75</c:v>
                </c:pt>
                <c:pt idx="603">
                  <c:v>10.040999999999999</c:v>
                </c:pt>
                <c:pt idx="604">
                  <c:v>17.771999999999988</c:v>
                </c:pt>
                <c:pt idx="605">
                  <c:v>11.290700000000001</c:v>
                </c:pt>
                <c:pt idx="606">
                  <c:v>12.999000000000002</c:v>
                </c:pt>
                <c:pt idx="607">
                  <c:v>13.28</c:v>
                </c:pt>
                <c:pt idx="608">
                  <c:v>9.613999999999999</c:v>
                </c:pt>
                <c:pt idx="609">
                  <c:v>6.79</c:v>
                </c:pt>
                <c:pt idx="610">
                  <c:v>11.17</c:v>
                </c:pt>
                <c:pt idx="611">
                  <c:v>7.0350000000000001</c:v>
                </c:pt>
                <c:pt idx="612">
                  <c:v>12</c:v>
                </c:pt>
                <c:pt idx="613">
                  <c:v>18.635000000000005</c:v>
                </c:pt>
                <c:pt idx="614">
                  <c:v>10.422700000000004</c:v>
                </c:pt>
                <c:pt idx="615">
                  <c:v>11.77</c:v>
                </c:pt>
                <c:pt idx="616">
                  <c:v>17.610000000000024</c:v>
                </c:pt>
                <c:pt idx="617">
                  <c:v>7.29</c:v>
                </c:pt>
                <c:pt idx="618">
                  <c:v>33.800000000000004</c:v>
                </c:pt>
                <c:pt idx="619">
                  <c:v>13.623000000000001</c:v>
                </c:pt>
                <c:pt idx="620">
                  <c:v>1641</c:v>
                </c:pt>
                <c:pt idx="621">
                  <c:v>19.308</c:v>
                </c:pt>
                <c:pt idx="622">
                  <c:v>9.4010000000000016</c:v>
                </c:pt>
                <c:pt idx="623">
                  <c:v>18.36</c:v>
                </c:pt>
                <c:pt idx="624">
                  <c:v>14.639999999999999</c:v>
                </c:pt>
                <c:pt idx="625">
                  <c:v>12.306000000000004</c:v>
                </c:pt>
                <c:pt idx="626">
                  <c:v>5.9779999999999998</c:v>
                </c:pt>
                <c:pt idx="627">
                  <c:v>61.55</c:v>
                </c:pt>
                <c:pt idx="628">
                  <c:v>16.221999999999987</c:v>
                </c:pt>
                <c:pt idx="629">
                  <c:v>6.3369999999999997</c:v>
                </c:pt>
                <c:pt idx="630">
                  <c:v>11.2692</c:v>
                </c:pt>
                <c:pt idx="631">
                  <c:v>6.4880000000000004</c:v>
                </c:pt>
                <c:pt idx="632">
                  <c:v>20.39</c:v>
                </c:pt>
                <c:pt idx="633">
                  <c:v>27.5</c:v>
                </c:pt>
                <c:pt idx="634">
                  <c:v>5.899</c:v>
                </c:pt>
                <c:pt idx="635">
                  <c:v>15.79</c:v>
                </c:pt>
                <c:pt idx="636">
                  <c:v>4.2939999999999996</c:v>
                </c:pt>
                <c:pt idx="637">
                  <c:v>13.91</c:v>
                </c:pt>
                <c:pt idx="638">
                  <c:v>20.891999999999999</c:v>
                </c:pt>
                <c:pt idx="639">
                  <c:v>7.9020000000000001</c:v>
                </c:pt>
                <c:pt idx="640">
                  <c:v>9.52</c:v>
                </c:pt>
                <c:pt idx="641">
                  <c:v>17.920000000000002</c:v>
                </c:pt>
                <c:pt idx="642">
                  <c:v>37.700000000000003</c:v>
                </c:pt>
                <c:pt idx="643">
                  <c:v>9.0810000000000013</c:v>
                </c:pt>
                <c:pt idx="644">
                  <c:v>9.17</c:v>
                </c:pt>
                <c:pt idx="645">
                  <c:v>16.670000000000005</c:v>
                </c:pt>
                <c:pt idx="646">
                  <c:v>7.6049999999999942</c:v>
                </c:pt>
                <c:pt idx="647">
                  <c:v>6.7119999999999997</c:v>
                </c:pt>
                <c:pt idx="648">
                  <c:v>4.7779999999999996</c:v>
                </c:pt>
                <c:pt idx="649">
                  <c:v>7.53</c:v>
                </c:pt>
                <c:pt idx="650">
                  <c:v>12.84</c:v>
                </c:pt>
                <c:pt idx="651">
                  <c:v>19.49899999999997</c:v>
                </c:pt>
                <c:pt idx="652">
                  <c:v>8.17</c:v>
                </c:pt>
                <c:pt idx="653">
                  <c:v>9.31</c:v>
                </c:pt>
                <c:pt idx="654">
                  <c:v>8.4700000000000006</c:v>
                </c:pt>
                <c:pt idx="655">
                  <c:v>16.350000000000001</c:v>
                </c:pt>
                <c:pt idx="656">
                  <c:v>11.871</c:v>
                </c:pt>
                <c:pt idx="657">
                  <c:v>8.8310000000000013</c:v>
                </c:pt>
                <c:pt idx="658">
                  <c:v>13.7</c:v>
                </c:pt>
                <c:pt idx="659">
                  <c:v>6.319</c:v>
                </c:pt>
                <c:pt idx="660">
                  <c:v>8.98</c:v>
                </c:pt>
                <c:pt idx="661">
                  <c:v>27.367000000000001</c:v>
                </c:pt>
                <c:pt idx="662">
                  <c:v>17.57</c:v>
                </c:pt>
                <c:pt idx="663">
                  <c:v>4.7809999999999997</c:v>
                </c:pt>
                <c:pt idx="664">
                  <c:v>25.106999999999999</c:v>
                </c:pt>
                <c:pt idx="665">
                  <c:v>9.8004000000000122</c:v>
                </c:pt>
                <c:pt idx="666">
                  <c:v>30</c:v>
                </c:pt>
                <c:pt idx="667">
                  <c:v>7.9374000000000002</c:v>
                </c:pt>
                <c:pt idx="668">
                  <c:v>4</c:v>
                </c:pt>
                <c:pt idx="669">
                  <c:v>8.6050000000000004</c:v>
                </c:pt>
                <c:pt idx="670">
                  <c:v>16.2</c:v>
                </c:pt>
                <c:pt idx="671">
                  <c:v>9.4700000000000006</c:v>
                </c:pt>
                <c:pt idx="672">
                  <c:v>8</c:v>
                </c:pt>
                <c:pt idx="673">
                  <c:v>5.23</c:v>
                </c:pt>
                <c:pt idx="674">
                  <c:v>6.2839999999999998</c:v>
                </c:pt>
                <c:pt idx="675">
                  <c:v>9.136000000000001</c:v>
                </c:pt>
                <c:pt idx="676">
                  <c:v>19.399999999999999</c:v>
                </c:pt>
                <c:pt idx="677">
                  <c:v>8.0646000000000004</c:v>
                </c:pt>
                <c:pt idx="678">
                  <c:v>5.3569999999999975</c:v>
                </c:pt>
                <c:pt idx="679">
                  <c:v>10.739100000000001</c:v>
                </c:pt>
                <c:pt idx="680">
                  <c:v>5.0742000000000003</c:v>
                </c:pt>
                <c:pt idx="681">
                  <c:v>16.190000000000001</c:v>
                </c:pt>
                <c:pt idx="682">
                  <c:v>7.9300000000000024</c:v>
                </c:pt>
                <c:pt idx="683">
                  <c:v>27.417000000000005</c:v>
                </c:pt>
                <c:pt idx="684">
                  <c:v>10.229999999999999</c:v>
                </c:pt>
                <c:pt idx="685">
                  <c:v>9.4700000000000006</c:v>
                </c:pt>
                <c:pt idx="686">
                  <c:v>12.253</c:v>
                </c:pt>
                <c:pt idx="687">
                  <c:v>11.484</c:v>
                </c:pt>
                <c:pt idx="688">
                  <c:v>13.903</c:v>
                </c:pt>
                <c:pt idx="689">
                  <c:v>9.3800000000000008</c:v>
                </c:pt>
                <c:pt idx="690">
                  <c:v>7.88</c:v>
                </c:pt>
                <c:pt idx="691">
                  <c:v>8.1660000000000004</c:v>
                </c:pt>
                <c:pt idx="692">
                  <c:v>5.9779999999999998</c:v>
                </c:pt>
                <c:pt idx="693">
                  <c:v>7.6479999999999935</c:v>
                </c:pt>
                <c:pt idx="694">
                  <c:v>5.7619999999999996</c:v>
                </c:pt>
                <c:pt idx="695">
                  <c:v>5.5359999999999996</c:v>
                </c:pt>
                <c:pt idx="696">
                  <c:v>51.94</c:v>
                </c:pt>
                <c:pt idx="697">
                  <c:v>5.6899999999999995</c:v>
                </c:pt>
                <c:pt idx="698">
                  <c:v>7.1663299999999985</c:v>
                </c:pt>
                <c:pt idx="699">
                  <c:v>26.8</c:v>
                </c:pt>
                <c:pt idx="700">
                  <c:v>26.06</c:v>
                </c:pt>
                <c:pt idx="701">
                  <c:v>25.207999999999988</c:v>
                </c:pt>
                <c:pt idx="702">
                  <c:v>19.2</c:v>
                </c:pt>
                <c:pt idx="703">
                  <c:v>39.722000000000058</c:v>
                </c:pt>
                <c:pt idx="704">
                  <c:v>8.7889999999999997</c:v>
                </c:pt>
                <c:pt idx="705">
                  <c:v>22.006</c:v>
                </c:pt>
                <c:pt idx="706">
                  <c:v>6.4</c:v>
                </c:pt>
                <c:pt idx="707">
                  <c:v>12.287000000000001</c:v>
                </c:pt>
                <c:pt idx="708">
                  <c:v>32.1</c:v>
                </c:pt>
                <c:pt idx="709">
                  <c:v>10.08</c:v>
                </c:pt>
                <c:pt idx="710">
                  <c:v>19.71</c:v>
                </c:pt>
                <c:pt idx="711">
                  <c:v>41.3</c:v>
                </c:pt>
                <c:pt idx="712">
                  <c:v>13.5</c:v>
                </c:pt>
                <c:pt idx="713">
                  <c:v>9.2275999999999989</c:v>
                </c:pt>
                <c:pt idx="714">
                  <c:v>8.5751000000000008</c:v>
                </c:pt>
                <c:pt idx="715">
                  <c:v>4.6529999999999934</c:v>
                </c:pt>
                <c:pt idx="716">
                  <c:v>5.8168999999999995</c:v>
                </c:pt>
                <c:pt idx="717">
                  <c:v>15.89</c:v>
                </c:pt>
                <c:pt idx="718">
                  <c:v>27.888000000000002</c:v>
                </c:pt>
                <c:pt idx="719">
                  <c:v>10.379000000000012</c:v>
                </c:pt>
                <c:pt idx="720">
                  <c:v>16.545000000000002</c:v>
                </c:pt>
                <c:pt idx="721">
                  <c:v>19.035</c:v>
                </c:pt>
                <c:pt idx="722">
                  <c:v>7.516</c:v>
                </c:pt>
                <c:pt idx="723">
                  <c:v>417.7</c:v>
                </c:pt>
                <c:pt idx="724">
                  <c:v>11.793999999999999</c:v>
                </c:pt>
                <c:pt idx="725">
                  <c:v>10.282</c:v>
                </c:pt>
                <c:pt idx="726">
                  <c:v>9.5419999999999998</c:v>
                </c:pt>
                <c:pt idx="727">
                  <c:v>12.283000000000001</c:v>
                </c:pt>
                <c:pt idx="728">
                  <c:v>7.35</c:v>
                </c:pt>
                <c:pt idx="729">
                  <c:v>10.664</c:v>
                </c:pt>
                <c:pt idx="730">
                  <c:v>6.7370000000000001</c:v>
                </c:pt>
                <c:pt idx="731">
                  <c:v>11.892000000000012</c:v>
                </c:pt>
                <c:pt idx="732">
                  <c:v>18.52</c:v>
                </c:pt>
                <c:pt idx="733">
                  <c:v>7.7477999999999998</c:v>
                </c:pt>
                <c:pt idx="734">
                  <c:v>10.081300000000001</c:v>
                </c:pt>
                <c:pt idx="735">
                  <c:v>16.061999999999987</c:v>
                </c:pt>
                <c:pt idx="736">
                  <c:v>108.5</c:v>
                </c:pt>
                <c:pt idx="737">
                  <c:v>9.61</c:v>
                </c:pt>
                <c:pt idx="738">
                  <c:v>20</c:v>
                </c:pt>
                <c:pt idx="739">
                  <c:v>13.61</c:v>
                </c:pt>
                <c:pt idx="740">
                  <c:v>8.8820000000000068</c:v>
                </c:pt>
                <c:pt idx="741">
                  <c:v>21.91</c:v>
                </c:pt>
                <c:pt idx="742">
                  <c:v>25.23</c:v>
                </c:pt>
                <c:pt idx="743">
                  <c:v>19.16</c:v>
                </c:pt>
                <c:pt idx="744">
                  <c:v>12.363000000000012</c:v>
                </c:pt>
                <c:pt idx="745">
                  <c:v>23.47</c:v>
                </c:pt>
                <c:pt idx="746">
                  <c:v>16</c:v>
                </c:pt>
                <c:pt idx="747">
                  <c:v>17.961999999999989</c:v>
                </c:pt>
                <c:pt idx="748">
                  <c:v>70.260000000000005</c:v>
                </c:pt>
                <c:pt idx="749">
                  <c:v>5.26</c:v>
                </c:pt>
                <c:pt idx="750">
                  <c:v>15.852500000000022</c:v>
                </c:pt>
                <c:pt idx="751">
                  <c:v>4.0528999999999975</c:v>
                </c:pt>
                <c:pt idx="752">
                  <c:v>30.097999999999999</c:v>
                </c:pt>
                <c:pt idx="753">
                  <c:v>24.6</c:v>
                </c:pt>
                <c:pt idx="754">
                  <c:v>21.981999999999989</c:v>
                </c:pt>
                <c:pt idx="755">
                  <c:v>9.7640000000000011</c:v>
                </c:pt>
                <c:pt idx="756">
                  <c:v>8.4520000000000124</c:v>
                </c:pt>
                <c:pt idx="757">
                  <c:v>9.2760000000000016</c:v>
                </c:pt>
                <c:pt idx="758">
                  <c:v>7.6499999999999995</c:v>
                </c:pt>
                <c:pt idx="759">
                  <c:v>39</c:v>
                </c:pt>
                <c:pt idx="760">
                  <c:v>8.33</c:v>
                </c:pt>
                <c:pt idx="761">
                  <c:v>7.1638999999999955</c:v>
                </c:pt>
                <c:pt idx="762">
                  <c:v>17.305</c:v>
                </c:pt>
                <c:pt idx="763">
                  <c:v>8.5500000000000007</c:v>
                </c:pt>
                <c:pt idx="764">
                  <c:v>19.488999999999969</c:v>
                </c:pt>
                <c:pt idx="765">
                  <c:v>9.4740000000000002</c:v>
                </c:pt>
                <c:pt idx="766">
                  <c:v>10.040000000000001</c:v>
                </c:pt>
                <c:pt idx="767">
                  <c:v>202.1</c:v>
                </c:pt>
                <c:pt idx="768">
                  <c:v>8.4001000000000001</c:v>
                </c:pt>
                <c:pt idx="769">
                  <c:v>17.41</c:v>
                </c:pt>
                <c:pt idx="770">
                  <c:v>16.1783</c:v>
                </c:pt>
                <c:pt idx="771">
                  <c:v>5.6659999999999942</c:v>
                </c:pt>
                <c:pt idx="772">
                  <c:v>5.0679999999999934</c:v>
                </c:pt>
                <c:pt idx="773">
                  <c:v>19.55</c:v>
                </c:pt>
                <c:pt idx="774">
                  <c:v>31.06</c:v>
                </c:pt>
                <c:pt idx="775">
                  <c:v>50</c:v>
                </c:pt>
                <c:pt idx="776">
                  <c:v>15.741299999999999</c:v>
                </c:pt>
                <c:pt idx="777">
                  <c:v>4.4219999999999997</c:v>
                </c:pt>
                <c:pt idx="778">
                  <c:v>2.7690000000000001</c:v>
                </c:pt>
                <c:pt idx="779">
                  <c:v>20.081999999999987</c:v>
                </c:pt>
                <c:pt idx="780">
                  <c:v>29.64</c:v>
                </c:pt>
                <c:pt idx="781">
                  <c:v>6.0279999999999934</c:v>
                </c:pt>
                <c:pt idx="782">
                  <c:v>34.800000000000004</c:v>
                </c:pt>
                <c:pt idx="783">
                  <c:v>8.1840000000000011</c:v>
                </c:pt>
                <c:pt idx="784">
                  <c:v>4.1629999999999932</c:v>
                </c:pt>
                <c:pt idx="785">
                  <c:v>8.5450000000000017</c:v>
                </c:pt>
                <c:pt idx="786">
                  <c:v>8.8882000000000012</c:v>
                </c:pt>
                <c:pt idx="787">
                  <c:v>6.101</c:v>
                </c:pt>
                <c:pt idx="788">
                  <c:v>6.9720000000000004</c:v>
                </c:pt>
                <c:pt idx="789">
                  <c:v>8.8000000000000007</c:v>
                </c:pt>
                <c:pt idx="790">
                  <c:v>6.46</c:v>
                </c:pt>
                <c:pt idx="791">
                  <c:v>36.800000000000004</c:v>
                </c:pt>
                <c:pt idx="792">
                  <c:v>8.6650000000000027</c:v>
                </c:pt>
                <c:pt idx="793">
                  <c:v>18.470699999999969</c:v>
                </c:pt>
                <c:pt idx="794">
                  <c:v>12.249000000000001</c:v>
                </c:pt>
                <c:pt idx="795">
                  <c:v>5.0969999999999995</c:v>
                </c:pt>
                <c:pt idx="796">
                  <c:v>11.41</c:v>
                </c:pt>
                <c:pt idx="797">
                  <c:v>14.222</c:v>
                </c:pt>
                <c:pt idx="798">
                  <c:v>34.300000000000004</c:v>
                </c:pt>
                <c:pt idx="799">
                  <c:v>20.3</c:v>
                </c:pt>
                <c:pt idx="800">
                  <c:v>9.9560000000000048</c:v>
                </c:pt>
                <c:pt idx="801">
                  <c:v>11.745999999999999</c:v>
                </c:pt>
                <c:pt idx="802">
                  <c:v>3.6640000000000001</c:v>
                </c:pt>
                <c:pt idx="803">
                  <c:v>12.749000000000001</c:v>
                </c:pt>
                <c:pt idx="804">
                  <c:v>17.768999999999966</c:v>
                </c:pt>
                <c:pt idx="805">
                  <c:v>9.09</c:v>
                </c:pt>
                <c:pt idx="806">
                  <c:v>5.9314000000000062</c:v>
                </c:pt>
                <c:pt idx="807">
                  <c:v>10.069000000000004</c:v>
                </c:pt>
                <c:pt idx="808">
                  <c:v>13.2</c:v>
                </c:pt>
                <c:pt idx="809">
                  <c:v>5.1053999999999995</c:v>
                </c:pt>
                <c:pt idx="810">
                  <c:v>14.15</c:v>
                </c:pt>
                <c:pt idx="811">
                  <c:v>12</c:v>
                </c:pt>
                <c:pt idx="812">
                  <c:v>9.8007000000000026</c:v>
                </c:pt>
                <c:pt idx="813">
                  <c:v>6.6760000000000002</c:v>
                </c:pt>
                <c:pt idx="814">
                  <c:v>5.5369999999999999</c:v>
                </c:pt>
                <c:pt idx="815">
                  <c:v>18.464999999999989</c:v>
                </c:pt>
                <c:pt idx="816">
                  <c:v>14.085000000000004</c:v>
                </c:pt>
                <c:pt idx="817">
                  <c:v>5.5619999999999985</c:v>
                </c:pt>
                <c:pt idx="818">
                  <c:v>3.968</c:v>
                </c:pt>
                <c:pt idx="819">
                  <c:v>8.9980000000000011</c:v>
                </c:pt>
                <c:pt idx="820">
                  <c:v>13.036</c:v>
                </c:pt>
                <c:pt idx="821">
                  <c:v>8.2429999999999986</c:v>
                </c:pt>
                <c:pt idx="822">
                  <c:v>8.5740000000000016</c:v>
                </c:pt>
                <c:pt idx="823">
                  <c:v>8.0020000000000007</c:v>
                </c:pt>
                <c:pt idx="824">
                  <c:v>6.1669999999999945</c:v>
                </c:pt>
                <c:pt idx="825">
                  <c:v>8.1755000000000067</c:v>
                </c:pt>
                <c:pt idx="826">
                  <c:v>16</c:v>
                </c:pt>
                <c:pt idx="827">
                  <c:v>8.2969999999999988</c:v>
                </c:pt>
                <c:pt idx="828">
                  <c:v>24</c:v>
                </c:pt>
                <c:pt idx="829">
                  <c:v>12.192300000000001</c:v>
                </c:pt>
                <c:pt idx="830">
                  <c:v>12.4886</c:v>
                </c:pt>
                <c:pt idx="831">
                  <c:v>19.841999999999999</c:v>
                </c:pt>
                <c:pt idx="832">
                  <c:v>14.228999999999999</c:v>
                </c:pt>
                <c:pt idx="833">
                  <c:v>6.0888</c:v>
                </c:pt>
                <c:pt idx="834">
                  <c:v>9.8640000000000008</c:v>
                </c:pt>
                <c:pt idx="835">
                  <c:v>7.3002000000000002</c:v>
                </c:pt>
                <c:pt idx="836">
                  <c:v>28.8</c:v>
                </c:pt>
                <c:pt idx="837">
                  <c:v>6.1513999999999998</c:v>
                </c:pt>
                <c:pt idx="838">
                  <c:v>22.08</c:v>
                </c:pt>
                <c:pt idx="839">
                  <c:v>42.61</c:v>
                </c:pt>
                <c:pt idx="840">
                  <c:v>22.3</c:v>
                </c:pt>
                <c:pt idx="841">
                  <c:v>9.84</c:v>
                </c:pt>
                <c:pt idx="842">
                  <c:v>5.9740000000000002</c:v>
                </c:pt>
                <c:pt idx="843">
                  <c:v>6.5911</c:v>
                </c:pt>
                <c:pt idx="844">
                  <c:v>4.5519999999999996</c:v>
                </c:pt>
                <c:pt idx="845">
                  <c:v>8.8320000000000007</c:v>
                </c:pt>
                <c:pt idx="846">
                  <c:v>14.129999999999999</c:v>
                </c:pt>
                <c:pt idx="847">
                  <c:v>15.48</c:v>
                </c:pt>
                <c:pt idx="848">
                  <c:v>13.07</c:v>
                </c:pt>
                <c:pt idx="849">
                  <c:v>7.0339999999999998</c:v>
                </c:pt>
                <c:pt idx="850">
                  <c:v>4.6897000000000002</c:v>
                </c:pt>
                <c:pt idx="851">
                  <c:v>11.32</c:v>
                </c:pt>
                <c:pt idx="852">
                  <c:v>29.215</c:v>
                </c:pt>
                <c:pt idx="853">
                  <c:v>36.21</c:v>
                </c:pt>
                <c:pt idx="854">
                  <c:v>11.2</c:v>
                </c:pt>
                <c:pt idx="855">
                  <c:v>13.12</c:v>
                </c:pt>
                <c:pt idx="856">
                  <c:v>12.52</c:v>
                </c:pt>
                <c:pt idx="857">
                  <c:v>13.04</c:v>
                </c:pt>
                <c:pt idx="858">
                  <c:v>6.5667999999999997</c:v>
                </c:pt>
                <c:pt idx="859">
                  <c:v>7.891</c:v>
                </c:pt>
                <c:pt idx="860">
                  <c:v>8.011099999999999</c:v>
                </c:pt>
                <c:pt idx="861">
                  <c:v>12</c:v>
                </c:pt>
                <c:pt idx="862">
                  <c:v>10.887</c:v>
                </c:pt>
                <c:pt idx="863">
                  <c:v>7.9320000000000004</c:v>
                </c:pt>
                <c:pt idx="864">
                  <c:v>16.140999999999988</c:v>
                </c:pt>
                <c:pt idx="865">
                  <c:v>9.1399999999999988</c:v>
                </c:pt>
                <c:pt idx="866">
                  <c:v>8.0074000000000005</c:v>
                </c:pt>
                <c:pt idx="867">
                  <c:v>31.812000000000001</c:v>
                </c:pt>
                <c:pt idx="868">
                  <c:v>5.1683999999999966</c:v>
                </c:pt>
                <c:pt idx="869">
                  <c:v>18.87</c:v>
                </c:pt>
                <c:pt idx="870">
                  <c:v>15.06</c:v>
                </c:pt>
                <c:pt idx="871">
                  <c:v>10.88</c:v>
                </c:pt>
                <c:pt idx="872">
                  <c:v>10.101000000000001</c:v>
                </c:pt>
                <c:pt idx="873">
                  <c:v>4.5477999999999996</c:v>
                </c:pt>
                <c:pt idx="874">
                  <c:v>8.2520000000000007</c:v>
                </c:pt>
                <c:pt idx="875">
                  <c:v>15.6652</c:v>
                </c:pt>
                <c:pt idx="876">
                  <c:v>17.479999999999986</c:v>
                </c:pt>
                <c:pt idx="877">
                  <c:v>14.814</c:v>
                </c:pt>
                <c:pt idx="878">
                  <c:v>18.28099999999997</c:v>
                </c:pt>
                <c:pt idx="879">
                  <c:v>47.7</c:v>
                </c:pt>
                <c:pt idx="880">
                  <c:v>8.7359999999999989</c:v>
                </c:pt>
                <c:pt idx="881">
                  <c:v>12.140999999999998</c:v>
                </c:pt>
                <c:pt idx="882">
                  <c:v>7.9597000000000024</c:v>
                </c:pt>
                <c:pt idx="883">
                  <c:v>9.9350000000000005</c:v>
                </c:pt>
                <c:pt idx="884">
                  <c:v>13.29</c:v>
                </c:pt>
                <c:pt idx="885">
                  <c:v>5.3671999999999942</c:v>
                </c:pt>
                <c:pt idx="886">
                  <c:v>41</c:v>
                </c:pt>
                <c:pt idx="887">
                  <c:v>32.520000000000003</c:v>
                </c:pt>
                <c:pt idx="888">
                  <c:v>59.2</c:v>
                </c:pt>
                <c:pt idx="889">
                  <c:v>14.635</c:v>
                </c:pt>
                <c:pt idx="890">
                  <c:v>5.8959999999999955</c:v>
                </c:pt>
                <c:pt idx="891">
                  <c:v>18.16</c:v>
                </c:pt>
                <c:pt idx="892">
                  <c:v>8.8250000000000028</c:v>
                </c:pt>
                <c:pt idx="893">
                  <c:v>82.5</c:v>
                </c:pt>
                <c:pt idx="894">
                  <c:v>11.616240000000001</c:v>
                </c:pt>
                <c:pt idx="895">
                  <c:v>12.066000000000004</c:v>
                </c:pt>
                <c:pt idx="896">
                  <c:v>6.3</c:v>
                </c:pt>
                <c:pt idx="897">
                  <c:v>44.9</c:v>
                </c:pt>
                <c:pt idx="898">
                  <c:v>7.92</c:v>
                </c:pt>
                <c:pt idx="899">
                  <c:v>5.4359999999999999</c:v>
                </c:pt>
                <c:pt idx="900">
                  <c:v>11.98</c:v>
                </c:pt>
                <c:pt idx="901">
                  <c:v>8.2307999999999986</c:v>
                </c:pt>
                <c:pt idx="902">
                  <c:v>6.3126999999999995</c:v>
                </c:pt>
                <c:pt idx="903">
                  <c:v>14.43</c:v>
                </c:pt>
                <c:pt idx="904">
                  <c:v>15.629999999999999</c:v>
                </c:pt>
                <c:pt idx="905">
                  <c:v>14.92</c:v>
                </c:pt>
                <c:pt idx="906">
                  <c:v>80.087999999999994</c:v>
                </c:pt>
                <c:pt idx="907">
                  <c:v>25.16</c:v>
                </c:pt>
                <c:pt idx="908">
                  <c:v>6.87</c:v>
                </c:pt>
                <c:pt idx="909">
                  <c:v>11.971</c:v>
                </c:pt>
                <c:pt idx="910">
                  <c:v>7.28</c:v>
                </c:pt>
                <c:pt idx="911">
                  <c:v>5.0843999999999996</c:v>
                </c:pt>
                <c:pt idx="912">
                  <c:v>10.717999999999998</c:v>
                </c:pt>
                <c:pt idx="913">
                  <c:v>26.467999999999989</c:v>
                </c:pt>
                <c:pt idx="914">
                  <c:v>8.0479999999999983</c:v>
                </c:pt>
                <c:pt idx="915">
                  <c:v>16</c:v>
                </c:pt>
                <c:pt idx="916">
                  <c:v>16.37</c:v>
                </c:pt>
                <c:pt idx="917">
                  <c:v>18.29469999999997</c:v>
                </c:pt>
                <c:pt idx="918">
                  <c:v>11.723999999999998</c:v>
                </c:pt>
                <c:pt idx="919">
                  <c:v>6.9530000000000003</c:v>
                </c:pt>
                <c:pt idx="920">
                  <c:v>17.489999999999966</c:v>
                </c:pt>
                <c:pt idx="921">
                  <c:v>4.9000000000000004</c:v>
                </c:pt>
                <c:pt idx="922">
                  <c:v>4.7969999999999997</c:v>
                </c:pt>
                <c:pt idx="923">
                  <c:v>8.07</c:v>
                </c:pt>
                <c:pt idx="924">
                  <c:v>16.559999999999999</c:v>
                </c:pt>
                <c:pt idx="925">
                  <c:v>12</c:v>
                </c:pt>
                <c:pt idx="926">
                  <c:v>16.43</c:v>
                </c:pt>
                <c:pt idx="927">
                  <c:v>8.6399999999999988</c:v>
                </c:pt>
                <c:pt idx="928">
                  <c:v>29.536000000000001</c:v>
                </c:pt>
                <c:pt idx="929">
                  <c:v>9.2457000000000011</c:v>
                </c:pt>
                <c:pt idx="930">
                  <c:v>7.8054999999999986</c:v>
                </c:pt>
                <c:pt idx="931">
                  <c:v>4.6229999999999931</c:v>
                </c:pt>
                <c:pt idx="932">
                  <c:v>18.54</c:v>
                </c:pt>
                <c:pt idx="933">
                  <c:v>22.979999999999986</c:v>
                </c:pt>
                <c:pt idx="934">
                  <c:v>14.217999999999998</c:v>
                </c:pt>
                <c:pt idx="935">
                  <c:v>6.83</c:v>
                </c:pt>
                <c:pt idx="936">
                  <c:v>15.2616</c:v>
                </c:pt>
                <c:pt idx="937">
                  <c:v>6.1029999999999935</c:v>
                </c:pt>
                <c:pt idx="938">
                  <c:v>6.1779999999999955</c:v>
                </c:pt>
                <c:pt idx="939">
                  <c:v>10.75</c:v>
                </c:pt>
                <c:pt idx="940">
                  <c:v>24</c:v>
                </c:pt>
                <c:pt idx="941">
                  <c:v>6.5446999999999997</c:v>
                </c:pt>
                <c:pt idx="942">
                  <c:v>20.298999999999989</c:v>
                </c:pt>
                <c:pt idx="943">
                  <c:v>8.2399999999999984</c:v>
                </c:pt>
                <c:pt idx="944">
                  <c:v>15.793999999999999</c:v>
                </c:pt>
                <c:pt idx="945">
                  <c:v>16</c:v>
                </c:pt>
                <c:pt idx="946">
                  <c:v>10</c:v>
                </c:pt>
                <c:pt idx="947">
                  <c:v>6.9980000000000002</c:v>
                </c:pt>
                <c:pt idx="948">
                  <c:v>6.4248999999999965</c:v>
                </c:pt>
                <c:pt idx="949">
                  <c:v>13.639999999999999</c:v>
                </c:pt>
                <c:pt idx="950">
                  <c:v>11.77</c:v>
                </c:pt>
                <c:pt idx="951">
                  <c:v>11.197999999999999</c:v>
                </c:pt>
                <c:pt idx="952">
                  <c:v>6.7591999999999999</c:v>
                </c:pt>
                <c:pt idx="953">
                  <c:v>34.200000000000003</c:v>
                </c:pt>
                <c:pt idx="954">
                  <c:v>5.1811999999999996</c:v>
                </c:pt>
                <c:pt idx="955">
                  <c:v>21.810000000000024</c:v>
                </c:pt>
                <c:pt idx="956">
                  <c:v>6.9429999999999996</c:v>
                </c:pt>
                <c:pt idx="957">
                  <c:v>27.937000000000001</c:v>
                </c:pt>
                <c:pt idx="958">
                  <c:v>10</c:v>
                </c:pt>
                <c:pt idx="959">
                  <c:v>8.6930000000000014</c:v>
                </c:pt>
                <c:pt idx="960">
                  <c:v>7.87</c:v>
                </c:pt>
                <c:pt idx="961">
                  <c:v>7.0469999999999997</c:v>
                </c:pt>
                <c:pt idx="962">
                  <c:v>21.1</c:v>
                </c:pt>
                <c:pt idx="963">
                  <c:v>20.555</c:v>
                </c:pt>
                <c:pt idx="964">
                  <c:v>14.491</c:v>
                </c:pt>
                <c:pt idx="965">
                  <c:v>11.6</c:v>
                </c:pt>
                <c:pt idx="966">
                  <c:v>10.081900000000001</c:v>
                </c:pt>
                <c:pt idx="967">
                  <c:v>44.3</c:v>
                </c:pt>
                <c:pt idx="968">
                  <c:v>5.2430000000000003</c:v>
                </c:pt>
                <c:pt idx="969">
                  <c:v>20.399999999999999</c:v>
                </c:pt>
                <c:pt idx="970">
                  <c:v>8.9190000000000005</c:v>
                </c:pt>
                <c:pt idx="971">
                  <c:v>9.6439999999999984</c:v>
                </c:pt>
                <c:pt idx="972">
                  <c:v>4.90768</c:v>
                </c:pt>
                <c:pt idx="973">
                  <c:v>6.9020000000000001</c:v>
                </c:pt>
                <c:pt idx="974">
                  <c:v>11.28</c:v>
                </c:pt>
                <c:pt idx="975">
                  <c:v>10.227999999999998</c:v>
                </c:pt>
                <c:pt idx="976">
                  <c:v>28.96699999999997</c:v>
                </c:pt>
                <c:pt idx="977">
                  <c:v>27</c:v>
                </c:pt>
                <c:pt idx="978">
                  <c:v>6.4969999999999999</c:v>
                </c:pt>
                <c:pt idx="979">
                  <c:v>11.5</c:v>
                </c:pt>
                <c:pt idx="980">
                  <c:v>22.193999999999999</c:v>
                </c:pt>
                <c:pt idx="981">
                  <c:v>6.907</c:v>
                </c:pt>
                <c:pt idx="982">
                  <c:v>54</c:v>
                </c:pt>
                <c:pt idx="983">
                  <c:v>5.7939999999999996</c:v>
                </c:pt>
                <c:pt idx="984">
                  <c:v>9.8600000000000048</c:v>
                </c:pt>
                <c:pt idx="985">
                  <c:v>14.283000000000001</c:v>
                </c:pt>
                <c:pt idx="986">
                  <c:v>9.3820000000000068</c:v>
                </c:pt>
                <c:pt idx="987">
                  <c:v>17.423999999999989</c:v>
                </c:pt>
                <c:pt idx="988">
                  <c:v>29.841999999999999</c:v>
                </c:pt>
                <c:pt idx="989">
                  <c:v>10.045</c:v>
                </c:pt>
                <c:pt idx="990">
                  <c:v>2.7872100000000031</c:v>
                </c:pt>
                <c:pt idx="991">
                  <c:v>250</c:v>
                </c:pt>
                <c:pt idx="992">
                  <c:v>11.6426</c:v>
                </c:pt>
                <c:pt idx="993">
                  <c:v>5.4700000000000024</c:v>
                </c:pt>
                <c:pt idx="994">
                  <c:v>7.2050000000000001</c:v>
                </c:pt>
                <c:pt idx="995">
                  <c:v>10.030000000000001</c:v>
                </c:pt>
                <c:pt idx="996">
                  <c:v>3.7629999999999999</c:v>
                </c:pt>
                <c:pt idx="997">
                  <c:v>4.8163999999999998</c:v>
                </c:pt>
                <c:pt idx="998">
                  <c:v>6.2544999999999975</c:v>
                </c:pt>
                <c:pt idx="999">
                  <c:v>12.57</c:v>
                </c:pt>
                <c:pt idx="1000">
                  <c:v>28.3</c:v>
                </c:pt>
                <c:pt idx="1001">
                  <c:v>13.62</c:v>
                </c:pt>
                <c:pt idx="1002">
                  <c:v>11.04</c:v>
                </c:pt>
                <c:pt idx="1003">
                  <c:v>14.775</c:v>
                </c:pt>
                <c:pt idx="1004">
                  <c:v>4.6779999999999955</c:v>
                </c:pt>
                <c:pt idx="1005">
                  <c:v>17.384899999999988</c:v>
                </c:pt>
                <c:pt idx="1006">
                  <c:v>34.4</c:v>
                </c:pt>
                <c:pt idx="1007">
                  <c:v>13.577</c:v>
                </c:pt>
                <c:pt idx="1008">
                  <c:v>9.3650000000000144</c:v>
                </c:pt>
                <c:pt idx="1009">
                  <c:v>12.5</c:v>
                </c:pt>
                <c:pt idx="1010">
                  <c:v>4.8609999999999935</c:v>
                </c:pt>
                <c:pt idx="1011">
                  <c:v>4.9000000000000004</c:v>
                </c:pt>
                <c:pt idx="1012">
                  <c:v>22.2</c:v>
                </c:pt>
                <c:pt idx="1013">
                  <c:v>25</c:v>
                </c:pt>
                <c:pt idx="1014">
                  <c:v>21.152999999999999</c:v>
                </c:pt>
                <c:pt idx="1015">
                  <c:v>6.63</c:v>
                </c:pt>
                <c:pt idx="1016">
                  <c:v>32.790000000000013</c:v>
                </c:pt>
                <c:pt idx="1017">
                  <c:v>4.2930000000000001</c:v>
                </c:pt>
                <c:pt idx="1018">
                  <c:v>11.880600000000006</c:v>
                </c:pt>
                <c:pt idx="1019">
                  <c:v>7.0010000000000003</c:v>
                </c:pt>
                <c:pt idx="1020">
                  <c:v>5.0157999999999996</c:v>
                </c:pt>
                <c:pt idx="1021">
                  <c:v>3.9739999999999998</c:v>
                </c:pt>
                <c:pt idx="1022">
                  <c:v>6.351</c:v>
                </c:pt>
                <c:pt idx="1023">
                  <c:v>14.381</c:v>
                </c:pt>
                <c:pt idx="1024">
                  <c:v>11.654</c:v>
                </c:pt>
                <c:pt idx="1025">
                  <c:v>7.2380000000000004</c:v>
                </c:pt>
                <c:pt idx="1026">
                  <c:v>12.34</c:v>
                </c:pt>
                <c:pt idx="1027">
                  <c:v>22.346</c:v>
                </c:pt>
                <c:pt idx="1028">
                  <c:v>8.5720000000000027</c:v>
                </c:pt>
                <c:pt idx="1029">
                  <c:v>10.756</c:v>
                </c:pt>
                <c:pt idx="1030">
                  <c:v>3.8661999999999987</c:v>
                </c:pt>
                <c:pt idx="1031">
                  <c:v>160.66</c:v>
                </c:pt>
                <c:pt idx="1032">
                  <c:v>12.295</c:v>
                </c:pt>
                <c:pt idx="1033">
                  <c:v>11.146999999999998</c:v>
                </c:pt>
                <c:pt idx="1034">
                  <c:v>71.3</c:v>
                </c:pt>
                <c:pt idx="1035">
                  <c:v>11.4969</c:v>
                </c:pt>
                <c:pt idx="1036">
                  <c:v>7.23</c:v>
                </c:pt>
                <c:pt idx="1037">
                  <c:v>4.6339999999999995</c:v>
                </c:pt>
                <c:pt idx="1038">
                  <c:v>7.4619999999999997</c:v>
                </c:pt>
                <c:pt idx="1039">
                  <c:v>11.025</c:v>
                </c:pt>
                <c:pt idx="1040">
                  <c:v>6.42</c:v>
                </c:pt>
                <c:pt idx="1041">
                  <c:v>10.050000000000002</c:v>
                </c:pt>
                <c:pt idx="1042">
                  <c:v>22.8</c:v>
                </c:pt>
                <c:pt idx="1043">
                  <c:v>9.7909999999999986</c:v>
                </c:pt>
                <c:pt idx="1044">
                  <c:v>6.2485999999999997</c:v>
                </c:pt>
                <c:pt idx="1045">
                  <c:v>45.8</c:v>
                </c:pt>
                <c:pt idx="1046">
                  <c:v>12</c:v>
                </c:pt>
                <c:pt idx="1047">
                  <c:v>5.2069999999999999</c:v>
                </c:pt>
                <c:pt idx="1048">
                  <c:v>12.07</c:v>
                </c:pt>
                <c:pt idx="1049">
                  <c:v>18.79</c:v>
                </c:pt>
                <c:pt idx="1050">
                  <c:v>8.7329999999999988</c:v>
                </c:pt>
                <c:pt idx="1051">
                  <c:v>4.72</c:v>
                </c:pt>
                <c:pt idx="1052">
                  <c:v>32.6</c:v>
                </c:pt>
                <c:pt idx="1053">
                  <c:v>7.8</c:v>
                </c:pt>
                <c:pt idx="1054">
                  <c:v>5.1099999999999985</c:v>
                </c:pt>
                <c:pt idx="1055">
                  <c:v>6.6</c:v>
                </c:pt>
                <c:pt idx="1056">
                  <c:v>8.8690000000000122</c:v>
                </c:pt>
                <c:pt idx="1057">
                  <c:v>4.9267000000000003</c:v>
                </c:pt>
                <c:pt idx="1058">
                  <c:v>10.243999999999998</c:v>
                </c:pt>
                <c:pt idx="1059">
                  <c:v>8.17</c:v>
                </c:pt>
                <c:pt idx="1060">
                  <c:v>5.7779999999999996</c:v>
                </c:pt>
                <c:pt idx="1061">
                  <c:v>11.267000000000001</c:v>
                </c:pt>
                <c:pt idx="1062">
                  <c:v>5.4580000000000002</c:v>
                </c:pt>
                <c:pt idx="1063">
                  <c:v>30.631000000000029</c:v>
                </c:pt>
                <c:pt idx="1064">
                  <c:v>12.719999999999999</c:v>
                </c:pt>
                <c:pt idx="1065">
                  <c:v>3.7050000000000001</c:v>
                </c:pt>
                <c:pt idx="1066">
                  <c:v>1200</c:v>
                </c:pt>
                <c:pt idx="1067">
                  <c:v>24</c:v>
                </c:pt>
                <c:pt idx="1068">
                  <c:v>53</c:v>
                </c:pt>
                <c:pt idx="1069">
                  <c:v>9.81</c:v>
                </c:pt>
                <c:pt idx="1070">
                  <c:v>5.51</c:v>
                </c:pt>
                <c:pt idx="1071">
                  <c:v>4.6710000000000003</c:v>
                </c:pt>
                <c:pt idx="1072">
                  <c:v>9.2000000000000011</c:v>
                </c:pt>
                <c:pt idx="1073">
                  <c:v>12.323</c:v>
                </c:pt>
                <c:pt idx="1074">
                  <c:v>4.7300000000000004</c:v>
                </c:pt>
                <c:pt idx="1075">
                  <c:v>20.216000000000001</c:v>
                </c:pt>
                <c:pt idx="1076">
                  <c:v>8.8650000000000144</c:v>
                </c:pt>
                <c:pt idx="1077">
                  <c:v>10.594000000000001</c:v>
                </c:pt>
                <c:pt idx="1078">
                  <c:v>8.1</c:v>
                </c:pt>
                <c:pt idx="1079">
                  <c:v>15.02</c:v>
                </c:pt>
                <c:pt idx="1080">
                  <c:v>8.7000000000000011</c:v>
                </c:pt>
                <c:pt idx="1081">
                  <c:v>5.01</c:v>
                </c:pt>
                <c:pt idx="1082">
                  <c:v>7.03</c:v>
                </c:pt>
                <c:pt idx="1083">
                  <c:v>18</c:v>
                </c:pt>
                <c:pt idx="1084">
                  <c:v>23.93</c:v>
                </c:pt>
                <c:pt idx="1085">
                  <c:v>16.5</c:v>
                </c:pt>
                <c:pt idx="1086">
                  <c:v>14</c:v>
                </c:pt>
                <c:pt idx="1087">
                  <c:v>21.779</c:v>
                </c:pt>
                <c:pt idx="1088">
                  <c:v>43.41</c:v>
                </c:pt>
                <c:pt idx="1089">
                  <c:v>10.501100000000001</c:v>
                </c:pt>
                <c:pt idx="1090">
                  <c:v>6.7</c:v>
                </c:pt>
                <c:pt idx="1091">
                  <c:v>6.0529999999999955</c:v>
                </c:pt>
                <c:pt idx="1092">
                  <c:v>27.830000000000005</c:v>
                </c:pt>
                <c:pt idx="1093">
                  <c:v>96</c:v>
                </c:pt>
                <c:pt idx="1094">
                  <c:v>7.52</c:v>
                </c:pt>
                <c:pt idx="1095">
                  <c:v>9.4600000000000026</c:v>
                </c:pt>
                <c:pt idx="1096">
                  <c:v>14.838000000000001</c:v>
                </c:pt>
                <c:pt idx="1097">
                  <c:v>16.608000000000001</c:v>
                </c:pt>
                <c:pt idx="1098">
                  <c:v>3.3099999999999987</c:v>
                </c:pt>
                <c:pt idx="1099">
                  <c:v>20.456</c:v>
                </c:pt>
                <c:pt idx="1100">
                  <c:v>19.74599999999997</c:v>
                </c:pt>
                <c:pt idx="1101">
                  <c:v>8.8448000000000011</c:v>
                </c:pt>
                <c:pt idx="1102">
                  <c:v>11.776</c:v>
                </c:pt>
                <c:pt idx="1103">
                  <c:v>10.061</c:v>
                </c:pt>
                <c:pt idx="1104">
                  <c:v>25</c:v>
                </c:pt>
                <c:pt idx="1105">
                  <c:v>10.629999999999999</c:v>
                </c:pt>
                <c:pt idx="1106">
                  <c:v>19.204000000000001</c:v>
                </c:pt>
                <c:pt idx="1107">
                  <c:v>10.297000000000001</c:v>
                </c:pt>
                <c:pt idx="1108">
                  <c:v>18</c:v>
                </c:pt>
                <c:pt idx="1109">
                  <c:v>14.0701</c:v>
                </c:pt>
                <c:pt idx="1110">
                  <c:v>8.2879999999999985</c:v>
                </c:pt>
                <c:pt idx="1111">
                  <c:v>2.92</c:v>
                </c:pt>
                <c:pt idx="1112">
                  <c:v>5.5519999999999996</c:v>
                </c:pt>
                <c:pt idx="1113">
                  <c:v>29.5</c:v>
                </c:pt>
                <c:pt idx="1114">
                  <c:v>8.0062000000000015</c:v>
                </c:pt>
                <c:pt idx="1115">
                  <c:v>85.240000000000023</c:v>
                </c:pt>
                <c:pt idx="1116">
                  <c:v>13.308</c:v>
                </c:pt>
                <c:pt idx="1117">
                  <c:v>14.612</c:v>
                </c:pt>
                <c:pt idx="1118">
                  <c:v>4.58</c:v>
                </c:pt>
                <c:pt idx="1119">
                  <c:v>6.1319999999999997</c:v>
                </c:pt>
                <c:pt idx="1120">
                  <c:v>12.581</c:v>
                </c:pt>
                <c:pt idx="1121">
                  <c:v>5.0686999999999998</c:v>
                </c:pt>
                <c:pt idx="1122">
                  <c:v>4.0791000000000004</c:v>
                </c:pt>
                <c:pt idx="1123">
                  <c:v>15.773</c:v>
                </c:pt>
                <c:pt idx="1124">
                  <c:v>3.5249999999999999</c:v>
                </c:pt>
                <c:pt idx="1125">
                  <c:v>6.9239999999999995</c:v>
                </c:pt>
                <c:pt idx="1126">
                  <c:v>8.93</c:v>
                </c:pt>
                <c:pt idx="1127">
                  <c:v>11.41</c:v>
                </c:pt>
                <c:pt idx="1128">
                  <c:v>14.557</c:v>
                </c:pt>
                <c:pt idx="1129">
                  <c:v>5.9450000000000003</c:v>
                </c:pt>
                <c:pt idx="1130">
                  <c:v>9.3860000000000028</c:v>
                </c:pt>
                <c:pt idx="1131">
                  <c:v>7.75</c:v>
                </c:pt>
                <c:pt idx="1132">
                  <c:v>7.5880000000000001</c:v>
                </c:pt>
                <c:pt idx="1133">
                  <c:v>120</c:v>
                </c:pt>
                <c:pt idx="1134">
                  <c:v>6.6629999999999932</c:v>
                </c:pt>
                <c:pt idx="1135">
                  <c:v>10.4</c:v>
                </c:pt>
                <c:pt idx="1136">
                  <c:v>3.6241699999999999</c:v>
                </c:pt>
                <c:pt idx="1137">
                  <c:v>7.399</c:v>
                </c:pt>
                <c:pt idx="1138">
                  <c:v>12.219999999999999</c:v>
                </c:pt>
                <c:pt idx="1139">
                  <c:v>17.959999999999987</c:v>
                </c:pt>
                <c:pt idx="1140">
                  <c:v>5.5840999999999985</c:v>
                </c:pt>
                <c:pt idx="1141">
                  <c:v>12.54</c:v>
                </c:pt>
                <c:pt idx="1142">
                  <c:v>23</c:v>
                </c:pt>
                <c:pt idx="1143">
                  <c:v>23.93</c:v>
                </c:pt>
                <c:pt idx="1144">
                  <c:v>6.2450000000000001</c:v>
                </c:pt>
                <c:pt idx="1145">
                  <c:v>17.12</c:v>
                </c:pt>
                <c:pt idx="1146">
                  <c:v>7.7</c:v>
                </c:pt>
                <c:pt idx="1147">
                  <c:v>6.6083999999999996</c:v>
                </c:pt>
                <c:pt idx="1148">
                  <c:v>7.74</c:v>
                </c:pt>
                <c:pt idx="1149">
                  <c:v>22.027000000000001</c:v>
                </c:pt>
                <c:pt idx="1150">
                  <c:v>4.9870000000000001</c:v>
                </c:pt>
                <c:pt idx="1151">
                  <c:v>61.28</c:v>
                </c:pt>
                <c:pt idx="1152">
                  <c:v>7.4</c:v>
                </c:pt>
                <c:pt idx="1153">
                  <c:v>14.537000000000001</c:v>
                </c:pt>
                <c:pt idx="1154">
                  <c:v>16.57</c:v>
                </c:pt>
                <c:pt idx="1155">
                  <c:v>13.204000000000001</c:v>
                </c:pt>
                <c:pt idx="1156">
                  <c:v>11.8</c:v>
                </c:pt>
                <c:pt idx="1157">
                  <c:v>7.1710000000000003</c:v>
                </c:pt>
                <c:pt idx="1158">
                  <c:v>8.33</c:v>
                </c:pt>
                <c:pt idx="1159">
                  <c:v>4.3439999999999985</c:v>
                </c:pt>
                <c:pt idx="1160">
                  <c:v>10</c:v>
                </c:pt>
                <c:pt idx="1161">
                  <c:v>6.8780000000000001</c:v>
                </c:pt>
                <c:pt idx="1162">
                  <c:v>7.08</c:v>
                </c:pt>
                <c:pt idx="1163">
                  <c:v>8.3280000000000012</c:v>
                </c:pt>
                <c:pt idx="1164">
                  <c:v>38</c:v>
                </c:pt>
                <c:pt idx="1165">
                  <c:v>8.8700000000000028</c:v>
                </c:pt>
                <c:pt idx="1166">
                  <c:v>2.8709999999999987</c:v>
                </c:pt>
                <c:pt idx="1167">
                  <c:v>29.69</c:v>
                </c:pt>
                <c:pt idx="1168">
                  <c:v>5.3760000000000003</c:v>
                </c:pt>
                <c:pt idx="1169">
                  <c:v>13.056000000000004</c:v>
                </c:pt>
                <c:pt idx="1170">
                  <c:v>18.72</c:v>
                </c:pt>
                <c:pt idx="1171">
                  <c:v>10.360000000000012</c:v>
                </c:pt>
                <c:pt idx="1172">
                  <c:v>7.44</c:v>
                </c:pt>
                <c:pt idx="1173">
                  <c:v>4.7789999999999999</c:v>
                </c:pt>
                <c:pt idx="1174">
                  <c:v>14.827</c:v>
                </c:pt>
                <c:pt idx="1175">
                  <c:v>16.3</c:v>
                </c:pt>
                <c:pt idx="1176">
                  <c:v>5.8919999999999995</c:v>
                </c:pt>
                <c:pt idx="1177">
                  <c:v>12.012</c:v>
                </c:pt>
                <c:pt idx="1178">
                  <c:v>6.6259999999999932</c:v>
                </c:pt>
                <c:pt idx="1179">
                  <c:v>4.84</c:v>
                </c:pt>
                <c:pt idx="1180">
                  <c:v>5.0363000000000024</c:v>
                </c:pt>
                <c:pt idx="1181">
                  <c:v>10.729999999999999</c:v>
                </c:pt>
                <c:pt idx="1182">
                  <c:v>17.600000000000001</c:v>
                </c:pt>
                <c:pt idx="1183">
                  <c:v>7.95</c:v>
                </c:pt>
                <c:pt idx="1184">
                  <c:v>12</c:v>
                </c:pt>
                <c:pt idx="1185">
                  <c:v>6.8190999999999997</c:v>
                </c:pt>
                <c:pt idx="1186">
                  <c:v>6.3199999999999985</c:v>
                </c:pt>
                <c:pt idx="1187">
                  <c:v>4.8259999999999934</c:v>
                </c:pt>
                <c:pt idx="1188">
                  <c:v>9.77</c:v>
                </c:pt>
                <c:pt idx="1189">
                  <c:v>5.5362000000000071</c:v>
                </c:pt>
                <c:pt idx="1190">
                  <c:v>8.8240000000000016</c:v>
                </c:pt>
                <c:pt idx="1191">
                  <c:v>5.6499999999999995</c:v>
                </c:pt>
                <c:pt idx="1192">
                  <c:v>5.0324999999999998</c:v>
                </c:pt>
                <c:pt idx="1193">
                  <c:v>19.459999999999987</c:v>
                </c:pt>
                <c:pt idx="1194">
                  <c:v>7.52</c:v>
                </c:pt>
                <c:pt idx="1195">
                  <c:v>11.2</c:v>
                </c:pt>
                <c:pt idx="1196">
                  <c:v>10.6</c:v>
                </c:pt>
                <c:pt idx="1197">
                  <c:v>24.84</c:v>
                </c:pt>
                <c:pt idx="1198">
                  <c:v>6.5837000000000003</c:v>
                </c:pt>
                <c:pt idx="1199">
                  <c:v>11.943200000000001</c:v>
                </c:pt>
                <c:pt idx="1200">
                  <c:v>8.3458000000000006</c:v>
                </c:pt>
                <c:pt idx="1201">
                  <c:v>5.8571999999999935</c:v>
                </c:pt>
                <c:pt idx="1202">
                  <c:v>7.0969999999999995</c:v>
                </c:pt>
                <c:pt idx="1203">
                  <c:v>23.744999999999987</c:v>
                </c:pt>
                <c:pt idx="1204">
                  <c:v>21.100999999999999</c:v>
                </c:pt>
                <c:pt idx="1205">
                  <c:v>7.2669999999999995</c:v>
                </c:pt>
                <c:pt idx="1206">
                  <c:v>22.914000000000001</c:v>
                </c:pt>
                <c:pt idx="1207">
                  <c:v>9</c:v>
                </c:pt>
                <c:pt idx="1208">
                  <c:v>12.307</c:v>
                </c:pt>
                <c:pt idx="1209">
                  <c:v>19.23</c:v>
                </c:pt>
                <c:pt idx="1210">
                  <c:v>17.190000000000001</c:v>
                </c:pt>
                <c:pt idx="1211">
                  <c:v>7.7</c:v>
                </c:pt>
                <c:pt idx="1212">
                  <c:v>10.07</c:v>
                </c:pt>
                <c:pt idx="1213">
                  <c:v>4.45</c:v>
                </c:pt>
                <c:pt idx="1214">
                  <c:v>11.514000000000001</c:v>
                </c:pt>
                <c:pt idx="1215">
                  <c:v>3.8219999999999987</c:v>
                </c:pt>
                <c:pt idx="1216">
                  <c:v>5.1639999999999935</c:v>
                </c:pt>
                <c:pt idx="1217">
                  <c:v>6.5629999999999935</c:v>
                </c:pt>
                <c:pt idx="1218">
                  <c:v>7.4961000000000002</c:v>
                </c:pt>
                <c:pt idx="1219">
                  <c:v>8.6772000000000009</c:v>
                </c:pt>
                <c:pt idx="1220">
                  <c:v>9.8070000000000004</c:v>
                </c:pt>
                <c:pt idx="1221">
                  <c:v>3.6</c:v>
                </c:pt>
                <c:pt idx="1222">
                  <c:v>6.1960999999999995</c:v>
                </c:pt>
                <c:pt idx="1223">
                  <c:v>30.048999999999989</c:v>
                </c:pt>
                <c:pt idx="1224">
                  <c:v>18.198</c:v>
                </c:pt>
                <c:pt idx="1225">
                  <c:v>6.3</c:v>
                </c:pt>
                <c:pt idx="1226">
                  <c:v>13.729999999999999</c:v>
                </c:pt>
                <c:pt idx="1227">
                  <c:v>210.6</c:v>
                </c:pt>
                <c:pt idx="1228">
                  <c:v>4.742</c:v>
                </c:pt>
                <c:pt idx="1229">
                  <c:v>5.9320000000000004</c:v>
                </c:pt>
                <c:pt idx="1230">
                  <c:v>16.39</c:v>
                </c:pt>
                <c:pt idx="1231">
                  <c:v>9.2489999999999988</c:v>
                </c:pt>
                <c:pt idx="1232">
                  <c:v>6.4580000000000002</c:v>
                </c:pt>
                <c:pt idx="1233">
                  <c:v>5.67</c:v>
                </c:pt>
                <c:pt idx="1234">
                  <c:v>9.2000000000000011</c:v>
                </c:pt>
                <c:pt idx="1235">
                  <c:v>31</c:v>
                </c:pt>
                <c:pt idx="1236">
                  <c:v>5.6497000000000002</c:v>
                </c:pt>
                <c:pt idx="1237">
                  <c:v>56.65</c:v>
                </c:pt>
                <c:pt idx="1238">
                  <c:v>5.6519999999999975</c:v>
                </c:pt>
                <c:pt idx="1239">
                  <c:v>14.893000000000002</c:v>
                </c:pt>
                <c:pt idx="1240">
                  <c:v>6.4560000000000004</c:v>
                </c:pt>
                <c:pt idx="1241">
                  <c:v>10.0253</c:v>
                </c:pt>
                <c:pt idx="1242">
                  <c:v>5.99</c:v>
                </c:pt>
                <c:pt idx="1243">
                  <c:v>3.8547999999999987</c:v>
                </c:pt>
                <c:pt idx="1244">
                  <c:v>6.3179999999999934</c:v>
                </c:pt>
                <c:pt idx="1245">
                  <c:v>15.450000000000006</c:v>
                </c:pt>
                <c:pt idx="1246">
                  <c:v>23.923999999999989</c:v>
                </c:pt>
                <c:pt idx="1247">
                  <c:v>3.2105999999999999</c:v>
                </c:pt>
                <c:pt idx="1248">
                  <c:v>5.8109999999999955</c:v>
                </c:pt>
                <c:pt idx="1249">
                  <c:v>6.056</c:v>
                </c:pt>
                <c:pt idx="1250">
                  <c:v>3.508</c:v>
                </c:pt>
                <c:pt idx="1251">
                  <c:v>7.532</c:v>
                </c:pt>
                <c:pt idx="1252">
                  <c:v>4.5720000000000001</c:v>
                </c:pt>
                <c:pt idx="1253">
                  <c:v>9.3800000000000008</c:v>
                </c:pt>
                <c:pt idx="1254">
                  <c:v>9.0730000000000004</c:v>
                </c:pt>
                <c:pt idx="1255">
                  <c:v>18</c:v>
                </c:pt>
                <c:pt idx="1256">
                  <c:v>5</c:v>
                </c:pt>
                <c:pt idx="1257">
                  <c:v>6.6644999999999932</c:v>
                </c:pt>
                <c:pt idx="1258">
                  <c:v>16.28399999999997</c:v>
                </c:pt>
                <c:pt idx="1259">
                  <c:v>8.2420999999999989</c:v>
                </c:pt>
                <c:pt idx="1260">
                  <c:v>8.2199999999999989</c:v>
                </c:pt>
                <c:pt idx="1261">
                  <c:v>4.5869999999999997</c:v>
                </c:pt>
                <c:pt idx="1262">
                  <c:v>7.3599999999999985</c:v>
                </c:pt>
                <c:pt idx="1263">
                  <c:v>16.809000000000001</c:v>
                </c:pt>
                <c:pt idx="1264">
                  <c:v>7.92</c:v>
                </c:pt>
                <c:pt idx="1265">
                  <c:v>11.479000000000006</c:v>
                </c:pt>
                <c:pt idx="1266">
                  <c:v>3.6053999999999999</c:v>
                </c:pt>
                <c:pt idx="1267">
                  <c:v>8.1399999999999988</c:v>
                </c:pt>
                <c:pt idx="1268">
                  <c:v>10.040000000000001</c:v>
                </c:pt>
                <c:pt idx="1269">
                  <c:v>7.1419999999999995</c:v>
                </c:pt>
                <c:pt idx="1270">
                  <c:v>19.651000000000025</c:v>
                </c:pt>
                <c:pt idx="1271">
                  <c:v>17.994</c:v>
                </c:pt>
                <c:pt idx="1272">
                  <c:v>5.8856000000000002</c:v>
                </c:pt>
                <c:pt idx="1273">
                  <c:v>22.310000000000024</c:v>
                </c:pt>
                <c:pt idx="1274">
                  <c:v>7.5</c:v>
                </c:pt>
                <c:pt idx="1275">
                  <c:v>15.25</c:v>
                </c:pt>
                <c:pt idx="1276">
                  <c:v>14</c:v>
                </c:pt>
                <c:pt idx="1277">
                  <c:v>5.8949999999999934</c:v>
                </c:pt>
                <c:pt idx="1278">
                  <c:v>21.033999999999999</c:v>
                </c:pt>
                <c:pt idx="1279">
                  <c:v>27.01</c:v>
                </c:pt>
                <c:pt idx="1280">
                  <c:v>6.1064999999999996</c:v>
                </c:pt>
                <c:pt idx="1281">
                  <c:v>11.063000000000002</c:v>
                </c:pt>
                <c:pt idx="1282">
                  <c:v>15.9</c:v>
                </c:pt>
                <c:pt idx="1283">
                  <c:v>14.11</c:v>
                </c:pt>
                <c:pt idx="1284">
                  <c:v>24.64</c:v>
                </c:pt>
                <c:pt idx="1285">
                  <c:v>6.3569999999999975</c:v>
                </c:pt>
                <c:pt idx="1286">
                  <c:v>8.016</c:v>
                </c:pt>
                <c:pt idx="1287">
                  <c:v>6.7219999999999995</c:v>
                </c:pt>
                <c:pt idx="1288">
                  <c:v>42.02</c:v>
                </c:pt>
                <c:pt idx="1289">
                  <c:v>7.7450000000000001</c:v>
                </c:pt>
                <c:pt idx="1290">
                  <c:v>7.7030000000000003</c:v>
                </c:pt>
                <c:pt idx="1291">
                  <c:v>5.3549999999999942</c:v>
                </c:pt>
                <c:pt idx="1292">
                  <c:v>5.8659999999999934</c:v>
                </c:pt>
                <c:pt idx="1293">
                  <c:v>290</c:v>
                </c:pt>
                <c:pt idx="1294">
                  <c:v>3.8099999999999987</c:v>
                </c:pt>
                <c:pt idx="1295">
                  <c:v>2.8899999999999997</c:v>
                </c:pt>
                <c:pt idx="1296">
                  <c:v>7.3199999999999985</c:v>
                </c:pt>
                <c:pt idx="1297">
                  <c:v>3.74</c:v>
                </c:pt>
                <c:pt idx="1298">
                  <c:v>5.04</c:v>
                </c:pt>
                <c:pt idx="1299">
                  <c:v>70</c:v>
                </c:pt>
                <c:pt idx="1300">
                  <c:v>8.09</c:v>
                </c:pt>
                <c:pt idx="1301">
                  <c:v>7.9310000000000072</c:v>
                </c:pt>
                <c:pt idx="1302">
                  <c:v>41.7</c:v>
                </c:pt>
                <c:pt idx="1303">
                  <c:v>5.6169999999999956</c:v>
                </c:pt>
                <c:pt idx="1304">
                  <c:v>9.7000000000000011</c:v>
                </c:pt>
                <c:pt idx="1305">
                  <c:v>9.7000000000000011</c:v>
                </c:pt>
                <c:pt idx="1306">
                  <c:v>9.1560000000000006</c:v>
                </c:pt>
                <c:pt idx="1307">
                  <c:v>8.4600000000000026</c:v>
                </c:pt>
                <c:pt idx="1308">
                  <c:v>5.95</c:v>
                </c:pt>
                <c:pt idx="1309">
                  <c:v>8.0881999999999987</c:v>
                </c:pt>
                <c:pt idx="1310">
                  <c:v>5.1836599999999997</c:v>
                </c:pt>
                <c:pt idx="1311">
                  <c:v>19.399999999999999</c:v>
                </c:pt>
                <c:pt idx="1312">
                  <c:v>32.550000000000004</c:v>
                </c:pt>
                <c:pt idx="1313">
                  <c:v>6.835</c:v>
                </c:pt>
                <c:pt idx="1314">
                  <c:v>7.94</c:v>
                </c:pt>
                <c:pt idx="1315">
                  <c:v>16.459999999999987</c:v>
                </c:pt>
                <c:pt idx="1316">
                  <c:v>14.572000000000006</c:v>
                </c:pt>
                <c:pt idx="1317">
                  <c:v>3.9815999999999998</c:v>
                </c:pt>
                <c:pt idx="1318">
                  <c:v>15.31</c:v>
                </c:pt>
                <c:pt idx="1319">
                  <c:v>6.9</c:v>
                </c:pt>
                <c:pt idx="1320">
                  <c:v>15.55</c:v>
                </c:pt>
                <c:pt idx="1321">
                  <c:v>15.602</c:v>
                </c:pt>
                <c:pt idx="1322">
                  <c:v>8.3711000000000002</c:v>
                </c:pt>
                <c:pt idx="1323">
                  <c:v>64.599999999999994</c:v>
                </c:pt>
                <c:pt idx="1324">
                  <c:v>11.1098</c:v>
                </c:pt>
                <c:pt idx="1325">
                  <c:v>9.56</c:v>
                </c:pt>
                <c:pt idx="1326">
                  <c:v>19.795000000000002</c:v>
                </c:pt>
                <c:pt idx="1327">
                  <c:v>11.05</c:v>
                </c:pt>
                <c:pt idx="1328">
                  <c:v>3.4739300000000002</c:v>
                </c:pt>
                <c:pt idx="1329">
                  <c:v>9.39</c:v>
                </c:pt>
                <c:pt idx="1330">
                  <c:v>6.7</c:v>
                </c:pt>
                <c:pt idx="1331">
                  <c:v>43.296000000000056</c:v>
                </c:pt>
                <c:pt idx="1332">
                  <c:v>13.395000000000012</c:v>
                </c:pt>
                <c:pt idx="1333">
                  <c:v>6.6686999999999985</c:v>
                </c:pt>
                <c:pt idx="1334">
                  <c:v>5.1546999999999965</c:v>
                </c:pt>
                <c:pt idx="1335">
                  <c:v>8.891</c:v>
                </c:pt>
                <c:pt idx="1336">
                  <c:v>21.64</c:v>
                </c:pt>
                <c:pt idx="1337">
                  <c:v>8.56</c:v>
                </c:pt>
                <c:pt idx="1338">
                  <c:v>31.151000000000025</c:v>
                </c:pt>
                <c:pt idx="1339">
                  <c:v>5.5</c:v>
                </c:pt>
                <c:pt idx="1340">
                  <c:v>4.83</c:v>
                </c:pt>
                <c:pt idx="1341">
                  <c:v>16.97</c:v>
                </c:pt>
                <c:pt idx="1342">
                  <c:v>80.61</c:v>
                </c:pt>
                <c:pt idx="1343">
                  <c:v>8.8000000000000007</c:v>
                </c:pt>
                <c:pt idx="1344">
                  <c:v>37</c:v>
                </c:pt>
                <c:pt idx="1345">
                  <c:v>11.681000000000001</c:v>
                </c:pt>
                <c:pt idx="1346">
                  <c:v>20.917999999999999</c:v>
                </c:pt>
                <c:pt idx="1347">
                  <c:v>10.56</c:v>
                </c:pt>
                <c:pt idx="1348">
                  <c:v>27.779999999999987</c:v>
                </c:pt>
                <c:pt idx="1349">
                  <c:v>12</c:v>
                </c:pt>
                <c:pt idx="1350">
                  <c:v>10.050000000000002</c:v>
                </c:pt>
                <c:pt idx="1351">
                  <c:v>9.01</c:v>
                </c:pt>
                <c:pt idx="1352">
                  <c:v>16.100000000000001</c:v>
                </c:pt>
                <c:pt idx="1353">
                  <c:v>43.190000000000012</c:v>
                </c:pt>
                <c:pt idx="1354">
                  <c:v>20.3</c:v>
                </c:pt>
                <c:pt idx="1355">
                  <c:v>4.4210000000000003</c:v>
                </c:pt>
                <c:pt idx="1356">
                  <c:v>7.3360000000000003</c:v>
                </c:pt>
                <c:pt idx="1357">
                  <c:v>8.9960000000000004</c:v>
                </c:pt>
                <c:pt idx="1358">
                  <c:v>11.26</c:v>
                </c:pt>
                <c:pt idx="1359">
                  <c:v>26.5</c:v>
                </c:pt>
                <c:pt idx="1360">
                  <c:v>4.4509999999999996</c:v>
                </c:pt>
                <c:pt idx="1361">
                  <c:v>24</c:v>
                </c:pt>
                <c:pt idx="1362">
                  <c:v>11</c:v>
                </c:pt>
                <c:pt idx="1363">
                  <c:v>3.7490000000000001</c:v>
                </c:pt>
                <c:pt idx="1364">
                  <c:v>15.2</c:v>
                </c:pt>
                <c:pt idx="1365">
                  <c:v>6.3269999999999955</c:v>
                </c:pt>
                <c:pt idx="1366">
                  <c:v>9.8500000000000068</c:v>
                </c:pt>
                <c:pt idx="1367">
                  <c:v>17.91</c:v>
                </c:pt>
                <c:pt idx="1368">
                  <c:v>3.1269999999999998</c:v>
                </c:pt>
                <c:pt idx="1369">
                  <c:v>5.2089999999999996</c:v>
                </c:pt>
                <c:pt idx="1370">
                  <c:v>5.1606999999999985</c:v>
                </c:pt>
                <c:pt idx="1371">
                  <c:v>19.420000000000002</c:v>
                </c:pt>
                <c:pt idx="1372">
                  <c:v>4.6133999999999995</c:v>
                </c:pt>
                <c:pt idx="1373">
                  <c:v>3.6759999999999997</c:v>
                </c:pt>
                <c:pt idx="1374">
                  <c:v>72</c:v>
                </c:pt>
                <c:pt idx="1375">
                  <c:v>2.343</c:v>
                </c:pt>
                <c:pt idx="1376">
                  <c:v>13.482000000000006</c:v>
                </c:pt>
                <c:pt idx="1377">
                  <c:v>9.2550000000000008</c:v>
                </c:pt>
                <c:pt idx="1378">
                  <c:v>10.150500000000006</c:v>
                </c:pt>
                <c:pt idx="1379">
                  <c:v>3.92</c:v>
                </c:pt>
                <c:pt idx="1380">
                  <c:v>10.366000000000012</c:v>
                </c:pt>
                <c:pt idx="1381">
                  <c:v>3.5973000000000002</c:v>
                </c:pt>
                <c:pt idx="1382">
                  <c:v>8.94</c:v>
                </c:pt>
                <c:pt idx="1383">
                  <c:v>15.795</c:v>
                </c:pt>
                <c:pt idx="1384">
                  <c:v>10.32</c:v>
                </c:pt>
                <c:pt idx="1385">
                  <c:v>5.9846000000000004</c:v>
                </c:pt>
                <c:pt idx="1386">
                  <c:v>17.37</c:v>
                </c:pt>
                <c:pt idx="1387">
                  <c:v>8.6030000000000015</c:v>
                </c:pt>
                <c:pt idx="1388">
                  <c:v>17.2</c:v>
                </c:pt>
                <c:pt idx="1389">
                  <c:v>8.3230000000000004</c:v>
                </c:pt>
                <c:pt idx="1390">
                  <c:v>7.556</c:v>
                </c:pt>
                <c:pt idx="1391">
                  <c:v>4.6221999999999932</c:v>
                </c:pt>
                <c:pt idx="1392">
                  <c:v>14.88</c:v>
                </c:pt>
                <c:pt idx="1393">
                  <c:v>13.77</c:v>
                </c:pt>
                <c:pt idx="1394">
                  <c:v>65.149999999999991</c:v>
                </c:pt>
                <c:pt idx="1395">
                  <c:v>5.3897000000000004</c:v>
                </c:pt>
                <c:pt idx="1396">
                  <c:v>11.989000000000004</c:v>
                </c:pt>
                <c:pt idx="1397">
                  <c:v>5.1838999999999995</c:v>
                </c:pt>
                <c:pt idx="1398">
                  <c:v>11.844000000000001</c:v>
                </c:pt>
                <c:pt idx="1399">
                  <c:v>5.585</c:v>
                </c:pt>
                <c:pt idx="1400">
                  <c:v>2.9709999999999988</c:v>
                </c:pt>
                <c:pt idx="1401">
                  <c:v>5.87</c:v>
                </c:pt>
                <c:pt idx="1402">
                  <c:v>6.2584</c:v>
                </c:pt>
                <c:pt idx="1403">
                  <c:v>16.22</c:v>
                </c:pt>
                <c:pt idx="1404">
                  <c:v>6.5154999999999985</c:v>
                </c:pt>
                <c:pt idx="1405">
                  <c:v>9.418000000000001</c:v>
                </c:pt>
                <c:pt idx="1406">
                  <c:v>480</c:v>
                </c:pt>
                <c:pt idx="1407">
                  <c:v>24.56</c:v>
                </c:pt>
                <c:pt idx="1408">
                  <c:v>8.613999999999999</c:v>
                </c:pt>
                <c:pt idx="1409">
                  <c:v>12</c:v>
                </c:pt>
                <c:pt idx="1410">
                  <c:v>10.969000000000012</c:v>
                </c:pt>
                <c:pt idx="1411">
                  <c:v>6.8629999999999942</c:v>
                </c:pt>
                <c:pt idx="1412">
                  <c:v>9.113999999999999</c:v>
                </c:pt>
                <c:pt idx="1413">
                  <c:v>3.64</c:v>
                </c:pt>
                <c:pt idx="1414">
                  <c:v>5.3311599999999997</c:v>
                </c:pt>
                <c:pt idx="1415">
                  <c:v>9.9570000000000007</c:v>
                </c:pt>
                <c:pt idx="1416">
                  <c:v>3.657</c:v>
                </c:pt>
                <c:pt idx="1417">
                  <c:v>31.6</c:v>
                </c:pt>
                <c:pt idx="1418">
                  <c:v>6.87</c:v>
                </c:pt>
                <c:pt idx="1419">
                  <c:v>18.2</c:v>
                </c:pt>
                <c:pt idx="1420">
                  <c:v>6.2060000000000004</c:v>
                </c:pt>
                <c:pt idx="1421">
                  <c:v>7.8010000000000002</c:v>
                </c:pt>
                <c:pt idx="1422">
                  <c:v>7.42</c:v>
                </c:pt>
                <c:pt idx="1423">
                  <c:v>8.6209999999999987</c:v>
                </c:pt>
                <c:pt idx="1424">
                  <c:v>20</c:v>
                </c:pt>
                <c:pt idx="1425">
                  <c:v>14.237999999999998</c:v>
                </c:pt>
                <c:pt idx="1426">
                  <c:v>10.636000000000001</c:v>
                </c:pt>
                <c:pt idx="1427">
                  <c:v>22.77</c:v>
                </c:pt>
                <c:pt idx="1428">
                  <c:v>9.4700000000000006</c:v>
                </c:pt>
                <c:pt idx="1429">
                  <c:v>38.700000000000003</c:v>
                </c:pt>
                <c:pt idx="1430">
                  <c:v>15.239999999999998</c:v>
                </c:pt>
                <c:pt idx="1431">
                  <c:v>16.22</c:v>
                </c:pt>
                <c:pt idx="1432">
                  <c:v>16.5</c:v>
                </c:pt>
                <c:pt idx="1433">
                  <c:v>4.5469999999999997</c:v>
                </c:pt>
                <c:pt idx="1434">
                  <c:v>5.2969999999999997</c:v>
                </c:pt>
                <c:pt idx="1435">
                  <c:v>6.2</c:v>
                </c:pt>
                <c:pt idx="1436">
                  <c:v>109.86999999999999</c:v>
                </c:pt>
                <c:pt idx="1437">
                  <c:v>21.150000000000023</c:v>
                </c:pt>
                <c:pt idx="1438">
                  <c:v>6.8119999999999985</c:v>
                </c:pt>
                <c:pt idx="1439">
                  <c:v>9.7319999999999993</c:v>
                </c:pt>
                <c:pt idx="1440">
                  <c:v>139.1</c:v>
                </c:pt>
                <c:pt idx="1441">
                  <c:v>350</c:v>
                </c:pt>
                <c:pt idx="1442">
                  <c:v>36</c:v>
                </c:pt>
                <c:pt idx="1443">
                  <c:v>5.1899999999999995</c:v>
                </c:pt>
                <c:pt idx="1444">
                  <c:v>7.78</c:v>
                </c:pt>
                <c:pt idx="1445">
                  <c:v>9.7590000000000003</c:v>
                </c:pt>
                <c:pt idx="1446">
                  <c:v>12.58</c:v>
                </c:pt>
                <c:pt idx="1447">
                  <c:v>7.49</c:v>
                </c:pt>
                <c:pt idx="1448">
                  <c:v>5.1099999999999985</c:v>
                </c:pt>
                <c:pt idx="1449">
                  <c:v>4.4020999999999999</c:v>
                </c:pt>
                <c:pt idx="1450">
                  <c:v>6.6469999999999985</c:v>
                </c:pt>
                <c:pt idx="1451">
                  <c:v>6.6</c:v>
                </c:pt>
                <c:pt idx="1452">
                  <c:v>4.3249999999999931</c:v>
                </c:pt>
                <c:pt idx="1453">
                  <c:v>26.023</c:v>
                </c:pt>
                <c:pt idx="1454">
                  <c:v>11.353300000000004</c:v>
                </c:pt>
                <c:pt idx="1455">
                  <c:v>17.45</c:v>
                </c:pt>
                <c:pt idx="1456">
                  <c:v>8.1690000000000005</c:v>
                </c:pt>
                <c:pt idx="1457">
                  <c:v>212.5</c:v>
                </c:pt>
                <c:pt idx="1458">
                  <c:v>5.05</c:v>
                </c:pt>
                <c:pt idx="1459">
                  <c:v>2.3660999999999968</c:v>
                </c:pt>
                <c:pt idx="1460">
                  <c:v>4.0969999999999995</c:v>
                </c:pt>
                <c:pt idx="1461">
                  <c:v>16.706</c:v>
                </c:pt>
                <c:pt idx="1462">
                  <c:v>148.6</c:v>
                </c:pt>
                <c:pt idx="1463">
                  <c:v>9.3360000000000003</c:v>
                </c:pt>
                <c:pt idx="1464">
                  <c:v>5.9928999999999997</c:v>
                </c:pt>
                <c:pt idx="1465">
                  <c:v>12</c:v>
                </c:pt>
                <c:pt idx="1466">
                  <c:v>14.617000000000001</c:v>
                </c:pt>
                <c:pt idx="1467">
                  <c:v>4.08033</c:v>
                </c:pt>
                <c:pt idx="1468">
                  <c:v>3.9749999999999988</c:v>
                </c:pt>
                <c:pt idx="1469">
                  <c:v>34</c:v>
                </c:pt>
                <c:pt idx="1470">
                  <c:v>4.1753999999999998</c:v>
                </c:pt>
                <c:pt idx="1471">
                  <c:v>5.7919999999999998</c:v>
                </c:pt>
                <c:pt idx="1472">
                  <c:v>7.2750000000000004</c:v>
                </c:pt>
                <c:pt idx="1473">
                  <c:v>3.4</c:v>
                </c:pt>
                <c:pt idx="1474">
                  <c:v>3.6338399999999997</c:v>
                </c:pt>
                <c:pt idx="1475">
                  <c:v>2.423</c:v>
                </c:pt>
                <c:pt idx="1476">
                  <c:v>10.635</c:v>
                </c:pt>
                <c:pt idx="1477">
                  <c:v>132.70999999999998</c:v>
                </c:pt>
                <c:pt idx="1478">
                  <c:v>4.4043999999999999</c:v>
                </c:pt>
                <c:pt idx="1479">
                  <c:v>14.31</c:v>
                </c:pt>
                <c:pt idx="1480">
                  <c:v>3.153</c:v>
                </c:pt>
                <c:pt idx="1481">
                  <c:v>3.9739999999999998</c:v>
                </c:pt>
                <c:pt idx="1482">
                  <c:v>6.76</c:v>
                </c:pt>
                <c:pt idx="1483">
                  <c:v>12.66</c:v>
                </c:pt>
                <c:pt idx="1484">
                  <c:v>3.4279999999999999</c:v>
                </c:pt>
                <c:pt idx="1485">
                  <c:v>8.9</c:v>
                </c:pt>
                <c:pt idx="1486">
                  <c:v>6.0792000000000073</c:v>
                </c:pt>
                <c:pt idx="1487">
                  <c:v>3.4153999999999987</c:v>
                </c:pt>
                <c:pt idx="1488">
                  <c:v>10.922000000000002</c:v>
                </c:pt>
                <c:pt idx="1489">
                  <c:v>21.5</c:v>
                </c:pt>
                <c:pt idx="1490">
                  <c:v>8.4810000000000034</c:v>
                </c:pt>
                <c:pt idx="1491">
                  <c:v>28.459999999999987</c:v>
                </c:pt>
                <c:pt idx="1492">
                  <c:v>8.3600000000000048</c:v>
                </c:pt>
                <c:pt idx="1493">
                  <c:v>146</c:v>
                </c:pt>
                <c:pt idx="1494">
                  <c:v>18.228000000000002</c:v>
                </c:pt>
                <c:pt idx="1495">
                  <c:v>6.7</c:v>
                </c:pt>
                <c:pt idx="1496">
                  <c:v>11.605</c:v>
                </c:pt>
                <c:pt idx="1497">
                  <c:v>33.620000000000012</c:v>
                </c:pt>
                <c:pt idx="1498">
                  <c:v>10.262</c:v>
                </c:pt>
                <c:pt idx="1499">
                  <c:v>5.282</c:v>
                </c:pt>
                <c:pt idx="1500">
                  <c:v>202</c:v>
                </c:pt>
                <c:pt idx="1501">
                  <c:v>5.9513000000000034</c:v>
                </c:pt>
                <c:pt idx="1502">
                  <c:v>13.088100000000001</c:v>
                </c:pt>
                <c:pt idx="1503">
                  <c:v>12.617999999999999</c:v>
                </c:pt>
                <c:pt idx="1504">
                  <c:v>41.790000000000013</c:v>
                </c:pt>
                <c:pt idx="1505">
                  <c:v>3.69</c:v>
                </c:pt>
                <c:pt idx="1506">
                  <c:v>8.7080999999999982</c:v>
                </c:pt>
                <c:pt idx="1507">
                  <c:v>27.818200000000001</c:v>
                </c:pt>
                <c:pt idx="1508">
                  <c:v>6.0750000000000002</c:v>
                </c:pt>
                <c:pt idx="1509">
                  <c:v>4.58</c:v>
                </c:pt>
                <c:pt idx="1510">
                  <c:v>9.65</c:v>
                </c:pt>
                <c:pt idx="1511">
                  <c:v>18</c:v>
                </c:pt>
                <c:pt idx="1512">
                  <c:v>3.0859999999999999</c:v>
                </c:pt>
                <c:pt idx="1513">
                  <c:v>14.44</c:v>
                </c:pt>
                <c:pt idx="1514">
                  <c:v>5.49</c:v>
                </c:pt>
                <c:pt idx="1515">
                  <c:v>3.2450000000000001</c:v>
                </c:pt>
                <c:pt idx="1516">
                  <c:v>14.65</c:v>
                </c:pt>
                <c:pt idx="1517">
                  <c:v>36.929000000000002</c:v>
                </c:pt>
                <c:pt idx="1518">
                  <c:v>4.3129999999999935</c:v>
                </c:pt>
                <c:pt idx="1519">
                  <c:v>6.4249999999999945</c:v>
                </c:pt>
                <c:pt idx="1520">
                  <c:v>8.2299999999999986</c:v>
                </c:pt>
                <c:pt idx="1521">
                  <c:v>14.633999999999999</c:v>
                </c:pt>
                <c:pt idx="1522">
                  <c:v>5.4450000000000003</c:v>
                </c:pt>
                <c:pt idx="1523">
                  <c:v>8.7399999999999984</c:v>
                </c:pt>
                <c:pt idx="1524">
                  <c:v>29.8</c:v>
                </c:pt>
                <c:pt idx="1525">
                  <c:v>36.253</c:v>
                </c:pt>
                <c:pt idx="1526">
                  <c:v>12</c:v>
                </c:pt>
                <c:pt idx="1527">
                  <c:v>4.9950000000000001</c:v>
                </c:pt>
                <c:pt idx="1528">
                  <c:v>5.8969999999999985</c:v>
                </c:pt>
                <c:pt idx="1529">
                  <c:v>6.8781999999999996</c:v>
                </c:pt>
                <c:pt idx="1530">
                  <c:v>3.9099999999999997</c:v>
                </c:pt>
                <c:pt idx="1531">
                  <c:v>56</c:v>
                </c:pt>
                <c:pt idx="1532">
                  <c:v>12.599</c:v>
                </c:pt>
                <c:pt idx="1533">
                  <c:v>5.9489999999999998</c:v>
                </c:pt>
                <c:pt idx="1534">
                  <c:v>15.450000000000006</c:v>
                </c:pt>
                <c:pt idx="1535">
                  <c:v>10.796000000000001</c:v>
                </c:pt>
                <c:pt idx="1536">
                  <c:v>3.14</c:v>
                </c:pt>
                <c:pt idx="1537">
                  <c:v>17.050999999999988</c:v>
                </c:pt>
                <c:pt idx="1538">
                  <c:v>6.1338999999999997</c:v>
                </c:pt>
                <c:pt idx="1539">
                  <c:v>15.19</c:v>
                </c:pt>
                <c:pt idx="1540">
                  <c:v>24</c:v>
                </c:pt>
                <c:pt idx="1541">
                  <c:v>21.75</c:v>
                </c:pt>
                <c:pt idx="1542">
                  <c:v>5.6249999999999902</c:v>
                </c:pt>
                <c:pt idx="1543">
                  <c:v>2.528</c:v>
                </c:pt>
                <c:pt idx="1544">
                  <c:v>10.543999999999999</c:v>
                </c:pt>
                <c:pt idx="1545">
                  <c:v>26.27</c:v>
                </c:pt>
                <c:pt idx="1546">
                  <c:v>3.2978000000000001</c:v>
                </c:pt>
                <c:pt idx="1547">
                  <c:v>14.147899999999998</c:v>
                </c:pt>
                <c:pt idx="1548">
                  <c:v>4.2329999999999997</c:v>
                </c:pt>
                <c:pt idx="1549">
                  <c:v>6.7309999999999999</c:v>
                </c:pt>
                <c:pt idx="1550">
                  <c:v>4.2004999999999999</c:v>
                </c:pt>
                <c:pt idx="1551">
                  <c:v>6.5659999999999945</c:v>
                </c:pt>
                <c:pt idx="1552">
                  <c:v>106.3</c:v>
                </c:pt>
                <c:pt idx="1553">
                  <c:v>6.1829999999999945</c:v>
                </c:pt>
                <c:pt idx="1554">
                  <c:v>16.439999999999987</c:v>
                </c:pt>
                <c:pt idx="1555">
                  <c:v>26.707999999999988</c:v>
                </c:pt>
                <c:pt idx="1556">
                  <c:v>13.44</c:v>
                </c:pt>
                <c:pt idx="1557">
                  <c:v>6.1123999999999965</c:v>
                </c:pt>
                <c:pt idx="1558">
                  <c:v>11.9</c:v>
                </c:pt>
                <c:pt idx="1559">
                  <c:v>15.132</c:v>
                </c:pt>
                <c:pt idx="1560">
                  <c:v>18.632000000000001</c:v>
                </c:pt>
                <c:pt idx="1561">
                  <c:v>20.52</c:v>
                </c:pt>
                <c:pt idx="1562">
                  <c:v>18.2</c:v>
                </c:pt>
                <c:pt idx="1563">
                  <c:v>4.42</c:v>
                </c:pt>
                <c:pt idx="1564">
                  <c:v>6.0510000000000002</c:v>
                </c:pt>
                <c:pt idx="1565">
                  <c:v>9.34</c:v>
                </c:pt>
                <c:pt idx="1566">
                  <c:v>3.0789999999999997</c:v>
                </c:pt>
                <c:pt idx="1567">
                  <c:v>3.6480800000000002</c:v>
                </c:pt>
                <c:pt idx="1568">
                  <c:v>740</c:v>
                </c:pt>
                <c:pt idx="1569">
                  <c:v>3.4915999999999987</c:v>
                </c:pt>
                <c:pt idx="1570">
                  <c:v>12</c:v>
                </c:pt>
                <c:pt idx="1571">
                  <c:v>11.444000000000001</c:v>
                </c:pt>
                <c:pt idx="1572">
                  <c:v>7.0419999999999998</c:v>
                </c:pt>
                <c:pt idx="1573">
                  <c:v>3.234</c:v>
                </c:pt>
                <c:pt idx="1574">
                  <c:v>6</c:v>
                </c:pt>
                <c:pt idx="1575">
                  <c:v>7.2960000000000003</c:v>
                </c:pt>
                <c:pt idx="1576">
                  <c:v>12</c:v>
                </c:pt>
                <c:pt idx="1577">
                  <c:v>8.3025000000000144</c:v>
                </c:pt>
                <c:pt idx="1578">
                  <c:v>9.4323000000000015</c:v>
                </c:pt>
                <c:pt idx="1579">
                  <c:v>5.9498000000000024</c:v>
                </c:pt>
                <c:pt idx="1580">
                  <c:v>4.0728</c:v>
                </c:pt>
                <c:pt idx="1581">
                  <c:v>6.1439999999999975</c:v>
                </c:pt>
                <c:pt idx="1582">
                  <c:v>3.5640000000000001</c:v>
                </c:pt>
                <c:pt idx="1583">
                  <c:v>4.3479999999999945</c:v>
                </c:pt>
                <c:pt idx="1584">
                  <c:v>8.7800000000000011</c:v>
                </c:pt>
                <c:pt idx="1585">
                  <c:v>3.2970000000000002</c:v>
                </c:pt>
                <c:pt idx="1586">
                  <c:v>5.5750000000000002</c:v>
                </c:pt>
                <c:pt idx="1587">
                  <c:v>4.9020000000000001</c:v>
                </c:pt>
                <c:pt idx="1588">
                  <c:v>5.2885</c:v>
                </c:pt>
                <c:pt idx="1589">
                  <c:v>3.0815800000000002</c:v>
                </c:pt>
                <c:pt idx="1590">
                  <c:v>5.2700000000000014</c:v>
                </c:pt>
                <c:pt idx="1591">
                  <c:v>6.94</c:v>
                </c:pt>
                <c:pt idx="1592">
                  <c:v>50.44</c:v>
                </c:pt>
                <c:pt idx="1593">
                  <c:v>183</c:v>
                </c:pt>
                <c:pt idx="1594">
                  <c:v>4.9660000000000002</c:v>
                </c:pt>
                <c:pt idx="1595">
                  <c:v>5</c:v>
                </c:pt>
                <c:pt idx="1596">
                  <c:v>4.1399999999999997</c:v>
                </c:pt>
                <c:pt idx="1597">
                  <c:v>129.51</c:v>
                </c:pt>
                <c:pt idx="1598">
                  <c:v>252</c:v>
                </c:pt>
                <c:pt idx="1599">
                  <c:v>63.641000000000005</c:v>
                </c:pt>
                <c:pt idx="1600">
                  <c:v>15.357000000000006</c:v>
                </c:pt>
                <c:pt idx="1601">
                  <c:v>12.57</c:v>
                </c:pt>
                <c:pt idx="1602">
                  <c:v>4.75</c:v>
                </c:pt>
                <c:pt idx="1603">
                  <c:v>11.49</c:v>
                </c:pt>
                <c:pt idx="1604">
                  <c:v>125</c:v>
                </c:pt>
                <c:pt idx="1605">
                  <c:v>3.9189999999999987</c:v>
                </c:pt>
                <c:pt idx="1606">
                  <c:v>12.056000000000004</c:v>
                </c:pt>
                <c:pt idx="1607">
                  <c:v>6.6829999999999945</c:v>
                </c:pt>
                <c:pt idx="1608">
                  <c:v>8.5419999999999998</c:v>
                </c:pt>
                <c:pt idx="1609">
                  <c:v>3.0661</c:v>
                </c:pt>
                <c:pt idx="1610">
                  <c:v>2.7680000000000002</c:v>
                </c:pt>
                <c:pt idx="1611">
                  <c:v>8.2166000000000015</c:v>
                </c:pt>
                <c:pt idx="1612">
                  <c:v>107.1</c:v>
                </c:pt>
                <c:pt idx="1613">
                  <c:v>3.2600000000000002</c:v>
                </c:pt>
                <c:pt idx="1614">
                  <c:v>2.9653</c:v>
                </c:pt>
                <c:pt idx="1615">
                  <c:v>9.0610000000000035</c:v>
                </c:pt>
                <c:pt idx="1616">
                  <c:v>6.484</c:v>
                </c:pt>
                <c:pt idx="1617">
                  <c:v>99.2</c:v>
                </c:pt>
                <c:pt idx="1618">
                  <c:v>15</c:v>
                </c:pt>
                <c:pt idx="1619">
                  <c:v>4.8004999999999995</c:v>
                </c:pt>
                <c:pt idx="1620">
                  <c:v>3.8731999999999998</c:v>
                </c:pt>
                <c:pt idx="1621">
                  <c:v>38.6</c:v>
                </c:pt>
                <c:pt idx="1622">
                  <c:v>136</c:v>
                </c:pt>
                <c:pt idx="1623">
                  <c:v>202</c:v>
                </c:pt>
                <c:pt idx="1624">
                  <c:v>3.6221999999999999</c:v>
                </c:pt>
                <c:pt idx="1625">
                  <c:v>5.5069999999999997</c:v>
                </c:pt>
                <c:pt idx="1626">
                  <c:v>2.8779999999999997</c:v>
                </c:pt>
                <c:pt idx="1627">
                  <c:v>78.849999999999994</c:v>
                </c:pt>
                <c:pt idx="1628">
                  <c:v>4.7949999999999955</c:v>
                </c:pt>
                <c:pt idx="1629">
                  <c:v>14.339</c:v>
                </c:pt>
                <c:pt idx="1630">
                  <c:v>12.510900000000001</c:v>
                </c:pt>
                <c:pt idx="1631">
                  <c:v>2.4</c:v>
                </c:pt>
                <c:pt idx="1632">
                  <c:v>4.0439999999999996</c:v>
                </c:pt>
                <c:pt idx="1633">
                  <c:v>5.8149999999999942</c:v>
                </c:pt>
                <c:pt idx="1634">
                  <c:v>3.6898</c:v>
                </c:pt>
                <c:pt idx="1635">
                  <c:v>5.6959999999999935</c:v>
                </c:pt>
                <c:pt idx="1636">
                  <c:v>3.2528299999999977</c:v>
                </c:pt>
                <c:pt idx="1637">
                  <c:v>2.5830000000000002</c:v>
                </c:pt>
                <c:pt idx="1638">
                  <c:v>2.5678000000000001</c:v>
                </c:pt>
                <c:pt idx="1639">
                  <c:v>6.5130999999999997</c:v>
                </c:pt>
                <c:pt idx="1640">
                  <c:v>4.4120999999999997</c:v>
                </c:pt>
                <c:pt idx="1641">
                  <c:v>176</c:v>
                </c:pt>
                <c:pt idx="1642">
                  <c:v>6.1323999999999996</c:v>
                </c:pt>
                <c:pt idx="1643">
                  <c:v>3.0979999999999999</c:v>
                </c:pt>
                <c:pt idx="1644">
                  <c:v>20</c:v>
                </c:pt>
                <c:pt idx="1645">
                  <c:v>2.6890000000000001</c:v>
                </c:pt>
                <c:pt idx="1646">
                  <c:v>3.5943000000000001</c:v>
                </c:pt>
                <c:pt idx="1647">
                  <c:v>5.2896000000000072</c:v>
                </c:pt>
                <c:pt idx="1648">
                  <c:v>15.12</c:v>
                </c:pt>
                <c:pt idx="1649">
                  <c:v>3.5735999999999999</c:v>
                </c:pt>
                <c:pt idx="1650">
                  <c:v>73.97</c:v>
                </c:pt>
                <c:pt idx="1651">
                  <c:v>418</c:v>
                </c:pt>
                <c:pt idx="1652">
                  <c:v>3.1999</c:v>
                </c:pt>
                <c:pt idx="1653">
                  <c:v>2.3580999999999968</c:v>
                </c:pt>
                <c:pt idx="1654">
                  <c:v>5.0522</c:v>
                </c:pt>
                <c:pt idx="1655">
                  <c:v>3.4899999999999998</c:v>
                </c:pt>
                <c:pt idx="1656">
                  <c:v>3.2930999999999999</c:v>
                </c:pt>
                <c:pt idx="1657">
                  <c:v>5.8029999999999955</c:v>
                </c:pt>
                <c:pt idx="1658">
                  <c:v>5.3015999999999996</c:v>
                </c:pt>
                <c:pt idx="1659">
                  <c:v>226.8</c:v>
                </c:pt>
                <c:pt idx="1660">
                  <c:v>7.2461200000000003</c:v>
                </c:pt>
                <c:pt idx="1661">
                  <c:v>3.1642999999999999</c:v>
                </c:pt>
                <c:pt idx="1662">
                  <c:v>3.5</c:v>
                </c:pt>
                <c:pt idx="1663">
                  <c:v>3.6040000000000001</c:v>
                </c:pt>
                <c:pt idx="1664">
                  <c:v>5.22</c:v>
                </c:pt>
                <c:pt idx="1665">
                  <c:v>11.5</c:v>
                </c:pt>
                <c:pt idx="1666">
                  <c:v>75</c:v>
                </c:pt>
                <c:pt idx="1667">
                  <c:v>8.5720000000000027</c:v>
                </c:pt>
                <c:pt idx="1668">
                  <c:v>6</c:v>
                </c:pt>
                <c:pt idx="1669">
                  <c:v>4.9189999999999996</c:v>
                </c:pt>
                <c:pt idx="1670">
                  <c:v>5.9</c:v>
                </c:pt>
                <c:pt idx="1671">
                  <c:v>76</c:v>
                </c:pt>
                <c:pt idx="1672">
                  <c:v>7.4568000000000003</c:v>
                </c:pt>
                <c:pt idx="1673">
                  <c:v>10.1995</c:v>
                </c:pt>
                <c:pt idx="1674">
                  <c:v>7.4749999999999996</c:v>
                </c:pt>
                <c:pt idx="1675">
                  <c:v>3.5379999999999998</c:v>
                </c:pt>
                <c:pt idx="1676">
                  <c:v>3.423</c:v>
                </c:pt>
                <c:pt idx="1677">
                  <c:v>26</c:v>
                </c:pt>
                <c:pt idx="1678">
                  <c:v>34.49</c:v>
                </c:pt>
                <c:pt idx="1679">
                  <c:v>8.5500000000000007</c:v>
                </c:pt>
                <c:pt idx="1680">
                  <c:v>3.0209999999999999</c:v>
                </c:pt>
                <c:pt idx="1681">
                  <c:v>149.4</c:v>
                </c:pt>
                <c:pt idx="1682">
                  <c:v>2.7052999999999998</c:v>
                </c:pt>
                <c:pt idx="1683">
                  <c:v>2.8694999999999977</c:v>
                </c:pt>
                <c:pt idx="1684">
                  <c:v>5.2220399999999945</c:v>
                </c:pt>
                <c:pt idx="1685">
                  <c:v>12</c:v>
                </c:pt>
                <c:pt idx="1686">
                  <c:v>9.3450000000000006</c:v>
                </c:pt>
                <c:pt idx="1687">
                  <c:v>2.5300099999999968</c:v>
                </c:pt>
                <c:pt idx="1688">
                  <c:v>14.98</c:v>
                </c:pt>
                <c:pt idx="1689">
                  <c:v>6.7139999999999995</c:v>
                </c:pt>
                <c:pt idx="1690">
                  <c:v>8</c:v>
                </c:pt>
                <c:pt idx="1691">
                  <c:v>3.0449999999999999</c:v>
                </c:pt>
                <c:pt idx="1692">
                  <c:v>3.0649999999999999</c:v>
                </c:pt>
                <c:pt idx="1693">
                  <c:v>3.7538</c:v>
                </c:pt>
                <c:pt idx="1694">
                  <c:v>5.7058999999999997</c:v>
                </c:pt>
                <c:pt idx="1695">
                  <c:v>3.9249999999999998</c:v>
                </c:pt>
                <c:pt idx="1696">
                  <c:v>4.4260099999999998</c:v>
                </c:pt>
                <c:pt idx="1697">
                  <c:v>19.797000000000001</c:v>
                </c:pt>
                <c:pt idx="1698">
                  <c:v>4.9300000000000024</c:v>
                </c:pt>
                <c:pt idx="1699">
                  <c:v>2.7</c:v>
                </c:pt>
                <c:pt idx="1700">
                  <c:v>4.0949999999999935</c:v>
                </c:pt>
                <c:pt idx="1701">
                  <c:v>37.65</c:v>
                </c:pt>
                <c:pt idx="1702">
                  <c:v>6.0259999999999945</c:v>
                </c:pt>
                <c:pt idx="1703">
                  <c:v>6.8038999999999996</c:v>
                </c:pt>
                <c:pt idx="1704">
                  <c:v>4.9000000000000004</c:v>
                </c:pt>
                <c:pt idx="1705">
                  <c:v>10.4</c:v>
                </c:pt>
                <c:pt idx="1706">
                  <c:v>2.2730000000000001</c:v>
                </c:pt>
                <c:pt idx="1707">
                  <c:v>40.770000000000003</c:v>
                </c:pt>
                <c:pt idx="1708">
                  <c:v>2.2656000000000001</c:v>
                </c:pt>
                <c:pt idx="1709">
                  <c:v>2.5139999999999998</c:v>
                </c:pt>
                <c:pt idx="1710">
                  <c:v>9.0046000000000035</c:v>
                </c:pt>
                <c:pt idx="1711">
                  <c:v>2.7645000000000031</c:v>
                </c:pt>
                <c:pt idx="1712">
                  <c:v>2.706</c:v>
                </c:pt>
                <c:pt idx="1713">
                  <c:v>16</c:v>
                </c:pt>
                <c:pt idx="1714">
                  <c:v>2.5359999999999987</c:v>
                </c:pt>
                <c:pt idx="1715">
                  <c:v>5.2069999999999999</c:v>
                </c:pt>
                <c:pt idx="1716">
                  <c:v>6.98</c:v>
                </c:pt>
                <c:pt idx="1717">
                  <c:v>5.3374999999999995</c:v>
                </c:pt>
                <c:pt idx="1718">
                  <c:v>15.1</c:v>
                </c:pt>
                <c:pt idx="1719">
                  <c:v>18</c:v>
                </c:pt>
                <c:pt idx="1720">
                  <c:v>12.132</c:v>
                </c:pt>
                <c:pt idx="1721">
                  <c:v>28.1</c:v>
                </c:pt>
                <c:pt idx="1722">
                  <c:v>3.7250000000000001</c:v>
                </c:pt>
                <c:pt idx="1723">
                  <c:v>15</c:v>
                </c:pt>
                <c:pt idx="1724">
                  <c:v>20</c:v>
                </c:pt>
                <c:pt idx="1725">
                  <c:v>3.58</c:v>
                </c:pt>
                <c:pt idx="1726">
                  <c:v>30.4</c:v>
                </c:pt>
                <c:pt idx="1727">
                  <c:v>4.3333000000000024E-2</c:v>
                </c:pt>
                <c:pt idx="2294">
                  <c:v>2.88</c:v>
                </c:pt>
                <c:pt idx="2295">
                  <c:v>2.88</c:v>
                </c:pt>
                <c:pt idx="2296">
                  <c:v>2.8801999999999999</c:v>
                </c:pt>
                <c:pt idx="2297">
                  <c:v>2.8813</c:v>
                </c:pt>
                <c:pt idx="2298">
                  <c:v>2.8847</c:v>
                </c:pt>
                <c:pt idx="2299">
                  <c:v>2.8849999999999998</c:v>
                </c:pt>
                <c:pt idx="2300">
                  <c:v>2.8881000000000001</c:v>
                </c:pt>
                <c:pt idx="2301">
                  <c:v>2.8899999999999997</c:v>
                </c:pt>
                <c:pt idx="2302">
                  <c:v>2.8899999999999997</c:v>
                </c:pt>
                <c:pt idx="2303">
                  <c:v>2.8899999999999997</c:v>
                </c:pt>
                <c:pt idx="2304">
                  <c:v>2.8911099999999967</c:v>
                </c:pt>
                <c:pt idx="2305">
                  <c:v>2.8919999999999977</c:v>
                </c:pt>
                <c:pt idx="2306">
                  <c:v>2.8939999999999997</c:v>
                </c:pt>
                <c:pt idx="2307">
                  <c:v>2.8949999999999987</c:v>
                </c:pt>
                <c:pt idx="2308">
                  <c:v>2.8949999999999987</c:v>
                </c:pt>
                <c:pt idx="2309">
                  <c:v>2.8957999999999977</c:v>
                </c:pt>
                <c:pt idx="2310">
                  <c:v>2.8969999999999967</c:v>
                </c:pt>
                <c:pt idx="2311">
                  <c:v>2.8989999999999987</c:v>
                </c:pt>
                <c:pt idx="2312">
                  <c:v>2.8989999999999987</c:v>
                </c:pt>
                <c:pt idx="2313">
                  <c:v>2.9</c:v>
                </c:pt>
                <c:pt idx="2314">
                  <c:v>2.9</c:v>
                </c:pt>
                <c:pt idx="2315">
                  <c:v>2.9</c:v>
                </c:pt>
                <c:pt idx="2316">
                  <c:v>2.9</c:v>
                </c:pt>
                <c:pt idx="2317">
                  <c:v>2.9</c:v>
                </c:pt>
                <c:pt idx="2318">
                  <c:v>2.9019200000000001</c:v>
                </c:pt>
                <c:pt idx="2319">
                  <c:v>2.9019999999999997</c:v>
                </c:pt>
                <c:pt idx="2320">
                  <c:v>2.9049999999999998</c:v>
                </c:pt>
                <c:pt idx="2321">
                  <c:v>2.9063999999999997</c:v>
                </c:pt>
                <c:pt idx="2322">
                  <c:v>2.9099999999999997</c:v>
                </c:pt>
                <c:pt idx="2323">
                  <c:v>2.9099999999999997</c:v>
                </c:pt>
                <c:pt idx="2324">
                  <c:v>2.9099999999999997</c:v>
                </c:pt>
                <c:pt idx="2325">
                  <c:v>2.9106999999999967</c:v>
                </c:pt>
                <c:pt idx="2326">
                  <c:v>2.9109999999999987</c:v>
                </c:pt>
                <c:pt idx="2327">
                  <c:v>2.9109999999999987</c:v>
                </c:pt>
                <c:pt idx="2328">
                  <c:v>2.9173</c:v>
                </c:pt>
                <c:pt idx="2329">
                  <c:v>2.9182999999999977</c:v>
                </c:pt>
                <c:pt idx="2330">
                  <c:v>2.92</c:v>
                </c:pt>
                <c:pt idx="2331">
                  <c:v>2.9225999999999988</c:v>
                </c:pt>
                <c:pt idx="2332">
                  <c:v>2.9226999999999967</c:v>
                </c:pt>
                <c:pt idx="2333">
                  <c:v>2.9245000000000001</c:v>
                </c:pt>
                <c:pt idx="2334">
                  <c:v>2.9249999999999998</c:v>
                </c:pt>
                <c:pt idx="2335">
                  <c:v>2.9257</c:v>
                </c:pt>
                <c:pt idx="2336">
                  <c:v>2.9259999999999997</c:v>
                </c:pt>
                <c:pt idx="2337">
                  <c:v>2.927</c:v>
                </c:pt>
                <c:pt idx="2338">
                  <c:v>2.9359999999999977</c:v>
                </c:pt>
                <c:pt idx="2339">
                  <c:v>2.9361999999999977</c:v>
                </c:pt>
                <c:pt idx="2340">
                  <c:v>2.9391999999999987</c:v>
                </c:pt>
                <c:pt idx="2341">
                  <c:v>2.94</c:v>
                </c:pt>
                <c:pt idx="2342">
                  <c:v>2.94</c:v>
                </c:pt>
                <c:pt idx="2343">
                  <c:v>2.9419999999999997</c:v>
                </c:pt>
                <c:pt idx="2344">
                  <c:v>2.9430000000000001</c:v>
                </c:pt>
                <c:pt idx="2345">
                  <c:v>2.9456499999999965</c:v>
                </c:pt>
                <c:pt idx="2346">
                  <c:v>2.9459999999999997</c:v>
                </c:pt>
                <c:pt idx="2347">
                  <c:v>2.9470000000000001</c:v>
                </c:pt>
                <c:pt idx="2348">
                  <c:v>2.9499999999999997</c:v>
                </c:pt>
                <c:pt idx="2349">
                  <c:v>2.9499999999999997</c:v>
                </c:pt>
                <c:pt idx="2350">
                  <c:v>2.9509999999999987</c:v>
                </c:pt>
                <c:pt idx="2351">
                  <c:v>2.9526999999999965</c:v>
                </c:pt>
                <c:pt idx="2352">
                  <c:v>2.9527999999999968</c:v>
                </c:pt>
                <c:pt idx="2353">
                  <c:v>2.9539999999999997</c:v>
                </c:pt>
                <c:pt idx="2354">
                  <c:v>2.9545999999999997</c:v>
                </c:pt>
                <c:pt idx="2355">
                  <c:v>2.9599799999999967</c:v>
                </c:pt>
                <c:pt idx="2356">
                  <c:v>2.96</c:v>
                </c:pt>
                <c:pt idx="2357">
                  <c:v>2.96</c:v>
                </c:pt>
                <c:pt idx="2358">
                  <c:v>2.9649000000000001</c:v>
                </c:pt>
                <c:pt idx="2359">
                  <c:v>2.9668999999999977</c:v>
                </c:pt>
                <c:pt idx="2360">
                  <c:v>2.9699999999999998</c:v>
                </c:pt>
                <c:pt idx="2361">
                  <c:v>2.9709999999999988</c:v>
                </c:pt>
                <c:pt idx="2362">
                  <c:v>2.9739999999999998</c:v>
                </c:pt>
                <c:pt idx="2363">
                  <c:v>2.9744999999999977</c:v>
                </c:pt>
                <c:pt idx="2364">
                  <c:v>2.9749999999999988</c:v>
                </c:pt>
                <c:pt idx="2365">
                  <c:v>2.9779399999999998</c:v>
                </c:pt>
                <c:pt idx="2366">
                  <c:v>2.9779999999999998</c:v>
                </c:pt>
                <c:pt idx="2367">
                  <c:v>2.9807000000000001</c:v>
                </c:pt>
                <c:pt idx="2368">
                  <c:v>2.98109</c:v>
                </c:pt>
                <c:pt idx="2369">
                  <c:v>2.9826999999999977</c:v>
                </c:pt>
                <c:pt idx="2370">
                  <c:v>2.9849999999999999</c:v>
                </c:pt>
                <c:pt idx="2371">
                  <c:v>2.988</c:v>
                </c:pt>
                <c:pt idx="2372">
                  <c:v>2.9887000000000001</c:v>
                </c:pt>
                <c:pt idx="2373">
                  <c:v>2.9899999999999998</c:v>
                </c:pt>
                <c:pt idx="2374">
                  <c:v>2.9899999999999998</c:v>
                </c:pt>
                <c:pt idx="2375">
                  <c:v>2.9939999999999998</c:v>
                </c:pt>
                <c:pt idx="2376">
                  <c:v>2.9959999999999987</c:v>
                </c:pt>
                <c:pt idx="2377">
                  <c:v>2.9969999999999977</c:v>
                </c:pt>
                <c:pt idx="2378">
                  <c:v>2.9970499999999971</c:v>
                </c:pt>
                <c:pt idx="2379">
                  <c:v>3</c:v>
                </c:pt>
                <c:pt idx="2380">
                  <c:v>3</c:v>
                </c:pt>
                <c:pt idx="2381">
                  <c:v>3</c:v>
                </c:pt>
                <c:pt idx="2382">
                  <c:v>3</c:v>
                </c:pt>
                <c:pt idx="2383">
                  <c:v>3</c:v>
                </c:pt>
                <c:pt idx="2384">
                  <c:v>3</c:v>
                </c:pt>
                <c:pt idx="2385">
                  <c:v>3</c:v>
                </c:pt>
                <c:pt idx="2386">
                  <c:v>3</c:v>
                </c:pt>
                <c:pt idx="2387">
                  <c:v>3</c:v>
                </c:pt>
                <c:pt idx="2388">
                  <c:v>3</c:v>
                </c:pt>
                <c:pt idx="2389">
                  <c:v>3</c:v>
                </c:pt>
                <c:pt idx="2390">
                  <c:v>3</c:v>
                </c:pt>
                <c:pt idx="2391">
                  <c:v>3</c:v>
                </c:pt>
                <c:pt idx="2392">
                  <c:v>3</c:v>
                </c:pt>
                <c:pt idx="2393">
                  <c:v>3.0030000000000001</c:v>
                </c:pt>
                <c:pt idx="2394">
                  <c:v>3.0084</c:v>
                </c:pt>
                <c:pt idx="2395">
                  <c:v>3.0089000000000001</c:v>
                </c:pt>
                <c:pt idx="2396">
                  <c:v>3.01</c:v>
                </c:pt>
                <c:pt idx="2397">
                  <c:v>3.01</c:v>
                </c:pt>
                <c:pt idx="2398">
                  <c:v>3.0125999999999977</c:v>
                </c:pt>
                <c:pt idx="2399">
                  <c:v>3.0131999999999999</c:v>
                </c:pt>
                <c:pt idx="2400">
                  <c:v>3.0139999999999998</c:v>
                </c:pt>
                <c:pt idx="2401">
                  <c:v>3.0155499999999971</c:v>
                </c:pt>
                <c:pt idx="2402">
                  <c:v>3.0171000000000001</c:v>
                </c:pt>
                <c:pt idx="2403">
                  <c:v>3.0179</c:v>
                </c:pt>
                <c:pt idx="2404">
                  <c:v>3.0219999999999998</c:v>
                </c:pt>
                <c:pt idx="2405">
                  <c:v>3.0244</c:v>
                </c:pt>
                <c:pt idx="2406">
                  <c:v>3.0249999999999999</c:v>
                </c:pt>
                <c:pt idx="2407">
                  <c:v>3.0249999999999999</c:v>
                </c:pt>
                <c:pt idx="2408">
                  <c:v>3.0276000000000001</c:v>
                </c:pt>
                <c:pt idx="2409">
                  <c:v>3.028</c:v>
                </c:pt>
                <c:pt idx="2410">
                  <c:v>3.0289999999999999</c:v>
                </c:pt>
                <c:pt idx="2411">
                  <c:v>3.0289999999999999</c:v>
                </c:pt>
                <c:pt idx="2412">
                  <c:v>3.0301999999999998</c:v>
                </c:pt>
                <c:pt idx="2413">
                  <c:v>3.0319999999999987</c:v>
                </c:pt>
                <c:pt idx="2414">
                  <c:v>3.0329999999999977</c:v>
                </c:pt>
                <c:pt idx="2415">
                  <c:v>3.0341</c:v>
                </c:pt>
                <c:pt idx="2416">
                  <c:v>3.0349999999999997</c:v>
                </c:pt>
                <c:pt idx="2417">
                  <c:v>3.0359999999999987</c:v>
                </c:pt>
                <c:pt idx="2418">
                  <c:v>3.0360999999999967</c:v>
                </c:pt>
                <c:pt idx="2419">
                  <c:v>3.0378399999999997</c:v>
                </c:pt>
                <c:pt idx="2420">
                  <c:v>3.04</c:v>
                </c:pt>
                <c:pt idx="2421">
                  <c:v>3.0419999999999998</c:v>
                </c:pt>
                <c:pt idx="2422">
                  <c:v>3.0430299999999999</c:v>
                </c:pt>
                <c:pt idx="2423">
                  <c:v>3.0476999999999999</c:v>
                </c:pt>
                <c:pt idx="2424">
                  <c:v>3.0486599999999977</c:v>
                </c:pt>
                <c:pt idx="2425">
                  <c:v>3.05</c:v>
                </c:pt>
                <c:pt idx="2426">
                  <c:v>3.0539999999999998</c:v>
                </c:pt>
                <c:pt idx="2427">
                  <c:v>3.0585999999999998</c:v>
                </c:pt>
                <c:pt idx="2428">
                  <c:v>3.06</c:v>
                </c:pt>
                <c:pt idx="2429">
                  <c:v>3.06</c:v>
                </c:pt>
                <c:pt idx="2430">
                  <c:v>3.0615299999999999</c:v>
                </c:pt>
                <c:pt idx="2431">
                  <c:v>3.0670000000000002</c:v>
                </c:pt>
                <c:pt idx="2432">
                  <c:v>3.069</c:v>
                </c:pt>
                <c:pt idx="2433">
                  <c:v>3.0719999999999987</c:v>
                </c:pt>
                <c:pt idx="2434">
                  <c:v>3.0749999999999997</c:v>
                </c:pt>
                <c:pt idx="2435">
                  <c:v>3.0759999999999987</c:v>
                </c:pt>
                <c:pt idx="2436">
                  <c:v>3.0789</c:v>
                </c:pt>
                <c:pt idx="2437">
                  <c:v>3.08</c:v>
                </c:pt>
                <c:pt idx="2438">
                  <c:v>3.0819999999999999</c:v>
                </c:pt>
                <c:pt idx="2439">
                  <c:v>3.0851999999999999</c:v>
                </c:pt>
                <c:pt idx="2440">
                  <c:v>3.0859999999999999</c:v>
                </c:pt>
                <c:pt idx="2441">
                  <c:v>3.09</c:v>
                </c:pt>
                <c:pt idx="2442">
                  <c:v>3.09</c:v>
                </c:pt>
                <c:pt idx="2443">
                  <c:v>3.09</c:v>
                </c:pt>
                <c:pt idx="2444">
                  <c:v>3.0949999999999998</c:v>
                </c:pt>
                <c:pt idx="2445">
                  <c:v>3.0979999999999999</c:v>
                </c:pt>
                <c:pt idx="2446">
                  <c:v>3.0989999999999998</c:v>
                </c:pt>
                <c:pt idx="2447">
                  <c:v>3.0995999999999997</c:v>
                </c:pt>
                <c:pt idx="2448">
                  <c:v>3.1</c:v>
                </c:pt>
                <c:pt idx="2449">
                  <c:v>3.1</c:v>
                </c:pt>
                <c:pt idx="2450">
                  <c:v>3.1019999999999999</c:v>
                </c:pt>
                <c:pt idx="2451">
                  <c:v>3.1070000000000002</c:v>
                </c:pt>
                <c:pt idx="2452">
                  <c:v>3.11</c:v>
                </c:pt>
                <c:pt idx="2453">
                  <c:v>3.1149999999999998</c:v>
                </c:pt>
                <c:pt idx="2454">
                  <c:v>3.1149999999999998</c:v>
                </c:pt>
                <c:pt idx="2455">
                  <c:v>3.1159999999999997</c:v>
                </c:pt>
                <c:pt idx="2456">
                  <c:v>3.1177000000000001</c:v>
                </c:pt>
                <c:pt idx="2457">
                  <c:v>3.1183000000000001</c:v>
                </c:pt>
                <c:pt idx="2458">
                  <c:v>3.1219999999999999</c:v>
                </c:pt>
                <c:pt idx="2459">
                  <c:v>3.1230000000000002</c:v>
                </c:pt>
                <c:pt idx="2460">
                  <c:v>3.1240000000000001</c:v>
                </c:pt>
                <c:pt idx="2461">
                  <c:v>3.1240000000000001</c:v>
                </c:pt>
                <c:pt idx="2462">
                  <c:v>3.1284999999999998</c:v>
                </c:pt>
                <c:pt idx="2463">
                  <c:v>3.13</c:v>
                </c:pt>
                <c:pt idx="2464">
                  <c:v>3.13</c:v>
                </c:pt>
                <c:pt idx="2465">
                  <c:v>3.1305000000000001</c:v>
                </c:pt>
                <c:pt idx="2466">
                  <c:v>3.133</c:v>
                </c:pt>
                <c:pt idx="2467">
                  <c:v>3.1359999999999997</c:v>
                </c:pt>
                <c:pt idx="2468">
                  <c:v>3.1362999999999968</c:v>
                </c:pt>
                <c:pt idx="2469">
                  <c:v>3.137</c:v>
                </c:pt>
                <c:pt idx="2470">
                  <c:v>3.1381000000000001</c:v>
                </c:pt>
                <c:pt idx="2471">
                  <c:v>3.1387999999999998</c:v>
                </c:pt>
                <c:pt idx="2472">
                  <c:v>3.1389999999999998</c:v>
                </c:pt>
                <c:pt idx="2473">
                  <c:v>3.14</c:v>
                </c:pt>
                <c:pt idx="2474">
                  <c:v>3.14</c:v>
                </c:pt>
                <c:pt idx="2475">
                  <c:v>3.14</c:v>
                </c:pt>
                <c:pt idx="2476">
                  <c:v>3.1421999999999999</c:v>
                </c:pt>
                <c:pt idx="2477">
                  <c:v>3.1429999999999998</c:v>
                </c:pt>
                <c:pt idx="2478">
                  <c:v>3.1457000000000002</c:v>
                </c:pt>
                <c:pt idx="2479">
                  <c:v>3.1459999999999999</c:v>
                </c:pt>
                <c:pt idx="2480">
                  <c:v>3.149</c:v>
                </c:pt>
                <c:pt idx="2481">
                  <c:v>3.1519999999999997</c:v>
                </c:pt>
                <c:pt idx="2482">
                  <c:v>3.1528999999999967</c:v>
                </c:pt>
                <c:pt idx="2483">
                  <c:v>3.1587000000000001</c:v>
                </c:pt>
                <c:pt idx="2484">
                  <c:v>3.16</c:v>
                </c:pt>
                <c:pt idx="2485">
                  <c:v>3.16</c:v>
                </c:pt>
                <c:pt idx="2486">
                  <c:v>3.16</c:v>
                </c:pt>
                <c:pt idx="2487">
                  <c:v>3.1600100000000002</c:v>
                </c:pt>
                <c:pt idx="2488">
                  <c:v>3.161</c:v>
                </c:pt>
                <c:pt idx="2489">
                  <c:v>3.1619999999999999</c:v>
                </c:pt>
                <c:pt idx="2490">
                  <c:v>3.1663999999999999</c:v>
                </c:pt>
                <c:pt idx="2491">
                  <c:v>3.1673000000000036</c:v>
                </c:pt>
                <c:pt idx="2492">
                  <c:v>3.1757999999999997</c:v>
                </c:pt>
                <c:pt idx="2493">
                  <c:v>3.17767</c:v>
                </c:pt>
                <c:pt idx="2494">
                  <c:v>3.1787000000000001</c:v>
                </c:pt>
                <c:pt idx="2495">
                  <c:v>3.1789999999999998</c:v>
                </c:pt>
                <c:pt idx="2496">
                  <c:v>3.181</c:v>
                </c:pt>
                <c:pt idx="2497">
                  <c:v>3.1810999999999998</c:v>
                </c:pt>
                <c:pt idx="2498">
                  <c:v>3.1846000000000001</c:v>
                </c:pt>
                <c:pt idx="2499">
                  <c:v>3.1872000000000011</c:v>
                </c:pt>
                <c:pt idx="2500">
                  <c:v>3.19</c:v>
                </c:pt>
                <c:pt idx="2501">
                  <c:v>3.19</c:v>
                </c:pt>
                <c:pt idx="2502">
                  <c:v>3.1943999999999999</c:v>
                </c:pt>
                <c:pt idx="2503">
                  <c:v>3.1960999999999977</c:v>
                </c:pt>
                <c:pt idx="2504">
                  <c:v>3.198</c:v>
                </c:pt>
                <c:pt idx="2505">
                  <c:v>3.1989999999999998</c:v>
                </c:pt>
                <c:pt idx="2506">
                  <c:v>3.2</c:v>
                </c:pt>
                <c:pt idx="2507">
                  <c:v>3.2</c:v>
                </c:pt>
                <c:pt idx="2508">
                  <c:v>3.2</c:v>
                </c:pt>
                <c:pt idx="2509">
                  <c:v>3.2</c:v>
                </c:pt>
                <c:pt idx="2510">
                  <c:v>3.2</c:v>
                </c:pt>
                <c:pt idx="2511">
                  <c:v>3.2</c:v>
                </c:pt>
                <c:pt idx="2512">
                  <c:v>3.2010999999999998</c:v>
                </c:pt>
                <c:pt idx="2513">
                  <c:v>3.202</c:v>
                </c:pt>
                <c:pt idx="2514">
                  <c:v>3.2038000000000002</c:v>
                </c:pt>
                <c:pt idx="2515">
                  <c:v>3.206</c:v>
                </c:pt>
                <c:pt idx="2516">
                  <c:v>3.2099000000000002</c:v>
                </c:pt>
                <c:pt idx="2517">
                  <c:v>3.21</c:v>
                </c:pt>
                <c:pt idx="2518">
                  <c:v>3.21</c:v>
                </c:pt>
                <c:pt idx="2519">
                  <c:v>3.2189999999999999</c:v>
                </c:pt>
                <c:pt idx="2520">
                  <c:v>3.22</c:v>
                </c:pt>
                <c:pt idx="2521">
                  <c:v>3.2240000000000002</c:v>
                </c:pt>
                <c:pt idx="2522">
                  <c:v>3.2265999999999999</c:v>
                </c:pt>
                <c:pt idx="2523">
                  <c:v>3.2269999999999999</c:v>
                </c:pt>
                <c:pt idx="2524">
                  <c:v>3.23</c:v>
                </c:pt>
                <c:pt idx="2525">
                  <c:v>3.23</c:v>
                </c:pt>
                <c:pt idx="2526">
                  <c:v>3.23</c:v>
                </c:pt>
                <c:pt idx="2527">
                  <c:v>3.2328999999999977</c:v>
                </c:pt>
                <c:pt idx="2528">
                  <c:v>3.2349999999999999</c:v>
                </c:pt>
                <c:pt idx="2529">
                  <c:v>3.24</c:v>
                </c:pt>
                <c:pt idx="2530">
                  <c:v>3.2401000000000031</c:v>
                </c:pt>
                <c:pt idx="2531">
                  <c:v>3.2429999999999999</c:v>
                </c:pt>
                <c:pt idx="2532">
                  <c:v>3.2437000000000036</c:v>
                </c:pt>
                <c:pt idx="2533">
                  <c:v>3.2474000000000012</c:v>
                </c:pt>
                <c:pt idx="2534">
                  <c:v>3.2483000000000031</c:v>
                </c:pt>
                <c:pt idx="2535">
                  <c:v>3.25</c:v>
                </c:pt>
                <c:pt idx="2536">
                  <c:v>3.2509999999999999</c:v>
                </c:pt>
                <c:pt idx="2537">
                  <c:v>3.254</c:v>
                </c:pt>
                <c:pt idx="2538">
                  <c:v>3.2549000000000001</c:v>
                </c:pt>
                <c:pt idx="2539">
                  <c:v>3.2549999999999999</c:v>
                </c:pt>
                <c:pt idx="2540">
                  <c:v>3.2559999999999998</c:v>
                </c:pt>
                <c:pt idx="2541">
                  <c:v>3.2561999999999998</c:v>
                </c:pt>
                <c:pt idx="2542">
                  <c:v>3.2568999999999977</c:v>
                </c:pt>
                <c:pt idx="2543">
                  <c:v>3.2570000000000001</c:v>
                </c:pt>
                <c:pt idx="2544">
                  <c:v>3.2570000000000001</c:v>
                </c:pt>
                <c:pt idx="2545">
                  <c:v>3.258</c:v>
                </c:pt>
                <c:pt idx="2546">
                  <c:v>3.2589999999999999</c:v>
                </c:pt>
                <c:pt idx="2547">
                  <c:v>3.2600000000000002</c:v>
                </c:pt>
                <c:pt idx="2548">
                  <c:v>3.2600000000000002</c:v>
                </c:pt>
                <c:pt idx="2549">
                  <c:v>3.2606000000000002</c:v>
                </c:pt>
                <c:pt idx="2550">
                  <c:v>3.262</c:v>
                </c:pt>
                <c:pt idx="2551">
                  <c:v>3.2641000000000036</c:v>
                </c:pt>
                <c:pt idx="2552">
                  <c:v>3.2680000000000002</c:v>
                </c:pt>
                <c:pt idx="2553">
                  <c:v>3.2692999999999999</c:v>
                </c:pt>
                <c:pt idx="2554">
                  <c:v>3.27</c:v>
                </c:pt>
                <c:pt idx="2555">
                  <c:v>3.2730000000000001</c:v>
                </c:pt>
                <c:pt idx="2556">
                  <c:v>3.278</c:v>
                </c:pt>
                <c:pt idx="2557">
                  <c:v>3.278</c:v>
                </c:pt>
                <c:pt idx="2558">
                  <c:v>3.27915</c:v>
                </c:pt>
                <c:pt idx="2559">
                  <c:v>3.2800000000000002</c:v>
                </c:pt>
                <c:pt idx="2560">
                  <c:v>3.2800000000000002</c:v>
                </c:pt>
                <c:pt idx="2561">
                  <c:v>3.2810000000000001</c:v>
                </c:pt>
                <c:pt idx="2562">
                  <c:v>3.2810000000000001</c:v>
                </c:pt>
                <c:pt idx="2563">
                  <c:v>3.2880000000000011</c:v>
                </c:pt>
                <c:pt idx="2564">
                  <c:v>3.2890000000000001</c:v>
                </c:pt>
                <c:pt idx="2565">
                  <c:v>3.294</c:v>
                </c:pt>
                <c:pt idx="2566">
                  <c:v>3.2968699999999971</c:v>
                </c:pt>
                <c:pt idx="2567">
                  <c:v>3.2989999999999999</c:v>
                </c:pt>
                <c:pt idx="2568">
                  <c:v>3.3</c:v>
                </c:pt>
                <c:pt idx="2569">
                  <c:v>3.3</c:v>
                </c:pt>
                <c:pt idx="2570">
                  <c:v>3.3</c:v>
                </c:pt>
                <c:pt idx="2571">
                  <c:v>3.3</c:v>
                </c:pt>
                <c:pt idx="2572">
                  <c:v>3.3</c:v>
                </c:pt>
                <c:pt idx="2573">
                  <c:v>3.3019999999999987</c:v>
                </c:pt>
                <c:pt idx="2574">
                  <c:v>3.3101599999999971</c:v>
                </c:pt>
                <c:pt idx="2575">
                  <c:v>3.3109999999999977</c:v>
                </c:pt>
                <c:pt idx="2576">
                  <c:v>3.3139999999999987</c:v>
                </c:pt>
                <c:pt idx="2577">
                  <c:v>3.3161999999999967</c:v>
                </c:pt>
                <c:pt idx="2578">
                  <c:v>3.316699999999996</c:v>
                </c:pt>
                <c:pt idx="2579">
                  <c:v>3.3179999999999987</c:v>
                </c:pt>
                <c:pt idx="2580">
                  <c:v>3.3185999999999987</c:v>
                </c:pt>
                <c:pt idx="2581">
                  <c:v>3.3189999999999977</c:v>
                </c:pt>
                <c:pt idx="2582">
                  <c:v>3.32</c:v>
                </c:pt>
                <c:pt idx="2583">
                  <c:v>3.32</c:v>
                </c:pt>
                <c:pt idx="2584">
                  <c:v>3.3209999999999997</c:v>
                </c:pt>
                <c:pt idx="2585">
                  <c:v>3.323</c:v>
                </c:pt>
                <c:pt idx="2586">
                  <c:v>3.3239999999999998</c:v>
                </c:pt>
                <c:pt idx="2587">
                  <c:v>3.3277999999999999</c:v>
                </c:pt>
                <c:pt idx="2588">
                  <c:v>3.3289999999999997</c:v>
                </c:pt>
                <c:pt idx="2589">
                  <c:v>3.3299999999999987</c:v>
                </c:pt>
                <c:pt idx="2590">
                  <c:v>3.3299999999999987</c:v>
                </c:pt>
                <c:pt idx="2591">
                  <c:v>3.3299999999999987</c:v>
                </c:pt>
                <c:pt idx="2592">
                  <c:v>3.3329999999999971</c:v>
                </c:pt>
                <c:pt idx="2593">
                  <c:v>3.3341999999999987</c:v>
                </c:pt>
                <c:pt idx="2594">
                  <c:v>3.3349999999999977</c:v>
                </c:pt>
                <c:pt idx="2595">
                  <c:v>3.335409999999996</c:v>
                </c:pt>
                <c:pt idx="2596">
                  <c:v>3.3379999999999987</c:v>
                </c:pt>
                <c:pt idx="2597">
                  <c:v>3.3386999999999967</c:v>
                </c:pt>
                <c:pt idx="2598">
                  <c:v>3.3397999999999977</c:v>
                </c:pt>
                <c:pt idx="2599">
                  <c:v>3.34</c:v>
                </c:pt>
                <c:pt idx="2600">
                  <c:v>3.3422999999999967</c:v>
                </c:pt>
                <c:pt idx="2601">
                  <c:v>3.3447399999999998</c:v>
                </c:pt>
                <c:pt idx="2602">
                  <c:v>3.3449999999999998</c:v>
                </c:pt>
                <c:pt idx="2603">
                  <c:v>3.3450099999999967</c:v>
                </c:pt>
                <c:pt idx="2604">
                  <c:v>3.3453999999999997</c:v>
                </c:pt>
                <c:pt idx="2605">
                  <c:v>3.3483999999999998</c:v>
                </c:pt>
                <c:pt idx="2606">
                  <c:v>3.3499999999999988</c:v>
                </c:pt>
                <c:pt idx="2607">
                  <c:v>3.3589999999999987</c:v>
                </c:pt>
                <c:pt idx="2608">
                  <c:v>3.36</c:v>
                </c:pt>
                <c:pt idx="2609">
                  <c:v>3.36</c:v>
                </c:pt>
                <c:pt idx="2610">
                  <c:v>3.36</c:v>
                </c:pt>
                <c:pt idx="2611">
                  <c:v>3.36</c:v>
                </c:pt>
                <c:pt idx="2612">
                  <c:v>3.3609999999999998</c:v>
                </c:pt>
                <c:pt idx="2613">
                  <c:v>3.3659999999999997</c:v>
                </c:pt>
                <c:pt idx="2614">
                  <c:v>3.367</c:v>
                </c:pt>
                <c:pt idx="2615">
                  <c:v>3.3734999999999977</c:v>
                </c:pt>
                <c:pt idx="2616">
                  <c:v>3.3748499999999941</c:v>
                </c:pt>
                <c:pt idx="2617">
                  <c:v>3.3749999999999987</c:v>
                </c:pt>
                <c:pt idx="2618">
                  <c:v>3.38</c:v>
                </c:pt>
                <c:pt idx="2619">
                  <c:v>3.3899999999999997</c:v>
                </c:pt>
                <c:pt idx="2620">
                  <c:v>3.3899999999999997</c:v>
                </c:pt>
                <c:pt idx="2621">
                  <c:v>3.3904999999999967</c:v>
                </c:pt>
                <c:pt idx="2622">
                  <c:v>3.3942299999999967</c:v>
                </c:pt>
                <c:pt idx="2623">
                  <c:v>3.3949999999999987</c:v>
                </c:pt>
                <c:pt idx="2624">
                  <c:v>3.3961999999999977</c:v>
                </c:pt>
                <c:pt idx="2625">
                  <c:v>3.4</c:v>
                </c:pt>
                <c:pt idx="2626">
                  <c:v>3.4</c:v>
                </c:pt>
                <c:pt idx="2627">
                  <c:v>3.4</c:v>
                </c:pt>
                <c:pt idx="2628">
                  <c:v>3.4049999999999998</c:v>
                </c:pt>
                <c:pt idx="2629">
                  <c:v>3.4068999999999967</c:v>
                </c:pt>
                <c:pt idx="2630">
                  <c:v>3.407</c:v>
                </c:pt>
                <c:pt idx="2631">
                  <c:v>3.4077000000000002</c:v>
                </c:pt>
                <c:pt idx="2632">
                  <c:v>3.4099999999999997</c:v>
                </c:pt>
                <c:pt idx="2633">
                  <c:v>3.4157999999999977</c:v>
                </c:pt>
                <c:pt idx="2634">
                  <c:v>3.4232999999999998</c:v>
                </c:pt>
                <c:pt idx="2635">
                  <c:v>3.4341999999999997</c:v>
                </c:pt>
                <c:pt idx="2636">
                  <c:v>3.4379999999999997</c:v>
                </c:pt>
                <c:pt idx="2637">
                  <c:v>3.4389999999999987</c:v>
                </c:pt>
                <c:pt idx="2638">
                  <c:v>3.44</c:v>
                </c:pt>
                <c:pt idx="2639">
                  <c:v>3.44</c:v>
                </c:pt>
                <c:pt idx="2640">
                  <c:v>3.4467999999999988</c:v>
                </c:pt>
                <c:pt idx="2641">
                  <c:v>3.448</c:v>
                </c:pt>
                <c:pt idx="2642">
                  <c:v>3.4480499999999967</c:v>
                </c:pt>
                <c:pt idx="2643">
                  <c:v>3.4489999999999998</c:v>
                </c:pt>
                <c:pt idx="2644">
                  <c:v>3.4499999999999997</c:v>
                </c:pt>
                <c:pt idx="2645">
                  <c:v>3.4499999999999997</c:v>
                </c:pt>
                <c:pt idx="2646">
                  <c:v>3.4565999999999977</c:v>
                </c:pt>
                <c:pt idx="2647">
                  <c:v>3.46</c:v>
                </c:pt>
                <c:pt idx="2648">
                  <c:v>3.46</c:v>
                </c:pt>
                <c:pt idx="2649">
                  <c:v>3.46</c:v>
                </c:pt>
                <c:pt idx="2650">
                  <c:v>3.4609999999999999</c:v>
                </c:pt>
                <c:pt idx="2651">
                  <c:v>3.464</c:v>
                </c:pt>
                <c:pt idx="2652">
                  <c:v>3.464</c:v>
                </c:pt>
                <c:pt idx="2653">
                  <c:v>3.4709999999999988</c:v>
                </c:pt>
                <c:pt idx="2654">
                  <c:v>3.4784999999999977</c:v>
                </c:pt>
                <c:pt idx="2655">
                  <c:v>3.48</c:v>
                </c:pt>
                <c:pt idx="2656">
                  <c:v>3.4809999999999999</c:v>
                </c:pt>
                <c:pt idx="2657">
                  <c:v>3.4847999999999999</c:v>
                </c:pt>
                <c:pt idx="2658">
                  <c:v>3.4860799999999967</c:v>
                </c:pt>
                <c:pt idx="2659">
                  <c:v>3.4882</c:v>
                </c:pt>
                <c:pt idx="2660">
                  <c:v>3.4885000000000002</c:v>
                </c:pt>
                <c:pt idx="2661">
                  <c:v>3.4904999999999977</c:v>
                </c:pt>
                <c:pt idx="2662">
                  <c:v>3.5</c:v>
                </c:pt>
                <c:pt idx="2663">
                  <c:v>3.5</c:v>
                </c:pt>
                <c:pt idx="2664">
                  <c:v>3.5</c:v>
                </c:pt>
                <c:pt idx="2665">
                  <c:v>3.5019999999999998</c:v>
                </c:pt>
                <c:pt idx="2666">
                  <c:v>3.508</c:v>
                </c:pt>
                <c:pt idx="2667">
                  <c:v>3.51</c:v>
                </c:pt>
                <c:pt idx="2668">
                  <c:v>3.5159999999999987</c:v>
                </c:pt>
                <c:pt idx="2669">
                  <c:v>3.5162999999999971</c:v>
                </c:pt>
                <c:pt idx="2670">
                  <c:v>3.52</c:v>
                </c:pt>
                <c:pt idx="2671">
                  <c:v>3.52</c:v>
                </c:pt>
                <c:pt idx="2672">
                  <c:v>3.524</c:v>
                </c:pt>
                <c:pt idx="2673">
                  <c:v>3.5257000000000001</c:v>
                </c:pt>
                <c:pt idx="2674">
                  <c:v>3.5276999999999998</c:v>
                </c:pt>
                <c:pt idx="2675">
                  <c:v>3.528</c:v>
                </c:pt>
                <c:pt idx="2676">
                  <c:v>3.53</c:v>
                </c:pt>
                <c:pt idx="2677">
                  <c:v>3.5349999999999997</c:v>
                </c:pt>
                <c:pt idx="2678">
                  <c:v>3.5409999999999999</c:v>
                </c:pt>
                <c:pt idx="2679">
                  <c:v>3.5449000000000002</c:v>
                </c:pt>
                <c:pt idx="2680">
                  <c:v>3.5449999999999999</c:v>
                </c:pt>
                <c:pt idx="2681">
                  <c:v>3.5467</c:v>
                </c:pt>
                <c:pt idx="2682">
                  <c:v>3.548</c:v>
                </c:pt>
                <c:pt idx="2683">
                  <c:v>3.5482999999999998</c:v>
                </c:pt>
                <c:pt idx="2684">
                  <c:v>3.5495000000000001</c:v>
                </c:pt>
                <c:pt idx="2685">
                  <c:v>3.55</c:v>
                </c:pt>
                <c:pt idx="2686">
                  <c:v>3.55</c:v>
                </c:pt>
                <c:pt idx="2687">
                  <c:v>3.5557999999999987</c:v>
                </c:pt>
                <c:pt idx="2688">
                  <c:v>3.5559999999999987</c:v>
                </c:pt>
                <c:pt idx="2689">
                  <c:v>3.5579999999999998</c:v>
                </c:pt>
                <c:pt idx="2690">
                  <c:v>3.5594999999999977</c:v>
                </c:pt>
                <c:pt idx="2691">
                  <c:v>3.56</c:v>
                </c:pt>
                <c:pt idx="2692">
                  <c:v>3.56</c:v>
                </c:pt>
                <c:pt idx="2693">
                  <c:v>3.5630000000000002</c:v>
                </c:pt>
                <c:pt idx="2694">
                  <c:v>3.5640999999999998</c:v>
                </c:pt>
                <c:pt idx="2695">
                  <c:v>3.57</c:v>
                </c:pt>
                <c:pt idx="2696">
                  <c:v>3.5709999999999997</c:v>
                </c:pt>
                <c:pt idx="2697">
                  <c:v>3.5709999999999997</c:v>
                </c:pt>
                <c:pt idx="2698">
                  <c:v>3.5745999999999998</c:v>
                </c:pt>
                <c:pt idx="2699">
                  <c:v>3.5745999999999998</c:v>
                </c:pt>
                <c:pt idx="2700">
                  <c:v>3.577</c:v>
                </c:pt>
                <c:pt idx="2701">
                  <c:v>3.5789999999999997</c:v>
                </c:pt>
                <c:pt idx="2702">
                  <c:v>3.5789999999999997</c:v>
                </c:pt>
                <c:pt idx="2703">
                  <c:v>3.5789999999999997</c:v>
                </c:pt>
                <c:pt idx="2704">
                  <c:v>3.581</c:v>
                </c:pt>
                <c:pt idx="2705">
                  <c:v>3.5855999999999999</c:v>
                </c:pt>
                <c:pt idx="2706">
                  <c:v>3.5861999999999998</c:v>
                </c:pt>
                <c:pt idx="2707">
                  <c:v>3.5880000000000001</c:v>
                </c:pt>
                <c:pt idx="2708">
                  <c:v>3.59</c:v>
                </c:pt>
                <c:pt idx="2709">
                  <c:v>3.5941999999999998</c:v>
                </c:pt>
                <c:pt idx="2710">
                  <c:v>3.6</c:v>
                </c:pt>
                <c:pt idx="2711">
                  <c:v>3.6</c:v>
                </c:pt>
                <c:pt idx="2712">
                  <c:v>3.6</c:v>
                </c:pt>
                <c:pt idx="2713">
                  <c:v>3.61</c:v>
                </c:pt>
                <c:pt idx="2714">
                  <c:v>3.613</c:v>
                </c:pt>
                <c:pt idx="2715">
                  <c:v>3.613</c:v>
                </c:pt>
                <c:pt idx="2716">
                  <c:v>3.6158799999999971</c:v>
                </c:pt>
                <c:pt idx="2717">
                  <c:v>3.6169199999999977</c:v>
                </c:pt>
                <c:pt idx="2718">
                  <c:v>3.6195999999999997</c:v>
                </c:pt>
                <c:pt idx="2719">
                  <c:v>3.6196999999999977</c:v>
                </c:pt>
                <c:pt idx="2720">
                  <c:v>3.62</c:v>
                </c:pt>
                <c:pt idx="2721">
                  <c:v>3.62</c:v>
                </c:pt>
                <c:pt idx="2722">
                  <c:v>3.62</c:v>
                </c:pt>
                <c:pt idx="2723">
                  <c:v>3.62</c:v>
                </c:pt>
                <c:pt idx="2724">
                  <c:v>3.6202999999999999</c:v>
                </c:pt>
                <c:pt idx="2725">
                  <c:v>3.6217000000000001</c:v>
                </c:pt>
                <c:pt idx="2726">
                  <c:v>3.6231000000000035</c:v>
                </c:pt>
                <c:pt idx="2727">
                  <c:v>3.6242000000000001</c:v>
                </c:pt>
                <c:pt idx="2728">
                  <c:v>3.6280000000000001</c:v>
                </c:pt>
                <c:pt idx="2729">
                  <c:v>3.63</c:v>
                </c:pt>
                <c:pt idx="2730">
                  <c:v>3.63</c:v>
                </c:pt>
                <c:pt idx="2731">
                  <c:v>3.6335999999999999</c:v>
                </c:pt>
                <c:pt idx="2732">
                  <c:v>3.6341999999999999</c:v>
                </c:pt>
                <c:pt idx="2733">
                  <c:v>3.6359900000000001</c:v>
                </c:pt>
                <c:pt idx="2734">
                  <c:v>3.6359999999999997</c:v>
                </c:pt>
                <c:pt idx="2735">
                  <c:v>3.637</c:v>
                </c:pt>
                <c:pt idx="2736">
                  <c:v>3.6389999999999998</c:v>
                </c:pt>
                <c:pt idx="2737">
                  <c:v>3.6395</c:v>
                </c:pt>
                <c:pt idx="2738">
                  <c:v>3.64</c:v>
                </c:pt>
                <c:pt idx="2739">
                  <c:v>3.64</c:v>
                </c:pt>
                <c:pt idx="2740">
                  <c:v>3.6509999999999998</c:v>
                </c:pt>
                <c:pt idx="2741">
                  <c:v>3.6519999999999997</c:v>
                </c:pt>
                <c:pt idx="2742">
                  <c:v>3.6549999999999998</c:v>
                </c:pt>
                <c:pt idx="2743">
                  <c:v>3.6579999999999999</c:v>
                </c:pt>
                <c:pt idx="2744">
                  <c:v>3.6579999999999999</c:v>
                </c:pt>
                <c:pt idx="2745">
                  <c:v>3.6593999999999998</c:v>
                </c:pt>
                <c:pt idx="2746">
                  <c:v>3.66</c:v>
                </c:pt>
                <c:pt idx="2747">
                  <c:v>3.661</c:v>
                </c:pt>
                <c:pt idx="2748">
                  <c:v>3.6644000000000001</c:v>
                </c:pt>
                <c:pt idx="2749">
                  <c:v>3.67</c:v>
                </c:pt>
                <c:pt idx="2750">
                  <c:v>3.6709999999999998</c:v>
                </c:pt>
                <c:pt idx="2751">
                  <c:v>3.6749999999999998</c:v>
                </c:pt>
                <c:pt idx="2752">
                  <c:v>3.677</c:v>
                </c:pt>
                <c:pt idx="2753">
                  <c:v>3.6789999999999998</c:v>
                </c:pt>
                <c:pt idx="2754">
                  <c:v>3.68</c:v>
                </c:pt>
                <c:pt idx="2755">
                  <c:v>3.6857799999999998</c:v>
                </c:pt>
                <c:pt idx="2756">
                  <c:v>3.6862900000000001</c:v>
                </c:pt>
                <c:pt idx="2757">
                  <c:v>3.6869999999999998</c:v>
                </c:pt>
                <c:pt idx="2758">
                  <c:v>3.6873000000000036</c:v>
                </c:pt>
                <c:pt idx="2759">
                  <c:v>3.6909999999999998</c:v>
                </c:pt>
                <c:pt idx="2760">
                  <c:v>3.6924999999999977</c:v>
                </c:pt>
                <c:pt idx="2761">
                  <c:v>3.6970000000000001</c:v>
                </c:pt>
                <c:pt idx="2762">
                  <c:v>3.7</c:v>
                </c:pt>
                <c:pt idx="2763">
                  <c:v>3.7</c:v>
                </c:pt>
                <c:pt idx="2764">
                  <c:v>3.7083400000000002</c:v>
                </c:pt>
                <c:pt idx="2765">
                  <c:v>3.7090999999999998</c:v>
                </c:pt>
                <c:pt idx="2766">
                  <c:v>3.7187000000000001</c:v>
                </c:pt>
                <c:pt idx="2767">
                  <c:v>3.73</c:v>
                </c:pt>
                <c:pt idx="2768">
                  <c:v>3.73</c:v>
                </c:pt>
                <c:pt idx="2769">
                  <c:v>3.7319999999999998</c:v>
                </c:pt>
                <c:pt idx="2770">
                  <c:v>3.7330000000000001</c:v>
                </c:pt>
                <c:pt idx="2771">
                  <c:v>3.7429999999999999</c:v>
                </c:pt>
                <c:pt idx="2772">
                  <c:v>3.7547000000000001</c:v>
                </c:pt>
                <c:pt idx="2773">
                  <c:v>3.7559999999999998</c:v>
                </c:pt>
                <c:pt idx="2774">
                  <c:v>3.7570000000000001</c:v>
                </c:pt>
                <c:pt idx="2775">
                  <c:v>3.7600000000000002</c:v>
                </c:pt>
                <c:pt idx="2776">
                  <c:v>3.762</c:v>
                </c:pt>
                <c:pt idx="2777">
                  <c:v>3.7690000000000001</c:v>
                </c:pt>
                <c:pt idx="2778">
                  <c:v>3.77</c:v>
                </c:pt>
                <c:pt idx="2779">
                  <c:v>3.7717999999999998</c:v>
                </c:pt>
                <c:pt idx="2780">
                  <c:v>3.7749999999999999</c:v>
                </c:pt>
                <c:pt idx="2781">
                  <c:v>3.7800000000000002</c:v>
                </c:pt>
                <c:pt idx="2782">
                  <c:v>3.782</c:v>
                </c:pt>
                <c:pt idx="2783">
                  <c:v>3.7824</c:v>
                </c:pt>
                <c:pt idx="2784">
                  <c:v>3.7824</c:v>
                </c:pt>
                <c:pt idx="2785">
                  <c:v>3.7829999999999999</c:v>
                </c:pt>
                <c:pt idx="2786">
                  <c:v>3.7879000000000036</c:v>
                </c:pt>
                <c:pt idx="2787">
                  <c:v>3.7880000000000011</c:v>
                </c:pt>
                <c:pt idx="2788">
                  <c:v>3.79</c:v>
                </c:pt>
                <c:pt idx="2789">
                  <c:v>3.79</c:v>
                </c:pt>
                <c:pt idx="2790">
                  <c:v>3.7991999999999999</c:v>
                </c:pt>
                <c:pt idx="2791">
                  <c:v>3.8</c:v>
                </c:pt>
                <c:pt idx="2792">
                  <c:v>3.8</c:v>
                </c:pt>
                <c:pt idx="2793">
                  <c:v>3.8</c:v>
                </c:pt>
                <c:pt idx="2794">
                  <c:v>3.8</c:v>
                </c:pt>
                <c:pt idx="2795">
                  <c:v>3.8021999999999987</c:v>
                </c:pt>
                <c:pt idx="2796">
                  <c:v>3.8029999999999977</c:v>
                </c:pt>
                <c:pt idx="2797">
                  <c:v>3.8039999999999998</c:v>
                </c:pt>
                <c:pt idx="2798">
                  <c:v>3.8083999999999998</c:v>
                </c:pt>
                <c:pt idx="2799">
                  <c:v>3.8089999999999997</c:v>
                </c:pt>
                <c:pt idx="2800">
                  <c:v>3.8099999999999987</c:v>
                </c:pt>
                <c:pt idx="2801">
                  <c:v>3.8109999999999977</c:v>
                </c:pt>
                <c:pt idx="2802">
                  <c:v>3.8119999999999967</c:v>
                </c:pt>
                <c:pt idx="2803">
                  <c:v>3.812299999999996</c:v>
                </c:pt>
                <c:pt idx="2804">
                  <c:v>3.8159999999999967</c:v>
                </c:pt>
                <c:pt idx="2805">
                  <c:v>3.8186199999999966</c:v>
                </c:pt>
                <c:pt idx="2806">
                  <c:v>3.8369999999999971</c:v>
                </c:pt>
                <c:pt idx="2807">
                  <c:v>3.8376999999999977</c:v>
                </c:pt>
                <c:pt idx="2808">
                  <c:v>3.8396999999999966</c:v>
                </c:pt>
                <c:pt idx="2809">
                  <c:v>3.84</c:v>
                </c:pt>
                <c:pt idx="2810">
                  <c:v>3.8409999999999997</c:v>
                </c:pt>
                <c:pt idx="2811">
                  <c:v>3.8439999999999999</c:v>
                </c:pt>
                <c:pt idx="2812">
                  <c:v>3.8449999999999998</c:v>
                </c:pt>
                <c:pt idx="2813">
                  <c:v>3.8489999999999998</c:v>
                </c:pt>
                <c:pt idx="2814">
                  <c:v>3.8491999999999997</c:v>
                </c:pt>
                <c:pt idx="2815">
                  <c:v>3.8508499999999941</c:v>
                </c:pt>
                <c:pt idx="2816">
                  <c:v>3.852699999999996</c:v>
                </c:pt>
                <c:pt idx="2817">
                  <c:v>3.85453</c:v>
                </c:pt>
                <c:pt idx="2818">
                  <c:v>3.8564999999999965</c:v>
                </c:pt>
                <c:pt idx="2819">
                  <c:v>3.86</c:v>
                </c:pt>
                <c:pt idx="2820">
                  <c:v>3.8659999999999997</c:v>
                </c:pt>
                <c:pt idx="2821">
                  <c:v>3.8699999999999997</c:v>
                </c:pt>
                <c:pt idx="2822">
                  <c:v>3.8699999999999997</c:v>
                </c:pt>
                <c:pt idx="2823">
                  <c:v>3.8811</c:v>
                </c:pt>
                <c:pt idx="2824">
                  <c:v>3.8839999999999999</c:v>
                </c:pt>
                <c:pt idx="2825">
                  <c:v>3.8839999999999999</c:v>
                </c:pt>
                <c:pt idx="2826">
                  <c:v>3.8871000000000002</c:v>
                </c:pt>
                <c:pt idx="2827">
                  <c:v>3.8879000000000001</c:v>
                </c:pt>
                <c:pt idx="2828">
                  <c:v>3.8883000000000001</c:v>
                </c:pt>
                <c:pt idx="2829">
                  <c:v>3.8899999999999997</c:v>
                </c:pt>
                <c:pt idx="2830">
                  <c:v>3.8899999999999997</c:v>
                </c:pt>
                <c:pt idx="2831">
                  <c:v>3.8899999999999997</c:v>
                </c:pt>
                <c:pt idx="2832">
                  <c:v>3.8909999999999987</c:v>
                </c:pt>
                <c:pt idx="2833">
                  <c:v>3.8952999999999971</c:v>
                </c:pt>
                <c:pt idx="2834">
                  <c:v>3.8977999999999997</c:v>
                </c:pt>
                <c:pt idx="2835">
                  <c:v>3.9</c:v>
                </c:pt>
                <c:pt idx="2836">
                  <c:v>3.9</c:v>
                </c:pt>
                <c:pt idx="2837">
                  <c:v>3.9</c:v>
                </c:pt>
                <c:pt idx="2838">
                  <c:v>3.9</c:v>
                </c:pt>
                <c:pt idx="2839">
                  <c:v>3.9</c:v>
                </c:pt>
                <c:pt idx="2840">
                  <c:v>3.9</c:v>
                </c:pt>
                <c:pt idx="2841">
                  <c:v>3.9019999999999997</c:v>
                </c:pt>
                <c:pt idx="2842">
                  <c:v>3.9019999999999997</c:v>
                </c:pt>
                <c:pt idx="2843">
                  <c:v>3.9019999999999997</c:v>
                </c:pt>
                <c:pt idx="2844">
                  <c:v>3.9059999999999997</c:v>
                </c:pt>
                <c:pt idx="2845">
                  <c:v>3.9109999999999987</c:v>
                </c:pt>
                <c:pt idx="2846">
                  <c:v>3.9153999999999987</c:v>
                </c:pt>
                <c:pt idx="2847">
                  <c:v>3.92</c:v>
                </c:pt>
                <c:pt idx="2848">
                  <c:v>3.9209999999999998</c:v>
                </c:pt>
                <c:pt idx="2849">
                  <c:v>3.9287999999999998</c:v>
                </c:pt>
                <c:pt idx="2850">
                  <c:v>3.9299999999999997</c:v>
                </c:pt>
                <c:pt idx="2851">
                  <c:v>3.9337999999999997</c:v>
                </c:pt>
                <c:pt idx="2852">
                  <c:v>3.9339999999999997</c:v>
                </c:pt>
                <c:pt idx="2853">
                  <c:v>3.9409999999999998</c:v>
                </c:pt>
                <c:pt idx="2854">
                  <c:v>3.9419999999999997</c:v>
                </c:pt>
                <c:pt idx="2855">
                  <c:v>3.9427999999999988</c:v>
                </c:pt>
                <c:pt idx="2856">
                  <c:v>3.9455999999999998</c:v>
                </c:pt>
                <c:pt idx="2857">
                  <c:v>3.948</c:v>
                </c:pt>
                <c:pt idx="2858">
                  <c:v>3.9499999999999997</c:v>
                </c:pt>
                <c:pt idx="2859">
                  <c:v>3.9499999999999997</c:v>
                </c:pt>
                <c:pt idx="2860">
                  <c:v>3.9569999999999967</c:v>
                </c:pt>
                <c:pt idx="2861">
                  <c:v>3.9589999999999987</c:v>
                </c:pt>
                <c:pt idx="2862">
                  <c:v>3.96</c:v>
                </c:pt>
                <c:pt idx="2863">
                  <c:v>3.96</c:v>
                </c:pt>
                <c:pt idx="2864">
                  <c:v>3.9638</c:v>
                </c:pt>
                <c:pt idx="2865">
                  <c:v>3.9670000000000001</c:v>
                </c:pt>
                <c:pt idx="2866">
                  <c:v>3.9676900000000002</c:v>
                </c:pt>
                <c:pt idx="2867">
                  <c:v>3.9683000000000002</c:v>
                </c:pt>
                <c:pt idx="2868">
                  <c:v>3.9699999999999998</c:v>
                </c:pt>
                <c:pt idx="2869">
                  <c:v>3.9788999999999977</c:v>
                </c:pt>
                <c:pt idx="2870">
                  <c:v>3.9849999999999999</c:v>
                </c:pt>
                <c:pt idx="2871">
                  <c:v>3.9859999999999998</c:v>
                </c:pt>
                <c:pt idx="2872">
                  <c:v>3.9859999999999998</c:v>
                </c:pt>
                <c:pt idx="2873">
                  <c:v>3.9866999999999977</c:v>
                </c:pt>
                <c:pt idx="2874">
                  <c:v>3.9899999999999998</c:v>
                </c:pt>
                <c:pt idx="2875">
                  <c:v>3.9903999999999997</c:v>
                </c:pt>
                <c:pt idx="2876">
                  <c:v>3.9914999999999967</c:v>
                </c:pt>
                <c:pt idx="2877">
                  <c:v>3.9975999999999998</c:v>
                </c:pt>
                <c:pt idx="2878">
                  <c:v>3.9989999999999997</c:v>
                </c:pt>
                <c:pt idx="2879">
                  <c:v>4</c:v>
                </c:pt>
                <c:pt idx="2880">
                  <c:v>4</c:v>
                </c:pt>
                <c:pt idx="2881">
                  <c:v>4</c:v>
                </c:pt>
                <c:pt idx="2882">
                  <c:v>4</c:v>
                </c:pt>
                <c:pt idx="2883">
                  <c:v>4</c:v>
                </c:pt>
                <c:pt idx="2884">
                  <c:v>4</c:v>
                </c:pt>
                <c:pt idx="2885">
                  <c:v>4</c:v>
                </c:pt>
                <c:pt idx="2886">
                  <c:v>4</c:v>
                </c:pt>
                <c:pt idx="2887">
                  <c:v>4</c:v>
                </c:pt>
                <c:pt idx="2888">
                  <c:v>4</c:v>
                </c:pt>
                <c:pt idx="2889">
                  <c:v>4.0011000000000001</c:v>
                </c:pt>
                <c:pt idx="2890">
                  <c:v>4.0090000000000003</c:v>
                </c:pt>
                <c:pt idx="2891">
                  <c:v>4.0094000000000003</c:v>
                </c:pt>
                <c:pt idx="2892">
                  <c:v>4.01</c:v>
                </c:pt>
                <c:pt idx="2893">
                  <c:v>4.0110000000000001</c:v>
                </c:pt>
                <c:pt idx="2894">
                  <c:v>4.0175999999999945</c:v>
                </c:pt>
                <c:pt idx="2895">
                  <c:v>4.0183799999999996</c:v>
                </c:pt>
                <c:pt idx="2896">
                  <c:v>4.0199999999999996</c:v>
                </c:pt>
                <c:pt idx="2897">
                  <c:v>4.0199999999999996</c:v>
                </c:pt>
                <c:pt idx="2898">
                  <c:v>4.0199999999999996</c:v>
                </c:pt>
                <c:pt idx="2899">
                  <c:v>4.0236099999999997</c:v>
                </c:pt>
                <c:pt idx="2900">
                  <c:v>4.0239999999999965</c:v>
                </c:pt>
                <c:pt idx="2901">
                  <c:v>4.0249999999999941</c:v>
                </c:pt>
                <c:pt idx="2902">
                  <c:v>4.0259999999999945</c:v>
                </c:pt>
                <c:pt idx="2903">
                  <c:v>4.03</c:v>
                </c:pt>
                <c:pt idx="2904">
                  <c:v>4.03</c:v>
                </c:pt>
                <c:pt idx="2905">
                  <c:v>4.0301</c:v>
                </c:pt>
                <c:pt idx="2906">
                  <c:v>4.0339999999999998</c:v>
                </c:pt>
                <c:pt idx="2907">
                  <c:v>4.0363199999999999</c:v>
                </c:pt>
                <c:pt idx="2908">
                  <c:v>4.0389999999999997</c:v>
                </c:pt>
                <c:pt idx="2909">
                  <c:v>4.04</c:v>
                </c:pt>
                <c:pt idx="2910">
                  <c:v>4.0430000000000001</c:v>
                </c:pt>
                <c:pt idx="2911">
                  <c:v>4.0469999999999997</c:v>
                </c:pt>
                <c:pt idx="2912">
                  <c:v>4.0510000000000002</c:v>
                </c:pt>
                <c:pt idx="2913">
                  <c:v>4.0539999999999985</c:v>
                </c:pt>
                <c:pt idx="2914">
                  <c:v>4.0583999999999998</c:v>
                </c:pt>
                <c:pt idx="2915">
                  <c:v>4.0599999999999996</c:v>
                </c:pt>
                <c:pt idx="2916">
                  <c:v>4.0599999999999996</c:v>
                </c:pt>
                <c:pt idx="2917">
                  <c:v>4.0599999999999996</c:v>
                </c:pt>
                <c:pt idx="2918">
                  <c:v>4.0624999999999956</c:v>
                </c:pt>
                <c:pt idx="2919">
                  <c:v>4.0636999999999999</c:v>
                </c:pt>
                <c:pt idx="2920">
                  <c:v>4.0653999999999995</c:v>
                </c:pt>
                <c:pt idx="2921">
                  <c:v>4.0658999999999965</c:v>
                </c:pt>
                <c:pt idx="2922">
                  <c:v>4.07</c:v>
                </c:pt>
                <c:pt idx="2923">
                  <c:v>4.0734000000000004</c:v>
                </c:pt>
                <c:pt idx="2924">
                  <c:v>4.08</c:v>
                </c:pt>
                <c:pt idx="2925">
                  <c:v>4.0839999999999996</c:v>
                </c:pt>
                <c:pt idx="2926">
                  <c:v>4.085</c:v>
                </c:pt>
                <c:pt idx="2927">
                  <c:v>4.085</c:v>
                </c:pt>
                <c:pt idx="2928">
                  <c:v>4.0863000000000014</c:v>
                </c:pt>
                <c:pt idx="2929">
                  <c:v>4.09</c:v>
                </c:pt>
                <c:pt idx="2930">
                  <c:v>4.09</c:v>
                </c:pt>
                <c:pt idx="2931">
                  <c:v>4.0919999999999996</c:v>
                </c:pt>
                <c:pt idx="2932">
                  <c:v>4.093</c:v>
                </c:pt>
                <c:pt idx="2933">
                  <c:v>4.0960000000000001</c:v>
                </c:pt>
                <c:pt idx="2934">
                  <c:v>4.0960000000000001</c:v>
                </c:pt>
                <c:pt idx="2935">
                  <c:v>4.0999999999999996</c:v>
                </c:pt>
                <c:pt idx="2936">
                  <c:v>4.0999999999999996</c:v>
                </c:pt>
                <c:pt idx="2937">
                  <c:v>4.1024999999999965</c:v>
                </c:pt>
                <c:pt idx="2938">
                  <c:v>4.1139999999999946</c:v>
                </c:pt>
                <c:pt idx="2939">
                  <c:v>4.1166999999999998</c:v>
                </c:pt>
                <c:pt idx="2940">
                  <c:v>4.1229999999999931</c:v>
                </c:pt>
                <c:pt idx="2941">
                  <c:v>4.1259999999999932</c:v>
                </c:pt>
                <c:pt idx="2942">
                  <c:v>4.1289999999999933</c:v>
                </c:pt>
                <c:pt idx="2943">
                  <c:v>4.1310000000000002</c:v>
                </c:pt>
                <c:pt idx="2944">
                  <c:v>4.1319999999999997</c:v>
                </c:pt>
                <c:pt idx="2945">
                  <c:v>4.1369999999999996</c:v>
                </c:pt>
                <c:pt idx="2946">
                  <c:v>4.1399999999999997</c:v>
                </c:pt>
                <c:pt idx="2947">
                  <c:v>4.1399999999999997</c:v>
                </c:pt>
                <c:pt idx="2948">
                  <c:v>4.1399999999999997</c:v>
                </c:pt>
                <c:pt idx="2949">
                  <c:v>4.141</c:v>
                </c:pt>
                <c:pt idx="2950">
                  <c:v>4.141</c:v>
                </c:pt>
                <c:pt idx="2951">
                  <c:v>4.1419999999999995</c:v>
                </c:pt>
                <c:pt idx="2952">
                  <c:v>4.1439999999999975</c:v>
                </c:pt>
                <c:pt idx="2953">
                  <c:v>4.1439999999999975</c:v>
                </c:pt>
                <c:pt idx="2954">
                  <c:v>4.1555399999999931</c:v>
                </c:pt>
                <c:pt idx="2955">
                  <c:v>4.1599999999999975</c:v>
                </c:pt>
                <c:pt idx="2956">
                  <c:v>4.1599999999999975</c:v>
                </c:pt>
                <c:pt idx="2957">
                  <c:v>4.1629999999999932</c:v>
                </c:pt>
                <c:pt idx="2958">
                  <c:v>4.1639999999999935</c:v>
                </c:pt>
                <c:pt idx="2959">
                  <c:v>4.1659999999999942</c:v>
                </c:pt>
                <c:pt idx="2960">
                  <c:v>4.1659999999999942</c:v>
                </c:pt>
                <c:pt idx="2961">
                  <c:v>4.1669999999999945</c:v>
                </c:pt>
                <c:pt idx="2962">
                  <c:v>4.1677999999999935</c:v>
                </c:pt>
                <c:pt idx="2963">
                  <c:v>4.1684499999999955</c:v>
                </c:pt>
                <c:pt idx="2964">
                  <c:v>4.1693999999999996</c:v>
                </c:pt>
                <c:pt idx="2965">
                  <c:v>4.1710000000000003</c:v>
                </c:pt>
                <c:pt idx="2966">
                  <c:v>4.1744999999999965</c:v>
                </c:pt>
                <c:pt idx="2967">
                  <c:v>4.18</c:v>
                </c:pt>
                <c:pt idx="2968">
                  <c:v>4.1814</c:v>
                </c:pt>
                <c:pt idx="2969">
                  <c:v>4.1839999999999975</c:v>
                </c:pt>
                <c:pt idx="2970">
                  <c:v>4.1839999999999975</c:v>
                </c:pt>
                <c:pt idx="2971">
                  <c:v>4.1899999999999995</c:v>
                </c:pt>
                <c:pt idx="2972">
                  <c:v>4.1939999999999955</c:v>
                </c:pt>
                <c:pt idx="2973">
                  <c:v>4.1959999999999935</c:v>
                </c:pt>
                <c:pt idx="2974">
                  <c:v>4.2</c:v>
                </c:pt>
                <c:pt idx="2975">
                  <c:v>4.2</c:v>
                </c:pt>
                <c:pt idx="2976">
                  <c:v>4.2</c:v>
                </c:pt>
                <c:pt idx="2977">
                  <c:v>4.2</c:v>
                </c:pt>
                <c:pt idx="2978">
                  <c:v>4.2009999999999996</c:v>
                </c:pt>
                <c:pt idx="2979">
                  <c:v>4.2009999999999996</c:v>
                </c:pt>
                <c:pt idx="2980">
                  <c:v>4.2057000000000002</c:v>
                </c:pt>
                <c:pt idx="2981">
                  <c:v>4.2080000000000002</c:v>
                </c:pt>
                <c:pt idx="2982">
                  <c:v>4.2096000000000062</c:v>
                </c:pt>
                <c:pt idx="2983">
                  <c:v>4.2169999999999996</c:v>
                </c:pt>
                <c:pt idx="2984">
                  <c:v>4.2219999999999995</c:v>
                </c:pt>
                <c:pt idx="2985">
                  <c:v>4.2260999999999997</c:v>
                </c:pt>
                <c:pt idx="2986">
                  <c:v>4.2300000000000004</c:v>
                </c:pt>
                <c:pt idx="2987">
                  <c:v>4.2300000000000004</c:v>
                </c:pt>
                <c:pt idx="2988">
                  <c:v>4.2300000000000004</c:v>
                </c:pt>
                <c:pt idx="2989">
                  <c:v>4.2300000000000004</c:v>
                </c:pt>
                <c:pt idx="2990">
                  <c:v>4.2309999999999999</c:v>
                </c:pt>
                <c:pt idx="2991">
                  <c:v>4.2350000000000003</c:v>
                </c:pt>
                <c:pt idx="2992">
                  <c:v>4.2397000000000071</c:v>
                </c:pt>
                <c:pt idx="2993">
                  <c:v>4.2431999999999999</c:v>
                </c:pt>
                <c:pt idx="2994">
                  <c:v>4.25</c:v>
                </c:pt>
                <c:pt idx="2995">
                  <c:v>4.2534000000000001</c:v>
                </c:pt>
                <c:pt idx="2996">
                  <c:v>4.2539999999999996</c:v>
                </c:pt>
                <c:pt idx="2997">
                  <c:v>4.2553999999999998</c:v>
                </c:pt>
                <c:pt idx="2998">
                  <c:v>4.258</c:v>
                </c:pt>
                <c:pt idx="2999">
                  <c:v>4.26</c:v>
                </c:pt>
                <c:pt idx="3000">
                  <c:v>4.2666000000000004</c:v>
                </c:pt>
                <c:pt idx="3001">
                  <c:v>4.2699999999999996</c:v>
                </c:pt>
                <c:pt idx="3002">
                  <c:v>4.2733300000000014</c:v>
                </c:pt>
                <c:pt idx="3003">
                  <c:v>4.2880000000000003</c:v>
                </c:pt>
                <c:pt idx="3004">
                  <c:v>4.298</c:v>
                </c:pt>
                <c:pt idx="3005">
                  <c:v>4.2983700000000002</c:v>
                </c:pt>
                <c:pt idx="3006">
                  <c:v>4.3</c:v>
                </c:pt>
                <c:pt idx="3007">
                  <c:v>4.3</c:v>
                </c:pt>
                <c:pt idx="3008">
                  <c:v>4.3</c:v>
                </c:pt>
                <c:pt idx="3009">
                  <c:v>4.3</c:v>
                </c:pt>
                <c:pt idx="3010">
                  <c:v>4.3019999999999996</c:v>
                </c:pt>
                <c:pt idx="3011">
                  <c:v>4.3039999999999985</c:v>
                </c:pt>
                <c:pt idx="3012">
                  <c:v>4.3069999999999995</c:v>
                </c:pt>
                <c:pt idx="3013">
                  <c:v>4.3069999999999995</c:v>
                </c:pt>
                <c:pt idx="3014">
                  <c:v>4.3099999999999996</c:v>
                </c:pt>
                <c:pt idx="3015">
                  <c:v>4.3199999999999985</c:v>
                </c:pt>
                <c:pt idx="3016">
                  <c:v>4.3199999999999985</c:v>
                </c:pt>
                <c:pt idx="3017">
                  <c:v>4.3199999999999985</c:v>
                </c:pt>
                <c:pt idx="3018">
                  <c:v>4.3229999999999942</c:v>
                </c:pt>
                <c:pt idx="3019">
                  <c:v>4.3238999999999965</c:v>
                </c:pt>
                <c:pt idx="3020">
                  <c:v>4.3259999999999934</c:v>
                </c:pt>
                <c:pt idx="3021">
                  <c:v>4.3269999999999955</c:v>
                </c:pt>
                <c:pt idx="3022">
                  <c:v>4.3289999999999935</c:v>
                </c:pt>
                <c:pt idx="3023">
                  <c:v>4.3292000000000002</c:v>
                </c:pt>
                <c:pt idx="3024">
                  <c:v>4.3330900000000003</c:v>
                </c:pt>
                <c:pt idx="3025">
                  <c:v>4.3337000000000003</c:v>
                </c:pt>
                <c:pt idx="3026">
                  <c:v>4.3437000000000001</c:v>
                </c:pt>
                <c:pt idx="3027">
                  <c:v>4.3539999999999965</c:v>
                </c:pt>
                <c:pt idx="3028">
                  <c:v>4.3599999999999985</c:v>
                </c:pt>
                <c:pt idx="3029">
                  <c:v>4.3605999999999945</c:v>
                </c:pt>
                <c:pt idx="3030">
                  <c:v>4.3760000000000003</c:v>
                </c:pt>
                <c:pt idx="3031">
                  <c:v>4.3780000000000001</c:v>
                </c:pt>
                <c:pt idx="3032">
                  <c:v>4.3789999999999996</c:v>
                </c:pt>
                <c:pt idx="3033">
                  <c:v>4.3818999999999999</c:v>
                </c:pt>
                <c:pt idx="3034">
                  <c:v>4.3832000000000004</c:v>
                </c:pt>
                <c:pt idx="3035">
                  <c:v>4.3849999999999945</c:v>
                </c:pt>
                <c:pt idx="3036">
                  <c:v>4.3899999999999997</c:v>
                </c:pt>
                <c:pt idx="3037">
                  <c:v>4.3919999999999995</c:v>
                </c:pt>
                <c:pt idx="3038">
                  <c:v>4.3979999999999935</c:v>
                </c:pt>
                <c:pt idx="3039">
                  <c:v>4.399</c:v>
                </c:pt>
                <c:pt idx="3040">
                  <c:v>4.4000000000000004</c:v>
                </c:pt>
                <c:pt idx="3041">
                  <c:v>4.4000000000000004</c:v>
                </c:pt>
                <c:pt idx="3042">
                  <c:v>4.4000000000000004</c:v>
                </c:pt>
                <c:pt idx="3043">
                  <c:v>4.4000000000000004</c:v>
                </c:pt>
                <c:pt idx="3044">
                  <c:v>4.4000000000000004</c:v>
                </c:pt>
                <c:pt idx="3045">
                  <c:v>4.4000000000000004</c:v>
                </c:pt>
                <c:pt idx="3046">
                  <c:v>4.4017000000000062</c:v>
                </c:pt>
                <c:pt idx="3047">
                  <c:v>4.4050000000000002</c:v>
                </c:pt>
                <c:pt idx="3048">
                  <c:v>4.4089999999999998</c:v>
                </c:pt>
                <c:pt idx="3049">
                  <c:v>4.4099000000000004</c:v>
                </c:pt>
                <c:pt idx="3050">
                  <c:v>4.4139999999999997</c:v>
                </c:pt>
                <c:pt idx="3051">
                  <c:v>4.4160000000000004</c:v>
                </c:pt>
                <c:pt idx="3052">
                  <c:v>4.4180000000000001</c:v>
                </c:pt>
                <c:pt idx="3053">
                  <c:v>4.4184999999999999</c:v>
                </c:pt>
                <c:pt idx="3054">
                  <c:v>4.4242999999999997</c:v>
                </c:pt>
                <c:pt idx="3055">
                  <c:v>4.4300000000000024</c:v>
                </c:pt>
                <c:pt idx="3056">
                  <c:v>4.4349999999999996</c:v>
                </c:pt>
                <c:pt idx="3057">
                  <c:v>4.4359999999999999</c:v>
                </c:pt>
                <c:pt idx="3058">
                  <c:v>4.4370000000000003</c:v>
                </c:pt>
                <c:pt idx="3059">
                  <c:v>4.4400000000000004</c:v>
                </c:pt>
                <c:pt idx="3060">
                  <c:v>4.4400000000000004</c:v>
                </c:pt>
                <c:pt idx="3061">
                  <c:v>4.4400000000000004</c:v>
                </c:pt>
                <c:pt idx="3062">
                  <c:v>4.444</c:v>
                </c:pt>
                <c:pt idx="3063">
                  <c:v>4.4450000000000003</c:v>
                </c:pt>
                <c:pt idx="3064">
                  <c:v>4.4474999999999998</c:v>
                </c:pt>
                <c:pt idx="3065">
                  <c:v>4.4485999999999999</c:v>
                </c:pt>
                <c:pt idx="3066">
                  <c:v>4.4509999999999996</c:v>
                </c:pt>
                <c:pt idx="3067">
                  <c:v>4.4518000000000004</c:v>
                </c:pt>
                <c:pt idx="3068">
                  <c:v>4.452</c:v>
                </c:pt>
                <c:pt idx="3069">
                  <c:v>4.4530000000000003</c:v>
                </c:pt>
                <c:pt idx="3070">
                  <c:v>4.4622000000000002</c:v>
                </c:pt>
                <c:pt idx="3071">
                  <c:v>4.4639999999999995</c:v>
                </c:pt>
                <c:pt idx="3072">
                  <c:v>4.4660000000000002</c:v>
                </c:pt>
                <c:pt idx="3073">
                  <c:v>4.468</c:v>
                </c:pt>
                <c:pt idx="3074">
                  <c:v>4.4695999999999998</c:v>
                </c:pt>
                <c:pt idx="3075">
                  <c:v>4.4762000000000093</c:v>
                </c:pt>
                <c:pt idx="3076">
                  <c:v>4.4800000000000004</c:v>
                </c:pt>
                <c:pt idx="3077">
                  <c:v>4.4835000000000003</c:v>
                </c:pt>
                <c:pt idx="3078">
                  <c:v>4.484</c:v>
                </c:pt>
                <c:pt idx="3079">
                  <c:v>4.4870000000000001</c:v>
                </c:pt>
                <c:pt idx="3080">
                  <c:v>4.492</c:v>
                </c:pt>
                <c:pt idx="3081">
                  <c:v>4.4950000000000001</c:v>
                </c:pt>
                <c:pt idx="3082">
                  <c:v>4.4950000000000001</c:v>
                </c:pt>
                <c:pt idx="3083">
                  <c:v>4.4972000000000003</c:v>
                </c:pt>
                <c:pt idx="3084">
                  <c:v>4.4994000000000014</c:v>
                </c:pt>
                <c:pt idx="3085">
                  <c:v>4.5</c:v>
                </c:pt>
                <c:pt idx="3086">
                  <c:v>4.5</c:v>
                </c:pt>
                <c:pt idx="3087">
                  <c:v>4.50474</c:v>
                </c:pt>
                <c:pt idx="3088">
                  <c:v>4.5049999999999955</c:v>
                </c:pt>
                <c:pt idx="3089">
                  <c:v>4.5069999999999997</c:v>
                </c:pt>
                <c:pt idx="3090">
                  <c:v>4.5069999999999997</c:v>
                </c:pt>
                <c:pt idx="3091">
                  <c:v>4.5095999999999998</c:v>
                </c:pt>
                <c:pt idx="3092">
                  <c:v>4.5178999999999965</c:v>
                </c:pt>
                <c:pt idx="3093">
                  <c:v>4.5199999999999996</c:v>
                </c:pt>
                <c:pt idx="3094">
                  <c:v>4.5199999999999996</c:v>
                </c:pt>
                <c:pt idx="3095">
                  <c:v>4.5278999999999945</c:v>
                </c:pt>
                <c:pt idx="3096">
                  <c:v>4.5330000000000004</c:v>
                </c:pt>
                <c:pt idx="3097">
                  <c:v>4.5385</c:v>
                </c:pt>
                <c:pt idx="3098">
                  <c:v>4.5463000000000013</c:v>
                </c:pt>
                <c:pt idx="3099">
                  <c:v>4.5527169999999941</c:v>
                </c:pt>
                <c:pt idx="3100">
                  <c:v>4.5590000000000002</c:v>
                </c:pt>
                <c:pt idx="3101">
                  <c:v>4.5599999999999996</c:v>
                </c:pt>
                <c:pt idx="3102">
                  <c:v>4.5599999999999996</c:v>
                </c:pt>
                <c:pt idx="3103">
                  <c:v>4.5599999999999996</c:v>
                </c:pt>
                <c:pt idx="3104">
                  <c:v>4.5610999999999997</c:v>
                </c:pt>
                <c:pt idx="3105">
                  <c:v>4.57</c:v>
                </c:pt>
                <c:pt idx="3106">
                  <c:v>4.5730000000000004</c:v>
                </c:pt>
                <c:pt idx="3107">
                  <c:v>4.58</c:v>
                </c:pt>
                <c:pt idx="3108">
                  <c:v>4.5842000000000001</c:v>
                </c:pt>
                <c:pt idx="3109">
                  <c:v>4.59</c:v>
                </c:pt>
                <c:pt idx="3110">
                  <c:v>4.59</c:v>
                </c:pt>
                <c:pt idx="3111">
                  <c:v>4.5911</c:v>
                </c:pt>
                <c:pt idx="3112">
                  <c:v>4.5939999999999985</c:v>
                </c:pt>
                <c:pt idx="3113">
                  <c:v>4.5954999999999995</c:v>
                </c:pt>
                <c:pt idx="3114">
                  <c:v>4.5999999999999996</c:v>
                </c:pt>
                <c:pt idx="3115">
                  <c:v>4.5999999999999996</c:v>
                </c:pt>
                <c:pt idx="3116">
                  <c:v>4.5999999999999996</c:v>
                </c:pt>
                <c:pt idx="3117">
                  <c:v>4.5999999999999996</c:v>
                </c:pt>
                <c:pt idx="3118">
                  <c:v>4.5999999999999996</c:v>
                </c:pt>
                <c:pt idx="3119">
                  <c:v>4.5999999999999996</c:v>
                </c:pt>
                <c:pt idx="3120">
                  <c:v>4.6063000000000001</c:v>
                </c:pt>
                <c:pt idx="3121">
                  <c:v>4.6119999999999965</c:v>
                </c:pt>
                <c:pt idx="3122">
                  <c:v>4.6129999999999942</c:v>
                </c:pt>
                <c:pt idx="3123">
                  <c:v>4.6199999999999966</c:v>
                </c:pt>
                <c:pt idx="3124">
                  <c:v>4.6199999999999966</c:v>
                </c:pt>
                <c:pt idx="3125">
                  <c:v>4.6199999999999966</c:v>
                </c:pt>
                <c:pt idx="3126">
                  <c:v>4.6249999999999902</c:v>
                </c:pt>
                <c:pt idx="3127">
                  <c:v>4.6259999999999932</c:v>
                </c:pt>
                <c:pt idx="3128">
                  <c:v>4.6279999999999903</c:v>
                </c:pt>
                <c:pt idx="3129">
                  <c:v>4.6360000000000001</c:v>
                </c:pt>
                <c:pt idx="3130">
                  <c:v>4.6499999999999995</c:v>
                </c:pt>
                <c:pt idx="3131">
                  <c:v>4.6566000000000001</c:v>
                </c:pt>
                <c:pt idx="3132">
                  <c:v>4.6567999999999996</c:v>
                </c:pt>
                <c:pt idx="3133">
                  <c:v>4.6579999999999941</c:v>
                </c:pt>
                <c:pt idx="3134">
                  <c:v>4.6583999999999985</c:v>
                </c:pt>
                <c:pt idx="3135">
                  <c:v>4.6599999999999975</c:v>
                </c:pt>
                <c:pt idx="3136">
                  <c:v>4.6628999999999934</c:v>
                </c:pt>
                <c:pt idx="3137">
                  <c:v>4.6639999999999935</c:v>
                </c:pt>
                <c:pt idx="3138">
                  <c:v>4.6659999999999942</c:v>
                </c:pt>
                <c:pt idx="3139">
                  <c:v>4.6672999999999965</c:v>
                </c:pt>
                <c:pt idx="3140">
                  <c:v>4.67</c:v>
                </c:pt>
                <c:pt idx="3141">
                  <c:v>4.68</c:v>
                </c:pt>
                <c:pt idx="3142">
                  <c:v>4.68</c:v>
                </c:pt>
                <c:pt idx="3143">
                  <c:v>4.68</c:v>
                </c:pt>
                <c:pt idx="3144">
                  <c:v>4.68</c:v>
                </c:pt>
                <c:pt idx="3145">
                  <c:v>4.6813799999999999</c:v>
                </c:pt>
                <c:pt idx="3146">
                  <c:v>4.6819999999999995</c:v>
                </c:pt>
                <c:pt idx="3147">
                  <c:v>4.6819999999999995</c:v>
                </c:pt>
                <c:pt idx="3148">
                  <c:v>4.6899999999999995</c:v>
                </c:pt>
                <c:pt idx="3149">
                  <c:v>4.6899999999999995</c:v>
                </c:pt>
                <c:pt idx="3150">
                  <c:v>4.6900999999999975</c:v>
                </c:pt>
                <c:pt idx="3151">
                  <c:v>4.7</c:v>
                </c:pt>
                <c:pt idx="3152">
                  <c:v>4.7088999999999999</c:v>
                </c:pt>
                <c:pt idx="3153">
                  <c:v>4.71</c:v>
                </c:pt>
                <c:pt idx="3154">
                  <c:v>4.7119999999999997</c:v>
                </c:pt>
                <c:pt idx="3155">
                  <c:v>4.7149999999999945</c:v>
                </c:pt>
                <c:pt idx="3156">
                  <c:v>4.7177999999999995</c:v>
                </c:pt>
                <c:pt idx="3157">
                  <c:v>4.7279999999999935</c:v>
                </c:pt>
                <c:pt idx="3158">
                  <c:v>4.7300000000000004</c:v>
                </c:pt>
                <c:pt idx="3159">
                  <c:v>4.7354000000000003</c:v>
                </c:pt>
                <c:pt idx="3160">
                  <c:v>4.7428999999999997</c:v>
                </c:pt>
                <c:pt idx="3161">
                  <c:v>4.7439999999999998</c:v>
                </c:pt>
                <c:pt idx="3162">
                  <c:v>4.7480000000000002</c:v>
                </c:pt>
                <c:pt idx="3163">
                  <c:v>4.7510000000000003</c:v>
                </c:pt>
                <c:pt idx="3164">
                  <c:v>4.7511999999999999</c:v>
                </c:pt>
                <c:pt idx="3165">
                  <c:v>4.7539999999999996</c:v>
                </c:pt>
                <c:pt idx="3166">
                  <c:v>4.7540999999999976</c:v>
                </c:pt>
                <c:pt idx="3167">
                  <c:v>4.7549999999999955</c:v>
                </c:pt>
                <c:pt idx="3168">
                  <c:v>4.7629999999999955</c:v>
                </c:pt>
                <c:pt idx="3169">
                  <c:v>4.7634499999999997</c:v>
                </c:pt>
                <c:pt idx="3170">
                  <c:v>4.766</c:v>
                </c:pt>
                <c:pt idx="3171">
                  <c:v>4.7743000000000002</c:v>
                </c:pt>
                <c:pt idx="3172">
                  <c:v>4.7779999999999996</c:v>
                </c:pt>
                <c:pt idx="3173">
                  <c:v>4.78</c:v>
                </c:pt>
                <c:pt idx="3174">
                  <c:v>4.78</c:v>
                </c:pt>
                <c:pt idx="3175">
                  <c:v>4.78</c:v>
                </c:pt>
                <c:pt idx="3176">
                  <c:v>4.78</c:v>
                </c:pt>
                <c:pt idx="3177">
                  <c:v>4.7888999999999999</c:v>
                </c:pt>
                <c:pt idx="3178">
                  <c:v>4.7889999999999997</c:v>
                </c:pt>
                <c:pt idx="3179">
                  <c:v>4.7894000000000014</c:v>
                </c:pt>
                <c:pt idx="3180">
                  <c:v>4.79</c:v>
                </c:pt>
                <c:pt idx="3181">
                  <c:v>4.79</c:v>
                </c:pt>
                <c:pt idx="3182">
                  <c:v>4.7938999999999998</c:v>
                </c:pt>
                <c:pt idx="3183">
                  <c:v>4.8</c:v>
                </c:pt>
                <c:pt idx="3184">
                  <c:v>4.8</c:v>
                </c:pt>
                <c:pt idx="3185">
                  <c:v>4.8</c:v>
                </c:pt>
                <c:pt idx="3186">
                  <c:v>4.8</c:v>
                </c:pt>
                <c:pt idx="3187">
                  <c:v>4.8</c:v>
                </c:pt>
                <c:pt idx="3188">
                  <c:v>4.8</c:v>
                </c:pt>
                <c:pt idx="3189">
                  <c:v>4.8</c:v>
                </c:pt>
                <c:pt idx="3190">
                  <c:v>4.8064999999999998</c:v>
                </c:pt>
                <c:pt idx="3191">
                  <c:v>4.8099999999999996</c:v>
                </c:pt>
                <c:pt idx="3192">
                  <c:v>4.8099999999999996</c:v>
                </c:pt>
                <c:pt idx="3193">
                  <c:v>4.8099999999999996</c:v>
                </c:pt>
                <c:pt idx="3194">
                  <c:v>4.8119999999999985</c:v>
                </c:pt>
                <c:pt idx="3195">
                  <c:v>4.819</c:v>
                </c:pt>
                <c:pt idx="3196">
                  <c:v>4.8218999999999985</c:v>
                </c:pt>
                <c:pt idx="3197">
                  <c:v>4.8229999999999942</c:v>
                </c:pt>
                <c:pt idx="3198">
                  <c:v>4.8248999999999933</c:v>
                </c:pt>
                <c:pt idx="3199">
                  <c:v>4.8279999999999932</c:v>
                </c:pt>
                <c:pt idx="3200">
                  <c:v>4.8289999999999935</c:v>
                </c:pt>
                <c:pt idx="3201">
                  <c:v>4.8310000000000004</c:v>
                </c:pt>
                <c:pt idx="3202">
                  <c:v>4.8327999999999998</c:v>
                </c:pt>
                <c:pt idx="3203">
                  <c:v>4.8339999999999996</c:v>
                </c:pt>
                <c:pt idx="3204">
                  <c:v>4.8340999999999985</c:v>
                </c:pt>
                <c:pt idx="3205">
                  <c:v>4.8344999999999985</c:v>
                </c:pt>
                <c:pt idx="3206">
                  <c:v>4.84</c:v>
                </c:pt>
                <c:pt idx="3207">
                  <c:v>4.8411999999999997</c:v>
                </c:pt>
                <c:pt idx="3208">
                  <c:v>4.8460000000000001</c:v>
                </c:pt>
                <c:pt idx="3209">
                  <c:v>4.8594999999999997</c:v>
                </c:pt>
                <c:pt idx="3210">
                  <c:v>4.8599999999999985</c:v>
                </c:pt>
                <c:pt idx="3211">
                  <c:v>4.8599999999999985</c:v>
                </c:pt>
                <c:pt idx="3212">
                  <c:v>4.8619999999999965</c:v>
                </c:pt>
                <c:pt idx="3213">
                  <c:v>4.8659999999999934</c:v>
                </c:pt>
                <c:pt idx="3214">
                  <c:v>4.87</c:v>
                </c:pt>
                <c:pt idx="3215">
                  <c:v>4.8719999999999999</c:v>
                </c:pt>
                <c:pt idx="3216">
                  <c:v>4.8742000000000001</c:v>
                </c:pt>
                <c:pt idx="3217">
                  <c:v>4.8769999999999998</c:v>
                </c:pt>
                <c:pt idx="3218">
                  <c:v>4.88</c:v>
                </c:pt>
                <c:pt idx="3219">
                  <c:v>4.88</c:v>
                </c:pt>
                <c:pt idx="3220">
                  <c:v>4.8819999999999997</c:v>
                </c:pt>
                <c:pt idx="3221">
                  <c:v>4.8887999999999998</c:v>
                </c:pt>
                <c:pt idx="3222">
                  <c:v>4.8899999999999997</c:v>
                </c:pt>
                <c:pt idx="3223">
                  <c:v>4.8899999999999997</c:v>
                </c:pt>
                <c:pt idx="3224">
                  <c:v>4.9000000000000004</c:v>
                </c:pt>
                <c:pt idx="3225">
                  <c:v>4.9000000000000004</c:v>
                </c:pt>
                <c:pt idx="3226">
                  <c:v>4.9000000000000004</c:v>
                </c:pt>
                <c:pt idx="3227">
                  <c:v>4.9000000000000004</c:v>
                </c:pt>
                <c:pt idx="3228">
                  <c:v>4.9000000000000004</c:v>
                </c:pt>
                <c:pt idx="3229">
                  <c:v>4.9047000000000001</c:v>
                </c:pt>
                <c:pt idx="3230">
                  <c:v>4.907</c:v>
                </c:pt>
                <c:pt idx="3231">
                  <c:v>4.907</c:v>
                </c:pt>
                <c:pt idx="3232">
                  <c:v>4.9080000000000004</c:v>
                </c:pt>
                <c:pt idx="3233">
                  <c:v>4.9123000000000001</c:v>
                </c:pt>
                <c:pt idx="3234">
                  <c:v>4.9169</c:v>
                </c:pt>
                <c:pt idx="3235">
                  <c:v>4.9180000000000001</c:v>
                </c:pt>
                <c:pt idx="3236">
                  <c:v>4.92</c:v>
                </c:pt>
                <c:pt idx="3237">
                  <c:v>4.9281499999999996</c:v>
                </c:pt>
                <c:pt idx="3238">
                  <c:v>4.9311000000000034</c:v>
                </c:pt>
                <c:pt idx="3239">
                  <c:v>4.9311500000000024</c:v>
                </c:pt>
                <c:pt idx="3240">
                  <c:v>4.9329999999999998</c:v>
                </c:pt>
                <c:pt idx="3241">
                  <c:v>4.9340000000000002</c:v>
                </c:pt>
                <c:pt idx="3242">
                  <c:v>4.9355000000000002</c:v>
                </c:pt>
                <c:pt idx="3243">
                  <c:v>4.9390000000000072</c:v>
                </c:pt>
                <c:pt idx="3244">
                  <c:v>4.9433000000000034</c:v>
                </c:pt>
                <c:pt idx="3245">
                  <c:v>4.9530000000000003</c:v>
                </c:pt>
                <c:pt idx="3246">
                  <c:v>4.9542999999999999</c:v>
                </c:pt>
                <c:pt idx="3247">
                  <c:v>4.9567000000000014</c:v>
                </c:pt>
                <c:pt idx="3248">
                  <c:v>4.96</c:v>
                </c:pt>
                <c:pt idx="3249">
                  <c:v>4.9610000000000003</c:v>
                </c:pt>
                <c:pt idx="3250">
                  <c:v>4.9630000000000001</c:v>
                </c:pt>
                <c:pt idx="3251">
                  <c:v>4.968</c:v>
                </c:pt>
                <c:pt idx="3252">
                  <c:v>4.9690000000000003</c:v>
                </c:pt>
                <c:pt idx="3253">
                  <c:v>4.9700000000000024</c:v>
                </c:pt>
                <c:pt idx="3254">
                  <c:v>4.9703000000000062</c:v>
                </c:pt>
                <c:pt idx="3255">
                  <c:v>4.9770000000000003</c:v>
                </c:pt>
                <c:pt idx="3256">
                  <c:v>4.9770000000000003</c:v>
                </c:pt>
                <c:pt idx="3257">
                  <c:v>4.9859999999999998</c:v>
                </c:pt>
                <c:pt idx="3258">
                  <c:v>4.99</c:v>
                </c:pt>
                <c:pt idx="3259">
                  <c:v>4.9930000000000003</c:v>
                </c:pt>
                <c:pt idx="3260">
                  <c:v>4.9939999999999998</c:v>
                </c:pt>
                <c:pt idx="3261">
                  <c:v>4.9950999999999999</c:v>
                </c:pt>
                <c:pt idx="3262">
                  <c:v>4.9991000000000003</c:v>
                </c:pt>
                <c:pt idx="3263">
                  <c:v>5</c:v>
                </c:pt>
                <c:pt idx="3264">
                  <c:v>5</c:v>
                </c:pt>
                <c:pt idx="3265">
                  <c:v>5</c:v>
                </c:pt>
                <c:pt idx="3266">
                  <c:v>5</c:v>
                </c:pt>
                <c:pt idx="3267">
                  <c:v>5</c:v>
                </c:pt>
                <c:pt idx="3268">
                  <c:v>5</c:v>
                </c:pt>
                <c:pt idx="3269">
                  <c:v>5</c:v>
                </c:pt>
                <c:pt idx="3270">
                  <c:v>5</c:v>
                </c:pt>
                <c:pt idx="3271">
                  <c:v>5</c:v>
                </c:pt>
                <c:pt idx="3272">
                  <c:v>5</c:v>
                </c:pt>
                <c:pt idx="3273">
                  <c:v>5</c:v>
                </c:pt>
                <c:pt idx="3274">
                  <c:v>5.01</c:v>
                </c:pt>
                <c:pt idx="3275">
                  <c:v>5.0119999999999996</c:v>
                </c:pt>
                <c:pt idx="3276">
                  <c:v>5.0139999999999985</c:v>
                </c:pt>
                <c:pt idx="3277">
                  <c:v>5.0149999999999935</c:v>
                </c:pt>
                <c:pt idx="3278">
                  <c:v>5.0169999999999995</c:v>
                </c:pt>
                <c:pt idx="3279">
                  <c:v>5.0190000000000001</c:v>
                </c:pt>
                <c:pt idx="3280">
                  <c:v>5.0249999999999941</c:v>
                </c:pt>
                <c:pt idx="3281">
                  <c:v>5.03</c:v>
                </c:pt>
                <c:pt idx="3282">
                  <c:v>5.0339</c:v>
                </c:pt>
                <c:pt idx="3283">
                  <c:v>5.0339999999999998</c:v>
                </c:pt>
                <c:pt idx="3284">
                  <c:v>5.0366000000000062</c:v>
                </c:pt>
                <c:pt idx="3285">
                  <c:v>5.0369000000000002</c:v>
                </c:pt>
                <c:pt idx="3286">
                  <c:v>5.0389999999999997</c:v>
                </c:pt>
                <c:pt idx="3287">
                  <c:v>5.04</c:v>
                </c:pt>
                <c:pt idx="3288">
                  <c:v>5.04</c:v>
                </c:pt>
                <c:pt idx="3289">
                  <c:v>5.0469999999999997</c:v>
                </c:pt>
                <c:pt idx="3290">
                  <c:v>5.0519999999999996</c:v>
                </c:pt>
                <c:pt idx="3291">
                  <c:v>5.0549999999999935</c:v>
                </c:pt>
                <c:pt idx="3292">
                  <c:v>5.0569999999999995</c:v>
                </c:pt>
                <c:pt idx="3293">
                  <c:v>5.0590999999999999</c:v>
                </c:pt>
                <c:pt idx="3294">
                  <c:v>5.0642999999999985</c:v>
                </c:pt>
                <c:pt idx="3295">
                  <c:v>5.0668999999999995</c:v>
                </c:pt>
                <c:pt idx="3296">
                  <c:v>5.0688999999999975</c:v>
                </c:pt>
                <c:pt idx="3297">
                  <c:v>5.0723000000000003</c:v>
                </c:pt>
                <c:pt idx="3298">
                  <c:v>5.077</c:v>
                </c:pt>
                <c:pt idx="3299">
                  <c:v>5.08</c:v>
                </c:pt>
                <c:pt idx="3300">
                  <c:v>5.08</c:v>
                </c:pt>
                <c:pt idx="3301">
                  <c:v>5.0830000000000002</c:v>
                </c:pt>
                <c:pt idx="3302">
                  <c:v>5.0839999999999996</c:v>
                </c:pt>
                <c:pt idx="3303">
                  <c:v>5.0887000000000002</c:v>
                </c:pt>
                <c:pt idx="3304">
                  <c:v>5.0990000000000002</c:v>
                </c:pt>
                <c:pt idx="3305">
                  <c:v>5.0999999999999996</c:v>
                </c:pt>
                <c:pt idx="3306">
                  <c:v>5.0999999999999996</c:v>
                </c:pt>
                <c:pt idx="3307">
                  <c:v>5.0999999999999996</c:v>
                </c:pt>
                <c:pt idx="3308">
                  <c:v>5.0999999999999996</c:v>
                </c:pt>
                <c:pt idx="3309">
                  <c:v>5.0999999999999996</c:v>
                </c:pt>
                <c:pt idx="3310">
                  <c:v>5.101</c:v>
                </c:pt>
                <c:pt idx="3311">
                  <c:v>5.1029999999999935</c:v>
                </c:pt>
                <c:pt idx="3312">
                  <c:v>5.1099999999999985</c:v>
                </c:pt>
                <c:pt idx="3313">
                  <c:v>5.1099999999999985</c:v>
                </c:pt>
                <c:pt idx="3314">
                  <c:v>5.1199999999999966</c:v>
                </c:pt>
                <c:pt idx="3315">
                  <c:v>5.1209999999999942</c:v>
                </c:pt>
                <c:pt idx="3316">
                  <c:v>5.1259999999999932</c:v>
                </c:pt>
                <c:pt idx="3317">
                  <c:v>5.1279999999999903</c:v>
                </c:pt>
                <c:pt idx="3318">
                  <c:v>5.1370999999999976</c:v>
                </c:pt>
                <c:pt idx="3319">
                  <c:v>5.1483999999999996</c:v>
                </c:pt>
                <c:pt idx="3320">
                  <c:v>5.1679999999999922</c:v>
                </c:pt>
                <c:pt idx="3321">
                  <c:v>5.17</c:v>
                </c:pt>
                <c:pt idx="3322">
                  <c:v>5.1724699999999997</c:v>
                </c:pt>
                <c:pt idx="3323">
                  <c:v>5.173</c:v>
                </c:pt>
                <c:pt idx="3324">
                  <c:v>5.18</c:v>
                </c:pt>
                <c:pt idx="3325">
                  <c:v>5.18</c:v>
                </c:pt>
                <c:pt idx="3326">
                  <c:v>5.1869999999999985</c:v>
                </c:pt>
                <c:pt idx="3327">
                  <c:v>5.1869999999999985</c:v>
                </c:pt>
                <c:pt idx="3328">
                  <c:v>5.1890000000000001</c:v>
                </c:pt>
                <c:pt idx="3329">
                  <c:v>5.1950999999999965</c:v>
                </c:pt>
                <c:pt idx="3330">
                  <c:v>5.1989999999999945</c:v>
                </c:pt>
                <c:pt idx="3331">
                  <c:v>5.1989999999999945</c:v>
                </c:pt>
                <c:pt idx="3332">
                  <c:v>5.1989999999999945</c:v>
                </c:pt>
                <c:pt idx="3333">
                  <c:v>5.2</c:v>
                </c:pt>
                <c:pt idx="3334">
                  <c:v>5.2</c:v>
                </c:pt>
                <c:pt idx="3335">
                  <c:v>5.2</c:v>
                </c:pt>
                <c:pt idx="3336">
                  <c:v>5.2</c:v>
                </c:pt>
                <c:pt idx="3337">
                  <c:v>5.2</c:v>
                </c:pt>
                <c:pt idx="3338">
                  <c:v>5.2</c:v>
                </c:pt>
                <c:pt idx="3339">
                  <c:v>5.2</c:v>
                </c:pt>
                <c:pt idx="3340">
                  <c:v>5.2</c:v>
                </c:pt>
                <c:pt idx="3341">
                  <c:v>5.2</c:v>
                </c:pt>
                <c:pt idx="3342">
                  <c:v>5.2</c:v>
                </c:pt>
                <c:pt idx="3343">
                  <c:v>5.2</c:v>
                </c:pt>
                <c:pt idx="3344">
                  <c:v>5.2008000000000001</c:v>
                </c:pt>
                <c:pt idx="3345">
                  <c:v>5.2068000000000003</c:v>
                </c:pt>
                <c:pt idx="3346">
                  <c:v>5.21</c:v>
                </c:pt>
                <c:pt idx="3347">
                  <c:v>5.2200999999999995</c:v>
                </c:pt>
                <c:pt idx="3348">
                  <c:v>5.2269999999999985</c:v>
                </c:pt>
                <c:pt idx="3349">
                  <c:v>5.23</c:v>
                </c:pt>
                <c:pt idx="3350">
                  <c:v>5.23</c:v>
                </c:pt>
                <c:pt idx="3351">
                  <c:v>5.2309999999999999</c:v>
                </c:pt>
                <c:pt idx="3352">
                  <c:v>5.2399000000000004</c:v>
                </c:pt>
                <c:pt idx="3353">
                  <c:v>5.2409999999999997</c:v>
                </c:pt>
                <c:pt idx="3354">
                  <c:v>5.2489999999999997</c:v>
                </c:pt>
                <c:pt idx="3355">
                  <c:v>5.25</c:v>
                </c:pt>
                <c:pt idx="3356">
                  <c:v>5.25</c:v>
                </c:pt>
                <c:pt idx="3357">
                  <c:v>5.2510000000000003</c:v>
                </c:pt>
                <c:pt idx="3358">
                  <c:v>5.2539999999999996</c:v>
                </c:pt>
                <c:pt idx="3359">
                  <c:v>5.2549999999999955</c:v>
                </c:pt>
                <c:pt idx="3360">
                  <c:v>5.2564000000000002</c:v>
                </c:pt>
                <c:pt idx="3361">
                  <c:v>5.26</c:v>
                </c:pt>
                <c:pt idx="3362">
                  <c:v>5.2629999999999955</c:v>
                </c:pt>
                <c:pt idx="3363">
                  <c:v>5.2629999999999955</c:v>
                </c:pt>
                <c:pt idx="3364">
                  <c:v>5.2700000000000014</c:v>
                </c:pt>
                <c:pt idx="3365">
                  <c:v>5.2737000000000034</c:v>
                </c:pt>
                <c:pt idx="3366">
                  <c:v>5.2744999999999997</c:v>
                </c:pt>
                <c:pt idx="3367">
                  <c:v>5.2750000000000004</c:v>
                </c:pt>
                <c:pt idx="3368">
                  <c:v>5.28</c:v>
                </c:pt>
                <c:pt idx="3369">
                  <c:v>5.2859999999999996</c:v>
                </c:pt>
                <c:pt idx="3370">
                  <c:v>5.2906000000000004</c:v>
                </c:pt>
                <c:pt idx="3371">
                  <c:v>5.2910000000000004</c:v>
                </c:pt>
                <c:pt idx="3372">
                  <c:v>5.2947999999999995</c:v>
                </c:pt>
                <c:pt idx="3373">
                  <c:v>5.2949999999999955</c:v>
                </c:pt>
                <c:pt idx="3374">
                  <c:v>5.2960000000000003</c:v>
                </c:pt>
                <c:pt idx="3375">
                  <c:v>5.2961999999999998</c:v>
                </c:pt>
                <c:pt idx="3376">
                  <c:v>5.2963000000000013</c:v>
                </c:pt>
                <c:pt idx="3377">
                  <c:v>5.3</c:v>
                </c:pt>
                <c:pt idx="3378">
                  <c:v>5.3</c:v>
                </c:pt>
                <c:pt idx="3379">
                  <c:v>5.3</c:v>
                </c:pt>
                <c:pt idx="3380">
                  <c:v>5.3</c:v>
                </c:pt>
                <c:pt idx="3381">
                  <c:v>5.3</c:v>
                </c:pt>
                <c:pt idx="3382">
                  <c:v>5.3</c:v>
                </c:pt>
                <c:pt idx="3383">
                  <c:v>5.3</c:v>
                </c:pt>
                <c:pt idx="3384">
                  <c:v>5.3</c:v>
                </c:pt>
                <c:pt idx="3385">
                  <c:v>5.3</c:v>
                </c:pt>
                <c:pt idx="3386">
                  <c:v>5.3069999999999995</c:v>
                </c:pt>
                <c:pt idx="3387">
                  <c:v>5.31</c:v>
                </c:pt>
                <c:pt idx="3388">
                  <c:v>5.3146999999999975</c:v>
                </c:pt>
                <c:pt idx="3389">
                  <c:v>5.3149999999999942</c:v>
                </c:pt>
                <c:pt idx="3390">
                  <c:v>5.319</c:v>
                </c:pt>
                <c:pt idx="3391">
                  <c:v>5.3193000000000001</c:v>
                </c:pt>
                <c:pt idx="3392">
                  <c:v>5.3201999999999945</c:v>
                </c:pt>
                <c:pt idx="3393">
                  <c:v>5.3219999999999965</c:v>
                </c:pt>
                <c:pt idx="3394">
                  <c:v>5.3239999999999945</c:v>
                </c:pt>
                <c:pt idx="3395">
                  <c:v>5.3282999999999996</c:v>
                </c:pt>
                <c:pt idx="3396">
                  <c:v>5.3324999999999996</c:v>
                </c:pt>
                <c:pt idx="3397">
                  <c:v>5.3334000000000001</c:v>
                </c:pt>
                <c:pt idx="3398">
                  <c:v>5.3378999999999985</c:v>
                </c:pt>
                <c:pt idx="3399">
                  <c:v>5.34</c:v>
                </c:pt>
                <c:pt idx="3400">
                  <c:v>5.3410000000000002</c:v>
                </c:pt>
                <c:pt idx="3401">
                  <c:v>5.3426</c:v>
                </c:pt>
                <c:pt idx="3402">
                  <c:v>5.343</c:v>
                </c:pt>
                <c:pt idx="3403">
                  <c:v>5.343</c:v>
                </c:pt>
                <c:pt idx="3404">
                  <c:v>5.3436000000000003</c:v>
                </c:pt>
                <c:pt idx="3405">
                  <c:v>5.3449999999999935</c:v>
                </c:pt>
                <c:pt idx="3406">
                  <c:v>5.3449999999999935</c:v>
                </c:pt>
                <c:pt idx="3407">
                  <c:v>5.35</c:v>
                </c:pt>
                <c:pt idx="3408">
                  <c:v>5.3501099999999955</c:v>
                </c:pt>
                <c:pt idx="3409">
                  <c:v>5.3519999999999985</c:v>
                </c:pt>
                <c:pt idx="3410">
                  <c:v>5.3529999999999935</c:v>
                </c:pt>
                <c:pt idx="3411">
                  <c:v>5.3529999999999935</c:v>
                </c:pt>
                <c:pt idx="3412">
                  <c:v>5.3669999999999956</c:v>
                </c:pt>
                <c:pt idx="3413">
                  <c:v>5.37</c:v>
                </c:pt>
                <c:pt idx="3414">
                  <c:v>5.3712000000000062</c:v>
                </c:pt>
                <c:pt idx="3415">
                  <c:v>5.3845999999999945</c:v>
                </c:pt>
                <c:pt idx="3416">
                  <c:v>5.3854999999999995</c:v>
                </c:pt>
                <c:pt idx="3417">
                  <c:v>5.3879999999999955</c:v>
                </c:pt>
                <c:pt idx="3418">
                  <c:v>5.39</c:v>
                </c:pt>
                <c:pt idx="3419">
                  <c:v>5.3919999999999995</c:v>
                </c:pt>
                <c:pt idx="3420">
                  <c:v>5.3966000000000003</c:v>
                </c:pt>
                <c:pt idx="3421">
                  <c:v>5.3979999999999935</c:v>
                </c:pt>
                <c:pt idx="3422">
                  <c:v>5.4</c:v>
                </c:pt>
                <c:pt idx="3423">
                  <c:v>5.4</c:v>
                </c:pt>
                <c:pt idx="3424">
                  <c:v>5.4</c:v>
                </c:pt>
                <c:pt idx="3425">
                  <c:v>5.4001999999999999</c:v>
                </c:pt>
                <c:pt idx="3426">
                  <c:v>5.4020000000000001</c:v>
                </c:pt>
                <c:pt idx="3427">
                  <c:v>5.41</c:v>
                </c:pt>
                <c:pt idx="3428">
                  <c:v>5.41</c:v>
                </c:pt>
                <c:pt idx="3429">
                  <c:v>5.41</c:v>
                </c:pt>
                <c:pt idx="3430">
                  <c:v>5.41</c:v>
                </c:pt>
                <c:pt idx="3431">
                  <c:v>5.4130000000000003</c:v>
                </c:pt>
                <c:pt idx="3432">
                  <c:v>5.4130000000000003</c:v>
                </c:pt>
                <c:pt idx="3433">
                  <c:v>5.4139999999999997</c:v>
                </c:pt>
                <c:pt idx="3434">
                  <c:v>5.415</c:v>
                </c:pt>
                <c:pt idx="3435">
                  <c:v>5.4169999999999998</c:v>
                </c:pt>
                <c:pt idx="3436">
                  <c:v>5.4211</c:v>
                </c:pt>
                <c:pt idx="3437">
                  <c:v>5.4279999999999955</c:v>
                </c:pt>
                <c:pt idx="3438">
                  <c:v>5.4279999999999955</c:v>
                </c:pt>
                <c:pt idx="3439">
                  <c:v>5.4300000000000024</c:v>
                </c:pt>
                <c:pt idx="3440">
                  <c:v>5.4320000000000004</c:v>
                </c:pt>
                <c:pt idx="3441">
                  <c:v>5.4329999999999998</c:v>
                </c:pt>
                <c:pt idx="3442">
                  <c:v>5.4359999999999999</c:v>
                </c:pt>
                <c:pt idx="3443">
                  <c:v>5.44</c:v>
                </c:pt>
                <c:pt idx="3444">
                  <c:v>5.4420000000000002</c:v>
                </c:pt>
                <c:pt idx="3445">
                  <c:v>5.4428999999999998</c:v>
                </c:pt>
                <c:pt idx="3446">
                  <c:v>5.4480000000000004</c:v>
                </c:pt>
                <c:pt idx="3447">
                  <c:v>5.45</c:v>
                </c:pt>
                <c:pt idx="3448">
                  <c:v>5.45</c:v>
                </c:pt>
                <c:pt idx="3449">
                  <c:v>5.4580000000000002</c:v>
                </c:pt>
                <c:pt idx="3450">
                  <c:v>5.46</c:v>
                </c:pt>
                <c:pt idx="3451">
                  <c:v>5.4615999999999998</c:v>
                </c:pt>
                <c:pt idx="3452">
                  <c:v>5.4619999999999997</c:v>
                </c:pt>
                <c:pt idx="3453">
                  <c:v>5.4649999999999945</c:v>
                </c:pt>
                <c:pt idx="3454">
                  <c:v>5.4699</c:v>
                </c:pt>
                <c:pt idx="3455">
                  <c:v>5.4700000000000024</c:v>
                </c:pt>
                <c:pt idx="3456">
                  <c:v>5.4700000000000024</c:v>
                </c:pt>
                <c:pt idx="3457">
                  <c:v>5.4700000000000024</c:v>
                </c:pt>
                <c:pt idx="3458">
                  <c:v>5.4741</c:v>
                </c:pt>
                <c:pt idx="3459">
                  <c:v>5.4749999999999996</c:v>
                </c:pt>
                <c:pt idx="3460">
                  <c:v>5.4770000000000003</c:v>
                </c:pt>
                <c:pt idx="3461">
                  <c:v>5.48</c:v>
                </c:pt>
                <c:pt idx="3462">
                  <c:v>5.4829999999999997</c:v>
                </c:pt>
                <c:pt idx="3463">
                  <c:v>5.4850000000000003</c:v>
                </c:pt>
                <c:pt idx="3464">
                  <c:v>5.4870000000000001</c:v>
                </c:pt>
                <c:pt idx="3465">
                  <c:v>5.4870000000000001</c:v>
                </c:pt>
                <c:pt idx="3466">
                  <c:v>5.4889999999999999</c:v>
                </c:pt>
                <c:pt idx="3467">
                  <c:v>5.49</c:v>
                </c:pt>
                <c:pt idx="3468">
                  <c:v>5.492</c:v>
                </c:pt>
                <c:pt idx="3469">
                  <c:v>5.4939999999999998</c:v>
                </c:pt>
                <c:pt idx="3470">
                  <c:v>5.4950000000000001</c:v>
                </c:pt>
                <c:pt idx="3471">
                  <c:v>5.4960000000000004</c:v>
                </c:pt>
                <c:pt idx="3472">
                  <c:v>5.5</c:v>
                </c:pt>
                <c:pt idx="3473">
                  <c:v>5.5</c:v>
                </c:pt>
                <c:pt idx="3474">
                  <c:v>5.5</c:v>
                </c:pt>
                <c:pt idx="3475">
                  <c:v>5.5</c:v>
                </c:pt>
                <c:pt idx="3476">
                  <c:v>5.5</c:v>
                </c:pt>
                <c:pt idx="3477">
                  <c:v>5.5068000000000001</c:v>
                </c:pt>
                <c:pt idx="3478">
                  <c:v>5.508</c:v>
                </c:pt>
                <c:pt idx="3479">
                  <c:v>5.52</c:v>
                </c:pt>
                <c:pt idx="3480">
                  <c:v>5.5227999999999975</c:v>
                </c:pt>
                <c:pt idx="3481">
                  <c:v>5.5286999999999997</c:v>
                </c:pt>
                <c:pt idx="3482">
                  <c:v>5.5309999999999997</c:v>
                </c:pt>
                <c:pt idx="3483">
                  <c:v>5.5347999999999997</c:v>
                </c:pt>
                <c:pt idx="3484">
                  <c:v>5.5354999999999999</c:v>
                </c:pt>
                <c:pt idx="3485">
                  <c:v>5.54</c:v>
                </c:pt>
                <c:pt idx="3486">
                  <c:v>5.5469999999999997</c:v>
                </c:pt>
                <c:pt idx="3487">
                  <c:v>5.5469999999999997</c:v>
                </c:pt>
                <c:pt idx="3488">
                  <c:v>5.5510000000000002</c:v>
                </c:pt>
                <c:pt idx="3489">
                  <c:v>5.5539999999999985</c:v>
                </c:pt>
                <c:pt idx="3490">
                  <c:v>5.5549999999999935</c:v>
                </c:pt>
                <c:pt idx="3491">
                  <c:v>5.5595999999999997</c:v>
                </c:pt>
                <c:pt idx="3492">
                  <c:v>5.56</c:v>
                </c:pt>
                <c:pt idx="3493">
                  <c:v>5.5649999999999942</c:v>
                </c:pt>
                <c:pt idx="3494">
                  <c:v>5.5659999999999945</c:v>
                </c:pt>
                <c:pt idx="3495">
                  <c:v>5.5669999999999975</c:v>
                </c:pt>
                <c:pt idx="3496">
                  <c:v>5.5669999999999975</c:v>
                </c:pt>
                <c:pt idx="3497">
                  <c:v>5.5679999999999934</c:v>
                </c:pt>
                <c:pt idx="3498">
                  <c:v>5.5679999999999934</c:v>
                </c:pt>
                <c:pt idx="3499">
                  <c:v>5.5739999999999998</c:v>
                </c:pt>
                <c:pt idx="3500">
                  <c:v>5.5783000000000014</c:v>
                </c:pt>
                <c:pt idx="3501">
                  <c:v>5.58</c:v>
                </c:pt>
                <c:pt idx="3502">
                  <c:v>5.5865</c:v>
                </c:pt>
                <c:pt idx="3503">
                  <c:v>5.59</c:v>
                </c:pt>
                <c:pt idx="3504">
                  <c:v>5.6</c:v>
                </c:pt>
                <c:pt idx="3505">
                  <c:v>5.6</c:v>
                </c:pt>
                <c:pt idx="3506">
                  <c:v>5.6</c:v>
                </c:pt>
                <c:pt idx="3507">
                  <c:v>5.6</c:v>
                </c:pt>
                <c:pt idx="3508">
                  <c:v>5.6</c:v>
                </c:pt>
                <c:pt idx="3509">
                  <c:v>5.6099999999999985</c:v>
                </c:pt>
                <c:pt idx="3510">
                  <c:v>5.6120999999999945</c:v>
                </c:pt>
                <c:pt idx="3511">
                  <c:v>5.6139999999999946</c:v>
                </c:pt>
                <c:pt idx="3512">
                  <c:v>5.6149999999999931</c:v>
                </c:pt>
                <c:pt idx="3513">
                  <c:v>5.6227999999999945</c:v>
                </c:pt>
                <c:pt idx="3514">
                  <c:v>5.633</c:v>
                </c:pt>
                <c:pt idx="3515">
                  <c:v>5.6353</c:v>
                </c:pt>
                <c:pt idx="3516">
                  <c:v>5.6360000000000001</c:v>
                </c:pt>
                <c:pt idx="3517">
                  <c:v>5.6360000000000001</c:v>
                </c:pt>
                <c:pt idx="3518">
                  <c:v>5.6387999999999998</c:v>
                </c:pt>
                <c:pt idx="3519">
                  <c:v>5.64</c:v>
                </c:pt>
                <c:pt idx="3520">
                  <c:v>5.64</c:v>
                </c:pt>
                <c:pt idx="3521">
                  <c:v>5.6467000000000001</c:v>
                </c:pt>
                <c:pt idx="3522">
                  <c:v>5.6488999999999985</c:v>
                </c:pt>
                <c:pt idx="3523">
                  <c:v>5.6499999999999995</c:v>
                </c:pt>
                <c:pt idx="3524">
                  <c:v>5.6499999999999995</c:v>
                </c:pt>
                <c:pt idx="3525">
                  <c:v>5.6519999999999975</c:v>
                </c:pt>
                <c:pt idx="3526">
                  <c:v>5.6599999999999975</c:v>
                </c:pt>
                <c:pt idx="3527">
                  <c:v>5.6656999999999975</c:v>
                </c:pt>
                <c:pt idx="3528">
                  <c:v>5.67</c:v>
                </c:pt>
                <c:pt idx="3529">
                  <c:v>5.67</c:v>
                </c:pt>
                <c:pt idx="3530">
                  <c:v>5.6719999999999997</c:v>
                </c:pt>
                <c:pt idx="3531">
                  <c:v>5.6749999999999945</c:v>
                </c:pt>
                <c:pt idx="3532">
                  <c:v>5.68</c:v>
                </c:pt>
                <c:pt idx="3533">
                  <c:v>5.68</c:v>
                </c:pt>
                <c:pt idx="3534">
                  <c:v>5.681</c:v>
                </c:pt>
                <c:pt idx="3535">
                  <c:v>5.6899999999999995</c:v>
                </c:pt>
                <c:pt idx="3536">
                  <c:v>5.6950999999999965</c:v>
                </c:pt>
                <c:pt idx="3537">
                  <c:v>5.7</c:v>
                </c:pt>
                <c:pt idx="3538">
                  <c:v>5.7039999999999997</c:v>
                </c:pt>
                <c:pt idx="3539">
                  <c:v>5.7107599999999996</c:v>
                </c:pt>
                <c:pt idx="3540">
                  <c:v>5.7161</c:v>
                </c:pt>
                <c:pt idx="3541">
                  <c:v>5.7186000000000003</c:v>
                </c:pt>
                <c:pt idx="3542">
                  <c:v>5.72</c:v>
                </c:pt>
                <c:pt idx="3543">
                  <c:v>5.7278999999999956</c:v>
                </c:pt>
                <c:pt idx="3544">
                  <c:v>5.7344999999999997</c:v>
                </c:pt>
                <c:pt idx="3545">
                  <c:v>5.7394000000000034</c:v>
                </c:pt>
                <c:pt idx="3546">
                  <c:v>5.74</c:v>
                </c:pt>
                <c:pt idx="3547">
                  <c:v>5.7401999999999997</c:v>
                </c:pt>
                <c:pt idx="3548">
                  <c:v>5.7430000000000003</c:v>
                </c:pt>
                <c:pt idx="3549">
                  <c:v>5.7454299999999998</c:v>
                </c:pt>
                <c:pt idx="3550">
                  <c:v>5.7502000000000004</c:v>
                </c:pt>
                <c:pt idx="3551">
                  <c:v>5.7515999999999998</c:v>
                </c:pt>
                <c:pt idx="3552">
                  <c:v>5.7530000000000001</c:v>
                </c:pt>
                <c:pt idx="3553">
                  <c:v>5.7549999999999955</c:v>
                </c:pt>
                <c:pt idx="3554">
                  <c:v>5.7565999999999997</c:v>
                </c:pt>
                <c:pt idx="3555">
                  <c:v>5.76</c:v>
                </c:pt>
                <c:pt idx="3556">
                  <c:v>5.7700000000000014</c:v>
                </c:pt>
                <c:pt idx="3557">
                  <c:v>5.7759999999999998</c:v>
                </c:pt>
                <c:pt idx="3558">
                  <c:v>5.7770000000000001</c:v>
                </c:pt>
                <c:pt idx="3559">
                  <c:v>5.78</c:v>
                </c:pt>
                <c:pt idx="3560">
                  <c:v>5.78</c:v>
                </c:pt>
                <c:pt idx="3561">
                  <c:v>5.78</c:v>
                </c:pt>
                <c:pt idx="3562">
                  <c:v>5.78</c:v>
                </c:pt>
                <c:pt idx="3563">
                  <c:v>5.7880000000000003</c:v>
                </c:pt>
                <c:pt idx="3564">
                  <c:v>5.7889999999999997</c:v>
                </c:pt>
                <c:pt idx="3565">
                  <c:v>5.79</c:v>
                </c:pt>
                <c:pt idx="3566">
                  <c:v>5.7910000000000004</c:v>
                </c:pt>
                <c:pt idx="3567">
                  <c:v>5.7937000000000003</c:v>
                </c:pt>
                <c:pt idx="3568">
                  <c:v>5.8</c:v>
                </c:pt>
                <c:pt idx="3569">
                  <c:v>5.8</c:v>
                </c:pt>
                <c:pt idx="3570">
                  <c:v>5.8010000000000002</c:v>
                </c:pt>
                <c:pt idx="3571">
                  <c:v>5.8029999999999955</c:v>
                </c:pt>
                <c:pt idx="3572">
                  <c:v>5.8069999999999995</c:v>
                </c:pt>
                <c:pt idx="3573">
                  <c:v>5.81</c:v>
                </c:pt>
                <c:pt idx="3574">
                  <c:v>5.81</c:v>
                </c:pt>
                <c:pt idx="3575">
                  <c:v>5.8109999999999955</c:v>
                </c:pt>
                <c:pt idx="3576">
                  <c:v>5.8199999999999985</c:v>
                </c:pt>
                <c:pt idx="3577">
                  <c:v>5.8199999999999985</c:v>
                </c:pt>
                <c:pt idx="3578">
                  <c:v>5.8279999999999932</c:v>
                </c:pt>
                <c:pt idx="3579">
                  <c:v>5.8287999999999975</c:v>
                </c:pt>
                <c:pt idx="3580">
                  <c:v>5.83</c:v>
                </c:pt>
                <c:pt idx="3581">
                  <c:v>5.83</c:v>
                </c:pt>
                <c:pt idx="3582">
                  <c:v>5.8319999999999999</c:v>
                </c:pt>
                <c:pt idx="3583">
                  <c:v>5.8422000000000001</c:v>
                </c:pt>
                <c:pt idx="3584">
                  <c:v>5.8460000000000001</c:v>
                </c:pt>
                <c:pt idx="3585">
                  <c:v>5.8479999999999945</c:v>
                </c:pt>
                <c:pt idx="3586">
                  <c:v>5.85</c:v>
                </c:pt>
                <c:pt idx="3587">
                  <c:v>5.8529999999999935</c:v>
                </c:pt>
                <c:pt idx="3588">
                  <c:v>5.8579999999999934</c:v>
                </c:pt>
                <c:pt idx="3589">
                  <c:v>5.8586999999999998</c:v>
                </c:pt>
                <c:pt idx="3590">
                  <c:v>5.8599999999999985</c:v>
                </c:pt>
                <c:pt idx="3591">
                  <c:v>5.8599999999999985</c:v>
                </c:pt>
                <c:pt idx="3592">
                  <c:v>5.8599999999999985</c:v>
                </c:pt>
                <c:pt idx="3593">
                  <c:v>5.8619999999999965</c:v>
                </c:pt>
                <c:pt idx="3594">
                  <c:v>5.8639999999999946</c:v>
                </c:pt>
                <c:pt idx="3595">
                  <c:v>5.8711000000000002</c:v>
                </c:pt>
                <c:pt idx="3596">
                  <c:v>5.8719999999999999</c:v>
                </c:pt>
                <c:pt idx="3597">
                  <c:v>5.8719999999999999</c:v>
                </c:pt>
                <c:pt idx="3598">
                  <c:v>5.8719999999999999</c:v>
                </c:pt>
                <c:pt idx="3599">
                  <c:v>5.8764000000000003</c:v>
                </c:pt>
                <c:pt idx="3600">
                  <c:v>5.88</c:v>
                </c:pt>
                <c:pt idx="3601">
                  <c:v>5.8869999999999996</c:v>
                </c:pt>
                <c:pt idx="3602">
                  <c:v>5.8939999999999975</c:v>
                </c:pt>
                <c:pt idx="3603">
                  <c:v>5.8969999999999985</c:v>
                </c:pt>
                <c:pt idx="3604">
                  <c:v>5.9</c:v>
                </c:pt>
                <c:pt idx="3605">
                  <c:v>5.9</c:v>
                </c:pt>
                <c:pt idx="3606">
                  <c:v>5.9</c:v>
                </c:pt>
                <c:pt idx="3607">
                  <c:v>5.9</c:v>
                </c:pt>
                <c:pt idx="3608">
                  <c:v>5.9</c:v>
                </c:pt>
                <c:pt idx="3609">
                  <c:v>5.91</c:v>
                </c:pt>
                <c:pt idx="3610">
                  <c:v>5.9119999999999999</c:v>
                </c:pt>
                <c:pt idx="3611">
                  <c:v>5.9160000000000004</c:v>
                </c:pt>
                <c:pt idx="3612">
                  <c:v>5.9176000000000002</c:v>
                </c:pt>
                <c:pt idx="3613">
                  <c:v>5.92</c:v>
                </c:pt>
                <c:pt idx="3614">
                  <c:v>5.92</c:v>
                </c:pt>
                <c:pt idx="3615">
                  <c:v>5.9287999999999998</c:v>
                </c:pt>
                <c:pt idx="3616">
                  <c:v>5.9300000000000024</c:v>
                </c:pt>
                <c:pt idx="3617">
                  <c:v>5.9300000000000024</c:v>
                </c:pt>
                <c:pt idx="3618">
                  <c:v>5.9320000000000004</c:v>
                </c:pt>
                <c:pt idx="3619">
                  <c:v>5.9320000000000004</c:v>
                </c:pt>
                <c:pt idx="3620">
                  <c:v>5.9371</c:v>
                </c:pt>
                <c:pt idx="3621">
                  <c:v>5.9463000000000061</c:v>
                </c:pt>
                <c:pt idx="3622">
                  <c:v>5.95</c:v>
                </c:pt>
                <c:pt idx="3623">
                  <c:v>5.9509999999999996</c:v>
                </c:pt>
                <c:pt idx="3624">
                  <c:v>5.9589999999999996</c:v>
                </c:pt>
                <c:pt idx="3625">
                  <c:v>5.9748000000000001</c:v>
                </c:pt>
                <c:pt idx="3626">
                  <c:v>5.98</c:v>
                </c:pt>
                <c:pt idx="3627">
                  <c:v>5.98</c:v>
                </c:pt>
                <c:pt idx="3628">
                  <c:v>5.9901999999999997</c:v>
                </c:pt>
                <c:pt idx="3629">
                  <c:v>5.9908000000000001</c:v>
                </c:pt>
                <c:pt idx="3630">
                  <c:v>6</c:v>
                </c:pt>
                <c:pt idx="3631">
                  <c:v>6</c:v>
                </c:pt>
                <c:pt idx="3632">
                  <c:v>6</c:v>
                </c:pt>
                <c:pt idx="3633">
                  <c:v>6</c:v>
                </c:pt>
                <c:pt idx="3634">
                  <c:v>6</c:v>
                </c:pt>
                <c:pt idx="3635">
                  <c:v>6</c:v>
                </c:pt>
                <c:pt idx="3636">
                  <c:v>6</c:v>
                </c:pt>
                <c:pt idx="3637">
                  <c:v>6</c:v>
                </c:pt>
                <c:pt idx="3638">
                  <c:v>6</c:v>
                </c:pt>
                <c:pt idx="3639">
                  <c:v>6</c:v>
                </c:pt>
                <c:pt idx="3640">
                  <c:v>6</c:v>
                </c:pt>
                <c:pt idx="3641">
                  <c:v>6</c:v>
                </c:pt>
                <c:pt idx="3642">
                  <c:v>6</c:v>
                </c:pt>
                <c:pt idx="3643">
                  <c:v>6</c:v>
                </c:pt>
                <c:pt idx="3644">
                  <c:v>6</c:v>
                </c:pt>
                <c:pt idx="3645">
                  <c:v>6</c:v>
                </c:pt>
                <c:pt idx="3646">
                  <c:v>6</c:v>
                </c:pt>
                <c:pt idx="3647">
                  <c:v>6</c:v>
                </c:pt>
                <c:pt idx="3648">
                  <c:v>6</c:v>
                </c:pt>
                <c:pt idx="3649">
                  <c:v>6</c:v>
                </c:pt>
                <c:pt idx="3650">
                  <c:v>6</c:v>
                </c:pt>
                <c:pt idx="3651">
                  <c:v>6.0010000000000003</c:v>
                </c:pt>
                <c:pt idx="3652">
                  <c:v>6.0039999999999996</c:v>
                </c:pt>
                <c:pt idx="3653">
                  <c:v>6.0039999999999996</c:v>
                </c:pt>
                <c:pt idx="3654">
                  <c:v>6.0060000000000002</c:v>
                </c:pt>
                <c:pt idx="3655">
                  <c:v>6.0090000000000003</c:v>
                </c:pt>
                <c:pt idx="3656">
                  <c:v>6.01</c:v>
                </c:pt>
                <c:pt idx="3657">
                  <c:v>6.01</c:v>
                </c:pt>
                <c:pt idx="3658">
                  <c:v>6.01</c:v>
                </c:pt>
                <c:pt idx="3659">
                  <c:v>6.02</c:v>
                </c:pt>
                <c:pt idx="3660">
                  <c:v>6.02</c:v>
                </c:pt>
                <c:pt idx="3661">
                  <c:v>6.03</c:v>
                </c:pt>
                <c:pt idx="3662">
                  <c:v>6.03</c:v>
                </c:pt>
                <c:pt idx="3663">
                  <c:v>6.04</c:v>
                </c:pt>
                <c:pt idx="3664">
                  <c:v>6.04</c:v>
                </c:pt>
                <c:pt idx="3665">
                  <c:v>6.0469999999999997</c:v>
                </c:pt>
                <c:pt idx="3666">
                  <c:v>6.0490000000000004</c:v>
                </c:pt>
                <c:pt idx="3667">
                  <c:v>6.05</c:v>
                </c:pt>
                <c:pt idx="3668">
                  <c:v>6.0539999999999985</c:v>
                </c:pt>
                <c:pt idx="3669">
                  <c:v>6.0539999999999985</c:v>
                </c:pt>
                <c:pt idx="3670">
                  <c:v>6.0549999999999935</c:v>
                </c:pt>
                <c:pt idx="3671">
                  <c:v>6.0554999999999986</c:v>
                </c:pt>
                <c:pt idx="3672">
                  <c:v>6.056</c:v>
                </c:pt>
                <c:pt idx="3673">
                  <c:v>6.0561999999999996</c:v>
                </c:pt>
                <c:pt idx="3674">
                  <c:v>6.0569999999999995</c:v>
                </c:pt>
                <c:pt idx="3675">
                  <c:v>6.0590000000000002</c:v>
                </c:pt>
                <c:pt idx="3676">
                  <c:v>6.06</c:v>
                </c:pt>
                <c:pt idx="3677">
                  <c:v>6.0639999999999965</c:v>
                </c:pt>
                <c:pt idx="3678">
                  <c:v>6.0676999999999985</c:v>
                </c:pt>
                <c:pt idx="3679">
                  <c:v>6.069</c:v>
                </c:pt>
                <c:pt idx="3680">
                  <c:v>6.0724</c:v>
                </c:pt>
                <c:pt idx="3681">
                  <c:v>6.0839999999999996</c:v>
                </c:pt>
                <c:pt idx="3682">
                  <c:v>6.0850999999999997</c:v>
                </c:pt>
                <c:pt idx="3683">
                  <c:v>6.09</c:v>
                </c:pt>
                <c:pt idx="3684">
                  <c:v>6.0939999999999985</c:v>
                </c:pt>
                <c:pt idx="3685">
                  <c:v>6.1</c:v>
                </c:pt>
                <c:pt idx="3686">
                  <c:v>6.1</c:v>
                </c:pt>
                <c:pt idx="3687">
                  <c:v>6.1024999999999965</c:v>
                </c:pt>
                <c:pt idx="3688">
                  <c:v>6.1049999999999942</c:v>
                </c:pt>
                <c:pt idx="3689">
                  <c:v>6.109</c:v>
                </c:pt>
                <c:pt idx="3690">
                  <c:v>6.1119999999999965</c:v>
                </c:pt>
                <c:pt idx="3691">
                  <c:v>6.1139999999999946</c:v>
                </c:pt>
                <c:pt idx="3692">
                  <c:v>6.13</c:v>
                </c:pt>
                <c:pt idx="3693">
                  <c:v>6.13</c:v>
                </c:pt>
                <c:pt idx="3694">
                  <c:v>6.1310000000000002</c:v>
                </c:pt>
                <c:pt idx="3695">
                  <c:v>6.1419999999999995</c:v>
                </c:pt>
                <c:pt idx="3696">
                  <c:v>6.1419999999999995</c:v>
                </c:pt>
                <c:pt idx="3697">
                  <c:v>6.1479999999999935</c:v>
                </c:pt>
                <c:pt idx="3698">
                  <c:v>6.1499999999999995</c:v>
                </c:pt>
                <c:pt idx="3699">
                  <c:v>6.1499999999999995</c:v>
                </c:pt>
                <c:pt idx="3700">
                  <c:v>6.1499999999999995</c:v>
                </c:pt>
                <c:pt idx="3701">
                  <c:v>6.1500999999999975</c:v>
                </c:pt>
                <c:pt idx="3702">
                  <c:v>6.1508999999999965</c:v>
                </c:pt>
                <c:pt idx="3703">
                  <c:v>6.1509999999999945</c:v>
                </c:pt>
                <c:pt idx="3704">
                  <c:v>6.1547999999999945</c:v>
                </c:pt>
                <c:pt idx="3705">
                  <c:v>6.1689999999999934</c:v>
                </c:pt>
                <c:pt idx="3706">
                  <c:v>6.1708999999999996</c:v>
                </c:pt>
                <c:pt idx="3707">
                  <c:v>6.173</c:v>
                </c:pt>
                <c:pt idx="3708">
                  <c:v>6.1739999999999995</c:v>
                </c:pt>
                <c:pt idx="3709">
                  <c:v>6.18</c:v>
                </c:pt>
                <c:pt idx="3710">
                  <c:v>6.1890000000000001</c:v>
                </c:pt>
                <c:pt idx="3711">
                  <c:v>6.1949999999999932</c:v>
                </c:pt>
                <c:pt idx="3712">
                  <c:v>6.2</c:v>
                </c:pt>
                <c:pt idx="3713">
                  <c:v>6.2</c:v>
                </c:pt>
                <c:pt idx="3714">
                  <c:v>6.2013000000000034</c:v>
                </c:pt>
                <c:pt idx="3715">
                  <c:v>6.2030000000000003</c:v>
                </c:pt>
                <c:pt idx="3716">
                  <c:v>6.2098000000000004</c:v>
                </c:pt>
                <c:pt idx="3717">
                  <c:v>6.21</c:v>
                </c:pt>
                <c:pt idx="3718">
                  <c:v>6.21</c:v>
                </c:pt>
                <c:pt idx="3719">
                  <c:v>6.21</c:v>
                </c:pt>
                <c:pt idx="3720">
                  <c:v>6.2107999999999999</c:v>
                </c:pt>
                <c:pt idx="3721">
                  <c:v>6.2110000000000003</c:v>
                </c:pt>
                <c:pt idx="3722">
                  <c:v>6.2139999999999995</c:v>
                </c:pt>
                <c:pt idx="3723">
                  <c:v>6.2210000000000001</c:v>
                </c:pt>
                <c:pt idx="3724">
                  <c:v>6.2278999999999956</c:v>
                </c:pt>
                <c:pt idx="3725">
                  <c:v>6.23</c:v>
                </c:pt>
                <c:pt idx="3726">
                  <c:v>6.23</c:v>
                </c:pt>
                <c:pt idx="3727">
                  <c:v>6.23</c:v>
                </c:pt>
                <c:pt idx="3728">
                  <c:v>6.23</c:v>
                </c:pt>
                <c:pt idx="3729">
                  <c:v>6.23</c:v>
                </c:pt>
                <c:pt idx="3730">
                  <c:v>6.2346000000000004</c:v>
                </c:pt>
                <c:pt idx="3731">
                  <c:v>6.2359999999999998</c:v>
                </c:pt>
                <c:pt idx="3732">
                  <c:v>6.2460000000000004</c:v>
                </c:pt>
                <c:pt idx="3733">
                  <c:v>6.2460000000000004</c:v>
                </c:pt>
                <c:pt idx="3734">
                  <c:v>6.2480000000000002</c:v>
                </c:pt>
                <c:pt idx="3735">
                  <c:v>6.2519999999999998</c:v>
                </c:pt>
                <c:pt idx="3736">
                  <c:v>6.26</c:v>
                </c:pt>
                <c:pt idx="3737">
                  <c:v>6.2614999999999998</c:v>
                </c:pt>
                <c:pt idx="3738">
                  <c:v>6.2619999999999996</c:v>
                </c:pt>
                <c:pt idx="3739">
                  <c:v>6.2669999999999995</c:v>
                </c:pt>
                <c:pt idx="3740">
                  <c:v>6.2669999999999995</c:v>
                </c:pt>
                <c:pt idx="3741">
                  <c:v>6.2700000000000014</c:v>
                </c:pt>
                <c:pt idx="3742">
                  <c:v>6.2830000000000004</c:v>
                </c:pt>
                <c:pt idx="3743">
                  <c:v>6.2891000000000004</c:v>
                </c:pt>
                <c:pt idx="3744">
                  <c:v>6.2930000000000001</c:v>
                </c:pt>
                <c:pt idx="3745">
                  <c:v>6.2944999999999975</c:v>
                </c:pt>
                <c:pt idx="3746">
                  <c:v>6.3</c:v>
                </c:pt>
                <c:pt idx="3747">
                  <c:v>6.3</c:v>
                </c:pt>
                <c:pt idx="3748">
                  <c:v>6.3</c:v>
                </c:pt>
                <c:pt idx="3749">
                  <c:v>6.3</c:v>
                </c:pt>
                <c:pt idx="3750">
                  <c:v>6.3</c:v>
                </c:pt>
                <c:pt idx="3751">
                  <c:v>6.3029999999999955</c:v>
                </c:pt>
                <c:pt idx="3752">
                  <c:v>6.3199999999999985</c:v>
                </c:pt>
                <c:pt idx="3753">
                  <c:v>6.3206799999999985</c:v>
                </c:pt>
                <c:pt idx="3754">
                  <c:v>6.3209999999999935</c:v>
                </c:pt>
                <c:pt idx="3755">
                  <c:v>6.3209999999999935</c:v>
                </c:pt>
                <c:pt idx="3756">
                  <c:v>6.3226999999999975</c:v>
                </c:pt>
                <c:pt idx="3757">
                  <c:v>6.3275999999999932</c:v>
                </c:pt>
                <c:pt idx="3758">
                  <c:v>6.3279999999999932</c:v>
                </c:pt>
                <c:pt idx="3759">
                  <c:v>6.3339999999999996</c:v>
                </c:pt>
                <c:pt idx="3760">
                  <c:v>6.3449999999999935</c:v>
                </c:pt>
                <c:pt idx="3761">
                  <c:v>6.35</c:v>
                </c:pt>
                <c:pt idx="3762">
                  <c:v>6.35</c:v>
                </c:pt>
                <c:pt idx="3763">
                  <c:v>6.35</c:v>
                </c:pt>
                <c:pt idx="3764">
                  <c:v>6.3514999999999997</c:v>
                </c:pt>
                <c:pt idx="3765">
                  <c:v>6.3619999999999965</c:v>
                </c:pt>
                <c:pt idx="3766">
                  <c:v>6.3632</c:v>
                </c:pt>
                <c:pt idx="3767">
                  <c:v>6.3659999999999934</c:v>
                </c:pt>
                <c:pt idx="3768">
                  <c:v>6.37</c:v>
                </c:pt>
                <c:pt idx="3769">
                  <c:v>6.37</c:v>
                </c:pt>
                <c:pt idx="3770">
                  <c:v>6.3769999999999998</c:v>
                </c:pt>
                <c:pt idx="3771">
                  <c:v>6.38</c:v>
                </c:pt>
                <c:pt idx="3772">
                  <c:v>6.3819999999999997</c:v>
                </c:pt>
                <c:pt idx="3773">
                  <c:v>6.391</c:v>
                </c:pt>
                <c:pt idx="3774">
                  <c:v>6.4</c:v>
                </c:pt>
                <c:pt idx="3775">
                  <c:v>6.4</c:v>
                </c:pt>
                <c:pt idx="3776">
                  <c:v>6.4029999999999996</c:v>
                </c:pt>
                <c:pt idx="3777">
                  <c:v>6.4080000000000004</c:v>
                </c:pt>
                <c:pt idx="3778">
                  <c:v>6.4083000000000014</c:v>
                </c:pt>
                <c:pt idx="3779">
                  <c:v>6.41</c:v>
                </c:pt>
                <c:pt idx="3780">
                  <c:v>6.4119999999999999</c:v>
                </c:pt>
                <c:pt idx="3781">
                  <c:v>6.4139999999999997</c:v>
                </c:pt>
                <c:pt idx="3782">
                  <c:v>6.4139999999999997</c:v>
                </c:pt>
                <c:pt idx="3783">
                  <c:v>6.42</c:v>
                </c:pt>
                <c:pt idx="3784">
                  <c:v>6.423</c:v>
                </c:pt>
                <c:pt idx="3785">
                  <c:v>6.4233000000000002</c:v>
                </c:pt>
                <c:pt idx="3786">
                  <c:v>6.4366000000000083</c:v>
                </c:pt>
                <c:pt idx="3787">
                  <c:v>6.44</c:v>
                </c:pt>
                <c:pt idx="3788">
                  <c:v>6.4429999999999996</c:v>
                </c:pt>
                <c:pt idx="3789">
                  <c:v>6.4606000000000003</c:v>
                </c:pt>
                <c:pt idx="3790">
                  <c:v>6.4700000000000024</c:v>
                </c:pt>
                <c:pt idx="3791">
                  <c:v>6.4709000000000003</c:v>
                </c:pt>
                <c:pt idx="3792">
                  <c:v>6.4729999999999999</c:v>
                </c:pt>
                <c:pt idx="3793">
                  <c:v>6.4752000000000072</c:v>
                </c:pt>
                <c:pt idx="3794">
                  <c:v>6.48</c:v>
                </c:pt>
                <c:pt idx="3795">
                  <c:v>6.48</c:v>
                </c:pt>
                <c:pt idx="3796">
                  <c:v>6.4809999999999999</c:v>
                </c:pt>
                <c:pt idx="3797">
                  <c:v>6.4829999999999997</c:v>
                </c:pt>
                <c:pt idx="3798">
                  <c:v>6.4842000000000004</c:v>
                </c:pt>
                <c:pt idx="3799">
                  <c:v>6.4889999999999999</c:v>
                </c:pt>
                <c:pt idx="3800">
                  <c:v>6.4969999999999999</c:v>
                </c:pt>
                <c:pt idx="3801">
                  <c:v>6.5</c:v>
                </c:pt>
                <c:pt idx="3802">
                  <c:v>6.5</c:v>
                </c:pt>
                <c:pt idx="3803">
                  <c:v>6.5</c:v>
                </c:pt>
                <c:pt idx="3804">
                  <c:v>6.5</c:v>
                </c:pt>
                <c:pt idx="3805">
                  <c:v>6.5</c:v>
                </c:pt>
                <c:pt idx="3806">
                  <c:v>6.5</c:v>
                </c:pt>
                <c:pt idx="3807">
                  <c:v>6.5</c:v>
                </c:pt>
                <c:pt idx="3808">
                  <c:v>6.5039999999999996</c:v>
                </c:pt>
                <c:pt idx="3809">
                  <c:v>6.508</c:v>
                </c:pt>
                <c:pt idx="3810">
                  <c:v>6.51</c:v>
                </c:pt>
                <c:pt idx="3811">
                  <c:v>6.51</c:v>
                </c:pt>
                <c:pt idx="3812">
                  <c:v>6.5119999999999996</c:v>
                </c:pt>
                <c:pt idx="3813">
                  <c:v>6.5169999999999995</c:v>
                </c:pt>
                <c:pt idx="3814">
                  <c:v>6.52</c:v>
                </c:pt>
                <c:pt idx="3815">
                  <c:v>6.5286999999999997</c:v>
                </c:pt>
                <c:pt idx="3816">
                  <c:v>6.5359999999999996</c:v>
                </c:pt>
                <c:pt idx="3817">
                  <c:v>6.5359999999999996</c:v>
                </c:pt>
                <c:pt idx="3818">
                  <c:v>6.5389999999999997</c:v>
                </c:pt>
                <c:pt idx="3819">
                  <c:v>6.54</c:v>
                </c:pt>
                <c:pt idx="3820">
                  <c:v>6.5430999999999999</c:v>
                </c:pt>
                <c:pt idx="3821">
                  <c:v>6.5579999999999945</c:v>
                </c:pt>
                <c:pt idx="3822">
                  <c:v>6.56</c:v>
                </c:pt>
                <c:pt idx="3823">
                  <c:v>6.56</c:v>
                </c:pt>
                <c:pt idx="3824">
                  <c:v>6.5720000000000001</c:v>
                </c:pt>
                <c:pt idx="3825">
                  <c:v>6.58</c:v>
                </c:pt>
                <c:pt idx="3826">
                  <c:v>6.5810000000000004</c:v>
                </c:pt>
                <c:pt idx="3827">
                  <c:v>6.5810000000000004</c:v>
                </c:pt>
                <c:pt idx="3828">
                  <c:v>6.5869999999999997</c:v>
                </c:pt>
                <c:pt idx="3829">
                  <c:v>6.59</c:v>
                </c:pt>
                <c:pt idx="3830">
                  <c:v>6.5919999999999996</c:v>
                </c:pt>
                <c:pt idx="3831">
                  <c:v>6.5937000000000001</c:v>
                </c:pt>
                <c:pt idx="3832">
                  <c:v>6.6</c:v>
                </c:pt>
                <c:pt idx="3833">
                  <c:v>6.6</c:v>
                </c:pt>
                <c:pt idx="3834">
                  <c:v>6.6</c:v>
                </c:pt>
                <c:pt idx="3835">
                  <c:v>6.6</c:v>
                </c:pt>
                <c:pt idx="3836">
                  <c:v>6.6093000000000002</c:v>
                </c:pt>
                <c:pt idx="3837">
                  <c:v>6.6129999999999942</c:v>
                </c:pt>
                <c:pt idx="3838">
                  <c:v>6.6189999999999936</c:v>
                </c:pt>
                <c:pt idx="3839">
                  <c:v>6.6199999999999966</c:v>
                </c:pt>
                <c:pt idx="3840">
                  <c:v>6.6319999999999997</c:v>
                </c:pt>
                <c:pt idx="3841">
                  <c:v>6.6322000000000001</c:v>
                </c:pt>
                <c:pt idx="3842">
                  <c:v>6.6419999999999995</c:v>
                </c:pt>
                <c:pt idx="3843">
                  <c:v>6.6449999999999934</c:v>
                </c:pt>
                <c:pt idx="3844">
                  <c:v>6.6499999999999995</c:v>
                </c:pt>
                <c:pt idx="3845">
                  <c:v>6.67</c:v>
                </c:pt>
                <c:pt idx="3846">
                  <c:v>6.67</c:v>
                </c:pt>
                <c:pt idx="3847">
                  <c:v>6.6768999999999998</c:v>
                </c:pt>
                <c:pt idx="3848">
                  <c:v>6.68</c:v>
                </c:pt>
                <c:pt idx="3849">
                  <c:v>6.68</c:v>
                </c:pt>
                <c:pt idx="3850">
                  <c:v>6.68</c:v>
                </c:pt>
                <c:pt idx="3851">
                  <c:v>6.6829999999999945</c:v>
                </c:pt>
                <c:pt idx="3852">
                  <c:v>6.6829999999999945</c:v>
                </c:pt>
                <c:pt idx="3853">
                  <c:v>6.6919999999999975</c:v>
                </c:pt>
                <c:pt idx="3854">
                  <c:v>6.7</c:v>
                </c:pt>
                <c:pt idx="3855">
                  <c:v>6.7</c:v>
                </c:pt>
                <c:pt idx="3856">
                  <c:v>6.7060000000000004</c:v>
                </c:pt>
                <c:pt idx="3857">
                  <c:v>6.71</c:v>
                </c:pt>
                <c:pt idx="3858">
                  <c:v>6.7119999999999997</c:v>
                </c:pt>
                <c:pt idx="3859">
                  <c:v>6.72</c:v>
                </c:pt>
                <c:pt idx="3860">
                  <c:v>6.7219999999999995</c:v>
                </c:pt>
                <c:pt idx="3861">
                  <c:v>6.7249999999999934</c:v>
                </c:pt>
                <c:pt idx="3862">
                  <c:v>6.7294999999999998</c:v>
                </c:pt>
                <c:pt idx="3863">
                  <c:v>6.74</c:v>
                </c:pt>
                <c:pt idx="3864">
                  <c:v>6.74</c:v>
                </c:pt>
                <c:pt idx="3865">
                  <c:v>6.7489999999999997</c:v>
                </c:pt>
                <c:pt idx="3866">
                  <c:v>6.758</c:v>
                </c:pt>
                <c:pt idx="3867">
                  <c:v>6.76</c:v>
                </c:pt>
                <c:pt idx="3868">
                  <c:v>6.76</c:v>
                </c:pt>
                <c:pt idx="3869">
                  <c:v>6.76</c:v>
                </c:pt>
                <c:pt idx="3870">
                  <c:v>6.7669999999999995</c:v>
                </c:pt>
                <c:pt idx="3871">
                  <c:v>6.7750000000000004</c:v>
                </c:pt>
                <c:pt idx="3872">
                  <c:v>6.7839999999999998</c:v>
                </c:pt>
                <c:pt idx="3873">
                  <c:v>6.7850000000000001</c:v>
                </c:pt>
                <c:pt idx="3874">
                  <c:v>6.7858999999999998</c:v>
                </c:pt>
                <c:pt idx="3875">
                  <c:v>6.79</c:v>
                </c:pt>
                <c:pt idx="3876">
                  <c:v>6.8</c:v>
                </c:pt>
                <c:pt idx="3877">
                  <c:v>6.8</c:v>
                </c:pt>
                <c:pt idx="3878">
                  <c:v>6.8</c:v>
                </c:pt>
                <c:pt idx="3879">
                  <c:v>6.8</c:v>
                </c:pt>
                <c:pt idx="3880">
                  <c:v>6.8</c:v>
                </c:pt>
                <c:pt idx="3881">
                  <c:v>6.8</c:v>
                </c:pt>
                <c:pt idx="3882">
                  <c:v>6.8</c:v>
                </c:pt>
                <c:pt idx="3883">
                  <c:v>6.8</c:v>
                </c:pt>
                <c:pt idx="3884">
                  <c:v>6.8</c:v>
                </c:pt>
                <c:pt idx="3885">
                  <c:v>6.806</c:v>
                </c:pt>
                <c:pt idx="3886">
                  <c:v>6.8090000000000002</c:v>
                </c:pt>
                <c:pt idx="3887">
                  <c:v>6.8109999999999955</c:v>
                </c:pt>
                <c:pt idx="3888">
                  <c:v>6.819</c:v>
                </c:pt>
                <c:pt idx="3889">
                  <c:v>6.819</c:v>
                </c:pt>
                <c:pt idx="3890">
                  <c:v>6.8259999999999934</c:v>
                </c:pt>
                <c:pt idx="3891">
                  <c:v>6.8279999999999932</c:v>
                </c:pt>
                <c:pt idx="3892">
                  <c:v>6.83</c:v>
                </c:pt>
                <c:pt idx="3893">
                  <c:v>6.83</c:v>
                </c:pt>
                <c:pt idx="3894">
                  <c:v>6.8419999999999996</c:v>
                </c:pt>
                <c:pt idx="3895">
                  <c:v>6.8428999999999975</c:v>
                </c:pt>
                <c:pt idx="3896">
                  <c:v>6.8469999999999995</c:v>
                </c:pt>
                <c:pt idx="3897">
                  <c:v>6.8548999999999936</c:v>
                </c:pt>
                <c:pt idx="3898">
                  <c:v>6.8604999999999965</c:v>
                </c:pt>
                <c:pt idx="3899">
                  <c:v>6.8639999999999946</c:v>
                </c:pt>
                <c:pt idx="3900">
                  <c:v>6.8679999999999932</c:v>
                </c:pt>
                <c:pt idx="3901">
                  <c:v>6.875</c:v>
                </c:pt>
                <c:pt idx="3902">
                  <c:v>6.8780000000000001</c:v>
                </c:pt>
                <c:pt idx="3903">
                  <c:v>6.88</c:v>
                </c:pt>
                <c:pt idx="3904">
                  <c:v>6.8849999999999945</c:v>
                </c:pt>
                <c:pt idx="3905">
                  <c:v>6.8929999999999945</c:v>
                </c:pt>
                <c:pt idx="3906">
                  <c:v>6.8938999999999995</c:v>
                </c:pt>
                <c:pt idx="3907">
                  <c:v>6.8948999999999945</c:v>
                </c:pt>
                <c:pt idx="3908">
                  <c:v>6.8979999999999935</c:v>
                </c:pt>
                <c:pt idx="3909">
                  <c:v>6.8979999999999935</c:v>
                </c:pt>
                <c:pt idx="3910">
                  <c:v>6.9</c:v>
                </c:pt>
                <c:pt idx="3911">
                  <c:v>6.9</c:v>
                </c:pt>
                <c:pt idx="3912">
                  <c:v>6.9</c:v>
                </c:pt>
                <c:pt idx="3913">
                  <c:v>6.9050000000000002</c:v>
                </c:pt>
                <c:pt idx="3914">
                  <c:v>6.9050000000000002</c:v>
                </c:pt>
                <c:pt idx="3915">
                  <c:v>6.9080000000000004</c:v>
                </c:pt>
                <c:pt idx="3916">
                  <c:v>6.9130000000000003</c:v>
                </c:pt>
                <c:pt idx="3917">
                  <c:v>6.9214000000000002</c:v>
                </c:pt>
                <c:pt idx="3918">
                  <c:v>6.9268999999999998</c:v>
                </c:pt>
                <c:pt idx="3919">
                  <c:v>6.9297000000000004</c:v>
                </c:pt>
                <c:pt idx="3920">
                  <c:v>6.95</c:v>
                </c:pt>
                <c:pt idx="3921">
                  <c:v>6.9530000000000003</c:v>
                </c:pt>
                <c:pt idx="3922">
                  <c:v>6.9540999999999995</c:v>
                </c:pt>
                <c:pt idx="3923">
                  <c:v>6.9639999999999995</c:v>
                </c:pt>
                <c:pt idx="3924">
                  <c:v>6.9649999999999945</c:v>
                </c:pt>
                <c:pt idx="3925">
                  <c:v>6.9804000000000004</c:v>
                </c:pt>
                <c:pt idx="3926">
                  <c:v>6.9809999999999999</c:v>
                </c:pt>
                <c:pt idx="3927">
                  <c:v>6.984</c:v>
                </c:pt>
                <c:pt idx="3928">
                  <c:v>6.9903000000000004</c:v>
                </c:pt>
                <c:pt idx="3929">
                  <c:v>6.992</c:v>
                </c:pt>
                <c:pt idx="3930">
                  <c:v>7</c:v>
                </c:pt>
                <c:pt idx="3931">
                  <c:v>7</c:v>
                </c:pt>
                <c:pt idx="3932">
                  <c:v>7</c:v>
                </c:pt>
                <c:pt idx="3933">
                  <c:v>7</c:v>
                </c:pt>
                <c:pt idx="3934">
                  <c:v>7</c:v>
                </c:pt>
                <c:pt idx="3935">
                  <c:v>7</c:v>
                </c:pt>
                <c:pt idx="3936">
                  <c:v>7</c:v>
                </c:pt>
                <c:pt idx="3937">
                  <c:v>7.0039999999999996</c:v>
                </c:pt>
                <c:pt idx="3938">
                  <c:v>7.0072999999999999</c:v>
                </c:pt>
                <c:pt idx="3939">
                  <c:v>7.01</c:v>
                </c:pt>
                <c:pt idx="3940">
                  <c:v>7.01</c:v>
                </c:pt>
                <c:pt idx="3941">
                  <c:v>7.02</c:v>
                </c:pt>
                <c:pt idx="3942">
                  <c:v>7.0289999999999955</c:v>
                </c:pt>
                <c:pt idx="3943">
                  <c:v>7.03</c:v>
                </c:pt>
                <c:pt idx="3944">
                  <c:v>7.03</c:v>
                </c:pt>
                <c:pt idx="3945">
                  <c:v>7.0309999999999997</c:v>
                </c:pt>
                <c:pt idx="3946">
                  <c:v>7.0324999999999998</c:v>
                </c:pt>
                <c:pt idx="3947">
                  <c:v>7.04</c:v>
                </c:pt>
                <c:pt idx="3948">
                  <c:v>7.048</c:v>
                </c:pt>
                <c:pt idx="3949">
                  <c:v>7.05</c:v>
                </c:pt>
                <c:pt idx="3950">
                  <c:v>7.0583999999999998</c:v>
                </c:pt>
                <c:pt idx="3951">
                  <c:v>7.0619999999999985</c:v>
                </c:pt>
                <c:pt idx="3952">
                  <c:v>7.0669999999999975</c:v>
                </c:pt>
                <c:pt idx="3953">
                  <c:v>7.07</c:v>
                </c:pt>
                <c:pt idx="3954">
                  <c:v>7.07</c:v>
                </c:pt>
                <c:pt idx="3955">
                  <c:v>7.08</c:v>
                </c:pt>
                <c:pt idx="3956">
                  <c:v>7.085</c:v>
                </c:pt>
                <c:pt idx="3957">
                  <c:v>7.1</c:v>
                </c:pt>
                <c:pt idx="3958">
                  <c:v>7.1</c:v>
                </c:pt>
                <c:pt idx="3959">
                  <c:v>7.1</c:v>
                </c:pt>
                <c:pt idx="3960">
                  <c:v>7.1</c:v>
                </c:pt>
                <c:pt idx="3961">
                  <c:v>7.1</c:v>
                </c:pt>
                <c:pt idx="3962">
                  <c:v>7.1</c:v>
                </c:pt>
                <c:pt idx="3963">
                  <c:v>7.1049999999999942</c:v>
                </c:pt>
                <c:pt idx="3964">
                  <c:v>7.109</c:v>
                </c:pt>
                <c:pt idx="3965">
                  <c:v>7.1109999999999935</c:v>
                </c:pt>
                <c:pt idx="3966">
                  <c:v>7.1295999999999955</c:v>
                </c:pt>
                <c:pt idx="3967">
                  <c:v>7.1639999999999935</c:v>
                </c:pt>
                <c:pt idx="3968">
                  <c:v>7.1779999999999955</c:v>
                </c:pt>
                <c:pt idx="3969">
                  <c:v>7.18</c:v>
                </c:pt>
                <c:pt idx="3970">
                  <c:v>7.181</c:v>
                </c:pt>
                <c:pt idx="3971">
                  <c:v>7.1879999999999935</c:v>
                </c:pt>
                <c:pt idx="3972">
                  <c:v>7.2</c:v>
                </c:pt>
                <c:pt idx="3973">
                  <c:v>7.2</c:v>
                </c:pt>
                <c:pt idx="3974">
                  <c:v>7.2</c:v>
                </c:pt>
                <c:pt idx="3975">
                  <c:v>7.2</c:v>
                </c:pt>
                <c:pt idx="3976">
                  <c:v>7.2</c:v>
                </c:pt>
                <c:pt idx="3977">
                  <c:v>7.22</c:v>
                </c:pt>
                <c:pt idx="3978">
                  <c:v>7.22</c:v>
                </c:pt>
                <c:pt idx="3979">
                  <c:v>7.2219999999999995</c:v>
                </c:pt>
                <c:pt idx="3980">
                  <c:v>7.2298</c:v>
                </c:pt>
                <c:pt idx="3981">
                  <c:v>7.23</c:v>
                </c:pt>
                <c:pt idx="3982">
                  <c:v>7.24</c:v>
                </c:pt>
                <c:pt idx="3983">
                  <c:v>7.2480000000000002</c:v>
                </c:pt>
                <c:pt idx="3984">
                  <c:v>7.25</c:v>
                </c:pt>
                <c:pt idx="3985">
                  <c:v>7.2572999999999999</c:v>
                </c:pt>
                <c:pt idx="3986">
                  <c:v>7.2639999999999985</c:v>
                </c:pt>
                <c:pt idx="3987">
                  <c:v>7.2720000000000002</c:v>
                </c:pt>
                <c:pt idx="3988">
                  <c:v>7.2786000000000062</c:v>
                </c:pt>
                <c:pt idx="3989">
                  <c:v>7.28</c:v>
                </c:pt>
                <c:pt idx="3990">
                  <c:v>7.28</c:v>
                </c:pt>
                <c:pt idx="3991">
                  <c:v>7.2830000000000004</c:v>
                </c:pt>
                <c:pt idx="3992">
                  <c:v>7.2830000000000004</c:v>
                </c:pt>
                <c:pt idx="3993">
                  <c:v>7.2839999999999998</c:v>
                </c:pt>
                <c:pt idx="3994">
                  <c:v>7.29</c:v>
                </c:pt>
                <c:pt idx="3995">
                  <c:v>7.2998000000000003</c:v>
                </c:pt>
                <c:pt idx="3996">
                  <c:v>7.3</c:v>
                </c:pt>
                <c:pt idx="3997">
                  <c:v>7.3</c:v>
                </c:pt>
                <c:pt idx="3998">
                  <c:v>7.3</c:v>
                </c:pt>
                <c:pt idx="3999">
                  <c:v>7.3</c:v>
                </c:pt>
                <c:pt idx="4000">
                  <c:v>7.3049999999999935</c:v>
                </c:pt>
                <c:pt idx="4001">
                  <c:v>7.306</c:v>
                </c:pt>
                <c:pt idx="4002">
                  <c:v>7.3090000000000002</c:v>
                </c:pt>
                <c:pt idx="4003">
                  <c:v>7.31</c:v>
                </c:pt>
                <c:pt idx="4004">
                  <c:v>7.3150999999999975</c:v>
                </c:pt>
                <c:pt idx="4005">
                  <c:v>7.319</c:v>
                </c:pt>
                <c:pt idx="4006">
                  <c:v>7.3209999999999935</c:v>
                </c:pt>
                <c:pt idx="4007">
                  <c:v>7.33</c:v>
                </c:pt>
                <c:pt idx="4008">
                  <c:v>7.34</c:v>
                </c:pt>
                <c:pt idx="4009">
                  <c:v>7.3479999999999945</c:v>
                </c:pt>
                <c:pt idx="4010">
                  <c:v>7.35</c:v>
                </c:pt>
                <c:pt idx="4011">
                  <c:v>7.3559999999999945</c:v>
                </c:pt>
                <c:pt idx="4012">
                  <c:v>7.3579999999999934</c:v>
                </c:pt>
                <c:pt idx="4013">
                  <c:v>7.3599999999999985</c:v>
                </c:pt>
                <c:pt idx="4014">
                  <c:v>7.3626999999999985</c:v>
                </c:pt>
                <c:pt idx="4015">
                  <c:v>7.3629999999999942</c:v>
                </c:pt>
                <c:pt idx="4016">
                  <c:v>7.3639999999999946</c:v>
                </c:pt>
                <c:pt idx="4017">
                  <c:v>7.3669999999999956</c:v>
                </c:pt>
                <c:pt idx="4018">
                  <c:v>7.3890000000000002</c:v>
                </c:pt>
                <c:pt idx="4019">
                  <c:v>7.3949999999999934</c:v>
                </c:pt>
                <c:pt idx="4020">
                  <c:v>7.3996000000000004</c:v>
                </c:pt>
                <c:pt idx="4021">
                  <c:v>7.4</c:v>
                </c:pt>
                <c:pt idx="4022">
                  <c:v>7.4</c:v>
                </c:pt>
                <c:pt idx="4023">
                  <c:v>7.4</c:v>
                </c:pt>
                <c:pt idx="4024">
                  <c:v>7.4</c:v>
                </c:pt>
                <c:pt idx="4025">
                  <c:v>7.4130000000000003</c:v>
                </c:pt>
                <c:pt idx="4026">
                  <c:v>7.4180000000000001</c:v>
                </c:pt>
                <c:pt idx="4027">
                  <c:v>7.42</c:v>
                </c:pt>
                <c:pt idx="4028">
                  <c:v>7.42</c:v>
                </c:pt>
                <c:pt idx="4029">
                  <c:v>7.4359999999999999</c:v>
                </c:pt>
                <c:pt idx="4030">
                  <c:v>7.4420000000000002</c:v>
                </c:pt>
                <c:pt idx="4031">
                  <c:v>7.4450000000000003</c:v>
                </c:pt>
                <c:pt idx="4032">
                  <c:v>7.452</c:v>
                </c:pt>
                <c:pt idx="4033">
                  <c:v>7.4524999999999997</c:v>
                </c:pt>
                <c:pt idx="4034">
                  <c:v>7.4569999999999999</c:v>
                </c:pt>
                <c:pt idx="4035">
                  <c:v>7.46</c:v>
                </c:pt>
                <c:pt idx="4036">
                  <c:v>7.4610000000000003</c:v>
                </c:pt>
                <c:pt idx="4037">
                  <c:v>7.4700000000000024</c:v>
                </c:pt>
                <c:pt idx="4038">
                  <c:v>7.4710000000000072</c:v>
                </c:pt>
                <c:pt idx="4039">
                  <c:v>7.4779999999999998</c:v>
                </c:pt>
                <c:pt idx="4040">
                  <c:v>7.4946999999999999</c:v>
                </c:pt>
                <c:pt idx="4041">
                  <c:v>7.5</c:v>
                </c:pt>
                <c:pt idx="4042">
                  <c:v>7.5</c:v>
                </c:pt>
                <c:pt idx="4043">
                  <c:v>7.5</c:v>
                </c:pt>
                <c:pt idx="4044">
                  <c:v>7.5</c:v>
                </c:pt>
                <c:pt idx="4045">
                  <c:v>7.5019999999999998</c:v>
                </c:pt>
                <c:pt idx="4046">
                  <c:v>7.51</c:v>
                </c:pt>
                <c:pt idx="4047">
                  <c:v>7.51</c:v>
                </c:pt>
                <c:pt idx="4048">
                  <c:v>7.5208999999999975</c:v>
                </c:pt>
                <c:pt idx="4049">
                  <c:v>7.5279999999999934</c:v>
                </c:pt>
                <c:pt idx="4050">
                  <c:v>7.53</c:v>
                </c:pt>
                <c:pt idx="4051">
                  <c:v>7.5389999999999997</c:v>
                </c:pt>
                <c:pt idx="4052">
                  <c:v>7.5391000000000004</c:v>
                </c:pt>
                <c:pt idx="4053">
                  <c:v>7.54</c:v>
                </c:pt>
                <c:pt idx="4054">
                  <c:v>7.55</c:v>
                </c:pt>
                <c:pt idx="4055">
                  <c:v>7.5529999999999955</c:v>
                </c:pt>
                <c:pt idx="4056">
                  <c:v>7.56</c:v>
                </c:pt>
                <c:pt idx="4057">
                  <c:v>7.56</c:v>
                </c:pt>
                <c:pt idx="4058">
                  <c:v>7.5667999999999997</c:v>
                </c:pt>
                <c:pt idx="4059">
                  <c:v>7.5669999999999975</c:v>
                </c:pt>
                <c:pt idx="4060">
                  <c:v>7.5679999999999934</c:v>
                </c:pt>
                <c:pt idx="4061">
                  <c:v>7.5720000000000001</c:v>
                </c:pt>
                <c:pt idx="4062">
                  <c:v>7.5789999999999997</c:v>
                </c:pt>
                <c:pt idx="4063">
                  <c:v>7.58</c:v>
                </c:pt>
                <c:pt idx="4064">
                  <c:v>7.5801999999999996</c:v>
                </c:pt>
                <c:pt idx="4065">
                  <c:v>7.5810000000000004</c:v>
                </c:pt>
                <c:pt idx="4066">
                  <c:v>7.5810000000000004</c:v>
                </c:pt>
                <c:pt idx="4067">
                  <c:v>7.5839999999999996</c:v>
                </c:pt>
                <c:pt idx="4068">
                  <c:v>7.59</c:v>
                </c:pt>
                <c:pt idx="4069">
                  <c:v>7.5979999999999945</c:v>
                </c:pt>
                <c:pt idx="4070">
                  <c:v>7.6</c:v>
                </c:pt>
                <c:pt idx="4071">
                  <c:v>7.6</c:v>
                </c:pt>
                <c:pt idx="4072">
                  <c:v>7.6055999999999955</c:v>
                </c:pt>
                <c:pt idx="4073">
                  <c:v>7.6129999999999942</c:v>
                </c:pt>
                <c:pt idx="4074">
                  <c:v>7.6159999999999934</c:v>
                </c:pt>
                <c:pt idx="4075">
                  <c:v>7.6199999999999966</c:v>
                </c:pt>
                <c:pt idx="4076">
                  <c:v>7.6199999999999966</c:v>
                </c:pt>
                <c:pt idx="4077">
                  <c:v>7.6269999999999945</c:v>
                </c:pt>
                <c:pt idx="4078">
                  <c:v>7.633</c:v>
                </c:pt>
                <c:pt idx="4079">
                  <c:v>7.6599999999999975</c:v>
                </c:pt>
                <c:pt idx="4080">
                  <c:v>7.6629999999999932</c:v>
                </c:pt>
                <c:pt idx="4081">
                  <c:v>7.6639999999999935</c:v>
                </c:pt>
                <c:pt idx="4082">
                  <c:v>7.68</c:v>
                </c:pt>
                <c:pt idx="4083">
                  <c:v>7.68</c:v>
                </c:pt>
                <c:pt idx="4084">
                  <c:v>7.6879999999999935</c:v>
                </c:pt>
                <c:pt idx="4085">
                  <c:v>7.6890000000000001</c:v>
                </c:pt>
                <c:pt idx="4086">
                  <c:v>7.7</c:v>
                </c:pt>
                <c:pt idx="4087">
                  <c:v>7.71</c:v>
                </c:pt>
                <c:pt idx="4088">
                  <c:v>7.73</c:v>
                </c:pt>
                <c:pt idx="4089">
                  <c:v>7.7320000000000002</c:v>
                </c:pt>
                <c:pt idx="4090">
                  <c:v>7.7329999999999997</c:v>
                </c:pt>
                <c:pt idx="4091">
                  <c:v>7.7329999999999997</c:v>
                </c:pt>
                <c:pt idx="4092">
                  <c:v>7.7465000000000002</c:v>
                </c:pt>
                <c:pt idx="4093">
                  <c:v>7.75</c:v>
                </c:pt>
                <c:pt idx="4094">
                  <c:v>7.7594000000000003</c:v>
                </c:pt>
                <c:pt idx="4095">
                  <c:v>7.7712000000000083</c:v>
                </c:pt>
                <c:pt idx="4096">
                  <c:v>7.78</c:v>
                </c:pt>
                <c:pt idx="4097">
                  <c:v>7.78</c:v>
                </c:pt>
                <c:pt idx="4098">
                  <c:v>7.78</c:v>
                </c:pt>
                <c:pt idx="4099">
                  <c:v>7.7885999999999997</c:v>
                </c:pt>
                <c:pt idx="4100">
                  <c:v>7.7910000000000004</c:v>
                </c:pt>
                <c:pt idx="4101">
                  <c:v>7.7949999999999955</c:v>
                </c:pt>
                <c:pt idx="4102">
                  <c:v>7.8</c:v>
                </c:pt>
                <c:pt idx="4103">
                  <c:v>7.8</c:v>
                </c:pt>
                <c:pt idx="4104">
                  <c:v>7.8</c:v>
                </c:pt>
                <c:pt idx="4105">
                  <c:v>7.8</c:v>
                </c:pt>
                <c:pt idx="4106">
                  <c:v>7.8</c:v>
                </c:pt>
                <c:pt idx="4107">
                  <c:v>7.8</c:v>
                </c:pt>
                <c:pt idx="4108">
                  <c:v>7.8049999999999935</c:v>
                </c:pt>
                <c:pt idx="4109">
                  <c:v>7.81</c:v>
                </c:pt>
                <c:pt idx="4110">
                  <c:v>7.83</c:v>
                </c:pt>
                <c:pt idx="4111">
                  <c:v>7.83</c:v>
                </c:pt>
                <c:pt idx="4112">
                  <c:v>7.84</c:v>
                </c:pt>
                <c:pt idx="4113">
                  <c:v>7.8460000000000001</c:v>
                </c:pt>
                <c:pt idx="4114">
                  <c:v>7.8568299999999995</c:v>
                </c:pt>
                <c:pt idx="4115">
                  <c:v>7.8599999999999985</c:v>
                </c:pt>
                <c:pt idx="4116">
                  <c:v>7.8614999999999995</c:v>
                </c:pt>
                <c:pt idx="4117">
                  <c:v>7.8655999999999935</c:v>
                </c:pt>
                <c:pt idx="4118">
                  <c:v>7.87</c:v>
                </c:pt>
                <c:pt idx="4119">
                  <c:v>7.87</c:v>
                </c:pt>
                <c:pt idx="4120">
                  <c:v>7.88</c:v>
                </c:pt>
                <c:pt idx="4121">
                  <c:v>7.88</c:v>
                </c:pt>
                <c:pt idx="4122">
                  <c:v>7.8820199999999945</c:v>
                </c:pt>
                <c:pt idx="4123">
                  <c:v>7.8849999999999945</c:v>
                </c:pt>
                <c:pt idx="4124">
                  <c:v>7.8959999999999955</c:v>
                </c:pt>
                <c:pt idx="4125">
                  <c:v>7.9050000000000002</c:v>
                </c:pt>
                <c:pt idx="4126">
                  <c:v>7.9080000000000004</c:v>
                </c:pt>
                <c:pt idx="4127">
                  <c:v>7.9184000000000001</c:v>
                </c:pt>
                <c:pt idx="4128">
                  <c:v>7.9189999999999996</c:v>
                </c:pt>
                <c:pt idx="4129">
                  <c:v>7.92</c:v>
                </c:pt>
                <c:pt idx="4130">
                  <c:v>7.9260000000000002</c:v>
                </c:pt>
                <c:pt idx="4131">
                  <c:v>7.9290000000000003</c:v>
                </c:pt>
                <c:pt idx="4132">
                  <c:v>7.9300000000000024</c:v>
                </c:pt>
                <c:pt idx="4133">
                  <c:v>7.9459999999999997</c:v>
                </c:pt>
                <c:pt idx="4134">
                  <c:v>7.9700000000000024</c:v>
                </c:pt>
                <c:pt idx="4135">
                  <c:v>8</c:v>
                </c:pt>
                <c:pt idx="4136">
                  <c:v>8</c:v>
                </c:pt>
                <c:pt idx="4137">
                  <c:v>8</c:v>
                </c:pt>
                <c:pt idx="4138">
                  <c:v>8</c:v>
                </c:pt>
                <c:pt idx="4139">
                  <c:v>8</c:v>
                </c:pt>
                <c:pt idx="4140">
                  <c:v>8</c:v>
                </c:pt>
                <c:pt idx="4141">
                  <c:v>8</c:v>
                </c:pt>
                <c:pt idx="4142">
                  <c:v>8</c:v>
                </c:pt>
                <c:pt idx="4143">
                  <c:v>8</c:v>
                </c:pt>
                <c:pt idx="4144">
                  <c:v>8</c:v>
                </c:pt>
                <c:pt idx="4145">
                  <c:v>8</c:v>
                </c:pt>
                <c:pt idx="4146">
                  <c:v>8</c:v>
                </c:pt>
                <c:pt idx="4147">
                  <c:v>8</c:v>
                </c:pt>
                <c:pt idx="4148">
                  <c:v>8</c:v>
                </c:pt>
                <c:pt idx="4149">
                  <c:v>8</c:v>
                </c:pt>
                <c:pt idx="4150">
                  <c:v>8</c:v>
                </c:pt>
                <c:pt idx="4151">
                  <c:v>8</c:v>
                </c:pt>
                <c:pt idx="4152">
                  <c:v>8</c:v>
                </c:pt>
                <c:pt idx="4153">
                  <c:v>8</c:v>
                </c:pt>
                <c:pt idx="4154">
                  <c:v>8</c:v>
                </c:pt>
                <c:pt idx="4155">
                  <c:v>8.01</c:v>
                </c:pt>
                <c:pt idx="4156">
                  <c:v>8.02</c:v>
                </c:pt>
                <c:pt idx="4157">
                  <c:v>8.027000000000001</c:v>
                </c:pt>
                <c:pt idx="4158">
                  <c:v>8.0300000000000011</c:v>
                </c:pt>
                <c:pt idx="4159">
                  <c:v>8.0467000000000013</c:v>
                </c:pt>
                <c:pt idx="4160">
                  <c:v>8.0500000000000007</c:v>
                </c:pt>
                <c:pt idx="4161">
                  <c:v>8.06</c:v>
                </c:pt>
                <c:pt idx="4162">
                  <c:v>8.0660000000000007</c:v>
                </c:pt>
                <c:pt idx="4163">
                  <c:v>8.08</c:v>
                </c:pt>
                <c:pt idx="4164">
                  <c:v>8.0812999999999988</c:v>
                </c:pt>
                <c:pt idx="4165">
                  <c:v>8.0830000000000002</c:v>
                </c:pt>
                <c:pt idx="4166">
                  <c:v>8.0950000000000006</c:v>
                </c:pt>
                <c:pt idx="4167">
                  <c:v>8.0969000000000015</c:v>
                </c:pt>
                <c:pt idx="4168">
                  <c:v>8.11</c:v>
                </c:pt>
                <c:pt idx="4169">
                  <c:v>8.1109999999999989</c:v>
                </c:pt>
                <c:pt idx="4170">
                  <c:v>8.120000000000001</c:v>
                </c:pt>
                <c:pt idx="4171">
                  <c:v>8.1201999999999988</c:v>
                </c:pt>
                <c:pt idx="4172">
                  <c:v>8.121599999999999</c:v>
                </c:pt>
                <c:pt idx="4173">
                  <c:v>8.129999999999999</c:v>
                </c:pt>
                <c:pt idx="4174">
                  <c:v>8.1330000000000009</c:v>
                </c:pt>
                <c:pt idx="4175">
                  <c:v>8.1349999999999998</c:v>
                </c:pt>
                <c:pt idx="4176">
                  <c:v>8.136000000000001</c:v>
                </c:pt>
                <c:pt idx="4177">
                  <c:v>8.1640000000000015</c:v>
                </c:pt>
                <c:pt idx="4178">
                  <c:v>8.1830000000000016</c:v>
                </c:pt>
                <c:pt idx="4179">
                  <c:v>8.2000000000000011</c:v>
                </c:pt>
                <c:pt idx="4180">
                  <c:v>8.2000000000000011</c:v>
                </c:pt>
                <c:pt idx="4181">
                  <c:v>8.2089999999999996</c:v>
                </c:pt>
                <c:pt idx="4182">
                  <c:v>8.2222999999999988</c:v>
                </c:pt>
                <c:pt idx="4183">
                  <c:v>8.2299999999999986</c:v>
                </c:pt>
                <c:pt idx="4184">
                  <c:v>8.2339999999999982</c:v>
                </c:pt>
                <c:pt idx="4185">
                  <c:v>8.2399999999999984</c:v>
                </c:pt>
                <c:pt idx="4186">
                  <c:v>8.2426000000000013</c:v>
                </c:pt>
                <c:pt idx="4187">
                  <c:v>8.2439999999999998</c:v>
                </c:pt>
                <c:pt idx="4188">
                  <c:v>8.2449999999999992</c:v>
                </c:pt>
                <c:pt idx="4189">
                  <c:v>8.25</c:v>
                </c:pt>
                <c:pt idx="4190">
                  <c:v>8.2550000000000008</c:v>
                </c:pt>
                <c:pt idx="4191">
                  <c:v>8.2618000000000009</c:v>
                </c:pt>
                <c:pt idx="4192">
                  <c:v>8.27</c:v>
                </c:pt>
                <c:pt idx="4193">
                  <c:v>8.2800000000000011</c:v>
                </c:pt>
                <c:pt idx="4194">
                  <c:v>8.2800000000000011</c:v>
                </c:pt>
                <c:pt idx="4195">
                  <c:v>8.2839999999999989</c:v>
                </c:pt>
                <c:pt idx="4196">
                  <c:v>8.2900000000000009</c:v>
                </c:pt>
                <c:pt idx="4197">
                  <c:v>8.2919999999999998</c:v>
                </c:pt>
                <c:pt idx="4198">
                  <c:v>8.2950000000000017</c:v>
                </c:pt>
                <c:pt idx="4199">
                  <c:v>8.2969999999999988</c:v>
                </c:pt>
                <c:pt idx="4200">
                  <c:v>8.2986999999999984</c:v>
                </c:pt>
                <c:pt idx="4201">
                  <c:v>8.3000000000000007</c:v>
                </c:pt>
                <c:pt idx="4202">
                  <c:v>8.3000000000000007</c:v>
                </c:pt>
                <c:pt idx="4203">
                  <c:v>8.31</c:v>
                </c:pt>
                <c:pt idx="4204">
                  <c:v>8.32</c:v>
                </c:pt>
                <c:pt idx="4205">
                  <c:v>8.3290000000000006</c:v>
                </c:pt>
                <c:pt idx="4206">
                  <c:v>8.33</c:v>
                </c:pt>
                <c:pt idx="4207">
                  <c:v>8.3350000000000026</c:v>
                </c:pt>
                <c:pt idx="4208">
                  <c:v>8.338000000000001</c:v>
                </c:pt>
                <c:pt idx="4209">
                  <c:v>8.353000000000014</c:v>
                </c:pt>
                <c:pt idx="4210">
                  <c:v>8.3570000000000046</c:v>
                </c:pt>
                <c:pt idx="4211">
                  <c:v>8.3600000000000048</c:v>
                </c:pt>
                <c:pt idx="4212">
                  <c:v>8.3610000000000007</c:v>
                </c:pt>
                <c:pt idx="4213">
                  <c:v>8.3700000000000028</c:v>
                </c:pt>
                <c:pt idx="4214">
                  <c:v>8.3800000000000008</c:v>
                </c:pt>
                <c:pt idx="4215">
                  <c:v>8.3830000000000027</c:v>
                </c:pt>
                <c:pt idx="4216">
                  <c:v>8.3920000000000048</c:v>
                </c:pt>
                <c:pt idx="4217">
                  <c:v>8.4</c:v>
                </c:pt>
                <c:pt idx="4218">
                  <c:v>8.4</c:v>
                </c:pt>
                <c:pt idx="4219">
                  <c:v>8.4</c:v>
                </c:pt>
                <c:pt idx="4220">
                  <c:v>8.4</c:v>
                </c:pt>
                <c:pt idx="4221">
                  <c:v>8.4160000000000004</c:v>
                </c:pt>
                <c:pt idx="4222">
                  <c:v>8.4170000000000016</c:v>
                </c:pt>
                <c:pt idx="4223">
                  <c:v>8.4172000000000011</c:v>
                </c:pt>
                <c:pt idx="4224">
                  <c:v>8.427999999999999</c:v>
                </c:pt>
                <c:pt idx="4225">
                  <c:v>8.43</c:v>
                </c:pt>
                <c:pt idx="4226">
                  <c:v>8.44</c:v>
                </c:pt>
                <c:pt idx="4227">
                  <c:v>8.4439999999999991</c:v>
                </c:pt>
                <c:pt idx="4228">
                  <c:v>8.4500000000000028</c:v>
                </c:pt>
                <c:pt idx="4229">
                  <c:v>8.4520000000000124</c:v>
                </c:pt>
                <c:pt idx="4230">
                  <c:v>8.4531000000000027</c:v>
                </c:pt>
                <c:pt idx="4231">
                  <c:v>8.4600000000000026</c:v>
                </c:pt>
                <c:pt idx="4232">
                  <c:v>8.48</c:v>
                </c:pt>
                <c:pt idx="4233">
                  <c:v>8.4880000000000013</c:v>
                </c:pt>
                <c:pt idx="4234">
                  <c:v>8.49</c:v>
                </c:pt>
                <c:pt idx="4235">
                  <c:v>8.4958000000000027</c:v>
                </c:pt>
                <c:pt idx="4236">
                  <c:v>8.5001000000000015</c:v>
                </c:pt>
                <c:pt idx="4237">
                  <c:v>8.51</c:v>
                </c:pt>
                <c:pt idx="4238">
                  <c:v>8.52</c:v>
                </c:pt>
                <c:pt idx="4239">
                  <c:v>8.5400000000000009</c:v>
                </c:pt>
                <c:pt idx="4240">
                  <c:v>8.5450000000000017</c:v>
                </c:pt>
                <c:pt idx="4241">
                  <c:v>8.56</c:v>
                </c:pt>
                <c:pt idx="4242">
                  <c:v>8.58</c:v>
                </c:pt>
                <c:pt idx="4243">
                  <c:v>8.58</c:v>
                </c:pt>
                <c:pt idx="4244">
                  <c:v>8.5860000000000003</c:v>
                </c:pt>
                <c:pt idx="4245">
                  <c:v>8.6</c:v>
                </c:pt>
                <c:pt idx="4246">
                  <c:v>8.6</c:v>
                </c:pt>
                <c:pt idx="4247">
                  <c:v>8.6028000000000002</c:v>
                </c:pt>
                <c:pt idx="4248">
                  <c:v>8.6160000000000014</c:v>
                </c:pt>
                <c:pt idx="4249">
                  <c:v>8.629999999999999</c:v>
                </c:pt>
                <c:pt idx="4250">
                  <c:v>8.6386999999999983</c:v>
                </c:pt>
                <c:pt idx="4251">
                  <c:v>8.6399999999999988</c:v>
                </c:pt>
                <c:pt idx="4252">
                  <c:v>8.6479999999999997</c:v>
                </c:pt>
                <c:pt idx="4253">
                  <c:v>8.67</c:v>
                </c:pt>
                <c:pt idx="4254">
                  <c:v>8.6760000000000002</c:v>
                </c:pt>
                <c:pt idx="4255">
                  <c:v>8.6824000000000048</c:v>
                </c:pt>
                <c:pt idx="4256">
                  <c:v>8.69</c:v>
                </c:pt>
                <c:pt idx="4257">
                  <c:v>8.6920000000000002</c:v>
                </c:pt>
                <c:pt idx="4258">
                  <c:v>8.6930000000000014</c:v>
                </c:pt>
                <c:pt idx="4259">
                  <c:v>8.7000000000000011</c:v>
                </c:pt>
                <c:pt idx="4260">
                  <c:v>8.7000000000000011</c:v>
                </c:pt>
                <c:pt idx="4261">
                  <c:v>8.7000000000000011</c:v>
                </c:pt>
                <c:pt idx="4262">
                  <c:v>8.7060000000000013</c:v>
                </c:pt>
                <c:pt idx="4263">
                  <c:v>8.7100000000000009</c:v>
                </c:pt>
                <c:pt idx="4264">
                  <c:v>8.7199699999999982</c:v>
                </c:pt>
                <c:pt idx="4265">
                  <c:v>8.7399999999999984</c:v>
                </c:pt>
                <c:pt idx="4266">
                  <c:v>8.7520000000000007</c:v>
                </c:pt>
                <c:pt idx="4267">
                  <c:v>8.757299999999999</c:v>
                </c:pt>
                <c:pt idx="4268">
                  <c:v>8.76</c:v>
                </c:pt>
                <c:pt idx="4269">
                  <c:v>8.76</c:v>
                </c:pt>
                <c:pt idx="4270">
                  <c:v>8.7690000000000001</c:v>
                </c:pt>
                <c:pt idx="4271">
                  <c:v>8.7839999999999989</c:v>
                </c:pt>
                <c:pt idx="4272">
                  <c:v>8.7923000000000009</c:v>
                </c:pt>
                <c:pt idx="4273">
                  <c:v>8.8000000000000007</c:v>
                </c:pt>
                <c:pt idx="4274">
                  <c:v>8.8000000000000007</c:v>
                </c:pt>
                <c:pt idx="4275">
                  <c:v>8.8000000000000007</c:v>
                </c:pt>
                <c:pt idx="4276">
                  <c:v>8.8000000000000007</c:v>
                </c:pt>
                <c:pt idx="4277">
                  <c:v>8.8000000000000007</c:v>
                </c:pt>
                <c:pt idx="4278">
                  <c:v>8.8000000000000007</c:v>
                </c:pt>
                <c:pt idx="4279">
                  <c:v>8.8000000000000007</c:v>
                </c:pt>
                <c:pt idx="4280">
                  <c:v>8.8000000000000007</c:v>
                </c:pt>
                <c:pt idx="4281">
                  <c:v>8.8000000000000007</c:v>
                </c:pt>
                <c:pt idx="4282">
                  <c:v>8.8015000000000008</c:v>
                </c:pt>
                <c:pt idx="4283">
                  <c:v>8.81</c:v>
                </c:pt>
                <c:pt idx="4284">
                  <c:v>8.8129000000000008</c:v>
                </c:pt>
                <c:pt idx="4285">
                  <c:v>8.827</c:v>
                </c:pt>
                <c:pt idx="4286">
                  <c:v>8.8280000000000012</c:v>
                </c:pt>
                <c:pt idx="4287">
                  <c:v>8.84</c:v>
                </c:pt>
                <c:pt idx="4288">
                  <c:v>8.84</c:v>
                </c:pt>
                <c:pt idx="4289">
                  <c:v>8.84</c:v>
                </c:pt>
                <c:pt idx="4290">
                  <c:v>8.8450000000000006</c:v>
                </c:pt>
                <c:pt idx="4291">
                  <c:v>8.8500000000000068</c:v>
                </c:pt>
                <c:pt idx="4292">
                  <c:v>8.8560000000000159</c:v>
                </c:pt>
                <c:pt idx="4293">
                  <c:v>8.8600000000000048</c:v>
                </c:pt>
                <c:pt idx="4294">
                  <c:v>8.8610000000000007</c:v>
                </c:pt>
                <c:pt idx="4295">
                  <c:v>8.8712</c:v>
                </c:pt>
                <c:pt idx="4296">
                  <c:v>8.8800000000000008</c:v>
                </c:pt>
                <c:pt idx="4297">
                  <c:v>8.8976000000000006</c:v>
                </c:pt>
                <c:pt idx="4298">
                  <c:v>8.8980000000000015</c:v>
                </c:pt>
                <c:pt idx="4299">
                  <c:v>8.9</c:v>
                </c:pt>
                <c:pt idx="4300">
                  <c:v>8.9</c:v>
                </c:pt>
                <c:pt idx="4301">
                  <c:v>8.9</c:v>
                </c:pt>
                <c:pt idx="4302">
                  <c:v>8.9</c:v>
                </c:pt>
                <c:pt idx="4303">
                  <c:v>8.9030000000000005</c:v>
                </c:pt>
                <c:pt idx="4304">
                  <c:v>8.91</c:v>
                </c:pt>
                <c:pt idx="4305">
                  <c:v>8.91</c:v>
                </c:pt>
                <c:pt idx="4306">
                  <c:v>8.91</c:v>
                </c:pt>
                <c:pt idx="4307">
                  <c:v>8.9120000000000008</c:v>
                </c:pt>
                <c:pt idx="4308">
                  <c:v>8.9450000000000003</c:v>
                </c:pt>
                <c:pt idx="4309">
                  <c:v>8.947000000000001</c:v>
                </c:pt>
                <c:pt idx="4310">
                  <c:v>8.9600000000000026</c:v>
                </c:pt>
                <c:pt idx="4311">
                  <c:v>8.9669000000000008</c:v>
                </c:pt>
                <c:pt idx="4312">
                  <c:v>8.9686000000000003</c:v>
                </c:pt>
                <c:pt idx="4313">
                  <c:v>8.9830000000000005</c:v>
                </c:pt>
                <c:pt idx="4314">
                  <c:v>8.9940000000000015</c:v>
                </c:pt>
                <c:pt idx="4315">
                  <c:v>8.9991700000000012</c:v>
                </c:pt>
                <c:pt idx="4316">
                  <c:v>9</c:v>
                </c:pt>
                <c:pt idx="4317">
                  <c:v>9</c:v>
                </c:pt>
                <c:pt idx="4318">
                  <c:v>9</c:v>
                </c:pt>
                <c:pt idx="4319">
                  <c:v>9</c:v>
                </c:pt>
                <c:pt idx="4320">
                  <c:v>9</c:v>
                </c:pt>
                <c:pt idx="4321">
                  <c:v>9</c:v>
                </c:pt>
                <c:pt idx="4322">
                  <c:v>9</c:v>
                </c:pt>
                <c:pt idx="4323">
                  <c:v>9</c:v>
                </c:pt>
                <c:pt idx="4324">
                  <c:v>9</c:v>
                </c:pt>
                <c:pt idx="4325">
                  <c:v>9</c:v>
                </c:pt>
                <c:pt idx="4326">
                  <c:v>9</c:v>
                </c:pt>
                <c:pt idx="4327">
                  <c:v>9</c:v>
                </c:pt>
                <c:pt idx="4328">
                  <c:v>9.02</c:v>
                </c:pt>
                <c:pt idx="4329">
                  <c:v>9.0220000000000002</c:v>
                </c:pt>
                <c:pt idx="4330">
                  <c:v>9.0279999999999987</c:v>
                </c:pt>
                <c:pt idx="4331">
                  <c:v>9.0360000000000014</c:v>
                </c:pt>
                <c:pt idx="4332">
                  <c:v>9.0400000000000009</c:v>
                </c:pt>
                <c:pt idx="4333">
                  <c:v>9.0500000000000007</c:v>
                </c:pt>
                <c:pt idx="4334">
                  <c:v>9.0500000000000007</c:v>
                </c:pt>
                <c:pt idx="4335">
                  <c:v>9.0500000000000007</c:v>
                </c:pt>
                <c:pt idx="4336">
                  <c:v>9.0583000000000009</c:v>
                </c:pt>
                <c:pt idx="4337">
                  <c:v>9.06</c:v>
                </c:pt>
                <c:pt idx="4338">
                  <c:v>9.0640000000000001</c:v>
                </c:pt>
                <c:pt idx="4339">
                  <c:v>9.0760000000000005</c:v>
                </c:pt>
                <c:pt idx="4340">
                  <c:v>9.1122000000000014</c:v>
                </c:pt>
                <c:pt idx="4341">
                  <c:v>9.1319999999999997</c:v>
                </c:pt>
                <c:pt idx="4342">
                  <c:v>9.1349999999999998</c:v>
                </c:pt>
                <c:pt idx="4343">
                  <c:v>9.1369999999999987</c:v>
                </c:pt>
                <c:pt idx="4344">
                  <c:v>9.1399999999999988</c:v>
                </c:pt>
                <c:pt idx="4345">
                  <c:v>9.1560000000000006</c:v>
                </c:pt>
                <c:pt idx="4346">
                  <c:v>9.16</c:v>
                </c:pt>
                <c:pt idx="4347">
                  <c:v>9.16</c:v>
                </c:pt>
                <c:pt idx="4348">
                  <c:v>9.1660000000000004</c:v>
                </c:pt>
                <c:pt idx="4349">
                  <c:v>9.17</c:v>
                </c:pt>
                <c:pt idx="4350">
                  <c:v>9.18</c:v>
                </c:pt>
                <c:pt idx="4351">
                  <c:v>9.1960000000000015</c:v>
                </c:pt>
                <c:pt idx="4352">
                  <c:v>9.2000000000000011</c:v>
                </c:pt>
                <c:pt idx="4353">
                  <c:v>9.2000000000000011</c:v>
                </c:pt>
                <c:pt idx="4354">
                  <c:v>9.2000000000000011</c:v>
                </c:pt>
                <c:pt idx="4355">
                  <c:v>9.2100000000000009</c:v>
                </c:pt>
                <c:pt idx="4356">
                  <c:v>9.2219999999999995</c:v>
                </c:pt>
                <c:pt idx="4357">
                  <c:v>9.2399999999999984</c:v>
                </c:pt>
                <c:pt idx="4358">
                  <c:v>9.2399999999999984</c:v>
                </c:pt>
                <c:pt idx="4359">
                  <c:v>9.2399999999999984</c:v>
                </c:pt>
                <c:pt idx="4360">
                  <c:v>9.25</c:v>
                </c:pt>
                <c:pt idx="4361">
                  <c:v>9.26</c:v>
                </c:pt>
                <c:pt idx="4362">
                  <c:v>9.2748999999999988</c:v>
                </c:pt>
                <c:pt idx="4363">
                  <c:v>9.3000000000000007</c:v>
                </c:pt>
                <c:pt idx="4364">
                  <c:v>9.3085000000000004</c:v>
                </c:pt>
                <c:pt idx="4365">
                  <c:v>9.31</c:v>
                </c:pt>
                <c:pt idx="4366">
                  <c:v>9.3230000000000004</c:v>
                </c:pt>
                <c:pt idx="4367">
                  <c:v>9.3280000000000012</c:v>
                </c:pt>
                <c:pt idx="4368">
                  <c:v>9.3330000000000002</c:v>
                </c:pt>
                <c:pt idx="4369">
                  <c:v>9.3410000000000011</c:v>
                </c:pt>
                <c:pt idx="4370">
                  <c:v>9.3500000000000068</c:v>
                </c:pt>
                <c:pt idx="4371">
                  <c:v>9.3600000000000048</c:v>
                </c:pt>
                <c:pt idx="4372">
                  <c:v>9.3660000000000068</c:v>
                </c:pt>
                <c:pt idx="4373">
                  <c:v>9.3768000000000047</c:v>
                </c:pt>
                <c:pt idx="4374">
                  <c:v>9.4</c:v>
                </c:pt>
                <c:pt idx="4375">
                  <c:v>9.4</c:v>
                </c:pt>
                <c:pt idx="4376">
                  <c:v>9.4</c:v>
                </c:pt>
                <c:pt idx="4377">
                  <c:v>9.4</c:v>
                </c:pt>
                <c:pt idx="4378">
                  <c:v>9.4</c:v>
                </c:pt>
                <c:pt idx="4379">
                  <c:v>9.4</c:v>
                </c:pt>
                <c:pt idx="4380">
                  <c:v>9.4</c:v>
                </c:pt>
                <c:pt idx="4381">
                  <c:v>9.4</c:v>
                </c:pt>
                <c:pt idx="4382">
                  <c:v>9.4030000000000005</c:v>
                </c:pt>
                <c:pt idx="4383">
                  <c:v>9.4071000000000016</c:v>
                </c:pt>
                <c:pt idx="4384">
                  <c:v>9.41</c:v>
                </c:pt>
                <c:pt idx="4385">
                  <c:v>9.4161000000000001</c:v>
                </c:pt>
                <c:pt idx="4386">
                  <c:v>9.4340000000000011</c:v>
                </c:pt>
                <c:pt idx="4387">
                  <c:v>9.4360000000000035</c:v>
                </c:pt>
                <c:pt idx="4388">
                  <c:v>9.4390000000000001</c:v>
                </c:pt>
                <c:pt idx="4389">
                  <c:v>9.4530000000000047</c:v>
                </c:pt>
                <c:pt idx="4390">
                  <c:v>9.4550000000000125</c:v>
                </c:pt>
                <c:pt idx="4391">
                  <c:v>9.4550000000000125</c:v>
                </c:pt>
                <c:pt idx="4392">
                  <c:v>9.4620000000000068</c:v>
                </c:pt>
                <c:pt idx="4393">
                  <c:v>9.4752000000000027</c:v>
                </c:pt>
                <c:pt idx="4394">
                  <c:v>9.4850000000000048</c:v>
                </c:pt>
                <c:pt idx="4395">
                  <c:v>9.4880000000000013</c:v>
                </c:pt>
                <c:pt idx="4396">
                  <c:v>9.4999000000000002</c:v>
                </c:pt>
                <c:pt idx="4397">
                  <c:v>9.5</c:v>
                </c:pt>
                <c:pt idx="4398">
                  <c:v>9.5</c:v>
                </c:pt>
                <c:pt idx="4399">
                  <c:v>9.51</c:v>
                </c:pt>
                <c:pt idx="4400">
                  <c:v>9.52</c:v>
                </c:pt>
                <c:pt idx="4401">
                  <c:v>9.5500000000000007</c:v>
                </c:pt>
                <c:pt idx="4402">
                  <c:v>9.5500000000000007</c:v>
                </c:pt>
                <c:pt idx="4403">
                  <c:v>9.5708000000000002</c:v>
                </c:pt>
                <c:pt idx="4404">
                  <c:v>9.58</c:v>
                </c:pt>
                <c:pt idx="4405">
                  <c:v>9.6</c:v>
                </c:pt>
                <c:pt idx="4406">
                  <c:v>9.6</c:v>
                </c:pt>
                <c:pt idx="4407">
                  <c:v>9.6</c:v>
                </c:pt>
                <c:pt idx="4408">
                  <c:v>9.6</c:v>
                </c:pt>
                <c:pt idx="4409">
                  <c:v>9.6</c:v>
                </c:pt>
                <c:pt idx="4410">
                  <c:v>9.6</c:v>
                </c:pt>
                <c:pt idx="4411">
                  <c:v>9.6</c:v>
                </c:pt>
                <c:pt idx="4412">
                  <c:v>9.6</c:v>
                </c:pt>
                <c:pt idx="4413">
                  <c:v>9.6</c:v>
                </c:pt>
                <c:pt idx="4414">
                  <c:v>9.61</c:v>
                </c:pt>
                <c:pt idx="4415">
                  <c:v>9.6150000000000002</c:v>
                </c:pt>
                <c:pt idx="4416">
                  <c:v>9.6239999999999988</c:v>
                </c:pt>
                <c:pt idx="4417">
                  <c:v>9.6389999999999993</c:v>
                </c:pt>
                <c:pt idx="4418">
                  <c:v>9.65</c:v>
                </c:pt>
                <c:pt idx="4419">
                  <c:v>9.6580000000000013</c:v>
                </c:pt>
                <c:pt idx="4420">
                  <c:v>9.6602000000000015</c:v>
                </c:pt>
                <c:pt idx="4421">
                  <c:v>9.69</c:v>
                </c:pt>
                <c:pt idx="4422">
                  <c:v>9.7000000000000011</c:v>
                </c:pt>
                <c:pt idx="4423">
                  <c:v>9.7000000000000011</c:v>
                </c:pt>
                <c:pt idx="4424">
                  <c:v>9.7000000000000011</c:v>
                </c:pt>
                <c:pt idx="4425">
                  <c:v>9.7000000000000011</c:v>
                </c:pt>
                <c:pt idx="4426">
                  <c:v>9.7000000000000011</c:v>
                </c:pt>
                <c:pt idx="4427">
                  <c:v>9.7009999999999987</c:v>
                </c:pt>
                <c:pt idx="4428">
                  <c:v>9.7100000000000009</c:v>
                </c:pt>
                <c:pt idx="4429">
                  <c:v>9.713000000000001</c:v>
                </c:pt>
                <c:pt idx="4430">
                  <c:v>9.7199999999999989</c:v>
                </c:pt>
                <c:pt idx="4431">
                  <c:v>9.7199999999999989</c:v>
                </c:pt>
                <c:pt idx="4432">
                  <c:v>9.7211999999999996</c:v>
                </c:pt>
                <c:pt idx="4433">
                  <c:v>9.7310000000000016</c:v>
                </c:pt>
                <c:pt idx="4434">
                  <c:v>9.76</c:v>
                </c:pt>
                <c:pt idx="4435">
                  <c:v>9.76</c:v>
                </c:pt>
                <c:pt idx="4436">
                  <c:v>9.7640000000000011</c:v>
                </c:pt>
                <c:pt idx="4437">
                  <c:v>9.77</c:v>
                </c:pt>
                <c:pt idx="4438">
                  <c:v>9.7785000000000011</c:v>
                </c:pt>
                <c:pt idx="4439">
                  <c:v>9.7786999999999988</c:v>
                </c:pt>
                <c:pt idx="4440">
                  <c:v>9.7800000000000011</c:v>
                </c:pt>
                <c:pt idx="4441">
                  <c:v>9.7900000000000009</c:v>
                </c:pt>
                <c:pt idx="4442">
                  <c:v>9.8000000000000007</c:v>
                </c:pt>
                <c:pt idx="4443">
                  <c:v>9.8010000000000002</c:v>
                </c:pt>
                <c:pt idx="4444">
                  <c:v>9.81</c:v>
                </c:pt>
                <c:pt idx="4445">
                  <c:v>9.81</c:v>
                </c:pt>
                <c:pt idx="4446">
                  <c:v>9.8140000000000001</c:v>
                </c:pt>
                <c:pt idx="4447">
                  <c:v>9.82</c:v>
                </c:pt>
                <c:pt idx="4448">
                  <c:v>9.8458000000000006</c:v>
                </c:pt>
                <c:pt idx="4449">
                  <c:v>9.8490000000000002</c:v>
                </c:pt>
                <c:pt idx="4450">
                  <c:v>9.8760000000000048</c:v>
                </c:pt>
                <c:pt idx="4451">
                  <c:v>9.8790000000000067</c:v>
                </c:pt>
                <c:pt idx="4452">
                  <c:v>9.8800000000000008</c:v>
                </c:pt>
                <c:pt idx="4453">
                  <c:v>9.89</c:v>
                </c:pt>
                <c:pt idx="4454">
                  <c:v>9.89</c:v>
                </c:pt>
                <c:pt idx="4455">
                  <c:v>9.9080000000000013</c:v>
                </c:pt>
                <c:pt idx="4456">
                  <c:v>9.9110000000000014</c:v>
                </c:pt>
                <c:pt idx="4457">
                  <c:v>9.9130000000000003</c:v>
                </c:pt>
                <c:pt idx="4458">
                  <c:v>9.93</c:v>
                </c:pt>
                <c:pt idx="4459">
                  <c:v>9.9450000000000003</c:v>
                </c:pt>
                <c:pt idx="4460">
                  <c:v>9.9600000000000026</c:v>
                </c:pt>
                <c:pt idx="4461">
                  <c:v>9.9760000000000026</c:v>
                </c:pt>
                <c:pt idx="4462">
                  <c:v>9.98</c:v>
                </c:pt>
                <c:pt idx="4463">
                  <c:v>9.9970000000000034</c:v>
                </c:pt>
                <c:pt idx="4464">
                  <c:v>10</c:v>
                </c:pt>
                <c:pt idx="4465">
                  <c:v>10</c:v>
                </c:pt>
                <c:pt idx="4466">
                  <c:v>10</c:v>
                </c:pt>
                <c:pt idx="4467">
                  <c:v>10</c:v>
                </c:pt>
                <c:pt idx="4468">
                  <c:v>10</c:v>
                </c:pt>
                <c:pt idx="4469">
                  <c:v>10</c:v>
                </c:pt>
                <c:pt idx="4470">
                  <c:v>10</c:v>
                </c:pt>
                <c:pt idx="4471">
                  <c:v>10</c:v>
                </c:pt>
                <c:pt idx="4472">
                  <c:v>10</c:v>
                </c:pt>
                <c:pt idx="4473">
                  <c:v>10</c:v>
                </c:pt>
                <c:pt idx="4474">
                  <c:v>10</c:v>
                </c:pt>
                <c:pt idx="4475">
                  <c:v>10</c:v>
                </c:pt>
                <c:pt idx="4476">
                  <c:v>10</c:v>
                </c:pt>
                <c:pt idx="4477">
                  <c:v>10</c:v>
                </c:pt>
                <c:pt idx="4478">
                  <c:v>10</c:v>
                </c:pt>
                <c:pt idx="4479">
                  <c:v>10</c:v>
                </c:pt>
                <c:pt idx="4480">
                  <c:v>10</c:v>
                </c:pt>
                <c:pt idx="4481">
                  <c:v>10</c:v>
                </c:pt>
                <c:pt idx="4482">
                  <c:v>10</c:v>
                </c:pt>
                <c:pt idx="4483">
                  <c:v>10</c:v>
                </c:pt>
                <c:pt idx="4484">
                  <c:v>10</c:v>
                </c:pt>
                <c:pt idx="4485">
                  <c:v>10.02</c:v>
                </c:pt>
                <c:pt idx="4486">
                  <c:v>10.050000000000002</c:v>
                </c:pt>
                <c:pt idx="4487">
                  <c:v>10.07</c:v>
                </c:pt>
                <c:pt idx="4488">
                  <c:v>10.07</c:v>
                </c:pt>
                <c:pt idx="4489">
                  <c:v>10.092000000000002</c:v>
                </c:pt>
                <c:pt idx="4490">
                  <c:v>10.099</c:v>
                </c:pt>
                <c:pt idx="4491">
                  <c:v>10.1</c:v>
                </c:pt>
                <c:pt idx="4492">
                  <c:v>10.105</c:v>
                </c:pt>
                <c:pt idx="4493">
                  <c:v>10.115</c:v>
                </c:pt>
                <c:pt idx="4494">
                  <c:v>10.117000000000001</c:v>
                </c:pt>
                <c:pt idx="4495">
                  <c:v>10.123000000000001</c:v>
                </c:pt>
                <c:pt idx="4496">
                  <c:v>10.130000000000001</c:v>
                </c:pt>
                <c:pt idx="4497">
                  <c:v>10.130000000000001</c:v>
                </c:pt>
                <c:pt idx="4498">
                  <c:v>10.18</c:v>
                </c:pt>
                <c:pt idx="4499">
                  <c:v>10.182</c:v>
                </c:pt>
                <c:pt idx="4500">
                  <c:v>10.186</c:v>
                </c:pt>
                <c:pt idx="4501">
                  <c:v>10.200000000000001</c:v>
                </c:pt>
                <c:pt idx="4502">
                  <c:v>10.200000000000001</c:v>
                </c:pt>
                <c:pt idx="4503">
                  <c:v>10.213999999999999</c:v>
                </c:pt>
                <c:pt idx="4504">
                  <c:v>10.223000000000001</c:v>
                </c:pt>
                <c:pt idx="4505">
                  <c:v>10.229999999999999</c:v>
                </c:pt>
                <c:pt idx="4506">
                  <c:v>10.239999999999998</c:v>
                </c:pt>
                <c:pt idx="4507">
                  <c:v>10.2705</c:v>
                </c:pt>
                <c:pt idx="4508">
                  <c:v>10.273</c:v>
                </c:pt>
                <c:pt idx="4509">
                  <c:v>10.277999999999999</c:v>
                </c:pt>
                <c:pt idx="4510">
                  <c:v>10.287999999999998</c:v>
                </c:pt>
                <c:pt idx="4511">
                  <c:v>10.31</c:v>
                </c:pt>
                <c:pt idx="4512">
                  <c:v>10.324</c:v>
                </c:pt>
                <c:pt idx="4513">
                  <c:v>10.33</c:v>
                </c:pt>
                <c:pt idx="4514">
                  <c:v>10.338000000000001</c:v>
                </c:pt>
                <c:pt idx="4515">
                  <c:v>10.370000000000006</c:v>
                </c:pt>
                <c:pt idx="4516">
                  <c:v>10.377000000000002</c:v>
                </c:pt>
                <c:pt idx="4517">
                  <c:v>10.4</c:v>
                </c:pt>
                <c:pt idx="4518">
                  <c:v>10.4</c:v>
                </c:pt>
                <c:pt idx="4519">
                  <c:v>10.4</c:v>
                </c:pt>
                <c:pt idx="4520">
                  <c:v>10.414</c:v>
                </c:pt>
                <c:pt idx="4521">
                  <c:v>10.416</c:v>
                </c:pt>
                <c:pt idx="4522">
                  <c:v>10.4306</c:v>
                </c:pt>
                <c:pt idx="4523">
                  <c:v>10.438000000000001</c:v>
                </c:pt>
                <c:pt idx="4524">
                  <c:v>10.441000000000001</c:v>
                </c:pt>
                <c:pt idx="4525">
                  <c:v>10.459500000000014</c:v>
                </c:pt>
                <c:pt idx="4526">
                  <c:v>10.48</c:v>
                </c:pt>
                <c:pt idx="4527">
                  <c:v>10.481</c:v>
                </c:pt>
                <c:pt idx="4528">
                  <c:v>10.489000000000004</c:v>
                </c:pt>
                <c:pt idx="4529">
                  <c:v>10.495000000000006</c:v>
                </c:pt>
                <c:pt idx="4530">
                  <c:v>10.5</c:v>
                </c:pt>
                <c:pt idx="4531">
                  <c:v>10.5</c:v>
                </c:pt>
                <c:pt idx="4532">
                  <c:v>10.5</c:v>
                </c:pt>
                <c:pt idx="4533">
                  <c:v>10.5</c:v>
                </c:pt>
                <c:pt idx="4534">
                  <c:v>10.51</c:v>
                </c:pt>
                <c:pt idx="4535">
                  <c:v>10.51</c:v>
                </c:pt>
                <c:pt idx="4536">
                  <c:v>10.51</c:v>
                </c:pt>
                <c:pt idx="4537">
                  <c:v>10.53</c:v>
                </c:pt>
                <c:pt idx="4538">
                  <c:v>10.559000000000006</c:v>
                </c:pt>
                <c:pt idx="4539">
                  <c:v>10.56</c:v>
                </c:pt>
                <c:pt idx="4540">
                  <c:v>10.59</c:v>
                </c:pt>
                <c:pt idx="4541">
                  <c:v>10.6</c:v>
                </c:pt>
                <c:pt idx="4542">
                  <c:v>10.629999999999999</c:v>
                </c:pt>
                <c:pt idx="4543">
                  <c:v>10.638999999999999</c:v>
                </c:pt>
                <c:pt idx="4544">
                  <c:v>10.647999999999998</c:v>
                </c:pt>
                <c:pt idx="4545">
                  <c:v>10.685</c:v>
                </c:pt>
                <c:pt idx="4546">
                  <c:v>10.7</c:v>
                </c:pt>
                <c:pt idx="4547">
                  <c:v>10.7</c:v>
                </c:pt>
                <c:pt idx="4548">
                  <c:v>10.704000000000001</c:v>
                </c:pt>
                <c:pt idx="4549">
                  <c:v>10.729999999999999</c:v>
                </c:pt>
                <c:pt idx="4550">
                  <c:v>10.741899999999999</c:v>
                </c:pt>
                <c:pt idx="4551">
                  <c:v>10.757</c:v>
                </c:pt>
                <c:pt idx="4552">
                  <c:v>10.768000000000001</c:v>
                </c:pt>
                <c:pt idx="4553">
                  <c:v>10.8</c:v>
                </c:pt>
                <c:pt idx="4554">
                  <c:v>10.813000000000002</c:v>
                </c:pt>
                <c:pt idx="4555">
                  <c:v>10.82</c:v>
                </c:pt>
                <c:pt idx="4556">
                  <c:v>10.82</c:v>
                </c:pt>
                <c:pt idx="4557">
                  <c:v>10.837900000000001</c:v>
                </c:pt>
                <c:pt idx="4558">
                  <c:v>10.848000000000001</c:v>
                </c:pt>
                <c:pt idx="4559">
                  <c:v>10.881</c:v>
                </c:pt>
                <c:pt idx="4560">
                  <c:v>10.898</c:v>
                </c:pt>
                <c:pt idx="4561">
                  <c:v>10.9</c:v>
                </c:pt>
                <c:pt idx="4562">
                  <c:v>10.917</c:v>
                </c:pt>
                <c:pt idx="4563">
                  <c:v>10.934000000000001</c:v>
                </c:pt>
                <c:pt idx="4564">
                  <c:v>10.950000000000006</c:v>
                </c:pt>
                <c:pt idx="4565">
                  <c:v>10.950000000000006</c:v>
                </c:pt>
                <c:pt idx="4566">
                  <c:v>10.96</c:v>
                </c:pt>
                <c:pt idx="4567">
                  <c:v>10.96</c:v>
                </c:pt>
                <c:pt idx="4568">
                  <c:v>10.971</c:v>
                </c:pt>
                <c:pt idx="4569">
                  <c:v>11</c:v>
                </c:pt>
                <c:pt idx="4570">
                  <c:v>11</c:v>
                </c:pt>
                <c:pt idx="4571">
                  <c:v>11</c:v>
                </c:pt>
                <c:pt idx="4572">
                  <c:v>11.009</c:v>
                </c:pt>
                <c:pt idx="4573">
                  <c:v>11.02</c:v>
                </c:pt>
                <c:pt idx="4574">
                  <c:v>11.027999999999999</c:v>
                </c:pt>
                <c:pt idx="4575">
                  <c:v>11.036</c:v>
                </c:pt>
                <c:pt idx="4576">
                  <c:v>11.04</c:v>
                </c:pt>
                <c:pt idx="4577">
                  <c:v>11.1</c:v>
                </c:pt>
                <c:pt idx="4578">
                  <c:v>11.105</c:v>
                </c:pt>
                <c:pt idx="4579">
                  <c:v>11.107000000000001</c:v>
                </c:pt>
                <c:pt idx="4580">
                  <c:v>11.111000000000001</c:v>
                </c:pt>
                <c:pt idx="4581">
                  <c:v>11.1159</c:v>
                </c:pt>
                <c:pt idx="4582">
                  <c:v>11.129999999999999</c:v>
                </c:pt>
                <c:pt idx="4583">
                  <c:v>11.130999999999998</c:v>
                </c:pt>
                <c:pt idx="4584">
                  <c:v>11.143999999999998</c:v>
                </c:pt>
                <c:pt idx="4585">
                  <c:v>11.2</c:v>
                </c:pt>
                <c:pt idx="4586">
                  <c:v>11.209999999999999</c:v>
                </c:pt>
                <c:pt idx="4587">
                  <c:v>11.217999999999998</c:v>
                </c:pt>
                <c:pt idx="4588">
                  <c:v>11.236999999999998</c:v>
                </c:pt>
                <c:pt idx="4589">
                  <c:v>11.251000000000001</c:v>
                </c:pt>
                <c:pt idx="4590">
                  <c:v>11.26</c:v>
                </c:pt>
                <c:pt idx="4591">
                  <c:v>11.28</c:v>
                </c:pt>
                <c:pt idx="4592">
                  <c:v>11.283000000000001</c:v>
                </c:pt>
                <c:pt idx="4593">
                  <c:v>11.3</c:v>
                </c:pt>
                <c:pt idx="4594">
                  <c:v>11.3</c:v>
                </c:pt>
                <c:pt idx="4595">
                  <c:v>11.312000000000006</c:v>
                </c:pt>
                <c:pt idx="4596">
                  <c:v>11.33</c:v>
                </c:pt>
                <c:pt idx="4597">
                  <c:v>11.389000000000006</c:v>
                </c:pt>
                <c:pt idx="4598">
                  <c:v>11.4</c:v>
                </c:pt>
                <c:pt idx="4599">
                  <c:v>11.4</c:v>
                </c:pt>
                <c:pt idx="4600">
                  <c:v>11.4</c:v>
                </c:pt>
                <c:pt idx="4601">
                  <c:v>11.403</c:v>
                </c:pt>
                <c:pt idx="4602">
                  <c:v>11.413</c:v>
                </c:pt>
                <c:pt idx="4603">
                  <c:v>11.427</c:v>
                </c:pt>
                <c:pt idx="4604">
                  <c:v>11.44</c:v>
                </c:pt>
                <c:pt idx="4605">
                  <c:v>11.450000000000006</c:v>
                </c:pt>
                <c:pt idx="4606">
                  <c:v>11.48</c:v>
                </c:pt>
                <c:pt idx="4607">
                  <c:v>11.5</c:v>
                </c:pt>
                <c:pt idx="4608">
                  <c:v>11.5</c:v>
                </c:pt>
                <c:pt idx="4609">
                  <c:v>11.5</c:v>
                </c:pt>
                <c:pt idx="4610">
                  <c:v>11.52</c:v>
                </c:pt>
                <c:pt idx="4611">
                  <c:v>11.52</c:v>
                </c:pt>
                <c:pt idx="4612">
                  <c:v>11.52</c:v>
                </c:pt>
                <c:pt idx="4613">
                  <c:v>11.52</c:v>
                </c:pt>
                <c:pt idx="4614">
                  <c:v>11.5274</c:v>
                </c:pt>
                <c:pt idx="4615">
                  <c:v>11.54</c:v>
                </c:pt>
                <c:pt idx="4616">
                  <c:v>11.582000000000004</c:v>
                </c:pt>
                <c:pt idx="4617">
                  <c:v>11.587</c:v>
                </c:pt>
                <c:pt idx="4618">
                  <c:v>11.6</c:v>
                </c:pt>
                <c:pt idx="4619">
                  <c:v>11.6</c:v>
                </c:pt>
                <c:pt idx="4620">
                  <c:v>11.6</c:v>
                </c:pt>
                <c:pt idx="4621">
                  <c:v>11.633999999999999</c:v>
                </c:pt>
                <c:pt idx="4622">
                  <c:v>11.653</c:v>
                </c:pt>
                <c:pt idx="4623">
                  <c:v>11.66</c:v>
                </c:pt>
                <c:pt idx="4624">
                  <c:v>11.68</c:v>
                </c:pt>
                <c:pt idx="4625">
                  <c:v>11.68</c:v>
                </c:pt>
                <c:pt idx="4626">
                  <c:v>11.68</c:v>
                </c:pt>
                <c:pt idx="4627">
                  <c:v>11.682</c:v>
                </c:pt>
                <c:pt idx="4628">
                  <c:v>11.7</c:v>
                </c:pt>
                <c:pt idx="4629">
                  <c:v>11.7</c:v>
                </c:pt>
                <c:pt idx="4630">
                  <c:v>11.7</c:v>
                </c:pt>
                <c:pt idx="4631">
                  <c:v>11.7</c:v>
                </c:pt>
                <c:pt idx="4632">
                  <c:v>11.7</c:v>
                </c:pt>
                <c:pt idx="4633">
                  <c:v>11.709999999999999</c:v>
                </c:pt>
                <c:pt idx="4634">
                  <c:v>11.733999999999998</c:v>
                </c:pt>
                <c:pt idx="4635">
                  <c:v>11.8</c:v>
                </c:pt>
                <c:pt idx="4636">
                  <c:v>11.8</c:v>
                </c:pt>
                <c:pt idx="4637">
                  <c:v>11.84</c:v>
                </c:pt>
                <c:pt idx="4638">
                  <c:v>11.84</c:v>
                </c:pt>
                <c:pt idx="4639">
                  <c:v>11.847</c:v>
                </c:pt>
                <c:pt idx="4640">
                  <c:v>11.850000000000012</c:v>
                </c:pt>
                <c:pt idx="4641">
                  <c:v>11.878500000000004</c:v>
                </c:pt>
                <c:pt idx="4642">
                  <c:v>11.890500000000014</c:v>
                </c:pt>
                <c:pt idx="4643">
                  <c:v>11.893000000000002</c:v>
                </c:pt>
                <c:pt idx="4644">
                  <c:v>11.893000000000002</c:v>
                </c:pt>
                <c:pt idx="4645">
                  <c:v>11.92</c:v>
                </c:pt>
                <c:pt idx="4646">
                  <c:v>11.9404</c:v>
                </c:pt>
                <c:pt idx="4647">
                  <c:v>11.946</c:v>
                </c:pt>
                <c:pt idx="4648">
                  <c:v>11.975900000000006</c:v>
                </c:pt>
                <c:pt idx="4649">
                  <c:v>12</c:v>
                </c:pt>
                <c:pt idx="4650">
                  <c:v>12</c:v>
                </c:pt>
                <c:pt idx="4651">
                  <c:v>12</c:v>
                </c:pt>
                <c:pt idx="4652">
                  <c:v>12</c:v>
                </c:pt>
                <c:pt idx="4653">
                  <c:v>12</c:v>
                </c:pt>
                <c:pt idx="4654">
                  <c:v>12</c:v>
                </c:pt>
                <c:pt idx="4655">
                  <c:v>12</c:v>
                </c:pt>
                <c:pt idx="4656">
                  <c:v>12</c:v>
                </c:pt>
                <c:pt idx="4657">
                  <c:v>12</c:v>
                </c:pt>
                <c:pt idx="4658">
                  <c:v>12</c:v>
                </c:pt>
                <c:pt idx="4659">
                  <c:v>12</c:v>
                </c:pt>
                <c:pt idx="4660">
                  <c:v>12</c:v>
                </c:pt>
                <c:pt idx="4661">
                  <c:v>12</c:v>
                </c:pt>
                <c:pt idx="4662">
                  <c:v>12</c:v>
                </c:pt>
                <c:pt idx="4663">
                  <c:v>12</c:v>
                </c:pt>
                <c:pt idx="4664">
                  <c:v>12</c:v>
                </c:pt>
                <c:pt idx="4665">
                  <c:v>12</c:v>
                </c:pt>
                <c:pt idx="4666">
                  <c:v>12</c:v>
                </c:pt>
                <c:pt idx="4667">
                  <c:v>12</c:v>
                </c:pt>
                <c:pt idx="4668">
                  <c:v>12</c:v>
                </c:pt>
                <c:pt idx="4669">
                  <c:v>12</c:v>
                </c:pt>
                <c:pt idx="4670">
                  <c:v>12</c:v>
                </c:pt>
                <c:pt idx="4671">
                  <c:v>12</c:v>
                </c:pt>
                <c:pt idx="4672">
                  <c:v>12</c:v>
                </c:pt>
                <c:pt idx="4673">
                  <c:v>12</c:v>
                </c:pt>
                <c:pt idx="4674">
                  <c:v>12</c:v>
                </c:pt>
                <c:pt idx="4675">
                  <c:v>12</c:v>
                </c:pt>
                <c:pt idx="4676">
                  <c:v>12</c:v>
                </c:pt>
                <c:pt idx="4677">
                  <c:v>12</c:v>
                </c:pt>
                <c:pt idx="4678">
                  <c:v>12</c:v>
                </c:pt>
                <c:pt idx="4679">
                  <c:v>12</c:v>
                </c:pt>
                <c:pt idx="4680">
                  <c:v>12</c:v>
                </c:pt>
                <c:pt idx="4681">
                  <c:v>12</c:v>
                </c:pt>
                <c:pt idx="4682">
                  <c:v>12</c:v>
                </c:pt>
                <c:pt idx="4683">
                  <c:v>12</c:v>
                </c:pt>
                <c:pt idx="4684">
                  <c:v>12.04</c:v>
                </c:pt>
                <c:pt idx="4685">
                  <c:v>12.040999999999999</c:v>
                </c:pt>
                <c:pt idx="4686">
                  <c:v>12.05</c:v>
                </c:pt>
                <c:pt idx="4687">
                  <c:v>12.067</c:v>
                </c:pt>
                <c:pt idx="4688">
                  <c:v>12.08</c:v>
                </c:pt>
                <c:pt idx="4689">
                  <c:v>12.08</c:v>
                </c:pt>
                <c:pt idx="4690">
                  <c:v>12.09</c:v>
                </c:pt>
                <c:pt idx="4691">
                  <c:v>12.09</c:v>
                </c:pt>
                <c:pt idx="4692">
                  <c:v>12.1</c:v>
                </c:pt>
                <c:pt idx="4693">
                  <c:v>12.129</c:v>
                </c:pt>
                <c:pt idx="4694">
                  <c:v>12.157</c:v>
                </c:pt>
                <c:pt idx="4695">
                  <c:v>12.163</c:v>
                </c:pt>
                <c:pt idx="4696">
                  <c:v>12.2</c:v>
                </c:pt>
                <c:pt idx="4697">
                  <c:v>12.2</c:v>
                </c:pt>
                <c:pt idx="4698">
                  <c:v>12.2</c:v>
                </c:pt>
                <c:pt idx="4699">
                  <c:v>12.206</c:v>
                </c:pt>
                <c:pt idx="4700">
                  <c:v>12.218999999999999</c:v>
                </c:pt>
                <c:pt idx="4701">
                  <c:v>12.230999999999998</c:v>
                </c:pt>
                <c:pt idx="4702">
                  <c:v>12.251000000000001</c:v>
                </c:pt>
                <c:pt idx="4703">
                  <c:v>12.266</c:v>
                </c:pt>
                <c:pt idx="4704">
                  <c:v>12.28</c:v>
                </c:pt>
                <c:pt idx="4705">
                  <c:v>12.3</c:v>
                </c:pt>
                <c:pt idx="4706">
                  <c:v>12.3</c:v>
                </c:pt>
                <c:pt idx="4707">
                  <c:v>12.3</c:v>
                </c:pt>
                <c:pt idx="4708">
                  <c:v>12.3415</c:v>
                </c:pt>
                <c:pt idx="4709">
                  <c:v>12.372000000000014</c:v>
                </c:pt>
                <c:pt idx="4710">
                  <c:v>12.38</c:v>
                </c:pt>
                <c:pt idx="4711">
                  <c:v>12.39</c:v>
                </c:pt>
                <c:pt idx="4712">
                  <c:v>12.4</c:v>
                </c:pt>
                <c:pt idx="4713">
                  <c:v>12.41</c:v>
                </c:pt>
                <c:pt idx="4714">
                  <c:v>12.450000000000006</c:v>
                </c:pt>
                <c:pt idx="4715">
                  <c:v>12.499000000000002</c:v>
                </c:pt>
                <c:pt idx="4716">
                  <c:v>12.519</c:v>
                </c:pt>
                <c:pt idx="4717">
                  <c:v>12.53</c:v>
                </c:pt>
                <c:pt idx="4718">
                  <c:v>12.532</c:v>
                </c:pt>
                <c:pt idx="4719">
                  <c:v>12.548999999999999</c:v>
                </c:pt>
                <c:pt idx="4720">
                  <c:v>12.5495</c:v>
                </c:pt>
                <c:pt idx="4721">
                  <c:v>12.6</c:v>
                </c:pt>
                <c:pt idx="4722">
                  <c:v>12.6</c:v>
                </c:pt>
                <c:pt idx="4723">
                  <c:v>12.6</c:v>
                </c:pt>
                <c:pt idx="4724">
                  <c:v>12.605</c:v>
                </c:pt>
                <c:pt idx="4725">
                  <c:v>12.65</c:v>
                </c:pt>
                <c:pt idx="4726">
                  <c:v>12.67</c:v>
                </c:pt>
                <c:pt idx="4727">
                  <c:v>12.672000000000002</c:v>
                </c:pt>
                <c:pt idx="4728">
                  <c:v>12.6778</c:v>
                </c:pt>
                <c:pt idx="4729">
                  <c:v>12.68</c:v>
                </c:pt>
                <c:pt idx="4730">
                  <c:v>12.69</c:v>
                </c:pt>
                <c:pt idx="4731">
                  <c:v>12.7</c:v>
                </c:pt>
                <c:pt idx="4732">
                  <c:v>12.7</c:v>
                </c:pt>
                <c:pt idx="4733">
                  <c:v>12.719999999999999</c:v>
                </c:pt>
                <c:pt idx="4734">
                  <c:v>12.763</c:v>
                </c:pt>
                <c:pt idx="4735">
                  <c:v>12.763500000000002</c:v>
                </c:pt>
                <c:pt idx="4736">
                  <c:v>12.77</c:v>
                </c:pt>
                <c:pt idx="4737">
                  <c:v>12.79</c:v>
                </c:pt>
                <c:pt idx="4738">
                  <c:v>12.8</c:v>
                </c:pt>
                <c:pt idx="4739">
                  <c:v>12.807</c:v>
                </c:pt>
                <c:pt idx="4740">
                  <c:v>12.84</c:v>
                </c:pt>
                <c:pt idx="4741">
                  <c:v>12.84</c:v>
                </c:pt>
                <c:pt idx="4742">
                  <c:v>12.850000000000012</c:v>
                </c:pt>
                <c:pt idx="4743">
                  <c:v>12.854000000000006</c:v>
                </c:pt>
                <c:pt idx="4744">
                  <c:v>12.857000000000006</c:v>
                </c:pt>
                <c:pt idx="4745">
                  <c:v>12.870000000000006</c:v>
                </c:pt>
                <c:pt idx="4746">
                  <c:v>12.873000000000006</c:v>
                </c:pt>
                <c:pt idx="4747">
                  <c:v>12.877000000000002</c:v>
                </c:pt>
                <c:pt idx="4748">
                  <c:v>12.906000000000002</c:v>
                </c:pt>
                <c:pt idx="4749">
                  <c:v>12.91</c:v>
                </c:pt>
                <c:pt idx="4750">
                  <c:v>12.913400000000006</c:v>
                </c:pt>
                <c:pt idx="4751">
                  <c:v>12.918000000000001</c:v>
                </c:pt>
                <c:pt idx="4752">
                  <c:v>12.929</c:v>
                </c:pt>
                <c:pt idx="4753">
                  <c:v>12.96</c:v>
                </c:pt>
                <c:pt idx="4754">
                  <c:v>12.962000000000012</c:v>
                </c:pt>
                <c:pt idx="4755">
                  <c:v>13</c:v>
                </c:pt>
                <c:pt idx="4756">
                  <c:v>13</c:v>
                </c:pt>
                <c:pt idx="4757">
                  <c:v>13.01</c:v>
                </c:pt>
                <c:pt idx="4758">
                  <c:v>13.014000000000001</c:v>
                </c:pt>
                <c:pt idx="4759">
                  <c:v>13.02</c:v>
                </c:pt>
                <c:pt idx="4760">
                  <c:v>13.04</c:v>
                </c:pt>
                <c:pt idx="4761">
                  <c:v>13.04</c:v>
                </c:pt>
                <c:pt idx="4762">
                  <c:v>13.17</c:v>
                </c:pt>
                <c:pt idx="4763">
                  <c:v>13.17</c:v>
                </c:pt>
                <c:pt idx="4764">
                  <c:v>13.188000000000001</c:v>
                </c:pt>
                <c:pt idx="4765">
                  <c:v>13.197000000000001</c:v>
                </c:pt>
                <c:pt idx="4766">
                  <c:v>13.2</c:v>
                </c:pt>
                <c:pt idx="4767">
                  <c:v>13.2</c:v>
                </c:pt>
                <c:pt idx="4768">
                  <c:v>13.2</c:v>
                </c:pt>
                <c:pt idx="4769">
                  <c:v>13.25</c:v>
                </c:pt>
                <c:pt idx="4770">
                  <c:v>13.29</c:v>
                </c:pt>
                <c:pt idx="4771">
                  <c:v>13.31</c:v>
                </c:pt>
                <c:pt idx="4772">
                  <c:v>13.356000000000014</c:v>
                </c:pt>
                <c:pt idx="4773">
                  <c:v>13.4</c:v>
                </c:pt>
                <c:pt idx="4774">
                  <c:v>13.42</c:v>
                </c:pt>
                <c:pt idx="4775">
                  <c:v>13.42</c:v>
                </c:pt>
                <c:pt idx="4776">
                  <c:v>13.450000000000006</c:v>
                </c:pt>
                <c:pt idx="4777">
                  <c:v>13.49</c:v>
                </c:pt>
                <c:pt idx="4778">
                  <c:v>13.5</c:v>
                </c:pt>
                <c:pt idx="4779">
                  <c:v>13.5</c:v>
                </c:pt>
                <c:pt idx="4780">
                  <c:v>13.5</c:v>
                </c:pt>
                <c:pt idx="4781">
                  <c:v>13.51</c:v>
                </c:pt>
                <c:pt idx="4782">
                  <c:v>13.526</c:v>
                </c:pt>
                <c:pt idx="4783">
                  <c:v>13.55</c:v>
                </c:pt>
                <c:pt idx="4784">
                  <c:v>13.55</c:v>
                </c:pt>
                <c:pt idx="4785">
                  <c:v>13.556000000000004</c:v>
                </c:pt>
                <c:pt idx="4786">
                  <c:v>13.56</c:v>
                </c:pt>
                <c:pt idx="4787">
                  <c:v>13.584</c:v>
                </c:pt>
                <c:pt idx="4788">
                  <c:v>13.6</c:v>
                </c:pt>
                <c:pt idx="4789">
                  <c:v>13.62</c:v>
                </c:pt>
                <c:pt idx="4790">
                  <c:v>13.653</c:v>
                </c:pt>
                <c:pt idx="4791">
                  <c:v>13.68</c:v>
                </c:pt>
                <c:pt idx="4792">
                  <c:v>13.69</c:v>
                </c:pt>
                <c:pt idx="4793">
                  <c:v>13.7</c:v>
                </c:pt>
                <c:pt idx="4794">
                  <c:v>13.734999999999999</c:v>
                </c:pt>
                <c:pt idx="4795">
                  <c:v>13.754</c:v>
                </c:pt>
                <c:pt idx="4796">
                  <c:v>13.7744</c:v>
                </c:pt>
                <c:pt idx="4797">
                  <c:v>13.797999999999998</c:v>
                </c:pt>
                <c:pt idx="4798">
                  <c:v>13.8</c:v>
                </c:pt>
                <c:pt idx="4799">
                  <c:v>13.807</c:v>
                </c:pt>
                <c:pt idx="4800">
                  <c:v>13.828000000000001</c:v>
                </c:pt>
                <c:pt idx="4801">
                  <c:v>13.829000000000002</c:v>
                </c:pt>
                <c:pt idx="4802">
                  <c:v>13.83</c:v>
                </c:pt>
                <c:pt idx="4803">
                  <c:v>13.835000000000004</c:v>
                </c:pt>
                <c:pt idx="4804">
                  <c:v>13.84</c:v>
                </c:pt>
                <c:pt idx="4805">
                  <c:v>13.870000000000006</c:v>
                </c:pt>
                <c:pt idx="4806">
                  <c:v>13.894</c:v>
                </c:pt>
                <c:pt idx="4807">
                  <c:v>13.895000000000012</c:v>
                </c:pt>
                <c:pt idx="4808">
                  <c:v>13.931000000000001</c:v>
                </c:pt>
                <c:pt idx="4809">
                  <c:v>13.94</c:v>
                </c:pt>
                <c:pt idx="4810">
                  <c:v>13.94</c:v>
                </c:pt>
                <c:pt idx="4811">
                  <c:v>13.944000000000001</c:v>
                </c:pt>
                <c:pt idx="4812">
                  <c:v>13.959000000000012</c:v>
                </c:pt>
                <c:pt idx="4813">
                  <c:v>13.965000000000014</c:v>
                </c:pt>
                <c:pt idx="4814">
                  <c:v>14</c:v>
                </c:pt>
                <c:pt idx="4815">
                  <c:v>14</c:v>
                </c:pt>
                <c:pt idx="4816">
                  <c:v>14</c:v>
                </c:pt>
                <c:pt idx="4817">
                  <c:v>14</c:v>
                </c:pt>
                <c:pt idx="4818">
                  <c:v>14</c:v>
                </c:pt>
                <c:pt idx="4819">
                  <c:v>14.055400000000022</c:v>
                </c:pt>
                <c:pt idx="4820">
                  <c:v>14.07</c:v>
                </c:pt>
                <c:pt idx="4821">
                  <c:v>14.074</c:v>
                </c:pt>
                <c:pt idx="4822">
                  <c:v>14.077</c:v>
                </c:pt>
                <c:pt idx="4823">
                  <c:v>14.1</c:v>
                </c:pt>
                <c:pt idx="4824">
                  <c:v>14.12</c:v>
                </c:pt>
                <c:pt idx="4825">
                  <c:v>14.143000000000001</c:v>
                </c:pt>
                <c:pt idx="4826">
                  <c:v>14.15</c:v>
                </c:pt>
                <c:pt idx="4827">
                  <c:v>14.18</c:v>
                </c:pt>
                <c:pt idx="4828">
                  <c:v>14.18</c:v>
                </c:pt>
                <c:pt idx="4829">
                  <c:v>14.183</c:v>
                </c:pt>
                <c:pt idx="4830">
                  <c:v>14.19</c:v>
                </c:pt>
                <c:pt idx="4831">
                  <c:v>14.19</c:v>
                </c:pt>
                <c:pt idx="4832">
                  <c:v>14.2</c:v>
                </c:pt>
                <c:pt idx="4833">
                  <c:v>14.217999999999998</c:v>
                </c:pt>
                <c:pt idx="4834">
                  <c:v>14.31</c:v>
                </c:pt>
                <c:pt idx="4835">
                  <c:v>14.322000000000006</c:v>
                </c:pt>
                <c:pt idx="4836">
                  <c:v>14.350000000000012</c:v>
                </c:pt>
                <c:pt idx="4837">
                  <c:v>14.382000000000012</c:v>
                </c:pt>
                <c:pt idx="4838">
                  <c:v>14.387</c:v>
                </c:pt>
                <c:pt idx="4839">
                  <c:v>14.39</c:v>
                </c:pt>
                <c:pt idx="4840">
                  <c:v>14.4</c:v>
                </c:pt>
                <c:pt idx="4841">
                  <c:v>14.4</c:v>
                </c:pt>
                <c:pt idx="4842">
                  <c:v>14.47</c:v>
                </c:pt>
                <c:pt idx="4843">
                  <c:v>14.472000000000012</c:v>
                </c:pt>
                <c:pt idx="4844">
                  <c:v>14.535</c:v>
                </c:pt>
                <c:pt idx="4845">
                  <c:v>14.55</c:v>
                </c:pt>
                <c:pt idx="4846">
                  <c:v>14.56</c:v>
                </c:pt>
                <c:pt idx="4847">
                  <c:v>14.58</c:v>
                </c:pt>
                <c:pt idx="4848">
                  <c:v>14.58</c:v>
                </c:pt>
                <c:pt idx="4849">
                  <c:v>14.602</c:v>
                </c:pt>
                <c:pt idx="4850">
                  <c:v>14.666</c:v>
                </c:pt>
                <c:pt idx="4851">
                  <c:v>14.68</c:v>
                </c:pt>
                <c:pt idx="4852">
                  <c:v>14.683</c:v>
                </c:pt>
                <c:pt idx="4853">
                  <c:v>14.7</c:v>
                </c:pt>
                <c:pt idx="4854">
                  <c:v>14.7</c:v>
                </c:pt>
                <c:pt idx="4855">
                  <c:v>14.715</c:v>
                </c:pt>
                <c:pt idx="4856">
                  <c:v>14.75</c:v>
                </c:pt>
                <c:pt idx="4857">
                  <c:v>14.790999999999999</c:v>
                </c:pt>
                <c:pt idx="4858">
                  <c:v>14.821200000000001</c:v>
                </c:pt>
                <c:pt idx="4859">
                  <c:v>14.83</c:v>
                </c:pt>
                <c:pt idx="4860">
                  <c:v>14.860000000000012</c:v>
                </c:pt>
                <c:pt idx="4861">
                  <c:v>14.88</c:v>
                </c:pt>
                <c:pt idx="4862">
                  <c:v>14.9</c:v>
                </c:pt>
                <c:pt idx="4863">
                  <c:v>14.9</c:v>
                </c:pt>
                <c:pt idx="4864">
                  <c:v>14.904</c:v>
                </c:pt>
                <c:pt idx="4865">
                  <c:v>14.914</c:v>
                </c:pt>
                <c:pt idx="4866">
                  <c:v>14.950800000000006</c:v>
                </c:pt>
                <c:pt idx="4867">
                  <c:v>14.96</c:v>
                </c:pt>
                <c:pt idx="4868">
                  <c:v>14.97</c:v>
                </c:pt>
                <c:pt idx="4869">
                  <c:v>14.971</c:v>
                </c:pt>
                <c:pt idx="4870">
                  <c:v>15</c:v>
                </c:pt>
                <c:pt idx="4871">
                  <c:v>15</c:v>
                </c:pt>
                <c:pt idx="4872">
                  <c:v>15.02</c:v>
                </c:pt>
                <c:pt idx="4873">
                  <c:v>15.03</c:v>
                </c:pt>
                <c:pt idx="4874">
                  <c:v>15.035</c:v>
                </c:pt>
                <c:pt idx="4875">
                  <c:v>15.085000000000004</c:v>
                </c:pt>
                <c:pt idx="4876">
                  <c:v>15.18</c:v>
                </c:pt>
                <c:pt idx="4877">
                  <c:v>15.219999999999999</c:v>
                </c:pt>
                <c:pt idx="4878">
                  <c:v>15.219999999999999</c:v>
                </c:pt>
                <c:pt idx="4879">
                  <c:v>15.225</c:v>
                </c:pt>
                <c:pt idx="4880">
                  <c:v>15.3</c:v>
                </c:pt>
                <c:pt idx="4881">
                  <c:v>15.3</c:v>
                </c:pt>
                <c:pt idx="4882">
                  <c:v>15.3</c:v>
                </c:pt>
                <c:pt idx="4883">
                  <c:v>15.32</c:v>
                </c:pt>
                <c:pt idx="4884">
                  <c:v>15.368</c:v>
                </c:pt>
                <c:pt idx="4885">
                  <c:v>15.382000000000012</c:v>
                </c:pt>
                <c:pt idx="4886">
                  <c:v>15.41</c:v>
                </c:pt>
                <c:pt idx="4887">
                  <c:v>15.41</c:v>
                </c:pt>
                <c:pt idx="4888">
                  <c:v>15.414200000000001</c:v>
                </c:pt>
                <c:pt idx="4889">
                  <c:v>15.515000000000002</c:v>
                </c:pt>
                <c:pt idx="4890">
                  <c:v>15.524000000000001</c:v>
                </c:pt>
                <c:pt idx="4891">
                  <c:v>15.59</c:v>
                </c:pt>
                <c:pt idx="4892">
                  <c:v>15.6</c:v>
                </c:pt>
                <c:pt idx="4893">
                  <c:v>15.629999999999999</c:v>
                </c:pt>
                <c:pt idx="4894">
                  <c:v>15.66</c:v>
                </c:pt>
                <c:pt idx="4895">
                  <c:v>15.67</c:v>
                </c:pt>
                <c:pt idx="4896">
                  <c:v>15.692</c:v>
                </c:pt>
                <c:pt idx="4897">
                  <c:v>15.697000000000001</c:v>
                </c:pt>
                <c:pt idx="4898">
                  <c:v>15.75</c:v>
                </c:pt>
                <c:pt idx="4899">
                  <c:v>15.781000000000001</c:v>
                </c:pt>
                <c:pt idx="4900">
                  <c:v>15.8</c:v>
                </c:pt>
                <c:pt idx="4901">
                  <c:v>15.8</c:v>
                </c:pt>
                <c:pt idx="4902">
                  <c:v>15.8</c:v>
                </c:pt>
                <c:pt idx="4903">
                  <c:v>15.825000000000006</c:v>
                </c:pt>
                <c:pt idx="4904">
                  <c:v>15.9</c:v>
                </c:pt>
                <c:pt idx="4905">
                  <c:v>15.9</c:v>
                </c:pt>
                <c:pt idx="4906">
                  <c:v>15.950000000000006</c:v>
                </c:pt>
                <c:pt idx="4907">
                  <c:v>15.96</c:v>
                </c:pt>
                <c:pt idx="4908">
                  <c:v>16</c:v>
                </c:pt>
                <c:pt idx="4909">
                  <c:v>16</c:v>
                </c:pt>
                <c:pt idx="4910">
                  <c:v>16</c:v>
                </c:pt>
                <c:pt idx="4911">
                  <c:v>16</c:v>
                </c:pt>
                <c:pt idx="4912">
                  <c:v>16</c:v>
                </c:pt>
                <c:pt idx="4913">
                  <c:v>16.007000000000001</c:v>
                </c:pt>
                <c:pt idx="4914">
                  <c:v>16.03</c:v>
                </c:pt>
                <c:pt idx="4915">
                  <c:v>16.07</c:v>
                </c:pt>
                <c:pt idx="4916">
                  <c:v>16.079999999999988</c:v>
                </c:pt>
                <c:pt idx="4917">
                  <c:v>16.100000000000001</c:v>
                </c:pt>
                <c:pt idx="4918">
                  <c:v>16.130000000000024</c:v>
                </c:pt>
                <c:pt idx="4919">
                  <c:v>16.22</c:v>
                </c:pt>
                <c:pt idx="4920">
                  <c:v>16.23</c:v>
                </c:pt>
                <c:pt idx="4921">
                  <c:v>16.259</c:v>
                </c:pt>
                <c:pt idx="4922">
                  <c:v>16.260000000000002</c:v>
                </c:pt>
                <c:pt idx="4923">
                  <c:v>16.29</c:v>
                </c:pt>
                <c:pt idx="4924">
                  <c:v>16.312999999999999</c:v>
                </c:pt>
                <c:pt idx="4925">
                  <c:v>16.350000000000001</c:v>
                </c:pt>
                <c:pt idx="4926">
                  <c:v>16.399999999999999</c:v>
                </c:pt>
                <c:pt idx="4927">
                  <c:v>16.47</c:v>
                </c:pt>
                <c:pt idx="4928">
                  <c:v>16.475999999999974</c:v>
                </c:pt>
                <c:pt idx="4929">
                  <c:v>16.491999999999987</c:v>
                </c:pt>
                <c:pt idx="4930">
                  <c:v>16.494999999999987</c:v>
                </c:pt>
                <c:pt idx="4931">
                  <c:v>16.510000000000005</c:v>
                </c:pt>
                <c:pt idx="4932">
                  <c:v>16.53</c:v>
                </c:pt>
                <c:pt idx="4933">
                  <c:v>16.54</c:v>
                </c:pt>
                <c:pt idx="4934">
                  <c:v>16.581999999999987</c:v>
                </c:pt>
                <c:pt idx="4935">
                  <c:v>16.59</c:v>
                </c:pt>
                <c:pt idx="4936">
                  <c:v>16.597999999999999</c:v>
                </c:pt>
                <c:pt idx="4937">
                  <c:v>16.600000000000001</c:v>
                </c:pt>
                <c:pt idx="4938">
                  <c:v>16.606200000000001</c:v>
                </c:pt>
                <c:pt idx="4939">
                  <c:v>16.7</c:v>
                </c:pt>
                <c:pt idx="4940">
                  <c:v>16.7</c:v>
                </c:pt>
                <c:pt idx="4941">
                  <c:v>16.7</c:v>
                </c:pt>
                <c:pt idx="4942">
                  <c:v>16.71</c:v>
                </c:pt>
                <c:pt idx="4943">
                  <c:v>16.747</c:v>
                </c:pt>
                <c:pt idx="4944">
                  <c:v>16.787999999999986</c:v>
                </c:pt>
                <c:pt idx="4945">
                  <c:v>16.8</c:v>
                </c:pt>
                <c:pt idx="4946">
                  <c:v>16.8</c:v>
                </c:pt>
                <c:pt idx="4947">
                  <c:v>16.841000000000001</c:v>
                </c:pt>
                <c:pt idx="4948">
                  <c:v>16.875</c:v>
                </c:pt>
                <c:pt idx="4949">
                  <c:v>17</c:v>
                </c:pt>
                <c:pt idx="4950">
                  <c:v>17</c:v>
                </c:pt>
                <c:pt idx="4951">
                  <c:v>17</c:v>
                </c:pt>
                <c:pt idx="4952">
                  <c:v>17.02</c:v>
                </c:pt>
                <c:pt idx="4953">
                  <c:v>17.05</c:v>
                </c:pt>
                <c:pt idx="4954">
                  <c:v>17.079999999999988</c:v>
                </c:pt>
                <c:pt idx="4955">
                  <c:v>17.100000000000001</c:v>
                </c:pt>
                <c:pt idx="4956">
                  <c:v>17.149999999999999</c:v>
                </c:pt>
                <c:pt idx="4957">
                  <c:v>17.157000000000025</c:v>
                </c:pt>
                <c:pt idx="4958">
                  <c:v>17.2</c:v>
                </c:pt>
                <c:pt idx="4959">
                  <c:v>17.2</c:v>
                </c:pt>
                <c:pt idx="4960">
                  <c:v>17.204000000000001</c:v>
                </c:pt>
                <c:pt idx="4961">
                  <c:v>17.260000000000002</c:v>
                </c:pt>
                <c:pt idx="4962">
                  <c:v>17.3</c:v>
                </c:pt>
                <c:pt idx="4963">
                  <c:v>17.3</c:v>
                </c:pt>
                <c:pt idx="4964">
                  <c:v>17.367000000000001</c:v>
                </c:pt>
                <c:pt idx="4965">
                  <c:v>17.385999999999989</c:v>
                </c:pt>
                <c:pt idx="4966">
                  <c:v>17.399999999999999</c:v>
                </c:pt>
                <c:pt idx="4967">
                  <c:v>17.399999999999999</c:v>
                </c:pt>
                <c:pt idx="4968">
                  <c:v>17.5</c:v>
                </c:pt>
                <c:pt idx="4969">
                  <c:v>17.5</c:v>
                </c:pt>
                <c:pt idx="4970">
                  <c:v>17.5</c:v>
                </c:pt>
                <c:pt idx="4971">
                  <c:v>17.564999999999987</c:v>
                </c:pt>
                <c:pt idx="4972">
                  <c:v>17.672000000000001</c:v>
                </c:pt>
                <c:pt idx="4973">
                  <c:v>17.678799999999971</c:v>
                </c:pt>
                <c:pt idx="4974">
                  <c:v>17.681999999999999</c:v>
                </c:pt>
                <c:pt idx="4975">
                  <c:v>17.698</c:v>
                </c:pt>
                <c:pt idx="4976">
                  <c:v>17.7</c:v>
                </c:pt>
                <c:pt idx="4977">
                  <c:v>17.728000000000002</c:v>
                </c:pt>
                <c:pt idx="4978">
                  <c:v>17.734999999999999</c:v>
                </c:pt>
                <c:pt idx="4979">
                  <c:v>17.739999999999988</c:v>
                </c:pt>
                <c:pt idx="4980">
                  <c:v>17.8</c:v>
                </c:pt>
                <c:pt idx="4981">
                  <c:v>17.850000000000001</c:v>
                </c:pt>
                <c:pt idx="4982">
                  <c:v>17.87</c:v>
                </c:pt>
                <c:pt idx="4983">
                  <c:v>17.899999999999999</c:v>
                </c:pt>
                <c:pt idx="4984">
                  <c:v>17.899999999999999</c:v>
                </c:pt>
                <c:pt idx="4985">
                  <c:v>17.97</c:v>
                </c:pt>
                <c:pt idx="4986">
                  <c:v>18</c:v>
                </c:pt>
                <c:pt idx="4987">
                  <c:v>18</c:v>
                </c:pt>
                <c:pt idx="4988">
                  <c:v>18</c:v>
                </c:pt>
                <c:pt idx="4989">
                  <c:v>18</c:v>
                </c:pt>
                <c:pt idx="4990">
                  <c:v>18</c:v>
                </c:pt>
                <c:pt idx="4991">
                  <c:v>18</c:v>
                </c:pt>
                <c:pt idx="4992">
                  <c:v>18</c:v>
                </c:pt>
                <c:pt idx="4993">
                  <c:v>18.09</c:v>
                </c:pt>
                <c:pt idx="4994">
                  <c:v>18.130000000000024</c:v>
                </c:pt>
                <c:pt idx="4995">
                  <c:v>18.146999999999988</c:v>
                </c:pt>
                <c:pt idx="4996">
                  <c:v>18.164999999999999</c:v>
                </c:pt>
                <c:pt idx="4997">
                  <c:v>18.18</c:v>
                </c:pt>
                <c:pt idx="4998">
                  <c:v>18.199000000000005</c:v>
                </c:pt>
                <c:pt idx="4999">
                  <c:v>18.2</c:v>
                </c:pt>
                <c:pt idx="5000">
                  <c:v>18.2</c:v>
                </c:pt>
                <c:pt idx="5001">
                  <c:v>18.233000000000001</c:v>
                </c:pt>
                <c:pt idx="5002">
                  <c:v>18.27</c:v>
                </c:pt>
                <c:pt idx="5003">
                  <c:v>18.291</c:v>
                </c:pt>
                <c:pt idx="5004">
                  <c:v>18.3</c:v>
                </c:pt>
                <c:pt idx="5005">
                  <c:v>18.309999999999999</c:v>
                </c:pt>
                <c:pt idx="5006">
                  <c:v>18.350000000000001</c:v>
                </c:pt>
                <c:pt idx="5007">
                  <c:v>18.350000000000001</c:v>
                </c:pt>
                <c:pt idx="5008">
                  <c:v>18.422999999999966</c:v>
                </c:pt>
                <c:pt idx="5009">
                  <c:v>18.446000000000002</c:v>
                </c:pt>
                <c:pt idx="5010">
                  <c:v>18.47</c:v>
                </c:pt>
                <c:pt idx="5011">
                  <c:v>18.5</c:v>
                </c:pt>
                <c:pt idx="5012">
                  <c:v>18.5</c:v>
                </c:pt>
                <c:pt idx="5013">
                  <c:v>18.5</c:v>
                </c:pt>
                <c:pt idx="5014">
                  <c:v>18.52</c:v>
                </c:pt>
                <c:pt idx="5015">
                  <c:v>18.53</c:v>
                </c:pt>
                <c:pt idx="5016">
                  <c:v>18.54</c:v>
                </c:pt>
                <c:pt idx="5017">
                  <c:v>18.608000000000001</c:v>
                </c:pt>
                <c:pt idx="5018">
                  <c:v>18.610000000000024</c:v>
                </c:pt>
                <c:pt idx="5019">
                  <c:v>18.610000000000024</c:v>
                </c:pt>
                <c:pt idx="5020">
                  <c:v>18.64</c:v>
                </c:pt>
                <c:pt idx="5021">
                  <c:v>18.702999999999989</c:v>
                </c:pt>
                <c:pt idx="5022">
                  <c:v>18.72</c:v>
                </c:pt>
                <c:pt idx="5023">
                  <c:v>18.75</c:v>
                </c:pt>
                <c:pt idx="5024">
                  <c:v>18.8</c:v>
                </c:pt>
                <c:pt idx="5025">
                  <c:v>18.853999999999999</c:v>
                </c:pt>
                <c:pt idx="5026">
                  <c:v>18.86</c:v>
                </c:pt>
                <c:pt idx="5027">
                  <c:v>18.985999999999969</c:v>
                </c:pt>
                <c:pt idx="5028">
                  <c:v>18.994999999999987</c:v>
                </c:pt>
                <c:pt idx="5029">
                  <c:v>19</c:v>
                </c:pt>
                <c:pt idx="5030">
                  <c:v>19</c:v>
                </c:pt>
                <c:pt idx="5031">
                  <c:v>19</c:v>
                </c:pt>
                <c:pt idx="5032">
                  <c:v>19</c:v>
                </c:pt>
                <c:pt idx="5033">
                  <c:v>19.04</c:v>
                </c:pt>
                <c:pt idx="5034">
                  <c:v>19.07</c:v>
                </c:pt>
                <c:pt idx="5035">
                  <c:v>19.077999999999999</c:v>
                </c:pt>
                <c:pt idx="5036">
                  <c:v>19.079999999999988</c:v>
                </c:pt>
                <c:pt idx="5037">
                  <c:v>19.100000000000001</c:v>
                </c:pt>
                <c:pt idx="5038">
                  <c:v>19.14</c:v>
                </c:pt>
                <c:pt idx="5039">
                  <c:v>19.149999999999999</c:v>
                </c:pt>
                <c:pt idx="5040">
                  <c:v>19.16</c:v>
                </c:pt>
                <c:pt idx="5041">
                  <c:v>19.2</c:v>
                </c:pt>
                <c:pt idx="5042">
                  <c:v>19.228999999999989</c:v>
                </c:pt>
                <c:pt idx="5043">
                  <c:v>19.303999999999988</c:v>
                </c:pt>
                <c:pt idx="5044">
                  <c:v>19.32</c:v>
                </c:pt>
                <c:pt idx="5045">
                  <c:v>19.36</c:v>
                </c:pt>
                <c:pt idx="5046">
                  <c:v>19.399999999999999</c:v>
                </c:pt>
                <c:pt idx="5047">
                  <c:v>19.399999999999999</c:v>
                </c:pt>
                <c:pt idx="5048">
                  <c:v>19.399999999999999</c:v>
                </c:pt>
                <c:pt idx="5049">
                  <c:v>19.459999999999987</c:v>
                </c:pt>
                <c:pt idx="5050">
                  <c:v>19.489999999999966</c:v>
                </c:pt>
                <c:pt idx="5051">
                  <c:v>19.489999999999966</c:v>
                </c:pt>
                <c:pt idx="5052">
                  <c:v>19.5</c:v>
                </c:pt>
                <c:pt idx="5053">
                  <c:v>19.55</c:v>
                </c:pt>
                <c:pt idx="5054">
                  <c:v>19.57</c:v>
                </c:pt>
                <c:pt idx="5055">
                  <c:v>19.579999999999988</c:v>
                </c:pt>
                <c:pt idx="5056">
                  <c:v>19.59</c:v>
                </c:pt>
                <c:pt idx="5057">
                  <c:v>19.610000000000024</c:v>
                </c:pt>
                <c:pt idx="5058">
                  <c:v>19.610000000000024</c:v>
                </c:pt>
                <c:pt idx="5059">
                  <c:v>19.632999999999999</c:v>
                </c:pt>
                <c:pt idx="5060">
                  <c:v>19.7</c:v>
                </c:pt>
                <c:pt idx="5061">
                  <c:v>19.760000000000002</c:v>
                </c:pt>
                <c:pt idx="5062">
                  <c:v>19.84</c:v>
                </c:pt>
                <c:pt idx="5063">
                  <c:v>19.855</c:v>
                </c:pt>
                <c:pt idx="5064">
                  <c:v>19.88</c:v>
                </c:pt>
                <c:pt idx="5065">
                  <c:v>19.88</c:v>
                </c:pt>
                <c:pt idx="5066">
                  <c:v>19.899999999999999</c:v>
                </c:pt>
                <c:pt idx="5067">
                  <c:v>19.979999999999986</c:v>
                </c:pt>
                <c:pt idx="5068">
                  <c:v>20</c:v>
                </c:pt>
                <c:pt idx="5069">
                  <c:v>20</c:v>
                </c:pt>
                <c:pt idx="5070">
                  <c:v>20</c:v>
                </c:pt>
                <c:pt idx="5071">
                  <c:v>20</c:v>
                </c:pt>
                <c:pt idx="5072">
                  <c:v>20</c:v>
                </c:pt>
                <c:pt idx="5073">
                  <c:v>20</c:v>
                </c:pt>
                <c:pt idx="5074">
                  <c:v>20</c:v>
                </c:pt>
                <c:pt idx="5075">
                  <c:v>20</c:v>
                </c:pt>
                <c:pt idx="5076">
                  <c:v>20</c:v>
                </c:pt>
                <c:pt idx="5077">
                  <c:v>20</c:v>
                </c:pt>
                <c:pt idx="5078">
                  <c:v>20</c:v>
                </c:pt>
                <c:pt idx="5079">
                  <c:v>20</c:v>
                </c:pt>
                <c:pt idx="5080">
                  <c:v>20</c:v>
                </c:pt>
                <c:pt idx="5081">
                  <c:v>20</c:v>
                </c:pt>
                <c:pt idx="5082">
                  <c:v>20</c:v>
                </c:pt>
                <c:pt idx="5083">
                  <c:v>20</c:v>
                </c:pt>
                <c:pt idx="5084">
                  <c:v>20</c:v>
                </c:pt>
                <c:pt idx="5085">
                  <c:v>20</c:v>
                </c:pt>
                <c:pt idx="5086">
                  <c:v>20</c:v>
                </c:pt>
                <c:pt idx="5087">
                  <c:v>20.03</c:v>
                </c:pt>
                <c:pt idx="5088">
                  <c:v>20.100000000000001</c:v>
                </c:pt>
                <c:pt idx="5089">
                  <c:v>20.190000000000001</c:v>
                </c:pt>
                <c:pt idx="5090">
                  <c:v>20.251999999999999</c:v>
                </c:pt>
                <c:pt idx="5091">
                  <c:v>20.462999999999969</c:v>
                </c:pt>
                <c:pt idx="5092">
                  <c:v>20.520900000000001</c:v>
                </c:pt>
                <c:pt idx="5093">
                  <c:v>20.594000000000001</c:v>
                </c:pt>
                <c:pt idx="5094">
                  <c:v>20.631000000000029</c:v>
                </c:pt>
                <c:pt idx="5095">
                  <c:v>20.663</c:v>
                </c:pt>
                <c:pt idx="5096">
                  <c:v>20.67</c:v>
                </c:pt>
                <c:pt idx="5097">
                  <c:v>20.88</c:v>
                </c:pt>
                <c:pt idx="5098">
                  <c:v>20.9</c:v>
                </c:pt>
                <c:pt idx="5099">
                  <c:v>20.959999999999987</c:v>
                </c:pt>
                <c:pt idx="5100">
                  <c:v>21.05</c:v>
                </c:pt>
                <c:pt idx="5101">
                  <c:v>21.130000000000024</c:v>
                </c:pt>
                <c:pt idx="5102">
                  <c:v>21.35</c:v>
                </c:pt>
                <c:pt idx="5103">
                  <c:v>21.45</c:v>
                </c:pt>
                <c:pt idx="5104">
                  <c:v>21.610000000000024</c:v>
                </c:pt>
                <c:pt idx="5105">
                  <c:v>21.67</c:v>
                </c:pt>
                <c:pt idx="5106">
                  <c:v>21.675999999999988</c:v>
                </c:pt>
                <c:pt idx="5107">
                  <c:v>21.830000000000005</c:v>
                </c:pt>
                <c:pt idx="5108">
                  <c:v>21.9</c:v>
                </c:pt>
                <c:pt idx="5109">
                  <c:v>21.935199999999966</c:v>
                </c:pt>
                <c:pt idx="5110">
                  <c:v>21.959999999999987</c:v>
                </c:pt>
                <c:pt idx="5111">
                  <c:v>22</c:v>
                </c:pt>
                <c:pt idx="5112">
                  <c:v>22.048999999999989</c:v>
                </c:pt>
                <c:pt idx="5113">
                  <c:v>22.1</c:v>
                </c:pt>
                <c:pt idx="5114">
                  <c:v>22.27</c:v>
                </c:pt>
                <c:pt idx="5115">
                  <c:v>22.4</c:v>
                </c:pt>
                <c:pt idx="5116">
                  <c:v>22.479999999999986</c:v>
                </c:pt>
                <c:pt idx="5117">
                  <c:v>22.49</c:v>
                </c:pt>
                <c:pt idx="5118">
                  <c:v>22.5</c:v>
                </c:pt>
                <c:pt idx="5119">
                  <c:v>22.529900000000001</c:v>
                </c:pt>
                <c:pt idx="5120">
                  <c:v>22.571999999999999</c:v>
                </c:pt>
                <c:pt idx="5121">
                  <c:v>22.6</c:v>
                </c:pt>
                <c:pt idx="5122">
                  <c:v>22.731000000000005</c:v>
                </c:pt>
                <c:pt idx="5123">
                  <c:v>22.9</c:v>
                </c:pt>
                <c:pt idx="5124">
                  <c:v>22.91</c:v>
                </c:pt>
                <c:pt idx="5125">
                  <c:v>22.951000000000001</c:v>
                </c:pt>
                <c:pt idx="5126">
                  <c:v>23</c:v>
                </c:pt>
                <c:pt idx="5127">
                  <c:v>23.02</c:v>
                </c:pt>
                <c:pt idx="5128">
                  <c:v>23.04</c:v>
                </c:pt>
                <c:pt idx="5129">
                  <c:v>23.1</c:v>
                </c:pt>
                <c:pt idx="5130">
                  <c:v>23.18</c:v>
                </c:pt>
                <c:pt idx="5131">
                  <c:v>23.2</c:v>
                </c:pt>
                <c:pt idx="5132">
                  <c:v>23.2</c:v>
                </c:pt>
                <c:pt idx="5133">
                  <c:v>23.24</c:v>
                </c:pt>
                <c:pt idx="5134">
                  <c:v>23.3</c:v>
                </c:pt>
                <c:pt idx="5135">
                  <c:v>23.330000000000005</c:v>
                </c:pt>
                <c:pt idx="5136">
                  <c:v>23.38</c:v>
                </c:pt>
                <c:pt idx="5137">
                  <c:v>23.419999999999987</c:v>
                </c:pt>
                <c:pt idx="5138">
                  <c:v>23.8</c:v>
                </c:pt>
                <c:pt idx="5139">
                  <c:v>23.866</c:v>
                </c:pt>
                <c:pt idx="5140">
                  <c:v>23.95</c:v>
                </c:pt>
                <c:pt idx="5141">
                  <c:v>24</c:v>
                </c:pt>
                <c:pt idx="5142">
                  <c:v>24</c:v>
                </c:pt>
                <c:pt idx="5143">
                  <c:v>24</c:v>
                </c:pt>
                <c:pt idx="5144">
                  <c:v>24</c:v>
                </c:pt>
                <c:pt idx="5145">
                  <c:v>24</c:v>
                </c:pt>
                <c:pt idx="5146">
                  <c:v>24</c:v>
                </c:pt>
                <c:pt idx="5147">
                  <c:v>24</c:v>
                </c:pt>
                <c:pt idx="5148">
                  <c:v>24</c:v>
                </c:pt>
                <c:pt idx="5149">
                  <c:v>24</c:v>
                </c:pt>
                <c:pt idx="5150">
                  <c:v>24</c:v>
                </c:pt>
                <c:pt idx="5151">
                  <c:v>24</c:v>
                </c:pt>
                <c:pt idx="5152">
                  <c:v>24</c:v>
                </c:pt>
                <c:pt idx="5153">
                  <c:v>24</c:v>
                </c:pt>
                <c:pt idx="5154">
                  <c:v>24</c:v>
                </c:pt>
                <c:pt idx="5155">
                  <c:v>24</c:v>
                </c:pt>
                <c:pt idx="5156">
                  <c:v>24</c:v>
                </c:pt>
                <c:pt idx="5157">
                  <c:v>24</c:v>
                </c:pt>
                <c:pt idx="5158">
                  <c:v>24</c:v>
                </c:pt>
                <c:pt idx="5159">
                  <c:v>24</c:v>
                </c:pt>
                <c:pt idx="5160">
                  <c:v>24</c:v>
                </c:pt>
                <c:pt idx="5161">
                  <c:v>24</c:v>
                </c:pt>
                <c:pt idx="5162">
                  <c:v>24</c:v>
                </c:pt>
                <c:pt idx="5163">
                  <c:v>24</c:v>
                </c:pt>
                <c:pt idx="5164">
                  <c:v>24</c:v>
                </c:pt>
                <c:pt idx="5165">
                  <c:v>24</c:v>
                </c:pt>
                <c:pt idx="5166">
                  <c:v>24</c:v>
                </c:pt>
                <c:pt idx="5167">
                  <c:v>24</c:v>
                </c:pt>
                <c:pt idx="5168">
                  <c:v>24</c:v>
                </c:pt>
                <c:pt idx="5169">
                  <c:v>24</c:v>
                </c:pt>
                <c:pt idx="5170">
                  <c:v>24</c:v>
                </c:pt>
                <c:pt idx="5171">
                  <c:v>24</c:v>
                </c:pt>
                <c:pt idx="5172">
                  <c:v>24</c:v>
                </c:pt>
                <c:pt idx="5173">
                  <c:v>24</c:v>
                </c:pt>
                <c:pt idx="5174">
                  <c:v>24</c:v>
                </c:pt>
                <c:pt idx="5175">
                  <c:v>24</c:v>
                </c:pt>
                <c:pt idx="5176">
                  <c:v>24</c:v>
                </c:pt>
                <c:pt idx="5177">
                  <c:v>24</c:v>
                </c:pt>
                <c:pt idx="5178">
                  <c:v>24</c:v>
                </c:pt>
                <c:pt idx="5179">
                  <c:v>24</c:v>
                </c:pt>
                <c:pt idx="5180">
                  <c:v>24</c:v>
                </c:pt>
                <c:pt idx="5181">
                  <c:v>24.1</c:v>
                </c:pt>
                <c:pt idx="5182">
                  <c:v>24.22</c:v>
                </c:pt>
                <c:pt idx="5183">
                  <c:v>24.259999999999987</c:v>
                </c:pt>
                <c:pt idx="5184">
                  <c:v>24.265999999999966</c:v>
                </c:pt>
                <c:pt idx="5185">
                  <c:v>24.4</c:v>
                </c:pt>
                <c:pt idx="5186">
                  <c:v>24.487999999999989</c:v>
                </c:pt>
                <c:pt idx="5187">
                  <c:v>24.51</c:v>
                </c:pt>
                <c:pt idx="5188">
                  <c:v>24.544</c:v>
                </c:pt>
                <c:pt idx="5189">
                  <c:v>24.82</c:v>
                </c:pt>
                <c:pt idx="5190">
                  <c:v>24.855</c:v>
                </c:pt>
                <c:pt idx="5191">
                  <c:v>24.884</c:v>
                </c:pt>
                <c:pt idx="5192">
                  <c:v>24.9</c:v>
                </c:pt>
                <c:pt idx="5193">
                  <c:v>24.937000000000001</c:v>
                </c:pt>
                <c:pt idx="5194">
                  <c:v>24.979999999999986</c:v>
                </c:pt>
                <c:pt idx="5195">
                  <c:v>25</c:v>
                </c:pt>
                <c:pt idx="5196">
                  <c:v>25.1</c:v>
                </c:pt>
                <c:pt idx="5197">
                  <c:v>25.4</c:v>
                </c:pt>
                <c:pt idx="5198">
                  <c:v>25.459999999999987</c:v>
                </c:pt>
                <c:pt idx="5199">
                  <c:v>25.62</c:v>
                </c:pt>
                <c:pt idx="5200">
                  <c:v>25.7</c:v>
                </c:pt>
                <c:pt idx="5201">
                  <c:v>25.885000000000002</c:v>
                </c:pt>
                <c:pt idx="5202">
                  <c:v>25.9</c:v>
                </c:pt>
                <c:pt idx="5203">
                  <c:v>25.939999999999987</c:v>
                </c:pt>
                <c:pt idx="5204">
                  <c:v>26</c:v>
                </c:pt>
                <c:pt idx="5205">
                  <c:v>26</c:v>
                </c:pt>
                <c:pt idx="5206">
                  <c:v>26</c:v>
                </c:pt>
                <c:pt idx="5207">
                  <c:v>26</c:v>
                </c:pt>
                <c:pt idx="5208">
                  <c:v>26</c:v>
                </c:pt>
                <c:pt idx="5209">
                  <c:v>26</c:v>
                </c:pt>
                <c:pt idx="5210">
                  <c:v>26.17</c:v>
                </c:pt>
                <c:pt idx="5211">
                  <c:v>26.24</c:v>
                </c:pt>
                <c:pt idx="5212">
                  <c:v>26.310000000000024</c:v>
                </c:pt>
                <c:pt idx="5213">
                  <c:v>26.37</c:v>
                </c:pt>
                <c:pt idx="5214">
                  <c:v>26.390999999999988</c:v>
                </c:pt>
                <c:pt idx="5215">
                  <c:v>26.5</c:v>
                </c:pt>
                <c:pt idx="5216">
                  <c:v>26.51</c:v>
                </c:pt>
                <c:pt idx="5217">
                  <c:v>26.591999999999999</c:v>
                </c:pt>
                <c:pt idx="5218">
                  <c:v>26.6</c:v>
                </c:pt>
                <c:pt idx="5219">
                  <c:v>26.606000000000005</c:v>
                </c:pt>
                <c:pt idx="5220">
                  <c:v>26.802</c:v>
                </c:pt>
                <c:pt idx="5221">
                  <c:v>26.82</c:v>
                </c:pt>
                <c:pt idx="5222">
                  <c:v>27</c:v>
                </c:pt>
                <c:pt idx="5223">
                  <c:v>27</c:v>
                </c:pt>
                <c:pt idx="5224">
                  <c:v>27</c:v>
                </c:pt>
                <c:pt idx="5225">
                  <c:v>27.1</c:v>
                </c:pt>
                <c:pt idx="5226">
                  <c:v>27.1</c:v>
                </c:pt>
                <c:pt idx="5227">
                  <c:v>27.12</c:v>
                </c:pt>
                <c:pt idx="5228">
                  <c:v>27.2</c:v>
                </c:pt>
                <c:pt idx="5229">
                  <c:v>27.2</c:v>
                </c:pt>
                <c:pt idx="5230">
                  <c:v>27.24</c:v>
                </c:pt>
                <c:pt idx="5231">
                  <c:v>27.4</c:v>
                </c:pt>
                <c:pt idx="5232">
                  <c:v>27.4</c:v>
                </c:pt>
                <c:pt idx="5233">
                  <c:v>27.446000000000002</c:v>
                </c:pt>
                <c:pt idx="5234">
                  <c:v>27.73</c:v>
                </c:pt>
                <c:pt idx="5235">
                  <c:v>27.95</c:v>
                </c:pt>
                <c:pt idx="5236">
                  <c:v>28</c:v>
                </c:pt>
                <c:pt idx="5237">
                  <c:v>28</c:v>
                </c:pt>
                <c:pt idx="5238">
                  <c:v>28</c:v>
                </c:pt>
                <c:pt idx="5239">
                  <c:v>28</c:v>
                </c:pt>
                <c:pt idx="5240">
                  <c:v>28.02</c:v>
                </c:pt>
                <c:pt idx="5241">
                  <c:v>28.212</c:v>
                </c:pt>
                <c:pt idx="5242">
                  <c:v>28.610000000000024</c:v>
                </c:pt>
                <c:pt idx="5243">
                  <c:v>28.7</c:v>
                </c:pt>
                <c:pt idx="5244">
                  <c:v>28.8</c:v>
                </c:pt>
                <c:pt idx="5245">
                  <c:v>28.939999999999987</c:v>
                </c:pt>
                <c:pt idx="5246">
                  <c:v>29</c:v>
                </c:pt>
                <c:pt idx="5247">
                  <c:v>29</c:v>
                </c:pt>
                <c:pt idx="5248">
                  <c:v>29.150000000000023</c:v>
                </c:pt>
                <c:pt idx="5249">
                  <c:v>29.2</c:v>
                </c:pt>
                <c:pt idx="5250">
                  <c:v>29.25</c:v>
                </c:pt>
                <c:pt idx="5251">
                  <c:v>29.310000000000024</c:v>
                </c:pt>
                <c:pt idx="5252">
                  <c:v>29.411999999999999</c:v>
                </c:pt>
                <c:pt idx="5253">
                  <c:v>29.494</c:v>
                </c:pt>
                <c:pt idx="5254">
                  <c:v>29.56</c:v>
                </c:pt>
                <c:pt idx="5255">
                  <c:v>29.9</c:v>
                </c:pt>
                <c:pt idx="5256">
                  <c:v>29.9</c:v>
                </c:pt>
                <c:pt idx="5257">
                  <c:v>29.95</c:v>
                </c:pt>
                <c:pt idx="5258">
                  <c:v>30</c:v>
                </c:pt>
                <c:pt idx="5259">
                  <c:v>30</c:v>
                </c:pt>
                <c:pt idx="5260">
                  <c:v>30</c:v>
                </c:pt>
                <c:pt idx="5261">
                  <c:v>30</c:v>
                </c:pt>
                <c:pt idx="5262">
                  <c:v>30</c:v>
                </c:pt>
                <c:pt idx="5263">
                  <c:v>30</c:v>
                </c:pt>
                <c:pt idx="5264">
                  <c:v>30</c:v>
                </c:pt>
                <c:pt idx="5265">
                  <c:v>30</c:v>
                </c:pt>
                <c:pt idx="5266">
                  <c:v>30.21</c:v>
                </c:pt>
                <c:pt idx="5267">
                  <c:v>30.330000000000005</c:v>
                </c:pt>
                <c:pt idx="5268">
                  <c:v>30.39</c:v>
                </c:pt>
                <c:pt idx="5269">
                  <c:v>30.494999999999987</c:v>
                </c:pt>
                <c:pt idx="5270">
                  <c:v>30.5</c:v>
                </c:pt>
                <c:pt idx="5271">
                  <c:v>30.55</c:v>
                </c:pt>
                <c:pt idx="5272">
                  <c:v>30.58</c:v>
                </c:pt>
                <c:pt idx="5273">
                  <c:v>30.64</c:v>
                </c:pt>
                <c:pt idx="5274">
                  <c:v>30.66</c:v>
                </c:pt>
                <c:pt idx="5275">
                  <c:v>30.73</c:v>
                </c:pt>
                <c:pt idx="5276">
                  <c:v>30.84</c:v>
                </c:pt>
                <c:pt idx="5277">
                  <c:v>30.84</c:v>
                </c:pt>
                <c:pt idx="5278">
                  <c:v>30.9</c:v>
                </c:pt>
                <c:pt idx="5279">
                  <c:v>30.959999999999987</c:v>
                </c:pt>
                <c:pt idx="5280">
                  <c:v>31</c:v>
                </c:pt>
                <c:pt idx="5281">
                  <c:v>31.1</c:v>
                </c:pt>
                <c:pt idx="5282">
                  <c:v>31.167999999999999</c:v>
                </c:pt>
                <c:pt idx="5283">
                  <c:v>31.17</c:v>
                </c:pt>
                <c:pt idx="5284">
                  <c:v>31.4</c:v>
                </c:pt>
                <c:pt idx="5285">
                  <c:v>31.610000000000024</c:v>
                </c:pt>
                <c:pt idx="5286">
                  <c:v>31.72</c:v>
                </c:pt>
                <c:pt idx="5287">
                  <c:v>31.79</c:v>
                </c:pt>
                <c:pt idx="5288">
                  <c:v>31.8</c:v>
                </c:pt>
                <c:pt idx="5289">
                  <c:v>31.8</c:v>
                </c:pt>
                <c:pt idx="5290">
                  <c:v>31.830000000000005</c:v>
                </c:pt>
                <c:pt idx="5291">
                  <c:v>32</c:v>
                </c:pt>
                <c:pt idx="5292">
                  <c:v>32</c:v>
                </c:pt>
                <c:pt idx="5293">
                  <c:v>32</c:v>
                </c:pt>
                <c:pt idx="5294">
                  <c:v>32</c:v>
                </c:pt>
                <c:pt idx="5295">
                  <c:v>32</c:v>
                </c:pt>
                <c:pt idx="5296">
                  <c:v>32.03</c:v>
                </c:pt>
                <c:pt idx="5297">
                  <c:v>32.202000000000012</c:v>
                </c:pt>
                <c:pt idx="5298">
                  <c:v>32.25</c:v>
                </c:pt>
                <c:pt idx="5299">
                  <c:v>32.4</c:v>
                </c:pt>
                <c:pt idx="5300">
                  <c:v>32.408000000000001</c:v>
                </c:pt>
                <c:pt idx="5301">
                  <c:v>32.492000000000012</c:v>
                </c:pt>
                <c:pt idx="5302">
                  <c:v>32.520000000000003</c:v>
                </c:pt>
                <c:pt idx="5303">
                  <c:v>32.700000000000003</c:v>
                </c:pt>
                <c:pt idx="5304">
                  <c:v>32.800000000000004</c:v>
                </c:pt>
                <c:pt idx="5305">
                  <c:v>32.89</c:v>
                </c:pt>
                <c:pt idx="5306">
                  <c:v>32.9</c:v>
                </c:pt>
                <c:pt idx="5307">
                  <c:v>32.902300000000011</c:v>
                </c:pt>
                <c:pt idx="5308">
                  <c:v>33</c:v>
                </c:pt>
                <c:pt idx="5309">
                  <c:v>33</c:v>
                </c:pt>
                <c:pt idx="5310">
                  <c:v>33.15</c:v>
                </c:pt>
                <c:pt idx="5311">
                  <c:v>33.273000000000003</c:v>
                </c:pt>
                <c:pt idx="5312">
                  <c:v>33.300000000000004</c:v>
                </c:pt>
                <c:pt idx="5313">
                  <c:v>33.42</c:v>
                </c:pt>
                <c:pt idx="5314">
                  <c:v>33.450999999999993</c:v>
                </c:pt>
                <c:pt idx="5315">
                  <c:v>33.53</c:v>
                </c:pt>
                <c:pt idx="5316">
                  <c:v>33.58</c:v>
                </c:pt>
                <c:pt idx="5317">
                  <c:v>33.644000000000005</c:v>
                </c:pt>
                <c:pt idx="5318">
                  <c:v>33.800000000000004</c:v>
                </c:pt>
                <c:pt idx="5319">
                  <c:v>33.800000000000004</c:v>
                </c:pt>
                <c:pt idx="5320">
                  <c:v>34</c:v>
                </c:pt>
                <c:pt idx="5321">
                  <c:v>34</c:v>
                </c:pt>
                <c:pt idx="5322">
                  <c:v>34</c:v>
                </c:pt>
                <c:pt idx="5323">
                  <c:v>34</c:v>
                </c:pt>
                <c:pt idx="5324">
                  <c:v>34.07</c:v>
                </c:pt>
                <c:pt idx="5325">
                  <c:v>34.14</c:v>
                </c:pt>
                <c:pt idx="5326">
                  <c:v>34.260000000000012</c:v>
                </c:pt>
                <c:pt idx="5327">
                  <c:v>34.339999999999996</c:v>
                </c:pt>
                <c:pt idx="5328">
                  <c:v>34.590000000000003</c:v>
                </c:pt>
                <c:pt idx="5329">
                  <c:v>34.75</c:v>
                </c:pt>
                <c:pt idx="5330">
                  <c:v>35</c:v>
                </c:pt>
                <c:pt idx="5331">
                  <c:v>35.14</c:v>
                </c:pt>
                <c:pt idx="5332">
                  <c:v>35.300000000000004</c:v>
                </c:pt>
                <c:pt idx="5333">
                  <c:v>35.36</c:v>
                </c:pt>
                <c:pt idx="5334">
                  <c:v>35.44</c:v>
                </c:pt>
                <c:pt idx="5335">
                  <c:v>35.5</c:v>
                </c:pt>
                <c:pt idx="5336">
                  <c:v>35.53</c:v>
                </c:pt>
                <c:pt idx="5337">
                  <c:v>35.68</c:v>
                </c:pt>
                <c:pt idx="5338">
                  <c:v>35.9</c:v>
                </c:pt>
                <c:pt idx="5339">
                  <c:v>36</c:v>
                </c:pt>
                <c:pt idx="5340">
                  <c:v>36</c:v>
                </c:pt>
                <c:pt idx="5341">
                  <c:v>36</c:v>
                </c:pt>
                <c:pt idx="5342">
                  <c:v>36.137</c:v>
                </c:pt>
                <c:pt idx="5343">
                  <c:v>36.200000000000003</c:v>
                </c:pt>
                <c:pt idx="5344">
                  <c:v>36.25</c:v>
                </c:pt>
                <c:pt idx="5345">
                  <c:v>36.4</c:v>
                </c:pt>
                <c:pt idx="5346">
                  <c:v>36.700000000000003</c:v>
                </c:pt>
                <c:pt idx="5347">
                  <c:v>37.379999999999995</c:v>
                </c:pt>
                <c:pt idx="5348">
                  <c:v>37.44</c:v>
                </c:pt>
                <c:pt idx="5349">
                  <c:v>37.449999999999996</c:v>
                </c:pt>
                <c:pt idx="5350">
                  <c:v>37.5</c:v>
                </c:pt>
                <c:pt idx="5351">
                  <c:v>37.56</c:v>
                </c:pt>
                <c:pt idx="5352">
                  <c:v>37.56</c:v>
                </c:pt>
                <c:pt idx="5353">
                  <c:v>37.57</c:v>
                </c:pt>
                <c:pt idx="5354">
                  <c:v>37.590000000000003</c:v>
                </c:pt>
                <c:pt idx="5355">
                  <c:v>37.846000000000004</c:v>
                </c:pt>
                <c:pt idx="5356">
                  <c:v>38</c:v>
                </c:pt>
                <c:pt idx="5357">
                  <c:v>38</c:v>
                </c:pt>
                <c:pt idx="5358">
                  <c:v>38</c:v>
                </c:pt>
                <c:pt idx="5359">
                  <c:v>38.04</c:v>
                </c:pt>
                <c:pt idx="5360">
                  <c:v>38.143000000000001</c:v>
                </c:pt>
                <c:pt idx="5361">
                  <c:v>38.260000000000012</c:v>
                </c:pt>
                <c:pt idx="5362">
                  <c:v>38.290000000000013</c:v>
                </c:pt>
                <c:pt idx="5363">
                  <c:v>38.309999999999995</c:v>
                </c:pt>
                <c:pt idx="5364">
                  <c:v>38.410000000000004</c:v>
                </c:pt>
                <c:pt idx="5365">
                  <c:v>38.520000000000003</c:v>
                </c:pt>
                <c:pt idx="5366">
                  <c:v>38.6</c:v>
                </c:pt>
                <c:pt idx="5367">
                  <c:v>38.690000000000012</c:v>
                </c:pt>
                <c:pt idx="5368">
                  <c:v>38.700000000000003</c:v>
                </c:pt>
                <c:pt idx="5369">
                  <c:v>38.9</c:v>
                </c:pt>
                <c:pt idx="5370">
                  <c:v>39</c:v>
                </c:pt>
                <c:pt idx="5371">
                  <c:v>39</c:v>
                </c:pt>
                <c:pt idx="5372">
                  <c:v>39.1</c:v>
                </c:pt>
                <c:pt idx="5373">
                  <c:v>39.120000000000012</c:v>
                </c:pt>
                <c:pt idx="5374">
                  <c:v>39.82</c:v>
                </c:pt>
                <c:pt idx="5375">
                  <c:v>40</c:v>
                </c:pt>
                <c:pt idx="5376">
                  <c:v>40</c:v>
                </c:pt>
                <c:pt idx="5377">
                  <c:v>40</c:v>
                </c:pt>
                <c:pt idx="5378">
                  <c:v>40</c:v>
                </c:pt>
                <c:pt idx="5379">
                  <c:v>40</c:v>
                </c:pt>
                <c:pt idx="5380">
                  <c:v>40.01</c:v>
                </c:pt>
                <c:pt idx="5381">
                  <c:v>40.090000000000003</c:v>
                </c:pt>
                <c:pt idx="5382">
                  <c:v>40.32</c:v>
                </c:pt>
                <c:pt idx="5383">
                  <c:v>40.424000000000007</c:v>
                </c:pt>
                <c:pt idx="5384">
                  <c:v>40.553000000000004</c:v>
                </c:pt>
                <c:pt idx="5385">
                  <c:v>40.650999999999996</c:v>
                </c:pt>
                <c:pt idx="5386">
                  <c:v>40.660000000000011</c:v>
                </c:pt>
                <c:pt idx="5387">
                  <c:v>40.700000000000003</c:v>
                </c:pt>
                <c:pt idx="5388">
                  <c:v>40.700000000000003</c:v>
                </c:pt>
                <c:pt idx="5389">
                  <c:v>40.720000000000013</c:v>
                </c:pt>
                <c:pt idx="5390">
                  <c:v>40.800000000000004</c:v>
                </c:pt>
                <c:pt idx="5391">
                  <c:v>41.18</c:v>
                </c:pt>
                <c:pt idx="5392">
                  <c:v>41.5</c:v>
                </c:pt>
                <c:pt idx="5393">
                  <c:v>41.98</c:v>
                </c:pt>
                <c:pt idx="5394">
                  <c:v>42.160000000000011</c:v>
                </c:pt>
                <c:pt idx="5395">
                  <c:v>42.532000000000011</c:v>
                </c:pt>
                <c:pt idx="5396">
                  <c:v>42.809999999999995</c:v>
                </c:pt>
                <c:pt idx="5397">
                  <c:v>43</c:v>
                </c:pt>
                <c:pt idx="5398">
                  <c:v>43.6</c:v>
                </c:pt>
                <c:pt idx="5399">
                  <c:v>44</c:v>
                </c:pt>
                <c:pt idx="5400">
                  <c:v>45</c:v>
                </c:pt>
                <c:pt idx="5401">
                  <c:v>45</c:v>
                </c:pt>
                <c:pt idx="5402">
                  <c:v>45</c:v>
                </c:pt>
                <c:pt idx="5403">
                  <c:v>45</c:v>
                </c:pt>
                <c:pt idx="5404">
                  <c:v>46</c:v>
                </c:pt>
                <c:pt idx="5405">
                  <c:v>46</c:v>
                </c:pt>
                <c:pt idx="5406">
                  <c:v>46</c:v>
                </c:pt>
                <c:pt idx="5407">
                  <c:v>46.07</c:v>
                </c:pt>
                <c:pt idx="5408">
                  <c:v>46.1</c:v>
                </c:pt>
                <c:pt idx="5409">
                  <c:v>46.65</c:v>
                </c:pt>
                <c:pt idx="5410">
                  <c:v>46.9</c:v>
                </c:pt>
                <c:pt idx="5411">
                  <c:v>47</c:v>
                </c:pt>
                <c:pt idx="5412">
                  <c:v>47</c:v>
                </c:pt>
                <c:pt idx="5413">
                  <c:v>47.05</c:v>
                </c:pt>
                <c:pt idx="5414">
                  <c:v>47.134</c:v>
                </c:pt>
                <c:pt idx="5415">
                  <c:v>47.32</c:v>
                </c:pt>
                <c:pt idx="5416">
                  <c:v>47.5</c:v>
                </c:pt>
                <c:pt idx="5417">
                  <c:v>48</c:v>
                </c:pt>
                <c:pt idx="5418">
                  <c:v>48</c:v>
                </c:pt>
                <c:pt idx="5419">
                  <c:v>48</c:v>
                </c:pt>
                <c:pt idx="5420">
                  <c:v>48.6</c:v>
                </c:pt>
                <c:pt idx="5421">
                  <c:v>48.6</c:v>
                </c:pt>
                <c:pt idx="5422">
                  <c:v>49</c:v>
                </c:pt>
                <c:pt idx="5423">
                  <c:v>49.120000000000012</c:v>
                </c:pt>
                <c:pt idx="5424">
                  <c:v>49.5</c:v>
                </c:pt>
                <c:pt idx="5425">
                  <c:v>49.94</c:v>
                </c:pt>
                <c:pt idx="5426">
                  <c:v>49.94</c:v>
                </c:pt>
                <c:pt idx="5427">
                  <c:v>50</c:v>
                </c:pt>
                <c:pt idx="5428">
                  <c:v>50</c:v>
                </c:pt>
                <c:pt idx="5429">
                  <c:v>50.1</c:v>
                </c:pt>
                <c:pt idx="5430">
                  <c:v>50.32</c:v>
                </c:pt>
                <c:pt idx="5431">
                  <c:v>50.6</c:v>
                </c:pt>
                <c:pt idx="5432">
                  <c:v>50.879999999999995</c:v>
                </c:pt>
                <c:pt idx="5433">
                  <c:v>51</c:v>
                </c:pt>
                <c:pt idx="5434">
                  <c:v>51</c:v>
                </c:pt>
                <c:pt idx="5435">
                  <c:v>51.25</c:v>
                </c:pt>
                <c:pt idx="5436">
                  <c:v>51.89</c:v>
                </c:pt>
                <c:pt idx="5437">
                  <c:v>51.9</c:v>
                </c:pt>
                <c:pt idx="5438">
                  <c:v>52</c:v>
                </c:pt>
                <c:pt idx="5439">
                  <c:v>52.1</c:v>
                </c:pt>
                <c:pt idx="5440">
                  <c:v>52.92</c:v>
                </c:pt>
                <c:pt idx="5441">
                  <c:v>53</c:v>
                </c:pt>
                <c:pt idx="5442">
                  <c:v>54</c:v>
                </c:pt>
                <c:pt idx="5443">
                  <c:v>54</c:v>
                </c:pt>
                <c:pt idx="5444">
                  <c:v>54.2</c:v>
                </c:pt>
                <c:pt idx="5445">
                  <c:v>54.4</c:v>
                </c:pt>
                <c:pt idx="5446">
                  <c:v>54.867000000000004</c:v>
                </c:pt>
                <c:pt idx="5447">
                  <c:v>55.1</c:v>
                </c:pt>
                <c:pt idx="5448">
                  <c:v>56.5</c:v>
                </c:pt>
                <c:pt idx="5449">
                  <c:v>56.6</c:v>
                </c:pt>
                <c:pt idx="5450">
                  <c:v>56.7</c:v>
                </c:pt>
                <c:pt idx="5451">
                  <c:v>56.71</c:v>
                </c:pt>
                <c:pt idx="5452">
                  <c:v>56.8</c:v>
                </c:pt>
                <c:pt idx="5453">
                  <c:v>57.4</c:v>
                </c:pt>
                <c:pt idx="5454">
                  <c:v>57.96</c:v>
                </c:pt>
                <c:pt idx="5455">
                  <c:v>58</c:v>
                </c:pt>
                <c:pt idx="5456">
                  <c:v>58</c:v>
                </c:pt>
                <c:pt idx="5457">
                  <c:v>58.21</c:v>
                </c:pt>
                <c:pt idx="5458">
                  <c:v>59.1</c:v>
                </c:pt>
                <c:pt idx="5459">
                  <c:v>59.3</c:v>
                </c:pt>
                <c:pt idx="5460">
                  <c:v>59.5</c:v>
                </c:pt>
                <c:pt idx="5461">
                  <c:v>59.5</c:v>
                </c:pt>
                <c:pt idx="5462">
                  <c:v>59.8</c:v>
                </c:pt>
                <c:pt idx="5463">
                  <c:v>60</c:v>
                </c:pt>
                <c:pt idx="5464">
                  <c:v>60</c:v>
                </c:pt>
                <c:pt idx="5465">
                  <c:v>60.61</c:v>
                </c:pt>
                <c:pt idx="5466">
                  <c:v>60.8</c:v>
                </c:pt>
                <c:pt idx="5467">
                  <c:v>60.99</c:v>
                </c:pt>
                <c:pt idx="5468">
                  <c:v>61</c:v>
                </c:pt>
                <c:pt idx="5469">
                  <c:v>61</c:v>
                </c:pt>
                <c:pt idx="5470">
                  <c:v>61</c:v>
                </c:pt>
                <c:pt idx="5471">
                  <c:v>63.5</c:v>
                </c:pt>
                <c:pt idx="5472">
                  <c:v>63.5</c:v>
                </c:pt>
                <c:pt idx="5473">
                  <c:v>64</c:v>
                </c:pt>
                <c:pt idx="5474">
                  <c:v>64.082999999999998</c:v>
                </c:pt>
                <c:pt idx="5475">
                  <c:v>64.23</c:v>
                </c:pt>
                <c:pt idx="5476">
                  <c:v>66</c:v>
                </c:pt>
                <c:pt idx="5477">
                  <c:v>66</c:v>
                </c:pt>
                <c:pt idx="5478">
                  <c:v>66.132999999999981</c:v>
                </c:pt>
                <c:pt idx="5479">
                  <c:v>66.22</c:v>
                </c:pt>
                <c:pt idx="5480">
                  <c:v>66.7</c:v>
                </c:pt>
                <c:pt idx="5481">
                  <c:v>67.400000000000006</c:v>
                </c:pt>
                <c:pt idx="5482">
                  <c:v>67.5</c:v>
                </c:pt>
                <c:pt idx="5483">
                  <c:v>68</c:v>
                </c:pt>
                <c:pt idx="5484">
                  <c:v>68.7</c:v>
                </c:pt>
                <c:pt idx="5485">
                  <c:v>69</c:v>
                </c:pt>
                <c:pt idx="5486">
                  <c:v>69</c:v>
                </c:pt>
                <c:pt idx="5487">
                  <c:v>69.2</c:v>
                </c:pt>
                <c:pt idx="5488">
                  <c:v>69.2</c:v>
                </c:pt>
                <c:pt idx="5489">
                  <c:v>70</c:v>
                </c:pt>
                <c:pt idx="5490">
                  <c:v>71.3</c:v>
                </c:pt>
                <c:pt idx="5491">
                  <c:v>72.11999999999999</c:v>
                </c:pt>
                <c:pt idx="5492">
                  <c:v>73</c:v>
                </c:pt>
                <c:pt idx="5493">
                  <c:v>73.900000000000006</c:v>
                </c:pt>
                <c:pt idx="5494">
                  <c:v>74</c:v>
                </c:pt>
                <c:pt idx="5495">
                  <c:v>74.819999999999993</c:v>
                </c:pt>
                <c:pt idx="5496">
                  <c:v>74.86</c:v>
                </c:pt>
                <c:pt idx="5497">
                  <c:v>74.910000000000025</c:v>
                </c:pt>
                <c:pt idx="5498">
                  <c:v>75.2</c:v>
                </c:pt>
                <c:pt idx="5499">
                  <c:v>75.3</c:v>
                </c:pt>
                <c:pt idx="5500">
                  <c:v>77.2</c:v>
                </c:pt>
                <c:pt idx="5501">
                  <c:v>77.900000000000006</c:v>
                </c:pt>
                <c:pt idx="5502">
                  <c:v>78</c:v>
                </c:pt>
                <c:pt idx="5503">
                  <c:v>78.2</c:v>
                </c:pt>
                <c:pt idx="5504">
                  <c:v>78.5</c:v>
                </c:pt>
                <c:pt idx="5505">
                  <c:v>79.3</c:v>
                </c:pt>
                <c:pt idx="5506">
                  <c:v>80</c:v>
                </c:pt>
                <c:pt idx="5507">
                  <c:v>80</c:v>
                </c:pt>
                <c:pt idx="5508">
                  <c:v>80</c:v>
                </c:pt>
                <c:pt idx="5509">
                  <c:v>80.5</c:v>
                </c:pt>
                <c:pt idx="5510">
                  <c:v>81</c:v>
                </c:pt>
                <c:pt idx="5511">
                  <c:v>81</c:v>
                </c:pt>
                <c:pt idx="5512">
                  <c:v>81.099999999999994</c:v>
                </c:pt>
                <c:pt idx="5513">
                  <c:v>81.5</c:v>
                </c:pt>
                <c:pt idx="5514">
                  <c:v>82</c:v>
                </c:pt>
                <c:pt idx="5515">
                  <c:v>82</c:v>
                </c:pt>
                <c:pt idx="5516">
                  <c:v>82.6</c:v>
                </c:pt>
                <c:pt idx="5517">
                  <c:v>82.9</c:v>
                </c:pt>
                <c:pt idx="5518">
                  <c:v>83.837999999999994</c:v>
                </c:pt>
                <c:pt idx="5519">
                  <c:v>84</c:v>
                </c:pt>
                <c:pt idx="5520">
                  <c:v>84</c:v>
                </c:pt>
                <c:pt idx="5521">
                  <c:v>84.2</c:v>
                </c:pt>
                <c:pt idx="5522">
                  <c:v>85</c:v>
                </c:pt>
                <c:pt idx="5523">
                  <c:v>85</c:v>
                </c:pt>
                <c:pt idx="5524">
                  <c:v>85</c:v>
                </c:pt>
                <c:pt idx="5525">
                  <c:v>86</c:v>
                </c:pt>
                <c:pt idx="5526">
                  <c:v>86</c:v>
                </c:pt>
                <c:pt idx="5527">
                  <c:v>86.1</c:v>
                </c:pt>
                <c:pt idx="5528">
                  <c:v>87</c:v>
                </c:pt>
                <c:pt idx="5529">
                  <c:v>89.3</c:v>
                </c:pt>
                <c:pt idx="5530">
                  <c:v>89.5</c:v>
                </c:pt>
                <c:pt idx="5531">
                  <c:v>94</c:v>
                </c:pt>
                <c:pt idx="5532">
                  <c:v>94.432000000000002</c:v>
                </c:pt>
                <c:pt idx="5533">
                  <c:v>95</c:v>
                </c:pt>
                <c:pt idx="5534">
                  <c:v>95.7</c:v>
                </c:pt>
                <c:pt idx="5535">
                  <c:v>96.5</c:v>
                </c:pt>
                <c:pt idx="5536">
                  <c:v>98</c:v>
                </c:pt>
                <c:pt idx="5537">
                  <c:v>98</c:v>
                </c:pt>
                <c:pt idx="5538">
                  <c:v>99</c:v>
                </c:pt>
                <c:pt idx="5539">
                  <c:v>99.7</c:v>
                </c:pt>
                <c:pt idx="5540">
                  <c:v>100</c:v>
                </c:pt>
                <c:pt idx="5541">
                  <c:v>100</c:v>
                </c:pt>
                <c:pt idx="5542">
                  <c:v>100</c:v>
                </c:pt>
                <c:pt idx="5543">
                  <c:v>100</c:v>
                </c:pt>
                <c:pt idx="5544">
                  <c:v>100</c:v>
                </c:pt>
                <c:pt idx="5545">
                  <c:v>100</c:v>
                </c:pt>
                <c:pt idx="5546">
                  <c:v>101</c:v>
                </c:pt>
                <c:pt idx="5547">
                  <c:v>103</c:v>
                </c:pt>
                <c:pt idx="5548">
                  <c:v>103.9</c:v>
                </c:pt>
                <c:pt idx="5549">
                  <c:v>104.5</c:v>
                </c:pt>
                <c:pt idx="5550">
                  <c:v>105</c:v>
                </c:pt>
                <c:pt idx="5551">
                  <c:v>105</c:v>
                </c:pt>
                <c:pt idx="5552">
                  <c:v>105.7</c:v>
                </c:pt>
                <c:pt idx="5553">
                  <c:v>106</c:v>
                </c:pt>
                <c:pt idx="5554">
                  <c:v>106</c:v>
                </c:pt>
                <c:pt idx="5555">
                  <c:v>110.95</c:v>
                </c:pt>
                <c:pt idx="5556">
                  <c:v>111</c:v>
                </c:pt>
                <c:pt idx="5557">
                  <c:v>112</c:v>
                </c:pt>
                <c:pt idx="5558">
                  <c:v>112.4</c:v>
                </c:pt>
                <c:pt idx="5559">
                  <c:v>114</c:v>
                </c:pt>
                <c:pt idx="5560">
                  <c:v>114</c:v>
                </c:pt>
                <c:pt idx="5561">
                  <c:v>114</c:v>
                </c:pt>
                <c:pt idx="5562">
                  <c:v>114.4</c:v>
                </c:pt>
                <c:pt idx="5563">
                  <c:v>115</c:v>
                </c:pt>
                <c:pt idx="5564">
                  <c:v>115</c:v>
                </c:pt>
                <c:pt idx="5565">
                  <c:v>115</c:v>
                </c:pt>
                <c:pt idx="5566">
                  <c:v>116</c:v>
                </c:pt>
                <c:pt idx="5567">
                  <c:v>118</c:v>
                </c:pt>
                <c:pt idx="5568">
                  <c:v>118.7</c:v>
                </c:pt>
                <c:pt idx="5569">
                  <c:v>119</c:v>
                </c:pt>
                <c:pt idx="5570">
                  <c:v>122</c:v>
                </c:pt>
                <c:pt idx="5571">
                  <c:v>126.3</c:v>
                </c:pt>
                <c:pt idx="5572">
                  <c:v>128</c:v>
                </c:pt>
                <c:pt idx="5573">
                  <c:v>128</c:v>
                </c:pt>
                <c:pt idx="5574">
                  <c:v>129.5</c:v>
                </c:pt>
                <c:pt idx="5575">
                  <c:v>130</c:v>
                </c:pt>
                <c:pt idx="5576">
                  <c:v>131.30000000000001</c:v>
                </c:pt>
                <c:pt idx="5577">
                  <c:v>131.30000000000001</c:v>
                </c:pt>
                <c:pt idx="5578">
                  <c:v>136</c:v>
                </c:pt>
                <c:pt idx="5579">
                  <c:v>136.4</c:v>
                </c:pt>
                <c:pt idx="5580">
                  <c:v>137</c:v>
                </c:pt>
                <c:pt idx="5581">
                  <c:v>138</c:v>
                </c:pt>
                <c:pt idx="5582">
                  <c:v>139.79</c:v>
                </c:pt>
                <c:pt idx="5583">
                  <c:v>140</c:v>
                </c:pt>
                <c:pt idx="5584">
                  <c:v>140</c:v>
                </c:pt>
                <c:pt idx="5585">
                  <c:v>145</c:v>
                </c:pt>
                <c:pt idx="5586">
                  <c:v>146.80000000000001</c:v>
                </c:pt>
                <c:pt idx="5587">
                  <c:v>150</c:v>
                </c:pt>
                <c:pt idx="5588">
                  <c:v>150</c:v>
                </c:pt>
                <c:pt idx="5589">
                  <c:v>150</c:v>
                </c:pt>
                <c:pt idx="5590">
                  <c:v>150.5</c:v>
                </c:pt>
                <c:pt idx="5591">
                  <c:v>151.1</c:v>
                </c:pt>
                <c:pt idx="5592">
                  <c:v>153.29349999999999</c:v>
                </c:pt>
                <c:pt idx="5593">
                  <c:v>155</c:v>
                </c:pt>
                <c:pt idx="5594">
                  <c:v>159</c:v>
                </c:pt>
                <c:pt idx="5595">
                  <c:v>160</c:v>
                </c:pt>
                <c:pt idx="5596">
                  <c:v>160</c:v>
                </c:pt>
                <c:pt idx="5597">
                  <c:v>160</c:v>
                </c:pt>
                <c:pt idx="5598">
                  <c:v>170</c:v>
                </c:pt>
                <c:pt idx="5599">
                  <c:v>170</c:v>
                </c:pt>
                <c:pt idx="5600">
                  <c:v>174</c:v>
                </c:pt>
                <c:pt idx="5601">
                  <c:v>178</c:v>
                </c:pt>
                <c:pt idx="5602">
                  <c:v>178.5</c:v>
                </c:pt>
                <c:pt idx="5603">
                  <c:v>188</c:v>
                </c:pt>
                <c:pt idx="5604">
                  <c:v>193</c:v>
                </c:pt>
                <c:pt idx="5605">
                  <c:v>199</c:v>
                </c:pt>
                <c:pt idx="5606">
                  <c:v>204</c:v>
                </c:pt>
                <c:pt idx="5607">
                  <c:v>211</c:v>
                </c:pt>
                <c:pt idx="5608">
                  <c:v>212</c:v>
                </c:pt>
                <c:pt idx="5609">
                  <c:v>216</c:v>
                </c:pt>
                <c:pt idx="5610">
                  <c:v>220</c:v>
                </c:pt>
                <c:pt idx="5611">
                  <c:v>220</c:v>
                </c:pt>
                <c:pt idx="5612">
                  <c:v>226.4</c:v>
                </c:pt>
                <c:pt idx="5613">
                  <c:v>230</c:v>
                </c:pt>
                <c:pt idx="5614">
                  <c:v>233.3</c:v>
                </c:pt>
                <c:pt idx="5615">
                  <c:v>234</c:v>
                </c:pt>
                <c:pt idx="5616">
                  <c:v>235</c:v>
                </c:pt>
                <c:pt idx="5617">
                  <c:v>240</c:v>
                </c:pt>
                <c:pt idx="5618">
                  <c:v>250</c:v>
                </c:pt>
                <c:pt idx="5619">
                  <c:v>257</c:v>
                </c:pt>
                <c:pt idx="5620">
                  <c:v>260</c:v>
                </c:pt>
                <c:pt idx="5621">
                  <c:v>263.8</c:v>
                </c:pt>
                <c:pt idx="5622">
                  <c:v>274</c:v>
                </c:pt>
                <c:pt idx="5623">
                  <c:v>280</c:v>
                </c:pt>
                <c:pt idx="5624">
                  <c:v>292</c:v>
                </c:pt>
                <c:pt idx="5625">
                  <c:v>295</c:v>
                </c:pt>
                <c:pt idx="5626">
                  <c:v>308</c:v>
                </c:pt>
                <c:pt idx="5627">
                  <c:v>310</c:v>
                </c:pt>
                <c:pt idx="5628">
                  <c:v>321</c:v>
                </c:pt>
                <c:pt idx="5629">
                  <c:v>336</c:v>
                </c:pt>
                <c:pt idx="5630">
                  <c:v>350</c:v>
                </c:pt>
                <c:pt idx="5631">
                  <c:v>356</c:v>
                </c:pt>
                <c:pt idx="5632">
                  <c:v>367.5</c:v>
                </c:pt>
                <c:pt idx="5633">
                  <c:v>372</c:v>
                </c:pt>
                <c:pt idx="5634">
                  <c:v>375</c:v>
                </c:pt>
                <c:pt idx="5635">
                  <c:v>375</c:v>
                </c:pt>
                <c:pt idx="5636">
                  <c:v>380</c:v>
                </c:pt>
                <c:pt idx="5637">
                  <c:v>392</c:v>
                </c:pt>
                <c:pt idx="5638">
                  <c:v>410</c:v>
                </c:pt>
                <c:pt idx="5639">
                  <c:v>414</c:v>
                </c:pt>
                <c:pt idx="5640">
                  <c:v>448</c:v>
                </c:pt>
                <c:pt idx="5641">
                  <c:v>450</c:v>
                </c:pt>
                <c:pt idx="5642">
                  <c:v>460</c:v>
                </c:pt>
                <c:pt idx="5643">
                  <c:v>480</c:v>
                </c:pt>
                <c:pt idx="5644">
                  <c:v>500</c:v>
                </c:pt>
                <c:pt idx="5645">
                  <c:v>520</c:v>
                </c:pt>
                <c:pt idx="5646">
                  <c:v>525</c:v>
                </c:pt>
                <c:pt idx="5647">
                  <c:v>546</c:v>
                </c:pt>
                <c:pt idx="5648">
                  <c:v>588</c:v>
                </c:pt>
                <c:pt idx="5649">
                  <c:v>600</c:v>
                </c:pt>
                <c:pt idx="5650">
                  <c:v>660</c:v>
                </c:pt>
                <c:pt idx="5651">
                  <c:v>737</c:v>
                </c:pt>
                <c:pt idx="5652">
                  <c:v>738</c:v>
                </c:pt>
                <c:pt idx="5653">
                  <c:v>800</c:v>
                </c:pt>
                <c:pt idx="5654">
                  <c:v>800</c:v>
                </c:pt>
                <c:pt idx="5655">
                  <c:v>908</c:v>
                </c:pt>
                <c:pt idx="5656">
                  <c:v>920</c:v>
                </c:pt>
                <c:pt idx="5657">
                  <c:v>1060</c:v>
                </c:pt>
                <c:pt idx="5658">
                  <c:v>1069</c:v>
                </c:pt>
                <c:pt idx="5659">
                  <c:v>1265</c:v>
                </c:pt>
                <c:pt idx="5660">
                  <c:v>1880</c:v>
                </c:pt>
                <c:pt idx="5661">
                  <c:v>23050</c:v>
                </c:pt>
              </c:numCache>
            </c:numRef>
          </c:yVal>
          <c:smooth val="0"/>
        </c:ser>
        <c:dLbls>
          <c:showLegendKey val="0"/>
          <c:showVal val="0"/>
          <c:showCatName val="0"/>
          <c:showSerName val="0"/>
          <c:showPercent val="0"/>
          <c:showBubbleSize val="0"/>
        </c:dLbls>
        <c:axId val="392553600"/>
        <c:axId val="392555520"/>
      </c:scatterChart>
      <c:valAx>
        <c:axId val="392553600"/>
        <c:scaling>
          <c:logBase val="10"/>
          <c:orientation val="maxMin"/>
        </c:scaling>
        <c:delete val="0"/>
        <c:axPos val="b"/>
        <c:title>
          <c:tx>
            <c:rich>
              <a:bodyPr/>
              <a:lstStyle/>
              <a:p>
                <a:pPr>
                  <a:defRPr/>
                </a:pPr>
                <a:r>
                  <a:rPr lang="en-US"/>
                  <a:t>P</a:t>
                </a:r>
              </a:p>
            </c:rich>
          </c:tx>
          <c:overlay val="0"/>
        </c:title>
        <c:numFmt formatCode="General" sourceLinked="1"/>
        <c:majorTickMark val="out"/>
        <c:minorTickMark val="none"/>
        <c:tickLblPos val="nextTo"/>
        <c:crossAx val="392555520"/>
        <c:crosses val="autoZero"/>
        <c:crossBetween val="midCat"/>
      </c:valAx>
      <c:valAx>
        <c:axId val="392555520"/>
        <c:scaling>
          <c:logBase val="10"/>
          <c:orientation val="minMax"/>
        </c:scaling>
        <c:delete val="0"/>
        <c:axPos val="r"/>
        <c:majorGridlines/>
        <c:title>
          <c:tx>
            <c:rich>
              <a:bodyPr rot="0" vert="horz"/>
              <a:lstStyle/>
              <a:p>
                <a:pPr>
                  <a:defRPr/>
                </a:pPr>
                <a:r>
                  <a:rPr lang="en-US"/>
                  <a:t>rotation</a:t>
                </a:r>
              </a:p>
            </c:rich>
          </c:tx>
          <c:overlay val="0"/>
        </c:title>
        <c:numFmt formatCode="General" sourceLinked="1"/>
        <c:majorTickMark val="out"/>
        <c:minorTickMark val="none"/>
        <c:tickLblPos val="nextTo"/>
        <c:crossAx val="392553600"/>
        <c:crosses val="autoZero"/>
        <c:crossBetween val="midCat"/>
      </c:valAx>
    </c:plotArea>
    <c:legend>
      <c:legendPos val="l"/>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 VS ROTATION</a:t>
            </a:r>
          </a:p>
        </c:rich>
      </c:tx>
      <c:overlay val="0"/>
    </c:title>
    <c:autoTitleDeleted val="0"/>
    <c:plotArea>
      <c:layout/>
      <c:scatterChart>
        <c:scatterStyle val="lineMarker"/>
        <c:varyColors val="0"/>
        <c:ser>
          <c:idx val="0"/>
          <c:order val="0"/>
          <c:tx>
            <c:strRef>
              <c:f>'c'!$J$1</c:f>
              <c:strCache>
                <c:ptCount val="1"/>
                <c:pt idx="0">
                  <c:v>rot_per</c:v>
                </c:pt>
              </c:strCache>
            </c:strRef>
          </c:tx>
          <c:spPr>
            <a:ln w="28575">
              <a:noFill/>
            </a:ln>
          </c:spPr>
          <c:marker>
            <c:symbol val="circle"/>
            <c:size val="2"/>
          </c:marker>
          <c:xVal>
            <c:numRef>
              <c:f>'c'!$I$2:$I$421</c:f>
              <c:numCache>
                <c:formatCode>General</c:formatCode>
                <c:ptCount val="420"/>
                <c:pt idx="0">
                  <c:v>1.4401356834232712E-7</c:v>
                </c:pt>
                <c:pt idx="1">
                  <c:v>1.9486316594543084E-7</c:v>
                </c:pt>
                <c:pt idx="2">
                  <c:v>4.3801057970785387E-7</c:v>
                </c:pt>
                <c:pt idx="3">
                  <c:v>6.130267796591271E-7</c:v>
                </c:pt>
                <c:pt idx="4">
                  <c:v>9.3918168257567936E-7</c:v>
                </c:pt>
                <c:pt idx="5">
                  <c:v>1.0645313982432148E-6</c:v>
                </c:pt>
                <c:pt idx="6">
                  <c:v>1.1404114747637254E-6</c:v>
                </c:pt>
                <c:pt idx="7">
                  <c:v>1.5351000585389522E-6</c:v>
                </c:pt>
                <c:pt idx="8">
                  <c:v>1.9232986278931315E-6</c:v>
                </c:pt>
                <c:pt idx="9">
                  <c:v>2.1023570225754616E-6</c:v>
                </c:pt>
                <c:pt idx="10">
                  <c:v>2.3889144460703285E-6</c:v>
                </c:pt>
                <c:pt idx="11">
                  <c:v>2.4241598235565905E-6</c:v>
                </c:pt>
                <c:pt idx="12">
                  <c:v>2.4379593533343654E-6</c:v>
                </c:pt>
                <c:pt idx="13">
                  <c:v>2.5870978684952552E-6</c:v>
                </c:pt>
                <c:pt idx="14">
                  <c:v>2.594529719675581E-6</c:v>
                </c:pt>
                <c:pt idx="15">
                  <c:v>2.8351204895324418E-6</c:v>
                </c:pt>
                <c:pt idx="16">
                  <c:v>2.8630653818991143E-6</c:v>
                </c:pt>
                <c:pt idx="17">
                  <c:v>2.934720838212571E-6</c:v>
                </c:pt>
                <c:pt idx="18">
                  <c:v>3.0850383234725016E-6</c:v>
                </c:pt>
                <c:pt idx="19">
                  <c:v>3.3852343230597339E-6</c:v>
                </c:pt>
                <c:pt idx="20">
                  <c:v>3.49465988246502E-6</c:v>
                </c:pt>
                <c:pt idx="21">
                  <c:v>3.7351063703563485E-6</c:v>
                </c:pt>
                <c:pt idx="22">
                  <c:v>3.7540929786706357E-6</c:v>
                </c:pt>
                <c:pt idx="23">
                  <c:v>3.76568086231136E-6</c:v>
                </c:pt>
                <c:pt idx="24">
                  <c:v>3.9907524351569149E-6</c:v>
                </c:pt>
                <c:pt idx="25">
                  <c:v>4.1891866919554986E-6</c:v>
                </c:pt>
                <c:pt idx="26">
                  <c:v>4.2728559396344816E-6</c:v>
                </c:pt>
                <c:pt idx="27">
                  <c:v>4.3324137969033834E-6</c:v>
                </c:pt>
                <c:pt idx="28">
                  <c:v>4.3777963939509797E-6</c:v>
                </c:pt>
                <c:pt idx="29">
                  <c:v>4.6131955896127904E-6</c:v>
                </c:pt>
                <c:pt idx="30">
                  <c:v>4.6555322042607405E-6</c:v>
                </c:pt>
                <c:pt idx="31">
                  <c:v>4.8500562293813426E-6</c:v>
                </c:pt>
                <c:pt idx="32">
                  <c:v>4.9037727208713298E-6</c:v>
                </c:pt>
                <c:pt idx="33">
                  <c:v>4.9194601429517107E-6</c:v>
                </c:pt>
                <c:pt idx="34">
                  <c:v>4.9561413844703676E-6</c:v>
                </c:pt>
                <c:pt idx="35">
                  <c:v>4.9959031360105941E-6</c:v>
                </c:pt>
                <c:pt idx="36">
                  <c:v>4.996161767327914E-6</c:v>
                </c:pt>
                <c:pt idx="37">
                  <c:v>5.0841319865008124E-6</c:v>
                </c:pt>
                <c:pt idx="38">
                  <c:v>5.1492590497964388E-6</c:v>
                </c:pt>
                <c:pt idx="39">
                  <c:v>5.2781908627133549E-6</c:v>
                </c:pt>
                <c:pt idx="40">
                  <c:v>5.3664621429034236E-6</c:v>
                </c:pt>
                <c:pt idx="41">
                  <c:v>5.3759734976799207E-6</c:v>
                </c:pt>
                <c:pt idx="42">
                  <c:v>5.7409513878394712E-6</c:v>
                </c:pt>
                <c:pt idx="43">
                  <c:v>5.7510554615637038E-6</c:v>
                </c:pt>
                <c:pt idx="44">
                  <c:v>5.9150608994292205E-6</c:v>
                </c:pt>
                <c:pt idx="45">
                  <c:v>6.1266378946043008E-6</c:v>
                </c:pt>
                <c:pt idx="46">
                  <c:v>6.4947631688779372E-6</c:v>
                </c:pt>
                <c:pt idx="47">
                  <c:v>6.577183134221469E-6</c:v>
                </c:pt>
                <c:pt idx="48">
                  <c:v>6.5903520904755337E-6</c:v>
                </c:pt>
                <c:pt idx="49">
                  <c:v>6.5952737687163712E-6</c:v>
                </c:pt>
                <c:pt idx="50">
                  <c:v>6.654241446904801E-6</c:v>
                </c:pt>
                <c:pt idx="51">
                  <c:v>6.7230201536591428E-6</c:v>
                </c:pt>
                <c:pt idx="52">
                  <c:v>6.9480986687184638E-6</c:v>
                </c:pt>
                <c:pt idx="53">
                  <c:v>6.9968196436285551E-6</c:v>
                </c:pt>
                <c:pt idx="54">
                  <c:v>7.4473249037166585E-6</c:v>
                </c:pt>
                <c:pt idx="55">
                  <c:v>7.4798094477304922E-6</c:v>
                </c:pt>
                <c:pt idx="56">
                  <c:v>7.4936678640792148E-6</c:v>
                </c:pt>
                <c:pt idx="57">
                  <c:v>7.7449191556958514E-6</c:v>
                </c:pt>
                <c:pt idx="58">
                  <c:v>7.8109107002652504E-6</c:v>
                </c:pt>
                <c:pt idx="59">
                  <c:v>7.8348535577563794E-6</c:v>
                </c:pt>
                <c:pt idx="60">
                  <c:v>7.9026448482799389E-6</c:v>
                </c:pt>
                <c:pt idx="61">
                  <c:v>8.1028482409573118E-6</c:v>
                </c:pt>
                <c:pt idx="62">
                  <c:v>8.169786173052803E-6</c:v>
                </c:pt>
                <c:pt idx="63">
                  <c:v>8.1849250863630577E-6</c:v>
                </c:pt>
                <c:pt idx="64">
                  <c:v>8.2124807636259975E-6</c:v>
                </c:pt>
                <c:pt idx="65">
                  <c:v>8.2808756452791578E-6</c:v>
                </c:pt>
                <c:pt idx="66">
                  <c:v>8.3835782540520779E-6</c:v>
                </c:pt>
                <c:pt idx="67">
                  <c:v>8.5004087932935071E-6</c:v>
                </c:pt>
                <c:pt idx="68">
                  <c:v>8.6463165076128736E-6</c:v>
                </c:pt>
                <c:pt idx="69">
                  <c:v>8.826816109177709E-6</c:v>
                </c:pt>
                <c:pt idx="70">
                  <c:v>8.8493618712552726E-6</c:v>
                </c:pt>
                <c:pt idx="71">
                  <c:v>9.1768500332049554E-6</c:v>
                </c:pt>
                <c:pt idx="72">
                  <c:v>9.1990806285720185E-6</c:v>
                </c:pt>
                <c:pt idx="73">
                  <c:v>9.5875121085676268E-6</c:v>
                </c:pt>
                <c:pt idx="74">
                  <c:v>9.641691588377005E-6</c:v>
                </c:pt>
                <c:pt idx="75">
                  <c:v>9.7958417767321459E-6</c:v>
                </c:pt>
                <c:pt idx="76">
                  <c:v>9.9208232256759753E-6</c:v>
                </c:pt>
                <c:pt idx="77">
                  <c:v>9.971390873256115E-6</c:v>
                </c:pt>
                <c:pt idx="78">
                  <c:v>1.0021223002440081E-5</c:v>
                </c:pt>
                <c:pt idx="79">
                  <c:v>1.0391184575462256E-5</c:v>
                </c:pt>
                <c:pt idx="80">
                  <c:v>1.042676955639192E-5</c:v>
                </c:pt>
                <c:pt idx="81">
                  <c:v>1.0519091464476953E-5</c:v>
                </c:pt>
                <c:pt idx="82">
                  <c:v>1.0686210788672306E-5</c:v>
                </c:pt>
                <c:pt idx="83">
                  <c:v>1.0744145324906715E-5</c:v>
                </c:pt>
                <c:pt idx="84">
                  <c:v>1.1015556564243281E-5</c:v>
                </c:pt>
                <c:pt idx="85">
                  <c:v>1.1168661431376677E-5</c:v>
                </c:pt>
                <c:pt idx="86">
                  <c:v>1.1226865621297479E-5</c:v>
                </c:pt>
                <c:pt idx="87">
                  <c:v>1.12603489385658E-5</c:v>
                </c:pt>
                <c:pt idx="88">
                  <c:v>1.1341517970724667E-5</c:v>
                </c:pt>
                <c:pt idx="89">
                  <c:v>1.1494145123104543E-5</c:v>
                </c:pt>
                <c:pt idx="90">
                  <c:v>1.167339434889802E-5</c:v>
                </c:pt>
                <c:pt idx="91">
                  <c:v>1.1701694417450649E-5</c:v>
                </c:pt>
                <c:pt idx="92">
                  <c:v>1.1918724481027248E-5</c:v>
                </c:pt>
                <c:pt idx="93">
                  <c:v>1.2071613502113522E-5</c:v>
                </c:pt>
                <c:pt idx="94">
                  <c:v>1.2268946061315347E-5</c:v>
                </c:pt>
                <c:pt idx="95">
                  <c:v>1.2367450130843503E-5</c:v>
                </c:pt>
                <c:pt idx="96">
                  <c:v>1.2517978637698088E-5</c:v>
                </c:pt>
                <c:pt idx="97">
                  <c:v>1.2577385373563979E-5</c:v>
                </c:pt>
                <c:pt idx="98">
                  <c:v>1.268850788947964E-5</c:v>
                </c:pt>
                <c:pt idx="99">
                  <c:v>1.3029071730290609E-5</c:v>
                </c:pt>
                <c:pt idx="100">
                  <c:v>1.3036218504594659E-5</c:v>
                </c:pt>
                <c:pt idx="101">
                  <c:v>1.3048314704086651E-5</c:v>
                </c:pt>
                <c:pt idx="102">
                  <c:v>1.3498963309614901E-5</c:v>
                </c:pt>
                <c:pt idx="103">
                  <c:v>1.4264036598166657E-5</c:v>
                </c:pt>
                <c:pt idx="104">
                  <c:v>1.459067887132176E-5</c:v>
                </c:pt>
                <c:pt idx="105">
                  <c:v>1.4720194098953789E-5</c:v>
                </c:pt>
                <c:pt idx="106">
                  <c:v>1.5103931245310387E-5</c:v>
                </c:pt>
                <c:pt idx="107">
                  <c:v>1.534533319556374E-5</c:v>
                </c:pt>
                <c:pt idx="108">
                  <c:v>1.5581070745768624E-5</c:v>
                </c:pt>
                <c:pt idx="109">
                  <c:v>1.5723818050289992E-5</c:v>
                </c:pt>
                <c:pt idx="110">
                  <c:v>1.5840428143560966E-5</c:v>
                </c:pt>
                <c:pt idx="111">
                  <c:v>1.5916914995560386E-5</c:v>
                </c:pt>
                <c:pt idx="112">
                  <c:v>1.6268521269593256E-5</c:v>
                </c:pt>
                <c:pt idx="113">
                  <c:v>1.6454767951428823E-5</c:v>
                </c:pt>
                <c:pt idx="114">
                  <c:v>1.6556774258343086E-5</c:v>
                </c:pt>
                <c:pt idx="115">
                  <c:v>1.6648186509758616E-5</c:v>
                </c:pt>
                <c:pt idx="116">
                  <c:v>1.7187568093961433E-5</c:v>
                </c:pt>
                <c:pt idx="117">
                  <c:v>1.7967826935729469E-5</c:v>
                </c:pt>
                <c:pt idx="118">
                  <c:v>1.8474065962862935E-5</c:v>
                </c:pt>
                <c:pt idx="119">
                  <c:v>1.8910784433213569E-5</c:v>
                </c:pt>
                <c:pt idx="120">
                  <c:v>1.9150680884465076E-5</c:v>
                </c:pt>
                <c:pt idx="121">
                  <c:v>1.9294360749848913E-5</c:v>
                </c:pt>
                <c:pt idx="122">
                  <c:v>1.9447031508974061E-5</c:v>
                </c:pt>
                <c:pt idx="123">
                  <c:v>1.947390090075239E-5</c:v>
                </c:pt>
                <c:pt idx="124">
                  <c:v>1.9974372619161294E-5</c:v>
                </c:pt>
                <c:pt idx="125">
                  <c:v>2.0212768609154393E-5</c:v>
                </c:pt>
                <c:pt idx="126">
                  <c:v>2.0366251436478146E-5</c:v>
                </c:pt>
                <c:pt idx="127">
                  <c:v>2.0515099260684059E-5</c:v>
                </c:pt>
                <c:pt idx="128">
                  <c:v>2.0584271726814496E-5</c:v>
                </c:pt>
                <c:pt idx="129">
                  <c:v>2.0865701416439502E-5</c:v>
                </c:pt>
                <c:pt idx="130">
                  <c:v>2.1101368709719759E-5</c:v>
                </c:pt>
                <c:pt idx="131">
                  <c:v>2.1759179187867597E-5</c:v>
                </c:pt>
                <c:pt idx="132">
                  <c:v>2.2703727603498274E-5</c:v>
                </c:pt>
                <c:pt idx="133">
                  <c:v>2.3213215952816315E-5</c:v>
                </c:pt>
                <c:pt idx="134">
                  <c:v>2.3732017729178317E-5</c:v>
                </c:pt>
                <c:pt idx="135">
                  <c:v>2.4342657011347072E-5</c:v>
                </c:pt>
                <c:pt idx="136">
                  <c:v>2.4351549185269199E-5</c:v>
                </c:pt>
                <c:pt idx="137">
                  <c:v>2.5357012764301729E-5</c:v>
                </c:pt>
                <c:pt idx="138">
                  <c:v>2.6602463993627208E-5</c:v>
                </c:pt>
                <c:pt idx="139">
                  <c:v>2.7223977439149513E-5</c:v>
                </c:pt>
                <c:pt idx="140">
                  <c:v>2.7669002397808774E-5</c:v>
                </c:pt>
                <c:pt idx="141">
                  <c:v>2.8605554259646312E-5</c:v>
                </c:pt>
                <c:pt idx="142">
                  <c:v>2.9477405598452325E-5</c:v>
                </c:pt>
                <c:pt idx="143">
                  <c:v>3.0446937511955186E-5</c:v>
                </c:pt>
                <c:pt idx="144">
                  <c:v>3.1230649187529089E-5</c:v>
                </c:pt>
                <c:pt idx="145">
                  <c:v>3.1509179826103721E-5</c:v>
                </c:pt>
                <c:pt idx="146">
                  <c:v>3.224253255825005E-5</c:v>
                </c:pt>
                <c:pt idx="147">
                  <c:v>3.2412563916000925E-5</c:v>
                </c:pt>
                <c:pt idx="148">
                  <c:v>3.3822751547290244E-5</c:v>
                </c:pt>
                <c:pt idx="149">
                  <c:v>3.5272583741084547E-5</c:v>
                </c:pt>
                <c:pt idx="150">
                  <c:v>3.5966734582642992E-5</c:v>
                </c:pt>
                <c:pt idx="151">
                  <c:v>3.7317657937723077E-5</c:v>
                </c:pt>
                <c:pt idx="152">
                  <c:v>3.8858204807798602E-5</c:v>
                </c:pt>
                <c:pt idx="153">
                  <c:v>3.9168721629860294E-5</c:v>
                </c:pt>
                <c:pt idx="154">
                  <c:v>4.0807458798894869E-5</c:v>
                </c:pt>
                <c:pt idx="155">
                  <c:v>4.1235833962781903E-5</c:v>
                </c:pt>
                <c:pt idx="156">
                  <c:v>4.1868094120551921E-5</c:v>
                </c:pt>
                <c:pt idx="157">
                  <c:v>4.5345887731493337E-5</c:v>
                </c:pt>
                <c:pt idx="158">
                  <c:v>4.5659393321898974E-5</c:v>
                </c:pt>
                <c:pt idx="159">
                  <c:v>4.5745124971452562E-5</c:v>
                </c:pt>
                <c:pt idx="160">
                  <c:v>4.658553126374498E-5</c:v>
                </c:pt>
                <c:pt idx="161">
                  <c:v>4.6632691357622494E-5</c:v>
                </c:pt>
                <c:pt idx="162">
                  <c:v>4.8115373411954897E-5</c:v>
                </c:pt>
                <c:pt idx="163">
                  <c:v>4.8828253483442502E-5</c:v>
                </c:pt>
                <c:pt idx="164">
                  <c:v>4.9611690669862736E-5</c:v>
                </c:pt>
                <c:pt idx="165">
                  <c:v>4.9657853458837133E-5</c:v>
                </c:pt>
                <c:pt idx="166">
                  <c:v>5.1197933836646436E-5</c:v>
                </c:pt>
                <c:pt idx="167">
                  <c:v>5.5638479494881969E-5</c:v>
                </c:pt>
                <c:pt idx="168">
                  <c:v>5.5867815179707914E-5</c:v>
                </c:pt>
                <c:pt idx="169">
                  <c:v>6.1167303621258824E-5</c:v>
                </c:pt>
                <c:pt idx="170">
                  <c:v>6.4148548454905579E-5</c:v>
                </c:pt>
                <c:pt idx="171">
                  <c:v>6.4284371078839622E-5</c:v>
                </c:pt>
                <c:pt idx="172">
                  <c:v>7.1217704843772153E-5</c:v>
                </c:pt>
                <c:pt idx="173">
                  <c:v>7.151540561864064E-5</c:v>
                </c:pt>
                <c:pt idx="174">
                  <c:v>8.0190540249702806E-5</c:v>
                </c:pt>
                <c:pt idx="175">
                  <c:v>8.7590773792551105E-5</c:v>
                </c:pt>
                <c:pt idx="176">
                  <c:v>9.3830905405101588E-5</c:v>
                </c:pt>
                <c:pt idx="177">
                  <c:v>9.6256715075024524E-5</c:v>
                </c:pt>
                <c:pt idx="178">
                  <c:v>1.0121868135233434E-4</c:v>
                </c:pt>
                <c:pt idx="179">
                  <c:v>1.0149969313651261E-4</c:v>
                </c:pt>
                <c:pt idx="180">
                  <c:v>1.0389447418388693E-4</c:v>
                </c:pt>
                <c:pt idx="181">
                  <c:v>1.0451462945187838E-4</c:v>
                </c:pt>
                <c:pt idx="182">
                  <c:v>1.0697293386696712E-4</c:v>
                </c:pt>
                <c:pt idx="183">
                  <c:v>1.1232894664976396E-4</c:v>
                </c:pt>
                <c:pt idx="184">
                  <c:v>1.1370249865193641E-4</c:v>
                </c:pt>
                <c:pt idx="185">
                  <c:v>1.1493749911220103E-4</c:v>
                </c:pt>
                <c:pt idx="186">
                  <c:v>1.1523794803998593E-4</c:v>
                </c:pt>
                <c:pt idx="187">
                  <c:v>1.1991388532199341E-4</c:v>
                </c:pt>
                <c:pt idx="188">
                  <c:v>1.2544686778865046E-4</c:v>
                </c:pt>
                <c:pt idx="189">
                  <c:v>1.3506983250582326E-4</c:v>
                </c:pt>
                <c:pt idx="190">
                  <c:v>1.3842722578928201E-4</c:v>
                </c:pt>
                <c:pt idx="191">
                  <c:v>1.4297407330690826E-4</c:v>
                </c:pt>
                <c:pt idx="192">
                  <c:v>1.464887813870646E-4</c:v>
                </c:pt>
                <c:pt idx="193">
                  <c:v>1.4682108744704656E-4</c:v>
                </c:pt>
                <c:pt idx="194">
                  <c:v>1.5731275715413331E-4</c:v>
                </c:pt>
                <c:pt idx="195">
                  <c:v>1.6013451824625568E-4</c:v>
                </c:pt>
                <c:pt idx="196">
                  <c:v>1.6195128260944623E-4</c:v>
                </c:pt>
                <c:pt idx="197">
                  <c:v>1.635932389844734E-4</c:v>
                </c:pt>
                <c:pt idx="198">
                  <c:v>1.6405050332370772E-4</c:v>
                </c:pt>
                <c:pt idx="199">
                  <c:v>1.6680170034299638E-4</c:v>
                </c:pt>
                <c:pt idx="200">
                  <c:v>1.7016613544389855E-4</c:v>
                </c:pt>
                <c:pt idx="201">
                  <c:v>1.7777445737606902E-4</c:v>
                </c:pt>
                <c:pt idx="202">
                  <c:v>1.7968011567296525E-4</c:v>
                </c:pt>
                <c:pt idx="203">
                  <c:v>1.8204607477911581E-4</c:v>
                </c:pt>
                <c:pt idx="204">
                  <c:v>1.9488478529730894E-4</c:v>
                </c:pt>
                <c:pt idx="205">
                  <c:v>1.9766960219430767E-4</c:v>
                </c:pt>
                <c:pt idx="206">
                  <c:v>2.0678932536857765E-4</c:v>
                </c:pt>
                <c:pt idx="207">
                  <c:v>2.1309661795761351E-4</c:v>
                </c:pt>
                <c:pt idx="208">
                  <c:v>2.2679136263862999E-4</c:v>
                </c:pt>
                <c:pt idx="209">
                  <c:v>2.4729712665517252E-4</c:v>
                </c:pt>
                <c:pt idx="210">
                  <c:v>2.5009069973989093E-4</c:v>
                </c:pt>
                <c:pt idx="211">
                  <c:v>2.5172326314125963E-4</c:v>
                </c:pt>
                <c:pt idx="212">
                  <c:v>2.5442363456258454E-4</c:v>
                </c:pt>
                <c:pt idx="213">
                  <c:v>2.5630735382430221E-4</c:v>
                </c:pt>
                <c:pt idx="214">
                  <c:v>2.701065459916101E-4</c:v>
                </c:pt>
                <c:pt idx="215">
                  <c:v>2.7425350082331058E-4</c:v>
                </c:pt>
                <c:pt idx="216">
                  <c:v>3.0011350030647801E-4</c:v>
                </c:pt>
                <c:pt idx="217">
                  <c:v>3.0917586411736156E-4</c:v>
                </c:pt>
                <c:pt idx="218">
                  <c:v>3.1917189534090502E-4</c:v>
                </c:pt>
                <c:pt idx="219">
                  <c:v>3.3601083693049461E-4</c:v>
                </c:pt>
                <c:pt idx="220">
                  <c:v>3.6530494285051695E-4</c:v>
                </c:pt>
                <c:pt idx="221">
                  <c:v>3.8293126570710057E-4</c:v>
                </c:pt>
                <c:pt idx="222">
                  <c:v>3.9116186246660785E-4</c:v>
                </c:pt>
                <c:pt idx="223">
                  <c:v>4.0176527171395564E-4</c:v>
                </c:pt>
                <c:pt idx="224">
                  <c:v>5.5845075515407127E-4</c:v>
                </c:pt>
                <c:pt idx="225">
                  <c:v>7.8038794668870649E-4</c:v>
                </c:pt>
                <c:pt idx="226">
                  <c:v>8.6719225506644228E-4</c:v>
                </c:pt>
                <c:pt idx="227">
                  <c:v>1.2483527089660826E-3</c:v>
                </c:pt>
                <c:pt idx="228">
                  <c:v>1.310525745814368E-3</c:v>
                </c:pt>
                <c:pt idx="229">
                  <c:v>2.3062461601286977E-3</c:v>
                </c:pt>
                <c:pt idx="230">
                  <c:v>2.3792202909644511E-2</c:v>
                </c:pt>
                <c:pt idx="231">
                  <c:v>4.0894821951449847E-2</c:v>
                </c:pt>
                <c:pt idx="232">
                  <c:v>9.2016105026813663E-2</c:v>
                </c:pt>
                <c:pt idx="233">
                  <c:v>0.94389187207860814</c:v>
                </c:pt>
                <c:pt idx="234">
                  <c:v>4.6668198589332617</c:v>
                </c:pt>
              </c:numCache>
            </c:numRef>
          </c:xVal>
          <c:yVal>
            <c:numRef>
              <c:f>'c'!$J$2:$J$421</c:f>
              <c:numCache>
                <c:formatCode>General</c:formatCode>
                <c:ptCount val="420"/>
                <c:pt idx="0">
                  <c:v>9.0741699999999987</c:v>
                </c:pt>
                <c:pt idx="1">
                  <c:v>5.9180000000000001</c:v>
                </c:pt>
                <c:pt idx="2">
                  <c:v>7.8132000000000001</c:v>
                </c:pt>
                <c:pt idx="3">
                  <c:v>27.623000000000001</c:v>
                </c:pt>
                <c:pt idx="4">
                  <c:v>5.1310000000000002</c:v>
                </c:pt>
                <c:pt idx="5">
                  <c:v>8.7269999999999985</c:v>
                </c:pt>
                <c:pt idx="6">
                  <c:v>5.6303999999999998</c:v>
                </c:pt>
                <c:pt idx="7">
                  <c:v>5.53</c:v>
                </c:pt>
                <c:pt idx="8">
                  <c:v>5.5512800000000002</c:v>
                </c:pt>
                <c:pt idx="9">
                  <c:v>11.89</c:v>
                </c:pt>
                <c:pt idx="10">
                  <c:v>7.22</c:v>
                </c:pt>
                <c:pt idx="11">
                  <c:v>6.0419999999999998</c:v>
                </c:pt>
                <c:pt idx="12">
                  <c:v>4.7750000000000004</c:v>
                </c:pt>
                <c:pt idx="13">
                  <c:v>8.347999999999999</c:v>
                </c:pt>
                <c:pt idx="14">
                  <c:v>8.3740000000000006</c:v>
                </c:pt>
                <c:pt idx="15">
                  <c:v>8.5670000000000002</c:v>
                </c:pt>
                <c:pt idx="16">
                  <c:v>25.224</c:v>
                </c:pt>
                <c:pt idx="17">
                  <c:v>5.6989999999999945</c:v>
                </c:pt>
                <c:pt idx="18">
                  <c:v>5.2249999999999934</c:v>
                </c:pt>
                <c:pt idx="19">
                  <c:v>46.550999999999995</c:v>
                </c:pt>
                <c:pt idx="20">
                  <c:v>7.0449999999999955</c:v>
                </c:pt>
                <c:pt idx="21">
                  <c:v>39</c:v>
                </c:pt>
                <c:pt idx="22">
                  <c:v>15.51</c:v>
                </c:pt>
                <c:pt idx="23">
                  <c:v>9.4146000000000001</c:v>
                </c:pt>
                <c:pt idx="24">
                  <c:v>47.009</c:v>
                </c:pt>
                <c:pt idx="25">
                  <c:v>7.4432000000000071</c:v>
                </c:pt>
                <c:pt idx="26">
                  <c:v>7.226</c:v>
                </c:pt>
                <c:pt idx="27">
                  <c:v>5.9880000000000004</c:v>
                </c:pt>
                <c:pt idx="28">
                  <c:v>9.7630000000000035</c:v>
                </c:pt>
                <c:pt idx="29">
                  <c:v>16.260000000000002</c:v>
                </c:pt>
                <c:pt idx="30">
                  <c:v>10.42</c:v>
                </c:pt>
                <c:pt idx="31">
                  <c:v>9.3959000000000028</c:v>
                </c:pt>
                <c:pt idx="32">
                  <c:v>6.2139999999999995</c:v>
                </c:pt>
                <c:pt idx="33">
                  <c:v>8.1346999999999987</c:v>
                </c:pt>
                <c:pt idx="34">
                  <c:v>7.0239999999999965</c:v>
                </c:pt>
                <c:pt idx="35">
                  <c:v>14.845000000000002</c:v>
                </c:pt>
                <c:pt idx="36">
                  <c:v>13.69</c:v>
                </c:pt>
                <c:pt idx="37">
                  <c:v>7.6679999999999922</c:v>
                </c:pt>
                <c:pt idx="38">
                  <c:v>15.679</c:v>
                </c:pt>
                <c:pt idx="39">
                  <c:v>18.364999999999988</c:v>
                </c:pt>
                <c:pt idx="40">
                  <c:v>8.8745000000000047</c:v>
                </c:pt>
                <c:pt idx="41">
                  <c:v>21.797000000000001</c:v>
                </c:pt>
                <c:pt idx="42">
                  <c:v>8.7050000000000001</c:v>
                </c:pt>
                <c:pt idx="43">
                  <c:v>7.8527999999999976</c:v>
                </c:pt>
                <c:pt idx="44">
                  <c:v>6.875</c:v>
                </c:pt>
                <c:pt idx="45">
                  <c:v>15.071</c:v>
                </c:pt>
                <c:pt idx="46">
                  <c:v>53.96</c:v>
                </c:pt>
                <c:pt idx="47">
                  <c:v>5.9820000000000002</c:v>
                </c:pt>
                <c:pt idx="48">
                  <c:v>8.984</c:v>
                </c:pt>
                <c:pt idx="49">
                  <c:v>6.5720000000000001</c:v>
                </c:pt>
                <c:pt idx="50">
                  <c:v>24.475999999999974</c:v>
                </c:pt>
                <c:pt idx="51">
                  <c:v>11.287700000000001</c:v>
                </c:pt>
                <c:pt idx="52">
                  <c:v>16.509</c:v>
                </c:pt>
                <c:pt idx="53">
                  <c:v>13.819000000000004</c:v>
                </c:pt>
                <c:pt idx="54">
                  <c:v>7.9300000000000024</c:v>
                </c:pt>
                <c:pt idx="55">
                  <c:v>13.178000000000001</c:v>
                </c:pt>
                <c:pt idx="56">
                  <c:v>6.6653499999999966</c:v>
                </c:pt>
                <c:pt idx="57">
                  <c:v>18.556999999999999</c:v>
                </c:pt>
                <c:pt idx="58">
                  <c:v>8.2800000000000011</c:v>
                </c:pt>
                <c:pt idx="59">
                  <c:v>7.2</c:v>
                </c:pt>
                <c:pt idx="60">
                  <c:v>10.67</c:v>
                </c:pt>
                <c:pt idx="61">
                  <c:v>37.394000000000005</c:v>
                </c:pt>
                <c:pt idx="62">
                  <c:v>7.7830000000000004</c:v>
                </c:pt>
                <c:pt idx="63">
                  <c:v>19.87</c:v>
                </c:pt>
                <c:pt idx="64">
                  <c:v>22.071999999999999</c:v>
                </c:pt>
                <c:pt idx="65">
                  <c:v>6.1829999999999945</c:v>
                </c:pt>
                <c:pt idx="66">
                  <c:v>35.800000000000004</c:v>
                </c:pt>
                <c:pt idx="67">
                  <c:v>9.516</c:v>
                </c:pt>
                <c:pt idx="68">
                  <c:v>10.943</c:v>
                </c:pt>
                <c:pt idx="69">
                  <c:v>32.5</c:v>
                </c:pt>
                <c:pt idx="70">
                  <c:v>12.798799999999998</c:v>
                </c:pt>
                <c:pt idx="71">
                  <c:v>22.37</c:v>
                </c:pt>
                <c:pt idx="72">
                  <c:v>17.267999999999986</c:v>
                </c:pt>
                <c:pt idx="73">
                  <c:v>10.08</c:v>
                </c:pt>
                <c:pt idx="74">
                  <c:v>8.3240000000000016</c:v>
                </c:pt>
                <c:pt idx="75">
                  <c:v>15.797000000000001</c:v>
                </c:pt>
                <c:pt idx="76">
                  <c:v>12.838000000000001</c:v>
                </c:pt>
                <c:pt idx="77">
                  <c:v>9.7800000000000011</c:v>
                </c:pt>
                <c:pt idx="78">
                  <c:v>7.2991000000000001</c:v>
                </c:pt>
                <c:pt idx="79">
                  <c:v>14.870000000000006</c:v>
                </c:pt>
                <c:pt idx="80">
                  <c:v>11.127999999999998</c:v>
                </c:pt>
                <c:pt idx="81">
                  <c:v>31.9</c:v>
                </c:pt>
                <c:pt idx="82">
                  <c:v>13.018000000000001</c:v>
                </c:pt>
                <c:pt idx="83">
                  <c:v>12.15</c:v>
                </c:pt>
                <c:pt idx="84">
                  <c:v>15.365000000000014</c:v>
                </c:pt>
                <c:pt idx="85">
                  <c:v>11.868600000000002</c:v>
                </c:pt>
                <c:pt idx="86">
                  <c:v>9.2212999999999994</c:v>
                </c:pt>
                <c:pt idx="87">
                  <c:v>18.821000000000005</c:v>
                </c:pt>
                <c:pt idx="88">
                  <c:v>6.3539999999999965</c:v>
                </c:pt>
                <c:pt idx="89">
                  <c:v>12.736500000000001</c:v>
                </c:pt>
                <c:pt idx="90">
                  <c:v>31.734999999999999</c:v>
                </c:pt>
                <c:pt idx="91">
                  <c:v>17.603999999999999</c:v>
                </c:pt>
                <c:pt idx="92">
                  <c:v>14.139999999999999</c:v>
                </c:pt>
                <c:pt idx="93">
                  <c:v>9.0010000000000012</c:v>
                </c:pt>
                <c:pt idx="94">
                  <c:v>14.766</c:v>
                </c:pt>
                <c:pt idx="95">
                  <c:v>6.0249999999999941</c:v>
                </c:pt>
                <c:pt idx="96">
                  <c:v>37.155060000000006</c:v>
                </c:pt>
                <c:pt idx="97">
                  <c:v>23.678000000000001</c:v>
                </c:pt>
                <c:pt idx="98">
                  <c:v>16.478999999999989</c:v>
                </c:pt>
                <c:pt idx="99">
                  <c:v>13.17</c:v>
                </c:pt>
                <c:pt idx="100">
                  <c:v>10.639999999999999</c:v>
                </c:pt>
                <c:pt idx="101">
                  <c:v>17.196000000000005</c:v>
                </c:pt>
                <c:pt idx="102">
                  <c:v>12.16</c:v>
                </c:pt>
                <c:pt idx="103">
                  <c:v>14.315000000000012</c:v>
                </c:pt>
                <c:pt idx="104">
                  <c:v>11.739999999999998</c:v>
                </c:pt>
                <c:pt idx="105">
                  <c:v>1332</c:v>
                </c:pt>
                <c:pt idx="106">
                  <c:v>50.6</c:v>
                </c:pt>
                <c:pt idx="107">
                  <c:v>5.57</c:v>
                </c:pt>
                <c:pt idx="108">
                  <c:v>8.8870000000000005</c:v>
                </c:pt>
                <c:pt idx="109">
                  <c:v>9.8950000000000067</c:v>
                </c:pt>
                <c:pt idx="110">
                  <c:v>19.635000000000005</c:v>
                </c:pt>
                <c:pt idx="111">
                  <c:v>13.67</c:v>
                </c:pt>
                <c:pt idx="112">
                  <c:v>10.608000000000001</c:v>
                </c:pt>
                <c:pt idx="113">
                  <c:v>16.521000000000001</c:v>
                </c:pt>
                <c:pt idx="114">
                  <c:v>7.3529999999999935</c:v>
                </c:pt>
                <c:pt idx="115">
                  <c:v>11.664</c:v>
                </c:pt>
                <c:pt idx="116">
                  <c:v>13.191000000000001</c:v>
                </c:pt>
                <c:pt idx="117">
                  <c:v>6.6719999999999997</c:v>
                </c:pt>
                <c:pt idx="118">
                  <c:v>13.05</c:v>
                </c:pt>
                <c:pt idx="119">
                  <c:v>13.59</c:v>
                </c:pt>
                <c:pt idx="120">
                  <c:v>8.0450000000000017</c:v>
                </c:pt>
                <c:pt idx="121">
                  <c:v>13.7128</c:v>
                </c:pt>
                <c:pt idx="122">
                  <c:v>15.7095</c:v>
                </c:pt>
                <c:pt idx="123">
                  <c:v>13.092000000000002</c:v>
                </c:pt>
                <c:pt idx="124">
                  <c:v>14.912000000000004</c:v>
                </c:pt>
                <c:pt idx="125">
                  <c:v>38.700000000000003</c:v>
                </c:pt>
                <c:pt idx="126">
                  <c:v>11.033000000000001</c:v>
                </c:pt>
                <c:pt idx="127">
                  <c:v>23.613000000000024</c:v>
                </c:pt>
                <c:pt idx="128">
                  <c:v>12.054</c:v>
                </c:pt>
                <c:pt idx="129">
                  <c:v>12.371</c:v>
                </c:pt>
                <c:pt idx="130">
                  <c:v>16.404999999999987</c:v>
                </c:pt>
                <c:pt idx="131">
                  <c:v>32.160000000000011</c:v>
                </c:pt>
                <c:pt idx="132">
                  <c:v>18.074000000000005</c:v>
                </c:pt>
                <c:pt idx="133">
                  <c:v>12.726000000000001</c:v>
                </c:pt>
                <c:pt idx="134">
                  <c:v>9.2919999999999998</c:v>
                </c:pt>
                <c:pt idx="135">
                  <c:v>13.856000000000014</c:v>
                </c:pt>
                <c:pt idx="136">
                  <c:v>15.950000000000006</c:v>
                </c:pt>
                <c:pt idx="137">
                  <c:v>9.43</c:v>
                </c:pt>
                <c:pt idx="138">
                  <c:v>13.52</c:v>
                </c:pt>
                <c:pt idx="139">
                  <c:v>10.46</c:v>
                </c:pt>
                <c:pt idx="140">
                  <c:v>9.7350900000000014</c:v>
                </c:pt>
                <c:pt idx="141">
                  <c:v>23.561999999999987</c:v>
                </c:pt>
                <c:pt idx="142">
                  <c:v>17.559999999999999</c:v>
                </c:pt>
                <c:pt idx="143">
                  <c:v>17.959999999999987</c:v>
                </c:pt>
                <c:pt idx="144">
                  <c:v>9.8750000000000142</c:v>
                </c:pt>
                <c:pt idx="145">
                  <c:v>14</c:v>
                </c:pt>
                <c:pt idx="146">
                  <c:v>7.5539999999999985</c:v>
                </c:pt>
                <c:pt idx="147">
                  <c:v>31.465999999999969</c:v>
                </c:pt>
                <c:pt idx="148">
                  <c:v>16.135999999999999</c:v>
                </c:pt>
                <c:pt idx="149">
                  <c:v>9.613999999999999</c:v>
                </c:pt>
                <c:pt idx="150">
                  <c:v>18.635000000000005</c:v>
                </c:pt>
                <c:pt idx="151">
                  <c:v>19.308</c:v>
                </c:pt>
                <c:pt idx="152">
                  <c:v>13.91</c:v>
                </c:pt>
                <c:pt idx="153">
                  <c:v>20.891999999999999</c:v>
                </c:pt>
                <c:pt idx="154">
                  <c:v>11.871</c:v>
                </c:pt>
                <c:pt idx="155">
                  <c:v>6.319</c:v>
                </c:pt>
                <c:pt idx="156">
                  <c:v>17.57</c:v>
                </c:pt>
                <c:pt idx="157">
                  <c:v>10.229999999999999</c:v>
                </c:pt>
                <c:pt idx="158">
                  <c:v>12.253</c:v>
                </c:pt>
                <c:pt idx="159">
                  <c:v>13.903</c:v>
                </c:pt>
                <c:pt idx="160">
                  <c:v>8.1660000000000004</c:v>
                </c:pt>
                <c:pt idx="161">
                  <c:v>5.9779999999999998</c:v>
                </c:pt>
                <c:pt idx="162">
                  <c:v>26.06</c:v>
                </c:pt>
                <c:pt idx="163">
                  <c:v>6.4</c:v>
                </c:pt>
                <c:pt idx="164">
                  <c:v>19.71</c:v>
                </c:pt>
                <c:pt idx="165">
                  <c:v>41.3</c:v>
                </c:pt>
                <c:pt idx="166">
                  <c:v>417.7</c:v>
                </c:pt>
                <c:pt idx="167">
                  <c:v>30.097999999999999</c:v>
                </c:pt>
                <c:pt idx="168">
                  <c:v>9.7640000000000011</c:v>
                </c:pt>
                <c:pt idx="169">
                  <c:v>19.55</c:v>
                </c:pt>
                <c:pt idx="170">
                  <c:v>8.5450000000000017</c:v>
                </c:pt>
                <c:pt idx="171">
                  <c:v>8.8882000000000012</c:v>
                </c:pt>
                <c:pt idx="172">
                  <c:v>16</c:v>
                </c:pt>
                <c:pt idx="173">
                  <c:v>12.192300000000001</c:v>
                </c:pt>
                <c:pt idx="174">
                  <c:v>18.87</c:v>
                </c:pt>
                <c:pt idx="175">
                  <c:v>5.4359999999999999</c:v>
                </c:pt>
                <c:pt idx="176">
                  <c:v>4.7969999999999997</c:v>
                </c:pt>
                <c:pt idx="177">
                  <c:v>9.2457000000000011</c:v>
                </c:pt>
                <c:pt idx="178">
                  <c:v>10</c:v>
                </c:pt>
                <c:pt idx="179">
                  <c:v>6.4248999999999965</c:v>
                </c:pt>
                <c:pt idx="180">
                  <c:v>7.87</c:v>
                </c:pt>
                <c:pt idx="181">
                  <c:v>14.491</c:v>
                </c:pt>
                <c:pt idx="182">
                  <c:v>10.227999999999998</c:v>
                </c:pt>
                <c:pt idx="183">
                  <c:v>12.57</c:v>
                </c:pt>
                <c:pt idx="184">
                  <c:v>34.4</c:v>
                </c:pt>
                <c:pt idx="185">
                  <c:v>6.63</c:v>
                </c:pt>
                <c:pt idx="186">
                  <c:v>11.880600000000006</c:v>
                </c:pt>
                <c:pt idx="187">
                  <c:v>6.42</c:v>
                </c:pt>
                <c:pt idx="188">
                  <c:v>5.4580000000000002</c:v>
                </c:pt>
                <c:pt idx="189">
                  <c:v>21.779</c:v>
                </c:pt>
                <c:pt idx="190">
                  <c:v>20.456</c:v>
                </c:pt>
                <c:pt idx="191">
                  <c:v>5.5519999999999996</c:v>
                </c:pt>
                <c:pt idx="192">
                  <c:v>6.1319999999999997</c:v>
                </c:pt>
                <c:pt idx="193">
                  <c:v>4.0791000000000004</c:v>
                </c:pt>
                <c:pt idx="194">
                  <c:v>22.027000000000001</c:v>
                </c:pt>
                <c:pt idx="195">
                  <c:v>7.1710000000000003</c:v>
                </c:pt>
                <c:pt idx="196">
                  <c:v>8.8700000000000028</c:v>
                </c:pt>
                <c:pt idx="197">
                  <c:v>13.056000000000004</c:v>
                </c:pt>
                <c:pt idx="198">
                  <c:v>7.44</c:v>
                </c:pt>
                <c:pt idx="199">
                  <c:v>12</c:v>
                </c:pt>
                <c:pt idx="200">
                  <c:v>5.0324999999999998</c:v>
                </c:pt>
                <c:pt idx="201">
                  <c:v>22.914000000000001</c:v>
                </c:pt>
                <c:pt idx="202">
                  <c:v>17.190000000000001</c:v>
                </c:pt>
                <c:pt idx="203">
                  <c:v>11.514000000000001</c:v>
                </c:pt>
                <c:pt idx="204">
                  <c:v>5.67</c:v>
                </c:pt>
                <c:pt idx="205">
                  <c:v>5.6497000000000002</c:v>
                </c:pt>
                <c:pt idx="206">
                  <c:v>4.5720000000000001</c:v>
                </c:pt>
                <c:pt idx="207">
                  <c:v>6.6644999999999932</c:v>
                </c:pt>
                <c:pt idx="208">
                  <c:v>19.651000000000025</c:v>
                </c:pt>
                <c:pt idx="209">
                  <c:v>5.8659999999999934</c:v>
                </c:pt>
                <c:pt idx="210">
                  <c:v>3.8099999999999987</c:v>
                </c:pt>
                <c:pt idx="211">
                  <c:v>7.3199999999999985</c:v>
                </c:pt>
                <c:pt idx="212">
                  <c:v>70</c:v>
                </c:pt>
                <c:pt idx="213">
                  <c:v>7.9310000000000072</c:v>
                </c:pt>
                <c:pt idx="214">
                  <c:v>19.399999999999999</c:v>
                </c:pt>
                <c:pt idx="215">
                  <c:v>7.94</c:v>
                </c:pt>
                <c:pt idx="216">
                  <c:v>80.61</c:v>
                </c:pt>
                <c:pt idx="217">
                  <c:v>12</c:v>
                </c:pt>
                <c:pt idx="218">
                  <c:v>7.3360000000000003</c:v>
                </c:pt>
                <c:pt idx="219">
                  <c:v>5.1606999999999985</c:v>
                </c:pt>
                <c:pt idx="220">
                  <c:v>5.9846000000000004</c:v>
                </c:pt>
                <c:pt idx="221">
                  <c:v>5.1838999999999995</c:v>
                </c:pt>
                <c:pt idx="222">
                  <c:v>11.844000000000001</c:v>
                </c:pt>
                <c:pt idx="223">
                  <c:v>16.22</c:v>
                </c:pt>
                <c:pt idx="224">
                  <c:v>16.706</c:v>
                </c:pt>
                <c:pt idx="225">
                  <c:v>10.262</c:v>
                </c:pt>
                <c:pt idx="226">
                  <c:v>14.44</c:v>
                </c:pt>
                <c:pt idx="227">
                  <c:v>11.9</c:v>
                </c:pt>
                <c:pt idx="228">
                  <c:v>18.632000000000001</c:v>
                </c:pt>
                <c:pt idx="229">
                  <c:v>3.2600000000000002</c:v>
                </c:pt>
                <c:pt idx="230">
                  <c:v>3.6040000000000001</c:v>
                </c:pt>
                <c:pt idx="231">
                  <c:v>4.9189999999999996</c:v>
                </c:pt>
                <c:pt idx="232">
                  <c:v>2.7052999999999998</c:v>
                </c:pt>
                <c:pt idx="233">
                  <c:v>2.2656000000000001</c:v>
                </c:pt>
                <c:pt idx="234">
                  <c:v>18</c:v>
                </c:pt>
                <c:pt idx="277">
                  <c:v>7.7329999999999997</c:v>
                </c:pt>
                <c:pt idx="282">
                  <c:v>235</c:v>
                </c:pt>
                <c:pt idx="286">
                  <c:v>3.613</c:v>
                </c:pt>
                <c:pt idx="290">
                  <c:v>6.1024999999999965</c:v>
                </c:pt>
                <c:pt idx="291">
                  <c:v>24</c:v>
                </c:pt>
                <c:pt idx="293">
                  <c:v>4.1839999999999975</c:v>
                </c:pt>
                <c:pt idx="295">
                  <c:v>5.4960000000000004</c:v>
                </c:pt>
                <c:pt idx="296">
                  <c:v>12.067</c:v>
                </c:pt>
                <c:pt idx="297">
                  <c:v>15.085000000000004</c:v>
                </c:pt>
                <c:pt idx="298">
                  <c:v>33.42</c:v>
                </c:pt>
                <c:pt idx="299">
                  <c:v>5</c:v>
                </c:pt>
                <c:pt idx="300">
                  <c:v>3.4341999999999997</c:v>
                </c:pt>
                <c:pt idx="301">
                  <c:v>5.3149999999999942</c:v>
                </c:pt>
                <c:pt idx="303">
                  <c:v>3.5941999999999998</c:v>
                </c:pt>
                <c:pt idx="306">
                  <c:v>34</c:v>
                </c:pt>
                <c:pt idx="307">
                  <c:v>24.1</c:v>
                </c:pt>
                <c:pt idx="312">
                  <c:v>131.30000000000001</c:v>
                </c:pt>
                <c:pt idx="313">
                  <c:v>3.0289999999999999</c:v>
                </c:pt>
                <c:pt idx="314">
                  <c:v>3.16</c:v>
                </c:pt>
                <c:pt idx="315">
                  <c:v>6.992</c:v>
                </c:pt>
                <c:pt idx="317">
                  <c:v>32.03</c:v>
                </c:pt>
                <c:pt idx="318">
                  <c:v>5.7278999999999956</c:v>
                </c:pt>
                <c:pt idx="319">
                  <c:v>12.08</c:v>
                </c:pt>
                <c:pt idx="323">
                  <c:v>3.19</c:v>
                </c:pt>
                <c:pt idx="325">
                  <c:v>18.422999999999966</c:v>
                </c:pt>
                <c:pt idx="326">
                  <c:v>13.69</c:v>
                </c:pt>
                <c:pt idx="327">
                  <c:v>13.01</c:v>
                </c:pt>
                <c:pt idx="331">
                  <c:v>6.9297000000000004</c:v>
                </c:pt>
                <c:pt idx="334">
                  <c:v>6.0839999999999996</c:v>
                </c:pt>
                <c:pt idx="336">
                  <c:v>17.850000000000001</c:v>
                </c:pt>
                <c:pt idx="341">
                  <c:v>26</c:v>
                </c:pt>
                <c:pt idx="346">
                  <c:v>9.1960000000000015</c:v>
                </c:pt>
                <c:pt idx="354">
                  <c:v>3</c:v>
                </c:pt>
                <c:pt idx="359">
                  <c:v>178.5</c:v>
                </c:pt>
                <c:pt idx="366">
                  <c:v>199</c:v>
                </c:pt>
                <c:pt idx="368">
                  <c:v>3.4609999999999999</c:v>
                </c:pt>
                <c:pt idx="369">
                  <c:v>5.2949999999999955</c:v>
                </c:pt>
                <c:pt idx="372">
                  <c:v>4.0389999999999997</c:v>
                </c:pt>
                <c:pt idx="380">
                  <c:v>7.6269999999999945</c:v>
                </c:pt>
                <c:pt idx="381">
                  <c:v>5.8029999999999955</c:v>
                </c:pt>
                <c:pt idx="390">
                  <c:v>6.4429999999999996</c:v>
                </c:pt>
                <c:pt idx="391">
                  <c:v>3.8021999999999987</c:v>
                </c:pt>
                <c:pt idx="393">
                  <c:v>8.67</c:v>
                </c:pt>
                <c:pt idx="394">
                  <c:v>4.0363199999999999</c:v>
                </c:pt>
                <c:pt idx="395">
                  <c:v>4.0583999999999998</c:v>
                </c:pt>
                <c:pt idx="397">
                  <c:v>10.377000000000002</c:v>
                </c:pt>
                <c:pt idx="398">
                  <c:v>7.4524999999999997</c:v>
                </c:pt>
                <c:pt idx="400">
                  <c:v>14.350000000000012</c:v>
                </c:pt>
                <c:pt idx="402">
                  <c:v>7.0072999999999999</c:v>
                </c:pt>
                <c:pt idx="403">
                  <c:v>5.44</c:v>
                </c:pt>
                <c:pt idx="408">
                  <c:v>8.8015000000000008</c:v>
                </c:pt>
                <c:pt idx="413">
                  <c:v>10.559000000000006</c:v>
                </c:pt>
                <c:pt idx="419">
                  <c:v>3.9589999999999987</c:v>
                </c:pt>
              </c:numCache>
            </c:numRef>
          </c:yVal>
          <c:smooth val="0"/>
        </c:ser>
        <c:dLbls>
          <c:showLegendKey val="0"/>
          <c:showVal val="0"/>
          <c:showCatName val="0"/>
          <c:showSerName val="0"/>
          <c:showPercent val="0"/>
          <c:showBubbleSize val="0"/>
        </c:dLbls>
        <c:axId val="425921536"/>
        <c:axId val="425927808"/>
      </c:scatterChart>
      <c:valAx>
        <c:axId val="425921536"/>
        <c:scaling>
          <c:logBase val="10"/>
          <c:orientation val="maxMin"/>
        </c:scaling>
        <c:delete val="0"/>
        <c:axPos val="b"/>
        <c:title>
          <c:tx>
            <c:rich>
              <a:bodyPr/>
              <a:lstStyle/>
              <a:p>
                <a:pPr>
                  <a:defRPr/>
                </a:pPr>
                <a:r>
                  <a:rPr lang="en-US"/>
                  <a:t>P=1/((DIAMETER^2)*(A^2))</a:t>
                </a:r>
              </a:p>
            </c:rich>
          </c:tx>
          <c:overlay val="0"/>
        </c:title>
        <c:numFmt formatCode="General" sourceLinked="1"/>
        <c:majorTickMark val="out"/>
        <c:minorTickMark val="none"/>
        <c:tickLblPos val="nextTo"/>
        <c:crossAx val="425927808"/>
        <c:crosses val="autoZero"/>
        <c:crossBetween val="midCat"/>
      </c:valAx>
      <c:valAx>
        <c:axId val="425927808"/>
        <c:scaling>
          <c:logBase val="10"/>
          <c:orientation val="minMax"/>
        </c:scaling>
        <c:delete val="0"/>
        <c:axPos val="r"/>
        <c:majorGridlines/>
        <c:title>
          <c:tx>
            <c:rich>
              <a:bodyPr rot="0" vert="horz"/>
              <a:lstStyle/>
              <a:p>
                <a:pPr>
                  <a:defRPr/>
                </a:pPr>
                <a:r>
                  <a:rPr lang="en-US"/>
                  <a:t>ROTATION</a:t>
                </a:r>
              </a:p>
            </c:rich>
          </c:tx>
          <c:overlay val="0"/>
        </c:title>
        <c:numFmt formatCode="General" sourceLinked="1"/>
        <c:majorTickMark val="out"/>
        <c:minorTickMark val="none"/>
        <c:tickLblPos val="nextTo"/>
        <c:crossAx val="425921536"/>
        <c:crosses val="autoZero"/>
        <c:crossBetween val="midCat"/>
      </c:valAx>
    </c:plotArea>
    <c:legend>
      <c:legendPos val="l"/>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 vs rotation</a:t>
            </a:r>
          </a:p>
        </c:rich>
      </c:tx>
      <c:overlay val="0"/>
    </c:title>
    <c:autoTitleDeleted val="0"/>
    <c:plotArea>
      <c:layout/>
      <c:scatterChart>
        <c:scatterStyle val="lineMarker"/>
        <c:varyColors val="0"/>
        <c:ser>
          <c:idx val="0"/>
          <c:order val="0"/>
          <c:tx>
            <c:strRef>
              <c:f>s!$J$1</c:f>
              <c:strCache>
                <c:ptCount val="1"/>
                <c:pt idx="0">
                  <c:v>rot_per</c:v>
                </c:pt>
              </c:strCache>
            </c:strRef>
          </c:tx>
          <c:spPr>
            <a:ln w="28575">
              <a:noFill/>
            </a:ln>
          </c:spPr>
          <c:marker>
            <c:symbol val="circle"/>
            <c:size val="2"/>
          </c:marker>
          <c:xVal>
            <c:numRef>
              <c:f>s!$I$2:$I$850</c:f>
              <c:numCache>
                <c:formatCode>General</c:formatCode>
                <c:ptCount val="849"/>
                <c:pt idx="0">
                  <c:v>2.1956234249600052E-6</c:v>
                </c:pt>
                <c:pt idx="1">
                  <c:v>2.5629694611788052E-6</c:v>
                </c:pt>
                <c:pt idx="2">
                  <c:v>2.6279180460165501E-6</c:v>
                </c:pt>
                <c:pt idx="3">
                  <c:v>3.4024367965273558E-6</c:v>
                </c:pt>
                <c:pt idx="4">
                  <c:v>4.3990614527267707E-6</c:v>
                </c:pt>
                <c:pt idx="5">
                  <c:v>4.9553677207842032E-6</c:v>
                </c:pt>
                <c:pt idx="6">
                  <c:v>5.3070247877019129E-6</c:v>
                </c:pt>
                <c:pt idx="7">
                  <c:v>5.5493133517213978E-6</c:v>
                </c:pt>
                <c:pt idx="8">
                  <c:v>5.8362292379788383E-6</c:v>
                </c:pt>
                <c:pt idx="9">
                  <c:v>5.9871758196040172E-6</c:v>
                </c:pt>
                <c:pt idx="10">
                  <c:v>6.4695129520402959E-6</c:v>
                </c:pt>
                <c:pt idx="11">
                  <c:v>6.656667449681843E-6</c:v>
                </c:pt>
                <c:pt idx="12">
                  <c:v>6.7007289331781292E-6</c:v>
                </c:pt>
                <c:pt idx="13">
                  <c:v>7.0607980046170569E-6</c:v>
                </c:pt>
                <c:pt idx="14">
                  <c:v>7.9467769727732731E-6</c:v>
                </c:pt>
                <c:pt idx="15">
                  <c:v>8.1422673093385716E-6</c:v>
                </c:pt>
                <c:pt idx="16">
                  <c:v>8.8766934216904841E-6</c:v>
                </c:pt>
                <c:pt idx="17">
                  <c:v>9.5973741462899417E-6</c:v>
                </c:pt>
                <c:pt idx="18">
                  <c:v>1.0232926972565384E-5</c:v>
                </c:pt>
                <c:pt idx="19">
                  <c:v>1.0641066558722581E-5</c:v>
                </c:pt>
                <c:pt idx="20">
                  <c:v>1.1272222821635945E-5</c:v>
                </c:pt>
                <c:pt idx="21">
                  <c:v>1.2189247272445165E-5</c:v>
                </c:pt>
                <c:pt idx="22">
                  <c:v>1.2364966455186979E-5</c:v>
                </c:pt>
                <c:pt idx="23">
                  <c:v>1.2549207215455621E-5</c:v>
                </c:pt>
                <c:pt idx="24">
                  <c:v>1.3191506804597742E-5</c:v>
                </c:pt>
                <c:pt idx="25">
                  <c:v>1.3342265074091427E-5</c:v>
                </c:pt>
                <c:pt idx="26">
                  <c:v>1.3376293232711147E-5</c:v>
                </c:pt>
                <c:pt idx="27">
                  <c:v>1.3616677073823121E-5</c:v>
                </c:pt>
                <c:pt idx="28">
                  <c:v>1.4407367641994701E-5</c:v>
                </c:pt>
                <c:pt idx="29">
                  <c:v>1.4441374842497464E-5</c:v>
                </c:pt>
                <c:pt idx="30">
                  <c:v>1.4835754762496051E-5</c:v>
                </c:pt>
                <c:pt idx="31">
                  <c:v>1.5048403441037697E-5</c:v>
                </c:pt>
                <c:pt idx="32">
                  <c:v>1.5784664078565548E-5</c:v>
                </c:pt>
                <c:pt idx="33">
                  <c:v>1.6252205129691915E-5</c:v>
                </c:pt>
                <c:pt idx="34">
                  <c:v>1.6389541473749781E-5</c:v>
                </c:pt>
                <c:pt idx="35">
                  <c:v>1.6460633749980373E-5</c:v>
                </c:pt>
                <c:pt idx="36">
                  <c:v>1.6471970347317534E-5</c:v>
                </c:pt>
                <c:pt idx="37">
                  <c:v>1.6704391904867406E-5</c:v>
                </c:pt>
                <c:pt idx="38">
                  <c:v>1.670519928999592E-5</c:v>
                </c:pt>
                <c:pt idx="39">
                  <c:v>1.6795436300384595E-5</c:v>
                </c:pt>
                <c:pt idx="40">
                  <c:v>1.7136234640204703E-5</c:v>
                </c:pt>
                <c:pt idx="41">
                  <c:v>1.7416685033347305E-5</c:v>
                </c:pt>
                <c:pt idx="42">
                  <c:v>1.7574138528447941E-5</c:v>
                </c:pt>
                <c:pt idx="43">
                  <c:v>1.7816610835271562E-5</c:v>
                </c:pt>
                <c:pt idx="44">
                  <c:v>1.7892043073643628E-5</c:v>
                </c:pt>
                <c:pt idx="45">
                  <c:v>1.8764701421372494E-5</c:v>
                </c:pt>
                <c:pt idx="46">
                  <c:v>1.9699060537343109E-5</c:v>
                </c:pt>
                <c:pt idx="47">
                  <c:v>2.0208348023485942E-5</c:v>
                </c:pt>
                <c:pt idx="48">
                  <c:v>2.253828187493848E-5</c:v>
                </c:pt>
                <c:pt idx="49">
                  <c:v>2.2615304678882316E-5</c:v>
                </c:pt>
                <c:pt idx="50">
                  <c:v>2.2871519032383321E-5</c:v>
                </c:pt>
                <c:pt idx="51">
                  <c:v>2.3415170427311524E-5</c:v>
                </c:pt>
                <c:pt idx="52">
                  <c:v>2.4104098697192036E-5</c:v>
                </c:pt>
                <c:pt idx="53">
                  <c:v>2.4804641414115596E-5</c:v>
                </c:pt>
                <c:pt idx="54">
                  <c:v>2.5403042242601409E-5</c:v>
                </c:pt>
                <c:pt idx="55">
                  <c:v>2.5521632567182874E-5</c:v>
                </c:pt>
                <c:pt idx="56">
                  <c:v>2.7705506010671582E-5</c:v>
                </c:pt>
                <c:pt idx="57">
                  <c:v>3.076376194903575E-5</c:v>
                </c:pt>
                <c:pt idx="58">
                  <c:v>3.0876876953316599E-5</c:v>
                </c:pt>
                <c:pt idx="59">
                  <c:v>3.0904965371342294E-5</c:v>
                </c:pt>
                <c:pt idx="60">
                  <c:v>3.2439193763594801E-5</c:v>
                </c:pt>
                <c:pt idx="61">
                  <c:v>3.4572860944357615E-5</c:v>
                </c:pt>
                <c:pt idx="62">
                  <c:v>3.4686375618218644E-5</c:v>
                </c:pt>
                <c:pt idx="63">
                  <c:v>3.4831173916520636E-5</c:v>
                </c:pt>
                <c:pt idx="64">
                  <c:v>3.5188046631508472E-5</c:v>
                </c:pt>
                <c:pt idx="65">
                  <c:v>3.7844047649837579E-5</c:v>
                </c:pt>
                <c:pt idx="66">
                  <c:v>3.7876129484388477E-5</c:v>
                </c:pt>
                <c:pt idx="67">
                  <c:v>3.8159737577155837E-5</c:v>
                </c:pt>
                <c:pt idx="68">
                  <c:v>3.8594039894492796E-5</c:v>
                </c:pt>
                <c:pt idx="69">
                  <c:v>4.3758338923694445E-5</c:v>
                </c:pt>
                <c:pt idx="70">
                  <c:v>4.5087477739619346E-5</c:v>
                </c:pt>
                <c:pt idx="71">
                  <c:v>4.531820955281129E-5</c:v>
                </c:pt>
                <c:pt idx="72">
                  <c:v>4.569866167854258E-5</c:v>
                </c:pt>
                <c:pt idx="73">
                  <c:v>4.6450187444797522E-5</c:v>
                </c:pt>
                <c:pt idx="74">
                  <c:v>4.7479975529908533E-5</c:v>
                </c:pt>
                <c:pt idx="75">
                  <c:v>4.7613727211219336E-5</c:v>
                </c:pt>
                <c:pt idx="76">
                  <c:v>4.7768423092481779E-5</c:v>
                </c:pt>
                <c:pt idx="77">
                  <c:v>4.820561551159869E-5</c:v>
                </c:pt>
                <c:pt idx="78">
                  <c:v>5.0068284160730173E-5</c:v>
                </c:pt>
                <c:pt idx="79">
                  <c:v>5.044494109403394E-5</c:v>
                </c:pt>
                <c:pt idx="80">
                  <c:v>5.0648065759241104E-5</c:v>
                </c:pt>
                <c:pt idx="81">
                  <c:v>5.1588170525822624E-5</c:v>
                </c:pt>
                <c:pt idx="82">
                  <c:v>5.1669453941688495E-5</c:v>
                </c:pt>
                <c:pt idx="83">
                  <c:v>5.1981518789575077E-5</c:v>
                </c:pt>
                <c:pt idx="84">
                  <c:v>5.3065122546637105E-5</c:v>
                </c:pt>
                <c:pt idx="85">
                  <c:v>5.4354840633616728E-5</c:v>
                </c:pt>
                <c:pt idx="86">
                  <c:v>5.5218516784194213E-5</c:v>
                </c:pt>
                <c:pt idx="87">
                  <c:v>5.6489401827858084E-5</c:v>
                </c:pt>
                <c:pt idx="88">
                  <c:v>5.9785135990512936E-5</c:v>
                </c:pt>
                <c:pt idx="89">
                  <c:v>6.0835861993225818E-5</c:v>
                </c:pt>
                <c:pt idx="90">
                  <c:v>6.2519729772887494E-5</c:v>
                </c:pt>
                <c:pt idx="91">
                  <c:v>6.4868054069202975E-5</c:v>
                </c:pt>
                <c:pt idx="92">
                  <c:v>6.5560665304320847E-5</c:v>
                </c:pt>
                <c:pt idx="93">
                  <c:v>6.8891510010103948E-5</c:v>
                </c:pt>
                <c:pt idx="94">
                  <c:v>6.9870734603984529E-5</c:v>
                </c:pt>
                <c:pt idx="95">
                  <c:v>7.1540310645438703E-5</c:v>
                </c:pt>
                <c:pt idx="96">
                  <c:v>7.1736243862530801E-5</c:v>
                </c:pt>
                <c:pt idx="97">
                  <c:v>7.2284449072030553E-5</c:v>
                </c:pt>
                <c:pt idx="98">
                  <c:v>7.4074920511097789E-5</c:v>
                </c:pt>
                <c:pt idx="99">
                  <c:v>7.5217749800652253E-5</c:v>
                </c:pt>
                <c:pt idx="100">
                  <c:v>7.6575894971791627E-5</c:v>
                </c:pt>
                <c:pt idx="101">
                  <c:v>7.6602212763054634E-5</c:v>
                </c:pt>
                <c:pt idx="102">
                  <c:v>7.6942785216940253E-5</c:v>
                </c:pt>
                <c:pt idx="103">
                  <c:v>7.7638874852533791E-5</c:v>
                </c:pt>
                <c:pt idx="104">
                  <c:v>7.8123792885780724E-5</c:v>
                </c:pt>
                <c:pt idx="105">
                  <c:v>8.1054587300004216E-5</c:v>
                </c:pt>
                <c:pt idx="106">
                  <c:v>8.1480069816738531E-5</c:v>
                </c:pt>
                <c:pt idx="107">
                  <c:v>8.2415472652778667E-5</c:v>
                </c:pt>
                <c:pt idx="108">
                  <c:v>8.3210786463456247E-5</c:v>
                </c:pt>
                <c:pt idx="109">
                  <c:v>8.6651215831512514E-5</c:v>
                </c:pt>
                <c:pt idx="110">
                  <c:v>8.7670251403761584E-5</c:v>
                </c:pt>
                <c:pt idx="111">
                  <c:v>8.8150204896592777E-5</c:v>
                </c:pt>
                <c:pt idx="112">
                  <c:v>8.9459501103179525E-5</c:v>
                </c:pt>
                <c:pt idx="113">
                  <c:v>8.9819858873706546E-5</c:v>
                </c:pt>
                <c:pt idx="114">
                  <c:v>9.2999934851919518E-5</c:v>
                </c:pt>
                <c:pt idx="115">
                  <c:v>9.5161780577932605E-5</c:v>
                </c:pt>
                <c:pt idx="116">
                  <c:v>9.665907362621962E-5</c:v>
                </c:pt>
                <c:pt idx="117">
                  <c:v>9.7107088627585716E-5</c:v>
                </c:pt>
                <c:pt idx="118">
                  <c:v>9.9599077652364078E-5</c:v>
                </c:pt>
                <c:pt idx="119">
                  <c:v>1.0235316612389997E-4</c:v>
                </c:pt>
                <c:pt idx="120">
                  <c:v>1.0434197105826435E-4</c:v>
                </c:pt>
                <c:pt idx="121">
                  <c:v>1.0540709987062044E-4</c:v>
                </c:pt>
                <c:pt idx="122">
                  <c:v>1.0545646157643696E-4</c:v>
                </c:pt>
                <c:pt idx="123">
                  <c:v>1.0640705038724909E-4</c:v>
                </c:pt>
                <c:pt idx="124">
                  <c:v>1.0754643374746796E-4</c:v>
                </c:pt>
                <c:pt idx="125">
                  <c:v>1.0754986756554089E-4</c:v>
                </c:pt>
                <c:pt idx="126">
                  <c:v>1.0957196625374715E-4</c:v>
                </c:pt>
                <c:pt idx="127">
                  <c:v>1.0972823748908305E-4</c:v>
                </c:pt>
                <c:pt idx="128">
                  <c:v>1.0998933718982112E-4</c:v>
                </c:pt>
                <c:pt idx="129">
                  <c:v>1.1453959511106646E-4</c:v>
                </c:pt>
                <c:pt idx="130">
                  <c:v>1.1520423870339826E-4</c:v>
                </c:pt>
                <c:pt idx="131">
                  <c:v>1.1658977907999711E-4</c:v>
                </c:pt>
                <c:pt idx="132">
                  <c:v>1.1730942673732301E-4</c:v>
                </c:pt>
                <c:pt idx="133">
                  <c:v>1.1824975447012312E-4</c:v>
                </c:pt>
                <c:pt idx="134">
                  <c:v>1.184474634221737E-4</c:v>
                </c:pt>
                <c:pt idx="135">
                  <c:v>1.1918657562848885E-4</c:v>
                </c:pt>
                <c:pt idx="136">
                  <c:v>1.2200238891317588E-4</c:v>
                </c:pt>
                <c:pt idx="137">
                  <c:v>1.2506340432824934E-4</c:v>
                </c:pt>
                <c:pt idx="138">
                  <c:v>1.255863686738782E-4</c:v>
                </c:pt>
                <c:pt idx="139">
                  <c:v>1.2645404030196561E-4</c:v>
                </c:pt>
                <c:pt idx="140">
                  <c:v>1.2874362801829352E-4</c:v>
                </c:pt>
                <c:pt idx="141">
                  <c:v>1.3231779583400765E-4</c:v>
                </c:pt>
                <c:pt idx="142">
                  <c:v>1.3288372831414961E-4</c:v>
                </c:pt>
                <c:pt idx="143">
                  <c:v>1.3360088673964229E-4</c:v>
                </c:pt>
                <c:pt idx="144">
                  <c:v>1.3746005675836965E-4</c:v>
                </c:pt>
                <c:pt idx="145">
                  <c:v>1.402923258548046E-4</c:v>
                </c:pt>
                <c:pt idx="146">
                  <c:v>1.4047792675563541E-4</c:v>
                </c:pt>
                <c:pt idx="147">
                  <c:v>1.4076117008416742E-4</c:v>
                </c:pt>
                <c:pt idx="148">
                  <c:v>1.5273893998959243E-4</c:v>
                </c:pt>
                <c:pt idx="149">
                  <c:v>1.5648007319578113E-4</c:v>
                </c:pt>
                <c:pt idx="150">
                  <c:v>1.567017982836324E-4</c:v>
                </c:pt>
                <c:pt idx="151">
                  <c:v>1.5928223030018117E-4</c:v>
                </c:pt>
                <c:pt idx="152">
                  <c:v>1.620327092226779E-4</c:v>
                </c:pt>
                <c:pt idx="153">
                  <c:v>1.6432032933636601E-4</c:v>
                </c:pt>
                <c:pt idx="154">
                  <c:v>1.6660422230871296E-4</c:v>
                </c:pt>
                <c:pt idx="155">
                  <c:v>1.6660471516466237E-4</c:v>
                </c:pt>
                <c:pt idx="156">
                  <c:v>1.6690917616191803E-4</c:v>
                </c:pt>
                <c:pt idx="157">
                  <c:v>1.6762855340222209E-4</c:v>
                </c:pt>
                <c:pt idx="158">
                  <c:v>1.6917212325765141E-4</c:v>
                </c:pt>
                <c:pt idx="159">
                  <c:v>1.7116559577393345E-4</c:v>
                </c:pt>
                <c:pt idx="160">
                  <c:v>1.7702779450055826E-4</c:v>
                </c:pt>
                <c:pt idx="161">
                  <c:v>1.7886971310347973E-4</c:v>
                </c:pt>
                <c:pt idx="162">
                  <c:v>1.8141453861305728E-4</c:v>
                </c:pt>
                <c:pt idx="163">
                  <c:v>1.9047169018745008E-4</c:v>
                </c:pt>
                <c:pt idx="164">
                  <c:v>2.018709828963333E-4</c:v>
                </c:pt>
                <c:pt idx="165">
                  <c:v>2.21998601312816E-4</c:v>
                </c:pt>
                <c:pt idx="166">
                  <c:v>2.2221174762811444E-4</c:v>
                </c:pt>
                <c:pt idx="167">
                  <c:v>2.2485444326449016E-4</c:v>
                </c:pt>
                <c:pt idx="168">
                  <c:v>2.2811915444240447E-4</c:v>
                </c:pt>
                <c:pt idx="169">
                  <c:v>2.2958363000377406E-4</c:v>
                </c:pt>
                <c:pt idx="170">
                  <c:v>2.4823193395886783E-4</c:v>
                </c:pt>
                <c:pt idx="171">
                  <c:v>2.6208199686782174E-4</c:v>
                </c:pt>
                <c:pt idx="172">
                  <c:v>2.7527396943307752E-4</c:v>
                </c:pt>
                <c:pt idx="173">
                  <c:v>2.7910808454277873E-4</c:v>
                </c:pt>
                <c:pt idx="174">
                  <c:v>2.7947793443009638E-4</c:v>
                </c:pt>
                <c:pt idx="175">
                  <c:v>2.8513230222248386E-4</c:v>
                </c:pt>
                <c:pt idx="176">
                  <c:v>2.8616607033649685E-4</c:v>
                </c:pt>
                <c:pt idx="177">
                  <c:v>2.990252540325281E-4</c:v>
                </c:pt>
                <c:pt idx="178">
                  <c:v>3.1594063718050482E-4</c:v>
                </c:pt>
                <c:pt idx="179">
                  <c:v>3.2221535878387131E-4</c:v>
                </c:pt>
                <c:pt idx="180">
                  <c:v>3.3148349316173035E-4</c:v>
                </c:pt>
                <c:pt idx="181">
                  <c:v>3.3827780924271537E-4</c:v>
                </c:pt>
                <c:pt idx="182">
                  <c:v>3.7193061260864808E-4</c:v>
                </c:pt>
                <c:pt idx="183">
                  <c:v>3.9117226320543386E-4</c:v>
                </c:pt>
                <c:pt idx="184">
                  <c:v>4.4752624182489627E-4</c:v>
                </c:pt>
                <c:pt idx="185">
                  <c:v>4.5516637240013326E-4</c:v>
                </c:pt>
                <c:pt idx="186">
                  <c:v>4.7891293847842481E-4</c:v>
                </c:pt>
                <c:pt idx="187">
                  <c:v>4.905764980785187E-4</c:v>
                </c:pt>
                <c:pt idx="188">
                  <c:v>5.0059915039844382E-4</c:v>
                </c:pt>
                <c:pt idx="189">
                  <c:v>5.057982529954988E-4</c:v>
                </c:pt>
                <c:pt idx="190">
                  <c:v>6.674331462631672E-4</c:v>
                </c:pt>
                <c:pt idx="191">
                  <c:v>6.8997147324071663E-4</c:v>
                </c:pt>
                <c:pt idx="192">
                  <c:v>7.8031883113086347E-4</c:v>
                </c:pt>
                <c:pt idx="193">
                  <c:v>7.8665063142657819E-4</c:v>
                </c:pt>
                <c:pt idx="194">
                  <c:v>8.6413203979107114E-4</c:v>
                </c:pt>
                <c:pt idx="195">
                  <c:v>1.065640318291078E-3</c:v>
                </c:pt>
                <c:pt idx="196">
                  <c:v>1.1377435717884004E-3</c:v>
                </c:pt>
                <c:pt idx="197">
                  <c:v>1.3546379139800606E-3</c:v>
                </c:pt>
                <c:pt idx="198">
                  <c:v>1.3554671444494153E-3</c:v>
                </c:pt>
                <c:pt idx="199">
                  <c:v>1.3764681966087979E-3</c:v>
                </c:pt>
                <c:pt idx="200">
                  <c:v>1.4537181265756429E-3</c:v>
                </c:pt>
                <c:pt idx="201">
                  <c:v>1.4915520195702518E-3</c:v>
                </c:pt>
                <c:pt idx="202">
                  <c:v>1.5075498177268341E-3</c:v>
                </c:pt>
                <c:pt idx="203">
                  <c:v>1.5104520905739795E-3</c:v>
                </c:pt>
                <c:pt idx="204">
                  <c:v>1.51998186098885E-3</c:v>
                </c:pt>
                <c:pt idx="205">
                  <c:v>1.6590149210540276E-3</c:v>
                </c:pt>
                <c:pt idx="206">
                  <c:v>1.6621859464319361E-3</c:v>
                </c:pt>
                <c:pt idx="207">
                  <c:v>1.7635162046439924E-3</c:v>
                </c:pt>
                <c:pt idx="208">
                  <c:v>2.0468641593656312E-3</c:v>
                </c:pt>
                <c:pt idx="209">
                  <c:v>2.1401116927340235E-3</c:v>
                </c:pt>
                <c:pt idx="210">
                  <c:v>2.2888225112076416E-3</c:v>
                </c:pt>
                <c:pt idx="211">
                  <c:v>2.3853207263702398E-3</c:v>
                </c:pt>
                <c:pt idx="212">
                  <c:v>2.4886367459042518E-3</c:v>
                </c:pt>
                <c:pt idx="213">
                  <c:v>3.3112392303885582E-3</c:v>
                </c:pt>
                <c:pt idx="214">
                  <c:v>3.4571470222468609E-3</c:v>
                </c:pt>
                <c:pt idx="215">
                  <c:v>3.4650782865844171E-3</c:v>
                </c:pt>
                <c:pt idx="216">
                  <c:v>3.8776956554973543E-3</c:v>
                </c:pt>
                <c:pt idx="217">
                  <c:v>4.6508600279574945E-3</c:v>
                </c:pt>
                <c:pt idx="218">
                  <c:v>5.3431923881813361E-3</c:v>
                </c:pt>
                <c:pt idx="219">
                  <c:v>6.6556426083268574E-3</c:v>
                </c:pt>
                <c:pt idx="220">
                  <c:v>8.4904759765917527E-3</c:v>
                </c:pt>
                <c:pt idx="221">
                  <c:v>9.3640466223139807E-3</c:v>
                </c:pt>
                <c:pt idx="222">
                  <c:v>1.3320839761004158E-2</c:v>
                </c:pt>
                <c:pt idx="223">
                  <c:v>1.3674312130462045E-2</c:v>
                </c:pt>
                <c:pt idx="224">
                  <c:v>1.5814775003778567E-2</c:v>
                </c:pt>
                <c:pt idx="225">
                  <c:v>1.6671598220621961E-2</c:v>
                </c:pt>
                <c:pt idx="226">
                  <c:v>1.8501042731616582E-2</c:v>
                </c:pt>
                <c:pt idx="227">
                  <c:v>3.0850873993359652E-2</c:v>
                </c:pt>
                <c:pt idx="228">
                  <c:v>3.422535207010665E-2</c:v>
                </c:pt>
                <c:pt idx="229">
                  <c:v>4.4455865118328684E-2</c:v>
                </c:pt>
                <c:pt idx="230">
                  <c:v>4.6275147521197629E-2</c:v>
                </c:pt>
                <c:pt idx="231">
                  <c:v>5.854261484638687E-2</c:v>
                </c:pt>
                <c:pt idx="232">
                  <c:v>6.5420358192095157E-2</c:v>
                </c:pt>
                <c:pt idx="233">
                  <c:v>6.5542160036338823E-2</c:v>
                </c:pt>
                <c:pt idx="234">
                  <c:v>8.3343760708698145E-2</c:v>
                </c:pt>
                <c:pt idx="235">
                  <c:v>8.4305418229482815E-2</c:v>
                </c:pt>
                <c:pt idx="236">
                  <c:v>9.2408663789811107E-2</c:v>
                </c:pt>
                <c:pt idx="237">
                  <c:v>9.8366792672651568E-2</c:v>
                </c:pt>
                <c:pt idx="238">
                  <c:v>0.13273216612231004</c:v>
                </c:pt>
                <c:pt idx="239">
                  <c:v>0.19281264139871582</c:v>
                </c:pt>
                <c:pt idx="240">
                  <c:v>0.20548148020531681</c:v>
                </c:pt>
                <c:pt idx="241">
                  <c:v>0.56455705566922443</c:v>
                </c:pt>
                <c:pt idx="242">
                  <c:v>0.59541188146447233</c:v>
                </c:pt>
                <c:pt idx="243">
                  <c:v>0.88402990111158875</c:v>
                </c:pt>
                <c:pt idx="244">
                  <c:v>0.96146587558995222</c:v>
                </c:pt>
                <c:pt idx="245">
                  <c:v>1.3974615101624073</c:v>
                </c:pt>
                <c:pt idx="246">
                  <c:v>2.7446503871042345</c:v>
                </c:pt>
                <c:pt idx="247">
                  <c:v>5.2374791393058802</c:v>
                </c:pt>
                <c:pt idx="248">
                  <c:v>5.2646186162840145</c:v>
                </c:pt>
                <c:pt idx="249">
                  <c:v>11.130268490180308</c:v>
                </c:pt>
              </c:numCache>
            </c:numRef>
          </c:xVal>
          <c:yVal>
            <c:numRef>
              <c:f>s!$J$2:$J$850</c:f>
              <c:numCache>
                <c:formatCode>General</c:formatCode>
                <c:ptCount val="849"/>
                <c:pt idx="0">
                  <c:v>6.0830000000000002</c:v>
                </c:pt>
                <c:pt idx="1">
                  <c:v>7.21</c:v>
                </c:pt>
                <c:pt idx="2">
                  <c:v>9.4050000000000047</c:v>
                </c:pt>
                <c:pt idx="3">
                  <c:v>5.3920999999999975</c:v>
                </c:pt>
                <c:pt idx="4">
                  <c:v>7.1390000000000002</c:v>
                </c:pt>
                <c:pt idx="5">
                  <c:v>7.2744999999999997</c:v>
                </c:pt>
                <c:pt idx="6">
                  <c:v>4.2770000000000001</c:v>
                </c:pt>
                <c:pt idx="7">
                  <c:v>8.3340000000000014</c:v>
                </c:pt>
                <c:pt idx="8">
                  <c:v>5.1379999999999955</c:v>
                </c:pt>
                <c:pt idx="9">
                  <c:v>4.7009999999999996</c:v>
                </c:pt>
                <c:pt idx="10">
                  <c:v>15.027999999999999</c:v>
                </c:pt>
                <c:pt idx="11">
                  <c:v>7.1129999999999942</c:v>
                </c:pt>
                <c:pt idx="12">
                  <c:v>11.387</c:v>
                </c:pt>
                <c:pt idx="13">
                  <c:v>13.7204</c:v>
                </c:pt>
                <c:pt idx="14">
                  <c:v>12.463000000000006</c:v>
                </c:pt>
                <c:pt idx="15">
                  <c:v>8.097999999999999</c:v>
                </c:pt>
                <c:pt idx="16">
                  <c:v>15.706</c:v>
                </c:pt>
                <c:pt idx="17">
                  <c:v>11.57</c:v>
                </c:pt>
                <c:pt idx="18">
                  <c:v>10.443</c:v>
                </c:pt>
                <c:pt idx="19">
                  <c:v>16.8</c:v>
                </c:pt>
                <c:pt idx="20">
                  <c:v>28.43</c:v>
                </c:pt>
                <c:pt idx="21">
                  <c:v>7.3334999999999999</c:v>
                </c:pt>
                <c:pt idx="22">
                  <c:v>30.981999999999989</c:v>
                </c:pt>
                <c:pt idx="23">
                  <c:v>12.312000000000006</c:v>
                </c:pt>
                <c:pt idx="24">
                  <c:v>24.143999999999988</c:v>
                </c:pt>
                <c:pt idx="25">
                  <c:v>27.065999999999971</c:v>
                </c:pt>
                <c:pt idx="26">
                  <c:v>19.7</c:v>
                </c:pt>
                <c:pt idx="27">
                  <c:v>20.664000000000001</c:v>
                </c:pt>
                <c:pt idx="28">
                  <c:v>10.685</c:v>
                </c:pt>
                <c:pt idx="29">
                  <c:v>8.6599000000000004</c:v>
                </c:pt>
                <c:pt idx="30">
                  <c:v>24.005499999999969</c:v>
                </c:pt>
                <c:pt idx="31">
                  <c:v>16.285999999999969</c:v>
                </c:pt>
                <c:pt idx="32">
                  <c:v>13.11</c:v>
                </c:pt>
                <c:pt idx="33">
                  <c:v>13.625</c:v>
                </c:pt>
                <c:pt idx="34">
                  <c:v>9.2979999999999983</c:v>
                </c:pt>
                <c:pt idx="35">
                  <c:v>14.38</c:v>
                </c:pt>
                <c:pt idx="36">
                  <c:v>23.74</c:v>
                </c:pt>
                <c:pt idx="37">
                  <c:v>11.450000000000006</c:v>
                </c:pt>
                <c:pt idx="38">
                  <c:v>13.597</c:v>
                </c:pt>
                <c:pt idx="39">
                  <c:v>8.91</c:v>
                </c:pt>
                <c:pt idx="40">
                  <c:v>12.333</c:v>
                </c:pt>
                <c:pt idx="41">
                  <c:v>16.103999999999999</c:v>
                </c:pt>
                <c:pt idx="42">
                  <c:v>5.3719999999999999</c:v>
                </c:pt>
                <c:pt idx="43">
                  <c:v>13.686</c:v>
                </c:pt>
                <c:pt idx="44">
                  <c:v>20.117000000000036</c:v>
                </c:pt>
                <c:pt idx="45">
                  <c:v>11.173</c:v>
                </c:pt>
                <c:pt idx="46">
                  <c:v>10.408200000000001</c:v>
                </c:pt>
                <c:pt idx="47">
                  <c:v>12.270480000000004</c:v>
                </c:pt>
                <c:pt idx="48">
                  <c:v>7.7169999999999996</c:v>
                </c:pt>
                <c:pt idx="49">
                  <c:v>14.256</c:v>
                </c:pt>
                <c:pt idx="50">
                  <c:v>9.4479999999999986</c:v>
                </c:pt>
                <c:pt idx="51">
                  <c:v>8.5300000000000011</c:v>
                </c:pt>
                <c:pt idx="52">
                  <c:v>12.707999999999998</c:v>
                </c:pt>
                <c:pt idx="53">
                  <c:v>9.9210000000000012</c:v>
                </c:pt>
                <c:pt idx="54">
                  <c:v>12.027999999999999</c:v>
                </c:pt>
                <c:pt idx="55">
                  <c:v>5.7439999999999998</c:v>
                </c:pt>
                <c:pt idx="56">
                  <c:v>7.2409999999999997</c:v>
                </c:pt>
                <c:pt idx="57">
                  <c:v>9.934099999999999</c:v>
                </c:pt>
                <c:pt idx="58">
                  <c:v>14.03</c:v>
                </c:pt>
                <c:pt idx="59">
                  <c:v>9.5660000000000007</c:v>
                </c:pt>
                <c:pt idx="60">
                  <c:v>17.59</c:v>
                </c:pt>
                <c:pt idx="61">
                  <c:v>23.08</c:v>
                </c:pt>
                <c:pt idx="62">
                  <c:v>6.9770000000000003</c:v>
                </c:pt>
                <c:pt idx="63">
                  <c:v>10.040999999999999</c:v>
                </c:pt>
                <c:pt idx="64">
                  <c:v>12.999000000000002</c:v>
                </c:pt>
                <c:pt idx="65">
                  <c:v>12.306000000000004</c:v>
                </c:pt>
                <c:pt idx="66">
                  <c:v>5.9779999999999998</c:v>
                </c:pt>
                <c:pt idx="67">
                  <c:v>16.221999999999987</c:v>
                </c:pt>
                <c:pt idx="68">
                  <c:v>5.899</c:v>
                </c:pt>
                <c:pt idx="69">
                  <c:v>5.23</c:v>
                </c:pt>
                <c:pt idx="70">
                  <c:v>10.739100000000001</c:v>
                </c:pt>
                <c:pt idx="71">
                  <c:v>27.417000000000005</c:v>
                </c:pt>
                <c:pt idx="72">
                  <c:v>11.484</c:v>
                </c:pt>
                <c:pt idx="73">
                  <c:v>7.88</c:v>
                </c:pt>
                <c:pt idx="74">
                  <c:v>5.7619999999999996</c:v>
                </c:pt>
                <c:pt idx="75">
                  <c:v>5.5359999999999996</c:v>
                </c:pt>
                <c:pt idx="76">
                  <c:v>5.6899999999999995</c:v>
                </c:pt>
                <c:pt idx="77">
                  <c:v>25.207999999999988</c:v>
                </c:pt>
                <c:pt idx="78">
                  <c:v>9.2275999999999989</c:v>
                </c:pt>
                <c:pt idx="79">
                  <c:v>15.89</c:v>
                </c:pt>
                <c:pt idx="80">
                  <c:v>10.379000000000012</c:v>
                </c:pt>
                <c:pt idx="81">
                  <c:v>10.282</c:v>
                </c:pt>
                <c:pt idx="82">
                  <c:v>12.283000000000001</c:v>
                </c:pt>
                <c:pt idx="83">
                  <c:v>10.664</c:v>
                </c:pt>
                <c:pt idx="84">
                  <c:v>18.52</c:v>
                </c:pt>
                <c:pt idx="85">
                  <c:v>25.23</c:v>
                </c:pt>
                <c:pt idx="86">
                  <c:v>17.961999999999989</c:v>
                </c:pt>
                <c:pt idx="87">
                  <c:v>8.4520000000000124</c:v>
                </c:pt>
                <c:pt idx="88">
                  <c:v>10.040000000000001</c:v>
                </c:pt>
                <c:pt idx="89">
                  <c:v>5.0679999999999934</c:v>
                </c:pt>
                <c:pt idx="90">
                  <c:v>15.741299999999999</c:v>
                </c:pt>
                <c:pt idx="91">
                  <c:v>6.9720000000000004</c:v>
                </c:pt>
                <c:pt idx="92">
                  <c:v>8.6650000000000027</c:v>
                </c:pt>
                <c:pt idx="93">
                  <c:v>5.1053999999999995</c:v>
                </c:pt>
                <c:pt idx="94">
                  <c:v>14.085000000000004</c:v>
                </c:pt>
                <c:pt idx="95">
                  <c:v>12.4886</c:v>
                </c:pt>
                <c:pt idx="96">
                  <c:v>19.841999999999999</c:v>
                </c:pt>
                <c:pt idx="97">
                  <c:v>9.8640000000000008</c:v>
                </c:pt>
                <c:pt idx="98">
                  <c:v>22.3</c:v>
                </c:pt>
                <c:pt idx="99">
                  <c:v>5.9740000000000002</c:v>
                </c:pt>
                <c:pt idx="100">
                  <c:v>14.129999999999999</c:v>
                </c:pt>
                <c:pt idx="101">
                  <c:v>15.48</c:v>
                </c:pt>
                <c:pt idx="102">
                  <c:v>13.07</c:v>
                </c:pt>
                <c:pt idx="103">
                  <c:v>29.215</c:v>
                </c:pt>
                <c:pt idx="104">
                  <c:v>13.12</c:v>
                </c:pt>
                <c:pt idx="105">
                  <c:v>8.2520000000000007</c:v>
                </c:pt>
                <c:pt idx="106">
                  <c:v>18.28099999999997</c:v>
                </c:pt>
                <c:pt idx="107">
                  <c:v>8.7359999999999989</c:v>
                </c:pt>
                <c:pt idx="108">
                  <c:v>9.9350000000000005</c:v>
                </c:pt>
                <c:pt idx="109">
                  <c:v>12.066000000000004</c:v>
                </c:pt>
                <c:pt idx="110">
                  <c:v>11.98</c:v>
                </c:pt>
                <c:pt idx="111">
                  <c:v>8.2307999999999986</c:v>
                </c:pt>
                <c:pt idx="112">
                  <c:v>14.92</c:v>
                </c:pt>
                <c:pt idx="113">
                  <c:v>80.087999999999994</c:v>
                </c:pt>
                <c:pt idx="114">
                  <c:v>11.723999999999998</c:v>
                </c:pt>
                <c:pt idx="115">
                  <c:v>8.6399999999999988</c:v>
                </c:pt>
                <c:pt idx="116">
                  <c:v>7.8054999999999986</c:v>
                </c:pt>
                <c:pt idx="117">
                  <c:v>14.217999999999998</c:v>
                </c:pt>
                <c:pt idx="118">
                  <c:v>6.5446999999999997</c:v>
                </c:pt>
                <c:pt idx="119">
                  <c:v>11.77</c:v>
                </c:pt>
                <c:pt idx="120">
                  <c:v>21.1</c:v>
                </c:pt>
                <c:pt idx="121">
                  <c:v>8.9190000000000005</c:v>
                </c:pt>
                <c:pt idx="122">
                  <c:v>9.6439999999999984</c:v>
                </c:pt>
                <c:pt idx="123">
                  <c:v>6.9020000000000001</c:v>
                </c:pt>
                <c:pt idx="124">
                  <c:v>6.4969999999999999</c:v>
                </c:pt>
                <c:pt idx="125">
                  <c:v>11.5</c:v>
                </c:pt>
                <c:pt idx="126">
                  <c:v>9.3820000000000068</c:v>
                </c:pt>
                <c:pt idx="127">
                  <c:v>10.045</c:v>
                </c:pt>
                <c:pt idx="128">
                  <c:v>250</c:v>
                </c:pt>
                <c:pt idx="129">
                  <c:v>21.152999999999999</c:v>
                </c:pt>
                <c:pt idx="130">
                  <c:v>4.2930000000000001</c:v>
                </c:pt>
                <c:pt idx="131">
                  <c:v>11.654</c:v>
                </c:pt>
                <c:pt idx="132">
                  <c:v>22.346</c:v>
                </c:pt>
                <c:pt idx="133">
                  <c:v>12.295</c:v>
                </c:pt>
                <c:pt idx="134">
                  <c:v>11.146999999999998</c:v>
                </c:pt>
                <c:pt idx="135">
                  <c:v>4.6339999999999995</c:v>
                </c:pt>
                <c:pt idx="136">
                  <c:v>12.07</c:v>
                </c:pt>
                <c:pt idx="137">
                  <c:v>5.7779999999999996</c:v>
                </c:pt>
                <c:pt idx="138">
                  <c:v>30.631000000000029</c:v>
                </c:pt>
                <c:pt idx="139">
                  <c:v>1200</c:v>
                </c:pt>
                <c:pt idx="140">
                  <c:v>12.323</c:v>
                </c:pt>
                <c:pt idx="141">
                  <c:v>5.01</c:v>
                </c:pt>
                <c:pt idx="142">
                  <c:v>7.03</c:v>
                </c:pt>
                <c:pt idx="143">
                  <c:v>16.5</c:v>
                </c:pt>
                <c:pt idx="144">
                  <c:v>16.608000000000001</c:v>
                </c:pt>
                <c:pt idx="145">
                  <c:v>10.061</c:v>
                </c:pt>
                <c:pt idx="146">
                  <c:v>10.629999999999999</c:v>
                </c:pt>
                <c:pt idx="147">
                  <c:v>10.297000000000001</c:v>
                </c:pt>
                <c:pt idx="148">
                  <c:v>7.399</c:v>
                </c:pt>
                <c:pt idx="149">
                  <c:v>6.6083999999999996</c:v>
                </c:pt>
                <c:pt idx="150">
                  <c:v>7.74</c:v>
                </c:pt>
                <c:pt idx="151">
                  <c:v>14.537000000000001</c:v>
                </c:pt>
                <c:pt idx="152">
                  <c:v>2.8709999999999987</c:v>
                </c:pt>
                <c:pt idx="153">
                  <c:v>14.827</c:v>
                </c:pt>
                <c:pt idx="154">
                  <c:v>10.729999999999999</c:v>
                </c:pt>
                <c:pt idx="155">
                  <c:v>17.600000000000001</c:v>
                </c:pt>
                <c:pt idx="156">
                  <c:v>6.8190999999999997</c:v>
                </c:pt>
                <c:pt idx="157">
                  <c:v>4.8259999999999934</c:v>
                </c:pt>
                <c:pt idx="158">
                  <c:v>9.77</c:v>
                </c:pt>
                <c:pt idx="159">
                  <c:v>7.52</c:v>
                </c:pt>
                <c:pt idx="160">
                  <c:v>21.100999999999999</c:v>
                </c:pt>
                <c:pt idx="161">
                  <c:v>12.307</c:v>
                </c:pt>
                <c:pt idx="162">
                  <c:v>4.45</c:v>
                </c:pt>
                <c:pt idx="163">
                  <c:v>5.9320000000000004</c:v>
                </c:pt>
                <c:pt idx="164">
                  <c:v>6.3179999999999934</c:v>
                </c:pt>
                <c:pt idx="165">
                  <c:v>7.3599999999999985</c:v>
                </c:pt>
                <c:pt idx="166">
                  <c:v>16.809000000000001</c:v>
                </c:pt>
                <c:pt idx="167">
                  <c:v>8.1399999999999988</c:v>
                </c:pt>
                <c:pt idx="168">
                  <c:v>5.8856000000000002</c:v>
                </c:pt>
                <c:pt idx="169">
                  <c:v>15.25</c:v>
                </c:pt>
                <c:pt idx="170">
                  <c:v>290</c:v>
                </c:pt>
                <c:pt idx="171">
                  <c:v>5.95</c:v>
                </c:pt>
                <c:pt idx="172">
                  <c:v>14.572000000000006</c:v>
                </c:pt>
                <c:pt idx="173">
                  <c:v>15.55</c:v>
                </c:pt>
                <c:pt idx="174">
                  <c:v>15.602</c:v>
                </c:pt>
                <c:pt idx="175">
                  <c:v>9.56</c:v>
                </c:pt>
                <c:pt idx="176">
                  <c:v>19.795000000000002</c:v>
                </c:pt>
                <c:pt idx="177">
                  <c:v>4.83</c:v>
                </c:pt>
                <c:pt idx="178">
                  <c:v>43.190000000000012</c:v>
                </c:pt>
                <c:pt idx="179">
                  <c:v>11.26</c:v>
                </c:pt>
                <c:pt idx="180">
                  <c:v>9.8500000000000068</c:v>
                </c:pt>
                <c:pt idx="181">
                  <c:v>19.420000000000002</c:v>
                </c:pt>
                <c:pt idx="182">
                  <c:v>17.2</c:v>
                </c:pt>
                <c:pt idx="183">
                  <c:v>5.585</c:v>
                </c:pt>
                <c:pt idx="184">
                  <c:v>14.237999999999998</c:v>
                </c:pt>
                <c:pt idx="185">
                  <c:v>10.636000000000001</c:v>
                </c:pt>
                <c:pt idx="186">
                  <c:v>6.8119999999999985</c:v>
                </c:pt>
                <c:pt idx="187">
                  <c:v>36</c:v>
                </c:pt>
                <c:pt idx="188">
                  <c:v>9.7590000000000003</c:v>
                </c:pt>
                <c:pt idx="189">
                  <c:v>7.49</c:v>
                </c:pt>
                <c:pt idx="190">
                  <c:v>3.4279999999999999</c:v>
                </c:pt>
                <c:pt idx="191">
                  <c:v>3.4153999999999987</c:v>
                </c:pt>
                <c:pt idx="192">
                  <c:v>33.620000000000012</c:v>
                </c:pt>
                <c:pt idx="193">
                  <c:v>202</c:v>
                </c:pt>
                <c:pt idx="194">
                  <c:v>18</c:v>
                </c:pt>
                <c:pt idx="195">
                  <c:v>17.050999999999988</c:v>
                </c:pt>
                <c:pt idx="196">
                  <c:v>4.2329999999999997</c:v>
                </c:pt>
                <c:pt idx="197">
                  <c:v>3.6480800000000002</c:v>
                </c:pt>
                <c:pt idx="198">
                  <c:v>3.4915999999999987</c:v>
                </c:pt>
                <c:pt idx="199">
                  <c:v>7.0419999999999998</c:v>
                </c:pt>
                <c:pt idx="200">
                  <c:v>12</c:v>
                </c:pt>
                <c:pt idx="201">
                  <c:v>4.0728</c:v>
                </c:pt>
                <c:pt idx="202">
                  <c:v>6.1439999999999975</c:v>
                </c:pt>
                <c:pt idx="203">
                  <c:v>4.3479999999999945</c:v>
                </c:pt>
                <c:pt idx="204">
                  <c:v>8.7800000000000011</c:v>
                </c:pt>
                <c:pt idx="205">
                  <c:v>5.2700000000000014</c:v>
                </c:pt>
                <c:pt idx="206">
                  <c:v>6.94</c:v>
                </c:pt>
                <c:pt idx="207">
                  <c:v>129.51</c:v>
                </c:pt>
                <c:pt idx="208">
                  <c:v>11.49</c:v>
                </c:pt>
                <c:pt idx="209">
                  <c:v>12.056000000000004</c:v>
                </c:pt>
                <c:pt idx="210">
                  <c:v>8.2166000000000015</c:v>
                </c:pt>
                <c:pt idx="211">
                  <c:v>6.484</c:v>
                </c:pt>
                <c:pt idx="212">
                  <c:v>3.8731999999999998</c:v>
                </c:pt>
                <c:pt idx="213">
                  <c:v>2.8779999999999997</c:v>
                </c:pt>
                <c:pt idx="214">
                  <c:v>78.849999999999994</c:v>
                </c:pt>
                <c:pt idx="215">
                  <c:v>4.7949999999999955</c:v>
                </c:pt>
                <c:pt idx="216">
                  <c:v>2.4</c:v>
                </c:pt>
                <c:pt idx="217">
                  <c:v>2.5678000000000001</c:v>
                </c:pt>
                <c:pt idx="218">
                  <c:v>176</c:v>
                </c:pt>
                <c:pt idx="219">
                  <c:v>2.6890000000000001</c:v>
                </c:pt>
                <c:pt idx="220">
                  <c:v>5.2896000000000072</c:v>
                </c:pt>
                <c:pt idx="221">
                  <c:v>418</c:v>
                </c:pt>
                <c:pt idx="222">
                  <c:v>2.3580999999999968</c:v>
                </c:pt>
                <c:pt idx="223">
                  <c:v>5.0522</c:v>
                </c:pt>
                <c:pt idx="224">
                  <c:v>3.4899999999999998</c:v>
                </c:pt>
                <c:pt idx="225">
                  <c:v>5.3015999999999996</c:v>
                </c:pt>
                <c:pt idx="226">
                  <c:v>7.2461200000000003</c:v>
                </c:pt>
                <c:pt idx="227">
                  <c:v>75</c:v>
                </c:pt>
                <c:pt idx="228">
                  <c:v>8.5720000000000027</c:v>
                </c:pt>
                <c:pt idx="229">
                  <c:v>7.4568000000000003</c:v>
                </c:pt>
                <c:pt idx="230">
                  <c:v>10.1995</c:v>
                </c:pt>
                <c:pt idx="231">
                  <c:v>3.5379999999999998</c:v>
                </c:pt>
                <c:pt idx="232">
                  <c:v>26</c:v>
                </c:pt>
                <c:pt idx="233">
                  <c:v>34.49</c:v>
                </c:pt>
                <c:pt idx="234">
                  <c:v>3.0209999999999999</c:v>
                </c:pt>
                <c:pt idx="235">
                  <c:v>149.4</c:v>
                </c:pt>
                <c:pt idx="236">
                  <c:v>2.8694999999999977</c:v>
                </c:pt>
                <c:pt idx="237">
                  <c:v>5.2220399999999945</c:v>
                </c:pt>
                <c:pt idx="238">
                  <c:v>9.3450000000000006</c:v>
                </c:pt>
                <c:pt idx="239">
                  <c:v>6.7139999999999995</c:v>
                </c:pt>
                <c:pt idx="240">
                  <c:v>3.0649999999999999</c:v>
                </c:pt>
                <c:pt idx="241">
                  <c:v>6.0259999999999945</c:v>
                </c:pt>
                <c:pt idx="242">
                  <c:v>6.8038999999999996</c:v>
                </c:pt>
                <c:pt idx="243">
                  <c:v>40.770000000000003</c:v>
                </c:pt>
                <c:pt idx="244">
                  <c:v>2.5139999999999998</c:v>
                </c:pt>
                <c:pt idx="245">
                  <c:v>2.7645000000000031</c:v>
                </c:pt>
                <c:pt idx="246">
                  <c:v>5.2069999999999999</c:v>
                </c:pt>
                <c:pt idx="247">
                  <c:v>12.132</c:v>
                </c:pt>
                <c:pt idx="248">
                  <c:v>28.1</c:v>
                </c:pt>
                <c:pt idx="249">
                  <c:v>30.4</c:v>
                </c:pt>
              </c:numCache>
            </c:numRef>
          </c:yVal>
          <c:smooth val="0"/>
        </c:ser>
        <c:dLbls>
          <c:showLegendKey val="0"/>
          <c:showVal val="0"/>
          <c:showCatName val="0"/>
          <c:showSerName val="0"/>
          <c:showPercent val="0"/>
          <c:showBubbleSize val="0"/>
        </c:dLbls>
        <c:axId val="425944576"/>
        <c:axId val="425946496"/>
      </c:scatterChart>
      <c:valAx>
        <c:axId val="425944576"/>
        <c:scaling>
          <c:logBase val="10"/>
          <c:orientation val="maxMin"/>
        </c:scaling>
        <c:delete val="0"/>
        <c:axPos val="b"/>
        <c:title>
          <c:tx>
            <c:rich>
              <a:bodyPr/>
              <a:lstStyle/>
              <a:p>
                <a:pPr>
                  <a:defRPr/>
                </a:pPr>
                <a:r>
                  <a:rPr lang="en-US"/>
                  <a:t>p=1/((diameter^2)*(a^2))</a:t>
                </a:r>
              </a:p>
            </c:rich>
          </c:tx>
          <c:overlay val="0"/>
        </c:title>
        <c:numFmt formatCode="General" sourceLinked="1"/>
        <c:majorTickMark val="out"/>
        <c:minorTickMark val="none"/>
        <c:tickLblPos val="nextTo"/>
        <c:crossAx val="425946496"/>
        <c:crosses val="autoZero"/>
        <c:crossBetween val="midCat"/>
      </c:valAx>
      <c:valAx>
        <c:axId val="425946496"/>
        <c:scaling>
          <c:logBase val="10"/>
          <c:orientation val="minMax"/>
        </c:scaling>
        <c:delete val="0"/>
        <c:axPos val="r"/>
        <c:majorGridlines/>
        <c:title>
          <c:tx>
            <c:rich>
              <a:bodyPr rot="0" vert="horz"/>
              <a:lstStyle/>
              <a:p>
                <a:pPr>
                  <a:defRPr/>
                </a:pPr>
                <a:r>
                  <a:rPr lang="en-US"/>
                  <a:t>rotation</a:t>
                </a:r>
              </a:p>
            </c:rich>
          </c:tx>
          <c:overlay val="0"/>
        </c:title>
        <c:numFmt formatCode="General" sourceLinked="1"/>
        <c:majorTickMark val="out"/>
        <c:minorTickMark val="none"/>
        <c:tickLblPos val="nextTo"/>
        <c:crossAx val="425944576"/>
        <c:crosses val="autoZero"/>
        <c:crossBetween val="midCat"/>
      </c:valAx>
    </c:plotArea>
    <c:legend>
      <c:legendPos val="l"/>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 vs rotation</a:t>
            </a:r>
          </a:p>
        </c:rich>
      </c:tx>
      <c:overlay val="0"/>
    </c:title>
    <c:autoTitleDeleted val="0"/>
    <c:plotArea>
      <c:layout/>
      <c:scatterChart>
        <c:scatterStyle val="lineMarker"/>
        <c:varyColors val="0"/>
        <c:ser>
          <c:idx val="0"/>
          <c:order val="0"/>
          <c:spPr>
            <a:ln w="28575">
              <a:noFill/>
            </a:ln>
          </c:spPr>
          <c:marker>
            <c:symbol val="circle"/>
            <c:size val="2"/>
          </c:marker>
          <c:xVal>
            <c:numRef>
              <c:f>x!$I$2:$I$289</c:f>
              <c:numCache>
                <c:formatCode>General</c:formatCode>
                <c:ptCount val="288"/>
                <c:pt idx="0">
                  <c:v>1.2092352926686837E-6</c:v>
                </c:pt>
                <c:pt idx="1">
                  <c:v>1.5130098355035365E-6</c:v>
                </c:pt>
                <c:pt idx="2">
                  <c:v>1.6581584950148014E-6</c:v>
                </c:pt>
                <c:pt idx="3">
                  <c:v>1.8262207584798449E-6</c:v>
                </c:pt>
                <c:pt idx="4">
                  <c:v>2.1758315413327784E-6</c:v>
                </c:pt>
                <c:pt idx="5">
                  <c:v>2.1942370590647997E-6</c:v>
                </c:pt>
                <c:pt idx="6">
                  <c:v>2.4659348806766979E-6</c:v>
                </c:pt>
                <c:pt idx="7">
                  <c:v>2.5438044069191919E-6</c:v>
                </c:pt>
                <c:pt idx="8">
                  <c:v>3.1922986428357253E-6</c:v>
                </c:pt>
                <c:pt idx="9">
                  <c:v>3.395389264249567E-6</c:v>
                </c:pt>
                <c:pt idx="10">
                  <c:v>3.6048851319814367E-6</c:v>
                </c:pt>
                <c:pt idx="11">
                  <c:v>3.9536490915002585E-6</c:v>
                </c:pt>
                <c:pt idx="12">
                  <c:v>5.0580470307589892E-6</c:v>
                </c:pt>
                <c:pt idx="13">
                  <c:v>5.2738925223765326E-6</c:v>
                </c:pt>
                <c:pt idx="14">
                  <c:v>5.5918429143339665E-6</c:v>
                </c:pt>
                <c:pt idx="15">
                  <c:v>5.770292145927802E-6</c:v>
                </c:pt>
                <c:pt idx="16">
                  <c:v>5.9190367739972126E-6</c:v>
                </c:pt>
                <c:pt idx="17">
                  <c:v>6.1665394191653172E-6</c:v>
                </c:pt>
                <c:pt idx="18">
                  <c:v>7.3571569784921846E-6</c:v>
                </c:pt>
                <c:pt idx="19">
                  <c:v>8.3217946052668225E-6</c:v>
                </c:pt>
                <c:pt idx="20">
                  <c:v>8.9709792576933674E-6</c:v>
                </c:pt>
                <c:pt idx="21">
                  <c:v>9.266883169304779E-6</c:v>
                </c:pt>
                <c:pt idx="22">
                  <c:v>9.4864529237017856E-6</c:v>
                </c:pt>
                <c:pt idx="23">
                  <c:v>9.4923572997914229E-6</c:v>
                </c:pt>
                <c:pt idx="24">
                  <c:v>1.0171580506817939E-5</c:v>
                </c:pt>
                <c:pt idx="25">
                  <c:v>1.0348880857491907E-5</c:v>
                </c:pt>
                <c:pt idx="26">
                  <c:v>1.0447702764305594E-5</c:v>
                </c:pt>
                <c:pt idx="27">
                  <c:v>1.1108425712151206E-5</c:v>
                </c:pt>
                <c:pt idx="28">
                  <c:v>1.1534738964867704E-5</c:v>
                </c:pt>
                <c:pt idx="29">
                  <c:v>1.1542005698990618E-5</c:v>
                </c:pt>
                <c:pt idx="30">
                  <c:v>1.3108687453585498E-5</c:v>
                </c:pt>
                <c:pt idx="31">
                  <c:v>1.3132722925954719E-5</c:v>
                </c:pt>
                <c:pt idx="32">
                  <c:v>1.3801562902189767E-5</c:v>
                </c:pt>
                <c:pt idx="33">
                  <c:v>1.4038176097038559E-5</c:v>
                </c:pt>
                <c:pt idx="34">
                  <c:v>1.4078709962006283E-5</c:v>
                </c:pt>
                <c:pt idx="35">
                  <c:v>1.4863230879445401E-5</c:v>
                </c:pt>
                <c:pt idx="36">
                  <c:v>1.5751501785857293E-5</c:v>
                </c:pt>
                <c:pt idx="37">
                  <c:v>1.5857904225429945E-5</c:v>
                </c:pt>
                <c:pt idx="38">
                  <c:v>1.5876765818607437E-5</c:v>
                </c:pt>
                <c:pt idx="39">
                  <c:v>1.6217624822521943E-5</c:v>
                </c:pt>
                <c:pt idx="40">
                  <c:v>1.6517940227195262E-5</c:v>
                </c:pt>
                <c:pt idx="41">
                  <c:v>1.8042483164656506E-5</c:v>
                </c:pt>
                <c:pt idx="42">
                  <c:v>1.8401900976865819E-5</c:v>
                </c:pt>
                <c:pt idx="43">
                  <c:v>1.8937091772200189E-5</c:v>
                </c:pt>
                <c:pt idx="44">
                  <c:v>1.9640733366693509E-5</c:v>
                </c:pt>
                <c:pt idx="45">
                  <c:v>2.0162511489374199E-5</c:v>
                </c:pt>
                <c:pt idx="46">
                  <c:v>2.1346552062014621E-5</c:v>
                </c:pt>
                <c:pt idx="47">
                  <c:v>2.2166562889092956E-5</c:v>
                </c:pt>
                <c:pt idx="48">
                  <c:v>2.2242553629361788E-5</c:v>
                </c:pt>
                <c:pt idx="49">
                  <c:v>2.2350341620237095E-5</c:v>
                </c:pt>
                <c:pt idx="50">
                  <c:v>2.3209759617327462E-5</c:v>
                </c:pt>
                <c:pt idx="51">
                  <c:v>2.3789052812939211E-5</c:v>
                </c:pt>
                <c:pt idx="52">
                  <c:v>2.3909949547100905E-5</c:v>
                </c:pt>
                <c:pt idx="53">
                  <c:v>2.3926601756395975E-5</c:v>
                </c:pt>
                <c:pt idx="54">
                  <c:v>2.5029250546998086E-5</c:v>
                </c:pt>
                <c:pt idx="55">
                  <c:v>2.5528738759448408E-5</c:v>
                </c:pt>
                <c:pt idx="56">
                  <c:v>2.5663946248626026E-5</c:v>
                </c:pt>
                <c:pt idx="57">
                  <c:v>2.5768964714509684E-5</c:v>
                </c:pt>
                <c:pt idx="58">
                  <c:v>2.6066403939348683E-5</c:v>
                </c:pt>
                <c:pt idx="59">
                  <c:v>2.6781851608962233E-5</c:v>
                </c:pt>
                <c:pt idx="60">
                  <c:v>2.6987369718544575E-5</c:v>
                </c:pt>
                <c:pt idx="61">
                  <c:v>2.7013121449729881E-5</c:v>
                </c:pt>
                <c:pt idx="62">
                  <c:v>2.7535254940270981E-5</c:v>
                </c:pt>
                <c:pt idx="63">
                  <c:v>2.8101760176735471E-5</c:v>
                </c:pt>
                <c:pt idx="64">
                  <c:v>2.9257257190294741E-5</c:v>
                </c:pt>
                <c:pt idx="65">
                  <c:v>2.9494493401367231E-5</c:v>
                </c:pt>
                <c:pt idx="66">
                  <c:v>2.9567852085363429E-5</c:v>
                </c:pt>
                <c:pt idx="67">
                  <c:v>2.9608576399659612E-5</c:v>
                </c:pt>
                <c:pt idx="68">
                  <c:v>2.9641850616911149E-5</c:v>
                </c:pt>
                <c:pt idx="69">
                  <c:v>2.9838173201838611E-5</c:v>
                </c:pt>
                <c:pt idx="70">
                  <c:v>3.2419364053120633E-5</c:v>
                </c:pt>
                <c:pt idx="71">
                  <c:v>3.4137868308678975E-5</c:v>
                </c:pt>
                <c:pt idx="72">
                  <c:v>3.4175564044064843E-5</c:v>
                </c:pt>
                <c:pt idx="73">
                  <c:v>3.5005902242770229E-5</c:v>
                </c:pt>
                <c:pt idx="74">
                  <c:v>3.6333120949312312E-5</c:v>
                </c:pt>
                <c:pt idx="75">
                  <c:v>3.7594000486237372E-5</c:v>
                </c:pt>
                <c:pt idx="76">
                  <c:v>3.9413260091829798E-5</c:v>
                </c:pt>
                <c:pt idx="77">
                  <c:v>3.9486157637792848E-5</c:v>
                </c:pt>
                <c:pt idx="78">
                  <c:v>4.1056175845956721E-5</c:v>
                </c:pt>
                <c:pt idx="79">
                  <c:v>4.4448856257293034E-5</c:v>
                </c:pt>
                <c:pt idx="80">
                  <c:v>4.483130329230178E-5</c:v>
                </c:pt>
                <c:pt idx="81">
                  <c:v>5.0387032729486422E-5</c:v>
                </c:pt>
                <c:pt idx="82">
                  <c:v>5.0404976834878753E-5</c:v>
                </c:pt>
                <c:pt idx="83">
                  <c:v>5.0556015058359631E-5</c:v>
                </c:pt>
                <c:pt idx="84">
                  <c:v>5.2422882034624674E-5</c:v>
                </c:pt>
                <c:pt idx="85">
                  <c:v>5.3070083188628829E-5</c:v>
                </c:pt>
                <c:pt idx="86">
                  <c:v>5.3959461435480994E-5</c:v>
                </c:pt>
                <c:pt idx="87">
                  <c:v>5.4866664788423156E-5</c:v>
                </c:pt>
                <c:pt idx="88">
                  <c:v>5.7920922423458255E-5</c:v>
                </c:pt>
                <c:pt idx="89">
                  <c:v>6.3907752383169435E-5</c:v>
                </c:pt>
                <c:pt idx="90">
                  <c:v>6.9553799283471538E-5</c:v>
                </c:pt>
                <c:pt idx="91">
                  <c:v>7.0008870792758198E-5</c:v>
                </c:pt>
                <c:pt idx="92">
                  <c:v>7.0890491272542145E-5</c:v>
                </c:pt>
                <c:pt idx="93">
                  <c:v>7.1118170003291899E-5</c:v>
                </c:pt>
                <c:pt idx="94">
                  <c:v>7.1739311692619494E-5</c:v>
                </c:pt>
                <c:pt idx="95">
                  <c:v>7.7036166539888948E-5</c:v>
                </c:pt>
                <c:pt idx="96">
                  <c:v>7.977516981484105E-5</c:v>
                </c:pt>
                <c:pt idx="97">
                  <c:v>7.9987257393347228E-5</c:v>
                </c:pt>
                <c:pt idx="98">
                  <c:v>8.0592903917340789E-5</c:v>
                </c:pt>
                <c:pt idx="99">
                  <c:v>8.6419317842711041E-5</c:v>
                </c:pt>
                <c:pt idx="100">
                  <c:v>9.0457779852184028E-5</c:v>
                </c:pt>
                <c:pt idx="101">
                  <c:v>9.0623738774111225E-5</c:v>
                </c:pt>
                <c:pt idx="102">
                  <c:v>1.0337609019938794E-4</c:v>
                </c:pt>
                <c:pt idx="103">
                  <c:v>1.0338260111601552E-4</c:v>
                </c:pt>
                <c:pt idx="104">
                  <c:v>1.036364636217E-4</c:v>
                </c:pt>
                <c:pt idx="105">
                  <c:v>1.0425023234978865E-4</c:v>
                </c:pt>
                <c:pt idx="106">
                  <c:v>1.0934834984982027E-4</c:v>
                </c:pt>
                <c:pt idx="107">
                  <c:v>1.1143445164091721E-4</c:v>
                </c:pt>
                <c:pt idx="108">
                  <c:v>1.1204708550263898E-4</c:v>
                </c:pt>
                <c:pt idx="109">
                  <c:v>1.130856318170612E-4</c:v>
                </c:pt>
                <c:pt idx="110">
                  <c:v>1.1433743096764211E-4</c:v>
                </c:pt>
                <c:pt idx="111">
                  <c:v>1.1702883110590386E-4</c:v>
                </c:pt>
                <c:pt idx="112">
                  <c:v>1.1869102057066643E-4</c:v>
                </c:pt>
                <c:pt idx="113">
                  <c:v>1.2133741591871359E-4</c:v>
                </c:pt>
                <c:pt idx="114">
                  <c:v>1.3081961176542964E-4</c:v>
                </c:pt>
                <c:pt idx="115">
                  <c:v>1.4148827627667211E-4</c:v>
                </c:pt>
                <c:pt idx="116">
                  <c:v>1.4688655896251621E-4</c:v>
                </c:pt>
                <c:pt idx="117">
                  <c:v>1.4861608960906663E-4</c:v>
                </c:pt>
                <c:pt idx="118">
                  <c:v>1.4884733539823107E-4</c:v>
                </c:pt>
                <c:pt idx="119">
                  <c:v>1.4990726109074553E-4</c:v>
                </c:pt>
                <c:pt idx="120">
                  <c:v>1.5388342981135115E-4</c:v>
                </c:pt>
                <c:pt idx="121">
                  <c:v>1.6009945901120377E-4</c:v>
                </c:pt>
                <c:pt idx="122">
                  <c:v>1.6362097305520603E-4</c:v>
                </c:pt>
                <c:pt idx="123">
                  <c:v>1.649177185878545E-4</c:v>
                </c:pt>
                <c:pt idx="124">
                  <c:v>1.6692801589734222E-4</c:v>
                </c:pt>
                <c:pt idx="125">
                  <c:v>1.7237411303754453E-4</c:v>
                </c:pt>
                <c:pt idx="126">
                  <c:v>1.8241357895573497E-4</c:v>
                </c:pt>
                <c:pt idx="127">
                  <c:v>1.8371093884798282E-4</c:v>
                </c:pt>
                <c:pt idx="128">
                  <c:v>2.0174920123383809E-4</c:v>
                </c:pt>
                <c:pt idx="129">
                  <c:v>2.2612056085639459E-4</c:v>
                </c:pt>
                <c:pt idx="130">
                  <c:v>2.3574687576162799E-4</c:v>
                </c:pt>
                <c:pt idx="131">
                  <c:v>2.4650733223840761E-4</c:v>
                </c:pt>
                <c:pt idx="132">
                  <c:v>2.5701248878556854E-4</c:v>
                </c:pt>
                <c:pt idx="133">
                  <c:v>2.7352945345291606E-4</c:v>
                </c:pt>
                <c:pt idx="134">
                  <c:v>2.9343453507196408E-4</c:v>
                </c:pt>
                <c:pt idx="135">
                  <c:v>2.9383227061968595E-4</c:v>
                </c:pt>
                <c:pt idx="136">
                  <c:v>2.9582937266021459E-4</c:v>
                </c:pt>
                <c:pt idx="137">
                  <c:v>2.9619211307596317E-4</c:v>
                </c:pt>
                <c:pt idx="138">
                  <c:v>2.9704315049821234E-4</c:v>
                </c:pt>
                <c:pt idx="139">
                  <c:v>2.9961403869905993E-4</c:v>
                </c:pt>
                <c:pt idx="140">
                  <c:v>3.1771192309689719E-4</c:v>
                </c:pt>
                <c:pt idx="141">
                  <c:v>3.2596800172141212E-4</c:v>
                </c:pt>
                <c:pt idx="142">
                  <c:v>4.6622538685377467E-4</c:v>
                </c:pt>
                <c:pt idx="143">
                  <c:v>4.7379507159160531E-4</c:v>
                </c:pt>
                <c:pt idx="144">
                  <c:v>5.227637557275465E-4</c:v>
                </c:pt>
                <c:pt idx="145">
                  <c:v>5.4821545823306532E-4</c:v>
                </c:pt>
                <c:pt idx="146">
                  <c:v>5.9411997771898156E-4</c:v>
                </c:pt>
                <c:pt idx="147">
                  <c:v>7.1593357629406475E-4</c:v>
                </c:pt>
                <c:pt idx="148">
                  <c:v>1.1222065090794641E-3</c:v>
                </c:pt>
                <c:pt idx="149">
                  <c:v>2.4846907494198976E-3</c:v>
                </c:pt>
                <c:pt idx="150">
                  <c:v>2.7771515135815426E-3</c:v>
                </c:pt>
                <c:pt idx="151">
                  <c:v>1.7182012247738725E-2</c:v>
                </c:pt>
                <c:pt idx="152">
                  <c:v>4.2745179401473397E-2</c:v>
                </c:pt>
                <c:pt idx="153">
                  <c:v>0.2253135967211759</c:v>
                </c:pt>
                <c:pt idx="154">
                  <c:v>0.27305696130019164</c:v>
                </c:pt>
                <c:pt idx="155">
                  <c:v>0.42207649518697093</c:v>
                </c:pt>
                <c:pt idx="156">
                  <c:v>4.1433507292132887</c:v>
                </c:pt>
              </c:numCache>
            </c:numRef>
          </c:xVal>
          <c:yVal>
            <c:numRef>
              <c:f>x!$J$2:$J$289</c:f>
              <c:numCache>
                <c:formatCode>General</c:formatCode>
                <c:ptCount val="288"/>
                <c:pt idx="0">
                  <c:v>5.1839999999999975</c:v>
                </c:pt>
                <c:pt idx="1">
                  <c:v>6.0814000000000004</c:v>
                </c:pt>
                <c:pt idx="2">
                  <c:v>4.8439999999999985</c:v>
                </c:pt>
                <c:pt idx="3">
                  <c:v>4.1959999999999935</c:v>
                </c:pt>
                <c:pt idx="4">
                  <c:v>5.9587000000000003</c:v>
                </c:pt>
                <c:pt idx="5">
                  <c:v>16.829999999999988</c:v>
                </c:pt>
                <c:pt idx="6">
                  <c:v>6.52</c:v>
                </c:pt>
                <c:pt idx="7">
                  <c:v>9.9690000000000047</c:v>
                </c:pt>
                <c:pt idx="8">
                  <c:v>8.1429999999999989</c:v>
                </c:pt>
                <c:pt idx="9">
                  <c:v>15.962000000000012</c:v>
                </c:pt>
                <c:pt idx="10">
                  <c:v>4.1479999999999935</c:v>
                </c:pt>
                <c:pt idx="11">
                  <c:v>5.7366000000000072</c:v>
                </c:pt>
                <c:pt idx="12">
                  <c:v>9.1269999999999989</c:v>
                </c:pt>
                <c:pt idx="13">
                  <c:v>20.991</c:v>
                </c:pt>
                <c:pt idx="14">
                  <c:v>6.1629999999999932</c:v>
                </c:pt>
                <c:pt idx="15">
                  <c:v>9.0220000000000002</c:v>
                </c:pt>
                <c:pt idx="16">
                  <c:v>5.6549999999999931</c:v>
                </c:pt>
                <c:pt idx="17">
                  <c:v>15.941000000000001</c:v>
                </c:pt>
                <c:pt idx="18">
                  <c:v>12.093</c:v>
                </c:pt>
                <c:pt idx="19">
                  <c:v>5.3849999999999945</c:v>
                </c:pt>
                <c:pt idx="20">
                  <c:v>52.230000000000011</c:v>
                </c:pt>
                <c:pt idx="21">
                  <c:v>11.731999999999999</c:v>
                </c:pt>
                <c:pt idx="22">
                  <c:v>16</c:v>
                </c:pt>
                <c:pt idx="23">
                  <c:v>4.9572000000000003</c:v>
                </c:pt>
                <c:pt idx="24">
                  <c:v>21.04</c:v>
                </c:pt>
                <c:pt idx="25">
                  <c:v>11.229999999999999</c:v>
                </c:pt>
                <c:pt idx="26">
                  <c:v>27.330000000000005</c:v>
                </c:pt>
                <c:pt idx="27">
                  <c:v>34.407000000000004</c:v>
                </c:pt>
                <c:pt idx="28">
                  <c:v>11.931000000000001</c:v>
                </c:pt>
                <c:pt idx="29">
                  <c:v>18.146999999999988</c:v>
                </c:pt>
                <c:pt idx="30">
                  <c:v>13.66</c:v>
                </c:pt>
                <c:pt idx="31">
                  <c:v>20.03</c:v>
                </c:pt>
                <c:pt idx="32">
                  <c:v>38.700000000000003</c:v>
                </c:pt>
                <c:pt idx="33">
                  <c:v>10.743099999999998</c:v>
                </c:pt>
                <c:pt idx="34">
                  <c:v>8.4010000000000016</c:v>
                </c:pt>
                <c:pt idx="35">
                  <c:v>19.353000000000005</c:v>
                </c:pt>
                <c:pt idx="36">
                  <c:v>8.5616000000000003</c:v>
                </c:pt>
                <c:pt idx="37">
                  <c:v>21.1</c:v>
                </c:pt>
                <c:pt idx="38">
                  <c:v>5.0544999999999956</c:v>
                </c:pt>
                <c:pt idx="39">
                  <c:v>22.004999999999999</c:v>
                </c:pt>
                <c:pt idx="40">
                  <c:v>7.3811999999999998</c:v>
                </c:pt>
                <c:pt idx="41">
                  <c:v>10.927</c:v>
                </c:pt>
                <c:pt idx="42">
                  <c:v>8.165500000000014</c:v>
                </c:pt>
                <c:pt idx="43">
                  <c:v>35.864000000000004</c:v>
                </c:pt>
                <c:pt idx="44">
                  <c:v>93.73</c:v>
                </c:pt>
                <c:pt idx="45">
                  <c:v>17.446999999999989</c:v>
                </c:pt>
                <c:pt idx="46">
                  <c:v>10.059000000000006</c:v>
                </c:pt>
                <c:pt idx="47">
                  <c:v>19.059999999999999</c:v>
                </c:pt>
                <c:pt idx="48">
                  <c:v>6.4550000000000001</c:v>
                </c:pt>
                <c:pt idx="49">
                  <c:v>11.755400000000014</c:v>
                </c:pt>
                <c:pt idx="50">
                  <c:v>73.900000000000006</c:v>
                </c:pt>
                <c:pt idx="51">
                  <c:v>5.5595999999999997</c:v>
                </c:pt>
                <c:pt idx="52">
                  <c:v>16.54</c:v>
                </c:pt>
                <c:pt idx="53">
                  <c:v>11.186</c:v>
                </c:pt>
                <c:pt idx="54">
                  <c:v>10.8903</c:v>
                </c:pt>
                <c:pt idx="55">
                  <c:v>10.16</c:v>
                </c:pt>
                <c:pt idx="56">
                  <c:v>10.446</c:v>
                </c:pt>
                <c:pt idx="57">
                  <c:v>17.584499999999966</c:v>
                </c:pt>
                <c:pt idx="58">
                  <c:v>7.49</c:v>
                </c:pt>
                <c:pt idx="59">
                  <c:v>9.1050000000000004</c:v>
                </c:pt>
                <c:pt idx="60">
                  <c:v>33</c:v>
                </c:pt>
                <c:pt idx="61">
                  <c:v>8.4030000000000005</c:v>
                </c:pt>
                <c:pt idx="62">
                  <c:v>10.061</c:v>
                </c:pt>
                <c:pt idx="63">
                  <c:v>19.5</c:v>
                </c:pt>
                <c:pt idx="64">
                  <c:v>9.0120000000000005</c:v>
                </c:pt>
                <c:pt idx="65">
                  <c:v>4.8039999999999985</c:v>
                </c:pt>
                <c:pt idx="66">
                  <c:v>18.126999999999999</c:v>
                </c:pt>
                <c:pt idx="67">
                  <c:v>4.6083999999999996</c:v>
                </c:pt>
                <c:pt idx="68">
                  <c:v>12.99</c:v>
                </c:pt>
                <c:pt idx="69">
                  <c:v>3.7474000000000012</c:v>
                </c:pt>
                <c:pt idx="70">
                  <c:v>22.439999999999987</c:v>
                </c:pt>
                <c:pt idx="71">
                  <c:v>6.4219999999999997</c:v>
                </c:pt>
                <c:pt idx="72">
                  <c:v>24</c:v>
                </c:pt>
                <c:pt idx="73">
                  <c:v>17.771999999999988</c:v>
                </c:pt>
                <c:pt idx="74">
                  <c:v>7.29</c:v>
                </c:pt>
                <c:pt idx="75">
                  <c:v>18.36</c:v>
                </c:pt>
                <c:pt idx="76">
                  <c:v>9.17</c:v>
                </c:pt>
                <c:pt idx="77">
                  <c:v>16.670000000000005</c:v>
                </c:pt>
                <c:pt idx="78">
                  <c:v>13.7</c:v>
                </c:pt>
                <c:pt idx="79">
                  <c:v>9.136000000000001</c:v>
                </c:pt>
                <c:pt idx="80">
                  <c:v>5.3569999999999975</c:v>
                </c:pt>
                <c:pt idx="81">
                  <c:v>4.6529999999999934</c:v>
                </c:pt>
                <c:pt idx="82">
                  <c:v>5.8168999999999995</c:v>
                </c:pt>
                <c:pt idx="83">
                  <c:v>27.888000000000002</c:v>
                </c:pt>
                <c:pt idx="84">
                  <c:v>6.7370000000000001</c:v>
                </c:pt>
                <c:pt idx="85">
                  <c:v>7.7477999999999998</c:v>
                </c:pt>
                <c:pt idx="86">
                  <c:v>8.8820000000000068</c:v>
                </c:pt>
                <c:pt idx="87">
                  <c:v>23.47</c:v>
                </c:pt>
                <c:pt idx="88">
                  <c:v>7.1638999999999955</c:v>
                </c:pt>
                <c:pt idx="89">
                  <c:v>8.1840000000000011</c:v>
                </c:pt>
                <c:pt idx="90">
                  <c:v>5.5369999999999999</c:v>
                </c:pt>
                <c:pt idx="91">
                  <c:v>3.968</c:v>
                </c:pt>
                <c:pt idx="92">
                  <c:v>8.0020000000000007</c:v>
                </c:pt>
                <c:pt idx="93">
                  <c:v>8.1755000000000067</c:v>
                </c:pt>
                <c:pt idx="94">
                  <c:v>14.228999999999999</c:v>
                </c:pt>
                <c:pt idx="95">
                  <c:v>7.0339999999999998</c:v>
                </c:pt>
                <c:pt idx="96">
                  <c:v>8.0074000000000005</c:v>
                </c:pt>
                <c:pt idx="97">
                  <c:v>5.1683999999999966</c:v>
                </c:pt>
                <c:pt idx="98">
                  <c:v>4.5477999999999996</c:v>
                </c:pt>
                <c:pt idx="99">
                  <c:v>11.616240000000001</c:v>
                </c:pt>
                <c:pt idx="100">
                  <c:v>7.28</c:v>
                </c:pt>
                <c:pt idx="101">
                  <c:v>10.717999999999998</c:v>
                </c:pt>
                <c:pt idx="102">
                  <c:v>34.200000000000003</c:v>
                </c:pt>
                <c:pt idx="103">
                  <c:v>5.1811999999999996</c:v>
                </c:pt>
                <c:pt idx="104">
                  <c:v>6.9429999999999996</c:v>
                </c:pt>
                <c:pt idx="105">
                  <c:v>7.0469999999999997</c:v>
                </c:pt>
                <c:pt idx="106">
                  <c:v>9.8600000000000048</c:v>
                </c:pt>
                <c:pt idx="107">
                  <c:v>10.030000000000001</c:v>
                </c:pt>
                <c:pt idx="108">
                  <c:v>3.7629999999999999</c:v>
                </c:pt>
                <c:pt idx="109">
                  <c:v>14.775</c:v>
                </c:pt>
                <c:pt idx="110">
                  <c:v>22.2</c:v>
                </c:pt>
                <c:pt idx="111">
                  <c:v>7.2380000000000004</c:v>
                </c:pt>
                <c:pt idx="112">
                  <c:v>11.4969</c:v>
                </c:pt>
                <c:pt idx="113">
                  <c:v>45.8</c:v>
                </c:pt>
                <c:pt idx="114">
                  <c:v>15.02</c:v>
                </c:pt>
                <c:pt idx="115">
                  <c:v>14.0701</c:v>
                </c:pt>
                <c:pt idx="116">
                  <c:v>15.773</c:v>
                </c:pt>
                <c:pt idx="117">
                  <c:v>5.9450000000000003</c:v>
                </c:pt>
                <c:pt idx="118">
                  <c:v>9.3860000000000028</c:v>
                </c:pt>
                <c:pt idx="119">
                  <c:v>7.5880000000000001</c:v>
                </c:pt>
                <c:pt idx="120">
                  <c:v>23.93</c:v>
                </c:pt>
                <c:pt idx="121">
                  <c:v>11.8</c:v>
                </c:pt>
                <c:pt idx="122">
                  <c:v>18.72</c:v>
                </c:pt>
                <c:pt idx="123">
                  <c:v>5.8919999999999995</c:v>
                </c:pt>
                <c:pt idx="124">
                  <c:v>6.3199999999999985</c:v>
                </c:pt>
                <c:pt idx="125">
                  <c:v>6.5837000000000003</c:v>
                </c:pt>
                <c:pt idx="126">
                  <c:v>3.8219999999999987</c:v>
                </c:pt>
                <c:pt idx="127">
                  <c:v>7.4961000000000002</c:v>
                </c:pt>
                <c:pt idx="128">
                  <c:v>3.8547999999999987</c:v>
                </c:pt>
                <c:pt idx="129">
                  <c:v>7.1419999999999995</c:v>
                </c:pt>
                <c:pt idx="130">
                  <c:v>11.063000000000002</c:v>
                </c:pt>
                <c:pt idx="131">
                  <c:v>7.7030000000000003</c:v>
                </c:pt>
                <c:pt idx="132">
                  <c:v>5.6169999999999956</c:v>
                </c:pt>
                <c:pt idx="133">
                  <c:v>6.835</c:v>
                </c:pt>
                <c:pt idx="134">
                  <c:v>43.296000000000056</c:v>
                </c:pt>
                <c:pt idx="135">
                  <c:v>13.395000000000012</c:v>
                </c:pt>
                <c:pt idx="136">
                  <c:v>5.1546999999999965</c:v>
                </c:pt>
                <c:pt idx="137">
                  <c:v>21.64</c:v>
                </c:pt>
                <c:pt idx="138">
                  <c:v>31.151000000000025</c:v>
                </c:pt>
                <c:pt idx="139">
                  <c:v>16.97</c:v>
                </c:pt>
                <c:pt idx="140">
                  <c:v>4.4210000000000003</c:v>
                </c:pt>
                <c:pt idx="141">
                  <c:v>11</c:v>
                </c:pt>
                <c:pt idx="142">
                  <c:v>6.2</c:v>
                </c:pt>
                <c:pt idx="143">
                  <c:v>21.150000000000023</c:v>
                </c:pt>
                <c:pt idx="144">
                  <c:v>6.6469999999999985</c:v>
                </c:pt>
                <c:pt idx="145">
                  <c:v>8.1690000000000005</c:v>
                </c:pt>
                <c:pt idx="146">
                  <c:v>7.2750000000000004</c:v>
                </c:pt>
                <c:pt idx="147">
                  <c:v>28.459999999999987</c:v>
                </c:pt>
                <c:pt idx="148">
                  <c:v>3.2978000000000001</c:v>
                </c:pt>
                <c:pt idx="149">
                  <c:v>4.8004999999999995</c:v>
                </c:pt>
                <c:pt idx="150">
                  <c:v>136</c:v>
                </c:pt>
                <c:pt idx="151">
                  <c:v>226.8</c:v>
                </c:pt>
                <c:pt idx="152">
                  <c:v>76</c:v>
                </c:pt>
                <c:pt idx="153">
                  <c:v>5.7058999999999997</c:v>
                </c:pt>
                <c:pt idx="154">
                  <c:v>19.797000000000001</c:v>
                </c:pt>
                <c:pt idx="155">
                  <c:v>2.7</c:v>
                </c:pt>
                <c:pt idx="156">
                  <c:v>15.1</c:v>
                </c:pt>
              </c:numCache>
            </c:numRef>
          </c:yVal>
          <c:smooth val="0"/>
        </c:ser>
        <c:dLbls>
          <c:showLegendKey val="0"/>
          <c:showVal val="0"/>
          <c:showCatName val="0"/>
          <c:showSerName val="0"/>
          <c:showPercent val="0"/>
          <c:showBubbleSize val="0"/>
        </c:dLbls>
        <c:axId val="429916160"/>
        <c:axId val="429918080"/>
      </c:scatterChart>
      <c:valAx>
        <c:axId val="429916160"/>
        <c:scaling>
          <c:logBase val="10"/>
          <c:orientation val="maxMin"/>
        </c:scaling>
        <c:delete val="0"/>
        <c:axPos val="b"/>
        <c:title>
          <c:tx>
            <c:rich>
              <a:bodyPr/>
              <a:lstStyle/>
              <a:p>
                <a:pPr>
                  <a:defRPr/>
                </a:pPr>
                <a:r>
                  <a:rPr lang="en-US"/>
                  <a:t>p=1/((diameter^2)*(a^2))</a:t>
                </a:r>
              </a:p>
            </c:rich>
          </c:tx>
          <c:overlay val="0"/>
        </c:title>
        <c:numFmt formatCode="General" sourceLinked="1"/>
        <c:majorTickMark val="out"/>
        <c:minorTickMark val="none"/>
        <c:tickLblPos val="nextTo"/>
        <c:crossAx val="429918080"/>
        <c:crosses val="autoZero"/>
        <c:crossBetween val="midCat"/>
      </c:valAx>
      <c:valAx>
        <c:axId val="429918080"/>
        <c:scaling>
          <c:logBase val="10"/>
          <c:orientation val="minMax"/>
        </c:scaling>
        <c:delete val="0"/>
        <c:axPos val="r"/>
        <c:majorGridlines/>
        <c:title>
          <c:tx>
            <c:rich>
              <a:bodyPr rot="0" vert="horz"/>
              <a:lstStyle/>
              <a:p>
                <a:pPr>
                  <a:defRPr/>
                </a:pPr>
                <a:r>
                  <a:rPr lang="en-US"/>
                  <a:t>rotation</a:t>
                </a:r>
              </a:p>
            </c:rich>
          </c:tx>
          <c:overlay val="0"/>
        </c:title>
        <c:numFmt formatCode="General" sourceLinked="1"/>
        <c:majorTickMark val="out"/>
        <c:minorTickMark val="none"/>
        <c:tickLblPos val="nextTo"/>
        <c:crossAx val="429916160"/>
        <c:crosses val="autoZero"/>
        <c:crossBetween val="midCat"/>
      </c:valAx>
    </c:plotArea>
    <c:legend>
      <c:legendPos val="l"/>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H</a:t>
            </a:r>
            <a:r>
              <a:rPr lang="en-US" baseline="0"/>
              <a:t> vs Rotation</a:t>
            </a:r>
            <a:endParaRPr lang="en-US"/>
          </a:p>
        </c:rich>
      </c:tx>
      <c:overlay val="0"/>
    </c:title>
    <c:autoTitleDeleted val="0"/>
    <c:plotArea>
      <c:layout/>
      <c:scatterChart>
        <c:scatterStyle val="lineMarker"/>
        <c:varyColors val="0"/>
        <c:ser>
          <c:idx val="0"/>
          <c:order val="0"/>
          <c:tx>
            <c:strRef>
              <c:f>'results (12)'!$I$1</c:f>
              <c:strCache>
                <c:ptCount val="1"/>
                <c:pt idx="0">
                  <c:v>rot_per</c:v>
                </c:pt>
              </c:strCache>
            </c:strRef>
          </c:tx>
          <c:spPr>
            <a:ln w="28575">
              <a:noFill/>
            </a:ln>
          </c:spPr>
          <c:marker>
            <c:symbol val="circle"/>
            <c:size val="2"/>
          </c:marker>
          <c:xVal>
            <c:numRef>
              <c:f>'results (12)'!$H$2:$H$5660</c:f>
              <c:numCache>
                <c:formatCode>General</c:formatCode>
                <c:ptCount val="5659"/>
                <c:pt idx="0">
                  <c:v>0.1</c:v>
                </c:pt>
                <c:pt idx="1">
                  <c:v>1.5</c:v>
                </c:pt>
                <c:pt idx="2">
                  <c:v>2.2000000000000002</c:v>
                </c:pt>
                <c:pt idx="3">
                  <c:v>2.4</c:v>
                </c:pt>
                <c:pt idx="4">
                  <c:v>3.2</c:v>
                </c:pt>
                <c:pt idx="5">
                  <c:v>3.3</c:v>
                </c:pt>
                <c:pt idx="6">
                  <c:v>3.34</c:v>
                </c:pt>
                <c:pt idx="7">
                  <c:v>3.4</c:v>
                </c:pt>
                <c:pt idx="8">
                  <c:v>3.4</c:v>
                </c:pt>
                <c:pt idx="9">
                  <c:v>3.5</c:v>
                </c:pt>
                <c:pt idx="10">
                  <c:v>3.5</c:v>
                </c:pt>
                <c:pt idx="11">
                  <c:v>3.6</c:v>
                </c:pt>
                <c:pt idx="12">
                  <c:v>3.6</c:v>
                </c:pt>
                <c:pt idx="13">
                  <c:v>3.8</c:v>
                </c:pt>
                <c:pt idx="14">
                  <c:v>3.8</c:v>
                </c:pt>
                <c:pt idx="15">
                  <c:v>3.8</c:v>
                </c:pt>
                <c:pt idx="16">
                  <c:v>3.8</c:v>
                </c:pt>
                <c:pt idx="17">
                  <c:v>3.9</c:v>
                </c:pt>
                <c:pt idx="18">
                  <c:v>3.9</c:v>
                </c:pt>
                <c:pt idx="19">
                  <c:v>4</c:v>
                </c:pt>
                <c:pt idx="20">
                  <c:v>4</c:v>
                </c:pt>
                <c:pt idx="21">
                  <c:v>4.0999999999999996</c:v>
                </c:pt>
                <c:pt idx="22">
                  <c:v>4.13</c:v>
                </c:pt>
                <c:pt idx="23">
                  <c:v>4.2</c:v>
                </c:pt>
                <c:pt idx="24">
                  <c:v>4.2</c:v>
                </c:pt>
                <c:pt idx="25">
                  <c:v>4.2</c:v>
                </c:pt>
                <c:pt idx="26">
                  <c:v>4.3</c:v>
                </c:pt>
                <c:pt idx="27">
                  <c:v>4.4000000000000004</c:v>
                </c:pt>
                <c:pt idx="28">
                  <c:v>4.4000000000000004</c:v>
                </c:pt>
                <c:pt idx="29">
                  <c:v>4.5</c:v>
                </c:pt>
                <c:pt idx="30">
                  <c:v>4.5</c:v>
                </c:pt>
                <c:pt idx="31">
                  <c:v>4.5</c:v>
                </c:pt>
                <c:pt idx="32">
                  <c:v>4.5999999999999996</c:v>
                </c:pt>
                <c:pt idx="33">
                  <c:v>4.7</c:v>
                </c:pt>
                <c:pt idx="34">
                  <c:v>4.7</c:v>
                </c:pt>
                <c:pt idx="35">
                  <c:v>4.8</c:v>
                </c:pt>
                <c:pt idx="36">
                  <c:v>4.9000000000000004</c:v>
                </c:pt>
                <c:pt idx="37">
                  <c:v>4.9000000000000004</c:v>
                </c:pt>
                <c:pt idx="38">
                  <c:v>5</c:v>
                </c:pt>
                <c:pt idx="39">
                  <c:v>5</c:v>
                </c:pt>
                <c:pt idx="40">
                  <c:v>5</c:v>
                </c:pt>
                <c:pt idx="41">
                  <c:v>5.0999999999999996</c:v>
                </c:pt>
                <c:pt idx="42">
                  <c:v>5.0999999999999996</c:v>
                </c:pt>
                <c:pt idx="43">
                  <c:v>5.2</c:v>
                </c:pt>
                <c:pt idx="44">
                  <c:v>5.2</c:v>
                </c:pt>
                <c:pt idx="45">
                  <c:v>5.28</c:v>
                </c:pt>
                <c:pt idx="46">
                  <c:v>5.3</c:v>
                </c:pt>
                <c:pt idx="47">
                  <c:v>5.33</c:v>
                </c:pt>
                <c:pt idx="48">
                  <c:v>5.4</c:v>
                </c:pt>
                <c:pt idx="49">
                  <c:v>5.4</c:v>
                </c:pt>
                <c:pt idx="50">
                  <c:v>5.4300000000000024</c:v>
                </c:pt>
                <c:pt idx="51">
                  <c:v>5.5</c:v>
                </c:pt>
                <c:pt idx="52">
                  <c:v>5.51</c:v>
                </c:pt>
                <c:pt idx="53">
                  <c:v>5.6</c:v>
                </c:pt>
                <c:pt idx="54">
                  <c:v>5.6</c:v>
                </c:pt>
                <c:pt idx="55">
                  <c:v>5.6</c:v>
                </c:pt>
                <c:pt idx="56">
                  <c:v>5.6</c:v>
                </c:pt>
                <c:pt idx="57">
                  <c:v>5.7</c:v>
                </c:pt>
                <c:pt idx="58">
                  <c:v>5.71</c:v>
                </c:pt>
                <c:pt idx="59">
                  <c:v>5.8</c:v>
                </c:pt>
                <c:pt idx="60">
                  <c:v>5.8</c:v>
                </c:pt>
                <c:pt idx="61">
                  <c:v>5.81</c:v>
                </c:pt>
                <c:pt idx="62">
                  <c:v>5.85</c:v>
                </c:pt>
                <c:pt idx="63">
                  <c:v>5.9</c:v>
                </c:pt>
                <c:pt idx="64">
                  <c:v>5.9300000000000024</c:v>
                </c:pt>
                <c:pt idx="65">
                  <c:v>5.94</c:v>
                </c:pt>
                <c:pt idx="66">
                  <c:v>6</c:v>
                </c:pt>
                <c:pt idx="67">
                  <c:v>6</c:v>
                </c:pt>
                <c:pt idx="68">
                  <c:v>6.1</c:v>
                </c:pt>
                <c:pt idx="69">
                  <c:v>6.1</c:v>
                </c:pt>
                <c:pt idx="70">
                  <c:v>6.1</c:v>
                </c:pt>
                <c:pt idx="71">
                  <c:v>6.2</c:v>
                </c:pt>
                <c:pt idx="72">
                  <c:v>6.2</c:v>
                </c:pt>
                <c:pt idx="73">
                  <c:v>6.22</c:v>
                </c:pt>
                <c:pt idx="74">
                  <c:v>6.28</c:v>
                </c:pt>
                <c:pt idx="75">
                  <c:v>6.3</c:v>
                </c:pt>
                <c:pt idx="76">
                  <c:v>6.3</c:v>
                </c:pt>
                <c:pt idx="77">
                  <c:v>6.31</c:v>
                </c:pt>
                <c:pt idx="78">
                  <c:v>6.4</c:v>
                </c:pt>
                <c:pt idx="79">
                  <c:v>6.4</c:v>
                </c:pt>
                <c:pt idx="80">
                  <c:v>6.44</c:v>
                </c:pt>
                <c:pt idx="81">
                  <c:v>6.45</c:v>
                </c:pt>
                <c:pt idx="82">
                  <c:v>6.49</c:v>
                </c:pt>
                <c:pt idx="83">
                  <c:v>6.5</c:v>
                </c:pt>
                <c:pt idx="84">
                  <c:v>6.51</c:v>
                </c:pt>
                <c:pt idx="85">
                  <c:v>6.54</c:v>
                </c:pt>
                <c:pt idx="86">
                  <c:v>6.55</c:v>
                </c:pt>
                <c:pt idx="87">
                  <c:v>6.6</c:v>
                </c:pt>
                <c:pt idx="88">
                  <c:v>6.6099999999999985</c:v>
                </c:pt>
                <c:pt idx="89">
                  <c:v>6.6199999999999966</c:v>
                </c:pt>
                <c:pt idx="90">
                  <c:v>6.6499999999999995</c:v>
                </c:pt>
                <c:pt idx="91">
                  <c:v>6.73</c:v>
                </c:pt>
                <c:pt idx="92">
                  <c:v>6.74</c:v>
                </c:pt>
                <c:pt idx="93">
                  <c:v>6.74</c:v>
                </c:pt>
                <c:pt idx="94">
                  <c:v>6.78</c:v>
                </c:pt>
                <c:pt idx="95">
                  <c:v>6.8</c:v>
                </c:pt>
                <c:pt idx="96">
                  <c:v>6.8199999999999985</c:v>
                </c:pt>
                <c:pt idx="97">
                  <c:v>6.85</c:v>
                </c:pt>
                <c:pt idx="98">
                  <c:v>6.9</c:v>
                </c:pt>
                <c:pt idx="99">
                  <c:v>6.9</c:v>
                </c:pt>
                <c:pt idx="100">
                  <c:v>6.94</c:v>
                </c:pt>
                <c:pt idx="101">
                  <c:v>6.95</c:v>
                </c:pt>
                <c:pt idx="102">
                  <c:v>7</c:v>
                </c:pt>
                <c:pt idx="103">
                  <c:v>7</c:v>
                </c:pt>
                <c:pt idx="104">
                  <c:v>7</c:v>
                </c:pt>
                <c:pt idx="105">
                  <c:v>7.03</c:v>
                </c:pt>
                <c:pt idx="106">
                  <c:v>7.03</c:v>
                </c:pt>
                <c:pt idx="107">
                  <c:v>7.04</c:v>
                </c:pt>
                <c:pt idx="108">
                  <c:v>7.05</c:v>
                </c:pt>
                <c:pt idx="109">
                  <c:v>7.07</c:v>
                </c:pt>
                <c:pt idx="110">
                  <c:v>7.08</c:v>
                </c:pt>
                <c:pt idx="111">
                  <c:v>7.08</c:v>
                </c:pt>
                <c:pt idx="112">
                  <c:v>7.09</c:v>
                </c:pt>
                <c:pt idx="113">
                  <c:v>7.1</c:v>
                </c:pt>
                <c:pt idx="114">
                  <c:v>7.1</c:v>
                </c:pt>
                <c:pt idx="115">
                  <c:v>7.1199999999999966</c:v>
                </c:pt>
                <c:pt idx="116">
                  <c:v>7.1199999999999966</c:v>
                </c:pt>
                <c:pt idx="117">
                  <c:v>7.13</c:v>
                </c:pt>
                <c:pt idx="118">
                  <c:v>7.13</c:v>
                </c:pt>
                <c:pt idx="119">
                  <c:v>7.13</c:v>
                </c:pt>
                <c:pt idx="120">
                  <c:v>7.2</c:v>
                </c:pt>
                <c:pt idx="121">
                  <c:v>7.2</c:v>
                </c:pt>
                <c:pt idx="122">
                  <c:v>7.2</c:v>
                </c:pt>
                <c:pt idx="123">
                  <c:v>7.24</c:v>
                </c:pt>
                <c:pt idx="124">
                  <c:v>7.24</c:v>
                </c:pt>
                <c:pt idx="125">
                  <c:v>7.25</c:v>
                </c:pt>
                <c:pt idx="126">
                  <c:v>7.29</c:v>
                </c:pt>
                <c:pt idx="127">
                  <c:v>7.3</c:v>
                </c:pt>
                <c:pt idx="128">
                  <c:v>7.3</c:v>
                </c:pt>
                <c:pt idx="129">
                  <c:v>7.3</c:v>
                </c:pt>
                <c:pt idx="130">
                  <c:v>7.3</c:v>
                </c:pt>
                <c:pt idx="131">
                  <c:v>7.3</c:v>
                </c:pt>
                <c:pt idx="132">
                  <c:v>7.31</c:v>
                </c:pt>
                <c:pt idx="133">
                  <c:v>7.35</c:v>
                </c:pt>
                <c:pt idx="134">
                  <c:v>7.35</c:v>
                </c:pt>
                <c:pt idx="135">
                  <c:v>7.35</c:v>
                </c:pt>
                <c:pt idx="136">
                  <c:v>7.4</c:v>
                </c:pt>
                <c:pt idx="137">
                  <c:v>7.41</c:v>
                </c:pt>
                <c:pt idx="138">
                  <c:v>7.41</c:v>
                </c:pt>
                <c:pt idx="139">
                  <c:v>7.42</c:v>
                </c:pt>
                <c:pt idx="140">
                  <c:v>7.42</c:v>
                </c:pt>
                <c:pt idx="141">
                  <c:v>7.4300000000000024</c:v>
                </c:pt>
                <c:pt idx="142">
                  <c:v>7.46</c:v>
                </c:pt>
                <c:pt idx="143">
                  <c:v>7.4700000000000024</c:v>
                </c:pt>
                <c:pt idx="144">
                  <c:v>7.48</c:v>
                </c:pt>
                <c:pt idx="145">
                  <c:v>7.49</c:v>
                </c:pt>
                <c:pt idx="146">
                  <c:v>7.49</c:v>
                </c:pt>
                <c:pt idx="147">
                  <c:v>7.5</c:v>
                </c:pt>
                <c:pt idx="148">
                  <c:v>7.5</c:v>
                </c:pt>
                <c:pt idx="149">
                  <c:v>7.5</c:v>
                </c:pt>
                <c:pt idx="150">
                  <c:v>7.5</c:v>
                </c:pt>
                <c:pt idx="151">
                  <c:v>7.51</c:v>
                </c:pt>
                <c:pt idx="152">
                  <c:v>7.53</c:v>
                </c:pt>
                <c:pt idx="153">
                  <c:v>7.55</c:v>
                </c:pt>
                <c:pt idx="154">
                  <c:v>7.56</c:v>
                </c:pt>
                <c:pt idx="155">
                  <c:v>7.57</c:v>
                </c:pt>
                <c:pt idx="156">
                  <c:v>7.57</c:v>
                </c:pt>
                <c:pt idx="157">
                  <c:v>7.58</c:v>
                </c:pt>
                <c:pt idx="158">
                  <c:v>7.58</c:v>
                </c:pt>
                <c:pt idx="159">
                  <c:v>7.58</c:v>
                </c:pt>
                <c:pt idx="160">
                  <c:v>7.59</c:v>
                </c:pt>
                <c:pt idx="161">
                  <c:v>7.6099999999999985</c:v>
                </c:pt>
                <c:pt idx="162">
                  <c:v>7.6199999999999966</c:v>
                </c:pt>
                <c:pt idx="163">
                  <c:v>7.6199999999999966</c:v>
                </c:pt>
                <c:pt idx="164">
                  <c:v>7.63</c:v>
                </c:pt>
                <c:pt idx="165">
                  <c:v>7.63</c:v>
                </c:pt>
                <c:pt idx="166">
                  <c:v>7.6499999999999995</c:v>
                </c:pt>
                <c:pt idx="167">
                  <c:v>7.6599999999999975</c:v>
                </c:pt>
                <c:pt idx="168">
                  <c:v>7.6599999999999975</c:v>
                </c:pt>
                <c:pt idx="169">
                  <c:v>7.6599999999999975</c:v>
                </c:pt>
                <c:pt idx="170">
                  <c:v>7.67</c:v>
                </c:pt>
                <c:pt idx="171">
                  <c:v>7.67</c:v>
                </c:pt>
                <c:pt idx="172">
                  <c:v>7.67</c:v>
                </c:pt>
                <c:pt idx="173">
                  <c:v>7.67</c:v>
                </c:pt>
                <c:pt idx="174">
                  <c:v>7.68</c:v>
                </c:pt>
                <c:pt idx="175">
                  <c:v>7.68</c:v>
                </c:pt>
                <c:pt idx="176">
                  <c:v>7.68</c:v>
                </c:pt>
                <c:pt idx="177">
                  <c:v>7.6899999999999995</c:v>
                </c:pt>
                <c:pt idx="178">
                  <c:v>7.7</c:v>
                </c:pt>
                <c:pt idx="179">
                  <c:v>7.7</c:v>
                </c:pt>
                <c:pt idx="180">
                  <c:v>7.75</c:v>
                </c:pt>
                <c:pt idx="181">
                  <c:v>7.76</c:v>
                </c:pt>
                <c:pt idx="182">
                  <c:v>7.76</c:v>
                </c:pt>
                <c:pt idx="183">
                  <c:v>7.78</c:v>
                </c:pt>
                <c:pt idx="184">
                  <c:v>7.8</c:v>
                </c:pt>
                <c:pt idx="185">
                  <c:v>7.8</c:v>
                </c:pt>
                <c:pt idx="186">
                  <c:v>7.8</c:v>
                </c:pt>
                <c:pt idx="187">
                  <c:v>7.8</c:v>
                </c:pt>
                <c:pt idx="188">
                  <c:v>7.81</c:v>
                </c:pt>
                <c:pt idx="189">
                  <c:v>7.8199999999999985</c:v>
                </c:pt>
                <c:pt idx="190">
                  <c:v>7.8199999999999985</c:v>
                </c:pt>
                <c:pt idx="191">
                  <c:v>7.83</c:v>
                </c:pt>
                <c:pt idx="192">
                  <c:v>7.83</c:v>
                </c:pt>
                <c:pt idx="193">
                  <c:v>7.84</c:v>
                </c:pt>
                <c:pt idx="194">
                  <c:v>7.84</c:v>
                </c:pt>
                <c:pt idx="195">
                  <c:v>7.84</c:v>
                </c:pt>
                <c:pt idx="196">
                  <c:v>7.85</c:v>
                </c:pt>
                <c:pt idx="197">
                  <c:v>7.85</c:v>
                </c:pt>
                <c:pt idx="198">
                  <c:v>7.87</c:v>
                </c:pt>
                <c:pt idx="199">
                  <c:v>7.88</c:v>
                </c:pt>
                <c:pt idx="200">
                  <c:v>7.89</c:v>
                </c:pt>
                <c:pt idx="201">
                  <c:v>7.89</c:v>
                </c:pt>
                <c:pt idx="202">
                  <c:v>7.89</c:v>
                </c:pt>
                <c:pt idx="203">
                  <c:v>7.9</c:v>
                </c:pt>
                <c:pt idx="204">
                  <c:v>7.9</c:v>
                </c:pt>
                <c:pt idx="205">
                  <c:v>7.9</c:v>
                </c:pt>
                <c:pt idx="206">
                  <c:v>7.91</c:v>
                </c:pt>
                <c:pt idx="207">
                  <c:v>7.91</c:v>
                </c:pt>
                <c:pt idx="208">
                  <c:v>7.9300000000000024</c:v>
                </c:pt>
                <c:pt idx="209">
                  <c:v>7.9300000000000024</c:v>
                </c:pt>
                <c:pt idx="210">
                  <c:v>7.9300000000000024</c:v>
                </c:pt>
                <c:pt idx="211">
                  <c:v>7.94</c:v>
                </c:pt>
                <c:pt idx="212">
                  <c:v>7.95</c:v>
                </c:pt>
                <c:pt idx="213">
                  <c:v>7.96</c:v>
                </c:pt>
                <c:pt idx="214">
                  <c:v>7.96</c:v>
                </c:pt>
                <c:pt idx="215">
                  <c:v>7.98</c:v>
                </c:pt>
                <c:pt idx="216">
                  <c:v>7.98</c:v>
                </c:pt>
                <c:pt idx="217">
                  <c:v>7.98</c:v>
                </c:pt>
                <c:pt idx="218">
                  <c:v>8</c:v>
                </c:pt>
                <c:pt idx="219">
                  <c:v>8</c:v>
                </c:pt>
                <c:pt idx="220">
                  <c:v>8</c:v>
                </c:pt>
                <c:pt idx="221">
                  <c:v>8.02</c:v>
                </c:pt>
                <c:pt idx="222">
                  <c:v>8.02</c:v>
                </c:pt>
                <c:pt idx="223">
                  <c:v>8.0400000000000009</c:v>
                </c:pt>
                <c:pt idx="224">
                  <c:v>8.0500000000000007</c:v>
                </c:pt>
                <c:pt idx="225">
                  <c:v>8.08</c:v>
                </c:pt>
                <c:pt idx="226">
                  <c:v>8.09</c:v>
                </c:pt>
                <c:pt idx="227">
                  <c:v>8.09</c:v>
                </c:pt>
                <c:pt idx="228">
                  <c:v>8.1</c:v>
                </c:pt>
                <c:pt idx="229">
                  <c:v>8.1</c:v>
                </c:pt>
                <c:pt idx="230">
                  <c:v>8.1</c:v>
                </c:pt>
                <c:pt idx="231">
                  <c:v>8.11</c:v>
                </c:pt>
                <c:pt idx="232">
                  <c:v>8.11</c:v>
                </c:pt>
                <c:pt idx="233">
                  <c:v>8.120000000000001</c:v>
                </c:pt>
                <c:pt idx="234">
                  <c:v>8.129999999999999</c:v>
                </c:pt>
                <c:pt idx="235">
                  <c:v>8.1399999999999988</c:v>
                </c:pt>
                <c:pt idx="236">
                  <c:v>8.15</c:v>
                </c:pt>
                <c:pt idx="237">
                  <c:v>8.16</c:v>
                </c:pt>
                <c:pt idx="238">
                  <c:v>8.16</c:v>
                </c:pt>
                <c:pt idx="239">
                  <c:v>8.17</c:v>
                </c:pt>
                <c:pt idx="240">
                  <c:v>8.18</c:v>
                </c:pt>
                <c:pt idx="241">
                  <c:v>8.18</c:v>
                </c:pt>
                <c:pt idx="242">
                  <c:v>8.19</c:v>
                </c:pt>
                <c:pt idx="243">
                  <c:v>8.2000000000000011</c:v>
                </c:pt>
                <c:pt idx="244">
                  <c:v>8.2000000000000011</c:v>
                </c:pt>
                <c:pt idx="245">
                  <c:v>8.2000000000000011</c:v>
                </c:pt>
                <c:pt idx="246">
                  <c:v>8.2000000000000011</c:v>
                </c:pt>
                <c:pt idx="247">
                  <c:v>8.2000000000000011</c:v>
                </c:pt>
                <c:pt idx="248">
                  <c:v>8.2000000000000011</c:v>
                </c:pt>
                <c:pt idx="249">
                  <c:v>8.2000000000000011</c:v>
                </c:pt>
                <c:pt idx="250">
                  <c:v>8.2100000000000009</c:v>
                </c:pt>
                <c:pt idx="251">
                  <c:v>8.2100000000000009</c:v>
                </c:pt>
                <c:pt idx="252">
                  <c:v>8.2200000000000024</c:v>
                </c:pt>
                <c:pt idx="253">
                  <c:v>8.2200000000000024</c:v>
                </c:pt>
                <c:pt idx="254">
                  <c:v>8.2299999999999986</c:v>
                </c:pt>
                <c:pt idx="255">
                  <c:v>8.2299999999999986</c:v>
                </c:pt>
                <c:pt idx="256">
                  <c:v>8.2399999999999984</c:v>
                </c:pt>
                <c:pt idx="257">
                  <c:v>8.25</c:v>
                </c:pt>
                <c:pt idx="258">
                  <c:v>8.26</c:v>
                </c:pt>
                <c:pt idx="259">
                  <c:v>8.26</c:v>
                </c:pt>
                <c:pt idx="260">
                  <c:v>8.27</c:v>
                </c:pt>
                <c:pt idx="261">
                  <c:v>8.27</c:v>
                </c:pt>
                <c:pt idx="262">
                  <c:v>8.27</c:v>
                </c:pt>
                <c:pt idx="263">
                  <c:v>8.2800000000000011</c:v>
                </c:pt>
                <c:pt idx="264">
                  <c:v>8.2800000000000011</c:v>
                </c:pt>
                <c:pt idx="265">
                  <c:v>8.2800000000000011</c:v>
                </c:pt>
                <c:pt idx="266">
                  <c:v>8.2800000000000011</c:v>
                </c:pt>
                <c:pt idx="267">
                  <c:v>8.3000000000000007</c:v>
                </c:pt>
                <c:pt idx="268">
                  <c:v>8.3000000000000007</c:v>
                </c:pt>
                <c:pt idx="269">
                  <c:v>8.3000000000000007</c:v>
                </c:pt>
                <c:pt idx="270">
                  <c:v>8.3000000000000007</c:v>
                </c:pt>
                <c:pt idx="271">
                  <c:v>8.3000000000000007</c:v>
                </c:pt>
                <c:pt idx="272">
                  <c:v>8.3000000000000007</c:v>
                </c:pt>
                <c:pt idx="273">
                  <c:v>8.31</c:v>
                </c:pt>
                <c:pt idx="274">
                  <c:v>8.31</c:v>
                </c:pt>
                <c:pt idx="275">
                  <c:v>8.31</c:v>
                </c:pt>
                <c:pt idx="276">
                  <c:v>8.31</c:v>
                </c:pt>
                <c:pt idx="277">
                  <c:v>8.31</c:v>
                </c:pt>
                <c:pt idx="278">
                  <c:v>8.31</c:v>
                </c:pt>
                <c:pt idx="279">
                  <c:v>8.32</c:v>
                </c:pt>
                <c:pt idx="280">
                  <c:v>8.32</c:v>
                </c:pt>
                <c:pt idx="281">
                  <c:v>8.32</c:v>
                </c:pt>
                <c:pt idx="282">
                  <c:v>8.32</c:v>
                </c:pt>
                <c:pt idx="283">
                  <c:v>8.33</c:v>
                </c:pt>
                <c:pt idx="284">
                  <c:v>8.33</c:v>
                </c:pt>
                <c:pt idx="285">
                  <c:v>8.33</c:v>
                </c:pt>
                <c:pt idx="286">
                  <c:v>8.33</c:v>
                </c:pt>
                <c:pt idx="287">
                  <c:v>8.33</c:v>
                </c:pt>
                <c:pt idx="288">
                  <c:v>8.33</c:v>
                </c:pt>
                <c:pt idx="289">
                  <c:v>8.33</c:v>
                </c:pt>
                <c:pt idx="290">
                  <c:v>8.34</c:v>
                </c:pt>
                <c:pt idx="291">
                  <c:v>8.3600000000000048</c:v>
                </c:pt>
                <c:pt idx="292">
                  <c:v>8.3700000000000028</c:v>
                </c:pt>
                <c:pt idx="293">
                  <c:v>8.3800000000000008</c:v>
                </c:pt>
                <c:pt idx="294">
                  <c:v>8.39</c:v>
                </c:pt>
                <c:pt idx="295">
                  <c:v>8.39</c:v>
                </c:pt>
                <c:pt idx="296">
                  <c:v>8.4</c:v>
                </c:pt>
                <c:pt idx="297">
                  <c:v>8.4</c:v>
                </c:pt>
                <c:pt idx="298">
                  <c:v>8.4</c:v>
                </c:pt>
                <c:pt idx="299">
                  <c:v>8.4</c:v>
                </c:pt>
                <c:pt idx="300">
                  <c:v>8.4</c:v>
                </c:pt>
                <c:pt idx="301">
                  <c:v>8.4</c:v>
                </c:pt>
                <c:pt idx="302">
                  <c:v>8.4</c:v>
                </c:pt>
                <c:pt idx="303">
                  <c:v>8.4</c:v>
                </c:pt>
                <c:pt idx="304">
                  <c:v>8.42</c:v>
                </c:pt>
                <c:pt idx="305">
                  <c:v>8.42</c:v>
                </c:pt>
                <c:pt idx="306">
                  <c:v>8.42</c:v>
                </c:pt>
                <c:pt idx="307">
                  <c:v>8.42</c:v>
                </c:pt>
                <c:pt idx="308">
                  <c:v>8.43</c:v>
                </c:pt>
                <c:pt idx="309">
                  <c:v>8.4600000000000026</c:v>
                </c:pt>
                <c:pt idx="310">
                  <c:v>8.4600000000000026</c:v>
                </c:pt>
                <c:pt idx="311">
                  <c:v>8.48</c:v>
                </c:pt>
                <c:pt idx="312">
                  <c:v>8.48</c:v>
                </c:pt>
                <c:pt idx="313">
                  <c:v>8.48</c:v>
                </c:pt>
                <c:pt idx="314">
                  <c:v>8.5</c:v>
                </c:pt>
                <c:pt idx="315">
                  <c:v>8.5</c:v>
                </c:pt>
                <c:pt idx="316">
                  <c:v>8.5</c:v>
                </c:pt>
                <c:pt idx="317">
                  <c:v>8.5</c:v>
                </c:pt>
                <c:pt idx="318">
                  <c:v>8.5</c:v>
                </c:pt>
                <c:pt idx="319">
                  <c:v>8.5</c:v>
                </c:pt>
                <c:pt idx="320">
                  <c:v>8.5</c:v>
                </c:pt>
                <c:pt idx="321">
                  <c:v>8.5</c:v>
                </c:pt>
                <c:pt idx="322">
                  <c:v>8.5</c:v>
                </c:pt>
                <c:pt idx="323">
                  <c:v>8.51</c:v>
                </c:pt>
                <c:pt idx="324">
                  <c:v>8.51</c:v>
                </c:pt>
                <c:pt idx="325">
                  <c:v>8.52</c:v>
                </c:pt>
                <c:pt idx="326">
                  <c:v>8.52</c:v>
                </c:pt>
                <c:pt idx="327">
                  <c:v>8.52</c:v>
                </c:pt>
                <c:pt idx="328">
                  <c:v>8.5400000000000009</c:v>
                </c:pt>
                <c:pt idx="329">
                  <c:v>8.5500000000000007</c:v>
                </c:pt>
                <c:pt idx="330">
                  <c:v>8.5500000000000007</c:v>
                </c:pt>
                <c:pt idx="331">
                  <c:v>8.57</c:v>
                </c:pt>
                <c:pt idx="332">
                  <c:v>8.57</c:v>
                </c:pt>
                <c:pt idx="333">
                  <c:v>8.57</c:v>
                </c:pt>
                <c:pt idx="334">
                  <c:v>8.57</c:v>
                </c:pt>
                <c:pt idx="335">
                  <c:v>8.59</c:v>
                </c:pt>
                <c:pt idx="336">
                  <c:v>8.6</c:v>
                </c:pt>
                <c:pt idx="337">
                  <c:v>8.6</c:v>
                </c:pt>
                <c:pt idx="338">
                  <c:v>8.6</c:v>
                </c:pt>
                <c:pt idx="339">
                  <c:v>8.6</c:v>
                </c:pt>
                <c:pt idx="340">
                  <c:v>8.6</c:v>
                </c:pt>
                <c:pt idx="341">
                  <c:v>8.6</c:v>
                </c:pt>
                <c:pt idx="342">
                  <c:v>8.6</c:v>
                </c:pt>
                <c:pt idx="343">
                  <c:v>8.6</c:v>
                </c:pt>
                <c:pt idx="344">
                  <c:v>8.6</c:v>
                </c:pt>
                <c:pt idx="345">
                  <c:v>8.61</c:v>
                </c:pt>
                <c:pt idx="346">
                  <c:v>8.620000000000001</c:v>
                </c:pt>
                <c:pt idx="347">
                  <c:v>8.620000000000001</c:v>
                </c:pt>
                <c:pt idx="348">
                  <c:v>8.6399999999999988</c:v>
                </c:pt>
                <c:pt idx="349">
                  <c:v>8.6399999999999988</c:v>
                </c:pt>
                <c:pt idx="350">
                  <c:v>8.6399999999999988</c:v>
                </c:pt>
                <c:pt idx="351">
                  <c:v>8.65</c:v>
                </c:pt>
                <c:pt idx="352">
                  <c:v>8.65</c:v>
                </c:pt>
                <c:pt idx="353">
                  <c:v>8.66</c:v>
                </c:pt>
                <c:pt idx="354">
                  <c:v>8.66</c:v>
                </c:pt>
                <c:pt idx="355">
                  <c:v>8.66</c:v>
                </c:pt>
                <c:pt idx="356">
                  <c:v>8.67</c:v>
                </c:pt>
                <c:pt idx="357">
                  <c:v>8.67</c:v>
                </c:pt>
                <c:pt idx="358">
                  <c:v>8.68</c:v>
                </c:pt>
                <c:pt idx="359">
                  <c:v>8.7000000000000011</c:v>
                </c:pt>
                <c:pt idx="360">
                  <c:v>8.7000000000000011</c:v>
                </c:pt>
                <c:pt idx="361">
                  <c:v>8.7000000000000011</c:v>
                </c:pt>
                <c:pt idx="362">
                  <c:v>8.7000000000000011</c:v>
                </c:pt>
                <c:pt idx="363">
                  <c:v>8.7000000000000011</c:v>
                </c:pt>
                <c:pt idx="364">
                  <c:v>8.7000000000000011</c:v>
                </c:pt>
                <c:pt idx="365">
                  <c:v>8.7000000000000011</c:v>
                </c:pt>
                <c:pt idx="366">
                  <c:v>8.7100000000000009</c:v>
                </c:pt>
                <c:pt idx="367">
                  <c:v>8.7100000000000009</c:v>
                </c:pt>
                <c:pt idx="368">
                  <c:v>8.7100000000000009</c:v>
                </c:pt>
                <c:pt idx="369">
                  <c:v>8.7200000000000024</c:v>
                </c:pt>
                <c:pt idx="370">
                  <c:v>8.7200000000000024</c:v>
                </c:pt>
                <c:pt idx="371">
                  <c:v>8.7200000000000024</c:v>
                </c:pt>
                <c:pt idx="372">
                  <c:v>8.7200000000000024</c:v>
                </c:pt>
                <c:pt idx="373">
                  <c:v>8.7200000000000024</c:v>
                </c:pt>
                <c:pt idx="374">
                  <c:v>8.7399999999999984</c:v>
                </c:pt>
                <c:pt idx="375">
                  <c:v>8.7399999999999984</c:v>
                </c:pt>
                <c:pt idx="376">
                  <c:v>8.7399999999999984</c:v>
                </c:pt>
                <c:pt idx="377">
                  <c:v>8.75</c:v>
                </c:pt>
                <c:pt idx="378">
                  <c:v>8.75</c:v>
                </c:pt>
                <c:pt idx="379">
                  <c:v>8.75</c:v>
                </c:pt>
                <c:pt idx="380">
                  <c:v>8.76</c:v>
                </c:pt>
                <c:pt idx="381">
                  <c:v>8.76</c:v>
                </c:pt>
                <c:pt idx="382">
                  <c:v>8.76</c:v>
                </c:pt>
                <c:pt idx="383">
                  <c:v>8.76</c:v>
                </c:pt>
                <c:pt idx="384">
                  <c:v>8.77</c:v>
                </c:pt>
                <c:pt idx="385">
                  <c:v>8.77</c:v>
                </c:pt>
                <c:pt idx="386">
                  <c:v>8.7900000000000009</c:v>
                </c:pt>
                <c:pt idx="387">
                  <c:v>8.8000000000000007</c:v>
                </c:pt>
                <c:pt idx="388">
                  <c:v>8.8000000000000007</c:v>
                </c:pt>
                <c:pt idx="389">
                  <c:v>8.8000000000000007</c:v>
                </c:pt>
                <c:pt idx="390">
                  <c:v>8.8000000000000007</c:v>
                </c:pt>
                <c:pt idx="391">
                  <c:v>8.8000000000000007</c:v>
                </c:pt>
                <c:pt idx="392">
                  <c:v>8.8000000000000007</c:v>
                </c:pt>
                <c:pt idx="393">
                  <c:v>8.8000000000000007</c:v>
                </c:pt>
                <c:pt idx="394">
                  <c:v>8.81</c:v>
                </c:pt>
                <c:pt idx="395">
                  <c:v>8.81</c:v>
                </c:pt>
                <c:pt idx="396">
                  <c:v>8.81</c:v>
                </c:pt>
                <c:pt idx="397">
                  <c:v>8.81</c:v>
                </c:pt>
                <c:pt idx="398">
                  <c:v>8.82</c:v>
                </c:pt>
                <c:pt idx="399">
                  <c:v>8.83</c:v>
                </c:pt>
                <c:pt idx="400">
                  <c:v>8.83</c:v>
                </c:pt>
                <c:pt idx="401">
                  <c:v>8.84</c:v>
                </c:pt>
                <c:pt idx="402">
                  <c:v>8.84</c:v>
                </c:pt>
                <c:pt idx="403">
                  <c:v>8.84</c:v>
                </c:pt>
                <c:pt idx="404">
                  <c:v>8.84</c:v>
                </c:pt>
                <c:pt idx="405">
                  <c:v>8.84</c:v>
                </c:pt>
                <c:pt idx="406">
                  <c:v>8.8500000000000068</c:v>
                </c:pt>
                <c:pt idx="407">
                  <c:v>8.8500000000000068</c:v>
                </c:pt>
                <c:pt idx="408">
                  <c:v>8.8600000000000048</c:v>
                </c:pt>
                <c:pt idx="409">
                  <c:v>8.8600000000000048</c:v>
                </c:pt>
                <c:pt idx="410">
                  <c:v>8.8700000000000028</c:v>
                </c:pt>
                <c:pt idx="411">
                  <c:v>8.8800000000000008</c:v>
                </c:pt>
                <c:pt idx="412">
                  <c:v>8.89</c:v>
                </c:pt>
                <c:pt idx="413">
                  <c:v>8.89</c:v>
                </c:pt>
                <c:pt idx="414">
                  <c:v>8.89</c:v>
                </c:pt>
                <c:pt idx="415">
                  <c:v>8.89</c:v>
                </c:pt>
                <c:pt idx="416">
                  <c:v>8.89</c:v>
                </c:pt>
                <c:pt idx="417">
                  <c:v>8.89</c:v>
                </c:pt>
                <c:pt idx="418">
                  <c:v>8.9</c:v>
                </c:pt>
                <c:pt idx="419">
                  <c:v>8.9</c:v>
                </c:pt>
                <c:pt idx="420">
                  <c:v>8.9</c:v>
                </c:pt>
                <c:pt idx="421">
                  <c:v>8.9</c:v>
                </c:pt>
                <c:pt idx="422">
                  <c:v>8.9</c:v>
                </c:pt>
                <c:pt idx="423">
                  <c:v>8.9</c:v>
                </c:pt>
                <c:pt idx="424">
                  <c:v>8.9</c:v>
                </c:pt>
                <c:pt idx="425">
                  <c:v>8.9</c:v>
                </c:pt>
                <c:pt idx="426">
                  <c:v>8.9</c:v>
                </c:pt>
                <c:pt idx="427">
                  <c:v>8.9</c:v>
                </c:pt>
                <c:pt idx="428">
                  <c:v>8.9</c:v>
                </c:pt>
                <c:pt idx="429">
                  <c:v>8.91</c:v>
                </c:pt>
                <c:pt idx="430">
                  <c:v>8.92</c:v>
                </c:pt>
                <c:pt idx="431">
                  <c:v>8.94</c:v>
                </c:pt>
                <c:pt idx="432">
                  <c:v>8.94</c:v>
                </c:pt>
                <c:pt idx="433">
                  <c:v>8.9500000000000028</c:v>
                </c:pt>
                <c:pt idx="434">
                  <c:v>8.9500000000000028</c:v>
                </c:pt>
                <c:pt idx="435">
                  <c:v>8.9600000000000026</c:v>
                </c:pt>
                <c:pt idx="436">
                  <c:v>8.9600000000000026</c:v>
                </c:pt>
                <c:pt idx="437">
                  <c:v>8.9600000000000026</c:v>
                </c:pt>
                <c:pt idx="438">
                  <c:v>8.9600000000000026</c:v>
                </c:pt>
                <c:pt idx="439">
                  <c:v>8.9600000000000026</c:v>
                </c:pt>
                <c:pt idx="440">
                  <c:v>8.9600000000000026</c:v>
                </c:pt>
                <c:pt idx="441">
                  <c:v>8.9700000000000006</c:v>
                </c:pt>
                <c:pt idx="442">
                  <c:v>8.9700000000000006</c:v>
                </c:pt>
                <c:pt idx="443">
                  <c:v>8.98</c:v>
                </c:pt>
                <c:pt idx="444">
                  <c:v>8.98</c:v>
                </c:pt>
                <c:pt idx="445">
                  <c:v>8.99</c:v>
                </c:pt>
                <c:pt idx="446">
                  <c:v>8.99</c:v>
                </c:pt>
                <c:pt idx="447">
                  <c:v>8.99</c:v>
                </c:pt>
                <c:pt idx="448">
                  <c:v>9</c:v>
                </c:pt>
                <c:pt idx="449">
                  <c:v>9</c:v>
                </c:pt>
                <c:pt idx="450">
                  <c:v>9</c:v>
                </c:pt>
                <c:pt idx="451">
                  <c:v>9</c:v>
                </c:pt>
                <c:pt idx="452">
                  <c:v>9</c:v>
                </c:pt>
                <c:pt idx="453">
                  <c:v>9</c:v>
                </c:pt>
                <c:pt idx="454">
                  <c:v>9</c:v>
                </c:pt>
                <c:pt idx="455">
                  <c:v>9</c:v>
                </c:pt>
                <c:pt idx="456">
                  <c:v>9</c:v>
                </c:pt>
                <c:pt idx="457">
                  <c:v>9</c:v>
                </c:pt>
                <c:pt idx="458">
                  <c:v>9</c:v>
                </c:pt>
                <c:pt idx="459">
                  <c:v>9</c:v>
                </c:pt>
                <c:pt idx="460">
                  <c:v>9</c:v>
                </c:pt>
                <c:pt idx="461">
                  <c:v>9</c:v>
                </c:pt>
                <c:pt idx="462">
                  <c:v>9.01</c:v>
                </c:pt>
                <c:pt idx="463">
                  <c:v>9.01</c:v>
                </c:pt>
                <c:pt idx="464">
                  <c:v>9.01</c:v>
                </c:pt>
                <c:pt idx="465">
                  <c:v>9.01</c:v>
                </c:pt>
                <c:pt idx="466">
                  <c:v>9.01</c:v>
                </c:pt>
                <c:pt idx="467">
                  <c:v>9.01</c:v>
                </c:pt>
                <c:pt idx="468">
                  <c:v>9.01</c:v>
                </c:pt>
                <c:pt idx="469">
                  <c:v>9.01</c:v>
                </c:pt>
                <c:pt idx="470">
                  <c:v>9.02</c:v>
                </c:pt>
                <c:pt idx="471">
                  <c:v>9.02</c:v>
                </c:pt>
                <c:pt idx="472">
                  <c:v>9.02</c:v>
                </c:pt>
                <c:pt idx="473">
                  <c:v>9.02</c:v>
                </c:pt>
                <c:pt idx="474">
                  <c:v>9.0300000000000011</c:v>
                </c:pt>
                <c:pt idx="475">
                  <c:v>9.0300000000000011</c:v>
                </c:pt>
                <c:pt idx="476">
                  <c:v>9.0400000000000009</c:v>
                </c:pt>
                <c:pt idx="477">
                  <c:v>9.0400000000000009</c:v>
                </c:pt>
                <c:pt idx="478">
                  <c:v>9.0400000000000009</c:v>
                </c:pt>
                <c:pt idx="479">
                  <c:v>9.0500000000000007</c:v>
                </c:pt>
                <c:pt idx="480">
                  <c:v>9.07</c:v>
                </c:pt>
                <c:pt idx="481">
                  <c:v>9.08</c:v>
                </c:pt>
                <c:pt idx="482">
                  <c:v>9.09</c:v>
                </c:pt>
                <c:pt idx="483">
                  <c:v>9.1</c:v>
                </c:pt>
                <c:pt idx="484">
                  <c:v>9.1</c:v>
                </c:pt>
                <c:pt idx="485">
                  <c:v>9.1</c:v>
                </c:pt>
                <c:pt idx="486">
                  <c:v>9.1</c:v>
                </c:pt>
                <c:pt idx="487">
                  <c:v>9.1</c:v>
                </c:pt>
                <c:pt idx="488">
                  <c:v>9.1</c:v>
                </c:pt>
                <c:pt idx="489">
                  <c:v>9.1</c:v>
                </c:pt>
                <c:pt idx="490">
                  <c:v>9.1</c:v>
                </c:pt>
                <c:pt idx="491">
                  <c:v>9.1</c:v>
                </c:pt>
                <c:pt idx="492">
                  <c:v>9.1</c:v>
                </c:pt>
                <c:pt idx="493">
                  <c:v>9.1</c:v>
                </c:pt>
                <c:pt idx="494">
                  <c:v>9.1</c:v>
                </c:pt>
                <c:pt idx="495">
                  <c:v>9.1</c:v>
                </c:pt>
                <c:pt idx="496">
                  <c:v>9.1</c:v>
                </c:pt>
                <c:pt idx="497">
                  <c:v>9.1</c:v>
                </c:pt>
                <c:pt idx="498">
                  <c:v>9.1</c:v>
                </c:pt>
                <c:pt idx="499">
                  <c:v>9.1</c:v>
                </c:pt>
                <c:pt idx="500">
                  <c:v>9.1</c:v>
                </c:pt>
                <c:pt idx="501">
                  <c:v>9.1</c:v>
                </c:pt>
                <c:pt idx="502">
                  <c:v>9.1</c:v>
                </c:pt>
                <c:pt idx="503">
                  <c:v>9.1</c:v>
                </c:pt>
                <c:pt idx="504">
                  <c:v>9.11</c:v>
                </c:pt>
                <c:pt idx="505">
                  <c:v>9.11</c:v>
                </c:pt>
                <c:pt idx="506">
                  <c:v>9.120000000000001</c:v>
                </c:pt>
                <c:pt idx="507">
                  <c:v>9.120000000000001</c:v>
                </c:pt>
                <c:pt idx="508">
                  <c:v>9.120000000000001</c:v>
                </c:pt>
                <c:pt idx="509">
                  <c:v>9.120000000000001</c:v>
                </c:pt>
                <c:pt idx="510">
                  <c:v>9.129999999999999</c:v>
                </c:pt>
                <c:pt idx="511">
                  <c:v>9.129999999999999</c:v>
                </c:pt>
                <c:pt idx="512">
                  <c:v>9.129999999999999</c:v>
                </c:pt>
                <c:pt idx="513">
                  <c:v>9.1399999999999988</c:v>
                </c:pt>
                <c:pt idx="514">
                  <c:v>9.1399999999999988</c:v>
                </c:pt>
                <c:pt idx="515">
                  <c:v>9.1399999999999988</c:v>
                </c:pt>
                <c:pt idx="516">
                  <c:v>9.1399999999999988</c:v>
                </c:pt>
                <c:pt idx="517">
                  <c:v>9.1399999999999988</c:v>
                </c:pt>
                <c:pt idx="518">
                  <c:v>9.15</c:v>
                </c:pt>
                <c:pt idx="519">
                  <c:v>9.16</c:v>
                </c:pt>
                <c:pt idx="520">
                  <c:v>9.17</c:v>
                </c:pt>
                <c:pt idx="521">
                  <c:v>9.18</c:v>
                </c:pt>
                <c:pt idx="522">
                  <c:v>9.18</c:v>
                </c:pt>
                <c:pt idx="523">
                  <c:v>9.19</c:v>
                </c:pt>
                <c:pt idx="524">
                  <c:v>9.19</c:v>
                </c:pt>
                <c:pt idx="525">
                  <c:v>9.2000000000000011</c:v>
                </c:pt>
                <c:pt idx="526">
                  <c:v>9.2000000000000011</c:v>
                </c:pt>
                <c:pt idx="527">
                  <c:v>9.2000000000000011</c:v>
                </c:pt>
                <c:pt idx="528">
                  <c:v>9.2000000000000011</c:v>
                </c:pt>
                <c:pt idx="529">
                  <c:v>9.2000000000000011</c:v>
                </c:pt>
                <c:pt idx="530">
                  <c:v>9.2000000000000011</c:v>
                </c:pt>
                <c:pt idx="531">
                  <c:v>9.2000000000000011</c:v>
                </c:pt>
                <c:pt idx="532">
                  <c:v>9.2000000000000011</c:v>
                </c:pt>
                <c:pt idx="533">
                  <c:v>9.2000000000000011</c:v>
                </c:pt>
                <c:pt idx="534">
                  <c:v>9.2000000000000011</c:v>
                </c:pt>
                <c:pt idx="535">
                  <c:v>9.2000000000000011</c:v>
                </c:pt>
                <c:pt idx="536">
                  <c:v>9.2000000000000011</c:v>
                </c:pt>
                <c:pt idx="537">
                  <c:v>9.2000000000000011</c:v>
                </c:pt>
                <c:pt idx="538">
                  <c:v>9.2000000000000011</c:v>
                </c:pt>
                <c:pt idx="539">
                  <c:v>9.2000000000000011</c:v>
                </c:pt>
                <c:pt idx="540">
                  <c:v>9.2000000000000011</c:v>
                </c:pt>
                <c:pt idx="541">
                  <c:v>9.2100000000000009</c:v>
                </c:pt>
                <c:pt idx="542">
                  <c:v>9.2100000000000009</c:v>
                </c:pt>
                <c:pt idx="543">
                  <c:v>9.2100000000000009</c:v>
                </c:pt>
                <c:pt idx="544">
                  <c:v>9.2200000000000024</c:v>
                </c:pt>
                <c:pt idx="545">
                  <c:v>9.2200000000000024</c:v>
                </c:pt>
                <c:pt idx="546">
                  <c:v>9.2299999999999986</c:v>
                </c:pt>
                <c:pt idx="547">
                  <c:v>9.2299999999999986</c:v>
                </c:pt>
                <c:pt idx="548">
                  <c:v>9.2299999999999986</c:v>
                </c:pt>
                <c:pt idx="549">
                  <c:v>9.2399999999999984</c:v>
                </c:pt>
                <c:pt idx="550">
                  <c:v>9.2399999999999984</c:v>
                </c:pt>
                <c:pt idx="551">
                  <c:v>9.2399999999999984</c:v>
                </c:pt>
                <c:pt idx="552">
                  <c:v>9.25</c:v>
                </c:pt>
                <c:pt idx="553">
                  <c:v>9.25</c:v>
                </c:pt>
                <c:pt idx="554">
                  <c:v>9.25</c:v>
                </c:pt>
                <c:pt idx="555">
                  <c:v>9.26</c:v>
                </c:pt>
                <c:pt idx="556">
                  <c:v>9.26</c:v>
                </c:pt>
                <c:pt idx="557">
                  <c:v>9.26</c:v>
                </c:pt>
                <c:pt idx="558">
                  <c:v>9.27</c:v>
                </c:pt>
                <c:pt idx="559">
                  <c:v>9.27</c:v>
                </c:pt>
                <c:pt idx="560">
                  <c:v>9.2800000000000011</c:v>
                </c:pt>
                <c:pt idx="561">
                  <c:v>9.2900000000000009</c:v>
                </c:pt>
                <c:pt idx="562">
                  <c:v>9.2900000000000009</c:v>
                </c:pt>
                <c:pt idx="563">
                  <c:v>9.3000000000000007</c:v>
                </c:pt>
                <c:pt idx="564">
                  <c:v>9.3000000000000007</c:v>
                </c:pt>
                <c:pt idx="565">
                  <c:v>9.3000000000000007</c:v>
                </c:pt>
                <c:pt idx="566">
                  <c:v>9.3000000000000007</c:v>
                </c:pt>
                <c:pt idx="567">
                  <c:v>9.3000000000000007</c:v>
                </c:pt>
                <c:pt idx="568">
                  <c:v>9.3000000000000007</c:v>
                </c:pt>
                <c:pt idx="569">
                  <c:v>9.3000000000000007</c:v>
                </c:pt>
                <c:pt idx="570">
                  <c:v>9.3000000000000007</c:v>
                </c:pt>
                <c:pt idx="571">
                  <c:v>9.3000000000000007</c:v>
                </c:pt>
                <c:pt idx="572">
                  <c:v>9.3000000000000007</c:v>
                </c:pt>
                <c:pt idx="573">
                  <c:v>9.3000000000000007</c:v>
                </c:pt>
                <c:pt idx="574">
                  <c:v>9.3000000000000007</c:v>
                </c:pt>
                <c:pt idx="575">
                  <c:v>9.3000000000000007</c:v>
                </c:pt>
                <c:pt idx="576">
                  <c:v>9.3000000000000007</c:v>
                </c:pt>
                <c:pt idx="577">
                  <c:v>9.3000000000000007</c:v>
                </c:pt>
                <c:pt idx="578">
                  <c:v>9.3000000000000007</c:v>
                </c:pt>
                <c:pt idx="579">
                  <c:v>9.3000000000000007</c:v>
                </c:pt>
                <c:pt idx="580">
                  <c:v>9.3000000000000007</c:v>
                </c:pt>
                <c:pt idx="581">
                  <c:v>9.3000000000000007</c:v>
                </c:pt>
                <c:pt idx="582">
                  <c:v>9.3000000000000007</c:v>
                </c:pt>
                <c:pt idx="583">
                  <c:v>9.31</c:v>
                </c:pt>
                <c:pt idx="584">
                  <c:v>9.31</c:v>
                </c:pt>
                <c:pt idx="585">
                  <c:v>9.31</c:v>
                </c:pt>
                <c:pt idx="586">
                  <c:v>9.31</c:v>
                </c:pt>
                <c:pt idx="587">
                  <c:v>9.32</c:v>
                </c:pt>
                <c:pt idx="588">
                  <c:v>9.32</c:v>
                </c:pt>
                <c:pt idx="589">
                  <c:v>9.33</c:v>
                </c:pt>
                <c:pt idx="590">
                  <c:v>9.33</c:v>
                </c:pt>
                <c:pt idx="591">
                  <c:v>9.34</c:v>
                </c:pt>
                <c:pt idx="592">
                  <c:v>9.3500000000000068</c:v>
                </c:pt>
                <c:pt idx="593">
                  <c:v>9.3600000000000048</c:v>
                </c:pt>
                <c:pt idx="594">
                  <c:v>9.3600000000000048</c:v>
                </c:pt>
                <c:pt idx="595">
                  <c:v>9.3600000000000048</c:v>
                </c:pt>
                <c:pt idx="596">
                  <c:v>9.3700000000000028</c:v>
                </c:pt>
                <c:pt idx="597">
                  <c:v>9.3700000000000028</c:v>
                </c:pt>
                <c:pt idx="598">
                  <c:v>9.3800000000000008</c:v>
                </c:pt>
                <c:pt idx="599">
                  <c:v>9.39</c:v>
                </c:pt>
                <c:pt idx="600">
                  <c:v>9.39</c:v>
                </c:pt>
                <c:pt idx="601">
                  <c:v>9.39</c:v>
                </c:pt>
                <c:pt idx="602">
                  <c:v>9.4</c:v>
                </c:pt>
                <c:pt idx="603">
                  <c:v>9.4</c:v>
                </c:pt>
                <c:pt idx="604">
                  <c:v>9.4</c:v>
                </c:pt>
                <c:pt idx="605">
                  <c:v>9.4</c:v>
                </c:pt>
                <c:pt idx="606">
                  <c:v>9.4</c:v>
                </c:pt>
                <c:pt idx="607">
                  <c:v>9.4</c:v>
                </c:pt>
                <c:pt idx="608">
                  <c:v>9.4</c:v>
                </c:pt>
                <c:pt idx="609">
                  <c:v>9.4</c:v>
                </c:pt>
                <c:pt idx="610">
                  <c:v>9.4</c:v>
                </c:pt>
                <c:pt idx="611">
                  <c:v>9.4</c:v>
                </c:pt>
                <c:pt idx="612">
                  <c:v>9.4</c:v>
                </c:pt>
                <c:pt idx="613">
                  <c:v>9.4</c:v>
                </c:pt>
                <c:pt idx="614">
                  <c:v>9.4</c:v>
                </c:pt>
                <c:pt idx="615">
                  <c:v>9.4</c:v>
                </c:pt>
                <c:pt idx="616">
                  <c:v>9.4</c:v>
                </c:pt>
                <c:pt idx="617">
                  <c:v>9.4</c:v>
                </c:pt>
                <c:pt idx="618">
                  <c:v>9.4</c:v>
                </c:pt>
                <c:pt idx="619">
                  <c:v>9.4</c:v>
                </c:pt>
                <c:pt idx="620">
                  <c:v>9.4</c:v>
                </c:pt>
                <c:pt idx="621">
                  <c:v>9.4</c:v>
                </c:pt>
                <c:pt idx="622">
                  <c:v>9.4</c:v>
                </c:pt>
                <c:pt idx="623">
                  <c:v>9.41</c:v>
                </c:pt>
                <c:pt idx="624">
                  <c:v>9.41</c:v>
                </c:pt>
                <c:pt idx="625">
                  <c:v>9.42</c:v>
                </c:pt>
                <c:pt idx="626">
                  <c:v>9.43</c:v>
                </c:pt>
                <c:pt idx="627">
                  <c:v>9.43</c:v>
                </c:pt>
                <c:pt idx="628">
                  <c:v>9.44</c:v>
                </c:pt>
                <c:pt idx="629">
                  <c:v>9.44</c:v>
                </c:pt>
                <c:pt idx="630">
                  <c:v>9.4500000000000028</c:v>
                </c:pt>
                <c:pt idx="631">
                  <c:v>9.4500000000000028</c:v>
                </c:pt>
                <c:pt idx="632">
                  <c:v>9.4500000000000028</c:v>
                </c:pt>
                <c:pt idx="633">
                  <c:v>9.4600000000000026</c:v>
                </c:pt>
                <c:pt idx="634">
                  <c:v>9.4700000000000006</c:v>
                </c:pt>
                <c:pt idx="635">
                  <c:v>9.4700000000000006</c:v>
                </c:pt>
                <c:pt idx="636">
                  <c:v>9.4700000000000006</c:v>
                </c:pt>
                <c:pt idx="637">
                  <c:v>9.4700000000000006</c:v>
                </c:pt>
                <c:pt idx="638">
                  <c:v>9.4700000000000006</c:v>
                </c:pt>
                <c:pt idx="639">
                  <c:v>9.49</c:v>
                </c:pt>
                <c:pt idx="640">
                  <c:v>9.49</c:v>
                </c:pt>
                <c:pt idx="641">
                  <c:v>9.49</c:v>
                </c:pt>
                <c:pt idx="642">
                  <c:v>9.5</c:v>
                </c:pt>
                <c:pt idx="643">
                  <c:v>9.5</c:v>
                </c:pt>
                <c:pt idx="644">
                  <c:v>9.5</c:v>
                </c:pt>
                <c:pt idx="645">
                  <c:v>9.5</c:v>
                </c:pt>
                <c:pt idx="646">
                  <c:v>9.5</c:v>
                </c:pt>
                <c:pt idx="647">
                  <c:v>9.5</c:v>
                </c:pt>
                <c:pt idx="648">
                  <c:v>9.5</c:v>
                </c:pt>
                <c:pt idx="649">
                  <c:v>9.5</c:v>
                </c:pt>
                <c:pt idx="650">
                  <c:v>9.5</c:v>
                </c:pt>
                <c:pt idx="651">
                  <c:v>9.5</c:v>
                </c:pt>
                <c:pt idx="652">
                  <c:v>9.5</c:v>
                </c:pt>
                <c:pt idx="653">
                  <c:v>9.5</c:v>
                </c:pt>
                <c:pt idx="654">
                  <c:v>9.5</c:v>
                </c:pt>
                <c:pt idx="655">
                  <c:v>9.5</c:v>
                </c:pt>
                <c:pt idx="656">
                  <c:v>9.5</c:v>
                </c:pt>
                <c:pt idx="657">
                  <c:v>9.5</c:v>
                </c:pt>
                <c:pt idx="658">
                  <c:v>9.5</c:v>
                </c:pt>
                <c:pt idx="659">
                  <c:v>9.5</c:v>
                </c:pt>
                <c:pt idx="660">
                  <c:v>9.51</c:v>
                </c:pt>
                <c:pt idx="661">
                  <c:v>9.51</c:v>
                </c:pt>
                <c:pt idx="662">
                  <c:v>9.51</c:v>
                </c:pt>
                <c:pt idx="663">
                  <c:v>9.52</c:v>
                </c:pt>
                <c:pt idx="664">
                  <c:v>9.52</c:v>
                </c:pt>
                <c:pt idx="665">
                  <c:v>9.5300000000000011</c:v>
                </c:pt>
                <c:pt idx="666">
                  <c:v>9.5400000000000009</c:v>
                </c:pt>
                <c:pt idx="667">
                  <c:v>9.5400000000000009</c:v>
                </c:pt>
                <c:pt idx="668">
                  <c:v>9.5500000000000007</c:v>
                </c:pt>
                <c:pt idx="669">
                  <c:v>9.5500000000000007</c:v>
                </c:pt>
                <c:pt idx="670">
                  <c:v>9.5500000000000007</c:v>
                </c:pt>
                <c:pt idx="671">
                  <c:v>9.56</c:v>
                </c:pt>
                <c:pt idx="672">
                  <c:v>9.56</c:v>
                </c:pt>
                <c:pt idx="673">
                  <c:v>9.56</c:v>
                </c:pt>
                <c:pt idx="674">
                  <c:v>9.57</c:v>
                </c:pt>
                <c:pt idx="675">
                  <c:v>9.6</c:v>
                </c:pt>
                <c:pt idx="676">
                  <c:v>9.6</c:v>
                </c:pt>
                <c:pt idx="677">
                  <c:v>9.6</c:v>
                </c:pt>
                <c:pt idx="678">
                  <c:v>9.6</c:v>
                </c:pt>
                <c:pt idx="679">
                  <c:v>9.6</c:v>
                </c:pt>
                <c:pt idx="680">
                  <c:v>9.6</c:v>
                </c:pt>
                <c:pt idx="681">
                  <c:v>9.6</c:v>
                </c:pt>
                <c:pt idx="682">
                  <c:v>9.6</c:v>
                </c:pt>
                <c:pt idx="683">
                  <c:v>9.6</c:v>
                </c:pt>
                <c:pt idx="684">
                  <c:v>9.6</c:v>
                </c:pt>
                <c:pt idx="685">
                  <c:v>9.6</c:v>
                </c:pt>
                <c:pt idx="686">
                  <c:v>9.6</c:v>
                </c:pt>
                <c:pt idx="687">
                  <c:v>9.6</c:v>
                </c:pt>
                <c:pt idx="688">
                  <c:v>9.6</c:v>
                </c:pt>
                <c:pt idx="689">
                  <c:v>9.6</c:v>
                </c:pt>
                <c:pt idx="690">
                  <c:v>9.6</c:v>
                </c:pt>
                <c:pt idx="691">
                  <c:v>9.6</c:v>
                </c:pt>
                <c:pt idx="692">
                  <c:v>9.6</c:v>
                </c:pt>
                <c:pt idx="693">
                  <c:v>9.6</c:v>
                </c:pt>
                <c:pt idx="694">
                  <c:v>9.6</c:v>
                </c:pt>
                <c:pt idx="695">
                  <c:v>9.6</c:v>
                </c:pt>
                <c:pt idx="696">
                  <c:v>9.6</c:v>
                </c:pt>
                <c:pt idx="697">
                  <c:v>9.6</c:v>
                </c:pt>
                <c:pt idx="698">
                  <c:v>9.6</c:v>
                </c:pt>
                <c:pt idx="699">
                  <c:v>9.6</c:v>
                </c:pt>
                <c:pt idx="700">
                  <c:v>9.6</c:v>
                </c:pt>
                <c:pt idx="701">
                  <c:v>9.620000000000001</c:v>
                </c:pt>
                <c:pt idx="702">
                  <c:v>9.620000000000001</c:v>
                </c:pt>
                <c:pt idx="703">
                  <c:v>9.620000000000001</c:v>
                </c:pt>
                <c:pt idx="704">
                  <c:v>9.629999999999999</c:v>
                </c:pt>
                <c:pt idx="705">
                  <c:v>9.629999999999999</c:v>
                </c:pt>
                <c:pt idx="706">
                  <c:v>9.6399999999999988</c:v>
                </c:pt>
                <c:pt idx="707">
                  <c:v>9.65</c:v>
                </c:pt>
                <c:pt idx="708">
                  <c:v>9.66</c:v>
                </c:pt>
                <c:pt idx="709">
                  <c:v>9.66</c:v>
                </c:pt>
                <c:pt idx="710">
                  <c:v>9.66</c:v>
                </c:pt>
                <c:pt idx="711">
                  <c:v>9.67</c:v>
                </c:pt>
                <c:pt idx="712">
                  <c:v>9.67</c:v>
                </c:pt>
                <c:pt idx="713">
                  <c:v>9.67</c:v>
                </c:pt>
                <c:pt idx="714">
                  <c:v>9.68</c:v>
                </c:pt>
                <c:pt idx="715">
                  <c:v>9.68</c:v>
                </c:pt>
                <c:pt idx="716">
                  <c:v>9.68</c:v>
                </c:pt>
                <c:pt idx="717">
                  <c:v>9.68</c:v>
                </c:pt>
                <c:pt idx="718">
                  <c:v>9.69</c:v>
                </c:pt>
                <c:pt idx="719">
                  <c:v>9.7000000000000011</c:v>
                </c:pt>
                <c:pt idx="720">
                  <c:v>9.7000000000000011</c:v>
                </c:pt>
                <c:pt idx="721">
                  <c:v>9.7000000000000011</c:v>
                </c:pt>
                <c:pt idx="722">
                  <c:v>9.7000000000000011</c:v>
                </c:pt>
                <c:pt idx="723">
                  <c:v>9.7000000000000011</c:v>
                </c:pt>
                <c:pt idx="724">
                  <c:v>9.7000000000000011</c:v>
                </c:pt>
                <c:pt idx="725">
                  <c:v>9.7000000000000011</c:v>
                </c:pt>
                <c:pt idx="726">
                  <c:v>9.7000000000000011</c:v>
                </c:pt>
                <c:pt idx="727">
                  <c:v>9.7000000000000011</c:v>
                </c:pt>
                <c:pt idx="728">
                  <c:v>9.7000000000000011</c:v>
                </c:pt>
                <c:pt idx="729">
                  <c:v>9.7000000000000011</c:v>
                </c:pt>
                <c:pt idx="730">
                  <c:v>9.7000000000000011</c:v>
                </c:pt>
                <c:pt idx="731">
                  <c:v>9.7000000000000011</c:v>
                </c:pt>
                <c:pt idx="732">
                  <c:v>9.7000000000000011</c:v>
                </c:pt>
                <c:pt idx="733">
                  <c:v>9.7000000000000011</c:v>
                </c:pt>
                <c:pt idx="734">
                  <c:v>9.7000000000000011</c:v>
                </c:pt>
                <c:pt idx="735">
                  <c:v>9.7000000000000011</c:v>
                </c:pt>
                <c:pt idx="736">
                  <c:v>9.7000000000000011</c:v>
                </c:pt>
                <c:pt idx="737">
                  <c:v>9.7000000000000011</c:v>
                </c:pt>
                <c:pt idx="738">
                  <c:v>9.7000000000000011</c:v>
                </c:pt>
                <c:pt idx="739">
                  <c:v>9.7000000000000011</c:v>
                </c:pt>
                <c:pt idx="740">
                  <c:v>9.7000000000000011</c:v>
                </c:pt>
                <c:pt idx="741">
                  <c:v>9.7000000000000011</c:v>
                </c:pt>
                <c:pt idx="742">
                  <c:v>9.7100000000000009</c:v>
                </c:pt>
                <c:pt idx="743">
                  <c:v>9.7299999999999986</c:v>
                </c:pt>
                <c:pt idx="744">
                  <c:v>9.7299999999999986</c:v>
                </c:pt>
                <c:pt idx="745">
                  <c:v>9.7299999999999986</c:v>
                </c:pt>
                <c:pt idx="746">
                  <c:v>9.7299999999999986</c:v>
                </c:pt>
                <c:pt idx="747">
                  <c:v>9.7299999999999986</c:v>
                </c:pt>
                <c:pt idx="748">
                  <c:v>9.7299999999999986</c:v>
                </c:pt>
                <c:pt idx="749">
                  <c:v>9.7399999999999984</c:v>
                </c:pt>
                <c:pt idx="750">
                  <c:v>9.75</c:v>
                </c:pt>
                <c:pt idx="751">
                  <c:v>9.75</c:v>
                </c:pt>
                <c:pt idx="752">
                  <c:v>9.76</c:v>
                </c:pt>
                <c:pt idx="753">
                  <c:v>9.76</c:v>
                </c:pt>
                <c:pt idx="754">
                  <c:v>9.76</c:v>
                </c:pt>
                <c:pt idx="755">
                  <c:v>9.77</c:v>
                </c:pt>
                <c:pt idx="756">
                  <c:v>9.77</c:v>
                </c:pt>
                <c:pt idx="757">
                  <c:v>9.77</c:v>
                </c:pt>
                <c:pt idx="758">
                  <c:v>9.77</c:v>
                </c:pt>
                <c:pt idx="759">
                  <c:v>9.8000000000000007</c:v>
                </c:pt>
                <c:pt idx="760">
                  <c:v>9.8000000000000007</c:v>
                </c:pt>
                <c:pt idx="761">
                  <c:v>9.8000000000000007</c:v>
                </c:pt>
                <c:pt idx="762">
                  <c:v>9.8000000000000007</c:v>
                </c:pt>
                <c:pt idx="763">
                  <c:v>9.8000000000000007</c:v>
                </c:pt>
                <c:pt idx="764">
                  <c:v>9.8000000000000007</c:v>
                </c:pt>
                <c:pt idx="765">
                  <c:v>9.8000000000000007</c:v>
                </c:pt>
                <c:pt idx="766">
                  <c:v>9.8000000000000007</c:v>
                </c:pt>
                <c:pt idx="767">
                  <c:v>9.8000000000000007</c:v>
                </c:pt>
                <c:pt idx="768">
                  <c:v>9.8000000000000007</c:v>
                </c:pt>
                <c:pt idx="769">
                  <c:v>9.8000000000000007</c:v>
                </c:pt>
                <c:pt idx="770">
                  <c:v>9.8000000000000007</c:v>
                </c:pt>
                <c:pt idx="771">
                  <c:v>9.8000000000000007</c:v>
                </c:pt>
                <c:pt idx="772">
                  <c:v>9.8000000000000007</c:v>
                </c:pt>
                <c:pt idx="773">
                  <c:v>9.8000000000000007</c:v>
                </c:pt>
                <c:pt idx="774">
                  <c:v>9.8000000000000007</c:v>
                </c:pt>
                <c:pt idx="775">
                  <c:v>9.8000000000000007</c:v>
                </c:pt>
                <c:pt idx="776">
                  <c:v>9.8000000000000007</c:v>
                </c:pt>
                <c:pt idx="777">
                  <c:v>9.8000000000000007</c:v>
                </c:pt>
                <c:pt idx="778">
                  <c:v>9.8000000000000007</c:v>
                </c:pt>
                <c:pt idx="779">
                  <c:v>9.8000000000000007</c:v>
                </c:pt>
                <c:pt idx="780">
                  <c:v>9.8000000000000007</c:v>
                </c:pt>
                <c:pt idx="781">
                  <c:v>9.8000000000000007</c:v>
                </c:pt>
                <c:pt idx="782">
                  <c:v>9.8000000000000007</c:v>
                </c:pt>
                <c:pt idx="783">
                  <c:v>9.8000000000000007</c:v>
                </c:pt>
                <c:pt idx="784">
                  <c:v>9.8000000000000007</c:v>
                </c:pt>
                <c:pt idx="785">
                  <c:v>9.8000000000000007</c:v>
                </c:pt>
                <c:pt idx="786">
                  <c:v>9.8000000000000007</c:v>
                </c:pt>
                <c:pt idx="787">
                  <c:v>9.8000000000000007</c:v>
                </c:pt>
                <c:pt idx="788">
                  <c:v>9.81</c:v>
                </c:pt>
                <c:pt idx="789">
                  <c:v>9.82</c:v>
                </c:pt>
                <c:pt idx="790">
                  <c:v>9.82</c:v>
                </c:pt>
                <c:pt idx="791">
                  <c:v>9.83</c:v>
                </c:pt>
                <c:pt idx="792">
                  <c:v>9.83</c:v>
                </c:pt>
                <c:pt idx="793">
                  <c:v>9.83</c:v>
                </c:pt>
                <c:pt idx="794">
                  <c:v>9.84</c:v>
                </c:pt>
                <c:pt idx="795">
                  <c:v>9.84</c:v>
                </c:pt>
                <c:pt idx="796">
                  <c:v>9.84</c:v>
                </c:pt>
                <c:pt idx="797">
                  <c:v>9.84</c:v>
                </c:pt>
                <c:pt idx="798">
                  <c:v>9.8500000000000068</c:v>
                </c:pt>
                <c:pt idx="799">
                  <c:v>9.8500000000000068</c:v>
                </c:pt>
                <c:pt idx="800">
                  <c:v>9.8600000000000048</c:v>
                </c:pt>
                <c:pt idx="801">
                  <c:v>9.8600000000000048</c:v>
                </c:pt>
                <c:pt idx="802">
                  <c:v>9.89</c:v>
                </c:pt>
                <c:pt idx="803">
                  <c:v>9.9</c:v>
                </c:pt>
                <c:pt idx="804">
                  <c:v>9.9</c:v>
                </c:pt>
                <c:pt idx="805">
                  <c:v>9.9</c:v>
                </c:pt>
                <c:pt idx="806">
                  <c:v>9.9</c:v>
                </c:pt>
                <c:pt idx="807">
                  <c:v>9.9</c:v>
                </c:pt>
                <c:pt idx="808">
                  <c:v>9.9</c:v>
                </c:pt>
                <c:pt idx="809">
                  <c:v>9.9</c:v>
                </c:pt>
                <c:pt idx="810">
                  <c:v>9.9</c:v>
                </c:pt>
                <c:pt idx="811">
                  <c:v>9.9</c:v>
                </c:pt>
                <c:pt idx="812">
                  <c:v>9.9</c:v>
                </c:pt>
                <c:pt idx="813">
                  <c:v>9.9</c:v>
                </c:pt>
                <c:pt idx="814">
                  <c:v>9.9</c:v>
                </c:pt>
                <c:pt idx="815">
                  <c:v>9.9</c:v>
                </c:pt>
                <c:pt idx="816">
                  <c:v>9.9</c:v>
                </c:pt>
                <c:pt idx="817">
                  <c:v>9.9</c:v>
                </c:pt>
                <c:pt idx="818">
                  <c:v>9.9</c:v>
                </c:pt>
                <c:pt idx="819">
                  <c:v>9.9</c:v>
                </c:pt>
                <c:pt idx="820">
                  <c:v>9.9</c:v>
                </c:pt>
                <c:pt idx="821">
                  <c:v>9.9</c:v>
                </c:pt>
                <c:pt idx="822">
                  <c:v>9.9</c:v>
                </c:pt>
                <c:pt idx="823">
                  <c:v>9.9</c:v>
                </c:pt>
                <c:pt idx="824">
                  <c:v>9.9</c:v>
                </c:pt>
                <c:pt idx="825">
                  <c:v>9.9</c:v>
                </c:pt>
                <c:pt idx="826">
                  <c:v>9.9</c:v>
                </c:pt>
                <c:pt idx="827">
                  <c:v>9.9</c:v>
                </c:pt>
                <c:pt idx="828">
                  <c:v>9.9</c:v>
                </c:pt>
                <c:pt idx="829">
                  <c:v>9.9</c:v>
                </c:pt>
                <c:pt idx="830">
                  <c:v>9.9</c:v>
                </c:pt>
                <c:pt idx="831">
                  <c:v>9.9</c:v>
                </c:pt>
                <c:pt idx="832">
                  <c:v>9.9</c:v>
                </c:pt>
                <c:pt idx="833">
                  <c:v>9.9</c:v>
                </c:pt>
                <c:pt idx="834">
                  <c:v>9.9</c:v>
                </c:pt>
                <c:pt idx="835">
                  <c:v>9.9</c:v>
                </c:pt>
                <c:pt idx="836">
                  <c:v>9.9</c:v>
                </c:pt>
                <c:pt idx="837">
                  <c:v>9.9</c:v>
                </c:pt>
                <c:pt idx="838">
                  <c:v>9.91</c:v>
                </c:pt>
                <c:pt idx="839">
                  <c:v>9.91</c:v>
                </c:pt>
                <c:pt idx="840">
                  <c:v>9.91</c:v>
                </c:pt>
                <c:pt idx="841">
                  <c:v>9.91</c:v>
                </c:pt>
                <c:pt idx="842">
                  <c:v>9.91</c:v>
                </c:pt>
                <c:pt idx="843">
                  <c:v>9.92</c:v>
                </c:pt>
                <c:pt idx="844">
                  <c:v>9.92</c:v>
                </c:pt>
                <c:pt idx="845">
                  <c:v>9.93</c:v>
                </c:pt>
                <c:pt idx="846">
                  <c:v>9.94</c:v>
                </c:pt>
                <c:pt idx="847">
                  <c:v>9.94</c:v>
                </c:pt>
                <c:pt idx="848">
                  <c:v>9.94</c:v>
                </c:pt>
                <c:pt idx="849">
                  <c:v>9.94</c:v>
                </c:pt>
                <c:pt idx="850">
                  <c:v>9.9500000000000028</c:v>
                </c:pt>
                <c:pt idx="851">
                  <c:v>9.9500000000000028</c:v>
                </c:pt>
                <c:pt idx="852">
                  <c:v>9.9500000000000028</c:v>
                </c:pt>
                <c:pt idx="853">
                  <c:v>9.9500000000000028</c:v>
                </c:pt>
                <c:pt idx="854">
                  <c:v>9.9700000000000006</c:v>
                </c:pt>
                <c:pt idx="855">
                  <c:v>9.98</c:v>
                </c:pt>
                <c:pt idx="856">
                  <c:v>9.99</c:v>
                </c:pt>
                <c:pt idx="857">
                  <c:v>10</c:v>
                </c:pt>
                <c:pt idx="858">
                  <c:v>10</c:v>
                </c:pt>
                <c:pt idx="859">
                  <c:v>10</c:v>
                </c:pt>
                <c:pt idx="860">
                  <c:v>10</c:v>
                </c:pt>
                <c:pt idx="861">
                  <c:v>10</c:v>
                </c:pt>
                <c:pt idx="862">
                  <c:v>10</c:v>
                </c:pt>
                <c:pt idx="863">
                  <c:v>10</c:v>
                </c:pt>
                <c:pt idx="864">
                  <c:v>10</c:v>
                </c:pt>
                <c:pt idx="865">
                  <c:v>10</c:v>
                </c:pt>
                <c:pt idx="866">
                  <c:v>10</c:v>
                </c:pt>
                <c:pt idx="867">
                  <c:v>10</c:v>
                </c:pt>
                <c:pt idx="868">
                  <c:v>10</c:v>
                </c:pt>
                <c:pt idx="869">
                  <c:v>10</c:v>
                </c:pt>
                <c:pt idx="870">
                  <c:v>10</c:v>
                </c:pt>
                <c:pt idx="871">
                  <c:v>10</c:v>
                </c:pt>
                <c:pt idx="872">
                  <c:v>10</c:v>
                </c:pt>
                <c:pt idx="873">
                  <c:v>10</c:v>
                </c:pt>
                <c:pt idx="874">
                  <c:v>10</c:v>
                </c:pt>
                <c:pt idx="875">
                  <c:v>10</c:v>
                </c:pt>
                <c:pt idx="876">
                  <c:v>10</c:v>
                </c:pt>
                <c:pt idx="877">
                  <c:v>10</c:v>
                </c:pt>
                <c:pt idx="878">
                  <c:v>10</c:v>
                </c:pt>
                <c:pt idx="879">
                  <c:v>10</c:v>
                </c:pt>
                <c:pt idx="880">
                  <c:v>10</c:v>
                </c:pt>
                <c:pt idx="881">
                  <c:v>10</c:v>
                </c:pt>
                <c:pt idx="882">
                  <c:v>10</c:v>
                </c:pt>
                <c:pt idx="883">
                  <c:v>10</c:v>
                </c:pt>
                <c:pt idx="884">
                  <c:v>10</c:v>
                </c:pt>
                <c:pt idx="885">
                  <c:v>10</c:v>
                </c:pt>
                <c:pt idx="886">
                  <c:v>10</c:v>
                </c:pt>
                <c:pt idx="887">
                  <c:v>10</c:v>
                </c:pt>
                <c:pt idx="888">
                  <c:v>10</c:v>
                </c:pt>
                <c:pt idx="889">
                  <c:v>10</c:v>
                </c:pt>
                <c:pt idx="890">
                  <c:v>10</c:v>
                </c:pt>
                <c:pt idx="891">
                  <c:v>10</c:v>
                </c:pt>
                <c:pt idx="892">
                  <c:v>10</c:v>
                </c:pt>
                <c:pt idx="893">
                  <c:v>10</c:v>
                </c:pt>
                <c:pt idx="894">
                  <c:v>10</c:v>
                </c:pt>
                <c:pt idx="895">
                  <c:v>10</c:v>
                </c:pt>
                <c:pt idx="896">
                  <c:v>10</c:v>
                </c:pt>
                <c:pt idx="897">
                  <c:v>10</c:v>
                </c:pt>
                <c:pt idx="898">
                  <c:v>10</c:v>
                </c:pt>
                <c:pt idx="899">
                  <c:v>10</c:v>
                </c:pt>
                <c:pt idx="900">
                  <c:v>10</c:v>
                </c:pt>
                <c:pt idx="901">
                  <c:v>10</c:v>
                </c:pt>
                <c:pt idx="902">
                  <c:v>10.01</c:v>
                </c:pt>
                <c:pt idx="903">
                  <c:v>10.01</c:v>
                </c:pt>
                <c:pt idx="904">
                  <c:v>10.01</c:v>
                </c:pt>
                <c:pt idx="905">
                  <c:v>10.01</c:v>
                </c:pt>
                <c:pt idx="906">
                  <c:v>10.02</c:v>
                </c:pt>
                <c:pt idx="907">
                  <c:v>10.02</c:v>
                </c:pt>
                <c:pt idx="908">
                  <c:v>10.030000000000001</c:v>
                </c:pt>
                <c:pt idx="909">
                  <c:v>10.030000000000001</c:v>
                </c:pt>
                <c:pt idx="910">
                  <c:v>10.030000000000001</c:v>
                </c:pt>
                <c:pt idx="911">
                  <c:v>10.040000000000001</c:v>
                </c:pt>
                <c:pt idx="912">
                  <c:v>10.050000000000002</c:v>
                </c:pt>
                <c:pt idx="913">
                  <c:v>10.050000000000002</c:v>
                </c:pt>
                <c:pt idx="914">
                  <c:v>10.050000000000002</c:v>
                </c:pt>
                <c:pt idx="915">
                  <c:v>10.050000000000002</c:v>
                </c:pt>
                <c:pt idx="916">
                  <c:v>10.06</c:v>
                </c:pt>
                <c:pt idx="917">
                  <c:v>10.06</c:v>
                </c:pt>
                <c:pt idx="918">
                  <c:v>10.06</c:v>
                </c:pt>
                <c:pt idx="919">
                  <c:v>10.07</c:v>
                </c:pt>
                <c:pt idx="920">
                  <c:v>10.09</c:v>
                </c:pt>
                <c:pt idx="921">
                  <c:v>10.09</c:v>
                </c:pt>
                <c:pt idx="922">
                  <c:v>10.1</c:v>
                </c:pt>
                <c:pt idx="923">
                  <c:v>10.1</c:v>
                </c:pt>
                <c:pt idx="924">
                  <c:v>10.1</c:v>
                </c:pt>
                <c:pt idx="925">
                  <c:v>10.1</c:v>
                </c:pt>
                <c:pt idx="926">
                  <c:v>10.1</c:v>
                </c:pt>
                <c:pt idx="927">
                  <c:v>10.1</c:v>
                </c:pt>
                <c:pt idx="928">
                  <c:v>10.1</c:v>
                </c:pt>
                <c:pt idx="929">
                  <c:v>10.1</c:v>
                </c:pt>
                <c:pt idx="930">
                  <c:v>10.1</c:v>
                </c:pt>
                <c:pt idx="931">
                  <c:v>10.1</c:v>
                </c:pt>
                <c:pt idx="932">
                  <c:v>10.1</c:v>
                </c:pt>
                <c:pt idx="933">
                  <c:v>10.1</c:v>
                </c:pt>
                <c:pt idx="934">
                  <c:v>10.1</c:v>
                </c:pt>
                <c:pt idx="935">
                  <c:v>10.1</c:v>
                </c:pt>
                <c:pt idx="936">
                  <c:v>10.1</c:v>
                </c:pt>
                <c:pt idx="937">
                  <c:v>10.1</c:v>
                </c:pt>
                <c:pt idx="938">
                  <c:v>10.1</c:v>
                </c:pt>
                <c:pt idx="939">
                  <c:v>10.1</c:v>
                </c:pt>
                <c:pt idx="940">
                  <c:v>10.1</c:v>
                </c:pt>
                <c:pt idx="941">
                  <c:v>10.1</c:v>
                </c:pt>
                <c:pt idx="942">
                  <c:v>10.1</c:v>
                </c:pt>
                <c:pt idx="943">
                  <c:v>10.1</c:v>
                </c:pt>
                <c:pt idx="944">
                  <c:v>10.1</c:v>
                </c:pt>
                <c:pt idx="945">
                  <c:v>10.1</c:v>
                </c:pt>
                <c:pt idx="946">
                  <c:v>10.1</c:v>
                </c:pt>
                <c:pt idx="947">
                  <c:v>10.1</c:v>
                </c:pt>
                <c:pt idx="948">
                  <c:v>10.1</c:v>
                </c:pt>
                <c:pt idx="949">
                  <c:v>10.1</c:v>
                </c:pt>
                <c:pt idx="950">
                  <c:v>10.1</c:v>
                </c:pt>
                <c:pt idx="951">
                  <c:v>10.120000000000001</c:v>
                </c:pt>
                <c:pt idx="952">
                  <c:v>10.120000000000001</c:v>
                </c:pt>
                <c:pt idx="953">
                  <c:v>10.120000000000001</c:v>
                </c:pt>
                <c:pt idx="954">
                  <c:v>10.130000000000001</c:v>
                </c:pt>
                <c:pt idx="955">
                  <c:v>10.130000000000001</c:v>
                </c:pt>
                <c:pt idx="956">
                  <c:v>10.139999999999999</c:v>
                </c:pt>
                <c:pt idx="957">
                  <c:v>10.139999999999999</c:v>
                </c:pt>
                <c:pt idx="958">
                  <c:v>10.15</c:v>
                </c:pt>
                <c:pt idx="959">
                  <c:v>10.15</c:v>
                </c:pt>
                <c:pt idx="960">
                  <c:v>10.15</c:v>
                </c:pt>
                <c:pt idx="961">
                  <c:v>10.17</c:v>
                </c:pt>
                <c:pt idx="962">
                  <c:v>10.18</c:v>
                </c:pt>
                <c:pt idx="963">
                  <c:v>10.18</c:v>
                </c:pt>
                <c:pt idx="964">
                  <c:v>10.19</c:v>
                </c:pt>
                <c:pt idx="965">
                  <c:v>10.200000000000001</c:v>
                </c:pt>
                <c:pt idx="966">
                  <c:v>10.200000000000001</c:v>
                </c:pt>
                <c:pt idx="967">
                  <c:v>10.200000000000001</c:v>
                </c:pt>
                <c:pt idx="968">
                  <c:v>10.200000000000001</c:v>
                </c:pt>
                <c:pt idx="969">
                  <c:v>10.200000000000001</c:v>
                </c:pt>
                <c:pt idx="970">
                  <c:v>10.200000000000001</c:v>
                </c:pt>
                <c:pt idx="971">
                  <c:v>10.200000000000001</c:v>
                </c:pt>
                <c:pt idx="972">
                  <c:v>10.200000000000001</c:v>
                </c:pt>
                <c:pt idx="973">
                  <c:v>10.200000000000001</c:v>
                </c:pt>
                <c:pt idx="974">
                  <c:v>10.200000000000001</c:v>
                </c:pt>
                <c:pt idx="975">
                  <c:v>10.200000000000001</c:v>
                </c:pt>
                <c:pt idx="976">
                  <c:v>10.200000000000001</c:v>
                </c:pt>
                <c:pt idx="977">
                  <c:v>10.200000000000001</c:v>
                </c:pt>
                <c:pt idx="978">
                  <c:v>10.200000000000001</c:v>
                </c:pt>
                <c:pt idx="979">
                  <c:v>10.200000000000001</c:v>
                </c:pt>
                <c:pt idx="980">
                  <c:v>10.200000000000001</c:v>
                </c:pt>
                <c:pt idx="981">
                  <c:v>10.200000000000001</c:v>
                </c:pt>
                <c:pt idx="982">
                  <c:v>10.200000000000001</c:v>
                </c:pt>
                <c:pt idx="983">
                  <c:v>10.200000000000001</c:v>
                </c:pt>
                <c:pt idx="984">
                  <c:v>10.200000000000001</c:v>
                </c:pt>
                <c:pt idx="985">
                  <c:v>10.200000000000001</c:v>
                </c:pt>
                <c:pt idx="986">
                  <c:v>10.200000000000001</c:v>
                </c:pt>
                <c:pt idx="987">
                  <c:v>10.200000000000001</c:v>
                </c:pt>
                <c:pt idx="988">
                  <c:v>10.200000000000001</c:v>
                </c:pt>
                <c:pt idx="989">
                  <c:v>10.200000000000001</c:v>
                </c:pt>
                <c:pt idx="990">
                  <c:v>10.200000000000001</c:v>
                </c:pt>
                <c:pt idx="991">
                  <c:v>10.200000000000001</c:v>
                </c:pt>
                <c:pt idx="992">
                  <c:v>10.200000000000001</c:v>
                </c:pt>
                <c:pt idx="993">
                  <c:v>10.200000000000001</c:v>
                </c:pt>
                <c:pt idx="994">
                  <c:v>10.200000000000001</c:v>
                </c:pt>
                <c:pt idx="995">
                  <c:v>10.200000000000001</c:v>
                </c:pt>
                <c:pt idx="996">
                  <c:v>10.200000000000001</c:v>
                </c:pt>
                <c:pt idx="997">
                  <c:v>10.200000000000001</c:v>
                </c:pt>
                <c:pt idx="998">
                  <c:v>10.200000000000001</c:v>
                </c:pt>
                <c:pt idx="999">
                  <c:v>10.200000000000001</c:v>
                </c:pt>
                <c:pt idx="1000">
                  <c:v>10.200000000000001</c:v>
                </c:pt>
                <c:pt idx="1001">
                  <c:v>10.200000000000001</c:v>
                </c:pt>
                <c:pt idx="1002">
                  <c:v>10.200000000000001</c:v>
                </c:pt>
                <c:pt idx="1003">
                  <c:v>10.200000000000001</c:v>
                </c:pt>
                <c:pt idx="1004">
                  <c:v>10.200000000000001</c:v>
                </c:pt>
                <c:pt idx="1005">
                  <c:v>10.200000000000001</c:v>
                </c:pt>
                <c:pt idx="1006">
                  <c:v>10.200000000000001</c:v>
                </c:pt>
                <c:pt idx="1007">
                  <c:v>10.200000000000001</c:v>
                </c:pt>
                <c:pt idx="1008">
                  <c:v>10.210000000000001</c:v>
                </c:pt>
                <c:pt idx="1009">
                  <c:v>10.210000000000001</c:v>
                </c:pt>
                <c:pt idx="1010">
                  <c:v>10.210000000000001</c:v>
                </c:pt>
                <c:pt idx="1011">
                  <c:v>10.220000000000001</c:v>
                </c:pt>
                <c:pt idx="1012">
                  <c:v>10.220000000000001</c:v>
                </c:pt>
                <c:pt idx="1013">
                  <c:v>10.229999999999999</c:v>
                </c:pt>
                <c:pt idx="1014">
                  <c:v>10.239999999999998</c:v>
                </c:pt>
                <c:pt idx="1015">
                  <c:v>10.239999999999998</c:v>
                </c:pt>
                <c:pt idx="1016">
                  <c:v>10.25</c:v>
                </c:pt>
                <c:pt idx="1017">
                  <c:v>10.25</c:v>
                </c:pt>
                <c:pt idx="1018">
                  <c:v>10.25</c:v>
                </c:pt>
                <c:pt idx="1019">
                  <c:v>10.25</c:v>
                </c:pt>
                <c:pt idx="1020">
                  <c:v>10.25</c:v>
                </c:pt>
                <c:pt idx="1021">
                  <c:v>10.26</c:v>
                </c:pt>
                <c:pt idx="1022">
                  <c:v>10.26</c:v>
                </c:pt>
                <c:pt idx="1023">
                  <c:v>10.26</c:v>
                </c:pt>
                <c:pt idx="1024">
                  <c:v>10.26</c:v>
                </c:pt>
                <c:pt idx="1025">
                  <c:v>10.26</c:v>
                </c:pt>
                <c:pt idx="1026">
                  <c:v>10.26</c:v>
                </c:pt>
                <c:pt idx="1027">
                  <c:v>10.27</c:v>
                </c:pt>
                <c:pt idx="1028">
                  <c:v>10.28</c:v>
                </c:pt>
                <c:pt idx="1029">
                  <c:v>10.28</c:v>
                </c:pt>
                <c:pt idx="1030">
                  <c:v>10.28</c:v>
                </c:pt>
                <c:pt idx="1031">
                  <c:v>10.29</c:v>
                </c:pt>
                <c:pt idx="1032">
                  <c:v>10.3</c:v>
                </c:pt>
                <c:pt idx="1033">
                  <c:v>10.3</c:v>
                </c:pt>
                <c:pt idx="1034">
                  <c:v>10.3</c:v>
                </c:pt>
                <c:pt idx="1035">
                  <c:v>10.3</c:v>
                </c:pt>
                <c:pt idx="1036">
                  <c:v>10.3</c:v>
                </c:pt>
                <c:pt idx="1037">
                  <c:v>10.3</c:v>
                </c:pt>
                <c:pt idx="1038">
                  <c:v>10.3</c:v>
                </c:pt>
                <c:pt idx="1039">
                  <c:v>10.3</c:v>
                </c:pt>
                <c:pt idx="1040">
                  <c:v>10.3</c:v>
                </c:pt>
                <c:pt idx="1041">
                  <c:v>10.3</c:v>
                </c:pt>
                <c:pt idx="1042">
                  <c:v>10.3</c:v>
                </c:pt>
                <c:pt idx="1043">
                  <c:v>10.3</c:v>
                </c:pt>
                <c:pt idx="1044">
                  <c:v>10.3</c:v>
                </c:pt>
                <c:pt idx="1045">
                  <c:v>10.3</c:v>
                </c:pt>
                <c:pt idx="1046">
                  <c:v>10.3</c:v>
                </c:pt>
                <c:pt idx="1047">
                  <c:v>10.3</c:v>
                </c:pt>
                <c:pt idx="1048">
                  <c:v>10.3</c:v>
                </c:pt>
                <c:pt idx="1049">
                  <c:v>10.3</c:v>
                </c:pt>
                <c:pt idx="1050">
                  <c:v>10.3</c:v>
                </c:pt>
                <c:pt idx="1051">
                  <c:v>10.3</c:v>
                </c:pt>
                <c:pt idx="1052">
                  <c:v>10.3</c:v>
                </c:pt>
                <c:pt idx="1053">
                  <c:v>10.3</c:v>
                </c:pt>
                <c:pt idx="1054">
                  <c:v>10.3</c:v>
                </c:pt>
                <c:pt idx="1055">
                  <c:v>10.3</c:v>
                </c:pt>
                <c:pt idx="1056">
                  <c:v>10.3</c:v>
                </c:pt>
                <c:pt idx="1057">
                  <c:v>10.3</c:v>
                </c:pt>
                <c:pt idx="1058">
                  <c:v>10.3</c:v>
                </c:pt>
                <c:pt idx="1059">
                  <c:v>10.3</c:v>
                </c:pt>
                <c:pt idx="1060">
                  <c:v>10.3</c:v>
                </c:pt>
                <c:pt idx="1061">
                  <c:v>10.3</c:v>
                </c:pt>
                <c:pt idx="1062">
                  <c:v>10.3</c:v>
                </c:pt>
                <c:pt idx="1063">
                  <c:v>10.31</c:v>
                </c:pt>
                <c:pt idx="1064">
                  <c:v>10.31</c:v>
                </c:pt>
                <c:pt idx="1065">
                  <c:v>10.32</c:v>
                </c:pt>
                <c:pt idx="1066">
                  <c:v>10.33</c:v>
                </c:pt>
                <c:pt idx="1067">
                  <c:v>10.33</c:v>
                </c:pt>
                <c:pt idx="1068">
                  <c:v>10.34</c:v>
                </c:pt>
                <c:pt idx="1069">
                  <c:v>10.34</c:v>
                </c:pt>
                <c:pt idx="1070">
                  <c:v>10.34</c:v>
                </c:pt>
                <c:pt idx="1071">
                  <c:v>10.360000000000019</c:v>
                </c:pt>
                <c:pt idx="1072">
                  <c:v>10.360000000000019</c:v>
                </c:pt>
                <c:pt idx="1073">
                  <c:v>10.370000000000006</c:v>
                </c:pt>
                <c:pt idx="1074">
                  <c:v>10.38</c:v>
                </c:pt>
                <c:pt idx="1075">
                  <c:v>10.39</c:v>
                </c:pt>
                <c:pt idx="1076">
                  <c:v>10.39</c:v>
                </c:pt>
                <c:pt idx="1077">
                  <c:v>10.4</c:v>
                </c:pt>
                <c:pt idx="1078">
                  <c:v>10.4</c:v>
                </c:pt>
                <c:pt idx="1079">
                  <c:v>10.4</c:v>
                </c:pt>
                <c:pt idx="1080">
                  <c:v>10.4</c:v>
                </c:pt>
                <c:pt idx="1081">
                  <c:v>10.4</c:v>
                </c:pt>
                <c:pt idx="1082">
                  <c:v>10.4</c:v>
                </c:pt>
                <c:pt idx="1083">
                  <c:v>10.4</c:v>
                </c:pt>
                <c:pt idx="1084">
                  <c:v>10.4</c:v>
                </c:pt>
                <c:pt idx="1085">
                  <c:v>10.4</c:v>
                </c:pt>
                <c:pt idx="1086">
                  <c:v>10.4</c:v>
                </c:pt>
                <c:pt idx="1087">
                  <c:v>10.4</c:v>
                </c:pt>
                <c:pt idx="1088">
                  <c:v>10.4</c:v>
                </c:pt>
                <c:pt idx="1089">
                  <c:v>10.4</c:v>
                </c:pt>
                <c:pt idx="1090">
                  <c:v>10.4</c:v>
                </c:pt>
                <c:pt idx="1091">
                  <c:v>10.4</c:v>
                </c:pt>
                <c:pt idx="1092">
                  <c:v>10.4</c:v>
                </c:pt>
                <c:pt idx="1093">
                  <c:v>10.4</c:v>
                </c:pt>
                <c:pt idx="1094">
                  <c:v>10.4</c:v>
                </c:pt>
                <c:pt idx="1095">
                  <c:v>10.4</c:v>
                </c:pt>
                <c:pt idx="1096">
                  <c:v>10.4</c:v>
                </c:pt>
                <c:pt idx="1097">
                  <c:v>10.4</c:v>
                </c:pt>
                <c:pt idx="1098">
                  <c:v>10.4</c:v>
                </c:pt>
                <c:pt idx="1099">
                  <c:v>10.4</c:v>
                </c:pt>
                <c:pt idx="1100">
                  <c:v>10.4</c:v>
                </c:pt>
                <c:pt idx="1101">
                  <c:v>10.4</c:v>
                </c:pt>
                <c:pt idx="1102">
                  <c:v>10.4</c:v>
                </c:pt>
                <c:pt idx="1103">
                  <c:v>10.4</c:v>
                </c:pt>
                <c:pt idx="1104">
                  <c:v>10.41</c:v>
                </c:pt>
                <c:pt idx="1105">
                  <c:v>10.41</c:v>
                </c:pt>
                <c:pt idx="1106">
                  <c:v>10.41</c:v>
                </c:pt>
                <c:pt idx="1107">
                  <c:v>10.41</c:v>
                </c:pt>
                <c:pt idx="1108">
                  <c:v>10.42</c:v>
                </c:pt>
                <c:pt idx="1109">
                  <c:v>10.42</c:v>
                </c:pt>
                <c:pt idx="1110">
                  <c:v>10.43</c:v>
                </c:pt>
                <c:pt idx="1111">
                  <c:v>10.43</c:v>
                </c:pt>
                <c:pt idx="1112">
                  <c:v>10.44</c:v>
                </c:pt>
                <c:pt idx="1113">
                  <c:v>10.450000000000006</c:v>
                </c:pt>
                <c:pt idx="1114">
                  <c:v>10.450000000000006</c:v>
                </c:pt>
                <c:pt idx="1115">
                  <c:v>10.450000000000006</c:v>
                </c:pt>
                <c:pt idx="1116">
                  <c:v>10.48</c:v>
                </c:pt>
                <c:pt idx="1117">
                  <c:v>10.48</c:v>
                </c:pt>
                <c:pt idx="1118">
                  <c:v>10.48</c:v>
                </c:pt>
                <c:pt idx="1119">
                  <c:v>10.49</c:v>
                </c:pt>
                <c:pt idx="1120">
                  <c:v>10.49</c:v>
                </c:pt>
                <c:pt idx="1121">
                  <c:v>10.5</c:v>
                </c:pt>
                <c:pt idx="1122">
                  <c:v>10.5</c:v>
                </c:pt>
                <c:pt idx="1123">
                  <c:v>10.5</c:v>
                </c:pt>
                <c:pt idx="1124">
                  <c:v>10.5</c:v>
                </c:pt>
                <c:pt idx="1125">
                  <c:v>10.5</c:v>
                </c:pt>
                <c:pt idx="1126">
                  <c:v>10.5</c:v>
                </c:pt>
                <c:pt idx="1127">
                  <c:v>10.5</c:v>
                </c:pt>
                <c:pt idx="1128">
                  <c:v>10.5</c:v>
                </c:pt>
                <c:pt idx="1129">
                  <c:v>10.5</c:v>
                </c:pt>
                <c:pt idx="1130">
                  <c:v>10.5</c:v>
                </c:pt>
                <c:pt idx="1131">
                  <c:v>10.5</c:v>
                </c:pt>
                <c:pt idx="1132">
                  <c:v>10.5</c:v>
                </c:pt>
                <c:pt idx="1133">
                  <c:v>10.5</c:v>
                </c:pt>
                <c:pt idx="1134">
                  <c:v>10.5</c:v>
                </c:pt>
                <c:pt idx="1135">
                  <c:v>10.5</c:v>
                </c:pt>
                <c:pt idx="1136">
                  <c:v>10.5</c:v>
                </c:pt>
                <c:pt idx="1137">
                  <c:v>10.5</c:v>
                </c:pt>
                <c:pt idx="1138">
                  <c:v>10.5</c:v>
                </c:pt>
                <c:pt idx="1139">
                  <c:v>10.5</c:v>
                </c:pt>
                <c:pt idx="1140">
                  <c:v>10.5</c:v>
                </c:pt>
                <c:pt idx="1141">
                  <c:v>10.5</c:v>
                </c:pt>
                <c:pt idx="1142">
                  <c:v>10.5</c:v>
                </c:pt>
                <c:pt idx="1143">
                  <c:v>10.5</c:v>
                </c:pt>
                <c:pt idx="1144">
                  <c:v>10.5</c:v>
                </c:pt>
                <c:pt idx="1145">
                  <c:v>10.5</c:v>
                </c:pt>
                <c:pt idx="1146">
                  <c:v>10.5</c:v>
                </c:pt>
                <c:pt idx="1147">
                  <c:v>10.5</c:v>
                </c:pt>
                <c:pt idx="1148">
                  <c:v>10.54</c:v>
                </c:pt>
                <c:pt idx="1149">
                  <c:v>10.55</c:v>
                </c:pt>
                <c:pt idx="1150">
                  <c:v>10.55</c:v>
                </c:pt>
                <c:pt idx="1151">
                  <c:v>10.56</c:v>
                </c:pt>
                <c:pt idx="1152">
                  <c:v>10.56</c:v>
                </c:pt>
                <c:pt idx="1153">
                  <c:v>10.57</c:v>
                </c:pt>
                <c:pt idx="1154">
                  <c:v>10.57</c:v>
                </c:pt>
                <c:pt idx="1155">
                  <c:v>10.57</c:v>
                </c:pt>
                <c:pt idx="1156">
                  <c:v>10.58</c:v>
                </c:pt>
                <c:pt idx="1157">
                  <c:v>10.58</c:v>
                </c:pt>
                <c:pt idx="1158">
                  <c:v>10.59</c:v>
                </c:pt>
                <c:pt idx="1159">
                  <c:v>10.6</c:v>
                </c:pt>
                <c:pt idx="1160">
                  <c:v>10.6</c:v>
                </c:pt>
                <c:pt idx="1161">
                  <c:v>10.6</c:v>
                </c:pt>
                <c:pt idx="1162">
                  <c:v>10.6</c:v>
                </c:pt>
                <c:pt idx="1163">
                  <c:v>10.6</c:v>
                </c:pt>
                <c:pt idx="1164">
                  <c:v>10.6</c:v>
                </c:pt>
                <c:pt idx="1165">
                  <c:v>10.6</c:v>
                </c:pt>
                <c:pt idx="1166">
                  <c:v>10.6</c:v>
                </c:pt>
                <c:pt idx="1167">
                  <c:v>10.6</c:v>
                </c:pt>
                <c:pt idx="1168">
                  <c:v>10.6</c:v>
                </c:pt>
                <c:pt idx="1169">
                  <c:v>10.6</c:v>
                </c:pt>
                <c:pt idx="1170">
                  <c:v>10.6</c:v>
                </c:pt>
                <c:pt idx="1171">
                  <c:v>10.6</c:v>
                </c:pt>
                <c:pt idx="1172">
                  <c:v>10.6</c:v>
                </c:pt>
                <c:pt idx="1173">
                  <c:v>10.6</c:v>
                </c:pt>
                <c:pt idx="1174">
                  <c:v>10.6</c:v>
                </c:pt>
                <c:pt idx="1175">
                  <c:v>10.6</c:v>
                </c:pt>
                <c:pt idx="1176">
                  <c:v>10.6</c:v>
                </c:pt>
                <c:pt idx="1177">
                  <c:v>10.6</c:v>
                </c:pt>
                <c:pt idx="1178">
                  <c:v>10.6</c:v>
                </c:pt>
                <c:pt idx="1179">
                  <c:v>10.6</c:v>
                </c:pt>
                <c:pt idx="1180">
                  <c:v>10.6</c:v>
                </c:pt>
                <c:pt idx="1181">
                  <c:v>10.6</c:v>
                </c:pt>
                <c:pt idx="1182">
                  <c:v>10.6</c:v>
                </c:pt>
                <c:pt idx="1183">
                  <c:v>10.6</c:v>
                </c:pt>
                <c:pt idx="1184">
                  <c:v>10.6</c:v>
                </c:pt>
                <c:pt idx="1185">
                  <c:v>10.6</c:v>
                </c:pt>
                <c:pt idx="1186">
                  <c:v>10.6</c:v>
                </c:pt>
                <c:pt idx="1187">
                  <c:v>10.6</c:v>
                </c:pt>
                <c:pt idx="1188">
                  <c:v>10.6</c:v>
                </c:pt>
                <c:pt idx="1189">
                  <c:v>10.6</c:v>
                </c:pt>
                <c:pt idx="1190">
                  <c:v>10.6</c:v>
                </c:pt>
                <c:pt idx="1191">
                  <c:v>10.6</c:v>
                </c:pt>
                <c:pt idx="1192">
                  <c:v>10.6</c:v>
                </c:pt>
                <c:pt idx="1193">
                  <c:v>10.6</c:v>
                </c:pt>
                <c:pt idx="1194">
                  <c:v>10.6</c:v>
                </c:pt>
                <c:pt idx="1195">
                  <c:v>10.6</c:v>
                </c:pt>
                <c:pt idx="1196">
                  <c:v>10.61</c:v>
                </c:pt>
                <c:pt idx="1197">
                  <c:v>10.61</c:v>
                </c:pt>
                <c:pt idx="1198">
                  <c:v>10.61</c:v>
                </c:pt>
                <c:pt idx="1199">
                  <c:v>10.62</c:v>
                </c:pt>
                <c:pt idx="1200">
                  <c:v>10.639999999999999</c:v>
                </c:pt>
                <c:pt idx="1201">
                  <c:v>10.65</c:v>
                </c:pt>
                <c:pt idx="1202">
                  <c:v>10.65</c:v>
                </c:pt>
                <c:pt idx="1203">
                  <c:v>10.66</c:v>
                </c:pt>
                <c:pt idx="1204">
                  <c:v>10.66</c:v>
                </c:pt>
                <c:pt idx="1205">
                  <c:v>10.67</c:v>
                </c:pt>
                <c:pt idx="1206">
                  <c:v>10.67</c:v>
                </c:pt>
                <c:pt idx="1207">
                  <c:v>10.67</c:v>
                </c:pt>
                <c:pt idx="1208">
                  <c:v>10.68</c:v>
                </c:pt>
                <c:pt idx="1209">
                  <c:v>10.68</c:v>
                </c:pt>
                <c:pt idx="1210">
                  <c:v>10.68</c:v>
                </c:pt>
                <c:pt idx="1211">
                  <c:v>10.68</c:v>
                </c:pt>
                <c:pt idx="1212">
                  <c:v>10.69</c:v>
                </c:pt>
                <c:pt idx="1213">
                  <c:v>10.69</c:v>
                </c:pt>
                <c:pt idx="1214">
                  <c:v>10.7</c:v>
                </c:pt>
                <c:pt idx="1215">
                  <c:v>10.7</c:v>
                </c:pt>
                <c:pt idx="1216">
                  <c:v>10.7</c:v>
                </c:pt>
                <c:pt idx="1217">
                  <c:v>10.7</c:v>
                </c:pt>
                <c:pt idx="1218">
                  <c:v>10.7</c:v>
                </c:pt>
                <c:pt idx="1219">
                  <c:v>10.7</c:v>
                </c:pt>
                <c:pt idx="1220">
                  <c:v>10.7</c:v>
                </c:pt>
                <c:pt idx="1221">
                  <c:v>10.7</c:v>
                </c:pt>
                <c:pt idx="1222">
                  <c:v>10.7</c:v>
                </c:pt>
                <c:pt idx="1223">
                  <c:v>10.7</c:v>
                </c:pt>
                <c:pt idx="1224">
                  <c:v>10.7</c:v>
                </c:pt>
                <c:pt idx="1225">
                  <c:v>10.7</c:v>
                </c:pt>
                <c:pt idx="1226">
                  <c:v>10.7</c:v>
                </c:pt>
                <c:pt idx="1227">
                  <c:v>10.7</c:v>
                </c:pt>
                <c:pt idx="1228">
                  <c:v>10.7</c:v>
                </c:pt>
                <c:pt idx="1229">
                  <c:v>10.7</c:v>
                </c:pt>
                <c:pt idx="1230">
                  <c:v>10.7</c:v>
                </c:pt>
                <c:pt idx="1231">
                  <c:v>10.7</c:v>
                </c:pt>
                <c:pt idx="1232">
                  <c:v>10.7</c:v>
                </c:pt>
                <c:pt idx="1233">
                  <c:v>10.7</c:v>
                </c:pt>
                <c:pt idx="1234">
                  <c:v>10.7</c:v>
                </c:pt>
                <c:pt idx="1235">
                  <c:v>10.7</c:v>
                </c:pt>
                <c:pt idx="1236">
                  <c:v>10.7</c:v>
                </c:pt>
                <c:pt idx="1237">
                  <c:v>10.7</c:v>
                </c:pt>
                <c:pt idx="1238">
                  <c:v>10.7</c:v>
                </c:pt>
                <c:pt idx="1239">
                  <c:v>10.7</c:v>
                </c:pt>
                <c:pt idx="1240">
                  <c:v>10.7</c:v>
                </c:pt>
                <c:pt idx="1241">
                  <c:v>10.7</c:v>
                </c:pt>
                <c:pt idx="1242">
                  <c:v>10.7</c:v>
                </c:pt>
                <c:pt idx="1243">
                  <c:v>10.7</c:v>
                </c:pt>
                <c:pt idx="1244">
                  <c:v>10.7</c:v>
                </c:pt>
                <c:pt idx="1245">
                  <c:v>10.7</c:v>
                </c:pt>
                <c:pt idx="1246">
                  <c:v>10.7</c:v>
                </c:pt>
                <c:pt idx="1247">
                  <c:v>10.7</c:v>
                </c:pt>
                <c:pt idx="1248">
                  <c:v>10.7</c:v>
                </c:pt>
                <c:pt idx="1249">
                  <c:v>10.7</c:v>
                </c:pt>
                <c:pt idx="1250">
                  <c:v>10.7</c:v>
                </c:pt>
                <c:pt idx="1251">
                  <c:v>10.7</c:v>
                </c:pt>
                <c:pt idx="1252">
                  <c:v>10.7</c:v>
                </c:pt>
                <c:pt idx="1253">
                  <c:v>10.7</c:v>
                </c:pt>
                <c:pt idx="1254">
                  <c:v>10.7</c:v>
                </c:pt>
                <c:pt idx="1255">
                  <c:v>10.7</c:v>
                </c:pt>
                <c:pt idx="1256">
                  <c:v>10.7</c:v>
                </c:pt>
                <c:pt idx="1257">
                  <c:v>10.7</c:v>
                </c:pt>
                <c:pt idx="1258">
                  <c:v>10.7</c:v>
                </c:pt>
                <c:pt idx="1259">
                  <c:v>10.7</c:v>
                </c:pt>
                <c:pt idx="1260">
                  <c:v>10.7</c:v>
                </c:pt>
                <c:pt idx="1261">
                  <c:v>10.7</c:v>
                </c:pt>
                <c:pt idx="1262">
                  <c:v>10.709999999999999</c:v>
                </c:pt>
                <c:pt idx="1263">
                  <c:v>10.709999999999999</c:v>
                </c:pt>
                <c:pt idx="1264">
                  <c:v>10.713000000000001</c:v>
                </c:pt>
                <c:pt idx="1265">
                  <c:v>10.719999999999999</c:v>
                </c:pt>
                <c:pt idx="1266">
                  <c:v>10.729999999999999</c:v>
                </c:pt>
                <c:pt idx="1267">
                  <c:v>10.75</c:v>
                </c:pt>
                <c:pt idx="1268">
                  <c:v>10.76</c:v>
                </c:pt>
                <c:pt idx="1269">
                  <c:v>10.77</c:v>
                </c:pt>
                <c:pt idx="1270">
                  <c:v>10.77</c:v>
                </c:pt>
                <c:pt idx="1271">
                  <c:v>10.78</c:v>
                </c:pt>
                <c:pt idx="1272">
                  <c:v>10.78</c:v>
                </c:pt>
                <c:pt idx="1273">
                  <c:v>10.78</c:v>
                </c:pt>
                <c:pt idx="1274">
                  <c:v>10.78</c:v>
                </c:pt>
                <c:pt idx="1275">
                  <c:v>10.79</c:v>
                </c:pt>
                <c:pt idx="1276">
                  <c:v>10.8</c:v>
                </c:pt>
                <c:pt idx="1277">
                  <c:v>10.8</c:v>
                </c:pt>
                <c:pt idx="1278">
                  <c:v>10.8</c:v>
                </c:pt>
                <c:pt idx="1279">
                  <c:v>10.8</c:v>
                </c:pt>
                <c:pt idx="1280">
                  <c:v>10.8</c:v>
                </c:pt>
                <c:pt idx="1281">
                  <c:v>10.8</c:v>
                </c:pt>
                <c:pt idx="1282">
                  <c:v>10.8</c:v>
                </c:pt>
                <c:pt idx="1283">
                  <c:v>10.8</c:v>
                </c:pt>
                <c:pt idx="1284">
                  <c:v>10.8</c:v>
                </c:pt>
                <c:pt idx="1285">
                  <c:v>10.8</c:v>
                </c:pt>
                <c:pt idx="1286">
                  <c:v>10.8</c:v>
                </c:pt>
                <c:pt idx="1287">
                  <c:v>10.8</c:v>
                </c:pt>
                <c:pt idx="1288">
                  <c:v>10.8</c:v>
                </c:pt>
                <c:pt idx="1289">
                  <c:v>10.8</c:v>
                </c:pt>
                <c:pt idx="1290">
                  <c:v>10.8</c:v>
                </c:pt>
                <c:pt idx="1291">
                  <c:v>10.8</c:v>
                </c:pt>
                <c:pt idx="1292">
                  <c:v>10.8</c:v>
                </c:pt>
                <c:pt idx="1293">
                  <c:v>10.8</c:v>
                </c:pt>
                <c:pt idx="1294">
                  <c:v>10.8</c:v>
                </c:pt>
                <c:pt idx="1295">
                  <c:v>10.8</c:v>
                </c:pt>
                <c:pt idx="1296">
                  <c:v>10.8</c:v>
                </c:pt>
                <c:pt idx="1297">
                  <c:v>10.8</c:v>
                </c:pt>
                <c:pt idx="1298">
                  <c:v>10.8</c:v>
                </c:pt>
                <c:pt idx="1299">
                  <c:v>10.8</c:v>
                </c:pt>
                <c:pt idx="1300">
                  <c:v>10.8</c:v>
                </c:pt>
                <c:pt idx="1301">
                  <c:v>10.8</c:v>
                </c:pt>
                <c:pt idx="1302">
                  <c:v>10.8</c:v>
                </c:pt>
                <c:pt idx="1303">
                  <c:v>10.8</c:v>
                </c:pt>
                <c:pt idx="1304">
                  <c:v>10.8</c:v>
                </c:pt>
                <c:pt idx="1305">
                  <c:v>10.8</c:v>
                </c:pt>
                <c:pt idx="1306">
                  <c:v>10.8</c:v>
                </c:pt>
                <c:pt idx="1307">
                  <c:v>10.8</c:v>
                </c:pt>
                <c:pt idx="1308">
                  <c:v>10.8</c:v>
                </c:pt>
                <c:pt idx="1309">
                  <c:v>10.8</c:v>
                </c:pt>
                <c:pt idx="1310">
                  <c:v>10.8</c:v>
                </c:pt>
                <c:pt idx="1311">
                  <c:v>10.8</c:v>
                </c:pt>
                <c:pt idx="1312">
                  <c:v>10.8</c:v>
                </c:pt>
                <c:pt idx="1313">
                  <c:v>10.8</c:v>
                </c:pt>
                <c:pt idx="1314">
                  <c:v>10.8</c:v>
                </c:pt>
                <c:pt idx="1315">
                  <c:v>10.8</c:v>
                </c:pt>
                <c:pt idx="1316">
                  <c:v>10.8</c:v>
                </c:pt>
                <c:pt idx="1317">
                  <c:v>10.8</c:v>
                </c:pt>
                <c:pt idx="1318">
                  <c:v>10.8</c:v>
                </c:pt>
                <c:pt idx="1319">
                  <c:v>10.8</c:v>
                </c:pt>
                <c:pt idx="1320">
                  <c:v>10.8</c:v>
                </c:pt>
                <c:pt idx="1321">
                  <c:v>10.8</c:v>
                </c:pt>
                <c:pt idx="1322">
                  <c:v>10.8</c:v>
                </c:pt>
                <c:pt idx="1323">
                  <c:v>10.8</c:v>
                </c:pt>
                <c:pt idx="1324">
                  <c:v>10.8</c:v>
                </c:pt>
                <c:pt idx="1325">
                  <c:v>10.8</c:v>
                </c:pt>
                <c:pt idx="1326">
                  <c:v>10.8</c:v>
                </c:pt>
                <c:pt idx="1327">
                  <c:v>10.8</c:v>
                </c:pt>
                <c:pt idx="1328">
                  <c:v>10.8</c:v>
                </c:pt>
                <c:pt idx="1329">
                  <c:v>10.8</c:v>
                </c:pt>
                <c:pt idx="1330">
                  <c:v>10.8</c:v>
                </c:pt>
                <c:pt idx="1331">
                  <c:v>10.82</c:v>
                </c:pt>
                <c:pt idx="1332">
                  <c:v>10.82</c:v>
                </c:pt>
                <c:pt idx="1333">
                  <c:v>10.82</c:v>
                </c:pt>
                <c:pt idx="1334">
                  <c:v>10.83</c:v>
                </c:pt>
                <c:pt idx="1335">
                  <c:v>10.83</c:v>
                </c:pt>
                <c:pt idx="1336">
                  <c:v>10.84</c:v>
                </c:pt>
                <c:pt idx="1337">
                  <c:v>10.88</c:v>
                </c:pt>
                <c:pt idx="1338">
                  <c:v>10.88</c:v>
                </c:pt>
                <c:pt idx="1339">
                  <c:v>10.88</c:v>
                </c:pt>
                <c:pt idx="1340">
                  <c:v>10.88</c:v>
                </c:pt>
                <c:pt idx="1341">
                  <c:v>10.88</c:v>
                </c:pt>
                <c:pt idx="1342">
                  <c:v>10.89</c:v>
                </c:pt>
                <c:pt idx="1343">
                  <c:v>10.89</c:v>
                </c:pt>
                <c:pt idx="1344">
                  <c:v>10.89</c:v>
                </c:pt>
                <c:pt idx="1345">
                  <c:v>10.9</c:v>
                </c:pt>
                <c:pt idx="1346">
                  <c:v>10.9</c:v>
                </c:pt>
                <c:pt idx="1347">
                  <c:v>10.9</c:v>
                </c:pt>
                <c:pt idx="1348">
                  <c:v>10.9</c:v>
                </c:pt>
                <c:pt idx="1349">
                  <c:v>10.9</c:v>
                </c:pt>
                <c:pt idx="1350">
                  <c:v>10.9</c:v>
                </c:pt>
                <c:pt idx="1351">
                  <c:v>10.9</c:v>
                </c:pt>
                <c:pt idx="1352">
                  <c:v>10.9</c:v>
                </c:pt>
                <c:pt idx="1353">
                  <c:v>10.9</c:v>
                </c:pt>
                <c:pt idx="1354">
                  <c:v>10.9</c:v>
                </c:pt>
                <c:pt idx="1355">
                  <c:v>10.9</c:v>
                </c:pt>
                <c:pt idx="1356">
                  <c:v>10.9</c:v>
                </c:pt>
                <c:pt idx="1357">
                  <c:v>10.9</c:v>
                </c:pt>
                <c:pt idx="1358">
                  <c:v>10.9</c:v>
                </c:pt>
                <c:pt idx="1359">
                  <c:v>10.9</c:v>
                </c:pt>
                <c:pt idx="1360">
                  <c:v>10.9</c:v>
                </c:pt>
                <c:pt idx="1361">
                  <c:v>10.9</c:v>
                </c:pt>
                <c:pt idx="1362">
                  <c:v>10.9</c:v>
                </c:pt>
                <c:pt idx="1363">
                  <c:v>10.9</c:v>
                </c:pt>
                <c:pt idx="1364">
                  <c:v>10.9</c:v>
                </c:pt>
                <c:pt idx="1365">
                  <c:v>10.9</c:v>
                </c:pt>
                <c:pt idx="1366">
                  <c:v>10.9</c:v>
                </c:pt>
                <c:pt idx="1367">
                  <c:v>10.9</c:v>
                </c:pt>
                <c:pt idx="1368">
                  <c:v>10.9</c:v>
                </c:pt>
                <c:pt idx="1369">
                  <c:v>10.9</c:v>
                </c:pt>
                <c:pt idx="1370">
                  <c:v>10.9</c:v>
                </c:pt>
                <c:pt idx="1371">
                  <c:v>10.9</c:v>
                </c:pt>
                <c:pt idx="1372">
                  <c:v>10.9</c:v>
                </c:pt>
                <c:pt idx="1373">
                  <c:v>10.9</c:v>
                </c:pt>
                <c:pt idx="1374">
                  <c:v>10.9</c:v>
                </c:pt>
                <c:pt idx="1375">
                  <c:v>10.9</c:v>
                </c:pt>
                <c:pt idx="1376">
                  <c:v>10.9</c:v>
                </c:pt>
                <c:pt idx="1377">
                  <c:v>10.9</c:v>
                </c:pt>
                <c:pt idx="1378">
                  <c:v>10.9</c:v>
                </c:pt>
                <c:pt idx="1379">
                  <c:v>10.9</c:v>
                </c:pt>
                <c:pt idx="1380">
                  <c:v>10.9</c:v>
                </c:pt>
                <c:pt idx="1381">
                  <c:v>10.9</c:v>
                </c:pt>
                <c:pt idx="1382">
                  <c:v>10.9</c:v>
                </c:pt>
                <c:pt idx="1383">
                  <c:v>10.9</c:v>
                </c:pt>
                <c:pt idx="1384">
                  <c:v>10.9</c:v>
                </c:pt>
                <c:pt idx="1385">
                  <c:v>10.9</c:v>
                </c:pt>
                <c:pt idx="1386">
                  <c:v>10.9</c:v>
                </c:pt>
                <c:pt idx="1387">
                  <c:v>10.9</c:v>
                </c:pt>
                <c:pt idx="1388">
                  <c:v>10.9</c:v>
                </c:pt>
                <c:pt idx="1389">
                  <c:v>10.9</c:v>
                </c:pt>
                <c:pt idx="1390">
                  <c:v>10.9</c:v>
                </c:pt>
                <c:pt idx="1391">
                  <c:v>10.9</c:v>
                </c:pt>
                <c:pt idx="1392">
                  <c:v>10.91</c:v>
                </c:pt>
                <c:pt idx="1393">
                  <c:v>10.91</c:v>
                </c:pt>
                <c:pt idx="1394">
                  <c:v>10.92</c:v>
                </c:pt>
                <c:pt idx="1395">
                  <c:v>10.92</c:v>
                </c:pt>
                <c:pt idx="1396">
                  <c:v>10.93</c:v>
                </c:pt>
                <c:pt idx="1397">
                  <c:v>10.93</c:v>
                </c:pt>
                <c:pt idx="1398">
                  <c:v>10.94</c:v>
                </c:pt>
                <c:pt idx="1399">
                  <c:v>10.950000000000006</c:v>
                </c:pt>
                <c:pt idx="1400">
                  <c:v>10.950000000000006</c:v>
                </c:pt>
                <c:pt idx="1401">
                  <c:v>10.96</c:v>
                </c:pt>
                <c:pt idx="1402">
                  <c:v>10.97</c:v>
                </c:pt>
                <c:pt idx="1403">
                  <c:v>10.97</c:v>
                </c:pt>
                <c:pt idx="1404">
                  <c:v>10.97</c:v>
                </c:pt>
                <c:pt idx="1405">
                  <c:v>10.98</c:v>
                </c:pt>
                <c:pt idx="1406">
                  <c:v>10.98</c:v>
                </c:pt>
                <c:pt idx="1407">
                  <c:v>10.99</c:v>
                </c:pt>
                <c:pt idx="1408">
                  <c:v>10.99</c:v>
                </c:pt>
                <c:pt idx="1409">
                  <c:v>11</c:v>
                </c:pt>
                <c:pt idx="1410">
                  <c:v>11</c:v>
                </c:pt>
                <c:pt idx="1411">
                  <c:v>11</c:v>
                </c:pt>
                <c:pt idx="1412">
                  <c:v>11</c:v>
                </c:pt>
                <c:pt idx="1413">
                  <c:v>11</c:v>
                </c:pt>
                <c:pt idx="1414">
                  <c:v>11</c:v>
                </c:pt>
                <c:pt idx="1415">
                  <c:v>11</c:v>
                </c:pt>
                <c:pt idx="1416">
                  <c:v>11</c:v>
                </c:pt>
                <c:pt idx="1417">
                  <c:v>11</c:v>
                </c:pt>
                <c:pt idx="1418">
                  <c:v>11</c:v>
                </c:pt>
                <c:pt idx="1419">
                  <c:v>11</c:v>
                </c:pt>
                <c:pt idx="1420">
                  <c:v>11</c:v>
                </c:pt>
                <c:pt idx="1421">
                  <c:v>11</c:v>
                </c:pt>
                <c:pt idx="1422">
                  <c:v>11</c:v>
                </c:pt>
                <c:pt idx="1423">
                  <c:v>11</c:v>
                </c:pt>
                <c:pt idx="1424">
                  <c:v>11</c:v>
                </c:pt>
                <c:pt idx="1425">
                  <c:v>11</c:v>
                </c:pt>
                <c:pt idx="1426">
                  <c:v>11</c:v>
                </c:pt>
                <c:pt idx="1427">
                  <c:v>11</c:v>
                </c:pt>
                <c:pt idx="1428">
                  <c:v>11</c:v>
                </c:pt>
                <c:pt idx="1429">
                  <c:v>11</c:v>
                </c:pt>
                <c:pt idx="1430">
                  <c:v>11</c:v>
                </c:pt>
                <c:pt idx="1431">
                  <c:v>11</c:v>
                </c:pt>
                <c:pt idx="1432">
                  <c:v>11</c:v>
                </c:pt>
                <c:pt idx="1433">
                  <c:v>11</c:v>
                </c:pt>
                <c:pt idx="1434">
                  <c:v>11</c:v>
                </c:pt>
                <c:pt idx="1435">
                  <c:v>11</c:v>
                </c:pt>
                <c:pt idx="1436">
                  <c:v>11</c:v>
                </c:pt>
                <c:pt idx="1437">
                  <c:v>11</c:v>
                </c:pt>
                <c:pt idx="1438">
                  <c:v>11</c:v>
                </c:pt>
                <c:pt idx="1439">
                  <c:v>11</c:v>
                </c:pt>
                <c:pt idx="1440">
                  <c:v>11</c:v>
                </c:pt>
                <c:pt idx="1441">
                  <c:v>11</c:v>
                </c:pt>
                <c:pt idx="1442">
                  <c:v>11</c:v>
                </c:pt>
                <c:pt idx="1443">
                  <c:v>11</c:v>
                </c:pt>
                <c:pt idx="1444">
                  <c:v>11</c:v>
                </c:pt>
                <c:pt idx="1445">
                  <c:v>11</c:v>
                </c:pt>
                <c:pt idx="1446">
                  <c:v>11</c:v>
                </c:pt>
                <c:pt idx="1447">
                  <c:v>11</c:v>
                </c:pt>
                <c:pt idx="1448">
                  <c:v>11</c:v>
                </c:pt>
                <c:pt idx="1449">
                  <c:v>11</c:v>
                </c:pt>
                <c:pt idx="1450">
                  <c:v>11</c:v>
                </c:pt>
                <c:pt idx="1451">
                  <c:v>11</c:v>
                </c:pt>
                <c:pt idx="1452">
                  <c:v>11</c:v>
                </c:pt>
                <c:pt idx="1453">
                  <c:v>11</c:v>
                </c:pt>
                <c:pt idx="1454">
                  <c:v>11</c:v>
                </c:pt>
                <c:pt idx="1455">
                  <c:v>11</c:v>
                </c:pt>
                <c:pt idx="1456">
                  <c:v>11</c:v>
                </c:pt>
                <c:pt idx="1457">
                  <c:v>11</c:v>
                </c:pt>
                <c:pt idx="1458">
                  <c:v>11</c:v>
                </c:pt>
                <c:pt idx="1459">
                  <c:v>11</c:v>
                </c:pt>
                <c:pt idx="1460">
                  <c:v>11</c:v>
                </c:pt>
                <c:pt idx="1461">
                  <c:v>11</c:v>
                </c:pt>
                <c:pt idx="1462">
                  <c:v>11.01</c:v>
                </c:pt>
                <c:pt idx="1463">
                  <c:v>11.03</c:v>
                </c:pt>
                <c:pt idx="1464">
                  <c:v>11.04</c:v>
                </c:pt>
                <c:pt idx="1465">
                  <c:v>11.04</c:v>
                </c:pt>
                <c:pt idx="1466">
                  <c:v>11.04</c:v>
                </c:pt>
                <c:pt idx="1467">
                  <c:v>11.05</c:v>
                </c:pt>
                <c:pt idx="1468">
                  <c:v>11.06</c:v>
                </c:pt>
                <c:pt idx="1469">
                  <c:v>11.1</c:v>
                </c:pt>
                <c:pt idx="1470">
                  <c:v>11.1</c:v>
                </c:pt>
                <c:pt idx="1471">
                  <c:v>11.1</c:v>
                </c:pt>
                <c:pt idx="1472">
                  <c:v>11.1</c:v>
                </c:pt>
                <c:pt idx="1473">
                  <c:v>11.1</c:v>
                </c:pt>
                <c:pt idx="1474">
                  <c:v>11.1</c:v>
                </c:pt>
                <c:pt idx="1475">
                  <c:v>11.1</c:v>
                </c:pt>
                <c:pt idx="1476">
                  <c:v>11.1</c:v>
                </c:pt>
                <c:pt idx="1477">
                  <c:v>11.1</c:v>
                </c:pt>
                <c:pt idx="1478">
                  <c:v>11.1</c:v>
                </c:pt>
                <c:pt idx="1479">
                  <c:v>11.1</c:v>
                </c:pt>
                <c:pt idx="1480">
                  <c:v>11.1</c:v>
                </c:pt>
                <c:pt idx="1481">
                  <c:v>11.1</c:v>
                </c:pt>
                <c:pt idx="1482">
                  <c:v>11.1</c:v>
                </c:pt>
                <c:pt idx="1483">
                  <c:v>11.1</c:v>
                </c:pt>
                <c:pt idx="1484">
                  <c:v>11.1</c:v>
                </c:pt>
                <c:pt idx="1485">
                  <c:v>11.1</c:v>
                </c:pt>
                <c:pt idx="1486">
                  <c:v>11.1</c:v>
                </c:pt>
                <c:pt idx="1487">
                  <c:v>11.1</c:v>
                </c:pt>
                <c:pt idx="1488">
                  <c:v>11.1</c:v>
                </c:pt>
                <c:pt idx="1489">
                  <c:v>11.1</c:v>
                </c:pt>
                <c:pt idx="1490">
                  <c:v>11.1</c:v>
                </c:pt>
                <c:pt idx="1491">
                  <c:v>11.1</c:v>
                </c:pt>
                <c:pt idx="1492">
                  <c:v>11.1</c:v>
                </c:pt>
                <c:pt idx="1493">
                  <c:v>11.1</c:v>
                </c:pt>
                <c:pt idx="1494">
                  <c:v>11.1</c:v>
                </c:pt>
                <c:pt idx="1495">
                  <c:v>11.1</c:v>
                </c:pt>
                <c:pt idx="1496">
                  <c:v>11.1</c:v>
                </c:pt>
                <c:pt idx="1497">
                  <c:v>11.1</c:v>
                </c:pt>
                <c:pt idx="1498">
                  <c:v>11.1</c:v>
                </c:pt>
                <c:pt idx="1499">
                  <c:v>11.1</c:v>
                </c:pt>
                <c:pt idx="1500">
                  <c:v>11.1</c:v>
                </c:pt>
                <c:pt idx="1501">
                  <c:v>11.1</c:v>
                </c:pt>
                <c:pt idx="1502">
                  <c:v>11.1</c:v>
                </c:pt>
                <c:pt idx="1503">
                  <c:v>11.1</c:v>
                </c:pt>
                <c:pt idx="1504">
                  <c:v>11.1</c:v>
                </c:pt>
                <c:pt idx="1505">
                  <c:v>11.1</c:v>
                </c:pt>
                <c:pt idx="1506">
                  <c:v>11.1</c:v>
                </c:pt>
                <c:pt idx="1507">
                  <c:v>11.1</c:v>
                </c:pt>
                <c:pt idx="1508">
                  <c:v>11.1</c:v>
                </c:pt>
                <c:pt idx="1509">
                  <c:v>11.1</c:v>
                </c:pt>
                <c:pt idx="1510">
                  <c:v>11.1</c:v>
                </c:pt>
                <c:pt idx="1511">
                  <c:v>11.1</c:v>
                </c:pt>
                <c:pt idx="1512">
                  <c:v>11.1</c:v>
                </c:pt>
                <c:pt idx="1513">
                  <c:v>11.1</c:v>
                </c:pt>
                <c:pt idx="1514">
                  <c:v>11.1</c:v>
                </c:pt>
                <c:pt idx="1515">
                  <c:v>11.1</c:v>
                </c:pt>
                <c:pt idx="1516">
                  <c:v>11.1</c:v>
                </c:pt>
                <c:pt idx="1517">
                  <c:v>11.1</c:v>
                </c:pt>
                <c:pt idx="1518">
                  <c:v>11.1</c:v>
                </c:pt>
                <c:pt idx="1519">
                  <c:v>11.1</c:v>
                </c:pt>
                <c:pt idx="1520">
                  <c:v>11.1</c:v>
                </c:pt>
                <c:pt idx="1521">
                  <c:v>11.1</c:v>
                </c:pt>
                <c:pt idx="1522">
                  <c:v>11.1</c:v>
                </c:pt>
                <c:pt idx="1523">
                  <c:v>11.129999999999999</c:v>
                </c:pt>
                <c:pt idx="1524">
                  <c:v>11.16</c:v>
                </c:pt>
                <c:pt idx="1525">
                  <c:v>11.18</c:v>
                </c:pt>
                <c:pt idx="1526">
                  <c:v>11.18</c:v>
                </c:pt>
                <c:pt idx="1527">
                  <c:v>11.19</c:v>
                </c:pt>
                <c:pt idx="1528">
                  <c:v>11.2</c:v>
                </c:pt>
                <c:pt idx="1529">
                  <c:v>11.2</c:v>
                </c:pt>
                <c:pt idx="1530">
                  <c:v>11.2</c:v>
                </c:pt>
                <c:pt idx="1531">
                  <c:v>11.2</c:v>
                </c:pt>
                <c:pt idx="1532">
                  <c:v>11.2</c:v>
                </c:pt>
                <c:pt idx="1533">
                  <c:v>11.2</c:v>
                </c:pt>
                <c:pt idx="1534">
                  <c:v>11.2</c:v>
                </c:pt>
                <c:pt idx="1535">
                  <c:v>11.2</c:v>
                </c:pt>
                <c:pt idx="1536">
                  <c:v>11.2</c:v>
                </c:pt>
                <c:pt idx="1537">
                  <c:v>11.2</c:v>
                </c:pt>
                <c:pt idx="1538">
                  <c:v>11.2</c:v>
                </c:pt>
                <c:pt idx="1539">
                  <c:v>11.2</c:v>
                </c:pt>
                <c:pt idx="1540">
                  <c:v>11.2</c:v>
                </c:pt>
                <c:pt idx="1541">
                  <c:v>11.2</c:v>
                </c:pt>
                <c:pt idx="1542">
                  <c:v>11.2</c:v>
                </c:pt>
                <c:pt idx="1543">
                  <c:v>11.2</c:v>
                </c:pt>
                <c:pt idx="1544">
                  <c:v>11.2</c:v>
                </c:pt>
                <c:pt idx="1545">
                  <c:v>11.2</c:v>
                </c:pt>
                <c:pt idx="1546">
                  <c:v>11.2</c:v>
                </c:pt>
                <c:pt idx="1547">
                  <c:v>11.2</c:v>
                </c:pt>
                <c:pt idx="1548">
                  <c:v>11.2</c:v>
                </c:pt>
                <c:pt idx="1549">
                  <c:v>11.2</c:v>
                </c:pt>
                <c:pt idx="1550">
                  <c:v>11.2</c:v>
                </c:pt>
                <c:pt idx="1551">
                  <c:v>11.2</c:v>
                </c:pt>
                <c:pt idx="1552">
                  <c:v>11.2</c:v>
                </c:pt>
                <c:pt idx="1553">
                  <c:v>11.2</c:v>
                </c:pt>
                <c:pt idx="1554">
                  <c:v>11.2</c:v>
                </c:pt>
                <c:pt idx="1555">
                  <c:v>11.2</c:v>
                </c:pt>
                <c:pt idx="1556">
                  <c:v>11.2</c:v>
                </c:pt>
                <c:pt idx="1557">
                  <c:v>11.2</c:v>
                </c:pt>
                <c:pt idx="1558">
                  <c:v>11.2</c:v>
                </c:pt>
                <c:pt idx="1559">
                  <c:v>11.2</c:v>
                </c:pt>
                <c:pt idx="1560">
                  <c:v>11.2</c:v>
                </c:pt>
                <c:pt idx="1561">
                  <c:v>11.2</c:v>
                </c:pt>
                <c:pt idx="1562">
                  <c:v>11.2</c:v>
                </c:pt>
                <c:pt idx="1563">
                  <c:v>11.2</c:v>
                </c:pt>
                <c:pt idx="1564">
                  <c:v>11.2</c:v>
                </c:pt>
                <c:pt idx="1565">
                  <c:v>11.2</c:v>
                </c:pt>
                <c:pt idx="1566">
                  <c:v>11.2</c:v>
                </c:pt>
                <c:pt idx="1567">
                  <c:v>11.2</c:v>
                </c:pt>
                <c:pt idx="1568">
                  <c:v>11.209999999999999</c:v>
                </c:pt>
                <c:pt idx="1569">
                  <c:v>11.209999999999999</c:v>
                </c:pt>
                <c:pt idx="1570">
                  <c:v>11.25</c:v>
                </c:pt>
                <c:pt idx="1571">
                  <c:v>11.25</c:v>
                </c:pt>
                <c:pt idx="1572">
                  <c:v>11.26</c:v>
                </c:pt>
                <c:pt idx="1573">
                  <c:v>11.28</c:v>
                </c:pt>
                <c:pt idx="1574">
                  <c:v>11.3</c:v>
                </c:pt>
                <c:pt idx="1575">
                  <c:v>11.3</c:v>
                </c:pt>
                <c:pt idx="1576">
                  <c:v>11.3</c:v>
                </c:pt>
                <c:pt idx="1577">
                  <c:v>11.3</c:v>
                </c:pt>
                <c:pt idx="1578">
                  <c:v>11.3</c:v>
                </c:pt>
                <c:pt idx="1579">
                  <c:v>11.3</c:v>
                </c:pt>
                <c:pt idx="1580">
                  <c:v>11.3</c:v>
                </c:pt>
                <c:pt idx="1581">
                  <c:v>11.3</c:v>
                </c:pt>
                <c:pt idx="1582">
                  <c:v>11.3</c:v>
                </c:pt>
                <c:pt idx="1583">
                  <c:v>11.3</c:v>
                </c:pt>
                <c:pt idx="1584">
                  <c:v>11.3</c:v>
                </c:pt>
                <c:pt idx="1585">
                  <c:v>11.3</c:v>
                </c:pt>
                <c:pt idx="1586">
                  <c:v>11.3</c:v>
                </c:pt>
                <c:pt idx="1587">
                  <c:v>11.3</c:v>
                </c:pt>
                <c:pt idx="1588">
                  <c:v>11.3</c:v>
                </c:pt>
                <c:pt idx="1589">
                  <c:v>11.3</c:v>
                </c:pt>
                <c:pt idx="1590">
                  <c:v>11.3</c:v>
                </c:pt>
                <c:pt idx="1591">
                  <c:v>11.3</c:v>
                </c:pt>
                <c:pt idx="1592">
                  <c:v>11.3</c:v>
                </c:pt>
                <c:pt idx="1593">
                  <c:v>11.3</c:v>
                </c:pt>
                <c:pt idx="1594">
                  <c:v>11.3</c:v>
                </c:pt>
                <c:pt idx="1595">
                  <c:v>11.3</c:v>
                </c:pt>
                <c:pt idx="1596">
                  <c:v>11.3</c:v>
                </c:pt>
                <c:pt idx="1597">
                  <c:v>11.3</c:v>
                </c:pt>
                <c:pt idx="1598">
                  <c:v>11.3</c:v>
                </c:pt>
                <c:pt idx="1599">
                  <c:v>11.3</c:v>
                </c:pt>
                <c:pt idx="1600">
                  <c:v>11.3</c:v>
                </c:pt>
                <c:pt idx="1601">
                  <c:v>11.3</c:v>
                </c:pt>
                <c:pt idx="1602">
                  <c:v>11.3</c:v>
                </c:pt>
                <c:pt idx="1603">
                  <c:v>11.3</c:v>
                </c:pt>
                <c:pt idx="1604">
                  <c:v>11.3</c:v>
                </c:pt>
                <c:pt idx="1605">
                  <c:v>11.3</c:v>
                </c:pt>
                <c:pt idx="1606">
                  <c:v>11.3</c:v>
                </c:pt>
                <c:pt idx="1607">
                  <c:v>11.3</c:v>
                </c:pt>
                <c:pt idx="1608">
                  <c:v>11.3</c:v>
                </c:pt>
                <c:pt idx="1609">
                  <c:v>11.3</c:v>
                </c:pt>
                <c:pt idx="1610">
                  <c:v>11.3</c:v>
                </c:pt>
                <c:pt idx="1611">
                  <c:v>11.3</c:v>
                </c:pt>
                <c:pt idx="1612">
                  <c:v>11.3</c:v>
                </c:pt>
                <c:pt idx="1613">
                  <c:v>11.3</c:v>
                </c:pt>
                <c:pt idx="1614">
                  <c:v>11.3</c:v>
                </c:pt>
                <c:pt idx="1615">
                  <c:v>11.3</c:v>
                </c:pt>
                <c:pt idx="1616">
                  <c:v>11.3</c:v>
                </c:pt>
                <c:pt idx="1617">
                  <c:v>11.3</c:v>
                </c:pt>
                <c:pt idx="1618">
                  <c:v>11.3</c:v>
                </c:pt>
                <c:pt idx="1619">
                  <c:v>11.3</c:v>
                </c:pt>
                <c:pt idx="1620">
                  <c:v>11.3</c:v>
                </c:pt>
                <c:pt idx="1621">
                  <c:v>11.3</c:v>
                </c:pt>
                <c:pt idx="1622">
                  <c:v>11.3</c:v>
                </c:pt>
                <c:pt idx="1623">
                  <c:v>11.3</c:v>
                </c:pt>
                <c:pt idx="1624">
                  <c:v>11.3</c:v>
                </c:pt>
                <c:pt idx="1625">
                  <c:v>11.3</c:v>
                </c:pt>
                <c:pt idx="1626">
                  <c:v>11.3</c:v>
                </c:pt>
                <c:pt idx="1627">
                  <c:v>11.3</c:v>
                </c:pt>
                <c:pt idx="1628">
                  <c:v>11.3</c:v>
                </c:pt>
                <c:pt idx="1629">
                  <c:v>11.3</c:v>
                </c:pt>
                <c:pt idx="1630">
                  <c:v>11.3</c:v>
                </c:pt>
                <c:pt idx="1631">
                  <c:v>11.3</c:v>
                </c:pt>
                <c:pt idx="1632">
                  <c:v>11.3</c:v>
                </c:pt>
                <c:pt idx="1633">
                  <c:v>11.3</c:v>
                </c:pt>
                <c:pt idx="1634">
                  <c:v>11.32</c:v>
                </c:pt>
                <c:pt idx="1635">
                  <c:v>11.33</c:v>
                </c:pt>
                <c:pt idx="1636">
                  <c:v>11.350000000000019</c:v>
                </c:pt>
                <c:pt idx="1637">
                  <c:v>11.350000000000019</c:v>
                </c:pt>
                <c:pt idx="1638">
                  <c:v>11.360000000000019</c:v>
                </c:pt>
                <c:pt idx="1639">
                  <c:v>11.360000000000019</c:v>
                </c:pt>
                <c:pt idx="1640">
                  <c:v>11.360000000000019</c:v>
                </c:pt>
                <c:pt idx="1641">
                  <c:v>11.38</c:v>
                </c:pt>
                <c:pt idx="1642">
                  <c:v>11.38</c:v>
                </c:pt>
                <c:pt idx="1643">
                  <c:v>11.38</c:v>
                </c:pt>
                <c:pt idx="1644">
                  <c:v>11.39</c:v>
                </c:pt>
                <c:pt idx="1645">
                  <c:v>11.39</c:v>
                </c:pt>
                <c:pt idx="1646">
                  <c:v>11.4</c:v>
                </c:pt>
                <c:pt idx="1647">
                  <c:v>11.4</c:v>
                </c:pt>
                <c:pt idx="1648">
                  <c:v>11.4</c:v>
                </c:pt>
                <c:pt idx="1649">
                  <c:v>11.4</c:v>
                </c:pt>
                <c:pt idx="1650">
                  <c:v>11.4</c:v>
                </c:pt>
                <c:pt idx="1651">
                  <c:v>11.4</c:v>
                </c:pt>
                <c:pt idx="1652">
                  <c:v>11.4</c:v>
                </c:pt>
                <c:pt idx="1653">
                  <c:v>11.4</c:v>
                </c:pt>
                <c:pt idx="1654">
                  <c:v>11.4</c:v>
                </c:pt>
                <c:pt idx="1655">
                  <c:v>11.4</c:v>
                </c:pt>
                <c:pt idx="1656">
                  <c:v>11.4</c:v>
                </c:pt>
                <c:pt idx="1657">
                  <c:v>11.4</c:v>
                </c:pt>
                <c:pt idx="1658">
                  <c:v>11.4</c:v>
                </c:pt>
                <c:pt idx="1659">
                  <c:v>11.4</c:v>
                </c:pt>
                <c:pt idx="1660">
                  <c:v>11.4</c:v>
                </c:pt>
                <c:pt idx="1661">
                  <c:v>11.4</c:v>
                </c:pt>
                <c:pt idx="1662">
                  <c:v>11.4</c:v>
                </c:pt>
                <c:pt idx="1663">
                  <c:v>11.4</c:v>
                </c:pt>
                <c:pt idx="1664">
                  <c:v>11.4</c:v>
                </c:pt>
                <c:pt idx="1665">
                  <c:v>11.4</c:v>
                </c:pt>
                <c:pt idx="1666">
                  <c:v>11.4</c:v>
                </c:pt>
                <c:pt idx="1667">
                  <c:v>11.4</c:v>
                </c:pt>
                <c:pt idx="1668">
                  <c:v>11.4</c:v>
                </c:pt>
                <c:pt idx="1669">
                  <c:v>11.4</c:v>
                </c:pt>
                <c:pt idx="1670">
                  <c:v>11.4</c:v>
                </c:pt>
                <c:pt idx="1671">
                  <c:v>11.4</c:v>
                </c:pt>
                <c:pt idx="1672">
                  <c:v>11.4</c:v>
                </c:pt>
                <c:pt idx="1673">
                  <c:v>11.4</c:v>
                </c:pt>
                <c:pt idx="1674">
                  <c:v>11.4</c:v>
                </c:pt>
                <c:pt idx="1675">
                  <c:v>11.4</c:v>
                </c:pt>
                <c:pt idx="1676">
                  <c:v>11.4</c:v>
                </c:pt>
                <c:pt idx="1677">
                  <c:v>11.4</c:v>
                </c:pt>
                <c:pt idx="1678">
                  <c:v>11.4</c:v>
                </c:pt>
                <c:pt idx="1679">
                  <c:v>11.4</c:v>
                </c:pt>
                <c:pt idx="1680">
                  <c:v>11.4</c:v>
                </c:pt>
                <c:pt idx="1681">
                  <c:v>11.4</c:v>
                </c:pt>
                <c:pt idx="1682">
                  <c:v>11.4</c:v>
                </c:pt>
                <c:pt idx="1683">
                  <c:v>11.4</c:v>
                </c:pt>
                <c:pt idx="1684">
                  <c:v>11.4</c:v>
                </c:pt>
                <c:pt idx="1685">
                  <c:v>11.4</c:v>
                </c:pt>
                <c:pt idx="1686">
                  <c:v>11.4</c:v>
                </c:pt>
                <c:pt idx="1687">
                  <c:v>11.4</c:v>
                </c:pt>
                <c:pt idx="1688">
                  <c:v>11.4</c:v>
                </c:pt>
                <c:pt idx="1689">
                  <c:v>11.4</c:v>
                </c:pt>
                <c:pt idx="1690">
                  <c:v>11.4</c:v>
                </c:pt>
                <c:pt idx="1691">
                  <c:v>11.4</c:v>
                </c:pt>
                <c:pt idx="1692">
                  <c:v>11.4</c:v>
                </c:pt>
                <c:pt idx="1693">
                  <c:v>11.4</c:v>
                </c:pt>
                <c:pt idx="1694">
                  <c:v>11.4</c:v>
                </c:pt>
                <c:pt idx="1695">
                  <c:v>11.4</c:v>
                </c:pt>
                <c:pt idx="1696">
                  <c:v>11.4</c:v>
                </c:pt>
                <c:pt idx="1697">
                  <c:v>11.4</c:v>
                </c:pt>
                <c:pt idx="1698">
                  <c:v>11.4</c:v>
                </c:pt>
                <c:pt idx="1699">
                  <c:v>11.4</c:v>
                </c:pt>
                <c:pt idx="1700">
                  <c:v>11.4</c:v>
                </c:pt>
                <c:pt idx="1701">
                  <c:v>11.41</c:v>
                </c:pt>
                <c:pt idx="1702">
                  <c:v>11.41</c:v>
                </c:pt>
                <c:pt idx="1703">
                  <c:v>11.450000000000006</c:v>
                </c:pt>
                <c:pt idx="1704">
                  <c:v>11.450000000000006</c:v>
                </c:pt>
                <c:pt idx="1705">
                  <c:v>11.46</c:v>
                </c:pt>
                <c:pt idx="1706">
                  <c:v>11.46</c:v>
                </c:pt>
                <c:pt idx="1707">
                  <c:v>11.46</c:v>
                </c:pt>
                <c:pt idx="1708">
                  <c:v>11.47</c:v>
                </c:pt>
                <c:pt idx="1709">
                  <c:v>11.49</c:v>
                </c:pt>
                <c:pt idx="1710">
                  <c:v>11.5</c:v>
                </c:pt>
                <c:pt idx="1711">
                  <c:v>11.5</c:v>
                </c:pt>
                <c:pt idx="1712">
                  <c:v>11.5</c:v>
                </c:pt>
                <c:pt idx="1713">
                  <c:v>11.5</c:v>
                </c:pt>
                <c:pt idx="1714">
                  <c:v>11.5</c:v>
                </c:pt>
                <c:pt idx="1715">
                  <c:v>11.5</c:v>
                </c:pt>
                <c:pt idx="1716">
                  <c:v>11.5</c:v>
                </c:pt>
                <c:pt idx="1717">
                  <c:v>11.5</c:v>
                </c:pt>
                <c:pt idx="1718">
                  <c:v>11.5</c:v>
                </c:pt>
                <c:pt idx="1719">
                  <c:v>11.5</c:v>
                </c:pt>
                <c:pt idx="1720">
                  <c:v>11.5</c:v>
                </c:pt>
                <c:pt idx="1721">
                  <c:v>11.5</c:v>
                </c:pt>
                <c:pt idx="1722">
                  <c:v>11.5</c:v>
                </c:pt>
                <c:pt idx="1723">
                  <c:v>11.5</c:v>
                </c:pt>
                <c:pt idx="1724">
                  <c:v>11.5</c:v>
                </c:pt>
                <c:pt idx="1725">
                  <c:v>11.5</c:v>
                </c:pt>
                <c:pt idx="1726">
                  <c:v>11.5</c:v>
                </c:pt>
                <c:pt idx="1727">
                  <c:v>11.5</c:v>
                </c:pt>
                <c:pt idx="1728">
                  <c:v>11.5</c:v>
                </c:pt>
                <c:pt idx="1729">
                  <c:v>11.5</c:v>
                </c:pt>
                <c:pt idx="1730">
                  <c:v>11.5</c:v>
                </c:pt>
                <c:pt idx="1731">
                  <c:v>11.5</c:v>
                </c:pt>
                <c:pt idx="1732">
                  <c:v>11.5</c:v>
                </c:pt>
                <c:pt idx="1733">
                  <c:v>11.5</c:v>
                </c:pt>
                <c:pt idx="1734">
                  <c:v>11.5</c:v>
                </c:pt>
                <c:pt idx="1735">
                  <c:v>11.5</c:v>
                </c:pt>
                <c:pt idx="1736">
                  <c:v>11.5</c:v>
                </c:pt>
                <c:pt idx="1737">
                  <c:v>11.5</c:v>
                </c:pt>
                <c:pt idx="1738">
                  <c:v>11.5</c:v>
                </c:pt>
                <c:pt idx="1739">
                  <c:v>11.5</c:v>
                </c:pt>
                <c:pt idx="1740">
                  <c:v>11.5</c:v>
                </c:pt>
                <c:pt idx="1741">
                  <c:v>11.5</c:v>
                </c:pt>
                <c:pt idx="1742">
                  <c:v>11.5</c:v>
                </c:pt>
                <c:pt idx="1743">
                  <c:v>11.5</c:v>
                </c:pt>
                <c:pt idx="1744">
                  <c:v>11.5</c:v>
                </c:pt>
                <c:pt idx="1745">
                  <c:v>11.5</c:v>
                </c:pt>
                <c:pt idx="1746">
                  <c:v>11.5</c:v>
                </c:pt>
                <c:pt idx="1747">
                  <c:v>11.5</c:v>
                </c:pt>
                <c:pt idx="1748">
                  <c:v>11.5</c:v>
                </c:pt>
                <c:pt idx="1749">
                  <c:v>11.5</c:v>
                </c:pt>
                <c:pt idx="1750">
                  <c:v>11.5</c:v>
                </c:pt>
                <c:pt idx="1751">
                  <c:v>11.5</c:v>
                </c:pt>
                <c:pt idx="1752">
                  <c:v>11.5</c:v>
                </c:pt>
                <c:pt idx="1753">
                  <c:v>11.5</c:v>
                </c:pt>
                <c:pt idx="1754">
                  <c:v>11.5</c:v>
                </c:pt>
                <c:pt idx="1755">
                  <c:v>11.5</c:v>
                </c:pt>
                <c:pt idx="1756">
                  <c:v>11.5</c:v>
                </c:pt>
                <c:pt idx="1757">
                  <c:v>11.5</c:v>
                </c:pt>
                <c:pt idx="1758">
                  <c:v>11.5</c:v>
                </c:pt>
                <c:pt idx="1759">
                  <c:v>11.5</c:v>
                </c:pt>
                <c:pt idx="1760">
                  <c:v>11.5</c:v>
                </c:pt>
                <c:pt idx="1761">
                  <c:v>11.5</c:v>
                </c:pt>
                <c:pt idx="1762">
                  <c:v>11.5</c:v>
                </c:pt>
                <c:pt idx="1763">
                  <c:v>11.5</c:v>
                </c:pt>
                <c:pt idx="1764">
                  <c:v>11.5</c:v>
                </c:pt>
                <c:pt idx="1765">
                  <c:v>11.5</c:v>
                </c:pt>
                <c:pt idx="1766">
                  <c:v>11.5</c:v>
                </c:pt>
                <c:pt idx="1767">
                  <c:v>11.5</c:v>
                </c:pt>
                <c:pt idx="1768">
                  <c:v>11.5</c:v>
                </c:pt>
                <c:pt idx="1769">
                  <c:v>11.5</c:v>
                </c:pt>
                <c:pt idx="1770">
                  <c:v>11.5</c:v>
                </c:pt>
                <c:pt idx="1771">
                  <c:v>11.5</c:v>
                </c:pt>
                <c:pt idx="1772">
                  <c:v>11.5</c:v>
                </c:pt>
                <c:pt idx="1773">
                  <c:v>11.5</c:v>
                </c:pt>
                <c:pt idx="1774">
                  <c:v>11.5</c:v>
                </c:pt>
                <c:pt idx="1775">
                  <c:v>11.5</c:v>
                </c:pt>
                <c:pt idx="1776">
                  <c:v>11.5</c:v>
                </c:pt>
                <c:pt idx="1777">
                  <c:v>11.5</c:v>
                </c:pt>
                <c:pt idx="1778">
                  <c:v>11.52</c:v>
                </c:pt>
                <c:pt idx="1779">
                  <c:v>11.54</c:v>
                </c:pt>
                <c:pt idx="1780">
                  <c:v>11.55</c:v>
                </c:pt>
                <c:pt idx="1781">
                  <c:v>11.55</c:v>
                </c:pt>
                <c:pt idx="1782">
                  <c:v>11.56</c:v>
                </c:pt>
                <c:pt idx="1783">
                  <c:v>11.56</c:v>
                </c:pt>
                <c:pt idx="1784">
                  <c:v>11.56</c:v>
                </c:pt>
                <c:pt idx="1785">
                  <c:v>11.59</c:v>
                </c:pt>
                <c:pt idx="1786">
                  <c:v>11.59</c:v>
                </c:pt>
                <c:pt idx="1787">
                  <c:v>11.59</c:v>
                </c:pt>
                <c:pt idx="1788">
                  <c:v>11.6</c:v>
                </c:pt>
                <c:pt idx="1789">
                  <c:v>11.6</c:v>
                </c:pt>
                <c:pt idx="1790">
                  <c:v>11.6</c:v>
                </c:pt>
                <c:pt idx="1791">
                  <c:v>11.6</c:v>
                </c:pt>
                <c:pt idx="1792">
                  <c:v>11.6</c:v>
                </c:pt>
                <c:pt idx="1793">
                  <c:v>11.6</c:v>
                </c:pt>
                <c:pt idx="1794">
                  <c:v>11.6</c:v>
                </c:pt>
                <c:pt idx="1795">
                  <c:v>11.6</c:v>
                </c:pt>
                <c:pt idx="1796">
                  <c:v>11.6</c:v>
                </c:pt>
                <c:pt idx="1797">
                  <c:v>11.6</c:v>
                </c:pt>
                <c:pt idx="1798">
                  <c:v>11.6</c:v>
                </c:pt>
                <c:pt idx="1799">
                  <c:v>11.6</c:v>
                </c:pt>
                <c:pt idx="1800">
                  <c:v>11.6</c:v>
                </c:pt>
                <c:pt idx="1801">
                  <c:v>11.6</c:v>
                </c:pt>
                <c:pt idx="1802">
                  <c:v>11.6</c:v>
                </c:pt>
                <c:pt idx="1803">
                  <c:v>11.6</c:v>
                </c:pt>
                <c:pt idx="1804">
                  <c:v>11.6</c:v>
                </c:pt>
                <c:pt idx="1805">
                  <c:v>11.6</c:v>
                </c:pt>
                <c:pt idx="1806">
                  <c:v>11.6</c:v>
                </c:pt>
                <c:pt idx="1807">
                  <c:v>11.6</c:v>
                </c:pt>
                <c:pt idx="1808">
                  <c:v>11.6</c:v>
                </c:pt>
                <c:pt idx="1809">
                  <c:v>11.6</c:v>
                </c:pt>
                <c:pt idx="1810">
                  <c:v>11.6</c:v>
                </c:pt>
                <c:pt idx="1811">
                  <c:v>11.6</c:v>
                </c:pt>
                <c:pt idx="1812">
                  <c:v>11.6</c:v>
                </c:pt>
                <c:pt idx="1813">
                  <c:v>11.6</c:v>
                </c:pt>
                <c:pt idx="1814">
                  <c:v>11.6</c:v>
                </c:pt>
                <c:pt idx="1815">
                  <c:v>11.6</c:v>
                </c:pt>
                <c:pt idx="1816">
                  <c:v>11.6</c:v>
                </c:pt>
                <c:pt idx="1817">
                  <c:v>11.6</c:v>
                </c:pt>
                <c:pt idx="1818">
                  <c:v>11.6</c:v>
                </c:pt>
                <c:pt idx="1819">
                  <c:v>11.6</c:v>
                </c:pt>
                <c:pt idx="1820">
                  <c:v>11.6</c:v>
                </c:pt>
                <c:pt idx="1821">
                  <c:v>11.6</c:v>
                </c:pt>
                <c:pt idx="1822">
                  <c:v>11.6</c:v>
                </c:pt>
                <c:pt idx="1823">
                  <c:v>11.6</c:v>
                </c:pt>
                <c:pt idx="1824">
                  <c:v>11.6</c:v>
                </c:pt>
                <c:pt idx="1825">
                  <c:v>11.6</c:v>
                </c:pt>
                <c:pt idx="1826">
                  <c:v>11.6</c:v>
                </c:pt>
                <c:pt idx="1827">
                  <c:v>11.6</c:v>
                </c:pt>
                <c:pt idx="1828">
                  <c:v>11.6</c:v>
                </c:pt>
                <c:pt idx="1829">
                  <c:v>11.6</c:v>
                </c:pt>
                <c:pt idx="1830">
                  <c:v>11.6</c:v>
                </c:pt>
                <c:pt idx="1831">
                  <c:v>11.6</c:v>
                </c:pt>
                <c:pt idx="1832">
                  <c:v>11.6</c:v>
                </c:pt>
                <c:pt idx="1833">
                  <c:v>11.6</c:v>
                </c:pt>
                <c:pt idx="1834">
                  <c:v>11.6</c:v>
                </c:pt>
                <c:pt idx="1835">
                  <c:v>11.6</c:v>
                </c:pt>
                <c:pt idx="1836">
                  <c:v>11.6</c:v>
                </c:pt>
                <c:pt idx="1837">
                  <c:v>11.6</c:v>
                </c:pt>
                <c:pt idx="1838">
                  <c:v>11.6</c:v>
                </c:pt>
                <c:pt idx="1839">
                  <c:v>11.6</c:v>
                </c:pt>
                <c:pt idx="1840">
                  <c:v>11.6</c:v>
                </c:pt>
                <c:pt idx="1841">
                  <c:v>11.6</c:v>
                </c:pt>
                <c:pt idx="1842">
                  <c:v>11.6</c:v>
                </c:pt>
                <c:pt idx="1843">
                  <c:v>11.6</c:v>
                </c:pt>
                <c:pt idx="1844">
                  <c:v>11.6</c:v>
                </c:pt>
                <c:pt idx="1845">
                  <c:v>11.6</c:v>
                </c:pt>
                <c:pt idx="1846">
                  <c:v>11.6</c:v>
                </c:pt>
                <c:pt idx="1847">
                  <c:v>11.6</c:v>
                </c:pt>
                <c:pt idx="1848">
                  <c:v>11.6</c:v>
                </c:pt>
                <c:pt idx="1849">
                  <c:v>11.6</c:v>
                </c:pt>
                <c:pt idx="1850">
                  <c:v>11.6</c:v>
                </c:pt>
                <c:pt idx="1851">
                  <c:v>11.6</c:v>
                </c:pt>
                <c:pt idx="1852">
                  <c:v>11.6</c:v>
                </c:pt>
                <c:pt idx="1853">
                  <c:v>11.6</c:v>
                </c:pt>
                <c:pt idx="1854">
                  <c:v>11.6</c:v>
                </c:pt>
                <c:pt idx="1855">
                  <c:v>11.61</c:v>
                </c:pt>
                <c:pt idx="1856">
                  <c:v>11.61</c:v>
                </c:pt>
                <c:pt idx="1857">
                  <c:v>11.62</c:v>
                </c:pt>
                <c:pt idx="1858">
                  <c:v>11.629999999999999</c:v>
                </c:pt>
                <c:pt idx="1859">
                  <c:v>11.639999999999999</c:v>
                </c:pt>
                <c:pt idx="1860">
                  <c:v>11.639999999999999</c:v>
                </c:pt>
                <c:pt idx="1861">
                  <c:v>11.67</c:v>
                </c:pt>
                <c:pt idx="1862">
                  <c:v>11.67</c:v>
                </c:pt>
                <c:pt idx="1863">
                  <c:v>11.7</c:v>
                </c:pt>
                <c:pt idx="1864">
                  <c:v>11.7</c:v>
                </c:pt>
                <c:pt idx="1865">
                  <c:v>11.7</c:v>
                </c:pt>
                <c:pt idx="1866">
                  <c:v>11.7</c:v>
                </c:pt>
                <c:pt idx="1867">
                  <c:v>11.7</c:v>
                </c:pt>
                <c:pt idx="1868">
                  <c:v>11.7</c:v>
                </c:pt>
                <c:pt idx="1869">
                  <c:v>11.7</c:v>
                </c:pt>
                <c:pt idx="1870">
                  <c:v>11.7</c:v>
                </c:pt>
                <c:pt idx="1871">
                  <c:v>11.7</c:v>
                </c:pt>
                <c:pt idx="1872">
                  <c:v>11.7</c:v>
                </c:pt>
                <c:pt idx="1873">
                  <c:v>11.7</c:v>
                </c:pt>
                <c:pt idx="1874">
                  <c:v>11.7</c:v>
                </c:pt>
                <c:pt idx="1875">
                  <c:v>11.7</c:v>
                </c:pt>
                <c:pt idx="1876">
                  <c:v>11.7</c:v>
                </c:pt>
                <c:pt idx="1877">
                  <c:v>11.7</c:v>
                </c:pt>
                <c:pt idx="1878">
                  <c:v>11.7</c:v>
                </c:pt>
                <c:pt idx="1879">
                  <c:v>11.7</c:v>
                </c:pt>
                <c:pt idx="1880">
                  <c:v>11.7</c:v>
                </c:pt>
                <c:pt idx="1881">
                  <c:v>11.7</c:v>
                </c:pt>
                <c:pt idx="1882">
                  <c:v>11.7</c:v>
                </c:pt>
                <c:pt idx="1883">
                  <c:v>11.7</c:v>
                </c:pt>
                <c:pt idx="1884">
                  <c:v>11.7</c:v>
                </c:pt>
                <c:pt idx="1885">
                  <c:v>11.7</c:v>
                </c:pt>
                <c:pt idx="1886">
                  <c:v>11.7</c:v>
                </c:pt>
                <c:pt idx="1887">
                  <c:v>11.7</c:v>
                </c:pt>
                <c:pt idx="1888">
                  <c:v>11.7</c:v>
                </c:pt>
                <c:pt idx="1889">
                  <c:v>11.7</c:v>
                </c:pt>
                <c:pt idx="1890">
                  <c:v>11.7</c:v>
                </c:pt>
                <c:pt idx="1891">
                  <c:v>11.7</c:v>
                </c:pt>
                <c:pt idx="1892">
                  <c:v>11.7</c:v>
                </c:pt>
                <c:pt idx="1893">
                  <c:v>11.7</c:v>
                </c:pt>
                <c:pt idx="1894">
                  <c:v>11.7</c:v>
                </c:pt>
                <c:pt idx="1895">
                  <c:v>11.7</c:v>
                </c:pt>
                <c:pt idx="1896">
                  <c:v>11.7</c:v>
                </c:pt>
                <c:pt idx="1897">
                  <c:v>11.7</c:v>
                </c:pt>
                <c:pt idx="1898">
                  <c:v>11.7</c:v>
                </c:pt>
                <c:pt idx="1899">
                  <c:v>11.7</c:v>
                </c:pt>
                <c:pt idx="1900">
                  <c:v>11.7</c:v>
                </c:pt>
                <c:pt idx="1901">
                  <c:v>11.7</c:v>
                </c:pt>
                <c:pt idx="1902">
                  <c:v>11.7</c:v>
                </c:pt>
                <c:pt idx="1903">
                  <c:v>11.7</c:v>
                </c:pt>
                <c:pt idx="1904">
                  <c:v>11.7</c:v>
                </c:pt>
                <c:pt idx="1905">
                  <c:v>11.7</c:v>
                </c:pt>
                <c:pt idx="1906">
                  <c:v>11.7</c:v>
                </c:pt>
                <c:pt idx="1907">
                  <c:v>11.7</c:v>
                </c:pt>
                <c:pt idx="1908">
                  <c:v>11.7</c:v>
                </c:pt>
                <c:pt idx="1909">
                  <c:v>11.7</c:v>
                </c:pt>
                <c:pt idx="1910">
                  <c:v>11.7</c:v>
                </c:pt>
                <c:pt idx="1911">
                  <c:v>11.7</c:v>
                </c:pt>
                <c:pt idx="1912">
                  <c:v>11.7</c:v>
                </c:pt>
                <c:pt idx="1913">
                  <c:v>11.7</c:v>
                </c:pt>
                <c:pt idx="1914">
                  <c:v>11.7</c:v>
                </c:pt>
                <c:pt idx="1915">
                  <c:v>11.7</c:v>
                </c:pt>
                <c:pt idx="1916">
                  <c:v>11.7</c:v>
                </c:pt>
                <c:pt idx="1917">
                  <c:v>11.7</c:v>
                </c:pt>
                <c:pt idx="1918">
                  <c:v>11.7</c:v>
                </c:pt>
                <c:pt idx="1919">
                  <c:v>11.7</c:v>
                </c:pt>
                <c:pt idx="1920">
                  <c:v>11.7</c:v>
                </c:pt>
                <c:pt idx="1921">
                  <c:v>11.7</c:v>
                </c:pt>
                <c:pt idx="1922">
                  <c:v>11.7</c:v>
                </c:pt>
                <c:pt idx="1923">
                  <c:v>11.7</c:v>
                </c:pt>
                <c:pt idx="1924">
                  <c:v>11.7</c:v>
                </c:pt>
                <c:pt idx="1925">
                  <c:v>11.7</c:v>
                </c:pt>
                <c:pt idx="1926">
                  <c:v>11.7</c:v>
                </c:pt>
                <c:pt idx="1927">
                  <c:v>11.7</c:v>
                </c:pt>
                <c:pt idx="1928">
                  <c:v>11.7</c:v>
                </c:pt>
                <c:pt idx="1929">
                  <c:v>11.7</c:v>
                </c:pt>
                <c:pt idx="1930">
                  <c:v>11.7</c:v>
                </c:pt>
                <c:pt idx="1931">
                  <c:v>11.7</c:v>
                </c:pt>
                <c:pt idx="1932">
                  <c:v>11.709999999999999</c:v>
                </c:pt>
                <c:pt idx="1933">
                  <c:v>11.719999999999999</c:v>
                </c:pt>
                <c:pt idx="1934">
                  <c:v>11.719999999999999</c:v>
                </c:pt>
                <c:pt idx="1935">
                  <c:v>11.719999999999999</c:v>
                </c:pt>
                <c:pt idx="1936">
                  <c:v>11.739999999999998</c:v>
                </c:pt>
                <c:pt idx="1937">
                  <c:v>11.78</c:v>
                </c:pt>
                <c:pt idx="1938">
                  <c:v>11.8</c:v>
                </c:pt>
                <c:pt idx="1939">
                  <c:v>11.8</c:v>
                </c:pt>
                <c:pt idx="1940">
                  <c:v>11.8</c:v>
                </c:pt>
                <c:pt idx="1941">
                  <c:v>11.8</c:v>
                </c:pt>
                <c:pt idx="1942">
                  <c:v>11.8</c:v>
                </c:pt>
                <c:pt idx="1943">
                  <c:v>11.8</c:v>
                </c:pt>
                <c:pt idx="1944">
                  <c:v>11.8</c:v>
                </c:pt>
                <c:pt idx="1945">
                  <c:v>11.8</c:v>
                </c:pt>
                <c:pt idx="1946">
                  <c:v>11.8</c:v>
                </c:pt>
                <c:pt idx="1947">
                  <c:v>11.8</c:v>
                </c:pt>
                <c:pt idx="1948">
                  <c:v>11.8</c:v>
                </c:pt>
                <c:pt idx="1949">
                  <c:v>11.8</c:v>
                </c:pt>
                <c:pt idx="1950">
                  <c:v>11.8</c:v>
                </c:pt>
                <c:pt idx="1951">
                  <c:v>11.8</c:v>
                </c:pt>
                <c:pt idx="1952">
                  <c:v>11.8</c:v>
                </c:pt>
                <c:pt idx="1953">
                  <c:v>11.8</c:v>
                </c:pt>
                <c:pt idx="1954">
                  <c:v>11.8</c:v>
                </c:pt>
                <c:pt idx="1955">
                  <c:v>11.8</c:v>
                </c:pt>
                <c:pt idx="1956">
                  <c:v>11.8</c:v>
                </c:pt>
                <c:pt idx="1957">
                  <c:v>11.8</c:v>
                </c:pt>
                <c:pt idx="1958">
                  <c:v>11.8</c:v>
                </c:pt>
                <c:pt idx="1959">
                  <c:v>11.8</c:v>
                </c:pt>
                <c:pt idx="1960">
                  <c:v>11.8</c:v>
                </c:pt>
                <c:pt idx="1961">
                  <c:v>11.8</c:v>
                </c:pt>
                <c:pt idx="1962">
                  <c:v>11.8</c:v>
                </c:pt>
                <c:pt idx="1963">
                  <c:v>11.8</c:v>
                </c:pt>
                <c:pt idx="1964">
                  <c:v>11.8</c:v>
                </c:pt>
                <c:pt idx="1965">
                  <c:v>11.8</c:v>
                </c:pt>
                <c:pt idx="1966">
                  <c:v>11.8</c:v>
                </c:pt>
                <c:pt idx="1967">
                  <c:v>11.8</c:v>
                </c:pt>
                <c:pt idx="1968">
                  <c:v>11.8</c:v>
                </c:pt>
                <c:pt idx="1969">
                  <c:v>11.8</c:v>
                </c:pt>
                <c:pt idx="1970">
                  <c:v>11.8</c:v>
                </c:pt>
                <c:pt idx="1971">
                  <c:v>11.8</c:v>
                </c:pt>
                <c:pt idx="1972">
                  <c:v>11.8</c:v>
                </c:pt>
                <c:pt idx="1973">
                  <c:v>11.8</c:v>
                </c:pt>
                <c:pt idx="1974">
                  <c:v>11.8</c:v>
                </c:pt>
                <c:pt idx="1975">
                  <c:v>11.8</c:v>
                </c:pt>
                <c:pt idx="1976">
                  <c:v>11.8</c:v>
                </c:pt>
                <c:pt idx="1977">
                  <c:v>11.8</c:v>
                </c:pt>
                <c:pt idx="1978">
                  <c:v>11.8</c:v>
                </c:pt>
                <c:pt idx="1979">
                  <c:v>11.8</c:v>
                </c:pt>
                <c:pt idx="1980">
                  <c:v>11.8</c:v>
                </c:pt>
                <c:pt idx="1981">
                  <c:v>11.8</c:v>
                </c:pt>
                <c:pt idx="1982">
                  <c:v>11.8</c:v>
                </c:pt>
                <c:pt idx="1983">
                  <c:v>11.8</c:v>
                </c:pt>
                <c:pt idx="1984">
                  <c:v>11.8</c:v>
                </c:pt>
                <c:pt idx="1985">
                  <c:v>11.8</c:v>
                </c:pt>
                <c:pt idx="1986">
                  <c:v>11.8</c:v>
                </c:pt>
                <c:pt idx="1987">
                  <c:v>11.8</c:v>
                </c:pt>
                <c:pt idx="1988">
                  <c:v>11.8</c:v>
                </c:pt>
                <c:pt idx="1989">
                  <c:v>11.8</c:v>
                </c:pt>
                <c:pt idx="1990">
                  <c:v>11.8</c:v>
                </c:pt>
                <c:pt idx="1991">
                  <c:v>11.8</c:v>
                </c:pt>
                <c:pt idx="1992">
                  <c:v>11.8</c:v>
                </c:pt>
                <c:pt idx="1993">
                  <c:v>11.8</c:v>
                </c:pt>
                <c:pt idx="1994">
                  <c:v>11.8</c:v>
                </c:pt>
                <c:pt idx="1995">
                  <c:v>11.8</c:v>
                </c:pt>
                <c:pt idx="1996">
                  <c:v>11.8</c:v>
                </c:pt>
                <c:pt idx="1997">
                  <c:v>11.8</c:v>
                </c:pt>
                <c:pt idx="1998">
                  <c:v>11.8</c:v>
                </c:pt>
                <c:pt idx="1999">
                  <c:v>11.8</c:v>
                </c:pt>
                <c:pt idx="2000">
                  <c:v>11.8</c:v>
                </c:pt>
                <c:pt idx="2001">
                  <c:v>11.81</c:v>
                </c:pt>
                <c:pt idx="2002">
                  <c:v>11.81</c:v>
                </c:pt>
                <c:pt idx="2003">
                  <c:v>11.82</c:v>
                </c:pt>
                <c:pt idx="2004">
                  <c:v>11.82</c:v>
                </c:pt>
                <c:pt idx="2005">
                  <c:v>11.82</c:v>
                </c:pt>
                <c:pt idx="2006">
                  <c:v>11.82</c:v>
                </c:pt>
                <c:pt idx="2007">
                  <c:v>11.82</c:v>
                </c:pt>
                <c:pt idx="2008">
                  <c:v>11.83</c:v>
                </c:pt>
                <c:pt idx="2009">
                  <c:v>11.84</c:v>
                </c:pt>
                <c:pt idx="2010">
                  <c:v>11.850000000000019</c:v>
                </c:pt>
                <c:pt idx="2011">
                  <c:v>11.860000000000019</c:v>
                </c:pt>
                <c:pt idx="2012">
                  <c:v>11.88</c:v>
                </c:pt>
                <c:pt idx="2013">
                  <c:v>11.88</c:v>
                </c:pt>
                <c:pt idx="2014">
                  <c:v>11.89</c:v>
                </c:pt>
                <c:pt idx="2015">
                  <c:v>11.9</c:v>
                </c:pt>
                <c:pt idx="2016">
                  <c:v>11.9</c:v>
                </c:pt>
                <c:pt idx="2017">
                  <c:v>11.9</c:v>
                </c:pt>
                <c:pt idx="2018">
                  <c:v>11.9</c:v>
                </c:pt>
                <c:pt idx="2019">
                  <c:v>11.9</c:v>
                </c:pt>
                <c:pt idx="2020">
                  <c:v>11.9</c:v>
                </c:pt>
                <c:pt idx="2021">
                  <c:v>11.9</c:v>
                </c:pt>
                <c:pt idx="2022">
                  <c:v>11.9</c:v>
                </c:pt>
                <c:pt idx="2023">
                  <c:v>11.9</c:v>
                </c:pt>
                <c:pt idx="2024">
                  <c:v>11.9</c:v>
                </c:pt>
                <c:pt idx="2025">
                  <c:v>11.9</c:v>
                </c:pt>
                <c:pt idx="2026">
                  <c:v>11.9</c:v>
                </c:pt>
                <c:pt idx="2027">
                  <c:v>11.9</c:v>
                </c:pt>
                <c:pt idx="2028">
                  <c:v>11.9</c:v>
                </c:pt>
                <c:pt idx="2029">
                  <c:v>11.9</c:v>
                </c:pt>
                <c:pt idx="2030">
                  <c:v>11.9</c:v>
                </c:pt>
                <c:pt idx="2031">
                  <c:v>11.9</c:v>
                </c:pt>
                <c:pt idx="2032">
                  <c:v>11.9</c:v>
                </c:pt>
                <c:pt idx="2033">
                  <c:v>11.9</c:v>
                </c:pt>
                <c:pt idx="2034">
                  <c:v>11.9</c:v>
                </c:pt>
                <c:pt idx="2035">
                  <c:v>11.9</c:v>
                </c:pt>
                <c:pt idx="2036">
                  <c:v>11.9</c:v>
                </c:pt>
                <c:pt idx="2037">
                  <c:v>11.9</c:v>
                </c:pt>
                <c:pt idx="2038">
                  <c:v>11.9</c:v>
                </c:pt>
                <c:pt idx="2039">
                  <c:v>11.9</c:v>
                </c:pt>
                <c:pt idx="2040">
                  <c:v>11.9</c:v>
                </c:pt>
                <c:pt idx="2041">
                  <c:v>11.9</c:v>
                </c:pt>
                <c:pt idx="2042">
                  <c:v>11.9</c:v>
                </c:pt>
                <c:pt idx="2043">
                  <c:v>11.9</c:v>
                </c:pt>
                <c:pt idx="2044">
                  <c:v>11.9</c:v>
                </c:pt>
                <c:pt idx="2045">
                  <c:v>11.9</c:v>
                </c:pt>
                <c:pt idx="2046">
                  <c:v>11.9</c:v>
                </c:pt>
                <c:pt idx="2047">
                  <c:v>11.9</c:v>
                </c:pt>
                <c:pt idx="2048">
                  <c:v>11.9</c:v>
                </c:pt>
                <c:pt idx="2049">
                  <c:v>11.9</c:v>
                </c:pt>
                <c:pt idx="2050">
                  <c:v>11.9</c:v>
                </c:pt>
                <c:pt idx="2051">
                  <c:v>11.9</c:v>
                </c:pt>
                <c:pt idx="2052">
                  <c:v>11.9</c:v>
                </c:pt>
                <c:pt idx="2053">
                  <c:v>11.9</c:v>
                </c:pt>
                <c:pt idx="2054">
                  <c:v>11.9</c:v>
                </c:pt>
                <c:pt idx="2055">
                  <c:v>11.9</c:v>
                </c:pt>
                <c:pt idx="2056">
                  <c:v>11.9</c:v>
                </c:pt>
                <c:pt idx="2057">
                  <c:v>11.9</c:v>
                </c:pt>
                <c:pt idx="2058">
                  <c:v>11.9</c:v>
                </c:pt>
                <c:pt idx="2059">
                  <c:v>11.9</c:v>
                </c:pt>
                <c:pt idx="2060">
                  <c:v>11.9</c:v>
                </c:pt>
                <c:pt idx="2061">
                  <c:v>11.9</c:v>
                </c:pt>
                <c:pt idx="2062">
                  <c:v>11.9</c:v>
                </c:pt>
                <c:pt idx="2063">
                  <c:v>11.9</c:v>
                </c:pt>
                <c:pt idx="2064">
                  <c:v>11.9</c:v>
                </c:pt>
                <c:pt idx="2065">
                  <c:v>11.9</c:v>
                </c:pt>
                <c:pt idx="2066">
                  <c:v>11.9</c:v>
                </c:pt>
                <c:pt idx="2067">
                  <c:v>11.9</c:v>
                </c:pt>
                <c:pt idx="2068">
                  <c:v>11.9</c:v>
                </c:pt>
                <c:pt idx="2069">
                  <c:v>11.9</c:v>
                </c:pt>
                <c:pt idx="2070">
                  <c:v>11.9</c:v>
                </c:pt>
                <c:pt idx="2071">
                  <c:v>11.9</c:v>
                </c:pt>
                <c:pt idx="2072">
                  <c:v>11.9</c:v>
                </c:pt>
                <c:pt idx="2073">
                  <c:v>11.9</c:v>
                </c:pt>
                <c:pt idx="2074">
                  <c:v>11.9</c:v>
                </c:pt>
                <c:pt idx="2075">
                  <c:v>11.9</c:v>
                </c:pt>
                <c:pt idx="2076">
                  <c:v>11.9</c:v>
                </c:pt>
                <c:pt idx="2077">
                  <c:v>11.9</c:v>
                </c:pt>
                <c:pt idx="2078">
                  <c:v>11.9</c:v>
                </c:pt>
                <c:pt idx="2079">
                  <c:v>11.9</c:v>
                </c:pt>
                <c:pt idx="2080">
                  <c:v>11.91</c:v>
                </c:pt>
                <c:pt idx="2081">
                  <c:v>11.91</c:v>
                </c:pt>
                <c:pt idx="2082">
                  <c:v>11.93</c:v>
                </c:pt>
                <c:pt idx="2083">
                  <c:v>11.93</c:v>
                </c:pt>
                <c:pt idx="2084">
                  <c:v>11.97</c:v>
                </c:pt>
                <c:pt idx="2085">
                  <c:v>11.98</c:v>
                </c:pt>
                <c:pt idx="2086">
                  <c:v>11.98</c:v>
                </c:pt>
                <c:pt idx="2087">
                  <c:v>11.99</c:v>
                </c:pt>
                <c:pt idx="2088">
                  <c:v>12</c:v>
                </c:pt>
                <c:pt idx="2089">
                  <c:v>12</c:v>
                </c:pt>
                <c:pt idx="2090">
                  <c:v>12</c:v>
                </c:pt>
                <c:pt idx="2091">
                  <c:v>12</c:v>
                </c:pt>
                <c:pt idx="2092">
                  <c:v>12</c:v>
                </c:pt>
                <c:pt idx="2093">
                  <c:v>12</c:v>
                </c:pt>
                <c:pt idx="2094">
                  <c:v>12</c:v>
                </c:pt>
                <c:pt idx="2095">
                  <c:v>12</c:v>
                </c:pt>
                <c:pt idx="2096">
                  <c:v>12</c:v>
                </c:pt>
                <c:pt idx="2097">
                  <c:v>12</c:v>
                </c:pt>
                <c:pt idx="2098">
                  <c:v>12</c:v>
                </c:pt>
                <c:pt idx="2099">
                  <c:v>12</c:v>
                </c:pt>
                <c:pt idx="2100">
                  <c:v>12</c:v>
                </c:pt>
                <c:pt idx="2101">
                  <c:v>12</c:v>
                </c:pt>
                <c:pt idx="2102">
                  <c:v>12</c:v>
                </c:pt>
                <c:pt idx="2103">
                  <c:v>12</c:v>
                </c:pt>
                <c:pt idx="2104">
                  <c:v>12</c:v>
                </c:pt>
                <c:pt idx="2105">
                  <c:v>12</c:v>
                </c:pt>
                <c:pt idx="2106">
                  <c:v>12</c:v>
                </c:pt>
                <c:pt idx="2107">
                  <c:v>12</c:v>
                </c:pt>
                <c:pt idx="2108">
                  <c:v>12</c:v>
                </c:pt>
                <c:pt idx="2109">
                  <c:v>12</c:v>
                </c:pt>
                <c:pt idx="2110">
                  <c:v>12</c:v>
                </c:pt>
                <c:pt idx="2111">
                  <c:v>12</c:v>
                </c:pt>
                <c:pt idx="2112">
                  <c:v>12</c:v>
                </c:pt>
                <c:pt idx="2113">
                  <c:v>12</c:v>
                </c:pt>
                <c:pt idx="2114">
                  <c:v>12</c:v>
                </c:pt>
                <c:pt idx="2115">
                  <c:v>12</c:v>
                </c:pt>
                <c:pt idx="2116">
                  <c:v>12</c:v>
                </c:pt>
                <c:pt idx="2117">
                  <c:v>12</c:v>
                </c:pt>
                <c:pt idx="2118">
                  <c:v>12</c:v>
                </c:pt>
                <c:pt idx="2119">
                  <c:v>12</c:v>
                </c:pt>
                <c:pt idx="2120">
                  <c:v>12</c:v>
                </c:pt>
                <c:pt idx="2121">
                  <c:v>12</c:v>
                </c:pt>
                <c:pt idx="2122">
                  <c:v>12</c:v>
                </c:pt>
                <c:pt idx="2123">
                  <c:v>12</c:v>
                </c:pt>
                <c:pt idx="2124">
                  <c:v>12</c:v>
                </c:pt>
                <c:pt idx="2125">
                  <c:v>12</c:v>
                </c:pt>
                <c:pt idx="2126">
                  <c:v>12</c:v>
                </c:pt>
                <c:pt idx="2127">
                  <c:v>12</c:v>
                </c:pt>
                <c:pt idx="2128">
                  <c:v>12</c:v>
                </c:pt>
                <c:pt idx="2129">
                  <c:v>12</c:v>
                </c:pt>
                <c:pt idx="2130">
                  <c:v>12</c:v>
                </c:pt>
                <c:pt idx="2131">
                  <c:v>12</c:v>
                </c:pt>
                <c:pt idx="2132">
                  <c:v>12</c:v>
                </c:pt>
                <c:pt idx="2133">
                  <c:v>12</c:v>
                </c:pt>
                <c:pt idx="2134">
                  <c:v>12</c:v>
                </c:pt>
                <c:pt idx="2135">
                  <c:v>12</c:v>
                </c:pt>
                <c:pt idx="2136">
                  <c:v>12</c:v>
                </c:pt>
                <c:pt idx="2137">
                  <c:v>12</c:v>
                </c:pt>
                <c:pt idx="2138">
                  <c:v>12</c:v>
                </c:pt>
                <c:pt idx="2139">
                  <c:v>12</c:v>
                </c:pt>
                <c:pt idx="2140">
                  <c:v>12</c:v>
                </c:pt>
                <c:pt idx="2141">
                  <c:v>12</c:v>
                </c:pt>
                <c:pt idx="2142">
                  <c:v>12</c:v>
                </c:pt>
                <c:pt idx="2143">
                  <c:v>12</c:v>
                </c:pt>
                <c:pt idx="2144">
                  <c:v>12</c:v>
                </c:pt>
                <c:pt idx="2145">
                  <c:v>12</c:v>
                </c:pt>
                <c:pt idx="2146">
                  <c:v>12</c:v>
                </c:pt>
                <c:pt idx="2147">
                  <c:v>12</c:v>
                </c:pt>
                <c:pt idx="2148">
                  <c:v>12</c:v>
                </c:pt>
                <c:pt idx="2149">
                  <c:v>12</c:v>
                </c:pt>
                <c:pt idx="2150">
                  <c:v>12</c:v>
                </c:pt>
                <c:pt idx="2151">
                  <c:v>12</c:v>
                </c:pt>
                <c:pt idx="2152">
                  <c:v>12</c:v>
                </c:pt>
                <c:pt idx="2153">
                  <c:v>12</c:v>
                </c:pt>
                <c:pt idx="2154">
                  <c:v>12</c:v>
                </c:pt>
                <c:pt idx="2155">
                  <c:v>12</c:v>
                </c:pt>
                <c:pt idx="2156">
                  <c:v>12</c:v>
                </c:pt>
                <c:pt idx="2157">
                  <c:v>12</c:v>
                </c:pt>
                <c:pt idx="2158">
                  <c:v>12</c:v>
                </c:pt>
                <c:pt idx="2159">
                  <c:v>12</c:v>
                </c:pt>
                <c:pt idx="2160">
                  <c:v>12</c:v>
                </c:pt>
                <c:pt idx="2161">
                  <c:v>12</c:v>
                </c:pt>
                <c:pt idx="2162">
                  <c:v>12</c:v>
                </c:pt>
                <c:pt idx="2163">
                  <c:v>12</c:v>
                </c:pt>
                <c:pt idx="2164">
                  <c:v>12.01</c:v>
                </c:pt>
                <c:pt idx="2165">
                  <c:v>12.02</c:v>
                </c:pt>
                <c:pt idx="2166">
                  <c:v>12.02</c:v>
                </c:pt>
                <c:pt idx="2167">
                  <c:v>12.03</c:v>
                </c:pt>
                <c:pt idx="2168">
                  <c:v>12.03</c:v>
                </c:pt>
                <c:pt idx="2169">
                  <c:v>12.07</c:v>
                </c:pt>
                <c:pt idx="2170">
                  <c:v>12.08</c:v>
                </c:pt>
                <c:pt idx="2171">
                  <c:v>12.09</c:v>
                </c:pt>
                <c:pt idx="2172">
                  <c:v>12.09</c:v>
                </c:pt>
                <c:pt idx="2173">
                  <c:v>12.09</c:v>
                </c:pt>
                <c:pt idx="2174">
                  <c:v>12.1</c:v>
                </c:pt>
                <c:pt idx="2175">
                  <c:v>12.1</c:v>
                </c:pt>
                <c:pt idx="2176">
                  <c:v>12.1</c:v>
                </c:pt>
                <c:pt idx="2177">
                  <c:v>12.1</c:v>
                </c:pt>
                <c:pt idx="2178">
                  <c:v>12.1</c:v>
                </c:pt>
                <c:pt idx="2179">
                  <c:v>12.1</c:v>
                </c:pt>
                <c:pt idx="2180">
                  <c:v>12.1</c:v>
                </c:pt>
                <c:pt idx="2181">
                  <c:v>12.1</c:v>
                </c:pt>
                <c:pt idx="2182">
                  <c:v>12.1</c:v>
                </c:pt>
                <c:pt idx="2183">
                  <c:v>12.1</c:v>
                </c:pt>
                <c:pt idx="2184">
                  <c:v>12.1</c:v>
                </c:pt>
                <c:pt idx="2185">
                  <c:v>12.1</c:v>
                </c:pt>
                <c:pt idx="2186">
                  <c:v>12.1</c:v>
                </c:pt>
                <c:pt idx="2187">
                  <c:v>12.1</c:v>
                </c:pt>
                <c:pt idx="2188">
                  <c:v>12.1</c:v>
                </c:pt>
                <c:pt idx="2189">
                  <c:v>12.1</c:v>
                </c:pt>
                <c:pt idx="2190">
                  <c:v>12.1</c:v>
                </c:pt>
                <c:pt idx="2191">
                  <c:v>12.1</c:v>
                </c:pt>
                <c:pt idx="2192">
                  <c:v>12.1</c:v>
                </c:pt>
                <c:pt idx="2193">
                  <c:v>12.1</c:v>
                </c:pt>
                <c:pt idx="2194">
                  <c:v>12.1</c:v>
                </c:pt>
                <c:pt idx="2195">
                  <c:v>12.1</c:v>
                </c:pt>
                <c:pt idx="2196">
                  <c:v>12.1</c:v>
                </c:pt>
                <c:pt idx="2197">
                  <c:v>12.1</c:v>
                </c:pt>
                <c:pt idx="2198">
                  <c:v>12.1</c:v>
                </c:pt>
                <c:pt idx="2199">
                  <c:v>12.1</c:v>
                </c:pt>
                <c:pt idx="2200">
                  <c:v>12.1</c:v>
                </c:pt>
                <c:pt idx="2201">
                  <c:v>12.1</c:v>
                </c:pt>
                <c:pt idx="2202">
                  <c:v>12.1</c:v>
                </c:pt>
                <c:pt idx="2203">
                  <c:v>12.1</c:v>
                </c:pt>
                <c:pt idx="2204">
                  <c:v>12.1</c:v>
                </c:pt>
                <c:pt idx="2205">
                  <c:v>12.1</c:v>
                </c:pt>
                <c:pt idx="2206">
                  <c:v>12.1</c:v>
                </c:pt>
                <c:pt idx="2207">
                  <c:v>12.1</c:v>
                </c:pt>
                <c:pt idx="2208">
                  <c:v>12.1</c:v>
                </c:pt>
                <c:pt idx="2209">
                  <c:v>12.1</c:v>
                </c:pt>
                <c:pt idx="2210">
                  <c:v>12.1</c:v>
                </c:pt>
                <c:pt idx="2211">
                  <c:v>12.1</c:v>
                </c:pt>
                <c:pt idx="2212">
                  <c:v>12.1</c:v>
                </c:pt>
                <c:pt idx="2213">
                  <c:v>12.1</c:v>
                </c:pt>
                <c:pt idx="2214">
                  <c:v>12.1</c:v>
                </c:pt>
                <c:pt idx="2215">
                  <c:v>12.1</c:v>
                </c:pt>
                <c:pt idx="2216">
                  <c:v>12.1</c:v>
                </c:pt>
                <c:pt idx="2217">
                  <c:v>12.1</c:v>
                </c:pt>
                <c:pt idx="2218">
                  <c:v>12.1</c:v>
                </c:pt>
                <c:pt idx="2219">
                  <c:v>12.1</c:v>
                </c:pt>
                <c:pt idx="2220">
                  <c:v>12.1</c:v>
                </c:pt>
                <c:pt idx="2221">
                  <c:v>12.1</c:v>
                </c:pt>
                <c:pt idx="2222">
                  <c:v>12.1</c:v>
                </c:pt>
                <c:pt idx="2223">
                  <c:v>12.1</c:v>
                </c:pt>
                <c:pt idx="2224">
                  <c:v>12.1</c:v>
                </c:pt>
                <c:pt idx="2225">
                  <c:v>12.1</c:v>
                </c:pt>
                <c:pt idx="2226">
                  <c:v>12.1</c:v>
                </c:pt>
                <c:pt idx="2227">
                  <c:v>12.1</c:v>
                </c:pt>
                <c:pt idx="2228">
                  <c:v>12.1</c:v>
                </c:pt>
                <c:pt idx="2229">
                  <c:v>12.1</c:v>
                </c:pt>
                <c:pt idx="2230">
                  <c:v>12.1</c:v>
                </c:pt>
                <c:pt idx="2231">
                  <c:v>12.1</c:v>
                </c:pt>
                <c:pt idx="2232">
                  <c:v>12.1</c:v>
                </c:pt>
                <c:pt idx="2233">
                  <c:v>12.1</c:v>
                </c:pt>
                <c:pt idx="2234">
                  <c:v>12.1</c:v>
                </c:pt>
                <c:pt idx="2235">
                  <c:v>12.1</c:v>
                </c:pt>
                <c:pt idx="2236">
                  <c:v>12.1</c:v>
                </c:pt>
                <c:pt idx="2237">
                  <c:v>12.1</c:v>
                </c:pt>
                <c:pt idx="2238">
                  <c:v>12.1</c:v>
                </c:pt>
                <c:pt idx="2239">
                  <c:v>12.1</c:v>
                </c:pt>
                <c:pt idx="2240">
                  <c:v>12.1</c:v>
                </c:pt>
                <c:pt idx="2241">
                  <c:v>12.1</c:v>
                </c:pt>
                <c:pt idx="2242">
                  <c:v>12.1</c:v>
                </c:pt>
                <c:pt idx="2243">
                  <c:v>12.1</c:v>
                </c:pt>
                <c:pt idx="2244">
                  <c:v>12.1</c:v>
                </c:pt>
                <c:pt idx="2245">
                  <c:v>12.1</c:v>
                </c:pt>
                <c:pt idx="2246">
                  <c:v>12.1</c:v>
                </c:pt>
                <c:pt idx="2247">
                  <c:v>12.1</c:v>
                </c:pt>
                <c:pt idx="2248">
                  <c:v>12.1</c:v>
                </c:pt>
                <c:pt idx="2249">
                  <c:v>12.1</c:v>
                </c:pt>
                <c:pt idx="2250">
                  <c:v>12.1</c:v>
                </c:pt>
                <c:pt idx="2251">
                  <c:v>12.1</c:v>
                </c:pt>
                <c:pt idx="2252">
                  <c:v>12.1</c:v>
                </c:pt>
                <c:pt idx="2253">
                  <c:v>12.1</c:v>
                </c:pt>
                <c:pt idx="2254">
                  <c:v>12.1</c:v>
                </c:pt>
                <c:pt idx="2255">
                  <c:v>12.1</c:v>
                </c:pt>
                <c:pt idx="2256">
                  <c:v>12.1</c:v>
                </c:pt>
                <c:pt idx="2257">
                  <c:v>12.129999999999999</c:v>
                </c:pt>
                <c:pt idx="2258">
                  <c:v>12.129999999999999</c:v>
                </c:pt>
                <c:pt idx="2259">
                  <c:v>12.139999999999999</c:v>
                </c:pt>
                <c:pt idx="2260">
                  <c:v>12.15</c:v>
                </c:pt>
                <c:pt idx="2261">
                  <c:v>12.15</c:v>
                </c:pt>
                <c:pt idx="2262">
                  <c:v>12.18</c:v>
                </c:pt>
                <c:pt idx="2263">
                  <c:v>12.19</c:v>
                </c:pt>
                <c:pt idx="2264">
                  <c:v>12.2</c:v>
                </c:pt>
                <c:pt idx="2265">
                  <c:v>12.2</c:v>
                </c:pt>
                <c:pt idx="2266">
                  <c:v>12.2</c:v>
                </c:pt>
                <c:pt idx="2267">
                  <c:v>12.2</c:v>
                </c:pt>
                <c:pt idx="2268">
                  <c:v>12.2</c:v>
                </c:pt>
                <c:pt idx="2269">
                  <c:v>12.2</c:v>
                </c:pt>
                <c:pt idx="2270">
                  <c:v>12.2</c:v>
                </c:pt>
                <c:pt idx="2271">
                  <c:v>12.2</c:v>
                </c:pt>
                <c:pt idx="2272">
                  <c:v>12.2</c:v>
                </c:pt>
                <c:pt idx="2273">
                  <c:v>12.2</c:v>
                </c:pt>
                <c:pt idx="2274">
                  <c:v>12.2</c:v>
                </c:pt>
                <c:pt idx="2275">
                  <c:v>12.2</c:v>
                </c:pt>
                <c:pt idx="2276">
                  <c:v>12.2</c:v>
                </c:pt>
                <c:pt idx="2277">
                  <c:v>12.2</c:v>
                </c:pt>
                <c:pt idx="2278">
                  <c:v>12.2</c:v>
                </c:pt>
                <c:pt idx="2279">
                  <c:v>12.2</c:v>
                </c:pt>
                <c:pt idx="2280">
                  <c:v>12.2</c:v>
                </c:pt>
                <c:pt idx="2281">
                  <c:v>12.2</c:v>
                </c:pt>
                <c:pt idx="2282">
                  <c:v>12.2</c:v>
                </c:pt>
                <c:pt idx="2283">
                  <c:v>12.2</c:v>
                </c:pt>
                <c:pt idx="2284">
                  <c:v>12.2</c:v>
                </c:pt>
                <c:pt idx="2285">
                  <c:v>12.2</c:v>
                </c:pt>
                <c:pt idx="2286">
                  <c:v>12.2</c:v>
                </c:pt>
                <c:pt idx="2287">
                  <c:v>12.2</c:v>
                </c:pt>
                <c:pt idx="2288">
                  <c:v>12.2</c:v>
                </c:pt>
                <c:pt idx="2289">
                  <c:v>12.2</c:v>
                </c:pt>
                <c:pt idx="2290">
                  <c:v>12.2</c:v>
                </c:pt>
                <c:pt idx="2291">
                  <c:v>12.2</c:v>
                </c:pt>
                <c:pt idx="2292">
                  <c:v>12.2</c:v>
                </c:pt>
                <c:pt idx="2293">
                  <c:v>12.2</c:v>
                </c:pt>
                <c:pt idx="2294">
                  <c:v>12.2</c:v>
                </c:pt>
                <c:pt idx="2295">
                  <c:v>12.2</c:v>
                </c:pt>
                <c:pt idx="2296">
                  <c:v>12.2</c:v>
                </c:pt>
                <c:pt idx="2297">
                  <c:v>12.2</c:v>
                </c:pt>
                <c:pt idx="2298">
                  <c:v>12.2</c:v>
                </c:pt>
                <c:pt idx="2299">
                  <c:v>12.2</c:v>
                </c:pt>
                <c:pt idx="2300">
                  <c:v>12.2</c:v>
                </c:pt>
                <c:pt idx="2301">
                  <c:v>12.2</c:v>
                </c:pt>
                <c:pt idx="2302">
                  <c:v>12.2</c:v>
                </c:pt>
                <c:pt idx="2303">
                  <c:v>12.2</c:v>
                </c:pt>
                <c:pt idx="2304">
                  <c:v>12.2</c:v>
                </c:pt>
                <c:pt idx="2305">
                  <c:v>12.2</c:v>
                </c:pt>
                <c:pt idx="2306">
                  <c:v>12.2</c:v>
                </c:pt>
                <c:pt idx="2307">
                  <c:v>12.2</c:v>
                </c:pt>
                <c:pt idx="2308">
                  <c:v>12.2</c:v>
                </c:pt>
                <c:pt idx="2309">
                  <c:v>12.2</c:v>
                </c:pt>
                <c:pt idx="2310">
                  <c:v>12.2</c:v>
                </c:pt>
                <c:pt idx="2311">
                  <c:v>12.2</c:v>
                </c:pt>
                <c:pt idx="2312">
                  <c:v>12.2</c:v>
                </c:pt>
                <c:pt idx="2313">
                  <c:v>12.2</c:v>
                </c:pt>
                <c:pt idx="2314">
                  <c:v>12.2</c:v>
                </c:pt>
                <c:pt idx="2315">
                  <c:v>12.2</c:v>
                </c:pt>
                <c:pt idx="2316">
                  <c:v>12.2</c:v>
                </c:pt>
                <c:pt idx="2317">
                  <c:v>12.2</c:v>
                </c:pt>
                <c:pt idx="2318">
                  <c:v>12.2</c:v>
                </c:pt>
                <c:pt idx="2319">
                  <c:v>12.2</c:v>
                </c:pt>
                <c:pt idx="2320">
                  <c:v>12.2</c:v>
                </c:pt>
                <c:pt idx="2321">
                  <c:v>12.2</c:v>
                </c:pt>
                <c:pt idx="2322">
                  <c:v>12.2</c:v>
                </c:pt>
                <c:pt idx="2323">
                  <c:v>12.2</c:v>
                </c:pt>
                <c:pt idx="2324">
                  <c:v>12.2</c:v>
                </c:pt>
                <c:pt idx="2325">
                  <c:v>12.2</c:v>
                </c:pt>
                <c:pt idx="2326">
                  <c:v>12.2</c:v>
                </c:pt>
                <c:pt idx="2327">
                  <c:v>12.2</c:v>
                </c:pt>
                <c:pt idx="2328">
                  <c:v>12.2</c:v>
                </c:pt>
                <c:pt idx="2329">
                  <c:v>12.219999999999999</c:v>
                </c:pt>
                <c:pt idx="2330">
                  <c:v>12.25</c:v>
                </c:pt>
                <c:pt idx="2331">
                  <c:v>12.25</c:v>
                </c:pt>
                <c:pt idx="2332">
                  <c:v>12.25</c:v>
                </c:pt>
                <c:pt idx="2333">
                  <c:v>12.26</c:v>
                </c:pt>
                <c:pt idx="2334">
                  <c:v>12.3</c:v>
                </c:pt>
                <c:pt idx="2335">
                  <c:v>12.3</c:v>
                </c:pt>
                <c:pt idx="2336">
                  <c:v>12.3</c:v>
                </c:pt>
                <c:pt idx="2337">
                  <c:v>12.3</c:v>
                </c:pt>
                <c:pt idx="2338">
                  <c:v>12.3</c:v>
                </c:pt>
                <c:pt idx="2339">
                  <c:v>12.3</c:v>
                </c:pt>
                <c:pt idx="2340">
                  <c:v>12.3</c:v>
                </c:pt>
                <c:pt idx="2341">
                  <c:v>12.3</c:v>
                </c:pt>
                <c:pt idx="2342">
                  <c:v>12.3</c:v>
                </c:pt>
                <c:pt idx="2343">
                  <c:v>12.3</c:v>
                </c:pt>
                <c:pt idx="2344">
                  <c:v>12.3</c:v>
                </c:pt>
                <c:pt idx="2345">
                  <c:v>12.3</c:v>
                </c:pt>
                <c:pt idx="2346">
                  <c:v>12.3</c:v>
                </c:pt>
                <c:pt idx="2347">
                  <c:v>12.3</c:v>
                </c:pt>
                <c:pt idx="2348">
                  <c:v>12.3</c:v>
                </c:pt>
                <c:pt idx="2349">
                  <c:v>12.3</c:v>
                </c:pt>
                <c:pt idx="2350">
                  <c:v>12.3</c:v>
                </c:pt>
                <c:pt idx="2351">
                  <c:v>12.3</c:v>
                </c:pt>
                <c:pt idx="2352">
                  <c:v>12.3</c:v>
                </c:pt>
                <c:pt idx="2353">
                  <c:v>12.3</c:v>
                </c:pt>
                <c:pt idx="2354">
                  <c:v>12.3</c:v>
                </c:pt>
                <c:pt idx="2355">
                  <c:v>12.3</c:v>
                </c:pt>
                <c:pt idx="2356">
                  <c:v>12.3</c:v>
                </c:pt>
                <c:pt idx="2357">
                  <c:v>12.3</c:v>
                </c:pt>
                <c:pt idx="2358">
                  <c:v>12.3</c:v>
                </c:pt>
                <c:pt idx="2359">
                  <c:v>12.3</c:v>
                </c:pt>
                <c:pt idx="2360">
                  <c:v>12.3</c:v>
                </c:pt>
                <c:pt idx="2361">
                  <c:v>12.3</c:v>
                </c:pt>
                <c:pt idx="2362">
                  <c:v>12.3</c:v>
                </c:pt>
                <c:pt idx="2363">
                  <c:v>12.3</c:v>
                </c:pt>
                <c:pt idx="2364">
                  <c:v>12.3</c:v>
                </c:pt>
                <c:pt idx="2365">
                  <c:v>12.3</c:v>
                </c:pt>
                <c:pt idx="2366">
                  <c:v>12.3</c:v>
                </c:pt>
                <c:pt idx="2367">
                  <c:v>12.3</c:v>
                </c:pt>
                <c:pt idx="2368">
                  <c:v>12.3</c:v>
                </c:pt>
                <c:pt idx="2369">
                  <c:v>12.3</c:v>
                </c:pt>
                <c:pt idx="2370">
                  <c:v>12.3</c:v>
                </c:pt>
                <c:pt idx="2371">
                  <c:v>12.3</c:v>
                </c:pt>
                <c:pt idx="2372">
                  <c:v>12.3</c:v>
                </c:pt>
                <c:pt idx="2373">
                  <c:v>12.3</c:v>
                </c:pt>
                <c:pt idx="2374">
                  <c:v>12.3</c:v>
                </c:pt>
                <c:pt idx="2375">
                  <c:v>12.3</c:v>
                </c:pt>
                <c:pt idx="2376">
                  <c:v>12.3</c:v>
                </c:pt>
                <c:pt idx="2377">
                  <c:v>12.3</c:v>
                </c:pt>
                <c:pt idx="2378">
                  <c:v>12.3</c:v>
                </c:pt>
                <c:pt idx="2379">
                  <c:v>12.3</c:v>
                </c:pt>
                <c:pt idx="2380">
                  <c:v>12.3</c:v>
                </c:pt>
                <c:pt idx="2381">
                  <c:v>12.3</c:v>
                </c:pt>
                <c:pt idx="2382">
                  <c:v>12.3</c:v>
                </c:pt>
                <c:pt idx="2383">
                  <c:v>12.3</c:v>
                </c:pt>
                <c:pt idx="2384">
                  <c:v>12.3</c:v>
                </c:pt>
                <c:pt idx="2385">
                  <c:v>12.3</c:v>
                </c:pt>
                <c:pt idx="2386">
                  <c:v>12.3</c:v>
                </c:pt>
                <c:pt idx="2387">
                  <c:v>12.3</c:v>
                </c:pt>
                <c:pt idx="2388">
                  <c:v>12.3</c:v>
                </c:pt>
                <c:pt idx="2389">
                  <c:v>12.3</c:v>
                </c:pt>
                <c:pt idx="2390">
                  <c:v>12.3</c:v>
                </c:pt>
                <c:pt idx="2391">
                  <c:v>12.3</c:v>
                </c:pt>
                <c:pt idx="2392">
                  <c:v>12.3</c:v>
                </c:pt>
                <c:pt idx="2393">
                  <c:v>12.3</c:v>
                </c:pt>
                <c:pt idx="2394">
                  <c:v>12.3</c:v>
                </c:pt>
                <c:pt idx="2395">
                  <c:v>12.3</c:v>
                </c:pt>
                <c:pt idx="2396">
                  <c:v>12.3</c:v>
                </c:pt>
                <c:pt idx="2397">
                  <c:v>12.3</c:v>
                </c:pt>
                <c:pt idx="2398">
                  <c:v>12.3</c:v>
                </c:pt>
                <c:pt idx="2399">
                  <c:v>12.3</c:v>
                </c:pt>
                <c:pt idx="2400">
                  <c:v>12.3</c:v>
                </c:pt>
                <c:pt idx="2401">
                  <c:v>12.3</c:v>
                </c:pt>
                <c:pt idx="2402">
                  <c:v>12.3</c:v>
                </c:pt>
                <c:pt idx="2403">
                  <c:v>12.3</c:v>
                </c:pt>
                <c:pt idx="2404">
                  <c:v>12.32</c:v>
                </c:pt>
                <c:pt idx="2405">
                  <c:v>12.39</c:v>
                </c:pt>
                <c:pt idx="2406">
                  <c:v>12.4</c:v>
                </c:pt>
                <c:pt idx="2407">
                  <c:v>12.4</c:v>
                </c:pt>
                <c:pt idx="2408">
                  <c:v>12.4</c:v>
                </c:pt>
                <c:pt idx="2409">
                  <c:v>12.4</c:v>
                </c:pt>
                <c:pt idx="2410">
                  <c:v>12.4</c:v>
                </c:pt>
                <c:pt idx="2411">
                  <c:v>12.4</c:v>
                </c:pt>
                <c:pt idx="2412">
                  <c:v>12.4</c:v>
                </c:pt>
                <c:pt idx="2413">
                  <c:v>12.4</c:v>
                </c:pt>
                <c:pt idx="2414">
                  <c:v>12.4</c:v>
                </c:pt>
                <c:pt idx="2415">
                  <c:v>12.4</c:v>
                </c:pt>
                <c:pt idx="2416">
                  <c:v>12.4</c:v>
                </c:pt>
                <c:pt idx="2417">
                  <c:v>12.4</c:v>
                </c:pt>
                <c:pt idx="2418">
                  <c:v>12.4</c:v>
                </c:pt>
                <c:pt idx="2419">
                  <c:v>12.4</c:v>
                </c:pt>
                <c:pt idx="2420">
                  <c:v>12.4</c:v>
                </c:pt>
                <c:pt idx="2421">
                  <c:v>12.4</c:v>
                </c:pt>
                <c:pt idx="2422">
                  <c:v>12.4</c:v>
                </c:pt>
                <c:pt idx="2423">
                  <c:v>12.4</c:v>
                </c:pt>
                <c:pt idx="2424">
                  <c:v>12.4</c:v>
                </c:pt>
                <c:pt idx="2425">
                  <c:v>12.4</c:v>
                </c:pt>
                <c:pt idx="2426">
                  <c:v>12.4</c:v>
                </c:pt>
                <c:pt idx="2427">
                  <c:v>12.4</c:v>
                </c:pt>
                <c:pt idx="2428">
                  <c:v>12.4</c:v>
                </c:pt>
                <c:pt idx="2429">
                  <c:v>12.4</c:v>
                </c:pt>
                <c:pt idx="2430">
                  <c:v>12.4</c:v>
                </c:pt>
                <c:pt idx="2431">
                  <c:v>12.4</c:v>
                </c:pt>
                <c:pt idx="2432">
                  <c:v>12.4</c:v>
                </c:pt>
                <c:pt idx="2433">
                  <c:v>12.4</c:v>
                </c:pt>
                <c:pt idx="2434">
                  <c:v>12.4</c:v>
                </c:pt>
                <c:pt idx="2435">
                  <c:v>12.4</c:v>
                </c:pt>
                <c:pt idx="2436">
                  <c:v>12.4</c:v>
                </c:pt>
                <c:pt idx="2437">
                  <c:v>12.4</c:v>
                </c:pt>
                <c:pt idx="2438">
                  <c:v>12.4</c:v>
                </c:pt>
                <c:pt idx="2439">
                  <c:v>12.4</c:v>
                </c:pt>
                <c:pt idx="2440">
                  <c:v>12.4</c:v>
                </c:pt>
                <c:pt idx="2441">
                  <c:v>12.4</c:v>
                </c:pt>
                <c:pt idx="2442">
                  <c:v>12.4</c:v>
                </c:pt>
                <c:pt idx="2443">
                  <c:v>12.4</c:v>
                </c:pt>
                <c:pt idx="2444">
                  <c:v>12.4</c:v>
                </c:pt>
                <c:pt idx="2445">
                  <c:v>12.4</c:v>
                </c:pt>
                <c:pt idx="2446">
                  <c:v>12.4</c:v>
                </c:pt>
                <c:pt idx="2447">
                  <c:v>12.4</c:v>
                </c:pt>
                <c:pt idx="2448">
                  <c:v>12.4</c:v>
                </c:pt>
                <c:pt idx="2449">
                  <c:v>12.4</c:v>
                </c:pt>
                <c:pt idx="2450">
                  <c:v>12.4</c:v>
                </c:pt>
                <c:pt idx="2451">
                  <c:v>12.4</c:v>
                </c:pt>
                <c:pt idx="2452">
                  <c:v>12.4</c:v>
                </c:pt>
                <c:pt idx="2453">
                  <c:v>12.4</c:v>
                </c:pt>
                <c:pt idx="2454">
                  <c:v>12.4</c:v>
                </c:pt>
                <c:pt idx="2455">
                  <c:v>12.4</c:v>
                </c:pt>
                <c:pt idx="2456">
                  <c:v>12.4</c:v>
                </c:pt>
                <c:pt idx="2457">
                  <c:v>12.4</c:v>
                </c:pt>
                <c:pt idx="2458">
                  <c:v>12.4</c:v>
                </c:pt>
                <c:pt idx="2459">
                  <c:v>12.4</c:v>
                </c:pt>
                <c:pt idx="2460">
                  <c:v>12.4</c:v>
                </c:pt>
                <c:pt idx="2461">
                  <c:v>12.4</c:v>
                </c:pt>
                <c:pt idx="2462">
                  <c:v>12.4</c:v>
                </c:pt>
                <c:pt idx="2463">
                  <c:v>12.4</c:v>
                </c:pt>
                <c:pt idx="2464">
                  <c:v>12.4</c:v>
                </c:pt>
                <c:pt idx="2465">
                  <c:v>12.4</c:v>
                </c:pt>
                <c:pt idx="2466">
                  <c:v>12.4</c:v>
                </c:pt>
                <c:pt idx="2467">
                  <c:v>12.4</c:v>
                </c:pt>
                <c:pt idx="2468">
                  <c:v>12.4</c:v>
                </c:pt>
                <c:pt idx="2469">
                  <c:v>12.4</c:v>
                </c:pt>
                <c:pt idx="2470">
                  <c:v>12.4</c:v>
                </c:pt>
                <c:pt idx="2471">
                  <c:v>12.4</c:v>
                </c:pt>
                <c:pt idx="2472">
                  <c:v>12.4</c:v>
                </c:pt>
                <c:pt idx="2473">
                  <c:v>12.4</c:v>
                </c:pt>
                <c:pt idx="2474">
                  <c:v>12.4</c:v>
                </c:pt>
                <c:pt idx="2475">
                  <c:v>12.4</c:v>
                </c:pt>
                <c:pt idx="2476">
                  <c:v>12.41</c:v>
                </c:pt>
                <c:pt idx="2477">
                  <c:v>12.41</c:v>
                </c:pt>
                <c:pt idx="2478">
                  <c:v>12.42</c:v>
                </c:pt>
                <c:pt idx="2479">
                  <c:v>12.43</c:v>
                </c:pt>
                <c:pt idx="2480">
                  <c:v>12.43</c:v>
                </c:pt>
                <c:pt idx="2481">
                  <c:v>12.450000000000006</c:v>
                </c:pt>
                <c:pt idx="2482">
                  <c:v>12.47</c:v>
                </c:pt>
                <c:pt idx="2483">
                  <c:v>12.48</c:v>
                </c:pt>
                <c:pt idx="2484">
                  <c:v>12.48</c:v>
                </c:pt>
                <c:pt idx="2485">
                  <c:v>12.49</c:v>
                </c:pt>
                <c:pt idx="2486">
                  <c:v>12.49</c:v>
                </c:pt>
                <c:pt idx="2487">
                  <c:v>12.49</c:v>
                </c:pt>
                <c:pt idx="2488">
                  <c:v>12.5</c:v>
                </c:pt>
                <c:pt idx="2489">
                  <c:v>12.5</c:v>
                </c:pt>
                <c:pt idx="2490">
                  <c:v>12.5</c:v>
                </c:pt>
                <c:pt idx="2491">
                  <c:v>12.5</c:v>
                </c:pt>
                <c:pt idx="2492">
                  <c:v>12.5</c:v>
                </c:pt>
                <c:pt idx="2493">
                  <c:v>12.5</c:v>
                </c:pt>
                <c:pt idx="2494">
                  <c:v>12.5</c:v>
                </c:pt>
                <c:pt idx="2495">
                  <c:v>12.5</c:v>
                </c:pt>
                <c:pt idx="2496">
                  <c:v>12.5</c:v>
                </c:pt>
                <c:pt idx="2497">
                  <c:v>12.5</c:v>
                </c:pt>
                <c:pt idx="2498">
                  <c:v>12.5</c:v>
                </c:pt>
                <c:pt idx="2499">
                  <c:v>12.5</c:v>
                </c:pt>
                <c:pt idx="2500">
                  <c:v>12.5</c:v>
                </c:pt>
                <c:pt idx="2501">
                  <c:v>12.5</c:v>
                </c:pt>
                <c:pt idx="2502">
                  <c:v>12.5</c:v>
                </c:pt>
                <c:pt idx="2503">
                  <c:v>12.5</c:v>
                </c:pt>
                <c:pt idx="2504">
                  <c:v>12.5</c:v>
                </c:pt>
                <c:pt idx="2505">
                  <c:v>12.5</c:v>
                </c:pt>
                <c:pt idx="2506">
                  <c:v>12.5</c:v>
                </c:pt>
                <c:pt idx="2507">
                  <c:v>12.5</c:v>
                </c:pt>
                <c:pt idx="2508">
                  <c:v>12.5</c:v>
                </c:pt>
                <c:pt idx="2509">
                  <c:v>12.5</c:v>
                </c:pt>
                <c:pt idx="2510">
                  <c:v>12.5</c:v>
                </c:pt>
                <c:pt idx="2511">
                  <c:v>12.5</c:v>
                </c:pt>
                <c:pt idx="2512">
                  <c:v>12.5</c:v>
                </c:pt>
                <c:pt idx="2513">
                  <c:v>12.5</c:v>
                </c:pt>
                <c:pt idx="2514">
                  <c:v>12.5</c:v>
                </c:pt>
                <c:pt idx="2515">
                  <c:v>12.5</c:v>
                </c:pt>
                <c:pt idx="2516">
                  <c:v>12.5</c:v>
                </c:pt>
                <c:pt idx="2517">
                  <c:v>12.5</c:v>
                </c:pt>
                <c:pt idx="2518">
                  <c:v>12.5</c:v>
                </c:pt>
                <c:pt idx="2519">
                  <c:v>12.5</c:v>
                </c:pt>
                <c:pt idx="2520">
                  <c:v>12.5</c:v>
                </c:pt>
                <c:pt idx="2521">
                  <c:v>12.5</c:v>
                </c:pt>
                <c:pt idx="2522">
                  <c:v>12.5</c:v>
                </c:pt>
                <c:pt idx="2523">
                  <c:v>12.5</c:v>
                </c:pt>
                <c:pt idx="2524">
                  <c:v>12.5</c:v>
                </c:pt>
                <c:pt idx="2525">
                  <c:v>12.5</c:v>
                </c:pt>
                <c:pt idx="2526">
                  <c:v>12.5</c:v>
                </c:pt>
                <c:pt idx="2527">
                  <c:v>12.5</c:v>
                </c:pt>
                <c:pt idx="2528">
                  <c:v>12.5</c:v>
                </c:pt>
                <c:pt idx="2529">
                  <c:v>12.5</c:v>
                </c:pt>
                <c:pt idx="2530">
                  <c:v>12.5</c:v>
                </c:pt>
                <c:pt idx="2531">
                  <c:v>12.5</c:v>
                </c:pt>
                <c:pt idx="2532">
                  <c:v>12.5</c:v>
                </c:pt>
                <c:pt idx="2533">
                  <c:v>12.5</c:v>
                </c:pt>
                <c:pt idx="2534">
                  <c:v>12.5</c:v>
                </c:pt>
                <c:pt idx="2535">
                  <c:v>12.5</c:v>
                </c:pt>
                <c:pt idx="2536">
                  <c:v>12.5</c:v>
                </c:pt>
                <c:pt idx="2537">
                  <c:v>12.5</c:v>
                </c:pt>
                <c:pt idx="2538">
                  <c:v>12.5</c:v>
                </c:pt>
                <c:pt idx="2539">
                  <c:v>12.5</c:v>
                </c:pt>
                <c:pt idx="2540">
                  <c:v>12.5</c:v>
                </c:pt>
                <c:pt idx="2541">
                  <c:v>12.5</c:v>
                </c:pt>
                <c:pt idx="2542">
                  <c:v>12.5</c:v>
                </c:pt>
                <c:pt idx="2543">
                  <c:v>12.5</c:v>
                </c:pt>
                <c:pt idx="2544">
                  <c:v>12.5</c:v>
                </c:pt>
                <c:pt idx="2545">
                  <c:v>12.5</c:v>
                </c:pt>
                <c:pt idx="2546">
                  <c:v>12.5</c:v>
                </c:pt>
                <c:pt idx="2547">
                  <c:v>12.5</c:v>
                </c:pt>
                <c:pt idx="2548">
                  <c:v>12.5</c:v>
                </c:pt>
                <c:pt idx="2549">
                  <c:v>12.5</c:v>
                </c:pt>
                <c:pt idx="2550">
                  <c:v>12.5</c:v>
                </c:pt>
                <c:pt idx="2551">
                  <c:v>12.5</c:v>
                </c:pt>
                <c:pt idx="2552">
                  <c:v>12.5</c:v>
                </c:pt>
                <c:pt idx="2553">
                  <c:v>12.5</c:v>
                </c:pt>
                <c:pt idx="2554">
                  <c:v>12.5</c:v>
                </c:pt>
                <c:pt idx="2555">
                  <c:v>12.5</c:v>
                </c:pt>
                <c:pt idx="2556">
                  <c:v>12.5</c:v>
                </c:pt>
                <c:pt idx="2557">
                  <c:v>12.5</c:v>
                </c:pt>
                <c:pt idx="2558">
                  <c:v>12.5</c:v>
                </c:pt>
                <c:pt idx="2559">
                  <c:v>12.5</c:v>
                </c:pt>
                <c:pt idx="2560">
                  <c:v>12.5</c:v>
                </c:pt>
                <c:pt idx="2561">
                  <c:v>12.5</c:v>
                </c:pt>
                <c:pt idx="2562">
                  <c:v>12.5</c:v>
                </c:pt>
                <c:pt idx="2563">
                  <c:v>12.5</c:v>
                </c:pt>
                <c:pt idx="2564">
                  <c:v>12.5</c:v>
                </c:pt>
                <c:pt idx="2565">
                  <c:v>12.5</c:v>
                </c:pt>
                <c:pt idx="2566">
                  <c:v>12.5</c:v>
                </c:pt>
                <c:pt idx="2567">
                  <c:v>12.5</c:v>
                </c:pt>
                <c:pt idx="2568">
                  <c:v>12.5</c:v>
                </c:pt>
                <c:pt idx="2569">
                  <c:v>12.5</c:v>
                </c:pt>
                <c:pt idx="2570">
                  <c:v>12.5</c:v>
                </c:pt>
                <c:pt idx="2571">
                  <c:v>12.5</c:v>
                </c:pt>
                <c:pt idx="2572">
                  <c:v>12.5</c:v>
                </c:pt>
                <c:pt idx="2573">
                  <c:v>12.5</c:v>
                </c:pt>
                <c:pt idx="2574">
                  <c:v>12.5</c:v>
                </c:pt>
                <c:pt idx="2575">
                  <c:v>12.5</c:v>
                </c:pt>
                <c:pt idx="2576">
                  <c:v>12.5</c:v>
                </c:pt>
                <c:pt idx="2577">
                  <c:v>12.5</c:v>
                </c:pt>
                <c:pt idx="2578">
                  <c:v>12.5</c:v>
                </c:pt>
                <c:pt idx="2579">
                  <c:v>12.5</c:v>
                </c:pt>
                <c:pt idx="2580">
                  <c:v>12.5</c:v>
                </c:pt>
                <c:pt idx="2581">
                  <c:v>12.5</c:v>
                </c:pt>
                <c:pt idx="2582">
                  <c:v>12.5</c:v>
                </c:pt>
                <c:pt idx="2583">
                  <c:v>12.5</c:v>
                </c:pt>
                <c:pt idx="2584">
                  <c:v>12.51</c:v>
                </c:pt>
                <c:pt idx="2585">
                  <c:v>12.51</c:v>
                </c:pt>
                <c:pt idx="2586">
                  <c:v>12.53</c:v>
                </c:pt>
                <c:pt idx="2587">
                  <c:v>12.54</c:v>
                </c:pt>
                <c:pt idx="2588">
                  <c:v>12.54</c:v>
                </c:pt>
                <c:pt idx="2589">
                  <c:v>12.57</c:v>
                </c:pt>
                <c:pt idx="2590">
                  <c:v>12.59</c:v>
                </c:pt>
                <c:pt idx="2591">
                  <c:v>12.6</c:v>
                </c:pt>
                <c:pt idx="2592">
                  <c:v>12.6</c:v>
                </c:pt>
                <c:pt idx="2593">
                  <c:v>12.6</c:v>
                </c:pt>
                <c:pt idx="2594">
                  <c:v>12.6</c:v>
                </c:pt>
                <c:pt idx="2595">
                  <c:v>12.6</c:v>
                </c:pt>
                <c:pt idx="2596">
                  <c:v>12.6</c:v>
                </c:pt>
                <c:pt idx="2597">
                  <c:v>12.6</c:v>
                </c:pt>
                <c:pt idx="2598">
                  <c:v>12.6</c:v>
                </c:pt>
                <c:pt idx="2599">
                  <c:v>12.6</c:v>
                </c:pt>
                <c:pt idx="2600">
                  <c:v>12.6</c:v>
                </c:pt>
                <c:pt idx="2601">
                  <c:v>12.6</c:v>
                </c:pt>
                <c:pt idx="2602">
                  <c:v>12.6</c:v>
                </c:pt>
                <c:pt idx="2603">
                  <c:v>12.6</c:v>
                </c:pt>
                <c:pt idx="2604">
                  <c:v>12.6</c:v>
                </c:pt>
                <c:pt idx="2605">
                  <c:v>12.6</c:v>
                </c:pt>
                <c:pt idx="2606">
                  <c:v>12.6</c:v>
                </c:pt>
                <c:pt idx="2607">
                  <c:v>12.6</c:v>
                </c:pt>
                <c:pt idx="2608">
                  <c:v>12.6</c:v>
                </c:pt>
                <c:pt idx="2609">
                  <c:v>12.6</c:v>
                </c:pt>
                <c:pt idx="2610">
                  <c:v>12.6</c:v>
                </c:pt>
                <c:pt idx="2611">
                  <c:v>12.6</c:v>
                </c:pt>
                <c:pt idx="2612">
                  <c:v>12.6</c:v>
                </c:pt>
                <c:pt idx="2613">
                  <c:v>12.6</c:v>
                </c:pt>
                <c:pt idx="2614">
                  <c:v>12.6</c:v>
                </c:pt>
                <c:pt idx="2615">
                  <c:v>12.6</c:v>
                </c:pt>
                <c:pt idx="2616">
                  <c:v>12.6</c:v>
                </c:pt>
                <c:pt idx="2617">
                  <c:v>12.6</c:v>
                </c:pt>
                <c:pt idx="2618">
                  <c:v>12.6</c:v>
                </c:pt>
                <c:pt idx="2619">
                  <c:v>12.6</c:v>
                </c:pt>
                <c:pt idx="2620">
                  <c:v>12.6</c:v>
                </c:pt>
                <c:pt idx="2621">
                  <c:v>12.6</c:v>
                </c:pt>
                <c:pt idx="2622">
                  <c:v>12.6</c:v>
                </c:pt>
                <c:pt idx="2623">
                  <c:v>12.6</c:v>
                </c:pt>
                <c:pt idx="2624">
                  <c:v>12.6</c:v>
                </c:pt>
                <c:pt idx="2625">
                  <c:v>12.6</c:v>
                </c:pt>
                <c:pt idx="2626">
                  <c:v>12.6</c:v>
                </c:pt>
                <c:pt idx="2627">
                  <c:v>12.6</c:v>
                </c:pt>
                <c:pt idx="2628">
                  <c:v>12.6</c:v>
                </c:pt>
                <c:pt idx="2629">
                  <c:v>12.6</c:v>
                </c:pt>
                <c:pt idx="2630">
                  <c:v>12.6</c:v>
                </c:pt>
                <c:pt idx="2631">
                  <c:v>12.6</c:v>
                </c:pt>
                <c:pt idx="2632">
                  <c:v>12.6</c:v>
                </c:pt>
                <c:pt idx="2633">
                  <c:v>12.6</c:v>
                </c:pt>
                <c:pt idx="2634">
                  <c:v>12.6</c:v>
                </c:pt>
                <c:pt idx="2635">
                  <c:v>12.6</c:v>
                </c:pt>
                <c:pt idx="2636">
                  <c:v>12.6</c:v>
                </c:pt>
                <c:pt idx="2637">
                  <c:v>12.6</c:v>
                </c:pt>
                <c:pt idx="2638">
                  <c:v>12.6</c:v>
                </c:pt>
                <c:pt idx="2639">
                  <c:v>12.6</c:v>
                </c:pt>
                <c:pt idx="2640">
                  <c:v>12.6</c:v>
                </c:pt>
                <c:pt idx="2641">
                  <c:v>12.6</c:v>
                </c:pt>
                <c:pt idx="2642">
                  <c:v>12.6</c:v>
                </c:pt>
                <c:pt idx="2643">
                  <c:v>12.6</c:v>
                </c:pt>
                <c:pt idx="2644">
                  <c:v>12.6</c:v>
                </c:pt>
                <c:pt idx="2645">
                  <c:v>12.6</c:v>
                </c:pt>
                <c:pt idx="2646">
                  <c:v>12.6</c:v>
                </c:pt>
                <c:pt idx="2647">
                  <c:v>12.6</c:v>
                </c:pt>
                <c:pt idx="2648">
                  <c:v>12.6</c:v>
                </c:pt>
                <c:pt idx="2649">
                  <c:v>12.6</c:v>
                </c:pt>
                <c:pt idx="2650">
                  <c:v>12.6</c:v>
                </c:pt>
                <c:pt idx="2651">
                  <c:v>12.6</c:v>
                </c:pt>
                <c:pt idx="2652">
                  <c:v>12.6</c:v>
                </c:pt>
                <c:pt idx="2653">
                  <c:v>12.6</c:v>
                </c:pt>
                <c:pt idx="2654">
                  <c:v>12.6</c:v>
                </c:pt>
                <c:pt idx="2655">
                  <c:v>12.6</c:v>
                </c:pt>
                <c:pt idx="2656">
                  <c:v>12.6</c:v>
                </c:pt>
                <c:pt idx="2657">
                  <c:v>12.6</c:v>
                </c:pt>
                <c:pt idx="2658">
                  <c:v>12.6</c:v>
                </c:pt>
                <c:pt idx="2659">
                  <c:v>12.6</c:v>
                </c:pt>
                <c:pt idx="2660">
                  <c:v>12.6</c:v>
                </c:pt>
                <c:pt idx="2661">
                  <c:v>12.6</c:v>
                </c:pt>
                <c:pt idx="2662">
                  <c:v>12.6</c:v>
                </c:pt>
                <c:pt idx="2663">
                  <c:v>12.6</c:v>
                </c:pt>
                <c:pt idx="2664">
                  <c:v>12.6</c:v>
                </c:pt>
                <c:pt idx="2665">
                  <c:v>12.6</c:v>
                </c:pt>
                <c:pt idx="2666">
                  <c:v>12.6</c:v>
                </c:pt>
                <c:pt idx="2667">
                  <c:v>12.61</c:v>
                </c:pt>
                <c:pt idx="2668">
                  <c:v>12.61</c:v>
                </c:pt>
                <c:pt idx="2669">
                  <c:v>12.62</c:v>
                </c:pt>
                <c:pt idx="2670">
                  <c:v>12.629999999999999</c:v>
                </c:pt>
                <c:pt idx="2671">
                  <c:v>12.629999999999999</c:v>
                </c:pt>
                <c:pt idx="2672">
                  <c:v>12.639999999999999</c:v>
                </c:pt>
                <c:pt idx="2673">
                  <c:v>12.639999999999999</c:v>
                </c:pt>
                <c:pt idx="2674">
                  <c:v>12.66</c:v>
                </c:pt>
                <c:pt idx="2675">
                  <c:v>12.68</c:v>
                </c:pt>
                <c:pt idx="2676">
                  <c:v>12.68</c:v>
                </c:pt>
                <c:pt idx="2677">
                  <c:v>12.68</c:v>
                </c:pt>
                <c:pt idx="2678">
                  <c:v>12.68</c:v>
                </c:pt>
                <c:pt idx="2679">
                  <c:v>12.69</c:v>
                </c:pt>
                <c:pt idx="2680">
                  <c:v>12.7</c:v>
                </c:pt>
                <c:pt idx="2681">
                  <c:v>12.7</c:v>
                </c:pt>
                <c:pt idx="2682">
                  <c:v>12.7</c:v>
                </c:pt>
                <c:pt idx="2683">
                  <c:v>12.7</c:v>
                </c:pt>
                <c:pt idx="2684">
                  <c:v>12.7</c:v>
                </c:pt>
                <c:pt idx="2685">
                  <c:v>12.7</c:v>
                </c:pt>
                <c:pt idx="2686">
                  <c:v>12.7</c:v>
                </c:pt>
                <c:pt idx="2687">
                  <c:v>12.7</c:v>
                </c:pt>
                <c:pt idx="2688">
                  <c:v>12.7</c:v>
                </c:pt>
                <c:pt idx="2689">
                  <c:v>12.7</c:v>
                </c:pt>
                <c:pt idx="2690">
                  <c:v>12.7</c:v>
                </c:pt>
                <c:pt idx="2691">
                  <c:v>12.7</c:v>
                </c:pt>
                <c:pt idx="2692">
                  <c:v>12.7</c:v>
                </c:pt>
                <c:pt idx="2693">
                  <c:v>12.7</c:v>
                </c:pt>
                <c:pt idx="2694">
                  <c:v>12.7</c:v>
                </c:pt>
                <c:pt idx="2695">
                  <c:v>12.7</c:v>
                </c:pt>
                <c:pt idx="2696">
                  <c:v>12.7</c:v>
                </c:pt>
                <c:pt idx="2697">
                  <c:v>12.7</c:v>
                </c:pt>
                <c:pt idx="2698">
                  <c:v>12.7</c:v>
                </c:pt>
                <c:pt idx="2699">
                  <c:v>12.7</c:v>
                </c:pt>
                <c:pt idx="2700">
                  <c:v>12.7</c:v>
                </c:pt>
                <c:pt idx="2701">
                  <c:v>12.7</c:v>
                </c:pt>
                <c:pt idx="2702">
                  <c:v>12.7</c:v>
                </c:pt>
                <c:pt idx="2703">
                  <c:v>12.7</c:v>
                </c:pt>
                <c:pt idx="2704">
                  <c:v>12.7</c:v>
                </c:pt>
                <c:pt idx="2705">
                  <c:v>12.7</c:v>
                </c:pt>
                <c:pt idx="2706">
                  <c:v>12.7</c:v>
                </c:pt>
                <c:pt idx="2707">
                  <c:v>12.7</c:v>
                </c:pt>
                <c:pt idx="2708">
                  <c:v>12.7</c:v>
                </c:pt>
                <c:pt idx="2709">
                  <c:v>12.7</c:v>
                </c:pt>
                <c:pt idx="2710">
                  <c:v>12.7</c:v>
                </c:pt>
                <c:pt idx="2711">
                  <c:v>12.7</c:v>
                </c:pt>
                <c:pt idx="2712">
                  <c:v>12.7</c:v>
                </c:pt>
                <c:pt idx="2713">
                  <c:v>12.7</c:v>
                </c:pt>
                <c:pt idx="2714">
                  <c:v>12.7</c:v>
                </c:pt>
                <c:pt idx="2715">
                  <c:v>12.7</c:v>
                </c:pt>
                <c:pt idx="2716">
                  <c:v>12.7</c:v>
                </c:pt>
                <c:pt idx="2717">
                  <c:v>12.7</c:v>
                </c:pt>
                <c:pt idx="2718">
                  <c:v>12.7</c:v>
                </c:pt>
                <c:pt idx="2719">
                  <c:v>12.7</c:v>
                </c:pt>
                <c:pt idx="2720">
                  <c:v>12.7</c:v>
                </c:pt>
                <c:pt idx="2721">
                  <c:v>12.7</c:v>
                </c:pt>
                <c:pt idx="2722">
                  <c:v>12.7</c:v>
                </c:pt>
                <c:pt idx="2723">
                  <c:v>12.7</c:v>
                </c:pt>
                <c:pt idx="2724">
                  <c:v>12.7</c:v>
                </c:pt>
                <c:pt idx="2725">
                  <c:v>12.7</c:v>
                </c:pt>
                <c:pt idx="2726">
                  <c:v>12.7</c:v>
                </c:pt>
                <c:pt idx="2727">
                  <c:v>12.7</c:v>
                </c:pt>
                <c:pt idx="2728">
                  <c:v>12.7</c:v>
                </c:pt>
                <c:pt idx="2729">
                  <c:v>12.7</c:v>
                </c:pt>
                <c:pt idx="2730">
                  <c:v>12.7</c:v>
                </c:pt>
                <c:pt idx="2731">
                  <c:v>12.7</c:v>
                </c:pt>
                <c:pt idx="2732">
                  <c:v>12.7</c:v>
                </c:pt>
                <c:pt idx="2733">
                  <c:v>12.7</c:v>
                </c:pt>
                <c:pt idx="2734">
                  <c:v>12.7</c:v>
                </c:pt>
                <c:pt idx="2735">
                  <c:v>12.7</c:v>
                </c:pt>
                <c:pt idx="2736">
                  <c:v>12.7</c:v>
                </c:pt>
                <c:pt idx="2737">
                  <c:v>12.7</c:v>
                </c:pt>
                <c:pt idx="2738">
                  <c:v>12.7</c:v>
                </c:pt>
                <c:pt idx="2739">
                  <c:v>12.7</c:v>
                </c:pt>
                <c:pt idx="2740">
                  <c:v>12.7</c:v>
                </c:pt>
                <c:pt idx="2741">
                  <c:v>12.7</c:v>
                </c:pt>
                <c:pt idx="2742">
                  <c:v>12.7</c:v>
                </c:pt>
                <c:pt idx="2743">
                  <c:v>12.7</c:v>
                </c:pt>
                <c:pt idx="2744">
                  <c:v>12.7</c:v>
                </c:pt>
                <c:pt idx="2745">
                  <c:v>12.7</c:v>
                </c:pt>
                <c:pt idx="2746">
                  <c:v>12.7</c:v>
                </c:pt>
                <c:pt idx="2747">
                  <c:v>12.7</c:v>
                </c:pt>
                <c:pt idx="2748">
                  <c:v>12.7</c:v>
                </c:pt>
                <c:pt idx="2749">
                  <c:v>12.7</c:v>
                </c:pt>
                <c:pt idx="2750">
                  <c:v>12.7</c:v>
                </c:pt>
                <c:pt idx="2751">
                  <c:v>12.7</c:v>
                </c:pt>
                <c:pt idx="2752">
                  <c:v>12.7</c:v>
                </c:pt>
                <c:pt idx="2753">
                  <c:v>12.7</c:v>
                </c:pt>
                <c:pt idx="2754">
                  <c:v>12.7</c:v>
                </c:pt>
                <c:pt idx="2755">
                  <c:v>12.7</c:v>
                </c:pt>
                <c:pt idx="2756">
                  <c:v>12.7</c:v>
                </c:pt>
                <c:pt idx="2757">
                  <c:v>12.7</c:v>
                </c:pt>
                <c:pt idx="2758">
                  <c:v>12.7</c:v>
                </c:pt>
                <c:pt idx="2759">
                  <c:v>12.7</c:v>
                </c:pt>
                <c:pt idx="2760">
                  <c:v>12.7</c:v>
                </c:pt>
                <c:pt idx="2761">
                  <c:v>12.7</c:v>
                </c:pt>
                <c:pt idx="2762">
                  <c:v>12.7</c:v>
                </c:pt>
                <c:pt idx="2763">
                  <c:v>12.7</c:v>
                </c:pt>
                <c:pt idx="2764">
                  <c:v>12.7</c:v>
                </c:pt>
                <c:pt idx="2765">
                  <c:v>12.7</c:v>
                </c:pt>
                <c:pt idx="2766">
                  <c:v>12.7</c:v>
                </c:pt>
                <c:pt idx="2767">
                  <c:v>12.7</c:v>
                </c:pt>
                <c:pt idx="2768">
                  <c:v>12.7</c:v>
                </c:pt>
                <c:pt idx="2769">
                  <c:v>12.7</c:v>
                </c:pt>
                <c:pt idx="2770">
                  <c:v>12.7</c:v>
                </c:pt>
                <c:pt idx="2771">
                  <c:v>12.7</c:v>
                </c:pt>
                <c:pt idx="2772">
                  <c:v>12.7</c:v>
                </c:pt>
                <c:pt idx="2773">
                  <c:v>12.7</c:v>
                </c:pt>
                <c:pt idx="2774">
                  <c:v>12.7</c:v>
                </c:pt>
                <c:pt idx="2775">
                  <c:v>12.7</c:v>
                </c:pt>
                <c:pt idx="2776">
                  <c:v>12.7</c:v>
                </c:pt>
                <c:pt idx="2777">
                  <c:v>12.7</c:v>
                </c:pt>
                <c:pt idx="2778">
                  <c:v>12.7</c:v>
                </c:pt>
                <c:pt idx="2779">
                  <c:v>12.719999999999999</c:v>
                </c:pt>
                <c:pt idx="2780">
                  <c:v>12.729999999999999</c:v>
                </c:pt>
                <c:pt idx="2781">
                  <c:v>12.739999999999998</c:v>
                </c:pt>
                <c:pt idx="2782">
                  <c:v>12.75</c:v>
                </c:pt>
                <c:pt idx="2783">
                  <c:v>12.78</c:v>
                </c:pt>
                <c:pt idx="2784">
                  <c:v>12.8</c:v>
                </c:pt>
                <c:pt idx="2785">
                  <c:v>12.8</c:v>
                </c:pt>
                <c:pt idx="2786">
                  <c:v>12.8</c:v>
                </c:pt>
                <c:pt idx="2787">
                  <c:v>12.8</c:v>
                </c:pt>
                <c:pt idx="2788">
                  <c:v>12.8</c:v>
                </c:pt>
                <c:pt idx="2789">
                  <c:v>12.8</c:v>
                </c:pt>
                <c:pt idx="2790">
                  <c:v>12.8</c:v>
                </c:pt>
                <c:pt idx="2791">
                  <c:v>12.8</c:v>
                </c:pt>
                <c:pt idx="2792">
                  <c:v>12.8</c:v>
                </c:pt>
                <c:pt idx="2793">
                  <c:v>12.8</c:v>
                </c:pt>
                <c:pt idx="2794">
                  <c:v>12.8</c:v>
                </c:pt>
                <c:pt idx="2795">
                  <c:v>12.8</c:v>
                </c:pt>
                <c:pt idx="2796">
                  <c:v>12.8</c:v>
                </c:pt>
                <c:pt idx="2797">
                  <c:v>12.8</c:v>
                </c:pt>
                <c:pt idx="2798">
                  <c:v>12.8</c:v>
                </c:pt>
                <c:pt idx="2799">
                  <c:v>12.8</c:v>
                </c:pt>
                <c:pt idx="2800">
                  <c:v>12.8</c:v>
                </c:pt>
                <c:pt idx="2801">
                  <c:v>12.8</c:v>
                </c:pt>
                <c:pt idx="2802">
                  <c:v>12.8</c:v>
                </c:pt>
                <c:pt idx="2803">
                  <c:v>12.8</c:v>
                </c:pt>
                <c:pt idx="2804">
                  <c:v>12.8</c:v>
                </c:pt>
                <c:pt idx="2805">
                  <c:v>12.8</c:v>
                </c:pt>
                <c:pt idx="2806">
                  <c:v>12.8</c:v>
                </c:pt>
                <c:pt idx="2807">
                  <c:v>12.8</c:v>
                </c:pt>
                <c:pt idx="2808">
                  <c:v>12.8</c:v>
                </c:pt>
                <c:pt idx="2809">
                  <c:v>12.8</c:v>
                </c:pt>
                <c:pt idx="2810">
                  <c:v>12.8</c:v>
                </c:pt>
                <c:pt idx="2811">
                  <c:v>12.8</c:v>
                </c:pt>
                <c:pt idx="2812">
                  <c:v>12.8</c:v>
                </c:pt>
                <c:pt idx="2813">
                  <c:v>12.8</c:v>
                </c:pt>
                <c:pt idx="2814">
                  <c:v>12.8</c:v>
                </c:pt>
                <c:pt idx="2815">
                  <c:v>12.8</c:v>
                </c:pt>
                <c:pt idx="2816">
                  <c:v>12.8</c:v>
                </c:pt>
                <c:pt idx="2817">
                  <c:v>12.8</c:v>
                </c:pt>
                <c:pt idx="2818">
                  <c:v>12.8</c:v>
                </c:pt>
                <c:pt idx="2819">
                  <c:v>12.8</c:v>
                </c:pt>
                <c:pt idx="2820">
                  <c:v>12.8</c:v>
                </c:pt>
                <c:pt idx="2821">
                  <c:v>12.8</c:v>
                </c:pt>
                <c:pt idx="2822">
                  <c:v>12.8</c:v>
                </c:pt>
                <c:pt idx="2823">
                  <c:v>12.8</c:v>
                </c:pt>
                <c:pt idx="2824">
                  <c:v>12.8</c:v>
                </c:pt>
                <c:pt idx="2825">
                  <c:v>12.8</c:v>
                </c:pt>
                <c:pt idx="2826">
                  <c:v>12.8</c:v>
                </c:pt>
                <c:pt idx="2827">
                  <c:v>12.8</c:v>
                </c:pt>
                <c:pt idx="2828">
                  <c:v>12.8</c:v>
                </c:pt>
                <c:pt idx="2829">
                  <c:v>12.8</c:v>
                </c:pt>
                <c:pt idx="2830">
                  <c:v>12.8</c:v>
                </c:pt>
                <c:pt idx="2831">
                  <c:v>12.8</c:v>
                </c:pt>
                <c:pt idx="2832">
                  <c:v>12.8</c:v>
                </c:pt>
                <c:pt idx="2833">
                  <c:v>12.8</c:v>
                </c:pt>
                <c:pt idx="2834">
                  <c:v>12.8</c:v>
                </c:pt>
                <c:pt idx="2835">
                  <c:v>12.8</c:v>
                </c:pt>
                <c:pt idx="2836">
                  <c:v>12.8</c:v>
                </c:pt>
                <c:pt idx="2837">
                  <c:v>12.8</c:v>
                </c:pt>
                <c:pt idx="2838">
                  <c:v>12.8</c:v>
                </c:pt>
                <c:pt idx="2839">
                  <c:v>12.8</c:v>
                </c:pt>
                <c:pt idx="2840">
                  <c:v>12.8</c:v>
                </c:pt>
                <c:pt idx="2841">
                  <c:v>12.8</c:v>
                </c:pt>
                <c:pt idx="2842">
                  <c:v>12.8</c:v>
                </c:pt>
                <c:pt idx="2843">
                  <c:v>12.8</c:v>
                </c:pt>
                <c:pt idx="2844">
                  <c:v>12.8</c:v>
                </c:pt>
                <c:pt idx="2845">
                  <c:v>12.8</c:v>
                </c:pt>
                <c:pt idx="2846">
                  <c:v>12.8</c:v>
                </c:pt>
                <c:pt idx="2847">
                  <c:v>12.8</c:v>
                </c:pt>
                <c:pt idx="2848">
                  <c:v>12.8</c:v>
                </c:pt>
                <c:pt idx="2849">
                  <c:v>12.8</c:v>
                </c:pt>
                <c:pt idx="2850">
                  <c:v>12.8</c:v>
                </c:pt>
                <c:pt idx="2851">
                  <c:v>12.8</c:v>
                </c:pt>
                <c:pt idx="2852">
                  <c:v>12.8</c:v>
                </c:pt>
                <c:pt idx="2853">
                  <c:v>12.8</c:v>
                </c:pt>
                <c:pt idx="2854">
                  <c:v>12.8</c:v>
                </c:pt>
                <c:pt idx="2855">
                  <c:v>12.8</c:v>
                </c:pt>
                <c:pt idx="2856">
                  <c:v>12.8</c:v>
                </c:pt>
                <c:pt idx="2857">
                  <c:v>12.8</c:v>
                </c:pt>
                <c:pt idx="2858">
                  <c:v>12.8</c:v>
                </c:pt>
                <c:pt idx="2859">
                  <c:v>12.8</c:v>
                </c:pt>
                <c:pt idx="2860">
                  <c:v>12.8</c:v>
                </c:pt>
                <c:pt idx="2861">
                  <c:v>12.8</c:v>
                </c:pt>
                <c:pt idx="2862">
                  <c:v>12.8</c:v>
                </c:pt>
                <c:pt idx="2863">
                  <c:v>12.8</c:v>
                </c:pt>
                <c:pt idx="2864">
                  <c:v>12.8</c:v>
                </c:pt>
                <c:pt idx="2865">
                  <c:v>12.8</c:v>
                </c:pt>
                <c:pt idx="2866">
                  <c:v>12.8</c:v>
                </c:pt>
                <c:pt idx="2867">
                  <c:v>12.8</c:v>
                </c:pt>
                <c:pt idx="2868">
                  <c:v>12.8</c:v>
                </c:pt>
                <c:pt idx="2869">
                  <c:v>12.8</c:v>
                </c:pt>
                <c:pt idx="2870">
                  <c:v>12.8</c:v>
                </c:pt>
                <c:pt idx="2871">
                  <c:v>12.8</c:v>
                </c:pt>
                <c:pt idx="2872">
                  <c:v>12.8</c:v>
                </c:pt>
                <c:pt idx="2873">
                  <c:v>12.8</c:v>
                </c:pt>
                <c:pt idx="2874">
                  <c:v>12.8</c:v>
                </c:pt>
                <c:pt idx="2875">
                  <c:v>12.8</c:v>
                </c:pt>
                <c:pt idx="2876">
                  <c:v>12.8</c:v>
                </c:pt>
                <c:pt idx="2877">
                  <c:v>12.8</c:v>
                </c:pt>
                <c:pt idx="2878">
                  <c:v>12.8</c:v>
                </c:pt>
                <c:pt idx="2879">
                  <c:v>12.8</c:v>
                </c:pt>
                <c:pt idx="2880">
                  <c:v>12.8</c:v>
                </c:pt>
                <c:pt idx="2881">
                  <c:v>12.8</c:v>
                </c:pt>
                <c:pt idx="2882">
                  <c:v>12.8</c:v>
                </c:pt>
                <c:pt idx="2883">
                  <c:v>12.8</c:v>
                </c:pt>
                <c:pt idx="2884">
                  <c:v>12.8</c:v>
                </c:pt>
                <c:pt idx="2885">
                  <c:v>12.84</c:v>
                </c:pt>
                <c:pt idx="2886">
                  <c:v>12.850000000000019</c:v>
                </c:pt>
                <c:pt idx="2887">
                  <c:v>12.870000000000006</c:v>
                </c:pt>
                <c:pt idx="2888">
                  <c:v>12.9</c:v>
                </c:pt>
                <c:pt idx="2889">
                  <c:v>12.9</c:v>
                </c:pt>
                <c:pt idx="2890">
                  <c:v>12.9</c:v>
                </c:pt>
                <c:pt idx="2891">
                  <c:v>12.9</c:v>
                </c:pt>
                <c:pt idx="2892">
                  <c:v>12.9</c:v>
                </c:pt>
                <c:pt idx="2893">
                  <c:v>12.9</c:v>
                </c:pt>
                <c:pt idx="2894">
                  <c:v>12.9</c:v>
                </c:pt>
                <c:pt idx="2895">
                  <c:v>12.9</c:v>
                </c:pt>
                <c:pt idx="2896">
                  <c:v>12.9</c:v>
                </c:pt>
                <c:pt idx="2897">
                  <c:v>12.9</c:v>
                </c:pt>
                <c:pt idx="2898">
                  <c:v>12.9</c:v>
                </c:pt>
                <c:pt idx="2899">
                  <c:v>12.9</c:v>
                </c:pt>
                <c:pt idx="2900">
                  <c:v>12.9</c:v>
                </c:pt>
                <c:pt idx="2901">
                  <c:v>12.9</c:v>
                </c:pt>
                <c:pt idx="2902">
                  <c:v>12.9</c:v>
                </c:pt>
                <c:pt idx="2903">
                  <c:v>12.9</c:v>
                </c:pt>
                <c:pt idx="2904">
                  <c:v>12.9</c:v>
                </c:pt>
                <c:pt idx="2905">
                  <c:v>12.9</c:v>
                </c:pt>
                <c:pt idx="2906">
                  <c:v>12.9</c:v>
                </c:pt>
                <c:pt idx="2907">
                  <c:v>12.9</c:v>
                </c:pt>
                <c:pt idx="2908">
                  <c:v>12.9</c:v>
                </c:pt>
                <c:pt idx="2909">
                  <c:v>12.9</c:v>
                </c:pt>
                <c:pt idx="2910">
                  <c:v>12.9</c:v>
                </c:pt>
                <c:pt idx="2911">
                  <c:v>12.9</c:v>
                </c:pt>
                <c:pt idx="2912">
                  <c:v>12.9</c:v>
                </c:pt>
                <c:pt idx="2913">
                  <c:v>12.9</c:v>
                </c:pt>
                <c:pt idx="2914">
                  <c:v>12.9</c:v>
                </c:pt>
                <c:pt idx="2915">
                  <c:v>12.9</c:v>
                </c:pt>
                <c:pt idx="2916">
                  <c:v>12.9</c:v>
                </c:pt>
                <c:pt idx="2917">
                  <c:v>12.9</c:v>
                </c:pt>
                <c:pt idx="2918">
                  <c:v>12.9</c:v>
                </c:pt>
                <c:pt idx="2919">
                  <c:v>12.9</c:v>
                </c:pt>
                <c:pt idx="2920">
                  <c:v>12.9</c:v>
                </c:pt>
                <c:pt idx="2921">
                  <c:v>12.9</c:v>
                </c:pt>
                <c:pt idx="2922">
                  <c:v>12.9</c:v>
                </c:pt>
                <c:pt idx="2923">
                  <c:v>12.9</c:v>
                </c:pt>
                <c:pt idx="2924">
                  <c:v>12.9</c:v>
                </c:pt>
                <c:pt idx="2925">
                  <c:v>12.9</c:v>
                </c:pt>
                <c:pt idx="2926">
                  <c:v>12.9</c:v>
                </c:pt>
                <c:pt idx="2927">
                  <c:v>12.9</c:v>
                </c:pt>
                <c:pt idx="2928">
                  <c:v>12.9</c:v>
                </c:pt>
                <c:pt idx="2929">
                  <c:v>12.9</c:v>
                </c:pt>
                <c:pt idx="2930">
                  <c:v>12.9</c:v>
                </c:pt>
                <c:pt idx="2931">
                  <c:v>12.9</c:v>
                </c:pt>
                <c:pt idx="2932">
                  <c:v>12.9</c:v>
                </c:pt>
                <c:pt idx="2933">
                  <c:v>12.9</c:v>
                </c:pt>
                <c:pt idx="2934">
                  <c:v>12.9</c:v>
                </c:pt>
                <c:pt idx="2935">
                  <c:v>12.9</c:v>
                </c:pt>
                <c:pt idx="2936">
                  <c:v>12.9</c:v>
                </c:pt>
                <c:pt idx="2937">
                  <c:v>12.9</c:v>
                </c:pt>
                <c:pt idx="2938">
                  <c:v>12.9</c:v>
                </c:pt>
                <c:pt idx="2939">
                  <c:v>12.9</c:v>
                </c:pt>
                <c:pt idx="2940">
                  <c:v>12.9</c:v>
                </c:pt>
                <c:pt idx="2941">
                  <c:v>12.9</c:v>
                </c:pt>
                <c:pt idx="2942">
                  <c:v>12.9</c:v>
                </c:pt>
                <c:pt idx="2943">
                  <c:v>12.9</c:v>
                </c:pt>
                <c:pt idx="2944">
                  <c:v>12.9</c:v>
                </c:pt>
                <c:pt idx="2945">
                  <c:v>12.9</c:v>
                </c:pt>
                <c:pt idx="2946">
                  <c:v>12.9</c:v>
                </c:pt>
                <c:pt idx="2947">
                  <c:v>12.9</c:v>
                </c:pt>
                <c:pt idx="2948">
                  <c:v>12.9</c:v>
                </c:pt>
                <c:pt idx="2949">
                  <c:v>12.9</c:v>
                </c:pt>
                <c:pt idx="2950">
                  <c:v>12.9</c:v>
                </c:pt>
                <c:pt idx="2951">
                  <c:v>12.9</c:v>
                </c:pt>
                <c:pt idx="2952">
                  <c:v>12.9</c:v>
                </c:pt>
                <c:pt idx="2953">
                  <c:v>12.9</c:v>
                </c:pt>
                <c:pt idx="2954">
                  <c:v>12.9</c:v>
                </c:pt>
                <c:pt idx="2955">
                  <c:v>12.9</c:v>
                </c:pt>
                <c:pt idx="2956">
                  <c:v>12.9</c:v>
                </c:pt>
                <c:pt idx="2957">
                  <c:v>12.9</c:v>
                </c:pt>
                <c:pt idx="2958">
                  <c:v>12.9</c:v>
                </c:pt>
                <c:pt idx="2959">
                  <c:v>12.9</c:v>
                </c:pt>
                <c:pt idx="2960">
                  <c:v>12.9</c:v>
                </c:pt>
                <c:pt idx="2961">
                  <c:v>12.9</c:v>
                </c:pt>
                <c:pt idx="2962">
                  <c:v>12.9</c:v>
                </c:pt>
                <c:pt idx="2963">
                  <c:v>12.9</c:v>
                </c:pt>
                <c:pt idx="2964">
                  <c:v>12.9</c:v>
                </c:pt>
                <c:pt idx="2965">
                  <c:v>12.9</c:v>
                </c:pt>
                <c:pt idx="2966">
                  <c:v>12.9</c:v>
                </c:pt>
                <c:pt idx="2967">
                  <c:v>12.9</c:v>
                </c:pt>
                <c:pt idx="2968">
                  <c:v>12.9</c:v>
                </c:pt>
                <c:pt idx="2969">
                  <c:v>12.9</c:v>
                </c:pt>
                <c:pt idx="2970">
                  <c:v>12.9</c:v>
                </c:pt>
                <c:pt idx="2971">
                  <c:v>12.9</c:v>
                </c:pt>
                <c:pt idx="2972">
                  <c:v>12.9</c:v>
                </c:pt>
                <c:pt idx="2973">
                  <c:v>12.9</c:v>
                </c:pt>
                <c:pt idx="2974">
                  <c:v>12.9</c:v>
                </c:pt>
                <c:pt idx="2975">
                  <c:v>12.9</c:v>
                </c:pt>
                <c:pt idx="2976">
                  <c:v>12.9</c:v>
                </c:pt>
                <c:pt idx="2977">
                  <c:v>12.9</c:v>
                </c:pt>
                <c:pt idx="2978">
                  <c:v>12.9</c:v>
                </c:pt>
                <c:pt idx="2979">
                  <c:v>12.9</c:v>
                </c:pt>
                <c:pt idx="2980">
                  <c:v>12.9</c:v>
                </c:pt>
                <c:pt idx="2981">
                  <c:v>12.9</c:v>
                </c:pt>
                <c:pt idx="2982">
                  <c:v>12.9</c:v>
                </c:pt>
                <c:pt idx="2983">
                  <c:v>12.9</c:v>
                </c:pt>
                <c:pt idx="2984">
                  <c:v>12.9</c:v>
                </c:pt>
                <c:pt idx="2985">
                  <c:v>12.9</c:v>
                </c:pt>
                <c:pt idx="2986">
                  <c:v>12.9</c:v>
                </c:pt>
                <c:pt idx="2987">
                  <c:v>12.92</c:v>
                </c:pt>
                <c:pt idx="2988">
                  <c:v>12.92</c:v>
                </c:pt>
                <c:pt idx="2989">
                  <c:v>12.93</c:v>
                </c:pt>
                <c:pt idx="2990">
                  <c:v>13</c:v>
                </c:pt>
                <c:pt idx="2991">
                  <c:v>13</c:v>
                </c:pt>
                <c:pt idx="2992">
                  <c:v>13</c:v>
                </c:pt>
                <c:pt idx="2993">
                  <c:v>13</c:v>
                </c:pt>
                <c:pt idx="2994">
                  <c:v>13</c:v>
                </c:pt>
                <c:pt idx="2995">
                  <c:v>13</c:v>
                </c:pt>
                <c:pt idx="2996">
                  <c:v>13</c:v>
                </c:pt>
                <c:pt idx="2997">
                  <c:v>13</c:v>
                </c:pt>
                <c:pt idx="2998">
                  <c:v>13</c:v>
                </c:pt>
                <c:pt idx="2999">
                  <c:v>13</c:v>
                </c:pt>
                <c:pt idx="3000">
                  <c:v>13</c:v>
                </c:pt>
                <c:pt idx="3001">
                  <c:v>13</c:v>
                </c:pt>
                <c:pt idx="3002">
                  <c:v>13</c:v>
                </c:pt>
                <c:pt idx="3003">
                  <c:v>13</c:v>
                </c:pt>
                <c:pt idx="3004">
                  <c:v>13</c:v>
                </c:pt>
                <c:pt idx="3005">
                  <c:v>13</c:v>
                </c:pt>
                <c:pt idx="3006">
                  <c:v>13</c:v>
                </c:pt>
                <c:pt idx="3007">
                  <c:v>13</c:v>
                </c:pt>
                <c:pt idx="3008">
                  <c:v>13</c:v>
                </c:pt>
                <c:pt idx="3009">
                  <c:v>13</c:v>
                </c:pt>
                <c:pt idx="3010">
                  <c:v>13</c:v>
                </c:pt>
                <c:pt idx="3011">
                  <c:v>13</c:v>
                </c:pt>
                <c:pt idx="3012">
                  <c:v>13</c:v>
                </c:pt>
                <c:pt idx="3013">
                  <c:v>13</c:v>
                </c:pt>
                <c:pt idx="3014">
                  <c:v>13</c:v>
                </c:pt>
                <c:pt idx="3015">
                  <c:v>13</c:v>
                </c:pt>
                <c:pt idx="3016">
                  <c:v>13</c:v>
                </c:pt>
                <c:pt idx="3017">
                  <c:v>13</c:v>
                </c:pt>
                <c:pt idx="3018">
                  <c:v>13</c:v>
                </c:pt>
                <c:pt idx="3019">
                  <c:v>13</c:v>
                </c:pt>
                <c:pt idx="3020">
                  <c:v>13</c:v>
                </c:pt>
                <c:pt idx="3021">
                  <c:v>13</c:v>
                </c:pt>
                <c:pt idx="3022">
                  <c:v>13</c:v>
                </c:pt>
                <c:pt idx="3023">
                  <c:v>13</c:v>
                </c:pt>
                <c:pt idx="3024">
                  <c:v>13</c:v>
                </c:pt>
                <c:pt idx="3025">
                  <c:v>13</c:v>
                </c:pt>
                <c:pt idx="3026">
                  <c:v>13</c:v>
                </c:pt>
                <c:pt idx="3027">
                  <c:v>13</c:v>
                </c:pt>
                <c:pt idx="3028">
                  <c:v>13</c:v>
                </c:pt>
                <c:pt idx="3029">
                  <c:v>13</c:v>
                </c:pt>
                <c:pt idx="3030">
                  <c:v>13</c:v>
                </c:pt>
                <c:pt idx="3031">
                  <c:v>13</c:v>
                </c:pt>
                <c:pt idx="3032">
                  <c:v>13</c:v>
                </c:pt>
                <c:pt idx="3033">
                  <c:v>13</c:v>
                </c:pt>
                <c:pt idx="3034">
                  <c:v>13</c:v>
                </c:pt>
                <c:pt idx="3035">
                  <c:v>13</c:v>
                </c:pt>
                <c:pt idx="3036">
                  <c:v>13</c:v>
                </c:pt>
                <c:pt idx="3037">
                  <c:v>13</c:v>
                </c:pt>
                <c:pt idx="3038">
                  <c:v>13</c:v>
                </c:pt>
                <c:pt idx="3039">
                  <c:v>13</c:v>
                </c:pt>
                <c:pt idx="3040">
                  <c:v>13</c:v>
                </c:pt>
                <c:pt idx="3041">
                  <c:v>13</c:v>
                </c:pt>
                <c:pt idx="3042">
                  <c:v>13</c:v>
                </c:pt>
                <c:pt idx="3043">
                  <c:v>13</c:v>
                </c:pt>
                <c:pt idx="3044">
                  <c:v>13</c:v>
                </c:pt>
                <c:pt idx="3045">
                  <c:v>13</c:v>
                </c:pt>
                <c:pt idx="3046">
                  <c:v>13</c:v>
                </c:pt>
                <c:pt idx="3047">
                  <c:v>13</c:v>
                </c:pt>
                <c:pt idx="3048">
                  <c:v>13</c:v>
                </c:pt>
                <c:pt idx="3049">
                  <c:v>13</c:v>
                </c:pt>
                <c:pt idx="3050">
                  <c:v>13</c:v>
                </c:pt>
                <c:pt idx="3051">
                  <c:v>13</c:v>
                </c:pt>
                <c:pt idx="3052">
                  <c:v>13</c:v>
                </c:pt>
                <c:pt idx="3053">
                  <c:v>13</c:v>
                </c:pt>
                <c:pt idx="3054">
                  <c:v>13</c:v>
                </c:pt>
                <c:pt idx="3055">
                  <c:v>13</c:v>
                </c:pt>
                <c:pt idx="3056">
                  <c:v>13</c:v>
                </c:pt>
                <c:pt idx="3057">
                  <c:v>13</c:v>
                </c:pt>
                <c:pt idx="3058">
                  <c:v>13</c:v>
                </c:pt>
                <c:pt idx="3059">
                  <c:v>13</c:v>
                </c:pt>
                <c:pt idx="3060">
                  <c:v>13</c:v>
                </c:pt>
                <c:pt idx="3061">
                  <c:v>13</c:v>
                </c:pt>
                <c:pt idx="3062">
                  <c:v>13</c:v>
                </c:pt>
                <c:pt idx="3063">
                  <c:v>13</c:v>
                </c:pt>
                <c:pt idx="3064">
                  <c:v>13</c:v>
                </c:pt>
                <c:pt idx="3065">
                  <c:v>13</c:v>
                </c:pt>
                <c:pt idx="3066">
                  <c:v>13</c:v>
                </c:pt>
                <c:pt idx="3067">
                  <c:v>13</c:v>
                </c:pt>
                <c:pt idx="3068">
                  <c:v>13</c:v>
                </c:pt>
                <c:pt idx="3069">
                  <c:v>13</c:v>
                </c:pt>
                <c:pt idx="3070">
                  <c:v>13</c:v>
                </c:pt>
                <c:pt idx="3071">
                  <c:v>13</c:v>
                </c:pt>
                <c:pt idx="3072">
                  <c:v>13</c:v>
                </c:pt>
                <c:pt idx="3073">
                  <c:v>13</c:v>
                </c:pt>
                <c:pt idx="3074">
                  <c:v>13</c:v>
                </c:pt>
                <c:pt idx="3075">
                  <c:v>13</c:v>
                </c:pt>
                <c:pt idx="3076">
                  <c:v>13</c:v>
                </c:pt>
                <c:pt idx="3077">
                  <c:v>13</c:v>
                </c:pt>
                <c:pt idx="3078">
                  <c:v>13</c:v>
                </c:pt>
                <c:pt idx="3079">
                  <c:v>13</c:v>
                </c:pt>
                <c:pt idx="3080">
                  <c:v>13.05</c:v>
                </c:pt>
                <c:pt idx="3081">
                  <c:v>13.1</c:v>
                </c:pt>
                <c:pt idx="3082">
                  <c:v>13.1</c:v>
                </c:pt>
                <c:pt idx="3083">
                  <c:v>13.1</c:v>
                </c:pt>
                <c:pt idx="3084">
                  <c:v>13.1</c:v>
                </c:pt>
                <c:pt idx="3085">
                  <c:v>13.1</c:v>
                </c:pt>
                <c:pt idx="3086">
                  <c:v>13.1</c:v>
                </c:pt>
                <c:pt idx="3087">
                  <c:v>13.1</c:v>
                </c:pt>
                <c:pt idx="3088">
                  <c:v>13.1</c:v>
                </c:pt>
                <c:pt idx="3089">
                  <c:v>13.1</c:v>
                </c:pt>
                <c:pt idx="3090">
                  <c:v>13.1</c:v>
                </c:pt>
                <c:pt idx="3091">
                  <c:v>13.1</c:v>
                </c:pt>
                <c:pt idx="3092">
                  <c:v>13.1</c:v>
                </c:pt>
                <c:pt idx="3093">
                  <c:v>13.1</c:v>
                </c:pt>
                <c:pt idx="3094">
                  <c:v>13.1</c:v>
                </c:pt>
                <c:pt idx="3095">
                  <c:v>13.1</c:v>
                </c:pt>
                <c:pt idx="3096">
                  <c:v>13.1</c:v>
                </c:pt>
                <c:pt idx="3097">
                  <c:v>13.1</c:v>
                </c:pt>
                <c:pt idx="3098">
                  <c:v>13.1</c:v>
                </c:pt>
                <c:pt idx="3099">
                  <c:v>13.1</c:v>
                </c:pt>
                <c:pt idx="3100">
                  <c:v>13.1</c:v>
                </c:pt>
                <c:pt idx="3101">
                  <c:v>13.1</c:v>
                </c:pt>
                <c:pt idx="3102">
                  <c:v>13.1</c:v>
                </c:pt>
                <c:pt idx="3103">
                  <c:v>13.1</c:v>
                </c:pt>
                <c:pt idx="3104">
                  <c:v>13.1</c:v>
                </c:pt>
                <c:pt idx="3105">
                  <c:v>13.1</c:v>
                </c:pt>
                <c:pt idx="3106">
                  <c:v>13.1</c:v>
                </c:pt>
                <c:pt idx="3107">
                  <c:v>13.1</c:v>
                </c:pt>
                <c:pt idx="3108">
                  <c:v>13.1</c:v>
                </c:pt>
                <c:pt idx="3109">
                  <c:v>13.1</c:v>
                </c:pt>
                <c:pt idx="3110">
                  <c:v>13.1</c:v>
                </c:pt>
                <c:pt idx="3111">
                  <c:v>13.1</c:v>
                </c:pt>
                <c:pt idx="3112">
                  <c:v>13.1</c:v>
                </c:pt>
                <c:pt idx="3113">
                  <c:v>13.1</c:v>
                </c:pt>
                <c:pt idx="3114">
                  <c:v>13.1</c:v>
                </c:pt>
                <c:pt idx="3115">
                  <c:v>13.1</c:v>
                </c:pt>
                <c:pt idx="3116">
                  <c:v>13.1</c:v>
                </c:pt>
                <c:pt idx="3117">
                  <c:v>13.1</c:v>
                </c:pt>
                <c:pt idx="3118">
                  <c:v>13.1</c:v>
                </c:pt>
                <c:pt idx="3119">
                  <c:v>13.1</c:v>
                </c:pt>
                <c:pt idx="3120">
                  <c:v>13.1</c:v>
                </c:pt>
                <c:pt idx="3121">
                  <c:v>13.1</c:v>
                </c:pt>
                <c:pt idx="3122">
                  <c:v>13.1</c:v>
                </c:pt>
                <c:pt idx="3123">
                  <c:v>13.1</c:v>
                </c:pt>
                <c:pt idx="3124">
                  <c:v>13.1</c:v>
                </c:pt>
                <c:pt idx="3125">
                  <c:v>13.1</c:v>
                </c:pt>
                <c:pt idx="3126">
                  <c:v>13.1</c:v>
                </c:pt>
                <c:pt idx="3127">
                  <c:v>13.1</c:v>
                </c:pt>
                <c:pt idx="3128">
                  <c:v>13.1</c:v>
                </c:pt>
                <c:pt idx="3129">
                  <c:v>13.1</c:v>
                </c:pt>
                <c:pt idx="3130">
                  <c:v>13.1</c:v>
                </c:pt>
                <c:pt idx="3131">
                  <c:v>13.1</c:v>
                </c:pt>
                <c:pt idx="3132">
                  <c:v>13.1</c:v>
                </c:pt>
                <c:pt idx="3133">
                  <c:v>13.1</c:v>
                </c:pt>
                <c:pt idx="3134">
                  <c:v>13.1</c:v>
                </c:pt>
                <c:pt idx="3135">
                  <c:v>13.1</c:v>
                </c:pt>
                <c:pt idx="3136">
                  <c:v>13.1</c:v>
                </c:pt>
                <c:pt idx="3137">
                  <c:v>13.1</c:v>
                </c:pt>
                <c:pt idx="3138">
                  <c:v>13.1</c:v>
                </c:pt>
                <c:pt idx="3139">
                  <c:v>13.1</c:v>
                </c:pt>
                <c:pt idx="3140">
                  <c:v>13.1</c:v>
                </c:pt>
                <c:pt idx="3141">
                  <c:v>13.1</c:v>
                </c:pt>
                <c:pt idx="3142">
                  <c:v>13.1</c:v>
                </c:pt>
                <c:pt idx="3143">
                  <c:v>13.1</c:v>
                </c:pt>
                <c:pt idx="3144">
                  <c:v>13.1</c:v>
                </c:pt>
                <c:pt idx="3145">
                  <c:v>13.1</c:v>
                </c:pt>
                <c:pt idx="3146">
                  <c:v>13.1</c:v>
                </c:pt>
                <c:pt idx="3147">
                  <c:v>13.1</c:v>
                </c:pt>
                <c:pt idx="3148">
                  <c:v>13.1</c:v>
                </c:pt>
                <c:pt idx="3149">
                  <c:v>13.1</c:v>
                </c:pt>
                <c:pt idx="3150">
                  <c:v>13.1</c:v>
                </c:pt>
                <c:pt idx="3151">
                  <c:v>13.1</c:v>
                </c:pt>
                <c:pt idx="3152">
                  <c:v>13.1</c:v>
                </c:pt>
                <c:pt idx="3153">
                  <c:v>13.1</c:v>
                </c:pt>
                <c:pt idx="3154">
                  <c:v>13.1</c:v>
                </c:pt>
                <c:pt idx="3155">
                  <c:v>13.1</c:v>
                </c:pt>
                <c:pt idx="3156">
                  <c:v>13.1</c:v>
                </c:pt>
                <c:pt idx="3157">
                  <c:v>13.1</c:v>
                </c:pt>
                <c:pt idx="3158">
                  <c:v>13.1</c:v>
                </c:pt>
                <c:pt idx="3159">
                  <c:v>13.1</c:v>
                </c:pt>
                <c:pt idx="3160">
                  <c:v>13.1</c:v>
                </c:pt>
                <c:pt idx="3161">
                  <c:v>13.1</c:v>
                </c:pt>
                <c:pt idx="3162">
                  <c:v>13.1</c:v>
                </c:pt>
                <c:pt idx="3163">
                  <c:v>13.1</c:v>
                </c:pt>
                <c:pt idx="3164">
                  <c:v>13.1</c:v>
                </c:pt>
                <c:pt idx="3165">
                  <c:v>13.1</c:v>
                </c:pt>
                <c:pt idx="3166">
                  <c:v>13.1</c:v>
                </c:pt>
                <c:pt idx="3167">
                  <c:v>13.1</c:v>
                </c:pt>
                <c:pt idx="3168">
                  <c:v>13.15</c:v>
                </c:pt>
                <c:pt idx="3169">
                  <c:v>13.15</c:v>
                </c:pt>
                <c:pt idx="3170">
                  <c:v>13.17</c:v>
                </c:pt>
                <c:pt idx="3171">
                  <c:v>13.18</c:v>
                </c:pt>
                <c:pt idx="3172">
                  <c:v>13.2</c:v>
                </c:pt>
                <c:pt idx="3173">
                  <c:v>13.2</c:v>
                </c:pt>
                <c:pt idx="3174">
                  <c:v>13.2</c:v>
                </c:pt>
                <c:pt idx="3175">
                  <c:v>13.2</c:v>
                </c:pt>
                <c:pt idx="3176">
                  <c:v>13.2</c:v>
                </c:pt>
                <c:pt idx="3177">
                  <c:v>13.2</c:v>
                </c:pt>
                <c:pt idx="3178">
                  <c:v>13.2</c:v>
                </c:pt>
                <c:pt idx="3179">
                  <c:v>13.2</c:v>
                </c:pt>
                <c:pt idx="3180">
                  <c:v>13.2</c:v>
                </c:pt>
                <c:pt idx="3181">
                  <c:v>13.2</c:v>
                </c:pt>
                <c:pt idx="3182">
                  <c:v>13.2</c:v>
                </c:pt>
                <c:pt idx="3183">
                  <c:v>13.2</c:v>
                </c:pt>
                <c:pt idx="3184">
                  <c:v>13.2</c:v>
                </c:pt>
                <c:pt idx="3185">
                  <c:v>13.2</c:v>
                </c:pt>
                <c:pt idx="3186">
                  <c:v>13.2</c:v>
                </c:pt>
                <c:pt idx="3187">
                  <c:v>13.2</c:v>
                </c:pt>
                <c:pt idx="3188">
                  <c:v>13.2</c:v>
                </c:pt>
                <c:pt idx="3189">
                  <c:v>13.2</c:v>
                </c:pt>
                <c:pt idx="3190">
                  <c:v>13.2</c:v>
                </c:pt>
                <c:pt idx="3191">
                  <c:v>13.2</c:v>
                </c:pt>
                <c:pt idx="3192">
                  <c:v>13.2</c:v>
                </c:pt>
                <c:pt idx="3193">
                  <c:v>13.2</c:v>
                </c:pt>
                <c:pt idx="3194">
                  <c:v>13.2</c:v>
                </c:pt>
                <c:pt idx="3195">
                  <c:v>13.2</c:v>
                </c:pt>
                <c:pt idx="3196">
                  <c:v>13.2</c:v>
                </c:pt>
                <c:pt idx="3197">
                  <c:v>13.2</c:v>
                </c:pt>
                <c:pt idx="3198">
                  <c:v>13.2</c:v>
                </c:pt>
                <c:pt idx="3199">
                  <c:v>13.2</c:v>
                </c:pt>
                <c:pt idx="3200">
                  <c:v>13.2</c:v>
                </c:pt>
                <c:pt idx="3201">
                  <c:v>13.2</c:v>
                </c:pt>
                <c:pt idx="3202">
                  <c:v>13.2</c:v>
                </c:pt>
                <c:pt idx="3203">
                  <c:v>13.2</c:v>
                </c:pt>
                <c:pt idx="3204">
                  <c:v>13.2</c:v>
                </c:pt>
                <c:pt idx="3205">
                  <c:v>13.2</c:v>
                </c:pt>
                <c:pt idx="3206">
                  <c:v>13.2</c:v>
                </c:pt>
                <c:pt idx="3207">
                  <c:v>13.2</c:v>
                </c:pt>
                <c:pt idx="3208">
                  <c:v>13.2</c:v>
                </c:pt>
                <c:pt idx="3209">
                  <c:v>13.2</c:v>
                </c:pt>
                <c:pt idx="3210">
                  <c:v>13.2</c:v>
                </c:pt>
                <c:pt idx="3211">
                  <c:v>13.2</c:v>
                </c:pt>
                <c:pt idx="3212">
                  <c:v>13.2</c:v>
                </c:pt>
                <c:pt idx="3213">
                  <c:v>13.2</c:v>
                </c:pt>
                <c:pt idx="3214">
                  <c:v>13.2</c:v>
                </c:pt>
                <c:pt idx="3215">
                  <c:v>13.2</c:v>
                </c:pt>
                <c:pt idx="3216">
                  <c:v>13.2</c:v>
                </c:pt>
                <c:pt idx="3217">
                  <c:v>13.2</c:v>
                </c:pt>
                <c:pt idx="3218">
                  <c:v>13.2</c:v>
                </c:pt>
                <c:pt idx="3219">
                  <c:v>13.2</c:v>
                </c:pt>
                <c:pt idx="3220">
                  <c:v>13.2</c:v>
                </c:pt>
                <c:pt idx="3221">
                  <c:v>13.2</c:v>
                </c:pt>
                <c:pt idx="3222">
                  <c:v>13.2</c:v>
                </c:pt>
                <c:pt idx="3223">
                  <c:v>13.2</c:v>
                </c:pt>
                <c:pt idx="3224">
                  <c:v>13.2</c:v>
                </c:pt>
                <c:pt idx="3225">
                  <c:v>13.2</c:v>
                </c:pt>
                <c:pt idx="3226">
                  <c:v>13.2</c:v>
                </c:pt>
                <c:pt idx="3227">
                  <c:v>13.2</c:v>
                </c:pt>
                <c:pt idx="3228">
                  <c:v>13.2</c:v>
                </c:pt>
                <c:pt idx="3229">
                  <c:v>13.2</c:v>
                </c:pt>
                <c:pt idx="3230">
                  <c:v>13.2</c:v>
                </c:pt>
                <c:pt idx="3231">
                  <c:v>13.2</c:v>
                </c:pt>
                <c:pt idx="3232">
                  <c:v>13.2</c:v>
                </c:pt>
                <c:pt idx="3233">
                  <c:v>13.2</c:v>
                </c:pt>
                <c:pt idx="3234">
                  <c:v>13.2</c:v>
                </c:pt>
                <c:pt idx="3235">
                  <c:v>13.2</c:v>
                </c:pt>
                <c:pt idx="3236">
                  <c:v>13.2</c:v>
                </c:pt>
                <c:pt idx="3237">
                  <c:v>13.2</c:v>
                </c:pt>
                <c:pt idx="3238">
                  <c:v>13.2</c:v>
                </c:pt>
                <c:pt idx="3239">
                  <c:v>13.2</c:v>
                </c:pt>
                <c:pt idx="3240">
                  <c:v>13.2</c:v>
                </c:pt>
                <c:pt idx="3241">
                  <c:v>13.2</c:v>
                </c:pt>
                <c:pt idx="3242">
                  <c:v>13.2</c:v>
                </c:pt>
                <c:pt idx="3243">
                  <c:v>13.2</c:v>
                </c:pt>
                <c:pt idx="3244">
                  <c:v>13.2</c:v>
                </c:pt>
                <c:pt idx="3245">
                  <c:v>13.2</c:v>
                </c:pt>
                <c:pt idx="3246">
                  <c:v>13.2</c:v>
                </c:pt>
                <c:pt idx="3247">
                  <c:v>13.2</c:v>
                </c:pt>
                <c:pt idx="3248">
                  <c:v>13.2</c:v>
                </c:pt>
                <c:pt idx="3249">
                  <c:v>13.27</c:v>
                </c:pt>
                <c:pt idx="3250">
                  <c:v>13.3</c:v>
                </c:pt>
                <c:pt idx="3251">
                  <c:v>13.3</c:v>
                </c:pt>
                <c:pt idx="3252">
                  <c:v>13.3</c:v>
                </c:pt>
                <c:pt idx="3253">
                  <c:v>13.3</c:v>
                </c:pt>
                <c:pt idx="3254">
                  <c:v>13.3</c:v>
                </c:pt>
                <c:pt idx="3255">
                  <c:v>13.3</c:v>
                </c:pt>
                <c:pt idx="3256">
                  <c:v>13.3</c:v>
                </c:pt>
                <c:pt idx="3257">
                  <c:v>13.3</c:v>
                </c:pt>
                <c:pt idx="3258">
                  <c:v>13.3</c:v>
                </c:pt>
                <c:pt idx="3259">
                  <c:v>13.3</c:v>
                </c:pt>
                <c:pt idx="3260">
                  <c:v>13.3</c:v>
                </c:pt>
                <c:pt idx="3261">
                  <c:v>13.3</c:v>
                </c:pt>
                <c:pt idx="3262">
                  <c:v>13.3</c:v>
                </c:pt>
                <c:pt idx="3263">
                  <c:v>13.3</c:v>
                </c:pt>
                <c:pt idx="3264">
                  <c:v>13.3</c:v>
                </c:pt>
                <c:pt idx="3265">
                  <c:v>13.3</c:v>
                </c:pt>
                <c:pt idx="3266">
                  <c:v>13.3</c:v>
                </c:pt>
                <c:pt idx="3267">
                  <c:v>13.3</c:v>
                </c:pt>
                <c:pt idx="3268">
                  <c:v>13.3</c:v>
                </c:pt>
                <c:pt idx="3269">
                  <c:v>13.3</c:v>
                </c:pt>
                <c:pt idx="3270">
                  <c:v>13.3</c:v>
                </c:pt>
                <c:pt idx="3271">
                  <c:v>13.3</c:v>
                </c:pt>
                <c:pt idx="3272">
                  <c:v>13.3</c:v>
                </c:pt>
                <c:pt idx="3273">
                  <c:v>13.3</c:v>
                </c:pt>
                <c:pt idx="3274">
                  <c:v>13.3</c:v>
                </c:pt>
                <c:pt idx="3275">
                  <c:v>13.3</c:v>
                </c:pt>
                <c:pt idx="3276">
                  <c:v>13.3</c:v>
                </c:pt>
                <c:pt idx="3277">
                  <c:v>13.3</c:v>
                </c:pt>
                <c:pt idx="3278">
                  <c:v>13.3</c:v>
                </c:pt>
                <c:pt idx="3279">
                  <c:v>13.3</c:v>
                </c:pt>
                <c:pt idx="3280">
                  <c:v>13.3</c:v>
                </c:pt>
                <c:pt idx="3281">
                  <c:v>13.3</c:v>
                </c:pt>
                <c:pt idx="3282">
                  <c:v>13.3</c:v>
                </c:pt>
                <c:pt idx="3283">
                  <c:v>13.3</c:v>
                </c:pt>
                <c:pt idx="3284">
                  <c:v>13.3</c:v>
                </c:pt>
                <c:pt idx="3285">
                  <c:v>13.3</c:v>
                </c:pt>
                <c:pt idx="3286">
                  <c:v>13.3</c:v>
                </c:pt>
                <c:pt idx="3287">
                  <c:v>13.3</c:v>
                </c:pt>
                <c:pt idx="3288">
                  <c:v>13.3</c:v>
                </c:pt>
                <c:pt idx="3289">
                  <c:v>13.3</c:v>
                </c:pt>
                <c:pt idx="3290">
                  <c:v>13.3</c:v>
                </c:pt>
                <c:pt idx="3291">
                  <c:v>13.3</c:v>
                </c:pt>
                <c:pt idx="3292">
                  <c:v>13.3</c:v>
                </c:pt>
                <c:pt idx="3293">
                  <c:v>13.3</c:v>
                </c:pt>
                <c:pt idx="3294">
                  <c:v>13.3</c:v>
                </c:pt>
                <c:pt idx="3295">
                  <c:v>13.3</c:v>
                </c:pt>
                <c:pt idx="3296">
                  <c:v>13.3</c:v>
                </c:pt>
                <c:pt idx="3297">
                  <c:v>13.3</c:v>
                </c:pt>
                <c:pt idx="3298">
                  <c:v>13.3</c:v>
                </c:pt>
                <c:pt idx="3299">
                  <c:v>13.3</c:v>
                </c:pt>
                <c:pt idx="3300">
                  <c:v>13.3</c:v>
                </c:pt>
                <c:pt idx="3301">
                  <c:v>13.3</c:v>
                </c:pt>
                <c:pt idx="3302">
                  <c:v>13.3</c:v>
                </c:pt>
                <c:pt idx="3303">
                  <c:v>13.3</c:v>
                </c:pt>
                <c:pt idx="3304">
                  <c:v>13.3</c:v>
                </c:pt>
                <c:pt idx="3305">
                  <c:v>13.3</c:v>
                </c:pt>
                <c:pt idx="3306">
                  <c:v>13.3</c:v>
                </c:pt>
                <c:pt idx="3307">
                  <c:v>13.3</c:v>
                </c:pt>
                <c:pt idx="3308">
                  <c:v>13.3</c:v>
                </c:pt>
                <c:pt idx="3309">
                  <c:v>13.3</c:v>
                </c:pt>
                <c:pt idx="3310">
                  <c:v>13.3</c:v>
                </c:pt>
                <c:pt idx="3311">
                  <c:v>13.3</c:v>
                </c:pt>
                <c:pt idx="3312">
                  <c:v>13.3</c:v>
                </c:pt>
                <c:pt idx="3313">
                  <c:v>13.3</c:v>
                </c:pt>
                <c:pt idx="3314">
                  <c:v>13.3</c:v>
                </c:pt>
                <c:pt idx="3315">
                  <c:v>13.3</c:v>
                </c:pt>
                <c:pt idx="3316">
                  <c:v>13.3</c:v>
                </c:pt>
                <c:pt idx="3317">
                  <c:v>13.3</c:v>
                </c:pt>
                <c:pt idx="3318">
                  <c:v>13.3</c:v>
                </c:pt>
                <c:pt idx="3319">
                  <c:v>13.3</c:v>
                </c:pt>
                <c:pt idx="3320">
                  <c:v>13.3</c:v>
                </c:pt>
                <c:pt idx="3321">
                  <c:v>13.3</c:v>
                </c:pt>
                <c:pt idx="3322">
                  <c:v>13.3</c:v>
                </c:pt>
                <c:pt idx="3323">
                  <c:v>13.3</c:v>
                </c:pt>
                <c:pt idx="3324">
                  <c:v>13.3</c:v>
                </c:pt>
                <c:pt idx="3325">
                  <c:v>13.3</c:v>
                </c:pt>
                <c:pt idx="3326">
                  <c:v>13.3</c:v>
                </c:pt>
                <c:pt idx="3327">
                  <c:v>13.33</c:v>
                </c:pt>
                <c:pt idx="3328">
                  <c:v>13.350000000000019</c:v>
                </c:pt>
                <c:pt idx="3329">
                  <c:v>13.360000000000019</c:v>
                </c:pt>
                <c:pt idx="3330">
                  <c:v>13.38</c:v>
                </c:pt>
                <c:pt idx="3331">
                  <c:v>13.4</c:v>
                </c:pt>
                <c:pt idx="3332">
                  <c:v>13.4</c:v>
                </c:pt>
                <c:pt idx="3333">
                  <c:v>13.4</c:v>
                </c:pt>
                <c:pt idx="3334">
                  <c:v>13.4</c:v>
                </c:pt>
                <c:pt idx="3335">
                  <c:v>13.4</c:v>
                </c:pt>
                <c:pt idx="3336">
                  <c:v>13.4</c:v>
                </c:pt>
                <c:pt idx="3337">
                  <c:v>13.4</c:v>
                </c:pt>
                <c:pt idx="3338">
                  <c:v>13.4</c:v>
                </c:pt>
                <c:pt idx="3339">
                  <c:v>13.4</c:v>
                </c:pt>
                <c:pt idx="3340">
                  <c:v>13.4</c:v>
                </c:pt>
                <c:pt idx="3341">
                  <c:v>13.4</c:v>
                </c:pt>
                <c:pt idx="3342">
                  <c:v>13.4</c:v>
                </c:pt>
                <c:pt idx="3343">
                  <c:v>13.4</c:v>
                </c:pt>
                <c:pt idx="3344">
                  <c:v>13.4</c:v>
                </c:pt>
                <c:pt idx="3345">
                  <c:v>13.4</c:v>
                </c:pt>
                <c:pt idx="3346">
                  <c:v>13.4</c:v>
                </c:pt>
                <c:pt idx="3347">
                  <c:v>13.4</c:v>
                </c:pt>
                <c:pt idx="3348">
                  <c:v>13.4</c:v>
                </c:pt>
                <c:pt idx="3349">
                  <c:v>13.4</c:v>
                </c:pt>
                <c:pt idx="3350">
                  <c:v>13.4</c:v>
                </c:pt>
                <c:pt idx="3351">
                  <c:v>13.4</c:v>
                </c:pt>
                <c:pt idx="3352">
                  <c:v>13.4</c:v>
                </c:pt>
                <c:pt idx="3353">
                  <c:v>13.4</c:v>
                </c:pt>
                <c:pt idx="3354">
                  <c:v>13.4</c:v>
                </c:pt>
                <c:pt idx="3355">
                  <c:v>13.4</c:v>
                </c:pt>
                <c:pt idx="3356">
                  <c:v>13.4</c:v>
                </c:pt>
                <c:pt idx="3357">
                  <c:v>13.4</c:v>
                </c:pt>
                <c:pt idx="3358">
                  <c:v>13.4</c:v>
                </c:pt>
                <c:pt idx="3359">
                  <c:v>13.4</c:v>
                </c:pt>
                <c:pt idx="3360">
                  <c:v>13.4</c:v>
                </c:pt>
                <c:pt idx="3361">
                  <c:v>13.4</c:v>
                </c:pt>
                <c:pt idx="3362">
                  <c:v>13.4</c:v>
                </c:pt>
                <c:pt idx="3363">
                  <c:v>13.4</c:v>
                </c:pt>
                <c:pt idx="3364">
                  <c:v>13.4</c:v>
                </c:pt>
                <c:pt idx="3365">
                  <c:v>13.4</c:v>
                </c:pt>
                <c:pt idx="3366">
                  <c:v>13.4</c:v>
                </c:pt>
                <c:pt idx="3367">
                  <c:v>13.4</c:v>
                </c:pt>
                <c:pt idx="3368">
                  <c:v>13.4</c:v>
                </c:pt>
                <c:pt idx="3369">
                  <c:v>13.4</c:v>
                </c:pt>
                <c:pt idx="3370">
                  <c:v>13.4</c:v>
                </c:pt>
                <c:pt idx="3371">
                  <c:v>13.4</c:v>
                </c:pt>
                <c:pt idx="3372">
                  <c:v>13.4</c:v>
                </c:pt>
                <c:pt idx="3373">
                  <c:v>13.4</c:v>
                </c:pt>
                <c:pt idx="3374">
                  <c:v>13.4</c:v>
                </c:pt>
                <c:pt idx="3375">
                  <c:v>13.4</c:v>
                </c:pt>
                <c:pt idx="3376">
                  <c:v>13.4</c:v>
                </c:pt>
                <c:pt idx="3377">
                  <c:v>13.4</c:v>
                </c:pt>
                <c:pt idx="3378">
                  <c:v>13.4</c:v>
                </c:pt>
                <c:pt idx="3379">
                  <c:v>13.4</c:v>
                </c:pt>
                <c:pt idx="3380">
                  <c:v>13.4</c:v>
                </c:pt>
                <c:pt idx="3381">
                  <c:v>13.4</c:v>
                </c:pt>
                <c:pt idx="3382">
                  <c:v>13.4</c:v>
                </c:pt>
                <c:pt idx="3383">
                  <c:v>13.4</c:v>
                </c:pt>
                <c:pt idx="3384">
                  <c:v>13.4</c:v>
                </c:pt>
                <c:pt idx="3385">
                  <c:v>13.4</c:v>
                </c:pt>
                <c:pt idx="3386">
                  <c:v>13.4</c:v>
                </c:pt>
                <c:pt idx="3387">
                  <c:v>13.4</c:v>
                </c:pt>
                <c:pt idx="3388">
                  <c:v>13.4</c:v>
                </c:pt>
                <c:pt idx="3389">
                  <c:v>13.4</c:v>
                </c:pt>
                <c:pt idx="3390">
                  <c:v>13.4</c:v>
                </c:pt>
                <c:pt idx="3391">
                  <c:v>13.4</c:v>
                </c:pt>
                <c:pt idx="3392">
                  <c:v>13.4</c:v>
                </c:pt>
                <c:pt idx="3393">
                  <c:v>13.4</c:v>
                </c:pt>
                <c:pt idx="3394">
                  <c:v>13.4</c:v>
                </c:pt>
                <c:pt idx="3395">
                  <c:v>13.4</c:v>
                </c:pt>
                <c:pt idx="3396">
                  <c:v>13.4</c:v>
                </c:pt>
                <c:pt idx="3397">
                  <c:v>13.4</c:v>
                </c:pt>
                <c:pt idx="3398">
                  <c:v>13.4</c:v>
                </c:pt>
                <c:pt idx="3399">
                  <c:v>13.4</c:v>
                </c:pt>
                <c:pt idx="3400">
                  <c:v>13.4</c:v>
                </c:pt>
                <c:pt idx="3401">
                  <c:v>13.4</c:v>
                </c:pt>
                <c:pt idx="3402">
                  <c:v>13.4</c:v>
                </c:pt>
                <c:pt idx="3403">
                  <c:v>13.4</c:v>
                </c:pt>
                <c:pt idx="3404">
                  <c:v>13.4</c:v>
                </c:pt>
                <c:pt idx="3405">
                  <c:v>13.4</c:v>
                </c:pt>
                <c:pt idx="3406">
                  <c:v>13.4</c:v>
                </c:pt>
                <c:pt idx="3407">
                  <c:v>13.4</c:v>
                </c:pt>
                <c:pt idx="3408">
                  <c:v>13.4</c:v>
                </c:pt>
                <c:pt idx="3409">
                  <c:v>13.4</c:v>
                </c:pt>
                <c:pt idx="3410">
                  <c:v>13.42</c:v>
                </c:pt>
                <c:pt idx="3411">
                  <c:v>13.450000000000006</c:v>
                </c:pt>
                <c:pt idx="3412">
                  <c:v>13.49</c:v>
                </c:pt>
                <c:pt idx="3413">
                  <c:v>13.49</c:v>
                </c:pt>
                <c:pt idx="3414">
                  <c:v>13.5</c:v>
                </c:pt>
                <c:pt idx="3415">
                  <c:v>13.5</c:v>
                </c:pt>
                <c:pt idx="3416">
                  <c:v>13.5</c:v>
                </c:pt>
                <c:pt idx="3417">
                  <c:v>13.5</c:v>
                </c:pt>
                <c:pt idx="3418">
                  <c:v>13.5</c:v>
                </c:pt>
                <c:pt idx="3419">
                  <c:v>13.5</c:v>
                </c:pt>
                <c:pt idx="3420">
                  <c:v>13.5</c:v>
                </c:pt>
                <c:pt idx="3421">
                  <c:v>13.5</c:v>
                </c:pt>
                <c:pt idx="3422">
                  <c:v>13.5</c:v>
                </c:pt>
                <c:pt idx="3423">
                  <c:v>13.5</c:v>
                </c:pt>
                <c:pt idx="3424">
                  <c:v>13.5</c:v>
                </c:pt>
                <c:pt idx="3425">
                  <c:v>13.5</c:v>
                </c:pt>
                <c:pt idx="3426">
                  <c:v>13.5</c:v>
                </c:pt>
                <c:pt idx="3427">
                  <c:v>13.5</c:v>
                </c:pt>
                <c:pt idx="3428">
                  <c:v>13.5</c:v>
                </c:pt>
                <c:pt idx="3429">
                  <c:v>13.5</c:v>
                </c:pt>
                <c:pt idx="3430">
                  <c:v>13.5</c:v>
                </c:pt>
                <c:pt idx="3431">
                  <c:v>13.5</c:v>
                </c:pt>
                <c:pt idx="3432">
                  <c:v>13.5</c:v>
                </c:pt>
                <c:pt idx="3433">
                  <c:v>13.5</c:v>
                </c:pt>
                <c:pt idx="3434">
                  <c:v>13.5</c:v>
                </c:pt>
                <c:pt idx="3435">
                  <c:v>13.5</c:v>
                </c:pt>
                <c:pt idx="3436">
                  <c:v>13.5</c:v>
                </c:pt>
                <c:pt idx="3437">
                  <c:v>13.5</c:v>
                </c:pt>
                <c:pt idx="3438">
                  <c:v>13.5</c:v>
                </c:pt>
                <c:pt idx="3439">
                  <c:v>13.5</c:v>
                </c:pt>
                <c:pt idx="3440">
                  <c:v>13.5</c:v>
                </c:pt>
                <c:pt idx="3441">
                  <c:v>13.5</c:v>
                </c:pt>
                <c:pt idx="3442">
                  <c:v>13.5</c:v>
                </c:pt>
                <c:pt idx="3443">
                  <c:v>13.5</c:v>
                </c:pt>
                <c:pt idx="3444">
                  <c:v>13.5</c:v>
                </c:pt>
                <c:pt idx="3445">
                  <c:v>13.5</c:v>
                </c:pt>
                <c:pt idx="3446">
                  <c:v>13.5</c:v>
                </c:pt>
                <c:pt idx="3447">
                  <c:v>13.5</c:v>
                </c:pt>
                <c:pt idx="3448">
                  <c:v>13.5</c:v>
                </c:pt>
                <c:pt idx="3449">
                  <c:v>13.5</c:v>
                </c:pt>
                <c:pt idx="3450">
                  <c:v>13.5</c:v>
                </c:pt>
                <c:pt idx="3451">
                  <c:v>13.5</c:v>
                </c:pt>
                <c:pt idx="3452">
                  <c:v>13.5</c:v>
                </c:pt>
                <c:pt idx="3453">
                  <c:v>13.5</c:v>
                </c:pt>
                <c:pt idx="3454">
                  <c:v>13.5</c:v>
                </c:pt>
                <c:pt idx="3455">
                  <c:v>13.5</c:v>
                </c:pt>
                <c:pt idx="3456">
                  <c:v>13.5</c:v>
                </c:pt>
                <c:pt idx="3457">
                  <c:v>13.5</c:v>
                </c:pt>
                <c:pt idx="3458">
                  <c:v>13.5</c:v>
                </c:pt>
                <c:pt idx="3459">
                  <c:v>13.5</c:v>
                </c:pt>
                <c:pt idx="3460">
                  <c:v>13.5</c:v>
                </c:pt>
                <c:pt idx="3461">
                  <c:v>13.5</c:v>
                </c:pt>
                <c:pt idx="3462">
                  <c:v>13.5</c:v>
                </c:pt>
                <c:pt idx="3463">
                  <c:v>13.5</c:v>
                </c:pt>
                <c:pt idx="3464">
                  <c:v>13.5</c:v>
                </c:pt>
                <c:pt idx="3465">
                  <c:v>13.5</c:v>
                </c:pt>
                <c:pt idx="3466">
                  <c:v>13.5</c:v>
                </c:pt>
                <c:pt idx="3467">
                  <c:v>13.5</c:v>
                </c:pt>
                <c:pt idx="3468">
                  <c:v>13.5</c:v>
                </c:pt>
                <c:pt idx="3469">
                  <c:v>13.5</c:v>
                </c:pt>
                <c:pt idx="3470">
                  <c:v>13.5</c:v>
                </c:pt>
                <c:pt idx="3471">
                  <c:v>13.5</c:v>
                </c:pt>
                <c:pt idx="3472">
                  <c:v>13.5</c:v>
                </c:pt>
                <c:pt idx="3473">
                  <c:v>13.5</c:v>
                </c:pt>
                <c:pt idx="3474">
                  <c:v>13.5</c:v>
                </c:pt>
                <c:pt idx="3475">
                  <c:v>13.5</c:v>
                </c:pt>
                <c:pt idx="3476">
                  <c:v>13.5</c:v>
                </c:pt>
                <c:pt idx="3477">
                  <c:v>13.5</c:v>
                </c:pt>
                <c:pt idx="3478">
                  <c:v>13.5</c:v>
                </c:pt>
                <c:pt idx="3479">
                  <c:v>13.5</c:v>
                </c:pt>
                <c:pt idx="3480">
                  <c:v>13.5</c:v>
                </c:pt>
                <c:pt idx="3481">
                  <c:v>13.5</c:v>
                </c:pt>
                <c:pt idx="3482">
                  <c:v>13.5</c:v>
                </c:pt>
                <c:pt idx="3483">
                  <c:v>13.5</c:v>
                </c:pt>
                <c:pt idx="3484">
                  <c:v>13.5</c:v>
                </c:pt>
                <c:pt idx="3485">
                  <c:v>13.5</c:v>
                </c:pt>
                <c:pt idx="3486">
                  <c:v>13.5</c:v>
                </c:pt>
                <c:pt idx="3487">
                  <c:v>13.5</c:v>
                </c:pt>
                <c:pt idx="3488">
                  <c:v>13.5</c:v>
                </c:pt>
                <c:pt idx="3489">
                  <c:v>13.5</c:v>
                </c:pt>
                <c:pt idx="3490">
                  <c:v>13.5</c:v>
                </c:pt>
                <c:pt idx="3491">
                  <c:v>13.5</c:v>
                </c:pt>
                <c:pt idx="3492">
                  <c:v>13.5</c:v>
                </c:pt>
                <c:pt idx="3493">
                  <c:v>13.5</c:v>
                </c:pt>
                <c:pt idx="3494">
                  <c:v>13.5</c:v>
                </c:pt>
                <c:pt idx="3495">
                  <c:v>13.5</c:v>
                </c:pt>
                <c:pt idx="3496">
                  <c:v>13.5</c:v>
                </c:pt>
                <c:pt idx="3497">
                  <c:v>13.5</c:v>
                </c:pt>
                <c:pt idx="3498">
                  <c:v>13.5</c:v>
                </c:pt>
                <c:pt idx="3499">
                  <c:v>13.5</c:v>
                </c:pt>
                <c:pt idx="3500">
                  <c:v>13.5</c:v>
                </c:pt>
                <c:pt idx="3501">
                  <c:v>13.6</c:v>
                </c:pt>
                <c:pt idx="3502">
                  <c:v>13.6</c:v>
                </c:pt>
                <c:pt idx="3503">
                  <c:v>13.6</c:v>
                </c:pt>
                <c:pt idx="3504">
                  <c:v>13.6</c:v>
                </c:pt>
                <c:pt idx="3505">
                  <c:v>13.6</c:v>
                </c:pt>
                <c:pt idx="3506">
                  <c:v>13.6</c:v>
                </c:pt>
                <c:pt idx="3507">
                  <c:v>13.6</c:v>
                </c:pt>
                <c:pt idx="3508">
                  <c:v>13.6</c:v>
                </c:pt>
                <c:pt idx="3509">
                  <c:v>13.6</c:v>
                </c:pt>
                <c:pt idx="3510">
                  <c:v>13.6</c:v>
                </c:pt>
                <c:pt idx="3511">
                  <c:v>13.6</c:v>
                </c:pt>
                <c:pt idx="3512">
                  <c:v>13.6</c:v>
                </c:pt>
                <c:pt idx="3513">
                  <c:v>13.6</c:v>
                </c:pt>
                <c:pt idx="3514">
                  <c:v>13.6</c:v>
                </c:pt>
                <c:pt idx="3515">
                  <c:v>13.6</c:v>
                </c:pt>
                <c:pt idx="3516">
                  <c:v>13.6</c:v>
                </c:pt>
                <c:pt idx="3517">
                  <c:v>13.6</c:v>
                </c:pt>
                <c:pt idx="3518">
                  <c:v>13.6</c:v>
                </c:pt>
                <c:pt idx="3519">
                  <c:v>13.6</c:v>
                </c:pt>
                <c:pt idx="3520">
                  <c:v>13.6</c:v>
                </c:pt>
                <c:pt idx="3521">
                  <c:v>13.6</c:v>
                </c:pt>
                <c:pt idx="3522">
                  <c:v>13.6</c:v>
                </c:pt>
                <c:pt idx="3523">
                  <c:v>13.6</c:v>
                </c:pt>
                <c:pt idx="3524">
                  <c:v>13.6</c:v>
                </c:pt>
                <c:pt idx="3525">
                  <c:v>13.6</c:v>
                </c:pt>
                <c:pt idx="3526">
                  <c:v>13.6</c:v>
                </c:pt>
                <c:pt idx="3527">
                  <c:v>13.6</c:v>
                </c:pt>
                <c:pt idx="3528">
                  <c:v>13.6</c:v>
                </c:pt>
                <c:pt idx="3529">
                  <c:v>13.6</c:v>
                </c:pt>
                <c:pt idx="3530">
                  <c:v>13.6</c:v>
                </c:pt>
                <c:pt idx="3531">
                  <c:v>13.6</c:v>
                </c:pt>
                <c:pt idx="3532">
                  <c:v>13.6</c:v>
                </c:pt>
                <c:pt idx="3533">
                  <c:v>13.6</c:v>
                </c:pt>
                <c:pt idx="3534">
                  <c:v>13.6</c:v>
                </c:pt>
                <c:pt idx="3535">
                  <c:v>13.6</c:v>
                </c:pt>
                <c:pt idx="3536">
                  <c:v>13.6</c:v>
                </c:pt>
                <c:pt idx="3537">
                  <c:v>13.6</c:v>
                </c:pt>
                <c:pt idx="3538">
                  <c:v>13.6</c:v>
                </c:pt>
                <c:pt idx="3539">
                  <c:v>13.6</c:v>
                </c:pt>
                <c:pt idx="3540">
                  <c:v>13.6</c:v>
                </c:pt>
                <c:pt idx="3541">
                  <c:v>13.6</c:v>
                </c:pt>
                <c:pt idx="3542">
                  <c:v>13.6</c:v>
                </c:pt>
                <c:pt idx="3543">
                  <c:v>13.6</c:v>
                </c:pt>
                <c:pt idx="3544">
                  <c:v>13.6</c:v>
                </c:pt>
                <c:pt idx="3545">
                  <c:v>13.6</c:v>
                </c:pt>
                <c:pt idx="3546">
                  <c:v>13.6</c:v>
                </c:pt>
                <c:pt idx="3547">
                  <c:v>13.6</c:v>
                </c:pt>
                <c:pt idx="3548">
                  <c:v>13.6</c:v>
                </c:pt>
                <c:pt idx="3549">
                  <c:v>13.6</c:v>
                </c:pt>
                <c:pt idx="3550">
                  <c:v>13.6</c:v>
                </c:pt>
                <c:pt idx="3551">
                  <c:v>13.6</c:v>
                </c:pt>
                <c:pt idx="3552">
                  <c:v>13.6</c:v>
                </c:pt>
                <c:pt idx="3553">
                  <c:v>13.6</c:v>
                </c:pt>
                <c:pt idx="3554">
                  <c:v>13.6</c:v>
                </c:pt>
                <c:pt idx="3555">
                  <c:v>13.6</c:v>
                </c:pt>
                <c:pt idx="3556">
                  <c:v>13.6</c:v>
                </c:pt>
                <c:pt idx="3557">
                  <c:v>13.6</c:v>
                </c:pt>
                <c:pt idx="3558">
                  <c:v>13.6</c:v>
                </c:pt>
                <c:pt idx="3559">
                  <c:v>13.6</c:v>
                </c:pt>
                <c:pt idx="3560">
                  <c:v>13.6</c:v>
                </c:pt>
                <c:pt idx="3561">
                  <c:v>13.6</c:v>
                </c:pt>
                <c:pt idx="3562">
                  <c:v>13.6</c:v>
                </c:pt>
                <c:pt idx="3563">
                  <c:v>13.6</c:v>
                </c:pt>
                <c:pt idx="3564">
                  <c:v>13.6</c:v>
                </c:pt>
                <c:pt idx="3565">
                  <c:v>13.6</c:v>
                </c:pt>
                <c:pt idx="3566">
                  <c:v>13.6</c:v>
                </c:pt>
                <c:pt idx="3567">
                  <c:v>13.6</c:v>
                </c:pt>
                <c:pt idx="3568">
                  <c:v>13.6</c:v>
                </c:pt>
                <c:pt idx="3569">
                  <c:v>13.6</c:v>
                </c:pt>
                <c:pt idx="3570">
                  <c:v>13.6</c:v>
                </c:pt>
                <c:pt idx="3571">
                  <c:v>13.6</c:v>
                </c:pt>
                <c:pt idx="3572">
                  <c:v>13.6</c:v>
                </c:pt>
                <c:pt idx="3573">
                  <c:v>13.6</c:v>
                </c:pt>
                <c:pt idx="3574">
                  <c:v>13.6</c:v>
                </c:pt>
                <c:pt idx="3575">
                  <c:v>13.6</c:v>
                </c:pt>
                <c:pt idx="3576">
                  <c:v>13.6</c:v>
                </c:pt>
                <c:pt idx="3577">
                  <c:v>13.6</c:v>
                </c:pt>
                <c:pt idx="3578">
                  <c:v>13.6</c:v>
                </c:pt>
                <c:pt idx="3579">
                  <c:v>13.6</c:v>
                </c:pt>
                <c:pt idx="3580">
                  <c:v>13.68</c:v>
                </c:pt>
                <c:pt idx="3581">
                  <c:v>13.7</c:v>
                </c:pt>
                <c:pt idx="3582">
                  <c:v>13.7</c:v>
                </c:pt>
                <c:pt idx="3583">
                  <c:v>13.7</c:v>
                </c:pt>
                <c:pt idx="3584">
                  <c:v>13.7</c:v>
                </c:pt>
                <c:pt idx="3585">
                  <c:v>13.7</c:v>
                </c:pt>
                <c:pt idx="3586">
                  <c:v>13.7</c:v>
                </c:pt>
                <c:pt idx="3587">
                  <c:v>13.7</c:v>
                </c:pt>
                <c:pt idx="3588">
                  <c:v>13.7</c:v>
                </c:pt>
                <c:pt idx="3589">
                  <c:v>13.7</c:v>
                </c:pt>
                <c:pt idx="3590">
                  <c:v>13.7</c:v>
                </c:pt>
                <c:pt idx="3591">
                  <c:v>13.7</c:v>
                </c:pt>
                <c:pt idx="3592">
                  <c:v>13.7</c:v>
                </c:pt>
                <c:pt idx="3593">
                  <c:v>13.7</c:v>
                </c:pt>
                <c:pt idx="3594">
                  <c:v>13.7</c:v>
                </c:pt>
                <c:pt idx="3595">
                  <c:v>13.7</c:v>
                </c:pt>
                <c:pt idx="3596">
                  <c:v>13.7</c:v>
                </c:pt>
                <c:pt idx="3597">
                  <c:v>13.7</c:v>
                </c:pt>
                <c:pt idx="3598">
                  <c:v>13.7</c:v>
                </c:pt>
                <c:pt idx="3599">
                  <c:v>13.7</c:v>
                </c:pt>
                <c:pt idx="3600">
                  <c:v>13.7</c:v>
                </c:pt>
                <c:pt idx="3601">
                  <c:v>13.7</c:v>
                </c:pt>
                <c:pt idx="3602">
                  <c:v>13.7</c:v>
                </c:pt>
                <c:pt idx="3603">
                  <c:v>13.7</c:v>
                </c:pt>
                <c:pt idx="3604">
                  <c:v>13.7</c:v>
                </c:pt>
                <c:pt idx="3605">
                  <c:v>13.7</c:v>
                </c:pt>
                <c:pt idx="3606">
                  <c:v>13.7</c:v>
                </c:pt>
                <c:pt idx="3607">
                  <c:v>13.7</c:v>
                </c:pt>
                <c:pt idx="3608">
                  <c:v>13.7</c:v>
                </c:pt>
                <c:pt idx="3609">
                  <c:v>13.7</c:v>
                </c:pt>
                <c:pt idx="3610">
                  <c:v>13.7</c:v>
                </c:pt>
                <c:pt idx="3611">
                  <c:v>13.7</c:v>
                </c:pt>
                <c:pt idx="3612">
                  <c:v>13.7</c:v>
                </c:pt>
                <c:pt idx="3613">
                  <c:v>13.7</c:v>
                </c:pt>
                <c:pt idx="3614">
                  <c:v>13.7</c:v>
                </c:pt>
                <c:pt idx="3615">
                  <c:v>13.7</c:v>
                </c:pt>
                <c:pt idx="3616">
                  <c:v>13.7</c:v>
                </c:pt>
                <c:pt idx="3617">
                  <c:v>13.7</c:v>
                </c:pt>
                <c:pt idx="3618">
                  <c:v>13.7</c:v>
                </c:pt>
                <c:pt idx="3619">
                  <c:v>13.7</c:v>
                </c:pt>
                <c:pt idx="3620">
                  <c:v>13.7</c:v>
                </c:pt>
                <c:pt idx="3621">
                  <c:v>13.7</c:v>
                </c:pt>
                <c:pt idx="3622">
                  <c:v>13.7</c:v>
                </c:pt>
                <c:pt idx="3623">
                  <c:v>13.7</c:v>
                </c:pt>
                <c:pt idx="3624">
                  <c:v>13.7</c:v>
                </c:pt>
                <c:pt idx="3625">
                  <c:v>13.7</c:v>
                </c:pt>
                <c:pt idx="3626">
                  <c:v>13.7</c:v>
                </c:pt>
                <c:pt idx="3627">
                  <c:v>13.7</c:v>
                </c:pt>
                <c:pt idx="3628">
                  <c:v>13.7</c:v>
                </c:pt>
                <c:pt idx="3629">
                  <c:v>13.7</c:v>
                </c:pt>
                <c:pt idx="3630">
                  <c:v>13.7</c:v>
                </c:pt>
                <c:pt idx="3631">
                  <c:v>13.7</c:v>
                </c:pt>
                <c:pt idx="3632">
                  <c:v>13.7</c:v>
                </c:pt>
                <c:pt idx="3633">
                  <c:v>13.7</c:v>
                </c:pt>
                <c:pt idx="3634">
                  <c:v>13.7</c:v>
                </c:pt>
                <c:pt idx="3635">
                  <c:v>13.7</c:v>
                </c:pt>
                <c:pt idx="3636">
                  <c:v>13.7</c:v>
                </c:pt>
                <c:pt idx="3637">
                  <c:v>13.7</c:v>
                </c:pt>
                <c:pt idx="3638">
                  <c:v>13.7</c:v>
                </c:pt>
                <c:pt idx="3639">
                  <c:v>13.7</c:v>
                </c:pt>
                <c:pt idx="3640">
                  <c:v>13.7</c:v>
                </c:pt>
                <c:pt idx="3641">
                  <c:v>13.7</c:v>
                </c:pt>
                <c:pt idx="3642">
                  <c:v>13.7</c:v>
                </c:pt>
                <c:pt idx="3643">
                  <c:v>13.7</c:v>
                </c:pt>
                <c:pt idx="3644">
                  <c:v>13.7</c:v>
                </c:pt>
                <c:pt idx="3645">
                  <c:v>13.7</c:v>
                </c:pt>
                <c:pt idx="3646">
                  <c:v>13.7</c:v>
                </c:pt>
                <c:pt idx="3647">
                  <c:v>13.7</c:v>
                </c:pt>
                <c:pt idx="3648">
                  <c:v>13.7</c:v>
                </c:pt>
                <c:pt idx="3649">
                  <c:v>13.7</c:v>
                </c:pt>
                <c:pt idx="3650">
                  <c:v>13.7</c:v>
                </c:pt>
                <c:pt idx="3651">
                  <c:v>13.7</c:v>
                </c:pt>
                <c:pt idx="3652">
                  <c:v>13.7</c:v>
                </c:pt>
                <c:pt idx="3653">
                  <c:v>13.7</c:v>
                </c:pt>
                <c:pt idx="3654">
                  <c:v>13.7</c:v>
                </c:pt>
                <c:pt idx="3655">
                  <c:v>13.7</c:v>
                </c:pt>
                <c:pt idx="3656">
                  <c:v>13.7</c:v>
                </c:pt>
                <c:pt idx="3657">
                  <c:v>13.7</c:v>
                </c:pt>
                <c:pt idx="3658">
                  <c:v>13.7</c:v>
                </c:pt>
                <c:pt idx="3659">
                  <c:v>13.7</c:v>
                </c:pt>
                <c:pt idx="3660">
                  <c:v>13.7</c:v>
                </c:pt>
                <c:pt idx="3661">
                  <c:v>13.7</c:v>
                </c:pt>
                <c:pt idx="3662">
                  <c:v>13.7</c:v>
                </c:pt>
                <c:pt idx="3663">
                  <c:v>13.7</c:v>
                </c:pt>
                <c:pt idx="3664">
                  <c:v>13.8</c:v>
                </c:pt>
                <c:pt idx="3665">
                  <c:v>13.8</c:v>
                </c:pt>
                <c:pt idx="3666">
                  <c:v>13.8</c:v>
                </c:pt>
                <c:pt idx="3667">
                  <c:v>13.8</c:v>
                </c:pt>
                <c:pt idx="3668">
                  <c:v>13.8</c:v>
                </c:pt>
                <c:pt idx="3669">
                  <c:v>13.8</c:v>
                </c:pt>
                <c:pt idx="3670">
                  <c:v>13.8</c:v>
                </c:pt>
                <c:pt idx="3671">
                  <c:v>13.8</c:v>
                </c:pt>
                <c:pt idx="3672">
                  <c:v>13.8</c:v>
                </c:pt>
                <c:pt idx="3673">
                  <c:v>13.8</c:v>
                </c:pt>
                <c:pt idx="3674">
                  <c:v>13.8</c:v>
                </c:pt>
                <c:pt idx="3675">
                  <c:v>13.8</c:v>
                </c:pt>
                <c:pt idx="3676">
                  <c:v>13.8</c:v>
                </c:pt>
                <c:pt idx="3677">
                  <c:v>13.8</c:v>
                </c:pt>
                <c:pt idx="3678">
                  <c:v>13.8</c:v>
                </c:pt>
                <c:pt idx="3679">
                  <c:v>13.8</c:v>
                </c:pt>
                <c:pt idx="3680">
                  <c:v>13.8</c:v>
                </c:pt>
                <c:pt idx="3681">
                  <c:v>13.8</c:v>
                </c:pt>
                <c:pt idx="3682">
                  <c:v>13.8</c:v>
                </c:pt>
                <c:pt idx="3683">
                  <c:v>13.8</c:v>
                </c:pt>
                <c:pt idx="3684">
                  <c:v>13.8</c:v>
                </c:pt>
                <c:pt idx="3685">
                  <c:v>13.8</c:v>
                </c:pt>
                <c:pt idx="3686">
                  <c:v>13.8</c:v>
                </c:pt>
                <c:pt idx="3687">
                  <c:v>13.8</c:v>
                </c:pt>
                <c:pt idx="3688">
                  <c:v>13.8</c:v>
                </c:pt>
                <c:pt idx="3689">
                  <c:v>13.8</c:v>
                </c:pt>
                <c:pt idx="3690">
                  <c:v>13.8</c:v>
                </c:pt>
                <c:pt idx="3691">
                  <c:v>13.8</c:v>
                </c:pt>
                <c:pt idx="3692">
                  <c:v>13.8</c:v>
                </c:pt>
                <c:pt idx="3693">
                  <c:v>13.8</c:v>
                </c:pt>
                <c:pt idx="3694">
                  <c:v>13.8</c:v>
                </c:pt>
                <c:pt idx="3695">
                  <c:v>13.8</c:v>
                </c:pt>
                <c:pt idx="3696">
                  <c:v>13.8</c:v>
                </c:pt>
                <c:pt idx="3697">
                  <c:v>13.8</c:v>
                </c:pt>
                <c:pt idx="3698">
                  <c:v>13.8</c:v>
                </c:pt>
                <c:pt idx="3699">
                  <c:v>13.8</c:v>
                </c:pt>
                <c:pt idx="3700">
                  <c:v>13.8</c:v>
                </c:pt>
                <c:pt idx="3701">
                  <c:v>13.8</c:v>
                </c:pt>
                <c:pt idx="3702">
                  <c:v>13.8</c:v>
                </c:pt>
                <c:pt idx="3703">
                  <c:v>13.8</c:v>
                </c:pt>
                <c:pt idx="3704">
                  <c:v>13.8</c:v>
                </c:pt>
                <c:pt idx="3705">
                  <c:v>13.8</c:v>
                </c:pt>
                <c:pt idx="3706">
                  <c:v>13.8</c:v>
                </c:pt>
                <c:pt idx="3707">
                  <c:v>13.8</c:v>
                </c:pt>
                <c:pt idx="3708">
                  <c:v>13.8</c:v>
                </c:pt>
                <c:pt idx="3709">
                  <c:v>13.8</c:v>
                </c:pt>
                <c:pt idx="3710">
                  <c:v>13.8</c:v>
                </c:pt>
                <c:pt idx="3711">
                  <c:v>13.8</c:v>
                </c:pt>
                <c:pt idx="3712">
                  <c:v>13.8</c:v>
                </c:pt>
                <c:pt idx="3713">
                  <c:v>13.8</c:v>
                </c:pt>
                <c:pt idx="3714">
                  <c:v>13.8</c:v>
                </c:pt>
                <c:pt idx="3715">
                  <c:v>13.8</c:v>
                </c:pt>
                <c:pt idx="3716">
                  <c:v>13.8</c:v>
                </c:pt>
                <c:pt idx="3717">
                  <c:v>13.8</c:v>
                </c:pt>
                <c:pt idx="3718">
                  <c:v>13.8</c:v>
                </c:pt>
                <c:pt idx="3719">
                  <c:v>13.8</c:v>
                </c:pt>
                <c:pt idx="3720">
                  <c:v>13.8</c:v>
                </c:pt>
                <c:pt idx="3721">
                  <c:v>13.8</c:v>
                </c:pt>
                <c:pt idx="3722">
                  <c:v>13.8</c:v>
                </c:pt>
                <c:pt idx="3723">
                  <c:v>13.8</c:v>
                </c:pt>
                <c:pt idx="3724">
                  <c:v>13.8</c:v>
                </c:pt>
                <c:pt idx="3725">
                  <c:v>13.8</c:v>
                </c:pt>
                <c:pt idx="3726">
                  <c:v>13.8</c:v>
                </c:pt>
                <c:pt idx="3727">
                  <c:v>13.8</c:v>
                </c:pt>
                <c:pt idx="3728">
                  <c:v>13.8</c:v>
                </c:pt>
                <c:pt idx="3729">
                  <c:v>13.8</c:v>
                </c:pt>
                <c:pt idx="3730">
                  <c:v>13.8</c:v>
                </c:pt>
                <c:pt idx="3731">
                  <c:v>13.8</c:v>
                </c:pt>
                <c:pt idx="3732">
                  <c:v>13.8</c:v>
                </c:pt>
                <c:pt idx="3733">
                  <c:v>13.8</c:v>
                </c:pt>
                <c:pt idx="3734">
                  <c:v>13.8</c:v>
                </c:pt>
                <c:pt idx="3735">
                  <c:v>13.8</c:v>
                </c:pt>
                <c:pt idx="3736">
                  <c:v>13.8</c:v>
                </c:pt>
                <c:pt idx="3737">
                  <c:v>13.8</c:v>
                </c:pt>
                <c:pt idx="3738">
                  <c:v>13.8</c:v>
                </c:pt>
                <c:pt idx="3739">
                  <c:v>13.8</c:v>
                </c:pt>
                <c:pt idx="3740">
                  <c:v>13.8</c:v>
                </c:pt>
                <c:pt idx="3741">
                  <c:v>13.8</c:v>
                </c:pt>
                <c:pt idx="3742">
                  <c:v>13.8</c:v>
                </c:pt>
                <c:pt idx="3743">
                  <c:v>13.8</c:v>
                </c:pt>
                <c:pt idx="3744">
                  <c:v>13.8</c:v>
                </c:pt>
                <c:pt idx="3745">
                  <c:v>13.8</c:v>
                </c:pt>
                <c:pt idx="3746">
                  <c:v>13.8</c:v>
                </c:pt>
                <c:pt idx="3747">
                  <c:v>13.870000000000006</c:v>
                </c:pt>
                <c:pt idx="3748">
                  <c:v>13.9</c:v>
                </c:pt>
                <c:pt idx="3749">
                  <c:v>13.9</c:v>
                </c:pt>
                <c:pt idx="3750">
                  <c:v>13.9</c:v>
                </c:pt>
                <c:pt idx="3751">
                  <c:v>13.9</c:v>
                </c:pt>
                <c:pt idx="3752">
                  <c:v>13.9</c:v>
                </c:pt>
                <c:pt idx="3753">
                  <c:v>13.9</c:v>
                </c:pt>
                <c:pt idx="3754">
                  <c:v>13.9</c:v>
                </c:pt>
                <c:pt idx="3755">
                  <c:v>13.9</c:v>
                </c:pt>
                <c:pt idx="3756">
                  <c:v>13.9</c:v>
                </c:pt>
                <c:pt idx="3757">
                  <c:v>13.9</c:v>
                </c:pt>
                <c:pt idx="3758">
                  <c:v>13.9</c:v>
                </c:pt>
                <c:pt idx="3759">
                  <c:v>13.9</c:v>
                </c:pt>
                <c:pt idx="3760">
                  <c:v>13.9</c:v>
                </c:pt>
                <c:pt idx="3761">
                  <c:v>13.9</c:v>
                </c:pt>
                <c:pt idx="3762">
                  <c:v>13.9</c:v>
                </c:pt>
                <c:pt idx="3763">
                  <c:v>13.9</c:v>
                </c:pt>
                <c:pt idx="3764">
                  <c:v>13.9</c:v>
                </c:pt>
                <c:pt idx="3765">
                  <c:v>13.9</c:v>
                </c:pt>
                <c:pt idx="3766">
                  <c:v>13.9</c:v>
                </c:pt>
                <c:pt idx="3767">
                  <c:v>13.9</c:v>
                </c:pt>
                <c:pt idx="3768">
                  <c:v>13.9</c:v>
                </c:pt>
                <c:pt idx="3769">
                  <c:v>13.9</c:v>
                </c:pt>
                <c:pt idx="3770">
                  <c:v>13.9</c:v>
                </c:pt>
                <c:pt idx="3771">
                  <c:v>13.9</c:v>
                </c:pt>
                <c:pt idx="3772">
                  <c:v>13.9</c:v>
                </c:pt>
                <c:pt idx="3773">
                  <c:v>13.9</c:v>
                </c:pt>
                <c:pt idx="3774">
                  <c:v>13.9</c:v>
                </c:pt>
                <c:pt idx="3775">
                  <c:v>13.9</c:v>
                </c:pt>
                <c:pt idx="3776">
                  <c:v>13.9</c:v>
                </c:pt>
                <c:pt idx="3777">
                  <c:v>13.9</c:v>
                </c:pt>
                <c:pt idx="3778">
                  <c:v>13.9</c:v>
                </c:pt>
                <c:pt idx="3779">
                  <c:v>13.9</c:v>
                </c:pt>
                <c:pt idx="3780">
                  <c:v>13.9</c:v>
                </c:pt>
                <c:pt idx="3781">
                  <c:v>13.9</c:v>
                </c:pt>
                <c:pt idx="3782">
                  <c:v>13.9</c:v>
                </c:pt>
                <c:pt idx="3783">
                  <c:v>13.9</c:v>
                </c:pt>
                <c:pt idx="3784">
                  <c:v>13.9</c:v>
                </c:pt>
                <c:pt idx="3785">
                  <c:v>13.9</c:v>
                </c:pt>
                <c:pt idx="3786">
                  <c:v>13.9</c:v>
                </c:pt>
                <c:pt idx="3787">
                  <c:v>13.9</c:v>
                </c:pt>
                <c:pt idx="3788">
                  <c:v>13.9</c:v>
                </c:pt>
                <c:pt idx="3789">
                  <c:v>13.9</c:v>
                </c:pt>
                <c:pt idx="3790">
                  <c:v>13.9</c:v>
                </c:pt>
                <c:pt idx="3791">
                  <c:v>13.9</c:v>
                </c:pt>
                <c:pt idx="3792">
                  <c:v>13.9</c:v>
                </c:pt>
                <c:pt idx="3793">
                  <c:v>13.9</c:v>
                </c:pt>
                <c:pt idx="3794">
                  <c:v>13.9</c:v>
                </c:pt>
                <c:pt idx="3795">
                  <c:v>13.9</c:v>
                </c:pt>
                <c:pt idx="3796">
                  <c:v>13.9</c:v>
                </c:pt>
                <c:pt idx="3797">
                  <c:v>13.9</c:v>
                </c:pt>
                <c:pt idx="3798">
                  <c:v>13.9</c:v>
                </c:pt>
                <c:pt idx="3799">
                  <c:v>13.9</c:v>
                </c:pt>
                <c:pt idx="3800">
                  <c:v>13.9</c:v>
                </c:pt>
                <c:pt idx="3801">
                  <c:v>13.9</c:v>
                </c:pt>
                <c:pt idx="3802">
                  <c:v>13.9</c:v>
                </c:pt>
                <c:pt idx="3803">
                  <c:v>13.9</c:v>
                </c:pt>
                <c:pt idx="3804">
                  <c:v>13.9</c:v>
                </c:pt>
                <c:pt idx="3805">
                  <c:v>13.9</c:v>
                </c:pt>
                <c:pt idx="3806">
                  <c:v>13.9</c:v>
                </c:pt>
                <c:pt idx="3807">
                  <c:v>13.9</c:v>
                </c:pt>
                <c:pt idx="3808">
                  <c:v>13.9</c:v>
                </c:pt>
                <c:pt idx="3809">
                  <c:v>13.9</c:v>
                </c:pt>
                <c:pt idx="3810">
                  <c:v>13.9</c:v>
                </c:pt>
                <c:pt idx="3811">
                  <c:v>13.9</c:v>
                </c:pt>
                <c:pt idx="3812">
                  <c:v>13.9</c:v>
                </c:pt>
                <c:pt idx="3813">
                  <c:v>13.9</c:v>
                </c:pt>
                <c:pt idx="3814">
                  <c:v>13.9</c:v>
                </c:pt>
                <c:pt idx="3815">
                  <c:v>13.9</c:v>
                </c:pt>
                <c:pt idx="3816">
                  <c:v>13.9</c:v>
                </c:pt>
                <c:pt idx="3817">
                  <c:v>13.92</c:v>
                </c:pt>
                <c:pt idx="3818">
                  <c:v>13.94</c:v>
                </c:pt>
                <c:pt idx="3819">
                  <c:v>14</c:v>
                </c:pt>
                <c:pt idx="3820">
                  <c:v>14</c:v>
                </c:pt>
                <c:pt idx="3821">
                  <c:v>14</c:v>
                </c:pt>
                <c:pt idx="3822">
                  <c:v>14</c:v>
                </c:pt>
                <c:pt idx="3823">
                  <c:v>14</c:v>
                </c:pt>
                <c:pt idx="3824">
                  <c:v>14</c:v>
                </c:pt>
                <c:pt idx="3825">
                  <c:v>14</c:v>
                </c:pt>
                <c:pt idx="3826">
                  <c:v>14</c:v>
                </c:pt>
                <c:pt idx="3827">
                  <c:v>14</c:v>
                </c:pt>
                <c:pt idx="3828">
                  <c:v>14</c:v>
                </c:pt>
                <c:pt idx="3829">
                  <c:v>14</c:v>
                </c:pt>
                <c:pt idx="3830">
                  <c:v>14</c:v>
                </c:pt>
                <c:pt idx="3831">
                  <c:v>14</c:v>
                </c:pt>
                <c:pt idx="3832">
                  <c:v>14</c:v>
                </c:pt>
                <c:pt idx="3833">
                  <c:v>14</c:v>
                </c:pt>
                <c:pt idx="3834">
                  <c:v>14</c:v>
                </c:pt>
                <c:pt idx="3835">
                  <c:v>14</c:v>
                </c:pt>
                <c:pt idx="3836">
                  <c:v>14</c:v>
                </c:pt>
                <c:pt idx="3837">
                  <c:v>14</c:v>
                </c:pt>
                <c:pt idx="3838">
                  <c:v>14</c:v>
                </c:pt>
                <c:pt idx="3839">
                  <c:v>14</c:v>
                </c:pt>
                <c:pt idx="3840">
                  <c:v>14</c:v>
                </c:pt>
                <c:pt idx="3841">
                  <c:v>14</c:v>
                </c:pt>
                <c:pt idx="3842">
                  <c:v>14</c:v>
                </c:pt>
                <c:pt idx="3843">
                  <c:v>14</c:v>
                </c:pt>
                <c:pt idx="3844">
                  <c:v>14</c:v>
                </c:pt>
                <c:pt idx="3845">
                  <c:v>14</c:v>
                </c:pt>
                <c:pt idx="3846">
                  <c:v>14</c:v>
                </c:pt>
                <c:pt idx="3847">
                  <c:v>14</c:v>
                </c:pt>
                <c:pt idx="3848">
                  <c:v>14</c:v>
                </c:pt>
                <c:pt idx="3849">
                  <c:v>14</c:v>
                </c:pt>
                <c:pt idx="3850">
                  <c:v>14</c:v>
                </c:pt>
                <c:pt idx="3851">
                  <c:v>14</c:v>
                </c:pt>
                <c:pt idx="3852">
                  <c:v>14</c:v>
                </c:pt>
                <c:pt idx="3853">
                  <c:v>14</c:v>
                </c:pt>
                <c:pt idx="3854">
                  <c:v>14</c:v>
                </c:pt>
                <c:pt idx="3855">
                  <c:v>14</c:v>
                </c:pt>
                <c:pt idx="3856">
                  <c:v>14</c:v>
                </c:pt>
                <c:pt idx="3857">
                  <c:v>14</c:v>
                </c:pt>
                <c:pt idx="3858">
                  <c:v>14</c:v>
                </c:pt>
                <c:pt idx="3859">
                  <c:v>14</c:v>
                </c:pt>
                <c:pt idx="3860">
                  <c:v>14</c:v>
                </c:pt>
                <c:pt idx="3861">
                  <c:v>14</c:v>
                </c:pt>
                <c:pt idx="3862">
                  <c:v>14</c:v>
                </c:pt>
                <c:pt idx="3863">
                  <c:v>14</c:v>
                </c:pt>
                <c:pt idx="3864">
                  <c:v>14</c:v>
                </c:pt>
                <c:pt idx="3865">
                  <c:v>14</c:v>
                </c:pt>
                <c:pt idx="3866">
                  <c:v>14</c:v>
                </c:pt>
                <c:pt idx="3867">
                  <c:v>14</c:v>
                </c:pt>
                <c:pt idx="3868">
                  <c:v>14</c:v>
                </c:pt>
                <c:pt idx="3869">
                  <c:v>14</c:v>
                </c:pt>
                <c:pt idx="3870">
                  <c:v>14</c:v>
                </c:pt>
                <c:pt idx="3871">
                  <c:v>14</c:v>
                </c:pt>
                <c:pt idx="3872">
                  <c:v>14</c:v>
                </c:pt>
                <c:pt idx="3873">
                  <c:v>14</c:v>
                </c:pt>
                <c:pt idx="3874">
                  <c:v>14</c:v>
                </c:pt>
                <c:pt idx="3875">
                  <c:v>14</c:v>
                </c:pt>
                <c:pt idx="3876">
                  <c:v>14</c:v>
                </c:pt>
                <c:pt idx="3877">
                  <c:v>14</c:v>
                </c:pt>
                <c:pt idx="3878">
                  <c:v>14</c:v>
                </c:pt>
                <c:pt idx="3879">
                  <c:v>14</c:v>
                </c:pt>
                <c:pt idx="3880">
                  <c:v>14</c:v>
                </c:pt>
                <c:pt idx="3881">
                  <c:v>14</c:v>
                </c:pt>
                <c:pt idx="3882">
                  <c:v>14</c:v>
                </c:pt>
                <c:pt idx="3883">
                  <c:v>14</c:v>
                </c:pt>
                <c:pt idx="3884">
                  <c:v>14</c:v>
                </c:pt>
                <c:pt idx="3885">
                  <c:v>14</c:v>
                </c:pt>
                <c:pt idx="3886">
                  <c:v>14</c:v>
                </c:pt>
                <c:pt idx="3887">
                  <c:v>14</c:v>
                </c:pt>
                <c:pt idx="3888">
                  <c:v>14</c:v>
                </c:pt>
                <c:pt idx="3889">
                  <c:v>14</c:v>
                </c:pt>
                <c:pt idx="3890">
                  <c:v>14</c:v>
                </c:pt>
                <c:pt idx="3891">
                  <c:v>14</c:v>
                </c:pt>
                <c:pt idx="3892">
                  <c:v>14</c:v>
                </c:pt>
                <c:pt idx="3893">
                  <c:v>14</c:v>
                </c:pt>
                <c:pt idx="3894">
                  <c:v>14</c:v>
                </c:pt>
                <c:pt idx="3895">
                  <c:v>14.1</c:v>
                </c:pt>
                <c:pt idx="3896">
                  <c:v>14.1</c:v>
                </c:pt>
                <c:pt idx="3897">
                  <c:v>14.1</c:v>
                </c:pt>
                <c:pt idx="3898">
                  <c:v>14.1</c:v>
                </c:pt>
                <c:pt idx="3899">
                  <c:v>14.1</c:v>
                </c:pt>
                <c:pt idx="3900">
                  <c:v>14.1</c:v>
                </c:pt>
                <c:pt idx="3901">
                  <c:v>14.1</c:v>
                </c:pt>
                <c:pt idx="3902">
                  <c:v>14.1</c:v>
                </c:pt>
                <c:pt idx="3903">
                  <c:v>14.1</c:v>
                </c:pt>
                <c:pt idx="3904">
                  <c:v>14.1</c:v>
                </c:pt>
                <c:pt idx="3905">
                  <c:v>14.1</c:v>
                </c:pt>
                <c:pt idx="3906">
                  <c:v>14.1</c:v>
                </c:pt>
                <c:pt idx="3907">
                  <c:v>14.1</c:v>
                </c:pt>
                <c:pt idx="3908">
                  <c:v>14.1</c:v>
                </c:pt>
                <c:pt idx="3909">
                  <c:v>14.1</c:v>
                </c:pt>
                <c:pt idx="3910">
                  <c:v>14.1</c:v>
                </c:pt>
                <c:pt idx="3911">
                  <c:v>14.1</c:v>
                </c:pt>
                <c:pt idx="3912">
                  <c:v>14.1</c:v>
                </c:pt>
                <c:pt idx="3913">
                  <c:v>14.1</c:v>
                </c:pt>
                <c:pt idx="3914">
                  <c:v>14.1</c:v>
                </c:pt>
                <c:pt idx="3915">
                  <c:v>14.1</c:v>
                </c:pt>
                <c:pt idx="3916">
                  <c:v>14.1</c:v>
                </c:pt>
                <c:pt idx="3917">
                  <c:v>14.1</c:v>
                </c:pt>
                <c:pt idx="3918">
                  <c:v>14.1</c:v>
                </c:pt>
                <c:pt idx="3919">
                  <c:v>14.1</c:v>
                </c:pt>
                <c:pt idx="3920">
                  <c:v>14.1</c:v>
                </c:pt>
                <c:pt idx="3921">
                  <c:v>14.1</c:v>
                </c:pt>
                <c:pt idx="3922">
                  <c:v>14.1</c:v>
                </c:pt>
                <c:pt idx="3923">
                  <c:v>14.1</c:v>
                </c:pt>
                <c:pt idx="3924">
                  <c:v>14.1</c:v>
                </c:pt>
                <c:pt idx="3925">
                  <c:v>14.1</c:v>
                </c:pt>
                <c:pt idx="3926">
                  <c:v>14.1</c:v>
                </c:pt>
                <c:pt idx="3927">
                  <c:v>14.1</c:v>
                </c:pt>
                <c:pt idx="3928">
                  <c:v>14.1</c:v>
                </c:pt>
                <c:pt idx="3929">
                  <c:v>14.1</c:v>
                </c:pt>
                <c:pt idx="3930">
                  <c:v>14.1</c:v>
                </c:pt>
                <c:pt idx="3931">
                  <c:v>14.1</c:v>
                </c:pt>
                <c:pt idx="3932">
                  <c:v>14.1</c:v>
                </c:pt>
                <c:pt idx="3933">
                  <c:v>14.1</c:v>
                </c:pt>
                <c:pt idx="3934">
                  <c:v>14.1</c:v>
                </c:pt>
                <c:pt idx="3935">
                  <c:v>14.1</c:v>
                </c:pt>
                <c:pt idx="3936">
                  <c:v>14.1</c:v>
                </c:pt>
                <c:pt idx="3937">
                  <c:v>14.1</c:v>
                </c:pt>
                <c:pt idx="3938">
                  <c:v>14.1</c:v>
                </c:pt>
                <c:pt idx="3939">
                  <c:v>14.1</c:v>
                </c:pt>
                <c:pt idx="3940">
                  <c:v>14.1</c:v>
                </c:pt>
                <c:pt idx="3941">
                  <c:v>14.1</c:v>
                </c:pt>
                <c:pt idx="3942">
                  <c:v>14.1</c:v>
                </c:pt>
                <c:pt idx="3943">
                  <c:v>14.1</c:v>
                </c:pt>
                <c:pt idx="3944">
                  <c:v>14.1</c:v>
                </c:pt>
                <c:pt idx="3945">
                  <c:v>14.1</c:v>
                </c:pt>
                <c:pt idx="3946">
                  <c:v>14.1</c:v>
                </c:pt>
                <c:pt idx="3947">
                  <c:v>14.1</c:v>
                </c:pt>
                <c:pt idx="3948">
                  <c:v>14.1</c:v>
                </c:pt>
                <c:pt idx="3949">
                  <c:v>14.1</c:v>
                </c:pt>
                <c:pt idx="3950">
                  <c:v>14.1</c:v>
                </c:pt>
                <c:pt idx="3951">
                  <c:v>14.1</c:v>
                </c:pt>
                <c:pt idx="3952">
                  <c:v>14.1</c:v>
                </c:pt>
                <c:pt idx="3953">
                  <c:v>14.1</c:v>
                </c:pt>
                <c:pt idx="3954">
                  <c:v>14.1</c:v>
                </c:pt>
                <c:pt idx="3955">
                  <c:v>14.1</c:v>
                </c:pt>
                <c:pt idx="3956">
                  <c:v>14.1</c:v>
                </c:pt>
                <c:pt idx="3957">
                  <c:v>14.1</c:v>
                </c:pt>
                <c:pt idx="3958">
                  <c:v>14.1</c:v>
                </c:pt>
                <c:pt idx="3959">
                  <c:v>14.1</c:v>
                </c:pt>
                <c:pt idx="3960">
                  <c:v>14.1</c:v>
                </c:pt>
                <c:pt idx="3961">
                  <c:v>14.1</c:v>
                </c:pt>
                <c:pt idx="3962">
                  <c:v>14.1</c:v>
                </c:pt>
                <c:pt idx="3963">
                  <c:v>14.1</c:v>
                </c:pt>
                <c:pt idx="3964">
                  <c:v>14.1</c:v>
                </c:pt>
                <c:pt idx="3965">
                  <c:v>14.1</c:v>
                </c:pt>
                <c:pt idx="3966">
                  <c:v>14.17</c:v>
                </c:pt>
                <c:pt idx="3967">
                  <c:v>14.2</c:v>
                </c:pt>
                <c:pt idx="3968">
                  <c:v>14.2</c:v>
                </c:pt>
                <c:pt idx="3969">
                  <c:v>14.2</c:v>
                </c:pt>
                <c:pt idx="3970">
                  <c:v>14.2</c:v>
                </c:pt>
                <c:pt idx="3971">
                  <c:v>14.2</c:v>
                </c:pt>
                <c:pt idx="3972">
                  <c:v>14.2</c:v>
                </c:pt>
                <c:pt idx="3973">
                  <c:v>14.2</c:v>
                </c:pt>
                <c:pt idx="3974">
                  <c:v>14.2</c:v>
                </c:pt>
                <c:pt idx="3975">
                  <c:v>14.2</c:v>
                </c:pt>
                <c:pt idx="3976">
                  <c:v>14.2</c:v>
                </c:pt>
                <c:pt idx="3977">
                  <c:v>14.2</c:v>
                </c:pt>
                <c:pt idx="3978">
                  <c:v>14.2</c:v>
                </c:pt>
                <c:pt idx="3979">
                  <c:v>14.2</c:v>
                </c:pt>
                <c:pt idx="3980">
                  <c:v>14.2</c:v>
                </c:pt>
                <c:pt idx="3981">
                  <c:v>14.2</c:v>
                </c:pt>
                <c:pt idx="3982">
                  <c:v>14.2</c:v>
                </c:pt>
                <c:pt idx="3983">
                  <c:v>14.2</c:v>
                </c:pt>
                <c:pt idx="3984">
                  <c:v>14.2</c:v>
                </c:pt>
                <c:pt idx="3985">
                  <c:v>14.2</c:v>
                </c:pt>
                <c:pt idx="3986">
                  <c:v>14.2</c:v>
                </c:pt>
                <c:pt idx="3987">
                  <c:v>14.2</c:v>
                </c:pt>
                <c:pt idx="3988">
                  <c:v>14.2</c:v>
                </c:pt>
                <c:pt idx="3989">
                  <c:v>14.2</c:v>
                </c:pt>
                <c:pt idx="3990">
                  <c:v>14.2</c:v>
                </c:pt>
                <c:pt idx="3991">
                  <c:v>14.2</c:v>
                </c:pt>
                <c:pt idx="3992">
                  <c:v>14.2</c:v>
                </c:pt>
                <c:pt idx="3993">
                  <c:v>14.2</c:v>
                </c:pt>
                <c:pt idx="3994">
                  <c:v>14.2</c:v>
                </c:pt>
                <c:pt idx="3995">
                  <c:v>14.2</c:v>
                </c:pt>
                <c:pt idx="3996">
                  <c:v>14.2</c:v>
                </c:pt>
                <c:pt idx="3997">
                  <c:v>14.2</c:v>
                </c:pt>
                <c:pt idx="3998">
                  <c:v>14.2</c:v>
                </c:pt>
                <c:pt idx="3999">
                  <c:v>14.2</c:v>
                </c:pt>
                <c:pt idx="4000">
                  <c:v>14.2</c:v>
                </c:pt>
                <c:pt idx="4001">
                  <c:v>14.2</c:v>
                </c:pt>
                <c:pt idx="4002">
                  <c:v>14.2</c:v>
                </c:pt>
                <c:pt idx="4003">
                  <c:v>14.2</c:v>
                </c:pt>
                <c:pt idx="4004">
                  <c:v>14.2</c:v>
                </c:pt>
                <c:pt idx="4005">
                  <c:v>14.2</c:v>
                </c:pt>
                <c:pt idx="4006">
                  <c:v>14.2</c:v>
                </c:pt>
                <c:pt idx="4007">
                  <c:v>14.2</c:v>
                </c:pt>
                <c:pt idx="4008">
                  <c:v>14.2</c:v>
                </c:pt>
                <c:pt idx="4009">
                  <c:v>14.2</c:v>
                </c:pt>
                <c:pt idx="4010">
                  <c:v>14.2</c:v>
                </c:pt>
                <c:pt idx="4011">
                  <c:v>14.2</c:v>
                </c:pt>
                <c:pt idx="4012">
                  <c:v>14.2</c:v>
                </c:pt>
                <c:pt idx="4013">
                  <c:v>14.2</c:v>
                </c:pt>
                <c:pt idx="4014">
                  <c:v>14.2</c:v>
                </c:pt>
                <c:pt idx="4015">
                  <c:v>14.2</c:v>
                </c:pt>
                <c:pt idx="4016">
                  <c:v>14.2</c:v>
                </c:pt>
                <c:pt idx="4017">
                  <c:v>14.2</c:v>
                </c:pt>
                <c:pt idx="4018">
                  <c:v>14.2</c:v>
                </c:pt>
                <c:pt idx="4019">
                  <c:v>14.2</c:v>
                </c:pt>
                <c:pt idx="4020">
                  <c:v>14.2</c:v>
                </c:pt>
                <c:pt idx="4021">
                  <c:v>14.2</c:v>
                </c:pt>
                <c:pt idx="4022">
                  <c:v>14.2</c:v>
                </c:pt>
                <c:pt idx="4023">
                  <c:v>14.2</c:v>
                </c:pt>
                <c:pt idx="4024">
                  <c:v>14.2</c:v>
                </c:pt>
                <c:pt idx="4025">
                  <c:v>14.2</c:v>
                </c:pt>
                <c:pt idx="4026">
                  <c:v>14.2</c:v>
                </c:pt>
                <c:pt idx="4027">
                  <c:v>14.2</c:v>
                </c:pt>
                <c:pt idx="4028">
                  <c:v>14.2</c:v>
                </c:pt>
                <c:pt idx="4029">
                  <c:v>14.2</c:v>
                </c:pt>
                <c:pt idx="4030">
                  <c:v>14.2</c:v>
                </c:pt>
                <c:pt idx="4031">
                  <c:v>14.2</c:v>
                </c:pt>
                <c:pt idx="4032">
                  <c:v>14.2</c:v>
                </c:pt>
                <c:pt idx="4033">
                  <c:v>14.2</c:v>
                </c:pt>
                <c:pt idx="4034">
                  <c:v>14.2</c:v>
                </c:pt>
                <c:pt idx="4035">
                  <c:v>14.2</c:v>
                </c:pt>
                <c:pt idx="4036">
                  <c:v>14.2</c:v>
                </c:pt>
                <c:pt idx="4037">
                  <c:v>14.2</c:v>
                </c:pt>
                <c:pt idx="4038">
                  <c:v>14.2</c:v>
                </c:pt>
                <c:pt idx="4039">
                  <c:v>14.229999999999999</c:v>
                </c:pt>
                <c:pt idx="4040">
                  <c:v>14.26</c:v>
                </c:pt>
                <c:pt idx="4041">
                  <c:v>14.3</c:v>
                </c:pt>
                <c:pt idx="4042">
                  <c:v>14.3</c:v>
                </c:pt>
                <c:pt idx="4043">
                  <c:v>14.3</c:v>
                </c:pt>
                <c:pt idx="4044">
                  <c:v>14.3</c:v>
                </c:pt>
                <c:pt idx="4045">
                  <c:v>14.3</c:v>
                </c:pt>
                <c:pt idx="4046">
                  <c:v>14.3</c:v>
                </c:pt>
                <c:pt idx="4047">
                  <c:v>14.3</c:v>
                </c:pt>
                <c:pt idx="4048">
                  <c:v>14.3</c:v>
                </c:pt>
                <c:pt idx="4049">
                  <c:v>14.3</c:v>
                </c:pt>
                <c:pt idx="4050">
                  <c:v>14.3</c:v>
                </c:pt>
                <c:pt idx="4051">
                  <c:v>14.3</c:v>
                </c:pt>
                <c:pt idx="4052">
                  <c:v>14.3</c:v>
                </c:pt>
                <c:pt idx="4053">
                  <c:v>14.3</c:v>
                </c:pt>
                <c:pt idx="4054">
                  <c:v>14.3</c:v>
                </c:pt>
                <c:pt idx="4055">
                  <c:v>14.3</c:v>
                </c:pt>
                <c:pt idx="4056">
                  <c:v>14.3</c:v>
                </c:pt>
                <c:pt idx="4057">
                  <c:v>14.3</c:v>
                </c:pt>
                <c:pt idx="4058">
                  <c:v>14.3</c:v>
                </c:pt>
                <c:pt idx="4059">
                  <c:v>14.3</c:v>
                </c:pt>
                <c:pt idx="4060">
                  <c:v>14.3</c:v>
                </c:pt>
                <c:pt idx="4061">
                  <c:v>14.3</c:v>
                </c:pt>
                <c:pt idx="4062">
                  <c:v>14.3</c:v>
                </c:pt>
                <c:pt idx="4063">
                  <c:v>14.3</c:v>
                </c:pt>
                <c:pt idx="4064">
                  <c:v>14.3</c:v>
                </c:pt>
                <c:pt idx="4065">
                  <c:v>14.3</c:v>
                </c:pt>
                <c:pt idx="4066">
                  <c:v>14.3</c:v>
                </c:pt>
                <c:pt idx="4067">
                  <c:v>14.3</c:v>
                </c:pt>
                <c:pt idx="4068">
                  <c:v>14.3</c:v>
                </c:pt>
                <c:pt idx="4069">
                  <c:v>14.3</c:v>
                </c:pt>
                <c:pt idx="4070">
                  <c:v>14.3</c:v>
                </c:pt>
                <c:pt idx="4071">
                  <c:v>14.3</c:v>
                </c:pt>
                <c:pt idx="4072">
                  <c:v>14.3</c:v>
                </c:pt>
                <c:pt idx="4073">
                  <c:v>14.3</c:v>
                </c:pt>
                <c:pt idx="4074">
                  <c:v>14.3</c:v>
                </c:pt>
                <c:pt idx="4075">
                  <c:v>14.3</c:v>
                </c:pt>
                <c:pt idx="4076">
                  <c:v>14.3</c:v>
                </c:pt>
                <c:pt idx="4077">
                  <c:v>14.3</c:v>
                </c:pt>
                <c:pt idx="4078">
                  <c:v>14.3</c:v>
                </c:pt>
                <c:pt idx="4079">
                  <c:v>14.3</c:v>
                </c:pt>
                <c:pt idx="4080">
                  <c:v>14.3</c:v>
                </c:pt>
                <c:pt idx="4081">
                  <c:v>14.3</c:v>
                </c:pt>
                <c:pt idx="4082">
                  <c:v>14.3</c:v>
                </c:pt>
                <c:pt idx="4083">
                  <c:v>14.3</c:v>
                </c:pt>
                <c:pt idx="4084">
                  <c:v>14.3</c:v>
                </c:pt>
                <c:pt idx="4085">
                  <c:v>14.3</c:v>
                </c:pt>
                <c:pt idx="4086">
                  <c:v>14.3</c:v>
                </c:pt>
                <c:pt idx="4087">
                  <c:v>14.3</c:v>
                </c:pt>
                <c:pt idx="4088">
                  <c:v>14.3</c:v>
                </c:pt>
                <c:pt idx="4089">
                  <c:v>14.3</c:v>
                </c:pt>
                <c:pt idx="4090">
                  <c:v>14.3</c:v>
                </c:pt>
                <c:pt idx="4091">
                  <c:v>14.3</c:v>
                </c:pt>
                <c:pt idx="4092">
                  <c:v>14.3</c:v>
                </c:pt>
                <c:pt idx="4093">
                  <c:v>14.3</c:v>
                </c:pt>
                <c:pt idx="4094">
                  <c:v>14.3</c:v>
                </c:pt>
                <c:pt idx="4095">
                  <c:v>14.3</c:v>
                </c:pt>
                <c:pt idx="4096">
                  <c:v>14.3</c:v>
                </c:pt>
                <c:pt idx="4097">
                  <c:v>14.3</c:v>
                </c:pt>
                <c:pt idx="4098">
                  <c:v>14.3</c:v>
                </c:pt>
                <c:pt idx="4099">
                  <c:v>14.3</c:v>
                </c:pt>
                <c:pt idx="4100">
                  <c:v>14.3</c:v>
                </c:pt>
                <c:pt idx="4101">
                  <c:v>14.3</c:v>
                </c:pt>
                <c:pt idx="4102">
                  <c:v>14.3</c:v>
                </c:pt>
                <c:pt idx="4103">
                  <c:v>14.32</c:v>
                </c:pt>
                <c:pt idx="4104">
                  <c:v>14.4</c:v>
                </c:pt>
                <c:pt idx="4105">
                  <c:v>14.4</c:v>
                </c:pt>
                <c:pt idx="4106">
                  <c:v>14.4</c:v>
                </c:pt>
                <c:pt idx="4107">
                  <c:v>14.4</c:v>
                </c:pt>
                <c:pt idx="4108">
                  <c:v>14.4</c:v>
                </c:pt>
                <c:pt idx="4109">
                  <c:v>14.4</c:v>
                </c:pt>
                <c:pt idx="4110">
                  <c:v>14.4</c:v>
                </c:pt>
                <c:pt idx="4111">
                  <c:v>14.4</c:v>
                </c:pt>
                <c:pt idx="4112">
                  <c:v>14.4</c:v>
                </c:pt>
                <c:pt idx="4113">
                  <c:v>14.4</c:v>
                </c:pt>
                <c:pt idx="4114">
                  <c:v>14.4</c:v>
                </c:pt>
                <c:pt idx="4115">
                  <c:v>14.4</c:v>
                </c:pt>
                <c:pt idx="4116">
                  <c:v>14.4</c:v>
                </c:pt>
                <c:pt idx="4117">
                  <c:v>14.4</c:v>
                </c:pt>
                <c:pt idx="4118">
                  <c:v>14.4</c:v>
                </c:pt>
                <c:pt idx="4119">
                  <c:v>14.4</c:v>
                </c:pt>
                <c:pt idx="4120">
                  <c:v>14.4</c:v>
                </c:pt>
                <c:pt idx="4121">
                  <c:v>14.4</c:v>
                </c:pt>
                <c:pt idx="4122">
                  <c:v>14.4</c:v>
                </c:pt>
                <c:pt idx="4123">
                  <c:v>14.4</c:v>
                </c:pt>
                <c:pt idx="4124">
                  <c:v>14.4</c:v>
                </c:pt>
                <c:pt idx="4125">
                  <c:v>14.4</c:v>
                </c:pt>
                <c:pt idx="4126">
                  <c:v>14.4</c:v>
                </c:pt>
                <c:pt idx="4127">
                  <c:v>14.4</c:v>
                </c:pt>
                <c:pt idx="4128">
                  <c:v>14.4</c:v>
                </c:pt>
                <c:pt idx="4129">
                  <c:v>14.4</c:v>
                </c:pt>
                <c:pt idx="4130">
                  <c:v>14.4</c:v>
                </c:pt>
                <c:pt idx="4131">
                  <c:v>14.4</c:v>
                </c:pt>
                <c:pt idx="4132">
                  <c:v>14.4</c:v>
                </c:pt>
                <c:pt idx="4133">
                  <c:v>14.4</c:v>
                </c:pt>
                <c:pt idx="4134">
                  <c:v>14.4</c:v>
                </c:pt>
                <c:pt idx="4135">
                  <c:v>14.4</c:v>
                </c:pt>
                <c:pt idx="4136">
                  <c:v>14.4</c:v>
                </c:pt>
                <c:pt idx="4137">
                  <c:v>14.4</c:v>
                </c:pt>
                <c:pt idx="4138">
                  <c:v>14.4</c:v>
                </c:pt>
                <c:pt idx="4139">
                  <c:v>14.4</c:v>
                </c:pt>
                <c:pt idx="4140">
                  <c:v>14.4</c:v>
                </c:pt>
                <c:pt idx="4141">
                  <c:v>14.4</c:v>
                </c:pt>
                <c:pt idx="4142">
                  <c:v>14.4</c:v>
                </c:pt>
                <c:pt idx="4143">
                  <c:v>14.4</c:v>
                </c:pt>
                <c:pt idx="4144">
                  <c:v>14.4</c:v>
                </c:pt>
                <c:pt idx="4145">
                  <c:v>14.4</c:v>
                </c:pt>
                <c:pt idx="4146">
                  <c:v>14.4</c:v>
                </c:pt>
                <c:pt idx="4147">
                  <c:v>14.4</c:v>
                </c:pt>
                <c:pt idx="4148">
                  <c:v>14.4</c:v>
                </c:pt>
                <c:pt idx="4149">
                  <c:v>14.4</c:v>
                </c:pt>
                <c:pt idx="4150">
                  <c:v>14.4</c:v>
                </c:pt>
                <c:pt idx="4151">
                  <c:v>14.4</c:v>
                </c:pt>
                <c:pt idx="4152">
                  <c:v>14.4</c:v>
                </c:pt>
                <c:pt idx="4153">
                  <c:v>14.4</c:v>
                </c:pt>
                <c:pt idx="4154">
                  <c:v>14.4</c:v>
                </c:pt>
                <c:pt idx="4155">
                  <c:v>14.4</c:v>
                </c:pt>
                <c:pt idx="4156">
                  <c:v>14.5</c:v>
                </c:pt>
                <c:pt idx="4157">
                  <c:v>14.5</c:v>
                </c:pt>
                <c:pt idx="4158">
                  <c:v>14.5</c:v>
                </c:pt>
                <c:pt idx="4159">
                  <c:v>14.5</c:v>
                </c:pt>
                <c:pt idx="4160">
                  <c:v>14.5</c:v>
                </c:pt>
                <c:pt idx="4161">
                  <c:v>14.5</c:v>
                </c:pt>
                <c:pt idx="4162">
                  <c:v>14.5</c:v>
                </c:pt>
                <c:pt idx="4163">
                  <c:v>14.5</c:v>
                </c:pt>
                <c:pt idx="4164">
                  <c:v>14.5</c:v>
                </c:pt>
                <c:pt idx="4165">
                  <c:v>14.5</c:v>
                </c:pt>
                <c:pt idx="4166">
                  <c:v>14.5</c:v>
                </c:pt>
                <c:pt idx="4167">
                  <c:v>14.5</c:v>
                </c:pt>
                <c:pt idx="4168">
                  <c:v>14.5</c:v>
                </c:pt>
                <c:pt idx="4169">
                  <c:v>14.5</c:v>
                </c:pt>
                <c:pt idx="4170">
                  <c:v>14.5</c:v>
                </c:pt>
                <c:pt idx="4171">
                  <c:v>14.5</c:v>
                </c:pt>
                <c:pt idx="4172">
                  <c:v>14.5</c:v>
                </c:pt>
                <c:pt idx="4173">
                  <c:v>14.5</c:v>
                </c:pt>
                <c:pt idx="4174">
                  <c:v>14.5</c:v>
                </c:pt>
                <c:pt idx="4175">
                  <c:v>14.5</c:v>
                </c:pt>
                <c:pt idx="4176">
                  <c:v>14.5</c:v>
                </c:pt>
                <c:pt idx="4177">
                  <c:v>14.5</c:v>
                </c:pt>
                <c:pt idx="4178">
                  <c:v>14.5</c:v>
                </c:pt>
                <c:pt idx="4179">
                  <c:v>14.5</c:v>
                </c:pt>
                <c:pt idx="4180">
                  <c:v>14.5</c:v>
                </c:pt>
                <c:pt idx="4181">
                  <c:v>14.5</c:v>
                </c:pt>
                <c:pt idx="4182">
                  <c:v>14.5</c:v>
                </c:pt>
                <c:pt idx="4183">
                  <c:v>14.5</c:v>
                </c:pt>
                <c:pt idx="4184">
                  <c:v>14.5</c:v>
                </c:pt>
                <c:pt idx="4185">
                  <c:v>14.5</c:v>
                </c:pt>
                <c:pt idx="4186">
                  <c:v>14.5</c:v>
                </c:pt>
                <c:pt idx="4187">
                  <c:v>14.5</c:v>
                </c:pt>
                <c:pt idx="4188">
                  <c:v>14.5</c:v>
                </c:pt>
                <c:pt idx="4189">
                  <c:v>14.5</c:v>
                </c:pt>
                <c:pt idx="4190">
                  <c:v>14.5</c:v>
                </c:pt>
                <c:pt idx="4191">
                  <c:v>14.5</c:v>
                </c:pt>
                <c:pt idx="4192">
                  <c:v>14.5</c:v>
                </c:pt>
                <c:pt idx="4193">
                  <c:v>14.5</c:v>
                </c:pt>
                <c:pt idx="4194">
                  <c:v>14.5</c:v>
                </c:pt>
                <c:pt idx="4195">
                  <c:v>14.5</c:v>
                </c:pt>
                <c:pt idx="4196">
                  <c:v>14.5</c:v>
                </c:pt>
                <c:pt idx="4197">
                  <c:v>14.5</c:v>
                </c:pt>
                <c:pt idx="4198">
                  <c:v>14.5</c:v>
                </c:pt>
                <c:pt idx="4199">
                  <c:v>14.5</c:v>
                </c:pt>
                <c:pt idx="4200">
                  <c:v>14.5</c:v>
                </c:pt>
                <c:pt idx="4201">
                  <c:v>14.5</c:v>
                </c:pt>
                <c:pt idx="4202">
                  <c:v>14.5</c:v>
                </c:pt>
                <c:pt idx="4203">
                  <c:v>14.5</c:v>
                </c:pt>
                <c:pt idx="4204">
                  <c:v>14.5</c:v>
                </c:pt>
                <c:pt idx="4205">
                  <c:v>14.5</c:v>
                </c:pt>
                <c:pt idx="4206">
                  <c:v>14.5</c:v>
                </c:pt>
                <c:pt idx="4207">
                  <c:v>14.5</c:v>
                </c:pt>
                <c:pt idx="4208">
                  <c:v>14.5</c:v>
                </c:pt>
                <c:pt idx="4209">
                  <c:v>14.5</c:v>
                </c:pt>
                <c:pt idx="4210">
                  <c:v>14.5</c:v>
                </c:pt>
                <c:pt idx="4211">
                  <c:v>14.5</c:v>
                </c:pt>
                <c:pt idx="4212">
                  <c:v>14.5</c:v>
                </c:pt>
                <c:pt idx="4213">
                  <c:v>14.5</c:v>
                </c:pt>
                <c:pt idx="4214">
                  <c:v>14.5</c:v>
                </c:pt>
                <c:pt idx="4215">
                  <c:v>14.5</c:v>
                </c:pt>
                <c:pt idx="4216">
                  <c:v>14.5</c:v>
                </c:pt>
                <c:pt idx="4217">
                  <c:v>14.5</c:v>
                </c:pt>
                <c:pt idx="4218">
                  <c:v>14.5</c:v>
                </c:pt>
                <c:pt idx="4219">
                  <c:v>14.5</c:v>
                </c:pt>
                <c:pt idx="4220">
                  <c:v>14.5</c:v>
                </c:pt>
                <c:pt idx="4221">
                  <c:v>14.5</c:v>
                </c:pt>
                <c:pt idx="4222">
                  <c:v>14.5</c:v>
                </c:pt>
                <c:pt idx="4223">
                  <c:v>14.5</c:v>
                </c:pt>
                <c:pt idx="4224">
                  <c:v>14.5</c:v>
                </c:pt>
                <c:pt idx="4225">
                  <c:v>14.6</c:v>
                </c:pt>
                <c:pt idx="4226">
                  <c:v>14.6</c:v>
                </c:pt>
                <c:pt idx="4227">
                  <c:v>14.6</c:v>
                </c:pt>
                <c:pt idx="4228">
                  <c:v>14.6</c:v>
                </c:pt>
                <c:pt idx="4229">
                  <c:v>14.6</c:v>
                </c:pt>
                <c:pt idx="4230">
                  <c:v>14.6</c:v>
                </c:pt>
                <c:pt idx="4231">
                  <c:v>14.6</c:v>
                </c:pt>
                <c:pt idx="4232">
                  <c:v>14.6</c:v>
                </c:pt>
                <c:pt idx="4233">
                  <c:v>14.6</c:v>
                </c:pt>
                <c:pt idx="4234">
                  <c:v>14.6</c:v>
                </c:pt>
                <c:pt idx="4235">
                  <c:v>14.6</c:v>
                </c:pt>
                <c:pt idx="4236">
                  <c:v>14.6</c:v>
                </c:pt>
                <c:pt idx="4237">
                  <c:v>14.6</c:v>
                </c:pt>
                <c:pt idx="4238">
                  <c:v>14.6</c:v>
                </c:pt>
                <c:pt idx="4239">
                  <c:v>14.6</c:v>
                </c:pt>
                <c:pt idx="4240">
                  <c:v>14.6</c:v>
                </c:pt>
                <c:pt idx="4241">
                  <c:v>14.6</c:v>
                </c:pt>
                <c:pt idx="4242">
                  <c:v>14.6</c:v>
                </c:pt>
                <c:pt idx="4243">
                  <c:v>14.6</c:v>
                </c:pt>
                <c:pt idx="4244">
                  <c:v>14.6</c:v>
                </c:pt>
                <c:pt idx="4245">
                  <c:v>14.6</c:v>
                </c:pt>
                <c:pt idx="4246">
                  <c:v>14.6</c:v>
                </c:pt>
                <c:pt idx="4247">
                  <c:v>14.6</c:v>
                </c:pt>
                <c:pt idx="4248">
                  <c:v>14.6</c:v>
                </c:pt>
                <c:pt idx="4249">
                  <c:v>14.6</c:v>
                </c:pt>
                <c:pt idx="4250">
                  <c:v>14.6</c:v>
                </c:pt>
                <c:pt idx="4251">
                  <c:v>14.6</c:v>
                </c:pt>
                <c:pt idx="4252">
                  <c:v>14.6</c:v>
                </c:pt>
                <c:pt idx="4253">
                  <c:v>14.6</c:v>
                </c:pt>
                <c:pt idx="4254">
                  <c:v>14.6</c:v>
                </c:pt>
                <c:pt idx="4255">
                  <c:v>14.6</c:v>
                </c:pt>
                <c:pt idx="4256">
                  <c:v>14.6</c:v>
                </c:pt>
                <c:pt idx="4257">
                  <c:v>14.6</c:v>
                </c:pt>
                <c:pt idx="4258">
                  <c:v>14.6</c:v>
                </c:pt>
                <c:pt idx="4259">
                  <c:v>14.6</c:v>
                </c:pt>
                <c:pt idx="4260">
                  <c:v>14.6</c:v>
                </c:pt>
                <c:pt idx="4261">
                  <c:v>14.6</c:v>
                </c:pt>
                <c:pt idx="4262">
                  <c:v>14.6</c:v>
                </c:pt>
                <c:pt idx="4263">
                  <c:v>14.6</c:v>
                </c:pt>
                <c:pt idx="4264">
                  <c:v>14.6</c:v>
                </c:pt>
                <c:pt idx="4265">
                  <c:v>14.6</c:v>
                </c:pt>
                <c:pt idx="4266">
                  <c:v>14.6</c:v>
                </c:pt>
                <c:pt idx="4267">
                  <c:v>14.6</c:v>
                </c:pt>
                <c:pt idx="4268">
                  <c:v>14.6</c:v>
                </c:pt>
                <c:pt idx="4269">
                  <c:v>14.6</c:v>
                </c:pt>
                <c:pt idx="4270">
                  <c:v>14.6</c:v>
                </c:pt>
                <c:pt idx="4271">
                  <c:v>14.6</c:v>
                </c:pt>
                <c:pt idx="4272">
                  <c:v>14.6</c:v>
                </c:pt>
                <c:pt idx="4273">
                  <c:v>14.6</c:v>
                </c:pt>
                <c:pt idx="4274">
                  <c:v>14.6</c:v>
                </c:pt>
                <c:pt idx="4275">
                  <c:v>14.6</c:v>
                </c:pt>
                <c:pt idx="4276">
                  <c:v>14.6</c:v>
                </c:pt>
                <c:pt idx="4277">
                  <c:v>14.6</c:v>
                </c:pt>
                <c:pt idx="4278">
                  <c:v>14.6</c:v>
                </c:pt>
                <c:pt idx="4279">
                  <c:v>14.7</c:v>
                </c:pt>
                <c:pt idx="4280">
                  <c:v>14.7</c:v>
                </c:pt>
                <c:pt idx="4281">
                  <c:v>14.7</c:v>
                </c:pt>
                <c:pt idx="4282">
                  <c:v>14.7</c:v>
                </c:pt>
                <c:pt idx="4283">
                  <c:v>14.7</c:v>
                </c:pt>
                <c:pt idx="4284">
                  <c:v>14.7</c:v>
                </c:pt>
                <c:pt idx="4285">
                  <c:v>14.7</c:v>
                </c:pt>
                <c:pt idx="4286">
                  <c:v>14.7</c:v>
                </c:pt>
                <c:pt idx="4287">
                  <c:v>14.7</c:v>
                </c:pt>
                <c:pt idx="4288">
                  <c:v>14.7</c:v>
                </c:pt>
                <c:pt idx="4289">
                  <c:v>14.7</c:v>
                </c:pt>
                <c:pt idx="4290">
                  <c:v>14.7</c:v>
                </c:pt>
                <c:pt idx="4291">
                  <c:v>14.7</c:v>
                </c:pt>
                <c:pt idx="4292">
                  <c:v>14.7</c:v>
                </c:pt>
                <c:pt idx="4293">
                  <c:v>14.7</c:v>
                </c:pt>
                <c:pt idx="4294">
                  <c:v>14.7</c:v>
                </c:pt>
                <c:pt idx="4295">
                  <c:v>14.7</c:v>
                </c:pt>
                <c:pt idx="4296">
                  <c:v>14.7</c:v>
                </c:pt>
                <c:pt idx="4297">
                  <c:v>14.7</c:v>
                </c:pt>
                <c:pt idx="4298">
                  <c:v>14.7</c:v>
                </c:pt>
                <c:pt idx="4299">
                  <c:v>14.7</c:v>
                </c:pt>
                <c:pt idx="4300">
                  <c:v>14.7</c:v>
                </c:pt>
                <c:pt idx="4301">
                  <c:v>14.7</c:v>
                </c:pt>
                <c:pt idx="4302">
                  <c:v>14.7</c:v>
                </c:pt>
                <c:pt idx="4303">
                  <c:v>14.7</c:v>
                </c:pt>
                <c:pt idx="4304">
                  <c:v>14.7</c:v>
                </c:pt>
                <c:pt idx="4305">
                  <c:v>14.7</c:v>
                </c:pt>
                <c:pt idx="4306">
                  <c:v>14.7</c:v>
                </c:pt>
                <c:pt idx="4307">
                  <c:v>14.7</c:v>
                </c:pt>
                <c:pt idx="4308">
                  <c:v>14.7</c:v>
                </c:pt>
                <c:pt idx="4309">
                  <c:v>14.7</c:v>
                </c:pt>
                <c:pt idx="4310">
                  <c:v>14.7</c:v>
                </c:pt>
                <c:pt idx="4311">
                  <c:v>14.7</c:v>
                </c:pt>
                <c:pt idx="4312">
                  <c:v>14.7</c:v>
                </c:pt>
                <c:pt idx="4313">
                  <c:v>14.7</c:v>
                </c:pt>
                <c:pt idx="4314">
                  <c:v>14.7</c:v>
                </c:pt>
                <c:pt idx="4315">
                  <c:v>14.7</c:v>
                </c:pt>
                <c:pt idx="4316">
                  <c:v>14.7</c:v>
                </c:pt>
                <c:pt idx="4317">
                  <c:v>14.7</c:v>
                </c:pt>
                <c:pt idx="4318">
                  <c:v>14.7</c:v>
                </c:pt>
                <c:pt idx="4319">
                  <c:v>14.7</c:v>
                </c:pt>
                <c:pt idx="4320">
                  <c:v>14.7</c:v>
                </c:pt>
                <c:pt idx="4321">
                  <c:v>14.7</c:v>
                </c:pt>
                <c:pt idx="4322">
                  <c:v>14.7</c:v>
                </c:pt>
                <c:pt idx="4323">
                  <c:v>14.7</c:v>
                </c:pt>
                <c:pt idx="4324">
                  <c:v>14.7</c:v>
                </c:pt>
                <c:pt idx="4325">
                  <c:v>14.7</c:v>
                </c:pt>
                <c:pt idx="4326">
                  <c:v>14.7</c:v>
                </c:pt>
                <c:pt idx="4327">
                  <c:v>14.7</c:v>
                </c:pt>
                <c:pt idx="4328">
                  <c:v>14.7</c:v>
                </c:pt>
                <c:pt idx="4329">
                  <c:v>14.7</c:v>
                </c:pt>
                <c:pt idx="4330">
                  <c:v>14.7</c:v>
                </c:pt>
                <c:pt idx="4331">
                  <c:v>14.7</c:v>
                </c:pt>
                <c:pt idx="4332">
                  <c:v>14.7</c:v>
                </c:pt>
                <c:pt idx="4333">
                  <c:v>14.7</c:v>
                </c:pt>
                <c:pt idx="4334">
                  <c:v>14.7</c:v>
                </c:pt>
                <c:pt idx="4335">
                  <c:v>14.7</c:v>
                </c:pt>
                <c:pt idx="4336">
                  <c:v>14.7</c:v>
                </c:pt>
                <c:pt idx="4337">
                  <c:v>14.7</c:v>
                </c:pt>
                <c:pt idx="4338">
                  <c:v>14.7</c:v>
                </c:pt>
                <c:pt idx="4339">
                  <c:v>14.78</c:v>
                </c:pt>
                <c:pt idx="4340">
                  <c:v>14.8</c:v>
                </c:pt>
                <c:pt idx="4341">
                  <c:v>14.8</c:v>
                </c:pt>
                <c:pt idx="4342">
                  <c:v>14.8</c:v>
                </c:pt>
                <c:pt idx="4343">
                  <c:v>14.8</c:v>
                </c:pt>
                <c:pt idx="4344">
                  <c:v>14.8</c:v>
                </c:pt>
                <c:pt idx="4345">
                  <c:v>14.8</c:v>
                </c:pt>
                <c:pt idx="4346">
                  <c:v>14.8</c:v>
                </c:pt>
                <c:pt idx="4347">
                  <c:v>14.8</c:v>
                </c:pt>
                <c:pt idx="4348">
                  <c:v>14.8</c:v>
                </c:pt>
                <c:pt idx="4349">
                  <c:v>14.8</c:v>
                </c:pt>
                <c:pt idx="4350">
                  <c:v>14.8</c:v>
                </c:pt>
                <c:pt idx="4351">
                  <c:v>14.8</c:v>
                </c:pt>
                <c:pt idx="4352">
                  <c:v>14.8</c:v>
                </c:pt>
                <c:pt idx="4353">
                  <c:v>14.8</c:v>
                </c:pt>
                <c:pt idx="4354">
                  <c:v>14.8</c:v>
                </c:pt>
                <c:pt idx="4355">
                  <c:v>14.8</c:v>
                </c:pt>
                <c:pt idx="4356">
                  <c:v>14.8</c:v>
                </c:pt>
                <c:pt idx="4357">
                  <c:v>14.8</c:v>
                </c:pt>
                <c:pt idx="4358">
                  <c:v>14.8</c:v>
                </c:pt>
                <c:pt idx="4359">
                  <c:v>14.8</c:v>
                </c:pt>
                <c:pt idx="4360">
                  <c:v>14.8</c:v>
                </c:pt>
                <c:pt idx="4361">
                  <c:v>14.8</c:v>
                </c:pt>
                <c:pt idx="4362">
                  <c:v>14.8</c:v>
                </c:pt>
                <c:pt idx="4363">
                  <c:v>14.8</c:v>
                </c:pt>
                <c:pt idx="4364">
                  <c:v>14.8</c:v>
                </c:pt>
                <c:pt idx="4365">
                  <c:v>14.8</c:v>
                </c:pt>
                <c:pt idx="4366">
                  <c:v>14.8</c:v>
                </c:pt>
                <c:pt idx="4367">
                  <c:v>14.8</c:v>
                </c:pt>
                <c:pt idx="4368">
                  <c:v>14.8</c:v>
                </c:pt>
                <c:pt idx="4369">
                  <c:v>14.8</c:v>
                </c:pt>
                <c:pt idx="4370">
                  <c:v>14.8</c:v>
                </c:pt>
                <c:pt idx="4371">
                  <c:v>14.8</c:v>
                </c:pt>
                <c:pt idx="4372">
                  <c:v>14.8</c:v>
                </c:pt>
                <c:pt idx="4373">
                  <c:v>14.8</c:v>
                </c:pt>
                <c:pt idx="4374">
                  <c:v>14.8</c:v>
                </c:pt>
                <c:pt idx="4375">
                  <c:v>14.8</c:v>
                </c:pt>
                <c:pt idx="4376">
                  <c:v>14.8</c:v>
                </c:pt>
                <c:pt idx="4377">
                  <c:v>14.8</c:v>
                </c:pt>
                <c:pt idx="4378">
                  <c:v>14.8</c:v>
                </c:pt>
                <c:pt idx="4379">
                  <c:v>14.8</c:v>
                </c:pt>
                <c:pt idx="4380">
                  <c:v>14.8</c:v>
                </c:pt>
                <c:pt idx="4381">
                  <c:v>14.8</c:v>
                </c:pt>
                <c:pt idx="4382">
                  <c:v>14.8</c:v>
                </c:pt>
                <c:pt idx="4383">
                  <c:v>14.8</c:v>
                </c:pt>
                <c:pt idx="4384">
                  <c:v>14.8</c:v>
                </c:pt>
                <c:pt idx="4385">
                  <c:v>14.8</c:v>
                </c:pt>
                <c:pt idx="4386">
                  <c:v>14.8</c:v>
                </c:pt>
                <c:pt idx="4387">
                  <c:v>14.8</c:v>
                </c:pt>
                <c:pt idx="4388">
                  <c:v>14.8</c:v>
                </c:pt>
                <c:pt idx="4389">
                  <c:v>14.8</c:v>
                </c:pt>
                <c:pt idx="4390">
                  <c:v>14.8</c:v>
                </c:pt>
                <c:pt idx="4391">
                  <c:v>14.8</c:v>
                </c:pt>
                <c:pt idx="4392">
                  <c:v>14.84</c:v>
                </c:pt>
                <c:pt idx="4393">
                  <c:v>14.850000000000019</c:v>
                </c:pt>
                <c:pt idx="4394">
                  <c:v>14.9</c:v>
                </c:pt>
                <c:pt idx="4395">
                  <c:v>14.9</c:v>
                </c:pt>
                <c:pt idx="4396">
                  <c:v>14.9</c:v>
                </c:pt>
                <c:pt idx="4397">
                  <c:v>14.9</c:v>
                </c:pt>
                <c:pt idx="4398">
                  <c:v>14.9</c:v>
                </c:pt>
                <c:pt idx="4399">
                  <c:v>14.9</c:v>
                </c:pt>
                <c:pt idx="4400">
                  <c:v>14.9</c:v>
                </c:pt>
                <c:pt idx="4401">
                  <c:v>14.9</c:v>
                </c:pt>
                <c:pt idx="4402">
                  <c:v>14.9</c:v>
                </c:pt>
                <c:pt idx="4403">
                  <c:v>14.9</c:v>
                </c:pt>
                <c:pt idx="4404">
                  <c:v>14.9</c:v>
                </c:pt>
                <c:pt idx="4405">
                  <c:v>14.9</c:v>
                </c:pt>
                <c:pt idx="4406">
                  <c:v>14.9</c:v>
                </c:pt>
                <c:pt idx="4407">
                  <c:v>14.9</c:v>
                </c:pt>
                <c:pt idx="4408">
                  <c:v>14.9</c:v>
                </c:pt>
                <c:pt idx="4409">
                  <c:v>14.9</c:v>
                </c:pt>
                <c:pt idx="4410">
                  <c:v>14.9</c:v>
                </c:pt>
                <c:pt idx="4411">
                  <c:v>14.9</c:v>
                </c:pt>
                <c:pt idx="4412">
                  <c:v>14.9</c:v>
                </c:pt>
                <c:pt idx="4413">
                  <c:v>14.9</c:v>
                </c:pt>
                <c:pt idx="4414">
                  <c:v>14.9</c:v>
                </c:pt>
                <c:pt idx="4415">
                  <c:v>14.9</c:v>
                </c:pt>
                <c:pt idx="4416">
                  <c:v>14.9</c:v>
                </c:pt>
                <c:pt idx="4417">
                  <c:v>14.9</c:v>
                </c:pt>
                <c:pt idx="4418">
                  <c:v>14.9</c:v>
                </c:pt>
                <c:pt idx="4419">
                  <c:v>14.9</c:v>
                </c:pt>
                <c:pt idx="4420">
                  <c:v>14.9</c:v>
                </c:pt>
                <c:pt idx="4421">
                  <c:v>14.9</c:v>
                </c:pt>
                <c:pt idx="4422">
                  <c:v>14.9</c:v>
                </c:pt>
                <c:pt idx="4423">
                  <c:v>14.9</c:v>
                </c:pt>
                <c:pt idx="4424">
                  <c:v>14.9</c:v>
                </c:pt>
                <c:pt idx="4425">
                  <c:v>14.9</c:v>
                </c:pt>
                <c:pt idx="4426">
                  <c:v>14.9</c:v>
                </c:pt>
                <c:pt idx="4427">
                  <c:v>14.9</c:v>
                </c:pt>
                <c:pt idx="4428">
                  <c:v>14.9</c:v>
                </c:pt>
                <c:pt idx="4429">
                  <c:v>14.9</c:v>
                </c:pt>
                <c:pt idx="4430">
                  <c:v>14.9</c:v>
                </c:pt>
                <c:pt idx="4431">
                  <c:v>14.9</c:v>
                </c:pt>
                <c:pt idx="4432">
                  <c:v>14.9</c:v>
                </c:pt>
                <c:pt idx="4433">
                  <c:v>14.9</c:v>
                </c:pt>
                <c:pt idx="4434">
                  <c:v>14.9</c:v>
                </c:pt>
                <c:pt idx="4435">
                  <c:v>14.9</c:v>
                </c:pt>
                <c:pt idx="4436">
                  <c:v>14.9</c:v>
                </c:pt>
                <c:pt idx="4437">
                  <c:v>14.9</c:v>
                </c:pt>
                <c:pt idx="4438">
                  <c:v>14.9</c:v>
                </c:pt>
                <c:pt idx="4439">
                  <c:v>14.9</c:v>
                </c:pt>
                <c:pt idx="4440">
                  <c:v>14.9</c:v>
                </c:pt>
                <c:pt idx="4441">
                  <c:v>14.9</c:v>
                </c:pt>
                <c:pt idx="4442">
                  <c:v>14.9</c:v>
                </c:pt>
                <c:pt idx="4443">
                  <c:v>14.9</c:v>
                </c:pt>
                <c:pt idx="4444">
                  <c:v>14.9</c:v>
                </c:pt>
                <c:pt idx="4445">
                  <c:v>14.93</c:v>
                </c:pt>
                <c:pt idx="4446">
                  <c:v>15</c:v>
                </c:pt>
                <c:pt idx="4447">
                  <c:v>15</c:v>
                </c:pt>
                <c:pt idx="4448">
                  <c:v>15</c:v>
                </c:pt>
                <c:pt idx="4449">
                  <c:v>15</c:v>
                </c:pt>
                <c:pt idx="4450">
                  <c:v>15</c:v>
                </c:pt>
                <c:pt idx="4451">
                  <c:v>15</c:v>
                </c:pt>
                <c:pt idx="4452">
                  <c:v>15</c:v>
                </c:pt>
                <c:pt idx="4453">
                  <c:v>15</c:v>
                </c:pt>
                <c:pt idx="4454">
                  <c:v>15</c:v>
                </c:pt>
                <c:pt idx="4455">
                  <c:v>15</c:v>
                </c:pt>
                <c:pt idx="4456">
                  <c:v>15</c:v>
                </c:pt>
                <c:pt idx="4457">
                  <c:v>15</c:v>
                </c:pt>
                <c:pt idx="4458">
                  <c:v>15</c:v>
                </c:pt>
                <c:pt idx="4459">
                  <c:v>15</c:v>
                </c:pt>
                <c:pt idx="4460">
                  <c:v>15</c:v>
                </c:pt>
                <c:pt idx="4461">
                  <c:v>15</c:v>
                </c:pt>
                <c:pt idx="4462">
                  <c:v>15</c:v>
                </c:pt>
                <c:pt idx="4463">
                  <c:v>15</c:v>
                </c:pt>
                <c:pt idx="4464">
                  <c:v>15</c:v>
                </c:pt>
                <c:pt idx="4465">
                  <c:v>15</c:v>
                </c:pt>
                <c:pt idx="4466">
                  <c:v>15</c:v>
                </c:pt>
                <c:pt idx="4467">
                  <c:v>15</c:v>
                </c:pt>
                <c:pt idx="4468">
                  <c:v>15</c:v>
                </c:pt>
                <c:pt idx="4469">
                  <c:v>15</c:v>
                </c:pt>
                <c:pt idx="4470">
                  <c:v>15</c:v>
                </c:pt>
                <c:pt idx="4471">
                  <c:v>15</c:v>
                </c:pt>
                <c:pt idx="4472">
                  <c:v>15</c:v>
                </c:pt>
                <c:pt idx="4473">
                  <c:v>15</c:v>
                </c:pt>
                <c:pt idx="4474">
                  <c:v>15</c:v>
                </c:pt>
                <c:pt idx="4475">
                  <c:v>15</c:v>
                </c:pt>
                <c:pt idx="4476">
                  <c:v>15</c:v>
                </c:pt>
                <c:pt idx="4477">
                  <c:v>15</c:v>
                </c:pt>
                <c:pt idx="4478">
                  <c:v>15</c:v>
                </c:pt>
                <c:pt idx="4479">
                  <c:v>15</c:v>
                </c:pt>
                <c:pt idx="4480">
                  <c:v>15</c:v>
                </c:pt>
                <c:pt idx="4481">
                  <c:v>15</c:v>
                </c:pt>
                <c:pt idx="4482">
                  <c:v>15</c:v>
                </c:pt>
                <c:pt idx="4483">
                  <c:v>15</c:v>
                </c:pt>
                <c:pt idx="4484">
                  <c:v>15</c:v>
                </c:pt>
                <c:pt idx="4485">
                  <c:v>15</c:v>
                </c:pt>
                <c:pt idx="4486">
                  <c:v>15</c:v>
                </c:pt>
                <c:pt idx="4487">
                  <c:v>15</c:v>
                </c:pt>
                <c:pt idx="4488">
                  <c:v>15</c:v>
                </c:pt>
                <c:pt idx="4489">
                  <c:v>15</c:v>
                </c:pt>
                <c:pt idx="4490">
                  <c:v>15</c:v>
                </c:pt>
                <c:pt idx="4491">
                  <c:v>15</c:v>
                </c:pt>
                <c:pt idx="4492">
                  <c:v>15</c:v>
                </c:pt>
                <c:pt idx="4493">
                  <c:v>15</c:v>
                </c:pt>
                <c:pt idx="4494">
                  <c:v>15</c:v>
                </c:pt>
                <c:pt idx="4495">
                  <c:v>15</c:v>
                </c:pt>
                <c:pt idx="4496">
                  <c:v>15</c:v>
                </c:pt>
                <c:pt idx="4497">
                  <c:v>15.1</c:v>
                </c:pt>
                <c:pt idx="4498">
                  <c:v>15.1</c:v>
                </c:pt>
                <c:pt idx="4499">
                  <c:v>15.1</c:v>
                </c:pt>
                <c:pt idx="4500">
                  <c:v>15.1</c:v>
                </c:pt>
                <c:pt idx="4501">
                  <c:v>15.1</c:v>
                </c:pt>
                <c:pt idx="4502">
                  <c:v>15.1</c:v>
                </c:pt>
                <c:pt idx="4503">
                  <c:v>15.1</c:v>
                </c:pt>
                <c:pt idx="4504">
                  <c:v>15.1</c:v>
                </c:pt>
                <c:pt idx="4505">
                  <c:v>15.1</c:v>
                </c:pt>
                <c:pt idx="4506">
                  <c:v>15.1</c:v>
                </c:pt>
                <c:pt idx="4507">
                  <c:v>15.1</c:v>
                </c:pt>
                <c:pt idx="4508">
                  <c:v>15.1</c:v>
                </c:pt>
                <c:pt idx="4509">
                  <c:v>15.1</c:v>
                </c:pt>
                <c:pt idx="4510">
                  <c:v>15.1</c:v>
                </c:pt>
                <c:pt idx="4511">
                  <c:v>15.1</c:v>
                </c:pt>
                <c:pt idx="4512">
                  <c:v>15.1</c:v>
                </c:pt>
                <c:pt idx="4513">
                  <c:v>15.1</c:v>
                </c:pt>
                <c:pt idx="4514">
                  <c:v>15.1</c:v>
                </c:pt>
                <c:pt idx="4515">
                  <c:v>15.1</c:v>
                </c:pt>
                <c:pt idx="4516">
                  <c:v>15.1</c:v>
                </c:pt>
                <c:pt idx="4517">
                  <c:v>15.1</c:v>
                </c:pt>
                <c:pt idx="4518">
                  <c:v>15.1</c:v>
                </c:pt>
                <c:pt idx="4519">
                  <c:v>15.1</c:v>
                </c:pt>
                <c:pt idx="4520">
                  <c:v>15.1</c:v>
                </c:pt>
                <c:pt idx="4521">
                  <c:v>15.1</c:v>
                </c:pt>
                <c:pt idx="4522">
                  <c:v>15.1</c:v>
                </c:pt>
                <c:pt idx="4523">
                  <c:v>15.1</c:v>
                </c:pt>
                <c:pt idx="4524">
                  <c:v>15.1</c:v>
                </c:pt>
                <c:pt idx="4525">
                  <c:v>15.1</c:v>
                </c:pt>
                <c:pt idx="4526">
                  <c:v>15.1</c:v>
                </c:pt>
                <c:pt idx="4527">
                  <c:v>15.1</c:v>
                </c:pt>
                <c:pt idx="4528">
                  <c:v>15.1</c:v>
                </c:pt>
                <c:pt idx="4529">
                  <c:v>15.1</c:v>
                </c:pt>
                <c:pt idx="4530">
                  <c:v>15.1</c:v>
                </c:pt>
                <c:pt idx="4531">
                  <c:v>15.1</c:v>
                </c:pt>
                <c:pt idx="4532">
                  <c:v>15.18</c:v>
                </c:pt>
                <c:pt idx="4533">
                  <c:v>15.2</c:v>
                </c:pt>
                <c:pt idx="4534">
                  <c:v>15.2</c:v>
                </c:pt>
                <c:pt idx="4535">
                  <c:v>15.2</c:v>
                </c:pt>
                <c:pt idx="4536">
                  <c:v>15.2</c:v>
                </c:pt>
                <c:pt idx="4537">
                  <c:v>15.2</c:v>
                </c:pt>
                <c:pt idx="4538">
                  <c:v>15.2</c:v>
                </c:pt>
                <c:pt idx="4539">
                  <c:v>15.2</c:v>
                </c:pt>
                <c:pt idx="4540">
                  <c:v>15.2</c:v>
                </c:pt>
                <c:pt idx="4541">
                  <c:v>15.2</c:v>
                </c:pt>
                <c:pt idx="4542">
                  <c:v>15.2</c:v>
                </c:pt>
                <c:pt idx="4543">
                  <c:v>15.2</c:v>
                </c:pt>
                <c:pt idx="4544">
                  <c:v>15.2</c:v>
                </c:pt>
                <c:pt idx="4545">
                  <c:v>15.2</c:v>
                </c:pt>
                <c:pt idx="4546">
                  <c:v>15.2</c:v>
                </c:pt>
                <c:pt idx="4547">
                  <c:v>15.2</c:v>
                </c:pt>
                <c:pt idx="4548">
                  <c:v>15.2</c:v>
                </c:pt>
                <c:pt idx="4549">
                  <c:v>15.2</c:v>
                </c:pt>
                <c:pt idx="4550">
                  <c:v>15.2</c:v>
                </c:pt>
                <c:pt idx="4551">
                  <c:v>15.2</c:v>
                </c:pt>
                <c:pt idx="4552">
                  <c:v>15.2</c:v>
                </c:pt>
                <c:pt idx="4553">
                  <c:v>15.2</c:v>
                </c:pt>
                <c:pt idx="4554">
                  <c:v>15.2</c:v>
                </c:pt>
                <c:pt idx="4555">
                  <c:v>15.2</c:v>
                </c:pt>
                <c:pt idx="4556">
                  <c:v>15.2</c:v>
                </c:pt>
                <c:pt idx="4557">
                  <c:v>15.2</c:v>
                </c:pt>
                <c:pt idx="4558">
                  <c:v>15.2</c:v>
                </c:pt>
                <c:pt idx="4559">
                  <c:v>15.2</c:v>
                </c:pt>
                <c:pt idx="4560">
                  <c:v>15.2</c:v>
                </c:pt>
                <c:pt idx="4561">
                  <c:v>15.2</c:v>
                </c:pt>
                <c:pt idx="4562">
                  <c:v>15.2</c:v>
                </c:pt>
                <c:pt idx="4563">
                  <c:v>15.2</c:v>
                </c:pt>
                <c:pt idx="4564">
                  <c:v>15.2</c:v>
                </c:pt>
                <c:pt idx="4565">
                  <c:v>15.2</c:v>
                </c:pt>
                <c:pt idx="4566">
                  <c:v>15.2</c:v>
                </c:pt>
                <c:pt idx="4567">
                  <c:v>15.2</c:v>
                </c:pt>
                <c:pt idx="4568">
                  <c:v>15.209999999999999</c:v>
                </c:pt>
                <c:pt idx="4569">
                  <c:v>15.25</c:v>
                </c:pt>
                <c:pt idx="4570">
                  <c:v>15.3</c:v>
                </c:pt>
                <c:pt idx="4571">
                  <c:v>15.3</c:v>
                </c:pt>
                <c:pt idx="4572">
                  <c:v>15.3</c:v>
                </c:pt>
                <c:pt idx="4573">
                  <c:v>15.3</c:v>
                </c:pt>
                <c:pt idx="4574">
                  <c:v>15.3</c:v>
                </c:pt>
                <c:pt idx="4575">
                  <c:v>15.3</c:v>
                </c:pt>
                <c:pt idx="4576">
                  <c:v>15.3</c:v>
                </c:pt>
                <c:pt idx="4577">
                  <c:v>15.3</c:v>
                </c:pt>
                <c:pt idx="4578">
                  <c:v>15.3</c:v>
                </c:pt>
                <c:pt idx="4579">
                  <c:v>15.3</c:v>
                </c:pt>
                <c:pt idx="4580">
                  <c:v>15.3</c:v>
                </c:pt>
                <c:pt idx="4581">
                  <c:v>15.3</c:v>
                </c:pt>
                <c:pt idx="4582">
                  <c:v>15.3</c:v>
                </c:pt>
                <c:pt idx="4583">
                  <c:v>15.3</c:v>
                </c:pt>
                <c:pt idx="4584">
                  <c:v>15.3</c:v>
                </c:pt>
                <c:pt idx="4585">
                  <c:v>15.3</c:v>
                </c:pt>
                <c:pt idx="4586">
                  <c:v>15.3</c:v>
                </c:pt>
                <c:pt idx="4587">
                  <c:v>15.3</c:v>
                </c:pt>
                <c:pt idx="4588">
                  <c:v>15.3</c:v>
                </c:pt>
                <c:pt idx="4589">
                  <c:v>15.3</c:v>
                </c:pt>
                <c:pt idx="4590">
                  <c:v>15.3</c:v>
                </c:pt>
                <c:pt idx="4591">
                  <c:v>15.3</c:v>
                </c:pt>
                <c:pt idx="4592">
                  <c:v>15.3</c:v>
                </c:pt>
                <c:pt idx="4593">
                  <c:v>15.3</c:v>
                </c:pt>
                <c:pt idx="4594">
                  <c:v>15.3</c:v>
                </c:pt>
                <c:pt idx="4595">
                  <c:v>15.3</c:v>
                </c:pt>
                <c:pt idx="4596">
                  <c:v>15.3</c:v>
                </c:pt>
                <c:pt idx="4597">
                  <c:v>15.3</c:v>
                </c:pt>
                <c:pt idx="4598">
                  <c:v>15.3</c:v>
                </c:pt>
                <c:pt idx="4599">
                  <c:v>15.3</c:v>
                </c:pt>
                <c:pt idx="4600">
                  <c:v>15.3</c:v>
                </c:pt>
                <c:pt idx="4601">
                  <c:v>15.3</c:v>
                </c:pt>
                <c:pt idx="4602">
                  <c:v>15.3</c:v>
                </c:pt>
                <c:pt idx="4603">
                  <c:v>15.3</c:v>
                </c:pt>
                <c:pt idx="4604">
                  <c:v>15.3</c:v>
                </c:pt>
                <c:pt idx="4605">
                  <c:v>15.3</c:v>
                </c:pt>
                <c:pt idx="4606">
                  <c:v>15.3</c:v>
                </c:pt>
                <c:pt idx="4607">
                  <c:v>15.3</c:v>
                </c:pt>
                <c:pt idx="4608">
                  <c:v>15.3</c:v>
                </c:pt>
                <c:pt idx="4609">
                  <c:v>15.3</c:v>
                </c:pt>
                <c:pt idx="4610">
                  <c:v>15.3</c:v>
                </c:pt>
                <c:pt idx="4611">
                  <c:v>15.3</c:v>
                </c:pt>
                <c:pt idx="4612">
                  <c:v>15.3</c:v>
                </c:pt>
                <c:pt idx="4613">
                  <c:v>15.3</c:v>
                </c:pt>
                <c:pt idx="4614">
                  <c:v>15.3</c:v>
                </c:pt>
                <c:pt idx="4615">
                  <c:v>15.3</c:v>
                </c:pt>
                <c:pt idx="4616">
                  <c:v>15.3</c:v>
                </c:pt>
                <c:pt idx="4617">
                  <c:v>15.3</c:v>
                </c:pt>
                <c:pt idx="4618">
                  <c:v>15.3</c:v>
                </c:pt>
                <c:pt idx="4619">
                  <c:v>15.3</c:v>
                </c:pt>
                <c:pt idx="4620">
                  <c:v>15.3</c:v>
                </c:pt>
                <c:pt idx="4621">
                  <c:v>15.3</c:v>
                </c:pt>
                <c:pt idx="4622">
                  <c:v>15.3</c:v>
                </c:pt>
                <c:pt idx="4623">
                  <c:v>15.38</c:v>
                </c:pt>
                <c:pt idx="4624">
                  <c:v>15.4</c:v>
                </c:pt>
                <c:pt idx="4625">
                  <c:v>15.4</c:v>
                </c:pt>
                <c:pt idx="4626">
                  <c:v>15.4</c:v>
                </c:pt>
                <c:pt idx="4627">
                  <c:v>15.4</c:v>
                </c:pt>
                <c:pt idx="4628">
                  <c:v>15.4</c:v>
                </c:pt>
                <c:pt idx="4629">
                  <c:v>15.4</c:v>
                </c:pt>
                <c:pt idx="4630">
                  <c:v>15.4</c:v>
                </c:pt>
                <c:pt idx="4631">
                  <c:v>15.4</c:v>
                </c:pt>
                <c:pt idx="4632">
                  <c:v>15.4</c:v>
                </c:pt>
                <c:pt idx="4633">
                  <c:v>15.4</c:v>
                </c:pt>
                <c:pt idx="4634">
                  <c:v>15.4</c:v>
                </c:pt>
                <c:pt idx="4635">
                  <c:v>15.4</c:v>
                </c:pt>
                <c:pt idx="4636">
                  <c:v>15.4</c:v>
                </c:pt>
                <c:pt idx="4637">
                  <c:v>15.4</c:v>
                </c:pt>
                <c:pt idx="4638">
                  <c:v>15.4</c:v>
                </c:pt>
                <c:pt idx="4639">
                  <c:v>15.4</c:v>
                </c:pt>
                <c:pt idx="4640">
                  <c:v>15.4</c:v>
                </c:pt>
                <c:pt idx="4641">
                  <c:v>15.4</c:v>
                </c:pt>
                <c:pt idx="4642">
                  <c:v>15.4</c:v>
                </c:pt>
                <c:pt idx="4643">
                  <c:v>15.4</c:v>
                </c:pt>
                <c:pt idx="4644">
                  <c:v>15.4</c:v>
                </c:pt>
                <c:pt idx="4645">
                  <c:v>15.4</c:v>
                </c:pt>
                <c:pt idx="4646">
                  <c:v>15.4</c:v>
                </c:pt>
                <c:pt idx="4647">
                  <c:v>15.4</c:v>
                </c:pt>
                <c:pt idx="4648">
                  <c:v>15.4</c:v>
                </c:pt>
                <c:pt idx="4649">
                  <c:v>15.4</c:v>
                </c:pt>
                <c:pt idx="4650">
                  <c:v>15.4</c:v>
                </c:pt>
                <c:pt idx="4651">
                  <c:v>15.4</c:v>
                </c:pt>
                <c:pt idx="4652">
                  <c:v>15.4</c:v>
                </c:pt>
                <c:pt idx="4653">
                  <c:v>15.4</c:v>
                </c:pt>
                <c:pt idx="4654">
                  <c:v>15.4</c:v>
                </c:pt>
                <c:pt idx="4655">
                  <c:v>15.4</c:v>
                </c:pt>
                <c:pt idx="4656">
                  <c:v>15.4</c:v>
                </c:pt>
                <c:pt idx="4657">
                  <c:v>15.4</c:v>
                </c:pt>
                <c:pt idx="4658">
                  <c:v>15.4</c:v>
                </c:pt>
                <c:pt idx="4659">
                  <c:v>15.4</c:v>
                </c:pt>
                <c:pt idx="4660">
                  <c:v>15.4</c:v>
                </c:pt>
                <c:pt idx="4661">
                  <c:v>15.4</c:v>
                </c:pt>
                <c:pt idx="4662">
                  <c:v>15.4</c:v>
                </c:pt>
                <c:pt idx="4663">
                  <c:v>15.4</c:v>
                </c:pt>
                <c:pt idx="4664">
                  <c:v>15.4</c:v>
                </c:pt>
                <c:pt idx="4665">
                  <c:v>15.4</c:v>
                </c:pt>
                <c:pt idx="4666">
                  <c:v>15.4</c:v>
                </c:pt>
                <c:pt idx="4667">
                  <c:v>15.4</c:v>
                </c:pt>
                <c:pt idx="4668">
                  <c:v>15.5</c:v>
                </c:pt>
                <c:pt idx="4669">
                  <c:v>15.5</c:v>
                </c:pt>
                <c:pt idx="4670">
                  <c:v>15.5</c:v>
                </c:pt>
                <c:pt idx="4671">
                  <c:v>15.5</c:v>
                </c:pt>
                <c:pt idx="4672">
                  <c:v>15.5</c:v>
                </c:pt>
                <c:pt idx="4673">
                  <c:v>15.5</c:v>
                </c:pt>
                <c:pt idx="4674">
                  <c:v>15.5</c:v>
                </c:pt>
                <c:pt idx="4675">
                  <c:v>15.5</c:v>
                </c:pt>
                <c:pt idx="4676">
                  <c:v>15.5</c:v>
                </c:pt>
                <c:pt idx="4677">
                  <c:v>15.5</c:v>
                </c:pt>
                <c:pt idx="4678">
                  <c:v>15.5</c:v>
                </c:pt>
                <c:pt idx="4679">
                  <c:v>15.5</c:v>
                </c:pt>
                <c:pt idx="4680">
                  <c:v>15.5</c:v>
                </c:pt>
                <c:pt idx="4681">
                  <c:v>15.5</c:v>
                </c:pt>
                <c:pt idx="4682">
                  <c:v>15.5</c:v>
                </c:pt>
                <c:pt idx="4683">
                  <c:v>15.5</c:v>
                </c:pt>
                <c:pt idx="4684">
                  <c:v>15.5</c:v>
                </c:pt>
                <c:pt idx="4685">
                  <c:v>15.5</c:v>
                </c:pt>
                <c:pt idx="4686">
                  <c:v>15.5</c:v>
                </c:pt>
                <c:pt idx="4687">
                  <c:v>15.5</c:v>
                </c:pt>
                <c:pt idx="4688">
                  <c:v>15.5</c:v>
                </c:pt>
                <c:pt idx="4689">
                  <c:v>15.5</c:v>
                </c:pt>
                <c:pt idx="4690">
                  <c:v>15.5</c:v>
                </c:pt>
                <c:pt idx="4691">
                  <c:v>15.5</c:v>
                </c:pt>
                <c:pt idx="4692">
                  <c:v>15.5</c:v>
                </c:pt>
                <c:pt idx="4693">
                  <c:v>15.5</c:v>
                </c:pt>
                <c:pt idx="4694">
                  <c:v>15.5</c:v>
                </c:pt>
                <c:pt idx="4695">
                  <c:v>15.5</c:v>
                </c:pt>
                <c:pt idx="4696">
                  <c:v>15.5</c:v>
                </c:pt>
                <c:pt idx="4697">
                  <c:v>15.5</c:v>
                </c:pt>
                <c:pt idx="4698">
                  <c:v>15.5</c:v>
                </c:pt>
                <c:pt idx="4699">
                  <c:v>15.5</c:v>
                </c:pt>
                <c:pt idx="4700">
                  <c:v>15.5</c:v>
                </c:pt>
                <c:pt idx="4701">
                  <c:v>15.5</c:v>
                </c:pt>
                <c:pt idx="4702">
                  <c:v>15.5</c:v>
                </c:pt>
                <c:pt idx="4703">
                  <c:v>15.5</c:v>
                </c:pt>
                <c:pt idx="4704">
                  <c:v>15.5</c:v>
                </c:pt>
                <c:pt idx="4705">
                  <c:v>15.5</c:v>
                </c:pt>
                <c:pt idx="4706">
                  <c:v>15.5</c:v>
                </c:pt>
                <c:pt idx="4707">
                  <c:v>15.5</c:v>
                </c:pt>
                <c:pt idx="4708">
                  <c:v>15.5</c:v>
                </c:pt>
                <c:pt idx="4709">
                  <c:v>15.5</c:v>
                </c:pt>
                <c:pt idx="4710">
                  <c:v>15.54</c:v>
                </c:pt>
                <c:pt idx="4711">
                  <c:v>15.6</c:v>
                </c:pt>
                <c:pt idx="4712">
                  <c:v>15.6</c:v>
                </c:pt>
                <c:pt idx="4713">
                  <c:v>15.6</c:v>
                </c:pt>
                <c:pt idx="4714">
                  <c:v>15.6</c:v>
                </c:pt>
                <c:pt idx="4715">
                  <c:v>15.6</c:v>
                </c:pt>
                <c:pt idx="4716">
                  <c:v>15.6</c:v>
                </c:pt>
                <c:pt idx="4717">
                  <c:v>15.6</c:v>
                </c:pt>
                <c:pt idx="4718">
                  <c:v>15.6</c:v>
                </c:pt>
                <c:pt idx="4719">
                  <c:v>15.6</c:v>
                </c:pt>
                <c:pt idx="4720">
                  <c:v>15.6</c:v>
                </c:pt>
                <c:pt idx="4721">
                  <c:v>15.6</c:v>
                </c:pt>
                <c:pt idx="4722">
                  <c:v>15.6</c:v>
                </c:pt>
                <c:pt idx="4723">
                  <c:v>15.6</c:v>
                </c:pt>
                <c:pt idx="4724">
                  <c:v>15.6</c:v>
                </c:pt>
                <c:pt idx="4725">
                  <c:v>15.6</c:v>
                </c:pt>
                <c:pt idx="4726">
                  <c:v>15.6</c:v>
                </c:pt>
                <c:pt idx="4727">
                  <c:v>15.6</c:v>
                </c:pt>
                <c:pt idx="4728">
                  <c:v>15.6</c:v>
                </c:pt>
                <c:pt idx="4729">
                  <c:v>15.6</c:v>
                </c:pt>
                <c:pt idx="4730">
                  <c:v>15.6</c:v>
                </c:pt>
                <c:pt idx="4731">
                  <c:v>15.6</c:v>
                </c:pt>
                <c:pt idx="4732">
                  <c:v>15.6</c:v>
                </c:pt>
                <c:pt idx="4733">
                  <c:v>15.6</c:v>
                </c:pt>
                <c:pt idx="4734">
                  <c:v>15.6</c:v>
                </c:pt>
                <c:pt idx="4735">
                  <c:v>15.6</c:v>
                </c:pt>
                <c:pt idx="4736">
                  <c:v>15.6</c:v>
                </c:pt>
                <c:pt idx="4737">
                  <c:v>15.6</c:v>
                </c:pt>
                <c:pt idx="4738">
                  <c:v>15.6</c:v>
                </c:pt>
                <c:pt idx="4739">
                  <c:v>15.6</c:v>
                </c:pt>
                <c:pt idx="4740">
                  <c:v>15.6</c:v>
                </c:pt>
                <c:pt idx="4741">
                  <c:v>15.6</c:v>
                </c:pt>
                <c:pt idx="4742">
                  <c:v>15.6</c:v>
                </c:pt>
                <c:pt idx="4743">
                  <c:v>15.6</c:v>
                </c:pt>
                <c:pt idx="4744">
                  <c:v>15.6</c:v>
                </c:pt>
                <c:pt idx="4745">
                  <c:v>15.7</c:v>
                </c:pt>
                <c:pt idx="4746">
                  <c:v>15.7</c:v>
                </c:pt>
                <c:pt idx="4747">
                  <c:v>15.7</c:v>
                </c:pt>
                <c:pt idx="4748">
                  <c:v>15.7</c:v>
                </c:pt>
                <c:pt idx="4749">
                  <c:v>15.7</c:v>
                </c:pt>
                <c:pt idx="4750">
                  <c:v>15.7</c:v>
                </c:pt>
                <c:pt idx="4751">
                  <c:v>15.7</c:v>
                </c:pt>
                <c:pt idx="4752">
                  <c:v>15.7</c:v>
                </c:pt>
                <c:pt idx="4753">
                  <c:v>15.7</c:v>
                </c:pt>
                <c:pt idx="4754">
                  <c:v>15.7</c:v>
                </c:pt>
                <c:pt idx="4755">
                  <c:v>15.7</c:v>
                </c:pt>
                <c:pt idx="4756">
                  <c:v>15.7</c:v>
                </c:pt>
                <c:pt idx="4757">
                  <c:v>15.7</c:v>
                </c:pt>
                <c:pt idx="4758">
                  <c:v>15.7</c:v>
                </c:pt>
                <c:pt idx="4759">
                  <c:v>15.7</c:v>
                </c:pt>
                <c:pt idx="4760">
                  <c:v>15.7</c:v>
                </c:pt>
                <c:pt idx="4761">
                  <c:v>15.7</c:v>
                </c:pt>
                <c:pt idx="4762">
                  <c:v>15.7</c:v>
                </c:pt>
                <c:pt idx="4763">
                  <c:v>15.7</c:v>
                </c:pt>
                <c:pt idx="4764">
                  <c:v>15.7</c:v>
                </c:pt>
                <c:pt idx="4765">
                  <c:v>15.7</c:v>
                </c:pt>
                <c:pt idx="4766">
                  <c:v>15.7</c:v>
                </c:pt>
                <c:pt idx="4767">
                  <c:v>15.7</c:v>
                </c:pt>
                <c:pt idx="4768">
                  <c:v>15.7</c:v>
                </c:pt>
                <c:pt idx="4769">
                  <c:v>15.7</c:v>
                </c:pt>
                <c:pt idx="4770">
                  <c:v>15.7</c:v>
                </c:pt>
                <c:pt idx="4771">
                  <c:v>15.7</c:v>
                </c:pt>
                <c:pt idx="4772">
                  <c:v>15.7</c:v>
                </c:pt>
                <c:pt idx="4773">
                  <c:v>15.75</c:v>
                </c:pt>
                <c:pt idx="4774">
                  <c:v>15.8</c:v>
                </c:pt>
                <c:pt idx="4775">
                  <c:v>15.8</c:v>
                </c:pt>
                <c:pt idx="4776">
                  <c:v>15.8</c:v>
                </c:pt>
                <c:pt idx="4777">
                  <c:v>15.8</c:v>
                </c:pt>
                <c:pt idx="4778">
                  <c:v>15.8</c:v>
                </c:pt>
                <c:pt idx="4779">
                  <c:v>15.8</c:v>
                </c:pt>
                <c:pt idx="4780">
                  <c:v>15.8</c:v>
                </c:pt>
                <c:pt idx="4781">
                  <c:v>15.8</c:v>
                </c:pt>
                <c:pt idx="4782">
                  <c:v>15.8</c:v>
                </c:pt>
                <c:pt idx="4783">
                  <c:v>15.8</c:v>
                </c:pt>
                <c:pt idx="4784">
                  <c:v>15.8</c:v>
                </c:pt>
                <c:pt idx="4785">
                  <c:v>15.8</c:v>
                </c:pt>
                <c:pt idx="4786">
                  <c:v>15.8</c:v>
                </c:pt>
                <c:pt idx="4787">
                  <c:v>15.8</c:v>
                </c:pt>
                <c:pt idx="4788">
                  <c:v>15.8</c:v>
                </c:pt>
                <c:pt idx="4789">
                  <c:v>15.8</c:v>
                </c:pt>
                <c:pt idx="4790">
                  <c:v>15.8</c:v>
                </c:pt>
                <c:pt idx="4791">
                  <c:v>15.8</c:v>
                </c:pt>
                <c:pt idx="4792">
                  <c:v>15.8</c:v>
                </c:pt>
                <c:pt idx="4793">
                  <c:v>15.8</c:v>
                </c:pt>
                <c:pt idx="4794">
                  <c:v>15.8</c:v>
                </c:pt>
                <c:pt idx="4795">
                  <c:v>15.8</c:v>
                </c:pt>
                <c:pt idx="4796">
                  <c:v>15.8</c:v>
                </c:pt>
                <c:pt idx="4797">
                  <c:v>15.8</c:v>
                </c:pt>
                <c:pt idx="4798">
                  <c:v>15.8</c:v>
                </c:pt>
                <c:pt idx="4799">
                  <c:v>15.8</c:v>
                </c:pt>
                <c:pt idx="4800">
                  <c:v>15.8</c:v>
                </c:pt>
                <c:pt idx="4801">
                  <c:v>15.8</c:v>
                </c:pt>
                <c:pt idx="4802">
                  <c:v>15.8</c:v>
                </c:pt>
                <c:pt idx="4803">
                  <c:v>15.8</c:v>
                </c:pt>
                <c:pt idx="4804">
                  <c:v>15.8</c:v>
                </c:pt>
                <c:pt idx="4805">
                  <c:v>15.8</c:v>
                </c:pt>
                <c:pt idx="4806">
                  <c:v>15.8</c:v>
                </c:pt>
                <c:pt idx="4807">
                  <c:v>15.82</c:v>
                </c:pt>
                <c:pt idx="4808">
                  <c:v>15.9</c:v>
                </c:pt>
                <c:pt idx="4809">
                  <c:v>15.9</c:v>
                </c:pt>
                <c:pt idx="4810">
                  <c:v>15.9</c:v>
                </c:pt>
                <c:pt idx="4811">
                  <c:v>15.9</c:v>
                </c:pt>
                <c:pt idx="4812">
                  <c:v>15.9</c:v>
                </c:pt>
                <c:pt idx="4813">
                  <c:v>15.9</c:v>
                </c:pt>
                <c:pt idx="4814">
                  <c:v>15.9</c:v>
                </c:pt>
                <c:pt idx="4815">
                  <c:v>15.9</c:v>
                </c:pt>
                <c:pt idx="4816">
                  <c:v>15.9</c:v>
                </c:pt>
                <c:pt idx="4817">
                  <c:v>15.9</c:v>
                </c:pt>
                <c:pt idx="4818">
                  <c:v>15.9</c:v>
                </c:pt>
                <c:pt idx="4819">
                  <c:v>15.9</c:v>
                </c:pt>
                <c:pt idx="4820">
                  <c:v>15.9</c:v>
                </c:pt>
                <c:pt idx="4821">
                  <c:v>15.9</c:v>
                </c:pt>
                <c:pt idx="4822">
                  <c:v>15.9</c:v>
                </c:pt>
                <c:pt idx="4823">
                  <c:v>15.9</c:v>
                </c:pt>
                <c:pt idx="4824">
                  <c:v>15.9</c:v>
                </c:pt>
                <c:pt idx="4825">
                  <c:v>15.9</c:v>
                </c:pt>
                <c:pt idx="4826">
                  <c:v>15.9</c:v>
                </c:pt>
                <c:pt idx="4827">
                  <c:v>15.9</c:v>
                </c:pt>
                <c:pt idx="4828">
                  <c:v>15.9</c:v>
                </c:pt>
                <c:pt idx="4829">
                  <c:v>15.9</c:v>
                </c:pt>
                <c:pt idx="4830">
                  <c:v>15.9</c:v>
                </c:pt>
                <c:pt idx="4831">
                  <c:v>15.9</c:v>
                </c:pt>
                <c:pt idx="4832">
                  <c:v>15.9</c:v>
                </c:pt>
                <c:pt idx="4833">
                  <c:v>15.9</c:v>
                </c:pt>
                <c:pt idx="4834">
                  <c:v>15.9</c:v>
                </c:pt>
                <c:pt idx="4835">
                  <c:v>15.9</c:v>
                </c:pt>
                <c:pt idx="4836">
                  <c:v>15.9</c:v>
                </c:pt>
                <c:pt idx="4837">
                  <c:v>15.9</c:v>
                </c:pt>
                <c:pt idx="4838">
                  <c:v>15.9</c:v>
                </c:pt>
                <c:pt idx="4839">
                  <c:v>15.9</c:v>
                </c:pt>
                <c:pt idx="4840">
                  <c:v>15.9</c:v>
                </c:pt>
                <c:pt idx="4841">
                  <c:v>15.9</c:v>
                </c:pt>
                <c:pt idx="4842">
                  <c:v>15.9</c:v>
                </c:pt>
                <c:pt idx="4843">
                  <c:v>15.9</c:v>
                </c:pt>
                <c:pt idx="4844">
                  <c:v>15.9</c:v>
                </c:pt>
                <c:pt idx="4845">
                  <c:v>15.9</c:v>
                </c:pt>
                <c:pt idx="4846">
                  <c:v>15.99</c:v>
                </c:pt>
                <c:pt idx="4847">
                  <c:v>16</c:v>
                </c:pt>
                <c:pt idx="4848">
                  <c:v>16</c:v>
                </c:pt>
                <c:pt idx="4849">
                  <c:v>16</c:v>
                </c:pt>
                <c:pt idx="4850">
                  <c:v>16</c:v>
                </c:pt>
                <c:pt idx="4851">
                  <c:v>16</c:v>
                </c:pt>
                <c:pt idx="4852">
                  <c:v>16</c:v>
                </c:pt>
                <c:pt idx="4853">
                  <c:v>16</c:v>
                </c:pt>
                <c:pt idx="4854">
                  <c:v>16</c:v>
                </c:pt>
                <c:pt idx="4855">
                  <c:v>16</c:v>
                </c:pt>
                <c:pt idx="4856">
                  <c:v>16</c:v>
                </c:pt>
                <c:pt idx="4857">
                  <c:v>16</c:v>
                </c:pt>
                <c:pt idx="4858">
                  <c:v>16</c:v>
                </c:pt>
                <c:pt idx="4859">
                  <c:v>16</c:v>
                </c:pt>
                <c:pt idx="4860">
                  <c:v>16</c:v>
                </c:pt>
                <c:pt idx="4861">
                  <c:v>16</c:v>
                </c:pt>
                <c:pt idx="4862">
                  <c:v>16</c:v>
                </c:pt>
                <c:pt idx="4863">
                  <c:v>16</c:v>
                </c:pt>
                <c:pt idx="4864">
                  <c:v>16</c:v>
                </c:pt>
                <c:pt idx="4865">
                  <c:v>16</c:v>
                </c:pt>
                <c:pt idx="4866">
                  <c:v>16</c:v>
                </c:pt>
                <c:pt idx="4867">
                  <c:v>16</c:v>
                </c:pt>
                <c:pt idx="4868">
                  <c:v>16</c:v>
                </c:pt>
                <c:pt idx="4869">
                  <c:v>16</c:v>
                </c:pt>
                <c:pt idx="4870">
                  <c:v>16</c:v>
                </c:pt>
                <c:pt idx="4871">
                  <c:v>16</c:v>
                </c:pt>
                <c:pt idx="4872">
                  <c:v>16</c:v>
                </c:pt>
                <c:pt idx="4873">
                  <c:v>16</c:v>
                </c:pt>
                <c:pt idx="4874">
                  <c:v>16</c:v>
                </c:pt>
                <c:pt idx="4875">
                  <c:v>16</c:v>
                </c:pt>
                <c:pt idx="4876">
                  <c:v>16</c:v>
                </c:pt>
                <c:pt idx="4877">
                  <c:v>16</c:v>
                </c:pt>
                <c:pt idx="4878">
                  <c:v>16</c:v>
                </c:pt>
                <c:pt idx="4879">
                  <c:v>16</c:v>
                </c:pt>
                <c:pt idx="4880">
                  <c:v>16</c:v>
                </c:pt>
                <c:pt idx="4881">
                  <c:v>16</c:v>
                </c:pt>
                <c:pt idx="4882">
                  <c:v>16.05</c:v>
                </c:pt>
                <c:pt idx="4883">
                  <c:v>16.100000000000001</c:v>
                </c:pt>
                <c:pt idx="4884">
                  <c:v>16.100000000000001</c:v>
                </c:pt>
                <c:pt idx="4885">
                  <c:v>16.100000000000001</c:v>
                </c:pt>
                <c:pt idx="4886">
                  <c:v>16.100000000000001</c:v>
                </c:pt>
                <c:pt idx="4887">
                  <c:v>16.100000000000001</c:v>
                </c:pt>
                <c:pt idx="4888">
                  <c:v>16.100000000000001</c:v>
                </c:pt>
                <c:pt idx="4889">
                  <c:v>16.100000000000001</c:v>
                </c:pt>
                <c:pt idx="4890">
                  <c:v>16.100000000000001</c:v>
                </c:pt>
                <c:pt idx="4891">
                  <c:v>16.100000000000001</c:v>
                </c:pt>
                <c:pt idx="4892">
                  <c:v>16.100000000000001</c:v>
                </c:pt>
                <c:pt idx="4893">
                  <c:v>16.100000000000001</c:v>
                </c:pt>
                <c:pt idx="4894">
                  <c:v>16.100000000000001</c:v>
                </c:pt>
                <c:pt idx="4895">
                  <c:v>16.100000000000001</c:v>
                </c:pt>
                <c:pt idx="4896">
                  <c:v>16.100000000000001</c:v>
                </c:pt>
                <c:pt idx="4897">
                  <c:v>16.100000000000001</c:v>
                </c:pt>
                <c:pt idx="4898">
                  <c:v>16.100000000000001</c:v>
                </c:pt>
                <c:pt idx="4899">
                  <c:v>16.100000000000001</c:v>
                </c:pt>
                <c:pt idx="4900">
                  <c:v>16.100000000000001</c:v>
                </c:pt>
                <c:pt idx="4901">
                  <c:v>16.100000000000001</c:v>
                </c:pt>
                <c:pt idx="4902">
                  <c:v>16.100000000000001</c:v>
                </c:pt>
                <c:pt idx="4903">
                  <c:v>16.100000000000001</c:v>
                </c:pt>
                <c:pt idx="4904">
                  <c:v>16.100000000000001</c:v>
                </c:pt>
                <c:pt idx="4905">
                  <c:v>16.100000000000001</c:v>
                </c:pt>
                <c:pt idx="4906">
                  <c:v>16.100000000000001</c:v>
                </c:pt>
                <c:pt idx="4907">
                  <c:v>16.100000000000001</c:v>
                </c:pt>
                <c:pt idx="4908">
                  <c:v>16.100000000000001</c:v>
                </c:pt>
                <c:pt idx="4909">
                  <c:v>16.100000000000001</c:v>
                </c:pt>
                <c:pt idx="4910">
                  <c:v>16.100000000000001</c:v>
                </c:pt>
                <c:pt idx="4911">
                  <c:v>16.100000000000001</c:v>
                </c:pt>
                <c:pt idx="4912">
                  <c:v>16.2</c:v>
                </c:pt>
                <c:pt idx="4913">
                  <c:v>16.2</c:v>
                </c:pt>
                <c:pt idx="4914">
                  <c:v>16.2</c:v>
                </c:pt>
                <c:pt idx="4915">
                  <c:v>16.2</c:v>
                </c:pt>
                <c:pt idx="4916">
                  <c:v>16.2</c:v>
                </c:pt>
                <c:pt idx="4917">
                  <c:v>16.2</c:v>
                </c:pt>
                <c:pt idx="4918">
                  <c:v>16.2</c:v>
                </c:pt>
                <c:pt idx="4919">
                  <c:v>16.2</c:v>
                </c:pt>
                <c:pt idx="4920">
                  <c:v>16.2</c:v>
                </c:pt>
                <c:pt idx="4921">
                  <c:v>16.2</c:v>
                </c:pt>
                <c:pt idx="4922">
                  <c:v>16.2</c:v>
                </c:pt>
                <c:pt idx="4923">
                  <c:v>16.2</c:v>
                </c:pt>
                <c:pt idx="4924">
                  <c:v>16.2</c:v>
                </c:pt>
                <c:pt idx="4925">
                  <c:v>16.2</c:v>
                </c:pt>
                <c:pt idx="4926">
                  <c:v>16.2</c:v>
                </c:pt>
                <c:pt idx="4927">
                  <c:v>16.2</c:v>
                </c:pt>
                <c:pt idx="4928">
                  <c:v>16.2</c:v>
                </c:pt>
                <c:pt idx="4929">
                  <c:v>16.2</c:v>
                </c:pt>
                <c:pt idx="4930">
                  <c:v>16.2</c:v>
                </c:pt>
                <c:pt idx="4931">
                  <c:v>16.2</c:v>
                </c:pt>
                <c:pt idx="4932">
                  <c:v>16.2</c:v>
                </c:pt>
                <c:pt idx="4933">
                  <c:v>16.2</c:v>
                </c:pt>
                <c:pt idx="4934">
                  <c:v>16.2</c:v>
                </c:pt>
                <c:pt idx="4935">
                  <c:v>16.2</c:v>
                </c:pt>
                <c:pt idx="4936">
                  <c:v>16.2</c:v>
                </c:pt>
                <c:pt idx="4937">
                  <c:v>16.2</c:v>
                </c:pt>
                <c:pt idx="4938">
                  <c:v>16.2</c:v>
                </c:pt>
                <c:pt idx="4939">
                  <c:v>16.2</c:v>
                </c:pt>
                <c:pt idx="4940">
                  <c:v>16.2</c:v>
                </c:pt>
                <c:pt idx="4941">
                  <c:v>16.2</c:v>
                </c:pt>
                <c:pt idx="4942">
                  <c:v>16.25</c:v>
                </c:pt>
                <c:pt idx="4943">
                  <c:v>16.3</c:v>
                </c:pt>
                <c:pt idx="4944">
                  <c:v>16.3</c:v>
                </c:pt>
                <c:pt idx="4945">
                  <c:v>16.3</c:v>
                </c:pt>
                <c:pt idx="4946">
                  <c:v>16.3</c:v>
                </c:pt>
                <c:pt idx="4947">
                  <c:v>16.3</c:v>
                </c:pt>
                <c:pt idx="4948">
                  <c:v>16.3</c:v>
                </c:pt>
                <c:pt idx="4949">
                  <c:v>16.3</c:v>
                </c:pt>
                <c:pt idx="4950">
                  <c:v>16.3</c:v>
                </c:pt>
                <c:pt idx="4951">
                  <c:v>16.3</c:v>
                </c:pt>
                <c:pt idx="4952">
                  <c:v>16.3</c:v>
                </c:pt>
                <c:pt idx="4953">
                  <c:v>16.3</c:v>
                </c:pt>
                <c:pt idx="4954">
                  <c:v>16.3</c:v>
                </c:pt>
                <c:pt idx="4955">
                  <c:v>16.3</c:v>
                </c:pt>
                <c:pt idx="4956">
                  <c:v>16.3</c:v>
                </c:pt>
                <c:pt idx="4957">
                  <c:v>16.3</c:v>
                </c:pt>
                <c:pt idx="4958">
                  <c:v>16.3</c:v>
                </c:pt>
                <c:pt idx="4959">
                  <c:v>16.3</c:v>
                </c:pt>
                <c:pt idx="4960">
                  <c:v>16.3</c:v>
                </c:pt>
                <c:pt idx="4961">
                  <c:v>16.3</c:v>
                </c:pt>
                <c:pt idx="4962">
                  <c:v>16.3</c:v>
                </c:pt>
                <c:pt idx="4963">
                  <c:v>16.3</c:v>
                </c:pt>
                <c:pt idx="4964">
                  <c:v>16.3</c:v>
                </c:pt>
                <c:pt idx="4965">
                  <c:v>16.3</c:v>
                </c:pt>
                <c:pt idx="4966">
                  <c:v>16.3</c:v>
                </c:pt>
                <c:pt idx="4967">
                  <c:v>16.3</c:v>
                </c:pt>
                <c:pt idx="4968">
                  <c:v>16.3</c:v>
                </c:pt>
                <c:pt idx="4969">
                  <c:v>16.3</c:v>
                </c:pt>
                <c:pt idx="4970">
                  <c:v>16.3</c:v>
                </c:pt>
                <c:pt idx="4971">
                  <c:v>16.3</c:v>
                </c:pt>
                <c:pt idx="4972">
                  <c:v>16.3</c:v>
                </c:pt>
                <c:pt idx="4973">
                  <c:v>16.3</c:v>
                </c:pt>
                <c:pt idx="4974">
                  <c:v>16.3</c:v>
                </c:pt>
                <c:pt idx="4975">
                  <c:v>16.3</c:v>
                </c:pt>
                <c:pt idx="4976">
                  <c:v>16.3</c:v>
                </c:pt>
                <c:pt idx="4977">
                  <c:v>16.399999999999999</c:v>
                </c:pt>
                <c:pt idx="4978">
                  <c:v>16.399999999999999</c:v>
                </c:pt>
                <c:pt idx="4979">
                  <c:v>16.399999999999999</c:v>
                </c:pt>
                <c:pt idx="4980">
                  <c:v>16.399999999999999</c:v>
                </c:pt>
                <c:pt idx="4981">
                  <c:v>16.399999999999999</c:v>
                </c:pt>
                <c:pt idx="4982">
                  <c:v>16.399999999999999</c:v>
                </c:pt>
                <c:pt idx="4983">
                  <c:v>16.399999999999999</c:v>
                </c:pt>
                <c:pt idx="4984">
                  <c:v>16.399999999999999</c:v>
                </c:pt>
                <c:pt idx="4985">
                  <c:v>16.399999999999999</c:v>
                </c:pt>
                <c:pt idx="4986">
                  <c:v>16.399999999999999</c:v>
                </c:pt>
                <c:pt idx="4987">
                  <c:v>16.399999999999999</c:v>
                </c:pt>
                <c:pt idx="4988">
                  <c:v>16.399999999999999</c:v>
                </c:pt>
                <c:pt idx="4989">
                  <c:v>16.399999999999999</c:v>
                </c:pt>
                <c:pt idx="4990">
                  <c:v>16.399999999999999</c:v>
                </c:pt>
                <c:pt idx="4991">
                  <c:v>16.399999999999999</c:v>
                </c:pt>
                <c:pt idx="4992">
                  <c:v>16.399999999999999</c:v>
                </c:pt>
                <c:pt idx="4993">
                  <c:v>16.399999999999999</c:v>
                </c:pt>
                <c:pt idx="4994">
                  <c:v>16.399999999999999</c:v>
                </c:pt>
                <c:pt idx="4995">
                  <c:v>16.399999999999999</c:v>
                </c:pt>
                <c:pt idx="4996">
                  <c:v>16.399999999999999</c:v>
                </c:pt>
                <c:pt idx="4997">
                  <c:v>16.399999999999999</c:v>
                </c:pt>
                <c:pt idx="4998">
                  <c:v>16.399999999999999</c:v>
                </c:pt>
                <c:pt idx="4999">
                  <c:v>16.399999999999999</c:v>
                </c:pt>
                <c:pt idx="5000">
                  <c:v>16.399999999999999</c:v>
                </c:pt>
                <c:pt idx="5001">
                  <c:v>16.399999999999999</c:v>
                </c:pt>
                <c:pt idx="5002">
                  <c:v>16.399999999999999</c:v>
                </c:pt>
                <c:pt idx="5003">
                  <c:v>16.5</c:v>
                </c:pt>
                <c:pt idx="5004">
                  <c:v>16.5</c:v>
                </c:pt>
                <c:pt idx="5005">
                  <c:v>16.5</c:v>
                </c:pt>
                <c:pt idx="5006">
                  <c:v>16.5</c:v>
                </c:pt>
                <c:pt idx="5007">
                  <c:v>16.5</c:v>
                </c:pt>
                <c:pt idx="5008">
                  <c:v>16.5</c:v>
                </c:pt>
                <c:pt idx="5009">
                  <c:v>16.5</c:v>
                </c:pt>
                <c:pt idx="5010">
                  <c:v>16.5</c:v>
                </c:pt>
                <c:pt idx="5011">
                  <c:v>16.5</c:v>
                </c:pt>
                <c:pt idx="5012">
                  <c:v>16.5</c:v>
                </c:pt>
                <c:pt idx="5013">
                  <c:v>16.5</c:v>
                </c:pt>
                <c:pt idx="5014">
                  <c:v>16.5</c:v>
                </c:pt>
                <c:pt idx="5015">
                  <c:v>16.5</c:v>
                </c:pt>
                <c:pt idx="5016">
                  <c:v>16.5</c:v>
                </c:pt>
                <c:pt idx="5017">
                  <c:v>16.5</c:v>
                </c:pt>
                <c:pt idx="5018">
                  <c:v>16.5</c:v>
                </c:pt>
                <c:pt idx="5019">
                  <c:v>16.5</c:v>
                </c:pt>
                <c:pt idx="5020">
                  <c:v>16.5</c:v>
                </c:pt>
                <c:pt idx="5021">
                  <c:v>16.5</c:v>
                </c:pt>
                <c:pt idx="5022">
                  <c:v>16.5</c:v>
                </c:pt>
                <c:pt idx="5023">
                  <c:v>16.5</c:v>
                </c:pt>
                <c:pt idx="5024">
                  <c:v>16.559999999999999</c:v>
                </c:pt>
                <c:pt idx="5025">
                  <c:v>16.600000000000001</c:v>
                </c:pt>
                <c:pt idx="5026">
                  <c:v>16.600000000000001</c:v>
                </c:pt>
                <c:pt idx="5027">
                  <c:v>16.600000000000001</c:v>
                </c:pt>
                <c:pt idx="5028">
                  <c:v>16.600000000000001</c:v>
                </c:pt>
                <c:pt idx="5029">
                  <c:v>16.600000000000001</c:v>
                </c:pt>
                <c:pt idx="5030">
                  <c:v>16.600000000000001</c:v>
                </c:pt>
                <c:pt idx="5031">
                  <c:v>16.600000000000001</c:v>
                </c:pt>
                <c:pt idx="5032">
                  <c:v>16.600000000000001</c:v>
                </c:pt>
                <c:pt idx="5033">
                  <c:v>16.600000000000001</c:v>
                </c:pt>
                <c:pt idx="5034">
                  <c:v>16.600000000000001</c:v>
                </c:pt>
                <c:pt idx="5035">
                  <c:v>16.600000000000001</c:v>
                </c:pt>
                <c:pt idx="5036">
                  <c:v>16.600000000000001</c:v>
                </c:pt>
                <c:pt idx="5037">
                  <c:v>16.600000000000001</c:v>
                </c:pt>
                <c:pt idx="5038">
                  <c:v>16.600000000000001</c:v>
                </c:pt>
                <c:pt idx="5039">
                  <c:v>16.600000000000001</c:v>
                </c:pt>
                <c:pt idx="5040">
                  <c:v>16.600000000000001</c:v>
                </c:pt>
                <c:pt idx="5041">
                  <c:v>16.600000000000001</c:v>
                </c:pt>
                <c:pt idx="5042">
                  <c:v>16.600000000000001</c:v>
                </c:pt>
                <c:pt idx="5043">
                  <c:v>16.600000000000001</c:v>
                </c:pt>
                <c:pt idx="5044">
                  <c:v>16.7</c:v>
                </c:pt>
                <c:pt idx="5045">
                  <c:v>16.7</c:v>
                </c:pt>
                <c:pt idx="5046">
                  <c:v>16.7</c:v>
                </c:pt>
                <c:pt idx="5047">
                  <c:v>16.7</c:v>
                </c:pt>
                <c:pt idx="5048">
                  <c:v>16.7</c:v>
                </c:pt>
                <c:pt idx="5049">
                  <c:v>16.7</c:v>
                </c:pt>
                <c:pt idx="5050">
                  <c:v>16.7</c:v>
                </c:pt>
                <c:pt idx="5051">
                  <c:v>16.7</c:v>
                </c:pt>
                <c:pt idx="5052">
                  <c:v>16.7</c:v>
                </c:pt>
                <c:pt idx="5053">
                  <c:v>16.7</c:v>
                </c:pt>
                <c:pt idx="5054">
                  <c:v>16.7</c:v>
                </c:pt>
                <c:pt idx="5055">
                  <c:v>16.7</c:v>
                </c:pt>
                <c:pt idx="5056">
                  <c:v>16.7</c:v>
                </c:pt>
                <c:pt idx="5057">
                  <c:v>16.7</c:v>
                </c:pt>
                <c:pt idx="5058">
                  <c:v>16.7</c:v>
                </c:pt>
                <c:pt idx="5059">
                  <c:v>16.7</c:v>
                </c:pt>
                <c:pt idx="5060">
                  <c:v>16.7</c:v>
                </c:pt>
                <c:pt idx="5061">
                  <c:v>16.75</c:v>
                </c:pt>
                <c:pt idx="5062">
                  <c:v>16.8</c:v>
                </c:pt>
                <c:pt idx="5063">
                  <c:v>16.8</c:v>
                </c:pt>
                <c:pt idx="5064">
                  <c:v>16.8</c:v>
                </c:pt>
                <c:pt idx="5065">
                  <c:v>16.8</c:v>
                </c:pt>
                <c:pt idx="5066">
                  <c:v>16.8</c:v>
                </c:pt>
                <c:pt idx="5067">
                  <c:v>16.8</c:v>
                </c:pt>
                <c:pt idx="5068">
                  <c:v>16.8</c:v>
                </c:pt>
                <c:pt idx="5069">
                  <c:v>16.8</c:v>
                </c:pt>
                <c:pt idx="5070">
                  <c:v>16.8</c:v>
                </c:pt>
                <c:pt idx="5071">
                  <c:v>16.8</c:v>
                </c:pt>
                <c:pt idx="5072">
                  <c:v>16.8</c:v>
                </c:pt>
                <c:pt idx="5073">
                  <c:v>16.8</c:v>
                </c:pt>
                <c:pt idx="5074">
                  <c:v>16.8</c:v>
                </c:pt>
                <c:pt idx="5075">
                  <c:v>16.8</c:v>
                </c:pt>
                <c:pt idx="5076">
                  <c:v>16.8</c:v>
                </c:pt>
                <c:pt idx="5077">
                  <c:v>16.8</c:v>
                </c:pt>
                <c:pt idx="5078">
                  <c:v>16.8</c:v>
                </c:pt>
                <c:pt idx="5079">
                  <c:v>16.8</c:v>
                </c:pt>
                <c:pt idx="5080">
                  <c:v>16.8</c:v>
                </c:pt>
                <c:pt idx="5081">
                  <c:v>16.8</c:v>
                </c:pt>
                <c:pt idx="5082">
                  <c:v>16.8</c:v>
                </c:pt>
                <c:pt idx="5083">
                  <c:v>16.8</c:v>
                </c:pt>
                <c:pt idx="5084">
                  <c:v>16.8</c:v>
                </c:pt>
                <c:pt idx="5085">
                  <c:v>16.84</c:v>
                </c:pt>
                <c:pt idx="5086">
                  <c:v>16.899999999999999</c:v>
                </c:pt>
                <c:pt idx="5087">
                  <c:v>16.899999999999999</c:v>
                </c:pt>
                <c:pt idx="5088">
                  <c:v>16.899999999999999</c:v>
                </c:pt>
                <c:pt idx="5089">
                  <c:v>16.899999999999999</c:v>
                </c:pt>
                <c:pt idx="5090">
                  <c:v>16.899999999999999</c:v>
                </c:pt>
                <c:pt idx="5091">
                  <c:v>16.899999999999999</c:v>
                </c:pt>
                <c:pt idx="5092">
                  <c:v>16.899999999999999</c:v>
                </c:pt>
                <c:pt idx="5093">
                  <c:v>16.899999999999999</c:v>
                </c:pt>
                <c:pt idx="5094">
                  <c:v>16.899999999999999</c:v>
                </c:pt>
                <c:pt idx="5095">
                  <c:v>16.899999999999999</c:v>
                </c:pt>
                <c:pt idx="5096">
                  <c:v>16.899999999999999</c:v>
                </c:pt>
                <c:pt idx="5097">
                  <c:v>16.899999999999999</c:v>
                </c:pt>
                <c:pt idx="5098">
                  <c:v>16.899999999999999</c:v>
                </c:pt>
                <c:pt idx="5099">
                  <c:v>16.899999999999999</c:v>
                </c:pt>
                <c:pt idx="5100">
                  <c:v>16.899999999999999</c:v>
                </c:pt>
                <c:pt idx="5101">
                  <c:v>16.899999999999999</c:v>
                </c:pt>
                <c:pt idx="5102">
                  <c:v>16.899999999999999</c:v>
                </c:pt>
                <c:pt idx="5103">
                  <c:v>16.899999999999999</c:v>
                </c:pt>
                <c:pt idx="5104">
                  <c:v>16.899999999999999</c:v>
                </c:pt>
                <c:pt idx="5105">
                  <c:v>16.899999999999999</c:v>
                </c:pt>
                <c:pt idx="5106">
                  <c:v>17</c:v>
                </c:pt>
                <c:pt idx="5107">
                  <c:v>17</c:v>
                </c:pt>
                <c:pt idx="5108">
                  <c:v>17</c:v>
                </c:pt>
                <c:pt idx="5109">
                  <c:v>17</c:v>
                </c:pt>
                <c:pt idx="5110">
                  <c:v>17</c:v>
                </c:pt>
                <c:pt idx="5111">
                  <c:v>17</c:v>
                </c:pt>
                <c:pt idx="5112">
                  <c:v>17</c:v>
                </c:pt>
                <c:pt idx="5113">
                  <c:v>17</c:v>
                </c:pt>
                <c:pt idx="5114">
                  <c:v>17</c:v>
                </c:pt>
                <c:pt idx="5115">
                  <c:v>17</c:v>
                </c:pt>
                <c:pt idx="5116">
                  <c:v>17</c:v>
                </c:pt>
                <c:pt idx="5117">
                  <c:v>17</c:v>
                </c:pt>
                <c:pt idx="5118">
                  <c:v>17</c:v>
                </c:pt>
                <c:pt idx="5119">
                  <c:v>17</c:v>
                </c:pt>
                <c:pt idx="5120">
                  <c:v>17</c:v>
                </c:pt>
                <c:pt idx="5121">
                  <c:v>17.100000000000001</c:v>
                </c:pt>
                <c:pt idx="5122">
                  <c:v>17.100000000000001</c:v>
                </c:pt>
                <c:pt idx="5123">
                  <c:v>17.100000000000001</c:v>
                </c:pt>
                <c:pt idx="5124">
                  <c:v>17.100000000000001</c:v>
                </c:pt>
                <c:pt idx="5125">
                  <c:v>17.100000000000001</c:v>
                </c:pt>
                <c:pt idx="5126">
                  <c:v>17.100000000000001</c:v>
                </c:pt>
                <c:pt idx="5127">
                  <c:v>17.100000000000001</c:v>
                </c:pt>
                <c:pt idx="5128">
                  <c:v>17.100000000000001</c:v>
                </c:pt>
                <c:pt idx="5129">
                  <c:v>17.100000000000001</c:v>
                </c:pt>
                <c:pt idx="5130">
                  <c:v>17.100000000000001</c:v>
                </c:pt>
                <c:pt idx="5131">
                  <c:v>17.100000000000001</c:v>
                </c:pt>
                <c:pt idx="5132">
                  <c:v>17.100000000000001</c:v>
                </c:pt>
                <c:pt idx="5133">
                  <c:v>17.100000000000001</c:v>
                </c:pt>
                <c:pt idx="5134">
                  <c:v>17.100000000000001</c:v>
                </c:pt>
                <c:pt idx="5135">
                  <c:v>17.100000000000001</c:v>
                </c:pt>
                <c:pt idx="5136">
                  <c:v>17.100000000000001</c:v>
                </c:pt>
                <c:pt idx="5137">
                  <c:v>17.100000000000001</c:v>
                </c:pt>
                <c:pt idx="5138">
                  <c:v>17.100000000000001</c:v>
                </c:pt>
                <c:pt idx="5139">
                  <c:v>17.100000000000001</c:v>
                </c:pt>
                <c:pt idx="5140">
                  <c:v>17.100000000000001</c:v>
                </c:pt>
                <c:pt idx="5141">
                  <c:v>17.100000000000001</c:v>
                </c:pt>
                <c:pt idx="5142">
                  <c:v>17.100000000000001</c:v>
                </c:pt>
                <c:pt idx="5143">
                  <c:v>17.2</c:v>
                </c:pt>
                <c:pt idx="5144">
                  <c:v>17.2</c:v>
                </c:pt>
                <c:pt idx="5145">
                  <c:v>17.2</c:v>
                </c:pt>
                <c:pt idx="5146">
                  <c:v>17.2</c:v>
                </c:pt>
                <c:pt idx="5147">
                  <c:v>17.2</c:v>
                </c:pt>
                <c:pt idx="5148">
                  <c:v>17.2</c:v>
                </c:pt>
                <c:pt idx="5149">
                  <c:v>17.2</c:v>
                </c:pt>
                <c:pt idx="5150">
                  <c:v>17.2</c:v>
                </c:pt>
                <c:pt idx="5151">
                  <c:v>17.2</c:v>
                </c:pt>
                <c:pt idx="5152">
                  <c:v>17.2</c:v>
                </c:pt>
                <c:pt idx="5153">
                  <c:v>17.2</c:v>
                </c:pt>
                <c:pt idx="5154">
                  <c:v>17.2</c:v>
                </c:pt>
                <c:pt idx="5155">
                  <c:v>17.2</c:v>
                </c:pt>
                <c:pt idx="5156">
                  <c:v>17.2</c:v>
                </c:pt>
                <c:pt idx="5157">
                  <c:v>17.2</c:v>
                </c:pt>
                <c:pt idx="5158">
                  <c:v>17.2</c:v>
                </c:pt>
                <c:pt idx="5159">
                  <c:v>17.2</c:v>
                </c:pt>
                <c:pt idx="5160">
                  <c:v>17.2</c:v>
                </c:pt>
                <c:pt idx="5161">
                  <c:v>17.2</c:v>
                </c:pt>
                <c:pt idx="5162">
                  <c:v>17.2</c:v>
                </c:pt>
                <c:pt idx="5163">
                  <c:v>17.2</c:v>
                </c:pt>
                <c:pt idx="5164">
                  <c:v>17.3</c:v>
                </c:pt>
                <c:pt idx="5165">
                  <c:v>17.3</c:v>
                </c:pt>
                <c:pt idx="5166">
                  <c:v>17.3</c:v>
                </c:pt>
                <c:pt idx="5167">
                  <c:v>17.3</c:v>
                </c:pt>
                <c:pt idx="5168">
                  <c:v>17.3</c:v>
                </c:pt>
                <c:pt idx="5169">
                  <c:v>17.3</c:v>
                </c:pt>
                <c:pt idx="5170">
                  <c:v>17.3</c:v>
                </c:pt>
                <c:pt idx="5171">
                  <c:v>17.3</c:v>
                </c:pt>
                <c:pt idx="5172">
                  <c:v>17.3</c:v>
                </c:pt>
                <c:pt idx="5173">
                  <c:v>17.3</c:v>
                </c:pt>
                <c:pt idx="5174">
                  <c:v>17.3</c:v>
                </c:pt>
                <c:pt idx="5175">
                  <c:v>17.3</c:v>
                </c:pt>
                <c:pt idx="5176">
                  <c:v>17.399999999999999</c:v>
                </c:pt>
                <c:pt idx="5177">
                  <c:v>17.399999999999999</c:v>
                </c:pt>
                <c:pt idx="5178">
                  <c:v>17.399999999999999</c:v>
                </c:pt>
                <c:pt idx="5179">
                  <c:v>17.399999999999999</c:v>
                </c:pt>
                <c:pt idx="5180">
                  <c:v>17.399999999999999</c:v>
                </c:pt>
                <c:pt idx="5181">
                  <c:v>17.399999999999999</c:v>
                </c:pt>
                <c:pt idx="5182">
                  <c:v>17.399999999999999</c:v>
                </c:pt>
                <c:pt idx="5183">
                  <c:v>17.399999999999999</c:v>
                </c:pt>
                <c:pt idx="5184">
                  <c:v>17.399999999999999</c:v>
                </c:pt>
                <c:pt idx="5185">
                  <c:v>17.399999999999999</c:v>
                </c:pt>
                <c:pt idx="5186">
                  <c:v>17.399999999999999</c:v>
                </c:pt>
                <c:pt idx="5187">
                  <c:v>17.399999999999999</c:v>
                </c:pt>
                <c:pt idx="5188">
                  <c:v>17.399999999999999</c:v>
                </c:pt>
                <c:pt idx="5189">
                  <c:v>17.399999999999999</c:v>
                </c:pt>
                <c:pt idx="5190">
                  <c:v>17.399999999999999</c:v>
                </c:pt>
                <c:pt idx="5191">
                  <c:v>17.399999999999999</c:v>
                </c:pt>
                <c:pt idx="5192">
                  <c:v>17.399999999999999</c:v>
                </c:pt>
                <c:pt idx="5193">
                  <c:v>17.5</c:v>
                </c:pt>
                <c:pt idx="5194">
                  <c:v>17.5</c:v>
                </c:pt>
                <c:pt idx="5195">
                  <c:v>17.5</c:v>
                </c:pt>
                <c:pt idx="5196">
                  <c:v>17.5</c:v>
                </c:pt>
                <c:pt idx="5197">
                  <c:v>17.5</c:v>
                </c:pt>
                <c:pt idx="5198">
                  <c:v>17.5</c:v>
                </c:pt>
                <c:pt idx="5199">
                  <c:v>17.5</c:v>
                </c:pt>
                <c:pt idx="5200">
                  <c:v>17.5</c:v>
                </c:pt>
                <c:pt idx="5201">
                  <c:v>17.5</c:v>
                </c:pt>
                <c:pt idx="5202">
                  <c:v>17.5</c:v>
                </c:pt>
                <c:pt idx="5203">
                  <c:v>17.5</c:v>
                </c:pt>
                <c:pt idx="5204">
                  <c:v>17.52</c:v>
                </c:pt>
                <c:pt idx="5205">
                  <c:v>17.600000000000001</c:v>
                </c:pt>
                <c:pt idx="5206">
                  <c:v>17.600000000000001</c:v>
                </c:pt>
                <c:pt idx="5207">
                  <c:v>17.600000000000001</c:v>
                </c:pt>
                <c:pt idx="5208">
                  <c:v>17.600000000000001</c:v>
                </c:pt>
                <c:pt idx="5209">
                  <c:v>17.600000000000001</c:v>
                </c:pt>
                <c:pt idx="5210">
                  <c:v>17.600000000000001</c:v>
                </c:pt>
                <c:pt idx="5211">
                  <c:v>17.600000000000001</c:v>
                </c:pt>
                <c:pt idx="5212">
                  <c:v>17.600000000000001</c:v>
                </c:pt>
                <c:pt idx="5213">
                  <c:v>17.600000000000001</c:v>
                </c:pt>
                <c:pt idx="5214">
                  <c:v>17.600000000000001</c:v>
                </c:pt>
                <c:pt idx="5215">
                  <c:v>17.600000000000001</c:v>
                </c:pt>
                <c:pt idx="5216">
                  <c:v>17.600000000000001</c:v>
                </c:pt>
                <c:pt idx="5217">
                  <c:v>17.600000000000001</c:v>
                </c:pt>
                <c:pt idx="5218">
                  <c:v>17.600000000000001</c:v>
                </c:pt>
                <c:pt idx="5219">
                  <c:v>17.600000000000001</c:v>
                </c:pt>
                <c:pt idx="5220">
                  <c:v>17.600000000000001</c:v>
                </c:pt>
                <c:pt idx="5221">
                  <c:v>17.7</c:v>
                </c:pt>
                <c:pt idx="5222">
                  <c:v>17.7</c:v>
                </c:pt>
                <c:pt idx="5223">
                  <c:v>17.7</c:v>
                </c:pt>
                <c:pt idx="5224">
                  <c:v>17.7</c:v>
                </c:pt>
                <c:pt idx="5225">
                  <c:v>17.7</c:v>
                </c:pt>
                <c:pt idx="5226">
                  <c:v>17.7</c:v>
                </c:pt>
                <c:pt idx="5227">
                  <c:v>17.7</c:v>
                </c:pt>
                <c:pt idx="5228">
                  <c:v>17.7</c:v>
                </c:pt>
                <c:pt idx="5229">
                  <c:v>17.7</c:v>
                </c:pt>
                <c:pt idx="5230">
                  <c:v>17.7</c:v>
                </c:pt>
                <c:pt idx="5231">
                  <c:v>17.7</c:v>
                </c:pt>
                <c:pt idx="5232">
                  <c:v>17.7</c:v>
                </c:pt>
                <c:pt idx="5233">
                  <c:v>17.8</c:v>
                </c:pt>
                <c:pt idx="5234">
                  <c:v>17.8</c:v>
                </c:pt>
                <c:pt idx="5235">
                  <c:v>17.8</c:v>
                </c:pt>
                <c:pt idx="5236">
                  <c:v>17.8</c:v>
                </c:pt>
                <c:pt idx="5237">
                  <c:v>17.8</c:v>
                </c:pt>
                <c:pt idx="5238">
                  <c:v>17.8</c:v>
                </c:pt>
                <c:pt idx="5239">
                  <c:v>17.8</c:v>
                </c:pt>
                <c:pt idx="5240">
                  <c:v>17.8</c:v>
                </c:pt>
                <c:pt idx="5241">
                  <c:v>17.8</c:v>
                </c:pt>
                <c:pt idx="5242">
                  <c:v>17.8</c:v>
                </c:pt>
                <c:pt idx="5243">
                  <c:v>17.8</c:v>
                </c:pt>
                <c:pt idx="5244">
                  <c:v>17.899999999999999</c:v>
                </c:pt>
                <c:pt idx="5245">
                  <c:v>17.899999999999999</c:v>
                </c:pt>
                <c:pt idx="5246">
                  <c:v>17.899999999999999</c:v>
                </c:pt>
                <c:pt idx="5247">
                  <c:v>17.899999999999999</c:v>
                </c:pt>
                <c:pt idx="5248">
                  <c:v>17.899999999999999</c:v>
                </c:pt>
                <c:pt idx="5249">
                  <c:v>17.899999999999999</c:v>
                </c:pt>
                <c:pt idx="5250">
                  <c:v>17.899999999999999</c:v>
                </c:pt>
                <c:pt idx="5251">
                  <c:v>17.899999999999999</c:v>
                </c:pt>
                <c:pt idx="5252">
                  <c:v>17.899999999999999</c:v>
                </c:pt>
                <c:pt idx="5253">
                  <c:v>17.899999999999999</c:v>
                </c:pt>
                <c:pt idx="5254">
                  <c:v>17.924999999999986</c:v>
                </c:pt>
                <c:pt idx="5255">
                  <c:v>18</c:v>
                </c:pt>
                <c:pt idx="5256">
                  <c:v>18</c:v>
                </c:pt>
                <c:pt idx="5257">
                  <c:v>18</c:v>
                </c:pt>
                <c:pt idx="5258">
                  <c:v>18</c:v>
                </c:pt>
                <c:pt idx="5259">
                  <c:v>18</c:v>
                </c:pt>
                <c:pt idx="5260">
                  <c:v>18</c:v>
                </c:pt>
                <c:pt idx="5261">
                  <c:v>18</c:v>
                </c:pt>
                <c:pt idx="5262">
                  <c:v>18.100000000000001</c:v>
                </c:pt>
                <c:pt idx="5263">
                  <c:v>18.100000000000001</c:v>
                </c:pt>
                <c:pt idx="5264">
                  <c:v>18.100000000000001</c:v>
                </c:pt>
                <c:pt idx="5265">
                  <c:v>18.100000000000001</c:v>
                </c:pt>
                <c:pt idx="5266">
                  <c:v>18.100000000000001</c:v>
                </c:pt>
                <c:pt idx="5267">
                  <c:v>18.100000000000001</c:v>
                </c:pt>
                <c:pt idx="5268">
                  <c:v>18.100000000000001</c:v>
                </c:pt>
                <c:pt idx="5269">
                  <c:v>18.100000000000001</c:v>
                </c:pt>
                <c:pt idx="5270">
                  <c:v>18.100000000000001</c:v>
                </c:pt>
                <c:pt idx="5271">
                  <c:v>18.100000000000001</c:v>
                </c:pt>
                <c:pt idx="5272">
                  <c:v>18.100000000000001</c:v>
                </c:pt>
                <c:pt idx="5273">
                  <c:v>18.100000000000001</c:v>
                </c:pt>
                <c:pt idx="5274">
                  <c:v>18.100000000000001</c:v>
                </c:pt>
                <c:pt idx="5275">
                  <c:v>18.2</c:v>
                </c:pt>
                <c:pt idx="5276">
                  <c:v>18.2</c:v>
                </c:pt>
                <c:pt idx="5277">
                  <c:v>18.2</c:v>
                </c:pt>
                <c:pt idx="5278">
                  <c:v>18.2</c:v>
                </c:pt>
                <c:pt idx="5279">
                  <c:v>18.2</c:v>
                </c:pt>
                <c:pt idx="5280">
                  <c:v>18.2</c:v>
                </c:pt>
                <c:pt idx="5281">
                  <c:v>18.2</c:v>
                </c:pt>
                <c:pt idx="5282">
                  <c:v>18.2</c:v>
                </c:pt>
                <c:pt idx="5283">
                  <c:v>18.2</c:v>
                </c:pt>
                <c:pt idx="5284">
                  <c:v>18.2</c:v>
                </c:pt>
                <c:pt idx="5285">
                  <c:v>18.2</c:v>
                </c:pt>
                <c:pt idx="5286">
                  <c:v>18.3</c:v>
                </c:pt>
                <c:pt idx="5287">
                  <c:v>18.3</c:v>
                </c:pt>
                <c:pt idx="5288">
                  <c:v>18.3</c:v>
                </c:pt>
                <c:pt idx="5289">
                  <c:v>18.3</c:v>
                </c:pt>
                <c:pt idx="5290">
                  <c:v>18.3</c:v>
                </c:pt>
                <c:pt idx="5291">
                  <c:v>18.3</c:v>
                </c:pt>
                <c:pt idx="5292">
                  <c:v>18.3</c:v>
                </c:pt>
                <c:pt idx="5293">
                  <c:v>18.399999999999999</c:v>
                </c:pt>
                <c:pt idx="5294">
                  <c:v>18.399999999999999</c:v>
                </c:pt>
                <c:pt idx="5295">
                  <c:v>18.399999999999999</c:v>
                </c:pt>
                <c:pt idx="5296">
                  <c:v>18.399999999999999</c:v>
                </c:pt>
                <c:pt idx="5297">
                  <c:v>18.399999999999999</c:v>
                </c:pt>
                <c:pt idx="5298">
                  <c:v>18.399999999999999</c:v>
                </c:pt>
                <c:pt idx="5299">
                  <c:v>18.399999999999999</c:v>
                </c:pt>
                <c:pt idx="5300">
                  <c:v>18.399999999999999</c:v>
                </c:pt>
                <c:pt idx="5301">
                  <c:v>18.5</c:v>
                </c:pt>
                <c:pt idx="5302">
                  <c:v>18.5</c:v>
                </c:pt>
                <c:pt idx="5303">
                  <c:v>18.5</c:v>
                </c:pt>
                <c:pt idx="5304">
                  <c:v>18.5</c:v>
                </c:pt>
                <c:pt idx="5305">
                  <c:v>18.5</c:v>
                </c:pt>
                <c:pt idx="5306">
                  <c:v>18.5</c:v>
                </c:pt>
                <c:pt idx="5307">
                  <c:v>18.5</c:v>
                </c:pt>
                <c:pt idx="5308">
                  <c:v>18.5</c:v>
                </c:pt>
                <c:pt idx="5309">
                  <c:v>18.600000000000001</c:v>
                </c:pt>
                <c:pt idx="5310">
                  <c:v>18.600000000000001</c:v>
                </c:pt>
                <c:pt idx="5311">
                  <c:v>18.600000000000001</c:v>
                </c:pt>
                <c:pt idx="5312">
                  <c:v>18.600000000000001</c:v>
                </c:pt>
                <c:pt idx="5313">
                  <c:v>18.600000000000001</c:v>
                </c:pt>
                <c:pt idx="5314">
                  <c:v>18.634000000000047</c:v>
                </c:pt>
                <c:pt idx="5315">
                  <c:v>18.646000000000001</c:v>
                </c:pt>
                <c:pt idx="5316">
                  <c:v>18.7</c:v>
                </c:pt>
                <c:pt idx="5317">
                  <c:v>18.7</c:v>
                </c:pt>
                <c:pt idx="5318">
                  <c:v>18.7</c:v>
                </c:pt>
                <c:pt idx="5319">
                  <c:v>18.7</c:v>
                </c:pt>
                <c:pt idx="5320">
                  <c:v>18.7</c:v>
                </c:pt>
                <c:pt idx="5321">
                  <c:v>18.7</c:v>
                </c:pt>
                <c:pt idx="5322">
                  <c:v>18.8</c:v>
                </c:pt>
                <c:pt idx="5323">
                  <c:v>18.8</c:v>
                </c:pt>
                <c:pt idx="5324">
                  <c:v>18.8</c:v>
                </c:pt>
                <c:pt idx="5325">
                  <c:v>18.8</c:v>
                </c:pt>
                <c:pt idx="5326">
                  <c:v>18.8</c:v>
                </c:pt>
                <c:pt idx="5327">
                  <c:v>18.8</c:v>
                </c:pt>
                <c:pt idx="5328">
                  <c:v>18.8</c:v>
                </c:pt>
                <c:pt idx="5329">
                  <c:v>18.8</c:v>
                </c:pt>
                <c:pt idx="5330">
                  <c:v>18.899999999999999</c:v>
                </c:pt>
                <c:pt idx="5331">
                  <c:v>18.899999999999999</c:v>
                </c:pt>
                <c:pt idx="5332">
                  <c:v>18.899999999999999</c:v>
                </c:pt>
                <c:pt idx="5333">
                  <c:v>18.899999999999999</c:v>
                </c:pt>
                <c:pt idx="5334">
                  <c:v>18.899999999999999</c:v>
                </c:pt>
                <c:pt idx="5335">
                  <c:v>18.899999999999999</c:v>
                </c:pt>
                <c:pt idx="5336">
                  <c:v>18.95</c:v>
                </c:pt>
                <c:pt idx="5337">
                  <c:v>18.97</c:v>
                </c:pt>
                <c:pt idx="5338">
                  <c:v>19</c:v>
                </c:pt>
                <c:pt idx="5339">
                  <c:v>19</c:v>
                </c:pt>
                <c:pt idx="5340">
                  <c:v>19</c:v>
                </c:pt>
                <c:pt idx="5341">
                  <c:v>19</c:v>
                </c:pt>
                <c:pt idx="5342">
                  <c:v>19</c:v>
                </c:pt>
                <c:pt idx="5343">
                  <c:v>19</c:v>
                </c:pt>
                <c:pt idx="5344">
                  <c:v>19.03</c:v>
                </c:pt>
                <c:pt idx="5345">
                  <c:v>19.100000000000001</c:v>
                </c:pt>
                <c:pt idx="5346">
                  <c:v>19.100000000000001</c:v>
                </c:pt>
                <c:pt idx="5347">
                  <c:v>19.100000000000001</c:v>
                </c:pt>
                <c:pt idx="5348">
                  <c:v>19.100000000000001</c:v>
                </c:pt>
                <c:pt idx="5349">
                  <c:v>19.100000000000001</c:v>
                </c:pt>
                <c:pt idx="5350">
                  <c:v>19.100000000000001</c:v>
                </c:pt>
                <c:pt idx="5351">
                  <c:v>19.100000000000001</c:v>
                </c:pt>
                <c:pt idx="5352">
                  <c:v>19.100000000000001</c:v>
                </c:pt>
                <c:pt idx="5353">
                  <c:v>19.2</c:v>
                </c:pt>
                <c:pt idx="5354">
                  <c:v>19.2</c:v>
                </c:pt>
                <c:pt idx="5355">
                  <c:v>19.2</c:v>
                </c:pt>
                <c:pt idx="5356">
                  <c:v>19.2</c:v>
                </c:pt>
                <c:pt idx="5357">
                  <c:v>19.2</c:v>
                </c:pt>
                <c:pt idx="5358">
                  <c:v>19.2</c:v>
                </c:pt>
                <c:pt idx="5359">
                  <c:v>19.2</c:v>
                </c:pt>
                <c:pt idx="5360">
                  <c:v>19.2</c:v>
                </c:pt>
                <c:pt idx="5361">
                  <c:v>19.3</c:v>
                </c:pt>
                <c:pt idx="5362">
                  <c:v>19.3</c:v>
                </c:pt>
                <c:pt idx="5363">
                  <c:v>19.3</c:v>
                </c:pt>
                <c:pt idx="5364">
                  <c:v>19.3</c:v>
                </c:pt>
                <c:pt idx="5365">
                  <c:v>19.3</c:v>
                </c:pt>
                <c:pt idx="5366">
                  <c:v>19.3</c:v>
                </c:pt>
                <c:pt idx="5367">
                  <c:v>19.399999999999999</c:v>
                </c:pt>
                <c:pt idx="5368">
                  <c:v>19.399999999999999</c:v>
                </c:pt>
                <c:pt idx="5369">
                  <c:v>19.399999999999999</c:v>
                </c:pt>
                <c:pt idx="5370">
                  <c:v>19.399999999999999</c:v>
                </c:pt>
                <c:pt idx="5371">
                  <c:v>19.399999999999999</c:v>
                </c:pt>
                <c:pt idx="5372">
                  <c:v>19.399999999999999</c:v>
                </c:pt>
                <c:pt idx="5373">
                  <c:v>19.399999999999999</c:v>
                </c:pt>
                <c:pt idx="5374">
                  <c:v>19.399999999999999</c:v>
                </c:pt>
                <c:pt idx="5375">
                  <c:v>19.399999999999999</c:v>
                </c:pt>
                <c:pt idx="5376">
                  <c:v>19.5</c:v>
                </c:pt>
                <c:pt idx="5377">
                  <c:v>19.5</c:v>
                </c:pt>
                <c:pt idx="5378">
                  <c:v>19.5</c:v>
                </c:pt>
                <c:pt idx="5379">
                  <c:v>19.5</c:v>
                </c:pt>
                <c:pt idx="5380">
                  <c:v>19.5</c:v>
                </c:pt>
                <c:pt idx="5381">
                  <c:v>19.5</c:v>
                </c:pt>
                <c:pt idx="5382">
                  <c:v>19.600000000000001</c:v>
                </c:pt>
                <c:pt idx="5383">
                  <c:v>19.7</c:v>
                </c:pt>
                <c:pt idx="5384">
                  <c:v>19.7</c:v>
                </c:pt>
                <c:pt idx="5385">
                  <c:v>19.7</c:v>
                </c:pt>
                <c:pt idx="5386">
                  <c:v>19.7</c:v>
                </c:pt>
                <c:pt idx="5387">
                  <c:v>19.7</c:v>
                </c:pt>
                <c:pt idx="5388">
                  <c:v>19.7</c:v>
                </c:pt>
                <c:pt idx="5389">
                  <c:v>19.7</c:v>
                </c:pt>
                <c:pt idx="5390">
                  <c:v>19.7</c:v>
                </c:pt>
                <c:pt idx="5391">
                  <c:v>19.8</c:v>
                </c:pt>
                <c:pt idx="5392">
                  <c:v>19.8</c:v>
                </c:pt>
                <c:pt idx="5393">
                  <c:v>19.8</c:v>
                </c:pt>
                <c:pt idx="5394">
                  <c:v>19.8</c:v>
                </c:pt>
                <c:pt idx="5395">
                  <c:v>19.8</c:v>
                </c:pt>
                <c:pt idx="5396">
                  <c:v>19.899999999999999</c:v>
                </c:pt>
                <c:pt idx="5397">
                  <c:v>19.899999999999999</c:v>
                </c:pt>
                <c:pt idx="5398">
                  <c:v>19.899999999999999</c:v>
                </c:pt>
                <c:pt idx="5399">
                  <c:v>19.899999999999999</c:v>
                </c:pt>
                <c:pt idx="5400">
                  <c:v>20</c:v>
                </c:pt>
                <c:pt idx="5401">
                  <c:v>20</c:v>
                </c:pt>
                <c:pt idx="5402">
                  <c:v>20</c:v>
                </c:pt>
                <c:pt idx="5403">
                  <c:v>20</c:v>
                </c:pt>
                <c:pt idx="5404">
                  <c:v>20</c:v>
                </c:pt>
                <c:pt idx="5405">
                  <c:v>20</c:v>
                </c:pt>
                <c:pt idx="5406">
                  <c:v>20.100000000000001</c:v>
                </c:pt>
                <c:pt idx="5407">
                  <c:v>20.100000000000001</c:v>
                </c:pt>
                <c:pt idx="5408">
                  <c:v>20.100000000000001</c:v>
                </c:pt>
                <c:pt idx="5409">
                  <c:v>20.100000000000001</c:v>
                </c:pt>
                <c:pt idx="5410">
                  <c:v>20.100000000000001</c:v>
                </c:pt>
                <c:pt idx="5411">
                  <c:v>20.2</c:v>
                </c:pt>
                <c:pt idx="5412">
                  <c:v>20.2</c:v>
                </c:pt>
                <c:pt idx="5413">
                  <c:v>20.2</c:v>
                </c:pt>
                <c:pt idx="5414">
                  <c:v>20.2</c:v>
                </c:pt>
                <c:pt idx="5415">
                  <c:v>20.3</c:v>
                </c:pt>
                <c:pt idx="5416">
                  <c:v>20.3</c:v>
                </c:pt>
                <c:pt idx="5417">
                  <c:v>20.3</c:v>
                </c:pt>
                <c:pt idx="5418">
                  <c:v>20.3</c:v>
                </c:pt>
                <c:pt idx="5419">
                  <c:v>20.3</c:v>
                </c:pt>
                <c:pt idx="5420">
                  <c:v>20.3</c:v>
                </c:pt>
                <c:pt idx="5421">
                  <c:v>20.3</c:v>
                </c:pt>
                <c:pt idx="5422">
                  <c:v>20.3</c:v>
                </c:pt>
                <c:pt idx="5423">
                  <c:v>20.3</c:v>
                </c:pt>
                <c:pt idx="5424">
                  <c:v>20.399999999999999</c:v>
                </c:pt>
                <c:pt idx="5425">
                  <c:v>20.399999999999999</c:v>
                </c:pt>
                <c:pt idx="5426">
                  <c:v>20.399999999999999</c:v>
                </c:pt>
                <c:pt idx="5427">
                  <c:v>20.399999999999999</c:v>
                </c:pt>
                <c:pt idx="5428">
                  <c:v>20.399999999999999</c:v>
                </c:pt>
                <c:pt idx="5429">
                  <c:v>20.399999999999999</c:v>
                </c:pt>
                <c:pt idx="5430">
                  <c:v>20.399999999999999</c:v>
                </c:pt>
                <c:pt idx="5431">
                  <c:v>20.5</c:v>
                </c:pt>
                <c:pt idx="5432">
                  <c:v>20.5</c:v>
                </c:pt>
                <c:pt idx="5433">
                  <c:v>20.5</c:v>
                </c:pt>
                <c:pt idx="5434">
                  <c:v>20.6</c:v>
                </c:pt>
                <c:pt idx="5435">
                  <c:v>20.6</c:v>
                </c:pt>
                <c:pt idx="5436">
                  <c:v>20.6</c:v>
                </c:pt>
                <c:pt idx="5437">
                  <c:v>20.7</c:v>
                </c:pt>
                <c:pt idx="5438">
                  <c:v>20.7</c:v>
                </c:pt>
                <c:pt idx="5439">
                  <c:v>20.7</c:v>
                </c:pt>
                <c:pt idx="5440">
                  <c:v>20.8</c:v>
                </c:pt>
                <c:pt idx="5441">
                  <c:v>20.8</c:v>
                </c:pt>
                <c:pt idx="5442">
                  <c:v>20.9</c:v>
                </c:pt>
                <c:pt idx="5443">
                  <c:v>20.9</c:v>
                </c:pt>
                <c:pt idx="5444">
                  <c:v>20.9</c:v>
                </c:pt>
                <c:pt idx="5445">
                  <c:v>20.9</c:v>
                </c:pt>
                <c:pt idx="5446">
                  <c:v>20.9</c:v>
                </c:pt>
                <c:pt idx="5447">
                  <c:v>20.9</c:v>
                </c:pt>
                <c:pt idx="5448">
                  <c:v>20.9</c:v>
                </c:pt>
                <c:pt idx="5449">
                  <c:v>20.9</c:v>
                </c:pt>
                <c:pt idx="5450">
                  <c:v>20.9</c:v>
                </c:pt>
                <c:pt idx="5451">
                  <c:v>21</c:v>
                </c:pt>
                <c:pt idx="5452">
                  <c:v>21</c:v>
                </c:pt>
                <c:pt idx="5453">
                  <c:v>21</c:v>
                </c:pt>
                <c:pt idx="5454">
                  <c:v>21</c:v>
                </c:pt>
                <c:pt idx="5455">
                  <c:v>21.1</c:v>
                </c:pt>
                <c:pt idx="5456">
                  <c:v>21.1</c:v>
                </c:pt>
                <c:pt idx="5457">
                  <c:v>21.1</c:v>
                </c:pt>
                <c:pt idx="5458">
                  <c:v>21.2</c:v>
                </c:pt>
                <c:pt idx="5459">
                  <c:v>21.3</c:v>
                </c:pt>
                <c:pt idx="5460">
                  <c:v>21.3</c:v>
                </c:pt>
                <c:pt idx="5461">
                  <c:v>21.4</c:v>
                </c:pt>
                <c:pt idx="5462">
                  <c:v>21.4</c:v>
                </c:pt>
                <c:pt idx="5463">
                  <c:v>21.4</c:v>
                </c:pt>
                <c:pt idx="5464">
                  <c:v>21.4</c:v>
                </c:pt>
                <c:pt idx="5465">
                  <c:v>21.5</c:v>
                </c:pt>
                <c:pt idx="5466">
                  <c:v>21.5</c:v>
                </c:pt>
                <c:pt idx="5467">
                  <c:v>21.5</c:v>
                </c:pt>
                <c:pt idx="5468">
                  <c:v>21.6</c:v>
                </c:pt>
                <c:pt idx="5469">
                  <c:v>21.6</c:v>
                </c:pt>
                <c:pt idx="5470">
                  <c:v>21.6</c:v>
                </c:pt>
                <c:pt idx="5471">
                  <c:v>21.6</c:v>
                </c:pt>
                <c:pt idx="5472">
                  <c:v>21.6</c:v>
                </c:pt>
                <c:pt idx="5473">
                  <c:v>21.614999999999998</c:v>
                </c:pt>
                <c:pt idx="5474">
                  <c:v>21.7</c:v>
                </c:pt>
                <c:pt idx="5475">
                  <c:v>21.7</c:v>
                </c:pt>
                <c:pt idx="5476">
                  <c:v>21.8</c:v>
                </c:pt>
                <c:pt idx="5477">
                  <c:v>21.8</c:v>
                </c:pt>
                <c:pt idx="5478">
                  <c:v>21.8</c:v>
                </c:pt>
                <c:pt idx="5479">
                  <c:v>21.8</c:v>
                </c:pt>
                <c:pt idx="5480">
                  <c:v>21.9</c:v>
                </c:pt>
                <c:pt idx="5481">
                  <c:v>22</c:v>
                </c:pt>
                <c:pt idx="5482">
                  <c:v>22.1</c:v>
                </c:pt>
                <c:pt idx="5483">
                  <c:v>22.1</c:v>
                </c:pt>
                <c:pt idx="5484">
                  <c:v>22.2</c:v>
                </c:pt>
                <c:pt idx="5485">
                  <c:v>22.3</c:v>
                </c:pt>
                <c:pt idx="5486">
                  <c:v>22.4</c:v>
                </c:pt>
                <c:pt idx="5487">
                  <c:v>22.4</c:v>
                </c:pt>
                <c:pt idx="5488">
                  <c:v>22.5</c:v>
                </c:pt>
                <c:pt idx="5489">
                  <c:v>22.5</c:v>
                </c:pt>
                <c:pt idx="5490">
                  <c:v>22.5</c:v>
                </c:pt>
                <c:pt idx="5491">
                  <c:v>22.5</c:v>
                </c:pt>
                <c:pt idx="5492">
                  <c:v>22.5</c:v>
                </c:pt>
                <c:pt idx="5493">
                  <c:v>22.6</c:v>
                </c:pt>
                <c:pt idx="5494">
                  <c:v>22.6</c:v>
                </c:pt>
                <c:pt idx="5495">
                  <c:v>22.6</c:v>
                </c:pt>
                <c:pt idx="5496">
                  <c:v>22.6</c:v>
                </c:pt>
                <c:pt idx="5497">
                  <c:v>22.7</c:v>
                </c:pt>
                <c:pt idx="5498">
                  <c:v>22.7</c:v>
                </c:pt>
                <c:pt idx="5499">
                  <c:v>22.7</c:v>
                </c:pt>
                <c:pt idx="5500">
                  <c:v>22.7</c:v>
                </c:pt>
                <c:pt idx="5501">
                  <c:v>22.7</c:v>
                </c:pt>
                <c:pt idx="5502">
                  <c:v>22.7</c:v>
                </c:pt>
                <c:pt idx="5503">
                  <c:v>22.8</c:v>
                </c:pt>
                <c:pt idx="5504">
                  <c:v>22.8</c:v>
                </c:pt>
                <c:pt idx="5505">
                  <c:v>22.8</c:v>
                </c:pt>
                <c:pt idx="5506">
                  <c:v>22.8</c:v>
                </c:pt>
                <c:pt idx="5507">
                  <c:v>22.8</c:v>
                </c:pt>
                <c:pt idx="5508">
                  <c:v>22.9</c:v>
                </c:pt>
                <c:pt idx="5509">
                  <c:v>22.9</c:v>
                </c:pt>
                <c:pt idx="5510">
                  <c:v>22.9</c:v>
                </c:pt>
                <c:pt idx="5511">
                  <c:v>22.9</c:v>
                </c:pt>
                <c:pt idx="5512">
                  <c:v>23</c:v>
                </c:pt>
                <c:pt idx="5513">
                  <c:v>23</c:v>
                </c:pt>
                <c:pt idx="5514">
                  <c:v>23</c:v>
                </c:pt>
                <c:pt idx="5515">
                  <c:v>23</c:v>
                </c:pt>
                <c:pt idx="5516">
                  <c:v>23</c:v>
                </c:pt>
                <c:pt idx="5517">
                  <c:v>23</c:v>
                </c:pt>
                <c:pt idx="5518">
                  <c:v>23.1</c:v>
                </c:pt>
                <c:pt idx="5519">
                  <c:v>23.1</c:v>
                </c:pt>
                <c:pt idx="5520">
                  <c:v>23.2</c:v>
                </c:pt>
                <c:pt idx="5521">
                  <c:v>23.2</c:v>
                </c:pt>
                <c:pt idx="5522">
                  <c:v>23.2</c:v>
                </c:pt>
                <c:pt idx="5523">
                  <c:v>23.3</c:v>
                </c:pt>
                <c:pt idx="5524">
                  <c:v>23.3</c:v>
                </c:pt>
                <c:pt idx="5525">
                  <c:v>23.3</c:v>
                </c:pt>
                <c:pt idx="5526">
                  <c:v>23.4</c:v>
                </c:pt>
                <c:pt idx="5527">
                  <c:v>23.4</c:v>
                </c:pt>
                <c:pt idx="5528">
                  <c:v>23.4</c:v>
                </c:pt>
                <c:pt idx="5529">
                  <c:v>23.4</c:v>
                </c:pt>
                <c:pt idx="5530">
                  <c:v>23.4</c:v>
                </c:pt>
                <c:pt idx="5531">
                  <c:v>23.5</c:v>
                </c:pt>
                <c:pt idx="5532">
                  <c:v>23.5</c:v>
                </c:pt>
                <c:pt idx="5533">
                  <c:v>23.5</c:v>
                </c:pt>
                <c:pt idx="5534">
                  <c:v>23.6</c:v>
                </c:pt>
                <c:pt idx="5535">
                  <c:v>23.6</c:v>
                </c:pt>
                <c:pt idx="5536">
                  <c:v>23.6</c:v>
                </c:pt>
                <c:pt idx="5537">
                  <c:v>23.6</c:v>
                </c:pt>
                <c:pt idx="5538">
                  <c:v>23.6</c:v>
                </c:pt>
                <c:pt idx="5539">
                  <c:v>23.6</c:v>
                </c:pt>
                <c:pt idx="5540">
                  <c:v>23.7</c:v>
                </c:pt>
                <c:pt idx="5541">
                  <c:v>23.7</c:v>
                </c:pt>
                <c:pt idx="5542">
                  <c:v>23.7</c:v>
                </c:pt>
                <c:pt idx="5543">
                  <c:v>23.8</c:v>
                </c:pt>
                <c:pt idx="5544">
                  <c:v>23.8</c:v>
                </c:pt>
                <c:pt idx="5545">
                  <c:v>23.9</c:v>
                </c:pt>
                <c:pt idx="5546">
                  <c:v>23.9</c:v>
                </c:pt>
                <c:pt idx="5547">
                  <c:v>23.9</c:v>
                </c:pt>
                <c:pt idx="5548">
                  <c:v>23.9</c:v>
                </c:pt>
                <c:pt idx="5549">
                  <c:v>24</c:v>
                </c:pt>
                <c:pt idx="5550">
                  <c:v>24</c:v>
                </c:pt>
                <c:pt idx="5551">
                  <c:v>24</c:v>
                </c:pt>
                <c:pt idx="5552">
                  <c:v>24</c:v>
                </c:pt>
                <c:pt idx="5553">
                  <c:v>24</c:v>
                </c:pt>
                <c:pt idx="5554">
                  <c:v>24.1</c:v>
                </c:pt>
                <c:pt idx="5555">
                  <c:v>24.1</c:v>
                </c:pt>
                <c:pt idx="5556">
                  <c:v>24.1</c:v>
                </c:pt>
                <c:pt idx="5557">
                  <c:v>24.1</c:v>
                </c:pt>
                <c:pt idx="5558">
                  <c:v>24.1</c:v>
                </c:pt>
                <c:pt idx="5559">
                  <c:v>24.1</c:v>
                </c:pt>
                <c:pt idx="5560">
                  <c:v>24.2</c:v>
                </c:pt>
                <c:pt idx="5561">
                  <c:v>24.2</c:v>
                </c:pt>
                <c:pt idx="5562">
                  <c:v>24.3</c:v>
                </c:pt>
                <c:pt idx="5563">
                  <c:v>24.3</c:v>
                </c:pt>
                <c:pt idx="5564">
                  <c:v>24.3</c:v>
                </c:pt>
                <c:pt idx="5565">
                  <c:v>24.3</c:v>
                </c:pt>
                <c:pt idx="5566">
                  <c:v>24.3</c:v>
                </c:pt>
                <c:pt idx="5567">
                  <c:v>24.3</c:v>
                </c:pt>
                <c:pt idx="5568">
                  <c:v>24.3</c:v>
                </c:pt>
                <c:pt idx="5569">
                  <c:v>24.4</c:v>
                </c:pt>
                <c:pt idx="5570">
                  <c:v>24.4</c:v>
                </c:pt>
                <c:pt idx="5571">
                  <c:v>24.5</c:v>
                </c:pt>
                <c:pt idx="5572">
                  <c:v>24.5</c:v>
                </c:pt>
                <c:pt idx="5573">
                  <c:v>24.5</c:v>
                </c:pt>
                <c:pt idx="5574">
                  <c:v>24.5</c:v>
                </c:pt>
                <c:pt idx="5575">
                  <c:v>24.6</c:v>
                </c:pt>
                <c:pt idx="5576">
                  <c:v>24.6</c:v>
                </c:pt>
                <c:pt idx="5577">
                  <c:v>24.7</c:v>
                </c:pt>
                <c:pt idx="5578">
                  <c:v>24.7</c:v>
                </c:pt>
                <c:pt idx="5579">
                  <c:v>24.7</c:v>
                </c:pt>
                <c:pt idx="5580">
                  <c:v>24.7</c:v>
                </c:pt>
                <c:pt idx="5581">
                  <c:v>24.7</c:v>
                </c:pt>
                <c:pt idx="5582">
                  <c:v>24.8</c:v>
                </c:pt>
                <c:pt idx="5583">
                  <c:v>24.8</c:v>
                </c:pt>
                <c:pt idx="5584">
                  <c:v>24.9</c:v>
                </c:pt>
                <c:pt idx="5585">
                  <c:v>24.9</c:v>
                </c:pt>
                <c:pt idx="5586">
                  <c:v>24.9</c:v>
                </c:pt>
                <c:pt idx="5587">
                  <c:v>24.9</c:v>
                </c:pt>
                <c:pt idx="5588">
                  <c:v>24.9</c:v>
                </c:pt>
                <c:pt idx="5589">
                  <c:v>25</c:v>
                </c:pt>
                <c:pt idx="5590">
                  <c:v>25</c:v>
                </c:pt>
                <c:pt idx="5591">
                  <c:v>25</c:v>
                </c:pt>
                <c:pt idx="5592">
                  <c:v>25.1</c:v>
                </c:pt>
                <c:pt idx="5593">
                  <c:v>25.2</c:v>
                </c:pt>
                <c:pt idx="5594">
                  <c:v>25.2</c:v>
                </c:pt>
                <c:pt idx="5595">
                  <c:v>25.2</c:v>
                </c:pt>
                <c:pt idx="5596">
                  <c:v>25.2</c:v>
                </c:pt>
                <c:pt idx="5597">
                  <c:v>25.3</c:v>
                </c:pt>
                <c:pt idx="5598">
                  <c:v>25.3</c:v>
                </c:pt>
                <c:pt idx="5599">
                  <c:v>25.4</c:v>
                </c:pt>
                <c:pt idx="5600">
                  <c:v>25.4</c:v>
                </c:pt>
                <c:pt idx="5601">
                  <c:v>25.4</c:v>
                </c:pt>
                <c:pt idx="5602">
                  <c:v>25.4</c:v>
                </c:pt>
                <c:pt idx="5603">
                  <c:v>25.5</c:v>
                </c:pt>
                <c:pt idx="5604">
                  <c:v>25.5</c:v>
                </c:pt>
                <c:pt idx="5605">
                  <c:v>25.6</c:v>
                </c:pt>
                <c:pt idx="5606">
                  <c:v>25.6</c:v>
                </c:pt>
                <c:pt idx="5607">
                  <c:v>25.6</c:v>
                </c:pt>
                <c:pt idx="5608">
                  <c:v>25.6</c:v>
                </c:pt>
                <c:pt idx="5609">
                  <c:v>25.7</c:v>
                </c:pt>
                <c:pt idx="5610">
                  <c:v>25.7</c:v>
                </c:pt>
                <c:pt idx="5611">
                  <c:v>25.7</c:v>
                </c:pt>
                <c:pt idx="5612">
                  <c:v>25.8</c:v>
                </c:pt>
                <c:pt idx="5613">
                  <c:v>25.8</c:v>
                </c:pt>
                <c:pt idx="5614">
                  <c:v>25.8</c:v>
                </c:pt>
                <c:pt idx="5615">
                  <c:v>25.8</c:v>
                </c:pt>
                <c:pt idx="5616">
                  <c:v>25.9</c:v>
                </c:pt>
                <c:pt idx="5617">
                  <c:v>25.9</c:v>
                </c:pt>
                <c:pt idx="5618">
                  <c:v>25.9</c:v>
                </c:pt>
                <c:pt idx="5619">
                  <c:v>25.9</c:v>
                </c:pt>
                <c:pt idx="5620">
                  <c:v>26</c:v>
                </c:pt>
                <c:pt idx="5621">
                  <c:v>26.1</c:v>
                </c:pt>
                <c:pt idx="5622">
                  <c:v>26.1</c:v>
                </c:pt>
                <c:pt idx="5623">
                  <c:v>26.1</c:v>
                </c:pt>
                <c:pt idx="5624">
                  <c:v>26.2</c:v>
                </c:pt>
                <c:pt idx="5625">
                  <c:v>26.3</c:v>
                </c:pt>
                <c:pt idx="5626">
                  <c:v>26.4</c:v>
                </c:pt>
                <c:pt idx="5627">
                  <c:v>26.4</c:v>
                </c:pt>
                <c:pt idx="5628">
                  <c:v>26.5</c:v>
                </c:pt>
                <c:pt idx="5629">
                  <c:v>26.6</c:v>
                </c:pt>
                <c:pt idx="5630">
                  <c:v>26.6</c:v>
                </c:pt>
                <c:pt idx="5631">
                  <c:v>26.6</c:v>
                </c:pt>
                <c:pt idx="5632">
                  <c:v>26.7</c:v>
                </c:pt>
                <c:pt idx="5633">
                  <c:v>26.8</c:v>
                </c:pt>
                <c:pt idx="5634">
                  <c:v>26.8</c:v>
                </c:pt>
                <c:pt idx="5635">
                  <c:v>26.8</c:v>
                </c:pt>
                <c:pt idx="5636">
                  <c:v>26.9</c:v>
                </c:pt>
                <c:pt idx="5637">
                  <c:v>27</c:v>
                </c:pt>
                <c:pt idx="5638">
                  <c:v>27</c:v>
                </c:pt>
                <c:pt idx="5639">
                  <c:v>27.1</c:v>
                </c:pt>
                <c:pt idx="5640">
                  <c:v>27.1</c:v>
                </c:pt>
                <c:pt idx="5641">
                  <c:v>27.2</c:v>
                </c:pt>
                <c:pt idx="5642">
                  <c:v>27.2</c:v>
                </c:pt>
                <c:pt idx="5643">
                  <c:v>27.4</c:v>
                </c:pt>
                <c:pt idx="5644">
                  <c:v>27.4</c:v>
                </c:pt>
                <c:pt idx="5645">
                  <c:v>27.5</c:v>
                </c:pt>
                <c:pt idx="5646">
                  <c:v>27.6</c:v>
                </c:pt>
                <c:pt idx="5647">
                  <c:v>27.6</c:v>
                </c:pt>
                <c:pt idx="5648">
                  <c:v>28</c:v>
                </c:pt>
                <c:pt idx="5649">
                  <c:v>28</c:v>
                </c:pt>
                <c:pt idx="5650">
                  <c:v>28.3</c:v>
                </c:pt>
                <c:pt idx="5651">
                  <c:v>28.4</c:v>
                </c:pt>
                <c:pt idx="5652">
                  <c:v>28.9</c:v>
                </c:pt>
                <c:pt idx="5653">
                  <c:v>29</c:v>
                </c:pt>
                <c:pt idx="5654">
                  <c:v>29.5</c:v>
                </c:pt>
                <c:pt idx="5655">
                  <c:v>29.6</c:v>
                </c:pt>
                <c:pt idx="5656">
                  <c:v>29.9</c:v>
                </c:pt>
                <c:pt idx="5657">
                  <c:v>30</c:v>
                </c:pt>
                <c:pt idx="5658">
                  <c:v>30.4</c:v>
                </c:pt>
              </c:numCache>
            </c:numRef>
          </c:xVal>
          <c:yVal>
            <c:numRef>
              <c:f>'results (12)'!$I$2:$I$5660</c:f>
              <c:numCache>
                <c:formatCode>General</c:formatCode>
                <c:ptCount val="5659"/>
                <c:pt idx="0">
                  <c:v>3.9153999999999987</c:v>
                </c:pt>
                <c:pt idx="1">
                  <c:v>10.273</c:v>
                </c:pt>
                <c:pt idx="2">
                  <c:v>13.188000000000001</c:v>
                </c:pt>
                <c:pt idx="3">
                  <c:v>17.678799999999956</c:v>
                </c:pt>
                <c:pt idx="4">
                  <c:v>5.3419999999999996</c:v>
                </c:pt>
                <c:pt idx="5">
                  <c:v>8.120000000000001</c:v>
                </c:pt>
                <c:pt idx="6">
                  <c:v>9.0741699999999987</c:v>
                </c:pt>
                <c:pt idx="7">
                  <c:v>5.9</c:v>
                </c:pt>
                <c:pt idx="8">
                  <c:v>7.03</c:v>
                </c:pt>
                <c:pt idx="9">
                  <c:v>8.8600000000000048</c:v>
                </c:pt>
                <c:pt idx="10">
                  <c:v>9.61</c:v>
                </c:pt>
                <c:pt idx="11">
                  <c:v>6.3436000000000003</c:v>
                </c:pt>
                <c:pt idx="12">
                  <c:v>9.7100000000000009</c:v>
                </c:pt>
                <c:pt idx="13">
                  <c:v>14.382000000000019</c:v>
                </c:pt>
                <c:pt idx="14">
                  <c:v>5.41</c:v>
                </c:pt>
                <c:pt idx="15">
                  <c:v>13.42</c:v>
                </c:pt>
                <c:pt idx="16">
                  <c:v>7.07</c:v>
                </c:pt>
                <c:pt idx="17">
                  <c:v>6.95</c:v>
                </c:pt>
                <c:pt idx="18">
                  <c:v>6.04</c:v>
                </c:pt>
                <c:pt idx="19">
                  <c:v>5.8599999999999985</c:v>
                </c:pt>
                <c:pt idx="20">
                  <c:v>7.88</c:v>
                </c:pt>
                <c:pt idx="21">
                  <c:v>7.87</c:v>
                </c:pt>
                <c:pt idx="22">
                  <c:v>7.8132000000000001</c:v>
                </c:pt>
                <c:pt idx="23">
                  <c:v>7.42</c:v>
                </c:pt>
                <c:pt idx="24">
                  <c:v>6.09</c:v>
                </c:pt>
                <c:pt idx="25">
                  <c:v>4.1399999999999997</c:v>
                </c:pt>
                <c:pt idx="26">
                  <c:v>15.8</c:v>
                </c:pt>
                <c:pt idx="27">
                  <c:v>6.71</c:v>
                </c:pt>
                <c:pt idx="28">
                  <c:v>7.87</c:v>
                </c:pt>
                <c:pt idx="29">
                  <c:v>7.92</c:v>
                </c:pt>
                <c:pt idx="30">
                  <c:v>11.7</c:v>
                </c:pt>
                <c:pt idx="31">
                  <c:v>5.68</c:v>
                </c:pt>
                <c:pt idx="32">
                  <c:v>7.59</c:v>
                </c:pt>
                <c:pt idx="33">
                  <c:v>12.68</c:v>
                </c:pt>
                <c:pt idx="34">
                  <c:v>6.76</c:v>
                </c:pt>
                <c:pt idx="35">
                  <c:v>8.08</c:v>
                </c:pt>
                <c:pt idx="36">
                  <c:v>13.5</c:v>
                </c:pt>
                <c:pt idx="37">
                  <c:v>8.5400000000000009</c:v>
                </c:pt>
                <c:pt idx="38">
                  <c:v>6.21</c:v>
                </c:pt>
                <c:pt idx="39">
                  <c:v>8.58</c:v>
                </c:pt>
                <c:pt idx="40">
                  <c:v>9.7200000000000024</c:v>
                </c:pt>
                <c:pt idx="41">
                  <c:v>24</c:v>
                </c:pt>
                <c:pt idx="42">
                  <c:v>6.3199999999999985</c:v>
                </c:pt>
                <c:pt idx="43">
                  <c:v>7.88</c:v>
                </c:pt>
                <c:pt idx="44">
                  <c:v>19.489999999999952</c:v>
                </c:pt>
                <c:pt idx="45">
                  <c:v>6.0830000000000002</c:v>
                </c:pt>
                <c:pt idx="46">
                  <c:v>6</c:v>
                </c:pt>
                <c:pt idx="47">
                  <c:v>7.21</c:v>
                </c:pt>
                <c:pt idx="48">
                  <c:v>12</c:v>
                </c:pt>
                <c:pt idx="49">
                  <c:v>13.25</c:v>
                </c:pt>
                <c:pt idx="50">
                  <c:v>27.623000000000001</c:v>
                </c:pt>
                <c:pt idx="51">
                  <c:v>14.97</c:v>
                </c:pt>
                <c:pt idx="52">
                  <c:v>7.1390000000000002</c:v>
                </c:pt>
                <c:pt idx="53">
                  <c:v>8.84</c:v>
                </c:pt>
                <c:pt idx="54">
                  <c:v>11.68</c:v>
                </c:pt>
                <c:pt idx="55">
                  <c:v>9.52</c:v>
                </c:pt>
                <c:pt idx="56">
                  <c:v>12.39</c:v>
                </c:pt>
                <c:pt idx="57">
                  <c:v>6.76</c:v>
                </c:pt>
                <c:pt idx="58">
                  <c:v>7.2744999999999997</c:v>
                </c:pt>
                <c:pt idx="59">
                  <c:v>11.7</c:v>
                </c:pt>
                <c:pt idx="60">
                  <c:v>4.71</c:v>
                </c:pt>
                <c:pt idx="61">
                  <c:v>9.4050000000000047</c:v>
                </c:pt>
                <c:pt idx="62">
                  <c:v>5.3920999999999975</c:v>
                </c:pt>
                <c:pt idx="63">
                  <c:v>4.19599999999999</c:v>
                </c:pt>
                <c:pt idx="64">
                  <c:v>4.7009999999999996</c:v>
                </c:pt>
                <c:pt idx="65">
                  <c:v>8.7269999999999985</c:v>
                </c:pt>
                <c:pt idx="66">
                  <c:v>5.1379999999999955</c:v>
                </c:pt>
                <c:pt idx="67">
                  <c:v>20</c:v>
                </c:pt>
                <c:pt idx="68">
                  <c:v>6.6499999999999995</c:v>
                </c:pt>
                <c:pt idx="69">
                  <c:v>7.5</c:v>
                </c:pt>
                <c:pt idx="70">
                  <c:v>9.65</c:v>
                </c:pt>
                <c:pt idx="71">
                  <c:v>5.9180000000000001</c:v>
                </c:pt>
                <c:pt idx="72">
                  <c:v>8.3290000000000006</c:v>
                </c:pt>
                <c:pt idx="73">
                  <c:v>5.1310000000000002</c:v>
                </c:pt>
                <c:pt idx="74">
                  <c:v>5.0789999999999997</c:v>
                </c:pt>
                <c:pt idx="75">
                  <c:v>15.027999999999999</c:v>
                </c:pt>
                <c:pt idx="76">
                  <c:v>12</c:v>
                </c:pt>
                <c:pt idx="77">
                  <c:v>5.6303999999999998</c:v>
                </c:pt>
                <c:pt idx="78">
                  <c:v>4.4300000000000024</c:v>
                </c:pt>
                <c:pt idx="79">
                  <c:v>3.4</c:v>
                </c:pt>
                <c:pt idx="80">
                  <c:v>4.2770000000000001</c:v>
                </c:pt>
                <c:pt idx="81">
                  <c:v>4.1479999999999899</c:v>
                </c:pt>
                <c:pt idx="82">
                  <c:v>12.865000000000023</c:v>
                </c:pt>
                <c:pt idx="83">
                  <c:v>8.097999999999999</c:v>
                </c:pt>
                <c:pt idx="84">
                  <c:v>11.57</c:v>
                </c:pt>
                <c:pt idx="85">
                  <c:v>8.3340000000000014</c:v>
                </c:pt>
                <c:pt idx="86">
                  <c:v>13.7204</c:v>
                </c:pt>
                <c:pt idx="87">
                  <c:v>11.387</c:v>
                </c:pt>
                <c:pt idx="88">
                  <c:v>15.941000000000001</c:v>
                </c:pt>
                <c:pt idx="89">
                  <c:v>6.0814000000000004</c:v>
                </c:pt>
                <c:pt idx="90">
                  <c:v>9.7269999999999985</c:v>
                </c:pt>
                <c:pt idx="91">
                  <c:v>7.1129999999999898</c:v>
                </c:pt>
                <c:pt idx="92">
                  <c:v>7.0449999999999955</c:v>
                </c:pt>
                <c:pt idx="93">
                  <c:v>5.53</c:v>
                </c:pt>
                <c:pt idx="94">
                  <c:v>14.848000000000001</c:v>
                </c:pt>
                <c:pt idx="95">
                  <c:v>23050</c:v>
                </c:pt>
                <c:pt idx="96">
                  <c:v>29.43</c:v>
                </c:pt>
                <c:pt idx="97">
                  <c:v>16.8</c:v>
                </c:pt>
                <c:pt idx="98">
                  <c:v>11.89</c:v>
                </c:pt>
                <c:pt idx="99">
                  <c:v>5.8</c:v>
                </c:pt>
                <c:pt idx="100">
                  <c:v>5.1839999999999975</c:v>
                </c:pt>
                <c:pt idx="101">
                  <c:v>12.312000000000006</c:v>
                </c:pt>
                <c:pt idx="102">
                  <c:v>10.408200000000001</c:v>
                </c:pt>
                <c:pt idx="103">
                  <c:v>8.91</c:v>
                </c:pt>
                <c:pt idx="104">
                  <c:v>9</c:v>
                </c:pt>
                <c:pt idx="105">
                  <c:v>6.4219999999999997</c:v>
                </c:pt>
                <c:pt idx="106">
                  <c:v>12.463000000000006</c:v>
                </c:pt>
                <c:pt idx="107">
                  <c:v>6.0419999999999998</c:v>
                </c:pt>
                <c:pt idx="108">
                  <c:v>5.6549999999999878</c:v>
                </c:pt>
                <c:pt idx="109">
                  <c:v>4.9572000000000003</c:v>
                </c:pt>
                <c:pt idx="110">
                  <c:v>8.3740000000000006</c:v>
                </c:pt>
                <c:pt idx="111">
                  <c:v>4.8439999999999985</c:v>
                </c:pt>
                <c:pt idx="112">
                  <c:v>15.706</c:v>
                </c:pt>
                <c:pt idx="113">
                  <c:v>9.98</c:v>
                </c:pt>
                <c:pt idx="114">
                  <c:v>12.2</c:v>
                </c:pt>
                <c:pt idx="115">
                  <c:v>5.9880000000000004</c:v>
                </c:pt>
                <c:pt idx="116">
                  <c:v>5.224999999999989</c:v>
                </c:pt>
                <c:pt idx="117">
                  <c:v>7.4432000000000107</c:v>
                </c:pt>
                <c:pt idx="118">
                  <c:v>13.625</c:v>
                </c:pt>
                <c:pt idx="119">
                  <c:v>28.43</c:v>
                </c:pt>
                <c:pt idx="120">
                  <c:v>6.9239999999999995</c:v>
                </c:pt>
                <c:pt idx="121">
                  <c:v>12.6</c:v>
                </c:pt>
                <c:pt idx="122">
                  <c:v>13.7744</c:v>
                </c:pt>
                <c:pt idx="123">
                  <c:v>8.6599000000000004</c:v>
                </c:pt>
                <c:pt idx="124">
                  <c:v>4.7750000000000004</c:v>
                </c:pt>
                <c:pt idx="125">
                  <c:v>8.347999999999999</c:v>
                </c:pt>
                <c:pt idx="126">
                  <c:v>7.3334999999999999</c:v>
                </c:pt>
                <c:pt idx="127">
                  <c:v>35.864000000000004</c:v>
                </c:pt>
                <c:pt idx="128">
                  <c:v>5.3849999999999945</c:v>
                </c:pt>
                <c:pt idx="129">
                  <c:v>6.5</c:v>
                </c:pt>
                <c:pt idx="130">
                  <c:v>9.26</c:v>
                </c:pt>
                <c:pt idx="131">
                  <c:v>15.8</c:v>
                </c:pt>
                <c:pt idx="132">
                  <c:v>5.5512800000000002</c:v>
                </c:pt>
                <c:pt idx="133">
                  <c:v>8.1655000000000211</c:v>
                </c:pt>
                <c:pt idx="134">
                  <c:v>7.7830000000000004</c:v>
                </c:pt>
                <c:pt idx="135">
                  <c:v>24.005499999999955</c:v>
                </c:pt>
                <c:pt idx="136">
                  <c:v>13.11</c:v>
                </c:pt>
                <c:pt idx="137">
                  <c:v>16.260000000000002</c:v>
                </c:pt>
                <c:pt idx="138">
                  <c:v>24.143999999999988</c:v>
                </c:pt>
                <c:pt idx="139">
                  <c:v>23.67</c:v>
                </c:pt>
                <c:pt idx="140">
                  <c:v>30.981999999999989</c:v>
                </c:pt>
                <c:pt idx="141">
                  <c:v>9.7630000000000035</c:v>
                </c:pt>
                <c:pt idx="142">
                  <c:v>5.6989999999999945</c:v>
                </c:pt>
                <c:pt idx="143">
                  <c:v>16.829999999999988</c:v>
                </c:pt>
                <c:pt idx="144">
                  <c:v>5.9587000000000003</c:v>
                </c:pt>
                <c:pt idx="145">
                  <c:v>39</c:v>
                </c:pt>
                <c:pt idx="146">
                  <c:v>62.349999999999994</c:v>
                </c:pt>
                <c:pt idx="147">
                  <c:v>7.36099999999999</c:v>
                </c:pt>
                <c:pt idx="148">
                  <c:v>8.5670000000000002</c:v>
                </c:pt>
                <c:pt idx="149">
                  <c:v>5</c:v>
                </c:pt>
                <c:pt idx="150">
                  <c:v>9.1399999999999988</c:v>
                </c:pt>
                <c:pt idx="151">
                  <c:v>7.2409999999999997</c:v>
                </c:pt>
                <c:pt idx="152">
                  <c:v>13.597</c:v>
                </c:pt>
                <c:pt idx="153">
                  <c:v>9.2979999999999983</c:v>
                </c:pt>
                <c:pt idx="154">
                  <c:v>9.4479999999999986</c:v>
                </c:pt>
                <c:pt idx="155">
                  <c:v>13.686</c:v>
                </c:pt>
                <c:pt idx="156">
                  <c:v>7.22</c:v>
                </c:pt>
                <c:pt idx="157">
                  <c:v>25.224</c:v>
                </c:pt>
                <c:pt idx="158">
                  <c:v>15.51</c:v>
                </c:pt>
                <c:pt idx="159">
                  <c:v>5.0544999999999956</c:v>
                </c:pt>
                <c:pt idx="160">
                  <c:v>6.52</c:v>
                </c:pt>
                <c:pt idx="161">
                  <c:v>6.875</c:v>
                </c:pt>
                <c:pt idx="162">
                  <c:v>21.797000000000001</c:v>
                </c:pt>
                <c:pt idx="163">
                  <c:v>9.0220000000000002</c:v>
                </c:pt>
                <c:pt idx="164">
                  <c:v>35.15</c:v>
                </c:pt>
                <c:pt idx="165">
                  <c:v>20.664000000000001</c:v>
                </c:pt>
                <c:pt idx="166">
                  <c:v>7.226</c:v>
                </c:pt>
                <c:pt idx="167">
                  <c:v>7.0239999999999965</c:v>
                </c:pt>
                <c:pt idx="168">
                  <c:v>23.74</c:v>
                </c:pt>
                <c:pt idx="169">
                  <c:v>6.1629999999999878</c:v>
                </c:pt>
                <c:pt idx="170">
                  <c:v>8.7520000000000007</c:v>
                </c:pt>
                <c:pt idx="171">
                  <c:v>13.82</c:v>
                </c:pt>
                <c:pt idx="172">
                  <c:v>27.065999999999956</c:v>
                </c:pt>
                <c:pt idx="173">
                  <c:v>10.443</c:v>
                </c:pt>
                <c:pt idx="174">
                  <c:v>11.450000000000006</c:v>
                </c:pt>
                <c:pt idx="175">
                  <c:v>15.679</c:v>
                </c:pt>
                <c:pt idx="176">
                  <c:v>7.6679999999999868</c:v>
                </c:pt>
                <c:pt idx="177">
                  <c:v>9.4146000000000001</c:v>
                </c:pt>
                <c:pt idx="178">
                  <c:v>10.42</c:v>
                </c:pt>
                <c:pt idx="179">
                  <c:v>4.8039999999999985</c:v>
                </c:pt>
                <c:pt idx="180">
                  <c:v>46.550999999999995</c:v>
                </c:pt>
                <c:pt idx="181">
                  <c:v>12.270480000000004</c:v>
                </c:pt>
                <c:pt idx="182">
                  <c:v>8.1430000000000025</c:v>
                </c:pt>
                <c:pt idx="183">
                  <c:v>20.991</c:v>
                </c:pt>
                <c:pt idx="184">
                  <c:v>5.9820000000000002</c:v>
                </c:pt>
                <c:pt idx="185">
                  <c:v>10.927</c:v>
                </c:pt>
                <c:pt idx="186">
                  <c:v>11.801</c:v>
                </c:pt>
                <c:pt idx="187">
                  <c:v>9.76</c:v>
                </c:pt>
                <c:pt idx="188">
                  <c:v>19.260000000000002</c:v>
                </c:pt>
                <c:pt idx="189">
                  <c:v>12.027999999999999</c:v>
                </c:pt>
                <c:pt idx="190">
                  <c:v>14.38</c:v>
                </c:pt>
                <c:pt idx="191">
                  <c:v>9.934099999999999</c:v>
                </c:pt>
                <c:pt idx="192">
                  <c:v>6.2139999999999995</c:v>
                </c:pt>
                <c:pt idx="193">
                  <c:v>13.178000000000001</c:v>
                </c:pt>
                <c:pt idx="194">
                  <c:v>52.230000000000011</c:v>
                </c:pt>
                <c:pt idx="195">
                  <c:v>14.845000000000002</c:v>
                </c:pt>
                <c:pt idx="196">
                  <c:v>16.285999999999955</c:v>
                </c:pt>
                <c:pt idx="197">
                  <c:v>20.117000000000051</c:v>
                </c:pt>
                <c:pt idx="198">
                  <c:v>10.685</c:v>
                </c:pt>
                <c:pt idx="199">
                  <c:v>8.5300000000000011</c:v>
                </c:pt>
                <c:pt idx="200">
                  <c:v>18.364999999999988</c:v>
                </c:pt>
                <c:pt idx="201">
                  <c:v>5.3719999999999999</c:v>
                </c:pt>
                <c:pt idx="202">
                  <c:v>6.5919999999999996</c:v>
                </c:pt>
                <c:pt idx="203">
                  <c:v>9.9690000000000047</c:v>
                </c:pt>
                <c:pt idx="204">
                  <c:v>8.7050000000000001</c:v>
                </c:pt>
                <c:pt idx="205">
                  <c:v>11.186</c:v>
                </c:pt>
                <c:pt idx="206">
                  <c:v>13.819000000000004</c:v>
                </c:pt>
                <c:pt idx="207">
                  <c:v>7.7169999999999996</c:v>
                </c:pt>
                <c:pt idx="208">
                  <c:v>5.7619999999999996</c:v>
                </c:pt>
                <c:pt idx="209">
                  <c:v>13.69</c:v>
                </c:pt>
                <c:pt idx="210">
                  <c:v>10.111000000000001</c:v>
                </c:pt>
                <c:pt idx="211">
                  <c:v>47.009</c:v>
                </c:pt>
                <c:pt idx="212">
                  <c:v>9.1270000000000024</c:v>
                </c:pt>
                <c:pt idx="213">
                  <c:v>5.9779999999999998</c:v>
                </c:pt>
                <c:pt idx="214">
                  <c:v>10.719999999999999</c:v>
                </c:pt>
                <c:pt idx="215">
                  <c:v>14.03</c:v>
                </c:pt>
                <c:pt idx="216">
                  <c:v>12.707999999999998</c:v>
                </c:pt>
                <c:pt idx="217">
                  <c:v>16.103999999999999</c:v>
                </c:pt>
                <c:pt idx="218">
                  <c:v>12.103</c:v>
                </c:pt>
                <c:pt idx="219">
                  <c:v>10.370000000000006</c:v>
                </c:pt>
                <c:pt idx="220">
                  <c:v>7</c:v>
                </c:pt>
                <c:pt idx="221">
                  <c:v>22.071999999999999</c:v>
                </c:pt>
                <c:pt idx="222">
                  <c:v>8.6399999999999988</c:v>
                </c:pt>
                <c:pt idx="223">
                  <c:v>12.093</c:v>
                </c:pt>
                <c:pt idx="224">
                  <c:v>25.675999999999988</c:v>
                </c:pt>
                <c:pt idx="225">
                  <c:v>10.746999999999998</c:v>
                </c:pt>
                <c:pt idx="226">
                  <c:v>7.2991000000000001</c:v>
                </c:pt>
                <c:pt idx="227">
                  <c:v>14.256</c:v>
                </c:pt>
                <c:pt idx="228">
                  <c:v>8.7800000000000011</c:v>
                </c:pt>
                <c:pt idx="229">
                  <c:v>4.115999999999989</c:v>
                </c:pt>
                <c:pt idx="230">
                  <c:v>263.8</c:v>
                </c:pt>
                <c:pt idx="231">
                  <c:v>15.797000000000001</c:v>
                </c:pt>
                <c:pt idx="232">
                  <c:v>9.9210000000000012</c:v>
                </c:pt>
                <c:pt idx="233">
                  <c:v>24.47599999999996</c:v>
                </c:pt>
                <c:pt idx="234">
                  <c:v>15.071</c:v>
                </c:pt>
                <c:pt idx="235">
                  <c:v>13.28</c:v>
                </c:pt>
                <c:pt idx="236">
                  <c:v>11.173</c:v>
                </c:pt>
                <c:pt idx="237">
                  <c:v>10.67</c:v>
                </c:pt>
                <c:pt idx="238">
                  <c:v>12.725300000000001</c:v>
                </c:pt>
                <c:pt idx="239">
                  <c:v>12.032</c:v>
                </c:pt>
                <c:pt idx="240">
                  <c:v>12.333</c:v>
                </c:pt>
                <c:pt idx="241">
                  <c:v>8.8745000000000047</c:v>
                </c:pt>
                <c:pt idx="242">
                  <c:v>102.8</c:v>
                </c:pt>
                <c:pt idx="243">
                  <c:v>18.556999999999999</c:v>
                </c:pt>
                <c:pt idx="244">
                  <c:v>11.287700000000001</c:v>
                </c:pt>
                <c:pt idx="245">
                  <c:v>17.59</c:v>
                </c:pt>
                <c:pt idx="246">
                  <c:v>14.801</c:v>
                </c:pt>
                <c:pt idx="247">
                  <c:v>6.22</c:v>
                </c:pt>
                <c:pt idx="248">
                  <c:v>9.3959000000000028</c:v>
                </c:pt>
                <c:pt idx="249">
                  <c:v>7.58</c:v>
                </c:pt>
                <c:pt idx="250">
                  <c:v>25.207999999999988</c:v>
                </c:pt>
                <c:pt idx="251">
                  <c:v>19.7</c:v>
                </c:pt>
                <c:pt idx="252">
                  <c:v>31.82</c:v>
                </c:pt>
                <c:pt idx="253">
                  <c:v>13.83</c:v>
                </c:pt>
                <c:pt idx="254">
                  <c:v>8.4030000000000005</c:v>
                </c:pt>
                <c:pt idx="255">
                  <c:v>8.1346999999999987</c:v>
                </c:pt>
                <c:pt idx="256">
                  <c:v>5.7366000000000108</c:v>
                </c:pt>
                <c:pt idx="257">
                  <c:v>6.5720000000000001</c:v>
                </c:pt>
                <c:pt idx="258">
                  <c:v>10.743099999999998</c:v>
                </c:pt>
                <c:pt idx="259">
                  <c:v>37.394000000000005</c:v>
                </c:pt>
                <c:pt idx="260">
                  <c:v>16.509</c:v>
                </c:pt>
                <c:pt idx="261">
                  <c:v>8.984</c:v>
                </c:pt>
                <c:pt idx="262">
                  <c:v>7.49</c:v>
                </c:pt>
                <c:pt idx="263">
                  <c:v>15.89</c:v>
                </c:pt>
                <c:pt idx="264">
                  <c:v>10.283000000000001</c:v>
                </c:pt>
                <c:pt idx="265">
                  <c:v>7.8</c:v>
                </c:pt>
                <c:pt idx="266">
                  <c:v>5.8390000000000004</c:v>
                </c:pt>
                <c:pt idx="267">
                  <c:v>7.6049999999999898</c:v>
                </c:pt>
                <c:pt idx="268">
                  <c:v>32.5</c:v>
                </c:pt>
                <c:pt idx="269">
                  <c:v>11.04</c:v>
                </c:pt>
                <c:pt idx="270">
                  <c:v>52.8</c:v>
                </c:pt>
                <c:pt idx="271">
                  <c:v>24.49</c:v>
                </c:pt>
                <c:pt idx="272">
                  <c:v>58.660000000000011</c:v>
                </c:pt>
                <c:pt idx="273">
                  <c:v>18.146999999999988</c:v>
                </c:pt>
                <c:pt idx="274">
                  <c:v>6.6653499999999966</c:v>
                </c:pt>
                <c:pt idx="275">
                  <c:v>8.3240000000000016</c:v>
                </c:pt>
                <c:pt idx="276">
                  <c:v>6.4550000000000001</c:v>
                </c:pt>
                <c:pt idx="277">
                  <c:v>9.7800000000000011</c:v>
                </c:pt>
                <c:pt idx="278">
                  <c:v>35.195000000000078</c:v>
                </c:pt>
                <c:pt idx="279">
                  <c:v>12.838000000000001</c:v>
                </c:pt>
                <c:pt idx="280">
                  <c:v>9.02</c:v>
                </c:pt>
                <c:pt idx="281">
                  <c:v>7.9300000000000024</c:v>
                </c:pt>
                <c:pt idx="282">
                  <c:v>11.731999999999999</c:v>
                </c:pt>
                <c:pt idx="283">
                  <c:v>23.08</c:v>
                </c:pt>
                <c:pt idx="284">
                  <c:v>6.2460000000000004</c:v>
                </c:pt>
                <c:pt idx="285">
                  <c:v>10.379000000000019</c:v>
                </c:pt>
                <c:pt idx="286">
                  <c:v>12.726999999999999</c:v>
                </c:pt>
                <c:pt idx="287">
                  <c:v>11.8</c:v>
                </c:pt>
                <c:pt idx="288">
                  <c:v>7.88</c:v>
                </c:pt>
                <c:pt idx="289">
                  <c:v>8.7050000000000001</c:v>
                </c:pt>
                <c:pt idx="290">
                  <c:v>34.407000000000004</c:v>
                </c:pt>
                <c:pt idx="291">
                  <c:v>21.04</c:v>
                </c:pt>
                <c:pt idx="292">
                  <c:v>9.177999999999999</c:v>
                </c:pt>
                <c:pt idx="293">
                  <c:v>16.190000000000001</c:v>
                </c:pt>
                <c:pt idx="294">
                  <c:v>38.700000000000003</c:v>
                </c:pt>
                <c:pt idx="295">
                  <c:v>53.96</c:v>
                </c:pt>
                <c:pt idx="296">
                  <c:v>12.999000000000002</c:v>
                </c:pt>
                <c:pt idx="297">
                  <c:v>19.87</c:v>
                </c:pt>
                <c:pt idx="298">
                  <c:v>4.6083999999999996</c:v>
                </c:pt>
                <c:pt idx="299">
                  <c:v>8.8240000000000016</c:v>
                </c:pt>
                <c:pt idx="300">
                  <c:v>12.306000000000004</c:v>
                </c:pt>
                <c:pt idx="301">
                  <c:v>8.6399999999999988</c:v>
                </c:pt>
                <c:pt idx="302">
                  <c:v>7.0819999999999999</c:v>
                </c:pt>
                <c:pt idx="303">
                  <c:v>7.73</c:v>
                </c:pt>
                <c:pt idx="304">
                  <c:v>11.484</c:v>
                </c:pt>
                <c:pt idx="305">
                  <c:v>9.2276000000000025</c:v>
                </c:pt>
                <c:pt idx="306">
                  <c:v>16.783999999999956</c:v>
                </c:pt>
                <c:pt idx="307">
                  <c:v>34.300000000000004</c:v>
                </c:pt>
                <c:pt idx="308">
                  <c:v>3.7474000000000012</c:v>
                </c:pt>
                <c:pt idx="309">
                  <c:v>9.93</c:v>
                </c:pt>
                <c:pt idx="310">
                  <c:v>10.08</c:v>
                </c:pt>
                <c:pt idx="311">
                  <c:v>10.943</c:v>
                </c:pt>
                <c:pt idx="312">
                  <c:v>5.7439999999999998</c:v>
                </c:pt>
                <c:pt idx="313">
                  <c:v>6.1829999999999945</c:v>
                </c:pt>
                <c:pt idx="314">
                  <c:v>31.9</c:v>
                </c:pt>
                <c:pt idx="315">
                  <c:v>12.798799999999998</c:v>
                </c:pt>
                <c:pt idx="316">
                  <c:v>5.2200999999999995</c:v>
                </c:pt>
                <c:pt idx="317">
                  <c:v>10.040999999999999</c:v>
                </c:pt>
                <c:pt idx="318">
                  <c:v>6.3149999999999897</c:v>
                </c:pt>
                <c:pt idx="319">
                  <c:v>5.6899999999999995</c:v>
                </c:pt>
                <c:pt idx="320">
                  <c:v>4.2939999999999996</c:v>
                </c:pt>
                <c:pt idx="321">
                  <c:v>11.931000000000001</c:v>
                </c:pt>
                <c:pt idx="322">
                  <c:v>12.275</c:v>
                </c:pt>
                <c:pt idx="323">
                  <c:v>12.15</c:v>
                </c:pt>
                <c:pt idx="324">
                  <c:v>10.446</c:v>
                </c:pt>
                <c:pt idx="325">
                  <c:v>9.0120000000000005</c:v>
                </c:pt>
                <c:pt idx="326">
                  <c:v>4.7779999999999996</c:v>
                </c:pt>
                <c:pt idx="327">
                  <c:v>31.734999999999999</c:v>
                </c:pt>
                <c:pt idx="328">
                  <c:v>16.634000000000047</c:v>
                </c:pt>
                <c:pt idx="329">
                  <c:v>18.608000000000001</c:v>
                </c:pt>
                <c:pt idx="330">
                  <c:v>27.330000000000005</c:v>
                </c:pt>
                <c:pt idx="331">
                  <c:v>37.155060000000006</c:v>
                </c:pt>
                <c:pt idx="332">
                  <c:v>15.962000000000021</c:v>
                </c:pt>
                <c:pt idx="333">
                  <c:v>9.516</c:v>
                </c:pt>
                <c:pt idx="334">
                  <c:v>9.76</c:v>
                </c:pt>
                <c:pt idx="335">
                  <c:v>9.4010000000000016</c:v>
                </c:pt>
                <c:pt idx="336">
                  <c:v>7.8527999999999976</c:v>
                </c:pt>
                <c:pt idx="337">
                  <c:v>6.3369999999999997</c:v>
                </c:pt>
                <c:pt idx="338">
                  <c:v>12.736500000000001</c:v>
                </c:pt>
                <c:pt idx="339">
                  <c:v>37.176000000000002</c:v>
                </c:pt>
                <c:pt idx="340">
                  <c:v>31.52</c:v>
                </c:pt>
                <c:pt idx="341">
                  <c:v>10.145</c:v>
                </c:pt>
                <c:pt idx="342">
                  <c:v>8.8460000000000001</c:v>
                </c:pt>
                <c:pt idx="343">
                  <c:v>8.4500000000000028</c:v>
                </c:pt>
                <c:pt idx="344">
                  <c:v>8.2399999999999984</c:v>
                </c:pt>
                <c:pt idx="345">
                  <c:v>8.1788999999999987</c:v>
                </c:pt>
                <c:pt idx="346">
                  <c:v>16.221999999999987</c:v>
                </c:pt>
                <c:pt idx="347">
                  <c:v>17.573</c:v>
                </c:pt>
                <c:pt idx="348">
                  <c:v>22.37</c:v>
                </c:pt>
                <c:pt idx="349">
                  <c:v>8.0450000000000017</c:v>
                </c:pt>
                <c:pt idx="350">
                  <c:v>7.6899999999999995</c:v>
                </c:pt>
                <c:pt idx="351">
                  <c:v>6.7370000000000001</c:v>
                </c:pt>
                <c:pt idx="352">
                  <c:v>18.610000000000031</c:v>
                </c:pt>
                <c:pt idx="353">
                  <c:v>17.267999999999986</c:v>
                </c:pt>
                <c:pt idx="354">
                  <c:v>10.16</c:v>
                </c:pt>
                <c:pt idx="355">
                  <c:v>23.678000000000001</c:v>
                </c:pt>
                <c:pt idx="356">
                  <c:v>6.9720000000000004</c:v>
                </c:pt>
                <c:pt idx="357">
                  <c:v>7.306</c:v>
                </c:pt>
                <c:pt idx="358">
                  <c:v>11.127999999999998</c:v>
                </c:pt>
                <c:pt idx="359">
                  <c:v>14.350000000000019</c:v>
                </c:pt>
                <c:pt idx="360">
                  <c:v>14.15</c:v>
                </c:pt>
                <c:pt idx="361">
                  <c:v>5.899</c:v>
                </c:pt>
                <c:pt idx="362">
                  <c:v>8.629999999999999</c:v>
                </c:pt>
                <c:pt idx="363">
                  <c:v>25.106999999999999</c:v>
                </c:pt>
                <c:pt idx="364">
                  <c:v>10.212</c:v>
                </c:pt>
                <c:pt idx="365">
                  <c:v>15.382000000000019</c:v>
                </c:pt>
                <c:pt idx="366">
                  <c:v>12.371</c:v>
                </c:pt>
                <c:pt idx="367">
                  <c:v>5.067999999999989</c:v>
                </c:pt>
                <c:pt idx="368">
                  <c:v>9.5660000000000007</c:v>
                </c:pt>
                <c:pt idx="369">
                  <c:v>7.3555999999999955</c:v>
                </c:pt>
                <c:pt idx="370">
                  <c:v>6.8959999999999955</c:v>
                </c:pt>
                <c:pt idx="371">
                  <c:v>35.980000000000004</c:v>
                </c:pt>
                <c:pt idx="372">
                  <c:v>10.739100000000001</c:v>
                </c:pt>
                <c:pt idx="373">
                  <c:v>18.821000000000005</c:v>
                </c:pt>
                <c:pt idx="374">
                  <c:v>9.9350000000000005</c:v>
                </c:pt>
                <c:pt idx="375">
                  <c:v>4.6529999999999889</c:v>
                </c:pt>
                <c:pt idx="376">
                  <c:v>35.800000000000004</c:v>
                </c:pt>
                <c:pt idx="377">
                  <c:v>13.191000000000001</c:v>
                </c:pt>
                <c:pt idx="378">
                  <c:v>10.101000000000001</c:v>
                </c:pt>
                <c:pt idx="379">
                  <c:v>15.06</c:v>
                </c:pt>
                <c:pt idx="380">
                  <c:v>9.2212999999999994</c:v>
                </c:pt>
                <c:pt idx="381">
                  <c:v>17.196000000000005</c:v>
                </c:pt>
                <c:pt idx="382">
                  <c:v>24.052</c:v>
                </c:pt>
                <c:pt idx="383">
                  <c:v>15.922000000000002</c:v>
                </c:pt>
                <c:pt idx="384">
                  <c:v>16.2</c:v>
                </c:pt>
                <c:pt idx="385">
                  <c:v>4.1129999999999898</c:v>
                </c:pt>
                <c:pt idx="386">
                  <c:v>27.417000000000005</c:v>
                </c:pt>
                <c:pt idx="387">
                  <c:v>10.040000000000001</c:v>
                </c:pt>
                <c:pt idx="388">
                  <c:v>17.610000000000031</c:v>
                </c:pt>
                <c:pt idx="389">
                  <c:v>13.018000000000001</c:v>
                </c:pt>
                <c:pt idx="390">
                  <c:v>12.497</c:v>
                </c:pt>
                <c:pt idx="391">
                  <c:v>10.992000000000004</c:v>
                </c:pt>
                <c:pt idx="392">
                  <c:v>11.219999999999999</c:v>
                </c:pt>
                <c:pt idx="393">
                  <c:v>13.94</c:v>
                </c:pt>
                <c:pt idx="394">
                  <c:v>9.0360000000000014</c:v>
                </c:pt>
                <c:pt idx="395">
                  <c:v>8.120000000000001</c:v>
                </c:pt>
                <c:pt idx="396">
                  <c:v>14.129999999999999</c:v>
                </c:pt>
                <c:pt idx="397">
                  <c:v>6.8604999999999965</c:v>
                </c:pt>
                <c:pt idx="398">
                  <c:v>15.4</c:v>
                </c:pt>
                <c:pt idx="399">
                  <c:v>11.868600000000002</c:v>
                </c:pt>
                <c:pt idx="400">
                  <c:v>19.670000000000005</c:v>
                </c:pt>
                <c:pt idx="401">
                  <c:v>6.0249999999999897</c:v>
                </c:pt>
                <c:pt idx="402">
                  <c:v>16.478999999999989</c:v>
                </c:pt>
                <c:pt idx="403">
                  <c:v>8.2520000000000007</c:v>
                </c:pt>
                <c:pt idx="404">
                  <c:v>11.793999999999999</c:v>
                </c:pt>
                <c:pt idx="405">
                  <c:v>7.2</c:v>
                </c:pt>
                <c:pt idx="406">
                  <c:v>14.766</c:v>
                </c:pt>
                <c:pt idx="407">
                  <c:v>13.546000000000001</c:v>
                </c:pt>
                <c:pt idx="408">
                  <c:v>9.8950000000000067</c:v>
                </c:pt>
                <c:pt idx="409">
                  <c:v>5.5369999999999999</c:v>
                </c:pt>
                <c:pt idx="410">
                  <c:v>14.139999999999999</c:v>
                </c:pt>
                <c:pt idx="411">
                  <c:v>22.62</c:v>
                </c:pt>
                <c:pt idx="412">
                  <c:v>13.66</c:v>
                </c:pt>
                <c:pt idx="413">
                  <c:v>19.488999999999944</c:v>
                </c:pt>
                <c:pt idx="414">
                  <c:v>10.282</c:v>
                </c:pt>
                <c:pt idx="415">
                  <c:v>11.664</c:v>
                </c:pt>
                <c:pt idx="416">
                  <c:v>11.6</c:v>
                </c:pt>
                <c:pt idx="417">
                  <c:v>7.9649999999999945</c:v>
                </c:pt>
                <c:pt idx="418">
                  <c:v>8.2969999999999988</c:v>
                </c:pt>
                <c:pt idx="419">
                  <c:v>15.365000000000023</c:v>
                </c:pt>
                <c:pt idx="420">
                  <c:v>8.3920000000000048</c:v>
                </c:pt>
                <c:pt idx="421">
                  <c:v>9.136000000000001</c:v>
                </c:pt>
                <c:pt idx="422">
                  <c:v>12.283000000000001</c:v>
                </c:pt>
                <c:pt idx="423">
                  <c:v>15.741299999999999</c:v>
                </c:pt>
                <c:pt idx="424">
                  <c:v>11.838000000000001</c:v>
                </c:pt>
                <c:pt idx="425">
                  <c:v>15.851000000000004</c:v>
                </c:pt>
                <c:pt idx="426">
                  <c:v>35.08</c:v>
                </c:pt>
                <c:pt idx="427">
                  <c:v>14.25</c:v>
                </c:pt>
                <c:pt idx="428">
                  <c:v>10</c:v>
                </c:pt>
                <c:pt idx="429">
                  <c:v>19.841999999999999</c:v>
                </c:pt>
                <c:pt idx="430">
                  <c:v>9.8007000000000026</c:v>
                </c:pt>
                <c:pt idx="431">
                  <c:v>8.0970000000000013</c:v>
                </c:pt>
                <c:pt idx="432">
                  <c:v>14.394</c:v>
                </c:pt>
                <c:pt idx="433">
                  <c:v>41.849999999999994</c:v>
                </c:pt>
                <c:pt idx="434">
                  <c:v>8.7299999999999986</c:v>
                </c:pt>
                <c:pt idx="435">
                  <c:v>5.3569999999999975</c:v>
                </c:pt>
                <c:pt idx="436">
                  <c:v>14.085000000000004</c:v>
                </c:pt>
                <c:pt idx="437">
                  <c:v>8.7360000000000024</c:v>
                </c:pt>
                <c:pt idx="438">
                  <c:v>12.054</c:v>
                </c:pt>
                <c:pt idx="439">
                  <c:v>4.0528999999999975</c:v>
                </c:pt>
                <c:pt idx="440">
                  <c:v>5.57</c:v>
                </c:pt>
                <c:pt idx="441">
                  <c:v>8.2900000000000009</c:v>
                </c:pt>
                <c:pt idx="442">
                  <c:v>8.2800000000000011</c:v>
                </c:pt>
                <c:pt idx="443">
                  <c:v>13.29</c:v>
                </c:pt>
                <c:pt idx="444">
                  <c:v>12.16</c:v>
                </c:pt>
                <c:pt idx="445">
                  <c:v>9.6510000000000016</c:v>
                </c:pt>
                <c:pt idx="446">
                  <c:v>15.98</c:v>
                </c:pt>
                <c:pt idx="447">
                  <c:v>56.17</c:v>
                </c:pt>
                <c:pt idx="448">
                  <c:v>18.047999999999988</c:v>
                </c:pt>
                <c:pt idx="449">
                  <c:v>10.639999999999999</c:v>
                </c:pt>
                <c:pt idx="450">
                  <c:v>16.920000000000002</c:v>
                </c:pt>
                <c:pt idx="451">
                  <c:v>14.870000000000006</c:v>
                </c:pt>
                <c:pt idx="452">
                  <c:v>8.1289999999999996</c:v>
                </c:pt>
                <c:pt idx="453">
                  <c:v>13.7128</c:v>
                </c:pt>
                <c:pt idx="454">
                  <c:v>24.821000000000005</c:v>
                </c:pt>
                <c:pt idx="455">
                  <c:v>19.353000000000005</c:v>
                </c:pt>
                <c:pt idx="456">
                  <c:v>6.9980000000000002</c:v>
                </c:pt>
                <c:pt idx="457">
                  <c:v>19.890999999999988</c:v>
                </c:pt>
                <c:pt idx="458">
                  <c:v>12.58</c:v>
                </c:pt>
                <c:pt idx="459">
                  <c:v>18.192</c:v>
                </c:pt>
                <c:pt idx="460">
                  <c:v>5.9580000000000002</c:v>
                </c:pt>
                <c:pt idx="461">
                  <c:v>8.3350000000000026</c:v>
                </c:pt>
                <c:pt idx="462">
                  <c:v>16.521000000000001</c:v>
                </c:pt>
                <c:pt idx="463">
                  <c:v>17.584499999999952</c:v>
                </c:pt>
                <c:pt idx="464">
                  <c:v>8.4010000000000016</c:v>
                </c:pt>
                <c:pt idx="465">
                  <c:v>8.8870000000000005</c:v>
                </c:pt>
                <c:pt idx="466">
                  <c:v>9.2116000000000025</c:v>
                </c:pt>
                <c:pt idx="467">
                  <c:v>11.79</c:v>
                </c:pt>
                <c:pt idx="468">
                  <c:v>8.4520000000000213</c:v>
                </c:pt>
                <c:pt idx="469">
                  <c:v>11.919</c:v>
                </c:pt>
                <c:pt idx="470">
                  <c:v>26.467999999999989</c:v>
                </c:pt>
                <c:pt idx="471">
                  <c:v>10.664</c:v>
                </c:pt>
                <c:pt idx="472">
                  <c:v>11.616240000000001</c:v>
                </c:pt>
                <c:pt idx="473">
                  <c:v>7.03</c:v>
                </c:pt>
                <c:pt idx="474">
                  <c:v>5.7779999999999996</c:v>
                </c:pt>
                <c:pt idx="475">
                  <c:v>11.229999999999999</c:v>
                </c:pt>
                <c:pt idx="476">
                  <c:v>3.968</c:v>
                </c:pt>
                <c:pt idx="477">
                  <c:v>21.850999999999999</c:v>
                </c:pt>
                <c:pt idx="478">
                  <c:v>52.4</c:v>
                </c:pt>
                <c:pt idx="479">
                  <c:v>11.374000000000002</c:v>
                </c:pt>
                <c:pt idx="480">
                  <c:v>17.603999999999999</c:v>
                </c:pt>
                <c:pt idx="481">
                  <c:v>11.033000000000001</c:v>
                </c:pt>
                <c:pt idx="482">
                  <c:v>11.387</c:v>
                </c:pt>
                <c:pt idx="483">
                  <c:v>9.8640000000000008</c:v>
                </c:pt>
                <c:pt idx="484">
                  <c:v>13.07</c:v>
                </c:pt>
                <c:pt idx="485">
                  <c:v>4.1629999999999878</c:v>
                </c:pt>
                <c:pt idx="486">
                  <c:v>50.6</c:v>
                </c:pt>
                <c:pt idx="487">
                  <c:v>6.3539999999999965</c:v>
                </c:pt>
                <c:pt idx="488">
                  <c:v>6.0490000000000004</c:v>
                </c:pt>
                <c:pt idx="489">
                  <c:v>19.635000000000005</c:v>
                </c:pt>
                <c:pt idx="490">
                  <c:v>18.280999999999956</c:v>
                </c:pt>
                <c:pt idx="491">
                  <c:v>11.5</c:v>
                </c:pt>
                <c:pt idx="492">
                  <c:v>7.7679999999999945</c:v>
                </c:pt>
                <c:pt idx="493">
                  <c:v>64.453000000000003</c:v>
                </c:pt>
                <c:pt idx="494">
                  <c:v>6.7514000000000003</c:v>
                </c:pt>
                <c:pt idx="495">
                  <c:v>39</c:v>
                </c:pt>
                <c:pt idx="496">
                  <c:v>7.7477999999999998</c:v>
                </c:pt>
                <c:pt idx="497">
                  <c:v>8.48</c:v>
                </c:pt>
                <c:pt idx="498">
                  <c:v>6.5529999999999955</c:v>
                </c:pt>
                <c:pt idx="499">
                  <c:v>5.71</c:v>
                </c:pt>
                <c:pt idx="500">
                  <c:v>10.43</c:v>
                </c:pt>
                <c:pt idx="501">
                  <c:v>28.72</c:v>
                </c:pt>
                <c:pt idx="502">
                  <c:v>8.9351000000000003</c:v>
                </c:pt>
                <c:pt idx="503">
                  <c:v>8.9700000000000006</c:v>
                </c:pt>
                <c:pt idx="504">
                  <c:v>36.21</c:v>
                </c:pt>
                <c:pt idx="505">
                  <c:v>20.05</c:v>
                </c:pt>
                <c:pt idx="506">
                  <c:v>22.004999999999999</c:v>
                </c:pt>
                <c:pt idx="507">
                  <c:v>80.087999999999994</c:v>
                </c:pt>
                <c:pt idx="508">
                  <c:v>8.1755000000000067</c:v>
                </c:pt>
                <c:pt idx="509">
                  <c:v>14.05</c:v>
                </c:pt>
                <c:pt idx="510">
                  <c:v>7.8</c:v>
                </c:pt>
                <c:pt idx="511">
                  <c:v>6.6</c:v>
                </c:pt>
                <c:pt idx="512">
                  <c:v>12.97</c:v>
                </c:pt>
                <c:pt idx="513">
                  <c:v>7.8054999999999986</c:v>
                </c:pt>
                <c:pt idx="514">
                  <c:v>17.961999999999989</c:v>
                </c:pt>
                <c:pt idx="515">
                  <c:v>7.3369999999999997</c:v>
                </c:pt>
                <c:pt idx="516">
                  <c:v>7.92</c:v>
                </c:pt>
                <c:pt idx="517">
                  <c:v>9.6050000000000004</c:v>
                </c:pt>
                <c:pt idx="518">
                  <c:v>7.28</c:v>
                </c:pt>
                <c:pt idx="519">
                  <c:v>7.72</c:v>
                </c:pt>
                <c:pt idx="520">
                  <c:v>5.9249999999999945</c:v>
                </c:pt>
                <c:pt idx="521">
                  <c:v>6.6083999999999996</c:v>
                </c:pt>
                <c:pt idx="522">
                  <c:v>8.98</c:v>
                </c:pt>
                <c:pt idx="523">
                  <c:v>6.9770000000000003</c:v>
                </c:pt>
                <c:pt idx="524">
                  <c:v>11.739999999999998</c:v>
                </c:pt>
                <c:pt idx="525">
                  <c:v>6.835</c:v>
                </c:pt>
                <c:pt idx="526">
                  <c:v>4.5477999999999996</c:v>
                </c:pt>
                <c:pt idx="527">
                  <c:v>202.1</c:v>
                </c:pt>
                <c:pt idx="528">
                  <c:v>11.344000000000001</c:v>
                </c:pt>
                <c:pt idx="529">
                  <c:v>8.3780000000000001</c:v>
                </c:pt>
                <c:pt idx="530">
                  <c:v>8.011099999999999</c:v>
                </c:pt>
                <c:pt idx="531">
                  <c:v>38.700000000000003</c:v>
                </c:pt>
                <c:pt idx="532">
                  <c:v>6.7370000000000001</c:v>
                </c:pt>
                <c:pt idx="533">
                  <c:v>12.4886</c:v>
                </c:pt>
                <c:pt idx="534">
                  <c:v>12.891</c:v>
                </c:pt>
                <c:pt idx="535">
                  <c:v>13.17</c:v>
                </c:pt>
                <c:pt idx="536">
                  <c:v>16.350000000000001</c:v>
                </c:pt>
                <c:pt idx="537">
                  <c:v>1332</c:v>
                </c:pt>
                <c:pt idx="538">
                  <c:v>12.066000000000004</c:v>
                </c:pt>
                <c:pt idx="539">
                  <c:v>8.9450000000000003</c:v>
                </c:pt>
                <c:pt idx="540">
                  <c:v>12.96</c:v>
                </c:pt>
                <c:pt idx="541">
                  <c:v>20.73</c:v>
                </c:pt>
                <c:pt idx="542">
                  <c:v>13.67</c:v>
                </c:pt>
                <c:pt idx="543">
                  <c:v>10.251000000000001</c:v>
                </c:pt>
                <c:pt idx="544">
                  <c:v>11.98</c:v>
                </c:pt>
                <c:pt idx="545">
                  <c:v>9.7459999999999987</c:v>
                </c:pt>
                <c:pt idx="546">
                  <c:v>14.912000000000004</c:v>
                </c:pt>
                <c:pt idx="547">
                  <c:v>8.6399999999999988</c:v>
                </c:pt>
                <c:pt idx="548">
                  <c:v>8.9600000000000026</c:v>
                </c:pt>
                <c:pt idx="549">
                  <c:v>14.315000000000019</c:v>
                </c:pt>
                <c:pt idx="550">
                  <c:v>29.215</c:v>
                </c:pt>
                <c:pt idx="551">
                  <c:v>5.9740000000000002</c:v>
                </c:pt>
                <c:pt idx="552">
                  <c:v>16.1783</c:v>
                </c:pt>
                <c:pt idx="553">
                  <c:v>9.09</c:v>
                </c:pt>
                <c:pt idx="554">
                  <c:v>16.72</c:v>
                </c:pt>
                <c:pt idx="555">
                  <c:v>23.613000000000035</c:v>
                </c:pt>
                <c:pt idx="556">
                  <c:v>7.9820000000000002</c:v>
                </c:pt>
                <c:pt idx="557">
                  <c:v>19.2</c:v>
                </c:pt>
                <c:pt idx="558">
                  <c:v>5.3671999999999898</c:v>
                </c:pt>
                <c:pt idx="559">
                  <c:v>14.217999999999998</c:v>
                </c:pt>
                <c:pt idx="560">
                  <c:v>9.8990000000000027</c:v>
                </c:pt>
                <c:pt idx="561">
                  <c:v>19.97</c:v>
                </c:pt>
                <c:pt idx="562">
                  <c:v>19.946999999999989</c:v>
                </c:pt>
                <c:pt idx="563">
                  <c:v>12.323</c:v>
                </c:pt>
                <c:pt idx="564">
                  <c:v>6.4969999999999999</c:v>
                </c:pt>
                <c:pt idx="565">
                  <c:v>13.174300000000001</c:v>
                </c:pt>
                <c:pt idx="566">
                  <c:v>10.248199999999999</c:v>
                </c:pt>
                <c:pt idx="567">
                  <c:v>8.1920000000000002</c:v>
                </c:pt>
                <c:pt idx="568">
                  <c:v>12.249000000000001</c:v>
                </c:pt>
                <c:pt idx="569">
                  <c:v>14.222</c:v>
                </c:pt>
                <c:pt idx="570">
                  <c:v>5.0742000000000003</c:v>
                </c:pt>
                <c:pt idx="571">
                  <c:v>9.0010000000000012</c:v>
                </c:pt>
                <c:pt idx="572">
                  <c:v>15.368</c:v>
                </c:pt>
                <c:pt idx="573">
                  <c:v>7.51</c:v>
                </c:pt>
                <c:pt idx="574">
                  <c:v>9.52</c:v>
                </c:pt>
                <c:pt idx="575">
                  <c:v>8.6650000000000027</c:v>
                </c:pt>
                <c:pt idx="576">
                  <c:v>18.464999999999989</c:v>
                </c:pt>
                <c:pt idx="577">
                  <c:v>30.51</c:v>
                </c:pt>
                <c:pt idx="578">
                  <c:v>29.38</c:v>
                </c:pt>
                <c:pt idx="579">
                  <c:v>7.24</c:v>
                </c:pt>
                <c:pt idx="580">
                  <c:v>40.590000000000003</c:v>
                </c:pt>
                <c:pt idx="581">
                  <c:v>9.5180000000000025</c:v>
                </c:pt>
                <c:pt idx="582">
                  <c:v>22.77</c:v>
                </c:pt>
                <c:pt idx="583">
                  <c:v>15.48</c:v>
                </c:pt>
                <c:pt idx="584">
                  <c:v>11.089</c:v>
                </c:pt>
                <c:pt idx="585">
                  <c:v>25.23</c:v>
                </c:pt>
                <c:pt idx="586">
                  <c:v>8.18</c:v>
                </c:pt>
                <c:pt idx="587">
                  <c:v>23.561999999999987</c:v>
                </c:pt>
                <c:pt idx="588">
                  <c:v>29.841999999999999</c:v>
                </c:pt>
                <c:pt idx="589">
                  <c:v>22.346</c:v>
                </c:pt>
                <c:pt idx="590">
                  <c:v>6.6719999999999997</c:v>
                </c:pt>
                <c:pt idx="591">
                  <c:v>7.0339999999999998</c:v>
                </c:pt>
                <c:pt idx="592">
                  <c:v>9.2747000000000011</c:v>
                </c:pt>
                <c:pt idx="593">
                  <c:v>9.7350900000000014</c:v>
                </c:pt>
                <c:pt idx="594">
                  <c:v>14.445</c:v>
                </c:pt>
                <c:pt idx="595">
                  <c:v>10.069000000000004</c:v>
                </c:pt>
                <c:pt idx="596">
                  <c:v>20.555</c:v>
                </c:pt>
                <c:pt idx="597">
                  <c:v>21.1</c:v>
                </c:pt>
                <c:pt idx="598">
                  <c:v>5.1683999999999966</c:v>
                </c:pt>
                <c:pt idx="599">
                  <c:v>13.12</c:v>
                </c:pt>
                <c:pt idx="600">
                  <c:v>13.48</c:v>
                </c:pt>
                <c:pt idx="601">
                  <c:v>13.875000000000023</c:v>
                </c:pt>
                <c:pt idx="602">
                  <c:v>27.937000000000001</c:v>
                </c:pt>
                <c:pt idx="603">
                  <c:v>59.5</c:v>
                </c:pt>
                <c:pt idx="604">
                  <c:v>7.3811999999999998</c:v>
                </c:pt>
                <c:pt idx="605">
                  <c:v>19.47</c:v>
                </c:pt>
                <c:pt idx="606">
                  <c:v>10.717999999999998</c:v>
                </c:pt>
                <c:pt idx="607">
                  <c:v>10.059000000000006</c:v>
                </c:pt>
                <c:pt idx="608">
                  <c:v>13.209</c:v>
                </c:pt>
                <c:pt idx="609">
                  <c:v>7.1663299999999985</c:v>
                </c:pt>
                <c:pt idx="610">
                  <c:v>10.061</c:v>
                </c:pt>
                <c:pt idx="611">
                  <c:v>5.5595999999999997</c:v>
                </c:pt>
                <c:pt idx="612">
                  <c:v>12.687000000000001</c:v>
                </c:pt>
                <c:pt idx="613">
                  <c:v>10.045</c:v>
                </c:pt>
                <c:pt idx="614">
                  <c:v>7.87</c:v>
                </c:pt>
                <c:pt idx="615">
                  <c:v>11.475000000000019</c:v>
                </c:pt>
                <c:pt idx="616">
                  <c:v>26.8964</c:v>
                </c:pt>
                <c:pt idx="617">
                  <c:v>5.1053999999999995</c:v>
                </c:pt>
                <c:pt idx="618">
                  <c:v>5.8780000000000001</c:v>
                </c:pt>
                <c:pt idx="619">
                  <c:v>17.100000000000001</c:v>
                </c:pt>
                <c:pt idx="620">
                  <c:v>16.974999999999987</c:v>
                </c:pt>
                <c:pt idx="621">
                  <c:v>9.838000000000001</c:v>
                </c:pt>
                <c:pt idx="622">
                  <c:v>18.47599999999996</c:v>
                </c:pt>
                <c:pt idx="623">
                  <c:v>7.4</c:v>
                </c:pt>
                <c:pt idx="624">
                  <c:v>22.741</c:v>
                </c:pt>
                <c:pt idx="625">
                  <c:v>13.69</c:v>
                </c:pt>
                <c:pt idx="626">
                  <c:v>18.126999999999999</c:v>
                </c:pt>
                <c:pt idx="627">
                  <c:v>11.68</c:v>
                </c:pt>
                <c:pt idx="628">
                  <c:v>8.0020000000000007</c:v>
                </c:pt>
                <c:pt idx="629">
                  <c:v>6.516</c:v>
                </c:pt>
                <c:pt idx="630">
                  <c:v>8.8882000000000012</c:v>
                </c:pt>
                <c:pt idx="631">
                  <c:v>10.297000000000001</c:v>
                </c:pt>
                <c:pt idx="632">
                  <c:v>8.6079999999999988</c:v>
                </c:pt>
                <c:pt idx="633">
                  <c:v>8.1920000000000002</c:v>
                </c:pt>
                <c:pt idx="634">
                  <c:v>16.135999999999999</c:v>
                </c:pt>
                <c:pt idx="635">
                  <c:v>15.7095</c:v>
                </c:pt>
                <c:pt idx="636">
                  <c:v>18.263000000000002</c:v>
                </c:pt>
                <c:pt idx="637">
                  <c:v>14.115</c:v>
                </c:pt>
                <c:pt idx="638">
                  <c:v>16.404999999999987</c:v>
                </c:pt>
                <c:pt idx="639">
                  <c:v>13.856000000000023</c:v>
                </c:pt>
                <c:pt idx="640">
                  <c:v>7.74</c:v>
                </c:pt>
                <c:pt idx="641">
                  <c:v>7.35299999999999</c:v>
                </c:pt>
                <c:pt idx="642">
                  <c:v>14.244999999999999</c:v>
                </c:pt>
                <c:pt idx="643">
                  <c:v>46.728000000000087</c:v>
                </c:pt>
                <c:pt idx="644">
                  <c:v>17.155999999999999</c:v>
                </c:pt>
                <c:pt idx="645">
                  <c:v>7.7465000000000002</c:v>
                </c:pt>
                <c:pt idx="646">
                  <c:v>14.603</c:v>
                </c:pt>
                <c:pt idx="647">
                  <c:v>16.608000000000001</c:v>
                </c:pt>
                <c:pt idx="648">
                  <c:v>5.0686999999999998</c:v>
                </c:pt>
                <c:pt idx="649">
                  <c:v>19.059999999999999</c:v>
                </c:pt>
                <c:pt idx="650">
                  <c:v>8.5500000000000007</c:v>
                </c:pt>
                <c:pt idx="651">
                  <c:v>20.03</c:v>
                </c:pt>
                <c:pt idx="652">
                  <c:v>18.471999999999987</c:v>
                </c:pt>
                <c:pt idx="653">
                  <c:v>10.081300000000001</c:v>
                </c:pt>
                <c:pt idx="654">
                  <c:v>18.074000000000005</c:v>
                </c:pt>
                <c:pt idx="655">
                  <c:v>8.5616000000000003</c:v>
                </c:pt>
                <c:pt idx="656">
                  <c:v>14.341000000000001</c:v>
                </c:pt>
                <c:pt idx="657">
                  <c:v>9.9080000000000013</c:v>
                </c:pt>
                <c:pt idx="658">
                  <c:v>21.52</c:v>
                </c:pt>
                <c:pt idx="659">
                  <c:v>26.802</c:v>
                </c:pt>
                <c:pt idx="660">
                  <c:v>6.9020000000000001</c:v>
                </c:pt>
                <c:pt idx="661">
                  <c:v>5.9314000000000098</c:v>
                </c:pt>
                <c:pt idx="662">
                  <c:v>21.2</c:v>
                </c:pt>
                <c:pt idx="663">
                  <c:v>12.726000000000001</c:v>
                </c:pt>
                <c:pt idx="664">
                  <c:v>9.1050000000000004</c:v>
                </c:pt>
                <c:pt idx="665">
                  <c:v>10.8903</c:v>
                </c:pt>
                <c:pt idx="666">
                  <c:v>12.994</c:v>
                </c:pt>
                <c:pt idx="667">
                  <c:v>16</c:v>
                </c:pt>
                <c:pt idx="668">
                  <c:v>15.950000000000006</c:v>
                </c:pt>
                <c:pt idx="669">
                  <c:v>18.52</c:v>
                </c:pt>
                <c:pt idx="670">
                  <c:v>15.57</c:v>
                </c:pt>
                <c:pt idx="671">
                  <c:v>14.537000000000001</c:v>
                </c:pt>
                <c:pt idx="672">
                  <c:v>4.2930000000000001</c:v>
                </c:pt>
                <c:pt idx="673">
                  <c:v>51</c:v>
                </c:pt>
                <c:pt idx="674">
                  <c:v>13.05</c:v>
                </c:pt>
                <c:pt idx="675">
                  <c:v>10.864000000000004</c:v>
                </c:pt>
                <c:pt idx="676">
                  <c:v>15.201000000000001</c:v>
                </c:pt>
                <c:pt idx="677">
                  <c:v>8.0074000000000005</c:v>
                </c:pt>
                <c:pt idx="678">
                  <c:v>17.559999999999999</c:v>
                </c:pt>
                <c:pt idx="679">
                  <c:v>9.43</c:v>
                </c:pt>
                <c:pt idx="680">
                  <c:v>11.654</c:v>
                </c:pt>
                <c:pt idx="681">
                  <c:v>5.5359999999999996</c:v>
                </c:pt>
                <c:pt idx="682">
                  <c:v>17.446999999999989</c:v>
                </c:pt>
                <c:pt idx="683">
                  <c:v>8.9190000000000005</c:v>
                </c:pt>
                <c:pt idx="684">
                  <c:v>24.975099999999955</c:v>
                </c:pt>
                <c:pt idx="685">
                  <c:v>6.7858999999999998</c:v>
                </c:pt>
                <c:pt idx="686">
                  <c:v>11.197000000000001</c:v>
                </c:pt>
                <c:pt idx="687">
                  <c:v>10.950000000000006</c:v>
                </c:pt>
                <c:pt idx="688">
                  <c:v>41.4</c:v>
                </c:pt>
                <c:pt idx="689">
                  <c:v>4.6897000000000002</c:v>
                </c:pt>
                <c:pt idx="690">
                  <c:v>44.3</c:v>
                </c:pt>
                <c:pt idx="691">
                  <c:v>6.75</c:v>
                </c:pt>
                <c:pt idx="692">
                  <c:v>26.016999999999999</c:v>
                </c:pt>
                <c:pt idx="693">
                  <c:v>32.160000000000011</c:v>
                </c:pt>
                <c:pt idx="694">
                  <c:v>10.416</c:v>
                </c:pt>
                <c:pt idx="695">
                  <c:v>8.7109999999999985</c:v>
                </c:pt>
                <c:pt idx="696">
                  <c:v>13.467000000000002</c:v>
                </c:pt>
                <c:pt idx="697">
                  <c:v>8.8129000000000008</c:v>
                </c:pt>
                <c:pt idx="698">
                  <c:v>11.355000000000027</c:v>
                </c:pt>
                <c:pt idx="699">
                  <c:v>37.56</c:v>
                </c:pt>
                <c:pt idx="700">
                  <c:v>3.56</c:v>
                </c:pt>
                <c:pt idx="701">
                  <c:v>13.092000000000002</c:v>
                </c:pt>
                <c:pt idx="702">
                  <c:v>8.1840000000000011</c:v>
                </c:pt>
                <c:pt idx="703">
                  <c:v>132.30000000000001</c:v>
                </c:pt>
                <c:pt idx="704">
                  <c:v>22.3</c:v>
                </c:pt>
                <c:pt idx="705">
                  <c:v>16.538</c:v>
                </c:pt>
                <c:pt idx="706">
                  <c:v>21.1</c:v>
                </c:pt>
                <c:pt idx="707">
                  <c:v>13.59</c:v>
                </c:pt>
                <c:pt idx="708">
                  <c:v>16.5</c:v>
                </c:pt>
                <c:pt idx="709">
                  <c:v>11.659000000000002</c:v>
                </c:pt>
                <c:pt idx="710">
                  <c:v>6.8</c:v>
                </c:pt>
                <c:pt idx="711">
                  <c:v>13.024000000000001</c:v>
                </c:pt>
                <c:pt idx="712">
                  <c:v>6.3126999999999995</c:v>
                </c:pt>
                <c:pt idx="713">
                  <c:v>15.405000000000006</c:v>
                </c:pt>
                <c:pt idx="714">
                  <c:v>11.77</c:v>
                </c:pt>
                <c:pt idx="715">
                  <c:v>6.5810000000000004</c:v>
                </c:pt>
                <c:pt idx="716">
                  <c:v>20.282999999999955</c:v>
                </c:pt>
                <c:pt idx="717">
                  <c:v>9.2630000000000035</c:v>
                </c:pt>
                <c:pt idx="718">
                  <c:v>11.4969</c:v>
                </c:pt>
                <c:pt idx="719">
                  <c:v>16.545000000000002</c:v>
                </c:pt>
                <c:pt idx="720">
                  <c:v>6.8422999999999998</c:v>
                </c:pt>
                <c:pt idx="721">
                  <c:v>17.959999999999987</c:v>
                </c:pt>
                <c:pt idx="722">
                  <c:v>10.77</c:v>
                </c:pt>
                <c:pt idx="723">
                  <c:v>16.54</c:v>
                </c:pt>
                <c:pt idx="724">
                  <c:v>11.755400000000023</c:v>
                </c:pt>
                <c:pt idx="725">
                  <c:v>14.161</c:v>
                </c:pt>
                <c:pt idx="726">
                  <c:v>12.88</c:v>
                </c:pt>
                <c:pt idx="727">
                  <c:v>6.056</c:v>
                </c:pt>
                <c:pt idx="728">
                  <c:v>30.631000000000046</c:v>
                </c:pt>
                <c:pt idx="729">
                  <c:v>23.2</c:v>
                </c:pt>
                <c:pt idx="730">
                  <c:v>10.862000000000023</c:v>
                </c:pt>
                <c:pt idx="731">
                  <c:v>42.61</c:v>
                </c:pt>
                <c:pt idx="732">
                  <c:v>9.17</c:v>
                </c:pt>
                <c:pt idx="733">
                  <c:v>540</c:v>
                </c:pt>
                <c:pt idx="734">
                  <c:v>18.2</c:v>
                </c:pt>
                <c:pt idx="735">
                  <c:v>8.9669000000000008</c:v>
                </c:pt>
                <c:pt idx="736">
                  <c:v>38.866</c:v>
                </c:pt>
                <c:pt idx="737">
                  <c:v>9.2100000000000009</c:v>
                </c:pt>
                <c:pt idx="738">
                  <c:v>14.768000000000001</c:v>
                </c:pt>
                <c:pt idx="739">
                  <c:v>7.3229999999999897</c:v>
                </c:pt>
                <c:pt idx="740">
                  <c:v>400</c:v>
                </c:pt>
                <c:pt idx="741">
                  <c:v>31.74</c:v>
                </c:pt>
                <c:pt idx="742">
                  <c:v>7.5249999999999897</c:v>
                </c:pt>
                <c:pt idx="743">
                  <c:v>9.4600000000000026</c:v>
                </c:pt>
                <c:pt idx="744">
                  <c:v>19.399999999999999</c:v>
                </c:pt>
                <c:pt idx="745">
                  <c:v>11.723999999999998</c:v>
                </c:pt>
                <c:pt idx="746">
                  <c:v>10.099</c:v>
                </c:pt>
                <c:pt idx="747">
                  <c:v>5.7939999999999996</c:v>
                </c:pt>
                <c:pt idx="748">
                  <c:v>11.41</c:v>
                </c:pt>
                <c:pt idx="749">
                  <c:v>18.36</c:v>
                </c:pt>
                <c:pt idx="750">
                  <c:v>5.23</c:v>
                </c:pt>
                <c:pt idx="751">
                  <c:v>10.46</c:v>
                </c:pt>
                <c:pt idx="752">
                  <c:v>13.7</c:v>
                </c:pt>
                <c:pt idx="753">
                  <c:v>22.439999999999987</c:v>
                </c:pt>
                <c:pt idx="754">
                  <c:v>17.559999999999999</c:v>
                </c:pt>
                <c:pt idx="755">
                  <c:v>4.6710000000000003</c:v>
                </c:pt>
                <c:pt idx="756">
                  <c:v>9.3820000000000068</c:v>
                </c:pt>
                <c:pt idx="757">
                  <c:v>15.66</c:v>
                </c:pt>
                <c:pt idx="758">
                  <c:v>4.2850000000000001</c:v>
                </c:pt>
                <c:pt idx="759">
                  <c:v>25.271999999999988</c:v>
                </c:pt>
                <c:pt idx="760">
                  <c:v>20.216000000000001</c:v>
                </c:pt>
                <c:pt idx="761">
                  <c:v>16.664000000000001</c:v>
                </c:pt>
                <c:pt idx="762">
                  <c:v>18.786999999999956</c:v>
                </c:pt>
                <c:pt idx="763">
                  <c:v>4.45</c:v>
                </c:pt>
                <c:pt idx="764">
                  <c:v>8.8310000000000013</c:v>
                </c:pt>
                <c:pt idx="765">
                  <c:v>10.938000000000001</c:v>
                </c:pt>
                <c:pt idx="766">
                  <c:v>10.030000000000001</c:v>
                </c:pt>
                <c:pt idx="767">
                  <c:v>7.8339999999999996</c:v>
                </c:pt>
                <c:pt idx="768">
                  <c:v>7.52</c:v>
                </c:pt>
                <c:pt idx="769">
                  <c:v>5.1639999999999899</c:v>
                </c:pt>
                <c:pt idx="770">
                  <c:v>150</c:v>
                </c:pt>
                <c:pt idx="771">
                  <c:v>8.8320000000000007</c:v>
                </c:pt>
                <c:pt idx="772">
                  <c:v>15.61</c:v>
                </c:pt>
                <c:pt idx="773">
                  <c:v>5.4700000000000024</c:v>
                </c:pt>
                <c:pt idx="774">
                  <c:v>19.308</c:v>
                </c:pt>
                <c:pt idx="775">
                  <c:v>12.91</c:v>
                </c:pt>
                <c:pt idx="776">
                  <c:v>19.5</c:v>
                </c:pt>
                <c:pt idx="777">
                  <c:v>22.979999999999986</c:v>
                </c:pt>
                <c:pt idx="778">
                  <c:v>93.73</c:v>
                </c:pt>
                <c:pt idx="779">
                  <c:v>22.215</c:v>
                </c:pt>
                <c:pt idx="780">
                  <c:v>5.01</c:v>
                </c:pt>
                <c:pt idx="781">
                  <c:v>35.14</c:v>
                </c:pt>
                <c:pt idx="782">
                  <c:v>738</c:v>
                </c:pt>
                <c:pt idx="783">
                  <c:v>17.5</c:v>
                </c:pt>
                <c:pt idx="784">
                  <c:v>15.82</c:v>
                </c:pt>
                <c:pt idx="785">
                  <c:v>78.900000000000006</c:v>
                </c:pt>
                <c:pt idx="786">
                  <c:v>19.632999999999999</c:v>
                </c:pt>
                <c:pt idx="787">
                  <c:v>18.853999999999999</c:v>
                </c:pt>
                <c:pt idx="788">
                  <c:v>4.5519999999999996</c:v>
                </c:pt>
                <c:pt idx="789">
                  <c:v>13.577</c:v>
                </c:pt>
                <c:pt idx="790">
                  <c:v>9.51</c:v>
                </c:pt>
                <c:pt idx="791">
                  <c:v>19.2</c:v>
                </c:pt>
                <c:pt idx="792">
                  <c:v>16.329999999999988</c:v>
                </c:pt>
                <c:pt idx="793">
                  <c:v>14.197999999999999</c:v>
                </c:pt>
                <c:pt idx="794">
                  <c:v>31.465999999999951</c:v>
                </c:pt>
                <c:pt idx="795">
                  <c:v>29.69</c:v>
                </c:pt>
                <c:pt idx="796">
                  <c:v>1200</c:v>
                </c:pt>
                <c:pt idx="797">
                  <c:v>10.608000000000001</c:v>
                </c:pt>
                <c:pt idx="798">
                  <c:v>33.800000000000004</c:v>
                </c:pt>
                <c:pt idx="799">
                  <c:v>14.3</c:v>
                </c:pt>
                <c:pt idx="800">
                  <c:v>9.1560000000000006</c:v>
                </c:pt>
                <c:pt idx="801">
                  <c:v>10.629999999999999</c:v>
                </c:pt>
                <c:pt idx="802">
                  <c:v>4.7149999999999945</c:v>
                </c:pt>
                <c:pt idx="803">
                  <c:v>11.146999999999998</c:v>
                </c:pt>
                <c:pt idx="804">
                  <c:v>17.959999999999987</c:v>
                </c:pt>
                <c:pt idx="805">
                  <c:v>8.93</c:v>
                </c:pt>
                <c:pt idx="806">
                  <c:v>20.43</c:v>
                </c:pt>
                <c:pt idx="807">
                  <c:v>8.0062000000000015</c:v>
                </c:pt>
                <c:pt idx="808">
                  <c:v>6.4880000000000004</c:v>
                </c:pt>
                <c:pt idx="809">
                  <c:v>5.5619999999999985</c:v>
                </c:pt>
                <c:pt idx="810">
                  <c:v>8.5260000000000016</c:v>
                </c:pt>
                <c:pt idx="811">
                  <c:v>21.100999999999999</c:v>
                </c:pt>
                <c:pt idx="812">
                  <c:v>160.66</c:v>
                </c:pt>
                <c:pt idx="813">
                  <c:v>5.4359999999999999</c:v>
                </c:pt>
                <c:pt idx="814">
                  <c:v>7.1099999999999985</c:v>
                </c:pt>
                <c:pt idx="815">
                  <c:v>9.2919999999999998</c:v>
                </c:pt>
                <c:pt idx="816">
                  <c:v>4.6133999999999995</c:v>
                </c:pt>
                <c:pt idx="817">
                  <c:v>15.639999999999999</c:v>
                </c:pt>
                <c:pt idx="818">
                  <c:v>14.129999999999999</c:v>
                </c:pt>
                <c:pt idx="819">
                  <c:v>16</c:v>
                </c:pt>
                <c:pt idx="820">
                  <c:v>8.7818999999999985</c:v>
                </c:pt>
                <c:pt idx="821">
                  <c:v>14.4</c:v>
                </c:pt>
                <c:pt idx="822">
                  <c:v>15.225</c:v>
                </c:pt>
                <c:pt idx="823">
                  <c:v>10.98</c:v>
                </c:pt>
                <c:pt idx="824">
                  <c:v>6.01</c:v>
                </c:pt>
                <c:pt idx="825">
                  <c:v>9.4500000000000028</c:v>
                </c:pt>
                <c:pt idx="826">
                  <c:v>4.84</c:v>
                </c:pt>
                <c:pt idx="827">
                  <c:v>73.900000000000006</c:v>
                </c:pt>
                <c:pt idx="828">
                  <c:v>12.639999999999999</c:v>
                </c:pt>
                <c:pt idx="829">
                  <c:v>12.599</c:v>
                </c:pt>
                <c:pt idx="830">
                  <c:v>32.4</c:v>
                </c:pt>
                <c:pt idx="831">
                  <c:v>20.03</c:v>
                </c:pt>
                <c:pt idx="832">
                  <c:v>5.319</c:v>
                </c:pt>
                <c:pt idx="833">
                  <c:v>9.2748999999999988</c:v>
                </c:pt>
                <c:pt idx="834">
                  <c:v>15.03</c:v>
                </c:pt>
                <c:pt idx="835">
                  <c:v>12.65</c:v>
                </c:pt>
                <c:pt idx="836">
                  <c:v>13.450000000000006</c:v>
                </c:pt>
                <c:pt idx="837">
                  <c:v>8.69</c:v>
                </c:pt>
                <c:pt idx="838">
                  <c:v>6.4</c:v>
                </c:pt>
                <c:pt idx="839">
                  <c:v>5.9450000000000003</c:v>
                </c:pt>
                <c:pt idx="840">
                  <c:v>5.3549999999999898</c:v>
                </c:pt>
                <c:pt idx="841">
                  <c:v>15.2616</c:v>
                </c:pt>
                <c:pt idx="842">
                  <c:v>7.048</c:v>
                </c:pt>
                <c:pt idx="843">
                  <c:v>30.097999999999999</c:v>
                </c:pt>
                <c:pt idx="844">
                  <c:v>5.26</c:v>
                </c:pt>
                <c:pt idx="845">
                  <c:v>9.8230000000000004</c:v>
                </c:pt>
                <c:pt idx="846">
                  <c:v>4.6339999999999995</c:v>
                </c:pt>
                <c:pt idx="847">
                  <c:v>8.17</c:v>
                </c:pt>
                <c:pt idx="848">
                  <c:v>32.6</c:v>
                </c:pt>
                <c:pt idx="849">
                  <c:v>7.2069999999999999</c:v>
                </c:pt>
                <c:pt idx="850">
                  <c:v>6.351</c:v>
                </c:pt>
                <c:pt idx="851">
                  <c:v>29.411999999999999</c:v>
                </c:pt>
                <c:pt idx="852">
                  <c:v>27.888000000000002</c:v>
                </c:pt>
                <c:pt idx="853">
                  <c:v>19.8</c:v>
                </c:pt>
                <c:pt idx="854">
                  <c:v>10.982900000000004</c:v>
                </c:pt>
                <c:pt idx="855">
                  <c:v>8.2307999999999986</c:v>
                </c:pt>
                <c:pt idx="856">
                  <c:v>9.44</c:v>
                </c:pt>
                <c:pt idx="857">
                  <c:v>12.07</c:v>
                </c:pt>
                <c:pt idx="858">
                  <c:v>7.532</c:v>
                </c:pt>
                <c:pt idx="859">
                  <c:v>8.6050000000000004</c:v>
                </c:pt>
                <c:pt idx="860">
                  <c:v>2.8709999999999987</c:v>
                </c:pt>
                <c:pt idx="861">
                  <c:v>5.9320000000000004</c:v>
                </c:pt>
                <c:pt idx="862">
                  <c:v>4.83</c:v>
                </c:pt>
                <c:pt idx="863">
                  <c:v>22.2</c:v>
                </c:pt>
                <c:pt idx="864">
                  <c:v>3.7050000000000001</c:v>
                </c:pt>
                <c:pt idx="865">
                  <c:v>16.132999999999999</c:v>
                </c:pt>
                <c:pt idx="866">
                  <c:v>7.5880000000000001</c:v>
                </c:pt>
                <c:pt idx="867">
                  <c:v>13.903</c:v>
                </c:pt>
                <c:pt idx="868">
                  <c:v>13.91</c:v>
                </c:pt>
                <c:pt idx="869">
                  <c:v>7.7450000000000001</c:v>
                </c:pt>
                <c:pt idx="870">
                  <c:v>15.93</c:v>
                </c:pt>
                <c:pt idx="871">
                  <c:v>3.7629999999999999</c:v>
                </c:pt>
                <c:pt idx="872">
                  <c:v>9.8750000000000213</c:v>
                </c:pt>
                <c:pt idx="873">
                  <c:v>7.0350000000000001</c:v>
                </c:pt>
                <c:pt idx="874">
                  <c:v>11.8</c:v>
                </c:pt>
                <c:pt idx="875">
                  <c:v>23.93</c:v>
                </c:pt>
                <c:pt idx="876">
                  <c:v>7.7869999999999999</c:v>
                </c:pt>
                <c:pt idx="877">
                  <c:v>5.5649999999999897</c:v>
                </c:pt>
                <c:pt idx="878">
                  <c:v>7.9300000000000024</c:v>
                </c:pt>
                <c:pt idx="879">
                  <c:v>21.6</c:v>
                </c:pt>
                <c:pt idx="880">
                  <c:v>39.1</c:v>
                </c:pt>
                <c:pt idx="881">
                  <c:v>8.1660000000000004</c:v>
                </c:pt>
                <c:pt idx="882">
                  <c:v>10</c:v>
                </c:pt>
                <c:pt idx="883">
                  <c:v>7.29</c:v>
                </c:pt>
                <c:pt idx="884">
                  <c:v>24</c:v>
                </c:pt>
                <c:pt idx="885">
                  <c:v>33</c:v>
                </c:pt>
                <c:pt idx="886">
                  <c:v>9.5650000000000048</c:v>
                </c:pt>
                <c:pt idx="887">
                  <c:v>9.67</c:v>
                </c:pt>
                <c:pt idx="888">
                  <c:v>7.5019999999999998</c:v>
                </c:pt>
                <c:pt idx="889">
                  <c:v>12.99</c:v>
                </c:pt>
                <c:pt idx="890">
                  <c:v>9.2399999999999984</c:v>
                </c:pt>
                <c:pt idx="891">
                  <c:v>29.2</c:v>
                </c:pt>
                <c:pt idx="892">
                  <c:v>18.610000000000031</c:v>
                </c:pt>
                <c:pt idx="893">
                  <c:v>27.68</c:v>
                </c:pt>
                <c:pt idx="894">
                  <c:v>9.7269999999999985</c:v>
                </c:pt>
                <c:pt idx="895">
                  <c:v>40.090000000000003</c:v>
                </c:pt>
                <c:pt idx="896">
                  <c:v>12.372000000000023</c:v>
                </c:pt>
                <c:pt idx="897">
                  <c:v>22.731000000000005</c:v>
                </c:pt>
                <c:pt idx="898">
                  <c:v>10.31</c:v>
                </c:pt>
                <c:pt idx="899">
                  <c:v>12.04</c:v>
                </c:pt>
                <c:pt idx="900">
                  <c:v>16.260000000000002</c:v>
                </c:pt>
                <c:pt idx="901">
                  <c:v>6.04</c:v>
                </c:pt>
                <c:pt idx="902">
                  <c:v>7.49</c:v>
                </c:pt>
                <c:pt idx="903">
                  <c:v>20.298999999999989</c:v>
                </c:pt>
                <c:pt idx="904">
                  <c:v>61.28</c:v>
                </c:pt>
                <c:pt idx="905">
                  <c:v>16.559999999999999</c:v>
                </c:pt>
                <c:pt idx="906">
                  <c:v>4.6199999999999966</c:v>
                </c:pt>
                <c:pt idx="907">
                  <c:v>9.52</c:v>
                </c:pt>
                <c:pt idx="908">
                  <c:v>5.1811999999999996</c:v>
                </c:pt>
                <c:pt idx="909">
                  <c:v>8.1690000000000005</c:v>
                </c:pt>
                <c:pt idx="910">
                  <c:v>11.871</c:v>
                </c:pt>
                <c:pt idx="911">
                  <c:v>13</c:v>
                </c:pt>
                <c:pt idx="912">
                  <c:v>8.5450000000000017</c:v>
                </c:pt>
                <c:pt idx="913">
                  <c:v>9.613999999999999</c:v>
                </c:pt>
                <c:pt idx="914">
                  <c:v>82.5</c:v>
                </c:pt>
                <c:pt idx="915">
                  <c:v>15.75</c:v>
                </c:pt>
                <c:pt idx="916">
                  <c:v>27</c:v>
                </c:pt>
                <c:pt idx="917">
                  <c:v>8.277000000000001</c:v>
                </c:pt>
                <c:pt idx="918">
                  <c:v>6.2544999999999975</c:v>
                </c:pt>
                <c:pt idx="919">
                  <c:v>290</c:v>
                </c:pt>
                <c:pt idx="920">
                  <c:v>15.67</c:v>
                </c:pt>
                <c:pt idx="921">
                  <c:v>10.88</c:v>
                </c:pt>
                <c:pt idx="922">
                  <c:v>10.422700000000004</c:v>
                </c:pt>
                <c:pt idx="923">
                  <c:v>9.6</c:v>
                </c:pt>
                <c:pt idx="924">
                  <c:v>10.75</c:v>
                </c:pt>
                <c:pt idx="925">
                  <c:v>9.4700000000000006</c:v>
                </c:pt>
                <c:pt idx="926">
                  <c:v>16.846</c:v>
                </c:pt>
                <c:pt idx="927">
                  <c:v>20.891999999999999</c:v>
                </c:pt>
                <c:pt idx="928">
                  <c:v>14.586</c:v>
                </c:pt>
                <c:pt idx="929">
                  <c:v>7.5539999999999985</c:v>
                </c:pt>
                <c:pt idx="930">
                  <c:v>27.2</c:v>
                </c:pt>
                <c:pt idx="931">
                  <c:v>6.2839999999999998</c:v>
                </c:pt>
                <c:pt idx="932">
                  <c:v>16.061999999999987</c:v>
                </c:pt>
                <c:pt idx="933">
                  <c:v>11.290700000000001</c:v>
                </c:pt>
                <c:pt idx="934">
                  <c:v>7.23</c:v>
                </c:pt>
                <c:pt idx="935">
                  <c:v>8.0479999999999983</c:v>
                </c:pt>
                <c:pt idx="936">
                  <c:v>11.527000000000001</c:v>
                </c:pt>
                <c:pt idx="937">
                  <c:v>20.6</c:v>
                </c:pt>
                <c:pt idx="938">
                  <c:v>11.2692</c:v>
                </c:pt>
                <c:pt idx="939">
                  <c:v>3.9739999999999998</c:v>
                </c:pt>
                <c:pt idx="940">
                  <c:v>4.7809999999999997</c:v>
                </c:pt>
                <c:pt idx="941">
                  <c:v>9.93</c:v>
                </c:pt>
                <c:pt idx="942">
                  <c:v>29.310000000000031</c:v>
                </c:pt>
                <c:pt idx="943">
                  <c:v>11.582000000000004</c:v>
                </c:pt>
                <c:pt idx="944">
                  <c:v>9.8800000000000008</c:v>
                </c:pt>
                <c:pt idx="945">
                  <c:v>30.66</c:v>
                </c:pt>
                <c:pt idx="946">
                  <c:v>12.7</c:v>
                </c:pt>
                <c:pt idx="947">
                  <c:v>17.367000000000001</c:v>
                </c:pt>
                <c:pt idx="948">
                  <c:v>28.479999999999986</c:v>
                </c:pt>
                <c:pt idx="949">
                  <c:v>19.399999999999999</c:v>
                </c:pt>
                <c:pt idx="950">
                  <c:v>26.82</c:v>
                </c:pt>
                <c:pt idx="951">
                  <c:v>7.9020000000000001</c:v>
                </c:pt>
                <c:pt idx="952">
                  <c:v>13.52</c:v>
                </c:pt>
                <c:pt idx="953">
                  <c:v>6.0529999999999955</c:v>
                </c:pt>
                <c:pt idx="954">
                  <c:v>17.829999999999988</c:v>
                </c:pt>
                <c:pt idx="955">
                  <c:v>7.3599999999999985</c:v>
                </c:pt>
                <c:pt idx="956">
                  <c:v>6.2450000000000001</c:v>
                </c:pt>
                <c:pt idx="957">
                  <c:v>10</c:v>
                </c:pt>
                <c:pt idx="958">
                  <c:v>4.8163999999999998</c:v>
                </c:pt>
                <c:pt idx="959">
                  <c:v>44.9</c:v>
                </c:pt>
                <c:pt idx="960">
                  <c:v>6.5446999999999997</c:v>
                </c:pt>
                <c:pt idx="961">
                  <c:v>9.4740000000000002</c:v>
                </c:pt>
                <c:pt idx="962">
                  <c:v>15.773</c:v>
                </c:pt>
                <c:pt idx="963">
                  <c:v>5.8856000000000002</c:v>
                </c:pt>
                <c:pt idx="964">
                  <c:v>10.729999999999999</c:v>
                </c:pt>
                <c:pt idx="965">
                  <c:v>12</c:v>
                </c:pt>
                <c:pt idx="966">
                  <c:v>16.809000000000001</c:v>
                </c:pt>
                <c:pt idx="967">
                  <c:v>7.6479999999999899</c:v>
                </c:pt>
                <c:pt idx="968">
                  <c:v>12.253</c:v>
                </c:pt>
                <c:pt idx="969">
                  <c:v>12.295</c:v>
                </c:pt>
                <c:pt idx="970">
                  <c:v>12</c:v>
                </c:pt>
                <c:pt idx="971">
                  <c:v>4.4219999999999997</c:v>
                </c:pt>
                <c:pt idx="972">
                  <c:v>47.5</c:v>
                </c:pt>
                <c:pt idx="973">
                  <c:v>16.459999999999987</c:v>
                </c:pt>
                <c:pt idx="974">
                  <c:v>14.92</c:v>
                </c:pt>
                <c:pt idx="975">
                  <c:v>10.229999999999999</c:v>
                </c:pt>
                <c:pt idx="976">
                  <c:v>27.367000000000001</c:v>
                </c:pt>
                <c:pt idx="977">
                  <c:v>6.5837000000000003</c:v>
                </c:pt>
                <c:pt idx="978">
                  <c:v>6.10299999999999</c:v>
                </c:pt>
                <c:pt idx="979">
                  <c:v>14.814</c:v>
                </c:pt>
                <c:pt idx="980">
                  <c:v>22.310000000000031</c:v>
                </c:pt>
                <c:pt idx="981">
                  <c:v>17.771999999999988</c:v>
                </c:pt>
                <c:pt idx="982">
                  <c:v>14.612</c:v>
                </c:pt>
                <c:pt idx="983">
                  <c:v>3.8219999999999987</c:v>
                </c:pt>
                <c:pt idx="984">
                  <c:v>5.7014000000000014</c:v>
                </c:pt>
                <c:pt idx="985">
                  <c:v>9.0810000000000013</c:v>
                </c:pt>
                <c:pt idx="986">
                  <c:v>13.577</c:v>
                </c:pt>
                <c:pt idx="987">
                  <c:v>5.0843999999999996</c:v>
                </c:pt>
                <c:pt idx="988">
                  <c:v>10.729999999999999</c:v>
                </c:pt>
                <c:pt idx="989">
                  <c:v>25.16</c:v>
                </c:pt>
                <c:pt idx="990">
                  <c:v>7.1638999999999955</c:v>
                </c:pt>
                <c:pt idx="991">
                  <c:v>13.623000000000001</c:v>
                </c:pt>
                <c:pt idx="992">
                  <c:v>12.422000000000002</c:v>
                </c:pt>
                <c:pt idx="993">
                  <c:v>16.670000000000005</c:v>
                </c:pt>
                <c:pt idx="994">
                  <c:v>8.8700000000000028</c:v>
                </c:pt>
                <c:pt idx="995">
                  <c:v>99.7</c:v>
                </c:pt>
                <c:pt idx="996">
                  <c:v>18.22</c:v>
                </c:pt>
                <c:pt idx="997">
                  <c:v>11.6</c:v>
                </c:pt>
                <c:pt idx="998">
                  <c:v>14</c:v>
                </c:pt>
                <c:pt idx="999">
                  <c:v>10.8</c:v>
                </c:pt>
                <c:pt idx="1000">
                  <c:v>11.312000000000006</c:v>
                </c:pt>
                <c:pt idx="1001">
                  <c:v>6.391</c:v>
                </c:pt>
                <c:pt idx="1002">
                  <c:v>24.937000000000001</c:v>
                </c:pt>
                <c:pt idx="1003">
                  <c:v>12.807</c:v>
                </c:pt>
                <c:pt idx="1004">
                  <c:v>18.420000000000002</c:v>
                </c:pt>
                <c:pt idx="1005">
                  <c:v>336</c:v>
                </c:pt>
                <c:pt idx="1006">
                  <c:v>7.84</c:v>
                </c:pt>
                <c:pt idx="1007">
                  <c:v>40.700000000000003</c:v>
                </c:pt>
                <c:pt idx="1008">
                  <c:v>17.47</c:v>
                </c:pt>
                <c:pt idx="1009">
                  <c:v>9.8500000000000068</c:v>
                </c:pt>
                <c:pt idx="1010">
                  <c:v>8.76</c:v>
                </c:pt>
                <c:pt idx="1011">
                  <c:v>6.319</c:v>
                </c:pt>
                <c:pt idx="1012">
                  <c:v>41.3</c:v>
                </c:pt>
                <c:pt idx="1013">
                  <c:v>4.6229999999999878</c:v>
                </c:pt>
                <c:pt idx="1014">
                  <c:v>14.283000000000001</c:v>
                </c:pt>
                <c:pt idx="1015">
                  <c:v>9.6439999999999984</c:v>
                </c:pt>
                <c:pt idx="1016">
                  <c:v>21.91</c:v>
                </c:pt>
                <c:pt idx="1017">
                  <c:v>19.420000000000002</c:v>
                </c:pt>
                <c:pt idx="1018">
                  <c:v>17.57</c:v>
                </c:pt>
                <c:pt idx="1019">
                  <c:v>6.3</c:v>
                </c:pt>
                <c:pt idx="1020">
                  <c:v>9.0706000000000007</c:v>
                </c:pt>
                <c:pt idx="1021">
                  <c:v>23.923999999999989</c:v>
                </c:pt>
                <c:pt idx="1022">
                  <c:v>7.399</c:v>
                </c:pt>
                <c:pt idx="1023">
                  <c:v>1641</c:v>
                </c:pt>
                <c:pt idx="1024">
                  <c:v>9.3860000000000028</c:v>
                </c:pt>
                <c:pt idx="1025">
                  <c:v>6.3199999999999985</c:v>
                </c:pt>
                <c:pt idx="1026">
                  <c:v>12.518000000000001</c:v>
                </c:pt>
                <c:pt idx="1027">
                  <c:v>9.7640000000000011</c:v>
                </c:pt>
                <c:pt idx="1028">
                  <c:v>19.795000000000002</c:v>
                </c:pt>
                <c:pt idx="1029">
                  <c:v>9.77</c:v>
                </c:pt>
                <c:pt idx="1030">
                  <c:v>5.2069999999999999</c:v>
                </c:pt>
                <c:pt idx="1031">
                  <c:v>14.827</c:v>
                </c:pt>
                <c:pt idx="1032">
                  <c:v>417.7</c:v>
                </c:pt>
                <c:pt idx="1033">
                  <c:v>8.0646000000000004</c:v>
                </c:pt>
                <c:pt idx="1034">
                  <c:v>26.06</c:v>
                </c:pt>
                <c:pt idx="1035">
                  <c:v>5.8199999999999985</c:v>
                </c:pt>
                <c:pt idx="1036">
                  <c:v>8.8000000000000007</c:v>
                </c:pt>
                <c:pt idx="1037">
                  <c:v>38.700000000000003</c:v>
                </c:pt>
                <c:pt idx="1038">
                  <c:v>5.95</c:v>
                </c:pt>
                <c:pt idx="1039">
                  <c:v>59.2</c:v>
                </c:pt>
                <c:pt idx="1040">
                  <c:v>5.8168999999999995</c:v>
                </c:pt>
                <c:pt idx="1041">
                  <c:v>6.3</c:v>
                </c:pt>
                <c:pt idx="1042">
                  <c:v>17.305</c:v>
                </c:pt>
                <c:pt idx="1043">
                  <c:v>29.536000000000001</c:v>
                </c:pt>
                <c:pt idx="1044">
                  <c:v>5.5840999999999985</c:v>
                </c:pt>
                <c:pt idx="1045">
                  <c:v>13.88</c:v>
                </c:pt>
                <c:pt idx="1046">
                  <c:v>21.981999999999989</c:v>
                </c:pt>
                <c:pt idx="1047">
                  <c:v>4.6779999999999955</c:v>
                </c:pt>
                <c:pt idx="1048">
                  <c:v>18.635000000000005</c:v>
                </c:pt>
                <c:pt idx="1049">
                  <c:v>11.26</c:v>
                </c:pt>
                <c:pt idx="1050">
                  <c:v>9.8004000000000193</c:v>
                </c:pt>
                <c:pt idx="1051">
                  <c:v>11.77</c:v>
                </c:pt>
                <c:pt idx="1052">
                  <c:v>9.61</c:v>
                </c:pt>
                <c:pt idx="1053">
                  <c:v>22.91</c:v>
                </c:pt>
                <c:pt idx="1054">
                  <c:v>8.1349999999999998</c:v>
                </c:pt>
                <c:pt idx="1055">
                  <c:v>18.27</c:v>
                </c:pt>
                <c:pt idx="1056">
                  <c:v>11.17</c:v>
                </c:pt>
                <c:pt idx="1057">
                  <c:v>12.877000000000002</c:v>
                </c:pt>
                <c:pt idx="1058">
                  <c:v>5.4020000000000001</c:v>
                </c:pt>
                <c:pt idx="1059">
                  <c:v>250</c:v>
                </c:pt>
                <c:pt idx="1060">
                  <c:v>12.672000000000002</c:v>
                </c:pt>
                <c:pt idx="1061">
                  <c:v>36</c:v>
                </c:pt>
                <c:pt idx="1062">
                  <c:v>5.72</c:v>
                </c:pt>
                <c:pt idx="1063">
                  <c:v>23.866</c:v>
                </c:pt>
                <c:pt idx="1064">
                  <c:v>17.489999999999952</c:v>
                </c:pt>
                <c:pt idx="1065">
                  <c:v>47.7</c:v>
                </c:pt>
                <c:pt idx="1066">
                  <c:v>9.17</c:v>
                </c:pt>
                <c:pt idx="1067">
                  <c:v>12.6</c:v>
                </c:pt>
                <c:pt idx="1068">
                  <c:v>4.5463000000000013</c:v>
                </c:pt>
                <c:pt idx="1069">
                  <c:v>24</c:v>
                </c:pt>
                <c:pt idx="1070">
                  <c:v>13.959000000000019</c:v>
                </c:pt>
                <c:pt idx="1071">
                  <c:v>8.7889999999999997</c:v>
                </c:pt>
                <c:pt idx="1072">
                  <c:v>28.3</c:v>
                </c:pt>
                <c:pt idx="1073">
                  <c:v>11.26</c:v>
                </c:pt>
                <c:pt idx="1074">
                  <c:v>19.71</c:v>
                </c:pt>
                <c:pt idx="1075">
                  <c:v>19.498999999999956</c:v>
                </c:pt>
                <c:pt idx="1076">
                  <c:v>3.74</c:v>
                </c:pt>
                <c:pt idx="1077">
                  <c:v>18.470699999999944</c:v>
                </c:pt>
                <c:pt idx="1078">
                  <c:v>6.8119999999999985</c:v>
                </c:pt>
                <c:pt idx="1079">
                  <c:v>8.5751000000000008</c:v>
                </c:pt>
                <c:pt idx="1080">
                  <c:v>12.34</c:v>
                </c:pt>
                <c:pt idx="1081">
                  <c:v>9.9450000000000003</c:v>
                </c:pt>
                <c:pt idx="1082">
                  <c:v>10.58</c:v>
                </c:pt>
                <c:pt idx="1083">
                  <c:v>26.8</c:v>
                </c:pt>
                <c:pt idx="1084">
                  <c:v>8.4700000000000006</c:v>
                </c:pt>
                <c:pt idx="1085">
                  <c:v>7.6499999999999995</c:v>
                </c:pt>
                <c:pt idx="1086">
                  <c:v>7.1419999999999995</c:v>
                </c:pt>
                <c:pt idx="1087">
                  <c:v>12.287000000000001</c:v>
                </c:pt>
                <c:pt idx="1088">
                  <c:v>96</c:v>
                </c:pt>
                <c:pt idx="1089">
                  <c:v>15.692</c:v>
                </c:pt>
                <c:pt idx="1090">
                  <c:v>9.9570000000000007</c:v>
                </c:pt>
                <c:pt idx="1091">
                  <c:v>7.0469999999999997</c:v>
                </c:pt>
                <c:pt idx="1092">
                  <c:v>12.5</c:v>
                </c:pt>
                <c:pt idx="1093">
                  <c:v>5.0969999999999995</c:v>
                </c:pt>
                <c:pt idx="1094">
                  <c:v>7.2380000000000004</c:v>
                </c:pt>
                <c:pt idx="1095">
                  <c:v>14.7</c:v>
                </c:pt>
                <c:pt idx="1096">
                  <c:v>11.478</c:v>
                </c:pt>
                <c:pt idx="1097">
                  <c:v>11.892000000000019</c:v>
                </c:pt>
                <c:pt idx="1098">
                  <c:v>6.0539999999999985</c:v>
                </c:pt>
                <c:pt idx="1099">
                  <c:v>18.994999999999987</c:v>
                </c:pt>
                <c:pt idx="1100">
                  <c:v>12.873000000000006</c:v>
                </c:pt>
                <c:pt idx="1101">
                  <c:v>38.410000000000004</c:v>
                </c:pt>
                <c:pt idx="1102">
                  <c:v>19.399999999999999</c:v>
                </c:pt>
                <c:pt idx="1103">
                  <c:v>9.82</c:v>
                </c:pt>
                <c:pt idx="1104">
                  <c:v>56</c:v>
                </c:pt>
                <c:pt idx="1105">
                  <c:v>250</c:v>
                </c:pt>
                <c:pt idx="1106">
                  <c:v>7.2669999999999995</c:v>
                </c:pt>
                <c:pt idx="1107">
                  <c:v>15.852500000000031</c:v>
                </c:pt>
                <c:pt idx="1108">
                  <c:v>108.5</c:v>
                </c:pt>
                <c:pt idx="1109">
                  <c:v>2.7872100000000049</c:v>
                </c:pt>
                <c:pt idx="1110">
                  <c:v>8.8820000000000068</c:v>
                </c:pt>
                <c:pt idx="1111">
                  <c:v>8.17</c:v>
                </c:pt>
                <c:pt idx="1112">
                  <c:v>5.5362000000000107</c:v>
                </c:pt>
                <c:pt idx="1113">
                  <c:v>16.57</c:v>
                </c:pt>
                <c:pt idx="1114">
                  <c:v>12.950000000000006</c:v>
                </c:pt>
                <c:pt idx="1115">
                  <c:v>6.56299999999999</c:v>
                </c:pt>
                <c:pt idx="1116">
                  <c:v>7.3479999999999945</c:v>
                </c:pt>
                <c:pt idx="1117">
                  <c:v>7.4619999999999997</c:v>
                </c:pt>
                <c:pt idx="1118">
                  <c:v>17.75</c:v>
                </c:pt>
                <c:pt idx="1119">
                  <c:v>11.776</c:v>
                </c:pt>
                <c:pt idx="1120">
                  <c:v>5.8919999999999995</c:v>
                </c:pt>
                <c:pt idx="1121">
                  <c:v>5.05</c:v>
                </c:pt>
                <c:pt idx="1122">
                  <c:v>6.87</c:v>
                </c:pt>
                <c:pt idx="1123">
                  <c:v>10.366000000000019</c:v>
                </c:pt>
                <c:pt idx="1124">
                  <c:v>20</c:v>
                </c:pt>
                <c:pt idx="1125">
                  <c:v>3.4739300000000002</c:v>
                </c:pt>
                <c:pt idx="1126">
                  <c:v>13.308</c:v>
                </c:pt>
                <c:pt idx="1127">
                  <c:v>34.300000000000004</c:v>
                </c:pt>
                <c:pt idx="1128">
                  <c:v>23.47</c:v>
                </c:pt>
                <c:pt idx="1129">
                  <c:v>19.899999999999999</c:v>
                </c:pt>
                <c:pt idx="1130">
                  <c:v>12</c:v>
                </c:pt>
                <c:pt idx="1131">
                  <c:v>19.16</c:v>
                </c:pt>
                <c:pt idx="1132">
                  <c:v>7.516</c:v>
                </c:pt>
                <c:pt idx="1133">
                  <c:v>19.459999999999987</c:v>
                </c:pt>
                <c:pt idx="1134">
                  <c:v>6.5911</c:v>
                </c:pt>
                <c:pt idx="1135">
                  <c:v>7.95</c:v>
                </c:pt>
                <c:pt idx="1136">
                  <c:v>71.3</c:v>
                </c:pt>
                <c:pt idx="1137">
                  <c:v>4.7540999999999976</c:v>
                </c:pt>
                <c:pt idx="1138">
                  <c:v>32.1</c:v>
                </c:pt>
                <c:pt idx="1139">
                  <c:v>9.6</c:v>
                </c:pt>
                <c:pt idx="1140">
                  <c:v>10.360000000000019</c:v>
                </c:pt>
                <c:pt idx="1141">
                  <c:v>9.2000000000000011</c:v>
                </c:pt>
                <c:pt idx="1142">
                  <c:v>26.8</c:v>
                </c:pt>
                <c:pt idx="1143">
                  <c:v>5.78</c:v>
                </c:pt>
                <c:pt idx="1144">
                  <c:v>12.918000000000001</c:v>
                </c:pt>
                <c:pt idx="1145">
                  <c:v>8.0500000000000007</c:v>
                </c:pt>
                <c:pt idx="1146">
                  <c:v>6.01</c:v>
                </c:pt>
                <c:pt idx="1147">
                  <c:v>8.84</c:v>
                </c:pt>
                <c:pt idx="1148">
                  <c:v>21.033999999999999</c:v>
                </c:pt>
                <c:pt idx="1149">
                  <c:v>8.7399999999999984</c:v>
                </c:pt>
                <c:pt idx="1150">
                  <c:v>10</c:v>
                </c:pt>
                <c:pt idx="1151">
                  <c:v>7.4</c:v>
                </c:pt>
                <c:pt idx="1152">
                  <c:v>4.992</c:v>
                </c:pt>
                <c:pt idx="1153">
                  <c:v>13.04</c:v>
                </c:pt>
                <c:pt idx="1154">
                  <c:v>11.267000000000001</c:v>
                </c:pt>
                <c:pt idx="1155">
                  <c:v>27.5</c:v>
                </c:pt>
                <c:pt idx="1156">
                  <c:v>7.81</c:v>
                </c:pt>
                <c:pt idx="1157">
                  <c:v>23.744999999999987</c:v>
                </c:pt>
                <c:pt idx="1158">
                  <c:v>18.87</c:v>
                </c:pt>
                <c:pt idx="1159">
                  <c:v>3.8547999999999987</c:v>
                </c:pt>
                <c:pt idx="1160">
                  <c:v>13.2</c:v>
                </c:pt>
                <c:pt idx="1161">
                  <c:v>15.450000000000006</c:v>
                </c:pt>
                <c:pt idx="1162">
                  <c:v>14.228999999999999</c:v>
                </c:pt>
                <c:pt idx="1163">
                  <c:v>10.56</c:v>
                </c:pt>
                <c:pt idx="1164">
                  <c:v>4.9000000000000004</c:v>
                </c:pt>
                <c:pt idx="1165">
                  <c:v>9.4700000000000006</c:v>
                </c:pt>
                <c:pt idx="1166">
                  <c:v>8.9980000000000011</c:v>
                </c:pt>
                <c:pt idx="1167">
                  <c:v>31.06</c:v>
                </c:pt>
                <c:pt idx="1168">
                  <c:v>5.2906000000000004</c:v>
                </c:pt>
                <c:pt idx="1169">
                  <c:v>8.6209999999999987</c:v>
                </c:pt>
                <c:pt idx="1170">
                  <c:v>6.1499999999999995</c:v>
                </c:pt>
                <c:pt idx="1171">
                  <c:v>37</c:v>
                </c:pt>
                <c:pt idx="1172">
                  <c:v>9.3650000000000233</c:v>
                </c:pt>
                <c:pt idx="1173">
                  <c:v>7.9374000000000002</c:v>
                </c:pt>
                <c:pt idx="1174">
                  <c:v>20.39</c:v>
                </c:pt>
                <c:pt idx="1175">
                  <c:v>8.5001000000000015</c:v>
                </c:pt>
                <c:pt idx="1176">
                  <c:v>13.5</c:v>
                </c:pt>
                <c:pt idx="1177">
                  <c:v>6.63</c:v>
                </c:pt>
                <c:pt idx="1178">
                  <c:v>7.9320000000000004</c:v>
                </c:pt>
                <c:pt idx="1179">
                  <c:v>7.08</c:v>
                </c:pt>
                <c:pt idx="1180">
                  <c:v>8.4001000000000001</c:v>
                </c:pt>
                <c:pt idx="1181">
                  <c:v>8.7000000000000011</c:v>
                </c:pt>
                <c:pt idx="1182">
                  <c:v>9.2760000000000016</c:v>
                </c:pt>
                <c:pt idx="1183">
                  <c:v>39.722000000000087</c:v>
                </c:pt>
                <c:pt idx="1184">
                  <c:v>17.920000000000002</c:v>
                </c:pt>
                <c:pt idx="1185">
                  <c:v>13.204000000000001</c:v>
                </c:pt>
                <c:pt idx="1186">
                  <c:v>10.0253</c:v>
                </c:pt>
                <c:pt idx="1187">
                  <c:v>9.31</c:v>
                </c:pt>
                <c:pt idx="1188">
                  <c:v>4.825999999999989</c:v>
                </c:pt>
                <c:pt idx="1189">
                  <c:v>6.3269999999999955</c:v>
                </c:pt>
                <c:pt idx="1190">
                  <c:v>9.3600000000000048</c:v>
                </c:pt>
                <c:pt idx="1191">
                  <c:v>6.7119999999999997</c:v>
                </c:pt>
                <c:pt idx="1192">
                  <c:v>19.077999999999999</c:v>
                </c:pt>
                <c:pt idx="1193">
                  <c:v>6.52</c:v>
                </c:pt>
                <c:pt idx="1194">
                  <c:v>18.2</c:v>
                </c:pt>
                <c:pt idx="1195">
                  <c:v>17.672000000000001</c:v>
                </c:pt>
                <c:pt idx="1196">
                  <c:v>14</c:v>
                </c:pt>
                <c:pt idx="1197">
                  <c:v>20.917999999999999</c:v>
                </c:pt>
                <c:pt idx="1198">
                  <c:v>16.875</c:v>
                </c:pt>
                <c:pt idx="1199">
                  <c:v>14.617000000000001</c:v>
                </c:pt>
                <c:pt idx="1200">
                  <c:v>7.35</c:v>
                </c:pt>
                <c:pt idx="1201">
                  <c:v>8.0300000000000011</c:v>
                </c:pt>
                <c:pt idx="1202">
                  <c:v>6</c:v>
                </c:pt>
                <c:pt idx="1203">
                  <c:v>15.602</c:v>
                </c:pt>
                <c:pt idx="1204">
                  <c:v>9.3800000000000008</c:v>
                </c:pt>
                <c:pt idx="1205">
                  <c:v>4.0199999999999996</c:v>
                </c:pt>
                <c:pt idx="1206">
                  <c:v>16.39</c:v>
                </c:pt>
                <c:pt idx="1207">
                  <c:v>14.88</c:v>
                </c:pt>
                <c:pt idx="1208">
                  <c:v>22.529900000000001</c:v>
                </c:pt>
                <c:pt idx="1209">
                  <c:v>5.585</c:v>
                </c:pt>
                <c:pt idx="1210">
                  <c:v>5.2969999999999997</c:v>
                </c:pt>
                <c:pt idx="1211">
                  <c:v>18</c:v>
                </c:pt>
                <c:pt idx="1212">
                  <c:v>12.08</c:v>
                </c:pt>
                <c:pt idx="1213">
                  <c:v>14.572000000000006</c:v>
                </c:pt>
                <c:pt idx="1214">
                  <c:v>9.5419999999999998</c:v>
                </c:pt>
                <c:pt idx="1215">
                  <c:v>6.8929999999999945</c:v>
                </c:pt>
                <c:pt idx="1216">
                  <c:v>9.56</c:v>
                </c:pt>
                <c:pt idx="1217">
                  <c:v>3.6759999999999997</c:v>
                </c:pt>
                <c:pt idx="1218">
                  <c:v>8.2429999999999986</c:v>
                </c:pt>
                <c:pt idx="1219">
                  <c:v>6.4606000000000003</c:v>
                </c:pt>
                <c:pt idx="1220">
                  <c:v>4.0011000000000001</c:v>
                </c:pt>
                <c:pt idx="1221">
                  <c:v>4.4210000000000003</c:v>
                </c:pt>
                <c:pt idx="1222">
                  <c:v>5.1899999999999995</c:v>
                </c:pt>
                <c:pt idx="1223">
                  <c:v>123.7</c:v>
                </c:pt>
                <c:pt idx="1224">
                  <c:v>6.8679999999999879</c:v>
                </c:pt>
                <c:pt idx="1225">
                  <c:v>8.2550000000000008</c:v>
                </c:pt>
                <c:pt idx="1226">
                  <c:v>16</c:v>
                </c:pt>
                <c:pt idx="1227">
                  <c:v>3.153</c:v>
                </c:pt>
                <c:pt idx="1228">
                  <c:v>13.036</c:v>
                </c:pt>
                <c:pt idx="1229">
                  <c:v>3.6640000000000001</c:v>
                </c:pt>
                <c:pt idx="1230">
                  <c:v>12.363000000000019</c:v>
                </c:pt>
                <c:pt idx="1231">
                  <c:v>16.37</c:v>
                </c:pt>
                <c:pt idx="1232">
                  <c:v>14.639999999999999</c:v>
                </c:pt>
                <c:pt idx="1233">
                  <c:v>9.3800000000000008</c:v>
                </c:pt>
                <c:pt idx="1234">
                  <c:v>7.25</c:v>
                </c:pt>
                <c:pt idx="1235">
                  <c:v>31.8</c:v>
                </c:pt>
                <c:pt idx="1236">
                  <c:v>25</c:v>
                </c:pt>
                <c:pt idx="1237">
                  <c:v>20.081999999999987</c:v>
                </c:pt>
                <c:pt idx="1238">
                  <c:v>7.35</c:v>
                </c:pt>
                <c:pt idx="1239">
                  <c:v>6.056</c:v>
                </c:pt>
                <c:pt idx="1240">
                  <c:v>15.79</c:v>
                </c:pt>
                <c:pt idx="1241">
                  <c:v>5.9779999999999998</c:v>
                </c:pt>
                <c:pt idx="1242">
                  <c:v>43.41</c:v>
                </c:pt>
                <c:pt idx="1243">
                  <c:v>11.971</c:v>
                </c:pt>
                <c:pt idx="1244">
                  <c:v>10.061</c:v>
                </c:pt>
                <c:pt idx="1245">
                  <c:v>6.79</c:v>
                </c:pt>
                <c:pt idx="1246">
                  <c:v>12.41</c:v>
                </c:pt>
                <c:pt idx="1247">
                  <c:v>9.9560000000000048</c:v>
                </c:pt>
                <c:pt idx="1248">
                  <c:v>61.55</c:v>
                </c:pt>
                <c:pt idx="1249">
                  <c:v>6.0888</c:v>
                </c:pt>
                <c:pt idx="1250">
                  <c:v>17.41</c:v>
                </c:pt>
                <c:pt idx="1251">
                  <c:v>11.745999999999999</c:v>
                </c:pt>
                <c:pt idx="1252">
                  <c:v>7.0969999999999995</c:v>
                </c:pt>
                <c:pt idx="1253">
                  <c:v>8.33</c:v>
                </c:pt>
                <c:pt idx="1254">
                  <c:v>11.41</c:v>
                </c:pt>
                <c:pt idx="1255">
                  <c:v>6.6760000000000002</c:v>
                </c:pt>
                <c:pt idx="1256">
                  <c:v>7.7</c:v>
                </c:pt>
                <c:pt idx="1257">
                  <c:v>20</c:v>
                </c:pt>
                <c:pt idx="1258">
                  <c:v>9.1369999999999987</c:v>
                </c:pt>
                <c:pt idx="1259">
                  <c:v>6.79</c:v>
                </c:pt>
                <c:pt idx="1260">
                  <c:v>515</c:v>
                </c:pt>
                <c:pt idx="1261">
                  <c:v>6.9903000000000004</c:v>
                </c:pt>
                <c:pt idx="1262">
                  <c:v>17.423999999999989</c:v>
                </c:pt>
                <c:pt idx="1263">
                  <c:v>25.3</c:v>
                </c:pt>
                <c:pt idx="1264">
                  <c:v>8.4</c:v>
                </c:pt>
                <c:pt idx="1265">
                  <c:v>5.6499999999999995</c:v>
                </c:pt>
                <c:pt idx="1266">
                  <c:v>3.6</c:v>
                </c:pt>
                <c:pt idx="1267">
                  <c:v>7.1</c:v>
                </c:pt>
                <c:pt idx="1268">
                  <c:v>9.3360000000000003</c:v>
                </c:pt>
                <c:pt idx="1269">
                  <c:v>10.922000000000002</c:v>
                </c:pt>
                <c:pt idx="1270">
                  <c:v>10.063000000000002</c:v>
                </c:pt>
                <c:pt idx="1271">
                  <c:v>28.966999999999956</c:v>
                </c:pt>
                <c:pt idx="1272">
                  <c:v>12.581</c:v>
                </c:pt>
                <c:pt idx="1273">
                  <c:v>6.1960999999999995</c:v>
                </c:pt>
                <c:pt idx="1274">
                  <c:v>8.1399999999999988</c:v>
                </c:pt>
                <c:pt idx="1275">
                  <c:v>26.023</c:v>
                </c:pt>
                <c:pt idx="1276">
                  <c:v>26.390999999999988</c:v>
                </c:pt>
                <c:pt idx="1277">
                  <c:v>36.800000000000004</c:v>
                </c:pt>
                <c:pt idx="1278">
                  <c:v>51.94</c:v>
                </c:pt>
                <c:pt idx="1279">
                  <c:v>19.55</c:v>
                </c:pt>
                <c:pt idx="1280">
                  <c:v>8.3458000000000006</c:v>
                </c:pt>
                <c:pt idx="1281">
                  <c:v>11.92</c:v>
                </c:pt>
                <c:pt idx="1282">
                  <c:v>5.0363000000000024</c:v>
                </c:pt>
                <c:pt idx="1283">
                  <c:v>22.77</c:v>
                </c:pt>
                <c:pt idx="1284">
                  <c:v>10.243999999999998</c:v>
                </c:pt>
                <c:pt idx="1285">
                  <c:v>6.83</c:v>
                </c:pt>
                <c:pt idx="1286">
                  <c:v>5.6360000000000001</c:v>
                </c:pt>
                <c:pt idx="1287">
                  <c:v>10.08</c:v>
                </c:pt>
                <c:pt idx="1288">
                  <c:v>10.227999999999998</c:v>
                </c:pt>
                <c:pt idx="1289">
                  <c:v>6.8629999999999898</c:v>
                </c:pt>
                <c:pt idx="1290">
                  <c:v>17.768999999999952</c:v>
                </c:pt>
                <c:pt idx="1291">
                  <c:v>9.0730000000000004</c:v>
                </c:pt>
                <c:pt idx="1292">
                  <c:v>17.600000000000001</c:v>
                </c:pt>
                <c:pt idx="1293">
                  <c:v>20</c:v>
                </c:pt>
                <c:pt idx="1294">
                  <c:v>4.90768</c:v>
                </c:pt>
                <c:pt idx="1295">
                  <c:v>188</c:v>
                </c:pt>
                <c:pt idx="1296">
                  <c:v>20.3</c:v>
                </c:pt>
                <c:pt idx="1297">
                  <c:v>6.0279999999999889</c:v>
                </c:pt>
                <c:pt idx="1298">
                  <c:v>6.1669999999999945</c:v>
                </c:pt>
                <c:pt idx="1299">
                  <c:v>24.487999999999989</c:v>
                </c:pt>
                <c:pt idx="1300">
                  <c:v>12.307</c:v>
                </c:pt>
                <c:pt idx="1301">
                  <c:v>4.4043999999999999</c:v>
                </c:pt>
                <c:pt idx="1302">
                  <c:v>12.192300000000001</c:v>
                </c:pt>
                <c:pt idx="1303">
                  <c:v>6.4248999999999965</c:v>
                </c:pt>
                <c:pt idx="1304">
                  <c:v>7.0619999999999985</c:v>
                </c:pt>
                <c:pt idx="1305">
                  <c:v>4.742</c:v>
                </c:pt>
                <c:pt idx="1306">
                  <c:v>16.140999999999988</c:v>
                </c:pt>
                <c:pt idx="1307">
                  <c:v>7.53</c:v>
                </c:pt>
                <c:pt idx="1308">
                  <c:v>8.016</c:v>
                </c:pt>
                <c:pt idx="1309">
                  <c:v>17.479999999999986</c:v>
                </c:pt>
                <c:pt idx="1310">
                  <c:v>9.2489999999999988</c:v>
                </c:pt>
                <c:pt idx="1311">
                  <c:v>12.140999999999998</c:v>
                </c:pt>
                <c:pt idx="1312">
                  <c:v>5.8719999999999999</c:v>
                </c:pt>
                <c:pt idx="1313">
                  <c:v>37.700000000000003</c:v>
                </c:pt>
                <c:pt idx="1314">
                  <c:v>42.160000000000011</c:v>
                </c:pt>
                <c:pt idx="1315">
                  <c:v>17.12</c:v>
                </c:pt>
                <c:pt idx="1316">
                  <c:v>14.733000000000001</c:v>
                </c:pt>
                <c:pt idx="1317">
                  <c:v>8.8000000000000007</c:v>
                </c:pt>
                <c:pt idx="1318">
                  <c:v>6.8190999999999997</c:v>
                </c:pt>
                <c:pt idx="1319">
                  <c:v>19.23</c:v>
                </c:pt>
                <c:pt idx="1320">
                  <c:v>6.4560000000000004</c:v>
                </c:pt>
                <c:pt idx="1321">
                  <c:v>5.6659999999999897</c:v>
                </c:pt>
                <c:pt idx="1322">
                  <c:v>6.724999999999989</c:v>
                </c:pt>
                <c:pt idx="1323">
                  <c:v>3.3099999999999987</c:v>
                </c:pt>
                <c:pt idx="1324">
                  <c:v>28.5</c:v>
                </c:pt>
                <c:pt idx="1325">
                  <c:v>4.7300000000000004</c:v>
                </c:pt>
                <c:pt idx="1326">
                  <c:v>7.2839999999999998</c:v>
                </c:pt>
                <c:pt idx="1327">
                  <c:v>30.64</c:v>
                </c:pt>
                <c:pt idx="1328">
                  <c:v>11.6</c:v>
                </c:pt>
                <c:pt idx="1329">
                  <c:v>9.7200000000000024</c:v>
                </c:pt>
                <c:pt idx="1330">
                  <c:v>8.32</c:v>
                </c:pt>
                <c:pt idx="1331">
                  <c:v>23.2</c:v>
                </c:pt>
                <c:pt idx="1332">
                  <c:v>24.6</c:v>
                </c:pt>
                <c:pt idx="1333">
                  <c:v>7.08</c:v>
                </c:pt>
                <c:pt idx="1334">
                  <c:v>12.79</c:v>
                </c:pt>
                <c:pt idx="1335">
                  <c:v>57.96</c:v>
                </c:pt>
                <c:pt idx="1336">
                  <c:v>15.55</c:v>
                </c:pt>
                <c:pt idx="1337">
                  <c:v>4.5869999999999997</c:v>
                </c:pt>
                <c:pt idx="1338">
                  <c:v>10.050000000000002</c:v>
                </c:pt>
                <c:pt idx="1339">
                  <c:v>15.31</c:v>
                </c:pt>
                <c:pt idx="1340">
                  <c:v>8.629999999999999</c:v>
                </c:pt>
                <c:pt idx="1341">
                  <c:v>9.1349999999999998</c:v>
                </c:pt>
                <c:pt idx="1342">
                  <c:v>14.381</c:v>
                </c:pt>
                <c:pt idx="1343">
                  <c:v>14</c:v>
                </c:pt>
                <c:pt idx="1344">
                  <c:v>10.636000000000001</c:v>
                </c:pt>
                <c:pt idx="1345">
                  <c:v>70.260000000000005</c:v>
                </c:pt>
                <c:pt idx="1346">
                  <c:v>2.7389800000000002</c:v>
                </c:pt>
                <c:pt idx="1347">
                  <c:v>8.5720000000000027</c:v>
                </c:pt>
                <c:pt idx="1348">
                  <c:v>2.6627000000000001</c:v>
                </c:pt>
                <c:pt idx="1349">
                  <c:v>22.027000000000001</c:v>
                </c:pt>
                <c:pt idx="1350">
                  <c:v>5.9513000000000034</c:v>
                </c:pt>
                <c:pt idx="1351">
                  <c:v>82.9</c:v>
                </c:pt>
                <c:pt idx="1352">
                  <c:v>9.89</c:v>
                </c:pt>
                <c:pt idx="1353">
                  <c:v>6.9649999999999945</c:v>
                </c:pt>
                <c:pt idx="1354">
                  <c:v>7.3002000000000002</c:v>
                </c:pt>
                <c:pt idx="1355">
                  <c:v>14.535</c:v>
                </c:pt>
                <c:pt idx="1356">
                  <c:v>6.2669999999999995</c:v>
                </c:pt>
                <c:pt idx="1357">
                  <c:v>34.800000000000004</c:v>
                </c:pt>
                <c:pt idx="1358">
                  <c:v>106</c:v>
                </c:pt>
                <c:pt idx="1359">
                  <c:v>70</c:v>
                </c:pt>
                <c:pt idx="1360">
                  <c:v>11.943200000000001</c:v>
                </c:pt>
                <c:pt idx="1361">
                  <c:v>31.151000000000035</c:v>
                </c:pt>
                <c:pt idx="1362">
                  <c:v>4.9000000000000004</c:v>
                </c:pt>
                <c:pt idx="1363">
                  <c:v>5.88</c:v>
                </c:pt>
                <c:pt idx="1364">
                  <c:v>5.8639999999999946</c:v>
                </c:pt>
                <c:pt idx="1365">
                  <c:v>6.5667999999999997</c:v>
                </c:pt>
                <c:pt idx="1366">
                  <c:v>18.72</c:v>
                </c:pt>
                <c:pt idx="1367">
                  <c:v>17.564999999999987</c:v>
                </c:pt>
                <c:pt idx="1368">
                  <c:v>14.4</c:v>
                </c:pt>
                <c:pt idx="1369">
                  <c:v>15.629999999999999</c:v>
                </c:pt>
                <c:pt idx="1370">
                  <c:v>2.7690000000000001</c:v>
                </c:pt>
                <c:pt idx="1371">
                  <c:v>6.101</c:v>
                </c:pt>
                <c:pt idx="1372">
                  <c:v>22.8</c:v>
                </c:pt>
                <c:pt idx="1373">
                  <c:v>11.880600000000006</c:v>
                </c:pt>
                <c:pt idx="1374">
                  <c:v>3.55</c:v>
                </c:pt>
                <c:pt idx="1375">
                  <c:v>7.71</c:v>
                </c:pt>
                <c:pt idx="1376">
                  <c:v>22.006</c:v>
                </c:pt>
                <c:pt idx="1377">
                  <c:v>14.683</c:v>
                </c:pt>
                <c:pt idx="1378">
                  <c:v>24</c:v>
                </c:pt>
                <c:pt idx="1379">
                  <c:v>15.793999999999999</c:v>
                </c:pt>
                <c:pt idx="1380">
                  <c:v>19.610000000000031</c:v>
                </c:pt>
                <c:pt idx="1381">
                  <c:v>14.43</c:v>
                </c:pt>
                <c:pt idx="1382">
                  <c:v>24.84</c:v>
                </c:pt>
                <c:pt idx="1383">
                  <c:v>18.79</c:v>
                </c:pt>
                <c:pt idx="1384">
                  <c:v>20</c:v>
                </c:pt>
                <c:pt idx="1385">
                  <c:v>9.6</c:v>
                </c:pt>
                <c:pt idx="1386">
                  <c:v>8</c:v>
                </c:pt>
                <c:pt idx="1387">
                  <c:v>20</c:v>
                </c:pt>
                <c:pt idx="1388">
                  <c:v>13.61</c:v>
                </c:pt>
                <c:pt idx="1389">
                  <c:v>30</c:v>
                </c:pt>
                <c:pt idx="1390">
                  <c:v>8.7329999999999988</c:v>
                </c:pt>
                <c:pt idx="1391">
                  <c:v>13.734999999999999</c:v>
                </c:pt>
                <c:pt idx="1392">
                  <c:v>6.42</c:v>
                </c:pt>
                <c:pt idx="1393">
                  <c:v>18.16</c:v>
                </c:pt>
                <c:pt idx="1394">
                  <c:v>6.9</c:v>
                </c:pt>
                <c:pt idx="1395">
                  <c:v>3.64</c:v>
                </c:pt>
                <c:pt idx="1396">
                  <c:v>15.6652</c:v>
                </c:pt>
                <c:pt idx="1397">
                  <c:v>19.035</c:v>
                </c:pt>
                <c:pt idx="1398">
                  <c:v>5.6497000000000002</c:v>
                </c:pt>
                <c:pt idx="1399">
                  <c:v>12.749000000000001</c:v>
                </c:pt>
                <c:pt idx="1400">
                  <c:v>10.2705</c:v>
                </c:pt>
                <c:pt idx="1401">
                  <c:v>28.8</c:v>
                </c:pt>
                <c:pt idx="1402">
                  <c:v>14.635</c:v>
                </c:pt>
                <c:pt idx="1403">
                  <c:v>12</c:v>
                </c:pt>
                <c:pt idx="1404">
                  <c:v>8.8250000000000028</c:v>
                </c:pt>
                <c:pt idx="1405">
                  <c:v>12.5</c:v>
                </c:pt>
                <c:pt idx="1406">
                  <c:v>39.120000000000012</c:v>
                </c:pt>
                <c:pt idx="1407">
                  <c:v>6.0569999999999995</c:v>
                </c:pt>
                <c:pt idx="1408">
                  <c:v>5.4700000000000024</c:v>
                </c:pt>
                <c:pt idx="1409">
                  <c:v>7.2050000000000001</c:v>
                </c:pt>
                <c:pt idx="1410">
                  <c:v>65.149999999999991</c:v>
                </c:pt>
                <c:pt idx="1411">
                  <c:v>14.31</c:v>
                </c:pt>
                <c:pt idx="1412">
                  <c:v>4.5720000000000001</c:v>
                </c:pt>
                <c:pt idx="1413">
                  <c:v>350</c:v>
                </c:pt>
                <c:pt idx="1414">
                  <c:v>6.0750000000000002</c:v>
                </c:pt>
                <c:pt idx="1415">
                  <c:v>34.4</c:v>
                </c:pt>
                <c:pt idx="1416">
                  <c:v>7.891</c:v>
                </c:pt>
                <c:pt idx="1417">
                  <c:v>7.87</c:v>
                </c:pt>
                <c:pt idx="1418">
                  <c:v>64.599999999999994</c:v>
                </c:pt>
                <c:pt idx="1419">
                  <c:v>24.64</c:v>
                </c:pt>
                <c:pt idx="1420">
                  <c:v>3.4153999999999987</c:v>
                </c:pt>
                <c:pt idx="1421">
                  <c:v>31.812000000000001</c:v>
                </c:pt>
                <c:pt idx="1422">
                  <c:v>9.8600000000000048</c:v>
                </c:pt>
                <c:pt idx="1423">
                  <c:v>8.0950000000000006</c:v>
                </c:pt>
                <c:pt idx="1424">
                  <c:v>4</c:v>
                </c:pt>
                <c:pt idx="1425">
                  <c:v>15.25</c:v>
                </c:pt>
                <c:pt idx="1426">
                  <c:v>11.6426</c:v>
                </c:pt>
                <c:pt idx="1427">
                  <c:v>7.5</c:v>
                </c:pt>
                <c:pt idx="1428">
                  <c:v>6.6</c:v>
                </c:pt>
                <c:pt idx="1429">
                  <c:v>7.9300000000000024</c:v>
                </c:pt>
                <c:pt idx="1430">
                  <c:v>6.46</c:v>
                </c:pt>
                <c:pt idx="1431">
                  <c:v>4.86099999999999</c:v>
                </c:pt>
                <c:pt idx="1432">
                  <c:v>3.4279999999999999</c:v>
                </c:pt>
                <c:pt idx="1433">
                  <c:v>22.193999999999999</c:v>
                </c:pt>
                <c:pt idx="1434">
                  <c:v>14.11</c:v>
                </c:pt>
                <c:pt idx="1435">
                  <c:v>8.8000000000000007</c:v>
                </c:pt>
                <c:pt idx="1436">
                  <c:v>8.4810000000000034</c:v>
                </c:pt>
                <c:pt idx="1437">
                  <c:v>30.048999999999989</c:v>
                </c:pt>
                <c:pt idx="1438">
                  <c:v>3.637</c:v>
                </c:pt>
                <c:pt idx="1439">
                  <c:v>17.489999999999952</c:v>
                </c:pt>
                <c:pt idx="1440">
                  <c:v>18.5</c:v>
                </c:pt>
                <c:pt idx="1441">
                  <c:v>13.056000000000004</c:v>
                </c:pt>
                <c:pt idx="1442">
                  <c:v>25</c:v>
                </c:pt>
                <c:pt idx="1443">
                  <c:v>9.4700000000000006</c:v>
                </c:pt>
                <c:pt idx="1444">
                  <c:v>6.4580000000000002</c:v>
                </c:pt>
                <c:pt idx="1445">
                  <c:v>27.1</c:v>
                </c:pt>
                <c:pt idx="1446">
                  <c:v>29.64</c:v>
                </c:pt>
                <c:pt idx="1447">
                  <c:v>3.9209999999999998</c:v>
                </c:pt>
                <c:pt idx="1448">
                  <c:v>10.848000000000001</c:v>
                </c:pt>
                <c:pt idx="1449">
                  <c:v>9.0500000000000007</c:v>
                </c:pt>
                <c:pt idx="1450">
                  <c:v>31.72</c:v>
                </c:pt>
                <c:pt idx="1451">
                  <c:v>13.729999999999999</c:v>
                </c:pt>
                <c:pt idx="1452">
                  <c:v>16</c:v>
                </c:pt>
                <c:pt idx="1453">
                  <c:v>4.6249999999999858</c:v>
                </c:pt>
                <c:pt idx="1454">
                  <c:v>16.22</c:v>
                </c:pt>
                <c:pt idx="1455">
                  <c:v>6.48</c:v>
                </c:pt>
                <c:pt idx="1456">
                  <c:v>41</c:v>
                </c:pt>
                <c:pt idx="1457">
                  <c:v>7.9189999999999996</c:v>
                </c:pt>
                <c:pt idx="1458">
                  <c:v>4.8310000000000004</c:v>
                </c:pt>
                <c:pt idx="1459">
                  <c:v>10.887</c:v>
                </c:pt>
                <c:pt idx="1460">
                  <c:v>11.105</c:v>
                </c:pt>
                <c:pt idx="1461">
                  <c:v>31</c:v>
                </c:pt>
                <c:pt idx="1462">
                  <c:v>2.9709999999999988</c:v>
                </c:pt>
                <c:pt idx="1463">
                  <c:v>21.152999999999999</c:v>
                </c:pt>
                <c:pt idx="1464">
                  <c:v>10.489000000000004</c:v>
                </c:pt>
                <c:pt idx="1465">
                  <c:v>6.7</c:v>
                </c:pt>
                <c:pt idx="1466">
                  <c:v>20.456</c:v>
                </c:pt>
                <c:pt idx="1467">
                  <c:v>17.190000000000001</c:v>
                </c:pt>
                <c:pt idx="1468">
                  <c:v>8.1</c:v>
                </c:pt>
                <c:pt idx="1469">
                  <c:v>15.825000000000006</c:v>
                </c:pt>
                <c:pt idx="1470">
                  <c:v>18.198</c:v>
                </c:pt>
                <c:pt idx="1471">
                  <c:v>16.23</c:v>
                </c:pt>
                <c:pt idx="1472">
                  <c:v>8.2879999999999985</c:v>
                </c:pt>
                <c:pt idx="1473">
                  <c:v>146</c:v>
                </c:pt>
                <c:pt idx="1474">
                  <c:v>12.09</c:v>
                </c:pt>
                <c:pt idx="1475">
                  <c:v>12.617999999999999</c:v>
                </c:pt>
                <c:pt idx="1476">
                  <c:v>202</c:v>
                </c:pt>
                <c:pt idx="1477">
                  <c:v>10.07</c:v>
                </c:pt>
                <c:pt idx="1478">
                  <c:v>5.567999999999989</c:v>
                </c:pt>
                <c:pt idx="1479">
                  <c:v>2.94</c:v>
                </c:pt>
                <c:pt idx="1480">
                  <c:v>16</c:v>
                </c:pt>
                <c:pt idx="1481">
                  <c:v>8.6930000000000014</c:v>
                </c:pt>
                <c:pt idx="1482">
                  <c:v>18.130000000000031</c:v>
                </c:pt>
                <c:pt idx="1483">
                  <c:v>3.5249999999999999</c:v>
                </c:pt>
                <c:pt idx="1484">
                  <c:v>16.97</c:v>
                </c:pt>
                <c:pt idx="1485">
                  <c:v>4.7969999999999997</c:v>
                </c:pt>
                <c:pt idx="1486">
                  <c:v>6.1513999999999998</c:v>
                </c:pt>
                <c:pt idx="1487">
                  <c:v>11.025</c:v>
                </c:pt>
                <c:pt idx="1488">
                  <c:v>6.9429999999999996</c:v>
                </c:pt>
                <c:pt idx="1489">
                  <c:v>43.190000000000012</c:v>
                </c:pt>
                <c:pt idx="1490">
                  <c:v>3.4379999999999997</c:v>
                </c:pt>
                <c:pt idx="1491">
                  <c:v>5.4699</c:v>
                </c:pt>
                <c:pt idx="1492">
                  <c:v>3.2105999999999999</c:v>
                </c:pt>
                <c:pt idx="1493">
                  <c:v>7.2786000000000097</c:v>
                </c:pt>
                <c:pt idx="1494">
                  <c:v>6.9530000000000003</c:v>
                </c:pt>
                <c:pt idx="1495">
                  <c:v>5.8959999999999955</c:v>
                </c:pt>
                <c:pt idx="1496">
                  <c:v>15.795</c:v>
                </c:pt>
                <c:pt idx="1497">
                  <c:v>5.4889999999999999</c:v>
                </c:pt>
                <c:pt idx="1498">
                  <c:v>9.4620000000000068</c:v>
                </c:pt>
                <c:pt idx="1499">
                  <c:v>4.9267000000000003</c:v>
                </c:pt>
                <c:pt idx="1500">
                  <c:v>6.4139999999999997</c:v>
                </c:pt>
                <c:pt idx="1501">
                  <c:v>10.82</c:v>
                </c:pt>
                <c:pt idx="1502">
                  <c:v>14.715</c:v>
                </c:pt>
                <c:pt idx="1503">
                  <c:v>9.39</c:v>
                </c:pt>
                <c:pt idx="1504">
                  <c:v>10.081900000000001</c:v>
                </c:pt>
                <c:pt idx="1505">
                  <c:v>2.762</c:v>
                </c:pt>
                <c:pt idx="1506">
                  <c:v>2.6779999999999999</c:v>
                </c:pt>
                <c:pt idx="1507">
                  <c:v>13.797999999999998</c:v>
                </c:pt>
                <c:pt idx="1508">
                  <c:v>11.197999999999999</c:v>
                </c:pt>
                <c:pt idx="1509">
                  <c:v>15.450000000000006</c:v>
                </c:pt>
                <c:pt idx="1510">
                  <c:v>20.399999999999999</c:v>
                </c:pt>
                <c:pt idx="1511">
                  <c:v>6.6199999999999966</c:v>
                </c:pt>
                <c:pt idx="1512">
                  <c:v>18.294699999999956</c:v>
                </c:pt>
                <c:pt idx="1513">
                  <c:v>14.491</c:v>
                </c:pt>
                <c:pt idx="1514">
                  <c:v>14.1</c:v>
                </c:pt>
                <c:pt idx="1515">
                  <c:v>4.0339999999999998</c:v>
                </c:pt>
                <c:pt idx="1516">
                  <c:v>9.7640000000000011</c:v>
                </c:pt>
                <c:pt idx="1517">
                  <c:v>4.4020999999999999</c:v>
                </c:pt>
                <c:pt idx="1518">
                  <c:v>5.2430000000000003</c:v>
                </c:pt>
                <c:pt idx="1519">
                  <c:v>16.43</c:v>
                </c:pt>
                <c:pt idx="1520">
                  <c:v>8.07</c:v>
                </c:pt>
                <c:pt idx="1521">
                  <c:v>34.260000000000012</c:v>
                </c:pt>
                <c:pt idx="1522">
                  <c:v>12.84</c:v>
                </c:pt>
                <c:pt idx="1523">
                  <c:v>7.556</c:v>
                </c:pt>
                <c:pt idx="1524">
                  <c:v>5.2700000000000014</c:v>
                </c:pt>
                <c:pt idx="1525">
                  <c:v>18.350000000000001</c:v>
                </c:pt>
                <c:pt idx="1526">
                  <c:v>6.907</c:v>
                </c:pt>
                <c:pt idx="1527">
                  <c:v>8.09</c:v>
                </c:pt>
                <c:pt idx="1528">
                  <c:v>5.8479999999999945</c:v>
                </c:pt>
                <c:pt idx="1529">
                  <c:v>9.1399999999999988</c:v>
                </c:pt>
                <c:pt idx="1530">
                  <c:v>8.2299999999999986</c:v>
                </c:pt>
                <c:pt idx="1531">
                  <c:v>11.41</c:v>
                </c:pt>
                <c:pt idx="1532">
                  <c:v>13.395000000000019</c:v>
                </c:pt>
                <c:pt idx="1533">
                  <c:v>12.52</c:v>
                </c:pt>
                <c:pt idx="1534">
                  <c:v>29.5</c:v>
                </c:pt>
                <c:pt idx="1535">
                  <c:v>8.1201999999999988</c:v>
                </c:pt>
                <c:pt idx="1536">
                  <c:v>6.76</c:v>
                </c:pt>
                <c:pt idx="1537">
                  <c:v>10.4</c:v>
                </c:pt>
                <c:pt idx="1538">
                  <c:v>3.8879000000000001</c:v>
                </c:pt>
                <c:pt idx="1539">
                  <c:v>9.84</c:v>
                </c:pt>
                <c:pt idx="1540">
                  <c:v>5.6519999999999975</c:v>
                </c:pt>
                <c:pt idx="1541">
                  <c:v>20.520900000000001</c:v>
                </c:pt>
                <c:pt idx="1542">
                  <c:v>9.2457000000000011</c:v>
                </c:pt>
                <c:pt idx="1543">
                  <c:v>8.56</c:v>
                </c:pt>
                <c:pt idx="1544">
                  <c:v>13.639999999999999</c:v>
                </c:pt>
                <c:pt idx="1545">
                  <c:v>3.1389999999999998</c:v>
                </c:pt>
                <c:pt idx="1546">
                  <c:v>5.6169999999999956</c:v>
                </c:pt>
                <c:pt idx="1547">
                  <c:v>32.520000000000003</c:v>
                </c:pt>
                <c:pt idx="1548">
                  <c:v>4.3439999999999985</c:v>
                </c:pt>
                <c:pt idx="1549">
                  <c:v>41.7</c:v>
                </c:pt>
                <c:pt idx="1550">
                  <c:v>10.82</c:v>
                </c:pt>
                <c:pt idx="1551">
                  <c:v>6.7</c:v>
                </c:pt>
                <c:pt idx="1552">
                  <c:v>6.1547999999999945</c:v>
                </c:pt>
                <c:pt idx="1553">
                  <c:v>6.8780000000000001</c:v>
                </c:pt>
                <c:pt idx="1554">
                  <c:v>11.2</c:v>
                </c:pt>
                <c:pt idx="1555">
                  <c:v>2.343</c:v>
                </c:pt>
                <c:pt idx="1556">
                  <c:v>5.3760000000000003</c:v>
                </c:pt>
                <c:pt idx="1557">
                  <c:v>5.5519999999999996</c:v>
                </c:pt>
                <c:pt idx="1558">
                  <c:v>5.7502000000000004</c:v>
                </c:pt>
                <c:pt idx="1559">
                  <c:v>12.219999999999999</c:v>
                </c:pt>
                <c:pt idx="1560">
                  <c:v>8.2399999999999984</c:v>
                </c:pt>
                <c:pt idx="1561">
                  <c:v>5.04</c:v>
                </c:pt>
                <c:pt idx="1562">
                  <c:v>6.6686999999999985</c:v>
                </c:pt>
                <c:pt idx="1563">
                  <c:v>22.08</c:v>
                </c:pt>
                <c:pt idx="1564">
                  <c:v>7.0010000000000003</c:v>
                </c:pt>
                <c:pt idx="1565">
                  <c:v>4.58</c:v>
                </c:pt>
                <c:pt idx="1566">
                  <c:v>11.84</c:v>
                </c:pt>
                <c:pt idx="1567">
                  <c:v>4.07</c:v>
                </c:pt>
                <c:pt idx="1568">
                  <c:v>26.51</c:v>
                </c:pt>
                <c:pt idx="1569">
                  <c:v>12.012</c:v>
                </c:pt>
                <c:pt idx="1570">
                  <c:v>2.6406700000000001</c:v>
                </c:pt>
                <c:pt idx="1571">
                  <c:v>130</c:v>
                </c:pt>
                <c:pt idx="1572">
                  <c:v>11.9404</c:v>
                </c:pt>
                <c:pt idx="1573">
                  <c:v>5.4870000000000001</c:v>
                </c:pt>
                <c:pt idx="1574">
                  <c:v>4.1166999999999998</c:v>
                </c:pt>
                <c:pt idx="1575">
                  <c:v>4.0728</c:v>
                </c:pt>
                <c:pt idx="1576">
                  <c:v>5.0324999999999998</c:v>
                </c:pt>
                <c:pt idx="1577">
                  <c:v>19.204000000000001</c:v>
                </c:pt>
                <c:pt idx="1578">
                  <c:v>32.790000000000013</c:v>
                </c:pt>
                <c:pt idx="1579">
                  <c:v>9.01</c:v>
                </c:pt>
                <c:pt idx="1580">
                  <c:v>14.775</c:v>
                </c:pt>
                <c:pt idx="1581">
                  <c:v>6.9540999999999995</c:v>
                </c:pt>
                <c:pt idx="1582">
                  <c:v>12</c:v>
                </c:pt>
                <c:pt idx="1583">
                  <c:v>7.3199999999999985</c:v>
                </c:pt>
                <c:pt idx="1584">
                  <c:v>19.14</c:v>
                </c:pt>
                <c:pt idx="1585">
                  <c:v>13.356000000000023</c:v>
                </c:pt>
                <c:pt idx="1586">
                  <c:v>3.508</c:v>
                </c:pt>
                <c:pt idx="1587">
                  <c:v>6.3569999999999975</c:v>
                </c:pt>
                <c:pt idx="1588">
                  <c:v>10.756</c:v>
                </c:pt>
                <c:pt idx="1589">
                  <c:v>36</c:v>
                </c:pt>
                <c:pt idx="1590">
                  <c:v>3.36</c:v>
                </c:pt>
                <c:pt idx="1591">
                  <c:v>4.4509999999999996</c:v>
                </c:pt>
                <c:pt idx="1592">
                  <c:v>8.8448000000000011</c:v>
                </c:pt>
                <c:pt idx="1593">
                  <c:v>8.9960000000000004</c:v>
                </c:pt>
                <c:pt idx="1594">
                  <c:v>7.78</c:v>
                </c:pt>
                <c:pt idx="1595">
                  <c:v>6.1338999999999997</c:v>
                </c:pt>
                <c:pt idx="1596">
                  <c:v>12.57</c:v>
                </c:pt>
                <c:pt idx="1597">
                  <c:v>21.45</c:v>
                </c:pt>
                <c:pt idx="1598">
                  <c:v>81</c:v>
                </c:pt>
                <c:pt idx="1599">
                  <c:v>3.6241699999999999</c:v>
                </c:pt>
                <c:pt idx="1600">
                  <c:v>6.317999999999989</c:v>
                </c:pt>
                <c:pt idx="1601">
                  <c:v>23</c:v>
                </c:pt>
                <c:pt idx="1602">
                  <c:v>14.838000000000001</c:v>
                </c:pt>
                <c:pt idx="1603">
                  <c:v>25</c:v>
                </c:pt>
                <c:pt idx="1604">
                  <c:v>5.0157999999999996</c:v>
                </c:pt>
                <c:pt idx="1605">
                  <c:v>9.2000000000000011</c:v>
                </c:pt>
                <c:pt idx="1606">
                  <c:v>11.6</c:v>
                </c:pt>
                <c:pt idx="1607">
                  <c:v>6.9239999999999995</c:v>
                </c:pt>
                <c:pt idx="1608">
                  <c:v>7.75</c:v>
                </c:pt>
                <c:pt idx="1609">
                  <c:v>6.7219999999999995</c:v>
                </c:pt>
                <c:pt idx="1610">
                  <c:v>4.4835000000000003</c:v>
                </c:pt>
                <c:pt idx="1611">
                  <c:v>3.5789999999999997</c:v>
                </c:pt>
                <c:pt idx="1612">
                  <c:v>33.620000000000012</c:v>
                </c:pt>
                <c:pt idx="1613">
                  <c:v>10.594000000000001</c:v>
                </c:pt>
                <c:pt idx="1614">
                  <c:v>12</c:v>
                </c:pt>
                <c:pt idx="1615">
                  <c:v>21.5</c:v>
                </c:pt>
                <c:pt idx="1616">
                  <c:v>8.8650000000000233</c:v>
                </c:pt>
                <c:pt idx="1617">
                  <c:v>24.265999999999952</c:v>
                </c:pt>
                <c:pt idx="1618">
                  <c:v>6.4119999999999999</c:v>
                </c:pt>
                <c:pt idx="1619">
                  <c:v>3.9589999999999987</c:v>
                </c:pt>
                <c:pt idx="1620">
                  <c:v>2.7119999999999997</c:v>
                </c:pt>
                <c:pt idx="1621">
                  <c:v>15.32</c:v>
                </c:pt>
                <c:pt idx="1622">
                  <c:v>12.719999999999999</c:v>
                </c:pt>
                <c:pt idx="1623">
                  <c:v>4.0090000000000003</c:v>
                </c:pt>
                <c:pt idx="1624">
                  <c:v>5.85719999999999</c:v>
                </c:pt>
                <c:pt idx="1625">
                  <c:v>4.298</c:v>
                </c:pt>
                <c:pt idx="1626">
                  <c:v>6.1779999999999955</c:v>
                </c:pt>
                <c:pt idx="1627">
                  <c:v>40.800000000000004</c:v>
                </c:pt>
                <c:pt idx="1628">
                  <c:v>6.2485999999999997</c:v>
                </c:pt>
                <c:pt idx="1629">
                  <c:v>19.399999999999999</c:v>
                </c:pt>
                <c:pt idx="1630">
                  <c:v>6.7591999999999999</c:v>
                </c:pt>
                <c:pt idx="1631">
                  <c:v>21.810000000000031</c:v>
                </c:pt>
                <c:pt idx="1632">
                  <c:v>5.1099999999999985</c:v>
                </c:pt>
                <c:pt idx="1633">
                  <c:v>375</c:v>
                </c:pt>
                <c:pt idx="1634">
                  <c:v>8.2299999999999986</c:v>
                </c:pt>
                <c:pt idx="1635">
                  <c:v>85.240000000000023</c:v>
                </c:pt>
                <c:pt idx="1636">
                  <c:v>3.1362999999999968</c:v>
                </c:pt>
                <c:pt idx="1637">
                  <c:v>4.1753999999999998</c:v>
                </c:pt>
                <c:pt idx="1638">
                  <c:v>4.9950000000000001</c:v>
                </c:pt>
                <c:pt idx="1639">
                  <c:v>54</c:v>
                </c:pt>
                <c:pt idx="1640">
                  <c:v>3.67</c:v>
                </c:pt>
                <c:pt idx="1641">
                  <c:v>5.7919999999999998</c:v>
                </c:pt>
                <c:pt idx="1642">
                  <c:v>18</c:v>
                </c:pt>
                <c:pt idx="1643">
                  <c:v>3.528</c:v>
                </c:pt>
                <c:pt idx="1644">
                  <c:v>7.9597000000000024</c:v>
                </c:pt>
                <c:pt idx="1645">
                  <c:v>3.0360999999999967</c:v>
                </c:pt>
                <c:pt idx="1646">
                  <c:v>8.6772000000000009</c:v>
                </c:pt>
                <c:pt idx="1647">
                  <c:v>38</c:v>
                </c:pt>
                <c:pt idx="1648">
                  <c:v>34.200000000000003</c:v>
                </c:pt>
                <c:pt idx="1649">
                  <c:v>94.432000000000002</c:v>
                </c:pt>
                <c:pt idx="1650">
                  <c:v>13.197000000000001</c:v>
                </c:pt>
                <c:pt idx="1651">
                  <c:v>5.6599999999999975</c:v>
                </c:pt>
                <c:pt idx="1652">
                  <c:v>12</c:v>
                </c:pt>
                <c:pt idx="1653">
                  <c:v>4.0791000000000004</c:v>
                </c:pt>
                <c:pt idx="1654">
                  <c:v>14.0701</c:v>
                </c:pt>
                <c:pt idx="1655">
                  <c:v>4.7743000000000002</c:v>
                </c:pt>
                <c:pt idx="1656">
                  <c:v>210.6</c:v>
                </c:pt>
                <c:pt idx="1657">
                  <c:v>4.9770000000000003</c:v>
                </c:pt>
                <c:pt idx="1658">
                  <c:v>4.8769999999999998</c:v>
                </c:pt>
                <c:pt idx="1659">
                  <c:v>8.8700000000000028</c:v>
                </c:pt>
                <c:pt idx="1660">
                  <c:v>5.3311599999999997</c:v>
                </c:pt>
                <c:pt idx="1661">
                  <c:v>40.720000000000013</c:v>
                </c:pt>
                <c:pt idx="1662">
                  <c:v>2.9430000000000001</c:v>
                </c:pt>
                <c:pt idx="1663">
                  <c:v>7.452</c:v>
                </c:pt>
                <c:pt idx="1664">
                  <c:v>8.8800000000000008</c:v>
                </c:pt>
                <c:pt idx="1665">
                  <c:v>136.4</c:v>
                </c:pt>
                <c:pt idx="1666">
                  <c:v>5.2960000000000003</c:v>
                </c:pt>
                <c:pt idx="1667">
                  <c:v>10.040000000000001</c:v>
                </c:pt>
                <c:pt idx="1668">
                  <c:v>14.950800000000006</c:v>
                </c:pt>
                <c:pt idx="1669">
                  <c:v>5.99</c:v>
                </c:pt>
                <c:pt idx="1670">
                  <c:v>5.3845999999999945</c:v>
                </c:pt>
                <c:pt idx="1671">
                  <c:v>7.78</c:v>
                </c:pt>
                <c:pt idx="1672">
                  <c:v>23.2</c:v>
                </c:pt>
                <c:pt idx="1673">
                  <c:v>12</c:v>
                </c:pt>
                <c:pt idx="1674">
                  <c:v>7.2298</c:v>
                </c:pt>
                <c:pt idx="1675">
                  <c:v>12.77</c:v>
                </c:pt>
                <c:pt idx="1676">
                  <c:v>18.54</c:v>
                </c:pt>
                <c:pt idx="1677">
                  <c:v>3.1269999999999998</c:v>
                </c:pt>
                <c:pt idx="1678">
                  <c:v>49.5</c:v>
                </c:pt>
                <c:pt idx="1679">
                  <c:v>9.51</c:v>
                </c:pt>
                <c:pt idx="1680">
                  <c:v>13.62</c:v>
                </c:pt>
                <c:pt idx="1681">
                  <c:v>6.26</c:v>
                </c:pt>
                <c:pt idx="1682">
                  <c:v>19.489999999999952</c:v>
                </c:pt>
                <c:pt idx="1683">
                  <c:v>4.8064999999999998</c:v>
                </c:pt>
                <c:pt idx="1684">
                  <c:v>8.9</c:v>
                </c:pt>
                <c:pt idx="1685">
                  <c:v>7.44</c:v>
                </c:pt>
                <c:pt idx="1686">
                  <c:v>6.9</c:v>
                </c:pt>
                <c:pt idx="1687">
                  <c:v>6.5810000000000004</c:v>
                </c:pt>
                <c:pt idx="1688">
                  <c:v>2.8479999999999999</c:v>
                </c:pt>
                <c:pt idx="1689">
                  <c:v>2.9699999999999998</c:v>
                </c:pt>
                <c:pt idx="1690">
                  <c:v>7.34</c:v>
                </c:pt>
                <c:pt idx="1691">
                  <c:v>3.6053999999999999</c:v>
                </c:pt>
                <c:pt idx="1692">
                  <c:v>2.9470000000000001</c:v>
                </c:pt>
                <c:pt idx="1693">
                  <c:v>26.310000000000031</c:v>
                </c:pt>
                <c:pt idx="1694">
                  <c:v>8.8690000000000193</c:v>
                </c:pt>
                <c:pt idx="1695">
                  <c:v>10</c:v>
                </c:pt>
                <c:pt idx="1696">
                  <c:v>10.501100000000001</c:v>
                </c:pt>
                <c:pt idx="1697">
                  <c:v>3.92</c:v>
                </c:pt>
                <c:pt idx="1698">
                  <c:v>11.479000000000006</c:v>
                </c:pt>
                <c:pt idx="1699">
                  <c:v>6.21</c:v>
                </c:pt>
                <c:pt idx="1700">
                  <c:v>6.8979999999999899</c:v>
                </c:pt>
                <c:pt idx="1701">
                  <c:v>32.202000000000012</c:v>
                </c:pt>
                <c:pt idx="1702">
                  <c:v>8.2800000000000011</c:v>
                </c:pt>
                <c:pt idx="1703">
                  <c:v>4.31299999999999</c:v>
                </c:pt>
                <c:pt idx="1704">
                  <c:v>7.83</c:v>
                </c:pt>
                <c:pt idx="1705">
                  <c:v>12.266</c:v>
                </c:pt>
                <c:pt idx="1706">
                  <c:v>7.0419999999999998</c:v>
                </c:pt>
                <c:pt idx="1707">
                  <c:v>13.02</c:v>
                </c:pt>
                <c:pt idx="1708">
                  <c:v>30</c:v>
                </c:pt>
                <c:pt idx="1709">
                  <c:v>10.6</c:v>
                </c:pt>
                <c:pt idx="1710">
                  <c:v>4.8279999999999879</c:v>
                </c:pt>
                <c:pt idx="1711">
                  <c:v>22.571999999999999</c:v>
                </c:pt>
                <c:pt idx="1712">
                  <c:v>10.543999999999999</c:v>
                </c:pt>
                <c:pt idx="1713">
                  <c:v>6.94</c:v>
                </c:pt>
                <c:pt idx="1714">
                  <c:v>5.9846000000000004</c:v>
                </c:pt>
                <c:pt idx="1715">
                  <c:v>4.4450000000000003</c:v>
                </c:pt>
                <c:pt idx="1716">
                  <c:v>7.92</c:v>
                </c:pt>
                <c:pt idx="1717">
                  <c:v>19.745999999999956</c:v>
                </c:pt>
                <c:pt idx="1718">
                  <c:v>26.24</c:v>
                </c:pt>
                <c:pt idx="1719">
                  <c:v>120</c:v>
                </c:pt>
                <c:pt idx="1720">
                  <c:v>8.5740000000000016</c:v>
                </c:pt>
                <c:pt idx="1721">
                  <c:v>4.1024999999999965</c:v>
                </c:pt>
                <c:pt idx="1722">
                  <c:v>29.8</c:v>
                </c:pt>
                <c:pt idx="1723">
                  <c:v>3.4915999999999987</c:v>
                </c:pt>
                <c:pt idx="1724">
                  <c:v>27.830000000000005</c:v>
                </c:pt>
                <c:pt idx="1725">
                  <c:v>15.2</c:v>
                </c:pt>
                <c:pt idx="1726">
                  <c:v>9.8070000000000004</c:v>
                </c:pt>
                <c:pt idx="1727">
                  <c:v>2.7680000000000002</c:v>
                </c:pt>
                <c:pt idx="1728">
                  <c:v>5.4580000000000002</c:v>
                </c:pt>
                <c:pt idx="1729">
                  <c:v>14</c:v>
                </c:pt>
                <c:pt idx="1730">
                  <c:v>41.98</c:v>
                </c:pt>
                <c:pt idx="1731">
                  <c:v>45.8</c:v>
                </c:pt>
                <c:pt idx="1732">
                  <c:v>5.865999999999989</c:v>
                </c:pt>
                <c:pt idx="1733">
                  <c:v>7.4961000000000002</c:v>
                </c:pt>
                <c:pt idx="1734">
                  <c:v>18.422999999999952</c:v>
                </c:pt>
                <c:pt idx="1735">
                  <c:v>32.550000000000004</c:v>
                </c:pt>
                <c:pt idx="1736">
                  <c:v>4.2397000000000107</c:v>
                </c:pt>
                <c:pt idx="1737">
                  <c:v>2.8355199999999967</c:v>
                </c:pt>
                <c:pt idx="1738">
                  <c:v>7.4610000000000003</c:v>
                </c:pt>
                <c:pt idx="1739">
                  <c:v>9.4530000000000047</c:v>
                </c:pt>
                <c:pt idx="1740">
                  <c:v>34</c:v>
                </c:pt>
                <c:pt idx="1741">
                  <c:v>8.3280000000000012</c:v>
                </c:pt>
                <c:pt idx="1742">
                  <c:v>30.55</c:v>
                </c:pt>
                <c:pt idx="1743">
                  <c:v>5.67</c:v>
                </c:pt>
                <c:pt idx="1744">
                  <c:v>5.8109999999999955</c:v>
                </c:pt>
                <c:pt idx="1745">
                  <c:v>4.9355000000000002</c:v>
                </c:pt>
                <c:pt idx="1746">
                  <c:v>5.0119999999999996</c:v>
                </c:pt>
                <c:pt idx="1747">
                  <c:v>14.12</c:v>
                </c:pt>
                <c:pt idx="1748">
                  <c:v>2.927</c:v>
                </c:pt>
                <c:pt idx="1749">
                  <c:v>8.33</c:v>
                </c:pt>
                <c:pt idx="1750">
                  <c:v>9.8000000000000007</c:v>
                </c:pt>
                <c:pt idx="1751">
                  <c:v>21.779</c:v>
                </c:pt>
                <c:pt idx="1752">
                  <c:v>9.3410000000000011</c:v>
                </c:pt>
                <c:pt idx="1753">
                  <c:v>3.9739999999999998</c:v>
                </c:pt>
                <c:pt idx="1754">
                  <c:v>6.1139999999999946</c:v>
                </c:pt>
                <c:pt idx="1755">
                  <c:v>24</c:v>
                </c:pt>
                <c:pt idx="1756">
                  <c:v>39</c:v>
                </c:pt>
                <c:pt idx="1757">
                  <c:v>16.59</c:v>
                </c:pt>
                <c:pt idx="1758">
                  <c:v>6.2107999999999999</c:v>
                </c:pt>
                <c:pt idx="1759">
                  <c:v>17.384899999999988</c:v>
                </c:pt>
                <c:pt idx="1760">
                  <c:v>10.287999999999998</c:v>
                </c:pt>
                <c:pt idx="1761">
                  <c:v>24</c:v>
                </c:pt>
                <c:pt idx="1762">
                  <c:v>3.181</c:v>
                </c:pt>
                <c:pt idx="1763">
                  <c:v>10.629999999999999</c:v>
                </c:pt>
                <c:pt idx="1764">
                  <c:v>10.51</c:v>
                </c:pt>
                <c:pt idx="1765">
                  <c:v>7.7030000000000003</c:v>
                </c:pt>
                <c:pt idx="1766">
                  <c:v>4.1419999999999995</c:v>
                </c:pt>
                <c:pt idx="1767">
                  <c:v>6.6829999999999945</c:v>
                </c:pt>
                <c:pt idx="1768">
                  <c:v>53</c:v>
                </c:pt>
                <c:pt idx="1769">
                  <c:v>26</c:v>
                </c:pt>
                <c:pt idx="1770">
                  <c:v>6.1479999999999899</c:v>
                </c:pt>
                <c:pt idx="1771">
                  <c:v>5.6249999999999858</c:v>
                </c:pt>
                <c:pt idx="1772">
                  <c:v>5.76</c:v>
                </c:pt>
                <c:pt idx="1773">
                  <c:v>5.1099999999999985</c:v>
                </c:pt>
                <c:pt idx="1774">
                  <c:v>2.7418</c:v>
                </c:pt>
                <c:pt idx="1775">
                  <c:v>6.6629999999999878</c:v>
                </c:pt>
                <c:pt idx="1776">
                  <c:v>6.9</c:v>
                </c:pt>
                <c:pt idx="1777">
                  <c:v>15.035</c:v>
                </c:pt>
                <c:pt idx="1778">
                  <c:v>5.4649999999999945</c:v>
                </c:pt>
                <c:pt idx="1779">
                  <c:v>18.2</c:v>
                </c:pt>
                <c:pt idx="1780">
                  <c:v>23.93</c:v>
                </c:pt>
                <c:pt idx="1781">
                  <c:v>31</c:v>
                </c:pt>
                <c:pt idx="1782">
                  <c:v>109.86999999999999</c:v>
                </c:pt>
                <c:pt idx="1783">
                  <c:v>14.893000000000002</c:v>
                </c:pt>
                <c:pt idx="1784">
                  <c:v>8.9991700000000012</c:v>
                </c:pt>
                <c:pt idx="1785">
                  <c:v>126.3</c:v>
                </c:pt>
                <c:pt idx="1786">
                  <c:v>14.237999999999998</c:v>
                </c:pt>
                <c:pt idx="1787">
                  <c:v>7.8</c:v>
                </c:pt>
                <c:pt idx="1788">
                  <c:v>11.353300000000004</c:v>
                </c:pt>
                <c:pt idx="1789">
                  <c:v>26.27</c:v>
                </c:pt>
                <c:pt idx="1790">
                  <c:v>24.855</c:v>
                </c:pt>
                <c:pt idx="1791">
                  <c:v>3.3101599999999967</c:v>
                </c:pt>
                <c:pt idx="1792">
                  <c:v>11.893000000000002</c:v>
                </c:pt>
                <c:pt idx="1793">
                  <c:v>21.150000000000031</c:v>
                </c:pt>
                <c:pt idx="1794">
                  <c:v>52.92</c:v>
                </c:pt>
                <c:pt idx="1795">
                  <c:v>5.3669999999999956</c:v>
                </c:pt>
                <c:pt idx="1796">
                  <c:v>18.54</c:v>
                </c:pt>
                <c:pt idx="1797">
                  <c:v>25.459999999999987</c:v>
                </c:pt>
                <c:pt idx="1798">
                  <c:v>5.28</c:v>
                </c:pt>
                <c:pt idx="1799">
                  <c:v>4.141</c:v>
                </c:pt>
                <c:pt idx="1800">
                  <c:v>4.88</c:v>
                </c:pt>
                <c:pt idx="1801">
                  <c:v>11.28</c:v>
                </c:pt>
                <c:pt idx="1802">
                  <c:v>6.7309999999999999</c:v>
                </c:pt>
                <c:pt idx="1803">
                  <c:v>80.61</c:v>
                </c:pt>
                <c:pt idx="1804">
                  <c:v>15.41</c:v>
                </c:pt>
                <c:pt idx="1805">
                  <c:v>6.8090000000000002</c:v>
                </c:pt>
                <c:pt idx="1806">
                  <c:v>8.7840000000000025</c:v>
                </c:pt>
                <c:pt idx="1807">
                  <c:v>13.931000000000001</c:v>
                </c:pt>
                <c:pt idx="1808">
                  <c:v>5.87</c:v>
                </c:pt>
                <c:pt idx="1809">
                  <c:v>3.1619999999999999</c:v>
                </c:pt>
                <c:pt idx="1810">
                  <c:v>4.7439999999999998</c:v>
                </c:pt>
                <c:pt idx="1811">
                  <c:v>4.78</c:v>
                </c:pt>
                <c:pt idx="1812">
                  <c:v>3.2549999999999999</c:v>
                </c:pt>
                <c:pt idx="1813">
                  <c:v>3.3109999999999977</c:v>
                </c:pt>
                <c:pt idx="1814">
                  <c:v>3.8699999999999997</c:v>
                </c:pt>
                <c:pt idx="1815">
                  <c:v>7.5810000000000004</c:v>
                </c:pt>
                <c:pt idx="1816">
                  <c:v>3.9749999999999988</c:v>
                </c:pt>
                <c:pt idx="1817">
                  <c:v>5.1209999999999898</c:v>
                </c:pt>
                <c:pt idx="1818">
                  <c:v>3.1528999999999967</c:v>
                </c:pt>
                <c:pt idx="1819">
                  <c:v>3.9099999999999997</c:v>
                </c:pt>
                <c:pt idx="1820">
                  <c:v>17.850000000000001</c:v>
                </c:pt>
                <c:pt idx="1821">
                  <c:v>7.42</c:v>
                </c:pt>
                <c:pt idx="1822">
                  <c:v>4.9859999999999998</c:v>
                </c:pt>
                <c:pt idx="1823">
                  <c:v>12</c:v>
                </c:pt>
                <c:pt idx="1824">
                  <c:v>11.04</c:v>
                </c:pt>
                <c:pt idx="1825">
                  <c:v>27.24</c:v>
                </c:pt>
                <c:pt idx="1826">
                  <c:v>8.2426000000000013</c:v>
                </c:pt>
                <c:pt idx="1827">
                  <c:v>6.3226999999999975</c:v>
                </c:pt>
                <c:pt idx="1828">
                  <c:v>6.1319999999999997</c:v>
                </c:pt>
                <c:pt idx="1829">
                  <c:v>5.2629999999999955</c:v>
                </c:pt>
                <c:pt idx="1830">
                  <c:v>4.2009999999999996</c:v>
                </c:pt>
                <c:pt idx="1831">
                  <c:v>4.08033</c:v>
                </c:pt>
                <c:pt idx="1832">
                  <c:v>6.23</c:v>
                </c:pt>
                <c:pt idx="1833">
                  <c:v>3.8109999999999977</c:v>
                </c:pt>
                <c:pt idx="1834">
                  <c:v>4.3069999999999995</c:v>
                </c:pt>
                <c:pt idx="1835">
                  <c:v>5.49</c:v>
                </c:pt>
                <c:pt idx="1836">
                  <c:v>3.5973000000000002</c:v>
                </c:pt>
                <c:pt idx="1837">
                  <c:v>6.6259999999999888</c:v>
                </c:pt>
                <c:pt idx="1838">
                  <c:v>8.2421000000000024</c:v>
                </c:pt>
                <c:pt idx="1839">
                  <c:v>7.5</c:v>
                </c:pt>
                <c:pt idx="1840">
                  <c:v>21.935199999999952</c:v>
                </c:pt>
                <c:pt idx="1841">
                  <c:v>9.81</c:v>
                </c:pt>
                <c:pt idx="1842">
                  <c:v>5.2068000000000003</c:v>
                </c:pt>
                <c:pt idx="1843">
                  <c:v>18</c:v>
                </c:pt>
                <c:pt idx="1844">
                  <c:v>4.7789999999999999</c:v>
                </c:pt>
                <c:pt idx="1845">
                  <c:v>5.3879999999999955</c:v>
                </c:pt>
                <c:pt idx="1846">
                  <c:v>2.6398899999999967</c:v>
                </c:pt>
                <c:pt idx="1847">
                  <c:v>10.898</c:v>
                </c:pt>
                <c:pt idx="1848">
                  <c:v>3.8099999999999987</c:v>
                </c:pt>
                <c:pt idx="1849">
                  <c:v>5.41</c:v>
                </c:pt>
                <c:pt idx="1850">
                  <c:v>6.3029999999999955</c:v>
                </c:pt>
                <c:pt idx="1851">
                  <c:v>16.47599999999996</c:v>
                </c:pt>
                <c:pt idx="1852">
                  <c:v>6.1499999999999995</c:v>
                </c:pt>
                <c:pt idx="1853">
                  <c:v>16.3</c:v>
                </c:pt>
                <c:pt idx="1854">
                  <c:v>8.4600000000000026</c:v>
                </c:pt>
                <c:pt idx="1855">
                  <c:v>18</c:v>
                </c:pt>
                <c:pt idx="1856">
                  <c:v>4.4639999999999995</c:v>
                </c:pt>
                <c:pt idx="1857">
                  <c:v>9.34</c:v>
                </c:pt>
                <c:pt idx="1858">
                  <c:v>99.2</c:v>
                </c:pt>
                <c:pt idx="1859">
                  <c:v>6.7</c:v>
                </c:pt>
                <c:pt idx="1860">
                  <c:v>22.5</c:v>
                </c:pt>
                <c:pt idx="1861">
                  <c:v>17.385999999999989</c:v>
                </c:pt>
                <c:pt idx="1862">
                  <c:v>7.9310000000000107</c:v>
                </c:pt>
                <c:pt idx="1863">
                  <c:v>2.7210000000000001</c:v>
                </c:pt>
                <c:pt idx="1864">
                  <c:v>5.8586999999999998</c:v>
                </c:pt>
                <c:pt idx="1865">
                  <c:v>3.0030000000000001</c:v>
                </c:pt>
                <c:pt idx="1866">
                  <c:v>24</c:v>
                </c:pt>
                <c:pt idx="1867">
                  <c:v>13.895000000000019</c:v>
                </c:pt>
                <c:pt idx="1868">
                  <c:v>24.56</c:v>
                </c:pt>
                <c:pt idx="1869">
                  <c:v>11.32</c:v>
                </c:pt>
                <c:pt idx="1870">
                  <c:v>16.439999999999987</c:v>
                </c:pt>
                <c:pt idx="1871">
                  <c:v>2.9459999999999997</c:v>
                </c:pt>
                <c:pt idx="1872">
                  <c:v>12.599</c:v>
                </c:pt>
                <c:pt idx="1873">
                  <c:v>5.1836599999999997</c:v>
                </c:pt>
                <c:pt idx="1874">
                  <c:v>8</c:v>
                </c:pt>
                <c:pt idx="1875">
                  <c:v>257</c:v>
                </c:pt>
                <c:pt idx="1876">
                  <c:v>139.1</c:v>
                </c:pt>
                <c:pt idx="1877">
                  <c:v>6.32099999999999</c:v>
                </c:pt>
                <c:pt idx="1878">
                  <c:v>17.2</c:v>
                </c:pt>
                <c:pt idx="1879">
                  <c:v>6.68</c:v>
                </c:pt>
                <c:pt idx="1880">
                  <c:v>13.29</c:v>
                </c:pt>
                <c:pt idx="1881">
                  <c:v>56.65</c:v>
                </c:pt>
                <c:pt idx="1882">
                  <c:v>3.8899999999999997</c:v>
                </c:pt>
                <c:pt idx="1883">
                  <c:v>7.52</c:v>
                </c:pt>
                <c:pt idx="1884">
                  <c:v>7.1710000000000003</c:v>
                </c:pt>
                <c:pt idx="1885">
                  <c:v>4.2080000000000002</c:v>
                </c:pt>
                <c:pt idx="1886">
                  <c:v>6.3275999999999888</c:v>
                </c:pt>
                <c:pt idx="1887">
                  <c:v>15.9</c:v>
                </c:pt>
                <c:pt idx="1888">
                  <c:v>19.651000000000035</c:v>
                </c:pt>
                <c:pt idx="1889">
                  <c:v>9.0500000000000007</c:v>
                </c:pt>
                <c:pt idx="1890">
                  <c:v>9.0279999999999987</c:v>
                </c:pt>
                <c:pt idx="1891">
                  <c:v>24</c:v>
                </c:pt>
                <c:pt idx="1892">
                  <c:v>5.51</c:v>
                </c:pt>
                <c:pt idx="1893">
                  <c:v>16.597999999999999</c:v>
                </c:pt>
                <c:pt idx="1894">
                  <c:v>3.8661999999999987</c:v>
                </c:pt>
                <c:pt idx="1895">
                  <c:v>11.26</c:v>
                </c:pt>
                <c:pt idx="1896">
                  <c:v>12</c:v>
                </c:pt>
                <c:pt idx="1897">
                  <c:v>128</c:v>
                </c:pt>
                <c:pt idx="1898">
                  <c:v>48</c:v>
                </c:pt>
                <c:pt idx="1899">
                  <c:v>13.44</c:v>
                </c:pt>
                <c:pt idx="1900">
                  <c:v>132.70999999999998</c:v>
                </c:pt>
                <c:pt idx="1901">
                  <c:v>6.0839999999999996</c:v>
                </c:pt>
                <c:pt idx="1902">
                  <c:v>12.157</c:v>
                </c:pt>
                <c:pt idx="1903">
                  <c:v>8.0881999999999987</c:v>
                </c:pt>
                <c:pt idx="1904">
                  <c:v>37.379999999999995</c:v>
                </c:pt>
                <c:pt idx="1905">
                  <c:v>13.482000000000006</c:v>
                </c:pt>
                <c:pt idx="1906">
                  <c:v>18.228000000000002</c:v>
                </c:pt>
                <c:pt idx="1907">
                  <c:v>6.2944999999999975</c:v>
                </c:pt>
                <c:pt idx="1908">
                  <c:v>29.494</c:v>
                </c:pt>
                <c:pt idx="1909">
                  <c:v>11.844000000000001</c:v>
                </c:pt>
                <c:pt idx="1910">
                  <c:v>10.971</c:v>
                </c:pt>
                <c:pt idx="1911">
                  <c:v>7.2750000000000004</c:v>
                </c:pt>
                <c:pt idx="1912">
                  <c:v>24.82</c:v>
                </c:pt>
                <c:pt idx="1913">
                  <c:v>47.05</c:v>
                </c:pt>
                <c:pt idx="1914">
                  <c:v>27</c:v>
                </c:pt>
                <c:pt idx="1915">
                  <c:v>1.2</c:v>
                </c:pt>
                <c:pt idx="1916">
                  <c:v>15.02</c:v>
                </c:pt>
                <c:pt idx="1917">
                  <c:v>11.52</c:v>
                </c:pt>
                <c:pt idx="1918">
                  <c:v>3.9914999999999967</c:v>
                </c:pt>
                <c:pt idx="1919">
                  <c:v>3.8409999999999997</c:v>
                </c:pt>
                <c:pt idx="1920">
                  <c:v>16.283999999999956</c:v>
                </c:pt>
                <c:pt idx="1921">
                  <c:v>6.61899999999999</c:v>
                </c:pt>
                <c:pt idx="1922">
                  <c:v>10.796000000000001</c:v>
                </c:pt>
                <c:pt idx="1923">
                  <c:v>14.914</c:v>
                </c:pt>
                <c:pt idx="1924">
                  <c:v>4.2300000000000004</c:v>
                </c:pt>
                <c:pt idx="1925">
                  <c:v>4.7629999999999955</c:v>
                </c:pt>
                <c:pt idx="1926">
                  <c:v>9.1660000000000004</c:v>
                </c:pt>
                <c:pt idx="1927">
                  <c:v>12.54</c:v>
                </c:pt>
                <c:pt idx="1928">
                  <c:v>3.9287999999999998</c:v>
                </c:pt>
                <c:pt idx="1929">
                  <c:v>4.3780000000000001</c:v>
                </c:pt>
                <c:pt idx="1930">
                  <c:v>8.8240000000000016</c:v>
                </c:pt>
                <c:pt idx="1931">
                  <c:v>18.2</c:v>
                </c:pt>
                <c:pt idx="1932">
                  <c:v>7.4</c:v>
                </c:pt>
                <c:pt idx="1933">
                  <c:v>3.3961999999999977</c:v>
                </c:pt>
                <c:pt idx="1934">
                  <c:v>737</c:v>
                </c:pt>
                <c:pt idx="1935">
                  <c:v>18</c:v>
                </c:pt>
                <c:pt idx="1936">
                  <c:v>16.5</c:v>
                </c:pt>
                <c:pt idx="1937">
                  <c:v>6.42</c:v>
                </c:pt>
                <c:pt idx="1938">
                  <c:v>2.8813</c:v>
                </c:pt>
                <c:pt idx="1939">
                  <c:v>2.8881000000000001</c:v>
                </c:pt>
                <c:pt idx="1940">
                  <c:v>41.790000000000013</c:v>
                </c:pt>
                <c:pt idx="1941">
                  <c:v>6.5154999999999985</c:v>
                </c:pt>
                <c:pt idx="1942">
                  <c:v>4.8719999999999999</c:v>
                </c:pt>
                <c:pt idx="1943">
                  <c:v>3.234</c:v>
                </c:pt>
                <c:pt idx="1944">
                  <c:v>4.58</c:v>
                </c:pt>
                <c:pt idx="1945">
                  <c:v>85</c:v>
                </c:pt>
                <c:pt idx="1946">
                  <c:v>3.6480800000000002</c:v>
                </c:pt>
                <c:pt idx="1947">
                  <c:v>5.5750000000000002</c:v>
                </c:pt>
                <c:pt idx="1948">
                  <c:v>18.985999999999944</c:v>
                </c:pt>
                <c:pt idx="1949">
                  <c:v>660</c:v>
                </c:pt>
                <c:pt idx="1950">
                  <c:v>12</c:v>
                </c:pt>
                <c:pt idx="1951">
                  <c:v>58</c:v>
                </c:pt>
                <c:pt idx="1952">
                  <c:v>4.3199999999999985</c:v>
                </c:pt>
                <c:pt idx="1953">
                  <c:v>7.94</c:v>
                </c:pt>
                <c:pt idx="1954">
                  <c:v>54.2</c:v>
                </c:pt>
                <c:pt idx="1955">
                  <c:v>2.58</c:v>
                </c:pt>
                <c:pt idx="1956">
                  <c:v>12</c:v>
                </c:pt>
                <c:pt idx="1957">
                  <c:v>740</c:v>
                </c:pt>
                <c:pt idx="1958">
                  <c:v>3.2680000000000002</c:v>
                </c:pt>
                <c:pt idx="1959">
                  <c:v>5.2885</c:v>
                </c:pt>
                <c:pt idx="1960">
                  <c:v>12</c:v>
                </c:pt>
                <c:pt idx="1961">
                  <c:v>3.0859999999999999</c:v>
                </c:pt>
                <c:pt idx="1962">
                  <c:v>7.31</c:v>
                </c:pt>
                <c:pt idx="1963">
                  <c:v>6.1064999999999996</c:v>
                </c:pt>
                <c:pt idx="1964">
                  <c:v>4.9870000000000001</c:v>
                </c:pt>
                <c:pt idx="1965">
                  <c:v>3.8099999999999987</c:v>
                </c:pt>
                <c:pt idx="1966">
                  <c:v>9.7590000000000003</c:v>
                </c:pt>
                <c:pt idx="1967">
                  <c:v>27.779999999999987</c:v>
                </c:pt>
                <c:pt idx="1968">
                  <c:v>8</c:v>
                </c:pt>
                <c:pt idx="1969">
                  <c:v>15.085000000000004</c:v>
                </c:pt>
                <c:pt idx="1970">
                  <c:v>3.294</c:v>
                </c:pt>
                <c:pt idx="1971">
                  <c:v>5.2089999999999996</c:v>
                </c:pt>
                <c:pt idx="1972">
                  <c:v>24</c:v>
                </c:pt>
                <c:pt idx="1973">
                  <c:v>9.7785000000000011</c:v>
                </c:pt>
                <c:pt idx="1974">
                  <c:v>4.0960000000000001</c:v>
                </c:pt>
                <c:pt idx="1975">
                  <c:v>7.306</c:v>
                </c:pt>
                <c:pt idx="1976">
                  <c:v>2.9109999999999987</c:v>
                </c:pt>
                <c:pt idx="1977">
                  <c:v>8.3711000000000002</c:v>
                </c:pt>
                <c:pt idx="1978">
                  <c:v>9.6</c:v>
                </c:pt>
                <c:pt idx="1979">
                  <c:v>8.613999999999999</c:v>
                </c:pt>
                <c:pt idx="1980">
                  <c:v>3.5640000000000001</c:v>
                </c:pt>
                <c:pt idx="1981">
                  <c:v>6.83</c:v>
                </c:pt>
                <c:pt idx="1982">
                  <c:v>4.7300000000000004</c:v>
                </c:pt>
                <c:pt idx="1983">
                  <c:v>5.8319999999999999</c:v>
                </c:pt>
                <c:pt idx="1984">
                  <c:v>16</c:v>
                </c:pt>
                <c:pt idx="1985">
                  <c:v>6.58</c:v>
                </c:pt>
                <c:pt idx="1986">
                  <c:v>11.682</c:v>
                </c:pt>
                <c:pt idx="1987">
                  <c:v>3.7559999999999998</c:v>
                </c:pt>
                <c:pt idx="1988">
                  <c:v>4.0094000000000003</c:v>
                </c:pt>
                <c:pt idx="1989">
                  <c:v>3.73</c:v>
                </c:pt>
                <c:pt idx="1990">
                  <c:v>7.8655999999999899</c:v>
                </c:pt>
                <c:pt idx="1991">
                  <c:v>9</c:v>
                </c:pt>
                <c:pt idx="1992">
                  <c:v>4.3199999999999985</c:v>
                </c:pt>
                <c:pt idx="1993">
                  <c:v>50</c:v>
                </c:pt>
                <c:pt idx="1994">
                  <c:v>6.9530000000000003</c:v>
                </c:pt>
                <c:pt idx="1995">
                  <c:v>7.6199999999999966</c:v>
                </c:pt>
                <c:pt idx="1996">
                  <c:v>3.262</c:v>
                </c:pt>
                <c:pt idx="1997">
                  <c:v>4.68</c:v>
                </c:pt>
                <c:pt idx="1998">
                  <c:v>6.0039999999999996</c:v>
                </c:pt>
                <c:pt idx="1999">
                  <c:v>3.6519999999999997</c:v>
                </c:pt>
                <c:pt idx="2000">
                  <c:v>8.891</c:v>
                </c:pt>
                <c:pt idx="2001">
                  <c:v>3.7490000000000001</c:v>
                </c:pt>
                <c:pt idx="2002">
                  <c:v>11.989000000000004</c:v>
                </c:pt>
                <c:pt idx="2003">
                  <c:v>6.2060000000000004</c:v>
                </c:pt>
                <c:pt idx="2004">
                  <c:v>5.6149999999999878</c:v>
                </c:pt>
                <c:pt idx="2005">
                  <c:v>6.8</c:v>
                </c:pt>
                <c:pt idx="2006">
                  <c:v>69.2</c:v>
                </c:pt>
                <c:pt idx="2007">
                  <c:v>145</c:v>
                </c:pt>
                <c:pt idx="2008">
                  <c:v>7.5389999999999997</c:v>
                </c:pt>
                <c:pt idx="2009">
                  <c:v>5.44</c:v>
                </c:pt>
                <c:pt idx="2010">
                  <c:v>66</c:v>
                </c:pt>
                <c:pt idx="2011">
                  <c:v>25.62</c:v>
                </c:pt>
                <c:pt idx="2012">
                  <c:v>7.3150999999999975</c:v>
                </c:pt>
                <c:pt idx="2013">
                  <c:v>15.19</c:v>
                </c:pt>
                <c:pt idx="2014">
                  <c:v>21.75</c:v>
                </c:pt>
                <c:pt idx="2015">
                  <c:v>129.51</c:v>
                </c:pt>
                <c:pt idx="2016">
                  <c:v>11.681000000000001</c:v>
                </c:pt>
                <c:pt idx="2017">
                  <c:v>13.807</c:v>
                </c:pt>
                <c:pt idx="2018">
                  <c:v>3.6338399999999997</c:v>
                </c:pt>
                <c:pt idx="2019">
                  <c:v>66.7</c:v>
                </c:pt>
                <c:pt idx="2020">
                  <c:v>37.56</c:v>
                </c:pt>
                <c:pt idx="2021">
                  <c:v>5.6360000000000001</c:v>
                </c:pt>
                <c:pt idx="2022">
                  <c:v>5.9287999999999998</c:v>
                </c:pt>
                <c:pt idx="2023">
                  <c:v>11.893000000000002</c:v>
                </c:pt>
                <c:pt idx="2024">
                  <c:v>26.5</c:v>
                </c:pt>
                <c:pt idx="2025">
                  <c:v>3.8159999999999967</c:v>
                </c:pt>
                <c:pt idx="2026">
                  <c:v>7.8849999999999945</c:v>
                </c:pt>
                <c:pt idx="2027">
                  <c:v>3.0815800000000002</c:v>
                </c:pt>
                <c:pt idx="2028">
                  <c:v>15.132</c:v>
                </c:pt>
                <c:pt idx="2029">
                  <c:v>292</c:v>
                </c:pt>
                <c:pt idx="2030">
                  <c:v>17.37</c:v>
                </c:pt>
                <c:pt idx="2031">
                  <c:v>14.077</c:v>
                </c:pt>
                <c:pt idx="2032">
                  <c:v>2.48</c:v>
                </c:pt>
                <c:pt idx="2033">
                  <c:v>13.77</c:v>
                </c:pt>
                <c:pt idx="2034">
                  <c:v>4.3019999999999996</c:v>
                </c:pt>
                <c:pt idx="2035">
                  <c:v>8.7800000000000011</c:v>
                </c:pt>
                <c:pt idx="2036">
                  <c:v>28.459999999999987</c:v>
                </c:pt>
                <c:pt idx="2037">
                  <c:v>3.8369999999999953</c:v>
                </c:pt>
                <c:pt idx="2038">
                  <c:v>3.8526999999999934</c:v>
                </c:pt>
                <c:pt idx="2039">
                  <c:v>12</c:v>
                </c:pt>
                <c:pt idx="2040">
                  <c:v>17.994</c:v>
                </c:pt>
                <c:pt idx="2041">
                  <c:v>5.4130000000000003</c:v>
                </c:pt>
                <c:pt idx="2042">
                  <c:v>8.1640000000000015</c:v>
                </c:pt>
                <c:pt idx="2043">
                  <c:v>2.96</c:v>
                </c:pt>
                <c:pt idx="2044">
                  <c:v>17.050999999999988</c:v>
                </c:pt>
                <c:pt idx="2045">
                  <c:v>6.1123999999999965</c:v>
                </c:pt>
                <c:pt idx="2046">
                  <c:v>5.7186000000000003</c:v>
                </c:pt>
                <c:pt idx="2047">
                  <c:v>14.07</c:v>
                </c:pt>
                <c:pt idx="2048">
                  <c:v>27.01</c:v>
                </c:pt>
                <c:pt idx="2049">
                  <c:v>12</c:v>
                </c:pt>
                <c:pt idx="2050">
                  <c:v>7.07</c:v>
                </c:pt>
                <c:pt idx="2051">
                  <c:v>8.6399999999999988</c:v>
                </c:pt>
                <c:pt idx="2052">
                  <c:v>10.123000000000001</c:v>
                </c:pt>
                <c:pt idx="2053">
                  <c:v>18.72</c:v>
                </c:pt>
                <c:pt idx="2054">
                  <c:v>8.338000000000001</c:v>
                </c:pt>
                <c:pt idx="2055">
                  <c:v>7.7910000000000004</c:v>
                </c:pt>
                <c:pt idx="2056">
                  <c:v>3.278</c:v>
                </c:pt>
                <c:pt idx="2057">
                  <c:v>8.3230000000000004</c:v>
                </c:pt>
                <c:pt idx="2058">
                  <c:v>106.3</c:v>
                </c:pt>
                <c:pt idx="2059">
                  <c:v>3.09</c:v>
                </c:pt>
                <c:pt idx="2060">
                  <c:v>3.2970000000000002</c:v>
                </c:pt>
                <c:pt idx="2061">
                  <c:v>2.7389999999999999</c:v>
                </c:pt>
                <c:pt idx="2062">
                  <c:v>11.2</c:v>
                </c:pt>
                <c:pt idx="2063">
                  <c:v>26.591999999999999</c:v>
                </c:pt>
                <c:pt idx="2064">
                  <c:v>3.1757999999999997</c:v>
                </c:pt>
                <c:pt idx="2065">
                  <c:v>7.6055999999999955</c:v>
                </c:pt>
                <c:pt idx="2066">
                  <c:v>6.0060000000000002</c:v>
                </c:pt>
                <c:pt idx="2067">
                  <c:v>34.75</c:v>
                </c:pt>
                <c:pt idx="2068">
                  <c:v>13.69</c:v>
                </c:pt>
                <c:pt idx="2069">
                  <c:v>3.7749999999999999</c:v>
                </c:pt>
                <c:pt idx="2070">
                  <c:v>2.82708</c:v>
                </c:pt>
                <c:pt idx="2071">
                  <c:v>6.6644999999999879</c:v>
                </c:pt>
                <c:pt idx="2072">
                  <c:v>3.2570000000000001</c:v>
                </c:pt>
                <c:pt idx="2073">
                  <c:v>3.5559999999999987</c:v>
                </c:pt>
                <c:pt idx="2074">
                  <c:v>2.423</c:v>
                </c:pt>
                <c:pt idx="2075">
                  <c:v>10.704000000000001</c:v>
                </c:pt>
                <c:pt idx="2076">
                  <c:v>3.3499999999999988</c:v>
                </c:pt>
                <c:pt idx="2077">
                  <c:v>2.2770000000000001</c:v>
                </c:pt>
                <c:pt idx="2078">
                  <c:v>9.7909999999999986</c:v>
                </c:pt>
                <c:pt idx="2079">
                  <c:v>3.64</c:v>
                </c:pt>
                <c:pt idx="2080">
                  <c:v>9.7000000000000011</c:v>
                </c:pt>
                <c:pt idx="2081">
                  <c:v>32</c:v>
                </c:pt>
                <c:pt idx="2082">
                  <c:v>72</c:v>
                </c:pt>
                <c:pt idx="2083">
                  <c:v>8.4600000000000026</c:v>
                </c:pt>
                <c:pt idx="2084">
                  <c:v>2.7097000000000002</c:v>
                </c:pt>
                <c:pt idx="2085">
                  <c:v>18</c:v>
                </c:pt>
                <c:pt idx="2086">
                  <c:v>3.9299999999999997</c:v>
                </c:pt>
                <c:pt idx="2087">
                  <c:v>43.296000000000063</c:v>
                </c:pt>
                <c:pt idx="2088">
                  <c:v>16.706</c:v>
                </c:pt>
                <c:pt idx="2089">
                  <c:v>22.914000000000001</c:v>
                </c:pt>
                <c:pt idx="2090">
                  <c:v>50.44</c:v>
                </c:pt>
                <c:pt idx="2091">
                  <c:v>10.117000000000001</c:v>
                </c:pt>
                <c:pt idx="2092">
                  <c:v>7.8568299999999995</c:v>
                </c:pt>
                <c:pt idx="2093">
                  <c:v>16.491999999999987</c:v>
                </c:pt>
                <c:pt idx="2094">
                  <c:v>7.7594000000000003</c:v>
                </c:pt>
                <c:pt idx="2095">
                  <c:v>4.2300000000000004</c:v>
                </c:pt>
                <c:pt idx="2096">
                  <c:v>4.8099999999999996</c:v>
                </c:pt>
                <c:pt idx="2097">
                  <c:v>4.0960000000000001</c:v>
                </c:pt>
                <c:pt idx="2098">
                  <c:v>5.5068000000000001</c:v>
                </c:pt>
                <c:pt idx="2099">
                  <c:v>14.557</c:v>
                </c:pt>
                <c:pt idx="2100">
                  <c:v>5.2947999999999995</c:v>
                </c:pt>
                <c:pt idx="2101">
                  <c:v>3.0819999999999999</c:v>
                </c:pt>
                <c:pt idx="2102">
                  <c:v>5</c:v>
                </c:pt>
                <c:pt idx="2103">
                  <c:v>7.8</c:v>
                </c:pt>
                <c:pt idx="2104">
                  <c:v>9.8458000000000006</c:v>
                </c:pt>
                <c:pt idx="2105">
                  <c:v>30.494999999999987</c:v>
                </c:pt>
                <c:pt idx="2106">
                  <c:v>6.6469999999999985</c:v>
                </c:pt>
                <c:pt idx="2107">
                  <c:v>125</c:v>
                </c:pt>
                <c:pt idx="2108">
                  <c:v>107.1</c:v>
                </c:pt>
                <c:pt idx="2109">
                  <c:v>11.514000000000001</c:v>
                </c:pt>
                <c:pt idx="2110">
                  <c:v>122</c:v>
                </c:pt>
                <c:pt idx="2111">
                  <c:v>3.2240000000000002</c:v>
                </c:pt>
                <c:pt idx="2112">
                  <c:v>8.8015000000000008</c:v>
                </c:pt>
                <c:pt idx="2113">
                  <c:v>44</c:v>
                </c:pt>
                <c:pt idx="2114">
                  <c:v>10.223000000000001</c:v>
                </c:pt>
                <c:pt idx="2115">
                  <c:v>9.4</c:v>
                </c:pt>
                <c:pt idx="2116">
                  <c:v>36</c:v>
                </c:pt>
                <c:pt idx="2117">
                  <c:v>2.8349999999999977</c:v>
                </c:pt>
                <c:pt idx="2118">
                  <c:v>8.6030000000000015</c:v>
                </c:pt>
                <c:pt idx="2119">
                  <c:v>5.9</c:v>
                </c:pt>
                <c:pt idx="2120">
                  <c:v>11.063000000000002</c:v>
                </c:pt>
                <c:pt idx="2121">
                  <c:v>3.6196999999999977</c:v>
                </c:pt>
                <c:pt idx="2122">
                  <c:v>25.885000000000002</c:v>
                </c:pt>
                <c:pt idx="2123">
                  <c:v>4.75</c:v>
                </c:pt>
                <c:pt idx="2124">
                  <c:v>8.3600000000000048</c:v>
                </c:pt>
                <c:pt idx="2125">
                  <c:v>5.3149999999999897</c:v>
                </c:pt>
                <c:pt idx="2126">
                  <c:v>4.3832000000000004</c:v>
                </c:pt>
                <c:pt idx="2127">
                  <c:v>6.06</c:v>
                </c:pt>
                <c:pt idx="2128">
                  <c:v>15.9</c:v>
                </c:pt>
                <c:pt idx="2129">
                  <c:v>4.42</c:v>
                </c:pt>
                <c:pt idx="2130">
                  <c:v>6.6</c:v>
                </c:pt>
                <c:pt idx="2131">
                  <c:v>20.3</c:v>
                </c:pt>
                <c:pt idx="2132">
                  <c:v>7.05</c:v>
                </c:pt>
                <c:pt idx="2133">
                  <c:v>7.4779999999999998</c:v>
                </c:pt>
                <c:pt idx="2134">
                  <c:v>12</c:v>
                </c:pt>
                <c:pt idx="2135">
                  <c:v>4.968</c:v>
                </c:pt>
                <c:pt idx="2136">
                  <c:v>2.9099999999999997</c:v>
                </c:pt>
                <c:pt idx="2137">
                  <c:v>7.181</c:v>
                </c:pt>
                <c:pt idx="2138">
                  <c:v>13.68</c:v>
                </c:pt>
                <c:pt idx="2139">
                  <c:v>6.2278999999999956</c:v>
                </c:pt>
                <c:pt idx="2140">
                  <c:v>6.32099999999999</c:v>
                </c:pt>
                <c:pt idx="2141">
                  <c:v>8.3610000000000007</c:v>
                </c:pt>
                <c:pt idx="2142">
                  <c:v>11.28</c:v>
                </c:pt>
                <c:pt idx="2143">
                  <c:v>14.602</c:v>
                </c:pt>
                <c:pt idx="2144">
                  <c:v>18.350000000000001</c:v>
                </c:pt>
                <c:pt idx="2145">
                  <c:v>3.5162999999999967</c:v>
                </c:pt>
                <c:pt idx="2146">
                  <c:v>2.7370000000000001</c:v>
                </c:pt>
                <c:pt idx="2147">
                  <c:v>12.067</c:v>
                </c:pt>
                <c:pt idx="2148">
                  <c:v>6.1439999999999975</c:v>
                </c:pt>
                <c:pt idx="2149">
                  <c:v>19.04</c:v>
                </c:pt>
                <c:pt idx="2150">
                  <c:v>7.04</c:v>
                </c:pt>
                <c:pt idx="2151">
                  <c:v>5.1099999999999985</c:v>
                </c:pt>
                <c:pt idx="2152">
                  <c:v>4.2309999999999999</c:v>
                </c:pt>
                <c:pt idx="2153">
                  <c:v>8.9830000000000005</c:v>
                </c:pt>
                <c:pt idx="2154">
                  <c:v>24</c:v>
                </c:pt>
                <c:pt idx="2155">
                  <c:v>17.87</c:v>
                </c:pt>
                <c:pt idx="2156">
                  <c:v>19</c:v>
                </c:pt>
                <c:pt idx="2157">
                  <c:v>7.28</c:v>
                </c:pt>
                <c:pt idx="2158">
                  <c:v>7.6599999999999975</c:v>
                </c:pt>
                <c:pt idx="2159">
                  <c:v>2.6709999999999998</c:v>
                </c:pt>
                <c:pt idx="2160">
                  <c:v>26.707999999999988</c:v>
                </c:pt>
                <c:pt idx="2161">
                  <c:v>4.399</c:v>
                </c:pt>
                <c:pt idx="2162">
                  <c:v>17.681999999999999</c:v>
                </c:pt>
                <c:pt idx="2163">
                  <c:v>3.16</c:v>
                </c:pt>
                <c:pt idx="2164">
                  <c:v>4.9660000000000002</c:v>
                </c:pt>
                <c:pt idx="2165">
                  <c:v>4.3479999999999945</c:v>
                </c:pt>
                <c:pt idx="2166">
                  <c:v>11.05</c:v>
                </c:pt>
                <c:pt idx="2167">
                  <c:v>9.1960000000000015</c:v>
                </c:pt>
                <c:pt idx="2168">
                  <c:v>15.950000000000006</c:v>
                </c:pt>
                <c:pt idx="2169">
                  <c:v>4.0599999999999996</c:v>
                </c:pt>
                <c:pt idx="2170">
                  <c:v>3.8083999999999998</c:v>
                </c:pt>
                <c:pt idx="2171">
                  <c:v>6</c:v>
                </c:pt>
                <c:pt idx="2172">
                  <c:v>3.79</c:v>
                </c:pt>
                <c:pt idx="2173">
                  <c:v>63.641000000000005</c:v>
                </c:pt>
                <c:pt idx="2174">
                  <c:v>12.605</c:v>
                </c:pt>
                <c:pt idx="2175">
                  <c:v>5.0887000000000002</c:v>
                </c:pt>
                <c:pt idx="2176">
                  <c:v>414</c:v>
                </c:pt>
                <c:pt idx="2177">
                  <c:v>15.414200000000001</c:v>
                </c:pt>
                <c:pt idx="2178">
                  <c:v>17.02</c:v>
                </c:pt>
                <c:pt idx="2179">
                  <c:v>6.1419999999999995</c:v>
                </c:pt>
                <c:pt idx="2180">
                  <c:v>4.0969999999999995</c:v>
                </c:pt>
                <c:pt idx="2181">
                  <c:v>8.94</c:v>
                </c:pt>
                <c:pt idx="2182">
                  <c:v>5.5</c:v>
                </c:pt>
                <c:pt idx="2183">
                  <c:v>20.52</c:v>
                </c:pt>
                <c:pt idx="2184">
                  <c:v>4.3249999999999877</c:v>
                </c:pt>
                <c:pt idx="2185">
                  <c:v>6.9130000000000003</c:v>
                </c:pt>
                <c:pt idx="2186">
                  <c:v>17.2</c:v>
                </c:pt>
                <c:pt idx="2187">
                  <c:v>3.0859999999999999</c:v>
                </c:pt>
                <c:pt idx="2188">
                  <c:v>12.206</c:v>
                </c:pt>
                <c:pt idx="2189">
                  <c:v>6.6829999999999945</c:v>
                </c:pt>
                <c:pt idx="2190">
                  <c:v>34.339999999999996</c:v>
                </c:pt>
                <c:pt idx="2191">
                  <c:v>3.7717999999999998</c:v>
                </c:pt>
                <c:pt idx="2192">
                  <c:v>11</c:v>
                </c:pt>
                <c:pt idx="2193">
                  <c:v>4.8119999999999985</c:v>
                </c:pt>
                <c:pt idx="2194">
                  <c:v>27.1</c:v>
                </c:pt>
                <c:pt idx="2195">
                  <c:v>4.0259999999999945</c:v>
                </c:pt>
                <c:pt idx="2196">
                  <c:v>3.0789999999999997</c:v>
                </c:pt>
                <c:pt idx="2197">
                  <c:v>9.31</c:v>
                </c:pt>
                <c:pt idx="2198">
                  <c:v>2.9779999999999998</c:v>
                </c:pt>
                <c:pt idx="2199">
                  <c:v>5.5739999999999998</c:v>
                </c:pt>
                <c:pt idx="2200">
                  <c:v>10.186</c:v>
                </c:pt>
                <c:pt idx="2201">
                  <c:v>36.25</c:v>
                </c:pt>
                <c:pt idx="2202">
                  <c:v>42.532000000000011</c:v>
                </c:pt>
                <c:pt idx="2203">
                  <c:v>4.5469999999999997</c:v>
                </c:pt>
                <c:pt idx="2204">
                  <c:v>15.239999999999998</c:v>
                </c:pt>
                <c:pt idx="2205">
                  <c:v>2.9063999999999997</c:v>
                </c:pt>
                <c:pt idx="2206">
                  <c:v>3.14</c:v>
                </c:pt>
                <c:pt idx="2207">
                  <c:v>21.64</c:v>
                </c:pt>
                <c:pt idx="2208">
                  <c:v>4.9340000000000002</c:v>
                </c:pt>
                <c:pt idx="2209">
                  <c:v>12.84</c:v>
                </c:pt>
                <c:pt idx="2210">
                  <c:v>4.72</c:v>
                </c:pt>
                <c:pt idx="2211">
                  <c:v>5.5227999999999975</c:v>
                </c:pt>
                <c:pt idx="2212">
                  <c:v>1060</c:v>
                </c:pt>
                <c:pt idx="2213">
                  <c:v>480</c:v>
                </c:pt>
                <c:pt idx="2214">
                  <c:v>27.2</c:v>
                </c:pt>
                <c:pt idx="2215">
                  <c:v>8.427999999999999</c:v>
                </c:pt>
                <c:pt idx="2216">
                  <c:v>4.5069999999999997</c:v>
                </c:pt>
                <c:pt idx="2217">
                  <c:v>23.04</c:v>
                </c:pt>
                <c:pt idx="2218">
                  <c:v>3.8899999999999997</c:v>
                </c:pt>
                <c:pt idx="2219">
                  <c:v>12</c:v>
                </c:pt>
                <c:pt idx="2220">
                  <c:v>3.9189999999999987</c:v>
                </c:pt>
                <c:pt idx="2221">
                  <c:v>2.7290000000000001</c:v>
                </c:pt>
                <c:pt idx="2222">
                  <c:v>59.8</c:v>
                </c:pt>
                <c:pt idx="2223">
                  <c:v>3.2</c:v>
                </c:pt>
                <c:pt idx="2224">
                  <c:v>12</c:v>
                </c:pt>
                <c:pt idx="2225">
                  <c:v>33.42</c:v>
                </c:pt>
                <c:pt idx="2226">
                  <c:v>3.7991999999999999</c:v>
                </c:pt>
                <c:pt idx="2227">
                  <c:v>9.418000000000001</c:v>
                </c:pt>
                <c:pt idx="2228">
                  <c:v>3.0179</c:v>
                </c:pt>
                <c:pt idx="2229">
                  <c:v>2.8899999999999997</c:v>
                </c:pt>
                <c:pt idx="2230">
                  <c:v>3.8376999999999977</c:v>
                </c:pt>
                <c:pt idx="2231">
                  <c:v>6.8639999999999946</c:v>
                </c:pt>
                <c:pt idx="2232">
                  <c:v>12</c:v>
                </c:pt>
                <c:pt idx="2233">
                  <c:v>4.1814</c:v>
                </c:pt>
                <c:pt idx="2234">
                  <c:v>8.8976000000000006</c:v>
                </c:pt>
                <c:pt idx="2235">
                  <c:v>13.088100000000001</c:v>
                </c:pt>
                <c:pt idx="2236">
                  <c:v>3.0219999999999998</c:v>
                </c:pt>
                <c:pt idx="2237">
                  <c:v>6.6829999999999945</c:v>
                </c:pt>
                <c:pt idx="2238">
                  <c:v>5.1869999999999985</c:v>
                </c:pt>
                <c:pt idx="2239">
                  <c:v>4.6628999999999889</c:v>
                </c:pt>
                <c:pt idx="2240">
                  <c:v>52</c:v>
                </c:pt>
                <c:pt idx="2241">
                  <c:v>4.4370000000000003</c:v>
                </c:pt>
                <c:pt idx="2242">
                  <c:v>5.8969999999999985</c:v>
                </c:pt>
                <c:pt idx="2243">
                  <c:v>21.35</c:v>
                </c:pt>
                <c:pt idx="2244">
                  <c:v>9.6</c:v>
                </c:pt>
                <c:pt idx="2245">
                  <c:v>32.700000000000003</c:v>
                </c:pt>
                <c:pt idx="2246">
                  <c:v>24</c:v>
                </c:pt>
                <c:pt idx="2247">
                  <c:v>11.283000000000001</c:v>
                </c:pt>
                <c:pt idx="2248">
                  <c:v>4.1399999999999997</c:v>
                </c:pt>
                <c:pt idx="2249">
                  <c:v>2.5569999999999977</c:v>
                </c:pt>
                <c:pt idx="2250">
                  <c:v>36.929000000000002</c:v>
                </c:pt>
                <c:pt idx="2251">
                  <c:v>4</c:v>
                </c:pt>
                <c:pt idx="2252">
                  <c:v>2.92</c:v>
                </c:pt>
                <c:pt idx="2253">
                  <c:v>6.7489999999999997</c:v>
                </c:pt>
                <c:pt idx="2254">
                  <c:v>3.7187000000000001</c:v>
                </c:pt>
                <c:pt idx="2255">
                  <c:v>8</c:v>
                </c:pt>
                <c:pt idx="2256">
                  <c:v>16.29</c:v>
                </c:pt>
                <c:pt idx="2257">
                  <c:v>6</c:v>
                </c:pt>
                <c:pt idx="2258">
                  <c:v>6.2584</c:v>
                </c:pt>
                <c:pt idx="2259">
                  <c:v>2.9173</c:v>
                </c:pt>
                <c:pt idx="2260">
                  <c:v>6.4249999999999945</c:v>
                </c:pt>
                <c:pt idx="2261">
                  <c:v>2.72</c:v>
                </c:pt>
                <c:pt idx="2262">
                  <c:v>3.3449999999999998</c:v>
                </c:pt>
                <c:pt idx="2263">
                  <c:v>12</c:v>
                </c:pt>
                <c:pt idx="2264">
                  <c:v>24</c:v>
                </c:pt>
                <c:pt idx="2265">
                  <c:v>2.7770000000000001</c:v>
                </c:pt>
                <c:pt idx="2266">
                  <c:v>3.850849999999991</c:v>
                </c:pt>
                <c:pt idx="2267">
                  <c:v>16.100000000000001</c:v>
                </c:pt>
                <c:pt idx="2268">
                  <c:v>5.1546999999999965</c:v>
                </c:pt>
                <c:pt idx="2269">
                  <c:v>3.9815999999999998</c:v>
                </c:pt>
                <c:pt idx="2270">
                  <c:v>2.528</c:v>
                </c:pt>
                <c:pt idx="2271">
                  <c:v>3.9670000000000001</c:v>
                </c:pt>
                <c:pt idx="2272">
                  <c:v>12.66</c:v>
                </c:pt>
                <c:pt idx="2273">
                  <c:v>11.49</c:v>
                </c:pt>
                <c:pt idx="2274">
                  <c:v>2.9653</c:v>
                </c:pt>
                <c:pt idx="2275">
                  <c:v>5.1483999999999996</c:v>
                </c:pt>
                <c:pt idx="2276">
                  <c:v>6.7750000000000004</c:v>
                </c:pt>
                <c:pt idx="2277">
                  <c:v>5.7530000000000001</c:v>
                </c:pt>
                <c:pt idx="2278">
                  <c:v>9.4999000000000002</c:v>
                </c:pt>
                <c:pt idx="2279">
                  <c:v>8.2200000000000024</c:v>
                </c:pt>
                <c:pt idx="2280">
                  <c:v>6.13</c:v>
                </c:pt>
                <c:pt idx="2281">
                  <c:v>2.72</c:v>
                </c:pt>
                <c:pt idx="2282">
                  <c:v>15</c:v>
                </c:pt>
                <c:pt idx="2283">
                  <c:v>2.8211200000000001</c:v>
                </c:pt>
                <c:pt idx="2284">
                  <c:v>15.629999999999999</c:v>
                </c:pt>
                <c:pt idx="2285">
                  <c:v>3.0289999999999999</c:v>
                </c:pt>
                <c:pt idx="2286">
                  <c:v>8</c:v>
                </c:pt>
                <c:pt idx="2287">
                  <c:v>7.8049999999999899</c:v>
                </c:pt>
                <c:pt idx="2288">
                  <c:v>5.49</c:v>
                </c:pt>
                <c:pt idx="2289">
                  <c:v>9.81</c:v>
                </c:pt>
                <c:pt idx="2290">
                  <c:v>8.3570000000000046</c:v>
                </c:pt>
                <c:pt idx="2291">
                  <c:v>5.4139999999999997</c:v>
                </c:pt>
                <c:pt idx="2292">
                  <c:v>3.5467</c:v>
                </c:pt>
                <c:pt idx="2293">
                  <c:v>9.6</c:v>
                </c:pt>
                <c:pt idx="2294">
                  <c:v>2.9959999999999987</c:v>
                </c:pt>
                <c:pt idx="2295">
                  <c:v>4.2260999999999997</c:v>
                </c:pt>
                <c:pt idx="2296">
                  <c:v>18.5</c:v>
                </c:pt>
                <c:pt idx="2297">
                  <c:v>3.9859999999999998</c:v>
                </c:pt>
                <c:pt idx="2298">
                  <c:v>8.51</c:v>
                </c:pt>
                <c:pt idx="2299">
                  <c:v>3.0661</c:v>
                </c:pt>
                <c:pt idx="2300">
                  <c:v>3.8731999999999998</c:v>
                </c:pt>
                <c:pt idx="2301">
                  <c:v>9.3085000000000004</c:v>
                </c:pt>
                <c:pt idx="2302">
                  <c:v>9.6</c:v>
                </c:pt>
                <c:pt idx="2303">
                  <c:v>10.150500000000006</c:v>
                </c:pt>
                <c:pt idx="2304">
                  <c:v>8.6160000000000014</c:v>
                </c:pt>
                <c:pt idx="2305">
                  <c:v>3.657</c:v>
                </c:pt>
                <c:pt idx="2306">
                  <c:v>9.4752000000000027</c:v>
                </c:pt>
                <c:pt idx="2307">
                  <c:v>81.5</c:v>
                </c:pt>
                <c:pt idx="2308">
                  <c:v>14.44</c:v>
                </c:pt>
                <c:pt idx="2309">
                  <c:v>42.02</c:v>
                </c:pt>
                <c:pt idx="2310">
                  <c:v>5.0389999999999997</c:v>
                </c:pt>
                <c:pt idx="2311">
                  <c:v>9.2000000000000011</c:v>
                </c:pt>
                <c:pt idx="2312">
                  <c:v>2.65</c:v>
                </c:pt>
                <c:pt idx="2313">
                  <c:v>4.0389999999999997</c:v>
                </c:pt>
                <c:pt idx="2314">
                  <c:v>103.9</c:v>
                </c:pt>
                <c:pt idx="2315">
                  <c:v>4.08</c:v>
                </c:pt>
                <c:pt idx="2316">
                  <c:v>2.5459999999999998</c:v>
                </c:pt>
                <c:pt idx="2317">
                  <c:v>3.8119999999999967</c:v>
                </c:pt>
                <c:pt idx="2318">
                  <c:v>7.75</c:v>
                </c:pt>
                <c:pt idx="2319">
                  <c:v>20</c:v>
                </c:pt>
                <c:pt idx="2320">
                  <c:v>18.09</c:v>
                </c:pt>
                <c:pt idx="2321">
                  <c:v>8</c:v>
                </c:pt>
                <c:pt idx="2322">
                  <c:v>2.9249999999999998</c:v>
                </c:pt>
                <c:pt idx="2323">
                  <c:v>3.6389999999999998</c:v>
                </c:pt>
                <c:pt idx="2324">
                  <c:v>3.1019999999999999</c:v>
                </c:pt>
                <c:pt idx="2325">
                  <c:v>3.4499999999999997</c:v>
                </c:pt>
                <c:pt idx="2326">
                  <c:v>4.7088999999999999</c:v>
                </c:pt>
                <c:pt idx="2327">
                  <c:v>6.7060000000000004</c:v>
                </c:pt>
                <c:pt idx="2328">
                  <c:v>4.4139999999999997</c:v>
                </c:pt>
                <c:pt idx="2329">
                  <c:v>5.4770000000000003</c:v>
                </c:pt>
                <c:pt idx="2330">
                  <c:v>3.0378399999999997</c:v>
                </c:pt>
                <c:pt idx="2331">
                  <c:v>2.82</c:v>
                </c:pt>
                <c:pt idx="2332">
                  <c:v>3.9337999999999997</c:v>
                </c:pt>
                <c:pt idx="2333">
                  <c:v>3.92</c:v>
                </c:pt>
                <c:pt idx="2334">
                  <c:v>14.339</c:v>
                </c:pt>
                <c:pt idx="2335">
                  <c:v>4.9047000000000001</c:v>
                </c:pt>
                <c:pt idx="2336">
                  <c:v>3.464</c:v>
                </c:pt>
                <c:pt idx="2337">
                  <c:v>7.3360000000000003</c:v>
                </c:pt>
                <c:pt idx="2338">
                  <c:v>2.9709999999999988</c:v>
                </c:pt>
                <c:pt idx="2339">
                  <c:v>212.5</c:v>
                </c:pt>
                <c:pt idx="2340">
                  <c:v>9.65</c:v>
                </c:pt>
                <c:pt idx="2341">
                  <c:v>5.9176000000000002</c:v>
                </c:pt>
                <c:pt idx="2342">
                  <c:v>20</c:v>
                </c:pt>
                <c:pt idx="2343">
                  <c:v>8.7060000000000013</c:v>
                </c:pt>
                <c:pt idx="2344">
                  <c:v>5.3501099999999955</c:v>
                </c:pt>
                <c:pt idx="2345">
                  <c:v>5.3201999999999945</c:v>
                </c:pt>
                <c:pt idx="2346">
                  <c:v>12</c:v>
                </c:pt>
                <c:pt idx="2347">
                  <c:v>252</c:v>
                </c:pt>
                <c:pt idx="2348">
                  <c:v>11.1159</c:v>
                </c:pt>
                <c:pt idx="2349">
                  <c:v>28.8</c:v>
                </c:pt>
                <c:pt idx="2350">
                  <c:v>3.1177000000000001</c:v>
                </c:pt>
                <c:pt idx="2351">
                  <c:v>18.64</c:v>
                </c:pt>
                <c:pt idx="2352">
                  <c:v>5.9928999999999997</c:v>
                </c:pt>
                <c:pt idx="2353">
                  <c:v>18.164999999999999</c:v>
                </c:pt>
                <c:pt idx="2354">
                  <c:v>78.2</c:v>
                </c:pt>
                <c:pt idx="2355">
                  <c:v>6.9297000000000004</c:v>
                </c:pt>
                <c:pt idx="2356">
                  <c:v>3</c:v>
                </c:pt>
                <c:pt idx="2357">
                  <c:v>5.03</c:v>
                </c:pt>
                <c:pt idx="2358">
                  <c:v>3.96</c:v>
                </c:pt>
                <c:pt idx="2359">
                  <c:v>3.01</c:v>
                </c:pt>
                <c:pt idx="2360">
                  <c:v>24</c:v>
                </c:pt>
                <c:pt idx="2361">
                  <c:v>4.4509999999999996</c:v>
                </c:pt>
                <c:pt idx="2362">
                  <c:v>2.9391999999999987</c:v>
                </c:pt>
                <c:pt idx="2363">
                  <c:v>3.69</c:v>
                </c:pt>
                <c:pt idx="2364">
                  <c:v>7.4524999999999997</c:v>
                </c:pt>
                <c:pt idx="2365">
                  <c:v>8.31</c:v>
                </c:pt>
                <c:pt idx="2366">
                  <c:v>36.253</c:v>
                </c:pt>
                <c:pt idx="2367">
                  <c:v>6.0724</c:v>
                </c:pt>
                <c:pt idx="2368">
                  <c:v>10.56</c:v>
                </c:pt>
                <c:pt idx="2369">
                  <c:v>2.6941000000000002</c:v>
                </c:pt>
                <c:pt idx="2370">
                  <c:v>6.2210000000000001</c:v>
                </c:pt>
                <c:pt idx="2371">
                  <c:v>14</c:v>
                </c:pt>
                <c:pt idx="2372">
                  <c:v>7.29</c:v>
                </c:pt>
                <c:pt idx="2373">
                  <c:v>5.4420000000000002</c:v>
                </c:pt>
                <c:pt idx="2374">
                  <c:v>5.81</c:v>
                </c:pt>
                <c:pt idx="2375">
                  <c:v>6.2</c:v>
                </c:pt>
                <c:pt idx="2376">
                  <c:v>3.1240000000000001</c:v>
                </c:pt>
                <c:pt idx="2377">
                  <c:v>2.73</c:v>
                </c:pt>
                <c:pt idx="2378">
                  <c:v>5.83</c:v>
                </c:pt>
                <c:pt idx="2379">
                  <c:v>30</c:v>
                </c:pt>
                <c:pt idx="2380">
                  <c:v>19.36</c:v>
                </c:pt>
                <c:pt idx="2381">
                  <c:v>3.1230000000000002</c:v>
                </c:pt>
                <c:pt idx="2382">
                  <c:v>36.137</c:v>
                </c:pt>
                <c:pt idx="2383">
                  <c:v>2.9</c:v>
                </c:pt>
                <c:pt idx="2384">
                  <c:v>7.1295999999999955</c:v>
                </c:pt>
                <c:pt idx="2385">
                  <c:v>2.9970499999999967</c:v>
                </c:pt>
                <c:pt idx="2386">
                  <c:v>5.343</c:v>
                </c:pt>
                <c:pt idx="2387">
                  <c:v>4.4695999999999998</c:v>
                </c:pt>
                <c:pt idx="2388">
                  <c:v>4.8</c:v>
                </c:pt>
                <c:pt idx="2389">
                  <c:v>5.7549999999999955</c:v>
                </c:pt>
                <c:pt idx="2390">
                  <c:v>8.33</c:v>
                </c:pt>
                <c:pt idx="2391">
                  <c:v>5.0723000000000003</c:v>
                </c:pt>
                <c:pt idx="2392">
                  <c:v>15.3</c:v>
                </c:pt>
                <c:pt idx="2393">
                  <c:v>5.3897000000000004</c:v>
                </c:pt>
                <c:pt idx="2394">
                  <c:v>13.014000000000001</c:v>
                </c:pt>
                <c:pt idx="2395">
                  <c:v>2.7367999999999997</c:v>
                </c:pt>
                <c:pt idx="2396">
                  <c:v>23.330000000000005</c:v>
                </c:pt>
                <c:pt idx="2397">
                  <c:v>3.3289999999999997</c:v>
                </c:pt>
                <c:pt idx="2398">
                  <c:v>13.55</c:v>
                </c:pt>
                <c:pt idx="2399">
                  <c:v>4.9991000000000003</c:v>
                </c:pt>
                <c:pt idx="2400">
                  <c:v>2.6589999999999998</c:v>
                </c:pt>
                <c:pt idx="2401">
                  <c:v>8</c:v>
                </c:pt>
                <c:pt idx="2402">
                  <c:v>200</c:v>
                </c:pt>
                <c:pt idx="2403">
                  <c:v>6.23</c:v>
                </c:pt>
                <c:pt idx="2404">
                  <c:v>5.92</c:v>
                </c:pt>
                <c:pt idx="2405">
                  <c:v>3.7570000000000001</c:v>
                </c:pt>
                <c:pt idx="2406">
                  <c:v>8.9</c:v>
                </c:pt>
                <c:pt idx="2407">
                  <c:v>8.8500000000000068</c:v>
                </c:pt>
                <c:pt idx="2408">
                  <c:v>16.22</c:v>
                </c:pt>
                <c:pt idx="2409">
                  <c:v>3.581</c:v>
                </c:pt>
                <c:pt idx="2410">
                  <c:v>3.3589999999999987</c:v>
                </c:pt>
                <c:pt idx="2411">
                  <c:v>6.4700000000000024</c:v>
                </c:pt>
                <c:pt idx="2412">
                  <c:v>5.2489999999999997</c:v>
                </c:pt>
                <c:pt idx="2413">
                  <c:v>3.5495000000000001</c:v>
                </c:pt>
                <c:pt idx="2414">
                  <c:v>8.2166000000000015</c:v>
                </c:pt>
                <c:pt idx="2415">
                  <c:v>5.9320000000000004</c:v>
                </c:pt>
                <c:pt idx="2416">
                  <c:v>5.1606999999999985</c:v>
                </c:pt>
                <c:pt idx="2417">
                  <c:v>4.8887999999999998</c:v>
                </c:pt>
                <c:pt idx="2418">
                  <c:v>4.4485999999999999</c:v>
                </c:pt>
                <c:pt idx="2419">
                  <c:v>10.741899999999999</c:v>
                </c:pt>
                <c:pt idx="2420">
                  <c:v>308</c:v>
                </c:pt>
                <c:pt idx="2421">
                  <c:v>4.2539999999999996</c:v>
                </c:pt>
                <c:pt idx="2422">
                  <c:v>2.4</c:v>
                </c:pt>
                <c:pt idx="2423">
                  <c:v>6.2480000000000002</c:v>
                </c:pt>
                <c:pt idx="2424">
                  <c:v>31.6</c:v>
                </c:pt>
                <c:pt idx="2425">
                  <c:v>78</c:v>
                </c:pt>
                <c:pt idx="2426">
                  <c:v>9.16</c:v>
                </c:pt>
                <c:pt idx="2427">
                  <c:v>32.03</c:v>
                </c:pt>
                <c:pt idx="2428">
                  <c:v>7.2960000000000003</c:v>
                </c:pt>
                <c:pt idx="2429">
                  <c:v>7.18799999999999</c:v>
                </c:pt>
                <c:pt idx="2430">
                  <c:v>35.68</c:v>
                </c:pt>
                <c:pt idx="2431">
                  <c:v>15.59</c:v>
                </c:pt>
                <c:pt idx="2432">
                  <c:v>11.66</c:v>
                </c:pt>
                <c:pt idx="2433">
                  <c:v>6.0490000000000004</c:v>
                </c:pt>
                <c:pt idx="2434">
                  <c:v>9.0610000000000035</c:v>
                </c:pt>
                <c:pt idx="2435">
                  <c:v>10</c:v>
                </c:pt>
                <c:pt idx="2436">
                  <c:v>2.9779399999999998</c:v>
                </c:pt>
                <c:pt idx="2437">
                  <c:v>7.9184000000000001</c:v>
                </c:pt>
                <c:pt idx="2438">
                  <c:v>170</c:v>
                </c:pt>
                <c:pt idx="2439">
                  <c:v>3.2641000000000053</c:v>
                </c:pt>
                <c:pt idx="2440">
                  <c:v>3.8839999999999999</c:v>
                </c:pt>
                <c:pt idx="2441">
                  <c:v>10.559000000000006</c:v>
                </c:pt>
                <c:pt idx="2442">
                  <c:v>33.800000000000004</c:v>
                </c:pt>
                <c:pt idx="2443">
                  <c:v>2.8289999999999997</c:v>
                </c:pt>
                <c:pt idx="2444">
                  <c:v>5.2750000000000004</c:v>
                </c:pt>
                <c:pt idx="2445">
                  <c:v>3.5630000000000002</c:v>
                </c:pt>
                <c:pt idx="2446">
                  <c:v>13.01</c:v>
                </c:pt>
                <c:pt idx="2447">
                  <c:v>54</c:v>
                </c:pt>
                <c:pt idx="2448">
                  <c:v>2.7232000000000012</c:v>
                </c:pt>
                <c:pt idx="2449">
                  <c:v>7.83</c:v>
                </c:pt>
                <c:pt idx="2450">
                  <c:v>3.3899999999999997</c:v>
                </c:pt>
                <c:pt idx="2451">
                  <c:v>3.9019999999999997</c:v>
                </c:pt>
                <c:pt idx="2452">
                  <c:v>12.763</c:v>
                </c:pt>
                <c:pt idx="2453">
                  <c:v>4.0236099999999997</c:v>
                </c:pt>
                <c:pt idx="2454">
                  <c:v>9.2550000000000008</c:v>
                </c:pt>
                <c:pt idx="2455">
                  <c:v>4.8327999999999998</c:v>
                </c:pt>
                <c:pt idx="2456">
                  <c:v>11.68</c:v>
                </c:pt>
                <c:pt idx="2457">
                  <c:v>38.6</c:v>
                </c:pt>
                <c:pt idx="2458">
                  <c:v>367.5</c:v>
                </c:pt>
                <c:pt idx="2459">
                  <c:v>5.5510000000000002</c:v>
                </c:pt>
                <c:pt idx="2460">
                  <c:v>35.53</c:v>
                </c:pt>
                <c:pt idx="2461">
                  <c:v>4.1710000000000003</c:v>
                </c:pt>
                <c:pt idx="2462">
                  <c:v>4.492</c:v>
                </c:pt>
                <c:pt idx="2463">
                  <c:v>1.4</c:v>
                </c:pt>
                <c:pt idx="2464">
                  <c:v>17.91</c:v>
                </c:pt>
                <c:pt idx="2465">
                  <c:v>34</c:v>
                </c:pt>
                <c:pt idx="2466">
                  <c:v>8.91</c:v>
                </c:pt>
                <c:pt idx="2467">
                  <c:v>9</c:v>
                </c:pt>
                <c:pt idx="2468">
                  <c:v>2.8431000000000002</c:v>
                </c:pt>
                <c:pt idx="2469">
                  <c:v>2.8899999999999997</c:v>
                </c:pt>
                <c:pt idx="2470">
                  <c:v>24</c:v>
                </c:pt>
                <c:pt idx="2471">
                  <c:v>2.9099999999999997</c:v>
                </c:pt>
                <c:pt idx="2472">
                  <c:v>16.259</c:v>
                </c:pt>
                <c:pt idx="2473">
                  <c:v>20.251999999999999</c:v>
                </c:pt>
                <c:pt idx="2474">
                  <c:v>12.719999999999999</c:v>
                </c:pt>
                <c:pt idx="2475">
                  <c:v>14.860000000000019</c:v>
                </c:pt>
                <c:pt idx="2476">
                  <c:v>10.32</c:v>
                </c:pt>
                <c:pt idx="2477">
                  <c:v>3.9409999999999998</c:v>
                </c:pt>
                <c:pt idx="2478">
                  <c:v>10.370000000000006</c:v>
                </c:pt>
                <c:pt idx="2479">
                  <c:v>5</c:v>
                </c:pt>
                <c:pt idx="2480">
                  <c:v>5.83</c:v>
                </c:pt>
                <c:pt idx="2481">
                  <c:v>2.5699900000000002</c:v>
                </c:pt>
                <c:pt idx="2482">
                  <c:v>9.113999999999999</c:v>
                </c:pt>
                <c:pt idx="2483">
                  <c:v>6.484</c:v>
                </c:pt>
                <c:pt idx="2484">
                  <c:v>17.45</c:v>
                </c:pt>
                <c:pt idx="2485">
                  <c:v>3.0341</c:v>
                </c:pt>
                <c:pt idx="2486">
                  <c:v>2.7189999999999999</c:v>
                </c:pt>
                <c:pt idx="2487">
                  <c:v>2.601</c:v>
                </c:pt>
                <c:pt idx="2488">
                  <c:v>5.34499999999999</c:v>
                </c:pt>
                <c:pt idx="2489">
                  <c:v>14.88</c:v>
                </c:pt>
                <c:pt idx="2490">
                  <c:v>4.3849999999999945</c:v>
                </c:pt>
                <c:pt idx="2491">
                  <c:v>4.6221999999999879</c:v>
                </c:pt>
                <c:pt idx="2492">
                  <c:v>2.9106999999999967</c:v>
                </c:pt>
                <c:pt idx="2493">
                  <c:v>5.9748000000000001</c:v>
                </c:pt>
                <c:pt idx="2494">
                  <c:v>6.0510000000000002</c:v>
                </c:pt>
                <c:pt idx="2495">
                  <c:v>9.6602000000000015</c:v>
                </c:pt>
                <c:pt idx="2496">
                  <c:v>4.4120999999999997</c:v>
                </c:pt>
                <c:pt idx="2497">
                  <c:v>11.403</c:v>
                </c:pt>
                <c:pt idx="2498">
                  <c:v>3.2010999999999998</c:v>
                </c:pt>
                <c:pt idx="2499">
                  <c:v>3.3453999999999997</c:v>
                </c:pt>
                <c:pt idx="2500">
                  <c:v>4.1659999999999897</c:v>
                </c:pt>
                <c:pt idx="2501">
                  <c:v>2.98109</c:v>
                </c:pt>
                <c:pt idx="2502">
                  <c:v>3.2692999999999999</c:v>
                </c:pt>
                <c:pt idx="2503">
                  <c:v>78.5</c:v>
                </c:pt>
                <c:pt idx="2504">
                  <c:v>11.009</c:v>
                </c:pt>
                <c:pt idx="2505">
                  <c:v>2.9887000000000001</c:v>
                </c:pt>
                <c:pt idx="2506">
                  <c:v>131.30000000000001</c:v>
                </c:pt>
                <c:pt idx="2507">
                  <c:v>11.1098</c:v>
                </c:pt>
                <c:pt idx="2508">
                  <c:v>4.2329999999999997</c:v>
                </c:pt>
                <c:pt idx="2509">
                  <c:v>22.951000000000001</c:v>
                </c:pt>
                <c:pt idx="2510">
                  <c:v>7.5669999999999975</c:v>
                </c:pt>
                <c:pt idx="2511">
                  <c:v>6.2891000000000004</c:v>
                </c:pt>
                <c:pt idx="2512">
                  <c:v>4.4518000000000004</c:v>
                </c:pt>
                <c:pt idx="2513">
                  <c:v>2.754</c:v>
                </c:pt>
                <c:pt idx="2514">
                  <c:v>9.4</c:v>
                </c:pt>
                <c:pt idx="2515">
                  <c:v>5.5659999999999945</c:v>
                </c:pt>
                <c:pt idx="2516">
                  <c:v>9.3660000000000068</c:v>
                </c:pt>
                <c:pt idx="2517">
                  <c:v>24</c:v>
                </c:pt>
                <c:pt idx="2518">
                  <c:v>5.6353</c:v>
                </c:pt>
                <c:pt idx="2519">
                  <c:v>24</c:v>
                </c:pt>
                <c:pt idx="2520">
                  <c:v>5.7107599999999996</c:v>
                </c:pt>
                <c:pt idx="2521">
                  <c:v>4.6813799999999999</c:v>
                </c:pt>
                <c:pt idx="2522">
                  <c:v>10.050000000000002</c:v>
                </c:pt>
                <c:pt idx="2523">
                  <c:v>12.53</c:v>
                </c:pt>
                <c:pt idx="2524">
                  <c:v>0.11232</c:v>
                </c:pt>
                <c:pt idx="2525">
                  <c:v>14.31</c:v>
                </c:pt>
                <c:pt idx="2526">
                  <c:v>6.5359999999999996</c:v>
                </c:pt>
                <c:pt idx="2527">
                  <c:v>6.819</c:v>
                </c:pt>
                <c:pt idx="2528">
                  <c:v>7.8010000000000002</c:v>
                </c:pt>
                <c:pt idx="2529">
                  <c:v>3.8564999999999943</c:v>
                </c:pt>
                <c:pt idx="2530">
                  <c:v>6.875</c:v>
                </c:pt>
                <c:pt idx="2531">
                  <c:v>4.1839999999999975</c:v>
                </c:pt>
                <c:pt idx="2532">
                  <c:v>14.387</c:v>
                </c:pt>
                <c:pt idx="2533">
                  <c:v>9.7786999999999988</c:v>
                </c:pt>
                <c:pt idx="2534">
                  <c:v>58.21</c:v>
                </c:pt>
                <c:pt idx="2535">
                  <c:v>3.84</c:v>
                </c:pt>
                <c:pt idx="2536">
                  <c:v>2.7709000000000001</c:v>
                </c:pt>
                <c:pt idx="2537">
                  <c:v>10.635</c:v>
                </c:pt>
                <c:pt idx="2538">
                  <c:v>12.58</c:v>
                </c:pt>
                <c:pt idx="2539">
                  <c:v>12.6</c:v>
                </c:pt>
                <c:pt idx="2540">
                  <c:v>136</c:v>
                </c:pt>
                <c:pt idx="2541">
                  <c:v>6.1500999999999975</c:v>
                </c:pt>
                <c:pt idx="2542">
                  <c:v>7.5667999999999997</c:v>
                </c:pt>
                <c:pt idx="2543">
                  <c:v>100</c:v>
                </c:pt>
                <c:pt idx="2544">
                  <c:v>3.0249999999999999</c:v>
                </c:pt>
                <c:pt idx="2545">
                  <c:v>4.1639999999999899</c:v>
                </c:pt>
                <c:pt idx="2546">
                  <c:v>9.8010000000000002</c:v>
                </c:pt>
                <c:pt idx="2547">
                  <c:v>10.262</c:v>
                </c:pt>
                <c:pt idx="2548">
                  <c:v>5.0590999999999999</c:v>
                </c:pt>
                <c:pt idx="2549">
                  <c:v>3.258</c:v>
                </c:pt>
                <c:pt idx="2550">
                  <c:v>3.8659999999999997</c:v>
                </c:pt>
                <c:pt idx="2551">
                  <c:v>5.6749999999999945</c:v>
                </c:pt>
                <c:pt idx="2552">
                  <c:v>24.259999999999987</c:v>
                </c:pt>
                <c:pt idx="2553">
                  <c:v>3.3299999999999987</c:v>
                </c:pt>
                <c:pt idx="2554">
                  <c:v>24</c:v>
                </c:pt>
                <c:pt idx="2555">
                  <c:v>3.1381000000000001</c:v>
                </c:pt>
                <c:pt idx="2556">
                  <c:v>5.1099999999999985</c:v>
                </c:pt>
                <c:pt idx="2557">
                  <c:v>5.4960000000000004</c:v>
                </c:pt>
                <c:pt idx="2558">
                  <c:v>2.8235000000000001</c:v>
                </c:pt>
                <c:pt idx="2559">
                  <c:v>21.130000000000031</c:v>
                </c:pt>
                <c:pt idx="2560">
                  <c:v>2.8099999999999987</c:v>
                </c:pt>
                <c:pt idx="2561">
                  <c:v>2.9049999999999998</c:v>
                </c:pt>
                <c:pt idx="2562">
                  <c:v>4.67</c:v>
                </c:pt>
                <c:pt idx="2563">
                  <c:v>7.8614999999999995</c:v>
                </c:pt>
                <c:pt idx="2564">
                  <c:v>8.3530000000000211</c:v>
                </c:pt>
                <c:pt idx="2565">
                  <c:v>30</c:v>
                </c:pt>
                <c:pt idx="2566">
                  <c:v>6.069</c:v>
                </c:pt>
                <c:pt idx="2567">
                  <c:v>2.9826999999999977</c:v>
                </c:pt>
                <c:pt idx="2568">
                  <c:v>3.2810000000000001</c:v>
                </c:pt>
                <c:pt idx="2569">
                  <c:v>9.4</c:v>
                </c:pt>
                <c:pt idx="2570">
                  <c:v>25.7</c:v>
                </c:pt>
                <c:pt idx="2571">
                  <c:v>3.9455999999999998</c:v>
                </c:pt>
                <c:pt idx="2572">
                  <c:v>4.3337000000000003</c:v>
                </c:pt>
                <c:pt idx="2573">
                  <c:v>3.8122999999999934</c:v>
                </c:pt>
                <c:pt idx="2574">
                  <c:v>3.9866999999999977</c:v>
                </c:pt>
                <c:pt idx="2575">
                  <c:v>3.1810999999999998</c:v>
                </c:pt>
                <c:pt idx="2576">
                  <c:v>5.8949999999999889</c:v>
                </c:pt>
                <c:pt idx="2577">
                  <c:v>6.56</c:v>
                </c:pt>
                <c:pt idx="2578">
                  <c:v>8.2840000000000025</c:v>
                </c:pt>
                <c:pt idx="2579">
                  <c:v>34.14</c:v>
                </c:pt>
                <c:pt idx="2580">
                  <c:v>3.3179999999999987</c:v>
                </c:pt>
                <c:pt idx="2581">
                  <c:v>16.130000000000031</c:v>
                </c:pt>
                <c:pt idx="2582">
                  <c:v>4.3</c:v>
                </c:pt>
                <c:pt idx="2583">
                  <c:v>24</c:v>
                </c:pt>
                <c:pt idx="2584">
                  <c:v>27.446000000000002</c:v>
                </c:pt>
                <c:pt idx="2585">
                  <c:v>23.2</c:v>
                </c:pt>
                <c:pt idx="2586">
                  <c:v>11.444000000000001</c:v>
                </c:pt>
                <c:pt idx="2587">
                  <c:v>6.4139999999999997</c:v>
                </c:pt>
                <c:pt idx="2588">
                  <c:v>10</c:v>
                </c:pt>
                <c:pt idx="2589">
                  <c:v>6.87</c:v>
                </c:pt>
                <c:pt idx="2590">
                  <c:v>5.64</c:v>
                </c:pt>
                <c:pt idx="2591">
                  <c:v>10.481</c:v>
                </c:pt>
                <c:pt idx="2592">
                  <c:v>4.3919999999999995</c:v>
                </c:pt>
                <c:pt idx="2593">
                  <c:v>60.99</c:v>
                </c:pt>
                <c:pt idx="2594">
                  <c:v>2.3660999999999968</c:v>
                </c:pt>
                <c:pt idx="2595">
                  <c:v>3.85453</c:v>
                </c:pt>
                <c:pt idx="2596">
                  <c:v>3.56</c:v>
                </c:pt>
                <c:pt idx="2597">
                  <c:v>10.438000000000001</c:v>
                </c:pt>
                <c:pt idx="2598">
                  <c:v>3.1673000000000053</c:v>
                </c:pt>
                <c:pt idx="2599">
                  <c:v>7.2480000000000002</c:v>
                </c:pt>
                <c:pt idx="2600">
                  <c:v>10.96</c:v>
                </c:pt>
                <c:pt idx="2601">
                  <c:v>28.610000000000031</c:v>
                </c:pt>
                <c:pt idx="2602">
                  <c:v>9.7319999999999993</c:v>
                </c:pt>
                <c:pt idx="2603">
                  <c:v>4.7549999999999955</c:v>
                </c:pt>
                <c:pt idx="2604">
                  <c:v>12.857000000000006</c:v>
                </c:pt>
                <c:pt idx="2605">
                  <c:v>7.4450000000000003</c:v>
                </c:pt>
                <c:pt idx="2606">
                  <c:v>7.4420000000000002</c:v>
                </c:pt>
                <c:pt idx="2607">
                  <c:v>3.206</c:v>
                </c:pt>
                <c:pt idx="2608">
                  <c:v>5.9463000000000097</c:v>
                </c:pt>
                <c:pt idx="2609">
                  <c:v>4.1439999999999975</c:v>
                </c:pt>
                <c:pt idx="2610">
                  <c:v>10</c:v>
                </c:pt>
                <c:pt idx="2611">
                  <c:v>2.73325</c:v>
                </c:pt>
                <c:pt idx="2612">
                  <c:v>2.66</c:v>
                </c:pt>
                <c:pt idx="2613">
                  <c:v>2.8673999999999999</c:v>
                </c:pt>
                <c:pt idx="2614">
                  <c:v>17.97</c:v>
                </c:pt>
                <c:pt idx="2615">
                  <c:v>6.9050000000000002</c:v>
                </c:pt>
                <c:pt idx="2616">
                  <c:v>8.7923000000000009</c:v>
                </c:pt>
                <c:pt idx="2617">
                  <c:v>10.5</c:v>
                </c:pt>
                <c:pt idx="2618">
                  <c:v>4.1555399999999878</c:v>
                </c:pt>
                <c:pt idx="2619">
                  <c:v>10.881</c:v>
                </c:pt>
                <c:pt idx="2620">
                  <c:v>2.7374849999999999</c:v>
                </c:pt>
                <c:pt idx="2621">
                  <c:v>5.08</c:v>
                </c:pt>
                <c:pt idx="2622">
                  <c:v>72.11999999999999</c:v>
                </c:pt>
                <c:pt idx="2623">
                  <c:v>3.2450000000000001</c:v>
                </c:pt>
                <c:pt idx="2624">
                  <c:v>321</c:v>
                </c:pt>
                <c:pt idx="2625">
                  <c:v>5.5669999999999975</c:v>
                </c:pt>
                <c:pt idx="2626">
                  <c:v>3.0979999999999999</c:v>
                </c:pt>
                <c:pt idx="2627">
                  <c:v>3.4</c:v>
                </c:pt>
                <c:pt idx="2628">
                  <c:v>13.42</c:v>
                </c:pt>
                <c:pt idx="2629">
                  <c:v>5.6488999999999985</c:v>
                </c:pt>
                <c:pt idx="2630">
                  <c:v>4.8819999999999997</c:v>
                </c:pt>
                <c:pt idx="2631">
                  <c:v>4.819</c:v>
                </c:pt>
                <c:pt idx="2632">
                  <c:v>5.4279999999999955</c:v>
                </c:pt>
                <c:pt idx="2633">
                  <c:v>17.739999999999988</c:v>
                </c:pt>
                <c:pt idx="2634">
                  <c:v>12.056000000000004</c:v>
                </c:pt>
                <c:pt idx="2635">
                  <c:v>7.2219999999999995</c:v>
                </c:pt>
                <c:pt idx="2636">
                  <c:v>2.8389999999999977</c:v>
                </c:pt>
                <c:pt idx="2637">
                  <c:v>3.6395</c:v>
                </c:pt>
                <c:pt idx="2638">
                  <c:v>7.5801999999999996</c:v>
                </c:pt>
                <c:pt idx="2639">
                  <c:v>24</c:v>
                </c:pt>
                <c:pt idx="2640">
                  <c:v>17.899999999999999</c:v>
                </c:pt>
                <c:pt idx="2641">
                  <c:v>14.971</c:v>
                </c:pt>
                <c:pt idx="2642">
                  <c:v>5.0642999999999985</c:v>
                </c:pt>
                <c:pt idx="2643">
                  <c:v>4.8344999999999985</c:v>
                </c:pt>
                <c:pt idx="2644">
                  <c:v>3.0301999999999998</c:v>
                </c:pt>
                <c:pt idx="2645">
                  <c:v>8.02</c:v>
                </c:pt>
                <c:pt idx="2646">
                  <c:v>9.69</c:v>
                </c:pt>
                <c:pt idx="2647">
                  <c:v>7.0072999999999999</c:v>
                </c:pt>
                <c:pt idx="2648">
                  <c:v>13.49</c:v>
                </c:pt>
                <c:pt idx="2649">
                  <c:v>8.136000000000001</c:v>
                </c:pt>
                <c:pt idx="2650">
                  <c:v>16.079999999999988</c:v>
                </c:pt>
                <c:pt idx="2651">
                  <c:v>7.51</c:v>
                </c:pt>
                <c:pt idx="2652">
                  <c:v>4.5842000000000001</c:v>
                </c:pt>
                <c:pt idx="2653">
                  <c:v>6.5389999999999997</c:v>
                </c:pt>
                <c:pt idx="2654">
                  <c:v>11.8</c:v>
                </c:pt>
                <c:pt idx="2655">
                  <c:v>3.9</c:v>
                </c:pt>
                <c:pt idx="2656">
                  <c:v>6.6129999999999898</c:v>
                </c:pt>
                <c:pt idx="2657">
                  <c:v>4.1629999999999878</c:v>
                </c:pt>
                <c:pt idx="2658">
                  <c:v>12.854000000000006</c:v>
                </c:pt>
                <c:pt idx="2659">
                  <c:v>4.9703000000000097</c:v>
                </c:pt>
                <c:pt idx="2660">
                  <c:v>5.3426</c:v>
                </c:pt>
                <c:pt idx="2661">
                  <c:v>6.2614999999999998</c:v>
                </c:pt>
                <c:pt idx="2662">
                  <c:v>4.5911</c:v>
                </c:pt>
                <c:pt idx="2663">
                  <c:v>4.865999999999989</c:v>
                </c:pt>
                <c:pt idx="2664">
                  <c:v>6.4752000000000107</c:v>
                </c:pt>
                <c:pt idx="2665">
                  <c:v>8.827</c:v>
                </c:pt>
                <c:pt idx="2666">
                  <c:v>3.9899999999999998</c:v>
                </c:pt>
                <c:pt idx="2667">
                  <c:v>51.89</c:v>
                </c:pt>
                <c:pt idx="2668">
                  <c:v>4.4000000000000004</c:v>
                </c:pt>
                <c:pt idx="2669">
                  <c:v>4.5385</c:v>
                </c:pt>
                <c:pt idx="2670">
                  <c:v>4.0439999999999996</c:v>
                </c:pt>
                <c:pt idx="2671">
                  <c:v>19.5</c:v>
                </c:pt>
                <c:pt idx="2672">
                  <c:v>3.2528299999999977</c:v>
                </c:pt>
                <c:pt idx="2673">
                  <c:v>24</c:v>
                </c:pt>
                <c:pt idx="2674">
                  <c:v>4.1839999999999975</c:v>
                </c:pt>
                <c:pt idx="2675">
                  <c:v>1265</c:v>
                </c:pt>
                <c:pt idx="2676">
                  <c:v>5.9498000000000024</c:v>
                </c:pt>
                <c:pt idx="2677">
                  <c:v>6.85489999999999</c:v>
                </c:pt>
                <c:pt idx="2678">
                  <c:v>3.069</c:v>
                </c:pt>
                <c:pt idx="2679">
                  <c:v>5.6227999999999945</c:v>
                </c:pt>
                <c:pt idx="2680">
                  <c:v>3.0125999999999977</c:v>
                </c:pt>
                <c:pt idx="2681">
                  <c:v>5</c:v>
                </c:pt>
                <c:pt idx="2682">
                  <c:v>3.1219999999999999</c:v>
                </c:pt>
                <c:pt idx="2683">
                  <c:v>10.969000000000019</c:v>
                </c:pt>
                <c:pt idx="2684">
                  <c:v>118.7</c:v>
                </c:pt>
                <c:pt idx="2685">
                  <c:v>2.77</c:v>
                </c:pt>
                <c:pt idx="2686">
                  <c:v>2.2837000000000054</c:v>
                </c:pt>
                <c:pt idx="2687">
                  <c:v>66.22</c:v>
                </c:pt>
                <c:pt idx="2688">
                  <c:v>5.9489999999999998</c:v>
                </c:pt>
                <c:pt idx="2689">
                  <c:v>64.23</c:v>
                </c:pt>
                <c:pt idx="2690">
                  <c:v>3.374849999999991</c:v>
                </c:pt>
                <c:pt idx="2691">
                  <c:v>9.9760000000000026</c:v>
                </c:pt>
                <c:pt idx="2692">
                  <c:v>2.8218999999999967</c:v>
                </c:pt>
                <c:pt idx="2693">
                  <c:v>36</c:v>
                </c:pt>
                <c:pt idx="2694">
                  <c:v>5.1838999999999995</c:v>
                </c:pt>
                <c:pt idx="2695">
                  <c:v>6.1049999999999898</c:v>
                </c:pt>
                <c:pt idx="2696">
                  <c:v>4.6567999999999996</c:v>
                </c:pt>
                <c:pt idx="2697">
                  <c:v>148.6</c:v>
                </c:pt>
                <c:pt idx="2698">
                  <c:v>7.0039999999999996</c:v>
                </c:pt>
                <c:pt idx="2699">
                  <c:v>5.4428999999999998</c:v>
                </c:pt>
                <c:pt idx="2700">
                  <c:v>5.41</c:v>
                </c:pt>
                <c:pt idx="2701">
                  <c:v>4.4050000000000002</c:v>
                </c:pt>
                <c:pt idx="2702">
                  <c:v>3</c:v>
                </c:pt>
                <c:pt idx="2703">
                  <c:v>28</c:v>
                </c:pt>
                <c:pt idx="2704">
                  <c:v>3.2269999999999999</c:v>
                </c:pt>
                <c:pt idx="2705">
                  <c:v>10</c:v>
                </c:pt>
                <c:pt idx="2706">
                  <c:v>3.19</c:v>
                </c:pt>
                <c:pt idx="2707">
                  <c:v>9</c:v>
                </c:pt>
                <c:pt idx="2708">
                  <c:v>5.2949999999999955</c:v>
                </c:pt>
                <c:pt idx="2709">
                  <c:v>10.459500000000023</c:v>
                </c:pt>
                <c:pt idx="2710">
                  <c:v>800</c:v>
                </c:pt>
                <c:pt idx="2711">
                  <c:v>7.3996000000000004</c:v>
                </c:pt>
                <c:pt idx="2712">
                  <c:v>11.217999999999998</c:v>
                </c:pt>
                <c:pt idx="2713">
                  <c:v>233.3</c:v>
                </c:pt>
                <c:pt idx="2714">
                  <c:v>5.7759999999999998</c:v>
                </c:pt>
                <c:pt idx="2715">
                  <c:v>18.146999999999988</c:v>
                </c:pt>
                <c:pt idx="2716">
                  <c:v>11.52</c:v>
                </c:pt>
                <c:pt idx="2717">
                  <c:v>6.8781999999999996</c:v>
                </c:pt>
                <c:pt idx="2718">
                  <c:v>7.32099999999999</c:v>
                </c:pt>
                <c:pt idx="2719">
                  <c:v>14.47</c:v>
                </c:pt>
                <c:pt idx="2720">
                  <c:v>2.72</c:v>
                </c:pt>
                <c:pt idx="2721">
                  <c:v>3.3354099999999933</c:v>
                </c:pt>
                <c:pt idx="2722">
                  <c:v>2.6063999999999998</c:v>
                </c:pt>
                <c:pt idx="2723">
                  <c:v>4.8599999999999985</c:v>
                </c:pt>
                <c:pt idx="2724">
                  <c:v>4.0301</c:v>
                </c:pt>
                <c:pt idx="2725">
                  <c:v>2.4781999999999997</c:v>
                </c:pt>
                <c:pt idx="2726">
                  <c:v>5.8029999999999955</c:v>
                </c:pt>
                <c:pt idx="2727">
                  <c:v>84.2</c:v>
                </c:pt>
                <c:pt idx="2728">
                  <c:v>3.4077000000000002</c:v>
                </c:pt>
                <c:pt idx="2729">
                  <c:v>84</c:v>
                </c:pt>
                <c:pt idx="2730">
                  <c:v>3.3942299999999967</c:v>
                </c:pt>
                <c:pt idx="2731">
                  <c:v>3.548</c:v>
                </c:pt>
                <c:pt idx="2732">
                  <c:v>3.0789</c:v>
                </c:pt>
                <c:pt idx="2733">
                  <c:v>6.4</c:v>
                </c:pt>
                <c:pt idx="2734">
                  <c:v>4.5178999999999965</c:v>
                </c:pt>
                <c:pt idx="2735">
                  <c:v>7.6</c:v>
                </c:pt>
                <c:pt idx="2736">
                  <c:v>4.19599999999999</c:v>
                </c:pt>
                <c:pt idx="2737">
                  <c:v>4.4184999999999999</c:v>
                </c:pt>
                <c:pt idx="2738">
                  <c:v>26</c:v>
                </c:pt>
                <c:pt idx="2739">
                  <c:v>3.2978000000000001</c:v>
                </c:pt>
                <c:pt idx="2740">
                  <c:v>30</c:v>
                </c:pt>
                <c:pt idx="2741">
                  <c:v>38.309999999999995</c:v>
                </c:pt>
                <c:pt idx="2742">
                  <c:v>2.9539999999999997</c:v>
                </c:pt>
                <c:pt idx="2743">
                  <c:v>3.8977999999999997</c:v>
                </c:pt>
                <c:pt idx="2744">
                  <c:v>1.1000000000000001</c:v>
                </c:pt>
                <c:pt idx="2745">
                  <c:v>3.4341999999999997</c:v>
                </c:pt>
                <c:pt idx="2746">
                  <c:v>5.8599999999999985</c:v>
                </c:pt>
                <c:pt idx="2747">
                  <c:v>3.8029999999999977</c:v>
                </c:pt>
                <c:pt idx="2748">
                  <c:v>13.55</c:v>
                </c:pt>
                <c:pt idx="2749">
                  <c:v>2.9545999999999997</c:v>
                </c:pt>
                <c:pt idx="2750">
                  <c:v>3.9499999999999997</c:v>
                </c:pt>
                <c:pt idx="2751">
                  <c:v>4.0510000000000002</c:v>
                </c:pt>
                <c:pt idx="2752">
                  <c:v>7.5529999999999955</c:v>
                </c:pt>
                <c:pt idx="2753">
                  <c:v>78.849999999999994</c:v>
                </c:pt>
                <c:pt idx="2754">
                  <c:v>6.8979999999999899</c:v>
                </c:pt>
                <c:pt idx="2755">
                  <c:v>6.6093000000000002</c:v>
                </c:pt>
                <c:pt idx="2756">
                  <c:v>15.96</c:v>
                </c:pt>
                <c:pt idx="2757">
                  <c:v>6.37</c:v>
                </c:pt>
                <c:pt idx="2758">
                  <c:v>12.6778</c:v>
                </c:pt>
                <c:pt idx="2759">
                  <c:v>19.228999999999989</c:v>
                </c:pt>
                <c:pt idx="2760">
                  <c:v>6</c:v>
                </c:pt>
                <c:pt idx="2761">
                  <c:v>30.58</c:v>
                </c:pt>
                <c:pt idx="2762">
                  <c:v>5.282</c:v>
                </c:pt>
                <c:pt idx="2763">
                  <c:v>2.7454000000000001</c:v>
                </c:pt>
                <c:pt idx="2764">
                  <c:v>17.149999999999999</c:v>
                </c:pt>
                <c:pt idx="2765">
                  <c:v>20</c:v>
                </c:pt>
                <c:pt idx="2766">
                  <c:v>5.0668999999999995</c:v>
                </c:pt>
                <c:pt idx="2767">
                  <c:v>29</c:v>
                </c:pt>
                <c:pt idx="2768">
                  <c:v>9.4071000000000016</c:v>
                </c:pt>
                <c:pt idx="2769">
                  <c:v>115</c:v>
                </c:pt>
                <c:pt idx="2770">
                  <c:v>83.837999999999994</c:v>
                </c:pt>
                <c:pt idx="2771">
                  <c:v>13.584</c:v>
                </c:pt>
                <c:pt idx="2772">
                  <c:v>6.56</c:v>
                </c:pt>
                <c:pt idx="2773">
                  <c:v>23.38</c:v>
                </c:pt>
                <c:pt idx="2774">
                  <c:v>5.34499999999999</c:v>
                </c:pt>
                <c:pt idx="2775">
                  <c:v>6.5119999999999996</c:v>
                </c:pt>
                <c:pt idx="2776">
                  <c:v>7.5979999999999945</c:v>
                </c:pt>
                <c:pt idx="2777">
                  <c:v>24</c:v>
                </c:pt>
                <c:pt idx="2778">
                  <c:v>7.4946999999999999</c:v>
                </c:pt>
                <c:pt idx="2779">
                  <c:v>2.5678000000000001</c:v>
                </c:pt>
                <c:pt idx="2780">
                  <c:v>6.4829999999999997</c:v>
                </c:pt>
                <c:pt idx="2781">
                  <c:v>5.1724699999999997</c:v>
                </c:pt>
                <c:pt idx="2782">
                  <c:v>7.28</c:v>
                </c:pt>
                <c:pt idx="2783">
                  <c:v>3.4157999999999977</c:v>
                </c:pt>
                <c:pt idx="2784">
                  <c:v>3.6221999999999999</c:v>
                </c:pt>
                <c:pt idx="2785">
                  <c:v>4.141</c:v>
                </c:pt>
                <c:pt idx="2786">
                  <c:v>6.0850999999999997</c:v>
                </c:pt>
                <c:pt idx="2787">
                  <c:v>74.86</c:v>
                </c:pt>
                <c:pt idx="2788">
                  <c:v>13.965000000000023</c:v>
                </c:pt>
                <c:pt idx="2789">
                  <c:v>14.633999999999999</c:v>
                </c:pt>
                <c:pt idx="2790">
                  <c:v>2.5830000000000002</c:v>
                </c:pt>
                <c:pt idx="2791">
                  <c:v>3.3139999999999987</c:v>
                </c:pt>
                <c:pt idx="2792">
                  <c:v>2.4779999999999998</c:v>
                </c:pt>
                <c:pt idx="2793">
                  <c:v>3.0155499999999953</c:v>
                </c:pt>
                <c:pt idx="2794">
                  <c:v>5.78</c:v>
                </c:pt>
                <c:pt idx="2795">
                  <c:v>11.975900000000006</c:v>
                </c:pt>
                <c:pt idx="2796">
                  <c:v>4.9281499999999996</c:v>
                </c:pt>
                <c:pt idx="2797">
                  <c:v>23.1</c:v>
                </c:pt>
                <c:pt idx="2798">
                  <c:v>4.0539999999999985</c:v>
                </c:pt>
                <c:pt idx="2799">
                  <c:v>12</c:v>
                </c:pt>
                <c:pt idx="2800">
                  <c:v>18.632000000000001</c:v>
                </c:pt>
                <c:pt idx="2801">
                  <c:v>11.236999999999998</c:v>
                </c:pt>
                <c:pt idx="2802">
                  <c:v>7</c:v>
                </c:pt>
                <c:pt idx="2803">
                  <c:v>3.5640999999999998</c:v>
                </c:pt>
                <c:pt idx="2804">
                  <c:v>5.98</c:v>
                </c:pt>
                <c:pt idx="2805">
                  <c:v>6.3</c:v>
                </c:pt>
                <c:pt idx="2806">
                  <c:v>274</c:v>
                </c:pt>
                <c:pt idx="2807">
                  <c:v>131.30000000000001</c:v>
                </c:pt>
                <c:pt idx="2808">
                  <c:v>5.0369000000000002</c:v>
                </c:pt>
                <c:pt idx="2809">
                  <c:v>4.8594999999999997</c:v>
                </c:pt>
                <c:pt idx="2810">
                  <c:v>10.757</c:v>
                </c:pt>
                <c:pt idx="2811">
                  <c:v>6.7294999999999998</c:v>
                </c:pt>
                <c:pt idx="2812">
                  <c:v>4.3069999999999995</c:v>
                </c:pt>
                <c:pt idx="2813">
                  <c:v>5.4615999999999998</c:v>
                </c:pt>
                <c:pt idx="2814">
                  <c:v>4.258</c:v>
                </c:pt>
                <c:pt idx="2815">
                  <c:v>3.2570000000000001</c:v>
                </c:pt>
                <c:pt idx="2816">
                  <c:v>11.850000000000019</c:v>
                </c:pt>
                <c:pt idx="2817">
                  <c:v>14.65</c:v>
                </c:pt>
                <c:pt idx="2818">
                  <c:v>2.9807000000000001</c:v>
                </c:pt>
                <c:pt idx="2819">
                  <c:v>3.5276999999999998</c:v>
                </c:pt>
                <c:pt idx="2820">
                  <c:v>2.6879000000000048</c:v>
                </c:pt>
                <c:pt idx="2821">
                  <c:v>6.83</c:v>
                </c:pt>
                <c:pt idx="2822">
                  <c:v>2.7938000000000001</c:v>
                </c:pt>
                <c:pt idx="2823">
                  <c:v>6.6322000000000001</c:v>
                </c:pt>
                <c:pt idx="2824">
                  <c:v>8.4880000000000013</c:v>
                </c:pt>
                <c:pt idx="2825">
                  <c:v>3.5745999999999998</c:v>
                </c:pt>
                <c:pt idx="2826">
                  <c:v>12.499000000000002</c:v>
                </c:pt>
                <c:pt idx="2827">
                  <c:v>26.606000000000005</c:v>
                </c:pt>
                <c:pt idx="2828">
                  <c:v>1069</c:v>
                </c:pt>
                <c:pt idx="2829">
                  <c:v>24</c:v>
                </c:pt>
                <c:pt idx="2830">
                  <c:v>4.7428999999999997</c:v>
                </c:pt>
                <c:pt idx="2831">
                  <c:v>13.944000000000001</c:v>
                </c:pt>
                <c:pt idx="2832">
                  <c:v>3.577</c:v>
                </c:pt>
                <c:pt idx="2833">
                  <c:v>5.1989999999999945</c:v>
                </c:pt>
                <c:pt idx="2834">
                  <c:v>4.6900999999999975</c:v>
                </c:pt>
                <c:pt idx="2835">
                  <c:v>3.0539999999999998</c:v>
                </c:pt>
                <c:pt idx="2836">
                  <c:v>4.72799999999999</c:v>
                </c:pt>
                <c:pt idx="2837">
                  <c:v>3.4489999999999998</c:v>
                </c:pt>
                <c:pt idx="2838">
                  <c:v>5.1950999999999965</c:v>
                </c:pt>
                <c:pt idx="2839">
                  <c:v>3.2561999999999998</c:v>
                </c:pt>
                <c:pt idx="2840">
                  <c:v>14.147899999999998</c:v>
                </c:pt>
                <c:pt idx="2841">
                  <c:v>8.4160000000000004</c:v>
                </c:pt>
                <c:pt idx="2842">
                  <c:v>2.9225999999999988</c:v>
                </c:pt>
                <c:pt idx="2843">
                  <c:v>3.62</c:v>
                </c:pt>
                <c:pt idx="2844">
                  <c:v>8.8980000000000015</c:v>
                </c:pt>
                <c:pt idx="2845">
                  <c:v>30</c:v>
                </c:pt>
                <c:pt idx="2846">
                  <c:v>8.91</c:v>
                </c:pt>
                <c:pt idx="2847">
                  <c:v>6.9214000000000002</c:v>
                </c:pt>
                <c:pt idx="2848">
                  <c:v>10.050000000000002</c:v>
                </c:pt>
                <c:pt idx="2849">
                  <c:v>2.7454200000000002</c:v>
                </c:pt>
                <c:pt idx="2850">
                  <c:v>6.0939999999999985</c:v>
                </c:pt>
                <c:pt idx="2851">
                  <c:v>9.7000000000000011</c:v>
                </c:pt>
                <c:pt idx="2852">
                  <c:v>11.02</c:v>
                </c:pt>
                <c:pt idx="2853">
                  <c:v>3.149</c:v>
                </c:pt>
                <c:pt idx="2854">
                  <c:v>4.2009999999999996</c:v>
                </c:pt>
                <c:pt idx="2855">
                  <c:v>5.74</c:v>
                </c:pt>
                <c:pt idx="2856">
                  <c:v>16.350000000000001</c:v>
                </c:pt>
                <c:pt idx="2857">
                  <c:v>8.8450000000000006</c:v>
                </c:pt>
                <c:pt idx="2858">
                  <c:v>7.3090000000000002</c:v>
                </c:pt>
                <c:pt idx="2859">
                  <c:v>3.1600100000000002</c:v>
                </c:pt>
                <c:pt idx="2860">
                  <c:v>3.0430299999999999</c:v>
                </c:pt>
                <c:pt idx="2861">
                  <c:v>6.758</c:v>
                </c:pt>
                <c:pt idx="2862">
                  <c:v>3.34</c:v>
                </c:pt>
                <c:pt idx="2863">
                  <c:v>2.762</c:v>
                </c:pt>
                <c:pt idx="2864">
                  <c:v>7.9260000000000002</c:v>
                </c:pt>
                <c:pt idx="2865">
                  <c:v>3.1789999999999998</c:v>
                </c:pt>
                <c:pt idx="2866">
                  <c:v>8.9686000000000003</c:v>
                </c:pt>
                <c:pt idx="2867">
                  <c:v>24</c:v>
                </c:pt>
                <c:pt idx="2868">
                  <c:v>6.8780000000000001</c:v>
                </c:pt>
                <c:pt idx="2869">
                  <c:v>5.8969999999999985</c:v>
                </c:pt>
                <c:pt idx="2870">
                  <c:v>9</c:v>
                </c:pt>
                <c:pt idx="2871">
                  <c:v>9.4161000000000001</c:v>
                </c:pt>
                <c:pt idx="2872">
                  <c:v>101</c:v>
                </c:pt>
                <c:pt idx="2873">
                  <c:v>7.567999999999989</c:v>
                </c:pt>
                <c:pt idx="2874">
                  <c:v>10.934000000000001</c:v>
                </c:pt>
                <c:pt idx="2875">
                  <c:v>3.9859999999999998</c:v>
                </c:pt>
                <c:pt idx="2876">
                  <c:v>8.27</c:v>
                </c:pt>
                <c:pt idx="2877">
                  <c:v>8.0660000000000007</c:v>
                </c:pt>
                <c:pt idx="2878">
                  <c:v>3.2880000000000011</c:v>
                </c:pt>
                <c:pt idx="2879">
                  <c:v>13.754</c:v>
                </c:pt>
                <c:pt idx="2880">
                  <c:v>3.0989999999999998</c:v>
                </c:pt>
                <c:pt idx="2881">
                  <c:v>8</c:v>
                </c:pt>
                <c:pt idx="2882">
                  <c:v>6.51</c:v>
                </c:pt>
                <c:pt idx="2883">
                  <c:v>5.8719999999999999</c:v>
                </c:pt>
                <c:pt idx="2884">
                  <c:v>6.806</c:v>
                </c:pt>
                <c:pt idx="2885">
                  <c:v>34</c:v>
                </c:pt>
                <c:pt idx="2886">
                  <c:v>5.4870000000000001</c:v>
                </c:pt>
                <c:pt idx="2887">
                  <c:v>3.2328999999999977</c:v>
                </c:pt>
                <c:pt idx="2888">
                  <c:v>5.5783000000000014</c:v>
                </c:pt>
                <c:pt idx="2889">
                  <c:v>4</c:v>
                </c:pt>
                <c:pt idx="2890">
                  <c:v>4.6583999999999985</c:v>
                </c:pt>
                <c:pt idx="2891">
                  <c:v>2.5537999999999998</c:v>
                </c:pt>
                <c:pt idx="2892">
                  <c:v>7.3626999999999985</c:v>
                </c:pt>
                <c:pt idx="2893">
                  <c:v>4.5049999999999955</c:v>
                </c:pt>
                <c:pt idx="2894">
                  <c:v>24</c:v>
                </c:pt>
                <c:pt idx="2895">
                  <c:v>3.1587000000000001</c:v>
                </c:pt>
                <c:pt idx="2896">
                  <c:v>3.8186199999999944</c:v>
                </c:pt>
                <c:pt idx="2897">
                  <c:v>3.6709999999999998</c:v>
                </c:pt>
                <c:pt idx="2898">
                  <c:v>3.1183000000000001</c:v>
                </c:pt>
                <c:pt idx="2899">
                  <c:v>8.2089999999999996</c:v>
                </c:pt>
                <c:pt idx="2900">
                  <c:v>4.4994000000000014</c:v>
                </c:pt>
                <c:pt idx="2901">
                  <c:v>6.4729999999999999</c:v>
                </c:pt>
                <c:pt idx="2902">
                  <c:v>2.7087599999999998</c:v>
                </c:pt>
                <c:pt idx="2903">
                  <c:v>11.027999999999999</c:v>
                </c:pt>
                <c:pt idx="2904">
                  <c:v>4.1139999999999946</c:v>
                </c:pt>
                <c:pt idx="2905">
                  <c:v>8.9</c:v>
                </c:pt>
                <c:pt idx="2906">
                  <c:v>4.7888999999999999</c:v>
                </c:pt>
                <c:pt idx="2907">
                  <c:v>85</c:v>
                </c:pt>
                <c:pt idx="2908">
                  <c:v>3.613</c:v>
                </c:pt>
                <c:pt idx="2909">
                  <c:v>4.9433000000000034</c:v>
                </c:pt>
                <c:pt idx="2910">
                  <c:v>4.7938999999999998</c:v>
                </c:pt>
                <c:pt idx="2911">
                  <c:v>22.9</c:v>
                </c:pt>
                <c:pt idx="2912">
                  <c:v>2.7170000000000001</c:v>
                </c:pt>
                <c:pt idx="2913">
                  <c:v>2.7469999999999999</c:v>
                </c:pt>
                <c:pt idx="2914">
                  <c:v>8</c:v>
                </c:pt>
                <c:pt idx="2915">
                  <c:v>3.5449999999999999</c:v>
                </c:pt>
                <c:pt idx="2916">
                  <c:v>16.71</c:v>
                </c:pt>
                <c:pt idx="2917">
                  <c:v>80</c:v>
                </c:pt>
                <c:pt idx="2918">
                  <c:v>24</c:v>
                </c:pt>
                <c:pt idx="2919">
                  <c:v>15.697000000000001</c:v>
                </c:pt>
                <c:pt idx="2920">
                  <c:v>3.6862900000000001</c:v>
                </c:pt>
                <c:pt idx="2921">
                  <c:v>3.61</c:v>
                </c:pt>
                <c:pt idx="2922">
                  <c:v>24</c:v>
                </c:pt>
                <c:pt idx="2923">
                  <c:v>32</c:v>
                </c:pt>
                <c:pt idx="2924">
                  <c:v>5.3193000000000001</c:v>
                </c:pt>
                <c:pt idx="2925">
                  <c:v>7.7</c:v>
                </c:pt>
                <c:pt idx="2926">
                  <c:v>8.121599999999999</c:v>
                </c:pt>
                <c:pt idx="2927">
                  <c:v>6.5430999999999999</c:v>
                </c:pt>
                <c:pt idx="2928">
                  <c:v>3.3422999999999967</c:v>
                </c:pt>
                <c:pt idx="2929">
                  <c:v>4.0599999999999996</c:v>
                </c:pt>
                <c:pt idx="2930">
                  <c:v>2.4140999999999977</c:v>
                </c:pt>
                <c:pt idx="2931">
                  <c:v>3.3</c:v>
                </c:pt>
                <c:pt idx="2932">
                  <c:v>4.4762000000000128</c:v>
                </c:pt>
                <c:pt idx="2933">
                  <c:v>2.7711999999999999</c:v>
                </c:pt>
                <c:pt idx="2934">
                  <c:v>20.88</c:v>
                </c:pt>
                <c:pt idx="2935">
                  <c:v>2.5876999999999999</c:v>
                </c:pt>
                <c:pt idx="2936">
                  <c:v>140</c:v>
                </c:pt>
                <c:pt idx="2937">
                  <c:v>137</c:v>
                </c:pt>
                <c:pt idx="2938">
                  <c:v>2.5787</c:v>
                </c:pt>
                <c:pt idx="2939">
                  <c:v>3.4068999999999967</c:v>
                </c:pt>
                <c:pt idx="2940">
                  <c:v>10.115</c:v>
                </c:pt>
                <c:pt idx="2941">
                  <c:v>4.9690000000000003</c:v>
                </c:pt>
                <c:pt idx="2942">
                  <c:v>3.2401000000000049</c:v>
                </c:pt>
                <c:pt idx="2943">
                  <c:v>32</c:v>
                </c:pt>
                <c:pt idx="2944">
                  <c:v>40.700000000000003</c:v>
                </c:pt>
                <c:pt idx="2945">
                  <c:v>11.04</c:v>
                </c:pt>
                <c:pt idx="2946">
                  <c:v>3</c:v>
                </c:pt>
                <c:pt idx="2947">
                  <c:v>20.959999999999987</c:v>
                </c:pt>
                <c:pt idx="2948">
                  <c:v>2.6480000000000001</c:v>
                </c:pt>
                <c:pt idx="2949">
                  <c:v>5.23</c:v>
                </c:pt>
                <c:pt idx="2950">
                  <c:v>12.163</c:v>
                </c:pt>
                <c:pt idx="2951">
                  <c:v>4.9610000000000003</c:v>
                </c:pt>
                <c:pt idx="2952">
                  <c:v>18.199000000000005</c:v>
                </c:pt>
                <c:pt idx="2953">
                  <c:v>3.4904999999999977</c:v>
                </c:pt>
                <c:pt idx="2954">
                  <c:v>6.3769999999999998</c:v>
                </c:pt>
                <c:pt idx="2955">
                  <c:v>7.3669999999999956</c:v>
                </c:pt>
                <c:pt idx="2956">
                  <c:v>4.7634499999999997</c:v>
                </c:pt>
                <c:pt idx="2957">
                  <c:v>12.532</c:v>
                </c:pt>
                <c:pt idx="2958">
                  <c:v>4.1684499999999955</c:v>
                </c:pt>
                <c:pt idx="2959">
                  <c:v>20</c:v>
                </c:pt>
                <c:pt idx="2960">
                  <c:v>3.46</c:v>
                </c:pt>
                <c:pt idx="2961">
                  <c:v>5.4749999999999996</c:v>
                </c:pt>
                <c:pt idx="2962">
                  <c:v>3.6</c:v>
                </c:pt>
                <c:pt idx="2963">
                  <c:v>1.2</c:v>
                </c:pt>
                <c:pt idx="2964">
                  <c:v>8.9</c:v>
                </c:pt>
                <c:pt idx="2965">
                  <c:v>4.4530000000000003</c:v>
                </c:pt>
                <c:pt idx="2966">
                  <c:v>3.2549000000000001</c:v>
                </c:pt>
                <c:pt idx="2967">
                  <c:v>8</c:v>
                </c:pt>
                <c:pt idx="2968">
                  <c:v>2.8155999999999977</c:v>
                </c:pt>
                <c:pt idx="2969">
                  <c:v>21.675999999999988</c:v>
                </c:pt>
                <c:pt idx="2970">
                  <c:v>68.7</c:v>
                </c:pt>
                <c:pt idx="2971">
                  <c:v>13.835000000000004</c:v>
                </c:pt>
                <c:pt idx="2972">
                  <c:v>32.902300000000011</c:v>
                </c:pt>
                <c:pt idx="2973">
                  <c:v>10</c:v>
                </c:pt>
                <c:pt idx="2974">
                  <c:v>4.4474999999999998</c:v>
                </c:pt>
                <c:pt idx="2975">
                  <c:v>18.2</c:v>
                </c:pt>
                <c:pt idx="2976">
                  <c:v>9.6389999999999993</c:v>
                </c:pt>
                <c:pt idx="2977">
                  <c:v>13.7</c:v>
                </c:pt>
                <c:pt idx="2978">
                  <c:v>3.4099999999999997</c:v>
                </c:pt>
                <c:pt idx="2979">
                  <c:v>6.6</c:v>
                </c:pt>
                <c:pt idx="2980">
                  <c:v>12.57</c:v>
                </c:pt>
                <c:pt idx="2981">
                  <c:v>5.4359999999999999</c:v>
                </c:pt>
                <c:pt idx="2982">
                  <c:v>4.2004999999999999</c:v>
                </c:pt>
                <c:pt idx="2983">
                  <c:v>8.7000000000000011</c:v>
                </c:pt>
                <c:pt idx="2984">
                  <c:v>12.230999999999998</c:v>
                </c:pt>
                <c:pt idx="2985">
                  <c:v>4.5590000000000002</c:v>
                </c:pt>
                <c:pt idx="2986">
                  <c:v>27.4</c:v>
                </c:pt>
                <c:pt idx="2987">
                  <c:v>3.3899999999999997</c:v>
                </c:pt>
                <c:pt idx="2988">
                  <c:v>6.5579999999999945</c:v>
                </c:pt>
                <c:pt idx="2989">
                  <c:v>16.581999999999987</c:v>
                </c:pt>
                <c:pt idx="2990">
                  <c:v>7.5810000000000004</c:v>
                </c:pt>
                <c:pt idx="2991">
                  <c:v>3.6898</c:v>
                </c:pt>
                <c:pt idx="2992">
                  <c:v>5.857999999999989</c:v>
                </c:pt>
                <c:pt idx="2993">
                  <c:v>17.7</c:v>
                </c:pt>
                <c:pt idx="2994">
                  <c:v>89.5</c:v>
                </c:pt>
                <c:pt idx="2995">
                  <c:v>6</c:v>
                </c:pt>
                <c:pt idx="2996">
                  <c:v>5.2564000000000002</c:v>
                </c:pt>
                <c:pt idx="2997">
                  <c:v>3.4609999999999999</c:v>
                </c:pt>
                <c:pt idx="2998">
                  <c:v>3.5159999999999987</c:v>
                </c:pt>
                <c:pt idx="2999">
                  <c:v>3.48</c:v>
                </c:pt>
                <c:pt idx="3000">
                  <c:v>12</c:v>
                </c:pt>
                <c:pt idx="3001">
                  <c:v>3.4499999999999997</c:v>
                </c:pt>
                <c:pt idx="3002">
                  <c:v>3.0615299999999999</c:v>
                </c:pt>
                <c:pt idx="3003">
                  <c:v>2.9359999999999977</c:v>
                </c:pt>
                <c:pt idx="3004">
                  <c:v>11.946</c:v>
                </c:pt>
                <c:pt idx="3005">
                  <c:v>7.54</c:v>
                </c:pt>
                <c:pt idx="3006">
                  <c:v>5.4450000000000003</c:v>
                </c:pt>
                <c:pt idx="3007">
                  <c:v>8.0969000000000015</c:v>
                </c:pt>
                <c:pt idx="3008">
                  <c:v>9.4340000000000011</c:v>
                </c:pt>
                <c:pt idx="3009">
                  <c:v>5.4619999999999997</c:v>
                </c:pt>
                <c:pt idx="3010">
                  <c:v>3.44</c:v>
                </c:pt>
                <c:pt idx="3011">
                  <c:v>8.1110000000000024</c:v>
                </c:pt>
                <c:pt idx="3012">
                  <c:v>6.1119999999999965</c:v>
                </c:pt>
                <c:pt idx="3013">
                  <c:v>12.763500000000002</c:v>
                </c:pt>
                <c:pt idx="3014">
                  <c:v>2.7800000000000002</c:v>
                </c:pt>
                <c:pt idx="3015">
                  <c:v>6.5130999999999997</c:v>
                </c:pt>
                <c:pt idx="3016">
                  <c:v>356</c:v>
                </c:pt>
                <c:pt idx="3017">
                  <c:v>4.9123000000000001</c:v>
                </c:pt>
                <c:pt idx="3018">
                  <c:v>2.2663000000000002</c:v>
                </c:pt>
                <c:pt idx="3019">
                  <c:v>5.7278999999999956</c:v>
                </c:pt>
                <c:pt idx="3020">
                  <c:v>5.8149999999999897</c:v>
                </c:pt>
                <c:pt idx="3021">
                  <c:v>3.9683000000000002</c:v>
                </c:pt>
                <c:pt idx="3022">
                  <c:v>5.1989999999999945</c:v>
                </c:pt>
                <c:pt idx="3023">
                  <c:v>5.9119999999999999</c:v>
                </c:pt>
                <c:pt idx="3024">
                  <c:v>7.7</c:v>
                </c:pt>
                <c:pt idx="3025">
                  <c:v>7.2572999999999999</c:v>
                </c:pt>
                <c:pt idx="3026">
                  <c:v>6.05</c:v>
                </c:pt>
                <c:pt idx="3027">
                  <c:v>14.18</c:v>
                </c:pt>
                <c:pt idx="3028">
                  <c:v>2.7250000000000001</c:v>
                </c:pt>
                <c:pt idx="3029">
                  <c:v>2.7680000000000002</c:v>
                </c:pt>
                <c:pt idx="3030">
                  <c:v>3.8021999999999987</c:v>
                </c:pt>
                <c:pt idx="3031">
                  <c:v>16.841000000000001</c:v>
                </c:pt>
                <c:pt idx="3032">
                  <c:v>3.6242000000000001</c:v>
                </c:pt>
                <c:pt idx="3033">
                  <c:v>5</c:v>
                </c:pt>
                <c:pt idx="3034">
                  <c:v>23.95</c:v>
                </c:pt>
                <c:pt idx="3035">
                  <c:v>21.05</c:v>
                </c:pt>
                <c:pt idx="3036">
                  <c:v>9.3330000000000002</c:v>
                </c:pt>
                <c:pt idx="3037">
                  <c:v>12.3415</c:v>
                </c:pt>
                <c:pt idx="3038">
                  <c:v>4.0249999999999897</c:v>
                </c:pt>
                <c:pt idx="3039">
                  <c:v>8.4531000000000027</c:v>
                </c:pt>
                <c:pt idx="3040">
                  <c:v>2.4399499999999943</c:v>
                </c:pt>
                <c:pt idx="3041">
                  <c:v>13.2</c:v>
                </c:pt>
                <c:pt idx="3042">
                  <c:v>27.818200000000001</c:v>
                </c:pt>
                <c:pt idx="3043">
                  <c:v>80.5</c:v>
                </c:pt>
                <c:pt idx="3044">
                  <c:v>12.929</c:v>
                </c:pt>
                <c:pt idx="3045">
                  <c:v>7.3949999999999889</c:v>
                </c:pt>
                <c:pt idx="3046">
                  <c:v>4.8742000000000001</c:v>
                </c:pt>
                <c:pt idx="3047">
                  <c:v>5.3219999999999965</c:v>
                </c:pt>
                <c:pt idx="3048">
                  <c:v>110.95</c:v>
                </c:pt>
                <c:pt idx="3049">
                  <c:v>10</c:v>
                </c:pt>
                <c:pt idx="3050">
                  <c:v>295</c:v>
                </c:pt>
                <c:pt idx="3051">
                  <c:v>7.0324999999999998</c:v>
                </c:pt>
                <c:pt idx="3052">
                  <c:v>14.821200000000001</c:v>
                </c:pt>
                <c:pt idx="3053">
                  <c:v>4.3199999999999985</c:v>
                </c:pt>
                <c:pt idx="3054">
                  <c:v>7</c:v>
                </c:pt>
                <c:pt idx="3055">
                  <c:v>8.8000000000000007</c:v>
                </c:pt>
                <c:pt idx="3056">
                  <c:v>10</c:v>
                </c:pt>
                <c:pt idx="3057">
                  <c:v>4.0624999999999956</c:v>
                </c:pt>
                <c:pt idx="3058">
                  <c:v>2.46</c:v>
                </c:pt>
                <c:pt idx="3059">
                  <c:v>5.9908000000000001</c:v>
                </c:pt>
                <c:pt idx="3060">
                  <c:v>12.450000000000006</c:v>
                </c:pt>
                <c:pt idx="3061">
                  <c:v>16.22</c:v>
                </c:pt>
                <c:pt idx="3062">
                  <c:v>11.653</c:v>
                </c:pt>
                <c:pt idx="3063">
                  <c:v>20.67</c:v>
                </c:pt>
                <c:pt idx="3064">
                  <c:v>2.9509999999999987</c:v>
                </c:pt>
                <c:pt idx="3065">
                  <c:v>6.0010000000000003</c:v>
                </c:pt>
                <c:pt idx="3066">
                  <c:v>11.413</c:v>
                </c:pt>
                <c:pt idx="3067">
                  <c:v>4.58</c:v>
                </c:pt>
                <c:pt idx="3068">
                  <c:v>4</c:v>
                </c:pt>
                <c:pt idx="3069">
                  <c:v>14.143000000000001</c:v>
                </c:pt>
                <c:pt idx="3070">
                  <c:v>2.7791000000000001</c:v>
                </c:pt>
                <c:pt idx="3071">
                  <c:v>5.7454299999999998</c:v>
                </c:pt>
                <c:pt idx="3072">
                  <c:v>23</c:v>
                </c:pt>
                <c:pt idx="3073">
                  <c:v>4.9700000000000024</c:v>
                </c:pt>
                <c:pt idx="3074">
                  <c:v>6.2830000000000004</c:v>
                </c:pt>
                <c:pt idx="3075">
                  <c:v>9.7000000000000011</c:v>
                </c:pt>
                <c:pt idx="3076">
                  <c:v>160</c:v>
                </c:pt>
                <c:pt idx="3077">
                  <c:v>3.8839999999999999</c:v>
                </c:pt>
                <c:pt idx="3078">
                  <c:v>6.2</c:v>
                </c:pt>
                <c:pt idx="3079">
                  <c:v>13.5</c:v>
                </c:pt>
                <c:pt idx="3080">
                  <c:v>2.9749999999999988</c:v>
                </c:pt>
                <c:pt idx="3081">
                  <c:v>4.0653999999999995</c:v>
                </c:pt>
                <c:pt idx="3082">
                  <c:v>9.6150000000000002</c:v>
                </c:pt>
                <c:pt idx="3083">
                  <c:v>4.9311500000000024</c:v>
                </c:pt>
                <c:pt idx="3084">
                  <c:v>5.8199999999999985</c:v>
                </c:pt>
                <c:pt idx="3085">
                  <c:v>138</c:v>
                </c:pt>
                <c:pt idx="3086">
                  <c:v>25.1</c:v>
                </c:pt>
                <c:pt idx="3087">
                  <c:v>5</c:v>
                </c:pt>
                <c:pt idx="3088">
                  <c:v>2.3299999999999987</c:v>
                </c:pt>
                <c:pt idx="3089">
                  <c:v>6.1310000000000002</c:v>
                </c:pt>
                <c:pt idx="3090">
                  <c:v>40</c:v>
                </c:pt>
                <c:pt idx="3091">
                  <c:v>3.0949999999999998</c:v>
                </c:pt>
                <c:pt idx="3092">
                  <c:v>3.8089999999999997</c:v>
                </c:pt>
                <c:pt idx="3093">
                  <c:v>3.8811</c:v>
                </c:pt>
                <c:pt idx="3094">
                  <c:v>3.36</c:v>
                </c:pt>
                <c:pt idx="3095">
                  <c:v>3.4232999999999998</c:v>
                </c:pt>
                <c:pt idx="3096">
                  <c:v>2.3716999999999953</c:v>
                </c:pt>
                <c:pt idx="3097">
                  <c:v>5.3378999999999985</c:v>
                </c:pt>
                <c:pt idx="3098">
                  <c:v>17</c:v>
                </c:pt>
                <c:pt idx="3099">
                  <c:v>10.495000000000006</c:v>
                </c:pt>
                <c:pt idx="3100">
                  <c:v>2.5739999999999998</c:v>
                </c:pt>
                <c:pt idx="3101">
                  <c:v>2.8048299999999977</c:v>
                </c:pt>
                <c:pt idx="3102">
                  <c:v>7.4</c:v>
                </c:pt>
                <c:pt idx="3103">
                  <c:v>4.78</c:v>
                </c:pt>
                <c:pt idx="3104">
                  <c:v>53</c:v>
                </c:pt>
                <c:pt idx="3105">
                  <c:v>4.1310000000000002</c:v>
                </c:pt>
                <c:pt idx="3106">
                  <c:v>13.83</c:v>
                </c:pt>
                <c:pt idx="3107">
                  <c:v>5.3239999999999945</c:v>
                </c:pt>
                <c:pt idx="3108">
                  <c:v>29.9</c:v>
                </c:pt>
                <c:pt idx="3109">
                  <c:v>6.2030000000000003</c:v>
                </c:pt>
                <c:pt idx="3110">
                  <c:v>2.9419999999999997</c:v>
                </c:pt>
                <c:pt idx="3111">
                  <c:v>3.2568999999999977</c:v>
                </c:pt>
                <c:pt idx="3112">
                  <c:v>4.4972000000000003</c:v>
                </c:pt>
                <c:pt idx="3113">
                  <c:v>20</c:v>
                </c:pt>
                <c:pt idx="3114">
                  <c:v>9.3280000000000012</c:v>
                </c:pt>
                <c:pt idx="3115">
                  <c:v>4.50474</c:v>
                </c:pt>
                <c:pt idx="3116">
                  <c:v>6.4709000000000003</c:v>
                </c:pt>
                <c:pt idx="3117">
                  <c:v>25.4</c:v>
                </c:pt>
                <c:pt idx="3118">
                  <c:v>7.3559999999999945</c:v>
                </c:pt>
                <c:pt idx="3119">
                  <c:v>7.9459999999999997</c:v>
                </c:pt>
                <c:pt idx="3120">
                  <c:v>8.2618000000000009</c:v>
                </c:pt>
                <c:pt idx="3121">
                  <c:v>8.129999999999999</c:v>
                </c:pt>
                <c:pt idx="3122">
                  <c:v>3.2189999999999999</c:v>
                </c:pt>
                <c:pt idx="3123">
                  <c:v>8.5419999999999998</c:v>
                </c:pt>
                <c:pt idx="3124">
                  <c:v>480</c:v>
                </c:pt>
                <c:pt idx="3125">
                  <c:v>183</c:v>
                </c:pt>
                <c:pt idx="3126">
                  <c:v>5.0249999999999897</c:v>
                </c:pt>
                <c:pt idx="3127">
                  <c:v>6.2346000000000004</c:v>
                </c:pt>
                <c:pt idx="3128">
                  <c:v>5</c:v>
                </c:pt>
                <c:pt idx="3129">
                  <c:v>7.6</c:v>
                </c:pt>
                <c:pt idx="3130">
                  <c:v>5.4001999999999999</c:v>
                </c:pt>
                <c:pt idx="3131">
                  <c:v>4.5954999999999995</c:v>
                </c:pt>
                <c:pt idx="3132">
                  <c:v>2.8939999999999997</c:v>
                </c:pt>
                <c:pt idx="3133">
                  <c:v>33.15</c:v>
                </c:pt>
                <c:pt idx="3134">
                  <c:v>9.1122000000000014</c:v>
                </c:pt>
                <c:pt idx="3135">
                  <c:v>14.55</c:v>
                </c:pt>
                <c:pt idx="3136">
                  <c:v>19.855</c:v>
                </c:pt>
                <c:pt idx="3137">
                  <c:v>8.3830000000000027</c:v>
                </c:pt>
                <c:pt idx="3138">
                  <c:v>3.4</c:v>
                </c:pt>
                <c:pt idx="3139">
                  <c:v>3.0139999999999998</c:v>
                </c:pt>
                <c:pt idx="3140">
                  <c:v>6.4889999999999999</c:v>
                </c:pt>
                <c:pt idx="3141">
                  <c:v>8.2222999999999988</c:v>
                </c:pt>
                <c:pt idx="3142">
                  <c:v>49.120000000000012</c:v>
                </c:pt>
                <c:pt idx="3143">
                  <c:v>21.610000000000031</c:v>
                </c:pt>
                <c:pt idx="3144">
                  <c:v>2.8911099999999967</c:v>
                </c:pt>
                <c:pt idx="3145">
                  <c:v>4.5999999999999996</c:v>
                </c:pt>
                <c:pt idx="3146">
                  <c:v>38.290000000000013</c:v>
                </c:pt>
                <c:pt idx="3147">
                  <c:v>4.085</c:v>
                </c:pt>
                <c:pt idx="3148">
                  <c:v>8.2449999999999992</c:v>
                </c:pt>
                <c:pt idx="3149">
                  <c:v>6.3619999999999965</c:v>
                </c:pt>
                <c:pt idx="3150">
                  <c:v>7.6199999999999966</c:v>
                </c:pt>
                <c:pt idx="3151">
                  <c:v>5.6139999999999946</c:v>
                </c:pt>
                <c:pt idx="3152">
                  <c:v>33.58</c:v>
                </c:pt>
                <c:pt idx="3153">
                  <c:v>14.68</c:v>
                </c:pt>
                <c:pt idx="3154">
                  <c:v>3.2265999999999999</c:v>
                </c:pt>
                <c:pt idx="3155">
                  <c:v>12.6</c:v>
                </c:pt>
                <c:pt idx="3156">
                  <c:v>4.2350000000000003</c:v>
                </c:pt>
                <c:pt idx="3157">
                  <c:v>5.18</c:v>
                </c:pt>
                <c:pt idx="3158">
                  <c:v>7.22</c:v>
                </c:pt>
                <c:pt idx="3159">
                  <c:v>7.55</c:v>
                </c:pt>
                <c:pt idx="3160">
                  <c:v>5.5865</c:v>
                </c:pt>
                <c:pt idx="3161">
                  <c:v>12.129</c:v>
                </c:pt>
                <c:pt idx="3162">
                  <c:v>40.424000000000007</c:v>
                </c:pt>
                <c:pt idx="3163">
                  <c:v>9.7000000000000011</c:v>
                </c:pt>
                <c:pt idx="3164">
                  <c:v>6.4969999999999999</c:v>
                </c:pt>
                <c:pt idx="3165">
                  <c:v>11.52</c:v>
                </c:pt>
                <c:pt idx="3166">
                  <c:v>4.03</c:v>
                </c:pt>
                <c:pt idx="3167">
                  <c:v>8.0812999999999988</c:v>
                </c:pt>
                <c:pt idx="3168">
                  <c:v>375</c:v>
                </c:pt>
                <c:pt idx="3169">
                  <c:v>29.25</c:v>
                </c:pt>
                <c:pt idx="3170">
                  <c:v>13.2</c:v>
                </c:pt>
                <c:pt idx="3171">
                  <c:v>2.8125799999999943</c:v>
                </c:pt>
                <c:pt idx="3172">
                  <c:v>8</c:v>
                </c:pt>
                <c:pt idx="3173">
                  <c:v>4.7949999999999955</c:v>
                </c:pt>
                <c:pt idx="3174">
                  <c:v>14.055400000000029</c:v>
                </c:pt>
                <c:pt idx="3175">
                  <c:v>16.787999999999986</c:v>
                </c:pt>
                <c:pt idx="3176">
                  <c:v>3.3447399999999998</c:v>
                </c:pt>
                <c:pt idx="3177">
                  <c:v>4.3539999999999965</c:v>
                </c:pt>
                <c:pt idx="3178">
                  <c:v>24</c:v>
                </c:pt>
                <c:pt idx="3179">
                  <c:v>3.0486599999999977</c:v>
                </c:pt>
                <c:pt idx="3180">
                  <c:v>3.17767</c:v>
                </c:pt>
                <c:pt idx="3181">
                  <c:v>139.79</c:v>
                </c:pt>
                <c:pt idx="3182">
                  <c:v>6.0792000000000108</c:v>
                </c:pt>
                <c:pt idx="3183">
                  <c:v>3.6509999999999998</c:v>
                </c:pt>
                <c:pt idx="3184">
                  <c:v>6.1024999999999965</c:v>
                </c:pt>
                <c:pt idx="3185">
                  <c:v>6.3279999999999879</c:v>
                </c:pt>
                <c:pt idx="3186">
                  <c:v>150.5</c:v>
                </c:pt>
                <c:pt idx="3187">
                  <c:v>9.4550000000000196</c:v>
                </c:pt>
                <c:pt idx="3188">
                  <c:v>114</c:v>
                </c:pt>
                <c:pt idx="3189">
                  <c:v>2.6009000000000002</c:v>
                </c:pt>
                <c:pt idx="3190">
                  <c:v>5.31</c:v>
                </c:pt>
                <c:pt idx="3191">
                  <c:v>24.544</c:v>
                </c:pt>
                <c:pt idx="3192">
                  <c:v>5.18</c:v>
                </c:pt>
                <c:pt idx="3193">
                  <c:v>4.0430000000000001</c:v>
                </c:pt>
                <c:pt idx="3194">
                  <c:v>115</c:v>
                </c:pt>
                <c:pt idx="3195">
                  <c:v>6.2930000000000001</c:v>
                </c:pt>
                <c:pt idx="3196">
                  <c:v>3.0979999999999999</c:v>
                </c:pt>
                <c:pt idx="3197">
                  <c:v>8.2800000000000011</c:v>
                </c:pt>
                <c:pt idx="3198">
                  <c:v>4.79</c:v>
                </c:pt>
                <c:pt idx="3199">
                  <c:v>6.9804000000000004</c:v>
                </c:pt>
                <c:pt idx="3200">
                  <c:v>7.3599999999999985</c:v>
                </c:pt>
                <c:pt idx="3201">
                  <c:v>4.0583999999999998</c:v>
                </c:pt>
                <c:pt idx="3202">
                  <c:v>13.04</c:v>
                </c:pt>
                <c:pt idx="3203">
                  <c:v>4.3330900000000003</c:v>
                </c:pt>
                <c:pt idx="3204">
                  <c:v>20</c:v>
                </c:pt>
                <c:pt idx="3205">
                  <c:v>9.6239999999999988</c:v>
                </c:pt>
                <c:pt idx="3206">
                  <c:v>9.6</c:v>
                </c:pt>
                <c:pt idx="3207">
                  <c:v>2.9226999999999967</c:v>
                </c:pt>
                <c:pt idx="3208">
                  <c:v>2.9019200000000001</c:v>
                </c:pt>
                <c:pt idx="3209">
                  <c:v>118</c:v>
                </c:pt>
                <c:pt idx="3210">
                  <c:v>89.3</c:v>
                </c:pt>
                <c:pt idx="3211">
                  <c:v>3.6195999999999997</c:v>
                </c:pt>
                <c:pt idx="3212">
                  <c:v>112.4</c:v>
                </c:pt>
                <c:pt idx="3213">
                  <c:v>5.4</c:v>
                </c:pt>
                <c:pt idx="3214">
                  <c:v>106</c:v>
                </c:pt>
                <c:pt idx="3215">
                  <c:v>3.8871000000000002</c:v>
                </c:pt>
                <c:pt idx="3216">
                  <c:v>9.7211999999999996</c:v>
                </c:pt>
                <c:pt idx="3217">
                  <c:v>5.85299999999999</c:v>
                </c:pt>
                <c:pt idx="3218">
                  <c:v>2.8597899999999967</c:v>
                </c:pt>
                <c:pt idx="3219">
                  <c:v>4.0863000000000014</c:v>
                </c:pt>
                <c:pt idx="3220">
                  <c:v>5.8199999999999985</c:v>
                </c:pt>
                <c:pt idx="3221">
                  <c:v>3.1457000000000002</c:v>
                </c:pt>
                <c:pt idx="3222">
                  <c:v>14.074</c:v>
                </c:pt>
                <c:pt idx="3223">
                  <c:v>7.23</c:v>
                </c:pt>
                <c:pt idx="3224">
                  <c:v>10</c:v>
                </c:pt>
                <c:pt idx="3225">
                  <c:v>10.099</c:v>
                </c:pt>
                <c:pt idx="3226">
                  <c:v>3.2</c:v>
                </c:pt>
                <c:pt idx="3227">
                  <c:v>920</c:v>
                </c:pt>
                <c:pt idx="3228">
                  <c:v>8.2339999999999982</c:v>
                </c:pt>
                <c:pt idx="3229">
                  <c:v>3.2483000000000049</c:v>
                </c:pt>
                <c:pt idx="3230">
                  <c:v>4.7511999999999999</c:v>
                </c:pt>
                <c:pt idx="3231">
                  <c:v>6.3206799999999985</c:v>
                </c:pt>
                <c:pt idx="3232">
                  <c:v>3.4</c:v>
                </c:pt>
                <c:pt idx="3233">
                  <c:v>15.8</c:v>
                </c:pt>
                <c:pt idx="3234">
                  <c:v>13.31</c:v>
                </c:pt>
                <c:pt idx="3235">
                  <c:v>15.781000000000001</c:v>
                </c:pt>
                <c:pt idx="3236">
                  <c:v>3.2600000000000002</c:v>
                </c:pt>
                <c:pt idx="3237">
                  <c:v>3.6644000000000001</c:v>
                </c:pt>
                <c:pt idx="3238">
                  <c:v>3.1070000000000002</c:v>
                </c:pt>
                <c:pt idx="3239">
                  <c:v>11.878500000000004</c:v>
                </c:pt>
                <c:pt idx="3240">
                  <c:v>2.7210000000000001</c:v>
                </c:pt>
                <c:pt idx="3241">
                  <c:v>13.653</c:v>
                </c:pt>
                <c:pt idx="3242">
                  <c:v>2.6867899999999998</c:v>
                </c:pt>
                <c:pt idx="3243">
                  <c:v>9</c:v>
                </c:pt>
                <c:pt idx="3244">
                  <c:v>3.6549999999999998</c:v>
                </c:pt>
                <c:pt idx="3245">
                  <c:v>2.734</c:v>
                </c:pt>
                <c:pt idx="3246">
                  <c:v>2.9361999999999977</c:v>
                </c:pt>
                <c:pt idx="3247">
                  <c:v>4.0199999999999996</c:v>
                </c:pt>
                <c:pt idx="3248">
                  <c:v>7.8959999999999955</c:v>
                </c:pt>
                <c:pt idx="3249">
                  <c:v>2.6717</c:v>
                </c:pt>
                <c:pt idx="3250">
                  <c:v>8.67</c:v>
                </c:pt>
                <c:pt idx="3251">
                  <c:v>6.1829999999999945</c:v>
                </c:pt>
                <c:pt idx="3252">
                  <c:v>10</c:v>
                </c:pt>
                <c:pt idx="3253">
                  <c:v>12</c:v>
                </c:pt>
                <c:pt idx="3254">
                  <c:v>4.5939999999999985</c:v>
                </c:pt>
                <c:pt idx="3255">
                  <c:v>2.4119999999999977</c:v>
                </c:pt>
                <c:pt idx="3256">
                  <c:v>3.6359900000000001</c:v>
                </c:pt>
                <c:pt idx="3257">
                  <c:v>4.2666000000000004</c:v>
                </c:pt>
                <c:pt idx="3258">
                  <c:v>2.988</c:v>
                </c:pt>
                <c:pt idx="3259">
                  <c:v>4.7779999999999996</c:v>
                </c:pt>
                <c:pt idx="3260">
                  <c:v>2.7600000000000002</c:v>
                </c:pt>
                <c:pt idx="3261">
                  <c:v>4.907</c:v>
                </c:pt>
                <c:pt idx="3262">
                  <c:v>9.93</c:v>
                </c:pt>
                <c:pt idx="3263">
                  <c:v>12</c:v>
                </c:pt>
                <c:pt idx="3264">
                  <c:v>4.5199999999999996</c:v>
                </c:pt>
                <c:pt idx="3265">
                  <c:v>4.0363199999999999</c:v>
                </c:pt>
                <c:pt idx="3266">
                  <c:v>16.47</c:v>
                </c:pt>
                <c:pt idx="3267">
                  <c:v>4.6279999999999859</c:v>
                </c:pt>
                <c:pt idx="3268">
                  <c:v>30.959999999999987</c:v>
                </c:pt>
                <c:pt idx="3269">
                  <c:v>5.4939999999999998</c:v>
                </c:pt>
                <c:pt idx="3270">
                  <c:v>4.7354000000000003</c:v>
                </c:pt>
                <c:pt idx="3271">
                  <c:v>3.5943000000000001</c:v>
                </c:pt>
                <c:pt idx="3272">
                  <c:v>11.107000000000001</c:v>
                </c:pt>
                <c:pt idx="3273">
                  <c:v>2.8095599999999967</c:v>
                </c:pt>
                <c:pt idx="3274">
                  <c:v>14.4</c:v>
                </c:pt>
                <c:pt idx="3275">
                  <c:v>4.0919999999999996</c:v>
                </c:pt>
                <c:pt idx="3276">
                  <c:v>64.082999999999998</c:v>
                </c:pt>
                <c:pt idx="3277">
                  <c:v>3.6359999999999997</c:v>
                </c:pt>
                <c:pt idx="3278">
                  <c:v>2.6797999999999997</c:v>
                </c:pt>
                <c:pt idx="3279">
                  <c:v>26.37</c:v>
                </c:pt>
                <c:pt idx="3280">
                  <c:v>2.798</c:v>
                </c:pt>
                <c:pt idx="3281">
                  <c:v>50.32</c:v>
                </c:pt>
                <c:pt idx="3282">
                  <c:v>3.6579999999999999</c:v>
                </c:pt>
                <c:pt idx="3283">
                  <c:v>7.0583999999999998</c:v>
                </c:pt>
                <c:pt idx="3284">
                  <c:v>5</c:v>
                </c:pt>
                <c:pt idx="3285">
                  <c:v>2.6528999999999967</c:v>
                </c:pt>
                <c:pt idx="3286">
                  <c:v>12.38</c:v>
                </c:pt>
                <c:pt idx="3287">
                  <c:v>6.0639999999999965</c:v>
                </c:pt>
                <c:pt idx="3288">
                  <c:v>27</c:v>
                </c:pt>
                <c:pt idx="3289">
                  <c:v>6.819</c:v>
                </c:pt>
                <c:pt idx="3290">
                  <c:v>20</c:v>
                </c:pt>
                <c:pt idx="3291">
                  <c:v>8.2969999999999988</c:v>
                </c:pt>
                <c:pt idx="3292">
                  <c:v>6.7219999999999995</c:v>
                </c:pt>
                <c:pt idx="3293">
                  <c:v>12</c:v>
                </c:pt>
                <c:pt idx="3294">
                  <c:v>32</c:v>
                </c:pt>
                <c:pt idx="3295">
                  <c:v>5.98</c:v>
                </c:pt>
                <c:pt idx="3296">
                  <c:v>4.84</c:v>
                </c:pt>
                <c:pt idx="3297">
                  <c:v>4.4000000000000004</c:v>
                </c:pt>
                <c:pt idx="3298">
                  <c:v>60</c:v>
                </c:pt>
                <c:pt idx="3299">
                  <c:v>5.2963000000000013</c:v>
                </c:pt>
                <c:pt idx="3300">
                  <c:v>12.1</c:v>
                </c:pt>
                <c:pt idx="3301">
                  <c:v>2.5409999999999999</c:v>
                </c:pt>
                <c:pt idx="3302">
                  <c:v>2.9526999999999943</c:v>
                </c:pt>
                <c:pt idx="3303">
                  <c:v>8.7080999999999982</c:v>
                </c:pt>
                <c:pt idx="3304">
                  <c:v>8.6</c:v>
                </c:pt>
                <c:pt idx="3305">
                  <c:v>3.23</c:v>
                </c:pt>
                <c:pt idx="3306">
                  <c:v>3.2437000000000054</c:v>
                </c:pt>
                <c:pt idx="3307">
                  <c:v>3.1459999999999999</c:v>
                </c:pt>
                <c:pt idx="3308">
                  <c:v>3.3379999999999987</c:v>
                </c:pt>
                <c:pt idx="3309">
                  <c:v>7.5391000000000004</c:v>
                </c:pt>
                <c:pt idx="3310">
                  <c:v>2.9527999999999968</c:v>
                </c:pt>
                <c:pt idx="3311">
                  <c:v>7.2998000000000003</c:v>
                </c:pt>
                <c:pt idx="3312">
                  <c:v>10.837900000000001</c:v>
                </c:pt>
                <c:pt idx="3313">
                  <c:v>2.6989999999999998</c:v>
                </c:pt>
                <c:pt idx="3314">
                  <c:v>4.3238999999999965</c:v>
                </c:pt>
                <c:pt idx="3315">
                  <c:v>4.99</c:v>
                </c:pt>
                <c:pt idx="3316">
                  <c:v>9.77</c:v>
                </c:pt>
                <c:pt idx="3317">
                  <c:v>8.6</c:v>
                </c:pt>
                <c:pt idx="3318">
                  <c:v>22.048999999999989</c:v>
                </c:pt>
                <c:pt idx="3319">
                  <c:v>14.18</c:v>
                </c:pt>
                <c:pt idx="3320">
                  <c:v>3.1149999999999998</c:v>
                </c:pt>
                <c:pt idx="3321">
                  <c:v>3.4480499999999967</c:v>
                </c:pt>
                <c:pt idx="3322">
                  <c:v>11.427</c:v>
                </c:pt>
                <c:pt idx="3323">
                  <c:v>5.7039999999999997</c:v>
                </c:pt>
                <c:pt idx="3324">
                  <c:v>8.0467000000000013</c:v>
                </c:pt>
                <c:pt idx="3325">
                  <c:v>18.18</c:v>
                </c:pt>
                <c:pt idx="3326">
                  <c:v>7.1779999999999955</c:v>
                </c:pt>
                <c:pt idx="3327">
                  <c:v>24</c:v>
                </c:pt>
                <c:pt idx="3328">
                  <c:v>5.2896000000000107</c:v>
                </c:pt>
                <c:pt idx="3329">
                  <c:v>4.8899999999999997</c:v>
                </c:pt>
                <c:pt idx="3330">
                  <c:v>14.183</c:v>
                </c:pt>
                <c:pt idx="3331">
                  <c:v>73.97</c:v>
                </c:pt>
                <c:pt idx="3332">
                  <c:v>2.6335999999999999</c:v>
                </c:pt>
                <c:pt idx="3333">
                  <c:v>4.7</c:v>
                </c:pt>
                <c:pt idx="3334">
                  <c:v>3.8039999999999998</c:v>
                </c:pt>
                <c:pt idx="3335">
                  <c:v>5.5</c:v>
                </c:pt>
                <c:pt idx="3336">
                  <c:v>4.68</c:v>
                </c:pt>
                <c:pt idx="3337">
                  <c:v>3.4467999999999988</c:v>
                </c:pt>
                <c:pt idx="3338">
                  <c:v>9</c:v>
                </c:pt>
                <c:pt idx="3339">
                  <c:v>66.132999999999981</c:v>
                </c:pt>
                <c:pt idx="3340">
                  <c:v>4.5527169999999897</c:v>
                </c:pt>
                <c:pt idx="3341">
                  <c:v>3</c:v>
                </c:pt>
                <c:pt idx="3342">
                  <c:v>7.5839999999999996</c:v>
                </c:pt>
                <c:pt idx="3343">
                  <c:v>24.884</c:v>
                </c:pt>
                <c:pt idx="3344">
                  <c:v>33.53</c:v>
                </c:pt>
                <c:pt idx="3345">
                  <c:v>3.2038000000000002</c:v>
                </c:pt>
                <c:pt idx="3346">
                  <c:v>7.56</c:v>
                </c:pt>
                <c:pt idx="3347">
                  <c:v>6.21</c:v>
                </c:pt>
                <c:pt idx="3348">
                  <c:v>4.8</c:v>
                </c:pt>
                <c:pt idx="3349">
                  <c:v>2.798</c:v>
                </c:pt>
                <c:pt idx="3350">
                  <c:v>8.7199699999999982</c:v>
                </c:pt>
                <c:pt idx="3351">
                  <c:v>3.028</c:v>
                </c:pt>
                <c:pt idx="3352">
                  <c:v>9.713000000000001</c:v>
                </c:pt>
                <c:pt idx="3353">
                  <c:v>18</c:v>
                </c:pt>
                <c:pt idx="3354">
                  <c:v>10.638999999999999</c:v>
                </c:pt>
                <c:pt idx="3355">
                  <c:v>2.7093200000000048</c:v>
                </c:pt>
                <c:pt idx="3356">
                  <c:v>250</c:v>
                </c:pt>
                <c:pt idx="3357">
                  <c:v>500</c:v>
                </c:pt>
                <c:pt idx="3358">
                  <c:v>2.5157999999999987</c:v>
                </c:pt>
                <c:pt idx="3359">
                  <c:v>6.984</c:v>
                </c:pt>
                <c:pt idx="3360">
                  <c:v>10.768000000000001</c:v>
                </c:pt>
                <c:pt idx="3361">
                  <c:v>7.3639999999999946</c:v>
                </c:pt>
                <c:pt idx="3362">
                  <c:v>6.173</c:v>
                </c:pt>
                <c:pt idx="3363">
                  <c:v>4.1744999999999965</c:v>
                </c:pt>
                <c:pt idx="3364">
                  <c:v>7.78</c:v>
                </c:pt>
                <c:pt idx="3365">
                  <c:v>3.0359999999999987</c:v>
                </c:pt>
                <c:pt idx="3366">
                  <c:v>96.5</c:v>
                </c:pt>
                <c:pt idx="3367">
                  <c:v>17.3</c:v>
                </c:pt>
                <c:pt idx="3368">
                  <c:v>146.80000000000001</c:v>
                </c:pt>
                <c:pt idx="3369">
                  <c:v>25.939999999999987</c:v>
                </c:pt>
                <c:pt idx="3370">
                  <c:v>2.5389999999999997</c:v>
                </c:pt>
                <c:pt idx="3371">
                  <c:v>12</c:v>
                </c:pt>
                <c:pt idx="3372">
                  <c:v>3.0276000000000001</c:v>
                </c:pt>
                <c:pt idx="3373">
                  <c:v>6.13</c:v>
                </c:pt>
                <c:pt idx="3374">
                  <c:v>2.9182999999999977</c:v>
                </c:pt>
                <c:pt idx="3375">
                  <c:v>24</c:v>
                </c:pt>
                <c:pt idx="3376">
                  <c:v>16.747</c:v>
                </c:pt>
                <c:pt idx="3377">
                  <c:v>7.8820199999999945</c:v>
                </c:pt>
                <c:pt idx="3378">
                  <c:v>18.3</c:v>
                </c:pt>
                <c:pt idx="3379">
                  <c:v>7.2639999999999985</c:v>
                </c:pt>
                <c:pt idx="3380">
                  <c:v>3.7800000000000002</c:v>
                </c:pt>
                <c:pt idx="3381">
                  <c:v>6.4366000000000119</c:v>
                </c:pt>
                <c:pt idx="3382">
                  <c:v>11.847</c:v>
                </c:pt>
                <c:pt idx="3383">
                  <c:v>40.32</c:v>
                </c:pt>
                <c:pt idx="3384">
                  <c:v>9.4880000000000013</c:v>
                </c:pt>
                <c:pt idx="3385">
                  <c:v>170</c:v>
                </c:pt>
                <c:pt idx="3386">
                  <c:v>2.8989999999999987</c:v>
                </c:pt>
                <c:pt idx="3387">
                  <c:v>11.4</c:v>
                </c:pt>
                <c:pt idx="3388">
                  <c:v>5.0999999999999996</c:v>
                </c:pt>
                <c:pt idx="3389">
                  <c:v>18.291</c:v>
                </c:pt>
                <c:pt idx="3390">
                  <c:v>3.62</c:v>
                </c:pt>
                <c:pt idx="3391">
                  <c:v>114</c:v>
                </c:pt>
                <c:pt idx="3392">
                  <c:v>18.446000000000002</c:v>
                </c:pt>
                <c:pt idx="3393">
                  <c:v>12.040999999999999</c:v>
                </c:pt>
                <c:pt idx="3394">
                  <c:v>8.3000000000000007</c:v>
                </c:pt>
                <c:pt idx="3395">
                  <c:v>3.3161999999999967</c:v>
                </c:pt>
                <c:pt idx="3396">
                  <c:v>6.5</c:v>
                </c:pt>
                <c:pt idx="3397">
                  <c:v>2.4899999999999998</c:v>
                </c:pt>
                <c:pt idx="3398">
                  <c:v>2.5767999999999978</c:v>
                </c:pt>
                <c:pt idx="3399">
                  <c:v>8.2439999999999998</c:v>
                </c:pt>
                <c:pt idx="3400">
                  <c:v>4.1899999999999995</c:v>
                </c:pt>
                <c:pt idx="3401">
                  <c:v>26</c:v>
                </c:pt>
                <c:pt idx="3402">
                  <c:v>47</c:v>
                </c:pt>
                <c:pt idx="3403">
                  <c:v>2.5824699999999967</c:v>
                </c:pt>
                <c:pt idx="3404">
                  <c:v>3.9849999999999999</c:v>
                </c:pt>
                <c:pt idx="3405">
                  <c:v>3.21</c:v>
                </c:pt>
                <c:pt idx="3406">
                  <c:v>2.5230999999999999</c:v>
                </c:pt>
                <c:pt idx="3407">
                  <c:v>10.441000000000001</c:v>
                </c:pt>
                <c:pt idx="3408">
                  <c:v>12.962000000000021</c:v>
                </c:pt>
                <c:pt idx="3409">
                  <c:v>2.8329999999999953</c:v>
                </c:pt>
                <c:pt idx="3410">
                  <c:v>2.6</c:v>
                </c:pt>
                <c:pt idx="3411">
                  <c:v>67.400000000000006</c:v>
                </c:pt>
                <c:pt idx="3412">
                  <c:v>6.5359999999999996</c:v>
                </c:pt>
                <c:pt idx="3413">
                  <c:v>24</c:v>
                </c:pt>
                <c:pt idx="3414">
                  <c:v>34.07</c:v>
                </c:pt>
                <c:pt idx="3415">
                  <c:v>4.9390000000000107</c:v>
                </c:pt>
                <c:pt idx="3416">
                  <c:v>7.5208999999999975</c:v>
                </c:pt>
                <c:pt idx="3417">
                  <c:v>3.677</c:v>
                </c:pt>
                <c:pt idx="3418">
                  <c:v>3.32</c:v>
                </c:pt>
                <c:pt idx="3419">
                  <c:v>4.0636999999999999</c:v>
                </c:pt>
                <c:pt idx="3420">
                  <c:v>105.7</c:v>
                </c:pt>
                <c:pt idx="3421">
                  <c:v>11.605</c:v>
                </c:pt>
                <c:pt idx="3422">
                  <c:v>40</c:v>
                </c:pt>
                <c:pt idx="3423">
                  <c:v>3.16</c:v>
                </c:pt>
                <c:pt idx="3424">
                  <c:v>2.5779999999999998</c:v>
                </c:pt>
                <c:pt idx="3425">
                  <c:v>12.3</c:v>
                </c:pt>
                <c:pt idx="3426">
                  <c:v>2.4289000000000001</c:v>
                </c:pt>
                <c:pt idx="3427">
                  <c:v>5.0830000000000002</c:v>
                </c:pt>
                <c:pt idx="3428">
                  <c:v>8.9600000000000026</c:v>
                </c:pt>
                <c:pt idx="3429">
                  <c:v>2.7883000000000053</c:v>
                </c:pt>
                <c:pt idx="3430">
                  <c:v>69.2</c:v>
                </c:pt>
                <c:pt idx="3431">
                  <c:v>7.8460000000000001</c:v>
                </c:pt>
                <c:pt idx="3432">
                  <c:v>13.828000000000001</c:v>
                </c:pt>
                <c:pt idx="3433">
                  <c:v>8.4170000000000016</c:v>
                </c:pt>
                <c:pt idx="3434">
                  <c:v>5.343</c:v>
                </c:pt>
                <c:pt idx="3435">
                  <c:v>111</c:v>
                </c:pt>
                <c:pt idx="3436">
                  <c:v>9.8140000000000001</c:v>
                </c:pt>
                <c:pt idx="3437">
                  <c:v>5.81</c:v>
                </c:pt>
                <c:pt idx="3438">
                  <c:v>4.2553999999999998</c:v>
                </c:pt>
                <c:pt idx="3439">
                  <c:v>3.7690000000000001</c:v>
                </c:pt>
                <c:pt idx="3440">
                  <c:v>86</c:v>
                </c:pt>
                <c:pt idx="3441">
                  <c:v>4.0175999999999945</c:v>
                </c:pt>
                <c:pt idx="3442">
                  <c:v>10.59</c:v>
                </c:pt>
                <c:pt idx="3443">
                  <c:v>5.78</c:v>
                </c:pt>
                <c:pt idx="3444">
                  <c:v>9.4030000000000005</c:v>
                </c:pt>
                <c:pt idx="3445">
                  <c:v>2.7579600000000002</c:v>
                </c:pt>
                <c:pt idx="3446">
                  <c:v>2.8957999999999977</c:v>
                </c:pt>
                <c:pt idx="3447">
                  <c:v>3.13</c:v>
                </c:pt>
                <c:pt idx="3448">
                  <c:v>74.910000000000025</c:v>
                </c:pt>
                <c:pt idx="3449">
                  <c:v>6.109</c:v>
                </c:pt>
                <c:pt idx="3450">
                  <c:v>5.2</c:v>
                </c:pt>
                <c:pt idx="3451">
                  <c:v>4.6819999999999995</c:v>
                </c:pt>
                <c:pt idx="3452">
                  <c:v>11.209999999999999</c:v>
                </c:pt>
                <c:pt idx="3453">
                  <c:v>3.524</c:v>
                </c:pt>
                <c:pt idx="3454">
                  <c:v>4.0658999999999965</c:v>
                </c:pt>
                <c:pt idx="3455">
                  <c:v>31.610000000000031</c:v>
                </c:pt>
                <c:pt idx="3456">
                  <c:v>3.8699999999999997</c:v>
                </c:pt>
                <c:pt idx="3457">
                  <c:v>75.3</c:v>
                </c:pt>
                <c:pt idx="3458">
                  <c:v>2.9109999999999987</c:v>
                </c:pt>
                <c:pt idx="3459">
                  <c:v>3.3949999999999987</c:v>
                </c:pt>
                <c:pt idx="3460">
                  <c:v>3.5861999999999998</c:v>
                </c:pt>
                <c:pt idx="3461">
                  <c:v>7.615999999999989</c:v>
                </c:pt>
                <c:pt idx="3462">
                  <c:v>9.6</c:v>
                </c:pt>
                <c:pt idx="3463">
                  <c:v>212</c:v>
                </c:pt>
                <c:pt idx="3464">
                  <c:v>3.4049999999999998</c:v>
                </c:pt>
                <c:pt idx="3465">
                  <c:v>2.9668999999999977</c:v>
                </c:pt>
                <c:pt idx="3466">
                  <c:v>6.5659999999999945</c:v>
                </c:pt>
                <c:pt idx="3467">
                  <c:v>5.5469999999999997</c:v>
                </c:pt>
                <c:pt idx="3468">
                  <c:v>3.0719999999999987</c:v>
                </c:pt>
                <c:pt idx="3469">
                  <c:v>28.02</c:v>
                </c:pt>
                <c:pt idx="3470">
                  <c:v>7.33</c:v>
                </c:pt>
                <c:pt idx="3471">
                  <c:v>8.81</c:v>
                </c:pt>
                <c:pt idx="3472">
                  <c:v>18.53</c:v>
                </c:pt>
                <c:pt idx="3473">
                  <c:v>10.7</c:v>
                </c:pt>
                <c:pt idx="3474">
                  <c:v>14.666</c:v>
                </c:pt>
                <c:pt idx="3475">
                  <c:v>2.5931999999999999</c:v>
                </c:pt>
                <c:pt idx="3476">
                  <c:v>3.6749999999999998</c:v>
                </c:pt>
                <c:pt idx="3477">
                  <c:v>8.6386999999999983</c:v>
                </c:pt>
                <c:pt idx="3478">
                  <c:v>4.6129999999999898</c:v>
                </c:pt>
                <c:pt idx="3479">
                  <c:v>3.137</c:v>
                </c:pt>
                <c:pt idx="3480">
                  <c:v>21.9</c:v>
                </c:pt>
                <c:pt idx="3481">
                  <c:v>2.8</c:v>
                </c:pt>
                <c:pt idx="3482">
                  <c:v>3.8</c:v>
                </c:pt>
                <c:pt idx="3483">
                  <c:v>3.23</c:v>
                </c:pt>
                <c:pt idx="3484">
                  <c:v>4.3818999999999999</c:v>
                </c:pt>
                <c:pt idx="3485">
                  <c:v>13.56</c:v>
                </c:pt>
                <c:pt idx="3486">
                  <c:v>3.9019999999999997</c:v>
                </c:pt>
                <c:pt idx="3487">
                  <c:v>5.492</c:v>
                </c:pt>
                <c:pt idx="3488">
                  <c:v>13.2</c:v>
                </c:pt>
                <c:pt idx="3489">
                  <c:v>30.5</c:v>
                </c:pt>
                <c:pt idx="3490">
                  <c:v>3.8</c:v>
                </c:pt>
                <c:pt idx="3491">
                  <c:v>4.3099999999999996</c:v>
                </c:pt>
                <c:pt idx="3492">
                  <c:v>211</c:v>
                </c:pt>
                <c:pt idx="3493">
                  <c:v>5.3</c:v>
                </c:pt>
                <c:pt idx="3494">
                  <c:v>32.520000000000003</c:v>
                </c:pt>
                <c:pt idx="3495">
                  <c:v>6.2139999999999995</c:v>
                </c:pt>
                <c:pt idx="3496">
                  <c:v>3.79</c:v>
                </c:pt>
                <c:pt idx="3497">
                  <c:v>24</c:v>
                </c:pt>
                <c:pt idx="3498">
                  <c:v>46</c:v>
                </c:pt>
                <c:pt idx="3499">
                  <c:v>3.1359999999999997</c:v>
                </c:pt>
                <c:pt idx="3500">
                  <c:v>5.7161</c:v>
                </c:pt>
                <c:pt idx="3501">
                  <c:v>5.7344999999999997</c:v>
                </c:pt>
                <c:pt idx="3502">
                  <c:v>2.8779999999999997</c:v>
                </c:pt>
                <c:pt idx="3503">
                  <c:v>2.4496699999999967</c:v>
                </c:pt>
                <c:pt idx="3504">
                  <c:v>36.4</c:v>
                </c:pt>
                <c:pt idx="3505">
                  <c:v>30.9</c:v>
                </c:pt>
                <c:pt idx="3506">
                  <c:v>2.5041000000000002</c:v>
                </c:pt>
                <c:pt idx="3507">
                  <c:v>202</c:v>
                </c:pt>
                <c:pt idx="3508">
                  <c:v>6.79</c:v>
                </c:pt>
                <c:pt idx="3509">
                  <c:v>2.8099999999999987</c:v>
                </c:pt>
                <c:pt idx="3510">
                  <c:v>5.2700000000000014</c:v>
                </c:pt>
                <c:pt idx="3511">
                  <c:v>3.0289999999999999</c:v>
                </c:pt>
                <c:pt idx="3512">
                  <c:v>3.508</c:v>
                </c:pt>
                <c:pt idx="3513">
                  <c:v>10.96</c:v>
                </c:pt>
                <c:pt idx="3514">
                  <c:v>11.3</c:v>
                </c:pt>
                <c:pt idx="3515">
                  <c:v>7.7320000000000002</c:v>
                </c:pt>
                <c:pt idx="3516">
                  <c:v>69</c:v>
                </c:pt>
                <c:pt idx="3517">
                  <c:v>9.5</c:v>
                </c:pt>
                <c:pt idx="3518">
                  <c:v>3.8883000000000001</c:v>
                </c:pt>
                <c:pt idx="3519">
                  <c:v>66</c:v>
                </c:pt>
                <c:pt idx="3520">
                  <c:v>9.16</c:v>
                </c:pt>
                <c:pt idx="3521">
                  <c:v>6.9639999999999995</c:v>
                </c:pt>
                <c:pt idx="3522">
                  <c:v>3.6202999999999999</c:v>
                </c:pt>
                <c:pt idx="3523">
                  <c:v>3.6873000000000054</c:v>
                </c:pt>
                <c:pt idx="3524">
                  <c:v>15</c:v>
                </c:pt>
                <c:pt idx="3525">
                  <c:v>2.5514999999999977</c:v>
                </c:pt>
                <c:pt idx="3526">
                  <c:v>3.6335999999999999</c:v>
                </c:pt>
                <c:pt idx="3527">
                  <c:v>2.8161999999999967</c:v>
                </c:pt>
                <c:pt idx="3528">
                  <c:v>3.0419999999999998</c:v>
                </c:pt>
                <c:pt idx="3529">
                  <c:v>3.9676900000000002</c:v>
                </c:pt>
                <c:pt idx="3530">
                  <c:v>2.8466999999999967</c:v>
                </c:pt>
                <c:pt idx="3531">
                  <c:v>32.25</c:v>
                </c:pt>
                <c:pt idx="3532">
                  <c:v>5.2744999999999997</c:v>
                </c:pt>
                <c:pt idx="3533">
                  <c:v>18</c:v>
                </c:pt>
                <c:pt idx="3534">
                  <c:v>5.6950999999999965</c:v>
                </c:pt>
                <c:pt idx="3535">
                  <c:v>14.75</c:v>
                </c:pt>
                <c:pt idx="3536">
                  <c:v>16.7</c:v>
                </c:pt>
                <c:pt idx="3537">
                  <c:v>2.9257</c:v>
                </c:pt>
                <c:pt idx="3538">
                  <c:v>5.5309999999999997</c:v>
                </c:pt>
                <c:pt idx="3539">
                  <c:v>5.3712000000000097</c:v>
                </c:pt>
                <c:pt idx="3540">
                  <c:v>2.7484000000000002</c:v>
                </c:pt>
                <c:pt idx="3541">
                  <c:v>11.54</c:v>
                </c:pt>
                <c:pt idx="3542">
                  <c:v>9.8760000000000048</c:v>
                </c:pt>
                <c:pt idx="3543">
                  <c:v>5.3282999999999996</c:v>
                </c:pt>
                <c:pt idx="3544">
                  <c:v>5.2</c:v>
                </c:pt>
                <c:pt idx="3545">
                  <c:v>13.62</c:v>
                </c:pt>
                <c:pt idx="3546">
                  <c:v>9.3768000000000047</c:v>
                </c:pt>
                <c:pt idx="3547">
                  <c:v>6.8</c:v>
                </c:pt>
                <c:pt idx="3548">
                  <c:v>14</c:v>
                </c:pt>
                <c:pt idx="3549">
                  <c:v>6</c:v>
                </c:pt>
                <c:pt idx="3550">
                  <c:v>3.96</c:v>
                </c:pt>
                <c:pt idx="3551">
                  <c:v>11.130999999999998</c:v>
                </c:pt>
                <c:pt idx="3552">
                  <c:v>24</c:v>
                </c:pt>
                <c:pt idx="3553">
                  <c:v>12</c:v>
                </c:pt>
                <c:pt idx="3554">
                  <c:v>3.5745999999999998</c:v>
                </c:pt>
                <c:pt idx="3555">
                  <c:v>2.79</c:v>
                </c:pt>
                <c:pt idx="3556">
                  <c:v>3.27915</c:v>
                </c:pt>
                <c:pt idx="3557">
                  <c:v>31.4</c:v>
                </c:pt>
                <c:pt idx="3558">
                  <c:v>3.9059999999999997</c:v>
                </c:pt>
                <c:pt idx="3559">
                  <c:v>2.7778</c:v>
                </c:pt>
                <c:pt idx="3560">
                  <c:v>6.2098000000000004</c:v>
                </c:pt>
                <c:pt idx="3561">
                  <c:v>11.890500000000021</c:v>
                </c:pt>
                <c:pt idx="3562">
                  <c:v>2.84</c:v>
                </c:pt>
                <c:pt idx="3563">
                  <c:v>6</c:v>
                </c:pt>
                <c:pt idx="3564">
                  <c:v>5.69599999999999</c:v>
                </c:pt>
                <c:pt idx="3565">
                  <c:v>9.4</c:v>
                </c:pt>
                <c:pt idx="3566">
                  <c:v>103</c:v>
                </c:pt>
                <c:pt idx="3567">
                  <c:v>19.100000000000001</c:v>
                </c:pt>
                <c:pt idx="3568">
                  <c:v>4.5599999999999996</c:v>
                </c:pt>
                <c:pt idx="3569">
                  <c:v>3.323</c:v>
                </c:pt>
                <c:pt idx="3570">
                  <c:v>4.9930000000000003</c:v>
                </c:pt>
                <c:pt idx="3571">
                  <c:v>5.10299999999999</c:v>
                </c:pt>
                <c:pt idx="3572">
                  <c:v>6.34499999999999</c:v>
                </c:pt>
                <c:pt idx="3573">
                  <c:v>12</c:v>
                </c:pt>
                <c:pt idx="3574">
                  <c:v>5.26</c:v>
                </c:pt>
                <c:pt idx="3575">
                  <c:v>17.5</c:v>
                </c:pt>
                <c:pt idx="3576">
                  <c:v>6.8</c:v>
                </c:pt>
                <c:pt idx="3577">
                  <c:v>5.7</c:v>
                </c:pt>
                <c:pt idx="3578">
                  <c:v>4.6819999999999995</c:v>
                </c:pt>
                <c:pt idx="3579">
                  <c:v>28</c:v>
                </c:pt>
                <c:pt idx="3580">
                  <c:v>4.0839999999999996</c:v>
                </c:pt>
                <c:pt idx="3581">
                  <c:v>8.6028000000000002</c:v>
                </c:pt>
                <c:pt idx="3582">
                  <c:v>3.3277999999999999</c:v>
                </c:pt>
                <c:pt idx="3583">
                  <c:v>4.88</c:v>
                </c:pt>
                <c:pt idx="3584">
                  <c:v>5.8939999999999975</c:v>
                </c:pt>
                <c:pt idx="3585">
                  <c:v>235</c:v>
                </c:pt>
                <c:pt idx="3586">
                  <c:v>8.3025000000000233</c:v>
                </c:pt>
                <c:pt idx="3587">
                  <c:v>3.57</c:v>
                </c:pt>
                <c:pt idx="3588">
                  <c:v>38.143000000000001</c:v>
                </c:pt>
                <c:pt idx="3589">
                  <c:v>54.4</c:v>
                </c:pt>
                <c:pt idx="3590">
                  <c:v>7.4130000000000003</c:v>
                </c:pt>
                <c:pt idx="3591">
                  <c:v>2.5305999999999997</c:v>
                </c:pt>
                <c:pt idx="3592">
                  <c:v>3.6231000000000053</c:v>
                </c:pt>
                <c:pt idx="3593">
                  <c:v>16.03</c:v>
                </c:pt>
                <c:pt idx="3594">
                  <c:v>12</c:v>
                </c:pt>
                <c:pt idx="3595">
                  <c:v>8.7690000000000001</c:v>
                </c:pt>
                <c:pt idx="3596">
                  <c:v>5.2008000000000001</c:v>
                </c:pt>
                <c:pt idx="3597">
                  <c:v>12.5495</c:v>
                </c:pt>
                <c:pt idx="3598">
                  <c:v>47.32</c:v>
                </c:pt>
                <c:pt idx="3599">
                  <c:v>3.6924999999999977</c:v>
                </c:pt>
                <c:pt idx="3600">
                  <c:v>15.12</c:v>
                </c:pt>
                <c:pt idx="3601">
                  <c:v>10.685</c:v>
                </c:pt>
                <c:pt idx="3602">
                  <c:v>14.58</c:v>
                </c:pt>
                <c:pt idx="3603">
                  <c:v>3.1846000000000001</c:v>
                </c:pt>
                <c:pt idx="3604">
                  <c:v>17.899999999999999</c:v>
                </c:pt>
                <c:pt idx="3605">
                  <c:v>4.2733300000000014</c:v>
                </c:pt>
                <c:pt idx="3606">
                  <c:v>11.5</c:v>
                </c:pt>
                <c:pt idx="3607">
                  <c:v>2.8949999999999987</c:v>
                </c:pt>
                <c:pt idx="3608">
                  <c:v>3.14</c:v>
                </c:pt>
                <c:pt idx="3609">
                  <c:v>3.2</c:v>
                </c:pt>
                <c:pt idx="3610">
                  <c:v>3.6158799999999967</c:v>
                </c:pt>
                <c:pt idx="3611">
                  <c:v>86.1</c:v>
                </c:pt>
                <c:pt idx="3612">
                  <c:v>9.0220000000000002</c:v>
                </c:pt>
                <c:pt idx="3613">
                  <c:v>8.8712</c:v>
                </c:pt>
                <c:pt idx="3614">
                  <c:v>9.7009999999999987</c:v>
                </c:pt>
                <c:pt idx="3615">
                  <c:v>18.309999999999999</c:v>
                </c:pt>
                <c:pt idx="3616">
                  <c:v>29.56</c:v>
                </c:pt>
                <c:pt idx="3617">
                  <c:v>12</c:v>
                </c:pt>
                <c:pt idx="3618">
                  <c:v>3.6169199999999977</c:v>
                </c:pt>
                <c:pt idx="3619">
                  <c:v>9.4323000000000015</c:v>
                </c:pt>
                <c:pt idx="3620">
                  <c:v>32.800000000000004</c:v>
                </c:pt>
                <c:pt idx="3621">
                  <c:v>3.5349999999999997</c:v>
                </c:pt>
                <c:pt idx="3622">
                  <c:v>5.5347999999999997</c:v>
                </c:pt>
                <c:pt idx="3623">
                  <c:v>12.84</c:v>
                </c:pt>
                <c:pt idx="3624">
                  <c:v>2.54</c:v>
                </c:pt>
                <c:pt idx="3625">
                  <c:v>11.5274</c:v>
                </c:pt>
                <c:pt idx="3626">
                  <c:v>3.2606000000000002</c:v>
                </c:pt>
                <c:pt idx="3627">
                  <c:v>6.5869999999999997</c:v>
                </c:pt>
                <c:pt idx="3628">
                  <c:v>6.9080000000000004</c:v>
                </c:pt>
                <c:pt idx="3629">
                  <c:v>2.6579999999999999</c:v>
                </c:pt>
                <c:pt idx="3630">
                  <c:v>114</c:v>
                </c:pt>
                <c:pt idx="3631">
                  <c:v>3.5880000000000001</c:v>
                </c:pt>
                <c:pt idx="3632">
                  <c:v>6.2</c:v>
                </c:pt>
                <c:pt idx="3633">
                  <c:v>86</c:v>
                </c:pt>
                <c:pt idx="3634">
                  <c:v>3.1989999999999998</c:v>
                </c:pt>
                <c:pt idx="3635">
                  <c:v>12</c:v>
                </c:pt>
                <c:pt idx="3636">
                  <c:v>12</c:v>
                </c:pt>
                <c:pt idx="3637">
                  <c:v>3.3209999999999997</c:v>
                </c:pt>
                <c:pt idx="3638">
                  <c:v>33.800000000000004</c:v>
                </c:pt>
                <c:pt idx="3639">
                  <c:v>4.03</c:v>
                </c:pt>
                <c:pt idx="3640">
                  <c:v>3.7319999999999998</c:v>
                </c:pt>
                <c:pt idx="3641">
                  <c:v>6.8948999999999945</c:v>
                </c:pt>
                <c:pt idx="3642">
                  <c:v>19.399999999999999</c:v>
                </c:pt>
                <c:pt idx="3643">
                  <c:v>3.3185999999999987</c:v>
                </c:pt>
                <c:pt idx="3644">
                  <c:v>5.9300000000000024</c:v>
                </c:pt>
                <c:pt idx="3645">
                  <c:v>18.702999999999989</c:v>
                </c:pt>
                <c:pt idx="3646">
                  <c:v>4.5278999999999945</c:v>
                </c:pt>
                <c:pt idx="3647">
                  <c:v>2.5857000000000001</c:v>
                </c:pt>
                <c:pt idx="3648">
                  <c:v>4.82899999999999</c:v>
                </c:pt>
                <c:pt idx="3649">
                  <c:v>98</c:v>
                </c:pt>
                <c:pt idx="3650">
                  <c:v>3.0084</c:v>
                </c:pt>
                <c:pt idx="3651">
                  <c:v>12.218999999999999</c:v>
                </c:pt>
                <c:pt idx="3652">
                  <c:v>12.519</c:v>
                </c:pt>
                <c:pt idx="3653">
                  <c:v>2.48</c:v>
                </c:pt>
                <c:pt idx="3654">
                  <c:v>2.6865000000000001</c:v>
                </c:pt>
                <c:pt idx="3655">
                  <c:v>4.8619999999999965</c:v>
                </c:pt>
                <c:pt idx="3656">
                  <c:v>5.56</c:v>
                </c:pt>
                <c:pt idx="3657">
                  <c:v>8.11</c:v>
                </c:pt>
                <c:pt idx="3658">
                  <c:v>5.5549999999999899</c:v>
                </c:pt>
                <c:pt idx="3659">
                  <c:v>3.3329999999999953</c:v>
                </c:pt>
                <c:pt idx="3660">
                  <c:v>8.56</c:v>
                </c:pt>
                <c:pt idx="3661">
                  <c:v>6.6319999999999997</c:v>
                </c:pt>
                <c:pt idx="3662">
                  <c:v>3.1663999999999999</c:v>
                </c:pt>
                <c:pt idx="3663">
                  <c:v>9</c:v>
                </c:pt>
                <c:pt idx="3664">
                  <c:v>3.1305000000000001</c:v>
                </c:pt>
                <c:pt idx="3665">
                  <c:v>2.5327999999999977</c:v>
                </c:pt>
                <c:pt idx="3666">
                  <c:v>3.3</c:v>
                </c:pt>
                <c:pt idx="3667">
                  <c:v>59.5</c:v>
                </c:pt>
                <c:pt idx="3668">
                  <c:v>4.9020000000000001</c:v>
                </c:pt>
                <c:pt idx="3669">
                  <c:v>6.7839999999999998</c:v>
                </c:pt>
                <c:pt idx="3670">
                  <c:v>11.9</c:v>
                </c:pt>
                <c:pt idx="3671">
                  <c:v>4</c:v>
                </c:pt>
                <c:pt idx="3672">
                  <c:v>2.6957999999999998</c:v>
                </c:pt>
                <c:pt idx="3673">
                  <c:v>2.69</c:v>
                </c:pt>
                <c:pt idx="3674">
                  <c:v>2.8847</c:v>
                </c:pt>
                <c:pt idx="3675">
                  <c:v>5.0569999999999995</c:v>
                </c:pt>
                <c:pt idx="3676">
                  <c:v>4.4242999999999997</c:v>
                </c:pt>
                <c:pt idx="3677">
                  <c:v>2.7063000000000001</c:v>
                </c:pt>
                <c:pt idx="3678">
                  <c:v>5.0522</c:v>
                </c:pt>
                <c:pt idx="3679">
                  <c:v>11.68</c:v>
                </c:pt>
                <c:pt idx="3680">
                  <c:v>15.515000000000002</c:v>
                </c:pt>
                <c:pt idx="3681">
                  <c:v>5.25</c:v>
                </c:pt>
                <c:pt idx="3682">
                  <c:v>2.7359999999999998</c:v>
                </c:pt>
                <c:pt idx="3683">
                  <c:v>74.819999999999993</c:v>
                </c:pt>
                <c:pt idx="3684">
                  <c:v>6.8279999999999879</c:v>
                </c:pt>
                <c:pt idx="3685">
                  <c:v>3.11</c:v>
                </c:pt>
                <c:pt idx="3686">
                  <c:v>4.4870000000000001</c:v>
                </c:pt>
                <c:pt idx="3687">
                  <c:v>6.5937000000000001</c:v>
                </c:pt>
                <c:pt idx="3688">
                  <c:v>29.150000000000031</c:v>
                </c:pt>
                <c:pt idx="3689">
                  <c:v>2.5</c:v>
                </c:pt>
                <c:pt idx="3690">
                  <c:v>5.3854999999999995</c:v>
                </c:pt>
                <c:pt idx="3691">
                  <c:v>1.8191999999999975</c:v>
                </c:pt>
                <c:pt idx="3692">
                  <c:v>8.2950000000000017</c:v>
                </c:pt>
                <c:pt idx="3693">
                  <c:v>4.6119999999999965</c:v>
                </c:pt>
                <c:pt idx="3694">
                  <c:v>3.27</c:v>
                </c:pt>
                <c:pt idx="3695">
                  <c:v>54.867000000000004</c:v>
                </c:pt>
                <c:pt idx="3696">
                  <c:v>3.3341999999999987</c:v>
                </c:pt>
                <c:pt idx="3697">
                  <c:v>3.0349999999999997</c:v>
                </c:pt>
                <c:pt idx="3698">
                  <c:v>8.8000000000000007</c:v>
                </c:pt>
                <c:pt idx="3699">
                  <c:v>16.7</c:v>
                </c:pt>
                <c:pt idx="3700">
                  <c:v>35.300000000000004</c:v>
                </c:pt>
                <c:pt idx="3701">
                  <c:v>5.508</c:v>
                </c:pt>
                <c:pt idx="3702">
                  <c:v>2.7890000000000001</c:v>
                </c:pt>
                <c:pt idx="3703">
                  <c:v>5.0549999999999899</c:v>
                </c:pt>
                <c:pt idx="3704">
                  <c:v>56.6</c:v>
                </c:pt>
                <c:pt idx="3705">
                  <c:v>2.7269999999999999</c:v>
                </c:pt>
                <c:pt idx="3706">
                  <c:v>2.6749999999999998</c:v>
                </c:pt>
                <c:pt idx="3707">
                  <c:v>6.8849999999999945</c:v>
                </c:pt>
                <c:pt idx="3708">
                  <c:v>50</c:v>
                </c:pt>
                <c:pt idx="3709">
                  <c:v>3.5855999999999999</c:v>
                </c:pt>
                <c:pt idx="3710">
                  <c:v>12.913400000000006</c:v>
                </c:pt>
                <c:pt idx="3711">
                  <c:v>4.79</c:v>
                </c:pt>
                <c:pt idx="3712">
                  <c:v>3.3749999999999987</c:v>
                </c:pt>
                <c:pt idx="3713">
                  <c:v>10</c:v>
                </c:pt>
                <c:pt idx="3714">
                  <c:v>20</c:v>
                </c:pt>
                <c:pt idx="3715">
                  <c:v>5.68</c:v>
                </c:pt>
                <c:pt idx="3716">
                  <c:v>2.6259000000000001</c:v>
                </c:pt>
                <c:pt idx="3717">
                  <c:v>3.36</c:v>
                </c:pt>
                <c:pt idx="3718">
                  <c:v>48.6</c:v>
                </c:pt>
                <c:pt idx="3719">
                  <c:v>9.6</c:v>
                </c:pt>
                <c:pt idx="3720">
                  <c:v>8.5860000000000003</c:v>
                </c:pt>
                <c:pt idx="3721">
                  <c:v>4.5069999999999997</c:v>
                </c:pt>
                <c:pt idx="3722">
                  <c:v>5.35299999999999</c:v>
                </c:pt>
                <c:pt idx="3723">
                  <c:v>2.4138999999999977</c:v>
                </c:pt>
                <c:pt idx="3724">
                  <c:v>5.48</c:v>
                </c:pt>
                <c:pt idx="3725">
                  <c:v>12</c:v>
                </c:pt>
                <c:pt idx="3726">
                  <c:v>7.7329999999999997</c:v>
                </c:pt>
                <c:pt idx="3727">
                  <c:v>4.6579999999999897</c:v>
                </c:pt>
                <c:pt idx="3728">
                  <c:v>6.8428999999999975</c:v>
                </c:pt>
                <c:pt idx="3729">
                  <c:v>99</c:v>
                </c:pt>
                <c:pt idx="3730">
                  <c:v>4.5095999999999998</c:v>
                </c:pt>
                <c:pt idx="3731">
                  <c:v>3.7</c:v>
                </c:pt>
                <c:pt idx="3732">
                  <c:v>3.367</c:v>
                </c:pt>
                <c:pt idx="3733">
                  <c:v>35.36</c:v>
                </c:pt>
                <c:pt idx="3734">
                  <c:v>4.16779999999999</c:v>
                </c:pt>
                <c:pt idx="3735">
                  <c:v>10</c:v>
                </c:pt>
                <c:pt idx="3736">
                  <c:v>2.15</c:v>
                </c:pt>
                <c:pt idx="3737">
                  <c:v>2.7736999999999998</c:v>
                </c:pt>
                <c:pt idx="3738">
                  <c:v>8.3920000000000048</c:v>
                </c:pt>
                <c:pt idx="3739">
                  <c:v>7.2</c:v>
                </c:pt>
                <c:pt idx="3740">
                  <c:v>2.46</c:v>
                </c:pt>
                <c:pt idx="3741">
                  <c:v>5.633</c:v>
                </c:pt>
                <c:pt idx="3742">
                  <c:v>15.41</c:v>
                </c:pt>
                <c:pt idx="3743">
                  <c:v>8.6930000000000014</c:v>
                </c:pt>
                <c:pt idx="3744">
                  <c:v>5.8287999999999975</c:v>
                </c:pt>
                <c:pt idx="3745">
                  <c:v>8.3800000000000008</c:v>
                </c:pt>
                <c:pt idx="3746">
                  <c:v>7.1</c:v>
                </c:pt>
                <c:pt idx="3747">
                  <c:v>20</c:v>
                </c:pt>
                <c:pt idx="3748">
                  <c:v>2.6890000000000001</c:v>
                </c:pt>
                <c:pt idx="3749">
                  <c:v>2.4969999999999977</c:v>
                </c:pt>
                <c:pt idx="3750">
                  <c:v>12</c:v>
                </c:pt>
                <c:pt idx="3751">
                  <c:v>10.33</c:v>
                </c:pt>
                <c:pt idx="3752">
                  <c:v>5.2</c:v>
                </c:pt>
                <c:pt idx="3753">
                  <c:v>5.79</c:v>
                </c:pt>
                <c:pt idx="3754">
                  <c:v>30.84</c:v>
                </c:pt>
                <c:pt idx="3755">
                  <c:v>5.2510000000000003</c:v>
                </c:pt>
                <c:pt idx="3756">
                  <c:v>3.2890000000000001</c:v>
                </c:pt>
                <c:pt idx="3757">
                  <c:v>5.8422000000000001</c:v>
                </c:pt>
                <c:pt idx="3758">
                  <c:v>2.5488</c:v>
                </c:pt>
                <c:pt idx="3759">
                  <c:v>10.377000000000002</c:v>
                </c:pt>
                <c:pt idx="3760">
                  <c:v>8.027000000000001</c:v>
                </c:pt>
                <c:pt idx="3761">
                  <c:v>5.7937000000000003</c:v>
                </c:pt>
                <c:pt idx="3762">
                  <c:v>6</c:v>
                </c:pt>
                <c:pt idx="3763">
                  <c:v>3.0759999999999987</c:v>
                </c:pt>
                <c:pt idx="3764">
                  <c:v>3.4784999999999977</c:v>
                </c:pt>
                <c:pt idx="3765">
                  <c:v>59.1</c:v>
                </c:pt>
                <c:pt idx="3766">
                  <c:v>10.18</c:v>
                </c:pt>
                <c:pt idx="3767">
                  <c:v>4.2431999999999999</c:v>
                </c:pt>
                <c:pt idx="3768">
                  <c:v>16.7</c:v>
                </c:pt>
                <c:pt idx="3769">
                  <c:v>3.7547000000000001</c:v>
                </c:pt>
                <c:pt idx="3770">
                  <c:v>7.109</c:v>
                </c:pt>
                <c:pt idx="3771">
                  <c:v>4.4349999999999996</c:v>
                </c:pt>
                <c:pt idx="3772">
                  <c:v>908</c:v>
                </c:pt>
                <c:pt idx="3773">
                  <c:v>10.51</c:v>
                </c:pt>
                <c:pt idx="3774">
                  <c:v>15.357000000000006</c:v>
                </c:pt>
                <c:pt idx="3775">
                  <c:v>95.7</c:v>
                </c:pt>
                <c:pt idx="3776">
                  <c:v>3.5</c:v>
                </c:pt>
                <c:pt idx="3777">
                  <c:v>3.6857799999999998</c:v>
                </c:pt>
                <c:pt idx="3778">
                  <c:v>3.5482999999999998</c:v>
                </c:pt>
                <c:pt idx="3779">
                  <c:v>16.606200000000001</c:v>
                </c:pt>
                <c:pt idx="3780">
                  <c:v>4.3605999999999945</c:v>
                </c:pt>
                <c:pt idx="3781">
                  <c:v>7.6129999999999898</c:v>
                </c:pt>
                <c:pt idx="3782">
                  <c:v>7.3</c:v>
                </c:pt>
                <c:pt idx="3783">
                  <c:v>4.8899999999999997</c:v>
                </c:pt>
                <c:pt idx="3784">
                  <c:v>2.5834999999999999</c:v>
                </c:pt>
                <c:pt idx="3785">
                  <c:v>4.1693999999999996</c:v>
                </c:pt>
                <c:pt idx="3786">
                  <c:v>5</c:v>
                </c:pt>
                <c:pt idx="3787">
                  <c:v>10.130000000000001</c:v>
                </c:pt>
                <c:pt idx="3788">
                  <c:v>33.300000000000004</c:v>
                </c:pt>
                <c:pt idx="3789">
                  <c:v>3.4389999999999987</c:v>
                </c:pt>
                <c:pt idx="3790">
                  <c:v>2.94</c:v>
                </c:pt>
                <c:pt idx="3791">
                  <c:v>19.55</c:v>
                </c:pt>
                <c:pt idx="3792">
                  <c:v>10.4306</c:v>
                </c:pt>
                <c:pt idx="3793">
                  <c:v>178</c:v>
                </c:pt>
                <c:pt idx="3794">
                  <c:v>3.9109999999999987</c:v>
                </c:pt>
                <c:pt idx="3795">
                  <c:v>112</c:v>
                </c:pt>
                <c:pt idx="3796">
                  <c:v>2.71</c:v>
                </c:pt>
                <c:pt idx="3797">
                  <c:v>3.7824</c:v>
                </c:pt>
                <c:pt idx="3798">
                  <c:v>2.7749999999999999</c:v>
                </c:pt>
                <c:pt idx="3799">
                  <c:v>2.5857000000000001</c:v>
                </c:pt>
                <c:pt idx="3800">
                  <c:v>2.266</c:v>
                </c:pt>
                <c:pt idx="3801">
                  <c:v>23.02</c:v>
                </c:pt>
                <c:pt idx="3802">
                  <c:v>5.35299999999999</c:v>
                </c:pt>
                <c:pt idx="3803">
                  <c:v>2.88</c:v>
                </c:pt>
                <c:pt idx="3804">
                  <c:v>2.427</c:v>
                </c:pt>
                <c:pt idx="3805">
                  <c:v>79.3</c:v>
                </c:pt>
                <c:pt idx="3806">
                  <c:v>5.173</c:v>
                </c:pt>
                <c:pt idx="3807">
                  <c:v>6.3819999999999997</c:v>
                </c:pt>
                <c:pt idx="3808">
                  <c:v>3.55</c:v>
                </c:pt>
                <c:pt idx="3809">
                  <c:v>7.2</c:v>
                </c:pt>
                <c:pt idx="3810">
                  <c:v>2.68</c:v>
                </c:pt>
                <c:pt idx="3811">
                  <c:v>9.89</c:v>
                </c:pt>
                <c:pt idx="3812">
                  <c:v>2.8849999999999998</c:v>
                </c:pt>
                <c:pt idx="3813">
                  <c:v>3.7330000000000001</c:v>
                </c:pt>
                <c:pt idx="3814">
                  <c:v>3.01</c:v>
                </c:pt>
                <c:pt idx="3815">
                  <c:v>5.52</c:v>
                </c:pt>
                <c:pt idx="3816">
                  <c:v>7.68799999999999</c:v>
                </c:pt>
                <c:pt idx="3817">
                  <c:v>7.2461200000000003</c:v>
                </c:pt>
                <c:pt idx="3818">
                  <c:v>8.1830000000000016</c:v>
                </c:pt>
                <c:pt idx="3819">
                  <c:v>3.2600000000000002</c:v>
                </c:pt>
                <c:pt idx="3820">
                  <c:v>2.7113</c:v>
                </c:pt>
                <c:pt idx="3821">
                  <c:v>4.8</c:v>
                </c:pt>
                <c:pt idx="3822">
                  <c:v>3.2349999999999999</c:v>
                </c:pt>
                <c:pt idx="3823">
                  <c:v>3.3397999999999977</c:v>
                </c:pt>
                <c:pt idx="3824">
                  <c:v>3.448</c:v>
                </c:pt>
                <c:pt idx="3825">
                  <c:v>4.1439999999999975</c:v>
                </c:pt>
                <c:pt idx="3826">
                  <c:v>5.4829999999999997</c:v>
                </c:pt>
                <c:pt idx="3827">
                  <c:v>12.510900000000001</c:v>
                </c:pt>
                <c:pt idx="3828">
                  <c:v>4.5599999999999996</c:v>
                </c:pt>
                <c:pt idx="3829">
                  <c:v>2.9939999999999998</c:v>
                </c:pt>
                <c:pt idx="3830">
                  <c:v>73.900000000000006</c:v>
                </c:pt>
                <c:pt idx="3831">
                  <c:v>4.7539999999999996</c:v>
                </c:pt>
                <c:pt idx="3832">
                  <c:v>5.415</c:v>
                </c:pt>
                <c:pt idx="3833">
                  <c:v>418</c:v>
                </c:pt>
                <c:pt idx="3834">
                  <c:v>4.8340999999999985</c:v>
                </c:pt>
                <c:pt idx="3835">
                  <c:v>61</c:v>
                </c:pt>
                <c:pt idx="3836">
                  <c:v>30.21</c:v>
                </c:pt>
                <c:pt idx="3837">
                  <c:v>2.7481000000000053</c:v>
                </c:pt>
                <c:pt idx="3838">
                  <c:v>3.7824</c:v>
                </c:pt>
                <c:pt idx="3839">
                  <c:v>14.472000000000019</c:v>
                </c:pt>
                <c:pt idx="3840">
                  <c:v>82.6</c:v>
                </c:pt>
                <c:pt idx="3841">
                  <c:v>13.870000000000006</c:v>
                </c:pt>
                <c:pt idx="3842">
                  <c:v>9.8790000000000067</c:v>
                </c:pt>
                <c:pt idx="3843">
                  <c:v>4.5730000000000004</c:v>
                </c:pt>
                <c:pt idx="3844">
                  <c:v>5.5354999999999999</c:v>
                </c:pt>
                <c:pt idx="3845">
                  <c:v>5.8619999999999965</c:v>
                </c:pt>
                <c:pt idx="3846">
                  <c:v>28</c:v>
                </c:pt>
                <c:pt idx="3847">
                  <c:v>2.6747000000000001</c:v>
                </c:pt>
                <c:pt idx="3848">
                  <c:v>3.5449000000000002</c:v>
                </c:pt>
                <c:pt idx="3849">
                  <c:v>19.760000000000002</c:v>
                </c:pt>
                <c:pt idx="3850">
                  <c:v>3</c:v>
                </c:pt>
                <c:pt idx="3851">
                  <c:v>2.3051999999999997</c:v>
                </c:pt>
                <c:pt idx="3852">
                  <c:v>22.27</c:v>
                </c:pt>
                <c:pt idx="3853">
                  <c:v>10.6</c:v>
                </c:pt>
                <c:pt idx="3854">
                  <c:v>3.0851999999999999</c:v>
                </c:pt>
                <c:pt idx="3855">
                  <c:v>410</c:v>
                </c:pt>
                <c:pt idx="3856">
                  <c:v>3.23</c:v>
                </c:pt>
                <c:pt idx="3857">
                  <c:v>3.3450099999999967</c:v>
                </c:pt>
                <c:pt idx="3858">
                  <c:v>12.850000000000019</c:v>
                </c:pt>
                <c:pt idx="3859">
                  <c:v>12.548999999999999</c:v>
                </c:pt>
                <c:pt idx="3860">
                  <c:v>2.7170000000000001</c:v>
                </c:pt>
                <c:pt idx="3861">
                  <c:v>6.9</c:v>
                </c:pt>
                <c:pt idx="3862">
                  <c:v>11.8</c:v>
                </c:pt>
                <c:pt idx="3863">
                  <c:v>3.64</c:v>
                </c:pt>
                <c:pt idx="3864">
                  <c:v>4.6360000000000001</c:v>
                </c:pt>
                <c:pt idx="3865">
                  <c:v>2.5273500000000002</c:v>
                </c:pt>
                <c:pt idx="3866">
                  <c:v>2.8099999999999987</c:v>
                </c:pt>
                <c:pt idx="3867">
                  <c:v>12.8</c:v>
                </c:pt>
                <c:pt idx="3868">
                  <c:v>6.4842000000000004</c:v>
                </c:pt>
                <c:pt idx="3869">
                  <c:v>11.143999999999998</c:v>
                </c:pt>
                <c:pt idx="3870">
                  <c:v>32.492000000000012</c:v>
                </c:pt>
                <c:pt idx="3871">
                  <c:v>2.7</c:v>
                </c:pt>
                <c:pt idx="3872">
                  <c:v>3.8489999999999998</c:v>
                </c:pt>
                <c:pt idx="3873">
                  <c:v>10.414</c:v>
                </c:pt>
                <c:pt idx="3874">
                  <c:v>10</c:v>
                </c:pt>
                <c:pt idx="3875">
                  <c:v>3.3904999999999967</c:v>
                </c:pt>
                <c:pt idx="3876">
                  <c:v>160</c:v>
                </c:pt>
                <c:pt idx="3877">
                  <c:v>24</c:v>
                </c:pt>
                <c:pt idx="3878">
                  <c:v>10.4</c:v>
                </c:pt>
                <c:pt idx="3879">
                  <c:v>4.8460000000000001</c:v>
                </c:pt>
                <c:pt idx="3880">
                  <c:v>6.0469999999999997</c:v>
                </c:pt>
                <c:pt idx="3881">
                  <c:v>155</c:v>
                </c:pt>
                <c:pt idx="3882">
                  <c:v>3</c:v>
                </c:pt>
                <c:pt idx="3883">
                  <c:v>24</c:v>
                </c:pt>
                <c:pt idx="3884">
                  <c:v>3.1519999999999997</c:v>
                </c:pt>
                <c:pt idx="3885">
                  <c:v>7.7712000000000119</c:v>
                </c:pt>
                <c:pt idx="3886">
                  <c:v>8.8560000000000247</c:v>
                </c:pt>
                <c:pt idx="3887">
                  <c:v>3.38</c:v>
                </c:pt>
                <c:pt idx="3888">
                  <c:v>2.7789999999999999</c:v>
                </c:pt>
                <c:pt idx="3889">
                  <c:v>3.9975999999999998</c:v>
                </c:pt>
                <c:pt idx="3890">
                  <c:v>6.6919999999999975</c:v>
                </c:pt>
                <c:pt idx="3891">
                  <c:v>13.6</c:v>
                </c:pt>
                <c:pt idx="3892">
                  <c:v>2.6821000000000002</c:v>
                </c:pt>
                <c:pt idx="3893">
                  <c:v>35.44</c:v>
                </c:pt>
                <c:pt idx="3894">
                  <c:v>4.8004999999999995</c:v>
                </c:pt>
                <c:pt idx="3895">
                  <c:v>5.3015999999999996</c:v>
                </c:pt>
                <c:pt idx="3896">
                  <c:v>2.3580999999999968</c:v>
                </c:pt>
                <c:pt idx="3897">
                  <c:v>4.0469999999999997</c:v>
                </c:pt>
                <c:pt idx="3898">
                  <c:v>4.085</c:v>
                </c:pt>
                <c:pt idx="3899">
                  <c:v>14.217999999999998</c:v>
                </c:pt>
                <c:pt idx="3900">
                  <c:v>3.4565999999999977</c:v>
                </c:pt>
                <c:pt idx="3901">
                  <c:v>6.8</c:v>
                </c:pt>
                <c:pt idx="3902">
                  <c:v>160</c:v>
                </c:pt>
                <c:pt idx="3903">
                  <c:v>2.8309999999999977</c:v>
                </c:pt>
                <c:pt idx="3904">
                  <c:v>460</c:v>
                </c:pt>
                <c:pt idx="3905">
                  <c:v>5.3334000000000001</c:v>
                </c:pt>
                <c:pt idx="3906">
                  <c:v>7.9290000000000003</c:v>
                </c:pt>
                <c:pt idx="3907">
                  <c:v>74</c:v>
                </c:pt>
                <c:pt idx="3908">
                  <c:v>2.5</c:v>
                </c:pt>
                <c:pt idx="3909">
                  <c:v>3.9339999999999997</c:v>
                </c:pt>
                <c:pt idx="3910">
                  <c:v>5.6499999999999995</c:v>
                </c:pt>
                <c:pt idx="3911">
                  <c:v>11.733999999999998</c:v>
                </c:pt>
                <c:pt idx="3912">
                  <c:v>4.3979999999999899</c:v>
                </c:pt>
                <c:pt idx="3913">
                  <c:v>2.34843</c:v>
                </c:pt>
                <c:pt idx="3914">
                  <c:v>6.37</c:v>
                </c:pt>
                <c:pt idx="3915">
                  <c:v>2.8329999999999953</c:v>
                </c:pt>
                <c:pt idx="3916">
                  <c:v>4.4017000000000097</c:v>
                </c:pt>
                <c:pt idx="3917">
                  <c:v>3.1872000000000011</c:v>
                </c:pt>
                <c:pt idx="3918">
                  <c:v>2.9259999999999997</c:v>
                </c:pt>
                <c:pt idx="3919">
                  <c:v>24</c:v>
                </c:pt>
                <c:pt idx="3920">
                  <c:v>3.9427999999999988</c:v>
                </c:pt>
                <c:pt idx="3921">
                  <c:v>9.0360000000000014</c:v>
                </c:pt>
                <c:pt idx="3922">
                  <c:v>2.9849999999999999</c:v>
                </c:pt>
                <c:pt idx="3923">
                  <c:v>5.9371</c:v>
                </c:pt>
                <c:pt idx="3924">
                  <c:v>4.4000000000000004</c:v>
                </c:pt>
                <c:pt idx="3925">
                  <c:v>3.06</c:v>
                </c:pt>
                <c:pt idx="3926">
                  <c:v>12.67</c:v>
                </c:pt>
                <c:pt idx="3927">
                  <c:v>20</c:v>
                </c:pt>
                <c:pt idx="3928">
                  <c:v>5.2399000000000004</c:v>
                </c:pt>
                <c:pt idx="3929">
                  <c:v>7.18</c:v>
                </c:pt>
                <c:pt idx="3930">
                  <c:v>11.389000000000006</c:v>
                </c:pt>
                <c:pt idx="3931">
                  <c:v>4.5610999999999997</c:v>
                </c:pt>
                <c:pt idx="3932">
                  <c:v>10.9</c:v>
                </c:pt>
                <c:pt idx="3933">
                  <c:v>13.84</c:v>
                </c:pt>
                <c:pt idx="3934">
                  <c:v>5.0149999999999899</c:v>
                </c:pt>
                <c:pt idx="3935">
                  <c:v>6.67</c:v>
                </c:pt>
                <c:pt idx="3936">
                  <c:v>10.4</c:v>
                </c:pt>
                <c:pt idx="3937">
                  <c:v>8.8000000000000007</c:v>
                </c:pt>
                <c:pt idx="3938">
                  <c:v>11.6</c:v>
                </c:pt>
                <c:pt idx="3939">
                  <c:v>4.0110000000000001</c:v>
                </c:pt>
                <c:pt idx="3940">
                  <c:v>41.5</c:v>
                </c:pt>
                <c:pt idx="3941">
                  <c:v>7.8599999999999985</c:v>
                </c:pt>
                <c:pt idx="3942">
                  <c:v>3.19</c:v>
                </c:pt>
                <c:pt idx="3943">
                  <c:v>4.3437000000000001</c:v>
                </c:pt>
                <c:pt idx="3944">
                  <c:v>20.663</c:v>
                </c:pt>
                <c:pt idx="3945">
                  <c:v>5.4169999999999998</c:v>
                </c:pt>
                <c:pt idx="3946">
                  <c:v>4.1399999999999997</c:v>
                </c:pt>
                <c:pt idx="3947">
                  <c:v>26.17</c:v>
                </c:pt>
                <c:pt idx="3948">
                  <c:v>3.62</c:v>
                </c:pt>
                <c:pt idx="3949">
                  <c:v>3.4860799999999967</c:v>
                </c:pt>
                <c:pt idx="3950">
                  <c:v>7.2</c:v>
                </c:pt>
                <c:pt idx="3951">
                  <c:v>3.9788999999999977</c:v>
                </c:pt>
                <c:pt idx="3952">
                  <c:v>47.134</c:v>
                </c:pt>
                <c:pt idx="3953">
                  <c:v>7.6629999999999878</c:v>
                </c:pt>
                <c:pt idx="3954">
                  <c:v>3.0244</c:v>
                </c:pt>
                <c:pt idx="3955">
                  <c:v>4.01</c:v>
                </c:pt>
                <c:pt idx="3956">
                  <c:v>220</c:v>
                </c:pt>
                <c:pt idx="3957">
                  <c:v>4.8599999999999985</c:v>
                </c:pt>
                <c:pt idx="3958">
                  <c:v>56.71</c:v>
                </c:pt>
                <c:pt idx="3959">
                  <c:v>7.1049999999999898</c:v>
                </c:pt>
                <c:pt idx="3960">
                  <c:v>5.6656999999999975</c:v>
                </c:pt>
                <c:pt idx="3961">
                  <c:v>40.01</c:v>
                </c:pt>
                <c:pt idx="3962">
                  <c:v>4.9000000000000004</c:v>
                </c:pt>
                <c:pt idx="3963">
                  <c:v>9.7900000000000009</c:v>
                </c:pt>
                <c:pt idx="3964">
                  <c:v>8.7000000000000011</c:v>
                </c:pt>
                <c:pt idx="3965">
                  <c:v>4.8248999999999889</c:v>
                </c:pt>
                <c:pt idx="3966">
                  <c:v>4.04</c:v>
                </c:pt>
                <c:pt idx="3967">
                  <c:v>3.68</c:v>
                </c:pt>
                <c:pt idx="3968">
                  <c:v>3.6869999999999998</c:v>
                </c:pt>
                <c:pt idx="3969">
                  <c:v>2.7069999999999999</c:v>
                </c:pt>
                <c:pt idx="3970">
                  <c:v>2.9499999999999997</c:v>
                </c:pt>
                <c:pt idx="3971">
                  <c:v>2.4605999999999999</c:v>
                </c:pt>
                <c:pt idx="3972">
                  <c:v>3.7879000000000054</c:v>
                </c:pt>
                <c:pt idx="3973">
                  <c:v>2.3719999999999977</c:v>
                </c:pt>
                <c:pt idx="3974">
                  <c:v>6.68</c:v>
                </c:pt>
                <c:pt idx="3975">
                  <c:v>30.84</c:v>
                </c:pt>
                <c:pt idx="3976">
                  <c:v>3.3</c:v>
                </c:pt>
                <c:pt idx="3977">
                  <c:v>6.4029999999999996</c:v>
                </c:pt>
                <c:pt idx="3978">
                  <c:v>4.3</c:v>
                </c:pt>
                <c:pt idx="3979">
                  <c:v>10</c:v>
                </c:pt>
                <c:pt idx="3980">
                  <c:v>14.322000000000006</c:v>
                </c:pt>
                <c:pt idx="3981">
                  <c:v>2.6475200000000054</c:v>
                </c:pt>
                <c:pt idx="3982">
                  <c:v>31.830000000000005</c:v>
                </c:pt>
                <c:pt idx="3983">
                  <c:v>5.2</c:v>
                </c:pt>
                <c:pt idx="3984">
                  <c:v>19.579999999999988</c:v>
                </c:pt>
                <c:pt idx="3985">
                  <c:v>6.0676999999999985</c:v>
                </c:pt>
                <c:pt idx="3986">
                  <c:v>4.2169999999999996</c:v>
                </c:pt>
                <c:pt idx="3987">
                  <c:v>12.4</c:v>
                </c:pt>
                <c:pt idx="3988">
                  <c:v>8.01</c:v>
                </c:pt>
                <c:pt idx="3989">
                  <c:v>5.92</c:v>
                </c:pt>
                <c:pt idx="3990">
                  <c:v>8.8610000000000007</c:v>
                </c:pt>
                <c:pt idx="3991">
                  <c:v>3.9638</c:v>
                </c:pt>
                <c:pt idx="3992">
                  <c:v>27.12</c:v>
                </c:pt>
                <c:pt idx="3993">
                  <c:v>2.65</c:v>
                </c:pt>
                <c:pt idx="3994">
                  <c:v>4</c:v>
                </c:pt>
                <c:pt idx="3995">
                  <c:v>21.959999999999987</c:v>
                </c:pt>
                <c:pt idx="3996">
                  <c:v>2.7894000000000001</c:v>
                </c:pt>
                <c:pt idx="3997">
                  <c:v>2.7490000000000001</c:v>
                </c:pt>
                <c:pt idx="3998">
                  <c:v>4.0599999999999996</c:v>
                </c:pt>
                <c:pt idx="3999">
                  <c:v>150</c:v>
                </c:pt>
                <c:pt idx="4000">
                  <c:v>6.3632</c:v>
                </c:pt>
                <c:pt idx="4001">
                  <c:v>2.2082999999999999</c:v>
                </c:pt>
                <c:pt idx="4002">
                  <c:v>5.3146999999999975</c:v>
                </c:pt>
                <c:pt idx="4003">
                  <c:v>4.18</c:v>
                </c:pt>
                <c:pt idx="4004">
                  <c:v>3.1284999999999998</c:v>
                </c:pt>
                <c:pt idx="4005">
                  <c:v>5.7880000000000003</c:v>
                </c:pt>
                <c:pt idx="4006">
                  <c:v>75.2</c:v>
                </c:pt>
                <c:pt idx="4007">
                  <c:v>50.1</c:v>
                </c:pt>
                <c:pt idx="4008">
                  <c:v>13</c:v>
                </c:pt>
                <c:pt idx="4009">
                  <c:v>4.68</c:v>
                </c:pt>
                <c:pt idx="4010">
                  <c:v>22.49</c:v>
                </c:pt>
                <c:pt idx="4011">
                  <c:v>7.8</c:v>
                </c:pt>
                <c:pt idx="4012">
                  <c:v>2.56</c:v>
                </c:pt>
                <c:pt idx="4013">
                  <c:v>3.1387999999999998</c:v>
                </c:pt>
                <c:pt idx="4014">
                  <c:v>6.0039999999999996</c:v>
                </c:pt>
                <c:pt idx="4015">
                  <c:v>6.4233000000000002</c:v>
                </c:pt>
                <c:pt idx="4016">
                  <c:v>2.7614000000000001</c:v>
                </c:pt>
                <c:pt idx="4017">
                  <c:v>2.8759999999999977</c:v>
                </c:pt>
                <c:pt idx="4018">
                  <c:v>546</c:v>
                </c:pt>
                <c:pt idx="4019">
                  <c:v>27</c:v>
                </c:pt>
                <c:pt idx="4020">
                  <c:v>7.2720000000000002</c:v>
                </c:pt>
                <c:pt idx="4021">
                  <c:v>15.6</c:v>
                </c:pt>
                <c:pt idx="4022">
                  <c:v>7.3049999999999899</c:v>
                </c:pt>
                <c:pt idx="4023">
                  <c:v>2.8508999999999967</c:v>
                </c:pt>
                <c:pt idx="4024">
                  <c:v>4.26</c:v>
                </c:pt>
                <c:pt idx="4025">
                  <c:v>18.75</c:v>
                </c:pt>
                <c:pt idx="4026">
                  <c:v>3.9019999999999997</c:v>
                </c:pt>
                <c:pt idx="4027">
                  <c:v>3.2800000000000002</c:v>
                </c:pt>
                <c:pt idx="4028">
                  <c:v>7.01</c:v>
                </c:pt>
                <c:pt idx="4029">
                  <c:v>2.65</c:v>
                </c:pt>
                <c:pt idx="4030">
                  <c:v>3.0670000000000002</c:v>
                </c:pt>
                <c:pt idx="4031">
                  <c:v>12.2</c:v>
                </c:pt>
                <c:pt idx="4032">
                  <c:v>5.0366000000000097</c:v>
                </c:pt>
                <c:pt idx="4033">
                  <c:v>3.3239999999999998</c:v>
                </c:pt>
                <c:pt idx="4034">
                  <c:v>24</c:v>
                </c:pt>
                <c:pt idx="4035">
                  <c:v>7.1639999999999899</c:v>
                </c:pt>
                <c:pt idx="4036">
                  <c:v>15.524000000000001</c:v>
                </c:pt>
                <c:pt idx="4037">
                  <c:v>5.0139999999999985</c:v>
                </c:pt>
                <c:pt idx="4038">
                  <c:v>150</c:v>
                </c:pt>
                <c:pt idx="4039">
                  <c:v>10.1995</c:v>
                </c:pt>
                <c:pt idx="4040">
                  <c:v>3.8491999999999997</c:v>
                </c:pt>
                <c:pt idx="4041">
                  <c:v>24</c:v>
                </c:pt>
                <c:pt idx="4042">
                  <c:v>12</c:v>
                </c:pt>
                <c:pt idx="4043">
                  <c:v>3.1787000000000001</c:v>
                </c:pt>
                <c:pt idx="4044">
                  <c:v>2.8899999999999997</c:v>
                </c:pt>
                <c:pt idx="4045">
                  <c:v>5.3919999999999995</c:v>
                </c:pt>
                <c:pt idx="4046">
                  <c:v>10.277999999999999</c:v>
                </c:pt>
                <c:pt idx="4047">
                  <c:v>8.6479999999999997</c:v>
                </c:pt>
                <c:pt idx="4048">
                  <c:v>5.8711000000000002</c:v>
                </c:pt>
                <c:pt idx="4049">
                  <c:v>5.9160000000000004</c:v>
                </c:pt>
                <c:pt idx="4050">
                  <c:v>81.099999999999994</c:v>
                </c:pt>
                <c:pt idx="4051">
                  <c:v>3.2600000000000002</c:v>
                </c:pt>
                <c:pt idx="4052">
                  <c:v>10.917</c:v>
                </c:pt>
                <c:pt idx="4053">
                  <c:v>3.5257000000000001</c:v>
                </c:pt>
                <c:pt idx="4054">
                  <c:v>5.4</c:v>
                </c:pt>
                <c:pt idx="4055">
                  <c:v>24</c:v>
                </c:pt>
                <c:pt idx="4056">
                  <c:v>3.5789999999999997</c:v>
                </c:pt>
                <c:pt idx="4057">
                  <c:v>3.52</c:v>
                </c:pt>
                <c:pt idx="4058">
                  <c:v>4.3039999999999985</c:v>
                </c:pt>
                <c:pt idx="4059">
                  <c:v>8.2986999999999984</c:v>
                </c:pt>
                <c:pt idx="4060">
                  <c:v>2.5293999999999999</c:v>
                </c:pt>
                <c:pt idx="4061">
                  <c:v>2.8203999999999998</c:v>
                </c:pt>
                <c:pt idx="4062">
                  <c:v>12.251000000000001</c:v>
                </c:pt>
                <c:pt idx="4063">
                  <c:v>128</c:v>
                </c:pt>
                <c:pt idx="4064">
                  <c:v>4.9530000000000003</c:v>
                </c:pt>
                <c:pt idx="4065">
                  <c:v>5.7889999999999997</c:v>
                </c:pt>
                <c:pt idx="4066">
                  <c:v>12</c:v>
                </c:pt>
                <c:pt idx="4067">
                  <c:v>800</c:v>
                </c:pt>
                <c:pt idx="4068">
                  <c:v>10.1</c:v>
                </c:pt>
                <c:pt idx="4069">
                  <c:v>3.6593999999999998</c:v>
                </c:pt>
                <c:pt idx="4070">
                  <c:v>10.647999999999998</c:v>
                </c:pt>
                <c:pt idx="4071">
                  <c:v>10.324</c:v>
                </c:pt>
                <c:pt idx="4072">
                  <c:v>2.6</c:v>
                </c:pt>
                <c:pt idx="4073">
                  <c:v>4.1289999999999889</c:v>
                </c:pt>
                <c:pt idx="4074">
                  <c:v>9.9970000000000034</c:v>
                </c:pt>
                <c:pt idx="4075">
                  <c:v>2.84</c:v>
                </c:pt>
                <c:pt idx="4076">
                  <c:v>95</c:v>
                </c:pt>
                <c:pt idx="4077">
                  <c:v>100</c:v>
                </c:pt>
                <c:pt idx="4078">
                  <c:v>2.8159999999999967</c:v>
                </c:pt>
                <c:pt idx="4079">
                  <c:v>5.3324999999999996</c:v>
                </c:pt>
                <c:pt idx="4080">
                  <c:v>6.1739999999999995</c:v>
                </c:pt>
                <c:pt idx="4081">
                  <c:v>19.079999999999988</c:v>
                </c:pt>
                <c:pt idx="4082">
                  <c:v>4.5999999999999996</c:v>
                </c:pt>
                <c:pt idx="4083">
                  <c:v>9.06</c:v>
                </c:pt>
                <c:pt idx="4084">
                  <c:v>105</c:v>
                </c:pt>
                <c:pt idx="4085">
                  <c:v>4.3599999999999985</c:v>
                </c:pt>
                <c:pt idx="4086">
                  <c:v>9.4</c:v>
                </c:pt>
                <c:pt idx="4087">
                  <c:v>32.89</c:v>
                </c:pt>
                <c:pt idx="4088">
                  <c:v>11.7</c:v>
                </c:pt>
                <c:pt idx="4089">
                  <c:v>2.88</c:v>
                </c:pt>
                <c:pt idx="4090">
                  <c:v>13.8</c:v>
                </c:pt>
                <c:pt idx="4091">
                  <c:v>3.63</c:v>
                </c:pt>
                <c:pt idx="4092">
                  <c:v>2.8</c:v>
                </c:pt>
                <c:pt idx="4093">
                  <c:v>448</c:v>
                </c:pt>
                <c:pt idx="4094">
                  <c:v>5.6499999999999995</c:v>
                </c:pt>
                <c:pt idx="4095">
                  <c:v>2.8699999999999997</c:v>
                </c:pt>
                <c:pt idx="4096">
                  <c:v>6.1890000000000001</c:v>
                </c:pt>
                <c:pt idx="4097">
                  <c:v>3.8899999999999997</c:v>
                </c:pt>
                <c:pt idx="4098">
                  <c:v>7.5789999999999997</c:v>
                </c:pt>
                <c:pt idx="4099">
                  <c:v>2.7770000000000001</c:v>
                </c:pt>
                <c:pt idx="4100">
                  <c:v>2.38</c:v>
                </c:pt>
                <c:pt idx="4101">
                  <c:v>2.9899999999999998</c:v>
                </c:pt>
                <c:pt idx="4102">
                  <c:v>8.0830000000000002</c:v>
                </c:pt>
                <c:pt idx="4103">
                  <c:v>159</c:v>
                </c:pt>
                <c:pt idx="4104">
                  <c:v>3.5594999999999977</c:v>
                </c:pt>
                <c:pt idx="4105">
                  <c:v>17.204000000000001</c:v>
                </c:pt>
                <c:pt idx="4106">
                  <c:v>6.3514999999999997</c:v>
                </c:pt>
                <c:pt idx="4107">
                  <c:v>3.14</c:v>
                </c:pt>
                <c:pt idx="4108">
                  <c:v>5.8599999999999985</c:v>
                </c:pt>
                <c:pt idx="4109">
                  <c:v>4.4000000000000004</c:v>
                </c:pt>
                <c:pt idx="4110">
                  <c:v>40.650999999999996</c:v>
                </c:pt>
                <c:pt idx="4111">
                  <c:v>3.3483999999999998</c:v>
                </c:pt>
                <c:pt idx="4112">
                  <c:v>2.82</c:v>
                </c:pt>
                <c:pt idx="4113">
                  <c:v>4.0183799999999996</c:v>
                </c:pt>
                <c:pt idx="4114">
                  <c:v>6.5169999999999995</c:v>
                </c:pt>
                <c:pt idx="4115">
                  <c:v>4.0199999999999996</c:v>
                </c:pt>
                <c:pt idx="4116">
                  <c:v>9.7800000000000011</c:v>
                </c:pt>
                <c:pt idx="4117">
                  <c:v>174</c:v>
                </c:pt>
                <c:pt idx="4118">
                  <c:v>5.2549999999999955</c:v>
                </c:pt>
                <c:pt idx="4119">
                  <c:v>77.900000000000006</c:v>
                </c:pt>
                <c:pt idx="4120">
                  <c:v>3.6</c:v>
                </c:pt>
                <c:pt idx="4121">
                  <c:v>3.407</c:v>
                </c:pt>
                <c:pt idx="4122">
                  <c:v>49.94</c:v>
                </c:pt>
                <c:pt idx="4123">
                  <c:v>20</c:v>
                </c:pt>
                <c:pt idx="4124">
                  <c:v>3.948</c:v>
                </c:pt>
                <c:pt idx="4125">
                  <c:v>5.8109999999999955</c:v>
                </c:pt>
                <c:pt idx="4126">
                  <c:v>3.9</c:v>
                </c:pt>
                <c:pt idx="4127">
                  <c:v>27.95</c:v>
                </c:pt>
                <c:pt idx="4128">
                  <c:v>3.0171000000000001</c:v>
                </c:pt>
                <c:pt idx="4129">
                  <c:v>6.23</c:v>
                </c:pt>
                <c:pt idx="4130">
                  <c:v>23.8</c:v>
                </c:pt>
                <c:pt idx="4131">
                  <c:v>56.5</c:v>
                </c:pt>
                <c:pt idx="4132">
                  <c:v>3.762</c:v>
                </c:pt>
                <c:pt idx="4133">
                  <c:v>6.2110000000000003</c:v>
                </c:pt>
                <c:pt idx="4134">
                  <c:v>18.47</c:v>
                </c:pt>
                <c:pt idx="4135">
                  <c:v>16.07</c:v>
                </c:pt>
                <c:pt idx="4136">
                  <c:v>13</c:v>
                </c:pt>
                <c:pt idx="4137">
                  <c:v>3.32</c:v>
                </c:pt>
                <c:pt idx="4138">
                  <c:v>7.56</c:v>
                </c:pt>
                <c:pt idx="4139">
                  <c:v>6</c:v>
                </c:pt>
                <c:pt idx="4140">
                  <c:v>9.7000000000000011</c:v>
                </c:pt>
                <c:pt idx="4141">
                  <c:v>11.587</c:v>
                </c:pt>
                <c:pt idx="4142">
                  <c:v>7.1</c:v>
                </c:pt>
                <c:pt idx="4143">
                  <c:v>2.8051999999999997</c:v>
                </c:pt>
                <c:pt idx="4144">
                  <c:v>4.8099999999999996</c:v>
                </c:pt>
                <c:pt idx="4145">
                  <c:v>6.01</c:v>
                </c:pt>
                <c:pt idx="4146">
                  <c:v>2.4205999999999999</c:v>
                </c:pt>
                <c:pt idx="4147">
                  <c:v>2.2431000000000054</c:v>
                </c:pt>
                <c:pt idx="4148">
                  <c:v>7.68</c:v>
                </c:pt>
                <c:pt idx="4149">
                  <c:v>2.8</c:v>
                </c:pt>
                <c:pt idx="4150">
                  <c:v>36.200000000000003</c:v>
                </c:pt>
                <c:pt idx="4151">
                  <c:v>5.3</c:v>
                </c:pt>
                <c:pt idx="4152">
                  <c:v>7.53</c:v>
                </c:pt>
                <c:pt idx="4153">
                  <c:v>16.8</c:v>
                </c:pt>
                <c:pt idx="4154">
                  <c:v>15.3</c:v>
                </c:pt>
                <c:pt idx="4155">
                  <c:v>16.53</c:v>
                </c:pt>
                <c:pt idx="4156">
                  <c:v>6.1323999999999996</c:v>
                </c:pt>
                <c:pt idx="4157">
                  <c:v>7.4749999999999996</c:v>
                </c:pt>
                <c:pt idx="4158">
                  <c:v>3.1</c:v>
                </c:pt>
                <c:pt idx="4159">
                  <c:v>3.464</c:v>
                </c:pt>
                <c:pt idx="4160">
                  <c:v>4.468</c:v>
                </c:pt>
                <c:pt idx="4161">
                  <c:v>2.4383999999999997</c:v>
                </c:pt>
                <c:pt idx="4162">
                  <c:v>3.161</c:v>
                </c:pt>
                <c:pt idx="4163">
                  <c:v>10</c:v>
                </c:pt>
                <c:pt idx="4164">
                  <c:v>5.7401999999999997</c:v>
                </c:pt>
                <c:pt idx="4165">
                  <c:v>4.87</c:v>
                </c:pt>
                <c:pt idx="4166">
                  <c:v>10.51</c:v>
                </c:pt>
                <c:pt idx="4167">
                  <c:v>19.84</c:v>
                </c:pt>
                <c:pt idx="4168">
                  <c:v>2.9599799999999967</c:v>
                </c:pt>
                <c:pt idx="4169">
                  <c:v>1.36</c:v>
                </c:pt>
                <c:pt idx="4170">
                  <c:v>9.17</c:v>
                </c:pt>
                <c:pt idx="4171">
                  <c:v>16.100000000000001</c:v>
                </c:pt>
                <c:pt idx="4172">
                  <c:v>2.5299999999999998</c:v>
                </c:pt>
                <c:pt idx="4173">
                  <c:v>5.7770000000000001</c:v>
                </c:pt>
                <c:pt idx="4174">
                  <c:v>10.53</c:v>
                </c:pt>
                <c:pt idx="4175">
                  <c:v>5.21</c:v>
                </c:pt>
                <c:pt idx="4176">
                  <c:v>3.661</c:v>
                </c:pt>
                <c:pt idx="4177">
                  <c:v>7.4359999999999999</c:v>
                </c:pt>
                <c:pt idx="4178">
                  <c:v>3.59</c:v>
                </c:pt>
                <c:pt idx="4179">
                  <c:v>5.4850000000000003</c:v>
                </c:pt>
                <c:pt idx="4180">
                  <c:v>41.18</c:v>
                </c:pt>
                <c:pt idx="4181">
                  <c:v>6.2359999999999998</c:v>
                </c:pt>
                <c:pt idx="4182">
                  <c:v>3.9989999999999997</c:v>
                </c:pt>
                <c:pt idx="4183">
                  <c:v>5.64</c:v>
                </c:pt>
                <c:pt idx="4184">
                  <c:v>9.81</c:v>
                </c:pt>
                <c:pt idx="4185">
                  <c:v>3.2</c:v>
                </c:pt>
                <c:pt idx="4186">
                  <c:v>20</c:v>
                </c:pt>
                <c:pt idx="4187">
                  <c:v>8.9</c:v>
                </c:pt>
                <c:pt idx="4188">
                  <c:v>3.2989999999999999</c:v>
                </c:pt>
                <c:pt idx="4189">
                  <c:v>15</c:v>
                </c:pt>
                <c:pt idx="4190">
                  <c:v>4.4099000000000004</c:v>
                </c:pt>
                <c:pt idx="4191">
                  <c:v>3.6579999999999999</c:v>
                </c:pt>
                <c:pt idx="4192">
                  <c:v>8.9120000000000008</c:v>
                </c:pt>
                <c:pt idx="4193">
                  <c:v>1.37</c:v>
                </c:pt>
                <c:pt idx="4194">
                  <c:v>82</c:v>
                </c:pt>
                <c:pt idx="4195">
                  <c:v>3.14</c:v>
                </c:pt>
                <c:pt idx="4196">
                  <c:v>3.44</c:v>
                </c:pt>
                <c:pt idx="4197">
                  <c:v>6.8419999999999996</c:v>
                </c:pt>
                <c:pt idx="4198">
                  <c:v>4.8099999999999996</c:v>
                </c:pt>
                <c:pt idx="4199">
                  <c:v>3.63</c:v>
                </c:pt>
                <c:pt idx="4200">
                  <c:v>6.74</c:v>
                </c:pt>
                <c:pt idx="4201">
                  <c:v>34.590000000000003</c:v>
                </c:pt>
                <c:pt idx="4202">
                  <c:v>4</c:v>
                </c:pt>
                <c:pt idx="4203">
                  <c:v>10</c:v>
                </c:pt>
                <c:pt idx="4204">
                  <c:v>4.59</c:v>
                </c:pt>
                <c:pt idx="4205">
                  <c:v>4.9939999999999998</c:v>
                </c:pt>
                <c:pt idx="4206">
                  <c:v>18.86</c:v>
                </c:pt>
                <c:pt idx="4207">
                  <c:v>37.5</c:v>
                </c:pt>
                <c:pt idx="4208">
                  <c:v>9.9130000000000003</c:v>
                </c:pt>
                <c:pt idx="4209">
                  <c:v>5.9</c:v>
                </c:pt>
                <c:pt idx="4210">
                  <c:v>3.2099000000000002</c:v>
                </c:pt>
                <c:pt idx="4211">
                  <c:v>6.5</c:v>
                </c:pt>
                <c:pt idx="4212">
                  <c:v>5.41</c:v>
                </c:pt>
                <c:pt idx="4213">
                  <c:v>2.5</c:v>
                </c:pt>
                <c:pt idx="4214">
                  <c:v>33.273000000000003</c:v>
                </c:pt>
                <c:pt idx="4215">
                  <c:v>6.2519999999999998</c:v>
                </c:pt>
                <c:pt idx="4216">
                  <c:v>5.9320000000000004</c:v>
                </c:pt>
                <c:pt idx="4217">
                  <c:v>3.7600000000000002</c:v>
                </c:pt>
                <c:pt idx="4218">
                  <c:v>5.6</c:v>
                </c:pt>
                <c:pt idx="4219">
                  <c:v>9</c:v>
                </c:pt>
                <c:pt idx="4220">
                  <c:v>81</c:v>
                </c:pt>
                <c:pt idx="4221">
                  <c:v>16.54</c:v>
                </c:pt>
                <c:pt idx="4222">
                  <c:v>4.92</c:v>
                </c:pt>
                <c:pt idx="4223">
                  <c:v>2.3191999999999977</c:v>
                </c:pt>
                <c:pt idx="4224">
                  <c:v>2.5</c:v>
                </c:pt>
                <c:pt idx="4225">
                  <c:v>2.66</c:v>
                </c:pt>
                <c:pt idx="4226">
                  <c:v>3.6040000000000001</c:v>
                </c:pt>
                <c:pt idx="4227">
                  <c:v>280</c:v>
                </c:pt>
                <c:pt idx="4228">
                  <c:v>226.8</c:v>
                </c:pt>
                <c:pt idx="4229">
                  <c:v>3.5379999999999998</c:v>
                </c:pt>
                <c:pt idx="4230">
                  <c:v>5.8029999999999955</c:v>
                </c:pt>
                <c:pt idx="4231">
                  <c:v>76</c:v>
                </c:pt>
                <c:pt idx="4232">
                  <c:v>2.3247</c:v>
                </c:pt>
                <c:pt idx="4233">
                  <c:v>5.4329999999999998</c:v>
                </c:pt>
                <c:pt idx="4234">
                  <c:v>14.15</c:v>
                </c:pt>
                <c:pt idx="4235">
                  <c:v>5.37</c:v>
                </c:pt>
                <c:pt idx="4236">
                  <c:v>4.6259999999999888</c:v>
                </c:pt>
                <c:pt idx="4237">
                  <c:v>28.7</c:v>
                </c:pt>
                <c:pt idx="4238">
                  <c:v>2.2856000000000001</c:v>
                </c:pt>
                <c:pt idx="4239">
                  <c:v>5.5469999999999997</c:v>
                </c:pt>
                <c:pt idx="4240">
                  <c:v>6.5</c:v>
                </c:pt>
                <c:pt idx="4241">
                  <c:v>48.6</c:v>
                </c:pt>
                <c:pt idx="4242">
                  <c:v>7.8</c:v>
                </c:pt>
                <c:pt idx="4243">
                  <c:v>18.8</c:v>
                </c:pt>
                <c:pt idx="4244">
                  <c:v>7.085</c:v>
                </c:pt>
                <c:pt idx="4245">
                  <c:v>3.6789999999999998</c:v>
                </c:pt>
                <c:pt idx="4246">
                  <c:v>2.8969999999999967</c:v>
                </c:pt>
                <c:pt idx="4247">
                  <c:v>2.4223999999999997</c:v>
                </c:pt>
                <c:pt idx="4248">
                  <c:v>3.0585999999999998</c:v>
                </c:pt>
                <c:pt idx="4249">
                  <c:v>43.6</c:v>
                </c:pt>
                <c:pt idx="4250">
                  <c:v>5.58</c:v>
                </c:pt>
                <c:pt idx="4251">
                  <c:v>3.46</c:v>
                </c:pt>
                <c:pt idx="4252">
                  <c:v>8</c:v>
                </c:pt>
                <c:pt idx="4253">
                  <c:v>50.879999999999995</c:v>
                </c:pt>
                <c:pt idx="4254">
                  <c:v>11.036</c:v>
                </c:pt>
                <c:pt idx="4255">
                  <c:v>6.8109999999999955</c:v>
                </c:pt>
                <c:pt idx="4256">
                  <c:v>4.9169</c:v>
                </c:pt>
                <c:pt idx="4257">
                  <c:v>3.4885000000000002</c:v>
                </c:pt>
                <c:pt idx="4258">
                  <c:v>3.62</c:v>
                </c:pt>
                <c:pt idx="4259">
                  <c:v>24</c:v>
                </c:pt>
                <c:pt idx="4260">
                  <c:v>9.0640000000000001</c:v>
                </c:pt>
                <c:pt idx="4261">
                  <c:v>6.4809999999999999</c:v>
                </c:pt>
                <c:pt idx="4262">
                  <c:v>48</c:v>
                </c:pt>
                <c:pt idx="4263">
                  <c:v>8</c:v>
                </c:pt>
                <c:pt idx="4264">
                  <c:v>14.9</c:v>
                </c:pt>
                <c:pt idx="4265">
                  <c:v>5.1890000000000001</c:v>
                </c:pt>
                <c:pt idx="4266">
                  <c:v>3.5709999999999997</c:v>
                </c:pt>
                <c:pt idx="4267">
                  <c:v>2.3749999999999987</c:v>
                </c:pt>
                <c:pt idx="4268">
                  <c:v>3.3</c:v>
                </c:pt>
                <c:pt idx="4269">
                  <c:v>3.66</c:v>
                </c:pt>
                <c:pt idx="4270">
                  <c:v>3.613</c:v>
                </c:pt>
                <c:pt idx="4271">
                  <c:v>2.7631000000000059</c:v>
                </c:pt>
                <c:pt idx="4272">
                  <c:v>4.6659999999999897</c:v>
                </c:pt>
                <c:pt idx="4273">
                  <c:v>7</c:v>
                </c:pt>
                <c:pt idx="4274">
                  <c:v>100</c:v>
                </c:pt>
                <c:pt idx="4275">
                  <c:v>6.67</c:v>
                </c:pt>
                <c:pt idx="4276">
                  <c:v>3.0131999999999999</c:v>
                </c:pt>
                <c:pt idx="4277">
                  <c:v>20.594000000000001</c:v>
                </c:pt>
                <c:pt idx="4278">
                  <c:v>6.6768999999999998</c:v>
                </c:pt>
                <c:pt idx="4279">
                  <c:v>3.1421999999999999</c:v>
                </c:pt>
                <c:pt idx="4280">
                  <c:v>23.3</c:v>
                </c:pt>
                <c:pt idx="4281">
                  <c:v>4.9542999999999999</c:v>
                </c:pt>
                <c:pt idx="4282">
                  <c:v>2.6709999999999998</c:v>
                </c:pt>
                <c:pt idx="4283">
                  <c:v>55.1</c:v>
                </c:pt>
                <c:pt idx="4284">
                  <c:v>5</c:v>
                </c:pt>
                <c:pt idx="4285">
                  <c:v>2.64</c:v>
                </c:pt>
                <c:pt idx="4286">
                  <c:v>3.8</c:v>
                </c:pt>
                <c:pt idx="4287">
                  <c:v>9.2219999999999995</c:v>
                </c:pt>
                <c:pt idx="4288">
                  <c:v>37.44</c:v>
                </c:pt>
                <c:pt idx="4289">
                  <c:v>63.5</c:v>
                </c:pt>
                <c:pt idx="4290">
                  <c:v>2.9</c:v>
                </c:pt>
                <c:pt idx="4291">
                  <c:v>4.9000000000000004</c:v>
                </c:pt>
                <c:pt idx="4292">
                  <c:v>6.72</c:v>
                </c:pt>
                <c:pt idx="4293">
                  <c:v>5.3410000000000002</c:v>
                </c:pt>
                <c:pt idx="4294">
                  <c:v>6.5</c:v>
                </c:pt>
                <c:pt idx="4295">
                  <c:v>5.4700000000000024</c:v>
                </c:pt>
                <c:pt idx="4296">
                  <c:v>59.5</c:v>
                </c:pt>
                <c:pt idx="4297">
                  <c:v>27.73</c:v>
                </c:pt>
                <c:pt idx="4298">
                  <c:v>4.9180000000000001</c:v>
                </c:pt>
                <c:pt idx="4299">
                  <c:v>2.6095000000000002</c:v>
                </c:pt>
                <c:pt idx="4300">
                  <c:v>5.4741</c:v>
                </c:pt>
                <c:pt idx="4301">
                  <c:v>380</c:v>
                </c:pt>
                <c:pt idx="4302">
                  <c:v>4.32899999999999</c:v>
                </c:pt>
                <c:pt idx="4303">
                  <c:v>204</c:v>
                </c:pt>
                <c:pt idx="4304">
                  <c:v>37.590000000000003</c:v>
                </c:pt>
                <c:pt idx="4305">
                  <c:v>193</c:v>
                </c:pt>
                <c:pt idx="4306">
                  <c:v>8.2000000000000011</c:v>
                </c:pt>
                <c:pt idx="4307">
                  <c:v>6.6</c:v>
                </c:pt>
                <c:pt idx="4308">
                  <c:v>20.9</c:v>
                </c:pt>
                <c:pt idx="4309">
                  <c:v>2.3651</c:v>
                </c:pt>
                <c:pt idx="4310">
                  <c:v>3.16</c:v>
                </c:pt>
                <c:pt idx="4311">
                  <c:v>7.46</c:v>
                </c:pt>
                <c:pt idx="4312">
                  <c:v>5.45</c:v>
                </c:pt>
                <c:pt idx="4313">
                  <c:v>10.48</c:v>
                </c:pt>
                <c:pt idx="4314">
                  <c:v>54</c:v>
                </c:pt>
                <c:pt idx="4315">
                  <c:v>2.73</c:v>
                </c:pt>
                <c:pt idx="4316">
                  <c:v>9.7310000000000016</c:v>
                </c:pt>
                <c:pt idx="4317">
                  <c:v>6.44</c:v>
                </c:pt>
                <c:pt idx="4318">
                  <c:v>28.939999999999987</c:v>
                </c:pt>
                <c:pt idx="4319">
                  <c:v>8</c:v>
                </c:pt>
                <c:pt idx="4320">
                  <c:v>5.3979999999999899</c:v>
                </c:pt>
                <c:pt idx="4321">
                  <c:v>33.450999999999993</c:v>
                </c:pt>
                <c:pt idx="4322">
                  <c:v>4.4000000000000004</c:v>
                </c:pt>
                <c:pt idx="4323">
                  <c:v>5.3</c:v>
                </c:pt>
                <c:pt idx="4324">
                  <c:v>4.1599999999999975</c:v>
                </c:pt>
                <c:pt idx="4325">
                  <c:v>11.7</c:v>
                </c:pt>
                <c:pt idx="4326">
                  <c:v>2.8801999999999999</c:v>
                </c:pt>
                <c:pt idx="4327">
                  <c:v>19.57</c:v>
                </c:pt>
                <c:pt idx="4328">
                  <c:v>4.6672999999999965</c:v>
                </c:pt>
                <c:pt idx="4329">
                  <c:v>9.0583000000000009</c:v>
                </c:pt>
                <c:pt idx="4330">
                  <c:v>8</c:v>
                </c:pt>
                <c:pt idx="4331">
                  <c:v>4.25</c:v>
                </c:pt>
                <c:pt idx="4332">
                  <c:v>21.67</c:v>
                </c:pt>
                <c:pt idx="4333">
                  <c:v>22</c:v>
                </c:pt>
                <c:pt idx="4334">
                  <c:v>4.8</c:v>
                </c:pt>
                <c:pt idx="4335">
                  <c:v>2.2519999999999998</c:v>
                </c:pt>
                <c:pt idx="4336">
                  <c:v>4.2057000000000002</c:v>
                </c:pt>
                <c:pt idx="4337">
                  <c:v>9</c:v>
                </c:pt>
                <c:pt idx="4338">
                  <c:v>64</c:v>
                </c:pt>
                <c:pt idx="4339">
                  <c:v>8.9940000000000015</c:v>
                </c:pt>
                <c:pt idx="4340">
                  <c:v>5.7565999999999997</c:v>
                </c:pt>
                <c:pt idx="4341">
                  <c:v>4.7119999999999997</c:v>
                </c:pt>
                <c:pt idx="4342">
                  <c:v>7.0669999999999975</c:v>
                </c:pt>
                <c:pt idx="4343">
                  <c:v>372</c:v>
                </c:pt>
                <c:pt idx="4344">
                  <c:v>2.8639999999999999</c:v>
                </c:pt>
                <c:pt idx="4345">
                  <c:v>3.86</c:v>
                </c:pt>
                <c:pt idx="4346">
                  <c:v>24.979999999999986</c:v>
                </c:pt>
                <c:pt idx="4347">
                  <c:v>18.233000000000001</c:v>
                </c:pt>
                <c:pt idx="4348">
                  <c:v>15.219999999999999</c:v>
                </c:pt>
                <c:pt idx="4349">
                  <c:v>4.6639999999999899</c:v>
                </c:pt>
                <c:pt idx="4350">
                  <c:v>22.4</c:v>
                </c:pt>
                <c:pt idx="4351">
                  <c:v>3.5709999999999997</c:v>
                </c:pt>
                <c:pt idx="4352">
                  <c:v>11.3</c:v>
                </c:pt>
                <c:pt idx="4353">
                  <c:v>23.24</c:v>
                </c:pt>
                <c:pt idx="4354">
                  <c:v>2.8249999999999997</c:v>
                </c:pt>
                <c:pt idx="4355">
                  <c:v>6.508</c:v>
                </c:pt>
                <c:pt idx="4356">
                  <c:v>450</c:v>
                </c:pt>
                <c:pt idx="4357">
                  <c:v>9.1560000000000006</c:v>
                </c:pt>
                <c:pt idx="4358">
                  <c:v>4.5330000000000004</c:v>
                </c:pt>
                <c:pt idx="4359">
                  <c:v>2.4592999999999967</c:v>
                </c:pt>
                <c:pt idx="4360">
                  <c:v>7.7949999999999955</c:v>
                </c:pt>
                <c:pt idx="4361">
                  <c:v>2.6242800000000002</c:v>
                </c:pt>
                <c:pt idx="4362">
                  <c:v>4.484</c:v>
                </c:pt>
                <c:pt idx="4363">
                  <c:v>2.5945999999999998</c:v>
                </c:pt>
                <c:pt idx="4364">
                  <c:v>6.7</c:v>
                </c:pt>
                <c:pt idx="4365">
                  <c:v>600</c:v>
                </c:pt>
                <c:pt idx="4366">
                  <c:v>105</c:v>
                </c:pt>
                <c:pt idx="4367">
                  <c:v>14.83</c:v>
                </c:pt>
                <c:pt idx="4368">
                  <c:v>2.6785000000000001</c:v>
                </c:pt>
                <c:pt idx="4369">
                  <c:v>12.08</c:v>
                </c:pt>
                <c:pt idx="4370">
                  <c:v>5.4320000000000004</c:v>
                </c:pt>
                <c:pt idx="4371">
                  <c:v>3.6280000000000001</c:v>
                </c:pt>
                <c:pt idx="4372">
                  <c:v>3.46</c:v>
                </c:pt>
                <c:pt idx="4373">
                  <c:v>2.7157</c:v>
                </c:pt>
                <c:pt idx="4374">
                  <c:v>5.3</c:v>
                </c:pt>
                <c:pt idx="4375">
                  <c:v>12</c:v>
                </c:pt>
                <c:pt idx="4376">
                  <c:v>20.190000000000001</c:v>
                </c:pt>
                <c:pt idx="4377">
                  <c:v>392</c:v>
                </c:pt>
                <c:pt idx="4378">
                  <c:v>10.338000000000001</c:v>
                </c:pt>
                <c:pt idx="4379">
                  <c:v>19.2</c:v>
                </c:pt>
                <c:pt idx="4380">
                  <c:v>7.3</c:v>
                </c:pt>
                <c:pt idx="4381">
                  <c:v>6</c:v>
                </c:pt>
                <c:pt idx="4382">
                  <c:v>7.4</c:v>
                </c:pt>
                <c:pt idx="4383">
                  <c:v>5.0519999999999996</c:v>
                </c:pt>
                <c:pt idx="4384">
                  <c:v>56.7</c:v>
                </c:pt>
                <c:pt idx="4385">
                  <c:v>104.5</c:v>
                </c:pt>
                <c:pt idx="4386">
                  <c:v>5.5286999999999997</c:v>
                </c:pt>
                <c:pt idx="4387">
                  <c:v>2.5</c:v>
                </c:pt>
                <c:pt idx="4388">
                  <c:v>2.8949999999999987</c:v>
                </c:pt>
                <c:pt idx="4389">
                  <c:v>4.5999999999999996</c:v>
                </c:pt>
                <c:pt idx="4390">
                  <c:v>6</c:v>
                </c:pt>
                <c:pt idx="4391">
                  <c:v>4.5</c:v>
                </c:pt>
                <c:pt idx="4392">
                  <c:v>3.0209999999999999</c:v>
                </c:pt>
                <c:pt idx="4393">
                  <c:v>8.5720000000000027</c:v>
                </c:pt>
                <c:pt idx="4394">
                  <c:v>12</c:v>
                </c:pt>
                <c:pt idx="4395">
                  <c:v>2.2319</c:v>
                </c:pt>
                <c:pt idx="4396">
                  <c:v>2.8919999999999977</c:v>
                </c:pt>
                <c:pt idx="4397">
                  <c:v>10.4</c:v>
                </c:pt>
                <c:pt idx="4398">
                  <c:v>2.573</c:v>
                </c:pt>
                <c:pt idx="4399">
                  <c:v>5.17</c:v>
                </c:pt>
                <c:pt idx="4400">
                  <c:v>3.1</c:v>
                </c:pt>
                <c:pt idx="4401">
                  <c:v>8.52</c:v>
                </c:pt>
                <c:pt idx="4402">
                  <c:v>3.2429999999999999</c:v>
                </c:pt>
                <c:pt idx="4403">
                  <c:v>7.4</c:v>
                </c:pt>
                <c:pt idx="4404">
                  <c:v>5.5069999999999997</c:v>
                </c:pt>
                <c:pt idx="4405">
                  <c:v>5.3436000000000003</c:v>
                </c:pt>
                <c:pt idx="4406">
                  <c:v>14.7</c:v>
                </c:pt>
                <c:pt idx="4407">
                  <c:v>4</c:v>
                </c:pt>
                <c:pt idx="4408">
                  <c:v>3.53</c:v>
                </c:pt>
                <c:pt idx="4409">
                  <c:v>39</c:v>
                </c:pt>
                <c:pt idx="4410">
                  <c:v>5.5595999999999997</c:v>
                </c:pt>
                <c:pt idx="4411">
                  <c:v>6.18</c:v>
                </c:pt>
                <c:pt idx="4412">
                  <c:v>3.8439999999999999</c:v>
                </c:pt>
                <c:pt idx="4413">
                  <c:v>30</c:v>
                </c:pt>
                <c:pt idx="4414">
                  <c:v>11.7</c:v>
                </c:pt>
                <c:pt idx="4415">
                  <c:v>6.1508999999999965</c:v>
                </c:pt>
                <c:pt idx="4416">
                  <c:v>5.2</c:v>
                </c:pt>
                <c:pt idx="4417">
                  <c:v>4.4180000000000001</c:v>
                </c:pt>
                <c:pt idx="4418">
                  <c:v>3.133</c:v>
                </c:pt>
                <c:pt idx="4419">
                  <c:v>5.3</c:v>
                </c:pt>
                <c:pt idx="4420">
                  <c:v>31.8</c:v>
                </c:pt>
                <c:pt idx="4421">
                  <c:v>11.709999999999999</c:v>
                </c:pt>
                <c:pt idx="4422">
                  <c:v>2.1</c:v>
                </c:pt>
                <c:pt idx="4423">
                  <c:v>9.5</c:v>
                </c:pt>
                <c:pt idx="4424">
                  <c:v>2.9019999999999997</c:v>
                </c:pt>
                <c:pt idx="4425">
                  <c:v>23.18</c:v>
                </c:pt>
                <c:pt idx="4426">
                  <c:v>37.57</c:v>
                </c:pt>
                <c:pt idx="4427">
                  <c:v>98</c:v>
                </c:pt>
                <c:pt idx="4428">
                  <c:v>4.78</c:v>
                </c:pt>
                <c:pt idx="4429">
                  <c:v>2.57</c:v>
                </c:pt>
                <c:pt idx="4430">
                  <c:v>4.3292000000000002</c:v>
                </c:pt>
                <c:pt idx="4431">
                  <c:v>6.38</c:v>
                </c:pt>
                <c:pt idx="4432">
                  <c:v>19.07</c:v>
                </c:pt>
                <c:pt idx="4433">
                  <c:v>32.408000000000001</c:v>
                </c:pt>
                <c:pt idx="4434">
                  <c:v>2.6149</c:v>
                </c:pt>
                <c:pt idx="4435">
                  <c:v>4.9311000000000034</c:v>
                </c:pt>
                <c:pt idx="4436">
                  <c:v>5.4</c:v>
                </c:pt>
                <c:pt idx="4437">
                  <c:v>2.8309999999999977</c:v>
                </c:pt>
                <c:pt idx="4438">
                  <c:v>8.8000000000000007</c:v>
                </c:pt>
                <c:pt idx="4439">
                  <c:v>4.9630000000000001</c:v>
                </c:pt>
                <c:pt idx="4440">
                  <c:v>6.68</c:v>
                </c:pt>
                <c:pt idx="4441">
                  <c:v>11.450000000000006</c:v>
                </c:pt>
                <c:pt idx="4442">
                  <c:v>4.4400000000000004</c:v>
                </c:pt>
                <c:pt idx="4443">
                  <c:v>11.129999999999999</c:v>
                </c:pt>
                <c:pt idx="4444">
                  <c:v>588</c:v>
                </c:pt>
                <c:pt idx="4445">
                  <c:v>3.4899999999999998</c:v>
                </c:pt>
                <c:pt idx="4446">
                  <c:v>6.6449999999999889</c:v>
                </c:pt>
                <c:pt idx="4447">
                  <c:v>4.9950999999999999</c:v>
                </c:pt>
                <c:pt idx="4448">
                  <c:v>4.9000000000000004</c:v>
                </c:pt>
                <c:pt idx="4449">
                  <c:v>51.25</c:v>
                </c:pt>
                <c:pt idx="4450">
                  <c:v>4.8218999999999985</c:v>
                </c:pt>
                <c:pt idx="4451">
                  <c:v>1.1599999999999973</c:v>
                </c:pt>
                <c:pt idx="4452">
                  <c:v>2.8699999999999997</c:v>
                </c:pt>
                <c:pt idx="4453">
                  <c:v>5.59</c:v>
                </c:pt>
                <c:pt idx="4454">
                  <c:v>3.09</c:v>
                </c:pt>
                <c:pt idx="4455">
                  <c:v>5.4279999999999955</c:v>
                </c:pt>
                <c:pt idx="4456">
                  <c:v>14.56</c:v>
                </c:pt>
                <c:pt idx="4457">
                  <c:v>10.02</c:v>
                </c:pt>
                <c:pt idx="4458">
                  <c:v>4.7480000000000002</c:v>
                </c:pt>
                <c:pt idx="4459">
                  <c:v>8.3700000000000028</c:v>
                </c:pt>
                <c:pt idx="4460">
                  <c:v>30</c:v>
                </c:pt>
                <c:pt idx="4461">
                  <c:v>16.399999999999999</c:v>
                </c:pt>
                <c:pt idx="4462">
                  <c:v>12.28</c:v>
                </c:pt>
                <c:pt idx="4463">
                  <c:v>3.36</c:v>
                </c:pt>
                <c:pt idx="4464">
                  <c:v>5.91</c:v>
                </c:pt>
                <c:pt idx="4465">
                  <c:v>7.24</c:v>
                </c:pt>
                <c:pt idx="4466">
                  <c:v>2.5571999999999999</c:v>
                </c:pt>
                <c:pt idx="4467">
                  <c:v>2.7629000000000001</c:v>
                </c:pt>
                <c:pt idx="4468">
                  <c:v>2.84</c:v>
                </c:pt>
                <c:pt idx="4469">
                  <c:v>57.4</c:v>
                </c:pt>
                <c:pt idx="4470">
                  <c:v>2.5299999999999998</c:v>
                </c:pt>
                <c:pt idx="4471">
                  <c:v>5.2</c:v>
                </c:pt>
                <c:pt idx="4472">
                  <c:v>36.700000000000003</c:v>
                </c:pt>
                <c:pt idx="4473">
                  <c:v>46.1</c:v>
                </c:pt>
                <c:pt idx="4474">
                  <c:v>4.0999999999999996</c:v>
                </c:pt>
                <c:pt idx="4475">
                  <c:v>2.2511999999999999</c:v>
                </c:pt>
                <c:pt idx="4476">
                  <c:v>4.68</c:v>
                </c:pt>
                <c:pt idx="4477">
                  <c:v>4.5999999999999996</c:v>
                </c:pt>
                <c:pt idx="4478">
                  <c:v>3.08</c:v>
                </c:pt>
                <c:pt idx="4479">
                  <c:v>3.04</c:v>
                </c:pt>
                <c:pt idx="4480">
                  <c:v>6</c:v>
                </c:pt>
                <c:pt idx="4481">
                  <c:v>4.6899999999999995</c:v>
                </c:pt>
                <c:pt idx="4482">
                  <c:v>29.95</c:v>
                </c:pt>
                <c:pt idx="4483">
                  <c:v>7.9050000000000002</c:v>
                </c:pt>
                <c:pt idx="4484">
                  <c:v>8.48</c:v>
                </c:pt>
                <c:pt idx="4485">
                  <c:v>32.9</c:v>
                </c:pt>
                <c:pt idx="4486">
                  <c:v>12.3</c:v>
                </c:pt>
                <c:pt idx="4487">
                  <c:v>2.25</c:v>
                </c:pt>
                <c:pt idx="4488">
                  <c:v>4.2300000000000004</c:v>
                </c:pt>
                <c:pt idx="4489">
                  <c:v>8.6824000000000048</c:v>
                </c:pt>
                <c:pt idx="4490">
                  <c:v>5.0839999999999996</c:v>
                </c:pt>
                <c:pt idx="4491">
                  <c:v>5.0190000000000001</c:v>
                </c:pt>
                <c:pt idx="4492">
                  <c:v>21.830000000000005</c:v>
                </c:pt>
                <c:pt idx="4493">
                  <c:v>4.6599999999999975</c:v>
                </c:pt>
                <c:pt idx="4494">
                  <c:v>12</c:v>
                </c:pt>
                <c:pt idx="4495">
                  <c:v>9.4</c:v>
                </c:pt>
                <c:pt idx="4496">
                  <c:v>7.2830000000000004</c:v>
                </c:pt>
                <c:pt idx="4497">
                  <c:v>6.54</c:v>
                </c:pt>
                <c:pt idx="4498">
                  <c:v>3.5</c:v>
                </c:pt>
                <c:pt idx="4499">
                  <c:v>2.34</c:v>
                </c:pt>
                <c:pt idx="4500">
                  <c:v>2.7410000000000001</c:v>
                </c:pt>
                <c:pt idx="4501">
                  <c:v>9.0500000000000007</c:v>
                </c:pt>
                <c:pt idx="4502">
                  <c:v>17.698</c:v>
                </c:pt>
                <c:pt idx="4503">
                  <c:v>3.0749999999999997</c:v>
                </c:pt>
                <c:pt idx="4504">
                  <c:v>4.2983700000000002</c:v>
                </c:pt>
                <c:pt idx="4505">
                  <c:v>10.130000000000001</c:v>
                </c:pt>
                <c:pt idx="4506">
                  <c:v>31.1</c:v>
                </c:pt>
                <c:pt idx="4507">
                  <c:v>20</c:v>
                </c:pt>
                <c:pt idx="4508">
                  <c:v>3.7090999999999998</c:v>
                </c:pt>
                <c:pt idx="4509">
                  <c:v>38.9</c:v>
                </c:pt>
                <c:pt idx="4510">
                  <c:v>24</c:v>
                </c:pt>
                <c:pt idx="4511">
                  <c:v>140</c:v>
                </c:pt>
                <c:pt idx="4512">
                  <c:v>8.44</c:v>
                </c:pt>
                <c:pt idx="4513">
                  <c:v>48</c:v>
                </c:pt>
                <c:pt idx="4514">
                  <c:v>6.7669999999999995</c:v>
                </c:pt>
                <c:pt idx="4515">
                  <c:v>5.6</c:v>
                </c:pt>
                <c:pt idx="4516">
                  <c:v>2.54</c:v>
                </c:pt>
                <c:pt idx="4517">
                  <c:v>5.8869999999999996</c:v>
                </c:pt>
                <c:pt idx="4518">
                  <c:v>6</c:v>
                </c:pt>
                <c:pt idx="4519">
                  <c:v>6.8</c:v>
                </c:pt>
                <c:pt idx="4520">
                  <c:v>32</c:v>
                </c:pt>
                <c:pt idx="4521">
                  <c:v>4.09</c:v>
                </c:pt>
                <c:pt idx="4522">
                  <c:v>11.44</c:v>
                </c:pt>
                <c:pt idx="4523">
                  <c:v>4.1659999999999897</c:v>
                </c:pt>
                <c:pt idx="4524">
                  <c:v>3.8952999999999967</c:v>
                </c:pt>
                <c:pt idx="4525">
                  <c:v>15.3</c:v>
                </c:pt>
                <c:pt idx="4526">
                  <c:v>2.8457999999999997</c:v>
                </c:pt>
                <c:pt idx="4527">
                  <c:v>60.8</c:v>
                </c:pt>
                <c:pt idx="4528">
                  <c:v>45</c:v>
                </c:pt>
                <c:pt idx="4529">
                  <c:v>16.600000000000001</c:v>
                </c:pt>
                <c:pt idx="4530">
                  <c:v>7.5279999999999889</c:v>
                </c:pt>
                <c:pt idx="4531">
                  <c:v>4.59</c:v>
                </c:pt>
                <c:pt idx="4532">
                  <c:v>6.4429999999999996</c:v>
                </c:pt>
                <c:pt idx="4533">
                  <c:v>5.22</c:v>
                </c:pt>
                <c:pt idx="4534">
                  <c:v>75</c:v>
                </c:pt>
                <c:pt idx="4535">
                  <c:v>3.1999</c:v>
                </c:pt>
                <c:pt idx="4536">
                  <c:v>7.4569999999999999</c:v>
                </c:pt>
                <c:pt idx="4537">
                  <c:v>8.4958000000000027</c:v>
                </c:pt>
                <c:pt idx="4538">
                  <c:v>6.5039999999999996</c:v>
                </c:pt>
                <c:pt idx="4539">
                  <c:v>24.9</c:v>
                </c:pt>
                <c:pt idx="4540">
                  <c:v>6.1708999999999996</c:v>
                </c:pt>
                <c:pt idx="4541">
                  <c:v>3.7829999999999999</c:v>
                </c:pt>
                <c:pt idx="4542">
                  <c:v>63.5</c:v>
                </c:pt>
                <c:pt idx="4543">
                  <c:v>350</c:v>
                </c:pt>
                <c:pt idx="4544">
                  <c:v>14.2</c:v>
                </c:pt>
                <c:pt idx="4545">
                  <c:v>5.4480000000000004</c:v>
                </c:pt>
                <c:pt idx="4546">
                  <c:v>6.8</c:v>
                </c:pt>
                <c:pt idx="4547">
                  <c:v>9.9110000000000014</c:v>
                </c:pt>
                <c:pt idx="4548">
                  <c:v>5.1679999999999868</c:v>
                </c:pt>
                <c:pt idx="4549">
                  <c:v>4.8</c:v>
                </c:pt>
                <c:pt idx="4550">
                  <c:v>6.7</c:v>
                </c:pt>
                <c:pt idx="4551">
                  <c:v>6.23</c:v>
                </c:pt>
                <c:pt idx="4552">
                  <c:v>136</c:v>
                </c:pt>
                <c:pt idx="4553">
                  <c:v>9.2000000000000011</c:v>
                </c:pt>
                <c:pt idx="4554">
                  <c:v>3.2968699999999953</c:v>
                </c:pt>
                <c:pt idx="4555">
                  <c:v>150</c:v>
                </c:pt>
                <c:pt idx="4556">
                  <c:v>5.8</c:v>
                </c:pt>
                <c:pt idx="4557">
                  <c:v>5.2</c:v>
                </c:pt>
                <c:pt idx="4558">
                  <c:v>7.78</c:v>
                </c:pt>
                <c:pt idx="4559">
                  <c:v>2.3499999999999988</c:v>
                </c:pt>
                <c:pt idx="4560">
                  <c:v>46.9</c:v>
                </c:pt>
                <c:pt idx="4561">
                  <c:v>5.0999999999999996</c:v>
                </c:pt>
                <c:pt idx="4562">
                  <c:v>8.91</c:v>
                </c:pt>
                <c:pt idx="4563">
                  <c:v>6.9050000000000002</c:v>
                </c:pt>
                <c:pt idx="4564">
                  <c:v>3.1960999999999977</c:v>
                </c:pt>
                <c:pt idx="4565">
                  <c:v>45</c:v>
                </c:pt>
                <c:pt idx="4566">
                  <c:v>5.101</c:v>
                </c:pt>
                <c:pt idx="4567">
                  <c:v>3.5</c:v>
                </c:pt>
                <c:pt idx="4568">
                  <c:v>5.9</c:v>
                </c:pt>
                <c:pt idx="4569">
                  <c:v>26</c:v>
                </c:pt>
                <c:pt idx="4570">
                  <c:v>37.846000000000004</c:v>
                </c:pt>
                <c:pt idx="4571">
                  <c:v>199</c:v>
                </c:pt>
                <c:pt idx="4572">
                  <c:v>176</c:v>
                </c:pt>
                <c:pt idx="4573">
                  <c:v>7.7885999999999997</c:v>
                </c:pt>
                <c:pt idx="4574">
                  <c:v>4</c:v>
                </c:pt>
                <c:pt idx="4575">
                  <c:v>3.9</c:v>
                </c:pt>
                <c:pt idx="4576">
                  <c:v>8.757299999999999</c:v>
                </c:pt>
                <c:pt idx="4577">
                  <c:v>5.2</c:v>
                </c:pt>
                <c:pt idx="4578">
                  <c:v>35.5</c:v>
                </c:pt>
                <c:pt idx="4579">
                  <c:v>2.8499999999999988</c:v>
                </c:pt>
                <c:pt idx="4580">
                  <c:v>10</c:v>
                </c:pt>
                <c:pt idx="4581">
                  <c:v>2.8699999999999997</c:v>
                </c:pt>
                <c:pt idx="4582">
                  <c:v>4.9329999999999998</c:v>
                </c:pt>
                <c:pt idx="4583">
                  <c:v>31.17</c:v>
                </c:pt>
                <c:pt idx="4584">
                  <c:v>5.3</c:v>
                </c:pt>
                <c:pt idx="4585">
                  <c:v>5.04</c:v>
                </c:pt>
                <c:pt idx="4586">
                  <c:v>2.8989999999999987</c:v>
                </c:pt>
                <c:pt idx="4587">
                  <c:v>9</c:v>
                </c:pt>
                <c:pt idx="4588">
                  <c:v>17.2</c:v>
                </c:pt>
                <c:pt idx="4589">
                  <c:v>10.07</c:v>
                </c:pt>
                <c:pt idx="4590">
                  <c:v>7</c:v>
                </c:pt>
                <c:pt idx="4591">
                  <c:v>82</c:v>
                </c:pt>
                <c:pt idx="4592">
                  <c:v>9</c:v>
                </c:pt>
                <c:pt idx="4593">
                  <c:v>5.2</c:v>
                </c:pt>
                <c:pt idx="4594">
                  <c:v>13.829000000000002</c:v>
                </c:pt>
                <c:pt idx="4595">
                  <c:v>230</c:v>
                </c:pt>
                <c:pt idx="4596">
                  <c:v>6.0590000000000002</c:v>
                </c:pt>
                <c:pt idx="4597">
                  <c:v>5.8764000000000003</c:v>
                </c:pt>
                <c:pt idx="4598">
                  <c:v>3.5409999999999999</c:v>
                </c:pt>
                <c:pt idx="4599">
                  <c:v>5.1370999999999976</c:v>
                </c:pt>
                <c:pt idx="4600">
                  <c:v>6.5919999999999996</c:v>
                </c:pt>
                <c:pt idx="4601">
                  <c:v>2.6981999999999999</c:v>
                </c:pt>
                <c:pt idx="4602">
                  <c:v>31.79</c:v>
                </c:pt>
                <c:pt idx="4603">
                  <c:v>6.6</c:v>
                </c:pt>
                <c:pt idx="4604">
                  <c:v>17.399999999999999</c:v>
                </c:pt>
                <c:pt idx="4605">
                  <c:v>3.05</c:v>
                </c:pt>
                <c:pt idx="4606">
                  <c:v>3.202</c:v>
                </c:pt>
                <c:pt idx="4607">
                  <c:v>3.3166999999999933</c:v>
                </c:pt>
                <c:pt idx="4608">
                  <c:v>3.0089000000000001</c:v>
                </c:pt>
                <c:pt idx="4609">
                  <c:v>6.02</c:v>
                </c:pt>
                <c:pt idx="4610">
                  <c:v>14.19</c:v>
                </c:pt>
                <c:pt idx="4611">
                  <c:v>3.22</c:v>
                </c:pt>
                <c:pt idx="4612">
                  <c:v>2.4</c:v>
                </c:pt>
                <c:pt idx="4613">
                  <c:v>18</c:v>
                </c:pt>
                <c:pt idx="4614">
                  <c:v>4.3</c:v>
                </c:pt>
                <c:pt idx="4615">
                  <c:v>3.5579999999999998</c:v>
                </c:pt>
                <c:pt idx="4616">
                  <c:v>5.1989999999999945</c:v>
                </c:pt>
                <c:pt idx="4617">
                  <c:v>2.9899999999999998</c:v>
                </c:pt>
                <c:pt idx="4618">
                  <c:v>5.23</c:v>
                </c:pt>
                <c:pt idx="4619">
                  <c:v>13.17</c:v>
                </c:pt>
                <c:pt idx="4620">
                  <c:v>4.2</c:v>
                </c:pt>
                <c:pt idx="4621">
                  <c:v>7.6890000000000001</c:v>
                </c:pt>
                <c:pt idx="4622">
                  <c:v>4.3269999999999955</c:v>
                </c:pt>
                <c:pt idx="4623">
                  <c:v>5.7058999999999997</c:v>
                </c:pt>
                <c:pt idx="4624">
                  <c:v>5.8010000000000002</c:v>
                </c:pt>
                <c:pt idx="4625">
                  <c:v>17.5</c:v>
                </c:pt>
                <c:pt idx="4626">
                  <c:v>310</c:v>
                </c:pt>
                <c:pt idx="4627">
                  <c:v>13.526</c:v>
                </c:pt>
                <c:pt idx="4628">
                  <c:v>3.2800000000000002</c:v>
                </c:pt>
                <c:pt idx="4629">
                  <c:v>4.9567000000000014</c:v>
                </c:pt>
                <c:pt idx="4630">
                  <c:v>77.2</c:v>
                </c:pt>
                <c:pt idx="4631">
                  <c:v>4.3899999999999997</c:v>
                </c:pt>
                <c:pt idx="4632">
                  <c:v>45</c:v>
                </c:pt>
                <c:pt idx="4633">
                  <c:v>4.4000000000000004</c:v>
                </c:pt>
                <c:pt idx="4634">
                  <c:v>3.7083400000000002</c:v>
                </c:pt>
                <c:pt idx="4635">
                  <c:v>6.35</c:v>
                </c:pt>
                <c:pt idx="4636">
                  <c:v>4.6899999999999995</c:v>
                </c:pt>
                <c:pt idx="4637">
                  <c:v>10.5</c:v>
                </c:pt>
                <c:pt idx="4638">
                  <c:v>8.76</c:v>
                </c:pt>
                <c:pt idx="4639">
                  <c:v>2.9969999999999977</c:v>
                </c:pt>
                <c:pt idx="4640">
                  <c:v>7.3890000000000002</c:v>
                </c:pt>
                <c:pt idx="4641">
                  <c:v>3.9699999999999998</c:v>
                </c:pt>
                <c:pt idx="4642">
                  <c:v>2.7774999999999999</c:v>
                </c:pt>
                <c:pt idx="4643">
                  <c:v>3.3734999999999977</c:v>
                </c:pt>
                <c:pt idx="4644">
                  <c:v>8.49</c:v>
                </c:pt>
                <c:pt idx="4645">
                  <c:v>4.8411999999999997</c:v>
                </c:pt>
                <c:pt idx="4646">
                  <c:v>22.6</c:v>
                </c:pt>
                <c:pt idx="4647">
                  <c:v>7.8</c:v>
                </c:pt>
                <c:pt idx="4648">
                  <c:v>11.2</c:v>
                </c:pt>
                <c:pt idx="4649">
                  <c:v>37.449999999999996</c:v>
                </c:pt>
                <c:pt idx="4650">
                  <c:v>40.660000000000011</c:v>
                </c:pt>
                <c:pt idx="4651">
                  <c:v>7.42</c:v>
                </c:pt>
                <c:pt idx="4652">
                  <c:v>2.7065000000000001</c:v>
                </c:pt>
                <c:pt idx="4653">
                  <c:v>5.5</c:v>
                </c:pt>
                <c:pt idx="4654">
                  <c:v>38</c:v>
                </c:pt>
                <c:pt idx="4655">
                  <c:v>39.82</c:v>
                </c:pt>
                <c:pt idx="4656">
                  <c:v>2.9456499999999943</c:v>
                </c:pt>
                <c:pt idx="4657">
                  <c:v>11.251000000000001</c:v>
                </c:pt>
                <c:pt idx="4658">
                  <c:v>6.8</c:v>
                </c:pt>
                <c:pt idx="4659">
                  <c:v>19.32</c:v>
                </c:pt>
                <c:pt idx="4660">
                  <c:v>2.7246999999999999</c:v>
                </c:pt>
                <c:pt idx="4661">
                  <c:v>151.1</c:v>
                </c:pt>
                <c:pt idx="4662">
                  <c:v>9.2399999999999984</c:v>
                </c:pt>
                <c:pt idx="4663">
                  <c:v>8.1330000000000009</c:v>
                </c:pt>
                <c:pt idx="4664">
                  <c:v>9.7000000000000011</c:v>
                </c:pt>
                <c:pt idx="4665">
                  <c:v>6.7850000000000001</c:v>
                </c:pt>
                <c:pt idx="4666">
                  <c:v>4.093</c:v>
                </c:pt>
                <c:pt idx="4667">
                  <c:v>2.4969999999999977</c:v>
                </c:pt>
                <c:pt idx="4668">
                  <c:v>2.3811999999999998</c:v>
                </c:pt>
                <c:pt idx="4669">
                  <c:v>4.8</c:v>
                </c:pt>
                <c:pt idx="4670">
                  <c:v>9.3450000000000006</c:v>
                </c:pt>
                <c:pt idx="4671">
                  <c:v>6.1499999999999995</c:v>
                </c:pt>
                <c:pt idx="4672">
                  <c:v>2.9</c:v>
                </c:pt>
                <c:pt idx="4673">
                  <c:v>5.2910000000000004</c:v>
                </c:pt>
                <c:pt idx="4674">
                  <c:v>2.52</c:v>
                </c:pt>
                <c:pt idx="4675">
                  <c:v>4.907</c:v>
                </c:pt>
                <c:pt idx="4676">
                  <c:v>26.6</c:v>
                </c:pt>
                <c:pt idx="4677">
                  <c:v>12</c:v>
                </c:pt>
                <c:pt idx="4678">
                  <c:v>11.111000000000001</c:v>
                </c:pt>
                <c:pt idx="4679">
                  <c:v>3.3299999999999987</c:v>
                </c:pt>
                <c:pt idx="4680">
                  <c:v>6.74</c:v>
                </c:pt>
                <c:pt idx="4681">
                  <c:v>4.2300000000000004</c:v>
                </c:pt>
                <c:pt idx="4682">
                  <c:v>9.6</c:v>
                </c:pt>
                <c:pt idx="4683">
                  <c:v>40.553000000000004</c:v>
                </c:pt>
                <c:pt idx="4684">
                  <c:v>28.212</c:v>
                </c:pt>
                <c:pt idx="4685">
                  <c:v>12</c:v>
                </c:pt>
                <c:pt idx="4686">
                  <c:v>3</c:v>
                </c:pt>
                <c:pt idx="4687">
                  <c:v>5.5</c:v>
                </c:pt>
                <c:pt idx="4688">
                  <c:v>2.9649000000000001</c:v>
                </c:pt>
                <c:pt idx="4689">
                  <c:v>24</c:v>
                </c:pt>
                <c:pt idx="4690">
                  <c:v>4.09</c:v>
                </c:pt>
                <c:pt idx="4691">
                  <c:v>6.03</c:v>
                </c:pt>
                <c:pt idx="4692">
                  <c:v>3.06</c:v>
                </c:pt>
                <c:pt idx="4693">
                  <c:v>12.09</c:v>
                </c:pt>
                <c:pt idx="4694">
                  <c:v>119</c:v>
                </c:pt>
                <c:pt idx="4695">
                  <c:v>5.1259999999999888</c:v>
                </c:pt>
                <c:pt idx="4696">
                  <c:v>24</c:v>
                </c:pt>
                <c:pt idx="4697">
                  <c:v>15.18</c:v>
                </c:pt>
                <c:pt idx="4698">
                  <c:v>16.312999999999999</c:v>
                </c:pt>
                <c:pt idx="4699">
                  <c:v>6.35</c:v>
                </c:pt>
                <c:pt idx="4700">
                  <c:v>18.52</c:v>
                </c:pt>
                <c:pt idx="4701">
                  <c:v>9.3500000000000068</c:v>
                </c:pt>
                <c:pt idx="4702">
                  <c:v>14.9</c:v>
                </c:pt>
                <c:pt idx="4703">
                  <c:v>12</c:v>
                </c:pt>
                <c:pt idx="4704">
                  <c:v>8.4</c:v>
                </c:pt>
                <c:pt idx="4705">
                  <c:v>5.9509999999999996</c:v>
                </c:pt>
                <c:pt idx="4706">
                  <c:v>4.2</c:v>
                </c:pt>
                <c:pt idx="4707">
                  <c:v>6.8</c:v>
                </c:pt>
                <c:pt idx="4708">
                  <c:v>11.633999999999999</c:v>
                </c:pt>
                <c:pt idx="4709">
                  <c:v>2</c:v>
                </c:pt>
                <c:pt idx="4710">
                  <c:v>7.4568000000000003</c:v>
                </c:pt>
                <c:pt idx="4711">
                  <c:v>5.2220399999999945</c:v>
                </c:pt>
                <c:pt idx="4712">
                  <c:v>27.4</c:v>
                </c:pt>
                <c:pt idx="4713">
                  <c:v>67.5</c:v>
                </c:pt>
                <c:pt idx="4714">
                  <c:v>3.13</c:v>
                </c:pt>
                <c:pt idx="4715">
                  <c:v>7.633</c:v>
                </c:pt>
                <c:pt idx="4716">
                  <c:v>3.4709999999999988</c:v>
                </c:pt>
                <c:pt idx="4717">
                  <c:v>8.84</c:v>
                </c:pt>
                <c:pt idx="4718">
                  <c:v>226.4</c:v>
                </c:pt>
                <c:pt idx="4719">
                  <c:v>2.59</c:v>
                </c:pt>
                <c:pt idx="4720">
                  <c:v>5.2</c:v>
                </c:pt>
                <c:pt idx="4721">
                  <c:v>4.7177999999999995</c:v>
                </c:pt>
                <c:pt idx="4722">
                  <c:v>5.0999999999999996</c:v>
                </c:pt>
                <c:pt idx="4723">
                  <c:v>19</c:v>
                </c:pt>
                <c:pt idx="4724">
                  <c:v>5.7394000000000034</c:v>
                </c:pt>
                <c:pt idx="4725">
                  <c:v>6.2700000000000014</c:v>
                </c:pt>
                <c:pt idx="4726">
                  <c:v>8.7000000000000011</c:v>
                </c:pt>
                <c:pt idx="4727">
                  <c:v>10.950000000000006</c:v>
                </c:pt>
                <c:pt idx="4728">
                  <c:v>20</c:v>
                </c:pt>
                <c:pt idx="4729">
                  <c:v>7.01</c:v>
                </c:pt>
                <c:pt idx="4730">
                  <c:v>17.3</c:v>
                </c:pt>
                <c:pt idx="4731">
                  <c:v>2.8899999999999997</c:v>
                </c:pt>
                <c:pt idx="4732">
                  <c:v>5.5</c:v>
                </c:pt>
                <c:pt idx="4733">
                  <c:v>3.3299999999999987</c:v>
                </c:pt>
                <c:pt idx="4734">
                  <c:v>80</c:v>
                </c:pt>
                <c:pt idx="4735">
                  <c:v>40</c:v>
                </c:pt>
                <c:pt idx="4736">
                  <c:v>8.25</c:v>
                </c:pt>
                <c:pt idx="4737">
                  <c:v>11</c:v>
                </c:pt>
                <c:pt idx="4738">
                  <c:v>9.1319999999999997</c:v>
                </c:pt>
                <c:pt idx="4739">
                  <c:v>3.2559999999999998</c:v>
                </c:pt>
                <c:pt idx="4740">
                  <c:v>5.39</c:v>
                </c:pt>
                <c:pt idx="4741">
                  <c:v>4.6199999999999966</c:v>
                </c:pt>
                <c:pt idx="4742">
                  <c:v>3.9</c:v>
                </c:pt>
                <c:pt idx="4743">
                  <c:v>19.610000000000031</c:v>
                </c:pt>
                <c:pt idx="4744">
                  <c:v>16.8</c:v>
                </c:pt>
                <c:pt idx="4745">
                  <c:v>4.2699999999999996</c:v>
                </c:pt>
                <c:pt idx="4746">
                  <c:v>9.3000000000000007</c:v>
                </c:pt>
                <c:pt idx="4747">
                  <c:v>8.58</c:v>
                </c:pt>
                <c:pt idx="4748">
                  <c:v>5.95</c:v>
                </c:pt>
                <c:pt idx="4749">
                  <c:v>7.0309999999999997</c:v>
                </c:pt>
                <c:pt idx="4750">
                  <c:v>3.73</c:v>
                </c:pt>
                <c:pt idx="4751">
                  <c:v>6.1</c:v>
                </c:pt>
                <c:pt idx="4752">
                  <c:v>5.3966000000000003</c:v>
                </c:pt>
                <c:pt idx="4753">
                  <c:v>23.419999999999987</c:v>
                </c:pt>
                <c:pt idx="4754">
                  <c:v>2.5688</c:v>
                </c:pt>
                <c:pt idx="4755">
                  <c:v>5.08</c:v>
                </c:pt>
                <c:pt idx="4756">
                  <c:v>2.9245000000000001</c:v>
                </c:pt>
                <c:pt idx="4757">
                  <c:v>8.8000000000000007</c:v>
                </c:pt>
                <c:pt idx="4758">
                  <c:v>69</c:v>
                </c:pt>
                <c:pt idx="4759">
                  <c:v>18.610000000000031</c:v>
                </c:pt>
                <c:pt idx="4760">
                  <c:v>6.6419999999999995</c:v>
                </c:pt>
                <c:pt idx="4761">
                  <c:v>84</c:v>
                </c:pt>
                <c:pt idx="4762">
                  <c:v>5.0339999999999998</c:v>
                </c:pt>
                <c:pt idx="4763">
                  <c:v>2.7985000000000002</c:v>
                </c:pt>
                <c:pt idx="4764">
                  <c:v>525</c:v>
                </c:pt>
                <c:pt idx="4765">
                  <c:v>12.3</c:v>
                </c:pt>
                <c:pt idx="4766">
                  <c:v>5.0469999999999997</c:v>
                </c:pt>
                <c:pt idx="4767">
                  <c:v>46</c:v>
                </c:pt>
                <c:pt idx="4768">
                  <c:v>3.7429999999999999</c:v>
                </c:pt>
                <c:pt idx="4769">
                  <c:v>7.1</c:v>
                </c:pt>
                <c:pt idx="4770">
                  <c:v>16</c:v>
                </c:pt>
                <c:pt idx="4771">
                  <c:v>9</c:v>
                </c:pt>
                <c:pt idx="4772">
                  <c:v>5.9</c:v>
                </c:pt>
                <c:pt idx="4773">
                  <c:v>2.8694999999999977</c:v>
                </c:pt>
                <c:pt idx="4774">
                  <c:v>2.206</c:v>
                </c:pt>
                <c:pt idx="4775">
                  <c:v>24</c:v>
                </c:pt>
                <c:pt idx="4776">
                  <c:v>3.4847999999999999</c:v>
                </c:pt>
                <c:pt idx="4777">
                  <c:v>3.8909999999999987</c:v>
                </c:pt>
                <c:pt idx="4778">
                  <c:v>2.569</c:v>
                </c:pt>
                <c:pt idx="4779">
                  <c:v>9.5500000000000007</c:v>
                </c:pt>
                <c:pt idx="4780">
                  <c:v>2.3699999999999997</c:v>
                </c:pt>
                <c:pt idx="4781">
                  <c:v>3.9569999999999967</c:v>
                </c:pt>
                <c:pt idx="4782">
                  <c:v>3.198</c:v>
                </c:pt>
                <c:pt idx="4783">
                  <c:v>33</c:v>
                </c:pt>
                <c:pt idx="4784">
                  <c:v>15.02</c:v>
                </c:pt>
                <c:pt idx="4785">
                  <c:v>240</c:v>
                </c:pt>
                <c:pt idx="4786">
                  <c:v>2.2000000000000002</c:v>
                </c:pt>
                <c:pt idx="4787">
                  <c:v>3.09</c:v>
                </c:pt>
                <c:pt idx="4788">
                  <c:v>6.9268999999999998</c:v>
                </c:pt>
                <c:pt idx="4789">
                  <c:v>6.4</c:v>
                </c:pt>
                <c:pt idx="4790">
                  <c:v>8.7399999999999984</c:v>
                </c:pt>
                <c:pt idx="4791">
                  <c:v>5.0999999999999996</c:v>
                </c:pt>
                <c:pt idx="4792">
                  <c:v>15.67</c:v>
                </c:pt>
                <c:pt idx="4793">
                  <c:v>5.681</c:v>
                </c:pt>
                <c:pt idx="4794">
                  <c:v>61</c:v>
                </c:pt>
                <c:pt idx="4795">
                  <c:v>20.631000000000046</c:v>
                </c:pt>
                <c:pt idx="4796">
                  <c:v>4.1369999999999996</c:v>
                </c:pt>
                <c:pt idx="4797">
                  <c:v>10</c:v>
                </c:pt>
                <c:pt idx="4798">
                  <c:v>60.61</c:v>
                </c:pt>
                <c:pt idx="4799">
                  <c:v>5.2961999999999998</c:v>
                </c:pt>
                <c:pt idx="4800">
                  <c:v>2.1959999999999997</c:v>
                </c:pt>
                <c:pt idx="4801">
                  <c:v>9.4</c:v>
                </c:pt>
                <c:pt idx="4802">
                  <c:v>3.9</c:v>
                </c:pt>
                <c:pt idx="4803">
                  <c:v>17.734999999999999</c:v>
                </c:pt>
                <c:pt idx="4804">
                  <c:v>24.4</c:v>
                </c:pt>
                <c:pt idx="4805">
                  <c:v>4.4359999999999999</c:v>
                </c:pt>
                <c:pt idx="4806">
                  <c:v>19.459999999999987</c:v>
                </c:pt>
                <c:pt idx="4807">
                  <c:v>2.5300099999999968</c:v>
                </c:pt>
                <c:pt idx="4808">
                  <c:v>2.3909999999999987</c:v>
                </c:pt>
                <c:pt idx="4809">
                  <c:v>6.2619999999999996</c:v>
                </c:pt>
                <c:pt idx="4810">
                  <c:v>2.6665999999999999</c:v>
                </c:pt>
                <c:pt idx="4811">
                  <c:v>2.50129</c:v>
                </c:pt>
                <c:pt idx="4812">
                  <c:v>9.18</c:v>
                </c:pt>
                <c:pt idx="4813">
                  <c:v>7.03</c:v>
                </c:pt>
                <c:pt idx="4814">
                  <c:v>59.3</c:v>
                </c:pt>
                <c:pt idx="4815">
                  <c:v>6.9809999999999999</c:v>
                </c:pt>
                <c:pt idx="4816">
                  <c:v>42.809999999999995</c:v>
                </c:pt>
                <c:pt idx="4817">
                  <c:v>7.1</c:v>
                </c:pt>
                <c:pt idx="4818">
                  <c:v>3.2730000000000001</c:v>
                </c:pt>
                <c:pt idx="4819">
                  <c:v>24.51</c:v>
                </c:pt>
                <c:pt idx="4820">
                  <c:v>10.200000000000001</c:v>
                </c:pt>
                <c:pt idx="4821">
                  <c:v>6.3</c:v>
                </c:pt>
                <c:pt idx="4822">
                  <c:v>34.49</c:v>
                </c:pt>
                <c:pt idx="4823">
                  <c:v>10.229999999999999</c:v>
                </c:pt>
                <c:pt idx="4824">
                  <c:v>3.0995999999999997</c:v>
                </c:pt>
                <c:pt idx="4825">
                  <c:v>4.9770000000000003</c:v>
                </c:pt>
                <c:pt idx="4826">
                  <c:v>10.7</c:v>
                </c:pt>
                <c:pt idx="4827">
                  <c:v>3.9499999999999997</c:v>
                </c:pt>
                <c:pt idx="4828">
                  <c:v>5.5</c:v>
                </c:pt>
                <c:pt idx="4829">
                  <c:v>3.51</c:v>
                </c:pt>
                <c:pt idx="4830">
                  <c:v>6.1509999999999945</c:v>
                </c:pt>
                <c:pt idx="4831">
                  <c:v>2.9099999999999997</c:v>
                </c:pt>
                <c:pt idx="4832">
                  <c:v>2.3279999999999998</c:v>
                </c:pt>
                <c:pt idx="4833">
                  <c:v>8.2919999999999998</c:v>
                </c:pt>
                <c:pt idx="4834">
                  <c:v>5.34</c:v>
                </c:pt>
                <c:pt idx="4835">
                  <c:v>5.3</c:v>
                </c:pt>
                <c:pt idx="4836">
                  <c:v>5.4700000000000024</c:v>
                </c:pt>
                <c:pt idx="4837">
                  <c:v>6.8</c:v>
                </c:pt>
                <c:pt idx="4838">
                  <c:v>5</c:v>
                </c:pt>
                <c:pt idx="4839">
                  <c:v>2.66</c:v>
                </c:pt>
                <c:pt idx="4840">
                  <c:v>3.254</c:v>
                </c:pt>
                <c:pt idx="4841">
                  <c:v>11.84</c:v>
                </c:pt>
                <c:pt idx="4842">
                  <c:v>8.9030000000000005</c:v>
                </c:pt>
                <c:pt idx="4843">
                  <c:v>30.73</c:v>
                </c:pt>
                <c:pt idx="4844">
                  <c:v>5.1279999999999859</c:v>
                </c:pt>
                <c:pt idx="4845">
                  <c:v>3.0319999999999987</c:v>
                </c:pt>
                <c:pt idx="4846">
                  <c:v>3.5735999999999999</c:v>
                </c:pt>
                <c:pt idx="4847">
                  <c:v>2.8549999999999978</c:v>
                </c:pt>
                <c:pt idx="4848">
                  <c:v>5.8069999999999995</c:v>
                </c:pt>
                <c:pt idx="4849">
                  <c:v>5.6120999999999945</c:v>
                </c:pt>
                <c:pt idx="4850">
                  <c:v>9.4390000000000001</c:v>
                </c:pt>
                <c:pt idx="4851">
                  <c:v>50</c:v>
                </c:pt>
                <c:pt idx="4852">
                  <c:v>4.9000000000000004</c:v>
                </c:pt>
                <c:pt idx="4853">
                  <c:v>17.728000000000002</c:v>
                </c:pt>
                <c:pt idx="4854">
                  <c:v>8.8000000000000007</c:v>
                </c:pt>
                <c:pt idx="4855">
                  <c:v>2.6905999999999999</c:v>
                </c:pt>
                <c:pt idx="4856">
                  <c:v>7.2</c:v>
                </c:pt>
                <c:pt idx="4857">
                  <c:v>10.5</c:v>
                </c:pt>
                <c:pt idx="4858">
                  <c:v>5.6467000000000001</c:v>
                </c:pt>
                <c:pt idx="4859">
                  <c:v>7.02</c:v>
                </c:pt>
                <c:pt idx="4860">
                  <c:v>2.96</c:v>
                </c:pt>
                <c:pt idx="4861">
                  <c:v>3.6217000000000001</c:v>
                </c:pt>
                <c:pt idx="4862">
                  <c:v>8</c:v>
                </c:pt>
                <c:pt idx="4863">
                  <c:v>9.2399999999999984</c:v>
                </c:pt>
                <c:pt idx="4864">
                  <c:v>15.219999999999999</c:v>
                </c:pt>
                <c:pt idx="4865">
                  <c:v>114.4</c:v>
                </c:pt>
                <c:pt idx="4866">
                  <c:v>11.5</c:v>
                </c:pt>
                <c:pt idx="4867">
                  <c:v>3.3189999999999977</c:v>
                </c:pt>
                <c:pt idx="4868">
                  <c:v>9.0760000000000005</c:v>
                </c:pt>
                <c:pt idx="4869">
                  <c:v>4.1399999999999997</c:v>
                </c:pt>
                <c:pt idx="4870">
                  <c:v>3.7</c:v>
                </c:pt>
                <c:pt idx="4871">
                  <c:v>5.0339</c:v>
                </c:pt>
                <c:pt idx="4872">
                  <c:v>3.8396999999999943</c:v>
                </c:pt>
                <c:pt idx="4873">
                  <c:v>2.8463999999999987</c:v>
                </c:pt>
                <c:pt idx="4874">
                  <c:v>6.76</c:v>
                </c:pt>
                <c:pt idx="4875">
                  <c:v>5.35</c:v>
                </c:pt>
                <c:pt idx="4876">
                  <c:v>3.2</c:v>
                </c:pt>
                <c:pt idx="4877">
                  <c:v>2.4260999999999977</c:v>
                </c:pt>
                <c:pt idx="4878">
                  <c:v>4.3760000000000003</c:v>
                </c:pt>
                <c:pt idx="4879">
                  <c:v>6.3</c:v>
                </c:pt>
                <c:pt idx="4880">
                  <c:v>40</c:v>
                </c:pt>
                <c:pt idx="4881">
                  <c:v>15.9</c:v>
                </c:pt>
                <c:pt idx="4882">
                  <c:v>19.797000000000001</c:v>
                </c:pt>
                <c:pt idx="4883">
                  <c:v>149.4</c:v>
                </c:pt>
                <c:pt idx="4884">
                  <c:v>6</c:v>
                </c:pt>
                <c:pt idx="4885">
                  <c:v>4.8339999999999996</c:v>
                </c:pt>
                <c:pt idx="4886">
                  <c:v>5.67</c:v>
                </c:pt>
                <c:pt idx="4887">
                  <c:v>2.5324999999999953</c:v>
                </c:pt>
                <c:pt idx="4888">
                  <c:v>5</c:v>
                </c:pt>
                <c:pt idx="4889">
                  <c:v>2.698</c:v>
                </c:pt>
                <c:pt idx="4890">
                  <c:v>16</c:v>
                </c:pt>
                <c:pt idx="4891">
                  <c:v>7.3629999999999898</c:v>
                </c:pt>
                <c:pt idx="4892">
                  <c:v>6.35</c:v>
                </c:pt>
                <c:pt idx="4893">
                  <c:v>3.8449999999999998</c:v>
                </c:pt>
                <c:pt idx="4894">
                  <c:v>260</c:v>
                </c:pt>
                <c:pt idx="4895">
                  <c:v>2.75</c:v>
                </c:pt>
                <c:pt idx="4896">
                  <c:v>12.05</c:v>
                </c:pt>
                <c:pt idx="4897">
                  <c:v>46</c:v>
                </c:pt>
                <c:pt idx="4898">
                  <c:v>3</c:v>
                </c:pt>
                <c:pt idx="4899">
                  <c:v>5.6387999999999998</c:v>
                </c:pt>
                <c:pt idx="4900">
                  <c:v>7.9080000000000004</c:v>
                </c:pt>
                <c:pt idx="4901">
                  <c:v>1.36</c:v>
                </c:pt>
                <c:pt idx="4902">
                  <c:v>14</c:v>
                </c:pt>
                <c:pt idx="4903">
                  <c:v>6</c:v>
                </c:pt>
                <c:pt idx="4904">
                  <c:v>2.246</c:v>
                </c:pt>
                <c:pt idx="4905">
                  <c:v>4.5999999999999996</c:v>
                </c:pt>
                <c:pt idx="4906">
                  <c:v>4.2</c:v>
                </c:pt>
                <c:pt idx="4907">
                  <c:v>17</c:v>
                </c:pt>
                <c:pt idx="4908">
                  <c:v>6.2460000000000004</c:v>
                </c:pt>
                <c:pt idx="4909">
                  <c:v>5.2737000000000034</c:v>
                </c:pt>
                <c:pt idx="4910">
                  <c:v>8.4</c:v>
                </c:pt>
                <c:pt idx="4911">
                  <c:v>8.4172000000000011</c:v>
                </c:pt>
                <c:pt idx="4912">
                  <c:v>4.3229999999999897</c:v>
                </c:pt>
                <c:pt idx="4913">
                  <c:v>13.04</c:v>
                </c:pt>
                <c:pt idx="4914">
                  <c:v>6.7119999999999997</c:v>
                </c:pt>
                <c:pt idx="4915">
                  <c:v>4.1599999999999975</c:v>
                </c:pt>
                <c:pt idx="4916">
                  <c:v>4.1319999999999997</c:v>
                </c:pt>
                <c:pt idx="4917">
                  <c:v>17.5</c:v>
                </c:pt>
                <c:pt idx="4918">
                  <c:v>7.22</c:v>
                </c:pt>
                <c:pt idx="4919">
                  <c:v>2.6961999999999997</c:v>
                </c:pt>
                <c:pt idx="4920">
                  <c:v>8.8000000000000007</c:v>
                </c:pt>
                <c:pt idx="4921">
                  <c:v>6.02</c:v>
                </c:pt>
                <c:pt idx="4922">
                  <c:v>520</c:v>
                </c:pt>
                <c:pt idx="4923">
                  <c:v>4.5199999999999996</c:v>
                </c:pt>
                <c:pt idx="4924">
                  <c:v>9.7000000000000011</c:v>
                </c:pt>
                <c:pt idx="4925">
                  <c:v>2.4775999999999998</c:v>
                </c:pt>
                <c:pt idx="4926">
                  <c:v>17.100000000000001</c:v>
                </c:pt>
                <c:pt idx="4927">
                  <c:v>5.4211</c:v>
                </c:pt>
                <c:pt idx="4928">
                  <c:v>19.59</c:v>
                </c:pt>
                <c:pt idx="4929">
                  <c:v>2.5811000000000002</c:v>
                </c:pt>
                <c:pt idx="4930">
                  <c:v>14.7</c:v>
                </c:pt>
                <c:pt idx="4931">
                  <c:v>2.343</c:v>
                </c:pt>
                <c:pt idx="4932">
                  <c:v>4.9080000000000004</c:v>
                </c:pt>
                <c:pt idx="4933">
                  <c:v>3.3</c:v>
                </c:pt>
                <c:pt idx="4934">
                  <c:v>2.5</c:v>
                </c:pt>
                <c:pt idx="4935">
                  <c:v>8.3000000000000007</c:v>
                </c:pt>
                <c:pt idx="4936">
                  <c:v>6</c:v>
                </c:pt>
                <c:pt idx="4937">
                  <c:v>2.9</c:v>
                </c:pt>
                <c:pt idx="4938">
                  <c:v>6.0700000000000101E-2</c:v>
                </c:pt>
                <c:pt idx="4939">
                  <c:v>4.0239999999999965</c:v>
                </c:pt>
                <c:pt idx="4940">
                  <c:v>14.790999999999999</c:v>
                </c:pt>
                <c:pt idx="4941">
                  <c:v>56.8</c:v>
                </c:pt>
                <c:pt idx="4942">
                  <c:v>3.0649999999999999</c:v>
                </c:pt>
                <c:pt idx="4943">
                  <c:v>38.6</c:v>
                </c:pt>
                <c:pt idx="4944">
                  <c:v>38</c:v>
                </c:pt>
                <c:pt idx="4945">
                  <c:v>3.1240000000000001</c:v>
                </c:pt>
                <c:pt idx="4946">
                  <c:v>5.25</c:v>
                </c:pt>
                <c:pt idx="4947">
                  <c:v>7.4710000000000107</c:v>
                </c:pt>
                <c:pt idx="4948">
                  <c:v>11.33</c:v>
                </c:pt>
                <c:pt idx="4949">
                  <c:v>4.8</c:v>
                </c:pt>
                <c:pt idx="4950">
                  <c:v>2.13</c:v>
                </c:pt>
                <c:pt idx="4951">
                  <c:v>5.6719999999999997</c:v>
                </c:pt>
                <c:pt idx="4952">
                  <c:v>5.9</c:v>
                </c:pt>
                <c:pt idx="4953">
                  <c:v>3.1159999999999997</c:v>
                </c:pt>
                <c:pt idx="4954">
                  <c:v>35</c:v>
                </c:pt>
                <c:pt idx="4955">
                  <c:v>8.4</c:v>
                </c:pt>
                <c:pt idx="4956">
                  <c:v>8</c:v>
                </c:pt>
                <c:pt idx="4957">
                  <c:v>2.9744999999999977</c:v>
                </c:pt>
                <c:pt idx="4958">
                  <c:v>5.6</c:v>
                </c:pt>
                <c:pt idx="4959">
                  <c:v>3.9</c:v>
                </c:pt>
                <c:pt idx="4960">
                  <c:v>2.9739999999999998</c:v>
                </c:pt>
                <c:pt idx="4961">
                  <c:v>2.7989999999999999</c:v>
                </c:pt>
                <c:pt idx="4962">
                  <c:v>220</c:v>
                </c:pt>
                <c:pt idx="4963">
                  <c:v>17.079999999999988</c:v>
                </c:pt>
                <c:pt idx="4964">
                  <c:v>5.45</c:v>
                </c:pt>
                <c:pt idx="4965">
                  <c:v>3.24</c:v>
                </c:pt>
                <c:pt idx="4966">
                  <c:v>5.7430000000000003</c:v>
                </c:pt>
                <c:pt idx="4967">
                  <c:v>8.5500000000000007</c:v>
                </c:pt>
                <c:pt idx="4968">
                  <c:v>31.167999999999999</c:v>
                </c:pt>
                <c:pt idx="4969">
                  <c:v>11.4</c:v>
                </c:pt>
                <c:pt idx="4970">
                  <c:v>5.67</c:v>
                </c:pt>
                <c:pt idx="4971">
                  <c:v>5.7910000000000004</c:v>
                </c:pt>
                <c:pt idx="4972">
                  <c:v>4.4089999999999998</c:v>
                </c:pt>
                <c:pt idx="4973">
                  <c:v>5.85</c:v>
                </c:pt>
                <c:pt idx="4974">
                  <c:v>2.02</c:v>
                </c:pt>
                <c:pt idx="4975">
                  <c:v>20</c:v>
                </c:pt>
                <c:pt idx="4976">
                  <c:v>11.48</c:v>
                </c:pt>
                <c:pt idx="4977">
                  <c:v>3.1943999999999999</c:v>
                </c:pt>
                <c:pt idx="4978">
                  <c:v>2.7052999999999998</c:v>
                </c:pt>
                <c:pt idx="4979">
                  <c:v>5.9589999999999996</c:v>
                </c:pt>
                <c:pt idx="4980">
                  <c:v>2.7919999999999998</c:v>
                </c:pt>
                <c:pt idx="4981">
                  <c:v>2.4289999999999998</c:v>
                </c:pt>
                <c:pt idx="4982">
                  <c:v>47</c:v>
                </c:pt>
                <c:pt idx="4983">
                  <c:v>10.200000000000001</c:v>
                </c:pt>
                <c:pt idx="4984">
                  <c:v>3.1642999999999999</c:v>
                </c:pt>
                <c:pt idx="4985">
                  <c:v>5.4580000000000002</c:v>
                </c:pt>
                <c:pt idx="4986">
                  <c:v>20.100000000000001</c:v>
                </c:pt>
                <c:pt idx="4987">
                  <c:v>2.8719999999999977</c:v>
                </c:pt>
                <c:pt idx="4988">
                  <c:v>9.5500000000000007</c:v>
                </c:pt>
                <c:pt idx="4989">
                  <c:v>16</c:v>
                </c:pt>
                <c:pt idx="4990">
                  <c:v>6</c:v>
                </c:pt>
                <c:pt idx="4991">
                  <c:v>18</c:v>
                </c:pt>
                <c:pt idx="4992">
                  <c:v>7.4700000000000024</c:v>
                </c:pt>
                <c:pt idx="4993">
                  <c:v>4.6566000000000001</c:v>
                </c:pt>
                <c:pt idx="4994">
                  <c:v>6.8938999999999995</c:v>
                </c:pt>
                <c:pt idx="4995">
                  <c:v>17.399999999999999</c:v>
                </c:pt>
                <c:pt idx="4996">
                  <c:v>2.2400000000000002</c:v>
                </c:pt>
                <c:pt idx="4997">
                  <c:v>5.1869999999999985</c:v>
                </c:pt>
                <c:pt idx="4998">
                  <c:v>85</c:v>
                </c:pt>
                <c:pt idx="4999">
                  <c:v>11.5</c:v>
                </c:pt>
                <c:pt idx="5000">
                  <c:v>6.365999999999989</c:v>
                </c:pt>
                <c:pt idx="5001">
                  <c:v>4.5599999999999996</c:v>
                </c:pt>
                <c:pt idx="5002">
                  <c:v>11</c:v>
                </c:pt>
                <c:pt idx="5003">
                  <c:v>3</c:v>
                </c:pt>
                <c:pt idx="5004">
                  <c:v>5.3519999999999985</c:v>
                </c:pt>
                <c:pt idx="5005">
                  <c:v>6.992</c:v>
                </c:pt>
                <c:pt idx="5006">
                  <c:v>2.7645000000000048</c:v>
                </c:pt>
                <c:pt idx="5007">
                  <c:v>6.3</c:v>
                </c:pt>
                <c:pt idx="5008">
                  <c:v>38.260000000000012</c:v>
                </c:pt>
                <c:pt idx="5009">
                  <c:v>70</c:v>
                </c:pt>
                <c:pt idx="5010">
                  <c:v>4.9000000000000004</c:v>
                </c:pt>
                <c:pt idx="5011">
                  <c:v>8.3600000000000048</c:v>
                </c:pt>
                <c:pt idx="5012">
                  <c:v>2.3454999999999977</c:v>
                </c:pt>
                <c:pt idx="5013">
                  <c:v>2.5539999999999998</c:v>
                </c:pt>
                <c:pt idx="5014">
                  <c:v>34</c:v>
                </c:pt>
                <c:pt idx="5015">
                  <c:v>10</c:v>
                </c:pt>
                <c:pt idx="5016">
                  <c:v>3.5019999999999998</c:v>
                </c:pt>
                <c:pt idx="5017">
                  <c:v>28</c:v>
                </c:pt>
                <c:pt idx="5018">
                  <c:v>80</c:v>
                </c:pt>
                <c:pt idx="5019">
                  <c:v>38</c:v>
                </c:pt>
                <c:pt idx="5020">
                  <c:v>5.8460000000000001</c:v>
                </c:pt>
                <c:pt idx="5021">
                  <c:v>6.03</c:v>
                </c:pt>
                <c:pt idx="5022">
                  <c:v>49</c:v>
                </c:pt>
                <c:pt idx="5023">
                  <c:v>6.2669999999999995</c:v>
                </c:pt>
                <c:pt idx="5024">
                  <c:v>11.5</c:v>
                </c:pt>
                <c:pt idx="5025">
                  <c:v>2.4969999999999977</c:v>
                </c:pt>
                <c:pt idx="5026">
                  <c:v>16.494999999999987</c:v>
                </c:pt>
                <c:pt idx="5027">
                  <c:v>4.9189999999999996</c:v>
                </c:pt>
                <c:pt idx="5028">
                  <c:v>87</c:v>
                </c:pt>
                <c:pt idx="5029">
                  <c:v>9.58</c:v>
                </c:pt>
                <c:pt idx="5030">
                  <c:v>100</c:v>
                </c:pt>
                <c:pt idx="5031">
                  <c:v>9.8490000000000002</c:v>
                </c:pt>
                <c:pt idx="5032">
                  <c:v>3</c:v>
                </c:pt>
                <c:pt idx="5033">
                  <c:v>8.7100000000000009</c:v>
                </c:pt>
                <c:pt idx="5034">
                  <c:v>49.94</c:v>
                </c:pt>
                <c:pt idx="5035">
                  <c:v>2.9</c:v>
                </c:pt>
                <c:pt idx="5036">
                  <c:v>6.8469999999999995</c:v>
                </c:pt>
                <c:pt idx="5037">
                  <c:v>3.5789999999999997</c:v>
                </c:pt>
                <c:pt idx="5038">
                  <c:v>4.0999999999999996</c:v>
                </c:pt>
                <c:pt idx="5039">
                  <c:v>8.8000000000000007</c:v>
                </c:pt>
                <c:pt idx="5040">
                  <c:v>4.4660000000000002</c:v>
                </c:pt>
                <c:pt idx="5041">
                  <c:v>3.8</c:v>
                </c:pt>
                <c:pt idx="5042">
                  <c:v>2.4059999999999997</c:v>
                </c:pt>
                <c:pt idx="5043">
                  <c:v>6.1949999999999878</c:v>
                </c:pt>
                <c:pt idx="5044">
                  <c:v>2.6789999999999998</c:v>
                </c:pt>
                <c:pt idx="5045">
                  <c:v>4.2096000000000098</c:v>
                </c:pt>
                <c:pt idx="5046">
                  <c:v>2.6236000000000002</c:v>
                </c:pt>
                <c:pt idx="5047">
                  <c:v>2.7</c:v>
                </c:pt>
                <c:pt idx="5048">
                  <c:v>2.3279999999999998</c:v>
                </c:pt>
                <c:pt idx="5049">
                  <c:v>6</c:v>
                </c:pt>
                <c:pt idx="5050">
                  <c:v>6.4080000000000004</c:v>
                </c:pt>
                <c:pt idx="5051">
                  <c:v>10.07</c:v>
                </c:pt>
                <c:pt idx="5052">
                  <c:v>2.6835000000000053</c:v>
                </c:pt>
                <c:pt idx="5053">
                  <c:v>30</c:v>
                </c:pt>
                <c:pt idx="5054">
                  <c:v>5.5539999999999985</c:v>
                </c:pt>
                <c:pt idx="5055">
                  <c:v>7.51</c:v>
                </c:pt>
                <c:pt idx="5056">
                  <c:v>6.1419999999999995</c:v>
                </c:pt>
                <c:pt idx="5057">
                  <c:v>4.2219999999999995</c:v>
                </c:pt>
                <c:pt idx="5058">
                  <c:v>10</c:v>
                </c:pt>
                <c:pt idx="5059">
                  <c:v>11.52</c:v>
                </c:pt>
                <c:pt idx="5060">
                  <c:v>0.77500000000000147</c:v>
                </c:pt>
                <c:pt idx="5061">
                  <c:v>4.9300000000000024</c:v>
                </c:pt>
                <c:pt idx="5062">
                  <c:v>40.770000000000003</c:v>
                </c:pt>
                <c:pt idx="5063">
                  <c:v>2.5567999999999977</c:v>
                </c:pt>
                <c:pt idx="5064">
                  <c:v>2.5998999999999977</c:v>
                </c:pt>
                <c:pt idx="5065">
                  <c:v>178.5</c:v>
                </c:pt>
                <c:pt idx="5066">
                  <c:v>6.7139999999999995</c:v>
                </c:pt>
                <c:pt idx="5067">
                  <c:v>3.782</c:v>
                </c:pt>
                <c:pt idx="5068">
                  <c:v>5.4130000000000003</c:v>
                </c:pt>
                <c:pt idx="5069">
                  <c:v>6.1</c:v>
                </c:pt>
                <c:pt idx="5070">
                  <c:v>6</c:v>
                </c:pt>
                <c:pt idx="5071">
                  <c:v>46.07</c:v>
                </c:pt>
                <c:pt idx="5072">
                  <c:v>2.774</c:v>
                </c:pt>
                <c:pt idx="5073">
                  <c:v>6.6</c:v>
                </c:pt>
                <c:pt idx="5074">
                  <c:v>3.9903999999999997</c:v>
                </c:pt>
                <c:pt idx="5075">
                  <c:v>45</c:v>
                </c:pt>
                <c:pt idx="5076">
                  <c:v>6.4083000000000014</c:v>
                </c:pt>
                <c:pt idx="5077">
                  <c:v>19.16</c:v>
                </c:pt>
                <c:pt idx="5078">
                  <c:v>5.2409999999999997</c:v>
                </c:pt>
                <c:pt idx="5079">
                  <c:v>3.2930999999999999</c:v>
                </c:pt>
                <c:pt idx="5080">
                  <c:v>9.98</c:v>
                </c:pt>
                <c:pt idx="5081">
                  <c:v>26.5</c:v>
                </c:pt>
                <c:pt idx="5082">
                  <c:v>2.4099999999999997</c:v>
                </c:pt>
                <c:pt idx="5083">
                  <c:v>6.5720000000000001</c:v>
                </c:pt>
                <c:pt idx="5084">
                  <c:v>1.495899999999996</c:v>
                </c:pt>
                <c:pt idx="5085">
                  <c:v>6.8038999999999996</c:v>
                </c:pt>
                <c:pt idx="5086">
                  <c:v>2.2730000000000001</c:v>
                </c:pt>
                <c:pt idx="5087">
                  <c:v>4.09499999999999</c:v>
                </c:pt>
                <c:pt idx="5088">
                  <c:v>6</c:v>
                </c:pt>
                <c:pt idx="5089">
                  <c:v>7.11099999999999</c:v>
                </c:pt>
                <c:pt idx="5090">
                  <c:v>2.5722299999999967</c:v>
                </c:pt>
                <c:pt idx="5091">
                  <c:v>3.2589999999999999</c:v>
                </c:pt>
                <c:pt idx="5092">
                  <c:v>2.4621</c:v>
                </c:pt>
                <c:pt idx="5093">
                  <c:v>17</c:v>
                </c:pt>
                <c:pt idx="5094">
                  <c:v>9.02</c:v>
                </c:pt>
                <c:pt idx="5095">
                  <c:v>2.7669999999999999</c:v>
                </c:pt>
                <c:pt idx="5096">
                  <c:v>5.6519999999999975</c:v>
                </c:pt>
                <c:pt idx="5097">
                  <c:v>3.423</c:v>
                </c:pt>
                <c:pt idx="5098">
                  <c:v>2.9499999999999997</c:v>
                </c:pt>
                <c:pt idx="5099">
                  <c:v>2.5</c:v>
                </c:pt>
                <c:pt idx="5100">
                  <c:v>6.5</c:v>
                </c:pt>
                <c:pt idx="5101">
                  <c:v>24</c:v>
                </c:pt>
                <c:pt idx="5102">
                  <c:v>2.3273999999999999</c:v>
                </c:pt>
                <c:pt idx="5103">
                  <c:v>2.3859999999999997</c:v>
                </c:pt>
                <c:pt idx="5104">
                  <c:v>7.2</c:v>
                </c:pt>
                <c:pt idx="5105">
                  <c:v>3.3609999999999998</c:v>
                </c:pt>
                <c:pt idx="5106">
                  <c:v>5.3069999999999995</c:v>
                </c:pt>
                <c:pt idx="5107">
                  <c:v>12</c:v>
                </c:pt>
                <c:pt idx="5108">
                  <c:v>35.9</c:v>
                </c:pt>
                <c:pt idx="5109">
                  <c:v>50.6</c:v>
                </c:pt>
                <c:pt idx="5110">
                  <c:v>7.319</c:v>
                </c:pt>
                <c:pt idx="5111">
                  <c:v>4.2534000000000001</c:v>
                </c:pt>
                <c:pt idx="5112">
                  <c:v>5.8719999999999999</c:v>
                </c:pt>
                <c:pt idx="5113">
                  <c:v>12.7</c:v>
                </c:pt>
                <c:pt idx="5114">
                  <c:v>5.6099999999999985</c:v>
                </c:pt>
                <c:pt idx="5115">
                  <c:v>2.7949999999999999</c:v>
                </c:pt>
                <c:pt idx="5116">
                  <c:v>4.4950000000000001</c:v>
                </c:pt>
                <c:pt idx="5117">
                  <c:v>9.9600000000000026</c:v>
                </c:pt>
                <c:pt idx="5118">
                  <c:v>0.64190000000000158</c:v>
                </c:pt>
                <c:pt idx="5119">
                  <c:v>18.5</c:v>
                </c:pt>
                <c:pt idx="5120">
                  <c:v>2.52</c:v>
                </c:pt>
                <c:pt idx="5121">
                  <c:v>60</c:v>
                </c:pt>
                <c:pt idx="5122">
                  <c:v>37.65</c:v>
                </c:pt>
                <c:pt idx="5123">
                  <c:v>5.3374999999999995</c:v>
                </c:pt>
                <c:pt idx="5124">
                  <c:v>30.39</c:v>
                </c:pt>
                <c:pt idx="5125">
                  <c:v>38.520000000000003</c:v>
                </c:pt>
                <c:pt idx="5126">
                  <c:v>5.9901999999999997</c:v>
                </c:pt>
                <c:pt idx="5127">
                  <c:v>2.1215999999999999</c:v>
                </c:pt>
                <c:pt idx="5128">
                  <c:v>2.2400000000000002</c:v>
                </c:pt>
                <c:pt idx="5129">
                  <c:v>7.68</c:v>
                </c:pt>
                <c:pt idx="5130">
                  <c:v>5.2629999999999955</c:v>
                </c:pt>
                <c:pt idx="5131">
                  <c:v>2.5549999999999997</c:v>
                </c:pt>
                <c:pt idx="5132">
                  <c:v>3.7538</c:v>
                </c:pt>
                <c:pt idx="5133">
                  <c:v>4.452</c:v>
                </c:pt>
                <c:pt idx="5134">
                  <c:v>3.4809999999999999</c:v>
                </c:pt>
                <c:pt idx="5135">
                  <c:v>3.52</c:v>
                </c:pt>
                <c:pt idx="5136">
                  <c:v>10.213999999999999</c:v>
                </c:pt>
                <c:pt idx="5137">
                  <c:v>2.6719999999999997</c:v>
                </c:pt>
                <c:pt idx="5138">
                  <c:v>94</c:v>
                </c:pt>
                <c:pt idx="5139">
                  <c:v>2.92</c:v>
                </c:pt>
                <c:pt idx="5140">
                  <c:v>2.27</c:v>
                </c:pt>
                <c:pt idx="5141">
                  <c:v>0.52</c:v>
                </c:pt>
                <c:pt idx="5142">
                  <c:v>1.2975999999999972</c:v>
                </c:pt>
                <c:pt idx="5143">
                  <c:v>14.904</c:v>
                </c:pt>
                <c:pt idx="5144">
                  <c:v>51</c:v>
                </c:pt>
                <c:pt idx="5145">
                  <c:v>4.766</c:v>
                </c:pt>
                <c:pt idx="5146">
                  <c:v>3.6909999999999998</c:v>
                </c:pt>
                <c:pt idx="5147">
                  <c:v>6.5286999999999997</c:v>
                </c:pt>
                <c:pt idx="5148">
                  <c:v>4.78</c:v>
                </c:pt>
                <c:pt idx="5149">
                  <c:v>12</c:v>
                </c:pt>
                <c:pt idx="5150">
                  <c:v>5.0999999999999996</c:v>
                </c:pt>
                <c:pt idx="5151">
                  <c:v>6.5</c:v>
                </c:pt>
                <c:pt idx="5152">
                  <c:v>2.3409999999999997</c:v>
                </c:pt>
                <c:pt idx="5153">
                  <c:v>6.59</c:v>
                </c:pt>
                <c:pt idx="5154">
                  <c:v>7.3</c:v>
                </c:pt>
                <c:pt idx="5155">
                  <c:v>2.5139999999999998</c:v>
                </c:pt>
                <c:pt idx="5156">
                  <c:v>2.6421000000000001</c:v>
                </c:pt>
                <c:pt idx="5157">
                  <c:v>2</c:v>
                </c:pt>
                <c:pt idx="5158">
                  <c:v>2.4161999999999977</c:v>
                </c:pt>
                <c:pt idx="5159">
                  <c:v>0.90859999999999996</c:v>
                </c:pt>
                <c:pt idx="5160">
                  <c:v>17.260000000000002</c:v>
                </c:pt>
                <c:pt idx="5161">
                  <c:v>3.1149999999999998</c:v>
                </c:pt>
                <c:pt idx="5162">
                  <c:v>10.105</c:v>
                </c:pt>
                <c:pt idx="5163">
                  <c:v>2.8479999999999999</c:v>
                </c:pt>
                <c:pt idx="5164">
                  <c:v>4.4260099999999998</c:v>
                </c:pt>
                <c:pt idx="5165">
                  <c:v>2.5161999999999987</c:v>
                </c:pt>
                <c:pt idx="5166">
                  <c:v>43</c:v>
                </c:pt>
                <c:pt idx="5167">
                  <c:v>4.7894000000000014</c:v>
                </c:pt>
                <c:pt idx="5168">
                  <c:v>38.690000000000012</c:v>
                </c:pt>
                <c:pt idx="5169">
                  <c:v>6.0539999999999985</c:v>
                </c:pt>
                <c:pt idx="5170">
                  <c:v>4.7510000000000003</c:v>
                </c:pt>
                <c:pt idx="5171">
                  <c:v>5.7700000000000014</c:v>
                </c:pt>
                <c:pt idx="5172">
                  <c:v>10.950000000000006</c:v>
                </c:pt>
                <c:pt idx="5173">
                  <c:v>116</c:v>
                </c:pt>
                <c:pt idx="5174">
                  <c:v>9.0400000000000009</c:v>
                </c:pt>
                <c:pt idx="5175">
                  <c:v>4.444</c:v>
                </c:pt>
                <c:pt idx="5176">
                  <c:v>2.3889999999999998</c:v>
                </c:pt>
                <c:pt idx="5177">
                  <c:v>3.0449999999999999</c:v>
                </c:pt>
                <c:pt idx="5178">
                  <c:v>26</c:v>
                </c:pt>
                <c:pt idx="5179">
                  <c:v>3.0249999999999999</c:v>
                </c:pt>
                <c:pt idx="5180">
                  <c:v>8.06</c:v>
                </c:pt>
                <c:pt idx="5181">
                  <c:v>29.9</c:v>
                </c:pt>
                <c:pt idx="5182">
                  <c:v>5.2309999999999999</c:v>
                </c:pt>
                <c:pt idx="5183">
                  <c:v>2.4719999999999978</c:v>
                </c:pt>
                <c:pt idx="5184">
                  <c:v>3.1429999999999998</c:v>
                </c:pt>
                <c:pt idx="5185">
                  <c:v>4.5999999999999996</c:v>
                </c:pt>
                <c:pt idx="5186">
                  <c:v>3.2474000000000012</c:v>
                </c:pt>
                <c:pt idx="5187">
                  <c:v>3.2810000000000001</c:v>
                </c:pt>
                <c:pt idx="5188">
                  <c:v>8.4439999999999991</c:v>
                </c:pt>
                <c:pt idx="5189">
                  <c:v>5.2539999999999996</c:v>
                </c:pt>
                <c:pt idx="5190">
                  <c:v>13.556000000000004</c:v>
                </c:pt>
                <c:pt idx="5191">
                  <c:v>2.3698999999999977</c:v>
                </c:pt>
                <c:pt idx="5192">
                  <c:v>3.0476999999999999</c:v>
                </c:pt>
                <c:pt idx="5193">
                  <c:v>14.98</c:v>
                </c:pt>
                <c:pt idx="5194">
                  <c:v>13.894</c:v>
                </c:pt>
                <c:pt idx="5195">
                  <c:v>4.6063000000000001</c:v>
                </c:pt>
                <c:pt idx="5196">
                  <c:v>2.6419999999999999</c:v>
                </c:pt>
                <c:pt idx="5197">
                  <c:v>3.3349999999999977</c:v>
                </c:pt>
                <c:pt idx="5198">
                  <c:v>6.48</c:v>
                </c:pt>
                <c:pt idx="5199">
                  <c:v>12</c:v>
                </c:pt>
                <c:pt idx="5200">
                  <c:v>7.0289999999999955</c:v>
                </c:pt>
                <c:pt idx="5201">
                  <c:v>2.5192999999999977</c:v>
                </c:pt>
                <c:pt idx="5202">
                  <c:v>3.3386999999999967</c:v>
                </c:pt>
                <c:pt idx="5203">
                  <c:v>19.88</c:v>
                </c:pt>
                <c:pt idx="5204">
                  <c:v>8</c:v>
                </c:pt>
                <c:pt idx="5205">
                  <c:v>33.644000000000005</c:v>
                </c:pt>
                <c:pt idx="5206">
                  <c:v>10.182</c:v>
                </c:pt>
                <c:pt idx="5207">
                  <c:v>2.718</c:v>
                </c:pt>
                <c:pt idx="5208">
                  <c:v>2.4003999999999999</c:v>
                </c:pt>
                <c:pt idx="5209">
                  <c:v>2.7650000000000001</c:v>
                </c:pt>
                <c:pt idx="5210">
                  <c:v>4.8229999999999897</c:v>
                </c:pt>
                <c:pt idx="5211">
                  <c:v>13.4</c:v>
                </c:pt>
                <c:pt idx="5212">
                  <c:v>6.3</c:v>
                </c:pt>
                <c:pt idx="5213">
                  <c:v>9.25</c:v>
                </c:pt>
                <c:pt idx="5214">
                  <c:v>6</c:v>
                </c:pt>
                <c:pt idx="5215">
                  <c:v>3.7880000000000011</c:v>
                </c:pt>
                <c:pt idx="5216">
                  <c:v>9.4360000000000035</c:v>
                </c:pt>
                <c:pt idx="5217">
                  <c:v>17.8</c:v>
                </c:pt>
                <c:pt idx="5218">
                  <c:v>5.04</c:v>
                </c:pt>
                <c:pt idx="5219">
                  <c:v>2.8129999999999953</c:v>
                </c:pt>
                <c:pt idx="5220">
                  <c:v>2.0949999999999998</c:v>
                </c:pt>
                <c:pt idx="5221">
                  <c:v>10.239999999999998</c:v>
                </c:pt>
                <c:pt idx="5222">
                  <c:v>2.3885999999999998</c:v>
                </c:pt>
                <c:pt idx="5223">
                  <c:v>2.3016999999999967</c:v>
                </c:pt>
                <c:pt idx="5224">
                  <c:v>7</c:v>
                </c:pt>
                <c:pt idx="5225">
                  <c:v>58</c:v>
                </c:pt>
                <c:pt idx="5226">
                  <c:v>11.1</c:v>
                </c:pt>
                <c:pt idx="5227">
                  <c:v>3.278</c:v>
                </c:pt>
                <c:pt idx="5228">
                  <c:v>2.484</c:v>
                </c:pt>
                <c:pt idx="5229">
                  <c:v>8.4520000000000213</c:v>
                </c:pt>
                <c:pt idx="5230">
                  <c:v>4.0734000000000004</c:v>
                </c:pt>
                <c:pt idx="5231">
                  <c:v>5.0990000000000002</c:v>
                </c:pt>
                <c:pt idx="5232">
                  <c:v>9.41</c:v>
                </c:pt>
                <c:pt idx="5233">
                  <c:v>10.4</c:v>
                </c:pt>
                <c:pt idx="5234">
                  <c:v>7.2830000000000004</c:v>
                </c:pt>
                <c:pt idx="5235">
                  <c:v>26</c:v>
                </c:pt>
                <c:pt idx="5236">
                  <c:v>5.4300000000000024</c:v>
                </c:pt>
                <c:pt idx="5237">
                  <c:v>12.906000000000002</c:v>
                </c:pt>
                <c:pt idx="5238">
                  <c:v>1880</c:v>
                </c:pt>
                <c:pt idx="5239">
                  <c:v>6.0549999999999899</c:v>
                </c:pt>
                <c:pt idx="5240">
                  <c:v>9.3230000000000004</c:v>
                </c:pt>
                <c:pt idx="5241">
                  <c:v>51</c:v>
                </c:pt>
                <c:pt idx="5242">
                  <c:v>2.3087999999999997</c:v>
                </c:pt>
                <c:pt idx="5243">
                  <c:v>6.41</c:v>
                </c:pt>
                <c:pt idx="5244">
                  <c:v>3.6970000000000001</c:v>
                </c:pt>
                <c:pt idx="5245">
                  <c:v>2.6555999999999997</c:v>
                </c:pt>
                <c:pt idx="5246">
                  <c:v>2.5139999999999998</c:v>
                </c:pt>
                <c:pt idx="5247">
                  <c:v>4.4950000000000001</c:v>
                </c:pt>
                <c:pt idx="5248">
                  <c:v>68</c:v>
                </c:pt>
                <c:pt idx="5249">
                  <c:v>2.6</c:v>
                </c:pt>
                <c:pt idx="5250">
                  <c:v>52.1</c:v>
                </c:pt>
                <c:pt idx="5251">
                  <c:v>3.6</c:v>
                </c:pt>
                <c:pt idx="5252">
                  <c:v>0.48650000000000032</c:v>
                </c:pt>
                <c:pt idx="5253">
                  <c:v>15.66</c:v>
                </c:pt>
                <c:pt idx="5254">
                  <c:v>19.88</c:v>
                </c:pt>
                <c:pt idx="5255">
                  <c:v>5.54</c:v>
                </c:pt>
                <c:pt idx="5256">
                  <c:v>6.3339999999999996</c:v>
                </c:pt>
                <c:pt idx="5257">
                  <c:v>2.2593000000000001</c:v>
                </c:pt>
                <c:pt idx="5258">
                  <c:v>28.1</c:v>
                </c:pt>
                <c:pt idx="5259">
                  <c:v>5.3</c:v>
                </c:pt>
                <c:pt idx="5260">
                  <c:v>8.947000000000001</c:v>
                </c:pt>
                <c:pt idx="5261">
                  <c:v>40</c:v>
                </c:pt>
                <c:pt idx="5262">
                  <c:v>2.5719999999999987</c:v>
                </c:pt>
                <c:pt idx="5263">
                  <c:v>2.4923999999999977</c:v>
                </c:pt>
                <c:pt idx="5264">
                  <c:v>12.69</c:v>
                </c:pt>
                <c:pt idx="5265">
                  <c:v>6.0561999999999996</c:v>
                </c:pt>
                <c:pt idx="5266">
                  <c:v>4.3789999999999996</c:v>
                </c:pt>
                <c:pt idx="5267">
                  <c:v>51.9</c:v>
                </c:pt>
                <c:pt idx="5268">
                  <c:v>14</c:v>
                </c:pt>
                <c:pt idx="5269">
                  <c:v>2.5709</c:v>
                </c:pt>
                <c:pt idx="5270">
                  <c:v>6.2013000000000034</c:v>
                </c:pt>
                <c:pt idx="5271">
                  <c:v>2.4539999999999997</c:v>
                </c:pt>
                <c:pt idx="5272">
                  <c:v>30.330000000000005</c:v>
                </c:pt>
                <c:pt idx="5273">
                  <c:v>6.0090000000000003</c:v>
                </c:pt>
                <c:pt idx="5274">
                  <c:v>4.7889999999999997</c:v>
                </c:pt>
                <c:pt idx="5275">
                  <c:v>15.1</c:v>
                </c:pt>
                <c:pt idx="5276">
                  <c:v>6.825999999999989</c:v>
                </c:pt>
                <c:pt idx="5277">
                  <c:v>6.51</c:v>
                </c:pt>
                <c:pt idx="5278">
                  <c:v>2.327</c:v>
                </c:pt>
                <c:pt idx="5279">
                  <c:v>5.0688999999999975</c:v>
                </c:pt>
                <c:pt idx="5280">
                  <c:v>16.007000000000001</c:v>
                </c:pt>
                <c:pt idx="5281">
                  <c:v>2.7753999999999999</c:v>
                </c:pt>
                <c:pt idx="5282">
                  <c:v>129.5</c:v>
                </c:pt>
                <c:pt idx="5283">
                  <c:v>1.5421</c:v>
                </c:pt>
                <c:pt idx="5284">
                  <c:v>13.17</c:v>
                </c:pt>
                <c:pt idx="5285">
                  <c:v>2.5779999999999998</c:v>
                </c:pt>
                <c:pt idx="5286">
                  <c:v>2.5057</c:v>
                </c:pt>
                <c:pt idx="5287">
                  <c:v>2.8173999999999997</c:v>
                </c:pt>
                <c:pt idx="5288">
                  <c:v>7.6639999999999899</c:v>
                </c:pt>
                <c:pt idx="5289">
                  <c:v>14.58</c:v>
                </c:pt>
                <c:pt idx="5290">
                  <c:v>2.4329999999999967</c:v>
                </c:pt>
                <c:pt idx="5291">
                  <c:v>19.149999999999999</c:v>
                </c:pt>
                <c:pt idx="5292">
                  <c:v>2.726</c:v>
                </c:pt>
                <c:pt idx="5293">
                  <c:v>3.5557999999999987</c:v>
                </c:pt>
                <c:pt idx="5294">
                  <c:v>73</c:v>
                </c:pt>
                <c:pt idx="5295">
                  <c:v>3.3019999999999987</c:v>
                </c:pt>
                <c:pt idx="5296">
                  <c:v>3.77</c:v>
                </c:pt>
                <c:pt idx="5297">
                  <c:v>2.6</c:v>
                </c:pt>
                <c:pt idx="5298">
                  <c:v>3.5941999999999998</c:v>
                </c:pt>
                <c:pt idx="5299">
                  <c:v>2.6640000000000001</c:v>
                </c:pt>
                <c:pt idx="5300">
                  <c:v>32.4</c:v>
                </c:pt>
                <c:pt idx="5301">
                  <c:v>7.357999999999989</c:v>
                </c:pt>
                <c:pt idx="5302">
                  <c:v>11</c:v>
                </c:pt>
                <c:pt idx="5303">
                  <c:v>5.0169999999999995</c:v>
                </c:pt>
                <c:pt idx="5304">
                  <c:v>19.7</c:v>
                </c:pt>
                <c:pt idx="5305">
                  <c:v>24</c:v>
                </c:pt>
                <c:pt idx="5306">
                  <c:v>3.25</c:v>
                </c:pt>
                <c:pt idx="5307">
                  <c:v>2.59</c:v>
                </c:pt>
                <c:pt idx="5308">
                  <c:v>4.1229999999999878</c:v>
                </c:pt>
                <c:pt idx="5309">
                  <c:v>2.2656000000000001</c:v>
                </c:pt>
                <c:pt idx="5310">
                  <c:v>2.5141</c:v>
                </c:pt>
                <c:pt idx="5311">
                  <c:v>17.05</c:v>
                </c:pt>
                <c:pt idx="5312">
                  <c:v>9.5708000000000002</c:v>
                </c:pt>
                <c:pt idx="5313">
                  <c:v>5.8279999999999879</c:v>
                </c:pt>
                <c:pt idx="5314">
                  <c:v>61</c:v>
                </c:pt>
                <c:pt idx="5315">
                  <c:v>6.88</c:v>
                </c:pt>
                <c:pt idx="5316">
                  <c:v>2.7600000000000002</c:v>
                </c:pt>
                <c:pt idx="5317">
                  <c:v>16</c:v>
                </c:pt>
                <c:pt idx="5318">
                  <c:v>9.6580000000000013</c:v>
                </c:pt>
                <c:pt idx="5319">
                  <c:v>234</c:v>
                </c:pt>
                <c:pt idx="5320">
                  <c:v>3.4882</c:v>
                </c:pt>
                <c:pt idx="5321">
                  <c:v>3.0329999999999977</c:v>
                </c:pt>
                <c:pt idx="5322">
                  <c:v>2.706</c:v>
                </c:pt>
                <c:pt idx="5323">
                  <c:v>2.69</c:v>
                </c:pt>
                <c:pt idx="5324">
                  <c:v>6.423</c:v>
                </c:pt>
                <c:pt idx="5325">
                  <c:v>1.9900000000000027</c:v>
                </c:pt>
                <c:pt idx="5326">
                  <c:v>2.25</c:v>
                </c:pt>
                <c:pt idx="5327">
                  <c:v>3.3659999999999997</c:v>
                </c:pt>
                <c:pt idx="5328">
                  <c:v>5.077</c:v>
                </c:pt>
                <c:pt idx="5329">
                  <c:v>0.3452900000000001</c:v>
                </c:pt>
                <c:pt idx="5330">
                  <c:v>5.2069999999999999</c:v>
                </c:pt>
                <c:pt idx="5331">
                  <c:v>16.510000000000005</c:v>
                </c:pt>
                <c:pt idx="5332">
                  <c:v>2.8449999999999998</c:v>
                </c:pt>
                <c:pt idx="5333">
                  <c:v>3.9249999999999998</c:v>
                </c:pt>
                <c:pt idx="5334">
                  <c:v>5.6</c:v>
                </c:pt>
                <c:pt idx="5335">
                  <c:v>8.8280000000000012</c:v>
                </c:pt>
                <c:pt idx="5336">
                  <c:v>9.0046000000000035</c:v>
                </c:pt>
                <c:pt idx="5337">
                  <c:v>4.9000000000000004</c:v>
                </c:pt>
                <c:pt idx="5338">
                  <c:v>38.04</c:v>
                </c:pt>
                <c:pt idx="5339">
                  <c:v>5.01</c:v>
                </c:pt>
                <c:pt idx="5340">
                  <c:v>13.51</c:v>
                </c:pt>
                <c:pt idx="5341">
                  <c:v>13.94</c:v>
                </c:pt>
                <c:pt idx="5342">
                  <c:v>19.979999999999986</c:v>
                </c:pt>
                <c:pt idx="5343">
                  <c:v>2.5560999999999967</c:v>
                </c:pt>
                <c:pt idx="5344">
                  <c:v>3.58</c:v>
                </c:pt>
                <c:pt idx="5345">
                  <c:v>11.4</c:v>
                </c:pt>
                <c:pt idx="5346">
                  <c:v>6.23</c:v>
                </c:pt>
                <c:pt idx="5347">
                  <c:v>5.7515999999999998</c:v>
                </c:pt>
                <c:pt idx="5348">
                  <c:v>4.1939999999999955</c:v>
                </c:pt>
                <c:pt idx="5349">
                  <c:v>5.1199999999999966</c:v>
                </c:pt>
                <c:pt idx="5350">
                  <c:v>2.7364999999999977</c:v>
                </c:pt>
                <c:pt idx="5351">
                  <c:v>7.5720000000000001</c:v>
                </c:pt>
                <c:pt idx="5352">
                  <c:v>4.3</c:v>
                </c:pt>
                <c:pt idx="5353">
                  <c:v>6.0259999999999945</c:v>
                </c:pt>
                <c:pt idx="5354">
                  <c:v>12.132</c:v>
                </c:pt>
                <c:pt idx="5355">
                  <c:v>3</c:v>
                </c:pt>
                <c:pt idx="5356">
                  <c:v>34</c:v>
                </c:pt>
                <c:pt idx="5357">
                  <c:v>7.6269999999999945</c:v>
                </c:pt>
                <c:pt idx="5358">
                  <c:v>15</c:v>
                </c:pt>
                <c:pt idx="5359">
                  <c:v>2.5844999999999998</c:v>
                </c:pt>
                <c:pt idx="5360">
                  <c:v>12.2</c:v>
                </c:pt>
                <c:pt idx="5361">
                  <c:v>19</c:v>
                </c:pt>
                <c:pt idx="5362">
                  <c:v>2.5359999999999987</c:v>
                </c:pt>
                <c:pt idx="5363">
                  <c:v>5.567999999999989</c:v>
                </c:pt>
                <c:pt idx="5364">
                  <c:v>4.1259999999999888</c:v>
                </c:pt>
                <c:pt idx="5365">
                  <c:v>2.8512999999999953</c:v>
                </c:pt>
                <c:pt idx="5366">
                  <c:v>22.1</c:v>
                </c:pt>
                <c:pt idx="5367">
                  <c:v>7.7329999999999997</c:v>
                </c:pt>
                <c:pt idx="5368">
                  <c:v>3</c:v>
                </c:pt>
                <c:pt idx="5369">
                  <c:v>2.5009000000000001</c:v>
                </c:pt>
                <c:pt idx="5370">
                  <c:v>10.5</c:v>
                </c:pt>
                <c:pt idx="5371">
                  <c:v>19</c:v>
                </c:pt>
                <c:pt idx="5372">
                  <c:v>27.2</c:v>
                </c:pt>
                <c:pt idx="5373">
                  <c:v>100</c:v>
                </c:pt>
                <c:pt idx="5374">
                  <c:v>8.43</c:v>
                </c:pt>
                <c:pt idx="5375">
                  <c:v>4.57</c:v>
                </c:pt>
                <c:pt idx="5376">
                  <c:v>3.21</c:v>
                </c:pt>
                <c:pt idx="5377">
                  <c:v>3</c:v>
                </c:pt>
                <c:pt idx="5378">
                  <c:v>24.1</c:v>
                </c:pt>
                <c:pt idx="5379">
                  <c:v>1.42</c:v>
                </c:pt>
                <c:pt idx="5380">
                  <c:v>2.6240000000000001</c:v>
                </c:pt>
                <c:pt idx="5381">
                  <c:v>5.9300000000000024</c:v>
                </c:pt>
                <c:pt idx="5382">
                  <c:v>216</c:v>
                </c:pt>
                <c:pt idx="5383">
                  <c:v>30.4</c:v>
                </c:pt>
                <c:pt idx="5384">
                  <c:v>5.3</c:v>
                </c:pt>
                <c:pt idx="5385">
                  <c:v>16</c:v>
                </c:pt>
                <c:pt idx="5386">
                  <c:v>8.6920000000000002</c:v>
                </c:pt>
                <c:pt idx="5387">
                  <c:v>4.4160000000000004</c:v>
                </c:pt>
                <c:pt idx="5388">
                  <c:v>4.4400000000000004</c:v>
                </c:pt>
                <c:pt idx="5389">
                  <c:v>2.6030000000000002</c:v>
                </c:pt>
                <c:pt idx="5390">
                  <c:v>3.6341999999999999</c:v>
                </c:pt>
                <c:pt idx="5391">
                  <c:v>71.3</c:v>
                </c:pt>
                <c:pt idx="5392">
                  <c:v>2.8279999999999998</c:v>
                </c:pt>
                <c:pt idx="5393">
                  <c:v>4.6199999999999966</c:v>
                </c:pt>
                <c:pt idx="5394">
                  <c:v>8.2000000000000011</c:v>
                </c:pt>
                <c:pt idx="5395">
                  <c:v>115</c:v>
                </c:pt>
                <c:pt idx="5396">
                  <c:v>14.96</c:v>
                </c:pt>
                <c:pt idx="5397">
                  <c:v>46.65</c:v>
                </c:pt>
                <c:pt idx="5398">
                  <c:v>5.5669999999999975</c:v>
                </c:pt>
                <c:pt idx="5399">
                  <c:v>12.870000000000006</c:v>
                </c:pt>
                <c:pt idx="5400">
                  <c:v>2.605</c:v>
                </c:pt>
                <c:pt idx="5401">
                  <c:v>3.7250000000000001</c:v>
                </c:pt>
                <c:pt idx="5402">
                  <c:v>5.2859999999999996</c:v>
                </c:pt>
                <c:pt idx="5403">
                  <c:v>7.8</c:v>
                </c:pt>
                <c:pt idx="5404">
                  <c:v>7.4180000000000001</c:v>
                </c:pt>
                <c:pt idx="5405">
                  <c:v>19.303999999999988</c:v>
                </c:pt>
                <c:pt idx="5406">
                  <c:v>2.5949999999999998</c:v>
                </c:pt>
                <c:pt idx="5407">
                  <c:v>5.46</c:v>
                </c:pt>
                <c:pt idx="5408">
                  <c:v>2.7</c:v>
                </c:pt>
                <c:pt idx="5409">
                  <c:v>0.10320000000000012</c:v>
                </c:pt>
                <c:pt idx="5410">
                  <c:v>14.19</c:v>
                </c:pt>
                <c:pt idx="5411">
                  <c:v>14.39</c:v>
                </c:pt>
                <c:pt idx="5412">
                  <c:v>4.4622000000000002</c:v>
                </c:pt>
                <c:pt idx="5413">
                  <c:v>9.4550000000000196</c:v>
                </c:pt>
                <c:pt idx="5414">
                  <c:v>7.3</c:v>
                </c:pt>
                <c:pt idx="5415">
                  <c:v>9.2000000000000011</c:v>
                </c:pt>
                <c:pt idx="5416">
                  <c:v>1.3900000000000001</c:v>
                </c:pt>
                <c:pt idx="5417">
                  <c:v>100</c:v>
                </c:pt>
                <c:pt idx="5418">
                  <c:v>4.96</c:v>
                </c:pt>
                <c:pt idx="5419">
                  <c:v>8.5450000000000017</c:v>
                </c:pt>
                <c:pt idx="5420">
                  <c:v>4.6499999999999995</c:v>
                </c:pt>
                <c:pt idx="5421">
                  <c:v>26</c:v>
                </c:pt>
                <c:pt idx="5422">
                  <c:v>2.4459999999999997</c:v>
                </c:pt>
                <c:pt idx="5423">
                  <c:v>38.700000000000003</c:v>
                </c:pt>
                <c:pt idx="5424">
                  <c:v>4.4800000000000004</c:v>
                </c:pt>
                <c:pt idx="5425">
                  <c:v>2.67</c:v>
                </c:pt>
                <c:pt idx="5426">
                  <c:v>20</c:v>
                </c:pt>
                <c:pt idx="5427">
                  <c:v>4.4400000000000004</c:v>
                </c:pt>
                <c:pt idx="5428">
                  <c:v>8</c:v>
                </c:pt>
                <c:pt idx="5429">
                  <c:v>7.8</c:v>
                </c:pt>
                <c:pt idx="5430">
                  <c:v>3.2509999999999999</c:v>
                </c:pt>
                <c:pt idx="5431">
                  <c:v>6.98</c:v>
                </c:pt>
                <c:pt idx="5432">
                  <c:v>13.5</c:v>
                </c:pt>
                <c:pt idx="5433">
                  <c:v>1.8029999999999975</c:v>
                </c:pt>
                <c:pt idx="5434">
                  <c:v>6.0554999999999986</c:v>
                </c:pt>
                <c:pt idx="5435">
                  <c:v>4.1669999999999945</c:v>
                </c:pt>
                <c:pt idx="5436">
                  <c:v>4.3081000000000001E-2</c:v>
                </c:pt>
                <c:pt idx="5437">
                  <c:v>10.092000000000002</c:v>
                </c:pt>
                <c:pt idx="5438">
                  <c:v>0.47770000000000001</c:v>
                </c:pt>
                <c:pt idx="5439">
                  <c:v>2.5819999999999999</c:v>
                </c:pt>
                <c:pt idx="5440">
                  <c:v>17.157000000000039</c:v>
                </c:pt>
                <c:pt idx="5441">
                  <c:v>7.9700000000000024</c:v>
                </c:pt>
                <c:pt idx="5442">
                  <c:v>20.462999999999944</c:v>
                </c:pt>
                <c:pt idx="5443">
                  <c:v>4.2880000000000003</c:v>
                </c:pt>
                <c:pt idx="5444">
                  <c:v>2</c:v>
                </c:pt>
                <c:pt idx="5445">
                  <c:v>2.5</c:v>
                </c:pt>
                <c:pt idx="5446">
                  <c:v>2.42</c:v>
                </c:pt>
                <c:pt idx="5447">
                  <c:v>5.6899999999999995</c:v>
                </c:pt>
                <c:pt idx="5448">
                  <c:v>1.238</c:v>
                </c:pt>
                <c:pt idx="5449">
                  <c:v>5.2</c:v>
                </c:pt>
                <c:pt idx="5450">
                  <c:v>24.22</c:v>
                </c:pt>
                <c:pt idx="5451">
                  <c:v>20</c:v>
                </c:pt>
                <c:pt idx="5452">
                  <c:v>8.6760000000000002</c:v>
                </c:pt>
                <c:pt idx="5453">
                  <c:v>5.2269999999999985</c:v>
                </c:pt>
                <c:pt idx="5454">
                  <c:v>5.6</c:v>
                </c:pt>
                <c:pt idx="5455">
                  <c:v>5.78</c:v>
                </c:pt>
                <c:pt idx="5456">
                  <c:v>4.325999999999989</c:v>
                </c:pt>
                <c:pt idx="5457">
                  <c:v>6</c:v>
                </c:pt>
                <c:pt idx="5458">
                  <c:v>7</c:v>
                </c:pt>
                <c:pt idx="5459">
                  <c:v>33</c:v>
                </c:pt>
                <c:pt idx="5460">
                  <c:v>2.9309999999999999E-2</c:v>
                </c:pt>
                <c:pt idx="5461">
                  <c:v>0.90669999999999995</c:v>
                </c:pt>
                <c:pt idx="5462">
                  <c:v>5.4950000000000001</c:v>
                </c:pt>
                <c:pt idx="5463">
                  <c:v>29</c:v>
                </c:pt>
                <c:pt idx="5464">
                  <c:v>1.4149999999999967</c:v>
                </c:pt>
                <c:pt idx="5465">
                  <c:v>1.3</c:v>
                </c:pt>
                <c:pt idx="5466">
                  <c:v>2</c:v>
                </c:pt>
                <c:pt idx="5467">
                  <c:v>10.813000000000002</c:v>
                </c:pt>
                <c:pt idx="5468">
                  <c:v>1</c:v>
                </c:pt>
                <c:pt idx="5469">
                  <c:v>6.2480000000000105E-2</c:v>
                </c:pt>
                <c:pt idx="5470">
                  <c:v>0.31200000000000061</c:v>
                </c:pt>
                <c:pt idx="5471">
                  <c:v>1.2909999999999973</c:v>
                </c:pt>
                <c:pt idx="5472">
                  <c:v>9.4000000000000028E-2</c:v>
                </c:pt>
                <c:pt idx="5473">
                  <c:v>2.2210000000000011E-2</c:v>
                </c:pt>
                <c:pt idx="5474">
                  <c:v>24</c:v>
                </c:pt>
                <c:pt idx="5475">
                  <c:v>8</c:v>
                </c:pt>
                <c:pt idx="5476">
                  <c:v>0.31300000000000061</c:v>
                </c:pt>
                <c:pt idx="5477">
                  <c:v>8.4700000000000067E-2</c:v>
                </c:pt>
                <c:pt idx="5478">
                  <c:v>0.32630000000000092</c:v>
                </c:pt>
                <c:pt idx="5479">
                  <c:v>0.89</c:v>
                </c:pt>
                <c:pt idx="5480">
                  <c:v>18</c:v>
                </c:pt>
                <c:pt idx="5481">
                  <c:v>6.0200000000000004E-2</c:v>
                </c:pt>
                <c:pt idx="5482">
                  <c:v>4</c:v>
                </c:pt>
                <c:pt idx="5483">
                  <c:v>3.9419999999999997</c:v>
                </c:pt>
                <c:pt idx="5484">
                  <c:v>0.65000000000000147</c:v>
                </c:pt>
                <c:pt idx="5485">
                  <c:v>2.7989999999999999</c:v>
                </c:pt>
                <c:pt idx="5486">
                  <c:v>0.55000000000000004</c:v>
                </c:pt>
                <c:pt idx="5487">
                  <c:v>7.3999999999999996E-2</c:v>
                </c:pt>
                <c:pt idx="5488">
                  <c:v>3.5</c:v>
                </c:pt>
                <c:pt idx="5489">
                  <c:v>4.4900000000000023E-2</c:v>
                </c:pt>
                <c:pt idx="5490">
                  <c:v>8.2900000000000009</c:v>
                </c:pt>
                <c:pt idx="5491">
                  <c:v>0.73100000000000065</c:v>
                </c:pt>
                <c:pt idx="5492">
                  <c:v>4.4583000000000032E-2</c:v>
                </c:pt>
                <c:pt idx="5493">
                  <c:v>0.4</c:v>
                </c:pt>
                <c:pt idx="5494">
                  <c:v>0.53100000000000003</c:v>
                </c:pt>
                <c:pt idx="5495">
                  <c:v>0.73560000000000159</c:v>
                </c:pt>
                <c:pt idx="5496">
                  <c:v>0.12704670000000001</c:v>
                </c:pt>
                <c:pt idx="5497">
                  <c:v>0.2029000000000003</c:v>
                </c:pt>
                <c:pt idx="5498">
                  <c:v>0.16589999999999999</c:v>
                </c:pt>
                <c:pt idx="5499">
                  <c:v>0.26100000000000001</c:v>
                </c:pt>
                <c:pt idx="5500">
                  <c:v>0.35800000000000032</c:v>
                </c:pt>
                <c:pt idx="5501">
                  <c:v>0.21240000000000037</c:v>
                </c:pt>
                <c:pt idx="5502">
                  <c:v>0.18835000000000021</c:v>
                </c:pt>
                <c:pt idx="5503">
                  <c:v>0.14630000000000001</c:v>
                </c:pt>
                <c:pt idx="5504">
                  <c:v>2.4</c:v>
                </c:pt>
                <c:pt idx="5505">
                  <c:v>1</c:v>
                </c:pt>
                <c:pt idx="5506">
                  <c:v>4.8899999999999999E-2</c:v>
                </c:pt>
                <c:pt idx="5507">
                  <c:v>8</c:v>
                </c:pt>
                <c:pt idx="5508">
                  <c:v>0.253</c:v>
                </c:pt>
                <c:pt idx="5509">
                  <c:v>0.33000000000000085</c:v>
                </c:pt>
                <c:pt idx="5510">
                  <c:v>0.1530000000000003</c:v>
                </c:pt>
                <c:pt idx="5511">
                  <c:v>2.294</c:v>
                </c:pt>
                <c:pt idx="5512">
                  <c:v>1.62</c:v>
                </c:pt>
                <c:pt idx="5513">
                  <c:v>0.52700000000000002</c:v>
                </c:pt>
                <c:pt idx="5514">
                  <c:v>1.82</c:v>
                </c:pt>
                <c:pt idx="5515">
                  <c:v>1.9500000000000045E-2</c:v>
                </c:pt>
                <c:pt idx="5516">
                  <c:v>0.81508329999999996</c:v>
                </c:pt>
                <c:pt idx="5517">
                  <c:v>2.65846E-2</c:v>
                </c:pt>
                <c:pt idx="5518">
                  <c:v>1.79</c:v>
                </c:pt>
                <c:pt idx="5519">
                  <c:v>3</c:v>
                </c:pt>
                <c:pt idx="5520">
                  <c:v>4.2</c:v>
                </c:pt>
                <c:pt idx="5521">
                  <c:v>0.13830000000000001</c:v>
                </c:pt>
                <c:pt idx="5522">
                  <c:v>0.42510000000000031</c:v>
                </c:pt>
                <c:pt idx="5523">
                  <c:v>0.12130000000000002</c:v>
                </c:pt>
                <c:pt idx="5524">
                  <c:v>0.21760000000000004</c:v>
                </c:pt>
                <c:pt idx="5525">
                  <c:v>3.2090000000000014E-2</c:v>
                </c:pt>
                <c:pt idx="5526">
                  <c:v>0.22800000000000001</c:v>
                </c:pt>
                <c:pt idx="5527">
                  <c:v>3.6460000000000006E-2</c:v>
                </c:pt>
                <c:pt idx="5528">
                  <c:v>6.1689999999999889</c:v>
                </c:pt>
                <c:pt idx="5529">
                  <c:v>1.2</c:v>
                </c:pt>
                <c:pt idx="5530">
                  <c:v>0.37056000000000061</c:v>
                </c:pt>
                <c:pt idx="5531">
                  <c:v>0.27540000000000031</c:v>
                </c:pt>
                <c:pt idx="5532">
                  <c:v>0.10169000000000016</c:v>
                </c:pt>
                <c:pt idx="5533">
                  <c:v>1.8</c:v>
                </c:pt>
                <c:pt idx="5534">
                  <c:v>1.3</c:v>
                </c:pt>
                <c:pt idx="5535">
                  <c:v>2.5036999999999998</c:v>
                </c:pt>
                <c:pt idx="5536">
                  <c:v>1.7291999999999972</c:v>
                </c:pt>
                <c:pt idx="5537">
                  <c:v>0.23</c:v>
                </c:pt>
                <c:pt idx="5538">
                  <c:v>7.1</c:v>
                </c:pt>
                <c:pt idx="5539">
                  <c:v>7.5</c:v>
                </c:pt>
                <c:pt idx="5540">
                  <c:v>0.66580000000000183</c:v>
                </c:pt>
                <c:pt idx="5541">
                  <c:v>0.20100000000000001</c:v>
                </c:pt>
                <c:pt idx="5542">
                  <c:v>2.9952199999999998E-2</c:v>
                </c:pt>
                <c:pt idx="5543">
                  <c:v>0.46</c:v>
                </c:pt>
                <c:pt idx="5544">
                  <c:v>0.21790000000000045</c:v>
                </c:pt>
                <c:pt idx="5545">
                  <c:v>0.68</c:v>
                </c:pt>
                <c:pt idx="5546">
                  <c:v>7.5</c:v>
                </c:pt>
                <c:pt idx="5547">
                  <c:v>0.45610000000000001</c:v>
                </c:pt>
                <c:pt idx="5548">
                  <c:v>1.9393500000000043E-2</c:v>
                </c:pt>
                <c:pt idx="5549">
                  <c:v>9.4850000000000048</c:v>
                </c:pt>
                <c:pt idx="5550">
                  <c:v>0.74100000000000121</c:v>
                </c:pt>
                <c:pt idx="5551">
                  <c:v>0.70000000000000062</c:v>
                </c:pt>
                <c:pt idx="5552">
                  <c:v>8.3000000000000046E-2</c:v>
                </c:pt>
                <c:pt idx="5553">
                  <c:v>5</c:v>
                </c:pt>
                <c:pt idx="5554">
                  <c:v>18</c:v>
                </c:pt>
                <c:pt idx="5555">
                  <c:v>0.87000000000000122</c:v>
                </c:pt>
                <c:pt idx="5556">
                  <c:v>0.55000000000000004</c:v>
                </c:pt>
                <c:pt idx="5557">
                  <c:v>0.83252999999999999</c:v>
                </c:pt>
                <c:pt idx="5558">
                  <c:v>0.21000000000000021</c:v>
                </c:pt>
                <c:pt idx="5559">
                  <c:v>9.4</c:v>
                </c:pt>
                <c:pt idx="5560">
                  <c:v>1.48</c:v>
                </c:pt>
                <c:pt idx="5561">
                  <c:v>4.5999999999999999E-2</c:v>
                </c:pt>
                <c:pt idx="5562">
                  <c:v>4.1099999999999998E-2</c:v>
                </c:pt>
                <c:pt idx="5563">
                  <c:v>0.58649999999999958</c:v>
                </c:pt>
                <c:pt idx="5564">
                  <c:v>0.23538000000000001</c:v>
                </c:pt>
                <c:pt idx="5565">
                  <c:v>4.4700000000000108E-2</c:v>
                </c:pt>
                <c:pt idx="5566">
                  <c:v>0.10926000000000023</c:v>
                </c:pt>
                <c:pt idx="5567">
                  <c:v>0.12250999999999998</c:v>
                </c:pt>
                <c:pt idx="5568">
                  <c:v>0.29240000000000038</c:v>
                </c:pt>
                <c:pt idx="5569">
                  <c:v>2.9100000000000001E-2</c:v>
                </c:pt>
                <c:pt idx="5570">
                  <c:v>4</c:v>
                </c:pt>
                <c:pt idx="5571">
                  <c:v>3.0967999999999999E-2</c:v>
                </c:pt>
                <c:pt idx="5572">
                  <c:v>1</c:v>
                </c:pt>
                <c:pt idx="5573">
                  <c:v>7.1230000000000002E-2</c:v>
                </c:pt>
                <c:pt idx="5574">
                  <c:v>3.3000000000000002E-2</c:v>
                </c:pt>
                <c:pt idx="5575">
                  <c:v>0.1701</c:v>
                </c:pt>
                <c:pt idx="5576">
                  <c:v>0.72400000000000064</c:v>
                </c:pt>
                <c:pt idx="5577">
                  <c:v>0.44400000000000001</c:v>
                </c:pt>
                <c:pt idx="5578">
                  <c:v>1.45</c:v>
                </c:pt>
                <c:pt idx="5579">
                  <c:v>0.15392000000000033</c:v>
                </c:pt>
                <c:pt idx="5580">
                  <c:v>0.12367000000000015</c:v>
                </c:pt>
                <c:pt idx="5581">
                  <c:v>1.7000000000000001E-2</c:v>
                </c:pt>
                <c:pt idx="5582">
                  <c:v>2.1700000000000001E-2</c:v>
                </c:pt>
                <c:pt idx="5583">
                  <c:v>0.16089999999999999</c:v>
                </c:pt>
                <c:pt idx="5584">
                  <c:v>7.5609999999999997E-2</c:v>
                </c:pt>
                <c:pt idx="5585">
                  <c:v>0.1924100000000003</c:v>
                </c:pt>
                <c:pt idx="5586">
                  <c:v>0.39370000000000038</c:v>
                </c:pt>
                <c:pt idx="5587">
                  <c:v>3.4303E-2</c:v>
                </c:pt>
                <c:pt idx="5588">
                  <c:v>1.26</c:v>
                </c:pt>
                <c:pt idx="5589">
                  <c:v>0.12873999999999999</c:v>
                </c:pt>
                <c:pt idx="5590">
                  <c:v>4.5</c:v>
                </c:pt>
                <c:pt idx="5591">
                  <c:v>0.27100000000000002</c:v>
                </c:pt>
                <c:pt idx="5592">
                  <c:v>2.3499999999999988</c:v>
                </c:pt>
                <c:pt idx="5593">
                  <c:v>2.140800000000001E-2</c:v>
                </c:pt>
                <c:pt idx="5594">
                  <c:v>4.8000000000000001E-2</c:v>
                </c:pt>
                <c:pt idx="5595">
                  <c:v>0.16669999999999999</c:v>
                </c:pt>
                <c:pt idx="5596">
                  <c:v>5.2500000000000012E-2</c:v>
                </c:pt>
                <c:pt idx="5597">
                  <c:v>7.6600000000000001E-2</c:v>
                </c:pt>
                <c:pt idx="5598">
                  <c:v>2.6599000000000001E-2</c:v>
                </c:pt>
                <c:pt idx="5599">
                  <c:v>0.52</c:v>
                </c:pt>
                <c:pt idx="5600">
                  <c:v>0.10065</c:v>
                </c:pt>
                <c:pt idx="5601">
                  <c:v>0.2</c:v>
                </c:pt>
                <c:pt idx="5602">
                  <c:v>5.305E-2</c:v>
                </c:pt>
                <c:pt idx="5603">
                  <c:v>0.17840000000000034</c:v>
                </c:pt>
                <c:pt idx="5604">
                  <c:v>1.7</c:v>
                </c:pt>
                <c:pt idx="5605">
                  <c:v>0.36453600000000008</c:v>
                </c:pt>
                <c:pt idx="5606">
                  <c:v>0.15600000000000033</c:v>
                </c:pt>
                <c:pt idx="5607">
                  <c:v>9.7000000000000003E-2</c:v>
                </c:pt>
                <c:pt idx="5608">
                  <c:v>3.8109999999999998E-2</c:v>
                </c:pt>
                <c:pt idx="5609">
                  <c:v>5.0400000000000014E-2</c:v>
                </c:pt>
                <c:pt idx="5610">
                  <c:v>2.84254E-2</c:v>
                </c:pt>
                <c:pt idx="5611">
                  <c:v>2.3E-2</c:v>
                </c:pt>
                <c:pt idx="5612">
                  <c:v>7.4290000000000023E-2</c:v>
                </c:pt>
                <c:pt idx="5613">
                  <c:v>1.1849999999999999E-2</c:v>
                </c:pt>
                <c:pt idx="5614">
                  <c:v>0.24000000000000021</c:v>
                </c:pt>
                <c:pt idx="5615">
                  <c:v>1.2</c:v>
                </c:pt>
                <c:pt idx="5616">
                  <c:v>1.1000000000000001</c:v>
                </c:pt>
                <c:pt idx="5617">
                  <c:v>5.6500000000000002E-2</c:v>
                </c:pt>
                <c:pt idx="5618">
                  <c:v>1.6000000000000021E-2</c:v>
                </c:pt>
                <c:pt idx="5619">
                  <c:v>3.1810000000000012E-2</c:v>
                </c:pt>
                <c:pt idx="5620">
                  <c:v>2.3519999999999968</c:v>
                </c:pt>
                <c:pt idx="5621">
                  <c:v>0.24900000000000033</c:v>
                </c:pt>
                <c:pt idx="5622">
                  <c:v>8</c:v>
                </c:pt>
                <c:pt idx="5623">
                  <c:v>0.15600000000000033</c:v>
                </c:pt>
                <c:pt idx="5624">
                  <c:v>0.12000000000000002</c:v>
                </c:pt>
                <c:pt idx="5625">
                  <c:v>4.9990000000000034E-2</c:v>
                </c:pt>
                <c:pt idx="5626">
                  <c:v>6.3630000000000006E-2</c:v>
                </c:pt>
                <c:pt idx="5627">
                  <c:v>4.1667000000000003E-2</c:v>
                </c:pt>
                <c:pt idx="5628">
                  <c:v>4.5600000000000002E-2</c:v>
                </c:pt>
                <c:pt idx="5629">
                  <c:v>0.10730000000000002</c:v>
                </c:pt>
                <c:pt idx="5630">
                  <c:v>5.6860000000000022E-2</c:v>
                </c:pt>
                <c:pt idx="5631">
                  <c:v>0.1</c:v>
                </c:pt>
                <c:pt idx="5632">
                  <c:v>0.20380000000000001</c:v>
                </c:pt>
                <c:pt idx="5633">
                  <c:v>9.5100000000000004E-2</c:v>
                </c:pt>
                <c:pt idx="5634">
                  <c:v>9.5000000000000043E-2</c:v>
                </c:pt>
                <c:pt idx="5635">
                  <c:v>6.8295000000000014E-3</c:v>
                </c:pt>
                <c:pt idx="5636">
                  <c:v>3.2</c:v>
                </c:pt>
                <c:pt idx="5637">
                  <c:v>8.3000000000000046E-2</c:v>
                </c:pt>
                <c:pt idx="5638">
                  <c:v>2.2700000000000001E-2</c:v>
                </c:pt>
                <c:pt idx="5639">
                  <c:v>7.6600000000000001E-2</c:v>
                </c:pt>
                <c:pt idx="5640">
                  <c:v>0.129</c:v>
                </c:pt>
                <c:pt idx="5641">
                  <c:v>2.3245999999999999E-2</c:v>
                </c:pt>
                <c:pt idx="5642">
                  <c:v>0.14660000000000001</c:v>
                </c:pt>
                <c:pt idx="5643">
                  <c:v>0.90400000000000003</c:v>
                </c:pt>
                <c:pt idx="5644">
                  <c:v>1.4400000000000001E-2</c:v>
                </c:pt>
                <c:pt idx="5645">
                  <c:v>0.24060000000000001</c:v>
                </c:pt>
                <c:pt idx="5646">
                  <c:v>3.6999999999999998E-2</c:v>
                </c:pt>
                <c:pt idx="5647">
                  <c:v>1.8082800000000001</c:v>
                </c:pt>
                <c:pt idx="5648">
                  <c:v>0.11700000000000002</c:v>
                </c:pt>
                <c:pt idx="5649">
                  <c:v>0.19370000000000001</c:v>
                </c:pt>
                <c:pt idx="5650">
                  <c:v>1</c:v>
                </c:pt>
                <c:pt idx="5651">
                  <c:v>1.2E-2</c:v>
                </c:pt>
                <c:pt idx="5652">
                  <c:v>2.2931700000000072E-2</c:v>
                </c:pt>
                <c:pt idx="5653">
                  <c:v>6.0569999999999999E-2</c:v>
                </c:pt>
                <c:pt idx="5654">
                  <c:v>4.5830000000000023E-2</c:v>
                </c:pt>
                <c:pt idx="5655">
                  <c:v>5.3852800000000013E-2</c:v>
                </c:pt>
                <c:pt idx="5656">
                  <c:v>4.3333000000000024E-2</c:v>
                </c:pt>
                <c:pt idx="5657">
                  <c:v>8.5799000000000066E-3</c:v>
                </c:pt>
                <c:pt idx="5658">
                  <c:v>2.6940900000000049E-2</c:v>
                </c:pt>
              </c:numCache>
            </c:numRef>
          </c:yVal>
          <c:smooth val="0"/>
        </c:ser>
        <c:dLbls>
          <c:showLegendKey val="0"/>
          <c:showVal val="0"/>
          <c:showCatName val="0"/>
          <c:showSerName val="0"/>
          <c:showPercent val="0"/>
          <c:showBubbleSize val="0"/>
        </c:dLbls>
        <c:axId val="413387008"/>
        <c:axId val="424698240"/>
      </c:scatterChart>
      <c:valAx>
        <c:axId val="413387008"/>
        <c:scaling>
          <c:logBase val="10"/>
          <c:orientation val="maxMin"/>
        </c:scaling>
        <c:delete val="0"/>
        <c:axPos val="b"/>
        <c:title>
          <c:tx>
            <c:rich>
              <a:bodyPr/>
              <a:lstStyle/>
              <a:p>
                <a:pPr>
                  <a:defRPr/>
                </a:pPr>
                <a:r>
                  <a:rPr lang="en-US"/>
                  <a:t>H(mag)</a:t>
                </a:r>
              </a:p>
            </c:rich>
          </c:tx>
          <c:overlay val="0"/>
        </c:title>
        <c:numFmt formatCode="General" sourceLinked="1"/>
        <c:majorTickMark val="out"/>
        <c:minorTickMark val="none"/>
        <c:tickLblPos val="nextTo"/>
        <c:crossAx val="424698240"/>
        <c:crosses val="autoZero"/>
        <c:crossBetween val="midCat"/>
      </c:valAx>
      <c:valAx>
        <c:axId val="424698240"/>
        <c:scaling>
          <c:logBase val="10"/>
          <c:orientation val="minMax"/>
        </c:scaling>
        <c:delete val="0"/>
        <c:axPos val="r"/>
        <c:majorGridlines/>
        <c:title>
          <c:tx>
            <c:rich>
              <a:bodyPr rot="0" vert="horz"/>
              <a:lstStyle/>
              <a:p>
                <a:pPr>
                  <a:defRPr/>
                </a:pPr>
                <a:r>
                  <a:rPr lang="en-US"/>
                  <a:t>rotation</a:t>
                </a:r>
              </a:p>
            </c:rich>
          </c:tx>
          <c:overlay val="0"/>
        </c:title>
        <c:numFmt formatCode="General" sourceLinked="1"/>
        <c:majorTickMark val="out"/>
        <c:minorTickMark val="none"/>
        <c:tickLblPos val="nextTo"/>
        <c:crossAx val="413387008"/>
        <c:crosses val="autoZero"/>
        <c:crossBetween val="midCat"/>
      </c:valAx>
    </c:plotArea>
    <c:legend>
      <c:legendPos val="l"/>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a:t>
            </a:r>
            <a:r>
              <a:rPr lang="en-US" baseline="0"/>
              <a:t> vs Rotation</a:t>
            </a:r>
            <a:endParaRPr lang="en-US"/>
          </a:p>
        </c:rich>
      </c:tx>
      <c:overlay val="0"/>
    </c:title>
    <c:autoTitleDeleted val="0"/>
    <c:plotArea>
      <c:layout/>
      <c:scatterChart>
        <c:scatterStyle val="lineMarker"/>
        <c:varyColors val="0"/>
        <c:ser>
          <c:idx val="0"/>
          <c:order val="0"/>
          <c:tx>
            <c:strRef>
              <c:f>'results (12)'!$AL$1</c:f>
              <c:strCache>
                <c:ptCount val="1"/>
                <c:pt idx="0">
                  <c:v>rot_per</c:v>
                </c:pt>
              </c:strCache>
            </c:strRef>
          </c:tx>
          <c:spPr>
            <a:ln w="28575">
              <a:noFill/>
            </a:ln>
          </c:spPr>
          <c:marker>
            <c:symbol val="circle"/>
            <c:size val="2"/>
          </c:marker>
          <c:xVal>
            <c:numRef>
              <c:f>'results (12)'!$AK$2:$AK$5660</c:f>
              <c:numCache>
                <c:formatCode>General</c:formatCode>
                <c:ptCount val="5659"/>
                <c:pt idx="0">
                  <c:v>1.1631695430321566E-12</c:v>
                </c:pt>
                <c:pt idx="1">
                  <c:v>5.0110697902274463E-11</c:v>
                </c:pt>
                <c:pt idx="2">
                  <c:v>1.7160928354817484E-10</c:v>
                </c:pt>
                <c:pt idx="3">
                  <c:v>3.418517213116733E-10</c:v>
                </c:pt>
                <c:pt idx="4">
                  <c:v>4.148622949066082E-10</c:v>
                </c:pt>
                <c:pt idx="5">
                  <c:v>4.1527500543918391E-10</c:v>
                </c:pt>
                <c:pt idx="6">
                  <c:v>5.7997858280899191E-10</c:v>
                </c:pt>
                <c:pt idx="7">
                  <c:v>5.8778798067116069E-10</c:v>
                </c:pt>
                <c:pt idx="8">
                  <c:v>9.0795455047517903E-10</c:v>
                </c:pt>
                <c:pt idx="9">
                  <c:v>9.3574028095800452E-10</c:v>
                </c:pt>
                <c:pt idx="10">
                  <c:v>9.4418970177185616E-10</c:v>
                </c:pt>
                <c:pt idx="11">
                  <c:v>9.4910737057274163E-10</c:v>
                </c:pt>
                <c:pt idx="12">
                  <c:v>1.0324014512202894E-9</c:v>
                </c:pt>
                <c:pt idx="13">
                  <c:v>1.1279436078258028E-9</c:v>
                </c:pt>
                <c:pt idx="14">
                  <c:v>1.2528835616037469E-9</c:v>
                </c:pt>
                <c:pt idx="15">
                  <c:v>1.2597736756002198E-9</c:v>
                </c:pt>
                <c:pt idx="16">
                  <c:v>1.3485330737656143E-9</c:v>
                </c:pt>
                <c:pt idx="17">
                  <c:v>1.500988276407841E-9</c:v>
                </c:pt>
                <c:pt idx="18">
                  <c:v>1.5317985855302451E-9</c:v>
                </c:pt>
                <c:pt idx="19">
                  <c:v>1.7174462974463261E-9</c:v>
                </c:pt>
                <c:pt idx="20">
                  <c:v>1.7871421895636136E-9</c:v>
                </c:pt>
                <c:pt idx="21">
                  <c:v>1.7955609494268917E-9</c:v>
                </c:pt>
                <c:pt idx="22">
                  <c:v>1.9227073739697807E-9</c:v>
                </c:pt>
                <c:pt idx="23">
                  <c:v>1.9666007205569656E-9</c:v>
                </c:pt>
                <c:pt idx="24">
                  <c:v>2.0405580886272233E-9</c:v>
                </c:pt>
                <c:pt idx="25">
                  <c:v>2.0837891050509228E-9</c:v>
                </c:pt>
                <c:pt idx="26">
                  <c:v>2.3025387919943254E-9</c:v>
                </c:pt>
                <c:pt idx="27">
                  <c:v>2.5864015840876305E-9</c:v>
                </c:pt>
                <c:pt idx="28">
                  <c:v>2.6052770218469589E-9</c:v>
                </c:pt>
                <c:pt idx="29">
                  <c:v>2.6165700933530031E-9</c:v>
                </c:pt>
                <c:pt idx="30">
                  <c:v>2.6263480612605386E-9</c:v>
                </c:pt>
                <c:pt idx="31">
                  <c:v>2.8531016437952464E-9</c:v>
                </c:pt>
                <c:pt idx="32">
                  <c:v>2.9945813024021836E-9</c:v>
                </c:pt>
                <c:pt idx="33">
                  <c:v>2.9972938725531643E-9</c:v>
                </c:pt>
                <c:pt idx="34">
                  <c:v>3.1291702243104613E-9</c:v>
                </c:pt>
                <c:pt idx="35">
                  <c:v>3.1617421832844349E-9</c:v>
                </c:pt>
                <c:pt idx="36">
                  <c:v>3.3976522099201153E-9</c:v>
                </c:pt>
                <c:pt idx="37">
                  <c:v>3.5030900388169691E-9</c:v>
                </c:pt>
                <c:pt idx="38">
                  <c:v>3.5260634352717113E-9</c:v>
                </c:pt>
                <c:pt idx="39">
                  <c:v>3.9270601217439854E-9</c:v>
                </c:pt>
                <c:pt idx="40">
                  <c:v>4.0053485846505599E-9</c:v>
                </c:pt>
                <c:pt idx="41">
                  <c:v>5.0035345938105973E-9</c:v>
                </c:pt>
                <c:pt idx="42">
                  <c:v>5.4298414253393293E-9</c:v>
                </c:pt>
                <c:pt idx="43">
                  <c:v>5.6590732763971943E-9</c:v>
                </c:pt>
                <c:pt idx="44">
                  <c:v>5.9172138541136259E-9</c:v>
                </c:pt>
                <c:pt idx="45">
                  <c:v>6.0165228146134387E-9</c:v>
                </c:pt>
                <c:pt idx="46">
                  <c:v>6.744434874607923E-9</c:v>
                </c:pt>
                <c:pt idx="47">
                  <c:v>6.757145425887742E-9</c:v>
                </c:pt>
                <c:pt idx="48">
                  <c:v>7.4975896844005551E-9</c:v>
                </c:pt>
                <c:pt idx="49">
                  <c:v>7.7237215564402346E-9</c:v>
                </c:pt>
                <c:pt idx="50">
                  <c:v>8.6011192224889997E-9</c:v>
                </c:pt>
                <c:pt idx="51">
                  <c:v>9.5771551309246949E-9</c:v>
                </c:pt>
                <c:pt idx="52">
                  <c:v>1.0244556466558432E-8</c:v>
                </c:pt>
                <c:pt idx="53">
                  <c:v>1.0323115562771213E-8</c:v>
                </c:pt>
                <c:pt idx="54">
                  <c:v>1.0776810694013765E-8</c:v>
                </c:pt>
                <c:pt idx="55">
                  <c:v>1.1971977617596379E-8</c:v>
                </c:pt>
                <c:pt idx="56">
                  <c:v>1.2832489395724888E-8</c:v>
                </c:pt>
                <c:pt idx="57">
                  <c:v>1.3013270594395907E-8</c:v>
                </c:pt>
                <c:pt idx="58">
                  <c:v>1.3141622557108985E-8</c:v>
                </c:pt>
                <c:pt idx="59">
                  <c:v>1.660215284587428E-8</c:v>
                </c:pt>
                <c:pt idx="60">
                  <c:v>1.6934984198223792E-8</c:v>
                </c:pt>
                <c:pt idx="61">
                  <c:v>2.6491260785182058E-8</c:v>
                </c:pt>
                <c:pt idx="62">
                  <c:v>2.8710527982315348E-8</c:v>
                </c:pt>
                <c:pt idx="63">
                  <c:v>2.8905199119101081E-8</c:v>
                </c:pt>
                <c:pt idx="64">
                  <c:v>3.8182416395779312E-8</c:v>
                </c:pt>
                <c:pt idx="65">
                  <c:v>3.9360861480037126E-8</c:v>
                </c:pt>
                <c:pt idx="66">
                  <c:v>4.1424017855174016E-8</c:v>
                </c:pt>
                <c:pt idx="67">
                  <c:v>4.483631368934477E-8</c:v>
                </c:pt>
                <c:pt idx="68">
                  <c:v>5.1688119159410404E-8</c:v>
                </c:pt>
                <c:pt idx="69">
                  <c:v>5.7714987159814421E-8</c:v>
                </c:pt>
                <c:pt idx="70">
                  <c:v>5.8750797553785581E-8</c:v>
                </c:pt>
                <c:pt idx="71">
                  <c:v>6.7849295264846688E-8</c:v>
                </c:pt>
                <c:pt idx="72">
                  <c:v>8.5044640217189792E-8</c:v>
                </c:pt>
                <c:pt idx="73">
                  <c:v>9.2181130731927964E-8</c:v>
                </c:pt>
                <c:pt idx="74">
                  <c:v>1.0571431734133744E-7</c:v>
                </c:pt>
                <c:pt idx="75">
                  <c:v>1.3771689661160438E-7</c:v>
                </c:pt>
                <c:pt idx="76">
                  <c:v>1.4245581942252306E-7</c:v>
                </c:pt>
                <c:pt idx="77">
                  <c:v>1.794781332319858E-7</c:v>
                </c:pt>
                <c:pt idx="78">
                  <c:v>2.4048250217977715E-7</c:v>
                </c:pt>
                <c:pt idx="79">
                  <c:v>2.4442950482593465E-7</c:v>
                </c:pt>
                <c:pt idx="80">
                  <c:v>2.9020710956764394E-7</c:v>
                </c:pt>
                <c:pt idx="81">
                  <c:v>3.1047528080705378E-7</c:v>
                </c:pt>
                <c:pt idx="82">
                  <c:v>4.5875754321257414E-7</c:v>
                </c:pt>
                <c:pt idx="83">
                  <c:v>4.9581413333149725E-7</c:v>
                </c:pt>
                <c:pt idx="84">
                  <c:v>5.6898009493386534E-7</c:v>
                </c:pt>
                <c:pt idx="85">
                  <c:v>7.2022898539642244E-7</c:v>
                </c:pt>
                <c:pt idx="86">
                  <c:v>7.5102112246497424E-7</c:v>
                </c:pt>
                <c:pt idx="87">
                  <c:v>8.7321599035763271E-7</c:v>
                </c:pt>
                <c:pt idx="88">
                  <c:v>1.13775730631253E-6</c:v>
                </c:pt>
                <c:pt idx="89">
                  <c:v>1.282229072792524E-6</c:v>
                </c:pt>
                <c:pt idx="90">
                  <c:v>1.5732684852674521E-6</c:v>
                </c:pt>
                <c:pt idx="91">
                  <c:v>1.6140591239577179E-6</c:v>
                </c:pt>
                <c:pt idx="92">
                  <c:v>2.1541525815841096E-6</c:v>
                </c:pt>
                <c:pt idx="93">
                  <c:v>2.2237177517369027E-6</c:v>
                </c:pt>
                <c:pt idx="94">
                  <c:v>2.2771138575302705E-6</c:v>
                </c:pt>
                <c:pt idx="95">
                  <c:v>2.3274674932472992E-6</c:v>
                </c:pt>
                <c:pt idx="96">
                  <c:v>2.3393286483120833E-6</c:v>
                </c:pt>
                <c:pt idx="97">
                  <c:v>2.3399477526505482E-6</c:v>
                </c:pt>
                <c:pt idx="98">
                  <c:v>2.3504461650460803E-6</c:v>
                </c:pt>
                <c:pt idx="99">
                  <c:v>2.386287151213714E-6</c:v>
                </c:pt>
                <c:pt idx="100">
                  <c:v>2.6084706787490882E-6</c:v>
                </c:pt>
                <c:pt idx="101">
                  <c:v>2.775270659007408E-6</c:v>
                </c:pt>
                <c:pt idx="102">
                  <c:v>2.783378164413147E-6</c:v>
                </c:pt>
                <c:pt idx="103">
                  <c:v>2.8471082781993018E-6</c:v>
                </c:pt>
                <c:pt idx="104">
                  <c:v>2.961785711667241E-6</c:v>
                </c:pt>
                <c:pt idx="105">
                  <c:v>2.9696635790711303E-6</c:v>
                </c:pt>
                <c:pt idx="106">
                  <c:v>3.2161189315945478E-6</c:v>
                </c:pt>
                <c:pt idx="107">
                  <c:v>3.6211424103431447E-6</c:v>
                </c:pt>
                <c:pt idx="108">
                  <c:v>3.6873501599459967E-6</c:v>
                </c:pt>
                <c:pt idx="109">
                  <c:v>3.7021636523034629E-6</c:v>
                </c:pt>
                <c:pt idx="110">
                  <c:v>3.8132025747034753E-6</c:v>
                </c:pt>
                <c:pt idx="111">
                  <c:v>4.0879721980991145E-6</c:v>
                </c:pt>
                <c:pt idx="112">
                  <c:v>4.147480674554719E-6</c:v>
                </c:pt>
                <c:pt idx="113">
                  <c:v>4.1747783947963605E-6</c:v>
                </c:pt>
                <c:pt idx="114">
                  <c:v>4.2033936104229538E-6</c:v>
                </c:pt>
                <c:pt idx="115">
                  <c:v>4.2395382430053513E-6</c:v>
                </c:pt>
                <c:pt idx="116">
                  <c:v>4.3804564417509494E-6</c:v>
                </c:pt>
                <c:pt idx="117">
                  <c:v>4.5811554589857154E-6</c:v>
                </c:pt>
                <c:pt idx="118">
                  <c:v>4.6873525118530134E-6</c:v>
                </c:pt>
                <c:pt idx="119">
                  <c:v>4.7401893925880048E-6</c:v>
                </c:pt>
                <c:pt idx="120">
                  <c:v>4.8506961297622871E-6</c:v>
                </c:pt>
                <c:pt idx="121">
                  <c:v>5.0088550529885133E-6</c:v>
                </c:pt>
                <c:pt idx="122">
                  <c:v>5.0544144608171714E-6</c:v>
                </c:pt>
                <c:pt idx="123">
                  <c:v>5.2817439918082759E-6</c:v>
                </c:pt>
                <c:pt idx="124">
                  <c:v>5.5492202203643464E-6</c:v>
                </c:pt>
                <c:pt idx="125">
                  <c:v>5.5961363476471504E-6</c:v>
                </c:pt>
                <c:pt idx="126">
                  <c:v>5.6233634689663251E-6</c:v>
                </c:pt>
                <c:pt idx="127">
                  <c:v>5.6616182339535445E-6</c:v>
                </c:pt>
                <c:pt idx="128">
                  <c:v>5.6984829318295432E-6</c:v>
                </c:pt>
                <c:pt idx="129">
                  <c:v>5.7519771496817355E-6</c:v>
                </c:pt>
                <c:pt idx="130">
                  <c:v>5.8279073622269565E-6</c:v>
                </c:pt>
                <c:pt idx="131">
                  <c:v>5.8671923806919482E-6</c:v>
                </c:pt>
                <c:pt idx="132">
                  <c:v>5.8769142757904094E-6</c:v>
                </c:pt>
                <c:pt idx="133">
                  <c:v>5.8905704908475135E-6</c:v>
                </c:pt>
                <c:pt idx="134">
                  <c:v>5.9893623904747128E-6</c:v>
                </c:pt>
                <c:pt idx="135">
                  <c:v>6.1324912118967222E-6</c:v>
                </c:pt>
                <c:pt idx="136">
                  <c:v>6.2973244585714502E-6</c:v>
                </c:pt>
                <c:pt idx="137">
                  <c:v>6.3367760526352959E-6</c:v>
                </c:pt>
                <c:pt idx="138">
                  <c:v>6.3543078589071382E-6</c:v>
                </c:pt>
                <c:pt idx="139">
                  <c:v>6.4711134317150541E-6</c:v>
                </c:pt>
                <c:pt idx="140">
                  <c:v>6.5993285422118337E-6</c:v>
                </c:pt>
                <c:pt idx="141">
                  <c:v>6.6178951658835425E-6</c:v>
                </c:pt>
                <c:pt idx="142">
                  <c:v>6.6805979636246541E-6</c:v>
                </c:pt>
                <c:pt idx="143">
                  <c:v>6.7081248551144005E-6</c:v>
                </c:pt>
                <c:pt idx="144">
                  <c:v>6.7443113621639325E-6</c:v>
                </c:pt>
                <c:pt idx="145">
                  <c:v>6.9121570197410341E-6</c:v>
                </c:pt>
                <c:pt idx="146">
                  <c:v>6.9274318366692033E-6</c:v>
                </c:pt>
                <c:pt idx="147">
                  <c:v>7.0409484407179351E-6</c:v>
                </c:pt>
                <c:pt idx="148">
                  <c:v>7.1023805801855157E-6</c:v>
                </c:pt>
                <c:pt idx="149">
                  <c:v>7.1309313683138774E-6</c:v>
                </c:pt>
                <c:pt idx="150">
                  <c:v>7.1962013498645135E-6</c:v>
                </c:pt>
                <c:pt idx="151">
                  <c:v>7.2540161174975364E-6</c:v>
                </c:pt>
                <c:pt idx="152">
                  <c:v>7.4126375486547542E-6</c:v>
                </c:pt>
                <c:pt idx="153">
                  <c:v>7.4253491452700355E-6</c:v>
                </c:pt>
                <c:pt idx="154">
                  <c:v>7.553445840816094E-6</c:v>
                </c:pt>
                <c:pt idx="155">
                  <c:v>7.72526130635673E-6</c:v>
                </c:pt>
                <c:pt idx="156">
                  <c:v>7.7491105207210233E-6</c:v>
                </c:pt>
                <c:pt idx="157">
                  <c:v>7.7905170011022228E-6</c:v>
                </c:pt>
                <c:pt idx="158">
                  <c:v>7.8500012146343648E-6</c:v>
                </c:pt>
                <c:pt idx="159">
                  <c:v>8.3636491837015881E-6</c:v>
                </c:pt>
                <c:pt idx="160">
                  <c:v>8.4573118570935112E-6</c:v>
                </c:pt>
                <c:pt idx="161">
                  <c:v>8.5662017548174957E-6</c:v>
                </c:pt>
                <c:pt idx="162">
                  <c:v>8.7280938340088157E-6</c:v>
                </c:pt>
                <c:pt idx="163">
                  <c:v>8.9159041004742856E-6</c:v>
                </c:pt>
                <c:pt idx="164">
                  <c:v>8.9513245212970312E-6</c:v>
                </c:pt>
                <c:pt idx="165">
                  <c:v>8.9948441457784438E-6</c:v>
                </c:pt>
                <c:pt idx="166">
                  <c:v>8.9999876438225939E-6</c:v>
                </c:pt>
                <c:pt idx="167">
                  <c:v>9.0386102576608267E-6</c:v>
                </c:pt>
                <c:pt idx="168">
                  <c:v>9.0841316271901026E-6</c:v>
                </c:pt>
                <c:pt idx="169">
                  <c:v>9.2271517531775611E-6</c:v>
                </c:pt>
                <c:pt idx="170">
                  <c:v>9.2313394229885223E-6</c:v>
                </c:pt>
                <c:pt idx="171">
                  <c:v>9.2449837381869763E-6</c:v>
                </c:pt>
                <c:pt idx="172">
                  <c:v>9.308826845738038E-6</c:v>
                </c:pt>
                <c:pt idx="173">
                  <c:v>9.3838072163658782E-6</c:v>
                </c:pt>
                <c:pt idx="174">
                  <c:v>9.4911182638261726E-6</c:v>
                </c:pt>
                <c:pt idx="175">
                  <c:v>9.7281280400965619E-6</c:v>
                </c:pt>
                <c:pt idx="176">
                  <c:v>9.790516895311834E-6</c:v>
                </c:pt>
                <c:pt idx="177">
                  <c:v>9.8311020121795565E-6</c:v>
                </c:pt>
                <c:pt idx="178">
                  <c:v>9.9813488043099862E-6</c:v>
                </c:pt>
                <c:pt idx="179">
                  <c:v>1.001557795926659E-5</c:v>
                </c:pt>
                <c:pt idx="180">
                  <c:v>1.0121176628329003E-5</c:v>
                </c:pt>
                <c:pt idx="181">
                  <c:v>1.0351170237098264E-5</c:v>
                </c:pt>
                <c:pt idx="182">
                  <c:v>1.0374258555169861E-5</c:v>
                </c:pt>
                <c:pt idx="183">
                  <c:v>1.0416607878739337E-5</c:v>
                </c:pt>
                <c:pt idx="184">
                  <c:v>1.041727787723526E-5</c:v>
                </c:pt>
                <c:pt idx="185">
                  <c:v>1.0423619813322889E-5</c:v>
                </c:pt>
                <c:pt idx="186">
                  <c:v>1.0466894187485483E-5</c:v>
                </c:pt>
                <c:pt idx="187">
                  <c:v>1.0498319029135561E-5</c:v>
                </c:pt>
                <c:pt idx="188">
                  <c:v>1.0533050657388053E-5</c:v>
                </c:pt>
                <c:pt idx="189">
                  <c:v>1.0572172811252826E-5</c:v>
                </c:pt>
                <c:pt idx="190">
                  <c:v>1.0658671068956513E-5</c:v>
                </c:pt>
                <c:pt idx="191">
                  <c:v>1.0666802624140643E-5</c:v>
                </c:pt>
                <c:pt idx="192">
                  <c:v>1.0859037007037428E-5</c:v>
                </c:pt>
                <c:pt idx="193">
                  <c:v>1.0859926077172315E-5</c:v>
                </c:pt>
                <c:pt idx="194">
                  <c:v>1.0965323160587204E-5</c:v>
                </c:pt>
                <c:pt idx="195">
                  <c:v>1.0970529131337373E-5</c:v>
                </c:pt>
                <c:pt idx="196">
                  <c:v>1.0987359022383517E-5</c:v>
                </c:pt>
                <c:pt idx="197">
                  <c:v>1.0987723435407032E-5</c:v>
                </c:pt>
                <c:pt idx="198">
                  <c:v>1.1065956134355253E-5</c:v>
                </c:pt>
                <c:pt idx="199">
                  <c:v>1.1127532732493223E-5</c:v>
                </c:pt>
                <c:pt idx="200">
                  <c:v>1.1191939514360177E-5</c:v>
                </c:pt>
                <c:pt idx="201">
                  <c:v>1.1200902960932824E-5</c:v>
                </c:pt>
                <c:pt idx="202">
                  <c:v>1.1232488556920961E-5</c:v>
                </c:pt>
                <c:pt idx="203">
                  <c:v>1.1268328878346647E-5</c:v>
                </c:pt>
                <c:pt idx="204">
                  <c:v>1.1269983262763804E-5</c:v>
                </c:pt>
                <c:pt idx="205">
                  <c:v>1.1480577342513604E-5</c:v>
                </c:pt>
                <c:pt idx="206">
                  <c:v>1.1573983896242744E-5</c:v>
                </c:pt>
                <c:pt idx="207">
                  <c:v>1.1577569155833936E-5</c:v>
                </c:pt>
                <c:pt idx="208">
                  <c:v>1.1646336653629322E-5</c:v>
                </c:pt>
                <c:pt idx="209">
                  <c:v>1.1784049821432943E-5</c:v>
                </c:pt>
                <c:pt idx="210">
                  <c:v>1.1790183225323166E-5</c:v>
                </c:pt>
                <c:pt idx="211">
                  <c:v>1.1854529135484638E-5</c:v>
                </c:pt>
                <c:pt idx="212">
                  <c:v>1.1863753278757533E-5</c:v>
                </c:pt>
                <c:pt idx="213">
                  <c:v>1.2066086084672401E-5</c:v>
                </c:pt>
                <c:pt idx="214">
                  <c:v>1.2159121695308449E-5</c:v>
                </c:pt>
                <c:pt idx="215">
                  <c:v>1.227543804656607E-5</c:v>
                </c:pt>
                <c:pt idx="216">
                  <c:v>1.234234966368492E-5</c:v>
                </c:pt>
                <c:pt idx="217">
                  <c:v>1.2380257233177492E-5</c:v>
                </c:pt>
                <c:pt idx="218">
                  <c:v>1.2413230347079421E-5</c:v>
                </c:pt>
                <c:pt idx="219">
                  <c:v>1.2445216803282851E-5</c:v>
                </c:pt>
                <c:pt idx="220">
                  <c:v>1.245506411172112E-5</c:v>
                </c:pt>
                <c:pt idx="221">
                  <c:v>1.2464000554623685E-5</c:v>
                </c:pt>
                <c:pt idx="222">
                  <c:v>1.2481657502704581E-5</c:v>
                </c:pt>
                <c:pt idx="223">
                  <c:v>1.2650703562027183E-5</c:v>
                </c:pt>
                <c:pt idx="224">
                  <c:v>1.2917390450832285E-5</c:v>
                </c:pt>
                <c:pt idx="225">
                  <c:v>1.3035396571193756E-5</c:v>
                </c:pt>
                <c:pt idx="226">
                  <c:v>1.3042426956601663E-5</c:v>
                </c:pt>
                <c:pt idx="227">
                  <c:v>1.3059575104287213E-5</c:v>
                </c:pt>
                <c:pt idx="228">
                  <c:v>1.306777166391162E-5</c:v>
                </c:pt>
                <c:pt idx="229">
                  <c:v>1.3162905581832143E-5</c:v>
                </c:pt>
                <c:pt idx="230">
                  <c:v>1.321153838263341E-5</c:v>
                </c:pt>
                <c:pt idx="231">
                  <c:v>1.3319450804326403E-5</c:v>
                </c:pt>
                <c:pt idx="232">
                  <c:v>1.3388407663817506E-5</c:v>
                </c:pt>
                <c:pt idx="233">
                  <c:v>1.339781282358048E-5</c:v>
                </c:pt>
                <c:pt idx="234">
                  <c:v>1.3399606918057147E-5</c:v>
                </c:pt>
                <c:pt idx="235">
                  <c:v>1.3416801570178823E-5</c:v>
                </c:pt>
                <c:pt idx="236">
                  <c:v>1.3457134673881817E-5</c:v>
                </c:pt>
                <c:pt idx="237">
                  <c:v>1.3464065192305627E-5</c:v>
                </c:pt>
                <c:pt idx="238">
                  <c:v>1.3482689269869492E-5</c:v>
                </c:pt>
                <c:pt idx="239">
                  <c:v>1.3527075809757893E-5</c:v>
                </c:pt>
                <c:pt idx="240">
                  <c:v>1.364163586861971E-5</c:v>
                </c:pt>
                <c:pt idx="241">
                  <c:v>1.3668208783207689E-5</c:v>
                </c:pt>
                <c:pt idx="242">
                  <c:v>1.3797728887036103E-5</c:v>
                </c:pt>
                <c:pt idx="243">
                  <c:v>1.3812474311042493E-5</c:v>
                </c:pt>
                <c:pt idx="244">
                  <c:v>1.38506992202127E-5</c:v>
                </c:pt>
                <c:pt idx="245">
                  <c:v>1.3857554979819707E-5</c:v>
                </c:pt>
                <c:pt idx="246">
                  <c:v>1.3959487486090941E-5</c:v>
                </c:pt>
                <c:pt idx="247">
                  <c:v>1.4004437147570101E-5</c:v>
                </c:pt>
                <c:pt idx="248">
                  <c:v>1.4115273839682407E-5</c:v>
                </c:pt>
                <c:pt idx="249">
                  <c:v>1.4215301902240368E-5</c:v>
                </c:pt>
                <c:pt idx="250">
                  <c:v>1.4294716921707293E-5</c:v>
                </c:pt>
                <c:pt idx="251">
                  <c:v>1.4378199586853601E-5</c:v>
                </c:pt>
                <c:pt idx="252">
                  <c:v>1.4409784931497528E-5</c:v>
                </c:pt>
                <c:pt idx="253">
                  <c:v>1.4496960895945682E-5</c:v>
                </c:pt>
                <c:pt idx="254">
                  <c:v>1.4531281524976991E-5</c:v>
                </c:pt>
                <c:pt idx="255">
                  <c:v>1.4641088444768744E-5</c:v>
                </c:pt>
                <c:pt idx="256">
                  <c:v>1.4642943999026907E-5</c:v>
                </c:pt>
                <c:pt idx="257">
                  <c:v>1.4662205043486958E-5</c:v>
                </c:pt>
                <c:pt idx="258">
                  <c:v>1.4753701043582588E-5</c:v>
                </c:pt>
                <c:pt idx="259">
                  <c:v>1.4892422163754623E-5</c:v>
                </c:pt>
                <c:pt idx="260">
                  <c:v>1.4906946687437278E-5</c:v>
                </c:pt>
                <c:pt idx="261">
                  <c:v>1.4970731506211032E-5</c:v>
                </c:pt>
                <c:pt idx="262">
                  <c:v>1.5009735392531058E-5</c:v>
                </c:pt>
                <c:pt idx="263">
                  <c:v>1.513350909844079E-5</c:v>
                </c:pt>
                <c:pt idx="264">
                  <c:v>1.5233706190314213E-5</c:v>
                </c:pt>
                <c:pt idx="265">
                  <c:v>1.5263302113820861E-5</c:v>
                </c:pt>
                <c:pt idx="266">
                  <c:v>1.5355995689199145E-5</c:v>
                </c:pt>
                <c:pt idx="267">
                  <c:v>1.5504663849213284E-5</c:v>
                </c:pt>
                <c:pt idx="268">
                  <c:v>1.5581705576481697E-5</c:v>
                </c:pt>
                <c:pt idx="269">
                  <c:v>1.5589216309094351E-5</c:v>
                </c:pt>
                <c:pt idx="270">
                  <c:v>1.5615027395284468E-5</c:v>
                </c:pt>
                <c:pt idx="271">
                  <c:v>1.562253092377374E-5</c:v>
                </c:pt>
                <c:pt idx="272">
                  <c:v>1.5699980089096903E-5</c:v>
                </c:pt>
                <c:pt idx="273">
                  <c:v>1.5803484751535785E-5</c:v>
                </c:pt>
                <c:pt idx="274">
                  <c:v>1.5842941568112779E-5</c:v>
                </c:pt>
                <c:pt idx="275">
                  <c:v>1.5898131989682648E-5</c:v>
                </c:pt>
                <c:pt idx="276">
                  <c:v>1.5939090705842645E-5</c:v>
                </c:pt>
                <c:pt idx="277">
                  <c:v>1.6128325800327775E-5</c:v>
                </c:pt>
                <c:pt idx="278">
                  <c:v>1.6187071994794769E-5</c:v>
                </c:pt>
                <c:pt idx="279">
                  <c:v>1.6248926859726943E-5</c:v>
                </c:pt>
                <c:pt idx="280">
                  <c:v>1.6375056729684391E-5</c:v>
                </c:pt>
                <c:pt idx="281">
                  <c:v>1.6394459225082822E-5</c:v>
                </c:pt>
                <c:pt idx="282">
                  <c:v>1.6462146729137913E-5</c:v>
                </c:pt>
                <c:pt idx="283">
                  <c:v>1.6677802161823781E-5</c:v>
                </c:pt>
                <c:pt idx="284">
                  <c:v>1.6942033835960385E-5</c:v>
                </c:pt>
                <c:pt idx="285">
                  <c:v>1.6980622277096239E-5</c:v>
                </c:pt>
                <c:pt idx="286">
                  <c:v>1.7123486832109763E-5</c:v>
                </c:pt>
                <c:pt idx="287">
                  <c:v>1.724275326996142E-5</c:v>
                </c:pt>
                <c:pt idx="288">
                  <c:v>1.7289255666496942E-5</c:v>
                </c:pt>
                <c:pt idx="289">
                  <c:v>1.7298070821556521E-5</c:v>
                </c:pt>
                <c:pt idx="290">
                  <c:v>1.7300149924498181E-5</c:v>
                </c:pt>
                <c:pt idx="291">
                  <c:v>1.7399984756171637E-5</c:v>
                </c:pt>
                <c:pt idx="292">
                  <c:v>1.748104136817276E-5</c:v>
                </c:pt>
                <c:pt idx="293">
                  <c:v>1.7503028441702899E-5</c:v>
                </c:pt>
                <c:pt idx="294">
                  <c:v>1.7572759027464827E-5</c:v>
                </c:pt>
                <c:pt idx="295">
                  <c:v>1.7598566880226764E-5</c:v>
                </c:pt>
                <c:pt idx="296">
                  <c:v>1.767250171845358E-5</c:v>
                </c:pt>
                <c:pt idx="297">
                  <c:v>1.7678405136219778E-5</c:v>
                </c:pt>
                <c:pt idx="298">
                  <c:v>1.7701360785509434E-5</c:v>
                </c:pt>
                <c:pt idx="299">
                  <c:v>1.7714052690964595E-5</c:v>
                </c:pt>
                <c:pt idx="300">
                  <c:v>1.7758132927371548E-5</c:v>
                </c:pt>
                <c:pt idx="301">
                  <c:v>1.7926118616492253E-5</c:v>
                </c:pt>
                <c:pt idx="302">
                  <c:v>1.7971382923773051E-5</c:v>
                </c:pt>
                <c:pt idx="303">
                  <c:v>1.8047262303857056E-5</c:v>
                </c:pt>
                <c:pt idx="304">
                  <c:v>1.8103163279430889E-5</c:v>
                </c:pt>
                <c:pt idx="305">
                  <c:v>1.8176873182821841E-5</c:v>
                </c:pt>
                <c:pt idx="306">
                  <c:v>1.8201688531316621E-5</c:v>
                </c:pt>
                <c:pt idx="307">
                  <c:v>1.8272712331468809E-5</c:v>
                </c:pt>
                <c:pt idx="308">
                  <c:v>1.8436281166443658E-5</c:v>
                </c:pt>
                <c:pt idx="309">
                  <c:v>1.8493457539184119E-5</c:v>
                </c:pt>
                <c:pt idx="310">
                  <c:v>1.8567084633827995E-5</c:v>
                </c:pt>
                <c:pt idx="311">
                  <c:v>1.8692186614220794E-5</c:v>
                </c:pt>
                <c:pt idx="312">
                  <c:v>1.8727159237822864E-5</c:v>
                </c:pt>
                <c:pt idx="313">
                  <c:v>1.8775260212008684E-5</c:v>
                </c:pt>
                <c:pt idx="314">
                  <c:v>1.8798525321059044E-5</c:v>
                </c:pt>
                <c:pt idx="315">
                  <c:v>1.9506894511536514E-5</c:v>
                </c:pt>
                <c:pt idx="316">
                  <c:v>1.9558291015661877E-5</c:v>
                </c:pt>
                <c:pt idx="317">
                  <c:v>1.9878756336267926E-5</c:v>
                </c:pt>
                <c:pt idx="318">
                  <c:v>1.9923972963697947E-5</c:v>
                </c:pt>
                <c:pt idx="319">
                  <c:v>1.99851548191369E-5</c:v>
                </c:pt>
                <c:pt idx="320">
                  <c:v>2.0139879300820762E-5</c:v>
                </c:pt>
                <c:pt idx="321">
                  <c:v>2.0228851637720448E-5</c:v>
                </c:pt>
                <c:pt idx="322">
                  <c:v>2.0281696716281365E-5</c:v>
                </c:pt>
                <c:pt idx="323">
                  <c:v>2.0383702256305541E-5</c:v>
                </c:pt>
                <c:pt idx="324">
                  <c:v>2.0674104962172755E-5</c:v>
                </c:pt>
                <c:pt idx="325">
                  <c:v>2.0765550219492972E-5</c:v>
                </c:pt>
                <c:pt idx="326">
                  <c:v>2.0830731314363358E-5</c:v>
                </c:pt>
                <c:pt idx="327">
                  <c:v>2.0894894454758615E-5</c:v>
                </c:pt>
                <c:pt idx="328">
                  <c:v>2.0958922162165803E-5</c:v>
                </c:pt>
                <c:pt idx="329">
                  <c:v>2.1047523826105109E-5</c:v>
                </c:pt>
                <c:pt idx="330">
                  <c:v>2.1233537146053834E-5</c:v>
                </c:pt>
                <c:pt idx="331">
                  <c:v>2.1277295344325127E-5</c:v>
                </c:pt>
                <c:pt idx="332">
                  <c:v>2.1313591579588455E-5</c:v>
                </c:pt>
                <c:pt idx="333">
                  <c:v>2.1421070174061861E-5</c:v>
                </c:pt>
                <c:pt idx="334">
                  <c:v>2.1487768234891012E-5</c:v>
                </c:pt>
                <c:pt idx="335">
                  <c:v>2.1518458265279754E-5</c:v>
                </c:pt>
                <c:pt idx="336">
                  <c:v>2.1542995452509991E-5</c:v>
                </c:pt>
                <c:pt idx="337">
                  <c:v>2.1576795371088651E-5</c:v>
                </c:pt>
                <c:pt idx="338">
                  <c:v>2.1659938069899703E-5</c:v>
                </c:pt>
                <c:pt idx="339">
                  <c:v>2.1709921209477293E-5</c:v>
                </c:pt>
                <c:pt idx="340">
                  <c:v>2.1777709818878718E-5</c:v>
                </c:pt>
                <c:pt idx="341">
                  <c:v>2.1785759541890811E-5</c:v>
                </c:pt>
                <c:pt idx="342">
                  <c:v>2.1889841030450266E-5</c:v>
                </c:pt>
                <c:pt idx="343">
                  <c:v>2.1907196131086072E-5</c:v>
                </c:pt>
                <c:pt idx="344">
                  <c:v>2.1968472991131627E-5</c:v>
                </c:pt>
                <c:pt idx="345">
                  <c:v>2.210479783278255E-5</c:v>
                </c:pt>
                <c:pt idx="346">
                  <c:v>2.2499711888810798E-5</c:v>
                </c:pt>
                <c:pt idx="347">
                  <c:v>2.2554805446530355E-5</c:v>
                </c:pt>
                <c:pt idx="348">
                  <c:v>2.2704711602674089E-5</c:v>
                </c:pt>
                <c:pt idx="349">
                  <c:v>2.2831708922265037E-5</c:v>
                </c:pt>
                <c:pt idx="350">
                  <c:v>2.2865101611018853E-5</c:v>
                </c:pt>
                <c:pt idx="351">
                  <c:v>2.2943263059277076E-5</c:v>
                </c:pt>
                <c:pt idx="352">
                  <c:v>2.3077794649172422E-5</c:v>
                </c:pt>
                <c:pt idx="353">
                  <c:v>2.3239918261636612E-5</c:v>
                </c:pt>
                <c:pt idx="354">
                  <c:v>2.3574322806976013E-5</c:v>
                </c:pt>
                <c:pt idx="355">
                  <c:v>2.3621874235140551E-5</c:v>
                </c:pt>
                <c:pt idx="356">
                  <c:v>2.3629826084660018E-5</c:v>
                </c:pt>
                <c:pt idx="357">
                  <c:v>2.3686560015569633E-5</c:v>
                </c:pt>
                <c:pt idx="358">
                  <c:v>2.373817657900313E-5</c:v>
                </c:pt>
                <c:pt idx="359">
                  <c:v>2.3744475878639447E-5</c:v>
                </c:pt>
                <c:pt idx="360">
                  <c:v>2.3770310924837059E-5</c:v>
                </c:pt>
                <c:pt idx="361">
                  <c:v>2.3840018630058412E-5</c:v>
                </c:pt>
                <c:pt idx="362">
                  <c:v>2.3849432684812158E-5</c:v>
                </c:pt>
                <c:pt idx="363">
                  <c:v>2.385728959442394E-5</c:v>
                </c:pt>
                <c:pt idx="364">
                  <c:v>2.3882968847277656E-5</c:v>
                </c:pt>
                <c:pt idx="365">
                  <c:v>2.3915059709326788E-5</c:v>
                </c:pt>
                <c:pt idx="366">
                  <c:v>2.3945422265694642E-5</c:v>
                </c:pt>
                <c:pt idx="367">
                  <c:v>2.4041257062198478E-5</c:v>
                </c:pt>
                <c:pt idx="368">
                  <c:v>2.4097982262460819E-5</c:v>
                </c:pt>
                <c:pt idx="369">
                  <c:v>2.4183201413231764E-5</c:v>
                </c:pt>
                <c:pt idx="370">
                  <c:v>2.4183627491752412E-5</c:v>
                </c:pt>
                <c:pt idx="371">
                  <c:v>2.4210063057701652E-5</c:v>
                </c:pt>
                <c:pt idx="372">
                  <c:v>2.4284142433305201E-5</c:v>
                </c:pt>
                <c:pt idx="373">
                  <c:v>2.4338775073845758E-5</c:v>
                </c:pt>
                <c:pt idx="374">
                  <c:v>2.4475842642024525E-5</c:v>
                </c:pt>
                <c:pt idx="375">
                  <c:v>2.463721344297028E-5</c:v>
                </c:pt>
                <c:pt idx="376">
                  <c:v>2.4650139555262812E-5</c:v>
                </c:pt>
                <c:pt idx="377">
                  <c:v>2.4976264108729864E-5</c:v>
                </c:pt>
                <c:pt idx="378">
                  <c:v>2.5018889916330002E-5</c:v>
                </c:pt>
                <c:pt idx="379">
                  <c:v>2.5072404926671705E-5</c:v>
                </c:pt>
                <c:pt idx="380">
                  <c:v>2.5210712004817315E-5</c:v>
                </c:pt>
                <c:pt idx="381">
                  <c:v>2.52838206676307E-5</c:v>
                </c:pt>
                <c:pt idx="382">
                  <c:v>2.5440542769018763E-5</c:v>
                </c:pt>
                <c:pt idx="383">
                  <c:v>2.5527176883907662E-5</c:v>
                </c:pt>
                <c:pt idx="384">
                  <c:v>2.5599620593889656E-5</c:v>
                </c:pt>
                <c:pt idx="385">
                  <c:v>2.562499959766638E-5</c:v>
                </c:pt>
                <c:pt idx="386">
                  <c:v>2.5666190199714165E-5</c:v>
                </c:pt>
                <c:pt idx="387">
                  <c:v>2.5677342760200029E-5</c:v>
                </c:pt>
                <c:pt idx="388">
                  <c:v>2.5718598672715978E-5</c:v>
                </c:pt>
                <c:pt idx="389">
                  <c:v>2.5973521246754496E-5</c:v>
                </c:pt>
                <c:pt idx="390">
                  <c:v>2.6005126138696428E-5</c:v>
                </c:pt>
                <c:pt idx="391">
                  <c:v>2.6045275977052648E-5</c:v>
                </c:pt>
                <c:pt idx="392">
                  <c:v>2.6068538546135792E-5</c:v>
                </c:pt>
                <c:pt idx="393">
                  <c:v>2.6120062139821216E-5</c:v>
                </c:pt>
                <c:pt idx="394">
                  <c:v>2.6171729388797862E-5</c:v>
                </c:pt>
                <c:pt idx="395">
                  <c:v>2.632303636069244E-5</c:v>
                </c:pt>
                <c:pt idx="396">
                  <c:v>2.6382235766923822E-5</c:v>
                </c:pt>
                <c:pt idx="397">
                  <c:v>2.6398595596919678E-5</c:v>
                </c:pt>
                <c:pt idx="398">
                  <c:v>2.6504663995520451E-5</c:v>
                </c:pt>
                <c:pt idx="399">
                  <c:v>2.6565292650026226E-5</c:v>
                </c:pt>
                <c:pt idx="400">
                  <c:v>2.6777792186263857E-5</c:v>
                </c:pt>
                <c:pt idx="401">
                  <c:v>2.7111446995521579E-5</c:v>
                </c:pt>
                <c:pt idx="402">
                  <c:v>2.71613805491334E-5</c:v>
                </c:pt>
                <c:pt idx="403">
                  <c:v>2.7201763992195109E-5</c:v>
                </c:pt>
                <c:pt idx="404">
                  <c:v>2.7256626088375159E-5</c:v>
                </c:pt>
                <c:pt idx="405">
                  <c:v>2.7306694236494453E-5</c:v>
                </c:pt>
                <c:pt idx="406">
                  <c:v>2.7322627314388156E-5</c:v>
                </c:pt>
                <c:pt idx="407">
                  <c:v>2.7337340425913109E-5</c:v>
                </c:pt>
                <c:pt idx="408">
                  <c:v>2.7339935671918394E-5</c:v>
                </c:pt>
                <c:pt idx="409">
                  <c:v>2.7647206027173296E-5</c:v>
                </c:pt>
                <c:pt idx="410">
                  <c:v>2.7680016055793985E-5</c:v>
                </c:pt>
                <c:pt idx="411">
                  <c:v>2.7688888291831042E-5</c:v>
                </c:pt>
                <c:pt idx="412">
                  <c:v>2.7912499957436876E-5</c:v>
                </c:pt>
                <c:pt idx="413">
                  <c:v>2.7920206286224864E-5</c:v>
                </c:pt>
                <c:pt idx="414">
                  <c:v>2.7995779217353953E-5</c:v>
                </c:pt>
                <c:pt idx="415">
                  <c:v>2.809783858817826E-5</c:v>
                </c:pt>
                <c:pt idx="416">
                  <c:v>2.8130189807892941E-5</c:v>
                </c:pt>
                <c:pt idx="417">
                  <c:v>2.8155140705363489E-5</c:v>
                </c:pt>
                <c:pt idx="418">
                  <c:v>2.8172068746526755E-5</c:v>
                </c:pt>
                <c:pt idx="419">
                  <c:v>2.8216620817979563E-5</c:v>
                </c:pt>
                <c:pt idx="420">
                  <c:v>2.8311829218617606E-5</c:v>
                </c:pt>
                <c:pt idx="421">
                  <c:v>2.8312907222596793E-5</c:v>
                </c:pt>
                <c:pt idx="422">
                  <c:v>2.8451709089372613E-5</c:v>
                </c:pt>
                <c:pt idx="423">
                  <c:v>2.8531980097580892E-5</c:v>
                </c:pt>
                <c:pt idx="424">
                  <c:v>2.8572751809531439E-5</c:v>
                </c:pt>
                <c:pt idx="425">
                  <c:v>2.8589785540341752E-5</c:v>
                </c:pt>
                <c:pt idx="426">
                  <c:v>2.8603062490200799E-5</c:v>
                </c:pt>
                <c:pt idx="427">
                  <c:v>2.8841011682389967E-5</c:v>
                </c:pt>
                <c:pt idx="428">
                  <c:v>2.8873784898285912E-5</c:v>
                </c:pt>
                <c:pt idx="429">
                  <c:v>2.8938341835385606E-5</c:v>
                </c:pt>
                <c:pt idx="430">
                  <c:v>2.9054830082057845E-5</c:v>
                </c:pt>
                <c:pt idx="431">
                  <c:v>2.9393629798579663E-5</c:v>
                </c:pt>
                <c:pt idx="432">
                  <c:v>2.9394448256472682E-5</c:v>
                </c:pt>
                <c:pt idx="433">
                  <c:v>2.9409766365524761E-5</c:v>
                </c:pt>
                <c:pt idx="434">
                  <c:v>2.9418872578848331E-5</c:v>
                </c:pt>
                <c:pt idx="435">
                  <c:v>2.9501190656502638E-5</c:v>
                </c:pt>
                <c:pt idx="436">
                  <c:v>2.9672946067120742E-5</c:v>
                </c:pt>
                <c:pt idx="437">
                  <c:v>2.9734046940500095E-5</c:v>
                </c:pt>
                <c:pt idx="438">
                  <c:v>2.9820227398975015E-5</c:v>
                </c:pt>
                <c:pt idx="439">
                  <c:v>2.9873027077847082E-5</c:v>
                </c:pt>
                <c:pt idx="440">
                  <c:v>2.999476041527364E-5</c:v>
                </c:pt>
                <c:pt idx="441">
                  <c:v>3.0184820792724878E-5</c:v>
                </c:pt>
                <c:pt idx="442">
                  <c:v>3.0204463602025768E-5</c:v>
                </c:pt>
                <c:pt idx="443">
                  <c:v>3.0475914663515228E-5</c:v>
                </c:pt>
                <c:pt idx="444">
                  <c:v>3.0486983947881806E-5</c:v>
                </c:pt>
                <c:pt idx="445">
                  <c:v>3.065989734127511E-5</c:v>
                </c:pt>
                <c:pt idx="446">
                  <c:v>3.0660572747355824E-5</c:v>
                </c:pt>
                <c:pt idx="447">
                  <c:v>3.0709536143774539E-5</c:v>
                </c:pt>
                <c:pt idx="448">
                  <c:v>3.0751910305446959E-5</c:v>
                </c:pt>
                <c:pt idx="449">
                  <c:v>3.0962229797195154E-5</c:v>
                </c:pt>
                <c:pt idx="450">
                  <c:v>3.0979175447763227E-5</c:v>
                </c:pt>
                <c:pt idx="451">
                  <c:v>3.1039121007745483E-5</c:v>
                </c:pt>
                <c:pt idx="452">
                  <c:v>3.1082903570413503E-5</c:v>
                </c:pt>
                <c:pt idx="453">
                  <c:v>3.1165318516848338E-5</c:v>
                </c:pt>
                <c:pt idx="454">
                  <c:v>3.1181090249963351E-5</c:v>
                </c:pt>
                <c:pt idx="455">
                  <c:v>3.1216647902856549E-5</c:v>
                </c:pt>
                <c:pt idx="456">
                  <c:v>3.1319989579743557E-5</c:v>
                </c:pt>
                <c:pt idx="457">
                  <c:v>3.170952467444761E-5</c:v>
                </c:pt>
                <c:pt idx="458">
                  <c:v>3.1816344342332881E-5</c:v>
                </c:pt>
                <c:pt idx="459">
                  <c:v>3.1818271660202809E-5</c:v>
                </c:pt>
                <c:pt idx="460">
                  <c:v>3.1835964926596961E-5</c:v>
                </c:pt>
                <c:pt idx="461">
                  <c:v>3.1868711540755353E-5</c:v>
                </c:pt>
                <c:pt idx="462">
                  <c:v>3.1898222930678812E-5</c:v>
                </c:pt>
                <c:pt idx="463">
                  <c:v>3.2024793969275048E-5</c:v>
                </c:pt>
                <c:pt idx="464">
                  <c:v>3.2026467516707478E-5</c:v>
                </c:pt>
                <c:pt idx="465">
                  <c:v>3.2045004177970953E-5</c:v>
                </c:pt>
                <c:pt idx="466">
                  <c:v>3.2181844393708447E-5</c:v>
                </c:pt>
                <c:pt idx="467">
                  <c:v>3.2292678745242338E-5</c:v>
                </c:pt>
                <c:pt idx="468">
                  <c:v>3.2483170060877368E-5</c:v>
                </c:pt>
                <c:pt idx="469">
                  <c:v>3.2525766743952012E-5</c:v>
                </c:pt>
                <c:pt idx="470">
                  <c:v>3.2601222455109795E-5</c:v>
                </c:pt>
                <c:pt idx="471">
                  <c:v>3.2773063486332618E-5</c:v>
                </c:pt>
                <c:pt idx="472">
                  <c:v>3.2839430772028944E-5</c:v>
                </c:pt>
                <c:pt idx="473">
                  <c:v>3.2894196925131015E-5</c:v>
                </c:pt>
                <c:pt idx="474">
                  <c:v>3.2897292954874511E-5</c:v>
                </c:pt>
                <c:pt idx="475">
                  <c:v>3.2959743991735285E-5</c:v>
                </c:pt>
                <c:pt idx="476">
                  <c:v>3.3082278681356616E-5</c:v>
                </c:pt>
                <c:pt idx="477">
                  <c:v>3.3128950538034621E-5</c:v>
                </c:pt>
                <c:pt idx="478">
                  <c:v>3.315701983916641E-5</c:v>
                </c:pt>
                <c:pt idx="479">
                  <c:v>3.3253913524677353E-5</c:v>
                </c:pt>
                <c:pt idx="480">
                  <c:v>3.3366660684035054E-5</c:v>
                </c:pt>
                <c:pt idx="481">
                  <c:v>3.3391597533047855E-5</c:v>
                </c:pt>
                <c:pt idx="482">
                  <c:v>3.3509557013707369E-5</c:v>
                </c:pt>
                <c:pt idx="483">
                  <c:v>3.3523392304283369E-5</c:v>
                </c:pt>
                <c:pt idx="484">
                  <c:v>3.3647950687875467E-5</c:v>
                </c:pt>
                <c:pt idx="485">
                  <c:v>3.366052927588E-5</c:v>
                </c:pt>
                <c:pt idx="486">
                  <c:v>3.3663351694107016E-5</c:v>
                </c:pt>
                <c:pt idx="487">
                  <c:v>3.3801869059667922E-5</c:v>
                </c:pt>
                <c:pt idx="488">
                  <c:v>3.3847430194615726E-5</c:v>
                </c:pt>
                <c:pt idx="489">
                  <c:v>3.3863784424911607E-5</c:v>
                </c:pt>
                <c:pt idx="490">
                  <c:v>3.3884156903918951E-5</c:v>
                </c:pt>
                <c:pt idx="491">
                  <c:v>3.3957415219973463E-5</c:v>
                </c:pt>
                <c:pt idx="492">
                  <c:v>3.3958175242365828E-5</c:v>
                </c:pt>
                <c:pt idx="493">
                  <c:v>3.3986339563706454E-5</c:v>
                </c:pt>
                <c:pt idx="494">
                  <c:v>3.4042435465146429E-5</c:v>
                </c:pt>
                <c:pt idx="495">
                  <c:v>3.4123996689201696E-5</c:v>
                </c:pt>
                <c:pt idx="496">
                  <c:v>3.4144579885816317E-5</c:v>
                </c:pt>
                <c:pt idx="497">
                  <c:v>3.4345891643048001E-5</c:v>
                </c:pt>
                <c:pt idx="498">
                  <c:v>3.4393381228035455E-5</c:v>
                </c:pt>
                <c:pt idx="499">
                  <c:v>3.4534210491937247E-5</c:v>
                </c:pt>
                <c:pt idx="500">
                  <c:v>3.4624618170900616E-5</c:v>
                </c:pt>
                <c:pt idx="501">
                  <c:v>3.4715083223518092E-5</c:v>
                </c:pt>
                <c:pt idx="502">
                  <c:v>3.4797782882343337E-5</c:v>
                </c:pt>
                <c:pt idx="503">
                  <c:v>3.4907805538762874E-5</c:v>
                </c:pt>
                <c:pt idx="504">
                  <c:v>3.516564758706624E-5</c:v>
                </c:pt>
                <c:pt idx="505">
                  <c:v>3.5575318644539625E-5</c:v>
                </c:pt>
                <c:pt idx="506">
                  <c:v>3.5763080247551391E-5</c:v>
                </c:pt>
                <c:pt idx="507">
                  <c:v>3.591904605322885E-5</c:v>
                </c:pt>
                <c:pt idx="508">
                  <c:v>3.5999731200627477E-5</c:v>
                </c:pt>
                <c:pt idx="509">
                  <c:v>3.6173675564796528E-5</c:v>
                </c:pt>
                <c:pt idx="510">
                  <c:v>3.6275645217627848E-5</c:v>
                </c:pt>
                <c:pt idx="511">
                  <c:v>3.6502201176597344E-5</c:v>
                </c:pt>
                <c:pt idx="512">
                  <c:v>3.6572361536848576E-5</c:v>
                </c:pt>
                <c:pt idx="513">
                  <c:v>3.6917935663786202E-5</c:v>
                </c:pt>
                <c:pt idx="514">
                  <c:v>3.6924898486385533E-5</c:v>
                </c:pt>
                <c:pt idx="515">
                  <c:v>3.7005086753237863E-5</c:v>
                </c:pt>
                <c:pt idx="516">
                  <c:v>3.7119889335533081E-5</c:v>
                </c:pt>
                <c:pt idx="517">
                  <c:v>3.7167783478984128E-5</c:v>
                </c:pt>
                <c:pt idx="518">
                  <c:v>3.7171309684656324E-5</c:v>
                </c:pt>
                <c:pt idx="519">
                  <c:v>3.7565384936992814E-5</c:v>
                </c:pt>
                <c:pt idx="520">
                  <c:v>3.7758051484990553E-5</c:v>
                </c:pt>
                <c:pt idx="521">
                  <c:v>3.7782721403765289E-5</c:v>
                </c:pt>
                <c:pt idx="522">
                  <c:v>3.7790322492555673E-5</c:v>
                </c:pt>
                <c:pt idx="523">
                  <c:v>3.7962623843830659E-5</c:v>
                </c:pt>
                <c:pt idx="524">
                  <c:v>3.822500506139364E-5</c:v>
                </c:pt>
                <c:pt idx="525">
                  <c:v>3.8328604177659836E-5</c:v>
                </c:pt>
                <c:pt idx="526">
                  <c:v>3.8412877903905026E-5</c:v>
                </c:pt>
                <c:pt idx="527">
                  <c:v>3.8453544299833652E-5</c:v>
                </c:pt>
                <c:pt idx="528">
                  <c:v>3.8635658018669364E-5</c:v>
                </c:pt>
                <c:pt idx="529">
                  <c:v>3.8687793006236263E-5</c:v>
                </c:pt>
                <c:pt idx="530">
                  <c:v>3.8892639447384047E-5</c:v>
                </c:pt>
                <c:pt idx="531">
                  <c:v>3.9022049600148011E-5</c:v>
                </c:pt>
                <c:pt idx="532">
                  <c:v>3.9206603076345133E-5</c:v>
                </c:pt>
                <c:pt idx="533">
                  <c:v>3.9340174678767896E-5</c:v>
                </c:pt>
                <c:pt idx="534">
                  <c:v>3.9707537326813561E-5</c:v>
                </c:pt>
                <c:pt idx="535">
                  <c:v>3.9725650641116691E-5</c:v>
                </c:pt>
                <c:pt idx="536">
                  <c:v>3.9734714356422644E-5</c:v>
                </c:pt>
                <c:pt idx="537">
                  <c:v>3.9819272140596475E-5</c:v>
                </c:pt>
                <c:pt idx="538">
                  <c:v>3.9854387269833188E-5</c:v>
                </c:pt>
                <c:pt idx="539">
                  <c:v>3.9919462543543487E-5</c:v>
                </c:pt>
                <c:pt idx="540">
                  <c:v>4.0352196487427846E-5</c:v>
                </c:pt>
                <c:pt idx="541">
                  <c:v>4.0388075105537905E-5</c:v>
                </c:pt>
                <c:pt idx="542">
                  <c:v>4.0389524457246717E-5</c:v>
                </c:pt>
                <c:pt idx="543">
                  <c:v>4.0457135658600932E-5</c:v>
                </c:pt>
                <c:pt idx="544">
                  <c:v>4.0479856364791786E-5</c:v>
                </c:pt>
                <c:pt idx="545">
                  <c:v>4.0514072292165803E-5</c:v>
                </c:pt>
                <c:pt idx="546">
                  <c:v>4.0791718743830975E-5</c:v>
                </c:pt>
                <c:pt idx="547">
                  <c:v>4.0842630449269036E-5</c:v>
                </c:pt>
                <c:pt idx="548">
                  <c:v>4.1034391136892922E-5</c:v>
                </c:pt>
                <c:pt idx="549">
                  <c:v>4.1140173120230027E-5</c:v>
                </c:pt>
                <c:pt idx="550">
                  <c:v>4.116966282732788E-5</c:v>
                </c:pt>
                <c:pt idx="551">
                  <c:v>4.1201503267851974E-5</c:v>
                </c:pt>
                <c:pt idx="552">
                  <c:v>4.1219543253708863E-5</c:v>
                </c:pt>
                <c:pt idx="553">
                  <c:v>4.1247349794462303E-5</c:v>
                </c:pt>
                <c:pt idx="554">
                  <c:v>4.1251831098395604E-5</c:v>
                </c:pt>
                <c:pt idx="555">
                  <c:v>4.1309259530934884E-5</c:v>
                </c:pt>
                <c:pt idx="556">
                  <c:v>4.1352370392086515E-5</c:v>
                </c:pt>
                <c:pt idx="557">
                  <c:v>4.1380198120602233E-5</c:v>
                </c:pt>
                <c:pt idx="558">
                  <c:v>4.1389314802097834E-5</c:v>
                </c:pt>
                <c:pt idx="559">
                  <c:v>4.1452768560326894E-5</c:v>
                </c:pt>
                <c:pt idx="560">
                  <c:v>4.1625173747465466E-5</c:v>
                </c:pt>
                <c:pt idx="561">
                  <c:v>4.1628023310460816E-5</c:v>
                </c:pt>
                <c:pt idx="562">
                  <c:v>4.1782968192031946E-5</c:v>
                </c:pt>
                <c:pt idx="563">
                  <c:v>4.2166555967120814E-5</c:v>
                </c:pt>
                <c:pt idx="564">
                  <c:v>4.221040114236093E-5</c:v>
                </c:pt>
                <c:pt idx="565">
                  <c:v>4.2347141812721417E-5</c:v>
                </c:pt>
                <c:pt idx="566">
                  <c:v>4.25745745500276E-5</c:v>
                </c:pt>
                <c:pt idx="567">
                  <c:v>4.2829910638603938E-5</c:v>
                </c:pt>
                <c:pt idx="568">
                  <c:v>4.2938523443706356E-5</c:v>
                </c:pt>
                <c:pt idx="569">
                  <c:v>4.3071575281231331E-5</c:v>
                </c:pt>
                <c:pt idx="570">
                  <c:v>4.3176038408787403E-5</c:v>
                </c:pt>
                <c:pt idx="571">
                  <c:v>4.3360014876629793E-5</c:v>
                </c:pt>
                <c:pt idx="572">
                  <c:v>4.3370310509501114E-5</c:v>
                </c:pt>
                <c:pt idx="573">
                  <c:v>4.3390472258395147E-5</c:v>
                </c:pt>
                <c:pt idx="574">
                  <c:v>4.3408669279835534E-5</c:v>
                </c:pt>
                <c:pt idx="575">
                  <c:v>4.3492178180428368E-5</c:v>
                </c:pt>
                <c:pt idx="576">
                  <c:v>4.3511619516989484E-5</c:v>
                </c:pt>
                <c:pt idx="577">
                  <c:v>4.3541827379843032E-5</c:v>
                </c:pt>
                <c:pt idx="578">
                  <c:v>4.3579718520023452E-5</c:v>
                </c:pt>
                <c:pt idx="579">
                  <c:v>4.3669260937531E-5</c:v>
                </c:pt>
                <c:pt idx="580">
                  <c:v>4.3688200066943433E-5</c:v>
                </c:pt>
                <c:pt idx="581">
                  <c:v>4.3711856797569378E-5</c:v>
                </c:pt>
                <c:pt idx="582">
                  <c:v>4.3921148416686955E-5</c:v>
                </c:pt>
                <c:pt idx="583">
                  <c:v>4.4045651884563137E-5</c:v>
                </c:pt>
                <c:pt idx="584">
                  <c:v>4.4124464272346906E-5</c:v>
                </c:pt>
                <c:pt idx="585">
                  <c:v>4.4126082544717369E-5</c:v>
                </c:pt>
                <c:pt idx="586">
                  <c:v>4.4261400544970539E-5</c:v>
                </c:pt>
                <c:pt idx="587">
                  <c:v>4.426159867589956E-5</c:v>
                </c:pt>
                <c:pt idx="588">
                  <c:v>4.430352948106583E-5</c:v>
                </c:pt>
                <c:pt idx="589">
                  <c:v>4.4328079328292904E-5</c:v>
                </c:pt>
                <c:pt idx="590">
                  <c:v>4.4347150275244513E-5</c:v>
                </c:pt>
                <c:pt idx="591">
                  <c:v>4.4538897513002584E-5</c:v>
                </c:pt>
                <c:pt idx="592">
                  <c:v>4.4568700942954427E-5</c:v>
                </c:pt>
                <c:pt idx="593">
                  <c:v>4.4730865092830948E-5</c:v>
                </c:pt>
                <c:pt idx="594">
                  <c:v>4.4767406404317412E-5</c:v>
                </c:pt>
                <c:pt idx="595">
                  <c:v>4.4801441419094501E-5</c:v>
                </c:pt>
                <c:pt idx="596">
                  <c:v>4.4813689532533962E-5</c:v>
                </c:pt>
                <c:pt idx="597">
                  <c:v>4.4825261786059517E-5</c:v>
                </c:pt>
                <c:pt idx="598">
                  <c:v>4.5100119780782337E-5</c:v>
                </c:pt>
                <c:pt idx="599">
                  <c:v>4.511524227796925E-5</c:v>
                </c:pt>
                <c:pt idx="600">
                  <c:v>4.5200956782142969E-5</c:v>
                </c:pt>
                <c:pt idx="601">
                  <c:v>4.5289985263027007E-5</c:v>
                </c:pt>
                <c:pt idx="602">
                  <c:v>4.5341163340045122E-5</c:v>
                </c:pt>
                <c:pt idx="603">
                  <c:v>4.5389445332395982E-5</c:v>
                </c:pt>
                <c:pt idx="604">
                  <c:v>4.5406353810052665E-5</c:v>
                </c:pt>
                <c:pt idx="605">
                  <c:v>4.5427678771465572E-5</c:v>
                </c:pt>
                <c:pt idx="606">
                  <c:v>4.544613447461162E-5</c:v>
                </c:pt>
                <c:pt idx="607">
                  <c:v>4.5501458897653333E-5</c:v>
                </c:pt>
                <c:pt idx="608">
                  <c:v>4.5590970851938565E-5</c:v>
                </c:pt>
                <c:pt idx="609">
                  <c:v>4.5666912057999566E-5</c:v>
                </c:pt>
                <c:pt idx="610">
                  <c:v>4.5872965156724931E-5</c:v>
                </c:pt>
                <c:pt idx="611">
                  <c:v>4.5935591998823281E-5</c:v>
                </c:pt>
                <c:pt idx="612">
                  <c:v>4.5954211112141956E-5</c:v>
                </c:pt>
                <c:pt idx="613">
                  <c:v>4.6049532827545932E-5</c:v>
                </c:pt>
                <c:pt idx="614">
                  <c:v>4.6121159989658465E-5</c:v>
                </c:pt>
                <c:pt idx="615">
                  <c:v>4.6411383369392574E-5</c:v>
                </c:pt>
                <c:pt idx="616">
                  <c:v>4.6641103296262443E-5</c:v>
                </c:pt>
                <c:pt idx="617">
                  <c:v>4.6840226311962733E-5</c:v>
                </c:pt>
                <c:pt idx="618">
                  <c:v>4.6847023181995732E-5</c:v>
                </c:pt>
                <c:pt idx="619">
                  <c:v>4.685229405903559E-5</c:v>
                </c:pt>
                <c:pt idx="620">
                  <c:v>4.6872635876540551E-5</c:v>
                </c:pt>
                <c:pt idx="621">
                  <c:v>4.6883526561348891E-5</c:v>
                </c:pt>
                <c:pt idx="622">
                  <c:v>4.7138537517958185E-5</c:v>
                </c:pt>
                <c:pt idx="623">
                  <c:v>4.7170277130520677E-5</c:v>
                </c:pt>
                <c:pt idx="624">
                  <c:v>4.7214257545450419E-5</c:v>
                </c:pt>
                <c:pt idx="625">
                  <c:v>4.7579954621334733E-5</c:v>
                </c:pt>
                <c:pt idx="626">
                  <c:v>4.7751326581581532E-5</c:v>
                </c:pt>
                <c:pt idx="627">
                  <c:v>4.7776432873475547E-5</c:v>
                </c:pt>
                <c:pt idx="628">
                  <c:v>4.7817843096669484E-5</c:v>
                </c:pt>
                <c:pt idx="629">
                  <c:v>4.7845172258939331E-5</c:v>
                </c:pt>
                <c:pt idx="630">
                  <c:v>4.7955150692180736E-5</c:v>
                </c:pt>
                <c:pt idx="631">
                  <c:v>4.826053302291052E-5</c:v>
                </c:pt>
                <c:pt idx="632">
                  <c:v>4.8553328342380412E-5</c:v>
                </c:pt>
                <c:pt idx="633">
                  <c:v>4.858577294808709E-5</c:v>
                </c:pt>
                <c:pt idx="634">
                  <c:v>4.8603514557078433E-5</c:v>
                </c:pt>
                <c:pt idx="635">
                  <c:v>4.8701093960348271E-5</c:v>
                </c:pt>
                <c:pt idx="636">
                  <c:v>4.8793906766650344E-5</c:v>
                </c:pt>
                <c:pt idx="637">
                  <c:v>4.8920651012843527E-5</c:v>
                </c:pt>
                <c:pt idx="638">
                  <c:v>4.8972894656709134E-5</c:v>
                </c:pt>
                <c:pt idx="639">
                  <c:v>4.9215364995640837E-5</c:v>
                </c:pt>
                <c:pt idx="640">
                  <c:v>4.9360619187254138E-5</c:v>
                </c:pt>
                <c:pt idx="641">
                  <c:v>4.9444805115069309E-5</c:v>
                </c:pt>
                <c:pt idx="642">
                  <c:v>4.9473500182657993E-5</c:v>
                </c:pt>
                <c:pt idx="643">
                  <c:v>4.9526510884852075E-5</c:v>
                </c:pt>
                <c:pt idx="644">
                  <c:v>4.9572098542337558E-5</c:v>
                </c:pt>
                <c:pt idx="645">
                  <c:v>4.9767944271049298E-5</c:v>
                </c:pt>
                <c:pt idx="646">
                  <c:v>4.9886197498021378E-5</c:v>
                </c:pt>
                <c:pt idx="647">
                  <c:v>4.9993883457263536E-5</c:v>
                </c:pt>
                <c:pt idx="648">
                  <c:v>5.0392425588364539E-5</c:v>
                </c:pt>
                <c:pt idx="649">
                  <c:v>5.0410268451486586E-5</c:v>
                </c:pt>
                <c:pt idx="650">
                  <c:v>5.0481877846226835E-5</c:v>
                </c:pt>
                <c:pt idx="651">
                  <c:v>5.0605248033180692E-5</c:v>
                </c:pt>
                <c:pt idx="652">
                  <c:v>5.075941675954607E-5</c:v>
                </c:pt>
                <c:pt idx="653">
                  <c:v>5.0842790471066877E-5</c:v>
                </c:pt>
                <c:pt idx="654">
                  <c:v>5.0988494618211725E-5</c:v>
                </c:pt>
                <c:pt idx="655">
                  <c:v>5.1064209087827534E-5</c:v>
                </c:pt>
                <c:pt idx="656">
                  <c:v>5.1526673819215974E-5</c:v>
                </c:pt>
                <c:pt idx="657">
                  <c:v>5.1771493658653224E-5</c:v>
                </c:pt>
                <c:pt idx="658">
                  <c:v>5.1844491821460572E-5</c:v>
                </c:pt>
                <c:pt idx="659">
                  <c:v>5.1874322331019303E-5</c:v>
                </c:pt>
                <c:pt idx="660">
                  <c:v>5.1919297100809912E-5</c:v>
                </c:pt>
                <c:pt idx="661">
                  <c:v>5.2000161754102927E-5</c:v>
                </c:pt>
                <c:pt idx="662">
                  <c:v>5.2019309302517034E-5</c:v>
                </c:pt>
                <c:pt idx="663">
                  <c:v>5.2192775986613973E-5</c:v>
                </c:pt>
                <c:pt idx="664">
                  <c:v>5.2316940322095198E-5</c:v>
                </c:pt>
                <c:pt idx="665">
                  <c:v>5.2449331627869492E-5</c:v>
                </c:pt>
                <c:pt idx="666">
                  <c:v>5.2607671100055823E-5</c:v>
                </c:pt>
                <c:pt idx="667">
                  <c:v>5.2612513901544864E-5</c:v>
                </c:pt>
                <c:pt idx="668">
                  <c:v>5.2627541178670083E-5</c:v>
                </c:pt>
                <c:pt idx="669">
                  <c:v>5.2669882622686113E-5</c:v>
                </c:pt>
                <c:pt idx="670">
                  <c:v>5.270192722316989E-5</c:v>
                </c:pt>
                <c:pt idx="671">
                  <c:v>5.2903518197008881E-5</c:v>
                </c:pt>
                <c:pt idx="672">
                  <c:v>5.3170520651071478E-5</c:v>
                </c:pt>
                <c:pt idx="673">
                  <c:v>5.3209715576525489E-5</c:v>
                </c:pt>
                <c:pt idx="674">
                  <c:v>5.3215691308729945E-5</c:v>
                </c:pt>
                <c:pt idx="675">
                  <c:v>5.3428429411826746E-5</c:v>
                </c:pt>
                <c:pt idx="676">
                  <c:v>5.3476843070213102E-5</c:v>
                </c:pt>
                <c:pt idx="677">
                  <c:v>5.3516216509788702E-5</c:v>
                </c:pt>
                <c:pt idx="678">
                  <c:v>5.3559735586065841E-5</c:v>
                </c:pt>
                <c:pt idx="679">
                  <c:v>5.3833568017741991E-5</c:v>
                </c:pt>
                <c:pt idx="680">
                  <c:v>5.3974256822924935E-5</c:v>
                </c:pt>
                <c:pt idx="681">
                  <c:v>5.4111945974444032E-5</c:v>
                </c:pt>
                <c:pt idx="682">
                  <c:v>5.4196216700736241E-5</c:v>
                </c:pt>
                <c:pt idx="683">
                  <c:v>5.4239753415865334E-5</c:v>
                </c:pt>
                <c:pt idx="684">
                  <c:v>5.4284329221694534E-5</c:v>
                </c:pt>
                <c:pt idx="685">
                  <c:v>5.4648350076516484E-5</c:v>
                </c:pt>
                <c:pt idx="686">
                  <c:v>5.4814891607078872E-5</c:v>
                </c:pt>
                <c:pt idx="687">
                  <c:v>5.4880220587599791E-5</c:v>
                </c:pt>
                <c:pt idx="688">
                  <c:v>5.4893760580621844E-5</c:v>
                </c:pt>
                <c:pt idx="689">
                  <c:v>5.5004034436947316E-5</c:v>
                </c:pt>
                <c:pt idx="690">
                  <c:v>5.5095702117883541E-5</c:v>
                </c:pt>
                <c:pt idx="691">
                  <c:v>5.5154051178046272E-5</c:v>
                </c:pt>
                <c:pt idx="692">
                  <c:v>5.5159933134430807E-5</c:v>
                </c:pt>
                <c:pt idx="693">
                  <c:v>5.5256248987991162E-5</c:v>
                </c:pt>
                <c:pt idx="694">
                  <c:v>5.532237278135383E-5</c:v>
                </c:pt>
                <c:pt idx="695">
                  <c:v>5.5369122363694811E-5</c:v>
                </c:pt>
                <c:pt idx="696">
                  <c:v>5.5447791860135974E-5</c:v>
                </c:pt>
                <c:pt idx="697">
                  <c:v>5.5579056400295632E-5</c:v>
                </c:pt>
                <c:pt idx="698">
                  <c:v>5.5712874737686674E-5</c:v>
                </c:pt>
                <c:pt idx="699">
                  <c:v>5.5753879191026886E-5</c:v>
                </c:pt>
                <c:pt idx="700">
                  <c:v>5.5788695154114334E-5</c:v>
                </c:pt>
                <c:pt idx="701">
                  <c:v>5.6064963766656519E-5</c:v>
                </c:pt>
                <c:pt idx="702">
                  <c:v>5.6100634709338644E-5</c:v>
                </c:pt>
                <c:pt idx="703">
                  <c:v>5.6367607309082605E-5</c:v>
                </c:pt>
                <c:pt idx="704">
                  <c:v>5.640401301283286E-5</c:v>
                </c:pt>
                <c:pt idx="705">
                  <c:v>5.6408995377529023E-5</c:v>
                </c:pt>
                <c:pt idx="706">
                  <c:v>5.6965508590053875E-5</c:v>
                </c:pt>
                <c:pt idx="707">
                  <c:v>5.733689478416873E-5</c:v>
                </c:pt>
                <c:pt idx="708">
                  <c:v>5.7352957571236106E-5</c:v>
                </c:pt>
                <c:pt idx="709">
                  <c:v>5.7679157418844474E-5</c:v>
                </c:pt>
                <c:pt idx="710">
                  <c:v>5.816110940007428E-5</c:v>
                </c:pt>
                <c:pt idx="711">
                  <c:v>5.8554605984865913E-5</c:v>
                </c:pt>
                <c:pt idx="712">
                  <c:v>5.8571158198562755E-5</c:v>
                </c:pt>
                <c:pt idx="713">
                  <c:v>5.8751848108546134E-5</c:v>
                </c:pt>
                <c:pt idx="714">
                  <c:v>5.8828406731652102E-5</c:v>
                </c:pt>
                <c:pt idx="715">
                  <c:v>5.8829044071425432E-5</c:v>
                </c:pt>
                <c:pt idx="716">
                  <c:v>5.884606217112848E-5</c:v>
                </c:pt>
                <c:pt idx="717">
                  <c:v>5.8980892530924806E-5</c:v>
                </c:pt>
                <c:pt idx="718">
                  <c:v>5.9034201899997017E-5</c:v>
                </c:pt>
                <c:pt idx="719">
                  <c:v>5.9064504947628912E-5</c:v>
                </c:pt>
                <c:pt idx="720">
                  <c:v>5.9354356403878227E-5</c:v>
                </c:pt>
                <c:pt idx="721">
                  <c:v>5.9593671363877316E-5</c:v>
                </c:pt>
                <c:pt idx="722">
                  <c:v>5.9595403180172395E-5</c:v>
                </c:pt>
                <c:pt idx="723">
                  <c:v>5.9637922341304195E-5</c:v>
                </c:pt>
                <c:pt idx="724">
                  <c:v>5.9940294534431037E-5</c:v>
                </c:pt>
                <c:pt idx="725">
                  <c:v>5.9952826953539416E-5</c:v>
                </c:pt>
                <c:pt idx="726">
                  <c:v>5.995662061718564E-5</c:v>
                </c:pt>
                <c:pt idx="727">
                  <c:v>5.9990798492235528E-5</c:v>
                </c:pt>
                <c:pt idx="728">
                  <c:v>6.0419364374605641E-5</c:v>
                </c:pt>
                <c:pt idx="729">
                  <c:v>6.0531235520588235E-5</c:v>
                </c:pt>
                <c:pt idx="730">
                  <c:v>6.0711519770234721E-5</c:v>
                </c:pt>
                <c:pt idx="731">
                  <c:v>6.0996705851093879E-5</c:v>
                </c:pt>
                <c:pt idx="732">
                  <c:v>6.1001716780176433E-5</c:v>
                </c:pt>
                <c:pt idx="733">
                  <c:v>6.1057355317119282E-5</c:v>
                </c:pt>
                <c:pt idx="734">
                  <c:v>6.1289499806046297E-5</c:v>
                </c:pt>
                <c:pt idx="735">
                  <c:v>6.1391943734977829E-5</c:v>
                </c:pt>
                <c:pt idx="736">
                  <c:v>6.1416678108945023E-5</c:v>
                </c:pt>
                <c:pt idx="737">
                  <c:v>6.142108909919423E-5</c:v>
                </c:pt>
                <c:pt idx="738">
                  <c:v>6.1578767032004832E-5</c:v>
                </c:pt>
                <c:pt idx="739">
                  <c:v>6.1812169540534224E-5</c:v>
                </c:pt>
                <c:pt idx="740">
                  <c:v>6.1818996592900892E-5</c:v>
                </c:pt>
                <c:pt idx="741">
                  <c:v>6.1834529902854822E-5</c:v>
                </c:pt>
                <c:pt idx="742">
                  <c:v>6.1912758517909534E-5</c:v>
                </c:pt>
                <c:pt idx="743">
                  <c:v>6.19932835019967E-5</c:v>
                </c:pt>
                <c:pt idx="744">
                  <c:v>6.2228426611818681E-5</c:v>
                </c:pt>
                <c:pt idx="745">
                  <c:v>6.2244927814759994E-5</c:v>
                </c:pt>
                <c:pt idx="746">
                  <c:v>6.2424234511733963E-5</c:v>
                </c:pt>
                <c:pt idx="747">
                  <c:v>6.2519642329784484E-5</c:v>
                </c:pt>
                <c:pt idx="748">
                  <c:v>6.2545454655803787E-5</c:v>
                </c:pt>
                <c:pt idx="749">
                  <c:v>6.2708220608851401E-5</c:v>
                </c:pt>
                <c:pt idx="750">
                  <c:v>6.2751773587549104E-5</c:v>
                </c:pt>
                <c:pt idx="751">
                  <c:v>6.3025665945018274E-5</c:v>
                </c:pt>
                <c:pt idx="752">
                  <c:v>6.3260840581279347E-5</c:v>
                </c:pt>
                <c:pt idx="753">
                  <c:v>6.3337531315959362E-5</c:v>
                </c:pt>
                <c:pt idx="754">
                  <c:v>6.351765272043965E-5</c:v>
                </c:pt>
                <c:pt idx="755">
                  <c:v>6.3532352669830474E-5</c:v>
                </c:pt>
                <c:pt idx="756">
                  <c:v>6.3687660409227306E-5</c:v>
                </c:pt>
                <c:pt idx="757">
                  <c:v>6.3877387676585873E-5</c:v>
                </c:pt>
                <c:pt idx="758">
                  <c:v>6.3878972298286833E-5</c:v>
                </c:pt>
                <c:pt idx="759">
                  <c:v>6.4476392595864534E-5</c:v>
                </c:pt>
                <c:pt idx="760">
                  <c:v>6.4554580879209593E-5</c:v>
                </c:pt>
                <c:pt idx="761">
                  <c:v>6.458925282882961E-5</c:v>
                </c:pt>
                <c:pt idx="762">
                  <c:v>6.46058019399062E-5</c:v>
                </c:pt>
                <c:pt idx="763">
                  <c:v>6.4701922790908942E-5</c:v>
                </c:pt>
                <c:pt idx="764">
                  <c:v>6.4711121260779993E-5</c:v>
                </c:pt>
                <c:pt idx="765">
                  <c:v>6.47130838730434E-5</c:v>
                </c:pt>
                <c:pt idx="766">
                  <c:v>6.4723266309191086E-5</c:v>
                </c:pt>
                <c:pt idx="767">
                  <c:v>6.4741192581066812E-5</c:v>
                </c:pt>
                <c:pt idx="768">
                  <c:v>6.4991283634675712E-5</c:v>
                </c:pt>
                <c:pt idx="769">
                  <c:v>6.499806005625484E-5</c:v>
                </c:pt>
                <c:pt idx="770">
                  <c:v>6.5028771413511846E-5</c:v>
                </c:pt>
                <c:pt idx="771">
                  <c:v>6.5365214569097118E-5</c:v>
                </c:pt>
                <c:pt idx="772">
                  <c:v>6.5416874458586229E-5</c:v>
                </c:pt>
                <c:pt idx="773">
                  <c:v>6.5470308029309723E-5</c:v>
                </c:pt>
                <c:pt idx="774">
                  <c:v>6.5678654606467492E-5</c:v>
                </c:pt>
                <c:pt idx="775">
                  <c:v>6.5989955825756334E-5</c:v>
                </c:pt>
                <c:pt idx="776">
                  <c:v>6.6170405613939461E-5</c:v>
                </c:pt>
                <c:pt idx="777">
                  <c:v>6.6354506903466436E-5</c:v>
                </c:pt>
                <c:pt idx="778">
                  <c:v>6.6464919176963594E-5</c:v>
                </c:pt>
                <c:pt idx="779">
                  <c:v>6.676236487996089E-5</c:v>
                </c:pt>
                <c:pt idx="780">
                  <c:v>6.7182460424384133E-5</c:v>
                </c:pt>
                <c:pt idx="781">
                  <c:v>6.7224193364027432E-5</c:v>
                </c:pt>
                <c:pt idx="782">
                  <c:v>6.7488644897284854E-5</c:v>
                </c:pt>
                <c:pt idx="783">
                  <c:v>6.7794620860385396E-5</c:v>
                </c:pt>
                <c:pt idx="784">
                  <c:v>6.7829697201767067E-5</c:v>
                </c:pt>
                <c:pt idx="785">
                  <c:v>6.8570169773745154E-5</c:v>
                </c:pt>
                <c:pt idx="786">
                  <c:v>6.8597558997595534E-5</c:v>
                </c:pt>
                <c:pt idx="787">
                  <c:v>6.8660654559243975E-5</c:v>
                </c:pt>
                <c:pt idx="788">
                  <c:v>6.9081983883278734E-5</c:v>
                </c:pt>
                <c:pt idx="789">
                  <c:v>6.9129419846025088E-5</c:v>
                </c:pt>
                <c:pt idx="790">
                  <c:v>6.9289707207351755E-5</c:v>
                </c:pt>
                <c:pt idx="791">
                  <c:v>6.9427489804598286E-5</c:v>
                </c:pt>
                <c:pt idx="792">
                  <c:v>6.9429635799509004E-5</c:v>
                </c:pt>
                <c:pt idx="793">
                  <c:v>6.9446743479929584E-5</c:v>
                </c:pt>
                <c:pt idx="794">
                  <c:v>6.9455945700560483E-5</c:v>
                </c:pt>
                <c:pt idx="795">
                  <c:v>6.9534940406381837E-5</c:v>
                </c:pt>
                <c:pt idx="796">
                  <c:v>7.0342222004184796E-5</c:v>
                </c:pt>
                <c:pt idx="797">
                  <c:v>7.0460195530908833E-5</c:v>
                </c:pt>
                <c:pt idx="798">
                  <c:v>7.0529218250156434E-5</c:v>
                </c:pt>
                <c:pt idx="799">
                  <c:v>7.0535127024587465E-5</c:v>
                </c:pt>
                <c:pt idx="800">
                  <c:v>7.0607747583443823E-5</c:v>
                </c:pt>
                <c:pt idx="801">
                  <c:v>7.0684114336110989E-5</c:v>
                </c:pt>
                <c:pt idx="802">
                  <c:v>7.0759031932788571E-5</c:v>
                </c:pt>
                <c:pt idx="803">
                  <c:v>7.080479014600686E-5</c:v>
                </c:pt>
                <c:pt idx="804">
                  <c:v>7.0973819972082014E-5</c:v>
                </c:pt>
                <c:pt idx="805">
                  <c:v>7.1250794370872423E-5</c:v>
                </c:pt>
                <c:pt idx="806">
                  <c:v>7.1415090862746085E-5</c:v>
                </c:pt>
                <c:pt idx="807">
                  <c:v>7.189081846624197E-5</c:v>
                </c:pt>
                <c:pt idx="808">
                  <c:v>7.2131684269134726E-5</c:v>
                </c:pt>
                <c:pt idx="809">
                  <c:v>7.2201461143620057E-5</c:v>
                </c:pt>
                <c:pt idx="810">
                  <c:v>7.2475468948569145E-5</c:v>
                </c:pt>
                <c:pt idx="811">
                  <c:v>7.2738786019556958E-5</c:v>
                </c:pt>
                <c:pt idx="812">
                  <c:v>7.2758377480628932E-5</c:v>
                </c:pt>
                <c:pt idx="813">
                  <c:v>7.2858003063304424E-5</c:v>
                </c:pt>
                <c:pt idx="814">
                  <c:v>7.2885096739447688E-5</c:v>
                </c:pt>
                <c:pt idx="815">
                  <c:v>7.2990508786854123E-5</c:v>
                </c:pt>
                <c:pt idx="816">
                  <c:v>7.3532799394964815E-5</c:v>
                </c:pt>
                <c:pt idx="817">
                  <c:v>7.358269386570975E-5</c:v>
                </c:pt>
                <c:pt idx="818">
                  <c:v>7.3594986103181574E-5</c:v>
                </c:pt>
                <c:pt idx="819">
                  <c:v>7.371319051684605E-5</c:v>
                </c:pt>
                <c:pt idx="820">
                  <c:v>7.3930957154976526E-5</c:v>
                </c:pt>
                <c:pt idx="821">
                  <c:v>7.4015522090606928E-5</c:v>
                </c:pt>
                <c:pt idx="822">
                  <c:v>7.4079035843197151E-5</c:v>
                </c:pt>
                <c:pt idx="823">
                  <c:v>7.4238992530888657E-5</c:v>
                </c:pt>
                <c:pt idx="824">
                  <c:v>7.4241031974752838E-5</c:v>
                </c:pt>
                <c:pt idx="825">
                  <c:v>7.4997332362254513E-5</c:v>
                </c:pt>
                <c:pt idx="826">
                  <c:v>7.5470859209387321E-5</c:v>
                </c:pt>
                <c:pt idx="827">
                  <c:v>7.5741719085437115E-5</c:v>
                </c:pt>
                <c:pt idx="828">
                  <c:v>7.6202742000269373E-5</c:v>
                </c:pt>
                <c:pt idx="829">
                  <c:v>7.6231565944590504E-5</c:v>
                </c:pt>
                <c:pt idx="830">
                  <c:v>7.6388245173465014E-5</c:v>
                </c:pt>
                <c:pt idx="831">
                  <c:v>7.642468255214581E-5</c:v>
                </c:pt>
                <c:pt idx="832">
                  <c:v>7.6427557718141437E-5</c:v>
                </c:pt>
                <c:pt idx="833">
                  <c:v>7.6604389024707034E-5</c:v>
                </c:pt>
                <c:pt idx="834">
                  <c:v>7.7069307806991908E-5</c:v>
                </c:pt>
                <c:pt idx="835">
                  <c:v>7.7206257952693798E-5</c:v>
                </c:pt>
                <c:pt idx="836">
                  <c:v>7.7263149093653814E-5</c:v>
                </c:pt>
                <c:pt idx="837">
                  <c:v>7.7507948234384921E-5</c:v>
                </c:pt>
                <c:pt idx="838">
                  <c:v>7.7555031613436395E-5</c:v>
                </c:pt>
                <c:pt idx="839">
                  <c:v>7.7850970221031616E-5</c:v>
                </c:pt>
                <c:pt idx="840">
                  <c:v>7.7891506518800702E-5</c:v>
                </c:pt>
                <c:pt idx="841">
                  <c:v>7.8025051844807689E-5</c:v>
                </c:pt>
                <c:pt idx="842">
                  <c:v>7.8034295198109154E-5</c:v>
                </c:pt>
                <c:pt idx="843">
                  <c:v>7.815658406291247E-5</c:v>
                </c:pt>
                <c:pt idx="844">
                  <c:v>7.8267035832181407E-5</c:v>
                </c:pt>
                <c:pt idx="845">
                  <c:v>7.8600158437508894E-5</c:v>
                </c:pt>
                <c:pt idx="846">
                  <c:v>7.8614786714067755E-5</c:v>
                </c:pt>
                <c:pt idx="847">
                  <c:v>7.8788456381515931E-5</c:v>
                </c:pt>
                <c:pt idx="848">
                  <c:v>7.9089165729002124E-5</c:v>
                </c:pt>
                <c:pt idx="849">
                  <c:v>7.9265938104971614E-5</c:v>
                </c:pt>
                <c:pt idx="850">
                  <c:v>7.9350031650021651E-5</c:v>
                </c:pt>
                <c:pt idx="851">
                  <c:v>7.937450030984679E-5</c:v>
                </c:pt>
                <c:pt idx="852">
                  <c:v>8.0051563007351768E-5</c:v>
                </c:pt>
                <c:pt idx="853">
                  <c:v>8.0122482405191724E-5</c:v>
                </c:pt>
                <c:pt idx="854">
                  <c:v>8.0294885995699415E-5</c:v>
                </c:pt>
                <c:pt idx="855">
                  <c:v>8.0379644813870224E-5</c:v>
                </c:pt>
                <c:pt idx="856">
                  <c:v>8.0451615355101258E-5</c:v>
                </c:pt>
                <c:pt idx="857">
                  <c:v>8.0624719110724045E-5</c:v>
                </c:pt>
                <c:pt idx="858">
                  <c:v>8.1261509166875092E-5</c:v>
                </c:pt>
                <c:pt idx="859">
                  <c:v>8.1348406446312148E-5</c:v>
                </c:pt>
                <c:pt idx="860">
                  <c:v>8.1375588922228867E-5</c:v>
                </c:pt>
                <c:pt idx="861">
                  <c:v>8.1377292297896719E-5</c:v>
                </c:pt>
                <c:pt idx="862">
                  <c:v>8.1793107294130348E-5</c:v>
                </c:pt>
                <c:pt idx="863">
                  <c:v>8.185974933968529E-5</c:v>
                </c:pt>
                <c:pt idx="864">
                  <c:v>8.1905477086960225E-5</c:v>
                </c:pt>
                <c:pt idx="865">
                  <c:v>8.2058930266845265E-5</c:v>
                </c:pt>
                <c:pt idx="866">
                  <c:v>8.2156779331375506E-5</c:v>
                </c:pt>
                <c:pt idx="867">
                  <c:v>8.2313007810777981E-5</c:v>
                </c:pt>
                <c:pt idx="868">
                  <c:v>8.2328755896009267E-5</c:v>
                </c:pt>
                <c:pt idx="869">
                  <c:v>8.2588212642059508E-5</c:v>
                </c:pt>
                <c:pt idx="870">
                  <c:v>8.2588848022856434E-5</c:v>
                </c:pt>
                <c:pt idx="871">
                  <c:v>8.2778182227327533E-5</c:v>
                </c:pt>
                <c:pt idx="872">
                  <c:v>8.2852744675133608E-5</c:v>
                </c:pt>
                <c:pt idx="873">
                  <c:v>8.2936578265676574E-5</c:v>
                </c:pt>
                <c:pt idx="874">
                  <c:v>8.3471506049405723E-5</c:v>
                </c:pt>
                <c:pt idx="875">
                  <c:v>8.3661480493373778E-5</c:v>
                </c:pt>
                <c:pt idx="876">
                  <c:v>8.4087382200004104E-5</c:v>
                </c:pt>
                <c:pt idx="877">
                  <c:v>8.4262701001480862E-5</c:v>
                </c:pt>
                <c:pt idx="878">
                  <c:v>8.4530364063847515E-5</c:v>
                </c:pt>
                <c:pt idx="879">
                  <c:v>8.4625847977653275E-5</c:v>
                </c:pt>
                <c:pt idx="880">
                  <c:v>8.4677107894612789E-5</c:v>
                </c:pt>
                <c:pt idx="881">
                  <c:v>8.4920913584457048E-5</c:v>
                </c:pt>
                <c:pt idx="882">
                  <c:v>8.540498541746285E-5</c:v>
                </c:pt>
                <c:pt idx="883">
                  <c:v>8.541997129371873E-5</c:v>
                </c:pt>
                <c:pt idx="884">
                  <c:v>8.5693853902141576E-5</c:v>
                </c:pt>
                <c:pt idx="885">
                  <c:v>8.589101276626959E-5</c:v>
                </c:pt>
                <c:pt idx="886">
                  <c:v>8.6114312887971089E-5</c:v>
                </c:pt>
                <c:pt idx="887">
                  <c:v>8.6213415895321582E-5</c:v>
                </c:pt>
                <c:pt idx="888">
                  <c:v>8.6312899216211362E-5</c:v>
                </c:pt>
                <c:pt idx="889">
                  <c:v>8.6367301711050452E-5</c:v>
                </c:pt>
                <c:pt idx="890">
                  <c:v>8.6680948552382708E-5</c:v>
                </c:pt>
                <c:pt idx="891">
                  <c:v>8.6683906081999764E-5</c:v>
                </c:pt>
                <c:pt idx="892">
                  <c:v>8.6747134148811744E-5</c:v>
                </c:pt>
                <c:pt idx="893">
                  <c:v>8.6747895796186132E-5</c:v>
                </c:pt>
                <c:pt idx="894">
                  <c:v>8.6855307967455175E-5</c:v>
                </c:pt>
                <c:pt idx="895">
                  <c:v>8.7743211955569107E-5</c:v>
                </c:pt>
                <c:pt idx="896">
                  <c:v>8.7767346655603625E-5</c:v>
                </c:pt>
                <c:pt idx="897">
                  <c:v>8.7882365428088502E-5</c:v>
                </c:pt>
                <c:pt idx="898">
                  <c:v>8.7931241669022544E-5</c:v>
                </c:pt>
                <c:pt idx="899">
                  <c:v>8.8649932510153362E-5</c:v>
                </c:pt>
                <c:pt idx="900">
                  <c:v>8.867120805871974E-5</c:v>
                </c:pt>
                <c:pt idx="901">
                  <c:v>8.9146392200611983E-5</c:v>
                </c:pt>
                <c:pt idx="902">
                  <c:v>8.9782637023413445E-5</c:v>
                </c:pt>
                <c:pt idx="903">
                  <c:v>8.9848219709944463E-5</c:v>
                </c:pt>
                <c:pt idx="904">
                  <c:v>9.0198313440708006E-5</c:v>
                </c:pt>
                <c:pt idx="905">
                  <c:v>9.0259861608392832E-5</c:v>
                </c:pt>
                <c:pt idx="906">
                  <c:v>9.0368729948563548E-5</c:v>
                </c:pt>
                <c:pt idx="907">
                  <c:v>9.0400750104395943E-5</c:v>
                </c:pt>
                <c:pt idx="908">
                  <c:v>9.0501047129424894E-5</c:v>
                </c:pt>
                <c:pt idx="909">
                  <c:v>9.083232053712931E-5</c:v>
                </c:pt>
                <c:pt idx="910">
                  <c:v>9.1043111591319751E-5</c:v>
                </c:pt>
                <c:pt idx="911">
                  <c:v>9.1629684626980243E-5</c:v>
                </c:pt>
                <c:pt idx="912">
                  <c:v>9.212421756127088E-5</c:v>
                </c:pt>
                <c:pt idx="913">
                  <c:v>9.2320571704867268E-5</c:v>
                </c:pt>
                <c:pt idx="914">
                  <c:v>9.2593353982503275E-5</c:v>
                </c:pt>
                <c:pt idx="915">
                  <c:v>9.2932995459018178E-5</c:v>
                </c:pt>
                <c:pt idx="916">
                  <c:v>9.2999865638781814E-5</c:v>
                </c:pt>
                <c:pt idx="917">
                  <c:v>9.3234497731479711E-5</c:v>
                </c:pt>
                <c:pt idx="918">
                  <c:v>9.3265948313257913E-5</c:v>
                </c:pt>
                <c:pt idx="919">
                  <c:v>9.328320671834571E-5</c:v>
                </c:pt>
                <c:pt idx="920">
                  <c:v>9.3319703128796268E-5</c:v>
                </c:pt>
                <c:pt idx="921">
                  <c:v>9.3499409481472486E-5</c:v>
                </c:pt>
                <c:pt idx="922">
                  <c:v>9.3574174099644595E-5</c:v>
                </c:pt>
                <c:pt idx="923">
                  <c:v>9.3587155324149467E-5</c:v>
                </c:pt>
                <c:pt idx="924">
                  <c:v>9.3590362680035991E-5</c:v>
                </c:pt>
                <c:pt idx="925">
                  <c:v>9.3673418632086132E-5</c:v>
                </c:pt>
                <c:pt idx="926">
                  <c:v>9.4147106360030163E-5</c:v>
                </c:pt>
                <c:pt idx="927">
                  <c:v>9.4151875431470696E-5</c:v>
                </c:pt>
                <c:pt idx="928">
                  <c:v>9.4375619615734145E-5</c:v>
                </c:pt>
                <c:pt idx="929">
                  <c:v>9.454839004170361E-5</c:v>
                </c:pt>
                <c:pt idx="930">
                  <c:v>9.4856893895169095E-5</c:v>
                </c:pt>
                <c:pt idx="931">
                  <c:v>9.5038397969470387E-5</c:v>
                </c:pt>
                <c:pt idx="932">
                  <c:v>9.5259687328920861E-5</c:v>
                </c:pt>
                <c:pt idx="933">
                  <c:v>9.5415181278102467E-5</c:v>
                </c:pt>
                <c:pt idx="934">
                  <c:v>9.5525156042962478E-5</c:v>
                </c:pt>
                <c:pt idx="935">
                  <c:v>9.5762123026835744E-5</c:v>
                </c:pt>
                <c:pt idx="936">
                  <c:v>9.6151365603560577E-5</c:v>
                </c:pt>
                <c:pt idx="937">
                  <c:v>9.6258532050755543E-5</c:v>
                </c:pt>
                <c:pt idx="938">
                  <c:v>9.648875017891488E-5</c:v>
                </c:pt>
                <c:pt idx="939">
                  <c:v>9.6525878857129082E-5</c:v>
                </c:pt>
                <c:pt idx="940">
                  <c:v>9.7253073617863798E-5</c:v>
                </c:pt>
                <c:pt idx="941">
                  <c:v>9.7448213307385311E-5</c:v>
                </c:pt>
                <c:pt idx="942">
                  <c:v>9.8077321331154112E-5</c:v>
                </c:pt>
                <c:pt idx="943">
                  <c:v>9.8180496747691929E-5</c:v>
                </c:pt>
                <c:pt idx="944">
                  <c:v>9.8283320236966767E-5</c:v>
                </c:pt>
                <c:pt idx="945">
                  <c:v>9.8474732659153798E-5</c:v>
                </c:pt>
                <c:pt idx="946">
                  <c:v>9.8643819463142916E-5</c:v>
                </c:pt>
                <c:pt idx="947">
                  <c:v>9.8730162848607685E-5</c:v>
                </c:pt>
                <c:pt idx="948">
                  <c:v>9.8772598019466245E-5</c:v>
                </c:pt>
                <c:pt idx="949">
                  <c:v>9.9790356396630895E-5</c:v>
                </c:pt>
                <c:pt idx="950">
                  <c:v>9.9917649631198064E-5</c:v>
                </c:pt>
                <c:pt idx="951">
                  <c:v>1.0028163139247865E-4</c:v>
                </c:pt>
                <c:pt idx="952">
                  <c:v>1.0031995555759406E-4</c:v>
                </c:pt>
                <c:pt idx="953">
                  <c:v>1.0060621067083338E-4</c:v>
                </c:pt>
                <c:pt idx="954">
                  <c:v>1.0064001471114063E-4</c:v>
                </c:pt>
                <c:pt idx="955">
                  <c:v>1.0081950185407682E-4</c:v>
                </c:pt>
                <c:pt idx="956">
                  <c:v>1.0121823252298636E-4</c:v>
                </c:pt>
                <c:pt idx="957">
                  <c:v>1.0136043842609875E-4</c:v>
                </c:pt>
                <c:pt idx="958">
                  <c:v>1.0139463476683177E-4</c:v>
                </c:pt>
                <c:pt idx="959">
                  <c:v>1.0183268153451117E-4</c:v>
                </c:pt>
                <c:pt idx="960">
                  <c:v>1.0186818176082741E-4</c:v>
                </c:pt>
                <c:pt idx="961">
                  <c:v>1.0190589203425552E-4</c:v>
                </c:pt>
                <c:pt idx="962">
                  <c:v>1.0203267515774642E-4</c:v>
                </c:pt>
                <c:pt idx="963">
                  <c:v>1.0221693884165623E-4</c:v>
                </c:pt>
                <c:pt idx="964">
                  <c:v>1.0228624746650554E-4</c:v>
                </c:pt>
                <c:pt idx="965">
                  <c:v>1.0245942928503416E-4</c:v>
                </c:pt>
                <c:pt idx="966">
                  <c:v>1.0246897283593905E-4</c:v>
                </c:pt>
                <c:pt idx="967">
                  <c:v>1.02532152528457E-4</c:v>
                </c:pt>
                <c:pt idx="968">
                  <c:v>1.0262753693044321E-4</c:v>
                </c:pt>
                <c:pt idx="969">
                  <c:v>1.0263555456101776E-4</c:v>
                </c:pt>
                <c:pt idx="970">
                  <c:v>1.0280119586411106E-4</c:v>
                </c:pt>
                <c:pt idx="971">
                  <c:v>1.0319770856966001E-4</c:v>
                </c:pt>
                <c:pt idx="972">
                  <c:v>1.0321385181488118E-4</c:v>
                </c:pt>
                <c:pt idx="973">
                  <c:v>1.0329077632310497E-4</c:v>
                </c:pt>
                <c:pt idx="974">
                  <c:v>1.0376101819793461E-4</c:v>
                </c:pt>
                <c:pt idx="975">
                  <c:v>1.0385209711884394E-4</c:v>
                </c:pt>
                <c:pt idx="976">
                  <c:v>1.0401927266604145E-4</c:v>
                </c:pt>
                <c:pt idx="977">
                  <c:v>1.041260204328112E-4</c:v>
                </c:pt>
                <c:pt idx="978">
                  <c:v>1.0436351573952745E-4</c:v>
                </c:pt>
                <c:pt idx="979">
                  <c:v>1.0446110778591413E-4</c:v>
                </c:pt>
                <c:pt idx="980">
                  <c:v>1.0457500602793483E-4</c:v>
                </c:pt>
                <c:pt idx="981">
                  <c:v>1.0478482151116868E-4</c:v>
                </c:pt>
                <c:pt idx="982">
                  <c:v>1.048229825697569E-4</c:v>
                </c:pt>
                <c:pt idx="983">
                  <c:v>1.0483516519279043E-4</c:v>
                </c:pt>
                <c:pt idx="984">
                  <c:v>1.0499558978782241E-4</c:v>
                </c:pt>
                <c:pt idx="985">
                  <c:v>1.0523507630553668E-4</c:v>
                </c:pt>
                <c:pt idx="986">
                  <c:v>1.0578442947134914E-4</c:v>
                </c:pt>
                <c:pt idx="987">
                  <c:v>1.0582877350054696E-4</c:v>
                </c:pt>
                <c:pt idx="988">
                  <c:v>1.0598479898771392E-4</c:v>
                </c:pt>
                <c:pt idx="989">
                  <c:v>1.0625960413539423E-4</c:v>
                </c:pt>
                <c:pt idx="990">
                  <c:v>1.0635848286174987E-4</c:v>
                </c:pt>
                <c:pt idx="991">
                  <c:v>1.0695750757768676E-4</c:v>
                </c:pt>
                <c:pt idx="992">
                  <c:v>1.0716636021373378E-4</c:v>
                </c:pt>
                <c:pt idx="993">
                  <c:v>1.0720820800169328E-4</c:v>
                </c:pt>
                <c:pt idx="994">
                  <c:v>1.0724012124968141E-4</c:v>
                </c:pt>
                <c:pt idx="995">
                  <c:v>1.0725711526283563E-4</c:v>
                </c:pt>
                <c:pt idx="996">
                  <c:v>1.073364288177685E-4</c:v>
                </c:pt>
                <c:pt idx="997">
                  <c:v>1.074437972201534E-4</c:v>
                </c:pt>
                <c:pt idx="998">
                  <c:v>1.0778035057542741E-4</c:v>
                </c:pt>
                <c:pt idx="999">
                  <c:v>1.0812803486608733E-4</c:v>
                </c:pt>
                <c:pt idx="1000">
                  <c:v>1.0825037305227123E-4</c:v>
                </c:pt>
                <c:pt idx="1001">
                  <c:v>1.090561968555046E-4</c:v>
                </c:pt>
                <c:pt idx="1002">
                  <c:v>1.0916149919631672E-4</c:v>
                </c:pt>
                <c:pt idx="1003">
                  <c:v>1.0944181153808559E-4</c:v>
                </c:pt>
                <c:pt idx="1004">
                  <c:v>1.0986756054864745E-4</c:v>
                </c:pt>
                <c:pt idx="1005">
                  <c:v>1.1019268044898121E-4</c:v>
                </c:pt>
                <c:pt idx="1006">
                  <c:v>1.1035739171016769E-4</c:v>
                </c:pt>
                <c:pt idx="1007">
                  <c:v>1.1039662446277041E-4</c:v>
                </c:pt>
                <c:pt idx="1008">
                  <c:v>1.1067849109168273E-4</c:v>
                </c:pt>
                <c:pt idx="1009">
                  <c:v>1.1082644097437477E-4</c:v>
                </c:pt>
                <c:pt idx="1010">
                  <c:v>1.1088516144169918E-4</c:v>
                </c:pt>
                <c:pt idx="1011">
                  <c:v>1.1113023706295306E-4</c:v>
                </c:pt>
                <c:pt idx="1012">
                  <c:v>1.1116222031179819E-4</c:v>
                </c:pt>
                <c:pt idx="1013">
                  <c:v>1.1173348213261436E-4</c:v>
                </c:pt>
                <c:pt idx="1014">
                  <c:v>1.1181098612473668E-4</c:v>
                </c:pt>
                <c:pt idx="1015">
                  <c:v>1.1193423968745232E-4</c:v>
                </c:pt>
                <c:pt idx="1016">
                  <c:v>1.1194604113131805E-4</c:v>
                </c:pt>
                <c:pt idx="1017">
                  <c:v>1.1222457608488363E-4</c:v>
                </c:pt>
                <c:pt idx="1018">
                  <c:v>1.1235789010349129E-4</c:v>
                </c:pt>
                <c:pt idx="1019">
                  <c:v>1.1236535156363244E-4</c:v>
                </c:pt>
                <c:pt idx="1020">
                  <c:v>1.1246580861803493E-4</c:v>
                </c:pt>
                <c:pt idx="1021">
                  <c:v>1.1253897684908465E-4</c:v>
                </c:pt>
                <c:pt idx="1022">
                  <c:v>1.1260591327500525E-4</c:v>
                </c:pt>
                <c:pt idx="1023">
                  <c:v>1.1265238352985172E-4</c:v>
                </c:pt>
                <c:pt idx="1024">
                  <c:v>1.1274698474957763E-4</c:v>
                </c:pt>
                <c:pt idx="1025">
                  <c:v>1.128453664361593E-4</c:v>
                </c:pt>
                <c:pt idx="1026">
                  <c:v>1.1294017591749719E-4</c:v>
                </c:pt>
                <c:pt idx="1027">
                  <c:v>1.1315948226459223E-4</c:v>
                </c:pt>
                <c:pt idx="1028">
                  <c:v>1.13236579551661E-4</c:v>
                </c:pt>
                <c:pt idx="1029">
                  <c:v>1.132985065305657E-4</c:v>
                </c:pt>
                <c:pt idx="1030">
                  <c:v>1.1358183752795063E-4</c:v>
                </c:pt>
                <c:pt idx="1031">
                  <c:v>1.1388575572735619E-4</c:v>
                </c:pt>
                <c:pt idx="1032">
                  <c:v>1.1389327244103573E-4</c:v>
                </c:pt>
                <c:pt idx="1033">
                  <c:v>1.1408468808896486E-4</c:v>
                </c:pt>
                <c:pt idx="1034">
                  <c:v>1.1414960575808602E-4</c:v>
                </c:pt>
                <c:pt idx="1035">
                  <c:v>1.1417387767669336E-4</c:v>
                </c:pt>
                <c:pt idx="1036">
                  <c:v>1.1432001612395428E-4</c:v>
                </c:pt>
                <c:pt idx="1037">
                  <c:v>1.1473220556358201E-4</c:v>
                </c:pt>
                <c:pt idx="1038">
                  <c:v>1.1481260035192946E-4</c:v>
                </c:pt>
                <c:pt idx="1039">
                  <c:v>1.1489552903180456E-4</c:v>
                </c:pt>
                <c:pt idx="1040">
                  <c:v>1.1545293377769421E-4</c:v>
                </c:pt>
                <c:pt idx="1041">
                  <c:v>1.1571443802005223E-4</c:v>
                </c:pt>
                <c:pt idx="1042">
                  <c:v>1.1572679392293003E-4</c:v>
                </c:pt>
                <c:pt idx="1043">
                  <c:v>1.1573436711452259E-4</c:v>
                </c:pt>
                <c:pt idx="1044">
                  <c:v>1.1674615305705612E-4</c:v>
                </c:pt>
                <c:pt idx="1045">
                  <c:v>1.1692286265382343E-4</c:v>
                </c:pt>
                <c:pt idx="1046">
                  <c:v>1.1718983715588283E-4</c:v>
                </c:pt>
                <c:pt idx="1047">
                  <c:v>1.1777974861793141E-4</c:v>
                </c:pt>
                <c:pt idx="1048">
                  <c:v>1.1867801469929955E-4</c:v>
                </c:pt>
                <c:pt idx="1049">
                  <c:v>1.197368234052344E-4</c:v>
                </c:pt>
                <c:pt idx="1050">
                  <c:v>1.2002795038521941E-4</c:v>
                </c:pt>
                <c:pt idx="1051">
                  <c:v>1.2087962927083059E-4</c:v>
                </c:pt>
                <c:pt idx="1052">
                  <c:v>1.209414867518952E-4</c:v>
                </c:pt>
                <c:pt idx="1053">
                  <c:v>1.2130509665755543E-4</c:v>
                </c:pt>
                <c:pt idx="1054">
                  <c:v>1.2131285782028367E-4</c:v>
                </c:pt>
                <c:pt idx="1055">
                  <c:v>1.2207139219706767E-4</c:v>
                </c:pt>
                <c:pt idx="1056">
                  <c:v>1.2236326625120203E-4</c:v>
                </c:pt>
                <c:pt idx="1057">
                  <c:v>1.2246059519914148E-4</c:v>
                </c:pt>
                <c:pt idx="1058">
                  <c:v>1.2254075740657979E-4</c:v>
                </c:pt>
                <c:pt idx="1059">
                  <c:v>1.2287267480948604E-4</c:v>
                </c:pt>
                <c:pt idx="1060">
                  <c:v>1.2376231912259662E-4</c:v>
                </c:pt>
                <c:pt idx="1061">
                  <c:v>1.2401065243422346E-4</c:v>
                </c:pt>
                <c:pt idx="1062">
                  <c:v>1.2449972549737423E-4</c:v>
                </c:pt>
                <c:pt idx="1063">
                  <c:v>1.2506098635465106E-4</c:v>
                </c:pt>
                <c:pt idx="1064">
                  <c:v>1.2539848607300447E-4</c:v>
                </c:pt>
                <c:pt idx="1065">
                  <c:v>1.2543268819359285E-4</c:v>
                </c:pt>
                <c:pt idx="1066">
                  <c:v>1.2646080261137071E-4</c:v>
                </c:pt>
                <c:pt idx="1067">
                  <c:v>1.2719913549723516E-4</c:v>
                </c:pt>
                <c:pt idx="1068">
                  <c:v>1.2722447432546901E-4</c:v>
                </c:pt>
                <c:pt idx="1069">
                  <c:v>1.2747908822451215E-4</c:v>
                </c:pt>
                <c:pt idx="1070">
                  <c:v>1.2762712606037533E-4</c:v>
                </c:pt>
                <c:pt idx="1071">
                  <c:v>1.2767020337621943E-4</c:v>
                </c:pt>
                <c:pt idx="1072">
                  <c:v>1.2792223248953748E-4</c:v>
                </c:pt>
                <c:pt idx="1073">
                  <c:v>1.2799794852599682E-4</c:v>
                </c:pt>
                <c:pt idx="1074">
                  <c:v>1.2865447534540021E-4</c:v>
                </c:pt>
                <c:pt idx="1075">
                  <c:v>1.2870827602179201E-4</c:v>
                </c:pt>
                <c:pt idx="1076">
                  <c:v>1.2897545109069765E-4</c:v>
                </c:pt>
                <c:pt idx="1077">
                  <c:v>1.2909994026020041E-4</c:v>
                </c:pt>
                <c:pt idx="1078">
                  <c:v>1.2929427512555893E-4</c:v>
                </c:pt>
                <c:pt idx="1079">
                  <c:v>1.295131162684997E-4</c:v>
                </c:pt>
                <c:pt idx="1080">
                  <c:v>1.2971112973747759E-4</c:v>
                </c:pt>
                <c:pt idx="1081">
                  <c:v>1.2983605955414342E-4</c:v>
                </c:pt>
                <c:pt idx="1082">
                  <c:v>1.3065714149332222E-4</c:v>
                </c:pt>
                <c:pt idx="1083">
                  <c:v>1.3084257351436221E-4</c:v>
                </c:pt>
                <c:pt idx="1084">
                  <c:v>1.3089182599010469E-4</c:v>
                </c:pt>
                <c:pt idx="1085">
                  <c:v>1.3160442870810041E-4</c:v>
                </c:pt>
                <c:pt idx="1086">
                  <c:v>1.3189788021565846E-4</c:v>
                </c:pt>
                <c:pt idx="1087">
                  <c:v>1.3212005414432759E-4</c:v>
                </c:pt>
                <c:pt idx="1088">
                  <c:v>1.3277979051608344E-4</c:v>
                </c:pt>
                <c:pt idx="1089">
                  <c:v>1.3376107176120555E-4</c:v>
                </c:pt>
                <c:pt idx="1090">
                  <c:v>1.3428007949164961E-4</c:v>
                </c:pt>
                <c:pt idx="1091">
                  <c:v>1.3428074858492644E-4</c:v>
                </c:pt>
                <c:pt idx="1092">
                  <c:v>1.3505978542259215E-4</c:v>
                </c:pt>
                <c:pt idx="1093">
                  <c:v>1.3511806044474181E-4</c:v>
                </c:pt>
                <c:pt idx="1094">
                  <c:v>1.3526375848891655E-4</c:v>
                </c:pt>
                <c:pt idx="1095">
                  <c:v>1.3550600513248821E-4</c:v>
                </c:pt>
                <c:pt idx="1096">
                  <c:v>1.3628832700888119E-4</c:v>
                </c:pt>
                <c:pt idx="1097">
                  <c:v>1.3647513907993341E-4</c:v>
                </c:pt>
                <c:pt idx="1098">
                  <c:v>1.3652074767808478E-4</c:v>
                </c:pt>
                <c:pt idx="1099">
                  <c:v>1.368998634210826E-4</c:v>
                </c:pt>
                <c:pt idx="1100">
                  <c:v>1.3755961648969186E-4</c:v>
                </c:pt>
                <c:pt idx="1101">
                  <c:v>1.3761856796741387E-4</c:v>
                </c:pt>
                <c:pt idx="1102">
                  <c:v>1.3764036751207203E-4</c:v>
                </c:pt>
                <c:pt idx="1103">
                  <c:v>1.3786353982648021E-4</c:v>
                </c:pt>
                <c:pt idx="1104">
                  <c:v>1.3799455812372444E-4</c:v>
                </c:pt>
                <c:pt idx="1105">
                  <c:v>1.3807348746426525E-4</c:v>
                </c:pt>
                <c:pt idx="1106">
                  <c:v>1.3813006174724166E-4</c:v>
                </c:pt>
                <c:pt idx="1107">
                  <c:v>1.3828977685892345E-4</c:v>
                </c:pt>
                <c:pt idx="1108">
                  <c:v>1.3836189862661397E-4</c:v>
                </c:pt>
                <c:pt idx="1109">
                  <c:v>1.3886378143737989E-4</c:v>
                </c:pt>
                <c:pt idx="1110">
                  <c:v>1.3904364747215292E-4</c:v>
                </c:pt>
                <c:pt idx="1111">
                  <c:v>1.3926185339332135E-4</c:v>
                </c:pt>
                <c:pt idx="1112">
                  <c:v>1.3960416169926461E-4</c:v>
                </c:pt>
                <c:pt idx="1113">
                  <c:v>1.4000132734870893E-4</c:v>
                </c:pt>
                <c:pt idx="1114">
                  <c:v>1.4005364874008065E-4</c:v>
                </c:pt>
                <c:pt idx="1115">
                  <c:v>1.4008654455794424E-4</c:v>
                </c:pt>
                <c:pt idx="1116">
                  <c:v>1.4020145937808603E-4</c:v>
                </c:pt>
                <c:pt idx="1117">
                  <c:v>1.4063473815128003E-4</c:v>
                </c:pt>
                <c:pt idx="1118">
                  <c:v>1.4088235528989987E-4</c:v>
                </c:pt>
                <c:pt idx="1119">
                  <c:v>1.4164629752301647E-4</c:v>
                </c:pt>
                <c:pt idx="1120">
                  <c:v>1.4175569099937648E-4</c:v>
                </c:pt>
                <c:pt idx="1121">
                  <c:v>1.417756818042772E-4</c:v>
                </c:pt>
                <c:pt idx="1122">
                  <c:v>1.4218421001490722E-4</c:v>
                </c:pt>
                <c:pt idx="1123">
                  <c:v>1.4256034509502386E-4</c:v>
                </c:pt>
                <c:pt idx="1124">
                  <c:v>1.4271774922131961E-4</c:v>
                </c:pt>
                <c:pt idx="1125">
                  <c:v>1.4276263110859746E-4</c:v>
                </c:pt>
                <c:pt idx="1126">
                  <c:v>1.4300661806043784E-4</c:v>
                </c:pt>
                <c:pt idx="1127">
                  <c:v>1.4318452214751203E-4</c:v>
                </c:pt>
                <c:pt idx="1128">
                  <c:v>1.4331399944748121E-4</c:v>
                </c:pt>
                <c:pt idx="1129">
                  <c:v>1.4367936604989912E-4</c:v>
                </c:pt>
                <c:pt idx="1130">
                  <c:v>1.4376491760619605E-4</c:v>
                </c:pt>
                <c:pt idx="1131">
                  <c:v>1.4497358424839089E-4</c:v>
                </c:pt>
                <c:pt idx="1132">
                  <c:v>1.450395098914418E-4</c:v>
                </c:pt>
                <c:pt idx="1133">
                  <c:v>1.4504403734021809E-4</c:v>
                </c:pt>
                <c:pt idx="1134">
                  <c:v>1.4618023822867443E-4</c:v>
                </c:pt>
                <c:pt idx="1135">
                  <c:v>1.4661273701034827E-4</c:v>
                </c:pt>
                <c:pt idx="1136">
                  <c:v>1.4673465566540189E-4</c:v>
                </c:pt>
                <c:pt idx="1137">
                  <c:v>1.4702660900538201E-4</c:v>
                </c:pt>
                <c:pt idx="1138">
                  <c:v>1.4748421818886162E-4</c:v>
                </c:pt>
                <c:pt idx="1139">
                  <c:v>1.4755144382048763E-4</c:v>
                </c:pt>
                <c:pt idx="1140">
                  <c:v>1.4760096154118143E-4</c:v>
                </c:pt>
                <c:pt idx="1141">
                  <c:v>1.4760839086999024E-4</c:v>
                </c:pt>
                <c:pt idx="1142">
                  <c:v>1.4769098489828721E-4</c:v>
                </c:pt>
                <c:pt idx="1143">
                  <c:v>1.4818615167582467E-4</c:v>
                </c:pt>
                <c:pt idx="1144">
                  <c:v>1.4832434179157163E-4</c:v>
                </c:pt>
                <c:pt idx="1145">
                  <c:v>1.4913019869356407E-4</c:v>
                </c:pt>
                <c:pt idx="1146">
                  <c:v>1.495553678348853E-4</c:v>
                </c:pt>
                <c:pt idx="1147">
                  <c:v>1.4993804464889608E-4</c:v>
                </c:pt>
                <c:pt idx="1148">
                  <c:v>1.4998929304381741E-4</c:v>
                </c:pt>
                <c:pt idx="1149">
                  <c:v>1.5030211062105303E-4</c:v>
                </c:pt>
                <c:pt idx="1150">
                  <c:v>1.5079977051740524E-4</c:v>
                </c:pt>
                <c:pt idx="1151">
                  <c:v>1.5102427046701495E-4</c:v>
                </c:pt>
                <c:pt idx="1152">
                  <c:v>1.5123845800328408E-4</c:v>
                </c:pt>
                <c:pt idx="1153">
                  <c:v>1.5124908381690307E-4</c:v>
                </c:pt>
                <c:pt idx="1154">
                  <c:v>1.5132757809027482E-4</c:v>
                </c:pt>
                <c:pt idx="1155">
                  <c:v>1.513601573690386E-4</c:v>
                </c:pt>
                <c:pt idx="1156">
                  <c:v>1.5137220151963977E-4</c:v>
                </c:pt>
                <c:pt idx="1157">
                  <c:v>1.5151525522905584E-4</c:v>
                </c:pt>
                <c:pt idx="1158">
                  <c:v>1.5185045903435356E-4</c:v>
                </c:pt>
                <c:pt idx="1159">
                  <c:v>1.5239190394008135E-4</c:v>
                </c:pt>
                <c:pt idx="1160">
                  <c:v>1.5250229933854969E-4</c:v>
                </c:pt>
                <c:pt idx="1161">
                  <c:v>1.5282342616322841E-4</c:v>
                </c:pt>
                <c:pt idx="1162">
                  <c:v>1.5326514019862751E-4</c:v>
                </c:pt>
                <c:pt idx="1163">
                  <c:v>1.5377572309587746E-4</c:v>
                </c:pt>
                <c:pt idx="1164">
                  <c:v>1.5417700143912524E-4</c:v>
                </c:pt>
                <c:pt idx="1165">
                  <c:v>1.5421380643848662E-4</c:v>
                </c:pt>
                <c:pt idx="1166">
                  <c:v>1.5428693970308204E-4</c:v>
                </c:pt>
                <c:pt idx="1167">
                  <c:v>1.5443756361773546E-4</c:v>
                </c:pt>
                <c:pt idx="1168">
                  <c:v>1.5504513371505154E-4</c:v>
                </c:pt>
                <c:pt idx="1169">
                  <c:v>1.5539068695640681E-4</c:v>
                </c:pt>
                <c:pt idx="1170">
                  <c:v>1.5564389113448168E-4</c:v>
                </c:pt>
                <c:pt idx="1171">
                  <c:v>1.5596441817002649E-4</c:v>
                </c:pt>
                <c:pt idx="1172">
                  <c:v>1.5659494134405107E-4</c:v>
                </c:pt>
                <c:pt idx="1173">
                  <c:v>1.567100083471111E-4</c:v>
                </c:pt>
                <c:pt idx="1174">
                  <c:v>1.5764899841147121E-4</c:v>
                </c:pt>
                <c:pt idx="1175">
                  <c:v>1.5794096291226245E-4</c:v>
                </c:pt>
                <c:pt idx="1176">
                  <c:v>1.5801897635941631E-4</c:v>
                </c:pt>
                <c:pt idx="1177">
                  <c:v>1.585510596499273E-4</c:v>
                </c:pt>
                <c:pt idx="1178">
                  <c:v>1.5864379786024779E-4</c:v>
                </c:pt>
                <c:pt idx="1179">
                  <c:v>1.5868934301398961E-4</c:v>
                </c:pt>
                <c:pt idx="1180">
                  <c:v>1.5870731162743443E-4</c:v>
                </c:pt>
                <c:pt idx="1181">
                  <c:v>1.5882501919750955E-4</c:v>
                </c:pt>
                <c:pt idx="1182">
                  <c:v>1.5950376023745903E-4</c:v>
                </c:pt>
                <c:pt idx="1183">
                  <c:v>1.5958549533593667E-4</c:v>
                </c:pt>
                <c:pt idx="1184">
                  <c:v>1.5979440795973383E-4</c:v>
                </c:pt>
                <c:pt idx="1185">
                  <c:v>1.5994109306790864E-4</c:v>
                </c:pt>
                <c:pt idx="1186">
                  <c:v>1.6038710538273147E-4</c:v>
                </c:pt>
                <c:pt idx="1187">
                  <c:v>1.6129220609445766E-4</c:v>
                </c:pt>
                <c:pt idx="1188">
                  <c:v>1.6187894845928088E-4</c:v>
                </c:pt>
                <c:pt idx="1189">
                  <c:v>1.6193188349503836E-4</c:v>
                </c:pt>
                <c:pt idx="1190">
                  <c:v>1.621617261617657E-4</c:v>
                </c:pt>
                <c:pt idx="1191">
                  <c:v>1.6225188194562702E-4</c:v>
                </c:pt>
                <c:pt idx="1192">
                  <c:v>1.6265710651387606E-4</c:v>
                </c:pt>
                <c:pt idx="1193">
                  <c:v>1.6294783268082106E-4</c:v>
                </c:pt>
                <c:pt idx="1194">
                  <c:v>1.6398369733756769E-4</c:v>
                </c:pt>
                <c:pt idx="1195">
                  <c:v>1.6410810928243805E-4</c:v>
                </c:pt>
                <c:pt idx="1196">
                  <c:v>1.6411371209064713E-4</c:v>
                </c:pt>
                <c:pt idx="1197">
                  <c:v>1.647084355275914E-4</c:v>
                </c:pt>
                <c:pt idx="1198">
                  <c:v>1.6556411653563316E-4</c:v>
                </c:pt>
                <c:pt idx="1199">
                  <c:v>1.6557511776439353E-4</c:v>
                </c:pt>
                <c:pt idx="1200">
                  <c:v>1.6577601115349601E-4</c:v>
                </c:pt>
                <c:pt idx="1201">
                  <c:v>1.6595560602408106E-4</c:v>
                </c:pt>
                <c:pt idx="1202">
                  <c:v>1.6683271225788104E-4</c:v>
                </c:pt>
                <c:pt idx="1203">
                  <c:v>1.672350003108299E-4</c:v>
                </c:pt>
                <c:pt idx="1204">
                  <c:v>1.6729779567017887E-4</c:v>
                </c:pt>
                <c:pt idx="1205">
                  <c:v>1.673195705923885E-4</c:v>
                </c:pt>
                <c:pt idx="1206">
                  <c:v>1.6763384506079747E-4</c:v>
                </c:pt>
                <c:pt idx="1207">
                  <c:v>1.6807745137614735E-4</c:v>
                </c:pt>
                <c:pt idx="1208">
                  <c:v>1.6838618497878671E-4</c:v>
                </c:pt>
                <c:pt idx="1209">
                  <c:v>1.6975773967861592E-4</c:v>
                </c:pt>
                <c:pt idx="1210">
                  <c:v>1.6986660388654373E-4</c:v>
                </c:pt>
                <c:pt idx="1211">
                  <c:v>1.7003896971735271E-4</c:v>
                </c:pt>
                <c:pt idx="1212">
                  <c:v>1.7043441530375261E-4</c:v>
                </c:pt>
                <c:pt idx="1213">
                  <c:v>1.7048725104282098E-4</c:v>
                </c:pt>
                <c:pt idx="1214">
                  <c:v>1.7086450869639898E-4</c:v>
                </c:pt>
                <c:pt idx="1215">
                  <c:v>1.7120949605750699E-4</c:v>
                </c:pt>
                <c:pt idx="1216">
                  <c:v>1.7122748611019073E-4</c:v>
                </c:pt>
                <c:pt idx="1217">
                  <c:v>1.7169251273202866E-4</c:v>
                </c:pt>
                <c:pt idx="1218">
                  <c:v>1.7177236278742743E-4</c:v>
                </c:pt>
                <c:pt idx="1219">
                  <c:v>1.7301229673428851E-4</c:v>
                </c:pt>
                <c:pt idx="1220">
                  <c:v>1.7317284808461141E-4</c:v>
                </c:pt>
                <c:pt idx="1221">
                  <c:v>1.7393552530944135E-4</c:v>
                </c:pt>
                <c:pt idx="1222">
                  <c:v>1.7397947417264426E-4</c:v>
                </c:pt>
                <c:pt idx="1223">
                  <c:v>1.7400748223565248E-4</c:v>
                </c:pt>
                <c:pt idx="1224">
                  <c:v>1.7435406679738597E-4</c:v>
                </c:pt>
                <c:pt idx="1225">
                  <c:v>1.7440837237929016E-4</c:v>
                </c:pt>
                <c:pt idx="1226">
                  <c:v>1.7460873157657022E-4</c:v>
                </c:pt>
                <c:pt idx="1227">
                  <c:v>1.7462607549442559E-4</c:v>
                </c:pt>
                <c:pt idx="1228">
                  <c:v>1.7470589398597481E-4</c:v>
                </c:pt>
                <c:pt idx="1229">
                  <c:v>1.7472083830951919E-4</c:v>
                </c:pt>
                <c:pt idx="1230">
                  <c:v>1.7491672876238467E-4</c:v>
                </c:pt>
                <c:pt idx="1231">
                  <c:v>1.7497250361306181E-4</c:v>
                </c:pt>
                <c:pt idx="1232">
                  <c:v>1.7510978537815588E-4</c:v>
                </c:pt>
                <c:pt idx="1233">
                  <c:v>1.7529641519787347E-4</c:v>
                </c:pt>
                <c:pt idx="1234">
                  <c:v>1.7534133987344585E-4</c:v>
                </c:pt>
                <c:pt idx="1235">
                  <c:v>1.7570748216173769E-4</c:v>
                </c:pt>
                <c:pt idx="1236">
                  <c:v>1.758982457942621E-4</c:v>
                </c:pt>
                <c:pt idx="1237">
                  <c:v>1.7656197566245541E-4</c:v>
                </c:pt>
                <c:pt idx="1238">
                  <c:v>1.7710887543111154E-4</c:v>
                </c:pt>
                <c:pt idx="1239">
                  <c:v>1.7747166802084587E-4</c:v>
                </c:pt>
                <c:pt idx="1240">
                  <c:v>1.7757686658373742E-4</c:v>
                </c:pt>
                <c:pt idx="1241">
                  <c:v>1.7792941088155581E-4</c:v>
                </c:pt>
                <c:pt idx="1242">
                  <c:v>1.7806208134410421E-4</c:v>
                </c:pt>
                <c:pt idx="1243">
                  <c:v>1.7812550950228081E-4</c:v>
                </c:pt>
                <c:pt idx="1244">
                  <c:v>1.7850684360269545E-4</c:v>
                </c:pt>
                <c:pt idx="1245">
                  <c:v>1.7853681436442661E-4</c:v>
                </c:pt>
                <c:pt idx="1246">
                  <c:v>1.7869551041729888E-4</c:v>
                </c:pt>
                <c:pt idx="1247">
                  <c:v>1.7902631467251397E-4</c:v>
                </c:pt>
                <c:pt idx="1248">
                  <c:v>1.7922830405859506E-4</c:v>
                </c:pt>
                <c:pt idx="1249">
                  <c:v>1.7939977767343607E-4</c:v>
                </c:pt>
                <c:pt idx="1250">
                  <c:v>1.7977581334951395E-4</c:v>
                </c:pt>
                <c:pt idx="1251">
                  <c:v>1.8077199037746172E-4</c:v>
                </c:pt>
                <c:pt idx="1252">
                  <c:v>1.8123946681230905E-4</c:v>
                </c:pt>
                <c:pt idx="1253">
                  <c:v>1.8172677423352376E-4</c:v>
                </c:pt>
                <c:pt idx="1254">
                  <c:v>1.8182279951994205E-4</c:v>
                </c:pt>
                <c:pt idx="1255">
                  <c:v>1.8208348546559235E-4</c:v>
                </c:pt>
                <c:pt idx="1256">
                  <c:v>1.8221879209802288E-4</c:v>
                </c:pt>
                <c:pt idx="1257">
                  <c:v>1.8325920428514491E-4</c:v>
                </c:pt>
                <c:pt idx="1258">
                  <c:v>1.8387058884635315E-4</c:v>
                </c:pt>
                <c:pt idx="1259">
                  <c:v>1.8470229446498857E-4</c:v>
                </c:pt>
                <c:pt idx="1260">
                  <c:v>1.8528782599919931E-4</c:v>
                </c:pt>
                <c:pt idx="1261">
                  <c:v>1.8537665747837788E-4</c:v>
                </c:pt>
                <c:pt idx="1262">
                  <c:v>1.8552545321179516E-4</c:v>
                </c:pt>
                <c:pt idx="1263">
                  <c:v>1.8599281457531581E-4</c:v>
                </c:pt>
                <c:pt idx="1264">
                  <c:v>1.8715818070909841E-4</c:v>
                </c:pt>
                <c:pt idx="1265">
                  <c:v>1.8774407286238935E-4</c:v>
                </c:pt>
                <c:pt idx="1266">
                  <c:v>1.8800738171398696E-4</c:v>
                </c:pt>
                <c:pt idx="1267">
                  <c:v>1.8818081012977384E-4</c:v>
                </c:pt>
                <c:pt idx="1268">
                  <c:v>1.8893572960041401E-4</c:v>
                </c:pt>
                <c:pt idx="1269">
                  <c:v>1.8938136926487432E-4</c:v>
                </c:pt>
                <c:pt idx="1270">
                  <c:v>1.8985069812652174E-4</c:v>
                </c:pt>
                <c:pt idx="1271">
                  <c:v>1.8991284311392523E-4</c:v>
                </c:pt>
                <c:pt idx="1272">
                  <c:v>1.9008991906412624E-4</c:v>
                </c:pt>
                <c:pt idx="1273">
                  <c:v>1.9015656110997793E-4</c:v>
                </c:pt>
                <c:pt idx="1274">
                  <c:v>1.9029307270661752E-4</c:v>
                </c:pt>
                <c:pt idx="1275">
                  <c:v>1.9071186982931481E-4</c:v>
                </c:pt>
                <c:pt idx="1276">
                  <c:v>1.9134144457673291E-4</c:v>
                </c:pt>
                <c:pt idx="1277">
                  <c:v>1.9204972926280606E-4</c:v>
                </c:pt>
                <c:pt idx="1278">
                  <c:v>1.9224551579740805E-4</c:v>
                </c:pt>
                <c:pt idx="1279">
                  <c:v>1.9251581481661423E-4</c:v>
                </c:pt>
                <c:pt idx="1280">
                  <c:v>1.9271965420146201E-4</c:v>
                </c:pt>
                <c:pt idx="1281">
                  <c:v>1.9282461139955644E-4</c:v>
                </c:pt>
                <c:pt idx="1282">
                  <c:v>1.9328444089309284E-4</c:v>
                </c:pt>
                <c:pt idx="1283">
                  <c:v>1.9340172742467741E-4</c:v>
                </c:pt>
                <c:pt idx="1284">
                  <c:v>1.9415178771566962E-4</c:v>
                </c:pt>
                <c:pt idx="1285">
                  <c:v>1.9434328530893409E-4</c:v>
                </c:pt>
                <c:pt idx="1286">
                  <c:v>1.9469623538060038E-4</c:v>
                </c:pt>
                <c:pt idx="1287">
                  <c:v>1.948732803120816E-4</c:v>
                </c:pt>
                <c:pt idx="1288">
                  <c:v>1.9517667605658371E-4</c:v>
                </c:pt>
                <c:pt idx="1289">
                  <c:v>1.9519412090455708E-4</c:v>
                </c:pt>
                <c:pt idx="1290">
                  <c:v>1.9525170378736185E-4</c:v>
                </c:pt>
                <c:pt idx="1291">
                  <c:v>1.9547523288828835E-4</c:v>
                </c:pt>
                <c:pt idx="1292">
                  <c:v>1.9603954498734696E-4</c:v>
                </c:pt>
                <c:pt idx="1293">
                  <c:v>1.9615121542924325E-4</c:v>
                </c:pt>
                <c:pt idx="1294">
                  <c:v>1.9636908854849281E-4</c:v>
                </c:pt>
                <c:pt idx="1295">
                  <c:v>1.9655265222243287E-4</c:v>
                </c:pt>
                <c:pt idx="1296">
                  <c:v>1.9697673289642513E-4</c:v>
                </c:pt>
                <c:pt idx="1297">
                  <c:v>1.9714707165751174E-4</c:v>
                </c:pt>
                <c:pt idx="1298">
                  <c:v>1.9785788305046962E-4</c:v>
                </c:pt>
                <c:pt idx="1299">
                  <c:v>1.9837471305370356E-4</c:v>
                </c:pt>
                <c:pt idx="1300">
                  <c:v>1.9882857666626307E-4</c:v>
                </c:pt>
                <c:pt idx="1301">
                  <c:v>1.9899583115543852E-4</c:v>
                </c:pt>
                <c:pt idx="1302">
                  <c:v>1.9904039067805435E-4</c:v>
                </c:pt>
                <c:pt idx="1303">
                  <c:v>1.991856286379646E-4</c:v>
                </c:pt>
                <c:pt idx="1304">
                  <c:v>1.9928277419491673E-4</c:v>
                </c:pt>
                <c:pt idx="1305">
                  <c:v>2.0015317518587273E-4</c:v>
                </c:pt>
                <c:pt idx="1306">
                  <c:v>2.0033177801042742E-4</c:v>
                </c:pt>
                <c:pt idx="1307">
                  <c:v>2.0036655680145854E-4</c:v>
                </c:pt>
                <c:pt idx="1308">
                  <c:v>2.0095173836990802E-4</c:v>
                </c:pt>
                <c:pt idx="1309">
                  <c:v>2.0098568166838904E-4</c:v>
                </c:pt>
                <c:pt idx="1310">
                  <c:v>2.0167368700363438E-4</c:v>
                </c:pt>
                <c:pt idx="1311">
                  <c:v>2.0280636780336286E-4</c:v>
                </c:pt>
                <c:pt idx="1312">
                  <c:v>2.0327282628390412E-4</c:v>
                </c:pt>
                <c:pt idx="1313">
                  <c:v>2.0350001944896979E-4</c:v>
                </c:pt>
                <c:pt idx="1314">
                  <c:v>2.0356683234216134E-4</c:v>
                </c:pt>
                <c:pt idx="1315">
                  <c:v>2.0436770491261429E-4</c:v>
                </c:pt>
                <c:pt idx="1316">
                  <c:v>2.0468584774289807E-4</c:v>
                </c:pt>
                <c:pt idx="1317">
                  <c:v>2.0520249726053863E-4</c:v>
                </c:pt>
                <c:pt idx="1318">
                  <c:v>2.0540098042225402E-4</c:v>
                </c:pt>
                <c:pt idx="1319">
                  <c:v>2.0540791477245208E-4</c:v>
                </c:pt>
                <c:pt idx="1320">
                  <c:v>2.0760546712101941E-4</c:v>
                </c:pt>
                <c:pt idx="1321">
                  <c:v>2.0770202958240777E-4</c:v>
                </c:pt>
                <c:pt idx="1322">
                  <c:v>2.0781943547111954E-4</c:v>
                </c:pt>
                <c:pt idx="1323">
                  <c:v>2.079815721762452E-4</c:v>
                </c:pt>
                <c:pt idx="1324">
                  <c:v>2.0846631191878407E-4</c:v>
                </c:pt>
                <c:pt idx="1325">
                  <c:v>2.0895998705041557E-4</c:v>
                </c:pt>
                <c:pt idx="1326">
                  <c:v>2.0980131744432226E-4</c:v>
                </c:pt>
                <c:pt idx="1327">
                  <c:v>2.0992054035611437E-4</c:v>
                </c:pt>
                <c:pt idx="1328">
                  <c:v>2.1070536792477807E-4</c:v>
                </c:pt>
                <c:pt idx="1329">
                  <c:v>2.1109611730170581E-4</c:v>
                </c:pt>
                <c:pt idx="1330">
                  <c:v>2.1116534988742725E-4</c:v>
                </c:pt>
                <c:pt idx="1331">
                  <c:v>2.1207618611799852E-4</c:v>
                </c:pt>
                <c:pt idx="1332">
                  <c:v>2.1231478644765517E-4</c:v>
                </c:pt>
                <c:pt idx="1333">
                  <c:v>2.1338165388667038E-4</c:v>
                </c:pt>
                <c:pt idx="1334">
                  <c:v>2.1343865864821096E-4</c:v>
                </c:pt>
                <c:pt idx="1335">
                  <c:v>2.1349562455835218E-4</c:v>
                </c:pt>
                <c:pt idx="1336">
                  <c:v>2.1351048199454978E-4</c:v>
                </c:pt>
                <c:pt idx="1337">
                  <c:v>2.1355834211402662E-4</c:v>
                </c:pt>
                <c:pt idx="1338">
                  <c:v>2.1368042406182756E-4</c:v>
                </c:pt>
                <c:pt idx="1339">
                  <c:v>2.1368760562060602E-4</c:v>
                </c:pt>
                <c:pt idx="1340">
                  <c:v>2.1487343133579274E-4</c:v>
                </c:pt>
                <c:pt idx="1341">
                  <c:v>2.1498983194022093E-4</c:v>
                </c:pt>
                <c:pt idx="1342">
                  <c:v>2.1527300622822877E-4</c:v>
                </c:pt>
                <c:pt idx="1343">
                  <c:v>2.1544883837166986E-4</c:v>
                </c:pt>
                <c:pt idx="1344">
                  <c:v>2.1557887743104285E-4</c:v>
                </c:pt>
                <c:pt idx="1345">
                  <c:v>2.1578022739430832E-4</c:v>
                </c:pt>
                <c:pt idx="1346">
                  <c:v>2.1599704073515995E-4</c:v>
                </c:pt>
                <c:pt idx="1347">
                  <c:v>2.1635850928831569E-4</c:v>
                </c:pt>
                <c:pt idx="1348">
                  <c:v>2.1686490387487801E-4</c:v>
                </c:pt>
                <c:pt idx="1349">
                  <c:v>2.1738601764658276E-4</c:v>
                </c:pt>
                <c:pt idx="1350">
                  <c:v>2.1795639589277524E-4</c:v>
                </c:pt>
                <c:pt idx="1351">
                  <c:v>2.180620863435185E-4</c:v>
                </c:pt>
                <c:pt idx="1352">
                  <c:v>2.1819284667935212E-4</c:v>
                </c:pt>
                <c:pt idx="1353">
                  <c:v>2.1822972544460856E-4</c:v>
                </c:pt>
                <c:pt idx="1354">
                  <c:v>2.1832422247830156E-4</c:v>
                </c:pt>
                <c:pt idx="1355">
                  <c:v>2.1887868443966899E-4</c:v>
                </c:pt>
                <c:pt idx="1356">
                  <c:v>2.1905315436326412E-4</c:v>
                </c:pt>
                <c:pt idx="1357">
                  <c:v>2.1928806636492779E-4</c:v>
                </c:pt>
                <c:pt idx="1358">
                  <c:v>2.1986520587753691E-4</c:v>
                </c:pt>
                <c:pt idx="1359">
                  <c:v>2.2036822688547208E-4</c:v>
                </c:pt>
                <c:pt idx="1360">
                  <c:v>2.216846219005174E-4</c:v>
                </c:pt>
                <c:pt idx="1361">
                  <c:v>2.226179357681401E-4</c:v>
                </c:pt>
                <c:pt idx="1362">
                  <c:v>2.2276021453059873E-4</c:v>
                </c:pt>
                <c:pt idx="1363">
                  <c:v>2.2330684799808808E-4</c:v>
                </c:pt>
                <c:pt idx="1364">
                  <c:v>2.2331142040500095E-4</c:v>
                </c:pt>
                <c:pt idx="1365">
                  <c:v>2.2359131209535432E-4</c:v>
                </c:pt>
                <c:pt idx="1366">
                  <c:v>2.2388813951420238E-4</c:v>
                </c:pt>
                <c:pt idx="1367">
                  <c:v>2.2396727710112212E-4</c:v>
                </c:pt>
                <c:pt idx="1368">
                  <c:v>2.2442120495665301E-4</c:v>
                </c:pt>
                <c:pt idx="1369">
                  <c:v>2.2450302469677945E-4</c:v>
                </c:pt>
                <c:pt idx="1370">
                  <c:v>2.2452221518436683E-4</c:v>
                </c:pt>
                <c:pt idx="1371">
                  <c:v>2.2521364245389042E-4</c:v>
                </c:pt>
                <c:pt idx="1372">
                  <c:v>2.2765834397993551E-4</c:v>
                </c:pt>
                <c:pt idx="1373">
                  <c:v>2.2796004978332076E-4</c:v>
                </c:pt>
                <c:pt idx="1374">
                  <c:v>2.279947947535864E-4</c:v>
                </c:pt>
                <c:pt idx="1375">
                  <c:v>2.2841457045533661E-4</c:v>
                </c:pt>
                <c:pt idx="1376">
                  <c:v>2.2858782895625668E-4</c:v>
                </c:pt>
                <c:pt idx="1377">
                  <c:v>2.2889679993157088E-4</c:v>
                </c:pt>
                <c:pt idx="1378">
                  <c:v>2.2961936659492621E-4</c:v>
                </c:pt>
                <c:pt idx="1379">
                  <c:v>2.298982265956557E-4</c:v>
                </c:pt>
                <c:pt idx="1380">
                  <c:v>2.3063593379056839E-4</c:v>
                </c:pt>
                <c:pt idx="1381">
                  <c:v>2.3088396435831641E-4</c:v>
                </c:pt>
                <c:pt idx="1382">
                  <c:v>2.3134287490035512E-4</c:v>
                </c:pt>
                <c:pt idx="1383">
                  <c:v>2.3150257608242853E-4</c:v>
                </c:pt>
                <c:pt idx="1384">
                  <c:v>2.3176855661246809E-4</c:v>
                </c:pt>
                <c:pt idx="1385">
                  <c:v>2.3264561529559051E-4</c:v>
                </c:pt>
                <c:pt idx="1386">
                  <c:v>2.3267887802050886E-4</c:v>
                </c:pt>
                <c:pt idx="1387">
                  <c:v>2.3306272069330882E-4</c:v>
                </c:pt>
                <c:pt idx="1388">
                  <c:v>2.3329495729207248E-4</c:v>
                </c:pt>
                <c:pt idx="1389">
                  <c:v>2.3332729146248023E-4</c:v>
                </c:pt>
                <c:pt idx="1390">
                  <c:v>2.3379464038618877E-4</c:v>
                </c:pt>
                <c:pt idx="1391">
                  <c:v>2.340753055056184E-4</c:v>
                </c:pt>
                <c:pt idx="1392">
                  <c:v>2.3414747676915135E-4</c:v>
                </c:pt>
                <c:pt idx="1393">
                  <c:v>2.3415044249062679E-4</c:v>
                </c:pt>
                <c:pt idx="1394">
                  <c:v>2.3418717359150812E-4</c:v>
                </c:pt>
                <c:pt idx="1395">
                  <c:v>2.3469551869325351E-4</c:v>
                </c:pt>
                <c:pt idx="1396">
                  <c:v>2.3546299262403795E-4</c:v>
                </c:pt>
                <c:pt idx="1397">
                  <c:v>2.3640779669313253E-4</c:v>
                </c:pt>
                <c:pt idx="1398">
                  <c:v>2.3659533618641696E-4</c:v>
                </c:pt>
                <c:pt idx="1399">
                  <c:v>2.3723147889038391E-4</c:v>
                </c:pt>
                <c:pt idx="1400">
                  <c:v>2.3726428728924946E-4</c:v>
                </c:pt>
                <c:pt idx="1401">
                  <c:v>2.3738947038036198E-4</c:v>
                </c:pt>
                <c:pt idx="1402">
                  <c:v>2.3748794122250986E-4</c:v>
                </c:pt>
                <c:pt idx="1403">
                  <c:v>2.3749853188058655E-4</c:v>
                </c:pt>
                <c:pt idx="1404">
                  <c:v>2.3752595216992238E-4</c:v>
                </c:pt>
                <c:pt idx="1405">
                  <c:v>2.3765325068936591E-4</c:v>
                </c:pt>
                <c:pt idx="1406">
                  <c:v>2.387618233666069E-4</c:v>
                </c:pt>
                <c:pt idx="1407">
                  <c:v>2.3886138968480812E-4</c:v>
                </c:pt>
                <c:pt idx="1408">
                  <c:v>2.3908682228439596E-4</c:v>
                </c:pt>
                <c:pt idx="1409">
                  <c:v>2.3917246286544929E-4</c:v>
                </c:pt>
                <c:pt idx="1410">
                  <c:v>2.3970265013211858E-4</c:v>
                </c:pt>
                <c:pt idx="1411">
                  <c:v>2.4040860370190092E-4</c:v>
                </c:pt>
                <c:pt idx="1412">
                  <c:v>2.4041185991481516E-4</c:v>
                </c:pt>
                <c:pt idx="1413">
                  <c:v>2.409536624208729E-4</c:v>
                </c:pt>
                <c:pt idx="1414">
                  <c:v>2.4097055084398256E-4</c:v>
                </c:pt>
                <c:pt idx="1415">
                  <c:v>2.4233323554041008E-4</c:v>
                </c:pt>
                <c:pt idx="1416">
                  <c:v>2.4243805555949961E-4</c:v>
                </c:pt>
                <c:pt idx="1417">
                  <c:v>2.4280925557210696E-4</c:v>
                </c:pt>
                <c:pt idx="1418">
                  <c:v>2.4336122666878546E-4</c:v>
                </c:pt>
                <c:pt idx="1419">
                  <c:v>2.4360497059019176E-4</c:v>
                </c:pt>
                <c:pt idx="1420">
                  <c:v>2.4360928849453446E-4</c:v>
                </c:pt>
                <c:pt idx="1421">
                  <c:v>2.4545602727550609E-4</c:v>
                </c:pt>
                <c:pt idx="1422">
                  <c:v>2.4556960570428811E-4</c:v>
                </c:pt>
                <c:pt idx="1423">
                  <c:v>2.4806346726712888E-4</c:v>
                </c:pt>
                <c:pt idx="1424">
                  <c:v>2.4828710733622392E-4</c:v>
                </c:pt>
                <c:pt idx="1425">
                  <c:v>2.4905166599223659E-4</c:v>
                </c:pt>
                <c:pt idx="1426">
                  <c:v>2.4977489074759252E-4</c:v>
                </c:pt>
                <c:pt idx="1427">
                  <c:v>2.5113539917095154E-4</c:v>
                </c:pt>
                <c:pt idx="1428">
                  <c:v>2.5256650087910064E-4</c:v>
                </c:pt>
                <c:pt idx="1429">
                  <c:v>2.532144083434698E-4</c:v>
                </c:pt>
                <c:pt idx="1430">
                  <c:v>2.5407461093025291E-4</c:v>
                </c:pt>
                <c:pt idx="1431">
                  <c:v>2.5431925435757447E-4</c:v>
                </c:pt>
                <c:pt idx="1432">
                  <c:v>2.54373465869847E-4</c:v>
                </c:pt>
                <c:pt idx="1433">
                  <c:v>2.5437377815784904E-4</c:v>
                </c:pt>
                <c:pt idx="1434">
                  <c:v>2.5440999939029376E-4</c:v>
                </c:pt>
                <c:pt idx="1435">
                  <c:v>2.5513194048437286E-4</c:v>
                </c:pt>
                <c:pt idx="1436">
                  <c:v>2.5592063716376216E-4</c:v>
                </c:pt>
                <c:pt idx="1437">
                  <c:v>2.5611908546386441E-4</c:v>
                </c:pt>
                <c:pt idx="1438">
                  <c:v>2.5644510083845835E-4</c:v>
                </c:pt>
                <c:pt idx="1439">
                  <c:v>2.56505790991237E-4</c:v>
                </c:pt>
                <c:pt idx="1440">
                  <c:v>2.5659153222689252E-4</c:v>
                </c:pt>
                <c:pt idx="1441">
                  <c:v>2.5681844896476312E-4</c:v>
                </c:pt>
                <c:pt idx="1442">
                  <c:v>2.5694592752122011E-4</c:v>
                </c:pt>
                <c:pt idx="1443">
                  <c:v>2.5744258030076895E-4</c:v>
                </c:pt>
                <c:pt idx="1444">
                  <c:v>2.5753503819824311E-4</c:v>
                </c:pt>
                <c:pt idx="1445">
                  <c:v>2.5766379764799349E-4</c:v>
                </c:pt>
                <c:pt idx="1446">
                  <c:v>2.5793560015707095E-4</c:v>
                </c:pt>
                <c:pt idx="1447">
                  <c:v>2.5835361989569214E-4</c:v>
                </c:pt>
                <c:pt idx="1448">
                  <c:v>2.5836233010979214E-4</c:v>
                </c:pt>
                <c:pt idx="1449">
                  <c:v>2.5840813166750097E-4</c:v>
                </c:pt>
                <c:pt idx="1450">
                  <c:v>2.5850832977786556E-4</c:v>
                </c:pt>
                <c:pt idx="1451">
                  <c:v>2.5854726117953452E-4</c:v>
                </c:pt>
                <c:pt idx="1452">
                  <c:v>2.5876892549154119E-4</c:v>
                </c:pt>
                <c:pt idx="1453">
                  <c:v>2.5887625907817575E-4</c:v>
                </c:pt>
                <c:pt idx="1454">
                  <c:v>2.5948263261513482E-4</c:v>
                </c:pt>
                <c:pt idx="1455">
                  <c:v>2.5949418154253874E-4</c:v>
                </c:pt>
                <c:pt idx="1456">
                  <c:v>2.5963103998337698E-4</c:v>
                </c:pt>
                <c:pt idx="1457">
                  <c:v>2.5966968614515612E-4</c:v>
                </c:pt>
                <c:pt idx="1458">
                  <c:v>2.5979756763946259E-4</c:v>
                </c:pt>
                <c:pt idx="1459">
                  <c:v>2.6131579627804353E-4</c:v>
                </c:pt>
                <c:pt idx="1460">
                  <c:v>2.6188989504816206E-4</c:v>
                </c:pt>
                <c:pt idx="1461">
                  <c:v>2.6213046683185286E-4</c:v>
                </c:pt>
                <c:pt idx="1462">
                  <c:v>2.6297706144455811E-4</c:v>
                </c:pt>
                <c:pt idx="1463">
                  <c:v>2.6351653363721009E-4</c:v>
                </c:pt>
                <c:pt idx="1464">
                  <c:v>2.6390122002516023E-4</c:v>
                </c:pt>
                <c:pt idx="1465">
                  <c:v>2.6410142513212279E-4</c:v>
                </c:pt>
                <c:pt idx="1466">
                  <c:v>2.6534482996321609E-4</c:v>
                </c:pt>
                <c:pt idx="1467">
                  <c:v>2.6546419278261716E-4</c:v>
                </c:pt>
                <c:pt idx="1468">
                  <c:v>2.6547808819694165E-4</c:v>
                </c:pt>
                <c:pt idx="1469">
                  <c:v>2.6661036048779464E-4</c:v>
                </c:pt>
                <c:pt idx="1470">
                  <c:v>2.6848180837878556E-4</c:v>
                </c:pt>
                <c:pt idx="1471">
                  <c:v>2.6859161327682352E-4</c:v>
                </c:pt>
                <c:pt idx="1472">
                  <c:v>2.7007052575553125E-4</c:v>
                </c:pt>
                <c:pt idx="1473">
                  <c:v>2.701303509993929E-4</c:v>
                </c:pt>
                <c:pt idx="1474">
                  <c:v>2.7033815409933042E-4</c:v>
                </c:pt>
                <c:pt idx="1475">
                  <c:v>2.7037289740198286E-4</c:v>
                </c:pt>
                <c:pt idx="1476">
                  <c:v>2.7045677875876578E-4</c:v>
                </c:pt>
                <c:pt idx="1477">
                  <c:v>2.7190302312250081E-4</c:v>
                </c:pt>
                <c:pt idx="1478">
                  <c:v>2.7261734889315369E-4</c:v>
                </c:pt>
                <c:pt idx="1479">
                  <c:v>2.7323259409185599E-4</c:v>
                </c:pt>
                <c:pt idx="1480">
                  <c:v>2.7334059392317156E-4</c:v>
                </c:pt>
                <c:pt idx="1481">
                  <c:v>2.7708137539835415E-4</c:v>
                </c:pt>
                <c:pt idx="1482">
                  <c:v>2.7842545270298648E-4</c:v>
                </c:pt>
                <c:pt idx="1483">
                  <c:v>2.7854052264381898E-4</c:v>
                </c:pt>
                <c:pt idx="1484">
                  <c:v>2.7858580407442654E-4</c:v>
                </c:pt>
                <c:pt idx="1485">
                  <c:v>2.7865855115437012E-4</c:v>
                </c:pt>
                <c:pt idx="1486">
                  <c:v>2.7875244552520381E-4</c:v>
                </c:pt>
                <c:pt idx="1487">
                  <c:v>2.7898206996992601E-4</c:v>
                </c:pt>
                <c:pt idx="1488">
                  <c:v>2.7924481999874474E-4</c:v>
                </c:pt>
                <c:pt idx="1489">
                  <c:v>2.8024230356297542E-4</c:v>
                </c:pt>
                <c:pt idx="1490">
                  <c:v>2.804838891186049E-4</c:v>
                </c:pt>
                <c:pt idx="1491">
                  <c:v>2.8054930847616041E-4</c:v>
                </c:pt>
                <c:pt idx="1492">
                  <c:v>2.8105947845775807E-4</c:v>
                </c:pt>
                <c:pt idx="1493">
                  <c:v>2.8171163599989796E-4</c:v>
                </c:pt>
                <c:pt idx="1494">
                  <c:v>2.8172447508516372E-4</c:v>
                </c:pt>
                <c:pt idx="1495">
                  <c:v>2.8184778718737355E-4</c:v>
                </c:pt>
                <c:pt idx="1496">
                  <c:v>2.819438819200287E-4</c:v>
                </c:pt>
                <c:pt idx="1497">
                  <c:v>2.8251428944095838E-4</c:v>
                </c:pt>
                <c:pt idx="1498">
                  <c:v>2.8260226238149534E-4</c:v>
                </c:pt>
                <c:pt idx="1499">
                  <c:v>2.8272064353929046E-4</c:v>
                </c:pt>
                <c:pt idx="1500">
                  <c:v>2.827489493177044E-4</c:v>
                </c:pt>
                <c:pt idx="1501">
                  <c:v>2.8280789001446235E-4</c:v>
                </c:pt>
                <c:pt idx="1502">
                  <c:v>2.8281080702617802E-4</c:v>
                </c:pt>
                <c:pt idx="1503">
                  <c:v>2.8299128098189792E-4</c:v>
                </c:pt>
                <c:pt idx="1504">
                  <c:v>2.8301929026144652E-4</c:v>
                </c:pt>
                <c:pt idx="1505">
                  <c:v>2.8314202991069041E-4</c:v>
                </c:pt>
                <c:pt idx="1506">
                  <c:v>2.8360616002874996E-4</c:v>
                </c:pt>
                <c:pt idx="1507">
                  <c:v>2.8375508421403457E-4</c:v>
                </c:pt>
                <c:pt idx="1508">
                  <c:v>2.8423508120780814E-4</c:v>
                </c:pt>
                <c:pt idx="1509">
                  <c:v>2.8536356086245989E-4</c:v>
                </c:pt>
                <c:pt idx="1510">
                  <c:v>2.8538640391613019E-4</c:v>
                </c:pt>
                <c:pt idx="1511">
                  <c:v>2.857775831081081E-4</c:v>
                </c:pt>
                <c:pt idx="1512">
                  <c:v>2.8632132171212561E-4</c:v>
                </c:pt>
                <c:pt idx="1513">
                  <c:v>2.8634025016425747E-4</c:v>
                </c:pt>
                <c:pt idx="1514">
                  <c:v>2.8645168685059182E-4</c:v>
                </c:pt>
                <c:pt idx="1515">
                  <c:v>2.87095084793609E-4</c:v>
                </c:pt>
                <c:pt idx="1516">
                  <c:v>2.8778934890718504E-4</c:v>
                </c:pt>
                <c:pt idx="1517">
                  <c:v>2.8817361436699518E-4</c:v>
                </c:pt>
                <c:pt idx="1518">
                  <c:v>2.8848453542823846E-4</c:v>
                </c:pt>
                <c:pt idx="1519">
                  <c:v>2.8885838482320869E-4</c:v>
                </c:pt>
                <c:pt idx="1520">
                  <c:v>2.9050716452022824E-4</c:v>
                </c:pt>
                <c:pt idx="1521">
                  <c:v>2.9132079327176172E-4</c:v>
                </c:pt>
                <c:pt idx="1522">
                  <c:v>2.9334090935531144E-4</c:v>
                </c:pt>
                <c:pt idx="1523">
                  <c:v>2.9379069287255815E-4</c:v>
                </c:pt>
                <c:pt idx="1524">
                  <c:v>2.9386334921317032E-4</c:v>
                </c:pt>
                <c:pt idx="1525">
                  <c:v>2.9400007742004508E-4</c:v>
                </c:pt>
                <c:pt idx="1526">
                  <c:v>2.944081663408678E-4</c:v>
                </c:pt>
                <c:pt idx="1527">
                  <c:v>2.944968994864687E-4</c:v>
                </c:pt>
                <c:pt idx="1528">
                  <c:v>2.9494042956100416E-4</c:v>
                </c:pt>
                <c:pt idx="1529">
                  <c:v>2.9695776373789442E-4</c:v>
                </c:pt>
                <c:pt idx="1530">
                  <c:v>2.9774558144829801E-4</c:v>
                </c:pt>
                <c:pt idx="1531">
                  <c:v>2.9807440773070115E-4</c:v>
                </c:pt>
                <c:pt idx="1532">
                  <c:v>2.9812912633308934E-4</c:v>
                </c:pt>
                <c:pt idx="1533">
                  <c:v>2.9878226710607092E-4</c:v>
                </c:pt>
                <c:pt idx="1534">
                  <c:v>2.9977805766097794E-4</c:v>
                </c:pt>
                <c:pt idx="1535">
                  <c:v>2.9980917517131962E-4</c:v>
                </c:pt>
                <c:pt idx="1536">
                  <c:v>3.0095758441597012E-4</c:v>
                </c:pt>
                <c:pt idx="1537">
                  <c:v>3.0112538549079896E-4</c:v>
                </c:pt>
                <c:pt idx="1538">
                  <c:v>3.0135613750870209E-4</c:v>
                </c:pt>
                <c:pt idx="1539">
                  <c:v>3.0233084221213062E-4</c:v>
                </c:pt>
                <c:pt idx="1540">
                  <c:v>3.0253577142730831E-4</c:v>
                </c:pt>
                <c:pt idx="1541">
                  <c:v>3.026990596861129E-4</c:v>
                </c:pt>
                <c:pt idx="1542">
                  <c:v>3.0275736031882405E-4</c:v>
                </c:pt>
                <c:pt idx="1543">
                  <c:v>3.0320064911246565E-4</c:v>
                </c:pt>
                <c:pt idx="1544">
                  <c:v>3.034296579289609E-4</c:v>
                </c:pt>
                <c:pt idx="1545">
                  <c:v>3.0351129840993285E-4</c:v>
                </c:pt>
                <c:pt idx="1546">
                  <c:v>3.0417746992102195E-4</c:v>
                </c:pt>
                <c:pt idx="1547">
                  <c:v>3.0490560177387E-4</c:v>
                </c:pt>
                <c:pt idx="1548">
                  <c:v>3.0565614997189982E-4</c:v>
                </c:pt>
                <c:pt idx="1549">
                  <c:v>3.0663194167106412E-4</c:v>
                </c:pt>
                <c:pt idx="1550">
                  <c:v>3.0669815200474212E-4</c:v>
                </c:pt>
                <c:pt idx="1551">
                  <c:v>3.0691989500725815E-4</c:v>
                </c:pt>
                <c:pt idx="1552">
                  <c:v>3.0696564318441109E-4</c:v>
                </c:pt>
                <c:pt idx="1553">
                  <c:v>3.0713875219026579E-4</c:v>
                </c:pt>
                <c:pt idx="1554">
                  <c:v>3.0724748118813835E-4</c:v>
                </c:pt>
                <c:pt idx="1555">
                  <c:v>3.075952553194035E-4</c:v>
                </c:pt>
                <c:pt idx="1556">
                  <c:v>3.0819642936639438E-4</c:v>
                </c:pt>
                <c:pt idx="1557">
                  <c:v>3.0861064751732265E-4</c:v>
                </c:pt>
                <c:pt idx="1558">
                  <c:v>3.0962667679229979E-4</c:v>
                </c:pt>
                <c:pt idx="1559">
                  <c:v>3.0981332573918957E-4</c:v>
                </c:pt>
                <c:pt idx="1560">
                  <c:v>3.0987946985905297E-4</c:v>
                </c:pt>
                <c:pt idx="1561">
                  <c:v>3.1002985831506412E-4</c:v>
                </c:pt>
                <c:pt idx="1562">
                  <c:v>3.1009132516178213E-4</c:v>
                </c:pt>
                <c:pt idx="1563">
                  <c:v>3.1034637267403342E-4</c:v>
                </c:pt>
                <c:pt idx="1564">
                  <c:v>3.1045642988253666E-4</c:v>
                </c:pt>
                <c:pt idx="1565">
                  <c:v>3.1072005880175563E-4</c:v>
                </c:pt>
                <c:pt idx="1566">
                  <c:v>3.107536296342559E-4</c:v>
                </c:pt>
                <c:pt idx="1567">
                  <c:v>3.1100720699144642E-4</c:v>
                </c:pt>
                <c:pt idx="1568">
                  <c:v>3.1107420128771436E-4</c:v>
                </c:pt>
                <c:pt idx="1569">
                  <c:v>3.1135838287378327E-4</c:v>
                </c:pt>
                <c:pt idx="1570">
                  <c:v>3.117130938081265E-4</c:v>
                </c:pt>
                <c:pt idx="1571">
                  <c:v>3.1397386620011532E-4</c:v>
                </c:pt>
                <c:pt idx="1572">
                  <c:v>3.1416927344534985E-4</c:v>
                </c:pt>
                <c:pt idx="1573">
                  <c:v>3.1435567313310622E-4</c:v>
                </c:pt>
                <c:pt idx="1574">
                  <c:v>3.1522925974253476E-4</c:v>
                </c:pt>
                <c:pt idx="1575">
                  <c:v>3.1658173895339877E-4</c:v>
                </c:pt>
                <c:pt idx="1576">
                  <c:v>3.1694643592383286E-4</c:v>
                </c:pt>
                <c:pt idx="1577">
                  <c:v>3.1696457438893738E-4</c:v>
                </c:pt>
                <c:pt idx="1578">
                  <c:v>3.1717144101438689E-4</c:v>
                </c:pt>
                <c:pt idx="1579">
                  <c:v>3.1866548082717298E-4</c:v>
                </c:pt>
                <c:pt idx="1580">
                  <c:v>3.1920658593577889E-4</c:v>
                </c:pt>
                <c:pt idx="1581">
                  <c:v>3.1969369235409692E-4</c:v>
                </c:pt>
                <c:pt idx="1582">
                  <c:v>3.2009067489036037E-4</c:v>
                </c:pt>
                <c:pt idx="1583">
                  <c:v>3.203109123705994E-4</c:v>
                </c:pt>
                <c:pt idx="1584">
                  <c:v>3.2071771474235833E-4</c:v>
                </c:pt>
                <c:pt idx="1585">
                  <c:v>3.2344455986670659E-4</c:v>
                </c:pt>
                <c:pt idx="1586">
                  <c:v>3.2414258142065568E-4</c:v>
                </c:pt>
                <c:pt idx="1587">
                  <c:v>3.2437845472212026E-4</c:v>
                </c:pt>
                <c:pt idx="1588">
                  <c:v>3.2477655509369446E-4</c:v>
                </c:pt>
                <c:pt idx="1589">
                  <c:v>3.2516988739190414E-4</c:v>
                </c:pt>
                <c:pt idx="1590">
                  <c:v>3.2607245045563943E-4</c:v>
                </c:pt>
                <c:pt idx="1591">
                  <c:v>3.2729262379029836E-4</c:v>
                </c:pt>
                <c:pt idx="1592">
                  <c:v>3.2810973657813192E-4</c:v>
                </c:pt>
                <c:pt idx="1593">
                  <c:v>3.2831464914894479E-4</c:v>
                </c:pt>
                <c:pt idx="1594">
                  <c:v>3.2863976046888999E-4</c:v>
                </c:pt>
                <c:pt idx="1595">
                  <c:v>3.2868540680284732E-4</c:v>
                </c:pt>
                <c:pt idx="1596">
                  <c:v>3.2935593120370711E-4</c:v>
                </c:pt>
                <c:pt idx="1597">
                  <c:v>3.2950781922035436E-4</c:v>
                </c:pt>
                <c:pt idx="1598">
                  <c:v>3.3030202496304393E-4</c:v>
                </c:pt>
                <c:pt idx="1599">
                  <c:v>3.3051955003317405E-4</c:v>
                </c:pt>
                <c:pt idx="1600">
                  <c:v>3.3132729567428006E-4</c:v>
                </c:pt>
                <c:pt idx="1601">
                  <c:v>3.3186791112406651E-4</c:v>
                </c:pt>
                <c:pt idx="1602">
                  <c:v>3.3230053641304316E-4</c:v>
                </c:pt>
                <c:pt idx="1603">
                  <c:v>3.3312818974106696E-4</c:v>
                </c:pt>
                <c:pt idx="1604">
                  <c:v>3.3352097432933202E-4</c:v>
                </c:pt>
                <c:pt idx="1605">
                  <c:v>3.3356985695085146E-4</c:v>
                </c:pt>
                <c:pt idx="1606">
                  <c:v>3.3357656283293052E-4</c:v>
                </c:pt>
                <c:pt idx="1607">
                  <c:v>3.3462261454933115E-4</c:v>
                </c:pt>
                <c:pt idx="1608">
                  <c:v>3.3678464523735602E-4</c:v>
                </c:pt>
                <c:pt idx="1609">
                  <c:v>3.3687774955938192E-4</c:v>
                </c:pt>
                <c:pt idx="1610">
                  <c:v>3.3688495882046006E-4</c:v>
                </c:pt>
                <c:pt idx="1611">
                  <c:v>3.3741269356966442E-4</c:v>
                </c:pt>
                <c:pt idx="1612">
                  <c:v>3.3825348408050355E-4</c:v>
                </c:pt>
                <c:pt idx="1613">
                  <c:v>3.3880064961317005E-4</c:v>
                </c:pt>
                <c:pt idx="1614">
                  <c:v>3.3912818802921612E-4</c:v>
                </c:pt>
                <c:pt idx="1615">
                  <c:v>3.3919624612311391E-4</c:v>
                </c:pt>
                <c:pt idx="1616">
                  <c:v>3.394446111708708E-4</c:v>
                </c:pt>
                <c:pt idx="1617">
                  <c:v>3.3994154769121146E-4</c:v>
                </c:pt>
                <c:pt idx="1618">
                  <c:v>3.4034153668237375E-4</c:v>
                </c:pt>
                <c:pt idx="1619">
                  <c:v>3.4141717788169321E-4</c:v>
                </c:pt>
                <c:pt idx="1620">
                  <c:v>3.4207582265272178E-4</c:v>
                </c:pt>
                <c:pt idx="1621">
                  <c:v>3.4259069564339915E-4</c:v>
                </c:pt>
                <c:pt idx="1622">
                  <c:v>3.4262095910132692E-4</c:v>
                </c:pt>
                <c:pt idx="1623">
                  <c:v>3.443941137497938E-4</c:v>
                </c:pt>
                <c:pt idx="1624">
                  <c:v>3.4511329505868612E-4</c:v>
                </c:pt>
                <c:pt idx="1625">
                  <c:v>3.4538017912898048E-4</c:v>
                </c:pt>
                <c:pt idx="1626">
                  <c:v>3.4568690177029645E-4</c:v>
                </c:pt>
                <c:pt idx="1627">
                  <c:v>3.4586685245067554E-4</c:v>
                </c:pt>
                <c:pt idx="1628">
                  <c:v>3.4681332323418872E-4</c:v>
                </c:pt>
                <c:pt idx="1629">
                  <c:v>3.4711796508970377E-4</c:v>
                </c:pt>
                <c:pt idx="1630">
                  <c:v>3.4735181953378396E-4</c:v>
                </c:pt>
                <c:pt idx="1631">
                  <c:v>3.4933117929067202E-4</c:v>
                </c:pt>
                <c:pt idx="1632">
                  <c:v>3.4946364680474258E-4</c:v>
                </c:pt>
                <c:pt idx="1633">
                  <c:v>3.4950240107925804E-4</c:v>
                </c:pt>
                <c:pt idx="1634">
                  <c:v>3.5030350965046289E-4</c:v>
                </c:pt>
                <c:pt idx="1635">
                  <c:v>3.5115678167140332E-4</c:v>
                </c:pt>
                <c:pt idx="1636">
                  <c:v>3.5479146854418476E-4</c:v>
                </c:pt>
                <c:pt idx="1637">
                  <c:v>3.548079618557113E-4</c:v>
                </c:pt>
                <c:pt idx="1638">
                  <c:v>3.5620569329588311E-4</c:v>
                </c:pt>
                <c:pt idx="1639">
                  <c:v>3.5639368513967014E-4</c:v>
                </c:pt>
                <c:pt idx="1640">
                  <c:v>3.5710991803345393E-4</c:v>
                </c:pt>
                <c:pt idx="1641">
                  <c:v>3.584534438313044E-4</c:v>
                </c:pt>
                <c:pt idx="1642">
                  <c:v>3.5868058928312691E-4</c:v>
                </c:pt>
                <c:pt idx="1643">
                  <c:v>3.587696742147533E-4</c:v>
                </c:pt>
                <c:pt idx="1644">
                  <c:v>3.5980564090813292E-4</c:v>
                </c:pt>
                <c:pt idx="1645">
                  <c:v>3.5983733440634344E-4</c:v>
                </c:pt>
                <c:pt idx="1646">
                  <c:v>3.5985541851359961E-4</c:v>
                </c:pt>
                <c:pt idx="1647">
                  <c:v>3.6177887359296662E-4</c:v>
                </c:pt>
                <c:pt idx="1648">
                  <c:v>3.6234170170145277E-4</c:v>
                </c:pt>
                <c:pt idx="1649">
                  <c:v>3.6291623016079783E-4</c:v>
                </c:pt>
                <c:pt idx="1650">
                  <c:v>3.6295058474011631E-4</c:v>
                </c:pt>
                <c:pt idx="1651">
                  <c:v>3.6320597771324653E-4</c:v>
                </c:pt>
                <c:pt idx="1652">
                  <c:v>3.6356346382644943E-4</c:v>
                </c:pt>
                <c:pt idx="1653">
                  <c:v>3.6496099918624639E-4</c:v>
                </c:pt>
                <c:pt idx="1654">
                  <c:v>3.6496127787668154E-4</c:v>
                </c:pt>
                <c:pt idx="1655">
                  <c:v>3.6497028544937794E-4</c:v>
                </c:pt>
                <c:pt idx="1656">
                  <c:v>3.6552103229693769E-4</c:v>
                </c:pt>
                <c:pt idx="1657">
                  <c:v>3.6576812548012421E-4</c:v>
                </c:pt>
                <c:pt idx="1658">
                  <c:v>3.6585138576188662E-4</c:v>
                </c:pt>
                <c:pt idx="1659">
                  <c:v>3.6652714750907907E-4</c:v>
                </c:pt>
                <c:pt idx="1660">
                  <c:v>3.6701272490735832E-4</c:v>
                </c:pt>
                <c:pt idx="1661">
                  <c:v>3.6702082860040787E-4</c:v>
                </c:pt>
                <c:pt idx="1662">
                  <c:v>3.6791309384758079E-4</c:v>
                </c:pt>
                <c:pt idx="1663">
                  <c:v>3.6888603856936804E-4</c:v>
                </c:pt>
                <c:pt idx="1664">
                  <c:v>3.6970027478419159E-4</c:v>
                </c:pt>
                <c:pt idx="1665">
                  <c:v>3.6971160402976539E-4</c:v>
                </c:pt>
                <c:pt idx="1666">
                  <c:v>3.6980002021936279E-4</c:v>
                </c:pt>
                <c:pt idx="1667">
                  <c:v>3.7007035616087381E-4</c:v>
                </c:pt>
                <c:pt idx="1668">
                  <c:v>3.7064753711702842E-4</c:v>
                </c:pt>
                <c:pt idx="1669">
                  <c:v>3.7141617992128605E-4</c:v>
                </c:pt>
                <c:pt idx="1670">
                  <c:v>3.7181691289514909E-4</c:v>
                </c:pt>
                <c:pt idx="1671">
                  <c:v>3.721199528976008E-4</c:v>
                </c:pt>
                <c:pt idx="1672">
                  <c:v>3.7244707626237633E-4</c:v>
                </c:pt>
                <c:pt idx="1673">
                  <c:v>3.726582625562949E-4</c:v>
                </c:pt>
                <c:pt idx="1674">
                  <c:v>3.7320172434234905E-4</c:v>
                </c:pt>
                <c:pt idx="1675">
                  <c:v>3.7336754401267859E-4</c:v>
                </c:pt>
                <c:pt idx="1676">
                  <c:v>3.7393773587030487E-4</c:v>
                </c:pt>
                <c:pt idx="1677">
                  <c:v>3.7481476374595602E-4</c:v>
                </c:pt>
                <c:pt idx="1678">
                  <c:v>3.7482675219522996E-4</c:v>
                </c:pt>
                <c:pt idx="1679">
                  <c:v>3.7560838321192014E-4</c:v>
                </c:pt>
                <c:pt idx="1680">
                  <c:v>3.7573718549579289E-4</c:v>
                </c:pt>
                <c:pt idx="1681">
                  <c:v>3.7592364668590861E-4</c:v>
                </c:pt>
                <c:pt idx="1682">
                  <c:v>3.7600418433906603E-4</c:v>
                </c:pt>
                <c:pt idx="1683">
                  <c:v>3.7612680761102434E-4</c:v>
                </c:pt>
                <c:pt idx="1684">
                  <c:v>3.7652284036756813E-4</c:v>
                </c:pt>
                <c:pt idx="1685">
                  <c:v>3.7740901034219275E-4</c:v>
                </c:pt>
                <c:pt idx="1686">
                  <c:v>3.7900977073699905E-4</c:v>
                </c:pt>
                <c:pt idx="1687">
                  <c:v>3.7905893833424054E-4</c:v>
                </c:pt>
                <c:pt idx="1688">
                  <c:v>3.7906290794432584E-4</c:v>
                </c:pt>
                <c:pt idx="1689">
                  <c:v>3.7915556863457416E-4</c:v>
                </c:pt>
                <c:pt idx="1690">
                  <c:v>3.7970358786591036E-4</c:v>
                </c:pt>
                <c:pt idx="1691">
                  <c:v>3.8233304972367299E-4</c:v>
                </c:pt>
                <c:pt idx="1692">
                  <c:v>3.8556942664437206E-4</c:v>
                </c:pt>
                <c:pt idx="1693">
                  <c:v>3.864590587809549E-4</c:v>
                </c:pt>
                <c:pt idx="1694">
                  <c:v>3.8714047850280401E-4</c:v>
                </c:pt>
                <c:pt idx="1695">
                  <c:v>3.8802509140491083E-4</c:v>
                </c:pt>
                <c:pt idx="1696">
                  <c:v>3.8847714666373679E-4</c:v>
                </c:pt>
                <c:pt idx="1697">
                  <c:v>3.8885786528868282E-4</c:v>
                </c:pt>
                <c:pt idx="1698">
                  <c:v>3.9142383662757625E-4</c:v>
                </c:pt>
                <c:pt idx="1699">
                  <c:v>3.9270640167197714E-4</c:v>
                </c:pt>
                <c:pt idx="1700">
                  <c:v>3.9345348028192284E-4</c:v>
                </c:pt>
                <c:pt idx="1701">
                  <c:v>3.9444330059566611E-4</c:v>
                </c:pt>
                <c:pt idx="1702">
                  <c:v>3.9497291770868606E-4</c:v>
                </c:pt>
                <c:pt idx="1703">
                  <c:v>3.961787110634359E-4</c:v>
                </c:pt>
                <c:pt idx="1704">
                  <c:v>3.966806693825257E-4</c:v>
                </c:pt>
                <c:pt idx="1705">
                  <c:v>3.9748427214754401E-4</c:v>
                </c:pt>
                <c:pt idx="1706">
                  <c:v>3.9801905622362406E-4</c:v>
                </c:pt>
                <c:pt idx="1707">
                  <c:v>3.9870774800200229E-4</c:v>
                </c:pt>
                <c:pt idx="1708">
                  <c:v>4.0108700611164407E-4</c:v>
                </c:pt>
                <c:pt idx="1709">
                  <c:v>4.0130242120418511E-4</c:v>
                </c:pt>
                <c:pt idx="1710">
                  <c:v>4.0227240637943424E-4</c:v>
                </c:pt>
                <c:pt idx="1711">
                  <c:v>4.0251542654266148E-4</c:v>
                </c:pt>
                <c:pt idx="1712">
                  <c:v>4.0282579179090161E-4</c:v>
                </c:pt>
                <c:pt idx="1713">
                  <c:v>4.0297714580447933E-4</c:v>
                </c:pt>
                <c:pt idx="1714">
                  <c:v>4.0349519112336531E-4</c:v>
                </c:pt>
                <c:pt idx="1715">
                  <c:v>4.0364422060314923E-4</c:v>
                </c:pt>
                <c:pt idx="1716">
                  <c:v>4.0458663985467512E-4</c:v>
                </c:pt>
                <c:pt idx="1717">
                  <c:v>4.0520114086590303E-4</c:v>
                </c:pt>
                <c:pt idx="1718">
                  <c:v>4.0553066745733639E-4</c:v>
                </c:pt>
                <c:pt idx="1719">
                  <c:v>4.0605093863332512E-4</c:v>
                </c:pt>
                <c:pt idx="1720">
                  <c:v>4.0741787725534983E-4</c:v>
                </c:pt>
                <c:pt idx="1721">
                  <c:v>4.0766158554978132E-4</c:v>
                </c:pt>
                <c:pt idx="1722">
                  <c:v>4.0803142032006743E-4</c:v>
                </c:pt>
                <c:pt idx="1723">
                  <c:v>4.091544016318202E-4</c:v>
                </c:pt>
                <c:pt idx="1724">
                  <c:v>4.0966788364828996E-4</c:v>
                </c:pt>
                <c:pt idx="1725">
                  <c:v>4.0994389236373186E-4</c:v>
                </c:pt>
                <c:pt idx="1726">
                  <c:v>4.1189013132700064E-4</c:v>
                </c:pt>
                <c:pt idx="1727">
                  <c:v>4.1248413917371483E-4</c:v>
                </c:pt>
                <c:pt idx="1728">
                  <c:v>4.1252270373443121E-4</c:v>
                </c:pt>
                <c:pt idx="1729">
                  <c:v>4.1255532305930196E-4</c:v>
                </c:pt>
                <c:pt idx="1730">
                  <c:v>4.1405170736988762E-4</c:v>
                </c:pt>
                <c:pt idx="1731">
                  <c:v>4.1452229234454794E-4</c:v>
                </c:pt>
                <c:pt idx="1732">
                  <c:v>4.1506989657756133E-4</c:v>
                </c:pt>
                <c:pt idx="1733">
                  <c:v>4.1536228820628356E-4</c:v>
                </c:pt>
                <c:pt idx="1734">
                  <c:v>4.1566279535783804E-4</c:v>
                </c:pt>
                <c:pt idx="1735">
                  <c:v>4.1780679562138855E-4</c:v>
                </c:pt>
                <c:pt idx="1736">
                  <c:v>4.1859220649678573E-4</c:v>
                </c:pt>
                <c:pt idx="1737">
                  <c:v>4.2451093940020445E-4</c:v>
                </c:pt>
                <c:pt idx="1738">
                  <c:v>4.2529540575086006E-4</c:v>
                </c:pt>
                <c:pt idx="1739">
                  <c:v>4.2815425960850834E-4</c:v>
                </c:pt>
                <c:pt idx="1740">
                  <c:v>4.2901573906184963E-4</c:v>
                </c:pt>
                <c:pt idx="1741">
                  <c:v>4.2906606277245496E-4</c:v>
                </c:pt>
                <c:pt idx="1742">
                  <c:v>4.2933226562358334E-4</c:v>
                </c:pt>
                <c:pt idx="1743">
                  <c:v>4.2943525095067228E-4</c:v>
                </c:pt>
                <c:pt idx="1744">
                  <c:v>4.3012375813376185E-4</c:v>
                </c:pt>
                <c:pt idx="1745">
                  <c:v>4.3285015907363581E-4</c:v>
                </c:pt>
                <c:pt idx="1746">
                  <c:v>4.3293971374983834E-4</c:v>
                </c:pt>
                <c:pt idx="1747">
                  <c:v>4.3484917098484522E-4</c:v>
                </c:pt>
                <c:pt idx="1748">
                  <c:v>4.3486654062966908E-4</c:v>
                </c:pt>
                <c:pt idx="1749">
                  <c:v>4.3509905221291334E-4</c:v>
                </c:pt>
                <c:pt idx="1750">
                  <c:v>4.3584315405001623E-4</c:v>
                </c:pt>
                <c:pt idx="1751">
                  <c:v>4.3612786687280723E-4</c:v>
                </c:pt>
                <c:pt idx="1752">
                  <c:v>4.3694743318657361E-4</c:v>
                </c:pt>
                <c:pt idx="1753">
                  <c:v>4.3949294773406721E-4</c:v>
                </c:pt>
                <c:pt idx="1754">
                  <c:v>4.4117068461414121E-4</c:v>
                </c:pt>
                <c:pt idx="1755">
                  <c:v>4.4201298735886034E-4</c:v>
                </c:pt>
                <c:pt idx="1756">
                  <c:v>4.428019832094842E-4</c:v>
                </c:pt>
                <c:pt idx="1757">
                  <c:v>4.43204384241849E-4</c:v>
                </c:pt>
                <c:pt idx="1758">
                  <c:v>4.4352336081405444E-4</c:v>
                </c:pt>
                <c:pt idx="1759">
                  <c:v>4.4431601999295303E-4</c:v>
                </c:pt>
                <c:pt idx="1760">
                  <c:v>4.4465514964369833E-4</c:v>
                </c:pt>
                <c:pt idx="1761">
                  <c:v>4.4503736601604133E-4</c:v>
                </c:pt>
                <c:pt idx="1762">
                  <c:v>4.4611651018730927E-4</c:v>
                </c:pt>
                <c:pt idx="1763">
                  <c:v>4.4765651513493037E-4</c:v>
                </c:pt>
                <c:pt idx="1764">
                  <c:v>4.4767737893486607E-4</c:v>
                </c:pt>
                <c:pt idx="1765">
                  <c:v>4.4802913644090942E-4</c:v>
                </c:pt>
                <c:pt idx="1766">
                  <c:v>4.4843459697481355E-4</c:v>
                </c:pt>
                <c:pt idx="1767">
                  <c:v>4.4889017969194792E-4</c:v>
                </c:pt>
                <c:pt idx="1768">
                  <c:v>4.4964225336850775E-4</c:v>
                </c:pt>
                <c:pt idx="1769">
                  <c:v>4.5004397793239328E-4</c:v>
                </c:pt>
                <c:pt idx="1770">
                  <c:v>4.503072741783899E-4</c:v>
                </c:pt>
                <c:pt idx="1771">
                  <c:v>4.5058054825396443E-4</c:v>
                </c:pt>
                <c:pt idx="1772">
                  <c:v>4.5120095581033574E-4</c:v>
                </c:pt>
                <c:pt idx="1773">
                  <c:v>4.5203860076724979E-4</c:v>
                </c:pt>
                <c:pt idx="1774">
                  <c:v>4.5272585238572723E-4</c:v>
                </c:pt>
                <c:pt idx="1775">
                  <c:v>4.5302094444761381E-4</c:v>
                </c:pt>
                <c:pt idx="1776">
                  <c:v>4.5477374496951723E-4</c:v>
                </c:pt>
                <c:pt idx="1777">
                  <c:v>4.5492720055699749E-4</c:v>
                </c:pt>
                <c:pt idx="1778">
                  <c:v>4.5629825374374937E-4</c:v>
                </c:pt>
                <c:pt idx="1779">
                  <c:v>4.5649311825284738E-4</c:v>
                </c:pt>
                <c:pt idx="1780">
                  <c:v>4.5675884717446039E-4</c:v>
                </c:pt>
                <c:pt idx="1781">
                  <c:v>4.5690068238181522E-4</c:v>
                </c:pt>
                <c:pt idx="1782">
                  <c:v>4.579161779353758E-4</c:v>
                </c:pt>
                <c:pt idx="1783">
                  <c:v>4.5910381796545539E-4</c:v>
                </c:pt>
                <c:pt idx="1784">
                  <c:v>4.591526595153508E-4</c:v>
                </c:pt>
                <c:pt idx="1785">
                  <c:v>4.5992271594379376E-4</c:v>
                </c:pt>
                <c:pt idx="1786">
                  <c:v>4.6029660123634333E-4</c:v>
                </c:pt>
                <c:pt idx="1787">
                  <c:v>4.6031290557890792E-4</c:v>
                </c:pt>
                <c:pt idx="1788">
                  <c:v>4.6136675767286412E-4</c:v>
                </c:pt>
                <c:pt idx="1789">
                  <c:v>4.6418777166615705E-4</c:v>
                </c:pt>
                <c:pt idx="1790">
                  <c:v>4.6476903751192832E-4</c:v>
                </c:pt>
                <c:pt idx="1791">
                  <c:v>4.6860226080167413E-4</c:v>
                </c:pt>
                <c:pt idx="1792">
                  <c:v>4.6880821642111082E-4</c:v>
                </c:pt>
                <c:pt idx="1793">
                  <c:v>4.6966245490939312E-4</c:v>
                </c:pt>
                <c:pt idx="1794">
                  <c:v>4.6969368933007889E-4</c:v>
                </c:pt>
                <c:pt idx="1795">
                  <c:v>4.7213472226369121E-4</c:v>
                </c:pt>
                <c:pt idx="1796">
                  <c:v>4.7360282211604857E-4</c:v>
                </c:pt>
                <c:pt idx="1797">
                  <c:v>4.7405950019473034E-4</c:v>
                </c:pt>
                <c:pt idx="1798">
                  <c:v>4.7410158620872495E-4</c:v>
                </c:pt>
                <c:pt idx="1799">
                  <c:v>4.7510647971760872E-4</c:v>
                </c:pt>
                <c:pt idx="1800">
                  <c:v>4.7520258166145564E-4</c:v>
                </c:pt>
                <c:pt idx="1801">
                  <c:v>4.752499890690862E-4</c:v>
                </c:pt>
                <c:pt idx="1802">
                  <c:v>4.7531208518083404E-4</c:v>
                </c:pt>
                <c:pt idx="1803">
                  <c:v>4.7625663414601433E-4</c:v>
                </c:pt>
                <c:pt idx="1804">
                  <c:v>4.7877490224575289E-4</c:v>
                </c:pt>
                <c:pt idx="1805">
                  <c:v>4.7883900670173834E-4</c:v>
                </c:pt>
                <c:pt idx="1806">
                  <c:v>4.7894606237830397E-4</c:v>
                </c:pt>
                <c:pt idx="1807">
                  <c:v>4.7954884232441589E-4</c:v>
                </c:pt>
                <c:pt idx="1808">
                  <c:v>4.7998535609225908E-4</c:v>
                </c:pt>
                <c:pt idx="1809">
                  <c:v>4.8255401837880738E-4</c:v>
                </c:pt>
                <c:pt idx="1810">
                  <c:v>4.8379656617036356E-4</c:v>
                </c:pt>
                <c:pt idx="1811">
                  <c:v>4.8423442162070097E-4</c:v>
                </c:pt>
                <c:pt idx="1812">
                  <c:v>4.8538936972747284E-4</c:v>
                </c:pt>
                <c:pt idx="1813">
                  <c:v>4.8616120357622156E-4</c:v>
                </c:pt>
                <c:pt idx="1814">
                  <c:v>4.8653993099456434E-4</c:v>
                </c:pt>
                <c:pt idx="1815">
                  <c:v>4.8662810644333528E-4</c:v>
                </c:pt>
                <c:pt idx="1816">
                  <c:v>4.8709135880554364E-4</c:v>
                </c:pt>
                <c:pt idx="1817">
                  <c:v>4.8772204543554124E-4</c:v>
                </c:pt>
                <c:pt idx="1818">
                  <c:v>4.8839245744584025E-4</c:v>
                </c:pt>
                <c:pt idx="1819">
                  <c:v>4.8863283492485529E-4</c:v>
                </c:pt>
                <c:pt idx="1820">
                  <c:v>4.8920523608891463E-4</c:v>
                </c:pt>
                <c:pt idx="1821">
                  <c:v>4.8939839315582858E-4</c:v>
                </c:pt>
                <c:pt idx="1822">
                  <c:v>4.9009248052193921E-4</c:v>
                </c:pt>
                <c:pt idx="1823">
                  <c:v>4.9013683488172437E-4</c:v>
                </c:pt>
                <c:pt idx="1824">
                  <c:v>4.9046797692043373E-4</c:v>
                </c:pt>
                <c:pt idx="1825">
                  <c:v>4.9070565922402121E-4</c:v>
                </c:pt>
                <c:pt idx="1826">
                  <c:v>4.9175094786569739E-4</c:v>
                </c:pt>
                <c:pt idx="1827">
                  <c:v>4.9187857667646717E-4</c:v>
                </c:pt>
                <c:pt idx="1828">
                  <c:v>4.9224500440018832E-4</c:v>
                </c:pt>
                <c:pt idx="1829">
                  <c:v>4.9349391309846512E-4</c:v>
                </c:pt>
                <c:pt idx="1830">
                  <c:v>4.945553216008495E-4</c:v>
                </c:pt>
                <c:pt idx="1831">
                  <c:v>4.946073804958914E-4</c:v>
                </c:pt>
                <c:pt idx="1832">
                  <c:v>4.9497378380888824E-4</c:v>
                </c:pt>
                <c:pt idx="1833">
                  <c:v>4.9530638125192623E-4</c:v>
                </c:pt>
                <c:pt idx="1834">
                  <c:v>4.9579631659654104E-4</c:v>
                </c:pt>
                <c:pt idx="1835">
                  <c:v>4.9579806426944587E-4</c:v>
                </c:pt>
                <c:pt idx="1836">
                  <c:v>4.9815981024545837E-4</c:v>
                </c:pt>
                <c:pt idx="1837">
                  <c:v>4.9882537458558981E-4</c:v>
                </c:pt>
                <c:pt idx="1838">
                  <c:v>5.0406971393731964E-4</c:v>
                </c:pt>
                <c:pt idx="1839">
                  <c:v>5.0634437560508213E-4</c:v>
                </c:pt>
                <c:pt idx="1840">
                  <c:v>5.0711915867635905E-4</c:v>
                </c:pt>
                <c:pt idx="1841">
                  <c:v>5.1124571258872621E-4</c:v>
                </c:pt>
                <c:pt idx="1842">
                  <c:v>5.1505103219204676E-4</c:v>
                </c:pt>
                <c:pt idx="1843">
                  <c:v>5.1516335930983938E-4</c:v>
                </c:pt>
                <c:pt idx="1844">
                  <c:v>5.1600687717627504E-4</c:v>
                </c:pt>
                <c:pt idx="1845">
                  <c:v>5.1684370277795802E-4</c:v>
                </c:pt>
                <c:pt idx="1846">
                  <c:v>5.1703676259246868E-4</c:v>
                </c:pt>
                <c:pt idx="1847">
                  <c:v>5.1748259374668961E-4</c:v>
                </c:pt>
                <c:pt idx="1848">
                  <c:v>5.1752913772226152E-4</c:v>
                </c:pt>
                <c:pt idx="1849">
                  <c:v>5.1765484098496059E-4</c:v>
                </c:pt>
                <c:pt idx="1850">
                  <c:v>5.179233294238299E-4</c:v>
                </c:pt>
                <c:pt idx="1851">
                  <c:v>5.2033845253449823E-4</c:v>
                </c:pt>
                <c:pt idx="1852">
                  <c:v>5.203816309953212E-4</c:v>
                </c:pt>
                <c:pt idx="1853">
                  <c:v>5.2043628049053487E-4</c:v>
                </c:pt>
                <c:pt idx="1854">
                  <c:v>5.2148712370012615E-4</c:v>
                </c:pt>
                <c:pt idx="1855">
                  <c:v>5.2156716250505858E-4</c:v>
                </c:pt>
                <c:pt idx="1856">
                  <c:v>5.2163406794322113E-4</c:v>
                </c:pt>
                <c:pt idx="1857">
                  <c:v>5.2183948820813295E-4</c:v>
                </c:pt>
                <c:pt idx="1858">
                  <c:v>5.2334034173788827E-4</c:v>
                </c:pt>
                <c:pt idx="1859">
                  <c:v>5.2496392876901909E-4</c:v>
                </c:pt>
                <c:pt idx="1860">
                  <c:v>5.2583139448976316E-4</c:v>
                </c:pt>
                <c:pt idx="1861">
                  <c:v>5.2759562921420771E-4</c:v>
                </c:pt>
                <c:pt idx="1862">
                  <c:v>5.2923772952670467E-4</c:v>
                </c:pt>
                <c:pt idx="1863">
                  <c:v>5.3286111762938999E-4</c:v>
                </c:pt>
                <c:pt idx="1864">
                  <c:v>5.3476385190240523E-4</c:v>
                </c:pt>
                <c:pt idx="1865">
                  <c:v>5.3573766201842402E-4</c:v>
                </c:pt>
                <c:pt idx="1866">
                  <c:v>5.390581730833773E-4</c:v>
                </c:pt>
                <c:pt idx="1867">
                  <c:v>5.4025613975288887E-4</c:v>
                </c:pt>
                <c:pt idx="1868">
                  <c:v>5.4029210853626325E-4</c:v>
                </c:pt>
                <c:pt idx="1869">
                  <c:v>5.4123250497585074E-4</c:v>
                </c:pt>
                <c:pt idx="1870">
                  <c:v>5.4165649725330511E-4</c:v>
                </c:pt>
                <c:pt idx="1871">
                  <c:v>5.4182706891819032E-4</c:v>
                </c:pt>
                <c:pt idx="1872">
                  <c:v>5.4288680613360379E-4</c:v>
                </c:pt>
                <c:pt idx="1873">
                  <c:v>5.4356583216028673E-4</c:v>
                </c:pt>
                <c:pt idx="1874">
                  <c:v>5.4393082298862091E-4</c:v>
                </c:pt>
                <c:pt idx="1875">
                  <c:v>5.4443432114163986E-4</c:v>
                </c:pt>
                <c:pt idx="1876">
                  <c:v>5.4470167797119402E-4</c:v>
                </c:pt>
                <c:pt idx="1877">
                  <c:v>5.4479730118909869E-4</c:v>
                </c:pt>
                <c:pt idx="1878">
                  <c:v>5.4601416716790121E-4</c:v>
                </c:pt>
                <c:pt idx="1879">
                  <c:v>5.4824646117683875E-4</c:v>
                </c:pt>
                <c:pt idx="1880">
                  <c:v>5.496371861975982E-4</c:v>
                </c:pt>
                <c:pt idx="1881">
                  <c:v>5.496474616871591E-4</c:v>
                </c:pt>
                <c:pt idx="1882">
                  <c:v>5.4988960647990646E-4</c:v>
                </c:pt>
                <c:pt idx="1883">
                  <c:v>5.5124896880637112E-4</c:v>
                </c:pt>
                <c:pt idx="1884">
                  <c:v>5.528393684158658E-4</c:v>
                </c:pt>
                <c:pt idx="1885">
                  <c:v>5.5582528453036609E-4</c:v>
                </c:pt>
                <c:pt idx="1886">
                  <c:v>5.5643293938905465E-4</c:v>
                </c:pt>
                <c:pt idx="1887">
                  <c:v>5.5822238678236995E-4</c:v>
                </c:pt>
                <c:pt idx="1888">
                  <c:v>5.5928029362217963E-4</c:v>
                </c:pt>
                <c:pt idx="1889">
                  <c:v>5.5982242546580329E-4</c:v>
                </c:pt>
                <c:pt idx="1890">
                  <c:v>5.6082556704515393E-4</c:v>
                </c:pt>
                <c:pt idx="1891">
                  <c:v>5.6134563725683713E-4</c:v>
                </c:pt>
                <c:pt idx="1892">
                  <c:v>5.6150170238989468E-4</c:v>
                </c:pt>
                <c:pt idx="1893">
                  <c:v>5.6230629281468119E-4</c:v>
                </c:pt>
                <c:pt idx="1894">
                  <c:v>5.6261012591518763E-4</c:v>
                </c:pt>
                <c:pt idx="1895">
                  <c:v>5.6385815084205378E-4</c:v>
                </c:pt>
                <c:pt idx="1896">
                  <c:v>5.6450932123276363E-4</c:v>
                </c:pt>
                <c:pt idx="1897">
                  <c:v>5.6479216746228129E-4</c:v>
                </c:pt>
                <c:pt idx="1898">
                  <c:v>5.6541448498883618E-4</c:v>
                </c:pt>
                <c:pt idx="1899">
                  <c:v>5.6598422567885284E-4</c:v>
                </c:pt>
                <c:pt idx="1900">
                  <c:v>5.6622744724810074E-4</c:v>
                </c:pt>
                <c:pt idx="1901">
                  <c:v>5.6733334382051931E-4</c:v>
                </c:pt>
                <c:pt idx="1902">
                  <c:v>5.6744181542860161E-4</c:v>
                </c:pt>
                <c:pt idx="1903">
                  <c:v>5.6785021621587892E-4</c:v>
                </c:pt>
                <c:pt idx="1904">
                  <c:v>5.6812984107323006E-4</c:v>
                </c:pt>
                <c:pt idx="1905">
                  <c:v>5.6856596235078428E-4</c:v>
                </c:pt>
                <c:pt idx="1906">
                  <c:v>5.6862714499674913E-4</c:v>
                </c:pt>
                <c:pt idx="1907">
                  <c:v>5.6866979348830864E-4</c:v>
                </c:pt>
                <c:pt idx="1908">
                  <c:v>5.6900761386069704E-4</c:v>
                </c:pt>
                <c:pt idx="1909">
                  <c:v>5.6967294684848136E-4</c:v>
                </c:pt>
                <c:pt idx="1910">
                  <c:v>5.7040756161003364E-4</c:v>
                </c:pt>
                <c:pt idx="1911">
                  <c:v>5.7122605840935947E-4</c:v>
                </c:pt>
                <c:pt idx="1912">
                  <c:v>5.7225058924649812E-4</c:v>
                </c:pt>
                <c:pt idx="1913">
                  <c:v>5.7511630354775125E-4</c:v>
                </c:pt>
                <c:pt idx="1914">
                  <c:v>5.7530385576767633E-4</c:v>
                </c:pt>
                <c:pt idx="1915">
                  <c:v>5.8051054273670693E-4</c:v>
                </c:pt>
                <c:pt idx="1916">
                  <c:v>5.807905255146745E-4</c:v>
                </c:pt>
                <c:pt idx="1917">
                  <c:v>5.8101145617091711E-4</c:v>
                </c:pt>
                <c:pt idx="1918">
                  <c:v>5.8131058122827702E-4</c:v>
                </c:pt>
                <c:pt idx="1919">
                  <c:v>5.8500496457572124E-4</c:v>
                </c:pt>
                <c:pt idx="1920">
                  <c:v>5.8817546914903594E-4</c:v>
                </c:pt>
                <c:pt idx="1921">
                  <c:v>5.8831533125078782E-4</c:v>
                </c:pt>
                <c:pt idx="1922">
                  <c:v>5.8879187376539778E-4</c:v>
                </c:pt>
                <c:pt idx="1923">
                  <c:v>5.8979219135090019E-4</c:v>
                </c:pt>
                <c:pt idx="1924">
                  <c:v>5.9093468960774134E-4</c:v>
                </c:pt>
                <c:pt idx="1925">
                  <c:v>5.9131507795056422E-4</c:v>
                </c:pt>
                <c:pt idx="1926">
                  <c:v>5.9156647081217968E-4</c:v>
                </c:pt>
                <c:pt idx="1927">
                  <c:v>5.9198756346917646E-4</c:v>
                </c:pt>
                <c:pt idx="1928">
                  <c:v>5.925662338543932E-4</c:v>
                </c:pt>
                <c:pt idx="1929">
                  <c:v>5.9278328972426112E-4</c:v>
                </c:pt>
                <c:pt idx="1930">
                  <c:v>5.930118682202334E-4</c:v>
                </c:pt>
                <c:pt idx="1931">
                  <c:v>5.9333774039919658E-4</c:v>
                </c:pt>
                <c:pt idx="1932">
                  <c:v>5.9417314794271139E-4</c:v>
                </c:pt>
                <c:pt idx="1933">
                  <c:v>5.945206950856445E-4</c:v>
                </c:pt>
                <c:pt idx="1934">
                  <c:v>5.9498091676068977E-4</c:v>
                </c:pt>
                <c:pt idx="1935">
                  <c:v>5.9535451868403591E-4</c:v>
                </c:pt>
                <c:pt idx="1936">
                  <c:v>5.9552104590421316E-4</c:v>
                </c:pt>
                <c:pt idx="1937">
                  <c:v>5.957024198406832E-4</c:v>
                </c:pt>
                <c:pt idx="1938">
                  <c:v>5.9632169093736702E-4</c:v>
                </c:pt>
                <c:pt idx="1939">
                  <c:v>5.9647931858524176E-4</c:v>
                </c:pt>
                <c:pt idx="1940">
                  <c:v>5.9697413504382021E-4</c:v>
                </c:pt>
                <c:pt idx="1941">
                  <c:v>5.9702990336310828E-4</c:v>
                </c:pt>
                <c:pt idx="1942">
                  <c:v>5.9709353943327424E-4</c:v>
                </c:pt>
                <c:pt idx="1943">
                  <c:v>5.9768766879669073E-4</c:v>
                </c:pt>
                <c:pt idx="1944">
                  <c:v>5.9808611827899419E-4</c:v>
                </c:pt>
                <c:pt idx="1945">
                  <c:v>5.9832369781059294E-4</c:v>
                </c:pt>
                <c:pt idx="1946">
                  <c:v>5.9978827412631363E-4</c:v>
                </c:pt>
                <c:pt idx="1947">
                  <c:v>6.0001282019035913E-4</c:v>
                </c:pt>
                <c:pt idx="1948">
                  <c:v>6.0029370517920128E-4</c:v>
                </c:pt>
                <c:pt idx="1949">
                  <c:v>6.0055810674566673E-4</c:v>
                </c:pt>
                <c:pt idx="1950">
                  <c:v>6.0089131488550004E-4</c:v>
                </c:pt>
                <c:pt idx="1951">
                  <c:v>6.0149668345138324E-4</c:v>
                </c:pt>
                <c:pt idx="1952">
                  <c:v>6.0164266233488149E-4</c:v>
                </c:pt>
                <c:pt idx="1953">
                  <c:v>6.026609383991264E-4</c:v>
                </c:pt>
                <c:pt idx="1954">
                  <c:v>6.0295348570049213E-4</c:v>
                </c:pt>
                <c:pt idx="1955">
                  <c:v>6.0560987272666883E-4</c:v>
                </c:pt>
                <c:pt idx="1956">
                  <c:v>6.0697296475717042E-4</c:v>
                </c:pt>
                <c:pt idx="1957">
                  <c:v>6.076360314273625E-4</c:v>
                </c:pt>
                <c:pt idx="1958">
                  <c:v>6.0826282605845518E-4</c:v>
                </c:pt>
                <c:pt idx="1959">
                  <c:v>6.1095340619095383E-4</c:v>
                </c:pt>
                <c:pt idx="1960">
                  <c:v>6.1174052702885886E-4</c:v>
                </c:pt>
                <c:pt idx="1961">
                  <c:v>6.1212681637476017E-4</c:v>
                </c:pt>
                <c:pt idx="1962">
                  <c:v>6.1225360534967468E-4</c:v>
                </c:pt>
                <c:pt idx="1963">
                  <c:v>6.1399525946210045E-4</c:v>
                </c:pt>
                <c:pt idx="1964">
                  <c:v>6.1456298646886647E-4</c:v>
                </c:pt>
                <c:pt idx="1965">
                  <c:v>6.161682830598033E-4</c:v>
                </c:pt>
                <c:pt idx="1966">
                  <c:v>6.1894116382588083E-4</c:v>
                </c:pt>
                <c:pt idx="1967">
                  <c:v>6.2217097266003044E-4</c:v>
                </c:pt>
                <c:pt idx="1968">
                  <c:v>6.2237363237745028E-4</c:v>
                </c:pt>
                <c:pt idx="1969">
                  <c:v>6.2484657500805102E-4</c:v>
                </c:pt>
                <c:pt idx="1970">
                  <c:v>6.2522152980160517E-4</c:v>
                </c:pt>
                <c:pt idx="1971">
                  <c:v>6.2577360676541139E-4</c:v>
                </c:pt>
                <c:pt idx="1972">
                  <c:v>6.259434112513186E-4</c:v>
                </c:pt>
                <c:pt idx="1973">
                  <c:v>6.26397837351137E-4</c:v>
                </c:pt>
                <c:pt idx="1974">
                  <c:v>6.2683782653883628E-4</c:v>
                </c:pt>
                <c:pt idx="1975">
                  <c:v>6.3005015340316533E-4</c:v>
                </c:pt>
                <c:pt idx="1976">
                  <c:v>6.3011434021709774E-4</c:v>
                </c:pt>
                <c:pt idx="1977">
                  <c:v>6.3065746174432872E-4</c:v>
                </c:pt>
                <c:pt idx="1978">
                  <c:v>6.3123986477344439E-4</c:v>
                </c:pt>
                <c:pt idx="1979">
                  <c:v>6.3223534207804903E-4</c:v>
                </c:pt>
                <c:pt idx="1980">
                  <c:v>6.3284230595068839E-4</c:v>
                </c:pt>
                <c:pt idx="1981">
                  <c:v>6.3429978663012796E-4</c:v>
                </c:pt>
                <c:pt idx="1982">
                  <c:v>6.3474165039306902E-4</c:v>
                </c:pt>
                <c:pt idx="1983">
                  <c:v>6.348179799667014E-4</c:v>
                </c:pt>
                <c:pt idx="1984">
                  <c:v>6.3588868731780828E-4</c:v>
                </c:pt>
                <c:pt idx="1985">
                  <c:v>6.3683673196669873E-4</c:v>
                </c:pt>
                <c:pt idx="1986">
                  <c:v>6.3769006798191827E-4</c:v>
                </c:pt>
                <c:pt idx="1987">
                  <c:v>6.3889675188461763E-4</c:v>
                </c:pt>
                <c:pt idx="1988">
                  <c:v>6.3977169125772806E-4</c:v>
                </c:pt>
                <c:pt idx="1989">
                  <c:v>6.4109161549586173E-4</c:v>
                </c:pt>
                <c:pt idx="1990">
                  <c:v>6.4248432168080127E-4</c:v>
                </c:pt>
                <c:pt idx="1991">
                  <c:v>6.4593371784520072E-4</c:v>
                </c:pt>
                <c:pt idx="1992">
                  <c:v>6.4782422548368866E-4</c:v>
                </c:pt>
                <c:pt idx="1993">
                  <c:v>6.4909474394048573E-4</c:v>
                </c:pt>
                <c:pt idx="1994">
                  <c:v>6.4931403161572817E-4</c:v>
                </c:pt>
                <c:pt idx="1995">
                  <c:v>6.5133017857230959E-4</c:v>
                </c:pt>
                <c:pt idx="1996">
                  <c:v>6.5176507306580894E-4</c:v>
                </c:pt>
                <c:pt idx="1997">
                  <c:v>6.5272766898889539E-4</c:v>
                </c:pt>
                <c:pt idx="1998">
                  <c:v>6.5320552422743134E-4</c:v>
                </c:pt>
                <c:pt idx="1999">
                  <c:v>6.537845401136087E-4</c:v>
                </c:pt>
                <c:pt idx="2000">
                  <c:v>6.5414390878106845E-4</c:v>
                </c:pt>
                <c:pt idx="2001">
                  <c:v>6.5421842471772651E-4</c:v>
                </c:pt>
                <c:pt idx="2002">
                  <c:v>6.5440192804297112E-4</c:v>
                </c:pt>
                <c:pt idx="2003">
                  <c:v>6.5537084531374918E-4</c:v>
                </c:pt>
                <c:pt idx="2004">
                  <c:v>6.5559112321130419E-4</c:v>
                </c:pt>
                <c:pt idx="2005">
                  <c:v>6.5666176116024118E-4</c:v>
                </c:pt>
                <c:pt idx="2006">
                  <c:v>6.5801340507599308E-4</c:v>
                </c:pt>
                <c:pt idx="2007">
                  <c:v>6.5848011025155834E-4</c:v>
                </c:pt>
                <c:pt idx="2008">
                  <c:v>6.593321902549394E-4</c:v>
                </c:pt>
                <c:pt idx="2009">
                  <c:v>6.6207331456517914E-4</c:v>
                </c:pt>
                <c:pt idx="2010">
                  <c:v>6.6290662119155403E-4</c:v>
                </c:pt>
                <c:pt idx="2011">
                  <c:v>6.6761662040577797E-4</c:v>
                </c:pt>
                <c:pt idx="2012">
                  <c:v>6.6848067039873451E-4</c:v>
                </c:pt>
                <c:pt idx="2013">
                  <c:v>6.7023776117757048E-4</c:v>
                </c:pt>
                <c:pt idx="2014">
                  <c:v>6.7386409238303854E-4</c:v>
                </c:pt>
                <c:pt idx="2015">
                  <c:v>6.7525798636615451E-4</c:v>
                </c:pt>
                <c:pt idx="2016">
                  <c:v>6.7709583457659182E-4</c:v>
                </c:pt>
                <c:pt idx="2017">
                  <c:v>6.7900948170482843E-4</c:v>
                </c:pt>
                <c:pt idx="2018">
                  <c:v>6.7910190062917463E-4</c:v>
                </c:pt>
                <c:pt idx="2019">
                  <c:v>6.8053211712832469E-4</c:v>
                </c:pt>
                <c:pt idx="2020">
                  <c:v>6.8113168482933101E-4</c:v>
                </c:pt>
                <c:pt idx="2021">
                  <c:v>6.8147613006204423E-4</c:v>
                </c:pt>
                <c:pt idx="2022">
                  <c:v>6.8247082793501993E-4</c:v>
                </c:pt>
                <c:pt idx="2023">
                  <c:v>6.8405782339619884E-4</c:v>
                </c:pt>
                <c:pt idx="2024">
                  <c:v>6.848410586904537E-4</c:v>
                </c:pt>
                <c:pt idx="2025">
                  <c:v>6.8623945186639451E-4</c:v>
                </c:pt>
                <c:pt idx="2026">
                  <c:v>6.8642103435666117E-4</c:v>
                </c:pt>
                <c:pt idx="2027">
                  <c:v>6.8795297445129659E-4</c:v>
                </c:pt>
                <c:pt idx="2028">
                  <c:v>6.8875381231990802E-4</c:v>
                </c:pt>
                <c:pt idx="2029">
                  <c:v>6.8876043569035821E-4</c:v>
                </c:pt>
                <c:pt idx="2030">
                  <c:v>6.8888710464210033E-4</c:v>
                </c:pt>
                <c:pt idx="2031">
                  <c:v>6.8926477720008183E-4</c:v>
                </c:pt>
                <c:pt idx="2032">
                  <c:v>6.8936523373020408E-4</c:v>
                </c:pt>
                <c:pt idx="2033">
                  <c:v>6.9046509292992539E-4</c:v>
                </c:pt>
                <c:pt idx="2034">
                  <c:v>6.9174295699906438E-4</c:v>
                </c:pt>
                <c:pt idx="2035">
                  <c:v>6.920516506392229E-4</c:v>
                </c:pt>
                <c:pt idx="2036">
                  <c:v>6.9221979322342194E-4</c:v>
                </c:pt>
                <c:pt idx="2037">
                  <c:v>6.9555171205901948E-4</c:v>
                </c:pt>
                <c:pt idx="2038">
                  <c:v>6.9577270709130304E-4</c:v>
                </c:pt>
                <c:pt idx="2039">
                  <c:v>6.9610934969123884E-4</c:v>
                </c:pt>
                <c:pt idx="2040">
                  <c:v>6.9775587423854103E-4</c:v>
                </c:pt>
                <c:pt idx="2041">
                  <c:v>6.9926119183382081E-4</c:v>
                </c:pt>
                <c:pt idx="2042">
                  <c:v>7.0025618837405747E-4</c:v>
                </c:pt>
                <c:pt idx="2043">
                  <c:v>7.0030875201628124E-4</c:v>
                </c:pt>
                <c:pt idx="2044">
                  <c:v>7.0355247309184074E-4</c:v>
                </c:pt>
                <c:pt idx="2045">
                  <c:v>7.0383398780988213E-4</c:v>
                </c:pt>
                <c:pt idx="2046">
                  <c:v>7.0465033470532229E-4</c:v>
                </c:pt>
                <c:pt idx="2047">
                  <c:v>7.0556438121662033E-4</c:v>
                </c:pt>
                <c:pt idx="2048">
                  <c:v>7.0631840773453976E-4</c:v>
                </c:pt>
                <c:pt idx="2049">
                  <c:v>7.0765127553249212E-4</c:v>
                </c:pt>
                <c:pt idx="2050">
                  <c:v>7.0903927923937052E-4</c:v>
                </c:pt>
                <c:pt idx="2051">
                  <c:v>7.0942677075397094E-4</c:v>
                </c:pt>
                <c:pt idx="2052">
                  <c:v>7.0954331699222498E-4</c:v>
                </c:pt>
                <c:pt idx="2053">
                  <c:v>7.0959263686611138E-4</c:v>
                </c:pt>
                <c:pt idx="2054">
                  <c:v>7.1007298541969003E-4</c:v>
                </c:pt>
                <c:pt idx="2055">
                  <c:v>7.1087159722540972E-4</c:v>
                </c:pt>
                <c:pt idx="2056">
                  <c:v>7.1131822917623133E-4</c:v>
                </c:pt>
                <c:pt idx="2057">
                  <c:v>7.1211585722222119E-4</c:v>
                </c:pt>
                <c:pt idx="2058">
                  <c:v>7.1344479544664002E-4</c:v>
                </c:pt>
                <c:pt idx="2059">
                  <c:v>7.1354881774860054E-4</c:v>
                </c:pt>
                <c:pt idx="2060">
                  <c:v>7.13679476450902E-4</c:v>
                </c:pt>
                <c:pt idx="2061">
                  <c:v>7.1411969409359329E-4</c:v>
                </c:pt>
                <c:pt idx="2062">
                  <c:v>7.174670931933253E-4</c:v>
                </c:pt>
                <c:pt idx="2063">
                  <c:v>7.1777049008631003E-4</c:v>
                </c:pt>
                <c:pt idx="2064">
                  <c:v>7.2160609773199412E-4</c:v>
                </c:pt>
                <c:pt idx="2065">
                  <c:v>7.2228554660080599E-4</c:v>
                </c:pt>
                <c:pt idx="2066">
                  <c:v>7.2278978237524732E-4</c:v>
                </c:pt>
                <c:pt idx="2067">
                  <c:v>7.2567919810951221E-4</c:v>
                </c:pt>
                <c:pt idx="2068">
                  <c:v>7.2735644268019011E-4</c:v>
                </c:pt>
                <c:pt idx="2069">
                  <c:v>7.2813525202304402E-4</c:v>
                </c:pt>
                <c:pt idx="2070">
                  <c:v>7.286815810251849E-4</c:v>
                </c:pt>
                <c:pt idx="2071">
                  <c:v>7.3517631975643697E-4</c:v>
                </c:pt>
                <c:pt idx="2072">
                  <c:v>7.3845321293687421E-4</c:v>
                </c:pt>
                <c:pt idx="2073">
                  <c:v>7.3846487351467063E-4</c:v>
                </c:pt>
                <c:pt idx="2074">
                  <c:v>7.3880511392421895E-4</c:v>
                </c:pt>
                <c:pt idx="2075">
                  <c:v>7.396393146228067E-4</c:v>
                </c:pt>
                <c:pt idx="2076">
                  <c:v>7.396711143119268E-4</c:v>
                </c:pt>
                <c:pt idx="2077">
                  <c:v>7.3993082947516756E-4</c:v>
                </c:pt>
                <c:pt idx="2078">
                  <c:v>7.4079431636499824E-4</c:v>
                </c:pt>
                <c:pt idx="2079">
                  <c:v>7.420860899428909E-4</c:v>
                </c:pt>
                <c:pt idx="2080">
                  <c:v>7.4270773100924034E-4</c:v>
                </c:pt>
                <c:pt idx="2081">
                  <c:v>7.4525142097024634E-4</c:v>
                </c:pt>
                <c:pt idx="2082">
                  <c:v>7.4557018933236693E-4</c:v>
                </c:pt>
                <c:pt idx="2083">
                  <c:v>7.4789652341138992E-4</c:v>
                </c:pt>
                <c:pt idx="2084">
                  <c:v>7.4844318836717885E-4</c:v>
                </c:pt>
                <c:pt idx="2085">
                  <c:v>7.4871052464200798E-4</c:v>
                </c:pt>
                <c:pt idx="2086">
                  <c:v>7.4949468428548631E-4</c:v>
                </c:pt>
                <c:pt idx="2087">
                  <c:v>7.5030840092067338E-4</c:v>
                </c:pt>
                <c:pt idx="2088">
                  <c:v>7.5043338224592014E-4</c:v>
                </c:pt>
                <c:pt idx="2089">
                  <c:v>7.5164907783803871E-4</c:v>
                </c:pt>
                <c:pt idx="2090">
                  <c:v>7.5403248229187903E-4</c:v>
                </c:pt>
                <c:pt idx="2091">
                  <c:v>7.542691371126575E-4</c:v>
                </c:pt>
                <c:pt idx="2092">
                  <c:v>7.5476560210178771E-4</c:v>
                </c:pt>
                <c:pt idx="2093">
                  <c:v>7.5516880649761909E-4</c:v>
                </c:pt>
                <c:pt idx="2094">
                  <c:v>7.563575831120049E-4</c:v>
                </c:pt>
                <c:pt idx="2095">
                  <c:v>7.5645417524372019E-4</c:v>
                </c:pt>
                <c:pt idx="2096">
                  <c:v>7.5656781459187646E-4</c:v>
                </c:pt>
                <c:pt idx="2097">
                  <c:v>7.5763900179988918E-4</c:v>
                </c:pt>
                <c:pt idx="2098">
                  <c:v>7.5793982125087959E-4</c:v>
                </c:pt>
                <c:pt idx="2099">
                  <c:v>7.5953340504670934E-4</c:v>
                </c:pt>
                <c:pt idx="2100">
                  <c:v>7.6033588436965423E-4</c:v>
                </c:pt>
                <c:pt idx="2101">
                  <c:v>7.6259641984303419E-4</c:v>
                </c:pt>
                <c:pt idx="2102">
                  <c:v>7.6268251026296945E-4</c:v>
                </c:pt>
                <c:pt idx="2103">
                  <c:v>7.6381000522096599E-4</c:v>
                </c:pt>
                <c:pt idx="2104">
                  <c:v>7.6407569229272002E-4</c:v>
                </c:pt>
                <c:pt idx="2105">
                  <c:v>7.6601845044458976E-4</c:v>
                </c:pt>
                <c:pt idx="2106">
                  <c:v>7.6741442234978384E-4</c:v>
                </c:pt>
                <c:pt idx="2107">
                  <c:v>7.6939715876454698E-4</c:v>
                </c:pt>
                <c:pt idx="2108">
                  <c:v>7.7197427480346799E-4</c:v>
                </c:pt>
                <c:pt idx="2109">
                  <c:v>7.7375244324033414E-4</c:v>
                </c:pt>
                <c:pt idx="2110">
                  <c:v>7.7425646729479224E-4</c:v>
                </c:pt>
                <c:pt idx="2111">
                  <c:v>7.7690198193888435E-4</c:v>
                </c:pt>
                <c:pt idx="2112">
                  <c:v>7.7803267370094931E-4</c:v>
                </c:pt>
                <c:pt idx="2113">
                  <c:v>7.7831162615947514E-4</c:v>
                </c:pt>
                <c:pt idx="2114">
                  <c:v>7.793241718872403E-4</c:v>
                </c:pt>
                <c:pt idx="2115">
                  <c:v>7.7992821075058803E-4</c:v>
                </c:pt>
                <c:pt idx="2116">
                  <c:v>7.8013210900039931E-4</c:v>
                </c:pt>
                <c:pt idx="2117">
                  <c:v>7.8026456776098864E-4</c:v>
                </c:pt>
                <c:pt idx="2118">
                  <c:v>7.8263145378122635E-4</c:v>
                </c:pt>
                <c:pt idx="2119">
                  <c:v>7.8321438140059423E-4</c:v>
                </c:pt>
                <c:pt idx="2120">
                  <c:v>7.8565876687866501E-4</c:v>
                </c:pt>
                <c:pt idx="2121">
                  <c:v>7.8581810687931375E-4</c:v>
                </c:pt>
                <c:pt idx="2122">
                  <c:v>7.8649650811232806E-4</c:v>
                </c:pt>
                <c:pt idx="2123">
                  <c:v>7.8700705108325204E-4</c:v>
                </c:pt>
                <c:pt idx="2124">
                  <c:v>7.8731725088290933E-4</c:v>
                </c:pt>
                <c:pt idx="2125">
                  <c:v>7.8764705363075309E-4</c:v>
                </c:pt>
                <c:pt idx="2126">
                  <c:v>7.8838443988097522E-4</c:v>
                </c:pt>
                <c:pt idx="2127">
                  <c:v>7.8948863261874762E-4</c:v>
                </c:pt>
                <c:pt idx="2128">
                  <c:v>7.8990129832973393E-4</c:v>
                </c:pt>
                <c:pt idx="2129">
                  <c:v>7.933503967318742E-4</c:v>
                </c:pt>
                <c:pt idx="2130">
                  <c:v>7.9411900379769732E-4</c:v>
                </c:pt>
                <c:pt idx="2131">
                  <c:v>7.9434167785563594E-4</c:v>
                </c:pt>
                <c:pt idx="2132">
                  <c:v>7.9966579337615055E-4</c:v>
                </c:pt>
                <c:pt idx="2133">
                  <c:v>8.0042908924559514E-4</c:v>
                </c:pt>
                <c:pt idx="2134">
                  <c:v>8.0067756739093726E-4</c:v>
                </c:pt>
                <c:pt idx="2135">
                  <c:v>8.0124069964569407E-4</c:v>
                </c:pt>
                <c:pt idx="2136">
                  <c:v>8.0170951666918156E-4</c:v>
                </c:pt>
                <c:pt idx="2137">
                  <c:v>8.0390012954978862E-4</c:v>
                </c:pt>
                <c:pt idx="2138">
                  <c:v>8.0419843440350004E-4</c:v>
                </c:pt>
                <c:pt idx="2139">
                  <c:v>8.0546134126341167E-4</c:v>
                </c:pt>
                <c:pt idx="2140">
                  <c:v>8.0568431798687943E-4</c:v>
                </c:pt>
                <c:pt idx="2141">
                  <c:v>8.1142743405900129E-4</c:v>
                </c:pt>
                <c:pt idx="2142">
                  <c:v>8.1217426358846576E-4</c:v>
                </c:pt>
                <c:pt idx="2143">
                  <c:v>8.1478262004509091E-4</c:v>
                </c:pt>
                <c:pt idx="2144">
                  <c:v>8.14898802762711E-4</c:v>
                </c:pt>
                <c:pt idx="2145">
                  <c:v>8.1600261103296568E-4</c:v>
                </c:pt>
                <c:pt idx="2146">
                  <c:v>8.1746371871465055E-4</c:v>
                </c:pt>
                <c:pt idx="2147">
                  <c:v>8.2099209506158739E-4</c:v>
                </c:pt>
                <c:pt idx="2148">
                  <c:v>8.2317071412412943E-4</c:v>
                </c:pt>
                <c:pt idx="2149">
                  <c:v>8.234386392150096E-4</c:v>
                </c:pt>
                <c:pt idx="2150">
                  <c:v>8.235405710429499E-4</c:v>
                </c:pt>
                <c:pt idx="2151">
                  <c:v>8.2416320794278998E-4</c:v>
                </c:pt>
                <c:pt idx="2152">
                  <c:v>8.2419484537536519E-4</c:v>
                </c:pt>
                <c:pt idx="2153">
                  <c:v>8.2698144134461847E-4</c:v>
                </c:pt>
                <c:pt idx="2154">
                  <c:v>8.2701127182190743E-4</c:v>
                </c:pt>
                <c:pt idx="2155">
                  <c:v>8.2721692276373064E-4</c:v>
                </c:pt>
                <c:pt idx="2156">
                  <c:v>8.2852883760390218E-4</c:v>
                </c:pt>
                <c:pt idx="2157">
                  <c:v>8.2895754656652691E-4</c:v>
                </c:pt>
                <c:pt idx="2158">
                  <c:v>8.2906467104553773E-4</c:v>
                </c:pt>
                <c:pt idx="2159">
                  <c:v>8.3020411316728074E-4</c:v>
                </c:pt>
                <c:pt idx="2160">
                  <c:v>8.3135115091848119E-4</c:v>
                </c:pt>
                <c:pt idx="2161">
                  <c:v>8.3356828072510898E-4</c:v>
                </c:pt>
                <c:pt idx="2162">
                  <c:v>8.3495915870867817E-4</c:v>
                </c:pt>
                <c:pt idx="2163">
                  <c:v>8.360445849399374E-4</c:v>
                </c:pt>
                <c:pt idx="2164">
                  <c:v>8.3637395557166786E-4</c:v>
                </c:pt>
                <c:pt idx="2165">
                  <c:v>8.368958634199172E-4</c:v>
                </c:pt>
                <c:pt idx="2166">
                  <c:v>8.3817637656952778E-4</c:v>
                </c:pt>
                <c:pt idx="2167">
                  <c:v>8.39422120241422E-4</c:v>
                </c:pt>
                <c:pt idx="2168">
                  <c:v>8.4115210449739648E-4</c:v>
                </c:pt>
                <c:pt idx="2169">
                  <c:v>8.4139448952966656E-4</c:v>
                </c:pt>
                <c:pt idx="2170">
                  <c:v>8.4311370257866814E-4</c:v>
                </c:pt>
                <c:pt idx="2171">
                  <c:v>8.4312262711808042E-4</c:v>
                </c:pt>
                <c:pt idx="2172">
                  <c:v>8.4328807015754707E-4</c:v>
                </c:pt>
                <c:pt idx="2173">
                  <c:v>8.4384067099586434E-4</c:v>
                </c:pt>
                <c:pt idx="2174">
                  <c:v>8.439056788998022E-4</c:v>
                </c:pt>
                <c:pt idx="2175">
                  <c:v>8.5061014716790668E-4</c:v>
                </c:pt>
                <c:pt idx="2176">
                  <c:v>8.5108432333685989E-4</c:v>
                </c:pt>
                <c:pt idx="2177">
                  <c:v>8.5191384145876761E-4</c:v>
                </c:pt>
                <c:pt idx="2178">
                  <c:v>8.5246004835945813E-4</c:v>
                </c:pt>
                <c:pt idx="2179">
                  <c:v>8.5444693938997566E-4</c:v>
                </c:pt>
                <c:pt idx="2180">
                  <c:v>8.5494875515189697E-4</c:v>
                </c:pt>
                <c:pt idx="2181">
                  <c:v>8.5586912314167913E-4</c:v>
                </c:pt>
                <c:pt idx="2182">
                  <c:v>8.5595275240934543E-4</c:v>
                </c:pt>
                <c:pt idx="2183">
                  <c:v>8.5669030902798063E-4</c:v>
                </c:pt>
                <c:pt idx="2184">
                  <c:v>8.6053937390141743E-4</c:v>
                </c:pt>
                <c:pt idx="2185">
                  <c:v>8.6344604886447044E-4</c:v>
                </c:pt>
                <c:pt idx="2186">
                  <c:v>8.6362833553653765E-4</c:v>
                </c:pt>
                <c:pt idx="2187">
                  <c:v>8.6487245732889267E-4</c:v>
                </c:pt>
                <c:pt idx="2188">
                  <c:v>8.6500222041936345E-4</c:v>
                </c:pt>
                <c:pt idx="2189">
                  <c:v>8.656644648754266E-4</c:v>
                </c:pt>
                <c:pt idx="2190">
                  <c:v>8.6570525498398752E-4</c:v>
                </c:pt>
                <c:pt idx="2191">
                  <c:v>8.6583905428171365E-4</c:v>
                </c:pt>
                <c:pt idx="2192">
                  <c:v>8.6689123381446514E-4</c:v>
                </c:pt>
                <c:pt idx="2193">
                  <c:v>8.673211840737455E-4</c:v>
                </c:pt>
                <c:pt idx="2194">
                  <c:v>8.6798046684218684E-4</c:v>
                </c:pt>
                <c:pt idx="2195">
                  <c:v>8.6842926583827987E-4</c:v>
                </c:pt>
                <c:pt idx="2196">
                  <c:v>8.6888853346364365E-4</c:v>
                </c:pt>
                <c:pt idx="2197">
                  <c:v>8.6945028860360761E-4</c:v>
                </c:pt>
                <c:pt idx="2198">
                  <c:v>8.6951394298822964E-4</c:v>
                </c:pt>
                <c:pt idx="2199">
                  <c:v>8.7033978109696643E-4</c:v>
                </c:pt>
                <c:pt idx="2200">
                  <c:v>8.7243406569516464E-4</c:v>
                </c:pt>
                <c:pt idx="2201">
                  <c:v>8.7740610078610641E-4</c:v>
                </c:pt>
                <c:pt idx="2202">
                  <c:v>8.7759037270690248E-4</c:v>
                </c:pt>
                <c:pt idx="2203">
                  <c:v>8.7818723015276826E-4</c:v>
                </c:pt>
                <c:pt idx="2204">
                  <c:v>8.8003428966464483E-4</c:v>
                </c:pt>
                <c:pt idx="2205">
                  <c:v>8.8061864777642289E-4</c:v>
                </c:pt>
                <c:pt idx="2206">
                  <c:v>8.806631901461902E-4</c:v>
                </c:pt>
                <c:pt idx="2207">
                  <c:v>8.8138256308741025E-4</c:v>
                </c:pt>
                <c:pt idx="2208">
                  <c:v>8.8271128231323225E-4</c:v>
                </c:pt>
                <c:pt idx="2209">
                  <c:v>8.8356885339341696E-4</c:v>
                </c:pt>
                <c:pt idx="2210">
                  <c:v>8.8431126391939777E-4</c:v>
                </c:pt>
                <c:pt idx="2211">
                  <c:v>8.8845715433478567E-4</c:v>
                </c:pt>
                <c:pt idx="2212">
                  <c:v>8.8967896293535881E-4</c:v>
                </c:pt>
                <c:pt idx="2213">
                  <c:v>8.9189125582972829E-4</c:v>
                </c:pt>
                <c:pt idx="2214">
                  <c:v>8.9321888167387972E-4</c:v>
                </c:pt>
                <c:pt idx="2215">
                  <c:v>8.9376635240054065E-4</c:v>
                </c:pt>
                <c:pt idx="2216">
                  <c:v>8.9436610137180565E-4</c:v>
                </c:pt>
                <c:pt idx="2217">
                  <c:v>8.9484562025090057E-4</c:v>
                </c:pt>
                <c:pt idx="2218">
                  <c:v>8.9641765199040095E-4</c:v>
                </c:pt>
                <c:pt idx="2219">
                  <c:v>8.9702854491296286E-4</c:v>
                </c:pt>
                <c:pt idx="2220">
                  <c:v>8.9716169221847389E-4</c:v>
                </c:pt>
                <c:pt idx="2221">
                  <c:v>8.9716768011192678E-4</c:v>
                </c:pt>
                <c:pt idx="2222">
                  <c:v>8.9764916060526816E-4</c:v>
                </c:pt>
                <c:pt idx="2223">
                  <c:v>8.9962199398571771E-4</c:v>
                </c:pt>
                <c:pt idx="2224">
                  <c:v>8.9993605310937177E-4</c:v>
                </c:pt>
                <c:pt idx="2225">
                  <c:v>9.0285299375081026E-4</c:v>
                </c:pt>
                <c:pt idx="2226">
                  <c:v>9.0461409365310565E-4</c:v>
                </c:pt>
                <c:pt idx="2227">
                  <c:v>9.0531700817305001E-4</c:v>
                </c:pt>
                <c:pt idx="2228">
                  <c:v>9.0584143961958661E-4</c:v>
                </c:pt>
                <c:pt idx="2229">
                  <c:v>9.0630458737215583E-4</c:v>
                </c:pt>
                <c:pt idx="2230">
                  <c:v>9.0680890417850046E-4</c:v>
                </c:pt>
                <c:pt idx="2231">
                  <c:v>9.0681652946756567E-4</c:v>
                </c:pt>
                <c:pt idx="2232">
                  <c:v>9.0872416561861265E-4</c:v>
                </c:pt>
                <c:pt idx="2233">
                  <c:v>9.0975006621677454E-4</c:v>
                </c:pt>
                <c:pt idx="2234">
                  <c:v>9.1069928635614372E-4</c:v>
                </c:pt>
                <c:pt idx="2235">
                  <c:v>9.1093770768684555E-4</c:v>
                </c:pt>
                <c:pt idx="2236">
                  <c:v>9.1109152097815043E-4</c:v>
                </c:pt>
                <c:pt idx="2237">
                  <c:v>9.1286087208480751E-4</c:v>
                </c:pt>
                <c:pt idx="2238">
                  <c:v>9.1368831595374706E-4</c:v>
                </c:pt>
                <c:pt idx="2239">
                  <c:v>9.1699833065304241E-4</c:v>
                </c:pt>
                <c:pt idx="2240">
                  <c:v>9.2019999282681828E-4</c:v>
                </c:pt>
                <c:pt idx="2241">
                  <c:v>9.2033175228761852E-4</c:v>
                </c:pt>
                <c:pt idx="2242">
                  <c:v>9.2253348829531706E-4</c:v>
                </c:pt>
                <c:pt idx="2243">
                  <c:v>9.2319027776024856E-4</c:v>
                </c:pt>
                <c:pt idx="2244">
                  <c:v>9.2809563498373062E-4</c:v>
                </c:pt>
                <c:pt idx="2245">
                  <c:v>9.2927580324396594E-4</c:v>
                </c:pt>
                <c:pt idx="2246">
                  <c:v>9.2968544988666121E-4</c:v>
                </c:pt>
                <c:pt idx="2247">
                  <c:v>9.3082306693456694E-4</c:v>
                </c:pt>
                <c:pt idx="2248">
                  <c:v>9.3249904007023797E-4</c:v>
                </c:pt>
                <c:pt idx="2249">
                  <c:v>9.3677947578261545E-4</c:v>
                </c:pt>
                <c:pt idx="2250">
                  <c:v>9.3706804397358768E-4</c:v>
                </c:pt>
                <c:pt idx="2251">
                  <c:v>9.3766497614928071E-4</c:v>
                </c:pt>
                <c:pt idx="2252">
                  <c:v>9.3809014608545031E-4</c:v>
                </c:pt>
                <c:pt idx="2253">
                  <c:v>9.3838725154885287E-4</c:v>
                </c:pt>
                <c:pt idx="2254">
                  <c:v>9.4201646243516227E-4</c:v>
                </c:pt>
                <c:pt idx="2255">
                  <c:v>9.4260522131060787E-4</c:v>
                </c:pt>
                <c:pt idx="2256">
                  <c:v>9.4439631569132347E-4</c:v>
                </c:pt>
                <c:pt idx="2257">
                  <c:v>9.449265994612144E-4</c:v>
                </c:pt>
                <c:pt idx="2258">
                  <c:v>9.4524325035731888E-4</c:v>
                </c:pt>
                <c:pt idx="2259">
                  <c:v>9.4600375647652839E-4</c:v>
                </c:pt>
                <c:pt idx="2260">
                  <c:v>9.4661016656309726E-4</c:v>
                </c:pt>
                <c:pt idx="2261">
                  <c:v>9.5062819047001706E-4</c:v>
                </c:pt>
                <c:pt idx="2262">
                  <c:v>9.5078376871743267E-4</c:v>
                </c:pt>
                <c:pt idx="2263">
                  <c:v>9.5118786409961699E-4</c:v>
                </c:pt>
                <c:pt idx="2264">
                  <c:v>9.5276975820443274E-4</c:v>
                </c:pt>
                <c:pt idx="2265">
                  <c:v>9.5285083770513506E-4</c:v>
                </c:pt>
                <c:pt idx="2266">
                  <c:v>9.532325379511587E-4</c:v>
                </c:pt>
                <c:pt idx="2267">
                  <c:v>9.5365468207709908E-4</c:v>
                </c:pt>
                <c:pt idx="2268">
                  <c:v>9.5601103664671755E-4</c:v>
                </c:pt>
                <c:pt idx="2269">
                  <c:v>9.5635975012765243E-4</c:v>
                </c:pt>
                <c:pt idx="2270">
                  <c:v>9.5685034157246918E-4</c:v>
                </c:pt>
                <c:pt idx="2271">
                  <c:v>9.6141010884580693E-4</c:v>
                </c:pt>
                <c:pt idx="2272">
                  <c:v>9.6188451892132657E-4</c:v>
                </c:pt>
                <c:pt idx="2273">
                  <c:v>9.6278979165898492E-4</c:v>
                </c:pt>
                <c:pt idx="2274">
                  <c:v>9.6701253460985503E-4</c:v>
                </c:pt>
                <c:pt idx="2275">
                  <c:v>9.6702607856502358E-4</c:v>
                </c:pt>
                <c:pt idx="2276">
                  <c:v>9.6726117471865542E-4</c:v>
                </c:pt>
                <c:pt idx="2277">
                  <c:v>9.6745050331908066E-4</c:v>
                </c:pt>
                <c:pt idx="2278">
                  <c:v>9.6880658905037294E-4</c:v>
                </c:pt>
                <c:pt idx="2279">
                  <c:v>9.6911971720580348E-4</c:v>
                </c:pt>
                <c:pt idx="2280">
                  <c:v>9.768310109461466E-4</c:v>
                </c:pt>
                <c:pt idx="2281">
                  <c:v>9.7841652281489247E-4</c:v>
                </c:pt>
                <c:pt idx="2282">
                  <c:v>9.8046111111368853E-4</c:v>
                </c:pt>
                <c:pt idx="2283">
                  <c:v>9.8074976858317795E-4</c:v>
                </c:pt>
                <c:pt idx="2284">
                  <c:v>9.83199996724001E-4</c:v>
                </c:pt>
                <c:pt idx="2285">
                  <c:v>9.8373764999290731E-4</c:v>
                </c:pt>
                <c:pt idx="2286">
                  <c:v>9.8391252280841199E-4</c:v>
                </c:pt>
                <c:pt idx="2287">
                  <c:v>9.8427151736176746E-4</c:v>
                </c:pt>
                <c:pt idx="2288">
                  <c:v>9.8453770495677303E-4</c:v>
                </c:pt>
                <c:pt idx="2289">
                  <c:v>9.8579057265499206E-4</c:v>
                </c:pt>
                <c:pt idx="2290">
                  <c:v>9.8841481579525206E-4</c:v>
                </c:pt>
                <c:pt idx="2291">
                  <c:v>9.884655437490317E-4</c:v>
                </c:pt>
                <c:pt idx="2292">
                  <c:v>9.8959581697934465E-4</c:v>
                </c:pt>
                <c:pt idx="2293">
                  <c:v>9.9115869064616267E-4</c:v>
                </c:pt>
                <c:pt idx="2294">
                  <c:v>9.9156893528645003E-4</c:v>
                </c:pt>
                <c:pt idx="2295">
                  <c:v>9.9226249036194728E-4</c:v>
                </c:pt>
                <c:pt idx="2296">
                  <c:v>9.9253842424443326E-4</c:v>
                </c:pt>
                <c:pt idx="2297">
                  <c:v>9.9472200886416696E-4</c:v>
                </c:pt>
                <c:pt idx="2298">
                  <c:v>9.9477950054421707E-4</c:v>
                </c:pt>
                <c:pt idx="2299">
                  <c:v>9.950516426597473E-4</c:v>
                </c:pt>
                <c:pt idx="2300">
                  <c:v>9.9560110025200248E-4</c:v>
                </c:pt>
                <c:pt idx="2301">
                  <c:v>9.9764030294544732E-4</c:v>
                </c:pt>
                <c:pt idx="2302">
                  <c:v>9.9887512618716703E-4</c:v>
                </c:pt>
                <c:pt idx="2303">
                  <c:v>1.0018266667696518E-3</c:v>
                </c:pt>
                <c:pt idx="2304">
                  <c:v>1.0019440509830377E-3</c:v>
                </c:pt>
                <c:pt idx="2305">
                  <c:v>1.0043876689704351E-3</c:v>
                </c:pt>
                <c:pt idx="2306">
                  <c:v>1.0078492974005928E-3</c:v>
                </c:pt>
                <c:pt idx="2307">
                  <c:v>1.0106045488816897E-3</c:v>
                </c:pt>
                <c:pt idx="2308">
                  <c:v>1.0110559414923811E-3</c:v>
                </c:pt>
                <c:pt idx="2309">
                  <c:v>1.0116244051738032E-3</c:v>
                </c:pt>
                <c:pt idx="2310">
                  <c:v>1.0120377499359243E-3</c:v>
                </c:pt>
                <c:pt idx="2311">
                  <c:v>1.0145314426908939E-3</c:v>
                </c:pt>
                <c:pt idx="2312">
                  <c:v>1.019014413974858E-3</c:v>
                </c:pt>
                <c:pt idx="2313">
                  <c:v>1.0192630966786335E-3</c:v>
                </c:pt>
                <c:pt idx="2314">
                  <c:v>1.0196613669900541E-3</c:v>
                </c:pt>
                <c:pt idx="2315">
                  <c:v>1.019830331069382E-3</c:v>
                </c:pt>
                <c:pt idx="2316">
                  <c:v>1.0219748942461673E-3</c:v>
                </c:pt>
                <c:pt idx="2317">
                  <c:v>1.0228705549147604E-3</c:v>
                </c:pt>
                <c:pt idx="2318">
                  <c:v>1.0233754628650761E-3</c:v>
                </c:pt>
                <c:pt idx="2319">
                  <c:v>1.0237765267462169E-3</c:v>
                </c:pt>
                <c:pt idx="2320">
                  <c:v>1.024265693720902E-3</c:v>
                </c:pt>
                <c:pt idx="2321">
                  <c:v>1.0288542293147161E-3</c:v>
                </c:pt>
                <c:pt idx="2322">
                  <c:v>1.0311457710778021E-3</c:v>
                </c:pt>
                <c:pt idx="2323">
                  <c:v>1.0313331743527401E-3</c:v>
                </c:pt>
                <c:pt idx="2324">
                  <c:v>1.0333536796682573E-3</c:v>
                </c:pt>
                <c:pt idx="2325">
                  <c:v>1.0406021758190241E-3</c:v>
                </c:pt>
                <c:pt idx="2326">
                  <c:v>1.0406214236928441E-3</c:v>
                </c:pt>
                <c:pt idx="2327">
                  <c:v>1.0406513160246319E-3</c:v>
                </c:pt>
                <c:pt idx="2328">
                  <c:v>1.0418711392868342E-3</c:v>
                </c:pt>
                <c:pt idx="2329">
                  <c:v>1.0426257523886678E-3</c:v>
                </c:pt>
                <c:pt idx="2330">
                  <c:v>1.0429387536136081E-3</c:v>
                </c:pt>
                <c:pt idx="2331">
                  <c:v>1.0441470872303237E-3</c:v>
                </c:pt>
                <c:pt idx="2332">
                  <c:v>1.0443583092524761E-3</c:v>
                </c:pt>
                <c:pt idx="2333">
                  <c:v>1.0447192244145021E-3</c:v>
                </c:pt>
                <c:pt idx="2334">
                  <c:v>1.0454178388008E-3</c:v>
                </c:pt>
                <c:pt idx="2335">
                  <c:v>1.0471220533120734E-3</c:v>
                </c:pt>
                <c:pt idx="2336">
                  <c:v>1.0473161766560745E-3</c:v>
                </c:pt>
                <c:pt idx="2337">
                  <c:v>1.0482835277007996E-3</c:v>
                </c:pt>
                <c:pt idx="2338">
                  <c:v>1.0509136091014781E-3</c:v>
                </c:pt>
                <c:pt idx="2339">
                  <c:v>1.0510913381044024E-3</c:v>
                </c:pt>
                <c:pt idx="2340">
                  <c:v>1.0512716317577701E-3</c:v>
                </c:pt>
                <c:pt idx="2341">
                  <c:v>1.0553429972683381E-3</c:v>
                </c:pt>
                <c:pt idx="2342">
                  <c:v>1.0582594134688423E-3</c:v>
                </c:pt>
                <c:pt idx="2343">
                  <c:v>1.0586690884008497E-3</c:v>
                </c:pt>
                <c:pt idx="2344">
                  <c:v>1.059700880687908E-3</c:v>
                </c:pt>
                <c:pt idx="2345">
                  <c:v>1.0633004781218311E-3</c:v>
                </c:pt>
                <c:pt idx="2346">
                  <c:v>1.0640162116900709E-3</c:v>
                </c:pt>
                <c:pt idx="2347">
                  <c:v>1.0643070483577969E-3</c:v>
                </c:pt>
                <c:pt idx="2348">
                  <c:v>1.0655568909711981E-3</c:v>
                </c:pt>
                <c:pt idx="2349">
                  <c:v>1.0685118238246381E-3</c:v>
                </c:pt>
                <c:pt idx="2350">
                  <c:v>1.0709381653206311E-3</c:v>
                </c:pt>
                <c:pt idx="2351">
                  <c:v>1.0710642165303419E-3</c:v>
                </c:pt>
                <c:pt idx="2352">
                  <c:v>1.0718565143786078E-3</c:v>
                </c:pt>
                <c:pt idx="2353">
                  <c:v>1.0745679189854743E-3</c:v>
                </c:pt>
                <c:pt idx="2354">
                  <c:v>1.0747932057921315E-3</c:v>
                </c:pt>
                <c:pt idx="2355">
                  <c:v>1.0749346035621398E-3</c:v>
                </c:pt>
                <c:pt idx="2356">
                  <c:v>1.0772964751408771E-3</c:v>
                </c:pt>
                <c:pt idx="2357">
                  <c:v>1.0773343479250658E-3</c:v>
                </c:pt>
                <c:pt idx="2358">
                  <c:v>1.0776050428893819E-3</c:v>
                </c:pt>
                <c:pt idx="2359">
                  <c:v>1.0794130316458164E-3</c:v>
                </c:pt>
                <c:pt idx="2360">
                  <c:v>1.0806062192471257E-3</c:v>
                </c:pt>
                <c:pt idx="2361">
                  <c:v>1.0809499411887492E-3</c:v>
                </c:pt>
                <c:pt idx="2362">
                  <c:v>1.0821342388841629E-3</c:v>
                </c:pt>
                <c:pt idx="2363">
                  <c:v>1.0834015908269233E-3</c:v>
                </c:pt>
                <c:pt idx="2364">
                  <c:v>1.0836333460373E-3</c:v>
                </c:pt>
                <c:pt idx="2365">
                  <c:v>1.0837986528491313E-3</c:v>
                </c:pt>
                <c:pt idx="2366">
                  <c:v>1.086861492526714E-3</c:v>
                </c:pt>
                <c:pt idx="2367">
                  <c:v>1.0881703900897468E-3</c:v>
                </c:pt>
                <c:pt idx="2368">
                  <c:v>1.0895629573538642E-3</c:v>
                </c:pt>
                <c:pt idx="2369">
                  <c:v>1.0907419290236604E-3</c:v>
                </c:pt>
                <c:pt idx="2370">
                  <c:v>1.0917114836410781E-3</c:v>
                </c:pt>
                <c:pt idx="2371">
                  <c:v>1.0942439844453097E-3</c:v>
                </c:pt>
                <c:pt idx="2372">
                  <c:v>1.0980317573248788E-3</c:v>
                </c:pt>
                <c:pt idx="2373">
                  <c:v>1.1000996184646018E-3</c:v>
                </c:pt>
                <c:pt idx="2374">
                  <c:v>1.1012387450057141E-3</c:v>
                </c:pt>
                <c:pt idx="2375">
                  <c:v>1.1027342989319122E-3</c:v>
                </c:pt>
                <c:pt idx="2376">
                  <c:v>1.1061746671773085E-3</c:v>
                </c:pt>
                <c:pt idx="2377">
                  <c:v>1.1100914878555321E-3</c:v>
                </c:pt>
                <c:pt idx="2378">
                  <c:v>1.1107319865925761E-3</c:v>
                </c:pt>
                <c:pt idx="2379">
                  <c:v>1.1129666550954958E-3</c:v>
                </c:pt>
                <c:pt idx="2380">
                  <c:v>1.1144380548918302E-3</c:v>
                </c:pt>
                <c:pt idx="2381">
                  <c:v>1.1168441027269561E-3</c:v>
                </c:pt>
                <c:pt idx="2382">
                  <c:v>1.118053158947095E-3</c:v>
                </c:pt>
                <c:pt idx="2383">
                  <c:v>1.1203001689003025E-3</c:v>
                </c:pt>
                <c:pt idx="2384">
                  <c:v>1.1219791780615607E-3</c:v>
                </c:pt>
                <c:pt idx="2385">
                  <c:v>1.1230307888145941E-3</c:v>
                </c:pt>
                <c:pt idx="2386">
                  <c:v>1.1242426984984261E-3</c:v>
                </c:pt>
                <c:pt idx="2387">
                  <c:v>1.1251540637877851E-3</c:v>
                </c:pt>
                <c:pt idx="2388">
                  <c:v>1.1264265731243395E-3</c:v>
                </c:pt>
                <c:pt idx="2389">
                  <c:v>1.127649300174604E-3</c:v>
                </c:pt>
                <c:pt idx="2390">
                  <c:v>1.1283602374659682E-3</c:v>
                </c:pt>
                <c:pt idx="2391">
                  <c:v>1.1309551604437695E-3</c:v>
                </c:pt>
                <c:pt idx="2392">
                  <c:v>1.1332782727487218E-3</c:v>
                </c:pt>
                <c:pt idx="2393">
                  <c:v>1.1366912283308241E-3</c:v>
                </c:pt>
                <c:pt idx="2394">
                  <c:v>1.139100653400945E-3</c:v>
                </c:pt>
                <c:pt idx="2395">
                  <c:v>1.1398014447845761E-3</c:v>
                </c:pt>
                <c:pt idx="2396">
                  <c:v>1.1401523724189849E-3</c:v>
                </c:pt>
                <c:pt idx="2397">
                  <c:v>1.1405250882830433E-3</c:v>
                </c:pt>
                <c:pt idx="2398">
                  <c:v>1.1411321494761153E-3</c:v>
                </c:pt>
                <c:pt idx="2399">
                  <c:v>1.1453063003353341E-3</c:v>
                </c:pt>
                <c:pt idx="2400">
                  <c:v>1.1478858178455141E-3</c:v>
                </c:pt>
                <c:pt idx="2401">
                  <c:v>1.1480110103568113E-3</c:v>
                </c:pt>
                <c:pt idx="2402">
                  <c:v>1.1488406160497895E-3</c:v>
                </c:pt>
                <c:pt idx="2403">
                  <c:v>1.1501901067352928E-3</c:v>
                </c:pt>
                <c:pt idx="2404">
                  <c:v>1.1527834032498577E-3</c:v>
                </c:pt>
                <c:pt idx="2405">
                  <c:v>1.1546092904828364E-3</c:v>
                </c:pt>
                <c:pt idx="2406">
                  <c:v>1.1551948796340241E-3</c:v>
                </c:pt>
                <c:pt idx="2407">
                  <c:v>1.1586973330271623E-3</c:v>
                </c:pt>
                <c:pt idx="2408">
                  <c:v>1.1601468319348109E-3</c:v>
                </c:pt>
                <c:pt idx="2409">
                  <c:v>1.1606752916943543E-3</c:v>
                </c:pt>
                <c:pt idx="2410">
                  <c:v>1.1625335910700921E-3</c:v>
                </c:pt>
                <c:pt idx="2411">
                  <c:v>1.1629894192028123E-3</c:v>
                </c:pt>
                <c:pt idx="2412">
                  <c:v>1.167838416779618E-3</c:v>
                </c:pt>
                <c:pt idx="2413">
                  <c:v>1.1698580373204781E-3</c:v>
                </c:pt>
                <c:pt idx="2414">
                  <c:v>1.1734477044729695E-3</c:v>
                </c:pt>
                <c:pt idx="2415">
                  <c:v>1.1748193286909064E-3</c:v>
                </c:pt>
                <c:pt idx="2416">
                  <c:v>1.1754929280652178E-3</c:v>
                </c:pt>
                <c:pt idx="2417">
                  <c:v>1.1757680893973101E-3</c:v>
                </c:pt>
                <c:pt idx="2418">
                  <c:v>1.1771319460489697E-3</c:v>
                </c:pt>
                <c:pt idx="2419">
                  <c:v>1.177326718889258E-3</c:v>
                </c:pt>
                <c:pt idx="2420">
                  <c:v>1.1773446570844106E-3</c:v>
                </c:pt>
                <c:pt idx="2421">
                  <c:v>1.1792615439089817E-3</c:v>
                </c:pt>
                <c:pt idx="2422">
                  <c:v>1.1804083885656881E-3</c:v>
                </c:pt>
                <c:pt idx="2423">
                  <c:v>1.1811985232132484E-3</c:v>
                </c:pt>
                <c:pt idx="2424">
                  <c:v>1.1831223142369418E-3</c:v>
                </c:pt>
                <c:pt idx="2425">
                  <c:v>1.1870256800098086E-3</c:v>
                </c:pt>
                <c:pt idx="2426">
                  <c:v>1.1881748475541861E-3</c:v>
                </c:pt>
                <c:pt idx="2427">
                  <c:v>1.1897569246553667E-3</c:v>
                </c:pt>
                <c:pt idx="2428">
                  <c:v>1.191008386671873E-3</c:v>
                </c:pt>
                <c:pt idx="2429">
                  <c:v>1.1920582541333523E-3</c:v>
                </c:pt>
                <c:pt idx="2430">
                  <c:v>1.1944340234557075E-3</c:v>
                </c:pt>
                <c:pt idx="2431">
                  <c:v>1.1965274593184431E-3</c:v>
                </c:pt>
                <c:pt idx="2432">
                  <c:v>1.197830176366622E-3</c:v>
                </c:pt>
                <c:pt idx="2433">
                  <c:v>1.1987035171682793E-3</c:v>
                </c:pt>
                <c:pt idx="2434">
                  <c:v>1.1990889383548258E-3</c:v>
                </c:pt>
                <c:pt idx="2435">
                  <c:v>1.1994401115653769E-3</c:v>
                </c:pt>
                <c:pt idx="2436">
                  <c:v>1.1998428340309205E-3</c:v>
                </c:pt>
                <c:pt idx="2437">
                  <c:v>1.200886676006324E-3</c:v>
                </c:pt>
                <c:pt idx="2438">
                  <c:v>1.2037281060415551E-3</c:v>
                </c:pt>
                <c:pt idx="2439">
                  <c:v>1.2044720711077144E-3</c:v>
                </c:pt>
                <c:pt idx="2440">
                  <c:v>1.207922937742226E-3</c:v>
                </c:pt>
                <c:pt idx="2441">
                  <c:v>1.2088307304165568E-3</c:v>
                </c:pt>
                <c:pt idx="2442">
                  <c:v>1.2099310395916195E-3</c:v>
                </c:pt>
                <c:pt idx="2443">
                  <c:v>1.2130553411510167E-3</c:v>
                </c:pt>
                <c:pt idx="2444">
                  <c:v>1.2133402796112621E-3</c:v>
                </c:pt>
                <c:pt idx="2445">
                  <c:v>1.2153727263814063E-3</c:v>
                </c:pt>
                <c:pt idx="2446">
                  <c:v>1.2188034097078001E-3</c:v>
                </c:pt>
                <c:pt idx="2447">
                  <c:v>1.2195455505544597E-3</c:v>
                </c:pt>
                <c:pt idx="2448">
                  <c:v>1.2248454965851101E-3</c:v>
                </c:pt>
                <c:pt idx="2449">
                  <c:v>1.2249554357428606E-3</c:v>
                </c:pt>
                <c:pt idx="2450">
                  <c:v>1.2260512058142241E-3</c:v>
                </c:pt>
                <c:pt idx="2451">
                  <c:v>1.2307082690864821E-3</c:v>
                </c:pt>
                <c:pt idx="2452">
                  <c:v>1.2324844905952181E-3</c:v>
                </c:pt>
                <c:pt idx="2453">
                  <c:v>1.2355865969028601E-3</c:v>
                </c:pt>
                <c:pt idx="2454">
                  <c:v>1.2364896028894438E-3</c:v>
                </c:pt>
                <c:pt idx="2455">
                  <c:v>1.2374453561983523E-3</c:v>
                </c:pt>
                <c:pt idx="2456">
                  <c:v>1.2376021555727159E-3</c:v>
                </c:pt>
                <c:pt idx="2457">
                  <c:v>1.2401069930632661E-3</c:v>
                </c:pt>
                <c:pt idx="2458">
                  <c:v>1.2412753244585403E-3</c:v>
                </c:pt>
                <c:pt idx="2459">
                  <c:v>1.2427035757746861E-3</c:v>
                </c:pt>
                <c:pt idx="2460">
                  <c:v>1.2428093395358301E-3</c:v>
                </c:pt>
                <c:pt idx="2461">
                  <c:v>1.2454821445230257E-3</c:v>
                </c:pt>
                <c:pt idx="2462">
                  <c:v>1.2460992232968466E-3</c:v>
                </c:pt>
                <c:pt idx="2463">
                  <c:v>1.2495611139293299E-3</c:v>
                </c:pt>
                <c:pt idx="2464">
                  <c:v>1.2507714000689809E-3</c:v>
                </c:pt>
                <c:pt idx="2465">
                  <c:v>1.2539617518669834E-3</c:v>
                </c:pt>
                <c:pt idx="2466">
                  <c:v>1.254918926446855E-3</c:v>
                </c:pt>
                <c:pt idx="2467">
                  <c:v>1.2564404905726621E-3</c:v>
                </c:pt>
                <c:pt idx="2468">
                  <c:v>1.2571001062951061E-3</c:v>
                </c:pt>
                <c:pt idx="2469">
                  <c:v>1.2591042272087365E-3</c:v>
                </c:pt>
                <c:pt idx="2470">
                  <c:v>1.2593849137130517E-3</c:v>
                </c:pt>
                <c:pt idx="2471">
                  <c:v>1.2617518147156541E-3</c:v>
                </c:pt>
                <c:pt idx="2472">
                  <c:v>1.2621881787253716E-3</c:v>
                </c:pt>
                <c:pt idx="2473">
                  <c:v>1.268100914822194E-3</c:v>
                </c:pt>
                <c:pt idx="2474">
                  <c:v>1.2688130266360644E-3</c:v>
                </c:pt>
                <c:pt idx="2475">
                  <c:v>1.269779690972702E-3</c:v>
                </c:pt>
                <c:pt idx="2476">
                  <c:v>1.2704646897984397E-3</c:v>
                </c:pt>
                <c:pt idx="2477">
                  <c:v>1.2759643885764853E-3</c:v>
                </c:pt>
                <c:pt idx="2478">
                  <c:v>1.2798904265914181E-3</c:v>
                </c:pt>
                <c:pt idx="2479">
                  <c:v>1.2812127149703376E-3</c:v>
                </c:pt>
                <c:pt idx="2480">
                  <c:v>1.2869248180386757E-3</c:v>
                </c:pt>
                <c:pt idx="2481">
                  <c:v>1.2895691576937261E-3</c:v>
                </c:pt>
                <c:pt idx="2482">
                  <c:v>1.2906350202769477E-3</c:v>
                </c:pt>
                <c:pt idx="2483">
                  <c:v>1.2909938406038869E-3</c:v>
                </c:pt>
                <c:pt idx="2484">
                  <c:v>1.2926404003676961E-3</c:v>
                </c:pt>
                <c:pt idx="2485">
                  <c:v>1.2928396065522822E-3</c:v>
                </c:pt>
                <c:pt idx="2486">
                  <c:v>1.2950234354129711E-3</c:v>
                </c:pt>
                <c:pt idx="2487">
                  <c:v>1.296744525311962E-3</c:v>
                </c:pt>
                <c:pt idx="2488">
                  <c:v>1.2984807220789917E-3</c:v>
                </c:pt>
                <c:pt idx="2489">
                  <c:v>1.3007826969657949E-3</c:v>
                </c:pt>
                <c:pt idx="2490">
                  <c:v>1.3010955906896235E-3</c:v>
                </c:pt>
                <c:pt idx="2491">
                  <c:v>1.3015933328309902E-3</c:v>
                </c:pt>
                <c:pt idx="2492">
                  <c:v>1.3020370296406806E-3</c:v>
                </c:pt>
                <c:pt idx="2493">
                  <c:v>1.3037892617382527E-3</c:v>
                </c:pt>
                <c:pt idx="2494">
                  <c:v>1.304786207482106E-3</c:v>
                </c:pt>
                <c:pt idx="2495">
                  <c:v>1.3057429812742246E-3</c:v>
                </c:pt>
                <c:pt idx="2496">
                  <c:v>1.3102897684084485E-3</c:v>
                </c:pt>
                <c:pt idx="2497">
                  <c:v>1.3144803572729187E-3</c:v>
                </c:pt>
                <c:pt idx="2498">
                  <c:v>1.3150114715825029E-3</c:v>
                </c:pt>
                <c:pt idx="2499">
                  <c:v>1.3154777788422646E-3</c:v>
                </c:pt>
                <c:pt idx="2500">
                  <c:v>1.3176404635084301E-3</c:v>
                </c:pt>
                <c:pt idx="2501">
                  <c:v>1.3189517835597749E-3</c:v>
                </c:pt>
                <c:pt idx="2502">
                  <c:v>1.3190725747330846E-3</c:v>
                </c:pt>
                <c:pt idx="2503">
                  <c:v>1.3197017962164599E-3</c:v>
                </c:pt>
                <c:pt idx="2504">
                  <c:v>1.3218853929876579E-3</c:v>
                </c:pt>
                <c:pt idx="2505">
                  <c:v>1.3282619777118436E-3</c:v>
                </c:pt>
                <c:pt idx="2506">
                  <c:v>1.3287185179315273E-3</c:v>
                </c:pt>
                <c:pt idx="2507">
                  <c:v>1.3288139799718928E-3</c:v>
                </c:pt>
                <c:pt idx="2508">
                  <c:v>1.3318006421324611E-3</c:v>
                </c:pt>
                <c:pt idx="2509">
                  <c:v>1.3326618678833721E-3</c:v>
                </c:pt>
                <c:pt idx="2510">
                  <c:v>1.3342917416538751E-3</c:v>
                </c:pt>
                <c:pt idx="2511">
                  <c:v>1.3346202950199901E-3</c:v>
                </c:pt>
                <c:pt idx="2512">
                  <c:v>1.3354378505774421E-3</c:v>
                </c:pt>
                <c:pt idx="2513">
                  <c:v>1.3360439246039091E-3</c:v>
                </c:pt>
                <c:pt idx="2514">
                  <c:v>1.3364027247829366E-3</c:v>
                </c:pt>
                <c:pt idx="2515">
                  <c:v>1.3404610589301295E-3</c:v>
                </c:pt>
                <c:pt idx="2516">
                  <c:v>1.3448667483785849E-3</c:v>
                </c:pt>
                <c:pt idx="2517">
                  <c:v>1.3461854243009708E-3</c:v>
                </c:pt>
                <c:pt idx="2518">
                  <c:v>1.3463306836328781E-3</c:v>
                </c:pt>
                <c:pt idx="2519">
                  <c:v>1.3479019901123175E-3</c:v>
                </c:pt>
                <c:pt idx="2520">
                  <c:v>1.3503487118055443E-3</c:v>
                </c:pt>
                <c:pt idx="2521">
                  <c:v>1.3504506192030621E-3</c:v>
                </c:pt>
                <c:pt idx="2522">
                  <c:v>1.3505704792895494E-3</c:v>
                </c:pt>
                <c:pt idx="2523">
                  <c:v>1.3544306594216401E-3</c:v>
                </c:pt>
                <c:pt idx="2524">
                  <c:v>1.3549146563569181E-3</c:v>
                </c:pt>
                <c:pt idx="2525">
                  <c:v>1.3559989870731964E-3</c:v>
                </c:pt>
                <c:pt idx="2526">
                  <c:v>1.3566506560089117E-3</c:v>
                </c:pt>
                <c:pt idx="2527">
                  <c:v>1.3576026996061281E-3</c:v>
                </c:pt>
                <c:pt idx="2528">
                  <c:v>1.3591288229265466E-3</c:v>
                </c:pt>
                <c:pt idx="2529">
                  <c:v>1.3609560239507218E-3</c:v>
                </c:pt>
                <c:pt idx="2530">
                  <c:v>1.3612875762325386E-3</c:v>
                </c:pt>
                <c:pt idx="2531">
                  <c:v>1.3623341285056536E-3</c:v>
                </c:pt>
                <c:pt idx="2532">
                  <c:v>1.3623937388500165E-3</c:v>
                </c:pt>
                <c:pt idx="2533">
                  <c:v>1.3646159011549003E-3</c:v>
                </c:pt>
                <c:pt idx="2534">
                  <c:v>1.3664391649148482E-3</c:v>
                </c:pt>
                <c:pt idx="2535">
                  <c:v>1.3679753550351335E-3</c:v>
                </c:pt>
                <c:pt idx="2536">
                  <c:v>1.369105290567204E-3</c:v>
                </c:pt>
                <c:pt idx="2537">
                  <c:v>1.3731894188810433E-3</c:v>
                </c:pt>
                <c:pt idx="2538">
                  <c:v>1.3733397814564968E-3</c:v>
                </c:pt>
                <c:pt idx="2539">
                  <c:v>1.3738895531082787E-3</c:v>
                </c:pt>
                <c:pt idx="2540">
                  <c:v>1.3768637830515362E-3</c:v>
                </c:pt>
                <c:pt idx="2541">
                  <c:v>1.3782008134327361E-3</c:v>
                </c:pt>
                <c:pt idx="2542">
                  <c:v>1.379154451875812E-3</c:v>
                </c:pt>
                <c:pt idx="2543">
                  <c:v>1.3800935518529806E-3</c:v>
                </c:pt>
                <c:pt idx="2544">
                  <c:v>1.3823604810858409E-3</c:v>
                </c:pt>
                <c:pt idx="2545">
                  <c:v>1.3845000389134318E-3</c:v>
                </c:pt>
                <c:pt idx="2546">
                  <c:v>1.3858227265883601E-3</c:v>
                </c:pt>
                <c:pt idx="2547">
                  <c:v>1.3858963903682685E-3</c:v>
                </c:pt>
                <c:pt idx="2548">
                  <c:v>1.3865220459822851E-3</c:v>
                </c:pt>
                <c:pt idx="2549">
                  <c:v>1.3866053235761376E-3</c:v>
                </c:pt>
                <c:pt idx="2550">
                  <c:v>1.3908233674448181E-3</c:v>
                </c:pt>
                <c:pt idx="2551">
                  <c:v>1.3921795172710813E-3</c:v>
                </c:pt>
                <c:pt idx="2552">
                  <c:v>1.3929400777372408E-3</c:v>
                </c:pt>
                <c:pt idx="2553">
                  <c:v>1.3929833451267869E-3</c:v>
                </c:pt>
                <c:pt idx="2554">
                  <c:v>1.3964468332482102E-3</c:v>
                </c:pt>
                <c:pt idx="2555">
                  <c:v>1.3974436627477251E-3</c:v>
                </c:pt>
                <c:pt idx="2556">
                  <c:v>1.4022799474607244E-3</c:v>
                </c:pt>
                <c:pt idx="2557">
                  <c:v>1.4023103733678721E-3</c:v>
                </c:pt>
                <c:pt idx="2558">
                  <c:v>1.4027925922925919E-3</c:v>
                </c:pt>
                <c:pt idx="2559">
                  <c:v>1.4036930934936871E-3</c:v>
                </c:pt>
                <c:pt idx="2560">
                  <c:v>1.403719643184874E-3</c:v>
                </c:pt>
                <c:pt idx="2561">
                  <c:v>1.4050102896027805E-3</c:v>
                </c:pt>
                <c:pt idx="2562">
                  <c:v>1.4066736416021752E-3</c:v>
                </c:pt>
                <c:pt idx="2563">
                  <c:v>1.4090428860448361E-3</c:v>
                </c:pt>
                <c:pt idx="2564">
                  <c:v>1.4115940427847278E-3</c:v>
                </c:pt>
                <c:pt idx="2565">
                  <c:v>1.4117993780782558E-3</c:v>
                </c:pt>
                <c:pt idx="2566">
                  <c:v>1.4126331179447446E-3</c:v>
                </c:pt>
                <c:pt idx="2567">
                  <c:v>1.4142449495059841E-3</c:v>
                </c:pt>
                <c:pt idx="2568">
                  <c:v>1.4158532796135525E-3</c:v>
                </c:pt>
                <c:pt idx="2569">
                  <c:v>1.4159887128684337E-3</c:v>
                </c:pt>
                <c:pt idx="2570">
                  <c:v>1.4179545005597724E-3</c:v>
                </c:pt>
                <c:pt idx="2571">
                  <c:v>1.4194108303854467E-3</c:v>
                </c:pt>
                <c:pt idx="2572">
                  <c:v>1.4243806344582022E-3</c:v>
                </c:pt>
                <c:pt idx="2573">
                  <c:v>1.4243976399474301E-3</c:v>
                </c:pt>
                <c:pt idx="2574">
                  <c:v>1.4244809520093105E-3</c:v>
                </c:pt>
                <c:pt idx="2575">
                  <c:v>1.4248642070210436E-3</c:v>
                </c:pt>
                <c:pt idx="2576">
                  <c:v>1.4261753465727542E-3</c:v>
                </c:pt>
                <c:pt idx="2577">
                  <c:v>1.4290657169732741E-3</c:v>
                </c:pt>
                <c:pt idx="2578">
                  <c:v>1.4328276697674501E-3</c:v>
                </c:pt>
                <c:pt idx="2579">
                  <c:v>1.434618632637338E-3</c:v>
                </c:pt>
                <c:pt idx="2580">
                  <c:v>1.4381169459233639E-3</c:v>
                </c:pt>
                <c:pt idx="2581">
                  <c:v>1.4395290924768618E-3</c:v>
                </c:pt>
                <c:pt idx="2582">
                  <c:v>1.4402323476013881E-3</c:v>
                </c:pt>
                <c:pt idx="2583">
                  <c:v>1.4422387664896061E-3</c:v>
                </c:pt>
                <c:pt idx="2584">
                  <c:v>1.44234449168736E-3</c:v>
                </c:pt>
                <c:pt idx="2585">
                  <c:v>1.4443155181183408E-3</c:v>
                </c:pt>
                <c:pt idx="2586">
                  <c:v>1.4446083236482994E-3</c:v>
                </c:pt>
                <c:pt idx="2587">
                  <c:v>1.4446832959940229E-3</c:v>
                </c:pt>
                <c:pt idx="2588">
                  <c:v>1.4478050801570539E-3</c:v>
                </c:pt>
                <c:pt idx="2589">
                  <c:v>1.4487871380394941E-3</c:v>
                </c:pt>
                <c:pt idx="2590">
                  <c:v>1.4542982118381539E-3</c:v>
                </c:pt>
                <c:pt idx="2591">
                  <c:v>1.4548795181250009E-3</c:v>
                </c:pt>
                <c:pt idx="2592">
                  <c:v>1.4552760211669891E-3</c:v>
                </c:pt>
                <c:pt idx="2593">
                  <c:v>1.4555060389606501E-3</c:v>
                </c:pt>
                <c:pt idx="2594">
                  <c:v>1.4558005644045406E-3</c:v>
                </c:pt>
                <c:pt idx="2595">
                  <c:v>1.4574832746484761E-3</c:v>
                </c:pt>
                <c:pt idx="2596">
                  <c:v>1.4616566254933385E-3</c:v>
                </c:pt>
                <c:pt idx="2597">
                  <c:v>1.4618818516839789E-3</c:v>
                </c:pt>
                <c:pt idx="2598">
                  <c:v>1.4639127410982665E-3</c:v>
                </c:pt>
                <c:pt idx="2599">
                  <c:v>1.4646367482841578E-3</c:v>
                </c:pt>
                <c:pt idx="2600">
                  <c:v>1.4720646035041758E-3</c:v>
                </c:pt>
                <c:pt idx="2601">
                  <c:v>1.4725689264672144E-3</c:v>
                </c:pt>
                <c:pt idx="2602">
                  <c:v>1.4726196717253341E-3</c:v>
                </c:pt>
                <c:pt idx="2603">
                  <c:v>1.4726936405143798E-3</c:v>
                </c:pt>
                <c:pt idx="2604">
                  <c:v>1.4737651689247151E-3</c:v>
                </c:pt>
                <c:pt idx="2605">
                  <c:v>1.4760302428613967E-3</c:v>
                </c:pt>
                <c:pt idx="2606">
                  <c:v>1.4813703246887632E-3</c:v>
                </c:pt>
                <c:pt idx="2607">
                  <c:v>1.4821820252248472E-3</c:v>
                </c:pt>
                <c:pt idx="2608">
                  <c:v>1.4823985956168302E-3</c:v>
                </c:pt>
                <c:pt idx="2609">
                  <c:v>1.4824539834918226E-3</c:v>
                </c:pt>
                <c:pt idx="2610">
                  <c:v>1.482756056960172E-3</c:v>
                </c:pt>
                <c:pt idx="2611">
                  <c:v>1.4831140607634303E-3</c:v>
                </c:pt>
                <c:pt idx="2612">
                  <c:v>1.4866623085053481E-3</c:v>
                </c:pt>
                <c:pt idx="2613">
                  <c:v>1.4896717867032721E-3</c:v>
                </c:pt>
                <c:pt idx="2614">
                  <c:v>1.4930156611055083E-3</c:v>
                </c:pt>
                <c:pt idx="2615">
                  <c:v>1.496008948423003E-3</c:v>
                </c:pt>
                <c:pt idx="2616">
                  <c:v>1.4965924322944068E-3</c:v>
                </c:pt>
                <c:pt idx="2617">
                  <c:v>1.4978320580909738E-3</c:v>
                </c:pt>
                <c:pt idx="2618">
                  <c:v>1.4984773804385023E-3</c:v>
                </c:pt>
                <c:pt idx="2619">
                  <c:v>1.5038464548862642E-3</c:v>
                </c:pt>
                <c:pt idx="2620">
                  <c:v>1.5061188929255886E-3</c:v>
                </c:pt>
                <c:pt idx="2621">
                  <c:v>1.5113332182084378E-3</c:v>
                </c:pt>
                <c:pt idx="2622">
                  <c:v>1.5122362563695603E-3</c:v>
                </c:pt>
                <c:pt idx="2623">
                  <c:v>1.5145968841455781E-3</c:v>
                </c:pt>
                <c:pt idx="2624">
                  <c:v>1.5168020229315085E-3</c:v>
                </c:pt>
                <c:pt idx="2625">
                  <c:v>1.5172707701912177E-3</c:v>
                </c:pt>
                <c:pt idx="2626">
                  <c:v>1.5213689403277021E-3</c:v>
                </c:pt>
                <c:pt idx="2627">
                  <c:v>1.5225929955166846E-3</c:v>
                </c:pt>
                <c:pt idx="2628">
                  <c:v>1.5235660364093593E-3</c:v>
                </c:pt>
                <c:pt idx="2629">
                  <c:v>1.5239338615938437E-3</c:v>
                </c:pt>
                <c:pt idx="2630">
                  <c:v>1.5258986850806378E-3</c:v>
                </c:pt>
                <c:pt idx="2631">
                  <c:v>1.5263210133628635E-3</c:v>
                </c:pt>
                <c:pt idx="2632">
                  <c:v>1.5267612855930424E-3</c:v>
                </c:pt>
                <c:pt idx="2633">
                  <c:v>1.5289874493320057E-3</c:v>
                </c:pt>
                <c:pt idx="2634">
                  <c:v>1.5316863662531133E-3</c:v>
                </c:pt>
                <c:pt idx="2635">
                  <c:v>1.5348801825203501E-3</c:v>
                </c:pt>
                <c:pt idx="2636">
                  <c:v>1.5357018409612921E-3</c:v>
                </c:pt>
                <c:pt idx="2637">
                  <c:v>1.53578275929441E-3</c:v>
                </c:pt>
                <c:pt idx="2638">
                  <c:v>1.5387344605945225E-3</c:v>
                </c:pt>
                <c:pt idx="2639">
                  <c:v>1.5409678394339172E-3</c:v>
                </c:pt>
                <c:pt idx="2640">
                  <c:v>1.5409872453236097E-3</c:v>
                </c:pt>
                <c:pt idx="2641">
                  <c:v>1.5463556951454821E-3</c:v>
                </c:pt>
                <c:pt idx="2642">
                  <c:v>1.5464901772162165E-3</c:v>
                </c:pt>
                <c:pt idx="2643">
                  <c:v>1.5484080263047395E-3</c:v>
                </c:pt>
                <c:pt idx="2644">
                  <c:v>1.5509688351040241E-3</c:v>
                </c:pt>
                <c:pt idx="2645">
                  <c:v>1.5522255873068103E-3</c:v>
                </c:pt>
                <c:pt idx="2646">
                  <c:v>1.5530824255403745E-3</c:v>
                </c:pt>
                <c:pt idx="2647">
                  <c:v>1.5537270926767295E-3</c:v>
                </c:pt>
                <c:pt idx="2648">
                  <c:v>1.5542214389079921E-3</c:v>
                </c:pt>
                <c:pt idx="2649">
                  <c:v>1.5586708236031953E-3</c:v>
                </c:pt>
                <c:pt idx="2650">
                  <c:v>1.5587374991799341E-3</c:v>
                </c:pt>
                <c:pt idx="2651">
                  <c:v>1.5609102667745534E-3</c:v>
                </c:pt>
                <c:pt idx="2652">
                  <c:v>1.5609718846684079E-3</c:v>
                </c:pt>
                <c:pt idx="2653">
                  <c:v>1.5628320137158263E-3</c:v>
                </c:pt>
                <c:pt idx="2654">
                  <c:v>1.5633164107728961E-3</c:v>
                </c:pt>
                <c:pt idx="2655">
                  <c:v>1.5635928288638629E-3</c:v>
                </c:pt>
                <c:pt idx="2656">
                  <c:v>1.5636695301671181E-3</c:v>
                </c:pt>
                <c:pt idx="2657">
                  <c:v>1.5654089336250919E-3</c:v>
                </c:pt>
                <c:pt idx="2658">
                  <c:v>1.5660912063980041E-3</c:v>
                </c:pt>
                <c:pt idx="2659">
                  <c:v>1.566530093733854E-3</c:v>
                </c:pt>
                <c:pt idx="2660">
                  <c:v>1.567458220388929E-3</c:v>
                </c:pt>
                <c:pt idx="2661">
                  <c:v>1.571890369129642E-3</c:v>
                </c:pt>
                <c:pt idx="2662">
                  <c:v>1.5736819529493502E-3</c:v>
                </c:pt>
                <c:pt idx="2663">
                  <c:v>1.5750410487284901E-3</c:v>
                </c:pt>
                <c:pt idx="2664">
                  <c:v>1.5783371550832943E-3</c:v>
                </c:pt>
                <c:pt idx="2665">
                  <c:v>1.5799612737536584E-3</c:v>
                </c:pt>
                <c:pt idx="2666">
                  <c:v>1.580892989571482E-3</c:v>
                </c:pt>
                <c:pt idx="2667">
                  <c:v>1.5810287938936877E-3</c:v>
                </c:pt>
                <c:pt idx="2668">
                  <c:v>1.5814110192955521E-3</c:v>
                </c:pt>
                <c:pt idx="2669">
                  <c:v>1.5815037771308861E-3</c:v>
                </c:pt>
                <c:pt idx="2670">
                  <c:v>1.58595587617585E-3</c:v>
                </c:pt>
                <c:pt idx="2671">
                  <c:v>1.5884428639748947E-3</c:v>
                </c:pt>
                <c:pt idx="2672">
                  <c:v>1.5921379100362245E-3</c:v>
                </c:pt>
                <c:pt idx="2673">
                  <c:v>1.59225011615862E-3</c:v>
                </c:pt>
                <c:pt idx="2674">
                  <c:v>1.5928030284017879E-3</c:v>
                </c:pt>
                <c:pt idx="2675">
                  <c:v>1.5996893742715841E-3</c:v>
                </c:pt>
                <c:pt idx="2676">
                  <c:v>1.6017190659176036E-3</c:v>
                </c:pt>
                <c:pt idx="2677">
                  <c:v>1.6024724877504001E-3</c:v>
                </c:pt>
                <c:pt idx="2678">
                  <c:v>1.60740138853116E-3</c:v>
                </c:pt>
                <c:pt idx="2679">
                  <c:v>1.6110322806563901E-3</c:v>
                </c:pt>
                <c:pt idx="2680">
                  <c:v>1.6121565781737775E-3</c:v>
                </c:pt>
                <c:pt idx="2681">
                  <c:v>1.6124158154754602E-3</c:v>
                </c:pt>
                <c:pt idx="2682">
                  <c:v>1.6134133134755482E-3</c:v>
                </c:pt>
                <c:pt idx="2683">
                  <c:v>1.6193665307003566E-3</c:v>
                </c:pt>
                <c:pt idx="2684">
                  <c:v>1.6211882287467966E-3</c:v>
                </c:pt>
                <c:pt idx="2685">
                  <c:v>1.6248294216910243E-3</c:v>
                </c:pt>
                <c:pt idx="2686">
                  <c:v>1.6257786587680261E-3</c:v>
                </c:pt>
                <c:pt idx="2687">
                  <c:v>1.6300460534042292E-3</c:v>
                </c:pt>
                <c:pt idx="2688">
                  <c:v>1.6308458971228327E-3</c:v>
                </c:pt>
                <c:pt idx="2689">
                  <c:v>1.6357797830788081E-3</c:v>
                </c:pt>
                <c:pt idx="2690">
                  <c:v>1.6371104315555064E-3</c:v>
                </c:pt>
                <c:pt idx="2691">
                  <c:v>1.6426874914315566E-3</c:v>
                </c:pt>
                <c:pt idx="2692">
                  <c:v>1.6445256910251021E-3</c:v>
                </c:pt>
                <c:pt idx="2693">
                  <c:v>1.6460598760682451E-3</c:v>
                </c:pt>
                <c:pt idx="2694">
                  <c:v>1.6460847191317163E-3</c:v>
                </c:pt>
                <c:pt idx="2695">
                  <c:v>1.6487854952971206E-3</c:v>
                </c:pt>
                <c:pt idx="2696">
                  <c:v>1.6498068281297089E-3</c:v>
                </c:pt>
                <c:pt idx="2697">
                  <c:v>1.6572531875434574E-3</c:v>
                </c:pt>
                <c:pt idx="2698">
                  <c:v>1.6585703738086323E-3</c:v>
                </c:pt>
                <c:pt idx="2699">
                  <c:v>1.6604332307021113E-3</c:v>
                </c:pt>
                <c:pt idx="2700">
                  <c:v>1.6627263963462043E-3</c:v>
                </c:pt>
                <c:pt idx="2701">
                  <c:v>1.6662683710824801E-3</c:v>
                </c:pt>
                <c:pt idx="2702">
                  <c:v>1.6681148414024577E-3</c:v>
                </c:pt>
                <c:pt idx="2703">
                  <c:v>1.670561690927771E-3</c:v>
                </c:pt>
                <c:pt idx="2704">
                  <c:v>1.6716819647157894E-3</c:v>
                </c:pt>
                <c:pt idx="2705">
                  <c:v>1.6740389774520638E-3</c:v>
                </c:pt>
                <c:pt idx="2706">
                  <c:v>1.6746345102386475E-3</c:v>
                </c:pt>
                <c:pt idx="2707">
                  <c:v>1.6782971733175984E-3</c:v>
                </c:pt>
                <c:pt idx="2708">
                  <c:v>1.683748729982576E-3</c:v>
                </c:pt>
                <c:pt idx="2709">
                  <c:v>1.6841596175279981E-3</c:v>
                </c:pt>
                <c:pt idx="2710">
                  <c:v>1.6849302492698941E-3</c:v>
                </c:pt>
                <c:pt idx="2711">
                  <c:v>1.6863460026689367E-3</c:v>
                </c:pt>
                <c:pt idx="2712">
                  <c:v>1.6886201750692382E-3</c:v>
                </c:pt>
                <c:pt idx="2713">
                  <c:v>1.6902446756339921E-3</c:v>
                </c:pt>
                <c:pt idx="2714">
                  <c:v>1.6911138445229539E-3</c:v>
                </c:pt>
                <c:pt idx="2715">
                  <c:v>1.6912184631337993E-3</c:v>
                </c:pt>
                <c:pt idx="2716">
                  <c:v>1.6915993310019101E-3</c:v>
                </c:pt>
                <c:pt idx="2717">
                  <c:v>1.6917921281574006E-3</c:v>
                </c:pt>
                <c:pt idx="2718">
                  <c:v>1.6937308854671441E-3</c:v>
                </c:pt>
                <c:pt idx="2719">
                  <c:v>1.6937737809483964E-3</c:v>
                </c:pt>
                <c:pt idx="2720">
                  <c:v>1.6960760183809037E-3</c:v>
                </c:pt>
                <c:pt idx="2721">
                  <c:v>1.6967245936907714E-3</c:v>
                </c:pt>
                <c:pt idx="2722">
                  <c:v>1.6988632525277861E-3</c:v>
                </c:pt>
                <c:pt idx="2723">
                  <c:v>1.6989235552417427E-3</c:v>
                </c:pt>
                <c:pt idx="2724">
                  <c:v>1.701338510593182E-3</c:v>
                </c:pt>
                <c:pt idx="2725">
                  <c:v>1.7057283746122935E-3</c:v>
                </c:pt>
                <c:pt idx="2726">
                  <c:v>1.7071707205444501E-3</c:v>
                </c:pt>
                <c:pt idx="2727">
                  <c:v>1.7076182453708041E-3</c:v>
                </c:pt>
                <c:pt idx="2728">
                  <c:v>1.710427101228883E-3</c:v>
                </c:pt>
                <c:pt idx="2729">
                  <c:v>1.7112302558743538E-3</c:v>
                </c:pt>
                <c:pt idx="2730">
                  <c:v>1.7119451343431051E-3</c:v>
                </c:pt>
                <c:pt idx="2731">
                  <c:v>1.7155835713964153E-3</c:v>
                </c:pt>
                <c:pt idx="2732">
                  <c:v>1.7157243193327938E-3</c:v>
                </c:pt>
                <c:pt idx="2733">
                  <c:v>1.7201011091797353E-3</c:v>
                </c:pt>
                <c:pt idx="2734">
                  <c:v>1.7204226937066001E-3</c:v>
                </c:pt>
                <c:pt idx="2735">
                  <c:v>1.7208300122492849E-3</c:v>
                </c:pt>
                <c:pt idx="2736">
                  <c:v>1.7231521650924208E-3</c:v>
                </c:pt>
                <c:pt idx="2737">
                  <c:v>1.7234930770390702E-3</c:v>
                </c:pt>
                <c:pt idx="2738">
                  <c:v>1.7257825167970695E-3</c:v>
                </c:pt>
                <c:pt idx="2739">
                  <c:v>1.7360342380444119E-3</c:v>
                </c:pt>
                <c:pt idx="2740">
                  <c:v>1.73729999485488E-3</c:v>
                </c:pt>
                <c:pt idx="2741">
                  <c:v>1.7391130495034196E-3</c:v>
                </c:pt>
                <c:pt idx="2742">
                  <c:v>1.7410084273303341E-3</c:v>
                </c:pt>
                <c:pt idx="2743">
                  <c:v>1.7437855421839881E-3</c:v>
                </c:pt>
                <c:pt idx="2744">
                  <c:v>1.7457096691212014E-3</c:v>
                </c:pt>
                <c:pt idx="2745">
                  <c:v>1.7485245705489401E-3</c:v>
                </c:pt>
                <c:pt idx="2746">
                  <c:v>1.7554771835167269E-3</c:v>
                </c:pt>
                <c:pt idx="2747">
                  <c:v>1.7556914282969753E-3</c:v>
                </c:pt>
                <c:pt idx="2748">
                  <c:v>1.7561789614932008E-3</c:v>
                </c:pt>
                <c:pt idx="2749">
                  <c:v>1.7576516745214101E-3</c:v>
                </c:pt>
                <c:pt idx="2750">
                  <c:v>1.7582002663583747E-3</c:v>
                </c:pt>
                <c:pt idx="2751">
                  <c:v>1.7604065178269106E-3</c:v>
                </c:pt>
                <c:pt idx="2752">
                  <c:v>1.7604789425020044E-3</c:v>
                </c:pt>
                <c:pt idx="2753">
                  <c:v>1.7605178068785252E-3</c:v>
                </c:pt>
                <c:pt idx="2754">
                  <c:v>1.764948315219238E-3</c:v>
                </c:pt>
                <c:pt idx="2755">
                  <c:v>1.765521622713996E-3</c:v>
                </c:pt>
                <c:pt idx="2756">
                  <c:v>1.7661374126590051E-3</c:v>
                </c:pt>
                <c:pt idx="2757">
                  <c:v>1.7724223169261354E-3</c:v>
                </c:pt>
                <c:pt idx="2758">
                  <c:v>1.7766880344879472E-3</c:v>
                </c:pt>
                <c:pt idx="2759">
                  <c:v>1.7778674219437276E-3</c:v>
                </c:pt>
                <c:pt idx="2760">
                  <c:v>1.7785529816185016E-3</c:v>
                </c:pt>
                <c:pt idx="2761">
                  <c:v>1.7828868380906568E-3</c:v>
                </c:pt>
                <c:pt idx="2762">
                  <c:v>1.7857561611533993E-3</c:v>
                </c:pt>
                <c:pt idx="2763">
                  <c:v>1.7896770792873453E-3</c:v>
                </c:pt>
                <c:pt idx="2764">
                  <c:v>1.7897894258522269E-3</c:v>
                </c:pt>
                <c:pt idx="2765">
                  <c:v>1.7899712176231318E-3</c:v>
                </c:pt>
                <c:pt idx="2766">
                  <c:v>1.791939005789282E-3</c:v>
                </c:pt>
                <c:pt idx="2767">
                  <c:v>1.7931417098154541E-3</c:v>
                </c:pt>
                <c:pt idx="2768">
                  <c:v>1.7964957336690801E-3</c:v>
                </c:pt>
                <c:pt idx="2769">
                  <c:v>1.8015779849523087E-3</c:v>
                </c:pt>
                <c:pt idx="2770">
                  <c:v>1.8042478479372616E-3</c:v>
                </c:pt>
                <c:pt idx="2771">
                  <c:v>1.8052114098056282E-3</c:v>
                </c:pt>
                <c:pt idx="2772">
                  <c:v>1.8098179023296381E-3</c:v>
                </c:pt>
                <c:pt idx="2773">
                  <c:v>1.810895466353974E-3</c:v>
                </c:pt>
                <c:pt idx="2774">
                  <c:v>1.8136415572356237E-3</c:v>
                </c:pt>
                <c:pt idx="2775">
                  <c:v>1.814830004370853E-3</c:v>
                </c:pt>
                <c:pt idx="2776">
                  <c:v>1.8171613385022181E-3</c:v>
                </c:pt>
                <c:pt idx="2777">
                  <c:v>1.8235021886650674E-3</c:v>
                </c:pt>
                <c:pt idx="2778">
                  <c:v>1.8263490419870632E-3</c:v>
                </c:pt>
                <c:pt idx="2779">
                  <c:v>1.8263530051588546E-3</c:v>
                </c:pt>
                <c:pt idx="2780">
                  <c:v>1.826993797518368E-3</c:v>
                </c:pt>
                <c:pt idx="2781">
                  <c:v>1.8300573797242604E-3</c:v>
                </c:pt>
                <c:pt idx="2782">
                  <c:v>1.8302962453281141E-3</c:v>
                </c:pt>
                <c:pt idx="2783">
                  <c:v>1.8346515129720191E-3</c:v>
                </c:pt>
                <c:pt idx="2784">
                  <c:v>1.8348747322260801E-3</c:v>
                </c:pt>
                <c:pt idx="2785">
                  <c:v>1.8349812198883311E-3</c:v>
                </c:pt>
                <c:pt idx="2786">
                  <c:v>1.8366520591761263E-3</c:v>
                </c:pt>
                <c:pt idx="2787">
                  <c:v>1.8373980049036303E-3</c:v>
                </c:pt>
                <c:pt idx="2788">
                  <c:v>1.8376375987732463E-3</c:v>
                </c:pt>
                <c:pt idx="2789">
                  <c:v>1.8410408623468909E-3</c:v>
                </c:pt>
                <c:pt idx="2790">
                  <c:v>1.8424119105840172E-3</c:v>
                </c:pt>
                <c:pt idx="2791">
                  <c:v>1.8466486947341248E-3</c:v>
                </c:pt>
                <c:pt idx="2792">
                  <c:v>1.8478836351695567E-3</c:v>
                </c:pt>
                <c:pt idx="2793">
                  <c:v>1.8491499386936899E-3</c:v>
                </c:pt>
                <c:pt idx="2794">
                  <c:v>1.8492038848071184E-3</c:v>
                </c:pt>
                <c:pt idx="2795">
                  <c:v>1.8493560368693562E-3</c:v>
                </c:pt>
                <c:pt idx="2796">
                  <c:v>1.8501039279036258E-3</c:v>
                </c:pt>
                <c:pt idx="2797">
                  <c:v>1.8504292597986641E-3</c:v>
                </c:pt>
                <c:pt idx="2798">
                  <c:v>1.8510716933747681E-3</c:v>
                </c:pt>
                <c:pt idx="2799">
                  <c:v>1.8521565963341585E-3</c:v>
                </c:pt>
                <c:pt idx="2800">
                  <c:v>1.8526222164610645E-3</c:v>
                </c:pt>
                <c:pt idx="2801">
                  <c:v>1.8540363482330941E-3</c:v>
                </c:pt>
                <c:pt idx="2802">
                  <c:v>1.8545484227138593E-3</c:v>
                </c:pt>
                <c:pt idx="2803">
                  <c:v>1.8552501963767136E-3</c:v>
                </c:pt>
                <c:pt idx="2804">
                  <c:v>1.8581713622518471E-3</c:v>
                </c:pt>
                <c:pt idx="2805">
                  <c:v>1.8621541296668528E-3</c:v>
                </c:pt>
                <c:pt idx="2806">
                  <c:v>1.8627322514060676E-3</c:v>
                </c:pt>
                <c:pt idx="2807">
                  <c:v>1.8634408479608641E-3</c:v>
                </c:pt>
                <c:pt idx="2808">
                  <c:v>1.8639561142288201E-3</c:v>
                </c:pt>
                <c:pt idx="2809">
                  <c:v>1.8642169757252017E-3</c:v>
                </c:pt>
                <c:pt idx="2810">
                  <c:v>1.8645006698812358E-3</c:v>
                </c:pt>
                <c:pt idx="2811">
                  <c:v>1.8660205676869445E-3</c:v>
                </c:pt>
                <c:pt idx="2812">
                  <c:v>1.8669021284186316E-3</c:v>
                </c:pt>
                <c:pt idx="2813">
                  <c:v>1.8669208860933892E-3</c:v>
                </c:pt>
                <c:pt idx="2814">
                  <c:v>1.8741937156739417E-3</c:v>
                </c:pt>
                <c:pt idx="2815">
                  <c:v>1.8757953352559328E-3</c:v>
                </c:pt>
                <c:pt idx="2816">
                  <c:v>1.8776486694969063E-3</c:v>
                </c:pt>
                <c:pt idx="2817">
                  <c:v>1.8800804639337947E-3</c:v>
                </c:pt>
                <c:pt idx="2818">
                  <c:v>1.8819909959184261E-3</c:v>
                </c:pt>
                <c:pt idx="2819">
                  <c:v>1.8820304479976971E-3</c:v>
                </c:pt>
                <c:pt idx="2820">
                  <c:v>1.8830771008740404E-3</c:v>
                </c:pt>
                <c:pt idx="2821">
                  <c:v>1.8841810520475921E-3</c:v>
                </c:pt>
                <c:pt idx="2822">
                  <c:v>1.8876154397174142E-3</c:v>
                </c:pt>
                <c:pt idx="2823">
                  <c:v>1.8890403082539404E-3</c:v>
                </c:pt>
                <c:pt idx="2824">
                  <c:v>1.8899386812793089E-3</c:v>
                </c:pt>
                <c:pt idx="2825">
                  <c:v>1.8941415367020316E-3</c:v>
                </c:pt>
                <c:pt idx="2826">
                  <c:v>1.8960583699066972E-3</c:v>
                </c:pt>
                <c:pt idx="2827">
                  <c:v>1.8963523879383243E-3</c:v>
                </c:pt>
                <c:pt idx="2828">
                  <c:v>1.9002951570491621E-3</c:v>
                </c:pt>
                <c:pt idx="2829">
                  <c:v>1.9018864243238449E-3</c:v>
                </c:pt>
                <c:pt idx="2830">
                  <c:v>1.9026559251340773E-3</c:v>
                </c:pt>
                <c:pt idx="2831">
                  <c:v>1.9061491978002636E-3</c:v>
                </c:pt>
                <c:pt idx="2832">
                  <c:v>1.9062165442090811E-3</c:v>
                </c:pt>
                <c:pt idx="2833">
                  <c:v>1.9081324734949905E-3</c:v>
                </c:pt>
                <c:pt idx="2834">
                  <c:v>1.9087017954452633E-3</c:v>
                </c:pt>
                <c:pt idx="2835">
                  <c:v>1.9088105436717963E-3</c:v>
                </c:pt>
                <c:pt idx="2836">
                  <c:v>1.9092659785786268E-3</c:v>
                </c:pt>
                <c:pt idx="2837">
                  <c:v>1.9093935867546721E-3</c:v>
                </c:pt>
                <c:pt idx="2838">
                  <c:v>1.9109627559282087E-3</c:v>
                </c:pt>
                <c:pt idx="2839">
                  <c:v>1.9130343259802572E-3</c:v>
                </c:pt>
                <c:pt idx="2840">
                  <c:v>1.9159937067985851E-3</c:v>
                </c:pt>
                <c:pt idx="2841">
                  <c:v>1.9177039194372923E-3</c:v>
                </c:pt>
                <c:pt idx="2842">
                  <c:v>1.9183914918269123E-3</c:v>
                </c:pt>
                <c:pt idx="2843">
                  <c:v>1.9236519989563146E-3</c:v>
                </c:pt>
                <c:pt idx="2844">
                  <c:v>1.9243201278799384E-3</c:v>
                </c:pt>
                <c:pt idx="2845">
                  <c:v>1.9259397464093905E-3</c:v>
                </c:pt>
                <c:pt idx="2846">
                  <c:v>1.9261915805739631E-3</c:v>
                </c:pt>
                <c:pt idx="2847">
                  <c:v>1.9263629900597712E-3</c:v>
                </c:pt>
                <c:pt idx="2848">
                  <c:v>1.9288435441816949E-3</c:v>
                </c:pt>
                <c:pt idx="2849">
                  <c:v>1.9301954402488513E-3</c:v>
                </c:pt>
                <c:pt idx="2850">
                  <c:v>1.9354228591953984E-3</c:v>
                </c:pt>
                <c:pt idx="2851">
                  <c:v>1.9355107278231922E-3</c:v>
                </c:pt>
                <c:pt idx="2852">
                  <c:v>1.9361496923104141E-3</c:v>
                </c:pt>
                <c:pt idx="2853">
                  <c:v>1.9374644608064393E-3</c:v>
                </c:pt>
                <c:pt idx="2854">
                  <c:v>1.9397019339789708E-3</c:v>
                </c:pt>
                <c:pt idx="2855">
                  <c:v>1.943421294869456E-3</c:v>
                </c:pt>
                <c:pt idx="2856">
                  <c:v>1.9474190153931461E-3</c:v>
                </c:pt>
                <c:pt idx="2857">
                  <c:v>1.9536676398890797E-3</c:v>
                </c:pt>
                <c:pt idx="2858">
                  <c:v>1.9553913233332815E-3</c:v>
                </c:pt>
                <c:pt idx="2859">
                  <c:v>1.9576351864877936E-3</c:v>
                </c:pt>
                <c:pt idx="2860">
                  <c:v>1.9592919095675603E-3</c:v>
                </c:pt>
                <c:pt idx="2861">
                  <c:v>1.9603895716073837E-3</c:v>
                </c:pt>
                <c:pt idx="2862">
                  <c:v>1.9607747272139121E-3</c:v>
                </c:pt>
                <c:pt idx="2863">
                  <c:v>1.9618511591080112E-3</c:v>
                </c:pt>
                <c:pt idx="2864">
                  <c:v>1.9656165431666418E-3</c:v>
                </c:pt>
                <c:pt idx="2865">
                  <c:v>1.9726206685303279E-3</c:v>
                </c:pt>
                <c:pt idx="2866">
                  <c:v>1.9771025675936532E-3</c:v>
                </c:pt>
                <c:pt idx="2867">
                  <c:v>1.9783058635984814E-3</c:v>
                </c:pt>
                <c:pt idx="2868">
                  <c:v>1.9796217195185563E-3</c:v>
                </c:pt>
                <c:pt idx="2869">
                  <c:v>1.9805767608779474E-3</c:v>
                </c:pt>
                <c:pt idx="2870">
                  <c:v>1.9821258164985931E-3</c:v>
                </c:pt>
                <c:pt idx="2871">
                  <c:v>1.9860668931862089E-3</c:v>
                </c:pt>
                <c:pt idx="2872">
                  <c:v>1.9924194822709884E-3</c:v>
                </c:pt>
                <c:pt idx="2873">
                  <c:v>1.9930056208081193E-3</c:v>
                </c:pt>
                <c:pt idx="2874">
                  <c:v>1.9949459817020505E-3</c:v>
                </c:pt>
                <c:pt idx="2875">
                  <c:v>1.9972553741965569E-3</c:v>
                </c:pt>
                <c:pt idx="2876">
                  <c:v>1.9988344038240481E-3</c:v>
                </c:pt>
                <c:pt idx="2877">
                  <c:v>2.0001085677344597E-3</c:v>
                </c:pt>
                <c:pt idx="2878">
                  <c:v>2.0039474250860751E-3</c:v>
                </c:pt>
                <c:pt idx="2879">
                  <c:v>2.0078348890729294E-3</c:v>
                </c:pt>
                <c:pt idx="2880">
                  <c:v>2.0103327270730048E-3</c:v>
                </c:pt>
                <c:pt idx="2881">
                  <c:v>2.0104255762922081E-3</c:v>
                </c:pt>
                <c:pt idx="2882">
                  <c:v>2.0121033997099677E-3</c:v>
                </c:pt>
                <c:pt idx="2883">
                  <c:v>2.0146351855342571E-3</c:v>
                </c:pt>
                <c:pt idx="2884">
                  <c:v>2.0154887877489188E-3</c:v>
                </c:pt>
                <c:pt idx="2885">
                  <c:v>2.0155709442027142E-3</c:v>
                </c:pt>
                <c:pt idx="2886">
                  <c:v>2.0202152706317992E-3</c:v>
                </c:pt>
                <c:pt idx="2887">
                  <c:v>2.0207652737111812E-3</c:v>
                </c:pt>
                <c:pt idx="2888">
                  <c:v>2.0209124841916817E-3</c:v>
                </c:pt>
                <c:pt idx="2889">
                  <c:v>2.0213492074936251E-3</c:v>
                </c:pt>
                <c:pt idx="2890">
                  <c:v>2.0218374604166586E-3</c:v>
                </c:pt>
                <c:pt idx="2891">
                  <c:v>2.0218830477285636E-3</c:v>
                </c:pt>
                <c:pt idx="2892">
                  <c:v>2.0230423305523412E-3</c:v>
                </c:pt>
                <c:pt idx="2893">
                  <c:v>2.0235543438675394E-3</c:v>
                </c:pt>
                <c:pt idx="2894">
                  <c:v>2.0249046045627711E-3</c:v>
                </c:pt>
                <c:pt idx="2895">
                  <c:v>2.0258984051895468E-3</c:v>
                </c:pt>
                <c:pt idx="2896">
                  <c:v>2.0264479348336777E-3</c:v>
                </c:pt>
                <c:pt idx="2897">
                  <c:v>2.0265033256182943E-3</c:v>
                </c:pt>
                <c:pt idx="2898">
                  <c:v>2.0272897889729072E-3</c:v>
                </c:pt>
                <c:pt idx="2899">
                  <c:v>2.0278811485316267E-3</c:v>
                </c:pt>
                <c:pt idx="2900">
                  <c:v>2.0281383751802788E-3</c:v>
                </c:pt>
                <c:pt idx="2901">
                  <c:v>2.0284484038824214E-3</c:v>
                </c:pt>
                <c:pt idx="2902">
                  <c:v>2.0296365998226842E-3</c:v>
                </c:pt>
                <c:pt idx="2903">
                  <c:v>2.0332962024548693E-3</c:v>
                </c:pt>
                <c:pt idx="2904">
                  <c:v>2.0343125122922012E-3</c:v>
                </c:pt>
                <c:pt idx="2905">
                  <c:v>2.0345714542137497E-3</c:v>
                </c:pt>
                <c:pt idx="2906">
                  <c:v>2.0349420269536417E-3</c:v>
                </c:pt>
                <c:pt idx="2907">
                  <c:v>2.0351531098659992E-3</c:v>
                </c:pt>
                <c:pt idx="2908">
                  <c:v>2.0362667191393953E-3</c:v>
                </c:pt>
                <c:pt idx="2909">
                  <c:v>2.0369548466851852E-3</c:v>
                </c:pt>
                <c:pt idx="2910">
                  <c:v>2.0390017788840826E-3</c:v>
                </c:pt>
                <c:pt idx="2911">
                  <c:v>2.040831049034136E-3</c:v>
                </c:pt>
                <c:pt idx="2912">
                  <c:v>2.0409429893724616E-3</c:v>
                </c:pt>
                <c:pt idx="2913">
                  <c:v>2.0412777245490481E-3</c:v>
                </c:pt>
                <c:pt idx="2914">
                  <c:v>2.0417156933663951E-3</c:v>
                </c:pt>
                <c:pt idx="2915">
                  <c:v>2.0429176914386411E-3</c:v>
                </c:pt>
                <c:pt idx="2916">
                  <c:v>2.0465827423330235E-3</c:v>
                </c:pt>
                <c:pt idx="2917">
                  <c:v>2.0486622419328129E-3</c:v>
                </c:pt>
                <c:pt idx="2918">
                  <c:v>2.049785432483154E-3</c:v>
                </c:pt>
                <c:pt idx="2919">
                  <c:v>2.0523663478118812E-3</c:v>
                </c:pt>
                <c:pt idx="2920">
                  <c:v>2.0528515532437118E-3</c:v>
                </c:pt>
                <c:pt idx="2921">
                  <c:v>2.0536589060739597E-3</c:v>
                </c:pt>
                <c:pt idx="2922">
                  <c:v>2.0615510149017613E-3</c:v>
                </c:pt>
                <c:pt idx="2923">
                  <c:v>2.0647429550510552E-3</c:v>
                </c:pt>
                <c:pt idx="2924">
                  <c:v>2.0657258341817211E-3</c:v>
                </c:pt>
                <c:pt idx="2925">
                  <c:v>2.0667367899982912E-3</c:v>
                </c:pt>
                <c:pt idx="2926">
                  <c:v>2.06902479285413E-3</c:v>
                </c:pt>
                <c:pt idx="2927">
                  <c:v>2.0734725469689595E-3</c:v>
                </c:pt>
                <c:pt idx="2928">
                  <c:v>2.0772862538770464E-3</c:v>
                </c:pt>
                <c:pt idx="2929">
                  <c:v>2.0778769891543142E-3</c:v>
                </c:pt>
                <c:pt idx="2930">
                  <c:v>2.0787994933806437E-3</c:v>
                </c:pt>
                <c:pt idx="2931">
                  <c:v>2.0790971424326302E-3</c:v>
                </c:pt>
                <c:pt idx="2932">
                  <c:v>2.0794468659738187E-3</c:v>
                </c:pt>
                <c:pt idx="2933">
                  <c:v>2.0843817789391152E-3</c:v>
                </c:pt>
                <c:pt idx="2934">
                  <c:v>2.0851539596201916E-3</c:v>
                </c:pt>
                <c:pt idx="2935">
                  <c:v>2.0877328707311089E-3</c:v>
                </c:pt>
                <c:pt idx="2936">
                  <c:v>2.088580202867093E-3</c:v>
                </c:pt>
                <c:pt idx="2937">
                  <c:v>2.0891163690280579E-3</c:v>
                </c:pt>
                <c:pt idx="2938">
                  <c:v>2.0902985247859092E-3</c:v>
                </c:pt>
                <c:pt idx="2939">
                  <c:v>2.0921706929022052E-3</c:v>
                </c:pt>
                <c:pt idx="2940">
                  <c:v>2.0937213614886391E-3</c:v>
                </c:pt>
                <c:pt idx="2941">
                  <c:v>2.0981107561139295E-3</c:v>
                </c:pt>
                <c:pt idx="2942">
                  <c:v>2.0994530728764092E-3</c:v>
                </c:pt>
                <c:pt idx="2943">
                  <c:v>2.1018381263898187E-3</c:v>
                </c:pt>
                <c:pt idx="2944">
                  <c:v>2.1032505760752132E-3</c:v>
                </c:pt>
                <c:pt idx="2945">
                  <c:v>2.1041978272103752E-3</c:v>
                </c:pt>
                <c:pt idx="2946">
                  <c:v>2.1050594403819785E-3</c:v>
                </c:pt>
                <c:pt idx="2947">
                  <c:v>2.1067960397433282E-3</c:v>
                </c:pt>
                <c:pt idx="2948">
                  <c:v>2.1068722878533602E-3</c:v>
                </c:pt>
                <c:pt idx="2949">
                  <c:v>2.1069154941334954E-3</c:v>
                </c:pt>
                <c:pt idx="2950">
                  <c:v>2.1072133523642057E-3</c:v>
                </c:pt>
                <c:pt idx="2951">
                  <c:v>2.1130006639509626E-3</c:v>
                </c:pt>
                <c:pt idx="2952">
                  <c:v>2.1177297892074646E-3</c:v>
                </c:pt>
                <c:pt idx="2953">
                  <c:v>2.118146557599163E-3</c:v>
                </c:pt>
                <c:pt idx="2954">
                  <c:v>2.1206728528907386E-3</c:v>
                </c:pt>
                <c:pt idx="2955">
                  <c:v>2.1262073892474452E-3</c:v>
                </c:pt>
                <c:pt idx="2956">
                  <c:v>2.1298677544168603E-3</c:v>
                </c:pt>
                <c:pt idx="2957">
                  <c:v>2.1316859352149171E-3</c:v>
                </c:pt>
                <c:pt idx="2958">
                  <c:v>2.1326208504602482E-3</c:v>
                </c:pt>
                <c:pt idx="2959">
                  <c:v>2.1367616793808593E-3</c:v>
                </c:pt>
                <c:pt idx="2960">
                  <c:v>2.1388268960854302E-3</c:v>
                </c:pt>
                <c:pt idx="2961">
                  <c:v>2.1411444656044853E-3</c:v>
                </c:pt>
                <c:pt idx="2962">
                  <c:v>2.1431280765447551E-3</c:v>
                </c:pt>
                <c:pt idx="2963">
                  <c:v>2.1469968960805092E-3</c:v>
                </c:pt>
                <c:pt idx="2964">
                  <c:v>2.1489661761042215E-3</c:v>
                </c:pt>
                <c:pt idx="2965">
                  <c:v>2.1507851782172696E-3</c:v>
                </c:pt>
                <c:pt idx="2966">
                  <c:v>2.1540019565574643E-3</c:v>
                </c:pt>
                <c:pt idx="2967">
                  <c:v>2.1550991482750955E-3</c:v>
                </c:pt>
                <c:pt idx="2968">
                  <c:v>2.1597661080615892E-3</c:v>
                </c:pt>
                <c:pt idx="2969">
                  <c:v>2.1644566794997407E-3</c:v>
                </c:pt>
                <c:pt idx="2970">
                  <c:v>2.1666217432008555E-3</c:v>
                </c:pt>
                <c:pt idx="2971">
                  <c:v>2.1684738732452992E-3</c:v>
                </c:pt>
                <c:pt idx="2972">
                  <c:v>2.1775407271922235E-3</c:v>
                </c:pt>
                <c:pt idx="2973">
                  <c:v>2.1824662480197012E-3</c:v>
                </c:pt>
                <c:pt idx="2974">
                  <c:v>2.1858286384203616E-3</c:v>
                </c:pt>
                <c:pt idx="2975">
                  <c:v>2.1872545474347733E-3</c:v>
                </c:pt>
                <c:pt idx="2976">
                  <c:v>2.1893303225448252E-3</c:v>
                </c:pt>
                <c:pt idx="2977">
                  <c:v>2.1925103370738948E-3</c:v>
                </c:pt>
                <c:pt idx="2978">
                  <c:v>2.1950310480674797E-3</c:v>
                </c:pt>
                <c:pt idx="2979">
                  <c:v>2.1958580085140542E-3</c:v>
                </c:pt>
                <c:pt idx="2980">
                  <c:v>2.2003705571688429E-3</c:v>
                </c:pt>
                <c:pt idx="2981">
                  <c:v>2.2005314154672135E-3</c:v>
                </c:pt>
                <c:pt idx="2982">
                  <c:v>2.2007506117761155E-3</c:v>
                </c:pt>
                <c:pt idx="2983">
                  <c:v>2.2013790827035262E-3</c:v>
                </c:pt>
                <c:pt idx="2984">
                  <c:v>2.2059745943369419E-3</c:v>
                </c:pt>
                <c:pt idx="2985">
                  <c:v>2.2087347093449998E-3</c:v>
                </c:pt>
                <c:pt idx="2986">
                  <c:v>2.2104587441088182E-3</c:v>
                </c:pt>
                <c:pt idx="2987">
                  <c:v>2.2148174274974216E-3</c:v>
                </c:pt>
                <c:pt idx="2988">
                  <c:v>2.2167101123820847E-3</c:v>
                </c:pt>
                <c:pt idx="2989">
                  <c:v>2.2190352094423435E-3</c:v>
                </c:pt>
                <c:pt idx="2990">
                  <c:v>2.2212761923154252E-3</c:v>
                </c:pt>
                <c:pt idx="2991">
                  <c:v>2.2254159793260952E-3</c:v>
                </c:pt>
                <c:pt idx="2992">
                  <c:v>2.2256764902450982E-3</c:v>
                </c:pt>
                <c:pt idx="2993">
                  <c:v>2.2265469741303192E-3</c:v>
                </c:pt>
                <c:pt idx="2994">
                  <c:v>2.2271051498973333E-3</c:v>
                </c:pt>
                <c:pt idx="2995">
                  <c:v>2.2286572217720419E-3</c:v>
                </c:pt>
                <c:pt idx="2996">
                  <c:v>2.2309891058924286E-3</c:v>
                </c:pt>
                <c:pt idx="2997">
                  <c:v>2.2311179794067288E-3</c:v>
                </c:pt>
                <c:pt idx="2998">
                  <c:v>2.2311470035510641E-3</c:v>
                </c:pt>
                <c:pt idx="2999">
                  <c:v>2.2314940289481092E-3</c:v>
                </c:pt>
                <c:pt idx="3000">
                  <c:v>2.2347767947769859E-3</c:v>
                </c:pt>
                <c:pt idx="3001">
                  <c:v>2.2349565697732982E-3</c:v>
                </c:pt>
                <c:pt idx="3002">
                  <c:v>2.2358325912849798E-3</c:v>
                </c:pt>
                <c:pt idx="3003">
                  <c:v>2.2365355255366402E-3</c:v>
                </c:pt>
                <c:pt idx="3004">
                  <c:v>2.2459346843911429E-3</c:v>
                </c:pt>
                <c:pt idx="3005">
                  <c:v>2.2460871197398351E-3</c:v>
                </c:pt>
                <c:pt idx="3006">
                  <c:v>2.2502499642350336E-3</c:v>
                </c:pt>
                <c:pt idx="3007">
                  <c:v>2.2511673630845092E-3</c:v>
                </c:pt>
                <c:pt idx="3008">
                  <c:v>2.2520498527084094E-3</c:v>
                </c:pt>
                <c:pt idx="3009">
                  <c:v>2.2596718044953492E-3</c:v>
                </c:pt>
                <c:pt idx="3010">
                  <c:v>2.259725773330932E-3</c:v>
                </c:pt>
                <c:pt idx="3011">
                  <c:v>2.2599380483618076E-3</c:v>
                </c:pt>
                <c:pt idx="3012">
                  <c:v>2.263635565187559E-3</c:v>
                </c:pt>
                <c:pt idx="3013">
                  <c:v>2.2662676938925096E-3</c:v>
                </c:pt>
                <c:pt idx="3014">
                  <c:v>2.2676839564260091E-3</c:v>
                </c:pt>
                <c:pt idx="3015">
                  <c:v>2.2710067184945892E-3</c:v>
                </c:pt>
                <c:pt idx="3016">
                  <c:v>2.2724840404829607E-3</c:v>
                </c:pt>
                <c:pt idx="3017">
                  <c:v>2.2735440911430442E-3</c:v>
                </c:pt>
                <c:pt idx="3018">
                  <c:v>2.2754891072008332E-3</c:v>
                </c:pt>
                <c:pt idx="3019">
                  <c:v>2.2788078134646874E-3</c:v>
                </c:pt>
                <c:pt idx="3020">
                  <c:v>2.2846394201087431E-3</c:v>
                </c:pt>
                <c:pt idx="3021">
                  <c:v>2.2886803122606977E-3</c:v>
                </c:pt>
                <c:pt idx="3022">
                  <c:v>2.29113258954758E-3</c:v>
                </c:pt>
                <c:pt idx="3023">
                  <c:v>2.2953641510744267E-3</c:v>
                </c:pt>
                <c:pt idx="3024">
                  <c:v>2.299530691401732E-3</c:v>
                </c:pt>
                <c:pt idx="3025">
                  <c:v>2.3111007651343955E-3</c:v>
                </c:pt>
                <c:pt idx="3026">
                  <c:v>2.3111918294677672E-3</c:v>
                </c:pt>
                <c:pt idx="3027">
                  <c:v>2.3136283921792564E-3</c:v>
                </c:pt>
                <c:pt idx="3028">
                  <c:v>2.3194873966596355E-3</c:v>
                </c:pt>
                <c:pt idx="3029">
                  <c:v>2.3244769714828991E-3</c:v>
                </c:pt>
                <c:pt idx="3030">
                  <c:v>2.3297900633385041E-3</c:v>
                </c:pt>
                <c:pt idx="3031">
                  <c:v>2.3320721068406528E-3</c:v>
                </c:pt>
                <c:pt idx="3032">
                  <c:v>2.3329769271847787E-3</c:v>
                </c:pt>
                <c:pt idx="3033">
                  <c:v>2.3351457376343601E-3</c:v>
                </c:pt>
                <c:pt idx="3034">
                  <c:v>2.3485647000006378E-3</c:v>
                </c:pt>
                <c:pt idx="3035">
                  <c:v>2.360332718548506E-3</c:v>
                </c:pt>
                <c:pt idx="3036">
                  <c:v>2.3657812165848251E-3</c:v>
                </c:pt>
                <c:pt idx="3037">
                  <c:v>2.3668863307899865E-3</c:v>
                </c:pt>
                <c:pt idx="3038">
                  <c:v>2.3671515744326296E-3</c:v>
                </c:pt>
                <c:pt idx="3039">
                  <c:v>2.3697596339154847E-3</c:v>
                </c:pt>
                <c:pt idx="3040">
                  <c:v>2.3731485894563356E-3</c:v>
                </c:pt>
                <c:pt idx="3041">
                  <c:v>2.3761015825066361E-3</c:v>
                </c:pt>
                <c:pt idx="3042">
                  <c:v>2.3811710841335292E-3</c:v>
                </c:pt>
                <c:pt idx="3043">
                  <c:v>2.3824054312650347E-3</c:v>
                </c:pt>
                <c:pt idx="3044">
                  <c:v>2.3842540163426253E-3</c:v>
                </c:pt>
                <c:pt idx="3045">
                  <c:v>2.3842977058082236E-3</c:v>
                </c:pt>
                <c:pt idx="3046">
                  <c:v>2.3999383479284585E-3</c:v>
                </c:pt>
                <c:pt idx="3047">
                  <c:v>2.4010163493199052E-3</c:v>
                </c:pt>
                <c:pt idx="3048">
                  <c:v>2.4014118128594004E-3</c:v>
                </c:pt>
                <c:pt idx="3049">
                  <c:v>2.4038414707908155E-3</c:v>
                </c:pt>
                <c:pt idx="3050">
                  <c:v>2.4049195698137402E-3</c:v>
                </c:pt>
                <c:pt idx="3051">
                  <c:v>2.4061364995750156E-3</c:v>
                </c:pt>
                <c:pt idx="3052">
                  <c:v>2.4063390715737512E-3</c:v>
                </c:pt>
                <c:pt idx="3053">
                  <c:v>2.4070776561150812E-3</c:v>
                </c:pt>
                <c:pt idx="3054">
                  <c:v>2.407803862065488E-3</c:v>
                </c:pt>
                <c:pt idx="3055">
                  <c:v>2.4144244522006737E-3</c:v>
                </c:pt>
                <c:pt idx="3056">
                  <c:v>2.4149622762544855E-3</c:v>
                </c:pt>
                <c:pt idx="3057">
                  <c:v>2.4175098065182042E-3</c:v>
                </c:pt>
                <c:pt idx="3058">
                  <c:v>2.4178820122016686E-3</c:v>
                </c:pt>
                <c:pt idx="3059">
                  <c:v>2.4184132317775961E-3</c:v>
                </c:pt>
                <c:pt idx="3060">
                  <c:v>2.4201173175823739E-3</c:v>
                </c:pt>
                <c:pt idx="3061">
                  <c:v>2.4218406914513681E-3</c:v>
                </c:pt>
                <c:pt idx="3062">
                  <c:v>2.4218732424014667E-3</c:v>
                </c:pt>
                <c:pt idx="3063">
                  <c:v>2.4293260153963295E-3</c:v>
                </c:pt>
                <c:pt idx="3064">
                  <c:v>2.4301246121419999E-3</c:v>
                </c:pt>
                <c:pt idx="3065">
                  <c:v>2.4305685440920966E-3</c:v>
                </c:pt>
                <c:pt idx="3066">
                  <c:v>2.4348228436363011E-3</c:v>
                </c:pt>
                <c:pt idx="3067">
                  <c:v>2.436714258871668E-3</c:v>
                </c:pt>
                <c:pt idx="3068">
                  <c:v>2.4446686995870438E-3</c:v>
                </c:pt>
                <c:pt idx="3069">
                  <c:v>2.4455133189212864E-3</c:v>
                </c:pt>
                <c:pt idx="3070">
                  <c:v>2.4467233121681494E-3</c:v>
                </c:pt>
                <c:pt idx="3071">
                  <c:v>2.44705293498393E-3</c:v>
                </c:pt>
                <c:pt idx="3072">
                  <c:v>2.4476677284300317E-3</c:v>
                </c:pt>
                <c:pt idx="3073">
                  <c:v>2.4485132829495026E-3</c:v>
                </c:pt>
                <c:pt idx="3074">
                  <c:v>2.4487499892122742E-3</c:v>
                </c:pt>
                <c:pt idx="3075">
                  <c:v>2.4500132430305605E-3</c:v>
                </c:pt>
                <c:pt idx="3076">
                  <c:v>2.4528007600609692E-3</c:v>
                </c:pt>
                <c:pt idx="3077">
                  <c:v>2.4559949352230726E-3</c:v>
                </c:pt>
                <c:pt idx="3078">
                  <c:v>2.4568759740349368E-3</c:v>
                </c:pt>
                <c:pt idx="3079">
                  <c:v>2.4581786873409612E-3</c:v>
                </c:pt>
                <c:pt idx="3080">
                  <c:v>2.4676086664652441E-3</c:v>
                </c:pt>
                <c:pt idx="3081">
                  <c:v>2.4693620035640441E-3</c:v>
                </c:pt>
                <c:pt idx="3082">
                  <c:v>2.4702636640733422E-3</c:v>
                </c:pt>
                <c:pt idx="3083">
                  <c:v>2.4705987973790405E-3</c:v>
                </c:pt>
                <c:pt idx="3084">
                  <c:v>2.4706203929512442E-3</c:v>
                </c:pt>
                <c:pt idx="3085">
                  <c:v>2.4724639882146315E-3</c:v>
                </c:pt>
                <c:pt idx="3086">
                  <c:v>2.4736125024427289E-3</c:v>
                </c:pt>
                <c:pt idx="3087">
                  <c:v>2.4758549891816827E-3</c:v>
                </c:pt>
                <c:pt idx="3088">
                  <c:v>2.4785357164730892E-3</c:v>
                </c:pt>
                <c:pt idx="3089">
                  <c:v>2.4797359264694956E-3</c:v>
                </c:pt>
                <c:pt idx="3090">
                  <c:v>2.4823321012436088E-3</c:v>
                </c:pt>
                <c:pt idx="3091">
                  <c:v>2.484045010419704E-3</c:v>
                </c:pt>
                <c:pt idx="3092">
                  <c:v>2.4880938375042489E-3</c:v>
                </c:pt>
                <c:pt idx="3093">
                  <c:v>2.4889345621215654E-3</c:v>
                </c:pt>
                <c:pt idx="3094">
                  <c:v>2.4906541597906956E-3</c:v>
                </c:pt>
                <c:pt idx="3095">
                  <c:v>2.4926067682698532E-3</c:v>
                </c:pt>
                <c:pt idx="3096">
                  <c:v>2.4963734280028719E-3</c:v>
                </c:pt>
                <c:pt idx="3097">
                  <c:v>2.4967816147869453E-3</c:v>
                </c:pt>
                <c:pt idx="3098">
                  <c:v>2.4969881342901553E-3</c:v>
                </c:pt>
                <c:pt idx="3099">
                  <c:v>2.4987317845406067E-3</c:v>
                </c:pt>
                <c:pt idx="3100">
                  <c:v>2.4987462346533341E-3</c:v>
                </c:pt>
                <c:pt idx="3101">
                  <c:v>2.4997047668969996E-3</c:v>
                </c:pt>
                <c:pt idx="3102">
                  <c:v>2.5072686062502952E-3</c:v>
                </c:pt>
                <c:pt idx="3103">
                  <c:v>2.5090390246106076E-3</c:v>
                </c:pt>
                <c:pt idx="3104">
                  <c:v>2.5097760401007812E-3</c:v>
                </c:pt>
                <c:pt idx="3105">
                  <c:v>2.5133826824827077E-3</c:v>
                </c:pt>
                <c:pt idx="3106">
                  <c:v>2.517292883637078E-3</c:v>
                </c:pt>
                <c:pt idx="3107">
                  <c:v>2.5173452660411802E-3</c:v>
                </c:pt>
                <c:pt idx="3108">
                  <c:v>2.5230236758511065E-3</c:v>
                </c:pt>
                <c:pt idx="3109">
                  <c:v>2.5277734347620932E-3</c:v>
                </c:pt>
                <c:pt idx="3110">
                  <c:v>2.5282089416746806E-3</c:v>
                </c:pt>
                <c:pt idx="3111">
                  <c:v>2.5332095113322554E-3</c:v>
                </c:pt>
                <c:pt idx="3112">
                  <c:v>2.5376643434474396E-3</c:v>
                </c:pt>
                <c:pt idx="3113">
                  <c:v>2.552329676267227E-3</c:v>
                </c:pt>
                <c:pt idx="3114">
                  <c:v>2.5533972350284934E-3</c:v>
                </c:pt>
                <c:pt idx="3115">
                  <c:v>2.5560486235841335E-3</c:v>
                </c:pt>
                <c:pt idx="3116">
                  <c:v>2.5572612029385344E-3</c:v>
                </c:pt>
                <c:pt idx="3117">
                  <c:v>2.5604020590699315E-3</c:v>
                </c:pt>
                <c:pt idx="3118">
                  <c:v>2.5624152200831342E-3</c:v>
                </c:pt>
                <c:pt idx="3119">
                  <c:v>2.5631395901346632E-3</c:v>
                </c:pt>
                <c:pt idx="3120">
                  <c:v>2.5632991033082697E-3</c:v>
                </c:pt>
                <c:pt idx="3121">
                  <c:v>2.5658778639431495E-3</c:v>
                </c:pt>
                <c:pt idx="3122">
                  <c:v>2.5688820153570444E-3</c:v>
                </c:pt>
                <c:pt idx="3123">
                  <c:v>2.5739676807736045E-3</c:v>
                </c:pt>
                <c:pt idx="3124">
                  <c:v>2.5741752683111456E-3</c:v>
                </c:pt>
                <c:pt idx="3125">
                  <c:v>2.5811774252192366E-3</c:v>
                </c:pt>
                <c:pt idx="3126">
                  <c:v>2.5839111802157832E-3</c:v>
                </c:pt>
                <c:pt idx="3127">
                  <c:v>2.5863891264122588E-3</c:v>
                </c:pt>
                <c:pt idx="3128">
                  <c:v>2.5866148522485557E-3</c:v>
                </c:pt>
                <c:pt idx="3129">
                  <c:v>2.5909709573144054E-3</c:v>
                </c:pt>
                <c:pt idx="3130">
                  <c:v>2.5970362926418045E-3</c:v>
                </c:pt>
                <c:pt idx="3131">
                  <c:v>2.6001499311135191E-3</c:v>
                </c:pt>
                <c:pt idx="3132">
                  <c:v>2.612994042815522E-3</c:v>
                </c:pt>
                <c:pt idx="3133">
                  <c:v>2.6150017944815093E-3</c:v>
                </c:pt>
                <c:pt idx="3134">
                  <c:v>2.6153423227815152E-3</c:v>
                </c:pt>
                <c:pt idx="3135">
                  <c:v>2.6153542713346412E-3</c:v>
                </c:pt>
                <c:pt idx="3136">
                  <c:v>2.6159289647142581E-3</c:v>
                </c:pt>
                <c:pt idx="3137">
                  <c:v>2.6194142676637493E-3</c:v>
                </c:pt>
                <c:pt idx="3138">
                  <c:v>2.6233446366269921E-3</c:v>
                </c:pt>
                <c:pt idx="3139">
                  <c:v>2.6237644964590208E-3</c:v>
                </c:pt>
                <c:pt idx="3140">
                  <c:v>2.6250973089907937E-3</c:v>
                </c:pt>
                <c:pt idx="3141">
                  <c:v>2.6256893374493858E-3</c:v>
                </c:pt>
                <c:pt idx="3142">
                  <c:v>2.6262185998785566E-3</c:v>
                </c:pt>
                <c:pt idx="3143">
                  <c:v>2.6264842138700806E-3</c:v>
                </c:pt>
                <c:pt idx="3144">
                  <c:v>2.6265204054780012E-3</c:v>
                </c:pt>
                <c:pt idx="3145">
                  <c:v>2.6308058948517781E-3</c:v>
                </c:pt>
                <c:pt idx="3146">
                  <c:v>2.6328606836341388E-3</c:v>
                </c:pt>
                <c:pt idx="3147">
                  <c:v>2.6344483858036518E-3</c:v>
                </c:pt>
                <c:pt idx="3148">
                  <c:v>2.6348707386703134E-3</c:v>
                </c:pt>
                <c:pt idx="3149">
                  <c:v>2.6359914639887592E-3</c:v>
                </c:pt>
                <c:pt idx="3150">
                  <c:v>2.6369987882684039E-3</c:v>
                </c:pt>
                <c:pt idx="3151">
                  <c:v>2.6478671975780012E-3</c:v>
                </c:pt>
                <c:pt idx="3152">
                  <c:v>2.6528324576875198E-3</c:v>
                </c:pt>
                <c:pt idx="3153">
                  <c:v>2.6536743542454277E-3</c:v>
                </c:pt>
                <c:pt idx="3154">
                  <c:v>2.6543492724418419E-3</c:v>
                </c:pt>
                <c:pt idx="3155">
                  <c:v>2.6557814513424234E-3</c:v>
                </c:pt>
                <c:pt idx="3156">
                  <c:v>2.6599298646434052E-3</c:v>
                </c:pt>
                <c:pt idx="3157">
                  <c:v>2.6602609838183742E-3</c:v>
                </c:pt>
                <c:pt idx="3158">
                  <c:v>2.6606640799539797E-3</c:v>
                </c:pt>
                <c:pt idx="3159">
                  <c:v>2.6616749412205288E-3</c:v>
                </c:pt>
                <c:pt idx="3160">
                  <c:v>2.6648402410207085E-3</c:v>
                </c:pt>
                <c:pt idx="3161">
                  <c:v>2.66620274890996E-3</c:v>
                </c:pt>
                <c:pt idx="3162">
                  <c:v>2.6681078434194526E-3</c:v>
                </c:pt>
                <c:pt idx="3163">
                  <c:v>2.6718967850890012E-3</c:v>
                </c:pt>
                <c:pt idx="3164">
                  <c:v>2.6719971564328616E-3</c:v>
                </c:pt>
                <c:pt idx="3165">
                  <c:v>2.6734107325381289E-3</c:v>
                </c:pt>
                <c:pt idx="3166">
                  <c:v>2.6749546556453195E-3</c:v>
                </c:pt>
                <c:pt idx="3167">
                  <c:v>2.6759592957506292E-3</c:v>
                </c:pt>
                <c:pt idx="3168">
                  <c:v>2.6798625573551745E-3</c:v>
                </c:pt>
                <c:pt idx="3169">
                  <c:v>2.6811837095469752E-3</c:v>
                </c:pt>
                <c:pt idx="3170">
                  <c:v>2.6859274388747099E-3</c:v>
                </c:pt>
                <c:pt idx="3171">
                  <c:v>2.6874524859673492E-3</c:v>
                </c:pt>
                <c:pt idx="3172">
                  <c:v>2.6891176234031602E-3</c:v>
                </c:pt>
                <c:pt idx="3173">
                  <c:v>2.690893719622816E-3</c:v>
                </c:pt>
                <c:pt idx="3174">
                  <c:v>2.6954238222814623E-3</c:v>
                </c:pt>
                <c:pt idx="3175">
                  <c:v>2.6965343864898111E-3</c:v>
                </c:pt>
                <c:pt idx="3176">
                  <c:v>2.6965496895212837E-3</c:v>
                </c:pt>
                <c:pt idx="3177">
                  <c:v>2.6981044007129496E-3</c:v>
                </c:pt>
                <c:pt idx="3178">
                  <c:v>2.6990190927746152E-3</c:v>
                </c:pt>
                <c:pt idx="3179">
                  <c:v>2.7113611030794892E-3</c:v>
                </c:pt>
                <c:pt idx="3180">
                  <c:v>2.7192678779908602E-3</c:v>
                </c:pt>
                <c:pt idx="3181">
                  <c:v>2.7218864310583212E-3</c:v>
                </c:pt>
                <c:pt idx="3182">
                  <c:v>2.7283545789917739E-3</c:v>
                </c:pt>
                <c:pt idx="3183">
                  <c:v>2.7442570677930068E-3</c:v>
                </c:pt>
                <c:pt idx="3184">
                  <c:v>2.7468759858864412E-3</c:v>
                </c:pt>
                <c:pt idx="3185">
                  <c:v>2.7542395439549704E-3</c:v>
                </c:pt>
                <c:pt idx="3186">
                  <c:v>2.7560195617810845E-3</c:v>
                </c:pt>
                <c:pt idx="3187">
                  <c:v>2.7585001949692782E-3</c:v>
                </c:pt>
                <c:pt idx="3188">
                  <c:v>2.7599973457793896E-3</c:v>
                </c:pt>
                <c:pt idx="3189">
                  <c:v>2.7723609150215895E-3</c:v>
                </c:pt>
                <c:pt idx="3190">
                  <c:v>2.7739544513625883E-3</c:v>
                </c:pt>
                <c:pt idx="3191">
                  <c:v>2.7740263577453617E-3</c:v>
                </c:pt>
                <c:pt idx="3192">
                  <c:v>2.7751074607508292E-3</c:v>
                </c:pt>
                <c:pt idx="3193">
                  <c:v>2.779255063982339E-3</c:v>
                </c:pt>
                <c:pt idx="3194">
                  <c:v>2.7882457546957022E-3</c:v>
                </c:pt>
                <c:pt idx="3195">
                  <c:v>2.7916443666750092E-3</c:v>
                </c:pt>
                <c:pt idx="3196">
                  <c:v>2.795769551590254E-3</c:v>
                </c:pt>
                <c:pt idx="3197">
                  <c:v>2.8069665270331434E-3</c:v>
                </c:pt>
                <c:pt idx="3198">
                  <c:v>2.8078546570228652E-3</c:v>
                </c:pt>
                <c:pt idx="3199">
                  <c:v>2.8079797760622912E-3</c:v>
                </c:pt>
                <c:pt idx="3200">
                  <c:v>2.8091222411577212E-3</c:v>
                </c:pt>
                <c:pt idx="3201">
                  <c:v>2.8101882016000252E-3</c:v>
                </c:pt>
                <c:pt idx="3202">
                  <c:v>2.8111336379013272E-3</c:v>
                </c:pt>
                <c:pt idx="3203">
                  <c:v>2.8122891811494448E-3</c:v>
                </c:pt>
                <c:pt idx="3204">
                  <c:v>2.8126997666667593E-3</c:v>
                </c:pt>
                <c:pt idx="3205">
                  <c:v>2.8137406200225202E-3</c:v>
                </c:pt>
                <c:pt idx="3206">
                  <c:v>2.8150870675618602E-3</c:v>
                </c:pt>
                <c:pt idx="3207">
                  <c:v>2.8165665269226192E-3</c:v>
                </c:pt>
                <c:pt idx="3208">
                  <c:v>2.8167651643589728E-3</c:v>
                </c:pt>
                <c:pt idx="3209">
                  <c:v>2.8227935040225239E-3</c:v>
                </c:pt>
                <c:pt idx="3210">
                  <c:v>2.8280304438886694E-3</c:v>
                </c:pt>
                <c:pt idx="3211">
                  <c:v>2.8299636806476442E-3</c:v>
                </c:pt>
                <c:pt idx="3212">
                  <c:v>2.8312153385201687E-3</c:v>
                </c:pt>
                <c:pt idx="3213">
                  <c:v>2.8314006537164286E-3</c:v>
                </c:pt>
                <c:pt idx="3214">
                  <c:v>2.8390007515286591E-3</c:v>
                </c:pt>
                <c:pt idx="3215">
                  <c:v>2.8454208824308632E-3</c:v>
                </c:pt>
                <c:pt idx="3216">
                  <c:v>2.8480076331751309E-3</c:v>
                </c:pt>
                <c:pt idx="3217">
                  <c:v>2.8516411582226019E-3</c:v>
                </c:pt>
                <c:pt idx="3218">
                  <c:v>2.8519315396373598E-3</c:v>
                </c:pt>
                <c:pt idx="3219">
                  <c:v>2.8584133515846492E-3</c:v>
                </c:pt>
                <c:pt idx="3220">
                  <c:v>2.8611472366678213E-3</c:v>
                </c:pt>
                <c:pt idx="3221">
                  <c:v>2.8611992346108542E-3</c:v>
                </c:pt>
                <c:pt idx="3222">
                  <c:v>2.8646601257212457E-3</c:v>
                </c:pt>
                <c:pt idx="3223">
                  <c:v>2.8656503829383893E-3</c:v>
                </c:pt>
                <c:pt idx="3224">
                  <c:v>2.866628674860738E-3</c:v>
                </c:pt>
                <c:pt idx="3225">
                  <c:v>2.875493589561246E-3</c:v>
                </c:pt>
                <c:pt idx="3226">
                  <c:v>2.8770969471443369E-3</c:v>
                </c:pt>
                <c:pt idx="3227">
                  <c:v>2.8772215054778207E-3</c:v>
                </c:pt>
                <c:pt idx="3228">
                  <c:v>2.8810219983056618E-3</c:v>
                </c:pt>
                <c:pt idx="3229">
                  <c:v>2.8818807239416552E-3</c:v>
                </c:pt>
                <c:pt idx="3230">
                  <c:v>2.9091072585911617E-3</c:v>
                </c:pt>
                <c:pt idx="3231">
                  <c:v>2.910314411820368E-3</c:v>
                </c:pt>
                <c:pt idx="3232">
                  <c:v>2.9111540807902282E-3</c:v>
                </c:pt>
                <c:pt idx="3233">
                  <c:v>2.9202269455740884E-3</c:v>
                </c:pt>
                <c:pt idx="3234">
                  <c:v>2.9259305610559506E-3</c:v>
                </c:pt>
                <c:pt idx="3235">
                  <c:v>2.9285043453497338E-3</c:v>
                </c:pt>
                <c:pt idx="3236">
                  <c:v>2.9295105577029487E-3</c:v>
                </c:pt>
                <c:pt idx="3237">
                  <c:v>2.9300656508301358E-3</c:v>
                </c:pt>
                <c:pt idx="3238">
                  <c:v>2.9322417983262466E-3</c:v>
                </c:pt>
                <c:pt idx="3239">
                  <c:v>2.9343391045295992E-3</c:v>
                </c:pt>
                <c:pt idx="3240">
                  <c:v>2.9396975244605742E-3</c:v>
                </c:pt>
                <c:pt idx="3241">
                  <c:v>2.9465002474954871E-3</c:v>
                </c:pt>
                <c:pt idx="3242">
                  <c:v>2.9474308138005044E-3</c:v>
                </c:pt>
                <c:pt idx="3243">
                  <c:v>2.9491929193657782E-3</c:v>
                </c:pt>
                <c:pt idx="3244">
                  <c:v>2.9519739100027091E-3</c:v>
                </c:pt>
                <c:pt idx="3245">
                  <c:v>2.9524450641072227E-3</c:v>
                </c:pt>
                <c:pt idx="3246">
                  <c:v>2.9560768002907887E-3</c:v>
                </c:pt>
                <c:pt idx="3247">
                  <c:v>2.9562737010074892E-3</c:v>
                </c:pt>
                <c:pt idx="3248">
                  <c:v>2.9582003284577495E-3</c:v>
                </c:pt>
                <c:pt idx="3249">
                  <c:v>2.9597070581816797E-3</c:v>
                </c:pt>
                <c:pt idx="3250">
                  <c:v>2.9679107751006124E-3</c:v>
                </c:pt>
                <c:pt idx="3251">
                  <c:v>2.9712264152221201E-3</c:v>
                </c:pt>
                <c:pt idx="3252">
                  <c:v>2.9712574286017372E-3</c:v>
                </c:pt>
                <c:pt idx="3253">
                  <c:v>2.9723611767394592E-3</c:v>
                </c:pt>
                <c:pt idx="3254">
                  <c:v>2.9787934997393818E-3</c:v>
                </c:pt>
                <c:pt idx="3255">
                  <c:v>2.9804855237589912E-3</c:v>
                </c:pt>
                <c:pt idx="3256">
                  <c:v>2.9838644632537051E-3</c:v>
                </c:pt>
                <c:pt idx="3257">
                  <c:v>2.9873249873165076E-3</c:v>
                </c:pt>
                <c:pt idx="3258">
                  <c:v>2.9891029794356992E-3</c:v>
                </c:pt>
                <c:pt idx="3259">
                  <c:v>2.9969652892539332E-3</c:v>
                </c:pt>
                <c:pt idx="3260">
                  <c:v>2.9993209135185874E-3</c:v>
                </c:pt>
                <c:pt idx="3261">
                  <c:v>3.0015641976665116E-3</c:v>
                </c:pt>
                <c:pt idx="3262">
                  <c:v>3.0076309163158408E-3</c:v>
                </c:pt>
                <c:pt idx="3263">
                  <c:v>3.0087531035570612E-3</c:v>
                </c:pt>
                <c:pt idx="3264">
                  <c:v>3.0098523681857071E-3</c:v>
                </c:pt>
                <c:pt idx="3265">
                  <c:v>3.0154801275697326E-3</c:v>
                </c:pt>
                <c:pt idx="3266">
                  <c:v>3.0164681586591587E-3</c:v>
                </c:pt>
                <c:pt idx="3267">
                  <c:v>3.0171998378350773E-3</c:v>
                </c:pt>
                <c:pt idx="3268">
                  <c:v>3.0197860343845742E-3</c:v>
                </c:pt>
                <c:pt idx="3269">
                  <c:v>3.0242217027454687E-3</c:v>
                </c:pt>
                <c:pt idx="3270">
                  <c:v>3.0270372873022339E-3</c:v>
                </c:pt>
                <c:pt idx="3271">
                  <c:v>3.0297503039564012E-3</c:v>
                </c:pt>
                <c:pt idx="3272">
                  <c:v>3.0305717562789246E-3</c:v>
                </c:pt>
                <c:pt idx="3273">
                  <c:v>3.0334085411866463E-3</c:v>
                </c:pt>
                <c:pt idx="3274">
                  <c:v>3.0365739184934292E-3</c:v>
                </c:pt>
                <c:pt idx="3275">
                  <c:v>3.0400703271392352E-3</c:v>
                </c:pt>
                <c:pt idx="3276">
                  <c:v>3.0402756979064655E-3</c:v>
                </c:pt>
                <c:pt idx="3277">
                  <c:v>3.040450877925809E-3</c:v>
                </c:pt>
                <c:pt idx="3278">
                  <c:v>3.0410888665074846E-3</c:v>
                </c:pt>
                <c:pt idx="3279">
                  <c:v>3.0508557141845321E-3</c:v>
                </c:pt>
                <c:pt idx="3280">
                  <c:v>3.073513045740182E-3</c:v>
                </c:pt>
                <c:pt idx="3281">
                  <c:v>3.0768304013529292E-3</c:v>
                </c:pt>
                <c:pt idx="3282">
                  <c:v>3.0811185935964852E-3</c:v>
                </c:pt>
                <c:pt idx="3283">
                  <c:v>3.0901732319305705E-3</c:v>
                </c:pt>
                <c:pt idx="3284">
                  <c:v>3.0931306755006627E-3</c:v>
                </c:pt>
                <c:pt idx="3285">
                  <c:v>3.093232636475509E-3</c:v>
                </c:pt>
                <c:pt idx="3286">
                  <c:v>3.0964348876601029E-3</c:v>
                </c:pt>
                <c:pt idx="3287">
                  <c:v>3.1042557327859272E-3</c:v>
                </c:pt>
                <c:pt idx="3288">
                  <c:v>3.1111490438410923E-3</c:v>
                </c:pt>
                <c:pt idx="3289">
                  <c:v>3.1202033515919485E-3</c:v>
                </c:pt>
                <c:pt idx="3290">
                  <c:v>3.1214979568813584E-3</c:v>
                </c:pt>
                <c:pt idx="3291">
                  <c:v>3.1216997273284543E-3</c:v>
                </c:pt>
                <c:pt idx="3292">
                  <c:v>3.1303019607572219E-3</c:v>
                </c:pt>
                <c:pt idx="3293">
                  <c:v>3.1362937549540707E-3</c:v>
                </c:pt>
                <c:pt idx="3294">
                  <c:v>3.138315456186128E-3</c:v>
                </c:pt>
                <c:pt idx="3295">
                  <c:v>3.1391742614958994E-3</c:v>
                </c:pt>
                <c:pt idx="3296">
                  <c:v>3.1415273333974666E-3</c:v>
                </c:pt>
                <c:pt idx="3297">
                  <c:v>3.1436549133946191E-3</c:v>
                </c:pt>
                <c:pt idx="3298">
                  <c:v>3.1454059565841032E-3</c:v>
                </c:pt>
                <c:pt idx="3299">
                  <c:v>3.1483881775842691E-3</c:v>
                </c:pt>
                <c:pt idx="3300">
                  <c:v>3.1510535592210896E-3</c:v>
                </c:pt>
                <c:pt idx="3301">
                  <c:v>3.1515238956711412E-3</c:v>
                </c:pt>
                <c:pt idx="3302">
                  <c:v>3.1551142972948802E-3</c:v>
                </c:pt>
                <c:pt idx="3303">
                  <c:v>3.1617637573081408E-3</c:v>
                </c:pt>
                <c:pt idx="3304">
                  <c:v>3.1641887731604138E-3</c:v>
                </c:pt>
                <c:pt idx="3305">
                  <c:v>3.1647939023211088E-3</c:v>
                </c:pt>
                <c:pt idx="3306">
                  <c:v>3.1693036987159385E-3</c:v>
                </c:pt>
                <c:pt idx="3307">
                  <c:v>3.1699292094160055E-3</c:v>
                </c:pt>
                <c:pt idx="3308">
                  <c:v>3.1702471255059404E-3</c:v>
                </c:pt>
                <c:pt idx="3309">
                  <c:v>3.1723871224027659E-3</c:v>
                </c:pt>
                <c:pt idx="3310">
                  <c:v>3.1737333052759185E-3</c:v>
                </c:pt>
                <c:pt idx="3311">
                  <c:v>3.1753013353814645E-3</c:v>
                </c:pt>
                <c:pt idx="3312">
                  <c:v>3.1767683566268881E-3</c:v>
                </c:pt>
                <c:pt idx="3313">
                  <c:v>3.1789123984523209E-3</c:v>
                </c:pt>
                <c:pt idx="3314">
                  <c:v>3.1856538566377209E-3</c:v>
                </c:pt>
                <c:pt idx="3315">
                  <c:v>3.1865071571426473E-3</c:v>
                </c:pt>
                <c:pt idx="3316">
                  <c:v>3.1904818271224974E-3</c:v>
                </c:pt>
                <c:pt idx="3317">
                  <c:v>3.1925177703716664E-3</c:v>
                </c:pt>
                <c:pt idx="3318">
                  <c:v>3.1992451769048938E-3</c:v>
                </c:pt>
                <c:pt idx="3319">
                  <c:v>3.2020822917388642E-3</c:v>
                </c:pt>
                <c:pt idx="3320">
                  <c:v>3.2032564890672201E-3</c:v>
                </c:pt>
                <c:pt idx="3321">
                  <c:v>3.2033765930422637E-3</c:v>
                </c:pt>
                <c:pt idx="3322">
                  <c:v>3.208566136914785E-3</c:v>
                </c:pt>
                <c:pt idx="3323">
                  <c:v>3.2156990034858607E-3</c:v>
                </c:pt>
                <c:pt idx="3324">
                  <c:v>3.2179376914495865E-3</c:v>
                </c:pt>
                <c:pt idx="3325">
                  <c:v>3.2287643072396767E-3</c:v>
                </c:pt>
                <c:pt idx="3326">
                  <c:v>3.2296213338995389E-3</c:v>
                </c:pt>
                <c:pt idx="3327">
                  <c:v>3.2318147180374884E-3</c:v>
                </c:pt>
                <c:pt idx="3328">
                  <c:v>3.2321703622009814E-3</c:v>
                </c:pt>
                <c:pt idx="3329">
                  <c:v>3.234247050637319E-3</c:v>
                </c:pt>
                <c:pt idx="3330">
                  <c:v>3.23511926772893E-3</c:v>
                </c:pt>
                <c:pt idx="3331">
                  <c:v>3.2371377873158047E-3</c:v>
                </c:pt>
                <c:pt idx="3332">
                  <c:v>3.2374814588389061E-3</c:v>
                </c:pt>
                <c:pt idx="3333">
                  <c:v>3.2391893157310823E-3</c:v>
                </c:pt>
                <c:pt idx="3334">
                  <c:v>3.2406565221866578E-3</c:v>
                </c:pt>
                <c:pt idx="3335">
                  <c:v>3.2573882849455411E-3</c:v>
                </c:pt>
                <c:pt idx="3336">
                  <c:v>3.2581558849309649E-3</c:v>
                </c:pt>
                <c:pt idx="3337">
                  <c:v>3.2621971377723557E-3</c:v>
                </c:pt>
                <c:pt idx="3338">
                  <c:v>3.263794385179064E-3</c:v>
                </c:pt>
                <c:pt idx="3339">
                  <c:v>3.2662791694088094E-3</c:v>
                </c:pt>
                <c:pt idx="3340">
                  <c:v>3.2680331573295127E-3</c:v>
                </c:pt>
                <c:pt idx="3341">
                  <c:v>3.2726291796222632E-3</c:v>
                </c:pt>
                <c:pt idx="3342">
                  <c:v>3.2822520687073812E-3</c:v>
                </c:pt>
                <c:pt idx="3343">
                  <c:v>3.2853970391811698E-3</c:v>
                </c:pt>
                <c:pt idx="3344">
                  <c:v>3.290066321907092E-3</c:v>
                </c:pt>
                <c:pt idx="3345">
                  <c:v>3.2922923172335312E-3</c:v>
                </c:pt>
                <c:pt idx="3346">
                  <c:v>3.2961177254515455E-3</c:v>
                </c:pt>
                <c:pt idx="3347">
                  <c:v>3.2967679442590602E-3</c:v>
                </c:pt>
                <c:pt idx="3348">
                  <c:v>3.2975195280249927E-3</c:v>
                </c:pt>
                <c:pt idx="3349">
                  <c:v>3.300275444010398E-3</c:v>
                </c:pt>
                <c:pt idx="3350">
                  <c:v>3.3014274533619491E-3</c:v>
                </c:pt>
                <c:pt idx="3351">
                  <c:v>3.3050961159272392E-3</c:v>
                </c:pt>
                <c:pt idx="3352">
                  <c:v>3.3067295527861615E-3</c:v>
                </c:pt>
                <c:pt idx="3353">
                  <c:v>3.3123455334175432E-3</c:v>
                </c:pt>
                <c:pt idx="3354">
                  <c:v>3.3163485295722387E-3</c:v>
                </c:pt>
                <c:pt idx="3355">
                  <c:v>3.3211650347836795E-3</c:v>
                </c:pt>
                <c:pt idx="3356">
                  <c:v>3.3245127551458772E-3</c:v>
                </c:pt>
                <c:pt idx="3357">
                  <c:v>3.3322198335477707E-3</c:v>
                </c:pt>
                <c:pt idx="3358">
                  <c:v>3.3430642117036405E-3</c:v>
                </c:pt>
                <c:pt idx="3359">
                  <c:v>3.3484168728407852E-3</c:v>
                </c:pt>
                <c:pt idx="3360">
                  <c:v>3.348632740988065E-3</c:v>
                </c:pt>
                <c:pt idx="3361">
                  <c:v>3.3491949323224066E-3</c:v>
                </c:pt>
                <c:pt idx="3362">
                  <c:v>3.3503217628669925E-3</c:v>
                </c:pt>
                <c:pt idx="3363">
                  <c:v>3.3504758606624292E-3</c:v>
                </c:pt>
                <c:pt idx="3364">
                  <c:v>3.3528387757683275E-3</c:v>
                </c:pt>
                <c:pt idx="3365">
                  <c:v>3.3528870862378581E-3</c:v>
                </c:pt>
                <c:pt idx="3366">
                  <c:v>3.3590892689334064E-3</c:v>
                </c:pt>
                <c:pt idx="3367">
                  <c:v>3.359367185556919E-3</c:v>
                </c:pt>
                <c:pt idx="3368">
                  <c:v>3.3605997030612617E-3</c:v>
                </c:pt>
                <c:pt idx="3369">
                  <c:v>3.3610016607485897E-3</c:v>
                </c:pt>
                <c:pt idx="3370">
                  <c:v>3.3640492603107916E-3</c:v>
                </c:pt>
                <c:pt idx="3371">
                  <c:v>3.3695621341423752E-3</c:v>
                </c:pt>
                <c:pt idx="3372">
                  <c:v>3.3714649635049826E-3</c:v>
                </c:pt>
                <c:pt idx="3373">
                  <c:v>3.3748508995381631E-3</c:v>
                </c:pt>
                <c:pt idx="3374">
                  <c:v>3.3778394046011001E-3</c:v>
                </c:pt>
                <c:pt idx="3375">
                  <c:v>3.3800515209132641E-3</c:v>
                </c:pt>
                <c:pt idx="3376">
                  <c:v>3.3846351692324215E-3</c:v>
                </c:pt>
                <c:pt idx="3377">
                  <c:v>3.3870417917405667E-3</c:v>
                </c:pt>
                <c:pt idx="3378">
                  <c:v>3.3920604124488725E-3</c:v>
                </c:pt>
                <c:pt idx="3379">
                  <c:v>3.393512918527799E-3</c:v>
                </c:pt>
                <c:pt idx="3380">
                  <c:v>3.3968469272607567E-3</c:v>
                </c:pt>
                <c:pt idx="3381">
                  <c:v>3.4087882900204229E-3</c:v>
                </c:pt>
                <c:pt idx="3382">
                  <c:v>3.4089013062333297E-3</c:v>
                </c:pt>
                <c:pt idx="3383">
                  <c:v>3.4198087762196501E-3</c:v>
                </c:pt>
                <c:pt idx="3384">
                  <c:v>3.4213318231413026E-3</c:v>
                </c:pt>
                <c:pt idx="3385">
                  <c:v>3.4268300220907191E-3</c:v>
                </c:pt>
                <c:pt idx="3386">
                  <c:v>3.4382397340623257E-3</c:v>
                </c:pt>
                <c:pt idx="3387">
                  <c:v>3.4470448412642607E-3</c:v>
                </c:pt>
                <c:pt idx="3388">
                  <c:v>3.4473507207664648E-3</c:v>
                </c:pt>
                <c:pt idx="3389">
                  <c:v>3.4502815436075296E-3</c:v>
                </c:pt>
                <c:pt idx="3390">
                  <c:v>3.4569581264836387E-3</c:v>
                </c:pt>
                <c:pt idx="3391">
                  <c:v>3.4587468294555801E-3</c:v>
                </c:pt>
                <c:pt idx="3392">
                  <c:v>3.460159705276578E-3</c:v>
                </c:pt>
                <c:pt idx="3393">
                  <c:v>3.4668462168531674E-3</c:v>
                </c:pt>
                <c:pt idx="3394">
                  <c:v>3.4770543596273833E-3</c:v>
                </c:pt>
                <c:pt idx="3395">
                  <c:v>3.4808796801464492E-3</c:v>
                </c:pt>
                <c:pt idx="3396">
                  <c:v>3.4868544969372185E-3</c:v>
                </c:pt>
                <c:pt idx="3397">
                  <c:v>3.488694401404461E-3</c:v>
                </c:pt>
                <c:pt idx="3398">
                  <c:v>3.4908690802693742E-3</c:v>
                </c:pt>
                <c:pt idx="3399">
                  <c:v>3.4989911304370552E-3</c:v>
                </c:pt>
                <c:pt idx="3400">
                  <c:v>3.5023150211530006E-3</c:v>
                </c:pt>
                <c:pt idx="3401">
                  <c:v>3.5027914251982515E-3</c:v>
                </c:pt>
                <c:pt idx="3402">
                  <c:v>3.5065914523257878E-3</c:v>
                </c:pt>
                <c:pt idx="3403">
                  <c:v>3.5099948085548943E-3</c:v>
                </c:pt>
                <c:pt idx="3404">
                  <c:v>3.5108198787858012E-3</c:v>
                </c:pt>
                <c:pt idx="3405">
                  <c:v>3.5194559761420152E-3</c:v>
                </c:pt>
                <c:pt idx="3406">
                  <c:v>3.5233837506824261E-3</c:v>
                </c:pt>
                <c:pt idx="3407">
                  <c:v>3.5246401329222842E-3</c:v>
                </c:pt>
                <c:pt idx="3408">
                  <c:v>3.525928153945057E-3</c:v>
                </c:pt>
                <c:pt idx="3409">
                  <c:v>3.5273030832105421E-3</c:v>
                </c:pt>
                <c:pt idx="3410">
                  <c:v>3.5293720432930226E-3</c:v>
                </c:pt>
                <c:pt idx="3411">
                  <c:v>3.534304039824051E-3</c:v>
                </c:pt>
                <c:pt idx="3412">
                  <c:v>3.5388695982201202E-3</c:v>
                </c:pt>
                <c:pt idx="3413">
                  <c:v>3.5405445536163503E-3</c:v>
                </c:pt>
                <c:pt idx="3414">
                  <c:v>3.5416176228691932E-3</c:v>
                </c:pt>
                <c:pt idx="3415">
                  <c:v>3.5435818184080697E-3</c:v>
                </c:pt>
                <c:pt idx="3416">
                  <c:v>3.5442401860508112E-3</c:v>
                </c:pt>
                <c:pt idx="3417">
                  <c:v>3.5638775017893384E-3</c:v>
                </c:pt>
                <c:pt idx="3418">
                  <c:v>3.5661348294263916E-3</c:v>
                </c:pt>
                <c:pt idx="3419">
                  <c:v>3.5663562999181542E-3</c:v>
                </c:pt>
                <c:pt idx="3420">
                  <c:v>3.5686527879485218E-3</c:v>
                </c:pt>
                <c:pt idx="3421">
                  <c:v>3.5694249792937271E-3</c:v>
                </c:pt>
                <c:pt idx="3422">
                  <c:v>3.5726799756616878E-3</c:v>
                </c:pt>
                <c:pt idx="3423">
                  <c:v>3.5726825041803019E-3</c:v>
                </c:pt>
                <c:pt idx="3424">
                  <c:v>3.5930822303082192E-3</c:v>
                </c:pt>
                <c:pt idx="3425">
                  <c:v>3.6072357131892857E-3</c:v>
                </c:pt>
                <c:pt idx="3426">
                  <c:v>3.6074433508421358E-3</c:v>
                </c:pt>
                <c:pt idx="3427">
                  <c:v>3.6080080474187892E-3</c:v>
                </c:pt>
                <c:pt idx="3428">
                  <c:v>3.6092048222096502E-3</c:v>
                </c:pt>
                <c:pt idx="3429">
                  <c:v>3.6097161661691806E-3</c:v>
                </c:pt>
                <c:pt idx="3430">
                  <c:v>3.6099154862202611E-3</c:v>
                </c:pt>
                <c:pt idx="3431">
                  <c:v>3.6111602037872852E-3</c:v>
                </c:pt>
                <c:pt idx="3432">
                  <c:v>3.6131211915874221E-3</c:v>
                </c:pt>
                <c:pt idx="3433">
                  <c:v>3.6143636299839272E-3</c:v>
                </c:pt>
                <c:pt idx="3434">
                  <c:v>3.6158173072510813E-3</c:v>
                </c:pt>
                <c:pt idx="3435">
                  <c:v>3.6169485863292677E-3</c:v>
                </c:pt>
                <c:pt idx="3436">
                  <c:v>3.6250963321210472E-3</c:v>
                </c:pt>
                <c:pt idx="3437">
                  <c:v>3.626402414884107E-3</c:v>
                </c:pt>
                <c:pt idx="3438">
                  <c:v>3.6273024815922077E-3</c:v>
                </c:pt>
                <c:pt idx="3439">
                  <c:v>3.6311127339624656E-3</c:v>
                </c:pt>
                <c:pt idx="3440">
                  <c:v>3.6323990414911752E-3</c:v>
                </c:pt>
                <c:pt idx="3441">
                  <c:v>3.6359594710564146E-3</c:v>
                </c:pt>
                <c:pt idx="3442">
                  <c:v>3.6409419528112752E-3</c:v>
                </c:pt>
                <c:pt idx="3443">
                  <c:v>3.6446057591958602E-3</c:v>
                </c:pt>
                <c:pt idx="3444">
                  <c:v>3.6484251199293384E-3</c:v>
                </c:pt>
                <c:pt idx="3445">
                  <c:v>3.6587300007373674E-3</c:v>
                </c:pt>
                <c:pt idx="3446">
                  <c:v>3.6600476800502492E-3</c:v>
                </c:pt>
                <c:pt idx="3447">
                  <c:v>3.6670038360011258E-3</c:v>
                </c:pt>
                <c:pt idx="3448">
                  <c:v>3.6671438233011502E-3</c:v>
                </c:pt>
                <c:pt idx="3449">
                  <c:v>3.6726937691227831E-3</c:v>
                </c:pt>
                <c:pt idx="3450">
                  <c:v>3.6773800604799419E-3</c:v>
                </c:pt>
                <c:pt idx="3451">
                  <c:v>3.6867574435131682E-3</c:v>
                </c:pt>
                <c:pt idx="3452">
                  <c:v>3.6870813954847869E-3</c:v>
                </c:pt>
                <c:pt idx="3453">
                  <c:v>3.6911563651156796E-3</c:v>
                </c:pt>
                <c:pt idx="3454">
                  <c:v>3.6934797314779545E-3</c:v>
                </c:pt>
                <c:pt idx="3455">
                  <c:v>3.69743359587036E-3</c:v>
                </c:pt>
                <c:pt idx="3456">
                  <c:v>3.7055795046778703E-3</c:v>
                </c:pt>
                <c:pt idx="3457">
                  <c:v>3.706463219330203E-3</c:v>
                </c:pt>
                <c:pt idx="3458">
                  <c:v>3.7181501591310676E-3</c:v>
                </c:pt>
                <c:pt idx="3459">
                  <c:v>3.7206108889219426E-3</c:v>
                </c:pt>
                <c:pt idx="3460">
                  <c:v>3.728369197076789E-3</c:v>
                </c:pt>
                <c:pt idx="3461">
                  <c:v>3.7323606823432792E-3</c:v>
                </c:pt>
                <c:pt idx="3462">
                  <c:v>3.7356489742453591E-3</c:v>
                </c:pt>
                <c:pt idx="3463">
                  <c:v>3.7377463662597852E-3</c:v>
                </c:pt>
                <c:pt idx="3464">
                  <c:v>3.7395688928322387E-3</c:v>
                </c:pt>
                <c:pt idx="3465">
                  <c:v>3.7405481247314632E-3</c:v>
                </c:pt>
                <c:pt idx="3466">
                  <c:v>3.7444955149714878E-3</c:v>
                </c:pt>
                <c:pt idx="3467">
                  <c:v>3.748879060590586E-3</c:v>
                </c:pt>
                <c:pt idx="3468">
                  <c:v>3.7545552178518717E-3</c:v>
                </c:pt>
                <c:pt idx="3469">
                  <c:v>3.7557386948287542E-3</c:v>
                </c:pt>
                <c:pt idx="3470">
                  <c:v>3.7602111539987611E-3</c:v>
                </c:pt>
                <c:pt idx="3471">
                  <c:v>3.7605169114666367E-3</c:v>
                </c:pt>
                <c:pt idx="3472">
                  <c:v>3.7625977953224324E-3</c:v>
                </c:pt>
                <c:pt idx="3473">
                  <c:v>3.7627016648475197E-3</c:v>
                </c:pt>
                <c:pt idx="3474">
                  <c:v>3.7769089711801006E-3</c:v>
                </c:pt>
                <c:pt idx="3475">
                  <c:v>3.7818385660641483E-3</c:v>
                </c:pt>
                <c:pt idx="3476">
                  <c:v>3.7836219509495214E-3</c:v>
                </c:pt>
                <c:pt idx="3477">
                  <c:v>3.784266949259452E-3</c:v>
                </c:pt>
                <c:pt idx="3478">
                  <c:v>3.784525629251404E-3</c:v>
                </c:pt>
                <c:pt idx="3479">
                  <c:v>3.7864856667908886E-3</c:v>
                </c:pt>
                <c:pt idx="3480">
                  <c:v>3.7893565418977691E-3</c:v>
                </c:pt>
                <c:pt idx="3481">
                  <c:v>3.789961708970968E-3</c:v>
                </c:pt>
                <c:pt idx="3482">
                  <c:v>3.7948352966977825E-3</c:v>
                </c:pt>
                <c:pt idx="3483">
                  <c:v>3.7969217962025978E-3</c:v>
                </c:pt>
                <c:pt idx="3484">
                  <c:v>3.8003436325479774E-3</c:v>
                </c:pt>
                <c:pt idx="3485">
                  <c:v>3.8030367494159044E-3</c:v>
                </c:pt>
                <c:pt idx="3486">
                  <c:v>3.8070950305074246E-3</c:v>
                </c:pt>
                <c:pt idx="3487">
                  <c:v>3.8197537440849212E-3</c:v>
                </c:pt>
                <c:pt idx="3488">
                  <c:v>3.8197750626140052E-3</c:v>
                </c:pt>
                <c:pt idx="3489">
                  <c:v>3.8202915598758405E-3</c:v>
                </c:pt>
                <c:pt idx="3490">
                  <c:v>3.8342264492870412E-3</c:v>
                </c:pt>
                <c:pt idx="3491">
                  <c:v>3.8385817216209906E-3</c:v>
                </c:pt>
                <c:pt idx="3492">
                  <c:v>3.8415386872713573E-3</c:v>
                </c:pt>
                <c:pt idx="3493">
                  <c:v>3.8448546856693208E-3</c:v>
                </c:pt>
                <c:pt idx="3494">
                  <c:v>3.8497588697146011E-3</c:v>
                </c:pt>
                <c:pt idx="3495">
                  <c:v>3.8505092308264086E-3</c:v>
                </c:pt>
                <c:pt idx="3496">
                  <c:v>3.8514496910340827E-3</c:v>
                </c:pt>
                <c:pt idx="3497">
                  <c:v>3.851812924327902E-3</c:v>
                </c:pt>
                <c:pt idx="3498">
                  <c:v>3.8648710233013892E-3</c:v>
                </c:pt>
                <c:pt idx="3499">
                  <c:v>3.8669111610690685E-3</c:v>
                </c:pt>
                <c:pt idx="3500">
                  <c:v>3.8670827796441049E-3</c:v>
                </c:pt>
                <c:pt idx="3501">
                  <c:v>3.8771281295301011E-3</c:v>
                </c:pt>
                <c:pt idx="3502">
                  <c:v>3.8855642900718899E-3</c:v>
                </c:pt>
                <c:pt idx="3503">
                  <c:v>3.8935517601983429E-3</c:v>
                </c:pt>
                <c:pt idx="3504">
                  <c:v>3.8960847553987602E-3</c:v>
                </c:pt>
                <c:pt idx="3505">
                  <c:v>3.8967014946895014E-3</c:v>
                </c:pt>
                <c:pt idx="3506">
                  <c:v>3.9033486509092072E-3</c:v>
                </c:pt>
                <c:pt idx="3507">
                  <c:v>3.9037802014677621E-3</c:v>
                </c:pt>
                <c:pt idx="3508">
                  <c:v>3.9057202182516955E-3</c:v>
                </c:pt>
                <c:pt idx="3509">
                  <c:v>3.9061993506080543E-3</c:v>
                </c:pt>
                <c:pt idx="3510">
                  <c:v>3.9075067615568591E-3</c:v>
                </c:pt>
                <c:pt idx="3511">
                  <c:v>3.9152825935659056E-3</c:v>
                </c:pt>
                <c:pt idx="3512">
                  <c:v>3.9215531397969036E-3</c:v>
                </c:pt>
                <c:pt idx="3513">
                  <c:v>3.9244160087976068E-3</c:v>
                </c:pt>
                <c:pt idx="3514">
                  <c:v>3.9359443594130456E-3</c:v>
                </c:pt>
                <c:pt idx="3515">
                  <c:v>3.9452800231326796E-3</c:v>
                </c:pt>
                <c:pt idx="3516">
                  <c:v>3.9592156468826805E-3</c:v>
                </c:pt>
                <c:pt idx="3517">
                  <c:v>3.9601767429595898E-3</c:v>
                </c:pt>
                <c:pt idx="3518">
                  <c:v>3.9712040933926225E-3</c:v>
                </c:pt>
                <c:pt idx="3519">
                  <c:v>3.9861112197151884E-3</c:v>
                </c:pt>
                <c:pt idx="3520">
                  <c:v>3.9873359277582052E-3</c:v>
                </c:pt>
                <c:pt idx="3521">
                  <c:v>3.9939794757656915E-3</c:v>
                </c:pt>
                <c:pt idx="3522">
                  <c:v>3.9967075741965327E-3</c:v>
                </c:pt>
                <c:pt idx="3523">
                  <c:v>3.9983707808201405E-3</c:v>
                </c:pt>
                <c:pt idx="3524">
                  <c:v>3.9988613035545472E-3</c:v>
                </c:pt>
                <c:pt idx="3525">
                  <c:v>3.9999064636512399E-3</c:v>
                </c:pt>
                <c:pt idx="3526">
                  <c:v>4.0048070261297407E-3</c:v>
                </c:pt>
                <c:pt idx="3527">
                  <c:v>4.0089280036961434E-3</c:v>
                </c:pt>
                <c:pt idx="3528">
                  <c:v>4.012786625480904E-3</c:v>
                </c:pt>
                <c:pt idx="3529">
                  <c:v>4.0133190738217504E-3</c:v>
                </c:pt>
                <c:pt idx="3530">
                  <c:v>4.0137765657012178E-3</c:v>
                </c:pt>
                <c:pt idx="3531">
                  <c:v>4.014528336650623E-3</c:v>
                </c:pt>
                <c:pt idx="3532">
                  <c:v>4.0212978775113995E-3</c:v>
                </c:pt>
                <c:pt idx="3533">
                  <c:v>4.0232414549594446E-3</c:v>
                </c:pt>
                <c:pt idx="3534">
                  <c:v>4.0243997002098594E-3</c:v>
                </c:pt>
                <c:pt idx="3535">
                  <c:v>4.0245244537655215E-3</c:v>
                </c:pt>
                <c:pt idx="3536">
                  <c:v>4.0317311221643821E-3</c:v>
                </c:pt>
                <c:pt idx="3537">
                  <c:v>4.0338227821837946E-3</c:v>
                </c:pt>
                <c:pt idx="3538">
                  <c:v>4.0423636140893655E-3</c:v>
                </c:pt>
                <c:pt idx="3539">
                  <c:v>4.0469760471409742E-3</c:v>
                </c:pt>
                <c:pt idx="3540">
                  <c:v>4.0600211442263414E-3</c:v>
                </c:pt>
                <c:pt idx="3541">
                  <c:v>4.0629586936361929E-3</c:v>
                </c:pt>
                <c:pt idx="3542">
                  <c:v>4.0892757979792329E-3</c:v>
                </c:pt>
                <c:pt idx="3543">
                  <c:v>4.0918979820052824E-3</c:v>
                </c:pt>
                <c:pt idx="3544">
                  <c:v>4.0959858943474883E-3</c:v>
                </c:pt>
                <c:pt idx="3545">
                  <c:v>4.1020882849411144E-3</c:v>
                </c:pt>
                <c:pt idx="3546">
                  <c:v>4.1107442072490005E-3</c:v>
                </c:pt>
                <c:pt idx="3547">
                  <c:v>4.1122437008986705E-3</c:v>
                </c:pt>
                <c:pt idx="3548">
                  <c:v>4.1155727215418094E-3</c:v>
                </c:pt>
                <c:pt idx="3549">
                  <c:v>4.1168047226647023E-3</c:v>
                </c:pt>
                <c:pt idx="3550">
                  <c:v>4.1172581313672074E-3</c:v>
                </c:pt>
                <c:pt idx="3551">
                  <c:v>4.1307646862843933E-3</c:v>
                </c:pt>
                <c:pt idx="3552">
                  <c:v>4.1312768721947814E-3</c:v>
                </c:pt>
                <c:pt idx="3553">
                  <c:v>4.1317651245408472E-3</c:v>
                </c:pt>
                <c:pt idx="3554">
                  <c:v>4.1327412929547738E-3</c:v>
                </c:pt>
                <c:pt idx="3555">
                  <c:v>4.1452240068856764E-3</c:v>
                </c:pt>
                <c:pt idx="3556">
                  <c:v>4.1464101607022394E-3</c:v>
                </c:pt>
                <c:pt idx="3557">
                  <c:v>4.1521236356740834E-3</c:v>
                </c:pt>
                <c:pt idx="3558">
                  <c:v>4.158514587686046E-3</c:v>
                </c:pt>
                <c:pt idx="3559">
                  <c:v>4.1647670947918426E-3</c:v>
                </c:pt>
                <c:pt idx="3560">
                  <c:v>4.1649784573290676E-3</c:v>
                </c:pt>
                <c:pt idx="3561">
                  <c:v>4.1727721212124072E-3</c:v>
                </c:pt>
                <c:pt idx="3562">
                  <c:v>4.1730251649272883E-3</c:v>
                </c:pt>
                <c:pt idx="3563">
                  <c:v>4.1769787992632047E-3</c:v>
                </c:pt>
                <c:pt idx="3564">
                  <c:v>4.1771916632628433E-3</c:v>
                </c:pt>
                <c:pt idx="3565">
                  <c:v>4.1790420420224905E-3</c:v>
                </c:pt>
                <c:pt idx="3566">
                  <c:v>4.1811709247207424E-3</c:v>
                </c:pt>
                <c:pt idx="3567">
                  <c:v>4.1850484999373999E-3</c:v>
                </c:pt>
                <c:pt idx="3568">
                  <c:v>4.1894863188909762E-3</c:v>
                </c:pt>
                <c:pt idx="3569">
                  <c:v>4.1901805571206855E-3</c:v>
                </c:pt>
                <c:pt idx="3570">
                  <c:v>4.1937848431695306E-3</c:v>
                </c:pt>
                <c:pt idx="3571">
                  <c:v>4.209577450614543E-3</c:v>
                </c:pt>
                <c:pt idx="3572">
                  <c:v>4.2176663316518303E-3</c:v>
                </c:pt>
                <c:pt idx="3573">
                  <c:v>4.2202492071410445E-3</c:v>
                </c:pt>
                <c:pt idx="3574">
                  <c:v>4.2203768719658065E-3</c:v>
                </c:pt>
                <c:pt idx="3575">
                  <c:v>4.2229616190138123E-3</c:v>
                </c:pt>
                <c:pt idx="3576">
                  <c:v>4.2367155099448514E-3</c:v>
                </c:pt>
                <c:pt idx="3577">
                  <c:v>4.2375989116497726E-3</c:v>
                </c:pt>
                <c:pt idx="3578">
                  <c:v>4.2432761846547739E-3</c:v>
                </c:pt>
                <c:pt idx="3579">
                  <c:v>4.2536929579927779E-3</c:v>
                </c:pt>
                <c:pt idx="3580">
                  <c:v>4.2637351042852803E-3</c:v>
                </c:pt>
                <c:pt idx="3581">
                  <c:v>4.2673744821666434E-3</c:v>
                </c:pt>
                <c:pt idx="3582">
                  <c:v>4.2711772884851517E-3</c:v>
                </c:pt>
                <c:pt idx="3583">
                  <c:v>4.274779363176091E-3</c:v>
                </c:pt>
                <c:pt idx="3584">
                  <c:v>4.2838472657664734E-3</c:v>
                </c:pt>
                <c:pt idx="3585">
                  <c:v>4.285930275701494E-3</c:v>
                </c:pt>
                <c:pt idx="3586">
                  <c:v>4.2892728701359991E-3</c:v>
                </c:pt>
                <c:pt idx="3587">
                  <c:v>4.2906051178374614E-3</c:v>
                </c:pt>
                <c:pt idx="3588">
                  <c:v>4.2910234032943213E-3</c:v>
                </c:pt>
                <c:pt idx="3589">
                  <c:v>4.2916883797144484E-3</c:v>
                </c:pt>
                <c:pt idx="3590">
                  <c:v>4.2925146566954288E-3</c:v>
                </c:pt>
                <c:pt idx="3591">
                  <c:v>4.2983624073158321E-3</c:v>
                </c:pt>
                <c:pt idx="3592">
                  <c:v>4.2985164378244725E-3</c:v>
                </c:pt>
                <c:pt idx="3593">
                  <c:v>4.3062813724632724E-3</c:v>
                </c:pt>
                <c:pt idx="3594">
                  <c:v>4.3083412384558473E-3</c:v>
                </c:pt>
                <c:pt idx="3595">
                  <c:v>4.3146770233603339E-3</c:v>
                </c:pt>
                <c:pt idx="3596">
                  <c:v>4.3159611283899507E-3</c:v>
                </c:pt>
                <c:pt idx="3597">
                  <c:v>4.3172985469936333E-3</c:v>
                </c:pt>
                <c:pt idx="3598">
                  <c:v>4.3194983652144114E-3</c:v>
                </c:pt>
                <c:pt idx="3599">
                  <c:v>4.3234557037854808E-3</c:v>
                </c:pt>
                <c:pt idx="3600">
                  <c:v>4.3279090869380076E-3</c:v>
                </c:pt>
                <c:pt idx="3601">
                  <c:v>4.3363591981019902E-3</c:v>
                </c:pt>
                <c:pt idx="3602">
                  <c:v>4.3427836712705125E-3</c:v>
                </c:pt>
                <c:pt idx="3603">
                  <c:v>4.3444861408760242E-3</c:v>
                </c:pt>
                <c:pt idx="3604">
                  <c:v>4.3470291412565998E-3</c:v>
                </c:pt>
                <c:pt idx="3605">
                  <c:v>4.3551267867999429E-3</c:v>
                </c:pt>
                <c:pt idx="3606">
                  <c:v>4.3603076192002673E-3</c:v>
                </c:pt>
                <c:pt idx="3607">
                  <c:v>4.3606519519496963E-3</c:v>
                </c:pt>
                <c:pt idx="3608">
                  <c:v>4.3621143344111058E-3</c:v>
                </c:pt>
                <c:pt idx="3609">
                  <c:v>4.3641358435198849E-3</c:v>
                </c:pt>
                <c:pt idx="3610">
                  <c:v>4.366203046229181E-3</c:v>
                </c:pt>
                <c:pt idx="3611">
                  <c:v>4.375518966393141E-3</c:v>
                </c:pt>
                <c:pt idx="3612">
                  <c:v>4.377885134015904E-3</c:v>
                </c:pt>
                <c:pt idx="3613">
                  <c:v>4.3807696699892018E-3</c:v>
                </c:pt>
                <c:pt idx="3614">
                  <c:v>4.3850565921090883E-3</c:v>
                </c:pt>
                <c:pt idx="3615">
                  <c:v>4.3999752862205364E-3</c:v>
                </c:pt>
                <c:pt idx="3616">
                  <c:v>4.4072558369375086E-3</c:v>
                </c:pt>
                <c:pt idx="3617">
                  <c:v>4.4080226868993509E-3</c:v>
                </c:pt>
                <c:pt idx="3618">
                  <c:v>4.4087387814984039E-3</c:v>
                </c:pt>
                <c:pt idx="3619">
                  <c:v>4.419228699969165E-3</c:v>
                </c:pt>
                <c:pt idx="3620">
                  <c:v>4.4389113326551034E-3</c:v>
                </c:pt>
                <c:pt idx="3621">
                  <c:v>4.4415353211399982E-3</c:v>
                </c:pt>
                <c:pt idx="3622">
                  <c:v>4.4417267281224642E-3</c:v>
                </c:pt>
                <c:pt idx="3623">
                  <c:v>4.4469450802172034E-3</c:v>
                </c:pt>
                <c:pt idx="3624">
                  <c:v>4.4504202336429323E-3</c:v>
                </c:pt>
                <c:pt idx="3625">
                  <c:v>4.4720582097888184E-3</c:v>
                </c:pt>
                <c:pt idx="3626">
                  <c:v>4.4736387222459109E-3</c:v>
                </c:pt>
                <c:pt idx="3627">
                  <c:v>4.4763669356667046E-3</c:v>
                </c:pt>
                <c:pt idx="3628">
                  <c:v>4.4772252823485929E-3</c:v>
                </c:pt>
                <c:pt idx="3629">
                  <c:v>4.4973340136371031E-3</c:v>
                </c:pt>
                <c:pt idx="3630">
                  <c:v>4.5020362716892155E-3</c:v>
                </c:pt>
                <c:pt idx="3631">
                  <c:v>4.5093600603070914E-3</c:v>
                </c:pt>
                <c:pt idx="3632">
                  <c:v>4.5226663508476494E-3</c:v>
                </c:pt>
                <c:pt idx="3633">
                  <c:v>4.5344922629225399E-3</c:v>
                </c:pt>
                <c:pt idx="3634">
                  <c:v>4.5456322584714664E-3</c:v>
                </c:pt>
                <c:pt idx="3635">
                  <c:v>4.5482226986486391E-3</c:v>
                </c:pt>
                <c:pt idx="3636">
                  <c:v>4.5483156891364491E-3</c:v>
                </c:pt>
                <c:pt idx="3637">
                  <c:v>4.5509788429904498E-3</c:v>
                </c:pt>
                <c:pt idx="3638">
                  <c:v>4.5718784859229587E-3</c:v>
                </c:pt>
                <c:pt idx="3639">
                  <c:v>4.5730741309134024E-3</c:v>
                </c:pt>
                <c:pt idx="3640">
                  <c:v>4.5764531769232524E-3</c:v>
                </c:pt>
                <c:pt idx="3641">
                  <c:v>4.5827066675211414E-3</c:v>
                </c:pt>
                <c:pt idx="3642">
                  <c:v>4.5857126570765525E-3</c:v>
                </c:pt>
                <c:pt idx="3643">
                  <c:v>4.586143877469198E-3</c:v>
                </c:pt>
                <c:pt idx="3644">
                  <c:v>4.5877220947973252E-3</c:v>
                </c:pt>
                <c:pt idx="3645">
                  <c:v>4.5889570993929924E-3</c:v>
                </c:pt>
                <c:pt idx="3646">
                  <c:v>4.5930361762752565E-3</c:v>
                </c:pt>
                <c:pt idx="3647">
                  <c:v>4.5938564535464585E-3</c:v>
                </c:pt>
                <c:pt idx="3648">
                  <c:v>4.6053701336592114E-3</c:v>
                </c:pt>
                <c:pt idx="3649">
                  <c:v>4.6127338887222294E-3</c:v>
                </c:pt>
                <c:pt idx="3650">
                  <c:v>4.6127901274790753E-3</c:v>
                </c:pt>
                <c:pt idx="3651">
                  <c:v>4.6149692045806094E-3</c:v>
                </c:pt>
                <c:pt idx="3652">
                  <c:v>4.6264657208657496E-3</c:v>
                </c:pt>
                <c:pt idx="3653">
                  <c:v>4.6468811017956824E-3</c:v>
                </c:pt>
                <c:pt idx="3654">
                  <c:v>4.6476334961848536E-3</c:v>
                </c:pt>
                <c:pt idx="3655">
                  <c:v>4.6520119081442319E-3</c:v>
                </c:pt>
                <c:pt idx="3656">
                  <c:v>4.6557614410020721E-3</c:v>
                </c:pt>
                <c:pt idx="3657">
                  <c:v>4.6638441036228762E-3</c:v>
                </c:pt>
                <c:pt idx="3658">
                  <c:v>4.6648906227397761E-3</c:v>
                </c:pt>
                <c:pt idx="3659">
                  <c:v>4.6696813102690493E-3</c:v>
                </c:pt>
                <c:pt idx="3660">
                  <c:v>4.6794410603310625E-3</c:v>
                </c:pt>
                <c:pt idx="3661">
                  <c:v>4.6799170031917416E-3</c:v>
                </c:pt>
                <c:pt idx="3662">
                  <c:v>4.6925953560079366E-3</c:v>
                </c:pt>
                <c:pt idx="3663">
                  <c:v>4.7102420995402136E-3</c:v>
                </c:pt>
                <c:pt idx="3664">
                  <c:v>4.7121712093176312E-3</c:v>
                </c:pt>
                <c:pt idx="3665">
                  <c:v>4.7126769131229096E-3</c:v>
                </c:pt>
                <c:pt idx="3666">
                  <c:v>4.7141228790945214E-3</c:v>
                </c:pt>
                <c:pt idx="3667">
                  <c:v>4.7224924955563572E-3</c:v>
                </c:pt>
                <c:pt idx="3668">
                  <c:v>4.7248495878090572E-3</c:v>
                </c:pt>
                <c:pt idx="3669">
                  <c:v>4.7257498404142534E-3</c:v>
                </c:pt>
                <c:pt idx="3670">
                  <c:v>4.7289476808713175E-3</c:v>
                </c:pt>
                <c:pt idx="3671">
                  <c:v>4.7292952602293534E-3</c:v>
                </c:pt>
                <c:pt idx="3672">
                  <c:v>4.7389460443245518E-3</c:v>
                </c:pt>
                <c:pt idx="3673">
                  <c:v>4.7443695320677484E-3</c:v>
                </c:pt>
                <c:pt idx="3674">
                  <c:v>4.747733082672346E-3</c:v>
                </c:pt>
                <c:pt idx="3675">
                  <c:v>4.7709466000494154E-3</c:v>
                </c:pt>
                <c:pt idx="3676">
                  <c:v>4.7794857550273124E-3</c:v>
                </c:pt>
                <c:pt idx="3677">
                  <c:v>4.7851101433274562E-3</c:v>
                </c:pt>
                <c:pt idx="3678">
                  <c:v>4.7865298482352506E-3</c:v>
                </c:pt>
                <c:pt idx="3679">
                  <c:v>4.7919186083272627E-3</c:v>
                </c:pt>
                <c:pt idx="3680">
                  <c:v>4.7991377426080794E-3</c:v>
                </c:pt>
                <c:pt idx="3681">
                  <c:v>4.7994768766713583E-3</c:v>
                </c:pt>
                <c:pt idx="3682">
                  <c:v>4.7998040340309104E-3</c:v>
                </c:pt>
                <c:pt idx="3683">
                  <c:v>4.8033905744760824E-3</c:v>
                </c:pt>
                <c:pt idx="3684">
                  <c:v>4.8061767414612514E-3</c:v>
                </c:pt>
                <c:pt idx="3685">
                  <c:v>4.8236879000664885E-3</c:v>
                </c:pt>
                <c:pt idx="3686">
                  <c:v>4.8290322015058541E-3</c:v>
                </c:pt>
                <c:pt idx="3687">
                  <c:v>4.8360962059838305E-3</c:v>
                </c:pt>
                <c:pt idx="3688">
                  <c:v>4.8363538002020321E-3</c:v>
                </c:pt>
                <c:pt idx="3689">
                  <c:v>4.851364713395658E-3</c:v>
                </c:pt>
                <c:pt idx="3690">
                  <c:v>4.8613654721531207E-3</c:v>
                </c:pt>
                <c:pt idx="3691">
                  <c:v>4.8628979346439106E-3</c:v>
                </c:pt>
                <c:pt idx="3692">
                  <c:v>4.8642380934057674E-3</c:v>
                </c:pt>
                <c:pt idx="3693">
                  <c:v>4.8757194084368917E-3</c:v>
                </c:pt>
                <c:pt idx="3694">
                  <c:v>4.8818020406885534E-3</c:v>
                </c:pt>
                <c:pt idx="3695">
                  <c:v>4.8987470771960891E-3</c:v>
                </c:pt>
                <c:pt idx="3696">
                  <c:v>4.9009832514006939E-3</c:v>
                </c:pt>
                <c:pt idx="3697">
                  <c:v>4.9018630937632778E-3</c:v>
                </c:pt>
                <c:pt idx="3698">
                  <c:v>4.9121933535217488E-3</c:v>
                </c:pt>
                <c:pt idx="3699">
                  <c:v>4.9245235025358802E-3</c:v>
                </c:pt>
                <c:pt idx="3700">
                  <c:v>4.9269988187218422E-3</c:v>
                </c:pt>
                <c:pt idx="3701">
                  <c:v>4.94877246637088E-3</c:v>
                </c:pt>
                <c:pt idx="3702">
                  <c:v>4.9676596874883207E-3</c:v>
                </c:pt>
                <c:pt idx="3703">
                  <c:v>4.9738028107328709E-3</c:v>
                </c:pt>
                <c:pt idx="3704">
                  <c:v>4.9813481756043644E-3</c:v>
                </c:pt>
                <c:pt idx="3705">
                  <c:v>4.9837069487922913E-3</c:v>
                </c:pt>
                <c:pt idx="3706">
                  <c:v>4.9917569777326838E-3</c:v>
                </c:pt>
                <c:pt idx="3707">
                  <c:v>4.9974497913557632E-3</c:v>
                </c:pt>
                <c:pt idx="3708">
                  <c:v>4.9981959877784714E-3</c:v>
                </c:pt>
                <c:pt idx="3709">
                  <c:v>5.0094506274376404E-3</c:v>
                </c:pt>
                <c:pt idx="3710">
                  <c:v>5.0219525909984443E-3</c:v>
                </c:pt>
                <c:pt idx="3711">
                  <c:v>5.0321803818877894E-3</c:v>
                </c:pt>
                <c:pt idx="3712">
                  <c:v>5.0405612188859864E-3</c:v>
                </c:pt>
                <c:pt idx="3713">
                  <c:v>5.0457936368935533E-3</c:v>
                </c:pt>
                <c:pt idx="3714">
                  <c:v>5.0472234691304099E-3</c:v>
                </c:pt>
                <c:pt idx="3715">
                  <c:v>5.0513475341782193E-3</c:v>
                </c:pt>
                <c:pt idx="3716">
                  <c:v>5.0611487601300758E-3</c:v>
                </c:pt>
                <c:pt idx="3717">
                  <c:v>5.0661737281659461E-3</c:v>
                </c:pt>
                <c:pt idx="3718">
                  <c:v>5.0753728099858378E-3</c:v>
                </c:pt>
                <c:pt idx="3719">
                  <c:v>5.0766365477286522E-3</c:v>
                </c:pt>
                <c:pt idx="3720">
                  <c:v>5.0773476735193274E-3</c:v>
                </c:pt>
                <c:pt idx="3721">
                  <c:v>5.085285100138134E-3</c:v>
                </c:pt>
                <c:pt idx="3722">
                  <c:v>5.0918753042617053E-3</c:v>
                </c:pt>
                <c:pt idx="3723">
                  <c:v>5.0962901720184505E-3</c:v>
                </c:pt>
                <c:pt idx="3724">
                  <c:v>5.0977819570124676E-3</c:v>
                </c:pt>
                <c:pt idx="3725">
                  <c:v>5.1028095495484517E-3</c:v>
                </c:pt>
                <c:pt idx="3726">
                  <c:v>5.1038369634294227E-3</c:v>
                </c:pt>
                <c:pt idx="3727">
                  <c:v>5.1277690061644083E-3</c:v>
                </c:pt>
                <c:pt idx="3728">
                  <c:v>5.1319588096344314E-3</c:v>
                </c:pt>
                <c:pt idx="3729">
                  <c:v>5.1375379900632564E-3</c:v>
                </c:pt>
                <c:pt idx="3730">
                  <c:v>5.1699411899529127E-3</c:v>
                </c:pt>
                <c:pt idx="3731">
                  <c:v>5.1756693579753524E-3</c:v>
                </c:pt>
                <c:pt idx="3732">
                  <c:v>5.1812818175954387E-3</c:v>
                </c:pt>
                <c:pt idx="3733">
                  <c:v>5.1889966295567405E-3</c:v>
                </c:pt>
                <c:pt idx="3734">
                  <c:v>5.2010911080322478E-3</c:v>
                </c:pt>
                <c:pt idx="3735">
                  <c:v>5.2105508233449916E-3</c:v>
                </c:pt>
                <c:pt idx="3736">
                  <c:v>5.2223668768570965E-3</c:v>
                </c:pt>
                <c:pt idx="3737">
                  <c:v>5.2236618643586412E-3</c:v>
                </c:pt>
                <c:pt idx="3738">
                  <c:v>5.2238401796185904E-3</c:v>
                </c:pt>
                <c:pt idx="3739">
                  <c:v>5.2273240009956794E-3</c:v>
                </c:pt>
                <c:pt idx="3740">
                  <c:v>5.2329707175801914E-3</c:v>
                </c:pt>
                <c:pt idx="3741">
                  <c:v>5.236722163109016E-3</c:v>
                </c:pt>
                <c:pt idx="3742">
                  <c:v>5.2369108134364632E-3</c:v>
                </c:pt>
                <c:pt idx="3743">
                  <c:v>5.237461075829483E-3</c:v>
                </c:pt>
                <c:pt idx="3744">
                  <c:v>5.2490939845421846E-3</c:v>
                </c:pt>
                <c:pt idx="3745">
                  <c:v>5.2597895405102823E-3</c:v>
                </c:pt>
                <c:pt idx="3746">
                  <c:v>5.2649477834903341E-3</c:v>
                </c:pt>
                <c:pt idx="3747">
                  <c:v>5.2695237021048794E-3</c:v>
                </c:pt>
                <c:pt idx="3748">
                  <c:v>5.2752611231145522E-3</c:v>
                </c:pt>
                <c:pt idx="3749">
                  <c:v>5.2880736093174939E-3</c:v>
                </c:pt>
                <c:pt idx="3750">
                  <c:v>5.2884308260204085E-3</c:v>
                </c:pt>
                <c:pt idx="3751">
                  <c:v>5.2915302927210514E-3</c:v>
                </c:pt>
                <c:pt idx="3752">
                  <c:v>5.3013280252204031E-3</c:v>
                </c:pt>
                <c:pt idx="3753">
                  <c:v>5.3013816613703534E-3</c:v>
                </c:pt>
                <c:pt idx="3754">
                  <c:v>5.3166594596039205E-3</c:v>
                </c:pt>
                <c:pt idx="3755">
                  <c:v>5.3374894970702833E-3</c:v>
                </c:pt>
                <c:pt idx="3756">
                  <c:v>5.3680678604615091E-3</c:v>
                </c:pt>
                <c:pt idx="3757">
                  <c:v>5.3717775242756831E-3</c:v>
                </c:pt>
                <c:pt idx="3758">
                  <c:v>5.3889593076032784E-3</c:v>
                </c:pt>
                <c:pt idx="3759">
                  <c:v>5.3920378927939409E-3</c:v>
                </c:pt>
                <c:pt idx="3760">
                  <c:v>5.4058872406336422E-3</c:v>
                </c:pt>
                <c:pt idx="3761">
                  <c:v>5.4064447111130632E-3</c:v>
                </c:pt>
                <c:pt idx="3762">
                  <c:v>5.4064621512062393E-3</c:v>
                </c:pt>
                <c:pt idx="3763">
                  <c:v>5.4125165157754649E-3</c:v>
                </c:pt>
                <c:pt idx="3764">
                  <c:v>5.4209317943200996E-3</c:v>
                </c:pt>
                <c:pt idx="3765">
                  <c:v>5.4231413086773443E-3</c:v>
                </c:pt>
                <c:pt idx="3766">
                  <c:v>5.4287273509730782E-3</c:v>
                </c:pt>
                <c:pt idx="3767">
                  <c:v>5.4351953228275532E-3</c:v>
                </c:pt>
                <c:pt idx="3768">
                  <c:v>5.4355047387470504E-3</c:v>
                </c:pt>
                <c:pt idx="3769">
                  <c:v>5.4390316147947607E-3</c:v>
                </c:pt>
                <c:pt idx="3770">
                  <c:v>5.4412564996269537E-3</c:v>
                </c:pt>
                <c:pt idx="3771">
                  <c:v>5.4434459169188133E-3</c:v>
                </c:pt>
                <c:pt idx="3772">
                  <c:v>5.4482783378982692E-3</c:v>
                </c:pt>
                <c:pt idx="3773">
                  <c:v>5.4496335285274837E-3</c:v>
                </c:pt>
                <c:pt idx="3774">
                  <c:v>5.4547143293683983E-3</c:v>
                </c:pt>
                <c:pt idx="3775">
                  <c:v>5.4591170627014103E-3</c:v>
                </c:pt>
                <c:pt idx="3776">
                  <c:v>5.4702411898503679E-3</c:v>
                </c:pt>
                <c:pt idx="3777">
                  <c:v>5.4743778863232465E-3</c:v>
                </c:pt>
                <c:pt idx="3778">
                  <c:v>5.4837687266381203E-3</c:v>
                </c:pt>
                <c:pt idx="3779">
                  <c:v>5.488991391195127E-3</c:v>
                </c:pt>
                <c:pt idx="3780">
                  <c:v>5.4988498636084184E-3</c:v>
                </c:pt>
                <c:pt idx="3781">
                  <c:v>5.5091702219358524E-3</c:v>
                </c:pt>
                <c:pt idx="3782">
                  <c:v>5.5105110829152693E-3</c:v>
                </c:pt>
                <c:pt idx="3783">
                  <c:v>5.5204545710326475E-3</c:v>
                </c:pt>
                <c:pt idx="3784">
                  <c:v>5.5299730655466632E-3</c:v>
                </c:pt>
                <c:pt idx="3785">
                  <c:v>5.5315386322421526E-3</c:v>
                </c:pt>
                <c:pt idx="3786">
                  <c:v>5.5361268278174081E-3</c:v>
                </c:pt>
                <c:pt idx="3787">
                  <c:v>5.5398111419509514E-3</c:v>
                </c:pt>
                <c:pt idx="3788">
                  <c:v>5.5519210532049331E-3</c:v>
                </c:pt>
                <c:pt idx="3789">
                  <c:v>5.5608565392165086E-3</c:v>
                </c:pt>
                <c:pt idx="3790">
                  <c:v>5.566021973086613E-3</c:v>
                </c:pt>
                <c:pt idx="3791">
                  <c:v>5.5773082090402933E-3</c:v>
                </c:pt>
                <c:pt idx="3792">
                  <c:v>5.5808335521631818E-3</c:v>
                </c:pt>
                <c:pt idx="3793">
                  <c:v>5.5900124338847624E-3</c:v>
                </c:pt>
                <c:pt idx="3794">
                  <c:v>5.5903317960029533E-3</c:v>
                </c:pt>
                <c:pt idx="3795">
                  <c:v>5.5914713521348636E-3</c:v>
                </c:pt>
                <c:pt idx="3796">
                  <c:v>5.5951969468392348E-3</c:v>
                </c:pt>
                <c:pt idx="3797">
                  <c:v>5.598073872570242E-3</c:v>
                </c:pt>
                <c:pt idx="3798">
                  <c:v>5.6122155351957491E-3</c:v>
                </c:pt>
                <c:pt idx="3799">
                  <c:v>5.6178254823171505E-3</c:v>
                </c:pt>
                <c:pt idx="3800">
                  <c:v>5.6190502881763062E-3</c:v>
                </c:pt>
                <c:pt idx="3801">
                  <c:v>5.6204680533272714E-3</c:v>
                </c:pt>
                <c:pt idx="3802">
                  <c:v>5.6220570766196505E-3</c:v>
                </c:pt>
                <c:pt idx="3803">
                  <c:v>5.6227332209539301E-3</c:v>
                </c:pt>
                <c:pt idx="3804">
                  <c:v>5.6299669971755254E-3</c:v>
                </c:pt>
                <c:pt idx="3805">
                  <c:v>5.6316167919686745E-3</c:v>
                </c:pt>
                <c:pt idx="3806">
                  <c:v>5.6412864030697925E-3</c:v>
                </c:pt>
                <c:pt idx="3807">
                  <c:v>5.6518601121588775E-3</c:v>
                </c:pt>
                <c:pt idx="3808">
                  <c:v>5.6548956313589756E-3</c:v>
                </c:pt>
                <c:pt idx="3809">
                  <c:v>5.6590021673559154E-3</c:v>
                </c:pt>
                <c:pt idx="3810">
                  <c:v>5.6676176814997713E-3</c:v>
                </c:pt>
                <c:pt idx="3811">
                  <c:v>5.6695442130192614E-3</c:v>
                </c:pt>
                <c:pt idx="3812">
                  <c:v>5.6701334184477434E-3</c:v>
                </c:pt>
                <c:pt idx="3813">
                  <c:v>5.6703395471021734E-3</c:v>
                </c:pt>
                <c:pt idx="3814">
                  <c:v>5.6737313552950334E-3</c:v>
                </c:pt>
                <c:pt idx="3815">
                  <c:v>5.678732470764644E-3</c:v>
                </c:pt>
                <c:pt idx="3816">
                  <c:v>5.6791421065416495E-3</c:v>
                </c:pt>
                <c:pt idx="3817">
                  <c:v>5.6802176629794062E-3</c:v>
                </c:pt>
                <c:pt idx="3818">
                  <c:v>5.6824002790231724E-3</c:v>
                </c:pt>
                <c:pt idx="3819">
                  <c:v>5.68260479381972E-3</c:v>
                </c:pt>
                <c:pt idx="3820">
                  <c:v>5.6968792948922237E-3</c:v>
                </c:pt>
                <c:pt idx="3821">
                  <c:v>5.7059933417393004E-3</c:v>
                </c:pt>
                <c:pt idx="3822">
                  <c:v>5.708802444189736E-3</c:v>
                </c:pt>
                <c:pt idx="3823">
                  <c:v>5.7171544728895794E-3</c:v>
                </c:pt>
                <c:pt idx="3824">
                  <c:v>5.7269686772298128E-3</c:v>
                </c:pt>
                <c:pt idx="3825">
                  <c:v>5.7328918999499023E-3</c:v>
                </c:pt>
                <c:pt idx="3826">
                  <c:v>5.7478292254816389E-3</c:v>
                </c:pt>
                <c:pt idx="3827">
                  <c:v>5.7668552684441553E-3</c:v>
                </c:pt>
                <c:pt idx="3828">
                  <c:v>5.7745278276041031E-3</c:v>
                </c:pt>
                <c:pt idx="3829">
                  <c:v>5.7785962630814824E-3</c:v>
                </c:pt>
                <c:pt idx="3830">
                  <c:v>5.7808273154764424E-3</c:v>
                </c:pt>
                <c:pt idx="3831">
                  <c:v>5.7810508859247045E-3</c:v>
                </c:pt>
                <c:pt idx="3832">
                  <c:v>5.7860770622779533E-3</c:v>
                </c:pt>
                <c:pt idx="3833">
                  <c:v>5.7954081802709988E-3</c:v>
                </c:pt>
                <c:pt idx="3834">
                  <c:v>5.8172071644597093E-3</c:v>
                </c:pt>
                <c:pt idx="3835">
                  <c:v>5.8174389777222056E-3</c:v>
                </c:pt>
                <c:pt idx="3836">
                  <c:v>5.8323682672863824E-3</c:v>
                </c:pt>
                <c:pt idx="3837">
                  <c:v>5.8353276949948242E-3</c:v>
                </c:pt>
                <c:pt idx="3838">
                  <c:v>5.8645494727460916E-3</c:v>
                </c:pt>
                <c:pt idx="3839">
                  <c:v>5.8656055338848724E-3</c:v>
                </c:pt>
                <c:pt idx="3840">
                  <c:v>5.8733754543728606E-3</c:v>
                </c:pt>
                <c:pt idx="3841">
                  <c:v>5.879176231456177E-3</c:v>
                </c:pt>
                <c:pt idx="3842">
                  <c:v>5.885663482462283E-3</c:v>
                </c:pt>
                <c:pt idx="3843">
                  <c:v>5.8898314121249217E-3</c:v>
                </c:pt>
                <c:pt idx="3844">
                  <c:v>5.9053376230123059E-3</c:v>
                </c:pt>
                <c:pt idx="3845">
                  <c:v>5.9112382170895721E-3</c:v>
                </c:pt>
                <c:pt idx="3846">
                  <c:v>5.9130778749927016E-3</c:v>
                </c:pt>
                <c:pt idx="3847">
                  <c:v>5.9215462314002824E-3</c:v>
                </c:pt>
                <c:pt idx="3848">
                  <c:v>5.9228712780977346E-3</c:v>
                </c:pt>
                <c:pt idx="3849">
                  <c:v>5.9254777231385588E-3</c:v>
                </c:pt>
                <c:pt idx="3850">
                  <c:v>5.9256537836169521E-3</c:v>
                </c:pt>
                <c:pt idx="3851">
                  <c:v>5.9370677131294989E-3</c:v>
                </c:pt>
                <c:pt idx="3852">
                  <c:v>5.9460339796295987E-3</c:v>
                </c:pt>
                <c:pt idx="3853">
                  <c:v>5.9557018719428902E-3</c:v>
                </c:pt>
                <c:pt idx="3854">
                  <c:v>5.9575530939918022E-3</c:v>
                </c:pt>
                <c:pt idx="3855">
                  <c:v>5.9726926942318586E-3</c:v>
                </c:pt>
                <c:pt idx="3856">
                  <c:v>5.9865917664646958E-3</c:v>
                </c:pt>
                <c:pt idx="3857">
                  <c:v>6.0067350336346931E-3</c:v>
                </c:pt>
                <c:pt idx="3858">
                  <c:v>6.0340270821364079E-3</c:v>
                </c:pt>
                <c:pt idx="3859">
                  <c:v>6.0414954956254331E-3</c:v>
                </c:pt>
                <c:pt idx="3860">
                  <c:v>6.0448166954984112E-3</c:v>
                </c:pt>
                <c:pt idx="3861">
                  <c:v>6.0461342464171218E-3</c:v>
                </c:pt>
                <c:pt idx="3862">
                  <c:v>6.0678974154943005E-3</c:v>
                </c:pt>
                <c:pt idx="3863">
                  <c:v>6.0865228569422824E-3</c:v>
                </c:pt>
                <c:pt idx="3864">
                  <c:v>6.0918691984930282E-3</c:v>
                </c:pt>
                <c:pt idx="3865">
                  <c:v>6.0990140939207434E-3</c:v>
                </c:pt>
                <c:pt idx="3866">
                  <c:v>6.1005905407727221E-3</c:v>
                </c:pt>
                <c:pt idx="3867">
                  <c:v>6.1116396900876592E-3</c:v>
                </c:pt>
                <c:pt idx="3868">
                  <c:v>6.1187528645954446E-3</c:v>
                </c:pt>
                <c:pt idx="3869">
                  <c:v>6.1329998498844164E-3</c:v>
                </c:pt>
                <c:pt idx="3870">
                  <c:v>6.1728167429303104E-3</c:v>
                </c:pt>
                <c:pt idx="3871">
                  <c:v>6.1885390993729923E-3</c:v>
                </c:pt>
                <c:pt idx="3872">
                  <c:v>6.1944137787870055E-3</c:v>
                </c:pt>
                <c:pt idx="3873">
                  <c:v>6.1952406200188144E-3</c:v>
                </c:pt>
                <c:pt idx="3874">
                  <c:v>6.2020918407273504E-3</c:v>
                </c:pt>
                <c:pt idx="3875">
                  <c:v>6.2037777134424993E-3</c:v>
                </c:pt>
                <c:pt idx="3876">
                  <c:v>6.2083590560170904E-3</c:v>
                </c:pt>
                <c:pt idx="3877">
                  <c:v>6.2177701492267404E-3</c:v>
                </c:pt>
                <c:pt idx="3878">
                  <c:v>6.2192482102924112E-3</c:v>
                </c:pt>
                <c:pt idx="3879">
                  <c:v>6.2192842738434811E-3</c:v>
                </c:pt>
                <c:pt idx="3880">
                  <c:v>6.226094867898678E-3</c:v>
                </c:pt>
                <c:pt idx="3881">
                  <c:v>6.2289726517203124E-3</c:v>
                </c:pt>
                <c:pt idx="3882">
                  <c:v>6.2349528840479904E-3</c:v>
                </c:pt>
                <c:pt idx="3883">
                  <c:v>6.2369153564065943E-3</c:v>
                </c:pt>
                <c:pt idx="3884">
                  <c:v>6.2380611408154544E-3</c:v>
                </c:pt>
                <c:pt idx="3885">
                  <c:v>6.2438875252489034E-3</c:v>
                </c:pt>
                <c:pt idx="3886">
                  <c:v>6.2506032555246418E-3</c:v>
                </c:pt>
                <c:pt idx="3887">
                  <c:v>6.2609746216227393E-3</c:v>
                </c:pt>
                <c:pt idx="3888">
                  <c:v>6.2730795745057173E-3</c:v>
                </c:pt>
                <c:pt idx="3889">
                  <c:v>6.299737102986749E-3</c:v>
                </c:pt>
                <c:pt idx="3890">
                  <c:v>6.3129313343901925E-3</c:v>
                </c:pt>
                <c:pt idx="3891">
                  <c:v>6.3133363568776213E-3</c:v>
                </c:pt>
                <c:pt idx="3892">
                  <c:v>6.3137693061745912E-3</c:v>
                </c:pt>
                <c:pt idx="3893">
                  <c:v>6.3158524634609834E-3</c:v>
                </c:pt>
                <c:pt idx="3894">
                  <c:v>6.3281045323875466E-3</c:v>
                </c:pt>
                <c:pt idx="3895">
                  <c:v>6.3491246942479424E-3</c:v>
                </c:pt>
                <c:pt idx="3896">
                  <c:v>6.3599394156528275E-3</c:v>
                </c:pt>
                <c:pt idx="3897">
                  <c:v>6.3601498661353985E-3</c:v>
                </c:pt>
                <c:pt idx="3898">
                  <c:v>6.3609324741638424E-3</c:v>
                </c:pt>
                <c:pt idx="3899">
                  <c:v>6.3638832964103813E-3</c:v>
                </c:pt>
                <c:pt idx="3900">
                  <c:v>6.373837382660767E-3</c:v>
                </c:pt>
                <c:pt idx="3901">
                  <c:v>6.3754592358988282E-3</c:v>
                </c:pt>
                <c:pt idx="3902">
                  <c:v>6.3772446495738572E-3</c:v>
                </c:pt>
                <c:pt idx="3903">
                  <c:v>6.4025933151043053E-3</c:v>
                </c:pt>
                <c:pt idx="3904">
                  <c:v>6.4029756090011524E-3</c:v>
                </c:pt>
                <c:pt idx="3905">
                  <c:v>6.4121359866658153E-3</c:v>
                </c:pt>
                <c:pt idx="3906">
                  <c:v>6.4295116192298173E-3</c:v>
                </c:pt>
                <c:pt idx="3907">
                  <c:v>6.4311202729420988E-3</c:v>
                </c:pt>
                <c:pt idx="3908">
                  <c:v>6.4325970239961896E-3</c:v>
                </c:pt>
                <c:pt idx="3909">
                  <c:v>6.4370834338974099E-3</c:v>
                </c:pt>
                <c:pt idx="3910">
                  <c:v>6.4489446172415433E-3</c:v>
                </c:pt>
                <c:pt idx="3911">
                  <c:v>6.4517912750831101E-3</c:v>
                </c:pt>
                <c:pt idx="3912">
                  <c:v>6.460963569417208E-3</c:v>
                </c:pt>
                <c:pt idx="3913">
                  <c:v>6.5076773230944599E-3</c:v>
                </c:pt>
                <c:pt idx="3914">
                  <c:v>6.5091385184598734E-3</c:v>
                </c:pt>
                <c:pt idx="3915">
                  <c:v>6.5128943356660435E-3</c:v>
                </c:pt>
                <c:pt idx="3916">
                  <c:v>6.5159045648620403E-3</c:v>
                </c:pt>
                <c:pt idx="3917">
                  <c:v>6.5290169851123774E-3</c:v>
                </c:pt>
                <c:pt idx="3918">
                  <c:v>6.5486994448377021E-3</c:v>
                </c:pt>
                <c:pt idx="3919">
                  <c:v>6.5507991284502092E-3</c:v>
                </c:pt>
                <c:pt idx="3920">
                  <c:v>6.5648527575573887E-3</c:v>
                </c:pt>
                <c:pt idx="3921">
                  <c:v>6.5756736679460906E-3</c:v>
                </c:pt>
                <c:pt idx="3922">
                  <c:v>6.5957854492831453E-3</c:v>
                </c:pt>
                <c:pt idx="3923">
                  <c:v>6.6094252165559385E-3</c:v>
                </c:pt>
                <c:pt idx="3924">
                  <c:v>6.6140601200086104E-3</c:v>
                </c:pt>
                <c:pt idx="3925">
                  <c:v>6.6596990645169914E-3</c:v>
                </c:pt>
                <c:pt idx="3926">
                  <c:v>6.6677760052506361E-3</c:v>
                </c:pt>
                <c:pt idx="3927">
                  <c:v>6.6731946036507938E-3</c:v>
                </c:pt>
                <c:pt idx="3928">
                  <c:v>6.6787147981319014E-3</c:v>
                </c:pt>
                <c:pt idx="3929">
                  <c:v>6.6795709439510598E-3</c:v>
                </c:pt>
                <c:pt idx="3930">
                  <c:v>6.6830401055332431E-3</c:v>
                </c:pt>
                <c:pt idx="3931">
                  <c:v>6.6866847095893604E-3</c:v>
                </c:pt>
                <c:pt idx="3932">
                  <c:v>6.7088255779623454E-3</c:v>
                </c:pt>
                <c:pt idx="3933">
                  <c:v>6.7396862547124802E-3</c:v>
                </c:pt>
                <c:pt idx="3934">
                  <c:v>6.7487721456876912E-3</c:v>
                </c:pt>
                <c:pt idx="3935">
                  <c:v>6.7562610309050974E-3</c:v>
                </c:pt>
                <c:pt idx="3936">
                  <c:v>6.7757933933393459E-3</c:v>
                </c:pt>
                <c:pt idx="3937">
                  <c:v>6.7900218763239512E-3</c:v>
                </c:pt>
                <c:pt idx="3938">
                  <c:v>6.7910514612692097E-3</c:v>
                </c:pt>
                <c:pt idx="3939">
                  <c:v>6.8059122602847069E-3</c:v>
                </c:pt>
                <c:pt idx="3940">
                  <c:v>6.8064272856636588E-3</c:v>
                </c:pt>
                <c:pt idx="3941">
                  <c:v>6.8125284208845902E-3</c:v>
                </c:pt>
                <c:pt idx="3942">
                  <c:v>6.8224779421499305E-3</c:v>
                </c:pt>
                <c:pt idx="3943">
                  <c:v>6.8278843894683328E-3</c:v>
                </c:pt>
                <c:pt idx="3944">
                  <c:v>6.8403420395659114E-3</c:v>
                </c:pt>
                <c:pt idx="3945">
                  <c:v>6.841474118723493E-3</c:v>
                </c:pt>
                <c:pt idx="3946">
                  <c:v>6.8424822668150427E-3</c:v>
                </c:pt>
                <c:pt idx="3947">
                  <c:v>6.8478149867332383E-3</c:v>
                </c:pt>
                <c:pt idx="3948">
                  <c:v>6.8554351805792434E-3</c:v>
                </c:pt>
                <c:pt idx="3949">
                  <c:v>6.8646561671398135E-3</c:v>
                </c:pt>
                <c:pt idx="3950">
                  <c:v>6.8737898783362786E-3</c:v>
                </c:pt>
                <c:pt idx="3951">
                  <c:v>6.8754761379337453E-3</c:v>
                </c:pt>
                <c:pt idx="3952">
                  <c:v>6.8867191906824034E-3</c:v>
                </c:pt>
                <c:pt idx="3953">
                  <c:v>6.8897089625239282E-3</c:v>
                </c:pt>
                <c:pt idx="3954">
                  <c:v>6.9145404980887424E-3</c:v>
                </c:pt>
                <c:pt idx="3955">
                  <c:v>6.9378439780882406E-3</c:v>
                </c:pt>
                <c:pt idx="3956">
                  <c:v>6.953527679853173E-3</c:v>
                </c:pt>
                <c:pt idx="3957">
                  <c:v>6.9707621143199209E-3</c:v>
                </c:pt>
                <c:pt idx="3958">
                  <c:v>6.9732063263601828E-3</c:v>
                </c:pt>
                <c:pt idx="3959">
                  <c:v>7.0064830435380776E-3</c:v>
                </c:pt>
                <c:pt idx="3960">
                  <c:v>7.0083623748699794E-3</c:v>
                </c:pt>
                <c:pt idx="3961">
                  <c:v>7.0204808805838514E-3</c:v>
                </c:pt>
                <c:pt idx="3962">
                  <c:v>7.0309523669464281E-3</c:v>
                </c:pt>
                <c:pt idx="3963">
                  <c:v>7.0349011167086424E-3</c:v>
                </c:pt>
                <c:pt idx="3964">
                  <c:v>7.0426822255727876E-3</c:v>
                </c:pt>
                <c:pt idx="3965">
                  <c:v>7.0544043663471456E-3</c:v>
                </c:pt>
                <c:pt idx="3966">
                  <c:v>7.0793528693034328E-3</c:v>
                </c:pt>
                <c:pt idx="3967">
                  <c:v>7.0940328786394296E-3</c:v>
                </c:pt>
                <c:pt idx="3968">
                  <c:v>7.1108504583361452E-3</c:v>
                </c:pt>
                <c:pt idx="3969">
                  <c:v>7.1138172481007705E-3</c:v>
                </c:pt>
                <c:pt idx="3970">
                  <c:v>7.1211700812166198E-3</c:v>
                </c:pt>
                <c:pt idx="3971">
                  <c:v>7.1406769238371928E-3</c:v>
                </c:pt>
                <c:pt idx="3972">
                  <c:v>7.1408234036185788E-3</c:v>
                </c:pt>
                <c:pt idx="3973">
                  <c:v>7.1624446025308893E-3</c:v>
                </c:pt>
                <c:pt idx="3974">
                  <c:v>7.1642686622535433E-3</c:v>
                </c:pt>
                <c:pt idx="3975">
                  <c:v>7.165399524219059E-3</c:v>
                </c:pt>
                <c:pt idx="3976">
                  <c:v>7.1655493252271397E-3</c:v>
                </c:pt>
                <c:pt idx="3977">
                  <c:v>7.1725737129176128E-3</c:v>
                </c:pt>
                <c:pt idx="3978">
                  <c:v>7.1798249236339207E-3</c:v>
                </c:pt>
                <c:pt idx="3979">
                  <c:v>7.1876535458381581E-3</c:v>
                </c:pt>
                <c:pt idx="3980">
                  <c:v>7.1979944871637704E-3</c:v>
                </c:pt>
                <c:pt idx="3981">
                  <c:v>7.2133094125399512E-3</c:v>
                </c:pt>
                <c:pt idx="3982">
                  <c:v>7.2238353568819221E-3</c:v>
                </c:pt>
                <c:pt idx="3983">
                  <c:v>7.2610504962259403E-3</c:v>
                </c:pt>
                <c:pt idx="3984">
                  <c:v>7.2635633449819065E-3</c:v>
                </c:pt>
                <c:pt idx="3985">
                  <c:v>7.3165630542978127E-3</c:v>
                </c:pt>
                <c:pt idx="3986">
                  <c:v>7.3414339469316811E-3</c:v>
                </c:pt>
                <c:pt idx="3987">
                  <c:v>7.3486399921626781E-3</c:v>
                </c:pt>
                <c:pt idx="3988">
                  <c:v>7.3619883977716835E-3</c:v>
                </c:pt>
                <c:pt idx="3989">
                  <c:v>7.3781874198905282E-3</c:v>
                </c:pt>
                <c:pt idx="3990">
                  <c:v>7.3872110835306367E-3</c:v>
                </c:pt>
                <c:pt idx="3991">
                  <c:v>7.4041426086277834E-3</c:v>
                </c:pt>
                <c:pt idx="3992">
                  <c:v>7.4131985273289324E-3</c:v>
                </c:pt>
                <c:pt idx="3993">
                  <c:v>7.4219564728394954E-3</c:v>
                </c:pt>
                <c:pt idx="3994">
                  <c:v>7.4236750137603594E-3</c:v>
                </c:pt>
                <c:pt idx="3995">
                  <c:v>7.4270356530849796E-3</c:v>
                </c:pt>
                <c:pt idx="3996">
                  <c:v>7.4414372041079844E-3</c:v>
                </c:pt>
                <c:pt idx="3997">
                  <c:v>7.4488685642938061E-3</c:v>
                </c:pt>
                <c:pt idx="3998">
                  <c:v>7.4500559755332207E-3</c:v>
                </c:pt>
                <c:pt idx="3999">
                  <c:v>7.4584235041844594E-3</c:v>
                </c:pt>
                <c:pt idx="4000">
                  <c:v>7.4590863549088473E-3</c:v>
                </c:pt>
                <c:pt idx="4001">
                  <c:v>7.4595598910652088E-3</c:v>
                </c:pt>
                <c:pt idx="4002">
                  <c:v>7.4727532531454382E-3</c:v>
                </c:pt>
                <c:pt idx="4003">
                  <c:v>7.4914147938109094E-3</c:v>
                </c:pt>
                <c:pt idx="4004">
                  <c:v>7.5334100464815573E-3</c:v>
                </c:pt>
                <c:pt idx="4005">
                  <c:v>7.5400097342813001E-3</c:v>
                </c:pt>
                <c:pt idx="4006">
                  <c:v>7.5407696060827943E-3</c:v>
                </c:pt>
                <c:pt idx="4007">
                  <c:v>7.5472529600468796E-3</c:v>
                </c:pt>
                <c:pt idx="4008">
                  <c:v>7.5539175787683478E-3</c:v>
                </c:pt>
                <c:pt idx="4009">
                  <c:v>7.5563328512809873E-3</c:v>
                </c:pt>
                <c:pt idx="4010">
                  <c:v>7.5710378163491524E-3</c:v>
                </c:pt>
                <c:pt idx="4011">
                  <c:v>7.5894230599169738E-3</c:v>
                </c:pt>
                <c:pt idx="4012">
                  <c:v>7.5901133875546749E-3</c:v>
                </c:pt>
                <c:pt idx="4013">
                  <c:v>7.5934097221304559E-3</c:v>
                </c:pt>
                <c:pt idx="4014">
                  <c:v>7.5959773360166722E-3</c:v>
                </c:pt>
                <c:pt idx="4015">
                  <c:v>7.6040687868950121E-3</c:v>
                </c:pt>
                <c:pt idx="4016">
                  <c:v>7.6089680652718138E-3</c:v>
                </c:pt>
                <c:pt idx="4017">
                  <c:v>7.6147815441107575E-3</c:v>
                </c:pt>
                <c:pt idx="4018">
                  <c:v>7.6297989609809182E-3</c:v>
                </c:pt>
                <c:pt idx="4019">
                  <c:v>7.6397662243668368E-3</c:v>
                </c:pt>
                <c:pt idx="4020">
                  <c:v>7.6809219899564183E-3</c:v>
                </c:pt>
                <c:pt idx="4021">
                  <c:v>7.6850190965491822E-3</c:v>
                </c:pt>
                <c:pt idx="4022">
                  <c:v>7.690120647550416E-3</c:v>
                </c:pt>
                <c:pt idx="4023">
                  <c:v>7.6931790697036193E-3</c:v>
                </c:pt>
                <c:pt idx="4024">
                  <c:v>7.6938417940694108E-3</c:v>
                </c:pt>
                <c:pt idx="4025">
                  <c:v>7.7031719808652909E-3</c:v>
                </c:pt>
                <c:pt idx="4026">
                  <c:v>7.7032999072283882E-3</c:v>
                </c:pt>
                <c:pt idx="4027">
                  <c:v>7.7046575606459812E-3</c:v>
                </c:pt>
                <c:pt idx="4028">
                  <c:v>7.7053153903261099E-3</c:v>
                </c:pt>
                <c:pt idx="4029">
                  <c:v>7.7139590355114812E-3</c:v>
                </c:pt>
                <c:pt idx="4030">
                  <c:v>7.7169454966026906E-3</c:v>
                </c:pt>
                <c:pt idx="4031">
                  <c:v>7.734737236396505E-3</c:v>
                </c:pt>
                <c:pt idx="4032">
                  <c:v>7.7668012280895813E-3</c:v>
                </c:pt>
                <c:pt idx="4033">
                  <c:v>7.7805610572924833E-3</c:v>
                </c:pt>
                <c:pt idx="4034">
                  <c:v>7.7822202255636757E-3</c:v>
                </c:pt>
                <c:pt idx="4035">
                  <c:v>7.8113299224090525E-3</c:v>
                </c:pt>
                <c:pt idx="4036">
                  <c:v>7.8268711651923381E-3</c:v>
                </c:pt>
                <c:pt idx="4037">
                  <c:v>7.8398438565623514E-3</c:v>
                </c:pt>
                <c:pt idx="4038">
                  <c:v>7.8413891919023385E-3</c:v>
                </c:pt>
                <c:pt idx="4039">
                  <c:v>7.8536745741258282E-3</c:v>
                </c:pt>
                <c:pt idx="4040">
                  <c:v>7.8574010594400449E-3</c:v>
                </c:pt>
                <c:pt idx="4041">
                  <c:v>7.8610615880667992E-3</c:v>
                </c:pt>
                <c:pt idx="4042">
                  <c:v>7.8632210103455127E-3</c:v>
                </c:pt>
                <c:pt idx="4043">
                  <c:v>7.8728457141197059E-3</c:v>
                </c:pt>
                <c:pt idx="4044">
                  <c:v>7.904406392162026E-3</c:v>
                </c:pt>
                <c:pt idx="4045">
                  <c:v>7.9248947242981805E-3</c:v>
                </c:pt>
                <c:pt idx="4046">
                  <c:v>7.9320390520851124E-3</c:v>
                </c:pt>
                <c:pt idx="4047">
                  <c:v>7.9399506530385532E-3</c:v>
                </c:pt>
                <c:pt idx="4048">
                  <c:v>7.9405744609882013E-3</c:v>
                </c:pt>
                <c:pt idx="4049">
                  <c:v>7.9704269668240523E-3</c:v>
                </c:pt>
                <c:pt idx="4050">
                  <c:v>7.978070054417143E-3</c:v>
                </c:pt>
                <c:pt idx="4051">
                  <c:v>7.9868547319343203E-3</c:v>
                </c:pt>
                <c:pt idx="4052">
                  <c:v>7.988757845944881E-3</c:v>
                </c:pt>
                <c:pt idx="4053">
                  <c:v>8.0346830554439523E-3</c:v>
                </c:pt>
                <c:pt idx="4054">
                  <c:v>8.0528429689094745E-3</c:v>
                </c:pt>
                <c:pt idx="4055">
                  <c:v>8.0586027600299866E-3</c:v>
                </c:pt>
                <c:pt idx="4056">
                  <c:v>8.0787565035830792E-3</c:v>
                </c:pt>
                <c:pt idx="4057">
                  <c:v>8.1167212023928789E-3</c:v>
                </c:pt>
                <c:pt idx="4058">
                  <c:v>8.1240020304451446E-3</c:v>
                </c:pt>
                <c:pt idx="4059">
                  <c:v>8.1248295936178251E-3</c:v>
                </c:pt>
                <c:pt idx="4060">
                  <c:v>8.1324036543600278E-3</c:v>
                </c:pt>
                <c:pt idx="4061">
                  <c:v>8.1338178028208391E-3</c:v>
                </c:pt>
                <c:pt idx="4062">
                  <c:v>8.1373340881998948E-3</c:v>
                </c:pt>
                <c:pt idx="4063">
                  <c:v>8.2003660832061388E-3</c:v>
                </c:pt>
                <c:pt idx="4064">
                  <c:v>8.2049760461931388E-3</c:v>
                </c:pt>
                <c:pt idx="4065">
                  <c:v>8.2091686929055656E-3</c:v>
                </c:pt>
                <c:pt idx="4066">
                  <c:v>8.2142855679261367E-3</c:v>
                </c:pt>
                <c:pt idx="4067">
                  <c:v>8.2173310700287844E-3</c:v>
                </c:pt>
                <c:pt idx="4068">
                  <c:v>8.2232125766963805E-3</c:v>
                </c:pt>
                <c:pt idx="4069">
                  <c:v>8.2297532194921027E-3</c:v>
                </c:pt>
                <c:pt idx="4070">
                  <c:v>8.2331314624719109E-3</c:v>
                </c:pt>
                <c:pt idx="4071">
                  <c:v>8.2453962230682534E-3</c:v>
                </c:pt>
                <c:pt idx="4072">
                  <c:v>8.2477472785698527E-3</c:v>
                </c:pt>
                <c:pt idx="4073">
                  <c:v>8.2620112713534047E-3</c:v>
                </c:pt>
                <c:pt idx="4074">
                  <c:v>8.2696375488433681E-3</c:v>
                </c:pt>
                <c:pt idx="4075">
                  <c:v>8.2696897027364248E-3</c:v>
                </c:pt>
                <c:pt idx="4076">
                  <c:v>8.2859691639539327E-3</c:v>
                </c:pt>
                <c:pt idx="4077">
                  <c:v>8.2876730307902581E-3</c:v>
                </c:pt>
                <c:pt idx="4078">
                  <c:v>8.3111735082065548E-3</c:v>
                </c:pt>
                <c:pt idx="4079">
                  <c:v>8.3296856269764949E-3</c:v>
                </c:pt>
                <c:pt idx="4080">
                  <c:v>8.3633191024115906E-3</c:v>
                </c:pt>
                <c:pt idx="4081">
                  <c:v>8.3661254335220484E-3</c:v>
                </c:pt>
                <c:pt idx="4082">
                  <c:v>8.3663129846191821E-3</c:v>
                </c:pt>
                <c:pt idx="4083">
                  <c:v>8.3820824147475097E-3</c:v>
                </c:pt>
                <c:pt idx="4084">
                  <c:v>8.4051999769297232E-3</c:v>
                </c:pt>
                <c:pt idx="4085">
                  <c:v>8.4076389493203067E-3</c:v>
                </c:pt>
                <c:pt idx="4086">
                  <c:v>8.4085958102224061E-3</c:v>
                </c:pt>
                <c:pt idx="4087">
                  <c:v>8.4236778943609612E-3</c:v>
                </c:pt>
                <c:pt idx="4088">
                  <c:v>8.4391332635402414E-3</c:v>
                </c:pt>
                <c:pt idx="4089">
                  <c:v>8.4426543901405526E-3</c:v>
                </c:pt>
                <c:pt idx="4090">
                  <c:v>8.5194632532276156E-3</c:v>
                </c:pt>
                <c:pt idx="4091">
                  <c:v>8.5264425354271266E-3</c:v>
                </c:pt>
                <c:pt idx="4092">
                  <c:v>8.5752255507055546E-3</c:v>
                </c:pt>
                <c:pt idx="4093">
                  <c:v>8.5801927716331345E-3</c:v>
                </c:pt>
                <c:pt idx="4094">
                  <c:v>8.5816514185127358E-3</c:v>
                </c:pt>
                <c:pt idx="4095">
                  <c:v>8.6002141718805377E-3</c:v>
                </c:pt>
                <c:pt idx="4096">
                  <c:v>8.601890998147118E-3</c:v>
                </c:pt>
                <c:pt idx="4097">
                  <c:v>8.6028098869495341E-3</c:v>
                </c:pt>
                <c:pt idx="4098">
                  <c:v>8.6115842514258648E-3</c:v>
                </c:pt>
                <c:pt idx="4099">
                  <c:v>8.6272241274340279E-3</c:v>
                </c:pt>
                <c:pt idx="4100">
                  <c:v>8.6342253016878819E-3</c:v>
                </c:pt>
                <c:pt idx="4101">
                  <c:v>8.6527613289428505E-3</c:v>
                </c:pt>
                <c:pt idx="4102">
                  <c:v>8.6806922482056351E-3</c:v>
                </c:pt>
                <c:pt idx="4103">
                  <c:v>8.6962093395755273E-3</c:v>
                </c:pt>
                <c:pt idx="4104">
                  <c:v>8.7321614668543681E-3</c:v>
                </c:pt>
                <c:pt idx="4105">
                  <c:v>8.7345287351660202E-3</c:v>
                </c:pt>
                <c:pt idx="4106">
                  <c:v>8.7746360257377146E-3</c:v>
                </c:pt>
                <c:pt idx="4107">
                  <c:v>8.7946056480406546E-3</c:v>
                </c:pt>
                <c:pt idx="4108">
                  <c:v>8.8010020164151232E-3</c:v>
                </c:pt>
                <c:pt idx="4109">
                  <c:v>8.8059794749502304E-3</c:v>
                </c:pt>
                <c:pt idx="4110">
                  <c:v>8.8153000944491584E-3</c:v>
                </c:pt>
                <c:pt idx="4111">
                  <c:v>8.8217381204332528E-3</c:v>
                </c:pt>
                <c:pt idx="4112">
                  <c:v>8.8442412294325035E-3</c:v>
                </c:pt>
                <c:pt idx="4113">
                  <c:v>8.8452258057571606E-3</c:v>
                </c:pt>
                <c:pt idx="4114">
                  <c:v>8.8476680407357962E-3</c:v>
                </c:pt>
                <c:pt idx="4115">
                  <c:v>8.8553189955123714E-3</c:v>
                </c:pt>
                <c:pt idx="4116">
                  <c:v>8.8780987422219394E-3</c:v>
                </c:pt>
                <c:pt idx="4117">
                  <c:v>8.9008619463596447E-3</c:v>
                </c:pt>
                <c:pt idx="4118">
                  <c:v>8.9307552330917528E-3</c:v>
                </c:pt>
                <c:pt idx="4119">
                  <c:v>8.9715038097897062E-3</c:v>
                </c:pt>
                <c:pt idx="4120">
                  <c:v>8.9781235176283648E-3</c:v>
                </c:pt>
                <c:pt idx="4121">
                  <c:v>9.0004160338563507E-3</c:v>
                </c:pt>
                <c:pt idx="4122">
                  <c:v>9.0004242901969879E-3</c:v>
                </c:pt>
                <c:pt idx="4123">
                  <c:v>9.0250216878420397E-3</c:v>
                </c:pt>
                <c:pt idx="4124">
                  <c:v>9.0266826682602781E-3</c:v>
                </c:pt>
                <c:pt idx="4125">
                  <c:v>9.0491172889207005E-3</c:v>
                </c:pt>
                <c:pt idx="4126">
                  <c:v>9.0541869817705751E-3</c:v>
                </c:pt>
                <c:pt idx="4127">
                  <c:v>9.0597828443555687E-3</c:v>
                </c:pt>
                <c:pt idx="4128">
                  <c:v>9.0898053403727017E-3</c:v>
                </c:pt>
                <c:pt idx="4129">
                  <c:v>9.103653037694703E-3</c:v>
                </c:pt>
                <c:pt idx="4130">
                  <c:v>9.1060422537982376E-3</c:v>
                </c:pt>
                <c:pt idx="4131">
                  <c:v>9.1270789905121691E-3</c:v>
                </c:pt>
                <c:pt idx="4132">
                  <c:v>9.1322736407377179E-3</c:v>
                </c:pt>
                <c:pt idx="4133">
                  <c:v>9.1379645482956226E-3</c:v>
                </c:pt>
                <c:pt idx="4134">
                  <c:v>9.1439001238663217E-3</c:v>
                </c:pt>
                <c:pt idx="4135">
                  <c:v>9.1544104425405008E-3</c:v>
                </c:pt>
                <c:pt idx="4136">
                  <c:v>9.1795704620231348E-3</c:v>
                </c:pt>
                <c:pt idx="4137">
                  <c:v>9.1830500663543507E-3</c:v>
                </c:pt>
                <c:pt idx="4138">
                  <c:v>9.188096462799002E-3</c:v>
                </c:pt>
                <c:pt idx="4139">
                  <c:v>9.1983432678768486E-3</c:v>
                </c:pt>
                <c:pt idx="4140">
                  <c:v>9.2394141464192704E-3</c:v>
                </c:pt>
                <c:pt idx="4141">
                  <c:v>9.2507477692332727E-3</c:v>
                </c:pt>
                <c:pt idx="4142">
                  <c:v>9.2643398275659809E-3</c:v>
                </c:pt>
                <c:pt idx="4143">
                  <c:v>9.2908127953326806E-3</c:v>
                </c:pt>
                <c:pt idx="4144">
                  <c:v>9.3164122997343862E-3</c:v>
                </c:pt>
                <c:pt idx="4145">
                  <c:v>9.3657595318913048E-3</c:v>
                </c:pt>
                <c:pt idx="4146">
                  <c:v>9.392316450803127E-3</c:v>
                </c:pt>
                <c:pt idx="4147">
                  <c:v>9.4061788517858548E-3</c:v>
                </c:pt>
                <c:pt idx="4148">
                  <c:v>9.4329975562980461E-3</c:v>
                </c:pt>
                <c:pt idx="4149">
                  <c:v>9.4409039798315671E-3</c:v>
                </c:pt>
                <c:pt idx="4150">
                  <c:v>9.4670949788225722E-3</c:v>
                </c:pt>
                <c:pt idx="4151">
                  <c:v>9.4809127609446504E-3</c:v>
                </c:pt>
                <c:pt idx="4152">
                  <c:v>9.4953797220403077E-3</c:v>
                </c:pt>
                <c:pt idx="4153">
                  <c:v>9.5230287562263708E-3</c:v>
                </c:pt>
                <c:pt idx="4154">
                  <c:v>9.5249921666852224E-3</c:v>
                </c:pt>
                <c:pt idx="4155">
                  <c:v>9.5334305419832507E-3</c:v>
                </c:pt>
                <c:pt idx="4156">
                  <c:v>9.546224290045929E-3</c:v>
                </c:pt>
                <c:pt idx="4157">
                  <c:v>9.5608917213750588E-3</c:v>
                </c:pt>
                <c:pt idx="4158">
                  <c:v>9.5776660610144507E-3</c:v>
                </c:pt>
                <c:pt idx="4159">
                  <c:v>9.5920216187317508E-3</c:v>
                </c:pt>
                <c:pt idx="4160">
                  <c:v>9.6146548815631248E-3</c:v>
                </c:pt>
                <c:pt idx="4161">
                  <c:v>9.6459558672263961E-3</c:v>
                </c:pt>
                <c:pt idx="4162">
                  <c:v>9.6627080113971548E-3</c:v>
                </c:pt>
                <c:pt idx="4163">
                  <c:v>9.6886011981622468E-3</c:v>
                </c:pt>
                <c:pt idx="4164">
                  <c:v>9.6902289189784042E-3</c:v>
                </c:pt>
                <c:pt idx="4165">
                  <c:v>9.6917742186711248E-3</c:v>
                </c:pt>
                <c:pt idx="4166">
                  <c:v>9.7255053542145004E-3</c:v>
                </c:pt>
                <c:pt idx="4167">
                  <c:v>9.7295248021318642E-3</c:v>
                </c:pt>
                <c:pt idx="4168">
                  <c:v>9.7414165415239638E-3</c:v>
                </c:pt>
                <c:pt idx="4169">
                  <c:v>9.749280155126239E-3</c:v>
                </c:pt>
                <c:pt idx="4170">
                  <c:v>9.7541102919248505E-3</c:v>
                </c:pt>
                <c:pt idx="4171">
                  <c:v>9.7794059274973269E-3</c:v>
                </c:pt>
                <c:pt idx="4172">
                  <c:v>9.798305882155937E-3</c:v>
                </c:pt>
                <c:pt idx="4173">
                  <c:v>9.8180028666897314E-3</c:v>
                </c:pt>
                <c:pt idx="4174">
                  <c:v>9.8287702296529708E-3</c:v>
                </c:pt>
                <c:pt idx="4175">
                  <c:v>9.8364676681234539E-3</c:v>
                </c:pt>
                <c:pt idx="4176">
                  <c:v>9.8540359186943538E-3</c:v>
                </c:pt>
                <c:pt idx="4177">
                  <c:v>9.8772135200063567E-3</c:v>
                </c:pt>
                <c:pt idx="4178">
                  <c:v>9.8797919799392762E-3</c:v>
                </c:pt>
                <c:pt idx="4179">
                  <c:v>9.8836588924400594E-3</c:v>
                </c:pt>
                <c:pt idx="4180">
                  <c:v>9.9268234078670643E-3</c:v>
                </c:pt>
                <c:pt idx="4181">
                  <c:v>9.9379870751295767E-3</c:v>
                </c:pt>
                <c:pt idx="4182">
                  <c:v>9.9642602839771967E-3</c:v>
                </c:pt>
                <c:pt idx="4183">
                  <c:v>1.0003448215486339E-2</c:v>
                </c:pt>
                <c:pt idx="4184">
                  <c:v>1.0004738875032421E-2</c:v>
                </c:pt>
                <c:pt idx="4185">
                  <c:v>1.0027271322965443E-2</c:v>
                </c:pt>
                <c:pt idx="4186">
                  <c:v>1.0085988945031437E-2</c:v>
                </c:pt>
                <c:pt idx="4187">
                  <c:v>1.0086340851682517E-2</c:v>
                </c:pt>
                <c:pt idx="4188">
                  <c:v>1.0125322363803341E-2</c:v>
                </c:pt>
                <c:pt idx="4189">
                  <c:v>1.0160920585069521E-2</c:v>
                </c:pt>
                <c:pt idx="4190">
                  <c:v>1.0167158363591101E-2</c:v>
                </c:pt>
                <c:pt idx="4191">
                  <c:v>1.0180633296568315E-2</c:v>
                </c:pt>
                <c:pt idx="4192">
                  <c:v>1.0210904801860128E-2</c:v>
                </c:pt>
                <c:pt idx="4193">
                  <c:v>1.0213436884382768E-2</c:v>
                </c:pt>
                <c:pt idx="4194">
                  <c:v>1.0214133640663821E-2</c:v>
                </c:pt>
                <c:pt idx="4195">
                  <c:v>1.0229591564646904E-2</c:v>
                </c:pt>
                <c:pt idx="4196">
                  <c:v>1.0279656976128582E-2</c:v>
                </c:pt>
                <c:pt idx="4197">
                  <c:v>1.030484232730695E-2</c:v>
                </c:pt>
                <c:pt idx="4198">
                  <c:v>1.033161661518584E-2</c:v>
                </c:pt>
                <c:pt idx="4199">
                  <c:v>1.0383400462306781E-2</c:v>
                </c:pt>
                <c:pt idx="4200">
                  <c:v>1.0393209444615451E-2</c:v>
                </c:pt>
                <c:pt idx="4201">
                  <c:v>1.04042085619756E-2</c:v>
                </c:pt>
                <c:pt idx="4202">
                  <c:v>1.0431149835964987E-2</c:v>
                </c:pt>
                <c:pt idx="4203">
                  <c:v>1.0450617420881192E-2</c:v>
                </c:pt>
                <c:pt idx="4204">
                  <c:v>1.0502358341954307E-2</c:v>
                </c:pt>
                <c:pt idx="4205">
                  <c:v>1.051870891029149E-2</c:v>
                </c:pt>
                <c:pt idx="4206">
                  <c:v>1.0539773358494934E-2</c:v>
                </c:pt>
                <c:pt idx="4207">
                  <c:v>1.054431478516136E-2</c:v>
                </c:pt>
                <c:pt idx="4208">
                  <c:v>1.0571976886629359E-2</c:v>
                </c:pt>
                <c:pt idx="4209">
                  <c:v>1.0614842974976611E-2</c:v>
                </c:pt>
                <c:pt idx="4210">
                  <c:v>1.0616179249088715E-2</c:v>
                </c:pt>
                <c:pt idx="4211">
                  <c:v>1.064521708608266E-2</c:v>
                </c:pt>
                <c:pt idx="4212">
                  <c:v>1.0647069999504415E-2</c:v>
                </c:pt>
                <c:pt idx="4213">
                  <c:v>1.0685849040099183E-2</c:v>
                </c:pt>
                <c:pt idx="4214">
                  <c:v>1.0694398588211416E-2</c:v>
                </c:pt>
                <c:pt idx="4215">
                  <c:v>1.0703653043332779E-2</c:v>
                </c:pt>
                <c:pt idx="4216">
                  <c:v>1.0730297536821216E-2</c:v>
                </c:pt>
                <c:pt idx="4217">
                  <c:v>1.0744208179477948E-2</c:v>
                </c:pt>
                <c:pt idx="4218">
                  <c:v>1.0755217596116279E-2</c:v>
                </c:pt>
                <c:pt idx="4219">
                  <c:v>1.0787877654432523E-2</c:v>
                </c:pt>
                <c:pt idx="4220">
                  <c:v>1.0810676334466305E-2</c:v>
                </c:pt>
                <c:pt idx="4221">
                  <c:v>1.0835771119125748E-2</c:v>
                </c:pt>
                <c:pt idx="4222">
                  <c:v>1.0844019868336843E-2</c:v>
                </c:pt>
                <c:pt idx="4223">
                  <c:v>1.084783512366474E-2</c:v>
                </c:pt>
                <c:pt idx="4224">
                  <c:v>1.086341387507238E-2</c:v>
                </c:pt>
                <c:pt idx="4225">
                  <c:v>1.086491055431664E-2</c:v>
                </c:pt>
                <c:pt idx="4226">
                  <c:v>1.0866908637036222E-2</c:v>
                </c:pt>
                <c:pt idx="4227">
                  <c:v>1.0867518683150617E-2</c:v>
                </c:pt>
                <c:pt idx="4228">
                  <c:v>1.0880149805181941E-2</c:v>
                </c:pt>
                <c:pt idx="4229">
                  <c:v>1.0890206653784804E-2</c:v>
                </c:pt>
                <c:pt idx="4230">
                  <c:v>1.0894693530788426E-2</c:v>
                </c:pt>
                <c:pt idx="4231">
                  <c:v>1.0896951584193432E-2</c:v>
                </c:pt>
                <c:pt idx="4232">
                  <c:v>1.0908579513747126E-2</c:v>
                </c:pt>
                <c:pt idx="4233">
                  <c:v>1.0912383154611719E-2</c:v>
                </c:pt>
                <c:pt idx="4234">
                  <c:v>1.0917984655570902E-2</c:v>
                </c:pt>
                <c:pt idx="4235">
                  <c:v>1.0925498792726225E-2</c:v>
                </c:pt>
                <c:pt idx="4236">
                  <c:v>1.0940608626668336E-2</c:v>
                </c:pt>
                <c:pt idx="4237">
                  <c:v>1.0941451526050801E-2</c:v>
                </c:pt>
                <c:pt idx="4238">
                  <c:v>1.0942331966801421E-2</c:v>
                </c:pt>
                <c:pt idx="4239">
                  <c:v>1.0952923295452183E-2</c:v>
                </c:pt>
                <c:pt idx="4240">
                  <c:v>1.0955505557987268E-2</c:v>
                </c:pt>
                <c:pt idx="4241">
                  <c:v>1.0961240282289435E-2</c:v>
                </c:pt>
                <c:pt idx="4242">
                  <c:v>1.1009470289001049E-2</c:v>
                </c:pt>
                <c:pt idx="4243">
                  <c:v>1.1014006587672326E-2</c:v>
                </c:pt>
                <c:pt idx="4244">
                  <c:v>1.1084295835836143E-2</c:v>
                </c:pt>
                <c:pt idx="4245">
                  <c:v>1.1106651087059142E-2</c:v>
                </c:pt>
                <c:pt idx="4246">
                  <c:v>1.110827398483584E-2</c:v>
                </c:pt>
                <c:pt idx="4247">
                  <c:v>1.11444444544568E-2</c:v>
                </c:pt>
                <c:pt idx="4248">
                  <c:v>1.1160005361050253E-2</c:v>
                </c:pt>
                <c:pt idx="4249">
                  <c:v>1.1174567253894553E-2</c:v>
                </c:pt>
                <c:pt idx="4250">
                  <c:v>1.1188762991536733E-2</c:v>
                </c:pt>
                <c:pt idx="4251">
                  <c:v>1.1215513122212611E-2</c:v>
                </c:pt>
                <c:pt idx="4252">
                  <c:v>1.1217353749843223E-2</c:v>
                </c:pt>
                <c:pt idx="4253">
                  <c:v>1.1217382703856079E-2</c:v>
                </c:pt>
                <c:pt idx="4254">
                  <c:v>1.1227137163352458E-2</c:v>
                </c:pt>
                <c:pt idx="4255">
                  <c:v>1.1253432684592253E-2</c:v>
                </c:pt>
                <c:pt idx="4256">
                  <c:v>1.1302214911282445E-2</c:v>
                </c:pt>
                <c:pt idx="4257">
                  <c:v>1.1325514877987173E-2</c:v>
                </c:pt>
                <c:pt idx="4258">
                  <c:v>1.1336829193110871E-2</c:v>
                </c:pt>
                <c:pt idx="4259">
                  <c:v>1.1369012088603027E-2</c:v>
                </c:pt>
                <c:pt idx="4260">
                  <c:v>1.1373696402157013E-2</c:v>
                </c:pt>
                <c:pt idx="4261">
                  <c:v>1.1375403209306321E-2</c:v>
                </c:pt>
                <c:pt idx="4262">
                  <c:v>1.1375705293495665E-2</c:v>
                </c:pt>
                <c:pt idx="4263">
                  <c:v>1.1428481563365449E-2</c:v>
                </c:pt>
                <c:pt idx="4264">
                  <c:v>1.1442234034726722E-2</c:v>
                </c:pt>
                <c:pt idx="4265">
                  <c:v>1.1453052600702581E-2</c:v>
                </c:pt>
                <c:pt idx="4266">
                  <c:v>1.1604343657572421E-2</c:v>
                </c:pt>
                <c:pt idx="4267">
                  <c:v>1.161138420091158E-2</c:v>
                </c:pt>
                <c:pt idx="4268">
                  <c:v>1.1617455672521641E-2</c:v>
                </c:pt>
                <c:pt idx="4269">
                  <c:v>1.1631123984119343E-2</c:v>
                </c:pt>
                <c:pt idx="4270">
                  <c:v>1.1638062871167599E-2</c:v>
                </c:pt>
                <c:pt idx="4271">
                  <c:v>1.165327729852079E-2</c:v>
                </c:pt>
                <c:pt idx="4272">
                  <c:v>1.1672724371204361E-2</c:v>
                </c:pt>
                <c:pt idx="4273">
                  <c:v>1.1673586504359769E-2</c:v>
                </c:pt>
                <c:pt idx="4274">
                  <c:v>1.1679288097377073E-2</c:v>
                </c:pt>
                <c:pt idx="4275">
                  <c:v>1.1680054871331601E-2</c:v>
                </c:pt>
                <c:pt idx="4276">
                  <c:v>1.1695352164533469E-2</c:v>
                </c:pt>
                <c:pt idx="4277">
                  <c:v>1.1699678086236625E-2</c:v>
                </c:pt>
                <c:pt idx="4278">
                  <c:v>1.1747691404610053E-2</c:v>
                </c:pt>
                <c:pt idx="4279">
                  <c:v>1.1753536369871941E-2</c:v>
                </c:pt>
                <c:pt idx="4280">
                  <c:v>1.1761274054592761E-2</c:v>
                </c:pt>
                <c:pt idx="4281">
                  <c:v>1.1791336895279971E-2</c:v>
                </c:pt>
                <c:pt idx="4282">
                  <c:v>1.1800382135897685E-2</c:v>
                </c:pt>
                <c:pt idx="4283">
                  <c:v>1.1825146610790043E-2</c:v>
                </c:pt>
                <c:pt idx="4284">
                  <c:v>1.1832735770416061E-2</c:v>
                </c:pt>
                <c:pt idx="4285">
                  <c:v>1.1833916302354598E-2</c:v>
                </c:pt>
                <c:pt idx="4286">
                  <c:v>1.1856733583127242E-2</c:v>
                </c:pt>
                <c:pt idx="4287">
                  <c:v>1.1872756285923981E-2</c:v>
                </c:pt>
                <c:pt idx="4288">
                  <c:v>1.1875492023504006E-2</c:v>
                </c:pt>
                <c:pt idx="4289">
                  <c:v>1.1878069382266983E-2</c:v>
                </c:pt>
                <c:pt idx="4290">
                  <c:v>1.1890660276736143E-2</c:v>
                </c:pt>
                <c:pt idx="4291">
                  <c:v>1.1897105539810285E-2</c:v>
                </c:pt>
                <c:pt idx="4292">
                  <c:v>1.189840098979186E-2</c:v>
                </c:pt>
                <c:pt idx="4293">
                  <c:v>1.1900075272761232E-2</c:v>
                </c:pt>
                <c:pt idx="4294">
                  <c:v>1.1901929007779409E-2</c:v>
                </c:pt>
                <c:pt idx="4295">
                  <c:v>1.1916559797456001E-2</c:v>
                </c:pt>
                <c:pt idx="4296">
                  <c:v>1.1918617379699499E-2</c:v>
                </c:pt>
                <c:pt idx="4297">
                  <c:v>1.1947553317551375E-2</c:v>
                </c:pt>
                <c:pt idx="4298">
                  <c:v>1.1956735640830029E-2</c:v>
                </c:pt>
                <c:pt idx="4299">
                  <c:v>1.1989997785870407E-2</c:v>
                </c:pt>
                <c:pt idx="4300">
                  <c:v>1.2004806690815753E-2</c:v>
                </c:pt>
                <c:pt idx="4301">
                  <c:v>1.2009882065724854E-2</c:v>
                </c:pt>
                <c:pt idx="4302">
                  <c:v>1.201757817735514E-2</c:v>
                </c:pt>
                <c:pt idx="4303">
                  <c:v>1.2020907446067444E-2</c:v>
                </c:pt>
                <c:pt idx="4304">
                  <c:v>1.202626525957802E-2</c:v>
                </c:pt>
                <c:pt idx="4305">
                  <c:v>1.2043569263233318E-2</c:v>
                </c:pt>
                <c:pt idx="4306">
                  <c:v>1.2050064474397559E-2</c:v>
                </c:pt>
                <c:pt idx="4307">
                  <c:v>1.205247600347991E-2</c:v>
                </c:pt>
                <c:pt idx="4308">
                  <c:v>1.2071135847001643E-2</c:v>
                </c:pt>
                <c:pt idx="4309">
                  <c:v>1.2072299270798338E-2</c:v>
                </c:pt>
                <c:pt idx="4310">
                  <c:v>1.2135598513335741E-2</c:v>
                </c:pt>
                <c:pt idx="4311">
                  <c:v>1.2166288438624438E-2</c:v>
                </c:pt>
                <c:pt idx="4312">
                  <c:v>1.2201957122559337E-2</c:v>
                </c:pt>
                <c:pt idx="4313">
                  <c:v>1.2214536515706273E-2</c:v>
                </c:pt>
                <c:pt idx="4314">
                  <c:v>1.2246940612844958E-2</c:v>
                </c:pt>
                <c:pt idx="4315">
                  <c:v>1.2257433213465341E-2</c:v>
                </c:pt>
                <c:pt idx="4316">
                  <c:v>1.2261144442442065E-2</c:v>
                </c:pt>
                <c:pt idx="4317">
                  <c:v>1.2272527654803701E-2</c:v>
                </c:pt>
                <c:pt idx="4318">
                  <c:v>1.2277881846318546E-2</c:v>
                </c:pt>
                <c:pt idx="4319">
                  <c:v>1.2343054726962325E-2</c:v>
                </c:pt>
                <c:pt idx="4320">
                  <c:v>1.2344003416262874E-2</c:v>
                </c:pt>
                <c:pt idx="4321">
                  <c:v>1.2349156320161959E-2</c:v>
                </c:pt>
                <c:pt idx="4322">
                  <c:v>1.2378366368999956E-2</c:v>
                </c:pt>
                <c:pt idx="4323">
                  <c:v>1.2437838609830049E-2</c:v>
                </c:pt>
                <c:pt idx="4324">
                  <c:v>1.2439525069527717E-2</c:v>
                </c:pt>
                <c:pt idx="4325">
                  <c:v>1.2481521226822107E-2</c:v>
                </c:pt>
                <c:pt idx="4326">
                  <c:v>1.2550783505098017E-2</c:v>
                </c:pt>
                <c:pt idx="4327">
                  <c:v>1.2642824934346783E-2</c:v>
                </c:pt>
                <c:pt idx="4328">
                  <c:v>1.2646926173665177E-2</c:v>
                </c:pt>
                <c:pt idx="4329">
                  <c:v>1.2694715190657263E-2</c:v>
                </c:pt>
                <c:pt idx="4330">
                  <c:v>1.2720913498238343E-2</c:v>
                </c:pt>
                <c:pt idx="4331">
                  <c:v>1.280107574276786E-2</c:v>
                </c:pt>
                <c:pt idx="4332">
                  <c:v>1.2802013165941628E-2</c:v>
                </c:pt>
                <c:pt idx="4333">
                  <c:v>1.2853125679907366E-2</c:v>
                </c:pt>
                <c:pt idx="4334">
                  <c:v>1.2861014007805191E-2</c:v>
                </c:pt>
                <c:pt idx="4335">
                  <c:v>1.2886353996166361E-2</c:v>
                </c:pt>
                <c:pt idx="4336">
                  <c:v>1.2928858930345555E-2</c:v>
                </c:pt>
                <c:pt idx="4337">
                  <c:v>1.2947686930297259E-2</c:v>
                </c:pt>
                <c:pt idx="4338">
                  <c:v>1.2968439738239742E-2</c:v>
                </c:pt>
                <c:pt idx="4339">
                  <c:v>1.2992595831568345E-2</c:v>
                </c:pt>
                <c:pt idx="4340">
                  <c:v>1.3003728841988603E-2</c:v>
                </c:pt>
                <c:pt idx="4341">
                  <c:v>1.3029502070509839E-2</c:v>
                </c:pt>
                <c:pt idx="4342">
                  <c:v>1.3060735771598745E-2</c:v>
                </c:pt>
                <c:pt idx="4343">
                  <c:v>1.3078420918169841E-2</c:v>
                </c:pt>
                <c:pt idx="4344">
                  <c:v>1.3078468808991339E-2</c:v>
                </c:pt>
                <c:pt idx="4345">
                  <c:v>1.3110390886378611E-2</c:v>
                </c:pt>
                <c:pt idx="4346">
                  <c:v>1.3111422544806789E-2</c:v>
                </c:pt>
                <c:pt idx="4347">
                  <c:v>1.3162516264970284E-2</c:v>
                </c:pt>
                <c:pt idx="4348">
                  <c:v>1.3181306804736144E-2</c:v>
                </c:pt>
                <c:pt idx="4349">
                  <c:v>1.3184659172783665E-2</c:v>
                </c:pt>
                <c:pt idx="4350">
                  <c:v>1.3186275666414933E-2</c:v>
                </c:pt>
                <c:pt idx="4351">
                  <c:v>1.319793605226776E-2</c:v>
                </c:pt>
                <c:pt idx="4352">
                  <c:v>1.320522808507188E-2</c:v>
                </c:pt>
                <c:pt idx="4353">
                  <c:v>1.3207423003366806E-2</c:v>
                </c:pt>
                <c:pt idx="4354">
                  <c:v>1.3207936952080978E-2</c:v>
                </c:pt>
                <c:pt idx="4355">
                  <c:v>1.3223882980617763E-2</c:v>
                </c:pt>
                <c:pt idx="4356">
                  <c:v>1.3249028203409671E-2</c:v>
                </c:pt>
                <c:pt idx="4357">
                  <c:v>1.3254663328206958E-2</c:v>
                </c:pt>
                <c:pt idx="4358">
                  <c:v>1.3258122332208249E-2</c:v>
                </c:pt>
                <c:pt idx="4359">
                  <c:v>1.328568996000668E-2</c:v>
                </c:pt>
                <c:pt idx="4360">
                  <c:v>1.3297584829560723E-2</c:v>
                </c:pt>
                <c:pt idx="4361">
                  <c:v>1.3323984620918902E-2</c:v>
                </c:pt>
                <c:pt idx="4362">
                  <c:v>1.3337793991475682E-2</c:v>
                </c:pt>
                <c:pt idx="4363">
                  <c:v>1.336217506604381E-2</c:v>
                </c:pt>
                <c:pt idx="4364">
                  <c:v>1.3389804965166523E-2</c:v>
                </c:pt>
                <c:pt idx="4365">
                  <c:v>1.3490844339812532E-2</c:v>
                </c:pt>
                <c:pt idx="4366">
                  <c:v>1.3503721806126781E-2</c:v>
                </c:pt>
                <c:pt idx="4367">
                  <c:v>1.3581593954893211E-2</c:v>
                </c:pt>
                <c:pt idx="4368">
                  <c:v>1.3592283718924E-2</c:v>
                </c:pt>
                <c:pt idx="4369">
                  <c:v>1.3665559953955892E-2</c:v>
                </c:pt>
                <c:pt idx="4370">
                  <c:v>1.3740481217221989E-2</c:v>
                </c:pt>
                <c:pt idx="4371">
                  <c:v>1.3782523370677825E-2</c:v>
                </c:pt>
                <c:pt idx="4372">
                  <c:v>1.378363768581279E-2</c:v>
                </c:pt>
                <c:pt idx="4373">
                  <c:v>1.379991723439818E-2</c:v>
                </c:pt>
                <c:pt idx="4374">
                  <c:v>1.3818506240289487E-2</c:v>
                </c:pt>
                <c:pt idx="4375">
                  <c:v>1.3860867234906317E-2</c:v>
                </c:pt>
                <c:pt idx="4376">
                  <c:v>1.3894308949745861E-2</c:v>
                </c:pt>
                <c:pt idx="4377">
                  <c:v>1.3916555874260935E-2</c:v>
                </c:pt>
                <c:pt idx="4378">
                  <c:v>1.3931237719123735E-2</c:v>
                </c:pt>
                <c:pt idx="4379">
                  <c:v>1.3957883117372161E-2</c:v>
                </c:pt>
                <c:pt idx="4380">
                  <c:v>1.4023036524051855E-2</c:v>
                </c:pt>
                <c:pt idx="4381">
                  <c:v>1.4057632204834858E-2</c:v>
                </c:pt>
                <c:pt idx="4382">
                  <c:v>1.4057992418561658E-2</c:v>
                </c:pt>
                <c:pt idx="4383">
                  <c:v>1.4066231650544518E-2</c:v>
                </c:pt>
                <c:pt idx="4384">
                  <c:v>1.407529617442935E-2</c:v>
                </c:pt>
                <c:pt idx="4385">
                  <c:v>1.4078235746187761E-2</c:v>
                </c:pt>
                <c:pt idx="4386">
                  <c:v>1.4085651884883831E-2</c:v>
                </c:pt>
                <c:pt idx="4387">
                  <c:v>1.4087889241600926E-2</c:v>
                </c:pt>
                <c:pt idx="4388">
                  <c:v>1.4104821517011999E-2</c:v>
                </c:pt>
                <c:pt idx="4389">
                  <c:v>1.4112271497941772E-2</c:v>
                </c:pt>
                <c:pt idx="4390">
                  <c:v>1.4122175235785564E-2</c:v>
                </c:pt>
                <c:pt idx="4391">
                  <c:v>1.4138099232622972E-2</c:v>
                </c:pt>
                <c:pt idx="4392">
                  <c:v>1.4160523285589191E-2</c:v>
                </c:pt>
                <c:pt idx="4393">
                  <c:v>1.4168356049466481E-2</c:v>
                </c:pt>
                <c:pt idx="4394">
                  <c:v>1.419700554248036E-2</c:v>
                </c:pt>
                <c:pt idx="4395">
                  <c:v>1.4200746794407401E-2</c:v>
                </c:pt>
                <c:pt idx="4396">
                  <c:v>1.4219092197204524E-2</c:v>
                </c:pt>
                <c:pt idx="4397">
                  <c:v>1.4221751292741379E-2</c:v>
                </c:pt>
                <c:pt idx="4398">
                  <c:v>1.4258606386679584E-2</c:v>
                </c:pt>
                <c:pt idx="4399">
                  <c:v>1.4297081871282379E-2</c:v>
                </c:pt>
                <c:pt idx="4400">
                  <c:v>1.4364358559478227E-2</c:v>
                </c:pt>
                <c:pt idx="4401">
                  <c:v>1.436666850013045E-2</c:v>
                </c:pt>
                <c:pt idx="4402">
                  <c:v>1.4367744022478516E-2</c:v>
                </c:pt>
                <c:pt idx="4403">
                  <c:v>1.4370649203834466E-2</c:v>
                </c:pt>
                <c:pt idx="4404">
                  <c:v>1.4373547851566019E-2</c:v>
                </c:pt>
                <c:pt idx="4405">
                  <c:v>1.4421973621965244E-2</c:v>
                </c:pt>
                <c:pt idx="4406">
                  <c:v>1.4429991437707793E-2</c:v>
                </c:pt>
                <c:pt idx="4407">
                  <c:v>1.4445503185541711E-2</c:v>
                </c:pt>
                <c:pt idx="4408">
                  <c:v>1.4469716309476386E-2</c:v>
                </c:pt>
                <c:pt idx="4409">
                  <c:v>1.447222086689441E-2</c:v>
                </c:pt>
                <c:pt idx="4410">
                  <c:v>1.4517742144923558E-2</c:v>
                </c:pt>
                <c:pt idx="4411">
                  <c:v>1.4522748878836599E-2</c:v>
                </c:pt>
                <c:pt idx="4412">
                  <c:v>1.4538440702650214E-2</c:v>
                </c:pt>
                <c:pt idx="4413">
                  <c:v>1.4542735582941528E-2</c:v>
                </c:pt>
                <c:pt idx="4414">
                  <c:v>1.4551199884092095E-2</c:v>
                </c:pt>
                <c:pt idx="4415">
                  <c:v>1.457666011719452E-2</c:v>
                </c:pt>
                <c:pt idx="4416">
                  <c:v>1.4581357914271302E-2</c:v>
                </c:pt>
                <c:pt idx="4417">
                  <c:v>1.4591413592984718E-2</c:v>
                </c:pt>
                <c:pt idx="4418">
                  <c:v>1.4619018980054648E-2</c:v>
                </c:pt>
                <c:pt idx="4419">
                  <c:v>1.4631847889092348E-2</c:v>
                </c:pt>
                <c:pt idx="4420">
                  <c:v>1.469273792235727E-2</c:v>
                </c:pt>
                <c:pt idx="4421">
                  <c:v>1.4768431450516303E-2</c:v>
                </c:pt>
                <c:pt idx="4422">
                  <c:v>1.4782690168646546E-2</c:v>
                </c:pt>
                <c:pt idx="4423">
                  <c:v>1.485718642669214E-2</c:v>
                </c:pt>
                <c:pt idx="4424">
                  <c:v>1.4876532970646216E-2</c:v>
                </c:pt>
                <c:pt idx="4425">
                  <c:v>1.488694241980516E-2</c:v>
                </c:pt>
                <c:pt idx="4426">
                  <c:v>1.4891926656910083E-2</c:v>
                </c:pt>
                <c:pt idx="4427">
                  <c:v>1.4921554519003039E-2</c:v>
                </c:pt>
                <c:pt idx="4428">
                  <c:v>1.4936079346517583E-2</c:v>
                </c:pt>
                <c:pt idx="4429">
                  <c:v>1.495417756694192E-2</c:v>
                </c:pt>
                <c:pt idx="4430">
                  <c:v>1.497971655372041E-2</c:v>
                </c:pt>
                <c:pt idx="4431">
                  <c:v>1.4981441356090884E-2</c:v>
                </c:pt>
                <c:pt idx="4432">
                  <c:v>1.502493442245185E-2</c:v>
                </c:pt>
                <c:pt idx="4433">
                  <c:v>1.5161779182984903E-2</c:v>
                </c:pt>
                <c:pt idx="4434">
                  <c:v>1.5177231161969892E-2</c:v>
                </c:pt>
                <c:pt idx="4435">
                  <c:v>1.521907710570506E-2</c:v>
                </c:pt>
                <c:pt idx="4436">
                  <c:v>1.524066706964116E-2</c:v>
                </c:pt>
                <c:pt idx="4437">
                  <c:v>1.5266957515344079E-2</c:v>
                </c:pt>
                <c:pt idx="4438">
                  <c:v>1.5360385431801305E-2</c:v>
                </c:pt>
                <c:pt idx="4439">
                  <c:v>1.5382198891993921E-2</c:v>
                </c:pt>
                <c:pt idx="4440">
                  <c:v>1.5398835098959094E-2</c:v>
                </c:pt>
                <c:pt idx="4441">
                  <c:v>1.5403144496395661E-2</c:v>
                </c:pt>
                <c:pt idx="4442">
                  <c:v>1.5425540966360115E-2</c:v>
                </c:pt>
                <c:pt idx="4443">
                  <c:v>1.5425636719348731E-2</c:v>
                </c:pt>
                <c:pt idx="4444">
                  <c:v>1.5472274487015074E-2</c:v>
                </c:pt>
                <c:pt idx="4445">
                  <c:v>1.5512055024014241E-2</c:v>
                </c:pt>
                <c:pt idx="4446">
                  <c:v>1.5580146219090414E-2</c:v>
                </c:pt>
                <c:pt idx="4447">
                  <c:v>1.5592856421911121E-2</c:v>
                </c:pt>
                <c:pt idx="4448">
                  <c:v>1.5605045057332529E-2</c:v>
                </c:pt>
                <c:pt idx="4449">
                  <c:v>1.5621887000102263E-2</c:v>
                </c:pt>
                <c:pt idx="4450">
                  <c:v>1.5682968872227365E-2</c:v>
                </c:pt>
                <c:pt idx="4451">
                  <c:v>1.56944287371765E-2</c:v>
                </c:pt>
                <c:pt idx="4452">
                  <c:v>1.5718613124454689E-2</c:v>
                </c:pt>
                <c:pt idx="4453">
                  <c:v>1.5796530602531045E-2</c:v>
                </c:pt>
                <c:pt idx="4454">
                  <c:v>1.5822997129811275E-2</c:v>
                </c:pt>
                <c:pt idx="4455">
                  <c:v>1.5843889987183328E-2</c:v>
                </c:pt>
                <c:pt idx="4456">
                  <c:v>1.5849435300851263E-2</c:v>
                </c:pt>
                <c:pt idx="4457">
                  <c:v>1.5866391242761395E-2</c:v>
                </c:pt>
                <c:pt idx="4458">
                  <c:v>1.5869868689311371E-2</c:v>
                </c:pt>
                <c:pt idx="4459">
                  <c:v>1.5870583505389755E-2</c:v>
                </c:pt>
                <c:pt idx="4460">
                  <c:v>1.5878237367704027E-2</c:v>
                </c:pt>
                <c:pt idx="4461">
                  <c:v>1.5933423056649562E-2</c:v>
                </c:pt>
                <c:pt idx="4462">
                  <c:v>1.6013775686124641E-2</c:v>
                </c:pt>
                <c:pt idx="4463">
                  <c:v>1.6038660191270506E-2</c:v>
                </c:pt>
                <c:pt idx="4464">
                  <c:v>1.6048413963687422E-2</c:v>
                </c:pt>
                <c:pt idx="4465">
                  <c:v>1.6074509255639025E-2</c:v>
                </c:pt>
                <c:pt idx="4466">
                  <c:v>1.6120683492019606E-2</c:v>
                </c:pt>
                <c:pt idx="4467">
                  <c:v>1.6163757516803941E-2</c:v>
                </c:pt>
                <c:pt idx="4468">
                  <c:v>1.6188673162850307E-2</c:v>
                </c:pt>
                <c:pt idx="4469">
                  <c:v>1.6195434845411104E-2</c:v>
                </c:pt>
                <c:pt idx="4470">
                  <c:v>1.6228869865705837E-2</c:v>
                </c:pt>
                <c:pt idx="4471">
                  <c:v>1.6259405955631759E-2</c:v>
                </c:pt>
                <c:pt idx="4472">
                  <c:v>1.6321416694482966E-2</c:v>
                </c:pt>
                <c:pt idx="4473">
                  <c:v>1.6343369498674383E-2</c:v>
                </c:pt>
                <c:pt idx="4474">
                  <c:v>1.6352502122652105E-2</c:v>
                </c:pt>
                <c:pt idx="4475">
                  <c:v>1.6354949739191736E-2</c:v>
                </c:pt>
                <c:pt idx="4476">
                  <c:v>1.6385973021691636E-2</c:v>
                </c:pt>
                <c:pt idx="4477">
                  <c:v>1.6394448849791261E-2</c:v>
                </c:pt>
                <c:pt idx="4478">
                  <c:v>1.6494711645435898E-2</c:v>
                </c:pt>
                <c:pt idx="4479">
                  <c:v>1.6516748602128491E-2</c:v>
                </c:pt>
                <c:pt idx="4480">
                  <c:v>1.6576804237929881E-2</c:v>
                </c:pt>
                <c:pt idx="4481">
                  <c:v>1.6597346243877223E-2</c:v>
                </c:pt>
                <c:pt idx="4482">
                  <c:v>1.6677507443739623E-2</c:v>
                </c:pt>
                <c:pt idx="4483">
                  <c:v>1.6697056355973062E-2</c:v>
                </c:pt>
                <c:pt idx="4484">
                  <c:v>1.6715703770571359E-2</c:v>
                </c:pt>
                <c:pt idx="4485">
                  <c:v>1.6735179890573014E-2</c:v>
                </c:pt>
                <c:pt idx="4486">
                  <c:v>1.67385600185108E-2</c:v>
                </c:pt>
                <c:pt idx="4487">
                  <c:v>1.6758230106727348E-2</c:v>
                </c:pt>
                <c:pt idx="4488">
                  <c:v>1.6771157078985362E-2</c:v>
                </c:pt>
                <c:pt idx="4489">
                  <c:v>1.6790466062836469E-2</c:v>
                </c:pt>
                <c:pt idx="4490">
                  <c:v>1.6840807271001221E-2</c:v>
                </c:pt>
                <c:pt idx="4491">
                  <c:v>1.6956578756511898E-2</c:v>
                </c:pt>
                <c:pt idx="4492">
                  <c:v>1.6961950359966151E-2</c:v>
                </c:pt>
                <c:pt idx="4493">
                  <c:v>1.6969393224408425E-2</c:v>
                </c:pt>
                <c:pt idx="4494">
                  <c:v>1.69787851017985E-2</c:v>
                </c:pt>
                <c:pt idx="4495">
                  <c:v>1.6987811820085998E-2</c:v>
                </c:pt>
                <c:pt idx="4496">
                  <c:v>1.6991599876079864E-2</c:v>
                </c:pt>
                <c:pt idx="4497">
                  <c:v>1.7000477747650389E-2</c:v>
                </c:pt>
                <c:pt idx="4498">
                  <c:v>1.7001919949564067E-2</c:v>
                </c:pt>
                <c:pt idx="4499">
                  <c:v>1.7027775138671659E-2</c:v>
                </c:pt>
                <c:pt idx="4500">
                  <c:v>1.7034413468780377E-2</c:v>
                </c:pt>
                <c:pt idx="4501">
                  <c:v>1.7072566024324418E-2</c:v>
                </c:pt>
                <c:pt idx="4502">
                  <c:v>1.7073216271625898E-2</c:v>
                </c:pt>
                <c:pt idx="4503">
                  <c:v>1.7087780402161155E-2</c:v>
                </c:pt>
                <c:pt idx="4504">
                  <c:v>1.7088875333348678E-2</c:v>
                </c:pt>
                <c:pt idx="4505">
                  <c:v>1.7162113471221808E-2</c:v>
                </c:pt>
                <c:pt idx="4506">
                  <c:v>1.7177043178114006E-2</c:v>
                </c:pt>
                <c:pt idx="4507">
                  <c:v>1.718581612976916E-2</c:v>
                </c:pt>
                <c:pt idx="4508">
                  <c:v>1.7218945496272103E-2</c:v>
                </c:pt>
                <c:pt idx="4509">
                  <c:v>1.7317546821366759E-2</c:v>
                </c:pt>
                <c:pt idx="4510">
                  <c:v>1.7318067355810585E-2</c:v>
                </c:pt>
                <c:pt idx="4511">
                  <c:v>1.7361295857261139E-2</c:v>
                </c:pt>
                <c:pt idx="4512">
                  <c:v>1.7363448545908745E-2</c:v>
                </c:pt>
                <c:pt idx="4513">
                  <c:v>1.7369245978686013E-2</c:v>
                </c:pt>
                <c:pt idx="4514">
                  <c:v>1.7393417088915567E-2</c:v>
                </c:pt>
                <c:pt idx="4515">
                  <c:v>1.7424932877210791E-2</c:v>
                </c:pt>
                <c:pt idx="4516">
                  <c:v>1.7430602010288846E-2</c:v>
                </c:pt>
                <c:pt idx="4517">
                  <c:v>1.7443339300408929E-2</c:v>
                </c:pt>
                <c:pt idx="4518">
                  <c:v>1.745229248601737E-2</c:v>
                </c:pt>
                <c:pt idx="4519">
                  <c:v>1.7456860033011615E-2</c:v>
                </c:pt>
                <c:pt idx="4520">
                  <c:v>1.7461640700786946E-2</c:v>
                </c:pt>
                <c:pt idx="4521">
                  <c:v>1.7502843120837597E-2</c:v>
                </c:pt>
                <c:pt idx="4522">
                  <c:v>1.7690693953363038E-2</c:v>
                </c:pt>
                <c:pt idx="4523">
                  <c:v>1.7700051380160679E-2</c:v>
                </c:pt>
                <c:pt idx="4524">
                  <c:v>1.7716835823252213E-2</c:v>
                </c:pt>
                <c:pt idx="4525">
                  <c:v>1.7718167304598111E-2</c:v>
                </c:pt>
                <c:pt idx="4526">
                  <c:v>1.7738340325339778E-2</c:v>
                </c:pt>
                <c:pt idx="4527">
                  <c:v>1.7752811758275713E-2</c:v>
                </c:pt>
                <c:pt idx="4528">
                  <c:v>1.7772935513939346E-2</c:v>
                </c:pt>
                <c:pt idx="4529">
                  <c:v>1.7806755455134143E-2</c:v>
                </c:pt>
                <c:pt idx="4530">
                  <c:v>1.781364253335347E-2</c:v>
                </c:pt>
                <c:pt idx="4531">
                  <c:v>1.7829008311927245E-2</c:v>
                </c:pt>
                <c:pt idx="4532">
                  <c:v>1.7851184609433773E-2</c:v>
                </c:pt>
                <c:pt idx="4533">
                  <c:v>1.7853371199440523E-2</c:v>
                </c:pt>
                <c:pt idx="4534">
                  <c:v>1.7950811443955217E-2</c:v>
                </c:pt>
                <c:pt idx="4535">
                  <c:v>1.7961089938770061E-2</c:v>
                </c:pt>
                <c:pt idx="4536">
                  <c:v>1.797821029037102E-2</c:v>
                </c:pt>
                <c:pt idx="4537">
                  <c:v>1.7999949961471532E-2</c:v>
                </c:pt>
                <c:pt idx="4538">
                  <c:v>1.8079739256425045E-2</c:v>
                </c:pt>
                <c:pt idx="4539">
                  <c:v>1.8245650184957461E-2</c:v>
                </c:pt>
                <c:pt idx="4540">
                  <c:v>1.8251818905490803E-2</c:v>
                </c:pt>
                <c:pt idx="4541">
                  <c:v>1.8264200692679443E-2</c:v>
                </c:pt>
                <c:pt idx="4542">
                  <c:v>1.8306564938659901E-2</c:v>
                </c:pt>
                <c:pt idx="4543">
                  <c:v>1.8339268282844857E-2</c:v>
                </c:pt>
                <c:pt idx="4544">
                  <c:v>1.8343141106293481E-2</c:v>
                </c:pt>
                <c:pt idx="4545">
                  <c:v>1.8359253523737778E-2</c:v>
                </c:pt>
                <c:pt idx="4546">
                  <c:v>1.8364099969030052E-2</c:v>
                </c:pt>
                <c:pt idx="4547">
                  <c:v>1.8403670543656034E-2</c:v>
                </c:pt>
                <c:pt idx="4548">
                  <c:v>1.8441154632635379E-2</c:v>
                </c:pt>
                <c:pt idx="4549">
                  <c:v>1.8476185208439765E-2</c:v>
                </c:pt>
                <c:pt idx="4550">
                  <c:v>1.8502385972425709E-2</c:v>
                </c:pt>
                <c:pt idx="4551">
                  <c:v>1.8530312796184285E-2</c:v>
                </c:pt>
                <c:pt idx="4552">
                  <c:v>1.8639782011753057E-2</c:v>
                </c:pt>
                <c:pt idx="4553">
                  <c:v>1.86496746595117E-2</c:v>
                </c:pt>
                <c:pt idx="4554">
                  <c:v>1.8666041740398865E-2</c:v>
                </c:pt>
                <c:pt idx="4555">
                  <c:v>1.8668087112753209E-2</c:v>
                </c:pt>
                <c:pt idx="4556">
                  <c:v>1.8793890104476903E-2</c:v>
                </c:pt>
                <c:pt idx="4557">
                  <c:v>1.8807933549843395E-2</c:v>
                </c:pt>
                <c:pt idx="4558">
                  <c:v>1.890392047827982E-2</c:v>
                </c:pt>
                <c:pt idx="4559">
                  <c:v>1.8948727521055822E-2</c:v>
                </c:pt>
                <c:pt idx="4560">
                  <c:v>1.8949361565868444E-2</c:v>
                </c:pt>
                <c:pt idx="4561">
                  <c:v>1.8967154545782926E-2</c:v>
                </c:pt>
                <c:pt idx="4562">
                  <c:v>1.8978484700319081E-2</c:v>
                </c:pt>
                <c:pt idx="4563">
                  <c:v>1.8996424772819563E-2</c:v>
                </c:pt>
                <c:pt idx="4564">
                  <c:v>1.8999948048589187E-2</c:v>
                </c:pt>
                <c:pt idx="4565">
                  <c:v>1.9021956314456211E-2</c:v>
                </c:pt>
                <c:pt idx="4566">
                  <c:v>1.9053186600912198E-2</c:v>
                </c:pt>
                <c:pt idx="4567">
                  <c:v>1.9054898525954322E-2</c:v>
                </c:pt>
                <c:pt idx="4568">
                  <c:v>1.9061610673278127E-2</c:v>
                </c:pt>
                <c:pt idx="4569">
                  <c:v>1.9115709504154862E-2</c:v>
                </c:pt>
                <c:pt idx="4570">
                  <c:v>1.9150612383924012E-2</c:v>
                </c:pt>
                <c:pt idx="4571">
                  <c:v>1.9174715234771801E-2</c:v>
                </c:pt>
                <c:pt idx="4572">
                  <c:v>1.9180124100016953E-2</c:v>
                </c:pt>
                <c:pt idx="4573">
                  <c:v>1.9180413900400883E-2</c:v>
                </c:pt>
                <c:pt idx="4574">
                  <c:v>1.9181530037232088E-2</c:v>
                </c:pt>
                <c:pt idx="4575">
                  <c:v>1.92188487614358E-2</c:v>
                </c:pt>
                <c:pt idx="4576">
                  <c:v>1.9275510190457579E-2</c:v>
                </c:pt>
                <c:pt idx="4577">
                  <c:v>1.9286514524909263E-2</c:v>
                </c:pt>
                <c:pt idx="4578">
                  <c:v>1.9351933625462624E-2</c:v>
                </c:pt>
                <c:pt idx="4579">
                  <c:v>1.9384856630160482E-2</c:v>
                </c:pt>
                <c:pt idx="4580">
                  <c:v>1.9388987554687563E-2</c:v>
                </c:pt>
                <c:pt idx="4581">
                  <c:v>1.9423519054100735E-2</c:v>
                </c:pt>
                <c:pt idx="4582">
                  <c:v>1.9452013823524718E-2</c:v>
                </c:pt>
                <c:pt idx="4583">
                  <c:v>1.9475214107599802E-2</c:v>
                </c:pt>
                <c:pt idx="4584">
                  <c:v>1.9502220275981707E-2</c:v>
                </c:pt>
                <c:pt idx="4585">
                  <c:v>1.9620894382565538E-2</c:v>
                </c:pt>
                <c:pt idx="4586">
                  <c:v>1.9855464635105301E-2</c:v>
                </c:pt>
                <c:pt idx="4587">
                  <c:v>1.9871786927702563E-2</c:v>
                </c:pt>
                <c:pt idx="4588">
                  <c:v>1.9931698176074212E-2</c:v>
                </c:pt>
                <c:pt idx="4589">
                  <c:v>1.9959351954207158E-2</c:v>
                </c:pt>
                <c:pt idx="4590">
                  <c:v>2.0009821928976424E-2</c:v>
                </c:pt>
                <c:pt idx="4591">
                  <c:v>2.0057037366099612E-2</c:v>
                </c:pt>
                <c:pt idx="4592">
                  <c:v>2.006509042423741E-2</c:v>
                </c:pt>
                <c:pt idx="4593">
                  <c:v>2.0109946581104016E-2</c:v>
                </c:pt>
                <c:pt idx="4594">
                  <c:v>2.013286571437051E-2</c:v>
                </c:pt>
                <c:pt idx="4595">
                  <c:v>2.0137069213181022E-2</c:v>
                </c:pt>
                <c:pt idx="4596">
                  <c:v>2.0191249515601691E-2</c:v>
                </c:pt>
                <c:pt idx="4597">
                  <c:v>2.0232896787250019E-2</c:v>
                </c:pt>
                <c:pt idx="4598">
                  <c:v>2.0234285688953808E-2</c:v>
                </c:pt>
                <c:pt idx="4599">
                  <c:v>2.030602969764227E-2</c:v>
                </c:pt>
                <c:pt idx="4600">
                  <c:v>2.0377092040734786E-2</c:v>
                </c:pt>
                <c:pt idx="4601">
                  <c:v>2.0380375761976301E-2</c:v>
                </c:pt>
                <c:pt idx="4602">
                  <c:v>2.0386083959254987E-2</c:v>
                </c:pt>
                <c:pt idx="4603">
                  <c:v>2.0404944362402234E-2</c:v>
                </c:pt>
                <c:pt idx="4604">
                  <c:v>2.0454351780503692E-2</c:v>
                </c:pt>
                <c:pt idx="4605">
                  <c:v>2.0456169309905813E-2</c:v>
                </c:pt>
                <c:pt idx="4606">
                  <c:v>2.047021887968626E-2</c:v>
                </c:pt>
                <c:pt idx="4607">
                  <c:v>2.0505874014053235E-2</c:v>
                </c:pt>
                <c:pt idx="4608">
                  <c:v>2.0515286547951591E-2</c:v>
                </c:pt>
                <c:pt idx="4609">
                  <c:v>2.0520854254765027E-2</c:v>
                </c:pt>
                <c:pt idx="4610">
                  <c:v>2.0549960608156052E-2</c:v>
                </c:pt>
                <c:pt idx="4611">
                  <c:v>2.0591222653365212E-2</c:v>
                </c:pt>
                <c:pt idx="4612">
                  <c:v>2.0626500216197868E-2</c:v>
                </c:pt>
                <c:pt idx="4613">
                  <c:v>2.0707090332540833E-2</c:v>
                </c:pt>
                <c:pt idx="4614">
                  <c:v>2.0774347510857168E-2</c:v>
                </c:pt>
                <c:pt idx="4615">
                  <c:v>2.0778044449228272E-2</c:v>
                </c:pt>
                <c:pt idx="4616">
                  <c:v>2.0808997095120838E-2</c:v>
                </c:pt>
                <c:pt idx="4617">
                  <c:v>2.0818648575287011E-2</c:v>
                </c:pt>
                <c:pt idx="4618">
                  <c:v>2.0856813411573281E-2</c:v>
                </c:pt>
                <c:pt idx="4619">
                  <c:v>2.0925701227116782E-2</c:v>
                </c:pt>
                <c:pt idx="4620">
                  <c:v>2.1090142747631681E-2</c:v>
                </c:pt>
                <c:pt idx="4621">
                  <c:v>2.1232791812268142E-2</c:v>
                </c:pt>
                <c:pt idx="4622">
                  <c:v>2.1233198903071057E-2</c:v>
                </c:pt>
                <c:pt idx="4623">
                  <c:v>2.1321196657675189E-2</c:v>
                </c:pt>
                <c:pt idx="4624">
                  <c:v>2.1332919519432482E-2</c:v>
                </c:pt>
                <c:pt idx="4625">
                  <c:v>2.1395056069898267E-2</c:v>
                </c:pt>
                <c:pt idx="4626">
                  <c:v>2.1469836272420401E-2</c:v>
                </c:pt>
                <c:pt idx="4627">
                  <c:v>2.1533733382206096E-2</c:v>
                </c:pt>
                <c:pt idx="4628">
                  <c:v>2.1728985932886812E-2</c:v>
                </c:pt>
                <c:pt idx="4629">
                  <c:v>2.183987561397803E-2</c:v>
                </c:pt>
                <c:pt idx="4630">
                  <c:v>2.1887812971525145E-2</c:v>
                </c:pt>
                <c:pt idx="4631">
                  <c:v>2.2038977727448231E-2</c:v>
                </c:pt>
                <c:pt idx="4632">
                  <c:v>2.2066786368565048E-2</c:v>
                </c:pt>
                <c:pt idx="4633">
                  <c:v>2.2102285367215792E-2</c:v>
                </c:pt>
                <c:pt idx="4634">
                  <c:v>2.2173964961699651E-2</c:v>
                </c:pt>
                <c:pt idx="4635">
                  <c:v>2.2198065420224448E-2</c:v>
                </c:pt>
                <c:pt idx="4636">
                  <c:v>2.220682250054986E-2</c:v>
                </c:pt>
                <c:pt idx="4637">
                  <c:v>2.2245370795669323E-2</c:v>
                </c:pt>
                <c:pt idx="4638">
                  <c:v>2.2339831435840611E-2</c:v>
                </c:pt>
                <c:pt idx="4639">
                  <c:v>2.2345613167257385E-2</c:v>
                </c:pt>
                <c:pt idx="4640">
                  <c:v>2.2350646300809657E-2</c:v>
                </c:pt>
                <c:pt idx="4641">
                  <c:v>2.2353572610568292E-2</c:v>
                </c:pt>
                <c:pt idx="4642">
                  <c:v>2.2397920754832226E-2</c:v>
                </c:pt>
                <c:pt idx="4643">
                  <c:v>2.2475499326087681E-2</c:v>
                </c:pt>
                <c:pt idx="4644">
                  <c:v>2.2499458208399582E-2</c:v>
                </c:pt>
                <c:pt idx="4645">
                  <c:v>2.2542154180670806E-2</c:v>
                </c:pt>
                <c:pt idx="4646">
                  <c:v>2.2555647582436621E-2</c:v>
                </c:pt>
                <c:pt idx="4647">
                  <c:v>2.2587798974621338E-2</c:v>
                </c:pt>
                <c:pt idx="4648">
                  <c:v>2.2588005109659252E-2</c:v>
                </c:pt>
                <c:pt idx="4649">
                  <c:v>2.2620104227124557E-2</c:v>
                </c:pt>
                <c:pt idx="4650">
                  <c:v>2.2634867309892611E-2</c:v>
                </c:pt>
                <c:pt idx="4651">
                  <c:v>2.2662051650414006E-2</c:v>
                </c:pt>
                <c:pt idx="4652">
                  <c:v>2.2733215210876269E-2</c:v>
                </c:pt>
                <c:pt idx="4653">
                  <c:v>2.2854927051875983E-2</c:v>
                </c:pt>
                <c:pt idx="4654">
                  <c:v>2.2925747713288792E-2</c:v>
                </c:pt>
                <c:pt idx="4655">
                  <c:v>2.2947899796360891E-2</c:v>
                </c:pt>
                <c:pt idx="4656">
                  <c:v>2.2955537614471239E-2</c:v>
                </c:pt>
                <c:pt idx="4657">
                  <c:v>2.2984426838756188E-2</c:v>
                </c:pt>
                <c:pt idx="4658">
                  <c:v>2.3004548791271683E-2</c:v>
                </c:pt>
                <c:pt idx="4659">
                  <c:v>2.3054016726752356E-2</c:v>
                </c:pt>
                <c:pt idx="4660">
                  <c:v>2.3091732865592986E-2</c:v>
                </c:pt>
                <c:pt idx="4661">
                  <c:v>2.309611709546748E-2</c:v>
                </c:pt>
                <c:pt idx="4662">
                  <c:v>2.3137196701044051E-2</c:v>
                </c:pt>
                <c:pt idx="4663">
                  <c:v>2.3139015437960108E-2</c:v>
                </c:pt>
                <c:pt idx="4664">
                  <c:v>2.3191191310819013E-2</c:v>
                </c:pt>
                <c:pt idx="4665">
                  <c:v>2.3206051771607221E-2</c:v>
                </c:pt>
                <c:pt idx="4666">
                  <c:v>2.3214428635949153E-2</c:v>
                </c:pt>
                <c:pt idx="4667">
                  <c:v>2.3233786159672951E-2</c:v>
                </c:pt>
                <c:pt idx="4668">
                  <c:v>2.3262940972710252E-2</c:v>
                </c:pt>
                <c:pt idx="4669">
                  <c:v>2.3350281388164678E-2</c:v>
                </c:pt>
                <c:pt idx="4670">
                  <c:v>2.3409694536703819E-2</c:v>
                </c:pt>
                <c:pt idx="4671">
                  <c:v>2.3462413650352707E-2</c:v>
                </c:pt>
                <c:pt idx="4672">
                  <c:v>2.3477327685809873E-2</c:v>
                </c:pt>
                <c:pt idx="4673">
                  <c:v>2.348249397097088E-2</c:v>
                </c:pt>
                <c:pt idx="4674">
                  <c:v>2.3516922828014552E-2</c:v>
                </c:pt>
                <c:pt idx="4675">
                  <c:v>2.3596142681310092E-2</c:v>
                </c:pt>
                <c:pt idx="4676">
                  <c:v>2.361004805371061E-2</c:v>
                </c:pt>
                <c:pt idx="4677">
                  <c:v>2.3729568915090229E-2</c:v>
                </c:pt>
                <c:pt idx="4678">
                  <c:v>2.3875273491192412E-2</c:v>
                </c:pt>
                <c:pt idx="4679">
                  <c:v>2.3899233590017895E-2</c:v>
                </c:pt>
                <c:pt idx="4680">
                  <c:v>2.3922996979132923E-2</c:v>
                </c:pt>
                <c:pt idx="4681">
                  <c:v>2.3925374838269516E-2</c:v>
                </c:pt>
                <c:pt idx="4682">
                  <c:v>2.4026498355758579E-2</c:v>
                </c:pt>
                <c:pt idx="4683">
                  <c:v>2.4029608106646633E-2</c:v>
                </c:pt>
                <c:pt idx="4684">
                  <c:v>2.4369649245489566E-2</c:v>
                </c:pt>
                <c:pt idx="4685">
                  <c:v>2.4410434966556597E-2</c:v>
                </c:pt>
                <c:pt idx="4686">
                  <c:v>2.4415262400434862E-2</c:v>
                </c:pt>
                <c:pt idx="4687">
                  <c:v>2.4503051689543452E-2</c:v>
                </c:pt>
                <c:pt idx="4688">
                  <c:v>2.4553558522632989E-2</c:v>
                </c:pt>
                <c:pt idx="4689">
                  <c:v>2.4695898515325818E-2</c:v>
                </c:pt>
                <c:pt idx="4690">
                  <c:v>2.4729782579391631E-2</c:v>
                </c:pt>
                <c:pt idx="4691">
                  <c:v>2.4807888040616156E-2</c:v>
                </c:pt>
                <c:pt idx="4692">
                  <c:v>2.4865910056635656E-2</c:v>
                </c:pt>
                <c:pt idx="4693">
                  <c:v>2.4897333161241045E-2</c:v>
                </c:pt>
                <c:pt idx="4694">
                  <c:v>2.4914955215100391E-2</c:v>
                </c:pt>
                <c:pt idx="4695">
                  <c:v>2.4946584954116377E-2</c:v>
                </c:pt>
                <c:pt idx="4696">
                  <c:v>2.495598926772969E-2</c:v>
                </c:pt>
                <c:pt idx="4697">
                  <c:v>2.4965538011884874E-2</c:v>
                </c:pt>
                <c:pt idx="4698">
                  <c:v>2.4975927603474595E-2</c:v>
                </c:pt>
                <c:pt idx="4699">
                  <c:v>2.5006319894024492E-2</c:v>
                </c:pt>
                <c:pt idx="4700">
                  <c:v>2.5011873091868201E-2</c:v>
                </c:pt>
                <c:pt idx="4701">
                  <c:v>2.5039577092224662E-2</c:v>
                </c:pt>
                <c:pt idx="4702">
                  <c:v>2.520432695794797E-2</c:v>
                </c:pt>
                <c:pt idx="4703">
                  <c:v>2.5208819510571689E-2</c:v>
                </c:pt>
                <c:pt idx="4704">
                  <c:v>2.5499141831264852E-2</c:v>
                </c:pt>
                <c:pt idx="4705">
                  <c:v>2.5524612354458007E-2</c:v>
                </c:pt>
                <c:pt idx="4706">
                  <c:v>2.5556289446356781E-2</c:v>
                </c:pt>
                <c:pt idx="4707">
                  <c:v>2.5588125700821591E-2</c:v>
                </c:pt>
                <c:pt idx="4708">
                  <c:v>2.572608971857674E-2</c:v>
                </c:pt>
                <c:pt idx="4709">
                  <c:v>2.5733834465005438E-2</c:v>
                </c:pt>
                <c:pt idx="4710">
                  <c:v>2.5788534337245567E-2</c:v>
                </c:pt>
                <c:pt idx="4711">
                  <c:v>2.5855183298680005E-2</c:v>
                </c:pt>
                <c:pt idx="4712">
                  <c:v>2.5876990390533636E-2</c:v>
                </c:pt>
                <c:pt idx="4713">
                  <c:v>2.5895668919765476E-2</c:v>
                </c:pt>
                <c:pt idx="4714">
                  <c:v>2.5933631447554856E-2</c:v>
                </c:pt>
                <c:pt idx="4715">
                  <c:v>2.5994717737398313E-2</c:v>
                </c:pt>
                <c:pt idx="4716">
                  <c:v>2.6256450413897431E-2</c:v>
                </c:pt>
                <c:pt idx="4717">
                  <c:v>2.6288703943158478E-2</c:v>
                </c:pt>
                <c:pt idx="4718">
                  <c:v>2.6373214534458792E-2</c:v>
                </c:pt>
                <c:pt idx="4719">
                  <c:v>2.6430644542508156E-2</c:v>
                </c:pt>
                <c:pt idx="4720">
                  <c:v>2.6568402642492103E-2</c:v>
                </c:pt>
                <c:pt idx="4721">
                  <c:v>2.6575169682745245E-2</c:v>
                </c:pt>
                <c:pt idx="4722">
                  <c:v>2.6751756955246536E-2</c:v>
                </c:pt>
                <c:pt idx="4723">
                  <c:v>2.6754943038185486E-2</c:v>
                </c:pt>
                <c:pt idx="4724">
                  <c:v>2.6778558199602828E-2</c:v>
                </c:pt>
                <c:pt idx="4725">
                  <c:v>2.6782548149214252E-2</c:v>
                </c:pt>
                <c:pt idx="4726">
                  <c:v>2.6825715104536092E-2</c:v>
                </c:pt>
                <c:pt idx="4727">
                  <c:v>2.6844853531041751E-2</c:v>
                </c:pt>
                <c:pt idx="4728">
                  <c:v>2.6877798981440056E-2</c:v>
                </c:pt>
                <c:pt idx="4729">
                  <c:v>2.6920357761186266E-2</c:v>
                </c:pt>
                <c:pt idx="4730">
                  <c:v>2.7088979669121924E-2</c:v>
                </c:pt>
                <c:pt idx="4731">
                  <c:v>2.7167741005222401E-2</c:v>
                </c:pt>
                <c:pt idx="4732">
                  <c:v>2.7188426417435279E-2</c:v>
                </c:pt>
                <c:pt idx="4733">
                  <c:v>2.7293684760353584E-2</c:v>
                </c:pt>
                <c:pt idx="4734">
                  <c:v>2.7378456010350653E-2</c:v>
                </c:pt>
                <c:pt idx="4735">
                  <c:v>2.7475215158967514E-2</c:v>
                </c:pt>
                <c:pt idx="4736">
                  <c:v>2.7477462388012283E-2</c:v>
                </c:pt>
                <c:pt idx="4737">
                  <c:v>2.7496307108354007E-2</c:v>
                </c:pt>
                <c:pt idx="4738">
                  <c:v>2.7499947766191898E-2</c:v>
                </c:pt>
                <c:pt idx="4739">
                  <c:v>2.7557133342928475E-2</c:v>
                </c:pt>
                <c:pt idx="4740">
                  <c:v>2.7658051944686565E-2</c:v>
                </c:pt>
                <c:pt idx="4741">
                  <c:v>2.771623331232188E-2</c:v>
                </c:pt>
                <c:pt idx="4742">
                  <c:v>2.7846628885758611E-2</c:v>
                </c:pt>
                <c:pt idx="4743">
                  <c:v>2.7952647757768692E-2</c:v>
                </c:pt>
                <c:pt idx="4744">
                  <c:v>2.7987069427756077E-2</c:v>
                </c:pt>
                <c:pt idx="4745">
                  <c:v>2.7989153842441435E-2</c:v>
                </c:pt>
                <c:pt idx="4746">
                  <c:v>2.8074289049844981E-2</c:v>
                </c:pt>
                <c:pt idx="4747">
                  <c:v>2.8103471974568736E-2</c:v>
                </c:pt>
                <c:pt idx="4748">
                  <c:v>2.8244607870856142E-2</c:v>
                </c:pt>
                <c:pt idx="4749">
                  <c:v>2.8432843999006596E-2</c:v>
                </c:pt>
                <c:pt idx="4750">
                  <c:v>2.8506991114075772E-2</c:v>
                </c:pt>
                <c:pt idx="4751">
                  <c:v>2.8613782028023942E-2</c:v>
                </c:pt>
                <c:pt idx="4752">
                  <c:v>2.8616071405978351E-2</c:v>
                </c:pt>
                <c:pt idx="4753">
                  <c:v>2.8625531480238151E-2</c:v>
                </c:pt>
                <c:pt idx="4754">
                  <c:v>2.8678320999740801E-2</c:v>
                </c:pt>
                <c:pt idx="4755">
                  <c:v>2.8709913153838269E-2</c:v>
                </c:pt>
                <c:pt idx="4756">
                  <c:v>2.8723081177962233E-2</c:v>
                </c:pt>
                <c:pt idx="4757">
                  <c:v>2.8905103538609842E-2</c:v>
                </c:pt>
                <c:pt idx="4758">
                  <c:v>2.9070001128108411E-2</c:v>
                </c:pt>
                <c:pt idx="4759">
                  <c:v>2.9097253787471019E-2</c:v>
                </c:pt>
                <c:pt idx="4760">
                  <c:v>2.9240276616690764E-2</c:v>
                </c:pt>
                <c:pt idx="4761">
                  <c:v>2.924202711915105E-2</c:v>
                </c:pt>
                <c:pt idx="4762">
                  <c:v>2.9397171748201247E-2</c:v>
                </c:pt>
                <c:pt idx="4763">
                  <c:v>2.941648003203479E-2</c:v>
                </c:pt>
                <c:pt idx="4764">
                  <c:v>2.9425839851736319E-2</c:v>
                </c:pt>
                <c:pt idx="4765">
                  <c:v>2.9441459652003482E-2</c:v>
                </c:pt>
                <c:pt idx="4766">
                  <c:v>2.9563765717367445E-2</c:v>
                </c:pt>
                <c:pt idx="4767">
                  <c:v>2.9566087819324946E-2</c:v>
                </c:pt>
                <c:pt idx="4768">
                  <c:v>2.9881795529177319E-2</c:v>
                </c:pt>
                <c:pt idx="4769">
                  <c:v>2.9910499480231584E-2</c:v>
                </c:pt>
                <c:pt idx="4770">
                  <c:v>3.005949573023578E-2</c:v>
                </c:pt>
                <c:pt idx="4771">
                  <c:v>3.0159394262369816E-2</c:v>
                </c:pt>
                <c:pt idx="4772">
                  <c:v>3.0182067134178831E-2</c:v>
                </c:pt>
                <c:pt idx="4773">
                  <c:v>3.0225993968316052E-2</c:v>
                </c:pt>
                <c:pt idx="4774">
                  <c:v>3.0315677070809413E-2</c:v>
                </c:pt>
                <c:pt idx="4775">
                  <c:v>3.0317947368784612E-2</c:v>
                </c:pt>
                <c:pt idx="4776">
                  <c:v>3.042849301855171E-2</c:v>
                </c:pt>
                <c:pt idx="4777">
                  <c:v>3.0503535725519559E-2</c:v>
                </c:pt>
                <c:pt idx="4778">
                  <c:v>3.0637613970126053E-2</c:v>
                </c:pt>
                <c:pt idx="4779">
                  <c:v>3.0691946526869355E-2</c:v>
                </c:pt>
                <c:pt idx="4780">
                  <c:v>3.0697343806955095E-2</c:v>
                </c:pt>
                <c:pt idx="4781">
                  <c:v>3.0915809616594212E-2</c:v>
                </c:pt>
                <c:pt idx="4782">
                  <c:v>3.0921393112074206E-2</c:v>
                </c:pt>
                <c:pt idx="4783">
                  <c:v>3.1092460340570151E-2</c:v>
                </c:pt>
                <c:pt idx="4784">
                  <c:v>3.1107264573377456E-2</c:v>
                </c:pt>
                <c:pt idx="4785">
                  <c:v>3.1156305860005451E-2</c:v>
                </c:pt>
                <c:pt idx="4786">
                  <c:v>3.1204057297021602E-2</c:v>
                </c:pt>
                <c:pt idx="4787">
                  <c:v>3.1317061627032766E-2</c:v>
                </c:pt>
                <c:pt idx="4788">
                  <c:v>3.135487384370101E-2</c:v>
                </c:pt>
                <c:pt idx="4789">
                  <c:v>3.1602497492952401E-2</c:v>
                </c:pt>
                <c:pt idx="4790">
                  <c:v>3.1748094755514954E-2</c:v>
                </c:pt>
                <c:pt idx="4791">
                  <c:v>3.1768327376846831E-2</c:v>
                </c:pt>
                <c:pt idx="4792">
                  <c:v>3.1816378564441583E-2</c:v>
                </c:pt>
                <c:pt idx="4793">
                  <c:v>3.1910190690723456E-2</c:v>
                </c:pt>
                <c:pt idx="4794">
                  <c:v>3.1948645572226902E-2</c:v>
                </c:pt>
                <c:pt idx="4795">
                  <c:v>3.2049746448815863E-2</c:v>
                </c:pt>
                <c:pt idx="4796">
                  <c:v>3.2094455916821044E-2</c:v>
                </c:pt>
                <c:pt idx="4797">
                  <c:v>3.2240706856888658E-2</c:v>
                </c:pt>
                <c:pt idx="4798">
                  <c:v>3.2260784189197929E-2</c:v>
                </c:pt>
                <c:pt idx="4799">
                  <c:v>3.2360423891491068E-2</c:v>
                </c:pt>
                <c:pt idx="4800">
                  <c:v>3.2372603464695296E-2</c:v>
                </c:pt>
                <c:pt idx="4801">
                  <c:v>3.2390698427229123E-2</c:v>
                </c:pt>
                <c:pt idx="4802">
                  <c:v>3.2416878333917182E-2</c:v>
                </c:pt>
                <c:pt idx="4803">
                  <c:v>3.26134938600878E-2</c:v>
                </c:pt>
                <c:pt idx="4804">
                  <c:v>3.2675397988009745E-2</c:v>
                </c:pt>
                <c:pt idx="4805">
                  <c:v>3.2799141054622082E-2</c:v>
                </c:pt>
                <c:pt idx="4806">
                  <c:v>3.2828599276782444E-2</c:v>
                </c:pt>
                <c:pt idx="4807">
                  <c:v>3.2846863616946012E-2</c:v>
                </c:pt>
                <c:pt idx="4808">
                  <c:v>3.2871925426605886E-2</c:v>
                </c:pt>
                <c:pt idx="4809">
                  <c:v>3.2907891363434146E-2</c:v>
                </c:pt>
                <c:pt idx="4810">
                  <c:v>3.2909219316449648E-2</c:v>
                </c:pt>
                <c:pt idx="4811">
                  <c:v>3.3252222660953415E-2</c:v>
                </c:pt>
                <c:pt idx="4812">
                  <c:v>3.3517367023666984E-2</c:v>
                </c:pt>
                <c:pt idx="4813">
                  <c:v>3.3533816109637141E-2</c:v>
                </c:pt>
                <c:pt idx="4814">
                  <c:v>3.3609071236389135E-2</c:v>
                </c:pt>
                <c:pt idx="4815">
                  <c:v>3.3794915330936683E-2</c:v>
                </c:pt>
                <c:pt idx="4816">
                  <c:v>3.3957920014863051E-2</c:v>
                </c:pt>
                <c:pt idx="4817">
                  <c:v>3.3978956877136916E-2</c:v>
                </c:pt>
                <c:pt idx="4818">
                  <c:v>3.3986462243250679E-2</c:v>
                </c:pt>
                <c:pt idx="4819">
                  <c:v>3.4077932858367743E-2</c:v>
                </c:pt>
                <c:pt idx="4820">
                  <c:v>3.4099435569308514E-2</c:v>
                </c:pt>
                <c:pt idx="4821">
                  <c:v>3.4244521501175192E-2</c:v>
                </c:pt>
                <c:pt idx="4822">
                  <c:v>3.4383626865964072E-2</c:v>
                </c:pt>
                <c:pt idx="4823">
                  <c:v>3.464067345473084E-2</c:v>
                </c:pt>
                <c:pt idx="4824">
                  <c:v>3.4657135924587391E-2</c:v>
                </c:pt>
                <c:pt idx="4825">
                  <c:v>3.4965585983925559E-2</c:v>
                </c:pt>
                <c:pt idx="4826">
                  <c:v>3.4998614657329556E-2</c:v>
                </c:pt>
                <c:pt idx="4827">
                  <c:v>3.513616032762848E-2</c:v>
                </c:pt>
                <c:pt idx="4828">
                  <c:v>3.5159388577727456E-2</c:v>
                </c:pt>
                <c:pt idx="4829">
                  <c:v>3.5160261986925026E-2</c:v>
                </c:pt>
                <c:pt idx="4830">
                  <c:v>3.5183375045710272E-2</c:v>
                </c:pt>
                <c:pt idx="4831">
                  <c:v>3.5265782160839018E-2</c:v>
                </c:pt>
                <c:pt idx="4832">
                  <c:v>3.5300527813319396E-2</c:v>
                </c:pt>
                <c:pt idx="4833">
                  <c:v>3.5489043644399212E-2</c:v>
                </c:pt>
                <c:pt idx="4834">
                  <c:v>3.5576636460399796E-2</c:v>
                </c:pt>
                <c:pt idx="4835">
                  <c:v>3.56022646103741E-2</c:v>
                </c:pt>
                <c:pt idx="4836">
                  <c:v>3.5694510527865639E-2</c:v>
                </c:pt>
                <c:pt idx="4837">
                  <c:v>3.5992150779966051E-2</c:v>
                </c:pt>
                <c:pt idx="4838">
                  <c:v>3.6042925676872853E-2</c:v>
                </c:pt>
                <c:pt idx="4839">
                  <c:v>3.6074890225513336E-2</c:v>
                </c:pt>
                <c:pt idx="4840">
                  <c:v>3.6129365787870571E-2</c:v>
                </c:pt>
                <c:pt idx="4841">
                  <c:v>3.6359366222397618E-2</c:v>
                </c:pt>
                <c:pt idx="4842">
                  <c:v>3.6386180361073751E-2</c:v>
                </c:pt>
                <c:pt idx="4843">
                  <c:v>3.6899991388872587E-2</c:v>
                </c:pt>
                <c:pt idx="4844">
                  <c:v>3.6910210229546291E-2</c:v>
                </c:pt>
                <c:pt idx="4845">
                  <c:v>3.6979996777556319E-2</c:v>
                </c:pt>
                <c:pt idx="4846">
                  <c:v>3.7001761922415506E-2</c:v>
                </c:pt>
                <c:pt idx="4847">
                  <c:v>3.717677598747586E-2</c:v>
                </c:pt>
                <c:pt idx="4848">
                  <c:v>3.7212586139131608E-2</c:v>
                </c:pt>
                <c:pt idx="4849">
                  <c:v>3.7339323947876896E-2</c:v>
                </c:pt>
                <c:pt idx="4850">
                  <c:v>3.7354599418220204E-2</c:v>
                </c:pt>
                <c:pt idx="4851">
                  <c:v>3.7439439245841553E-2</c:v>
                </c:pt>
                <c:pt idx="4852">
                  <c:v>3.766965427389464E-2</c:v>
                </c:pt>
                <c:pt idx="4853">
                  <c:v>3.7708834574310048E-2</c:v>
                </c:pt>
                <c:pt idx="4854">
                  <c:v>3.7715409241545685E-2</c:v>
                </c:pt>
                <c:pt idx="4855">
                  <c:v>3.777194304040371E-2</c:v>
                </c:pt>
                <c:pt idx="4856">
                  <c:v>3.7795939529456396E-2</c:v>
                </c:pt>
                <c:pt idx="4857">
                  <c:v>3.807343148426702E-2</c:v>
                </c:pt>
                <c:pt idx="4858">
                  <c:v>3.8079043549002635E-2</c:v>
                </c:pt>
                <c:pt idx="4859">
                  <c:v>3.8356066298880338E-2</c:v>
                </c:pt>
                <c:pt idx="4860">
                  <c:v>3.8433861231725486E-2</c:v>
                </c:pt>
                <c:pt idx="4861">
                  <c:v>3.8501940288448853E-2</c:v>
                </c:pt>
                <c:pt idx="4862">
                  <c:v>3.8554884584244234E-2</c:v>
                </c:pt>
                <c:pt idx="4863">
                  <c:v>3.8696898473207814E-2</c:v>
                </c:pt>
                <c:pt idx="4864">
                  <c:v>3.8868348481418652E-2</c:v>
                </c:pt>
                <c:pt idx="4865">
                  <c:v>3.8940051854884875E-2</c:v>
                </c:pt>
                <c:pt idx="4866">
                  <c:v>3.9048882197929492E-2</c:v>
                </c:pt>
                <c:pt idx="4867">
                  <c:v>3.9052799491649789E-2</c:v>
                </c:pt>
                <c:pt idx="4868">
                  <c:v>3.9087012598671277E-2</c:v>
                </c:pt>
                <c:pt idx="4869">
                  <c:v>3.9212176358673412E-2</c:v>
                </c:pt>
                <c:pt idx="4870">
                  <c:v>3.9223011680882401E-2</c:v>
                </c:pt>
                <c:pt idx="4871">
                  <c:v>3.9294723490262549E-2</c:v>
                </c:pt>
                <c:pt idx="4872">
                  <c:v>3.9484065845897941E-2</c:v>
                </c:pt>
                <c:pt idx="4873">
                  <c:v>3.9649205127395407E-2</c:v>
                </c:pt>
                <c:pt idx="4874">
                  <c:v>3.9649729942647316E-2</c:v>
                </c:pt>
                <c:pt idx="4875">
                  <c:v>4.001623507733152E-2</c:v>
                </c:pt>
                <c:pt idx="4876">
                  <c:v>4.0222167687759394E-2</c:v>
                </c:pt>
                <c:pt idx="4877">
                  <c:v>4.0222375475740785E-2</c:v>
                </c:pt>
                <c:pt idx="4878">
                  <c:v>4.0280487162108324E-2</c:v>
                </c:pt>
                <c:pt idx="4879">
                  <c:v>4.0372654863391852E-2</c:v>
                </c:pt>
                <c:pt idx="4880">
                  <c:v>4.0431968542312284E-2</c:v>
                </c:pt>
                <c:pt idx="4881">
                  <c:v>4.0462244452267829E-2</c:v>
                </c:pt>
                <c:pt idx="4882">
                  <c:v>4.0562178430570438E-2</c:v>
                </c:pt>
                <c:pt idx="4883">
                  <c:v>4.1096410467284399E-2</c:v>
                </c:pt>
                <c:pt idx="4884">
                  <c:v>4.1331747964391992E-2</c:v>
                </c:pt>
                <c:pt idx="4885">
                  <c:v>4.1425062099811005E-2</c:v>
                </c:pt>
                <c:pt idx="4886">
                  <c:v>4.1683778111067785E-2</c:v>
                </c:pt>
                <c:pt idx="4887">
                  <c:v>4.1731364995762459E-2</c:v>
                </c:pt>
                <c:pt idx="4888">
                  <c:v>4.1758343687231976E-2</c:v>
                </c:pt>
                <c:pt idx="4889">
                  <c:v>4.2094461973300787E-2</c:v>
                </c:pt>
                <c:pt idx="4890">
                  <c:v>4.2113951760342314E-2</c:v>
                </c:pt>
                <c:pt idx="4891">
                  <c:v>4.2145405475310455E-2</c:v>
                </c:pt>
                <c:pt idx="4892">
                  <c:v>4.2187108659244452E-2</c:v>
                </c:pt>
                <c:pt idx="4893">
                  <c:v>4.2207793217319794E-2</c:v>
                </c:pt>
                <c:pt idx="4894">
                  <c:v>4.2608604062866463E-2</c:v>
                </c:pt>
                <c:pt idx="4895">
                  <c:v>4.2666539743788923E-2</c:v>
                </c:pt>
                <c:pt idx="4896">
                  <c:v>4.2758427004254022E-2</c:v>
                </c:pt>
                <c:pt idx="4897">
                  <c:v>4.2760423205599821E-2</c:v>
                </c:pt>
                <c:pt idx="4898">
                  <c:v>4.2874105348897497E-2</c:v>
                </c:pt>
                <c:pt idx="4899">
                  <c:v>4.3039474359998421E-2</c:v>
                </c:pt>
                <c:pt idx="4900">
                  <c:v>4.3106755433845304E-2</c:v>
                </c:pt>
                <c:pt idx="4901">
                  <c:v>4.3239887805142964E-2</c:v>
                </c:pt>
                <c:pt idx="4902">
                  <c:v>4.3422121334894634E-2</c:v>
                </c:pt>
                <c:pt idx="4903">
                  <c:v>4.3516888792723293E-2</c:v>
                </c:pt>
                <c:pt idx="4904">
                  <c:v>4.4317850148774991E-2</c:v>
                </c:pt>
                <c:pt idx="4905">
                  <c:v>4.4329656782560956E-2</c:v>
                </c:pt>
                <c:pt idx="4906">
                  <c:v>4.4638638256664136E-2</c:v>
                </c:pt>
                <c:pt idx="4907">
                  <c:v>4.5436648605955393E-2</c:v>
                </c:pt>
                <c:pt idx="4908">
                  <c:v>4.5774776513409082E-2</c:v>
                </c:pt>
                <c:pt idx="4909">
                  <c:v>4.6080842461446316E-2</c:v>
                </c:pt>
                <c:pt idx="4910">
                  <c:v>4.6374509960787708E-2</c:v>
                </c:pt>
                <c:pt idx="4911">
                  <c:v>4.6441907218938774E-2</c:v>
                </c:pt>
                <c:pt idx="4912">
                  <c:v>4.6704662921815923E-2</c:v>
                </c:pt>
                <c:pt idx="4913">
                  <c:v>4.6717335166837563E-2</c:v>
                </c:pt>
                <c:pt idx="4914">
                  <c:v>4.6722874263707963E-2</c:v>
                </c:pt>
                <c:pt idx="4915">
                  <c:v>4.6734020249994991E-2</c:v>
                </c:pt>
                <c:pt idx="4916">
                  <c:v>4.6803979593246801E-2</c:v>
                </c:pt>
                <c:pt idx="4917">
                  <c:v>4.6817615405301508E-2</c:v>
                </c:pt>
                <c:pt idx="4918">
                  <c:v>4.682534373395867E-2</c:v>
                </c:pt>
                <c:pt idx="4919">
                  <c:v>4.7218952625395716E-2</c:v>
                </c:pt>
                <c:pt idx="4920">
                  <c:v>4.7458977430067321E-2</c:v>
                </c:pt>
                <c:pt idx="4921">
                  <c:v>4.7600198656116394E-2</c:v>
                </c:pt>
                <c:pt idx="4922">
                  <c:v>4.7929507022840094E-2</c:v>
                </c:pt>
                <c:pt idx="4923">
                  <c:v>4.7988844762239226E-2</c:v>
                </c:pt>
                <c:pt idx="4924">
                  <c:v>4.8415609706709412E-2</c:v>
                </c:pt>
                <c:pt idx="4925">
                  <c:v>4.8433665059660513E-2</c:v>
                </c:pt>
                <c:pt idx="4926">
                  <c:v>4.855962871033085E-2</c:v>
                </c:pt>
                <c:pt idx="4927">
                  <c:v>4.8681593804503813E-2</c:v>
                </c:pt>
                <c:pt idx="4928">
                  <c:v>4.9060700708563484E-2</c:v>
                </c:pt>
                <c:pt idx="4929">
                  <c:v>4.9179576470732476E-2</c:v>
                </c:pt>
                <c:pt idx="4930">
                  <c:v>4.9566428579648027E-2</c:v>
                </c:pt>
                <c:pt idx="4931">
                  <c:v>4.9924383164002384E-2</c:v>
                </c:pt>
                <c:pt idx="4932">
                  <c:v>5.0270830215761987E-2</c:v>
                </c:pt>
                <c:pt idx="4933">
                  <c:v>5.0375746508356495E-2</c:v>
                </c:pt>
                <c:pt idx="4934">
                  <c:v>5.0446380510979764E-2</c:v>
                </c:pt>
                <c:pt idx="4935">
                  <c:v>5.0474778761830881E-2</c:v>
                </c:pt>
                <c:pt idx="4936">
                  <c:v>5.0482022930620388E-2</c:v>
                </c:pt>
                <c:pt idx="4937">
                  <c:v>5.0644776044143323E-2</c:v>
                </c:pt>
                <c:pt idx="4938">
                  <c:v>5.0674173058843093E-2</c:v>
                </c:pt>
                <c:pt idx="4939">
                  <c:v>5.0876114190321883E-2</c:v>
                </c:pt>
                <c:pt idx="4940">
                  <c:v>5.1046801910949464E-2</c:v>
                </c:pt>
                <c:pt idx="4941">
                  <c:v>5.126875745368896E-2</c:v>
                </c:pt>
                <c:pt idx="4942">
                  <c:v>5.1308118417050658E-2</c:v>
                </c:pt>
                <c:pt idx="4943">
                  <c:v>5.1494347040720513E-2</c:v>
                </c:pt>
                <c:pt idx="4944">
                  <c:v>5.1558408473365673E-2</c:v>
                </c:pt>
                <c:pt idx="4945">
                  <c:v>5.2137778888727032E-2</c:v>
                </c:pt>
                <c:pt idx="4946">
                  <c:v>5.2733934804131313E-2</c:v>
                </c:pt>
                <c:pt idx="4947">
                  <c:v>5.2911733682128904E-2</c:v>
                </c:pt>
                <c:pt idx="4948">
                  <c:v>5.3338034223136724E-2</c:v>
                </c:pt>
                <c:pt idx="4949">
                  <c:v>5.3364317515837131E-2</c:v>
                </c:pt>
                <c:pt idx="4950">
                  <c:v>5.3442426611470702E-2</c:v>
                </c:pt>
                <c:pt idx="4951">
                  <c:v>5.3823007165079637E-2</c:v>
                </c:pt>
                <c:pt idx="4952">
                  <c:v>5.3951507530553396E-2</c:v>
                </c:pt>
                <c:pt idx="4953">
                  <c:v>5.4132473405712936E-2</c:v>
                </c:pt>
                <c:pt idx="4954">
                  <c:v>5.4390079284200615E-2</c:v>
                </c:pt>
                <c:pt idx="4955">
                  <c:v>5.4391944906986511E-2</c:v>
                </c:pt>
                <c:pt idx="4956">
                  <c:v>5.4401530612922591E-2</c:v>
                </c:pt>
                <c:pt idx="4957">
                  <c:v>5.4599449802093511E-2</c:v>
                </c:pt>
                <c:pt idx="4958">
                  <c:v>5.4864647835279744E-2</c:v>
                </c:pt>
                <c:pt idx="4959">
                  <c:v>5.4896109578347514E-2</c:v>
                </c:pt>
                <c:pt idx="4960">
                  <c:v>5.5478690904220453E-2</c:v>
                </c:pt>
                <c:pt idx="4961">
                  <c:v>5.5811509034194164E-2</c:v>
                </c:pt>
                <c:pt idx="4962">
                  <c:v>5.6040407044420024E-2</c:v>
                </c:pt>
                <c:pt idx="4963">
                  <c:v>5.6547294161955697E-2</c:v>
                </c:pt>
                <c:pt idx="4964">
                  <c:v>5.6648582994835744E-2</c:v>
                </c:pt>
                <c:pt idx="4965">
                  <c:v>5.6984852652390346E-2</c:v>
                </c:pt>
                <c:pt idx="4966">
                  <c:v>5.7022160902827433E-2</c:v>
                </c:pt>
                <c:pt idx="4967">
                  <c:v>5.7498536874842313E-2</c:v>
                </c:pt>
                <c:pt idx="4968">
                  <c:v>5.7774382062883836E-2</c:v>
                </c:pt>
                <c:pt idx="4969">
                  <c:v>5.7893509176301886E-2</c:v>
                </c:pt>
                <c:pt idx="4970">
                  <c:v>5.8479643772219043E-2</c:v>
                </c:pt>
                <c:pt idx="4971">
                  <c:v>5.8517224846332073E-2</c:v>
                </c:pt>
                <c:pt idx="4972">
                  <c:v>5.8541584461617946E-2</c:v>
                </c:pt>
                <c:pt idx="4973">
                  <c:v>5.8604602529255388E-2</c:v>
                </c:pt>
                <c:pt idx="4974">
                  <c:v>5.8625644961001026E-2</c:v>
                </c:pt>
                <c:pt idx="4975">
                  <c:v>5.8949075396566276E-2</c:v>
                </c:pt>
                <c:pt idx="4976">
                  <c:v>5.9046281825291876E-2</c:v>
                </c:pt>
                <c:pt idx="4977">
                  <c:v>5.9135159258057471E-2</c:v>
                </c:pt>
                <c:pt idx="4978">
                  <c:v>5.9299955894518433E-2</c:v>
                </c:pt>
                <c:pt idx="4979">
                  <c:v>5.9438274856192318E-2</c:v>
                </c:pt>
                <c:pt idx="4980">
                  <c:v>6.0676599323086333E-2</c:v>
                </c:pt>
                <c:pt idx="4981">
                  <c:v>6.1095780262787613E-2</c:v>
                </c:pt>
                <c:pt idx="4982">
                  <c:v>6.1684640102517486E-2</c:v>
                </c:pt>
                <c:pt idx="4983">
                  <c:v>6.1756608910908062E-2</c:v>
                </c:pt>
                <c:pt idx="4984">
                  <c:v>6.1828087156725331E-2</c:v>
                </c:pt>
                <c:pt idx="4985">
                  <c:v>6.236815690429183E-2</c:v>
                </c:pt>
                <c:pt idx="4986">
                  <c:v>6.2474198359759398E-2</c:v>
                </c:pt>
                <c:pt idx="4987">
                  <c:v>6.2604217466727091E-2</c:v>
                </c:pt>
                <c:pt idx="4988">
                  <c:v>6.2844604318811934E-2</c:v>
                </c:pt>
                <c:pt idx="4989">
                  <c:v>6.3428380400471482E-2</c:v>
                </c:pt>
                <c:pt idx="4990">
                  <c:v>6.3471782277579367E-2</c:v>
                </c:pt>
                <c:pt idx="4991">
                  <c:v>6.3534163068354146E-2</c:v>
                </c:pt>
                <c:pt idx="4992">
                  <c:v>6.3839233105627724E-2</c:v>
                </c:pt>
                <c:pt idx="4993">
                  <c:v>6.4025368780250447E-2</c:v>
                </c:pt>
                <c:pt idx="4994">
                  <c:v>6.4064425708098532E-2</c:v>
                </c:pt>
                <c:pt idx="4995">
                  <c:v>6.4216314848352038E-2</c:v>
                </c:pt>
                <c:pt idx="4996">
                  <c:v>6.4718424534624994E-2</c:v>
                </c:pt>
                <c:pt idx="4997">
                  <c:v>6.4851669769715181E-2</c:v>
                </c:pt>
                <c:pt idx="4998">
                  <c:v>6.496916853000842E-2</c:v>
                </c:pt>
                <c:pt idx="4999">
                  <c:v>6.4988341097450636E-2</c:v>
                </c:pt>
                <c:pt idx="5000">
                  <c:v>6.528487548302149E-2</c:v>
                </c:pt>
                <c:pt idx="5001">
                  <c:v>6.5653926792413053E-2</c:v>
                </c:pt>
                <c:pt idx="5002">
                  <c:v>6.5782198010767554E-2</c:v>
                </c:pt>
                <c:pt idx="5003">
                  <c:v>6.7520904415807409E-2</c:v>
                </c:pt>
                <c:pt idx="5004">
                  <c:v>6.7948504764685738E-2</c:v>
                </c:pt>
                <c:pt idx="5005">
                  <c:v>6.8483497410800995E-2</c:v>
                </c:pt>
                <c:pt idx="5006">
                  <c:v>6.8595817879969101E-2</c:v>
                </c:pt>
                <c:pt idx="5007">
                  <c:v>6.8787996914805763E-2</c:v>
                </c:pt>
                <c:pt idx="5008">
                  <c:v>6.9080295654333324E-2</c:v>
                </c:pt>
                <c:pt idx="5009">
                  <c:v>6.9408946560269358E-2</c:v>
                </c:pt>
                <c:pt idx="5010">
                  <c:v>6.9599342386130442E-2</c:v>
                </c:pt>
                <c:pt idx="5011">
                  <c:v>6.969964440437787E-2</c:v>
                </c:pt>
                <c:pt idx="5012">
                  <c:v>6.9791906982279342E-2</c:v>
                </c:pt>
                <c:pt idx="5013">
                  <c:v>6.9792231183087083E-2</c:v>
                </c:pt>
                <c:pt idx="5014">
                  <c:v>7.0084651838626819E-2</c:v>
                </c:pt>
                <c:pt idx="5015">
                  <c:v>7.0167140103281123E-2</c:v>
                </c:pt>
                <c:pt idx="5016">
                  <c:v>7.11638746475943E-2</c:v>
                </c:pt>
                <c:pt idx="5017">
                  <c:v>7.1796446139973533E-2</c:v>
                </c:pt>
                <c:pt idx="5018">
                  <c:v>7.1944623681527556E-2</c:v>
                </c:pt>
                <c:pt idx="5019">
                  <c:v>7.2668417032230828E-2</c:v>
                </c:pt>
                <c:pt idx="5020">
                  <c:v>7.2965532934164454E-2</c:v>
                </c:pt>
                <c:pt idx="5021">
                  <c:v>7.3812407747665551E-2</c:v>
                </c:pt>
                <c:pt idx="5022">
                  <c:v>7.4045701692624574E-2</c:v>
                </c:pt>
                <c:pt idx="5023">
                  <c:v>7.7242617854068177E-2</c:v>
                </c:pt>
                <c:pt idx="5024">
                  <c:v>7.7326658537639911E-2</c:v>
                </c:pt>
                <c:pt idx="5025">
                  <c:v>7.7552507137345697E-2</c:v>
                </c:pt>
                <c:pt idx="5026">
                  <c:v>7.8274255851127489E-2</c:v>
                </c:pt>
                <c:pt idx="5027">
                  <c:v>7.9215314338852844E-2</c:v>
                </c:pt>
                <c:pt idx="5028">
                  <c:v>7.9688740297775937E-2</c:v>
                </c:pt>
                <c:pt idx="5029">
                  <c:v>7.9862211700301444E-2</c:v>
                </c:pt>
                <c:pt idx="5030">
                  <c:v>8.0073052313988174E-2</c:v>
                </c:pt>
                <c:pt idx="5031">
                  <c:v>8.0581353004887668E-2</c:v>
                </c:pt>
                <c:pt idx="5032">
                  <c:v>8.0807815256173046E-2</c:v>
                </c:pt>
                <c:pt idx="5033">
                  <c:v>8.1436823501165212E-2</c:v>
                </c:pt>
                <c:pt idx="5034">
                  <c:v>8.2019786265036435E-2</c:v>
                </c:pt>
                <c:pt idx="5035">
                  <c:v>8.283419569199274E-2</c:v>
                </c:pt>
                <c:pt idx="5036">
                  <c:v>8.2849010991095193E-2</c:v>
                </c:pt>
                <c:pt idx="5037">
                  <c:v>8.3067818512340269E-2</c:v>
                </c:pt>
                <c:pt idx="5038">
                  <c:v>8.3798389225475264E-2</c:v>
                </c:pt>
                <c:pt idx="5039">
                  <c:v>8.3806168941874218E-2</c:v>
                </c:pt>
                <c:pt idx="5040">
                  <c:v>8.41734154593443E-2</c:v>
                </c:pt>
                <c:pt idx="5041">
                  <c:v>8.6534526683290758E-2</c:v>
                </c:pt>
                <c:pt idx="5042">
                  <c:v>8.7332065681630544E-2</c:v>
                </c:pt>
                <c:pt idx="5043">
                  <c:v>8.826283357888498E-2</c:v>
                </c:pt>
                <c:pt idx="5044">
                  <c:v>8.8522670642177226E-2</c:v>
                </c:pt>
                <c:pt idx="5045">
                  <c:v>8.8656772722424643E-2</c:v>
                </c:pt>
                <c:pt idx="5046">
                  <c:v>8.8702630892091225E-2</c:v>
                </c:pt>
                <c:pt idx="5047">
                  <c:v>8.8993855868568325E-2</c:v>
                </c:pt>
                <c:pt idx="5048">
                  <c:v>8.9316442008341448E-2</c:v>
                </c:pt>
                <c:pt idx="5049">
                  <c:v>8.9621039824433243E-2</c:v>
                </c:pt>
                <c:pt idx="5050">
                  <c:v>9.0749522092697363E-2</c:v>
                </c:pt>
                <c:pt idx="5051">
                  <c:v>9.0938039190693973E-2</c:v>
                </c:pt>
                <c:pt idx="5052">
                  <c:v>9.1236624563197505E-2</c:v>
                </c:pt>
                <c:pt idx="5053">
                  <c:v>9.1417826405983837E-2</c:v>
                </c:pt>
                <c:pt idx="5054">
                  <c:v>9.1424343514689296E-2</c:v>
                </c:pt>
                <c:pt idx="5055">
                  <c:v>9.1835513465108112E-2</c:v>
                </c:pt>
                <c:pt idx="5056">
                  <c:v>9.2274621652066249E-2</c:v>
                </c:pt>
                <c:pt idx="5057">
                  <c:v>9.2391196242642165E-2</c:v>
                </c:pt>
                <c:pt idx="5058">
                  <c:v>9.3544123549613736E-2</c:v>
                </c:pt>
                <c:pt idx="5059">
                  <c:v>9.3652004645851203E-2</c:v>
                </c:pt>
                <c:pt idx="5060">
                  <c:v>9.4038694126403727E-2</c:v>
                </c:pt>
                <c:pt idx="5061">
                  <c:v>9.4569421866841724E-2</c:v>
                </c:pt>
                <c:pt idx="5062">
                  <c:v>9.4605293748904265E-2</c:v>
                </c:pt>
                <c:pt idx="5063">
                  <c:v>9.4835169663367247E-2</c:v>
                </c:pt>
                <c:pt idx="5064">
                  <c:v>9.5020600687354004E-2</c:v>
                </c:pt>
                <c:pt idx="5065">
                  <c:v>9.5141444066030645E-2</c:v>
                </c:pt>
                <c:pt idx="5066">
                  <c:v>9.5902464979567226E-2</c:v>
                </c:pt>
                <c:pt idx="5067">
                  <c:v>9.7141905947845095E-2</c:v>
                </c:pt>
                <c:pt idx="5068">
                  <c:v>9.7423857360706009E-2</c:v>
                </c:pt>
                <c:pt idx="5069">
                  <c:v>9.8902517595358369E-2</c:v>
                </c:pt>
                <c:pt idx="5070">
                  <c:v>9.8960018593832022E-2</c:v>
                </c:pt>
                <c:pt idx="5071">
                  <c:v>9.9625402470697164E-2</c:v>
                </c:pt>
                <c:pt idx="5072">
                  <c:v>9.9946770188445597E-2</c:v>
                </c:pt>
                <c:pt idx="5073">
                  <c:v>0.10005254380723702</c:v>
                </c:pt>
                <c:pt idx="5074">
                  <c:v>0.10069445846276392</c:v>
                </c:pt>
                <c:pt idx="5075">
                  <c:v>0.10076084971930177</c:v>
                </c:pt>
                <c:pt idx="5076">
                  <c:v>0.10107021499711116</c:v>
                </c:pt>
                <c:pt idx="5077">
                  <c:v>0.10161621913120272</c:v>
                </c:pt>
                <c:pt idx="5078">
                  <c:v>0.10306059553064786</c:v>
                </c:pt>
                <c:pt idx="5079">
                  <c:v>0.10338333592992745</c:v>
                </c:pt>
                <c:pt idx="5080">
                  <c:v>0.10360769092639646</c:v>
                </c:pt>
                <c:pt idx="5081">
                  <c:v>0.10376035971432586</c:v>
                </c:pt>
                <c:pt idx="5082">
                  <c:v>0.10422640396265649</c:v>
                </c:pt>
                <c:pt idx="5083">
                  <c:v>0.10544057936629266</c:v>
                </c:pt>
                <c:pt idx="5084">
                  <c:v>0.10582462549758576</c:v>
                </c:pt>
                <c:pt idx="5085">
                  <c:v>0.10864847822487798</c:v>
                </c:pt>
                <c:pt idx="5086">
                  <c:v>0.10910825775757857</c:v>
                </c:pt>
                <c:pt idx="5087">
                  <c:v>0.11067323254534228</c:v>
                </c:pt>
                <c:pt idx="5088">
                  <c:v>0.11078603718761722</c:v>
                </c:pt>
                <c:pt idx="5089">
                  <c:v>0.11091286774027755</c:v>
                </c:pt>
                <c:pt idx="5090">
                  <c:v>0.1110174885271029</c:v>
                </c:pt>
                <c:pt idx="5091">
                  <c:v>0.11174648636191759</c:v>
                </c:pt>
                <c:pt idx="5092">
                  <c:v>0.11216977702503712</c:v>
                </c:pt>
                <c:pt idx="5093">
                  <c:v>0.11236412528934818</c:v>
                </c:pt>
                <c:pt idx="5094">
                  <c:v>0.11293516977681274</c:v>
                </c:pt>
                <c:pt idx="5095">
                  <c:v>0.11402135226740832</c:v>
                </c:pt>
                <c:pt idx="5096">
                  <c:v>0.11467451318051067</c:v>
                </c:pt>
                <c:pt idx="5097">
                  <c:v>0.11489575882985956</c:v>
                </c:pt>
                <c:pt idx="5098">
                  <c:v>0.11545475257488072</c:v>
                </c:pt>
                <c:pt idx="5099">
                  <c:v>0.1166176289281851</c:v>
                </c:pt>
                <c:pt idx="5100">
                  <c:v>0.11691320454731016</c:v>
                </c:pt>
                <c:pt idx="5101">
                  <c:v>0.11981113356461416</c:v>
                </c:pt>
                <c:pt idx="5102">
                  <c:v>0.12024323288719416</c:v>
                </c:pt>
                <c:pt idx="5103">
                  <c:v>0.12122299717533409</c:v>
                </c:pt>
                <c:pt idx="5104">
                  <c:v>0.12190776187607423</c:v>
                </c:pt>
                <c:pt idx="5105">
                  <c:v>0.12250908246050872</c:v>
                </c:pt>
                <c:pt idx="5106">
                  <c:v>0.12257428730644003</c:v>
                </c:pt>
                <c:pt idx="5107">
                  <c:v>0.1238246515382863</c:v>
                </c:pt>
                <c:pt idx="5108">
                  <c:v>0.12417122984657814</c:v>
                </c:pt>
                <c:pt idx="5109">
                  <c:v>0.1247078776867056</c:v>
                </c:pt>
                <c:pt idx="5110">
                  <c:v>0.12479906312238839</c:v>
                </c:pt>
                <c:pt idx="5111">
                  <c:v>0.12607401336894511</c:v>
                </c:pt>
                <c:pt idx="5112">
                  <c:v>0.12625434266428043</c:v>
                </c:pt>
                <c:pt idx="5113">
                  <c:v>0.12689977232950367</c:v>
                </c:pt>
                <c:pt idx="5114">
                  <c:v>0.12788524369064022</c:v>
                </c:pt>
                <c:pt idx="5115">
                  <c:v>0.12991045665933806</c:v>
                </c:pt>
                <c:pt idx="5116">
                  <c:v>0.13139707985316651</c:v>
                </c:pt>
                <c:pt idx="5117">
                  <c:v>0.13197602950362583</c:v>
                </c:pt>
                <c:pt idx="5118">
                  <c:v>0.13251817211280359</c:v>
                </c:pt>
                <c:pt idx="5119">
                  <c:v>0.13304407894713829</c:v>
                </c:pt>
                <c:pt idx="5120">
                  <c:v>0.13629788202380291</c:v>
                </c:pt>
                <c:pt idx="5121">
                  <c:v>0.13660954834866665</c:v>
                </c:pt>
                <c:pt idx="5122">
                  <c:v>0.13688792034124392</c:v>
                </c:pt>
                <c:pt idx="5123">
                  <c:v>0.13707228933840906</c:v>
                </c:pt>
                <c:pt idx="5124">
                  <c:v>0.13740026736168623</c:v>
                </c:pt>
                <c:pt idx="5125">
                  <c:v>0.13807224075406074</c:v>
                </c:pt>
                <c:pt idx="5126">
                  <c:v>0.13850515021418827</c:v>
                </c:pt>
                <c:pt idx="5127">
                  <c:v>0.13967917211443354</c:v>
                </c:pt>
                <c:pt idx="5128">
                  <c:v>0.14055021005352955</c:v>
                </c:pt>
                <c:pt idx="5129">
                  <c:v>0.14085438769982844</c:v>
                </c:pt>
                <c:pt idx="5130">
                  <c:v>0.14330691385020441</c:v>
                </c:pt>
                <c:pt idx="5131">
                  <c:v>0.14415558321101338</c:v>
                </c:pt>
                <c:pt idx="5132">
                  <c:v>0.14522299491495577</c:v>
                </c:pt>
                <c:pt idx="5133">
                  <c:v>0.14564199428417893</c:v>
                </c:pt>
                <c:pt idx="5134">
                  <c:v>0.14576313704640731</c:v>
                </c:pt>
                <c:pt idx="5135">
                  <c:v>0.14635567480634126</c:v>
                </c:pt>
                <c:pt idx="5136">
                  <c:v>0.14707512798550315</c:v>
                </c:pt>
                <c:pt idx="5137">
                  <c:v>0.14826793995398899</c:v>
                </c:pt>
                <c:pt idx="5138">
                  <c:v>0.15056341498186868</c:v>
                </c:pt>
                <c:pt idx="5139">
                  <c:v>0.15074610552072845</c:v>
                </c:pt>
                <c:pt idx="5140">
                  <c:v>0.15145083762906444</c:v>
                </c:pt>
                <c:pt idx="5141">
                  <c:v>0.15245589714299068</c:v>
                </c:pt>
                <c:pt idx="5142">
                  <c:v>0.15362110767944523</c:v>
                </c:pt>
                <c:pt idx="5143">
                  <c:v>0.15494664121899762</c:v>
                </c:pt>
                <c:pt idx="5144">
                  <c:v>0.15510270755377389</c:v>
                </c:pt>
                <c:pt idx="5145">
                  <c:v>0.15600625776973695</c:v>
                </c:pt>
                <c:pt idx="5146">
                  <c:v>0.15621390311009564</c:v>
                </c:pt>
                <c:pt idx="5147">
                  <c:v>0.15625646397683401</c:v>
                </c:pt>
                <c:pt idx="5148">
                  <c:v>0.15666108329047046</c:v>
                </c:pt>
                <c:pt idx="5149">
                  <c:v>0.15779442679020825</c:v>
                </c:pt>
                <c:pt idx="5150">
                  <c:v>0.15910068197848201</c:v>
                </c:pt>
                <c:pt idx="5151">
                  <c:v>0.15925874532607459</c:v>
                </c:pt>
                <c:pt idx="5152">
                  <c:v>0.16063977985899219</c:v>
                </c:pt>
                <c:pt idx="5153">
                  <c:v>0.16168161164598183</c:v>
                </c:pt>
                <c:pt idx="5154">
                  <c:v>0.17082173420479227</c:v>
                </c:pt>
                <c:pt idx="5155">
                  <c:v>0.17258417649859498</c:v>
                </c:pt>
                <c:pt idx="5156">
                  <c:v>0.17306304896985125</c:v>
                </c:pt>
                <c:pt idx="5157">
                  <c:v>0.17394920849604809</c:v>
                </c:pt>
                <c:pt idx="5158">
                  <c:v>0.17449716393091286</c:v>
                </c:pt>
                <c:pt idx="5159">
                  <c:v>0.17475837791342541</c:v>
                </c:pt>
                <c:pt idx="5160">
                  <c:v>0.17527929977468171</c:v>
                </c:pt>
                <c:pt idx="5161">
                  <c:v>0.17713176296306438</c:v>
                </c:pt>
                <c:pt idx="5162">
                  <c:v>0.17889949450974948</c:v>
                </c:pt>
                <c:pt idx="5163">
                  <c:v>0.17915403453242523</c:v>
                </c:pt>
                <c:pt idx="5164">
                  <c:v>0.17938950715721338</c:v>
                </c:pt>
                <c:pt idx="5165">
                  <c:v>0.18318839728445824</c:v>
                </c:pt>
                <c:pt idx="5166">
                  <c:v>0.18574145389819663</c:v>
                </c:pt>
                <c:pt idx="5167">
                  <c:v>0.19017764713655333</c:v>
                </c:pt>
                <c:pt idx="5168">
                  <c:v>0.1906310717009698</c:v>
                </c:pt>
                <c:pt idx="5169">
                  <c:v>0.19134946314295981</c:v>
                </c:pt>
                <c:pt idx="5170">
                  <c:v>0.19158528738067998</c:v>
                </c:pt>
                <c:pt idx="5171">
                  <c:v>0.19300423654289486</c:v>
                </c:pt>
                <c:pt idx="5172">
                  <c:v>0.19466941614682393</c:v>
                </c:pt>
                <c:pt idx="5173">
                  <c:v>0.19702107048289921</c:v>
                </c:pt>
                <c:pt idx="5174">
                  <c:v>0.19707760314003553</c:v>
                </c:pt>
                <c:pt idx="5175">
                  <c:v>0.19788047882327803</c:v>
                </c:pt>
                <c:pt idx="5176">
                  <c:v>0.19942990848449832</c:v>
                </c:pt>
                <c:pt idx="5177">
                  <c:v>0.20208137756559691</c:v>
                </c:pt>
                <c:pt idx="5178">
                  <c:v>0.20364013717820095</c:v>
                </c:pt>
                <c:pt idx="5179">
                  <c:v>0.20524600886819108</c:v>
                </c:pt>
                <c:pt idx="5180">
                  <c:v>0.20722850944071469</c:v>
                </c:pt>
                <c:pt idx="5181">
                  <c:v>0.20818772586666046</c:v>
                </c:pt>
                <c:pt idx="5182">
                  <c:v>0.20978901086739607</c:v>
                </c:pt>
                <c:pt idx="5183">
                  <c:v>0.21226554817133192</c:v>
                </c:pt>
                <c:pt idx="5184">
                  <c:v>0.21376136904446236</c:v>
                </c:pt>
                <c:pt idx="5185">
                  <c:v>0.21716711094307148</c:v>
                </c:pt>
                <c:pt idx="5186">
                  <c:v>0.21778064383343457</c:v>
                </c:pt>
                <c:pt idx="5187">
                  <c:v>0.21801792344212462</c:v>
                </c:pt>
                <c:pt idx="5188">
                  <c:v>0.22471225873969056</c:v>
                </c:pt>
                <c:pt idx="5189">
                  <c:v>0.22501915304562059</c:v>
                </c:pt>
                <c:pt idx="5190">
                  <c:v>0.22943728600638574</c:v>
                </c:pt>
                <c:pt idx="5191">
                  <c:v>0.23015687657740674</c:v>
                </c:pt>
                <c:pt idx="5192">
                  <c:v>0.23480865856286057</c:v>
                </c:pt>
                <c:pt idx="5193">
                  <c:v>0.23614778917986762</c:v>
                </c:pt>
                <c:pt idx="5194">
                  <c:v>0.23723272743865387</c:v>
                </c:pt>
                <c:pt idx="5195">
                  <c:v>0.24592321492150604</c:v>
                </c:pt>
                <c:pt idx="5196">
                  <c:v>0.25021270472558821</c:v>
                </c:pt>
                <c:pt idx="5197">
                  <c:v>0.25730979148125932</c:v>
                </c:pt>
                <c:pt idx="5198">
                  <c:v>0.25746344252795383</c:v>
                </c:pt>
                <c:pt idx="5199">
                  <c:v>0.26505628186757096</c:v>
                </c:pt>
                <c:pt idx="5200">
                  <c:v>0.27020310632397965</c:v>
                </c:pt>
                <c:pt idx="5201">
                  <c:v>0.27617617993228344</c:v>
                </c:pt>
                <c:pt idx="5202">
                  <c:v>0.27677185279698874</c:v>
                </c:pt>
                <c:pt idx="5203">
                  <c:v>0.27793359583800331</c:v>
                </c:pt>
                <c:pt idx="5204">
                  <c:v>0.2824779786997389</c:v>
                </c:pt>
                <c:pt idx="5205">
                  <c:v>0.28380203389572506</c:v>
                </c:pt>
                <c:pt idx="5206">
                  <c:v>0.28752778941355461</c:v>
                </c:pt>
                <c:pt idx="5207">
                  <c:v>0.28783198795584941</c:v>
                </c:pt>
                <c:pt idx="5208">
                  <c:v>0.28934277507226086</c:v>
                </c:pt>
                <c:pt idx="5209">
                  <c:v>0.30453552983925564</c:v>
                </c:pt>
                <c:pt idx="5210">
                  <c:v>0.30996007360239192</c:v>
                </c:pt>
                <c:pt idx="5211">
                  <c:v>0.31115388188973925</c:v>
                </c:pt>
                <c:pt idx="5212">
                  <c:v>0.31384052409520746</c:v>
                </c:pt>
                <c:pt idx="5213">
                  <c:v>0.31423995104886632</c:v>
                </c:pt>
                <c:pt idx="5214">
                  <c:v>0.31998087793283786</c:v>
                </c:pt>
                <c:pt idx="5215">
                  <c:v>0.32008844993408098</c:v>
                </c:pt>
                <c:pt idx="5216">
                  <c:v>0.32266378360225045</c:v>
                </c:pt>
                <c:pt idx="5217">
                  <c:v>0.32900216894516576</c:v>
                </c:pt>
                <c:pt idx="5218">
                  <c:v>0.33096101661054905</c:v>
                </c:pt>
                <c:pt idx="5219">
                  <c:v>0.33424158862394782</c:v>
                </c:pt>
                <c:pt idx="5220">
                  <c:v>0.34382916641687938</c:v>
                </c:pt>
                <c:pt idx="5221">
                  <c:v>0.34436675830586816</c:v>
                </c:pt>
                <c:pt idx="5222">
                  <c:v>0.3490967342712189</c:v>
                </c:pt>
                <c:pt idx="5223">
                  <c:v>0.35331737674050173</c:v>
                </c:pt>
                <c:pt idx="5224">
                  <c:v>0.35529924163920235</c:v>
                </c:pt>
                <c:pt idx="5225">
                  <c:v>0.35912536140561863</c:v>
                </c:pt>
                <c:pt idx="5226">
                  <c:v>0.35980687250889687</c:v>
                </c:pt>
                <c:pt idx="5227">
                  <c:v>0.36456603571419532</c:v>
                </c:pt>
                <c:pt idx="5228">
                  <c:v>0.36845571234398522</c:v>
                </c:pt>
                <c:pt idx="5229">
                  <c:v>0.37600379270953038</c:v>
                </c:pt>
                <c:pt idx="5230">
                  <c:v>0.37663078770003544</c:v>
                </c:pt>
                <c:pt idx="5231">
                  <c:v>0.37937682438428316</c:v>
                </c:pt>
                <c:pt idx="5232">
                  <c:v>0.38015085080992539</c:v>
                </c:pt>
                <c:pt idx="5233">
                  <c:v>0.38069662542173593</c:v>
                </c:pt>
                <c:pt idx="5234">
                  <c:v>0.38467790974161875</c:v>
                </c:pt>
                <c:pt idx="5235">
                  <c:v>0.3943765303872776</c:v>
                </c:pt>
                <c:pt idx="5236">
                  <c:v>0.39648000121230237</c:v>
                </c:pt>
                <c:pt idx="5237">
                  <c:v>0.40138036065791405</c:v>
                </c:pt>
                <c:pt idx="5238">
                  <c:v>0.41500030396672632</c:v>
                </c:pt>
                <c:pt idx="5239">
                  <c:v>0.41740667608390486</c:v>
                </c:pt>
                <c:pt idx="5240">
                  <c:v>0.41869103831871574</c:v>
                </c:pt>
                <c:pt idx="5241">
                  <c:v>0.42058237050120384</c:v>
                </c:pt>
                <c:pt idx="5242">
                  <c:v>0.43215488607759117</c:v>
                </c:pt>
                <c:pt idx="5243">
                  <c:v>0.44063136507828299</c:v>
                </c:pt>
                <c:pt idx="5244">
                  <c:v>0.44782893321177586</c:v>
                </c:pt>
                <c:pt idx="5245">
                  <c:v>0.46577818084902345</c:v>
                </c:pt>
                <c:pt idx="5246">
                  <c:v>0.465876880548733</c:v>
                </c:pt>
                <c:pt idx="5247">
                  <c:v>0.4693118267591313</c:v>
                </c:pt>
                <c:pt idx="5248">
                  <c:v>0.47330968328607237</c:v>
                </c:pt>
                <c:pt idx="5249">
                  <c:v>0.47655666744506925</c:v>
                </c:pt>
                <c:pt idx="5250">
                  <c:v>0.47675320713591834</c:v>
                </c:pt>
                <c:pt idx="5251">
                  <c:v>0.47744105219433575</c:v>
                </c:pt>
                <c:pt idx="5252">
                  <c:v>0.47991957070289876</c:v>
                </c:pt>
                <c:pt idx="5253">
                  <c:v>0.49331395706296466</c:v>
                </c:pt>
                <c:pt idx="5254">
                  <c:v>0.49659694280703581</c:v>
                </c:pt>
                <c:pt idx="5255">
                  <c:v>0.49773297180192788</c:v>
                </c:pt>
                <c:pt idx="5256">
                  <c:v>0.50235646378496612</c:v>
                </c:pt>
                <c:pt idx="5257">
                  <c:v>0.50805961956762224</c:v>
                </c:pt>
                <c:pt idx="5258">
                  <c:v>0.5120359345469695</c:v>
                </c:pt>
                <c:pt idx="5259">
                  <c:v>0.51327459301605149</c:v>
                </c:pt>
                <c:pt idx="5260">
                  <c:v>0.51925850541166196</c:v>
                </c:pt>
                <c:pt idx="5261">
                  <c:v>0.52199142915315389</c:v>
                </c:pt>
                <c:pt idx="5262">
                  <c:v>0.52592560511912412</c:v>
                </c:pt>
                <c:pt idx="5263">
                  <c:v>0.52837372073446542</c:v>
                </c:pt>
                <c:pt idx="5264">
                  <c:v>0.5299273286492</c:v>
                </c:pt>
                <c:pt idx="5265">
                  <c:v>0.5301361088786104</c:v>
                </c:pt>
                <c:pt idx="5266">
                  <c:v>0.54136241479744285</c:v>
                </c:pt>
                <c:pt idx="5267">
                  <c:v>0.54184578843027875</c:v>
                </c:pt>
                <c:pt idx="5268">
                  <c:v>0.54336157070641689</c:v>
                </c:pt>
                <c:pt idx="5269">
                  <c:v>0.54908831662182878</c:v>
                </c:pt>
                <c:pt idx="5270">
                  <c:v>0.55058679229842689</c:v>
                </c:pt>
                <c:pt idx="5271">
                  <c:v>0.55290779649437793</c:v>
                </c:pt>
                <c:pt idx="5272">
                  <c:v>0.55423599376795118</c:v>
                </c:pt>
                <c:pt idx="5273">
                  <c:v>0.56197595242446974</c:v>
                </c:pt>
                <c:pt idx="5274">
                  <c:v>0.61185437593791026</c:v>
                </c:pt>
                <c:pt idx="5275">
                  <c:v>0.6135193403536866</c:v>
                </c:pt>
                <c:pt idx="5276">
                  <c:v>0.61447607128158599</c:v>
                </c:pt>
                <c:pt idx="5277">
                  <c:v>0.61762285752807111</c:v>
                </c:pt>
                <c:pt idx="5278">
                  <c:v>0.63442663798808485</c:v>
                </c:pt>
                <c:pt idx="5279">
                  <c:v>0.64461569558307186</c:v>
                </c:pt>
                <c:pt idx="5280">
                  <c:v>0.6510456335454532</c:v>
                </c:pt>
                <c:pt idx="5281">
                  <c:v>0.65962470555207275</c:v>
                </c:pt>
                <c:pt idx="5282">
                  <c:v>0.66787673313061235</c:v>
                </c:pt>
                <c:pt idx="5283">
                  <c:v>0.67259127910769423</c:v>
                </c:pt>
                <c:pt idx="5284">
                  <c:v>0.68101494699741749</c:v>
                </c:pt>
                <c:pt idx="5285">
                  <c:v>0.6810191106572856</c:v>
                </c:pt>
                <c:pt idx="5286">
                  <c:v>0.6838444629308984</c:v>
                </c:pt>
                <c:pt idx="5287">
                  <c:v>0.68725298207375496</c:v>
                </c:pt>
                <c:pt idx="5288">
                  <c:v>0.695842606727609</c:v>
                </c:pt>
                <c:pt idx="5289">
                  <c:v>0.70045951299445464</c:v>
                </c:pt>
                <c:pt idx="5290">
                  <c:v>0.7027106752135639</c:v>
                </c:pt>
                <c:pt idx="5291">
                  <c:v>0.71252504989988685</c:v>
                </c:pt>
                <c:pt idx="5292">
                  <c:v>0.71555758075027498</c:v>
                </c:pt>
                <c:pt idx="5293">
                  <c:v>0.73016476926238927</c:v>
                </c:pt>
                <c:pt idx="5294">
                  <c:v>0.73521449483903323</c:v>
                </c:pt>
                <c:pt idx="5295">
                  <c:v>0.75408625883606251</c:v>
                </c:pt>
                <c:pt idx="5296">
                  <c:v>0.78430484463850514</c:v>
                </c:pt>
                <c:pt idx="5297">
                  <c:v>0.79481498104749659</c:v>
                </c:pt>
                <c:pt idx="5298">
                  <c:v>0.80028898102747659</c:v>
                </c:pt>
                <c:pt idx="5299">
                  <c:v>0.8048616887039195</c:v>
                </c:pt>
                <c:pt idx="5300">
                  <c:v>0.81450978378144157</c:v>
                </c:pt>
                <c:pt idx="5301">
                  <c:v>0.81495764645797764</c:v>
                </c:pt>
                <c:pt idx="5302">
                  <c:v>0.81499182063535303</c:v>
                </c:pt>
                <c:pt idx="5303">
                  <c:v>0.81950706536082096</c:v>
                </c:pt>
                <c:pt idx="5304">
                  <c:v>0.82112190630036064</c:v>
                </c:pt>
                <c:pt idx="5305">
                  <c:v>0.82670614015104749</c:v>
                </c:pt>
                <c:pt idx="5306">
                  <c:v>0.83549261925594809</c:v>
                </c:pt>
                <c:pt idx="5307">
                  <c:v>0.84950739665767483</c:v>
                </c:pt>
                <c:pt idx="5308">
                  <c:v>0.86661915841650194</c:v>
                </c:pt>
                <c:pt idx="5309">
                  <c:v>0.86789974384716262</c:v>
                </c:pt>
                <c:pt idx="5310">
                  <c:v>0.87754271054534505</c:v>
                </c:pt>
                <c:pt idx="5311">
                  <c:v>0.91450521726373279</c:v>
                </c:pt>
                <c:pt idx="5312">
                  <c:v>0.95097432177717112</c:v>
                </c:pt>
                <c:pt idx="5313">
                  <c:v>0.95899396176363449</c:v>
                </c:pt>
                <c:pt idx="5314">
                  <c:v>0.96557846281129589</c:v>
                </c:pt>
                <c:pt idx="5315">
                  <c:v>0.97575322002760001</c:v>
                </c:pt>
                <c:pt idx="5316">
                  <c:v>0.97851991050666309</c:v>
                </c:pt>
                <c:pt idx="5317">
                  <c:v>0.98358235327064958</c:v>
                </c:pt>
                <c:pt idx="5318">
                  <c:v>1.0135221578174332</c:v>
                </c:pt>
                <c:pt idx="5319">
                  <c:v>1.0399657670201348</c:v>
                </c:pt>
                <c:pt idx="5320">
                  <c:v>1.0489789205444784</c:v>
                </c:pt>
                <c:pt idx="5321">
                  <c:v>1.0520152485443246</c:v>
                </c:pt>
                <c:pt idx="5322">
                  <c:v>1.065279649462241</c:v>
                </c:pt>
                <c:pt idx="5323">
                  <c:v>1.076573375073385</c:v>
                </c:pt>
                <c:pt idx="5324">
                  <c:v>1.0897533290303807</c:v>
                </c:pt>
                <c:pt idx="5325">
                  <c:v>1.1038637433272418</c:v>
                </c:pt>
                <c:pt idx="5326">
                  <c:v>1.1151637148945959</c:v>
                </c:pt>
                <c:pt idx="5327">
                  <c:v>1.1547743671389279</c:v>
                </c:pt>
                <c:pt idx="5328">
                  <c:v>1.188416563561145</c:v>
                </c:pt>
                <c:pt idx="5329">
                  <c:v>1.2157639606945032</c:v>
                </c:pt>
                <c:pt idx="5330">
                  <c:v>1.2367494635273288</c:v>
                </c:pt>
                <c:pt idx="5331">
                  <c:v>1.2870325856198488</c:v>
                </c:pt>
                <c:pt idx="5332">
                  <c:v>1.3033702669566689</c:v>
                </c:pt>
                <c:pt idx="5333">
                  <c:v>1.3447098531509678</c:v>
                </c:pt>
                <c:pt idx="5334">
                  <c:v>1.381308299652219</c:v>
                </c:pt>
                <c:pt idx="5335">
                  <c:v>1.3827672133176099</c:v>
                </c:pt>
                <c:pt idx="5336">
                  <c:v>1.4419945452163576</c:v>
                </c:pt>
                <c:pt idx="5337">
                  <c:v>1.45043788565276</c:v>
                </c:pt>
                <c:pt idx="5338">
                  <c:v>1.4647878201358737</c:v>
                </c:pt>
                <c:pt idx="5339">
                  <c:v>1.4669398453067632</c:v>
                </c:pt>
                <c:pt idx="5340">
                  <c:v>1.5021942757261353</c:v>
                </c:pt>
                <c:pt idx="5341">
                  <c:v>1.5030592744030684</c:v>
                </c:pt>
                <c:pt idx="5342">
                  <c:v>1.5578880445721992</c:v>
                </c:pt>
                <c:pt idx="5343">
                  <c:v>1.574447451807452</c:v>
                </c:pt>
                <c:pt idx="5344">
                  <c:v>1.5796317181717718</c:v>
                </c:pt>
                <c:pt idx="5345">
                  <c:v>1.5824404577869648</c:v>
                </c:pt>
                <c:pt idx="5346">
                  <c:v>1.5873060632241478</c:v>
                </c:pt>
                <c:pt idx="5347">
                  <c:v>1.5991216899490888</c:v>
                </c:pt>
                <c:pt idx="5348">
                  <c:v>1.60504830252664</c:v>
                </c:pt>
                <c:pt idx="5349">
                  <c:v>1.6685655507775401</c:v>
                </c:pt>
                <c:pt idx="5350">
                  <c:v>1.6752534457195065</c:v>
                </c:pt>
                <c:pt idx="5351">
                  <c:v>1.6838712379443568</c:v>
                </c:pt>
                <c:pt idx="5352">
                  <c:v>1.7267373170572609</c:v>
                </c:pt>
                <c:pt idx="5353">
                  <c:v>1.7369185686025161</c:v>
                </c:pt>
                <c:pt idx="5354">
                  <c:v>1.7507033362538915</c:v>
                </c:pt>
                <c:pt idx="5355">
                  <c:v>1.7516536726316758</c:v>
                </c:pt>
                <c:pt idx="5356">
                  <c:v>1.7773666674585398</c:v>
                </c:pt>
                <c:pt idx="5357">
                  <c:v>1.7835021504753852</c:v>
                </c:pt>
                <c:pt idx="5358">
                  <c:v>1.8052001392709827</c:v>
                </c:pt>
                <c:pt idx="5359">
                  <c:v>1.8178846460817319</c:v>
                </c:pt>
                <c:pt idx="5360">
                  <c:v>1.8302390733202161</c:v>
                </c:pt>
                <c:pt idx="5361">
                  <c:v>1.8437254228185773</c:v>
                </c:pt>
                <c:pt idx="5362">
                  <c:v>1.8563719635115259</c:v>
                </c:pt>
                <c:pt idx="5363">
                  <c:v>1.8646723501875646</c:v>
                </c:pt>
                <c:pt idx="5364">
                  <c:v>1.9052272668113441</c:v>
                </c:pt>
                <c:pt idx="5365">
                  <c:v>1.9057335395234762</c:v>
                </c:pt>
                <c:pt idx="5366">
                  <c:v>2.0011761761219762</c:v>
                </c:pt>
                <c:pt idx="5367">
                  <c:v>2.0116224190999747</c:v>
                </c:pt>
                <c:pt idx="5368">
                  <c:v>2.0175991158423012</c:v>
                </c:pt>
                <c:pt idx="5369">
                  <c:v>2.0609835292025402</c:v>
                </c:pt>
                <c:pt idx="5370">
                  <c:v>2.1694571291530984</c:v>
                </c:pt>
                <c:pt idx="5371">
                  <c:v>2.2369052796920603</c:v>
                </c:pt>
                <c:pt idx="5372">
                  <c:v>2.2520904633163497</c:v>
                </c:pt>
                <c:pt idx="5373">
                  <c:v>2.2874492525265149</c:v>
                </c:pt>
                <c:pt idx="5374">
                  <c:v>2.3132961942853574</c:v>
                </c:pt>
                <c:pt idx="5375">
                  <c:v>2.3184166288901968</c:v>
                </c:pt>
                <c:pt idx="5376">
                  <c:v>2.3536085415494878</c:v>
                </c:pt>
                <c:pt idx="5377">
                  <c:v>2.3750129775044027</c:v>
                </c:pt>
                <c:pt idx="5378">
                  <c:v>2.376144990788259</c:v>
                </c:pt>
                <c:pt idx="5379">
                  <c:v>2.3787412276610596</c:v>
                </c:pt>
                <c:pt idx="5380">
                  <c:v>2.3806249839428464</c:v>
                </c:pt>
                <c:pt idx="5381">
                  <c:v>2.4268256903353027</c:v>
                </c:pt>
                <c:pt idx="5382">
                  <c:v>2.4666767231572178</c:v>
                </c:pt>
                <c:pt idx="5383">
                  <c:v>2.5087480395115667</c:v>
                </c:pt>
                <c:pt idx="5384">
                  <c:v>2.6832724721971202</c:v>
                </c:pt>
                <c:pt idx="5385">
                  <c:v>2.7540071908272603</c:v>
                </c:pt>
                <c:pt idx="5386">
                  <c:v>2.7732628686750496</c:v>
                </c:pt>
                <c:pt idx="5387">
                  <c:v>2.8023690775482129</c:v>
                </c:pt>
                <c:pt idx="5388">
                  <c:v>2.8725659753719137</c:v>
                </c:pt>
                <c:pt idx="5389">
                  <c:v>2.9577371753623805</c:v>
                </c:pt>
                <c:pt idx="5390">
                  <c:v>2.9737963669489185</c:v>
                </c:pt>
                <c:pt idx="5391">
                  <c:v>2.9815756959034228</c:v>
                </c:pt>
                <c:pt idx="5392">
                  <c:v>3.0437414522490092</c:v>
                </c:pt>
                <c:pt idx="5393">
                  <c:v>3.0848685950544987</c:v>
                </c:pt>
                <c:pt idx="5394">
                  <c:v>3.1168329104851806</c:v>
                </c:pt>
                <c:pt idx="5395">
                  <c:v>3.1997991736200926</c:v>
                </c:pt>
                <c:pt idx="5396">
                  <c:v>3.2231960574634457</c:v>
                </c:pt>
                <c:pt idx="5397">
                  <c:v>3.2411488610752714</c:v>
                </c:pt>
                <c:pt idx="5398">
                  <c:v>3.3007627744972776</c:v>
                </c:pt>
                <c:pt idx="5399">
                  <c:v>3.3829146387653402</c:v>
                </c:pt>
                <c:pt idx="5400">
                  <c:v>3.3878429340012128</c:v>
                </c:pt>
                <c:pt idx="5401">
                  <c:v>3.4129003959088329</c:v>
                </c:pt>
                <c:pt idx="5402">
                  <c:v>3.5516106781657277</c:v>
                </c:pt>
                <c:pt idx="5403">
                  <c:v>3.5715427589754896</c:v>
                </c:pt>
                <c:pt idx="5404">
                  <c:v>3.6280819102758075</c:v>
                </c:pt>
                <c:pt idx="5405">
                  <c:v>3.6457409958524551</c:v>
                </c:pt>
                <c:pt idx="5406">
                  <c:v>3.7330605184007672</c:v>
                </c:pt>
                <c:pt idx="5407">
                  <c:v>3.7340146692970442</c:v>
                </c:pt>
                <c:pt idx="5408">
                  <c:v>3.7618728857561732</c:v>
                </c:pt>
                <c:pt idx="5409">
                  <c:v>3.8729990613456473</c:v>
                </c:pt>
                <c:pt idx="5410">
                  <c:v>4.1793368868751886</c:v>
                </c:pt>
                <c:pt idx="5411">
                  <c:v>4.3201441476276354</c:v>
                </c:pt>
                <c:pt idx="5412">
                  <c:v>4.4200845832222946</c:v>
                </c:pt>
                <c:pt idx="5413">
                  <c:v>4.5167160055786439</c:v>
                </c:pt>
                <c:pt idx="5414">
                  <c:v>4.5603309884865055</c:v>
                </c:pt>
                <c:pt idx="5415">
                  <c:v>4.5723102567423446</c:v>
                </c:pt>
                <c:pt idx="5416">
                  <c:v>4.8819832675551655</c:v>
                </c:pt>
                <c:pt idx="5417">
                  <c:v>4.9226845183017689</c:v>
                </c:pt>
                <c:pt idx="5418">
                  <c:v>5.1329657353696021</c:v>
                </c:pt>
                <c:pt idx="5419">
                  <c:v>5.1887792782172388</c:v>
                </c:pt>
                <c:pt idx="5420">
                  <c:v>5.3739461477073878</c:v>
                </c:pt>
                <c:pt idx="5421">
                  <c:v>5.4709006399032969</c:v>
                </c:pt>
                <c:pt idx="5422">
                  <c:v>5.5529659117734465</c:v>
                </c:pt>
                <c:pt idx="5423">
                  <c:v>5.5561224688776996</c:v>
                </c:pt>
                <c:pt idx="5424">
                  <c:v>5.5838584645013514</c:v>
                </c:pt>
                <c:pt idx="5425">
                  <c:v>5.5971926770938616</c:v>
                </c:pt>
                <c:pt idx="5426">
                  <c:v>5.7172323972014567</c:v>
                </c:pt>
                <c:pt idx="5427">
                  <c:v>5.8017886411198827</c:v>
                </c:pt>
                <c:pt idx="5428">
                  <c:v>5.8358225463269333</c:v>
                </c:pt>
                <c:pt idx="5429">
                  <c:v>5.8982908227763415</c:v>
                </c:pt>
                <c:pt idx="5430">
                  <c:v>6.2115025141808538</c:v>
                </c:pt>
                <c:pt idx="5431">
                  <c:v>6.4663594086294234</c:v>
                </c:pt>
                <c:pt idx="5432">
                  <c:v>6.9426539432891881</c:v>
                </c:pt>
                <c:pt idx="5433">
                  <c:v>7.2422868920043824</c:v>
                </c:pt>
                <c:pt idx="5434">
                  <c:v>7.2484037338631913</c:v>
                </c:pt>
                <c:pt idx="5435">
                  <c:v>7.5737983039164423</c:v>
                </c:pt>
                <c:pt idx="5436">
                  <c:v>7.6008207710292455</c:v>
                </c:pt>
                <c:pt idx="5437">
                  <c:v>7.9813012908118806</c:v>
                </c:pt>
                <c:pt idx="5438">
                  <c:v>8.0879425069584716</c:v>
                </c:pt>
                <c:pt idx="5439">
                  <c:v>8.1024520343257986</c:v>
                </c:pt>
                <c:pt idx="5440">
                  <c:v>8.2501821873461125</c:v>
                </c:pt>
                <c:pt idx="5441">
                  <c:v>8.278050751278661</c:v>
                </c:pt>
                <c:pt idx="5442">
                  <c:v>8.3854568536719807</c:v>
                </c:pt>
                <c:pt idx="5443">
                  <c:v>8.4602234921851469</c:v>
                </c:pt>
                <c:pt idx="5444">
                  <c:v>8.5041946257396397</c:v>
                </c:pt>
                <c:pt idx="5445">
                  <c:v>8.8663265608970168</c:v>
                </c:pt>
                <c:pt idx="5446">
                  <c:v>9.1286842199307205</c:v>
                </c:pt>
                <c:pt idx="5447">
                  <c:v>9.2480137153228128</c:v>
                </c:pt>
                <c:pt idx="5448">
                  <c:v>9.3759621149367725</c:v>
                </c:pt>
                <c:pt idx="5449">
                  <c:v>9.5057323308679642</c:v>
                </c:pt>
                <c:pt idx="5450">
                  <c:v>9.6753498600218926</c:v>
                </c:pt>
                <c:pt idx="5451">
                  <c:v>9.7511703412017727</c:v>
                </c:pt>
                <c:pt idx="5452">
                  <c:v>10.002317640388487</c:v>
                </c:pt>
                <c:pt idx="5453">
                  <c:v>10.184401179429306</c:v>
                </c:pt>
                <c:pt idx="5454">
                  <c:v>10.588316733577098</c:v>
                </c:pt>
                <c:pt idx="5455">
                  <c:v>10.607502642190413</c:v>
                </c:pt>
                <c:pt idx="5456">
                  <c:v>11.189860802704334</c:v>
                </c:pt>
                <c:pt idx="5457">
                  <c:v>11.413011248331392</c:v>
                </c:pt>
                <c:pt idx="5458">
                  <c:v>11.600817024883728</c:v>
                </c:pt>
                <c:pt idx="5459">
                  <c:v>11.834317675442803</c:v>
                </c:pt>
                <c:pt idx="5460">
                  <c:v>13.015362758791419</c:v>
                </c:pt>
                <c:pt idx="5461">
                  <c:v>13.923963175407433</c:v>
                </c:pt>
                <c:pt idx="5462">
                  <c:v>14.052296221832504</c:v>
                </c:pt>
                <c:pt idx="5463">
                  <c:v>14.073902181708425</c:v>
                </c:pt>
                <c:pt idx="5464">
                  <c:v>14.242974897100831</c:v>
                </c:pt>
                <c:pt idx="5465">
                  <c:v>14.941979505345023</c:v>
                </c:pt>
                <c:pt idx="5466">
                  <c:v>15.334263918901692</c:v>
                </c:pt>
                <c:pt idx="5467">
                  <c:v>15.899243071659226</c:v>
                </c:pt>
                <c:pt idx="5468">
                  <c:v>16.141697615653278</c:v>
                </c:pt>
                <c:pt idx="5469">
                  <c:v>16.435158554135189</c:v>
                </c:pt>
                <c:pt idx="5470">
                  <c:v>16.645498809191487</c:v>
                </c:pt>
                <c:pt idx="5471">
                  <c:v>18.481084154522687</c:v>
                </c:pt>
                <c:pt idx="5472">
                  <c:v>18.555477957264028</c:v>
                </c:pt>
                <c:pt idx="5473">
                  <c:v>20.00894423496721</c:v>
                </c:pt>
                <c:pt idx="5474">
                  <c:v>20.13168270703239</c:v>
                </c:pt>
                <c:pt idx="5475">
                  <c:v>20.587552014921823</c:v>
                </c:pt>
                <c:pt idx="5476">
                  <c:v>20.606754017141071</c:v>
                </c:pt>
                <c:pt idx="5477">
                  <c:v>21.366773750620403</c:v>
                </c:pt>
                <c:pt idx="5478">
                  <c:v>22.362116656569896</c:v>
                </c:pt>
                <c:pt idx="5479">
                  <c:v>23.215592409284387</c:v>
                </c:pt>
                <c:pt idx="5480">
                  <c:v>23.63654848647916</c:v>
                </c:pt>
                <c:pt idx="5481">
                  <c:v>24.387465759159131</c:v>
                </c:pt>
                <c:pt idx="5482">
                  <c:v>24.666491224394356</c:v>
                </c:pt>
                <c:pt idx="5483">
                  <c:v>24.829067697760561</c:v>
                </c:pt>
                <c:pt idx="5484">
                  <c:v>24.841727707475989</c:v>
                </c:pt>
                <c:pt idx="5485">
                  <c:v>25.702708736163185</c:v>
                </c:pt>
                <c:pt idx="5486">
                  <c:v>25.928073559873294</c:v>
                </c:pt>
                <c:pt idx="5487">
                  <c:v>28.828543600822858</c:v>
                </c:pt>
                <c:pt idx="5488">
                  <c:v>30.076439923982086</c:v>
                </c:pt>
                <c:pt idx="5489">
                  <c:v>30.153996920137367</c:v>
                </c:pt>
                <c:pt idx="5490">
                  <c:v>30.652768463252443</c:v>
                </c:pt>
                <c:pt idx="5491">
                  <c:v>30.783672463182729</c:v>
                </c:pt>
                <c:pt idx="5492">
                  <c:v>31.336987906989545</c:v>
                </c:pt>
                <c:pt idx="5493">
                  <c:v>31.401742003054327</c:v>
                </c:pt>
                <c:pt idx="5494">
                  <c:v>31.547153549840864</c:v>
                </c:pt>
                <c:pt idx="5495">
                  <c:v>31.962876221761412</c:v>
                </c:pt>
                <c:pt idx="5496">
                  <c:v>34.424058031797145</c:v>
                </c:pt>
                <c:pt idx="5497">
                  <c:v>35.838923961966444</c:v>
                </c:pt>
                <c:pt idx="5498">
                  <c:v>36.388392314049987</c:v>
                </c:pt>
                <c:pt idx="5499">
                  <c:v>36.490710300871235</c:v>
                </c:pt>
                <c:pt idx="5500">
                  <c:v>37.878202305163761</c:v>
                </c:pt>
                <c:pt idx="5501">
                  <c:v>38.358051658247632</c:v>
                </c:pt>
                <c:pt idx="5502">
                  <c:v>38.387635165327943</c:v>
                </c:pt>
                <c:pt idx="5503">
                  <c:v>42.125487577054976</c:v>
                </c:pt>
                <c:pt idx="5504">
                  <c:v>43.216679084689993</c:v>
                </c:pt>
                <c:pt idx="5505">
                  <c:v>43.250275919520874</c:v>
                </c:pt>
                <c:pt idx="5506">
                  <c:v>43.449147554366277</c:v>
                </c:pt>
                <c:pt idx="5507">
                  <c:v>43.485919141311172</c:v>
                </c:pt>
                <c:pt idx="5508">
                  <c:v>43.609197937563813</c:v>
                </c:pt>
                <c:pt idx="5509">
                  <c:v>44.368010765192544</c:v>
                </c:pt>
                <c:pt idx="5510">
                  <c:v>45.042136326148899</c:v>
                </c:pt>
                <c:pt idx="5511">
                  <c:v>45.073165917915333</c:v>
                </c:pt>
                <c:pt idx="5512">
                  <c:v>45.801728604960495</c:v>
                </c:pt>
                <c:pt idx="5513">
                  <c:v>45.979654589928579</c:v>
                </c:pt>
                <c:pt idx="5514">
                  <c:v>46.218899329155313</c:v>
                </c:pt>
                <c:pt idx="5515">
                  <c:v>46.455248868456565</c:v>
                </c:pt>
                <c:pt idx="5516">
                  <c:v>47.118194172895357</c:v>
                </c:pt>
                <c:pt idx="5517">
                  <c:v>48.346781546733588</c:v>
                </c:pt>
                <c:pt idx="5518">
                  <c:v>48.546453404574912</c:v>
                </c:pt>
                <c:pt idx="5519">
                  <c:v>56.648250826446009</c:v>
                </c:pt>
                <c:pt idx="5520">
                  <c:v>56.944853177971204</c:v>
                </c:pt>
                <c:pt idx="5521">
                  <c:v>57.429522544074757</c:v>
                </c:pt>
                <c:pt idx="5522">
                  <c:v>60.770281094685814</c:v>
                </c:pt>
                <c:pt idx="5523">
                  <c:v>61.771529837705081</c:v>
                </c:pt>
                <c:pt idx="5524">
                  <c:v>62.849243525820292</c:v>
                </c:pt>
                <c:pt idx="5525">
                  <c:v>62.901670592005324</c:v>
                </c:pt>
                <c:pt idx="5526">
                  <c:v>63.161151278136032</c:v>
                </c:pt>
                <c:pt idx="5527">
                  <c:v>67.910885356473941</c:v>
                </c:pt>
                <c:pt idx="5528">
                  <c:v>68.589745228949212</c:v>
                </c:pt>
                <c:pt idx="5529">
                  <c:v>69.260192846552513</c:v>
                </c:pt>
                <c:pt idx="5530">
                  <c:v>70.594953232554658</c:v>
                </c:pt>
                <c:pt idx="5531">
                  <c:v>72.80133745373017</c:v>
                </c:pt>
                <c:pt idx="5532">
                  <c:v>72.828348421162488</c:v>
                </c:pt>
                <c:pt idx="5533">
                  <c:v>75.946040833682318</c:v>
                </c:pt>
                <c:pt idx="5534">
                  <c:v>80.675360249775309</c:v>
                </c:pt>
                <c:pt idx="5535">
                  <c:v>82.45786045558846</c:v>
                </c:pt>
                <c:pt idx="5536">
                  <c:v>84.276095398445278</c:v>
                </c:pt>
                <c:pt idx="5537">
                  <c:v>96.617107294606711</c:v>
                </c:pt>
                <c:pt idx="5538">
                  <c:v>100.88235546226885</c:v>
                </c:pt>
                <c:pt idx="5539">
                  <c:v>101.19112822532006</c:v>
                </c:pt>
                <c:pt idx="5540">
                  <c:v>101.60536077847156</c:v>
                </c:pt>
                <c:pt idx="5541">
                  <c:v>103.51957357813853</c:v>
                </c:pt>
                <c:pt idx="5542">
                  <c:v>107.28056731346639</c:v>
                </c:pt>
                <c:pt idx="5543">
                  <c:v>110.45367139731043</c:v>
                </c:pt>
                <c:pt idx="5544">
                  <c:v>115.69651608344503</c:v>
                </c:pt>
                <c:pt idx="5545">
                  <c:v>121.00283826703844</c:v>
                </c:pt>
                <c:pt idx="5546">
                  <c:v>128.44336780312182</c:v>
                </c:pt>
                <c:pt idx="5547">
                  <c:v>129.22770451470672</c:v>
                </c:pt>
                <c:pt idx="5548">
                  <c:v>129.91869209727614</c:v>
                </c:pt>
                <c:pt idx="5549">
                  <c:v>132.41457098060758</c:v>
                </c:pt>
                <c:pt idx="5550">
                  <c:v>134.01197421026518</c:v>
                </c:pt>
                <c:pt idx="5551">
                  <c:v>136.41366402659091</c:v>
                </c:pt>
                <c:pt idx="5552">
                  <c:v>143.58641762934673</c:v>
                </c:pt>
                <c:pt idx="5553">
                  <c:v>147.11863565263164</c:v>
                </c:pt>
                <c:pt idx="5554">
                  <c:v>147.72668792852008</c:v>
                </c:pt>
                <c:pt idx="5555">
                  <c:v>150.58358144855038</c:v>
                </c:pt>
                <c:pt idx="5556">
                  <c:v>150.66408824352536</c:v>
                </c:pt>
                <c:pt idx="5557">
                  <c:v>152.00109854494391</c:v>
                </c:pt>
                <c:pt idx="5558">
                  <c:v>159.06531143589365</c:v>
                </c:pt>
                <c:pt idx="5559">
                  <c:v>160.20961240735485</c:v>
                </c:pt>
                <c:pt idx="5560">
                  <c:v>172.22074508223466</c:v>
                </c:pt>
                <c:pt idx="5561">
                  <c:v>177.397549391664</c:v>
                </c:pt>
                <c:pt idx="5562">
                  <c:v>178.42484569709802</c:v>
                </c:pt>
                <c:pt idx="5563">
                  <c:v>181.68063255783514</c:v>
                </c:pt>
                <c:pt idx="5564">
                  <c:v>183.95765808985985</c:v>
                </c:pt>
                <c:pt idx="5565">
                  <c:v>189.6932564940453</c:v>
                </c:pt>
                <c:pt idx="5566">
                  <c:v>189.95163265503592</c:v>
                </c:pt>
                <c:pt idx="5567">
                  <c:v>202.76898936950678</c:v>
                </c:pt>
                <c:pt idx="5568">
                  <c:v>208.19640202886328</c:v>
                </c:pt>
                <c:pt idx="5569">
                  <c:v>221.14361865168178</c:v>
                </c:pt>
                <c:pt idx="5570">
                  <c:v>221.7535872830731</c:v>
                </c:pt>
                <c:pt idx="5571">
                  <c:v>224.74673709431076</c:v>
                </c:pt>
                <c:pt idx="5572">
                  <c:v>234.07724927541207</c:v>
                </c:pt>
                <c:pt idx="5573">
                  <c:v>266.77445308811923</c:v>
                </c:pt>
                <c:pt idx="5574">
                  <c:v>270.71016306645521</c:v>
                </c:pt>
                <c:pt idx="5575">
                  <c:v>272.35394390416485</c:v>
                </c:pt>
                <c:pt idx="5576">
                  <c:v>272.73891559352899</c:v>
                </c:pt>
                <c:pt idx="5577">
                  <c:v>282.78511193247863</c:v>
                </c:pt>
                <c:pt idx="5578">
                  <c:v>295.25164354120869</c:v>
                </c:pt>
                <c:pt idx="5579">
                  <c:v>320.2207099656689</c:v>
                </c:pt>
                <c:pt idx="5580">
                  <c:v>324.85497175484471</c:v>
                </c:pt>
                <c:pt idx="5581">
                  <c:v>355.90503853824447</c:v>
                </c:pt>
                <c:pt idx="5582">
                  <c:v>359.30693330337147</c:v>
                </c:pt>
                <c:pt idx="5583">
                  <c:v>366.21329609811693</c:v>
                </c:pt>
                <c:pt idx="5584">
                  <c:v>376.21303252015099</c:v>
                </c:pt>
                <c:pt idx="5585">
                  <c:v>377.51288162165577</c:v>
                </c:pt>
                <c:pt idx="5586">
                  <c:v>378.01381884060169</c:v>
                </c:pt>
                <c:pt idx="5587">
                  <c:v>378.65739904889028</c:v>
                </c:pt>
                <c:pt idx="5588">
                  <c:v>388.63790007026608</c:v>
                </c:pt>
                <c:pt idx="5589">
                  <c:v>405.73855823744623</c:v>
                </c:pt>
                <c:pt idx="5590">
                  <c:v>408.02302720764129</c:v>
                </c:pt>
                <c:pt idx="5591">
                  <c:v>422.50076607029069</c:v>
                </c:pt>
                <c:pt idx="5592">
                  <c:v>442.08509873192861</c:v>
                </c:pt>
                <c:pt idx="5593">
                  <c:v>452.32810134526721</c:v>
                </c:pt>
                <c:pt idx="5594">
                  <c:v>452.32824371465466</c:v>
                </c:pt>
                <c:pt idx="5595">
                  <c:v>570.60562145161794</c:v>
                </c:pt>
                <c:pt idx="5596">
                  <c:v>584.37822804382643</c:v>
                </c:pt>
                <c:pt idx="5597">
                  <c:v>590.29472061765807</c:v>
                </c:pt>
                <c:pt idx="5598">
                  <c:v>614.00099075159858</c:v>
                </c:pt>
                <c:pt idx="5599">
                  <c:v>644.24114755407652</c:v>
                </c:pt>
                <c:pt idx="5600">
                  <c:v>653.7319076187506</c:v>
                </c:pt>
                <c:pt idx="5601">
                  <c:v>665.84366541638587</c:v>
                </c:pt>
                <c:pt idx="5602">
                  <c:v>684.18002843642751</c:v>
                </c:pt>
                <c:pt idx="5603">
                  <c:v>686.28935768727331</c:v>
                </c:pt>
                <c:pt idx="5604">
                  <c:v>689.66541156811854</c:v>
                </c:pt>
                <c:pt idx="5605">
                  <c:v>712.84858705003614</c:v>
                </c:pt>
                <c:pt idx="5606">
                  <c:v>732.39936454488554</c:v>
                </c:pt>
                <c:pt idx="5607">
                  <c:v>745.22052439930258</c:v>
                </c:pt>
                <c:pt idx="5608">
                  <c:v>787.34385406684305</c:v>
                </c:pt>
                <c:pt idx="5609">
                  <c:v>877.90136208230786</c:v>
                </c:pt>
                <c:pt idx="5610">
                  <c:v>885.56307441006368</c:v>
                </c:pt>
                <c:pt idx="5611">
                  <c:v>981.41079321014604</c:v>
                </c:pt>
                <c:pt idx="5612">
                  <c:v>1065.8069151124864</c:v>
                </c:pt>
                <c:pt idx="5613">
                  <c:v>1081.6945820197348</c:v>
                </c:pt>
                <c:pt idx="5614">
                  <c:v>1092.4549112615473</c:v>
                </c:pt>
                <c:pt idx="5615">
                  <c:v>1152.2330913107614</c:v>
                </c:pt>
                <c:pt idx="5616">
                  <c:v>1210.1378648518</c:v>
                </c:pt>
                <c:pt idx="5617">
                  <c:v>1244.5781978834693</c:v>
                </c:pt>
                <c:pt idx="5618">
                  <c:v>1288.6437598684308</c:v>
                </c:pt>
                <c:pt idx="5619">
                  <c:v>1373.5887209357429</c:v>
                </c:pt>
                <c:pt idx="5620">
                  <c:v>1436.0987586976019</c:v>
                </c:pt>
                <c:pt idx="5621">
                  <c:v>1537.7525280589898</c:v>
                </c:pt>
                <c:pt idx="5622">
                  <c:v>1702.8290302764171</c:v>
                </c:pt>
                <c:pt idx="5623">
                  <c:v>1723.7781307752264</c:v>
                </c:pt>
                <c:pt idx="5624">
                  <c:v>1812.820254467895</c:v>
                </c:pt>
                <c:pt idx="5625">
                  <c:v>1818.7312411171558</c:v>
                </c:pt>
                <c:pt idx="5626">
                  <c:v>1881.6633301386203</c:v>
                </c:pt>
                <c:pt idx="5627">
                  <c:v>1937.4429873797801</c:v>
                </c:pt>
                <c:pt idx="5628">
                  <c:v>1950.4328665338828</c:v>
                </c:pt>
                <c:pt idx="5629">
                  <c:v>1998.9552316613681</c:v>
                </c:pt>
                <c:pt idx="5630">
                  <c:v>2056.8208858713142</c:v>
                </c:pt>
                <c:pt idx="5631">
                  <c:v>2200.8485862913471</c:v>
                </c:pt>
                <c:pt idx="5632">
                  <c:v>2206.6990596194614</c:v>
                </c:pt>
                <c:pt idx="5633">
                  <c:v>2250.9661279463112</c:v>
                </c:pt>
                <c:pt idx="5634">
                  <c:v>2281.0138714408927</c:v>
                </c:pt>
                <c:pt idx="5635">
                  <c:v>2418.2548625711006</c:v>
                </c:pt>
                <c:pt idx="5636">
                  <c:v>2574.0190812090104</c:v>
                </c:pt>
                <c:pt idx="5637">
                  <c:v>2657.7917881799708</c:v>
                </c:pt>
                <c:pt idx="5638">
                  <c:v>2828.4132909667064</c:v>
                </c:pt>
                <c:pt idx="5639">
                  <c:v>3216.033473477501</c:v>
                </c:pt>
                <c:pt idx="5640">
                  <c:v>3789.9196980666757</c:v>
                </c:pt>
                <c:pt idx="5641">
                  <c:v>4318.107379827803</c:v>
                </c:pt>
                <c:pt idx="5642">
                  <c:v>4352.1640992313614</c:v>
                </c:pt>
                <c:pt idx="5643">
                  <c:v>4911.7084176521385</c:v>
                </c:pt>
                <c:pt idx="5644">
                  <c:v>5518.1070628438692</c:v>
                </c:pt>
                <c:pt idx="5645">
                  <c:v>5881.3164584709011</c:v>
                </c:pt>
                <c:pt idx="5646">
                  <c:v>5963.9843104860465</c:v>
                </c:pt>
                <c:pt idx="5647">
                  <c:v>7664.4304454962685</c:v>
                </c:pt>
                <c:pt idx="5648">
                  <c:v>7928.5834558505685</c:v>
                </c:pt>
                <c:pt idx="5649">
                  <c:v>8078.6974647583356</c:v>
                </c:pt>
                <c:pt idx="5650">
                  <c:v>12062.917079859162</c:v>
                </c:pt>
                <c:pt idx="5651">
                  <c:v>13258.190911918691</c:v>
                </c:pt>
                <c:pt idx="5652">
                  <c:v>16041.539924799465</c:v>
                </c:pt>
                <c:pt idx="5653">
                  <c:v>16845.421063381684</c:v>
                </c:pt>
                <c:pt idx="5654">
                  <c:v>29460.06313767644</c:v>
                </c:pt>
                <c:pt idx="5655">
                  <c:v>54507.303904728542</c:v>
                </c:pt>
                <c:pt idx="5656">
                  <c:v>54971.933333573274</c:v>
                </c:pt>
                <c:pt idx="5657">
                  <c:v>71728.594924921606</c:v>
                </c:pt>
                <c:pt idx="5658">
                  <c:v>73706.222169925473</c:v>
                </c:pt>
              </c:numCache>
            </c:numRef>
          </c:xVal>
          <c:yVal>
            <c:numRef>
              <c:f>'results (12)'!$AL$2:$AL$5660</c:f>
              <c:numCache>
                <c:formatCode>General</c:formatCode>
                <c:ptCount val="5659"/>
                <c:pt idx="0">
                  <c:v>10.273</c:v>
                </c:pt>
                <c:pt idx="1">
                  <c:v>3.9153999999999987</c:v>
                </c:pt>
                <c:pt idx="2">
                  <c:v>9.61</c:v>
                </c:pt>
                <c:pt idx="3">
                  <c:v>9.7199999999999989</c:v>
                </c:pt>
                <c:pt idx="4">
                  <c:v>13.188000000000001</c:v>
                </c:pt>
                <c:pt idx="5">
                  <c:v>17.678799999999949</c:v>
                </c:pt>
                <c:pt idx="6">
                  <c:v>6.71</c:v>
                </c:pt>
                <c:pt idx="7">
                  <c:v>7.07</c:v>
                </c:pt>
                <c:pt idx="8">
                  <c:v>5.41</c:v>
                </c:pt>
                <c:pt idx="9">
                  <c:v>5.9</c:v>
                </c:pt>
                <c:pt idx="10">
                  <c:v>8.120000000000001</c:v>
                </c:pt>
                <c:pt idx="11">
                  <c:v>8.8600000000000048</c:v>
                </c:pt>
                <c:pt idx="12">
                  <c:v>7.03</c:v>
                </c:pt>
                <c:pt idx="13">
                  <c:v>12.68</c:v>
                </c:pt>
                <c:pt idx="14">
                  <c:v>6.3436000000000003</c:v>
                </c:pt>
                <c:pt idx="15">
                  <c:v>9.7100000000000009</c:v>
                </c:pt>
                <c:pt idx="16">
                  <c:v>6.04</c:v>
                </c:pt>
                <c:pt idx="17">
                  <c:v>7.88</c:v>
                </c:pt>
                <c:pt idx="18">
                  <c:v>14.382000000000023</c:v>
                </c:pt>
                <c:pt idx="19">
                  <c:v>12</c:v>
                </c:pt>
                <c:pt idx="20">
                  <c:v>13.42</c:v>
                </c:pt>
                <c:pt idx="21">
                  <c:v>6.95</c:v>
                </c:pt>
                <c:pt idx="22">
                  <c:v>5.8599999999999985</c:v>
                </c:pt>
                <c:pt idx="23">
                  <c:v>7.87</c:v>
                </c:pt>
                <c:pt idx="24">
                  <c:v>15.8</c:v>
                </c:pt>
                <c:pt idx="25">
                  <c:v>12.39</c:v>
                </c:pt>
                <c:pt idx="26">
                  <c:v>6.09</c:v>
                </c:pt>
                <c:pt idx="27">
                  <c:v>7.42</c:v>
                </c:pt>
                <c:pt idx="28">
                  <c:v>7.87</c:v>
                </c:pt>
                <c:pt idx="29">
                  <c:v>7.88</c:v>
                </c:pt>
                <c:pt idx="30">
                  <c:v>4.1399999999999997</c:v>
                </c:pt>
                <c:pt idx="31">
                  <c:v>7.92</c:v>
                </c:pt>
                <c:pt idx="32">
                  <c:v>24</c:v>
                </c:pt>
                <c:pt idx="33">
                  <c:v>4.4300000000000024</c:v>
                </c:pt>
                <c:pt idx="34">
                  <c:v>7.59</c:v>
                </c:pt>
                <c:pt idx="35">
                  <c:v>8.5400000000000009</c:v>
                </c:pt>
                <c:pt idx="36">
                  <c:v>6.76</c:v>
                </c:pt>
                <c:pt idx="37">
                  <c:v>5.68</c:v>
                </c:pt>
                <c:pt idx="38">
                  <c:v>11.7</c:v>
                </c:pt>
                <c:pt idx="39">
                  <c:v>8.58</c:v>
                </c:pt>
                <c:pt idx="40">
                  <c:v>8.08</c:v>
                </c:pt>
                <c:pt idx="41">
                  <c:v>13.5</c:v>
                </c:pt>
                <c:pt idx="42">
                  <c:v>6.21</c:v>
                </c:pt>
                <c:pt idx="43">
                  <c:v>6</c:v>
                </c:pt>
                <c:pt idx="44">
                  <c:v>14.97</c:v>
                </c:pt>
                <c:pt idx="45">
                  <c:v>6.3199999999999985</c:v>
                </c:pt>
                <c:pt idx="46">
                  <c:v>19.489999999999945</c:v>
                </c:pt>
                <c:pt idx="47">
                  <c:v>13.25</c:v>
                </c:pt>
                <c:pt idx="48">
                  <c:v>11.7</c:v>
                </c:pt>
                <c:pt idx="49">
                  <c:v>11.68</c:v>
                </c:pt>
                <c:pt idx="50">
                  <c:v>4.71</c:v>
                </c:pt>
                <c:pt idx="51">
                  <c:v>9.52</c:v>
                </c:pt>
                <c:pt idx="52">
                  <c:v>8.84</c:v>
                </c:pt>
                <c:pt idx="53">
                  <c:v>6.76</c:v>
                </c:pt>
                <c:pt idx="54">
                  <c:v>6.6499999999999995</c:v>
                </c:pt>
                <c:pt idx="55">
                  <c:v>9.65</c:v>
                </c:pt>
                <c:pt idx="56">
                  <c:v>7.5</c:v>
                </c:pt>
                <c:pt idx="57">
                  <c:v>20</c:v>
                </c:pt>
                <c:pt idx="58">
                  <c:v>12</c:v>
                </c:pt>
                <c:pt idx="59">
                  <c:v>8.3290000000000006</c:v>
                </c:pt>
                <c:pt idx="60">
                  <c:v>3.4</c:v>
                </c:pt>
                <c:pt idx="61">
                  <c:v>15.382000000000023</c:v>
                </c:pt>
                <c:pt idx="62">
                  <c:v>23050</c:v>
                </c:pt>
                <c:pt idx="63">
                  <c:v>9</c:v>
                </c:pt>
                <c:pt idx="64">
                  <c:v>12.2</c:v>
                </c:pt>
                <c:pt idx="65">
                  <c:v>15.8</c:v>
                </c:pt>
                <c:pt idx="66">
                  <c:v>13.7744</c:v>
                </c:pt>
                <c:pt idx="67">
                  <c:v>6.5</c:v>
                </c:pt>
                <c:pt idx="68">
                  <c:v>263.8</c:v>
                </c:pt>
                <c:pt idx="69">
                  <c:v>12.6</c:v>
                </c:pt>
                <c:pt idx="70">
                  <c:v>5</c:v>
                </c:pt>
                <c:pt idx="71">
                  <c:v>9.26</c:v>
                </c:pt>
                <c:pt idx="72">
                  <c:v>7</c:v>
                </c:pt>
                <c:pt idx="73">
                  <c:v>5.8</c:v>
                </c:pt>
                <c:pt idx="74">
                  <c:v>7.58</c:v>
                </c:pt>
                <c:pt idx="75">
                  <c:v>5.9180000000000001</c:v>
                </c:pt>
                <c:pt idx="76">
                  <c:v>9.98</c:v>
                </c:pt>
                <c:pt idx="77">
                  <c:v>9.76</c:v>
                </c:pt>
                <c:pt idx="78">
                  <c:v>9.0741699999999987</c:v>
                </c:pt>
                <c:pt idx="79">
                  <c:v>8.4500000000000028</c:v>
                </c:pt>
                <c:pt idx="80">
                  <c:v>5.3419999999999996</c:v>
                </c:pt>
                <c:pt idx="81">
                  <c:v>9.1399999999999988</c:v>
                </c:pt>
                <c:pt idx="82">
                  <c:v>35.44</c:v>
                </c:pt>
                <c:pt idx="83">
                  <c:v>7.8132000000000001</c:v>
                </c:pt>
                <c:pt idx="84">
                  <c:v>8.2399999999999984</c:v>
                </c:pt>
                <c:pt idx="85">
                  <c:v>10</c:v>
                </c:pt>
                <c:pt idx="86">
                  <c:v>13.94</c:v>
                </c:pt>
                <c:pt idx="87">
                  <c:v>8.4</c:v>
                </c:pt>
                <c:pt idx="88">
                  <c:v>8.9351000000000003</c:v>
                </c:pt>
                <c:pt idx="89">
                  <c:v>27.623000000000001</c:v>
                </c:pt>
                <c:pt idx="90">
                  <c:v>6.0830000000000002</c:v>
                </c:pt>
                <c:pt idx="91">
                  <c:v>7.21</c:v>
                </c:pt>
                <c:pt idx="92">
                  <c:v>8.7269999999999985</c:v>
                </c:pt>
                <c:pt idx="93">
                  <c:v>18.2</c:v>
                </c:pt>
                <c:pt idx="94">
                  <c:v>4.1959999999999882</c:v>
                </c:pt>
                <c:pt idx="95">
                  <c:v>9.4050000000000047</c:v>
                </c:pt>
                <c:pt idx="96">
                  <c:v>4.7009999999999996</c:v>
                </c:pt>
                <c:pt idx="97">
                  <c:v>6.9239999999999995</c:v>
                </c:pt>
                <c:pt idx="98">
                  <c:v>200</c:v>
                </c:pt>
                <c:pt idx="99">
                  <c:v>7.1390000000000002</c:v>
                </c:pt>
                <c:pt idx="100">
                  <c:v>5.1310000000000002</c:v>
                </c:pt>
                <c:pt idx="101">
                  <c:v>7.2744999999999997</c:v>
                </c:pt>
                <c:pt idx="102">
                  <c:v>5.1379999999999955</c:v>
                </c:pt>
                <c:pt idx="103">
                  <c:v>5.3920999999999975</c:v>
                </c:pt>
                <c:pt idx="104">
                  <c:v>5.6303999999999998</c:v>
                </c:pt>
                <c:pt idx="105">
                  <c:v>8.3350000000000026</c:v>
                </c:pt>
                <c:pt idx="106">
                  <c:v>6.0814000000000004</c:v>
                </c:pt>
                <c:pt idx="107">
                  <c:v>8.3340000000000014</c:v>
                </c:pt>
                <c:pt idx="108">
                  <c:v>15.941000000000001</c:v>
                </c:pt>
                <c:pt idx="109">
                  <c:v>3.56</c:v>
                </c:pt>
                <c:pt idx="110">
                  <c:v>4.1479999999999881</c:v>
                </c:pt>
                <c:pt idx="111">
                  <c:v>4.2770000000000001</c:v>
                </c:pt>
                <c:pt idx="112">
                  <c:v>9.7269999999999985</c:v>
                </c:pt>
                <c:pt idx="113">
                  <c:v>5.1839999999999975</c:v>
                </c:pt>
                <c:pt idx="114">
                  <c:v>15.027999999999999</c:v>
                </c:pt>
                <c:pt idx="115">
                  <c:v>5.53</c:v>
                </c:pt>
                <c:pt idx="116">
                  <c:v>6.5919999999999996</c:v>
                </c:pt>
                <c:pt idx="117">
                  <c:v>10.111000000000001</c:v>
                </c:pt>
                <c:pt idx="118">
                  <c:v>26.802</c:v>
                </c:pt>
                <c:pt idx="119">
                  <c:v>4.8439999999999985</c:v>
                </c:pt>
                <c:pt idx="120">
                  <c:v>5.0789999999999997</c:v>
                </c:pt>
                <c:pt idx="121">
                  <c:v>7.112999999999988</c:v>
                </c:pt>
                <c:pt idx="122">
                  <c:v>11.89</c:v>
                </c:pt>
                <c:pt idx="123">
                  <c:v>5.9587000000000003</c:v>
                </c:pt>
                <c:pt idx="124">
                  <c:v>12.463000000000006</c:v>
                </c:pt>
                <c:pt idx="125">
                  <c:v>7.3609999999999882</c:v>
                </c:pt>
                <c:pt idx="126">
                  <c:v>8.32</c:v>
                </c:pt>
                <c:pt idx="127">
                  <c:v>14.848000000000001</c:v>
                </c:pt>
                <c:pt idx="128">
                  <c:v>11.387</c:v>
                </c:pt>
                <c:pt idx="129">
                  <c:v>6.52</c:v>
                </c:pt>
                <c:pt idx="130">
                  <c:v>8.097999999999999</c:v>
                </c:pt>
                <c:pt idx="131">
                  <c:v>8.3740000000000006</c:v>
                </c:pt>
                <c:pt idx="132">
                  <c:v>13.7204</c:v>
                </c:pt>
                <c:pt idx="133">
                  <c:v>102.8</c:v>
                </c:pt>
                <c:pt idx="134">
                  <c:v>5.5512800000000002</c:v>
                </c:pt>
                <c:pt idx="135">
                  <c:v>5.2249999999999872</c:v>
                </c:pt>
                <c:pt idx="136">
                  <c:v>29.43</c:v>
                </c:pt>
                <c:pt idx="137">
                  <c:v>5.654999999999986</c:v>
                </c:pt>
                <c:pt idx="138">
                  <c:v>7.0449999999999955</c:v>
                </c:pt>
                <c:pt idx="139">
                  <c:v>11.57</c:v>
                </c:pt>
                <c:pt idx="140">
                  <c:v>24.49</c:v>
                </c:pt>
                <c:pt idx="141">
                  <c:v>8.347999999999999</c:v>
                </c:pt>
                <c:pt idx="142">
                  <c:v>26.82</c:v>
                </c:pt>
                <c:pt idx="143">
                  <c:v>8.7050000000000001</c:v>
                </c:pt>
                <c:pt idx="144">
                  <c:v>58.660000000000011</c:v>
                </c:pt>
                <c:pt idx="145">
                  <c:v>12.865000000000027</c:v>
                </c:pt>
                <c:pt idx="146">
                  <c:v>4.9572000000000003</c:v>
                </c:pt>
                <c:pt idx="147">
                  <c:v>16.8</c:v>
                </c:pt>
                <c:pt idx="148">
                  <c:v>4.7750000000000004</c:v>
                </c:pt>
                <c:pt idx="149">
                  <c:v>7.0819999999999999</c:v>
                </c:pt>
                <c:pt idx="150">
                  <c:v>8.6399999999999988</c:v>
                </c:pt>
                <c:pt idx="151">
                  <c:v>6.0419999999999998</c:v>
                </c:pt>
                <c:pt idx="152">
                  <c:v>7.73</c:v>
                </c:pt>
                <c:pt idx="153">
                  <c:v>12.312000000000006</c:v>
                </c:pt>
                <c:pt idx="154">
                  <c:v>15.706</c:v>
                </c:pt>
                <c:pt idx="155">
                  <c:v>28.43</c:v>
                </c:pt>
                <c:pt idx="156">
                  <c:v>16.260000000000002</c:v>
                </c:pt>
                <c:pt idx="157">
                  <c:v>12.275</c:v>
                </c:pt>
                <c:pt idx="158">
                  <c:v>5.9880000000000004</c:v>
                </c:pt>
                <c:pt idx="159">
                  <c:v>23.67</c:v>
                </c:pt>
                <c:pt idx="160">
                  <c:v>16.829999999999988</c:v>
                </c:pt>
                <c:pt idx="161">
                  <c:v>8.5670000000000002</c:v>
                </c:pt>
                <c:pt idx="162">
                  <c:v>8.8460000000000001</c:v>
                </c:pt>
                <c:pt idx="163">
                  <c:v>31.52</c:v>
                </c:pt>
                <c:pt idx="164">
                  <c:v>25.224</c:v>
                </c:pt>
                <c:pt idx="165">
                  <c:v>10.145</c:v>
                </c:pt>
                <c:pt idx="166">
                  <c:v>7.6899999999999995</c:v>
                </c:pt>
                <c:pt idx="167">
                  <c:v>5.3849999999999945</c:v>
                </c:pt>
                <c:pt idx="168">
                  <c:v>7.22</c:v>
                </c:pt>
                <c:pt idx="169">
                  <c:v>7.306</c:v>
                </c:pt>
                <c:pt idx="170">
                  <c:v>5.0544999999999956</c:v>
                </c:pt>
                <c:pt idx="171">
                  <c:v>30.981999999999989</c:v>
                </c:pt>
                <c:pt idx="172">
                  <c:v>35.864000000000004</c:v>
                </c:pt>
                <c:pt idx="173">
                  <c:v>6.4219999999999997</c:v>
                </c:pt>
                <c:pt idx="174">
                  <c:v>9.7630000000000035</c:v>
                </c:pt>
                <c:pt idx="175">
                  <c:v>10.408200000000001</c:v>
                </c:pt>
                <c:pt idx="176">
                  <c:v>15.51</c:v>
                </c:pt>
                <c:pt idx="177">
                  <c:v>10.212</c:v>
                </c:pt>
                <c:pt idx="178">
                  <c:v>7.226</c:v>
                </c:pt>
                <c:pt idx="179">
                  <c:v>7.3334999999999999</c:v>
                </c:pt>
                <c:pt idx="180">
                  <c:v>7.4432000000000125</c:v>
                </c:pt>
                <c:pt idx="181">
                  <c:v>62.349999999999994</c:v>
                </c:pt>
                <c:pt idx="182">
                  <c:v>11.219999999999999</c:v>
                </c:pt>
                <c:pt idx="183">
                  <c:v>27.065999999999949</c:v>
                </c:pt>
                <c:pt idx="184">
                  <c:v>24.143999999999988</c:v>
                </c:pt>
                <c:pt idx="185">
                  <c:v>8.91</c:v>
                </c:pt>
                <c:pt idx="186">
                  <c:v>13.625</c:v>
                </c:pt>
                <c:pt idx="187">
                  <c:v>13.83</c:v>
                </c:pt>
                <c:pt idx="188">
                  <c:v>9.9690000000000047</c:v>
                </c:pt>
                <c:pt idx="189">
                  <c:v>6.8604999999999965</c:v>
                </c:pt>
                <c:pt idx="190">
                  <c:v>13.82</c:v>
                </c:pt>
                <c:pt idx="191">
                  <c:v>10.42</c:v>
                </c:pt>
                <c:pt idx="192">
                  <c:v>11.801</c:v>
                </c:pt>
                <c:pt idx="193">
                  <c:v>11.6</c:v>
                </c:pt>
                <c:pt idx="194">
                  <c:v>10.443</c:v>
                </c:pt>
                <c:pt idx="195">
                  <c:v>46.550999999999995</c:v>
                </c:pt>
                <c:pt idx="196">
                  <c:v>13.11</c:v>
                </c:pt>
                <c:pt idx="197">
                  <c:v>8.1429999999999989</c:v>
                </c:pt>
                <c:pt idx="198">
                  <c:v>5.6989999999999945</c:v>
                </c:pt>
                <c:pt idx="199">
                  <c:v>39</c:v>
                </c:pt>
                <c:pt idx="200">
                  <c:v>47.009</c:v>
                </c:pt>
                <c:pt idx="201">
                  <c:v>14.25</c:v>
                </c:pt>
                <c:pt idx="202">
                  <c:v>9.4146000000000001</c:v>
                </c:pt>
                <c:pt idx="203">
                  <c:v>19.260000000000002</c:v>
                </c:pt>
                <c:pt idx="204">
                  <c:v>11.450000000000006</c:v>
                </c:pt>
                <c:pt idx="205">
                  <c:v>10.685</c:v>
                </c:pt>
                <c:pt idx="206">
                  <c:v>10.370000000000006</c:v>
                </c:pt>
                <c:pt idx="207">
                  <c:v>7.9649999999999945</c:v>
                </c:pt>
                <c:pt idx="208">
                  <c:v>7.6679999999999851</c:v>
                </c:pt>
                <c:pt idx="209">
                  <c:v>12.103</c:v>
                </c:pt>
                <c:pt idx="210">
                  <c:v>14.394</c:v>
                </c:pt>
                <c:pt idx="211">
                  <c:v>52.230000000000011</c:v>
                </c:pt>
                <c:pt idx="212">
                  <c:v>14.38</c:v>
                </c:pt>
                <c:pt idx="213">
                  <c:v>8.7800000000000011</c:v>
                </c:pt>
                <c:pt idx="214">
                  <c:v>56.17</c:v>
                </c:pt>
                <c:pt idx="215">
                  <c:v>8.6599000000000004</c:v>
                </c:pt>
                <c:pt idx="216">
                  <c:v>12.58</c:v>
                </c:pt>
                <c:pt idx="217">
                  <c:v>15.962000000000025</c:v>
                </c:pt>
                <c:pt idx="218">
                  <c:v>18.192</c:v>
                </c:pt>
                <c:pt idx="219">
                  <c:v>15.98</c:v>
                </c:pt>
                <c:pt idx="220">
                  <c:v>20.664000000000001</c:v>
                </c:pt>
                <c:pt idx="221">
                  <c:v>5.9580000000000002</c:v>
                </c:pt>
                <c:pt idx="222">
                  <c:v>8.1655000000000246</c:v>
                </c:pt>
                <c:pt idx="223">
                  <c:v>21.797000000000001</c:v>
                </c:pt>
                <c:pt idx="224">
                  <c:v>16.285999999999941</c:v>
                </c:pt>
                <c:pt idx="225">
                  <c:v>24.005499999999941</c:v>
                </c:pt>
                <c:pt idx="226">
                  <c:v>8.7050000000000001</c:v>
                </c:pt>
                <c:pt idx="227">
                  <c:v>10.719999999999999</c:v>
                </c:pt>
                <c:pt idx="228">
                  <c:v>6.162999999999986</c:v>
                </c:pt>
                <c:pt idx="229">
                  <c:v>18.364999999999988</c:v>
                </c:pt>
                <c:pt idx="230">
                  <c:v>7.7830000000000004</c:v>
                </c:pt>
                <c:pt idx="231">
                  <c:v>6.875</c:v>
                </c:pt>
                <c:pt idx="232">
                  <c:v>9.4479999999999986</c:v>
                </c:pt>
                <c:pt idx="233">
                  <c:v>4.8039999999999985</c:v>
                </c:pt>
                <c:pt idx="234">
                  <c:v>7.0239999999999965</c:v>
                </c:pt>
                <c:pt idx="235">
                  <c:v>35.15</c:v>
                </c:pt>
                <c:pt idx="236">
                  <c:v>10.43</c:v>
                </c:pt>
                <c:pt idx="237">
                  <c:v>5.71</c:v>
                </c:pt>
                <c:pt idx="238">
                  <c:v>23.74</c:v>
                </c:pt>
                <c:pt idx="239">
                  <c:v>28.72</c:v>
                </c:pt>
                <c:pt idx="240">
                  <c:v>6.5529999999999955</c:v>
                </c:pt>
                <c:pt idx="241">
                  <c:v>8.9700000000000006</c:v>
                </c:pt>
                <c:pt idx="242">
                  <c:v>8.48</c:v>
                </c:pt>
                <c:pt idx="243">
                  <c:v>8.7520000000000007</c:v>
                </c:pt>
                <c:pt idx="244">
                  <c:v>20.05</c:v>
                </c:pt>
                <c:pt idx="245">
                  <c:v>8.6399999999999988</c:v>
                </c:pt>
                <c:pt idx="246">
                  <c:v>14.256</c:v>
                </c:pt>
                <c:pt idx="247">
                  <c:v>13.178000000000001</c:v>
                </c:pt>
                <c:pt idx="248">
                  <c:v>12.707999999999998</c:v>
                </c:pt>
                <c:pt idx="249">
                  <c:v>20.991</c:v>
                </c:pt>
                <c:pt idx="250">
                  <c:v>9.0220000000000002</c:v>
                </c:pt>
                <c:pt idx="251">
                  <c:v>9.1269999999999989</c:v>
                </c:pt>
                <c:pt idx="252">
                  <c:v>14.845000000000002</c:v>
                </c:pt>
                <c:pt idx="253">
                  <c:v>25.675999999999988</c:v>
                </c:pt>
                <c:pt idx="254">
                  <c:v>16.103999999999999</c:v>
                </c:pt>
                <c:pt idx="255">
                  <c:v>15.679</c:v>
                </c:pt>
                <c:pt idx="256">
                  <c:v>13.597</c:v>
                </c:pt>
                <c:pt idx="257">
                  <c:v>8.9450000000000003</c:v>
                </c:pt>
                <c:pt idx="258">
                  <c:v>5.9820000000000002</c:v>
                </c:pt>
                <c:pt idx="259">
                  <c:v>12.027999999999999</c:v>
                </c:pt>
                <c:pt idx="260">
                  <c:v>4.1159999999999872</c:v>
                </c:pt>
                <c:pt idx="261">
                  <c:v>10.927</c:v>
                </c:pt>
                <c:pt idx="262">
                  <c:v>6.2139999999999995</c:v>
                </c:pt>
                <c:pt idx="263">
                  <c:v>7.2409999999999997</c:v>
                </c:pt>
                <c:pt idx="264">
                  <c:v>11.04</c:v>
                </c:pt>
                <c:pt idx="265">
                  <c:v>12.96</c:v>
                </c:pt>
                <c:pt idx="266">
                  <c:v>12.725300000000001</c:v>
                </c:pt>
                <c:pt idx="267">
                  <c:v>9.2979999999999983</c:v>
                </c:pt>
                <c:pt idx="268">
                  <c:v>20.117000000000058</c:v>
                </c:pt>
                <c:pt idx="269">
                  <c:v>12.726999999999999</c:v>
                </c:pt>
                <c:pt idx="270">
                  <c:v>5.3719999999999999</c:v>
                </c:pt>
                <c:pt idx="271">
                  <c:v>24.475999999999953</c:v>
                </c:pt>
                <c:pt idx="272">
                  <c:v>8.9600000000000026</c:v>
                </c:pt>
                <c:pt idx="273">
                  <c:v>9.3959000000000028</c:v>
                </c:pt>
                <c:pt idx="274">
                  <c:v>29.38</c:v>
                </c:pt>
                <c:pt idx="275">
                  <c:v>14.801</c:v>
                </c:pt>
                <c:pt idx="276">
                  <c:v>11.287700000000001</c:v>
                </c:pt>
                <c:pt idx="277">
                  <c:v>7.7169999999999996</c:v>
                </c:pt>
                <c:pt idx="278">
                  <c:v>13.686</c:v>
                </c:pt>
                <c:pt idx="279">
                  <c:v>6.5720000000000001</c:v>
                </c:pt>
                <c:pt idx="280">
                  <c:v>40.590000000000003</c:v>
                </c:pt>
                <c:pt idx="281">
                  <c:v>22.77</c:v>
                </c:pt>
                <c:pt idx="282">
                  <c:v>9.5179999999999989</c:v>
                </c:pt>
                <c:pt idx="283">
                  <c:v>8.18</c:v>
                </c:pt>
                <c:pt idx="284">
                  <c:v>7.24</c:v>
                </c:pt>
                <c:pt idx="285">
                  <c:v>5.7366000000000126</c:v>
                </c:pt>
                <c:pt idx="286">
                  <c:v>13.69</c:v>
                </c:pt>
                <c:pt idx="287">
                  <c:v>11.186</c:v>
                </c:pt>
                <c:pt idx="288">
                  <c:v>16.509</c:v>
                </c:pt>
                <c:pt idx="289">
                  <c:v>8.8240000000000016</c:v>
                </c:pt>
                <c:pt idx="290">
                  <c:v>18.475999999999953</c:v>
                </c:pt>
                <c:pt idx="291">
                  <c:v>8.984</c:v>
                </c:pt>
                <c:pt idx="292">
                  <c:v>5.8390000000000004</c:v>
                </c:pt>
                <c:pt idx="293">
                  <c:v>11.173</c:v>
                </c:pt>
                <c:pt idx="294">
                  <c:v>13.819000000000004</c:v>
                </c:pt>
                <c:pt idx="295">
                  <c:v>6.4550000000000001</c:v>
                </c:pt>
                <c:pt idx="296">
                  <c:v>8.3240000000000016</c:v>
                </c:pt>
                <c:pt idx="297">
                  <c:v>12.270480000000004</c:v>
                </c:pt>
                <c:pt idx="298">
                  <c:v>52.8</c:v>
                </c:pt>
                <c:pt idx="299">
                  <c:v>8.5300000000000011</c:v>
                </c:pt>
                <c:pt idx="300">
                  <c:v>6.22</c:v>
                </c:pt>
                <c:pt idx="301">
                  <c:v>10.283000000000001</c:v>
                </c:pt>
                <c:pt idx="302">
                  <c:v>7.9300000000000024</c:v>
                </c:pt>
                <c:pt idx="303">
                  <c:v>22.741</c:v>
                </c:pt>
                <c:pt idx="304">
                  <c:v>9.838000000000001</c:v>
                </c:pt>
                <c:pt idx="305">
                  <c:v>9.02</c:v>
                </c:pt>
                <c:pt idx="306">
                  <c:v>7.8</c:v>
                </c:pt>
                <c:pt idx="307">
                  <c:v>6.6653499999999966</c:v>
                </c:pt>
                <c:pt idx="308">
                  <c:v>16.974999999999987</c:v>
                </c:pt>
                <c:pt idx="309">
                  <c:v>6.2460000000000004</c:v>
                </c:pt>
                <c:pt idx="310">
                  <c:v>12.093</c:v>
                </c:pt>
                <c:pt idx="311">
                  <c:v>8.1346999999999987</c:v>
                </c:pt>
                <c:pt idx="312">
                  <c:v>35.195000000000093</c:v>
                </c:pt>
                <c:pt idx="313">
                  <c:v>15.4</c:v>
                </c:pt>
                <c:pt idx="314">
                  <c:v>8.8745000000000047</c:v>
                </c:pt>
                <c:pt idx="315">
                  <c:v>9.9080000000000013</c:v>
                </c:pt>
                <c:pt idx="316">
                  <c:v>9.177999999999999</c:v>
                </c:pt>
                <c:pt idx="317">
                  <c:v>21.52</c:v>
                </c:pt>
                <c:pt idx="318">
                  <c:v>9.76</c:v>
                </c:pt>
                <c:pt idx="319">
                  <c:v>9.934099999999999</c:v>
                </c:pt>
                <c:pt idx="320">
                  <c:v>14.341000000000001</c:v>
                </c:pt>
                <c:pt idx="321">
                  <c:v>12.333</c:v>
                </c:pt>
                <c:pt idx="322">
                  <c:v>11.8</c:v>
                </c:pt>
                <c:pt idx="323">
                  <c:v>22.071999999999999</c:v>
                </c:pt>
                <c:pt idx="324">
                  <c:v>12.306000000000004</c:v>
                </c:pt>
                <c:pt idx="325">
                  <c:v>10.416</c:v>
                </c:pt>
                <c:pt idx="326">
                  <c:v>12.032</c:v>
                </c:pt>
                <c:pt idx="327">
                  <c:v>11.355000000000031</c:v>
                </c:pt>
                <c:pt idx="328">
                  <c:v>10.67</c:v>
                </c:pt>
                <c:pt idx="329">
                  <c:v>13.467000000000002</c:v>
                </c:pt>
                <c:pt idx="330">
                  <c:v>15.071</c:v>
                </c:pt>
                <c:pt idx="331">
                  <c:v>5.2200999999999995</c:v>
                </c:pt>
                <c:pt idx="332">
                  <c:v>7.2991000000000001</c:v>
                </c:pt>
                <c:pt idx="333">
                  <c:v>17.59</c:v>
                </c:pt>
                <c:pt idx="334">
                  <c:v>13.28</c:v>
                </c:pt>
                <c:pt idx="335">
                  <c:v>10.746999999999998</c:v>
                </c:pt>
                <c:pt idx="336">
                  <c:v>9.9210000000000012</c:v>
                </c:pt>
                <c:pt idx="337">
                  <c:v>4.2939999999999996</c:v>
                </c:pt>
                <c:pt idx="338">
                  <c:v>31.82</c:v>
                </c:pt>
                <c:pt idx="339">
                  <c:v>5.9779999999999998</c:v>
                </c:pt>
                <c:pt idx="340">
                  <c:v>15.797000000000001</c:v>
                </c:pt>
                <c:pt idx="341">
                  <c:v>11.919</c:v>
                </c:pt>
                <c:pt idx="342">
                  <c:v>8.7109999999999985</c:v>
                </c:pt>
                <c:pt idx="343">
                  <c:v>18.556999999999999</c:v>
                </c:pt>
                <c:pt idx="344">
                  <c:v>6.314999999999988</c:v>
                </c:pt>
                <c:pt idx="345">
                  <c:v>37.56</c:v>
                </c:pt>
                <c:pt idx="346">
                  <c:v>8.8129000000000008</c:v>
                </c:pt>
                <c:pt idx="347">
                  <c:v>53.96</c:v>
                </c:pt>
                <c:pt idx="348">
                  <c:v>7.3555999999999955</c:v>
                </c:pt>
                <c:pt idx="349">
                  <c:v>37.394000000000005</c:v>
                </c:pt>
                <c:pt idx="350">
                  <c:v>16.634000000000054</c:v>
                </c:pt>
                <c:pt idx="351">
                  <c:v>4.6083999999999996</c:v>
                </c:pt>
                <c:pt idx="352">
                  <c:v>19.7</c:v>
                </c:pt>
                <c:pt idx="353">
                  <c:v>6.1829999999999945</c:v>
                </c:pt>
                <c:pt idx="354">
                  <c:v>17.573</c:v>
                </c:pt>
                <c:pt idx="355">
                  <c:v>14.768000000000001</c:v>
                </c:pt>
                <c:pt idx="356">
                  <c:v>12.736500000000001</c:v>
                </c:pt>
                <c:pt idx="357">
                  <c:v>14.05</c:v>
                </c:pt>
                <c:pt idx="358">
                  <c:v>34.300000000000004</c:v>
                </c:pt>
                <c:pt idx="359">
                  <c:v>6.7370000000000001</c:v>
                </c:pt>
                <c:pt idx="360">
                  <c:v>7.8527999999999976</c:v>
                </c:pt>
                <c:pt idx="361">
                  <c:v>10.743099999999998</c:v>
                </c:pt>
                <c:pt idx="362">
                  <c:v>7.322999999999988</c:v>
                </c:pt>
                <c:pt idx="363">
                  <c:v>31.9</c:v>
                </c:pt>
                <c:pt idx="364">
                  <c:v>9.7800000000000011</c:v>
                </c:pt>
                <c:pt idx="365">
                  <c:v>32.5</c:v>
                </c:pt>
                <c:pt idx="366">
                  <c:v>37.176000000000002</c:v>
                </c:pt>
                <c:pt idx="367">
                  <c:v>7.49</c:v>
                </c:pt>
                <c:pt idx="368">
                  <c:v>12.838000000000001</c:v>
                </c:pt>
                <c:pt idx="369">
                  <c:v>9.2100000000000009</c:v>
                </c:pt>
                <c:pt idx="370">
                  <c:v>400</c:v>
                </c:pt>
                <c:pt idx="371">
                  <c:v>9.6050000000000004</c:v>
                </c:pt>
                <c:pt idx="372">
                  <c:v>8.120000000000001</c:v>
                </c:pt>
                <c:pt idx="373">
                  <c:v>18.610000000000031</c:v>
                </c:pt>
                <c:pt idx="374">
                  <c:v>31.74</c:v>
                </c:pt>
                <c:pt idx="375">
                  <c:v>38.866</c:v>
                </c:pt>
                <c:pt idx="376">
                  <c:v>34.407000000000004</c:v>
                </c:pt>
                <c:pt idx="377">
                  <c:v>38.700000000000003</c:v>
                </c:pt>
                <c:pt idx="378">
                  <c:v>7.88</c:v>
                </c:pt>
                <c:pt idx="379">
                  <c:v>14.03</c:v>
                </c:pt>
                <c:pt idx="380">
                  <c:v>9.516</c:v>
                </c:pt>
                <c:pt idx="381">
                  <c:v>9.2275999999999989</c:v>
                </c:pt>
                <c:pt idx="382">
                  <c:v>12.999000000000002</c:v>
                </c:pt>
                <c:pt idx="383">
                  <c:v>9.7199999999999989</c:v>
                </c:pt>
                <c:pt idx="384">
                  <c:v>15.82</c:v>
                </c:pt>
                <c:pt idx="385">
                  <c:v>5.7439999999999998</c:v>
                </c:pt>
                <c:pt idx="386">
                  <c:v>8.1289999999999996</c:v>
                </c:pt>
                <c:pt idx="387">
                  <c:v>10.943</c:v>
                </c:pt>
                <c:pt idx="388">
                  <c:v>8.7299999999999986</c:v>
                </c:pt>
                <c:pt idx="389">
                  <c:v>17.5</c:v>
                </c:pt>
                <c:pt idx="390">
                  <c:v>5.7619999999999996</c:v>
                </c:pt>
                <c:pt idx="391">
                  <c:v>18.853999999999999</c:v>
                </c:pt>
                <c:pt idx="392">
                  <c:v>738</c:v>
                </c:pt>
                <c:pt idx="393">
                  <c:v>78.900000000000006</c:v>
                </c:pt>
                <c:pt idx="394">
                  <c:v>35.14</c:v>
                </c:pt>
                <c:pt idx="395">
                  <c:v>35.980000000000004</c:v>
                </c:pt>
                <c:pt idx="396">
                  <c:v>19.632999999999999</c:v>
                </c:pt>
                <c:pt idx="397">
                  <c:v>8.629999999999999</c:v>
                </c:pt>
                <c:pt idx="398">
                  <c:v>18.146999999999988</c:v>
                </c:pt>
                <c:pt idx="399">
                  <c:v>18.821000000000005</c:v>
                </c:pt>
                <c:pt idx="400">
                  <c:v>35.800000000000004</c:v>
                </c:pt>
                <c:pt idx="401">
                  <c:v>14.15</c:v>
                </c:pt>
                <c:pt idx="402">
                  <c:v>18.608000000000001</c:v>
                </c:pt>
                <c:pt idx="403">
                  <c:v>9.93</c:v>
                </c:pt>
                <c:pt idx="404">
                  <c:v>11.731999999999999</c:v>
                </c:pt>
                <c:pt idx="405">
                  <c:v>16.190000000000001</c:v>
                </c:pt>
                <c:pt idx="406">
                  <c:v>10.446</c:v>
                </c:pt>
                <c:pt idx="407">
                  <c:v>23.08</c:v>
                </c:pt>
                <c:pt idx="408">
                  <c:v>19.87</c:v>
                </c:pt>
                <c:pt idx="409">
                  <c:v>25.106999999999999</c:v>
                </c:pt>
                <c:pt idx="410">
                  <c:v>8.2900000000000009</c:v>
                </c:pt>
                <c:pt idx="411">
                  <c:v>9.2212999999999994</c:v>
                </c:pt>
                <c:pt idx="412">
                  <c:v>3.7474000000000012</c:v>
                </c:pt>
                <c:pt idx="413">
                  <c:v>20.03</c:v>
                </c:pt>
                <c:pt idx="414">
                  <c:v>5.319</c:v>
                </c:pt>
                <c:pt idx="415">
                  <c:v>12.798799999999998</c:v>
                </c:pt>
                <c:pt idx="416">
                  <c:v>6.8959999999999955</c:v>
                </c:pt>
                <c:pt idx="417">
                  <c:v>4.112999999999988</c:v>
                </c:pt>
                <c:pt idx="418">
                  <c:v>8.69</c:v>
                </c:pt>
                <c:pt idx="419">
                  <c:v>8.4030000000000005</c:v>
                </c:pt>
                <c:pt idx="420">
                  <c:v>9.2748999999999988</c:v>
                </c:pt>
                <c:pt idx="421">
                  <c:v>7.2</c:v>
                </c:pt>
                <c:pt idx="422">
                  <c:v>11.931000000000001</c:v>
                </c:pt>
                <c:pt idx="423">
                  <c:v>25.207999999999988</c:v>
                </c:pt>
                <c:pt idx="424">
                  <c:v>12.65</c:v>
                </c:pt>
                <c:pt idx="425">
                  <c:v>16.2</c:v>
                </c:pt>
                <c:pt idx="426">
                  <c:v>8.2800000000000011</c:v>
                </c:pt>
                <c:pt idx="427">
                  <c:v>12.497</c:v>
                </c:pt>
                <c:pt idx="428">
                  <c:v>32.4</c:v>
                </c:pt>
                <c:pt idx="429">
                  <c:v>5.6899999999999995</c:v>
                </c:pt>
                <c:pt idx="430">
                  <c:v>10.992000000000004</c:v>
                </c:pt>
                <c:pt idx="431">
                  <c:v>21.04</c:v>
                </c:pt>
                <c:pt idx="432">
                  <c:v>15.03</c:v>
                </c:pt>
                <c:pt idx="433">
                  <c:v>13.450000000000006</c:v>
                </c:pt>
                <c:pt idx="434">
                  <c:v>16.783999999999949</c:v>
                </c:pt>
                <c:pt idx="435">
                  <c:v>19.670000000000005</c:v>
                </c:pt>
                <c:pt idx="436">
                  <c:v>15.89</c:v>
                </c:pt>
                <c:pt idx="437">
                  <c:v>11.484</c:v>
                </c:pt>
                <c:pt idx="438">
                  <c:v>12.15</c:v>
                </c:pt>
                <c:pt idx="439">
                  <c:v>13.48</c:v>
                </c:pt>
                <c:pt idx="440">
                  <c:v>22.731000000000005</c:v>
                </c:pt>
                <c:pt idx="441">
                  <c:v>10.379000000000023</c:v>
                </c:pt>
                <c:pt idx="442">
                  <c:v>15.365000000000027</c:v>
                </c:pt>
                <c:pt idx="443">
                  <c:v>14.139999999999999</c:v>
                </c:pt>
                <c:pt idx="444">
                  <c:v>9.0120000000000005</c:v>
                </c:pt>
                <c:pt idx="445">
                  <c:v>11.374000000000002</c:v>
                </c:pt>
                <c:pt idx="446">
                  <c:v>40.090000000000003</c:v>
                </c:pt>
                <c:pt idx="447">
                  <c:v>35.08</c:v>
                </c:pt>
                <c:pt idx="448">
                  <c:v>10.08</c:v>
                </c:pt>
                <c:pt idx="449">
                  <c:v>4.7779999999999996</c:v>
                </c:pt>
                <c:pt idx="450">
                  <c:v>7.5019999999999998</c:v>
                </c:pt>
                <c:pt idx="451">
                  <c:v>27.68</c:v>
                </c:pt>
                <c:pt idx="452">
                  <c:v>6.04</c:v>
                </c:pt>
                <c:pt idx="453">
                  <c:v>10.31</c:v>
                </c:pt>
                <c:pt idx="454">
                  <c:v>10.040999999999999</c:v>
                </c:pt>
                <c:pt idx="455">
                  <c:v>12.372000000000027</c:v>
                </c:pt>
                <c:pt idx="456">
                  <c:v>18.610000000000031</c:v>
                </c:pt>
                <c:pt idx="457">
                  <c:v>11.868600000000002</c:v>
                </c:pt>
                <c:pt idx="458">
                  <c:v>27.330000000000005</c:v>
                </c:pt>
                <c:pt idx="459">
                  <c:v>9.7269999999999985</c:v>
                </c:pt>
                <c:pt idx="460">
                  <c:v>13.546000000000001</c:v>
                </c:pt>
                <c:pt idx="461">
                  <c:v>12.04</c:v>
                </c:pt>
                <c:pt idx="462">
                  <c:v>29.2</c:v>
                </c:pt>
                <c:pt idx="463">
                  <c:v>8.0450000000000017</c:v>
                </c:pt>
                <c:pt idx="464">
                  <c:v>7.604999999999988</c:v>
                </c:pt>
                <c:pt idx="465">
                  <c:v>17.267999999999986</c:v>
                </c:pt>
                <c:pt idx="466">
                  <c:v>16.260000000000002</c:v>
                </c:pt>
                <c:pt idx="467">
                  <c:v>6.9720000000000004</c:v>
                </c:pt>
                <c:pt idx="468">
                  <c:v>11.793999999999999</c:v>
                </c:pt>
                <c:pt idx="469">
                  <c:v>6.6</c:v>
                </c:pt>
                <c:pt idx="470">
                  <c:v>22.37</c:v>
                </c:pt>
                <c:pt idx="471">
                  <c:v>8.1788999999999987</c:v>
                </c:pt>
                <c:pt idx="472">
                  <c:v>16.221999999999987</c:v>
                </c:pt>
                <c:pt idx="473">
                  <c:v>6.3369999999999997</c:v>
                </c:pt>
                <c:pt idx="474">
                  <c:v>5.899</c:v>
                </c:pt>
                <c:pt idx="475">
                  <c:v>6.516</c:v>
                </c:pt>
                <c:pt idx="476">
                  <c:v>9.136000000000001</c:v>
                </c:pt>
                <c:pt idx="477">
                  <c:v>9.4010000000000016</c:v>
                </c:pt>
                <c:pt idx="478">
                  <c:v>6.0490000000000004</c:v>
                </c:pt>
                <c:pt idx="479">
                  <c:v>14.870000000000006</c:v>
                </c:pt>
                <c:pt idx="480">
                  <c:v>7.3369999999999997</c:v>
                </c:pt>
                <c:pt idx="481">
                  <c:v>11.582000000000004</c:v>
                </c:pt>
                <c:pt idx="482">
                  <c:v>7.03</c:v>
                </c:pt>
                <c:pt idx="483">
                  <c:v>11.127999999999998</c:v>
                </c:pt>
                <c:pt idx="484">
                  <c:v>29.310000000000031</c:v>
                </c:pt>
                <c:pt idx="485">
                  <c:v>18.047999999999988</c:v>
                </c:pt>
                <c:pt idx="486">
                  <c:v>9.5660000000000007</c:v>
                </c:pt>
                <c:pt idx="487">
                  <c:v>11.229999999999999</c:v>
                </c:pt>
                <c:pt idx="488">
                  <c:v>7.9820000000000002</c:v>
                </c:pt>
                <c:pt idx="489">
                  <c:v>17.610000000000031</c:v>
                </c:pt>
                <c:pt idx="490">
                  <c:v>20.6</c:v>
                </c:pt>
                <c:pt idx="491">
                  <c:v>30.66</c:v>
                </c:pt>
                <c:pt idx="492">
                  <c:v>9.2115999999999989</c:v>
                </c:pt>
                <c:pt idx="493">
                  <c:v>12.7</c:v>
                </c:pt>
                <c:pt idx="494">
                  <c:v>9.8800000000000008</c:v>
                </c:pt>
                <c:pt idx="495">
                  <c:v>14.350000000000023</c:v>
                </c:pt>
                <c:pt idx="496">
                  <c:v>28.479999999999986</c:v>
                </c:pt>
                <c:pt idx="497">
                  <c:v>21.2</c:v>
                </c:pt>
                <c:pt idx="498">
                  <c:v>24.821000000000005</c:v>
                </c:pt>
                <c:pt idx="499">
                  <c:v>11.79</c:v>
                </c:pt>
                <c:pt idx="500">
                  <c:v>19.399999999999999</c:v>
                </c:pt>
                <c:pt idx="501">
                  <c:v>17.367000000000001</c:v>
                </c:pt>
                <c:pt idx="502">
                  <c:v>8.98</c:v>
                </c:pt>
                <c:pt idx="503">
                  <c:v>19.890999999999988</c:v>
                </c:pt>
                <c:pt idx="504">
                  <c:v>10.739100000000001</c:v>
                </c:pt>
                <c:pt idx="505">
                  <c:v>16</c:v>
                </c:pt>
                <c:pt idx="506">
                  <c:v>13.018000000000001</c:v>
                </c:pt>
                <c:pt idx="507">
                  <c:v>39</c:v>
                </c:pt>
                <c:pt idx="508">
                  <c:v>15.851000000000004</c:v>
                </c:pt>
                <c:pt idx="509">
                  <c:v>24.052</c:v>
                </c:pt>
                <c:pt idx="510">
                  <c:v>7.7477999999999998</c:v>
                </c:pt>
                <c:pt idx="511">
                  <c:v>40.700000000000003</c:v>
                </c:pt>
                <c:pt idx="512">
                  <c:v>5.57</c:v>
                </c:pt>
                <c:pt idx="513">
                  <c:v>24.937000000000001</c:v>
                </c:pt>
                <c:pt idx="514">
                  <c:v>13.191000000000001</c:v>
                </c:pt>
                <c:pt idx="515">
                  <c:v>4.162999999999986</c:v>
                </c:pt>
                <c:pt idx="516">
                  <c:v>7.7679999999999945</c:v>
                </c:pt>
                <c:pt idx="517">
                  <c:v>11.312000000000006</c:v>
                </c:pt>
                <c:pt idx="518">
                  <c:v>336</c:v>
                </c:pt>
                <c:pt idx="519">
                  <c:v>9.6510000000000016</c:v>
                </c:pt>
                <c:pt idx="520">
                  <c:v>18.420000000000002</c:v>
                </c:pt>
                <c:pt idx="521">
                  <c:v>12.807</c:v>
                </c:pt>
                <c:pt idx="522">
                  <c:v>21.850999999999999</c:v>
                </c:pt>
                <c:pt idx="523">
                  <c:v>23.678000000000001</c:v>
                </c:pt>
                <c:pt idx="524">
                  <c:v>6.391</c:v>
                </c:pt>
                <c:pt idx="525">
                  <c:v>14.766</c:v>
                </c:pt>
                <c:pt idx="526">
                  <c:v>132.30000000000001</c:v>
                </c:pt>
                <c:pt idx="527">
                  <c:v>7.84</c:v>
                </c:pt>
                <c:pt idx="528">
                  <c:v>7.8</c:v>
                </c:pt>
                <c:pt idx="529">
                  <c:v>10.040000000000001</c:v>
                </c:pt>
                <c:pt idx="530">
                  <c:v>14.085000000000004</c:v>
                </c:pt>
                <c:pt idx="531">
                  <c:v>12.283000000000001</c:v>
                </c:pt>
                <c:pt idx="532">
                  <c:v>12.97</c:v>
                </c:pt>
                <c:pt idx="533">
                  <c:v>10.282</c:v>
                </c:pt>
                <c:pt idx="534">
                  <c:v>30.51</c:v>
                </c:pt>
                <c:pt idx="535">
                  <c:v>64.453000000000003</c:v>
                </c:pt>
                <c:pt idx="536">
                  <c:v>15.741299999999999</c:v>
                </c:pt>
                <c:pt idx="537">
                  <c:v>5.5369999999999999</c:v>
                </c:pt>
                <c:pt idx="538">
                  <c:v>8.1349999999999998</c:v>
                </c:pt>
                <c:pt idx="539">
                  <c:v>7.72</c:v>
                </c:pt>
                <c:pt idx="540">
                  <c:v>12.672000000000002</c:v>
                </c:pt>
                <c:pt idx="541">
                  <c:v>37.155060000000006</c:v>
                </c:pt>
                <c:pt idx="542">
                  <c:v>16.478999999999989</c:v>
                </c:pt>
                <c:pt idx="543">
                  <c:v>9.7459999999999987</c:v>
                </c:pt>
                <c:pt idx="544">
                  <c:v>16.350000000000001</c:v>
                </c:pt>
                <c:pt idx="545">
                  <c:v>202.1</c:v>
                </c:pt>
                <c:pt idx="546">
                  <c:v>9.8950000000000067</c:v>
                </c:pt>
                <c:pt idx="547">
                  <c:v>6.7370000000000001</c:v>
                </c:pt>
                <c:pt idx="548">
                  <c:v>6.8</c:v>
                </c:pt>
                <c:pt idx="549">
                  <c:v>36</c:v>
                </c:pt>
                <c:pt idx="550">
                  <c:v>31.734999999999999</c:v>
                </c:pt>
                <c:pt idx="551">
                  <c:v>5.72</c:v>
                </c:pt>
                <c:pt idx="552">
                  <c:v>17.100000000000001</c:v>
                </c:pt>
                <c:pt idx="553">
                  <c:v>16.521000000000001</c:v>
                </c:pt>
                <c:pt idx="554">
                  <c:v>17.196000000000005</c:v>
                </c:pt>
                <c:pt idx="555">
                  <c:v>52.4</c:v>
                </c:pt>
                <c:pt idx="556">
                  <c:v>12.877000000000002</c:v>
                </c:pt>
                <c:pt idx="557">
                  <c:v>250</c:v>
                </c:pt>
                <c:pt idx="558">
                  <c:v>1332</c:v>
                </c:pt>
                <c:pt idx="559">
                  <c:v>9.0360000000000014</c:v>
                </c:pt>
                <c:pt idx="560">
                  <c:v>5.4020000000000001</c:v>
                </c:pt>
                <c:pt idx="561">
                  <c:v>11.41</c:v>
                </c:pt>
                <c:pt idx="562">
                  <c:v>10.16</c:v>
                </c:pt>
                <c:pt idx="563">
                  <c:v>11.664</c:v>
                </c:pt>
                <c:pt idx="564">
                  <c:v>14.129999999999999</c:v>
                </c:pt>
                <c:pt idx="565">
                  <c:v>13.17</c:v>
                </c:pt>
                <c:pt idx="566">
                  <c:v>19.2</c:v>
                </c:pt>
                <c:pt idx="567">
                  <c:v>19.48899999999993</c:v>
                </c:pt>
                <c:pt idx="568">
                  <c:v>7.3529999999999882</c:v>
                </c:pt>
                <c:pt idx="569">
                  <c:v>17.603999999999999</c:v>
                </c:pt>
                <c:pt idx="570">
                  <c:v>19.97</c:v>
                </c:pt>
                <c:pt idx="571">
                  <c:v>11.68</c:v>
                </c:pt>
                <c:pt idx="572">
                  <c:v>13.29</c:v>
                </c:pt>
                <c:pt idx="573">
                  <c:v>11.387</c:v>
                </c:pt>
                <c:pt idx="574">
                  <c:v>8.2969999999999988</c:v>
                </c:pt>
                <c:pt idx="575">
                  <c:v>19.946999999999989</c:v>
                </c:pt>
                <c:pt idx="576">
                  <c:v>6.0249999999999879</c:v>
                </c:pt>
                <c:pt idx="577">
                  <c:v>10.251000000000001</c:v>
                </c:pt>
                <c:pt idx="578">
                  <c:v>5.0742000000000003</c:v>
                </c:pt>
                <c:pt idx="579">
                  <c:v>7.4</c:v>
                </c:pt>
                <c:pt idx="580">
                  <c:v>11.838000000000001</c:v>
                </c:pt>
                <c:pt idx="581">
                  <c:v>16.72</c:v>
                </c:pt>
                <c:pt idx="582">
                  <c:v>22.62</c:v>
                </c:pt>
                <c:pt idx="583">
                  <c:v>13.66</c:v>
                </c:pt>
                <c:pt idx="584">
                  <c:v>9.0010000000000012</c:v>
                </c:pt>
                <c:pt idx="585">
                  <c:v>17.584499999999945</c:v>
                </c:pt>
                <c:pt idx="586">
                  <c:v>5.7779999999999996</c:v>
                </c:pt>
                <c:pt idx="587">
                  <c:v>12.16</c:v>
                </c:pt>
                <c:pt idx="588">
                  <c:v>13.67</c:v>
                </c:pt>
                <c:pt idx="589">
                  <c:v>4.2850000000000001</c:v>
                </c:pt>
                <c:pt idx="590">
                  <c:v>19.399999999999999</c:v>
                </c:pt>
                <c:pt idx="591">
                  <c:v>12.066000000000004</c:v>
                </c:pt>
                <c:pt idx="592">
                  <c:v>13.174300000000001</c:v>
                </c:pt>
                <c:pt idx="593">
                  <c:v>12.4886</c:v>
                </c:pt>
                <c:pt idx="594">
                  <c:v>10.101000000000001</c:v>
                </c:pt>
                <c:pt idx="595">
                  <c:v>50.6</c:v>
                </c:pt>
                <c:pt idx="596">
                  <c:v>12.891</c:v>
                </c:pt>
                <c:pt idx="597">
                  <c:v>15.922000000000002</c:v>
                </c:pt>
                <c:pt idx="598">
                  <c:v>9.82</c:v>
                </c:pt>
                <c:pt idx="599">
                  <c:v>11.739999999999998</c:v>
                </c:pt>
                <c:pt idx="600">
                  <c:v>8.4010000000000016</c:v>
                </c:pt>
                <c:pt idx="601">
                  <c:v>11.089</c:v>
                </c:pt>
                <c:pt idx="602">
                  <c:v>6.9770000000000003</c:v>
                </c:pt>
                <c:pt idx="603">
                  <c:v>6.7514000000000003</c:v>
                </c:pt>
                <c:pt idx="604">
                  <c:v>9.52</c:v>
                </c:pt>
                <c:pt idx="605">
                  <c:v>6.0539999999999985</c:v>
                </c:pt>
                <c:pt idx="606">
                  <c:v>38.410000000000004</c:v>
                </c:pt>
                <c:pt idx="607">
                  <c:v>13.07</c:v>
                </c:pt>
                <c:pt idx="608">
                  <c:v>8.6650000000000027</c:v>
                </c:pt>
                <c:pt idx="609">
                  <c:v>5.3569999999999975</c:v>
                </c:pt>
                <c:pt idx="610">
                  <c:v>12.873000000000006</c:v>
                </c:pt>
                <c:pt idx="611">
                  <c:v>5.0679999999999872</c:v>
                </c:pt>
                <c:pt idx="612">
                  <c:v>41.849999999999994</c:v>
                </c:pt>
                <c:pt idx="613">
                  <c:v>12.249000000000001</c:v>
                </c:pt>
                <c:pt idx="614">
                  <c:v>18.464999999999989</c:v>
                </c:pt>
                <c:pt idx="615">
                  <c:v>5.9740000000000002</c:v>
                </c:pt>
                <c:pt idx="616">
                  <c:v>3.968</c:v>
                </c:pt>
                <c:pt idx="617">
                  <c:v>9.2747000000000011</c:v>
                </c:pt>
                <c:pt idx="618">
                  <c:v>4.6529999999999871</c:v>
                </c:pt>
                <c:pt idx="619">
                  <c:v>5.8780000000000001</c:v>
                </c:pt>
                <c:pt idx="620">
                  <c:v>9.09</c:v>
                </c:pt>
                <c:pt idx="621">
                  <c:v>18.994999999999987</c:v>
                </c:pt>
                <c:pt idx="622">
                  <c:v>9.9350000000000005</c:v>
                </c:pt>
                <c:pt idx="623">
                  <c:v>6.3539999999999965</c:v>
                </c:pt>
                <c:pt idx="624">
                  <c:v>11.344000000000001</c:v>
                </c:pt>
                <c:pt idx="625">
                  <c:v>10.639999999999999</c:v>
                </c:pt>
                <c:pt idx="626">
                  <c:v>18.280999999999949</c:v>
                </c:pt>
                <c:pt idx="627">
                  <c:v>4.0528999999999975</c:v>
                </c:pt>
                <c:pt idx="628">
                  <c:v>59.5</c:v>
                </c:pt>
                <c:pt idx="629">
                  <c:v>12.371</c:v>
                </c:pt>
                <c:pt idx="630">
                  <c:v>13.875000000000027</c:v>
                </c:pt>
                <c:pt idx="631">
                  <c:v>12.687000000000001</c:v>
                </c:pt>
                <c:pt idx="632">
                  <c:v>9.8007000000000026</c:v>
                </c:pt>
                <c:pt idx="633">
                  <c:v>19.635000000000005</c:v>
                </c:pt>
                <c:pt idx="634">
                  <c:v>9.4500000000000028</c:v>
                </c:pt>
                <c:pt idx="635">
                  <c:v>26.8964</c:v>
                </c:pt>
                <c:pt idx="636">
                  <c:v>8.0500000000000007</c:v>
                </c:pt>
                <c:pt idx="637">
                  <c:v>11.033000000000001</c:v>
                </c:pt>
                <c:pt idx="638">
                  <c:v>8.84</c:v>
                </c:pt>
                <c:pt idx="639">
                  <c:v>27.417000000000005</c:v>
                </c:pt>
                <c:pt idx="640">
                  <c:v>5.5595999999999997</c:v>
                </c:pt>
                <c:pt idx="641">
                  <c:v>17.961999999999989</c:v>
                </c:pt>
                <c:pt idx="642">
                  <c:v>12.918000000000001</c:v>
                </c:pt>
                <c:pt idx="643">
                  <c:v>22.004999999999999</c:v>
                </c:pt>
                <c:pt idx="644">
                  <c:v>4.5477999999999996</c:v>
                </c:pt>
                <c:pt idx="645">
                  <c:v>15.57</c:v>
                </c:pt>
                <c:pt idx="646">
                  <c:v>7.51</c:v>
                </c:pt>
                <c:pt idx="647">
                  <c:v>8.1920000000000002</c:v>
                </c:pt>
                <c:pt idx="648">
                  <c:v>8.6079999999999988</c:v>
                </c:pt>
                <c:pt idx="649">
                  <c:v>6.01</c:v>
                </c:pt>
                <c:pt idx="650">
                  <c:v>8.6399999999999988</c:v>
                </c:pt>
                <c:pt idx="651">
                  <c:v>16.404999999999987</c:v>
                </c:pt>
                <c:pt idx="652">
                  <c:v>8.8870000000000005</c:v>
                </c:pt>
                <c:pt idx="653">
                  <c:v>16.920000000000002</c:v>
                </c:pt>
                <c:pt idx="654">
                  <c:v>19.353000000000005</c:v>
                </c:pt>
                <c:pt idx="655">
                  <c:v>8.4520000000000248</c:v>
                </c:pt>
                <c:pt idx="656">
                  <c:v>5.78</c:v>
                </c:pt>
                <c:pt idx="657">
                  <c:v>19.059999999999999</c:v>
                </c:pt>
                <c:pt idx="658">
                  <c:v>11.5</c:v>
                </c:pt>
                <c:pt idx="659">
                  <c:v>19.8</c:v>
                </c:pt>
                <c:pt idx="660">
                  <c:v>5.1053999999999995</c:v>
                </c:pt>
                <c:pt idx="661">
                  <c:v>11.616240000000001</c:v>
                </c:pt>
                <c:pt idx="662">
                  <c:v>8.2520000000000007</c:v>
                </c:pt>
                <c:pt idx="663">
                  <c:v>7.87</c:v>
                </c:pt>
                <c:pt idx="664">
                  <c:v>10.717999999999998</c:v>
                </c:pt>
                <c:pt idx="665">
                  <c:v>10.063000000000002</c:v>
                </c:pt>
                <c:pt idx="666">
                  <c:v>10.664</c:v>
                </c:pt>
                <c:pt idx="667">
                  <c:v>6.9980000000000002</c:v>
                </c:pt>
                <c:pt idx="668">
                  <c:v>20.73</c:v>
                </c:pt>
                <c:pt idx="669">
                  <c:v>14.217999999999998</c:v>
                </c:pt>
                <c:pt idx="670">
                  <c:v>8.1920000000000002</c:v>
                </c:pt>
                <c:pt idx="671">
                  <c:v>8.5616000000000003</c:v>
                </c:pt>
                <c:pt idx="672">
                  <c:v>6.6083999999999996</c:v>
                </c:pt>
                <c:pt idx="673">
                  <c:v>15.368</c:v>
                </c:pt>
                <c:pt idx="674">
                  <c:v>12.054</c:v>
                </c:pt>
                <c:pt idx="675">
                  <c:v>18.074000000000005</c:v>
                </c:pt>
                <c:pt idx="676">
                  <c:v>12.994</c:v>
                </c:pt>
                <c:pt idx="677">
                  <c:v>15.7095</c:v>
                </c:pt>
                <c:pt idx="678">
                  <c:v>46.728000000000108</c:v>
                </c:pt>
                <c:pt idx="679">
                  <c:v>7.1663299999999985</c:v>
                </c:pt>
                <c:pt idx="680">
                  <c:v>17.155999999999999</c:v>
                </c:pt>
                <c:pt idx="681">
                  <c:v>11.98</c:v>
                </c:pt>
                <c:pt idx="682">
                  <c:v>14.912000000000004</c:v>
                </c:pt>
                <c:pt idx="683">
                  <c:v>10.081300000000001</c:v>
                </c:pt>
                <c:pt idx="684">
                  <c:v>8.1755000000000067</c:v>
                </c:pt>
                <c:pt idx="685">
                  <c:v>8.3920000000000048</c:v>
                </c:pt>
                <c:pt idx="686">
                  <c:v>38.700000000000003</c:v>
                </c:pt>
                <c:pt idx="687">
                  <c:v>20.03</c:v>
                </c:pt>
                <c:pt idx="688">
                  <c:v>36.21</c:v>
                </c:pt>
                <c:pt idx="689">
                  <c:v>14.4</c:v>
                </c:pt>
                <c:pt idx="690">
                  <c:v>21.1</c:v>
                </c:pt>
                <c:pt idx="691">
                  <c:v>6.52</c:v>
                </c:pt>
                <c:pt idx="692">
                  <c:v>9.8640000000000008</c:v>
                </c:pt>
                <c:pt idx="693">
                  <c:v>29.215</c:v>
                </c:pt>
                <c:pt idx="694">
                  <c:v>13</c:v>
                </c:pt>
                <c:pt idx="695">
                  <c:v>7.3811999999999998</c:v>
                </c:pt>
                <c:pt idx="696">
                  <c:v>5.9249999999999945</c:v>
                </c:pt>
                <c:pt idx="697">
                  <c:v>15.06</c:v>
                </c:pt>
                <c:pt idx="698">
                  <c:v>15.75</c:v>
                </c:pt>
                <c:pt idx="699">
                  <c:v>10.069000000000004</c:v>
                </c:pt>
                <c:pt idx="700">
                  <c:v>19.841999999999999</c:v>
                </c:pt>
                <c:pt idx="701">
                  <c:v>14.115</c:v>
                </c:pt>
                <c:pt idx="702">
                  <c:v>18.2</c:v>
                </c:pt>
                <c:pt idx="703">
                  <c:v>17.672000000000001</c:v>
                </c:pt>
                <c:pt idx="704">
                  <c:v>41.4</c:v>
                </c:pt>
                <c:pt idx="705">
                  <c:v>11.475000000000023</c:v>
                </c:pt>
                <c:pt idx="706">
                  <c:v>14.161</c:v>
                </c:pt>
                <c:pt idx="707">
                  <c:v>18.471999999999987</c:v>
                </c:pt>
                <c:pt idx="708">
                  <c:v>6.7858999999999998</c:v>
                </c:pt>
                <c:pt idx="709">
                  <c:v>24.975099999999941</c:v>
                </c:pt>
                <c:pt idx="710">
                  <c:v>515</c:v>
                </c:pt>
                <c:pt idx="711">
                  <c:v>7.7465000000000002</c:v>
                </c:pt>
                <c:pt idx="712">
                  <c:v>8.7359999999999989</c:v>
                </c:pt>
                <c:pt idx="713">
                  <c:v>6.4969999999999999</c:v>
                </c:pt>
                <c:pt idx="714">
                  <c:v>10.864000000000004</c:v>
                </c:pt>
                <c:pt idx="715">
                  <c:v>13.209</c:v>
                </c:pt>
                <c:pt idx="716">
                  <c:v>8.3780000000000001</c:v>
                </c:pt>
                <c:pt idx="717">
                  <c:v>7.0339999999999998</c:v>
                </c:pt>
                <c:pt idx="718">
                  <c:v>8.5500000000000007</c:v>
                </c:pt>
                <c:pt idx="719">
                  <c:v>25.23</c:v>
                </c:pt>
                <c:pt idx="720">
                  <c:v>6.9903000000000004</c:v>
                </c:pt>
                <c:pt idx="721">
                  <c:v>10.950000000000006</c:v>
                </c:pt>
                <c:pt idx="722">
                  <c:v>8.011099999999999</c:v>
                </c:pt>
                <c:pt idx="723">
                  <c:v>6.835</c:v>
                </c:pt>
                <c:pt idx="724">
                  <c:v>14.315000000000023</c:v>
                </c:pt>
                <c:pt idx="725">
                  <c:v>7.92</c:v>
                </c:pt>
                <c:pt idx="726">
                  <c:v>13.7128</c:v>
                </c:pt>
                <c:pt idx="727">
                  <c:v>9.8990000000000027</c:v>
                </c:pt>
                <c:pt idx="728">
                  <c:v>26.467999999999989</c:v>
                </c:pt>
                <c:pt idx="729">
                  <c:v>4.6897000000000002</c:v>
                </c:pt>
                <c:pt idx="730">
                  <c:v>23.613000000000035</c:v>
                </c:pt>
                <c:pt idx="731">
                  <c:v>51</c:v>
                </c:pt>
                <c:pt idx="732">
                  <c:v>6.75</c:v>
                </c:pt>
                <c:pt idx="733">
                  <c:v>11.659000000000002</c:v>
                </c:pt>
                <c:pt idx="734">
                  <c:v>26.016999999999999</c:v>
                </c:pt>
                <c:pt idx="735">
                  <c:v>16.608000000000001</c:v>
                </c:pt>
                <c:pt idx="736">
                  <c:v>9.2630000000000035</c:v>
                </c:pt>
                <c:pt idx="737">
                  <c:v>44.3</c:v>
                </c:pt>
                <c:pt idx="738">
                  <c:v>540</c:v>
                </c:pt>
                <c:pt idx="739">
                  <c:v>6.6719999999999997</c:v>
                </c:pt>
                <c:pt idx="740">
                  <c:v>23.2</c:v>
                </c:pt>
                <c:pt idx="741">
                  <c:v>12.639999999999999</c:v>
                </c:pt>
                <c:pt idx="742">
                  <c:v>18.52</c:v>
                </c:pt>
                <c:pt idx="743">
                  <c:v>12.88</c:v>
                </c:pt>
                <c:pt idx="744">
                  <c:v>8.0970000000000013</c:v>
                </c:pt>
                <c:pt idx="745">
                  <c:v>10.045</c:v>
                </c:pt>
                <c:pt idx="746">
                  <c:v>16.54</c:v>
                </c:pt>
                <c:pt idx="747">
                  <c:v>9.17</c:v>
                </c:pt>
                <c:pt idx="748">
                  <c:v>13.59</c:v>
                </c:pt>
                <c:pt idx="749">
                  <c:v>14.244999999999999</c:v>
                </c:pt>
                <c:pt idx="750">
                  <c:v>6.8422999999999998</c:v>
                </c:pt>
                <c:pt idx="751">
                  <c:v>17.446999999999989</c:v>
                </c:pt>
                <c:pt idx="752">
                  <c:v>14.603</c:v>
                </c:pt>
                <c:pt idx="753">
                  <c:v>8.9669000000000008</c:v>
                </c:pt>
                <c:pt idx="754">
                  <c:v>19.47</c:v>
                </c:pt>
                <c:pt idx="755">
                  <c:v>18.2</c:v>
                </c:pt>
                <c:pt idx="756">
                  <c:v>14.3</c:v>
                </c:pt>
                <c:pt idx="757">
                  <c:v>27.937000000000001</c:v>
                </c:pt>
                <c:pt idx="758">
                  <c:v>16.1783</c:v>
                </c:pt>
                <c:pt idx="759">
                  <c:v>15.405000000000006</c:v>
                </c:pt>
                <c:pt idx="760">
                  <c:v>42.61</c:v>
                </c:pt>
                <c:pt idx="761">
                  <c:v>5.5359999999999996</c:v>
                </c:pt>
                <c:pt idx="762">
                  <c:v>10.061</c:v>
                </c:pt>
                <c:pt idx="763">
                  <c:v>30.64</c:v>
                </c:pt>
                <c:pt idx="764">
                  <c:v>80.087999999999994</c:v>
                </c:pt>
                <c:pt idx="765">
                  <c:v>10.099</c:v>
                </c:pt>
                <c:pt idx="766">
                  <c:v>15.48</c:v>
                </c:pt>
                <c:pt idx="767">
                  <c:v>7.8054999999999986</c:v>
                </c:pt>
                <c:pt idx="768">
                  <c:v>10.608000000000001</c:v>
                </c:pt>
                <c:pt idx="769">
                  <c:v>13.05</c:v>
                </c:pt>
                <c:pt idx="770">
                  <c:v>11.197000000000001</c:v>
                </c:pt>
                <c:pt idx="771">
                  <c:v>11.6</c:v>
                </c:pt>
                <c:pt idx="772">
                  <c:v>13.092000000000002</c:v>
                </c:pt>
                <c:pt idx="773">
                  <c:v>6.9020000000000001</c:v>
                </c:pt>
                <c:pt idx="774">
                  <c:v>7.5249999999999879</c:v>
                </c:pt>
                <c:pt idx="775">
                  <c:v>20.282999999999941</c:v>
                </c:pt>
                <c:pt idx="776">
                  <c:v>11.654</c:v>
                </c:pt>
                <c:pt idx="777">
                  <c:v>7.2839999999999998</c:v>
                </c:pt>
                <c:pt idx="778">
                  <c:v>10.059000000000006</c:v>
                </c:pt>
                <c:pt idx="779">
                  <c:v>8.1840000000000011</c:v>
                </c:pt>
                <c:pt idx="780">
                  <c:v>22.3</c:v>
                </c:pt>
                <c:pt idx="781">
                  <c:v>9.7350900000000014</c:v>
                </c:pt>
                <c:pt idx="782">
                  <c:v>10.248199999999999</c:v>
                </c:pt>
                <c:pt idx="783">
                  <c:v>19.5</c:v>
                </c:pt>
                <c:pt idx="784">
                  <c:v>17.559999999999999</c:v>
                </c:pt>
                <c:pt idx="785">
                  <c:v>7.28</c:v>
                </c:pt>
                <c:pt idx="786">
                  <c:v>15.61</c:v>
                </c:pt>
                <c:pt idx="787">
                  <c:v>9.6</c:v>
                </c:pt>
                <c:pt idx="788">
                  <c:v>14.222</c:v>
                </c:pt>
                <c:pt idx="789">
                  <c:v>7.8339999999999996</c:v>
                </c:pt>
                <c:pt idx="790">
                  <c:v>13.856000000000027</c:v>
                </c:pt>
                <c:pt idx="791">
                  <c:v>13.69</c:v>
                </c:pt>
                <c:pt idx="792">
                  <c:v>11.755400000000026</c:v>
                </c:pt>
                <c:pt idx="793">
                  <c:v>93.73</c:v>
                </c:pt>
                <c:pt idx="794">
                  <c:v>12.726000000000001</c:v>
                </c:pt>
                <c:pt idx="795">
                  <c:v>12.518000000000001</c:v>
                </c:pt>
                <c:pt idx="796">
                  <c:v>4.5519999999999996</c:v>
                </c:pt>
                <c:pt idx="797">
                  <c:v>8.9190000000000005</c:v>
                </c:pt>
                <c:pt idx="798">
                  <c:v>5.1683999999999966</c:v>
                </c:pt>
                <c:pt idx="799">
                  <c:v>9.51</c:v>
                </c:pt>
                <c:pt idx="800">
                  <c:v>17.559999999999999</c:v>
                </c:pt>
                <c:pt idx="801">
                  <c:v>15.66</c:v>
                </c:pt>
                <c:pt idx="802">
                  <c:v>20.555</c:v>
                </c:pt>
                <c:pt idx="803">
                  <c:v>18.126999999999999</c:v>
                </c:pt>
                <c:pt idx="804">
                  <c:v>9.1050000000000004</c:v>
                </c:pt>
                <c:pt idx="805">
                  <c:v>10.862000000000027</c:v>
                </c:pt>
                <c:pt idx="806">
                  <c:v>32.160000000000011</c:v>
                </c:pt>
                <c:pt idx="807">
                  <c:v>18.27</c:v>
                </c:pt>
                <c:pt idx="808">
                  <c:v>10.8903</c:v>
                </c:pt>
                <c:pt idx="809">
                  <c:v>10.297000000000001</c:v>
                </c:pt>
                <c:pt idx="810">
                  <c:v>22.215</c:v>
                </c:pt>
                <c:pt idx="811">
                  <c:v>9.44</c:v>
                </c:pt>
                <c:pt idx="812">
                  <c:v>11.723999999999998</c:v>
                </c:pt>
                <c:pt idx="813">
                  <c:v>16.538</c:v>
                </c:pt>
                <c:pt idx="814">
                  <c:v>5.367199999999988</c:v>
                </c:pt>
                <c:pt idx="815">
                  <c:v>5.7939999999999996</c:v>
                </c:pt>
                <c:pt idx="816">
                  <c:v>13.024000000000001</c:v>
                </c:pt>
                <c:pt idx="817">
                  <c:v>12.323</c:v>
                </c:pt>
                <c:pt idx="818">
                  <c:v>5.9314000000000116</c:v>
                </c:pt>
                <c:pt idx="819">
                  <c:v>20.216000000000001</c:v>
                </c:pt>
                <c:pt idx="820">
                  <c:v>19.2</c:v>
                </c:pt>
                <c:pt idx="821">
                  <c:v>10.938000000000001</c:v>
                </c:pt>
                <c:pt idx="822">
                  <c:v>16.329999999999988</c:v>
                </c:pt>
                <c:pt idx="823">
                  <c:v>13.12</c:v>
                </c:pt>
                <c:pt idx="824">
                  <c:v>5.23</c:v>
                </c:pt>
                <c:pt idx="825">
                  <c:v>6.01</c:v>
                </c:pt>
                <c:pt idx="826">
                  <c:v>15.950000000000006</c:v>
                </c:pt>
                <c:pt idx="827">
                  <c:v>73.900000000000006</c:v>
                </c:pt>
                <c:pt idx="828">
                  <c:v>5.4700000000000024</c:v>
                </c:pt>
                <c:pt idx="829">
                  <c:v>22.346</c:v>
                </c:pt>
                <c:pt idx="830">
                  <c:v>8.0074000000000005</c:v>
                </c:pt>
                <c:pt idx="831">
                  <c:v>7.048</c:v>
                </c:pt>
                <c:pt idx="832">
                  <c:v>15.225</c:v>
                </c:pt>
                <c:pt idx="833">
                  <c:v>10.98</c:v>
                </c:pt>
                <c:pt idx="834">
                  <c:v>15.639999999999999</c:v>
                </c:pt>
                <c:pt idx="835">
                  <c:v>8.7818999999999985</c:v>
                </c:pt>
                <c:pt idx="836">
                  <c:v>14.7</c:v>
                </c:pt>
                <c:pt idx="837">
                  <c:v>8.8882000000000012</c:v>
                </c:pt>
                <c:pt idx="838">
                  <c:v>17.959999999999987</c:v>
                </c:pt>
                <c:pt idx="839">
                  <c:v>20.43</c:v>
                </c:pt>
                <c:pt idx="840">
                  <c:v>32.6</c:v>
                </c:pt>
                <c:pt idx="841">
                  <c:v>22.979999999999986</c:v>
                </c:pt>
                <c:pt idx="842">
                  <c:v>18.786999999999949</c:v>
                </c:pt>
                <c:pt idx="843">
                  <c:v>7.1099999999999985</c:v>
                </c:pt>
                <c:pt idx="844">
                  <c:v>5.26</c:v>
                </c:pt>
                <c:pt idx="845">
                  <c:v>16.664000000000001</c:v>
                </c:pt>
                <c:pt idx="846">
                  <c:v>12.599</c:v>
                </c:pt>
                <c:pt idx="847">
                  <c:v>14.129999999999999</c:v>
                </c:pt>
                <c:pt idx="848">
                  <c:v>6.4</c:v>
                </c:pt>
                <c:pt idx="849">
                  <c:v>11.478</c:v>
                </c:pt>
                <c:pt idx="850">
                  <c:v>9.43</c:v>
                </c:pt>
                <c:pt idx="851">
                  <c:v>6.4880000000000004</c:v>
                </c:pt>
                <c:pt idx="852">
                  <c:v>10.030000000000001</c:v>
                </c:pt>
                <c:pt idx="853">
                  <c:v>18.263000000000002</c:v>
                </c:pt>
                <c:pt idx="854">
                  <c:v>12.950000000000006</c:v>
                </c:pt>
                <c:pt idx="855">
                  <c:v>9.6</c:v>
                </c:pt>
                <c:pt idx="856">
                  <c:v>10.982900000000004</c:v>
                </c:pt>
                <c:pt idx="857">
                  <c:v>21.6</c:v>
                </c:pt>
                <c:pt idx="858">
                  <c:v>11.77</c:v>
                </c:pt>
                <c:pt idx="859">
                  <c:v>5.0686999999999998</c:v>
                </c:pt>
                <c:pt idx="860">
                  <c:v>16.5</c:v>
                </c:pt>
                <c:pt idx="861">
                  <c:v>23.561999999999987</c:v>
                </c:pt>
                <c:pt idx="862">
                  <c:v>8.2307999999999986</c:v>
                </c:pt>
                <c:pt idx="863">
                  <c:v>33.800000000000004</c:v>
                </c:pt>
                <c:pt idx="864">
                  <c:v>29.841999999999999</c:v>
                </c:pt>
                <c:pt idx="865">
                  <c:v>7.2069999999999999</c:v>
                </c:pt>
                <c:pt idx="866">
                  <c:v>7.29</c:v>
                </c:pt>
                <c:pt idx="867">
                  <c:v>19.308</c:v>
                </c:pt>
                <c:pt idx="868">
                  <c:v>16</c:v>
                </c:pt>
                <c:pt idx="869">
                  <c:v>9.5650000000000048</c:v>
                </c:pt>
                <c:pt idx="870">
                  <c:v>9.3820000000000068</c:v>
                </c:pt>
                <c:pt idx="871">
                  <c:v>8.8320000000000007</c:v>
                </c:pt>
                <c:pt idx="872">
                  <c:v>16.132999999999999</c:v>
                </c:pt>
                <c:pt idx="873">
                  <c:v>150</c:v>
                </c:pt>
                <c:pt idx="874">
                  <c:v>17.75</c:v>
                </c:pt>
                <c:pt idx="875">
                  <c:v>17.959999999999987</c:v>
                </c:pt>
                <c:pt idx="876">
                  <c:v>8.6050000000000004</c:v>
                </c:pt>
                <c:pt idx="877">
                  <c:v>9.8230000000000004</c:v>
                </c:pt>
                <c:pt idx="878">
                  <c:v>9.67</c:v>
                </c:pt>
                <c:pt idx="879">
                  <c:v>12.99</c:v>
                </c:pt>
                <c:pt idx="880">
                  <c:v>9.2399999999999984</c:v>
                </c:pt>
                <c:pt idx="881">
                  <c:v>34.260000000000012</c:v>
                </c:pt>
                <c:pt idx="882">
                  <c:v>30.631000000000054</c:v>
                </c:pt>
                <c:pt idx="883">
                  <c:v>25.271999999999988</c:v>
                </c:pt>
                <c:pt idx="884">
                  <c:v>7.0350000000000001</c:v>
                </c:pt>
                <c:pt idx="885">
                  <c:v>8.277000000000001</c:v>
                </c:pt>
                <c:pt idx="886">
                  <c:v>5.5619999999999985</c:v>
                </c:pt>
                <c:pt idx="887">
                  <c:v>3.7629999999999999</c:v>
                </c:pt>
                <c:pt idx="888">
                  <c:v>15.2616</c:v>
                </c:pt>
                <c:pt idx="889">
                  <c:v>5.4359999999999999</c:v>
                </c:pt>
                <c:pt idx="890">
                  <c:v>5.564999999999988</c:v>
                </c:pt>
                <c:pt idx="891">
                  <c:v>160.66</c:v>
                </c:pt>
                <c:pt idx="892">
                  <c:v>24</c:v>
                </c:pt>
                <c:pt idx="893">
                  <c:v>21.1</c:v>
                </c:pt>
                <c:pt idx="894">
                  <c:v>22.439999999999987</c:v>
                </c:pt>
                <c:pt idx="895">
                  <c:v>14.445</c:v>
                </c:pt>
                <c:pt idx="896">
                  <c:v>16.559999999999999</c:v>
                </c:pt>
                <c:pt idx="897">
                  <c:v>29.69</c:v>
                </c:pt>
                <c:pt idx="898">
                  <c:v>7.7869999999999999</c:v>
                </c:pt>
                <c:pt idx="899">
                  <c:v>6.351</c:v>
                </c:pt>
                <c:pt idx="900">
                  <c:v>33</c:v>
                </c:pt>
                <c:pt idx="901">
                  <c:v>9.4700000000000006</c:v>
                </c:pt>
                <c:pt idx="902">
                  <c:v>27.2</c:v>
                </c:pt>
                <c:pt idx="903">
                  <c:v>7.52</c:v>
                </c:pt>
                <c:pt idx="904">
                  <c:v>11.2692</c:v>
                </c:pt>
                <c:pt idx="905">
                  <c:v>9.93</c:v>
                </c:pt>
                <c:pt idx="906">
                  <c:v>16.846</c:v>
                </c:pt>
                <c:pt idx="907">
                  <c:v>10.46</c:v>
                </c:pt>
                <c:pt idx="908">
                  <c:v>9.0706000000000007</c:v>
                </c:pt>
                <c:pt idx="909">
                  <c:v>4.992</c:v>
                </c:pt>
                <c:pt idx="910">
                  <c:v>5.01</c:v>
                </c:pt>
                <c:pt idx="911">
                  <c:v>4.45</c:v>
                </c:pt>
                <c:pt idx="912">
                  <c:v>17.489999999999945</c:v>
                </c:pt>
                <c:pt idx="913">
                  <c:v>4.84</c:v>
                </c:pt>
                <c:pt idx="914">
                  <c:v>19.077999999999999</c:v>
                </c:pt>
                <c:pt idx="915">
                  <c:v>11.527000000000001</c:v>
                </c:pt>
                <c:pt idx="916">
                  <c:v>16.135999999999999</c:v>
                </c:pt>
                <c:pt idx="917">
                  <c:v>8.0020000000000007</c:v>
                </c:pt>
                <c:pt idx="918">
                  <c:v>4.2930000000000001</c:v>
                </c:pt>
                <c:pt idx="919">
                  <c:v>7.23</c:v>
                </c:pt>
                <c:pt idx="920">
                  <c:v>5.1639999999999882</c:v>
                </c:pt>
                <c:pt idx="921">
                  <c:v>6.3126999999999995</c:v>
                </c:pt>
                <c:pt idx="922">
                  <c:v>6.5810000000000004</c:v>
                </c:pt>
                <c:pt idx="923">
                  <c:v>20.298999999999989</c:v>
                </c:pt>
                <c:pt idx="924">
                  <c:v>14.586</c:v>
                </c:pt>
                <c:pt idx="925">
                  <c:v>6.2839999999999998</c:v>
                </c:pt>
                <c:pt idx="926">
                  <c:v>16.545000000000002</c:v>
                </c:pt>
                <c:pt idx="927">
                  <c:v>10.422700000000004</c:v>
                </c:pt>
                <c:pt idx="928">
                  <c:v>15.93</c:v>
                </c:pt>
                <c:pt idx="929">
                  <c:v>4.07</c:v>
                </c:pt>
                <c:pt idx="930">
                  <c:v>4.7809999999999997</c:v>
                </c:pt>
                <c:pt idx="931">
                  <c:v>8.5260000000000016</c:v>
                </c:pt>
                <c:pt idx="932">
                  <c:v>9.52</c:v>
                </c:pt>
                <c:pt idx="933">
                  <c:v>12.91</c:v>
                </c:pt>
                <c:pt idx="934">
                  <c:v>10.77</c:v>
                </c:pt>
                <c:pt idx="935">
                  <c:v>15.201000000000001</c:v>
                </c:pt>
                <c:pt idx="936">
                  <c:v>1200</c:v>
                </c:pt>
                <c:pt idx="937">
                  <c:v>3.7050000000000001</c:v>
                </c:pt>
                <c:pt idx="938">
                  <c:v>27.888000000000002</c:v>
                </c:pt>
                <c:pt idx="939">
                  <c:v>8.0479999999999983</c:v>
                </c:pt>
                <c:pt idx="940">
                  <c:v>19.399999999999999</c:v>
                </c:pt>
                <c:pt idx="941">
                  <c:v>82.5</c:v>
                </c:pt>
                <c:pt idx="942">
                  <c:v>4.6339999999999995</c:v>
                </c:pt>
                <c:pt idx="943">
                  <c:v>18.22</c:v>
                </c:pt>
                <c:pt idx="944">
                  <c:v>8.17</c:v>
                </c:pt>
                <c:pt idx="945">
                  <c:v>7.5539999999999985</c:v>
                </c:pt>
                <c:pt idx="946">
                  <c:v>6.2544999999999975</c:v>
                </c:pt>
                <c:pt idx="947">
                  <c:v>12.6</c:v>
                </c:pt>
                <c:pt idx="948">
                  <c:v>27</c:v>
                </c:pt>
                <c:pt idx="949">
                  <c:v>6.056</c:v>
                </c:pt>
                <c:pt idx="950">
                  <c:v>10.8</c:v>
                </c:pt>
                <c:pt idx="951">
                  <c:v>6</c:v>
                </c:pt>
                <c:pt idx="952">
                  <c:v>13.577</c:v>
                </c:pt>
                <c:pt idx="953">
                  <c:v>10.729999999999999</c:v>
                </c:pt>
                <c:pt idx="954">
                  <c:v>10</c:v>
                </c:pt>
                <c:pt idx="955">
                  <c:v>25.16</c:v>
                </c:pt>
                <c:pt idx="956">
                  <c:v>7.532</c:v>
                </c:pt>
                <c:pt idx="957">
                  <c:v>14</c:v>
                </c:pt>
                <c:pt idx="958">
                  <c:v>7.74</c:v>
                </c:pt>
                <c:pt idx="959">
                  <c:v>14.537000000000001</c:v>
                </c:pt>
                <c:pt idx="960">
                  <c:v>10.88</c:v>
                </c:pt>
                <c:pt idx="961">
                  <c:v>9.4740000000000002</c:v>
                </c:pt>
                <c:pt idx="962">
                  <c:v>2.8709999999999987</c:v>
                </c:pt>
                <c:pt idx="963">
                  <c:v>4.6710000000000003</c:v>
                </c:pt>
                <c:pt idx="964">
                  <c:v>10.75</c:v>
                </c:pt>
                <c:pt idx="965">
                  <c:v>9.2919999999999998</c:v>
                </c:pt>
                <c:pt idx="966">
                  <c:v>17.47</c:v>
                </c:pt>
                <c:pt idx="967">
                  <c:v>6.79</c:v>
                </c:pt>
                <c:pt idx="968">
                  <c:v>25.3</c:v>
                </c:pt>
                <c:pt idx="969">
                  <c:v>8.0062000000000015</c:v>
                </c:pt>
                <c:pt idx="970">
                  <c:v>17.771999999999988</c:v>
                </c:pt>
                <c:pt idx="971">
                  <c:v>3.9739999999999998</c:v>
                </c:pt>
                <c:pt idx="972">
                  <c:v>9.0810000000000013</c:v>
                </c:pt>
                <c:pt idx="973">
                  <c:v>8.8700000000000028</c:v>
                </c:pt>
                <c:pt idx="974">
                  <c:v>17.829999999999988</c:v>
                </c:pt>
                <c:pt idx="975">
                  <c:v>7.9300000000000024</c:v>
                </c:pt>
                <c:pt idx="976">
                  <c:v>12.41</c:v>
                </c:pt>
                <c:pt idx="977">
                  <c:v>20</c:v>
                </c:pt>
                <c:pt idx="978">
                  <c:v>8.76</c:v>
                </c:pt>
                <c:pt idx="979">
                  <c:v>61.28</c:v>
                </c:pt>
                <c:pt idx="980">
                  <c:v>14.197999999999999</c:v>
                </c:pt>
                <c:pt idx="981">
                  <c:v>10.629999999999999</c:v>
                </c:pt>
                <c:pt idx="982">
                  <c:v>5.7014000000000014</c:v>
                </c:pt>
                <c:pt idx="983">
                  <c:v>5.9450000000000003</c:v>
                </c:pt>
                <c:pt idx="984">
                  <c:v>11.146999999999998</c:v>
                </c:pt>
                <c:pt idx="985">
                  <c:v>13.623000000000001</c:v>
                </c:pt>
                <c:pt idx="986">
                  <c:v>5.354999999999988</c:v>
                </c:pt>
                <c:pt idx="987">
                  <c:v>13.577</c:v>
                </c:pt>
                <c:pt idx="988">
                  <c:v>4.6199999999999966</c:v>
                </c:pt>
                <c:pt idx="989">
                  <c:v>9.6</c:v>
                </c:pt>
                <c:pt idx="990">
                  <c:v>4.7149999999999945</c:v>
                </c:pt>
                <c:pt idx="991">
                  <c:v>4.8163999999999998</c:v>
                </c:pt>
                <c:pt idx="992">
                  <c:v>12</c:v>
                </c:pt>
                <c:pt idx="993">
                  <c:v>6.3</c:v>
                </c:pt>
                <c:pt idx="994">
                  <c:v>6.5446999999999997</c:v>
                </c:pt>
                <c:pt idx="995">
                  <c:v>13.91</c:v>
                </c:pt>
                <c:pt idx="996">
                  <c:v>12.422000000000002</c:v>
                </c:pt>
                <c:pt idx="997">
                  <c:v>44.9</c:v>
                </c:pt>
                <c:pt idx="998">
                  <c:v>20.891999999999999</c:v>
                </c:pt>
                <c:pt idx="999">
                  <c:v>8.8310000000000013</c:v>
                </c:pt>
                <c:pt idx="1000">
                  <c:v>9.61</c:v>
                </c:pt>
                <c:pt idx="1001">
                  <c:v>13.88</c:v>
                </c:pt>
                <c:pt idx="1002">
                  <c:v>375</c:v>
                </c:pt>
                <c:pt idx="1003">
                  <c:v>10</c:v>
                </c:pt>
                <c:pt idx="1004">
                  <c:v>15.67</c:v>
                </c:pt>
                <c:pt idx="1005">
                  <c:v>5.9320000000000004</c:v>
                </c:pt>
                <c:pt idx="1006">
                  <c:v>21.100999999999999</c:v>
                </c:pt>
                <c:pt idx="1007">
                  <c:v>1641</c:v>
                </c:pt>
                <c:pt idx="1008">
                  <c:v>99.7</c:v>
                </c:pt>
                <c:pt idx="1009">
                  <c:v>11.8</c:v>
                </c:pt>
                <c:pt idx="1010">
                  <c:v>6.7249999999999872</c:v>
                </c:pt>
                <c:pt idx="1011">
                  <c:v>12.07</c:v>
                </c:pt>
                <c:pt idx="1012">
                  <c:v>28.5</c:v>
                </c:pt>
                <c:pt idx="1013">
                  <c:v>5.0843999999999996</c:v>
                </c:pt>
                <c:pt idx="1014">
                  <c:v>16.061999999999987</c:v>
                </c:pt>
                <c:pt idx="1015">
                  <c:v>11.77</c:v>
                </c:pt>
                <c:pt idx="1016">
                  <c:v>22.91</c:v>
                </c:pt>
                <c:pt idx="1017">
                  <c:v>7.9020000000000001</c:v>
                </c:pt>
                <c:pt idx="1018">
                  <c:v>11.17</c:v>
                </c:pt>
                <c:pt idx="1019">
                  <c:v>6.8979999999999881</c:v>
                </c:pt>
                <c:pt idx="1020">
                  <c:v>14.733000000000001</c:v>
                </c:pt>
                <c:pt idx="1021">
                  <c:v>11.6</c:v>
                </c:pt>
                <c:pt idx="1022">
                  <c:v>8.1660000000000004</c:v>
                </c:pt>
                <c:pt idx="1023">
                  <c:v>6.1029999999999882</c:v>
                </c:pt>
                <c:pt idx="1024">
                  <c:v>5.6659999999999879</c:v>
                </c:pt>
                <c:pt idx="1025">
                  <c:v>22.2</c:v>
                </c:pt>
                <c:pt idx="1026">
                  <c:v>11.290700000000001</c:v>
                </c:pt>
                <c:pt idx="1027">
                  <c:v>13.903</c:v>
                </c:pt>
                <c:pt idx="1028">
                  <c:v>4.6779999999999955</c:v>
                </c:pt>
                <c:pt idx="1029">
                  <c:v>29.536000000000001</c:v>
                </c:pt>
                <c:pt idx="1030">
                  <c:v>9.8750000000000249</c:v>
                </c:pt>
                <c:pt idx="1031">
                  <c:v>9.8004000000000229</c:v>
                </c:pt>
                <c:pt idx="1032">
                  <c:v>13.959000000000023</c:v>
                </c:pt>
                <c:pt idx="1033">
                  <c:v>8.0646000000000004</c:v>
                </c:pt>
                <c:pt idx="1034">
                  <c:v>6.2450000000000001</c:v>
                </c:pt>
                <c:pt idx="1035">
                  <c:v>8.8000000000000007</c:v>
                </c:pt>
                <c:pt idx="1036">
                  <c:v>23.2</c:v>
                </c:pt>
                <c:pt idx="1037">
                  <c:v>7.5880000000000001</c:v>
                </c:pt>
                <c:pt idx="1038">
                  <c:v>23.93</c:v>
                </c:pt>
                <c:pt idx="1039">
                  <c:v>11.26</c:v>
                </c:pt>
                <c:pt idx="1040">
                  <c:v>9.9450000000000003</c:v>
                </c:pt>
                <c:pt idx="1041">
                  <c:v>18.36</c:v>
                </c:pt>
                <c:pt idx="1042">
                  <c:v>18.635000000000005</c:v>
                </c:pt>
                <c:pt idx="1043">
                  <c:v>59.2</c:v>
                </c:pt>
                <c:pt idx="1044">
                  <c:v>9.4600000000000026</c:v>
                </c:pt>
                <c:pt idx="1045">
                  <c:v>14.283000000000001</c:v>
                </c:pt>
                <c:pt idx="1046">
                  <c:v>21.981999999999989</c:v>
                </c:pt>
                <c:pt idx="1047">
                  <c:v>47.7</c:v>
                </c:pt>
                <c:pt idx="1048">
                  <c:v>17.57</c:v>
                </c:pt>
                <c:pt idx="1049">
                  <c:v>7.2380000000000004</c:v>
                </c:pt>
                <c:pt idx="1050">
                  <c:v>10</c:v>
                </c:pt>
                <c:pt idx="1051">
                  <c:v>20</c:v>
                </c:pt>
                <c:pt idx="1052">
                  <c:v>8.93</c:v>
                </c:pt>
                <c:pt idx="1053">
                  <c:v>96</c:v>
                </c:pt>
                <c:pt idx="1054">
                  <c:v>15.035</c:v>
                </c:pt>
                <c:pt idx="1055">
                  <c:v>11.4969</c:v>
                </c:pt>
                <c:pt idx="1056">
                  <c:v>5.0969999999999995</c:v>
                </c:pt>
                <c:pt idx="1057">
                  <c:v>12.5</c:v>
                </c:pt>
                <c:pt idx="1058">
                  <c:v>16.809000000000001</c:v>
                </c:pt>
                <c:pt idx="1059">
                  <c:v>5.5840999999999985</c:v>
                </c:pt>
                <c:pt idx="1060">
                  <c:v>31.465999999999937</c:v>
                </c:pt>
                <c:pt idx="1061">
                  <c:v>13.61</c:v>
                </c:pt>
                <c:pt idx="1062">
                  <c:v>12.287000000000001</c:v>
                </c:pt>
                <c:pt idx="1063">
                  <c:v>5.8199999999999985</c:v>
                </c:pt>
                <c:pt idx="1064">
                  <c:v>14.4</c:v>
                </c:pt>
                <c:pt idx="1065">
                  <c:v>30</c:v>
                </c:pt>
                <c:pt idx="1066">
                  <c:v>7.7450000000000001</c:v>
                </c:pt>
                <c:pt idx="1067">
                  <c:v>5.2069999999999999</c:v>
                </c:pt>
                <c:pt idx="1068">
                  <c:v>15.852500000000038</c:v>
                </c:pt>
                <c:pt idx="1069">
                  <c:v>9.613999999999999</c:v>
                </c:pt>
                <c:pt idx="1070">
                  <c:v>24</c:v>
                </c:pt>
                <c:pt idx="1071">
                  <c:v>29.411999999999999</c:v>
                </c:pt>
                <c:pt idx="1072">
                  <c:v>8.4700000000000006</c:v>
                </c:pt>
                <c:pt idx="1073">
                  <c:v>20</c:v>
                </c:pt>
                <c:pt idx="1074">
                  <c:v>14.92</c:v>
                </c:pt>
                <c:pt idx="1075">
                  <c:v>108.5</c:v>
                </c:pt>
                <c:pt idx="1076">
                  <c:v>34.300000000000004</c:v>
                </c:pt>
                <c:pt idx="1077">
                  <c:v>22.310000000000031</c:v>
                </c:pt>
                <c:pt idx="1078">
                  <c:v>16.670000000000005</c:v>
                </c:pt>
                <c:pt idx="1079">
                  <c:v>10.729999999999999</c:v>
                </c:pt>
                <c:pt idx="1080">
                  <c:v>3.8219999999999987</c:v>
                </c:pt>
                <c:pt idx="1081">
                  <c:v>28.3</c:v>
                </c:pt>
                <c:pt idx="1082">
                  <c:v>32.1</c:v>
                </c:pt>
                <c:pt idx="1083">
                  <c:v>12.84</c:v>
                </c:pt>
                <c:pt idx="1084">
                  <c:v>10.229999999999999</c:v>
                </c:pt>
                <c:pt idx="1085">
                  <c:v>6.0529999999999955</c:v>
                </c:pt>
                <c:pt idx="1086">
                  <c:v>4.83</c:v>
                </c:pt>
                <c:pt idx="1087">
                  <c:v>6.5911</c:v>
                </c:pt>
                <c:pt idx="1088">
                  <c:v>7.6479999999999881</c:v>
                </c:pt>
                <c:pt idx="1089">
                  <c:v>7.0469999999999997</c:v>
                </c:pt>
                <c:pt idx="1090">
                  <c:v>13.7</c:v>
                </c:pt>
                <c:pt idx="1091">
                  <c:v>13.52</c:v>
                </c:pt>
                <c:pt idx="1092">
                  <c:v>8.4600000000000026</c:v>
                </c:pt>
                <c:pt idx="1093">
                  <c:v>31</c:v>
                </c:pt>
                <c:pt idx="1094">
                  <c:v>15.692</c:v>
                </c:pt>
                <c:pt idx="1095">
                  <c:v>7.3479999999999945</c:v>
                </c:pt>
                <c:pt idx="1096">
                  <c:v>10.58</c:v>
                </c:pt>
                <c:pt idx="1097">
                  <c:v>11.776</c:v>
                </c:pt>
                <c:pt idx="1098">
                  <c:v>2.7872100000000057</c:v>
                </c:pt>
                <c:pt idx="1099">
                  <c:v>16</c:v>
                </c:pt>
                <c:pt idx="1100">
                  <c:v>12.253</c:v>
                </c:pt>
                <c:pt idx="1101">
                  <c:v>6.87</c:v>
                </c:pt>
                <c:pt idx="1102">
                  <c:v>20</c:v>
                </c:pt>
                <c:pt idx="1103">
                  <c:v>7.3599999999999985</c:v>
                </c:pt>
                <c:pt idx="1104">
                  <c:v>26.8</c:v>
                </c:pt>
                <c:pt idx="1105">
                  <c:v>9.3860000000000028</c:v>
                </c:pt>
                <c:pt idx="1106">
                  <c:v>7.399</c:v>
                </c:pt>
                <c:pt idx="1107">
                  <c:v>8.17</c:v>
                </c:pt>
                <c:pt idx="1108">
                  <c:v>11.745999999999999</c:v>
                </c:pt>
                <c:pt idx="1109">
                  <c:v>4.6133999999999995</c:v>
                </c:pt>
                <c:pt idx="1110">
                  <c:v>18.47069999999993</c:v>
                </c:pt>
                <c:pt idx="1111">
                  <c:v>8.7889999999999997</c:v>
                </c:pt>
                <c:pt idx="1112">
                  <c:v>4.7540999999999976</c:v>
                </c:pt>
                <c:pt idx="1113">
                  <c:v>12</c:v>
                </c:pt>
                <c:pt idx="1114">
                  <c:v>11.41</c:v>
                </c:pt>
                <c:pt idx="1115">
                  <c:v>7.516</c:v>
                </c:pt>
                <c:pt idx="1116">
                  <c:v>9.2000000000000011</c:v>
                </c:pt>
                <c:pt idx="1117">
                  <c:v>14.639999999999999</c:v>
                </c:pt>
                <c:pt idx="1118">
                  <c:v>6.5629999999999882</c:v>
                </c:pt>
                <c:pt idx="1119">
                  <c:v>9.31</c:v>
                </c:pt>
                <c:pt idx="1120">
                  <c:v>6.7119999999999997</c:v>
                </c:pt>
                <c:pt idx="1121">
                  <c:v>5.8856000000000002</c:v>
                </c:pt>
                <c:pt idx="1122">
                  <c:v>41.3</c:v>
                </c:pt>
                <c:pt idx="1123">
                  <c:v>9.3650000000000269</c:v>
                </c:pt>
                <c:pt idx="1124">
                  <c:v>5.8168999999999995</c:v>
                </c:pt>
                <c:pt idx="1125">
                  <c:v>11.892000000000023</c:v>
                </c:pt>
                <c:pt idx="1126">
                  <c:v>19.16</c:v>
                </c:pt>
                <c:pt idx="1127">
                  <c:v>9.77</c:v>
                </c:pt>
                <c:pt idx="1128">
                  <c:v>14.827</c:v>
                </c:pt>
                <c:pt idx="1129">
                  <c:v>7.1638999999999955</c:v>
                </c:pt>
                <c:pt idx="1130">
                  <c:v>7.6499999999999995</c:v>
                </c:pt>
                <c:pt idx="1131">
                  <c:v>17.41</c:v>
                </c:pt>
                <c:pt idx="1132">
                  <c:v>39.1</c:v>
                </c:pt>
                <c:pt idx="1133">
                  <c:v>13.5</c:v>
                </c:pt>
                <c:pt idx="1134">
                  <c:v>7.4619999999999997</c:v>
                </c:pt>
                <c:pt idx="1135">
                  <c:v>9.4700000000000006</c:v>
                </c:pt>
                <c:pt idx="1136">
                  <c:v>13.308</c:v>
                </c:pt>
                <c:pt idx="1137">
                  <c:v>8.5001000000000015</c:v>
                </c:pt>
                <c:pt idx="1138">
                  <c:v>4.4219999999999997</c:v>
                </c:pt>
                <c:pt idx="1139">
                  <c:v>16.875</c:v>
                </c:pt>
                <c:pt idx="1140">
                  <c:v>13.204000000000001</c:v>
                </c:pt>
                <c:pt idx="1141">
                  <c:v>5.1811999999999996</c:v>
                </c:pt>
                <c:pt idx="1142">
                  <c:v>7.95</c:v>
                </c:pt>
                <c:pt idx="1143">
                  <c:v>10.360000000000023</c:v>
                </c:pt>
                <c:pt idx="1144">
                  <c:v>71.3</c:v>
                </c:pt>
                <c:pt idx="1145">
                  <c:v>14.612</c:v>
                </c:pt>
                <c:pt idx="1146">
                  <c:v>17.305</c:v>
                </c:pt>
                <c:pt idx="1147">
                  <c:v>6.6199999999999966</c:v>
                </c:pt>
                <c:pt idx="1148">
                  <c:v>11.267000000000001</c:v>
                </c:pt>
                <c:pt idx="1149">
                  <c:v>15.773</c:v>
                </c:pt>
                <c:pt idx="1150">
                  <c:v>26.06</c:v>
                </c:pt>
                <c:pt idx="1151">
                  <c:v>7.9374000000000002</c:v>
                </c:pt>
                <c:pt idx="1152">
                  <c:v>26.8</c:v>
                </c:pt>
                <c:pt idx="1153">
                  <c:v>30.097999999999999</c:v>
                </c:pt>
                <c:pt idx="1154">
                  <c:v>7.53</c:v>
                </c:pt>
                <c:pt idx="1155">
                  <c:v>9.1560000000000006</c:v>
                </c:pt>
                <c:pt idx="1156">
                  <c:v>9.6439999999999984</c:v>
                </c:pt>
                <c:pt idx="1157">
                  <c:v>8.4001000000000001</c:v>
                </c:pt>
                <c:pt idx="1158">
                  <c:v>17.920000000000002</c:v>
                </c:pt>
                <c:pt idx="1159">
                  <c:v>23.866</c:v>
                </c:pt>
                <c:pt idx="1160">
                  <c:v>12.295</c:v>
                </c:pt>
                <c:pt idx="1161">
                  <c:v>9.2760000000000016</c:v>
                </c:pt>
                <c:pt idx="1162">
                  <c:v>6.3199999999999985</c:v>
                </c:pt>
                <c:pt idx="1163">
                  <c:v>37.700000000000003</c:v>
                </c:pt>
                <c:pt idx="1164">
                  <c:v>7.9320000000000004</c:v>
                </c:pt>
                <c:pt idx="1165">
                  <c:v>7.2669999999999995</c:v>
                </c:pt>
                <c:pt idx="1166">
                  <c:v>4.9000000000000004</c:v>
                </c:pt>
                <c:pt idx="1167">
                  <c:v>8.9980000000000011</c:v>
                </c:pt>
                <c:pt idx="1168">
                  <c:v>12.363000000000023</c:v>
                </c:pt>
                <c:pt idx="1169">
                  <c:v>19.71</c:v>
                </c:pt>
                <c:pt idx="1170">
                  <c:v>16.57</c:v>
                </c:pt>
                <c:pt idx="1171">
                  <c:v>7.4</c:v>
                </c:pt>
                <c:pt idx="1172">
                  <c:v>290</c:v>
                </c:pt>
                <c:pt idx="1173">
                  <c:v>16.459999999999987</c:v>
                </c:pt>
                <c:pt idx="1174">
                  <c:v>6.319</c:v>
                </c:pt>
                <c:pt idx="1175">
                  <c:v>6.6760000000000002</c:v>
                </c:pt>
                <c:pt idx="1176">
                  <c:v>14.814</c:v>
                </c:pt>
                <c:pt idx="1177">
                  <c:v>8.33</c:v>
                </c:pt>
                <c:pt idx="1178">
                  <c:v>11.871</c:v>
                </c:pt>
                <c:pt idx="1179">
                  <c:v>61.55</c:v>
                </c:pt>
                <c:pt idx="1180">
                  <c:v>15.79</c:v>
                </c:pt>
                <c:pt idx="1181">
                  <c:v>250</c:v>
                </c:pt>
                <c:pt idx="1182">
                  <c:v>7.7</c:v>
                </c:pt>
                <c:pt idx="1183">
                  <c:v>123.7</c:v>
                </c:pt>
                <c:pt idx="1184">
                  <c:v>417.7</c:v>
                </c:pt>
                <c:pt idx="1185">
                  <c:v>8.5450000000000017</c:v>
                </c:pt>
                <c:pt idx="1186">
                  <c:v>7.35</c:v>
                </c:pt>
                <c:pt idx="1187">
                  <c:v>19.498999999999949</c:v>
                </c:pt>
                <c:pt idx="1188">
                  <c:v>4.8259999999999872</c:v>
                </c:pt>
                <c:pt idx="1189">
                  <c:v>8.7000000000000011</c:v>
                </c:pt>
                <c:pt idx="1190">
                  <c:v>8.2429999999999986</c:v>
                </c:pt>
                <c:pt idx="1191">
                  <c:v>6.79</c:v>
                </c:pt>
                <c:pt idx="1192">
                  <c:v>10.0253</c:v>
                </c:pt>
                <c:pt idx="1193">
                  <c:v>9.3600000000000048</c:v>
                </c:pt>
                <c:pt idx="1194">
                  <c:v>3.4739300000000002</c:v>
                </c:pt>
                <c:pt idx="1195">
                  <c:v>8.2550000000000008</c:v>
                </c:pt>
                <c:pt idx="1196">
                  <c:v>21.91</c:v>
                </c:pt>
                <c:pt idx="1197">
                  <c:v>14</c:v>
                </c:pt>
                <c:pt idx="1198">
                  <c:v>7.08</c:v>
                </c:pt>
                <c:pt idx="1199">
                  <c:v>43.41</c:v>
                </c:pt>
                <c:pt idx="1200">
                  <c:v>5.9779999999999998</c:v>
                </c:pt>
                <c:pt idx="1201">
                  <c:v>5.2906000000000004</c:v>
                </c:pt>
                <c:pt idx="1202">
                  <c:v>8.1690000000000005</c:v>
                </c:pt>
                <c:pt idx="1203">
                  <c:v>12</c:v>
                </c:pt>
                <c:pt idx="1204">
                  <c:v>9.17</c:v>
                </c:pt>
                <c:pt idx="1205">
                  <c:v>8.8820000000000068</c:v>
                </c:pt>
                <c:pt idx="1206">
                  <c:v>6.4606000000000003</c:v>
                </c:pt>
                <c:pt idx="1207">
                  <c:v>6.3269999999999955</c:v>
                </c:pt>
                <c:pt idx="1208">
                  <c:v>27.367000000000001</c:v>
                </c:pt>
                <c:pt idx="1209">
                  <c:v>7.1419999999999995</c:v>
                </c:pt>
                <c:pt idx="1210">
                  <c:v>6.0888</c:v>
                </c:pt>
                <c:pt idx="1211">
                  <c:v>9.5419999999999998</c:v>
                </c:pt>
                <c:pt idx="1212">
                  <c:v>11.84</c:v>
                </c:pt>
                <c:pt idx="1213">
                  <c:v>8.0300000000000011</c:v>
                </c:pt>
                <c:pt idx="1214">
                  <c:v>27.5</c:v>
                </c:pt>
                <c:pt idx="1215">
                  <c:v>21.033999999999999</c:v>
                </c:pt>
                <c:pt idx="1216">
                  <c:v>12.140999999999998</c:v>
                </c:pt>
                <c:pt idx="1217">
                  <c:v>16.140999999999988</c:v>
                </c:pt>
                <c:pt idx="1218">
                  <c:v>31.06</c:v>
                </c:pt>
                <c:pt idx="1219">
                  <c:v>7.0619999999999985</c:v>
                </c:pt>
                <c:pt idx="1220">
                  <c:v>3.74</c:v>
                </c:pt>
                <c:pt idx="1221">
                  <c:v>20.39</c:v>
                </c:pt>
                <c:pt idx="1222">
                  <c:v>6.3</c:v>
                </c:pt>
                <c:pt idx="1223">
                  <c:v>6.8679999999999861</c:v>
                </c:pt>
                <c:pt idx="1224">
                  <c:v>3.3099999999999987</c:v>
                </c:pt>
                <c:pt idx="1225">
                  <c:v>38.700000000000003</c:v>
                </c:pt>
                <c:pt idx="1226">
                  <c:v>19.55</c:v>
                </c:pt>
                <c:pt idx="1227">
                  <c:v>6.1499999999999995</c:v>
                </c:pt>
                <c:pt idx="1228">
                  <c:v>11.971</c:v>
                </c:pt>
                <c:pt idx="1229">
                  <c:v>18</c:v>
                </c:pt>
                <c:pt idx="1230">
                  <c:v>4.622999999999986</c:v>
                </c:pt>
                <c:pt idx="1231">
                  <c:v>5.95</c:v>
                </c:pt>
                <c:pt idx="1232">
                  <c:v>47.5</c:v>
                </c:pt>
                <c:pt idx="1233">
                  <c:v>4.0199999999999996</c:v>
                </c:pt>
                <c:pt idx="1234">
                  <c:v>9.9560000000000048</c:v>
                </c:pt>
                <c:pt idx="1235">
                  <c:v>4.90768</c:v>
                </c:pt>
                <c:pt idx="1236">
                  <c:v>7.81</c:v>
                </c:pt>
                <c:pt idx="1237">
                  <c:v>39.722000000000108</c:v>
                </c:pt>
                <c:pt idx="1238">
                  <c:v>9.3800000000000008</c:v>
                </c:pt>
                <c:pt idx="1239">
                  <c:v>10.08</c:v>
                </c:pt>
                <c:pt idx="1240">
                  <c:v>7.0969999999999995</c:v>
                </c:pt>
                <c:pt idx="1241">
                  <c:v>3.64</c:v>
                </c:pt>
                <c:pt idx="1242">
                  <c:v>9.9570000000000007</c:v>
                </c:pt>
                <c:pt idx="1243">
                  <c:v>7.49</c:v>
                </c:pt>
                <c:pt idx="1244">
                  <c:v>7.25</c:v>
                </c:pt>
                <c:pt idx="1245">
                  <c:v>6.8929999999999945</c:v>
                </c:pt>
                <c:pt idx="1246">
                  <c:v>6.83</c:v>
                </c:pt>
                <c:pt idx="1247">
                  <c:v>4.7300000000000004</c:v>
                </c:pt>
                <c:pt idx="1248">
                  <c:v>9.1369999999999987</c:v>
                </c:pt>
                <c:pt idx="1249">
                  <c:v>25</c:v>
                </c:pt>
                <c:pt idx="1250">
                  <c:v>9.2489999999999988</c:v>
                </c:pt>
                <c:pt idx="1251">
                  <c:v>4.5463000000000013</c:v>
                </c:pt>
                <c:pt idx="1252">
                  <c:v>6.5837000000000003</c:v>
                </c:pt>
                <c:pt idx="1253">
                  <c:v>9.3800000000000008</c:v>
                </c:pt>
                <c:pt idx="1254">
                  <c:v>17.479999999999986</c:v>
                </c:pt>
                <c:pt idx="1255">
                  <c:v>19.899999999999999</c:v>
                </c:pt>
                <c:pt idx="1256">
                  <c:v>51.94</c:v>
                </c:pt>
                <c:pt idx="1257">
                  <c:v>19.420000000000002</c:v>
                </c:pt>
                <c:pt idx="1258">
                  <c:v>16.39</c:v>
                </c:pt>
                <c:pt idx="1259">
                  <c:v>11.26</c:v>
                </c:pt>
                <c:pt idx="1260">
                  <c:v>5.5362000000000124</c:v>
                </c:pt>
                <c:pt idx="1261">
                  <c:v>10.887</c:v>
                </c:pt>
                <c:pt idx="1262">
                  <c:v>4.624999999999984</c:v>
                </c:pt>
                <c:pt idx="1263">
                  <c:v>9.7640000000000011</c:v>
                </c:pt>
                <c:pt idx="1264">
                  <c:v>24</c:v>
                </c:pt>
                <c:pt idx="1265">
                  <c:v>14.43</c:v>
                </c:pt>
                <c:pt idx="1266">
                  <c:v>23.923999999999989</c:v>
                </c:pt>
                <c:pt idx="1267">
                  <c:v>17.768999999999945</c:v>
                </c:pt>
                <c:pt idx="1268">
                  <c:v>8.016</c:v>
                </c:pt>
                <c:pt idx="1269">
                  <c:v>23.47</c:v>
                </c:pt>
                <c:pt idx="1270">
                  <c:v>5.8919999999999995</c:v>
                </c:pt>
                <c:pt idx="1271">
                  <c:v>9.1349999999999998</c:v>
                </c:pt>
                <c:pt idx="1272">
                  <c:v>9.8500000000000068</c:v>
                </c:pt>
                <c:pt idx="1273">
                  <c:v>13.734999999999999</c:v>
                </c:pt>
                <c:pt idx="1274">
                  <c:v>6.101</c:v>
                </c:pt>
                <c:pt idx="1275">
                  <c:v>12.581</c:v>
                </c:pt>
                <c:pt idx="1276">
                  <c:v>3.8547999999999987</c:v>
                </c:pt>
                <c:pt idx="1277">
                  <c:v>15.602</c:v>
                </c:pt>
                <c:pt idx="1278">
                  <c:v>8.7329999999999988</c:v>
                </c:pt>
                <c:pt idx="1279">
                  <c:v>3.16</c:v>
                </c:pt>
                <c:pt idx="1280">
                  <c:v>23.744999999999987</c:v>
                </c:pt>
                <c:pt idx="1281">
                  <c:v>4.0011000000000001</c:v>
                </c:pt>
                <c:pt idx="1282">
                  <c:v>3.6640000000000001</c:v>
                </c:pt>
                <c:pt idx="1283">
                  <c:v>19.035</c:v>
                </c:pt>
                <c:pt idx="1284">
                  <c:v>9.0730000000000004</c:v>
                </c:pt>
                <c:pt idx="1285">
                  <c:v>8.3458000000000006</c:v>
                </c:pt>
                <c:pt idx="1286">
                  <c:v>6.8190999999999997</c:v>
                </c:pt>
                <c:pt idx="1287">
                  <c:v>19.23</c:v>
                </c:pt>
                <c:pt idx="1288">
                  <c:v>17.12</c:v>
                </c:pt>
                <c:pt idx="1289">
                  <c:v>6.9649999999999945</c:v>
                </c:pt>
                <c:pt idx="1290">
                  <c:v>17.600000000000001</c:v>
                </c:pt>
                <c:pt idx="1291">
                  <c:v>4.742</c:v>
                </c:pt>
                <c:pt idx="1292">
                  <c:v>8.8000000000000007</c:v>
                </c:pt>
                <c:pt idx="1293">
                  <c:v>6.4560000000000004</c:v>
                </c:pt>
                <c:pt idx="1294">
                  <c:v>6.5667999999999997</c:v>
                </c:pt>
                <c:pt idx="1295">
                  <c:v>3.55</c:v>
                </c:pt>
                <c:pt idx="1296">
                  <c:v>10.366000000000023</c:v>
                </c:pt>
                <c:pt idx="1297">
                  <c:v>16</c:v>
                </c:pt>
                <c:pt idx="1298">
                  <c:v>17.564999999999987</c:v>
                </c:pt>
                <c:pt idx="1299">
                  <c:v>20.3</c:v>
                </c:pt>
                <c:pt idx="1300">
                  <c:v>6.1669999999999945</c:v>
                </c:pt>
                <c:pt idx="1301">
                  <c:v>17.681999999999999</c:v>
                </c:pt>
                <c:pt idx="1302">
                  <c:v>34.800000000000004</c:v>
                </c:pt>
                <c:pt idx="1303">
                  <c:v>7.08</c:v>
                </c:pt>
                <c:pt idx="1304">
                  <c:v>20.081999999999987</c:v>
                </c:pt>
                <c:pt idx="1305">
                  <c:v>8</c:v>
                </c:pt>
                <c:pt idx="1306">
                  <c:v>15.629999999999999</c:v>
                </c:pt>
                <c:pt idx="1307">
                  <c:v>10.050000000000002</c:v>
                </c:pt>
                <c:pt idx="1308">
                  <c:v>14.683</c:v>
                </c:pt>
                <c:pt idx="1309">
                  <c:v>18.87</c:v>
                </c:pt>
                <c:pt idx="1310">
                  <c:v>19.459999999999987</c:v>
                </c:pt>
                <c:pt idx="1311">
                  <c:v>7.3002000000000002</c:v>
                </c:pt>
                <c:pt idx="1312">
                  <c:v>10.2705</c:v>
                </c:pt>
                <c:pt idx="1313">
                  <c:v>12.34</c:v>
                </c:pt>
                <c:pt idx="1314">
                  <c:v>3.6</c:v>
                </c:pt>
                <c:pt idx="1315">
                  <c:v>6.63</c:v>
                </c:pt>
                <c:pt idx="1316">
                  <c:v>36.800000000000004</c:v>
                </c:pt>
                <c:pt idx="1317">
                  <c:v>22.006</c:v>
                </c:pt>
                <c:pt idx="1318">
                  <c:v>14.1</c:v>
                </c:pt>
                <c:pt idx="1319">
                  <c:v>22.8</c:v>
                </c:pt>
                <c:pt idx="1320">
                  <c:v>10.061</c:v>
                </c:pt>
                <c:pt idx="1321">
                  <c:v>8.5751000000000008</c:v>
                </c:pt>
                <c:pt idx="1322">
                  <c:v>13.2</c:v>
                </c:pt>
                <c:pt idx="1323">
                  <c:v>2.7690000000000001</c:v>
                </c:pt>
                <c:pt idx="1324">
                  <c:v>8.629999999999999</c:v>
                </c:pt>
                <c:pt idx="1325">
                  <c:v>20.917999999999999</c:v>
                </c:pt>
                <c:pt idx="1326">
                  <c:v>6.0279999999999871</c:v>
                </c:pt>
                <c:pt idx="1327">
                  <c:v>42.160000000000011</c:v>
                </c:pt>
                <c:pt idx="1328">
                  <c:v>12</c:v>
                </c:pt>
                <c:pt idx="1329">
                  <c:v>15.793999999999999</c:v>
                </c:pt>
                <c:pt idx="1330">
                  <c:v>27.1</c:v>
                </c:pt>
                <c:pt idx="1331">
                  <c:v>14</c:v>
                </c:pt>
                <c:pt idx="1332">
                  <c:v>6.9</c:v>
                </c:pt>
                <c:pt idx="1333">
                  <c:v>7.35</c:v>
                </c:pt>
                <c:pt idx="1334">
                  <c:v>6.2669999999999995</c:v>
                </c:pt>
                <c:pt idx="1335">
                  <c:v>18.79</c:v>
                </c:pt>
                <c:pt idx="1336">
                  <c:v>11.943200000000001</c:v>
                </c:pt>
                <c:pt idx="1337">
                  <c:v>8.1399999999999988</c:v>
                </c:pt>
                <c:pt idx="1338">
                  <c:v>18.72</c:v>
                </c:pt>
                <c:pt idx="1339">
                  <c:v>6.056</c:v>
                </c:pt>
                <c:pt idx="1340">
                  <c:v>19.610000000000031</c:v>
                </c:pt>
                <c:pt idx="1341">
                  <c:v>24.6</c:v>
                </c:pt>
                <c:pt idx="1342">
                  <c:v>39</c:v>
                </c:pt>
                <c:pt idx="1343">
                  <c:v>14.228999999999999</c:v>
                </c:pt>
                <c:pt idx="1344">
                  <c:v>5.0363000000000024</c:v>
                </c:pt>
                <c:pt idx="1345">
                  <c:v>4.9000000000000004</c:v>
                </c:pt>
                <c:pt idx="1346">
                  <c:v>24.84</c:v>
                </c:pt>
                <c:pt idx="1347">
                  <c:v>3.9209999999999998</c:v>
                </c:pt>
                <c:pt idx="1348">
                  <c:v>12.307</c:v>
                </c:pt>
                <c:pt idx="1349">
                  <c:v>56</c:v>
                </c:pt>
                <c:pt idx="1350">
                  <c:v>13.04</c:v>
                </c:pt>
                <c:pt idx="1351">
                  <c:v>5.7502000000000004</c:v>
                </c:pt>
                <c:pt idx="1352">
                  <c:v>6.46</c:v>
                </c:pt>
                <c:pt idx="1353">
                  <c:v>6.4580000000000002</c:v>
                </c:pt>
                <c:pt idx="1354">
                  <c:v>4</c:v>
                </c:pt>
                <c:pt idx="1355">
                  <c:v>9.56</c:v>
                </c:pt>
                <c:pt idx="1356">
                  <c:v>25</c:v>
                </c:pt>
                <c:pt idx="1357">
                  <c:v>15.450000000000006</c:v>
                </c:pt>
                <c:pt idx="1358">
                  <c:v>10.56</c:v>
                </c:pt>
                <c:pt idx="1359">
                  <c:v>8.1</c:v>
                </c:pt>
                <c:pt idx="1360">
                  <c:v>41</c:v>
                </c:pt>
                <c:pt idx="1361">
                  <c:v>57.96</c:v>
                </c:pt>
                <c:pt idx="1362">
                  <c:v>31.8</c:v>
                </c:pt>
                <c:pt idx="1363">
                  <c:v>31.72</c:v>
                </c:pt>
                <c:pt idx="1364">
                  <c:v>17.489999999999945</c:v>
                </c:pt>
                <c:pt idx="1365">
                  <c:v>6.7</c:v>
                </c:pt>
                <c:pt idx="1366">
                  <c:v>19.795000000000002</c:v>
                </c:pt>
                <c:pt idx="1367">
                  <c:v>5.4700000000000024</c:v>
                </c:pt>
                <c:pt idx="1368">
                  <c:v>9.0500000000000007</c:v>
                </c:pt>
                <c:pt idx="1369">
                  <c:v>70.260000000000005</c:v>
                </c:pt>
                <c:pt idx="1370">
                  <c:v>9.7640000000000011</c:v>
                </c:pt>
                <c:pt idx="1371">
                  <c:v>5.88</c:v>
                </c:pt>
                <c:pt idx="1372">
                  <c:v>4.8609999999999882</c:v>
                </c:pt>
                <c:pt idx="1373">
                  <c:v>8.6209999999999987</c:v>
                </c:pt>
                <c:pt idx="1374">
                  <c:v>10.243999999999998</c:v>
                </c:pt>
                <c:pt idx="1375">
                  <c:v>10.227999999999998</c:v>
                </c:pt>
                <c:pt idx="1376">
                  <c:v>15.31</c:v>
                </c:pt>
                <c:pt idx="1377">
                  <c:v>4.4210000000000003</c:v>
                </c:pt>
                <c:pt idx="1378">
                  <c:v>5.6499999999999995</c:v>
                </c:pt>
                <c:pt idx="1379">
                  <c:v>29.64</c:v>
                </c:pt>
                <c:pt idx="1380">
                  <c:v>3.5249999999999999</c:v>
                </c:pt>
                <c:pt idx="1381">
                  <c:v>14.535</c:v>
                </c:pt>
                <c:pt idx="1382">
                  <c:v>22.193999999999999</c:v>
                </c:pt>
                <c:pt idx="1383">
                  <c:v>18.294699999999949</c:v>
                </c:pt>
                <c:pt idx="1384">
                  <c:v>7.71</c:v>
                </c:pt>
                <c:pt idx="1385">
                  <c:v>13.729999999999999</c:v>
                </c:pt>
                <c:pt idx="1386">
                  <c:v>15.55</c:v>
                </c:pt>
                <c:pt idx="1387">
                  <c:v>14.617000000000001</c:v>
                </c:pt>
                <c:pt idx="1388">
                  <c:v>10.848000000000001</c:v>
                </c:pt>
                <c:pt idx="1389">
                  <c:v>11.880600000000006</c:v>
                </c:pt>
                <c:pt idx="1390">
                  <c:v>6.4248999999999965</c:v>
                </c:pt>
                <c:pt idx="1391">
                  <c:v>4.8310000000000004</c:v>
                </c:pt>
                <c:pt idx="1392">
                  <c:v>6.48</c:v>
                </c:pt>
                <c:pt idx="1393">
                  <c:v>7.9189999999999996</c:v>
                </c:pt>
                <c:pt idx="1394">
                  <c:v>6.1513999999999998</c:v>
                </c:pt>
                <c:pt idx="1395">
                  <c:v>8.8000000000000007</c:v>
                </c:pt>
                <c:pt idx="1396">
                  <c:v>14.11</c:v>
                </c:pt>
                <c:pt idx="1397">
                  <c:v>7.5</c:v>
                </c:pt>
                <c:pt idx="1398">
                  <c:v>12.192300000000001</c:v>
                </c:pt>
                <c:pt idx="1399">
                  <c:v>8.07</c:v>
                </c:pt>
                <c:pt idx="1400">
                  <c:v>16.37</c:v>
                </c:pt>
                <c:pt idx="1401">
                  <c:v>30.048999999999989</c:v>
                </c:pt>
                <c:pt idx="1402">
                  <c:v>11.025</c:v>
                </c:pt>
                <c:pt idx="1403">
                  <c:v>8.6930000000000014</c:v>
                </c:pt>
                <c:pt idx="1404">
                  <c:v>4.3069999999999995</c:v>
                </c:pt>
                <c:pt idx="1405">
                  <c:v>16</c:v>
                </c:pt>
                <c:pt idx="1406">
                  <c:v>13.036</c:v>
                </c:pt>
                <c:pt idx="1407">
                  <c:v>6.4139999999999997</c:v>
                </c:pt>
                <c:pt idx="1408">
                  <c:v>5.8639999999999946</c:v>
                </c:pt>
                <c:pt idx="1409">
                  <c:v>8.2879999999999985</c:v>
                </c:pt>
                <c:pt idx="1410">
                  <c:v>5.2430000000000003</c:v>
                </c:pt>
                <c:pt idx="1411">
                  <c:v>5.1899999999999995</c:v>
                </c:pt>
                <c:pt idx="1412">
                  <c:v>6.1960999999999995</c:v>
                </c:pt>
                <c:pt idx="1413">
                  <c:v>10.081900000000001</c:v>
                </c:pt>
                <c:pt idx="1414">
                  <c:v>5.8959999999999955</c:v>
                </c:pt>
                <c:pt idx="1415">
                  <c:v>4.4139999999999997</c:v>
                </c:pt>
                <c:pt idx="1416">
                  <c:v>7.1</c:v>
                </c:pt>
                <c:pt idx="1417">
                  <c:v>8.2399999999999984</c:v>
                </c:pt>
                <c:pt idx="1418">
                  <c:v>3.153</c:v>
                </c:pt>
                <c:pt idx="1419">
                  <c:v>6.907</c:v>
                </c:pt>
                <c:pt idx="1420">
                  <c:v>5.2969999999999997</c:v>
                </c:pt>
                <c:pt idx="1421">
                  <c:v>28.8</c:v>
                </c:pt>
                <c:pt idx="1422">
                  <c:v>16.43</c:v>
                </c:pt>
                <c:pt idx="1423">
                  <c:v>3.6759999999999997</c:v>
                </c:pt>
                <c:pt idx="1424">
                  <c:v>13.639999999999999</c:v>
                </c:pt>
                <c:pt idx="1425">
                  <c:v>31.812000000000001</c:v>
                </c:pt>
                <c:pt idx="1426">
                  <c:v>6.9530000000000003</c:v>
                </c:pt>
                <c:pt idx="1427">
                  <c:v>37</c:v>
                </c:pt>
                <c:pt idx="1428">
                  <c:v>4.9267000000000003</c:v>
                </c:pt>
                <c:pt idx="1429">
                  <c:v>11.2</c:v>
                </c:pt>
                <c:pt idx="1430">
                  <c:v>5.6360000000000001</c:v>
                </c:pt>
                <c:pt idx="1431">
                  <c:v>22.08</c:v>
                </c:pt>
                <c:pt idx="1432">
                  <c:v>31.151000000000035</c:v>
                </c:pt>
                <c:pt idx="1433">
                  <c:v>6.7</c:v>
                </c:pt>
                <c:pt idx="1434">
                  <c:v>13.056000000000004</c:v>
                </c:pt>
                <c:pt idx="1435">
                  <c:v>6.23</c:v>
                </c:pt>
                <c:pt idx="1436">
                  <c:v>18.130000000000031</c:v>
                </c:pt>
                <c:pt idx="1437">
                  <c:v>6.0569999999999995</c:v>
                </c:pt>
                <c:pt idx="1438">
                  <c:v>3.2105999999999999</c:v>
                </c:pt>
                <c:pt idx="1439">
                  <c:v>12.012</c:v>
                </c:pt>
                <c:pt idx="1440">
                  <c:v>9.4620000000000068</c:v>
                </c:pt>
                <c:pt idx="1441">
                  <c:v>9.39</c:v>
                </c:pt>
                <c:pt idx="1442">
                  <c:v>32.520000000000003</c:v>
                </c:pt>
                <c:pt idx="1443">
                  <c:v>12.219999999999999</c:v>
                </c:pt>
                <c:pt idx="1444">
                  <c:v>6.8119999999999985</c:v>
                </c:pt>
                <c:pt idx="1445">
                  <c:v>10.82</c:v>
                </c:pt>
                <c:pt idx="1446">
                  <c:v>9.84</c:v>
                </c:pt>
                <c:pt idx="1447">
                  <c:v>20</c:v>
                </c:pt>
                <c:pt idx="1448">
                  <c:v>12.09</c:v>
                </c:pt>
                <c:pt idx="1449">
                  <c:v>9.0500000000000007</c:v>
                </c:pt>
                <c:pt idx="1450">
                  <c:v>64.599999999999994</c:v>
                </c:pt>
                <c:pt idx="1451">
                  <c:v>5.4699</c:v>
                </c:pt>
                <c:pt idx="1452">
                  <c:v>3.637</c:v>
                </c:pt>
                <c:pt idx="1453">
                  <c:v>10.4</c:v>
                </c:pt>
                <c:pt idx="1454">
                  <c:v>20.520900000000001</c:v>
                </c:pt>
                <c:pt idx="1455">
                  <c:v>10.07</c:v>
                </c:pt>
                <c:pt idx="1456">
                  <c:v>2.7389800000000002</c:v>
                </c:pt>
                <c:pt idx="1457">
                  <c:v>22.77</c:v>
                </c:pt>
                <c:pt idx="1458">
                  <c:v>14.715</c:v>
                </c:pt>
                <c:pt idx="1459">
                  <c:v>22.027000000000001</c:v>
                </c:pt>
                <c:pt idx="1460">
                  <c:v>9.1399999999999988</c:v>
                </c:pt>
                <c:pt idx="1461">
                  <c:v>14.572000000000006</c:v>
                </c:pt>
                <c:pt idx="1462">
                  <c:v>4.3439999999999985</c:v>
                </c:pt>
                <c:pt idx="1463">
                  <c:v>9.4700000000000006</c:v>
                </c:pt>
                <c:pt idx="1464">
                  <c:v>7.2050000000000001</c:v>
                </c:pt>
                <c:pt idx="1465">
                  <c:v>17.423999999999989</c:v>
                </c:pt>
                <c:pt idx="1466">
                  <c:v>10.636000000000001</c:v>
                </c:pt>
                <c:pt idx="1467">
                  <c:v>8.8250000000000028</c:v>
                </c:pt>
                <c:pt idx="1468">
                  <c:v>7.2786000000000115</c:v>
                </c:pt>
                <c:pt idx="1469">
                  <c:v>4.4043999999999999</c:v>
                </c:pt>
                <c:pt idx="1470">
                  <c:v>10.489000000000004</c:v>
                </c:pt>
                <c:pt idx="1471">
                  <c:v>21.152999999999999</c:v>
                </c:pt>
                <c:pt idx="1472">
                  <c:v>6.862999999999988</c:v>
                </c:pt>
                <c:pt idx="1473">
                  <c:v>4.58</c:v>
                </c:pt>
                <c:pt idx="1474">
                  <c:v>12.08</c:v>
                </c:pt>
                <c:pt idx="1475">
                  <c:v>5.8719999999999999</c:v>
                </c:pt>
                <c:pt idx="1476">
                  <c:v>12</c:v>
                </c:pt>
                <c:pt idx="1477">
                  <c:v>21.810000000000031</c:v>
                </c:pt>
                <c:pt idx="1478">
                  <c:v>11.197999999999999</c:v>
                </c:pt>
                <c:pt idx="1479">
                  <c:v>8.0950000000000006</c:v>
                </c:pt>
                <c:pt idx="1480">
                  <c:v>5.05</c:v>
                </c:pt>
                <c:pt idx="1481">
                  <c:v>5.8571999999999882</c:v>
                </c:pt>
                <c:pt idx="1482">
                  <c:v>24.487999999999989</c:v>
                </c:pt>
                <c:pt idx="1483">
                  <c:v>6.9</c:v>
                </c:pt>
                <c:pt idx="1484">
                  <c:v>15.25</c:v>
                </c:pt>
                <c:pt idx="1485">
                  <c:v>8.8448000000000011</c:v>
                </c:pt>
                <c:pt idx="1486">
                  <c:v>14.88</c:v>
                </c:pt>
                <c:pt idx="1487">
                  <c:v>6.7591999999999999</c:v>
                </c:pt>
                <c:pt idx="1488">
                  <c:v>3.1389999999999998</c:v>
                </c:pt>
                <c:pt idx="1489">
                  <c:v>5.04</c:v>
                </c:pt>
                <c:pt idx="1490">
                  <c:v>10.594000000000001</c:v>
                </c:pt>
                <c:pt idx="1491">
                  <c:v>7.75</c:v>
                </c:pt>
                <c:pt idx="1492">
                  <c:v>5.3760000000000003</c:v>
                </c:pt>
                <c:pt idx="1493">
                  <c:v>41.7</c:v>
                </c:pt>
                <c:pt idx="1494">
                  <c:v>28.966999999999949</c:v>
                </c:pt>
                <c:pt idx="1495">
                  <c:v>6.2485999999999997</c:v>
                </c:pt>
                <c:pt idx="1496">
                  <c:v>6.8780000000000001</c:v>
                </c:pt>
                <c:pt idx="1497">
                  <c:v>6.4119999999999999</c:v>
                </c:pt>
                <c:pt idx="1498">
                  <c:v>6.9239999999999995</c:v>
                </c:pt>
                <c:pt idx="1499">
                  <c:v>20.399999999999999</c:v>
                </c:pt>
                <c:pt idx="1500">
                  <c:v>5.4889999999999999</c:v>
                </c:pt>
                <c:pt idx="1501">
                  <c:v>32.790000000000013</c:v>
                </c:pt>
                <c:pt idx="1502">
                  <c:v>10.756</c:v>
                </c:pt>
                <c:pt idx="1503">
                  <c:v>5.1099999999999985</c:v>
                </c:pt>
                <c:pt idx="1504">
                  <c:v>5.0157999999999996</c:v>
                </c:pt>
                <c:pt idx="1505">
                  <c:v>6.6686999999999985</c:v>
                </c:pt>
                <c:pt idx="1506">
                  <c:v>43.190000000000012</c:v>
                </c:pt>
                <c:pt idx="1507">
                  <c:v>19.204000000000001</c:v>
                </c:pt>
                <c:pt idx="1508">
                  <c:v>106</c:v>
                </c:pt>
                <c:pt idx="1509">
                  <c:v>23</c:v>
                </c:pt>
                <c:pt idx="1510">
                  <c:v>50</c:v>
                </c:pt>
                <c:pt idx="1511">
                  <c:v>11.6</c:v>
                </c:pt>
                <c:pt idx="1512">
                  <c:v>20.456</c:v>
                </c:pt>
                <c:pt idx="1513">
                  <c:v>10.82</c:v>
                </c:pt>
                <c:pt idx="1514">
                  <c:v>3.9589999999999987</c:v>
                </c:pt>
                <c:pt idx="1515">
                  <c:v>3.4279999999999999</c:v>
                </c:pt>
                <c:pt idx="1516">
                  <c:v>12.719999999999999</c:v>
                </c:pt>
                <c:pt idx="1517">
                  <c:v>15.32</c:v>
                </c:pt>
                <c:pt idx="1518">
                  <c:v>13.356000000000027</c:v>
                </c:pt>
                <c:pt idx="1519">
                  <c:v>6.6</c:v>
                </c:pt>
                <c:pt idx="1520">
                  <c:v>9.8600000000000048</c:v>
                </c:pt>
                <c:pt idx="1521">
                  <c:v>8.7399999999999984</c:v>
                </c:pt>
                <c:pt idx="1522">
                  <c:v>15.6652</c:v>
                </c:pt>
                <c:pt idx="1523">
                  <c:v>4.4835000000000003</c:v>
                </c:pt>
                <c:pt idx="1524">
                  <c:v>4.5720000000000001</c:v>
                </c:pt>
                <c:pt idx="1525">
                  <c:v>22.529900000000001</c:v>
                </c:pt>
                <c:pt idx="1526">
                  <c:v>3.6241699999999999</c:v>
                </c:pt>
                <c:pt idx="1527">
                  <c:v>10.51</c:v>
                </c:pt>
                <c:pt idx="1528">
                  <c:v>70</c:v>
                </c:pt>
                <c:pt idx="1529">
                  <c:v>7.0010000000000003</c:v>
                </c:pt>
                <c:pt idx="1530">
                  <c:v>11.6426</c:v>
                </c:pt>
                <c:pt idx="1531">
                  <c:v>2.6627000000000001</c:v>
                </c:pt>
                <c:pt idx="1532">
                  <c:v>54</c:v>
                </c:pt>
                <c:pt idx="1533">
                  <c:v>2.9709999999999988</c:v>
                </c:pt>
                <c:pt idx="1534">
                  <c:v>14.838000000000001</c:v>
                </c:pt>
                <c:pt idx="1535">
                  <c:v>11.92</c:v>
                </c:pt>
                <c:pt idx="1536">
                  <c:v>6.21</c:v>
                </c:pt>
                <c:pt idx="1537">
                  <c:v>2.7119999999999997</c:v>
                </c:pt>
                <c:pt idx="1538">
                  <c:v>14.491</c:v>
                </c:pt>
                <c:pt idx="1539">
                  <c:v>18.5</c:v>
                </c:pt>
                <c:pt idx="1540">
                  <c:v>5.6519999999999975</c:v>
                </c:pt>
                <c:pt idx="1541">
                  <c:v>12.52</c:v>
                </c:pt>
                <c:pt idx="1542">
                  <c:v>12.749000000000001</c:v>
                </c:pt>
                <c:pt idx="1543">
                  <c:v>16.97</c:v>
                </c:pt>
                <c:pt idx="1544">
                  <c:v>3.6053999999999999</c:v>
                </c:pt>
                <c:pt idx="1545">
                  <c:v>82.9</c:v>
                </c:pt>
                <c:pt idx="1546">
                  <c:v>10.922000000000002</c:v>
                </c:pt>
                <c:pt idx="1547">
                  <c:v>11.105</c:v>
                </c:pt>
                <c:pt idx="1548">
                  <c:v>40.720000000000013</c:v>
                </c:pt>
                <c:pt idx="1549">
                  <c:v>17.190000000000001</c:v>
                </c:pt>
                <c:pt idx="1550">
                  <c:v>188</c:v>
                </c:pt>
                <c:pt idx="1551">
                  <c:v>10.501100000000001</c:v>
                </c:pt>
                <c:pt idx="1552">
                  <c:v>18.350000000000001</c:v>
                </c:pt>
                <c:pt idx="1553">
                  <c:v>6.3179999999999872</c:v>
                </c:pt>
                <c:pt idx="1554">
                  <c:v>8.56</c:v>
                </c:pt>
                <c:pt idx="1555">
                  <c:v>7.452</c:v>
                </c:pt>
                <c:pt idx="1556">
                  <c:v>6.3569999999999975</c:v>
                </c:pt>
                <c:pt idx="1557">
                  <c:v>5.2960000000000003</c:v>
                </c:pt>
                <c:pt idx="1558">
                  <c:v>4.7969999999999997</c:v>
                </c:pt>
                <c:pt idx="1559">
                  <c:v>6.7219999999999995</c:v>
                </c:pt>
                <c:pt idx="1560">
                  <c:v>350</c:v>
                </c:pt>
                <c:pt idx="1561">
                  <c:v>5.99</c:v>
                </c:pt>
                <c:pt idx="1562">
                  <c:v>8.9960000000000004</c:v>
                </c:pt>
                <c:pt idx="1563">
                  <c:v>7.78</c:v>
                </c:pt>
                <c:pt idx="1564">
                  <c:v>18</c:v>
                </c:pt>
                <c:pt idx="1565">
                  <c:v>3.64</c:v>
                </c:pt>
                <c:pt idx="1566">
                  <c:v>13.62</c:v>
                </c:pt>
                <c:pt idx="1567">
                  <c:v>3.92</c:v>
                </c:pt>
                <c:pt idx="1568">
                  <c:v>25</c:v>
                </c:pt>
                <c:pt idx="1569">
                  <c:v>6.26</c:v>
                </c:pt>
                <c:pt idx="1570">
                  <c:v>4.0090000000000003</c:v>
                </c:pt>
                <c:pt idx="1571">
                  <c:v>5.3845999999999945</c:v>
                </c:pt>
                <c:pt idx="1572">
                  <c:v>7.87</c:v>
                </c:pt>
                <c:pt idx="1573">
                  <c:v>9.2000000000000011</c:v>
                </c:pt>
                <c:pt idx="1574">
                  <c:v>5.5519999999999996</c:v>
                </c:pt>
                <c:pt idx="1575">
                  <c:v>12.5</c:v>
                </c:pt>
                <c:pt idx="1576">
                  <c:v>10.040000000000001</c:v>
                </c:pt>
                <c:pt idx="1577">
                  <c:v>6.9429999999999996</c:v>
                </c:pt>
                <c:pt idx="1578">
                  <c:v>5.28</c:v>
                </c:pt>
                <c:pt idx="1579">
                  <c:v>11.479000000000006</c:v>
                </c:pt>
                <c:pt idx="1580">
                  <c:v>12</c:v>
                </c:pt>
                <c:pt idx="1581">
                  <c:v>8.8690000000000229</c:v>
                </c:pt>
                <c:pt idx="1582">
                  <c:v>4.5869999999999997</c:v>
                </c:pt>
                <c:pt idx="1583">
                  <c:v>16.22</c:v>
                </c:pt>
                <c:pt idx="1584">
                  <c:v>7.891</c:v>
                </c:pt>
                <c:pt idx="1585">
                  <c:v>8.5720000000000027</c:v>
                </c:pt>
                <c:pt idx="1586">
                  <c:v>23.2</c:v>
                </c:pt>
                <c:pt idx="1587">
                  <c:v>24.64</c:v>
                </c:pt>
                <c:pt idx="1588">
                  <c:v>5.5679999999999872</c:v>
                </c:pt>
                <c:pt idx="1589">
                  <c:v>9.89</c:v>
                </c:pt>
                <c:pt idx="1590">
                  <c:v>39.120000000000012</c:v>
                </c:pt>
                <c:pt idx="1591">
                  <c:v>13.395000000000023</c:v>
                </c:pt>
                <c:pt idx="1592">
                  <c:v>6.662999999999986</c:v>
                </c:pt>
                <c:pt idx="1593">
                  <c:v>8.6772000000000009</c:v>
                </c:pt>
                <c:pt idx="1594">
                  <c:v>3.67</c:v>
                </c:pt>
                <c:pt idx="1595">
                  <c:v>2.94</c:v>
                </c:pt>
                <c:pt idx="1596">
                  <c:v>7.9300000000000024</c:v>
                </c:pt>
                <c:pt idx="1597">
                  <c:v>26.390999999999988</c:v>
                </c:pt>
                <c:pt idx="1598">
                  <c:v>6.1779999999999955</c:v>
                </c:pt>
                <c:pt idx="1599">
                  <c:v>9.2457000000000011</c:v>
                </c:pt>
                <c:pt idx="1600">
                  <c:v>5.585</c:v>
                </c:pt>
                <c:pt idx="1601">
                  <c:v>14.31</c:v>
                </c:pt>
                <c:pt idx="1602">
                  <c:v>8.8800000000000008</c:v>
                </c:pt>
                <c:pt idx="1603">
                  <c:v>14.381</c:v>
                </c:pt>
                <c:pt idx="1604">
                  <c:v>21.45</c:v>
                </c:pt>
                <c:pt idx="1605">
                  <c:v>14.12</c:v>
                </c:pt>
                <c:pt idx="1606">
                  <c:v>16.59</c:v>
                </c:pt>
                <c:pt idx="1607">
                  <c:v>18.16</c:v>
                </c:pt>
                <c:pt idx="1608">
                  <c:v>2.762</c:v>
                </c:pt>
                <c:pt idx="1609">
                  <c:v>10</c:v>
                </c:pt>
                <c:pt idx="1610">
                  <c:v>9.51</c:v>
                </c:pt>
                <c:pt idx="1611">
                  <c:v>12</c:v>
                </c:pt>
                <c:pt idx="1612">
                  <c:v>6.9</c:v>
                </c:pt>
                <c:pt idx="1613">
                  <c:v>24.265999999999941</c:v>
                </c:pt>
                <c:pt idx="1614">
                  <c:v>17.384899999999988</c:v>
                </c:pt>
                <c:pt idx="1615">
                  <c:v>41.98</c:v>
                </c:pt>
                <c:pt idx="1616">
                  <c:v>8.9</c:v>
                </c:pt>
                <c:pt idx="1617">
                  <c:v>7.34</c:v>
                </c:pt>
                <c:pt idx="1618">
                  <c:v>2.9470000000000001</c:v>
                </c:pt>
                <c:pt idx="1619">
                  <c:v>12</c:v>
                </c:pt>
                <c:pt idx="1620">
                  <c:v>120</c:v>
                </c:pt>
                <c:pt idx="1621">
                  <c:v>14.635</c:v>
                </c:pt>
                <c:pt idx="1622">
                  <c:v>9.8000000000000007</c:v>
                </c:pt>
                <c:pt idx="1623">
                  <c:v>6.1479999999999881</c:v>
                </c:pt>
                <c:pt idx="1624">
                  <c:v>8.3280000000000012</c:v>
                </c:pt>
                <c:pt idx="1625">
                  <c:v>3.5789999999999997</c:v>
                </c:pt>
                <c:pt idx="1626">
                  <c:v>40.800000000000004</c:v>
                </c:pt>
                <c:pt idx="1627">
                  <c:v>4.298</c:v>
                </c:pt>
                <c:pt idx="1628">
                  <c:v>8.5740000000000016</c:v>
                </c:pt>
                <c:pt idx="1629">
                  <c:v>8.8650000000000269</c:v>
                </c:pt>
                <c:pt idx="1630">
                  <c:v>9.3360000000000003</c:v>
                </c:pt>
                <c:pt idx="1631">
                  <c:v>53</c:v>
                </c:pt>
                <c:pt idx="1632">
                  <c:v>8.2299999999999986</c:v>
                </c:pt>
                <c:pt idx="1633">
                  <c:v>30.55</c:v>
                </c:pt>
                <c:pt idx="1634">
                  <c:v>5.6497000000000002</c:v>
                </c:pt>
                <c:pt idx="1635">
                  <c:v>15.825000000000006</c:v>
                </c:pt>
                <c:pt idx="1636">
                  <c:v>2.6779999999999999</c:v>
                </c:pt>
                <c:pt idx="1637">
                  <c:v>5.8479999999999945</c:v>
                </c:pt>
                <c:pt idx="1638">
                  <c:v>7.556</c:v>
                </c:pt>
                <c:pt idx="1639">
                  <c:v>136.4</c:v>
                </c:pt>
                <c:pt idx="1640">
                  <c:v>12.77</c:v>
                </c:pt>
                <c:pt idx="1641">
                  <c:v>12.617999999999999</c:v>
                </c:pt>
                <c:pt idx="1642">
                  <c:v>6.42</c:v>
                </c:pt>
                <c:pt idx="1643">
                  <c:v>7.8</c:v>
                </c:pt>
                <c:pt idx="1644">
                  <c:v>4.0339999999999998</c:v>
                </c:pt>
                <c:pt idx="1645">
                  <c:v>4.4020999999999999</c:v>
                </c:pt>
                <c:pt idx="1646">
                  <c:v>3.528</c:v>
                </c:pt>
                <c:pt idx="1647">
                  <c:v>15.450000000000006</c:v>
                </c:pt>
                <c:pt idx="1648">
                  <c:v>3.4153999999999987</c:v>
                </c:pt>
                <c:pt idx="1649">
                  <c:v>11.28</c:v>
                </c:pt>
                <c:pt idx="1650">
                  <c:v>12.266</c:v>
                </c:pt>
                <c:pt idx="1651">
                  <c:v>11.04</c:v>
                </c:pt>
                <c:pt idx="1652">
                  <c:v>12</c:v>
                </c:pt>
                <c:pt idx="1653">
                  <c:v>4.7789999999999999</c:v>
                </c:pt>
                <c:pt idx="1654">
                  <c:v>6.6829999999999945</c:v>
                </c:pt>
                <c:pt idx="1655">
                  <c:v>19.399999999999999</c:v>
                </c:pt>
                <c:pt idx="1656">
                  <c:v>16.3</c:v>
                </c:pt>
                <c:pt idx="1657">
                  <c:v>10.898</c:v>
                </c:pt>
                <c:pt idx="1658">
                  <c:v>5.0324999999999998</c:v>
                </c:pt>
                <c:pt idx="1659">
                  <c:v>13.797999999999998</c:v>
                </c:pt>
                <c:pt idx="1660">
                  <c:v>12.79</c:v>
                </c:pt>
                <c:pt idx="1661">
                  <c:v>7.3199999999999985</c:v>
                </c:pt>
                <c:pt idx="1662">
                  <c:v>26.24</c:v>
                </c:pt>
                <c:pt idx="1663">
                  <c:v>32.550000000000004</c:v>
                </c:pt>
                <c:pt idx="1664">
                  <c:v>7.2830000000000004</c:v>
                </c:pt>
                <c:pt idx="1665">
                  <c:v>8.09</c:v>
                </c:pt>
                <c:pt idx="1666">
                  <c:v>3.1269999999999998</c:v>
                </c:pt>
                <c:pt idx="1667">
                  <c:v>10.629999999999999</c:v>
                </c:pt>
                <c:pt idx="1668">
                  <c:v>2.9430000000000001</c:v>
                </c:pt>
                <c:pt idx="1669">
                  <c:v>10.287999999999998</c:v>
                </c:pt>
                <c:pt idx="1670">
                  <c:v>26.023</c:v>
                </c:pt>
                <c:pt idx="1671">
                  <c:v>8.2420999999999989</c:v>
                </c:pt>
                <c:pt idx="1672">
                  <c:v>4.9355000000000002</c:v>
                </c:pt>
                <c:pt idx="1673">
                  <c:v>6.2107999999999999</c:v>
                </c:pt>
                <c:pt idx="1674">
                  <c:v>3.8879000000000001</c:v>
                </c:pt>
                <c:pt idx="1675">
                  <c:v>8.2800000000000011</c:v>
                </c:pt>
                <c:pt idx="1676">
                  <c:v>5.76</c:v>
                </c:pt>
                <c:pt idx="1677">
                  <c:v>5.0119999999999996</c:v>
                </c:pt>
                <c:pt idx="1678">
                  <c:v>6.625999999999987</c:v>
                </c:pt>
                <c:pt idx="1679">
                  <c:v>4</c:v>
                </c:pt>
                <c:pt idx="1680">
                  <c:v>4.7743000000000002</c:v>
                </c:pt>
                <c:pt idx="1681">
                  <c:v>6.76</c:v>
                </c:pt>
                <c:pt idx="1682">
                  <c:v>33.620000000000012</c:v>
                </c:pt>
                <c:pt idx="1683">
                  <c:v>11.41</c:v>
                </c:pt>
                <c:pt idx="1684">
                  <c:v>5.6169999999999956</c:v>
                </c:pt>
                <c:pt idx="1685">
                  <c:v>2.343</c:v>
                </c:pt>
                <c:pt idx="1686">
                  <c:v>2.9699999999999998</c:v>
                </c:pt>
                <c:pt idx="1687">
                  <c:v>5.1099999999999985</c:v>
                </c:pt>
                <c:pt idx="1688">
                  <c:v>6.1319999999999997</c:v>
                </c:pt>
                <c:pt idx="1689">
                  <c:v>5.3669999999999956</c:v>
                </c:pt>
                <c:pt idx="1690">
                  <c:v>8.4810000000000034</c:v>
                </c:pt>
                <c:pt idx="1691">
                  <c:v>12.57</c:v>
                </c:pt>
                <c:pt idx="1692">
                  <c:v>65.149999999999991</c:v>
                </c:pt>
                <c:pt idx="1693">
                  <c:v>14.775</c:v>
                </c:pt>
                <c:pt idx="1694">
                  <c:v>3.508</c:v>
                </c:pt>
                <c:pt idx="1695">
                  <c:v>29.5</c:v>
                </c:pt>
                <c:pt idx="1696">
                  <c:v>34.4</c:v>
                </c:pt>
                <c:pt idx="1697">
                  <c:v>2.6406700000000001</c:v>
                </c:pt>
                <c:pt idx="1698">
                  <c:v>14.950800000000006</c:v>
                </c:pt>
                <c:pt idx="1699">
                  <c:v>4.9770000000000003</c:v>
                </c:pt>
                <c:pt idx="1700">
                  <c:v>3.36</c:v>
                </c:pt>
                <c:pt idx="1701">
                  <c:v>5.9513000000000034</c:v>
                </c:pt>
                <c:pt idx="1702">
                  <c:v>9.81</c:v>
                </c:pt>
                <c:pt idx="1703">
                  <c:v>6.1547999999999945</c:v>
                </c:pt>
                <c:pt idx="1704">
                  <c:v>4.1166999999999998</c:v>
                </c:pt>
                <c:pt idx="1705">
                  <c:v>4.4509999999999996</c:v>
                </c:pt>
                <c:pt idx="1706">
                  <c:v>5.51</c:v>
                </c:pt>
                <c:pt idx="1707">
                  <c:v>5.8109999999999955</c:v>
                </c:pt>
                <c:pt idx="1708">
                  <c:v>3.8109999999999977</c:v>
                </c:pt>
                <c:pt idx="1709">
                  <c:v>3.9287999999999998</c:v>
                </c:pt>
                <c:pt idx="1710">
                  <c:v>7.9597000000000024</c:v>
                </c:pt>
                <c:pt idx="1711">
                  <c:v>11.32</c:v>
                </c:pt>
                <c:pt idx="1712">
                  <c:v>12.54</c:v>
                </c:pt>
                <c:pt idx="1713">
                  <c:v>19.489999999999945</c:v>
                </c:pt>
                <c:pt idx="1714">
                  <c:v>13.29</c:v>
                </c:pt>
                <c:pt idx="1715">
                  <c:v>4.2080000000000002</c:v>
                </c:pt>
                <c:pt idx="1716">
                  <c:v>4.88</c:v>
                </c:pt>
                <c:pt idx="1717">
                  <c:v>16.475999999999953</c:v>
                </c:pt>
                <c:pt idx="1718">
                  <c:v>8.0881999999999987</c:v>
                </c:pt>
                <c:pt idx="1719">
                  <c:v>27</c:v>
                </c:pt>
                <c:pt idx="1720">
                  <c:v>9.1660000000000004</c:v>
                </c:pt>
                <c:pt idx="1721">
                  <c:v>36</c:v>
                </c:pt>
                <c:pt idx="1722">
                  <c:v>5.4649999999999945</c:v>
                </c:pt>
                <c:pt idx="1723">
                  <c:v>8</c:v>
                </c:pt>
                <c:pt idx="1724">
                  <c:v>26.310000000000031</c:v>
                </c:pt>
                <c:pt idx="1725">
                  <c:v>15.795</c:v>
                </c:pt>
                <c:pt idx="1726">
                  <c:v>5.2068000000000003</c:v>
                </c:pt>
                <c:pt idx="1727">
                  <c:v>34</c:v>
                </c:pt>
                <c:pt idx="1728">
                  <c:v>24</c:v>
                </c:pt>
                <c:pt idx="1729">
                  <c:v>8.8240000000000016</c:v>
                </c:pt>
                <c:pt idx="1730">
                  <c:v>7.44</c:v>
                </c:pt>
                <c:pt idx="1731">
                  <c:v>8.33</c:v>
                </c:pt>
                <c:pt idx="1732">
                  <c:v>5.41</c:v>
                </c:pt>
                <c:pt idx="1733">
                  <c:v>10.971</c:v>
                </c:pt>
                <c:pt idx="1734">
                  <c:v>202</c:v>
                </c:pt>
                <c:pt idx="1735">
                  <c:v>6.3226999999999975</c:v>
                </c:pt>
                <c:pt idx="1736">
                  <c:v>3.4379999999999997</c:v>
                </c:pt>
                <c:pt idx="1737">
                  <c:v>18.198</c:v>
                </c:pt>
                <c:pt idx="1738">
                  <c:v>4.0791000000000004</c:v>
                </c:pt>
                <c:pt idx="1739">
                  <c:v>81</c:v>
                </c:pt>
                <c:pt idx="1740">
                  <c:v>21.5</c:v>
                </c:pt>
                <c:pt idx="1741">
                  <c:v>6.0750000000000002</c:v>
                </c:pt>
                <c:pt idx="1742">
                  <c:v>34.200000000000003</c:v>
                </c:pt>
                <c:pt idx="1743">
                  <c:v>6.1139999999999946</c:v>
                </c:pt>
                <c:pt idx="1744">
                  <c:v>21.779</c:v>
                </c:pt>
                <c:pt idx="1745">
                  <c:v>14</c:v>
                </c:pt>
                <c:pt idx="1746">
                  <c:v>6.1338999999999997</c:v>
                </c:pt>
                <c:pt idx="1747">
                  <c:v>6.1064999999999996</c:v>
                </c:pt>
                <c:pt idx="1748">
                  <c:v>7.4961000000000002</c:v>
                </c:pt>
                <c:pt idx="1749">
                  <c:v>6.9540999999999995</c:v>
                </c:pt>
                <c:pt idx="1750">
                  <c:v>4.78</c:v>
                </c:pt>
                <c:pt idx="1751">
                  <c:v>7.4610000000000003</c:v>
                </c:pt>
                <c:pt idx="1752">
                  <c:v>24.82</c:v>
                </c:pt>
                <c:pt idx="1753">
                  <c:v>16</c:v>
                </c:pt>
                <c:pt idx="1754">
                  <c:v>5.2089999999999996</c:v>
                </c:pt>
                <c:pt idx="1755">
                  <c:v>14.0701</c:v>
                </c:pt>
                <c:pt idx="1756">
                  <c:v>3.9739999999999998</c:v>
                </c:pt>
                <c:pt idx="1757">
                  <c:v>5.3311599999999997</c:v>
                </c:pt>
                <c:pt idx="1758">
                  <c:v>2.8479999999999999</c:v>
                </c:pt>
                <c:pt idx="1759">
                  <c:v>18.54</c:v>
                </c:pt>
                <c:pt idx="1760">
                  <c:v>8.8700000000000028</c:v>
                </c:pt>
                <c:pt idx="1761">
                  <c:v>4.8769999999999998</c:v>
                </c:pt>
                <c:pt idx="1762">
                  <c:v>4.9870000000000001</c:v>
                </c:pt>
                <c:pt idx="1763">
                  <c:v>4.2397000000000125</c:v>
                </c:pt>
                <c:pt idx="1764">
                  <c:v>4.2300000000000004</c:v>
                </c:pt>
                <c:pt idx="1765">
                  <c:v>4.3780000000000001</c:v>
                </c:pt>
                <c:pt idx="1766">
                  <c:v>3.8699999999999997</c:v>
                </c:pt>
                <c:pt idx="1767">
                  <c:v>26</c:v>
                </c:pt>
                <c:pt idx="1768">
                  <c:v>7.306</c:v>
                </c:pt>
                <c:pt idx="1769">
                  <c:v>49.5</c:v>
                </c:pt>
                <c:pt idx="1770">
                  <c:v>8.891</c:v>
                </c:pt>
                <c:pt idx="1771">
                  <c:v>6.6189999999999882</c:v>
                </c:pt>
                <c:pt idx="1772">
                  <c:v>9.3410000000000011</c:v>
                </c:pt>
                <c:pt idx="1773">
                  <c:v>3.8661999999999987</c:v>
                </c:pt>
                <c:pt idx="1774">
                  <c:v>45.8</c:v>
                </c:pt>
                <c:pt idx="1775">
                  <c:v>7.2298</c:v>
                </c:pt>
                <c:pt idx="1776">
                  <c:v>7.31</c:v>
                </c:pt>
                <c:pt idx="1777">
                  <c:v>6.5810000000000004</c:v>
                </c:pt>
                <c:pt idx="1778">
                  <c:v>5.4580000000000002</c:v>
                </c:pt>
                <c:pt idx="1779">
                  <c:v>16.23</c:v>
                </c:pt>
                <c:pt idx="1780">
                  <c:v>27.24</c:v>
                </c:pt>
                <c:pt idx="1781">
                  <c:v>30</c:v>
                </c:pt>
                <c:pt idx="1782">
                  <c:v>3.1619999999999999</c:v>
                </c:pt>
                <c:pt idx="1783">
                  <c:v>5.9846000000000004</c:v>
                </c:pt>
                <c:pt idx="1784">
                  <c:v>737</c:v>
                </c:pt>
                <c:pt idx="1785">
                  <c:v>5.67</c:v>
                </c:pt>
                <c:pt idx="1786">
                  <c:v>12</c:v>
                </c:pt>
                <c:pt idx="1787">
                  <c:v>9.6</c:v>
                </c:pt>
                <c:pt idx="1788">
                  <c:v>7.5</c:v>
                </c:pt>
                <c:pt idx="1789">
                  <c:v>58</c:v>
                </c:pt>
                <c:pt idx="1790">
                  <c:v>5.4870000000000001</c:v>
                </c:pt>
                <c:pt idx="1791">
                  <c:v>22.5</c:v>
                </c:pt>
                <c:pt idx="1792">
                  <c:v>18.422999999999945</c:v>
                </c:pt>
                <c:pt idx="1793">
                  <c:v>11.26</c:v>
                </c:pt>
                <c:pt idx="1794">
                  <c:v>19.14</c:v>
                </c:pt>
                <c:pt idx="1795">
                  <c:v>9.8070000000000004</c:v>
                </c:pt>
                <c:pt idx="1796">
                  <c:v>5.8659999999999872</c:v>
                </c:pt>
                <c:pt idx="1797">
                  <c:v>146</c:v>
                </c:pt>
                <c:pt idx="1798">
                  <c:v>130</c:v>
                </c:pt>
                <c:pt idx="1799">
                  <c:v>4.2009999999999996</c:v>
                </c:pt>
                <c:pt idx="1800">
                  <c:v>3.9749999999999988</c:v>
                </c:pt>
                <c:pt idx="1801">
                  <c:v>13.197000000000001</c:v>
                </c:pt>
                <c:pt idx="1802">
                  <c:v>12</c:v>
                </c:pt>
                <c:pt idx="1803">
                  <c:v>4.8064999999999998</c:v>
                </c:pt>
                <c:pt idx="1804">
                  <c:v>9.01</c:v>
                </c:pt>
                <c:pt idx="1805">
                  <c:v>7.8655999999999882</c:v>
                </c:pt>
                <c:pt idx="1806">
                  <c:v>7.52</c:v>
                </c:pt>
                <c:pt idx="1807">
                  <c:v>18.54</c:v>
                </c:pt>
                <c:pt idx="1808">
                  <c:v>4.9859999999999998</c:v>
                </c:pt>
                <c:pt idx="1809">
                  <c:v>7.6199999999999966</c:v>
                </c:pt>
                <c:pt idx="1810">
                  <c:v>18</c:v>
                </c:pt>
                <c:pt idx="1811">
                  <c:v>10.6</c:v>
                </c:pt>
                <c:pt idx="1812">
                  <c:v>2.927</c:v>
                </c:pt>
                <c:pt idx="1813">
                  <c:v>11.2</c:v>
                </c:pt>
                <c:pt idx="1814">
                  <c:v>8.2426000000000013</c:v>
                </c:pt>
                <c:pt idx="1815">
                  <c:v>6.3029999999999955</c:v>
                </c:pt>
                <c:pt idx="1816">
                  <c:v>21.935199999999945</c:v>
                </c:pt>
                <c:pt idx="1817">
                  <c:v>8.1201999999999988</c:v>
                </c:pt>
                <c:pt idx="1818">
                  <c:v>6.9530000000000003</c:v>
                </c:pt>
                <c:pt idx="1819">
                  <c:v>3.5973000000000002</c:v>
                </c:pt>
                <c:pt idx="1820">
                  <c:v>5.624999999999984</c:v>
                </c:pt>
                <c:pt idx="1821">
                  <c:v>3.181</c:v>
                </c:pt>
                <c:pt idx="1822">
                  <c:v>11.682</c:v>
                </c:pt>
                <c:pt idx="1823">
                  <c:v>4.1419999999999995</c:v>
                </c:pt>
                <c:pt idx="1824">
                  <c:v>2.8355199999999967</c:v>
                </c:pt>
                <c:pt idx="1825">
                  <c:v>8.9991700000000012</c:v>
                </c:pt>
                <c:pt idx="1826">
                  <c:v>7.78</c:v>
                </c:pt>
                <c:pt idx="1827">
                  <c:v>37.379999999999995</c:v>
                </c:pt>
                <c:pt idx="1828">
                  <c:v>8.7839999999999989</c:v>
                </c:pt>
                <c:pt idx="1829">
                  <c:v>16.597999999999999</c:v>
                </c:pt>
                <c:pt idx="1830">
                  <c:v>19.745999999999949</c:v>
                </c:pt>
                <c:pt idx="1831">
                  <c:v>2.7418</c:v>
                </c:pt>
                <c:pt idx="1832">
                  <c:v>7.7030000000000003</c:v>
                </c:pt>
                <c:pt idx="1833">
                  <c:v>3.7749999999999999</c:v>
                </c:pt>
                <c:pt idx="1834">
                  <c:v>80.61</c:v>
                </c:pt>
                <c:pt idx="1835">
                  <c:v>13.931000000000001</c:v>
                </c:pt>
                <c:pt idx="1836">
                  <c:v>17.850000000000001</c:v>
                </c:pt>
                <c:pt idx="1837">
                  <c:v>24.855</c:v>
                </c:pt>
                <c:pt idx="1838">
                  <c:v>9.7909999999999986</c:v>
                </c:pt>
                <c:pt idx="1839">
                  <c:v>6.327599999999987</c:v>
                </c:pt>
                <c:pt idx="1840">
                  <c:v>6.2944999999999975</c:v>
                </c:pt>
                <c:pt idx="1841">
                  <c:v>85.240000000000023</c:v>
                </c:pt>
                <c:pt idx="1842">
                  <c:v>7.42</c:v>
                </c:pt>
                <c:pt idx="1843">
                  <c:v>3.8099999999999987</c:v>
                </c:pt>
                <c:pt idx="1844">
                  <c:v>4.1024999999999965</c:v>
                </c:pt>
                <c:pt idx="1845">
                  <c:v>10.704000000000001</c:v>
                </c:pt>
                <c:pt idx="1846">
                  <c:v>24</c:v>
                </c:pt>
                <c:pt idx="1847">
                  <c:v>4.7439999999999998</c:v>
                </c:pt>
                <c:pt idx="1848">
                  <c:v>15.2</c:v>
                </c:pt>
                <c:pt idx="1849">
                  <c:v>22.571999999999999</c:v>
                </c:pt>
                <c:pt idx="1850">
                  <c:v>27.830000000000005</c:v>
                </c:pt>
                <c:pt idx="1851">
                  <c:v>11.9404</c:v>
                </c:pt>
                <c:pt idx="1852">
                  <c:v>3.8409999999999997</c:v>
                </c:pt>
                <c:pt idx="1853">
                  <c:v>7.2750000000000004</c:v>
                </c:pt>
                <c:pt idx="1854">
                  <c:v>9.4</c:v>
                </c:pt>
                <c:pt idx="1855">
                  <c:v>2.96</c:v>
                </c:pt>
                <c:pt idx="1856">
                  <c:v>32.202000000000012</c:v>
                </c:pt>
                <c:pt idx="1857">
                  <c:v>23.93</c:v>
                </c:pt>
                <c:pt idx="1858">
                  <c:v>5.3879999999999955</c:v>
                </c:pt>
                <c:pt idx="1859">
                  <c:v>5.87</c:v>
                </c:pt>
                <c:pt idx="1860">
                  <c:v>25.459999999999987</c:v>
                </c:pt>
                <c:pt idx="1861">
                  <c:v>7.1710000000000003</c:v>
                </c:pt>
                <c:pt idx="1862">
                  <c:v>17.2</c:v>
                </c:pt>
                <c:pt idx="1863">
                  <c:v>15.9</c:v>
                </c:pt>
                <c:pt idx="1864">
                  <c:v>18.228000000000002</c:v>
                </c:pt>
                <c:pt idx="1865">
                  <c:v>14.557</c:v>
                </c:pt>
                <c:pt idx="1866">
                  <c:v>12.157</c:v>
                </c:pt>
                <c:pt idx="1867">
                  <c:v>5.120999999999988</c:v>
                </c:pt>
                <c:pt idx="1868">
                  <c:v>4.141</c:v>
                </c:pt>
                <c:pt idx="1869">
                  <c:v>6.58</c:v>
                </c:pt>
                <c:pt idx="1870">
                  <c:v>2.2770000000000001</c:v>
                </c:pt>
                <c:pt idx="1871">
                  <c:v>7.05</c:v>
                </c:pt>
                <c:pt idx="1872">
                  <c:v>6.1499999999999995</c:v>
                </c:pt>
                <c:pt idx="1873">
                  <c:v>15.41</c:v>
                </c:pt>
                <c:pt idx="1874">
                  <c:v>3.9099999999999997</c:v>
                </c:pt>
                <c:pt idx="1875">
                  <c:v>3.73</c:v>
                </c:pt>
                <c:pt idx="1876">
                  <c:v>6.23</c:v>
                </c:pt>
                <c:pt idx="1877">
                  <c:v>4.08033</c:v>
                </c:pt>
                <c:pt idx="1878">
                  <c:v>48</c:v>
                </c:pt>
                <c:pt idx="1879">
                  <c:v>4.3199999999999985</c:v>
                </c:pt>
                <c:pt idx="1880">
                  <c:v>15.02</c:v>
                </c:pt>
                <c:pt idx="1881">
                  <c:v>6.0839999999999996</c:v>
                </c:pt>
                <c:pt idx="1882">
                  <c:v>2.8813</c:v>
                </c:pt>
                <c:pt idx="1883">
                  <c:v>38</c:v>
                </c:pt>
                <c:pt idx="1884">
                  <c:v>7.4</c:v>
                </c:pt>
                <c:pt idx="1885">
                  <c:v>8</c:v>
                </c:pt>
                <c:pt idx="1886">
                  <c:v>3.1528999999999967</c:v>
                </c:pt>
                <c:pt idx="1887">
                  <c:v>24</c:v>
                </c:pt>
                <c:pt idx="1888">
                  <c:v>17.87</c:v>
                </c:pt>
                <c:pt idx="1889">
                  <c:v>4.9950000000000001</c:v>
                </c:pt>
                <c:pt idx="1890">
                  <c:v>4.2309999999999999</c:v>
                </c:pt>
                <c:pt idx="1891">
                  <c:v>210.6</c:v>
                </c:pt>
                <c:pt idx="1892">
                  <c:v>3.7991999999999999</c:v>
                </c:pt>
                <c:pt idx="1893">
                  <c:v>4.1753999999999998</c:v>
                </c:pt>
                <c:pt idx="1894">
                  <c:v>3.2549999999999999</c:v>
                </c:pt>
                <c:pt idx="1895">
                  <c:v>5.314999999999988</c:v>
                </c:pt>
                <c:pt idx="1896">
                  <c:v>7.83</c:v>
                </c:pt>
                <c:pt idx="1897">
                  <c:v>5.2629999999999955</c:v>
                </c:pt>
                <c:pt idx="1898">
                  <c:v>5.7919999999999998</c:v>
                </c:pt>
                <c:pt idx="1899">
                  <c:v>5</c:v>
                </c:pt>
                <c:pt idx="1900">
                  <c:v>3.3109999999999977</c:v>
                </c:pt>
                <c:pt idx="1901">
                  <c:v>10.796000000000001</c:v>
                </c:pt>
                <c:pt idx="1902">
                  <c:v>19.651000000000035</c:v>
                </c:pt>
                <c:pt idx="1903">
                  <c:v>5.49</c:v>
                </c:pt>
                <c:pt idx="1904">
                  <c:v>13.02</c:v>
                </c:pt>
                <c:pt idx="1905">
                  <c:v>11.844000000000001</c:v>
                </c:pt>
                <c:pt idx="1906">
                  <c:v>4.0094000000000003</c:v>
                </c:pt>
                <c:pt idx="1907">
                  <c:v>2.7680000000000002</c:v>
                </c:pt>
                <c:pt idx="1908">
                  <c:v>4.7300000000000004</c:v>
                </c:pt>
                <c:pt idx="1909">
                  <c:v>2.6398899999999967</c:v>
                </c:pt>
                <c:pt idx="1910">
                  <c:v>24.56</c:v>
                </c:pt>
                <c:pt idx="1911">
                  <c:v>7.5810000000000004</c:v>
                </c:pt>
                <c:pt idx="1912">
                  <c:v>21.150000000000031</c:v>
                </c:pt>
                <c:pt idx="1913">
                  <c:v>5.8586999999999998</c:v>
                </c:pt>
                <c:pt idx="1914">
                  <c:v>56.65</c:v>
                </c:pt>
                <c:pt idx="1915">
                  <c:v>4.9340000000000002</c:v>
                </c:pt>
                <c:pt idx="1916">
                  <c:v>4.7629999999999955</c:v>
                </c:pt>
                <c:pt idx="1917">
                  <c:v>12</c:v>
                </c:pt>
                <c:pt idx="1918">
                  <c:v>19</c:v>
                </c:pt>
                <c:pt idx="1919">
                  <c:v>15.085000000000004</c:v>
                </c:pt>
                <c:pt idx="1920">
                  <c:v>4.399</c:v>
                </c:pt>
                <c:pt idx="1921">
                  <c:v>5.8319999999999999</c:v>
                </c:pt>
                <c:pt idx="1922">
                  <c:v>27.01</c:v>
                </c:pt>
                <c:pt idx="1923">
                  <c:v>1.2</c:v>
                </c:pt>
                <c:pt idx="1924">
                  <c:v>32.700000000000003</c:v>
                </c:pt>
                <c:pt idx="1925">
                  <c:v>24</c:v>
                </c:pt>
                <c:pt idx="1926">
                  <c:v>3.9914999999999967</c:v>
                </c:pt>
                <c:pt idx="1927">
                  <c:v>4.0728</c:v>
                </c:pt>
                <c:pt idx="1928">
                  <c:v>16.283999999999949</c:v>
                </c:pt>
                <c:pt idx="1929">
                  <c:v>7.04</c:v>
                </c:pt>
                <c:pt idx="1930">
                  <c:v>47.05</c:v>
                </c:pt>
                <c:pt idx="1931">
                  <c:v>6.6829999999999945</c:v>
                </c:pt>
                <c:pt idx="1932">
                  <c:v>6</c:v>
                </c:pt>
                <c:pt idx="1933">
                  <c:v>3.5559999999999987</c:v>
                </c:pt>
                <c:pt idx="1934">
                  <c:v>9.7785000000000011</c:v>
                </c:pt>
                <c:pt idx="1935">
                  <c:v>34.75</c:v>
                </c:pt>
                <c:pt idx="1936">
                  <c:v>3.1362999999999968</c:v>
                </c:pt>
                <c:pt idx="1937">
                  <c:v>13.895000000000023</c:v>
                </c:pt>
                <c:pt idx="1938">
                  <c:v>9.4530000000000047</c:v>
                </c:pt>
                <c:pt idx="1939">
                  <c:v>7.92</c:v>
                </c:pt>
                <c:pt idx="1940">
                  <c:v>29.494</c:v>
                </c:pt>
                <c:pt idx="1941">
                  <c:v>13.482000000000006</c:v>
                </c:pt>
                <c:pt idx="1942">
                  <c:v>8.2299999999999986</c:v>
                </c:pt>
                <c:pt idx="1943">
                  <c:v>5.6599999999999975</c:v>
                </c:pt>
                <c:pt idx="1944">
                  <c:v>7.94</c:v>
                </c:pt>
                <c:pt idx="1945">
                  <c:v>12.599</c:v>
                </c:pt>
                <c:pt idx="1946">
                  <c:v>3.2570000000000001</c:v>
                </c:pt>
                <c:pt idx="1947">
                  <c:v>7.7910000000000004</c:v>
                </c:pt>
                <c:pt idx="1948">
                  <c:v>7.8959999999999955</c:v>
                </c:pt>
                <c:pt idx="1949">
                  <c:v>2.92</c:v>
                </c:pt>
                <c:pt idx="1950">
                  <c:v>132.70999999999998</c:v>
                </c:pt>
                <c:pt idx="1951">
                  <c:v>13.44</c:v>
                </c:pt>
                <c:pt idx="1952">
                  <c:v>5.44</c:v>
                </c:pt>
                <c:pt idx="1953">
                  <c:v>12</c:v>
                </c:pt>
                <c:pt idx="1954">
                  <c:v>14.893000000000002</c:v>
                </c:pt>
                <c:pt idx="1955">
                  <c:v>3.3961999999999977</c:v>
                </c:pt>
                <c:pt idx="1956">
                  <c:v>17.385999999999989</c:v>
                </c:pt>
                <c:pt idx="1957">
                  <c:v>17.2</c:v>
                </c:pt>
                <c:pt idx="1958">
                  <c:v>18</c:v>
                </c:pt>
                <c:pt idx="1959">
                  <c:v>8.613999999999999</c:v>
                </c:pt>
                <c:pt idx="1960">
                  <c:v>11.283000000000001</c:v>
                </c:pt>
                <c:pt idx="1961">
                  <c:v>139.1</c:v>
                </c:pt>
                <c:pt idx="1962">
                  <c:v>11.52</c:v>
                </c:pt>
                <c:pt idx="1963">
                  <c:v>3.8099999999999987</c:v>
                </c:pt>
                <c:pt idx="1964">
                  <c:v>109.86999999999999</c:v>
                </c:pt>
                <c:pt idx="1965">
                  <c:v>6.5154999999999985</c:v>
                </c:pt>
                <c:pt idx="1966">
                  <c:v>12</c:v>
                </c:pt>
                <c:pt idx="1967">
                  <c:v>660</c:v>
                </c:pt>
                <c:pt idx="1968">
                  <c:v>5.6360000000000001</c:v>
                </c:pt>
                <c:pt idx="1969">
                  <c:v>10.150500000000006</c:v>
                </c:pt>
                <c:pt idx="1970">
                  <c:v>31</c:v>
                </c:pt>
                <c:pt idx="1971">
                  <c:v>11.989000000000004</c:v>
                </c:pt>
                <c:pt idx="1972">
                  <c:v>14.914</c:v>
                </c:pt>
                <c:pt idx="1973">
                  <c:v>15.9</c:v>
                </c:pt>
                <c:pt idx="1974">
                  <c:v>94.432000000000002</c:v>
                </c:pt>
                <c:pt idx="1975">
                  <c:v>4.58</c:v>
                </c:pt>
                <c:pt idx="1976">
                  <c:v>3.8369999999999944</c:v>
                </c:pt>
                <c:pt idx="1977">
                  <c:v>3.0360999999999967</c:v>
                </c:pt>
                <c:pt idx="1978">
                  <c:v>9</c:v>
                </c:pt>
                <c:pt idx="1979">
                  <c:v>126.3</c:v>
                </c:pt>
                <c:pt idx="1980">
                  <c:v>257</c:v>
                </c:pt>
                <c:pt idx="1981">
                  <c:v>3.8899999999999997</c:v>
                </c:pt>
                <c:pt idx="1982">
                  <c:v>11.353300000000004</c:v>
                </c:pt>
                <c:pt idx="1983">
                  <c:v>28.459999999999987</c:v>
                </c:pt>
                <c:pt idx="1984">
                  <c:v>8.3711000000000002</c:v>
                </c:pt>
                <c:pt idx="1985">
                  <c:v>27.779999999999987</c:v>
                </c:pt>
                <c:pt idx="1986">
                  <c:v>18.72</c:v>
                </c:pt>
                <c:pt idx="1987">
                  <c:v>5.9</c:v>
                </c:pt>
                <c:pt idx="1988">
                  <c:v>6.0060000000000002</c:v>
                </c:pt>
                <c:pt idx="1989">
                  <c:v>6.0039999999999996</c:v>
                </c:pt>
                <c:pt idx="1990">
                  <c:v>3.1757999999999997</c:v>
                </c:pt>
                <c:pt idx="1991">
                  <c:v>6.8090000000000002</c:v>
                </c:pt>
                <c:pt idx="1992">
                  <c:v>8</c:v>
                </c:pt>
                <c:pt idx="1993">
                  <c:v>3.3499999999999988</c:v>
                </c:pt>
                <c:pt idx="1994">
                  <c:v>4.3199999999999985</c:v>
                </c:pt>
                <c:pt idx="1995">
                  <c:v>6.7060000000000004</c:v>
                </c:pt>
                <c:pt idx="1996">
                  <c:v>3.6519999999999997</c:v>
                </c:pt>
                <c:pt idx="1997">
                  <c:v>3.7559999999999998</c:v>
                </c:pt>
                <c:pt idx="1998">
                  <c:v>3.294</c:v>
                </c:pt>
                <c:pt idx="1999">
                  <c:v>4.3129999999999882</c:v>
                </c:pt>
                <c:pt idx="2000">
                  <c:v>9.6</c:v>
                </c:pt>
                <c:pt idx="2001">
                  <c:v>6.83</c:v>
                </c:pt>
                <c:pt idx="2002">
                  <c:v>24</c:v>
                </c:pt>
                <c:pt idx="2003">
                  <c:v>4.0960000000000001</c:v>
                </c:pt>
                <c:pt idx="2004">
                  <c:v>9.2000000000000011</c:v>
                </c:pt>
                <c:pt idx="2005">
                  <c:v>2.9109999999999987</c:v>
                </c:pt>
                <c:pt idx="2006">
                  <c:v>3.262</c:v>
                </c:pt>
                <c:pt idx="2007">
                  <c:v>8.3610000000000007</c:v>
                </c:pt>
                <c:pt idx="2008">
                  <c:v>6.06</c:v>
                </c:pt>
                <c:pt idx="2009">
                  <c:v>29.8</c:v>
                </c:pt>
                <c:pt idx="2010">
                  <c:v>6.6644999999999861</c:v>
                </c:pt>
                <c:pt idx="2011">
                  <c:v>7.0419999999999998</c:v>
                </c:pt>
                <c:pt idx="2012">
                  <c:v>4.68</c:v>
                </c:pt>
                <c:pt idx="2013">
                  <c:v>5.4130000000000003</c:v>
                </c:pt>
                <c:pt idx="2014">
                  <c:v>18.64</c:v>
                </c:pt>
                <c:pt idx="2015">
                  <c:v>13.69</c:v>
                </c:pt>
                <c:pt idx="2016">
                  <c:v>6.42</c:v>
                </c:pt>
                <c:pt idx="2017">
                  <c:v>3.7490000000000001</c:v>
                </c:pt>
                <c:pt idx="2018">
                  <c:v>17.994</c:v>
                </c:pt>
                <c:pt idx="2019">
                  <c:v>32</c:v>
                </c:pt>
                <c:pt idx="2020">
                  <c:v>4.4450000000000003</c:v>
                </c:pt>
                <c:pt idx="2021">
                  <c:v>30</c:v>
                </c:pt>
                <c:pt idx="2022">
                  <c:v>6.94</c:v>
                </c:pt>
                <c:pt idx="2023">
                  <c:v>10.543999999999999</c:v>
                </c:pt>
                <c:pt idx="2024">
                  <c:v>26.51</c:v>
                </c:pt>
                <c:pt idx="2025">
                  <c:v>22.914000000000001</c:v>
                </c:pt>
                <c:pt idx="2026">
                  <c:v>9.7590000000000003</c:v>
                </c:pt>
                <c:pt idx="2027">
                  <c:v>54.2</c:v>
                </c:pt>
                <c:pt idx="2028">
                  <c:v>7.7</c:v>
                </c:pt>
                <c:pt idx="2029">
                  <c:v>3.278</c:v>
                </c:pt>
                <c:pt idx="2030">
                  <c:v>16.5</c:v>
                </c:pt>
                <c:pt idx="2031">
                  <c:v>7.6055999999999955</c:v>
                </c:pt>
                <c:pt idx="2032">
                  <c:v>12</c:v>
                </c:pt>
                <c:pt idx="2033">
                  <c:v>16.706</c:v>
                </c:pt>
                <c:pt idx="2034">
                  <c:v>41.790000000000013</c:v>
                </c:pt>
                <c:pt idx="2035">
                  <c:v>8.8015000000000008</c:v>
                </c:pt>
                <c:pt idx="2036">
                  <c:v>4.8279999999999861</c:v>
                </c:pt>
                <c:pt idx="2037">
                  <c:v>8.1640000000000015</c:v>
                </c:pt>
                <c:pt idx="2038">
                  <c:v>5.1836599999999997</c:v>
                </c:pt>
                <c:pt idx="2039">
                  <c:v>8.3230000000000004</c:v>
                </c:pt>
                <c:pt idx="2040">
                  <c:v>6.3209999999999882</c:v>
                </c:pt>
                <c:pt idx="2041">
                  <c:v>6.8</c:v>
                </c:pt>
                <c:pt idx="2042">
                  <c:v>26.5</c:v>
                </c:pt>
                <c:pt idx="2043">
                  <c:v>3.09</c:v>
                </c:pt>
                <c:pt idx="2044">
                  <c:v>12.067</c:v>
                </c:pt>
                <c:pt idx="2045">
                  <c:v>7.1295999999999955</c:v>
                </c:pt>
                <c:pt idx="2046">
                  <c:v>3.4915999999999987</c:v>
                </c:pt>
                <c:pt idx="2047">
                  <c:v>4.4695999999999998</c:v>
                </c:pt>
                <c:pt idx="2048">
                  <c:v>2.48</c:v>
                </c:pt>
                <c:pt idx="2049">
                  <c:v>8.6399999999999988</c:v>
                </c:pt>
                <c:pt idx="2050">
                  <c:v>18.2</c:v>
                </c:pt>
                <c:pt idx="2051">
                  <c:v>26.27</c:v>
                </c:pt>
                <c:pt idx="2052">
                  <c:v>17.37</c:v>
                </c:pt>
                <c:pt idx="2053">
                  <c:v>6.3209999999999882</c:v>
                </c:pt>
                <c:pt idx="2054">
                  <c:v>7.75</c:v>
                </c:pt>
                <c:pt idx="2055">
                  <c:v>6.2278999999999956</c:v>
                </c:pt>
                <c:pt idx="2056">
                  <c:v>10.123000000000001</c:v>
                </c:pt>
                <c:pt idx="2057">
                  <c:v>3.4499999999999997</c:v>
                </c:pt>
                <c:pt idx="2058">
                  <c:v>15.950000000000006</c:v>
                </c:pt>
                <c:pt idx="2059">
                  <c:v>2.7389999999999999</c:v>
                </c:pt>
                <c:pt idx="2060">
                  <c:v>2.82708</c:v>
                </c:pt>
                <c:pt idx="2061">
                  <c:v>7.3150999999999975</c:v>
                </c:pt>
                <c:pt idx="2062">
                  <c:v>11.514000000000001</c:v>
                </c:pt>
                <c:pt idx="2063">
                  <c:v>9.1960000000000015</c:v>
                </c:pt>
                <c:pt idx="2064">
                  <c:v>5.5739999999999998</c:v>
                </c:pt>
                <c:pt idx="2065">
                  <c:v>12</c:v>
                </c:pt>
                <c:pt idx="2066">
                  <c:v>2.423</c:v>
                </c:pt>
                <c:pt idx="2067">
                  <c:v>7.4779999999999998</c:v>
                </c:pt>
                <c:pt idx="2068">
                  <c:v>14.07</c:v>
                </c:pt>
                <c:pt idx="2069">
                  <c:v>128</c:v>
                </c:pt>
                <c:pt idx="2070">
                  <c:v>3.0030000000000001</c:v>
                </c:pt>
                <c:pt idx="2071">
                  <c:v>6.68</c:v>
                </c:pt>
                <c:pt idx="2072">
                  <c:v>7.07</c:v>
                </c:pt>
                <c:pt idx="2073">
                  <c:v>292</c:v>
                </c:pt>
                <c:pt idx="2074">
                  <c:v>7.9310000000000125</c:v>
                </c:pt>
                <c:pt idx="2075">
                  <c:v>2.9099999999999997</c:v>
                </c:pt>
                <c:pt idx="2076">
                  <c:v>3.3101599999999967</c:v>
                </c:pt>
                <c:pt idx="2077">
                  <c:v>7.8568299999999995</c:v>
                </c:pt>
                <c:pt idx="2078">
                  <c:v>4.9047000000000001</c:v>
                </c:pt>
                <c:pt idx="2079">
                  <c:v>7.181</c:v>
                </c:pt>
                <c:pt idx="2080">
                  <c:v>13.55</c:v>
                </c:pt>
                <c:pt idx="2081">
                  <c:v>11.893000000000002</c:v>
                </c:pt>
                <c:pt idx="2082">
                  <c:v>6.7309999999999999</c:v>
                </c:pt>
                <c:pt idx="2083">
                  <c:v>14.237999999999998</c:v>
                </c:pt>
                <c:pt idx="2084">
                  <c:v>5.1099999999999985</c:v>
                </c:pt>
                <c:pt idx="2085">
                  <c:v>52.92</c:v>
                </c:pt>
                <c:pt idx="2086">
                  <c:v>9</c:v>
                </c:pt>
                <c:pt idx="2087">
                  <c:v>3.0179</c:v>
                </c:pt>
                <c:pt idx="2088">
                  <c:v>2.9391999999999987</c:v>
                </c:pt>
                <c:pt idx="2089">
                  <c:v>3.8526999999999925</c:v>
                </c:pt>
                <c:pt idx="2090">
                  <c:v>26.591999999999999</c:v>
                </c:pt>
                <c:pt idx="2091">
                  <c:v>24</c:v>
                </c:pt>
                <c:pt idx="2092">
                  <c:v>17.02</c:v>
                </c:pt>
                <c:pt idx="2093">
                  <c:v>15.132</c:v>
                </c:pt>
                <c:pt idx="2094">
                  <c:v>5.7186000000000003</c:v>
                </c:pt>
                <c:pt idx="2095">
                  <c:v>145</c:v>
                </c:pt>
                <c:pt idx="2096">
                  <c:v>3.9299999999999997</c:v>
                </c:pt>
                <c:pt idx="2097">
                  <c:v>4.72</c:v>
                </c:pt>
                <c:pt idx="2098">
                  <c:v>106.3</c:v>
                </c:pt>
                <c:pt idx="2099">
                  <c:v>12</c:v>
                </c:pt>
                <c:pt idx="2100">
                  <c:v>9.34</c:v>
                </c:pt>
                <c:pt idx="2101">
                  <c:v>8.9830000000000005</c:v>
                </c:pt>
                <c:pt idx="2102">
                  <c:v>2.58</c:v>
                </c:pt>
                <c:pt idx="2103">
                  <c:v>21.75</c:v>
                </c:pt>
                <c:pt idx="2104">
                  <c:v>33.42</c:v>
                </c:pt>
                <c:pt idx="2105">
                  <c:v>99.2</c:v>
                </c:pt>
                <c:pt idx="2106">
                  <c:v>35.53</c:v>
                </c:pt>
                <c:pt idx="2107">
                  <c:v>6.7489999999999997</c:v>
                </c:pt>
                <c:pt idx="2108">
                  <c:v>18.350000000000001</c:v>
                </c:pt>
                <c:pt idx="2109">
                  <c:v>18</c:v>
                </c:pt>
                <c:pt idx="2110">
                  <c:v>9.0279999999999987</c:v>
                </c:pt>
                <c:pt idx="2111">
                  <c:v>7.28</c:v>
                </c:pt>
                <c:pt idx="2112">
                  <c:v>36.929000000000002</c:v>
                </c:pt>
                <c:pt idx="2113">
                  <c:v>4.4639999999999995</c:v>
                </c:pt>
                <c:pt idx="2114">
                  <c:v>42.02</c:v>
                </c:pt>
                <c:pt idx="2115">
                  <c:v>11.05</c:v>
                </c:pt>
                <c:pt idx="2116">
                  <c:v>5.49</c:v>
                </c:pt>
                <c:pt idx="2117">
                  <c:v>15.3</c:v>
                </c:pt>
                <c:pt idx="2118">
                  <c:v>6.6</c:v>
                </c:pt>
                <c:pt idx="2119">
                  <c:v>4.9660000000000002</c:v>
                </c:pt>
                <c:pt idx="2120">
                  <c:v>4.968</c:v>
                </c:pt>
                <c:pt idx="2121">
                  <c:v>8.33</c:v>
                </c:pt>
                <c:pt idx="2122">
                  <c:v>8.91</c:v>
                </c:pt>
                <c:pt idx="2123">
                  <c:v>8</c:v>
                </c:pt>
                <c:pt idx="2124">
                  <c:v>21.64</c:v>
                </c:pt>
                <c:pt idx="2125">
                  <c:v>8.4600000000000026</c:v>
                </c:pt>
                <c:pt idx="2126">
                  <c:v>14.602</c:v>
                </c:pt>
                <c:pt idx="2127">
                  <c:v>122</c:v>
                </c:pt>
                <c:pt idx="2128">
                  <c:v>6.2060000000000004</c:v>
                </c:pt>
                <c:pt idx="2129">
                  <c:v>6.7</c:v>
                </c:pt>
                <c:pt idx="2130">
                  <c:v>8.6160000000000014</c:v>
                </c:pt>
                <c:pt idx="2131">
                  <c:v>13.68</c:v>
                </c:pt>
                <c:pt idx="2132">
                  <c:v>11.063000000000002</c:v>
                </c:pt>
                <c:pt idx="2133">
                  <c:v>66</c:v>
                </c:pt>
                <c:pt idx="2134">
                  <c:v>4.4370000000000003</c:v>
                </c:pt>
                <c:pt idx="2135">
                  <c:v>4.42</c:v>
                </c:pt>
                <c:pt idx="2136">
                  <c:v>2.7370000000000001</c:v>
                </c:pt>
                <c:pt idx="2137">
                  <c:v>12.719999999999999</c:v>
                </c:pt>
                <c:pt idx="2138">
                  <c:v>2.9459999999999997</c:v>
                </c:pt>
                <c:pt idx="2139">
                  <c:v>7.6599999999999975</c:v>
                </c:pt>
                <c:pt idx="2140">
                  <c:v>3.5640000000000001</c:v>
                </c:pt>
                <c:pt idx="2141">
                  <c:v>2.7210000000000001</c:v>
                </c:pt>
                <c:pt idx="2142">
                  <c:v>36</c:v>
                </c:pt>
                <c:pt idx="2143">
                  <c:v>69.2</c:v>
                </c:pt>
                <c:pt idx="2144">
                  <c:v>3.0859999999999999</c:v>
                </c:pt>
                <c:pt idx="2145">
                  <c:v>20.251999999999999</c:v>
                </c:pt>
                <c:pt idx="2146">
                  <c:v>2.8881000000000001</c:v>
                </c:pt>
                <c:pt idx="2147">
                  <c:v>19.04</c:v>
                </c:pt>
                <c:pt idx="2148">
                  <c:v>6.0724</c:v>
                </c:pt>
                <c:pt idx="2149">
                  <c:v>3.5162999999999967</c:v>
                </c:pt>
                <c:pt idx="2150">
                  <c:v>26.707999999999988</c:v>
                </c:pt>
                <c:pt idx="2151">
                  <c:v>17.050999999999988</c:v>
                </c:pt>
                <c:pt idx="2152">
                  <c:v>8.8976000000000006</c:v>
                </c:pt>
                <c:pt idx="2153">
                  <c:v>8.94</c:v>
                </c:pt>
                <c:pt idx="2154">
                  <c:v>44</c:v>
                </c:pt>
                <c:pt idx="2155">
                  <c:v>5.2750000000000004</c:v>
                </c:pt>
                <c:pt idx="2156">
                  <c:v>27.2</c:v>
                </c:pt>
                <c:pt idx="2157">
                  <c:v>16.439999999999987</c:v>
                </c:pt>
                <c:pt idx="2158">
                  <c:v>21.35</c:v>
                </c:pt>
                <c:pt idx="2159">
                  <c:v>8</c:v>
                </c:pt>
                <c:pt idx="2160">
                  <c:v>9.6</c:v>
                </c:pt>
                <c:pt idx="2161">
                  <c:v>15.19</c:v>
                </c:pt>
                <c:pt idx="2162">
                  <c:v>11.681000000000001</c:v>
                </c:pt>
                <c:pt idx="2163">
                  <c:v>4.3832000000000004</c:v>
                </c:pt>
                <c:pt idx="2164">
                  <c:v>2.6709999999999998</c:v>
                </c:pt>
                <c:pt idx="2165">
                  <c:v>9.7000000000000011</c:v>
                </c:pt>
                <c:pt idx="2166">
                  <c:v>3.0219999999999998</c:v>
                </c:pt>
                <c:pt idx="2167">
                  <c:v>23.04</c:v>
                </c:pt>
                <c:pt idx="2168">
                  <c:v>4.6628999999999872</c:v>
                </c:pt>
                <c:pt idx="2169">
                  <c:v>3.7187000000000001</c:v>
                </c:pt>
                <c:pt idx="2170">
                  <c:v>3.2970000000000002</c:v>
                </c:pt>
                <c:pt idx="2171">
                  <c:v>4.1399999999999997</c:v>
                </c:pt>
                <c:pt idx="2172">
                  <c:v>4.1814</c:v>
                </c:pt>
                <c:pt idx="2173">
                  <c:v>14.44</c:v>
                </c:pt>
                <c:pt idx="2174">
                  <c:v>12</c:v>
                </c:pt>
                <c:pt idx="2175">
                  <c:v>72</c:v>
                </c:pt>
                <c:pt idx="2176">
                  <c:v>2.8899999999999997</c:v>
                </c:pt>
                <c:pt idx="2177">
                  <c:v>6.1419999999999995</c:v>
                </c:pt>
                <c:pt idx="2178">
                  <c:v>0.11232</c:v>
                </c:pt>
                <c:pt idx="2179">
                  <c:v>34.14</c:v>
                </c:pt>
                <c:pt idx="2180">
                  <c:v>4.3019999999999996</c:v>
                </c:pt>
                <c:pt idx="2181">
                  <c:v>10.186</c:v>
                </c:pt>
                <c:pt idx="2182">
                  <c:v>5.8969999999999985</c:v>
                </c:pt>
                <c:pt idx="2183">
                  <c:v>9.4</c:v>
                </c:pt>
                <c:pt idx="2184">
                  <c:v>3.14</c:v>
                </c:pt>
                <c:pt idx="2185">
                  <c:v>16.29</c:v>
                </c:pt>
                <c:pt idx="2186">
                  <c:v>3.6480800000000002</c:v>
                </c:pt>
                <c:pt idx="2187">
                  <c:v>3.8376999999999977</c:v>
                </c:pt>
                <c:pt idx="2188">
                  <c:v>85</c:v>
                </c:pt>
                <c:pt idx="2189">
                  <c:v>5.2947999999999995</c:v>
                </c:pt>
                <c:pt idx="2190">
                  <c:v>16.130000000000031</c:v>
                </c:pt>
                <c:pt idx="2191">
                  <c:v>12</c:v>
                </c:pt>
                <c:pt idx="2192">
                  <c:v>6.8639999999999946</c:v>
                </c:pt>
                <c:pt idx="2193">
                  <c:v>13.77</c:v>
                </c:pt>
                <c:pt idx="2194">
                  <c:v>2.7290000000000001</c:v>
                </c:pt>
                <c:pt idx="2195">
                  <c:v>52</c:v>
                </c:pt>
                <c:pt idx="2196">
                  <c:v>24</c:v>
                </c:pt>
                <c:pt idx="2197">
                  <c:v>4.67</c:v>
                </c:pt>
                <c:pt idx="2198">
                  <c:v>4.08</c:v>
                </c:pt>
                <c:pt idx="2199">
                  <c:v>37.56</c:v>
                </c:pt>
                <c:pt idx="2200">
                  <c:v>13.088100000000001</c:v>
                </c:pt>
                <c:pt idx="2201">
                  <c:v>5.1869999999999985</c:v>
                </c:pt>
                <c:pt idx="2202">
                  <c:v>3.7717999999999998</c:v>
                </c:pt>
                <c:pt idx="2203">
                  <c:v>17.91</c:v>
                </c:pt>
                <c:pt idx="2204">
                  <c:v>8.338000000000001</c:v>
                </c:pt>
                <c:pt idx="2205">
                  <c:v>5.0590999999999999</c:v>
                </c:pt>
                <c:pt idx="2206">
                  <c:v>4.0969999999999995</c:v>
                </c:pt>
                <c:pt idx="2207">
                  <c:v>18.98599999999993</c:v>
                </c:pt>
                <c:pt idx="2208">
                  <c:v>24</c:v>
                </c:pt>
                <c:pt idx="2209">
                  <c:v>18.5</c:v>
                </c:pt>
                <c:pt idx="2210">
                  <c:v>15.629999999999999</c:v>
                </c:pt>
                <c:pt idx="2211">
                  <c:v>740</c:v>
                </c:pt>
                <c:pt idx="2212">
                  <c:v>3.8899999999999997</c:v>
                </c:pt>
                <c:pt idx="2213">
                  <c:v>20.3</c:v>
                </c:pt>
                <c:pt idx="2214">
                  <c:v>18.09</c:v>
                </c:pt>
                <c:pt idx="2215">
                  <c:v>5.2885</c:v>
                </c:pt>
                <c:pt idx="2216">
                  <c:v>13.807</c:v>
                </c:pt>
                <c:pt idx="2217">
                  <c:v>10.117000000000001</c:v>
                </c:pt>
                <c:pt idx="2218">
                  <c:v>12.84</c:v>
                </c:pt>
                <c:pt idx="2219">
                  <c:v>6.9130000000000003</c:v>
                </c:pt>
                <c:pt idx="2220">
                  <c:v>3.1019999999999999</c:v>
                </c:pt>
                <c:pt idx="2221">
                  <c:v>8.2199999999999989</c:v>
                </c:pt>
                <c:pt idx="2222">
                  <c:v>2.5569999999999977</c:v>
                </c:pt>
                <c:pt idx="2223">
                  <c:v>43.296000000000063</c:v>
                </c:pt>
                <c:pt idx="2224">
                  <c:v>3.234</c:v>
                </c:pt>
                <c:pt idx="2225">
                  <c:v>2.9779999999999998</c:v>
                </c:pt>
                <c:pt idx="2226">
                  <c:v>3.9815999999999998</c:v>
                </c:pt>
                <c:pt idx="2227">
                  <c:v>7.8</c:v>
                </c:pt>
                <c:pt idx="2228">
                  <c:v>3.8119999999999967</c:v>
                </c:pt>
                <c:pt idx="2229">
                  <c:v>14.860000000000023</c:v>
                </c:pt>
                <c:pt idx="2230">
                  <c:v>7.51</c:v>
                </c:pt>
                <c:pt idx="2231">
                  <c:v>1.4</c:v>
                </c:pt>
                <c:pt idx="2232">
                  <c:v>3.5467</c:v>
                </c:pt>
                <c:pt idx="2233">
                  <c:v>5.5750000000000002</c:v>
                </c:pt>
                <c:pt idx="2234">
                  <c:v>20.52</c:v>
                </c:pt>
                <c:pt idx="2235">
                  <c:v>8</c:v>
                </c:pt>
                <c:pt idx="2236">
                  <c:v>6.1439999999999975</c:v>
                </c:pt>
                <c:pt idx="2237">
                  <c:v>4.0389999999999997</c:v>
                </c:pt>
                <c:pt idx="2238">
                  <c:v>5.614999999999986</c:v>
                </c:pt>
                <c:pt idx="2239">
                  <c:v>3.6338399999999997</c:v>
                </c:pt>
                <c:pt idx="2240">
                  <c:v>7.5389999999999997</c:v>
                </c:pt>
                <c:pt idx="2241">
                  <c:v>3.9189999999999987</c:v>
                </c:pt>
                <c:pt idx="2242">
                  <c:v>3.9859999999999998</c:v>
                </c:pt>
                <c:pt idx="2243">
                  <c:v>4.8719999999999999</c:v>
                </c:pt>
                <c:pt idx="2244">
                  <c:v>4.0599999999999996</c:v>
                </c:pt>
                <c:pt idx="2245">
                  <c:v>9.6</c:v>
                </c:pt>
                <c:pt idx="2246">
                  <c:v>3.2680000000000002</c:v>
                </c:pt>
                <c:pt idx="2247">
                  <c:v>5.1546999999999965</c:v>
                </c:pt>
                <c:pt idx="2248">
                  <c:v>6.2210000000000001</c:v>
                </c:pt>
                <c:pt idx="2249">
                  <c:v>3.9455999999999998</c:v>
                </c:pt>
                <c:pt idx="2250">
                  <c:v>8.3600000000000048</c:v>
                </c:pt>
                <c:pt idx="2251">
                  <c:v>20</c:v>
                </c:pt>
                <c:pt idx="2252">
                  <c:v>25.62</c:v>
                </c:pt>
                <c:pt idx="2253">
                  <c:v>6.2</c:v>
                </c:pt>
                <c:pt idx="2254">
                  <c:v>9.3085000000000004</c:v>
                </c:pt>
                <c:pt idx="2255">
                  <c:v>8.6030000000000015</c:v>
                </c:pt>
                <c:pt idx="2256">
                  <c:v>12.66</c:v>
                </c:pt>
                <c:pt idx="2257">
                  <c:v>170</c:v>
                </c:pt>
                <c:pt idx="2258">
                  <c:v>9.8458000000000006</c:v>
                </c:pt>
                <c:pt idx="2259">
                  <c:v>9.4752000000000027</c:v>
                </c:pt>
                <c:pt idx="2260">
                  <c:v>6.56</c:v>
                </c:pt>
                <c:pt idx="2261">
                  <c:v>3.657</c:v>
                </c:pt>
                <c:pt idx="2262">
                  <c:v>125</c:v>
                </c:pt>
                <c:pt idx="2263">
                  <c:v>4.75</c:v>
                </c:pt>
                <c:pt idx="2264">
                  <c:v>20</c:v>
                </c:pt>
                <c:pt idx="2265">
                  <c:v>5.8949999999999871</c:v>
                </c:pt>
                <c:pt idx="2266">
                  <c:v>8.51</c:v>
                </c:pt>
                <c:pt idx="2267">
                  <c:v>7.8849999999999945</c:v>
                </c:pt>
                <c:pt idx="2268">
                  <c:v>3.6389999999999998</c:v>
                </c:pt>
                <c:pt idx="2269">
                  <c:v>2.65</c:v>
                </c:pt>
                <c:pt idx="2270">
                  <c:v>7.4524999999999997</c:v>
                </c:pt>
                <c:pt idx="2271">
                  <c:v>11.28</c:v>
                </c:pt>
                <c:pt idx="2272">
                  <c:v>7.7594000000000003</c:v>
                </c:pt>
                <c:pt idx="2273">
                  <c:v>5.5</c:v>
                </c:pt>
                <c:pt idx="2274">
                  <c:v>11.1098</c:v>
                </c:pt>
                <c:pt idx="2275">
                  <c:v>6.6469999999999985</c:v>
                </c:pt>
                <c:pt idx="2276">
                  <c:v>3.0815800000000002</c:v>
                </c:pt>
                <c:pt idx="2277">
                  <c:v>6.9297000000000004</c:v>
                </c:pt>
                <c:pt idx="2278">
                  <c:v>18.164999999999999</c:v>
                </c:pt>
                <c:pt idx="2279">
                  <c:v>9.31</c:v>
                </c:pt>
                <c:pt idx="2280">
                  <c:v>2.5459999999999998</c:v>
                </c:pt>
                <c:pt idx="2281">
                  <c:v>480</c:v>
                </c:pt>
                <c:pt idx="2282">
                  <c:v>6.1123999999999965</c:v>
                </c:pt>
                <c:pt idx="2283">
                  <c:v>2.73</c:v>
                </c:pt>
                <c:pt idx="2284">
                  <c:v>2.7770000000000001</c:v>
                </c:pt>
                <c:pt idx="2285">
                  <c:v>3.8083999999999998</c:v>
                </c:pt>
                <c:pt idx="2286">
                  <c:v>5.5227999999999975</c:v>
                </c:pt>
                <c:pt idx="2287">
                  <c:v>14.077</c:v>
                </c:pt>
                <c:pt idx="2288">
                  <c:v>5.0887000000000002</c:v>
                </c:pt>
                <c:pt idx="2289">
                  <c:v>8.7800000000000011</c:v>
                </c:pt>
                <c:pt idx="2290">
                  <c:v>9.418000000000001</c:v>
                </c:pt>
                <c:pt idx="2291">
                  <c:v>4.2300000000000004</c:v>
                </c:pt>
                <c:pt idx="2292">
                  <c:v>15.239999999999998</c:v>
                </c:pt>
                <c:pt idx="2293">
                  <c:v>103.9</c:v>
                </c:pt>
                <c:pt idx="2294">
                  <c:v>4.8</c:v>
                </c:pt>
                <c:pt idx="2295">
                  <c:v>21.130000000000031</c:v>
                </c:pt>
                <c:pt idx="2296">
                  <c:v>5.9287999999999998</c:v>
                </c:pt>
                <c:pt idx="2297">
                  <c:v>3.8159999999999967</c:v>
                </c:pt>
                <c:pt idx="2298">
                  <c:v>10.559000000000006</c:v>
                </c:pt>
                <c:pt idx="2299">
                  <c:v>6.069</c:v>
                </c:pt>
                <c:pt idx="2300">
                  <c:v>3.0859999999999999</c:v>
                </c:pt>
                <c:pt idx="2301">
                  <c:v>7.29</c:v>
                </c:pt>
                <c:pt idx="2302">
                  <c:v>3.0789999999999997</c:v>
                </c:pt>
                <c:pt idx="2303">
                  <c:v>5.1606999999999985</c:v>
                </c:pt>
                <c:pt idx="2304">
                  <c:v>2.9</c:v>
                </c:pt>
                <c:pt idx="2305">
                  <c:v>9.2550000000000008</c:v>
                </c:pt>
                <c:pt idx="2306">
                  <c:v>4.7088999999999999</c:v>
                </c:pt>
                <c:pt idx="2307">
                  <c:v>6.2584</c:v>
                </c:pt>
                <c:pt idx="2308">
                  <c:v>11.893000000000002</c:v>
                </c:pt>
                <c:pt idx="2309">
                  <c:v>4.0259999999999945</c:v>
                </c:pt>
                <c:pt idx="2310">
                  <c:v>66.7</c:v>
                </c:pt>
                <c:pt idx="2311">
                  <c:v>16.491999999999987</c:v>
                </c:pt>
                <c:pt idx="2312">
                  <c:v>36.25</c:v>
                </c:pt>
                <c:pt idx="2313">
                  <c:v>10.223000000000001</c:v>
                </c:pt>
                <c:pt idx="2314">
                  <c:v>4.8599999999999985</c:v>
                </c:pt>
                <c:pt idx="2315">
                  <c:v>19.36</c:v>
                </c:pt>
                <c:pt idx="2316">
                  <c:v>11</c:v>
                </c:pt>
                <c:pt idx="2317">
                  <c:v>13.014000000000001</c:v>
                </c:pt>
                <c:pt idx="2318">
                  <c:v>4.8327999999999998</c:v>
                </c:pt>
                <c:pt idx="2319">
                  <c:v>5.81</c:v>
                </c:pt>
                <c:pt idx="2320">
                  <c:v>4.5469999999999997</c:v>
                </c:pt>
                <c:pt idx="2321">
                  <c:v>5.83</c:v>
                </c:pt>
                <c:pt idx="2322">
                  <c:v>3.2</c:v>
                </c:pt>
                <c:pt idx="2323">
                  <c:v>23.330000000000005</c:v>
                </c:pt>
                <c:pt idx="2324">
                  <c:v>129.51</c:v>
                </c:pt>
                <c:pt idx="2325">
                  <c:v>3.6196999999999977</c:v>
                </c:pt>
                <c:pt idx="2326">
                  <c:v>36.137</c:v>
                </c:pt>
                <c:pt idx="2327">
                  <c:v>5.0723000000000003</c:v>
                </c:pt>
                <c:pt idx="2328">
                  <c:v>4.324999999999986</c:v>
                </c:pt>
                <c:pt idx="2329">
                  <c:v>5.0389999999999997</c:v>
                </c:pt>
                <c:pt idx="2330">
                  <c:v>2.7097000000000002</c:v>
                </c:pt>
                <c:pt idx="2331">
                  <c:v>2.9970499999999967</c:v>
                </c:pt>
                <c:pt idx="2332">
                  <c:v>5.343</c:v>
                </c:pt>
                <c:pt idx="2333">
                  <c:v>2.6941000000000002</c:v>
                </c:pt>
                <c:pt idx="2334">
                  <c:v>3.7570000000000001</c:v>
                </c:pt>
                <c:pt idx="2335">
                  <c:v>3.92</c:v>
                </c:pt>
                <c:pt idx="2336">
                  <c:v>3.1230000000000002</c:v>
                </c:pt>
                <c:pt idx="2337">
                  <c:v>5.4139999999999997</c:v>
                </c:pt>
                <c:pt idx="2338">
                  <c:v>3.3899999999999997</c:v>
                </c:pt>
                <c:pt idx="2339">
                  <c:v>8.3570000000000046</c:v>
                </c:pt>
                <c:pt idx="2340">
                  <c:v>3.69</c:v>
                </c:pt>
                <c:pt idx="2341">
                  <c:v>14</c:v>
                </c:pt>
                <c:pt idx="2342">
                  <c:v>10.56</c:v>
                </c:pt>
                <c:pt idx="2343">
                  <c:v>18.146999999999988</c:v>
                </c:pt>
                <c:pt idx="2344">
                  <c:v>115</c:v>
                </c:pt>
                <c:pt idx="2345">
                  <c:v>2.9779399999999998</c:v>
                </c:pt>
                <c:pt idx="2346">
                  <c:v>13.01</c:v>
                </c:pt>
                <c:pt idx="2347">
                  <c:v>27.1</c:v>
                </c:pt>
                <c:pt idx="2348">
                  <c:v>2.6589999999999998</c:v>
                </c:pt>
                <c:pt idx="2349">
                  <c:v>36.253</c:v>
                </c:pt>
                <c:pt idx="2350">
                  <c:v>5.7549999999999955</c:v>
                </c:pt>
                <c:pt idx="2351">
                  <c:v>3.2240000000000002</c:v>
                </c:pt>
                <c:pt idx="2352">
                  <c:v>50.44</c:v>
                </c:pt>
                <c:pt idx="2353">
                  <c:v>5.5068000000000001</c:v>
                </c:pt>
                <c:pt idx="2354">
                  <c:v>2.7367999999999997</c:v>
                </c:pt>
                <c:pt idx="2355">
                  <c:v>2.8349999999999977</c:v>
                </c:pt>
                <c:pt idx="2356">
                  <c:v>33.800000000000004</c:v>
                </c:pt>
                <c:pt idx="2357">
                  <c:v>42.532000000000011</c:v>
                </c:pt>
                <c:pt idx="2358">
                  <c:v>4.8099999999999996</c:v>
                </c:pt>
                <c:pt idx="2359">
                  <c:v>24</c:v>
                </c:pt>
                <c:pt idx="2360">
                  <c:v>30</c:v>
                </c:pt>
                <c:pt idx="2361">
                  <c:v>11.66</c:v>
                </c:pt>
                <c:pt idx="2362">
                  <c:v>25.885000000000002</c:v>
                </c:pt>
                <c:pt idx="2363">
                  <c:v>3.9019999999999997</c:v>
                </c:pt>
                <c:pt idx="2364">
                  <c:v>20</c:v>
                </c:pt>
                <c:pt idx="2365">
                  <c:v>30.494999999999987</c:v>
                </c:pt>
                <c:pt idx="2366">
                  <c:v>3.0819999999999999</c:v>
                </c:pt>
                <c:pt idx="2367">
                  <c:v>16.22</c:v>
                </c:pt>
                <c:pt idx="2368">
                  <c:v>3.464</c:v>
                </c:pt>
                <c:pt idx="2369">
                  <c:v>18</c:v>
                </c:pt>
                <c:pt idx="2370">
                  <c:v>107.1</c:v>
                </c:pt>
                <c:pt idx="2371">
                  <c:v>6.758</c:v>
                </c:pt>
                <c:pt idx="2372">
                  <c:v>3.9670000000000001</c:v>
                </c:pt>
                <c:pt idx="2373">
                  <c:v>16.100000000000001</c:v>
                </c:pt>
                <c:pt idx="2374">
                  <c:v>6.13</c:v>
                </c:pt>
                <c:pt idx="2375">
                  <c:v>8.02</c:v>
                </c:pt>
                <c:pt idx="2376">
                  <c:v>2.9249999999999998</c:v>
                </c:pt>
                <c:pt idx="2377">
                  <c:v>16.259</c:v>
                </c:pt>
                <c:pt idx="2378">
                  <c:v>4.0960000000000001</c:v>
                </c:pt>
                <c:pt idx="2379">
                  <c:v>24.259999999999987</c:v>
                </c:pt>
                <c:pt idx="2380">
                  <c:v>7.8049999999999882</c:v>
                </c:pt>
                <c:pt idx="2381">
                  <c:v>5.4960000000000004</c:v>
                </c:pt>
                <c:pt idx="2382">
                  <c:v>28.8</c:v>
                </c:pt>
                <c:pt idx="2383">
                  <c:v>11.68</c:v>
                </c:pt>
                <c:pt idx="2384">
                  <c:v>9.81</c:v>
                </c:pt>
                <c:pt idx="2385">
                  <c:v>6.612999999999988</c:v>
                </c:pt>
                <c:pt idx="2386">
                  <c:v>34</c:v>
                </c:pt>
                <c:pt idx="2387">
                  <c:v>9.4071000000000016</c:v>
                </c:pt>
                <c:pt idx="2388">
                  <c:v>3.8508499999999892</c:v>
                </c:pt>
                <c:pt idx="2389">
                  <c:v>15.414200000000001</c:v>
                </c:pt>
                <c:pt idx="2390">
                  <c:v>4.1710000000000003</c:v>
                </c:pt>
                <c:pt idx="2391">
                  <c:v>4.99</c:v>
                </c:pt>
                <c:pt idx="2392">
                  <c:v>3.3299999999999987</c:v>
                </c:pt>
                <c:pt idx="2393">
                  <c:v>5.0668999999999995</c:v>
                </c:pt>
                <c:pt idx="2394">
                  <c:v>2.8431000000000002</c:v>
                </c:pt>
                <c:pt idx="2395">
                  <c:v>3.9866999999999977</c:v>
                </c:pt>
                <c:pt idx="2396">
                  <c:v>4.3479999999999945</c:v>
                </c:pt>
                <c:pt idx="2397">
                  <c:v>7.0039999999999996</c:v>
                </c:pt>
                <c:pt idx="2398">
                  <c:v>12.763</c:v>
                </c:pt>
                <c:pt idx="2399">
                  <c:v>3.0289999999999999</c:v>
                </c:pt>
                <c:pt idx="2400">
                  <c:v>367.5</c:v>
                </c:pt>
                <c:pt idx="2401">
                  <c:v>6.4249999999999945</c:v>
                </c:pt>
                <c:pt idx="2402">
                  <c:v>4.2260999999999997</c:v>
                </c:pt>
                <c:pt idx="2403">
                  <c:v>3.8731999999999998</c:v>
                </c:pt>
                <c:pt idx="2404">
                  <c:v>2.8899999999999997</c:v>
                </c:pt>
                <c:pt idx="2405">
                  <c:v>7.3360000000000003</c:v>
                </c:pt>
                <c:pt idx="2406">
                  <c:v>4.9991000000000003</c:v>
                </c:pt>
                <c:pt idx="2407">
                  <c:v>63.641000000000005</c:v>
                </c:pt>
                <c:pt idx="2408">
                  <c:v>9</c:v>
                </c:pt>
                <c:pt idx="2409">
                  <c:v>2.9099999999999997</c:v>
                </c:pt>
                <c:pt idx="2410">
                  <c:v>3.79</c:v>
                </c:pt>
                <c:pt idx="2411">
                  <c:v>5.2700000000000014</c:v>
                </c:pt>
                <c:pt idx="2412">
                  <c:v>2.8289999999999997</c:v>
                </c:pt>
                <c:pt idx="2413">
                  <c:v>3.2810000000000001</c:v>
                </c:pt>
                <c:pt idx="2414">
                  <c:v>12</c:v>
                </c:pt>
                <c:pt idx="2415">
                  <c:v>7.8010000000000002</c:v>
                </c:pt>
                <c:pt idx="2416">
                  <c:v>6.819</c:v>
                </c:pt>
                <c:pt idx="2417">
                  <c:v>6.6829999999999945</c:v>
                </c:pt>
                <c:pt idx="2418">
                  <c:v>4.5069999999999997</c:v>
                </c:pt>
                <c:pt idx="2419">
                  <c:v>4.4509999999999996</c:v>
                </c:pt>
                <c:pt idx="2420">
                  <c:v>12.206</c:v>
                </c:pt>
                <c:pt idx="2421">
                  <c:v>9.8010000000000002</c:v>
                </c:pt>
                <c:pt idx="2422">
                  <c:v>12.605</c:v>
                </c:pt>
                <c:pt idx="2423">
                  <c:v>7.5669999999999975</c:v>
                </c:pt>
                <c:pt idx="2424">
                  <c:v>81.5</c:v>
                </c:pt>
                <c:pt idx="2425">
                  <c:v>3.0249999999999999</c:v>
                </c:pt>
                <c:pt idx="2426">
                  <c:v>2.7232000000000012</c:v>
                </c:pt>
                <c:pt idx="2427">
                  <c:v>5.3897000000000004</c:v>
                </c:pt>
                <c:pt idx="2428">
                  <c:v>11.8</c:v>
                </c:pt>
                <c:pt idx="2429">
                  <c:v>10.050000000000002</c:v>
                </c:pt>
                <c:pt idx="2430">
                  <c:v>8.827</c:v>
                </c:pt>
                <c:pt idx="2431">
                  <c:v>8.427999999999999</c:v>
                </c:pt>
                <c:pt idx="2432">
                  <c:v>4.8119999999999985</c:v>
                </c:pt>
                <c:pt idx="2433">
                  <c:v>24</c:v>
                </c:pt>
                <c:pt idx="2434">
                  <c:v>9.65</c:v>
                </c:pt>
                <c:pt idx="2435">
                  <c:v>10.635</c:v>
                </c:pt>
                <c:pt idx="2436">
                  <c:v>1060</c:v>
                </c:pt>
                <c:pt idx="2437">
                  <c:v>6.51</c:v>
                </c:pt>
                <c:pt idx="2438">
                  <c:v>3.0661</c:v>
                </c:pt>
                <c:pt idx="2439">
                  <c:v>4</c:v>
                </c:pt>
                <c:pt idx="2440">
                  <c:v>2.9173</c:v>
                </c:pt>
                <c:pt idx="2441">
                  <c:v>5.9928999999999997</c:v>
                </c:pt>
                <c:pt idx="2442">
                  <c:v>2.528</c:v>
                </c:pt>
                <c:pt idx="2443">
                  <c:v>10.050000000000002</c:v>
                </c:pt>
                <c:pt idx="2444">
                  <c:v>7.0072999999999999</c:v>
                </c:pt>
                <c:pt idx="2445">
                  <c:v>6.1500999999999975</c:v>
                </c:pt>
                <c:pt idx="2446">
                  <c:v>3.1240000000000001</c:v>
                </c:pt>
                <c:pt idx="2447">
                  <c:v>24</c:v>
                </c:pt>
                <c:pt idx="2448">
                  <c:v>2.72</c:v>
                </c:pt>
                <c:pt idx="2449">
                  <c:v>78.2</c:v>
                </c:pt>
                <c:pt idx="2450">
                  <c:v>5.4420000000000002</c:v>
                </c:pt>
                <c:pt idx="2451">
                  <c:v>4.162999999999986</c:v>
                </c:pt>
                <c:pt idx="2452">
                  <c:v>2.9063999999999997</c:v>
                </c:pt>
                <c:pt idx="2453">
                  <c:v>414</c:v>
                </c:pt>
                <c:pt idx="2454">
                  <c:v>34.339999999999996</c:v>
                </c:pt>
                <c:pt idx="2455">
                  <c:v>7.4946999999999999</c:v>
                </c:pt>
                <c:pt idx="2456">
                  <c:v>6.8780000000000001</c:v>
                </c:pt>
                <c:pt idx="2457">
                  <c:v>3.4341999999999997</c:v>
                </c:pt>
                <c:pt idx="2458">
                  <c:v>3.1810999999999998</c:v>
                </c:pt>
                <c:pt idx="2459">
                  <c:v>3.3449999999999998</c:v>
                </c:pt>
                <c:pt idx="2460">
                  <c:v>212.5</c:v>
                </c:pt>
                <c:pt idx="2461">
                  <c:v>5.1099999999999985</c:v>
                </c:pt>
                <c:pt idx="2462">
                  <c:v>7.3996000000000004</c:v>
                </c:pt>
                <c:pt idx="2463">
                  <c:v>5.9320000000000004</c:v>
                </c:pt>
                <c:pt idx="2464">
                  <c:v>3.8659999999999997</c:v>
                </c:pt>
                <c:pt idx="2465">
                  <c:v>6</c:v>
                </c:pt>
                <c:pt idx="2466">
                  <c:v>8.7000000000000011</c:v>
                </c:pt>
                <c:pt idx="2467">
                  <c:v>14.31</c:v>
                </c:pt>
                <c:pt idx="2468">
                  <c:v>252</c:v>
                </c:pt>
                <c:pt idx="2469">
                  <c:v>24</c:v>
                </c:pt>
                <c:pt idx="2470">
                  <c:v>3.3179999999999987</c:v>
                </c:pt>
                <c:pt idx="2471">
                  <c:v>4.3337000000000003</c:v>
                </c:pt>
                <c:pt idx="2472">
                  <c:v>12.53</c:v>
                </c:pt>
                <c:pt idx="2473">
                  <c:v>6.4752000000000125</c:v>
                </c:pt>
                <c:pt idx="2474">
                  <c:v>3.3289999999999997</c:v>
                </c:pt>
                <c:pt idx="2475">
                  <c:v>6</c:v>
                </c:pt>
                <c:pt idx="2476">
                  <c:v>10.32</c:v>
                </c:pt>
                <c:pt idx="2477">
                  <c:v>2.8099999999999987</c:v>
                </c:pt>
                <c:pt idx="2478">
                  <c:v>8.3530000000000246</c:v>
                </c:pt>
                <c:pt idx="2479">
                  <c:v>2.72</c:v>
                </c:pt>
                <c:pt idx="2480">
                  <c:v>8.31</c:v>
                </c:pt>
                <c:pt idx="2481">
                  <c:v>4.3</c:v>
                </c:pt>
                <c:pt idx="2482">
                  <c:v>2.9653</c:v>
                </c:pt>
                <c:pt idx="2483">
                  <c:v>12</c:v>
                </c:pt>
                <c:pt idx="2484">
                  <c:v>2.9826999999999977</c:v>
                </c:pt>
                <c:pt idx="2485">
                  <c:v>2.9049999999999998</c:v>
                </c:pt>
                <c:pt idx="2486">
                  <c:v>11.49</c:v>
                </c:pt>
                <c:pt idx="2487">
                  <c:v>6.7750000000000004</c:v>
                </c:pt>
                <c:pt idx="2488">
                  <c:v>6.5389999999999997</c:v>
                </c:pt>
                <c:pt idx="2489">
                  <c:v>7.5801999999999996</c:v>
                </c:pt>
                <c:pt idx="2490">
                  <c:v>4.8659999999999872</c:v>
                </c:pt>
                <c:pt idx="2491">
                  <c:v>9.69</c:v>
                </c:pt>
                <c:pt idx="2492">
                  <c:v>5.7530000000000001</c:v>
                </c:pt>
                <c:pt idx="2493">
                  <c:v>4.1839999999999975</c:v>
                </c:pt>
                <c:pt idx="2494">
                  <c:v>2.8211200000000001</c:v>
                </c:pt>
                <c:pt idx="2495">
                  <c:v>2.9959999999999987</c:v>
                </c:pt>
                <c:pt idx="2496">
                  <c:v>15</c:v>
                </c:pt>
                <c:pt idx="2497">
                  <c:v>2.8235000000000001</c:v>
                </c:pt>
                <c:pt idx="2498">
                  <c:v>3.5630000000000002</c:v>
                </c:pt>
                <c:pt idx="2499">
                  <c:v>32.03</c:v>
                </c:pt>
                <c:pt idx="2500">
                  <c:v>78.5</c:v>
                </c:pt>
                <c:pt idx="2501">
                  <c:v>4.1839999999999975</c:v>
                </c:pt>
                <c:pt idx="2502">
                  <c:v>3.9899999999999998</c:v>
                </c:pt>
                <c:pt idx="2503">
                  <c:v>9.4999000000000002</c:v>
                </c:pt>
                <c:pt idx="2504">
                  <c:v>58.21</c:v>
                </c:pt>
                <c:pt idx="2505">
                  <c:v>29</c:v>
                </c:pt>
                <c:pt idx="2506">
                  <c:v>13.5</c:v>
                </c:pt>
                <c:pt idx="2507">
                  <c:v>3.9499999999999997</c:v>
                </c:pt>
                <c:pt idx="2508">
                  <c:v>2.82</c:v>
                </c:pt>
                <c:pt idx="2509">
                  <c:v>9</c:v>
                </c:pt>
                <c:pt idx="2510">
                  <c:v>78</c:v>
                </c:pt>
                <c:pt idx="2511">
                  <c:v>16.079999999999988</c:v>
                </c:pt>
                <c:pt idx="2512">
                  <c:v>5.8599999999999985</c:v>
                </c:pt>
                <c:pt idx="2513">
                  <c:v>5.1483999999999996</c:v>
                </c:pt>
                <c:pt idx="2514">
                  <c:v>30.58</c:v>
                </c:pt>
                <c:pt idx="2515">
                  <c:v>11.444000000000001</c:v>
                </c:pt>
                <c:pt idx="2516">
                  <c:v>5.8029999999999955</c:v>
                </c:pt>
                <c:pt idx="2517">
                  <c:v>5.6488999999999985</c:v>
                </c:pt>
                <c:pt idx="2518">
                  <c:v>5.3426</c:v>
                </c:pt>
                <c:pt idx="2519">
                  <c:v>38.6</c:v>
                </c:pt>
                <c:pt idx="2520">
                  <c:v>12.854000000000006</c:v>
                </c:pt>
                <c:pt idx="2521">
                  <c:v>5.0642999999999985</c:v>
                </c:pt>
                <c:pt idx="2522">
                  <c:v>27.4</c:v>
                </c:pt>
                <c:pt idx="2523">
                  <c:v>9.0610000000000035</c:v>
                </c:pt>
                <c:pt idx="2524">
                  <c:v>13.7</c:v>
                </c:pt>
                <c:pt idx="2525">
                  <c:v>7.2480000000000002</c:v>
                </c:pt>
                <c:pt idx="2526">
                  <c:v>7.83</c:v>
                </c:pt>
                <c:pt idx="2527">
                  <c:v>1.1000000000000001</c:v>
                </c:pt>
                <c:pt idx="2528">
                  <c:v>6.2614999999999998</c:v>
                </c:pt>
                <c:pt idx="2529">
                  <c:v>5.03</c:v>
                </c:pt>
                <c:pt idx="2530">
                  <c:v>3.9337999999999997</c:v>
                </c:pt>
                <c:pt idx="2531">
                  <c:v>2.9509999999999987</c:v>
                </c:pt>
                <c:pt idx="2532">
                  <c:v>17.45</c:v>
                </c:pt>
                <c:pt idx="2533">
                  <c:v>13.42</c:v>
                </c:pt>
                <c:pt idx="2534">
                  <c:v>38.309999999999995</c:v>
                </c:pt>
                <c:pt idx="2535">
                  <c:v>5.5510000000000002</c:v>
                </c:pt>
                <c:pt idx="2536">
                  <c:v>54</c:v>
                </c:pt>
                <c:pt idx="2537">
                  <c:v>5.4770000000000003</c:v>
                </c:pt>
                <c:pt idx="2538">
                  <c:v>17.899999999999999</c:v>
                </c:pt>
                <c:pt idx="2539">
                  <c:v>6.2</c:v>
                </c:pt>
                <c:pt idx="2540">
                  <c:v>4.492</c:v>
                </c:pt>
                <c:pt idx="2541">
                  <c:v>8.136000000000001</c:v>
                </c:pt>
                <c:pt idx="2542">
                  <c:v>4.9700000000000024</c:v>
                </c:pt>
                <c:pt idx="2543">
                  <c:v>1.2</c:v>
                </c:pt>
                <c:pt idx="2544">
                  <c:v>13.49</c:v>
                </c:pt>
                <c:pt idx="2545">
                  <c:v>6.0939999999999985</c:v>
                </c:pt>
                <c:pt idx="2546">
                  <c:v>6.0490000000000004</c:v>
                </c:pt>
                <c:pt idx="2547">
                  <c:v>3.01</c:v>
                </c:pt>
                <c:pt idx="2548">
                  <c:v>7.4450000000000003</c:v>
                </c:pt>
                <c:pt idx="2549">
                  <c:v>4.0236099999999997</c:v>
                </c:pt>
                <c:pt idx="2550">
                  <c:v>3</c:v>
                </c:pt>
                <c:pt idx="2551">
                  <c:v>14.339</c:v>
                </c:pt>
                <c:pt idx="2552">
                  <c:v>3.9</c:v>
                </c:pt>
                <c:pt idx="2553">
                  <c:v>20.959999999999987</c:v>
                </c:pt>
                <c:pt idx="2554">
                  <c:v>3.96</c:v>
                </c:pt>
                <c:pt idx="2555">
                  <c:v>4.819</c:v>
                </c:pt>
                <c:pt idx="2556">
                  <c:v>7.8614999999999995</c:v>
                </c:pt>
                <c:pt idx="2557">
                  <c:v>35.68</c:v>
                </c:pt>
                <c:pt idx="2558">
                  <c:v>12.58</c:v>
                </c:pt>
                <c:pt idx="2559">
                  <c:v>7.9184000000000001</c:v>
                </c:pt>
                <c:pt idx="2560">
                  <c:v>3.1177000000000001</c:v>
                </c:pt>
                <c:pt idx="2561">
                  <c:v>5.3201999999999945</c:v>
                </c:pt>
                <c:pt idx="2562">
                  <c:v>6.56</c:v>
                </c:pt>
                <c:pt idx="2563">
                  <c:v>4.8344999999999985</c:v>
                </c:pt>
                <c:pt idx="2564">
                  <c:v>15.59</c:v>
                </c:pt>
                <c:pt idx="2565">
                  <c:v>2.9709999999999988</c:v>
                </c:pt>
                <c:pt idx="2566">
                  <c:v>4.1959999999999882</c:v>
                </c:pt>
                <c:pt idx="2567">
                  <c:v>14.68</c:v>
                </c:pt>
                <c:pt idx="2568">
                  <c:v>3.8564999999999934</c:v>
                </c:pt>
                <c:pt idx="2569">
                  <c:v>8.7060000000000013</c:v>
                </c:pt>
                <c:pt idx="2570">
                  <c:v>6.5359999999999996</c:v>
                </c:pt>
                <c:pt idx="2571">
                  <c:v>5.83</c:v>
                </c:pt>
                <c:pt idx="2572">
                  <c:v>15.96</c:v>
                </c:pt>
                <c:pt idx="2573">
                  <c:v>12.499000000000002</c:v>
                </c:pt>
                <c:pt idx="2574">
                  <c:v>6.875</c:v>
                </c:pt>
                <c:pt idx="2575">
                  <c:v>6.806</c:v>
                </c:pt>
                <c:pt idx="2576">
                  <c:v>4.6813799999999999</c:v>
                </c:pt>
                <c:pt idx="2577">
                  <c:v>24</c:v>
                </c:pt>
                <c:pt idx="2578">
                  <c:v>9.16</c:v>
                </c:pt>
                <c:pt idx="2579">
                  <c:v>10.481</c:v>
                </c:pt>
                <c:pt idx="2580">
                  <c:v>25.7</c:v>
                </c:pt>
                <c:pt idx="2581">
                  <c:v>3.56</c:v>
                </c:pt>
                <c:pt idx="2582">
                  <c:v>5.9176000000000002</c:v>
                </c:pt>
                <c:pt idx="2583">
                  <c:v>5.92</c:v>
                </c:pt>
                <c:pt idx="2584">
                  <c:v>5.5659999999999945</c:v>
                </c:pt>
                <c:pt idx="2585">
                  <c:v>11.413</c:v>
                </c:pt>
                <c:pt idx="2586">
                  <c:v>11.1159</c:v>
                </c:pt>
                <c:pt idx="2587">
                  <c:v>3.8122999999999925</c:v>
                </c:pt>
                <c:pt idx="2588">
                  <c:v>8.2839999999999989</c:v>
                </c:pt>
                <c:pt idx="2589">
                  <c:v>12.532</c:v>
                </c:pt>
                <c:pt idx="2590">
                  <c:v>12.6</c:v>
                </c:pt>
                <c:pt idx="2591">
                  <c:v>24</c:v>
                </c:pt>
                <c:pt idx="2592">
                  <c:v>3.84</c:v>
                </c:pt>
                <c:pt idx="2593">
                  <c:v>14.387</c:v>
                </c:pt>
                <c:pt idx="2594">
                  <c:v>7.1879999999999882</c:v>
                </c:pt>
                <c:pt idx="2595">
                  <c:v>10.96</c:v>
                </c:pt>
                <c:pt idx="2596">
                  <c:v>4.3069999999999995</c:v>
                </c:pt>
                <c:pt idx="2597">
                  <c:v>9.7786999999999988</c:v>
                </c:pt>
                <c:pt idx="2598">
                  <c:v>26.606000000000005</c:v>
                </c:pt>
                <c:pt idx="2599">
                  <c:v>6.5119999999999996</c:v>
                </c:pt>
                <c:pt idx="2600">
                  <c:v>5.3501099999999955</c:v>
                </c:pt>
                <c:pt idx="2601">
                  <c:v>5</c:v>
                </c:pt>
                <c:pt idx="2602">
                  <c:v>3.4</c:v>
                </c:pt>
                <c:pt idx="2603">
                  <c:v>31.6</c:v>
                </c:pt>
                <c:pt idx="2604">
                  <c:v>5.6353</c:v>
                </c:pt>
                <c:pt idx="2605">
                  <c:v>2.7454000000000001</c:v>
                </c:pt>
                <c:pt idx="2606">
                  <c:v>9.113999999999999</c:v>
                </c:pt>
                <c:pt idx="2607">
                  <c:v>59.8</c:v>
                </c:pt>
                <c:pt idx="2608">
                  <c:v>12.6</c:v>
                </c:pt>
                <c:pt idx="2609">
                  <c:v>7.6199999999999966</c:v>
                </c:pt>
                <c:pt idx="2610">
                  <c:v>7.5667999999999997</c:v>
                </c:pt>
                <c:pt idx="2611">
                  <c:v>11.403</c:v>
                </c:pt>
                <c:pt idx="2612">
                  <c:v>22.951000000000001</c:v>
                </c:pt>
                <c:pt idx="2613">
                  <c:v>9.7000000000000011</c:v>
                </c:pt>
                <c:pt idx="2614">
                  <c:v>6.87</c:v>
                </c:pt>
                <c:pt idx="2615">
                  <c:v>6.6</c:v>
                </c:pt>
                <c:pt idx="2616">
                  <c:v>5.6749999999999945</c:v>
                </c:pt>
                <c:pt idx="2617">
                  <c:v>4.1639999999999882</c:v>
                </c:pt>
                <c:pt idx="2618">
                  <c:v>13.754</c:v>
                </c:pt>
                <c:pt idx="2619">
                  <c:v>7.5979999999999945</c:v>
                </c:pt>
                <c:pt idx="2620">
                  <c:v>11.009</c:v>
                </c:pt>
                <c:pt idx="2621">
                  <c:v>2.7189999999999999</c:v>
                </c:pt>
                <c:pt idx="2622">
                  <c:v>20</c:v>
                </c:pt>
                <c:pt idx="2623">
                  <c:v>4.6221999999999861</c:v>
                </c:pt>
                <c:pt idx="2624">
                  <c:v>83.837999999999994</c:v>
                </c:pt>
                <c:pt idx="2625">
                  <c:v>5.3449999999999882</c:v>
                </c:pt>
                <c:pt idx="2626">
                  <c:v>2.9887000000000001</c:v>
                </c:pt>
                <c:pt idx="2627">
                  <c:v>3.9409999999999998</c:v>
                </c:pt>
                <c:pt idx="2628">
                  <c:v>10.934000000000001</c:v>
                </c:pt>
                <c:pt idx="2629">
                  <c:v>3.8977999999999997</c:v>
                </c:pt>
                <c:pt idx="2630">
                  <c:v>3.2978000000000001</c:v>
                </c:pt>
                <c:pt idx="2631">
                  <c:v>3.8839999999999999</c:v>
                </c:pt>
                <c:pt idx="2632">
                  <c:v>23.2</c:v>
                </c:pt>
                <c:pt idx="2633">
                  <c:v>4.2539999999999996</c:v>
                </c:pt>
                <c:pt idx="2634">
                  <c:v>8.8500000000000068</c:v>
                </c:pt>
                <c:pt idx="2635">
                  <c:v>136</c:v>
                </c:pt>
                <c:pt idx="2636">
                  <c:v>131.30000000000001</c:v>
                </c:pt>
                <c:pt idx="2637">
                  <c:v>6.2480000000000002</c:v>
                </c:pt>
                <c:pt idx="2638">
                  <c:v>7.2960000000000003</c:v>
                </c:pt>
                <c:pt idx="2639">
                  <c:v>6.6093000000000002</c:v>
                </c:pt>
                <c:pt idx="2640">
                  <c:v>14.633999999999999</c:v>
                </c:pt>
                <c:pt idx="2641">
                  <c:v>10.741899999999999</c:v>
                </c:pt>
                <c:pt idx="2642">
                  <c:v>8.2166000000000015</c:v>
                </c:pt>
                <c:pt idx="2643">
                  <c:v>3.4099999999999997</c:v>
                </c:pt>
                <c:pt idx="2644">
                  <c:v>3.3589999999999987</c:v>
                </c:pt>
                <c:pt idx="2645">
                  <c:v>3.258</c:v>
                </c:pt>
                <c:pt idx="2646">
                  <c:v>8.7923000000000009</c:v>
                </c:pt>
                <c:pt idx="2647">
                  <c:v>3.3453999999999997</c:v>
                </c:pt>
                <c:pt idx="2648">
                  <c:v>24</c:v>
                </c:pt>
                <c:pt idx="2649">
                  <c:v>4.8887999999999998</c:v>
                </c:pt>
                <c:pt idx="2650">
                  <c:v>2.7709000000000001</c:v>
                </c:pt>
                <c:pt idx="2651">
                  <c:v>4.9703000000000115</c:v>
                </c:pt>
                <c:pt idx="2652">
                  <c:v>10</c:v>
                </c:pt>
                <c:pt idx="2653">
                  <c:v>308</c:v>
                </c:pt>
                <c:pt idx="2654">
                  <c:v>9</c:v>
                </c:pt>
                <c:pt idx="2655">
                  <c:v>5.2489999999999997</c:v>
                </c:pt>
                <c:pt idx="2656">
                  <c:v>14.47</c:v>
                </c:pt>
                <c:pt idx="2657">
                  <c:v>3.2641000000000062</c:v>
                </c:pt>
                <c:pt idx="2658">
                  <c:v>3.0989999999999998</c:v>
                </c:pt>
                <c:pt idx="2659">
                  <c:v>4.4000000000000004</c:v>
                </c:pt>
                <c:pt idx="2660">
                  <c:v>3.0301999999999998</c:v>
                </c:pt>
                <c:pt idx="2661">
                  <c:v>8.9</c:v>
                </c:pt>
                <c:pt idx="2662">
                  <c:v>19.5</c:v>
                </c:pt>
                <c:pt idx="2663">
                  <c:v>2.3660999999999968</c:v>
                </c:pt>
                <c:pt idx="2664">
                  <c:v>8.121599999999999</c:v>
                </c:pt>
                <c:pt idx="2665">
                  <c:v>10.262</c:v>
                </c:pt>
                <c:pt idx="2666">
                  <c:v>7.3949999999999871</c:v>
                </c:pt>
                <c:pt idx="2667">
                  <c:v>7.9260000000000002</c:v>
                </c:pt>
                <c:pt idx="2668">
                  <c:v>3.8029999999999977</c:v>
                </c:pt>
                <c:pt idx="2669">
                  <c:v>3</c:v>
                </c:pt>
                <c:pt idx="2670">
                  <c:v>3.3354099999999924</c:v>
                </c:pt>
                <c:pt idx="2671">
                  <c:v>23.38</c:v>
                </c:pt>
                <c:pt idx="2672">
                  <c:v>5.8719999999999999</c:v>
                </c:pt>
                <c:pt idx="2673">
                  <c:v>6.4700000000000024</c:v>
                </c:pt>
                <c:pt idx="2674">
                  <c:v>3.8839999999999999</c:v>
                </c:pt>
                <c:pt idx="2675">
                  <c:v>4.0199999999999996</c:v>
                </c:pt>
                <c:pt idx="2676">
                  <c:v>3.9859999999999998</c:v>
                </c:pt>
                <c:pt idx="2677">
                  <c:v>4.5911</c:v>
                </c:pt>
                <c:pt idx="2678">
                  <c:v>5.8969999999999985</c:v>
                </c:pt>
                <c:pt idx="2679">
                  <c:v>6.2891000000000004</c:v>
                </c:pt>
                <c:pt idx="2680">
                  <c:v>3.5495000000000001</c:v>
                </c:pt>
                <c:pt idx="2681">
                  <c:v>18.199000000000005</c:v>
                </c:pt>
                <c:pt idx="2682">
                  <c:v>4.7549999999999955</c:v>
                </c:pt>
                <c:pt idx="2683">
                  <c:v>10.370000000000006</c:v>
                </c:pt>
                <c:pt idx="2684">
                  <c:v>5.7107599999999996</c:v>
                </c:pt>
                <c:pt idx="2685">
                  <c:v>4.4485999999999999</c:v>
                </c:pt>
                <c:pt idx="2686">
                  <c:v>9.7319999999999993</c:v>
                </c:pt>
                <c:pt idx="2687">
                  <c:v>4.2004999999999999</c:v>
                </c:pt>
                <c:pt idx="2688">
                  <c:v>6.8548999999999882</c:v>
                </c:pt>
                <c:pt idx="2689">
                  <c:v>9.7000000000000011</c:v>
                </c:pt>
                <c:pt idx="2690">
                  <c:v>14.971</c:v>
                </c:pt>
                <c:pt idx="2691">
                  <c:v>3.34</c:v>
                </c:pt>
                <c:pt idx="2692">
                  <c:v>3.6395</c:v>
                </c:pt>
                <c:pt idx="2693">
                  <c:v>3.1381000000000001</c:v>
                </c:pt>
                <c:pt idx="2694">
                  <c:v>3.6549999999999998</c:v>
                </c:pt>
                <c:pt idx="2695">
                  <c:v>8.9686000000000003</c:v>
                </c:pt>
                <c:pt idx="2696">
                  <c:v>4.4518000000000004</c:v>
                </c:pt>
                <c:pt idx="2697">
                  <c:v>30</c:v>
                </c:pt>
                <c:pt idx="2698">
                  <c:v>10.881</c:v>
                </c:pt>
                <c:pt idx="2699">
                  <c:v>4.155539999999986</c:v>
                </c:pt>
                <c:pt idx="2700">
                  <c:v>24</c:v>
                </c:pt>
                <c:pt idx="2701">
                  <c:v>3.0341</c:v>
                </c:pt>
                <c:pt idx="2702">
                  <c:v>6.8979999999999881</c:v>
                </c:pt>
                <c:pt idx="2703">
                  <c:v>2.601</c:v>
                </c:pt>
                <c:pt idx="2704">
                  <c:v>3.2880000000000011</c:v>
                </c:pt>
                <c:pt idx="2705">
                  <c:v>3.149</c:v>
                </c:pt>
                <c:pt idx="2706">
                  <c:v>6.0510000000000002</c:v>
                </c:pt>
                <c:pt idx="2707">
                  <c:v>2.8389999999999977</c:v>
                </c:pt>
                <c:pt idx="2708">
                  <c:v>4.7779999999999996</c:v>
                </c:pt>
                <c:pt idx="2709">
                  <c:v>9.6602000000000015</c:v>
                </c:pt>
                <c:pt idx="2710">
                  <c:v>3.206</c:v>
                </c:pt>
                <c:pt idx="2711">
                  <c:v>9.3660000000000068</c:v>
                </c:pt>
                <c:pt idx="2712">
                  <c:v>8</c:v>
                </c:pt>
                <c:pt idx="2713">
                  <c:v>5.3449999999999882</c:v>
                </c:pt>
                <c:pt idx="2714">
                  <c:v>14.88</c:v>
                </c:pt>
                <c:pt idx="2715">
                  <c:v>3.19</c:v>
                </c:pt>
                <c:pt idx="2716">
                  <c:v>13.965000000000027</c:v>
                </c:pt>
                <c:pt idx="2717">
                  <c:v>2.754</c:v>
                </c:pt>
                <c:pt idx="2718">
                  <c:v>2.5699900000000002</c:v>
                </c:pt>
                <c:pt idx="2719">
                  <c:v>2.9106999999999967</c:v>
                </c:pt>
                <c:pt idx="2720">
                  <c:v>4.7428999999999997</c:v>
                </c:pt>
                <c:pt idx="2721">
                  <c:v>16.350000000000001</c:v>
                </c:pt>
                <c:pt idx="2722">
                  <c:v>3.2692999999999999</c:v>
                </c:pt>
                <c:pt idx="2723">
                  <c:v>6.4</c:v>
                </c:pt>
                <c:pt idx="2724">
                  <c:v>5.1838999999999995</c:v>
                </c:pt>
                <c:pt idx="2725">
                  <c:v>9.4</c:v>
                </c:pt>
                <c:pt idx="2726">
                  <c:v>24</c:v>
                </c:pt>
                <c:pt idx="2727">
                  <c:v>3.1789999999999998</c:v>
                </c:pt>
                <c:pt idx="2728">
                  <c:v>8.91</c:v>
                </c:pt>
                <c:pt idx="2729">
                  <c:v>2.66</c:v>
                </c:pt>
                <c:pt idx="2730">
                  <c:v>5.9748000000000001</c:v>
                </c:pt>
                <c:pt idx="2731">
                  <c:v>5</c:v>
                </c:pt>
                <c:pt idx="2732">
                  <c:v>4.2009999999999996</c:v>
                </c:pt>
                <c:pt idx="2733">
                  <c:v>6.484</c:v>
                </c:pt>
                <c:pt idx="2734">
                  <c:v>4.4474999999999998</c:v>
                </c:pt>
                <c:pt idx="2735">
                  <c:v>4.5590000000000002</c:v>
                </c:pt>
                <c:pt idx="2736">
                  <c:v>24</c:v>
                </c:pt>
                <c:pt idx="2737">
                  <c:v>2.7374849999999999</c:v>
                </c:pt>
                <c:pt idx="2738">
                  <c:v>5.23</c:v>
                </c:pt>
                <c:pt idx="2739">
                  <c:v>12.1</c:v>
                </c:pt>
                <c:pt idx="2740">
                  <c:v>12.230999999999998</c:v>
                </c:pt>
                <c:pt idx="2741">
                  <c:v>148.6</c:v>
                </c:pt>
                <c:pt idx="2742">
                  <c:v>6</c:v>
                </c:pt>
                <c:pt idx="2743">
                  <c:v>7</c:v>
                </c:pt>
                <c:pt idx="2744">
                  <c:v>7.6</c:v>
                </c:pt>
                <c:pt idx="2745">
                  <c:v>10.5</c:v>
                </c:pt>
                <c:pt idx="2746">
                  <c:v>30</c:v>
                </c:pt>
                <c:pt idx="2747">
                  <c:v>3.5745999999999998</c:v>
                </c:pt>
                <c:pt idx="2748">
                  <c:v>32</c:v>
                </c:pt>
                <c:pt idx="2749">
                  <c:v>9.6389999999999993</c:v>
                </c:pt>
                <c:pt idx="2750">
                  <c:v>100</c:v>
                </c:pt>
                <c:pt idx="2751">
                  <c:v>4.0510000000000002</c:v>
                </c:pt>
                <c:pt idx="2752">
                  <c:v>6.4139999999999997</c:v>
                </c:pt>
                <c:pt idx="2753">
                  <c:v>4.1439999999999975</c:v>
                </c:pt>
                <c:pt idx="2754">
                  <c:v>27.818200000000001</c:v>
                </c:pt>
                <c:pt idx="2755">
                  <c:v>13.2</c:v>
                </c:pt>
                <c:pt idx="2756">
                  <c:v>4.1139999999999946</c:v>
                </c:pt>
                <c:pt idx="2757">
                  <c:v>321</c:v>
                </c:pt>
                <c:pt idx="2758">
                  <c:v>3.1149999999999998</c:v>
                </c:pt>
                <c:pt idx="2759">
                  <c:v>28</c:v>
                </c:pt>
                <c:pt idx="2760">
                  <c:v>4.1659999999999879</c:v>
                </c:pt>
                <c:pt idx="2761">
                  <c:v>84.2</c:v>
                </c:pt>
                <c:pt idx="2762">
                  <c:v>7.4420000000000002</c:v>
                </c:pt>
                <c:pt idx="2763">
                  <c:v>10</c:v>
                </c:pt>
                <c:pt idx="2764">
                  <c:v>4.2329999999999997</c:v>
                </c:pt>
                <c:pt idx="2765">
                  <c:v>4.3849999999999945</c:v>
                </c:pt>
                <c:pt idx="2766">
                  <c:v>10</c:v>
                </c:pt>
                <c:pt idx="2767">
                  <c:v>5.282</c:v>
                </c:pt>
                <c:pt idx="2768">
                  <c:v>2.46</c:v>
                </c:pt>
                <c:pt idx="2769">
                  <c:v>3.2401000000000058</c:v>
                </c:pt>
                <c:pt idx="2770">
                  <c:v>3.0378399999999997</c:v>
                </c:pt>
                <c:pt idx="2771">
                  <c:v>4.4530000000000003</c:v>
                </c:pt>
                <c:pt idx="2772">
                  <c:v>9.4161000000000001</c:v>
                </c:pt>
                <c:pt idx="2773">
                  <c:v>4.7634499999999997</c:v>
                </c:pt>
                <c:pt idx="2774">
                  <c:v>10.969000000000023</c:v>
                </c:pt>
                <c:pt idx="2775">
                  <c:v>8</c:v>
                </c:pt>
                <c:pt idx="2776">
                  <c:v>3.85453</c:v>
                </c:pt>
                <c:pt idx="2777">
                  <c:v>3.4904999999999977</c:v>
                </c:pt>
                <c:pt idx="2778">
                  <c:v>13.55</c:v>
                </c:pt>
                <c:pt idx="2779">
                  <c:v>6.9050000000000002</c:v>
                </c:pt>
                <c:pt idx="2780">
                  <c:v>2.8673999999999999</c:v>
                </c:pt>
                <c:pt idx="2781">
                  <c:v>18.2</c:v>
                </c:pt>
                <c:pt idx="2782">
                  <c:v>7.3669999999999956</c:v>
                </c:pt>
                <c:pt idx="2783">
                  <c:v>5.9463000000000115</c:v>
                </c:pt>
                <c:pt idx="2784">
                  <c:v>3.4077000000000002</c:v>
                </c:pt>
                <c:pt idx="2785">
                  <c:v>5.4359999999999999</c:v>
                </c:pt>
                <c:pt idx="2786">
                  <c:v>6.37</c:v>
                </c:pt>
                <c:pt idx="2787">
                  <c:v>4.5842000000000001</c:v>
                </c:pt>
                <c:pt idx="2788">
                  <c:v>4.7279999999999882</c:v>
                </c:pt>
                <c:pt idx="2789">
                  <c:v>19.228999999999989</c:v>
                </c:pt>
                <c:pt idx="2790">
                  <c:v>5.64</c:v>
                </c:pt>
                <c:pt idx="2791">
                  <c:v>8.27</c:v>
                </c:pt>
                <c:pt idx="2792">
                  <c:v>11.975900000000006</c:v>
                </c:pt>
                <c:pt idx="2793">
                  <c:v>3.46</c:v>
                </c:pt>
                <c:pt idx="2794">
                  <c:v>3.5276999999999998</c:v>
                </c:pt>
                <c:pt idx="2795">
                  <c:v>5.08</c:v>
                </c:pt>
                <c:pt idx="2796">
                  <c:v>3.0979999999999999</c:v>
                </c:pt>
                <c:pt idx="2797">
                  <c:v>5.1724699999999997</c:v>
                </c:pt>
                <c:pt idx="2798">
                  <c:v>12.857000000000006</c:v>
                </c:pt>
                <c:pt idx="2799">
                  <c:v>7.5679999999999872</c:v>
                </c:pt>
                <c:pt idx="2800">
                  <c:v>7.2219999999999995</c:v>
                </c:pt>
                <c:pt idx="2801">
                  <c:v>4.0624999999999956</c:v>
                </c:pt>
                <c:pt idx="2802">
                  <c:v>3.069</c:v>
                </c:pt>
                <c:pt idx="2803">
                  <c:v>10.438000000000001</c:v>
                </c:pt>
                <c:pt idx="2804">
                  <c:v>5.4279999999999955</c:v>
                </c:pt>
                <c:pt idx="2805">
                  <c:v>5.5669999999999975</c:v>
                </c:pt>
                <c:pt idx="2806">
                  <c:v>3.2450000000000001</c:v>
                </c:pt>
                <c:pt idx="2807">
                  <c:v>2.9539999999999997</c:v>
                </c:pt>
                <c:pt idx="2808">
                  <c:v>3.1673000000000062</c:v>
                </c:pt>
                <c:pt idx="2809">
                  <c:v>4.8819999999999997</c:v>
                </c:pt>
                <c:pt idx="2810">
                  <c:v>72.11999999999999</c:v>
                </c:pt>
                <c:pt idx="2811">
                  <c:v>3.3942299999999967</c:v>
                </c:pt>
                <c:pt idx="2812">
                  <c:v>17.149999999999999</c:v>
                </c:pt>
                <c:pt idx="2813">
                  <c:v>2.73325</c:v>
                </c:pt>
                <c:pt idx="2814">
                  <c:v>10</c:v>
                </c:pt>
                <c:pt idx="2815">
                  <c:v>5.9489999999999998</c:v>
                </c:pt>
                <c:pt idx="2816">
                  <c:v>3.2549000000000001</c:v>
                </c:pt>
                <c:pt idx="2817">
                  <c:v>5.2949999999999955</c:v>
                </c:pt>
                <c:pt idx="2818">
                  <c:v>14.65</c:v>
                </c:pt>
                <c:pt idx="2819">
                  <c:v>6.8781999999999996</c:v>
                </c:pt>
                <c:pt idx="2820">
                  <c:v>28.610000000000031</c:v>
                </c:pt>
                <c:pt idx="2821">
                  <c:v>8.6</c:v>
                </c:pt>
                <c:pt idx="2822">
                  <c:v>3.6</c:v>
                </c:pt>
                <c:pt idx="2823">
                  <c:v>17.739999999999988</c:v>
                </c:pt>
                <c:pt idx="2824">
                  <c:v>7.28</c:v>
                </c:pt>
                <c:pt idx="2825">
                  <c:v>10</c:v>
                </c:pt>
                <c:pt idx="2826">
                  <c:v>11.02</c:v>
                </c:pt>
                <c:pt idx="2827">
                  <c:v>3.0430299999999999</c:v>
                </c:pt>
                <c:pt idx="2828">
                  <c:v>6.6322000000000001</c:v>
                </c:pt>
                <c:pt idx="2829">
                  <c:v>23</c:v>
                </c:pt>
                <c:pt idx="2830">
                  <c:v>5.9498000000000024</c:v>
                </c:pt>
                <c:pt idx="2831">
                  <c:v>7.5529999999999955</c:v>
                </c:pt>
                <c:pt idx="2832">
                  <c:v>8.8000000000000007</c:v>
                </c:pt>
                <c:pt idx="2833">
                  <c:v>11.52</c:v>
                </c:pt>
                <c:pt idx="2834">
                  <c:v>6.0010000000000003</c:v>
                </c:pt>
                <c:pt idx="2835">
                  <c:v>12.450000000000006</c:v>
                </c:pt>
                <c:pt idx="2836">
                  <c:v>4.5385</c:v>
                </c:pt>
                <c:pt idx="2837">
                  <c:v>2.6063999999999998</c:v>
                </c:pt>
                <c:pt idx="2838">
                  <c:v>3.62</c:v>
                </c:pt>
                <c:pt idx="2839">
                  <c:v>4.4050000000000002</c:v>
                </c:pt>
                <c:pt idx="2840">
                  <c:v>4.6900999999999975</c:v>
                </c:pt>
                <c:pt idx="2841">
                  <c:v>4.7888999999999999</c:v>
                </c:pt>
                <c:pt idx="2842">
                  <c:v>17.97</c:v>
                </c:pt>
                <c:pt idx="2843">
                  <c:v>14.147899999999998</c:v>
                </c:pt>
                <c:pt idx="2844">
                  <c:v>4.3199999999999985</c:v>
                </c:pt>
                <c:pt idx="2845">
                  <c:v>11.850000000000023</c:v>
                </c:pt>
                <c:pt idx="2846">
                  <c:v>7</c:v>
                </c:pt>
                <c:pt idx="2847">
                  <c:v>15.8</c:v>
                </c:pt>
                <c:pt idx="2848">
                  <c:v>3.0125999999999977</c:v>
                </c:pt>
                <c:pt idx="2849">
                  <c:v>4.3919999999999995</c:v>
                </c:pt>
                <c:pt idx="2850">
                  <c:v>8.3830000000000027</c:v>
                </c:pt>
                <c:pt idx="2851">
                  <c:v>4.4184999999999999</c:v>
                </c:pt>
                <c:pt idx="2852">
                  <c:v>4.9281499999999996</c:v>
                </c:pt>
                <c:pt idx="2853">
                  <c:v>3.1070000000000002</c:v>
                </c:pt>
                <c:pt idx="2854">
                  <c:v>60.99</c:v>
                </c:pt>
                <c:pt idx="2855">
                  <c:v>78.849999999999994</c:v>
                </c:pt>
                <c:pt idx="2856">
                  <c:v>8.8450000000000006</c:v>
                </c:pt>
                <c:pt idx="2857">
                  <c:v>6.0850999999999997</c:v>
                </c:pt>
                <c:pt idx="2858">
                  <c:v>3.62</c:v>
                </c:pt>
                <c:pt idx="2859">
                  <c:v>274</c:v>
                </c:pt>
                <c:pt idx="2860">
                  <c:v>4.5999999999999996</c:v>
                </c:pt>
                <c:pt idx="2861">
                  <c:v>101</c:v>
                </c:pt>
                <c:pt idx="2862">
                  <c:v>6.83</c:v>
                </c:pt>
                <c:pt idx="2863">
                  <c:v>5.5865</c:v>
                </c:pt>
                <c:pt idx="2864">
                  <c:v>3.0789</c:v>
                </c:pt>
                <c:pt idx="2865">
                  <c:v>8.6</c:v>
                </c:pt>
                <c:pt idx="2866">
                  <c:v>3.581</c:v>
                </c:pt>
                <c:pt idx="2867">
                  <c:v>3.2</c:v>
                </c:pt>
                <c:pt idx="2868">
                  <c:v>23.1</c:v>
                </c:pt>
                <c:pt idx="2869">
                  <c:v>18.18</c:v>
                </c:pt>
                <c:pt idx="2870">
                  <c:v>7.3090000000000002</c:v>
                </c:pt>
                <c:pt idx="2871">
                  <c:v>4.0539999999999985</c:v>
                </c:pt>
                <c:pt idx="2872">
                  <c:v>6.9214000000000002</c:v>
                </c:pt>
                <c:pt idx="2873">
                  <c:v>24</c:v>
                </c:pt>
                <c:pt idx="2874">
                  <c:v>4.4000000000000004</c:v>
                </c:pt>
                <c:pt idx="2875">
                  <c:v>2.8218999999999967</c:v>
                </c:pt>
                <c:pt idx="2876">
                  <c:v>14.821200000000001</c:v>
                </c:pt>
                <c:pt idx="2877">
                  <c:v>8.4160000000000004</c:v>
                </c:pt>
                <c:pt idx="2878">
                  <c:v>3.2570000000000001</c:v>
                </c:pt>
                <c:pt idx="2879">
                  <c:v>13.944000000000001</c:v>
                </c:pt>
                <c:pt idx="2880">
                  <c:v>5</c:v>
                </c:pt>
                <c:pt idx="2881">
                  <c:v>3.548</c:v>
                </c:pt>
                <c:pt idx="2882">
                  <c:v>5.6227999999999945</c:v>
                </c:pt>
                <c:pt idx="2883">
                  <c:v>2.72</c:v>
                </c:pt>
                <c:pt idx="2884">
                  <c:v>2.4779999999999998</c:v>
                </c:pt>
                <c:pt idx="2885">
                  <c:v>24</c:v>
                </c:pt>
                <c:pt idx="2886">
                  <c:v>2.7938000000000001</c:v>
                </c:pt>
                <c:pt idx="2887">
                  <c:v>3.1219999999999999</c:v>
                </c:pt>
                <c:pt idx="2888">
                  <c:v>160</c:v>
                </c:pt>
                <c:pt idx="2889">
                  <c:v>7.3209999999999882</c:v>
                </c:pt>
                <c:pt idx="2890">
                  <c:v>118.7</c:v>
                </c:pt>
                <c:pt idx="2891">
                  <c:v>4.6567999999999996</c:v>
                </c:pt>
                <c:pt idx="2892">
                  <c:v>5.1989999999999945</c:v>
                </c:pt>
                <c:pt idx="2893">
                  <c:v>9.7000000000000011</c:v>
                </c:pt>
                <c:pt idx="2894">
                  <c:v>64.23</c:v>
                </c:pt>
                <c:pt idx="2895">
                  <c:v>3.0539999999999998</c:v>
                </c:pt>
                <c:pt idx="2896">
                  <c:v>6.05</c:v>
                </c:pt>
                <c:pt idx="2897">
                  <c:v>3.2269999999999999</c:v>
                </c:pt>
                <c:pt idx="2898">
                  <c:v>5.41</c:v>
                </c:pt>
                <c:pt idx="2899">
                  <c:v>6.7294999999999998</c:v>
                </c:pt>
                <c:pt idx="2900">
                  <c:v>26</c:v>
                </c:pt>
                <c:pt idx="2901">
                  <c:v>9</c:v>
                </c:pt>
                <c:pt idx="2902">
                  <c:v>4.0599999999999996</c:v>
                </c:pt>
                <c:pt idx="2903">
                  <c:v>4.0301</c:v>
                </c:pt>
                <c:pt idx="2904">
                  <c:v>8.9</c:v>
                </c:pt>
                <c:pt idx="2905">
                  <c:v>2.6879000000000057</c:v>
                </c:pt>
                <c:pt idx="2906">
                  <c:v>2.7791000000000001</c:v>
                </c:pt>
                <c:pt idx="2907">
                  <c:v>20.67</c:v>
                </c:pt>
                <c:pt idx="2908">
                  <c:v>6.3</c:v>
                </c:pt>
                <c:pt idx="2909">
                  <c:v>3.3748499999999892</c:v>
                </c:pt>
                <c:pt idx="2910">
                  <c:v>2.6480000000000001</c:v>
                </c:pt>
                <c:pt idx="2911">
                  <c:v>6.104999999999988</c:v>
                </c:pt>
                <c:pt idx="2912">
                  <c:v>11.217999999999998</c:v>
                </c:pt>
                <c:pt idx="2913">
                  <c:v>8.0660000000000007</c:v>
                </c:pt>
                <c:pt idx="2914">
                  <c:v>233.3</c:v>
                </c:pt>
                <c:pt idx="2915">
                  <c:v>18.632000000000001</c:v>
                </c:pt>
                <c:pt idx="2916">
                  <c:v>4.58</c:v>
                </c:pt>
                <c:pt idx="2917">
                  <c:v>4.5178999999999965</c:v>
                </c:pt>
                <c:pt idx="2918">
                  <c:v>4.4994000000000014</c:v>
                </c:pt>
                <c:pt idx="2919">
                  <c:v>8</c:v>
                </c:pt>
                <c:pt idx="2920">
                  <c:v>12.129</c:v>
                </c:pt>
                <c:pt idx="2921">
                  <c:v>5.74</c:v>
                </c:pt>
                <c:pt idx="2922">
                  <c:v>13.584</c:v>
                </c:pt>
                <c:pt idx="2923">
                  <c:v>6.2830000000000004</c:v>
                </c:pt>
                <c:pt idx="2924">
                  <c:v>5.1950999999999965</c:v>
                </c:pt>
                <c:pt idx="2925">
                  <c:v>110.95</c:v>
                </c:pt>
                <c:pt idx="2926">
                  <c:v>2.9545999999999997</c:v>
                </c:pt>
                <c:pt idx="2927">
                  <c:v>12.6778</c:v>
                </c:pt>
                <c:pt idx="2928">
                  <c:v>10.115</c:v>
                </c:pt>
                <c:pt idx="2929">
                  <c:v>295</c:v>
                </c:pt>
                <c:pt idx="2930">
                  <c:v>10.459500000000027</c:v>
                </c:pt>
                <c:pt idx="2931">
                  <c:v>1069</c:v>
                </c:pt>
                <c:pt idx="2932">
                  <c:v>23.95</c:v>
                </c:pt>
                <c:pt idx="2933">
                  <c:v>5.3</c:v>
                </c:pt>
                <c:pt idx="2934">
                  <c:v>33.58</c:v>
                </c:pt>
                <c:pt idx="2935">
                  <c:v>3</c:v>
                </c:pt>
                <c:pt idx="2936">
                  <c:v>16.581999999999987</c:v>
                </c:pt>
                <c:pt idx="2937">
                  <c:v>3.4068999999999967</c:v>
                </c:pt>
                <c:pt idx="2938">
                  <c:v>20</c:v>
                </c:pt>
                <c:pt idx="2939">
                  <c:v>2.8155999999999977</c:v>
                </c:pt>
                <c:pt idx="2940">
                  <c:v>2.7454200000000002</c:v>
                </c:pt>
                <c:pt idx="2941">
                  <c:v>5.78</c:v>
                </c:pt>
                <c:pt idx="2942">
                  <c:v>2.4140999999999977</c:v>
                </c:pt>
                <c:pt idx="2943">
                  <c:v>66.22</c:v>
                </c:pt>
                <c:pt idx="2944">
                  <c:v>4.612999999999988</c:v>
                </c:pt>
                <c:pt idx="2945">
                  <c:v>12.57</c:v>
                </c:pt>
                <c:pt idx="2946">
                  <c:v>4.141</c:v>
                </c:pt>
                <c:pt idx="2947">
                  <c:v>21.675999999999988</c:v>
                </c:pt>
                <c:pt idx="2948">
                  <c:v>34</c:v>
                </c:pt>
                <c:pt idx="2949">
                  <c:v>800</c:v>
                </c:pt>
                <c:pt idx="2950">
                  <c:v>5.4749999999999996</c:v>
                </c:pt>
                <c:pt idx="2951">
                  <c:v>2.2837000000000063</c:v>
                </c:pt>
                <c:pt idx="2952">
                  <c:v>2.77</c:v>
                </c:pt>
                <c:pt idx="2953">
                  <c:v>2.7469999999999999</c:v>
                </c:pt>
                <c:pt idx="2954">
                  <c:v>3.1600100000000002</c:v>
                </c:pt>
                <c:pt idx="2955">
                  <c:v>2.8939999999999997</c:v>
                </c:pt>
                <c:pt idx="2956">
                  <c:v>4.03</c:v>
                </c:pt>
                <c:pt idx="2957">
                  <c:v>9.9760000000000026</c:v>
                </c:pt>
                <c:pt idx="2958">
                  <c:v>36</c:v>
                </c:pt>
                <c:pt idx="2959">
                  <c:v>22.9</c:v>
                </c:pt>
                <c:pt idx="2960">
                  <c:v>13.653</c:v>
                </c:pt>
                <c:pt idx="2961">
                  <c:v>3.3422999999999967</c:v>
                </c:pt>
                <c:pt idx="2962">
                  <c:v>3.2265999999999999</c:v>
                </c:pt>
                <c:pt idx="2963">
                  <c:v>5.7759999999999998</c:v>
                </c:pt>
                <c:pt idx="2964">
                  <c:v>8.2449999999999992</c:v>
                </c:pt>
                <c:pt idx="2965">
                  <c:v>68.7</c:v>
                </c:pt>
                <c:pt idx="2966">
                  <c:v>11.04</c:v>
                </c:pt>
                <c:pt idx="2967">
                  <c:v>8.2089999999999996</c:v>
                </c:pt>
                <c:pt idx="2968">
                  <c:v>2.4</c:v>
                </c:pt>
                <c:pt idx="2969">
                  <c:v>5.4428999999999998</c:v>
                </c:pt>
                <c:pt idx="2970">
                  <c:v>2.762</c:v>
                </c:pt>
                <c:pt idx="2971">
                  <c:v>3.4157999999999977</c:v>
                </c:pt>
                <c:pt idx="2972">
                  <c:v>8.8980000000000015</c:v>
                </c:pt>
                <c:pt idx="2973">
                  <c:v>40.700000000000003</c:v>
                </c:pt>
                <c:pt idx="2974">
                  <c:v>6.4729999999999999</c:v>
                </c:pt>
                <c:pt idx="2975">
                  <c:v>5.0369000000000002</c:v>
                </c:pt>
                <c:pt idx="2976">
                  <c:v>3.79</c:v>
                </c:pt>
                <c:pt idx="2977">
                  <c:v>8.4880000000000013</c:v>
                </c:pt>
                <c:pt idx="2978">
                  <c:v>80.5</c:v>
                </c:pt>
                <c:pt idx="2979">
                  <c:v>15.697000000000001</c:v>
                </c:pt>
                <c:pt idx="2980">
                  <c:v>137</c:v>
                </c:pt>
                <c:pt idx="2981">
                  <c:v>3.4</c:v>
                </c:pt>
                <c:pt idx="2982">
                  <c:v>11.52</c:v>
                </c:pt>
                <c:pt idx="2983">
                  <c:v>3.4489999999999998</c:v>
                </c:pt>
                <c:pt idx="2984">
                  <c:v>29.25</c:v>
                </c:pt>
                <c:pt idx="2985">
                  <c:v>2.5876999999999999</c:v>
                </c:pt>
                <c:pt idx="2986">
                  <c:v>3.5640999999999998</c:v>
                </c:pt>
                <c:pt idx="2987">
                  <c:v>3.613</c:v>
                </c:pt>
                <c:pt idx="2988">
                  <c:v>3.6709999999999998</c:v>
                </c:pt>
                <c:pt idx="2989">
                  <c:v>3.0155499999999944</c:v>
                </c:pt>
                <c:pt idx="2990">
                  <c:v>131.30000000000001</c:v>
                </c:pt>
                <c:pt idx="2991">
                  <c:v>7.6</c:v>
                </c:pt>
                <c:pt idx="2992">
                  <c:v>4.1684499999999955</c:v>
                </c:pt>
                <c:pt idx="2993">
                  <c:v>13.2</c:v>
                </c:pt>
                <c:pt idx="2994">
                  <c:v>4.258</c:v>
                </c:pt>
                <c:pt idx="2995">
                  <c:v>5.98</c:v>
                </c:pt>
                <c:pt idx="2996">
                  <c:v>74.86</c:v>
                </c:pt>
                <c:pt idx="2997">
                  <c:v>4.5954999999999995</c:v>
                </c:pt>
                <c:pt idx="2998">
                  <c:v>46</c:v>
                </c:pt>
                <c:pt idx="2999">
                  <c:v>12</c:v>
                </c:pt>
                <c:pt idx="3000">
                  <c:v>6.5579999999999945</c:v>
                </c:pt>
                <c:pt idx="3001">
                  <c:v>38.290000000000013</c:v>
                </c:pt>
                <c:pt idx="3002">
                  <c:v>3.577</c:v>
                </c:pt>
                <c:pt idx="3003">
                  <c:v>3.5159999999999987</c:v>
                </c:pt>
                <c:pt idx="3004">
                  <c:v>6.4969999999999999</c:v>
                </c:pt>
                <c:pt idx="3005">
                  <c:v>7.55</c:v>
                </c:pt>
                <c:pt idx="3006">
                  <c:v>2.5787</c:v>
                </c:pt>
                <c:pt idx="3007">
                  <c:v>12.3415</c:v>
                </c:pt>
                <c:pt idx="3008">
                  <c:v>89.5</c:v>
                </c:pt>
                <c:pt idx="3009">
                  <c:v>4.085</c:v>
                </c:pt>
                <c:pt idx="3010">
                  <c:v>4.8594999999999997</c:v>
                </c:pt>
                <c:pt idx="3011">
                  <c:v>27.446000000000002</c:v>
                </c:pt>
                <c:pt idx="3012">
                  <c:v>5.6139999999999946</c:v>
                </c:pt>
                <c:pt idx="3013">
                  <c:v>3.3139999999999987</c:v>
                </c:pt>
                <c:pt idx="3014">
                  <c:v>3.2561999999999998</c:v>
                </c:pt>
                <c:pt idx="3015">
                  <c:v>2.9807000000000001</c:v>
                </c:pt>
                <c:pt idx="3016">
                  <c:v>3.1183000000000001</c:v>
                </c:pt>
                <c:pt idx="3017">
                  <c:v>3.6221999999999999</c:v>
                </c:pt>
                <c:pt idx="3018">
                  <c:v>5.4615999999999998</c:v>
                </c:pt>
                <c:pt idx="3019">
                  <c:v>20.88</c:v>
                </c:pt>
                <c:pt idx="3020">
                  <c:v>5.7278999999999956</c:v>
                </c:pt>
                <c:pt idx="3021">
                  <c:v>7.9459999999999997</c:v>
                </c:pt>
                <c:pt idx="3022">
                  <c:v>3.2568999999999977</c:v>
                </c:pt>
                <c:pt idx="3023">
                  <c:v>3.21</c:v>
                </c:pt>
                <c:pt idx="3024">
                  <c:v>13.31</c:v>
                </c:pt>
                <c:pt idx="3025">
                  <c:v>5.9908000000000001</c:v>
                </c:pt>
                <c:pt idx="3026">
                  <c:v>32.25</c:v>
                </c:pt>
                <c:pt idx="3027">
                  <c:v>10.7</c:v>
                </c:pt>
                <c:pt idx="3028">
                  <c:v>12.929</c:v>
                </c:pt>
                <c:pt idx="3029">
                  <c:v>12.056000000000004</c:v>
                </c:pt>
                <c:pt idx="3030">
                  <c:v>11.236999999999998</c:v>
                </c:pt>
                <c:pt idx="3031">
                  <c:v>10</c:v>
                </c:pt>
                <c:pt idx="3032">
                  <c:v>2.9225999999999988</c:v>
                </c:pt>
                <c:pt idx="3033">
                  <c:v>5.3219999999999965</c:v>
                </c:pt>
                <c:pt idx="3034">
                  <c:v>3.44</c:v>
                </c:pt>
                <c:pt idx="3035">
                  <c:v>4.4120999999999997</c:v>
                </c:pt>
                <c:pt idx="3036">
                  <c:v>9.713000000000001</c:v>
                </c:pt>
                <c:pt idx="3037">
                  <c:v>2.7778</c:v>
                </c:pt>
                <c:pt idx="3038">
                  <c:v>7.7</c:v>
                </c:pt>
                <c:pt idx="3039">
                  <c:v>3.6242000000000001</c:v>
                </c:pt>
                <c:pt idx="3040">
                  <c:v>13.835000000000004</c:v>
                </c:pt>
                <c:pt idx="3041">
                  <c:v>3.6898</c:v>
                </c:pt>
                <c:pt idx="3042">
                  <c:v>15.781000000000001</c:v>
                </c:pt>
                <c:pt idx="3043">
                  <c:v>5.4450000000000003</c:v>
                </c:pt>
                <c:pt idx="3044">
                  <c:v>11.027999999999999</c:v>
                </c:pt>
                <c:pt idx="3045">
                  <c:v>6</c:v>
                </c:pt>
                <c:pt idx="3046">
                  <c:v>3.1587000000000001</c:v>
                </c:pt>
                <c:pt idx="3047">
                  <c:v>7.3626999999999985</c:v>
                </c:pt>
                <c:pt idx="3048">
                  <c:v>17.7</c:v>
                </c:pt>
                <c:pt idx="3049">
                  <c:v>6.3769999999999998</c:v>
                </c:pt>
                <c:pt idx="3050">
                  <c:v>12</c:v>
                </c:pt>
                <c:pt idx="3051">
                  <c:v>4.8742000000000001</c:v>
                </c:pt>
                <c:pt idx="3052">
                  <c:v>16.71</c:v>
                </c:pt>
                <c:pt idx="3053">
                  <c:v>16.22</c:v>
                </c:pt>
                <c:pt idx="3054">
                  <c:v>8.9</c:v>
                </c:pt>
                <c:pt idx="3055">
                  <c:v>4.7938999999999998</c:v>
                </c:pt>
                <c:pt idx="3056">
                  <c:v>4.4762000000000146</c:v>
                </c:pt>
                <c:pt idx="3057">
                  <c:v>5.5783000000000014</c:v>
                </c:pt>
                <c:pt idx="3058">
                  <c:v>3.3</c:v>
                </c:pt>
                <c:pt idx="3059">
                  <c:v>3.5449999999999999</c:v>
                </c:pt>
                <c:pt idx="3060">
                  <c:v>4.9690000000000003</c:v>
                </c:pt>
                <c:pt idx="3061">
                  <c:v>5.2963000000000013</c:v>
                </c:pt>
                <c:pt idx="3062">
                  <c:v>9.3330000000000002</c:v>
                </c:pt>
                <c:pt idx="3063">
                  <c:v>2.9361999999999977</c:v>
                </c:pt>
                <c:pt idx="3064">
                  <c:v>10</c:v>
                </c:pt>
                <c:pt idx="3065">
                  <c:v>2.7170000000000001</c:v>
                </c:pt>
                <c:pt idx="3066">
                  <c:v>3.6862900000000001</c:v>
                </c:pt>
                <c:pt idx="3067">
                  <c:v>5.4619999999999997</c:v>
                </c:pt>
                <c:pt idx="3068">
                  <c:v>5.3193000000000001</c:v>
                </c:pt>
                <c:pt idx="3069">
                  <c:v>3.1459999999999999</c:v>
                </c:pt>
                <c:pt idx="3070">
                  <c:v>11.653</c:v>
                </c:pt>
                <c:pt idx="3071">
                  <c:v>3.8021999999999987</c:v>
                </c:pt>
                <c:pt idx="3072">
                  <c:v>6.5430999999999999</c:v>
                </c:pt>
                <c:pt idx="3073">
                  <c:v>3.2328999999999977</c:v>
                </c:pt>
                <c:pt idx="3074">
                  <c:v>2.7711999999999999</c:v>
                </c:pt>
                <c:pt idx="3075">
                  <c:v>80</c:v>
                </c:pt>
                <c:pt idx="3076">
                  <c:v>6.3206799999999985</c:v>
                </c:pt>
                <c:pt idx="3077">
                  <c:v>2.4399499999999934</c:v>
                </c:pt>
                <c:pt idx="3078">
                  <c:v>21.05</c:v>
                </c:pt>
                <c:pt idx="3079">
                  <c:v>3.3899999999999997</c:v>
                </c:pt>
                <c:pt idx="3080">
                  <c:v>4.5049999999999955</c:v>
                </c:pt>
                <c:pt idx="3081">
                  <c:v>3.61</c:v>
                </c:pt>
                <c:pt idx="3082">
                  <c:v>9.4550000000000232</c:v>
                </c:pt>
                <c:pt idx="3083">
                  <c:v>4.6583999999999985</c:v>
                </c:pt>
                <c:pt idx="3084">
                  <c:v>2.98109</c:v>
                </c:pt>
                <c:pt idx="3085">
                  <c:v>2.7250000000000001</c:v>
                </c:pt>
                <c:pt idx="3086">
                  <c:v>4.0249999999999879</c:v>
                </c:pt>
                <c:pt idx="3087">
                  <c:v>24</c:v>
                </c:pt>
                <c:pt idx="3088">
                  <c:v>2.7680000000000002</c:v>
                </c:pt>
                <c:pt idx="3089">
                  <c:v>3.2600000000000002</c:v>
                </c:pt>
                <c:pt idx="3090">
                  <c:v>2.734</c:v>
                </c:pt>
                <c:pt idx="3091">
                  <c:v>3.2010999999999998</c:v>
                </c:pt>
                <c:pt idx="3092">
                  <c:v>4.9433000000000034</c:v>
                </c:pt>
                <c:pt idx="3093">
                  <c:v>12.519</c:v>
                </c:pt>
                <c:pt idx="3094">
                  <c:v>7.1779999999999955</c:v>
                </c:pt>
                <c:pt idx="3095">
                  <c:v>4.4972000000000003</c:v>
                </c:pt>
                <c:pt idx="3096">
                  <c:v>12</c:v>
                </c:pt>
                <c:pt idx="3097">
                  <c:v>7.2639999999999985</c:v>
                </c:pt>
                <c:pt idx="3098">
                  <c:v>8.5419999999999998</c:v>
                </c:pt>
                <c:pt idx="3099">
                  <c:v>3.0615299999999999</c:v>
                </c:pt>
                <c:pt idx="3100">
                  <c:v>5.7454299999999998</c:v>
                </c:pt>
                <c:pt idx="3101">
                  <c:v>6.5</c:v>
                </c:pt>
                <c:pt idx="3102">
                  <c:v>7.0324999999999998</c:v>
                </c:pt>
                <c:pt idx="3103">
                  <c:v>4</c:v>
                </c:pt>
                <c:pt idx="3104">
                  <c:v>480</c:v>
                </c:pt>
                <c:pt idx="3105">
                  <c:v>14.143000000000001</c:v>
                </c:pt>
                <c:pt idx="3106">
                  <c:v>13.83</c:v>
                </c:pt>
                <c:pt idx="3107">
                  <c:v>24</c:v>
                </c:pt>
                <c:pt idx="3108">
                  <c:v>3.8186199999999935</c:v>
                </c:pt>
                <c:pt idx="3109">
                  <c:v>3.2189999999999999</c:v>
                </c:pt>
                <c:pt idx="3110">
                  <c:v>9.1122000000000014</c:v>
                </c:pt>
                <c:pt idx="3111">
                  <c:v>6.2346000000000004</c:v>
                </c:pt>
                <c:pt idx="3112">
                  <c:v>5.8199999999999985</c:v>
                </c:pt>
                <c:pt idx="3113">
                  <c:v>4.9311500000000024</c:v>
                </c:pt>
                <c:pt idx="3114">
                  <c:v>32</c:v>
                </c:pt>
                <c:pt idx="3115">
                  <c:v>2.5409999999999999</c:v>
                </c:pt>
                <c:pt idx="3116">
                  <c:v>14.18</c:v>
                </c:pt>
                <c:pt idx="3117">
                  <c:v>183</c:v>
                </c:pt>
                <c:pt idx="3118">
                  <c:v>85</c:v>
                </c:pt>
                <c:pt idx="3119">
                  <c:v>40.424000000000007</c:v>
                </c:pt>
                <c:pt idx="3120">
                  <c:v>21.610000000000031</c:v>
                </c:pt>
                <c:pt idx="3121">
                  <c:v>8.2618000000000009</c:v>
                </c:pt>
                <c:pt idx="3122">
                  <c:v>2.5537999999999998</c:v>
                </c:pt>
                <c:pt idx="3123">
                  <c:v>13.2</c:v>
                </c:pt>
                <c:pt idx="3124">
                  <c:v>24</c:v>
                </c:pt>
                <c:pt idx="3125">
                  <c:v>22.048999999999989</c:v>
                </c:pt>
                <c:pt idx="3126">
                  <c:v>84</c:v>
                </c:pt>
                <c:pt idx="3127">
                  <c:v>356</c:v>
                </c:pt>
                <c:pt idx="3128">
                  <c:v>3.4609999999999999</c:v>
                </c:pt>
                <c:pt idx="3129">
                  <c:v>2.7087599999999998</c:v>
                </c:pt>
                <c:pt idx="3130">
                  <c:v>7.2998000000000003</c:v>
                </c:pt>
                <c:pt idx="3131">
                  <c:v>7.33</c:v>
                </c:pt>
                <c:pt idx="3132">
                  <c:v>3.0486599999999977</c:v>
                </c:pt>
                <c:pt idx="3133">
                  <c:v>2.2663000000000002</c:v>
                </c:pt>
                <c:pt idx="3134">
                  <c:v>2.9359999999999977</c:v>
                </c:pt>
                <c:pt idx="3135">
                  <c:v>5.8579999999999872</c:v>
                </c:pt>
                <c:pt idx="3136">
                  <c:v>8.0812999999999988</c:v>
                </c:pt>
                <c:pt idx="3137">
                  <c:v>4.0439999999999996</c:v>
                </c:pt>
                <c:pt idx="3138">
                  <c:v>25.4</c:v>
                </c:pt>
                <c:pt idx="3139">
                  <c:v>10.495000000000006</c:v>
                </c:pt>
                <c:pt idx="3140">
                  <c:v>5.3239999999999945</c:v>
                </c:pt>
                <c:pt idx="3141">
                  <c:v>3.9683000000000002</c:v>
                </c:pt>
                <c:pt idx="3142">
                  <c:v>49.120000000000012</c:v>
                </c:pt>
                <c:pt idx="3143">
                  <c:v>5.4001999999999999</c:v>
                </c:pt>
                <c:pt idx="3144">
                  <c:v>18.702999999999989</c:v>
                </c:pt>
                <c:pt idx="3145">
                  <c:v>6.2</c:v>
                </c:pt>
                <c:pt idx="3146">
                  <c:v>11.427</c:v>
                </c:pt>
                <c:pt idx="3147">
                  <c:v>4.8004999999999995</c:v>
                </c:pt>
                <c:pt idx="3148">
                  <c:v>2.9527999999999968</c:v>
                </c:pt>
                <c:pt idx="3149">
                  <c:v>3.4499999999999997</c:v>
                </c:pt>
                <c:pt idx="3150">
                  <c:v>5.7039999999999997</c:v>
                </c:pt>
                <c:pt idx="3151">
                  <c:v>51.89</c:v>
                </c:pt>
                <c:pt idx="3152">
                  <c:v>6.2030000000000003</c:v>
                </c:pt>
                <c:pt idx="3153">
                  <c:v>6.3619999999999965</c:v>
                </c:pt>
                <c:pt idx="3154">
                  <c:v>2.7210000000000001</c:v>
                </c:pt>
                <c:pt idx="3155">
                  <c:v>12.763500000000002</c:v>
                </c:pt>
                <c:pt idx="3156">
                  <c:v>98</c:v>
                </c:pt>
                <c:pt idx="3157">
                  <c:v>4.1310000000000002</c:v>
                </c:pt>
                <c:pt idx="3158">
                  <c:v>6.1024999999999965</c:v>
                </c:pt>
                <c:pt idx="3159">
                  <c:v>11.946</c:v>
                </c:pt>
                <c:pt idx="3160">
                  <c:v>3.48</c:v>
                </c:pt>
                <c:pt idx="3161">
                  <c:v>14.18</c:v>
                </c:pt>
                <c:pt idx="3162">
                  <c:v>7.22</c:v>
                </c:pt>
                <c:pt idx="3163">
                  <c:v>2.8911099999999967</c:v>
                </c:pt>
                <c:pt idx="3164">
                  <c:v>8.4531000000000027</c:v>
                </c:pt>
                <c:pt idx="3165">
                  <c:v>8.1109999999999989</c:v>
                </c:pt>
                <c:pt idx="3166">
                  <c:v>16.841000000000001</c:v>
                </c:pt>
                <c:pt idx="3167">
                  <c:v>7.78</c:v>
                </c:pt>
                <c:pt idx="3168">
                  <c:v>7.2572999999999999</c:v>
                </c:pt>
                <c:pt idx="3169">
                  <c:v>17</c:v>
                </c:pt>
                <c:pt idx="3170">
                  <c:v>33.15</c:v>
                </c:pt>
                <c:pt idx="3171">
                  <c:v>14.55</c:v>
                </c:pt>
                <c:pt idx="3172">
                  <c:v>6.5130999999999997</c:v>
                </c:pt>
                <c:pt idx="3173">
                  <c:v>5.26</c:v>
                </c:pt>
                <c:pt idx="3174">
                  <c:v>18.291</c:v>
                </c:pt>
                <c:pt idx="3175">
                  <c:v>8.11</c:v>
                </c:pt>
                <c:pt idx="3176">
                  <c:v>5.18</c:v>
                </c:pt>
                <c:pt idx="3177">
                  <c:v>9.4340000000000011</c:v>
                </c:pt>
                <c:pt idx="3178">
                  <c:v>7.1</c:v>
                </c:pt>
                <c:pt idx="3179">
                  <c:v>9.3280000000000012</c:v>
                </c:pt>
                <c:pt idx="3180">
                  <c:v>40</c:v>
                </c:pt>
                <c:pt idx="3181">
                  <c:v>5.9119999999999999</c:v>
                </c:pt>
                <c:pt idx="3182">
                  <c:v>19.399999999999999</c:v>
                </c:pt>
                <c:pt idx="3183">
                  <c:v>8.7080999999999982</c:v>
                </c:pt>
                <c:pt idx="3184">
                  <c:v>1265</c:v>
                </c:pt>
                <c:pt idx="3185">
                  <c:v>9.77</c:v>
                </c:pt>
                <c:pt idx="3186">
                  <c:v>6.4889999999999999</c:v>
                </c:pt>
                <c:pt idx="3187">
                  <c:v>9.4880000000000013</c:v>
                </c:pt>
                <c:pt idx="3188">
                  <c:v>10</c:v>
                </c:pt>
                <c:pt idx="3189">
                  <c:v>8.0969000000000015</c:v>
                </c:pt>
                <c:pt idx="3190">
                  <c:v>6.1119999999999965</c:v>
                </c:pt>
                <c:pt idx="3191">
                  <c:v>3.2528299999999977</c:v>
                </c:pt>
                <c:pt idx="3192">
                  <c:v>10</c:v>
                </c:pt>
                <c:pt idx="3193">
                  <c:v>6.8</c:v>
                </c:pt>
                <c:pt idx="3194">
                  <c:v>2.3299999999999987</c:v>
                </c:pt>
                <c:pt idx="3195">
                  <c:v>5.2564000000000002</c:v>
                </c:pt>
                <c:pt idx="3196">
                  <c:v>3.0719999999999987</c:v>
                </c:pt>
                <c:pt idx="3197">
                  <c:v>3.4</c:v>
                </c:pt>
                <c:pt idx="3198">
                  <c:v>6.4709000000000003</c:v>
                </c:pt>
                <c:pt idx="3199">
                  <c:v>7.4</c:v>
                </c:pt>
                <c:pt idx="3200">
                  <c:v>4.0583999999999998</c:v>
                </c:pt>
                <c:pt idx="3201">
                  <c:v>89.3</c:v>
                </c:pt>
                <c:pt idx="3202">
                  <c:v>3.0139999999999998</c:v>
                </c:pt>
                <c:pt idx="3203">
                  <c:v>9.6</c:v>
                </c:pt>
                <c:pt idx="3204">
                  <c:v>4.3099999999999996</c:v>
                </c:pt>
                <c:pt idx="3205">
                  <c:v>211</c:v>
                </c:pt>
                <c:pt idx="3206">
                  <c:v>5</c:v>
                </c:pt>
                <c:pt idx="3207">
                  <c:v>18.446000000000002</c:v>
                </c:pt>
                <c:pt idx="3208">
                  <c:v>4.9123000000000001</c:v>
                </c:pt>
                <c:pt idx="3209">
                  <c:v>2.7800000000000002</c:v>
                </c:pt>
                <c:pt idx="3210">
                  <c:v>3.17767</c:v>
                </c:pt>
                <c:pt idx="3211">
                  <c:v>6.3279999999999861</c:v>
                </c:pt>
                <c:pt idx="3212">
                  <c:v>7.54</c:v>
                </c:pt>
                <c:pt idx="3213">
                  <c:v>3.7800000000000002</c:v>
                </c:pt>
                <c:pt idx="3214">
                  <c:v>4.7511999999999999</c:v>
                </c:pt>
                <c:pt idx="3215">
                  <c:v>7.23</c:v>
                </c:pt>
                <c:pt idx="3216">
                  <c:v>13.62</c:v>
                </c:pt>
                <c:pt idx="3217">
                  <c:v>2.4781999999999997</c:v>
                </c:pt>
                <c:pt idx="3218">
                  <c:v>4.0653999999999995</c:v>
                </c:pt>
                <c:pt idx="3219">
                  <c:v>7.5810000000000004</c:v>
                </c:pt>
                <c:pt idx="3220">
                  <c:v>8.2222999999999988</c:v>
                </c:pt>
                <c:pt idx="3221">
                  <c:v>3.9849999999999999</c:v>
                </c:pt>
                <c:pt idx="3222">
                  <c:v>4.4349999999999996</c:v>
                </c:pt>
                <c:pt idx="3223">
                  <c:v>96.5</c:v>
                </c:pt>
                <c:pt idx="3224">
                  <c:v>13.04</c:v>
                </c:pt>
                <c:pt idx="3225">
                  <c:v>14.074</c:v>
                </c:pt>
                <c:pt idx="3226">
                  <c:v>7.6879999999999882</c:v>
                </c:pt>
                <c:pt idx="3227">
                  <c:v>4.2350000000000003</c:v>
                </c:pt>
                <c:pt idx="3228">
                  <c:v>47</c:v>
                </c:pt>
                <c:pt idx="3229">
                  <c:v>19.855</c:v>
                </c:pt>
                <c:pt idx="3230">
                  <c:v>8.129999999999999</c:v>
                </c:pt>
                <c:pt idx="3231">
                  <c:v>2.9226999999999967</c:v>
                </c:pt>
                <c:pt idx="3232">
                  <c:v>2.4899999999999998</c:v>
                </c:pt>
                <c:pt idx="3233">
                  <c:v>2.5678000000000001</c:v>
                </c:pt>
                <c:pt idx="3234">
                  <c:v>29.9</c:v>
                </c:pt>
                <c:pt idx="3235">
                  <c:v>3.8811</c:v>
                </c:pt>
                <c:pt idx="3236">
                  <c:v>3.0979999999999999</c:v>
                </c:pt>
                <c:pt idx="3237">
                  <c:v>3.2483000000000057</c:v>
                </c:pt>
                <c:pt idx="3238">
                  <c:v>6.4829999999999997</c:v>
                </c:pt>
                <c:pt idx="3239">
                  <c:v>4.3238999999999965</c:v>
                </c:pt>
                <c:pt idx="3240">
                  <c:v>12</c:v>
                </c:pt>
                <c:pt idx="3241">
                  <c:v>18.3</c:v>
                </c:pt>
                <c:pt idx="3242">
                  <c:v>10.099</c:v>
                </c:pt>
                <c:pt idx="3243">
                  <c:v>2.8048299999999977</c:v>
                </c:pt>
                <c:pt idx="3244">
                  <c:v>5</c:v>
                </c:pt>
                <c:pt idx="3245">
                  <c:v>20</c:v>
                </c:pt>
                <c:pt idx="3246">
                  <c:v>7.3559999999999945</c:v>
                </c:pt>
                <c:pt idx="3247">
                  <c:v>6.2139999999999995</c:v>
                </c:pt>
                <c:pt idx="3248">
                  <c:v>3.6195999999999997</c:v>
                </c:pt>
                <c:pt idx="3249">
                  <c:v>5.0249999999999879</c:v>
                </c:pt>
                <c:pt idx="3250">
                  <c:v>4.1899999999999995</c:v>
                </c:pt>
                <c:pt idx="3251">
                  <c:v>106</c:v>
                </c:pt>
                <c:pt idx="3252">
                  <c:v>3.6644000000000001</c:v>
                </c:pt>
                <c:pt idx="3253">
                  <c:v>40.32</c:v>
                </c:pt>
                <c:pt idx="3254">
                  <c:v>3.0949999999999998</c:v>
                </c:pt>
                <c:pt idx="3255">
                  <c:v>8.6930000000000014</c:v>
                </c:pt>
                <c:pt idx="3256">
                  <c:v>25.1</c:v>
                </c:pt>
                <c:pt idx="3257">
                  <c:v>4.50474</c:v>
                </c:pt>
                <c:pt idx="3258">
                  <c:v>17.5</c:v>
                </c:pt>
                <c:pt idx="3259">
                  <c:v>6.4366000000000136</c:v>
                </c:pt>
                <c:pt idx="3260">
                  <c:v>11.4</c:v>
                </c:pt>
                <c:pt idx="3261">
                  <c:v>8.3800000000000008</c:v>
                </c:pt>
                <c:pt idx="3262">
                  <c:v>920</c:v>
                </c:pt>
                <c:pt idx="3263">
                  <c:v>4.79</c:v>
                </c:pt>
                <c:pt idx="3264">
                  <c:v>3.1457000000000002</c:v>
                </c:pt>
                <c:pt idx="3265">
                  <c:v>3.36</c:v>
                </c:pt>
                <c:pt idx="3266">
                  <c:v>9.6</c:v>
                </c:pt>
                <c:pt idx="3267">
                  <c:v>3.3379999999999987</c:v>
                </c:pt>
                <c:pt idx="3268">
                  <c:v>17.3</c:v>
                </c:pt>
                <c:pt idx="3269">
                  <c:v>13.56</c:v>
                </c:pt>
                <c:pt idx="3270">
                  <c:v>3.1359999999999997</c:v>
                </c:pt>
                <c:pt idx="3271">
                  <c:v>30.959999999999987</c:v>
                </c:pt>
                <c:pt idx="3272">
                  <c:v>5.3378999999999985</c:v>
                </c:pt>
                <c:pt idx="3273">
                  <c:v>11.878500000000004</c:v>
                </c:pt>
                <c:pt idx="3274">
                  <c:v>3.6509999999999998</c:v>
                </c:pt>
                <c:pt idx="3275">
                  <c:v>24</c:v>
                </c:pt>
                <c:pt idx="3276">
                  <c:v>2.8597899999999967</c:v>
                </c:pt>
                <c:pt idx="3277">
                  <c:v>138</c:v>
                </c:pt>
                <c:pt idx="3278">
                  <c:v>3.4232999999999998</c:v>
                </c:pt>
                <c:pt idx="3279">
                  <c:v>32.520000000000003</c:v>
                </c:pt>
                <c:pt idx="3280">
                  <c:v>10.757</c:v>
                </c:pt>
                <c:pt idx="3281">
                  <c:v>9.6150000000000002</c:v>
                </c:pt>
                <c:pt idx="3282">
                  <c:v>32.902300000000011</c:v>
                </c:pt>
                <c:pt idx="3283">
                  <c:v>4.6819999999999995</c:v>
                </c:pt>
                <c:pt idx="3284">
                  <c:v>6.0792000000000126</c:v>
                </c:pt>
                <c:pt idx="3285">
                  <c:v>8.2800000000000011</c:v>
                </c:pt>
                <c:pt idx="3286">
                  <c:v>12.38</c:v>
                </c:pt>
                <c:pt idx="3287">
                  <c:v>4.0363199999999999</c:v>
                </c:pt>
                <c:pt idx="3288">
                  <c:v>2.6</c:v>
                </c:pt>
                <c:pt idx="3289">
                  <c:v>29.56</c:v>
                </c:pt>
                <c:pt idx="3290">
                  <c:v>8.0467000000000013</c:v>
                </c:pt>
                <c:pt idx="3291">
                  <c:v>53</c:v>
                </c:pt>
                <c:pt idx="3292">
                  <c:v>10</c:v>
                </c:pt>
                <c:pt idx="3293">
                  <c:v>5.4870000000000001</c:v>
                </c:pt>
                <c:pt idx="3294">
                  <c:v>5.1029999999999882</c:v>
                </c:pt>
                <c:pt idx="3295">
                  <c:v>2.15</c:v>
                </c:pt>
                <c:pt idx="3296">
                  <c:v>11.107000000000001</c:v>
                </c:pt>
                <c:pt idx="3297">
                  <c:v>4.78</c:v>
                </c:pt>
                <c:pt idx="3298">
                  <c:v>24.544</c:v>
                </c:pt>
                <c:pt idx="3299">
                  <c:v>32</c:v>
                </c:pt>
                <c:pt idx="3300">
                  <c:v>3.23</c:v>
                </c:pt>
                <c:pt idx="3301">
                  <c:v>12</c:v>
                </c:pt>
                <c:pt idx="3302">
                  <c:v>3.8089999999999997</c:v>
                </c:pt>
                <c:pt idx="3303">
                  <c:v>114</c:v>
                </c:pt>
                <c:pt idx="3304">
                  <c:v>4.0863000000000014</c:v>
                </c:pt>
                <c:pt idx="3305">
                  <c:v>4.84</c:v>
                </c:pt>
                <c:pt idx="3306">
                  <c:v>73.97</c:v>
                </c:pt>
                <c:pt idx="3307">
                  <c:v>10.441000000000001</c:v>
                </c:pt>
                <c:pt idx="3308">
                  <c:v>4.03</c:v>
                </c:pt>
                <c:pt idx="3309">
                  <c:v>8.67</c:v>
                </c:pt>
                <c:pt idx="3310">
                  <c:v>2.6989999999999998</c:v>
                </c:pt>
                <c:pt idx="3311">
                  <c:v>2.5830000000000002</c:v>
                </c:pt>
                <c:pt idx="3312">
                  <c:v>118</c:v>
                </c:pt>
                <c:pt idx="3313">
                  <c:v>3.6749999999999998</c:v>
                </c:pt>
                <c:pt idx="3314">
                  <c:v>9.6239999999999988</c:v>
                </c:pt>
                <c:pt idx="3315">
                  <c:v>12.163</c:v>
                </c:pt>
                <c:pt idx="3316">
                  <c:v>4.3539999999999965</c:v>
                </c:pt>
                <c:pt idx="3317">
                  <c:v>8</c:v>
                </c:pt>
                <c:pt idx="3318">
                  <c:v>12.962000000000025</c:v>
                </c:pt>
                <c:pt idx="3319">
                  <c:v>5.8199999999999985</c:v>
                </c:pt>
                <c:pt idx="3320">
                  <c:v>6.2930000000000001</c:v>
                </c:pt>
                <c:pt idx="3321">
                  <c:v>2.6009000000000002</c:v>
                </c:pt>
                <c:pt idx="3322">
                  <c:v>2.6528999999999967</c:v>
                </c:pt>
                <c:pt idx="3323">
                  <c:v>3.55</c:v>
                </c:pt>
                <c:pt idx="3324">
                  <c:v>3.4480499999999967</c:v>
                </c:pt>
                <c:pt idx="3325">
                  <c:v>2.8</c:v>
                </c:pt>
                <c:pt idx="3326">
                  <c:v>5</c:v>
                </c:pt>
                <c:pt idx="3327">
                  <c:v>12.040999999999999</c:v>
                </c:pt>
                <c:pt idx="3328">
                  <c:v>5.56</c:v>
                </c:pt>
                <c:pt idx="3329">
                  <c:v>6.13</c:v>
                </c:pt>
                <c:pt idx="3330">
                  <c:v>12</c:v>
                </c:pt>
                <c:pt idx="3331">
                  <c:v>10.837900000000001</c:v>
                </c:pt>
                <c:pt idx="3332">
                  <c:v>26.37</c:v>
                </c:pt>
                <c:pt idx="3333">
                  <c:v>2.8095599999999967</c:v>
                </c:pt>
                <c:pt idx="3334">
                  <c:v>6.1829999999999945</c:v>
                </c:pt>
                <c:pt idx="3335">
                  <c:v>2.8989999999999987</c:v>
                </c:pt>
                <c:pt idx="3336">
                  <c:v>4.0430000000000001</c:v>
                </c:pt>
                <c:pt idx="3337">
                  <c:v>14.183</c:v>
                </c:pt>
                <c:pt idx="3338">
                  <c:v>160</c:v>
                </c:pt>
                <c:pt idx="3339">
                  <c:v>115</c:v>
                </c:pt>
                <c:pt idx="3340">
                  <c:v>14</c:v>
                </c:pt>
                <c:pt idx="3341">
                  <c:v>12</c:v>
                </c:pt>
                <c:pt idx="3342">
                  <c:v>5.31</c:v>
                </c:pt>
                <c:pt idx="3343">
                  <c:v>8.2439999999999998</c:v>
                </c:pt>
                <c:pt idx="3344">
                  <c:v>6.7219999999999995</c:v>
                </c:pt>
                <c:pt idx="3345">
                  <c:v>23.02</c:v>
                </c:pt>
                <c:pt idx="3346">
                  <c:v>7.56</c:v>
                </c:pt>
                <c:pt idx="3347">
                  <c:v>9.7211999999999996</c:v>
                </c:pt>
                <c:pt idx="3348">
                  <c:v>7.5391000000000004</c:v>
                </c:pt>
                <c:pt idx="3349">
                  <c:v>13.6</c:v>
                </c:pt>
                <c:pt idx="3350">
                  <c:v>3.01</c:v>
                </c:pt>
                <c:pt idx="3351">
                  <c:v>14.666</c:v>
                </c:pt>
                <c:pt idx="3352">
                  <c:v>24</c:v>
                </c:pt>
                <c:pt idx="3353">
                  <c:v>79.3</c:v>
                </c:pt>
                <c:pt idx="3354">
                  <c:v>5.8529999999999882</c:v>
                </c:pt>
                <c:pt idx="3355">
                  <c:v>10.4</c:v>
                </c:pt>
                <c:pt idx="3356">
                  <c:v>2.9526999999999934</c:v>
                </c:pt>
                <c:pt idx="3357">
                  <c:v>7.0583999999999998</c:v>
                </c:pt>
                <c:pt idx="3358">
                  <c:v>8.2339999999999982</c:v>
                </c:pt>
                <c:pt idx="3359">
                  <c:v>16.747</c:v>
                </c:pt>
                <c:pt idx="3360">
                  <c:v>20</c:v>
                </c:pt>
                <c:pt idx="3361">
                  <c:v>4.9610000000000003</c:v>
                </c:pt>
                <c:pt idx="3362">
                  <c:v>3.3447399999999998</c:v>
                </c:pt>
                <c:pt idx="3363">
                  <c:v>14.055400000000034</c:v>
                </c:pt>
                <c:pt idx="3364">
                  <c:v>3.8871000000000002</c:v>
                </c:pt>
                <c:pt idx="3365">
                  <c:v>25.939999999999987</c:v>
                </c:pt>
                <c:pt idx="3366">
                  <c:v>140</c:v>
                </c:pt>
                <c:pt idx="3367">
                  <c:v>2.9019200000000001</c:v>
                </c:pt>
                <c:pt idx="3368">
                  <c:v>7.3599999999999985</c:v>
                </c:pt>
                <c:pt idx="3369">
                  <c:v>2.6865000000000001</c:v>
                </c:pt>
                <c:pt idx="3370">
                  <c:v>2.4119999999999977</c:v>
                </c:pt>
                <c:pt idx="3371">
                  <c:v>18</c:v>
                </c:pt>
                <c:pt idx="3372">
                  <c:v>150.5</c:v>
                </c:pt>
                <c:pt idx="3373">
                  <c:v>5.98</c:v>
                </c:pt>
                <c:pt idx="3374">
                  <c:v>60</c:v>
                </c:pt>
                <c:pt idx="3375">
                  <c:v>139.79</c:v>
                </c:pt>
                <c:pt idx="3376">
                  <c:v>2.79</c:v>
                </c:pt>
                <c:pt idx="3377">
                  <c:v>112.4</c:v>
                </c:pt>
                <c:pt idx="3378">
                  <c:v>4.8899999999999997</c:v>
                </c:pt>
                <c:pt idx="3379">
                  <c:v>5.3712000000000115</c:v>
                </c:pt>
                <c:pt idx="3380">
                  <c:v>19.100000000000001</c:v>
                </c:pt>
                <c:pt idx="3381">
                  <c:v>16.787999999999986</c:v>
                </c:pt>
                <c:pt idx="3382">
                  <c:v>2.68</c:v>
                </c:pt>
                <c:pt idx="3383">
                  <c:v>5.4</c:v>
                </c:pt>
                <c:pt idx="3384">
                  <c:v>3.0276000000000001</c:v>
                </c:pt>
                <c:pt idx="3385">
                  <c:v>6.819</c:v>
                </c:pt>
                <c:pt idx="3386">
                  <c:v>2.6797999999999997</c:v>
                </c:pt>
                <c:pt idx="3387">
                  <c:v>6.9804000000000004</c:v>
                </c:pt>
                <c:pt idx="3388">
                  <c:v>2.54</c:v>
                </c:pt>
                <c:pt idx="3389">
                  <c:v>146.80000000000001</c:v>
                </c:pt>
                <c:pt idx="3390">
                  <c:v>3</c:v>
                </c:pt>
                <c:pt idx="3391">
                  <c:v>11.130999999999998</c:v>
                </c:pt>
                <c:pt idx="3392">
                  <c:v>3.2437000000000062</c:v>
                </c:pt>
                <c:pt idx="3393">
                  <c:v>12.218999999999999</c:v>
                </c:pt>
                <c:pt idx="3394">
                  <c:v>2.5230999999999999</c:v>
                </c:pt>
                <c:pt idx="3395">
                  <c:v>27</c:v>
                </c:pt>
                <c:pt idx="3396">
                  <c:v>12</c:v>
                </c:pt>
                <c:pt idx="3397">
                  <c:v>10</c:v>
                </c:pt>
                <c:pt idx="3398">
                  <c:v>4.5199999999999996</c:v>
                </c:pt>
                <c:pt idx="3399">
                  <c:v>3.6579999999999999</c:v>
                </c:pt>
                <c:pt idx="3400">
                  <c:v>4.0919999999999996</c:v>
                </c:pt>
                <c:pt idx="3401">
                  <c:v>5.5549999999999882</c:v>
                </c:pt>
                <c:pt idx="3402">
                  <c:v>14.4</c:v>
                </c:pt>
                <c:pt idx="3403">
                  <c:v>8.6386999999999983</c:v>
                </c:pt>
                <c:pt idx="3404">
                  <c:v>103</c:v>
                </c:pt>
                <c:pt idx="3405">
                  <c:v>4.7354000000000003</c:v>
                </c:pt>
                <c:pt idx="3406">
                  <c:v>6.0639999999999965</c:v>
                </c:pt>
                <c:pt idx="3407">
                  <c:v>3.8</c:v>
                </c:pt>
                <c:pt idx="3408">
                  <c:v>4.5939999999999985</c:v>
                </c:pt>
                <c:pt idx="3409">
                  <c:v>9.93</c:v>
                </c:pt>
                <c:pt idx="3410">
                  <c:v>26</c:v>
                </c:pt>
                <c:pt idx="3411">
                  <c:v>4.5527169999999879</c:v>
                </c:pt>
                <c:pt idx="3412">
                  <c:v>5.2</c:v>
                </c:pt>
                <c:pt idx="3413">
                  <c:v>2.5767999999999978</c:v>
                </c:pt>
                <c:pt idx="3414">
                  <c:v>2.7600000000000002</c:v>
                </c:pt>
                <c:pt idx="3415">
                  <c:v>8.7199699999999982</c:v>
                </c:pt>
                <c:pt idx="3416">
                  <c:v>170</c:v>
                </c:pt>
                <c:pt idx="3417">
                  <c:v>3.57</c:v>
                </c:pt>
                <c:pt idx="3418">
                  <c:v>15</c:v>
                </c:pt>
                <c:pt idx="3419">
                  <c:v>3.3161999999999967</c:v>
                </c:pt>
                <c:pt idx="3420">
                  <c:v>64.082999999999998</c:v>
                </c:pt>
                <c:pt idx="3421">
                  <c:v>3.137</c:v>
                </c:pt>
                <c:pt idx="3422">
                  <c:v>3.32</c:v>
                </c:pt>
                <c:pt idx="3423">
                  <c:v>9.6</c:v>
                </c:pt>
                <c:pt idx="3424">
                  <c:v>6.984</c:v>
                </c:pt>
                <c:pt idx="3425">
                  <c:v>4.1744999999999965</c:v>
                </c:pt>
                <c:pt idx="3426">
                  <c:v>8.3000000000000007</c:v>
                </c:pt>
                <c:pt idx="3427">
                  <c:v>3.64</c:v>
                </c:pt>
                <c:pt idx="3428">
                  <c:v>5.814999999999988</c:v>
                </c:pt>
                <c:pt idx="3429">
                  <c:v>2.7579600000000002</c:v>
                </c:pt>
                <c:pt idx="3430">
                  <c:v>7.6159999999999872</c:v>
                </c:pt>
                <c:pt idx="3431">
                  <c:v>5.7161</c:v>
                </c:pt>
                <c:pt idx="3432">
                  <c:v>11.847</c:v>
                </c:pt>
                <c:pt idx="3433">
                  <c:v>9.4030000000000005</c:v>
                </c:pt>
                <c:pt idx="3434">
                  <c:v>4.907</c:v>
                </c:pt>
                <c:pt idx="3435">
                  <c:v>18</c:v>
                </c:pt>
                <c:pt idx="3436">
                  <c:v>3.5943000000000001</c:v>
                </c:pt>
                <c:pt idx="3437">
                  <c:v>2.9668999999999977</c:v>
                </c:pt>
                <c:pt idx="3438">
                  <c:v>5.1989999999999945</c:v>
                </c:pt>
                <c:pt idx="3439">
                  <c:v>3.0359999999999987</c:v>
                </c:pt>
                <c:pt idx="3440">
                  <c:v>3.6359900000000001</c:v>
                </c:pt>
                <c:pt idx="3441">
                  <c:v>5.4939999999999998</c:v>
                </c:pt>
                <c:pt idx="3442">
                  <c:v>3.7</c:v>
                </c:pt>
                <c:pt idx="3443">
                  <c:v>2.9182999999999977</c:v>
                </c:pt>
                <c:pt idx="3444">
                  <c:v>2.5824699999999967</c:v>
                </c:pt>
                <c:pt idx="3445">
                  <c:v>5.343</c:v>
                </c:pt>
                <c:pt idx="3446">
                  <c:v>6</c:v>
                </c:pt>
                <c:pt idx="3447">
                  <c:v>4.0658999999999965</c:v>
                </c:pt>
                <c:pt idx="3448">
                  <c:v>10.768000000000001</c:v>
                </c:pt>
                <c:pt idx="3449">
                  <c:v>11.5274</c:v>
                </c:pt>
                <c:pt idx="3450">
                  <c:v>2.988</c:v>
                </c:pt>
                <c:pt idx="3451">
                  <c:v>11.209999999999999</c:v>
                </c:pt>
                <c:pt idx="3452">
                  <c:v>3.23</c:v>
                </c:pt>
                <c:pt idx="3453">
                  <c:v>4.8</c:v>
                </c:pt>
                <c:pt idx="3454">
                  <c:v>3.62</c:v>
                </c:pt>
                <c:pt idx="3455">
                  <c:v>2.8329999999999944</c:v>
                </c:pt>
                <c:pt idx="3456">
                  <c:v>10.638999999999999</c:v>
                </c:pt>
                <c:pt idx="3457">
                  <c:v>2.5931999999999999</c:v>
                </c:pt>
                <c:pt idx="3458">
                  <c:v>4.68</c:v>
                </c:pt>
                <c:pt idx="3459">
                  <c:v>4.1693999999999996</c:v>
                </c:pt>
                <c:pt idx="3460">
                  <c:v>2.6335999999999999</c:v>
                </c:pt>
                <c:pt idx="3461">
                  <c:v>212</c:v>
                </c:pt>
                <c:pt idx="3462">
                  <c:v>6.5869999999999997</c:v>
                </c:pt>
                <c:pt idx="3463">
                  <c:v>500</c:v>
                </c:pt>
                <c:pt idx="3464">
                  <c:v>8.8712</c:v>
                </c:pt>
                <c:pt idx="3465">
                  <c:v>11.68</c:v>
                </c:pt>
                <c:pt idx="3466">
                  <c:v>16.47</c:v>
                </c:pt>
                <c:pt idx="3467">
                  <c:v>10.59</c:v>
                </c:pt>
                <c:pt idx="3468">
                  <c:v>3.6359999999999997</c:v>
                </c:pt>
                <c:pt idx="3469">
                  <c:v>2.9109999999999987</c:v>
                </c:pt>
                <c:pt idx="3470">
                  <c:v>18.53</c:v>
                </c:pt>
                <c:pt idx="3471">
                  <c:v>3.8</c:v>
                </c:pt>
                <c:pt idx="3472">
                  <c:v>31.610000000000031</c:v>
                </c:pt>
                <c:pt idx="3473">
                  <c:v>50.32</c:v>
                </c:pt>
                <c:pt idx="3474">
                  <c:v>3.16</c:v>
                </c:pt>
                <c:pt idx="3475">
                  <c:v>5.78</c:v>
                </c:pt>
                <c:pt idx="3476">
                  <c:v>3.9019999999999997</c:v>
                </c:pt>
                <c:pt idx="3477">
                  <c:v>2.5389999999999997</c:v>
                </c:pt>
                <c:pt idx="3478">
                  <c:v>11.605</c:v>
                </c:pt>
                <c:pt idx="3479">
                  <c:v>7.5208999999999975</c:v>
                </c:pt>
                <c:pt idx="3480">
                  <c:v>8.56</c:v>
                </c:pt>
                <c:pt idx="3481">
                  <c:v>6.9080000000000004</c:v>
                </c:pt>
                <c:pt idx="3482">
                  <c:v>24</c:v>
                </c:pt>
                <c:pt idx="3483">
                  <c:v>24.884</c:v>
                </c:pt>
                <c:pt idx="3484">
                  <c:v>7.8820199999999945</c:v>
                </c:pt>
                <c:pt idx="3485">
                  <c:v>3.028</c:v>
                </c:pt>
                <c:pt idx="3486">
                  <c:v>4.2666000000000004</c:v>
                </c:pt>
                <c:pt idx="3487">
                  <c:v>9</c:v>
                </c:pt>
                <c:pt idx="3488">
                  <c:v>24</c:v>
                </c:pt>
                <c:pt idx="3489">
                  <c:v>10.685</c:v>
                </c:pt>
                <c:pt idx="3490">
                  <c:v>3.8039999999999998</c:v>
                </c:pt>
                <c:pt idx="3491">
                  <c:v>20.663</c:v>
                </c:pt>
                <c:pt idx="3492">
                  <c:v>74.910000000000025</c:v>
                </c:pt>
                <c:pt idx="3493">
                  <c:v>21.9</c:v>
                </c:pt>
                <c:pt idx="3494">
                  <c:v>4.7</c:v>
                </c:pt>
                <c:pt idx="3495">
                  <c:v>4.3818999999999999</c:v>
                </c:pt>
                <c:pt idx="3496">
                  <c:v>5.7</c:v>
                </c:pt>
                <c:pt idx="3497">
                  <c:v>3.38</c:v>
                </c:pt>
                <c:pt idx="3498">
                  <c:v>30.5</c:v>
                </c:pt>
                <c:pt idx="3499">
                  <c:v>3.4467999999999988</c:v>
                </c:pt>
                <c:pt idx="3500">
                  <c:v>33.53</c:v>
                </c:pt>
                <c:pt idx="3501">
                  <c:v>8.81</c:v>
                </c:pt>
                <c:pt idx="3502">
                  <c:v>3.9059999999999997</c:v>
                </c:pt>
                <c:pt idx="3503">
                  <c:v>6.5659999999999945</c:v>
                </c:pt>
                <c:pt idx="3504">
                  <c:v>5.0999999999999996</c:v>
                </c:pt>
                <c:pt idx="3505">
                  <c:v>7.3639999999999946</c:v>
                </c:pt>
                <c:pt idx="3506">
                  <c:v>6.109</c:v>
                </c:pt>
                <c:pt idx="3507">
                  <c:v>4.01</c:v>
                </c:pt>
                <c:pt idx="3508">
                  <c:v>4.0636999999999999</c:v>
                </c:pt>
                <c:pt idx="3509">
                  <c:v>3.3329999999999944</c:v>
                </c:pt>
                <c:pt idx="3510">
                  <c:v>2.8466999999999967</c:v>
                </c:pt>
                <c:pt idx="3511">
                  <c:v>5.9300000000000024</c:v>
                </c:pt>
                <c:pt idx="3512">
                  <c:v>11.8</c:v>
                </c:pt>
                <c:pt idx="3513">
                  <c:v>34.07</c:v>
                </c:pt>
                <c:pt idx="3514">
                  <c:v>4.9000000000000004</c:v>
                </c:pt>
                <c:pt idx="3515">
                  <c:v>2.9419999999999997</c:v>
                </c:pt>
                <c:pt idx="3516">
                  <c:v>2.798</c:v>
                </c:pt>
                <c:pt idx="3517">
                  <c:v>4.9390000000000125</c:v>
                </c:pt>
                <c:pt idx="3518">
                  <c:v>5.48</c:v>
                </c:pt>
                <c:pt idx="3519">
                  <c:v>24</c:v>
                </c:pt>
                <c:pt idx="3520">
                  <c:v>3</c:v>
                </c:pt>
                <c:pt idx="3521">
                  <c:v>6.173</c:v>
                </c:pt>
                <c:pt idx="3522">
                  <c:v>24</c:v>
                </c:pt>
                <c:pt idx="3523">
                  <c:v>4.26</c:v>
                </c:pt>
                <c:pt idx="3524">
                  <c:v>5.492</c:v>
                </c:pt>
                <c:pt idx="3525">
                  <c:v>3.524</c:v>
                </c:pt>
                <c:pt idx="3526">
                  <c:v>9.3768000000000047</c:v>
                </c:pt>
                <c:pt idx="3527">
                  <c:v>5.5309999999999997</c:v>
                </c:pt>
                <c:pt idx="3528">
                  <c:v>8.4170000000000016</c:v>
                </c:pt>
                <c:pt idx="3529">
                  <c:v>2.5739999999999998</c:v>
                </c:pt>
                <c:pt idx="3530">
                  <c:v>66.132999999999981</c:v>
                </c:pt>
                <c:pt idx="3531">
                  <c:v>11.890500000000022</c:v>
                </c:pt>
                <c:pt idx="3532">
                  <c:v>2.5157999999999987</c:v>
                </c:pt>
                <c:pt idx="3533">
                  <c:v>2.7484000000000002</c:v>
                </c:pt>
                <c:pt idx="3534">
                  <c:v>3.36</c:v>
                </c:pt>
                <c:pt idx="3535">
                  <c:v>7.5839999999999996</c:v>
                </c:pt>
                <c:pt idx="3536">
                  <c:v>6.1310000000000002</c:v>
                </c:pt>
                <c:pt idx="3537">
                  <c:v>2.94</c:v>
                </c:pt>
                <c:pt idx="3538">
                  <c:v>5.5</c:v>
                </c:pt>
                <c:pt idx="3539">
                  <c:v>3.7690000000000001</c:v>
                </c:pt>
                <c:pt idx="3540">
                  <c:v>5.5469999999999997</c:v>
                </c:pt>
                <c:pt idx="3541">
                  <c:v>16.7</c:v>
                </c:pt>
                <c:pt idx="3542">
                  <c:v>155</c:v>
                </c:pt>
                <c:pt idx="3543">
                  <c:v>3.5745999999999998</c:v>
                </c:pt>
                <c:pt idx="3544">
                  <c:v>2.88</c:v>
                </c:pt>
                <c:pt idx="3545">
                  <c:v>2.9749999999999988</c:v>
                </c:pt>
                <c:pt idx="3546">
                  <c:v>15.41</c:v>
                </c:pt>
                <c:pt idx="3547">
                  <c:v>2.8849999999999998</c:v>
                </c:pt>
                <c:pt idx="3548">
                  <c:v>13.828000000000001</c:v>
                </c:pt>
                <c:pt idx="3549">
                  <c:v>150</c:v>
                </c:pt>
                <c:pt idx="3550">
                  <c:v>11.3</c:v>
                </c:pt>
                <c:pt idx="3551">
                  <c:v>3.7824</c:v>
                </c:pt>
                <c:pt idx="3552">
                  <c:v>7.8460000000000001</c:v>
                </c:pt>
                <c:pt idx="3553">
                  <c:v>2.8099999999999987</c:v>
                </c:pt>
                <c:pt idx="3554">
                  <c:v>12</c:v>
                </c:pt>
                <c:pt idx="3555">
                  <c:v>5.633</c:v>
                </c:pt>
                <c:pt idx="3556">
                  <c:v>2.7093200000000057</c:v>
                </c:pt>
                <c:pt idx="3557">
                  <c:v>3.3341999999999987</c:v>
                </c:pt>
                <c:pt idx="3558">
                  <c:v>3.8699999999999997</c:v>
                </c:pt>
                <c:pt idx="3559">
                  <c:v>375</c:v>
                </c:pt>
                <c:pt idx="3560">
                  <c:v>36.4</c:v>
                </c:pt>
                <c:pt idx="3561">
                  <c:v>5.0830000000000002</c:v>
                </c:pt>
                <c:pt idx="3562">
                  <c:v>4.8599999999999985</c:v>
                </c:pt>
                <c:pt idx="3563">
                  <c:v>2.3716999999999944</c:v>
                </c:pt>
                <c:pt idx="3564">
                  <c:v>2.5779999999999998</c:v>
                </c:pt>
                <c:pt idx="3565">
                  <c:v>75.3</c:v>
                </c:pt>
                <c:pt idx="3566">
                  <c:v>10.377000000000002</c:v>
                </c:pt>
                <c:pt idx="3567">
                  <c:v>3.7330000000000001</c:v>
                </c:pt>
                <c:pt idx="3568">
                  <c:v>3.6335999999999999</c:v>
                </c:pt>
                <c:pt idx="3569">
                  <c:v>28.02</c:v>
                </c:pt>
                <c:pt idx="3570">
                  <c:v>9.8140000000000001</c:v>
                </c:pt>
                <c:pt idx="3571">
                  <c:v>4.0175999999999945</c:v>
                </c:pt>
                <c:pt idx="3572">
                  <c:v>12.5495</c:v>
                </c:pt>
                <c:pt idx="3573">
                  <c:v>2.5857000000000001</c:v>
                </c:pt>
                <c:pt idx="3574">
                  <c:v>3.508</c:v>
                </c:pt>
                <c:pt idx="3575">
                  <c:v>3.0419999999999998</c:v>
                </c:pt>
                <c:pt idx="3576">
                  <c:v>30.9</c:v>
                </c:pt>
                <c:pt idx="3577">
                  <c:v>86</c:v>
                </c:pt>
                <c:pt idx="3578">
                  <c:v>6.5359999999999996</c:v>
                </c:pt>
                <c:pt idx="3579">
                  <c:v>7.2</c:v>
                </c:pt>
                <c:pt idx="3580">
                  <c:v>2.84</c:v>
                </c:pt>
                <c:pt idx="3581">
                  <c:v>12</c:v>
                </c:pt>
                <c:pt idx="3582">
                  <c:v>2.4289000000000001</c:v>
                </c:pt>
                <c:pt idx="3583">
                  <c:v>3.2606000000000002</c:v>
                </c:pt>
                <c:pt idx="3584">
                  <c:v>9.7009999999999987</c:v>
                </c:pt>
                <c:pt idx="3585">
                  <c:v>6.3449999999999882</c:v>
                </c:pt>
                <c:pt idx="3586">
                  <c:v>4.9930000000000003</c:v>
                </c:pt>
                <c:pt idx="3587">
                  <c:v>4.8289999999999882</c:v>
                </c:pt>
                <c:pt idx="3588">
                  <c:v>3.5880000000000001</c:v>
                </c:pt>
                <c:pt idx="3589">
                  <c:v>4.2553999999999998</c:v>
                </c:pt>
                <c:pt idx="3590">
                  <c:v>9.16</c:v>
                </c:pt>
                <c:pt idx="3591">
                  <c:v>6.2098000000000004</c:v>
                </c:pt>
                <c:pt idx="3592">
                  <c:v>6.8849999999999945</c:v>
                </c:pt>
                <c:pt idx="3593">
                  <c:v>20</c:v>
                </c:pt>
                <c:pt idx="3594">
                  <c:v>2.7770000000000001</c:v>
                </c:pt>
                <c:pt idx="3595">
                  <c:v>2.5514999999999977</c:v>
                </c:pt>
                <c:pt idx="3596">
                  <c:v>40</c:v>
                </c:pt>
                <c:pt idx="3597">
                  <c:v>3.0244</c:v>
                </c:pt>
                <c:pt idx="3598">
                  <c:v>5.18</c:v>
                </c:pt>
                <c:pt idx="3599">
                  <c:v>5.3854999999999995</c:v>
                </c:pt>
                <c:pt idx="3600">
                  <c:v>3.2800000000000002</c:v>
                </c:pt>
                <c:pt idx="3601">
                  <c:v>28</c:v>
                </c:pt>
                <c:pt idx="3602">
                  <c:v>15.524000000000001</c:v>
                </c:pt>
                <c:pt idx="3603">
                  <c:v>8.9600000000000026</c:v>
                </c:pt>
                <c:pt idx="3604">
                  <c:v>11.6</c:v>
                </c:pt>
                <c:pt idx="3605">
                  <c:v>3.5861999999999998</c:v>
                </c:pt>
                <c:pt idx="3606">
                  <c:v>3.0084</c:v>
                </c:pt>
                <c:pt idx="3607">
                  <c:v>2.46</c:v>
                </c:pt>
                <c:pt idx="3608">
                  <c:v>6.9639999999999995</c:v>
                </c:pt>
                <c:pt idx="3609">
                  <c:v>12</c:v>
                </c:pt>
                <c:pt idx="3610">
                  <c:v>3.9676900000000002</c:v>
                </c:pt>
                <c:pt idx="3611">
                  <c:v>8.0830000000000002</c:v>
                </c:pt>
                <c:pt idx="3612">
                  <c:v>4.3330900000000003</c:v>
                </c:pt>
                <c:pt idx="3613">
                  <c:v>2.8125799999999934</c:v>
                </c:pt>
                <c:pt idx="3614">
                  <c:v>5.3282999999999996</c:v>
                </c:pt>
                <c:pt idx="3615">
                  <c:v>2.6867899999999998</c:v>
                </c:pt>
                <c:pt idx="3616">
                  <c:v>12.84</c:v>
                </c:pt>
                <c:pt idx="3617">
                  <c:v>5.52</c:v>
                </c:pt>
                <c:pt idx="3618">
                  <c:v>13.8</c:v>
                </c:pt>
                <c:pt idx="3619">
                  <c:v>3.3949999999999987</c:v>
                </c:pt>
                <c:pt idx="3620">
                  <c:v>12.3</c:v>
                </c:pt>
                <c:pt idx="3621">
                  <c:v>4.5599999999999996</c:v>
                </c:pt>
                <c:pt idx="3622">
                  <c:v>86</c:v>
                </c:pt>
                <c:pt idx="3623">
                  <c:v>3.8883000000000001</c:v>
                </c:pt>
                <c:pt idx="3624">
                  <c:v>5.6950999999999965</c:v>
                </c:pt>
                <c:pt idx="3625">
                  <c:v>33.800000000000004</c:v>
                </c:pt>
                <c:pt idx="3626">
                  <c:v>95</c:v>
                </c:pt>
                <c:pt idx="3627">
                  <c:v>9.8760000000000048</c:v>
                </c:pt>
                <c:pt idx="3628">
                  <c:v>7.7320000000000002</c:v>
                </c:pt>
                <c:pt idx="3629">
                  <c:v>4.2733300000000014</c:v>
                </c:pt>
                <c:pt idx="3630">
                  <c:v>3.5</c:v>
                </c:pt>
                <c:pt idx="3631">
                  <c:v>4.5278999999999945</c:v>
                </c:pt>
                <c:pt idx="3632">
                  <c:v>6.8</c:v>
                </c:pt>
                <c:pt idx="3633">
                  <c:v>3.2</c:v>
                </c:pt>
                <c:pt idx="3634">
                  <c:v>3.1846000000000001</c:v>
                </c:pt>
                <c:pt idx="3635">
                  <c:v>14.75</c:v>
                </c:pt>
                <c:pt idx="3636">
                  <c:v>9.4</c:v>
                </c:pt>
                <c:pt idx="3637">
                  <c:v>31.4</c:v>
                </c:pt>
                <c:pt idx="3638">
                  <c:v>2.8957999999999977</c:v>
                </c:pt>
                <c:pt idx="3639">
                  <c:v>9.5</c:v>
                </c:pt>
                <c:pt idx="3640">
                  <c:v>3.3277999999999999</c:v>
                </c:pt>
                <c:pt idx="3641">
                  <c:v>9.4323000000000015</c:v>
                </c:pt>
                <c:pt idx="3642">
                  <c:v>2.798</c:v>
                </c:pt>
                <c:pt idx="3643">
                  <c:v>3.27915</c:v>
                </c:pt>
                <c:pt idx="3644">
                  <c:v>6.8948999999999945</c:v>
                </c:pt>
                <c:pt idx="3645">
                  <c:v>8.6028000000000002</c:v>
                </c:pt>
                <c:pt idx="3646">
                  <c:v>3.3185999999999987</c:v>
                </c:pt>
                <c:pt idx="3647">
                  <c:v>5.2744999999999997</c:v>
                </c:pt>
                <c:pt idx="3648">
                  <c:v>6.6919999999999975</c:v>
                </c:pt>
                <c:pt idx="3649">
                  <c:v>2.9899999999999998</c:v>
                </c:pt>
                <c:pt idx="3650">
                  <c:v>8.3025000000000269</c:v>
                </c:pt>
                <c:pt idx="3651">
                  <c:v>3.13</c:v>
                </c:pt>
                <c:pt idx="3652">
                  <c:v>4.5095999999999998</c:v>
                </c:pt>
                <c:pt idx="3653">
                  <c:v>5.7344999999999997</c:v>
                </c:pt>
                <c:pt idx="3654">
                  <c:v>69</c:v>
                </c:pt>
                <c:pt idx="3655">
                  <c:v>2.8161999999999967</c:v>
                </c:pt>
                <c:pt idx="3656">
                  <c:v>12</c:v>
                </c:pt>
                <c:pt idx="3657">
                  <c:v>4.7949999999999955</c:v>
                </c:pt>
                <c:pt idx="3658">
                  <c:v>3.1305000000000001</c:v>
                </c:pt>
                <c:pt idx="3659">
                  <c:v>9.0583000000000009</c:v>
                </c:pt>
                <c:pt idx="3660">
                  <c:v>4.8899999999999997</c:v>
                </c:pt>
                <c:pt idx="3661">
                  <c:v>2.6259000000000001</c:v>
                </c:pt>
                <c:pt idx="3662">
                  <c:v>2.8099999999999987</c:v>
                </c:pt>
                <c:pt idx="3663">
                  <c:v>2.4496699999999967</c:v>
                </c:pt>
                <c:pt idx="3664">
                  <c:v>2.8779999999999997</c:v>
                </c:pt>
                <c:pt idx="3665">
                  <c:v>6.5937000000000001</c:v>
                </c:pt>
                <c:pt idx="3666">
                  <c:v>114</c:v>
                </c:pt>
                <c:pt idx="3667">
                  <c:v>4.8619999999999965</c:v>
                </c:pt>
                <c:pt idx="3668">
                  <c:v>3.7319999999999998</c:v>
                </c:pt>
                <c:pt idx="3669">
                  <c:v>2.6749999999999998</c:v>
                </c:pt>
                <c:pt idx="3670">
                  <c:v>100</c:v>
                </c:pt>
                <c:pt idx="3671">
                  <c:v>2.48</c:v>
                </c:pt>
                <c:pt idx="3672">
                  <c:v>7.2</c:v>
                </c:pt>
                <c:pt idx="3673">
                  <c:v>5.0549999999999882</c:v>
                </c:pt>
                <c:pt idx="3674">
                  <c:v>3.323</c:v>
                </c:pt>
                <c:pt idx="3675">
                  <c:v>20</c:v>
                </c:pt>
                <c:pt idx="3676">
                  <c:v>6.6319999999999997</c:v>
                </c:pt>
                <c:pt idx="3677">
                  <c:v>17.899999999999999</c:v>
                </c:pt>
                <c:pt idx="3678">
                  <c:v>235</c:v>
                </c:pt>
                <c:pt idx="3679">
                  <c:v>15.357000000000006</c:v>
                </c:pt>
                <c:pt idx="3680">
                  <c:v>11.54</c:v>
                </c:pt>
                <c:pt idx="3681">
                  <c:v>2.38</c:v>
                </c:pt>
                <c:pt idx="3682">
                  <c:v>10.51</c:v>
                </c:pt>
                <c:pt idx="3683">
                  <c:v>16.53</c:v>
                </c:pt>
                <c:pt idx="3684">
                  <c:v>4.6279999999999841</c:v>
                </c:pt>
                <c:pt idx="3685">
                  <c:v>2.7</c:v>
                </c:pt>
                <c:pt idx="3686">
                  <c:v>8.7690000000000001</c:v>
                </c:pt>
                <c:pt idx="3687">
                  <c:v>11.5</c:v>
                </c:pt>
                <c:pt idx="3688">
                  <c:v>3.1989999999999998</c:v>
                </c:pt>
                <c:pt idx="3689">
                  <c:v>2.6579999999999999</c:v>
                </c:pt>
                <c:pt idx="3690">
                  <c:v>5.2</c:v>
                </c:pt>
                <c:pt idx="3691">
                  <c:v>6.8428999999999975</c:v>
                </c:pt>
                <c:pt idx="3692">
                  <c:v>3.0289999999999999</c:v>
                </c:pt>
                <c:pt idx="3693">
                  <c:v>7.1</c:v>
                </c:pt>
                <c:pt idx="3694">
                  <c:v>10.96</c:v>
                </c:pt>
                <c:pt idx="3695">
                  <c:v>16.8</c:v>
                </c:pt>
                <c:pt idx="3696">
                  <c:v>5.0522</c:v>
                </c:pt>
                <c:pt idx="3697">
                  <c:v>35.300000000000004</c:v>
                </c:pt>
                <c:pt idx="3698">
                  <c:v>59.5</c:v>
                </c:pt>
                <c:pt idx="3699">
                  <c:v>2.6717</c:v>
                </c:pt>
                <c:pt idx="3700">
                  <c:v>99</c:v>
                </c:pt>
                <c:pt idx="3701">
                  <c:v>15.3</c:v>
                </c:pt>
                <c:pt idx="3702">
                  <c:v>2.8</c:v>
                </c:pt>
                <c:pt idx="3703">
                  <c:v>4.4242999999999997</c:v>
                </c:pt>
                <c:pt idx="3704">
                  <c:v>9.0220000000000002</c:v>
                </c:pt>
                <c:pt idx="3705">
                  <c:v>3.6924999999999977</c:v>
                </c:pt>
                <c:pt idx="3706">
                  <c:v>9.4</c:v>
                </c:pt>
                <c:pt idx="3707">
                  <c:v>3.14</c:v>
                </c:pt>
                <c:pt idx="3708">
                  <c:v>5.8939999999999975</c:v>
                </c:pt>
                <c:pt idx="3709">
                  <c:v>26.17</c:v>
                </c:pt>
                <c:pt idx="3710">
                  <c:v>250</c:v>
                </c:pt>
                <c:pt idx="3711">
                  <c:v>24</c:v>
                </c:pt>
                <c:pt idx="3712">
                  <c:v>8.8000000000000007</c:v>
                </c:pt>
                <c:pt idx="3713">
                  <c:v>14.58</c:v>
                </c:pt>
                <c:pt idx="3714">
                  <c:v>8.2969999999999988</c:v>
                </c:pt>
                <c:pt idx="3715">
                  <c:v>4.79</c:v>
                </c:pt>
                <c:pt idx="3716">
                  <c:v>5.68</c:v>
                </c:pt>
                <c:pt idx="3717">
                  <c:v>3.6169199999999977</c:v>
                </c:pt>
                <c:pt idx="3718">
                  <c:v>7.109</c:v>
                </c:pt>
                <c:pt idx="3719">
                  <c:v>32.800000000000004</c:v>
                </c:pt>
                <c:pt idx="3720">
                  <c:v>6.21</c:v>
                </c:pt>
                <c:pt idx="3721">
                  <c:v>4.8099999999999996</c:v>
                </c:pt>
                <c:pt idx="3722">
                  <c:v>4</c:v>
                </c:pt>
                <c:pt idx="3723">
                  <c:v>6.8279999999999861</c:v>
                </c:pt>
                <c:pt idx="3724">
                  <c:v>3.1519999999999997</c:v>
                </c:pt>
                <c:pt idx="3725">
                  <c:v>3.2038000000000002</c:v>
                </c:pt>
                <c:pt idx="3726">
                  <c:v>12</c:v>
                </c:pt>
                <c:pt idx="3727">
                  <c:v>3.0349999999999997</c:v>
                </c:pt>
                <c:pt idx="3728">
                  <c:v>41.5</c:v>
                </c:pt>
                <c:pt idx="3729">
                  <c:v>7.53</c:v>
                </c:pt>
                <c:pt idx="3730">
                  <c:v>12.913400000000006</c:v>
                </c:pt>
                <c:pt idx="3731">
                  <c:v>11.7</c:v>
                </c:pt>
                <c:pt idx="3732">
                  <c:v>4.8460000000000001</c:v>
                </c:pt>
                <c:pt idx="3733">
                  <c:v>5.3</c:v>
                </c:pt>
                <c:pt idx="3734">
                  <c:v>6.8419999999999996</c:v>
                </c:pt>
                <c:pt idx="3735">
                  <c:v>4.5069999999999997</c:v>
                </c:pt>
                <c:pt idx="3736">
                  <c:v>5.508</c:v>
                </c:pt>
                <c:pt idx="3737">
                  <c:v>8.5860000000000003</c:v>
                </c:pt>
                <c:pt idx="3738">
                  <c:v>4.88</c:v>
                </c:pt>
                <c:pt idx="3739">
                  <c:v>10.18</c:v>
                </c:pt>
                <c:pt idx="3740">
                  <c:v>50</c:v>
                </c:pt>
                <c:pt idx="3741">
                  <c:v>15.12</c:v>
                </c:pt>
                <c:pt idx="3742">
                  <c:v>5.8287999999999975</c:v>
                </c:pt>
                <c:pt idx="3743">
                  <c:v>2.7749999999999999</c:v>
                </c:pt>
                <c:pt idx="3744">
                  <c:v>5.6656999999999975</c:v>
                </c:pt>
                <c:pt idx="3745">
                  <c:v>15.6</c:v>
                </c:pt>
                <c:pt idx="3746">
                  <c:v>2.4205999999999999</c:v>
                </c:pt>
                <c:pt idx="3747">
                  <c:v>7.7329999999999997</c:v>
                </c:pt>
                <c:pt idx="3748">
                  <c:v>6.01</c:v>
                </c:pt>
                <c:pt idx="3749">
                  <c:v>16.7</c:v>
                </c:pt>
                <c:pt idx="3750">
                  <c:v>3.5855999999999999</c:v>
                </c:pt>
                <c:pt idx="3751">
                  <c:v>2.7736999999999998</c:v>
                </c:pt>
                <c:pt idx="3752">
                  <c:v>16.03</c:v>
                </c:pt>
                <c:pt idx="3753">
                  <c:v>5.2008000000000001</c:v>
                </c:pt>
                <c:pt idx="3754">
                  <c:v>5.5347999999999997</c:v>
                </c:pt>
                <c:pt idx="3755">
                  <c:v>5.173</c:v>
                </c:pt>
                <c:pt idx="3756">
                  <c:v>10.1</c:v>
                </c:pt>
                <c:pt idx="3757">
                  <c:v>11.9</c:v>
                </c:pt>
                <c:pt idx="3758">
                  <c:v>5.0569999999999995</c:v>
                </c:pt>
                <c:pt idx="3759">
                  <c:v>37.5</c:v>
                </c:pt>
                <c:pt idx="3760">
                  <c:v>16.54</c:v>
                </c:pt>
                <c:pt idx="3761">
                  <c:v>24</c:v>
                </c:pt>
                <c:pt idx="3762">
                  <c:v>4.6579999999999879</c:v>
                </c:pt>
                <c:pt idx="3763">
                  <c:v>10.4</c:v>
                </c:pt>
                <c:pt idx="3764">
                  <c:v>48.6</c:v>
                </c:pt>
                <c:pt idx="3765">
                  <c:v>5.7937000000000003</c:v>
                </c:pt>
                <c:pt idx="3766">
                  <c:v>32.89</c:v>
                </c:pt>
                <c:pt idx="3767">
                  <c:v>5.3529999999999882</c:v>
                </c:pt>
                <c:pt idx="3768">
                  <c:v>67.400000000000006</c:v>
                </c:pt>
                <c:pt idx="3769">
                  <c:v>7.2</c:v>
                </c:pt>
                <c:pt idx="3770">
                  <c:v>10.130000000000001</c:v>
                </c:pt>
                <c:pt idx="3771">
                  <c:v>2.5834999999999999</c:v>
                </c:pt>
                <c:pt idx="3772">
                  <c:v>3.367</c:v>
                </c:pt>
                <c:pt idx="3773">
                  <c:v>2.71</c:v>
                </c:pt>
                <c:pt idx="3774">
                  <c:v>2.8</c:v>
                </c:pt>
                <c:pt idx="3775">
                  <c:v>3.6158799999999967</c:v>
                </c:pt>
                <c:pt idx="3776">
                  <c:v>54.867000000000004</c:v>
                </c:pt>
                <c:pt idx="3777">
                  <c:v>5.6499999999999995</c:v>
                </c:pt>
                <c:pt idx="3778">
                  <c:v>7.8599999999999985</c:v>
                </c:pt>
                <c:pt idx="3779">
                  <c:v>2.7890000000000001</c:v>
                </c:pt>
                <c:pt idx="3780">
                  <c:v>3.9109999999999987</c:v>
                </c:pt>
                <c:pt idx="3781">
                  <c:v>3.11</c:v>
                </c:pt>
                <c:pt idx="3782">
                  <c:v>4.9020000000000001</c:v>
                </c:pt>
                <c:pt idx="3783">
                  <c:v>2.8847</c:v>
                </c:pt>
                <c:pt idx="3784">
                  <c:v>7.4130000000000003</c:v>
                </c:pt>
                <c:pt idx="3785">
                  <c:v>3.4389999999999987</c:v>
                </c:pt>
                <c:pt idx="3786">
                  <c:v>5.2510000000000003</c:v>
                </c:pt>
                <c:pt idx="3787">
                  <c:v>7.612999999999988</c:v>
                </c:pt>
                <c:pt idx="3788">
                  <c:v>2.5857000000000001</c:v>
                </c:pt>
                <c:pt idx="3789">
                  <c:v>6.7839999999999998</c:v>
                </c:pt>
                <c:pt idx="3790">
                  <c:v>9.7900000000000009</c:v>
                </c:pt>
                <c:pt idx="3791">
                  <c:v>3.1872000000000011</c:v>
                </c:pt>
                <c:pt idx="3792">
                  <c:v>8.7000000000000011</c:v>
                </c:pt>
                <c:pt idx="3793">
                  <c:v>112</c:v>
                </c:pt>
                <c:pt idx="3794">
                  <c:v>3.677</c:v>
                </c:pt>
                <c:pt idx="3795">
                  <c:v>15.515000000000002</c:v>
                </c:pt>
                <c:pt idx="3796">
                  <c:v>5.25</c:v>
                </c:pt>
                <c:pt idx="3797">
                  <c:v>2.7359999999999998</c:v>
                </c:pt>
                <c:pt idx="3798">
                  <c:v>2.69</c:v>
                </c:pt>
                <c:pt idx="3799">
                  <c:v>9.9130000000000003</c:v>
                </c:pt>
                <c:pt idx="3800">
                  <c:v>5.79</c:v>
                </c:pt>
                <c:pt idx="3801">
                  <c:v>3.3749999999999987</c:v>
                </c:pt>
                <c:pt idx="3802">
                  <c:v>12.2</c:v>
                </c:pt>
                <c:pt idx="3803">
                  <c:v>8.8610000000000007</c:v>
                </c:pt>
                <c:pt idx="3804">
                  <c:v>114</c:v>
                </c:pt>
                <c:pt idx="3805">
                  <c:v>15</c:v>
                </c:pt>
                <c:pt idx="3806">
                  <c:v>8.2950000000000017</c:v>
                </c:pt>
                <c:pt idx="3807">
                  <c:v>4.6819999999999995</c:v>
                </c:pt>
                <c:pt idx="3808">
                  <c:v>1.819199999999997</c:v>
                </c:pt>
                <c:pt idx="3809">
                  <c:v>9.89</c:v>
                </c:pt>
                <c:pt idx="3810">
                  <c:v>8.3920000000000048</c:v>
                </c:pt>
                <c:pt idx="3811">
                  <c:v>10.6</c:v>
                </c:pt>
                <c:pt idx="3812">
                  <c:v>5</c:v>
                </c:pt>
                <c:pt idx="3813">
                  <c:v>12.850000000000023</c:v>
                </c:pt>
                <c:pt idx="3814">
                  <c:v>111</c:v>
                </c:pt>
                <c:pt idx="3815">
                  <c:v>24</c:v>
                </c:pt>
                <c:pt idx="3816">
                  <c:v>3.5709999999999997</c:v>
                </c:pt>
                <c:pt idx="3817">
                  <c:v>3.3</c:v>
                </c:pt>
                <c:pt idx="3818">
                  <c:v>7.3</c:v>
                </c:pt>
                <c:pt idx="3819">
                  <c:v>69.2</c:v>
                </c:pt>
                <c:pt idx="3820">
                  <c:v>3</c:v>
                </c:pt>
                <c:pt idx="3821">
                  <c:v>3.52</c:v>
                </c:pt>
                <c:pt idx="3822">
                  <c:v>2.7269999999999999</c:v>
                </c:pt>
                <c:pt idx="3823">
                  <c:v>5.81</c:v>
                </c:pt>
                <c:pt idx="3824">
                  <c:v>2.8159999999999967</c:v>
                </c:pt>
                <c:pt idx="3825">
                  <c:v>3.9788999999999977</c:v>
                </c:pt>
                <c:pt idx="3826">
                  <c:v>105.7</c:v>
                </c:pt>
                <c:pt idx="3827">
                  <c:v>410</c:v>
                </c:pt>
                <c:pt idx="3828">
                  <c:v>11.143999999999998</c:v>
                </c:pt>
                <c:pt idx="3829">
                  <c:v>6.8</c:v>
                </c:pt>
                <c:pt idx="3830">
                  <c:v>2.7883000000000062</c:v>
                </c:pt>
                <c:pt idx="3831">
                  <c:v>5.0149999999999881</c:v>
                </c:pt>
                <c:pt idx="3832">
                  <c:v>10.414</c:v>
                </c:pt>
                <c:pt idx="3833">
                  <c:v>6</c:v>
                </c:pt>
                <c:pt idx="3834">
                  <c:v>8.027000000000001</c:v>
                </c:pt>
                <c:pt idx="3835">
                  <c:v>13.870000000000006</c:v>
                </c:pt>
                <c:pt idx="3836">
                  <c:v>2.8699999999999997</c:v>
                </c:pt>
                <c:pt idx="3837">
                  <c:v>19.55</c:v>
                </c:pt>
                <c:pt idx="3838">
                  <c:v>3.27</c:v>
                </c:pt>
                <c:pt idx="3839">
                  <c:v>3.63</c:v>
                </c:pt>
                <c:pt idx="3840">
                  <c:v>5.0366000000000115</c:v>
                </c:pt>
                <c:pt idx="3841">
                  <c:v>3.66</c:v>
                </c:pt>
                <c:pt idx="3842">
                  <c:v>2.427</c:v>
                </c:pt>
                <c:pt idx="3843">
                  <c:v>4.1677999999999882</c:v>
                </c:pt>
                <c:pt idx="3844">
                  <c:v>7.5789999999999997</c:v>
                </c:pt>
                <c:pt idx="3845">
                  <c:v>4.3605999999999945</c:v>
                </c:pt>
                <c:pt idx="3846">
                  <c:v>6.2519999999999998</c:v>
                </c:pt>
                <c:pt idx="3847">
                  <c:v>8.8560000000000247</c:v>
                </c:pt>
                <c:pt idx="3848">
                  <c:v>16.606200000000001</c:v>
                </c:pt>
                <c:pt idx="3849">
                  <c:v>3.448</c:v>
                </c:pt>
                <c:pt idx="3850">
                  <c:v>3.3904999999999967</c:v>
                </c:pt>
                <c:pt idx="3851">
                  <c:v>2.3051999999999997</c:v>
                </c:pt>
                <c:pt idx="3852">
                  <c:v>105</c:v>
                </c:pt>
                <c:pt idx="3853">
                  <c:v>5.8619999999999965</c:v>
                </c:pt>
                <c:pt idx="3854">
                  <c:v>7.68</c:v>
                </c:pt>
                <c:pt idx="3855">
                  <c:v>12.8</c:v>
                </c:pt>
                <c:pt idx="3856">
                  <c:v>2.6957999999999998</c:v>
                </c:pt>
                <c:pt idx="3857">
                  <c:v>3.23</c:v>
                </c:pt>
                <c:pt idx="3858">
                  <c:v>7.01</c:v>
                </c:pt>
                <c:pt idx="3859">
                  <c:v>10</c:v>
                </c:pt>
                <c:pt idx="3860">
                  <c:v>5.8422000000000001</c:v>
                </c:pt>
                <c:pt idx="3861">
                  <c:v>4.8</c:v>
                </c:pt>
                <c:pt idx="3862">
                  <c:v>12.67</c:v>
                </c:pt>
                <c:pt idx="3863">
                  <c:v>3.6857799999999998</c:v>
                </c:pt>
                <c:pt idx="3864">
                  <c:v>5.6499999999999995</c:v>
                </c:pt>
                <c:pt idx="3865">
                  <c:v>20.594000000000001</c:v>
                </c:pt>
                <c:pt idx="3866">
                  <c:v>24</c:v>
                </c:pt>
                <c:pt idx="3867">
                  <c:v>3.5482999999999998</c:v>
                </c:pt>
                <c:pt idx="3868">
                  <c:v>3.8489999999999998</c:v>
                </c:pt>
                <c:pt idx="3869">
                  <c:v>22.27</c:v>
                </c:pt>
                <c:pt idx="3870">
                  <c:v>5.2700000000000014</c:v>
                </c:pt>
                <c:pt idx="3871">
                  <c:v>3.96</c:v>
                </c:pt>
                <c:pt idx="3872">
                  <c:v>2.7789999999999999</c:v>
                </c:pt>
                <c:pt idx="3873">
                  <c:v>6.6768999999999998</c:v>
                </c:pt>
                <c:pt idx="3874">
                  <c:v>908</c:v>
                </c:pt>
                <c:pt idx="3875">
                  <c:v>66</c:v>
                </c:pt>
                <c:pt idx="3876">
                  <c:v>6.67</c:v>
                </c:pt>
                <c:pt idx="3877">
                  <c:v>16.7</c:v>
                </c:pt>
                <c:pt idx="3878">
                  <c:v>4.0110000000000001</c:v>
                </c:pt>
                <c:pt idx="3879">
                  <c:v>3.2349999999999999</c:v>
                </c:pt>
                <c:pt idx="3880">
                  <c:v>3.6873000000000062</c:v>
                </c:pt>
                <c:pt idx="3881">
                  <c:v>6</c:v>
                </c:pt>
                <c:pt idx="3882">
                  <c:v>2.6821000000000002</c:v>
                </c:pt>
                <c:pt idx="3883">
                  <c:v>10.4306</c:v>
                </c:pt>
                <c:pt idx="3884">
                  <c:v>3.6202999999999999</c:v>
                </c:pt>
                <c:pt idx="3885">
                  <c:v>64</c:v>
                </c:pt>
                <c:pt idx="3886">
                  <c:v>12</c:v>
                </c:pt>
                <c:pt idx="3887">
                  <c:v>6.79</c:v>
                </c:pt>
                <c:pt idx="3888">
                  <c:v>9.7000000000000011</c:v>
                </c:pt>
                <c:pt idx="3889">
                  <c:v>5.2399000000000004</c:v>
                </c:pt>
                <c:pt idx="3890">
                  <c:v>4.3437000000000001</c:v>
                </c:pt>
                <c:pt idx="3891">
                  <c:v>4.8340999999999985</c:v>
                </c:pt>
                <c:pt idx="3892">
                  <c:v>9.8790000000000067</c:v>
                </c:pt>
                <c:pt idx="3893">
                  <c:v>3.2600000000000002</c:v>
                </c:pt>
                <c:pt idx="3894">
                  <c:v>5.6959999999999882</c:v>
                </c:pt>
                <c:pt idx="3895">
                  <c:v>3.9427999999999988</c:v>
                </c:pt>
                <c:pt idx="3896">
                  <c:v>10</c:v>
                </c:pt>
                <c:pt idx="3897">
                  <c:v>6.4233000000000002</c:v>
                </c:pt>
                <c:pt idx="3898">
                  <c:v>5.2896000000000125</c:v>
                </c:pt>
                <c:pt idx="3899">
                  <c:v>14.9</c:v>
                </c:pt>
                <c:pt idx="3900">
                  <c:v>9</c:v>
                </c:pt>
                <c:pt idx="3901">
                  <c:v>4.085</c:v>
                </c:pt>
                <c:pt idx="3902">
                  <c:v>7.7712000000000137</c:v>
                </c:pt>
                <c:pt idx="3903">
                  <c:v>6.67</c:v>
                </c:pt>
                <c:pt idx="3904">
                  <c:v>30.84</c:v>
                </c:pt>
                <c:pt idx="3905">
                  <c:v>3.7547000000000001</c:v>
                </c:pt>
                <c:pt idx="3906">
                  <c:v>12.548999999999999</c:v>
                </c:pt>
                <c:pt idx="3907">
                  <c:v>20</c:v>
                </c:pt>
                <c:pt idx="3908">
                  <c:v>10.9</c:v>
                </c:pt>
                <c:pt idx="3909">
                  <c:v>3.4049999999999998</c:v>
                </c:pt>
                <c:pt idx="3910">
                  <c:v>3.0851999999999999</c:v>
                </c:pt>
                <c:pt idx="3911">
                  <c:v>4.25</c:v>
                </c:pt>
                <c:pt idx="3912">
                  <c:v>3.9975999999999998</c:v>
                </c:pt>
                <c:pt idx="3913">
                  <c:v>10.51</c:v>
                </c:pt>
                <c:pt idx="3914">
                  <c:v>5.64</c:v>
                </c:pt>
                <c:pt idx="3915">
                  <c:v>6.74</c:v>
                </c:pt>
                <c:pt idx="3916">
                  <c:v>19.760000000000002</c:v>
                </c:pt>
                <c:pt idx="3917">
                  <c:v>2.8329999999999944</c:v>
                </c:pt>
                <c:pt idx="3918">
                  <c:v>5.415</c:v>
                </c:pt>
                <c:pt idx="3919">
                  <c:v>18.309999999999999</c:v>
                </c:pt>
                <c:pt idx="3920">
                  <c:v>3.3450099999999967</c:v>
                </c:pt>
                <c:pt idx="3921">
                  <c:v>18.47</c:v>
                </c:pt>
                <c:pt idx="3922">
                  <c:v>2.6747000000000001</c:v>
                </c:pt>
                <c:pt idx="3923">
                  <c:v>4.8248999999999871</c:v>
                </c:pt>
                <c:pt idx="3924">
                  <c:v>56.71</c:v>
                </c:pt>
                <c:pt idx="3925">
                  <c:v>4.5610999999999997</c:v>
                </c:pt>
                <c:pt idx="3926">
                  <c:v>2.6890000000000001</c:v>
                </c:pt>
                <c:pt idx="3927">
                  <c:v>6.4842000000000004</c:v>
                </c:pt>
                <c:pt idx="3928">
                  <c:v>13</c:v>
                </c:pt>
                <c:pt idx="3929">
                  <c:v>4.3599999999999985</c:v>
                </c:pt>
                <c:pt idx="3930">
                  <c:v>5.3334000000000001</c:v>
                </c:pt>
                <c:pt idx="3931">
                  <c:v>28</c:v>
                </c:pt>
                <c:pt idx="3932">
                  <c:v>6.9</c:v>
                </c:pt>
                <c:pt idx="3933">
                  <c:v>202</c:v>
                </c:pt>
                <c:pt idx="3934">
                  <c:v>2.9257</c:v>
                </c:pt>
                <c:pt idx="3935">
                  <c:v>21.67</c:v>
                </c:pt>
                <c:pt idx="3936">
                  <c:v>3.6231000000000062</c:v>
                </c:pt>
                <c:pt idx="3937">
                  <c:v>3.06</c:v>
                </c:pt>
                <c:pt idx="3938">
                  <c:v>6</c:v>
                </c:pt>
                <c:pt idx="3939">
                  <c:v>3.14</c:v>
                </c:pt>
                <c:pt idx="3940">
                  <c:v>2.84</c:v>
                </c:pt>
                <c:pt idx="3941">
                  <c:v>4.18</c:v>
                </c:pt>
                <c:pt idx="3942">
                  <c:v>3.5349999999999997</c:v>
                </c:pt>
                <c:pt idx="3943">
                  <c:v>2.8759999999999977</c:v>
                </c:pt>
                <c:pt idx="3944">
                  <c:v>5.2</c:v>
                </c:pt>
                <c:pt idx="3945">
                  <c:v>2.7894000000000001</c:v>
                </c:pt>
                <c:pt idx="3946">
                  <c:v>54.4</c:v>
                </c:pt>
                <c:pt idx="3947">
                  <c:v>2.5273500000000002</c:v>
                </c:pt>
                <c:pt idx="3948">
                  <c:v>47.32</c:v>
                </c:pt>
                <c:pt idx="3949">
                  <c:v>4.6360000000000001</c:v>
                </c:pt>
                <c:pt idx="3950">
                  <c:v>3.6</c:v>
                </c:pt>
                <c:pt idx="3951">
                  <c:v>9.06</c:v>
                </c:pt>
                <c:pt idx="3952">
                  <c:v>3.1663999999999999</c:v>
                </c:pt>
                <c:pt idx="3953">
                  <c:v>4.6672999999999965</c:v>
                </c:pt>
                <c:pt idx="3954">
                  <c:v>3.19</c:v>
                </c:pt>
                <c:pt idx="3955">
                  <c:v>61</c:v>
                </c:pt>
                <c:pt idx="3956">
                  <c:v>47.134</c:v>
                </c:pt>
                <c:pt idx="3957">
                  <c:v>21.959999999999987</c:v>
                </c:pt>
                <c:pt idx="3958">
                  <c:v>9.0360000000000014</c:v>
                </c:pt>
                <c:pt idx="3959">
                  <c:v>27</c:v>
                </c:pt>
                <c:pt idx="3960">
                  <c:v>2.8949999999999987</c:v>
                </c:pt>
                <c:pt idx="3961">
                  <c:v>11.733999999999998</c:v>
                </c:pt>
                <c:pt idx="3962">
                  <c:v>6.44</c:v>
                </c:pt>
                <c:pt idx="3963">
                  <c:v>2.7113</c:v>
                </c:pt>
                <c:pt idx="3964">
                  <c:v>5.9</c:v>
                </c:pt>
                <c:pt idx="3965">
                  <c:v>5.9371</c:v>
                </c:pt>
                <c:pt idx="3966">
                  <c:v>2.5041000000000002</c:v>
                </c:pt>
                <c:pt idx="3967">
                  <c:v>11.389000000000006</c:v>
                </c:pt>
                <c:pt idx="3968">
                  <c:v>28.939999999999987</c:v>
                </c:pt>
                <c:pt idx="3969">
                  <c:v>5.5286999999999997</c:v>
                </c:pt>
                <c:pt idx="3970">
                  <c:v>4.6659999999999879</c:v>
                </c:pt>
                <c:pt idx="3971">
                  <c:v>7.104999999999988</c:v>
                </c:pt>
                <c:pt idx="3972">
                  <c:v>4.0839999999999996</c:v>
                </c:pt>
                <c:pt idx="3973">
                  <c:v>2.5</c:v>
                </c:pt>
                <c:pt idx="3974">
                  <c:v>2.6475200000000063</c:v>
                </c:pt>
                <c:pt idx="3975">
                  <c:v>8.9</c:v>
                </c:pt>
                <c:pt idx="3976">
                  <c:v>3.63</c:v>
                </c:pt>
                <c:pt idx="3977">
                  <c:v>4.4000000000000004</c:v>
                </c:pt>
                <c:pt idx="3978">
                  <c:v>4.3269999999999955</c:v>
                </c:pt>
                <c:pt idx="3979">
                  <c:v>5.0139999999999985</c:v>
                </c:pt>
                <c:pt idx="3980">
                  <c:v>8.01</c:v>
                </c:pt>
                <c:pt idx="3981">
                  <c:v>4.5999999999999996</c:v>
                </c:pt>
                <c:pt idx="3982">
                  <c:v>4.4000000000000004</c:v>
                </c:pt>
                <c:pt idx="3983">
                  <c:v>4.6119999999999965</c:v>
                </c:pt>
                <c:pt idx="3984">
                  <c:v>4.5999999999999996</c:v>
                </c:pt>
                <c:pt idx="3985">
                  <c:v>38.143000000000001</c:v>
                </c:pt>
                <c:pt idx="3986">
                  <c:v>7.8</c:v>
                </c:pt>
                <c:pt idx="3987">
                  <c:v>2.5</c:v>
                </c:pt>
                <c:pt idx="3988">
                  <c:v>8</c:v>
                </c:pt>
                <c:pt idx="3989">
                  <c:v>4</c:v>
                </c:pt>
                <c:pt idx="3990">
                  <c:v>3.4565999999999977</c:v>
                </c:pt>
                <c:pt idx="3991">
                  <c:v>9</c:v>
                </c:pt>
                <c:pt idx="3992">
                  <c:v>18.75</c:v>
                </c:pt>
                <c:pt idx="3993">
                  <c:v>2.5305999999999997</c:v>
                </c:pt>
                <c:pt idx="3994">
                  <c:v>13</c:v>
                </c:pt>
                <c:pt idx="3995">
                  <c:v>7.18</c:v>
                </c:pt>
                <c:pt idx="3996">
                  <c:v>2.5</c:v>
                </c:pt>
                <c:pt idx="3997">
                  <c:v>6.0676999999999985</c:v>
                </c:pt>
                <c:pt idx="3998">
                  <c:v>2.6</c:v>
                </c:pt>
                <c:pt idx="3999">
                  <c:v>8.8000000000000007</c:v>
                </c:pt>
                <c:pt idx="4000">
                  <c:v>7.9290000000000003</c:v>
                </c:pt>
                <c:pt idx="4001">
                  <c:v>3.3209999999999997</c:v>
                </c:pt>
                <c:pt idx="4002">
                  <c:v>800</c:v>
                </c:pt>
                <c:pt idx="4003">
                  <c:v>4.68</c:v>
                </c:pt>
                <c:pt idx="4004">
                  <c:v>35.36</c:v>
                </c:pt>
                <c:pt idx="4005">
                  <c:v>4.5</c:v>
                </c:pt>
                <c:pt idx="4006">
                  <c:v>6.4029999999999996</c:v>
                </c:pt>
                <c:pt idx="4007">
                  <c:v>7.3049999999999882</c:v>
                </c:pt>
                <c:pt idx="4008">
                  <c:v>5.7880000000000003</c:v>
                </c:pt>
                <c:pt idx="4009">
                  <c:v>2.9</c:v>
                </c:pt>
                <c:pt idx="4010">
                  <c:v>4.4870000000000001</c:v>
                </c:pt>
                <c:pt idx="4011">
                  <c:v>2.88</c:v>
                </c:pt>
                <c:pt idx="4012">
                  <c:v>4.468</c:v>
                </c:pt>
                <c:pt idx="4013">
                  <c:v>27.12</c:v>
                </c:pt>
                <c:pt idx="4014">
                  <c:v>2.9849999999999999</c:v>
                </c:pt>
                <c:pt idx="4015">
                  <c:v>5.4</c:v>
                </c:pt>
                <c:pt idx="4016">
                  <c:v>2.7614000000000001</c:v>
                </c:pt>
                <c:pt idx="4017">
                  <c:v>7.3</c:v>
                </c:pt>
                <c:pt idx="4018">
                  <c:v>86.1</c:v>
                </c:pt>
                <c:pt idx="4019">
                  <c:v>4</c:v>
                </c:pt>
                <c:pt idx="4020">
                  <c:v>2.7490000000000001</c:v>
                </c:pt>
                <c:pt idx="4021">
                  <c:v>6.5</c:v>
                </c:pt>
                <c:pt idx="4022">
                  <c:v>4.4017000000000115</c:v>
                </c:pt>
                <c:pt idx="4023">
                  <c:v>2.2082999999999999</c:v>
                </c:pt>
                <c:pt idx="4024">
                  <c:v>2.56</c:v>
                </c:pt>
                <c:pt idx="4025">
                  <c:v>56.6</c:v>
                </c:pt>
                <c:pt idx="4026">
                  <c:v>2.8309999999999977</c:v>
                </c:pt>
                <c:pt idx="4027">
                  <c:v>2.8949999999999987</c:v>
                </c:pt>
                <c:pt idx="4028">
                  <c:v>74.819999999999993</c:v>
                </c:pt>
                <c:pt idx="4029">
                  <c:v>2.5</c:v>
                </c:pt>
                <c:pt idx="4030">
                  <c:v>29.150000000000031</c:v>
                </c:pt>
                <c:pt idx="4031">
                  <c:v>11.129999999999999</c:v>
                </c:pt>
                <c:pt idx="4032">
                  <c:v>5.92</c:v>
                </c:pt>
                <c:pt idx="4033">
                  <c:v>6.37</c:v>
                </c:pt>
                <c:pt idx="4034">
                  <c:v>2.266</c:v>
                </c:pt>
                <c:pt idx="4035">
                  <c:v>5.3324999999999996</c:v>
                </c:pt>
                <c:pt idx="4036">
                  <c:v>3.5257000000000001</c:v>
                </c:pt>
                <c:pt idx="4037">
                  <c:v>3.3</c:v>
                </c:pt>
                <c:pt idx="4038">
                  <c:v>6.1739999999999995</c:v>
                </c:pt>
                <c:pt idx="4039">
                  <c:v>2.4138999999999977</c:v>
                </c:pt>
                <c:pt idx="4040">
                  <c:v>4.0599999999999996</c:v>
                </c:pt>
                <c:pt idx="4041">
                  <c:v>6.72</c:v>
                </c:pt>
                <c:pt idx="4042">
                  <c:v>3.68</c:v>
                </c:pt>
                <c:pt idx="4043">
                  <c:v>5.2</c:v>
                </c:pt>
                <c:pt idx="4044">
                  <c:v>8.2986999999999984</c:v>
                </c:pt>
                <c:pt idx="4045">
                  <c:v>11.450000000000006</c:v>
                </c:pt>
                <c:pt idx="4046">
                  <c:v>14.322000000000006</c:v>
                </c:pt>
                <c:pt idx="4047">
                  <c:v>12</c:v>
                </c:pt>
                <c:pt idx="4048">
                  <c:v>19.079999999999988</c:v>
                </c:pt>
                <c:pt idx="4049">
                  <c:v>5.9320000000000004</c:v>
                </c:pt>
                <c:pt idx="4050">
                  <c:v>3.6593999999999998</c:v>
                </c:pt>
                <c:pt idx="4051">
                  <c:v>4.1289999999999871</c:v>
                </c:pt>
                <c:pt idx="4052">
                  <c:v>4.1399999999999997</c:v>
                </c:pt>
                <c:pt idx="4053">
                  <c:v>4.0469999999999997</c:v>
                </c:pt>
                <c:pt idx="4054">
                  <c:v>6.1890000000000001</c:v>
                </c:pt>
                <c:pt idx="4055">
                  <c:v>8</c:v>
                </c:pt>
                <c:pt idx="4056">
                  <c:v>3.2890000000000001</c:v>
                </c:pt>
                <c:pt idx="4057">
                  <c:v>3.4784999999999977</c:v>
                </c:pt>
                <c:pt idx="4058">
                  <c:v>178</c:v>
                </c:pt>
                <c:pt idx="4059">
                  <c:v>4.3</c:v>
                </c:pt>
                <c:pt idx="4060">
                  <c:v>3.46</c:v>
                </c:pt>
                <c:pt idx="4061">
                  <c:v>4.4400000000000004</c:v>
                </c:pt>
                <c:pt idx="4062">
                  <c:v>6.68</c:v>
                </c:pt>
                <c:pt idx="4063">
                  <c:v>3.9638</c:v>
                </c:pt>
                <c:pt idx="4064">
                  <c:v>2.65</c:v>
                </c:pt>
                <c:pt idx="4065">
                  <c:v>3.7600000000000002</c:v>
                </c:pt>
                <c:pt idx="4066">
                  <c:v>4.2431999999999999</c:v>
                </c:pt>
                <c:pt idx="4067">
                  <c:v>18.8</c:v>
                </c:pt>
                <c:pt idx="4068">
                  <c:v>3.2600000000000002</c:v>
                </c:pt>
                <c:pt idx="4069">
                  <c:v>10</c:v>
                </c:pt>
                <c:pt idx="4070">
                  <c:v>77.900000000000006</c:v>
                </c:pt>
                <c:pt idx="4071">
                  <c:v>22</c:v>
                </c:pt>
                <c:pt idx="4072">
                  <c:v>33.300000000000004</c:v>
                </c:pt>
                <c:pt idx="4073">
                  <c:v>59.1</c:v>
                </c:pt>
                <c:pt idx="4074">
                  <c:v>3.2099000000000002</c:v>
                </c:pt>
                <c:pt idx="4075">
                  <c:v>10.33</c:v>
                </c:pt>
                <c:pt idx="4076">
                  <c:v>95.7</c:v>
                </c:pt>
                <c:pt idx="4077">
                  <c:v>12.3</c:v>
                </c:pt>
                <c:pt idx="4078">
                  <c:v>4.8</c:v>
                </c:pt>
                <c:pt idx="4079">
                  <c:v>5.8599999999999985</c:v>
                </c:pt>
                <c:pt idx="4080">
                  <c:v>3.1284999999999998</c:v>
                </c:pt>
                <c:pt idx="4081">
                  <c:v>2.7063000000000001</c:v>
                </c:pt>
                <c:pt idx="4082">
                  <c:v>3.3</c:v>
                </c:pt>
                <c:pt idx="4083">
                  <c:v>6.3632</c:v>
                </c:pt>
                <c:pt idx="4084">
                  <c:v>9.4</c:v>
                </c:pt>
                <c:pt idx="4085">
                  <c:v>7</c:v>
                </c:pt>
                <c:pt idx="4086">
                  <c:v>4.0183799999999996</c:v>
                </c:pt>
                <c:pt idx="4087">
                  <c:v>3.0759999999999987</c:v>
                </c:pt>
                <c:pt idx="4088">
                  <c:v>2.4605999999999999</c:v>
                </c:pt>
                <c:pt idx="4089">
                  <c:v>150</c:v>
                </c:pt>
                <c:pt idx="4090">
                  <c:v>4.9630000000000001</c:v>
                </c:pt>
                <c:pt idx="4091">
                  <c:v>4.2057000000000002</c:v>
                </c:pt>
                <c:pt idx="4092">
                  <c:v>5.3919999999999995</c:v>
                </c:pt>
                <c:pt idx="4093">
                  <c:v>4.92</c:v>
                </c:pt>
                <c:pt idx="4094">
                  <c:v>7.2720000000000002</c:v>
                </c:pt>
                <c:pt idx="4095">
                  <c:v>5.0190000000000001</c:v>
                </c:pt>
                <c:pt idx="4096">
                  <c:v>5.3</c:v>
                </c:pt>
                <c:pt idx="4097">
                  <c:v>2.3651</c:v>
                </c:pt>
                <c:pt idx="4098">
                  <c:v>20.190000000000001</c:v>
                </c:pt>
                <c:pt idx="4099">
                  <c:v>2.8309999999999977</c:v>
                </c:pt>
                <c:pt idx="4100">
                  <c:v>2.5293999999999999</c:v>
                </c:pt>
                <c:pt idx="4101">
                  <c:v>2.7069999999999999</c:v>
                </c:pt>
                <c:pt idx="4102">
                  <c:v>2.5327999999999977</c:v>
                </c:pt>
                <c:pt idx="4103">
                  <c:v>12</c:v>
                </c:pt>
                <c:pt idx="4104">
                  <c:v>6.3819999999999997</c:v>
                </c:pt>
                <c:pt idx="4105">
                  <c:v>5.3</c:v>
                </c:pt>
                <c:pt idx="4106">
                  <c:v>3.3239999999999998</c:v>
                </c:pt>
                <c:pt idx="4107">
                  <c:v>6.0469999999999997</c:v>
                </c:pt>
                <c:pt idx="4108">
                  <c:v>2.4969999999999977</c:v>
                </c:pt>
                <c:pt idx="4109">
                  <c:v>12.4</c:v>
                </c:pt>
                <c:pt idx="4110">
                  <c:v>3.6869999999999998</c:v>
                </c:pt>
                <c:pt idx="4111">
                  <c:v>21.830000000000005</c:v>
                </c:pt>
                <c:pt idx="4112">
                  <c:v>4.4000000000000004</c:v>
                </c:pt>
                <c:pt idx="4113">
                  <c:v>4.5599999999999996</c:v>
                </c:pt>
                <c:pt idx="4114">
                  <c:v>3.5449000000000002</c:v>
                </c:pt>
                <c:pt idx="4115">
                  <c:v>2.2519999999999998</c:v>
                </c:pt>
                <c:pt idx="4116">
                  <c:v>2.7170000000000001</c:v>
                </c:pt>
                <c:pt idx="4117">
                  <c:v>4.7539999999999996</c:v>
                </c:pt>
                <c:pt idx="4118">
                  <c:v>6.23</c:v>
                </c:pt>
                <c:pt idx="4119">
                  <c:v>3.44</c:v>
                </c:pt>
                <c:pt idx="4120">
                  <c:v>10.647999999999998</c:v>
                </c:pt>
                <c:pt idx="4121">
                  <c:v>5.4</c:v>
                </c:pt>
                <c:pt idx="4122">
                  <c:v>5.6</c:v>
                </c:pt>
                <c:pt idx="4123">
                  <c:v>12.510900000000001</c:v>
                </c:pt>
                <c:pt idx="4124">
                  <c:v>73.900000000000006</c:v>
                </c:pt>
                <c:pt idx="4125">
                  <c:v>82.6</c:v>
                </c:pt>
                <c:pt idx="4126">
                  <c:v>2.4383999999999997</c:v>
                </c:pt>
                <c:pt idx="4127">
                  <c:v>5.4829999999999997</c:v>
                </c:pt>
                <c:pt idx="4128">
                  <c:v>2.7481000000000062</c:v>
                </c:pt>
                <c:pt idx="4129">
                  <c:v>14.472000000000023</c:v>
                </c:pt>
                <c:pt idx="4130">
                  <c:v>3.407</c:v>
                </c:pt>
                <c:pt idx="4131">
                  <c:v>2.5488</c:v>
                </c:pt>
                <c:pt idx="4132">
                  <c:v>2.2511999999999999</c:v>
                </c:pt>
                <c:pt idx="4133">
                  <c:v>7.46</c:v>
                </c:pt>
                <c:pt idx="4134">
                  <c:v>3.661</c:v>
                </c:pt>
                <c:pt idx="4135">
                  <c:v>9.7800000000000011</c:v>
                </c:pt>
                <c:pt idx="4136">
                  <c:v>8.1830000000000016</c:v>
                </c:pt>
                <c:pt idx="4137">
                  <c:v>5.7889999999999997</c:v>
                </c:pt>
                <c:pt idx="4138">
                  <c:v>4.6599999999999975</c:v>
                </c:pt>
                <c:pt idx="4139">
                  <c:v>2.9939999999999998</c:v>
                </c:pt>
                <c:pt idx="4140">
                  <c:v>5.3529999999999882</c:v>
                </c:pt>
                <c:pt idx="4141">
                  <c:v>3.59</c:v>
                </c:pt>
                <c:pt idx="4142">
                  <c:v>3.7824</c:v>
                </c:pt>
                <c:pt idx="4143">
                  <c:v>8</c:v>
                </c:pt>
                <c:pt idx="4144">
                  <c:v>3.14</c:v>
                </c:pt>
                <c:pt idx="4145">
                  <c:v>5.45</c:v>
                </c:pt>
                <c:pt idx="4146">
                  <c:v>4.59</c:v>
                </c:pt>
                <c:pt idx="4147">
                  <c:v>41.18</c:v>
                </c:pt>
                <c:pt idx="4148">
                  <c:v>7.5279999999999871</c:v>
                </c:pt>
                <c:pt idx="4149">
                  <c:v>3.3397999999999977</c:v>
                </c:pt>
                <c:pt idx="4150">
                  <c:v>5.5354999999999999</c:v>
                </c:pt>
                <c:pt idx="4151">
                  <c:v>1.37</c:v>
                </c:pt>
                <c:pt idx="4152">
                  <c:v>2.64</c:v>
                </c:pt>
                <c:pt idx="4153">
                  <c:v>12</c:v>
                </c:pt>
                <c:pt idx="4154">
                  <c:v>5.21</c:v>
                </c:pt>
                <c:pt idx="4155">
                  <c:v>2.82</c:v>
                </c:pt>
                <c:pt idx="4156">
                  <c:v>3.9</c:v>
                </c:pt>
                <c:pt idx="4157">
                  <c:v>9.9970000000000034</c:v>
                </c:pt>
                <c:pt idx="4158">
                  <c:v>10.917</c:v>
                </c:pt>
                <c:pt idx="4159">
                  <c:v>17.204000000000001</c:v>
                </c:pt>
                <c:pt idx="4160">
                  <c:v>20</c:v>
                </c:pt>
                <c:pt idx="4161">
                  <c:v>2.5299999999999998</c:v>
                </c:pt>
                <c:pt idx="4162">
                  <c:v>4.5730000000000004</c:v>
                </c:pt>
                <c:pt idx="4163">
                  <c:v>3.9339999999999997</c:v>
                </c:pt>
                <c:pt idx="4164">
                  <c:v>3.1787000000000001</c:v>
                </c:pt>
                <c:pt idx="4165">
                  <c:v>5.4169999999999998</c:v>
                </c:pt>
                <c:pt idx="4166">
                  <c:v>74</c:v>
                </c:pt>
                <c:pt idx="4167">
                  <c:v>4.3979999999999881</c:v>
                </c:pt>
                <c:pt idx="4168">
                  <c:v>40.01</c:v>
                </c:pt>
                <c:pt idx="4169">
                  <c:v>4.1439999999999975</c:v>
                </c:pt>
                <c:pt idx="4170">
                  <c:v>30.21</c:v>
                </c:pt>
                <c:pt idx="4171">
                  <c:v>3.3483999999999998</c:v>
                </c:pt>
                <c:pt idx="4172">
                  <c:v>14.83</c:v>
                </c:pt>
                <c:pt idx="4173">
                  <c:v>32.492000000000012</c:v>
                </c:pt>
                <c:pt idx="4174">
                  <c:v>3.4860799999999967</c:v>
                </c:pt>
                <c:pt idx="4175">
                  <c:v>9.7310000000000016</c:v>
                </c:pt>
                <c:pt idx="4176">
                  <c:v>9.17</c:v>
                </c:pt>
                <c:pt idx="4177">
                  <c:v>7.662999999999986</c:v>
                </c:pt>
                <c:pt idx="4178">
                  <c:v>220</c:v>
                </c:pt>
                <c:pt idx="4179">
                  <c:v>7.4</c:v>
                </c:pt>
                <c:pt idx="4180">
                  <c:v>18.86</c:v>
                </c:pt>
                <c:pt idx="4181">
                  <c:v>2.73</c:v>
                </c:pt>
                <c:pt idx="4182">
                  <c:v>7.085</c:v>
                </c:pt>
                <c:pt idx="4183">
                  <c:v>5.41</c:v>
                </c:pt>
                <c:pt idx="4184">
                  <c:v>8.2000000000000011</c:v>
                </c:pt>
                <c:pt idx="4185">
                  <c:v>20</c:v>
                </c:pt>
                <c:pt idx="4186">
                  <c:v>5.0839999999999996</c:v>
                </c:pt>
                <c:pt idx="4187">
                  <c:v>11.036</c:v>
                </c:pt>
                <c:pt idx="4188">
                  <c:v>6.4809999999999999</c:v>
                </c:pt>
                <c:pt idx="4189">
                  <c:v>2.5</c:v>
                </c:pt>
                <c:pt idx="4190">
                  <c:v>3.0171000000000001</c:v>
                </c:pt>
                <c:pt idx="4191">
                  <c:v>4.4099000000000004</c:v>
                </c:pt>
                <c:pt idx="4192">
                  <c:v>3.2</c:v>
                </c:pt>
                <c:pt idx="4193">
                  <c:v>81</c:v>
                </c:pt>
                <c:pt idx="4194">
                  <c:v>418</c:v>
                </c:pt>
                <c:pt idx="4195">
                  <c:v>4.8099999999999996</c:v>
                </c:pt>
                <c:pt idx="4196">
                  <c:v>6.2359999999999998</c:v>
                </c:pt>
                <c:pt idx="4197">
                  <c:v>45</c:v>
                </c:pt>
                <c:pt idx="4198">
                  <c:v>10.4</c:v>
                </c:pt>
                <c:pt idx="4199">
                  <c:v>49.94</c:v>
                </c:pt>
                <c:pt idx="4200">
                  <c:v>3.0131999999999999</c:v>
                </c:pt>
                <c:pt idx="4201">
                  <c:v>3.62</c:v>
                </c:pt>
                <c:pt idx="4202">
                  <c:v>2.9499999999999997</c:v>
                </c:pt>
                <c:pt idx="4203">
                  <c:v>13.84</c:v>
                </c:pt>
                <c:pt idx="4204">
                  <c:v>2.4223999999999997</c:v>
                </c:pt>
                <c:pt idx="4205">
                  <c:v>2.34843</c:v>
                </c:pt>
                <c:pt idx="4206">
                  <c:v>2.66</c:v>
                </c:pt>
                <c:pt idx="4207">
                  <c:v>24</c:v>
                </c:pt>
                <c:pt idx="4208">
                  <c:v>50.1</c:v>
                </c:pt>
                <c:pt idx="4209">
                  <c:v>4.04</c:v>
                </c:pt>
                <c:pt idx="4210">
                  <c:v>8.8000000000000007</c:v>
                </c:pt>
                <c:pt idx="4211">
                  <c:v>3.133</c:v>
                </c:pt>
                <c:pt idx="4212">
                  <c:v>3.46</c:v>
                </c:pt>
                <c:pt idx="4213">
                  <c:v>2.9259999999999997</c:v>
                </c:pt>
                <c:pt idx="4214">
                  <c:v>100</c:v>
                </c:pt>
                <c:pt idx="4215">
                  <c:v>10</c:v>
                </c:pt>
                <c:pt idx="4216">
                  <c:v>9.2219999999999995</c:v>
                </c:pt>
                <c:pt idx="4217">
                  <c:v>7.2461200000000003</c:v>
                </c:pt>
                <c:pt idx="4218">
                  <c:v>4.9542999999999999</c:v>
                </c:pt>
                <c:pt idx="4219">
                  <c:v>4.2300000000000004</c:v>
                </c:pt>
                <c:pt idx="4220">
                  <c:v>5.2</c:v>
                </c:pt>
                <c:pt idx="4221">
                  <c:v>1.36</c:v>
                </c:pt>
                <c:pt idx="4222">
                  <c:v>3.2989999999999999</c:v>
                </c:pt>
                <c:pt idx="4223">
                  <c:v>3.1</c:v>
                </c:pt>
                <c:pt idx="4224">
                  <c:v>31.830000000000005</c:v>
                </c:pt>
                <c:pt idx="4225">
                  <c:v>546</c:v>
                </c:pt>
                <c:pt idx="4226">
                  <c:v>5.0519999999999996</c:v>
                </c:pt>
                <c:pt idx="4227">
                  <c:v>4.9311000000000034</c:v>
                </c:pt>
                <c:pt idx="4228">
                  <c:v>2.6785000000000001</c:v>
                </c:pt>
                <c:pt idx="4229">
                  <c:v>98</c:v>
                </c:pt>
                <c:pt idx="4230">
                  <c:v>8.3700000000000028</c:v>
                </c:pt>
                <c:pt idx="4231">
                  <c:v>160</c:v>
                </c:pt>
                <c:pt idx="4232">
                  <c:v>3.0670000000000002</c:v>
                </c:pt>
                <c:pt idx="4233">
                  <c:v>2.8969999999999967</c:v>
                </c:pt>
                <c:pt idx="4234">
                  <c:v>7.6890000000000001</c:v>
                </c:pt>
                <c:pt idx="4235">
                  <c:v>5</c:v>
                </c:pt>
                <c:pt idx="4236">
                  <c:v>4.5999999999999996</c:v>
                </c:pt>
                <c:pt idx="4237">
                  <c:v>2.8508999999999967</c:v>
                </c:pt>
                <c:pt idx="4238">
                  <c:v>6.68</c:v>
                </c:pt>
                <c:pt idx="4239">
                  <c:v>11.44</c:v>
                </c:pt>
                <c:pt idx="4240">
                  <c:v>7.1639999999999882</c:v>
                </c:pt>
                <c:pt idx="4241">
                  <c:v>6.7</c:v>
                </c:pt>
                <c:pt idx="4242">
                  <c:v>4.484</c:v>
                </c:pt>
                <c:pt idx="4243">
                  <c:v>5.1890000000000001</c:v>
                </c:pt>
                <c:pt idx="4244">
                  <c:v>12</c:v>
                </c:pt>
                <c:pt idx="4245">
                  <c:v>6.1323999999999996</c:v>
                </c:pt>
                <c:pt idx="4246">
                  <c:v>4.2169999999999996</c:v>
                </c:pt>
                <c:pt idx="4247">
                  <c:v>3.5379999999999998</c:v>
                </c:pt>
                <c:pt idx="4248">
                  <c:v>3.7879000000000063</c:v>
                </c:pt>
                <c:pt idx="4249">
                  <c:v>3.6789999999999998</c:v>
                </c:pt>
                <c:pt idx="4250">
                  <c:v>3.464</c:v>
                </c:pt>
                <c:pt idx="4251">
                  <c:v>460</c:v>
                </c:pt>
                <c:pt idx="4252">
                  <c:v>7.8</c:v>
                </c:pt>
                <c:pt idx="4253">
                  <c:v>2.8203999999999998</c:v>
                </c:pt>
                <c:pt idx="4254">
                  <c:v>14.15</c:v>
                </c:pt>
                <c:pt idx="4255">
                  <c:v>9.0640000000000001</c:v>
                </c:pt>
                <c:pt idx="4256">
                  <c:v>3.613</c:v>
                </c:pt>
                <c:pt idx="4257">
                  <c:v>6.0039999999999996</c:v>
                </c:pt>
                <c:pt idx="4258">
                  <c:v>5.3146999999999975</c:v>
                </c:pt>
                <c:pt idx="4259">
                  <c:v>30.84</c:v>
                </c:pt>
                <c:pt idx="4260">
                  <c:v>8</c:v>
                </c:pt>
                <c:pt idx="4261">
                  <c:v>3.5789999999999997</c:v>
                </c:pt>
                <c:pt idx="4262">
                  <c:v>5.7401999999999997</c:v>
                </c:pt>
                <c:pt idx="4263">
                  <c:v>3.1387999999999998</c:v>
                </c:pt>
                <c:pt idx="4264">
                  <c:v>4.87</c:v>
                </c:pt>
                <c:pt idx="4265">
                  <c:v>6</c:v>
                </c:pt>
                <c:pt idx="4266">
                  <c:v>33.450999999999993</c:v>
                </c:pt>
                <c:pt idx="4267">
                  <c:v>2.6709999999999998</c:v>
                </c:pt>
                <c:pt idx="4268">
                  <c:v>2</c:v>
                </c:pt>
                <c:pt idx="4269">
                  <c:v>19.579999999999988</c:v>
                </c:pt>
                <c:pt idx="4270">
                  <c:v>81.099999999999994</c:v>
                </c:pt>
                <c:pt idx="4271">
                  <c:v>11.7</c:v>
                </c:pt>
                <c:pt idx="4272">
                  <c:v>4.1599999999999975</c:v>
                </c:pt>
                <c:pt idx="4273">
                  <c:v>4.2</c:v>
                </c:pt>
                <c:pt idx="4274">
                  <c:v>2.3719999999999977</c:v>
                </c:pt>
                <c:pt idx="4275">
                  <c:v>6.5</c:v>
                </c:pt>
                <c:pt idx="4276">
                  <c:v>3.5</c:v>
                </c:pt>
                <c:pt idx="4277">
                  <c:v>10.277999999999999</c:v>
                </c:pt>
                <c:pt idx="4278">
                  <c:v>4.3039999999999985</c:v>
                </c:pt>
                <c:pt idx="4279">
                  <c:v>4.3289999999999882</c:v>
                </c:pt>
                <c:pt idx="4280">
                  <c:v>12.251000000000001</c:v>
                </c:pt>
                <c:pt idx="4281">
                  <c:v>3.8491999999999997</c:v>
                </c:pt>
                <c:pt idx="4282">
                  <c:v>8.91</c:v>
                </c:pt>
                <c:pt idx="4283">
                  <c:v>4.625999999999987</c:v>
                </c:pt>
                <c:pt idx="4284">
                  <c:v>3.16</c:v>
                </c:pt>
                <c:pt idx="4285">
                  <c:v>3.86</c:v>
                </c:pt>
                <c:pt idx="4286">
                  <c:v>2.3580999999999968</c:v>
                </c:pt>
                <c:pt idx="4287">
                  <c:v>2.2856000000000001</c:v>
                </c:pt>
                <c:pt idx="4288">
                  <c:v>15.3</c:v>
                </c:pt>
                <c:pt idx="4289">
                  <c:v>2.25</c:v>
                </c:pt>
                <c:pt idx="4290">
                  <c:v>4.9000000000000004</c:v>
                </c:pt>
                <c:pt idx="4291">
                  <c:v>50.879999999999995</c:v>
                </c:pt>
                <c:pt idx="4292">
                  <c:v>2.6242800000000002</c:v>
                </c:pt>
                <c:pt idx="4293">
                  <c:v>448</c:v>
                </c:pt>
                <c:pt idx="4294">
                  <c:v>4.7480000000000002</c:v>
                </c:pt>
                <c:pt idx="4295">
                  <c:v>128</c:v>
                </c:pt>
                <c:pt idx="4296">
                  <c:v>4.9530000000000003</c:v>
                </c:pt>
                <c:pt idx="4297">
                  <c:v>5.5469999999999997</c:v>
                </c:pt>
                <c:pt idx="4298">
                  <c:v>3.9019999999999997</c:v>
                </c:pt>
                <c:pt idx="4299">
                  <c:v>16.399999999999999</c:v>
                </c:pt>
                <c:pt idx="4300">
                  <c:v>2.57</c:v>
                </c:pt>
                <c:pt idx="4301">
                  <c:v>8.6479999999999997</c:v>
                </c:pt>
                <c:pt idx="4302">
                  <c:v>2.8899999999999997</c:v>
                </c:pt>
                <c:pt idx="4303">
                  <c:v>6.8109999999999955</c:v>
                </c:pt>
                <c:pt idx="4304">
                  <c:v>5.8711000000000002</c:v>
                </c:pt>
                <c:pt idx="4305">
                  <c:v>3.0585999999999998</c:v>
                </c:pt>
                <c:pt idx="4306">
                  <c:v>2.65</c:v>
                </c:pt>
                <c:pt idx="4307">
                  <c:v>11.709999999999999</c:v>
                </c:pt>
                <c:pt idx="4308">
                  <c:v>12.08</c:v>
                </c:pt>
                <c:pt idx="4309">
                  <c:v>5.37</c:v>
                </c:pt>
                <c:pt idx="4310">
                  <c:v>22.4</c:v>
                </c:pt>
                <c:pt idx="4311">
                  <c:v>5.4329999999999998</c:v>
                </c:pt>
                <c:pt idx="4312">
                  <c:v>75.2</c:v>
                </c:pt>
                <c:pt idx="4313">
                  <c:v>5.9160000000000004</c:v>
                </c:pt>
                <c:pt idx="4314">
                  <c:v>7.9050000000000002</c:v>
                </c:pt>
                <c:pt idx="4315">
                  <c:v>3.8899999999999997</c:v>
                </c:pt>
                <c:pt idx="4316">
                  <c:v>6.7850000000000001</c:v>
                </c:pt>
                <c:pt idx="4317">
                  <c:v>10.324</c:v>
                </c:pt>
                <c:pt idx="4318">
                  <c:v>56.5</c:v>
                </c:pt>
                <c:pt idx="4319">
                  <c:v>4.0999999999999996</c:v>
                </c:pt>
                <c:pt idx="4320">
                  <c:v>5.4700000000000024</c:v>
                </c:pt>
                <c:pt idx="4321">
                  <c:v>6.6</c:v>
                </c:pt>
                <c:pt idx="4322">
                  <c:v>23.24</c:v>
                </c:pt>
                <c:pt idx="4323">
                  <c:v>3.5594999999999977</c:v>
                </c:pt>
                <c:pt idx="4324">
                  <c:v>8.1330000000000009</c:v>
                </c:pt>
                <c:pt idx="4325">
                  <c:v>2.3247</c:v>
                </c:pt>
                <c:pt idx="4326">
                  <c:v>5.8029999999999955</c:v>
                </c:pt>
                <c:pt idx="4327">
                  <c:v>5.8109999999999955</c:v>
                </c:pt>
                <c:pt idx="4328">
                  <c:v>6.8</c:v>
                </c:pt>
                <c:pt idx="4329">
                  <c:v>9.7000000000000011</c:v>
                </c:pt>
                <c:pt idx="4330">
                  <c:v>7.56</c:v>
                </c:pt>
                <c:pt idx="4331">
                  <c:v>6.5169999999999995</c:v>
                </c:pt>
                <c:pt idx="4332">
                  <c:v>3.04</c:v>
                </c:pt>
                <c:pt idx="4333">
                  <c:v>23.18</c:v>
                </c:pt>
                <c:pt idx="4334">
                  <c:v>3.8</c:v>
                </c:pt>
                <c:pt idx="4335">
                  <c:v>4.6899999999999995</c:v>
                </c:pt>
                <c:pt idx="4336">
                  <c:v>7.24</c:v>
                </c:pt>
                <c:pt idx="4337">
                  <c:v>45</c:v>
                </c:pt>
                <c:pt idx="4338">
                  <c:v>2.5299999999999998</c:v>
                </c:pt>
                <c:pt idx="4339">
                  <c:v>2.4969999999999977</c:v>
                </c:pt>
                <c:pt idx="4340">
                  <c:v>3.948</c:v>
                </c:pt>
                <c:pt idx="4341">
                  <c:v>5.3410000000000002</c:v>
                </c:pt>
                <c:pt idx="4342">
                  <c:v>16.07</c:v>
                </c:pt>
                <c:pt idx="4343">
                  <c:v>8.9940000000000015</c:v>
                </c:pt>
                <c:pt idx="4344">
                  <c:v>11.587</c:v>
                </c:pt>
                <c:pt idx="4345">
                  <c:v>174</c:v>
                </c:pt>
                <c:pt idx="4346">
                  <c:v>36.200000000000003</c:v>
                </c:pt>
                <c:pt idx="4347">
                  <c:v>159</c:v>
                </c:pt>
                <c:pt idx="4348">
                  <c:v>3.762</c:v>
                </c:pt>
                <c:pt idx="4349">
                  <c:v>23.8</c:v>
                </c:pt>
                <c:pt idx="4350">
                  <c:v>2.8051999999999997</c:v>
                </c:pt>
                <c:pt idx="4351">
                  <c:v>10.338000000000001</c:v>
                </c:pt>
                <c:pt idx="4352">
                  <c:v>3.32</c:v>
                </c:pt>
                <c:pt idx="4353">
                  <c:v>5.2549999999999955</c:v>
                </c:pt>
                <c:pt idx="4354">
                  <c:v>2.8457999999999997</c:v>
                </c:pt>
                <c:pt idx="4355">
                  <c:v>6.2110000000000003</c:v>
                </c:pt>
                <c:pt idx="4356">
                  <c:v>8.44</c:v>
                </c:pt>
                <c:pt idx="4357">
                  <c:v>24.979999999999986</c:v>
                </c:pt>
                <c:pt idx="4358">
                  <c:v>5.9509999999999996</c:v>
                </c:pt>
                <c:pt idx="4359">
                  <c:v>76</c:v>
                </c:pt>
                <c:pt idx="4360">
                  <c:v>6.3514999999999997</c:v>
                </c:pt>
                <c:pt idx="4361">
                  <c:v>4.09</c:v>
                </c:pt>
                <c:pt idx="4362">
                  <c:v>1.1599999999999968</c:v>
                </c:pt>
                <c:pt idx="4363">
                  <c:v>6.9050000000000002</c:v>
                </c:pt>
                <c:pt idx="4364">
                  <c:v>4.3</c:v>
                </c:pt>
                <c:pt idx="4365">
                  <c:v>24</c:v>
                </c:pt>
                <c:pt idx="4366">
                  <c:v>24</c:v>
                </c:pt>
                <c:pt idx="4367">
                  <c:v>14.9</c:v>
                </c:pt>
                <c:pt idx="4368">
                  <c:v>6.5</c:v>
                </c:pt>
                <c:pt idx="4369">
                  <c:v>5.3</c:v>
                </c:pt>
                <c:pt idx="4370">
                  <c:v>4.78</c:v>
                </c:pt>
                <c:pt idx="4371">
                  <c:v>4.0199999999999996</c:v>
                </c:pt>
                <c:pt idx="4372">
                  <c:v>5.101</c:v>
                </c:pt>
                <c:pt idx="4373">
                  <c:v>5.4320000000000004</c:v>
                </c:pt>
                <c:pt idx="4374">
                  <c:v>2.8639999999999999</c:v>
                </c:pt>
                <c:pt idx="4375">
                  <c:v>4.2</c:v>
                </c:pt>
                <c:pt idx="4376">
                  <c:v>136</c:v>
                </c:pt>
                <c:pt idx="4377">
                  <c:v>2.5945999999999998</c:v>
                </c:pt>
                <c:pt idx="4378">
                  <c:v>16.100000000000001</c:v>
                </c:pt>
                <c:pt idx="4379">
                  <c:v>22.49</c:v>
                </c:pt>
                <c:pt idx="4380">
                  <c:v>40.650999999999996</c:v>
                </c:pt>
                <c:pt idx="4381">
                  <c:v>6.54</c:v>
                </c:pt>
                <c:pt idx="4382">
                  <c:v>2.8249999999999997</c:v>
                </c:pt>
                <c:pt idx="4383">
                  <c:v>4.9939999999999998</c:v>
                </c:pt>
                <c:pt idx="4384">
                  <c:v>18.52</c:v>
                </c:pt>
                <c:pt idx="4385">
                  <c:v>5.0999999999999996</c:v>
                </c:pt>
                <c:pt idx="4386">
                  <c:v>450</c:v>
                </c:pt>
                <c:pt idx="4387">
                  <c:v>27.95</c:v>
                </c:pt>
                <c:pt idx="4388">
                  <c:v>14.217999999999998</c:v>
                </c:pt>
                <c:pt idx="4389">
                  <c:v>19.84</c:v>
                </c:pt>
                <c:pt idx="4390">
                  <c:v>2.9599799999999967</c:v>
                </c:pt>
                <c:pt idx="4391">
                  <c:v>14.7</c:v>
                </c:pt>
                <c:pt idx="4392">
                  <c:v>4.59</c:v>
                </c:pt>
                <c:pt idx="4393">
                  <c:v>3.1960999999999977</c:v>
                </c:pt>
                <c:pt idx="4394">
                  <c:v>3.161</c:v>
                </c:pt>
                <c:pt idx="4395">
                  <c:v>8.9120000000000008</c:v>
                </c:pt>
                <c:pt idx="4396">
                  <c:v>3.6579999999999999</c:v>
                </c:pt>
                <c:pt idx="4397">
                  <c:v>2.84</c:v>
                </c:pt>
                <c:pt idx="4398">
                  <c:v>3.1</c:v>
                </c:pt>
                <c:pt idx="4399">
                  <c:v>33.273000000000003</c:v>
                </c:pt>
                <c:pt idx="4400">
                  <c:v>7.4359999999999999</c:v>
                </c:pt>
                <c:pt idx="4401">
                  <c:v>3.9989999999999997</c:v>
                </c:pt>
                <c:pt idx="4402">
                  <c:v>2.2431000000000063</c:v>
                </c:pt>
                <c:pt idx="4403">
                  <c:v>82</c:v>
                </c:pt>
                <c:pt idx="4404">
                  <c:v>2.1</c:v>
                </c:pt>
                <c:pt idx="4405">
                  <c:v>5.7770000000000001</c:v>
                </c:pt>
                <c:pt idx="4406">
                  <c:v>3.8952999999999967</c:v>
                </c:pt>
                <c:pt idx="4407">
                  <c:v>9.81</c:v>
                </c:pt>
                <c:pt idx="4408">
                  <c:v>11.633999999999999</c:v>
                </c:pt>
                <c:pt idx="4409">
                  <c:v>5.17</c:v>
                </c:pt>
                <c:pt idx="4410">
                  <c:v>19.32</c:v>
                </c:pt>
                <c:pt idx="4411">
                  <c:v>4</c:v>
                </c:pt>
                <c:pt idx="4412">
                  <c:v>39</c:v>
                </c:pt>
                <c:pt idx="4413">
                  <c:v>5.4850000000000003</c:v>
                </c:pt>
                <c:pt idx="4414">
                  <c:v>5.7565999999999997</c:v>
                </c:pt>
                <c:pt idx="4415">
                  <c:v>588</c:v>
                </c:pt>
                <c:pt idx="4416">
                  <c:v>10.53</c:v>
                </c:pt>
                <c:pt idx="4417">
                  <c:v>2.4</c:v>
                </c:pt>
                <c:pt idx="4418">
                  <c:v>46.9</c:v>
                </c:pt>
                <c:pt idx="4419">
                  <c:v>7.4</c:v>
                </c:pt>
                <c:pt idx="4420">
                  <c:v>16.600000000000001</c:v>
                </c:pt>
                <c:pt idx="4421">
                  <c:v>8.52</c:v>
                </c:pt>
                <c:pt idx="4422">
                  <c:v>3.4709999999999988</c:v>
                </c:pt>
                <c:pt idx="4423">
                  <c:v>3.22</c:v>
                </c:pt>
                <c:pt idx="4424">
                  <c:v>5.3</c:v>
                </c:pt>
                <c:pt idx="4425">
                  <c:v>9.1319999999999997</c:v>
                </c:pt>
                <c:pt idx="4426">
                  <c:v>3.2429999999999999</c:v>
                </c:pt>
                <c:pt idx="4427">
                  <c:v>6.1508999999999965</c:v>
                </c:pt>
                <c:pt idx="4428">
                  <c:v>5.8</c:v>
                </c:pt>
                <c:pt idx="4429">
                  <c:v>24</c:v>
                </c:pt>
                <c:pt idx="4430">
                  <c:v>5.3436000000000003</c:v>
                </c:pt>
                <c:pt idx="4431">
                  <c:v>30</c:v>
                </c:pt>
                <c:pt idx="4432">
                  <c:v>3.9</c:v>
                </c:pt>
                <c:pt idx="4433">
                  <c:v>11.3</c:v>
                </c:pt>
                <c:pt idx="4434">
                  <c:v>6.8</c:v>
                </c:pt>
                <c:pt idx="4435">
                  <c:v>5.9</c:v>
                </c:pt>
                <c:pt idx="4436">
                  <c:v>3.4885000000000002</c:v>
                </c:pt>
                <c:pt idx="4437">
                  <c:v>3.08</c:v>
                </c:pt>
                <c:pt idx="4438">
                  <c:v>5.2</c:v>
                </c:pt>
                <c:pt idx="4439">
                  <c:v>4.9169</c:v>
                </c:pt>
                <c:pt idx="4440">
                  <c:v>6.23</c:v>
                </c:pt>
                <c:pt idx="4441">
                  <c:v>3.09</c:v>
                </c:pt>
                <c:pt idx="4442">
                  <c:v>3.4899999999999998</c:v>
                </c:pt>
                <c:pt idx="4443">
                  <c:v>48.6</c:v>
                </c:pt>
                <c:pt idx="4444">
                  <c:v>16.8</c:v>
                </c:pt>
                <c:pt idx="4445">
                  <c:v>5.2</c:v>
                </c:pt>
                <c:pt idx="4446">
                  <c:v>8.49</c:v>
                </c:pt>
                <c:pt idx="4447">
                  <c:v>2.3499999999999988</c:v>
                </c:pt>
                <c:pt idx="4448">
                  <c:v>34.590000000000003</c:v>
                </c:pt>
                <c:pt idx="4449">
                  <c:v>9.6</c:v>
                </c:pt>
                <c:pt idx="4450">
                  <c:v>6.6</c:v>
                </c:pt>
                <c:pt idx="4451">
                  <c:v>2.34</c:v>
                </c:pt>
                <c:pt idx="4452">
                  <c:v>48</c:v>
                </c:pt>
                <c:pt idx="4453">
                  <c:v>3.202</c:v>
                </c:pt>
                <c:pt idx="4454">
                  <c:v>9.0500000000000007</c:v>
                </c:pt>
                <c:pt idx="4455">
                  <c:v>5.59</c:v>
                </c:pt>
                <c:pt idx="4456">
                  <c:v>18</c:v>
                </c:pt>
                <c:pt idx="4457">
                  <c:v>3.3166999999999924</c:v>
                </c:pt>
                <c:pt idx="4458">
                  <c:v>7.7885999999999997</c:v>
                </c:pt>
                <c:pt idx="4459">
                  <c:v>2.7631000000000072</c:v>
                </c:pt>
                <c:pt idx="4460">
                  <c:v>2.6981999999999999</c:v>
                </c:pt>
                <c:pt idx="4461">
                  <c:v>150</c:v>
                </c:pt>
                <c:pt idx="4462">
                  <c:v>3.7429999999999999</c:v>
                </c:pt>
                <c:pt idx="4463">
                  <c:v>10.130000000000001</c:v>
                </c:pt>
                <c:pt idx="4464">
                  <c:v>10.02</c:v>
                </c:pt>
                <c:pt idx="4465">
                  <c:v>43.6</c:v>
                </c:pt>
                <c:pt idx="4466">
                  <c:v>13.17</c:v>
                </c:pt>
                <c:pt idx="4467">
                  <c:v>7.4749999999999996</c:v>
                </c:pt>
                <c:pt idx="4468">
                  <c:v>28.7</c:v>
                </c:pt>
                <c:pt idx="4469">
                  <c:v>3.05</c:v>
                </c:pt>
                <c:pt idx="4470">
                  <c:v>151.1</c:v>
                </c:pt>
                <c:pt idx="4471">
                  <c:v>5.5595999999999997</c:v>
                </c:pt>
                <c:pt idx="4472">
                  <c:v>3.53</c:v>
                </c:pt>
                <c:pt idx="4473">
                  <c:v>7.8</c:v>
                </c:pt>
                <c:pt idx="4474">
                  <c:v>6.38</c:v>
                </c:pt>
                <c:pt idx="4475">
                  <c:v>12</c:v>
                </c:pt>
                <c:pt idx="4476">
                  <c:v>17.698</c:v>
                </c:pt>
                <c:pt idx="4477">
                  <c:v>29.95</c:v>
                </c:pt>
                <c:pt idx="4478">
                  <c:v>3.06</c:v>
                </c:pt>
                <c:pt idx="4479">
                  <c:v>84</c:v>
                </c:pt>
                <c:pt idx="4480">
                  <c:v>10</c:v>
                </c:pt>
                <c:pt idx="4481">
                  <c:v>20</c:v>
                </c:pt>
                <c:pt idx="4482">
                  <c:v>5.23</c:v>
                </c:pt>
                <c:pt idx="4483">
                  <c:v>5.3979999999999881</c:v>
                </c:pt>
                <c:pt idx="4484">
                  <c:v>6.8</c:v>
                </c:pt>
                <c:pt idx="4485">
                  <c:v>55.1</c:v>
                </c:pt>
                <c:pt idx="4486">
                  <c:v>2.8801999999999999</c:v>
                </c:pt>
                <c:pt idx="4487">
                  <c:v>3.1421999999999999</c:v>
                </c:pt>
                <c:pt idx="4488">
                  <c:v>5.1989999999999945</c:v>
                </c:pt>
                <c:pt idx="4489">
                  <c:v>2.573</c:v>
                </c:pt>
                <c:pt idx="4490">
                  <c:v>6</c:v>
                </c:pt>
                <c:pt idx="4491">
                  <c:v>4.68</c:v>
                </c:pt>
                <c:pt idx="4492">
                  <c:v>12</c:v>
                </c:pt>
                <c:pt idx="4493">
                  <c:v>37.590000000000003</c:v>
                </c:pt>
                <c:pt idx="4494">
                  <c:v>5.2</c:v>
                </c:pt>
                <c:pt idx="4495">
                  <c:v>5.8869999999999996</c:v>
                </c:pt>
                <c:pt idx="4496">
                  <c:v>63.5</c:v>
                </c:pt>
                <c:pt idx="4497">
                  <c:v>9.2399999999999984</c:v>
                </c:pt>
                <c:pt idx="4498">
                  <c:v>9.9110000000000014</c:v>
                </c:pt>
                <c:pt idx="4499">
                  <c:v>19.57</c:v>
                </c:pt>
                <c:pt idx="4500">
                  <c:v>59.5</c:v>
                </c:pt>
                <c:pt idx="4501">
                  <c:v>9.5</c:v>
                </c:pt>
                <c:pt idx="4502">
                  <c:v>11.7</c:v>
                </c:pt>
                <c:pt idx="4503">
                  <c:v>4.9180000000000001</c:v>
                </c:pt>
                <c:pt idx="4504">
                  <c:v>4.8</c:v>
                </c:pt>
                <c:pt idx="4505">
                  <c:v>5.58</c:v>
                </c:pt>
                <c:pt idx="4506">
                  <c:v>204</c:v>
                </c:pt>
                <c:pt idx="4507">
                  <c:v>2.54</c:v>
                </c:pt>
                <c:pt idx="4508">
                  <c:v>380</c:v>
                </c:pt>
                <c:pt idx="4509">
                  <c:v>4.3899999999999997</c:v>
                </c:pt>
                <c:pt idx="4510">
                  <c:v>20.9</c:v>
                </c:pt>
                <c:pt idx="4511">
                  <c:v>37.44</c:v>
                </c:pt>
                <c:pt idx="4512">
                  <c:v>3.5579999999999998</c:v>
                </c:pt>
                <c:pt idx="4513">
                  <c:v>4.2983700000000002</c:v>
                </c:pt>
                <c:pt idx="4514">
                  <c:v>11.251000000000001</c:v>
                </c:pt>
                <c:pt idx="4515">
                  <c:v>7.42</c:v>
                </c:pt>
                <c:pt idx="4516">
                  <c:v>5.125999999999987</c:v>
                </c:pt>
                <c:pt idx="4517">
                  <c:v>176</c:v>
                </c:pt>
                <c:pt idx="4518">
                  <c:v>6.7669999999999995</c:v>
                </c:pt>
                <c:pt idx="4519">
                  <c:v>10.48</c:v>
                </c:pt>
                <c:pt idx="4520">
                  <c:v>8.25</c:v>
                </c:pt>
                <c:pt idx="4521">
                  <c:v>2.6095000000000002</c:v>
                </c:pt>
                <c:pt idx="4522">
                  <c:v>3.0749999999999997</c:v>
                </c:pt>
                <c:pt idx="4523">
                  <c:v>2.9456499999999934</c:v>
                </c:pt>
                <c:pt idx="4524">
                  <c:v>6.35</c:v>
                </c:pt>
                <c:pt idx="4525">
                  <c:v>24.9</c:v>
                </c:pt>
                <c:pt idx="4526">
                  <c:v>4.093</c:v>
                </c:pt>
                <c:pt idx="4527">
                  <c:v>5.8010000000000002</c:v>
                </c:pt>
                <c:pt idx="4528">
                  <c:v>2.7065000000000001</c:v>
                </c:pt>
                <c:pt idx="4529">
                  <c:v>2.8699999999999997</c:v>
                </c:pt>
                <c:pt idx="4530">
                  <c:v>60.8</c:v>
                </c:pt>
                <c:pt idx="4531">
                  <c:v>9</c:v>
                </c:pt>
                <c:pt idx="4532">
                  <c:v>5.2910000000000004</c:v>
                </c:pt>
                <c:pt idx="4533">
                  <c:v>6.8</c:v>
                </c:pt>
                <c:pt idx="4534">
                  <c:v>2.6149</c:v>
                </c:pt>
                <c:pt idx="4535">
                  <c:v>9.4</c:v>
                </c:pt>
                <c:pt idx="4536">
                  <c:v>4.4359999999999999</c:v>
                </c:pt>
                <c:pt idx="4537">
                  <c:v>3.3734999999999977</c:v>
                </c:pt>
                <c:pt idx="4538">
                  <c:v>193</c:v>
                </c:pt>
                <c:pt idx="4539">
                  <c:v>280</c:v>
                </c:pt>
                <c:pt idx="4540">
                  <c:v>7.0669999999999975</c:v>
                </c:pt>
                <c:pt idx="4541">
                  <c:v>14.2</c:v>
                </c:pt>
                <c:pt idx="4542">
                  <c:v>4.9000000000000004</c:v>
                </c:pt>
                <c:pt idx="4543">
                  <c:v>104.5</c:v>
                </c:pt>
                <c:pt idx="4544">
                  <c:v>4.5330000000000004</c:v>
                </c:pt>
                <c:pt idx="4545">
                  <c:v>27.73</c:v>
                </c:pt>
                <c:pt idx="4546">
                  <c:v>105</c:v>
                </c:pt>
                <c:pt idx="4547">
                  <c:v>3.6280000000000001</c:v>
                </c:pt>
                <c:pt idx="4548">
                  <c:v>6</c:v>
                </c:pt>
                <c:pt idx="4549">
                  <c:v>3.5</c:v>
                </c:pt>
                <c:pt idx="4550">
                  <c:v>11.2</c:v>
                </c:pt>
                <c:pt idx="4551">
                  <c:v>3.5709999999999997</c:v>
                </c:pt>
                <c:pt idx="4552">
                  <c:v>15.18</c:v>
                </c:pt>
                <c:pt idx="4553">
                  <c:v>5.0339999999999998</c:v>
                </c:pt>
                <c:pt idx="4554">
                  <c:v>226.8</c:v>
                </c:pt>
                <c:pt idx="4555">
                  <c:v>4.9950999999999999</c:v>
                </c:pt>
                <c:pt idx="4556">
                  <c:v>23.3</c:v>
                </c:pt>
                <c:pt idx="4557">
                  <c:v>4.6639999999999882</c:v>
                </c:pt>
                <c:pt idx="4558">
                  <c:v>6.4429999999999996</c:v>
                </c:pt>
                <c:pt idx="4559">
                  <c:v>6.508</c:v>
                </c:pt>
                <c:pt idx="4560">
                  <c:v>5.4741</c:v>
                </c:pt>
                <c:pt idx="4561">
                  <c:v>4.7119999999999997</c:v>
                </c:pt>
                <c:pt idx="4562">
                  <c:v>2.7774999999999999</c:v>
                </c:pt>
                <c:pt idx="4563">
                  <c:v>7.7949999999999955</c:v>
                </c:pt>
                <c:pt idx="4564">
                  <c:v>56.7</c:v>
                </c:pt>
                <c:pt idx="4565">
                  <c:v>38</c:v>
                </c:pt>
                <c:pt idx="4566">
                  <c:v>32</c:v>
                </c:pt>
                <c:pt idx="4567">
                  <c:v>9.1560000000000006</c:v>
                </c:pt>
                <c:pt idx="4568">
                  <c:v>372</c:v>
                </c:pt>
                <c:pt idx="4569">
                  <c:v>5.5</c:v>
                </c:pt>
                <c:pt idx="4570">
                  <c:v>18.233000000000001</c:v>
                </c:pt>
                <c:pt idx="4571">
                  <c:v>5.3015999999999996</c:v>
                </c:pt>
                <c:pt idx="4572">
                  <c:v>19.2</c:v>
                </c:pt>
                <c:pt idx="4573">
                  <c:v>9.2000000000000011</c:v>
                </c:pt>
                <c:pt idx="4574">
                  <c:v>54</c:v>
                </c:pt>
                <c:pt idx="4575">
                  <c:v>4</c:v>
                </c:pt>
                <c:pt idx="4576">
                  <c:v>19.459999999999987</c:v>
                </c:pt>
                <c:pt idx="4577">
                  <c:v>37.449999999999996</c:v>
                </c:pt>
                <c:pt idx="4578">
                  <c:v>5.6</c:v>
                </c:pt>
                <c:pt idx="4579">
                  <c:v>7</c:v>
                </c:pt>
                <c:pt idx="4580">
                  <c:v>5.1279999999999841</c:v>
                </c:pt>
                <c:pt idx="4581">
                  <c:v>9.3500000000000068</c:v>
                </c:pt>
                <c:pt idx="4582">
                  <c:v>6.03</c:v>
                </c:pt>
                <c:pt idx="4583">
                  <c:v>2.7157</c:v>
                </c:pt>
                <c:pt idx="4584">
                  <c:v>3.2559999999999998</c:v>
                </c:pt>
                <c:pt idx="4585">
                  <c:v>5.8764000000000003</c:v>
                </c:pt>
                <c:pt idx="4586">
                  <c:v>17.399999999999999</c:v>
                </c:pt>
                <c:pt idx="4587">
                  <c:v>4.6199999999999966</c:v>
                </c:pt>
                <c:pt idx="4588">
                  <c:v>9</c:v>
                </c:pt>
                <c:pt idx="4589">
                  <c:v>8.4</c:v>
                </c:pt>
                <c:pt idx="4590">
                  <c:v>16.312999999999999</c:v>
                </c:pt>
                <c:pt idx="4591">
                  <c:v>2.9019999999999997</c:v>
                </c:pt>
                <c:pt idx="4592">
                  <c:v>30</c:v>
                </c:pt>
                <c:pt idx="4593">
                  <c:v>30.73</c:v>
                </c:pt>
                <c:pt idx="4594">
                  <c:v>3.13</c:v>
                </c:pt>
                <c:pt idx="4595">
                  <c:v>19.07</c:v>
                </c:pt>
                <c:pt idx="4596">
                  <c:v>63.5</c:v>
                </c:pt>
                <c:pt idx="4597">
                  <c:v>14.19</c:v>
                </c:pt>
                <c:pt idx="4598">
                  <c:v>6.02</c:v>
                </c:pt>
                <c:pt idx="4599">
                  <c:v>4.3292000000000002</c:v>
                </c:pt>
                <c:pt idx="4600">
                  <c:v>3.254</c:v>
                </c:pt>
                <c:pt idx="4601">
                  <c:v>3.0319999999999987</c:v>
                </c:pt>
                <c:pt idx="4602">
                  <c:v>12</c:v>
                </c:pt>
                <c:pt idx="4603">
                  <c:v>3.7829999999999999</c:v>
                </c:pt>
                <c:pt idx="4604">
                  <c:v>10.950000000000006</c:v>
                </c:pt>
                <c:pt idx="4605">
                  <c:v>10.07</c:v>
                </c:pt>
                <c:pt idx="4606">
                  <c:v>5.39</c:v>
                </c:pt>
                <c:pt idx="4607">
                  <c:v>4.9329999999999998</c:v>
                </c:pt>
                <c:pt idx="4608">
                  <c:v>2.8989999999999987</c:v>
                </c:pt>
                <c:pt idx="4609">
                  <c:v>15.219999999999999</c:v>
                </c:pt>
                <c:pt idx="4610">
                  <c:v>600</c:v>
                </c:pt>
                <c:pt idx="4611">
                  <c:v>7.4569999999999999</c:v>
                </c:pt>
                <c:pt idx="4612">
                  <c:v>12.09</c:v>
                </c:pt>
                <c:pt idx="4613">
                  <c:v>4.8</c:v>
                </c:pt>
                <c:pt idx="4614">
                  <c:v>4.4180000000000001</c:v>
                </c:pt>
                <c:pt idx="4615">
                  <c:v>17.3</c:v>
                </c:pt>
                <c:pt idx="4616">
                  <c:v>4.6899999999999995</c:v>
                </c:pt>
                <c:pt idx="4617">
                  <c:v>6.18</c:v>
                </c:pt>
                <c:pt idx="4618">
                  <c:v>5.5069999999999997</c:v>
                </c:pt>
                <c:pt idx="4619">
                  <c:v>32.408000000000001</c:v>
                </c:pt>
                <c:pt idx="4620">
                  <c:v>392</c:v>
                </c:pt>
                <c:pt idx="4621">
                  <c:v>10.5</c:v>
                </c:pt>
                <c:pt idx="4622">
                  <c:v>6.3</c:v>
                </c:pt>
                <c:pt idx="4623">
                  <c:v>13.829000000000002</c:v>
                </c:pt>
                <c:pt idx="4624">
                  <c:v>3.9</c:v>
                </c:pt>
                <c:pt idx="4625">
                  <c:v>119</c:v>
                </c:pt>
                <c:pt idx="4626">
                  <c:v>31.8</c:v>
                </c:pt>
                <c:pt idx="4627">
                  <c:v>2.4592999999999967</c:v>
                </c:pt>
                <c:pt idx="4628">
                  <c:v>40</c:v>
                </c:pt>
                <c:pt idx="4629">
                  <c:v>5.04</c:v>
                </c:pt>
                <c:pt idx="4630">
                  <c:v>45</c:v>
                </c:pt>
                <c:pt idx="4631">
                  <c:v>5.5</c:v>
                </c:pt>
                <c:pt idx="4632">
                  <c:v>40</c:v>
                </c:pt>
                <c:pt idx="4633">
                  <c:v>6.1708999999999996</c:v>
                </c:pt>
                <c:pt idx="4634">
                  <c:v>6.5919999999999996</c:v>
                </c:pt>
                <c:pt idx="4635">
                  <c:v>46</c:v>
                </c:pt>
                <c:pt idx="4636">
                  <c:v>6.7</c:v>
                </c:pt>
                <c:pt idx="4637">
                  <c:v>3.1999</c:v>
                </c:pt>
                <c:pt idx="4638">
                  <c:v>4.4000000000000004</c:v>
                </c:pt>
                <c:pt idx="4639">
                  <c:v>9.0760000000000005</c:v>
                </c:pt>
                <c:pt idx="4640">
                  <c:v>9</c:v>
                </c:pt>
                <c:pt idx="4641">
                  <c:v>10.1995</c:v>
                </c:pt>
                <c:pt idx="4642">
                  <c:v>5.2</c:v>
                </c:pt>
                <c:pt idx="4643">
                  <c:v>4.8218999999999985</c:v>
                </c:pt>
                <c:pt idx="4644">
                  <c:v>5.3966000000000003</c:v>
                </c:pt>
                <c:pt idx="4645">
                  <c:v>2.9899999999999998</c:v>
                </c:pt>
                <c:pt idx="4646">
                  <c:v>8.6824000000000048</c:v>
                </c:pt>
                <c:pt idx="4647">
                  <c:v>5.2961999999999998</c:v>
                </c:pt>
                <c:pt idx="4648">
                  <c:v>57.4</c:v>
                </c:pt>
                <c:pt idx="4649">
                  <c:v>5.1370999999999976</c:v>
                </c:pt>
                <c:pt idx="4650">
                  <c:v>3.36</c:v>
                </c:pt>
                <c:pt idx="4651">
                  <c:v>26</c:v>
                </c:pt>
                <c:pt idx="4652">
                  <c:v>36.700000000000003</c:v>
                </c:pt>
                <c:pt idx="4653">
                  <c:v>7.1</c:v>
                </c:pt>
                <c:pt idx="4654">
                  <c:v>5.91</c:v>
                </c:pt>
                <c:pt idx="4655">
                  <c:v>3.9699999999999998</c:v>
                </c:pt>
                <c:pt idx="4656">
                  <c:v>32.9</c:v>
                </c:pt>
                <c:pt idx="4657">
                  <c:v>20</c:v>
                </c:pt>
                <c:pt idx="4658">
                  <c:v>24</c:v>
                </c:pt>
                <c:pt idx="4659">
                  <c:v>51.25</c:v>
                </c:pt>
                <c:pt idx="4660">
                  <c:v>6.2460000000000004</c:v>
                </c:pt>
                <c:pt idx="4661">
                  <c:v>6.6449999999999871</c:v>
                </c:pt>
                <c:pt idx="4662">
                  <c:v>3.9</c:v>
                </c:pt>
                <c:pt idx="4663">
                  <c:v>8.48</c:v>
                </c:pt>
                <c:pt idx="4664">
                  <c:v>5.0999999999999996</c:v>
                </c:pt>
                <c:pt idx="4665">
                  <c:v>4.8411999999999997</c:v>
                </c:pt>
                <c:pt idx="4666">
                  <c:v>199</c:v>
                </c:pt>
                <c:pt idx="4667">
                  <c:v>6.35</c:v>
                </c:pt>
                <c:pt idx="4668">
                  <c:v>5.9</c:v>
                </c:pt>
                <c:pt idx="4669">
                  <c:v>24.4</c:v>
                </c:pt>
                <c:pt idx="4670">
                  <c:v>2.8699999999999997</c:v>
                </c:pt>
                <c:pt idx="4671">
                  <c:v>14.56</c:v>
                </c:pt>
                <c:pt idx="4672">
                  <c:v>6.76</c:v>
                </c:pt>
                <c:pt idx="4673">
                  <c:v>4.2</c:v>
                </c:pt>
                <c:pt idx="4674">
                  <c:v>6.1</c:v>
                </c:pt>
                <c:pt idx="4675">
                  <c:v>2.7985000000000002</c:v>
                </c:pt>
                <c:pt idx="4676">
                  <c:v>2.7629000000000001</c:v>
                </c:pt>
                <c:pt idx="4677">
                  <c:v>2.52</c:v>
                </c:pt>
                <c:pt idx="4678">
                  <c:v>2.9099999999999997</c:v>
                </c:pt>
                <c:pt idx="4679">
                  <c:v>17.734999999999999</c:v>
                </c:pt>
                <c:pt idx="4680">
                  <c:v>5.4279999999999955</c:v>
                </c:pt>
                <c:pt idx="4681">
                  <c:v>2.7246999999999999</c:v>
                </c:pt>
                <c:pt idx="4682">
                  <c:v>12.28</c:v>
                </c:pt>
                <c:pt idx="4683">
                  <c:v>5.34</c:v>
                </c:pt>
                <c:pt idx="4684">
                  <c:v>20.631000000000054</c:v>
                </c:pt>
                <c:pt idx="4685">
                  <c:v>2.66</c:v>
                </c:pt>
                <c:pt idx="4686">
                  <c:v>48</c:v>
                </c:pt>
                <c:pt idx="4687">
                  <c:v>4.09</c:v>
                </c:pt>
                <c:pt idx="4688">
                  <c:v>37.57</c:v>
                </c:pt>
                <c:pt idx="4689">
                  <c:v>75</c:v>
                </c:pt>
                <c:pt idx="4690">
                  <c:v>5.681</c:v>
                </c:pt>
                <c:pt idx="4691">
                  <c:v>18.610000000000031</c:v>
                </c:pt>
                <c:pt idx="4692">
                  <c:v>4.1659999999999879</c:v>
                </c:pt>
                <c:pt idx="4693">
                  <c:v>2.8499999999999988</c:v>
                </c:pt>
                <c:pt idx="4694">
                  <c:v>6.74</c:v>
                </c:pt>
                <c:pt idx="4695">
                  <c:v>140</c:v>
                </c:pt>
                <c:pt idx="4696">
                  <c:v>3.7083400000000002</c:v>
                </c:pt>
                <c:pt idx="4697">
                  <c:v>38.9</c:v>
                </c:pt>
                <c:pt idx="4698">
                  <c:v>8.8000000000000007</c:v>
                </c:pt>
                <c:pt idx="4699">
                  <c:v>8.7000000000000011</c:v>
                </c:pt>
                <c:pt idx="4700">
                  <c:v>2.9245000000000001</c:v>
                </c:pt>
                <c:pt idx="4701">
                  <c:v>31.1</c:v>
                </c:pt>
                <c:pt idx="4702">
                  <c:v>3.2800000000000002</c:v>
                </c:pt>
                <c:pt idx="4703">
                  <c:v>4.2300000000000004</c:v>
                </c:pt>
                <c:pt idx="4704">
                  <c:v>26.6</c:v>
                </c:pt>
                <c:pt idx="4705">
                  <c:v>2.1959999999999997</c:v>
                </c:pt>
                <c:pt idx="4706">
                  <c:v>19.610000000000031</c:v>
                </c:pt>
                <c:pt idx="4707">
                  <c:v>2.2000000000000002</c:v>
                </c:pt>
                <c:pt idx="4708">
                  <c:v>3</c:v>
                </c:pt>
                <c:pt idx="4709">
                  <c:v>4.7177999999999995</c:v>
                </c:pt>
                <c:pt idx="4710">
                  <c:v>5.2</c:v>
                </c:pt>
                <c:pt idx="4711">
                  <c:v>3.7090999999999998</c:v>
                </c:pt>
                <c:pt idx="4712">
                  <c:v>2.5571999999999999</c:v>
                </c:pt>
                <c:pt idx="4713">
                  <c:v>310</c:v>
                </c:pt>
                <c:pt idx="4714">
                  <c:v>7.01</c:v>
                </c:pt>
                <c:pt idx="4715">
                  <c:v>5.2737000000000034</c:v>
                </c:pt>
                <c:pt idx="4716">
                  <c:v>2.8899999999999997</c:v>
                </c:pt>
                <c:pt idx="4717">
                  <c:v>46.1</c:v>
                </c:pt>
                <c:pt idx="4718">
                  <c:v>9.5500000000000007</c:v>
                </c:pt>
                <c:pt idx="4719">
                  <c:v>2.9649000000000001</c:v>
                </c:pt>
                <c:pt idx="4720">
                  <c:v>60.61</c:v>
                </c:pt>
                <c:pt idx="4721">
                  <c:v>6.1499999999999995</c:v>
                </c:pt>
                <c:pt idx="4722">
                  <c:v>8.757299999999999</c:v>
                </c:pt>
                <c:pt idx="4723">
                  <c:v>12</c:v>
                </c:pt>
                <c:pt idx="4724">
                  <c:v>7.78</c:v>
                </c:pt>
                <c:pt idx="4725">
                  <c:v>15.67</c:v>
                </c:pt>
                <c:pt idx="4726">
                  <c:v>61</c:v>
                </c:pt>
                <c:pt idx="4727">
                  <c:v>6.0700000000000115E-2</c:v>
                </c:pt>
                <c:pt idx="4728">
                  <c:v>16</c:v>
                </c:pt>
                <c:pt idx="4729">
                  <c:v>226.4</c:v>
                </c:pt>
                <c:pt idx="4730">
                  <c:v>11.84</c:v>
                </c:pt>
                <c:pt idx="4731">
                  <c:v>5.1679999999999851</c:v>
                </c:pt>
                <c:pt idx="4732">
                  <c:v>3.2968699999999944</c:v>
                </c:pt>
                <c:pt idx="4733">
                  <c:v>5.4480000000000004</c:v>
                </c:pt>
                <c:pt idx="4734">
                  <c:v>7.4568000000000003</c:v>
                </c:pt>
                <c:pt idx="4735">
                  <c:v>3.2</c:v>
                </c:pt>
                <c:pt idx="4736">
                  <c:v>3.7</c:v>
                </c:pt>
                <c:pt idx="4737">
                  <c:v>4.3760000000000003</c:v>
                </c:pt>
                <c:pt idx="4738">
                  <c:v>5.5</c:v>
                </c:pt>
                <c:pt idx="4739">
                  <c:v>24</c:v>
                </c:pt>
                <c:pt idx="4740">
                  <c:v>5</c:v>
                </c:pt>
                <c:pt idx="4741">
                  <c:v>2.9</c:v>
                </c:pt>
                <c:pt idx="4742">
                  <c:v>4.907</c:v>
                </c:pt>
                <c:pt idx="4743">
                  <c:v>5.3</c:v>
                </c:pt>
                <c:pt idx="4744">
                  <c:v>11</c:v>
                </c:pt>
                <c:pt idx="4745">
                  <c:v>9.3000000000000007</c:v>
                </c:pt>
                <c:pt idx="4746">
                  <c:v>2.02</c:v>
                </c:pt>
                <c:pt idx="4747">
                  <c:v>2.3699999999999997</c:v>
                </c:pt>
                <c:pt idx="4748">
                  <c:v>80</c:v>
                </c:pt>
                <c:pt idx="4749">
                  <c:v>7.03</c:v>
                </c:pt>
                <c:pt idx="4750">
                  <c:v>4.2699999999999996</c:v>
                </c:pt>
                <c:pt idx="4751">
                  <c:v>3.8396999999999935</c:v>
                </c:pt>
                <c:pt idx="4752">
                  <c:v>2.59</c:v>
                </c:pt>
                <c:pt idx="4753">
                  <c:v>350</c:v>
                </c:pt>
                <c:pt idx="4754">
                  <c:v>3.73</c:v>
                </c:pt>
                <c:pt idx="4755">
                  <c:v>2.9</c:v>
                </c:pt>
                <c:pt idx="4756">
                  <c:v>11.111000000000001</c:v>
                </c:pt>
                <c:pt idx="4757">
                  <c:v>2.4260999999999977</c:v>
                </c:pt>
                <c:pt idx="4758">
                  <c:v>35.5</c:v>
                </c:pt>
                <c:pt idx="4759">
                  <c:v>19</c:v>
                </c:pt>
                <c:pt idx="4760">
                  <c:v>2.3279999999999998</c:v>
                </c:pt>
                <c:pt idx="4761">
                  <c:v>3.3299999999999987</c:v>
                </c:pt>
                <c:pt idx="4762">
                  <c:v>12.3</c:v>
                </c:pt>
                <c:pt idx="4763">
                  <c:v>5.4700000000000024</c:v>
                </c:pt>
                <c:pt idx="4764">
                  <c:v>240</c:v>
                </c:pt>
                <c:pt idx="4765">
                  <c:v>6.1509999999999945</c:v>
                </c:pt>
                <c:pt idx="4766">
                  <c:v>3.0209999999999999</c:v>
                </c:pt>
                <c:pt idx="4767">
                  <c:v>5.0999999999999996</c:v>
                </c:pt>
                <c:pt idx="4768">
                  <c:v>5.7394000000000034</c:v>
                </c:pt>
                <c:pt idx="4769">
                  <c:v>230</c:v>
                </c:pt>
                <c:pt idx="4770">
                  <c:v>3.51</c:v>
                </c:pt>
                <c:pt idx="4771">
                  <c:v>11.48</c:v>
                </c:pt>
                <c:pt idx="4772">
                  <c:v>82</c:v>
                </c:pt>
                <c:pt idx="4773">
                  <c:v>31.17</c:v>
                </c:pt>
                <c:pt idx="4774">
                  <c:v>3.5735999999999999</c:v>
                </c:pt>
                <c:pt idx="4775">
                  <c:v>10</c:v>
                </c:pt>
                <c:pt idx="4776">
                  <c:v>6.0590000000000002</c:v>
                </c:pt>
                <c:pt idx="4777">
                  <c:v>67.5</c:v>
                </c:pt>
                <c:pt idx="4778">
                  <c:v>15.02</c:v>
                </c:pt>
                <c:pt idx="4779">
                  <c:v>8.7399999999999984</c:v>
                </c:pt>
                <c:pt idx="4780">
                  <c:v>8.58</c:v>
                </c:pt>
                <c:pt idx="4781">
                  <c:v>8.4</c:v>
                </c:pt>
                <c:pt idx="4782">
                  <c:v>17.2</c:v>
                </c:pt>
                <c:pt idx="4783">
                  <c:v>14.790999999999999</c:v>
                </c:pt>
                <c:pt idx="4784">
                  <c:v>2.2319</c:v>
                </c:pt>
                <c:pt idx="4785">
                  <c:v>17.100000000000001</c:v>
                </c:pt>
                <c:pt idx="4786">
                  <c:v>5.85</c:v>
                </c:pt>
                <c:pt idx="4787">
                  <c:v>3.198</c:v>
                </c:pt>
                <c:pt idx="4788">
                  <c:v>15.219999999999999</c:v>
                </c:pt>
                <c:pt idx="4789">
                  <c:v>2.8919999999999977</c:v>
                </c:pt>
                <c:pt idx="4790">
                  <c:v>220</c:v>
                </c:pt>
                <c:pt idx="4791">
                  <c:v>15.9</c:v>
                </c:pt>
                <c:pt idx="4792">
                  <c:v>7.3890000000000002</c:v>
                </c:pt>
                <c:pt idx="4793">
                  <c:v>77.2</c:v>
                </c:pt>
                <c:pt idx="4794">
                  <c:v>2.8463999999999987</c:v>
                </c:pt>
                <c:pt idx="4795">
                  <c:v>3.5409999999999999</c:v>
                </c:pt>
                <c:pt idx="4796">
                  <c:v>2.9739999999999998</c:v>
                </c:pt>
                <c:pt idx="4797">
                  <c:v>56.8</c:v>
                </c:pt>
                <c:pt idx="4798">
                  <c:v>2.9969999999999977</c:v>
                </c:pt>
                <c:pt idx="4799">
                  <c:v>8.76</c:v>
                </c:pt>
                <c:pt idx="4800">
                  <c:v>5.22</c:v>
                </c:pt>
                <c:pt idx="4801">
                  <c:v>31.79</c:v>
                </c:pt>
                <c:pt idx="4802">
                  <c:v>23.419999999999987</c:v>
                </c:pt>
                <c:pt idx="4803">
                  <c:v>3.9499999999999997</c:v>
                </c:pt>
                <c:pt idx="4804">
                  <c:v>11.5</c:v>
                </c:pt>
                <c:pt idx="4805">
                  <c:v>13.526</c:v>
                </c:pt>
                <c:pt idx="4806">
                  <c:v>8.4172000000000011</c:v>
                </c:pt>
                <c:pt idx="4807">
                  <c:v>5.6467000000000001</c:v>
                </c:pt>
                <c:pt idx="4808">
                  <c:v>8.3000000000000007</c:v>
                </c:pt>
                <c:pt idx="4809">
                  <c:v>5.5</c:v>
                </c:pt>
                <c:pt idx="4810">
                  <c:v>3.09</c:v>
                </c:pt>
                <c:pt idx="4811">
                  <c:v>3.3</c:v>
                </c:pt>
                <c:pt idx="4812">
                  <c:v>2.246</c:v>
                </c:pt>
                <c:pt idx="4813">
                  <c:v>10.5</c:v>
                </c:pt>
                <c:pt idx="4814">
                  <c:v>6.3</c:v>
                </c:pt>
                <c:pt idx="4815">
                  <c:v>6.03</c:v>
                </c:pt>
                <c:pt idx="4816">
                  <c:v>5.95</c:v>
                </c:pt>
                <c:pt idx="4817">
                  <c:v>12.05</c:v>
                </c:pt>
                <c:pt idx="4818">
                  <c:v>5.0469999999999997</c:v>
                </c:pt>
                <c:pt idx="4819">
                  <c:v>3</c:v>
                </c:pt>
                <c:pt idx="4820">
                  <c:v>6.2669999999999995</c:v>
                </c:pt>
                <c:pt idx="4821">
                  <c:v>2.7989999999999999</c:v>
                </c:pt>
                <c:pt idx="4822">
                  <c:v>4.9770000000000003</c:v>
                </c:pt>
                <c:pt idx="4823">
                  <c:v>6.4</c:v>
                </c:pt>
                <c:pt idx="4824">
                  <c:v>8.5720000000000027</c:v>
                </c:pt>
                <c:pt idx="4825">
                  <c:v>6.8</c:v>
                </c:pt>
                <c:pt idx="4826">
                  <c:v>5.6387999999999998</c:v>
                </c:pt>
                <c:pt idx="4827">
                  <c:v>2.569</c:v>
                </c:pt>
                <c:pt idx="4828">
                  <c:v>28.212</c:v>
                </c:pt>
                <c:pt idx="4829">
                  <c:v>17</c:v>
                </c:pt>
                <c:pt idx="4830">
                  <c:v>3.8439999999999999</c:v>
                </c:pt>
                <c:pt idx="4831">
                  <c:v>39.82</c:v>
                </c:pt>
                <c:pt idx="4832">
                  <c:v>14</c:v>
                </c:pt>
                <c:pt idx="4833">
                  <c:v>2.4775999999999998</c:v>
                </c:pt>
                <c:pt idx="4834">
                  <c:v>49</c:v>
                </c:pt>
                <c:pt idx="4835">
                  <c:v>40.660000000000011</c:v>
                </c:pt>
                <c:pt idx="4836">
                  <c:v>33</c:v>
                </c:pt>
                <c:pt idx="4837">
                  <c:v>2.8549999999999978</c:v>
                </c:pt>
                <c:pt idx="4838">
                  <c:v>7.1</c:v>
                </c:pt>
                <c:pt idx="4839">
                  <c:v>2.5688</c:v>
                </c:pt>
                <c:pt idx="4840">
                  <c:v>6</c:v>
                </c:pt>
                <c:pt idx="4841">
                  <c:v>3.6040000000000001</c:v>
                </c:pt>
                <c:pt idx="4842">
                  <c:v>20</c:v>
                </c:pt>
                <c:pt idx="4843">
                  <c:v>4.5999999999999996</c:v>
                </c:pt>
                <c:pt idx="4844">
                  <c:v>22.6</c:v>
                </c:pt>
                <c:pt idx="4845">
                  <c:v>5.9</c:v>
                </c:pt>
                <c:pt idx="4846">
                  <c:v>8</c:v>
                </c:pt>
                <c:pt idx="4847">
                  <c:v>2.96</c:v>
                </c:pt>
                <c:pt idx="4848">
                  <c:v>9.18</c:v>
                </c:pt>
                <c:pt idx="4849">
                  <c:v>4.1399999999999997</c:v>
                </c:pt>
                <c:pt idx="4850">
                  <c:v>7.2</c:v>
                </c:pt>
                <c:pt idx="4851">
                  <c:v>50</c:v>
                </c:pt>
                <c:pt idx="4852">
                  <c:v>24.51</c:v>
                </c:pt>
                <c:pt idx="4853">
                  <c:v>8.9030000000000005</c:v>
                </c:pt>
                <c:pt idx="4854">
                  <c:v>5.35</c:v>
                </c:pt>
                <c:pt idx="4855">
                  <c:v>2.5</c:v>
                </c:pt>
                <c:pt idx="4856">
                  <c:v>3.0089000000000001</c:v>
                </c:pt>
                <c:pt idx="4857">
                  <c:v>10.7</c:v>
                </c:pt>
                <c:pt idx="4858">
                  <c:v>9.2399999999999984</c:v>
                </c:pt>
                <c:pt idx="4859">
                  <c:v>46</c:v>
                </c:pt>
                <c:pt idx="4860">
                  <c:v>3.3299999999999987</c:v>
                </c:pt>
                <c:pt idx="4861">
                  <c:v>17.5</c:v>
                </c:pt>
                <c:pt idx="4862">
                  <c:v>5.45</c:v>
                </c:pt>
                <c:pt idx="4863">
                  <c:v>85</c:v>
                </c:pt>
                <c:pt idx="4864">
                  <c:v>3.6217000000000001</c:v>
                </c:pt>
                <c:pt idx="4865">
                  <c:v>10.200000000000001</c:v>
                </c:pt>
                <c:pt idx="4866">
                  <c:v>14.7</c:v>
                </c:pt>
                <c:pt idx="4867">
                  <c:v>59.3</c:v>
                </c:pt>
                <c:pt idx="4868">
                  <c:v>5.7430000000000003</c:v>
                </c:pt>
                <c:pt idx="4869">
                  <c:v>7.02</c:v>
                </c:pt>
                <c:pt idx="4870">
                  <c:v>10.229999999999999</c:v>
                </c:pt>
                <c:pt idx="4871">
                  <c:v>5.67</c:v>
                </c:pt>
                <c:pt idx="4872">
                  <c:v>2.2400000000000002</c:v>
                </c:pt>
                <c:pt idx="4873">
                  <c:v>6.2700000000000014</c:v>
                </c:pt>
                <c:pt idx="4874">
                  <c:v>11.52</c:v>
                </c:pt>
                <c:pt idx="4875">
                  <c:v>5.0339</c:v>
                </c:pt>
                <c:pt idx="4876">
                  <c:v>4.9000000000000004</c:v>
                </c:pt>
                <c:pt idx="4877">
                  <c:v>5.6</c:v>
                </c:pt>
                <c:pt idx="4878">
                  <c:v>17.079999999999988</c:v>
                </c:pt>
                <c:pt idx="4879">
                  <c:v>260</c:v>
                </c:pt>
                <c:pt idx="4880">
                  <c:v>2.50129</c:v>
                </c:pt>
                <c:pt idx="4881">
                  <c:v>4.322999999999988</c:v>
                </c:pt>
                <c:pt idx="4882">
                  <c:v>6.6419999999999995</c:v>
                </c:pt>
                <c:pt idx="4883">
                  <c:v>2.7919999999999998</c:v>
                </c:pt>
                <c:pt idx="4884">
                  <c:v>4.4089999999999998</c:v>
                </c:pt>
                <c:pt idx="4885">
                  <c:v>7.9080000000000004</c:v>
                </c:pt>
                <c:pt idx="4886">
                  <c:v>2.75</c:v>
                </c:pt>
                <c:pt idx="4887">
                  <c:v>3.24</c:v>
                </c:pt>
                <c:pt idx="4888">
                  <c:v>1.36</c:v>
                </c:pt>
                <c:pt idx="4889">
                  <c:v>7.0309999999999997</c:v>
                </c:pt>
                <c:pt idx="4890">
                  <c:v>7.22</c:v>
                </c:pt>
                <c:pt idx="4891">
                  <c:v>40.553000000000004</c:v>
                </c:pt>
                <c:pt idx="4892">
                  <c:v>69</c:v>
                </c:pt>
                <c:pt idx="4893">
                  <c:v>6</c:v>
                </c:pt>
                <c:pt idx="4894">
                  <c:v>9.4390000000000001</c:v>
                </c:pt>
                <c:pt idx="4895">
                  <c:v>8.84</c:v>
                </c:pt>
                <c:pt idx="4896">
                  <c:v>6.3659999999999872</c:v>
                </c:pt>
                <c:pt idx="4897">
                  <c:v>11.4</c:v>
                </c:pt>
                <c:pt idx="4898">
                  <c:v>525</c:v>
                </c:pt>
                <c:pt idx="4899">
                  <c:v>6.7119999999999997</c:v>
                </c:pt>
                <c:pt idx="4900">
                  <c:v>10</c:v>
                </c:pt>
                <c:pt idx="4901">
                  <c:v>8.5500000000000007</c:v>
                </c:pt>
                <c:pt idx="4902">
                  <c:v>2.698</c:v>
                </c:pt>
                <c:pt idx="4903">
                  <c:v>17.5</c:v>
                </c:pt>
                <c:pt idx="4904">
                  <c:v>11.5</c:v>
                </c:pt>
                <c:pt idx="4905">
                  <c:v>19.59</c:v>
                </c:pt>
                <c:pt idx="4906">
                  <c:v>8.8000000000000007</c:v>
                </c:pt>
                <c:pt idx="4907">
                  <c:v>6.35</c:v>
                </c:pt>
                <c:pt idx="4908">
                  <c:v>3.1642999999999999</c:v>
                </c:pt>
                <c:pt idx="4909">
                  <c:v>3.8909999999999987</c:v>
                </c:pt>
                <c:pt idx="4910">
                  <c:v>6.8938999999999995</c:v>
                </c:pt>
                <c:pt idx="4911">
                  <c:v>3.9569999999999967</c:v>
                </c:pt>
                <c:pt idx="4912">
                  <c:v>26.5</c:v>
                </c:pt>
                <c:pt idx="4913">
                  <c:v>5.8069999999999995</c:v>
                </c:pt>
                <c:pt idx="4914">
                  <c:v>2.4059999999999997</c:v>
                </c:pt>
                <c:pt idx="4915">
                  <c:v>5.08</c:v>
                </c:pt>
                <c:pt idx="4916">
                  <c:v>16</c:v>
                </c:pt>
                <c:pt idx="4917">
                  <c:v>114.4</c:v>
                </c:pt>
                <c:pt idx="4918">
                  <c:v>2.774</c:v>
                </c:pt>
                <c:pt idx="4919">
                  <c:v>3.9</c:v>
                </c:pt>
                <c:pt idx="4920">
                  <c:v>38</c:v>
                </c:pt>
                <c:pt idx="4921">
                  <c:v>3.3609999999999998</c:v>
                </c:pt>
                <c:pt idx="4922">
                  <c:v>6.5039999999999996</c:v>
                </c:pt>
                <c:pt idx="4923">
                  <c:v>2.3454999999999977</c:v>
                </c:pt>
                <c:pt idx="4924">
                  <c:v>28</c:v>
                </c:pt>
                <c:pt idx="4925">
                  <c:v>5.67</c:v>
                </c:pt>
                <c:pt idx="4926">
                  <c:v>8</c:v>
                </c:pt>
                <c:pt idx="4927">
                  <c:v>4.0239999999999965</c:v>
                </c:pt>
                <c:pt idx="4928">
                  <c:v>6.02</c:v>
                </c:pt>
                <c:pt idx="4929">
                  <c:v>4.8</c:v>
                </c:pt>
                <c:pt idx="4930">
                  <c:v>9.7000000000000011</c:v>
                </c:pt>
                <c:pt idx="4931">
                  <c:v>16.494999999999987</c:v>
                </c:pt>
                <c:pt idx="4932">
                  <c:v>2.206</c:v>
                </c:pt>
                <c:pt idx="4933">
                  <c:v>3.1159999999999997</c:v>
                </c:pt>
                <c:pt idx="4934">
                  <c:v>31.167999999999999</c:v>
                </c:pt>
                <c:pt idx="4935">
                  <c:v>6.4083000000000014</c:v>
                </c:pt>
                <c:pt idx="4936">
                  <c:v>149.4</c:v>
                </c:pt>
                <c:pt idx="4937">
                  <c:v>11.33</c:v>
                </c:pt>
                <c:pt idx="4938">
                  <c:v>7.4700000000000024</c:v>
                </c:pt>
                <c:pt idx="4939">
                  <c:v>5.6719999999999997</c:v>
                </c:pt>
                <c:pt idx="4940">
                  <c:v>34</c:v>
                </c:pt>
                <c:pt idx="4941">
                  <c:v>9.98</c:v>
                </c:pt>
                <c:pt idx="4942">
                  <c:v>5</c:v>
                </c:pt>
                <c:pt idx="4943">
                  <c:v>5.7910000000000004</c:v>
                </c:pt>
                <c:pt idx="4944">
                  <c:v>80</c:v>
                </c:pt>
                <c:pt idx="4945">
                  <c:v>6.3</c:v>
                </c:pt>
                <c:pt idx="4946">
                  <c:v>8.4958000000000027</c:v>
                </c:pt>
                <c:pt idx="4947">
                  <c:v>2.6905999999999999</c:v>
                </c:pt>
                <c:pt idx="4948">
                  <c:v>6</c:v>
                </c:pt>
                <c:pt idx="4949">
                  <c:v>8.8000000000000007</c:v>
                </c:pt>
                <c:pt idx="4950">
                  <c:v>42.809999999999995</c:v>
                </c:pt>
                <c:pt idx="4951">
                  <c:v>8.4</c:v>
                </c:pt>
                <c:pt idx="4952">
                  <c:v>7.633</c:v>
                </c:pt>
                <c:pt idx="4953">
                  <c:v>0.7750000000000018</c:v>
                </c:pt>
                <c:pt idx="4954">
                  <c:v>16</c:v>
                </c:pt>
                <c:pt idx="4955">
                  <c:v>20.100000000000001</c:v>
                </c:pt>
                <c:pt idx="4956">
                  <c:v>17.399999999999999</c:v>
                </c:pt>
                <c:pt idx="4957">
                  <c:v>4.5199999999999996</c:v>
                </c:pt>
                <c:pt idx="4958">
                  <c:v>178.5</c:v>
                </c:pt>
                <c:pt idx="4959">
                  <c:v>7.4710000000000125</c:v>
                </c:pt>
                <c:pt idx="4960">
                  <c:v>17.728000000000002</c:v>
                </c:pt>
                <c:pt idx="4961">
                  <c:v>4.6566000000000001</c:v>
                </c:pt>
                <c:pt idx="4962">
                  <c:v>37.846000000000004</c:v>
                </c:pt>
                <c:pt idx="4963">
                  <c:v>30</c:v>
                </c:pt>
                <c:pt idx="4964">
                  <c:v>7.51</c:v>
                </c:pt>
                <c:pt idx="4965">
                  <c:v>9.5500000000000007</c:v>
                </c:pt>
                <c:pt idx="4966">
                  <c:v>4.0999999999999996</c:v>
                </c:pt>
                <c:pt idx="4967">
                  <c:v>4.9000000000000004</c:v>
                </c:pt>
                <c:pt idx="4968">
                  <c:v>6.2619999999999996</c:v>
                </c:pt>
                <c:pt idx="4969">
                  <c:v>3.8</c:v>
                </c:pt>
                <c:pt idx="4970">
                  <c:v>6.9809999999999999</c:v>
                </c:pt>
                <c:pt idx="4971">
                  <c:v>2.7410000000000001</c:v>
                </c:pt>
                <c:pt idx="4972">
                  <c:v>4.4660000000000002</c:v>
                </c:pt>
                <c:pt idx="4973">
                  <c:v>4.5599999999999996</c:v>
                </c:pt>
                <c:pt idx="4974">
                  <c:v>38</c:v>
                </c:pt>
                <c:pt idx="4975">
                  <c:v>6.992</c:v>
                </c:pt>
                <c:pt idx="4976">
                  <c:v>2.13</c:v>
                </c:pt>
                <c:pt idx="4977">
                  <c:v>10.200000000000001</c:v>
                </c:pt>
                <c:pt idx="4978">
                  <c:v>70</c:v>
                </c:pt>
                <c:pt idx="4979">
                  <c:v>2.3811999999999998</c:v>
                </c:pt>
                <c:pt idx="4980">
                  <c:v>8.3600000000000048</c:v>
                </c:pt>
                <c:pt idx="4981">
                  <c:v>5.7058999999999997</c:v>
                </c:pt>
                <c:pt idx="4982">
                  <c:v>5.4580000000000002</c:v>
                </c:pt>
                <c:pt idx="4983">
                  <c:v>1.4958999999999953</c:v>
                </c:pt>
                <c:pt idx="4984">
                  <c:v>6.1419999999999995</c:v>
                </c:pt>
                <c:pt idx="4985">
                  <c:v>3.3189999999999977</c:v>
                </c:pt>
                <c:pt idx="4986">
                  <c:v>9.3450000000000006</c:v>
                </c:pt>
                <c:pt idx="4987">
                  <c:v>3.5019999999999998</c:v>
                </c:pt>
                <c:pt idx="4988">
                  <c:v>34.49</c:v>
                </c:pt>
                <c:pt idx="4989">
                  <c:v>5.8460000000000001</c:v>
                </c:pt>
                <c:pt idx="4990">
                  <c:v>6.5720000000000001</c:v>
                </c:pt>
                <c:pt idx="4991">
                  <c:v>7.362999999999988</c:v>
                </c:pt>
                <c:pt idx="4992">
                  <c:v>2.7052999999999998</c:v>
                </c:pt>
                <c:pt idx="4993">
                  <c:v>18</c:v>
                </c:pt>
                <c:pt idx="4994">
                  <c:v>2.8719999999999977</c:v>
                </c:pt>
                <c:pt idx="4995">
                  <c:v>19.16</c:v>
                </c:pt>
                <c:pt idx="4996">
                  <c:v>18.5</c:v>
                </c:pt>
                <c:pt idx="4997">
                  <c:v>6.8469999999999995</c:v>
                </c:pt>
                <c:pt idx="4998">
                  <c:v>5.2409999999999997</c:v>
                </c:pt>
                <c:pt idx="4999">
                  <c:v>13.04</c:v>
                </c:pt>
                <c:pt idx="5000">
                  <c:v>45</c:v>
                </c:pt>
                <c:pt idx="5001">
                  <c:v>8.2919999999999998</c:v>
                </c:pt>
                <c:pt idx="5002">
                  <c:v>4.9080000000000004</c:v>
                </c:pt>
                <c:pt idx="5003">
                  <c:v>2.6665999999999999</c:v>
                </c:pt>
                <c:pt idx="5004">
                  <c:v>3.5789999999999997</c:v>
                </c:pt>
                <c:pt idx="5005">
                  <c:v>4.9567000000000014</c:v>
                </c:pt>
                <c:pt idx="5006">
                  <c:v>2.5324999999999944</c:v>
                </c:pt>
                <c:pt idx="5007">
                  <c:v>5.3519999999999985</c:v>
                </c:pt>
                <c:pt idx="5008">
                  <c:v>6.1949999999999861</c:v>
                </c:pt>
                <c:pt idx="5009">
                  <c:v>2.9</c:v>
                </c:pt>
                <c:pt idx="5010">
                  <c:v>2.3273999999999999</c:v>
                </c:pt>
                <c:pt idx="5011">
                  <c:v>11.5</c:v>
                </c:pt>
                <c:pt idx="5012">
                  <c:v>3.2730000000000001</c:v>
                </c:pt>
                <c:pt idx="5013">
                  <c:v>2.3859999999999997</c:v>
                </c:pt>
                <c:pt idx="5014">
                  <c:v>3.9903999999999997</c:v>
                </c:pt>
                <c:pt idx="5015">
                  <c:v>3.8449999999999998</c:v>
                </c:pt>
                <c:pt idx="5016">
                  <c:v>6.7139999999999995</c:v>
                </c:pt>
                <c:pt idx="5017">
                  <c:v>2.6961999999999997</c:v>
                </c:pt>
                <c:pt idx="5018">
                  <c:v>10</c:v>
                </c:pt>
                <c:pt idx="5019">
                  <c:v>4.8339999999999996</c:v>
                </c:pt>
                <c:pt idx="5020">
                  <c:v>2.6835000000000062</c:v>
                </c:pt>
                <c:pt idx="5021">
                  <c:v>6.4080000000000004</c:v>
                </c:pt>
                <c:pt idx="5022">
                  <c:v>2.52</c:v>
                </c:pt>
                <c:pt idx="5023">
                  <c:v>10.07</c:v>
                </c:pt>
                <c:pt idx="5024">
                  <c:v>1.2975999999999968</c:v>
                </c:pt>
                <c:pt idx="5025">
                  <c:v>5.25</c:v>
                </c:pt>
                <c:pt idx="5026">
                  <c:v>2.4099999999999997</c:v>
                </c:pt>
                <c:pt idx="5027">
                  <c:v>100</c:v>
                </c:pt>
                <c:pt idx="5028">
                  <c:v>2.8479999999999999</c:v>
                </c:pt>
                <c:pt idx="5029">
                  <c:v>2.3191999999999977</c:v>
                </c:pt>
                <c:pt idx="5030">
                  <c:v>6</c:v>
                </c:pt>
                <c:pt idx="5031">
                  <c:v>4.1599999999999975</c:v>
                </c:pt>
                <c:pt idx="5032">
                  <c:v>8.7100000000000009</c:v>
                </c:pt>
                <c:pt idx="5033">
                  <c:v>2.5549999999999997</c:v>
                </c:pt>
                <c:pt idx="5034">
                  <c:v>3.3386999999999967</c:v>
                </c:pt>
                <c:pt idx="5035">
                  <c:v>2.8694999999999977</c:v>
                </c:pt>
                <c:pt idx="5036">
                  <c:v>13.556000000000004</c:v>
                </c:pt>
                <c:pt idx="5037">
                  <c:v>10.105</c:v>
                </c:pt>
                <c:pt idx="5038">
                  <c:v>6.6</c:v>
                </c:pt>
                <c:pt idx="5039">
                  <c:v>50.6</c:v>
                </c:pt>
                <c:pt idx="5040">
                  <c:v>9.58</c:v>
                </c:pt>
                <c:pt idx="5041">
                  <c:v>2.92</c:v>
                </c:pt>
                <c:pt idx="5042">
                  <c:v>5.6519999999999975</c:v>
                </c:pt>
                <c:pt idx="5043">
                  <c:v>24</c:v>
                </c:pt>
                <c:pt idx="5044">
                  <c:v>94</c:v>
                </c:pt>
                <c:pt idx="5045">
                  <c:v>5.6120999999999945</c:v>
                </c:pt>
                <c:pt idx="5046">
                  <c:v>10.213999999999999</c:v>
                </c:pt>
                <c:pt idx="5047">
                  <c:v>5.4130000000000003</c:v>
                </c:pt>
                <c:pt idx="5048">
                  <c:v>3.2930999999999999</c:v>
                </c:pt>
                <c:pt idx="5049">
                  <c:v>38.260000000000012</c:v>
                </c:pt>
                <c:pt idx="5050">
                  <c:v>17.260000000000002</c:v>
                </c:pt>
                <c:pt idx="5051">
                  <c:v>3.0995999999999997</c:v>
                </c:pt>
                <c:pt idx="5052">
                  <c:v>2.6421000000000001</c:v>
                </c:pt>
                <c:pt idx="5053">
                  <c:v>3.4809999999999999</c:v>
                </c:pt>
                <c:pt idx="5054">
                  <c:v>4.452</c:v>
                </c:pt>
                <c:pt idx="5055">
                  <c:v>9.9600000000000026</c:v>
                </c:pt>
                <c:pt idx="5056">
                  <c:v>2.5811000000000002</c:v>
                </c:pt>
                <c:pt idx="5057">
                  <c:v>0.64190000000000191</c:v>
                </c:pt>
                <c:pt idx="5058">
                  <c:v>19.88</c:v>
                </c:pt>
                <c:pt idx="5059">
                  <c:v>2.4161999999999977</c:v>
                </c:pt>
                <c:pt idx="5060">
                  <c:v>6.5</c:v>
                </c:pt>
                <c:pt idx="5061">
                  <c:v>0.90859999999999996</c:v>
                </c:pt>
                <c:pt idx="5062">
                  <c:v>2.5539999999999998</c:v>
                </c:pt>
                <c:pt idx="5063">
                  <c:v>2.3749999999999987</c:v>
                </c:pt>
                <c:pt idx="5064">
                  <c:v>38.6</c:v>
                </c:pt>
                <c:pt idx="5065">
                  <c:v>5.2220399999999945</c:v>
                </c:pt>
                <c:pt idx="5066">
                  <c:v>4.1319999999999997</c:v>
                </c:pt>
                <c:pt idx="5067">
                  <c:v>4.9300000000000024</c:v>
                </c:pt>
                <c:pt idx="5068">
                  <c:v>7.2</c:v>
                </c:pt>
                <c:pt idx="5069">
                  <c:v>87</c:v>
                </c:pt>
                <c:pt idx="5070">
                  <c:v>5.6099999999999985</c:v>
                </c:pt>
                <c:pt idx="5071">
                  <c:v>0.52</c:v>
                </c:pt>
                <c:pt idx="5072">
                  <c:v>10.950000000000006</c:v>
                </c:pt>
                <c:pt idx="5073">
                  <c:v>2.5</c:v>
                </c:pt>
                <c:pt idx="5074">
                  <c:v>49.94</c:v>
                </c:pt>
                <c:pt idx="5075">
                  <c:v>6</c:v>
                </c:pt>
                <c:pt idx="5076">
                  <c:v>6</c:v>
                </c:pt>
                <c:pt idx="5077">
                  <c:v>2.9499999999999997</c:v>
                </c:pt>
                <c:pt idx="5078">
                  <c:v>17</c:v>
                </c:pt>
                <c:pt idx="5079">
                  <c:v>35</c:v>
                </c:pt>
                <c:pt idx="5080">
                  <c:v>2.6789999999999998</c:v>
                </c:pt>
                <c:pt idx="5081">
                  <c:v>4.2219999999999995</c:v>
                </c:pt>
                <c:pt idx="5082">
                  <c:v>9.0400000000000009</c:v>
                </c:pt>
                <c:pt idx="5083">
                  <c:v>4.766</c:v>
                </c:pt>
                <c:pt idx="5084">
                  <c:v>7.3</c:v>
                </c:pt>
                <c:pt idx="5085">
                  <c:v>5.5539999999999985</c:v>
                </c:pt>
                <c:pt idx="5086">
                  <c:v>9.8490000000000002</c:v>
                </c:pt>
                <c:pt idx="5087">
                  <c:v>5.2629999999999955</c:v>
                </c:pt>
                <c:pt idx="5088">
                  <c:v>12.7</c:v>
                </c:pt>
                <c:pt idx="5089">
                  <c:v>2.3409999999999997</c:v>
                </c:pt>
                <c:pt idx="5090">
                  <c:v>5.0999999999999996</c:v>
                </c:pt>
                <c:pt idx="5091">
                  <c:v>2.8129999999999944</c:v>
                </c:pt>
                <c:pt idx="5092">
                  <c:v>3.1149999999999998</c:v>
                </c:pt>
                <c:pt idx="5093">
                  <c:v>2.27</c:v>
                </c:pt>
                <c:pt idx="5094">
                  <c:v>6</c:v>
                </c:pt>
                <c:pt idx="5095">
                  <c:v>3.1943999999999999</c:v>
                </c:pt>
                <c:pt idx="5096">
                  <c:v>2.5139999999999998</c:v>
                </c:pt>
                <c:pt idx="5097">
                  <c:v>5.3069999999999995</c:v>
                </c:pt>
                <c:pt idx="5098">
                  <c:v>6.59</c:v>
                </c:pt>
                <c:pt idx="5099">
                  <c:v>5.9589999999999996</c:v>
                </c:pt>
                <c:pt idx="5100">
                  <c:v>2.3909999999999987</c:v>
                </c:pt>
                <c:pt idx="5101">
                  <c:v>4.2096000000000116</c:v>
                </c:pt>
                <c:pt idx="5102">
                  <c:v>4.7510000000000003</c:v>
                </c:pt>
                <c:pt idx="5103">
                  <c:v>6.5</c:v>
                </c:pt>
                <c:pt idx="5104">
                  <c:v>4.444</c:v>
                </c:pt>
                <c:pt idx="5105">
                  <c:v>12</c:v>
                </c:pt>
                <c:pt idx="5106">
                  <c:v>6.0539999999999985</c:v>
                </c:pt>
                <c:pt idx="5107">
                  <c:v>3.423</c:v>
                </c:pt>
                <c:pt idx="5108">
                  <c:v>3.0649999999999999</c:v>
                </c:pt>
                <c:pt idx="5109">
                  <c:v>2</c:v>
                </c:pt>
                <c:pt idx="5110">
                  <c:v>2.5722299999999967</c:v>
                </c:pt>
                <c:pt idx="5111">
                  <c:v>3.4847999999999999</c:v>
                </c:pt>
                <c:pt idx="5112">
                  <c:v>6.5286999999999997</c:v>
                </c:pt>
                <c:pt idx="5113">
                  <c:v>9.4360000000000035</c:v>
                </c:pt>
                <c:pt idx="5114">
                  <c:v>2.3279999999999998</c:v>
                </c:pt>
                <c:pt idx="5115">
                  <c:v>3.6909999999999998</c:v>
                </c:pt>
                <c:pt idx="5116">
                  <c:v>4.5999999999999996</c:v>
                </c:pt>
                <c:pt idx="5117">
                  <c:v>3.0476999999999999</c:v>
                </c:pt>
                <c:pt idx="5118">
                  <c:v>3.2810000000000001</c:v>
                </c:pt>
                <c:pt idx="5119">
                  <c:v>4.78</c:v>
                </c:pt>
                <c:pt idx="5120">
                  <c:v>2.7949999999999999</c:v>
                </c:pt>
                <c:pt idx="5121">
                  <c:v>8</c:v>
                </c:pt>
                <c:pt idx="5122">
                  <c:v>6.1</c:v>
                </c:pt>
                <c:pt idx="5123">
                  <c:v>46.07</c:v>
                </c:pt>
                <c:pt idx="5124">
                  <c:v>2.3698999999999977</c:v>
                </c:pt>
                <c:pt idx="5125">
                  <c:v>3.1240000000000001</c:v>
                </c:pt>
                <c:pt idx="5126">
                  <c:v>116</c:v>
                </c:pt>
                <c:pt idx="5127">
                  <c:v>5.7700000000000014</c:v>
                </c:pt>
                <c:pt idx="5128">
                  <c:v>3.1429999999999998</c:v>
                </c:pt>
                <c:pt idx="5129">
                  <c:v>3.278</c:v>
                </c:pt>
                <c:pt idx="5130">
                  <c:v>4.0734000000000004</c:v>
                </c:pt>
                <c:pt idx="5131">
                  <c:v>9.41</c:v>
                </c:pt>
                <c:pt idx="5132">
                  <c:v>29.9</c:v>
                </c:pt>
                <c:pt idx="5133">
                  <c:v>3</c:v>
                </c:pt>
                <c:pt idx="5134">
                  <c:v>14.98</c:v>
                </c:pt>
                <c:pt idx="5135">
                  <c:v>6.41</c:v>
                </c:pt>
                <c:pt idx="5136">
                  <c:v>5.2539999999999996</c:v>
                </c:pt>
                <c:pt idx="5137">
                  <c:v>27.4</c:v>
                </c:pt>
                <c:pt idx="5138">
                  <c:v>8.4439999999999991</c:v>
                </c:pt>
                <c:pt idx="5139">
                  <c:v>2.6719999999999997</c:v>
                </c:pt>
                <c:pt idx="5140">
                  <c:v>4.2534000000000001</c:v>
                </c:pt>
                <c:pt idx="5141">
                  <c:v>12</c:v>
                </c:pt>
                <c:pt idx="5142">
                  <c:v>3.0449999999999999</c:v>
                </c:pt>
                <c:pt idx="5143">
                  <c:v>2.5567999999999977</c:v>
                </c:pt>
                <c:pt idx="5144">
                  <c:v>4.7894000000000014</c:v>
                </c:pt>
                <c:pt idx="5145">
                  <c:v>3.7880000000000011</c:v>
                </c:pt>
                <c:pt idx="5146">
                  <c:v>4.9189999999999996</c:v>
                </c:pt>
                <c:pt idx="5147">
                  <c:v>2.0949999999999998</c:v>
                </c:pt>
                <c:pt idx="5148">
                  <c:v>6.48</c:v>
                </c:pt>
                <c:pt idx="5149">
                  <c:v>3.3349999999999977</c:v>
                </c:pt>
                <c:pt idx="5150">
                  <c:v>7.0289999999999955</c:v>
                </c:pt>
                <c:pt idx="5151">
                  <c:v>4.6063000000000001</c:v>
                </c:pt>
                <c:pt idx="5152">
                  <c:v>12.906000000000002</c:v>
                </c:pt>
                <c:pt idx="5153">
                  <c:v>9.25</c:v>
                </c:pt>
                <c:pt idx="5154">
                  <c:v>12</c:v>
                </c:pt>
                <c:pt idx="5155">
                  <c:v>15.66</c:v>
                </c:pt>
                <c:pt idx="5156">
                  <c:v>5.04</c:v>
                </c:pt>
                <c:pt idx="5157">
                  <c:v>2.5161999999999987</c:v>
                </c:pt>
                <c:pt idx="5158">
                  <c:v>5.4211</c:v>
                </c:pt>
                <c:pt idx="5159">
                  <c:v>17.8</c:v>
                </c:pt>
                <c:pt idx="5160">
                  <c:v>30.330000000000005</c:v>
                </c:pt>
                <c:pt idx="5161">
                  <c:v>2.4289999999999998</c:v>
                </c:pt>
                <c:pt idx="5162">
                  <c:v>2.7</c:v>
                </c:pt>
                <c:pt idx="5163">
                  <c:v>8.4520000000000248</c:v>
                </c:pt>
                <c:pt idx="5164">
                  <c:v>3.782</c:v>
                </c:pt>
                <c:pt idx="5165">
                  <c:v>58</c:v>
                </c:pt>
                <c:pt idx="5166">
                  <c:v>6.3</c:v>
                </c:pt>
                <c:pt idx="5167">
                  <c:v>4.4260099999999998</c:v>
                </c:pt>
                <c:pt idx="5168">
                  <c:v>2.5300099999999968</c:v>
                </c:pt>
                <c:pt idx="5169">
                  <c:v>2.3016999999999967</c:v>
                </c:pt>
                <c:pt idx="5170">
                  <c:v>6.0549999999999882</c:v>
                </c:pt>
                <c:pt idx="5171">
                  <c:v>2.4539999999999997</c:v>
                </c:pt>
                <c:pt idx="5172">
                  <c:v>3.0249999999999999</c:v>
                </c:pt>
                <c:pt idx="5173">
                  <c:v>7.1109999999999882</c:v>
                </c:pt>
                <c:pt idx="5174">
                  <c:v>6</c:v>
                </c:pt>
                <c:pt idx="5175">
                  <c:v>2.2400000000000002</c:v>
                </c:pt>
                <c:pt idx="5176">
                  <c:v>1880</c:v>
                </c:pt>
                <c:pt idx="5177">
                  <c:v>13.4</c:v>
                </c:pt>
                <c:pt idx="5178">
                  <c:v>2.1215999999999999</c:v>
                </c:pt>
                <c:pt idx="5179">
                  <c:v>4.1369999999999996</c:v>
                </c:pt>
                <c:pt idx="5180">
                  <c:v>2.4621</c:v>
                </c:pt>
                <c:pt idx="5181">
                  <c:v>2.343</c:v>
                </c:pt>
                <c:pt idx="5182">
                  <c:v>51</c:v>
                </c:pt>
                <c:pt idx="5183">
                  <c:v>6.9268999999999998</c:v>
                </c:pt>
                <c:pt idx="5184">
                  <c:v>19.88</c:v>
                </c:pt>
                <c:pt idx="5185">
                  <c:v>5.0990000000000002</c:v>
                </c:pt>
                <c:pt idx="5186">
                  <c:v>11.1</c:v>
                </c:pt>
                <c:pt idx="5187">
                  <c:v>35.9</c:v>
                </c:pt>
                <c:pt idx="5188">
                  <c:v>10.182</c:v>
                </c:pt>
                <c:pt idx="5189">
                  <c:v>7</c:v>
                </c:pt>
                <c:pt idx="5190">
                  <c:v>2.4969999999999977</c:v>
                </c:pt>
                <c:pt idx="5191">
                  <c:v>2.7669999999999999</c:v>
                </c:pt>
                <c:pt idx="5192">
                  <c:v>3.2589999999999999</c:v>
                </c:pt>
                <c:pt idx="5193">
                  <c:v>0.48650000000000032</c:v>
                </c:pt>
                <c:pt idx="5194">
                  <c:v>3.6</c:v>
                </c:pt>
                <c:pt idx="5195">
                  <c:v>2.5998999999999977</c:v>
                </c:pt>
                <c:pt idx="5196">
                  <c:v>40</c:v>
                </c:pt>
                <c:pt idx="5197">
                  <c:v>5.8719999999999999</c:v>
                </c:pt>
                <c:pt idx="5198">
                  <c:v>38.690000000000012</c:v>
                </c:pt>
                <c:pt idx="5199">
                  <c:v>4.4950000000000001</c:v>
                </c:pt>
                <c:pt idx="5200">
                  <c:v>9.3230000000000004</c:v>
                </c:pt>
                <c:pt idx="5201">
                  <c:v>47</c:v>
                </c:pt>
                <c:pt idx="5202">
                  <c:v>3.2474000000000012</c:v>
                </c:pt>
                <c:pt idx="5203">
                  <c:v>5.1869999999999985</c:v>
                </c:pt>
                <c:pt idx="5204">
                  <c:v>60</c:v>
                </c:pt>
                <c:pt idx="5205">
                  <c:v>32.4</c:v>
                </c:pt>
                <c:pt idx="5206">
                  <c:v>1.5421</c:v>
                </c:pt>
                <c:pt idx="5207">
                  <c:v>8.06</c:v>
                </c:pt>
                <c:pt idx="5208">
                  <c:v>8.8000000000000007</c:v>
                </c:pt>
                <c:pt idx="5209">
                  <c:v>4.7889999999999997</c:v>
                </c:pt>
                <c:pt idx="5210">
                  <c:v>13.894</c:v>
                </c:pt>
                <c:pt idx="5211">
                  <c:v>520</c:v>
                </c:pt>
                <c:pt idx="5212">
                  <c:v>9.02</c:v>
                </c:pt>
                <c:pt idx="5213">
                  <c:v>2.6236000000000002</c:v>
                </c:pt>
                <c:pt idx="5214">
                  <c:v>30.39</c:v>
                </c:pt>
                <c:pt idx="5215">
                  <c:v>4.822999999999988</c:v>
                </c:pt>
                <c:pt idx="5216">
                  <c:v>19.797000000000001</c:v>
                </c:pt>
                <c:pt idx="5217">
                  <c:v>13.17</c:v>
                </c:pt>
                <c:pt idx="5218">
                  <c:v>68</c:v>
                </c:pt>
                <c:pt idx="5219">
                  <c:v>7.2830000000000004</c:v>
                </c:pt>
                <c:pt idx="5220">
                  <c:v>7.319</c:v>
                </c:pt>
                <c:pt idx="5221">
                  <c:v>2.5779999999999998</c:v>
                </c:pt>
                <c:pt idx="5222">
                  <c:v>6.8259999999999872</c:v>
                </c:pt>
                <c:pt idx="5223">
                  <c:v>19.149999999999999</c:v>
                </c:pt>
                <c:pt idx="5224">
                  <c:v>14.58</c:v>
                </c:pt>
                <c:pt idx="5225">
                  <c:v>2.726</c:v>
                </c:pt>
                <c:pt idx="5226">
                  <c:v>2.484</c:v>
                </c:pt>
                <c:pt idx="5227">
                  <c:v>51</c:v>
                </c:pt>
                <c:pt idx="5228">
                  <c:v>12.69</c:v>
                </c:pt>
                <c:pt idx="5229">
                  <c:v>43</c:v>
                </c:pt>
                <c:pt idx="5230">
                  <c:v>3</c:v>
                </c:pt>
                <c:pt idx="5231">
                  <c:v>5.0688999999999975</c:v>
                </c:pt>
                <c:pt idx="5232">
                  <c:v>2.59</c:v>
                </c:pt>
                <c:pt idx="5233">
                  <c:v>2.3885999999999998</c:v>
                </c:pt>
                <c:pt idx="5234">
                  <c:v>2.718</c:v>
                </c:pt>
                <c:pt idx="5235">
                  <c:v>4.122999999999986</c:v>
                </c:pt>
                <c:pt idx="5236">
                  <c:v>6.8038999999999996</c:v>
                </c:pt>
                <c:pt idx="5237">
                  <c:v>6.0090000000000003</c:v>
                </c:pt>
                <c:pt idx="5238">
                  <c:v>5.9901999999999997</c:v>
                </c:pt>
                <c:pt idx="5239">
                  <c:v>6.88</c:v>
                </c:pt>
                <c:pt idx="5240">
                  <c:v>2.7650000000000001</c:v>
                </c:pt>
                <c:pt idx="5241">
                  <c:v>2.2730000000000001</c:v>
                </c:pt>
                <c:pt idx="5242">
                  <c:v>4.0949999999999882</c:v>
                </c:pt>
                <c:pt idx="5243">
                  <c:v>129.5</c:v>
                </c:pt>
                <c:pt idx="5244">
                  <c:v>2.69</c:v>
                </c:pt>
                <c:pt idx="5245">
                  <c:v>17.05</c:v>
                </c:pt>
                <c:pt idx="5246">
                  <c:v>3.7538</c:v>
                </c:pt>
                <c:pt idx="5247">
                  <c:v>10.4</c:v>
                </c:pt>
                <c:pt idx="5248">
                  <c:v>61</c:v>
                </c:pt>
                <c:pt idx="5249">
                  <c:v>5.2309999999999999</c:v>
                </c:pt>
                <c:pt idx="5250">
                  <c:v>40.770000000000003</c:v>
                </c:pt>
                <c:pt idx="5251">
                  <c:v>4.4950000000000001</c:v>
                </c:pt>
                <c:pt idx="5252">
                  <c:v>24</c:v>
                </c:pt>
                <c:pt idx="5253">
                  <c:v>5.077</c:v>
                </c:pt>
                <c:pt idx="5254">
                  <c:v>51.9</c:v>
                </c:pt>
                <c:pt idx="5255">
                  <c:v>2.2593000000000001</c:v>
                </c:pt>
                <c:pt idx="5256">
                  <c:v>38.520000000000003</c:v>
                </c:pt>
                <c:pt idx="5257">
                  <c:v>4.9000000000000004</c:v>
                </c:pt>
                <c:pt idx="5258">
                  <c:v>2.9744999999999977</c:v>
                </c:pt>
                <c:pt idx="5259">
                  <c:v>5.4300000000000024</c:v>
                </c:pt>
                <c:pt idx="5260">
                  <c:v>2.5560999999999967</c:v>
                </c:pt>
                <c:pt idx="5261">
                  <c:v>33.644000000000005</c:v>
                </c:pt>
                <c:pt idx="5262">
                  <c:v>6.2013000000000034</c:v>
                </c:pt>
                <c:pt idx="5263">
                  <c:v>6.423</c:v>
                </c:pt>
                <c:pt idx="5264">
                  <c:v>0.3452900000000001</c:v>
                </c:pt>
                <c:pt idx="5265">
                  <c:v>3.52</c:v>
                </c:pt>
                <c:pt idx="5266">
                  <c:v>37.65</c:v>
                </c:pt>
                <c:pt idx="5267">
                  <c:v>3.0329999999999977</c:v>
                </c:pt>
                <c:pt idx="5268">
                  <c:v>11</c:v>
                </c:pt>
                <c:pt idx="5269">
                  <c:v>5.54</c:v>
                </c:pt>
                <c:pt idx="5270">
                  <c:v>3.3659999999999997</c:v>
                </c:pt>
                <c:pt idx="5271">
                  <c:v>2.5709</c:v>
                </c:pt>
                <c:pt idx="5272">
                  <c:v>14.904</c:v>
                </c:pt>
                <c:pt idx="5273">
                  <c:v>2.6555999999999997</c:v>
                </c:pt>
                <c:pt idx="5274">
                  <c:v>2.8173999999999997</c:v>
                </c:pt>
                <c:pt idx="5275">
                  <c:v>3.4882</c:v>
                </c:pt>
                <c:pt idx="5276">
                  <c:v>2.3889999999999998</c:v>
                </c:pt>
                <c:pt idx="5277">
                  <c:v>2.5719999999999987</c:v>
                </c:pt>
                <c:pt idx="5278">
                  <c:v>8.8280000000000012</c:v>
                </c:pt>
                <c:pt idx="5279">
                  <c:v>6.0259999999999945</c:v>
                </c:pt>
                <c:pt idx="5280">
                  <c:v>14</c:v>
                </c:pt>
                <c:pt idx="5281">
                  <c:v>3.9249999999999998</c:v>
                </c:pt>
                <c:pt idx="5282">
                  <c:v>52.1</c:v>
                </c:pt>
                <c:pt idx="5283">
                  <c:v>2.7364999999999977</c:v>
                </c:pt>
                <c:pt idx="5284">
                  <c:v>26</c:v>
                </c:pt>
                <c:pt idx="5285">
                  <c:v>2.5141</c:v>
                </c:pt>
                <c:pt idx="5286">
                  <c:v>5.3374999999999995</c:v>
                </c:pt>
                <c:pt idx="5287">
                  <c:v>10.239999999999998</c:v>
                </c:pt>
                <c:pt idx="5288">
                  <c:v>2.5192999999999977</c:v>
                </c:pt>
                <c:pt idx="5289">
                  <c:v>2.6</c:v>
                </c:pt>
                <c:pt idx="5290">
                  <c:v>6.23</c:v>
                </c:pt>
                <c:pt idx="5291">
                  <c:v>9.5708000000000002</c:v>
                </c:pt>
                <c:pt idx="5292">
                  <c:v>7.5720000000000001</c:v>
                </c:pt>
                <c:pt idx="5293">
                  <c:v>15.1</c:v>
                </c:pt>
                <c:pt idx="5294">
                  <c:v>7.3579999999999872</c:v>
                </c:pt>
                <c:pt idx="5295">
                  <c:v>7.68</c:v>
                </c:pt>
                <c:pt idx="5296">
                  <c:v>2.706</c:v>
                </c:pt>
                <c:pt idx="5297">
                  <c:v>2.2656000000000001</c:v>
                </c:pt>
                <c:pt idx="5298">
                  <c:v>16</c:v>
                </c:pt>
                <c:pt idx="5299">
                  <c:v>19.979999999999986</c:v>
                </c:pt>
                <c:pt idx="5300">
                  <c:v>2.5057</c:v>
                </c:pt>
                <c:pt idx="5301">
                  <c:v>16.007000000000001</c:v>
                </c:pt>
                <c:pt idx="5302">
                  <c:v>2.25</c:v>
                </c:pt>
                <c:pt idx="5303">
                  <c:v>2.7645000000000057</c:v>
                </c:pt>
                <c:pt idx="5304">
                  <c:v>6.0561999999999996</c:v>
                </c:pt>
                <c:pt idx="5305">
                  <c:v>2.4003999999999999</c:v>
                </c:pt>
                <c:pt idx="5306">
                  <c:v>2.5844999999999998</c:v>
                </c:pt>
                <c:pt idx="5307">
                  <c:v>5.6</c:v>
                </c:pt>
                <c:pt idx="5308">
                  <c:v>5.2069999999999999</c:v>
                </c:pt>
                <c:pt idx="5309">
                  <c:v>2.7753999999999999</c:v>
                </c:pt>
                <c:pt idx="5310">
                  <c:v>4.57</c:v>
                </c:pt>
                <c:pt idx="5311">
                  <c:v>12.2</c:v>
                </c:pt>
                <c:pt idx="5312">
                  <c:v>4.3</c:v>
                </c:pt>
                <c:pt idx="5313">
                  <c:v>9.0046000000000035</c:v>
                </c:pt>
                <c:pt idx="5314">
                  <c:v>22.1</c:v>
                </c:pt>
                <c:pt idx="5315">
                  <c:v>5.9300000000000024</c:v>
                </c:pt>
                <c:pt idx="5316">
                  <c:v>5.3</c:v>
                </c:pt>
                <c:pt idx="5317">
                  <c:v>9.6580000000000013</c:v>
                </c:pt>
                <c:pt idx="5318">
                  <c:v>2.4329999999999967</c:v>
                </c:pt>
                <c:pt idx="5319">
                  <c:v>2.3087999999999997</c:v>
                </c:pt>
                <c:pt idx="5320">
                  <c:v>26</c:v>
                </c:pt>
                <c:pt idx="5321">
                  <c:v>5.8279999999999861</c:v>
                </c:pt>
                <c:pt idx="5322">
                  <c:v>19</c:v>
                </c:pt>
                <c:pt idx="5323">
                  <c:v>3.77</c:v>
                </c:pt>
                <c:pt idx="5324">
                  <c:v>2.5009000000000001</c:v>
                </c:pt>
                <c:pt idx="5325">
                  <c:v>6.3339999999999996</c:v>
                </c:pt>
                <c:pt idx="5326">
                  <c:v>2.6419999999999999</c:v>
                </c:pt>
                <c:pt idx="5327">
                  <c:v>2.4719999999999978</c:v>
                </c:pt>
                <c:pt idx="5328">
                  <c:v>12.870000000000006</c:v>
                </c:pt>
                <c:pt idx="5329">
                  <c:v>11</c:v>
                </c:pt>
                <c:pt idx="5330">
                  <c:v>1.9900000000000031</c:v>
                </c:pt>
                <c:pt idx="5331">
                  <c:v>2.6</c:v>
                </c:pt>
                <c:pt idx="5332">
                  <c:v>2.327</c:v>
                </c:pt>
                <c:pt idx="5333">
                  <c:v>216</c:v>
                </c:pt>
                <c:pt idx="5334">
                  <c:v>2.4459999999999997</c:v>
                </c:pt>
                <c:pt idx="5335">
                  <c:v>7.6639999999999882</c:v>
                </c:pt>
                <c:pt idx="5336">
                  <c:v>8.2000000000000011</c:v>
                </c:pt>
                <c:pt idx="5337">
                  <c:v>3</c:v>
                </c:pt>
                <c:pt idx="5338">
                  <c:v>2.8449999999999998</c:v>
                </c:pt>
                <c:pt idx="5339">
                  <c:v>3.5557999999999987</c:v>
                </c:pt>
                <c:pt idx="5340">
                  <c:v>8.947000000000001</c:v>
                </c:pt>
                <c:pt idx="5341">
                  <c:v>2.4923999999999977</c:v>
                </c:pt>
                <c:pt idx="5342">
                  <c:v>4.4400000000000004</c:v>
                </c:pt>
                <c:pt idx="5343">
                  <c:v>16.510000000000005</c:v>
                </c:pt>
                <c:pt idx="5344">
                  <c:v>5.01</c:v>
                </c:pt>
                <c:pt idx="5345">
                  <c:v>2.5359999999999987</c:v>
                </c:pt>
                <c:pt idx="5346">
                  <c:v>2.7600000000000002</c:v>
                </c:pt>
                <c:pt idx="5347">
                  <c:v>11.4</c:v>
                </c:pt>
                <c:pt idx="5348">
                  <c:v>4.3789999999999996</c:v>
                </c:pt>
                <c:pt idx="5349">
                  <c:v>73</c:v>
                </c:pt>
                <c:pt idx="5350">
                  <c:v>5.5669999999999975</c:v>
                </c:pt>
                <c:pt idx="5351">
                  <c:v>5.5679999999999872</c:v>
                </c:pt>
                <c:pt idx="5352">
                  <c:v>6.51</c:v>
                </c:pt>
                <c:pt idx="5353">
                  <c:v>5.7515999999999998</c:v>
                </c:pt>
                <c:pt idx="5354">
                  <c:v>3.5941999999999998</c:v>
                </c:pt>
                <c:pt idx="5355">
                  <c:v>13.94</c:v>
                </c:pt>
                <c:pt idx="5356">
                  <c:v>2.6640000000000001</c:v>
                </c:pt>
                <c:pt idx="5357">
                  <c:v>24.1</c:v>
                </c:pt>
                <c:pt idx="5358">
                  <c:v>19.7</c:v>
                </c:pt>
                <c:pt idx="5359">
                  <c:v>3.3019999999999987</c:v>
                </c:pt>
                <c:pt idx="5360">
                  <c:v>5.46</c:v>
                </c:pt>
                <c:pt idx="5361">
                  <c:v>4.96</c:v>
                </c:pt>
                <c:pt idx="5362">
                  <c:v>16</c:v>
                </c:pt>
                <c:pt idx="5363">
                  <c:v>71.3</c:v>
                </c:pt>
                <c:pt idx="5364">
                  <c:v>8.43</c:v>
                </c:pt>
                <c:pt idx="5365">
                  <c:v>2.6030000000000002</c:v>
                </c:pt>
                <c:pt idx="5366">
                  <c:v>5.0169999999999995</c:v>
                </c:pt>
                <c:pt idx="5367">
                  <c:v>8</c:v>
                </c:pt>
                <c:pt idx="5368">
                  <c:v>2.8279999999999998</c:v>
                </c:pt>
                <c:pt idx="5369">
                  <c:v>34</c:v>
                </c:pt>
                <c:pt idx="5370">
                  <c:v>38.04</c:v>
                </c:pt>
                <c:pt idx="5371">
                  <c:v>46.65</c:v>
                </c:pt>
                <c:pt idx="5372">
                  <c:v>7.8</c:v>
                </c:pt>
                <c:pt idx="5373">
                  <c:v>38.700000000000003</c:v>
                </c:pt>
                <c:pt idx="5374">
                  <c:v>2.5139999999999998</c:v>
                </c:pt>
                <c:pt idx="5375">
                  <c:v>12.132</c:v>
                </c:pt>
                <c:pt idx="5376">
                  <c:v>234</c:v>
                </c:pt>
                <c:pt idx="5377">
                  <c:v>3.58</c:v>
                </c:pt>
                <c:pt idx="5378">
                  <c:v>3.21</c:v>
                </c:pt>
                <c:pt idx="5379">
                  <c:v>3.6970000000000001</c:v>
                </c:pt>
                <c:pt idx="5380">
                  <c:v>14.19</c:v>
                </c:pt>
                <c:pt idx="5381">
                  <c:v>14.96</c:v>
                </c:pt>
                <c:pt idx="5382">
                  <c:v>28.1</c:v>
                </c:pt>
                <c:pt idx="5383">
                  <c:v>15</c:v>
                </c:pt>
                <c:pt idx="5384">
                  <c:v>26</c:v>
                </c:pt>
                <c:pt idx="5385">
                  <c:v>19</c:v>
                </c:pt>
                <c:pt idx="5386">
                  <c:v>2.7</c:v>
                </c:pt>
                <c:pt idx="5387">
                  <c:v>4.4800000000000004</c:v>
                </c:pt>
                <c:pt idx="5388">
                  <c:v>7.6269999999999945</c:v>
                </c:pt>
                <c:pt idx="5389">
                  <c:v>9.4550000000000232</c:v>
                </c:pt>
                <c:pt idx="5390">
                  <c:v>4.4160000000000004</c:v>
                </c:pt>
                <c:pt idx="5391">
                  <c:v>6</c:v>
                </c:pt>
                <c:pt idx="5392">
                  <c:v>8.5450000000000017</c:v>
                </c:pt>
                <c:pt idx="5393">
                  <c:v>2.8512999999999944</c:v>
                </c:pt>
                <c:pt idx="5394">
                  <c:v>5.6</c:v>
                </c:pt>
                <c:pt idx="5395">
                  <c:v>5.1199999999999966</c:v>
                </c:pt>
                <c:pt idx="5396">
                  <c:v>1.802999999999997</c:v>
                </c:pt>
                <c:pt idx="5397">
                  <c:v>5.2269999999999985</c:v>
                </c:pt>
                <c:pt idx="5398">
                  <c:v>4.4400000000000004</c:v>
                </c:pt>
                <c:pt idx="5399">
                  <c:v>4.125999999999987</c:v>
                </c:pt>
                <c:pt idx="5400">
                  <c:v>1.3900000000000001</c:v>
                </c:pt>
                <c:pt idx="5401">
                  <c:v>3</c:v>
                </c:pt>
                <c:pt idx="5402">
                  <c:v>2.5</c:v>
                </c:pt>
                <c:pt idx="5403">
                  <c:v>5.2</c:v>
                </c:pt>
                <c:pt idx="5404">
                  <c:v>3.25</c:v>
                </c:pt>
                <c:pt idx="5405">
                  <c:v>7.3</c:v>
                </c:pt>
                <c:pt idx="5406">
                  <c:v>2.9309999999999999E-2</c:v>
                </c:pt>
                <c:pt idx="5407">
                  <c:v>1.42</c:v>
                </c:pt>
                <c:pt idx="5408">
                  <c:v>7.9700000000000024</c:v>
                </c:pt>
                <c:pt idx="5409">
                  <c:v>6.98</c:v>
                </c:pt>
                <c:pt idx="5410">
                  <c:v>8.6920000000000002</c:v>
                </c:pt>
                <c:pt idx="5411">
                  <c:v>0.47770000000000001</c:v>
                </c:pt>
                <c:pt idx="5412">
                  <c:v>100</c:v>
                </c:pt>
                <c:pt idx="5413">
                  <c:v>3.2509999999999999</c:v>
                </c:pt>
                <c:pt idx="5414">
                  <c:v>100</c:v>
                </c:pt>
                <c:pt idx="5415">
                  <c:v>3.6341999999999999</c:v>
                </c:pt>
                <c:pt idx="5416">
                  <c:v>4.6199999999999966</c:v>
                </c:pt>
                <c:pt idx="5417">
                  <c:v>4.3259999999999872</c:v>
                </c:pt>
                <c:pt idx="5418">
                  <c:v>4.1669999999999945</c:v>
                </c:pt>
                <c:pt idx="5419">
                  <c:v>17.157000000000046</c:v>
                </c:pt>
                <c:pt idx="5420">
                  <c:v>13.51</c:v>
                </c:pt>
                <c:pt idx="5421">
                  <c:v>4.1939999999999955</c:v>
                </c:pt>
                <c:pt idx="5422">
                  <c:v>1</c:v>
                </c:pt>
                <c:pt idx="5423">
                  <c:v>14.39</c:v>
                </c:pt>
                <c:pt idx="5424">
                  <c:v>10.5</c:v>
                </c:pt>
                <c:pt idx="5425">
                  <c:v>5.6899999999999995</c:v>
                </c:pt>
                <c:pt idx="5426">
                  <c:v>1.238</c:v>
                </c:pt>
                <c:pt idx="5427">
                  <c:v>2.6240000000000001</c:v>
                </c:pt>
                <c:pt idx="5428">
                  <c:v>7.7329999999999997</c:v>
                </c:pt>
                <c:pt idx="5429">
                  <c:v>2.2210000000000011E-2</c:v>
                </c:pt>
                <c:pt idx="5430">
                  <c:v>0.32630000000000103</c:v>
                </c:pt>
                <c:pt idx="5431">
                  <c:v>7.4180000000000001</c:v>
                </c:pt>
                <c:pt idx="5432">
                  <c:v>20</c:v>
                </c:pt>
                <c:pt idx="5433">
                  <c:v>0.10320000000000012</c:v>
                </c:pt>
                <c:pt idx="5434">
                  <c:v>4.3081000000000001E-2</c:v>
                </c:pt>
                <c:pt idx="5435">
                  <c:v>30.4</c:v>
                </c:pt>
                <c:pt idx="5436">
                  <c:v>2</c:v>
                </c:pt>
                <c:pt idx="5437">
                  <c:v>3</c:v>
                </c:pt>
                <c:pt idx="5438">
                  <c:v>5.2859999999999996</c:v>
                </c:pt>
                <c:pt idx="5439">
                  <c:v>27.2</c:v>
                </c:pt>
                <c:pt idx="5440">
                  <c:v>2.5819999999999999</c:v>
                </c:pt>
                <c:pt idx="5441">
                  <c:v>1.3</c:v>
                </c:pt>
                <c:pt idx="5442">
                  <c:v>5.3</c:v>
                </c:pt>
                <c:pt idx="5443">
                  <c:v>20</c:v>
                </c:pt>
                <c:pt idx="5444">
                  <c:v>115</c:v>
                </c:pt>
                <c:pt idx="5445">
                  <c:v>2.605</c:v>
                </c:pt>
                <c:pt idx="5446">
                  <c:v>2.5949999999999998</c:v>
                </c:pt>
                <c:pt idx="5447">
                  <c:v>3.7250000000000001</c:v>
                </c:pt>
                <c:pt idx="5448">
                  <c:v>2.42</c:v>
                </c:pt>
                <c:pt idx="5449">
                  <c:v>9.2000000000000011</c:v>
                </c:pt>
                <c:pt idx="5450">
                  <c:v>7.8</c:v>
                </c:pt>
                <c:pt idx="5451">
                  <c:v>9.4000000000000028E-2</c:v>
                </c:pt>
                <c:pt idx="5452">
                  <c:v>20.46299999999993</c:v>
                </c:pt>
                <c:pt idx="5453">
                  <c:v>4.4622000000000002</c:v>
                </c:pt>
                <c:pt idx="5454">
                  <c:v>1.4149999999999958</c:v>
                </c:pt>
                <c:pt idx="5455">
                  <c:v>29</c:v>
                </c:pt>
                <c:pt idx="5456">
                  <c:v>2</c:v>
                </c:pt>
                <c:pt idx="5457">
                  <c:v>0.31300000000000072</c:v>
                </c:pt>
                <c:pt idx="5458">
                  <c:v>19.303999999999988</c:v>
                </c:pt>
                <c:pt idx="5459">
                  <c:v>24</c:v>
                </c:pt>
                <c:pt idx="5460">
                  <c:v>0.35800000000000032</c:v>
                </c:pt>
                <c:pt idx="5461">
                  <c:v>10.092000000000002</c:v>
                </c:pt>
                <c:pt idx="5462">
                  <c:v>4.6499999999999995</c:v>
                </c:pt>
                <c:pt idx="5463">
                  <c:v>2.67</c:v>
                </c:pt>
                <c:pt idx="5464">
                  <c:v>5.78</c:v>
                </c:pt>
                <c:pt idx="5465">
                  <c:v>0.21240000000000045</c:v>
                </c:pt>
                <c:pt idx="5466">
                  <c:v>4.2880000000000003</c:v>
                </c:pt>
                <c:pt idx="5467">
                  <c:v>3.9419999999999997</c:v>
                </c:pt>
                <c:pt idx="5468">
                  <c:v>8.6760000000000002</c:v>
                </c:pt>
                <c:pt idx="5469">
                  <c:v>6.0200000000000004E-2</c:v>
                </c:pt>
                <c:pt idx="5470">
                  <c:v>0.89</c:v>
                </c:pt>
                <c:pt idx="5471">
                  <c:v>24.22</c:v>
                </c:pt>
                <c:pt idx="5472">
                  <c:v>0.26100000000000001</c:v>
                </c:pt>
                <c:pt idx="5473">
                  <c:v>0.33000000000000096</c:v>
                </c:pt>
                <c:pt idx="5474">
                  <c:v>0.90669999999999995</c:v>
                </c:pt>
                <c:pt idx="5475">
                  <c:v>0.53100000000000003</c:v>
                </c:pt>
                <c:pt idx="5476">
                  <c:v>0.253</c:v>
                </c:pt>
                <c:pt idx="5477">
                  <c:v>1</c:v>
                </c:pt>
                <c:pt idx="5478">
                  <c:v>0.81508329999999996</c:v>
                </c:pt>
                <c:pt idx="5479">
                  <c:v>8</c:v>
                </c:pt>
                <c:pt idx="5480">
                  <c:v>7</c:v>
                </c:pt>
                <c:pt idx="5481">
                  <c:v>10.813000000000002</c:v>
                </c:pt>
                <c:pt idx="5482">
                  <c:v>0.15300000000000036</c:v>
                </c:pt>
                <c:pt idx="5483">
                  <c:v>0.16589999999999999</c:v>
                </c:pt>
                <c:pt idx="5484">
                  <c:v>6.0554999999999986</c:v>
                </c:pt>
                <c:pt idx="5485">
                  <c:v>13.5</c:v>
                </c:pt>
                <c:pt idx="5486">
                  <c:v>0.18835000000000021</c:v>
                </c:pt>
                <c:pt idx="5487">
                  <c:v>7.5</c:v>
                </c:pt>
                <c:pt idx="5488">
                  <c:v>6.2480000000000126E-2</c:v>
                </c:pt>
                <c:pt idx="5489">
                  <c:v>0.73100000000000065</c:v>
                </c:pt>
                <c:pt idx="5490">
                  <c:v>1.2909999999999968</c:v>
                </c:pt>
                <c:pt idx="5491">
                  <c:v>2.4</c:v>
                </c:pt>
                <c:pt idx="5492">
                  <c:v>3.5</c:v>
                </c:pt>
                <c:pt idx="5493">
                  <c:v>3.2090000000000014E-2</c:v>
                </c:pt>
                <c:pt idx="5494">
                  <c:v>0.37056000000000072</c:v>
                </c:pt>
                <c:pt idx="5495">
                  <c:v>33</c:v>
                </c:pt>
                <c:pt idx="5496">
                  <c:v>0.12130000000000002</c:v>
                </c:pt>
                <c:pt idx="5497">
                  <c:v>0.4</c:v>
                </c:pt>
                <c:pt idx="5498">
                  <c:v>0.27540000000000031</c:v>
                </c:pt>
                <c:pt idx="5499">
                  <c:v>18</c:v>
                </c:pt>
                <c:pt idx="5500">
                  <c:v>4.4583000000000032E-2</c:v>
                </c:pt>
                <c:pt idx="5501">
                  <c:v>1.82</c:v>
                </c:pt>
                <c:pt idx="5502">
                  <c:v>0.10169000000000018</c:v>
                </c:pt>
                <c:pt idx="5503">
                  <c:v>6.1689999999999872</c:v>
                </c:pt>
                <c:pt idx="5504">
                  <c:v>0.6500000000000018</c:v>
                </c:pt>
                <c:pt idx="5505">
                  <c:v>4.4900000000000023E-2</c:v>
                </c:pt>
                <c:pt idx="5506">
                  <c:v>4</c:v>
                </c:pt>
                <c:pt idx="5507">
                  <c:v>3</c:v>
                </c:pt>
                <c:pt idx="5508">
                  <c:v>0.31200000000000072</c:v>
                </c:pt>
                <c:pt idx="5509">
                  <c:v>0.13830000000000001</c:v>
                </c:pt>
                <c:pt idx="5510">
                  <c:v>0.66580000000000206</c:v>
                </c:pt>
                <c:pt idx="5511">
                  <c:v>8.2900000000000009</c:v>
                </c:pt>
                <c:pt idx="5512">
                  <c:v>3.6460000000000006E-2</c:v>
                </c:pt>
                <c:pt idx="5513">
                  <c:v>0.21790000000000051</c:v>
                </c:pt>
                <c:pt idx="5514">
                  <c:v>8.4700000000000067E-2</c:v>
                </c:pt>
                <c:pt idx="5515">
                  <c:v>2.7989999999999999</c:v>
                </c:pt>
                <c:pt idx="5516">
                  <c:v>0.42510000000000031</c:v>
                </c:pt>
                <c:pt idx="5517">
                  <c:v>0.55000000000000004</c:v>
                </c:pt>
                <c:pt idx="5518">
                  <c:v>0.52700000000000002</c:v>
                </c:pt>
                <c:pt idx="5519">
                  <c:v>1.3</c:v>
                </c:pt>
                <c:pt idx="5520">
                  <c:v>1.8</c:v>
                </c:pt>
                <c:pt idx="5521">
                  <c:v>0.12704670000000001</c:v>
                </c:pt>
                <c:pt idx="5522">
                  <c:v>0.20100000000000001</c:v>
                </c:pt>
                <c:pt idx="5523">
                  <c:v>0.14630000000000001</c:v>
                </c:pt>
                <c:pt idx="5524">
                  <c:v>2.294</c:v>
                </c:pt>
                <c:pt idx="5525">
                  <c:v>0.73560000000000192</c:v>
                </c:pt>
                <c:pt idx="5526">
                  <c:v>1.62</c:v>
                </c:pt>
                <c:pt idx="5527">
                  <c:v>5.4950000000000001</c:v>
                </c:pt>
                <c:pt idx="5528">
                  <c:v>1</c:v>
                </c:pt>
                <c:pt idx="5529">
                  <c:v>1.939350000000005E-2</c:v>
                </c:pt>
                <c:pt idx="5530">
                  <c:v>2.65846E-2</c:v>
                </c:pt>
                <c:pt idx="5531">
                  <c:v>0.23</c:v>
                </c:pt>
                <c:pt idx="5532">
                  <c:v>8</c:v>
                </c:pt>
                <c:pt idx="5533">
                  <c:v>7.3999999999999996E-2</c:v>
                </c:pt>
                <c:pt idx="5534">
                  <c:v>4</c:v>
                </c:pt>
                <c:pt idx="5535">
                  <c:v>0.16089999999999999</c:v>
                </c:pt>
                <c:pt idx="5536">
                  <c:v>1.9500000000000052E-2</c:v>
                </c:pt>
                <c:pt idx="5537">
                  <c:v>0.29240000000000038</c:v>
                </c:pt>
                <c:pt idx="5538">
                  <c:v>0.20290000000000036</c:v>
                </c:pt>
                <c:pt idx="5539">
                  <c:v>1.7000000000000001E-2</c:v>
                </c:pt>
                <c:pt idx="5540">
                  <c:v>4.8899999999999999E-2</c:v>
                </c:pt>
                <c:pt idx="5541">
                  <c:v>7.1230000000000002E-2</c:v>
                </c:pt>
                <c:pt idx="5542">
                  <c:v>0.23538000000000001</c:v>
                </c:pt>
                <c:pt idx="5543">
                  <c:v>2.5036999999999998</c:v>
                </c:pt>
                <c:pt idx="5544">
                  <c:v>2.1700000000000001E-2</c:v>
                </c:pt>
                <c:pt idx="5545">
                  <c:v>1.2</c:v>
                </c:pt>
                <c:pt idx="5546">
                  <c:v>7.5</c:v>
                </c:pt>
                <c:pt idx="5547">
                  <c:v>7.1</c:v>
                </c:pt>
                <c:pt idx="5548">
                  <c:v>4.2</c:v>
                </c:pt>
                <c:pt idx="5549">
                  <c:v>0.27100000000000002</c:v>
                </c:pt>
                <c:pt idx="5550">
                  <c:v>18</c:v>
                </c:pt>
                <c:pt idx="5551">
                  <c:v>0.58649999999999958</c:v>
                </c:pt>
                <c:pt idx="5552">
                  <c:v>0.22800000000000001</c:v>
                </c:pt>
                <c:pt idx="5553">
                  <c:v>3.4303E-2</c:v>
                </c:pt>
                <c:pt idx="5554">
                  <c:v>4.5999999999999999E-2</c:v>
                </c:pt>
                <c:pt idx="5555">
                  <c:v>0.68</c:v>
                </c:pt>
                <c:pt idx="5556">
                  <c:v>8.3000000000000046E-2</c:v>
                </c:pt>
                <c:pt idx="5557">
                  <c:v>4.4700000000000129E-2</c:v>
                </c:pt>
                <c:pt idx="5558">
                  <c:v>0.39370000000000038</c:v>
                </c:pt>
                <c:pt idx="5559">
                  <c:v>3.3000000000000002E-2</c:v>
                </c:pt>
                <c:pt idx="5560">
                  <c:v>5</c:v>
                </c:pt>
                <c:pt idx="5561">
                  <c:v>2.140800000000001E-2</c:v>
                </c:pt>
                <c:pt idx="5562">
                  <c:v>4.5</c:v>
                </c:pt>
                <c:pt idx="5563">
                  <c:v>0.70000000000000062</c:v>
                </c:pt>
                <c:pt idx="5564">
                  <c:v>1.79</c:v>
                </c:pt>
                <c:pt idx="5565">
                  <c:v>0.74100000000000144</c:v>
                </c:pt>
                <c:pt idx="5566">
                  <c:v>0.16669999999999999</c:v>
                </c:pt>
                <c:pt idx="5567">
                  <c:v>1.7291999999999967</c:v>
                </c:pt>
                <c:pt idx="5568">
                  <c:v>0.10926000000000027</c:v>
                </c:pt>
                <c:pt idx="5569">
                  <c:v>1.7</c:v>
                </c:pt>
                <c:pt idx="5570">
                  <c:v>0.87000000000000144</c:v>
                </c:pt>
                <c:pt idx="5571">
                  <c:v>0.45610000000000001</c:v>
                </c:pt>
                <c:pt idx="5572">
                  <c:v>4.8000000000000001E-2</c:v>
                </c:pt>
                <c:pt idx="5573">
                  <c:v>0.21760000000000004</c:v>
                </c:pt>
                <c:pt idx="5574">
                  <c:v>0.46</c:v>
                </c:pt>
                <c:pt idx="5575">
                  <c:v>0.24000000000000021</c:v>
                </c:pt>
                <c:pt idx="5576">
                  <c:v>4.1099999999999998E-2</c:v>
                </c:pt>
                <c:pt idx="5577">
                  <c:v>2.3E-2</c:v>
                </c:pt>
                <c:pt idx="5578">
                  <c:v>0.83252999999999999</c:v>
                </c:pt>
                <c:pt idx="5579">
                  <c:v>2.9100000000000001E-2</c:v>
                </c:pt>
                <c:pt idx="5580">
                  <c:v>1.48</c:v>
                </c:pt>
                <c:pt idx="5581">
                  <c:v>0.72400000000000064</c:v>
                </c:pt>
                <c:pt idx="5582">
                  <c:v>0.1701</c:v>
                </c:pt>
                <c:pt idx="5583">
                  <c:v>7.5609999999999997E-2</c:v>
                </c:pt>
                <c:pt idx="5584">
                  <c:v>0.55000000000000004</c:v>
                </c:pt>
                <c:pt idx="5585">
                  <c:v>0.19241000000000036</c:v>
                </c:pt>
                <c:pt idx="5586">
                  <c:v>8</c:v>
                </c:pt>
                <c:pt idx="5587">
                  <c:v>2.3499999999999988</c:v>
                </c:pt>
                <c:pt idx="5588">
                  <c:v>0.44400000000000001</c:v>
                </c:pt>
                <c:pt idx="5589">
                  <c:v>9.4</c:v>
                </c:pt>
                <c:pt idx="5590">
                  <c:v>9.4850000000000048</c:v>
                </c:pt>
                <c:pt idx="5591">
                  <c:v>2.9952199999999998E-2</c:v>
                </c:pt>
                <c:pt idx="5592">
                  <c:v>1.45</c:v>
                </c:pt>
                <c:pt idx="5593">
                  <c:v>0.12367000000000018</c:v>
                </c:pt>
                <c:pt idx="5594">
                  <c:v>5.2500000000000012E-2</c:v>
                </c:pt>
                <c:pt idx="5595">
                  <c:v>0.15600000000000039</c:v>
                </c:pt>
                <c:pt idx="5596">
                  <c:v>3.0967999999999999E-2</c:v>
                </c:pt>
                <c:pt idx="5597">
                  <c:v>0.12250999999999998</c:v>
                </c:pt>
                <c:pt idx="5598">
                  <c:v>0.52</c:v>
                </c:pt>
                <c:pt idx="5599">
                  <c:v>4.5600000000000002E-2</c:v>
                </c:pt>
                <c:pt idx="5600">
                  <c:v>2.84254E-2</c:v>
                </c:pt>
                <c:pt idx="5601">
                  <c:v>1.1849999999999999E-2</c:v>
                </c:pt>
                <c:pt idx="5602">
                  <c:v>0.24900000000000039</c:v>
                </c:pt>
                <c:pt idx="5603">
                  <c:v>3.1810000000000012E-2</c:v>
                </c:pt>
                <c:pt idx="5604">
                  <c:v>0.15392000000000039</c:v>
                </c:pt>
                <c:pt idx="5605">
                  <c:v>0.12873999999999999</c:v>
                </c:pt>
                <c:pt idx="5606">
                  <c:v>2.3519999999999968</c:v>
                </c:pt>
                <c:pt idx="5607">
                  <c:v>0.2</c:v>
                </c:pt>
                <c:pt idx="5608">
                  <c:v>1.26</c:v>
                </c:pt>
                <c:pt idx="5609">
                  <c:v>0.21000000000000021</c:v>
                </c:pt>
                <c:pt idx="5610">
                  <c:v>0.17840000000000039</c:v>
                </c:pt>
                <c:pt idx="5611">
                  <c:v>9.7000000000000003E-2</c:v>
                </c:pt>
                <c:pt idx="5612">
                  <c:v>0.36453600000000008</c:v>
                </c:pt>
                <c:pt idx="5613">
                  <c:v>7.6600000000000001E-2</c:v>
                </c:pt>
                <c:pt idx="5614">
                  <c:v>5.6500000000000002E-2</c:v>
                </c:pt>
                <c:pt idx="5615">
                  <c:v>1.2</c:v>
                </c:pt>
                <c:pt idx="5616">
                  <c:v>0.15600000000000039</c:v>
                </c:pt>
                <c:pt idx="5617">
                  <c:v>3.8109999999999998E-2</c:v>
                </c:pt>
                <c:pt idx="5618">
                  <c:v>1.4400000000000001E-2</c:v>
                </c:pt>
                <c:pt idx="5619">
                  <c:v>4.1667000000000003E-2</c:v>
                </c:pt>
                <c:pt idx="5620">
                  <c:v>2.6599000000000001E-2</c:v>
                </c:pt>
                <c:pt idx="5621">
                  <c:v>0.129</c:v>
                </c:pt>
                <c:pt idx="5622">
                  <c:v>0.10730000000000002</c:v>
                </c:pt>
                <c:pt idx="5623">
                  <c:v>1.6000000000000021E-2</c:v>
                </c:pt>
                <c:pt idx="5624">
                  <c:v>4.9990000000000034E-2</c:v>
                </c:pt>
                <c:pt idx="5625">
                  <c:v>7.4290000000000023E-2</c:v>
                </c:pt>
                <c:pt idx="5626">
                  <c:v>0.1</c:v>
                </c:pt>
                <c:pt idx="5627">
                  <c:v>5.305E-2</c:v>
                </c:pt>
                <c:pt idx="5628">
                  <c:v>6.3630000000000006E-2</c:v>
                </c:pt>
                <c:pt idx="5629">
                  <c:v>5.6860000000000022E-2</c:v>
                </c:pt>
                <c:pt idx="5630">
                  <c:v>0.20380000000000001</c:v>
                </c:pt>
                <c:pt idx="5631">
                  <c:v>6.8295000000000014E-3</c:v>
                </c:pt>
                <c:pt idx="5632">
                  <c:v>9.5000000000000043E-2</c:v>
                </c:pt>
                <c:pt idx="5633">
                  <c:v>1.1000000000000001</c:v>
                </c:pt>
                <c:pt idx="5634">
                  <c:v>0.10065</c:v>
                </c:pt>
                <c:pt idx="5635">
                  <c:v>5.0400000000000014E-2</c:v>
                </c:pt>
                <c:pt idx="5636">
                  <c:v>9.5100000000000004E-2</c:v>
                </c:pt>
                <c:pt idx="5637">
                  <c:v>8.3000000000000046E-2</c:v>
                </c:pt>
                <c:pt idx="5638">
                  <c:v>3.2</c:v>
                </c:pt>
                <c:pt idx="5639">
                  <c:v>0.12000000000000002</c:v>
                </c:pt>
                <c:pt idx="5640">
                  <c:v>2.2700000000000001E-2</c:v>
                </c:pt>
                <c:pt idx="5641">
                  <c:v>7.6600000000000001E-2</c:v>
                </c:pt>
                <c:pt idx="5642">
                  <c:v>0.24060000000000001</c:v>
                </c:pt>
                <c:pt idx="5643">
                  <c:v>0.90400000000000003</c:v>
                </c:pt>
                <c:pt idx="5644">
                  <c:v>3.6999999999999998E-2</c:v>
                </c:pt>
                <c:pt idx="5645">
                  <c:v>0.14660000000000001</c:v>
                </c:pt>
                <c:pt idx="5646">
                  <c:v>2.3245999999999999E-2</c:v>
                </c:pt>
                <c:pt idx="5647">
                  <c:v>1</c:v>
                </c:pt>
                <c:pt idx="5648">
                  <c:v>2.2931700000000083E-2</c:v>
                </c:pt>
                <c:pt idx="5649">
                  <c:v>1.2E-2</c:v>
                </c:pt>
                <c:pt idx="5650">
                  <c:v>0.19370000000000001</c:v>
                </c:pt>
                <c:pt idx="5651">
                  <c:v>6.0569999999999999E-2</c:v>
                </c:pt>
                <c:pt idx="5652">
                  <c:v>1.8082800000000001</c:v>
                </c:pt>
                <c:pt idx="5653">
                  <c:v>0.11700000000000002</c:v>
                </c:pt>
                <c:pt idx="5654">
                  <c:v>8.5799000000000066E-3</c:v>
                </c:pt>
                <c:pt idx="5655">
                  <c:v>5.3852800000000013E-2</c:v>
                </c:pt>
                <c:pt idx="5656">
                  <c:v>4.5830000000000023E-2</c:v>
                </c:pt>
                <c:pt idx="5657">
                  <c:v>2.6940900000000052E-2</c:v>
                </c:pt>
                <c:pt idx="5658">
                  <c:v>4.3333000000000024E-2</c:v>
                </c:pt>
              </c:numCache>
            </c:numRef>
          </c:yVal>
          <c:smooth val="0"/>
        </c:ser>
        <c:dLbls>
          <c:showLegendKey val="0"/>
          <c:showVal val="0"/>
          <c:showCatName val="0"/>
          <c:showSerName val="0"/>
          <c:showPercent val="0"/>
          <c:showBubbleSize val="0"/>
        </c:dLbls>
        <c:axId val="429961984"/>
        <c:axId val="429963904"/>
      </c:scatterChart>
      <c:valAx>
        <c:axId val="429961984"/>
        <c:scaling>
          <c:logBase val="10"/>
          <c:orientation val="maxMin"/>
        </c:scaling>
        <c:delete val="0"/>
        <c:axPos val="b"/>
        <c:title>
          <c:tx>
            <c:rich>
              <a:bodyPr/>
              <a:lstStyle/>
              <a:p>
                <a:pPr>
                  <a:defRPr/>
                </a:pPr>
                <a:r>
                  <a:rPr lang="en-US"/>
                  <a:t>p</a:t>
                </a:r>
              </a:p>
            </c:rich>
          </c:tx>
          <c:overlay val="0"/>
        </c:title>
        <c:numFmt formatCode="General" sourceLinked="1"/>
        <c:majorTickMark val="out"/>
        <c:minorTickMark val="none"/>
        <c:tickLblPos val="nextTo"/>
        <c:crossAx val="429963904"/>
        <c:crosses val="autoZero"/>
        <c:crossBetween val="midCat"/>
      </c:valAx>
      <c:valAx>
        <c:axId val="429963904"/>
        <c:scaling>
          <c:logBase val="10"/>
          <c:orientation val="minMax"/>
        </c:scaling>
        <c:delete val="0"/>
        <c:axPos val="r"/>
        <c:majorGridlines/>
        <c:title>
          <c:tx>
            <c:rich>
              <a:bodyPr rot="0" vert="horz"/>
              <a:lstStyle/>
              <a:p>
                <a:pPr>
                  <a:defRPr/>
                </a:pPr>
                <a:r>
                  <a:rPr lang="en-US"/>
                  <a:t>rotation</a:t>
                </a:r>
              </a:p>
            </c:rich>
          </c:tx>
          <c:overlay val="0"/>
        </c:title>
        <c:numFmt formatCode="General" sourceLinked="1"/>
        <c:majorTickMark val="out"/>
        <c:minorTickMark val="none"/>
        <c:tickLblPos val="nextTo"/>
        <c:crossAx val="429961984"/>
        <c:crosses val="autoZero"/>
        <c:crossBetween val="midCat"/>
      </c:valAx>
    </c:plotArea>
    <c:legend>
      <c:legendPos val="l"/>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Diameter</a:t>
            </a:r>
            <a:r>
              <a:rPr lang="en-US" baseline="0"/>
              <a:t> vs Rotation</a:t>
            </a:r>
            <a:endParaRPr lang="en-US"/>
          </a:p>
        </c:rich>
      </c:tx>
      <c:overlay val="0"/>
    </c:title>
    <c:autoTitleDeleted val="0"/>
    <c:plotArea>
      <c:layout/>
      <c:scatterChart>
        <c:scatterStyle val="lineMarker"/>
        <c:varyColors val="0"/>
        <c:ser>
          <c:idx val="0"/>
          <c:order val="0"/>
          <c:tx>
            <c:strRef>
              <c:f>'results (12)'!$V$1</c:f>
              <c:strCache>
                <c:ptCount val="1"/>
                <c:pt idx="0">
                  <c:v>rot_per</c:v>
                </c:pt>
              </c:strCache>
            </c:strRef>
          </c:tx>
          <c:spPr>
            <a:ln w="28575">
              <a:noFill/>
            </a:ln>
          </c:spPr>
          <c:marker>
            <c:symbol val="circle"/>
            <c:size val="2"/>
          </c:marker>
          <c:xVal>
            <c:numRef>
              <c:f>'results (12)'!$U$2:$U$5660</c:f>
              <c:numCache>
                <c:formatCode>General</c:formatCode>
                <c:ptCount val="5659"/>
                <c:pt idx="0">
                  <c:v>2.8541668088449619E-3</c:v>
                </c:pt>
                <c:pt idx="1">
                  <c:v>3.431463244739771E-3</c:v>
                </c:pt>
                <c:pt idx="2">
                  <c:v>3.5931831251543853E-3</c:v>
                </c:pt>
                <c:pt idx="3">
                  <c:v>4.1255262178474632E-3</c:v>
                </c:pt>
                <c:pt idx="4">
                  <c:v>4.3199562784405465E-3</c:v>
                </c:pt>
                <c:pt idx="5">
                  <c:v>5.4385027367685797E-3</c:v>
                </c:pt>
                <c:pt idx="6">
                  <c:v>5.6948114743233334E-3</c:v>
                </c:pt>
                <c:pt idx="7">
                  <c:v>7.1693428804026731E-3</c:v>
                </c:pt>
                <c:pt idx="8">
                  <c:v>7.507223600835093E-3</c:v>
                </c:pt>
                <c:pt idx="9">
                  <c:v>8.6194459646856767E-3</c:v>
                </c:pt>
                <c:pt idx="10">
                  <c:v>8.6194459646856767E-3</c:v>
                </c:pt>
                <c:pt idx="11">
                  <c:v>1.0362853329448161E-2</c:v>
                </c:pt>
                <c:pt idx="12">
                  <c:v>1.0362853329448161E-2</c:v>
                </c:pt>
                <c:pt idx="13">
                  <c:v>1.0851239560529462E-2</c:v>
                </c:pt>
                <c:pt idx="14">
                  <c:v>1.1362642725569682E-2</c:v>
                </c:pt>
                <c:pt idx="15">
                  <c:v>1.1362642725569682E-2</c:v>
                </c:pt>
                <c:pt idx="16">
                  <c:v>1.2458889999152171E-2</c:v>
                </c:pt>
                <c:pt idx="17">
                  <c:v>1.2458889999152171E-2</c:v>
                </c:pt>
                <c:pt idx="18">
                  <c:v>1.3046059395138093E-2</c:v>
                </c:pt>
                <c:pt idx="19">
                  <c:v>1.3046059395138093E-2</c:v>
                </c:pt>
                <c:pt idx="20">
                  <c:v>1.3660901232216758E-2</c:v>
                </c:pt>
                <c:pt idx="21">
                  <c:v>1.3660901232216758E-2</c:v>
                </c:pt>
                <c:pt idx="22">
                  <c:v>1.4304719672357861E-2</c:v>
                </c:pt>
                <c:pt idx="23">
                  <c:v>1.4978880340791185E-2</c:v>
                </c:pt>
                <c:pt idx="24">
                  <c:v>1.4978880340791185E-2</c:v>
                </c:pt>
                <c:pt idx="25">
                  <c:v>1.4978880340791185E-2</c:v>
                </c:pt>
                <c:pt idx="26">
                  <c:v>1.5684813222680869E-2</c:v>
                </c:pt>
                <c:pt idx="27">
                  <c:v>1.6424015696315398E-2</c:v>
                </c:pt>
                <c:pt idx="28">
                  <c:v>1.6424015696315398E-2</c:v>
                </c:pt>
                <c:pt idx="29">
                  <c:v>1.6424015696315398E-2</c:v>
                </c:pt>
                <c:pt idx="30">
                  <c:v>1.7198055709247855E-2</c:v>
                </c:pt>
                <c:pt idx="31">
                  <c:v>1.8008575104123251E-2</c:v>
                </c:pt>
                <c:pt idx="32">
                  <c:v>1.8008575104123251E-2</c:v>
                </c:pt>
                <c:pt idx="33">
                  <c:v>1.8857293101246078E-2</c:v>
                </c:pt>
                <c:pt idx="34">
                  <c:v>1.9746009945278139E-2</c:v>
                </c:pt>
                <c:pt idx="35">
                  <c:v>2.0676610723797652E-2</c:v>
                </c:pt>
                <c:pt idx="36">
                  <c:v>2.0676610723797652E-2</c:v>
                </c:pt>
                <c:pt idx="37">
                  <c:v>2.0676610723797652E-2</c:v>
                </c:pt>
                <c:pt idx="38">
                  <c:v>2.1651069365823977E-2</c:v>
                </c:pt>
                <c:pt idx="39">
                  <c:v>2.2671452828784616E-2</c:v>
                </c:pt>
                <c:pt idx="40">
                  <c:v>2.2671452828784616E-2</c:v>
                </c:pt>
                <c:pt idx="41">
                  <c:v>2.2671452828784616E-2</c:v>
                </c:pt>
                <c:pt idx="42">
                  <c:v>2.2671452828784616E-2</c:v>
                </c:pt>
                <c:pt idx="43">
                  <c:v>2.3739925482809655E-2</c:v>
                </c:pt>
                <c:pt idx="44">
                  <c:v>2.3739925482809655E-2</c:v>
                </c:pt>
                <c:pt idx="45">
                  <c:v>2.3739925482809655E-2</c:v>
                </c:pt>
                <c:pt idx="46">
                  <c:v>2.3739925482809655E-2</c:v>
                </c:pt>
                <c:pt idx="47">
                  <c:v>2.4858753701650908E-2</c:v>
                </c:pt>
                <c:pt idx="48">
                  <c:v>2.4858753701650908E-2</c:v>
                </c:pt>
                <c:pt idx="49">
                  <c:v>2.4858753701650908E-2</c:v>
                </c:pt>
                <c:pt idx="50">
                  <c:v>2.6030310669964786E-2</c:v>
                </c:pt>
                <c:pt idx="51">
                  <c:v>2.6030310669964786E-2</c:v>
                </c:pt>
                <c:pt idx="52">
                  <c:v>2.6030310669964786E-2</c:v>
                </c:pt>
                <c:pt idx="53">
                  <c:v>2.6030310669964786E-2</c:v>
                </c:pt>
                <c:pt idx="54">
                  <c:v>2.7257081417154001E-2</c:v>
                </c:pt>
                <c:pt idx="55">
                  <c:v>2.7257081417154001E-2</c:v>
                </c:pt>
                <c:pt idx="56">
                  <c:v>2.8541668088449611E-2</c:v>
                </c:pt>
                <c:pt idx="57">
                  <c:v>2.8541668088449611E-2</c:v>
                </c:pt>
                <c:pt idx="58">
                  <c:v>2.8541668088449611E-2</c:v>
                </c:pt>
                <c:pt idx="59">
                  <c:v>2.8541668088449611E-2</c:v>
                </c:pt>
                <c:pt idx="60">
                  <c:v>2.9886795464408891E-2</c:v>
                </c:pt>
                <c:pt idx="61">
                  <c:v>2.9886795464408891E-2</c:v>
                </c:pt>
                <c:pt idx="62">
                  <c:v>3.1295316740540757E-2</c:v>
                </c:pt>
                <c:pt idx="63">
                  <c:v>3.1295316740540757E-2</c:v>
                </c:pt>
                <c:pt idx="64">
                  <c:v>3.1295316740540757E-2</c:v>
                </c:pt>
                <c:pt idx="65">
                  <c:v>3.1295316740540757E-2</c:v>
                </c:pt>
                <c:pt idx="66">
                  <c:v>3.2770219579315488E-2</c:v>
                </c:pt>
                <c:pt idx="67">
                  <c:v>3.4314632447397714E-2</c:v>
                </c:pt>
                <c:pt idx="68">
                  <c:v>3.4314632447397714E-2</c:v>
                </c:pt>
                <c:pt idx="69">
                  <c:v>3.4314632447397714E-2</c:v>
                </c:pt>
                <c:pt idx="70">
                  <c:v>3.5931831251543811E-2</c:v>
                </c:pt>
                <c:pt idx="71">
                  <c:v>3.5931831251543811E-2</c:v>
                </c:pt>
                <c:pt idx="72">
                  <c:v>3.5931831251543811E-2</c:v>
                </c:pt>
                <c:pt idx="73">
                  <c:v>3.5931831251543811E-2</c:v>
                </c:pt>
                <c:pt idx="74">
                  <c:v>3.5931831251543811E-2</c:v>
                </c:pt>
                <c:pt idx="75">
                  <c:v>3.7625246287239046E-2</c:v>
                </c:pt>
                <c:pt idx="76">
                  <c:v>3.7625246287239046E-2</c:v>
                </c:pt>
                <c:pt idx="77">
                  <c:v>3.939846951481403E-2</c:v>
                </c:pt>
                <c:pt idx="78">
                  <c:v>3.939846951481403E-2</c:v>
                </c:pt>
                <c:pt idx="79">
                  <c:v>3.939846951481403E-2</c:v>
                </c:pt>
                <c:pt idx="80">
                  <c:v>3.939846951481403E-2</c:v>
                </c:pt>
                <c:pt idx="81">
                  <c:v>3.939846951481403E-2</c:v>
                </c:pt>
                <c:pt idx="82">
                  <c:v>4.1255262178474646E-2</c:v>
                </c:pt>
                <c:pt idx="83">
                  <c:v>4.1255262178474646E-2</c:v>
                </c:pt>
                <c:pt idx="84">
                  <c:v>4.3199562784405489E-2</c:v>
                </c:pt>
                <c:pt idx="85">
                  <c:v>4.3199562784405489E-2</c:v>
                </c:pt>
                <c:pt idx="86">
                  <c:v>4.3199562784405489E-2</c:v>
                </c:pt>
                <c:pt idx="87">
                  <c:v>4.3199562784405489E-2</c:v>
                </c:pt>
                <c:pt idx="88">
                  <c:v>4.5235495454868303E-2</c:v>
                </c:pt>
                <c:pt idx="89">
                  <c:v>4.5235495454868303E-2</c:v>
                </c:pt>
                <c:pt idx="90">
                  <c:v>4.7367378676019312E-2</c:v>
                </c:pt>
                <c:pt idx="91">
                  <c:v>4.7367378676019312E-2</c:v>
                </c:pt>
                <c:pt idx="92">
                  <c:v>4.7367378676019312E-2</c:v>
                </c:pt>
                <c:pt idx="93">
                  <c:v>4.7367378676019312E-2</c:v>
                </c:pt>
                <c:pt idx="94">
                  <c:v>4.7367378676019312E-2</c:v>
                </c:pt>
                <c:pt idx="95">
                  <c:v>4.7367378676019312E-2</c:v>
                </c:pt>
                <c:pt idx="96">
                  <c:v>4.7367378676019312E-2</c:v>
                </c:pt>
                <c:pt idx="97">
                  <c:v>4.9599734457997487E-2</c:v>
                </c:pt>
                <c:pt idx="98">
                  <c:v>4.9599734457997487E-2</c:v>
                </c:pt>
                <c:pt idx="99">
                  <c:v>5.1937297926712936E-2</c:v>
                </c:pt>
                <c:pt idx="100">
                  <c:v>5.1937297926712936E-2</c:v>
                </c:pt>
                <c:pt idx="101">
                  <c:v>5.1937297926712936E-2</c:v>
                </c:pt>
                <c:pt idx="102">
                  <c:v>5.1937297926712936E-2</c:v>
                </c:pt>
                <c:pt idx="103">
                  <c:v>5.1937297926712936E-2</c:v>
                </c:pt>
                <c:pt idx="104">
                  <c:v>5.1937297926712936E-2</c:v>
                </c:pt>
                <c:pt idx="105">
                  <c:v>5.4385027367685822E-2</c:v>
                </c:pt>
                <c:pt idx="106">
                  <c:v>5.4385027367685822E-2</c:v>
                </c:pt>
                <c:pt idx="107">
                  <c:v>5.4385027367685822E-2</c:v>
                </c:pt>
                <c:pt idx="108">
                  <c:v>5.4385027367685822E-2</c:v>
                </c:pt>
                <c:pt idx="109">
                  <c:v>5.4385027367685822E-2</c:v>
                </c:pt>
                <c:pt idx="110">
                  <c:v>5.6948114743233212E-2</c:v>
                </c:pt>
                <c:pt idx="111">
                  <c:v>5.6948114743233212E-2</c:v>
                </c:pt>
                <c:pt idx="112">
                  <c:v>5.6948114743233212E-2</c:v>
                </c:pt>
                <c:pt idx="113">
                  <c:v>5.6948114743233212E-2</c:v>
                </c:pt>
                <c:pt idx="114">
                  <c:v>5.9631996705317811E-2</c:v>
                </c:pt>
                <c:pt idx="115">
                  <c:v>5.9631996705317811E-2</c:v>
                </c:pt>
                <c:pt idx="116">
                  <c:v>6.2442366127415584E-2</c:v>
                </c:pt>
                <c:pt idx="117">
                  <c:v>6.2442366127415584E-2</c:v>
                </c:pt>
                <c:pt idx="118">
                  <c:v>6.2442366127415584E-2</c:v>
                </c:pt>
                <c:pt idx="119">
                  <c:v>6.5385184179863193E-2</c:v>
                </c:pt>
                <c:pt idx="120">
                  <c:v>6.5385184179863193E-2</c:v>
                </c:pt>
                <c:pt idx="121">
                  <c:v>6.5385184179863193E-2</c:v>
                </c:pt>
                <c:pt idx="122">
                  <c:v>6.5385184179863193E-2</c:v>
                </c:pt>
                <c:pt idx="123">
                  <c:v>6.5385184179863193E-2</c:v>
                </c:pt>
                <c:pt idx="124">
                  <c:v>6.5385184179863193E-2</c:v>
                </c:pt>
                <c:pt idx="125">
                  <c:v>6.846669297430108E-2</c:v>
                </c:pt>
                <c:pt idx="126">
                  <c:v>6.846669297430108E-2</c:v>
                </c:pt>
                <c:pt idx="127">
                  <c:v>6.846669297430108E-2</c:v>
                </c:pt>
                <c:pt idx="128">
                  <c:v>7.1693428804026724E-2</c:v>
                </c:pt>
                <c:pt idx="129">
                  <c:v>7.1693428804026724E-2</c:v>
                </c:pt>
                <c:pt idx="130">
                  <c:v>7.1693428804026724E-2</c:v>
                </c:pt>
                <c:pt idx="131">
                  <c:v>7.1693428804026724E-2</c:v>
                </c:pt>
                <c:pt idx="132">
                  <c:v>7.1693428804026724E-2</c:v>
                </c:pt>
                <c:pt idx="133">
                  <c:v>7.5072236008350723E-2</c:v>
                </c:pt>
                <c:pt idx="134">
                  <c:v>7.5072236008350723E-2</c:v>
                </c:pt>
                <c:pt idx="135">
                  <c:v>7.5072236008350723E-2</c:v>
                </c:pt>
                <c:pt idx="136">
                  <c:v>7.8610281490358883E-2</c:v>
                </c:pt>
                <c:pt idx="137">
                  <c:v>7.8610281490358883E-2</c:v>
                </c:pt>
                <c:pt idx="138">
                  <c:v>7.8610281490358883E-2</c:v>
                </c:pt>
                <c:pt idx="139">
                  <c:v>8.2315069918871803E-2</c:v>
                </c:pt>
                <c:pt idx="140">
                  <c:v>8.2315069918871803E-2</c:v>
                </c:pt>
                <c:pt idx="141">
                  <c:v>8.619445964685675E-2</c:v>
                </c:pt>
                <c:pt idx="142">
                  <c:v>8.619445964685675E-2</c:v>
                </c:pt>
                <c:pt idx="143">
                  <c:v>8.619445964685675E-2</c:v>
                </c:pt>
                <c:pt idx="144">
                  <c:v>8.619445964685675E-2</c:v>
                </c:pt>
                <c:pt idx="145">
                  <c:v>8.619445964685675E-2</c:v>
                </c:pt>
                <c:pt idx="146">
                  <c:v>8.619445964685675E-2</c:v>
                </c:pt>
                <c:pt idx="147">
                  <c:v>9.0256679380045113E-2</c:v>
                </c:pt>
                <c:pt idx="148">
                  <c:v>9.0256679380045113E-2</c:v>
                </c:pt>
                <c:pt idx="149">
                  <c:v>9.0256679380045113E-2</c:v>
                </c:pt>
                <c:pt idx="150">
                  <c:v>9.0256679380045113E-2</c:v>
                </c:pt>
                <c:pt idx="151">
                  <c:v>9.4510345631121748E-2</c:v>
                </c:pt>
                <c:pt idx="152">
                  <c:v>9.4510345631121748E-2</c:v>
                </c:pt>
                <c:pt idx="153">
                  <c:v>9.4510345631121748E-2</c:v>
                </c:pt>
                <c:pt idx="154">
                  <c:v>9.4510345631121748E-2</c:v>
                </c:pt>
                <c:pt idx="155">
                  <c:v>9.4510345631121748E-2</c:v>
                </c:pt>
                <c:pt idx="156">
                  <c:v>9.8964480996505566E-2</c:v>
                </c:pt>
                <c:pt idx="157">
                  <c:v>9.8964480996505566E-2</c:v>
                </c:pt>
                <c:pt idx="158">
                  <c:v>9.8964480996505566E-2</c:v>
                </c:pt>
                <c:pt idx="159">
                  <c:v>9.8964480996505566E-2</c:v>
                </c:pt>
                <c:pt idx="160">
                  <c:v>9.8964480996505566E-2</c:v>
                </c:pt>
                <c:pt idx="161">
                  <c:v>9.8964480996505566E-2</c:v>
                </c:pt>
                <c:pt idx="162">
                  <c:v>0.10362853329448146</c:v>
                </c:pt>
                <c:pt idx="163">
                  <c:v>0.10362853329448146</c:v>
                </c:pt>
                <c:pt idx="164">
                  <c:v>0.10362853329448146</c:v>
                </c:pt>
                <c:pt idx="165">
                  <c:v>0.10362853329448146</c:v>
                </c:pt>
                <c:pt idx="166">
                  <c:v>0.10851239560529458</c:v>
                </c:pt>
                <c:pt idx="167">
                  <c:v>0.10851239560529458</c:v>
                </c:pt>
                <c:pt idx="168">
                  <c:v>0.10851239560529458</c:v>
                </c:pt>
                <c:pt idx="169">
                  <c:v>0.10851239560529458</c:v>
                </c:pt>
                <c:pt idx="170">
                  <c:v>0.10851239560529458</c:v>
                </c:pt>
                <c:pt idx="171">
                  <c:v>0.11362642725569733</c:v>
                </c:pt>
                <c:pt idx="172">
                  <c:v>0.11362642725569733</c:v>
                </c:pt>
                <c:pt idx="173">
                  <c:v>0.11898147579246925</c:v>
                </c:pt>
                <c:pt idx="174">
                  <c:v>0.1245888999915214</c:v>
                </c:pt>
                <c:pt idx="175">
                  <c:v>0.13046059395138049</c:v>
                </c:pt>
                <c:pt idx="176">
                  <c:v>0.13046059395138049</c:v>
                </c:pt>
                <c:pt idx="177">
                  <c:v>0.13660901232216699</c:v>
                </c:pt>
                <c:pt idx="178">
                  <c:v>0.14304719672357841</c:v>
                </c:pt>
                <c:pt idx="179">
                  <c:v>0.14978880340791242</c:v>
                </c:pt>
                <c:pt idx="180">
                  <c:v>0.14978880340791242</c:v>
                </c:pt>
                <c:pt idx="181">
                  <c:v>0.14978880340791242</c:v>
                </c:pt>
                <c:pt idx="182">
                  <c:v>0.14978880340791242</c:v>
                </c:pt>
                <c:pt idx="183">
                  <c:v>0.15684813222680902</c:v>
                </c:pt>
                <c:pt idx="184">
                  <c:v>0.15684813222680902</c:v>
                </c:pt>
                <c:pt idx="185">
                  <c:v>0.16310953567528111</c:v>
                </c:pt>
                <c:pt idx="186">
                  <c:v>0.16424015696315347</c:v>
                </c:pt>
                <c:pt idx="187">
                  <c:v>0.16424015696315347</c:v>
                </c:pt>
                <c:pt idx="188">
                  <c:v>0.16424015696315347</c:v>
                </c:pt>
                <c:pt idx="189">
                  <c:v>0.16424015696315347</c:v>
                </c:pt>
                <c:pt idx="190">
                  <c:v>0.16424015696315347</c:v>
                </c:pt>
                <c:pt idx="191">
                  <c:v>0.17198055709247931</c:v>
                </c:pt>
                <c:pt idx="192">
                  <c:v>0.17198055709247931</c:v>
                </c:pt>
                <c:pt idx="193">
                  <c:v>0.17198055709247931</c:v>
                </c:pt>
                <c:pt idx="194">
                  <c:v>0.18008575104123237</c:v>
                </c:pt>
                <c:pt idx="195">
                  <c:v>0.18008575104123237</c:v>
                </c:pt>
                <c:pt idx="196">
                  <c:v>0.18008575104123237</c:v>
                </c:pt>
                <c:pt idx="197">
                  <c:v>0.18008575104123237</c:v>
                </c:pt>
                <c:pt idx="198">
                  <c:v>0.18857293101246159</c:v>
                </c:pt>
                <c:pt idx="199">
                  <c:v>0.18857293101246159</c:v>
                </c:pt>
                <c:pt idx="200">
                  <c:v>0.19746009945278103</c:v>
                </c:pt>
                <c:pt idx="201">
                  <c:v>0.20676610723797678</c:v>
                </c:pt>
                <c:pt idx="202">
                  <c:v>0.20676610723797678</c:v>
                </c:pt>
                <c:pt idx="203">
                  <c:v>0.20676610723797678</c:v>
                </c:pt>
                <c:pt idx="204">
                  <c:v>0.21651069365823924</c:v>
                </c:pt>
                <c:pt idx="205">
                  <c:v>0.21651069365823924</c:v>
                </c:pt>
                <c:pt idx="206">
                  <c:v>0.21651069365823924</c:v>
                </c:pt>
                <c:pt idx="207">
                  <c:v>0.21651069365823924</c:v>
                </c:pt>
                <c:pt idx="208">
                  <c:v>0.22671452828784505</c:v>
                </c:pt>
                <c:pt idx="209">
                  <c:v>0.22671452828784505</c:v>
                </c:pt>
                <c:pt idx="210">
                  <c:v>0.22671452828784505</c:v>
                </c:pt>
                <c:pt idx="211">
                  <c:v>0.22671452828784505</c:v>
                </c:pt>
                <c:pt idx="212">
                  <c:v>0.22671452828784505</c:v>
                </c:pt>
                <c:pt idx="213">
                  <c:v>0.22671452828784505</c:v>
                </c:pt>
                <c:pt idx="214">
                  <c:v>0.22671452828784505</c:v>
                </c:pt>
                <c:pt idx="215">
                  <c:v>0.22671452828784505</c:v>
                </c:pt>
                <c:pt idx="216">
                  <c:v>0.22671452828784505</c:v>
                </c:pt>
                <c:pt idx="217">
                  <c:v>0.23739925482809612</c:v>
                </c:pt>
                <c:pt idx="218">
                  <c:v>0.23739925482809612</c:v>
                </c:pt>
                <c:pt idx="219">
                  <c:v>0.2485875370165099</c:v>
                </c:pt>
                <c:pt idx="220">
                  <c:v>0.2485875370165099</c:v>
                </c:pt>
                <c:pt idx="221">
                  <c:v>0.2485875370165099</c:v>
                </c:pt>
                <c:pt idx="222">
                  <c:v>0.26030310669964735</c:v>
                </c:pt>
                <c:pt idx="223">
                  <c:v>0.26030310669964735</c:v>
                </c:pt>
                <c:pt idx="224">
                  <c:v>0.26030310669964735</c:v>
                </c:pt>
                <c:pt idx="225">
                  <c:v>0.27257081417153928</c:v>
                </c:pt>
                <c:pt idx="226">
                  <c:v>0.27257081417153928</c:v>
                </c:pt>
                <c:pt idx="227">
                  <c:v>0.27257081417153928</c:v>
                </c:pt>
                <c:pt idx="228">
                  <c:v>0.28541668088449679</c:v>
                </c:pt>
                <c:pt idx="229">
                  <c:v>0.28541668088449679</c:v>
                </c:pt>
                <c:pt idx="230">
                  <c:v>0.28541668088449679</c:v>
                </c:pt>
                <c:pt idx="231">
                  <c:v>0.28541668088449679</c:v>
                </c:pt>
                <c:pt idx="232">
                  <c:v>0.28541668088449679</c:v>
                </c:pt>
                <c:pt idx="233">
                  <c:v>0.28541668088449679</c:v>
                </c:pt>
                <c:pt idx="234">
                  <c:v>0.28541668088449679</c:v>
                </c:pt>
                <c:pt idx="235">
                  <c:v>0.29886795464408888</c:v>
                </c:pt>
                <c:pt idx="236">
                  <c:v>0.29886795464408888</c:v>
                </c:pt>
                <c:pt idx="237">
                  <c:v>0.29886795464408888</c:v>
                </c:pt>
                <c:pt idx="238">
                  <c:v>0.29886795464408888</c:v>
                </c:pt>
                <c:pt idx="239">
                  <c:v>0.29886795464408888</c:v>
                </c:pt>
                <c:pt idx="240">
                  <c:v>0.29886795464408888</c:v>
                </c:pt>
                <c:pt idx="241">
                  <c:v>0.29886795464408888</c:v>
                </c:pt>
                <c:pt idx="242">
                  <c:v>0.29886795464408888</c:v>
                </c:pt>
                <c:pt idx="243">
                  <c:v>0.29886795464408888</c:v>
                </c:pt>
                <c:pt idx="244">
                  <c:v>0.31295316740540791</c:v>
                </c:pt>
                <c:pt idx="245">
                  <c:v>0.31295316740540791</c:v>
                </c:pt>
                <c:pt idx="246">
                  <c:v>0.31295316740540791</c:v>
                </c:pt>
                <c:pt idx="247">
                  <c:v>0.31295316740540791</c:v>
                </c:pt>
                <c:pt idx="248">
                  <c:v>0.32770219579315407</c:v>
                </c:pt>
                <c:pt idx="249">
                  <c:v>0.32770219579315407</c:v>
                </c:pt>
                <c:pt idx="250">
                  <c:v>0.32770219579315407</c:v>
                </c:pt>
                <c:pt idx="251">
                  <c:v>0.32770219579315407</c:v>
                </c:pt>
                <c:pt idx="252">
                  <c:v>0.32770219579315407</c:v>
                </c:pt>
                <c:pt idx="253">
                  <c:v>0.34314632447397714</c:v>
                </c:pt>
                <c:pt idx="254">
                  <c:v>0.34314632447397714</c:v>
                </c:pt>
                <c:pt idx="255">
                  <c:v>0.34314632447397714</c:v>
                </c:pt>
                <c:pt idx="256">
                  <c:v>0.34314632447397714</c:v>
                </c:pt>
                <c:pt idx="257">
                  <c:v>0.34314632447397714</c:v>
                </c:pt>
                <c:pt idx="258">
                  <c:v>0.34314632447397714</c:v>
                </c:pt>
                <c:pt idx="259">
                  <c:v>0.35931831251543878</c:v>
                </c:pt>
                <c:pt idx="260">
                  <c:v>0.35931831251543878</c:v>
                </c:pt>
                <c:pt idx="261">
                  <c:v>0.35931831251543878</c:v>
                </c:pt>
                <c:pt idx="262">
                  <c:v>0.35931831251543878</c:v>
                </c:pt>
                <c:pt idx="263">
                  <c:v>0.37625246287239067</c:v>
                </c:pt>
                <c:pt idx="264">
                  <c:v>0.37625246287239067</c:v>
                </c:pt>
                <c:pt idx="265">
                  <c:v>0.37625246287239067</c:v>
                </c:pt>
                <c:pt idx="266">
                  <c:v>0.37625246287239067</c:v>
                </c:pt>
                <c:pt idx="267">
                  <c:v>0.37625246287239067</c:v>
                </c:pt>
                <c:pt idx="268">
                  <c:v>0.39398469514814249</c:v>
                </c:pt>
                <c:pt idx="269">
                  <c:v>0.39398469514814249</c:v>
                </c:pt>
                <c:pt idx="270">
                  <c:v>0.39398469514814249</c:v>
                </c:pt>
                <c:pt idx="271">
                  <c:v>0.39398469514814249</c:v>
                </c:pt>
                <c:pt idx="272">
                  <c:v>0.39398469514814249</c:v>
                </c:pt>
                <c:pt idx="273">
                  <c:v>0.39398469514814249</c:v>
                </c:pt>
                <c:pt idx="274">
                  <c:v>0.39398469514814249</c:v>
                </c:pt>
                <c:pt idx="275">
                  <c:v>0.39398469514814249</c:v>
                </c:pt>
                <c:pt idx="276">
                  <c:v>0.41255262178474988</c:v>
                </c:pt>
                <c:pt idx="277">
                  <c:v>0.43199562784405676</c:v>
                </c:pt>
                <c:pt idx="278">
                  <c:v>0.43199562784405676</c:v>
                </c:pt>
                <c:pt idx="279">
                  <c:v>0.43199562784405676</c:v>
                </c:pt>
                <c:pt idx="280">
                  <c:v>0.43199562784405676</c:v>
                </c:pt>
                <c:pt idx="281">
                  <c:v>0.43199562784405676</c:v>
                </c:pt>
                <c:pt idx="282">
                  <c:v>0.43199562784405676</c:v>
                </c:pt>
                <c:pt idx="283">
                  <c:v>0.4523549545486838</c:v>
                </c:pt>
                <c:pt idx="284">
                  <c:v>0.4523549545486838</c:v>
                </c:pt>
                <c:pt idx="285">
                  <c:v>0.4523549545486838</c:v>
                </c:pt>
                <c:pt idx="286">
                  <c:v>0.4523549545486838</c:v>
                </c:pt>
                <c:pt idx="287">
                  <c:v>0.4523549545486838</c:v>
                </c:pt>
                <c:pt idx="288">
                  <c:v>0.4523549545486838</c:v>
                </c:pt>
                <c:pt idx="289">
                  <c:v>0.4523549545486838</c:v>
                </c:pt>
                <c:pt idx="290">
                  <c:v>0.4523549545486838</c:v>
                </c:pt>
                <c:pt idx="291">
                  <c:v>0.4523549545486838</c:v>
                </c:pt>
                <c:pt idx="292">
                  <c:v>0.47367378676019284</c:v>
                </c:pt>
                <c:pt idx="293">
                  <c:v>0.47367378676019284</c:v>
                </c:pt>
                <c:pt idx="294">
                  <c:v>0.47367378676019284</c:v>
                </c:pt>
                <c:pt idx="295">
                  <c:v>0.47367378676019284</c:v>
                </c:pt>
                <c:pt idx="296">
                  <c:v>0.47367378676019284</c:v>
                </c:pt>
                <c:pt idx="297">
                  <c:v>0.47367378676019284</c:v>
                </c:pt>
                <c:pt idx="298">
                  <c:v>0.49599734457997285</c:v>
                </c:pt>
                <c:pt idx="299">
                  <c:v>0.49599734457997285</c:v>
                </c:pt>
                <c:pt idx="300">
                  <c:v>0.49599734457997285</c:v>
                </c:pt>
                <c:pt idx="301">
                  <c:v>0.49599734457997285</c:v>
                </c:pt>
                <c:pt idx="302">
                  <c:v>0.49599734457997285</c:v>
                </c:pt>
                <c:pt idx="303">
                  <c:v>0.49599734457997285</c:v>
                </c:pt>
                <c:pt idx="304">
                  <c:v>0.49599734457997285</c:v>
                </c:pt>
                <c:pt idx="305">
                  <c:v>0.49599734457997285</c:v>
                </c:pt>
                <c:pt idx="306">
                  <c:v>0.51937297926712733</c:v>
                </c:pt>
                <c:pt idx="307">
                  <c:v>0.51937297926712733</c:v>
                </c:pt>
                <c:pt idx="308">
                  <c:v>0.51937297926712733</c:v>
                </c:pt>
                <c:pt idx="309">
                  <c:v>0.51937297926712733</c:v>
                </c:pt>
                <c:pt idx="310">
                  <c:v>0.51937297926712733</c:v>
                </c:pt>
                <c:pt idx="311">
                  <c:v>0.51937297926712733</c:v>
                </c:pt>
                <c:pt idx="312">
                  <c:v>0.51937297926712733</c:v>
                </c:pt>
                <c:pt idx="313">
                  <c:v>0.51937297926712733</c:v>
                </c:pt>
                <c:pt idx="314">
                  <c:v>0.53638836818240299</c:v>
                </c:pt>
                <c:pt idx="315">
                  <c:v>0.54385027367685956</c:v>
                </c:pt>
                <c:pt idx="316">
                  <c:v>0.54385027367685956</c:v>
                </c:pt>
                <c:pt idx="317">
                  <c:v>0.54385027367685956</c:v>
                </c:pt>
                <c:pt idx="318">
                  <c:v>0.54385027367685956</c:v>
                </c:pt>
                <c:pt idx="319">
                  <c:v>0.54385027367685956</c:v>
                </c:pt>
                <c:pt idx="320">
                  <c:v>0.54385027367685956</c:v>
                </c:pt>
                <c:pt idx="321">
                  <c:v>0.5514159846169755</c:v>
                </c:pt>
                <c:pt idx="322">
                  <c:v>0.55651817390349911</c:v>
                </c:pt>
                <c:pt idx="323">
                  <c:v>0.56948114743233258</c:v>
                </c:pt>
                <c:pt idx="324">
                  <c:v>0.56948114743233258</c:v>
                </c:pt>
                <c:pt idx="325">
                  <c:v>0.56948114743233258</c:v>
                </c:pt>
                <c:pt idx="326">
                  <c:v>0.56948114743233258</c:v>
                </c:pt>
                <c:pt idx="327">
                  <c:v>0.56948114743233258</c:v>
                </c:pt>
                <c:pt idx="328">
                  <c:v>0.56948114743233258</c:v>
                </c:pt>
                <c:pt idx="329">
                  <c:v>0.59631996705317869</c:v>
                </c:pt>
                <c:pt idx="330">
                  <c:v>0.59631996705317869</c:v>
                </c:pt>
                <c:pt idx="331">
                  <c:v>0.59631996705317869</c:v>
                </c:pt>
                <c:pt idx="332">
                  <c:v>0.59631996705317869</c:v>
                </c:pt>
                <c:pt idx="333">
                  <c:v>0.59631996705317869</c:v>
                </c:pt>
                <c:pt idx="334">
                  <c:v>0.59631996705317869</c:v>
                </c:pt>
                <c:pt idx="335">
                  <c:v>0.59631996705317869</c:v>
                </c:pt>
                <c:pt idx="336">
                  <c:v>0.59631996705317869</c:v>
                </c:pt>
                <c:pt idx="337">
                  <c:v>0.62442366127415561</c:v>
                </c:pt>
                <c:pt idx="338">
                  <c:v>0.62442366127415561</c:v>
                </c:pt>
                <c:pt idx="339">
                  <c:v>0.62442366127415561</c:v>
                </c:pt>
                <c:pt idx="340">
                  <c:v>0.62442366127415561</c:v>
                </c:pt>
                <c:pt idx="341">
                  <c:v>0.62442366127415561</c:v>
                </c:pt>
                <c:pt idx="342">
                  <c:v>0.62442366127415561</c:v>
                </c:pt>
                <c:pt idx="343">
                  <c:v>0.64014646475113268</c:v>
                </c:pt>
                <c:pt idx="344">
                  <c:v>0.64369383757369436</c:v>
                </c:pt>
                <c:pt idx="345">
                  <c:v>0.65385184179863265</c:v>
                </c:pt>
                <c:pt idx="346">
                  <c:v>0.65385184179863265</c:v>
                </c:pt>
                <c:pt idx="347">
                  <c:v>0.65385184179863265</c:v>
                </c:pt>
                <c:pt idx="348">
                  <c:v>0.65385184179863265</c:v>
                </c:pt>
                <c:pt idx="349">
                  <c:v>0.65385184179863265</c:v>
                </c:pt>
                <c:pt idx="350">
                  <c:v>0.68466692974300858</c:v>
                </c:pt>
                <c:pt idx="351">
                  <c:v>0.68466692974300858</c:v>
                </c:pt>
                <c:pt idx="352">
                  <c:v>0.68466692974300858</c:v>
                </c:pt>
                <c:pt idx="353">
                  <c:v>0.68466692974300858</c:v>
                </c:pt>
                <c:pt idx="354">
                  <c:v>0.68466692974300858</c:v>
                </c:pt>
                <c:pt idx="355">
                  <c:v>0.68466692974300858</c:v>
                </c:pt>
                <c:pt idx="356">
                  <c:v>0.68466692974300858</c:v>
                </c:pt>
                <c:pt idx="357">
                  <c:v>0.68466692974300858</c:v>
                </c:pt>
                <c:pt idx="358">
                  <c:v>0.71693428804026449</c:v>
                </c:pt>
                <c:pt idx="359">
                  <c:v>0.71693428804026449</c:v>
                </c:pt>
                <c:pt idx="360">
                  <c:v>0.71693428804026449</c:v>
                </c:pt>
                <c:pt idx="361">
                  <c:v>0.71693428804026449</c:v>
                </c:pt>
                <c:pt idx="362">
                  <c:v>0.71693428804026449</c:v>
                </c:pt>
                <c:pt idx="363">
                  <c:v>0.71693428804026449</c:v>
                </c:pt>
                <c:pt idx="364">
                  <c:v>0.71693428804026449</c:v>
                </c:pt>
                <c:pt idx="365">
                  <c:v>0.71693428804026449</c:v>
                </c:pt>
                <c:pt idx="366">
                  <c:v>0.75072236008350912</c:v>
                </c:pt>
                <c:pt idx="367">
                  <c:v>0.75072236008350912</c:v>
                </c:pt>
                <c:pt idx="368">
                  <c:v>0.75072236008350912</c:v>
                </c:pt>
                <c:pt idx="369">
                  <c:v>0.75072236008350912</c:v>
                </c:pt>
                <c:pt idx="370">
                  <c:v>0.75072236008350912</c:v>
                </c:pt>
                <c:pt idx="371">
                  <c:v>0.75072236008350912</c:v>
                </c:pt>
                <c:pt idx="372">
                  <c:v>0.75072236008350912</c:v>
                </c:pt>
                <c:pt idx="373">
                  <c:v>0.78610281490358935</c:v>
                </c:pt>
                <c:pt idx="374">
                  <c:v>0.78610281490358935</c:v>
                </c:pt>
                <c:pt idx="375">
                  <c:v>0.78610281490358935</c:v>
                </c:pt>
                <c:pt idx="376">
                  <c:v>0.78610281490358935</c:v>
                </c:pt>
                <c:pt idx="377">
                  <c:v>0.78610281490358935</c:v>
                </c:pt>
                <c:pt idx="378">
                  <c:v>0.78610281490358935</c:v>
                </c:pt>
                <c:pt idx="379">
                  <c:v>0.78610281490358935</c:v>
                </c:pt>
                <c:pt idx="380">
                  <c:v>0.78610281490358935</c:v>
                </c:pt>
                <c:pt idx="381">
                  <c:v>0.78610281490358935</c:v>
                </c:pt>
                <c:pt idx="382">
                  <c:v>0.78610281490358935</c:v>
                </c:pt>
                <c:pt idx="383">
                  <c:v>0.78610281490358935</c:v>
                </c:pt>
                <c:pt idx="384">
                  <c:v>0.82315069918871764</c:v>
                </c:pt>
                <c:pt idx="385">
                  <c:v>0.82315069918871764</c:v>
                </c:pt>
                <c:pt idx="386">
                  <c:v>0.82315069918871764</c:v>
                </c:pt>
                <c:pt idx="387">
                  <c:v>0.82315069918871764</c:v>
                </c:pt>
                <c:pt idx="388">
                  <c:v>0.82315069918871764</c:v>
                </c:pt>
                <c:pt idx="389">
                  <c:v>0.82315069918871764</c:v>
                </c:pt>
                <c:pt idx="390">
                  <c:v>0.82315069918871764</c:v>
                </c:pt>
                <c:pt idx="391">
                  <c:v>0.82315069918871764</c:v>
                </c:pt>
                <c:pt idx="392">
                  <c:v>0.82315069918871764</c:v>
                </c:pt>
                <c:pt idx="393">
                  <c:v>0.82315069918871764</c:v>
                </c:pt>
                <c:pt idx="394">
                  <c:v>0.82315069918871764</c:v>
                </c:pt>
                <c:pt idx="395">
                  <c:v>0.82315069918871764</c:v>
                </c:pt>
                <c:pt idx="396">
                  <c:v>0.82315069918871764</c:v>
                </c:pt>
                <c:pt idx="397">
                  <c:v>0.86194459646856869</c:v>
                </c:pt>
                <c:pt idx="398">
                  <c:v>0.86194459646856869</c:v>
                </c:pt>
                <c:pt idx="399">
                  <c:v>0.86194459646856869</c:v>
                </c:pt>
                <c:pt idx="400">
                  <c:v>0.86194459646856869</c:v>
                </c:pt>
                <c:pt idx="401">
                  <c:v>0.86194459646856869</c:v>
                </c:pt>
                <c:pt idx="402">
                  <c:v>0.86194459646856869</c:v>
                </c:pt>
                <c:pt idx="403">
                  <c:v>0.86194459646856869</c:v>
                </c:pt>
                <c:pt idx="404">
                  <c:v>0.89223519714602351</c:v>
                </c:pt>
                <c:pt idx="405">
                  <c:v>0.90256679380044547</c:v>
                </c:pt>
                <c:pt idx="406">
                  <c:v>0.90256679380044547</c:v>
                </c:pt>
                <c:pt idx="407">
                  <c:v>0.90256679380044547</c:v>
                </c:pt>
                <c:pt idx="408">
                  <c:v>0.90256679380044547</c:v>
                </c:pt>
                <c:pt idx="409">
                  <c:v>0.90256679380044547</c:v>
                </c:pt>
                <c:pt idx="410">
                  <c:v>0.90256679380044547</c:v>
                </c:pt>
                <c:pt idx="411">
                  <c:v>0.90256679380044547</c:v>
                </c:pt>
                <c:pt idx="412">
                  <c:v>0.90256679380044547</c:v>
                </c:pt>
                <c:pt idx="413">
                  <c:v>0.90256679380044547</c:v>
                </c:pt>
                <c:pt idx="414">
                  <c:v>0.90256679380044547</c:v>
                </c:pt>
                <c:pt idx="415">
                  <c:v>0.94510345631121861</c:v>
                </c:pt>
                <c:pt idx="416">
                  <c:v>0.94510345631121861</c:v>
                </c:pt>
                <c:pt idx="417">
                  <c:v>0.94510345631121861</c:v>
                </c:pt>
                <c:pt idx="418">
                  <c:v>0.94510345631121861</c:v>
                </c:pt>
                <c:pt idx="419">
                  <c:v>0.94510345631121861</c:v>
                </c:pt>
                <c:pt idx="420">
                  <c:v>0.94510345631121861</c:v>
                </c:pt>
                <c:pt idx="421">
                  <c:v>0.94510345631121861</c:v>
                </c:pt>
                <c:pt idx="422">
                  <c:v>0.94510345631121861</c:v>
                </c:pt>
                <c:pt idx="423">
                  <c:v>0.94510345631121861</c:v>
                </c:pt>
                <c:pt idx="424">
                  <c:v>0.94510345631121861</c:v>
                </c:pt>
                <c:pt idx="425">
                  <c:v>0.94510345631121861</c:v>
                </c:pt>
                <c:pt idx="426">
                  <c:v>0.98964480996505266</c:v>
                </c:pt>
                <c:pt idx="427">
                  <c:v>0.98964480996505266</c:v>
                </c:pt>
                <c:pt idx="428">
                  <c:v>0.98964480996505266</c:v>
                </c:pt>
                <c:pt idx="429">
                  <c:v>0.98964480996505266</c:v>
                </c:pt>
                <c:pt idx="430">
                  <c:v>0.98964480996505266</c:v>
                </c:pt>
                <c:pt idx="431">
                  <c:v>0.98964480996505266</c:v>
                </c:pt>
                <c:pt idx="432">
                  <c:v>0.98964480996505266</c:v>
                </c:pt>
                <c:pt idx="433">
                  <c:v>0.98964480996505266</c:v>
                </c:pt>
                <c:pt idx="434">
                  <c:v>0.98964480996505266</c:v>
                </c:pt>
                <c:pt idx="435">
                  <c:v>0.98964480996505266</c:v>
                </c:pt>
                <c:pt idx="436">
                  <c:v>0.98964480996505266</c:v>
                </c:pt>
                <c:pt idx="437">
                  <c:v>0.98964480996505266</c:v>
                </c:pt>
                <c:pt idx="438">
                  <c:v>1.0362853329448141</c:v>
                </c:pt>
                <c:pt idx="439">
                  <c:v>1.0362853329448141</c:v>
                </c:pt>
                <c:pt idx="440">
                  <c:v>1.0362853329448141</c:v>
                </c:pt>
                <c:pt idx="441">
                  <c:v>1.0362853329448141</c:v>
                </c:pt>
                <c:pt idx="442">
                  <c:v>1.0362853329448141</c:v>
                </c:pt>
                <c:pt idx="443">
                  <c:v>1.0362853329448141</c:v>
                </c:pt>
                <c:pt idx="444">
                  <c:v>1.0362853329448141</c:v>
                </c:pt>
                <c:pt idx="445">
                  <c:v>1.0362853329448141</c:v>
                </c:pt>
                <c:pt idx="446">
                  <c:v>1.0362853329448141</c:v>
                </c:pt>
                <c:pt idx="447">
                  <c:v>1.0362853329448141</c:v>
                </c:pt>
                <c:pt idx="448">
                  <c:v>1.0362853329448141</c:v>
                </c:pt>
                <c:pt idx="449">
                  <c:v>1.0362853329448141</c:v>
                </c:pt>
                <c:pt idx="450">
                  <c:v>1.0362853329448141</c:v>
                </c:pt>
                <c:pt idx="451">
                  <c:v>1.0362853329448141</c:v>
                </c:pt>
                <c:pt idx="452">
                  <c:v>1.0362853329448141</c:v>
                </c:pt>
                <c:pt idx="453">
                  <c:v>1.0362853329448141</c:v>
                </c:pt>
                <c:pt idx="454">
                  <c:v>1.0751754798256761</c:v>
                </c:pt>
                <c:pt idx="455">
                  <c:v>1.0851239560529458</c:v>
                </c:pt>
                <c:pt idx="456">
                  <c:v>1.0851239560529458</c:v>
                </c:pt>
                <c:pt idx="457">
                  <c:v>1.0851239560529458</c:v>
                </c:pt>
                <c:pt idx="458">
                  <c:v>1.0851239560529458</c:v>
                </c:pt>
                <c:pt idx="459">
                  <c:v>1.0851239560529458</c:v>
                </c:pt>
                <c:pt idx="460">
                  <c:v>1.0851239560529458</c:v>
                </c:pt>
                <c:pt idx="461">
                  <c:v>1.0851239560529458</c:v>
                </c:pt>
                <c:pt idx="462">
                  <c:v>1.0851239560529458</c:v>
                </c:pt>
                <c:pt idx="463">
                  <c:v>1.0851239560529458</c:v>
                </c:pt>
                <c:pt idx="464">
                  <c:v>1.0851239560529458</c:v>
                </c:pt>
                <c:pt idx="465">
                  <c:v>1.0851239560529458</c:v>
                </c:pt>
                <c:pt idx="466">
                  <c:v>1.1362642725569698</c:v>
                </c:pt>
                <c:pt idx="467">
                  <c:v>1.1362642725569698</c:v>
                </c:pt>
                <c:pt idx="468">
                  <c:v>1.1362642725569698</c:v>
                </c:pt>
                <c:pt idx="469">
                  <c:v>1.1362642725569698</c:v>
                </c:pt>
                <c:pt idx="470">
                  <c:v>1.1362642725569698</c:v>
                </c:pt>
                <c:pt idx="471">
                  <c:v>1.1362642725569698</c:v>
                </c:pt>
                <c:pt idx="472">
                  <c:v>1.1362642725569698</c:v>
                </c:pt>
                <c:pt idx="473">
                  <c:v>1.1362642725569698</c:v>
                </c:pt>
                <c:pt idx="474">
                  <c:v>1.1362642725569698</c:v>
                </c:pt>
                <c:pt idx="475">
                  <c:v>1.1362642725569698</c:v>
                </c:pt>
                <c:pt idx="476">
                  <c:v>1.1362642725569698</c:v>
                </c:pt>
                <c:pt idx="477">
                  <c:v>1.1362642725569698</c:v>
                </c:pt>
                <c:pt idx="478">
                  <c:v>1.1362642725569698</c:v>
                </c:pt>
                <c:pt idx="479">
                  <c:v>1.1362642725569698</c:v>
                </c:pt>
                <c:pt idx="480">
                  <c:v>1.1362642725569698</c:v>
                </c:pt>
                <c:pt idx="481">
                  <c:v>1.1362642725569698</c:v>
                </c:pt>
                <c:pt idx="482">
                  <c:v>1.1362642725569698</c:v>
                </c:pt>
                <c:pt idx="483">
                  <c:v>1.1898147579246874</c:v>
                </c:pt>
                <c:pt idx="484">
                  <c:v>1.1898147579246874</c:v>
                </c:pt>
                <c:pt idx="485">
                  <c:v>1.1898147579246874</c:v>
                </c:pt>
                <c:pt idx="486">
                  <c:v>1.1898147579246874</c:v>
                </c:pt>
                <c:pt idx="487">
                  <c:v>1.1898147579246874</c:v>
                </c:pt>
                <c:pt idx="488">
                  <c:v>1.1898147579246874</c:v>
                </c:pt>
                <c:pt idx="489">
                  <c:v>1.1898147579246874</c:v>
                </c:pt>
                <c:pt idx="490">
                  <c:v>1.1898147579246874</c:v>
                </c:pt>
                <c:pt idx="491">
                  <c:v>1.1898147579246874</c:v>
                </c:pt>
                <c:pt idx="492">
                  <c:v>1.1898147579246874</c:v>
                </c:pt>
                <c:pt idx="493">
                  <c:v>1.1898147579246874</c:v>
                </c:pt>
                <c:pt idx="494">
                  <c:v>1.1898147579246874</c:v>
                </c:pt>
                <c:pt idx="495">
                  <c:v>1.2458889999152161</c:v>
                </c:pt>
                <c:pt idx="496">
                  <c:v>1.2458889999152161</c:v>
                </c:pt>
                <c:pt idx="497">
                  <c:v>1.2458889999152161</c:v>
                </c:pt>
                <c:pt idx="498">
                  <c:v>1.2458889999152161</c:v>
                </c:pt>
                <c:pt idx="499">
                  <c:v>1.2458889999152161</c:v>
                </c:pt>
                <c:pt idx="500">
                  <c:v>1.2458889999152161</c:v>
                </c:pt>
                <c:pt idx="501">
                  <c:v>1.2458889999152161</c:v>
                </c:pt>
                <c:pt idx="502">
                  <c:v>1.2458889999152161</c:v>
                </c:pt>
                <c:pt idx="503">
                  <c:v>1.2458889999152161</c:v>
                </c:pt>
                <c:pt idx="504">
                  <c:v>1.2458889999152161</c:v>
                </c:pt>
                <c:pt idx="505">
                  <c:v>1.2458889999152161</c:v>
                </c:pt>
                <c:pt idx="506">
                  <c:v>1.2458889999152161</c:v>
                </c:pt>
                <c:pt idx="507">
                  <c:v>1.2458889999152161</c:v>
                </c:pt>
                <c:pt idx="508">
                  <c:v>1.2458889999152161</c:v>
                </c:pt>
                <c:pt idx="509">
                  <c:v>1.2458889999152161</c:v>
                </c:pt>
                <c:pt idx="510">
                  <c:v>1.2458889999152161</c:v>
                </c:pt>
                <c:pt idx="511">
                  <c:v>1.2458889999152161</c:v>
                </c:pt>
                <c:pt idx="512">
                  <c:v>1.2458889999152161</c:v>
                </c:pt>
                <c:pt idx="513">
                  <c:v>1.2458889999152161</c:v>
                </c:pt>
                <c:pt idx="514">
                  <c:v>1.2458889999152161</c:v>
                </c:pt>
                <c:pt idx="515">
                  <c:v>1.2458889999152161</c:v>
                </c:pt>
                <c:pt idx="516">
                  <c:v>1.3046059395138088</c:v>
                </c:pt>
                <c:pt idx="517">
                  <c:v>1.3046059395138088</c:v>
                </c:pt>
                <c:pt idx="518">
                  <c:v>1.3046059395138088</c:v>
                </c:pt>
                <c:pt idx="519">
                  <c:v>1.3046059395138088</c:v>
                </c:pt>
                <c:pt idx="520">
                  <c:v>1.3046059395138088</c:v>
                </c:pt>
                <c:pt idx="521">
                  <c:v>1.3046059395138088</c:v>
                </c:pt>
                <c:pt idx="522">
                  <c:v>1.3046059395138088</c:v>
                </c:pt>
                <c:pt idx="523">
                  <c:v>1.3046059395138088</c:v>
                </c:pt>
                <c:pt idx="524">
                  <c:v>1.3046059395138088</c:v>
                </c:pt>
                <c:pt idx="525">
                  <c:v>1.3046059395138088</c:v>
                </c:pt>
                <c:pt idx="526">
                  <c:v>1.3046059395138088</c:v>
                </c:pt>
                <c:pt idx="527">
                  <c:v>1.3046059395138088</c:v>
                </c:pt>
                <c:pt idx="528">
                  <c:v>1.3046059395138088</c:v>
                </c:pt>
                <c:pt idx="529">
                  <c:v>1.3046059395138088</c:v>
                </c:pt>
                <c:pt idx="530">
                  <c:v>1.3046059395138088</c:v>
                </c:pt>
                <c:pt idx="531">
                  <c:v>1.3046059395138088</c:v>
                </c:pt>
                <c:pt idx="532">
                  <c:v>1.3046059395138088</c:v>
                </c:pt>
                <c:pt idx="533">
                  <c:v>1.3046059395138088</c:v>
                </c:pt>
                <c:pt idx="534">
                  <c:v>1.3046059395138088</c:v>
                </c:pt>
                <c:pt idx="535">
                  <c:v>1.3046059395138088</c:v>
                </c:pt>
                <c:pt idx="536">
                  <c:v>1.3046059395138088</c:v>
                </c:pt>
                <c:pt idx="537">
                  <c:v>1.3046059395138088</c:v>
                </c:pt>
                <c:pt idx="538">
                  <c:v>1.3660901232216742</c:v>
                </c:pt>
                <c:pt idx="539">
                  <c:v>1.3660901232216742</c:v>
                </c:pt>
                <c:pt idx="540">
                  <c:v>1.3660901232216742</c:v>
                </c:pt>
                <c:pt idx="541">
                  <c:v>1.3660901232216742</c:v>
                </c:pt>
                <c:pt idx="542">
                  <c:v>1.3660901232216742</c:v>
                </c:pt>
                <c:pt idx="543">
                  <c:v>1.3660901232216742</c:v>
                </c:pt>
                <c:pt idx="544">
                  <c:v>1.3660901232216742</c:v>
                </c:pt>
                <c:pt idx="545">
                  <c:v>1.3660901232216742</c:v>
                </c:pt>
                <c:pt idx="546">
                  <c:v>1.3660901232216742</c:v>
                </c:pt>
                <c:pt idx="547">
                  <c:v>1.3660901232216742</c:v>
                </c:pt>
                <c:pt idx="548">
                  <c:v>1.3660901232216742</c:v>
                </c:pt>
                <c:pt idx="549">
                  <c:v>1.3660901232216742</c:v>
                </c:pt>
                <c:pt idx="550">
                  <c:v>1.3660901232216742</c:v>
                </c:pt>
                <c:pt idx="551">
                  <c:v>1.3660901232216742</c:v>
                </c:pt>
                <c:pt idx="552">
                  <c:v>1.3660901232216742</c:v>
                </c:pt>
                <c:pt idx="553">
                  <c:v>1.4304719672357844</c:v>
                </c:pt>
                <c:pt idx="554">
                  <c:v>1.4304719672357844</c:v>
                </c:pt>
                <c:pt idx="555">
                  <c:v>1.4304719672357844</c:v>
                </c:pt>
                <c:pt idx="556">
                  <c:v>1.4304719672357844</c:v>
                </c:pt>
                <c:pt idx="557">
                  <c:v>1.4304719672357844</c:v>
                </c:pt>
                <c:pt idx="558">
                  <c:v>1.4304719672357844</c:v>
                </c:pt>
                <c:pt idx="559">
                  <c:v>1.4304719672357844</c:v>
                </c:pt>
                <c:pt idx="560">
                  <c:v>1.4304719672357844</c:v>
                </c:pt>
                <c:pt idx="561">
                  <c:v>1.4304719672357844</c:v>
                </c:pt>
                <c:pt idx="562">
                  <c:v>1.4304719672357844</c:v>
                </c:pt>
                <c:pt idx="563">
                  <c:v>1.4304719672357844</c:v>
                </c:pt>
                <c:pt idx="564">
                  <c:v>1.4304719672357844</c:v>
                </c:pt>
                <c:pt idx="565">
                  <c:v>1.4304719672357844</c:v>
                </c:pt>
                <c:pt idx="566">
                  <c:v>1.4304719672357844</c:v>
                </c:pt>
                <c:pt idx="567">
                  <c:v>1.4304719672357844</c:v>
                </c:pt>
                <c:pt idx="568">
                  <c:v>1.4304719672357844</c:v>
                </c:pt>
                <c:pt idx="569">
                  <c:v>1.4304719672357844</c:v>
                </c:pt>
                <c:pt idx="570">
                  <c:v>1.4304719672357844</c:v>
                </c:pt>
                <c:pt idx="571">
                  <c:v>1.4304719672357844</c:v>
                </c:pt>
                <c:pt idx="572">
                  <c:v>1.4304719672357844</c:v>
                </c:pt>
                <c:pt idx="573">
                  <c:v>1.4705484963314244</c:v>
                </c:pt>
                <c:pt idx="574">
                  <c:v>1.4978880340791192</c:v>
                </c:pt>
                <c:pt idx="575">
                  <c:v>1.4978880340791192</c:v>
                </c:pt>
                <c:pt idx="576">
                  <c:v>1.4978880340791192</c:v>
                </c:pt>
                <c:pt idx="577">
                  <c:v>1.4978880340791192</c:v>
                </c:pt>
                <c:pt idx="578">
                  <c:v>1.4978880340791192</c:v>
                </c:pt>
                <c:pt idx="579">
                  <c:v>1.4978880340791192</c:v>
                </c:pt>
                <c:pt idx="580">
                  <c:v>1.4978880340791192</c:v>
                </c:pt>
                <c:pt idx="581">
                  <c:v>1.4978880340791192</c:v>
                </c:pt>
                <c:pt idx="582">
                  <c:v>1.4978880340791192</c:v>
                </c:pt>
                <c:pt idx="583">
                  <c:v>1.4978880340791192</c:v>
                </c:pt>
                <c:pt idx="584">
                  <c:v>1.4978880340791192</c:v>
                </c:pt>
                <c:pt idx="585">
                  <c:v>1.4978880340791192</c:v>
                </c:pt>
                <c:pt idx="586">
                  <c:v>1.4978880340791192</c:v>
                </c:pt>
                <c:pt idx="587">
                  <c:v>1.4978880340791192</c:v>
                </c:pt>
                <c:pt idx="588">
                  <c:v>1.4978880340791192</c:v>
                </c:pt>
                <c:pt idx="589">
                  <c:v>1.4978880340791192</c:v>
                </c:pt>
                <c:pt idx="590">
                  <c:v>1.4978880340791192</c:v>
                </c:pt>
                <c:pt idx="591">
                  <c:v>1.4978880340791192</c:v>
                </c:pt>
                <c:pt idx="592">
                  <c:v>1.4978880340791192</c:v>
                </c:pt>
                <c:pt idx="593">
                  <c:v>1.4978880340791192</c:v>
                </c:pt>
                <c:pt idx="594">
                  <c:v>1.4978880340791192</c:v>
                </c:pt>
                <c:pt idx="595">
                  <c:v>1.4978880340791192</c:v>
                </c:pt>
                <c:pt idx="596">
                  <c:v>1.4978880340791192</c:v>
                </c:pt>
                <c:pt idx="597">
                  <c:v>1.532778328494359</c:v>
                </c:pt>
                <c:pt idx="598">
                  <c:v>1.5684813222680867</c:v>
                </c:pt>
                <c:pt idx="599">
                  <c:v>1.5684813222680867</c:v>
                </c:pt>
                <c:pt idx="600">
                  <c:v>1.5684813222680867</c:v>
                </c:pt>
                <c:pt idx="601">
                  <c:v>1.5684813222680867</c:v>
                </c:pt>
                <c:pt idx="602">
                  <c:v>1.5684813222680867</c:v>
                </c:pt>
                <c:pt idx="603">
                  <c:v>1.5684813222680867</c:v>
                </c:pt>
                <c:pt idx="604">
                  <c:v>1.5684813222680867</c:v>
                </c:pt>
                <c:pt idx="605">
                  <c:v>1.5684813222680867</c:v>
                </c:pt>
                <c:pt idx="606">
                  <c:v>1.5684813222680867</c:v>
                </c:pt>
                <c:pt idx="607">
                  <c:v>1.5684813222680867</c:v>
                </c:pt>
                <c:pt idx="608">
                  <c:v>1.5684813222680867</c:v>
                </c:pt>
                <c:pt idx="609">
                  <c:v>1.5684813222680867</c:v>
                </c:pt>
                <c:pt idx="610">
                  <c:v>1.5684813222680867</c:v>
                </c:pt>
                <c:pt idx="611">
                  <c:v>1.5684813222680867</c:v>
                </c:pt>
                <c:pt idx="612">
                  <c:v>1.5684813222680867</c:v>
                </c:pt>
                <c:pt idx="613">
                  <c:v>1.5684813222680867</c:v>
                </c:pt>
                <c:pt idx="614">
                  <c:v>1.5684813222680867</c:v>
                </c:pt>
                <c:pt idx="615">
                  <c:v>1.6424015696315395</c:v>
                </c:pt>
                <c:pt idx="616">
                  <c:v>1.6424015696315395</c:v>
                </c:pt>
                <c:pt idx="617">
                  <c:v>1.6424015696315395</c:v>
                </c:pt>
                <c:pt idx="618">
                  <c:v>1.6424015696315395</c:v>
                </c:pt>
                <c:pt idx="619">
                  <c:v>1.6424015696315395</c:v>
                </c:pt>
                <c:pt idx="620">
                  <c:v>1.6424015696315395</c:v>
                </c:pt>
                <c:pt idx="621">
                  <c:v>1.6424015696315395</c:v>
                </c:pt>
                <c:pt idx="622">
                  <c:v>1.6424015696315395</c:v>
                </c:pt>
                <c:pt idx="623">
                  <c:v>1.6424015696315395</c:v>
                </c:pt>
                <c:pt idx="624">
                  <c:v>1.6424015696315395</c:v>
                </c:pt>
                <c:pt idx="625">
                  <c:v>1.6424015696315395</c:v>
                </c:pt>
                <c:pt idx="626">
                  <c:v>1.6424015696315395</c:v>
                </c:pt>
                <c:pt idx="627">
                  <c:v>1.6424015696315395</c:v>
                </c:pt>
                <c:pt idx="628">
                  <c:v>1.6424015696315395</c:v>
                </c:pt>
                <c:pt idx="629">
                  <c:v>1.6424015696315395</c:v>
                </c:pt>
                <c:pt idx="630">
                  <c:v>1.6424015696315395</c:v>
                </c:pt>
                <c:pt idx="631">
                  <c:v>1.6424015696315395</c:v>
                </c:pt>
                <c:pt idx="632">
                  <c:v>1.6424015696315395</c:v>
                </c:pt>
                <c:pt idx="633">
                  <c:v>1.6424015696315395</c:v>
                </c:pt>
                <c:pt idx="634">
                  <c:v>1.6729360945532481</c:v>
                </c:pt>
                <c:pt idx="635">
                  <c:v>1.7198055709247875</c:v>
                </c:pt>
                <c:pt idx="636">
                  <c:v>1.7198055709247875</c:v>
                </c:pt>
                <c:pt idx="637">
                  <c:v>1.7198055709247875</c:v>
                </c:pt>
                <c:pt idx="638">
                  <c:v>1.7198055709247875</c:v>
                </c:pt>
                <c:pt idx="639">
                  <c:v>1.7198055709247875</c:v>
                </c:pt>
                <c:pt idx="640">
                  <c:v>1.7198055709247875</c:v>
                </c:pt>
                <c:pt idx="641">
                  <c:v>1.7198055709247875</c:v>
                </c:pt>
                <c:pt idx="642">
                  <c:v>1.7198055709247875</c:v>
                </c:pt>
                <c:pt idx="643">
                  <c:v>1.7198055709247875</c:v>
                </c:pt>
                <c:pt idx="644">
                  <c:v>1.7198055709247875</c:v>
                </c:pt>
                <c:pt idx="645">
                  <c:v>1.7198055709247875</c:v>
                </c:pt>
                <c:pt idx="646">
                  <c:v>1.7198055709247875</c:v>
                </c:pt>
                <c:pt idx="647">
                  <c:v>1.7198055709247875</c:v>
                </c:pt>
                <c:pt idx="648">
                  <c:v>1.7198055709247875</c:v>
                </c:pt>
                <c:pt idx="649">
                  <c:v>1.7198055709247875</c:v>
                </c:pt>
                <c:pt idx="650">
                  <c:v>1.7198055709247875</c:v>
                </c:pt>
                <c:pt idx="651">
                  <c:v>1.7198055709247875</c:v>
                </c:pt>
                <c:pt idx="652">
                  <c:v>1.7198055709247875</c:v>
                </c:pt>
                <c:pt idx="653">
                  <c:v>1.7198055709247875</c:v>
                </c:pt>
                <c:pt idx="654">
                  <c:v>1.7198055709247875</c:v>
                </c:pt>
                <c:pt idx="655">
                  <c:v>1.7198055709247875</c:v>
                </c:pt>
                <c:pt idx="656">
                  <c:v>1.8008575104123221</c:v>
                </c:pt>
                <c:pt idx="657">
                  <c:v>1.8008575104123221</c:v>
                </c:pt>
                <c:pt idx="658">
                  <c:v>1.8008575104123221</c:v>
                </c:pt>
                <c:pt idx="659">
                  <c:v>1.8008575104123221</c:v>
                </c:pt>
                <c:pt idx="660">
                  <c:v>1.8008575104123221</c:v>
                </c:pt>
                <c:pt idx="661">
                  <c:v>1.8008575104123221</c:v>
                </c:pt>
                <c:pt idx="662">
                  <c:v>1.8008575104123221</c:v>
                </c:pt>
                <c:pt idx="663">
                  <c:v>1.8008575104123221</c:v>
                </c:pt>
                <c:pt idx="664">
                  <c:v>1.8008575104123221</c:v>
                </c:pt>
                <c:pt idx="665">
                  <c:v>1.8008575104123221</c:v>
                </c:pt>
                <c:pt idx="666">
                  <c:v>1.8008575104123221</c:v>
                </c:pt>
                <c:pt idx="667">
                  <c:v>1.8008575104123221</c:v>
                </c:pt>
                <c:pt idx="668">
                  <c:v>1.8008575104123221</c:v>
                </c:pt>
                <c:pt idx="669">
                  <c:v>1.8008575104123221</c:v>
                </c:pt>
                <c:pt idx="670">
                  <c:v>1.8008575104123221</c:v>
                </c:pt>
                <c:pt idx="671">
                  <c:v>1.8008575104123221</c:v>
                </c:pt>
                <c:pt idx="672">
                  <c:v>1.8008575104123221</c:v>
                </c:pt>
                <c:pt idx="673">
                  <c:v>1.8008575104123221</c:v>
                </c:pt>
                <c:pt idx="674">
                  <c:v>1.8008575104123221</c:v>
                </c:pt>
                <c:pt idx="675">
                  <c:v>1.8008575104123221</c:v>
                </c:pt>
                <c:pt idx="676">
                  <c:v>1.8008575104123221</c:v>
                </c:pt>
                <c:pt idx="677">
                  <c:v>1.8008575104123221</c:v>
                </c:pt>
                <c:pt idx="678">
                  <c:v>1.8008575104123221</c:v>
                </c:pt>
                <c:pt idx="679">
                  <c:v>1.8008575104123221</c:v>
                </c:pt>
                <c:pt idx="680">
                  <c:v>1.8008575104123221</c:v>
                </c:pt>
                <c:pt idx="681">
                  <c:v>1.8008575104123221</c:v>
                </c:pt>
                <c:pt idx="682">
                  <c:v>1.8857293101246075</c:v>
                </c:pt>
                <c:pt idx="683">
                  <c:v>1.8857293101246075</c:v>
                </c:pt>
                <c:pt idx="684">
                  <c:v>1.8857293101246075</c:v>
                </c:pt>
                <c:pt idx="685">
                  <c:v>1.8857293101246075</c:v>
                </c:pt>
                <c:pt idx="686">
                  <c:v>1.8857293101246075</c:v>
                </c:pt>
                <c:pt idx="687">
                  <c:v>1.8857293101246075</c:v>
                </c:pt>
                <c:pt idx="688">
                  <c:v>1.8857293101246075</c:v>
                </c:pt>
                <c:pt idx="689">
                  <c:v>1.8857293101246075</c:v>
                </c:pt>
                <c:pt idx="690">
                  <c:v>1.8857293101246075</c:v>
                </c:pt>
                <c:pt idx="691">
                  <c:v>1.8857293101246075</c:v>
                </c:pt>
                <c:pt idx="692">
                  <c:v>1.8857293101246075</c:v>
                </c:pt>
                <c:pt idx="693">
                  <c:v>1.8857293101246075</c:v>
                </c:pt>
                <c:pt idx="694">
                  <c:v>1.8857293101246075</c:v>
                </c:pt>
                <c:pt idx="695">
                  <c:v>1.8857293101246075</c:v>
                </c:pt>
                <c:pt idx="696">
                  <c:v>1.8857293101246075</c:v>
                </c:pt>
                <c:pt idx="697">
                  <c:v>1.8857293101246075</c:v>
                </c:pt>
                <c:pt idx="698">
                  <c:v>1.8857293101246075</c:v>
                </c:pt>
                <c:pt idx="699">
                  <c:v>1.8857293101246075</c:v>
                </c:pt>
                <c:pt idx="700">
                  <c:v>1.8857293101246075</c:v>
                </c:pt>
                <c:pt idx="701">
                  <c:v>1.8857293101246075</c:v>
                </c:pt>
                <c:pt idx="702">
                  <c:v>1.8857293101246075</c:v>
                </c:pt>
                <c:pt idx="703">
                  <c:v>1.8857293101246075</c:v>
                </c:pt>
                <c:pt idx="704">
                  <c:v>1.8857293101246075</c:v>
                </c:pt>
                <c:pt idx="705">
                  <c:v>1.8857293101246075</c:v>
                </c:pt>
                <c:pt idx="706">
                  <c:v>1.8857293101246075</c:v>
                </c:pt>
                <c:pt idx="707">
                  <c:v>1.8857293101246075</c:v>
                </c:pt>
                <c:pt idx="708">
                  <c:v>1.8857293101246075</c:v>
                </c:pt>
                <c:pt idx="709">
                  <c:v>1.8857293101246075</c:v>
                </c:pt>
                <c:pt idx="710">
                  <c:v>1.8857293101246075</c:v>
                </c:pt>
                <c:pt idx="711">
                  <c:v>1.8857293101246075</c:v>
                </c:pt>
                <c:pt idx="712">
                  <c:v>1.8857293101246075</c:v>
                </c:pt>
                <c:pt idx="713">
                  <c:v>1.8857293101246075</c:v>
                </c:pt>
                <c:pt idx="714">
                  <c:v>1.8857293101246075</c:v>
                </c:pt>
                <c:pt idx="715">
                  <c:v>1.8857293101246075</c:v>
                </c:pt>
                <c:pt idx="716">
                  <c:v>1.9296535883889363</c:v>
                </c:pt>
                <c:pt idx="717">
                  <c:v>1.9746009945278122</c:v>
                </c:pt>
                <c:pt idx="718">
                  <c:v>1.9746009945278122</c:v>
                </c:pt>
                <c:pt idx="719">
                  <c:v>1.9746009945278122</c:v>
                </c:pt>
                <c:pt idx="720">
                  <c:v>1.9746009945278122</c:v>
                </c:pt>
                <c:pt idx="721">
                  <c:v>1.9746009945278122</c:v>
                </c:pt>
                <c:pt idx="722">
                  <c:v>1.9746009945278122</c:v>
                </c:pt>
                <c:pt idx="723">
                  <c:v>1.9746009945278122</c:v>
                </c:pt>
                <c:pt idx="724">
                  <c:v>1.9746009945278122</c:v>
                </c:pt>
                <c:pt idx="725">
                  <c:v>1.9746009945278122</c:v>
                </c:pt>
                <c:pt idx="726">
                  <c:v>1.9746009945278122</c:v>
                </c:pt>
                <c:pt idx="727">
                  <c:v>1.9746009945278122</c:v>
                </c:pt>
                <c:pt idx="728">
                  <c:v>1.9746009945278122</c:v>
                </c:pt>
                <c:pt idx="729">
                  <c:v>1.9746009945278122</c:v>
                </c:pt>
                <c:pt idx="730">
                  <c:v>1.9746009945278122</c:v>
                </c:pt>
                <c:pt idx="731">
                  <c:v>1.9746009945278122</c:v>
                </c:pt>
                <c:pt idx="732">
                  <c:v>1.9746009945278122</c:v>
                </c:pt>
                <c:pt idx="733">
                  <c:v>1.9746009945278122</c:v>
                </c:pt>
                <c:pt idx="734">
                  <c:v>1.9746009945278122</c:v>
                </c:pt>
                <c:pt idx="735">
                  <c:v>1.9746009945278122</c:v>
                </c:pt>
                <c:pt idx="736">
                  <c:v>1.9746009945278122</c:v>
                </c:pt>
                <c:pt idx="737">
                  <c:v>1.9746009945278122</c:v>
                </c:pt>
                <c:pt idx="738">
                  <c:v>1.9746009945278122</c:v>
                </c:pt>
                <c:pt idx="739">
                  <c:v>1.9746009945278122</c:v>
                </c:pt>
                <c:pt idx="740">
                  <c:v>1.9746009945278122</c:v>
                </c:pt>
                <c:pt idx="741">
                  <c:v>1.9746009945278122</c:v>
                </c:pt>
                <c:pt idx="742">
                  <c:v>1.9746009945278122</c:v>
                </c:pt>
                <c:pt idx="743">
                  <c:v>1.9746009945278122</c:v>
                </c:pt>
                <c:pt idx="744">
                  <c:v>1.9746009945278122</c:v>
                </c:pt>
                <c:pt idx="745">
                  <c:v>1.9746009945278122</c:v>
                </c:pt>
                <c:pt idx="746">
                  <c:v>1.9746009945278122</c:v>
                </c:pt>
                <c:pt idx="747">
                  <c:v>2.0676610723797646</c:v>
                </c:pt>
                <c:pt idx="748">
                  <c:v>2.0676610723797646</c:v>
                </c:pt>
                <c:pt idx="749">
                  <c:v>2.0676610723797646</c:v>
                </c:pt>
                <c:pt idx="750">
                  <c:v>2.0676610723797646</c:v>
                </c:pt>
                <c:pt idx="751">
                  <c:v>2.0676610723797646</c:v>
                </c:pt>
                <c:pt idx="752">
                  <c:v>2.0676610723797646</c:v>
                </c:pt>
                <c:pt idx="753">
                  <c:v>2.0676610723797646</c:v>
                </c:pt>
                <c:pt idx="754">
                  <c:v>2.0676610723797646</c:v>
                </c:pt>
                <c:pt idx="755">
                  <c:v>2.0676610723797646</c:v>
                </c:pt>
                <c:pt idx="756">
                  <c:v>2.0676610723797646</c:v>
                </c:pt>
                <c:pt idx="757">
                  <c:v>2.0676610723797646</c:v>
                </c:pt>
                <c:pt idx="758">
                  <c:v>2.0676610723797646</c:v>
                </c:pt>
                <c:pt idx="759">
                  <c:v>2.0676610723797646</c:v>
                </c:pt>
                <c:pt idx="760">
                  <c:v>2.0676610723797646</c:v>
                </c:pt>
                <c:pt idx="761">
                  <c:v>2.0676610723797646</c:v>
                </c:pt>
                <c:pt idx="762">
                  <c:v>2.0676610723797646</c:v>
                </c:pt>
                <c:pt idx="763">
                  <c:v>2.0676610723797646</c:v>
                </c:pt>
                <c:pt idx="764">
                  <c:v>2.0676610723797646</c:v>
                </c:pt>
                <c:pt idx="765">
                  <c:v>2.0676610723797646</c:v>
                </c:pt>
                <c:pt idx="766">
                  <c:v>2.0676610723797646</c:v>
                </c:pt>
                <c:pt idx="767">
                  <c:v>2.0676610723797646</c:v>
                </c:pt>
                <c:pt idx="768">
                  <c:v>2.0676610723797646</c:v>
                </c:pt>
                <c:pt idx="769">
                  <c:v>2.0676610723797646</c:v>
                </c:pt>
                <c:pt idx="770">
                  <c:v>2.0676610723797646</c:v>
                </c:pt>
                <c:pt idx="771">
                  <c:v>2.0676610723797646</c:v>
                </c:pt>
                <c:pt idx="772">
                  <c:v>2.0676610723797646</c:v>
                </c:pt>
                <c:pt idx="773">
                  <c:v>2.0676610723797646</c:v>
                </c:pt>
                <c:pt idx="774">
                  <c:v>2.0676610723797646</c:v>
                </c:pt>
                <c:pt idx="775">
                  <c:v>2.0676610723797646</c:v>
                </c:pt>
                <c:pt idx="776">
                  <c:v>2.1158230857779241</c:v>
                </c:pt>
                <c:pt idx="777">
                  <c:v>2.1651069365823958</c:v>
                </c:pt>
                <c:pt idx="778">
                  <c:v>2.1651069365823958</c:v>
                </c:pt>
                <c:pt idx="779">
                  <c:v>2.1651069365823958</c:v>
                </c:pt>
                <c:pt idx="780">
                  <c:v>2.1651069365823958</c:v>
                </c:pt>
                <c:pt idx="781">
                  <c:v>2.1651069365823958</c:v>
                </c:pt>
                <c:pt idx="782">
                  <c:v>2.1651069365823958</c:v>
                </c:pt>
                <c:pt idx="783">
                  <c:v>2.1651069365823958</c:v>
                </c:pt>
                <c:pt idx="784">
                  <c:v>2.1651069365823958</c:v>
                </c:pt>
                <c:pt idx="785">
                  <c:v>2.1651069365823958</c:v>
                </c:pt>
                <c:pt idx="786">
                  <c:v>2.1651069365823958</c:v>
                </c:pt>
                <c:pt idx="787">
                  <c:v>2.1651069365823958</c:v>
                </c:pt>
                <c:pt idx="788">
                  <c:v>2.1651069365823958</c:v>
                </c:pt>
                <c:pt idx="789">
                  <c:v>2.1651069365823958</c:v>
                </c:pt>
                <c:pt idx="790">
                  <c:v>2.1651069365823958</c:v>
                </c:pt>
                <c:pt idx="791">
                  <c:v>2.1651069365823958</c:v>
                </c:pt>
                <c:pt idx="792">
                  <c:v>2.1651069365823958</c:v>
                </c:pt>
                <c:pt idx="793">
                  <c:v>2.1651069365823958</c:v>
                </c:pt>
                <c:pt idx="794">
                  <c:v>2.1651069365823958</c:v>
                </c:pt>
                <c:pt idx="795">
                  <c:v>2.1651069365823958</c:v>
                </c:pt>
                <c:pt idx="796">
                  <c:v>2.1651069365823958</c:v>
                </c:pt>
                <c:pt idx="797">
                  <c:v>2.1651069365823958</c:v>
                </c:pt>
                <c:pt idx="798">
                  <c:v>2.1651069365823958</c:v>
                </c:pt>
                <c:pt idx="799">
                  <c:v>2.1651069365823958</c:v>
                </c:pt>
                <c:pt idx="800">
                  <c:v>2.1651069365823958</c:v>
                </c:pt>
                <c:pt idx="801">
                  <c:v>2.1651069365823958</c:v>
                </c:pt>
                <c:pt idx="802">
                  <c:v>2.1651069365823958</c:v>
                </c:pt>
                <c:pt idx="803">
                  <c:v>2.1651069365823958</c:v>
                </c:pt>
                <c:pt idx="804">
                  <c:v>2.1651069365823958</c:v>
                </c:pt>
                <c:pt idx="805">
                  <c:v>2.1651069365823958</c:v>
                </c:pt>
                <c:pt idx="806">
                  <c:v>2.1651069365823958</c:v>
                </c:pt>
                <c:pt idx="807">
                  <c:v>2.1651069365823958</c:v>
                </c:pt>
                <c:pt idx="808">
                  <c:v>2.1651069365823958</c:v>
                </c:pt>
                <c:pt idx="809">
                  <c:v>2.1651069365823958</c:v>
                </c:pt>
                <c:pt idx="810">
                  <c:v>2.1651069365823958</c:v>
                </c:pt>
                <c:pt idx="811">
                  <c:v>2.1651069365823958</c:v>
                </c:pt>
                <c:pt idx="812">
                  <c:v>2.1751006161319575</c:v>
                </c:pt>
                <c:pt idx="813">
                  <c:v>2.2671452828784586</c:v>
                </c:pt>
                <c:pt idx="814">
                  <c:v>2.2671452828784586</c:v>
                </c:pt>
                <c:pt idx="815">
                  <c:v>2.2671452828784586</c:v>
                </c:pt>
                <c:pt idx="816">
                  <c:v>2.2671452828784586</c:v>
                </c:pt>
                <c:pt idx="817">
                  <c:v>2.2671452828784586</c:v>
                </c:pt>
                <c:pt idx="818">
                  <c:v>2.2671452828784586</c:v>
                </c:pt>
                <c:pt idx="819">
                  <c:v>2.2671452828784586</c:v>
                </c:pt>
                <c:pt idx="820">
                  <c:v>2.2671452828784586</c:v>
                </c:pt>
                <c:pt idx="821">
                  <c:v>2.2671452828784586</c:v>
                </c:pt>
                <c:pt idx="822">
                  <c:v>2.2671452828784586</c:v>
                </c:pt>
                <c:pt idx="823">
                  <c:v>2.2671452828784586</c:v>
                </c:pt>
                <c:pt idx="824">
                  <c:v>2.2671452828784586</c:v>
                </c:pt>
                <c:pt idx="825">
                  <c:v>2.2671452828784586</c:v>
                </c:pt>
                <c:pt idx="826">
                  <c:v>2.2671452828784586</c:v>
                </c:pt>
                <c:pt idx="827">
                  <c:v>2.2671452828784586</c:v>
                </c:pt>
                <c:pt idx="828">
                  <c:v>2.2671452828784586</c:v>
                </c:pt>
                <c:pt idx="829">
                  <c:v>2.2671452828784586</c:v>
                </c:pt>
                <c:pt idx="830">
                  <c:v>2.2671452828784586</c:v>
                </c:pt>
                <c:pt idx="831">
                  <c:v>2.2671452828784586</c:v>
                </c:pt>
                <c:pt idx="832">
                  <c:v>2.2671452828784586</c:v>
                </c:pt>
                <c:pt idx="833">
                  <c:v>2.2671452828784586</c:v>
                </c:pt>
                <c:pt idx="834">
                  <c:v>2.2671452828784586</c:v>
                </c:pt>
                <c:pt idx="835">
                  <c:v>2.2671452828784586</c:v>
                </c:pt>
                <c:pt idx="836">
                  <c:v>2.2671452828784586</c:v>
                </c:pt>
                <c:pt idx="837">
                  <c:v>2.2671452828784586</c:v>
                </c:pt>
                <c:pt idx="838">
                  <c:v>2.2671452828784586</c:v>
                </c:pt>
                <c:pt idx="839">
                  <c:v>2.2671452828784586</c:v>
                </c:pt>
                <c:pt idx="840">
                  <c:v>2.2671452828784586</c:v>
                </c:pt>
                <c:pt idx="841">
                  <c:v>2.2671452828784586</c:v>
                </c:pt>
                <c:pt idx="842">
                  <c:v>2.2671452828784586</c:v>
                </c:pt>
                <c:pt idx="843">
                  <c:v>2.2671452828784586</c:v>
                </c:pt>
                <c:pt idx="844">
                  <c:v>2.2671452828784586</c:v>
                </c:pt>
                <c:pt idx="845">
                  <c:v>2.2671452828784586</c:v>
                </c:pt>
                <c:pt idx="846">
                  <c:v>2.2671452828784586</c:v>
                </c:pt>
                <c:pt idx="847">
                  <c:v>2.2671452828784586</c:v>
                </c:pt>
                <c:pt idx="848">
                  <c:v>2.2671452828784586</c:v>
                </c:pt>
                <c:pt idx="849">
                  <c:v>2.2671452828784586</c:v>
                </c:pt>
                <c:pt idx="850">
                  <c:v>2.2671452828784586</c:v>
                </c:pt>
                <c:pt idx="851">
                  <c:v>2.3522276537741567</c:v>
                </c:pt>
                <c:pt idx="852">
                  <c:v>2.3739925482809641</c:v>
                </c:pt>
                <c:pt idx="853">
                  <c:v>2.3739925482809641</c:v>
                </c:pt>
                <c:pt idx="854">
                  <c:v>2.3739925482809641</c:v>
                </c:pt>
                <c:pt idx="855">
                  <c:v>2.3739925482809641</c:v>
                </c:pt>
                <c:pt idx="856">
                  <c:v>2.3739925482809641</c:v>
                </c:pt>
                <c:pt idx="857">
                  <c:v>2.3739925482809641</c:v>
                </c:pt>
                <c:pt idx="858">
                  <c:v>2.3739925482809641</c:v>
                </c:pt>
                <c:pt idx="859">
                  <c:v>2.3739925482809641</c:v>
                </c:pt>
                <c:pt idx="860">
                  <c:v>2.3739925482809641</c:v>
                </c:pt>
                <c:pt idx="861">
                  <c:v>2.3739925482809641</c:v>
                </c:pt>
                <c:pt idx="862">
                  <c:v>2.3739925482809641</c:v>
                </c:pt>
                <c:pt idx="863">
                  <c:v>2.3739925482809641</c:v>
                </c:pt>
                <c:pt idx="864">
                  <c:v>2.3739925482809641</c:v>
                </c:pt>
                <c:pt idx="865">
                  <c:v>2.3739925482809641</c:v>
                </c:pt>
                <c:pt idx="866">
                  <c:v>2.3739925482809641</c:v>
                </c:pt>
                <c:pt idx="867">
                  <c:v>2.3739925482809641</c:v>
                </c:pt>
                <c:pt idx="868">
                  <c:v>2.3739925482809641</c:v>
                </c:pt>
                <c:pt idx="869">
                  <c:v>2.3739925482809641</c:v>
                </c:pt>
                <c:pt idx="870">
                  <c:v>2.3739925482809641</c:v>
                </c:pt>
                <c:pt idx="871">
                  <c:v>2.3739925482809641</c:v>
                </c:pt>
                <c:pt idx="872">
                  <c:v>2.3739925482809641</c:v>
                </c:pt>
                <c:pt idx="873">
                  <c:v>2.3739925482809641</c:v>
                </c:pt>
                <c:pt idx="874">
                  <c:v>2.3739925482809641</c:v>
                </c:pt>
                <c:pt idx="875">
                  <c:v>2.3739925482809641</c:v>
                </c:pt>
                <c:pt idx="876">
                  <c:v>2.3739925482809641</c:v>
                </c:pt>
                <c:pt idx="877">
                  <c:v>2.3739925482809641</c:v>
                </c:pt>
                <c:pt idx="878">
                  <c:v>2.3739925482809641</c:v>
                </c:pt>
                <c:pt idx="879">
                  <c:v>2.3739925482809641</c:v>
                </c:pt>
                <c:pt idx="880">
                  <c:v>2.3739925482809641</c:v>
                </c:pt>
                <c:pt idx="881">
                  <c:v>2.3739925482809641</c:v>
                </c:pt>
                <c:pt idx="882">
                  <c:v>2.3739925482809641</c:v>
                </c:pt>
                <c:pt idx="883">
                  <c:v>2.3739925482809641</c:v>
                </c:pt>
                <c:pt idx="884">
                  <c:v>2.3739925482809641</c:v>
                </c:pt>
                <c:pt idx="885">
                  <c:v>2.4292899383826319</c:v>
                </c:pt>
                <c:pt idx="886">
                  <c:v>2.4858753701650937</c:v>
                </c:pt>
                <c:pt idx="887">
                  <c:v>2.4858753701650937</c:v>
                </c:pt>
                <c:pt idx="888">
                  <c:v>2.4858753701650937</c:v>
                </c:pt>
                <c:pt idx="889">
                  <c:v>2.4858753701650937</c:v>
                </c:pt>
                <c:pt idx="890">
                  <c:v>2.4858753701650937</c:v>
                </c:pt>
                <c:pt idx="891">
                  <c:v>2.4858753701650937</c:v>
                </c:pt>
                <c:pt idx="892">
                  <c:v>2.4858753701650937</c:v>
                </c:pt>
                <c:pt idx="893">
                  <c:v>2.4858753701650937</c:v>
                </c:pt>
                <c:pt idx="894">
                  <c:v>2.4858753701650937</c:v>
                </c:pt>
                <c:pt idx="895">
                  <c:v>2.4858753701650937</c:v>
                </c:pt>
                <c:pt idx="896">
                  <c:v>2.4858753701650937</c:v>
                </c:pt>
                <c:pt idx="897">
                  <c:v>2.4858753701650937</c:v>
                </c:pt>
                <c:pt idx="898">
                  <c:v>2.4858753701650937</c:v>
                </c:pt>
                <c:pt idx="899">
                  <c:v>2.4858753701650937</c:v>
                </c:pt>
                <c:pt idx="900">
                  <c:v>2.4858753701650937</c:v>
                </c:pt>
                <c:pt idx="901">
                  <c:v>2.4858753701650937</c:v>
                </c:pt>
                <c:pt idx="902">
                  <c:v>2.4858753701650937</c:v>
                </c:pt>
                <c:pt idx="903">
                  <c:v>2.4858753701650937</c:v>
                </c:pt>
                <c:pt idx="904">
                  <c:v>2.4858753701650937</c:v>
                </c:pt>
                <c:pt idx="905">
                  <c:v>2.4858753701650937</c:v>
                </c:pt>
                <c:pt idx="906">
                  <c:v>2.4858753701650937</c:v>
                </c:pt>
                <c:pt idx="907">
                  <c:v>2.4858753701650937</c:v>
                </c:pt>
                <c:pt idx="908">
                  <c:v>2.4858753701650937</c:v>
                </c:pt>
                <c:pt idx="909">
                  <c:v>2.4858753701650937</c:v>
                </c:pt>
                <c:pt idx="910">
                  <c:v>2.4858753701650937</c:v>
                </c:pt>
                <c:pt idx="911">
                  <c:v>2.4858753701650937</c:v>
                </c:pt>
                <c:pt idx="912">
                  <c:v>2.4858753701650937</c:v>
                </c:pt>
                <c:pt idx="913">
                  <c:v>2.4858753701650937</c:v>
                </c:pt>
                <c:pt idx="914">
                  <c:v>2.60303106699648</c:v>
                </c:pt>
                <c:pt idx="915">
                  <c:v>2.60303106699648</c:v>
                </c:pt>
                <c:pt idx="916">
                  <c:v>2.60303106699648</c:v>
                </c:pt>
                <c:pt idx="917">
                  <c:v>2.60303106699648</c:v>
                </c:pt>
                <c:pt idx="918">
                  <c:v>2.60303106699648</c:v>
                </c:pt>
                <c:pt idx="919">
                  <c:v>2.60303106699648</c:v>
                </c:pt>
                <c:pt idx="920">
                  <c:v>2.60303106699648</c:v>
                </c:pt>
                <c:pt idx="921">
                  <c:v>2.60303106699648</c:v>
                </c:pt>
                <c:pt idx="922">
                  <c:v>2.60303106699648</c:v>
                </c:pt>
                <c:pt idx="923">
                  <c:v>2.60303106699648</c:v>
                </c:pt>
                <c:pt idx="924">
                  <c:v>2.60303106699648</c:v>
                </c:pt>
                <c:pt idx="925">
                  <c:v>2.60303106699648</c:v>
                </c:pt>
                <c:pt idx="926">
                  <c:v>2.60303106699648</c:v>
                </c:pt>
                <c:pt idx="927">
                  <c:v>2.60303106699648</c:v>
                </c:pt>
                <c:pt idx="928">
                  <c:v>2.60303106699648</c:v>
                </c:pt>
                <c:pt idx="929">
                  <c:v>2.60303106699648</c:v>
                </c:pt>
                <c:pt idx="930">
                  <c:v>2.60303106699648</c:v>
                </c:pt>
                <c:pt idx="931">
                  <c:v>2.60303106699648</c:v>
                </c:pt>
                <c:pt idx="932">
                  <c:v>2.60303106699648</c:v>
                </c:pt>
                <c:pt idx="933">
                  <c:v>2.60303106699648</c:v>
                </c:pt>
                <c:pt idx="934">
                  <c:v>2.60303106699648</c:v>
                </c:pt>
                <c:pt idx="935">
                  <c:v>2.60303106699648</c:v>
                </c:pt>
                <c:pt idx="936">
                  <c:v>2.60303106699648</c:v>
                </c:pt>
                <c:pt idx="937">
                  <c:v>2.60303106699648</c:v>
                </c:pt>
                <c:pt idx="938">
                  <c:v>2.60303106699648</c:v>
                </c:pt>
                <c:pt idx="939">
                  <c:v>2.60303106699648</c:v>
                </c:pt>
                <c:pt idx="940">
                  <c:v>2.60303106699648</c:v>
                </c:pt>
                <c:pt idx="941">
                  <c:v>2.60303106699648</c:v>
                </c:pt>
                <c:pt idx="942">
                  <c:v>2.60303106699648</c:v>
                </c:pt>
                <c:pt idx="943">
                  <c:v>2.60303106699648</c:v>
                </c:pt>
                <c:pt idx="944">
                  <c:v>2.60303106699648</c:v>
                </c:pt>
                <c:pt idx="945">
                  <c:v>2.60303106699648</c:v>
                </c:pt>
                <c:pt idx="946">
                  <c:v>2.60303106699648</c:v>
                </c:pt>
                <c:pt idx="947">
                  <c:v>2.60303106699648</c:v>
                </c:pt>
                <c:pt idx="948">
                  <c:v>2.6759583614019142</c:v>
                </c:pt>
                <c:pt idx="949">
                  <c:v>2.7257081417154012</c:v>
                </c:pt>
                <c:pt idx="950">
                  <c:v>2.7257081417154012</c:v>
                </c:pt>
                <c:pt idx="951">
                  <c:v>2.7257081417154012</c:v>
                </c:pt>
                <c:pt idx="952">
                  <c:v>2.7257081417154012</c:v>
                </c:pt>
                <c:pt idx="953">
                  <c:v>2.7257081417154012</c:v>
                </c:pt>
                <c:pt idx="954">
                  <c:v>2.7257081417154012</c:v>
                </c:pt>
                <c:pt idx="955">
                  <c:v>2.7257081417154012</c:v>
                </c:pt>
                <c:pt idx="956">
                  <c:v>2.7257081417154012</c:v>
                </c:pt>
                <c:pt idx="957">
                  <c:v>2.7257081417154012</c:v>
                </c:pt>
                <c:pt idx="958">
                  <c:v>2.7257081417154012</c:v>
                </c:pt>
                <c:pt idx="959">
                  <c:v>2.7257081417154012</c:v>
                </c:pt>
                <c:pt idx="960">
                  <c:v>2.7257081417154012</c:v>
                </c:pt>
                <c:pt idx="961">
                  <c:v>2.7257081417154012</c:v>
                </c:pt>
                <c:pt idx="962">
                  <c:v>2.7257081417154012</c:v>
                </c:pt>
                <c:pt idx="963">
                  <c:v>2.7257081417154012</c:v>
                </c:pt>
                <c:pt idx="964">
                  <c:v>2.7257081417154012</c:v>
                </c:pt>
                <c:pt idx="965">
                  <c:v>2.7257081417154012</c:v>
                </c:pt>
                <c:pt idx="966">
                  <c:v>2.7257081417154012</c:v>
                </c:pt>
                <c:pt idx="967">
                  <c:v>2.7257081417154012</c:v>
                </c:pt>
                <c:pt idx="968">
                  <c:v>2.7257081417154012</c:v>
                </c:pt>
                <c:pt idx="969">
                  <c:v>2.7257081417154012</c:v>
                </c:pt>
                <c:pt idx="970">
                  <c:v>2.7257081417154012</c:v>
                </c:pt>
                <c:pt idx="971">
                  <c:v>2.7257081417154012</c:v>
                </c:pt>
                <c:pt idx="972">
                  <c:v>2.7257081417154012</c:v>
                </c:pt>
                <c:pt idx="973">
                  <c:v>2.7257081417154012</c:v>
                </c:pt>
                <c:pt idx="974">
                  <c:v>2.7257081417154012</c:v>
                </c:pt>
                <c:pt idx="975">
                  <c:v>2.7257081417154012</c:v>
                </c:pt>
                <c:pt idx="976">
                  <c:v>2.7257081417154012</c:v>
                </c:pt>
                <c:pt idx="977">
                  <c:v>2.7257081417154012</c:v>
                </c:pt>
                <c:pt idx="978">
                  <c:v>2.7257081417154012</c:v>
                </c:pt>
                <c:pt idx="979">
                  <c:v>2.7257081417154012</c:v>
                </c:pt>
                <c:pt idx="980">
                  <c:v>2.7257081417154012</c:v>
                </c:pt>
                <c:pt idx="981">
                  <c:v>2.7257081417154012</c:v>
                </c:pt>
                <c:pt idx="982">
                  <c:v>2.7257081417154012</c:v>
                </c:pt>
                <c:pt idx="983">
                  <c:v>2.7257081417154012</c:v>
                </c:pt>
                <c:pt idx="984">
                  <c:v>2.7257081417154012</c:v>
                </c:pt>
                <c:pt idx="985">
                  <c:v>2.7257081417154012</c:v>
                </c:pt>
                <c:pt idx="986">
                  <c:v>2.7257081417154012</c:v>
                </c:pt>
                <c:pt idx="987">
                  <c:v>2.7257081417154012</c:v>
                </c:pt>
                <c:pt idx="988">
                  <c:v>2.7257081417154012</c:v>
                </c:pt>
                <c:pt idx="989">
                  <c:v>2.7257081417154012</c:v>
                </c:pt>
                <c:pt idx="990">
                  <c:v>2.7257081417154012</c:v>
                </c:pt>
                <c:pt idx="991">
                  <c:v>2.8541668088449592</c:v>
                </c:pt>
                <c:pt idx="992">
                  <c:v>2.8541668088449592</c:v>
                </c:pt>
                <c:pt idx="993">
                  <c:v>2.8541668088449592</c:v>
                </c:pt>
                <c:pt idx="994">
                  <c:v>2.8541668088449592</c:v>
                </c:pt>
                <c:pt idx="995">
                  <c:v>2.8541668088449592</c:v>
                </c:pt>
                <c:pt idx="996">
                  <c:v>2.8541668088449592</c:v>
                </c:pt>
                <c:pt idx="997">
                  <c:v>2.8541668088449592</c:v>
                </c:pt>
                <c:pt idx="998">
                  <c:v>2.8541668088449592</c:v>
                </c:pt>
                <c:pt idx="999">
                  <c:v>2.8541668088449592</c:v>
                </c:pt>
                <c:pt idx="1000">
                  <c:v>2.8541668088449592</c:v>
                </c:pt>
                <c:pt idx="1001">
                  <c:v>2.8541668088449592</c:v>
                </c:pt>
                <c:pt idx="1002">
                  <c:v>2.8541668088449592</c:v>
                </c:pt>
                <c:pt idx="1003">
                  <c:v>2.8541668088449592</c:v>
                </c:pt>
                <c:pt idx="1004">
                  <c:v>2.8541668088449592</c:v>
                </c:pt>
                <c:pt idx="1005">
                  <c:v>2.8541668088449592</c:v>
                </c:pt>
                <c:pt idx="1006">
                  <c:v>2.8541668088449592</c:v>
                </c:pt>
                <c:pt idx="1007">
                  <c:v>2.8541668088449592</c:v>
                </c:pt>
                <c:pt idx="1008">
                  <c:v>2.8541668088449592</c:v>
                </c:pt>
                <c:pt idx="1009">
                  <c:v>2.8541668088449592</c:v>
                </c:pt>
                <c:pt idx="1010">
                  <c:v>2.8541668088449592</c:v>
                </c:pt>
                <c:pt idx="1011">
                  <c:v>2.8541668088449592</c:v>
                </c:pt>
                <c:pt idx="1012">
                  <c:v>2.8541668088449592</c:v>
                </c:pt>
                <c:pt idx="1013">
                  <c:v>2.8541668088449592</c:v>
                </c:pt>
                <c:pt idx="1014">
                  <c:v>2.8541668088449592</c:v>
                </c:pt>
                <c:pt idx="1015">
                  <c:v>2.8541668088449592</c:v>
                </c:pt>
                <c:pt idx="1016">
                  <c:v>2.8541668088449592</c:v>
                </c:pt>
                <c:pt idx="1017">
                  <c:v>2.8541668088449592</c:v>
                </c:pt>
                <c:pt idx="1018">
                  <c:v>2.8541668088449592</c:v>
                </c:pt>
                <c:pt idx="1019">
                  <c:v>2.8541668088449592</c:v>
                </c:pt>
                <c:pt idx="1020">
                  <c:v>2.8541668088449592</c:v>
                </c:pt>
                <c:pt idx="1021">
                  <c:v>2.8541668088449592</c:v>
                </c:pt>
                <c:pt idx="1022">
                  <c:v>2.8541668088449592</c:v>
                </c:pt>
                <c:pt idx="1023">
                  <c:v>2.8541668088449592</c:v>
                </c:pt>
                <c:pt idx="1024">
                  <c:v>2.8541668088449592</c:v>
                </c:pt>
                <c:pt idx="1025">
                  <c:v>2.8541668088449592</c:v>
                </c:pt>
                <c:pt idx="1026">
                  <c:v>2.8541668088449592</c:v>
                </c:pt>
                <c:pt idx="1027">
                  <c:v>2.8541668088449592</c:v>
                </c:pt>
                <c:pt idx="1028">
                  <c:v>2.8541668088449592</c:v>
                </c:pt>
                <c:pt idx="1029">
                  <c:v>2.8541668088449592</c:v>
                </c:pt>
                <c:pt idx="1030">
                  <c:v>2.8541668088449592</c:v>
                </c:pt>
                <c:pt idx="1031">
                  <c:v>2.8541668088449592</c:v>
                </c:pt>
                <c:pt idx="1032">
                  <c:v>2.8541668088449592</c:v>
                </c:pt>
                <c:pt idx="1033">
                  <c:v>2.8541668088449592</c:v>
                </c:pt>
                <c:pt idx="1034">
                  <c:v>2.8541668088449592</c:v>
                </c:pt>
                <c:pt idx="1035">
                  <c:v>2.8805760891710519</c:v>
                </c:pt>
                <c:pt idx="1036">
                  <c:v>2.9886795464408866</c:v>
                </c:pt>
                <c:pt idx="1037">
                  <c:v>2.9886795464408866</c:v>
                </c:pt>
                <c:pt idx="1038">
                  <c:v>2.9886795464408866</c:v>
                </c:pt>
                <c:pt idx="1039">
                  <c:v>2.9886795464408866</c:v>
                </c:pt>
                <c:pt idx="1040">
                  <c:v>2.9886795464408866</c:v>
                </c:pt>
                <c:pt idx="1041">
                  <c:v>2.9886795464408866</c:v>
                </c:pt>
                <c:pt idx="1042">
                  <c:v>2.9886795464408866</c:v>
                </c:pt>
                <c:pt idx="1043">
                  <c:v>2.9886795464408866</c:v>
                </c:pt>
                <c:pt idx="1044">
                  <c:v>2.9886795464408866</c:v>
                </c:pt>
                <c:pt idx="1045">
                  <c:v>2.9886795464408866</c:v>
                </c:pt>
                <c:pt idx="1046">
                  <c:v>2.9886795464408866</c:v>
                </c:pt>
                <c:pt idx="1047">
                  <c:v>2.9886795464408866</c:v>
                </c:pt>
                <c:pt idx="1048">
                  <c:v>2.9886795464408866</c:v>
                </c:pt>
                <c:pt idx="1049">
                  <c:v>2.9886795464408866</c:v>
                </c:pt>
                <c:pt idx="1050">
                  <c:v>2.9886795464408866</c:v>
                </c:pt>
                <c:pt idx="1051">
                  <c:v>2.9886795464408866</c:v>
                </c:pt>
                <c:pt idx="1052">
                  <c:v>2.9886795464408866</c:v>
                </c:pt>
                <c:pt idx="1053">
                  <c:v>2.9886795464408866</c:v>
                </c:pt>
                <c:pt idx="1054">
                  <c:v>2.9886795464408866</c:v>
                </c:pt>
                <c:pt idx="1055">
                  <c:v>2.9886795464408866</c:v>
                </c:pt>
                <c:pt idx="1056">
                  <c:v>2.9886795464408866</c:v>
                </c:pt>
                <c:pt idx="1057">
                  <c:v>2.9886795464408866</c:v>
                </c:pt>
                <c:pt idx="1058">
                  <c:v>2.9886795464408866</c:v>
                </c:pt>
                <c:pt idx="1059">
                  <c:v>2.9886795464408866</c:v>
                </c:pt>
                <c:pt idx="1060">
                  <c:v>2.9886795464408866</c:v>
                </c:pt>
                <c:pt idx="1061">
                  <c:v>2.9886795464408866</c:v>
                </c:pt>
                <c:pt idx="1062">
                  <c:v>2.9886795464408866</c:v>
                </c:pt>
                <c:pt idx="1063">
                  <c:v>2.9886795464408866</c:v>
                </c:pt>
                <c:pt idx="1064">
                  <c:v>2.9886795464408866</c:v>
                </c:pt>
                <c:pt idx="1065">
                  <c:v>2.9886795464408866</c:v>
                </c:pt>
                <c:pt idx="1066">
                  <c:v>2.9886795464408866</c:v>
                </c:pt>
                <c:pt idx="1067">
                  <c:v>2.9886795464408866</c:v>
                </c:pt>
                <c:pt idx="1068">
                  <c:v>2.9886795464408866</c:v>
                </c:pt>
                <c:pt idx="1069">
                  <c:v>2.9886795464408866</c:v>
                </c:pt>
                <c:pt idx="1070">
                  <c:v>2.9886795464408866</c:v>
                </c:pt>
                <c:pt idx="1071">
                  <c:v>2.9886795464408866</c:v>
                </c:pt>
                <c:pt idx="1072">
                  <c:v>2.9886795464408866</c:v>
                </c:pt>
                <c:pt idx="1073">
                  <c:v>2.9886795464408866</c:v>
                </c:pt>
                <c:pt idx="1074">
                  <c:v>2.9886795464408866</c:v>
                </c:pt>
                <c:pt idx="1075">
                  <c:v>2.9886795464408866</c:v>
                </c:pt>
                <c:pt idx="1076">
                  <c:v>2.9886795464408866</c:v>
                </c:pt>
                <c:pt idx="1077">
                  <c:v>2.9886795464408866</c:v>
                </c:pt>
                <c:pt idx="1078">
                  <c:v>2.9886795464408866</c:v>
                </c:pt>
                <c:pt idx="1079">
                  <c:v>2.9886795464408866</c:v>
                </c:pt>
                <c:pt idx="1080">
                  <c:v>2.9886795464408866</c:v>
                </c:pt>
                <c:pt idx="1081">
                  <c:v>2.9886795464408866</c:v>
                </c:pt>
                <c:pt idx="1082">
                  <c:v>2.9886795464408866</c:v>
                </c:pt>
                <c:pt idx="1083">
                  <c:v>2.9886795464408866</c:v>
                </c:pt>
                <c:pt idx="1084">
                  <c:v>2.9886795464408866</c:v>
                </c:pt>
                <c:pt idx="1085">
                  <c:v>2.9886795464408866</c:v>
                </c:pt>
                <c:pt idx="1086">
                  <c:v>2.9886795464408866</c:v>
                </c:pt>
                <c:pt idx="1087">
                  <c:v>2.9886795464408866</c:v>
                </c:pt>
                <c:pt idx="1088">
                  <c:v>2.9886795464408866</c:v>
                </c:pt>
                <c:pt idx="1089">
                  <c:v>3.0582948360457838</c:v>
                </c:pt>
                <c:pt idx="1090">
                  <c:v>3.1151527821266116</c:v>
                </c:pt>
                <c:pt idx="1091">
                  <c:v>3.1295316740540686</c:v>
                </c:pt>
                <c:pt idx="1092">
                  <c:v>3.1295316740540686</c:v>
                </c:pt>
                <c:pt idx="1093">
                  <c:v>3.1295316740540686</c:v>
                </c:pt>
                <c:pt idx="1094">
                  <c:v>3.1295316740540686</c:v>
                </c:pt>
                <c:pt idx="1095">
                  <c:v>3.1295316740540686</c:v>
                </c:pt>
                <c:pt idx="1096">
                  <c:v>3.1295316740540686</c:v>
                </c:pt>
                <c:pt idx="1097">
                  <c:v>3.1295316740540686</c:v>
                </c:pt>
                <c:pt idx="1098">
                  <c:v>3.1295316740540686</c:v>
                </c:pt>
                <c:pt idx="1099">
                  <c:v>3.1295316740540686</c:v>
                </c:pt>
                <c:pt idx="1100">
                  <c:v>3.1295316740540686</c:v>
                </c:pt>
                <c:pt idx="1101">
                  <c:v>3.1295316740540686</c:v>
                </c:pt>
                <c:pt idx="1102">
                  <c:v>3.1295316740540686</c:v>
                </c:pt>
                <c:pt idx="1103">
                  <c:v>3.1295316740540686</c:v>
                </c:pt>
                <c:pt idx="1104">
                  <c:v>3.1295316740540686</c:v>
                </c:pt>
                <c:pt idx="1105">
                  <c:v>3.1295316740540686</c:v>
                </c:pt>
                <c:pt idx="1106">
                  <c:v>3.1295316740540686</c:v>
                </c:pt>
                <c:pt idx="1107">
                  <c:v>3.1295316740540686</c:v>
                </c:pt>
                <c:pt idx="1108">
                  <c:v>3.1295316740540686</c:v>
                </c:pt>
                <c:pt idx="1109">
                  <c:v>3.1295316740540686</c:v>
                </c:pt>
                <c:pt idx="1110">
                  <c:v>3.1295316740540686</c:v>
                </c:pt>
                <c:pt idx="1111">
                  <c:v>3.1295316740540686</c:v>
                </c:pt>
                <c:pt idx="1112">
                  <c:v>3.1295316740540686</c:v>
                </c:pt>
                <c:pt idx="1113">
                  <c:v>3.1295316740540686</c:v>
                </c:pt>
                <c:pt idx="1114">
                  <c:v>3.1295316740540686</c:v>
                </c:pt>
                <c:pt idx="1115">
                  <c:v>3.1295316740540686</c:v>
                </c:pt>
                <c:pt idx="1116">
                  <c:v>3.1295316740540686</c:v>
                </c:pt>
                <c:pt idx="1117">
                  <c:v>3.1295316740540686</c:v>
                </c:pt>
                <c:pt idx="1118">
                  <c:v>3.1295316740540686</c:v>
                </c:pt>
                <c:pt idx="1119">
                  <c:v>3.1295316740540686</c:v>
                </c:pt>
                <c:pt idx="1120">
                  <c:v>3.1295316740540686</c:v>
                </c:pt>
                <c:pt idx="1121">
                  <c:v>3.1295316740540686</c:v>
                </c:pt>
                <c:pt idx="1122">
                  <c:v>3.1295316740540686</c:v>
                </c:pt>
                <c:pt idx="1123">
                  <c:v>3.1295316740540686</c:v>
                </c:pt>
                <c:pt idx="1124">
                  <c:v>3.1295316740540686</c:v>
                </c:pt>
                <c:pt idx="1125">
                  <c:v>3.1295316740540686</c:v>
                </c:pt>
                <c:pt idx="1126">
                  <c:v>3.1584888741074666</c:v>
                </c:pt>
                <c:pt idx="1127">
                  <c:v>3.2770219579315487</c:v>
                </c:pt>
                <c:pt idx="1128">
                  <c:v>3.2770219579315487</c:v>
                </c:pt>
                <c:pt idx="1129">
                  <c:v>3.2770219579315487</c:v>
                </c:pt>
                <c:pt idx="1130">
                  <c:v>3.2770219579315487</c:v>
                </c:pt>
                <c:pt idx="1131">
                  <c:v>3.2770219579315487</c:v>
                </c:pt>
                <c:pt idx="1132">
                  <c:v>3.2770219579315487</c:v>
                </c:pt>
                <c:pt idx="1133">
                  <c:v>3.2770219579315487</c:v>
                </c:pt>
                <c:pt idx="1134">
                  <c:v>3.2770219579315487</c:v>
                </c:pt>
                <c:pt idx="1135">
                  <c:v>3.2770219579315487</c:v>
                </c:pt>
                <c:pt idx="1136">
                  <c:v>3.2770219579315487</c:v>
                </c:pt>
                <c:pt idx="1137">
                  <c:v>3.2770219579315487</c:v>
                </c:pt>
                <c:pt idx="1138">
                  <c:v>3.2770219579315487</c:v>
                </c:pt>
                <c:pt idx="1139">
                  <c:v>3.2770219579315487</c:v>
                </c:pt>
                <c:pt idx="1140">
                  <c:v>3.2770219579315487</c:v>
                </c:pt>
                <c:pt idx="1141">
                  <c:v>3.2770219579315487</c:v>
                </c:pt>
                <c:pt idx="1142">
                  <c:v>3.2770219579315487</c:v>
                </c:pt>
                <c:pt idx="1143">
                  <c:v>3.2770219579315487</c:v>
                </c:pt>
                <c:pt idx="1144">
                  <c:v>3.2770219579315487</c:v>
                </c:pt>
                <c:pt idx="1145">
                  <c:v>3.2770219579315487</c:v>
                </c:pt>
                <c:pt idx="1146">
                  <c:v>3.2770219579315487</c:v>
                </c:pt>
                <c:pt idx="1147">
                  <c:v>3.2770219579315487</c:v>
                </c:pt>
                <c:pt idx="1148">
                  <c:v>3.2770219579315487</c:v>
                </c:pt>
                <c:pt idx="1149">
                  <c:v>3.2770219579315487</c:v>
                </c:pt>
                <c:pt idx="1150">
                  <c:v>3.2770219579315487</c:v>
                </c:pt>
                <c:pt idx="1151">
                  <c:v>3.2770219579315487</c:v>
                </c:pt>
                <c:pt idx="1152">
                  <c:v>3.2770219579315487</c:v>
                </c:pt>
                <c:pt idx="1153">
                  <c:v>3.2770219579315487</c:v>
                </c:pt>
                <c:pt idx="1154">
                  <c:v>3.2770219579315487</c:v>
                </c:pt>
                <c:pt idx="1155">
                  <c:v>3.2770219579315487</c:v>
                </c:pt>
                <c:pt idx="1156">
                  <c:v>3.2770219579315487</c:v>
                </c:pt>
                <c:pt idx="1157">
                  <c:v>3.2770219579315487</c:v>
                </c:pt>
                <c:pt idx="1158">
                  <c:v>3.2770219579315487</c:v>
                </c:pt>
                <c:pt idx="1159">
                  <c:v>3.2770219579315487</c:v>
                </c:pt>
                <c:pt idx="1160">
                  <c:v>3.2770219579315487</c:v>
                </c:pt>
                <c:pt idx="1161">
                  <c:v>3.2770219579315487</c:v>
                </c:pt>
                <c:pt idx="1162">
                  <c:v>3.4314632447397666</c:v>
                </c:pt>
                <c:pt idx="1163">
                  <c:v>3.4314632447397666</c:v>
                </c:pt>
                <c:pt idx="1164">
                  <c:v>3.4314632447397666</c:v>
                </c:pt>
                <c:pt idx="1165">
                  <c:v>3.4314632447397666</c:v>
                </c:pt>
                <c:pt idx="1166">
                  <c:v>3.4314632447397666</c:v>
                </c:pt>
                <c:pt idx="1167">
                  <c:v>3.4314632447397666</c:v>
                </c:pt>
                <c:pt idx="1168">
                  <c:v>3.4314632447397666</c:v>
                </c:pt>
                <c:pt idx="1169">
                  <c:v>3.4314632447397666</c:v>
                </c:pt>
                <c:pt idx="1170">
                  <c:v>3.4314632447397666</c:v>
                </c:pt>
                <c:pt idx="1171">
                  <c:v>3.4314632447397666</c:v>
                </c:pt>
                <c:pt idx="1172">
                  <c:v>3.4314632447397666</c:v>
                </c:pt>
                <c:pt idx="1173">
                  <c:v>3.4314632447397666</c:v>
                </c:pt>
                <c:pt idx="1174">
                  <c:v>3.4314632447397666</c:v>
                </c:pt>
                <c:pt idx="1175">
                  <c:v>3.4314632447397666</c:v>
                </c:pt>
                <c:pt idx="1176">
                  <c:v>3.4314632447397666</c:v>
                </c:pt>
                <c:pt idx="1177">
                  <c:v>3.4314632447397666</c:v>
                </c:pt>
                <c:pt idx="1178">
                  <c:v>3.4314632447397666</c:v>
                </c:pt>
                <c:pt idx="1179">
                  <c:v>3.4314632447397666</c:v>
                </c:pt>
                <c:pt idx="1180">
                  <c:v>3.4314632447397666</c:v>
                </c:pt>
                <c:pt idx="1181">
                  <c:v>3.4314632447397666</c:v>
                </c:pt>
                <c:pt idx="1182">
                  <c:v>3.4314632447397666</c:v>
                </c:pt>
                <c:pt idx="1183">
                  <c:v>3.4314632447397666</c:v>
                </c:pt>
                <c:pt idx="1184">
                  <c:v>3.4314632447397666</c:v>
                </c:pt>
                <c:pt idx="1185">
                  <c:v>3.4314632447397666</c:v>
                </c:pt>
                <c:pt idx="1186">
                  <c:v>3.4314632447397666</c:v>
                </c:pt>
                <c:pt idx="1187">
                  <c:v>3.4314632447397666</c:v>
                </c:pt>
                <c:pt idx="1188">
                  <c:v>3.4314632447397666</c:v>
                </c:pt>
                <c:pt idx="1189">
                  <c:v>3.4314632447397666</c:v>
                </c:pt>
                <c:pt idx="1190">
                  <c:v>3.4314632447397666</c:v>
                </c:pt>
                <c:pt idx="1191">
                  <c:v>3.4314632447397666</c:v>
                </c:pt>
                <c:pt idx="1192">
                  <c:v>3.4314632447397666</c:v>
                </c:pt>
                <c:pt idx="1193">
                  <c:v>3.4314632447397666</c:v>
                </c:pt>
                <c:pt idx="1194">
                  <c:v>3.4314632447397666</c:v>
                </c:pt>
                <c:pt idx="1195">
                  <c:v>3.4314632447397666</c:v>
                </c:pt>
                <c:pt idx="1196">
                  <c:v>3.4314632447397666</c:v>
                </c:pt>
                <c:pt idx="1197">
                  <c:v>3.4314632447397666</c:v>
                </c:pt>
                <c:pt idx="1198">
                  <c:v>3.4314632447397666</c:v>
                </c:pt>
                <c:pt idx="1199">
                  <c:v>3.4314632447397666</c:v>
                </c:pt>
                <c:pt idx="1200">
                  <c:v>3.4314632447397666</c:v>
                </c:pt>
                <c:pt idx="1201">
                  <c:v>3.4314632447397666</c:v>
                </c:pt>
                <c:pt idx="1202">
                  <c:v>3.4314632447397666</c:v>
                </c:pt>
                <c:pt idx="1203">
                  <c:v>3.4314632447397666</c:v>
                </c:pt>
                <c:pt idx="1204">
                  <c:v>3.4314632447397666</c:v>
                </c:pt>
                <c:pt idx="1205">
                  <c:v>3.4314632447397666</c:v>
                </c:pt>
                <c:pt idx="1206">
                  <c:v>3.4314632447397666</c:v>
                </c:pt>
                <c:pt idx="1207">
                  <c:v>3.4314632447397666</c:v>
                </c:pt>
                <c:pt idx="1208">
                  <c:v>3.4314632447397666</c:v>
                </c:pt>
                <c:pt idx="1209">
                  <c:v>3.4314632447397666</c:v>
                </c:pt>
                <c:pt idx="1210">
                  <c:v>3.4314632447397666</c:v>
                </c:pt>
                <c:pt idx="1211">
                  <c:v>3.4314632447397666</c:v>
                </c:pt>
                <c:pt idx="1212">
                  <c:v>3.4314632447397666</c:v>
                </c:pt>
                <c:pt idx="1213">
                  <c:v>3.5438828044560071</c:v>
                </c:pt>
                <c:pt idx="1214">
                  <c:v>3.5931831251543795</c:v>
                </c:pt>
                <c:pt idx="1215">
                  <c:v>3.5931831251543795</c:v>
                </c:pt>
                <c:pt idx="1216">
                  <c:v>3.5931831251543795</c:v>
                </c:pt>
                <c:pt idx="1217">
                  <c:v>3.5931831251543795</c:v>
                </c:pt>
                <c:pt idx="1218">
                  <c:v>3.5931831251543795</c:v>
                </c:pt>
                <c:pt idx="1219">
                  <c:v>3.5931831251543795</c:v>
                </c:pt>
                <c:pt idx="1220">
                  <c:v>3.5931831251543795</c:v>
                </c:pt>
                <c:pt idx="1221">
                  <c:v>3.5931831251543795</c:v>
                </c:pt>
                <c:pt idx="1222">
                  <c:v>3.5931831251543795</c:v>
                </c:pt>
                <c:pt idx="1223">
                  <c:v>3.5931831251543795</c:v>
                </c:pt>
                <c:pt idx="1224">
                  <c:v>3.5931831251543795</c:v>
                </c:pt>
                <c:pt idx="1225">
                  <c:v>3.5931831251543795</c:v>
                </c:pt>
                <c:pt idx="1226">
                  <c:v>3.5931831251543795</c:v>
                </c:pt>
                <c:pt idx="1227">
                  <c:v>3.5931831251543795</c:v>
                </c:pt>
                <c:pt idx="1228">
                  <c:v>3.5931831251543795</c:v>
                </c:pt>
                <c:pt idx="1229">
                  <c:v>3.5931831251543795</c:v>
                </c:pt>
                <c:pt idx="1230">
                  <c:v>3.5931831251543795</c:v>
                </c:pt>
                <c:pt idx="1231">
                  <c:v>3.5931831251543795</c:v>
                </c:pt>
                <c:pt idx="1232">
                  <c:v>3.5931831251543795</c:v>
                </c:pt>
                <c:pt idx="1233">
                  <c:v>3.5931831251543795</c:v>
                </c:pt>
                <c:pt idx="1234">
                  <c:v>3.5931831251543795</c:v>
                </c:pt>
                <c:pt idx="1235">
                  <c:v>3.5931831251543795</c:v>
                </c:pt>
                <c:pt idx="1236">
                  <c:v>3.5931831251543795</c:v>
                </c:pt>
                <c:pt idx="1237">
                  <c:v>3.5931831251543795</c:v>
                </c:pt>
                <c:pt idx="1238">
                  <c:v>3.5931831251543795</c:v>
                </c:pt>
                <c:pt idx="1239">
                  <c:v>3.5931831251543795</c:v>
                </c:pt>
                <c:pt idx="1240">
                  <c:v>3.5931831251543795</c:v>
                </c:pt>
                <c:pt idx="1241">
                  <c:v>3.5931831251543795</c:v>
                </c:pt>
                <c:pt idx="1242">
                  <c:v>3.5931831251543795</c:v>
                </c:pt>
                <c:pt idx="1243">
                  <c:v>3.5931831251543795</c:v>
                </c:pt>
                <c:pt idx="1244">
                  <c:v>3.5931831251543795</c:v>
                </c:pt>
                <c:pt idx="1245">
                  <c:v>3.5931831251543795</c:v>
                </c:pt>
                <c:pt idx="1246">
                  <c:v>3.5931831251543795</c:v>
                </c:pt>
                <c:pt idx="1247">
                  <c:v>3.5931831251543795</c:v>
                </c:pt>
                <c:pt idx="1248">
                  <c:v>3.5931831251543795</c:v>
                </c:pt>
                <c:pt idx="1249">
                  <c:v>3.5931831251543795</c:v>
                </c:pt>
                <c:pt idx="1250">
                  <c:v>3.5931831251543795</c:v>
                </c:pt>
                <c:pt idx="1251">
                  <c:v>3.5931831251543795</c:v>
                </c:pt>
                <c:pt idx="1252">
                  <c:v>3.5931831251543795</c:v>
                </c:pt>
                <c:pt idx="1253">
                  <c:v>3.5931831251543795</c:v>
                </c:pt>
                <c:pt idx="1254">
                  <c:v>3.5931831251543795</c:v>
                </c:pt>
                <c:pt idx="1255">
                  <c:v>3.5931831251543795</c:v>
                </c:pt>
                <c:pt idx="1256">
                  <c:v>3.5931831251543795</c:v>
                </c:pt>
                <c:pt idx="1257">
                  <c:v>3.5931831251543795</c:v>
                </c:pt>
                <c:pt idx="1258">
                  <c:v>3.5931831251543795</c:v>
                </c:pt>
                <c:pt idx="1259">
                  <c:v>3.5931831251543795</c:v>
                </c:pt>
                <c:pt idx="1260">
                  <c:v>3.5931831251543795</c:v>
                </c:pt>
                <c:pt idx="1261">
                  <c:v>3.5931831251543795</c:v>
                </c:pt>
                <c:pt idx="1262">
                  <c:v>3.5931831251543795</c:v>
                </c:pt>
                <c:pt idx="1263">
                  <c:v>3.5931831251543795</c:v>
                </c:pt>
                <c:pt idx="1264">
                  <c:v>3.5931831251543795</c:v>
                </c:pt>
                <c:pt idx="1265">
                  <c:v>3.6768791119519384</c:v>
                </c:pt>
                <c:pt idx="1266">
                  <c:v>3.6938508148117197</c:v>
                </c:pt>
                <c:pt idx="1267">
                  <c:v>3.7625246287238991</c:v>
                </c:pt>
                <c:pt idx="1268">
                  <c:v>3.7625246287238991</c:v>
                </c:pt>
                <c:pt idx="1269">
                  <c:v>3.7625246287238991</c:v>
                </c:pt>
                <c:pt idx="1270">
                  <c:v>3.7625246287238991</c:v>
                </c:pt>
                <c:pt idx="1271">
                  <c:v>3.7625246287238991</c:v>
                </c:pt>
                <c:pt idx="1272">
                  <c:v>3.7625246287238991</c:v>
                </c:pt>
                <c:pt idx="1273">
                  <c:v>3.7625246287238991</c:v>
                </c:pt>
                <c:pt idx="1274">
                  <c:v>3.7625246287238991</c:v>
                </c:pt>
                <c:pt idx="1275">
                  <c:v>3.7625246287238991</c:v>
                </c:pt>
                <c:pt idx="1276">
                  <c:v>3.7625246287238991</c:v>
                </c:pt>
                <c:pt idx="1277">
                  <c:v>3.7625246287238991</c:v>
                </c:pt>
                <c:pt idx="1278">
                  <c:v>3.7625246287238991</c:v>
                </c:pt>
                <c:pt idx="1279">
                  <c:v>3.7625246287238991</c:v>
                </c:pt>
                <c:pt idx="1280">
                  <c:v>3.7625246287238991</c:v>
                </c:pt>
                <c:pt idx="1281">
                  <c:v>3.7625246287238991</c:v>
                </c:pt>
                <c:pt idx="1282">
                  <c:v>3.7625246287238991</c:v>
                </c:pt>
                <c:pt idx="1283">
                  <c:v>3.7625246287238991</c:v>
                </c:pt>
                <c:pt idx="1284">
                  <c:v>3.7625246287238991</c:v>
                </c:pt>
                <c:pt idx="1285">
                  <c:v>3.7625246287238991</c:v>
                </c:pt>
                <c:pt idx="1286">
                  <c:v>3.7625246287238991</c:v>
                </c:pt>
                <c:pt idx="1287">
                  <c:v>3.7625246287238991</c:v>
                </c:pt>
                <c:pt idx="1288">
                  <c:v>3.7625246287238991</c:v>
                </c:pt>
                <c:pt idx="1289">
                  <c:v>3.7625246287238991</c:v>
                </c:pt>
                <c:pt idx="1290">
                  <c:v>3.7625246287238991</c:v>
                </c:pt>
                <c:pt idx="1291">
                  <c:v>3.7625246287238991</c:v>
                </c:pt>
                <c:pt idx="1292">
                  <c:v>3.7625246287238991</c:v>
                </c:pt>
                <c:pt idx="1293">
                  <c:v>3.7625246287238991</c:v>
                </c:pt>
                <c:pt idx="1294">
                  <c:v>3.7625246287238991</c:v>
                </c:pt>
                <c:pt idx="1295">
                  <c:v>3.7625246287238991</c:v>
                </c:pt>
                <c:pt idx="1296">
                  <c:v>3.7625246287238991</c:v>
                </c:pt>
                <c:pt idx="1297">
                  <c:v>3.7625246287238991</c:v>
                </c:pt>
                <c:pt idx="1298">
                  <c:v>3.7625246287238991</c:v>
                </c:pt>
                <c:pt idx="1299">
                  <c:v>3.7625246287238991</c:v>
                </c:pt>
                <c:pt idx="1300">
                  <c:v>3.7625246287238991</c:v>
                </c:pt>
                <c:pt idx="1301">
                  <c:v>3.7625246287238991</c:v>
                </c:pt>
                <c:pt idx="1302">
                  <c:v>3.7625246287238991</c:v>
                </c:pt>
                <c:pt idx="1303">
                  <c:v>3.7625246287238991</c:v>
                </c:pt>
                <c:pt idx="1304">
                  <c:v>3.7625246287238991</c:v>
                </c:pt>
                <c:pt idx="1305">
                  <c:v>3.7625246287238991</c:v>
                </c:pt>
                <c:pt idx="1306">
                  <c:v>3.7625246287238991</c:v>
                </c:pt>
                <c:pt idx="1307">
                  <c:v>3.7625246287238991</c:v>
                </c:pt>
                <c:pt idx="1308">
                  <c:v>3.7625246287238991</c:v>
                </c:pt>
                <c:pt idx="1309">
                  <c:v>3.7625246287238991</c:v>
                </c:pt>
                <c:pt idx="1310">
                  <c:v>3.7625246287238991</c:v>
                </c:pt>
                <c:pt idx="1311">
                  <c:v>3.7625246287238991</c:v>
                </c:pt>
                <c:pt idx="1312">
                  <c:v>3.7625246287238991</c:v>
                </c:pt>
                <c:pt idx="1313">
                  <c:v>3.7625246287238991</c:v>
                </c:pt>
                <c:pt idx="1314">
                  <c:v>3.7625246287238991</c:v>
                </c:pt>
                <c:pt idx="1315">
                  <c:v>3.7625246287238991</c:v>
                </c:pt>
                <c:pt idx="1316">
                  <c:v>3.7625246287238991</c:v>
                </c:pt>
                <c:pt idx="1317">
                  <c:v>3.7625246287238991</c:v>
                </c:pt>
                <c:pt idx="1318">
                  <c:v>3.7625246287238991</c:v>
                </c:pt>
                <c:pt idx="1319">
                  <c:v>3.7973388404742052</c:v>
                </c:pt>
                <c:pt idx="1320">
                  <c:v>3.9398469514814107</c:v>
                </c:pt>
                <c:pt idx="1321">
                  <c:v>3.9398469514814107</c:v>
                </c:pt>
                <c:pt idx="1322">
                  <c:v>3.9398469514814107</c:v>
                </c:pt>
                <c:pt idx="1323">
                  <c:v>3.9398469514814107</c:v>
                </c:pt>
                <c:pt idx="1324">
                  <c:v>3.9398469514814107</c:v>
                </c:pt>
                <c:pt idx="1325">
                  <c:v>3.9398469514814107</c:v>
                </c:pt>
                <c:pt idx="1326">
                  <c:v>3.9398469514814107</c:v>
                </c:pt>
                <c:pt idx="1327">
                  <c:v>3.9398469514814107</c:v>
                </c:pt>
                <c:pt idx="1328">
                  <c:v>3.9398469514814107</c:v>
                </c:pt>
                <c:pt idx="1329">
                  <c:v>3.9398469514814107</c:v>
                </c:pt>
                <c:pt idx="1330">
                  <c:v>3.9398469514814107</c:v>
                </c:pt>
                <c:pt idx="1331">
                  <c:v>3.9398469514814107</c:v>
                </c:pt>
                <c:pt idx="1332">
                  <c:v>3.9398469514814107</c:v>
                </c:pt>
                <c:pt idx="1333">
                  <c:v>3.9398469514814107</c:v>
                </c:pt>
                <c:pt idx="1334">
                  <c:v>3.9398469514814107</c:v>
                </c:pt>
                <c:pt idx="1335">
                  <c:v>3.9398469514814107</c:v>
                </c:pt>
                <c:pt idx="1336">
                  <c:v>3.9398469514814107</c:v>
                </c:pt>
                <c:pt idx="1337">
                  <c:v>3.9398469514814107</c:v>
                </c:pt>
                <c:pt idx="1338">
                  <c:v>3.9398469514814107</c:v>
                </c:pt>
                <c:pt idx="1339">
                  <c:v>3.9398469514814107</c:v>
                </c:pt>
                <c:pt idx="1340">
                  <c:v>3.9398469514814107</c:v>
                </c:pt>
                <c:pt idx="1341">
                  <c:v>3.9398469514814107</c:v>
                </c:pt>
                <c:pt idx="1342">
                  <c:v>3.9398469514814107</c:v>
                </c:pt>
                <c:pt idx="1343">
                  <c:v>3.9398469514814107</c:v>
                </c:pt>
                <c:pt idx="1344">
                  <c:v>3.9398469514814107</c:v>
                </c:pt>
                <c:pt idx="1345">
                  <c:v>3.9398469514814107</c:v>
                </c:pt>
                <c:pt idx="1346">
                  <c:v>3.9398469514814107</c:v>
                </c:pt>
                <c:pt idx="1347">
                  <c:v>3.9398469514814107</c:v>
                </c:pt>
                <c:pt idx="1348">
                  <c:v>3.9398469514814107</c:v>
                </c:pt>
                <c:pt idx="1349">
                  <c:v>3.9398469514814107</c:v>
                </c:pt>
                <c:pt idx="1350">
                  <c:v>3.9398469514814107</c:v>
                </c:pt>
                <c:pt idx="1351">
                  <c:v>3.9398469514814107</c:v>
                </c:pt>
                <c:pt idx="1352">
                  <c:v>3.9398469514814107</c:v>
                </c:pt>
                <c:pt idx="1353">
                  <c:v>3.9398469514814107</c:v>
                </c:pt>
                <c:pt idx="1354">
                  <c:v>3.9398469514814107</c:v>
                </c:pt>
                <c:pt idx="1355">
                  <c:v>3.9398469514814107</c:v>
                </c:pt>
                <c:pt idx="1356">
                  <c:v>3.9398469514814107</c:v>
                </c:pt>
                <c:pt idx="1357">
                  <c:v>3.9398469514814107</c:v>
                </c:pt>
                <c:pt idx="1358">
                  <c:v>3.9398469514814107</c:v>
                </c:pt>
                <c:pt idx="1359">
                  <c:v>3.9398469514814107</c:v>
                </c:pt>
                <c:pt idx="1360">
                  <c:v>3.9398469514814107</c:v>
                </c:pt>
                <c:pt idx="1361">
                  <c:v>3.9398469514814107</c:v>
                </c:pt>
                <c:pt idx="1362">
                  <c:v>3.9398469514814107</c:v>
                </c:pt>
                <c:pt idx="1363">
                  <c:v>3.9398469514814107</c:v>
                </c:pt>
                <c:pt idx="1364">
                  <c:v>3.9398469514814107</c:v>
                </c:pt>
                <c:pt idx="1365">
                  <c:v>3.9398469514814107</c:v>
                </c:pt>
                <c:pt idx="1366">
                  <c:v>3.9398469514814107</c:v>
                </c:pt>
                <c:pt idx="1367">
                  <c:v>3.9398469514814107</c:v>
                </c:pt>
                <c:pt idx="1368">
                  <c:v>3.9398469514814107</c:v>
                </c:pt>
                <c:pt idx="1369">
                  <c:v>3.9398469514814107</c:v>
                </c:pt>
                <c:pt idx="1370">
                  <c:v>3.9398469514814107</c:v>
                </c:pt>
                <c:pt idx="1371">
                  <c:v>3.9398469514814107</c:v>
                </c:pt>
                <c:pt idx="1372">
                  <c:v>3.9398469514814107</c:v>
                </c:pt>
                <c:pt idx="1373">
                  <c:v>3.9398469514814107</c:v>
                </c:pt>
                <c:pt idx="1374">
                  <c:v>3.9398469514814107</c:v>
                </c:pt>
                <c:pt idx="1375">
                  <c:v>3.9398469514814107</c:v>
                </c:pt>
                <c:pt idx="1376">
                  <c:v>3.9398469514814107</c:v>
                </c:pt>
                <c:pt idx="1377">
                  <c:v>3.9398469514814107</c:v>
                </c:pt>
                <c:pt idx="1378">
                  <c:v>3.9398469514814107</c:v>
                </c:pt>
                <c:pt idx="1379">
                  <c:v>3.9398469514814107</c:v>
                </c:pt>
                <c:pt idx="1380">
                  <c:v>4.1255262178474679</c:v>
                </c:pt>
                <c:pt idx="1381">
                  <c:v>4.1255262178474679</c:v>
                </c:pt>
                <c:pt idx="1382">
                  <c:v>4.1255262178474679</c:v>
                </c:pt>
                <c:pt idx="1383">
                  <c:v>4.1255262178474679</c:v>
                </c:pt>
                <c:pt idx="1384">
                  <c:v>4.1255262178474679</c:v>
                </c:pt>
                <c:pt idx="1385">
                  <c:v>4.1255262178474679</c:v>
                </c:pt>
                <c:pt idx="1386">
                  <c:v>4.1255262178474679</c:v>
                </c:pt>
                <c:pt idx="1387">
                  <c:v>4.1255262178474679</c:v>
                </c:pt>
                <c:pt idx="1388">
                  <c:v>4.1255262178474679</c:v>
                </c:pt>
                <c:pt idx="1389">
                  <c:v>4.1255262178474679</c:v>
                </c:pt>
                <c:pt idx="1390">
                  <c:v>4.1255262178474679</c:v>
                </c:pt>
                <c:pt idx="1391">
                  <c:v>4.1255262178474679</c:v>
                </c:pt>
                <c:pt idx="1392">
                  <c:v>4.1255262178474679</c:v>
                </c:pt>
                <c:pt idx="1393">
                  <c:v>4.1255262178474679</c:v>
                </c:pt>
                <c:pt idx="1394">
                  <c:v>4.1255262178474679</c:v>
                </c:pt>
                <c:pt idx="1395">
                  <c:v>4.1255262178474679</c:v>
                </c:pt>
                <c:pt idx="1396">
                  <c:v>4.1255262178474679</c:v>
                </c:pt>
                <c:pt idx="1397">
                  <c:v>4.1255262178474679</c:v>
                </c:pt>
                <c:pt idx="1398">
                  <c:v>4.1255262178474679</c:v>
                </c:pt>
                <c:pt idx="1399">
                  <c:v>4.1255262178474679</c:v>
                </c:pt>
                <c:pt idx="1400">
                  <c:v>4.1255262178474679</c:v>
                </c:pt>
                <c:pt idx="1401">
                  <c:v>4.1255262178474679</c:v>
                </c:pt>
                <c:pt idx="1402">
                  <c:v>4.1255262178474679</c:v>
                </c:pt>
                <c:pt idx="1403">
                  <c:v>4.1255262178474679</c:v>
                </c:pt>
                <c:pt idx="1404">
                  <c:v>4.1255262178474679</c:v>
                </c:pt>
                <c:pt idx="1405">
                  <c:v>4.1255262178474679</c:v>
                </c:pt>
                <c:pt idx="1406">
                  <c:v>4.1255262178474679</c:v>
                </c:pt>
                <c:pt idx="1407">
                  <c:v>4.1255262178474679</c:v>
                </c:pt>
                <c:pt idx="1408">
                  <c:v>4.1255262178474679</c:v>
                </c:pt>
                <c:pt idx="1409">
                  <c:v>4.1255262178474679</c:v>
                </c:pt>
                <c:pt idx="1410">
                  <c:v>4.1255262178474679</c:v>
                </c:pt>
                <c:pt idx="1411">
                  <c:v>4.1255262178474679</c:v>
                </c:pt>
                <c:pt idx="1412">
                  <c:v>4.1255262178474679</c:v>
                </c:pt>
                <c:pt idx="1413">
                  <c:v>4.1255262178474679</c:v>
                </c:pt>
                <c:pt idx="1414">
                  <c:v>4.1255262178474679</c:v>
                </c:pt>
                <c:pt idx="1415">
                  <c:v>4.1255262178474679</c:v>
                </c:pt>
                <c:pt idx="1416">
                  <c:v>4.1255262178474679</c:v>
                </c:pt>
                <c:pt idx="1417">
                  <c:v>4.1255262178474679</c:v>
                </c:pt>
                <c:pt idx="1418">
                  <c:v>4.1255262178474679</c:v>
                </c:pt>
                <c:pt idx="1419">
                  <c:v>4.1255262178474679</c:v>
                </c:pt>
                <c:pt idx="1420">
                  <c:v>4.1255262178474679</c:v>
                </c:pt>
                <c:pt idx="1421">
                  <c:v>4.1255262178474679</c:v>
                </c:pt>
                <c:pt idx="1422">
                  <c:v>4.1255262178474679</c:v>
                </c:pt>
                <c:pt idx="1423">
                  <c:v>4.1255262178474679</c:v>
                </c:pt>
                <c:pt idx="1424">
                  <c:v>4.1255262178474679</c:v>
                </c:pt>
                <c:pt idx="1425">
                  <c:v>4.1255262178474679</c:v>
                </c:pt>
                <c:pt idx="1426">
                  <c:v>4.1255262178474679</c:v>
                </c:pt>
                <c:pt idx="1427">
                  <c:v>4.1255262178474679</c:v>
                </c:pt>
                <c:pt idx="1428">
                  <c:v>4.1255262178474679</c:v>
                </c:pt>
                <c:pt idx="1429">
                  <c:v>4.1255262178474679</c:v>
                </c:pt>
                <c:pt idx="1430">
                  <c:v>4.1255262178474679</c:v>
                </c:pt>
                <c:pt idx="1431">
                  <c:v>4.1255262178474679</c:v>
                </c:pt>
                <c:pt idx="1432">
                  <c:v>4.1255262178474679</c:v>
                </c:pt>
                <c:pt idx="1433">
                  <c:v>4.1255262178474679</c:v>
                </c:pt>
                <c:pt idx="1434">
                  <c:v>4.3199562784405421</c:v>
                </c:pt>
                <c:pt idx="1435">
                  <c:v>4.3199562784405421</c:v>
                </c:pt>
                <c:pt idx="1436">
                  <c:v>4.3199562784405421</c:v>
                </c:pt>
                <c:pt idx="1437">
                  <c:v>4.3199562784405421</c:v>
                </c:pt>
                <c:pt idx="1438">
                  <c:v>4.3199562784405421</c:v>
                </c:pt>
                <c:pt idx="1439">
                  <c:v>4.3199562784405421</c:v>
                </c:pt>
                <c:pt idx="1440">
                  <c:v>4.3199562784405421</c:v>
                </c:pt>
                <c:pt idx="1441">
                  <c:v>4.3199562784405421</c:v>
                </c:pt>
                <c:pt idx="1442">
                  <c:v>4.3199562784405421</c:v>
                </c:pt>
                <c:pt idx="1443">
                  <c:v>4.3199562784405421</c:v>
                </c:pt>
                <c:pt idx="1444">
                  <c:v>4.3199562784405421</c:v>
                </c:pt>
                <c:pt idx="1445">
                  <c:v>4.3199562784405421</c:v>
                </c:pt>
                <c:pt idx="1446">
                  <c:v>4.3199562784405421</c:v>
                </c:pt>
                <c:pt idx="1447">
                  <c:v>4.3199562784405421</c:v>
                </c:pt>
                <c:pt idx="1448">
                  <c:v>4.3199562784405421</c:v>
                </c:pt>
                <c:pt idx="1449">
                  <c:v>4.3199562784405421</c:v>
                </c:pt>
                <c:pt idx="1450">
                  <c:v>4.3199562784405421</c:v>
                </c:pt>
                <c:pt idx="1451">
                  <c:v>4.3199562784405421</c:v>
                </c:pt>
                <c:pt idx="1452">
                  <c:v>4.3199562784405421</c:v>
                </c:pt>
                <c:pt idx="1453">
                  <c:v>4.3199562784405421</c:v>
                </c:pt>
                <c:pt idx="1454">
                  <c:v>4.3199562784405421</c:v>
                </c:pt>
                <c:pt idx="1455">
                  <c:v>4.3199562784405421</c:v>
                </c:pt>
                <c:pt idx="1456">
                  <c:v>4.3199562784405421</c:v>
                </c:pt>
                <c:pt idx="1457">
                  <c:v>4.3199562784405421</c:v>
                </c:pt>
                <c:pt idx="1458">
                  <c:v>4.3199562784405421</c:v>
                </c:pt>
                <c:pt idx="1459">
                  <c:v>4.3199562784405421</c:v>
                </c:pt>
                <c:pt idx="1460">
                  <c:v>4.3199562784405421</c:v>
                </c:pt>
                <c:pt idx="1461">
                  <c:v>4.3199562784405421</c:v>
                </c:pt>
                <c:pt idx="1462">
                  <c:v>4.3199562784405421</c:v>
                </c:pt>
                <c:pt idx="1463">
                  <c:v>4.3199562784405421</c:v>
                </c:pt>
                <c:pt idx="1464">
                  <c:v>4.3199562784405421</c:v>
                </c:pt>
                <c:pt idx="1465">
                  <c:v>4.3199562784405421</c:v>
                </c:pt>
                <c:pt idx="1466">
                  <c:v>4.3199562784405421</c:v>
                </c:pt>
                <c:pt idx="1467">
                  <c:v>4.3199562784405421</c:v>
                </c:pt>
                <c:pt idx="1468">
                  <c:v>4.3199562784405421</c:v>
                </c:pt>
                <c:pt idx="1469">
                  <c:v>4.3199562784405421</c:v>
                </c:pt>
                <c:pt idx="1470">
                  <c:v>4.3199562784405421</c:v>
                </c:pt>
                <c:pt idx="1471">
                  <c:v>4.3199562784405421</c:v>
                </c:pt>
                <c:pt idx="1472">
                  <c:v>4.3199562784405421</c:v>
                </c:pt>
                <c:pt idx="1473">
                  <c:v>4.3199562784405421</c:v>
                </c:pt>
                <c:pt idx="1474">
                  <c:v>4.3199562784405421</c:v>
                </c:pt>
                <c:pt idx="1475">
                  <c:v>4.3199562784405421</c:v>
                </c:pt>
                <c:pt idx="1476">
                  <c:v>4.3199562784405421</c:v>
                </c:pt>
                <c:pt idx="1477">
                  <c:v>4.3199562784405421</c:v>
                </c:pt>
                <c:pt idx="1478">
                  <c:v>4.3199562784405421</c:v>
                </c:pt>
                <c:pt idx="1479">
                  <c:v>4.3199562784405421</c:v>
                </c:pt>
                <c:pt idx="1480">
                  <c:v>4.3199562784405421</c:v>
                </c:pt>
                <c:pt idx="1481">
                  <c:v>4.3199562784405421</c:v>
                </c:pt>
                <c:pt idx="1482">
                  <c:v>4.3199562784405421</c:v>
                </c:pt>
                <c:pt idx="1483">
                  <c:v>4.3199562784405421</c:v>
                </c:pt>
                <c:pt idx="1484">
                  <c:v>4.3199562784405421</c:v>
                </c:pt>
                <c:pt idx="1485">
                  <c:v>4.3199562784405421</c:v>
                </c:pt>
                <c:pt idx="1486">
                  <c:v>4.3199562784405421</c:v>
                </c:pt>
                <c:pt idx="1487">
                  <c:v>4.3199562784405421</c:v>
                </c:pt>
                <c:pt idx="1488">
                  <c:v>4.3199562784405421</c:v>
                </c:pt>
                <c:pt idx="1489">
                  <c:v>4.3199562784405421</c:v>
                </c:pt>
                <c:pt idx="1490">
                  <c:v>4.3199562784405421</c:v>
                </c:pt>
                <c:pt idx="1491">
                  <c:v>4.3199562784405421</c:v>
                </c:pt>
                <c:pt idx="1492">
                  <c:v>4.3199562784405421</c:v>
                </c:pt>
                <c:pt idx="1493">
                  <c:v>4.3199562784405421</c:v>
                </c:pt>
                <c:pt idx="1494">
                  <c:v>4.3199562784405421</c:v>
                </c:pt>
                <c:pt idx="1495">
                  <c:v>4.3199562784405421</c:v>
                </c:pt>
                <c:pt idx="1496">
                  <c:v>4.3199562784405421</c:v>
                </c:pt>
                <c:pt idx="1497">
                  <c:v>4.3199562784405421</c:v>
                </c:pt>
                <c:pt idx="1498">
                  <c:v>4.3199562784405421</c:v>
                </c:pt>
                <c:pt idx="1499">
                  <c:v>4.3199562784405421</c:v>
                </c:pt>
                <c:pt idx="1500">
                  <c:v>4.3199562784405421</c:v>
                </c:pt>
                <c:pt idx="1501">
                  <c:v>4.3199562784405421</c:v>
                </c:pt>
                <c:pt idx="1502">
                  <c:v>4.3199562784405421</c:v>
                </c:pt>
                <c:pt idx="1503">
                  <c:v>4.5235495454868291</c:v>
                </c:pt>
                <c:pt idx="1504">
                  <c:v>4.5235495454868291</c:v>
                </c:pt>
                <c:pt idx="1505">
                  <c:v>4.5235495454868291</c:v>
                </c:pt>
                <c:pt idx="1506">
                  <c:v>4.5235495454868291</c:v>
                </c:pt>
                <c:pt idx="1507">
                  <c:v>4.5235495454868291</c:v>
                </c:pt>
                <c:pt idx="1508">
                  <c:v>4.5235495454868291</c:v>
                </c:pt>
                <c:pt idx="1509">
                  <c:v>4.5235495454868291</c:v>
                </c:pt>
                <c:pt idx="1510">
                  <c:v>4.5235495454868291</c:v>
                </c:pt>
                <c:pt idx="1511">
                  <c:v>4.5235495454868291</c:v>
                </c:pt>
                <c:pt idx="1512">
                  <c:v>4.5235495454868291</c:v>
                </c:pt>
                <c:pt idx="1513">
                  <c:v>4.5235495454868291</c:v>
                </c:pt>
                <c:pt idx="1514">
                  <c:v>4.5235495454868291</c:v>
                </c:pt>
                <c:pt idx="1515">
                  <c:v>4.5235495454868291</c:v>
                </c:pt>
                <c:pt idx="1516">
                  <c:v>4.5235495454868291</c:v>
                </c:pt>
                <c:pt idx="1517">
                  <c:v>4.5235495454868291</c:v>
                </c:pt>
                <c:pt idx="1518">
                  <c:v>4.5235495454868291</c:v>
                </c:pt>
                <c:pt idx="1519">
                  <c:v>4.5235495454868291</c:v>
                </c:pt>
                <c:pt idx="1520">
                  <c:v>4.5235495454868291</c:v>
                </c:pt>
                <c:pt idx="1521">
                  <c:v>4.5235495454868291</c:v>
                </c:pt>
                <c:pt idx="1522">
                  <c:v>4.5235495454868291</c:v>
                </c:pt>
                <c:pt idx="1523">
                  <c:v>4.5235495454868291</c:v>
                </c:pt>
                <c:pt idx="1524">
                  <c:v>4.5235495454868291</c:v>
                </c:pt>
                <c:pt idx="1525">
                  <c:v>4.5235495454868291</c:v>
                </c:pt>
                <c:pt idx="1526">
                  <c:v>4.5235495454868291</c:v>
                </c:pt>
                <c:pt idx="1527">
                  <c:v>4.5235495454868291</c:v>
                </c:pt>
                <c:pt idx="1528">
                  <c:v>4.5235495454868291</c:v>
                </c:pt>
                <c:pt idx="1529">
                  <c:v>4.5235495454868291</c:v>
                </c:pt>
                <c:pt idx="1530">
                  <c:v>4.5235495454868291</c:v>
                </c:pt>
                <c:pt idx="1531">
                  <c:v>4.5235495454868291</c:v>
                </c:pt>
                <c:pt idx="1532">
                  <c:v>4.5235495454868291</c:v>
                </c:pt>
                <c:pt idx="1533">
                  <c:v>4.5235495454868291</c:v>
                </c:pt>
                <c:pt idx="1534">
                  <c:v>4.5235495454868291</c:v>
                </c:pt>
                <c:pt idx="1535">
                  <c:v>4.5235495454868291</c:v>
                </c:pt>
                <c:pt idx="1536">
                  <c:v>4.5235495454868291</c:v>
                </c:pt>
                <c:pt idx="1537">
                  <c:v>4.5235495454868291</c:v>
                </c:pt>
                <c:pt idx="1538">
                  <c:v>4.5235495454868291</c:v>
                </c:pt>
                <c:pt idx="1539">
                  <c:v>4.5235495454868291</c:v>
                </c:pt>
                <c:pt idx="1540">
                  <c:v>4.5235495454868291</c:v>
                </c:pt>
                <c:pt idx="1541">
                  <c:v>4.5235495454868291</c:v>
                </c:pt>
                <c:pt idx="1542">
                  <c:v>4.5235495454868291</c:v>
                </c:pt>
                <c:pt idx="1543">
                  <c:v>4.5235495454868291</c:v>
                </c:pt>
                <c:pt idx="1544">
                  <c:v>4.5235495454868291</c:v>
                </c:pt>
                <c:pt idx="1545">
                  <c:v>4.5235495454868291</c:v>
                </c:pt>
                <c:pt idx="1546">
                  <c:v>4.5235495454868291</c:v>
                </c:pt>
                <c:pt idx="1547">
                  <c:v>4.5235495454868291</c:v>
                </c:pt>
                <c:pt idx="1548">
                  <c:v>4.5235495454868291</c:v>
                </c:pt>
                <c:pt idx="1549">
                  <c:v>4.5235495454868291</c:v>
                </c:pt>
                <c:pt idx="1550">
                  <c:v>4.5235495454868291</c:v>
                </c:pt>
                <c:pt idx="1551">
                  <c:v>4.5235495454868291</c:v>
                </c:pt>
                <c:pt idx="1552">
                  <c:v>4.5235495454868291</c:v>
                </c:pt>
                <c:pt idx="1553">
                  <c:v>4.5235495454868291</c:v>
                </c:pt>
                <c:pt idx="1554">
                  <c:v>4.5235495454868291</c:v>
                </c:pt>
                <c:pt idx="1555">
                  <c:v>4.6933111938032424</c:v>
                </c:pt>
                <c:pt idx="1556">
                  <c:v>4.7367378676019305</c:v>
                </c:pt>
                <c:pt idx="1557">
                  <c:v>4.7367378676019305</c:v>
                </c:pt>
                <c:pt idx="1558">
                  <c:v>4.7367378676019305</c:v>
                </c:pt>
                <c:pt idx="1559">
                  <c:v>4.7367378676019305</c:v>
                </c:pt>
                <c:pt idx="1560">
                  <c:v>4.7367378676019305</c:v>
                </c:pt>
                <c:pt idx="1561">
                  <c:v>4.7367378676019305</c:v>
                </c:pt>
                <c:pt idx="1562">
                  <c:v>4.7367378676019305</c:v>
                </c:pt>
                <c:pt idx="1563">
                  <c:v>4.7367378676019305</c:v>
                </c:pt>
                <c:pt idx="1564">
                  <c:v>4.7367378676019305</c:v>
                </c:pt>
                <c:pt idx="1565">
                  <c:v>4.7367378676019305</c:v>
                </c:pt>
                <c:pt idx="1566">
                  <c:v>4.7367378676019305</c:v>
                </c:pt>
                <c:pt idx="1567">
                  <c:v>4.7367378676019305</c:v>
                </c:pt>
                <c:pt idx="1568">
                  <c:v>4.7367378676019305</c:v>
                </c:pt>
                <c:pt idx="1569">
                  <c:v>4.7367378676019305</c:v>
                </c:pt>
                <c:pt idx="1570">
                  <c:v>4.7367378676019305</c:v>
                </c:pt>
                <c:pt idx="1571">
                  <c:v>4.7367378676019305</c:v>
                </c:pt>
                <c:pt idx="1572">
                  <c:v>4.7367378676019305</c:v>
                </c:pt>
                <c:pt idx="1573">
                  <c:v>4.7367378676019305</c:v>
                </c:pt>
                <c:pt idx="1574">
                  <c:v>4.7367378676019305</c:v>
                </c:pt>
                <c:pt idx="1575">
                  <c:v>4.7367378676019305</c:v>
                </c:pt>
                <c:pt idx="1576">
                  <c:v>4.7367378676019305</c:v>
                </c:pt>
                <c:pt idx="1577">
                  <c:v>4.7367378676019305</c:v>
                </c:pt>
                <c:pt idx="1578">
                  <c:v>4.7367378676019305</c:v>
                </c:pt>
                <c:pt idx="1579">
                  <c:v>4.7367378676019305</c:v>
                </c:pt>
                <c:pt idx="1580">
                  <c:v>4.7367378676019305</c:v>
                </c:pt>
                <c:pt idx="1581">
                  <c:v>4.7367378676019305</c:v>
                </c:pt>
                <c:pt idx="1582">
                  <c:v>4.7367378676019305</c:v>
                </c:pt>
                <c:pt idx="1583">
                  <c:v>4.7367378676019305</c:v>
                </c:pt>
                <c:pt idx="1584">
                  <c:v>4.7367378676019305</c:v>
                </c:pt>
                <c:pt idx="1585">
                  <c:v>4.7367378676019305</c:v>
                </c:pt>
                <c:pt idx="1586">
                  <c:v>4.7367378676019305</c:v>
                </c:pt>
                <c:pt idx="1587">
                  <c:v>4.7367378676019305</c:v>
                </c:pt>
                <c:pt idx="1588">
                  <c:v>4.7367378676019305</c:v>
                </c:pt>
                <c:pt idx="1589">
                  <c:v>4.7367378676019305</c:v>
                </c:pt>
                <c:pt idx="1590">
                  <c:v>4.7367378676019305</c:v>
                </c:pt>
                <c:pt idx="1591">
                  <c:v>4.7367378676019305</c:v>
                </c:pt>
                <c:pt idx="1592">
                  <c:v>4.7367378676019305</c:v>
                </c:pt>
                <c:pt idx="1593">
                  <c:v>4.7367378676019305</c:v>
                </c:pt>
                <c:pt idx="1594">
                  <c:v>4.7367378676019305</c:v>
                </c:pt>
                <c:pt idx="1595">
                  <c:v>4.7367378676019305</c:v>
                </c:pt>
                <c:pt idx="1596">
                  <c:v>4.7367378676019305</c:v>
                </c:pt>
                <c:pt idx="1597">
                  <c:v>4.7367378676019305</c:v>
                </c:pt>
                <c:pt idx="1598">
                  <c:v>4.7367378676019305</c:v>
                </c:pt>
                <c:pt idx="1599">
                  <c:v>4.7367378676019305</c:v>
                </c:pt>
                <c:pt idx="1600">
                  <c:v>4.7367378676019305</c:v>
                </c:pt>
                <c:pt idx="1601">
                  <c:v>4.7367378676019305</c:v>
                </c:pt>
                <c:pt idx="1602">
                  <c:v>4.7367378676019305</c:v>
                </c:pt>
                <c:pt idx="1603">
                  <c:v>4.7367378676019305</c:v>
                </c:pt>
                <c:pt idx="1604">
                  <c:v>4.7367378676019305</c:v>
                </c:pt>
                <c:pt idx="1605">
                  <c:v>4.7367378676019305</c:v>
                </c:pt>
                <c:pt idx="1606">
                  <c:v>4.7367378676019305</c:v>
                </c:pt>
                <c:pt idx="1607">
                  <c:v>4.7367378676019305</c:v>
                </c:pt>
                <c:pt idx="1608">
                  <c:v>4.7367378676019305</c:v>
                </c:pt>
                <c:pt idx="1609">
                  <c:v>4.7367378676019305</c:v>
                </c:pt>
                <c:pt idx="1610">
                  <c:v>4.7367378676019305</c:v>
                </c:pt>
                <c:pt idx="1611">
                  <c:v>4.7367378676019305</c:v>
                </c:pt>
                <c:pt idx="1612">
                  <c:v>4.7367378676019305</c:v>
                </c:pt>
                <c:pt idx="1613">
                  <c:v>4.7367378676019305</c:v>
                </c:pt>
                <c:pt idx="1614">
                  <c:v>4.7367378676019305</c:v>
                </c:pt>
                <c:pt idx="1615">
                  <c:v>4.7367378676019305</c:v>
                </c:pt>
                <c:pt idx="1616">
                  <c:v>4.7367378676019305</c:v>
                </c:pt>
                <c:pt idx="1617">
                  <c:v>4.7367378676019305</c:v>
                </c:pt>
                <c:pt idx="1618">
                  <c:v>4.8248003994091455</c:v>
                </c:pt>
                <c:pt idx="1619">
                  <c:v>4.8919200588678065</c:v>
                </c:pt>
                <c:pt idx="1620">
                  <c:v>4.9599734457997409</c:v>
                </c:pt>
                <c:pt idx="1621">
                  <c:v>4.9599734457997409</c:v>
                </c:pt>
                <c:pt idx="1622">
                  <c:v>4.9599734457997409</c:v>
                </c:pt>
                <c:pt idx="1623">
                  <c:v>4.9599734457997409</c:v>
                </c:pt>
                <c:pt idx="1624">
                  <c:v>4.9599734457997409</c:v>
                </c:pt>
                <c:pt idx="1625">
                  <c:v>4.9599734457997409</c:v>
                </c:pt>
                <c:pt idx="1626">
                  <c:v>4.9599734457997409</c:v>
                </c:pt>
                <c:pt idx="1627">
                  <c:v>4.9599734457997409</c:v>
                </c:pt>
                <c:pt idx="1628">
                  <c:v>4.9599734457997409</c:v>
                </c:pt>
                <c:pt idx="1629">
                  <c:v>4.9599734457997409</c:v>
                </c:pt>
                <c:pt idx="1630">
                  <c:v>4.9599734457997409</c:v>
                </c:pt>
                <c:pt idx="1631">
                  <c:v>4.9599734457997409</c:v>
                </c:pt>
                <c:pt idx="1632">
                  <c:v>4.9599734457997409</c:v>
                </c:pt>
                <c:pt idx="1633">
                  <c:v>4.9599734457997409</c:v>
                </c:pt>
                <c:pt idx="1634">
                  <c:v>4.9599734457997409</c:v>
                </c:pt>
                <c:pt idx="1635">
                  <c:v>4.9599734457997409</c:v>
                </c:pt>
                <c:pt idx="1636">
                  <c:v>4.9599734457997409</c:v>
                </c:pt>
                <c:pt idx="1637">
                  <c:v>4.9599734457997409</c:v>
                </c:pt>
                <c:pt idx="1638">
                  <c:v>4.9599734457997409</c:v>
                </c:pt>
                <c:pt idx="1639">
                  <c:v>4.9599734457997409</c:v>
                </c:pt>
                <c:pt idx="1640">
                  <c:v>4.9599734457997409</c:v>
                </c:pt>
                <c:pt idx="1641">
                  <c:v>4.9599734457997409</c:v>
                </c:pt>
                <c:pt idx="1642">
                  <c:v>4.9599734457997409</c:v>
                </c:pt>
                <c:pt idx="1643">
                  <c:v>4.9599734457997409</c:v>
                </c:pt>
                <c:pt idx="1644">
                  <c:v>4.9599734457997409</c:v>
                </c:pt>
                <c:pt idx="1645">
                  <c:v>4.9599734457997409</c:v>
                </c:pt>
                <c:pt idx="1646">
                  <c:v>4.9599734457997409</c:v>
                </c:pt>
                <c:pt idx="1647">
                  <c:v>4.9599734457997409</c:v>
                </c:pt>
                <c:pt idx="1648">
                  <c:v>4.9599734457997409</c:v>
                </c:pt>
                <c:pt idx="1649">
                  <c:v>4.9599734457997409</c:v>
                </c:pt>
                <c:pt idx="1650">
                  <c:v>4.9599734457997409</c:v>
                </c:pt>
                <c:pt idx="1651">
                  <c:v>4.9599734457997409</c:v>
                </c:pt>
                <c:pt idx="1652">
                  <c:v>4.9599734457997409</c:v>
                </c:pt>
                <c:pt idx="1653">
                  <c:v>4.9599734457997409</c:v>
                </c:pt>
                <c:pt idx="1654">
                  <c:v>4.9599734457997409</c:v>
                </c:pt>
                <c:pt idx="1655">
                  <c:v>4.9599734457997409</c:v>
                </c:pt>
                <c:pt idx="1656">
                  <c:v>4.9599734457997409</c:v>
                </c:pt>
                <c:pt idx="1657">
                  <c:v>4.9599734457997409</c:v>
                </c:pt>
                <c:pt idx="1658">
                  <c:v>4.9599734457997409</c:v>
                </c:pt>
                <c:pt idx="1659">
                  <c:v>4.9599734457997409</c:v>
                </c:pt>
                <c:pt idx="1660">
                  <c:v>4.9599734457997409</c:v>
                </c:pt>
                <c:pt idx="1661">
                  <c:v>4.9599734457997409</c:v>
                </c:pt>
                <c:pt idx="1662">
                  <c:v>4.9599734457997409</c:v>
                </c:pt>
                <c:pt idx="1663">
                  <c:v>4.9599734457997409</c:v>
                </c:pt>
                <c:pt idx="1664">
                  <c:v>4.9599734457997409</c:v>
                </c:pt>
                <c:pt idx="1665">
                  <c:v>4.9599734457997409</c:v>
                </c:pt>
                <c:pt idx="1666">
                  <c:v>4.9599734457997409</c:v>
                </c:pt>
                <c:pt idx="1667">
                  <c:v>4.9599734457997409</c:v>
                </c:pt>
                <c:pt idx="1668">
                  <c:v>4.9599734457997409</c:v>
                </c:pt>
                <c:pt idx="1669">
                  <c:v>4.9599734457997409</c:v>
                </c:pt>
                <c:pt idx="1670">
                  <c:v>4.9599734457997409</c:v>
                </c:pt>
                <c:pt idx="1671">
                  <c:v>4.9599734457997409</c:v>
                </c:pt>
                <c:pt idx="1672">
                  <c:v>4.9599734457997409</c:v>
                </c:pt>
                <c:pt idx="1673">
                  <c:v>4.9599734457997409</c:v>
                </c:pt>
                <c:pt idx="1674">
                  <c:v>4.9599734457997409</c:v>
                </c:pt>
                <c:pt idx="1675">
                  <c:v>4.9599734457997409</c:v>
                </c:pt>
                <c:pt idx="1676">
                  <c:v>4.9599734457997409</c:v>
                </c:pt>
                <c:pt idx="1677">
                  <c:v>4.9599734457997409</c:v>
                </c:pt>
                <c:pt idx="1678">
                  <c:v>4.9599734457997409</c:v>
                </c:pt>
                <c:pt idx="1679">
                  <c:v>4.9599734457997409</c:v>
                </c:pt>
                <c:pt idx="1680">
                  <c:v>4.9599734457997409</c:v>
                </c:pt>
                <c:pt idx="1681">
                  <c:v>4.9599734457997409</c:v>
                </c:pt>
                <c:pt idx="1682">
                  <c:v>4.9599734457997409</c:v>
                </c:pt>
                <c:pt idx="1683">
                  <c:v>4.9599734457997409</c:v>
                </c:pt>
                <c:pt idx="1684">
                  <c:v>4.9599734457997409</c:v>
                </c:pt>
                <c:pt idx="1685">
                  <c:v>4.9599734457997409</c:v>
                </c:pt>
                <c:pt idx="1686">
                  <c:v>4.9599734457997409</c:v>
                </c:pt>
                <c:pt idx="1687">
                  <c:v>4.9599734457997409</c:v>
                </c:pt>
                <c:pt idx="1688">
                  <c:v>4.9599734457997409</c:v>
                </c:pt>
                <c:pt idx="1689">
                  <c:v>4.9599734457997409</c:v>
                </c:pt>
                <c:pt idx="1690">
                  <c:v>4.9599734457997409</c:v>
                </c:pt>
                <c:pt idx="1691">
                  <c:v>4.9599734457997409</c:v>
                </c:pt>
                <c:pt idx="1692">
                  <c:v>5.0289735496479233</c:v>
                </c:pt>
                <c:pt idx="1693">
                  <c:v>5.1937297926712915</c:v>
                </c:pt>
                <c:pt idx="1694">
                  <c:v>5.1937297926712915</c:v>
                </c:pt>
                <c:pt idx="1695">
                  <c:v>5.1937297926712915</c:v>
                </c:pt>
                <c:pt idx="1696">
                  <c:v>5.1937297926712915</c:v>
                </c:pt>
                <c:pt idx="1697">
                  <c:v>5.1937297926712915</c:v>
                </c:pt>
                <c:pt idx="1698">
                  <c:v>5.1937297926712915</c:v>
                </c:pt>
                <c:pt idx="1699">
                  <c:v>5.1937297926712915</c:v>
                </c:pt>
                <c:pt idx="1700">
                  <c:v>5.1937297926712915</c:v>
                </c:pt>
                <c:pt idx="1701">
                  <c:v>5.1937297926712915</c:v>
                </c:pt>
                <c:pt idx="1702">
                  <c:v>5.1937297926712915</c:v>
                </c:pt>
                <c:pt idx="1703">
                  <c:v>5.1937297926712915</c:v>
                </c:pt>
                <c:pt idx="1704">
                  <c:v>5.1937297926712915</c:v>
                </c:pt>
                <c:pt idx="1705">
                  <c:v>5.1937297926712915</c:v>
                </c:pt>
                <c:pt idx="1706">
                  <c:v>5.1937297926712915</c:v>
                </c:pt>
                <c:pt idx="1707">
                  <c:v>5.1937297926712915</c:v>
                </c:pt>
                <c:pt idx="1708">
                  <c:v>5.1937297926712915</c:v>
                </c:pt>
                <c:pt idx="1709">
                  <c:v>5.1937297926712915</c:v>
                </c:pt>
                <c:pt idx="1710">
                  <c:v>5.1937297926712915</c:v>
                </c:pt>
                <c:pt idx="1711">
                  <c:v>5.1937297926712915</c:v>
                </c:pt>
                <c:pt idx="1712">
                  <c:v>5.1937297926712915</c:v>
                </c:pt>
                <c:pt idx="1713">
                  <c:v>5.1937297926712915</c:v>
                </c:pt>
                <c:pt idx="1714">
                  <c:v>5.1937297926712915</c:v>
                </c:pt>
                <c:pt idx="1715">
                  <c:v>5.1937297926712915</c:v>
                </c:pt>
                <c:pt idx="1716">
                  <c:v>5.1937297926712915</c:v>
                </c:pt>
                <c:pt idx="1717">
                  <c:v>5.1937297926712915</c:v>
                </c:pt>
                <c:pt idx="1718">
                  <c:v>5.1937297926712915</c:v>
                </c:pt>
                <c:pt idx="1719">
                  <c:v>5.1937297926712915</c:v>
                </c:pt>
                <c:pt idx="1720">
                  <c:v>5.1937297926712915</c:v>
                </c:pt>
                <c:pt idx="1721">
                  <c:v>5.1937297926712915</c:v>
                </c:pt>
                <c:pt idx="1722">
                  <c:v>5.1937297926712915</c:v>
                </c:pt>
                <c:pt idx="1723">
                  <c:v>5.1937297926712915</c:v>
                </c:pt>
                <c:pt idx="1724">
                  <c:v>5.1937297926712915</c:v>
                </c:pt>
                <c:pt idx="1725">
                  <c:v>5.1937297926712915</c:v>
                </c:pt>
                <c:pt idx="1726">
                  <c:v>5.1937297926712915</c:v>
                </c:pt>
                <c:pt idx="1727">
                  <c:v>5.1937297926712915</c:v>
                </c:pt>
                <c:pt idx="1728">
                  <c:v>5.1937297926712915</c:v>
                </c:pt>
                <c:pt idx="1729">
                  <c:v>5.1937297926712915</c:v>
                </c:pt>
                <c:pt idx="1730">
                  <c:v>5.1937297926712915</c:v>
                </c:pt>
                <c:pt idx="1731">
                  <c:v>5.1937297926712915</c:v>
                </c:pt>
                <c:pt idx="1732">
                  <c:v>5.1937297926712915</c:v>
                </c:pt>
                <c:pt idx="1733">
                  <c:v>5.1937297926712915</c:v>
                </c:pt>
                <c:pt idx="1734">
                  <c:v>5.1937297926712915</c:v>
                </c:pt>
                <c:pt idx="1735">
                  <c:v>5.1937297926712915</c:v>
                </c:pt>
                <c:pt idx="1736">
                  <c:v>5.1937297926712915</c:v>
                </c:pt>
                <c:pt idx="1737">
                  <c:v>5.1937297926712915</c:v>
                </c:pt>
                <c:pt idx="1738">
                  <c:v>5.1937297926712915</c:v>
                </c:pt>
                <c:pt idx="1739">
                  <c:v>5.1937297926712915</c:v>
                </c:pt>
                <c:pt idx="1740">
                  <c:v>5.1937297926712915</c:v>
                </c:pt>
                <c:pt idx="1741">
                  <c:v>5.1937297926712915</c:v>
                </c:pt>
                <c:pt idx="1742">
                  <c:v>5.1937297926712915</c:v>
                </c:pt>
                <c:pt idx="1743">
                  <c:v>5.1937297926712915</c:v>
                </c:pt>
                <c:pt idx="1744">
                  <c:v>5.1937297926712915</c:v>
                </c:pt>
                <c:pt idx="1745">
                  <c:v>5.1937297926712915</c:v>
                </c:pt>
                <c:pt idx="1746">
                  <c:v>5.1937297926712915</c:v>
                </c:pt>
                <c:pt idx="1747">
                  <c:v>5.1937297926712915</c:v>
                </c:pt>
                <c:pt idx="1748">
                  <c:v>5.1937297926712915</c:v>
                </c:pt>
                <c:pt idx="1749">
                  <c:v>5.1937297926712915</c:v>
                </c:pt>
                <c:pt idx="1750">
                  <c:v>5.1937297926712915</c:v>
                </c:pt>
                <c:pt idx="1751">
                  <c:v>5.1937297926712915</c:v>
                </c:pt>
                <c:pt idx="1752">
                  <c:v>5.1937297926712915</c:v>
                </c:pt>
                <c:pt idx="1753">
                  <c:v>5.1937297926712915</c:v>
                </c:pt>
                <c:pt idx="1754">
                  <c:v>5.1937297926712915</c:v>
                </c:pt>
                <c:pt idx="1755">
                  <c:v>5.1937297926712915</c:v>
                </c:pt>
                <c:pt idx="1756">
                  <c:v>5.1937297926712915</c:v>
                </c:pt>
                <c:pt idx="1757">
                  <c:v>5.1937297926712915</c:v>
                </c:pt>
                <c:pt idx="1758">
                  <c:v>5.1937297926712915</c:v>
                </c:pt>
                <c:pt idx="1759">
                  <c:v>5.1937297926712915</c:v>
                </c:pt>
                <c:pt idx="1760">
                  <c:v>5.1937297926712915</c:v>
                </c:pt>
                <c:pt idx="1761">
                  <c:v>5.1937297926712915</c:v>
                </c:pt>
                <c:pt idx="1762">
                  <c:v>5.1937297926712915</c:v>
                </c:pt>
                <c:pt idx="1763">
                  <c:v>5.1937297926712915</c:v>
                </c:pt>
                <c:pt idx="1764">
                  <c:v>5.4385027367685828</c:v>
                </c:pt>
                <c:pt idx="1765">
                  <c:v>5.4385027367685828</c:v>
                </c:pt>
                <c:pt idx="1766">
                  <c:v>5.4385027367685828</c:v>
                </c:pt>
                <c:pt idx="1767">
                  <c:v>5.4385027367685828</c:v>
                </c:pt>
                <c:pt idx="1768">
                  <c:v>5.4385027367685828</c:v>
                </c:pt>
                <c:pt idx="1769">
                  <c:v>5.4385027367685828</c:v>
                </c:pt>
                <c:pt idx="1770">
                  <c:v>5.4385027367685828</c:v>
                </c:pt>
                <c:pt idx="1771">
                  <c:v>5.4385027367685828</c:v>
                </c:pt>
                <c:pt idx="1772">
                  <c:v>5.4385027367685828</c:v>
                </c:pt>
                <c:pt idx="1773">
                  <c:v>5.4385027367685828</c:v>
                </c:pt>
                <c:pt idx="1774">
                  <c:v>5.4385027367685828</c:v>
                </c:pt>
                <c:pt idx="1775">
                  <c:v>5.4385027367685828</c:v>
                </c:pt>
                <c:pt idx="1776">
                  <c:v>5.4385027367685828</c:v>
                </c:pt>
                <c:pt idx="1777">
                  <c:v>5.4385027367685828</c:v>
                </c:pt>
                <c:pt idx="1778">
                  <c:v>5.4385027367685828</c:v>
                </c:pt>
                <c:pt idx="1779">
                  <c:v>5.4385027367685828</c:v>
                </c:pt>
                <c:pt idx="1780">
                  <c:v>5.4385027367685828</c:v>
                </c:pt>
                <c:pt idx="1781">
                  <c:v>5.4385027367685828</c:v>
                </c:pt>
                <c:pt idx="1782">
                  <c:v>5.4385027367685828</c:v>
                </c:pt>
                <c:pt idx="1783">
                  <c:v>5.4385027367685828</c:v>
                </c:pt>
                <c:pt idx="1784">
                  <c:v>5.4385027367685828</c:v>
                </c:pt>
                <c:pt idx="1785">
                  <c:v>5.4385027367685828</c:v>
                </c:pt>
                <c:pt idx="1786">
                  <c:v>5.4385027367685828</c:v>
                </c:pt>
                <c:pt idx="1787">
                  <c:v>5.4385027367685828</c:v>
                </c:pt>
                <c:pt idx="1788">
                  <c:v>5.4385027367685828</c:v>
                </c:pt>
                <c:pt idx="1789">
                  <c:v>5.4385027367685828</c:v>
                </c:pt>
                <c:pt idx="1790">
                  <c:v>5.4385027367685828</c:v>
                </c:pt>
                <c:pt idx="1791">
                  <c:v>5.4385027367685828</c:v>
                </c:pt>
                <c:pt idx="1792">
                  <c:v>5.4385027367685828</c:v>
                </c:pt>
                <c:pt idx="1793">
                  <c:v>5.4385027367685828</c:v>
                </c:pt>
                <c:pt idx="1794">
                  <c:v>5.4385027367685828</c:v>
                </c:pt>
                <c:pt idx="1795">
                  <c:v>5.4385027367685828</c:v>
                </c:pt>
                <c:pt idx="1796">
                  <c:v>5.4385027367685828</c:v>
                </c:pt>
                <c:pt idx="1797">
                  <c:v>5.4385027367685828</c:v>
                </c:pt>
                <c:pt idx="1798">
                  <c:v>5.4385027367685828</c:v>
                </c:pt>
                <c:pt idx="1799">
                  <c:v>5.4385027367685828</c:v>
                </c:pt>
                <c:pt idx="1800">
                  <c:v>5.4385027367685828</c:v>
                </c:pt>
                <c:pt idx="1801">
                  <c:v>5.4385027367685828</c:v>
                </c:pt>
                <c:pt idx="1802">
                  <c:v>5.4385027367685828</c:v>
                </c:pt>
                <c:pt idx="1803">
                  <c:v>5.4385027367685828</c:v>
                </c:pt>
                <c:pt idx="1804">
                  <c:v>5.4385027367685828</c:v>
                </c:pt>
                <c:pt idx="1805">
                  <c:v>5.4385027367685828</c:v>
                </c:pt>
                <c:pt idx="1806">
                  <c:v>5.4385027367685828</c:v>
                </c:pt>
                <c:pt idx="1807">
                  <c:v>5.4385027367685828</c:v>
                </c:pt>
                <c:pt idx="1808">
                  <c:v>5.4385027367685828</c:v>
                </c:pt>
                <c:pt idx="1809">
                  <c:v>5.4385027367685828</c:v>
                </c:pt>
                <c:pt idx="1810">
                  <c:v>5.4385027367685828</c:v>
                </c:pt>
                <c:pt idx="1811">
                  <c:v>5.4385027367685828</c:v>
                </c:pt>
                <c:pt idx="1812">
                  <c:v>5.4385027367685828</c:v>
                </c:pt>
                <c:pt idx="1813">
                  <c:v>5.4385027367685828</c:v>
                </c:pt>
                <c:pt idx="1814">
                  <c:v>5.4385027367685828</c:v>
                </c:pt>
                <c:pt idx="1815">
                  <c:v>5.4385027367685828</c:v>
                </c:pt>
                <c:pt idx="1816">
                  <c:v>5.4385027367685828</c:v>
                </c:pt>
                <c:pt idx="1817">
                  <c:v>5.4385027367685828</c:v>
                </c:pt>
                <c:pt idx="1818">
                  <c:v>5.4385027367685828</c:v>
                </c:pt>
                <c:pt idx="1819">
                  <c:v>5.4385027367685828</c:v>
                </c:pt>
                <c:pt idx="1820">
                  <c:v>5.4385027367685828</c:v>
                </c:pt>
                <c:pt idx="1821">
                  <c:v>5.4385027367685828</c:v>
                </c:pt>
                <c:pt idx="1822">
                  <c:v>5.4385027367685828</c:v>
                </c:pt>
                <c:pt idx="1823">
                  <c:v>5.4385027367685828</c:v>
                </c:pt>
                <c:pt idx="1824">
                  <c:v>5.4385027367685828</c:v>
                </c:pt>
                <c:pt idx="1825">
                  <c:v>5.4385027367685828</c:v>
                </c:pt>
                <c:pt idx="1826">
                  <c:v>5.4385027367685828</c:v>
                </c:pt>
                <c:pt idx="1827">
                  <c:v>5.4385027367685828</c:v>
                </c:pt>
                <c:pt idx="1828">
                  <c:v>5.4385027367685828</c:v>
                </c:pt>
                <c:pt idx="1829">
                  <c:v>5.4385027367685828</c:v>
                </c:pt>
                <c:pt idx="1830">
                  <c:v>5.4385027367685828</c:v>
                </c:pt>
                <c:pt idx="1831">
                  <c:v>5.4385027367685828</c:v>
                </c:pt>
                <c:pt idx="1832">
                  <c:v>5.4385027367685828</c:v>
                </c:pt>
                <c:pt idx="1833">
                  <c:v>5.4385027367685828</c:v>
                </c:pt>
                <c:pt idx="1834">
                  <c:v>5.4385027367685828</c:v>
                </c:pt>
                <c:pt idx="1835">
                  <c:v>5.4385027367685828</c:v>
                </c:pt>
                <c:pt idx="1836">
                  <c:v>5.4385027367685828</c:v>
                </c:pt>
                <c:pt idx="1837">
                  <c:v>5.4385027367685828</c:v>
                </c:pt>
                <c:pt idx="1838">
                  <c:v>5.4385027367685828</c:v>
                </c:pt>
                <c:pt idx="1839">
                  <c:v>5.4385027367685828</c:v>
                </c:pt>
                <c:pt idx="1840">
                  <c:v>5.5908694508035417</c:v>
                </c:pt>
                <c:pt idx="1841">
                  <c:v>5.6426011289014317</c:v>
                </c:pt>
                <c:pt idx="1842">
                  <c:v>5.6948114743233287</c:v>
                </c:pt>
                <c:pt idx="1843">
                  <c:v>5.6948114743233287</c:v>
                </c:pt>
                <c:pt idx="1844">
                  <c:v>5.6948114743233287</c:v>
                </c:pt>
                <c:pt idx="1845">
                  <c:v>5.6948114743233287</c:v>
                </c:pt>
                <c:pt idx="1846">
                  <c:v>5.6948114743233287</c:v>
                </c:pt>
                <c:pt idx="1847">
                  <c:v>5.6948114743233287</c:v>
                </c:pt>
                <c:pt idx="1848">
                  <c:v>5.6948114743233287</c:v>
                </c:pt>
                <c:pt idx="1849">
                  <c:v>5.6948114743233287</c:v>
                </c:pt>
                <c:pt idx="1850">
                  <c:v>5.6948114743233287</c:v>
                </c:pt>
                <c:pt idx="1851">
                  <c:v>5.6948114743233287</c:v>
                </c:pt>
                <c:pt idx="1852">
                  <c:v>5.6948114743233287</c:v>
                </c:pt>
                <c:pt idx="1853">
                  <c:v>5.6948114743233287</c:v>
                </c:pt>
                <c:pt idx="1854">
                  <c:v>5.6948114743233287</c:v>
                </c:pt>
                <c:pt idx="1855">
                  <c:v>5.6948114743233287</c:v>
                </c:pt>
                <c:pt idx="1856">
                  <c:v>5.6948114743233287</c:v>
                </c:pt>
                <c:pt idx="1857">
                  <c:v>5.6948114743233287</c:v>
                </c:pt>
                <c:pt idx="1858">
                  <c:v>5.6948114743233287</c:v>
                </c:pt>
                <c:pt idx="1859">
                  <c:v>5.6948114743233287</c:v>
                </c:pt>
                <c:pt idx="1860">
                  <c:v>5.6948114743233287</c:v>
                </c:pt>
                <c:pt idx="1861">
                  <c:v>5.6948114743233287</c:v>
                </c:pt>
                <c:pt idx="1862">
                  <c:v>5.6948114743233287</c:v>
                </c:pt>
                <c:pt idx="1863">
                  <c:v>5.6948114743233287</c:v>
                </c:pt>
                <c:pt idx="1864">
                  <c:v>5.6948114743233287</c:v>
                </c:pt>
                <c:pt idx="1865">
                  <c:v>5.6948114743233287</c:v>
                </c:pt>
                <c:pt idx="1866">
                  <c:v>5.6948114743233287</c:v>
                </c:pt>
                <c:pt idx="1867">
                  <c:v>5.6948114743233287</c:v>
                </c:pt>
                <c:pt idx="1868">
                  <c:v>5.6948114743233287</c:v>
                </c:pt>
                <c:pt idx="1869">
                  <c:v>5.6948114743233287</c:v>
                </c:pt>
                <c:pt idx="1870">
                  <c:v>5.6948114743233287</c:v>
                </c:pt>
                <c:pt idx="1871">
                  <c:v>5.6948114743233287</c:v>
                </c:pt>
                <c:pt idx="1872">
                  <c:v>5.6948114743233287</c:v>
                </c:pt>
                <c:pt idx="1873">
                  <c:v>5.6948114743233287</c:v>
                </c:pt>
                <c:pt idx="1874">
                  <c:v>5.6948114743233287</c:v>
                </c:pt>
                <c:pt idx="1875">
                  <c:v>5.6948114743233287</c:v>
                </c:pt>
                <c:pt idx="1876">
                  <c:v>5.6948114743233287</c:v>
                </c:pt>
                <c:pt idx="1877">
                  <c:v>5.6948114743233287</c:v>
                </c:pt>
                <c:pt idx="1878">
                  <c:v>5.6948114743233287</c:v>
                </c:pt>
                <c:pt idx="1879">
                  <c:v>5.6948114743233287</c:v>
                </c:pt>
                <c:pt idx="1880">
                  <c:v>5.6948114743233287</c:v>
                </c:pt>
                <c:pt idx="1881">
                  <c:v>5.6948114743233287</c:v>
                </c:pt>
                <c:pt idx="1882">
                  <c:v>5.6948114743233287</c:v>
                </c:pt>
                <c:pt idx="1883">
                  <c:v>5.6948114743233287</c:v>
                </c:pt>
                <c:pt idx="1884">
                  <c:v>5.6948114743233287</c:v>
                </c:pt>
                <c:pt idx="1885">
                  <c:v>5.6948114743233287</c:v>
                </c:pt>
                <c:pt idx="1886">
                  <c:v>5.6948114743233287</c:v>
                </c:pt>
                <c:pt idx="1887">
                  <c:v>5.6948114743233287</c:v>
                </c:pt>
                <c:pt idx="1888">
                  <c:v>5.6948114743233287</c:v>
                </c:pt>
                <c:pt idx="1889">
                  <c:v>5.6948114743233287</c:v>
                </c:pt>
                <c:pt idx="1890">
                  <c:v>5.6948114743233287</c:v>
                </c:pt>
                <c:pt idx="1891">
                  <c:v>5.6948114743233287</c:v>
                </c:pt>
                <c:pt idx="1892">
                  <c:v>5.6948114743233287</c:v>
                </c:pt>
                <c:pt idx="1893">
                  <c:v>5.6948114743233287</c:v>
                </c:pt>
                <c:pt idx="1894">
                  <c:v>5.6948114743233287</c:v>
                </c:pt>
                <c:pt idx="1895">
                  <c:v>5.6948114743233287</c:v>
                </c:pt>
                <c:pt idx="1896">
                  <c:v>5.6948114743233287</c:v>
                </c:pt>
                <c:pt idx="1897">
                  <c:v>5.6948114743233287</c:v>
                </c:pt>
                <c:pt idx="1898">
                  <c:v>5.6948114743233287</c:v>
                </c:pt>
                <c:pt idx="1899">
                  <c:v>5.6948114743233287</c:v>
                </c:pt>
                <c:pt idx="1900">
                  <c:v>5.6948114743233287</c:v>
                </c:pt>
                <c:pt idx="1901">
                  <c:v>5.6948114743233287</c:v>
                </c:pt>
                <c:pt idx="1902">
                  <c:v>5.6948114743233287</c:v>
                </c:pt>
                <c:pt idx="1903">
                  <c:v>5.6948114743233287</c:v>
                </c:pt>
                <c:pt idx="1904">
                  <c:v>5.6948114743233287</c:v>
                </c:pt>
                <c:pt idx="1905">
                  <c:v>5.6948114743233287</c:v>
                </c:pt>
                <c:pt idx="1906">
                  <c:v>5.6948114743233287</c:v>
                </c:pt>
                <c:pt idx="1907">
                  <c:v>5.6948114743233287</c:v>
                </c:pt>
                <c:pt idx="1908">
                  <c:v>5.6948114743233287</c:v>
                </c:pt>
                <c:pt idx="1909">
                  <c:v>5.6948114743233287</c:v>
                </c:pt>
                <c:pt idx="1910">
                  <c:v>5.6948114743233287</c:v>
                </c:pt>
                <c:pt idx="1911">
                  <c:v>5.7740341934403121</c:v>
                </c:pt>
                <c:pt idx="1912">
                  <c:v>5.9631996705317887</c:v>
                </c:pt>
                <c:pt idx="1913">
                  <c:v>5.9631996705317887</c:v>
                </c:pt>
                <c:pt idx="1914">
                  <c:v>5.9631996705317887</c:v>
                </c:pt>
                <c:pt idx="1915">
                  <c:v>5.9631996705317887</c:v>
                </c:pt>
                <c:pt idx="1916">
                  <c:v>5.9631996705317887</c:v>
                </c:pt>
                <c:pt idx="1917">
                  <c:v>5.9631996705317887</c:v>
                </c:pt>
                <c:pt idx="1918">
                  <c:v>5.9631996705317887</c:v>
                </c:pt>
                <c:pt idx="1919">
                  <c:v>5.9631996705317887</c:v>
                </c:pt>
                <c:pt idx="1920">
                  <c:v>5.9631996705317887</c:v>
                </c:pt>
                <c:pt idx="1921">
                  <c:v>5.9631996705317887</c:v>
                </c:pt>
                <c:pt idx="1922">
                  <c:v>5.9631996705317887</c:v>
                </c:pt>
                <c:pt idx="1923">
                  <c:v>5.9631996705317887</c:v>
                </c:pt>
                <c:pt idx="1924">
                  <c:v>5.9631996705317887</c:v>
                </c:pt>
                <c:pt idx="1925">
                  <c:v>5.9631996705317887</c:v>
                </c:pt>
                <c:pt idx="1926">
                  <c:v>5.9631996705317887</c:v>
                </c:pt>
                <c:pt idx="1927">
                  <c:v>5.9631996705317887</c:v>
                </c:pt>
                <c:pt idx="1928">
                  <c:v>5.9631996705317887</c:v>
                </c:pt>
                <c:pt idx="1929">
                  <c:v>5.9631996705317887</c:v>
                </c:pt>
                <c:pt idx="1930">
                  <c:v>5.9631996705317887</c:v>
                </c:pt>
                <c:pt idx="1931">
                  <c:v>5.9631996705317887</c:v>
                </c:pt>
                <c:pt idx="1932">
                  <c:v>5.9631996705317887</c:v>
                </c:pt>
                <c:pt idx="1933">
                  <c:v>5.9631996705317887</c:v>
                </c:pt>
                <c:pt idx="1934">
                  <c:v>5.9631996705317887</c:v>
                </c:pt>
                <c:pt idx="1935">
                  <c:v>5.9631996705317887</c:v>
                </c:pt>
                <c:pt idx="1936">
                  <c:v>5.9631996705317887</c:v>
                </c:pt>
                <c:pt idx="1937">
                  <c:v>5.9631996705317887</c:v>
                </c:pt>
                <c:pt idx="1938">
                  <c:v>5.9631996705317887</c:v>
                </c:pt>
                <c:pt idx="1939">
                  <c:v>5.9631996705317887</c:v>
                </c:pt>
                <c:pt idx="1940">
                  <c:v>5.9631996705317887</c:v>
                </c:pt>
                <c:pt idx="1941">
                  <c:v>5.9631996705317887</c:v>
                </c:pt>
                <c:pt idx="1942">
                  <c:v>5.9631996705317887</c:v>
                </c:pt>
                <c:pt idx="1943">
                  <c:v>5.9631996705317887</c:v>
                </c:pt>
                <c:pt idx="1944">
                  <c:v>5.9631996705317887</c:v>
                </c:pt>
                <c:pt idx="1945">
                  <c:v>5.9631996705317887</c:v>
                </c:pt>
                <c:pt idx="1946">
                  <c:v>5.9631996705317887</c:v>
                </c:pt>
                <c:pt idx="1947">
                  <c:v>5.9631996705317887</c:v>
                </c:pt>
                <c:pt idx="1948">
                  <c:v>5.9631996705317887</c:v>
                </c:pt>
                <c:pt idx="1949">
                  <c:v>5.9631996705317887</c:v>
                </c:pt>
                <c:pt idx="1950">
                  <c:v>5.9631996705317887</c:v>
                </c:pt>
                <c:pt idx="1951">
                  <c:v>5.9631996705317887</c:v>
                </c:pt>
                <c:pt idx="1952">
                  <c:v>5.9631996705317887</c:v>
                </c:pt>
                <c:pt idx="1953">
                  <c:v>5.9631996705317887</c:v>
                </c:pt>
                <c:pt idx="1954">
                  <c:v>5.9631996705317887</c:v>
                </c:pt>
                <c:pt idx="1955">
                  <c:v>5.9631996705317887</c:v>
                </c:pt>
                <c:pt idx="1956">
                  <c:v>5.9631996705317887</c:v>
                </c:pt>
                <c:pt idx="1957">
                  <c:v>5.9631996705317887</c:v>
                </c:pt>
                <c:pt idx="1958">
                  <c:v>5.9631996705317887</c:v>
                </c:pt>
                <c:pt idx="1959">
                  <c:v>5.9631996705317887</c:v>
                </c:pt>
                <c:pt idx="1960">
                  <c:v>5.9631996705317887</c:v>
                </c:pt>
                <c:pt idx="1961">
                  <c:v>5.9631996705317887</c:v>
                </c:pt>
                <c:pt idx="1962">
                  <c:v>5.9631996705317887</c:v>
                </c:pt>
                <c:pt idx="1963">
                  <c:v>5.9631996705317887</c:v>
                </c:pt>
                <c:pt idx="1964">
                  <c:v>5.9631996705317887</c:v>
                </c:pt>
                <c:pt idx="1965">
                  <c:v>5.9631996705317887</c:v>
                </c:pt>
                <c:pt idx="1966">
                  <c:v>5.9631996705317887</c:v>
                </c:pt>
                <c:pt idx="1967">
                  <c:v>5.9631996705317887</c:v>
                </c:pt>
                <c:pt idx="1968">
                  <c:v>5.9631996705317887</c:v>
                </c:pt>
                <c:pt idx="1969">
                  <c:v>5.9631996705317887</c:v>
                </c:pt>
                <c:pt idx="1970">
                  <c:v>5.9631996705317887</c:v>
                </c:pt>
                <c:pt idx="1971">
                  <c:v>5.9631996705317887</c:v>
                </c:pt>
                <c:pt idx="1972">
                  <c:v>5.9631996705317887</c:v>
                </c:pt>
                <c:pt idx="1973">
                  <c:v>5.9631996705317887</c:v>
                </c:pt>
                <c:pt idx="1974">
                  <c:v>5.9631996705317887</c:v>
                </c:pt>
                <c:pt idx="1975">
                  <c:v>5.9631996705317887</c:v>
                </c:pt>
                <c:pt idx="1976">
                  <c:v>5.9631996705317887</c:v>
                </c:pt>
                <c:pt idx="1977">
                  <c:v>5.9631996705317887</c:v>
                </c:pt>
                <c:pt idx="1978">
                  <c:v>5.9631996705317887</c:v>
                </c:pt>
                <c:pt idx="1979">
                  <c:v>5.9631996705317887</c:v>
                </c:pt>
                <c:pt idx="1980">
                  <c:v>5.9631996705317887</c:v>
                </c:pt>
                <c:pt idx="1981">
                  <c:v>5.9631996705317887</c:v>
                </c:pt>
                <c:pt idx="1982">
                  <c:v>5.9631996705317887</c:v>
                </c:pt>
                <c:pt idx="1983">
                  <c:v>5.9631996705317887</c:v>
                </c:pt>
                <c:pt idx="1984">
                  <c:v>5.9631996705317887</c:v>
                </c:pt>
                <c:pt idx="1985">
                  <c:v>5.9631996705317887</c:v>
                </c:pt>
                <c:pt idx="1986">
                  <c:v>5.9631996705317887</c:v>
                </c:pt>
                <c:pt idx="1987">
                  <c:v>5.9631996705317887</c:v>
                </c:pt>
                <c:pt idx="1988">
                  <c:v>5.9631996705317887</c:v>
                </c:pt>
                <c:pt idx="1989">
                  <c:v>5.9631996705317887</c:v>
                </c:pt>
                <c:pt idx="1990">
                  <c:v>5.9631996705317887</c:v>
                </c:pt>
                <c:pt idx="1991">
                  <c:v>5.9631996705317887</c:v>
                </c:pt>
                <c:pt idx="1992">
                  <c:v>5.9631996705317887</c:v>
                </c:pt>
                <c:pt idx="1993">
                  <c:v>5.9631996705317887</c:v>
                </c:pt>
                <c:pt idx="1994">
                  <c:v>5.9631996705317887</c:v>
                </c:pt>
                <c:pt idx="1995">
                  <c:v>6.2442366127415525</c:v>
                </c:pt>
                <c:pt idx="1996">
                  <c:v>6.2442366127415525</c:v>
                </c:pt>
                <c:pt idx="1997">
                  <c:v>6.2442366127415525</c:v>
                </c:pt>
                <c:pt idx="1998">
                  <c:v>6.2442366127415525</c:v>
                </c:pt>
                <c:pt idx="1999">
                  <c:v>6.2442366127415525</c:v>
                </c:pt>
                <c:pt idx="2000">
                  <c:v>6.2442366127415525</c:v>
                </c:pt>
                <c:pt idx="2001">
                  <c:v>6.2442366127415525</c:v>
                </c:pt>
                <c:pt idx="2002">
                  <c:v>6.2442366127415525</c:v>
                </c:pt>
                <c:pt idx="2003">
                  <c:v>6.2442366127415525</c:v>
                </c:pt>
                <c:pt idx="2004">
                  <c:v>6.2442366127415525</c:v>
                </c:pt>
                <c:pt idx="2005">
                  <c:v>6.2442366127415525</c:v>
                </c:pt>
                <c:pt idx="2006">
                  <c:v>6.2442366127415525</c:v>
                </c:pt>
                <c:pt idx="2007">
                  <c:v>6.2442366127415525</c:v>
                </c:pt>
                <c:pt idx="2008">
                  <c:v>6.2442366127415525</c:v>
                </c:pt>
                <c:pt idx="2009">
                  <c:v>6.2442366127415525</c:v>
                </c:pt>
                <c:pt idx="2010">
                  <c:v>6.2442366127415525</c:v>
                </c:pt>
                <c:pt idx="2011">
                  <c:v>6.2442366127415525</c:v>
                </c:pt>
                <c:pt idx="2012">
                  <c:v>6.2442366127415525</c:v>
                </c:pt>
                <c:pt idx="2013">
                  <c:v>6.2442366127415525</c:v>
                </c:pt>
                <c:pt idx="2014">
                  <c:v>6.2442366127415525</c:v>
                </c:pt>
                <c:pt idx="2015">
                  <c:v>6.2442366127415525</c:v>
                </c:pt>
                <c:pt idx="2016">
                  <c:v>6.2442366127415525</c:v>
                </c:pt>
                <c:pt idx="2017">
                  <c:v>6.2442366127415525</c:v>
                </c:pt>
                <c:pt idx="2018">
                  <c:v>6.2442366127415525</c:v>
                </c:pt>
                <c:pt idx="2019">
                  <c:v>6.2442366127415525</c:v>
                </c:pt>
                <c:pt idx="2020">
                  <c:v>6.2442366127415525</c:v>
                </c:pt>
                <c:pt idx="2021">
                  <c:v>6.2442366127415525</c:v>
                </c:pt>
                <c:pt idx="2022">
                  <c:v>6.2442366127415525</c:v>
                </c:pt>
                <c:pt idx="2023">
                  <c:v>6.2442366127415525</c:v>
                </c:pt>
                <c:pt idx="2024">
                  <c:v>6.2442366127415525</c:v>
                </c:pt>
                <c:pt idx="2025">
                  <c:v>6.2442366127415525</c:v>
                </c:pt>
                <c:pt idx="2026">
                  <c:v>6.2442366127415525</c:v>
                </c:pt>
                <c:pt idx="2027">
                  <c:v>6.2442366127415525</c:v>
                </c:pt>
                <c:pt idx="2028">
                  <c:v>6.2442366127415525</c:v>
                </c:pt>
                <c:pt idx="2029">
                  <c:v>6.2442366127415525</c:v>
                </c:pt>
                <c:pt idx="2030">
                  <c:v>6.2442366127415525</c:v>
                </c:pt>
                <c:pt idx="2031">
                  <c:v>6.2442366127415525</c:v>
                </c:pt>
                <c:pt idx="2032">
                  <c:v>6.2442366127415525</c:v>
                </c:pt>
                <c:pt idx="2033">
                  <c:v>6.2442366127415525</c:v>
                </c:pt>
                <c:pt idx="2034">
                  <c:v>6.2442366127415525</c:v>
                </c:pt>
                <c:pt idx="2035">
                  <c:v>6.2442366127415525</c:v>
                </c:pt>
                <c:pt idx="2036">
                  <c:v>6.2442366127415525</c:v>
                </c:pt>
                <c:pt idx="2037">
                  <c:v>6.2442366127415525</c:v>
                </c:pt>
                <c:pt idx="2038">
                  <c:v>6.2442366127415525</c:v>
                </c:pt>
                <c:pt idx="2039">
                  <c:v>6.2442366127415525</c:v>
                </c:pt>
                <c:pt idx="2040">
                  <c:v>6.2442366127415525</c:v>
                </c:pt>
                <c:pt idx="2041">
                  <c:v>6.2442366127415525</c:v>
                </c:pt>
                <c:pt idx="2042">
                  <c:v>6.2442366127415525</c:v>
                </c:pt>
                <c:pt idx="2043">
                  <c:v>6.2442366127415525</c:v>
                </c:pt>
                <c:pt idx="2044">
                  <c:v>6.2442366127415525</c:v>
                </c:pt>
                <c:pt idx="2045">
                  <c:v>6.2442366127415525</c:v>
                </c:pt>
                <c:pt idx="2046">
                  <c:v>6.2442366127415525</c:v>
                </c:pt>
                <c:pt idx="2047">
                  <c:v>6.2442366127415525</c:v>
                </c:pt>
                <c:pt idx="2048">
                  <c:v>6.2442366127415525</c:v>
                </c:pt>
                <c:pt idx="2049">
                  <c:v>6.2442366127415525</c:v>
                </c:pt>
                <c:pt idx="2050">
                  <c:v>6.2442366127415525</c:v>
                </c:pt>
                <c:pt idx="2051">
                  <c:v>6.2442366127415525</c:v>
                </c:pt>
                <c:pt idx="2052">
                  <c:v>6.2442366127415525</c:v>
                </c:pt>
                <c:pt idx="2053">
                  <c:v>6.2442366127415525</c:v>
                </c:pt>
                <c:pt idx="2054">
                  <c:v>6.2442366127415525</c:v>
                </c:pt>
                <c:pt idx="2055">
                  <c:v>6.2442366127415525</c:v>
                </c:pt>
                <c:pt idx="2056">
                  <c:v>6.2442366127415525</c:v>
                </c:pt>
                <c:pt idx="2057">
                  <c:v>6.2442366127415525</c:v>
                </c:pt>
                <c:pt idx="2058">
                  <c:v>6.2442366127415525</c:v>
                </c:pt>
                <c:pt idx="2059">
                  <c:v>6.2442366127415525</c:v>
                </c:pt>
                <c:pt idx="2060">
                  <c:v>6.2442366127415525</c:v>
                </c:pt>
                <c:pt idx="2061">
                  <c:v>6.2442366127415525</c:v>
                </c:pt>
                <c:pt idx="2062">
                  <c:v>6.2442366127415525</c:v>
                </c:pt>
                <c:pt idx="2063">
                  <c:v>6.2442366127415525</c:v>
                </c:pt>
                <c:pt idx="2064">
                  <c:v>6.2442366127415525</c:v>
                </c:pt>
                <c:pt idx="2065">
                  <c:v>6.2442366127415525</c:v>
                </c:pt>
                <c:pt idx="2066">
                  <c:v>6.2442366127415525</c:v>
                </c:pt>
                <c:pt idx="2067">
                  <c:v>6.2442366127415525</c:v>
                </c:pt>
                <c:pt idx="2068">
                  <c:v>6.2442366127415525</c:v>
                </c:pt>
                <c:pt idx="2069">
                  <c:v>6.2442366127415525</c:v>
                </c:pt>
                <c:pt idx="2070">
                  <c:v>6.2442366127415525</c:v>
                </c:pt>
                <c:pt idx="2071">
                  <c:v>6.2442366127415525</c:v>
                </c:pt>
                <c:pt idx="2072">
                  <c:v>6.2442366127415525</c:v>
                </c:pt>
                <c:pt idx="2073">
                  <c:v>6.2442366127415525</c:v>
                </c:pt>
                <c:pt idx="2074">
                  <c:v>6.2442366127415525</c:v>
                </c:pt>
                <c:pt idx="2075">
                  <c:v>6.2442366127415525</c:v>
                </c:pt>
                <c:pt idx="2076">
                  <c:v>6.2442366127415525</c:v>
                </c:pt>
                <c:pt idx="2077">
                  <c:v>6.2442366127415525</c:v>
                </c:pt>
                <c:pt idx="2078">
                  <c:v>6.3020138227551055</c:v>
                </c:pt>
                <c:pt idx="2079">
                  <c:v>6.5385184179863343</c:v>
                </c:pt>
                <c:pt idx="2080">
                  <c:v>6.5385184179863343</c:v>
                </c:pt>
                <c:pt idx="2081">
                  <c:v>6.5385184179863343</c:v>
                </c:pt>
                <c:pt idx="2082">
                  <c:v>6.5385184179863343</c:v>
                </c:pt>
                <c:pt idx="2083">
                  <c:v>6.5385184179863343</c:v>
                </c:pt>
                <c:pt idx="2084">
                  <c:v>6.5385184179863343</c:v>
                </c:pt>
                <c:pt idx="2085">
                  <c:v>6.5385184179863343</c:v>
                </c:pt>
                <c:pt idx="2086">
                  <c:v>6.5385184179863343</c:v>
                </c:pt>
                <c:pt idx="2087">
                  <c:v>6.5385184179863343</c:v>
                </c:pt>
                <c:pt idx="2088">
                  <c:v>6.5385184179863343</c:v>
                </c:pt>
                <c:pt idx="2089">
                  <c:v>6.5385184179863343</c:v>
                </c:pt>
                <c:pt idx="2090">
                  <c:v>6.5385184179863343</c:v>
                </c:pt>
                <c:pt idx="2091">
                  <c:v>6.5385184179863343</c:v>
                </c:pt>
                <c:pt idx="2092">
                  <c:v>6.5385184179863343</c:v>
                </c:pt>
                <c:pt idx="2093">
                  <c:v>6.5385184179863343</c:v>
                </c:pt>
                <c:pt idx="2094">
                  <c:v>6.5385184179863343</c:v>
                </c:pt>
                <c:pt idx="2095">
                  <c:v>6.5385184179863343</c:v>
                </c:pt>
                <c:pt idx="2096">
                  <c:v>6.5385184179863343</c:v>
                </c:pt>
                <c:pt idx="2097">
                  <c:v>6.5385184179863343</c:v>
                </c:pt>
                <c:pt idx="2098">
                  <c:v>6.5385184179863343</c:v>
                </c:pt>
                <c:pt idx="2099">
                  <c:v>6.5385184179863343</c:v>
                </c:pt>
                <c:pt idx="2100">
                  <c:v>6.5385184179863343</c:v>
                </c:pt>
                <c:pt idx="2101">
                  <c:v>6.5385184179863343</c:v>
                </c:pt>
                <c:pt idx="2102">
                  <c:v>6.5385184179863343</c:v>
                </c:pt>
                <c:pt idx="2103">
                  <c:v>6.5385184179863343</c:v>
                </c:pt>
                <c:pt idx="2104">
                  <c:v>6.5385184179863343</c:v>
                </c:pt>
                <c:pt idx="2105">
                  <c:v>6.5385184179863343</c:v>
                </c:pt>
                <c:pt idx="2106">
                  <c:v>6.5385184179863343</c:v>
                </c:pt>
                <c:pt idx="2107">
                  <c:v>6.5385184179863343</c:v>
                </c:pt>
                <c:pt idx="2108">
                  <c:v>6.5385184179863343</c:v>
                </c:pt>
                <c:pt idx="2109">
                  <c:v>6.5385184179863343</c:v>
                </c:pt>
                <c:pt idx="2110">
                  <c:v>6.5385184179863343</c:v>
                </c:pt>
                <c:pt idx="2111">
                  <c:v>6.5385184179863343</c:v>
                </c:pt>
                <c:pt idx="2112">
                  <c:v>6.5385184179863343</c:v>
                </c:pt>
                <c:pt idx="2113">
                  <c:v>6.5385184179863343</c:v>
                </c:pt>
                <c:pt idx="2114">
                  <c:v>6.5385184179863343</c:v>
                </c:pt>
                <c:pt idx="2115">
                  <c:v>6.5385184179863343</c:v>
                </c:pt>
                <c:pt idx="2116">
                  <c:v>6.5385184179863343</c:v>
                </c:pt>
                <c:pt idx="2117">
                  <c:v>6.5385184179863343</c:v>
                </c:pt>
                <c:pt idx="2118">
                  <c:v>6.5385184179863343</c:v>
                </c:pt>
                <c:pt idx="2119">
                  <c:v>6.5385184179863343</c:v>
                </c:pt>
                <c:pt idx="2120">
                  <c:v>6.5385184179863343</c:v>
                </c:pt>
                <c:pt idx="2121">
                  <c:v>6.5385184179863343</c:v>
                </c:pt>
                <c:pt idx="2122">
                  <c:v>6.5385184179863343</c:v>
                </c:pt>
                <c:pt idx="2123">
                  <c:v>6.5385184179863343</c:v>
                </c:pt>
                <c:pt idx="2124">
                  <c:v>6.5385184179863343</c:v>
                </c:pt>
                <c:pt idx="2125">
                  <c:v>6.5385184179863343</c:v>
                </c:pt>
                <c:pt idx="2126">
                  <c:v>6.5385184179863343</c:v>
                </c:pt>
                <c:pt idx="2127">
                  <c:v>6.5385184179863343</c:v>
                </c:pt>
                <c:pt idx="2128">
                  <c:v>6.5385184179863343</c:v>
                </c:pt>
                <c:pt idx="2129">
                  <c:v>6.5385184179863343</c:v>
                </c:pt>
                <c:pt idx="2130">
                  <c:v>6.5385184179863343</c:v>
                </c:pt>
                <c:pt idx="2131">
                  <c:v>6.5385184179863343</c:v>
                </c:pt>
                <c:pt idx="2132">
                  <c:v>6.5385184179863343</c:v>
                </c:pt>
                <c:pt idx="2133">
                  <c:v>6.5385184179863343</c:v>
                </c:pt>
                <c:pt idx="2134">
                  <c:v>6.5385184179863343</c:v>
                </c:pt>
                <c:pt idx="2135">
                  <c:v>6.5385184179863343</c:v>
                </c:pt>
                <c:pt idx="2136">
                  <c:v>6.5385184179863343</c:v>
                </c:pt>
                <c:pt idx="2137">
                  <c:v>6.5385184179863343</c:v>
                </c:pt>
                <c:pt idx="2138">
                  <c:v>6.5385184179863343</c:v>
                </c:pt>
                <c:pt idx="2139">
                  <c:v>6.5385184179863343</c:v>
                </c:pt>
                <c:pt idx="2140">
                  <c:v>6.5385184179863343</c:v>
                </c:pt>
                <c:pt idx="2141">
                  <c:v>6.5385184179863343</c:v>
                </c:pt>
                <c:pt idx="2142">
                  <c:v>6.5385184179863343</c:v>
                </c:pt>
                <c:pt idx="2143">
                  <c:v>6.5385184179863343</c:v>
                </c:pt>
                <c:pt idx="2144">
                  <c:v>6.5385184179863343</c:v>
                </c:pt>
                <c:pt idx="2145">
                  <c:v>6.5385184179863343</c:v>
                </c:pt>
                <c:pt idx="2146">
                  <c:v>6.5385184179863343</c:v>
                </c:pt>
                <c:pt idx="2147">
                  <c:v>6.5385184179863343</c:v>
                </c:pt>
                <c:pt idx="2148">
                  <c:v>6.5385184179863343</c:v>
                </c:pt>
                <c:pt idx="2149">
                  <c:v>6.5385184179863343</c:v>
                </c:pt>
                <c:pt idx="2150">
                  <c:v>6.5385184179863343</c:v>
                </c:pt>
                <c:pt idx="2151">
                  <c:v>6.5385184179863343</c:v>
                </c:pt>
                <c:pt idx="2152">
                  <c:v>6.5385184179863343</c:v>
                </c:pt>
                <c:pt idx="2153">
                  <c:v>6.5385184179863343</c:v>
                </c:pt>
                <c:pt idx="2154">
                  <c:v>6.5385184179863343</c:v>
                </c:pt>
                <c:pt idx="2155">
                  <c:v>6.5385184179863343</c:v>
                </c:pt>
                <c:pt idx="2156">
                  <c:v>6.5385184179863343</c:v>
                </c:pt>
                <c:pt idx="2157">
                  <c:v>6.5385184179863343</c:v>
                </c:pt>
                <c:pt idx="2158">
                  <c:v>6.8466692974300933</c:v>
                </c:pt>
                <c:pt idx="2159">
                  <c:v>6.8466692974300933</c:v>
                </c:pt>
                <c:pt idx="2160">
                  <c:v>6.8466692974300933</c:v>
                </c:pt>
                <c:pt idx="2161">
                  <c:v>6.8466692974300933</c:v>
                </c:pt>
                <c:pt idx="2162">
                  <c:v>6.8466692974300933</c:v>
                </c:pt>
                <c:pt idx="2163">
                  <c:v>6.8466692974300933</c:v>
                </c:pt>
                <c:pt idx="2164">
                  <c:v>6.8466692974300933</c:v>
                </c:pt>
                <c:pt idx="2165">
                  <c:v>6.8466692974300933</c:v>
                </c:pt>
                <c:pt idx="2166">
                  <c:v>6.8466692974300933</c:v>
                </c:pt>
                <c:pt idx="2167">
                  <c:v>6.8466692974300933</c:v>
                </c:pt>
                <c:pt idx="2168">
                  <c:v>6.8466692974300933</c:v>
                </c:pt>
                <c:pt idx="2169">
                  <c:v>6.8466692974300933</c:v>
                </c:pt>
                <c:pt idx="2170">
                  <c:v>6.8466692974300933</c:v>
                </c:pt>
                <c:pt idx="2171">
                  <c:v>6.8466692974300933</c:v>
                </c:pt>
                <c:pt idx="2172">
                  <c:v>6.8466692974300933</c:v>
                </c:pt>
                <c:pt idx="2173">
                  <c:v>6.8466692974300933</c:v>
                </c:pt>
                <c:pt idx="2174">
                  <c:v>6.8466692974300933</c:v>
                </c:pt>
                <c:pt idx="2175">
                  <c:v>6.8466692974300933</c:v>
                </c:pt>
                <c:pt idx="2176">
                  <c:v>6.8466692974300933</c:v>
                </c:pt>
                <c:pt idx="2177">
                  <c:v>6.8466692974300933</c:v>
                </c:pt>
                <c:pt idx="2178">
                  <c:v>6.8466692974300933</c:v>
                </c:pt>
                <c:pt idx="2179">
                  <c:v>6.8466692974300933</c:v>
                </c:pt>
                <c:pt idx="2180">
                  <c:v>6.8466692974300933</c:v>
                </c:pt>
                <c:pt idx="2181">
                  <c:v>6.8466692974300933</c:v>
                </c:pt>
                <c:pt idx="2182">
                  <c:v>6.8466692974300933</c:v>
                </c:pt>
                <c:pt idx="2183">
                  <c:v>6.8466692974300933</c:v>
                </c:pt>
                <c:pt idx="2184">
                  <c:v>6.8466692974300933</c:v>
                </c:pt>
                <c:pt idx="2185">
                  <c:v>6.8466692974300933</c:v>
                </c:pt>
                <c:pt idx="2186">
                  <c:v>6.8466692974300933</c:v>
                </c:pt>
                <c:pt idx="2187">
                  <c:v>6.8466692974300933</c:v>
                </c:pt>
                <c:pt idx="2188">
                  <c:v>6.8466692974300933</c:v>
                </c:pt>
                <c:pt idx="2189">
                  <c:v>6.8466692974300933</c:v>
                </c:pt>
                <c:pt idx="2190">
                  <c:v>6.8466692974300933</c:v>
                </c:pt>
                <c:pt idx="2191">
                  <c:v>6.8466692974300933</c:v>
                </c:pt>
                <c:pt idx="2192">
                  <c:v>6.8466692974300933</c:v>
                </c:pt>
                <c:pt idx="2193">
                  <c:v>6.8466692974300933</c:v>
                </c:pt>
                <c:pt idx="2194">
                  <c:v>6.8466692974300933</c:v>
                </c:pt>
                <c:pt idx="2195">
                  <c:v>6.8466692974300933</c:v>
                </c:pt>
                <c:pt idx="2196">
                  <c:v>6.8466692974300933</c:v>
                </c:pt>
                <c:pt idx="2197">
                  <c:v>6.8466692974300933</c:v>
                </c:pt>
                <c:pt idx="2198">
                  <c:v>6.8466692974300933</c:v>
                </c:pt>
                <c:pt idx="2199">
                  <c:v>6.8466692974300933</c:v>
                </c:pt>
                <c:pt idx="2200">
                  <c:v>6.8466692974300933</c:v>
                </c:pt>
                <c:pt idx="2201">
                  <c:v>6.8466692974300933</c:v>
                </c:pt>
                <c:pt idx="2202">
                  <c:v>6.8466692974300933</c:v>
                </c:pt>
                <c:pt idx="2203">
                  <c:v>6.8466692974300933</c:v>
                </c:pt>
                <c:pt idx="2204">
                  <c:v>6.8466692974300933</c:v>
                </c:pt>
                <c:pt idx="2205">
                  <c:v>6.8466692974300933</c:v>
                </c:pt>
                <c:pt idx="2206">
                  <c:v>6.8466692974300933</c:v>
                </c:pt>
                <c:pt idx="2207">
                  <c:v>6.8466692974300933</c:v>
                </c:pt>
                <c:pt idx="2208">
                  <c:v>6.8466692974300933</c:v>
                </c:pt>
                <c:pt idx="2209">
                  <c:v>6.8466692974300933</c:v>
                </c:pt>
                <c:pt idx="2210">
                  <c:v>6.8466692974300933</c:v>
                </c:pt>
                <c:pt idx="2211">
                  <c:v>6.8466692974300933</c:v>
                </c:pt>
                <c:pt idx="2212">
                  <c:v>6.8466692974300933</c:v>
                </c:pt>
                <c:pt idx="2213">
                  <c:v>6.8466692974300933</c:v>
                </c:pt>
                <c:pt idx="2214">
                  <c:v>6.8466692974300933</c:v>
                </c:pt>
                <c:pt idx="2215">
                  <c:v>6.8466692974300933</c:v>
                </c:pt>
                <c:pt idx="2216">
                  <c:v>6.8466692974300933</c:v>
                </c:pt>
                <c:pt idx="2217">
                  <c:v>6.8466692974300933</c:v>
                </c:pt>
                <c:pt idx="2218">
                  <c:v>6.8466692974300933</c:v>
                </c:pt>
                <c:pt idx="2219">
                  <c:v>6.8466692974300933</c:v>
                </c:pt>
                <c:pt idx="2220">
                  <c:v>6.8466692974300933</c:v>
                </c:pt>
                <c:pt idx="2221">
                  <c:v>6.8466692974300933</c:v>
                </c:pt>
                <c:pt idx="2222">
                  <c:v>6.8466692974300933</c:v>
                </c:pt>
                <c:pt idx="2223">
                  <c:v>6.8466692974300933</c:v>
                </c:pt>
                <c:pt idx="2224">
                  <c:v>6.8466692974300933</c:v>
                </c:pt>
                <c:pt idx="2225">
                  <c:v>6.8466692974300933</c:v>
                </c:pt>
                <c:pt idx="2226">
                  <c:v>6.8466692974300933</c:v>
                </c:pt>
                <c:pt idx="2227">
                  <c:v>6.8466692974300933</c:v>
                </c:pt>
                <c:pt idx="2228">
                  <c:v>6.8466692974300933</c:v>
                </c:pt>
                <c:pt idx="2229">
                  <c:v>6.8466692974300933</c:v>
                </c:pt>
                <c:pt idx="2230">
                  <c:v>6.8466692974300933</c:v>
                </c:pt>
                <c:pt idx="2231">
                  <c:v>6.8466692974300933</c:v>
                </c:pt>
                <c:pt idx="2232">
                  <c:v>6.8466692974300933</c:v>
                </c:pt>
                <c:pt idx="2233">
                  <c:v>6.8466692974300933</c:v>
                </c:pt>
                <c:pt idx="2234">
                  <c:v>6.8466692974300933</c:v>
                </c:pt>
                <c:pt idx="2235">
                  <c:v>6.8466692974300933</c:v>
                </c:pt>
                <c:pt idx="2236">
                  <c:v>6.8466692974300933</c:v>
                </c:pt>
                <c:pt idx="2237">
                  <c:v>6.8466692974300933</c:v>
                </c:pt>
                <c:pt idx="2238">
                  <c:v>6.8466692974300933</c:v>
                </c:pt>
                <c:pt idx="2239">
                  <c:v>6.8466692974300933</c:v>
                </c:pt>
                <c:pt idx="2240">
                  <c:v>6.8466692974300933</c:v>
                </c:pt>
                <c:pt idx="2241">
                  <c:v>6.8466692974300933</c:v>
                </c:pt>
                <c:pt idx="2242">
                  <c:v>6.8466692974300933</c:v>
                </c:pt>
                <c:pt idx="2243">
                  <c:v>6.8466692974300933</c:v>
                </c:pt>
                <c:pt idx="2244">
                  <c:v>6.8466692974300933</c:v>
                </c:pt>
                <c:pt idx="2245">
                  <c:v>6.878272087012566</c:v>
                </c:pt>
                <c:pt idx="2246">
                  <c:v>6.878272087012566</c:v>
                </c:pt>
                <c:pt idx="2247">
                  <c:v>7.0061487125240296</c:v>
                </c:pt>
                <c:pt idx="2248">
                  <c:v>7.1036139497924671</c:v>
                </c:pt>
                <c:pt idx="2249">
                  <c:v>7.1693428804026524</c:v>
                </c:pt>
                <c:pt idx="2250">
                  <c:v>7.1693428804026524</c:v>
                </c:pt>
                <c:pt idx="2251">
                  <c:v>7.1693428804026524</c:v>
                </c:pt>
                <c:pt idx="2252">
                  <c:v>7.1693428804026524</c:v>
                </c:pt>
                <c:pt idx="2253">
                  <c:v>7.1693428804026524</c:v>
                </c:pt>
                <c:pt idx="2254">
                  <c:v>7.1693428804026524</c:v>
                </c:pt>
                <c:pt idx="2255">
                  <c:v>7.1693428804026524</c:v>
                </c:pt>
                <c:pt idx="2256">
                  <c:v>7.1693428804026524</c:v>
                </c:pt>
                <c:pt idx="2257">
                  <c:v>7.1693428804026524</c:v>
                </c:pt>
                <c:pt idx="2258">
                  <c:v>7.1693428804026524</c:v>
                </c:pt>
                <c:pt idx="2259">
                  <c:v>7.1693428804026524</c:v>
                </c:pt>
                <c:pt idx="2260">
                  <c:v>7.1693428804026524</c:v>
                </c:pt>
                <c:pt idx="2261">
                  <c:v>7.1693428804026524</c:v>
                </c:pt>
                <c:pt idx="2262">
                  <c:v>7.1693428804026524</c:v>
                </c:pt>
                <c:pt idx="2263">
                  <c:v>7.1693428804026524</c:v>
                </c:pt>
                <c:pt idx="2264">
                  <c:v>7.1693428804026524</c:v>
                </c:pt>
                <c:pt idx="2265">
                  <c:v>7.1693428804026524</c:v>
                </c:pt>
                <c:pt idx="2266">
                  <c:v>7.1693428804026524</c:v>
                </c:pt>
                <c:pt idx="2267">
                  <c:v>7.1693428804026524</c:v>
                </c:pt>
                <c:pt idx="2268">
                  <c:v>7.1693428804026524</c:v>
                </c:pt>
                <c:pt idx="2269">
                  <c:v>7.1693428804026524</c:v>
                </c:pt>
                <c:pt idx="2270">
                  <c:v>7.1693428804026524</c:v>
                </c:pt>
                <c:pt idx="2271">
                  <c:v>7.1693428804026524</c:v>
                </c:pt>
                <c:pt idx="2272">
                  <c:v>7.1693428804026524</c:v>
                </c:pt>
                <c:pt idx="2273">
                  <c:v>7.1693428804026524</c:v>
                </c:pt>
                <c:pt idx="2274">
                  <c:v>7.1693428804026524</c:v>
                </c:pt>
                <c:pt idx="2275">
                  <c:v>7.1693428804026524</c:v>
                </c:pt>
                <c:pt idx="2276">
                  <c:v>7.1693428804026524</c:v>
                </c:pt>
                <c:pt idx="2277">
                  <c:v>7.1693428804026524</c:v>
                </c:pt>
                <c:pt idx="2278">
                  <c:v>7.1693428804026524</c:v>
                </c:pt>
                <c:pt idx="2279">
                  <c:v>7.1693428804026524</c:v>
                </c:pt>
                <c:pt idx="2280">
                  <c:v>7.1693428804026524</c:v>
                </c:pt>
                <c:pt idx="2281">
                  <c:v>7.1693428804026524</c:v>
                </c:pt>
                <c:pt idx="2282">
                  <c:v>7.1693428804026524</c:v>
                </c:pt>
                <c:pt idx="2283">
                  <c:v>7.1693428804026524</c:v>
                </c:pt>
                <c:pt idx="2284">
                  <c:v>7.1693428804026524</c:v>
                </c:pt>
                <c:pt idx="2285">
                  <c:v>7.1693428804026524</c:v>
                </c:pt>
                <c:pt idx="2286">
                  <c:v>7.1693428804026524</c:v>
                </c:pt>
                <c:pt idx="2287">
                  <c:v>7.1693428804026524</c:v>
                </c:pt>
                <c:pt idx="2288">
                  <c:v>7.1693428804026524</c:v>
                </c:pt>
                <c:pt idx="2289">
                  <c:v>7.1693428804026524</c:v>
                </c:pt>
                <c:pt idx="2290">
                  <c:v>7.1693428804026524</c:v>
                </c:pt>
                <c:pt idx="2291">
                  <c:v>7.1693428804026524</c:v>
                </c:pt>
                <c:pt idx="2292">
                  <c:v>7.1693428804026524</c:v>
                </c:pt>
                <c:pt idx="2293">
                  <c:v>7.1693428804026524</c:v>
                </c:pt>
                <c:pt idx="2294">
                  <c:v>7.1693428804026524</c:v>
                </c:pt>
                <c:pt idx="2295">
                  <c:v>7.1693428804026524</c:v>
                </c:pt>
                <c:pt idx="2296">
                  <c:v>7.1693428804026524</c:v>
                </c:pt>
                <c:pt idx="2297">
                  <c:v>7.1693428804026524</c:v>
                </c:pt>
                <c:pt idx="2298">
                  <c:v>7.1693428804026524</c:v>
                </c:pt>
                <c:pt idx="2299">
                  <c:v>7.1693428804026524</c:v>
                </c:pt>
                <c:pt idx="2300">
                  <c:v>7.1693428804026524</c:v>
                </c:pt>
                <c:pt idx="2301">
                  <c:v>7.1693428804026524</c:v>
                </c:pt>
                <c:pt idx="2302">
                  <c:v>7.1693428804026524</c:v>
                </c:pt>
                <c:pt idx="2303">
                  <c:v>7.1693428804026524</c:v>
                </c:pt>
                <c:pt idx="2304">
                  <c:v>7.1693428804026524</c:v>
                </c:pt>
                <c:pt idx="2305">
                  <c:v>7.1693428804026524</c:v>
                </c:pt>
                <c:pt idx="2306">
                  <c:v>7.1693428804026524</c:v>
                </c:pt>
                <c:pt idx="2307">
                  <c:v>7.1693428804026524</c:v>
                </c:pt>
                <c:pt idx="2308">
                  <c:v>7.1693428804026524</c:v>
                </c:pt>
                <c:pt idx="2309">
                  <c:v>7.1693428804026524</c:v>
                </c:pt>
                <c:pt idx="2310">
                  <c:v>7.1693428804026524</c:v>
                </c:pt>
                <c:pt idx="2311">
                  <c:v>7.1693428804026524</c:v>
                </c:pt>
                <c:pt idx="2312">
                  <c:v>7.1693428804026524</c:v>
                </c:pt>
                <c:pt idx="2313">
                  <c:v>7.1693428804026524</c:v>
                </c:pt>
                <c:pt idx="2314">
                  <c:v>7.1693428804026524</c:v>
                </c:pt>
                <c:pt idx="2315">
                  <c:v>7.1693428804026524</c:v>
                </c:pt>
                <c:pt idx="2316">
                  <c:v>7.1693428804026524</c:v>
                </c:pt>
                <c:pt idx="2317">
                  <c:v>7.1693428804026524</c:v>
                </c:pt>
                <c:pt idx="2318">
                  <c:v>7.1693428804026524</c:v>
                </c:pt>
                <c:pt idx="2319">
                  <c:v>7.1693428804026524</c:v>
                </c:pt>
                <c:pt idx="2320">
                  <c:v>7.1693428804026524</c:v>
                </c:pt>
                <c:pt idx="2321">
                  <c:v>7.1693428804026524</c:v>
                </c:pt>
                <c:pt idx="2322">
                  <c:v>7.1693428804026524</c:v>
                </c:pt>
                <c:pt idx="2323">
                  <c:v>7.1693428804026524</c:v>
                </c:pt>
                <c:pt idx="2324">
                  <c:v>7.1693428804026524</c:v>
                </c:pt>
                <c:pt idx="2325">
                  <c:v>7.1693428804026524</c:v>
                </c:pt>
                <c:pt idx="2326">
                  <c:v>7.1693428804026524</c:v>
                </c:pt>
                <c:pt idx="2327">
                  <c:v>7.1693428804026524</c:v>
                </c:pt>
                <c:pt idx="2328">
                  <c:v>7.2356799933197129</c:v>
                </c:pt>
                <c:pt idx="2329">
                  <c:v>7.3026309159852305</c:v>
                </c:pt>
                <c:pt idx="2330">
                  <c:v>7.336338328773949</c:v>
                </c:pt>
                <c:pt idx="2331">
                  <c:v>7.4042206315501033</c:v>
                </c:pt>
                <c:pt idx="2332">
                  <c:v>7.5072236008350739</c:v>
                </c:pt>
                <c:pt idx="2333">
                  <c:v>7.5072236008350739</c:v>
                </c:pt>
                <c:pt idx="2334">
                  <c:v>7.5072236008350739</c:v>
                </c:pt>
                <c:pt idx="2335">
                  <c:v>7.5072236008350739</c:v>
                </c:pt>
                <c:pt idx="2336">
                  <c:v>7.5072236008350739</c:v>
                </c:pt>
                <c:pt idx="2337">
                  <c:v>7.5072236008350739</c:v>
                </c:pt>
                <c:pt idx="2338">
                  <c:v>7.5072236008350739</c:v>
                </c:pt>
                <c:pt idx="2339">
                  <c:v>7.5072236008350739</c:v>
                </c:pt>
                <c:pt idx="2340">
                  <c:v>7.5072236008350739</c:v>
                </c:pt>
                <c:pt idx="2341">
                  <c:v>7.5072236008350739</c:v>
                </c:pt>
                <c:pt idx="2342">
                  <c:v>7.5072236008350739</c:v>
                </c:pt>
                <c:pt idx="2343">
                  <c:v>7.5072236008350739</c:v>
                </c:pt>
                <c:pt idx="2344">
                  <c:v>7.5072236008350739</c:v>
                </c:pt>
                <c:pt idx="2345">
                  <c:v>7.5072236008350739</c:v>
                </c:pt>
                <c:pt idx="2346">
                  <c:v>7.5072236008350739</c:v>
                </c:pt>
                <c:pt idx="2347">
                  <c:v>7.5072236008350739</c:v>
                </c:pt>
                <c:pt idx="2348">
                  <c:v>7.5072236008350739</c:v>
                </c:pt>
                <c:pt idx="2349">
                  <c:v>7.5072236008350739</c:v>
                </c:pt>
                <c:pt idx="2350">
                  <c:v>7.5072236008350739</c:v>
                </c:pt>
                <c:pt idx="2351">
                  <c:v>7.5072236008350739</c:v>
                </c:pt>
                <c:pt idx="2352">
                  <c:v>7.5072236008350739</c:v>
                </c:pt>
                <c:pt idx="2353">
                  <c:v>7.5072236008350739</c:v>
                </c:pt>
                <c:pt idx="2354">
                  <c:v>7.5072236008350739</c:v>
                </c:pt>
                <c:pt idx="2355">
                  <c:v>7.5072236008350739</c:v>
                </c:pt>
                <c:pt idx="2356">
                  <c:v>7.5072236008350739</c:v>
                </c:pt>
                <c:pt idx="2357">
                  <c:v>7.5072236008350739</c:v>
                </c:pt>
                <c:pt idx="2358">
                  <c:v>7.5072236008350739</c:v>
                </c:pt>
                <c:pt idx="2359">
                  <c:v>7.5072236008350739</c:v>
                </c:pt>
                <c:pt idx="2360">
                  <c:v>7.5072236008350739</c:v>
                </c:pt>
                <c:pt idx="2361">
                  <c:v>7.5072236008350739</c:v>
                </c:pt>
                <c:pt idx="2362">
                  <c:v>7.5072236008350739</c:v>
                </c:pt>
                <c:pt idx="2363">
                  <c:v>7.5072236008350739</c:v>
                </c:pt>
                <c:pt idx="2364">
                  <c:v>7.5072236008350739</c:v>
                </c:pt>
                <c:pt idx="2365">
                  <c:v>7.5072236008350739</c:v>
                </c:pt>
                <c:pt idx="2366">
                  <c:v>7.5072236008350739</c:v>
                </c:pt>
                <c:pt idx="2367">
                  <c:v>7.5072236008350739</c:v>
                </c:pt>
                <c:pt idx="2368">
                  <c:v>7.5072236008350739</c:v>
                </c:pt>
                <c:pt idx="2369">
                  <c:v>7.5072236008350739</c:v>
                </c:pt>
                <c:pt idx="2370">
                  <c:v>7.5072236008350739</c:v>
                </c:pt>
                <c:pt idx="2371">
                  <c:v>7.5072236008350739</c:v>
                </c:pt>
                <c:pt idx="2372">
                  <c:v>7.5072236008350739</c:v>
                </c:pt>
                <c:pt idx="2373">
                  <c:v>7.5072236008350739</c:v>
                </c:pt>
                <c:pt idx="2374">
                  <c:v>7.5072236008350739</c:v>
                </c:pt>
                <c:pt idx="2375">
                  <c:v>7.5072236008350739</c:v>
                </c:pt>
                <c:pt idx="2376">
                  <c:v>7.5072236008350739</c:v>
                </c:pt>
                <c:pt idx="2377">
                  <c:v>7.5072236008350739</c:v>
                </c:pt>
                <c:pt idx="2378">
                  <c:v>7.5072236008350739</c:v>
                </c:pt>
                <c:pt idx="2379">
                  <c:v>7.5072236008350739</c:v>
                </c:pt>
                <c:pt idx="2380">
                  <c:v>7.5072236008350739</c:v>
                </c:pt>
                <c:pt idx="2381">
                  <c:v>7.5072236008350739</c:v>
                </c:pt>
                <c:pt idx="2382">
                  <c:v>7.5072236008350739</c:v>
                </c:pt>
                <c:pt idx="2383">
                  <c:v>7.5072236008350739</c:v>
                </c:pt>
                <c:pt idx="2384">
                  <c:v>7.5072236008350739</c:v>
                </c:pt>
                <c:pt idx="2385">
                  <c:v>7.5072236008350739</c:v>
                </c:pt>
                <c:pt idx="2386">
                  <c:v>7.5072236008350739</c:v>
                </c:pt>
                <c:pt idx="2387">
                  <c:v>7.5072236008350739</c:v>
                </c:pt>
                <c:pt idx="2388">
                  <c:v>7.5072236008350739</c:v>
                </c:pt>
                <c:pt idx="2389">
                  <c:v>7.5072236008350739</c:v>
                </c:pt>
                <c:pt idx="2390">
                  <c:v>7.5072236008350739</c:v>
                </c:pt>
                <c:pt idx="2391">
                  <c:v>7.5072236008350739</c:v>
                </c:pt>
                <c:pt idx="2392">
                  <c:v>7.5072236008350739</c:v>
                </c:pt>
                <c:pt idx="2393">
                  <c:v>7.5072236008350739</c:v>
                </c:pt>
                <c:pt idx="2394">
                  <c:v>7.5072236008350739</c:v>
                </c:pt>
                <c:pt idx="2395">
                  <c:v>7.5072236008350739</c:v>
                </c:pt>
                <c:pt idx="2396">
                  <c:v>7.5072236008350739</c:v>
                </c:pt>
                <c:pt idx="2397">
                  <c:v>7.5072236008350739</c:v>
                </c:pt>
                <c:pt idx="2398">
                  <c:v>7.5072236008350739</c:v>
                </c:pt>
                <c:pt idx="2399">
                  <c:v>7.5072236008350739</c:v>
                </c:pt>
                <c:pt idx="2400">
                  <c:v>7.5072236008350739</c:v>
                </c:pt>
                <c:pt idx="2401">
                  <c:v>7.5072236008350739</c:v>
                </c:pt>
                <c:pt idx="2402">
                  <c:v>7.5072236008350739</c:v>
                </c:pt>
                <c:pt idx="2403">
                  <c:v>7.5072236008350739</c:v>
                </c:pt>
                <c:pt idx="2404">
                  <c:v>7.5072236008350739</c:v>
                </c:pt>
                <c:pt idx="2405">
                  <c:v>7.5072236008350739</c:v>
                </c:pt>
                <c:pt idx="2406">
                  <c:v>7.5072236008350739</c:v>
                </c:pt>
                <c:pt idx="2407">
                  <c:v>7.5072236008350739</c:v>
                </c:pt>
                <c:pt idx="2408">
                  <c:v>7.5072236008350739</c:v>
                </c:pt>
                <c:pt idx="2409">
                  <c:v>7.6116594841578111</c:v>
                </c:pt>
                <c:pt idx="2410">
                  <c:v>7.8610281490358807</c:v>
                </c:pt>
                <c:pt idx="2411">
                  <c:v>7.8610281490358807</c:v>
                </c:pt>
                <c:pt idx="2412">
                  <c:v>7.8610281490358807</c:v>
                </c:pt>
                <c:pt idx="2413">
                  <c:v>7.8610281490358807</c:v>
                </c:pt>
                <c:pt idx="2414">
                  <c:v>7.8610281490358807</c:v>
                </c:pt>
                <c:pt idx="2415">
                  <c:v>7.8610281490358807</c:v>
                </c:pt>
                <c:pt idx="2416">
                  <c:v>7.8610281490358807</c:v>
                </c:pt>
                <c:pt idx="2417">
                  <c:v>7.8610281490358807</c:v>
                </c:pt>
                <c:pt idx="2418">
                  <c:v>7.8610281490358807</c:v>
                </c:pt>
                <c:pt idx="2419">
                  <c:v>7.8610281490358807</c:v>
                </c:pt>
                <c:pt idx="2420">
                  <c:v>7.8610281490358807</c:v>
                </c:pt>
                <c:pt idx="2421">
                  <c:v>7.8610281490358807</c:v>
                </c:pt>
                <c:pt idx="2422">
                  <c:v>7.8610281490358807</c:v>
                </c:pt>
                <c:pt idx="2423">
                  <c:v>7.8610281490358807</c:v>
                </c:pt>
                <c:pt idx="2424">
                  <c:v>7.8610281490358807</c:v>
                </c:pt>
                <c:pt idx="2425">
                  <c:v>7.8610281490358807</c:v>
                </c:pt>
                <c:pt idx="2426">
                  <c:v>7.8610281490358807</c:v>
                </c:pt>
                <c:pt idx="2427">
                  <c:v>7.8610281490358807</c:v>
                </c:pt>
                <c:pt idx="2428">
                  <c:v>7.8610281490358807</c:v>
                </c:pt>
                <c:pt idx="2429">
                  <c:v>7.8610281490358807</c:v>
                </c:pt>
                <c:pt idx="2430">
                  <c:v>7.8610281490358807</c:v>
                </c:pt>
                <c:pt idx="2431">
                  <c:v>7.8610281490358807</c:v>
                </c:pt>
                <c:pt idx="2432">
                  <c:v>7.8610281490358807</c:v>
                </c:pt>
                <c:pt idx="2433">
                  <c:v>7.8610281490358807</c:v>
                </c:pt>
                <c:pt idx="2434">
                  <c:v>7.8610281490358807</c:v>
                </c:pt>
                <c:pt idx="2435">
                  <c:v>7.8610281490358807</c:v>
                </c:pt>
                <c:pt idx="2436">
                  <c:v>7.8610281490358807</c:v>
                </c:pt>
                <c:pt idx="2437">
                  <c:v>7.8610281490358807</c:v>
                </c:pt>
                <c:pt idx="2438">
                  <c:v>7.8610281490358807</c:v>
                </c:pt>
                <c:pt idx="2439">
                  <c:v>7.8610281490358807</c:v>
                </c:pt>
                <c:pt idx="2440">
                  <c:v>7.8610281490358807</c:v>
                </c:pt>
                <c:pt idx="2441">
                  <c:v>7.8610281490358807</c:v>
                </c:pt>
                <c:pt idx="2442">
                  <c:v>7.8610281490358807</c:v>
                </c:pt>
                <c:pt idx="2443">
                  <c:v>7.8610281490358807</c:v>
                </c:pt>
                <c:pt idx="2444">
                  <c:v>7.8610281490358807</c:v>
                </c:pt>
                <c:pt idx="2445">
                  <c:v>7.8610281490358807</c:v>
                </c:pt>
                <c:pt idx="2446">
                  <c:v>7.8610281490358807</c:v>
                </c:pt>
                <c:pt idx="2447">
                  <c:v>7.8610281490358807</c:v>
                </c:pt>
                <c:pt idx="2448">
                  <c:v>7.8610281490358807</c:v>
                </c:pt>
                <c:pt idx="2449">
                  <c:v>7.8610281490358807</c:v>
                </c:pt>
                <c:pt idx="2450">
                  <c:v>7.8610281490358807</c:v>
                </c:pt>
                <c:pt idx="2451">
                  <c:v>7.8610281490358807</c:v>
                </c:pt>
                <c:pt idx="2452">
                  <c:v>7.8610281490358807</c:v>
                </c:pt>
                <c:pt idx="2453">
                  <c:v>7.8610281490358807</c:v>
                </c:pt>
                <c:pt idx="2454">
                  <c:v>7.8610281490358807</c:v>
                </c:pt>
                <c:pt idx="2455">
                  <c:v>7.8610281490358807</c:v>
                </c:pt>
                <c:pt idx="2456">
                  <c:v>7.8610281490358807</c:v>
                </c:pt>
                <c:pt idx="2457">
                  <c:v>7.8610281490358807</c:v>
                </c:pt>
                <c:pt idx="2458">
                  <c:v>7.8610281490358807</c:v>
                </c:pt>
                <c:pt idx="2459">
                  <c:v>7.8610281490358807</c:v>
                </c:pt>
                <c:pt idx="2460">
                  <c:v>7.8610281490358807</c:v>
                </c:pt>
                <c:pt idx="2461">
                  <c:v>7.8610281490358807</c:v>
                </c:pt>
                <c:pt idx="2462">
                  <c:v>7.8610281490358807</c:v>
                </c:pt>
                <c:pt idx="2463">
                  <c:v>7.8610281490358807</c:v>
                </c:pt>
                <c:pt idx="2464">
                  <c:v>7.8610281490358807</c:v>
                </c:pt>
                <c:pt idx="2465">
                  <c:v>7.8610281490358807</c:v>
                </c:pt>
                <c:pt idx="2466">
                  <c:v>7.8610281490358807</c:v>
                </c:pt>
                <c:pt idx="2467">
                  <c:v>7.8610281490358807</c:v>
                </c:pt>
                <c:pt idx="2468">
                  <c:v>7.8610281490358807</c:v>
                </c:pt>
                <c:pt idx="2469">
                  <c:v>7.8610281490358807</c:v>
                </c:pt>
                <c:pt idx="2470">
                  <c:v>7.8610281490358807</c:v>
                </c:pt>
                <c:pt idx="2471">
                  <c:v>7.8610281490358807</c:v>
                </c:pt>
                <c:pt idx="2472">
                  <c:v>7.8610281490358807</c:v>
                </c:pt>
                <c:pt idx="2473">
                  <c:v>7.8610281490358807</c:v>
                </c:pt>
                <c:pt idx="2474">
                  <c:v>7.8610281490358807</c:v>
                </c:pt>
                <c:pt idx="2475">
                  <c:v>7.8610281490358807</c:v>
                </c:pt>
                <c:pt idx="2476">
                  <c:v>7.8610281490358807</c:v>
                </c:pt>
                <c:pt idx="2477">
                  <c:v>7.8610281490358807</c:v>
                </c:pt>
                <c:pt idx="2478">
                  <c:v>7.8610281490358807</c:v>
                </c:pt>
                <c:pt idx="2479">
                  <c:v>7.8610281490358807</c:v>
                </c:pt>
                <c:pt idx="2480">
                  <c:v>7.8610281490358807</c:v>
                </c:pt>
                <c:pt idx="2481">
                  <c:v>7.8610281490358807</c:v>
                </c:pt>
                <c:pt idx="2482">
                  <c:v>7.8610281490358807</c:v>
                </c:pt>
                <c:pt idx="2483">
                  <c:v>7.8610281490358807</c:v>
                </c:pt>
                <c:pt idx="2484">
                  <c:v>7.8610281490358807</c:v>
                </c:pt>
                <c:pt idx="2485">
                  <c:v>7.8610281490358807</c:v>
                </c:pt>
                <c:pt idx="2486">
                  <c:v>7.8610281490358807</c:v>
                </c:pt>
                <c:pt idx="2487">
                  <c:v>7.933765346944524</c:v>
                </c:pt>
                <c:pt idx="2488">
                  <c:v>7.9703859439040103</c:v>
                </c:pt>
                <c:pt idx="2489">
                  <c:v>8.0441350170301487</c:v>
                </c:pt>
                <c:pt idx="2490">
                  <c:v>8.0441350170301487</c:v>
                </c:pt>
                <c:pt idx="2491">
                  <c:v>8.2315069918871906</c:v>
                </c:pt>
                <c:pt idx="2492">
                  <c:v>8.2315069918871906</c:v>
                </c:pt>
                <c:pt idx="2493">
                  <c:v>8.2315069918871906</c:v>
                </c:pt>
                <c:pt idx="2494">
                  <c:v>8.2315069918871906</c:v>
                </c:pt>
                <c:pt idx="2495">
                  <c:v>8.2315069918871906</c:v>
                </c:pt>
                <c:pt idx="2496">
                  <c:v>8.2315069918871906</c:v>
                </c:pt>
                <c:pt idx="2497">
                  <c:v>8.2315069918871906</c:v>
                </c:pt>
                <c:pt idx="2498">
                  <c:v>8.2315069918871906</c:v>
                </c:pt>
                <c:pt idx="2499">
                  <c:v>8.2315069918871906</c:v>
                </c:pt>
                <c:pt idx="2500">
                  <c:v>8.2315069918871906</c:v>
                </c:pt>
                <c:pt idx="2501">
                  <c:v>8.2315069918871906</c:v>
                </c:pt>
                <c:pt idx="2502">
                  <c:v>8.2315069918871906</c:v>
                </c:pt>
                <c:pt idx="2503">
                  <c:v>8.2315069918871906</c:v>
                </c:pt>
                <c:pt idx="2504">
                  <c:v>8.2315069918871906</c:v>
                </c:pt>
                <c:pt idx="2505">
                  <c:v>8.2315069918871906</c:v>
                </c:pt>
                <c:pt idx="2506">
                  <c:v>8.2315069918871906</c:v>
                </c:pt>
                <c:pt idx="2507">
                  <c:v>8.2315069918871906</c:v>
                </c:pt>
                <c:pt idx="2508">
                  <c:v>8.2315069918871906</c:v>
                </c:pt>
                <c:pt idx="2509">
                  <c:v>8.2315069918871906</c:v>
                </c:pt>
                <c:pt idx="2510">
                  <c:v>8.2315069918871906</c:v>
                </c:pt>
                <c:pt idx="2511">
                  <c:v>8.2315069918871906</c:v>
                </c:pt>
                <c:pt idx="2512">
                  <c:v>8.2315069918871906</c:v>
                </c:pt>
                <c:pt idx="2513">
                  <c:v>8.2315069918871906</c:v>
                </c:pt>
                <c:pt idx="2514">
                  <c:v>8.2315069918871906</c:v>
                </c:pt>
                <c:pt idx="2515">
                  <c:v>8.2315069918871906</c:v>
                </c:pt>
                <c:pt idx="2516">
                  <c:v>8.2315069918871906</c:v>
                </c:pt>
                <c:pt idx="2517">
                  <c:v>8.2315069918871906</c:v>
                </c:pt>
                <c:pt idx="2518">
                  <c:v>8.2315069918871906</c:v>
                </c:pt>
                <c:pt idx="2519">
                  <c:v>8.2315069918871906</c:v>
                </c:pt>
                <c:pt idx="2520">
                  <c:v>8.2315069918871906</c:v>
                </c:pt>
                <c:pt idx="2521">
                  <c:v>8.2315069918871906</c:v>
                </c:pt>
                <c:pt idx="2522">
                  <c:v>8.2315069918871906</c:v>
                </c:pt>
                <c:pt idx="2523">
                  <c:v>8.2315069918871906</c:v>
                </c:pt>
                <c:pt idx="2524">
                  <c:v>8.2315069918871906</c:v>
                </c:pt>
                <c:pt idx="2525">
                  <c:v>8.2315069918871906</c:v>
                </c:pt>
                <c:pt idx="2526">
                  <c:v>8.2315069918871906</c:v>
                </c:pt>
                <c:pt idx="2527">
                  <c:v>8.2315069918871906</c:v>
                </c:pt>
                <c:pt idx="2528">
                  <c:v>8.2315069918871906</c:v>
                </c:pt>
                <c:pt idx="2529">
                  <c:v>8.2315069918871906</c:v>
                </c:pt>
                <c:pt idx="2530">
                  <c:v>8.2315069918871906</c:v>
                </c:pt>
                <c:pt idx="2531">
                  <c:v>8.2315069918871906</c:v>
                </c:pt>
                <c:pt idx="2532">
                  <c:v>8.2315069918871906</c:v>
                </c:pt>
                <c:pt idx="2533">
                  <c:v>8.2315069918871906</c:v>
                </c:pt>
                <c:pt idx="2534">
                  <c:v>8.2315069918871906</c:v>
                </c:pt>
                <c:pt idx="2535">
                  <c:v>8.2315069918871906</c:v>
                </c:pt>
                <c:pt idx="2536">
                  <c:v>8.2315069918871906</c:v>
                </c:pt>
                <c:pt idx="2537">
                  <c:v>8.2315069918871906</c:v>
                </c:pt>
                <c:pt idx="2538">
                  <c:v>8.2315069918871906</c:v>
                </c:pt>
                <c:pt idx="2539">
                  <c:v>8.2315069918871906</c:v>
                </c:pt>
                <c:pt idx="2540">
                  <c:v>8.2315069918871906</c:v>
                </c:pt>
                <c:pt idx="2541">
                  <c:v>8.2315069918871906</c:v>
                </c:pt>
                <c:pt idx="2542">
                  <c:v>8.2315069918871906</c:v>
                </c:pt>
                <c:pt idx="2543">
                  <c:v>8.2315069918871906</c:v>
                </c:pt>
                <c:pt idx="2544">
                  <c:v>8.2315069918871906</c:v>
                </c:pt>
                <c:pt idx="2545">
                  <c:v>8.2315069918871906</c:v>
                </c:pt>
                <c:pt idx="2546">
                  <c:v>8.2315069918871906</c:v>
                </c:pt>
                <c:pt idx="2547">
                  <c:v>8.2315069918871906</c:v>
                </c:pt>
                <c:pt idx="2548">
                  <c:v>8.2315069918871906</c:v>
                </c:pt>
                <c:pt idx="2549">
                  <c:v>8.2315069918871906</c:v>
                </c:pt>
                <c:pt idx="2550">
                  <c:v>8.2315069918871906</c:v>
                </c:pt>
                <c:pt idx="2551">
                  <c:v>8.2315069918871906</c:v>
                </c:pt>
                <c:pt idx="2552">
                  <c:v>8.2315069918871906</c:v>
                </c:pt>
                <c:pt idx="2553">
                  <c:v>8.2315069918871906</c:v>
                </c:pt>
                <c:pt idx="2554">
                  <c:v>8.2315069918871906</c:v>
                </c:pt>
                <c:pt idx="2555">
                  <c:v>8.2315069918871906</c:v>
                </c:pt>
                <c:pt idx="2556">
                  <c:v>8.2315069918871906</c:v>
                </c:pt>
                <c:pt idx="2557">
                  <c:v>8.2315069918871906</c:v>
                </c:pt>
                <c:pt idx="2558">
                  <c:v>8.2315069918871906</c:v>
                </c:pt>
                <c:pt idx="2559">
                  <c:v>8.2315069918871906</c:v>
                </c:pt>
                <c:pt idx="2560">
                  <c:v>8.2315069918871906</c:v>
                </c:pt>
                <c:pt idx="2561">
                  <c:v>8.2315069918871906</c:v>
                </c:pt>
                <c:pt idx="2562">
                  <c:v>8.2315069918871906</c:v>
                </c:pt>
                <c:pt idx="2563">
                  <c:v>8.2315069918871906</c:v>
                </c:pt>
                <c:pt idx="2564">
                  <c:v>8.2315069918871906</c:v>
                </c:pt>
                <c:pt idx="2565">
                  <c:v>8.2315069918871906</c:v>
                </c:pt>
                <c:pt idx="2566">
                  <c:v>8.2315069918871906</c:v>
                </c:pt>
                <c:pt idx="2567">
                  <c:v>8.2315069918871906</c:v>
                </c:pt>
                <c:pt idx="2568">
                  <c:v>8.2315069918871906</c:v>
                </c:pt>
                <c:pt idx="2569">
                  <c:v>8.2315069918871906</c:v>
                </c:pt>
                <c:pt idx="2570">
                  <c:v>8.2315069918871906</c:v>
                </c:pt>
                <c:pt idx="2571">
                  <c:v>8.2315069918871906</c:v>
                </c:pt>
                <c:pt idx="2572">
                  <c:v>8.2315069918871906</c:v>
                </c:pt>
                <c:pt idx="2573">
                  <c:v>8.2315069918871906</c:v>
                </c:pt>
                <c:pt idx="2574">
                  <c:v>8.2315069918871906</c:v>
                </c:pt>
                <c:pt idx="2575">
                  <c:v>8.2315069918871906</c:v>
                </c:pt>
                <c:pt idx="2576">
                  <c:v>8.2315069918871906</c:v>
                </c:pt>
                <c:pt idx="2577">
                  <c:v>8.2315069918871906</c:v>
                </c:pt>
                <c:pt idx="2578">
                  <c:v>8.4232434207081859</c:v>
                </c:pt>
                <c:pt idx="2579">
                  <c:v>8.6194459646856725</c:v>
                </c:pt>
                <c:pt idx="2580">
                  <c:v>8.6194459646856725</c:v>
                </c:pt>
                <c:pt idx="2581">
                  <c:v>8.6194459646856725</c:v>
                </c:pt>
                <c:pt idx="2582">
                  <c:v>8.6194459646856725</c:v>
                </c:pt>
                <c:pt idx="2583">
                  <c:v>8.6194459646856725</c:v>
                </c:pt>
                <c:pt idx="2584">
                  <c:v>8.6194459646856725</c:v>
                </c:pt>
                <c:pt idx="2585">
                  <c:v>8.6194459646856725</c:v>
                </c:pt>
                <c:pt idx="2586">
                  <c:v>8.6194459646856725</c:v>
                </c:pt>
                <c:pt idx="2587">
                  <c:v>8.6194459646856725</c:v>
                </c:pt>
                <c:pt idx="2588">
                  <c:v>8.6194459646856725</c:v>
                </c:pt>
                <c:pt idx="2589">
                  <c:v>8.6194459646856725</c:v>
                </c:pt>
                <c:pt idx="2590">
                  <c:v>8.6194459646856725</c:v>
                </c:pt>
                <c:pt idx="2591">
                  <c:v>8.6194459646856725</c:v>
                </c:pt>
                <c:pt idx="2592">
                  <c:v>8.6194459646856725</c:v>
                </c:pt>
                <c:pt idx="2593">
                  <c:v>8.6194459646856725</c:v>
                </c:pt>
                <c:pt idx="2594">
                  <c:v>8.6194459646856725</c:v>
                </c:pt>
                <c:pt idx="2595">
                  <c:v>8.6194459646856725</c:v>
                </c:pt>
                <c:pt idx="2596">
                  <c:v>8.6194459646856725</c:v>
                </c:pt>
                <c:pt idx="2597">
                  <c:v>8.6194459646856725</c:v>
                </c:pt>
                <c:pt idx="2598">
                  <c:v>8.6194459646856725</c:v>
                </c:pt>
                <c:pt idx="2599">
                  <c:v>8.6194459646856725</c:v>
                </c:pt>
                <c:pt idx="2600">
                  <c:v>8.6194459646856725</c:v>
                </c:pt>
                <c:pt idx="2601">
                  <c:v>8.6194459646856725</c:v>
                </c:pt>
                <c:pt idx="2602">
                  <c:v>8.6194459646856725</c:v>
                </c:pt>
                <c:pt idx="2603">
                  <c:v>8.6194459646856725</c:v>
                </c:pt>
                <c:pt idx="2604">
                  <c:v>8.6194459646856725</c:v>
                </c:pt>
                <c:pt idx="2605">
                  <c:v>8.6194459646856725</c:v>
                </c:pt>
                <c:pt idx="2606">
                  <c:v>8.6194459646856725</c:v>
                </c:pt>
                <c:pt idx="2607">
                  <c:v>8.6194459646856725</c:v>
                </c:pt>
                <c:pt idx="2608">
                  <c:v>8.6194459646856725</c:v>
                </c:pt>
                <c:pt idx="2609">
                  <c:v>8.6194459646856725</c:v>
                </c:pt>
                <c:pt idx="2610">
                  <c:v>8.6194459646856725</c:v>
                </c:pt>
                <c:pt idx="2611">
                  <c:v>8.6194459646856725</c:v>
                </c:pt>
                <c:pt idx="2612">
                  <c:v>8.6194459646856725</c:v>
                </c:pt>
                <c:pt idx="2613">
                  <c:v>8.6194459646856725</c:v>
                </c:pt>
                <c:pt idx="2614">
                  <c:v>8.6194459646856725</c:v>
                </c:pt>
                <c:pt idx="2615">
                  <c:v>8.6194459646856725</c:v>
                </c:pt>
                <c:pt idx="2616">
                  <c:v>8.6194459646856725</c:v>
                </c:pt>
                <c:pt idx="2617">
                  <c:v>8.6194459646856725</c:v>
                </c:pt>
                <c:pt idx="2618">
                  <c:v>8.6194459646856725</c:v>
                </c:pt>
                <c:pt idx="2619">
                  <c:v>8.6194459646856725</c:v>
                </c:pt>
                <c:pt idx="2620">
                  <c:v>8.6194459646856725</c:v>
                </c:pt>
                <c:pt idx="2621">
                  <c:v>8.6194459646856725</c:v>
                </c:pt>
                <c:pt idx="2622">
                  <c:v>8.6194459646856725</c:v>
                </c:pt>
                <c:pt idx="2623">
                  <c:v>8.6194459646856725</c:v>
                </c:pt>
                <c:pt idx="2624">
                  <c:v>8.6194459646856725</c:v>
                </c:pt>
                <c:pt idx="2625">
                  <c:v>8.6194459646856725</c:v>
                </c:pt>
                <c:pt idx="2626">
                  <c:v>8.6194459646856725</c:v>
                </c:pt>
                <c:pt idx="2627">
                  <c:v>8.6194459646856725</c:v>
                </c:pt>
                <c:pt idx="2628">
                  <c:v>8.6194459646856725</c:v>
                </c:pt>
                <c:pt idx="2629">
                  <c:v>8.6194459646856725</c:v>
                </c:pt>
                <c:pt idx="2630">
                  <c:v>8.6194459646856725</c:v>
                </c:pt>
                <c:pt idx="2631">
                  <c:v>8.6194459646856725</c:v>
                </c:pt>
                <c:pt idx="2632">
                  <c:v>8.6194459646856725</c:v>
                </c:pt>
                <c:pt idx="2633">
                  <c:v>8.6194459646856725</c:v>
                </c:pt>
                <c:pt idx="2634">
                  <c:v>8.6194459646856725</c:v>
                </c:pt>
                <c:pt idx="2635">
                  <c:v>8.6194459646856725</c:v>
                </c:pt>
                <c:pt idx="2636">
                  <c:v>8.6194459646856725</c:v>
                </c:pt>
                <c:pt idx="2637">
                  <c:v>8.6194459646856725</c:v>
                </c:pt>
                <c:pt idx="2638">
                  <c:v>8.6194459646856725</c:v>
                </c:pt>
                <c:pt idx="2639">
                  <c:v>8.6194459646856725</c:v>
                </c:pt>
                <c:pt idx="2640">
                  <c:v>8.6194459646856725</c:v>
                </c:pt>
                <c:pt idx="2641">
                  <c:v>8.6194459646856725</c:v>
                </c:pt>
                <c:pt idx="2642">
                  <c:v>8.6194459646856725</c:v>
                </c:pt>
                <c:pt idx="2643">
                  <c:v>8.6194459646856725</c:v>
                </c:pt>
                <c:pt idx="2644">
                  <c:v>8.6194459646856725</c:v>
                </c:pt>
                <c:pt idx="2645">
                  <c:v>8.6194459646856725</c:v>
                </c:pt>
                <c:pt idx="2646">
                  <c:v>8.6194459646856725</c:v>
                </c:pt>
                <c:pt idx="2647">
                  <c:v>8.6194459646856725</c:v>
                </c:pt>
                <c:pt idx="2648">
                  <c:v>8.6194459646856725</c:v>
                </c:pt>
                <c:pt idx="2649">
                  <c:v>8.6194459646856725</c:v>
                </c:pt>
                <c:pt idx="2650">
                  <c:v>8.6194459646856725</c:v>
                </c:pt>
                <c:pt idx="2651">
                  <c:v>8.6194459646856725</c:v>
                </c:pt>
                <c:pt idx="2652">
                  <c:v>8.6194459646856725</c:v>
                </c:pt>
                <c:pt idx="2653">
                  <c:v>8.6194459646856725</c:v>
                </c:pt>
                <c:pt idx="2654">
                  <c:v>8.6194459646856725</c:v>
                </c:pt>
                <c:pt idx="2655">
                  <c:v>8.6194459646856725</c:v>
                </c:pt>
                <c:pt idx="2656">
                  <c:v>8.6194459646856725</c:v>
                </c:pt>
                <c:pt idx="2657">
                  <c:v>8.6194459646856725</c:v>
                </c:pt>
                <c:pt idx="2658">
                  <c:v>8.6194459646856725</c:v>
                </c:pt>
                <c:pt idx="2659">
                  <c:v>8.6194459646856725</c:v>
                </c:pt>
                <c:pt idx="2660">
                  <c:v>8.6194459646856725</c:v>
                </c:pt>
                <c:pt idx="2661">
                  <c:v>8.6194459646856725</c:v>
                </c:pt>
                <c:pt idx="2662">
                  <c:v>8.6194459646856725</c:v>
                </c:pt>
                <c:pt idx="2663">
                  <c:v>8.6194459646856725</c:v>
                </c:pt>
                <c:pt idx="2664">
                  <c:v>8.6194459646856725</c:v>
                </c:pt>
                <c:pt idx="2665">
                  <c:v>8.6194459646856725</c:v>
                </c:pt>
                <c:pt idx="2666">
                  <c:v>8.6194459646856725</c:v>
                </c:pt>
                <c:pt idx="2667">
                  <c:v>8.6194459646856725</c:v>
                </c:pt>
                <c:pt idx="2668">
                  <c:v>8.6194459646856725</c:v>
                </c:pt>
                <c:pt idx="2669">
                  <c:v>8.9018311313731679</c:v>
                </c:pt>
                <c:pt idx="2670">
                  <c:v>8.9429201169692796</c:v>
                </c:pt>
                <c:pt idx="2671">
                  <c:v>8.9429201169692796</c:v>
                </c:pt>
                <c:pt idx="2672">
                  <c:v>9.0256679380044798</c:v>
                </c:pt>
                <c:pt idx="2673">
                  <c:v>9.0256679380044798</c:v>
                </c:pt>
                <c:pt idx="2674">
                  <c:v>9.0256679380044798</c:v>
                </c:pt>
                <c:pt idx="2675">
                  <c:v>9.0256679380044798</c:v>
                </c:pt>
                <c:pt idx="2676">
                  <c:v>9.0256679380044798</c:v>
                </c:pt>
                <c:pt idx="2677">
                  <c:v>9.0256679380044798</c:v>
                </c:pt>
                <c:pt idx="2678">
                  <c:v>9.0256679380044798</c:v>
                </c:pt>
                <c:pt idx="2679">
                  <c:v>9.0256679380044798</c:v>
                </c:pt>
                <c:pt idx="2680">
                  <c:v>9.0256679380044798</c:v>
                </c:pt>
                <c:pt idx="2681">
                  <c:v>9.0256679380044798</c:v>
                </c:pt>
                <c:pt idx="2682">
                  <c:v>9.0256679380044798</c:v>
                </c:pt>
                <c:pt idx="2683">
                  <c:v>9.0256679380044798</c:v>
                </c:pt>
                <c:pt idx="2684">
                  <c:v>9.0256679380044798</c:v>
                </c:pt>
                <c:pt idx="2685">
                  <c:v>9.0256679380044798</c:v>
                </c:pt>
                <c:pt idx="2686">
                  <c:v>9.0256679380044798</c:v>
                </c:pt>
                <c:pt idx="2687">
                  <c:v>9.0256679380044798</c:v>
                </c:pt>
                <c:pt idx="2688">
                  <c:v>9.0256679380044798</c:v>
                </c:pt>
                <c:pt idx="2689">
                  <c:v>9.0256679380044798</c:v>
                </c:pt>
                <c:pt idx="2690">
                  <c:v>9.0256679380044798</c:v>
                </c:pt>
                <c:pt idx="2691">
                  <c:v>9.0256679380044798</c:v>
                </c:pt>
                <c:pt idx="2692">
                  <c:v>9.0256679380044798</c:v>
                </c:pt>
                <c:pt idx="2693">
                  <c:v>9.0256679380044798</c:v>
                </c:pt>
                <c:pt idx="2694">
                  <c:v>9.0256679380044798</c:v>
                </c:pt>
                <c:pt idx="2695">
                  <c:v>9.0256679380044798</c:v>
                </c:pt>
                <c:pt idx="2696">
                  <c:v>9.0256679380044798</c:v>
                </c:pt>
                <c:pt idx="2697">
                  <c:v>9.0256679380044798</c:v>
                </c:pt>
                <c:pt idx="2698">
                  <c:v>9.0256679380044798</c:v>
                </c:pt>
                <c:pt idx="2699">
                  <c:v>9.0256679380044798</c:v>
                </c:pt>
                <c:pt idx="2700">
                  <c:v>9.0256679380044798</c:v>
                </c:pt>
                <c:pt idx="2701">
                  <c:v>9.0256679380044798</c:v>
                </c:pt>
                <c:pt idx="2702">
                  <c:v>9.0256679380044798</c:v>
                </c:pt>
                <c:pt idx="2703">
                  <c:v>9.0256679380044798</c:v>
                </c:pt>
                <c:pt idx="2704">
                  <c:v>9.0256679380044798</c:v>
                </c:pt>
                <c:pt idx="2705">
                  <c:v>9.0256679380044798</c:v>
                </c:pt>
                <c:pt idx="2706">
                  <c:v>9.0256679380044798</c:v>
                </c:pt>
                <c:pt idx="2707">
                  <c:v>9.0256679380044798</c:v>
                </c:pt>
                <c:pt idx="2708">
                  <c:v>9.0256679380044798</c:v>
                </c:pt>
                <c:pt idx="2709">
                  <c:v>9.0256679380044798</c:v>
                </c:pt>
                <c:pt idx="2710">
                  <c:v>9.0256679380044798</c:v>
                </c:pt>
                <c:pt idx="2711">
                  <c:v>9.0256679380044798</c:v>
                </c:pt>
                <c:pt idx="2712">
                  <c:v>9.0256679380044798</c:v>
                </c:pt>
                <c:pt idx="2713">
                  <c:v>9.0256679380044798</c:v>
                </c:pt>
                <c:pt idx="2714">
                  <c:v>9.0256679380044798</c:v>
                </c:pt>
                <c:pt idx="2715">
                  <c:v>9.0256679380044798</c:v>
                </c:pt>
                <c:pt idx="2716">
                  <c:v>9.0256679380044798</c:v>
                </c:pt>
                <c:pt idx="2717">
                  <c:v>9.0256679380044798</c:v>
                </c:pt>
                <c:pt idx="2718">
                  <c:v>9.0256679380044798</c:v>
                </c:pt>
                <c:pt idx="2719">
                  <c:v>9.0256679380044798</c:v>
                </c:pt>
                <c:pt idx="2720">
                  <c:v>9.0256679380044798</c:v>
                </c:pt>
                <c:pt idx="2721">
                  <c:v>9.0256679380044798</c:v>
                </c:pt>
                <c:pt idx="2722">
                  <c:v>9.0256679380044798</c:v>
                </c:pt>
                <c:pt idx="2723">
                  <c:v>9.0256679380044798</c:v>
                </c:pt>
                <c:pt idx="2724">
                  <c:v>9.0256679380044798</c:v>
                </c:pt>
                <c:pt idx="2725">
                  <c:v>9.0256679380044798</c:v>
                </c:pt>
                <c:pt idx="2726">
                  <c:v>9.0256679380044798</c:v>
                </c:pt>
                <c:pt idx="2727">
                  <c:v>9.0256679380044798</c:v>
                </c:pt>
                <c:pt idx="2728">
                  <c:v>9.0256679380044798</c:v>
                </c:pt>
                <c:pt idx="2729">
                  <c:v>9.0256679380044798</c:v>
                </c:pt>
                <c:pt idx="2730">
                  <c:v>9.0256679380044798</c:v>
                </c:pt>
                <c:pt idx="2731">
                  <c:v>9.0256679380044798</c:v>
                </c:pt>
                <c:pt idx="2732">
                  <c:v>9.0256679380044798</c:v>
                </c:pt>
                <c:pt idx="2733">
                  <c:v>9.0256679380044798</c:v>
                </c:pt>
                <c:pt idx="2734">
                  <c:v>9.0256679380044798</c:v>
                </c:pt>
                <c:pt idx="2735">
                  <c:v>9.0256679380044798</c:v>
                </c:pt>
                <c:pt idx="2736">
                  <c:v>9.0256679380044798</c:v>
                </c:pt>
                <c:pt idx="2737">
                  <c:v>9.0256679380044798</c:v>
                </c:pt>
                <c:pt idx="2738">
                  <c:v>9.0256679380044798</c:v>
                </c:pt>
                <c:pt idx="2739">
                  <c:v>9.0256679380044798</c:v>
                </c:pt>
                <c:pt idx="2740">
                  <c:v>9.0256679380044798</c:v>
                </c:pt>
                <c:pt idx="2741">
                  <c:v>9.0256679380044798</c:v>
                </c:pt>
                <c:pt idx="2742">
                  <c:v>9.0256679380044798</c:v>
                </c:pt>
                <c:pt idx="2743">
                  <c:v>9.0256679380044798</c:v>
                </c:pt>
                <c:pt idx="2744">
                  <c:v>9.0256679380044798</c:v>
                </c:pt>
                <c:pt idx="2745">
                  <c:v>9.0256679380044798</c:v>
                </c:pt>
                <c:pt idx="2746">
                  <c:v>9.0256679380044798</c:v>
                </c:pt>
                <c:pt idx="2747">
                  <c:v>9.0256679380044798</c:v>
                </c:pt>
                <c:pt idx="2748">
                  <c:v>9.0256679380044798</c:v>
                </c:pt>
                <c:pt idx="2749">
                  <c:v>9.0256679380044798</c:v>
                </c:pt>
                <c:pt idx="2750">
                  <c:v>9.0256679380044798</c:v>
                </c:pt>
                <c:pt idx="2751">
                  <c:v>9.0256679380044798</c:v>
                </c:pt>
                <c:pt idx="2752">
                  <c:v>9.0256679380044798</c:v>
                </c:pt>
                <c:pt idx="2753">
                  <c:v>9.0256679380044798</c:v>
                </c:pt>
                <c:pt idx="2754">
                  <c:v>9.0256679380044798</c:v>
                </c:pt>
                <c:pt idx="2755">
                  <c:v>9.0256679380044798</c:v>
                </c:pt>
                <c:pt idx="2756">
                  <c:v>9.0256679380044798</c:v>
                </c:pt>
                <c:pt idx="2757">
                  <c:v>9.0256679380044798</c:v>
                </c:pt>
                <c:pt idx="2758">
                  <c:v>9.0256679380044798</c:v>
                </c:pt>
                <c:pt idx="2759">
                  <c:v>9.0256679380044798</c:v>
                </c:pt>
                <c:pt idx="2760">
                  <c:v>9.0256679380044798</c:v>
                </c:pt>
                <c:pt idx="2761">
                  <c:v>9.0256679380044798</c:v>
                </c:pt>
                <c:pt idx="2762">
                  <c:v>9.0256679380044798</c:v>
                </c:pt>
                <c:pt idx="2763">
                  <c:v>9.0256679380044798</c:v>
                </c:pt>
                <c:pt idx="2764">
                  <c:v>9.0256679380044798</c:v>
                </c:pt>
                <c:pt idx="2765">
                  <c:v>9.0256679380044798</c:v>
                </c:pt>
                <c:pt idx="2766">
                  <c:v>9.0256679380044798</c:v>
                </c:pt>
                <c:pt idx="2767">
                  <c:v>9.0256679380044798</c:v>
                </c:pt>
                <c:pt idx="2768">
                  <c:v>9.0256679380044798</c:v>
                </c:pt>
                <c:pt idx="2769">
                  <c:v>9.0256679380044798</c:v>
                </c:pt>
                <c:pt idx="2770">
                  <c:v>9.0256679380044798</c:v>
                </c:pt>
                <c:pt idx="2771">
                  <c:v>9.151227486221245</c:v>
                </c:pt>
                <c:pt idx="2772">
                  <c:v>9.2359027516130681</c:v>
                </c:pt>
                <c:pt idx="2773">
                  <c:v>9.278533741746168</c:v>
                </c:pt>
                <c:pt idx="2774">
                  <c:v>9.4510345631121861</c:v>
                </c:pt>
                <c:pt idx="2775">
                  <c:v>9.4510345631121861</c:v>
                </c:pt>
                <c:pt idx="2776">
                  <c:v>9.4510345631121861</c:v>
                </c:pt>
                <c:pt idx="2777">
                  <c:v>9.4510345631121861</c:v>
                </c:pt>
                <c:pt idx="2778">
                  <c:v>9.4510345631121861</c:v>
                </c:pt>
                <c:pt idx="2779">
                  <c:v>9.4510345631121861</c:v>
                </c:pt>
                <c:pt idx="2780">
                  <c:v>9.4510345631121861</c:v>
                </c:pt>
                <c:pt idx="2781">
                  <c:v>9.4510345631121861</c:v>
                </c:pt>
                <c:pt idx="2782">
                  <c:v>9.4510345631121861</c:v>
                </c:pt>
                <c:pt idx="2783">
                  <c:v>9.4510345631121861</c:v>
                </c:pt>
                <c:pt idx="2784">
                  <c:v>9.4510345631121861</c:v>
                </c:pt>
                <c:pt idx="2785">
                  <c:v>9.4510345631121861</c:v>
                </c:pt>
                <c:pt idx="2786">
                  <c:v>9.4510345631121861</c:v>
                </c:pt>
                <c:pt idx="2787">
                  <c:v>9.4510345631121861</c:v>
                </c:pt>
                <c:pt idx="2788">
                  <c:v>9.4510345631121861</c:v>
                </c:pt>
                <c:pt idx="2789">
                  <c:v>9.4510345631121861</c:v>
                </c:pt>
                <c:pt idx="2790">
                  <c:v>9.4510345631121861</c:v>
                </c:pt>
                <c:pt idx="2791">
                  <c:v>9.4510345631121861</c:v>
                </c:pt>
                <c:pt idx="2792">
                  <c:v>9.4510345631121861</c:v>
                </c:pt>
                <c:pt idx="2793">
                  <c:v>9.4510345631121861</c:v>
                </c:pt>
                <c:pt idx="2794">
                  <c:v>9.4510345631121861</c:v>
                </c:pt>
                <c:pt idx="2795">
                  <c:v>9.4510345631121861</c:v>
                </c:pt>
                <c:pt idx="2796">
                  <c:v>9.4510345631121861</c:v>
                </c:pt>
                <c:pt idx="2797">
                  <c:v>9.4510345631121861</c:v>
                </c:pt>
                <c:pt idx="2798">
                  <c:v>9.4510345631121861</c:v>
                </c:pt>
                <c:pt idx="2799">
                  <c:v>9.4510345631121861</c:v>
                </c:pt>
                <c:pt idx="2800">
                  <c:v>9.4510345631121861</c:v>
                </c:pt>
                <c:pt idx="2801">
                  <c:v>9.4510345631121861</c:v>
                </c:pt>
                <c:pt idx="2802">
                  <c:v>9.4510345631121861</c:v>
                </c:pt>
                <c:pt idx="2803">
                  <c:v>9.4510345631121861</c:v>
                </c:pt>
                <c:pt idx="2804">
                  <c:v>9.4510345631121861</c:v>
                </c:pt>
                <c:pt idx="2805">
                  <c:v>9.4510345631121861</c:v>
                </c:pt>
                <c:pt idx="2806">
                  <c:v>9.4510345631121861</c:v>
                </c:pt>
                <c:pt idx="2807">
                  <c:v>9.4510345631121861</c:v>
                </c:pt>
                <c:pt idx="2808">
                  <c:v>9.4510345631121861</c:v>
                </c:pt>
                <c:pt idx="2809">
                  <c:v>9.4510345631121861</c:v>
                </c:pt>
                <c:pt idx="2810">
                  <c:v>9.4510345631121861</c:v>
                </c:pt>
                <c:pt idx="2811">
                  <c:v>9.4510345631121861</c:v>
                </c:pt>
                <c:pt idx="2812">
                  <c:v>9.4510345631121861</c:v>
                </c:pt>
                <c:pt idx="2813">
                  <c:v>9.4510345631121861</c:v>
                </c:pt>
                <c:pt idx="2814">
                  <c:v>9.4510345631121861</c:v>
                </c:pt>
                <c:pt idx="2815">
                  <c:v>9.4510345631121861</c:v>
                </c:pt>
                <c:pt idx="2816">
                  <c:v>9.4510345631121861</c:v>
                </c:pt>
                <c:pt idx="2817">
                  <c:v>9.4510345631121861</c:v>
                </c:pt>
                <c:pt idx="2818">
                  <c:v>9.4510345631121861</c:v>
                </c:pt>
                <c:pt idx="2819">
                  <c:v>9.4510345631121861</c:v>
                </c:pt>
                <c:pt idx="2820">
                  <c:v>9.4510345631121861</c:v>
                </c:pt>
                <c:pt idx="2821">
                  <c:v>9.4510345631121861</c:v>
                </c:pt>
                <c:pt idx="2822">
                  <c:v>9.4510345631121861</c:v>
                </c:pt>
                <c:pt idx="2823">
                  <c:v>9.4510345631121861</c:v>
                </c:pt>
                <c:pt idx="2824">
                  <c:v>9.4510345631121861</c:v>
                </c:pt>
                <c:pt idx="2825">
                  <c:v>9.4510345631121861</c:v>
                </c:pt>
                <c:pt idx="2826">
                  <c:v>9.4510345631121861</c:v>
                </c:pt>
                <c:pt idx="2827">
                  <c:v>9.4510345631121861</c:v>
                </c:pt>
                <c:pt idx="2828">
                  <c:v>9.4510345631121861</c:v>
                </c:pt>
                <c:pt idx="2829">
                  <c:v>9.4510345631121861</c:v>
                </c:pt>
                <c:pt idx="2830">
                  <c:v>9.4510345631121861</c:v>
                </c:pt>
                <c:pt idx="2831">
                  <c:v>9.4510345631121861</c:v>
                </c:pt>
                <c:pt idx="2832">
                  <c:v>9.4510345631121861</c:v>
                </c:pt>
                <c:pt idx="2833">
                  <c:v>9.4510345631121861</c:v>
                </c:pt>
                <c:pt idx="2834">
                  <c:v>9.4510345631121861</c:v>
                </c:pt>
                <c:pt idx="2835">
                  <c:v>9.4510345631121861</c:v>
                </c:pt>
                <c:pt idx="2836">
                  <c:v>9.4510345631121861</c:v>
                </c:pt>
                <c:pt idx="2837">
                  <c:v>9.4510345631121861</c:v>
                </c:pt>
                <c:pt idx="2838">
                  <c:v>9.4510345631121861</c:v>
                </c:pt>
                <c:pt idx="2839">
                  <c:v>9.4510345631121861</c:v>
                </c:pt>
                <c:pt idx="2840">
                  <c:v>9.4510345631121861</c:v>
                </c:pt>
                <c:pt idx="2841">
                  <c:v>9.4510345631121861</c:v>
                </c:pt>
                <c:pt idx="2842">
                  <c:v>9.4510345631121861</c:v>
                </c:pt>
                <c:pt idx="2843">
                  <c:v>9.4510345631121861</c:v>
                </c:pt>
                <c:pt idx="2844">
                  <c:v>9.4510345631121861</c:v>
                </c:pt>
                <c:pt idx="2845">
                  <c:v>9.4510345631121861</c:v>
                </c:pt>
                <c:pt idx="2846">
                  <c:v>9.4510345631121861</c:v>
                </c:pt>
                <c:pt idx="2847">
                  <c:v>9.4510345631121861</c:v>
                </c:pt>
                <c:pt idx="2848">
                  <c:v>9.4510345631121861</c:v>
                </c:pt>
                <c:pt idx="2849">
                  <c:v>9.4510345631121861</c:v>
                </c:pt>
                <c:pt idx="2850">
                  <c:v>9.4510345631121861</c:v>
                </c:pt>
                <c:pt idx="2851">
                  <c:v>9.4510345631121861</c:v>
                </c:pt>
                <c:pt idx="2852">
                  <c:v>9.4510345631121861</c:v>
                </c:pt>
                <c:pt idx="2853">
                  <c:v>9.4510345631121861</c:v>
                </c:pt>
                <c:pt idx="2854">
                  <c:v>9.4510345631121861</c:v>
                </c:pt>
                <c:pt idx="2855">
                  <c:v>9.4510345631121861</c:v>
                </c:pt>
                <c:pt idx="2856">
                  <c:v>9.4510345631121861</c:v>
                </c:pt>
                <c:pt idx="2857">
                  <c:v>9.4510345631121861</c:v>
                </c:pt>
                <c:pt idx="2858">
                  <c:v>9.4510345631121861</c:v>
                </c:pt>
                <c:pt idx="2859">
                  <c:v>9.4510345631121861</c:v>
                </c:pt>
                <c:pt idx="2860">
                  <c:v>9.4510345631121861</c:v>
                </c:pt>
                <c:pt idx="2861">
                  <c:v>9.4510345631121861</c:v>
                </c:pt>
                <c:pt idx="2862">
                  <c:v>9.4510345631121861</c:v>
                </c:pt>
                <c:pt idx="2863">
                  <c:v>9.4510345631121861</c:v>
                </c:pt>
                <c:pt idx="2864">
                  <c:v>9.4510345631121861</c:v>
                </c:pt>
                <c:pt idx="2865">
                  <c:v>9.4510345631121861</c:v>
                </c:pt>
                <c:pt idx="2866">
                  <c:v>9.4510345631121861</c:v>
                </c:pt>
                <c:pt idx="2867">
                  <c:v>9.4510345631121861</c:v>
                </c:pt>
                <c:pt idx="2868">
                  <c:v>9.4510345631121861</c:v>
                </c:pt>
                <c:pt idx="2869">
                  <c:v>9.4510345631121861</c:v>
                </c:pt>
                <c:pt idx="2870">
                  <c:v>9.4510345631121861</c:v>
                </c:pt>
                <c:pt idx="2871">
                  <c:v>9.4510345631121861</c:v>
                </c:pt>
                <c:pt idx="2872">
                  <c:v>9.4510345631121861</c:v>
                </c:pt>
                <c:pt idx="2873">
                  <c:v>9.4510345631121861</c:v>
                </c:pt>
                <c:pt idx="2874">
                  <c:v>9.4510345631121861</c:v>
                </c:pt>
                <c:pt idx="2875">
                  <c:v>9.5384839092314699</c:v>
                </c:pt>
                <c:pt idx="2876">
                  <c:v>9.6711774382358939</c:v>
                </c:pt>
                <c:pt idx="2877">
                  <c:v>9.7158175650359464</c:v>
                </c:pt>
                <c:pt idx="2878">
                  <c:v>9.7606637412992949</c:v>
                </c:pt>
                <c:pt idx="2879">
                  <c:v>9.8057169181071071</c:v>
                </c:pt>
                <c:pt idx="2880">
                  <c:v>9.8964480996505362</c:v>
                </c:pt>
                <c:pt idx="2881">
                  <c:v>9.8964480996505362</c:v>
                </c:pt>
                <c:pt idx="2882">
                  <c:v>9.8964480996505362</c:v>
                </c:pt>
                <c:pt idx="2883">
                  <c:v>9.8964480996505362</c:v>
                </c:pt>
                <c:pt idx="2884">
                  <c:v>9.8964480996505362</c:v>
                </c:pt>
                <c:pt idx="2885">
                  <c:v>9.8964480996505362</c:v>
                </c:pt>
                <c:pt idx="2886">
                  <c:v>9.8964480996505362</c:v>
                </c:pt>
                <c:pt idx="2887">
                  <c:v>9.8964480996505362</c:v>
                </c:pt>
                <c:pt idx="2888">
                  <c:v>9.8964480996505362</c:v>
                </c:pt>
                <c:pt idx="2889">
                  <c:v>9.8964480996505362</c:v>
                </c:pt>
                <c:pt idx="2890">
                  <c:v>9.8964480996505362</c:v>
                </c:pt>
                <c:pt idx="2891">
                  <c:v>9.8964480996505362</c:v>
                </c:pt>
                <c:pt idx="2892">
                  <c:v>9.8964480996505362</c:v>
                </c:pt>
                <c:pt idx="2893">
                  <c:v>9.8964480996505362</c:v>
                </c:pt>
                <c:pt idx="2894">
                  <c:v>9.8964480996505362</c:v>
                </c:pt>
                <c:pt idx="2895">
                  <c:v>9.8964480996505362</c:v>
                </c:pt>
                <c:pt idx="2896">
                  <c:v>9.8964480996505362</c:v>
                </c:pt>
                <c:pt idx="2897">
                  <c:v>9.8964480996505362</c:v>
                </c:pt>
                <c:pt idx="2898">
                  <c:v>9.8964480996505362</c:v>
                </c:pt>
                <c:pt idx="2899">
                  <c:v>9.8964480996505362</c:v>
                </c:pt>
                <c:pt idx="2900">
                  <c:v>9.8964480996505362</c:v>
                </c:pt>
                <c:pt idx="2901">
                  <c:v>9.8964480996505362</c:v>
                </c:pt>
                <c:pt idx="2902">
                  <c:v>9.8964480996505362</c:v>
                </c:pt>
                <c:pt idx="2903">
                  <c:v>9.8964480996505362</c:v>
                </c:pt>
                <c:pt idx="2904">
                  <c:v>9.8964480996505362</c:v>
                </c:pt>
                <c:pt idx="2905">
                  <c:v>9.8964480996505362</c:v>
                </c:pt>
                <c:pt idx="2906">
                  <c:v>9.8964480996505362</c:v>
                </c:pt>
                <c:pt idx="2907">
                  <c:v>9.8964480996505362</c:v>
                </c:pt>
                <c:pt idx="2908">
                  <c:v>9.8964480996505362</c:v>
                </c:pt>
                <c:pt idx="2909">
                  <c:v>9.8964480996505362</c:v>
                </c:pt>
                <c:pt idx="2910">
                  <c:v>9.8964480996505362</c:v>
                </c:pt>
                <c:pt idx="2911">
                  <c:v>9.8964480996505362</c:v>
                </c:pt>
                <c:pt idx="2912">
                  <c:v>9.8964480996505362</c:v>
                </c:pt>
                <c:pt idx="2913">
                  <c:v>9.8964480996505362</c:v>
                </c:pt>
                <c:pt idx="2914">
                  <c:v>9.8964480996505362</c:v>
                </c:pt>
                <c:pt idx="2915">
                  <c:v>9.8964480996505362</c:v>
                </c:pt>
                <c:pt idx="2916">
                  <c:v>9.8964480996505362</c:v>
                </c:pt>
                <c:pt idx="2917">
                  <c:v>9.8964480996505362</c:v>
                </c:pt>
                <c:pt idx="2918">
                  <c:v>9.8964480996505362</c:v>
                </c:pt>
                <c:pt idx="2919">
                  <c:v>9.8964480996505362</c:v>
                </c:pt>
                <c:pt idx="2920">
                  <c:v>9.8964480996505362</c:v>
                </c:pt>
                <c:pt idx="2921">
                  <c:v>9.8964480996505362</c:v>
                </c:pt>
                <c:pt idx="2922">
                  <c:v>9.8964480996505362</c:v>
                </c:pt>
                <c:pt idx="2923">
                  <c:v>9.8964480996505362</c:v>
                </c:pt>
                <c:pt idx="2924">
                  <c:v>9.8964480996505362</c:v>
                </c:pt>
                <c:pt idx="2925">
                  <c:v>9.8964480996505362</c:v>
                </c:pt>
                <c:pt idx="2926">
                  <c:v>9.8964480996505362</c:v>
                </c:pt>
                <c:pt idx="2927">
                  <c:v>9.8964480996505362</c:v>
                </c:pt>
                <c:pt idx="2928">
                  <c:v>9.8964480996505362</c:v>
                </c:pt>
                <c:pt idx="2929">
                  <c:v>9.8964480996505362</c:v>
                </c:pt>
                <c:pt idx="2930">
                  <c:v>9.8964480996505362</c:v>
                </c:pt>
                <c:pt idx="2931">
                  <c:v>9.8964480996505362</c:v>
                </c:pt>
                <c:pt idx="2932">
                  <c:v>9.8964480996505362</c:v>
                </c:pt>
                <c:pt idx="2933">
                  <c:v>9.8964480996505362</c:v>
                </c:pt>
                <c:pt idx="2934">
                  <c:v>9.8964480996505362</c:v>
                </c:pt>
                <c:pt idx="2935">
                  <c:v>9.8964480996505362</c:v>
                </c:pt>
                <c:pt idx="2936">
                  <c:v>9.8964480996505362</c:v>
                </c:pt>
                <c:pt idx="2937">
                  <c:v>9.8964480996505362</c:v>
                </c:pt>
                <c:pt idx="2938">
                  <c:v>9.8964480996505362</c:v>
                </c:pt>
                <c:pt idx="2939">
                  <c:v>9.8964480996505362</c:v>
                </c:pt>
                <c:pt idx="2940">
                  <c:v>9.8964480996505362</c:v>
                </c:pt>
                <c:pt idx="2941">
                  <c:v>9.8964480996505362</c:v>
                </c:pt>
                <c:pt idx="2942">
                  <c:v>9.8964480996505362</c:v>
                </c:pt>
                <c:pt idx="2943">
                  <c:v>9.8964480996505362</c:v>
                </c:pt>
                <c:pt idx="2944">
                  <c:v>9.8964480996505362</c:v>
                </c:pt>
                <c:pt idx="2945">
                  <c:v>9.8964480996505362</c:v>
                </c:pt>
                <c:pt idx="2946">
                  <c:v>9.8964480996505362</c:v>
                </c:pt>
                <c:pt idx="2947">
                  <c:v>9.8964480996505362</c:v>
                </c:pt>
                <c:pt idx="2948">
                  <c:v>9.8964480996505362</c:v>
                </c:pt>
                <c:pt idx="2949">
                  <c:v>9.8964480996505362</c:v>
                </c:pt>
                <c:pt idx="2950">
                  <c:v>9.8964480996505362</c:v>
                </c:pt>
                <c:pt idx="2951">
                  <c:v>9.8964480996505362</c:v>
                </c:pt>
                <c:pt idx="2952">
                  <c:v>9.8964480996505362</c:v>
                </c:pt>
                <c:pt idx="2953">
                  <c:v>9.8964480996505362</c:v>
                </c:pt>
                <c:pt idx="2954">
                  <c:v>9.8964480996505362</c:v>
                </c:pt>
                <c:pt idx="2955">
                  <c:v>9.8964480996505362</c:v>
                </c:pt>
                <c:pt idx="2956">
                  <c:v>9.8964480996505362</c:v>
                </c:pt>
                <c:pt idx="2957">
                  <c:v>9.8964480996505362</c:v>
                </c:pt>
                <c:pt idx="2958">
                  <c:v>9.8964480996505362</c:v>
                </c:pt>
                <c:pt idx="2959">
                  <c:v>9.8964480996505362</c:v>
                </c:pt>
                <c:pt idx="2960">
                  <c:v>9.8964480996505362</c:v>
                </c:pt>
                <c:pt idx="2961">
                  <c:v>9.8964480996505362</c:v>
                </c:pt>
                <c:pt idx="2962">
                  <c:v>9.8964480996505362</c:v>
                </c:pt>
                <c:pt idx="2963">
                  <c:v>9.8964480996505362</c:v>
                </c:pt>
                <c:pt idx="2964">
                  <c:v>9.8964480996505362</c:v>
                </c:pt>
                <c:pt idx="2965">
                  <c:v>9.8964480996505362</c:v>
                </c:pt>
                <c:pt idx="2966">
                  <c:v>9.8964480996505362</c:v>
                </c:pt>
                <c:pt idx="2967">
                  <c:v>9.8964480996505362</c:v>
                </c:pt>
                <c:pt idx="2968">
                  <c:v>9.8964480996505362</c:v>
                </c:pt>
                <c:pt idx="2969">
                  <c:v>9.8964480996505362</c:v>
                </c:pt>
                <c:pt idx="2970">
                  <c:v>9.8964480996505362</c:v>
                </c:pt>
                <c:pt idx="2971">
                  <c:v>9.8964480996505362</c:v>
                </c:pt>
                <c:pt idx="2972">
                  <c:v>9.8964480996505362</c:v>
                </c:pt>
                <c:pt idx="2973">
                  <c:v>9.8964480996505362</c:v>
                </c:pt>
                <c:pt idx="2974">
                  <c:v>9.8964480996505362</c:v>
                </c:pt>
                <c:pt idx="2975">
                  <c:v>9.8964480996505362</c:v>
                </c:pt>
                <c:pt idx="2976">
                  <c:v>9.8964480996505362</c:v>
                </c:pt>
                <c:pt idx="2977">
                  <c:v>9.8964480996505362</c:v>
                </c:pt>
                <c:pt idx="2978">
                  <c:v>9.8964480996505362</c:v>
                </c:pt>
                <c:pt idx="2979">
                  <c:v>9.9421280285795319</c:v>
                </c:pt>
                <c:pt idx="2980">
                  <c:v>9.9880188064804187</c:v>
                </c:pt>
                <c:pt idx="2981">
                  <c:v>9.9880188064804187</c:v>
                </c:pt>
                <c:pt idx="2982">
                  <c:v>9.9880188064804187</c:v>
                </c:pt>
                <c:pt idx="2983">
                  <c:v>9.9880188064804187</c:v>
                </c:pt>
                <c:pt idx="2984">
                  <c:v>10.080436806628608</c:v>
                </c:pt>
                <c:pt idx="2985">
                  <c:v>10.173709940003505</c:v>
                </c:pt>
                <c:pt idx="2986">
                  <c:v>10.173709940003505</c:v>
                </c:pt>
                <c:pt idx="2987">
                  <c:v>10.22066965143979</c:v>
                </c:pt>
                <c:pt idx="2988">
                  <c:v>10.22066965143979</c:v>
                </c:pt>
                <c:pt idx="2989">
                  <c:v>10.267846119055619</c:v>
                </c:pt>
                <c:pt idx="2990">
                  <c:v>10.315240343352</c:v>
                </c:pt>
                <c:pt idx="2991">
                  <c:v>10.315240343352</c:v>
                </c:pt>
                <c:pt idx="2992">
                  <c:v>10.362853329448173</c:v>
                </c:pt>
                <c:pt idx="2993">
                  <c:v>10.362853329448173</c:v>
                </c:pt>
                <c:pt idx="2994">
                  <c:v>10.362853329448173</c:v>
                </c:pt>
                <c:pt idx="2995">
                  <c:v>10.362853329448173</c:v>
                </c:pt>
                <c:pt idx="2996">
                  <c:v>10.362853329448173</c:v>
                </c:pt>
                <c:pt idx="2997">
                  <c:v>10.362853329448173</c:v>
                </c:pt>
                <c:pt idx="2998">
                  <c:v>10.362853329448173</c:v>
                </c:pt>
                <c:pt idx="2999">
                  <c:v>10.362853329448173</c:v>
                </c:pt>
                <c:pt idx="3000">
                  <c:v>10.362853329448173</c:v>
                </c:pt>
                <c:pt idx="3001">
                  <c:v>10.362853329448173</c:v>
                </c:pt>
                <c:pt idx="3002">
                  <c:v>10.362853329448173</c:v>
                </c:pt>
                <c:pt idx="3003">
                  <c:v>10.362853329448173</c:v>
                </c:pt>
                <c:pt idx="3004">
                  <c:v>10.362853329448173</c:v>
                </c:pt>
                <c:pt idx="3005">
                  <c:v>10.362853329448173</c:v>
                </c:pt>
                <c:pt idx="3006">
                  <c:v>10.362853329448173</c:v>
                </c:pt>
                <c:pt idx="3007">
                  <c:v>10.362853329448173</c:v>
                </c:pt>
                <c:pt idx="3008">
                  <c:v>10.362853329448173</c:v>
                </c:pt>
                <c:pt idx="3009">
                  <c:v>10.362853329448173</c:v>
                </c:pt>
                <c:pt idx="3010">
                  <c:v>10.362853329448173</c:v>
                </c:pt>
                <c:pt idx="3011">
                  <c:v>10.362853329448173</c:v>
                </c:pt>
                <c:pt idx="3012">
                  <c:v>10.362853329448173</c:v>
                </c:pt>
                <c:pt idx="3013">
                  <c:v>10.362853329448173</c:v>
                </c:pt>
                <c:pt idx="3014">
                  <c:v>10.362853329448173</c:v>
                </c:pt>
                <c:pt idx="3015">
                  <c:v>10.362853329448173</c:v>
                </c:pt>
                <c:pt idx="3016">
                  <c:v>10.362853329448173</c:v>
                </c:pt>
                <c:pt idx="3017">
                  <c:v>10.362853329448173</c:v>
                </c:pt>
                <c:pt idx="3018">
                  <c:v>10.362853329448173</c:v>
                </c:pt>
                <c:pt idx="3019">
                  <c:v>10.362853329448173</c:v>
                </c:pt>
                <c:pt idx="3020">
                  <c:v>10.362853329448173</c:v>
                </c:pt>
                <c:pt idx="3021">
                  <c:v>10.362853329448173</c:v>
                </c:pt>
                <c:pt idx="3022">
                  <c:v>10.362853329448173</c:v>
                </c:pt>
                <c:pt idx="3023">
                  <c:v>10.362853329448173</c:v>
                </c:pt>
                <c:pt idx="3024">
                  <c:v>10.362853329448173</c:v>
                </c:pt>
                <c:pt idx="3025">
                  <c:v>10.362853329448173</c:v>
                </c:pt>
                <c:pt idx="3026">
                  <c:v>10.362853329448173</c:v>
                </c:pt>
                <c:pt idx="3027">
                  <c:v>10.362853329448173</c:v>
                </c:pt>
                <c:pt idx="3028">
                  <c:v>10.362853329448173</c:v>
                </c:pt>
                <c:pt idx="3029">
                  <c:v>10.362853329448173</c:v>
                </c:pt>
                <c:pt idx="3030">
                  <c:v>10.362853329448173</c:v>
                </c:pt>
                <c:pt idx="3031">
                  <c:v>10.362853329448173</c:v>
                </c:pt>
                <c:pt idx="3032">
                  <c:v>10.362853329448173</c:v>
                </c:pt>
                <c:pt idx="3033">
                  <c:v>10.362853329448173</c:v>
                </c:pt>
                <c:pt idx="3034">
                  <c:v>10.362853329448173</c:v>
                </c:pt>
                <c:pt idx="3035">
                  <c:v>10.362853329448173</c:v>
                </c:pt>
                <c:pt idx="3036">
                  <c:v>10.362853329448173</c:v>
                </c:pt>
                <c:pt idx="3037">
                  <c:v>10.362853329448173</c:v>
                </c:pt>
                <c:pt idx="3038">
                  <c:v>10.362853329448173</c:v>
                </c:pt>
                <c:pt idx="3039">
                  <c:v>10.362853329448173</c:v>
                </c:pt>
                <c:pt idx="3040">
                  <c:v>10.362853329448173</c:v>
                </c:pt>
                <c:pt idx="3041">
                  <c:v>10.362853329448173</c:v>
                </c:pt>
                <c:pt idx="3042">
                  <c:v>10.362853329448173</c:v>
                </c:pt>
                <c:pt idx="3043">
                  <c:v>10.362853329448173</c:v>
                </c:pt>
                <c:pt idx="3044">
                  <c:v>10.362853329448173</c:v>
                </c:pt>
                <c:pt idx="3045">
                  <c:v>10.362853329448173</c:v>
                </c:pt>
                <c:pt idx="3046">
                  <c:v>10.362853329448173</c:v>
                </c:pt>
                <c:pt idx="3047">
                  <c:v>10.362853329448173</c:v>
                </c:pt>
                <c:pt idx="3048">
                  <c:v>10.362853329448173</c:v>
                </c:pt>
                <c:pt idx="3049">
                  <c:v>10.362853329448173</c:v>
                </c:pt>
                <c:pt idx="3050">
                  <c:v>10.362853329448173</c:v>
                </c:pt>
                <c:pt idx="3051">
                  <c:v>10.362853329448173</c:v>
                </c:pt>
                <c:pt idx="3052">
                  <c:v>10.362853329448173</c:v>
                </c:pt>
                <c:pt idx="3053">
                  <c:v>10.362853329448173</c:v>
                </c:pt>
                <c:pt idx="3054">
                  <c:v>10.362853329448173</c:v>
                </c:pt>
                <c:pt idx="3055">
                  <c:v>10.362853329448173</c:v>
                </c:pt>
                <c:pt idx="3056">
                  <c:v>10.362853329448173</c:v>
                </c:pt>
                <c:pt idx="3057">
                  <c:v>10.362853329448173</c:v>
                </c:pt>
                <c:pt idx="3058">
                  <c:v>10.362853329448173</c:v>
                </c:pt>
                <c:pt idx="3059">
                  <c:v>10.362853329448173</c:v>
                </c:pt>
                <c:pt idx="3060">
                  <c:v>10.362853329448173</c:v>
                </c:pt>
                <c:pt idx="3061">
                  <c:v>10.362853329448173</c:v>
                </c:pt>
                <c:pt idx="3062">
                  <c:v>10.362853329448173</c:v>
                </c:pt>
                <c:pt idx="3063">
                  <c:v>10.362853329448173</c:v>
                </c:pt>
                <c:pt idx="3064">
                  <c:v>10.362853329448173</c:v>
                </c:pt>
                <c:pt idx="3065">
                  <c:v>10.362853329448173</c:v>
                </c:pt>
                <c:pt idx="3066">
                  <c:v>10.362853329448173</c:v>
                </c:pt>
                <c:pt idx="3067">
                  <c:v>10.362853329448173</c:v>
                </c:pt>
                <c:pt idx="3068">
                  <c:v>10.410686087102677</c:v>
                </c:pt>
                <c:pt idx="3069">
                  <c:v>10.507014979446753</c:v>
                </c:pt>
                <c:pt idx="3070">
                  <c:v>10.653182117766926</c:v>
                </c:pt>
                <c:pt idx="3071">
                  <c:v>10.653182117766926</c:v>
                </c:pt>
                <c:pt idx="3072">
                  <c:v>10.70235497222005</c:v>
                </c:pt>
                <c:pt idx="3073">
                  <c:v>10.801382643530228</c:v>
                </c:pt>
                <c:pt idx="3074">
                  <c:v>10.801382643530228</c:v>
                </c:pt>
                <c:pt idx="3075">
                  <c:v>10.851239560529489</c:v>
                </c:pt>
                <c:pt idx="3076">
                  <c:v>10.851239560529489</c:v>
                </c:pt>
                <c:pt idx="3077">
                  <c:v>10.851239560529489</c:v>
                </c:pt>
                <c:pt idx="3078">
                  <c:v>10.851239560529489</c:v>
                </c:pt>
                <c:pt idx="3079">
                  <c:v>10.851239560529489</c:v>
                </c:pt>
                <c:pt idx="3080">
                  <c:v>10.851239560529489</c:v>
                </c:pt>
                <c:pt idx="3081">
                  <c:v>10.851239560529489</c:v>
                </c:pt>
                <c:pt idx="3082">
                  <c:v>10.851239560529489</c:v>
                </c:pt>
                <c:pt idx="3083">
                  <c:v>10.851239560529489</c:v>
                </c:pt>
                <c:pt idx="3084">
                  <c:v>10.851239560529489</c:v>
                </c:pt>
                <c:pt idx="3085">
                  <c:v>10.851239560529489</c:v>
                </c:pt>
                <c:pt idx="3086">
                  <c:v>10.851239560529489</c:v>
                </c:pt>
                <c:pt idx="3087">
                  <c:v>10.851239560529489</c:v>
                </c:pt>
                <c:pt idx="3088">
                  <c:v>10.851239560529489</c:v>
                </c:pt>
                <c:pt idx="3089">
                  <c:v>10.851239560529489</c:v>
                </c:pt>
                <c:pt idx="3090">
                  <c:v>10.851239560529489</c:v>
                </c:pt>
                <c:pt idx="3091">
                  <c:v>10.851239560529489</c:v>
                </c:pt>
                <c:pt idx="3092">
                  <c:v>10.851239560529489</c:v>
                </c:pt>
                <c:pt idx="3093">
                  <c:v>10.851239560529489</c:v>
                </c:pt>
                <c:pt idx="3094">
                  <c:v>10.851239560529489</c:v>
                </c:pt>
                <c:pt idx="3095">
                  <c:v>10.851239560529489</c:v>
                </c:pt>
                <c:pt idx="3096">
                  <c:v>10.851239560529489</c:v>
                </c:pt>
                <c:pt idx="3097">
                  <c:v>10.851239560529489</c:v>
                </c:pt>
                <c:pt idx="3098">
                  <c:v>10.851239560529489</c:v>
                </c:pt>
                <c:pt idx="3099">
                  <c:v>10.851239560529489</c:v>
                </c:pt>
                <c:pt idx="3100">
                  <c:v>10.851239560529489</c:v>
                </c:pt>
                <c:pt idx="3101">
                  <c:v>10.851239560529489</c:v>
                </c:pt>
                <c:pt idx="3102">
                  <c:v>10.851239560529489</c:v>
                </c:pt>
                <c:pt idx="3103">
                  <c:v>10.851239560529489</c:v>
                </c:pt>
                <c:pt idx="3104">
                  <c:v>10.851239560529489</c:v>
                </c:pt>
                <c:pt idx="3105">
                  <c:v>10.851239560529489</c:v>
                </c:pt>
                <c:pt idx="3106">
                  <c:v>10.851239560529489</c:v>
                </c:pt>
                <c:pt idx="3107">
                  <c:v>10.851239560529489</c:v>
                </c:pt>
                <c:pt idx="3108">
                  <c:v>10.851239560529489</c:v>
                </c:pt>
                <c:pt idx="3109">
                  <c:v>10.851239560529489</c:v>
                </c:pt>
                <c:pt idx="3110">
                  <c:v>10.851239560529489</c:v>
                </c:pt>
                <c:pt idx="3111">
                  <c:v>10.851239560529489</c:v>
                </c:pt>
                <c:pt idx="3112">
                  <c:v>10.851239560529489</c:v>
                </c:pt>
                <c:pt idx="3113">
                  <c:v>10.851239560529489</c:v>
                </c:pt>
                <c:pt idx="3114">
                  <c:v>10.851239560529489</c:v>
                </c:pt>
                <c:pt idx="3115">
                  <c:v>10.851239560529489</c:v>
                </c:pt>
                <c:pt idx="3116">
                  <c:v>10.851239560529489</c:v>
                </c:pt>
                <c:pt idx="3117">
                  <c:v>10.851239560529489</c:v>
                </c:pt>
                <c:pt idx="3118">
                  <c:v>10.851239560529489</c:v>
                </c:pt>
                <c:pt idx="3119">
                  <c:v>10.851239560529489</c:v>
                </c:pt>
                <c:pt idx="3120">
                  <c:v>10.851239560529489</c:v>
                </c:pt>
                <c:pt idx="3121">
                  <c:v>10.851239560529489</c:v>
                </c:pt>
                <c:pt idx="3122">
                  <c:v>10.851239560529489</c:v>
                </c:pt>
                <c:pt idx="3123">
                  <c:v>10.851239560529489</c:v>
                </c:pt>
                <c:pt idx="3124">
                  <c:v>10.851239560529489</c:v>
                </c:pt>
                <c:pt idx="3125">
                  <c:v>10.851239560529489</c:v>
                </c:pt>
                <c:pt idx="3126">
                  <c:v>10.851239560529489</c:v>
                </c:pt>
                <c:pt idx="3127">
                  <c:v>10.851239560529489</c:v>
                </c:pt>
                <c:pt idx="3128">
                  <c:v>10.851239560529489</c:v>
                </c:pt>
                <c:pt idx="3129">
                  <c:v>10.851239560529489</c:v>
                </c:pt>
                <c:pt idx="3130">
                  <c:v>10.851239560529489</c:v>
                </c:pt>
                <c:pt idx="3131">
                  <c:v>10.851239560529489</c:v>
                </c:pt>
                <c:pt idx="3132">
                  <c:v>10.851239560529489</c:v>
                </c:pt>
                <c:pt idx="3133">
                  <c:v>10.851239560529489</c:v>
                </c:pt>
                <c:pt idx="3134">
                  <c:v>10.851239560529489</c:v>
                </c:pt>
                <c:pt idx="3135">
                  <c:v>10.851239560529489</c:v>
                </c:pt>
                <c:pt idx="3136">
                  <c:v>10.851239560529489</c:v>
                </c:pt>
                <c:pt idx="3137">
                  <c:v>10.851239560529489</c:v>
                </c:pt>
                <c:pt idx="3138">
                  <c:v>10.851239560529489</c:v>
                </c:pt>
                <c:pt idx="3139">
                  <c:v>10.851239560529489</c:v>
                </c:pt>
                <c:pt idx="3140">
                  <c:v>10.851239560529489</c:v>
                </c:pt>
                <c:pt idx="3141">
                  <c:v>10.851239560529489</c:v>
                </c:pt>
                <c:pt idx="3142">
                  <c:v>10.851239560529489</c:v>
                </c:pt>
                <c:pt idx="3143">
                  <c:v>10.851239560529489</c:v>
                </c:pt>
                <c:pt idx="3144">
                  <c:v>10.851239560529489</c:v>
                </c:pt>
                <c:pt idx="3145">
                  <c:v>10.851239560529489</c:v>
                </c:pt>
                <c:pt idx="3146">
                  <c:v>10.851239560529489</c:v>
                </c:pt>
                <c:pt idx="3147">
                  <c:v>10.851239560529489</c:v>
                </c:pt>
                <c:pt idx="3148">
                  <c:v>10.851239560529489</c:v>
                </c:pt>
                <c:pt idx="3149">
                  <c:v>10.851239560529489</c:v>
                </c:pt>
                <c:pt idx="3150">
                  <c:v>10.851239560529489</c:v>
                </c:pt>
                <c:pt idx="3151">
                  <c:v>10.851239560529489</c:v>
                </c:pt>
                <c:pt idx="3152">
                  <c:v>10.851239560529489</c:v>
                </c:pt>
                <c:pt idx="3153">
                  <c:v>10.851239560529489</c:v>
                </c:pt>
                <c:pt idx="3154">
                  <c:v>10.851239560529489</c:v>
                </c:pt>
                <c:pt idx="3155">
                  <c:v>10.851239560529489</c:v>
                </c:pt>
                <c:pt idx="3156">
                  <c:v>10.851239560529489</c:v>
                </c:pt>
                <c:pt idx="3157">
                  <c:v>10.851239560529489</c:v>
                </c:pt>
                <c:pt idx="3158">
                  <c:v>10.851239560529489</c:v>
                </c:pt>
                <c:pt idx="3159">
                  <c:v>10.851239560529489</c:v>
                </c:pt>
                <c:pt idx="3160">
                  <c:v>10.851239560529489</c:v>
                </c:pt>
                <c:pt idx="3161">
                  <c:v>10.851239560529489</c:v>
                </c:pt>
                <c:pt idx="3162">
                  <c:v>10.851239560529489</c:v>
                </c:pt>
                <c:pt idx="3163">
                  <c:v>10.851239560529489</c:v>
                </c:pt>
                <c:pt idx="3164">
                  <c:v>10.851239560529489</c:v>
                </c:pt>
                <c:pt idx="3165">
                  <c:v>10.851239560529489</c:v>
                </c:pt>
                <c:pt idx="3166">
                  <c:v>10.851239560529489</c:v>
                </c:pt>
                <c:pt idx="3167">
                  <c:v>10.851239560529489</c:v>
                </c:pt>
                <c:pt idx="3168">
                  <c:v>10.851239560529489</c:v>
                </c:pt>
                <c:pt idx="3169">
                  <c:v>10.851239560529489</c:v>
                </c:pt>
                <c:pt idx="3170">
                  <c:v>10.851239560529489</c:v>
                </c:pt>
                <c:pt idx="3171">
                  <c:v>10.901326606601494</c:v>
                </c:pt>
                <c:pt idx="3172">
                  <c:v>10.901326606601494</c:v>
                </c:pt>
                <c:pt idx="3173">
                  <c:v>10.901326606601494</c:v>
                </c:pt>
                <c:pt idx="3174">
                  <c:v>10.951644843973854</c:v>
                </c:pt>
                <c:pt idx="3175">
                  <c:v>10.951644843973854</c:v>
                </c:pt>
                <c:pt idx="3176">
                  <c:v>11.002195339777106</c:v>
                </c:pt>
                <c:pt idx="3177">
                  <c:v>11.103997399849504</c:v>
                </c:pt>
                <c:pt idx="3178">
                  <c:v>11.206741422786099</c:v>
                </c:pt>
                <c:pt idx="3179">
                  <c:v>11.206741422786099</c:v>
                </c:pt>
                <c:pt idx="3180">
                  <c:v>11.258469390897892</c:v>
                </c:pt>
                <c:pt idx="3181">
                  <c:v>11.310436124462035</c:v>
                </c:pt>
                <c:pt idx="3182">
                  <c:v>11.310436124462035</c:v>
                </c:pt>
                <c:pt idx="3183">
                  <c:v>11.362642725569735</c:v>
                </c:pt>
                <c:pt idx="3184">
                  <c:v>11.362642725569735</c:v>
                </c:pt>
                <c:pt idx="3185">
                  <c:v>11.362642725569735</c:v>
                </c:pt>
                <c:pt idx="3186">
                  <c:v>11.362642725569735</c:v>
                </c:pt>
                <c:pt idx="3187">
                  <c:v>11.362642725569735</c:v>
                </c:pt>
                <c:pt idx="3188">
                  <c:v>11.362642725569735</c:v>
                </c:pt>
                <c:pt idx="3189">
                  <c:v>11.362642725569735</c:v>
                </c:pt>
                <c:pt idx="3190">
                  <c:v>11.362642725569735</c:v>
                </c:pt>
                <c:pt idx="3191">
                  <c:v>11.362642725569735</c:v>
                </c:pt>
                <c:pt idx="3192">
                  <c:v>11.362642725569735</c:v>
                </c:pt>
                <c:pt idx="3193">
                  <c:v>11.362642725569735</c:v>
                </c:pt>
                <c:pt idx="3194">
                  <c:v>11.362642725569735</c:v>
                </c:pt>
                <c:pt idx="3195">
                  <c:v>11.362642725569735</c:v>
                </c:pt>
                <c:pt idx="3196">
                  <c:v>11.362642725569735</c:v>
                </c:pt>
                <c:pt idx="3197">
                  <c:v>11.362642725569735</c:v>
                </c:pt>
                <c:pt idx="3198">
                  <c:v>11.362642725569735</c:v>
                </c:pt>
                <c:pt idx="3199">
                  <c:v>11.362642725569735</c:v>
                </c:pt>
                <c:pt idx="3200">
                  <c:v>11.362642725569735</c:v>
                </c:pt>
                <c:pt idx="3201">
                  <c:v>11.362642725569735</c:v>
                </c:pt>
                <c:pt idx="3202">
                  <c:v>11.362642725569735</c:v>
                </c:pt>
                <c:pt idx="3203">
                  <c:v>11.362642725569735</c:v>
                </c:pt>
                <c:pt idx="3204">
                  <c:v>11.362642725569735</c:v>
                </c:pt>
                <c:pt idx="3205">
                  <c:v>11.362642725569735</c:v>
                </c:pt>
                <c:pt idx="3206">
                  <c:v>11.362642725569735</c:v>
                </c:pt>
                <c:pt idx="3207">
                  <c:v>11.362642725569735</c:v>
                </c:pt>
                <c:pt idx="3208">
                  <c:v>11.362642725569735</c:v>
                </c:pt>
                <c:pt idx="3209">
                  <c:v>11.362642725569735</c:v>
                </c:pt>
                <c:pt idx="3210">
                  <c:v>11.362642725569735</c:v>
                </c:pt>
                <c:pt idx="3211">
                  <c:v>11.362642725569735</c:v>
                </c:pt>
                <c:pt idx="3212">
                  <c:v>11.362642725569735</c:v>
                </c:pt>
                <c:pt idx="3213">
                  <c:v>11.362642725569735</c:v>
                </c:pt>
                <c:pt idx="3214">
                  <c:v>11.362642725569735</c:v>
                </c:pt>
                <c:pt idx="3215">
                  <c:v>11.362642725569735</c:v>
                </c:pt>
                <c:pt idx="3216">
                  <c:v>11.362642725569735</c:v>
                </c:pt>
                <c:pt idx="3217">
                  <c:v>11.362642725569735</c:v>
                </c:pt>
                <c:pt idx="3218">
                  <c:v>11.362642725569735</c:v>
                </c:pt>
                <c:pt idx="3219">
                  <c:v>11.362642725569735</c:v>
                </c:pt>
                <c:pt idx="3220">
                  <c:v>11.362642725569735</c:v>
                </c:pt>
                <c:pt idx="3221">
                  <c:v>11.362642725569735</c:v>
                </c:pt>
                <c:pt idx="3222">
                  <c:v>11.362642725569735</c:v>
                </c:pt>
                <c:pt idx="3223">
                  <c:v>11.362642725569735</c:v>
                </c:pt>
                <c:pt idx="3224">
                  <c:v>11.362642725569735</c:v>
                </c:pt>
                <c:pt idx="3225">
                  <c:v>11.362642725569735</c:v>
                </c:pt>
                <c:pt idx="3226">
                  <c:v>11.362642725569735</c:v>
                </c:pt>
                <c:pt idx="3227">
                  <c:v>11.362642725569735</c:v>
                </c:pt>
                <c:pt idx="3228">
                  <c:v>11.362642725569735</c:v>
                </c:pt>
                <c:pt idx="3229">
                  <c:v>11.362642725569735</c:v>
                </c:pt>
                <c:pt idx="3230">
                  <c:v>11.362642725569735</c:v>
                </c:pt>
                <c:pt idx="3231">
                  <c:v>11.362642725569735</c:v>
                </c:pt>
                <c:pt idx="3232">
                  <c:v>11.362642725569735</c:v>
                </c:pt>
                <c:pt idx="3233">
                  <c:v>11.362642725569735</c:v>
                </c:pt>
                <c:pt idx="3234">
                  <c:v>11.362642725569735</c:v>
                </c:pt>
                <c:pt idx="3235">
                  <c:v>11.362642725569735</c:v>
                </c:pt>
                <c:pt idx="3236">
                  <c:v>11.362642725569735</c:v>
                </c:pt>
                <c:pt idx="3237">
                  <c:v>11.362642725569735</c:v>
                </c:pt>
                <c:pt idx="3238">
                  <c:v>11.362642725569735</c:v>
                </c:pt>
                <c:pt idx="3239">
                  <c:v>11.362642725569735</c:v>
                </c:pt>
                <c:pt idx="3240">
                  <c:v>11.362642725569735</c:v>
                </c:pt>
                <c:pt idx="3241">
                  <c:v>11.362642725569735</c:v>
                </c:pt>
                <c:pt idx="3242">
                  <c:v>11.362642725569735</c:v>
                </c:pt>
                <c:pt idx="3243">
                  <c:v>11.362642725569735</c:v>
                </c:pt>
                <c:pt idx="3244">
                  <c:v>11.362642725569735</c:v>
                </c:pt>
                <c:pt idx="3245">
                  <c:v>11.362642725569735</c:v>
                </c:pt>
                <c:pt idx="3246">
                  <c:v>11.362642725569735</c:v>
                </c:pt>
                <c:pt idx="3247">
                  <c:v>11.362642725569735</c:v>
                </c:pt>
                <c:pt idx="3248">
                  <c:v>11.362642725569735</c:v>
                </c:pt>
                <c:pt idx="3249">
                  <c:v>11.362642725569735</c:v>
                </c:pt>
                <c:pt idx="3250">
                  <c:v>11.362642725569735</c:v>
                </c:pt>
                <c:pt idx="3251">
                  <c:v>11.362642725569735</c:v>
                </c:pt>
                <c:pt idx="3252">
                  <c:v>11.362642725569735</c:v>
                </c:pt>
                <c:pt idx="3253">
                  <c:v>11.415090301399276</c:v>
                </c:pt>
                <c:pt idx="3254">
                  <c:v>11.789064706566394</c:v>
                </c:pt>
                <c:pt idx="3255">
                  <c:v>11.898147579246945</c:v>
                </c:pt>
                <c:pt idx="3256">
                  <c:v>11.898147579246945</c:v>
                </c:pt>
                <c:pt idx="3257">
                  <c:v>11.898147579246945</c:v>
                </c:pt>
                <c:pt idx="3258">
                  <c:v>11.898147579246945</c:v>
                </c:pt>
                <c:pt idx="3259">
                  <c:v>11.898147579246945</c:v>
                </c:pt>
                <c:pt idx="3260">
                  <c:v>11.898147579246945</c:v>
                </c:pt>
                <c:pt idx="3261">
                  <c:v>11.898147579246945</c:v>
                </c:pt>
                <c:pt idx="3262">
                  <c:v>11.898147579246945</c:v>
                </c:pt>
                <c:pt idx="3263">
                  <c:v>11.898147579246945</c:v>
                </c:pt>
                <c:pt idx="3264">
                  <c:v>11.898147579246945</c:v>
                </c:pt>
                <c:pt idx="3265">
                  <c:v>11.898147579246945</c:v>
                </c:pt>
                <c:pt idx="3266">
                  <c:v>11.898147579246945</c:v>
                </c:pt>
                <c:pt idx="3267">
                  <c:v>11.898147579246945</c:v>
                </c:pt>
                <c:pt idx="3268">
                  <c:v>11.898147579246945</c:v>
                </c:pt>
                <c:pt idx="3269">
                  <c:v>11.898147579246945</c:v>
                </c:pt>
                <c:pt idx="3270">
                  <c:v>11.898147579246945</c:v>
                </c:pt>
                <c:pt idx="3271">
                  <c:v>11.898147579246945</c:v>
                </c:pt>
                <c:pt idx="3272">
                  <c:v>11.898147579246945</c:v>
                </c:pt>
                <c:pt idx="3273">
                  <c:v>11.898147579246945</c:v>
                </c:pt>
                <c:pt idx="3274">
                  <c:v>11.898147579246945</c:v>
                </c:pt>
                <c:pt idx="3275">
                  <c:v>11.898147579246945</c:v>
                </c:pt>
                <c:pt idx="3276">
                  <c:v>11.898147579246945</c:v>
                </c:pt>
                <c:pt idx="3277">
                  <c:v>11.898147579246945</c:v>
                </c:pt>
                <c:pt idx="3278">
                  <c:v>11.898147579246945</c:v>
                </c:pt>
                <c:pt idx="3279">
                  <c:v>11.898147579246945</c:v>
                </c:pt>
                <c:pt idx="3280">
                  <c:v>11.898147579246945</c:v>
                </c:pt>
                <c:pt idx="3281">
                  <c:v>11.898147579246945</c:v>
                </c:pt>
                <c:pt idx="3282">
                  <c:v>11.898147579246945</c:v>
                </c:pt>
                <c:pt idx="3283">
                  <c:v>11.898147579246945</c:v>
                </c:pt>
                <c:pt idx="3284">
                  <c:v>11.898147579246945</c:v>
                </c:pt>
                <c:pt idx="3285">
                  <c:v>11.898147579246945</c:v>
                </c:pt>
                <c:pt idx="3286">
                  <c:v>11.898147579246945</c:v>
                </c:pt>
                <c:pt idx="3287">
                  <c:v>11.898147579246945</c:v>
                </c:pt>
                <c:pt idx="3288">
                  <c:v>11.898147579246945</c:v>
                </c:pt>
                <c:pt idx="3289">
                  <c:v>11.898147579246945</c:v>
                </c:pt>
                <c:pt idx="3290">
                  <c:v>11.898147579246945</c:v>
                </c:pt>
                <c:pt idx="3291">
                  <c:v>11.898147579246945</c:v>
                </c:pt>
                <c:pt idx="3292">
                  <c:v>11.898147579246945</c:v>
                </c:pt>
                <c:pt idx="3293">
                  <c:v>11.898147579246945</c:v>
                </c:pt>
                <c:pt idx="3294">
                  <c:v>11.898147579246945</c:v>
                </c:pt>
                <c:pt idx="3295">
                  <c:v>11.898147579246945</c:v>
                </c:pt>
                <c:pt idx="3296">
                  <c:v>11.898147579246945</c:v>
                </c:pt>
                <c:pt idx="3297">
                  <c:v>11.898147579246945</c:v>
                </c:pt>
                <c:pt idx="3298">
                  <c:v>11.898147579246945</c:v>
                </c:pt>
                <c:pt idx="3299">
                  <c:v>11.898147579246945</c:v>
                </c:pt>
                <c:pt idx="3300">
                  <c:v>11.898147579246945</c:v>
                </c:pt>
                <c:pt idx="3301">
                  <c:v>11.898147579246945</c:v>
                </c:pt>
                <c:pt idx="3302">
                  <c:v>11.898147579246945</c:v>
                </c:pt>
                <c:pt idx="3303">
                  <c:v>11.898147579246945</c:v>
                </c:pt>
                <c:pt idx="3304">
                  <c:v>11.898147579246945</c:v>
                </c:pt>
                <c:pt idx="3305">
                  <c:v>11.898147579246945</c:v>
                </c:pt>
                <c:pt idx="3306">
                  <c:v>11.898147579246945</c:v>
                </c:pt>
                <c:pt idx="3307">
                  <c:v>11.898147579246945</c:v>
                </c:pt>
                <c:pt idx="3308">
                  <c:v>11.898147579246945</c:v>
                </c:pt>
                <c:pt idx="3309">
                  <c:v>11.898147579246945</c:v>
                </c:pt>
                <c:pt idx="3310">
                  <c:v>11.898147579246945</c:v>
                </c:pt>
                <c:pt idx="3311">
                  <c:v>11.898147579246945</c:v>
                </c:pt>
                <c:pt idx="3312">
                  <c:v>11.898147579246945</c:v>
                </c:pt>
                <c:pt idx="3313">
                  <c:v>11.898147579246945</c:v>
                </c:pt>
                <c:pt idx="3314">
                  <c:v>11.898147579246945</c:v>
                </c:pt>
                <c:pt idx="3315">
                  <c:v>11.898147579246945</c:v>
                </c:pt>
                <c:pt idx="3316">
                  <c:v>11.898147579246945</c:v>
                </c:pt>
                <c:pt idx="3317">
                  <c:v>11.898147579246945</c:v>
                </c:pt>
                <c:pt idx="3318">
                  <c:v>11.898147579246945</c:v>
                </c:pt>
                <c:pt idx="3319">
                  <c:v>11.898147579246945</c:v>
                </c:pt>
                <c:pt idx="3320">
                  <c:v>11.898147579246945</c:v>
                </c:pt>
                <c:pt idx="3321">
                  <c:v>11.898147579246945</c:v>
                </c:pt>
                <c:pt idx="3322">
                  <c:v>11.898147579246945</c:v>
                </c:pt>
                <c:pt idx="3323">
                  <c:v>11.898147579246945</c:v>
                </c:pt>
                <c:pt idx="3324">
                  <c:v>11.898147579246945</c:v>
                </c:pt>
                <c:pt idx="3325">
                  <c:v>12.11935065801786</c:v>
                </c:pt>
                <c:pt idx="3326">
                  <c:v>12.175291038965618</c:v>
                </c:pt>
                <c:pt idx="3327">
                  <c:v>12.175291038965618</c:v>
                </c:pt>
                <c:pt idx="3328">
                  <c:v>12.175291038965618</c:v>
                </c:pt>
                <c:pt idx="3329">
                  <c:v>12.344666209064995</c:v>
                </c:pt>
                <c:pt idx="3330">
                  <c:v>12.458889999152154</c:v>
                </c:pt>
                <c:pt idx="3331">
                  <c:v>12.458889999152154</c:v>
                </c:pt>
                <c:pt idx="3332">
                  <c:v>12.458889999152154</c:v>
                </c:pt>
                <c:pt idx="3333">
                  <c:v>12.458889999152154</c:v>
                </c:pt>
                <c:pt idx="3334">
                  <c:v>12.458889999152154</c:v>
                </c:pt>
                <c:pt idx="3335">
                  <c:v>12.458889999152154</c:v>
                </c:pt>
                <c:pt idx="3336">
                  <c:v>12.458889999152154</c:v>
                </c:pt>
                <c:pt idx="3337">
                  <c:v>12.458889999152154</c:v>
                </c:pt>
                <c:pt idx="3338">
                  <c:v>12.458889999152154</c:v>
                </c:pt>
                <c:pt idx="3339">
                  <c:v>12.458889999152154</c:v>
                </c:pt>
                <c:pt idx="3340">
                  <c:v>12.458889999152154</c:v>
                </c:pt>
                <c:pt idx="3341">
                  <c:v>12.458889999152154</c:v>
                </c:pt>
                <c:pt idx="3342">
                  <c:v>12.458889999152154</c:v>
                </c:pt>
                <c:pt idx="3343">
                  <c:v>12.458889999152154</c:v>
                </c:pt>
                <c:pt idx="3344">
                  <c:v>12.458889999152154</c:v>
                </c:pt>
                <c:pt idx="3345">
                  <c:v>12.458889999152154</c:v>
                </c:pt>
                <c:pt idx="3346">
                  <c:v>12.458889999152154</c:v>
                </c:pt>
                <c:pt idx="3347">
                  <c:v>12.458889999152154</c:v>
                </c:pt>
                <c:pt idx="3348">
                  <c:v>12.458889999152154</c:v>
                </c:pt>
                <c:pt idx="3349">
                  <c:v>12.458889999152154</c:v>
                </c:pt>
                <c:pt idx="3350">
                  <c:v>12.458889999152154</c:v>
                </c:pt>
                <c:pt idx="3351">
                  <c:v>12.458889999152154</c:v>
                </c:pt>
                <c:pt idx="3352">
                  <c:v>12.458889999152154</c:v>
                </c:pt>
                <c:pt idx="3353">
                  <c:v>12.458889999152154</c:v>
                </c:pt>
                <c:pt idx="3354">
                  <c:v>12.458889999152154</c:v>
                </c:pt>
                <c:pt idx="3355">
                  <c:v>12.458889999152154</c:v>
                </c:pt>
                <c:pt idx="3356">
                  <c:v>12.458889999152154</c:v>
                </c:pt>
                <c:pt idx="3357">
                  <c:v>12.458889999152154</c:v>
                </c:pt>
                <c:pt idx="3358">
                  <c:v>12.458889999152154</c:v>
                </c:pt>
                <c:pt idx="3359">
                  <c:v>12.458889999152154</c:v>
                </c:pt>
                <c:pt idx="3360">
                  <c:v>12.458889999152154</c:v>
                </c:pt>
                <c:pt idx="3361">
                  <c:v>12.458889999152154</c:v>
                </c:pt>
                <c:pt idx="3362">
                  <c:v>12.458889999152154</c:v>
                </c:pt>
                <c:pt idx="3363">
                  <c:v>12.458889999152154</c:v>
                </c:pt>
                <c:pt idx="3364">
                  <c:v>12.458889999152154</c:v>
                </c:pt>
                <c:pt idx="3365">
                  <c:v>12.458889999152154</c:v>
                </c:pt>
                <c:pt idx="3366">
                  <c:v>12.458889999152154</c:v>
                </c:pt>
                <c:pt idx="3367">
                  <c:v>12.458889999152154</c:v>
                </c:pt>
                <c:pt idx="3368">
                  <c:v>12.458889999152154</c:v>
                </c:pt>
                <c:pt idx="3369">
                  <c:v>12.458889999152154</c:v>
                </c:pt>
                <c:pt idx="3370">
                  <c:v>12.458889999152154</c:v>
                </c:pt>
                <c:pt idx="3371">
                  <c:v>12.458889999152154</c:v>
                </c:pt>
                <c:pt idx="3372">
                  <c:v>12.458889999152154</c:v>
                </c:pt>
                <c:pt idx="3373">
                  <c:v>12.458889999152154</c:v>
                </c:pt>
                <c:pt idx="3374">
                  <c:v>12.458889999152154</c:v>
                </c:pt>
                <c:pt idx="3375">
                  <c:v>12.458889999152154</c:v>
                </c:pt>
                <c:pt idx="3376">
                  <c:v>12.458889999152154</c:v>
                </c:pt>
                <c:pt idx="3377">
                  <c:v>12.458889999152154</c:v>
                </c:pt>
                <c:pt idx="3378">
                  <c:v>12.458889999152154</c:v>
                </c:pt>
                <c:pt idx="3379">
                  <c:v>12.458889999152154</c:v>
                </c:pt>
                <c:pt idx="3380">
                  <c:v>12.458889999152154</c:v>
                </c:pt>
                <c:pt idx="3381">
                  <c:v>12.458889999152154</c:v>
                </c:pt>
                <c:pt idx="3382">
                  <c:v>12.458889999152154</c:v>
                </c:pt>
                <c:pt idx="3383">
                  <c:v>12.458889999152154</c:v>
                </c:pt>
                <c:pt idx="3384">
                  <c:v>12.458889999152154</c:v>
                </c:pt>
                <c:pt idx="3385">
                  <c:v>12.458889999152154</c:v>
                </c:pt>
                <c:pt idx="3386">
                  <c:v>12.458889999152154</c:v>
                </c:pt>
                <c:pt idx="3387">
                  <c:v>12.458889999152154</c:v>
                </c:pt>
                <c:pt idx="3388">
                  <c:v>12.458889999152154</c:v>
                </c:pt>
                <c:pt idx="3389">
                  <c:v>12.458889999152154</c:v>
                </c:pt>
                <c:pt idx="3390">
                  <c:v>12.458889999152154</c:v>
                </c:pt>
                <c:pt idx="3391">
                  <c:v>12.458889999152154</c:v>
                </c:pt>
                <c:pt idx="3392">
                  <c:v>12.458889999152154</c:v>
                </c:pt>
                <c:pt idx="3393">
                  <c:v>12.458889999152154</c:v>
                </c:pt>
                <c:pt idx="3394">
                  <c:v>12.458889999152154</c:v>
                </c:pt>
                <c:pt idx="3395">
                  <c:v>12.516397622489832</c:v>
                </c:pt>
                <c:pt idx="3396">
                  <c:v>12.574170688956253</c:v>
                </c:pt>
                <c:pt idx="3397">
                  <c:v>12.74909482772917</c:v>
                </c:pt>
                <c:pt idx="3398">
                  <c:v>12.74909482772917</c:v>
                </c:pt>
                <c:pt idx="3399">
                  <c:v>12.807941975693334</c:v>
                </c:pt>
                <c:pt idx="3400">
                  <c:v>12.867060749750994</c:v>
                </c:pt>
                <c:pt idx="3401">
                  <c:v>12.867060749750994</c:v>
                </c:pt>
                <c:pt idx="3402">
                  <c:v>13.046059395138078</c:v>
                </c:pt>
                <c:pt idx="3403">
                  <c:v>13.046059395138078</c:v>
                </c:pt>
                <c:pt idx="3404">
                  <c:v>13.046059395138078</c:v>
                </c:pt>
                <c:pt idx="3405">
                  <c:v>13.046059395138078</c:v>
                </c:pt>
                <c:pt idx="3406">
                  <c:v>13.046059395138078</c:v>
                </c:pt>
                <c:pt idx="3407">
                  <c:v>13.046059395138078</c:v>
                </c:pt>
                <c:pt idx="3408">
                  <c:v>13.046059395138078</c:v>
                </c:pt>
                <c:pt idx="3409">
                  <c:v>13.046059395138078</c:v>
                </c:pt>
                <c:pt idx="3410">
                  <c:v>13.046059395138078</c:v>
                </c:pt>
                <c:pt idx="3411">
                  <c:v>13.046059395138078</c:v>
                </c:pt>
                <c:pt idx="3412">
                  <c:v>13.046059395138078</c:v>
                </c:pt>
                <c:pt idx="3413">
                  <c:v>13.046059395138078</c:v>
                </c:pt>
                <c:pt idx="3414">
                  <c:v>13.046059395138078</c:v>
                </c:pt>
                <c:pt idx="3415">
                  <c:v>13.046059395138078</c:v>
                </c:pt>
                <c:pt idx="3416">
                  <c:v>13.046059395138078</c:v>
                </c:pt>
                <c:pt idx="3417">
                  <c:v>13.046059395138078</c:v>
                </c:pt>
                <c:pt idx="3418">
                  <c:v>13.046059395138078</c:v>
                </c:pt>
                <c:pt idx="3419">
                  <c:v>13.046059395138078</c:v>
                </c:pt>
                <c:pt idx="3420">
                  <c:v>13.046059395138078</c:v>
                </c:pt>
                <c:pt idx="3421">
                  <c:v>13.046059395138078</c:v>
                </c:pt>
                <c:pt idx="3422">
                  <c:v>13.046059395138078</c:v>
                </c:pt>
                <c:pt idx="3423">
                  <c:v>13.046059395138078</c:v>
                </c:pt>
                <c:pt idx="3424">
                  <c:v>13.046059395138078</c:v>
                </c:pt>
                <c:pt idx="3425">
                  <c:v>13.046059395138078</c:v>
                </c:pt>
                <c:pt idx="3426">
                  <c:v>13.046059395138078</c:v>
                </c:pt>
                <c:pt idx="3427">
                  <c:v>13.046059395138078</c:v>
                </c:pt>
                <c:pt idx="3428">
                  <c:v>13.046059395138078</c:v>
                </c:pt>
                <c:pt idx="3429">
                  <c:v>13.046059395138078</c:v>
                </c:pt>
                <c:pt idx="3430">
                  <c:v>13.046059395138078</c:v>
                </c:pt>
                <c:pt idx="3431">
                  <c:v>13.046059395138078</c:v>
                </c:pt>
                <c:pt idx="3432">
                  <c:v>13.046059395138078</c:v>
                </c:pt>
                <c:pt idx="3433">
                  <c:v>13.046059395138078</c:v>
                </c:pt>
                <c:pt idx="3434">
                  <c:v>13.046059395138078</c:v>
                </c:pt>
                <c:pt idx="3435">
                  <c:v>13.046059395138078</c:v>
                </c:pt>
                <c:pt idx="3436">
                  <c:v>13.046059395138078</c:v>
                </c:pt>
                <c:pt idx="3437">
                  <c:v>13.046059395138078</c:v>
                </c:pt>
                <c:pt idx="3438">
                  <c:v>13.046059395138078</c:v>
                </c:pt>
                <c:pt idx="3439">
                  <c:v>13.046059395138078</c:v>
                </c:pt>
                <c:pt idx="3440">
                  <c:v>13.046059395138078</c:v>
                </c:pt>
                <c:pt idx="3441">
                  <c:v>13.046059395138078</c:v>
                </c:pt>
                <c:pt idx="3442">
                  <c:v>13.046059395138078</c:v>
                </c:pt>
                <c:pt idx="3443">
                  <c:v>13.046059395138078</c:v>
                </c:pt>
                <c:pt idx="3444">
                  <c:v>13.046059395138078</c:v>
                </c:pt>
                <c:pt idx="3445">
                  <c:v>13.046059395138078</c:v>
                </c:pt>
                <c:pt idx="3446">
                  <c:v>13.046059395138078</c:v>
                </c:pt>
                <c:pt idx="3447">
                  <c:v>13.046059395138078</c:v>
                </c:pt>
                <c:pt idx="3448">
                  <c:v>13.046059395138078</c:v>
                </c:pt>
                <c:pt idx="3449">
                  <c:v>13.046059395138078</c:v>
                </c:pt>
                <c:pt idx="3450">
                  <c:v>13.046059395138078</c:v>
                </c:pt>
                <c:pt idx="3451">
                  <c:v>13.046059395138078</c:v>
                </c:pt>
                <c:pt idx="3452">
                  <c:v>13.046059395138078</c:v>
                </c:pt>
                <c:pt idx="3453">
                  <c:v>13.046059395138078</c:v>
                </c:pt>
                <c:pt idx="3454">
                  <c:v>13.046059395138078</c:v>
                </c:pt>
                <c:pt idx="3455">
                  <c:v>13.046059395138078</c:v>
                </c:pt>
                <c:pt idx="3456">
                  <c:v>13.046059395138078</c:v>
                </c:pt>
                <c:pt idx="3457">
                  <c:v>13.046059395138078</c:v>
                </c:pt>
                <c:pt idx="3458">
                  <c:v>13.046059395138078</c:v>
                </c:pt>
                <c:pt idx="3459">
                  <c:v>13.046059395138078</c:v>
                </c:pt>
                <c:pt idx="3460">
                  <c:v>13.046059395138078</c:v>
                </c:pt>
                <c:pt idx="3461">
                  <c:v>13.046059395138078</c:v>
                </c:pt>
                <c:pt idx="3462">
                  <c:v>13.046059395138078</c:v>
                </c:pt>
                <c:pt idx="3463">
                  <c:v>13.046059395138078</c:v>
                </c:pt>
                <c:pt idx="3464">
                  <c:v>13.046059395138078</c:v>
                </c:pt>
                <c:pt idx="3465">
                  <c:v>13.046059395138078</c:v>
                </c:pt>
                <c:pt idx="3466">
                  <c:v>13.046059395138078</c:v>
                </c:pt>
                <c:pt idx="3467">
                  <c:v>13.046059395138078</c:v>
                </c:pt>
                <c:pt idx="3468">
                  <c:v>13.046059395138078</c:v>
                </c:pt>
                <c:pt idx="3469">
                  <c:v>13.046059395138078</c:v>
                </c:pt>
                <c:pt idx="3470">
                  <c:v>13.046059395138078</c:v>
                </c:pt>
                <c:pt idx="3471">
                  <c:v>13.046059395138078</c:v>
                </c:pt>
                <c:pt idx="3472">
                  <c:v>13.046059395138078</c:v>
                </c:pt>
                <c:pt idx="3473">
                  <c:v>13.046059395138078</c:v>
                </c:pt>
                <c:pt idx="3474">
                  <c:v>13.046059395138078</c:v>
                </c:pt>
                <c:pt idx="3475">
                  <c:v>13.046059395138078</c:v>
                </c:pt>
                <c:pt idx="3476">
                  <c:v>13.046059395138078</c:v>
                </c:pt>
                <c:pt idx="3477">
                  <c:v>13.046059395138078</c:v>
                </c:pt>
                <c:pt idx="3478">
                  <c:v>13.046059395138078</c:v>
                </c:pt>
                <c:pt idx="3479">
                  <c:v>13.046059395138078</c:v>
                </c:pt>
                <c:pt idx="3480">
                  <c:v>13.046059395138078</c:v>
                </c:pt>
                <c:pt idx="3481">
                  <c:v>13.046059395138078</c:v>
                </c:pt>
                <c:pt idx="3482">
                  <c:v>13.046059395138078</c:v>
                </c:pt>
                <c:pt idx="3483">
                  <c:v>13.046059395138078</c:v>
                </c:pt>
                <c:pt idx="3484">
                  <c:v>13.046059395138078</c:v>
                </c:pt>
                <c:pt idx="3485">
                  <c:v>13.106277269265505</c:v>
                </c:pt>
                <c:pt idx="3486">
                  <c:v>13.106277269265505</c:v>
                </c:pt>
                <c:pt idx="3487">
                  <c:v>13.106277269265505</c:v>
                </c:pt>
                <c:pt idx="3488">
                  <c:v>13.166773096470925</c:v>
                </c:pt>
                <c:pt idx="3489">
                  <c:v>13.22754815972746</c:v>
                </c:pt>
                <c:pt idx="3490">
                  <c:v>13.473466640569502</c:v>
                </c:pt>
                <c:pt idx="3491">
                  <c:v>13.473466640569502</c:v>
                </c:pt>
                <c:pt idx="3492">
                  <c:v>13.535657336905334</c:v>
                </c:pt>
                <c:pt idx="3493">
                  <c:v>13.535657336905334</c:v>
                </c:pt>
                <c:pt idx="3494">
                  <c:v>13.598135092452669</c:v>
                </c:pt>
                <c:pt idx="3495">
                  <c:v>13.66090123221672</c:v>
                </c:pt>
                <c:pt idx="3496">
                  <c:v>13.66090123221672</c:v>
                </c:pt>
                <c:pt idx="3497">
                  <c:v>13.66090123221672</c:v>
                </c:pt>
                <c:pt idx="3498">
                  <c:v>13.66090123221672</c:v>
                </c:pt>
                <c:pt idx="3499">
                  <c:v>13.66090123221672</c:v>
                </c:pt>
                <c:pt idx="3500">
                  <c:v>13.66090123221672</c:v>
                </c:pt>
                <c:pt idx="3501">
                  <c:v>13.66090123221672</c:v>
                </c:pt>
                <c:pt idx="3502">
                  <c:v>13.66090123221672</c:v>
                </c:pt>
                <c:pt idx="3503">
                  <c:v>13.66090123221672</c:v>
                </c:pt>
                <c:pt idx="3504">
                  <c:v>13.66090123221672</c:v>
                </c:pt>
                <c:pt idx="3505">
                  <c:v>13.66090123221672</c:v>
                </c:pt>
                <c:pt idx="3506">
                  <c:v>13.66090123221672</c:v>
                </c:pt>
                <c:pt idx="3507">
                  <c:v>13.66090123221672</c:v>
                </c:pt>
                <c:pt idx="3508">
                  <c:v>13.66090123221672</c:v>
                </c:pt>
                <c:pt idx="3509">
                  <c:v>13.66090123221672</c:v>
                </c:pt>
                <c:pt idx="3510">
                  <c:v>13.66090123221672</c:v>
                </c:pt>
                <c:pt idx="3511">
                  <c:v>13.66090123221672</c:v>
                </c:pt>
                <c:pt idx="3512">
                  <c:v>13.66090123221672</c:v>
                </c:pt>
                <c:pt idx="3513">
                  <c:v>13.66090123221672</c:v>
                </c:pt>
                <c:pt idx="3514">
                  <c:v>13.66090123221672</c:v>
                </c:pt>
                <c:pt idx="3515">
                  <c:v>13.66090123221672</c:v>
                </c:pt>
                <c:pt idx="3516">
                  <c:v>13.66090123221672</c:v>
                </c:pt>
                <c:pt idx="3517">
                  <c:v>13.66090123221672</c:v>
                </c:pt>
                <c:pt idx="3518">
                  <c:v>13.66090123221672</c:v>
                </c:pt>
                <c:pt idx="3519">
                  <c:v>13.66090123221672</c:v>
                </c:pt>
                <c:pt idx="3520">
                  <c:v>13.66090123221672</c:v>
                </c:pt>
                <c:pt idx="3521">
                  <c:v>13.66090123221672</c:v>
                </c:pt>
                <c:pt idx="3522">
                  <c:v>13.66090123221672</c:v>
                </c:pt>
                <c:pt idx="3523">
                  <c:v>13.66090123221672</c:v>
                </c:pt>
                <c:pt idx="3524">
                  <c:v>13.66090123221672</c:v>
                </c:pt>
                <c:pt idx="3525">
                  <c:v>13.66090123221672</c:v>
                </c:pt>
                <c:pt idx="3526">
                  <c:v>13.66090123221672</c:v>
                </c:pt>
                <c:pt idx="3527">
                  <c:v>13.66090123221672</c:v>
                </c:pt>
                <c:pt idx="3528">
                  <c:v>13.66090123221672</c:v>
                </c:pt>
                <c:pt idx="3529">
                  <c:v>13.66090123221672</c:v>
                </c:pt>
                <c:pt idx="3530">
                  <c:v>13.66090123221672</c:v>
                </c:pt>
                <c:pt idx="3531">
                  <c:v>13.66090123221672</c:v>
                </c:pt>
                <c:pt idx="3532">
                  <c:v>13.66090123221672</c:v>
                </c:pt>
                <c:pt idx="3533">
                  <c:v>13.66090123221672</c:v>
                </c:pt>
                <c:pt idx="3534">
                  <c:v>13.66090123221672</c:v>
                </c:pt>
                <c:pt idx="3535">
                  <c:v>13.66090123221672</c:v>
                </c:pt>
                <c:pt idx="3536">
                  <c:v>13.66090123221672</c:v>
                </c:pt>
                <c:pt idx="3537">
                  <c:v>13.66090123221672</c:v>
                </c:pt>
                <c:pt idx="3538">
                  <c:v>13.66090123221672</c:v>
                </c:pt>
                <c:pt idx="3539">
                  <c:v>13.66090123221672</c:v>
                </c:pt>
                <c:pt idx="3540">
                  <c:v>13.66090123221672</c:v>
                </c:pt>
                <c:pt idx="3541">
                  <c:v>13.66090123221672</c:v>
                </c:pt>
                <c:pt idx="3542">
                  <c:v>13.66090123221672</c:v>
                </c:pt>
                <c:pt idx="3543">
                  <c:v>13.66090123221672</c:v>
                </c:pt>
                <c:pt idx="3544">
                  <c:v>13.66090123221672</c:v>
                </c:pt>
                <c:pt idx="3545">
                  <c:v>13.66090123221672</c:v>
                </c:pt>
                <c:pt idx="3546">
                  <c:v>13.66090123221672</c:v>
                </c:pt>
                <c:pt idx="3547">
                  <c:v>13.66090123221672</c:v>
                </c:pt>
                <c:pt idx="3548">
                  <c:v>13.66090123221672</c:v>
                </c:pt>
                <c:pt idx="3549">
                  <c:v>13.66090123221672</c:v>
                </c:pt>
                <c:pt idx="3550">
                  <c:v>13.66090123221672</c:v>
                </c:pt>
                <c:pt idx="3551">
                  <c:v>13.66090123221672</c:v>
                </c:pt>
                <c:pt idx="3552">
                  <c:v>13.66090123221672</c:v>
                </c:pt>
                <c:pt idx="3553">
                  <c:v>13.66090123221672</c:v>
                </c:pt>
                <c:pt idx="3554">
                  <c:v>13.66090123221672</c:v>
                </c:pt>
                <c:pt idx="3555">
                  <c:v>13.66090123221672</c:v>
                </c:pt>
                <c:pt idx="3556">
                  <c:v>13.66090123221672</c:v>
                </c:pt>
                <c:pt idx="3557">
                  <c:v>13.66090123221672</c:v>
                </c:pt>
                <c:pt idx="3558">
                  <c:v>13.66090123221672</c:v>
                </c:pt>
                <c:pt idx="3559">
                  <c:v>13.66090123221672</c:v>
                </c:pt>
                <c:pt idx="3560">
                  <c:v>13.66090123221672</c:v>
                </c:pt>
                <c:pt idx="3561">
                  <c:v>13.66090123221672</c:v>
                </c:pt>
                <c:pt idx="3562">
                  <c:v>13.66090123221672</c:v>
                </c:pt>
                <c:pt idx="3563">
                  <c:v>13.66090123221672</c:v>
                </c:pt>
                <c:pt idx="3564">
                  <c:v>13.66090123221672</c:v>
                </c:pt>
                <c:pt idx="3565">
                  <c:v>13.66090123221672</c:v>
                </c:pt>
                <c:pt idx="3566">
                  <c:v>13.66090123221672</c:v>
                </c:pt>
                <c:pt idx="3567">
                  <c:v>13.66090123221672</c:v>
                </c:pt>
                <c:pt idx="3568">
                  <c:v>13.66090123221672</c:v>
                </c:pt>
                <c:pt idx="3569">
                  <c:v>13.66090123221672</c:v>
                </c:pt>
                <c:pt idx="3570">
                  <c:v>13.66090123221672</c:v>
                </c:pt>
                <c:pt idx="3571">
                  <c:v>13.723957087318498</c:v>
                </c:pt>
                <c:pt idx="3572">
                  <c:v>13.78730399502326</c:v>
                </c:pt>
                <c:pt idx="3573">
                  <c:v>13.78730399502326</c:v>
                </c:pt>
                <c:pt idx="3574">
                  <c:v>13.850943298768806</c:v>
                </c:pt>
                <c:pt idx="3575">
                  <c:v>14.108451560551741</c:v>
                </c:pt>
                <c:pt idx="3576">
                  <c:v>14.108451560551741</c:v>
                </c:pt>
                <c:pt idx="3577">
                  <c:v>14.238995455559948</c:v>
                </c:pt>
                <c:pt idx="3578">
                  <c:v>14.238995455559948</c:v>
                </c:pt>
                <c:pt idx="3579">
                  <c:v>14.30471967235783</c:v>
                </c:pt>
                <c:pt idx="3580">
                  <c:v>14.30471967235783</c:v>
                </c:pt>
                <c:pt idx="3581">
                  <c:v>14.30471967235783</c:v>
                </c:pt>
                <c:pt idx="3582">
                  <c:v>14.30471967235783</c:v>
                </c:pt>
                <c:pt idx="3583">
                  <c:v>14.30471967235783</c:v>
                </c:pt>
                <c:pt idx="3584">
                  <c:v>14.30471967235783</c:v>
                </c:pt>
                <c:pt idx="3585">
                  <c:v>14.30471967235783</c:v>
                </c:pt>
                <c:pt idx="3586">
                  <c:v>14.30471967235783</c:v>
                </c:pt>
                <c:pt idx="3587">
                  <c:v>14.30471967235783</c:v>
                </c:pt>
                <c:pt idx="3588">
                  <c:v>14.30471967235783</c:v>
                </c:pt>
                <c:pt idx="3589">
                  <c:v>14.30471967235783</c:v>
                </c:pt>
                <c:pt idx="3590">
                  <c:v>14.30471967235783</c:v>
                </c:pt>
                <c:pt idx="3591">
                  <c:v>14.30471967235783</c:v>
                </c:pt>
                <c:pt idx="3592">
                  <c:v>14.30471967235783</c:v>
                </c:pt>
                <c:pt idx="3593">
                  <c:v>14.30471967235783</c:v>
                </c:pt>
                <c:pt idx="3594">
                  <c:v>14.30471967235783</c:v>
                </c:pt>
                <c:pt idx="3595">
                  <c:v>14.30471967235783</c:v>
                </c:pt>
                <c:pt idx="3596">
                  <c:v>14.30471967235783</c:v>
                </c:pt>
                <c:pt idx="3597">
                  <c:v>14.30471967235783</c:v>
                </c:pt>
                <c:pt idx="3598">
                  <c:v>14.30471967235783</c:v>
                </c:pt>
                <c:pt idx="3599">
                  <c:v>14.30471967235783</c:v>
                </c:pt>
                <c:pt idx="3600">
                  <c:v>14.30471967235783</c:v>
                </c:pt>
                <c:pt idx="3601">
                  <c:v>14.30471967235783</c:v>
                </c:pt>
                <c:pt idx="3602">
                  <c:v>14.30471967235783</c:v>
                </c:pt>
                <c:pt idx="3603">
                  <c:v>14.30471967235783</c:v>
                </c:pt>
                <c:pt idx="3604">
                  <c:v>14.30471967235783</c:v>
                </c:pt>
                <c:pt idx="3605">
                  <c:v>14.30471967235783</c:v>
                </c:pt>
                <c:pt idx="3606">
                  <c:v>14.30471967235783</c:v>
                </c:pt>
                <c:pt idx="3607">
                  <c:v>14.30471967235783</c:v>
                </c:pt>
                <c:pt idx="3608">
                  <c:v>14.30471967235783</c:v>
                </c:pt>
                <c:pt idx="3609">
                  <c:v>14.30471967235783</c:v>
                </c:pt>
                <c:pt idx="3610">
                  <c:v>14.30471967235783</c:v>
                </c:pt>
                <c:pt idx="3611">
                  <c:v>14.30471967235783</c:v>
                </c:pt>
                <c:pt idx="3612">
                  <c:v>14.30471967235783</c:v>
                </c:pt>
                <c:pt idx="3613">
                  <c:v>14.30471967235783</c:v>
                </c:pt>
                <c:pt idx="3614">
                  <c:v>14.30471967235783</c:v>
                </c:pt>
                <c:pt idx="3615">
                  <c:v>14.30471967235783</c:v>
                </c:pt>
                <c:pt idx="3616">
                  <c:v>14.30471967235783</c:v>
                </c:pt>
                <c:pt idx="3617">
                  <c:v>14.30471967235783</c:v>
                </c:pt>
                <c:pt idx="3618">
                  <c:v>14.30471967235783</c:v>
                </c:pt>
                <c:pt idx="3619">
                  <c:v>14.30471967235783</c:v>
                </c:pt>
                <c:pt idx="3620">
                  <c:v>14.30471967235783</c:v>
                </c:pt>
                <c:pt idx="3621">
                  <c:v>14.30471967235783</c:v>
                </c:pt>
                <c:pt idx="3622">
                  <c:v>14.30471967235783</c:v>
                </c:pt>
                <c:pt idx="3623">
                  <c:v>14.30471967235783</c:v>
                </c:pt>
                <c:pt idx="3624">
                  <c:v>14.30471967235783</c:v>
                </c:pt>
                <c:pt idx="3625">
                  <c:v>14.30471967235783</c:v>
                </c:pt>
                <c:pt idx="3626">
                  <c:v>14.30471967235783</c:v>
                </c:pt>
                <c:pt idx="3627">
                  <c:v>14.30471967235783</c:v>
                </c:pt>
                <c:pt idx="3628">
                  <c:v>14.30471967235783</c:v>
                </c:pt>
                <c:pt idx="3629">
                  <c:v>14.30471967235783</c:v>
                </c:pt>
                <c:pt idx="3630">
                  <c:v>14.30471967235783</c:v>
                </c:pt>
                <c:pt idx="3631">
                  <c:v>14.30471967235783</c:v>
                </c:pt>
                <c:pt idx="3632">
                  <c:v>14.30471967235783</c:v>
                </c:pt>
                <c:pt idx="3633">
                  <c:v>14.30471967235783</c:v>
                </c:pt>
                <c:pt idx="3634">
                  <c:v>14.30471967235783</c:v>
                </c:pt>
                <c:pt idx="3635">
                  <c:v>14.30471967235783</c:v>
                </c:pt>
                <c:pt idx="3636">
                  <c:v>14.30471967235783</c:v>
                </c:pt>
                <c:pt idx="3637">
                  <c:v>14.30471967235783</c:v>
                </c:pt>
                <c:pt idx="3638">
                  <c:v>14.30471967235783</c:v>
                </c:pt>
                <c:pt idx="3639">
                  <c:v>14.30471967235783</c:v>
                </c:pt>
                <c:pt idx="3640">
                  <c:v>14.30471967235783</c:v>
                </c:pt>
                <c:pt idx="3641">
                  <c:v>14.30471967235783</c:v>
                </c:pt>
                <c:pt idx="3642">
                  <c:v>14.30471967235783</c:v>
                </c:pt>
                <c:pt idx="3643">
                  <c:v>14.30471967235783</c:v>
                </c:pt>
                <c:pt idx="3644">
                  <c:v>14.370747258356712</c:v>
                </c:pt>
                <c:pt idx="3645">
                  <c:v>14.43707961384507</c:v>
                </c:pt>
                <c:pt idx="3646">
                  <c:v>14.43707961384507</c:v>
                </c:pt>
                <c:pt idx="3647">
                  <c:v>14.57066426679202</c:v>
                </c:pt>
                <c:pt idx="3648">
                  <c:v>14.637919397264428</c:v>
                </c:pt>
                <c:pt idx="3649">
                  <c:v>14.705484963314284</c:v>
                </c:pt>
                <c:pt idx="3650">
                  <c:v>14.773362397847007</c:v>
                </c:pt>
                <c:pt idx="3651">
                  <c:v>14.841553140382155</c:v>
                </c:pt>
                <c:pt idx="3652">
                  <c:v>14.841553140382155</c:v>
                </c:pt>
                <c:pt idx="3653">
                  <c:v>14.841553140382155</c:v>
                </c:pt>
                <c:pt idx="3654">
                  <c:v>14.841553140382155</c:v>
                </c:pt>
                <c:pt idx="3655">
                  <c:v>14.841553140382155</c:v>
                </c:pt>
                <c:pt idx="3656">
                  <c:v>14.910058637083846</c:v>
                </c:pt>
                <c:pt idx="3657">
                  <c:v>14.910058637083846</c:v>
                </c:pt>
                <c:pt idx="3658">
                  <c:v>14.978880340791193</c:v>
                </c:pt>
                <c:pt idx="3659">
                  <c:v>14.978880340791193</c:v>
                </c:pt>
                <c:pt idx="3660">
                  <c:v>14.978880340791193</c:v>
                </c:pt>
                <c:pt idx="3661">
                  <c:v>14.978880340791193</c:v>
                </c:pt>
                <c:pt idx="3662">
                  <c:v>14.978880340791193</c:v>
                </c:pt>
                <c:pt idx="3663">
                  <c:v>14.978880340791193</c:v>
                </c:pt>
                <c:pt idx="3664">
                  <c:v>14.978880340791193</c:v>
                </c:pt>
                <c:pt idx="3665">
                  <c:v>14.978880340791193</c:v>
                </c:pt>
                <c:pt idx="3666">
                  <c:v>14.978880340791193</c:v>
                </c:pt>
                <c:pt idx="3667">
                  <c:v>14.978880340791193</c:v>
                </c:pt>
                <c:pt idx="3668">
                  <c:v>14.978880340791193</c:v>
                </c:pt>
                <c:pt idx="3669">
                  <c:v>14.978880340791193</c:v>
                </c:pt>
                <c:pt idx="3670">
                  <c:v>14.978880340791193</c:v>
                </c:pt>
                <c:pt idx="3671">
                  <c:v>14.978880340791193</c:v>
                </c:pt>
                <c:pt idx="3672">
                  <c:v>14.978880340791193</c:v>
                </c:pt>
                <c:pt idx="3673">
                  <c:v>14.978880340791193</c:v>
                </c:pt>
                <c:pt idx="3674">
                  <c:v>14.978880340791193</c:v>
                </c:pt>
                <c:pt idx="3675">
                  <c:v>14.978880340791193</c:v>
                </c:pt>
                <c:pt idx="3676">
                  <c:v>14.978880340791193</c:v>
                </c:pt>
                <c:pt idx="3677">
                  <c:v>14.978880340791193</c:v>
                </c:pt>
                <c:pt idx="3678">
                  <c:v>14.978880340791193</c:v>
                </c:pt>
                <c:pt idx="3679">
                  <c:v>14.978880340791193</c:v>
                </c:pt>
                <c:pt idx="3680">
                  <c:v>14.978880340791193</c:v>
                </c:pt>
                <c:pt idx="3681">
                  <c:v>14.978880340791193</c:v>
                </c:pt>
                <c:pt idx="3682">
                  <c:v>14.978880340791193</c:v>
                </c:pt>
                <c:pt idx="3683">
                  <c:v>14.978880340791193</c:v>
                </c:pt>
                <c:pt idx="3684">
                  <c:v>14.978880340791193</c:v>
                </c:pt>
                <c:pt idx="3685">
                  <c:v>14.978880340791193</c:v>
                </c:pt>
                <c:pt idx="3686">
                  <c:v>14.978880340791193</c:v>
                </c:pt>
                <c:pt idx="3687">
                  <c:v>14.978880340791193</c:v>
                </c:pt>
                <c:pt idx="3688">
                  <c:v>14.978880340791193</c:v>
                </c:pt>
                <c:pt idx="3689">
                  <c:v>14.978880340791193</c:v>
                </c:pt>
                <c:pt idx="3690">
                  <c:v>14.978880340791193</c:v>
                </c:pt>
                <c:pt idx="3691">
                  <c:v>14.978880340791193</c:v>
                </c:pt>
                <c:pt idx="3692">
                  <c:v>14.978880340791193</c:v>
                </c:pt>
                <c:pt idx="3693">
                  <c:v>14.978880340791193</c:v>
                </c:pt>
                <c:pt idx="3694">
                  <c:v>14.978880340791193</c:v>
                </c:pt>
                <c:pt idx="3695">
                  <c:v>14.978880340791193</c:v>
                </c:pt>
                <c:pt idx="3696">
                  <c:v>14.978880340791193</c:v>
                </c:pt>
                <c:pt idx="3697">
                  <c:v>14.978880340791193</c:v>
                </c:pt>
                <c:pt idx="3698">
                  <c:v>14.978880340791193</c:v>
                </c:pt>
                <c:pt idx="3699">
                  <c:v>14.978880340791193</c:v>
                </c:pt>
                <c:pt idx="3700">
                  <c:v>14.978880340791193</c:v>
                </c:pt>
                <c:pt idx="3701">
                  <c:v>14.978880340791193</c:v>
                </c:pt>
                <c:pt idx="3702">
                  <c:v>14.978880340791193</c:v>
                </c:pt>
                <c:pt idx="3703">
                  <c:v>14.978880340791193</c:v>
                </c:pt>
                <c:pt idx="3704">
                  <c:v>14.978880340791193</c:v>
                </c:pt>
                <c:pt idx="3705">
                  <c:v>14.978880340791193</c:v>
                </c:pt>
                <c:pt idx="3706">
                  <c:v>14.978880340791193</c:v>
                </c:pt>
                <c:pt idx="3707">
                  <c:v>14.978880340791193</c:v>
                </c:pt>
                <c:pt idx="3708">
                  <c:v>14.978880340791193</c:v>
                </c:pt>
                <c:pt idx="3709">
                  <c:v>14.978880340791193</c:v>
                </c:pt>
                <c:pt idx="3710">
                  <c:v>14.978880340791193</c:v>
                </c:pt>
                <c:pt idx="3711">
                  <c:v>14.978880340791193</c:v>
                </c:pt>
                <c:pt idx="3712">
                  <c:v>14.978880340791193</c:v>
                </c:pt>
                <c:pt idx="3713">
                  <c:v>14.978880340791193</c:v>
                </c:pt>
                <c:pt idx="3714">
                  <c:v>14.978880340791193</c:v>
                </c:pt>
                <c:pt idx="3715">
                  <c:v>14.978880340791193</c:v>
                </c:pt>
                <c:pt idx="3716">
                  <c:v>14.978880340791193</c:v>
                </c:pt>
                <c:pt idx="3717">
                  <c:v>14.978880340791193</c:v>
                </c:pt>
                <c:pt idx="3718">
                  <c:v>14.978880340791193</c:v>
                </c:pt>
                <c:pt idx="3719">
                  <c:v>14.978880340791193</c:v>
                </c:pt>
                <c:pt idx="3720">
                  <c:v>14.978880340791193</c:v>
                </c:pt>
                <c:pt idx="3721">
                  <c:v>15.117478214140837</c:v>
                </c:pt>
                <c:pt idx="3722">
                  <c:v>15.398533118019579</c:v>
                </c:pt>
                <c:pt idx="3723">
                  <c:v>15.541013990708668</c:v>
                </c:pt>
                <c:pt idx="3724">
                  <c:v>15.541013990708668</c:v>
                </c:pt>
                <c:pt idx="3725">
                  <c:v>15.541013990708668</c:v>
                </c:pt>
                <c:pt idx="3726">
                  <c:v>15.612748052003402</c:v>
                </c:pt>
                <c:pt idx="3727">
                  <c:v>15.684813222680868</c:v>
                </c:pt>
                <c:pt idx="3728">
                  <c:v>15.684813222680868</c:v>
                </c:pt>
                <c:pt idx="3729">
                  <c:v>15.684813222680868</c:v>
                </c:pt>
                <c:pt idx="3730">
                  <c:v>15.684813222680868</c:v>
                </c:pt>
                <c:pt idx="3731">
                  <c:v>15.684813222680868</c:v>
                </c:pt>
                <c:pt idx="3732">
                  <c:v>15.684813222680868</c:v>
                </c:pt>
                <c:pt idx="3733">
                  <c:v>15.684813222680868</c:v>
                </c:pt>
                <c:pt idx="3734">
                  <c:v>15.684813222680868</c:v>
                </c:pt>
                <c:pt idx="3735">
                  <c:v>15.684813222680868</c:v>
                </c:pt>
                <c:pt idx="3736">
                  <c:v>15.684813222680868</c:v>
                </c:pt>
                <c:pt idx="3737">
                  <c:v>15.684813222680868</c:v>
                </c:pt>
                <c:pt idx="3738">
                  <c:v>15.684813222680868</c:v>
                </c:pt>
                <c:pt idx="3739">
                  <c:v>15.684813222680868</c:v>
                </c:pt>
                <c:pt idx="3740">
                  <c:v>15.684813222680868</c:v>
                </c:pt>
                <c:pt idx="3741">
                  <c:v>15.684813222680868</c:v>
                </c:pt>
                <c:pt idx="3742">
                  <c:v>15.684813222680868</c:v>
                </c:pt>
                <c:pt idx="3743">
                  <c:v>15.684813222680868</c:v>
                </c:pt>
                <c:pt idx="3744">
                  <c:v>15.684813222680868</c:v>
                </c:pt>
                <c:pt idx="3745">
                  <c:v>15.684813222680868</c:v>
                </c:pt>
                <c:pt idx="3746">
                  <c:v>15.684813222680868</c:v>
                </c:pt>
                <c:pt idx="3747">
                  <c:v>15.684813222680868</c:v>
                </c:pt>
                <c:pt idx="3748">
                  <c:v>15.684813222680868</c:v>
                </c:pt>
                <c:pt idx="3749">
                  <c:v>15.684813222680868</c:v>
                </c:pt>
                <c:pt idx="3750">
                  <c:v>15.684813222680868</c:v>
                </c:pt>
                <c:pt idx="3751">
                  <c:v>15.684813222680868</c:v>
                </c:pt>
                <c:pt idx="3752">
                  <c:v>15.684813222680868</c:v>
                </c:pt>
                <c:pt idx="3753">
                  <c:v>15.684813222680868</c:v>
                </c:pt>
                <c:pt idx="3754">
                  <c:v>15.684813222680868</c:v>
                </c:pt>
                <c:pt idx="3755">
                  <c:v>15.684813222680868</c:v>
                </c:pt>
                <c:pt idx="3756">
                  <c:v>15.684813222680868</c:v>
                </c:pt>
                <c:pt idx="3757">
                  <c:v>15.684813222680868</c:v>
                </c:pt>
                <c:pt idx="3758">
                  <c:v>15.684813222680868</c:v>
                </c:pt>
                <c:pt idx="3759">
                  <c:v>15.684813222680868</c:v>
                </c:pt>
                <c:pt idx="3760">
                  <c:v>15.684813222680868</c:v>
                </c:pt>
                <c:pt idx="3761">
                  <c:v>15.684813222680868</c:v>
                </c:pt>
                <c:pt idx="3762">
                  <c:v>15.684813222680868</c:v>
                </c:pt>
                <c:pt idx="3763">
                  <c:v>15.684813222680868</c:v>
                </c:pt>
                <c:pt idx="3764">
                  <c:v>15.684813222680868</c:v>
                </c:pt>
                <c:pt idx="3765">
                  <c:v>15.684813222680868</c:v>
                </c:pt>
                <c:pt idx="3766">
                  <c:v>15.684813222680868</c:v>
                </c:pt>
                <c:pt idx="3767">
                  <c:v>15.684813222680868</c:v>
                </c:pt>
                <c:pt idx="3768">
                  <c:v>15.684813222680868</c:v>
                </c:pt>
                <c:pt idx="3769">
                  <c:v>15.684813222680868</c:v>
                </c:pt>
                <c:pt idx="3770">
                  <c:v>15.684813222680868</c:v>
                </c:pt>
                <c:pt idx="3771">
                  <c:v>15.684813222680868</c:v>
                </c:pt>
                <c:pt idx="3772">
                  <c:v>15.684813222680868</c:v>
                </c:pt>
                <c:pt idx="3773">
                  <c:v>15.684813222680868</c:v>
                </c:pt>
                <c:pt idx="3774">
                  <c:v>15.684813222680868</c:v>
                </c:pt>
                <c:pt idx="3775">
                  <c:v>15.684813222680868</c:v>
                </c:pt>
                <c:pt idx="3776">
                  <c:v>15.684813222680868</c:v>
                </c:pt>
                <c:pt idx="3777">
                  <c:v>15.684813222680868</c:v>
                </c:pt>
                <c:pt idx="3778">
                  <c:v>15.684813222680868</c:v>
                </c:pt>
                <c:pt idx="3779">
                  <c:v>15.684813222680868</c:v>
                </c:pt>
                <c:pt idx="3780">
                  <c:v>15.684813222680868</c:v>
                </c:pt>
                <c:pt idx="3781">
                  <c:v>15.684813222680868</c:v>
                </c:pt>
                <c:pt idx="3782">
                  <c:v>15.684813222680868</c:v>
                </c:pt>
                <c:pt idx="3783">
                  <c:v>15.684813222680868</c:v>
                </c:pt>
                <c:pt idx="3784">
                  <c:v>15.684813222680868</c:v>
                </c:pt>
                <c:pt idx="3785">
                  <c:v>15.684813222680868</c:v>
                </c:pt>
                <c:pt idx="3786">
                  <c:v>15.684813222680868</c:v>
                </c:pt>
                <c:pt idx="3787">
                  <c:v>15.684813222680868</c:v>
                </c:pt>
                <c:pt idx="3788">
                  <c:v>15.684813222680868</c:v>
                </c:pt>
                <c:pt idx="3789">
                  <c:v>15.684813222680868</c:v>
                </c:pt>
                <c:pt idx="3790">
                  <c:v>15.684813222680868</c:v>
                </c:pt>
                <c:pt idx="3791">
                  <c:v>15.684813222680868</c:v>
                </c:pt>
                <c:pt idx="3792">
                  <c:v>15.684813222680868</c:v>
                </c:pt>
                <c:pt idx="3793">
                  <c:v>15.684813222680868</c:v>
                </c:pt>
                <c:pt idx="3794">
                  <c:v>15.684813222680868</c:v>
                </c:pt>
                <c:pt idx="3795">
                  <c:v>15.684813222680868</c:v>
                </c:pt>
                <c:pt idx="3796">
                  <c:v>15.903010709629354</c:v>
                </c:pt>
                <c:pt idx="3797">
                  <c:v>15.903010709629354</c:v>
                </c:pt>
                <c:pt idx="3798">
                  <c:v>16.124243625985532</c:v>
                </c:pt>
                <c:pt idx="3799">
                  <c:v>16.124243625985532</c:v>
                </c:pt>
                <c:pt idx="3800">
                  <c:v>16.198669752960829</c:v>
                </c:pt>
                <c:pt idx="3801">
                  <c:v>16.273439415329452</c:v>
                </c:pt>
                <c:pt idx="3802">
                  <c:v>16.348554198778817</c:v>
                </c:pt>
                <c:pt idx="3803">
                  <c:v>16.348554198778817</c:v>
                </c:pt>
                <c:pt idx="3804">
                  <c:v>16.424015696315369</c:v>
                </c:pt>
                <c:pt idx="3805">
                  <c:v>16.424015696315369</c:v>
                </c:pt>
                <c:pt idx="3806">
                  <c:v>16.424015696315369</c:v>
                </c:pt>
                <c:pt idx="3807">
                  <c:v>16.424015696315369</c:v>
                </c:pt>
                <c:pt idx="3808">
                  <c:v>16.424015696315369</c:v>
                </c:pt>
                <c:pt idx="3809">
                  <c:v>16.424015696315369</c:v>
                </c:pt>
                <c:pt idx="3810">
                  <c:v>16.424015696315369</c:v>
                </c:pt>
                <c:pt idx="3811">
                  <c:v>16.424015696315369</c:v>
                </c:pt>
                <c:pt idx="3812">
                  <c:v>16.424015696315369</c:v>
                </c:pt>
                <c:pt idx="3813">
                  <c:v>16.424015696315369</c:v>
                </c:pt>
                <c:pt idx="3814">
                  <c:v>16.424015696315369</c:v>
                </c:pt>
                <c:pt idx="3815">
                  <c:v>16.424015696315369</c:v>
                </c:pt>
                <c:pt idx="3816">
                  <c:v>16.424015696315369</c:v>
                </c:pt>
                <c:pt idx="3817">
                  <c:v>16.424015696315369</c:v>
                </c:pt>
                <c:pt idx="3818">
                  <c:v>16.424015696315369</c:v>
                </c:pt>
                <c:pt idx="3819">
                  <c:v>16.424015696315369</c:v>
                </c:pt>
                <c:pt idx="3820">
                  <c:v>16.424015696315369</c:v>
                </c:pt>
                <c:pt idx="3821">
                  <c:v>16.424015696315369</c:v>
                </c:pt>
                <c:pt idx="3822">
                  <c:v>16.424015696315369</c:v>
                </c:pt>
                <c:pt idx="3823">
                  <c:v>16.424015696315369</c:v>
                </c:pt>
                <c:pt idx="3824">
                  <c:v>16.424015696315369</c:v>
                </c:pt>
                <c:pt idx="3825">
                  <c:v>16.424015696315369</c:v>
                </c:pt>
                <c:pt idx="3826">
                  <c:v>16.424015696315369</c:v>
                </c:pt>
                <c:pt idx="3827">
                  <c:v>16.424015696315369</c:v>
                </c:pt>
                <c:pt idx="3828">
                  <c:v>16.424015696315369</c:v>
                </c:pt>
                <c:pt idx="3829">
                  <c:v>16.424015696315369</c:v>
                </c:pt>
                <c:pt idx="3830">
                  <c:v>16.424015696315369</c:v>
                </c:pt>
                <c:pt idx="3831">
                  <c:v>16.424015696315369</c:v>
                </c:pt>
                <c:pt idx="3832">
                  <c:v>16.424015696315369</c:v>
                </c:pt>
                <c:pt idx="3833">
                  <c:v>16.424015696315369</c:v>
                </c:pt>
                <c:pt idx="3834">
                  <c:v>16.424015696315369</c:v>
                </c:pt>
                <c:pt idx="3835">
                  <c:v>16.424015696315369</c:v>
                </c:pt>
                <c:pt idx="3836">
                  <c:v>16.424015696315369</c:v>
                </c:pt>
                <c:pt idx="3837">
                  <c:v>16.424015696315369</c:v>
                </c:pt>
                <c:pt idx="3838">
                  <c:v>16.424015696315369</c:v>
                </c:pt>
                <c:pt idx="3839">
                  <c:v>16.424015696315369</c:v>
                </c:pt>
                <c:pt idx="3840">
                  <c:v>16.424015696315369</c:v>
                </c:pt>
                <c:pt idx="3841">
                  <c:v>16.424015696315369</c:v>
                </c:pt>
                <c:pt idx="3842">
                  <c:v>16.424015696315369</c:v>
                </c:pt>
                <c:pt idx="3843">
                  <c:v>16.424015696315369</c:v>
                </c:pt>
                <c:pt idx="3844">
                  <c:v>16.424015696315369</c:v>
                </c:pt>
                <c:pt idx="3845">
                  <c:v>16.424015696315369</c:v>
                </c:pt>
                <c:pt idx="3846">
                  <c:v>16.424015696315369</c:v>
                </c:pt>
                <c:pt idx="3847">
                  <c:v>16.424015696315369</c:v>
                </c:pt>
                <c:pt idx="3848">
                  <c:v>16.424015696315369</c:v>
                </c:pt>
                <c:pt idx="3849">
                  <c:v>16.424015696315369</c:v>
                </c:pt>
                <c:pt idx="3850">
                  <c:v>16.424015696315369</c:v>
                </c:pt>
                <c:pt idx="3851">
                  <c:v>16.424015696315369</c:v>
                </c:pt>
                <c:pt idx="3852">
                  <c:v>16.424015696315369</c:v>
                </c:pt>
                <c:pt idx="3853">
                  <c:v>16.424015696315369</c:v>
                </c:pt>
                <c:pt idx="3854">
                  <c:v>16.424015696315369</c:v>
                </c:pt>
                <c:pt idx="3855">
                  <c:v>16.424015696315369</c:v>
                </c:pt>
                <c:pt idx="3856">
                  <c:v>16.424015696315369</c:v>
                </c:pt>
                <c:pt idx="3857">
                  <c:v>16.424015696315369</c:v>
                </c:pt>
                <c:pt idx="3858">
                  <c:v>16.424015696315369</c:v>
                </c:pt>
                <c:pt idx="3859">
                  <c:v>16.424015696315369</c:v>
                </c:pt>
                <c:pt idx="3860">
                  <c:v>16.424015696315369</c:v>
                </c:pt>
                <c:pt idx="3861">
                  <c:v>16.424015696315369</c:v>
                </c:pt>
                <c:pt idx="3862">
                  <c:v>16.424015696315369</c:v>
                </c:pt>
                <c:pt idx="3863">
                  <c:v>16.424015696315369</c:v>
                </c:pt>
                <c:pt idx="3864">
                  <c:v>16.424015696315369</c:v>
                </c:pt>
                <c:pt idx="3865">
                  <c:v>16.424015696315369</c:v>
                </c:pt>
                <c:pt idx="3866">
                  <c:v>16.424015696315369</c:v>
                </c:pt>
                <c:pt idx="3867">
                  <c:v>16.424015696315369</c:v>
                </c:pt>
                <c:pt idx="3868">
                  <c:v>16.424015696315369</c:v>
                </c:pt>
                <c:pt idx="3869">
                  <c:v>16.424015696315369</c:v>
                </c:pt>
                <c:pt idx="3870">
                  <c:v>16.424015696315369</c:v>
                </c:pt>
                <c:pt idx="3871">
                  <c:v>16.499825508298631</c:v>
                </c:pt>
                <c:pt idx="3872">
                  <c:v>16.499825508298631</c:v>
                </c:pt>
                <c:pt idx="3873">
                  <c:v>16.499825508298631</c:v>
                </c:pt>
                <c:pt idx="3874">
                  <c:v>16.729360945532449</c:v>
                </c:pt>
                <c:pt idx="3875">
                  <c:v>16.729360945532449</c:v>
                </c:pt>
                <c:pt idx="3876">
                  <c:v>16.729360945532449</c:v>
                </c:pt>
                <c:pt idx="3877">
                  <c:v>16.806580167148631</c:v>
                </c:pt>
                <c:pt idx="3878">
                  <c:v>16.806580167148631</c:v>
                </c:pt>
                <c:pt idx="3879">
                  <c:v>16.884155816497231</c:v>
                </c:pt>
                <c:pt idx="3880">
                  <c:v>17.040382986768179</c:v>
                </c:pt>
                <c:pt idx="3881">
                  <c:v>17.198055709247921</c:v>
                </c:pt>
                <c:pt idx="3882">
                  <c:v>17.198055709247921</c:v>
                </c:pt>
                <c:pt idx="3883">
                  <c:v>17.198055709247921</c:v>
                </c:pt>
                <c:pt idx="3884">
                  <c:v>17.198055709247921</c:v>
                </c:pt>
                <c:pt idx="3885">
                  <c:v>17.198055709247921</c:v>
                </c:pt>
                <c:pt idx="3886">
                  <c:v>17.198055709247921</c:v>
                </c:pt>
                <c:pt idx="3887">
                  <c:v>17.198055709247921</c:v>
                </c:pt>
                <c:pt idx="3888">
                  <c:v>17.198055709247921</c:v>
                </c:pt>
                <c:pt idx="3889">
                  <c:v>17.198055709247921</c:v>
                </c:pt>
                <c:pt idx="3890">
                  <c:v>17.198055709247921</c:v>
                </c:pt>
                <c:pt idx="3891">
                  <c:v>17.198055709247921</c:v>
                </c:pt>
                <c:pt idx="3892">
                  <c:v>17.198055709247921</c:v>
                </c:pt>
                <c:pt idx="3893">
                  <c:v>17.198055709247921</c:v>
                </c:pt>
                <c:pt idx="3894">
                  <c:v>17.198055709247921</c:v>
                </c:pt>
                <c:pt idx="3895">
                  <c:v>17.198055709247921</c:v>
                </c:pt>
                <c:pt idx="3896">
                  <c:v>17.198055709247921</c:v>
                </c:pt>
                <c:pt idx="3897">
                  <c:v>17.198055709247921</c:v>
                </c:pt>
                <c:pt idx="3898">
                  <c:v>17.198055709247921</c:v>
                </c:pt>
                <c:pt idx="3899">
                  <c:v>17.198055709247921</c:v>
                </c:pt>
                <c:pt idx="3900">
                  <c:v>17.198055709247921</c:v>
                </c:pt>
                <c:pt idx="3901">
                  <c:v>17.198055709247921</c:v>
                </c:pt>
                <c:pt idx="3902">
                  <c:v>17.198055709247921</c:v>
                </c:pt>
                <c:pt idx="3903">
                  <c:v>17.198055709247921</c:v>
                </c:pt>
                <c:pt idx="3904">
                  <c:v>17.198055709247921</c:v>
                </c:pt>
                <c:pt idx="3905">
                  <c:v>17.198055709247921</c:v>
                </c:pt>
                <c:pt idx="3906">
                  <c:v>17.198055709247921</c:v>
                </c:pt>
                <c:pt idx="3907">
                  <c:v>17.198055709247921</c:v>
                </c:pt>
                <c:pt idx="3908">
                  <c:v>17.198055709247921</c:v>
                </c:pt>
                <c:pt idx="3909">
                  <c:v>17.198055709247921</c:v>
                </c:pt>
                <c:pt idx="3910">
                  <c:v>17.198055709247921</c:v>
                </c:pt>
                <c:pt idx="3911">
                  <c:v>17.198055709247921</c:v>
                </c:pt>
                <c:pt idx="3912">
                  <c:v>17.198055709247921</c:v>
                </c:pt>
                <c:pt idx="3913">
                  <c:v>17.198055709247921</c:v>
                </c:pt>
                <c:pt idx="3914">
                  <c:v>17.198055709247921</c:v>
                </c:pt>
                <c:pt idx="3915">
                  <c:v>17.198055709247921</c:v>
                </c:pt>
                <c:pt idx="3916">
                  <c:v>17.198055709247921</c:v>
                </c:pt>
                <c:pt idx="3917">
                  <c:v>17.198055709247921</c:v>
                </c:pt>
                <c:pt idx="3918">
                  <c:v>17.198055709247921</c:v>
                </c:pt>
                <c:pt idx="3919">
                  <c:v>17.198055709247921</c:v>
                </c:pt>
                <c:pt idx="3920">
                  <c:v>17.198055709247921</c:v>
                </c:pt>
                <c:pt idx="3921">
                  <c:v>17.198055709247921</c:v>
                </c:pt>
                <c:pt idx="3922">
                  <c:v>17.198055709247921</c:v>
                </c:pt>
                <c:pt idx="3923">
                  <c:v>17.198055709247921</c:v>
                </c:pt>
                <c:pt idx="3924">
                  <c:v>17.198055709247921</c:v>
                </c:pt>
                <c:pt idx="3925">
                  <c:v>17.198055709247921</c:v>
                </c:pt>
                <c:pt idx="3926">
                  <c:v>17.198055709247921</c:v>
                </c:pt>
                <c:pt idx="3927">
                  <c:v>17.198055709247921</c:v>
                </c:pt>
                <c:pt idx="3928">
                  <c:v>17.198055709247921</c:v>
                </c:pt>
                <c:pt idx="3929">
                  <c:v>17.198055709247921</c:v>
                </c:pt>
                <c:pt idx="3930">
                  <c:v>17.198055709247921</c:v>
                </c:pt>
                <c:pt idx="3931">
                  <c:v>17.198055709247921</c:v>
                </c:pt>
                <c:pt idx="3932">
                  <c:v>17.198055709247921</c:v>
                </c:pt>
                <c:pt idx="3933">
                  <c:v>17.198055709247921</c:v>
                </c:pt>
                <c:pt idx="3934">
                  <c:v>17.198055709247921</c:v>
                </c:pt>
                <c:pt idx="3935">
                  <c:v>17.198055709247921</c:v>
                </c:pt>
                <c:pt idx="3936">
                  <c:v>17.198055709247921</c:v>
                </c:pt>
                <c:pt idx="3937">
                  <c:v>17.198055709247921</c:v>
                </c:pt>
                <c:pt idx="3938">
                  <c:v>17.198055709247921</c:v>
                </c:pt>
                <c:pt idx="3939">
                  <c:v>17.198055709247921</c:v>
                </c:pt>
                <c:pt idx="3940">
                  <c:v>17.198055709247921</c:v>
                </c:pt>
                <c:pt idx="3941">
                  <c:v>17.198055709247921</c:v>
                </c:pt>
                <c:pt idx="3942">
                  <c:v>17.198055709247921</c:v>
                </c:pt>
                <c:pt idx="3943">
                  <c:v>17.198055709247921</c:v>
                </c:pt>
                <c:pt idx="3944">
                  <c:v>17.198055709247921</c:v>
                </c:pt>
                <c:pt idx="3945">
                  <c:v>17.198055709247921</c:v>
                </c:pt>
                <c:pt idx="3946">
                  <c:v>17.198055709247921</c:v>
                </c:pt>
                <c:pt idx="3947">
                  <c:v>17.198055709247921</c:v>
                </c:pt>
                <c:pt idx="3948">
                  <c:v>17.198055709247921</c:v>
                </c:pt>
                <c:pt idx="3949">
                  <c:v>17.277438327597928</c:v>
                </c:pt>
                <c:pt idx="3950">
                  <c:v>17.437304496140136</c:v>
                </c:pt>
                <c:pt idx="3951">
                  <c:v>17.51779143671483</c:v>
                </c:pt>
                <c:pt idx="3952">
                  <c:v>17.51779143671483</c:v>
                </c:pt>
                <c:pt idx="3953">
                  <c:v>17.51779143671483</c:v>
                </c:pt>
                <c:pt idx="3954">
                  <c:v>17.598649888127241</c:v>
                </c:pt>
                <c:pt idx="3955">
                  <c:v>17.598649888127241</c:v>
                </c:pt>
                <c:pt idx="3956">
                  <c:v>17.925833217426089</c:v>
                </c:pt>
                <c:pt idx="3957">
                  <c:v>17.925833217426089</c:v>
                </c:pt>
                <c:pt idx="3958">
                  <c:v>18.008575104123189</c:v>
                </c:pt>
                <c:pt idx="3959">
                  <c:v>18.008575104123189</c:v>
                </c:pt>
                <c:pt idx="3960">
                  <c:v>18.008575104123189</c:v>
                </c:pt>
                <c:pt idx="3961">
                  <c:v>18.008575104123189</c:v>
                </c:pt>
                <c:pt idx="3962">
                  <c:v>18.008575104123189</c:v>
                </c:pt>
                <c:pt idx="3963">
                  <c:v>18.008575104123189</c:v>
                </c:pt>
                <c:pt idx="3964">
                  <c:v>18.008575104123189</c:v>
                </c:pt>
                <c:pt idx="3965">
                  <c:v>18.008575104123189</c:v>
                </c:pt>
                <c:pt idx="3966">
                  <c:v>18.008575104123189</c:v>
                </c:pt>
                <c:pt idx="3967">
                  <c:v>18.008575104123189</c:v>
                </c:pt>
                <c:pt idx="3968">
                  <c:v>18.008575104123189</c:v>
                </c:pt>
                <c:pt idx="3969">
                  <c:v>18.008575104123189</c:v>
                </c:pt>
                <c:pt idx="3970">
                  <c:v>18.008575104123189</c:v>
                </c:pt>
                <c:pt idx="3971">
                  <c:v>18.008575104123189</c:v>
                </c:pt>
                <c:pt idx="3972">
                  <c:v>18.008575104123189</c:v>
                </c:pt>
                <c:pt idx="3973">
                  <c:v>18.008575104123189</c:v>
                </c:pt>
                <c:pt idx="3974">
                  <c:v>18.008575104123189</c:v>
                </c:pt>
                <c:pt idx="3975">
                  <c:v>18.008575104123189</c:v>
                </c:pt>
                <c:pt idx="3976">
                  <c:v>18.008575104123189</c:v>
                </c:pt>
                <c:pt idx="3977">
                  <c:v>18.008575104123189</c:v>
                </c:pt>
                <c:pt idx="3978">
                  <c:v>18.008575104123189</c:v>
                </c:pt>
                <c:pt idx="3979">
                  <c:v>18.008575104123189</c:v>
                </c:pt>
                <c:pt idx="3980">
                  <c:v>18.008575104123189</c:v>
                </c:pt>
                <c:pt idx="3981">
                  <c:v>18.008575104123189</c:v>
                </c:pt>
                <c:pt idx="3982">
                  <c:v>18.008575104123189</c:v>
                </c:pt>
                <c:pt idx="3983">
                  <c:v>18.008575104123189</c:v>
                </c:pt>
                <c:pt idx="3984">
                  <c:v>18.008575104123189</c:v>
                </c:pt>
                <c:pt idx="3985">
                  <c:v>18.008575104123189</c:v>
                </c:pt>
                <c:pt idx="3986">
                  <c:v>18.008575104123189</c:v>
                </c:pt>
                <c:pt idx="3987">
                  <c:v>18.008575104123189</c:v>
                </c:pt>
                <c:pt idx="3988">
                  <c:v>18.008575104123189</c:v>
                </c:pt>
                <c:pt idx="3989">
                  <c:v>18.008575104123189</c:v>
                </c:pt>
                <c:pt idx="3990">
                  <c:v>18.008575104123189</c:v>
                </c:pt>
                <c:pt idx="3991">
                  <c:v>18.008575104123189</c:v>
                </c:pt>
                <c:pt idx="3992">
                  <c:v>18.008575104123189</c:v>
                </c:pt>
                <c:pt idx="3993">
                  <c:v>18.008575104123189</c:v>
                </c:pt>
                <c:pt idx="3994">
                  <c:v>18.008575104123189</c:v>
                </c:pt>
                <c:pt idx="3995">
                  <c:v>18.008575104123189</c:v>
                </c:pt>
                <c:pt idx="3996">
                  <c:v>18.008575104123189</c:v>
                </c:pt>
                <c:pt idx="3997">
                  <c:v>18.008575104123189</c:v>
                </c:pt>
                <c:pt idx="3998">
                  <c:v>18.008575104123189</c:v>
                </c:pt>
                <c:pt idx="3999">
                  <c:v>18.008575104123189</c:v>
                </c:pt>
                <c:pt idx="4000">
                  <c:v>18.008575104123189</c:v>
                </c:pt>
                <c:pt idx="4001">
                  <c:v>18.008575104123189</c:v>
                </c:pt>
                <c:pt idx="4002">
                  <c:v>18.008575104123189</c:v>
                </c:pt>
                <c:pt idx="4003">
                  <c:v>18.008575104123189</c:v>
                </c:pt>
                <c:pt idx="4004">
                  <c:v>18.008575104123189</c:v>
                </c:pt>
                <c:pt idx="4005">
                  <c:v>18.008575104123189</c:v>
                </c:pt>
                <c:pt idx="4006">
                  <c:v>18.008575104123189</c:v>
                </c:pt>
                <c:pt idx="4007">
                  <c:v>18.008575104123189</c:v>
                </c:pt>
                <c:pt idx="4008">
                  <c:v>18.008575104123189</c:v>
                </c:pt>
                <c:pt idx="4009">
                  <c:v>18.008575104123189</c:v>
                </c:pt>
                <c:pt idx="4010">
                  <c:v>18.008575104123189</c:v>
                </c:pt>
                <c:pt idx="4011">
                  <c:v>18.008575104123189</c:v>
                </c:pt>
                <c:pt idx="4012">
                  <c:v>18.008575104123189</c:v>
                </c:pt>
                <c:pt idx="4013">
                  <c:v>18.091698910016625</c:v>
                </c:pt>
                <c:pt idx="4014">
                  <c:v>18.091698910016625</c:v>
                </c:pt>
                <c:pt idx="4015">
                  <c:v>18.175206397965031</c:v>
                </c:pt>
                <c:pt idx="4016">
                  <c:v>18.175206397965031</c:v>
                </c:pt>
                <c:pt idx="4017">
                  <c:v>18.175206397965031</c:v>
                </c:pt>
                <c:pt idx="4018">
                  <c:v>18.343379512185653</c:v>
                </c:pt>
                <c:pt idx="4019">
                  <c:v>18.343379512185653</c:v>
                </c:pt>
                <c:pt idx="4020">
                  <c:v>18.343379512185653</c:v>
                </c:pt>
                <c:pt idx="4021">
                  <c:v>18.428048705010927</c:v>
                </c:pt>
                <c:pt idx="4022">
                  <c:v>18.428048705010927</c:v>
                </c:pt>
                <c:pt idx="4023">
                  <c:v>18.598561340294005</c:v>
                </c:pt>
                <c:pt idx="4024">
                  <c:v>18.684408398920663</c:v>
                </c:pt>
                <c:pt idx="4025">
                  <c:v>18.857293101246135</c:v>
                </c:pt>
                <c:pt idx="4026">
                  <c:v>18.857293101246135</c:v>
                </c:pt>
                <c:pt idx="4027">
                  <c:v>18.857293101246135</c:v>
                </c:pt>
                <c:pt idx="4028">
                  <c:v>18.857293101246135</c:v>
                </c:pt>
                <c:pt idx="4029">
                  <c:v>18.857293101246135</c:v>
                </c:pt>
                <c:pt idx="4030">
                  <c:v>18.857293101246135</c:v>
                </c:pt>
                <c:pt idx="4031">
                  <c:v>18.857293101246135</c:v>
                </c:pt>
                <c:pt idx="4032">
                  <c:v>18.857293101246135</c:v>
                </c:pt>
                <c:pt idx="4033">
                  <c:v>18.857293101246135</c:v>
                </c:pt>
                <c:pt idx="4034">
                  <c:v>18.857293101246135</c:v>
                </c:pt>
                <c:pt idx="4035">
                  <c:v>18.857293101246135</c:v>
                </c:pt>
                <c:pt idx="4036">
                  <c:v>18.857293101246135</c:v>
                </c:pt>
                <c:pt idx="4037">
                  <c:v>18.857293101246135</c:v>
                </c:pt>
                <c:pt idx="4038">
                  <c:v>18.857293101246135</c:v>
                </c:pt>
                <c:pt idx="4039">
                  <c:v>18.857293101246135</c:v>
                </c:pt>
                <c:pt idx="4040">
                  <c:v>18.857293101246135</c:v>
                </c:pt>
                <c:pt idx="4041">
                  <c:v>18.857293101246135</c:v>
                </c:pt>
                <c:pt idx="4042">
                  <c:v>18.857293101246135</c:v>
                </c:pt>
                <c:pt idx="4043">
                  <c:v>18.857293101246135</c:v>
                </c:pt>
                <c:pt idx="4044">
                  <c:v>18.857293101246135</c:v>
                </c:pt>
                <c:pt idx="4045">
                  <c:v>18.857293101246135</c:v>
                </c:pt>
                <c:pt idx="4046">
                  <c:v>18.857293101246135</c:v>
                </c:pt>
                <c:pt idx="4047">
                  <c:v>18.857293101246135</c:v>
                </c:pt>
                <c:pt idx="4048">
                  <c:v>18.857293101246135</c:v>
                </c:pt>
                <c:pt idx="4049">
                  <c:v>18.857293101246135</c:v>
                </c:pt>
                <c:pt idx="4050">
                  <c:v>18.857293101246135</c:v>
                </c:pt>
                <c:pt idx="4051">
                  <c:v>18.857293101246135</c:v>
                </c:pt>
                <c:pt idx="4052">
                  <c:v>18.857293101246135</c:v>
                </c:pt>
                <c:pt idx="4053">
                  <c:v>18.857293101246135</c:v>
                </c:pt>
                <c:pt idx="4054">
                  <c:v>18.857293101246135</c:v>
                </c:pt>
                <c:pt idx="4055">
                  <c:v>18.857293101246135</c:v>
                </c:pt>
                <c:pt idx="4056">
                  <c:v>18.857293101246135</c:v>
                </c:pt>
                <c:pt idx="4057">
                  <c:v>18.857293101246135</c:v>
                </c:pt>
                <c:pt idx="4058">
                  <c:v>18.857293101246135</c:v>
                </c:pt>
                <c:pt idx="4059">
                  <c:v>18.857293101246135</c:v>
                </c:pt>
                <c:pt idx="4060">
                  <c:v>18.857293101246135</c:v>
                </c:pt>
                <c:pt idx="4061">
                  <c:v>18.857293101246135</c:v>
                </c:pt>
                <c:pt idx="4062">
                  <c:v>18.857293101246135</c:v>
                </c:pt>
                <c:pt idx="4063">
                  <c:v>18.857293101246135</c:v>
                </c:pt>
                <c:pt idx="4064">
                  <c:v>18.857293101246135</c:v>
                </c:pt>
                <c:pt idx="4065">
                  <c:v>18.857293101246135</c:v>
                </c:pt>
                <c:pt idx="4066">
                  <c:v>18.857293101246135</c:v>
                </c:pt>
                <c:pt idx="4067">
                  <c:v>18.857293101246135</c:v>
                </c:pt>
                <c:pt idx="4068">
                  <c:v>18.857293101246135</c:v>
                </c:pt>
                <c:pt idx="4069">
                  <c:v>18.857293101246135</c:v>
                </c:pt>
                <c:pt idx="4070">
                  <c:v>18.857293101246135</c:v>
                </c:pt>
                <c:pt idx="4071">
                  <c:v>18.857293101246135</c:v>
                </c:pt>
                <c:pt idx="4072">
                  <c:v>18.857293101246135</c:v>
                </c:pt>
                <c:pt idx="4073">
                  <c:v>18.857293101246135</c:v>
                </c:pt>
                <c:pt idx="4074">
                  <c:v>18.857293101246135</c:v>
                </c:pt>
                <c:pt idx="4075">
                  <c:v>18.857293101246135</c:v>
                </c:pt>
                <c:pt idx="4076">
                  <c:v>18.857293101246135</c:v>
                </c:pt>
                <c:pt idx="4077">
                  <c:v>18.857293101246135</c:v>
                </c:pt>
                <c:pt idx="4078">
                  <c:v>18.857293101246135</c:v>
                </c:pt>
                <c:pt idx="4079">
                  <c:v>18.857293101246135</c:v>
                </c:pt>
                <c:pt idx="4080">
                  <c:v>18.857293101246135</c:v>
                </c:pt>
                <c:pt idx="4081">
                  <c:v>18.857293101246135</c:v>
                </c:pt>
                <c:pt idx="4082">
                  <c:v>18.857293101246135</c:v>
                </c:pt>
                <c:pt idx="4083">
                  <c:v>18.857293101246135</c:v>
                </c:pt>
                <c:pt idx="4084">
                  <c:v>18.857293101246135</c:v>
                </c:pt>
                <c:pt idx="4085">
                  <c:v>19.03177748602663</c:v>
                </c:pt>
                <c:pt idx="4086">
                  <c:v>19.207876354941604</c:v>
                </c:pt>
                <c:pt idx="4087">
                  <c:v>19.296535883889312</c:v>
                </c:pt>
                <c:pt idx="4088">
                  <c:v>19.296535883889312</c:v>
                </c:pt>
                <c:pt idx="4089">
                  <c:v>19.655285270606932</c:v>
                </c:pt>
                <c:pt idx="4090">
                  <c:v>19.655285270606932</c:v>
                </c:pt>
                <c:pt idx="4091">
                  <c:v>19.746009945278086</c:v>
                </c:pt>
                <c:pt idx="4092">
                  <c:v>19.746009945278086</c:v>
                </c:pt>
                <c:pt idx="4093">
                  <c:v>19.746009945278086</c:v>
                </c:pt>
                <c:pt idx="4094">
                  <c:v>19.746009945278086</c:v>
                </c:pt>
                <c:pt idx="4095">
                  <c:v>19.746009945278086</c:v>
                </c:pt>
                <c:pt idx="4096">
                  <c:v>19.746009945278086</c:v>
                </c:pt>
                <c:pt idx="4097">
                  <c:v>19.746009945278086</c:v>
                </c:pt>
                <c:pt idx="4098">
                  <c:v>19.746009945278086</c:v>
                </c:pt>
                <c:pt idx="4099">
                  <c:v>19.746009945278086</c:v>
                </c:pt>
                <c:pt idx="4100">
                  <c:v>19.746009945278086</c:v>
                </c:pt>
                <c:pt idx="4101">
                  <c:v>19.746009945278086</c:v>
                </c:pt>
                <c:pt idx="4102">
                  <c:v>19.746009945278086</c:v>
                </c:pt>
                <c:pt idx="4103">
                  <c:v>19.746009945278086</c:v>
                </c:pt>
                <c:pt idx="4104">
                  <c:v>19.746009945278086</c:v>
                </c:pt>
                <c:pt idx="4105">
                  <c:v>19.746009945278086</c:v>
                </c:pt>
                <c:pt idx="4106">
                  <c:v>19.746009945278086</c:v>
                </c:pt>
                <c:pt idx="4107">
                  <c:v>19.746009945278086</c:v>
                </c:pt>
                <c:pt idx="4108">
                  <c:v>19.746009945278086</c:v>
                </c:pt>
                <c:pt idx="4109">
                  <c:v>19.746009945278086</c:v>
                </c:pt>
                <c:pt idx="4110">
                  <c:v>19.746009945278086</c:v>
                </c:pt>
                <c:pt idx="4111">
                  <c:v>19.746009945278086</c:v>
                </c:pt>
                <c:pt idx="4112">
                  <c:v>19.746009945278086</c:v>
                </c:pt>
                <c:pt idx="4113">
                  <c:v>19.746009945278086</c:v>
                </c:pt>
                <c:pt idx="4114">
                  <c:v>19.746009945278086</c:v>
                </c:pt>
                <c:pt idx="4115">
                  <c:v>19.746009945278086</c:v>
                </c:pt>
                <c:pt idx="4116">
                  <c:v>19.746009945278086</c:v>
                </c:pt>
                <c:pt idx="4117">
                  <c:v>19.746009945278086</c:v>
                </c:pt>
                <c:pt idx="4118">
                  <c:v>19.746009945278086</c:v>
                </c:pt>
                <c:pt idx="4119">
                  <c:v>19.746009945278086</c:v>
                </c:pt>
                <c:pt idx="4120">
                  <c:v>19.746009945278086</c:v>
                </c:pt>
                <c:pt idx="4121">
                  <c:v>19.746009945278086</c:v>
                </c:pt>
                <c:pt idx="4122">
                  <c:v>19.746009945278086</c:v>
                </c:pt>
                <c:pt idx="4123">
                  <c:v>19.746009945278086</c:v>
                </c:pt>
                <c:pt idx="4124">
                  <c:v>19.746009945278086</c:v>
                </c:pt>
                <c:pt idx="4125">
                  <c:v>19.746009945278086</c:v>
                </c:pt>
                <c:pt idx="4126">
                  <c:v>19.746009945278086</c:v>
                </c:pt>
                <c:pt idx="4127">
                  <c:v>19.746009945278086</c:v>
                </c:pt>
                <c:pt idx="4128">
                  <c:v>19.746009945278086</c:v>
                </c:pt>
                <c:pt idx="4129">
                  <c:v>19.746009945278086</c:v>
                </c:pt>
                <c:pt idx="4130">
                  <c:v>19.746009945278086</c:v>
                </c:pt>
                <c:pt idx="4131">
                  <c:v>19.837153386020631</c:v>
                </c:pt>
                <c:pt idx="4132">
                  <c:v>19.928717525770768</c:v>
                </c:pt>
                <c:pt idx="4133">
                  <c:v>19.928717525770768</c:v>
                </c:pt>
                <c:pt idx="4134">
                  <c:v>20.11311567869123</c:v>
                </c:pt>
                <c:pt idx="4135">
                  <c:v>20.392916989263881</c:v>
                </c:pt>
                <c:pt idx="4136">
                  <c:v>20.67661072379769</c:v>
                </c:pt>
                <c:pt idx="4137">
                  <c:v>20.67661072379769</c:v>
                </c:pt>
                <c:pt idx="4138">
                  <c:v>20.67661072379769</c:v>
                </c:pt>
                <c:pt idx="4139">
                  <c:v>20.67661072379769</c:v>
                </c:pt>
                <c:pt idx="4140">
                  <c:v>20.67661072379769</c:v>
                </c:pt>
                <c:pt idx="4141">
                  <c:v>20.67661072379769</c:v>
                </c:pt>
                <c:pt idx="4142">
                  <c:v>20.67661072379769</c:v>
                </c:pt>
                <c:pt idx="4143">
                  <c:v>20.67661072379769</c:v>
                </c:pt>
                <c:pt idx="4144">
                  <c:v>20.67661072379769</c:v>
                </c:pt>
                <c:pt idx="4145">
                  <c:v>20.67661072379769</c:v>
                </c:pt>
                <c:pt idx="4146">
                  <c:v>20.67661072379769</c:v>
                </c:pt>
                <c:pt idx="4147">
                  <c:v>20.67661072379769</c:v>
                </c:pt>
                <c:pt idx="4148">
                  <c:v>20.67661072379769</c:v>
                </c:pt>
                <c:pt idx="4149">
                  <c:v>20.67661072379769</c:v>
                </c:pt>
                <c:pt idx="4150">
                  <c:v>20.67661072379769</c:v>
                </c:pt>
                <c:pt idx="4151">
                  <c:v>20.67661072379769</c:v>
                </c:pt>
                <c:pt idx="4152">
                  <c:v>20.67661072379769</c:v>
                </c:pt>
                <c:pt idx="4153">
                  <c:v>20.67661072379769</c:v>
                </c:pt>
                <c:pt idx="4154">
                  <c:v>20.67661072379769</c:v>
                </c:pt>
                <c:pt idx="4155">
                  <c:v>20.67661072379769</c:v>
                </c:pt>
                <c:pt idx="4156">
                  <c:v>20.67661072379769</c:v>
                </c:pt>
                <c:pt idx="4157">
                  <c:v>20.67661072379769</c:v>
                </c:pt>
                <c:pt idx="4158">
                  <c:v>20.67661072379769</c:v>
                </c:pt>
                <c:pt idx="4159">
                  <c:v>20.67661072379769</c:v>
                </c:pt>
                <c:pt idx="4160">
                  <c:v>20.67661072379769</c:v>
                </c:pt>
                <c:pt idx="4161">
                  <c:v>20.67661072379769</c:v>
                </c:pt>
                <c:pt idx="4162">
                  <c:v>20.67661072379769</c:v>
                </c:pt>
                <c:pt idx="4163">
                  <c:v>20.67661072379769</c:v>
                </c:pt>
                <c:pt idx="4164">
                  <c:v>20.67661072379769</c:v>
                </c:pt>
                <c:pt idx="4165">
                  <c:v>20.67661072379769</c:v>
                </c:pt>
                <c:pt idx="4166">
                  <c:v>20.67661072379769</c:v>
                </c:pt>
                <c:pt idx="4167">
                  <c:v>20.67661072379769</c:v>
                </c:pt>
                <c:pt idx="4168">
                  <c:v>20.67661072379769</c:v>
                </c:pt>
                <c:pt idx="4169">
                  <c:v>20.67661072379769</c:v>
                </c:pt>
                <c:pt idx="4170">
                  <c:v>20.67661072379769</c:v>
                </c:pt>
                <c:pt idx="4171">
                  <c:v>20.67661072379769</c:v>
                </c:pt>
                <c:pt idx="4172">
                  <c:v>20.67661072379769</c:v>
                </c:pt>
                <c:pt idx="4173">
                  <c:v>20.67661072379769</c:v>
                </c:pt>
                <c:pt idx="4174">
                  <c:v>20.67661072379769</c:v>
                </c:pt>
                <c:pt idx="4175">
                  <c:v>20.67661072379769</c:v>
                </c:pt>
                <c:pt idx="4176">
                  <c:v>20.67661072379769</c:v>
                </c:pt>
                <c:pt idx="4177">
                  <c:v>20.67661072379769</c:v>
                </c:pt>
                <c:pt idx="4178">
                  <c:v>20.67661072379769</c:v>
                </c:pt>
                <c:pt idx="4179">
                  <c:v>20.67661072379769</c:v>
                </c:pt>
                <c:pt idx="4180">
                  <c:v>20.67661072379769</c:v>
                </c:pt>
                <c:pt idx="4181">
                  <c:v>20.67661072379769</c:v>
                </c:pt>
                <c:pt idx="4182">
                  <c:v>20.67661072379769</c:v>
                </c:pt>
                <c:pt idx="4183">
                  <c:v>20.67661072379769</c:v>
                </c:pt>
                <c:pt idx="4184">
                  <c:v>20.67661072379769</c:v>
                </c:pt>
                <c:pt idx="4185">
                  <c:v>20.67661072379769</c:v>
                </c:pt>
                <c:pt idx="4186">
                  <c:v>20.67661072379769</c:v>
                </c:pt>
                <c:pt idx="4187">
                  <c:v>20.67661072379769</c:v>
                </c:pt>
                <c:pt idx="4188">
                  <c:v>20.67661072379769</c:v>
                </c:pt>
                <c:pt idx="4189">
                  <c:v>20.67661072379769</c:v>
                </c:pt>
                <c:pt idx="4190">
                  <c:v>21.061017617407714</c:v>
                </c:pt>
                <c:pt idx="4191">
                  <c:v>21.158230857779191</c:v>
                </c:pt>
                <c:pt idx="4192">
                  <c:v>21.255892814080656</c:v>
                </c:pt>
                <c:pt idx="4193">
                  <c:v>21.255892814080656</c:v>
                </c:pt>
                <c:pt idx="4194">
                  <c:v>21.255892814080656</c:v>
                </c:pt>
                <c:pt idx="4195">
                  <c:v>21.354005557490556</c:v>
                </c:pt>
                <c:pt idx="4196">
                  <c:v>21.55159173819483</c:v>
                </c:pt>
                <c:pt idx="4197">
                  <c:v>21.651069365823908</c:v>
                </c:pt>
                <c:pt idx="4198">
                  <c:v>21.651069365823908</c:v>
                </c:pt>
                <c:pt idx="4199">
                  <c:v>21.651069365823908</c:v>
                </c:pt>
                <c:pt idx="4200">
                  <c:v>21.651069365823908</c:v>
                </c:pt>
                <c:pt idx="4201">
                  <c:v>21.651069365823908</c:v>
                </c:pt>
                <c:pt idx="4202">
                  <c:v>21.651069365823908</c:v>
                </c:pt>
                <c:pt idx="4203">
                  <c:v>21.651069365823908</c:v>
                </c:pt>
                <c:pt idx="4204">
                  <c:v>21.651069365823908</c:v>
                </c:pt>
                <c:pt idx="4205">
                  <c:v>21.651069365823908</c:v>
                </c:pt>
                <c:pt idx="4206">
                  <c:v>21.651069365823908</c:v>
                </c:pt>
                <c:pt idx="4207">
                  <c:v>21.651069365823908</c:v>
                </c:pt>
                <c:pt idx="4208">
                  <c:v>21.651069365823908</c:v>
                </c:pt>
                <c:pt idx="4209">
                  <c:v>21.651069365823908</c:v>
                </c:pt>
                <c:pt idx="4210">
                  <c:v>21.651069365823908</c:v>
                </c:pt>
                <c:pt idx="4211">
                  <c:v>21.651069365823908</c:v>
                </c:pt>
                <c:pt idx="4212">
                  <c:v>21.651069365823908</c:v>
                </c:pt>
                <c:pt idx="4213">
                  <c:v>21.651069365823908</c:v>
                </c:pt>
                <c:pt idx="4214">
                  <c:v>21.651069365823908</c:v>
                </c:pt>
                <c:pt idx="4215">
                  <c:v>21.651069365823908</c:v>
                </c:pt>
                <c:pt idx="4216">
                  <c:v>21.651069365823908</c:v>
                </c:pt>
                <c:pt idx="4217">
                  <c:v>21.651069365823908</c:v>
                </c:pt>
                <c:pt idx="4218">
                  <c:v>21.651069365823908</c:v>
                </c:pt>
                <c:pt idx="4219">
                  <c:v>21.651069365823908</c:v>
                </c:pt>
                <c:pt idx="4220">
                  <c:v>21.651069365823908</c:v>
                </c:pt>
                <c:pt idx="4221">
                  <c:v>21.651069365823908</c:v>
                </c:pt>
                <c:pt idx="4222">
                  <c:v>21.651069365823908</c:v>
                </c:pt>
                <c:pt idx="4223">
                  <c:v>21.651069365823908</c:v>
                </c:pt>
                <c:pt idx="4224">
                  <c:v>21.651069365823908</c:v>
                </c:pt>
                <c:pt idx="4225">
                  <c:v>21.651069365823908</c:v>
                </c:pt>
                <c:pt idx="4226">
                  <c:v>21.651069365823908</c:v>
                </c:pt>
                <c:pt idx="4227">
                  <c:v>21.651069365823908</c:v>
                </c:pt>
                <c:pt idx="4228">
                  <c:v>21.651069365823908</c:v>
                </c:pt>
                <c:pt idx="4229">
                  <c:v>21.651069365823908</c:v>
                </c:pt>
                <c:pt idx="4230">
                  <c:v>21.651069365823908</c:v>
                </c:pt>
                <c:pt idx="4231">
                  <c:v>21.651069365823908</c:v>
                </c:pt>
                <c:pt idx="4232">
                  <c:v>21.651069365823908</c:v>
                </c:pt>
                <c:pt idx="4233">
                  <c:v>21.651069365823908</c:v>
                </c:pt>
                <c:pt idx="4234">
                  <c:v>21.651069365823908</c:v>
                </c:pt>
                <c:pt idx="4235">
                  <c:v>21.651069365823908</c:v>
                </c:pt>
                <c:pt idx="4236">
                  <c:v>21.651069365823908</c:v>
                </c:pt>
                <c:pt idx="4237">
                  <c:v>21.651069365823908</c:v>
                </c:pt>
                <c:pt idx="4238">
                  <c:v>21.651069365823908</c:v>
                </c:pt>
                <c:pt idx="4239">
                  <c:v>21.651069365823908</c:v>
                </c:pt>
                <c:pt idx="4240">
                  <c:v>21.651069365823908</c:v>
                </c:pt>
                <c:pt idx="4241">
                  <c:v>21.651069365823908</c:v>
                </c:pt>
                <c:pt idx="4242">
                  <c:v>21.651069365823908</c:v>
                </c:pt>
                <c:pt idx="4243">
                  <c:v>21.651069365823908</c:v>
                </c:pt>
                <c:pt idx="4244">
                  <c:v>21.651069365823908</c:v>
                </c:pt>
                <c:pt idx="4245">
                  <c:v>21.651069365823908</c:v>
                </c:pt>
                <c:pt idx="4246">
                  <c:v>21.651069365823908</c:v>
                </c:pt>
                <c:pt idx="4247">
                  <c:v>21.651069365823908</c:v>
                </c:pt>
                <c:pt idx="4248">
                  <c:v>21.651069365823908</c:v>
                </c:pt>
                <c:pt idx="4249">
                  <c:v>21.651069365823908</c:v>
                </c:pt>
                <c:pt idx="4250">
                  <c:v>21.751006161319555</c:v>
                </c:pt>
                <c:pt idx="4251">
                  <c:v>21.751006161319555</c:v>
                </c:pt>
                <c:pt idx="4252">
                  <c:v>21.851404244104273</c:v>
                </c:pt>
                <c:pt idx="4253">
                  <c:v>21.851404244104273</c:v>
                </c:pt>
                <c:pt idx="4254">
                  <c:v>21.952265743383485</c:v>
                </c:pt>
                <c:pt idx="4255">
                  <c:v>21.952265743383485</c:v>
                </c:pt>
                <c:pt idx="4256">
                  <c:v>21.952265743383485</c:v>
                </c:pt>
                <c:pt idx="4257">
                  <c:v>22.05359279819055</c:v>
                </c:pt>
                <c:pt idx="4258">
                  <c:v>22.155387557432132</c:v>
                </c:pt>
                <c:pt idx="4259">
                  <c:v>22.155387557432132</c:v>
                </c:pt>
                <c:pt idx="4260">
                  <c:v>22.257652179933789</c:v>
                </c:pt>
                <c:pt idx="4261">
                  <c:v>22.360388834485807</c:v>
                </c:pt>
                <c:pt idx="4262">
                  <c:v>22.360388834485807</c:v>
                </c:pt>
                <c:pt idx="4263">
                  <c:v>22.463599699889148</c:v>
                </c:pt>
                <c:pt idx="4264">
                  <c:v>22.463599699889148</c:v>
                </c:pt>
                <c:pt idx="4265">
                  <c:v>22.567286965001717</c:v>
                </c:pt>
                <c:pt idx="4266">
                  <c:v>22.567286965001717</c:v>
                </c:pt>
                <c:pt idx="4267">
                  <c:v>22.671452828784531</c:v>
                </c:pt>
                <c:pt idx="4268">
                  <c:v>22.671452828784531</c:v>
                </c:pt>
                <c:pt idx="4269">
                  <c:v>22.671452828784531</c:v>
                </c:pt>
                <c:pt idx="4270">
                  <c:v>22.671452828784531</c:v>
                </c:pt>
                <c:pt idx="4271">
                  <c:v>22.671452828784531</c:v>
                </c:pt>
                <c:pt idx="4272">
                  <c:v>22.671452828784531</c:v>
                </c:pt>
                <c:pt idx="4273">
                  <c:v>22.671452828784531</c:v>
                </c:pt>
                <c:pt idx="4274">
                  <c:v>22.671452828784531</c:v>
                </c:pt>
                <c:pt idx="4275">
                  <c:v>22.671452828784531</c:v>
                </c:pt>
                <c:pt idx="4276">
                  <c:v>22.671452828784531</c:v>
                </c:pt>
                <c:pt idx="4277">
                  <c:v>22.671452828784531</c:v>
                </c:pt>
                <c:pt idx="4278">
                  <c:v>22.671452828784531</c:v>
                </c:pt>
                <c:pt idx="4279">
                  <c:v>22.671452828784531</c:v>
                </c:pt>
                <c:pt idx="4280">
                  <c:v>22.671452828784531</c:v>
                </c:pt>
                <c:pt idx="4281">
                  <c:v>22.671452828784531</c:v>
                </c:pt>
                <c:pt idx="4282">
                  <c:v>22.671452828784531</c:v>
                </c:pt>
                <c:pt idx="4283">
                  <c:v>22.671452828784531</c:v>
                </c:pt>
                <c:pt idx="4284">
                  <c:v>22.671452828784531</c:v>
                </c:pt>
                <c:pt idx="4285">
                  <c:v>22.671452828784531</c:v>
                </c:pt>
                <c:pt idx="4286">
                  <c:v>22.671452828784531</c:v>
                </c:pt>
                <c:pt idx="4287">
                  <c:v>22.671452828784531</c:v>
                </c:pt>
                <c:pt idx="4288">
                  <c:v>22.671452828784531</c:v>
                </c:pt>
                <c:pt idx="4289">
                  <c:v>22.671452828784531</c:v>
                </c:pt>
                <c:pt idx="4290">
                  <c:v>22.671452828784531</c:v>
                </c:pt>
                <c:pt idx="4291">
                  <c:v>22.671452828784531</c:v>
                </c:pt>
                <c:pt idx="4292">
                  <c:v>22.671452828784531</c:v>
                </c:pt>
                <c:pt idx="4293">
                  <c:v>22.671452828784531</c:v>
                </c:pt>
                <c:pt idx="4294">
                  <c:v>22.671452828784531</c:v>
                </c:pt>
                <c:pt idx="4295">
                  <c:v>22.671452828784531</c:v>
                </c:pt>
                <c:pt idx="4296">
                  <c:v>22.671452828784531</c:v>
                </c:pt>
                <c:pt idx="4297">
                  <c:v>22.671452828784531</c:v>
                </c:pt>
                <c:pt idx="4298">
                  <c:v>22.671452828784531</c:v>
                </c:pt>
                <c:pt idx="4299">
                  <c:v>22.671452828784531</c:v>
                </c:pt>
                <c:pt idx="4300">
                  <c:v>22.671452828784531</c:v>
                </c:pt>
                <c:pt idx="4301">
                  <c:v>22.671452828784531</c:v>
                </c:pt>
                <c:pt idx="4302">
                  <c:v>22.671452828784531</c:v>
                </c:pt>
                <c:pt idx="4303">
                  <c:v>22.671452828784531</c:v>
                </c:pt>
                <c:pt idx="4304">
                  <c:v>22.671452828784531</c:v>
                </c:pt>
                <c:pt idx="4305">
                  <c:v>22.671452828784531</c:v>
                </c:pt>
                <c:pt idx="4306">
                  <c:v>22.671452828784531</c:v>
                </c:pt>
                <c:pt idx="4307">
                  <c:v>22.671452828784531</c:v>
                </c:pt>
                <c:pt idx="4308">
                  <c:v>22.671452828784531</c:v>
                </c:pt>
                <c:pt idx="4309">
                  <c:v>22.671452828784531</c:v>
                </c:pt>
                <c:pt idx="4310">
                  <c:v>22.671452828784531</c:v>
                </c:pt>
                <c:pt idx="4311">
                  <c:v>22.671452828784531</c:v>
                </c:pt>
                <c:pt idx="4312">
                  <c:v>22.671452828784531</c:v>
                </c:pt>
                <c:pt idx="4313">
                  <c:v>22.671452828784531</c:v>
                </c:pt>
                <c:pt idx="4314">
                  <c:v>22.776099500348682</c:v>
                </c:pt>
                <c:pt idx="4315">
                  <c:v>22.776099500348682</c:v>
                </c:pt>
                <c:pt idx="4316">
                  <c:v>22.776099500348682</c:v>
                </c:pt>
                <c:pt idx="4317">
                  <c:v>22.881229199002171</c:v>
                </c:pt>
                <c:pt idx="4318">
                  <c:v>22.881229199002171</c:v>
                </c:pt>
                <c:pt idx="4319">
                  <c:v>22.881229199002171</c:v>
                </c:pt>
                <c:pt idx="4320">
                  <c:v>22.881229199002171</c:v>
                </c:pt>
                <c:pt idx="4321">
                  <c:v>22.881229199002171</c:v>
                </c:pt>
                <c:pt idx="4322">
                  <c:v>23.306623010196013</c:v>
                </c:pt>
                <c:pt idx="4323">
                  <c:v>23.414201494108731</c:v>
                </c:pt>
                <c:pt idx="4324">
                  <c:v>23.414201494108731</c:v>
                </c:pt>
                <c:pt idx="4325">
                  <c:v>23.522276537741526</c:v>
                </c:pt>
                <c:pt idx="4326">
                  <c:v>23.522276537741526</c:v>
                </c:pt>
                <c:pt idx="4327">
                  <c:v>23.522276537741526</c:v>
                </c:pt>
                <c:pt idx="4328">
                  <c:v>23.739925482809628</c:v>
                </c:pt>
                <c:pt idx="4329">
                  <c:v>23.739925482809628</c:v>
                </c:pt>
                <c:pt idx="4330">
                  <c:v>23.739925482809628</c:v>
                </c:pt>
                <c:pt idx="4331">
                  <c:v>23.739925482809628</c:v>
                </c:pt>
                <c:pt idx="4332">
                  <c:v>23.739925482809628</c:v>
                </c:pt>
                <c:pt idx="4333">
                  <c:v>23.739925482809628</c:v>
                </c:pt>
                <c:pt idx="4334">
                  <c:v>23.739925482809628</c:v>
                </c:pt>
                <c:pt idx="4335">
                  <c:v>23.739925482809628</c:v>
                </c:pt>
                <c:pt idx="4336">
                  <c:v>23.739925482809628</c:v>
                </c:pt>
                <c:pt idx="4337">
                  <c:v>23.739925482809628</c:v>
                </c:pt>
                <c:pt idx="4338">
                  <c:v>23.739925482809628</c:v>
                </c:pt>
                <c:pt idx="4339">
                  <c:v>23.739925482809628</c:v>
                </c:pt>
                <c:pt idx="4340">
                  <c:v>23.739925482809628</c:v>
                </c:pt>
                <c:pt idx="4341">
                  <c:v>23.739925482809628</c:v>
                </c:pt>
                <c:pt idx="4342">
                  <c:v>23.739925482809628</c:v>
                </c:pt>
                <c:pt idx="4343">
                  <c:v>23.739925482809628</c:v>
                </c:pt>
                <c:pt idx="4344">
                  <c:v>23.739925482809628</c:v>
                </c:pt>
                <c:pt idx="4345">
                  <c:v>23.739925482809628</c:v>
                </c:pt>
                <c:pt idx="4346">
                  <c:v>23.739925482809628</c:v>
                </c:pt>
                <c:pt idx="4347">
                  <c:v>23.739925482809628</c:v>
                </c:pt>
                <c:pt idx="4348">
                  <c:v>23.739925482809628</c:v>
                </c:pt>
                <c:pt idx="4349">
                  <c:v>23.739925482809628</c:v>
                </c:pt>
                <c:pt idx="4350">
                  <c:v>23.739925482809628</c:v>
                </c:pt>
                <c:pt idx="4351">
                  <c:v>23.739925482809628</c:v>
                </c:pt>
                <c:pt idx="4352">
                  <c:v>23.739925482809628</c:v>
                </c:pt>
                <c:pt idx="4353">
                  <c:v>23.739925482809628</c:v>
                </c:pt>
                <c:pt idx="4354">
                  <c:v>23.739925482809628</c:v>
                </c:pt>
                <c:pt idx="4355">
                  <c:v>23.739925482809628</c:v>
                </c:pt>
                <c:pt idx="4356">
                  <c:v>23.739925482809628</c:v>
                </c:pt>
                <c:pt idx="4357">
                  <c:v>23.739925482809628</c:v>
                </c:pt>
                <c:pt idx="4358">
                  <c:v>23.739925482809628</c:v>
                </c:pt>
                <c:pt idx="4359">
                  <c:v>23.739925482809628</c:v>
                </c:pt>
                <c:pt idx="4360">
                  <c:v>23.739925482809628</c:v>
                </c:pt>
                <c:pt idx="4361">
                  <c:v>23.739925482809628</c:v>
                </c:pt>
                <c:pt idx="4362">
                  <c:v>23.739925482809628</c:v>
                </c:pt>
                <c:pt idx="4363">
                  <c:v>23.739925482809628</c:v>
                </c:pt>
                <c:pt idx="4364">
                  <c:v>23.739925482809628</c:v>
                </c:pt>
                <c:pt idx="4365">
                  <c:v>23.739925482809628</c:v>
                </c:pt>
                <c:pt idx="4366">
                  <c:v>23.739925482809628</c:v>
                </c:pt>
                <c:pt idx="4367">
                  <c:v>23.739925482809628</c:v>
                </c:pt>
                <c:pt idx="4368">
                  <c:v>23.739925482809628</c:v>
                </c:pt>
                <c:pt idx="4369">
                  <c:v>23.739925482809628</c:v>
                </c:pt>
                <c:pt idx="4370">
                  <c:v>23.739925482809628</c:v>
                </c:pt>
                <c:pt idx="4371">
                  <c:v>23.739925482809628</c:v>
                </c:pt>
                <c:pt idx="4372">
                  <c:v>23.739925482809628</c:v>
                </c:pt>
                <c:pt idx="4373">
                  <c:v>23.739925482809628</c:v>
                </c:pt>
                <c:pt idx="4374">
                  <c:v>23.739925482809628</c:v>
                </c:pt>
                <c:pt idx="4375">
                  <c:v>23.739925482809628</c:v>
                </c:pt>
                <c:pt idx="4376">
                  <c:v>23.739925482809628</c:v>
                </c:pt>
                <c:pt idx="4377">
                  <c:v>23.739925482809628</c:v>
                </c:pt>
                <c:pt idx="4378">
                  <c:v>23.739925482809628</c:v>
                </c:pt>
                <c:pt idx="4379">
                  <c:v>23.739925482809628</c:v>
                </c:pt>
                <c:pt idx="4380">
                  <c:v>23.739925482809628</c:v>
                </c:pt>
                <c:pt idx="4381">
                  <c:v>23.739925482809628</c:v>
                </c:pt>
                <c:pt idx="4382">
                  <c:v>23.739925482809628</c:v>
                </c:pt>
                <c:pt idx="4383">
                  <c:v>23.849504000062936</c:v>
                </c:pt>
                <c:pt idx="4384">
                  <c:v>23.959588308770989</c:v>
                </c:pt>
                <c:pt idx="4385">
                  <c:v>23.959588308770989</c:v>
                </c:pt>
                <c:pt idx="4386">
                  <c:v>23.959588308770989</c:v>
                </c:pt>
                <c:pt idx="4387">
                  <c:v>23.959588308770989</c:v>
                </c:pt>
                <c:pt idx="4388">
                  <c:v>24.070180743560989</c:v>
                </c:pt>
                <c:pt idx="4389">
                  <c:v>24.070180743560989</c:v>
                </c:pt>
                <c:pt idx="4390">
                  <c:v>24.181283649836327</c:v>
                </c:pt>
                <c:pt idx="4391">
                  <c:v>24.292899383826313</c:v>
                </c:pt>
                <c:pt idx="4392">
                  <c:v>24.517678814297231</c:v>
                </c:pt>
                <c:pt idx="4393">
                  <c:v>24.630847277817093</c:v>
                </c:pt>
                <c:pt idx="4394">
                  <c:v>24.710375864361289</c:v>
                </c:pt>
                <c:pt idx="4395">
                  <c:v>24.74453810323066</c:v>
                </c:pt>
                <c:pt idx="4396">
                  <c:v>24.74453810323066</c:v>
                </c:pt>
                <c:pt idx="4397">
                  <c:v>24.858753701650944</c:v>
                </c:pt>
                <c:pt idx="4398">
                  <c:v>24.858753701650944</c:v>
                </c:pt>
                <c:pt idx="4399">
                  <c:v>24.858753701650944</c:v>
                </c:pt>
                <c:pt idx="4400">
                  <c:v>24.858753701650944</c:v>
                </c:pt>
                <c:pt idx="4401">
                  <c:v>24.858753701650944</c:v>
                </c:pt>
                <c:pt idx="4402">
                  <c:v>24.858753701650944</c:v>
                </c:pt>
                <c:pt idx="4403">
                  <c:v>24.858753701650944</c:v>
                </c:pt>
                <c:pt idx="4404">
                  <c:v>24.858753701650944</c:v>
                </c:pt>
                <c:pt idx="4405">
                  <c:v>24.858753701650944</c:v>
                </c:pt>
                <c:pt idx="4406">
                  <c:v>24.858753701650944</c:v>
                </c:pt>
                <c:pt idx="4407">
                  <c:v>24.858753701650944</c:v>
                </c:pt>
                <c:pt idx="4408">
                  <c:v>24.858753701650944</c:v>
                </c:pt>
                <c:pt idx="4409">
                  <c:v>24.858753701650944</c:v>
                </c:pt>
                <c:pt idx="4410">
                  <c:v>24.858753701650944</c:v>
                </c:pt>
                <c:pt idx="4411">
                  <c:v>24.858753701650944</c:v>
                </c:pt>
                <c:pt idx="4412">
                  <c:v>24.858753701650944</c:v>
                </c:pt>
                <c:pt idx="4413">
                  <c:v>24.858753701650944</c:v>
                </c:pt>
                <c:pt idx="4414">
                  <c:v>24.858753701650944</c:v>
                </c:pt>
                <c:pt idx="4415">
                  <c:v>24.858753701650944</c:v>
                </c:pt>
                <c:pt idx="4416">
                  <c:v>24.858753701650944</c:v>
                </c:pt>
                <c:pt idx="4417">
                  <c:v>24.858753701650944</c:v>
                </c:pt>
                <c:pt idx="4418">
                  <c:v>24.858753701650944</c:v>
                </c:pt>
                <c:pt idx="4419">
                  <c:v>24.858753701650944</c:v>
                </c:pt>
                <c:pt idx="4420">
                  <c:v>24.858753701650944</c:v>
                </c:pt>
                <c:pt idx="4421">
                  <c:v>24.858753701650944</c:v>
                </c:pt>
                <c:pt idx="4422">
                  <c:v>24.858753701650944</c:v>
                </c:pt>
                <c:pt idx="4423">
                  <c:v>24.858753701650944</c:v>
                </c:pt>
                <c:pt idx="4424">
                  <c:v>24.858753701650944</c:v>
                </c:pt>
                <c:pt idx="4425">
                  <c:v>24.858753701650944</c:v>
                </c:pt>
                <c:pt idx="4426">
                  <c:v>24.858753701650944</c:v>
                </c:pt>
                <c:pt idx="4427">
                  <c:v>24.858753701650944</c:v>
                </c:pt>
                <c:pt idx="4428">
                  <c:v>24.858753701650944</c:v>
                </c:pt>
                <c:pt idx="4429">
                  <c:v>24.858753701650944</c:v>
                </c:pt>
                <c:pt idx="4430">
                  <c:v>24.858753701650944</c:v>
                </c:pt>
                <c:pt idx="4431">
                  <c:v>24.858753701650944</c:v>
                </c:pt>
                <c:pt idx="4432">
                  <c:v>24.858753701650944</c:v>
                </c:pt>
                <c:pt idx="4433">
                  <c:v>24.858753701650944</c:v>
                </c:pt>
                <c:pt idx="4434">
                  <c:v>24.858753701650944</c:v>
                </c:pt>
                <c:pt idx="4435">
                  <c:v>24.858753701650944</c:v>
                </c:pt>
                <c:pt idx="4436">
                  <c:v>24.858753701650944</c:v>
                </c:pt>
                <c:pt idx="4437">
                  <c:v>24.858753701650944</c:v>
                </c:pt>
                <c:pt idx="4438">
                  <c:v>24.858753701650944</c:v>
                </c:pt>
                <c:pt idx="4439">
                  <c:v>24.858753701650944</c:v>
                </c:pt>
                <c:pt idx="4440">
                  <c:v>24.858753701650944</c:v>
                </c:pt>
                <c:pt idx="4441">
                  <c:v>24.858753701650944</c:v>
                </c:pt>
                <c:pt idx="4442">
                  <c:v>24.858753701650944</c:v>
                </c:pt>
                <c:pt idx="4443">
                  <c:v>24.858753701650944</c:v>
                </c:pt>
                <c:pt idx="4444">
                  <c:v>24.858753701650944</c:v>
                </c:pt>
                <c:pt idx="4445">
                  <c:v>24.973496495320013</c:v>
                </c:pt>
                <c:pt idx="4446">
                  <c:v>24.973496495320013</c:v>
                </c:pt>
                <c:pt idx="4447">
                  <c:v>25.088768917660683</c:v>
                </c:pt>
                <c:pt idx="4448">
                  <c:v>25.088768917660683</c:v>
                </c:pt>
                <c:pt idx="4449">
                  <c:v>25.088768917660683</c:v>
                </c:pt>
                <c:pt idx="4450">
                  <c:v>25.088768917660683</c:v>
                </c:pt>
                <c:pt idx="4451">
                  <c:v>25.204573413327729</c:v>
                </c:pt>
                <c:pt idx="4452">
                  <c:v>25.204573413327729</c:v>
                </c:pt>
                <c:pt idx="4453">
                  <c:v>25.204573413327729</c:v>
                </c:pt>
                <c:pt idx="4454">
                  <c:v>25.320912438260063</c:v>
                </c:pt>
                <c:pt idx="4455">
                  <c:v>25.320912438260063</c:v>
                </c:pt>
                <c:pt idx="4456">
                  <c:v>25.43778845973269</c:v>
                </c:pt>
                <c:pt idx="4457">
                  <c:v>25.43778845973269</c:v>
                </c:pt>
                <c:pt idx="4458">
                  <c:v>25.555203956408988</c:v>
                </c:pt>
                <c:pt idx="4459">
                  <c:v>25.791663347284075</c:v>
                </c:pt>
                <c:pt idx="4460">
                  <c:v>25.910712256226073</c:v>
                </c:pt>
                <c:pt idx="4461">
                  <c:v>25.910712256226073</c:v>
                </c:pt>
                <c:pt idx="4462">
                  <c:v>25.910712256226073</c:v>
                </c:pt>
                <c:pt idx="4463">
                  <c:v>26.030310669964674</c:v>
                </c:pt>
                <c:pt idx="4464">
                  <c:v>26.030310669964674</c:v>
                </c:pt>
                <c:pt idx="4465">
                  <c:v>26.030310669964674</c:v>
                </c:pt>
                <c:pt idx="4466">
                  <c:v>26.030310669964674</c:v>
                </c:pt>
                <c:pt idx="4467">
                  <c:v>26.030310669964674</c:v>
                </c:pt>
                <c:pt idx="4468">
                  <c:v>26.030310669964674</c:v>
                </c:pt>
                <c:pt idx="4469">
                  <c:v>26.030310669964674</c:v>
                </c:pt>
                <c:pt idx="4470">
                  <c:v>26.030310669964674</c:v>
                </c:pt>
                <c:pt idx="4471">
                  <c:v>26.030310669964674</c:v>
                </c:pt>
                <c:pt idx="4472">
                  <c:v>26.030310669964674</c:v>
                </c:pt>
                <c:pt idx="4473">
                  <c:v>26.030310669964674</c:v>
                </c:pt>
                <c:pt idx="4474">
                  <c:v>26.030310669964674</c:v>
                </c:pt>
                <c:pt idx="4475">
                  <c:v>26.030310669964674</c:v>
                </c:pt>
                <c:pt idx="4476">
                  <c:v>26.030310669964674</c:v>
                </c:pt>
                <c:pt idx="4477">
                  <c:v>26.030310669964674</c:v>
                </c:pt>
                <c:pt idx="4478">
                  <c:v>26.030310669964674</c:v>
                </c:pt>
                <c:pt idx="4479">
                  <c:v>26.030310669964674</c:v>
                </c:pt>
                <c:pt idx="4480">
                  <c:v>26.030310669964674</c:v>
                </c:pt>
                <c:pt idx="4481">
                  <c:v>26.030310669964674</c:v>
                </c:pt>
                <c:pt idx="4482">
                  <c:v>26.030310669964674</c:v>
                </c:pt>
                <c:pt idx="4483">
                  <c:v>26.030310669964674</c:v>
                </c:pt>
                <c:pt idx="4484">
                  <c:v>26.030310669964674</c:v>
                </c:pt>
                <c:pt idx="4485">
                  <c:v>26.030310669964674</c:v>
                </c:pt>
                <c:pt idx="4486">
                  <c:v>26.030310669964674</c:v>
                </c:pt>
                <c:pt idx="4487">
                  <c:v>26.030310669964674</c:v>
                </c:pt>
                <c:pt idx="4488">
                  <c:v>26.030310669964674</c:v>
                </c:pt>
                <c:pt idx="4489">
                  <c:v>26.030310669964674</c:v>
                </c:pt>
                <c:pt idx="4490">
                  <c:v>26.030310669964674</c:v>
                </c:pt>
                <c:pt idx="4491">
                  <c:v>26.030310669964674</c:v>
                </c:pt>
                <c:pt idx="4492">
                  <c:v>26.030310669964674</c:v>
                </c:pt>
                <c:pt idx="4493">
                  <c:v>26.030310669964674</c:v>
                </c:pt>
                <c:pt idx="4494">
                  <c:v>26.030310669964674</c:v>
                </c:pt>
                <c:pt idx="4495">
                  <c:v>26.030310669964674</c:v>
                </c:pt>
                <c:pt idx="4496">
                  <c:v>26.030310669964674</c:v>
                </c:pt>
                <c:pt idx="4497">
                  <c:v>26.030310669964674</c:v>
                </c:pt>
                <c:pt idx="4498">
                  <c:v>26.030310669964674</c:v>
                </c:pt>
                <c:pt idx="4499">
                  <c:v>26.030310669964674</c:v>
                </c:pt>
                <c:pt idx="4500">
                  <c:v>26.150461124898808</c:v>
                </c:pt>
                <c:pt idx="4501">
                  <c:v>26.271166169134595</c:v>
                </c:pt>
                <c:pt idx="4502">
                  <c:v>26.271166169134595</c:v>
                </c:pt>
                <c:pt idx="4503">
                  <c:v>26.392428362540127</c:v>
                </c:pt>
                <c:pt idx="4504">
                  <c:v>26.392428362540127</c:v>
                </c:pt>
                <c:pt idx="4505">
                  <c:v>26.392428362540127</c:v>
                </c:pt>
                <c:pt idx="4506">
                  <c:v>26.514250276799217</c:v>
                </c:pt>
                <c:pt idx="4507">
                  <c:v>26.514250276799217</c:v>
                </c:pt>
                <c:pt idx="4508">
                  <c:v>26.636634495465792</c:v>
                </c:pt>
                <c:pt idx="4509">
                  <c:v>26.636634495465792</c:v>
                </c:pt>
                <c:pt idx="4510">
                  <c:v>26.759583614019139</c:v>
                </c:pt>
                <c:pt idx="4511">
                  <c:v>27.257081417153991</c:v>
                </c:pt>
                <c:pt idx="4512">
                  <c:v>27.257081417153991</c:v>
                </c:pt>
                <c:pt idx="4513">
                  <c:v>27.257081417153991</c:v>
                </c:pt>
                <c:pt idx="4514">
                  <c:v>27.257081417153991</c:v>
                </c:pt>
                <c:pt idx="4515">
                  <c:v>27.257081417153991</c:v>
                </c:pt>
                <c:pt idx="4516">
                  <c:v>27.257081417153991</c:v>
                </c:pt>
                <c:pt idx="4517">
                  <c:v>27.257081417153991</c:v>
                </c:pt>
                <c:pt idx="4518">
                  <c:v>27.257081417153991</c:v>
                </c:pt>
                <c:pt idx="4519">
                  <c:v>27.257081417153991</c:v>
                </c:pt>
                <c:pt idx="4520">
                  <c:v>27.257081417153991</c:v>
                </c:pt>
                <c:pt idx="4521">
                  <c:v>27.257081417153991</c:v>
                </c:pt>
                <c:pt idx="4522">
                  <c:v>27.257081417153991</c:v>
                </c:pt>
                <c:pt idx="4523">
                  <c:v>27.257081417153991</c:v>
                </c:pt>
                <c:pt idx="4524">
                  <c:v>27.257081417153991</c:v>
                </c:pt>
                <c:pt idx="4525">
                  <c:v>27.257081417153991</c:v>
                </c:pt>
                <c:pt idx="4526">
                  <c:v>27.257081417153991</c:v>
                </c:pt>
                <c:pt idx="4527">
                  <c:v>27.257081417153991</c:v>
                </c:pt>
                <c:pt idx="4528">
                  <c:v>27.257081417153991</c:v>
                </c:pt>
                <c:pt idx="4529">
                  <c:v>27.257081417153991</c:v>
                </c:pt>
                <c:pt idx="4530">
                  <c:v>27.257081417153991</c:v>
                </c:pt>
                <c:pt idx="4531">
                  <c:v>27.257081417153991</c:v>
                </c:pt>
                <c:pt idx="4532">
                  <c:v>27.257081417153991</c:v>
                </c:pt>
                <c:pt idx="4533">
                  <c:v>27.257081417153991</c:v>
                </c:pt>
                <c:pt idx="4534">
                  <c:v>27.257081417153991</c:v>
                </c:pt>
                <c:pt idx="4535">
                  <c:v>27.257081417153991</c:v>
                </c:pt>
                <c:pt idx="4536">
                  <c:v>27.257081417153991</c:v>
                </c:pt>
                <c:pt idx="4537">
                  <c:v>27.257081417153991</c:v>
                </c:pt>
                <c:pt idx="4538">
                  <c:v>27.38289438857668</c:v>
                </c:pt>
                <c:pt idx="4539">
                  <c:v>27.38289438857668</c:v>
                </c:pt>
                <c:pt idx="4540">
                  <c:v>27.509288086289807</c:v>
                </c:pt>
                <c:pt idx="4541">
                  <c:v>27.509288086289807</c:v>
                </c:pt>
                <c:pt idx="4542">
                  <c:v>27.509288086289807</c:v>
                </c:pt>
                <c:pt idx="4543">
                  <c:v>27.891980404199668</c:v>
                </c:pt>
                <c:pt idx="4544">
                  <c:v>27.891980404199668</c:v>
                </c:pt>
                <c:pt idx="4545">
                  <c:v>27.891980404199668</c:v>
                </c:pt>
                <c:pt idx="4546">
                  <c:v>28.020723936194489</c:v>
                </c:pt>
                <c:pt idx="4547">
                  <c:v>28.150061721332843</c:v>
                </c:pt>
                <c:pt idx="4548">
                  <c:v>28.150061721332843</c:v>
                </c:pt>
                <c:pt idx="4549">
                  <c:v>28.27999650256228</c:v>
                </c:pt>
                <c:pt idx="4550">
                  <c:v>28.27999650256228</c:v>
                </c:pt>
                <c:pt idx="4551">
                  <c:v>28.410531035491889</c:v>
                </c:pt>
                <c:pt idx="4552">
                  <c:v>28.410531035491889</c:v>
                </c:pt>
                <c:pt idx="4553">
                  <c:v>28.410531035491889</c:v>
                </c:pt>
                <c:pt idx="4554">
                  <c:v>28.410531035491889</c:v>
                </c:pt>
                <c:pt idx="4555">
                  <c:v>28.54166808844959</c:v>
                </c:pt>
                <c:pt idx="4556">
                  <c:v>28.54166808844959</c:v>
                </c:pt>
                <c:pt idx="4557">
                  <c:v>28.54166808844959</c:v>
                </c:pt>
                <c:pt idx="4558">
                  <c:v>28.54166808844959</c:v>
                </c:pt>
                <c:pt idx="4559">
                  <c:v>28.54166808844959</c:v>
                </c:pt>
                <c:pt idx="4560">
                  <c:v>28.54166808844959</c:v>
                </c:pt>
                <c:pt idx="4561">
                  <c:v>28.54166808844959</c:v>
                </c:pt>
                <c:pt idx="4562">
                  <c:v>28.54166808844959</c:v>
                </c:pt>
                <c:pt idx="4563">
                  <c:v>28.54166808844959</c:v>
                </c:pt>
                <c:pt idx="4564">
                  <c:v>28.54166808844959</c:v>
                </c:pt>
                <c:pt idx="4565">
                  <c:v>28.54166808844959</c:v>
                </c:pt>
                <c:pt idx="4566">
                  <c:v>28.54166808844959</c:v>
                </c:pt>
                <c:pt idx="4567">
                  <c:v>28.54166808844959</c:v>
                </c:pt>
                <c:pt idx="4568">
                  <c:v>28.54166808844959</c:v>
                </c:pt>
                <c:pt idx="4569">
                  <c:v>28.54166808844959</c:v>
                </c:pt>
                <c:pt idx="4570">
                  <c:v>28.54166808844959</c:v>
                </c:pt>
                <c:pt idx="4571">
                  <c:v>28.54166808844959</c:v>
                </c:pt>
                <c:pt idx="4572">
                  <c:v>28.54166808844959</c:v>
                </c:pt>
                <c:pt idx="4573">
                  <c:v>28.54166808844959</c:v>
                </c:pt>
                <c:pt idx="4574">
                  <c:v>28.54166808844959</c:v>
                </c:pt>
                <c:pt idx="4575">
                  <c:v>28.54166808844959</c:v>
                </c:pt>
                <c:pt idx="4576">
                  <c:v>28.54166808844959</c:v>
                </c:pt>
                <c:pt idx="4577">
                  <c:v>28.54166808844959</c:v>
                </c:pt>
                <c:pt idx="4578">
                  <c:v>28.54166808844959</c:v>
                </c:pt>
                <c:pt idx="4579">
                  <c:v>28.54166808844959</c:v>
                </c:pt>
                <c:pt idx="4580">
                  <c:v>28.54166808844959</c:v>
                </c:pt>
                <c:pt idx="4581">
                  <c:v>28.54166808844959</c:v>
                </c:pt>
                <c:pt idx="4582">
                  <c:v>28.673410442541421</c:v>
                </c:pt>
                <c:pt idx="4583">
                  <c:v>28.673410442541421</c:v>
                </c:pt>
                <c:pt idx="4584">
                  <c:v>28.805760891710527</c:v>
                </c:pt>
                <c:pt idx="4585">
                  <c:v>28.93872224279621</c:v>
                </c:pt>
                <c:pt idx="4586">
                  <c:v>29.072297315593762</c:v>
                </c:pt>
                <c:pt idx="4587">
                  <c:v>29.072297315593762</c:v>
                </c:pt>
                <c:pt idx="4588">
                  <c:v>29.341299970642432</c:v>
                </c:pt>
                <c:pt idx="4589">
                  <c:v>29.341299970642432</c:v>
                </c:pt>
                <c:pt idx="4590">
                  <c:v>29.341299970642432</c:v>
                </c:pt>
                <c:pt idx="4591">
                  <c:v>29.47673325780233</c:v>
                </c:pt>
                <c:pt idx="4592">
                  <c:v>29.47673325780233</c:v>
                </c:pt>
                <c:pt idx="4593">
                  <c:v>29.61279167661263</c:v>
                </c:pt>
                <c:pt idx="4594">
                  <c:v>29.749478112549646</c:v>
                </c:pt>
                <c:pt idx="4595">
                  <c:v>29.749478112549646</c:v>
                </c:pt>
                <c:pt idx="4596">
                  <c:v>29.886795464408905</c:v>
                </c:pt>
                <c:pt idx="4597">
                  <c:v>29.886795464408905</c:v>
                </c:pt>
                <c:pt idx="4598">
                  <c:v>29.886795464408905</c:v>
                </c:pt>
                <c:pt idx="4599">
                  <c:v>29.886795464408905</c:v>
                </c:pt>
                <c:pt idx="4600">
                  <c:v>29.886795464408905</c:v>
                </c:pt>
                <c:pt idx="4601">
                  <c:v>29.886795464408905</c:v>
                </c:pt>
                <c:pt idx="4602">
                  <c:v>29.886795464408905</c:v>
                </c:pt>
                <c:pt idx="4603">
                  <c:v>29.886795464408905</c:v>
                </c:pt>
                <c:pt idx="4604">
                  <c:v>29.886795464408905</c:v>
                </c:pt>
                <c:pt idx="4605">
                  <c:v>29.886795464408905</c:v>
                </c:pt>
                <c:pt idx="4606">
                  <c:v>29.886795464408905</c:v>
                </c:pt>
                <c:pt idx="4607">
                  <c:v>29.886795464408905</c:v>
                </c:pt>
                <c:pt idx="4608">
                  <c:v>29.886795464408905</c:v>
                </c:pt>
                <c:pt idx="4609">
                  <c:v>29.886795464408905</c:v>
                </c:pt>
                <c:pt idx="4610">
                  <c:v>29.886795464408905</c:v>
                </c:pt>
                <c:pt idx="4611">
                  <c:v>29.886795464408905</c:v>
                </c:pt>
                <c:pt idx="4612">
                  <c:v>29.886795464408905</c:v>
                </c:pt>
                <c:pt idx="4613">
                  <c:v>29.886795464408905</c:v>
                </c:pt>
                <c:pt idx="4614">
                  <c:v>29.886795464408905</c:v>
                </c:pt>
                <c:pt idx="4615">
                  <c:v>29.886795464408905</c:v>
                </c:pt>
                <c:pt idx="4616">
                  <c:v>29.886795464408905</c:v>
                </c:pt>
                <c:pt idx="4617">
                  <c:v>29.886795464408905</c:v>
                </c:pt>
                <c:pt idx="4618">
                  <c:v>29.886795464408905</c:v>
                </c:pt>
                <c:pt idx="4619">
                  <c:v>29.886795464408905</c:v>
                </c:pt>
                <c:pt idx="4620">
                  <c:v>29.886795464408905</c:v>
                </c:pt>
                <c:pt idx="4621">
                  <c:v>29.886795464408905</c:v>
                </c:pt>
                <c:pt idx="4622">
                  <c:v>29.886795464408905</c:v>
                </c:pt>
                <c:pt idx="4623">
                  <c:v>29.886795464408905</c:v>
                </c:pt>
                <c:pt idx="4624">
                  <c:v>29.886795464408905</c:v>
                </c:pt>
                <c:pt idx="4625">
                  <c:v>29.886795464408905</c:v>
                </c:pt>
                <c:pt idx="4626">
                  <c:v>29.886795464408905</c:v>
                </c:pt>
                <c:pt idx="4627">
                  <c:v>30.024746644365823</c:v>
                </c:pt>
                <c:pt idx="4628">
                  <c:v>30.163334578038199</c:v>
                </c:pt>
                <c:pt idx="4629">
                  <c:v>30.163334578038199</c:v>
                </c:pt>
                <c:pt idx="4630">
                  <c:v>30.163334578038199</c:v>
                </c:pt>
                <c:pt idx="4631">
                  <c:v>30.302562204547499</c:v>
                </c:pt>
                <c:pt idx="4632">
                  <c:v>30.442432476581651</c:v>
                </c:pt>
                <c:pt idx="4633">
                  <c:v>30.442432476581651</c:v>
                </c:pt>
                <c:pt idx="4634">
                  <c:v>30.442432476581651</c:v>
                </c:pt>
                <c:pt idx="4635">
                  <c:v>30.442432476581651</c:v>
                </c:pt>
                <c:pt idx="4636">
                  <c:v>30.442432476581651</c:v>
                </c:pt>
                <c:pt idx="4637">
                  <c:v>30.442432476581651</c:v>
                </c:pt>
                <c:pt idx="4638">
                  <c:v>30.582948360457827</c:v>
                </c:pt>
                <c:pt idx="4639">
                  <c:v>30.582948360457827</c:v>
                </c:pt>
                <c:pt idx="4640">
                  <c:v>30.582948360457827</c:v>
                </c:pt>
                <c:pt idx="4641">
                  <c:v>30.582948360457827</c:v>
                </c:pt>
                <c:pt idx="4642">
                  <c:v>30.582948360457827</c:v>
                </c:pt>
                <c:pt idx="4643">
                  <c:v>30.724112836184677</c:v>
                </c:pt>
                <c:pt idx="4644">
                  <c:v>30.724112836184677</c:v>
                </c:pt>
                <c:pt idx="4645">
                  <c:v>30.865928897526253</c:v>
                </c:pt>
                <c:pt idx="4646">
                  <c:v>31.008399552065079</c:v>
                </c:pt>
                <c:pt idx="4647">
                  <c:v>31.008399552065079</c:v>
                </c:pt>
                <c:pt idx="4648">
                  <c:v>31.151527821266125</c:v>
                </c:pt>
                <c:pt idx="4649">
                  <c:v>31.151527821266125</c:v>
                </c:pt>
                <c:pt idx="4650">
                  <c:v>31.151527821266125</c:v>
                </c:pt>
                <c:pt idx="4651">
                  <c:v>31.295316740540652</c:v>
                </c:pt>
                <c:pt idx="4652">
                  <c:v>31.295316740540652</c:v>
                </c:pt>
                <c:pt idx="4653">
                  <c:v>31.295316740540652</c:v>
                </c:pt>
                <c:pt idx="4654">
                  <c:v>31.295316740540652</c:v>
                </c:pt>
                <c:pt idx="4655">
                  <c:v>31.295316740540652</c:v>
                </c:pt>
                <c:pt idx="4656">
                  <c:v>31.295316740540652</c:v>
                </c:pt>
                <c:pt idx="4657">
                  <c:v>31.295316740540652</c:v>
                </c:pt>
                <c:pt idx="4658">
                  <c:v>31.295316740540652</c:v>
                </c:pt>
                <c:pt idx="4659">
                  <c:v>31.295316740540652</c:v>
                </c:pt>
                <c:pt idx="4660">
                  <c:v>31.295316740540652</c:v>
                </c:pt>
                <c:pt idx="4661">
                  <c:v>31.295316740540652</c:v>
                </c:pt>
                <c:pt idx="4662">
                  <c:v>31.295316740540652</c:v>
                </c:pt>
                <c:pt idx="4663">
                  <c:v>31.295316740540652</c:v>
                </c:pt>
                <c:pt idx="4664">
                  <c:v>31.295316740540652</c:v>
                </c:pt>
                <c:pt idx="4665">
                  <c:v>31.295316740540652</c:v>
                </c:pt>
                <c:pt idx="4666">
                  <c:v>31.295316740540652</c:v>
                </c:pt>
                <c:pt idx="4667">
                  <c:v>31.295316740540652</c:v>
                </c:pt>
                <c:pt idx="4668">
                  <c:v>31.295316740540652</c:v>
                </c:pt>
                <c:pt idx="4669">
                  <c:v>31.295316740540652</c:v>
                </c:pt>
                <c:pt idx="4670">
                  <c:v>31.295316740540652</c:v>
                </c:pt>
                <c:pt idx="4671">
                  <c:v>31.295316740540652</c:v>
                </c:pt>
                <c:pt idx="4672">
                  <c:v>31.295316740540652</c:v>
                </c:pt>
                <c:pt idx="4673">
                  <c:v>31.295316740540652</c:v>
                </c:pt>
                <c:pt idx="4674">
                  <c:v>31.295316740540652</c:v>
                </c:pt>
                <c:pt idx="4675">
                  <c:v>31.295316740540652</c:v>
                </c:pt>
                <c:pt idx="4676">
                  <c:v>31.295316740540652</c:v>
                </c:pt>
                <c:pt idx="4677">
                  <c:v>31.295316740540652</c:v>
                </c:pt>
                <c:pt idx="4678">
                  <c:v>31.295316740540652</c:v>
                </c:pt>
                <c:pt idx="4679">
                  <c:v>31.295316740540652</c:v>
                </c:pt>
                <c:pt idx="4680">
                  <c:v>31.295316740540652</c:v>
                </c:pt>
                <c:pt idx="4681">
                  <c:v>31.295316740540652</c:v>
                </c:pt>
                <c:pt idx="4682">
                  <c:v>31.295316740540652</c:v>
                </c:pt>
                <c:pt idx="4683">
                  <c:v>31.295316740540652</c:v>
                </c:pt>
                <c:pt idx="4684">
                  <c:v>31.295316740540652</c:v>
                </c:pt>
                <c:pt idx="4685">
                  <c:v>31.295316740540652</c:v>
                </c:pt>
                <c:pt idx="4686">
                  <c:v>31.295316740540652</c:v>
                </c:pt>
                <c:pt idx="4687">
                  <c:v>31.295316740540652</c:v>
                </c:pt>
                <c:pt idx="4688">
                  <c:v>31.295316740540652</c:v>
                </c:pt>
                <c:pt idx="4689">
                  <c:v>31.295316740540652</c:v>
                </c:pt>
                <c:pt idx="4690">
                  <c:v>31.295316740540652</c:v>
                </c:pt>
                <c:pt idx="4691">
                  <c:v>31.295316740540652</c:v>
                </c:pt>
                <c:pt idx="4692">
                  <c:v>31.295316740540652</c:v>
                </c:pt>
                <c:pt idx="4693">
                  <c:v>31.295316740540652</c:v>
                </c:pt>
                <c:pt idx="4694">
                  <c:v>31.439769359310986</c:v>
                </c:pt>
                <c:pt idx="4695">
                  <c:v>31.584888741074721</c:v>
                </c:pt>
                <c:pt idx="4696">
                  <c:v>31.584888741074721</c:v>
                </c:pt>
                <c:pt idx="4697">
                  <c:v>31.730677963469887</c:v>
                </c:pt>
                <c:pt idx="4698">
                  <c:v>32.024278311801943</c:v>
                </c:pt>
                <c:pt idx="4699">
                  <c:v>32.024278311801943</c:v>
                </c:pt>
                <c:pt idx="4700">
                  <c:v>32.024278311801943</c:v>
                </c:pt>
                <c:pt idx="4701">
                  <c:v>32.172095664306106</c:v>
                </c:pt>
                <c:pt idx="4702">
                  <c:v>32.172095664306106</c:v>
                </c:pt>
                <c:pt idx="4703">
                  <c:v>32.320595310709109</c:v>
                </c:pt>
                <c:pt idx="4704">
                  <c:v>32.320595310709109</c:v>
                </c:pt>
                <c:pt idx="4705">
                  <c:v>32.469780400336042</c:v>
                </c:pt>
                <c:pt idx="4706">
                  <c:v>32.469780400336042</c:v>
                </c:pt>
                <c:pt idx="4707">
                  <c:v>32.469780400336042</c:v>
                </c:pt>
                <c:pt idx="4708">
                  <c:v>32.770219579315395</c:v>
                </c:pt>
                <c:pt idx="4709">
                  <c:v>32.770219579315395</c:v>
                </c:pt>
                <c:pt idx="4710">
                  <c:v>32.770219579315395</c:v>
                </c:pt>
                <c:pt idx="4711">
                  <c:v>32.770219579315395</c:v>
                </c:pt>
                <c:pt idx="4712">
                  <c:v>32.770219579315395</c:v>
                </c:pt>
                <c:pt idx="4713">
                  <c:v>32.770219579315395</c:v>
                </c:pt>
                <c:pt idx="4714">
                  <c:v>32.770219579315395</c:v>
                </c:pt>
                <c:pt idx="4715">
                  <c:v>32.770219579315395</c:v>
                </c:pt>
                <c:pt idx="4716">
                  <c:v>32.770219579315395</c:v>
                </c:pt>
                <c:pt idx="4717">
                  <c:v>32.770219579315395</c:v>
                </c:pt>
                <c:pt idx="4718">
                  <c:v>32.770219579315395</c:v>
                </c:pt>
                <c:pt idx="4719">
                  <c:v>32.770219579315395</c:v>
                </c:pt>
                <c:pt idx="4720">
                  <c:v>32.770219579315395</c:v>
                </c:pt>
                <c:pt idx="4721">
                  <c:v>32.770219579315395</c:v>
                </c:pt>
                <c:pt idx="4722">
                  <c:v>32.770219579315395</c:v>
                </c:pt>
                <c:pt idx="4723">
                  <c:v>32.770219579315395</c:v>
                </c:pt>
                <c:pt idx="4724">
                  <c:v>32.770219579315395</c:v>
                </c:pt>
                <c:pt idx="4725">
                  <c:v>32.770219579315395</c:v>
                </c:pt>
                <c:pt idx="4726">
                  <c:v>32.770219579315395</c:v>
                </c:pt>
                <c:pt idx="4727">
                  <c:v>32.770219579315395</c:v>
                </c:pt>
                <c:pt idx="4728">
                  <c:v>32.770219579315395</c:v>
                </c:pt>
                <c:pt idx="4729">
                  <c:v>32.770219579315395</c:v>
                </c:pt>
                <c:pt idx="4730">
                  <c:v>32.770219579315395</c:v>
                </c:pt>
                <c:pt idx="4731">
                  <c:v>32.770219579315395</c:v>
                </c:pt>
                <c:pt idx="4732">
                  <c:v>32.770219579315395</c:v>
                </c:pt>
                <c:pt idx="4733">
                  <c:v>32.770219579315395</c:v>
                </c:pt>
                <c:pt idx="4734">
                  <c:v>32.770219579315395</c:v>
                </c:pt>
                <c:pt idx="4735">
                  <c:v>32.770219579315395</c:v>
                </c:pt>
                <c:pt idx="4736">
                  <c:v>32.770219579315395</c:v>
                </c:pt>
                <c:pt idx="4737">
                  <c:v>32.921480040270474</c:v>
                </c:pt>
                <c:pt idx="4738">
                  <c:v>32.921480040270474</c:v>
                </c:pt>
                <c:pt idx="4739">
                  <c:v>33.226098744559096</c:v>
                </c:pt>
                <c:pt idx="4740">
                  <c:v>33.379463448133045</c:v>
                </c:pt>
                <c:pt idx="4741">
                  <c:v>33.379463448133045</c:v>
                </c:pt>
                <c:pt idx="4742">
                  <c:v>33.379463448133045</c:v>
                </c:pt>
                <c:pt idx="4743">
                  <c:v>33.533536051014984</c:v>
                </c:pt>
                <c:pt idx="4744">
                  <c:v>33.533536051014984</c:v>
                </c:pt>
                <c:pt idx="4745">
                  <c:v>33.533536051014984</c:v>
                </c:pt>
                <c:pt idx="4746">
                  <c:v>33.533536051014984</c:v>
                </c:pt>
                <c:pt idx="4747">
                  <c:v>33.688319820719563</c:v>
                </c:pt>
                <c:pt idx="4748">
                  <c:v>33.843818039843363</c:v>
                </c:pt>
                <c:pt idx="4749">
                  <c:v>33.843818039843363</c:v>
                </c:pt>
                <c:pt idx="4750">
                  <c:v>33.843818039843363</c:v>
                </c:pt>
                <c:pt idx="4751">
                  <c:v>34.000034006135522</c:v>
                </c:pt>
                <c:pt idx="4752">
                  <c:v>34.000034006135522</c:v>
                </c:pt>
                <c:pt idx="4753">
                  <c:v>34.156971032566126</c:v>
                </c:pt>
                <c:pt idx="4754">
                  <c:v>34.156971032566126</c:v>
                </c:pt>
                <c:pt idx="4755">
                  <c:v>34.156971032566126</c:v>
                </c:pt>
                <c:pt idx="4756">
                  <c:v>34.156971032566126</c:v>
                </c:pt>
                <c:pt idx="4757">
                  <c:v>34.314632447397557</c:v>
                </c:pt>
                <c:pt idx="4758">
                  <c:v>34.314632447397557</c:v>
                </c:pt>
                <c:pt idx="4759">
                  <c:v>34.314632447397557</c:v>
                </c:pt>
                <c:pt idx="4760">
                  <c:v>34.314632447397557</c:v>
                </c:pt>
                <c:pt idx="4761">
                  <c:v>34.314632447397557</c:v>
                </c:pt>
                <c:pt idx="4762">
                  <c:v>34.314632447397557</c:v>
                </c:pt>
                <c:pt idx="4763">
                  <c:v>34.314632447397557</c:v>
                </c:pt>
                <c:pt idx="4764">
                  <c:v>34.314632447397557</c:v>
                </c:pt>
                <c:pt idx="4765">
                  <c:v>34.314632447397557</c:v>
                </c:pt>
                <c:pt idx="4766">
                  <c:v>34.314632447397557</c:v>
                </c:pt>
                <c:pt idx="4767">
                  <c:v>34.314632447397557</c:v>
                </c:pt>
                <c:pt idx="4768">
                  <c:v>34.314632447397557</c:v>
                </c:pt>
                <c:pt idx="4769">
                  <c:v>34.314632447397557</c:v>
                </c:pt>
                <c:pt idx="4770">
                  <c:v>34.314632447397557</c:v>
                </c:pt>
                <c:pt idx="4771">
                  <c:v>34.314632447397557</c:v>
                </c:pt>
                <c:pt idx="4772">
                  <c:v>34.314632447397557</c:v>
                </c:pt>
                <c:pt idx="4773">
                  <c:v>34.314632447397557</c:v>
                </c:pt>
                <c:pt idx="4774">
                  <c:v>34.314632447397557</c:v>
                </c:pt>
                <c:pt idx="4775">
                  <c:v>34.314632447397557</c:v>
                </c:pt>
                <c:pt idx="4776">
                  <c:v>34.314632447397557</c:v>
                </c:pt>
                <c:pt idx="4777">
                  <c:v>34.314632447397557</c:v>
                </c:pt>
                <c:pt idx="4778">
                  <c:v>34.314632447397557</c:v>
                </c:pt>
                <c:pt idx="4779">
                  <c:v>34.314632447397557</c:v>
                </c:pt>
                <c:pt idx="4780">
                  <c:v>34.314632447397557</c:v>
                </c:pt>
                <c:pt idx="4781">
                  <c:v>34.314632447397557</c:v>
                </c:pt>
                <c:pt idx="4782">
                  <c:v>34.314632447397557</c:v>
                </c:pt>
                <c:pt idx="4783">
                  <c:v>34.314632447397557</c:v>
                </c:pt>
                <c:pt idx="4784">
                  <c:v>34.314632447397557</c:v>
                </c:pt>
                <c:pt idx="4785">
                  <c:v>34.314632447397557</c:v>
                </c:pt>
                <c:pt idx="4786">
                  <c:v>34.314632447397557</c:v>
                </c:pt>
                <c:pt idx="4787">
                  <c:v>34.314632447397557</c:v>
                </c:pt>
                <c:pt idx="4788">
                  <c:v>34.314632447397557</c:v>
                </c:pt>
                <c:pt idx="4789">
                  <c:v>34.314632447397557</c:v>
                </c:pt>
                <c:pt idx="4790">
                  <c:v>34.314632447397557</c:v>
                </c:pt>
                <c:pt idx="4791">
                  <c:v>34.314632447397557</c:v>
                </c:pt>
                <c:pt idx="4792">
                  <c:v>34.314632447397557</c:v>
                </c:pt>
                <c:pt idx="4793">
                  <c:v>34.314632447397557</c:v>
                </c:pt>
                <c:pt idx="4794">
                  <c:v>34.314632447397557</c:v>
                </c:pt>
                <c:pt idx="4795">
                  <c:v>34.314632447397557</c:v>
                </c:pt>
                <c:pt idx="4796">
                  <c:v>34.314632447397557</c:v>
                </c:pt>
                <c:pt idx="4797">
                  <c:v>34.314632447397557</c:v>
                </c:pt>
                <c:pt idx="4798">
                  <c:v>34.314632447397557</c:v>
                </c:pt>
                <c:pt idx="4799">
                  <c:v>34.314632447397557</c:v>
                </c:pt>
                <c:pt idx="4800">
                  <c:v>34.314632447397557</c:v>
                </c:pt>
                <c:pt idx="4801">
                  <c:v>34.314632447397557</c:v>
                </c:pt>
                <c:pt idx="4802">
                  <c:v>34.473021594255044</c:v>
                </c:pt>
                <c:pt idx="4803">
                  <c:v>34.632141832196837</c:v>
                </c:pt>
                <c:pt idx="4804">
                  <c:v>34.791996535785863</c:v>
                </c:pt>
                <c:pt idx="4805">
                  <c:v>35.113922916111946</c:v>
                </c:pt>
                <c:pt idx="4806">
                  <c:v>35.113922916111946</c:v>
                </c:pt>
                <c:pt idx="4807">
                  <c:v>35.113922916111946</c:v>
                </c:pt>
                <c:pt idx="4808">
                  <c:v>35.113922916111946</c:v>
                </c:pt>
                <c:pt idx="4809">
                  <c:v>35.276001420144354</c:v>
                </c:pt>
                <c:pt idx="4810">
                  <c:v>35.276001420144354</c:v>
                </c:pt>
                <c:pt idx="4811">
                  <c:v>35.276001420144354</c:v>
                </c:pt>
                <c:pt idx="4812">
                  <c:v>35.276001420144354</c:v>
                </c:pt>
                <c:pt idx="4813">
                  <c:v>35.438828044560111</c:v>
                </c:pt>
                <c:pt idx="4814">
                  <c:v>35.602406242526037</c:v>
                </c:pt>
                <c:pt idx="4815">
                  <c:v>35.602406242526037</c:v>
                </c:pt>
                <c:pt idx="4816">
                  <c:v>35.766739483147596</c:v>
                </c:pt>
                <c:pt idx="4817">
                  <c:v>35.766739483147596</c:v>
                </c:pt>
                <c:pt idx="4818">
                  <c:v>35.766739483147596</c:v>
                </c:pt>
                <c:pt idx="4819">
                  <c:v>35.766739483147596</c:v>
                </c:pt>
                <c:pt idx="4820">
                  <c:v>35.766739483147596</c:v>
                </c:pt>
                <c:pt idx="4821">
                  <c:v>35.931831251543734</c:v>
                </c:pt>
                <c:pt idx="4822">
                  <c:v>35.931831251543734</c:v>
                </c:pt>
                <c:pt idx="4823">
                  <c:v>35.931831251543734</c:v>
                </c:pt>
                <c:pt idx="4824">
                  <c:v>35.931831251543734</c:v>
                </c:pt>
                <c:pt idx="4825">
                  <c:v>35.931831251543734</c:v>
                </c:pt>
                <c:pt idx="4826">
                  <c:v>35.931831251543734</c:v>
                </c:pt>
                <c:pt idx="4827">
                  <c:v>35.931831251543734</c:v>
                </c:pt>
                <c:pt idx="4828">
                  <c:v>35.931831251543734</c:v>
                </c:pt>
                <c:pt idx="4829">
                  <c:v>35.931831251543734</c:v>
                </c:pt>
                <c:pt idx="4830">
                  <c:v>35.931831251543734</c:v>
                </c:pt>
                <c:pt idx="4831">
                  <c:v>35.931831251543734</c:v>
                </c:pt>
                <c:pt idx="4832">
                  <c:v>35.931831251543734</c:v>
                </c:pt>
                <c:pt idx="4833">
                  <c:v>35.931831251543734</c:v>
                </c:pt>
                <c:pt idx="4834">
                  <c:v>35.931831251543734</c:v>
                </c:pt>
                <c:pt idx="4835">
                  <c:v>35.931831251543734</c:v>
                </c:pt>
                <c:pt idx="4836">
                  <c:v>35.931831251543734</c:v>
                </c:pt>
                <c:pt idx="4837">
                  <c:v>35.931831251543734</c:v>
                </c:pt>
                <c:pt idx="4838">
                  <c:v>35.931831251543734</c:v>
                </c:pt>
                <c:pt idx="4839">
                  <c:v>35.931831251543734</c:v>
                </c:pt>
                <c:pt idx="4840">
                  <c:v>35.931831251543734</c:v>
                </c:pt>
                <c:pt idx="4841">
                  <c:v>35.931831251543734</c:v>
                </c:pt>
                <c:pt idx="4842">
                  <c:v>35.931831251543734</c:v>
                </c:pt>
                <c:pt idx="4843">
                  <c:v>35.931831251543734</c:v>
                </c:pt>
                <c:pt idx="4844">
                  <c:v>35.931831251543734</c:v>
                </c:pt>
                <c:pt idx="4845">
                  <c:v>35.931831251543734</c:v>
                </c:pt>
                <c:pt idx="4846">
                  <c:v>35.931831251543734</c:v>
                </c:pt>
                <c:pt idx="4847">
                  <c:v>35.931831251543734</c:v>
                </c:pt>
                <c:pt idx="4848">
                  <c:v>35.931831251543734</c:v>
                </c:pt>
                <c:pt idx="4849">
                  <c:v>35.931831251543734</c:v>
                </c:pt>
                <c:pt idx="4850">
                  <c:v>35.931831251543734</c:v>
                </c:pt>
                <c:pt idx="4851">
                  <c:v>35.931831251543734</c:v>
                </c:pt>
                <c:pt idx="4852">
                  <c:v>35.931831251543734</c:v>
                </c:pt>
                <c:pt idx="4853">
                  <c:v>35.931831251543734</c:v>
                </c:pt>
                <c:pt idx="4854">
                  <c:v>35.931831251543734</c:v>
                </c:pt>
                <c:pt idx="4855">
                  <c:v>35.931831251543734</c:v>
                </c:pt>
                <c:pt idx="4856">
                  <c:v>36.097685048919622</c:v>
                </c:pt>
                <c:pt idx="4857">
                  <c:v>36.599853869836295</c:v>
                </c:pt>
                <c:pt idx="4858">
                  <c:v>36.599853869836295</c:v>
                </c:pt>
                <c:pt idx="4859">
                  <c:v>36.768791119519413</c:v>
                </c:pt>
                <c:pt idx="4860">
                  <c:v>36.768791119519413</c:v>
                </c:pt>
                <c:pt idx="4861">
                  <c:v>36.938508148117315</c:v>
                </c:pt>
                <c:pt idx="4862">
                  <c:v>36.938508148117315</c:v>
                </c:pt>
                <c:pt idx="4863">
                  <c:v>36.938508148117315</c:v>
                </c:pt>
                <c:pt idx="4864">
                  <c:v>36.938508148117315</c:v>
                </c:pt>
                <c:pt idx="4865">
                  <c:v>37.109008554925808</c:v>
                </c:pt>
                <c:pt idx="4866">
                  <c:v>37.109008554925808</c:v>
                </c:pt>
                <c:pt idx="4867">
                  <c:v>37.109008554925808</c:v>
                </c:pt>
                <c:pt idx="4868">
                  <c:v>37.280295955854406</c:v>
                </c:pt>
                <c:pt idx="4869">
                  <c:v>37.280295955854406</c:v>
                </c:pt>
                <c:pt idx="4870">
                  <c:v>37.452373983503165</c:v>
                </c:pt>
                <c:pt idx="4871">
                  <c:v>37.625246287239023</c:v>
                </c:pt>
                <c:pt idx="4872">
                  <c:v>37.625246287239023</c:v>
                </c:pt>
                <c:pt idx="4873">
                  <c:v>37.625246287239023</c:v>
                </c:pt>
                <c:pt idx="4874">
                  <c:v>37.625246287239023</c:v>
                </c:pt>
                <c:pt idx="4875">
                  <c:v>37.625246287239023</c:v>
                </c:pt>
                <c:pt idx="4876">
                  <c:v>37.625246287239023</c:v>
                </c:pt>
                <c:pt idx="4877">
                  <c:v>37.625246287239023</c:v>
                </c:pt>
                <c:pt idx="4878">
                  <c:v>37.625246287239023</c:v>
                </c:pt>
                <c:pt idx="4879">
                  <c:v>37.625246287239023</c:v>
                </c:pt>
                <c:pt idx="4880">
                  <c:v>37.625246287239023</c:v>
                </c:pt>
                <c:pt idx="4881">
                  <c:v>37.625246287239023</c:v>
                </c:pt>
                <c:pt idx="4882">
                  <c:v>37.625246287239023</c:v>
                </c:pt>
                <c:pt idx="4883">
                  <c:v>37.625246287239023</c:v>
                </c:pt>
                <c:pt idx="4884">
                  <c:v>37.625246287239023</c:v>
                </c:pt>
                <c:pt idx="4885">
                  <c:v>37.625246287239023</c:v>
                </c:pt>
                <c:pt idx="4886">
                  <c:v>37.625246287239023</c:v>
                </c:pt>
                <c:pt idx="4887">
                  <c:v>37.625246287239023</c:v>
                </c:pt>
                <c:pt idx="4888">
                  <c:v>37.625246287239023</c:v>
                </c:pt>
                <c:pt idx="4889">
                  <c:v>37.625246287239023</c:v>
                </c:pt>
                <c:pt idx="4890">
                  <c:v>37.625246287239023</c:v>
                </c:pt>
                <c:pt idx="4891">
                  <c:v>37.625246287239023</c:v>
                </c:pt>
                <c:pt idx="4892">
                  <c:v>37.625246287239023</c:v>
                </c:pt>
                <c:pt idx="4893">
                  <c:v>37.625246287239023</c:v>
                </c:pt>
                <c:pt idx="4894">
                  <c:v>37.625246287239023</c:v>
                </c:pt>
                <c:pt idx="4895">
                  <c:v>37.625246287239023</c:v>
                </c:pt>
                <c:pt idx="4896">
                  <c:v>37.625246287239023</c:v>
                </c:pt>
                <c:pt idx="4897">
                  <c:v>37.625246287239023</c:v>
                </c:pt>
                <c:pt idx="4898">
                  <c:v>37.625246287239023</c:v>
                </c:pt>
                <c:pt idx="4899">
                  <c:v>37.625246287239023</c:v>
                </c:pt>
                <c:pt idx="4900">
                  <c:v>38.148665601778397</c:v>
                </c:pt>
                <c:pt idx="4901">
                  <c:v>38.148665601778397</c:v>
                </c:pt>
                <c:pt idx="4902">
                  <c:v>38.148665601778397</c:v>
                </c:pt>
                <c:pt idx="4903">
                  <c:v>38.148665601778397</c:v>
                </c:pt>
                <c:pt idx="4904">
                  <c:v>38.324751841596807</c:v>
                </c:pt>
                <c:pt idx="4905">
                  <c:v>38.324751841596807</c:v>
                </c:pt>
                <c:pt idx="4906">
                  <c:v>38.324751841596807</c:v>
                </c:pt>
                <c:pt idx="4907">
                  <c:v>38.501650858569143</c:v>
                </c:pt>
                <c:pt idx="4908">
                  <c:v>38.501650858569143</c:v>
                </c:pt>
                <c:pt idx="4909">
                  <c:v>38.679366404304304</c:v>
                </c:pt>
                <c:pt idx="4910">
                  <c:v>38.857902247727772</c:v>
                </c:pt>
                <c:pt idx="4911">
                  <c:v>38.857902247727772</c:v>
                </c:pt>
                <c:pt idx="4912">
                  <c:v>38.857902247727772</c:v>
                </c:pt>
                <c:pt idx="4913">
                  <c:v>38.857902247727772</c:v>
                </c:pt>
                <c:pt idx="4914">
                  <c:v>38.857902247727772</c:v>
                </c:pt>
                <c:pt idx="4915">
                  <c:v>38.857902247727772</c:v>
                </c:pt>
                <c:pt idx="4916">
                  <c:v>39.217449990404937</c:v>
                </c:pt>
                <c:pt idx="4917">
                  <c:v>39.398469514814096</c:v>
                </c:pt>
                <c:pt idx="4918">
                  <c:v>39.398469514814096</c:v>
                </c:pt>
                <c:pt idx="4919">
                  <c:v>39.398469514814096</c:v>
                </c:pt>
                <c:pt idx="4920">
                  <c:v>39.398469514814096</c:v>
                </c:pt>
                <c:pt idx="4921">
                  <c:v>39.398469514814096</c:v>
                </c:pt>
                <c:pt idx="4922">
                  <c:v>39.398469514814096</c:v>
                </c:pt>
                <c:pt idx="4923">
                  <c:v>39.398469514814096</c:v>
                </c:pt>
                <c:pt idx="4924">
                  <c:v>39.398469514814096</c:v>
                </c:pt>
                <c:pt idx="4925">
                  <c:v>39.398469514814096</c:v>
                </c:pt>
                <c:pt idx="4926">
                  <c:v>39.398469514814096</c:v>
                </c:pt>
                <c:pt idx="4927">
                  <c:v>39.398469514814096</c:v>
                </c:pt>
                <c:pt idx="4928">
                  <c:v>39.398469514814096</c:v>
                </c:pt>
                <c:pt idx="4929">
                  <c:v>39.398469514814096</c:v>
                </c:pt>
                <c:pt idx="4930">
                  <c:v>39.398469514814096</c:v>
                </c:pt>
                <c:pt idx="4931">
                  <c:v>39.398469514814096</c:v>
                </c:pt>
                <c:pt idx="4932">
                  <c:v>39.398469514814096</c:v>
                </c:pt>
                <c:pt idx="4933">
                  <c:v>39.398469514814096</c:v>
                </c:pt>
                <c:pt idx="4934">
                  <c:v>39.398469514814096</c:v>
                </c:pt>
                <c:pt idx="4935">
                  <c:v>39.398469514814096</c:v>
                </c:pt>
                <c:pt idx="4936">
                  <c:v>39.398469514814096</c:v>
                </c:pt>
                <c:pt idx="4937">
                  <c:v>39.398469514814096</c:v>
                </c:pt>
                <c:pt idx="4938">
                  <c:v>39.398469514814096</c:v>
                </c:pt>
                <c:pt idx="4939">
                  <c:v>39.398469514814096</c:v>
                </c:pt>
                <c:pt idx="4940">
                  <c:v>39.580324587384119</c:v>
                </c:pt>
                <c:pt idx="4941">
                  <c:v>39.763019064830431</c:v>
                </c:pt>
                <c:pt idx="4942">
                  <c:v>39.763019064830431</c:v>
                </c:pt>
                <c:pt idx="4943">
                  <c:v>39.763019064830431</c:v>
                </c:pt>
                <c:pt idx="4944">
                  <c:v>39.763019064830431</c:v>
                </c:pt>
                <c:pt idx="4945">
                  <c:v>39.946556821669475</c:v>
                </c:pt>
                <c:pt idx="4946">
                  <c:v>39.946556821669475</c:v>
                </c:pt>
                <c:pt idx="4947">
                  <c:v>39.946556821669475</c:v>
                </c:pt>
                <c:pt idx="4948">
                  <c:v>40.130941750302213</c:v>
                </c:pt>
                <c:pt idx="4949">
                  <c:v>40.130941750302213</c:v>
                </c:pt>
                <c:pt idx="4950">
                  <c:v>40.130941750302213</c:v>
                </c:pt>
                <c:pt idx="4951">
                  <c:v>40.316177761096014</c:v>
                </c:pt>
                <c:pt idx="4952">
                  <c:v>40.502268782467915</c:v>
                </c:pt>
                <c:pt idx="4953">
                  <c:v>40.689218760966959</c:v>
                </c:pt>
                <c:pt idx="4954">
                  <c:v>40.689218760966959</c:v>
                </c:pt>
                <c:pt idx="4955">
                  <c:v>40.87703166135924</c:v>
                </c:pt>
                <c:pt idx="4956">
                  <c:v>40.87703166135924</c:v>
                </c:pt>
                <c:pt idx="4957">
                  <c:v>40.87703166135924</c:v>
                </c:pt>
                <c:pt idx="4958">
                  <c:v>41.255262178475007</c:v>
                </c:pt>
                <c:pt idx="4959">
                  <c:v>41.255262178475007</c:v>
                </c:pt>
                <c:pt idx="4960">
                  <c:v>41.255262178475007</c:v>
                </c:pt>
                <c:pt idx="4961">
                  <c:v>41.255262178475007</c:v>
                </c:pt>
                <c:pt idx="4962">
                  <c:v>41.255262178475007</c:v>
                </c:pt>
                <c:pt idx="4963">
                  <c:v>41.255262178475007</c:v>
                </c:pt>
                <c:pt idx="4964">
                  <c:v>41.255262178475007</c:v>
                </c:pt>
                <c:pt idx="4965">
                  <c:v>41.255262178475007</c:v>
                </c:pt>
                <c:pt idx="4966">
                  <c:v>41.255262178475007</c:v>
                </c:pt>
                <c:pt idx="4967">
                  <c:v>41.255262178475007</c:v>
                </c:pt>
                <c:pt idx="4968">
                  <c:v>41.255262178475007</c:v>
                </c:pt>
                <c:pt idx="4969">
                  <c:v>41.255262178475007</c:v>
                </c:pt>
                <c:pt idx="4970">
                  <c:v>41.255262178475007</c:v>
                </c:pt>
                <c:pt idx="4971">
                  <c:v>41.255262178475007</c:v>
                </c:pt>
                <c:pt idx="4972">
                  <c:v>41.255262178475007</c:v>
                </c:pt>
                <c:pt idx="4973">
                  <c:v>41.255262178475007</c:v>
                </c:pt>
                <c:pt idx="4974">
                  <c:v>41.255262178475007</c:v>
                </c:pt>
                <c:pt idx="4975">
                  <c:v>41.255262178475007</c:v>
                </c:pt>
                <c:pt idx="4976">
                  <c:v>41.255262178475007</c:v>
                </c:pt>
                <c:pt idx="4977">
                  <c:v>41.255262178475007</c:v>
                </c:pt>
                <c:pt idx="4978">
                  <c:v>41.255262178475007</c:v>
                </c:pt>
                <c:pt idx="4979">
                  <c:v>41.255262178475007</c:v>
                </c:pt>
                <c:pt idx="4980">
                  <c:v>41.255262178475007</c:v>
                </c:pt>
                <c:pt idx="4981">
                  <c:v>41.255262178475007</c:v>
                </c:pt>
                <c:pt idx="4982">
                  <c:v>41.255262178475007</c:v>
                </c:pt>
                <c:pt idx="4983">
                  <c:v>41.255262178475007</c:v>
                </c:pt>
                <c:pt idx="4984">
                  <c:v>41.82918004430752</c:v>
                </c:pt>
                <c:pt idx="4985">
                  <c:v>42.022254766909263</c:v>
                </c:pt>
                <c:pt idx="4986">
                  <c:v>42.022254766909263</c:v>
                </c:pt>
                <c:pt idx="4987">
                  <c:v>42.022254766909263</c:v>
                </c:pt>
                <c:pt idx="4988">
                  <c:v>42.216220681938594</c:v>
                </c:pt>
                <c:pt idx="4989">
                  <c:v>42.216220681938594</c:v>
                </c:pt>
                <c:pt idx="4990">
                  <c:v>42.216220681938594</c:v>
                </c:pt>
                <c:pt idx="4991">
                  <c:v>42.411081902952894</c:v>
                </c:pt>
                <c:pt idx="4992">
                  <c:v>42.411081902952894</c:v>
                </c:pt>
                <c:pt idx="4993">
                  <c:v>42.606842562496745</c:v>
                </c:pt>
                <c:pt idx="4994">
                  <c:v>42.803506812189937</c:v>
                </c:pt>
                <c:pt idx="4995">
                  <c:v>42.803506812189937</c:v>
                </c:pt>
                <c:pt idx="4996">
                  <c:v>43.001078822814762</c:v>
                </c:pt>
                <c:pt idx="4997">
                  <c:v>43.001078822814762</c:v>
                </c:pt>
                <c:pt idx="4998">
                  <c:v>43.001078822814762</c:v>
                </c:pt>
                <c:pt idx="4999">
                  <c:v>43.199562784405714</c:v>
                </c:pt>
                <c:pt idx="5000">
                  <c:v>43.199562784405714</c:v>
                </c:pt>
                <c:pt idx="5001">
                  <c:v>43.199562784405714</c:v>
                </c:pt>
                <c:pt idx="5002">
                  <c:v>43.199562784405714</c:v>
                </c:pt>
                <c:pt idx="5003">
                  <c:v>43.199562784405714</c:v>
                </c:pt>
                <c:pt idx="5004">
                  <c:v>43.199562784405714</c:v>
                </c:pt>
                <c:pt idx="5005">
                  <c:v>43.199562784405714</c:v>
                </c:pt>
                <c:pt idx="5006">
                  <c:v>43.199562784405714</c:v>
                </c:pt>
                <c:pt idx="5007">
                  <c:v>43.199562784405714</c:v>
                </c:pt>
                <c:pt idx="5008">
                  <c:v>43.199562784405714</c:v>
                </c:pt>
                <c:pt idx="5009">
                  <c:v>43.199562784405714</c:v>
                </c:pt>
                <c:pt idx="5010">
                  <c:v>43.199562784405714</c:v>
                </c:pt>
                <c:pt idx="5011">
                  <c:v>43.199562784405714</c:v>
                </c:pt>
                <c:pt idx="5012">
                  <c:v>43.199562784405714</c:v>
                </c:pt>
                <c:pt idx="5013">
                  <c:v>43.199562784405714</c:v>
                </c:pt>
                <c:pt idx="5014">
                  <c:v>43.199562784405714</c:v>
                </c:pt>
                <c:pt idx="5015">
                  <c:v>43.199562784405714</c:v>
                </c:pt>
                <c:pt idx="5016">
                  <c:v>43.199562784405714</c:v>
                </c:pt>
                <c:pt idx="5017">
                  <c:v>43.398962906336813</c:v>
                </c:pt>
                <c:pt idx="5018">
                  <c:v>43.398962906336813</c:v>
                </c:pt>
                <c:pt idx="5019">
                  <c:v>43.398962906336813</c:v>
                </c:pt>
                <c:pt idx="5020">
                  <c:v>43.800528565955396</c:v>
                </c:pt>
                <c:pt idx="5021">
                  <c:v>43.800528565955396</c:v>
                </c:pt>
                <c:pt idx="5022">
                  <c:v>43.800528565955396</c:v>
                </c:pt>
                <c:pt idx="5023">
                  <c:v>43.800528565955396</c:v>
                </c:pt>
                <c:pt idx="5024">
                  <c:v>43.800528565955396</c:v>
                </c:pt>
                <c:pt idx="5025">
                  <c:v>44.002702619898677</c:v>
                </c:pt>
                <c:pt idx="5026">
                  <c:v>44.205809866874837</c:v>
                </c:pt>
                <c:pt idx="5027">
                  <c:v>44.205809866874837</c:v>
                </c:pt>
                <c:pt idx="5028">
                  <c:v>44.205809866874837</c:v>
                </c:pt>
                <c:pt idx="5029">
                  <c:v>44.409854614306845</c:v>
                </c:pt>
                <c:pt idx="5030">
                  <c:v>44.409854614306845</c:v>
                </c:pt>
                <c:pt idx="5031">
                  <c:v>44.614841189500375</c:v>
                </c:pt>
                <c:pt idx="5032">
                  <c:v>44.614841189500375</c:v>
                </c:pt>
                <c:pt idx="5033">
                  <c:v>44.820773939735133</c:v>
                </c:pt>
                <c:pt idx="5034">
                  <c:v>45.027657232356326</c:v>
                </c:pt>
                <c:pt idx="5035">
                  <c:v>45.027657232356326</c:v>
                </c:pt>
                <c:pt idx="5036">
                  <c:v>45.235495454868335</c:v>
                </c:pt>
                <c:pt idx="5037">
                  <c:v>45.235495454868335</c:v>
                </c:pt>
                <c:pt idx="5038">
                  <c:v>45.235495454868335</c:v>
                </c:pt>
                <c:pt idx="5039">
                  <c:v>45.235495454868335</c:v>
                </c:pt>
                <c:pt idx="5040">
                  <c:v>45.235495454868335</c:v>
                </c:pt>
                <c:pt idx="5041">
                  <c:v>45.235495454868335</c:v>
                </c:pt>
                <c:pt idx="5042">
                  <c:v>45.235495454868335</c:v>
                </c:pt>
                <c:pt idx="5043">
                  <c:v>45.235495454868335</c:v>
                </c:pt>
                <c:pt idx="5044">
                  <c:v>45.235495454868335</c:v>
                </c:pt>
                <c:pt idx="5045">
                  <c:v>45.235495454868335</c:v>
                </c:pt>
                <c:pt idx="5046">
                  <c:v>45.235495454868335</c:v>
                </c:pt>
                <c:pt idx="5047">
                  <c:v>45.235495454868335</c:v>
                </c:pt>
                <c:pt idx="5048">
                  <c:v>45.235495454868335</c:v>
                </c:pt>
                <c:pt idx="5049">
                  <c:v>45.235495454868335</c:v>
                </c:pt>
                <c:pt idx="5050">
                  <c:v>45.235495454868335</c:v>
                </c:pt>
                <c:pt idx="5051">
                  <c:v>45.235495454868335</c:v>
                </c:pt>
                <c:pt idx="5052">
                  <c:v>45.235495454868335</c:v>
                </c:pt>
                <c:pt idx="5053">
                  <c:v>45.235495454868335</c:v>
                </c:pt>
                <c:pt idx="5054">
                  <c:v>45.235495454868335</c:v>
                </c:pt>
                <c:pt idx="5055">
                  <c:v>45.235495454868335</c:v>
                </c:pt>
                <c:pt idx="5056">
                  <c:v>45.235495454868335</c:v>
                </c:pt>
                <c:pt idx="5057">
                  <c:v>45.444293015027199</c:v>
                </c:pt>
                <c:pt idx="5058">
                  <c:v>45.444293015027199</c:v>
                </c:pt>
                <c:pt idx="5059">
                  <c:v>45.444293015027199</c:v>
                </c:pt>
                <c:pt idx="5060">
                  <c:v>45.654054340934572</c:v>
                </c:pt>
                <c:pt idx="5061">
                  <c:v>45.864783881130847</c:v>
                </c:pt>
                <c:pt idx="5062">
                  <c:v>45.864783881130847</c:v>
                </c:pt>
                <c:pt idx="5063">
                  <c:v>46.076486104689998</c:v>
                </c:pt>
                <c:pt idx="5064">
                  <c:v>46.076486104689998</c:v>
                </c:pt>
                <c:pt idx="5065">
                  <c:v>46.076486104689998</c:v>
                </c:pt>
                <c:pt idx="5066">
                  <c:v>46.289165501314578</c:v>
                </c:pt>
                <c:pt idx="5067">
                  <c:v>46.502826581430583</c:v>
                </c:pt>
                <c:pt idx="5068">
                  <c:v>46.717473876283094</c:v>
                </c:pt>
                <c:pt idx="5069">
                  <c:v>46.717473876283094</c:v>
                </c:pt>
                <c:pt idx="5070">
                  <c:v>46.933111938032461</c:v>
                </c:pt>
                <c:pt idx="5071">
                  <c:v>46.933111938032461</c:v>
                </c:pt>
                <c:pt idx="5072">
                  <c:v>47.149745339850973</c:v>
                </c:pt>
                <c:pt idx="5073">
                  <c:v>47.149745339850973</c:v>
                </c:pt>
                <c:pt idx="5074">
                  <c:v>47.149745339850973</c:v>
                </c:pt>
                <c:pt idx="5075">
                  <c:v>47.149745339850973</c:v>
                </c:pt>
                <c:pt idx="5076">
                  <c:v>47.367378676019342</c:v>
                </c:pt>
                <c:pt idx="5077">
                  <c:v>47.367378676019342</c:v>
                </c:pt>
                <c:pt idx="5078">
                  <c:v>47.367378676019342</c:v>
                </c:pt>
                <c:pt idx="5079">
                  <c:v>47.367378676019342</c:v>
                </c:pt>
                <c:pt idx="5080">
                  <c:v>47.367378676019342</c:v>
                </c:pt>
                <c:pt idx="5081">
                  <c:v>47.367378676019342</c:v>
                </c:pt>
                <c:pt idx="5082">
                  <c:v>47.367378676019342</c:v>
                </c:pt>
                <c:pt idx="5083">
                  <c:v>47.367378676019342</c:v>
                </c:pt>
                <c:pt idx="5084">
                  <c:v>47.367378676019342</c:v>
                </c:pt>
                <c:pt idx="5085">
                  <c:v>47.367378676019342</c:v>
                </c:pt>
                <c:pt idx="5086">
                  <c:v>47.367378676019342</c:v>
                </c:pt>
                <c:pt idx="5087">
                  <c:v>47.367378676019342</c:v>
                </c:pt>
                <c:pt idx="5088">
                  <c:v>47.367378676019342</c:v>
                </c:pt>
                <c:pt idx="5089">
                  <c:v>47.367378676019342</c:v>
                </c:pt>
                <c:pt idx="5090">
                  <c:v>47.367378676019342</c:v>
                </c:pt>
                <c:pt idx="5091">
                  <c:v>47.367378676019342</c:v>
                </c:pt>
                <c:pt idx="5092">
                  <c:v>47.367378676019342</c:v>
                </c:pt>
                <c:pt idx="5093">
                  <c:v>47.367378676019342</c:v>
                </c:pt>
                <c:pt idx="5094">
                  <c:v>47.367378676019342</c:v>
                </c:pt>
                <c:pt idx="5095">
                  <c:v>47.367378676019342</c:v>
                </c:pt>
                <c:pt idx="5096">
                  <c:v>47.586016562025193</c:v>
                </c:pt>
                <c:pt idx="5097">
                  <c:v>47.586016562025193</c:v>
                </c:pt>
                <c:pt idx="5098">
                  <c:v>47.805663634659759</c:v>
                </c:pt>
                <c:pt idx="5099">
                  <c:v>48.02632455211684</c:v>
                </c:pt>
                <c:pt idx="5100">
                  <c:v>48.02632455211684</c:v>
                </c:pt>
                <c:pt idx="5101">
                  <c:v>48.248003994091533</c:v>
                </c:pt>
                <c:pt idx="5102">
                  <c:v>48.248003994091533</c:v>
                </c:pt>
                <c:pt idx="5103">
                  <c:v>48.248003994091533</c:v>
                </c:pt>
                <c:pt idx="5104">
                  <c:v>48.470706661879404</c:v>
                </c:pt>
                <c:pt idx="5105">
                  <c:v>48.470706661879404</c:v>
                </c:pt>
                <c:pt idx="5106">
                  <c:v>48.470706661879404</c:v>
                </c:pt>
                <c:pt idx="5107">
                  <c:v>48.694437278476279</c:v>
                </c:pt>
                <c:pt idx="5108">
                  <c:v>48.694437278476279</c:v>
                </c:pt>
                <c:pt idx="5109">
                  <c:v>48.694437278476279</c:v>
                </c:pt>
                <c:pt idx="5110">
                  <c:v>48.919200588678144</c:v>
                </c:pt>
                <c:pt idx="5111">
                  <c:v>48.919200588678144</c:v>
                </c:pt>
                <c:pt idx="5112">
                  <c:v>48.919200588678144</c:v>
                </c:pt>
                <c:pt idx="5113">
                  <c:v>49.145001359182245</c:v>
                </c:pt>
                <c:pt idx="5114">
                  <c:v>49.145001359182245</c:v>
                </c:pt>
                <c:pt idx="5115">
                  <c:v>49.371844378687513</c:v>
                </c:pt>
                <c:pt idx="5116">
                  <c:v>49.371844378687513</c:v>
                </c:pt>
                <c:pt idx="5117">
                  <c:v>49.371844378687513</c:v>
                </c:pt>
                <c:pt idx="5118">
                  <c:v>49.599734457997229</c:v>
                </c:pt>
                <c:pt idx="5119">
                  <c:v>49.599734457997229</c:v>
                </c:pt>
                <c:pt idx="5120">
                  <c:v>49.599734457997229</c:v>
                </c:pt>
                <c:pt idx="5121">
                  <c:v>49.599734457997229</c:v>
                </c:pt>
                <c:pt idx="5122">
                  <c:v>49.599734457997229</c:v>
                </c:pt>
                <c:pt idx="5123">
                  <c:v>49.599734457997229</c:v>
                </c:pt>
                <c:pt idx="5124">
                  <c:v>49.599734457997229</c:v>
                </c:pt>
                <c:pt idx="5125">
                  <c:v>49.599734457997229</c:v>
                </c:pt>
                <c:pt idx="5126">
                  <c:v>49.599734457997229</c:v>
                </c:pt>
                <c:pt idx="5127">
                  <c:v>49.599734457997229</c:v>
                </c:pt>
                <c:pt idx="5128">
                  <c:v>49.599734457997229</c:v>
                </c:pt>
                <c:pt idx="5129">
                  <c:v>49.599734457997229</c:v>
                </c:pt>
                <c:pt idx="5130">
                  <c:v>49.599734457997229</c:v>
                </c:pt>
                <c:pt idx="5131">
                  <c:v>49.599734457997229</c:v>
                </c:pt>
                <c:pt idx="5132">
                  <c:v>49.599734457997229</c:v>
                </c:pt>
                <c:pt idx="5133">
                  <c:v>49.599734457997229</c:v>
                </c:pt>
                <c:pt idx="5134">
                  <c:v>49.828676430119486</c:v>
                </c:pt>
                <c:pt idx="5135">
                  <c:v>49.828676430119486</c:v>
                </c:pt>
                <c:pt idx="5136">
                  <c:v>50.05867515037091</c:v>
                </c:pt>
                <c:pt idx="5137">
                  <c:v>50.05867515037091</c:v>
                </c:pt>
                <c:pt idx="5138">
                  <c:v>50.289735496479459</c:v>
                </c:pt>
                <c:pt idx="5139">
                  <c:v>50.521862368687046</c:v>
                </c:pt>
                <c:pt idx="5140">
                  <c:v>50.755060689854886</c:v>
                </c:pt>
                <c:pt idx="5141">
                  <c:v>50.989335405566379</c:v>
                </c:pt>
                <c:pt idx="5142">
                  <c:v>50.989335405566379</c:v>
                </c:pt>
                <c:pt idx="5143">
                  <c:v>50.989335405566379</c:v>
                </c:pt>
                <c:pt idx="5144">
                  <c:v>50.989335405566379</c:v>
                </c:pt>
                <c:pt idx="5145">
                  <c:v>50.989335405566379</c:v>
                </c:pt>
                <c:pt idx="5146">
                  <c:v>51.224691484233169</c:v>
                </c:pt>
                <c:pt idx="5147">
                  <c:v>51.224691484233169</c:v>
                </c:pt>
                <c:pt idx="5148">
                  <c:v>51.224691484233169</c:v>
                </c:pt>
                <c:pt idx="5149">
                  <c:v>51.461133917200065</c:v>
                </c:pt>
                <c:pt idx="5150">
                  <c:v>51.461133917200065</c:v>
                </c:pt>
                <c:pt idx="5151">
                  <c:v>51.461133917200065</c:v>
                </c:pt>
                <c:pt idx="5152">
                  <c:v>51.461133917200065</c:v>
                </c:pt>
                <c:pt idx="5153">
                  <c:v>51.698667718850203</c:v>
                </c:pt>
                <c:pt idx="5154">
                  <c:v>51.698667718850203</c:v>
                </c:pt>
                <c:pt idx="5155">
                  <c:v>51.937297926712844</c:v>
                </c:pt>
                <c:pt idx="5156">
                  <c:v>51.937297926712844</c:v>
                </c:pt>
                <c:pt idx="5157">
                  <c:v>51.937297926712844</c:v>
                </c:pt>
                <c:pt idx="5158">
                  <c:v>51.937297926712844</c:v>
                </c:pt>
                <c:pt idx="5159">
                  <c:v>51.937297926712844</c:v>
                </c:pt>
                <c:pt idx="5160">
                  <c:v>51.937297926712844</c:v>
                </c:pt>
                <c:pt idx="5161">
                  <c:v>51.937297926712844</c:v>
                </c:pt>
                <c:pt idx="5162">
                  <c:v>51.937297926712844</c:v>
                </c:pt>
                <c:pt idx="5163">
                  <c:v>51.937297926712844</c:v>
                </c:pt>
                <c:pt idx="5164">
                  <c:v>51.937297926712844</c:v>
                </c:pt>
                <c:pt idx="5165">
                  <c:v>51.937297926712844</c:v>
                </c:pt>
                <c:pt idx="5166">
                  <c:v>51.937297926712844</c:v>
                </c:pt>
                <c:pt idx="5167">
                  <c:v>51.937297926712844</c:v>
                </c:pt>
                <c:pt idx="5168">
                  <c:v>51.937297926712844</c:v>
                </c:pt>
                <c:pt idx="5169">
                  <c:v>51.937297926712844</c:v>
                </c:pt>
                <c:pt idx="5170">
                  <c:v>51.937297926712844</c:v>
                </c:pt>
                <c:pt idx="5171">
                  <c:v>51.937297926712844</c:v>
                </c:pt>
                <c:pt idx="5172">
                  <c:v>51.937297926712844</c:v>
                </c:pt>
                <c:pt idx="5173">
                  <c:v>51.937297926712844</c:v>
                </c:pt>
                <c:pt idx="5174">
                  <c:v>51.937297926712844</c:v>
                </c:pt>
                <c:pt idx="5175">
                  <c:v>51.937297926712844</c:v>
                </c:pt>
                <c:pt idx="5176">
                  <c:v>52.177029601569075</c:v>
                </c:pt>
                <c:pt idx="5177">
                  <c:v>52.417867827559469</c:v>
                </c:pt>
                <c:pt idx="5178">
                  <c:v>52.659817712292075</c:v>
                </c:pt>
                <c:pt idx="5179">
                  <c:v>53.147073006402977</c:v>
                </c:pt>
                <c:pt idx="5180">
                  <c:v>53.392388749311159</c:v>
                </c:pt>
                <c:pt idx="5181">
                  <c:v>53.392388749311159</c:v>
                </c:pt>
                <c:pt idx="5182">
                  <c:v>53.392388749311159</c:v>
                </c:pt>
                <c:pt idx="5183">
                  <c:v>53.638836818240506</c:v>
                </c:pt>
                <c:pt idx="5184">
                  <c:v>53.638836818240506</c:v>
                </c:pt>
                <c:pt idx="5185">
                  <c:v>53.886422439770449</c:v>
                </c:pt>
                <c:pt idx="5186">
                  <c:v>53.886422439770449</c:v>
                </c:pt>
                <c:pt idx="5187">
                  <c:v>53.886422439770449</c:v>
                </c:pt>
                <c:pt idx="5188">
                  <c:v>53.886422439770449</c:v>
                </c:pt>
                <c:pt idx="5189">
                  <c:v>54.135150864605563</c:v>
                </c:pt>
                <c:pt idx="5190">
                  <c:v>54.135150864605563</c:v>
                </c:pt>
                <c:pt idx="5191">
                  <c:v>54.135150864605563</c:v>
                </c:pt>
                <c:pt idx="5192">
                  <c:v>54.135150864605563</c:v>
                </c:pt>
                <c:pt idx="5193">
                  <c:v>54.135150864605563</c:v>
                </c:pt>
                <c:pt idx="5194">
                  <c:v>54.135150864605563</c:v>
                </c:pt>
                <c:pt idx="5195">
                  <c:v>54.135150864605563</c:v>
                </c:pt>
                <c:pt idx="5196">
                  <c:v>54.135150864605563</c:v>
                </c:pt>
                <c:pt idx="5197">
                  <c:v>54.385027367685794</c:v>
                </c:pt>
                <c:pt idx="5198">
                  <c:v>54.385027367685794</c:v>
                </c:pt>
                <c:pt idx="5199">
                  <c:v>54.385027367685794</c:v>
                </c:pt>
                <c:pt idx="5200">
                  <c:v>54.385027367685794</c:v>
                </c:pt>
                <c:pt idx="5201">
                  <c:v>54.385027367685794</c:v>
                </c:pt>
                <c:pt idx="5202">
                  <c:v>54.385027367685794</c:v>
                </c:pt>
                <c:pt idx="5203">
                  <c:v>54.385027367685794</c:v>
                </c:pt>
                <c:pt idx="5204">
                  <c:v>54.385027367685794</c:v>
                </c:pt>
                <c:pt idx="5205">
                  <c:v>54.385027367685794</c:v>
                </c:pt>
                <c:pt idx="5206">
                  <c:v>54.385027367685794</c:v>
                </c:pt>
                <c:pt idx="5207">
                  <c:v>54.385027367685794</c:v>
                </c:pt>
                <c:pt idx="5208">
                  <c:v>54.385027367685794</c:v>
                </c:pt>
                <c:pt idx="5209">
                  <c:v>54.385027367685794</c:v>
                </c:pt>
                <c:pt idx="5210">
                  <c:v>54.385027367685794</c:v>
                </c:pt>
                <c:pt idx="5211">
                  <c:v>54.636057248299913</c:v>
                </c:pt>
                <c:pt idx="5212">
                  <c:v>54.636057248299913</c:v>
                </c:pt>
                <c:pt idx="5213">
                  <c:v>54.636057248299913</c:v>
                </c:pt>
                <c:pt idx="5214">
                  <c:v>54.888245830196354</c:v>
                </c:pt>
                <c:pt idx="5215">
                  <c:v>54.888245830196354</c:v>
                </c:pt>
                <c:pt idx="5216">
                  <c:v>55.141598461697392</c:v>
                </c:pt>
                <c:pt idx="5217">
                  <c:v>55.141598461697392</c:v>
                </c:pt>
                <c:pt idx="5218">
                  <c:v>55.396120515812143</c:v>
                </c:pt>
                <c:pt idx="5219">
                  <c:v>55.396120515812143</c:v>
                </c:pt>
                <c:pt idx="5220">
                  <c:v>55.396120515812143</c:v>
                </c:pt>
                <c:pt idx="5221">
                  <c:v>55.396120515812143</c:v>
                </c:pt>
                <c:pt idx="5222">
                  <c:v>55.396120515812143</c:v>
                </c:pt>
                <c:pt idx="5223">
                  <c:v>55.396120515812143</c:v>
                </c:pt>
                <c:pt idx="5224">
                  <c:v>55.65181739034994</c:v>
                </c:pt>
                <c:pt idx="5225">
                  <c:v>55.65181739034994</c:v>
                </c:pt>
                <c:pt idx="5226">
                  <c:v>55.908694508035346</c:v>
                </c:pt>
                <c:pt idx="5227">
                  <c:v>55.908694508035346</c:v>
                </c:pt>
                <c:pt idx="5228">
                  <c:v>56.42601128901434</c:v>
                </c:pt>
                <c:pt idx="5229">
                  <c:v>56.6864619233708</c:v>
                </c:pt>
                <c:pt idx="5230">
                  <c:v>56.94811474323329</c:v>
                </c:pt>
                <c:pt idx="5231">
                  <c:v>56.94811474323329</c:v>
                </c:pt>
                <c:pt idx="5232">
                  <c:v>56.94811474323329</c:v>
                </c:pt>
                <c:pt idx="5233">
                  <c:v>56.94811474323329</c:v>
                </c:pt>
                <c:pt idx="5234">
                  <c:v>56.94811474323329</c:v>
                </c:pt>
                <c:pt idx="5235">
                  <c:v>56.94811474323329</c:v>
                </c:pt>
                <c:pt idx="5236">
                  <c:v>56.94811474323329</c:v>
                </c:pt>
                <c:pt idx="5237">
                  <c:v>56.94811474323329</c:v>
                </c:pt>
                <c:pt idx="5238">
                  <c:v>56.94811474323329</c:v>
                </c:pt>
                <c:pt idx="5239">
                  <c:v>56.94811474323329</c:v>
                </c:pt>
                <c:pt idx="5240">
                  <c:v>56.94811474323329</c:v>
                </c:pt>
                <c:pt idx="5241">
                  <c:v>57.210975297638029</c:v>
                </c:pt>
                <c:pt idx="5242">
                  <c:v>57.210975297638029</c:v>
                </c:pt>
                <c:pt idx="5243">
                  <c:v>57.210975297638029</c:v>
                </c:pt>
                <c:pt idx="5244">
                  <c:v>57.210975297638029</c:v>
                </c:pt>
                <c:pt idx="5245">
                  <c:v>57.210975297638029</c:v>
                </c:pt>
                <c:pt idx="5246">
                  <c:v>57.210975297638029</c:v>
                </c:pt>
                <c:pt idx="5247">
                  <c:v>57.475049161234253</c:v>
                </c:pt>
                <c:pt idx="5248">
                  <c:v>57.740341934403133</c:v>
                </c:pt>
                <c:pt idx="5249">
                  <c:v>58.006859243375139</c:v>
                </c:pt>
                <c:pt idx="5250">
                  <c:v>58.006859243375139</c:v>
                </c:pt>
                <c:pt idx="5251">
                  <c:v>58.274606740350933</c:v>
                </c:pt>
                <c:pt idx="5252">
                  <c:v>58.274606740350933</c:v>
                </c:pt>
                <c:pt idx="5253">
                  <c:v>58.543590103620346</c:v>
                </c:pt>
                <c:pt idx="5254">
                  <c:v>58.543590103620346</c:v>
                </c:pt>
                <c:pt idx="5255">
                  <c:v>58.543590103620346</c:v>
                </c:pt>
                <c:pt idx="5256">
                  <c:v>58.543590103620346</c:v>
                </c:pt>
                <c:pt idx="5257">
                  <c:v>58.543590103620346</c:v>
                </c:pt>
                <c:pt idx="5258">
                  <c:v>58.813815037682915</c:v>
                </c:pt>
                <c:pt idx="5259">
                  <c:v>58.813815037682915</c:v>
                </c:pt>
                <c:pt idx="5260">
                  <c:v>59.085287273369133</c:v>
                </c:pt>
                <c:pt idx="5261">
                  <c:v>59.358012567961858</c:v>
                </c:pt>
                <c:pt idx="5262">
                  <c:v>59.358012567961858</c:v>
                </c:pt>
                <c:pt idx="5263">
                  <c:v>59.358012567961858</c:v>
                </c:pt>
                <c:pt idx="5264">
                  <c:v>59.358012567961858</c:v>
                </c:pt>
                <c:pt idx="5265">
                  <c:v>59.631996705317896</c:v>
                </c:pt>
                <c:pt idx="5266">
                  <c:v>59.631996705317896</c:v>
                </c:pt>
                <c:pt idx="5267">
                  <c:v>59.631996705317896</c:v>
                </c:pt>
                <c:pt idx="5268">
                  <c:v>59.631996705317896</c:v>
                </c:pt>
                <c:pt idx="5269">
                  <c:v>59.631996705317896</c:v>
                </c:pt>
                <c:pt idx="5270">
                  <c:v>59.631996705317896</c:v>
                </c:pt>
                <c:pt idx="5271">
                  <c:v>59.631996705317896</c:v>
                </c:pt>
                <c:pt idx="5272">
                  <c:v>59.907245495991496</c:v>
                </c:pt>
                <c:pt idx="5273">
                  <c:v>60.46156041373392</c:v>
                </c:pt>
                <c:pt idx="5274">
                  <c:v>60.46156041373392</c:v>
                </c:pt>
                <c:pt idx="5275">
                  <c:v>60.740638296508386</c:v>
                </c:pt>
                <c:pt idx="5276">
                  <c:v>60.740638296508386</c:v>
                </c:pt>
                <c:pt idx="5277">
                  <c:v>60.740638296508386</c:v>
                </c:pt>
                <c:pt idx="5278">
                  <c:v>60.740638296508386</c:v>
                </c:pt>
                <c:pt idx="5279">
                  <c:v>61.021004344260881</c:v>
                </c:pt>
                <c:pt idx="5280">
                  <c:v>61.021004344260881</c:v>
                </c:pt>
                <c:pt idx="5281">
                  <c:v>61.021004344260881</c:v>
                </c:pt>
                <c:pt idx="5282">
                  <c:v>61.302664502890913</c:v>
                </c:pt>
                <c:pt idx="5283">
                  <c:v>61.302664502890913</c:v>
                </c:pt>
                <c:pt idx="5284">
                  <c:v>61.302664502890913</c:v>
                </c:pt>
                <c:pt idx="5285">
                  <c:v>61.869891073733243</c:v>
                </c:pt>
                <c:pt idx="5286">
                  <c:v>61.869891073733243</c:v>
                </c:pt>
                <c:pt idx="5287">
                  <c:v>61.869891073733243</c:v>
                </c:pt>
                <c:pt idx="5288">
                  <c:v>61.869891073733243</c:v>
                </c:pt>
                <c:pt idx="5289">
                  <c:v>61.869891073733243</c:v>
                </c:pt>
                <c:pt idx="5290">
                  <c:v>62.155469515476895</c:v>
                </c:pt>
                <c:pt idx="5291">
                  <c:v>62.155469515476895</c:v>
                </c:pt>
                <c:pt idx="5292">
                  <c:v>62.155469515476895</c:v>
                </c:pt>
                <c:pt idx="5293">
                  <c:v>62.442366127415596</c:v>
                </c:pt>
                <c:pt idx="5294">
                  <c:v>62.442366127415596</c:v>
                </c:pt>
                <c:pt idx="5295">
                  <c:v>62.442366127415596</c:v>
                </c:pt>
                <c:pt idx="5296">
                  <c:v>62.442366127415596</c:v>
                </c:pt>
                <c:pt idx="5297">
                  <c:v>62.442366127415596</c:v>
                </c:pt>
                <c:pt idx="5298">
                  <c:v>62.442366127415596</c:v>
                </c:pt>
                <c:pt idx="5299">
                  <c:v>62.442366127415596</c:v>
                </c:pt>
                <c:pt idx="5300">
                  <c:v>63.020138227551328</c:v>
                </c:pt>
                <c:pt idx="5301">
                  <c:v>63.31102596892503</c:v>
                </c:pt>
                <c:pt idx="5302">
                  <c:v>63.31102596892503</c:v>
                </c:pt>
                <c:pt idx="5303">
                  <c:v>63.603256387107585</c:v>
                </c:pt>
                <c:pt idx="5304">
                  <c:v>63.603256387107585</c:v>
                </c:pt>
                <c:pt idx="5305">
                  <c:v>63.603256387107585</c:v>
                </c:pt>
                <c:pt idx="5306">
                  <c:v>63.896835679613339</c:v>
                </c:pt>
                <c:pt idx="5307">
                  <c:v>63.896835679613339</c:v>
                </c:pt>
                <c:pt idx="5308">
                  <c:v>64.191770072563344</c:v>
                </c:pt>
                <c:pt idx="5309">
                  <c:v>64.191770072563344</c:v>
                </c:pt>
                <c:pt idx="5310">
                  <c:v>64.191770072563344</c:v>
                </c:pt>
                <c:pt idx="5311">
                  <c:v>64.785729208105863</c:v>
                </c:pt>
                <c:pt idx="5312">
                  <c:v>64.785729208105863</c:v>
                </c:pt>
                <c:pt idx="5313">
                  <c:v>65.084766547163312</c:v>
                </c:pt>
                <c:pt idx="5314">
                  <c:v>65.385184179863288</c:v>
                </c:pt>
                <c:pt idx="5315">
                  <c:v>65.385184179863288</c:v>
                </c:pt>
                <c:pt idx="5316">
                  <c:v>65.385184179863288</c:v>
                </c:pt>
                <c:pt idx="5317">
                  <c:v>65.385184179863288</c:v>
                </c:pt>
                <c:pt idx="5318">
                  <c:v>65.385184179863288</c:v>
                </c:pt>
                <c:pt idx="5319">
                  <c:v>65.385184179863288</c:v>
                </c:pt>
                <c:pt idx="5320">
                  <c:v>65.385184179863288</c:v>
                </c:pt>
                <c:pt idx="5321">
                  <c:v>65.385184179863288</c:v>
                </c:pt>
                <c:pt idx="5322">
                  <c:v>65.385184179863288</c:v>
                </c:pt>
                <c:pt idx="5323">
                  <c:v>65.686988477351576</c:v>
                </c:pt>
                <c:pt idx="5324">
                  <c:v>66.294782698453218</c:v>
                </c:pt>
                <c:pt idx="5325">
                  <c:v>66.294782698453218</c:v>
                </c:pt>
                <c:pt idx="5326">
                  <c:v>66.294782698453218</c:v>
                </c:pt>
                <c:pt idx="5327">
                  <c:v>66.294782698453218</c:v>
                </c:pt>
                <c:pt idx="5328">
                  <c:v>66.908200770240597</c:v>
                </c:pt>
                <c:pt idx="5329">
                  <c:v>66.908200770240597</c:v>
                </c:pt>
                <c:pt idx="5330">
                  <c:v>67.217034992900793</c:v>
                </c:pt>
                <c:pt idx="5331">
                  <c:v>67.838986560102612</c:v>
                </c:pt>
                <c:pt idx="5332">
                  <c:v>67.838986560102612</c:v>
                </c:pt>
                <c:pt idx="5333">
                  <c:v>67.838986560102612</c:v>
                </c:pt>
                <c:pt idx="5334">
                  <c:v>68.152117094762858</c:v>
                </c:pt>
                <c:pt idx="5335">
                  <c:v>68.152117094762858</c:v>
                </c:pt>
                <c:pt idx="5336">
                  <c:v>68.466692974300997</c:v>
                </c:pt>
                <c:pt idx="5337">
                  <c:v>68.466692974300997</c:v>
                </c:pt>
                <c:pt idx="5338">
                  <c:v>68.466692974300997</c:v>
                </c:pt>
                <c:pt idx="5339">
                  <c:v>68.466692974300997</c:v>
                </c:pt>
                <c:pt idx="5340">
                  <c:v>68.466692974300997</c:v>
                </c:pt>
                <c:pt idx="5341">
                  <c:v>68.466692974300997</c:v>
                </c:pt>
                <c:pt idx="5342">
                  <c:v>68.466692974300997</c:v>
                </c:pt>
                <c:pt idx="5343">
                  <c:v>68.466692974300997</c:v>
                </c:pt>
                <c:pt idx="5344">
                  <c:v>68.466692974300997</c:v>
                </c:pt>
                <c:pt idx="5345">
                  <c:v>69.100207484439451</c:v>
                </c:pt>
                <c:pt idx="5346">
                  <c:v>69.100207484439451</c:v>
                </c:pt>
                <c:pt idx="5347">
                  <c:v>69.100207484439451</c:v>
                </c:pt>
                <c:pt idx="5348">
                  <c:v>69.73958383216825</c:v>
                </c:pt>
                <c:pt idx="5349">
                  <c:v>69.73958383216825</c:v>
                </c:pt>
                <c:pt idx="5350">
                  <c:v>70.709758083973071</c:v>
                </c:pt>
                <c:pt idx="5351">
                  <c:v>71.036139497924708</c:v>
                </c:pt>
                <c:pt idx="5352">
                  <c:v>71.036139497924708</c:v>
                </c:pt>
                <c:pt idx="5353">
                  <c:v>71.036139497924708</c:v>
                </c:pt>
                <c:pt idx="5354">
                  <c:v>71.036139497924708</c:v>
                </c:pt>
                <c:pt idx="5355">
                  <c:v>71.69342880402624</c:v>
                </c:pt>
                <c:pt idx="5356">
                  <c:v>71.69342880402624</c:v>
                </c:pt>
                <c:pt idx="5357">
                  <c:v>71.69342880402624</c:v>
                </c:pt>
                <c:pt idx="5358">
                  <c:v>71.69342880402624</c:v>
                </c:pt>
                <c:pt idx="5359">
                  <c:v>71.69342880402624</c:v>
                </c:pt>
                <c:pt idx="5360">
                  <c:v>71.69342880402624</c:v>
                </c:pt>
                <c:pt idx="5361">
                  <c:v>71.69342880402624</c:v>
                </c:pt>
                <c:pt idx="5362">
                  <c:v>71.69342880402624</c:v>
                </c:pt>
                <c:pt idx="5363">
                  <c:v>72.024350635724858</c:v>
                </c:pt>
                <c:pt idx="5364">
                  <c:v>72.024350635724858</c:v>
                </c:pt>
                <c:pt idx="5365">
                  <c:v>72.35679993319701</c:v>
                </c:pt>
                <c:pt idx="5366">
                  <c:v>72.690783746904458</c:v>
                </c:pt>
                <c:pt idx="5367">
                  <c:v>73.026309159852318</c:v>
                </c:pt>
                <c:pt idx="5368">
                  <c:v>73.702013279109195</c:v>
                </c:pt>
                <c:pt idx="5369">
                  <c:v>74.042206315501019</c:v>
                </c:pt>
                <c:pt idx="5370">
                  <c:v>74.042206315501019</c:v>
                </c:pt>
                <c:pt idx="5371">
                  <c:v>74.042206315501019</c:v>
                </c:pt>
                <c:pt idx="5372">
                  <c:v>74.042206315501019</c:v>
                </c:pt>
                <c:pt idx="5373">
                  <c:v>74.042206315501019</c:v>
                </c:pt>
                <c:pt idx="5374">
                  <c:v>74.042206315501019</c:v>
                </c:pt>
                <c:pt idx="5375">
                  <c:v>74.042206315501019</c:v>
                </c:pt>
                <c:pt idx="5376">
                  <c:v>74.383969611603064</c:v>
                </c:pt>
                <c:pt idx="5377">
                  <c:v>74.383969611603064</c:v>
                </c:pt>
                <c:pt idx="5378">
                  <c:v>74.383969611603064</c:v>
                </c:pt>
                <c:pt idx="5379">
                  <c:v>74.383969611603064</c:v>
                </c:pt>
                <c:pt idx="5380">
                  <c:v>74.727310415404688</c:v>
                </c:pt>
                <c:pt idx="5381">
                  <c:v>74.727310415404688</c:v>
                </c:pt>
                <c:pt idx="5382">
                  <c:v>74.727310415404688</c:v>
                </c:pt>
                <c:pt idx="5383">
                  <c:v>74.727310415404688</c:v>
                </c:pt>
                <c:pt idx="5384">
                  <c:v>74.727310415404688</c:v>
                </c:pt>
                <c:pt idx="5385">
                  <c:v>74.727310415404688</c:v>
                </c:pt>
                <c:pt idx="5386">
                  <c:v>75.072236008350629</c:v>
                </c:pt>
                <c:pt idx="5387">
                  <c:v>75.072236008350629</c:v>
                </c:pt>
                <c:pt idx="5388">
                  <c:v>75.072236008350629</c:v>
                </c:pt>
                <c:pt idx="5389">
                  <c:v>75.072236008350629</c:v>
                </c:pt>
                <c:pt idx="5390">
                  <c:v>75.072236008350629</c:v>
                </c:pt>
                <c:pt idx="5391">
                  <c:v>75.072236008350629</c:v>
                </c:pt>
                <c:pt idx="5392">
                  <c:v>75.766870855657885</c:v>
                </c:pt>
                <c:pt idx="5393">
                  <c:v>75.766870855657885</c:v>
                </c:pt>
                <c:pt idx="5394">
                  <c:v>75.766870855657885</c:v>
                </c:pt>
                <c:pt idx="5395">
                  <c:v>75.766870855657885</c:v>
                </c:pt>
                <c:pt idx="5396">
                  <c:v>76.116594841578006</c:v>
                </c:pt>
                <c:pt idx="5397">
                  <c:v>76.116594841578006</c:v>
                </c:pt>
                <c:pt idx="5398">
                  <c:v>76.116594841578006</c:v>
                </c:pt>
                <c:pt idx="5399">
                  <c:v>76.467933080072541</c:v>
                </c:pt>
                <c:pt idx="5400">
                  <c:v>76.467933080072541</c:v>
                </c:pt>
                <c:pt idx="5401">
                  <c:v>76.820893022192209</c:v>
                </c:pt>
                <c:pt idx="5402">
                  <c:v>77.175482153381168</c:v>
                </c:pt>
                <c:pt idx="5403">
                  <c:v>77.531707993635749</c:v>
                </c:pt>
                <c:pt idx="5404">
                  <c:v>77.531707993635749</c:v>
                </c:pt>
                <c:pt idx="5405">
                  <c:v>77.88957809765985</c:v>
                </c:pt>
                <c:pt idx="5406">
                  <c:v>77.88957809765985</c:v>
                </c:pt>
                <c:pt idx="5407">
                  <c:v>78.249100055031576</c:v>
                </c:pt>
                <c:pt idx="5408">
                  <c:v>78.249100055031576</c:v>
                </c:pt>
                <c:pt idx="5409">
                  <c:v>78.610281490358844</c:v>
                </c:pt>
                <c:pt idx="5410">
                  <c:v>78.610281490358844</c:v>
                </c:pt>
                <c:pt idx="5411">
                  <c:v>78.610281490358844</c:v>
                </c:pt>
                <c:pt idx="5412">
                  <c:v>78.610281490358844</c:v>
                </c:pt>
                <c:pt idx="5413">
                  <c:v>78.610281490358844</c:v>
                </c:pt>
                <c:pt idx="5414">
                  <c:v>78.610281490358844</c:v>
                </c:pt>
                <c:pt idx="5415">
                  <c:v>78.610281490358844</c:v>
                </c:pt>
                <c:pt idx="5416">
                  <c:v>78.973130063443918</c:v>
                </c:pt>
                <c:pt idx="5417">
                  <c:v>79.337653469445499</c:v>
                </c:pt>
                <c:pt idx="5418">
                  <c:v>79.337653469445499</c:v>
                </c:pt>
                <c:pt idx="5419">
                  <c:v>79.703859439040343</c:v>
                </c:pt>
                <c:pt idx="5420">
                  <c:v>80.071755738589175</c:v>
                </c:pt>
                <c:pt idx="5421">
                  <c:v>80.071755738589175</c:v>
                </c:pt>
                <c:pt idx="5422">
                  <c:v>80.441350170301675</c:v>
                </c:pt>
                <c:pt idx="5423">
                  <c:v>80.812650572398681</c:v>
                </c:pt>
                <c:pt idx="5424">
                  <c:v>81.185664819282081</c:v>
                </c:pt>
                <c:pt idx="5425">
                  <c:v>81.560400821700057</c:v>
                </c:pt>
                <c:pt idx="5426">
                  <c:v>81.936866526914869</c:v>
                </c:pt>
                <c:pt idx="5427">
                  <c:v>81.936866526914869</c:v>
                </c:pt>
                <c:pt idx="5428">
                  <c:v>82.315069918871941</c:v>
                </c:pt>
                <c:pt idx="5429">
                  <c:v>82.315069918871941</c:v>
                </c:pt>
                <c:pt idx="5430">
                  <c:v>82.315069918871941</c:v>
                </c:pt>
                <c:pt idx="5431">
                  <c:v>82.695019018368882</c:v>
                </c:pt>
                <c:pt idx="5432">
                  <c:v>82.695019018368882</c:v>
                </c:pt>
                <c:pt idx="5433">
                  <c:v>83.076721883225559</c:v>
                </c:pt>
                <c:pt idx="5434">
                  <c:v>84.232434207081639</c:v>
                </c:pt>
                <c:pt idx="5435">
                  <c:v>84.621233458020598</c:v>
                </c:pt>
                <c:pt idx="5436">
                  <c:v>85.40422409087644</c:v>
                </c:pt>
                <c:pt idx="5437">
                  <c:v>85.40422409087644</c:v>
                </c:pt>
                <c:pt idx="5438">
                  <c:v>86.194459646856615</c:v>
                </c:pt>
                <c:pt idx="5439">
                  <c:v>86.194459646856615</c:v>
                </c:pt>
                <c:pt idx="5440">
                  <c:v>86.194459646856615</c:v>
                </c:pt>
                <c:pt idx="5441">
                  <c:v>86.992007162410289</c:v>
                </c:pt>
                <c:pt idx="5442">
                  <c:v>86.992007162410289</c:v>
                </c:pt>
                <c:pt idx="5443">
                  <c:v>86.992007162410289</c:v>
                </c:pt>
                <c:pt idx="5444">
                  <c:v>87.796934294266293</c:v>
                </c:pt>
                <c:pt idx="5445">
                  <c:v>87.796934294266293</c:v>
                </c:pt>
                <c:pt idx="5446">
                  <c:v>88.202186530054377</c:v>
                </c:pt>
                <c:pt idx="5447">
                  <c:v>88.609309325173243</c:v>
                </c:pt>
                <c:pt idx="5448">
                  <c:v>89.018311313731417</c:v>
                </c:pt>
                <c:pt idx="5449">
                  <c:v>89.018311313731417</c:v>
                </c:pt>
                <c:pt idx="5450">
                  <c:v>89.018311313731417</c:v>
                </c:pt>
                <c:pt idx="5451">
                  <c:v>89.84198760705651</c:v>
                </c:pt>
                <c:pt idx="5452">
                  <c:v>89.84198760705651</c:v>
                </c:pt>
                <c:pt idx="5453">
                  <c:v>90.256679380044844</c:v>
                </c:pt>
                <c:pt idx="5454">
                  <c:v>90.256679380044844</c:v>
                </c:pt>
                <c:pt idx="5455">
                  <c:v>90.256679380044844</c:v>
                </c:pt>
                <c:pt idx="5456">
                  <c:v>90.673285283287498</c:v>
                </c:pt>
                <c:pt idx="5457">
                  <c:v>90.673285283287498</c:v>
                </c:pt>
                <c:pt idx="5458">
                  <c:v>90.673285283287498</c:v>
                </c:pt>
                <c:pt idx="5459">
                  <c:v>91.091814152008254</c:v>
                </c:pt>
                <c:pt idx="5460">
                  <c:v>91.512274862212465</c:v>
                </c:pt>
                <c:pt idx="5461">
                  <c:v>92.359027516130439</c:v>
                </c:pt>
                <c:pt idx="5462">
                  <c:v>92.359027516130439</c:v>
                </c:pt>
                <c:pt idx="5463">
                  <c:v>92.785337417461321</c:v>
                </c:pt>
                <c:pt idx="5464">
                  <c:v>92.785337417461321</c:v>
                </c:pt>
                <c:pt idx="5465">
                  <c:v>92.785337417461321</c:v>
                </c:pt>
                <c:pt idx="5466">
                  <c:v>93.213615075891013</c:v>
                </c:pt>
                <c:pt idx="5467">
                  <c:v>93.213615075891013</c:v>
                </c:pt>
                <c:pt idx="5468">
                  <c:v>93.643869574172385</c:v>
                </c:pt>
                <c:pt idx="5469">
                  <c:v>93.643869574172385</c:v>
                </c:pt>
                <c:pt idx="5470">
                  <c:v>94.076110036983735</c:v>
                </c:pt>
                <c:pt idx="5471">
                  <c:v>94.510345631121908</c:v>
                </c:pt>
                <c:pt idx="5472">
                  <c:v>94.510345631121908</c:v>
                </c:pt>
                <c:pt idx="5473">
                  <c:v>94.510345631121908</c:v>
                </c:pt>
                <c:pt idx="5474">
                  <c:v>94.510345631121908</c:v>
                </c:pt>
                <c:pt idx="5475">
                  <c:v>95.384839092314749</c:v>
                </c:pt>
                <c:pt idx="5476">
                  <c:v>96.267424141879061</c:v>
                </c:pt>
                <c:pt idx="5477">
                  <c:v>96.267424141879061</c:v>
                </c:pt>
                <c:pt idx="5478">
                  <c:v>96.711774382359081</c:v>
                </c:pt>
                <c:pt idx="5479">
                  <c:v>98.964480996505387</c:v>
                </c:pt>
                <c:pt idx="5480">
                  <c:v>98.964480996505387</c:v>
                </c:pt>
                <c:pt idx="5481">
                  <c:v>99.421280285795618</c:v>
                </c:pt>
                <c:pt idx="5482">
                  <c:v>99.880188064804258</c:v>
                </c:pt>
                <c:pt idx="5483">
                  <c:v>99.880188064804258</c:v>
                </c:pt>
                <c:pt idx="5484">
                  <c:v>99.880188064804258</c:v>
                </c:pt>
                <c:pt idx="5485">
                  <c:v>100.34121406587839</c:v>
                </c:pt>
                <c:pt idx="5486">
                  <c:v>100.34121406587839</c:v>
                </c:pt>
                <c:pt idx="5487">
                  <c:v>100.34121406587839</c:v>
                </c:pt>
                <c:pt idx="5488">
                  <c:v>100.34121406587839</c:v>
                </c:pt>
                <c:pt idx="5489">
                  <c:v>100.80436806628568</c:v>
                </c:pt>
                <c:pt idx="5490">
                  <c:v>100.80436806628568</c:v>
                </c:pt>
                <c:pt idx="5491">
                  <c:v>100.80436806628568</c:v>
                </c:pt>
                <c:pt idx="5492">
                  <c:v>101.26965988842576</c:v>
                </c:pt>
                <c:pt idx="5493">
                  <c:v>102.20669651439802</c:v>
                </c:pt>
                <c:pt idx="5494">
                  <c:v>102.20669651439802</c:v>
                </c:pt>
                <c:pt idx="5495">
                  <c:v>102.67846119055568</c:v>
                </c:pt>
                <c:pt idx="5496">
                  <c:v>102.67846119055568</c:v>
                </c:pt>
                <c:pt idx="5497">
                  <c:v>103.15240343351967</c:v>
                </c:pt>
                <c:pt idx="5498">
                  <c:v>104.10686087102637</c:v>
                </c:pt>
                <c:pt idx="5499">
                  <c:v>104.58739630734925</c:v>
                </c:pt>
                <c:pt idx="5500">
                  <c:v>104.58739630734925</c:v>
                </c:pt>
                <c:pt idx="5501">
                  <c:v>104.58739630734925</c:v>
                </c:pt>
                <c:pt idx="5502">
                  <c:v>105.07014979446734</c:v>
                </c:pt>
                <c:pt idx="5503">
                  <c:v>105.07014979446734</c:v>
                </c:pt>
                <c:pt idx="5504">
                  <c:v>105.55513157043796</c:v>
                </c:pt>
                <c:pt idx="5505">
                  <c:v>106.04235192057578</c:v>
                </c:pt>
                <c:pt idx="5506">
                  <c:v>107.02354972220046</c:v>
                </c:pt>
                <c:pt idx="5507">
                  <c:v>108.01382643530265</c:v>
                </c:pt>
                <c:pt idx="5508">
                  <c:v>108.51239560529476</c:v>
                </c:pt>
                <c:pt idx="5509">
                  <c:v>108.51239560529476</c:v>
                </c:pt>
                <c:pt idx="5510">
                  <c:v>108.51239560529476</c:v>
                </c:pt>
                <c:pt idx="5511">
                  <c:v>108.51239560529476</c:v>
                </c:pt>
                <c:pt idx="5512">
                  <c:v>109.01326606601499</c:v>
                </c:pt>
                <c:pt idx="5513">
                  <c:v>109.01326606601499</c:v>
                </c:pt>
                <c:pt idx="5514">
                  <c:v>109.51644843973861</c:v>
                </c:pt>
                <c:pt idx="5515">
                  <c:v>110.02195339777118</c:v>
                </c:pt>
                <c:pt idx="5516">
                  <c:v>110.52979166067458</c:v>
                </c:pt>
                <c:pt idx="5517">
                  <c:v>112.06741422786112</c:v>
                </c:pt>
                <c:pt idx="5518">
                  <c:v>112.58469390897922</c:v>
                </c:pt>
                <c:pt idx="5519">
                  <c:v>112.58469390897922</c:v>
                </c:pt>
                <c:pt idx="5520">
                  <c:v>113.10436124462007</c:v>
                </c:pt>
                <c:pt idx="5521">
                  <c:v>113.10436124462007</c:v>
                </c:pt>
                <c:pt idx="5522">
                  <c:v>113.62642725569704</c:v>
                </c:pt>
                <c:pt idx="5523">
                  <c:v>116.27312674865374</c:v>
                </c:pt>
                <c:pt idx="5524">
                  <c:v>116.27312674865374</c:v>
                </c:pt>
                <c:pt idx="5525">
                  <c:v>116.27312674865374</c:v>
                </c:pt>
                <c:pt idx="5526">
                  <c:v>118.43480556830363</c:v>
                </c:pt>
                <c:pt idx="5527">
                  <c:v>118.98147579246913</c:v>
                </c:pt>
                <c:pt idx="5528">
                  <c:v>118.98147579246913</c:v>
                </c:pt>
                <c:pt idx="5529">
                  <c:v>118.98147579246913</c:v>
                </c:pt>
                <c:pt idx="5530">
                  <c:v>118.98147579246913</c:v>
                </c:pt>
                <c:pt idx="5531">
                  <c:v>118.98147579246913</c:v>
                </c:pt>
                <c:pt idx="5532">
                  <c:v>119.53066933174122</c:v>
                </c:pt>
                <c:pt idx="5533">
                  <c:v>121.75291038965591</c:v>
                </c:pt>
                <c:pt idx="5534">
                  <c:v>122.31489628979882</c:v>
                </c:pt>
                <c:pt idx="5535">
                  <c:v>122.31489628979882</c:v>
                </c:pt>
                <c:pt idx="5536">
                  <c:v>124.58889999152137</c:v>
                </c:pt>
                <c:pt idx="5537">
                  <c:v>124.58889999152137</c:v>
                </c:pt>
                <c:pt idx="5538">
                  <c:v>124.58889999152137</c:v>
                </c:pt>
                <c:pt idx="5539">
                  <c:v>128.67060749750993</c:v>
                </c:pt>
                <c:pt idx="5540">
                  <c:v>128.67060749750993</c:v>
                </c:pt>
                <c:pt idx="5541">
                  <c:v>128.67060749750993</c:v>
                </c:pt>
                <c:pt idx="5542">
                  <c:v>129.26452403671172</c:v>
                </c:pt>
                <c:pt idx="5543">
                  <c:v>129.26452403671172</c:v>
                </c:pt>
                <c:pt idx="5544">
                  <c:v>130.46059395138073</c:v>
                </c:pt>
                <c:pt idx="5545">
                  <c:v>130.46059395138073</c:v>
                </c:pt>
                <c:pt idx="5546">
                  <c:v>131.06277269265513</c:v>
                </c:pt>
                <c:pt idx="5547">
                  <c:v>131.66773096470942</c:v>
                </c:pt>
                <c:pt idx="5548">
                  <c:v>131.66773096470942</c:v>
                </c:pt>
                <c:pt idx="5549">
                  <c:v>132.27548159727468</c:v>
                </c:pt>
                <c:pt idx="5550">
                  <c:v>133.49941155923281</c:v>
                </c:pt>
                <c:pt idx="5551">
                  <c:v>134.11561684527967</c:v>
                </c:pt>
                <c:pt idx="5552">
                  <c:v>134.73466640569481</c:v>
                </c:pt>
                <c:pt idx="5553">
                  <c:v>134.73466640569481</c:v>
                </c:pt>
                <c:pt idx="5554">
                  <c:v>136.60901232216693</c:v>
                </c:pt>
                <c:pt idx="5555">
                  <c:v>136.60901232216693</c:v>
                </c:pt>
                <c:pt idx="5556">
                  <c:v>136.60901232216693</c:v>
                </c:pt>
                <c:pt idx="5557">
                  <c:v>139.79104499166863</c:v>
                </c:pt>
                <c:pt idx="5558">
                  <c:v>140.43629113814788</c:v>
                </c:pt>
                <c:pt idx="5559">
                  <c:v>143.04719672357811</c:v>
                </c:pt>
                <c:pt idx="5560">
                  <c:v>143.04719672357811</c:v>
                </c:pt>
                <c:pt idx="5561">
                  <c:v>146.37919397264423</c:v>
                </c:pt>
                <c:pt idx="5562">
                  <c:v>148.41553140382192</c:v>
                </c:pt>
                <c:pt idx="5563">
                  <c:v>149.78880340791221</c:v>
                </c:pt>
                <c:pt idx="5564">
                  <c:v>151.17478214140777</c:v>
                </c:pt>
                <c:pt idx="5565">
                  <c:v>153.98533118019623</c:v>
                </c:pt>
                <c:pt idx="5566">
                  <c:v>153.98533118019623</c:v>
                </c:pt>
                <c:pt idx="5567">
                  <c:v>154.69609517487228</c:v>
                </c:pt>
                <c:pt idx="5568">
                  <c:v>160.50159456001802</c:v>
                </c:pt>
                <c:pt idx="5569">
                  <c:v>162.73439415329491</c:v>
                </c:pt>
                <c:pt idx="5570">
                  <c:v>163.48554198778854</c:v>
                </c:pt>
                <c:pt idx="5571">
                  <c:v>164.24015696315334</c:v>
                </c:pt>
                <c:pt idx="5572">
                  <c:v>168.06580167148618</c:v>
                </c:pt>
                <c:pt idx="5573">
                  <c:v>168.84155816497173</c:v>
                </c:pt>
                <c:pt idx="5574">
                  <c:v>171.19037820898706</c:v>
                </c:pt>
                <c:pt idx="5575">
                  <c:v>171.98055709247888</c:v>
                </c:pt>
                <c:pt idx="5576">
                  <c:v>172.77438327597932</c:v>
                </c:pt>
                <c:pt idx="5577">
                  <c:v>175.98649888127443</c:v>
                </c:pt>
                <c:pt idx="5578">
                  <c:v>176.79881565193858</c:v>
                </c:pt>
                <c:pt idx="5579">
                  <c:v>180.08575104123219</c:v>
                </c:pt>
                <c:pt idx="5580">
                  <c:v>180.08575104123219</c:v>
                </c:pt>
                <c:pt idx="5581">
                  <c:v>187.70651709565973</c:v>
                </c:pt>
                <c:pt idx="5582">
                  <c:v>188.57293101246159</c:v>
                </c:pt>
                <c:pt idx="5583">
                  <c:v>188.57293101246159</c:v>
                </c:pt>
                <c:pt idx="5584">
                  <c:v>190.31777486026598</c:v>
                </c:pt>
                <c:pt idx="5585">
                  <c:v>195.64977437951774</c:v>
                </c:pt>
                <c:pt idx="5586">
                  <c:v>197.46009945278144</c:v>
                </c:pt>
                <c:pt idx="5587">
                  <c:v>197.46009945278144</c:v>
                </c:pt>
                <c:pt idx="5588">
                  <c:v>206.7661072379768</c:v>
                </c:pt>
                <c:pt idx="5589">
                  <c:v>206.7661072379768</c:v>
                </c:pt>
                <c:pt idx="5590">
                  <c:v>206.7661072379768</c:v>
                </c:pt>
                <c:pt idx="5591">
                  <c:v>216.51069365823923</c:v>
                </c:pt>
                <c:pt idx="5592">
                  <c:v>216.51069365823923</c:v>
                </c:pt>
                <c:pt idx="5593">
                  <c:v>222.5765217993374</c:v>
                </c:pt>
                <c:pt idx="5594">
                  <c:v>223.60388834485812</c:v>
                </c:pt>
                <c:pt idx="5595">
                  <c:v>226.7145282878447</c:v>
                </c:pt>
                <c:pt idx="5596">
                  <c:v>231.99538804518889</c:v>
                </c:pt>
                <c:pt idx="5597">
                  <c:v>236.30850433110209</c:v>
                </c:pt>
                <c:pt idx="5598">
                  <c:v>237.39925482809599</c:v>
                </c:pt>
                <c:pt idx="5599">
                  <c:v>237.39925482809599</c:v>
                </c:pt>
                <c:pt idx="5600">
                  <c:v>247.44538103230678</c:v>
                </c:pt>
                <c:pt idx="5601">
                  <c:v>248.58753701650983</c:v>
                </c:pt>
                <c:pt idx="5602">
                  <c:v>260.30310669964706</c:v>
                </c:pt>
                <c:pt idx="5603">
                  <c:v>260.30310669964706</c:v>
                </c:pt>
                <c:pt idx="5604">
                  <c:v>260.30310669964706</c:v>
                </c:pt>
                <c:pt idx="5605">
                  <c:v>260.30310669964706</c:v>
                </c:pt>
                <c:pt idx="5606">
                  <c:v>271.31846503826688</c:v>
                </c:pt>
                <c:pt idx="5607">
                  <c:v>272.57081417153955</c:v>
                </c:pt>
                <c:pt idx="5608">
                  <c:v>281.50061721332787</c:v>
                </c:pt>
                <c:pt idx="5609">
                  <c:v>285.41668088449592</c:v>
                </c:pt>
                <c:pt idx="5610">
                  <c:v>285.41668088449592</c:v>
                </c:pt>
                <c:pt idx="5611">
                  <c:v>294.76733257802363</c:v>
                </c:pt>
                <c:pt idx="5612">
                  <c:v>298.86795464408897</c:v>
                </c:pt>
                <c:pt idx="5613">
                  <c:v>301.63334578038229</c:v>
                </c:pt>
                <c:pt idx="5614">
                  <c:v>312.95316740540699</c:v>
                </c:pt>
                <c:pt idx="5615">
                  <c:v>312.95316740540699</c:v>
                </c:pt>
                <c:pt idx="5616">
                  <c:v>327.70219579315403</c:v>
                </c:pt>
                <c:pt idx="5617">
                  <c:v>327.70219579315403</c:v>
                </c:pt>
                <c:pt idx="5618">
                  <c:v>343.14632447397713</c:v>
                </c:pt>
                <c:pt idx="5619">
                  <c:v>343.14632447397713</c:v>
                </c:pt>
                <c:pt idx="5620">
                  <c:v>343.14632447397713</c:v>
                </c:pt>
                <c:pt idx="5621">
                  <c:v>359.31831251543827</c:v>
                </c:pt>
                <c:pt idx="5622">
                  <c:v>359.31831251543827</c:v>
                </c:pt>
                <c:pt idx="5623">
                  <c:v>376.25246287239048</c:v>
                </c:pt>
                <c:pt idx="5624">
                  <c:v>393.98469514814116</c:v>
                </c:pt>
                <c:pt idx="5625">
                  <c:v>393.98469514814116</c:v>
                </c:pt>
                <c:pt idx="5626">
                  <c:v>412.55262178475039</c:v>
                </c:pt>
                <c:pt idx="5627">
                  <c:v>431.9956278440564</c:v>
                </c:pt>
                <c:pt idx="5628">
                  <c:v>431.9956278440564</c:v>
                </c:pt>
                <c:pt idx="5629">
                  <c:v>431.9956278440564</c:v>
                </c:pt>
                <c:pt idx="5630">
                  <c:v>452.35495454868277</c:v>
                </c:pt>
                <c:pt idx="5631">
                  <c:v>452.35495454868277</c:v>
                </c:pt>
                <c:pt idx="5632">
                  <c:v>473.67378676019365</c:v>
                </c:pt>
                <c:pt idx="5633">
                  <c:v>495.99734457997215</c:v>
                </c:pt>
                <c:pt idx="5634">
                  <c:v>495.99734457997215</c:v>
                </c:pt>
                <c:pt idx="5635">
                  <c:v>495.99734457997215</c:v>
                </c:pt>
                <c:pt idx="5636">
                  <c:v>512.2469148423329</c:v>
                </c:pt>
                <c:pt idx="5637">
                  <c:v>519.37297926713063</c:v>
                </c:pt>
                <c:pt idx="5638">
                  <c:v>543.85027367685859</c:v>
                </c:pt>
                <c:pt idx="5639">
                  <c:v>543.85027367685859</c:v>
                </c:pt>
                <c:pt idx="5640">
                  <c:v>569.48114743233316</c:v>
                </c:pt>
                <c:pt idx="5641">
                  <c:v>569.48114743233316</c:v>
                </c:pt>
                <c:pt idx="5642">
                  <c:v>596.31996705317931</c:v>
                </c:pt>
                <c:pt idx="5643">
                  <c:v>596.31996705317931</c:v>
                </c:pt>
                <c:pt idx="5644">
                  <c:v>596.31996705317931</c:v>
                </c:pt>
                <c:pt idx="5645">
                  <c:v>596.31996705317931</c:v>
                </c:pt>
                <c:pt idx="5646">
                  <c:v>653.85184179863347</c:v>
                </c:pt>
                <c:pt idx="5647">
                  <c:v>653.85184179863347</c:v>
                </c:pt>
                <c:pt idx="5648">
                  <c:v>684.66692974300781</c:v>
                </c:pt>
                <c:pt idx="5649">
                  <c:v>684.66692974300781</c:v>
                </c:pt>
                <c:pt idx="5650">
                  <c:v>716.93428804026507</c:v>
                </c:pt>
                <c:pt idx="5651">
                  <c:v>716.93428804026507</c:v>
                </c:pt>
                <c:pt idx="5652">
                  <c:v>737.02013279109212</c:v>
                </c:pt>
                <c:pt idx="5653">
                  <c:v>750.72236008350797</c:v>
                </c:pt>
                <c:pt idx="5654">
                  <c:v>786.10281490358841</c:v>
                </c:pt>
                <c:pt idx="5655">
                  <c:v>1136.2642725569681</c:v>
                </c:pt>
                <c:pt idx="5656">
                  <c:v>1245.8889999152159</c:v>
                </c:pt>
                <c:pt idx="5657">
                  <c:v>1719.8055709247931</c:v>
                </c:pt>
                <c:pt idx="5658">
                  <c:v>3277.0219579315499</c:v>
                </c:pt>
              </c:numCache>
            </c:numRef>
          </c:xVal>
          <c:yVal>
            <c:numRef>
              <c:f>'results (12)'!$V$2:$V$5660</c:f>
              <c:numCache>
                <c:formatCode>General</c:formatCode>
                <c:ptCount val="5659"/>
                <c:pt idx="0">
                  <c:v>2.6940900000000049E-2</c:v>
                </c:pt>
                <c:pt idx="1">
                  <c:v>8.5799000000000066E-3</c:v>
                </c:pt>
                <c:pt idx="2">
                  <c:v>4.3333000000000024E-2</c:v>
                </c:pt>
                <c:pt idx="3">
                  <c:v>5.3852800000000013E-2</c:v>
                </c:pt>
                <c:pt idx="4">
                  <c:v>4.5830000000000023E-2</c:v>
                </c:pt>
                <c:pt idx="5">
                  <c:v>6.0569999999999999E-2</c:v>
                </c:pt>
                <c:pt idx="6">
                  <c:v>2.2931700000000072E-2</c:v>
                </c:pt>
                <c:pt idx="7">
                  <c:v>1.2E-2</c:v>
                </c:pt>
                <c:pt idx="8">
                  <c:v>1</c:v>
                </c:pt>
                <c:pt idx="9">
                  <c:v>0.11700000000000002</c:v>
                </c:pt>
                <c:pt idx="10">
                  <c:v>0.19370000000000001</c:v>
                </c:pt>
                <c:pt idx="11">
                  <c:v>3.6999999999999998E-2</c:v>
                </c:pt>
                <c:pt idx="12">
                  <c:v>1.8082800000000001</c:v>
                </c:pt>
                <c:pt idx="13">
                  <c:v>0.24060000000000001</c:v>
                </c:pt>
                <c:pt idx="14">
                  <c:v>0.90400000000000003</c:v>
                </c:pt>
                <c:pt idx="15">
                  <c:v>1.4400000000000001E-2</c:v>
                </c:pt>
                <c:pt idx="16">
                  <c:v>2.3245999999999999E-2</c:v>
                </c:pt>
                <c:pt idx="17">
                  <c:v>0.14660000000000001</c:v>
                </c:pt>
                <c:pt idx="18">
                  <c:v>7.6600000000000001E-2</c:v>
                </c:pt>
                <c:pt idx="19">
                  <c:v>0.129</c:v>
                </c:pt>
                <c:pt idx="20">
                  <c:v>8.3000000000000046E-2</c:v>
                </c:pt>
                <c:pt idx="21">
                  <c:v>2.2700000000000001E-2</c:v>
                </c:pt>
                <c:pt idx="22">
                  <c:v>3.2</c:v>
                </c:pt>
                <c:pt idx="23">
                  <c:v>9.5100000000000004E-2</c:v>
                </c:pt>
                <c:pt idx="24">
                  <c:v>9.5000000000000043E-2</c:v>
                </c:pt>
                <c:pt idx="25">
                  <c:v>6.8295000000000014E-3</c:v>
                </c:pt>
                <c:pt idx="26">
                  <c:v>0.20380000000000001</c:v>
                </c:pt>
                <c:pt idx="27">
                  <c:v>0.10730000000000002</c:v>
                </c:pt>
                <c:pt idx="28">
                  <c:v>5.6860000000000022E-2</c:v>
                </c:pt>
                <c:pt idx="29">
                  <c:v>0.1</c:v>
                </c:pt>
                <c:pt idx="30">
                  <c:v>4.5600000000000002E-2</c:v>
                </c:pt>
                <c:pt idx="31">
                  <c:v>6.3630000000000006E-2</c:v>
                </c:pt>
                <c:pt idx="32">
                  <c:v>4.1667000000000003E-2</c:v>
                </c:pt>
                <c:pt idx="33">
                  <c:v>4.9990000000000034E-2</c:v>
                </c:pt>
                <c:pt idx="34">
                  <c:v>0.12000000000000002</c:v>
                </c:pt>
                <c:pt idx="35">
                  <c:v>0.24900000000000033</c:v>
                </c:pt>
                <c:pt idx="36">
                  <c:v>8</c:v>
                </c:pt>
                <c:pt idx="37">
                  <c:v>0.15600000000000033</c:v>
                </c:pt>
                <c:pt idx="38">
                  <c:v>2.3519999999999968</c:v>
                </c:pt>
                <c:pt idx="39">
                  <c:v>1.1000000000000001</c:v>
                </c:pt>
                <c:pt idx="40">
                  <c:v>5.6500000000000002E-2</c:v>
                </c:pt>
                <c:pt idx="41">
                  <c:v>1.6000000000000021E-2</c:v>
                </c:pt>
                <c:pt idx="42">
                  <c:v>3.1810000000000012E-2</c:v>
                </c:pt>
                <c:pt idx="43">
                  <c:v>7.4290000000000023E-2</c:v>
                </c:pt>
                <c:pt idx="44">
                  <c:v>1.1849999999999999E-2</c:v>
                </c:pt>
                <c:pt idx="45">
                  <c:v>0.24000000000000021</c:v>
                </c:pt>
                <c:pt idx="46">
                  <c:v>1.2</c:v>
                </c:pt>
                <c:pt idx="47">
                  <c:v>5.0400000000000014E-2</c:v>
                </c:pt>
                <c:pt idx="48">
                  <c:v>2.84254E-2</c:v>
                </c:pt>
                <c:pt idx="49">
                  <c:v>2.3E-2</c:v>
                </c:pt>
                <c:pt idx="50">
                  <c:v>0.36453600000000008</c:v>
                </c:pt>
                <c:pt idx="51">
                  <c:v>0.15600000000000033</c:v>
                </c:pt>
                <c:pt idx="52">
                  <c:v>9.7000000000000003E-2</c:v>
                </c:pt>
                <c:pt idx="53">
                  <c:v>3.8109999999999998E-2</c:v>
                </c:pt>
                <c:pt idx="54">
                  <c:v>0.17840000000000034</c:v>
                </c:pt>
                <c:pt idx="55">
                  <c:v>1.7</c:v>
                </c:pt>
                <c:pt idx="56">
                  <c:v>0.52</c:v>
                </c:pt>
                <c:pt idx="57">
                  <c:v>0.10065</c:v>
                </c:pt>
                <c:pt idx="58">
                  <c:v>0.2</c:v>
                </c:pt>
                <c:pt idx="59">
                  <c:v>5.305E-2</c:v>
                </c:pt>
                <c:pt idx="60">
                  <c:v>7.6600000000000001E-2</c:v>
                </c:pt>
                <c:pt idx="61">
                  <c:v>2.6599000000000001E-2</c:v>
                </c:pt>
                <c:pt idx="62">
                  <c:v>2.140800000000001E-2</c:v>
                </c:pt>
                <c:pt idx="63">
                  <c:v>4.8000000000000001E-2</c:v>
                </c:pt>
                <c:pt idx="64">
                  <c:v>0.16669999999999999</c:v>
                </c:pt>
                <c:pt idx="65">
                  <c:v>5.2500000000000012E-2</c:v>
                </c:pt>
                <c:pt idx="66">
                  <c:v>2.3499999999999988</c:v>
                </c:pt>
                <c:pt idx="67">
                  <c:v>0.12873999999999999</c:v>
                </c:pt>
                <c:pt idx="68">
                  <c:v>4.5</c:v>
                </c:pt>
                <c:pt idx="69">
                  <c:v>0.27100000000000002</c:v>
                </c:pt>
                <c:pt idx="70">
                  <c:v>7.5609999999999997E-2</c:v>
                </c:pt>
                <c:pt idx="71">
                  <c:v>0.1924100000000003</c:v>
                </c:pt>
                <c:pt idx="72">
                  <c:v>0.39370000000000038</c:v>
                </c:pt>
                <c:pt idx="73">
                  <c:v>3.4303E-2</c:v>
                </c:pt>
                <c:pt idx="74">
                  <c:v>1.26</c:v>
                </c:pt>
                <c:pt idx="75">
                  <c:v>2.1700000000000001E-2</c:v>
                </c:pt>
                <c:pt idx="76">
                  <c:v>0.16089999999999999</c:v>
                </c:pt>
                <c:pt idx="77">
                  <c:v>0.44400000000000001</c:v>
                </c:pt>
                <c:pt idx="78">
                  <c:v>1.45</c:v>
                </c:pt>
                <c:pt idx="79">
                  <c:v>0.15392000000000033</c:v>
                </c:pt>
                <c:pt idx="80">
                  <c:v>0.12367000000000015</c:v>
                </c:pt>
                <c:pt idx="81">
                  <c:v>1.7000000000000001E-2</c:v>
                </c:pt>
                <c:pt idx="82">
                  <c:v>0.1701</c:v>
                </c:pt>
                <c:pt idx="83">
                  <c:v>0.72400000000000064</c:v>
                </c:pt>
                <c:pt idx="84">
                  <c:v>3.0967999999999999E-2</c:v>
                </c:pt>
                <c:pt idx="85">
                  <c:v>1</c:v>
                </c:pt>
                <c:pt idx="86">
                  <c:v>7.1230000000000002E-2</c:v>
                </c:pt>
                <c:pt idx="87">
                  <c:v>3.3000000000000002E-2</c:v>
                </c:pt>
                <c:pt idx="88">
                  <c:v>2.9100000000000001E-2</c:v>
                </c:pt>
                <c:pt idx="89">
                  <c:v>4</c:v>
                </c:pt>
                <c:pt idx="90">
                  <c:v>4.1099999999999998E-2</c:v>
                </c:pt>
                <c:pt idx="91">
                  <c:v>0.58649999999999958</c:v>
                </c:pt>
                <c:pt idx="92">
                  <c:v>0.23538000000000001</c:v>
                </c:pt>
                <c:pt idx="93">
                  <c:v>4.4700000000000108E-2</c:v>
                </c:pt>
                <c:pt idx="94">
                  <c:v>0.10926000000000023</c:v>
                </c:pt>
                <c:pt idx="95">
                  <c:v>0.12250999999999998</c:v>
                </c:pt>
                <c:pt idx="96">
                  <c:v>0.29240000000000038</c:v>
                </c:pt>
                <c:pt idx="97">
                  <c:v>1.48</c:v>
                </c:pt>
                <c:pt idx="98">
                  <c:v>4.5999999999999999E-2</c:v>
                </c:pt>
                <c:pt idx="99">
                  <c:v>18</c:v>
                </c:pt>
                <c:pt idx="100">
                  <c:v>0.87000000000000122</c:v>
                </c:pt>
                <c:pt idx="101">
                  <c:v>0.55000000000000004</c:v>
                </c:pt>
                <c:pt idx="102">
                  <c:v>0.83252999999999999</c:v>
                </c:pt>
                <c:pt idx="103">
                  <c:v>0.21000000000000021</c:v>
                </c:pt>
                <c:pt idx="104">
                  <c:v>9.4</c:v>
                </c:pt>
                <c:pt idx="105">
                  <c:v>9.4850000000000048</c:v>
                </c:pt>
                <c:pt idx="106">
                  <c:v>0.74100000000000121</c:v>
                </c:pt>
                <c:pt idx="107">
                  <c:v>0.70000000000000062</c:v>
                </c:pt>
                <c:pt idx="108">
                  <c:v>8.3000000000000046E-2</c:v>
                </c:pt>
                <c:pt idx="109">
                  <c:v>5</c:v>
                </c:pt>
                <c:pt idx="110">
                  <c:v>0.68</c:v>
                </c:pt>
                <c:pt idx="111">
                  <c:v>7.5</c:v>
                </c:pt>
                <c:pt idx="112">
                  <c:v>0.45610000000000001</c:v>
                </c:pt>
                <c:pt idx="113">
                  <c:v>1.9393500000000043E-2</c:v>
                </c:pt>
                <c:pt idx="114">
                  <c:v>0.46</c:v>
                </c:pt>
                <c:pt idx="115">
                  <c:v>0.21790000000000045</c:v>
                </c:pt>
                <c:pt idx="116">
                  <c:v>0.66580000000000183</c:v>
                </c:pt>
                <c:pt idx="117">
                  <c:v>0.20100000000000001</c:v>
                </c:pt>
                <c:pt idx="118">
                  <c:v>2.9952199999999998E-2</c:v>
                </c:pt>
                <c:pt idx="119">
                  <c:v>1.3</c:v>
                </c:pt>
                <c:pt idx="120">
                  <c:v>2.5036999999999998</c:v>
                </c:pt>
                <c:pt idx="121">
                  <c:v>1.7291999999999972</c:v>
                </c:pt>
                <c:pt idx="122">
                  <c:v>0.23</c:v>
                </c:pt>
                <c:pt idx="123">
                  <c:v>7.1</c:v>
                </c:pt>
                <c:pt idx="124">
                  <c:v>7.5</c:v>
                </c:pt>
                <c:pt idx="125">
                  <c:v>0.27540000000000031</c:v>
                </c:pt>
                <c:pt idx="126">
                  <c:v>0.10169000000000016</c:v>
                </c:pt>
                <c:pt idx="127">
                  <c:v>1.8</c:v>
                </c:pt>
                <c:pt idx="128">
                  <c:v>0.22800000000000001</c:v>
                </c:pt>
                <c:pt idx="129">
                  <c:v>3.6460000000000006E-2</c:v>
                </c:pt>
                <c:pt idx="130">
                  <c:v>6.1689999999999889</c:v>
                </c:pt>
                <c:pt idx="131">
                  <c:v>1.2</c:v>
                </c:pt>
                <c:pt idx="132">
                  <c:v>0.37056000000000061</c:v>
                </c:pt>
                <c:pt idx="133">
                  <c:v>0.12130000000000002</c:v>
                </c:pt>
                <c:pt idx="134">
                  <c:v>0.21760000000000004</c:v>
                </c:pt>
                <c:pt idx="135">
                  <c:v>3.2090000000000014E-2</c:v>
                </c:pt>
                <c:pt idx="136">
                  <c:v>4.2</c:v>
                </c:pt>
                <c:pt idx="137">
                  <c:v>0.13830000000000001</c:v>
                </c:pt>
                <c:pt idx="138">
                  <c:v>0.42510000000000031</c:v>
                </c:pt>
                <c:pt idx="139">
                  <c:v>1.79</c:v>
                </c:pt>
                <c:pt idx="140">
                  <c:v>3</c:v>
                </c:pt>
                <c:pt idx="141">
                  <c:v>1.62</c:v>
                </c:pt>
                <c:pt idx="142">
                  <c:v>0.52700000000000002</c:v>
                </c:pt>
                <c:pt idx="143">
                  <c:v>1.82</c:v>
                </c:pt>
                <c:pt idx="144">
                  <c:v>1.9500000000000045E-2</c:v>
                </c:pt>
                <c:pt idx="145">
                  <c:v>0.81508329999999996</c:v>
                </c:pt>
                <c:pt idx="146">
                  <c:v>2.65846E-2</c:v>
                </c:pt>
                <c:pt idx="147">
                  <c:v>0.253</c:v>
                </c:pt>
                <c:pt idx="148">
                  <c:v>0.33000000000000085</c:v>
                </c:pt>
                <c:pt idx="149">
                  <c:v>0.1530000000000003</c:v>
                </c:pt>
                <c:pt idx="150">
                  <c:v>2.294</c:v>
                </c:pt>
                <c:pt idx="151">
                  <c:v>0.14630000000000001</c:v>
                </c:pt>
                <c:pt idx="152">
                  <c:v>2.4</c:v>
                </c:pt>
                <c:pt idx="153">
                  <c:v>1</c:v>
                </c:pt>
                <c:pt idx="154">
                  <c:v>4.8899999999999999E-2</c:v>
                </c:pt>
                <c:pt idx="155">
                  <c:v>8</c:v>
                </c:pt>
                <c:pt idx="156">
                  <c:v>0.2029000000000003</c:v>
                </c:pt>
                <c:pt idx="157">
                  <c:v>0.16589999999999999</c:v>
                </c:pt>
                <c:pt idx="158">
                  <c:v>0.26100000000000001</c:v>
                </c:pt>
                <c:pt idx="159">
                  <c:v>0.35800000000000032</c:v>
                </c:pt>
                <c:pt idx="160">
                  <c:v>0.21240000000000037</c:v>
                </c:pt>
                <c:pt idx="161">
                  <c:v>0.18835000000000021</c:v>
                </c:pt>
                <c:pt idx="162">
                  <c:v>0.4</c:v>
                </c:pt>
                <c:pt idx="163">
                  <c:v>0.53100000000000003</c:v>
                </c:pt>
                <c:pt idx="164">
                  <c:v>0.73560000000000159</c:v>
                </c:pt>
                <c:pt idx="165">
                  <c:v>0.12704670000000001</c:v>
                </c:pt>
                <c:pt idx="166">
                  <c:v>3.5</c:v>
                </c:pt>
                <c:pt idx="167">
                  <c:v>4.4900000000000023E-2</c:v>
                </c:pt>
                <c:pt idx="168">
                  <c:v>8.2900000000000009</c:v>
                </c:pt>
                <c:pt idx="169">
                  <c:v>0.73100000000000065</c:v>
                </c:pt>
                <c:pt idx="170">
                  <c:v>4.4583000000000032E-2</c:v>
                </c:pt>
                <c:pt idx="171">
                  <c:v>0.55000000000000004</c:v>
                </c:pt>
                <c:pt idx="172">
                  <c:v>7.3999999999999996E-2</c:v>
                </c:pt>
                <c:pt idx="173">
                  <c:v>2.7989999999999999</c:v>
                </c:pt>
                <c:pt idx="174">
                  <c:v>0.65000000000000147</c:v>
                </c:pt>
                <c:pt idx="175">
                  <c:v>4</c:v>
                </c:pt>
                <c:pt idx="176">
                  <c:v>3.9419999999999997</c:v>
                </c:pt>
                <c:pt idx="177">
                  <c:v>6.0200000000000004E-2</c:v>
                </c:pt>
                <c:pt idx="178">
                  <c:v>18</c:v>
                </c:pt>
                <c:pt idx="179">
                  <c:v>0.31300000000000061</c:v>
                </c:pt>
                <c:pt idx="180">
                  <c:v>8.4700000000000067E-2</c:v>
                </c:pt>
                <c:pt idx="181">
                  <c:v>0.32630000000000092</c:v>
                </c:pt>
                <c:pt idx="182">
                  <c:v>0.89</c:v>
                </c:pt>
                <c:pt idx="183">
                  <c:v>24</c:v>
                </c:pt>
                <c:pt idx="184">
                  <c:v>8</c:v>
                </c:pt>
                <c:pt idx="185">
                  <c:v>2.2210000000000011E-2</c:v>
                </c:pt>
                <c:pt idx="186">
                  <c:v>1</c:v>
                </c:pt>
                <c:pt idx="187">
                  <c:v>6.2480000000000105E-2</c:v>
                </c:pt>
                <c:pt idx="188">
                  <c:v>0.31200000000000061</c:v>
                </c:pt>
                <c:pt idx="189">
                  <c:v>1.2909999999999973</c:v>
                </c:pt>
                <c:pt idx="190">
                  <c:v>9.4000000000000028E-2</c:v>
                </c:pt>
                <c:pt idx="191">
                  <c:v>1.3</c:v>
                </c:pt>
                <c:pt idx="192">
                  <c:v>2</c:v>
                </c:pt>
                <c:pt idx="193">
                  <c:v>10.813000000000002</c:v>
                </c:pt>
                <c:pt idx="194">
                  <c:v>0.90669999999999995</c:v>
                </c:pt>
                <c:pt idx="195">
                  <c:v>5.4950000000000001</c:v>
                </c:pt>
                <c:pt idx="196">
                  <c:v>29</c:v>
                </c:pt>
                <c:pt idx="197">
                  <c:v>1.4149999999999967</c:v>
                </c:pt>
                <c:pt idx="198">
                  <c:v>33</c:v>
                </c:pt>
                <c:pt idx="199">
                  <c:v>2.9309999999999999E-2</c:v>
                </c:pt>
                <c:pt idx="200">
                  <c:v>7</c:v>
                </c:pt>
                <c:pt idx="201">
                  <c:v>5.78</c:v>
                </c:pt>
                <c:pt idx="202">
                  <c:v>4.325999999999989</c:v>
                </c:pt>
                <c:pt idx="203">
                  <c:v>6</c:v>
                </c:pt>
                <c:pt idx="204">
                  <c:v>20</c:v>
                </c:pt>
                <c:pt idx="205">
                  <c:v>8.6760000000000002</c:v>
                </c:pt>
                <c:pt idx="206">
                  <c:v>5.2269999999999985</c:v>
                </c:pt>
                <c:pt idx="207">
                  <c:v>5.6</c:v>
                </c:pt>
                <c:pt idx="208">
                  <c:v>20.462999999999944</c:v>
                </c:pt>
                <c:pt idx="209">
                  <c:v>4.2880000000000003</c:v>
                </c:pt>
                <c:pt idx="210">
                  <c:v>2</c:v>
                </c:pt>
                <c:pt idx="211">
                  <c:v>2.5</c:v>
                </c:pt>
                <c:pt idx="212">
                  <c:v>2.42</c:v>
                </c:pt>
                <c:pt idx="213">
                  <c:v>5.6899999999999995</c:v>
                </c:pt>
                <c:pt idx="214">
                  <c:v>1.238</c:v>
                </c:pt>
                <c:pt idx="215">
                  <c:v>5.2</c:v>
                </c:pt>
                <c:pt idx="216">
                  <c:v>24.22</c:v>
                </c:pt>
                <c:pt idx="217">
                  <c:v>17.157000000000039</c:v>
                </c:pt>
                <c:pt idx="218">
                  <c:v>7.9700000000000024</c:v>
                </c:pt>
                <c:pt idx="219">
                  <c:v>10.092000000000002</c:v>
                </c:pt>
                <c:pt idx="220">
                  <c:v>0.47770000000000001</c:v>
                </c:pt>
                <c:pt idx="221">
                  <c:v>2.5819999999999999</c:v>
                </c:pt>
                <c:pt idx="222">
                  <c:v>6.0554999999999986</c:v>
                </c:pt>
                <c:pt idx="223">
                  <c:v>4.1669999999999945</c:v>
                </c:pt>
                <c:pt idx="224">
                  <c:v>4.3081000000000001E-2</c:v>
                </c:pt>
                <c:pt idx="225">
                  <c:v>6.98</c:v>
                </c:pt>
                <c:pt idx="226">
                  <c:v>13.5</c:v>
                </c:pt>
                <c:pt idx="227">
                  <c:v>1.8029999999999975</c:v>
                </c:pt>
                <c:pt idx="228">
                  <c:v>4.4800000000000004</c:v>
                </c:pt>
                <c:pt idx="229">
                  <c:v>2.67</c:v>
                </c:pt>
                <c:pt idx="230">
                  <c:v>20</c:v>
                </c:pt>
                <c:pt idx="231">
                  <c:v>4.4400000000000004</c:v>
                </c:pt>
                <c:pt idx="232">
                  <c:v>8</c:v>
                </c:pt>
                <c:pt idx="233">
                  <c:v>7.8</c:v>
                </c:pt>
                <c:pt idx="234">
                  <c:v>3.2509999999999999</c:v>
                </c:pt>
                <c:pt idx="235">
                  <c:v>9.2000000000000011</c:v>
                </c:pt>
                <c:pt idx="236">
                  <c:v>1.3900000000000001</c:v>
                </c:pt>
                <c:pt idx="237">
                  <c:v>100</c:v>
                </c:pt>
                <c:pt idx="238">
                  <c:v>4.96</c:v>
                </c:pt>
                <c:pt idx="239">
                  <c:v>8.5450000000000017</c:v>
                </c:pt>
                <c:pt idx="240">
                  <c:v>4.6499999999999995</c:v>
                </c:pt>
                <c:pt idx="241">
                  <c:v>26</c:v>
                </c:pt>
                <c:pt idx="242">
                  <c:v>2.4459999999999997</c:v>
                </c:pt>
                <c:pt idx="243">
                  <c:v>38.700000000000003</c:v>
                </c:pt>
                <c:pt idx="244">
                  <c:v>14.39</c:v>
                </c:pt>
                <c:pt idx="245">
                  <c:v>4.4622000000000002</c:v>
                </c:pt>
                <c:pt idx="246">
                  <c:v>9.4550000000000196</c:v>
                </c:pt>
                <c:pt idx="247">
                  <c:v>7.3</c:v>
                </c:pt>
                <c:pt idx="248">
                  <c:v>2.5949999999999998</c:v>
                </c:pt>
                <c:pt idx="249">
                  <c:v>5.46</c:v>
                </c:pt>
                <c:pt idx="250">
                  <c:v>2.7</c:v>
                </c:pt>
                <c:pt idx="251">
                  <c:v>0.10320000000000012</c:v>
                </c:pt>
                <c:pt idx="252">
                  <c:v>14.19</c:v>
                </c:pt>
                <c:pt idx="253">
                  <c:v>2.605</c:v>
                </c:pt>
                <c:pt idx="254">
                  <c:v>3.7250000000000001</c:v>
                </c:pt>
                <c:pt idx="255">
                  <c:v>5.2859999999999996</c:v>
                </c:pt>
                <c:pt idx="256">
                  <c:v>7.8</c:v>
                </c:pt>
                <c:pt idx="257">
                  <c:v>7.4180000000000001</c:v>
                </c:pt>
                <c:pt idx="258">
                  <c:v>19.303999999999988</c:v>
                </c:pt>
                <c:pt idx="259">
                  <c:v>14.96</c:v>
                </c:pt>
                <c:pt idx="260">
                  <c:v>46.65</c:v>
                </c:pt>
                <c:pt idx="261">
                  <c:v>5.5669999999999975</c:v>
                </c:pt>
                <c:pt idx="262">
                  <c:v>12.870000000000006</c:v>
                </c:pt>
                <c:pt idx="263">
                  <c:v>71.3</c:v>
                </c:pt>
                <c:pt idx="264">
                  <c:v>2.8279999999999998</c:v>
                </c:pt>
                <c:pt idx="265">
                  <c:v>4.6199999999999966</c:v>
                </c:pt>
                <c:pt idx="266">
                  <c:v>8.2000000000000011</c:v>
                </c:pt>
                <c:pt idx="267">
                  <c:v>115</c:v>
                </c:pt>
                <c:pt idx="268">
                  <c:v>30.4</c:v>
                </c:pt>
                <c:pt idx="269">
                  <c:v>5.3</c:v>
                </c:pt>
                <c:pt idx="270">
                  <c:v>16</c:v>
                </c:pt>
                <c:pt idx="271">
                  <c:v>8.6920000000000002</c:v>
                </c:pt>
                <c:pt idx="272">
                  <c:v>4.4160000000000004</c:v>
                </c:pt>
                <c:pt idx="273">
                  <c:v>4.4400000000000004</c:v>
                </c:pt>
                <c:pt idx="274">
                  <c:v>2.6030000000000002</c:v>
                </c:pt>
                <c:pt idx="275">
                  <c:v>3.6341999999999999</c:v>
                </c:pt>
                <c:pt idx="276">
                  <c:v>216</c:v>
                </c:pt>
                <c:pt idx="277">
                  <c:v>3.21</c:v>
                </c:pt>
                <c:pt idx="278">
                  <c:v>3</c:v>
                </c:pt>
                <c:pt idx="279">
                  <c:v>24.1</c:v>
                </c:pt>
                <c:pt idx="280">
                  <c:v>1.42</c:v>
                </c:pt>
                <c:pt idx="281">
                  <c:v>2.6240000000000001</c:v>
                </c:pt>
                <c:pt idx="282">
                  <c:v>5.9300000000000024</c:v>
                </c:pt>
                <c:pt idx="283">
                  <c:v>7.7329999999999997</c:v>
                </c:pt>
                <c:pt idx="284">
                  <c:v>3</c:v>
                </c:pt>
                <c:pt idx="285">
                  <c:v>2.5009000000000001</c:v>
                </c:pt>
                <c:pt idx="286">
                  <c:v>10.5</c:v>
                </c:pt>
                <c:pt idx="287">
                  <c:v>19</c:v>
                </c:pt>
                <c:pt idx="288">
                  <c:v>27.2</c:v>
                </c:pt>
                <c:pt idx="289">
                  <c:v>100</c:v>
                </c:pt>
                <c:pt idx="290">
                  <c:v>8.43</c:v>
                </c:pt>
                <c:pt idx="291">
                  <c:v>4.57</c:v>
                </c:pt>
                <c:pt idx="292">
                  <c:v>19</c:v>
                </c:pt>
                <c:pt idx="293">
                  <c:v>2.5359999999999987</c:v>
                </c:pt>
                <c:pt idx="294">
                  <c:v>5.567999999999989</c:v>
                </c:pt>
                <c:pt idx="295">
                  <c:v>4.1259999999999888</c:v>
                </c:pt>
                <c:pt idx="296">
                  <c:v>2.8512999999999953</c:v>
                </c:pt>
                <c:pt idx="297">
                  <c:v>22.1</c:v>
                </c:pt>
                <c:pt idx="298">
                  <c:v>6.0259999999999945</c:v>
                </c:pt>
                <c:pt idx="299">
                  <c:v>12.132</c:v>
                </c:pt>
                <c:pt idx="300">
                  <c:v>3</c:v>
                </c:pt>
                <c:pt idx="301">
                  <c:v>34</c:v>
                </c:pt>
                <c:pt idx="302">
                  <c:v>7.6269999999999945</c:v>
                </c:pt>
                <c:pt idx="303">
                  <c:v>15</c:v>
                </c:pt>
                <c:pt idx="304">
                  <c:v>2.5844999999999998</c:v>
                </c:pt>
                <c:pt idx="305">
                  <c:v>12.2</c:v>
                </c:pt>
                <c:pt idx="306">
                  <c:v>11.4</c:v>
                </c:pt>
                <c:pt idx="307">
                  <c:v>6.23</c:v>
                </c:pt>
                <c:pt idx="308">
                  <c:v>5.7515999999999998</c:v>
                </c:pt>
                <c:pt idx="309">
                  <c:v>4.1939999999999955</c:v>
                </c:pt>
                <c:pt idx="310">
                  <c:v>5.1199999999999966</c:v>
                </c:pt>
                <c:pt idx="311">
                  <c:v>2.7364999999999977</c:v>
                </c:pt>
                <c:pt idx="312">
                  <c:v>7.5720000000000001</c:v>
                </c:pt>
                <c:pt idx="313">
                  <c:v>4.3</c:v>
                </c:pt>
                <c:pt idx="314">
                  <c:v>3.58</c:v>
                </c:pt>
                <c:pt idx="315">
                  <c:v>38.04</c:v>
                </c:pt>
                <c:pt idx="316">
                  <c:v>5.01</c:v>
                </c:pt>
                <c:pt idx="317">
                  <c:v>13.51</c:v>
                </c:pt>
                <c:pt idx="318">
                  <c:v>13.94</c:v>
                </c:pt>
                <c:pt idx="319">
                  <c:v>19.979999999999986</c:v>
                </c:pt>
                <c:pt idx="320">
                  <c:v>2.5560999999999967</c:v>
                </c:pt>
                <c:pt idx="321">
                  <c:v>4.9000000000000004</c:v>
                </c:pt>
                <c:pt idx="322">
                  <c:v>9.0046000000000035</c:v>
                </c:pt>
                <c:pt idx="323">
                  <c:v>5.2069999999999999</c:v>
                </c:pt>
                <c:pt idx="324">
                  <c:v>16.510000000000005</c:v>
                </c:pt>
                <c:pt idx="325">
                  <c:v>2.8449999999999998</c:v>
                </c:pt>
                <c:pt idx="326">
                  <c:v>3.9249999999999998</c:v>
                </c:pt>
                <c:pt idx="327">
                  <c:v>5.6</c:v>
                </c:pt>
                <c:pt idx="328">
                  <c:v>8.8280000000000012</c:v>
                </c:pt>
                <c:pt idx="329">
                  <c:v>2.706</c:v>
                </c:pt>
                <c:pt idx="330">
                  <c:v>2.69</c:v>
                </c:pt>
                <c:pt idx="331">
                  <c:v>6.423</c:v>
                </c:pt>
                <c:pt idx="332">
                  <c:v>1.9900000000000027</c:v>
                </c:pt>
                <c:pt idx="333">
                  <c:v>2.25</c:v>
                </c:pt>
                <c:pt idx="334">
                  <c:v>3.3659999999999997</c:v>
                </c:pt>
                <c:pt idx="335">
                  <c:v>5.077</c:v>
                </c:pt>
                <c:pt idx="336">
                  <c:v>0.3452900000000001</c:v>
                </c:pt>
                <c:pt idx="337">
                  <c:v>2.7600000000000002</c:v>
                </c:pt>
                <c:pt idx="338">
                  <c:v>16</c:v>
                </c:pt>
                <c:pt idx="339">
                  <c:v>9.6580000000000013</c:v>
                </c:pt>
                <c:pt idx="340">
                  <c:v>234</c:v>
                </c:pt>
                <c:pt idx="341">
                  <c:v>3.4882</c:v>
                </c:pt>
                <c:pt idx="342">
                  <c:v>3.0329999999999977</c:v>
                </c:pt>
                <c:pt idx="343">
                  <c:v>6.88</c:v>
                </c:pt>
                <c:pt idx="344">
                  <c:v>61</c:v>
                </c:pt>
                <c:pt idx="345">
                  <c:v>2.2656000000000001</c:v>
                </c:pt>
                <c:pt idx="346">
                  <c:v>2.5141</c:v>
                </c:pt>
                <c:pt idx="347">
                  <c:v>17.05</c:v>
                </c:pt>
                <c:pt idx="348">
                  <c:v>9.5708000000000002</c:v>
                </c:pt>
                <c:pt idx="349">
                  <c:v>5.8279999999999879</c:v>
                </c:pt>
                <c:pt idx="350">
                  <c:v>7.357999999999989</c:v>
                </c:pt>
                <c:pt idx="351">
                  <c:v>11</c:v>
                </c:pt>
                <c:pt idx="352">
                  <c:v>5.0169999999999995</c:v>
                </c:pt>
                <c:pt idx="353">
                  <c:v>19.7</c:v>
                </c:pt>
                <c:pt idx="354">
                  <c:v>24</c:v>
                </c:pt>
                <c:pt idx="355">
                  <c:v>3.25</c:v>
                </c:pt>
                <c:pt idx="356">
                  <c:v>2.59</c:v>
                </c:pt>
                <c:pt idx="357">
                  <c:v>4.1229999999999878</c:v>
                </c:pt>
                <c:pt idx="358">
                  <c:v>3.5557999999999987</c:v>
                </c:pt>
                <c:pt idx="359">
                  <c:v>73</c:v>
                </c:pt>
                <c:pt idx="360">
                  <c:v>3.3019999999999987</c:v>
                </c:pt>
                <c:pt idx="361">
                  <c:v>3.77</c:v>
                </c:pt>
                <c:pt idx="362">
                  <c:v>2.6</c:v>
                </c:pt>
                <c:pt idx="363">
                  <c:v>3.5941999999999998</c:v>
                </c:pt>
                <c:pt idx="364">
                  <c:v>2.6640000000000001</c:v>
                </c:pt>
                <c:pt idx="365">
                  <c:v>32.4</c:v>
                </c:pt>
                <c:pt idx="366">
                  <c:v>2.5057</c:v>
                </c:pt>
                <c:pt idx="367">
                  <c:v>2.8173999999999997</c:v>
                </c:pt>
                <c:pt idx="368">
                  <c:v>7.6639999999999899</c:v>
                </c:pt>
                <c:pt idx="369">
                  <c:v>14.58</c:v>
                </c:pt>
                <c:pt idx="370">
                  <c:v>2.4329999999999967</c:v>
                </c:pt>
                <c:pt idx="371">
                  <c:v>19.149999999999999</c:v>
                </c:pt>
                <c:pt idx="372">
                  <c:v>2.726</c:v>
                </c:pt>
                <c:pt idx="373">
                  <c:v>15.1</c:v>
                </c:pt>
                <c:pt idx="374">
                  <c:v>6.825999999999989</c:v>
                </c:pt>
                <c:pt idx="375">
                  <c:v>6.51</c:v>
                </c:pt>
                <c:pt idx="376">
                  <c:v>2.327</c:v>
                </c:pt>
                <c:pt idx="377">
                  <c:v>5.0688999999999975</c:v>
                </c:pt>
                <c:pt idx="378">
                  <c:v>16.007000000000001</c:v>
                </c:pt>
                <c:pt idx="379">
                  <c:v>2.7753999999999999</c:v>
                </c:pt>
                <c:pt idx="380">
                  <c:v>129.5</c:v>
                </c:pt>
                <c:pt idx="381">
                  <c:v>1.5421</c:v>
                </c:pt>
                <c:pt idx="382">
                  <c:v>13.17</c:v>
                </c:pt>
                <c:pt idx="383">
                  <c:v>2.5779999999999998</c:v>
                </c:pt>
                <c:pt idx="384">
                  <c:v>2.5719999999999987</c:v>
                </c:pt>
                <c:pt idx="385">
                  <c:v>2.4923999999999977</c:v>
                </c:pt>
                <c:pt idx="386">
                  <c:v>12.69</c:v>
                </c:pt>
                <c:pt idx="387">
                  <c:v>6.0561999999999996</c:v>
                </c:pt>
                <c:pt idx="388">
                  <c:v>4.3789999999999996</c:v>
                </c:pt>
                <c:pt idx="389">
                  <c:v>51.9</c:v>
                </c:pt>
                <c:pt idx="390">
                  <c:v>14</c:v>
                </c:pt>
                <c:pt idx="391">
                  <c:v>2.5709</c:v>
                </c:pt>
                <c:pt idx="392">
                  <c:v>6.2013000000000034</c:v>
                </c:pt>
                <c:pt idx="393">
                  <c:v>2.4539999999999997</c:v>
                </c:pt>
                <c:pt idx="394">
                  <c:v>30.330000000000005</c:v>
                </c:pt>
                <c:pt idx="395">
                  <c:v>6.0090000000000003</c:v>
                </c:pt>
                <c:pt idx="396">
                  <c:v>4.7889999999999997</c:v>
                </c:pt>
                <c:pt idx="397">
                  <c:v>5.54</c:v>
                </c:pt>
                <c:pt idx="398">
                  <c:v>6.3339999999999996</c:v>
                </c:pt>
                <c:pt idx="399">
                  <c:v>2.2593000000000001</c:v>
                </c:pt>
                <c:pt idx="400">
                  <c:v>28.1</c:v>
                </c:pt>
                <c:pt idx="401">
                  <c:v>5.3</c:v>
                </c:pt>
                <c:pt idx="402">
                  <c:v>8.947000000000001</c:v>
                </c:pt>
                <c:pt idx="403">
                  <c:v>40</c:v>
                </c:pt>
                <c:pt idx="404">
                  <c:v>19.88</c:v>
                </c:pt>
                <c:pt idx="405">
                  <c:v>3.6970000000000001</c:v>
                </c:pt>
                <c:pt idx="406">
                  <c:v>2.6555999999999997</c:v>
                </c:pt>
                <c:pt idx="407">
                  <c:v>2.5139999999999998</c:v>
                </c:pt>
                <c:pt idx="408">
                  <c:v>4.4950000000000001</c:v>
                </c:pt>
                <c:pt idx="409">
                  <c:v>68</c:v>
                </c:pt>
                <c:pt idx="410">
                  <c:v>2.6</c:v>
                </c:pt>
                <c:pt idx="411">
                  <c:v>52.1</c:v>
                </c:pt>
                <c:pt idx="412">
                  <c:v>3.6</c:v>
                </c:pt>
                <c:pt idx="413">
                  <c:v>0.48650000000000032</c:v>
                </c:pt>
                <c:pt idx="414">
                  <c:v>15.66</c:v>
                </c:pt>
                <c:pt idx="415">
                  <c:v>10.4</c:v>
                </c:pt>
                <c:pt idx="416">
                  <c:v>7.2830000000000004</c:v>
                </c:pt>
                <c:pt idx="417">
                  <c:v>26</c:v>
                </c:pt>
                <c:pt idx="418">
                  <c:v>5.4300000000000024</c:v>
                </c:pt>
                <c:pt idx="419">
                  <c:v>12.906000000000002</c:v>
                </c:pt>
                <c:pt idx="420">
                  <c:v>1880</c:v>
                </c:pt>
                <c:pt idx="421">
                  <c:v>6.0549999999999899</c:v>
                </c:pt>
                <c:pt idx="422">
                  <c:v>9.3230000000000004</c:v>
                </c:pt>
                <c:pt idx="423">
                  <c:v>51</c:v>
                </c:pt>
                <c:pt idx="424">
                  <c:v>2.3087999999999997</c:v>
                </c:pt>
                <c:pt idx="425">
                  <c:v>6.41</c:v>
                </c:pt>
                <c:pt idx="426">
                  <c:v>10.239999999999998</c:v>
                </c:pt>
                <c:pt idx="427">
                  <c:v>2.3885999999999998</c:v>
                </c:pt>
                <c:pt idx="428">
                  <c:v>2.3016999999999967</c:v>
                </c:pt>
                <c:pt idx="429">
                  <c:v>7</c:v>
                </c:pt>
                <c:pt idx="430">
                  <c:v>58</c:v>
                </c:pt>
                <c:pt idx="431">
                  <c:v>11.1</c:v>
                </c:pt>
                <c:pt idx="432">
                  <c:v>3.278</c:v>
                </c:pt>
                <c:pt idx="433">
                  <c:v>2.484</c:v>
                </c:pt>
                <c:pt idx="434">
                  <c:v>8.4520000000000213</c:v>
                </c:pt>
                <c:pt idx="435">
                  <c:v>4.0734000000000004</c:v>
                </c:pt>
                <c:pt idx="436">
                  <c:v>5.0990000000000002</c:v>
                </c:pt>
                <c:pt idx="437">
                  <c:v>9.41</c:v>
                </c:pt>
                <c:pt idx="438">
                  <c:v>33.644000000000005</c:v>
                </c:pt>
                <c:pt idx="439">
                  <c:v>10.182</c:v>
                </c:pt>
                <c:pt idx="440">
                  <c:v>2.718</c:v>
                </c:pt>
                <c:pt idx="441">
                  <c:v>2.4003999999999999</c:v>
                </c:pt>
                <c:pt idx="442">
                  <c:v>2.7650000000000001</c:v>
                </c:pt>
                <c:pt idx="443">
                  <c:v>4.8229999999999897</c:v>
                </c:pt>
                <c:pt idx="444">
                  <c:v>13.4</c:v>
                </c:pt>
                <c:pt idx="445">
                  <c:v>6.3</c:v>
                </c:pt>
                <c:pt idx="446">
                  <c:v>9.25</c:v>
                </c:pt>
                <c:pt idx="447">
                  <c:v>6</c:v>
                </c:pt>
                <c:pt idx="448">
                  <c:v>3.7880000000000011</c:v>
                </c:pt>
                <c:pt idx="449">
                  <c:v>9.4360000000000035</c:v>
                </c:pt>
                <c:pt idx="450">
                  <c:v>17.8</c:v>
                </c:pt>
                <c:pt idx="451">
                  <c:v>5.04</c:v>
                </c:pt>
                <c:pt idx="452">
                  <c:v>2.8129999999999953</c:v>
                </c:pt>
                <c:pt idx="453">
                  <c:v>2.0949999999999998</c:v>
                </c:pt>
                <c:pt idx="454">
                  <c:v>8</c:v>
                </c:pt>
                <c:pt idx="455">
                  <c:v>14.98</c:v>
                </c:pt>
                <c:pt idx="456">
                  <c:v>13.894</c:v>
                </c:pt>
                <c:pt idx="457">
                  <c:v>4.6063000000000001</c:v>
                </c:pt>
                <c:pt idx="458">
                  <c:v>2.6419999999999999</c:v>
                </c:pt>
                <c:pt idx="459">
                  <c:v>3.3349999999999977</c:v>
                </c:pt>
                <c:pt idx="460">
                  <c:v>6.48</c:v>
                </c:pt>
                <c:pt idx="461">
                  <c:v>12</c:v>
                </c:pt>
                <c:pt idx="462">
                  <c:v>7.0289999999999955</c:v>
                </c:pt>
                <c:pt idx="463">
                  <c:v>2.5192999999999977</c:v>
                </c:pt>
                <c:pt idx="464">
                  <c:v>3.3386999999999967</c:v>
                </c:pt>
                <c:pt idx="465">
                  <c:v>19.88</c:v>
                </c:pt>
                <c:pt idx="466">
                  <c:v>2.3889999999999998</c:v>
                </c:pt>
                <c:pt idx="467">
                  <c:v>3.0449999999999999</c:v>
                </c:pt>
                <c:pt idx="468">
                  <c:v>26</c:v>
                </c:pt>
                <c:pt idx="469">
                  <c:v>3.0249999999999999</c:v>
                </c:pt>
                <c:pt idx="470">
                  <c:v>8.06</c:v>
                </c:pt>
                <c:pt idx="471">
                  <c:v>29.9</c:v>
                </c:pt>
                <c:pt idx="472">
                  <c:v>5.2309999999999999</c:v>
                </c:pt>
                <c:pt idx="473">
                  <c:v>2.4719999999999978</c:v>
                </c:pt>
                <c:pt idx="474">
                  <c:v>3.1429999999999998</c:v>
                </c:pt>
                <c:pt idx="475">
                  <c:v>4.5999999999999996</c:v>
                </c:pt>
                <c:pt idx="476">
                  <c:v>3.2474000000000012</c:v>
                </c:pt>
                <c:pt idx="477">
                  <c:v>3.2810000000000001</c:v>
                </c:pt>
                <c:pt idx="478">
                  <c:v>8.4439999999999991</c:v>
                </c:pt>
                <c:pt idx="479">
                  <c:v>5.2539999999999996</c:v>
                </c:pt>
                <c:pt idx="480">
                  <c:v>13.556000000000004</c:v>
                </c:pt>
                <c:pt idx="481">
                  <c:v>2.3698999999999977</c:v>
                </c:pt>
                <c:pt idx="482">
                  <c:v>3.0476999999999999</c:v>
                </c:pt>
                <c:pt idx="483">
                  <c:v>4.4260099999999998</c:v>
                </c:pt>
                <c:pt idx="484">
                  <c:v>2.5161999999999987</c:v>
                </c:pt>
                <c:pt idx="485">
                  <c:v>43</c:v>
                </c:pt>
                <c:pt idx="486">
                  <c:v>4.7894000000000014</c:v>
                </c:pt>
                <c:pt idx="487">
                  <c:v>38.690000000000012</c:v>
                </c:pt>
                <c:pt idx="488">
                  <c:v>6.0539999999999985</c:v>
                </c:pt>
                <c:pt idx="489">
                  <c:v>4.7510000000000003</c:v>
                </c:pt>
                <c:pt idx="490">
                  <c:v>5.7700000000000014</c:v>
                </c:pt>
                <c:pt idx="491">
                  <c:v>10.950000000000006</c:v>
                </c:pt>
                <c:pt idx="492">
                  <c:v>116</c:v>
                </c:pt>
                <c:pt idx="493">
                  <c:v>9.0400000000000009</c:v>
                </c:pt>
                <c:pt idx="494">
                  <c:v>4.444</c:v>
                </c:pt>
                <c:pt idx="495">
                  <c:v>14.904</c:v>
                </c:pt>
                <c:pt idx="496">
                  <c:v>51</c:v>
                </c:pt>
                <c:pt idx="497">
                  <c:v>4.766</c:v>
                </c:pt>
                <c:pt idx="498">
                  <c:v>3.6909999999999998</c:v>
                </c:pt>
                <c:pt idx="499">
                  <c:v>6.5286999999999997</c:v>
                </c:pt>
                <c:pt idx="500">
                  <c:v>4.78</c:v>
                </c:pt>
                <c:pt idx="501">
                  <c:v>12</c:v>
                </c:pt>
                <c:pt idx="502">
                  <c:v>5.0999999999999996</c:v>
                </c:pt>
                <c:pt idx="503">
                  <c:v>6.5</c:v>
                </c:pt>
                <c:pt idx="504">
                  <c:v>2.3409999999999997</c:v>
                </c:pt>
                <c:pt idx="505">
                  <c:v>6.59</c:v>
                </c:pt>
                <c:pt idx="506">
                  <c:v>7.3</c:v>
                </c:pt>
                <c:pt idx="507">
                  <c:v>2.5139999999999998</c:v>
                </c:pt>
                <c:pt idx="508">
                  <c:v>2.6421000000000001</c:v>
                </c:pt>
                <c:pt idx="509">
                  <c:v>2</c:v>
                </c:pt>
                <c:pt idx="510">
                  <c:v>2.4161999999999977</c:v>
                </c:pt>
                <c:pt idx="511">
                  <c:v>0.90859999999999996</c:v>
                </c:pt>
                <c:pt idx="512">
                  <c:v>17.260000000000002</c:v>
                </c:pt>
                <c:pt idx="513">
                  <c:v>3.1149999999999998</c:v>
                </c:pt>
                <c:pt idx="514">
                  <c:v>10.105</c:v>
                </c:pt>
                <c:pt idx="515">
                  <c:v>2.8479999999999999</c:v>
                </c:pt>
                <c:pt idx="516">
                  <c:v>60</c:v>
                </c:pt>
                <c:pt idx="517">
                  <c:v>37.65</c:v>
                </c:pt>
                <c:pt idx="518">
                  <c:v>5.3374999999999995</c:v>
                </c:pt>
                <c:pt idx="519">
                  <c:v>30.39</c:v>
                </c:pt>
                <c:pt idx="520">
                  <c:v>38.520000000000003</c:v>
                </c:pt>
                <c:pt idx="521">
                  <c:v>5.9901999999999997</c:v>
                </c:pt>
                <c:pt idx="522">
                  <c:v>2.1215999999999999</c:v>
                </c:pt>
                <c:pt idx="523">
                  <c:v>2.2400000000000002</c:v>
                </c:pt>
                <c:pt idx="524">
                  <c:v>7.68</c:v>
                </c:pt>
                <c:pt idx="525">
                  <c:v>5.2629999999999955</c:v>
                </c:pt>
                <c:pt idx="526">
                  <c:v>2.5549999999999997</c:v>
                </c:pt>
                <c:pt idx="527">
                  <c:v>3.7538</c:v>
                </c:pt>
                <c:pt idx="528">
                  <c:v>4.452</c:v>
                </c:pt>
                <c:pt idx="529">
                  <c:v>3.4809999999999999</c:v>
                </c:pt>
                <c:pt idx="530">
                  <c:v>3.52</c:v>
                </c:pt>
                <c:pt idx="531">
                  <c:v>10.213999999999999</c:v>
                </c:pt>
                <c:pt idx="532">
                  <c:v>2.6719999999999997</c:v>
                </c:pt>
                <c:pt idx="533">
                  <c:v>94</c:v>
                </c:pt>
                <c:pt idx="534">
                  <c:v>2.92</c:v>
                </c:pt>
                <c:pt idx="535">
                  <c:v>2.27</c:v>
                </c:pt>
                <c:pt idx="536">
                  <c:v>0.52</c:v>
                </c:pt>
                <c:pt idx="537">
                  <c:v>1.2975999999999972</c:v>
                </c:pt>
                <c:pt idx="538">
                  <c:v>5.3069999999999995</c:v>
                </c:pt>
                <c:pt idx="539">
                  <c:v>12</c:v>
                </c:pt>
                <c:pt idx="540">
                  <c:v>35.9</c:v>
                </c:pt>
                <c:pt idx="541">
                  <c:v>50.6</c:v>
                </c:pt>
                <c:pt idx="542">
                  <c:v>7.319</c:v>
                </c:pt>
                <c:pt idx="543">
                  <c:v>4.2534000000000001</c:v>
                </c:pt>
                <c:pt idx="544">
                  <c:v>5.8719999999999999</c:v>
                </c:pt>
                <c:pt idx="545">
                  <c:v>12.7</c:v>
                </c:pt>
                <c:pt idx="546">
                  <c:v>5.6099999999999985</c:v>
                </c:pt>
                <c:pt idx="547">
                  <c:v>2.7949999999999999</c:v>
                </c:pt>
                <c:pt idx="548">
                  <c:v>4.4950000000000001</c:v>
                </c:pt>
                <c:pt idx="549">
                  <c:v>9.9600000000000026</c:v>
                </c:pt>
                <c:pt idx="550">
                  <c:v>0.64190000000000158</c:v>
                </c:pt>
                <c:pt idx="551">
                  <c:v>18.5</c:v>
                </c:pt>
                <c:pt idx="552">
                  <c:v>2.52</c:v>
                </c:pt>
                <c:pt idx="553">
                  <c:v>2.2730000000000001</c:v>
                </c:pt>
                <c:pt idx="554">
                  <c:v>4.09499999999999</c:v>
                </c:pt>
                <c:pt idx="555">
                  <c:v>6</c:v>
                </c:pt>
                <c:pt idx="556">
                  <c:v>7.11099999999999</c:v>
                </c:pt>
                <c:pt idx="557">
                  <c:v>2.5722299999999967</c:v>
                </c:pt>
                <c:pt idx="558">
                  <c:v>3.2589999999999999</c:v>
                </c:pt>
                <c:pt idx="559">
                  <c:v>2.4621</c:v>
                </c:pt>
                <c:pt idx="560">
                  <c:v>17</c:v>
                </c:pt>
                <c:pt idx="561">
                  <c:v>9.02</c:v>
                </c:pt>
                <c:pt idx="562">
                  <c:v>2.7669999999999999</c:v>
                </c:pt>
                <c:pt idx="563">
                  <c:v>5.6519999999999975</c:v>
                </c:pt>
                <c:pt idx="564">
                  <c:v>3.423</c:v>
                </c:pt>
                <c:pt idx="565">
                  <c:v>2.9499999999999997</c:v>
                </c:pt>
                <c:pt idx="566">
                  <c:v>2.5</c:v>
                </c:pt>
                <c:pt idx="567">
                  <c:v>6.5</c:v>
                </c:pt>
                <c:pt idx="568">
                  <c:v>24</c:v>
                </c:pt>
                <c:pt idx="569">
                  <c:v>2.3273999999999999</c:v>
                </c:pt>
                <c:pt idx="570">
                  <c:v>2.3859999999999997</c:v>
                </c:pt>
                <c:pt idx="571">
                  <c:v>7.2</c:v>
                </c:pt>
                <c:pt idx="572">
                  <c:v>3.3609999999999998</c:v>
                </c:pt>
                <c:pt idx="573">
                  <c:v>6.8038999999999996</c:v>
                </c:pt>
                <c:pt idx="574">
                  <c:v>40.770000000000003</c:v>
                </c:pt>
                <c:pt idx="575">
                  <c:v>2.5567999999999977</c:v>
                </c:pt>
                <c:pt idx="576">
                  <c:v>2.5998999999999977</c:v>
                </c:pt>
                <c:pt idx="577">
                  <c:v>178.5</c:v>
                </c:pt>
                <c:pt idx="578">
                  <c:v>6.7139999999999995</c:v>
                </c:pt>
                <c:pt idx="579">
                  <c:v>3.782</c:v>
                </c:pt>
                <c:pt idx="580">
                  <c:v>5.4130000000000003</c:v>
                </c:pt>
                <c:pt idx="581">
                  <c:v>6.1</c:v>
                </c:pt>
                <c:pt idx="582">
                  <c:v>6</c:v>
                </c:pt>
                <c:pt idx="583">
                  <c:v>46.07</c:v>
                </c:pt>
                <c:pt idx="584">
                  <c:v>2.774</c:v>
                </c:pt>
                <c:pt idx="585">
                  <c:v>6.6</c:v>
                </c:pt>
                <c:pt idx="586">
                  <c:v>3.9903999999999997</c:v>
                </c:pt>
                <c:pt idx="587">
                  <c:v>45</c:v>
                </c:pt>
                <c:pt idx="588">
                  <c:v>6.4083000000000014</c:v>
                </c:pt>
                <c:pt idx="589">
                  <c:v>19.16</c:v>
                </c:pt>
                <c:pt idx="590">
                  <c:v>5.2409999999999997</c:v>
                </c:pt>
                <c:pt idx="591">
                  <c:v>3.2930999999999999</c:v>
                </c:pt>
                <c:pt idx="592">
                  <c:v>9.98</c:v>
                </c:pt>
                <c:pt idx="593">
                  <c:v>26.5</c:v>
                </c:pt>
                <c:pt idx="594">
                  <c:v>2.4099999999999997</c:v>
                </c:pt>
                <c:pt idx="595">
                  <c:v>6.5720000000000001</c:v>
                </c:pt>
                <c:pt idx="596">
                  <c:v>1.495899999999996</c:v>
                </c:pt>
                <c:pt idx="597">
                  <c:v>4.9300000000000024</c:v>
                </c:pt>
                <c:pt idx="598">
                  <c:v>2.6789999999999998</c:v>
                </c:pt>
                <c:pt idx="599">
                  <c:v>4.2096000000000098</c:v>
                </c:pt>
                <c:pt idx="600">
                  <c:v>2.6236000000000002</c:v>
                </c:pt>
                <c:pt idx="601">
                  <c:v>2.7</c:v>
                </c:pt>
                <c:pt idx="602">
                  <c:v>2.3279999999999998</c:v>
                </c:pt>
                <c:pt idx="603">
                  <c:v>6</c:v>
                </c:pt>
                <c:pt idx="604">
                  <c:v>6.4080000000000004</c:v>
                </c:pt>
                <c:pt idx="605">
                  <c:v>10.07</c:v>
                </c:pt>
                <c:pt idx="606">
                  <c:v>2.6835000000000053</c:v>
                </c:pt>
                <c:pt idx="607">
                  <c:v>30</c:v>
                </c:pt>
                <c:pt idx="608">
                  <c:v>5.5539999999999985</c:v>
                </c:pt>
                <c:pt idx="609">
                  <c:v>7.51</c:v>
                </c:pt>
                <c:pt idx="610">
                  <c:v>6.1419999999999995</c:v>
                </c:pt>
                <c:pt idx="611">
                  <c:v>4.2219999999999995</c:v>
                </c:pt>
                <c:pt idx="612">
                  <c:v>10</c:v>
                </c:pt>
                <c:pt idx="613">
                  <c:v>11.52</c:v>
                </c:pt>
                <c:pt idx="614">
                  <c:v>0.77500000000000147</c:v>
                </c:pt>
                <c:pt idx="615">
                  <c:v>2.4969999999999977</c:v>
                </c:pt>
                <c:pt idx="616">
                  <c:v>16.494999999999987</c:v>
                </c:pt>
                <c:pt idx="617">
                  <c:v>4.9189999999999996</c:v>
                </c:pt>
                <c:pt idx="618">
                  <c:v>87</c:v>
                </c:pt>
                <c:pt idx="619">
                  <c:v>9.58</c:v>
                </c:pt>
                <c:pt idx="620">
                  <c:v>100</c:v>
                </c:pt>
                <c:pt idx="621">
                  <c:v>9.8490000000000002</c:v>
                </c:pt>
                <c:pt idx="622">
                  <c:v>3</c:v>
                </c:pt>
                <c:pt idx="623">
                  <c:v>8.7100000000000009</c:v>
                </c:pt>
                <c:pt idx="624">
                  <c:v>49.94</c:v>
                </c:pt>
                <c:pt idx="625">
                  <c:v>2.9</c:v>
                </c:pt>
                <c:pt idx="626">
                  <c:v>6.8469999999999995</c:v>
                </c:pt>
                <c:pt idx="627">
                  <c:v>3.5789999999999997</c:v>
                </c:pt>
                <c:pt idx="628">
                  <c:v>4.0999999999999996</c:v>
                </c:pt>
                <c:pt idx="629">
                  <c:v>8.8000000000000007</c:v>
                </c:pt>
                <c:pt idx="630">
                  <c:v>4.4660000000000002</c:v>
                </c:pt>
                <c:pt idx="631">
                  <c:v>3.8</c:v>
                </c:pt>
                <c:pt idx="632">
                  <c:v>2.4059999999999997</c:v>
                </c:pt>
                <c:pt idx="633">
                  <c:v>6.1949999999999878</c:v>
                </c:pt>
                <c:pt idx="634">
                  <c:v>11.5</c:v>
                </c:pt>
                <c:pt idx="635">
                  <c:v>3</c:v>
                </c:pt>
                <c:pt idx="636">
                  <c:v>5.3519999999999985</c:v>
                </c:pt>
                <c:pt idx="637">
                  <c:v>6.992</c:v>
                </c:pt>
                <c:pt idx="638">
                  <c:v>2.7645000000000048</c:v>
                </c:pt>
                <c:pt idx="639">
                  <c:v>6.3</c:v>
                </c:pt>
                <c:pt idx="640">
                  <c:v>38.260000000000012</c:v>
                </c:pt>
                <c:pt idx="641">
                  <c:v>70</c:v>
                </c:pt>
                <c:pt idx="642">
                  <c:v>4.9000000000000004</c:v>
                </c:pt>
                <c:pt idx="643">
                  <c:v>8.3600000000000048</c:v>
                </c:pt>
                <c:pt idx="644">
                  <c:v>2.3454999999999977</c:v>
                </c:pt>
                <c:pt idx="645">
                  <c:v>2.5539999999999998</c:v>
                </c:pt>
                <c:pt idx="646">
                  <c:v>34</c:v>
                </c:pt>
                <c:pt idx="647">
                  <c:v>10</c:v>
                </c:pt>
                <c:pt idx="648">
                  <c:v>3.5019999999999998</c:v>
                </c:pt>
                <c:pt idx="649">
                  <c:v>28</c:v>
                </c:pt>
                <c:pt idx="650">
                  <c:v>80</c:v>
                </c:pt>
                <c:pt idx="651">
                  <c:v>38</c:v>
                </c:pt>
                <c:pt idx="652">
                  <c:v>5.8460000000000001</c:v>
                </c:pt>
                <c:pt idx="653">
                  <c:v>6.03</c:v>
                </c:pt>
                <c:pt idx="654">
                  <c:v>49</c:v>
                </c:pt>
                <c:pt idx="655">
                  <c:v>6.2669999999999995</c:v>
                </c:pt>
                <c:pt idx="656">
                  <c:v>3.1943999999999999</c:v>
                </c:pt>
                <c:pt idx="657">
                  <c:v>2.7052999999999998</c:v>
                </c:pt>
                <c:pt idx="658">
                  <c:v>5.9589999999999996</c:v>
                </c:pt>
                <c:pt idx="659">
                  <c:v>2.7919999999999998</c:v>
                </c:pt>
                <c:pt idx="660">
                  <c:v>2.4289999999999998</c:v>
                </c:pt>
                <c:pt idx="661">
                  <c:v>47</c:v>
                </c:pt>
                <c:pt idx="662">
                  <c:v>10.200000000000001</c:v>
                </c:pt>
                <c:pt idx="663">
                  <c:v>3.1642999999999999</c:v>
                </c:pt>
                <c:pt idx="664">
                  <c:v>5.4580000000000002</c:v>
                </c:pt>
                <c:pt idx="665">
                  <c:v>20.100000000000001</c:v>
                </c:pt>
                <c:pt idx="666">
                  <c:v>2.8719999999999977</c:v>
                </c:pt>
                <c:pt idx="667">
                  <c:v>9.5500000000000007</c:v>
                </c:pt>
                <c:pt idx="668">
                  <c:v>16</c:v>
                </c:pt>
                <c:pt idx="669">
                  <c:v>6</c:v>
                </c:pt>
                <c:pt idx="670">
                  <c:v>18</c:v>
                </c:pt>
                <c:pt idx="671">
                  <c:v>7.4700000000000024</c:v>
                </c:pt>
                <c:pt idx="672">
                  <c:v>4.6566000000000001</c:v>
                </c:pt>
                <c:pt idx="673">
                  <c:v>6.8938999999999995</c:v>
                </c:pt>
                <c:pt idx="674">
                  <c:v>17.399999999999999</c:v>
                </c:pt>
                <c:pt idx="675">
                  <c:v>2.2400000000000002</c:v>
                </c:pt>
                <c:pt idx="676">
                  <c:v>5.1869999999999985</c:v>
                </c:pt>
                <c:pt idx="677">
                  <c:v>85</c:v>
                </c:pt>
                <c:pt idx="678">
                  <c:v>11.5</c:v>
                </c:pt>
                <c:pt idx="679">
                  <c:v>6.365999999999989</c:v>
                </c:pt>
                <c:pt idx="680">
                  <c:v>4.5599999999999996</c:v>
                </c:pt>
                <c:pt idx="681">
                  <c:v>11</c:v>
                </c:pt>
                <c:pt idx="682">
                  <c:v>38.6</c:v>
                </c:pt>
                <c:pt idx="683">
                  <c:v>38</c:v>
                </c:pt>
                <c:pt idx="684">
                  <c:v>3.1240000000000001</c:v>
                </c:pt>
                <c:pt idx="685">
                  <c:v>5.25</c:v>
                </c:pt>
                <c:pt idx="686">
                  <c:v>7.4710000000000107</c:v>
                </c:pt>
                <c:pt idx="687">
                  <c:v>11.33</c:v>
                </c:pt>
                <c:pt idx="688">
                  <c:v>4.8</c:v>
                </c:pt>
                <c:pt idx="689">
                  <c:v>2.13</c:v>
                </c:pt>
                <c:pt idx="690">
                  <c:v>5.6719999999999997</c:v>
                </c:pt>
                <c:pt idx="691">
                  <c:v>5.9</c:v>
                </c:pt>
                <c:pt idx="692">
                  <c:v>3.1159999999999997</c:v>
                </c:pt>
                <c:pt idx="693">
                  <c:v>35</c:v>
                </c:pt>
                <c:pt idx="694">
                  <c:v>8.4</c:v>
                </c:pt>
                <c:pt idx="695">
                  <c:v>8</c:v>
                </c:pt>
                <c:pt idx="696">
                  <c:v>2.9744999999999977</c:v>
                </c:pt>
                <c:pt idx="697">
                  <c:v>5.6</c:v>
                </c:pt>
                <c:pt idx="698">
                  <c:v>3.9</c:v>
                </c:pt>
                <c:pt idx="699">
                  <c:v>2.9739999999999998</c:v>
                </c:pt>
                <c:pt idx="700">
                  <c:v>2.7989999999999999</c:v>
                </c:pt>
                <c:pt idx="701">
                  <c:v>220</c:v>
                </c:pt>
                <c:pt idx="702">
                  <c:v>17.079999999999988</c:v>
                </c:pt>
                <c:pt idx="703">
                  <c:v>5.45</c:v>
                </c:pt>
                <c:pt idx="704">
                  <c:v>3.24</c:v>
                </c:pt>
                <c:pt idx="705">
                  <c:v>5.7430000000000003</c:v>
                </c:pt>
                <c:pt idx="706">
                  <c:v>8.5500000000000007</c:v>
                </c:pt>
                <c:pt idx="707">
                  <c:v>31.167999999999999</c:v>
                </c:pt>
                <c:pt idx="708">
                  <c:v>11.4</c:v>
                </c:pt>
                <c:pt idx="709">
                  <c:v>5.67</c:v>
                </c:pt>
                <c:pt idx="710">
                  <c:v>5.7910000000000004</c:v>
                </c:pt>
                <c:pt idx="711">
                  <c:v>4.4089999999999998</c:v>
                </c:pt>
                <c:pt idx="712">
                  <c:v>5.85</c:v>
                </c:pt>
                <c:pt idx="713">
                  <c:v>2.02</c:v>
                </c:pt>
                <c:pt idx="714">
                  <c:v>20</c:v>
                </c:pt>
                <c:pt idx="715">
                  <c:v>11.48</c:v>
                </c:pt>
                <c:pt idx="716">
                  <c:v>3.0649999999999999</c:v>
                </c:pt>
                <c:pt idx="717">
                  <c:v>4.3229999999999897</c:v>
                </c:pt>
                <c:pt idx="718">
                  <c:v>13.04</c:v>
                </c:pt>
                <c:pt idx="719">
                  <c:v>6.7119999999999997</c:v>
                </c:pt>
                <c:pt idx="720">
                  <c:v>4.1599999999999975</c:v>
                </c:pt>
                <c:pt idx="721">
                  <c:v>4.1319999999999997</c:v>
                </c:pt>
                <c:pt idx="722">
                  <c:v>17.5</c:v>
                </c:pt>
                <c:pt idx="723">
                  <c:v>7.22</c:v>
                </c:pt>
                <c:pt idx="724">
                  <c:v>2.6961999999999997</c:v>
                </c:pt>
                <c:pt idx="725">
                  <c:v>8.8000000000000007</c:v>
                </c:pt>
                <c:pt idx="726">
                  <c:v>6.02</c:v>
                </c:pt>
                <c:pt idx="727">
                  <c:v>520</c:v>
                </c:pt>
                <c:pt idx="728">
                  <c:v>4.5199999999999996</c:v>
                </c:pt>
                <c:pt idx="729">
                  <c:v>9.7000000000000011</c:v>
                </c:pt>
                <c:pt idx="730">
                  <c:v>2.4775999999999998</c:v>
                </c:pt>
                <c:pt idx="731">
                  <c:v>17.100000000000001</c:v>
                </c:pt>
                <c:pt idx="732">
                  <c:v>5.4211</c:v>
                </c:pt>
                <c:pt idx="733">
                  <c:v>19.59</c:v>
                </c:pt>
                <c:pt idx="734">
                  <c:v>2.5811000000000002</c:v>
                </c:pt>
                <c:pt idx="735">
                  <c:v>14.7</c:v>
                </c:pt>
                <c:pt idx="736">
                  <c:v>2.343</c:v>
                </c:pt>
                <c:pt idx="737">
                  <c:v>4.9080000000000004</c:v>
                </c:pt>
                <c:pt idx="738">
                  <c:v>3.3</c:v>
                </c:pt>
                <c:pt idx="739">
                  <c:v>2.5</c:v>
                </c:pt>
                <c:pt idx="740">
                  <c:v>8.3000000000000007</c:v>
                </c:pt>
                <c:pt idx="741">
                  <c:v>6</c:v>
                </c:pt>
                <c:pt idx="742">
                  <c:v>2.9</c:v>
                </c:pt>
                <c:pt idx="743">
                  <c:v>6.0700000000000101E-2</c:v>
                </c:pt>
                <c:pt idx="744">
                  <c:v>4.0239999999999965</c:v>
                </c:pt>
                <c:pt idx="745">
                  <c:v>14.790999999999999</c:v>
                </c:pt>
                <c:pt idx="746">
                  <c:v>56.8</c:v>
                </c:pt>
                <c:pt idx="747">
                  <c:v>149.4</c:v>
                </c:pt>
                <c:pt idx="748">
                  <c:v>6</c:v>
                </c:pt>
                <c:pt idx="749">
                  <c:v>4.8339999999999996</c:v>
                </c:pt>
                <c:pt idx="750">
                  <c:v>5.67</c:v>
                </c:pt>
                <c:pt idx="751">
                  <c:v>2.5324999999999953</c:v>
                </c:pt>
                <c:pt idx="752">
                  <c:v>5</c:v>
                </c:pt>
                <c:pt idx="753">
                  <c:v>2.698</c:v>
                </c:pt>
                <c:pt idx="754">
                  <c:v>16</c:v>
                </c:pt>
                <c:pt idx="755">
                  <c:v>7.3629999999999898</c:v>
                </c:pt>
                <c:pt idx="756">
                  <c:v>6.35</c:v>
                </c:pt>
                <c:pt idx="757">
                  <c:v>3.8449999999999998</c:v>
                </c:pt>
                <c:pt idx="758">
                  <c:v>260</c:v>
                </c:pt>
                <c:pt idx="759">
                  <c:v>2.75</c:v>
                </c:pt>
                <c:pt idx="760">
                  <c:v>12.05</c:v>
                </c:pt>
                <c:pt idx="761">
                  <c:v>46</c:v>
                </c:pt>
                <c:pt idx="762">
                  <c:v>3</c:v>
                </c:pt>
                <c:pt idx="763">
                  <c:v>5.6387999999999998</c:v>
                </c:pt>
                <c:pt idx="764">
                  <c:v>7.9080000000000004</c:v>
                </c:pt>
                <c:pt idx="765">
                  <c:v>1.36</c:v>
                </c:pt>
                <c:pt idx="766">
                  <c:v>14</c:v>
                </c:pt>
                <c:pt idx="767">
                  <c:v>6</c:v>
                </c:pt>
                <c:pt idx="768">
                  <c:v>2.246</c:v>
                </c:pt>
                <c:pt idx="769">
                  <c:v>4.5999999999999996</c:v>
                </c:pt>
                <c:pt idx="770">
                  <c:v>4.2</c:v>
                </c:pt>
                <c:pt idx="771">
                  <c:v>17</c:v>
                </c:pt>
                <c:pt idx="772">
                  <c:v>6.2460000000000004</c:v>
                </c:pt>
                <c:pt idx="773">
                  <c:v>5.2737000000000034</c:v>
                </c:pt>
                <c:pt idx="774">
                  <c:v>8.4</c:v>
                </c:pt>
                <c:pt idx="775">
                  <c:v>8.4172000000000011</c:v>
                </c:pt>
                <c:pt idx="776">
                  <c:v>19.797000000000001</c:v>
                </c:pt>
                <c:pt idx="777">
                  <c:v>2.8549999999999978</c:v>
                </c:pt>
                <c:pt idx="778">
                  <c:v>5.8069999999999995</c:v>
                </c:pt>
                <c:pt idx="779">
                  <c:v>5.6120999999999945</c:v>
                </c:pt>
                <c:pt idx="780">
                  <c:v>9.4390000000000001</c:v>
                </c:pt>
                <c:pt idx="781">
                  <c:v>50</c:v>
                </c:pt>
                <c:pt idx="782">
                  <c:v>4.9000000000000004</c:v>
                </c:pt>
                <c:pt idx="783">
                  <c:v>17.728000000000002</c:v>
                </c:pt>
                <c:pt idx="784">
                  <c:v>8.8000000000000007</c:v>
                </c:pt>
                <c:pt idx="785">
                  <c:v>2.6905999999999999</c:v>
                </c:pt>
                <c:pt idx="786">
                  <c:v>7.2</c:v>
                </c:pt>
                <c:pt idx="787">
                  <c:v>10.5</c:v>
                </c:pt>
                <c:pt idx="788">
                  <c:v>5.6467000000000001</c:v>
                </c:pt>
                <c:pt idx="789">
                  <c:v>7.02</c:v>
                </c:pt>
                <c:pt idx="790">
                  <c:v>2.96</c:v>
                </c:pt>
                <c:pt idx="791">
                  <c:v>3.6217000000000001</c:v>
                </c:pt>
                <c:pt idx="792">
                  <c:v>8</c:v>
                </c:pt>
                <c:pt idx="793">
                  <c:v>9.2399999999999984</c:v>
                </c:pt>
                <c:pt idx="794">
                  <c:v>15.219999999999999</c:v>
                </c:pt>
                <c:pt idx="795">
                  <c:v>114.4</c:v>
                </c:pt>
                <c:pt idx="796">
                  <c:v>11.5</c:v>
                </c:pt>
                <c:pt idx="797">
                  <c:v>3.3189999999999977</c:v>
                </c:pt>
                <c:pt idx="798">
                  <c:v>9.0760000000000005</c:v>
                </c:pt>
                <c:pt idx="799">
                  <c:v>4.1399999999999997</c:v>
                </c:pt>
                <c:pt idx="800">
                  <c:v>3.7</c:v>
                </c:pt>
                <c:pt idx="801">
                  <c:v>5.0339</c:v>
                </c:pt>
                <c:pt idx="802">
                  <c:v>3.8396999999999943</c:v>
                </c:pt>
                <c:pt idx="803">
                  <c:v>2.8463999999999987</c:v>
                </c:pt>
                <c:pt idx="804">
                  <c:v>6.76</c:v>
                </c:pt>
                <c:pt idx="805">
                  <c:v>5.35</c:v>
                </c:pt>
                <c:pt idx="806">
                  <c:v>3.2</c:v>
                </c:pt>
                <c:pt idx="807">
                  <c:v>2.4260999999999977</c:v>
                </c:pt>
                <c:pt idx="808">
                  <c:v>4.3760000000000003</c:v>
                </c:pt>
                <c:pt idx="809">
                  <c:v>6.3</c:v>
                </c:pt>
                <c:pt idx="810">
                  <c:v>40</c:v>
                </c:pt>
                <c:pt idx="811">
                  <c:v>15.9</c:v>
                </c:pt>
                <c:pt idx="812">
                  <c:v>3.5735999999999999</c:v>
                </c:pt>
                <c:pt idx="813">
                  <c:v>2.3909999999999987</c:v>
                </c:pt>
                <c:pt idx="814">
                  <c:v>6.2619999999999996</c:v>
                </c:pt>
                <c:pt idx="815">
                  <c:v>2.6665999999999999</c:v>
                </c:pt>
                <c:pt idx="816">
                  <c:v>2.50129</c:v>
                </c:pt>
                <c:pt idx="817">
                  <c:v>9.18</c:v>
                </c:pt>
                <c:pt idx="818">
                  <c:v>7.03</c:v>
                </c:pt>
                <c:pt idx="819">
                  <c:v>59.3</c:v>
                </c:pt>
                <c:pt idx="820">
                  <c:v>6.9809999999999999</c:v>
                </c:pt>
                <c:pt idx="821">
                  <c:v>42.809999999999995</c:v>
                </c:pt>
                <c:pt idx="822">
                  <c:v>7.1</c:v>
                </c:pt>
                <c:pt idx="823">
                  <c:v>3.2730000000000001</c:v>
                </c:pt>
                <c:pt idx="824">
                  <c:v>24.51</c:v>
                </c:pt>
                <c:pt idx="825">
                  <c:v>10.200000000000001</c:v>
                </c:pt>
                <c:pt idx="826">
                  <c:v>6.3</c:v>
                </c:pt>
                <c:pt idx="827">
                  <c:v>34.49</c:v>
                </c:pt>
                <c:pt idx="828">
                  <c:v>10.229999999999999</c:v>
                </c:pt>
                <c:pt idx="829">
                  <c:v>3.0995999999999997</c:v>
                </c:pt>
                <c:pt idx="830">
                  <c:v>4.9770000000000003</c:v>
                </c:pt>
                <c:pt idx="831">
                  <c:v>10.7</c:v>
                </c:pt>
                <c:pt idx="832">
                  <c:v>3.9499999999999997</c:v>
                </c:pt>
                <c:pt idx="833">
                  <c:v>5.5</c:v>
                </c:pt>
                <c:pt idx="834">
                  <c:v>3.51</c:v>
                </c:pt>
                <c:pt idx="835">
                  <c:v>6.1509999999999945</c:v>
                </c:pt>
                <c:pt idx="836">
                  <c:v>2.9099999999999997</c:v>
                </c:pt>
                <c:pt idx="837">
                  <c:v>2.3279999999999998</c:v>
                </c:pt>
                <c:pt idx="838">
                  <c:v>8.2919999999999998</c:v>
                </c:pt>
                <c:pt idx="839">
                  <c:v>5.34</c:v>
                </c:pt>
                <c:pt idx="840">
                  <c:v>5.3</c:v>
                </c:pt>
                <c:pt idx="841">
                  <c:v>5.4700000000000024</c:v>
                </c:pt>
                <c:pt idx="842">
                  <c:v>6.8</c:v>
                </c:pt>
                <c:pt idx="843">
                  <c:v>5</c:v>
                </c:pt>
                <c:pt idx="844">
                  <c:v>2.66</c:v>
                </c:pt>
                <c:pt idx="845">
                  <c:v>3.254</c:v>
                </c:pt>
                <c:pt idx="846">
                  <c:v>11.84</c:v>
                </c:pt>
                <c:pt idx="847">
                  <c:v>8.9030000000000005</c:v>
                </c:pt>
                <c:pt idx="848">
                  <c:v>30.73</c:v>
                </c:pt>
                <c:pt idx="849">
                  <c:v>5.1279999999999859</c:v>
                </c:pt>
                <c:pt idx="850">
                  <c:v>3.0319999999999987</c:v>
                </c:pt>
                <c:pt idx="851">
                  <c:v>2.5300099999999968</c:v>
                </c:pt>
                <c:pt idx="852">
                  <c:v>2.206</c:v>
                </c:pt>
                <c:pt idx="853">
                  <c:v>24</c:v>
                </c:pt>
                <c:pt idx="854">
                  <c:v>3.4847999999999999</c:v>
                </c:pt>
                <c:pt idx="855">
                  <c:v>3.8909999999999987</c:v>
                </c:pt>
                <c:pt idx="856">
                  <c:v>2.569</c:v>
                </c:pt>
                <c:pt idx="857">
                  <c:v>9.5500000000000007</c:v>
                </c:pt>
                <c:pt idx="858">
                  <c:v>2.3699999999999997</c:v>
                </c:pt>
                <c:pt idx="859">
                  <c:v>3.9569999999999967</c:v>
                </c:pt>
                <c:pt idx="860">
                  <c:v>3.198</c:v>
                </c:pt>
                <c:pt idx="861">
                  <c:v>33</c:v>
                </c:pt>
                <c:pt idx="862">
                  <c:v>15.02</c:v>
                </c:pt>
                <c:pt idx="863">
                  <c:v>240</c:v>
                </c:pt>
                <c:pt idx="864">
                  <c:v>2.2000000000000002</c:v>
                </c:pt>
                <c:pt idx="865">
                  <c:v>3.09</c:v>
                </c:pt>
                <c:pt idx="866">
                  <c:v>6.9268999999999998</c:v>
                </c:pt>
                <c:pt idx="867">
                  <c:v>6.4</c:v>
                </c:pt>
                <c:pt idx="868">
                  <c:v>8.7399999999999984</c:v>
                </c:pt>
                <c:pt idx="869">
                  <c:v>5.0999999999999996</c:v>
                </c:pt>
                <c:pt idx="870">
                  <c:v>15.67</c:v>
                </c:pt>
                <c:pt idx="871">
                  <c:v>5.681</c:v>
                </c:pt>
                <c:pt idx="872">
                  <c:v>61</c:v>
                </c:pt>
                <c:pt idx="873">
                  <c:v>20.631000000000046</c:v>
                </c:pt>
                <c:pt idx="874">
                  <c:v>4.1369999999999996</c:v>
                </c:pt>
                <c:pt idx="875">
                  <c:v>10</c:v>
                </c:pt>
                <c:pt idx="876">
                  <c:v>60.61</c:v>
                </c:pt>
                <c:pt idx="877">
                  <c:v>5.2961999999999998</c:v>
                </c:pt>
                <c:pt idx="878">
                  <c:v>2.1959999999999997</c:v>
                </c:pt>
                <c:pt idx="879">
                  <c:v>9.4</c:v>
                </c:pt>
                <c:pt idx="880">
                  <c:v>3.9</c:v>
                </c:pt>
                <c:pt idx="881">
                  <c:v>17.734999999999999</c:v>
                </c:pt>
                <c:pt idx="882">
                  <c:v>24.4</c:v>
                </c:pt>
                <c:pt idx="883">
                  <c:v>4.4359999999999999</c:v>
                </c:pt>
                <c:pt idx="884">
                  <c:v>19.459999999999987</c:v>
                </c:pt>
                <c:pt idx="885">
                  <c:v>2.8694999999999977</c:v>
                </c:pt>
                <c:pt idx="886">
                  <c:v>4.2699999999999996</c:v>
                </c:pt>
                <c:pt idx="887">
                  <c:v>9.3000000000000007</c:v>
                </c:pt>
                <c:pt idx="888">
                  <c:v>8.58</c:v>
                </c:pt>
                <c:pt idx="889">
                  <c:v>5.95</c:v>
                </c:pt>
                <c:pt idx="890">
                  <c:v>7.0309999999999997</c:v>
                </c:pt>
                <c:pt idx="891">
                  <c:v>3.73</c:v>
                </c:pt>
                <c:pt idx="892">
                  <c:v>6.1</c:v>
                </c:pt>
                <c:pt idx="893">
                  <c:v>5.3966000000000003</c:v>
                </c:pt>
                <c:pt idx="894">
                  <c:v>23.419999999999987</c:v>
                </c:pt>
                <c:pt idx="895">
                  <c:v>2.5688</c:v>
                </c:pt>
                <c:pt idx="896">
                  <c:v>5.08</c:v>
                </c:pt>
                <c:pt idx="897">
                  <c:v>2.9245000000000001</c:v>
                </c:pt>
                <c:pt idx="898">
                  <c:v>8.8000000000000007</c:v>
                </c:pt>
                <c:pt idx="899">
                  <c:v>69</c:v>
                </c:pt>
                <c:pt idx="900">
                  <c:v>18.610000000000031</c:v>
                </c:pt>
                <c:pt idx="901">
                  <c:v>6.6419999999999995</c:v>
                </c:pt>
                <c:pt idx="902">
                  <c:v>84</c:v>
                </c:pt>
                <c:pt idx="903">
                  <c:v>5.0339999999999998</c:v>
                </c:pt>
                <c:pt idx="904">
                  <c:v>2.7985000000000002</c:v>
                </c:pt>
                <c:pt idx="905">
                  <c:v>525</c:v>
                </c:pt>
                <c:pt idx="906">
                  <c:v>12.3</c:v>
                </c:pt>
                <c:pt idx="907">
                  <c:v>5.0469999999999997</c:v>
                </c:pt>
                <c:pt idx="908">
                  <c:v>46</c:v>
                </c:pt>
                <c:pt idx="909">
                  <c:v>3.7429999999999999</c:v>
                </c:pt>
                <c:pt idx="910">
                  <c:v>7.1</c:v>
                </c:pt>
                <c:pt idx="911">
                  <c:v>16</c:v>
                </c:pt>
                <c:pt idx="912">
                  <c:v>9</c:v>
                </c:pt>
                <c:pt idx="913">
                  <c:v>5.9</c:v>
                </c:pt>
                <c:pt idx="914">
                  <c:v>5.2220399999999945</c:v>
                </c:pt>
                <c:pt idx="915">
                  <c:v>27.4</c:v>
                </c:pt>
                <c:pt idx="916">
                  <c:v>67.5</c:v>
                </c:pt>
                <c:pt idx="917">
                  <c:v>3.13</c:v>
                </c:pt>
                <c:pt idx="918">
                  <c:v>7.633</c:v>
                </c:pt>
                <c:pt idx="919">
                  <c:v>3.4709999999999988</c:v>
                </c:pt>
                <c:pt idx="920">
                  <c:v>8.84</c:v>
                </c:pt>
                <c:pt idx="921">
                  <c:v>226.4</c:v>
                </c:pt>
                <c:pt idx="922">
                  <c:v>2.59</c:v>
                </c:pt>
                <c:pt idx="923">
                  <c:v>5.2</c:v>
                </c:pt>
                <c:pt idx="924">
                  <c:v>4.7177999999999995</c:v>
                </c:pt>
                <c:pt idx="925">
                  <c:v>5.0999999999999996</c:v>
                </c:pt>
                <c:pt idx="926">
                  <c:v>19</c:v>
                </c:pt>
                <c:pt idx="927">
                  <c:v>5.7394000000000034</c:v>
                </c:pt>
                <c:pt idx="928">
                  <c:v>6.2700000000000014</c:v>
                </c:pt>
                <c:pt idx="929">
                  <c:v>8.7000000000000011</c:v>
                </c:pt>
                <c:pt idx="930">
                  <c:v>10.950000000000006</c:v>
                </c:pt>
                <c:pt idx="931">
                  <c:v>20</c:v>
                </c:pt>
                <c:pt idx="932">
                  <c:v>7.01</c:v>
                </c:pt>
                <c:pt idx="933">
                  <c:v>17.3</c:v>
                </c:pt>
                <c:pt idx="934">
                  <c:v>2.8899999999999997</c:v>
                </c:pt>
                <c:pt idx="935">
                  <c:v>5.5</c:v>
                </c:pt>
                <c:pt idx="936">
                  <c:v>3.3299999999999987</c:v>
                </c:pt>
                <c:pt idx="937">
                  <c:v>80</c:v>
                </c:pt>
                <c:pt idx="938">
                  <c:v>40</c:v>
                </c:pt>
                <c:pt idx="939">
                  <c:v>8.25</c:v>
                </c:pt>
                <c:pt idx="940">
                  <c:v>11</c:v>
                </c:pt>
                <c:pt idx="941">
                  <c:v>9.1319999999999997</c:v>
                </c:pt>
                <c:pt idx="942">
                  <c:v>3.2559999999999998</c:v>
                </c:pt>
                <c:pt idx="943">
                  <c:v>5.39</c:v>
                </c:pt>
                <c:pt idx="944">
                  <c:v>4.6199999999999966</c:v>
                </c:pt>
                <c:pt idx="945">
                  <c:v>3.9</c:v>
                </c:pt>
                <c:pt idx="946">
                  <c:v>19.610000000000031</c:v>
                </c:pt>
                <c:pt idx="947">
                  <c:v>16.8</c:v>
                </c:pt>
                <c:pt idx="948">
                  <c:v>7.4568000000000003</c:v>
                </c:pt>
                <c:pt idx="949">
                  <c:v>2.3811999999999998</c:v>
                </c:pt>
                <c:pt idx="950">
                  <c:v>4.8</c:v>
                </c:pt>
                <c:pt idx="951">
                  <c:v>9.3450000000000006</c:v>
                </c:pt>
                <c:pt idx="952">
                  <c:v>6.1499999999999995</c:v>
                </c:pt>
                <c:pt idx="953">
                  <c:v>2.9</c:v>
                </c:pt>
                <c:pt idx="954">
                  <c:v>5.2910000000000004</c:v>
                </c:pt>
                <c:pt idx="955">
                  <c:v>2.52</c:v>
                </c:pt>
                <c:pt idx="956">
                  <c:v>4.907</c:v>
                </c:pt>
                <c:pt idx="957">
                  <c:v>26.6</c:v>
                </c:pt>
                <c:pt idx="958">
                  <c:v>12</c:v>
                </c:pt>
                <c:pt idx="959">
                  <c:v>11.111000000000001</c:v>
                </c:pt>
                <c:pt idx="960">
                  <c:v>3.3299999999999987</c:v>
                </c:pt>
                <c:pt idx="961">
                  <c:v>6.74</c:v>
                </c:pt>
                <c:pt idx="962">
                  <c:v>4.2300000000000004</c:v>
                </c:pt>
                <c:pt idx="963">
                  <c:v>9.6</c:v>
                </c:pt>
                <c:pt idx="964">
                  <c:v>40.553000000000004</c:v>
                </c:pt>
                <c:pt idx="965">
                  <c:v>28.212</c:v>
                </c:pt>
                <c:pt idx="966">
                  <c:v>12</c:v>
                </c:pt>
                <c:pt idx="967">
                  <c:v>3</c:v>
                </c:pt>
                <c:pt idx="968">
                  <c:v>5.5</c:v>
                </c:pt>
                <c:pt idx="969">
                  <c:v>2.9649000000000001</c:v>
                </c:pt>
                <c:pt idx="970">
                  <c:v>24</c:v>
                </c:pt>
                <c:pt idx="971">
                  <c:v>4.09</c:v>
                </c:pt>
                <c:pt idx="972">
                  <c:v>6.03</c:v>
                </c:pt>
                <c:pt idx="973">
                  <c:v>3.06</c:v>
                </c:pt>
                <c:pt idx="974">
                  <c:v>12.09</c:v>
                </c:pt>
                <c:pt idx="975">
                  <c:v>119</c:v>
                </c:pt>
                <c:pt idx="976">
                  <c:v>5.1259999999999888</c:v>
                </c:pt>
                <c:pt idx="977">
                  <c:v>24</c:v>
                </c:pt>
                <c:pt idx="978">
                  <c:v>15.18</c:v>
                </c:pt>
                <c:pt idx="979">
                  <c:v>16.312999999999999</c:v>
                </c:pt>
                <c:pt idx="980">
                  <c:v>6.35</c:v>
                </c:pt>
                <c:pt idx="981">
                  <c:v>18.52</c:v>
                </c:pt>
                <c:pt idx="982">
                  <c:v>9.3500000000000068</c:v>
                </c:pt>
                <c:pt idx="983">
                  <c:v>14.9</c:v>
                </c:pt>
                <c:pt idx="984">
                  <c:v>12</c:v>
                </c:pt>
                <c:pt idx="985">
                  <c:v>8.4</c:v>
                </c:pt>
                <c:pt idx="986">
                  <c:v>5.9509999999999996</c:v>
                </c:pt>
                <c:pt idx="987">
                  <c:v>4.2</c:v>
                </c:pt>
                <c:pt idx="988">
                  <c:v>6.8</c:v>
                </c:pt>
                <c:pt idx="989">
                  <c:v>11.633999999999999</c:v>
                </c:pt>
                <c:pt idx="990">
                  <c:v>2</c:v>
                </c:pt>
                <c:pt idx="991">
                  <c:v>5.8010000000000002</c:v>
                </c:pt>
                <c:pt idx="992">
                  <c:v>17.5</c:v>
                </c:pt>
                <c:pt idx="993">
                  <c:v>310</c:v>
                </c:pt>
                <c:pt idx="994">
                  <c:v>13.526</c:v>
                </c:pt>
                <c:pt idx="995">
                  <c:v>3.2800000000000002</c:v>
                </c:pt>
                <c:pt idx="996">
                  <c:v>4.9567000000000014</c:v>
                </c:pt>
                <c:pt idx="997">
                  <c:v>77.2</c:v>
                </c:pt>
                <c:pt idx="998">
                  <c:v>4.3899999999999997</c:v>
                </c:pt>
                <c:pt idx="999">
                  <c:v>45</c:v>
                </c:pt>
                <c:pt idx="1000">
                  <c:v>4.4000000000000004</c:v>
                </c:pt>
                <c:pt idx="1001">
                  <c:v>3.7083400000000002</c:v>
                </c:pt>
                <c:pt idx="1002">
                  <c:v>6.35</c:v>
                </c:pt>
                <c:pt idx="1003">
                  <c:v>4.6899999999999995</c:v>
                </c:pt>
                <c:pt idx="1004">
                  <c:v>10.5</c:v>
                </c:pt>
                <c:pt idx="1005">
                  <c:v>8.76</c:v>
                </c:pt>
                <c:pt idx="1006">
                  <c:v>2.9969999999999977</c:v>
                </c:pt>
                <c:pt idx="1007">
                  <c:v>7.3890000000000002</c:v>
                </c:pt>
                <c:pt idx="1008">
                  <c:v>3.9699999999999998</c:v>
                </c:pt>
                <c:pt idx="1009">
                  <c:v>2.7774999999999999</c:v>
                </c:pt>
                <c:pt idx="1010">
                  <c:v>3.3734999999999977</c:v>
                </c:pt>
                <c:pt idx="1011">
                  <c:v>8.49</c:v>
                </c:pt>
                <c:pt idx="1012">
                  <c:v>4.8411999999999997</c:v>
                </c:pt>
                <c:pt idx="1013">
                  <c:v>22.6</c:v>
                </c:pt>
                <c:pt idx="1014">
                  <c:v>7.8</c:v>
                </c:pt>
                <c:pt idx="1015">
                  <c:v>11.2</c:v>
                </c:pt>
                <c:pt idx="1016">
                  <c:v>37.449999999999996</c:v>
                </c:pt>
                <c:pt idx="1017">
                  <c:v>40.660000000000011</c:v>
                </c:pt>
                <c:pt idx="1018">
                  <c:v>7.42</c:v>
                </c:pt>
                <c:pt idx="1019">
                  <c:v>2.7065000000000001</c:v>
                </c:pt>
                <c:pt idx="1020">
                  <c:v>5.5</c:v>
                </c:pt>
                <c:pt idx="1021">
                  <c:v>38</c:v>
                </c:pt>
                <c:pt idx="1022">
                  <c:v>39.82</c:v>
                </c:pt>
                <c:pt idx="1023">
                  <c:v>2.9456499999999943</c:v>
                </c:pt>
                <c:pt idx="1024">
                  <c:v>11.251000000000001</c:v>
                </c:pt>
                <c:pt idx="1025">
                  <c:v>6.8</c:v>
                </c:pt>
                <c:pt idx="1026">
                  <c:v>19.32</c:v>
                </c:pt>
                <c:pt idx="1027">
                  <c:v>2.7246999999999999</c:v>
                </c:pt>
                <c:pt idx="1028">
                  <c:v>151.1</c:v>
                </c:pt>
                <c:pt idx="1029">
                  <c:v>9.2399999999999984</c:v>
                </c:pt>
                <c:pt idx="1030">
                  <c:v>8.1330000000000009</c:v>
                </c:pt>
                <c:pt idx="1031">
                  <c:v>9.7000000000000011</c:v>
                </c:pt>
                <c:pt idx="1032">
                  <c:v>6.7850000000000001</c:v>
                </c:pt>
                <c:pt idx="1033">
                  <c:v>4.093</c:v>
                </c:pt>
                <c:pt idx="1034">
                  <c:v>2.4969999999999977</c:v>
                </c:pt>
                <c:pt idx="1035">
                  <c:v>5.7058999999999997</c:v>
                </c:pt>
                <c:pt idx="1036">
                  <c:v>37.846000000000004</c:v>
                </c:pt>
                <c:pt idx="1037">
                  <c:v>199</c:v>
                </c:pt>
                <c:pt idx="1038">
                  <c:v>176</c:v>
                </c:pt>
                <c:pt idx="1039">
                  <c:v>7.7885999999999997</c:v>
                </c:pt>
                <c:pt idx="1040">
                  <c:v>4</c:v>
                </c:pt>
                <c:pt idx="1041">
                  <c:v>3.9</c:v>
                </c:pt>
                <c:pt idx="1042">
                  <c:v>8.757299999999999</c:v>
                </c:pt>
                <c:pt idx="1043">
                  <c:v>5.2</c:v>
                </c:pt>
                <c:pt idx="1044">
                  <c:v>35.5</c:v>
                </c:pt>
                <c:pt idx="1045">
                  <c:v>2.8499999999999988</c:v>
                </c:pt>
                <c:pt idx="1046">
                  <c:v>10</c:v>
                </c:pt>
                <c:pt idx="1047">
                  <c:v>2.8699999999999997</c:v>
                </c:pt>
                <c:pt idx="1048">
                  <c:v>4.9329999999999998</c:v>
                </c:pt>
                <c:pt idx="1049">
                  <c:v>31.17</c:v>
                </c:pt>
                <c:pt idx="1050">
                  <c:v>5.3</c:v>
                </c:pt>
                <c:pt idx="1051">
                  <c:v>5.04</c:v>
                </c:pt>
                <c:pt idx="1052">
                  <c:v>2.8989999999999987</c:v>
                </c:pt>
                <c:pt idx="1053">
                  <c:v>9</c:v>
                </c:pt>
                <c:pt idx="1054">
                  <c:v>17.2</c:v>
                </c:pt>
                <c:pt idx="1055">
                  <c:v>10.07</c:v>
                </c:pt>
                <c:pt idx="1056">
                  <c:v>7</c:v>
                </c:pt>
                <c:pt idx="1057">
                  <c:v>82</c:v>
                </c:pt>
                <c:pt idx="1058">
                  <c:v>9</c:v>
                </c:pt>
                <c:pt idx="1059">
                  <c:v>5.2</c:v>
                </c:pt>
                <c:pt idx="1060">
                  <c:v>13.829000000000002</c:v>
                </c:pt>
                <c:pt idx="1061">
                  <c:v>230</c:v>
                </c:pt>
                <c:pt idx="1062">
                  <c:v>6.0590000000000002</c:v>
                </c:pt>
                <c:pt idx="1063">
                  <c:v>5.8764000000000003</c:v>
                </c:pt>
                <c:pt idx="1064">
                  <c:v>3.5409999999999999</c:v>
                </c:pt>
                <c:pt idx="1065">
                  <c:v>5.1370999999999976</c:v>
                </c:pt>
                <c:pt idx="1066">
                  <c:v>6.5919999999999996</c:v>
                </c:pt>
                <c:pt idx="1067">
                  <c:v>2.6981999999999999</c:v>
                </c:pt>
                <c:pt idx="1068">
                  <c:v>31.79</c:v>
                </c:pt>
                <c:pt idx="1069">
                  <c:v>6.6</c:v>
                </c:pt>
                <c:pt idx="1070">
                  <c:v>17.399999999999999</c:v>
                </c:pt>
                <c:pt idx="1071">
                  <c:v>3.05</c:v>
                </c:pt>
                <c:pt idx="1072">
                  <c:v>3.202</c:v>
                </c:pt>
                <c:pt idx="1073">
                  <c:v>3.3166999999999933</c:v>
                </c:pt>
                <c:pt idx="1074">
                  <c:v>3.0089000000000001</c:v>
                </c:pt>
                <c:pt idx="1075">
                  <c:v>6.02</c:v>
                </c:pt>
                <c:pt idx="1076">
                  <c:v>14.19</c:v>
                </c:pt>
                <c:pt idx="1077">
                  <c:v>3.22</c:v>
                </c:pt>
                <c:pt idx="1078">
                  <c:v>2.4</c:v>
                </c:pt>
                <c:pt idx="1079">
                  <c:v>18</c:v>
                </c:pt>
                <c:pt idx="1080">
                  <c:v>4.3</c:v>
                </c:pt>
                <c:pt idx="1081">
                  <c:v>3.5579999999999998</c:v>
                </c:pt>
                <c:pt idx="1082">
                  <c:v>5.1989999999999945</c:v>
                </c:pt>
                <c:pt idx="1083">
                  <c:v>2.9899999999999998</c:v>
                </c:pt>
                <c:pt idx="1084">
                  <c:v>5.23</c:v>
                </c:pt>
                <c:pt idx="1085">
                  <c:v>13.17</c:v>
                </c:pt>
                <c:pt idx="1086">
                  <c:v>4.2</c:v>
                </c:pt>
                <c:pt idx="1087">
                  <c:v>7.6890000000000001</c:v>
                </c:pt>
                <c:pt idx="1088">
                  <c:v>4.3269999999999955</c:v>
                </c:pt>
                <c:pt idx="1089">
                  <c:v>26</c:v>
                </c:pt>
                <c:pt idx="1090">
                  <c:v>5.9</c:v>
                </c:pt>
                <c:pt idx="1091">
                  <c:v>5.22</c:v>
                </c:pt>
                <c:pt idx="1092">
                  <c:v>75</c:v>
                </c:pt>
                <c:pt idx="1093">
                  <c:v>3.1999</c:v>
                </c:pt>
                <c:pt idx="1094">
                  <c:v>7.4569999999999999</c:v>
                </c:pt>
                <c:pt idx="1095">
                  <c:v>8.4958000000000027</c:v>
                </c:pt>
                <c:pt idx="1096">
                  <c:v>6.5039999999999996</c:v>
                </c:pt>
                <c:pt idx="1097">
                  <c:v>24.9</c:v>
                </c:pt>
                <c:pt idx="1098">
                  <c:v>6.1708999999999996</c:v>
                </c:pt>
                <c:pt idx="1099">
                  <c:v>3.7829999999999999</c:v>
                </c:pt>
                <c:pt idx="1100">
                  <c:v>63.5</c:v>
                </c:pt>
                <c:pt idx="1101">
                  <c:v>350</c:v>
                </c:pt>
                <c:pt idx="1102">
                  <c:v>14.2</c:v>
                </c:pt>
                <c:pt idx="1103">
                  <c:v>5.4480000000000004</c:v>
                </c:pt>
                <c:pt idx="1104">
                  <c:v>6.8</c:v>
                </c:pt>
                <c:pt idx="1105">
                  <c:v>9.9110000000000014</c:v>
                </c:pt>
                <c:pt idx="1106">
                  <c:v>5.1679999999999868</c:v>
                </c:pt>
                <c:pt idx="1107">
                  <c:v>4.8</c:v>
                </c:pt>
                <c:pt idx="1108">
                  <c:v>6.7</c:v>
                </c:pt>
                <c:pt idx="1109">
                  <c:v>6.23</c:v>
                </c:pt>
                <c:pt idx="1110">
                  <c:v>136</c:v>
                </c:pt>
                <c:pt idx="1111">
                  <c:v>9.2000000000000011</c:v>
                </c:pt>
                <c:pt idx="1112">
                  <c:v>3.2968699999999953</c:v>
                </c:pt>
                <c:pt idx="1113">
                  <c:v>150</c:v>
                </c:pt>
                <c:pt idx="1114">
                  <c:v>5.8</c:v>
                </c:pt>
                <c:pt idx="1115">
                  <c:v>5.2</c:v>
                </c:pt>
                <c:pt idx="1116">
                  <c:v>7.78</c:v>
                </c:pt>
                <c:pt idx="1117">
                  <c:v>2.3499999999999988</c:v>
                </c:pt>
                <c:pt idx="1118">
                  <c:v>46.9</c:v>
                </c:pt>
                <c:pt idx="1119">
                  <c:v>5.0999999999999996</c:v>
                </c:pt>
                <c:pt idx="1120">
                  <c:v>8.91</c:v>
                </c:pt>
                <c:pt idx="1121">
                  <c:v>6.9050000000000002</c:v>
                </c:pt>
                <c:pt idx="1122">
                  <c:v>3.1960999999999977</c:v>
                </c:pt>
                <c:pt idx="1123">
                  <c:v>45</c:v>
                </c:pt>
                <c:pt idx="1124">
                  <c:v>5.101</c:v>
                </c:pt>
                <c:pt idx="1125">
                  <c:v>3.5</c:v>
                </c:pt>
                <c:pt idx="1126">
                  <c:v>6.4429999999999996</c:v>
                </c:pt>
                <c:pt idx="1127">
                  <c:v>6.54</c:v>
                </c:pt>
                <c:pt idx="1128">
                  <c:v>3.5</c:v>
                </c:pt>
                <c:pt idx="1129">
                  <c:v>2.34</c:v>
                </c:pt>
                <c:pt idx="1130">
                  <c:v>2.7410000000000001</c:v>
                </c:pt>
                <c:pt idx="1131">
                  <c:v>9.0500000000000007</c:v>
                </c:pt>
                <c:pt idx="1132">
                  <c:v>17.698</c:v>
                </c:pt>
                <c:pt idx="1133">
                  <c:v>3.0749999999999997</c:v>
                </c:pt>
                <c:pt idx="1134">
                  <c:v>4.2983700000000002</c:v>
                </c:pt>
                <c:pt idx="1135">
                  <c:v>10.130000000000001</c:v>
                </c:pt>
                <c:pt idx="1136">
                  <c:v>31.1</c:v>
                </c:pt>
                <c:pt idx="1137">
                  <c:v>20</c:v>
                </c:pt>
                <c:pt idx="1138">
                  <c:v>3.7090999999999998</c:v>
                </c:pt>
                <c:pt idx="1139">
                  <c:v>38.9</c:v>
                </c:pt>
                <c:pt idx="1140">
                  <c:v>24</c:v>
                </c:pt>
                <c:pt idx="1141">
                  <c:v>140</c:v>
                </c:pt>
                <c:pt idx="1142">
                  <c:v>8.44</c:v>
                </c:pt>
                <c:pt idx="1143">
                  <c:v>48</c:v>
                </c:pt>
                <c:pt idx="1144">
                  <c:v>6.7669999999999995</c:v>
                </c:pt>
                <c:pt idx="1145">
                  <c:v>5.6</c:v>
                </c:pt>
                <c:pt idx="1146">
                  <c:v>2.54</c:v>
                </c:pt>
                <c:pt idx="1147">
                  <c:v>5.8869999999999996</c:v>
                </c:pt>
                <c:pt idx="1148">
                  <c:v>6</c:v>
                </c:pt>
                <c:pt idx="1149">
                  <c:v>6.8</c:v>
                </c:pt>
                <c:pt idx="1150">
                  <c:v>32</c:v>
                </c:pt>
                <c:pt idx="1151">
                  <c:v>4.09</c:v>
                </c:pt>
                <c:pt idx="1152">
                  <c:v>11.44</c:v>
                </c:pt>
                <c:pt idx="1153">
                  <c:v>4.1659999999999897</c:v>
                </c:pt>
                <c:pt idx="1154">
                  <c:v>3.8952999999999967</c:v>
                </c:pt>
                <c:pt idx="1155">
                  <c:v>15.3</c:v>
                </c:pt>
                <c:pt idx="1156">
                  <c:v>2.8457999999999997</c:v>
                </c:pt>
                <c:pt idx="1157">
                  <c:v>60.8</c:v>
                </c:pt>
                <c:pt idx="1158">
                  <c:v>45</c:v>
                </c:pt>
                <c:pt idx="1159">
                  <c:v>16.600000000000001</c:v>
                </c:pt>
                <c:pt idx="1160">
                  <c:v>7.5279999999999889</c:v>
                </c:pt>
                <c:pt idx="1161">
                  <c:v>4.59</c:v>
                </c:pt>
                <c:pt idx="1162">
                  <c:v>6.6449999999999889</c:v>
                </c:pt>
                <c:pt idx="1163">
                  <c:v>4.9950999999999999</c:v>
                </c:pt>
                <c:pt idx="1164">
                  <c:v>4.9000000000000004</c:v>
                </c:pt>
                <c:pt idx="1165">
                  <c:v>51.25</c:v>
                </c:pt>
                <c:pt idx="1166">
                  <c:v>4.8218999999999985</c:v>
                </c:pt>
                <c:pt idx="1167">
                  <c:v>1.1599999999999973</c:v>
                </c:pt>
                <c:pt idx="1168">
                  <c:v>2.8699999999999997</c:v>
                </c:pt>
                <c:pt idx="1169">
                  <c:v>5.59</c:v>
                </c:pt>
                <c:pt idx="1170">
                  <c:v>3.09</c:v>
                </c:pt>
                <c:pt idx="1171">
                  <c:v>5.4279999999999955</c:v>
                </c:pt>
                <c:pt idx="1172">
                  <c:v>14.56</c:v>
                </c:pt>
                <c:pt idx="1173">
                  <c:v>10.02</c:v>
                </c:pt>
                <c:pt idx="1174">
                  <c:v>4.7480000000000002</c:v>
                </c:pt>
                <c:pt idx="1175">
                  <c:v>8.3700000000000028</c:v>
                </c:pt>
                <c:pt idx="1176">
                  <c:v>30</c:v>
                </c:pt>
                <c:pt idx="1177">
                  <c:v>16.399999999999999</c:v>
                </c:pt>
                <c:pt idx="1178">
                  <c:v>12.28</c:v>
                </c:pt>
                <c:pt idx="1179">
                  <c:v>3.36</c:v>
                </c:pt>
                <c:pt idx="1180">
                  <c:v>5.91</c:v>
                </c:pt>
                <c:pt idx="1181">
                  <c:v>7.24</c:v>
                </c:pt>
                <c:pt idx="1182">
                  <c:v>2.5571999999999999</c:v>
                </c:pt>
                <c:pt idx="1183">
                  <c:v>2.7629000000000001</c:v>
                </c:pt>
                <c:pt idx="1184">
                  <c:v>2.84</c:v>
                </c:pt>
                <c:pt idx="1185">
                  <c:v>57.4</c:v>
                </c:pt>
                <c:pt idx="1186">
                  <c:v>2.5299999999999998</c:v>
                </c:pt>
                <c:pt idx="1187">
                  <c:v>5.2</c:v>
                </c:pt>
                <c:pt idx="1188">
                  <c:v>36.700000000000003</c:v>
                </c:pt>
                <c:pt idx="1189">
                  <c:v>46.1</c:v>
                </c:pt>
                <c:pt idx="1190">
                  <c:v>4.0999999999999996</c:v>
                </c:pt>
                <c:pt idx="1191">
                  <c:v>2.2511999999999999</c:v>
                </c:pt>
                <c:pt idx="1192">
                  <c:v>4.68</c:v>
                </c:pt>
                <c:pt idx="1193">
                  <c:v>4.5999999999999996</c:v>
                </c:pt>
                <c:pt idx="1194">
                  <c:v>3.08</c:v>
                </c:pt>
                <c:pt idx="1195">
                  <c:v>3.04</c:v>
                </c:pt>
                <c:pt idx="1196">
                  <c:v>6</c:v>
                </c:pt>
                <c:pt idx="1197">
                  <c:v>4.6899999999999995</c:v>
                </c:pt>
                <c:pt idx="1198">
                  <c:v>29.95</c:v>
                </c:pt>
                <c:pt idx="1199">
                  <c:v>7.9050000000000002</c:v>
                </c:pt>
                <c:pt idx="1200">
                  <c:v>8.48</c:v>
                </c:pt>
                <c:pt idx="1201">
                  <c:v>32.9</c:v>
                </c:pt>
                <c:pt idx="1202">
                  <c:v>12.3</c:v>
                </c:pt>
                <c:pt idx="1203">
                  <c:v>2.25</c:v>
                </c:pt>
                <c:pt idx="1204">
                  <c:v>4.2300000000000004</c:v>
                </c:pt>
                <c:pt idx="1205">
                  <c:v>8.6824000000000048</c:v>
                </c:pt>
                <c:pt idx="1206">
                  <c:v>5.0839999999999996</c:v>
                </c:pt>
                <c:pt idx="1207">
                  <c:v>5.0190000000000001</c:v>
                </c:pt>
                <c:pt idx="1208">
                  <c:v>21.830000000000005</c:v>
                </c:pt>
                <c:pt idx="1209">
                  <c:v>4.6599999999999975</c:v>
                </c:pt>
                <c:pt idx="1210">
                  <c:v>12</c:v>
                </c:pt>
                <c:pt idx="1211">
                  <c:v>9.4</c:v>
                </c:pt>
                <c:pt idx="1212">
                  <c:v>7.2830000000000004</c:v>
                </c:pt>
                <c:pt idx="1213">
                  <c:v>3.4899999999999998</c:v>
                </c:pt>
                <c:pt idx="1214">
                  <c:v>12</c:v>
                </c:pt>
                <c:pt idx="1215">
                  <c:v>2.2319</c:v>
                </c:pt>
                <c:pt idx="1216">
                  <c:v>2.8919999999999977</c:v>
                </c:pt>
                <c:pt idx="1217">
                  <c:v>10.4</c:v>
                </c:pt>
                <c:pt idx="1218">
                  <c:v>2.573</c:v>
                </c:pt>
                <c:pt idx="1219">
                  <c:v>5.17</c:v>
                </c:pt>
                <c:pt idx="1220">
                  <c:v>3.1</c:v>
                </c:pt>
                <c:pt idx="1221">
                  <c:v>8.52</c:v>
                </c:pt>
                <c:pt idx="1222">
                  <c:v>3.2429999999999999</c:v>
                </c:pt>
                <c:pt idx="1223">
                  <c:v>7.4</c:v>
                </c:pt>
                <c:pt idx="1224">
                  <c:v>5.5069999999999997</c:v>
                </c:pt>
                <c:pt idx="1225">
                  <c:v>5.3436000000000003</c:v>
                </c:pt>
                <c:pt idx="1226">
                  <c:v>14.7</c:v>
                </c:pt>
                <c:pt idx="1227">
                  <c:v>4</c:v>
                </c:pt>
                <c:pt idx="1228">
                  <c:v>3.53</c:v>
                </c:pt>
                <c:pt idx="1229">
                  <c:v>39</c:v>
                </c:pt>
                <c:pt idx="1230">
                  <c:v>5.5595999999999997</c:v>
                </c:pt>
                <c:pt idx="1231">
                  <c:v>6.18</c:v>
                </c:pt>
                <c:pt idx="1232">
                  <c:v>3.8439999999999999</c:v>
                </c:pt>
                <c:pt idx="1233">
                  <c:v>30</c:v>
                </c:pt>
                <c:pt idx="1234">
                  <c:v>11.7</c:v>
                </c:pt>
                <c:pt idx="1235">
                  <c:v>6.1508999999999965</c:v>
                </c:pt>
                <c:pt idx="1236">
                  <c:v>5.2</c:v>
                </c:pt>
                <c:pt idx="1237">
                  <c:v>4.4180000000000001</c:v>
                </c:pt>
                <c:pt idx="1238">
                  <c:v>3.133</c:v>
                </c:pt>
                <c:pt idx="1239">
                  <c:v>5.3</c:v>
                </c:pt>
                <c:pt idx="1240">
                  <c:v>31.8</c:v>
                </c:pt>
                <c:pt idx="1241">
                  <c:v>11.709999999999999</c:v>
                </c:pt>
                <c:pt idx="1242">
                  <c:v>2.1</c:v>
                </c:pt>
                <c:pt idx="1243">
                  <c:v>9.5</c:v>
                </c:pt>
                <c:pt idx="1244">
                  <c:v>2.9019999999999997</c:v>
                </c:pt>
                <c:pt idx="1245">
                  <c:v>23.18</c:v>
                </c:pt>
                <c:pt idx="1246">
                  <c:v>37.57</c:v>
                </c:pt>
                <c:pt idx="1247">
                  <c:v>98</c:v>
                </c:pt>
                <c:pt idx="1248">
                  <c:v>4.78</c:v>
                </c:pt>
                <c:pt idx="1249">
                  <c:v>2.57</c:v>
                </c:pt>
                <c:pt idx="1250">
                  <c:v>4.3292000000000002</c:v>
                </c:pt>
                <c:pt idx="1251">
                  <c:v>6.38</c:v>
                </c:pt>
                <c:pt idx="1252">
                  <c:v>19.07</c:v>
                </c:pt>
                <c:pt idx="1253">
                  <c:v>32.408000000000001</c:v>
                </c:pt>
                <c:pt idx="1254">
                  <c:v>2.6149</c:v>
                </c:pt>
                <c:pt idx="1255">
                  <c:v>4.9311000000000034</c:v>
                </c:pt>
                <c:pt idx="1256">
                  <c:v>5.4</c:v>
                </c:pt>
                <c:pt idx="1257">
                  <c:v>2.8309999999999977</c:v>
                </c:pt>
                <c:pt idx="1258">
                  <c:v>8.8000000000000007</c:v>
                </c:pt>
                <c:pt idx="1259">
                  <c:v>4.9630000000000001</c:v>
                </c:pt>
                <c:pt idx="1260">
                  <c:v>6.68</c:v>
                </c:pt>
                <c:pt idx="1261">
                  <c:v>11.450000000000006</c:v>
                </c:pt>
                <c:pt idx="1262">
                  <c:v>4.4400000000000004</c:v>
                </c:pt>
                <c:pt idx="1263">
                  <c:v>11.129999999999999</c:v>
                </c:pt>
                <c:pt idx="1264">
                  <c:v>588</c:v>
                </c:pt>
                <c:pt idx="1265">
                  <c:v>8.5720000000000027</c:v>
                </c:pt>
                <c:pt idx="1266">
                  <c:v>3.0209999999999999</c:v>
                </c:pt>
                <c:pt idx="1267">
                  <c:v>5.7565999999999997</c:v>
                </c:pt>
                <c:pt idx="1268">
                  <c:v>4.7119999999999997</c:v>
                </c:pt>
                <c:pt idx="1269">
                  <c:v>7.0669999999999975</c:v>
                </c:pt>
                <c:pt idx="1270">
                  <c:v>372</c:v>
                </c:pt>
                <c:pt idx="1271">
                  <c:v>2.8639999999999999</c:v>
                </c:pt>
                <c:pt idx="1272">
                  <c:v>3.86</c:v>
                </c:pt>
                <c:pt idx="1273">
                  <c:v>24.979999999999986</c:v>
                </c:pt>
                <c:pt idx="1274">
                  <c:v>18.233000000000001</c:v>
                </c:pt>
                <c:pt idx="1275">
                  <c:v>15.219999999999999</c:v>
                </c:pt>
                <c:pt idx="1276">
                  <c:v>4.6639999999999899</c:v>
                </c:pt>
                <c:pt idx="1277">
                  <c:v>22.4</c:v>
                </c:pt>
                <c:pt idx="1278">
                  <c:v>3.5709999999999997</c:v>
                </c:pt>
                <c:pt idx="1279">
                  <c:v>11.3</c:v>
                </c:pt>
                <c:pt idx="1280">
                  <c:v>23.24</c:v>
                </c:pt>
                <c:pt idx="1281">
                  <c:v>2.8249999999999997</c:v>
                </c:pt>
                <c:pt idx="1282">
                  <c:v>6.508</c:v>
                </c:pt>
                <c:pt idx="1283">
                  <c:v>450</c:v>
                </c:pt>
                <c:pt idx="1284">
                  <c:v>9.1560000000000006</c:v>
                </c:pt>
                <c:pt idx="1285">
                  <c:v>4.5330000000000004</c:v>
                </c:pt>
                <c:pt idx="1286">
                  <c:v>2.4592999999999967</c:v>
                </c:pt>
                <c:pt idx="1287">
                  <c:v>7.7949999999999955</c:v>
                </c:pt>
                <c:pt idx="1288">
                  <c:v>2.6242800000000002</c:v>
                </c:pt>
                <c:pt idx="1289">
                  <c:v>4.484</c:v>
                </c:pt>
                <c:pt idx="1290">
                  <c:v>2.5945999999999998</c:v>
                </c:pt>
                <c:pt idx="1291">
                  <c:v>6.7</c:v>
                </c:pt>
                <c:pt idx="1292">
                  <c:v>600</c:v>
                </c:pt>
                <c:pt idx="1293">
                  <c:v>105</c:v>
                </c:pt>
                <c:pt idx="1294">
                  <c:v>14.83</c:v>
                </c:pt>
                <c:pt idx="1295">
                  <c:v>2.6785000000000001</c:v>
                </c:pt>
                <c:pt idx="1296">
                  <c:v>12.08</c:v>
                </c:pt>
                <c:pt idx="1297">
                  <c:v>5.4320000000000004</c:v>
                </c:pt>
                <c:pt idx="1298">
                  <c:v>3.6280000000000001</c:v>
                </c:pt>
                <c:pt idx="1299">
                  <c:v>3.46</c:v>
                </c:pt>
                <c:pt idx="1300">
                  <c:v>2.7157</c:v>
                </c:pt>
                <c:pt idx="1301">
                  <c:v>5.3</c:v>
                </c:pt>
                <c:pt idx="1302">
                  <c:v>12</c:v>
                </c:pt>
                <c:pt idx="1303">
                  <c:v>20.190000000000001</c:v>
                </c:pt>
                <c:pt idx="1304">
                  <c:v>392</c:v>
                </c:pt>
                <c:pt idx="1305">
                  <c:v>10.338000000000001</c:v>
                </c:pt>
                <c:pt idx="1306">
                  <c:v>19.2</c:v>
                </c:pt>
                <c:pt idx="1307">
                  <c:v>7.3</c:v>
                </c:pt>
                <c:pt idx="1308">
                  <c:v>6</c:v>
                </c:pt>
                <c:pt idx="1309">
                  <c:v>7.4</c:v>
                </c:pt>
                <c:pt idx="1310">
                  <c:v>5.0519999999999996</c:v>
                </c:pt>
                <c:pt idx="1311">
                  <c:v>56.7</c:v>
                </c:pt>
                <c:pt idx="1312">
                  <c:v>104.5</c:v>
                </c:pt>
                <c:pt idx="1313">
                  <c:v>5.5286999999999997</c:v>
                </c:pt>
                <c:pt idx="1314">
                  <c:v>2.5</c:v>
                </c:pt>
                <c:pt idx="1315">
                  <c:v>2.8949999999999987</c:v>
                </c:pt>
                <c:pt idx="1316">
                  <c:v>4.5999999999999996</c:v>
                </c:pt>
                <c:pt idx="1317">
                  <c:v>6</c:v>
                </c:pt>
                <c:pt idx="1318">
                  <c:v>4.5</c:v>
                </c:pt>
                <c:pt idx="1319">
                  <c:v>8.9940000000000015</c:v>
                </c:pt>
                <c:pt idx="1320">
                  <c:v>3.1421999999999999</c:v>
                </c:pt>
                <c:pt idx="1321">
                  <c:v>23.3</c:v>
                </c:pt>
                <c:pt idx="1322">
                  <c:v>4.9542999999999999</c:v>
                </c:pt>
                <c:pt idx="1323">
                  <c:v>2.6709999999999998</c:v>
                </c:pt>
                <c:pt idx="1324">
                  <c:v>55.1</c:v>
                </c:pt>
                <c:pt idx="1325">
                  <c:v>5</c:v>
                </c:pt>
                <c:pt idx="1326">
                  <c:v>2.64</c:v>
                </c:pt>
                <c:pt idx="1327">
                  <c:v>3.8</c:v>
                </c:pt>
                <c:pt idx="1328">
                  <c:v>9.2219999999999995</c:v>
                </c:pt>
                <c:pt idx="1329">
                  <c:v>37.44</c:v>
                </c:pt>
                <c:pt idx="1330">
                  <c:v>63.5</c:v>
                </c:pt>
                <c:pt idx="1331">
                  <c:v>2.9</c:v>
                </c:pt>
                <c:pt idx="1332">
                  <c:v>4.9000000000000004</c:v>
                </c:pt>
                <c:pt idx="1333">
                  <c:v>6.72</c:v>
                </c:pt>
                <c:pt idx="1334">
                  <c:v>5.3410000000000002</c:v>
                </c:pt>
                <c:pt idx="1335">
                  <c:v>6.5</c:v>
                </c:pt>
                <c:pt idx="1336">
                  <c:v>5.4700000000000024</c:v>
                </c:pt>
                <c:pt idx="1337">
                  <c:v>59.5</c:v>
                </c:pt>
                <c:pt idx="1338">
                  <c:v>27.73</c:v>
                </c:pt>
                <c:pt idx="1339">
                  <c:v>4.9180000000000001</c:v>
                </c:pt>
                <c:pt idx="1340">
                  <c:v>2.6095000000000002</c:v>
                </c:pt>
                <c:pt idx="1341">
                  <c:v>5.4741</c:v>
                </c:pt>
                <c:pt idx="1342">
                  <c:v>380</c:v>
                </c:pt>
                <c:pt idx="1343">
                  <c:v>4.32899999999999</c:v>
                </c:pt>
                <c:pt idx="1344">
                  <c:v>204</c:v>
                </c:pt>
                <c:pt idx="1345">
                  <c:v>37.590000000000003</c:v>
                </c:pt>
                <c:pt idx="1346">
                  <c:v>193</c:v>
                </c:pt>
                <c:pt idx="1347">
                  <c:v>8.2000000000000011</c:v>
                </c:pt>
                <c:pt idx="1348">
                  <c:v>6.6</c:v>
                </c:pt>
                <c:pt idx="1349">
                  <c:v>20.9</c:v>
                </c:pt>
                <c:pt idx="1350">
                  <c:v>2.3651</c:v>
                </c:pt>
                <c:pt idx="1351">
                  <c:v>3.16</c:v>
                </c:pt>
                <c:pt idx="1352">
                  <c:v>7.46</c:v>
                </c:pt>
                <c:pt idx="1353">
                  <c:v>5.45</c:v>
                </c:pt>
                <c:pt idx="1354">
                  <c:v>10.48</c:v>
                </c:pt>
                <c:pt idx="1355">
                  <c:v>54</c:v>
                </c:pt>
                <c:pt idx="1356">
                  <c:v>2.73</c:v>
                </c:pt>
                <c:pt idx="1357">
                  <c:v>9.7310000000000016</c:v>
                </c:pt>
                <c:pt idx="1358">
                  <c:v>6.44</c:v>
                </c:pt>
                <c:pt idx="1359">
                  <c:v>28.939999999999987</c:v>
                </c:pt>
                <c:pt idx="1360">
                  <c:v>8</c:v>
                </c:pt>
                <c:pt idx="1361">
                  <c:v>5.3979999999999899</c:v>
                </c:pt>
                <c:pt idx="1362">
                  <c:v>33.450999999999993</c:v>
                </c:pt>
                <c:pt idx="1363">
                  <c:v>4.4000000000000004</c:v>
                </c:pt>
                <c:pt idx="1364">
                  <c:v>5.3</c:v>
                </c:pt>
                <c:pt idx="1365">
                  <c:v>4.1599999999999975</c:v>
                </c:pt>
                <c:pt idx="1366">
                  <c:v>11.7</c:v>
                </c:pt>
                <c:pt idx="1367">
                  <c:v>2.8801999999999999</c:v>
                </c:pt>
                <c:pt idx="1368">
                  <c:v>19.57</c:v>
                </c:pt>
                <c:pt idx="1369">
                  <c:v>4.6672999999999965</c:v>
                </c:pt>
                <c:pt idx="1370">
                  <c:v>9.0583000000000009</c:v>
                </c:pt>
                <c:pt idx="1371">
                  <c:v>8</c:v>
                </c:pt>
                <c:pt idx="1372">
                  <c:v>4.25</c:v>
                </c:pt>
                <c:pt idx="1373">
                  <c:v>21.67</c:v>
                </c:pt>
                <c:pt idx="1374">
                  <c:v>22</c:v>
                </c:pt>
                <c:pt idx="1375">
                  <c:v>4.8</c:v>
                </c:pt>
                <c:pt idx="1376">
                  <c:v>2.2519999999999998</c:v>
                </c:pt>
                <c:pt idx="1377">
                  <c:v>4.2057000000000002</c:v>
                </c:pt>
                <c:pt idx="1378">
                  <c:v>9</c:v>
                </c:pt>
                <c:pt idx="1379">
                  <c:v>64</c:v>
                </c:pt>
                <c:pt idx="1380">
                  <c:v>2.66</c:v>
                </c:pt>
                <c:pt idx="1381">
                  <c:v>3.6040000000000001</c:v>
                </c:pt>
                <c:pt idx="1382">
                  <c:v>280</c:v>
                </c:pt>
                <c:pt idx="1383">
                  <c:v>226.8</c:v>
                </c:pt>
                <c:pt idx="1384">
                  <c:v>3.5379999999999998</c:v>
                </c:pt>
                <c:pt idx="1385">
                  <c:v>5.8029999999999955</c:v>
                </c:pt>
                <c:pt idx="1386">
                  <c:v>76</c:v>
                </c:pt>
                <c:pt idx="1387">
                  <c:v>2.3247</c:v>
                </c:pt>
                <c:pt idx="1388">
                  <c:v>5.4329999999999998</c:v>
                </c:pt>
                <c:pt idx="1389">
                  <c:v>14.15</c:v>
                </c:pt>
                <c:pt idx="1390">
                  <c:v>5.37</c:v>
                </c:pt>
                <c:pt idx="1391">
                  <c:v>4.6259999999999888</c:v>
                </c:pt>
                <c:pt idx="1392">
                  <c:v>28.7</c:v>
                </c:pt>
                <c:pt idx="1393">
                  <c:v>2.2856000000000001</c:v>
                </c:pt>
                <c:pt idx="1394">
                  <c:v>5.5469999999999997</c:v>
                </c:pt>
                <c:pt idx="1395">
                  <c:v>6.5</c:v>
                </c:pt>
                <c:pt idx="1396">
                  <c:v>48.6</c:v>
                </c:pt>
                <c:pt idx="1397">
                  <c:v>7.8</c:v>
                </c:pt>
                <c:pt idx="1398">
                  <c:v>18.8</c:v>
                </c:pt>
                <c:pt idx="1399">
                  <c:v>7.085</c:v>
                </c:pt>
                <c:pt idx="1400">
                  <c:v>3.6789999999999998</c:v>
                </c:pt>
                <c:pt idx="1401">
                  <c:v>2.8969999999999967</c:v>
                </c:pt>
                <c:pt idx="1402">
                  <c:v>2.4223999999999997</c:v>
                </c:pt>
                <c:pt idx="1403">
                  <c:v>3.0585999999999998</c:v>
                </c:pt>
                <c:pt idx="1404">
                  <c:v>43.6</c:v>
                </c:pt>
                <c:pt idx="1405">
                  <c:v>5.58</c:v>
                </c:pt>
                <c:pt idx="1406">
                  <c:v>3.46</c:v>
                </c:pt>
                <c:pt idx="1407">
                  <c:v>8</c:v>
                </c:pt>
                <c:pt idx="1408">
                  <c:v>50.879999999999995</c:v>
                </c:pt>
                <c:pt idx="1409">
                  <c:v>11.036</c:v>
                </c:pt>
                <c:pt idx="1410">
                  <c:v>6.8109999999999955</c:v>
                </c:pt>
                <c:pt idx="1411">
                  <c:v>4.9169</c:v>
                </c:pt>
                <c:pt idx="1412">
                  <c:v>3.4885000000000002</c:v>
                </c:pt>
                <c:pt idx="1413">
                  <c:v>3.62</c:v>
                </c:pt>
                <c:pt idx="1414">
                  <c:v>24</c:v>
                </c:pt>
                <c:pt idx="1415">
                  <c:v>9.0640000000000001</c:v>
                </c:pt>
                <c:pt idx="1416">
                  <c:v>6.4809999999999999</c:v>
                </c:pt>
                <c:pt idx="1417">
                  <c:v>48</c:v>
                </c:pt>
                <c:pt idx="1418">
                  <c:v>8</c:v>
                </c:pt>
                <c:pt idx="1419">
                  <c:v>14.9</c:v>
                </c:pt>
                <c:pt idx="1420">
                  <c:v>5.1890000000000001</c:v>
                </c:pt>
                <c:pt idx="1421">
                  <c:v>3.5709999999999997</c:v>
                </c:pt>
                <c:pt idx="1422">
                  <c:v>2.3749999999999987</c:v>
                </c:pt>
                <c:pt idx="1423">
                  <c:v>3.3</c:v>
                </c:pt>
                <c:pt idx="1424">
                  <c:v>3.66</c:v>
                </c:pt>
                <c:pt idx="1425">
                  <c:v>3.613</c:v>
                </c:pt>
                <c:pt idx="1426">
                  <c:v>2.7631000000000059</c:v>
                </c:pt>
                <c:pt idx="1427">
                  <c:v>4.6659999999999897</c:v>
                </c:pt>
                <c:pt idx="1428">
                  <c:v>7</c:v>
                </c:pt>
                <c:pt idx="1429">
                  <c:v>100</c:v>
                </c:pt>
                <c:pt idx="1430">
                  <c:v>6.67</c:v>
                </c:pt>
                <c:pt idx="1431">
                  <c:v>3.0131999999999999</c:v>
                </c:pt>
                <c:pt idx="1432">
                  <c:v>20.594000000000001</c:v>
                </c:pt>
                <c:pt idx="1433">
                  <c:v>6.6768999999999998</c:v>
                </c:pt>
                <c:pt idx="1434">
                  <c:v>6.1323999999999996</c:v>
                </c:pt>
                <c:pt idx="1435">
                  <c:v>7.4749999999999996</c:v>
                </c:pt>
                <c:pt idx="1436">
                  <c:v>3.1</c:v>
                </c:pt>
                <c:pt idx="1437">
                  <c:v>3.464</c:v>
                </c:pt>
                <c:pt idx="1438">
                  <c:v>4.468</c:v>
                </c:pt>
                <c:pt idx="1439">
                  <c:v>2.4383999999999997</c:v>
                </c:pt>
                <c:pt idx="1440">
                  <c:v>3.161</c:v>
                </c:pt>
                <c:pt idx="1441">
                  <c:v>10</c:v>
                </c:pt>
                <c:pt idx="1442">
                  <c:v>5.7401999999999997</c:v>
                </c:pt>
                <c:pt idx="1443">
                  <c:v>4.87</c:v>
                </c:pt>
                <c:pt idx="1444">
                  <c:v>10.51</c:v>
                </c:pt>
                <c:pt idx="1445">
                  <c:v>19.84</c:v>
                </c:pt>
                <c:pt idx="1446">
                  <c:v>2.9599799999999967</c:v>
                </c:pt>
                <c:pt idx="1447">
                  <c:v>1.36</c:v>
                </c:pt>
                <c:pt idx="1448">
                  <c:v>9.17</c:v>
                </c:pt>
                <c:pt idx="1449">
                  <c:v>16.100000000000001</c:v>
                </c:pt>
                <c:pt idx="1450">
                  <c:v>2.5299999999999998</c:v>
                </c:pt>
                <c:pt idx="1451">
                  <c:v>5.7770000000000001</c:v>
                </c:pt>
                <c:pt idx="1452">
                  <c:v>10.53</c:v>
                </c:pt>
                <c:pt idx="1453">
                  <c:v>5.21</c:v>
                </c:pt>
                <c:pt idx="1454">
                  <c:v>3.661</c:v>
                </c:pt>
                <c:pt idx="1455">
                  <c:v>7.4359999999999999</c:v>
                </c:pt>
                <c:pt idx="1456">
                  <c:v>3.59</c:v>
                </c:pt>
                <c:pt idx="1457">
                  <c:v>5.4850000000000003</c:v>
                </c:pt>
                <c:pt idx="1458">
                  <c:v>41.18</c:v>
                </c:pt>
                <c:pt idx="1459">
                  <c:v>6.2359999999999998</c:v>
                </c:pt>
                <c:pt idx="1460">
                  <c:v>3.9989999999999997</c:v>
                </c:pt>
                <c:pt idx="1461">
                  <c:v>5.64</c:v>
                </c:pt>
                <c:pt idx="1462">
                  <c:v>9.81</c:v>
                </c:pt>
                <c:pt idx="1463">
                  <c:v>3.2</c:v>
                </c:pt>
                <c:pt idx="1464">
                  <c:v>20</c:v>
                </c:pt>
                <c:pt idx="1465">
                  <c:v>8.9</c:v>
                </c:pt>
                <c:pt idx="1466">
                  <c:v>3.2989999999999999</c:v>
                </c:pt>
                <c:pt idx="1467">
                  <c:v>15</c:v>
                </c:pt>
                <c:pt idx="1468">
                  <c:v>4.4099000000000004</c:v>
                </c:pt>
                <c:pt idx="1469">
                  <c:v>3.6579999999999999</c:v>
                </c:pt>
                <c:pt idx="1470">
                  <c:v>8.9120000000000008</c:v>
                </c:pt>
                <c:pt idx="1471">
                  <c:v>1.37</c:v>
                </c:pt>
                <c:pt idx="1472">
                  <c:v>82</c:v>
                </c:pt>
                <c:pt idx="1473">
                  <c:v>3.14</c:v>
                </c:pt>
                <c:pt idx="1474">
                  <c:v>3.44</c:v>
                </c:pt>
                <c:pt idx="1475">
                  <c:v>6.8419999999999996</c:v>
                </c:pt>
                <c:pt idx="1476">
                  <c:v>4.8099999999999996</c:v>
                </c:pt>
                <c:pt idx="1477">
                  <c:v>3.63</c:v>
                </c:pt>
                <c:pt idx="1478">
                  <c:v>6.74</c:v>
                </c:pt>
                <c:pt idx="1479">
                  <c:v>34.590000000000003</c:v>
                </c:pt>
                <c:pt idx="1480">
                  <c:v>4</c:v>
                </c:pt>
                <c:pt idx="1481">
                  <c:v>10</c:v>
                </c:pt>
                <c:pt idx="1482">
                  <c:v>4.59</c:v>
                </c:pt>
                <c:pt idx="1483">
                  <c:v>4.9939999999999998</c:v>
                </c:pt>
                <c:pt idx="1484">
                  <c:v>18.86</c:v>
                </c:pt>
                <c:pt idx="1485">
                  <c:v>37.5</c:v>
                </c:pt>
                <c:pt idx="1486">
                  <c:v>9.9130000000000003</c:v>
                </c:pt>
                <c:pt idx="1487">
                  <c:v>5.9</c:v>
                </c:pt>
                <c:pt idx="1488">
                  <c:v>3.2099000000000002</c:v>
                </c:pt>
                <c:pt idx="1489">
                  <c:v>6.5</c:v>
                </c:pt>
                <c:pt idx="1490">
                  <c:v>5.41</c:v>
                </c:pt>
                <c:pt idx="1491">
                  <c:v>2.5</c:v>
                </c:pt>
                <c:pt idx="1492">
                  <c:v>33.273000000000003</c:v>
                </c:pt>
                <c:pt idx="1493">
                  <c:v>6.2519999999999998</c:v>
                </c:pt>
                <c:pt idx="1494">
                  <c:v>5.9320000000000004</c:v>
                </c:pt>
                <c:pt idx="1495">
                  <c:v>3.7600000000000002</c:v>
                </c:pt>
                <c:pt idx="1496">
                  <c:v>5.6</c:v>
                </c:pt>
                <c:pt idx="1497">
                  <c:v>9</c:v>
                </c:pt>
                <c:pt idx="1498">
                  <c:v>81</c:v>
                </c:pt>
                <c:pt idx="1499">
                  <c:v>16.54</c:v>
                </c:pt>
                <c:pt idx="1500">
                  <c:v>4.92</c:v>
                </c:pt>
                <c:pt idx="1501">
                  <c:v>2.3191999999999977</c:v>
                </c:pt>
                <c:pt idx="1502">
                  <c:v>2.5</c:v>
                </c:pt>
                <c:pt idx="1503">
                  <c:v>3.5594999999999977</c:v>
                </c:pt>
                <c:pt idx="1504">
                  <c:v>17.204000000000001</c:v>
                </c:pt>
                <c:pt idx="1505">
                  <c:v>6.3514999999999997</c:v>
                </c:pt>
                <c:pt idx="1506">
                  <c:v>3.14</c:v>
                </c:pt>
                <c:pt idx="1507">
                  <c:v>5.8599999999999985</c:v>
                </c:pt>
                <c:pt idx="1508">
                  <c:v>4.4000000000000004</c:v>
                </c:pt>
                <c:pt idx="1509">
                  <c:v>40.650999999999996</c:v>
                </c:pt>
                <c:pt idx="1510">
                  <c:v>3.3483999999999998</c:v>
                </c:pt>
                <c:pt idx="1511">
                  <c:v>2.82</c:v>
                </c:pt>
                <c:pt idx="1512">
                  <c:v>4.0183799999999996</c:v>
                </c:pt>
                <c:pt idx="1513">
                  <c:v>6.5169999999999995</c:v>
                </c:pt>
                <c:pt idx="1514">
                  <c:v>4.0199999999999996</c:v>
                </c:pt>
                <c:pt idx="1515">
                  <c:v>9.7800000000000011</c:v>
                </c:pt>
                <c:pt idx="1516">
                  <c:v>174</c:v>
                </c:pt>
                <c:pt idx="1517">
                  <c:v>5.2549999999999955</c:v>
                </c:pt>
                <c:pt idx="1518">
                  <c:v>77.900000000000006</c:v>
                </c:pt>
                <c:pt idx="1519">
                  <c:v>3.6</c:v>
                </c:pt>
                <c:pt idx="1520">
                  <c:v>3.407</c:v>
                </c:pt>
                <c:pt idx="1521">
                  <c:v>49.94</c:v>
                </c:pt>
                <c:pt idx="1522">
                  <c:v>20</c:v>
                </c:pt>
                <c:pt idx="1523">
                  <c:v>3.948</c:v>
                </c:pt>
                <c:pt idx="1524">
                  <c:v>5.8109999999999955</c:v>
                </c:pt>
                <c:pt idx="1525">
                  <c:v>3.9</c:v>
                </c:pt>
                <c:pt idx="1526">
                  <c:v>27.95</c:v>
                </c:pt>
                <c:pt idx="1527">
                  <c:v>3.0171000000000001</c:v>
                </c:pt>
                <c:pt idx="1528">
                  <c:v>6.23</c:v>
                </c:pt>
                <c:pt idx="1529">
                  <c:v>23.8</c:v>
                </c:pt>
                <c:pt idx="1530">
                  <c:v>56.5</c:v>
                </c:pt>
                <c:pt idx="1531">
                  <c:v>3.762</c:v>
                </c:pt>
                <c:pt idx="1532">
                  <c:v>6.2110000000000003</c:v>
                </c:pt>
                <c:pt idx="1533">
                  <c:v>18.47</c:v>
                </c:pt>
                <c:pt idx="1534">
                  <c:v>16.07</c:v>
                </c:pt>
                <c:pt idx="1535">
                  <c:v>13</c:v>
                </c:pt>
                <c:pt idx="1536">
                  <c:v>3.32</c:v>
                </c:pt>
                <c:pt idx="1537">
                  <c:v>7.56</c:v>
                </c:pt>
                <c:pt idx="1538">
                  <c:v>6</c:v>
                </c:pt>
                <c:pt idx="1539">
                  <c:v>9.7000000000000011</c:v>
                </c:pt>
                <c:pt idx="1540">
                  <c:v>11.587</c:v>
                </c:pt>
                <c:pt idx="1541">
                  <c:v>7.1</c:v>
                </c:pt>
                <c:pt idx="1542">
                  <c:v>2.8051999999999997</c:v>
                </c:pt>
                <c:pt idx="1543">
                  <c:v>4.8099999999999996</c:v>
                </c:pt>
                <c:pt idx="1544">
                  <c:v>6.01</c:v>
                </c:pt>
                <c:pt idx="1545">
                  <c:v>2.4205999999999999</c:v>
                </c:pt>
                <c:pt idx="1546">
                  <c:v>2.2431000000000054</c:v>
                </c:pt>
                <c:pt idx="1547">
                  <c:v>7.68</c:v>
                </c:pt>
                <c:pt idx="1548">
                  <c:v>2.8</c:v>
                </c:pt>
                <c:pt idx="1549">
                  <c:v>36.200000000000003</c:v>
                </c:pt>
                <c:pt idx="1550">
                  <c:v>5.3</c:v>
                </c:pt>
                <c:pt idx="1551">
                  <c:v>7.53</c:v>
                </c:pt>
                <c:pt idx="1552">
                  <c:v>16.8</c:v>
                </c:pt>
                <c:pt idx="1553">
                  <c:v>15.3</c:v>
                </c:pt>
                <c:pt idx="1554">
                  <c:v>16.53</c:v>
                </c:pt>
                <c:pt idx="1555">
                  <c:v>159</c:v>
                </c:pt>
                <c:pt idx="1556">
                  <c:v>24</c:v>
                </c:pt>
                <c:pt idx="1557">
                  <c:v>12</c:v>
                </c:pt>
                <c:pt idx="1558">
                  <c:v>3.1787000000000001</c:v>
                </c:pt>
                <c:pt idx="1559">
                  <c:v>2.8899999999999997</c:v>
                </c:pt>
                <c:pt idx="1560">
                  <c:v>5.3919999999999995</c:v>
                </c:pt>
                <c:pt idx="1561">
                  <c:v>10.277999999999999</c:v>
                </c:pt>
                <c:pt idx="1562">
                  <c:v>8.6479999999999997</c:v>
                </c:pt>
                <c:pt idx="1563">
                  <c:v>5.8711000000000002</c:v>
                </c:pt>
                <c:pt idx="1564">
                  <c:v>5.9160000000000004</c:v>
                </c:pt>
                <c:pt idx="1565">
                  <c:v>81.099999999999994</c:v>
                </c:pt>
                <c:pt idx="1566">
                  <c:v>3.2600000000000002</c:v>
                </c:pt>
                <c:pt idx="1567">
                  <c:v>10.917</c:v>
                </c:pt>
                <c:pt idx="1568">
                  <c:v>3.5257000000000001</c:v>
                </c:pt>
                <c:pt idx="1569">
                  <c:v>5.4</c:v>
                </c:pt>
                <c:pt idx="1570">
                  <c:v>24</c:v>
                </c:pt>
                <c:pt idx="1571">
                  <c:v>3.5789999999999997</c:v>
                </c:pt>
                <c:pt idx="1572">
                  <c:v>3.52</c:v>
                </c:pt>
                <c:pt idx="1573">
                  <c:v>4.3039999999999985</c:v>
                </c:pt>
                <c:pt idx="1574">
                  <c:v>8.2986999999999984</c:v>
                </c:pt>
                <c:pt idx="1575">
                  <c:v>2.5293999999999999</c:v>
                </c:pt>
                <c:pt idx="1576">
                  <c:v>2.8203999999999998</c:v>
                </c:pt>
                <c:pt idx="1577">
                  <c:v>12.251000000000001</c:v>
                </c:pt>
                <c:pt idx="1578">
                  <c:v>128</c:v>
                </c:pt>
                <c:pt idx="1579">
                  <c:v>4.9530000000000003</c:v>
                </c:pt>
                <c:pt idx="1580">
                  <c:v>5.7889999999999997</c:v>
                </c:pt>
                <c:pt idx="1581">
                  <c:v>12</c:v>
                </c:pt>
                <c:pt idx="1582">
                  <c:v>800</c:v>
                </c:pt>
                <c:pt idx="1583">
                  <c:v>10.1</c:v>
                </c:pt>
                <c:pt idx="1584">
                  <c:v>3.6593999999999998</c:v>
                </c:pt>
                <c:pt idx="1585">
                  <c:v>10.647999999999998</c:v>
                </c:pt>
                <c:pt idx="1586">
                  <c:v>10.324</c:v>
                </c:pt>
                <c:pt idx="1587">
                  <c:v>2.6</c:v>
                </c:pt>
                <c:pt idx="1588">
                  <c:v>4.1289999999999889</c:v>
                </c:pt>
                <c:pt idx="1589">
                  <c:v>9.9970000000000034</c:v>
                </c:pt>
                <c:pt idx="1590">
                  <c:v>2.84</c:v>
                </c:pt>
                <c:pt idx="1591">
                  <c:v>95</c:v>
                </c:pt>
                <c:pt idx="1592">
                  <c:v>100</c:v>
                </c:pt>
                <c:pt idx="1593">
                  <c:v>2.8159999999999967</c:v>
                </c:pt>
                <c:pt idx="1594">
                  <c:v>5.3324999999999996</c:v>
                </c:pt>
                <c:pt idx="1595">
                  <c:v>6.1739999999999995</c:v>
                </c:pt>
                <c:pt idx="1596">
                  <c:v>19.079999999999988</c:v>
                </c:pt>
                <c:pt idx="1597">
                  <c:v>4.5999999999999996</c:v>
                </c:pt>
                <c:pt idx="1598">
                  <c:v>9.06</c:v>
                </c:pt>
                <c:pt idx="1599">
                  <c:v>105</c:v>
                </c:pt>
                <c:pt idx="1600">
                  <c:v>4.3599999999999985</c:v>
                </c:pt>
                <c:pt idx="1601">
                  <c:v>9.4</c:v>
                </c:pt>
                <c:pt idx="1602">
                  <c:v>32.89</c:v>
                </c:pt>
                <c:pt idx="1603">
                  <c:v>11.7</c:v>
                </c:pt>
                <c:pt idx="1604">
                  <c:v>2.88</c:v>
                </c:pt>
                <c:pt idx="1605">
                  <c:v>13.8</c:v>
                </c:pt>
                <c:pt idx="1606">
                  <c:v>3.63</c:v>
                </c:pt>
                <c:pt idx="1607">
                  <c:v>2.8</c:v>
                </c:pt>
                <c:pt idx="1608">
                  <c:v>448</c:v>
                </c:pt>
                <c:pt idx="1609">
                  <c:v>5.6499999999999995</c:v>
                </c:pt>
                <c:pt idx="1610">
                  <c:v>2.8699999999999997</c:v>
                </c:pt>
                <c:pt idx="1611">
                  <c:v>6.1890000000000001</c:v>
                </c:pt>
                <c:pt idx="1612">
                  <c:v>3.8899999999999997</c:v>
                </c:pt>
                <c:pt idx="1613">
                  <c:v>7.5789999999999997</c:v>
                </c:pt>
                <c:pt idx="1614">
                  <c:v>2.7770000000000001</c:v>
                </c:pt>
                <c:pt idx="1615">
                  <c:v>2.38</c:v>
                </c:pt>
                <c:pt idx="1616">
                  <c:v>2.9899999999999998</c:v>
                </c:pt>
                <c:pt idx="1617">
                  <c:v>8.0830000000000002</c:v>
                </c:pt>
                <c:pt idx="1618">
                  <c:v>3.8491999999999997</c:v>
                </c:pt>
                <c:pt idx="1619">
                  <c:v>10.1995</c:v>
                </c:pt>
                <c:pt idx="1620">
                  <c:v>3.68</c:v>
                </c:pt>
                <c:pt idx="1621">
                  <c:v>3.6869999999999998</c:v>
                </c:pt>
                <c:pt idx="1622">
                  <c:v>2.7069999999999999</c:v>
                </c:pt>
                <c:pt idx="1623">
                  <c:v>2.9499999999999997</c:v>
                </c:pt>
                <c:pt idx="1624">
                  <c:v>2.4605999999999999</c:v>
                </c:pt>
                <c:pt idx="1625">
                  <c:v>3.7879000000000054</c:v>
                </c:pt>
                <c:pt idx="1626">
                  <c:v>2.3719999999999977</c:v>
                </c:pt>
                <c:pt idx="1627">
                  <c:v>6.68</c:v>
                </c:pt>
                <c:pt idx="1628">
                  <c:v>30.84</c:v>
                </c:pt>
                <c:pt idx="1629">
                  <c:v>3.3</c:v>
                </c:pt>
                <c:pt idx="1630">
                  <c:v>6.4029999999999996</c:v>
                </c:pt>
                <c:pt idx="1631">
                  <c:v>4.3</c:v>
                </c:pt>
                <c:pt idx="1632">
                  <c:v>10</c:v>
                </c:pt>
                <c:pt idx="1633">
                  <c:v>14.322000000000006</c:v>
                </c:pt>
                <c:pt idx="1634">
                  <c:v>2.6475200000000054</c:v>
                </c:pt>
                <c:pt idx="1635">
                  <c:v>31.830000000000005</c:v>
                </c:pt>
                <c:pt idx="1636">
                  <c:v>5.2</c:v>
                </c:pt>
                <c:pt idx="1637">
                  <c:v>19.579999999999988</c:v>
                </c:pt>
                <c:pt idx="1638">
                  <c:v>6.0676999999999985</c:v>
                </c:pt>
                <c:pt idx="1639">
                  <c:v>4.2169999999999996</c:v>
                </c:pt>
                <c:pt idx="1640">
                  <c:v>12.4</c:v>
                </c:pt>
                <c:pt idx="1641">
                  <c:v>8.01</c:v>
                </c:pt>
                <c:pt idx="1642">
                  <c:v>5.92</c:v>
                </c:pt>
                <c:pt idx="1643">
                  <c:v>8.8610000000000007</c:v>
                </c:pt>
                <c:pt idx="1644">
                  <c:v>3.9638</c:v>
                </c:pt>
                <c:pt idx="1645">
                  <c:v>27.12</c:v>
                </c:pt>
                <c:pt idx="1646">
                  <c:v>2.65</c:v>
                </c:pt>
                <c:pt idx="1647">
                  <c:v>4</c:v>
                </c:pt>
                <c:pt idx="1648">
                  <c:v>21.959999999999987</c:v>
                </c:pt>
                <c:pt idx="1649">
                  <c:v>2.7894000000000001</c:v>
                </c:pt>
                <c:pt idx="1650">
                  <c:v>2.7490000000000001</c:v>
                </c:pt>
                <c:pt idx="1651">
                  <c:v>4.0599999999999996</c:v>
                </c:pt>
                <c:pt idx="1652">
                  <c:v>150</c:v>
                </c:pt>
                <c:pt idx="1653">
                  <c:v>6.3632</c:v>
                </c:pt>
                <c:pt idx="1654">
                  <c:v>2.2082999999999999</c:v>
                </c:pt>
                <c:pt idx="1655">
                  <c:v>5.3146999999999975</c:v>
                </c:pt>
                <c:pt idx="1656">
                  <c:v>4.18</c:v>
                </c:pt>
                <c:pt idx="1657">
                  <c:v>3.1284999999999998</c:v>
                </c:pt>
                <c:pt idx="1658">
                  <c:v>5.7880000000000003</c:v>
                </c:pt>
                <c:pt idx="1659">
                  <c:v>75.2</c:v>
                </c:pt>
                <c:pt idx="1660">
                  <c:v>50.1</c:v>
                </c:pt>
                <c:pt idx="1661">
                  <c:v>13</c:v>
                </c:pt>
                <c:pt idx="1662">
                  <c:v>4.68</c:v>
                </c:pt>
                <c:pt idx="1663">
                  <c:v>22.49</c:v>
                </c:pt>
                <c:pt idx="1664">
                  <c:v>7.8</c:v>
                </c:pt>
                <c:pt idx="1665">
                  <c:v>2.56</c:v>
                </c:pt>
                <c:pt idx="1666">
                  <c:v>3.1387999999999998</c:v>
                </c:pt>
                <c:pt idx="1667">
                  <c:v>6.0039999999999996</c:v>
                </c:pt>
                <c:pt idx="1668">
                  <c:v>6.4233000000000002</c:v>
                </c:pt>
                <c:pt idx="1669">
                  <c:v>2.7614000000000001</c:v>
                </c:pt>
                <c:pt idx="1670">
                  <c:v>2.8759999999999977</c:v>
                </c:pt>
                <c:pt idx="1671">
                  <c:v>546</c:v>
                </c:pt>
                <c:pt idx="1672">
                  <c:v>27</c:v>
                </c:pt>
                <c:pt idx="1673">
                  <c:v>7.2720000000000002</c:v>
                </c:pt>
                <c:pt idx="1674">
                  <c:v>15.6</c:v>
                </c:pt>
                <c:pt idx="1675">
                  <c:v>7.3049999999999899</c:v>
                </c:pt>
                <c:pt idx="1676">
                  <c:v>2.8508999999999967</c:v>
                </c:pt>
                <c:pt idx="1677">
                  <c:v>4.26</c:v>
                </c:pt>
                <c:pt idx="1678">
                  <c:v>18.75</c:v>
                </c:pt>
                <c:pt idx="1679">
                  <c:v>3.9019999999999997</c:v>
                </c:pt>
                <c:pt idx="1680">
                  <c:v>3.2800000000000002</c:v>
                </c:pt>
                <c:pt idx="1681">
                  <c:v>7.01</c:v>
                </c:pt>
                <c:pt idx="1682">
                  <c:v>2.65</c:v>
                </c:pt>
                <c:pt idx="1683">
                  <c:v>3.0670000000000002</c:v>
                </c:pt>
                <c:pt idx="1684">
                  <c:v>12.2</c:v>
                </c:pt>
                <c:pt idx="1685">
                  <c:v>5.0366000000000097</c:v>
                </c:pt>
                <c:pt idx="1686">
                  <c:v>3.3239999999999998</c:v>
                </c:pt>
                <c:pt idx="1687">
                  <c:v>24</c:v>
                </c:pt>
                <c:pt idx="1688">
                  <c:v>7.1639999999999899</c:v>
                </c:pt>
                <c:pt idx="1689">
                  <c:v>15.524000000000001</c:v>
                </c:pt>
                <c:pt idx="1690">
                  <c:v>5.0139999999999985</c:v>
                </c:pt>
                <c:pt idx="1691">
                  <c:v>150</c:v>
                </c:pt>
                <c:pt idx="1692">
                  <c:v>4.04</c:v>
                </c:pt>
                <c:pt idx="1693">
                  <c:v>5.3015999999999996</c:v>
                </c:pt>
                <c:pt idx="1694">
                  <c:v>2.3580999999999968</c:v>
                </c:pt>
                <c:pt idx="1695">
                  <c:v>4.0469999999999997</c:v>
                </c:pt>
                <c:pt idx="1696">
                  <c:v>4.085</c:v>
                </c:pt>
                <c:pt idx="1697">
                  <c:v>14.217999999999998</c:v>
                </c:pt>
                <c:pt idx="1698">
                  <c:v>3.4565999999999977</c:v>
                </c:pt>
                <c:pt idx="1699">
                  <c:v>6.8</c:v>
                </c:pt>
                <c:pt idx="1700">
                  <c:v>160</c:v>
                </c:pt>
                <c:pt idx="1701">
                  <c:v>2.8309999999999977</c:v>
                </c:pt>
                <c:pt idx="1702">
                  <c:v>460</c:v>
                </c:pt>
                <c:pt idx="1703">
                  <c:v>5.3334000000000001</c:v>
                </c:pt>
                <c:pt idx="1704">
                  <c:v>7.9290000000000003</c:v>
                </c:pt>
                <c:pt idx="1705">
                  <c:v>74</c:v>
                </c:pt>
                <c:pt idx="1706">
                  <c:v>2.5</c:v>
                </c:pt>
                <c:pt idx="1707">
                  <c:v>3.9339999999999997</c:v>
                </c:pt>
                <c:pt idx="1708">
                  <c:v>5.6499999999999995</c:v>
                </c:pt>
                <c:pt idx="1709">
                  <c:v>11.733999999999998</c:v>
                </c:pt>
                <c:pt idx="1710">
                  <c:v>4.3979999999999899</c:v>
                </c:pt>
                <c:pt idx="1711">
                  <c:v>2.34843</c:v>
                </c:pt>
                <c:pt idx="1712">
                  <c:v>6.37</c:v>
                </c:pt>
                <c:pt idx="1713">
                  <c:v>2.8329999999999953</c:v>
                </c:pt>
                <c:pt idx="1714">
                  <c:v>4.4017000000000097</c:v>
                </c:pt>
                <c:pt idx="1715">
                  <c:v>3.1872000000000011</c:v>
                </c:pt>
                <c:pt idx="1716">
                  <c:v>2.9259999999999997</c:v>
                </c:pt>
                <c:pt idx="1717">
                  <c:v>24</c:v>
                </c:pt>
                <c:pt idx="1718">
                  <c:v>3.9427999999999988</c:v>
                </c:pt>
                <c:pt idx="1719">
                  <c:v>9.0360000000000014</c:v>
                </c:pt>
                <c:pt idx="1720">
                  <c:v>2.9849999999999999</c:v>
                </c:pt>
                <c:pt idx="1721">
                  <c:v>5.9371</c:v>
                </c:pt>
                <c:pt idx="1722">
                  <c:v>4.4000000000000004</c:v>
                </c:pt>
                <c:pt idx="1723">
                  <c:v>3.06</c:v>
                </c:pt>
                <c:pt idx="1724">
                  <c:v>12.67</c:v>
                </c:pt>
                <c:pt idx="1725">
                  <c:v>20</c:v>
                </c:pt>
                <c:pt idx="1726">
                  <c:v>5.2399000000000004</c:v>
                </c:pt>
                <c:pt idx="1727">
                  <c:v>7.18</c:v>
                </c:pt>
                <c:pt idx="1728">
                  <c:v>11.389000000000006</c:v>
                </c:pt>
                <c:pt idx="1729">
                  <c:v>4.5610999999999997</c:v>
                </c:pt>
                <c:pt idx="1730">
                  <c:v>10.9</c:v>
                </c:pt>
                <c:pt idx="1731">
                  <c:v>13.84</c:v>
                </c:pt>
                <c:pt idx="1732">
                  <c:v>5.0149999999999899</c:v>
                </c:pt>
                <c:pt idx="1733">
                  <c:v>6.67</c:v>
                </c:pt>
                <c:pt idx="1734">
                  <c:v>10.4</c:v>
                </c:pt>
                <c:pt idx="1735">
                  <c:v>8.8000000000000007</c:v>
                </c:pt>
                <c:pt idx="1736">
                  <c:v>11.6</c:v>
                </c:pt>
                <c:pt idx="1737">
                  <c:v>4.0110000000000001</c:v>
                </c:pt>
                <c:pt idx="1738">
                  <c:v>41.5</c:v>
                </c:pt>
                <c:pt idx="1739">
                  <c:v>7.8599999999999985</c:v>
                </c:pt>
                <c:pt idx="1740">
                  <c:v>3.19</c:v>
                </c:pt>
                <c:pt idx="1741">
                  <c:v>4.3437000000000001</c:v>
                </c:pt>
                <c:pt idx="1742">
                  <c:v>20.663</c:v>
                </c:pt>
                <c:pt idx="1743">
                  <c:v>5.4169999999999998</c:v>
                </c:pt>
                <c:pt idx="1744">
                  <c:v>4.1399999999999997</c:v>
                </c:pt>
                <c:pt idx="1745">
                  <c:v>26.17</c:v>
                </c:pt>
                <c:pt idx="1746">
                  <c:v>3.62</c:v>
                </c:pt>
                <c:pt idx="1747">
                  <c:v>3.4860799999999967</c:v>
                </c:pt>
                <c:pt idx="1748">
                  <c:v>7.2</c:v>
                </c:pt>
                <c:pt idx="1749">
                  <c:v>3.9788999999999977</c:v>
                </c:pt>
                <c:pt idx="1750">
                  <c:v>47.134</c:v>
                </c:pt>
                <c:pt idx="1751">
                  <c:v>7.6629999999999878</c:v>
                </c:pt>
                <c:pt idx="1752">
                  <c:v>3.0244</c:v>
                </c:pt>
                <c:pt idx="1753">
                  <c:v>4.01</c:v>
                </c:pt>
                <c:pt idx="1754">
                  <c:v>220</c:v>
                </c:pt>
                <c:pt idx="1755">
                  <c:v>4.8599999999999985</c:v>
                </c:pt>
                <c:pt idx="1756">
                  <c:v>56.71</c:v>
                </c:pt>
                <c:pt idx="1757">
                  <c:v>7.1049999999999898</c:v>
                </c:pt>
                <c:pt idx="1758">
                  <c:v>5.6656999999999975</c:v>
                </c:pt>
                <c:pt idx="1759">
                  <c:v>40.01</c:v>
                </c:pt>
                <c:pt idx="1760">
                  <c:v>4.9000000000000004</c:v>
                </c:pt>
                <c:pt idx="1761">
                  <c:v>9.7900000000000009</c:v>
                </c:pt>
                <c:pt idx="1762">
                  <c:v>8.7000000000000011</c:v>
                </c:pt>
                <c:pt idx="1763">
                  <c:v>4.8248999999999889</c:v>
                </c:pt>
                <c:pt idx="1764">
                  <c:v>3.2600000000000002</c:v>
                </c:pt>
                <c:pt idx="1765">
                  <c:v>2.7113</c:v>
                </c:pt>
                <c:pt idx="1766">
                  <c:v>4.8</c:v>
                </c:pt>
                <c:pt idx="1767">
                  <c:v>3.2349999999999999</c:v>
                </c:pt>
                <c:pt idx="1768">
                  <c:v>3.3397999999999977</c:v>
                </c:pt>
                <c:pt idx="1769">
                  <c:v>3.448</c:v>
                </c:pt>
                <c:pt idx="1770">
                  <c:v>4.1439999999999975</c:v>
                </c:pt>
                <c:pt idx="1771">
                  <c:v>5.4829999999999997</c:v>
                </c:pt>
                <c:pt idx="1772">
                  <c:v>12.510900000000001</c:v>
                </c:pt>
                <c:pt idx="1773">
                  <c:v>4.5599999999999996</c:v>
                </c:pt>
                <c:pt idx="1774">
                  <c:v>2.9939999999999998</c:v>
                </c:pt>
                <c:pt idx="1775">
                  <c:v>73.900000000000006</c:v>
                </c:pt>
                <c:pt idx="1776">
                  <c:v>4.7539999999999996</c:v>
                </c:pt>
                <c:pt idx="1777">
                  <c:v>5.415</c:v>
                </c:pt>
                <c:pt idx="1778">
                  <c:v>418</c:v>
                </c:pt>
                <c:pt idx="1779">
                  <c:v>4.8340999999999985</c:v>
                </c:pt>
                <c:pt idx="1780">
                  <c:v>61</c:v>
                </c:pt>
                <c:pt idx="1781">
                  <c:v>30.21</c:v>
                </c:pt>
                <c:pt idx="1782">
                  <c:v>2.7481000000000053</c:v>
                </c:pt>
                <c:pt idx="1783">
                  <c:v>3.7824</c:v>
                </c:pt>
                <c:pt idx="1784">
                  <c:v>14.472000000000019</c:v>
                </c:pt>
                <c:pt idx="1785">
                  <c:v>82.6</c:v>
                </c:pt>
                <c:pt idx="1786">
                  <c:v>13.870000000000006</c:v>
                </c:pt>
                <c:pt idx="1787">
                  <c:v>9.8790000000000067</c:v>
                </c:pt>
                <c:pt idx="1788">
                  <c:v>4.5730000000000004</c:v>
                </c:pt>
                <c:pt idx="1789">
                  <c:v>5.5354999999999999</c:v>
                </c:pt>
                <c:pt idx="1790">
                  <c:v>5.8619999999999965</c:v>
                </c:pt>
                <c:pt idx="1791">
                  <c:v>28</c:v>
                </c:pt>
                <c:pt idx="1792">
                  <c:v>2.6747000000000001</c:v>
                </c:pt>
                <c:pt idx="1793">
                  <c:v>3.5449000000000002</c:v>
                </c:pt>
                <c:pt idx="1794">
                  <c:v>19.760000000000002</c:v>
                </c:pt>
                <c:pt idx="1795">
                  <c:v>3</c:v>
                </c:pt>
                <c:pt idx="1796">
                  <c:v>2.3051999999999997</c:v>
                </c:pt>
                <c:pt idx="1797">
                  <c:v>22.27</c:v>
                </c:pt>
                <c:pt idx="1798">
                  <c:v>10.6</c:v>
                </c:pt>
                <c:pt idx="1799">
                  <c:v>3.0851999999999999</c:v>
                </c:pt>
                <c:pt idx="1800">
                  <c:v>410</c:v>
                </c:pt>
                <c:pt idx="1801">
                  <c:v>3.23</c:v>
                </c:pt>
                <c:pt idx="1802">
                  <c:v>3.3450099999999967</c:v>
                </c:pt>
                <c:pt idx="1803">
                  <c:v>12.850000000000019</c:v>
                </c:pt>
                <c:pt idx="1804">
                  <c:v>12.548999999999999</c:v>
                </c:pt>
                <c:pt idx="1805">
                  <c:v>2.7170000000000001</c:v>
                </c:pt>
                <c:pt idx="1806">
                  <c:v>6.9</c:v>
                </c:pt>
                <c:pt idx="1807">
                  <c:v>11.8</c:v>
                </c:pt>
                <c:pt idx="1808">
                  <c:v>3.64</c:v>
                </c:pt>
                <c:pt idx="1809">
                  <c:v>4.6360000000000001</c:v>
                </c:pt>
                <c:pt idx="1810">
                  <c:v>2.5273500000000002</c:v>
                </c:pt>
                <c:pt idx="1811">
                  <c:v>2.8099999999999987</c:v>
                </c:pt>
                <c:pt idx="1812">
                  <c:v>12.8</c:v>
                </c:pt>
                <c:pt idx="1813">
                  <c:v>6.4842000000000004</c:v>
                </c:pt>
                <c:pt idx="1814">
                  <c:v>11.143999999999998</c:v>
                </c:pt>
                <c:pt idx="1815">
                  <c:v>32.492000000000012</c:v>
                </c:pt>
                <c:pt idx="1816">
                  <c:v>2.7</c:v>
                </c:pt>
                <c:pt idx="1817">
                  <c:v>3.8489999999999998</c:v>
                </c:pt>
                <c:pt idx="1818">
                  <c:v>10.414</c:v>
                </c:pt>
                <c:pt idx="1819">
                  <c:v>10</c:v>
                </c:pt>
                <c:pt idx="1820">
                  <c:v>3.3904999999999967</c:v>
                </c:pt>
                <c:pt idx="1821">
                  <c:v>160</c:v>
                </c:pt>
                <c:pt idx="1822">
                  <c:v>24</c:v>
                </c:pt>
                <c:pt idx="1823">
                  <c:v>10.4</c:v>
                </c:pt>
                <c:pt idx="1824">
                  <c:v>4.8460000000000001</c:v>
                </c:pt>
                <c:pt idx="1825">
                  <c:v>6.0469999999999997</c:v>
                </c:pt>
                <c:pt idx="1826">
                  <c:v>155</c:v>
                </c:pt>
                <c:pt idx="1827">
                  <c:v>3</c:v>
                </c:pt>
                <c:pt idx="1828">
                  <c:v>24</c:v>
                </c:pt>
                <c:pt idx="1829">
                  <c:v>3.1519999999999997</c:v>
                </c:pt>
                <c:pt idx="1830">
                  <c:v>7.7712000000000119</c:v>
                </c:pt>
                <c:pt idx="1831">
                  <c:v>8.8560000000000247</c:v>
                </c:pt>
                <c:pt idx="1832">
                  <c:v>3.38</c:v>
                </c:pt>
                <c:pt idx="1833">
                  <c:v>2.7789999999999999</c:v>
                </c:pt>
                <c:pt idx="1834">
                  <c:v>3.9975999999999998</c:v>
                </c:pt>
                <c:pt idx="1835">
                  <c:v>6.6919999999999975</c:v>
                </c:pt>
                <c:pt idx="1836">
                  <c:v>13.6</c:v>
                </c:pt>
                <c:pt idx="1837">
                  <c:v>2.6821000000000002</c:v>
                </c:pt>
                <c:pt idx="1838">
                  <c:v>35.44</c:v>
                </c:pt>
                <c:pt idx="1839">
                  <c:v>4.8004999999999995</c:v>
                </c:pt>
                <c:pt idx="1840">
                  <c:v>8.1830000000000016</c:v>
                </c:pt>
                <c:pt idx="1841">
                  <c:v>7.2461200000000003</c:v>
                </c:pt>
                <c:pt idx="1842">
                  <c:v>2.6890000000000001</c:v>
                </c:pt>
                <c:pt idx="1843">
                  <c:v>2.4969999999999977</c:v>
                </c:pt>
                <c:pt idx="1844">
                  <c:v>12</c:v>
                </c:pt>
                <c:pt idx="1845">
                  <c:v>10.33</c:v>
                </c:pt>
                <c:pt idx="1846">
                  <c:v>5.2</c:v>
                </c:pt>
                <c:pt idx="1847">
                  <c:v>5.79</c:v>
                </c:pt>
                <c:pt idx="1848">
                  <c:v>30.84</c:v>
                </c:pt>
                <c:pt idx="1849">
                  <c:v>5.2510000000000003</c:v>
                </c:pt>
                <c:pt idx="1850">
                  <c:v>3.2890000000000001</c:v>
                </c:pt>
                <c:pt idx="1851">
                  <c:v>5.8422000000000001</c:v>
                </c:pt>
                <c:pt idx="1852">
                  <c:v>2.5488</c:v>
                </c:pt>
                <c:pt idx="1853">
                  <c:v>10.377000000000002</c:v>
                </c:pt>
                <c:pt idx="1854">
                  <c:v>8.027000000000001</c:v>
                </c:pt>
                <c:pt idx="1855">
                  <c:v>5.7937000000000003</c:v>
                </c:pt>
                <c:pt idx="1856">
                  <c:v>6</c:v>
                </c:pt>
                <c:pt idx="1857">
                  <c:v>3.0759999999999987</c:v>
                </c:pt>
                <c:pt idx="1858">
                  <c:v>3.4784999999999977</c:v>
                </c:pt>
                <c:pt idx="1859">
                  <c:v>59.1</c:v>
                </c:pt>
                <c:pt idx="1860">
                  <c:v>10.18</c:v>
                </c:pt>
                <c:pt idx="1861">
                  <c:v>4.2431999999999999</c:v>
                </c:pt>
                <c:pt idx="1862">
                  <c:v>16.7</c:v>
                </c:pt>
                <c:pt idx="1863">
                  <c:v>3.7547000000000001</c:v>
                </c:pt>
                <c:pt idx="1864">
                  <c:v>7.109</c:v>
                </c:pt>
                <c:pt idx="1865">
                  <c:v>4.4349999999999996</c:v>
                </c:pt>
                <c:pt idx="1866">
                  <c:v>908</c:v>
                </c:pt>
                <c:pt idx="1867">
                  <c:v>10.51</c:v>
                </c:pt>
                <c:pt idx="1868">
                  <c:v>15.357000000000006</c:v>
                </c:pt>
                <c:pt idx="1869">
                  <c:v>95.7</c:v>
                </c:pt>
                <c:pt idx="1870">
                  <c:v>3.5</c:v>
                </c:pt>
                <c:pt idx="1871">
                  <c:v>3.6857799999999998</c:v>
                </c:pt>
                <c:pt idx="1872">
                  <c:v>3.5482999999999998</c:v>
                </c:pt>
                <c:pt idx="1873">
                  <c:v>16.606200000000001</c:v>
                </c:pt>
                <c:pt idx="1874">
                  <c:v>4.3605999999999945</c:v>
                </c:pt>
                <c:pt idx="1875">
                  <c:v>7.6129999999999898</c:v>
                </c:pt>
                <c:pt idx="1876">
                  <c:v>7.3</c:v>
                </c:pt>
                <c:pt idx="1877">
                  <c:v>4.8899999999999997</c:v>
                </c:pt>
                <c:pt idx="1878">
                  <c:v>2.5834999999999999</c:v>
                </c:pt>
                <c:pt idx="1879">
                  <c:v>4.1693999999999996</c:v>
                </c:pt>
                <c:pt idx="1880">
                  <c:v>5</c:v>
                </c:pt>
                <c:pt idx="1881">
                  <c:v>10.130000000000001</c:v>
                </c:pt>
                <c:pt idx="1882">
                  <c:v>33.300000000000004</c:v>
                </c:pt>
                <c:pt idx="1883">
                  <c:v>3.4389999999999987</c:v>
                </c:pt>
                <c:pt idx="1884">
                  <c:v>2.94</c:v>
                </c:pt>
                <c:pt idx="1885">
                  <c:v>19.55</c:v>
                </c:pt>
                <c:pt idx="1886">
                  <c:v>10.4306</c:v>
                </c:pt>
                <c:pt idx="1887">
                  <c:v>178</c:v>
                </c:pt>
                <c:pt idx="1888">
                  <c:v>3.9109999999999987</c:v>
                </c:pt>
                <c:pt idx="1889">
                  <c:v>112</c:v>
                </c:pt>
                <c:pt idx="1890">
                  <c:v>2.71</c:v>
                </c:pt>
                <c:pt idx="1891">
                  <c:v>3.7824</c:v>
                </c:pt>
                <c:pt idx="1892">
                  <c:v>2.7749999999999999</c:v>
                </c:pt>
                <c:pt idx="1893">
                  <c:v>2.5857000000000001</c:v>
                </c:pt>
                <c:pt idx="1894">
                  <c:v>2.266</c:v>
                </c:pt>
                <c:pt idx="1895">
                  <c:v>23.02</c:v>
                </c:pt>
                <c:pt idx="1896">
                  <c:v>5.35299999999999</c:v>
                </c:pt>
                <c:pt idx="1897">
                  <c:v>2.88</c:v>
                </c:pt>
                <c:pt idx="1898">
                  <c:v>2.427</c:v>
                </c:pt>
                <c:pt idx="1899">
                  <c:v>79.3</c:v>
                </c:pt>
                <c:pt idx="1900">
                  <c:v>5.173</c:v>
                </c:pt>
                <c:pt idx="1901">
                  <c:v>6.3819999999999997</c:v>
                </c:pt>
                <c:pt idx="1902">
                  <c:v>3.55</c:v>
                </c:pt>
                <c:pt idx="1903">
                  <c:v>7.2</c:v>
                </c:pt>
                <c:pt idx="1904">
                  <c:v>2.68</c:v>
                </c:pt>
                <c:pt idx="1905">
                  <c:v>9.89</c:v>
                </c:pt>
                <c:pt idx="1906">
                  <c:v>2.8849999999999998</c:v>
                </c:pt>
                <c:pt idx="1907">
                  <c:v>3.7330000000000001</c:v>
                </c:pt>
                <c:pt idx="1908">
                  <c:v>3.01</c:v>
                </c:pt>
                <c:pt idx="1909">
                  <c:v>5.52</c:v>
                </c:pt>
                <c:pt idx="1910">
                  <c:v>7.68799999999999</c:v>
                </c:pt>
                <c:pt idx="1911">
                  <c:v>20</c:v>
                </c:pt>
                <c:pt idx="1912">
                  <c:v>3.1305000000000001</c:v>
                </c:pt>
                <c:pt idx="1913">
                  <c:v>2.5327999999999977</c:v>
                </c:pt>
                <c:pt idx="1914">
                  <c:v>3.3</c:v>
                </c:pt>
                <c:pt idx="1915">
                  <c:v>59.5</c:v>
                </c:pt>
                <c:pt idx="1916">
                  <c:v>4.9020000000000001</c:v>
                </c:pt>
                <c:pt idx="1917">
                  <c:v>6.7839999999999998</c:v>
                </c:pt>
                <c:pt idx="1918">
                  <c:v>11.9</c:v>
                </c:pt>
                <c:pt idx="1919">
                  <c:v>4</c:v>
                </c:pt>
                <c:pt idx="1920">
                  <c:v>2.6957999999999998</c:v>
                </c:pt>
                <c:pt idx="1921">
                  <c:v>2.69</c:v>
                </c:pt>
                <c:pt idx="1922">
                  <c:v>2.8847</c:v>
                </c:pt>
                <c:pt idx="1923">
                  <c:v>5.0569999999999995</c:v>
                </c:pt>
                <c:pt idx="1924">
                  <c:v>4.4242999999999997</c:v>
                </c:pt>
                <c:pt idx="1925">
                  <c:v>2.7063000000000001</c:v>
                </c:pt>
                <c:pt idx="1926">
                  <c:v>5.0522</c:v>
                </c:pt>
                <c:pt idx="1927">
                  <c:v>11.68</c:v>
                </c:pt>
                <c:pt idx="1928">
                  <c:v>15.515000000000002</c:v>
                </c:pt>
                <c:pt idx="1929">
                  <c:v>5.25</c:v>
                </c:pt>
                <c:pt idx="1930">
                  <c:v>2.7359999999999998</c:v>
                </c:pt>
                <c:pt idx="1931">
                  <c:v>74.819999999999993</c:v>
                </c:pt>
                <c:pt idx="1932">
                  <c:v>6.8279999999999879</c:v>
                </c:pt>
                <c:pt idx="1933">
                  <c:v>3.11</c:v>
                </c:pt>
                <c:pt idx="1934">
                  <c:v>4.4870000000000001</c:v>
                </c:pt>
                <c:pt idx="1935">
                  <c:v>6.5937000000000001</c:v>
                </c:pt>
                <c:pt idx="1936">
                  <c:v>29.150000000000031</c:v>
                </c:pt>
                <c:pt idx="1937">
                  <c:v>2.5</c:v>
                </c:pt>
                <c:pt idx="1938">
                  <c:v>5.3854999999999995</c:v>
                </c:pt>
                <c:pt idx="1939">
                  <c:v>1.8191999999999975</c:v>
                </c:pt>
                <c:pt idx="1940">
                  <c:v>8.2950000000000017</c:v>
                </c:pt>
                <c:pt idx="1941">
                  <c:v>4.6119999999999965</c:v>
                </c:pt>
                <c:pt idx="1942">
                  <c:v>3.27</c:v>
                </c:pt>
                <c:pt idx="1943">
                  <c:v>54.867000000000004</c:v>
                </c:pt>
                <c:pt idx="1944">
                  <c:v>3.3341999999999987</c:v>
                </c:pt>
                <c:pt idx="1945">
                  <c:v>3.0349999999999997</c:v>
                </c:pt>
                <c:pt idx="1946">
                  <c:v>8.8000000000000007</c:v>
                </c:pt>
                <c:pt idx="1947">
                  <c:v>16.7</c:v>
                </c:pt>
                <c:pt idx="1948">
                  <c:v>35.300000000000004</c:v>
                </c:pt>
                <c:pt idx="1949">
                  <c:v>5.508</c:v>
                </c:pt>
                <c:pt idx="1950">
                  <c:v>2.7890000000000001</c:v>
                </c:pt>
                <c:pt idx="1951">
                  <c:v>5.0549999999999899</c:v>
                </c:pt>
                <c:pt idx="1952">
                  <c:v>56.6</c:v>
                </c:pt>
                <c:pt idx="1953">
                  <c:v>2.7269999999999999</c:v>
                </c:pt>
                <c:pt idx="1954">
                  <c:v>2.6749999999999998</c:v>
                </c:pt>
                <c:pt idx="1955">
                  <c:v>6.8849999999999945</c:v>
                </c:pt>
                <c:pt idx="1956">
                  <c:v>50</c:v>
                </c:pt>
                <c:pt idx="1957">
                  <c:v>3.5855999999999999</c:v>
                </c:pt>
                <c:pt idx="1958">
                  <c:v>12.913400000000006</c:v>
                </c:pt>
                <c:pt idx="1959">
                  <c:v>4.79</c:v>
                </c:pt>
                <c:pt idx="1960">
                  <c:v>3.3749999999999987</c:v>
                </c:pt>
                <c:pt idx="1961">
                  <c:v>10</c:v>
                </c:pt>
                <c:pt idx="1962">
                  <c:v>20</c:v>
                </c:pt>
                <c:pt idx="1963">
                  <c:v>5.68</c:v>
                </c:pt>
                <c:pt idx="1964">
                  <c:v>2.6259000000000001</c:v>
                </c:pt>
                <c:pt idx="1965">
                  <c:v>3.36</c:v>
                </c:pt>
                <c:pt idx="1966">
                  <c:v>48.6</c:v>
                </c:pt>
                <c:pt idx="1967">
                  <c:v>9.6</c:v>
                </c:pt>
                <c:pt idx="1968">
                  <c:v>8.5860000000000003</c:v>
                </c:pt>
                <c:pt idx="1969">
                  <c:v>4.5069999999999997</c:v>
                </c:pt>
                <c:pt idx="1970">
                  <c:v>5.35299999999999</c:v>
                </c:pt>
                <c:pt idx="1971">
                  <c:v>2.4138999999999977</c:v>
                </c:pt>
                <c:pt idx="1972">
                  <c:v>5.48</c:v>
                </c:pt>
                <c:pt idx="1973">
                  <c:v>12</c:v>
                </c:pt>
                <c:pt idx="1974">
                  <c:v>7.7329999999999997</c:v>
                </c:pt>
                <c:pt idx="1975">
                  <c:v>4.6579999999999897</c:v>
                </c:pt>
                <c:pt idx="1976">
                  <c:v>6.8428999999999975</c:v>
                </c:pt>
                <c:pt idx="1977">
                  <c:v>99</c:v>
                </c:pt>
                <c:pt idx="1978">
                  <c:v>4.5095999999999998</c:v>
                </c:pt>
                <c:pt idx="1979">
                  <c:v>3.7</c:v>
                </c:pt>
                <c:pt idx="1980">
                  <c:v>3.367</c:v>
                </c:pt>
                <c:pt idx="1981">
                  <c:v>35.36</c:v>
                </c:pt>
                <c:pt idx="1982">
                  <c:v>4.16779999999999</c:v>
                </c:pt>
                <c:pt idx="1983">
                  <c:v>10</c:v>
                </c:pt>
                <c:pt idx="1984">
                  <c:v>2.15</c:v>
                </c:pt>
                <c:pt idx="1985">
                  <c:v>2.7736999999999998</c:v>
                </c:pt>
                <c:pt idx="1986">
                  <c:v>8.3920000000000048</c:v>
                </c:pt>
                <c:pt idx="1987">
                  <c:v>7.2</c:v>
                </c:pt>
                <c:pt idx="1988">
                  <c:v>2.46</c:v>
                </c:pt>
                <c:pt idx="1989">
                  <c:v>5.633</c:v>
                </c:pt>
                <c:pt idx="1990">
                  <c:v>15.41</c:v>
                </c:pt>
                <c:pt idx="1991">
                  <c:v>8.6930000000000014</c:v>
                </c:pt>
                <c:pt idx="1992">
                  <c:v>5.8287999999999975</c:v>
                </c:pt>
                <c:pt idx="1993">
                  <c:v>8.3800000000000008</c:v>
                </c:pt>
                <c:pt idx="1994">
                  <c:v>7.1</c:v>
                </c:pt>
                <c:pt idx="1995">
                  <c:v>8.6028000000000002</c:v>
                </c:pt>
                <c:pt idx="1996">
                  <c:v>3.3277999999999999</c:v>
                </c:pt>
                <c:pt idx="1997">
                  <c:v>4.88</c:v>
                </c:pt>
                <c:pt idx="1998">
                  <c:v>5.8939999999999975</c:v>
                </c:pt>
                <c:pt idx="1999">
                  <c:v>235</c:v>
                </c:pt>
                <c:pt idx="2000">
                  <c:v>8.3025000000000233</c:v>
                </c:pt>
                <c:pt idx="2001">
                  <c:v>3.57</c:v>
                </c:pt>
                <c:pt idx="2002">
                  <c:v>38.143000000000001</c:v>
                </c:pt>
                <c:pt idx="2003">
                  <c:v>54.4</c:v>
                </c:pt>
                <c:pt idx="2004">
                  <c:v>7.4130000000000003</c:v>
                </c:pt>
                <c:pt idx="2005">
                  <c:v>2.5305999999999997</c:v>
                </c:pt>
                <c:pt idx="2006">
                  <c:v>3.6231000000000053</c:v>
                </c:pt>
                <c:pt idx="2007">
                  <c:v>16.03</c:v>
                </c:pt>
                <c:pt idx="2008">
                  <c:v>12</c:v>
                </c:pt>
                <c:pt idx="2009">
                  <c:v>8.7690000000000001</c:v>
                </c:pt>
                <c:pt idx="2010">
                  <c:v>5.2008000000000001</c:v>
                </c:pt>
                <c:pt idx="2011">
                  <c:v>12.5495</c:v>
                </c:pt>
                <c:pt idx="2012">
                  <c:v>47.32</c:v>
                </c:pt>
                <c:pt idx="2013">
                  <c:v>3.6924999999999977</c:v>
                </c:pt>
                <c:pt idx="2014">
                  <c:v>15.12</c:v>
                </c:pt>
                <c:pt idx="2015">
                  <c:v>10.685</c:v>
                </c:pt>
                <c:pt idx="2016">
                  <c:v>14.58</c:v>
                </c:pt>
                <c:pt idx="2017">
                  <c:v>3.1846000000000001</c:v>
                </c:pt>
                <c:pt idx="2018">
                  <c:v>17.899999999999999</c:v>
                </c:pt>
                <c:pt idx="2019">
                  <c:v>4.2733300000000014</c:v>
                </c:pt>
                <c:pt idx="2020">
                  <c:v>11.5</c:v>
                </c:pt>
                <c:pt idx="2021">
                  <c:v>2.8949999999999987</c:v>
                </c:pt>
                <c:pt idx="2022">
                  <c:v>3.14</c:v>
                </c:pt>
                <c:pt idx="2023">
                  <c:v>3.2</c:v>
                </c:pt>
                <c:pt idx="2024">
                  <c:v>3.6158799999999967</c:v>
                </c:pt>
                <c:pt idx="2025">
                  <c:v>86.1</c:v>
                </c:pt>
                <c:pt idx="2026">
                  <c:v>9.0220000000000002</c:v>
                </c:pt>
                <c:pt idx="2027">
                  <c:v>8.8712</c:v>
                </c:pt>
                <c:pt idx="2028">
                  <c:v>9.7009999999999987</c:v>
                </c:pt>
                <c:pt idx="2029">
                  <c:v>18.309999999999999</c:v>
                </c:pt>
                <c:pt idx="2030">
                  <c:v>29.56</c:v>
                </c:pt>
                <c:pt idx="2031">
                  <c:v>12</c:v>
                </c:pt>
                <c:pt idx="2032">
                  <c:v>3.6169199999999977</c:v>
                </c:pt>
                <c:pt idx="2033">
                  <c:v>9.4323000000000015</c:v>
                </c:pt>
                <c:pt idx="2034">
                  <c:v>32.800000000000004</c:v>
                </c:pt>
                <c:pt idx="2035">
                  <c:v>3.5349999999999997</c:v>
                </c:pt>
                <c:pt idx="2036">
                  <c:v>5.5347999999999997</c:v>
                </c:pt>
                <c:pt idx="2037">
                  <c:v>12.84</c:v>
                </c:pt>
                <c:pt idx="2038">
                  <c:v>2.54</c:v>
                </c:pt>
                <c:pt idx="2039">
                  <c:v>11.5274</c:v>
                </c:pt>
                <c:pt idx="2040">
                  <c:v>3.2606000000000002</c:v>
                </c:pt>
                <c:pt idx="2041">
                  <c:v>6.5869999999999997</c:v>
                </c:pt>
                <c:pt idx="2042">
                  <c:v>6.9080000000000004</c:v>
                </c:pt>
                <c:pt idx="2043">
                  <c:v>2.6579999999999999</c:v>
                </c:pt>
                <c:pt idx="2044">
                  <c:v>114</c:v>
                </c:pt>
                <c:pt idx="2045">
                  <c:v>3.5880000000000001</c:v>
                </c:pt>
                <c:pt idx="2046">
                  <c:v>6.2</c:v>
                </c:pt>
                <c:pt idx="2047">
                  <c:v>86</c:v>
                </c:pt>
                <c:pt idx="2048">
                  <c:v>3.1989999999999998</c:v>
                </c:pt>
                <c:pt idx="2049">
                  <c:v>12</c:v>
                </c:pt>
                <c:pt idx="2050">
                  <c:v>12</c:v>
                </c:pt>
                <c:pt idx="2051">
                  <c:v>3.3209999999999997</c:v>
                </c:pt>
                <c:pt idx="2052">
                  <c:v>33.800000000000004</c:v>
                </c:pt>
                <c:pt idx="2053">
                  <c:v>4.03</c:v>
                </c:pt>
                <c:pt idx="2054">
                  <c:v>3.7319999999999998</c:v>
                </c:pt>
                <c:pt idx="2055">
                  <c:v>6.8948999999999945</c:v>
                </c:pt>
                <c:pt idx="2056">
                  <c:v>19.399999999999999</c:v>
                </c:pt>
                <c:pt idx="2057">
                  <c:v>3.3185999999999987</c:v>
                </c:pt>
                <c:pt idx="2058">
                  <c:v>5.9300000000000024</c:v>
                </c:pt>
                <c:pt idx="2059">
                  <c:v>18.702999999999989</c:v>
                </c:pt>
                <c:pt idx="2060">
                  <c:v>4.5278999999999945</c:v>
                </c:pt>
                <c:pt idx="2061">
                  <c:v>2.5857000000000001</c:v>
                </c:pt>
                <c:pt idx="2062">
                  <c:v>4.82899999999999</c:v>
                </c:pt>
                <c:pt idx="2063">
                  <c:v>98</c:v>
                </c:pt>
                <c:pt idx="2064">
                  <c:v>3.0084</c:v>
                </c:pt>
                <c:pt idx="2065">
                  <c:v>12.218999999999999</c:v>
                </c:pt>
                <c:pt idx="2066">
                  <c:v>12.519</c:v>
                </c:pt>
                <c:pt idx="2067">
                  <c:v>2.48</c:v>
                </c:pt>
                <c:pt idx="2068">
                  <c:v>2.6865000000000001</c:v>
                </c:pt>
                <c:pt idx="2069">
                  <c:v>4.8619999999999965</c:v>
                </c:pt>
                <c:pt idx="2070">
                  <c:v>5.56</c:v>
                </c:pt>
                <c:pt idx="2071">
                  <c:v>8.11</c:v>
                </c:pt>
                <c:pt idx="2072">
                  <c:v>5.5549999999999899</c:v>
                </c:pt>
                <c:pt idx="2073">
                  <c:v>3.3329999999999953</c:v>
                </c:pt>
                <c:pt idx="2074">
                  <c:v>8.56</c:v>
                </c:pt>
                <c:pt idx="2075">
                  <c:v>6.6319999999999997</c:v>
                </c:pt>
                <c:pt idx="2076">
                  <c:v>3.1663999999999999</c:v>
                </c:pt>
                <c:pt idx="2077">
                  <c:v>9</c:v>
                </c:pt>
                <c:pt idx="2078">
                  <c:v>4.0839999999999996</c:v>
                </c:pt>
                <c:pt idx="2079">
                  <c:v>5.7344999999999997</c:v>
                </c:pt>
                <c:pt idx="2080">
                  <c:v>2.8779999999999997</c:v>
                </c:pt>
                <c:pt idx="2081">
                  <c:v>2.4496699999999967</c:v>
                </c:pt>
                <c:pt idx="2082">
                  <c:v>36.4</c:v>
                </c:pt>
                <c:pt idx="2083">
                  <c:v>30.9</c:v>
                </c:pt>
                <c:pt idx="2084">
                  <c:v>2.5041000000000002</c:v>
                </c:pt>
                <c:pt idx="2085">
                  <c:v>202</c:v>
                </c:pt>
                <c:pt idx="2086">
                  <c:v>6.79</c:v>
                </c:pt>
                <c:pt idx="2087">
                  <c:v>2.8099999999999987</c:v>
                </c:pt>
                <c:pt idx="2088">
                  <c:v>5.2700000000000014</c:v>
                </c:pt>
                <c:pt idx="2089">
                  <c:v>3.0289999999999999</c:v>
                </c:pt>
                <c:pt idx="2090">
                  <c:v>3.508</c:v>
                </c:pt>
                <c:pt idx="2091">
                  <c:v>10.96</c:v>
                </c:pt>
                <c:pt idx="2092">
                  <c:v>11.3</c:v>
                </c:pt>
                <c:pt idx="2093">
                  <c:v>7.7320000000000002</c:v>
                </c:pt>
                <c:pt idx="2094">
                  <c:v>69</c:v>
                </c:pt>
                <c:pt idx="2095">
                  <c:v>9.5</c:v>
                </c:pt>
                <c:pt idx="2096">
                  <c:v>3.8883000000000001</c:v>
                </c:pt>
                <c:pt idx="2097">
                  <c:v>66</c:v>
                </c:pt>
                <c:pt idx="2098">
                  <c:v>9.16</c:v>
                </c:pt>
                <c:pt idx="2099">
                  <c:v>6.9639999999999995</c:v>
                </c:pt>
                <c:pt idx="2100">
                  <c:v>3.6202999999999999</c:v>
                </c:pt>
                <c:pt idx="2101">
                  <c:v>3.6873000000000054</c:v>
                </c:pt>
                <c:pt idx="2102">
                  <c:v>15</c:v>
                </c:pt>
                <c:pt idx="2103">
                  <c:v>2.5514999999999977</c:v>
                </c:pt>
                <c:pt idx="2104">
                  <c:v>3.6335999999999999</c:v>
                </c:pt>
                <c:pt idx="2105">
                  <c:v>2.8161999999999967</c:v>
                </c:pt>
                <c:pt idx="2106">
                  <c:v>3.0419999999999998</c:v>
                </c:pt>
                <c:pt idx="2107">
                  <c:v>3.9676900000000002</c:v>
                </c:pt>
                <c:pt idx="2108">
                  <c:v>2.8466999999999967</c:v>
                </c:pt>
                <c:pt idx="2109">
                  <c:v>32.25</c:v>
                </c:pt>
                <c:pt idx="2110">
                  <c:v>5.2744999999999997</c:v>
                </c:pt>
                <c:pt idx="2111">
                  <c:v>18</c:v>
                </c:pt>
                <c:pt idx="2112">
                  <c:v>5.6950999999999965</c:v>
                </c:pt>
                <c:pt idx="2113">
                  <c:v>14.75</c:v>
                </c:pt>
                <c:pt idx="2114">
                  <c:v>16.7</c:v>
                </c:pt>
                <c:pt idx="2115">
                  <c:v>2.9257</c:v>
                </c:pt>
                <c:pt idx="2116">
                  <c:v>5.5309999999999997</c:v>
                </c:pt>
                <c:pt idx="2117">
                  <c:v>5.3712000000000097</c:v>
                </c:pt>
                <c:pt idx="2118">
                  <c:v>2.7484000000000002</c:v>
                </c:pt>
                <c:pt idx="2119">
                  <c:v>11.54</c:v>
                </c:pt>
                <c:pt idx="2120">
                  <c:v>9.8760000000000048</c:v>
                </c:pt>
                <c:pt idx="2121">
                  <c:v>5.3282999999999996</c:v>
                </c:pt>
                <c:pt idx="2122">
                  <c:v>5.2</c:v>
                </c:pt>
                <c:pt idx="2123">
                  <c:v>13.62</c:v>
                </c:pt>
                <c:pt idx="2124">
                  <c:v>9.3768000000000047</c:v>
                </c:pt>
                <c:pt idx="2125">
                  <c:v>6.8</c:v>
                </c:pt>
                <c:pt idx="2126">
                  <c:v>14</c:v>
                </c:pt>
                <c:pt idx="2127">
                  <c:v>6</c:v>
                </c:pt>
                <c:pt idx="2128">
                  <c:v>3.96</c:v>
                </c:pt>
                <c:pt idx="2129">
                  <c:v>11.130999999999998</c:v>
                </c:pt>
                <c:pt idx="2130">
                  <c:v>24</c:v>
                </c:pt>
                <c:pt idx="2131">
                  <c:v>12</c:v>
                </c:pt>
                <c:pt idx="2132">
                  <c:v>3.5745999999999998</c:v>
                </c:pt>
                <c:pt idx="2133">
                  <c:v>2.79</c:v>
                </c:pt>
                <c:pt idx="2134">
                  <c:v>3.27915</c:v>
                </c:pt>
                <c:pt idx="2135">
                  <c:v>31.4</c:v>
                </c:pt>
                <c:pt idx="2136">
                  <c:v>3.9059999999999997</c:v>
                </c:pt>
                <c:pt idx="2137">
                  <c:v>2.7778</c:v>
                </c:pt>
                <c:pt idx="2138">
                  <c:v>6.2098000000000004</c:v>
                </c:pt>
                <c:pt idx="2139">
                  <c:v>11.890500000000021</c:v>
                </c:pt>
                <c:pt idx="2140">
                  <c:v>2.84</c:v>
                </c:pt>
                <c:pt idx="2141">
                  <c:v>6</c:v>
                </c:pt>
                <c:pt idx="2142">
                  <c:v>5.69599999999999</c:v>
                </c:pt>
                <c:pt idx="2143">
                  <c:v>9.4</c:v>
                </c:pt>
                <c:pt idx="2144">
                  <c:v>103</c:v>
                </c:pt>
                <c:pt idx="2145">
                  <c:v>19.100000000000001</c:v>
                </c:pt>
                <c:pt idx="2146">
                  <c:v>4.5599999999999996</c:v>
                </c:pt>
                <c:pt idx="2147">
                  <c:v>3.323</c:v>
                </c:pt>
                <c:pt idx="2148">
                  <c:v>4.9930000000000003</c:v>
                </c:pt>
                <c:pt idx="2149">
                  <c:v>5.10299999999999</c:v>
                </c:pt>
                <c:pt idx="2150">
                  <c:v>6.34499999999999</c:v>
                </c:pt>
                <c:pt idx="2151">
                  <c:v>12</c:v>
                </c:pt>
                <c:pt idx="2152">
                  <c:v>5.26</c:v>
                </c:pt>
                <c:pt idx="2153">
                  <c:v>17.5</c:v>
                </c:pt>
                <c:pt idx="2154">
                  <c:v>6.8</c:v>
                </c:pt>
                <c:pt idx="2155">
                  <c:v>5.7</c:v>
                </c:pt>
                <c:pt idx="2156">
                  <c:v>4.6819999999999995</c:v>
                </c:pt>
                <c:pt idx="2157">
                  <c:v>28</c:v>
                </c:pt>
                <c:pt idx="2158">
                  <c:v>34.07</c:v>
                </c:pt>
                <c:pt idx="2159">
                  <c:v>4.9390000000000107</c:v>
                </c:pt>
                <c:pt idx="2160">
                  <c:v>7.5208999999999975</c:v>
                </c:pt>
                <c:pt idx="2161">
                  <c:v>3.677</c:v>
                </c:pt>
                <c:pt idx="2162">
                  <c:v>3.32</c:v>
                </c:pt>
                <c:pt idx="2163">
                  <c:v>4.0636999999999999</c:v>
                </c:pt>
                <c:pt idx="2164">
                  <c:v>105.7</c:v>
                </c:pt>
                <c:pt idx="2165">
                  <c:v>11.605</c:v>
                </c:pt>
                <c:pt idx="2166">
                  <c:v>40</c:v>
                </c:pt>
                <c:pt idx="2167">
                  <c:v>3.16</c:v>
                </c:pt>
                <c:pt idx="2168">
                  <c:v>2.5779999999999998</c:v>
                </c:pt>
                <c:pt idx="2169">
                  <c:v>12.3</c:v>
                </c:pt>
                <c:pt idx="2170">
                  <c:v>2.4289000000000001</c:v>
                </c:pt>
                <c:pt idx="2171">
                  <c:v>5.0830000000000002</c:v>
                </c:pt>
                <c:pt idx="2172">
                  <c:v>8.9600000000000026</c:v>
                </c:pt>
                <c:pt idx="2173">
                  <c:v>2.7883000000000053</c:v>
                </c:pt>
                <c:pt idx="2174">
                  <c:v>69.2</c:v>
                </c:pt>
                <c:pt idx="2175">
                  <c:v>7.8460000000000001</c:v>
                </c:pt>
                <c:pt idx="2176">
                  <c:v>13.828000000000001</c:v>
                </c:pt>
                <c:pt idx="2177">
                  <c:v>8.4170000000000016</c:v>
                </c:pt>
                <c:pt idx="2178">
                  <c:v>5.343</c:v>
                </c:pt>
                <c:pt idx="2179">
                  <c:v>111</c:v>
                </c:pt>
                <c:pt idx="2180">
                  <c:v>9.8140000000000001</c:v>
                </c:pt>
                <c:pt idx="2181">
                  <c:v>5.81</c:v>
                </c:pt>
                <c:pt idx="2182">
                  <c:v>4.2553999999999998</c:v>
                </c:pt>
                <c:pt idx="2183">
                  <c:v>3.7690000000000001</c:v>
                </c:pt>
                <c:pt idx="2184">
                  <c:v>86</c:v>
                </c:pt>
                <c:pt idx="2185">
                  <c:v>4.0175999999999945</c:v>
                </c:pt>
                <c:pt idx="2186">
                  <c:v>10.59</c:v>
                </c:pt>
                <c:pt idx="2187">
                  <c:v>5.78</c:v>
                </c:pt>
                <c:pt idx="2188">
                  <c:v>9.4030000000000005</c:v>
                </c:pt>
                <c:pt idx="2189">
                  <c:v>2.7579600000000002</c:v>
                </c:pt>
                <c:pt idx="2190">
                  <c:v>2.8957999999999977</c:v>
                </c:pt>
                <c:pt idx="2191">
                  <c:v>3.13</c:v>
                </c:pt>
                <c:pt idx="2192">
                  <c:v>74.910000000000025</c:v>
                </c:pt>
                <c:pt idx="2193">
                  <c:v>6.109</c:v>
                </c:pt>
                <c:pt idx="2194">
                  <c:v>5.2</c:v>
                </c:pt>
                <c:pt idx="2195">
                  <c:v>4.6819999999999995</c:v>
                </c:pt>
                <c:pt idx="2196">
                  <c:v>11.209999999999999</c:v>
                </c:pt>
                <c:pt idx="2197">
                  <c:v>3.524</c:v>
                </c:pt>
                <c:pt idx="2198">
                  <c:v>4.0658999999999965</c:v>
                </c:pt>
                <c:pt idx="2199">
                  <c:v>31.610000000000031</c:v>
                </c:pt>
                <c:pt idx="2200">
                  <c:v>3.8699999999999997</c:v>
                </c:pt>
                <c:pt idx="2201">
                  <c:v>75.3</c:v>
                </c:pt>
                <c:pt idx="2202">
                  <c:v>2.9109999999999987</c:v>
                </c:pt>
                <c:pt idx="2203">
                  <c:v>3.3949999999999987</c:v>
                </c:pt>
                <c:pt idx="2204">
                  <c:v>3.5861999999999998</c:v>
                </c:pt>
                <c:pt idx="2205">
                  <c:v>7.615999999999989</c:v>
                </c:pt>
                <c:pt idx="2206">
                  <c:v>9.6</c:v>
                </c:pt>
                <c:pt idx="2207">
                  <c:v>212</c:v>
                </c:pt>
                <c:pt idx="2208">
                  <c:v>3.4049999999999998</c:v>
                </c:pt>
                <c:pt idx="2209">
                  <c:v>2.9668999999999977</c:v>
                </c:pt>
                <c:pt idx="2210">
                  <c:v>6.5659999999999945</c:v>
                </c:pt>
                <c:pt idx="2211">
                  <c:v>5.5469999999999997</c:v>
                </c:pt>
                <c:pt idx="2212">
                  <c:v>3.0719999999999987</c:v>
                </c:pt>
                <c:pt idx="2213">
                  <c:v>28.02</c:v>
                </c:pt>
                <c:pt idx="2214">
                  <c:v>7.33</c:v>
                </c:pt>
                <c:pt idx="2215">
                  <c:v>8.81</c:v>
                </c:pt>
                <c:pt idx="2216">
                  <c:v>18.53</c:v>
                </c:pt>
                <c:pt idx="2217">
                  <c:v>10.7</c:v>
                </c:pt>
                <c:pt idx="2218">
                  <c:v>14.666</c:v>
                </c:pt>
                <c:pt idx="2219">
                  <c:v>2.5931999999999999</c:v>
                </c:pt>
                <c:pt idx="2220">
                  <c:v>3.6749999999999998</c:v>
                </c:pt>
                <c:pt idx="2221">
                  <c:v>8.6386999999999983</c:v>
                </c:pt>
                <c:pt idx="2222">
                  <c:v>4.6129999999999898</c:v>
                </c:pt>
                <c:pt idx="2223">
                  <c:v>3.137</c:v>
                </c:pt>
                <c:pt idx="2224">
                  <c:v>21.9</c:v>
                </c:pt>
                <c:pt idx="2225">
                  <c:v>2.8</c:v>
                </c:pt>
                <c:pt idx="2226">
                  <c:v>3.8</c:v>
                </c:pt>
                <c:pt idx="2227">
                  <c:v>3.23</c:v>
                </c:pt>
                <c:pt idx="2228">
                  <c:v>4.3818999999999999</c:v>
                </c:pt>
                <c:pt idx="2229">
                  <c:v>13.56</c:v>
                </c:pt>
                <c:pt idx="2230">
                  <c:v>3.9019999999999997</c:v>
                </c:pt>
                <c:pt idx="2231">
                  <c:v>5.492</c:v>
                </c:pt>
                <c:pt idx="2232">
                  <c:v>13.2</c:v>
                </c:pt>
                <c:pt idx="2233">
                  <c:v>30.5</c:v>
                </c:pt>
                <c:pt idx="2234">
                  <c:v>3.8</c:v>
                </c:pt>
                <c:pt idx="2235">
                  <c:v>4.3099999999999996</c:v>
                </c:pt>
                <c:pt idx="2236">
                  <c:v>211</c:v>
                </c:pt>
                <c:pt idx="2237">
                  <c:v>5.3</c:v>
                </c:pt>
                <c:pt idx="2238">
                  <c:v>32.520000000000003</c:v>
                </c:pt>
                <c:pt idx="2239">
                  <c:v>6.2139999999999995</c:v>
                </c:pt>
                <c:pt idx="2240">
                  <c:v>3.79</c:v>
                </c:pt>
                <c:pt idx="2241">
                  <c:v>24</c:v>
                </c:pt>
                <c:pt idx="2242">
                  <c:v>46</c:v>
                </c:pt>
                <c:pt idx="2243">
                  <c:v>3.1359999999999997</c:v>
                </c:pt>
                <c:pt idx="2244">
                  <c:v>5.7161</c:v>
                </c:pt>
                <c:pt idx="2245">
                  <c:v>6.5359999999999996</c:v>
                </c:pt>
                <c:pt idx="2246">
                  <c:v>24</c:v>
                </c:pt>
                <c:pt idx="2247">
                  <c:v>67.400000000000006</c:v>
                </c:pt>
                <c:pt idx="2248">
                  <c:v>2.6</c:v>
                </c:pt>
                <c:pt idx="2249">
                  <c:v>73.97</c:v>
                </c:pt>
                <c:pt idx="2250">
                  <c:v>2.6335999999999999</c:v>
                </c:pt>
                <c:pt idx="2251">
                  <c:v>4.7</c:v>
                </c:pt>
                <c:pt idx="2252">
                  <c:v>3.8039999999999998</c:v>
                </c:pt>
                <c:pt idx="2253">
                  <c:v>5.5</c:v>
                </c:pt>
                <c:pt idx="2254">
                  <c:v>4.68</c:v>
                </c:pt>
                <c:pt idx="2255">
                  <c:v>3.4467999999999988</c:v>
                </c:pt>
                <c:pt idx="2256">
                  <c:v>9</c:v>
                </c:pt>
                <c:pt idx="2257">
                  <c:v>66.132999999999981</c:v>
                </c:pt>
                <c:pt idx="2258">
                  <c:v>4.5527169999999897</c:v>
                </c:pt>
                <c:pt idx="2259">
                  <c:v>3</c:v>
                </c:pt>
                <c:pt idx="2260">
                  <c:v>7.5839999999999996</c:v>
                </c:pt>
                <c:pt idx="2261">
                  <c:v>24.884</c:v>
                </c:pt>
                <c:pt idx="2262">
                  <c:v>33.53</c:v>
                </c:pt>
                <c:pt idx="2263">
                  <c:v>3.2038000000000002</c:v>
                </c:pt>
                <c:pt idx="2264">
                  <c:v>7.56</c:v>
                </c:pt>
                <c:pt idx="2265">
                  <c:v>6.21</c:v>
                </c:pt>
                <c:pt idx="2266">
                  <c:v>4.8</c:v>
                </c:pt>
                <c:pt idx="2267">
                  <c:v>2.798</c:v>
                </c:pt>
                <c:pt idx="2268">
                  <c:v>8.7199699999999982</c:v>
                </c:pt>
                <c:pt idx="2269">
                  <c:v>3.028</c:v>
                </c:pt>
                <c:pt idx="2270">
                  <c:v>9.713000000000001</c:v>
                </c:pt>
                <c:pt idx="2271">
                  <c:v>18</c:v>
                </c:pt>
                <c:pt idx="2272">
                  <c:v>10.638999999999999</c:v>
                </c:pt>
                <c:pt idx="2273">
                  <c:v>2.7093200000000048</c:v>
                </c:pt>
                <c:pt idx="2274">
                  <c:v>250</c:v>
                </c:pt>
                <c:pt idx="2275">
                  <c:v>500</c:v>
                </c:pt>
                <c:pt idx="2276">
                  <c:v>2.5157999999999987</c:v>
                </c:pt>
                <c:pt idx="2277">
                  <c:v>6.984</c:v>
                </c:pt>
                <c:pt idx="2278">
                  <c:v>10.768000000000001</c:v>
                </c:pt>
                <c:pt idx="2279">
                  <c:v>7.3639999999999946</c:v>
                </c:pt>
                <c:pt idx="2280">
                  <c:v>6.173</c:v>
                </c:pt>
                <c:pt idx="2281">
                  <c:v>4.1744999999999965</c:v>
                </c:pt>
                <c:pt idx="2282">
                  <c:v>7.78</c:v>
                </c:pt>
                <c:pt idx="2283">
                  <c:v>3.0359999999999987</c:v>
                </c:pt>
                <c:pt idx="2284">
                  <c:v>96.5</c:v>
                </c:pt>
                <c:pt idx="2285">
                  <c:v>17.3</c:v>
                </c:pt>
                <c:pt idx="2286">
                  <c:v>146.80000000000001</c:v>
                </c:pt>
                <c:pt idx="2287">
                  <c:v>25.939999999999987</c:v>
                </c:pt>
                <c:pt idx="2288">
                  <c:v>2.5389999999999997</c:v>
                </c:pt>
                <c:pt idx="2289">
                  <c:v>12</c:v>
                </c:pt>
                <c:pt idx="2290">
                  <c:v>3.0276000000000001</c:v>
                </c:pt>
                <c:pt idx="2291">
                  <c:v>6.13</c:v>
                </c:pt>
                <c:pt idx="2292">
                  <c:v>2.9182999999999977</c:v>
                </c:pt>
                <c:pt idx="2293">
                  <c:v>24</c:v>
                </c:pt>
                <c:pt idx="2294">
                  <c:v>16.747</c:v>
                </c:pt>
                <c:pt idx="2295">
                  <c:v>7.8820199999999945</c:v>
                </c:pt>
                <c:pt idx="2296">
                  <c:v>18.3</c:v>
                </c:pt>
                <c:pt idx="2297">
                  <c:v>7.2639999999999985</c:v>
                </c:pt>
                <c:pt idx="2298">
                  <c:v>3.7800000000000002</c:v>
                </c:pt>
                <c:pt idx="2299">
                  <c:v>6.4366000000000119</c:v>
                </c:pt>
                <c:pt idx="2300">
                  <c:v>11.847</c:v>
                </c:pt>
                <c:pt idx="2301">
                  <c:v>40.32</c:v>
                </c:pt>
                <c:pt idx="2302">
                  <c:v>9.4880000000000013</c:v>
                </c:pt>
                <c:pt idx="2303">
                  <c:v>170</c:v>
                </c:pt>
                <c:pt idx="2304">
                  <c:v>2.8989999999999987</c:v>
                </c:pt>
                <c:pt idx="2305">
                  <c:v>11.4</c:v>
                </c:pt>
                <c:pt idx="2306">
                  <c:v>5.0999999999999996</c:v>
                </c:pt>
                <c:pt idx="2307">
                  <c:v>18.291</c:v>
                </c:pt>
                <c:pt idx="2308">
                  <c:v>3.62</c:v>
                </c:pt>
                <c:pt idx="2309">
                  <c:v>114</c:v>
                </c:pt>
                <c:pt idx="2310">
                  <c:v>18.446000000000002</c:v>
                </c:pt>
                <c:pt idx="2311">
                  <c:v>12.040999999999999</c:v>
                </c:pt>
                <c:pt idx="2312">
                  <c:v>8.3000000000000007</c:v>
                </c:pt>
                <c:pt idx="2313">
                  <c:v>3.3161999999999967</c:v>
                </c:pt>
                <c:pt idx="2314">
                  <c:v>6.5</c:v>
                </c:pt>
                <c:pt idx="2315">
                  <c:v>2.4899999999999998</c:v>
                </c:pt>
                <c:pt idx="2316">
                  <c:v>2.5767999999999978</c:v>
                </c:pt>
                <c:pt idx="2317">
                  <c:v>8.2439999999999998</c:v>
                </c:pt>
                <c:pt idx="2318">
                  <c:v>4.1899999999999995</c:v>
                </c:pt>
                <c:pt idx="2319">
                  <c:v>26</c:v>
                </c:pt>
                <c:pt idx="2320">
                  <c:v>47</c:v>
                </c:pt>
                <c:pt idx="2321">
                  <c:v>2.5824699999999967</c:v>
                </c:pt>
                <c:pt idx="2322">
                  <c:v>3.9849999999999999</c:v>
                </c:pt>
                <c:pt idx="2323">
                  <c:v>3.21</c:v>
                </c:pt>
                <c:pt idx="2324">
                  <c:v>2.5230999999999999</c:v>
                </c:pt>
                <c:pt idx="2325">
                  <c:v>10.441000000000001</c:v>
                </c:pt>
                <c:pt idx="2326">
                  <c:v>12.962000000000021</c:v>
                </c:pt>
                <c:pt idx="2327">
                  <c:v>2.8329999999999953</c:v>
                </c:pt>
                <c:pt idx="2328">
                  <c:v>14.183</c:v>
                </c:pt>
                <c:pt idx="2329">
                  <c:v>4.8899999999999997</c:v>
                </c:pt>
                <c:pt idx="2330">
                  <c:v>5.2896000000000107</c:v>
                </c:pt>
                <c:pt idx="2331">
                  <c:v>24</c:v>
                </c:pt>
                <c:pt idx="2332">
                  <c:v>8.67</c:v>
                </c:pt>
                <c:pt idx="2333">
                  <c:v>6.1829999999999945</c:v>
                </c:pt>
                <c:pt idx="2334">
                  <c:v>10</c:v>
                </c:pt>
                <c:pt idx="2335">
                  <c:v>12</c:v>
                </c:pt>
                <c:pt idx="2336">
                  <c:v>4.5939999999999985</c:v>
                </c:pt>
                <c:pt idx="2337">
                  <c:v>2.4119999999999977</c:v>
                </c:pt>
                <c:pt idx="2338">
                  <c:v>3.6359900000000001</c:v>
                </c:pt>
                <c:pt idx="2339">
                  <c:v>4.2666000000000004</c:v>
                </c:pt>
                <c:pt idx="2340">
                  <c:v>2.988</c:v>
                </c:pt>
                <c:pt idx="2341">
                  <c:v>4.7779999999999996</c:v>
                </c:pt>
                <c:pt idx="2342">
                  <c:v>2.7600000000000002</c:v>
                </c:pt>
                <c:pt idx="2343">
                  <c:v>4.907</c:v>
                </c:pt>
                <c:pt idx="2344">
                  <c:v>9.93</c:v>
                </c:pt>
                <c:pt idx="2345">
                  <c:v>12</c:v>
                </c:pt>
                <c:pt idx="2346">
                  <c:v>4.5199999999999996</c:v>
                </c:pt>
                <c:pt idx="2347">
                  <c:v>4.0363199999999999</c:v>
                </c:pt>
                <c:pt idx="2348">
                  <c:v>16.47</c:v>
                </c:pt>
                <c:pt idx="2349">
                  <c:v>4.6279999999999859</c:v>
                </c:pt>
                <c:pt idx="2350">
                  <c:v>30.959999999999987</c:v>
                </c:pt>
                <c:pt idx="2351">
                  <c:v>5.4939999999999998</c:v>
                </c:pt>
                <c:pt idx="2352">
                  <c:v>4.7354000000000003</c:v>
                </c:pt>
                <c:pt idx="2353">
                  <c:v>3.5943000000000001</c:v>
                </c:pt>
                <c:pt idx="2354">
                  <c:v>11.107000000000001</c:v>
                </c:pt>
                <c:pt idx="2355">
                  <c:v>2.8095599999999967</c:v>
                </c:pt>
                <c:pt idx="2356">
                  <c:v>14.4</c:v>
                </c:pt>
                <c:pt idx="2357">
                  <c:v>4.0919999999999996</c:v>
                </c:pt>
                <c:pt idx="2358">
                  <c:v>64.082999999999998</c:v>
                </c:pt>
                <c:pt idx="2359">
                  <c:v>3.6359999999999997</c:v>
                </c:pt>
                <c:pt idx="2360">
                  <c:v>2.6797999999999997</c:v>
                </c:pt>
                <c:pt idx="2361">
                  <c:v>26.37</c:v>
                </c:pt>
                <c:pt idx="2362">
                  <c:v>2.798</c:v>
                </c:pt>
                <c:pt idx="2363">
                  <c:v>50.32</c:v>
                </c:pt>
                <c:pt idx="2364">
                  <c:v>3.6579999999999999</c:v>
                </c:pt>
                <c:pt idx="2365">
                  <c:v>7.0583999999999998</c:v>
                </c:pt>
                <c:pt idx="2366">
                  <c:v>5</c:v>
                </c:pt>
                <c:pt idx="2367">
                  <c:v>2.6528999999999967</c:v>
                </c:pt>
                <c:pt idx="2368">
                  <c:v>12.38</c:v>
                </c:pt>
                <c:pt idx="2369">
                  <c:v>6.0639999999999965</c:v>
                </c:pt>
                <c:pt idx="2370">
                  <c:v>27</c:v>
                </c:pt>
                <c:pt idx="2371">
                  <c:v>6.819</c:v>
                </c:pt>
                <c:pt idx="2372">
                  <c:v>20</c:v>
                </c:pt>
                <c:pt idx="2373">
                  <c:v>8.2969999999999988</c:v>
                </c:pt>
                <c:pt idx="2374">
                  <c:v>6.7219999999999995</c:v>
                </c:pt>
                <c:pt idx="2375">
                  <c:v>12</c:v>
                </c:pt>
                <c:pt idx="2376">
                  <c:v>32</c:v>
                </c:pt>
                <c:pt idx="2377">
                  <c:v>5.98</c:v>
                </c:pt>
                <c:pt idx="2378">
                  <c:v>4.84</c:v>
                </c:pt>
                <c:pt idx="2379">
                  <c:v>4.4000000000000004</c:v>
                </c:pt>
                <c:pt idx="2380">
                  <c:v>60</c:v>
                </c:pt>
                <c:pt idx="2381">
                  <c:v>5.2963000000000013</c:v>
                </c:pt>
                <c:pt idx="2382">
                  <c:v>12.1</c:v>
                </c:pt>
                <c:pt idx="2383">
                  <c:v>2.5409999999999999</c:v>
                </c:pt>
                <c:pt idx="2384">
                  <c:v>2.9526999999999943</c:v>
                </c:pt>
                <c:pt idx="2385">
                  <c:v>8.7080999999999982</c:v>
                </c:pt>
                <c:pt idx="2386">
                  <c:v>8.6</c:v>
                </c:pt>
                <c:pt idx="2387">
                  <c:v>3.23</c:v>
                </c:pt>
                <c:pt idx="2388">
                  <c:v>3.2437000000000054</c:v>
                </c:pt>
                <c:pt idx="2389">
                  <c:v>3.1459999999999999</c:v>
                </c:pt>
                <c:pt idx="2390">
                  <c:v>3.3379999999999987</c:v>
                </c:pt>
                <c:pt idx="2391">
                  <c:v>7.5391000000000004</c:v>
                </c:pt>
                <c:pt idx="2392">
                  <c:v>2.9527999999999968</c:v>
                </c:pt>
                <c:pt idx="2393">
                  <c:v>7.2998000000000003</c:v>
                </c:pt>
                <c:pt idx="2394">
                  <c:v>10.837900000000001</c:v>
                </c:pt>
                <c:pt idx="2395">
                  <c:v>2.6989999999999998</c:v>
                </c:pt>
                <c:pt idx="2396">
                  <c:v>4.3238999999999965</c:v>
                </c:pt>
                <c:pt idx="2397">
                  <c:v>4.99</c:v>
                </c:pt>
                <c:pt idx="2398">
                  <c:v>9.77</c:v>
                </c:pt>
                <c:pt idx="2399">
                  <c:v>8.6</c:v>
                </c:pt>
                <c:pt idx="2400">
                  <c:v>22.048999999999989</c:v>
                </c:pt>
                <c:pt idx="2401">
                  <c:v>14.18</c:v>
                </c:pt>
                <c:pt idx="2402">
                  <c:v>3.1149999999999998</c:v>
                </c:pt>
                <c:pt idx="2403">
                  <c:v>3.4480499999999967</c:v>
                </c:pt>
                <c:pt idx="2404">
                  <c:v>11.427</c:v>
                </c:pt>
                <c:pt idx="2405">
                  <c:v>5.7039999999999997</c:v>
                </c:pt>
                <c:pt idx="2406">
                  <c:v>8.0467000000000013</c:v>
                </c:pt>
                <c:pt idx="2407">
                  <c:v>18.18</c:v>
                </c:pt>
                <c:pt idx="2408">
                  <c:v>7.1779999999999955</c:v>
                </c:pt>
                <c:pt idx="2409">
                  <c:v>2.6717</c:v>
                </c:pt>
                <c:pt idx="2410">
                  <c:v>8</c:v>
                </c:pt>
                <c:pt idx="2411">
                  <c:v>4.7949999999999955</c:v>
                </c:pt>
                <c:pt idx="2412">
                  <c:v>14.055400000000029</c:v>
                </c:pt>
                <c:pt idx="2413">
                  <c:v>16.787999999999986</c:v>
                </c:pt>
                <c:pt idx="2414">
                  <c:v>3.3447399999999998</c:v>
                </c:pt>
                <c:pt idx="2415">
                  <c:v>4.3539999999999965</c:v>
                </c:pt>
                <c:pt idx="2416">
                  <c:v>24</c:v>
                </c:pt>
                <c:pt idx="2417">
                  <c:v>3.0486599999999977</c:v>
                </c:pt>
                <c:pt idx="2418">
                  <c:v>3.17767</c:v>
                </c:pt>
                <c:pt idx="2419">
                  <c:v>139.79</c:v>
                </c:pt>
                <c:pt idx="2420">
                  <c:v>6.0792000000000108</c:v>
                </c:pt>
                <c:pt idx="2421">
                  <c:v>3.6509999999999998</c:v>
                </c:pt>
                <c:pt idx="2422">
                  <c:v>6.1024999999999965</c:v>
                </c:pt>
                <c:pt idx="2423">
                  <c:v>6.3279999999999879</c:v>
                </c:pt>
                <c:pt idx="2424">
                  <c:v>150.5</c:v>
                </c:pt>
                <c:pt idx="2425">
                  <c:v>9.4550000000000196</c:v>
                </c:pt>
                <c:pt idx="2426">
                  <c:v>114</c:v>
                </c:pt>
                <c:pt idx="2427">
                  <c:v>2.6009000000000002</c:v>
                </c:pt>
                <c:pt idx="2428">
                  <c:v>5.31</c:v>
                </c:pt>
                <c:pt idx="2429">
                  <c:v>24.544</c:v>
                </c:pt>
                <c:pt idx="2430">
                  <c:v>5.18</c:v>
                </c:pt>
                <c:pt idx="2431">
                  <c:v>4.0430000000000001</c:v>
                </c:pt>
                <c:pt idx="2432">
                  <c:v>115</c:v>
                </c:pt>
                <c:pt idx="2433">
                  <c:v>6.2930000000000001</c:v>
                </c:pt>
                <c:pt idx="2434">
                  <c:v>3.0979999999999999</c:v>
                </c:pt>
                <c:pt idx="2435">
                  <c:v>8.2800000000000011</c:v>
                </c:pt>
                <c:pt idx="2436">
                  <c:v>4.79</c:v>
                </c:pt>
                <c:pt idx="2437">
                  <c:v>6.9804000000000004</c:v>
                </c:pt>
                <c:pt idx="2438">
                  <c:v>7.3599999999999985</c:v>
                </c:pt>
                <c:pt idx="2439">
                  <c:v>4.0583999999999998</c:v>
                </c:pt>
                <c:pt idx="2440">
                  <c:v>13.04</c:v>
                </c:pt>
                <c:pt idx="2441">
                  <c:v>4.3330900000000003</c:v>
                </c:pt>
                <c:pt idx="2442">
                  <c:v>20</c:v>
                </c:pt>
                <c:pt idx="2443">
                  <c:v>9.6239999999999988</c:v>
                </c:pt>
                <c:pt idx="2444">
                  <c:v>9.6</c:v>
                </c:pt>
                <c:pt idx="2445">
                  <c:v>2.9226999999999967</c:v>
                </c:pt>
                <c:pt idx="2446">
                  <c:v>2.9019200000000001</c:v>
                </c:pt>
                <c:pt idx="2447">
                  <c:v>118</c:v>
                </c:pt>
                <c:pt idx="2448">
                  <c:v>89.3</c:v>
                </c:pt>
                <c:pt idx="2449">
                  <c:v>3.6195999999999997</c:v>
                </c:pt>
                <c:pt idx="2450">
                  <c:v>112.4</c:v>
                </c:pt>
                <c:pt idx="2451">
                  <c:v>5.4</c:v>
                </c:pt>
                <c:pt idx="2452">
                  <c:v>106</c:v>
                </c:pt>
                <c:pt idx="2453">
                  <c:v>3.8871000000000002</c:v>
                </c:pt>
                <c:pt idx="2454">
                  <c:v>9.7211999999999996</c:v>
                </c:pt>
                <c:pt idx="2455">
                  <c:v>5.85299999999999</c:v>
                </c:pt>
                <c:pt idx="2456">
                  <c:v>2.8597899999999967</c:v>
                </c:pt>
                <c:pt idx="2457">
                  <c:v>4.0863000000000014</c:v>
                </c:pt>
                <c:pt idx="2458">
                  <c:v>5.8199999999999985</c:v>
                </c:pt>
                <c:pt idx="2459">
                  <c:v>3.1457000000000002</c:v>
                </c:pt>
                <c:pt idx="2460">
                  <c:v>14.074</c:v>
                </c:pt>
                <c:pt idx="2461">
                  <c:v>7.23</c:v>
                </c:pt>
                <c:pt idx="2462">
                  <c:v>10</c:v>
                </c:pt>
                <c:pt idx="2463">
                  <c:v>10.099</c:v>
                </c:pt>
                <c:pt idx="2464">
                  <c:v>3.2</c:v>
                </c:pt>
                <c:pt idx="2465">
                  <c:v>920</c:v>
                </c:pt>
                <c:pt idx="2466">
                  <c:v>8.2339999999999982</c:v>
                </c:pt>
                <c:pt idx="2467">
                  <c:v>3.2483000000000049</c:v>
                </c:pt>
                <c:pt idx="2468">
                  <c:v>4.7511999999999999</c:v>
                </c:pt>
                <c:pt idx="2469">
                  <c:v>6.3206799999999985</c:v>
                </c:pt>
                <c:pt idx="2470">
                  <c:v>3.4</c:v>
                </c:pt>
                <c:pt idx="2471">
                  <c:v>15.8</c:v>
                </c:pt>
                <c:pt idx="2472">
                  <c:v>13.31</c:v>
                </c:pt>
                <c:pt idx="2473">
                  <c:v>15.781000000000001</c:v>
                </c:pt>
                <c:pt idx="2474">
                  <c:v>3.2600000000000002</c:v>
                </c:pt>
                <c:pt idx="2475">
                  <c:v>3.6644000000000001</c:v>
                </c:pt>
                <c:pt idx="2476">
                  <c:v>3.1070000000000002</c:v>
                </c:pt>
                <c:pt idx="2477">
                  <c:v>11.878500000000004</c:v>
                </c:pt>
                <c:pt idx="2478">
                  <c:v>2.7210000000000001</c:v>
                </c:pt>
                <c:pt idx="2479">
                  <c:v>13.653</c:v>
                </c:pt>
                <c:pt idx="2480">
                  <c:v>2.6867899999999998</c:v>
                </c:pt>
                <c:pt idx="2481">
                  <c:v>9</c:v>
                </c:pt>
                <c:pt idx="2482">
                  <c:v>3.6549999999999998</c:v>
                </c:pt>
                <c:pt idx="2483">
                  <c:v>2.734</c:v>
                </c:pt>
                <c:pt idx="2484">
                  <c:v>2.9361999999999977</c:v>
                </c:pt>
                <c:pt idx="2485">
                  <c:v>4.0199999999999996</c:v>
                </c:pt>
                <c:pt idx="2486">
                  <c:v>7.8959999999999955</c:v>
                </c:pt>
                <c:pt idx="2487">
                  <c:v>2.8125799999999943</c:v>
                </c:pt>
                <c:pt idx="2488">
                  <c:v>13.2</c:v>
                </c:pt>
                <c:pt idx="2489">
                  <c:v>375</c:v>
                </c:pt>
                <c:pt idx="2490">
                  <c:v>29.25</c:v>
                </c:pt>
                <c:pt idx="2491">
                  <c:v>4.0653999999999995</c:v>
                </c:pt>
                <c:pt idx="2492">
                  <c:v>9.6150000000000002</c:v>
                </c:pt>
                <c:pt idx="2493">
                  <c:v>4.9311500000000024</c:v>
                </c:pt>
                <c:pt idx="2494">
                  <c:v>5.8199999999999985</c:v>
                </c:pt>
                <c:pt idx="2495">
                  <c:v>138</c:v>
                </c:pt>
                <c:pt idx="2496">
                  <c:v>25.1</c:v>
                </c:pt>
                <c:pt idx="2497">
                  <c:v>5</c:v>
                </c:pt>
                <c:pt idx="2498">
                  <c:v>2.3299999999999987</c:v>
                </c:pt>
                <c:pt idx="2499">
                  <c:v>6.1310000000000002</c:v>
                </c:pt>
                <c:pt idx="2500">
                  <c:v>40</c:v>
                </c:pt>
                <c:pt idx="2501">
                  <c:v>3.0949999999999998</c:v>
                </c:pt>
                <c:pt idx="2502">
                  <c:v>3.8089999999999997</c:v>
                </c:pt>
                <c:pt idx="2503">
                  <c:v>3.8811</c:v>
                </c:pt>
                <c:pt idx="2504">
                  <c:v>3.36</c:v>
                </c:pt>
                <c:pt idx="2505">
                  <c:v>3.4232999999999998</c:v>
                </c:pt>
                <c:pt idx="2506">
                  <c:v>2.3716999999999953</c:v>
                </c:pt>
                <c:pt idx="2507">
                  <c:v>5.3378999999999985</c:v>
                </c:pt>
                <c:pt idx="2508">
                  <c:v>17</c:v>
                </c:pt>
                <c:pt idx="2509">
                  <c:v>10.495000000000006</c:v>
                </c:pt>
                <c:pt idx="2510">
                  <c:v>2.5739999999999998</c:v>
                </c:pt>
                <c:pt idx="2511">
                  <c:v>2.8048299999999977</c:v>
                </c:pt>
                <c:pt idx="2512">
                  <c:v>7.4</c:v>
                </c:pt>
                <c:pt idx="2513">
                  <c:v>4.78</c:v>
                </c:pt>
                <c:pt idx="2514">
                  <c:v>53</c:v>
                </c:pt>
                <c:pt idx="2515">
                  <c:v>4.1310000000000002</c:v>
                </c:pt>
                <c:pt idx="2516">
                  <c:v>13.83</c:v>
                </c:pt>
                <c:pt idx="2517">
                  <c:v>5.3239999999999945</c:v>
                </c:pt>
                <c:pt idx="2518">
                  <c:v>29.9</c:v>
                </c:pt>
                <c:pt idx="2519">
                  <c:v>6.2030000000000003</c:v>
                </c:pt>
                <c:pt idx="2520">
                  <c:v>2.9419999999999997</c:v>
                </c:pt>
                <c:pt idx="2521">
                  <c:v>3.2568999999999977</c:v>
                </c:pt>
                <c:pt idx="2522">
                  <c:v>4.4972000000000003</c:v>
                </c:pt>
                <c:pt idx="2523">
                  <c:v>20</c:v>
                </c:pt>
                <c:pt idx="2524">
                  <c:v>9.3280000000000012</c:v>
                </c:pt>
                <c:pt idx="2525">
                  <c:v>4.50474</c:v>
                </c:pt>
                <c:pt idx="2526">
                  <c:v>6.4709000000000003</c:v>
                </c:pt>
                <c:pt idx="2527">
                  <c:v>25.4</c:v>
                </c:pt>
                <c:pt idx="2528">
                  <c:v>7.3559999999999945</c:v>
                </c:pt>
                <c:pt idx="2529">
                  <c:v>7.9459999999999997</c:v>
                </c:pt>
                <c:pt idx="2530">
                  <c:v>8.2618000000000009</c:v>
                </c:pt>
                <c:pt idx="2531">
                  <c:v>8.129999999999999</c:v>
                </c:pt>
                <c:pt idx="2532">
                  <c:v>3.2189999999999999</c:v>
                </c:pt>
                <c:pt idx="2533">
                  <c:v>8.5419999999999998</c:v>
                </c:pt>
                <c:pt idx="2534">
                  <c:v>480</c:v>
                </c:pt>
                <c:pt idx="2535">
                  <c:v>183</c:v>
                </c:pt>
                <c:pt idx="2536">
                  <c:v>5.0249999999999897</c:v>
                </c:pt>
                <c:pt idx="2537">
                  <c:v>6.2346000000000004</c:v>
                </c:pt>
                <c:pt idx="2538">
                  <c:v>5</c:v>
                </c:pt>
                <c:pt idx="2539">
                  <c:v>7.6</c:v>
                </c:pt>
                <c:pt idx="2540">
                  <c:v>5.4001999999999999</c:v>
                </c:pt>
                <c:pt idx="2541">
                  <c:v>4.5954999999999995</c:v>
                </c:pt>
                <c:pt idx="2542">
                  <c:v>2.8939999999999997</c:v>
                </c:pt>
                <c:pt idx="2543">
                  <c:v>33.15</c:v>
                </c:pt>
                <c:pt idx="2544">
                  <c:v>9.1122000000000014</c:v>
                </c:pt>
                <c:pt idx="2545">
                  <c:v>14.55</c:v>
                </c:pt>
                <c:pt idx="2546">
                  <c:v>19.855</c:v>
                </c:pt>
                <c:pt idx="2547">
                  <c:v>8.3830000000000027</c:v>
                </c:pt>
                <c:pt idx="2548">
                  <c:v>3.4</c:v>
                </c:pt>
                <c:pt idx="2549">
                  <c:v>3.0139999999999998</c:v>
                </c:pt>
                <c:pt idx="2550">
                  <c:v>6.4889999999999999</c:v>
                </c:pt>
                <c:pt idx="2551">
                  <c:v>8.2222999999999988</c:v>
                </c:pt>
                <c:pt idx="2552">
                  <c:v>49.120000000000012</c:v>
                </c:pt>
                <c:pt idx="2553">
                  <c:v>21.610000000000031</c:v>
                </c:pt>
                <c:pt idx="2554">
                  <c:v>2.8911099999999967</c:v>
                </c:pt>
                <c:pt idx="2555">
                  <c:v>4.5999999999999996</c:v>
                </c:pt>
                <c:pt idx="2556">
                  <c:v>38.290000000000013</c:v>
                </c:pt>
                <c:pt idx="2557">
                  <c:v>4.085</c:v>
                </c:pt>
                <c:pt idx="2558">
                  <c:v>8.2449999999999992</c:v>
                </c:pt>
                <c:pt idx="2559">
                  <c:v>6.3619999999999965</c:v>
                </c:pt>
                <c:pt idx="2560">
                  <c:v>7.6199999999999966</c:v>
                </c:pt>
                <c:pt idx="2561">
                  <c:v>5.6139999999999946</c:v>
                </c:pt>
                <c:pt idx="2562">
                  <c:v>33.58</c:v>
                </c:pt>
                <c:pt idx="2563">
                  <c:v>14.68</c:v>
                </c:pt>
                <c:pt idx="2564">
                  <c:v>3.2265999999999999</c:v>
                </c:pt>
                <c:pt idx="2565">
                  <c:v>12.6</c:v>
                </c:pt>
                <c:pt idx="2566">
                  <c:v>4.2350000000000003</c:v>
                </c:pt>
                <c:pt idx="2567">
                  <c:v>5.18</c:v>
                </c:pt>
                <c:pt idx="2568">
                  <c:v>7.22</c:v>
                </c:pt>
                <c:pt idx="2569">
                  <c:v>7.55</c:v>
                </c:pt>
                <c:pt idx="2570">
                  <c:v>5.5865</c:v>
                </c:pt>
                <c:pt idx="2571">
                  <c:v>12.129</c:v>
                </c:pt>
                <c:pt idx="2572">
                  <c:v>40.424000000000007</c:v>
                </c:pt>
                <c:pt idx="2573">
                  <c:v>9.7000000000000011</c:v>
                </c:pt>
                <c:pt idx="2574">
                  <c:v>6.4969999999999999</c:v>
                </c:pt>
                <c:pt idx="2575">
                  <c:v>11.52</c:v>
                </c:pt>
                <c:pt idx="2576">
                  <c:v>4.03</c:v>
                </c:pt>
                <c:pt idx="2577">
                  <c:v>8.0812999999999988</c:v>
                </c:pt>
                <c:pt idx="2578">
                  <c:v>2.9749999999999988</c:v>
                </c:pt>
                <c:pt idx="2579">
                  <c:v>7.5810000000000004</c:v>
                </c:pt>
                <c:pt idx="2580">
                  <c:v>3.6898</c:v>
                </c:pt>
                <c:pt idx="2581">
                  <c:v>5.857999999999989</c:v>
                </c:pt>
                <c:pt idx="2582">
                  <c:v>17.7</c:v>
                </c:pt>
                <c:pt idx="2583">
                  <c:v>89.5</c:v>
                </c:pt>
                <c:pt idx="2584">
                  <c:v>6</c:v>
                </c:pt>
                <c:pt idx="2585">
                  <c:v>5.2564000000000002</c:v>
                </c:pt>
                <c:pt idx="2586">
                  <c:v>3.4609999999999999</c:v>
                </c:pt>
                <c:pt idx="2587">
                  <c:v>3.5159999999999987</c:v>
                </c:pt>
                <c:pt idx="2588">
                  <c:v>3.48</c:v>
                </c:pt>
                <c:pt idx="2589">
                  <c:v>12</c:v>
                </c:pt>
                <c:pt idx="2590">
                  <c:v>3.4499999999999997</c:v>
                </c:pt>
                <c:pt idx="2591">
                  <c:v>3.0615299999999999</c:v>
                </c:pt>
                <c:pt idx="2592">
                  <c:v>2.9359999999999977</c:v>
                </c:pt>
                <c:pt idx="2593">
                  <c:v>11.946</c:v>
                </c:pt>
                <c:pt idx="2594">
                  <c:v>7.54</c:v>
                </c:pt>
                <c:pt idx="2595">
                  <c:v>5.4450000000000003</c:v>
                </c:pt>
                <c:pt idx="2596">
                  <c:v>8.0969000000000015</c:v>
                </c:pt>
                <c:pt idx="2597">
                  <c:v>9.4340000000000011</c:v>
                </c:pt>
                <c:pt idx="2598">
                  <c:v>5.4619999999999997</c:v>
                </c:pt>
                <c:pt idx="2599">
                  <c:v>3.44</c:v>
                </c:pt>
                <c:pt idx="2600">
                  <c:v>8.1110000000000024</c:v>
                </c:pt>
                <c:pt idx="2601">
                  <c:v>6.1119999999999965</c:v>
                </c:pt>
                <c:pt idx="2602">
                  <c:v>12.763500000000002</c:v>
                </c:pt>
                <c:pt idx="2603">
                  <c:v>2.7800000000000002</c:v>
                </c:pt>
                <c:pt idx="2604">
                  <c:v>6.5130999999999997</c:v>
                </c:pt>
                <c:pt idx="2605">
                  <c:v>356</c:v>
                </c:pt>
                <c:pt idx="2606">
                  <c:v>4.9123000000000001</c:v>
                </c:pt>
                <c:pt idx="2607">
                  <c:v>2.2663000000000002</c:v>
                </c:pt>
                <c:pt idx="2608">
                  <c:v>5.7278999999999956</c:v>
                </c:pt>
                <c:pt idx="2609">
                  <c:v>5.8149999999999897</c:v>
                </c:pt>
                <c:pt idx="2610">
                  <c:v>3.9683000000000002</c:v>
                </c:pt>
                <c:pt idx="2611">
                  <c:v>5.1989999999999945</c:v>
                </c:pt>
                <c:pt idx="2612">
                  <c:v>5.9119999999999999</c:v>
                </c:pt>
                <c:pt idx="2613">
                  <c:v>7.7</c:v>
                </c:pt>
                <c:pt idx="2614">
                  <c:v>7.2572999999999999</c:v>
                </c:pt>
                <c:pt idx="2615">
                  <c:v>6.05</c:v>
                </c:pt>
                <c:pt idx="2616">
                  <c:v>14.18</c:v>
                </c:pt>
                <c:pt idx="2617">
                  <c:v>2.7250000000000001</c:v>
                </c:pt>
                <c:pt idx="2618">
                  <c:v>2.7680000000000002</c:v>
                </c:pt>
                <c:pt idx="2619">
                  <c:v>3.8021999999999987</c:v>
                </c:pt>
                <c:pt idx="2620">
                  <c:v>16.841000000000001</c:v>
                </c:pt>
                <c:pt idx="2621">
                  <c:v>3.6242000000000001</c:v>
                </c:pt>
                <c:pt idx="2622">
                  <c:v>5</c:v>
                </c:pt>
                <c:pt idx="2623">
                  <c:v>23.95</c:v>
                </c:pt>
                <c:pt idx="2624">
                  <c:v>21.05</c:v>
                </c:pt>
                <c:pt idx="2625">
                  <c:v>9.3330000000000002</c:v>
                </c:pt>
                <c:pt idx="2626">
                  <c:v>12.3415</c:v>
                </c:pt>
                <c:pt idx="2627">
                  <c:v>4.0249999999999897</c:v>
                </c:pt>
                <c:pt idx="2628">
                  <c:v>8.4531000000000027</c:v>
                </c:pt>
                <c:pt idx="2629">
                  <c:v>2.4399499999999943</c:v>
                </c:pt>
                <c:pt idx="2630">
                  <c:v>13.2</c:v>
                </c:pt>
                <c:pt idx="2631">
                  <c:v>27.818200000000001</c:v>
                </c:pt>
                <c:pt idx="2632">
                  <c:v>80.5</c:v>
                </c:pt>
                <c:pt idx="2633">
                  <c:v>12.929</c:v>
                </c:pt>
                <c:pt idx="2634">
                  <c:v>7.3949999999999889</c:v>
                </c:pt>
                <c:pt idx="2635">
                  <c:v>4.8742000000000001</c:v>
                </c:pt>
                <c:pt idx="2636">
                  <c:v>5.3219999999999965</c:v>
                </c:pt>
                <c:pt idx="2637">
                  <c:v>110.95</c:v>
                </c:pt>
                <c:pt idx="2638">
                  <c:v>10</c:v>
                </c:pt>
                <c:pt idx="2639">
                  <c:v>295</c:v>
                </c:pt>
                <c:pt idx="2640">
                  <c:v>7.0324999999999998</c:v>
                </c:pt>
                <c:pt idx="2641">
                  <c:v>14.821200000000001</c:v>
                </c:pt>
                <c:pt idx="2642">
                  <c:v>4.3199999999999985</c:v>
                </c:pt>
                <c:pt idx="2643">
                  <c:v>7</c:v>
                </c:pt>
                <c:pt idx="2644">
                  <c:v>8.8000000000000007</c:v>
                </c:pt>
                <c:pt idx="2645">
                  <c:v>10</c:v>
                </c:pt>
                <c:pt idx="2646">
                  <c:v>4.0624999999999956</c:v>
                </c:pt>
                <c:pt idx="2647">
                  <c:v>2.46</c:v>
                </c:pt>
                <c:pt idx="2648">
                  <c:v>5.9908000000000001</c:v>
                </c:pt>
                <c:pt idx="2649">
                  <c:v>12.450000000000006</c:v>
                </c:pt>
                <c:pt idx="2650">
                  <c:v>16.22</c:v>
                </c:pt>
                <c:pt idx="2651">
                  <c:v>11.653</c:v>
                </c:pt>
                <c:pt idx="2652">
                  <c:v>20.67</c:v>
                </c:pt>
                <c:pt idx="2653">
                  <c:v>2.9509999999999987</c:v>
                </c:pt>
                <c:pt idx="2654">
                  <c:v>6.0010000000000003</c:v>
                </c:pt>
                <c:pt idx="2655">
                  <c:v>11.413</c:v>
                </c:pt>
                <c:pt idx="2656">
                  <c:v>4.58</c:v>
                </c:pt>
                <c:pt idx="2657">
                  <c:v>4</c:v>
                </c:pt>
                <c:pt idx="2658">
                  <c:v>14.143000000000001</c:v>
                </c:pt>
                <c:pt idx="2659">
                  <c:v>2.7791000000000001</c:v>
                </c:pt>
                <c:pt idx="2660">
                  <c:v>5.7454299999999998</c:v>
                </c:pt>
                <c:pt idx="2661">
                  <c:v>23</c:v>
                </c:pt>
                <c:pt idx="2662">
                  <c:v>4.9700000000000024</c:v>
                </c:pt>
                <c:pt idx="2663">
                  <c:v>6.2830000000000004</c:v>
                </c:pt>
                <c:pt idx="2664">
                  <c:v>9.7000000000000011</c:v>
                </c:pt>
                <c:pt idx="2665">
                  <c:v>160</c:v>
                </c:pt>
                <c:pt idx="2666">
                  <c:v>3.8839999999999999</c:v>
                </c:pt>
                <c:pt idx="2667">
                  <c:v>6.2</c:v>
                </c:pt>
                <c:pt idx="2668">
                  <c:v>13.5</c:v>
                </c:pt>
                <c:pt idx="2669">
                  <c:v>16.581999999999987</c:v>
                </c:pt>
                <c:pt idx="2670">
                  <c:v>3.3899999999999997</c:v>
                </c:pt>
                <c:pt idx="2671">
                  <c:v>6.5579999999999945</c:v>
                </c:pt>
                <c:pt idx="2672">
                  <c:v>5.5783000000000014</c:v>
                </c:pt>
                <c:pt idx="2673">
                  <c:v>4</c:v>
                </c:pt>
                <c:pt idx="2674">
                  <c:v>4.6583999999999985</c:v>
                </c:pt>
                <c:pt idx="2675">
                  <c:v>2.5537999999999998</c:v>
                </c:pt>
                <c:pt idx="2676">
                  <c:v>7.3626999999999985</c:v>
                </c:pt>
                <c:pt idx="2677">
                  <c:v>4.5049999999999955</c:v>
                </c:pt>
                <c:pt idx="2678">
                  <c:v>24</c:v>
                </c:pt>
                <c:pt idx="2679">
                  <c:v>3.1587000000000001</c:v>
                </c:pt>
                <c:pt idx="2680">
                  <c:v>3.8186199999999944</c:v>
                </c:pt>
                <c:pt idx="2681">
                  <c:v>3.6709999999999998</c:v>
                </c:pt>
                <c:pt idx="2682">
                  <c:v>3.1183000000000001</c:v>
                </c:pt>
                <c:pt idx="2683">
                  <c:v>8.2089999999999996</c:v>
                </c:pt>
                <c:pt idx="2684">
                  <c:v>4.4994000000000014</c:v>
                </c:pt>
                <c:pt idx="2685">
                  <c:v>6.4729999999999999</c:v>
                </c:pt>
                <c:pt idx="2686">
                  <c:v>2.7087599999999998</c:v>
                </c:pt>
                <c:pt idx="2687">
                  <c:v>11.027999999999999</c:v>
                </c:pt>
                <c:pt idx="2688">
                  <c:v>4.1139999999999946</c:v>
                </c:pt>
                <c:pt idx="2689">
                  <c:v>8.9</c:v>
                </c:pt>
                <c:pt idx="2690">
                  <c:v>4.7888999999999999</c:v>
                </c:pt>
                <c:pt idx="2691">
                  <c:v>85</c:v>
                </c:pt>
                <c:pt idx="2692">
                  <c:v>3.613</c:v>
                </c:pt>
                <c:pt idx="2693">
                  <c:v>4.9433000000000034</c:v>
                </c:pt>
                <c:pt idx="2694">
                  <c:v>4.7938999999999998</c:v>
                </c:pt>
                <c:pt idx="2695">
                  <c:v>22.9</c:v>
                </c:pt>
                <c:pt idx="2696">
                  <c:v>2.7170000000000001</c:v>
                </c:pt>
                <c:pt idx="2697">
                  <c:v>2.7469999999999999</c:v>
                </c:pt>
                <c:pt idx="2698">
                  <c:v>8</c:v>
                </c:pt>
                <c:pt idx="2699">
                  <c:v>3.5449999999999999</c:v>
                </c:pt>
                <c:pt idx="2700">
                  <c:v>16.71</c:v>
                </c:pt>
                <c:pt idx="2701">
                  <c:v>80</c:v>
                </c:pt>
                <c:pt idx="2702">
                  <c:v>24</c:v>
                </c:pt>
                <c:pt idx="2703">
                  <c:v>15.697000000000001</c:v>
                </c:pt>
                <c:pt idx="2704">
                  <c:v>3.6862900000000001</c:v>
                </c:pt>
                <c:pt idx="2705">
                  <c:v>3.61</c:v>
                </c:pt>
                <c:pt idx="2706">
                  <c:v>24</c:v>
                </c:pt>
                <c:pt idx="2707">
                  <c:v>32</c:v>
                </c:pt>
                <c:pt idx="2708">
                  <c:v>5.3193000000000001</c:v>
                </c:pt>
                <c:pt idx="2709">
                  <c:v>7.7</c:v>
                </c:pt>
                <c:pt idx="2710">
                  <c:v>8.121599999999999</c:v>
                </c:pt>
                <c:pt idx="2711">
                  <c:v>6.5430999999999999</c:v>
                </c:pt>
                <c:pt idx="2712">
                  <c:v>3.3422999999999967</c:v>
                </c:pt>
                <c:pt idx="2713">
                  <c:v>4.0599999999999996</c:v>
                </c:pt>
                <c:pt idx="2714">
                  <c:v>2.4140999999999977</c:v>
                </c:pt>
                <c:pt idx="2715">
                  <c:v>3.3</c:v>
                </c:pt>
                <c:pt idx="2716">
                  <c:v>4.4762000000000128</c:v>
                </c:pt>
                <c:pt idx="2717">
                  <c:v>2.7711999999999999</c:v>
                </c:pt>
                <c:pt idx="2718">
                  <c:v>20.88</c:v>
                </c:pt>
                <c:pt idx="2719">
                  <c:v>2.5876999999999999</c:v>
                </c:pt>
                <c:pt idx="2720">
                  <c:v>140</c:v>
                </c:pt>
                <c:pt idx="2721">
                  <c:v>137</c:v>
                </c:pt>
                <c:pt idx="2722">
                  <c:v>2.5787</c:v>
                </c:pt>
                <c:pt idx="2723">
                  <c:v>3.4068999999999967</c:v>
                </c:pt>
                <c:pt idx="2724">
                  <c:v>10.115</c:v>
                </c:pt>
                <c:pt idx="2725">
                  <c:v>4.9690000000000003</c:v>
                </c:pt>
                <c:pt idx="2726">
                  <c:v>3.2401000000000049</c:v>
                </c:pt>
                <c:pt idx="2727">
                  <c:v>32</c:v>
                </c:pt>
                <c:pt idx="2728">
                  <c:v>40.700000000000003</c:v>
                </c:pt>
                <c:pt idx="2729">
                  <c:v>11.04</c:v>
                </c:pt>
                <c:pt idx="2730">
                  <c:v>3</c:v>
                </c:pt>
                <c:pt idx="2731">
                  <c:v>20.959999999999987</c:v>
                </c:pt>
                <c:pt idx="2732">
                  <c:v>2.6480000000000001</c:v>
                </c:pt>
                <c:pt idx="2733">
                  <c:v>5.23</c:v>
                </c:pt>
                <c:pt idx="2734">
                  <c:v>12.163</c:v>
                </c:pt>
                <c:pt idx="2735">
                  <c:v>4.9610000000000003</c:v>
                </c:pt>
                <c:pt idx="2736">
                  <c:v>18.199000000000005</c:v>
                </c:pt>
                <c:pt idx="2737">
                  <c:v>3.4904999999999977</c:v>
                </c:pt>
                <c:pt idx="2738">
                  <c:v>6.3769999999999998</c:v>
                </c:pt>
                <c:pt idx="2739">
                  <c:v>7.3669999999999956</c:v>
                </c:pt>
                <c:pt idx="2740">
                  <c:v>4.7634499999999997</c:v>
                </c:pt>
                <c:pt idx="2741">
                  <c:v>12.532</c:v>
                </c:pt>
                <c:pt idx="2742">
                  <c:v>4.1684499999999955</c:v>
                </c:pt>
                <c:pt idx="2743">
                  <c:v>20</c:v>
                </c:pt>
                <c:pt idx="2744">
                  <c:v>3.46</c:v>
                </c:pt>
                <c:pt idx="2745">
                  <c:v>5.4749999999999996</c:v>
                </c:pt>
                <c:pt idx="2746">
                  <c:v>3.6</c:v>
                </c:pt>
                <c:pt idx="2747">
                  <c:v>1.2</c:v>
                </c:pt>
                <c:pt idx="2748">
                  <c:v>8.9</c:v>
                </c:pt>
                <c:pt idx="2749">
                  <c:v>4.4530000000000003</c:v>
                </c:pt>
                <c:pt idx="2750">
                  <c:v>3.2549000000000001</c:v>
                </c:pt>
                <c:pt idx="2751">
                  <c:v>8</c:v>
                </c:pt>
                <c:pt idx="2752">
                  <c:v>2.8155999999999977</c:v>
                </c:pt>
                <c:pt idx="2753">
                  <c:v>21.675999999999988</c:v>
                </c:pt>
                <c:pt idx="2754">
                  <c:v>68.7</c:v>
                </c:pt>
                <c:pt idx="2755">
                  <c:v>13.835000000000004</c:v>
                </c:pt>
                <c:pt idx="2756">
                  <c:v>32.902300000000011</c:v>
                </c:pt>
                <c:pt idx="2757">
                  <c:v>10</c:v>
                </c:pt>
                <c:pt idx="2758">
                  <c:v>4.4474999999999998</c:v>
                </c:pt>
                <c:pt idx="2759">
                  <c:v>18.2</c:v>
                </c:pt>
                <c:pt idx="2760">
                  <c:v>9.6389999999999993</c:v>
                </c:pt>
                <c:pt idx="2761">
                  <c:v>13.7</c:v>
                </c:pt>
                <c:pt idx="2762">
                  <c:v>3.4099999999999997</c:v>
                </c:pt>
                <c:pt idx="2763">
                  <c:v>6.6</c:v>
                </c:pt>
                <c:pt idx="2764">
                  <c:v>12.57</c:v>
                </c:pt>
                <c:pt idx="2765">
                  <c:v>5.4359999999999999</c:v>
                </c:pt>
                <c:pt idx="2766">
                  <c:v>4.2004999999999999</c:v>
                </c:pt>
                <c:pt idx="2767">
                  <c:v>8.7000000000000011</c:v>
                </c:pt>
                <c:pt idx="2768">
                  <c:v>12.230999999999998</c:v>
                </c:pt>
                <c:pt idx="2769">
                  <c:v>4.5590000000000002</c:v>
                </c:pt>
                <c:pt idx="2770">
                  <c:v>27.4</c:v>
                </c:pt>
                <c:pt idx="2771">
                  <c:v>3.2328999999999977</c:v>
                </c:pt>
                <c:pt idx="2772">
                  <c:v>5.4870000000000001</c:v>
                </c:pt>
                <c:pt idx="2773">
                  <c:v>34</c:v>
                </c:pt>
                <c:pt idx="2774">
                  <c:v>3.6221999999999999</c:v>
                </c:pt>
                <c:pt idx="2775">
                  <c:v>4.141</c:v>
                </c:pt>
                <c:pt idx="2776">
                  <c:v>6.0850999999999997</c:v>
                </c:pt>
                <c:pt idx="2777">
                  <c:v>74.86</c:v>
                </c:pt>
                <c:pt idx="2778">
                  <c:v>13.965000000000023</c:v>
                </c:pt>
                <c:pt idx="2779">
                  <c:v>14.633999999999999</c:v>
                </c:pt>
                <c:pt idx="2780">
                  <c:v>2.5830000000000002</c:v>
                </c:pt>
                <c:pt idx="2781">
                  <c:v>3.3139999999999987</c:v>
                </c:pt>
                <c:pt idx="2782">
                  <c:v>2.4779999999999998</c:v>
                </c:pt>
                <c:pt idx="2783">
                  <c:v>3.0155499999999953</c:v>
                </c:pt>
                <c:pt idx="2784">
                  <c:v>5.78</c:v>
                </c:pt>
                <c:pt idx="2785">
                  <c:v>11.975900000000006</c:v>
                </c:pt>
                <c:pt idx="2786">
                  <c:v>4.9281499999999996</c:v>
                </c:pt>
                <c:pt idx="2787">
                  <c:v>23.1</c:v>
                </c:pt>
                <c:pt idx="2788">
                  <c:v>4.0539999999999985</c:v>
                </c:pt>
                <c:pt idx="2789">
                  <c:v>12</c:v>
                </c:pt>
                <c:pt idx="2790">
                  <c:v>18.632000000000001</c:v>
                </c:pt>
                <c:pt idx="2791">
                  <c:v>11.236999999999998</c:v>
                </c:pt>
                <c:pt idx="2792">
                  <c:v>7</c:v>
                </c:pt>
                <c:pt idx="2793">
                  <c:v>3.5640999999999998</c:v>
                </c:pt>
                <c:pt idx="2794">
                  <c:v>5.98</c:v>
                </c:pt>
                <c:pt idx="2795">
                  <c:v>6.3</c:v>
                </c:pt>
                <c:pt idx="2796">
                  <c:v>274</c:v>
                </c:pt>
                <c:pt idx="2797">
                  <c:v>131.30000000000001</c:v>
                </c:pt>
                <c:pt idx="2798">
                  <c:v>5.0369000000000002</c:v>
                </c:pt>
                <c:pt idx="2799">
                  <c:v>4.8594999999999997</c:v>
                </c:pt>
                <c:pt idx="2800">
                  <c:v>10.757</c:v>
                </c:pt>
                <c:pt idx="2801">
                  <c:v>6.7294999999999998</c:v>
                </c:pt>
                <c:pt idx="2802">
                  <c:v>4.3069999999999995</c:v>
                </c:pt>
                <c:pt idx="2803">
                  <c:v>5.4615999999999998</c:v>
                </c:pt>
                <c:pt idx="2804">
                  <c:v>4.258</c:v>
                </c:pt>
                <c:pt idx="2805">
                  <c:v>3.2570000000000001</c:v>
                </c:pt>
                <c:pt idx="2806">
                  <c:v>11.850000000000019</c:v>
                </c:pt>
                <c:pt idx="2807">
                  <c:v>14.65</c:v>
                </c:pt>
                <c:pt idx="2808">
                  <c:v>2.9807000000000001</c:v>
                </c:pt>
                <c:pt idx="2809">
                  <c:v>3.5276999999999998</c:v>
                </c:pt>
                <c:pt idx="2810">
                  <c:v>2.6879000000000048</c:v>
                </c:pt>
                <c:pt idx="2811">
                  <c:v>6.83</c:v>
                </c:pt>
                <c:pt idx="2812">
                  <c:v>2.7938000000000001</c:v>
                </c:pt>
                <c:pt idx="2813">
                  <c:v>6.6322000000000001</c:v>
                </c:pt>
                <c:pt idx="2814">
                  <c:v>8.4880000000000013</c:v>
                </c:pt>
                <c:pt idx="2815">
                  <c:v>3.5745999999999998</c:v>
                </c:pt>
                <c:pt idx="2816">
                  <c:v>12.499000000000002</c:v>
                </c:pt>
                <c:pt idx="2817">
                  <c:v>26.606000000000005</c:v>
                </c:pt>
                <c:pt idx="2818">
                  <c:v>1069</c:v>
                </c:pt>
                <c:pt idx="2819">
                  <c:v>24</c:v>
                </c:pt>
                <c:pt idx="2820">
                  <c:v>4.7428999999999997</c:v>
                </c:pt>
                <c:pt idx="2821">
                  <c:v>13.944000000000001</c:v>
                </c:pt>
                <c:pt idx="2822">
                  <c:v>3.577</c:v>
                </c:pt>
                <c:pt idx="2823">
                  <c:v>5.1989999999999945</c:v>
                </c:pt>
                <c:pt idx="2824">
                  <c:v>4.6900999999999975</c:v>
                </c:pt>
                <c:pt idx="2825">
                  <c:v>3.0539999999999998</c:v>
                </c:pt>
                <c:pt idx="2826">
                  <c:v>4.72799999999999</c:v>
                </c:pt>
                <c:pt idx="2827">
                  <c:v>3.4489999999999998</c:v>
                </c:pt>
                <c:pt idx="2828">
                  <c:v>5.1950999999999965</c:v>
                </c:pt>
                <c:pt idx="2829">
                  <c:v>3.2561999999999998</c:v>
                </c:pt>
                <c:pt idx="2830">
                  <c:v>14.147899999999998</c:v>
                </c:pt>
                <c:pt idx="2831">
                  <c:v>8.4160000000000004</c:v>
                </c:pt>
                <c:pt idx="2832">
                  <c:v>2.9225999999999988</c:v>
                </c:pt>
                <c:pt idx="2833">
                  <c:v>3.62</c:v>
                </c:pt>
                <c:pt idx="2834">
                  <c:v>8.8980000000000015</c:v>
                </c:pt>
                <c:pt idx="2835">
                  <c:v>30</c:v>
                </c:pt>
                <c:pt idx="2836">
                  <c:v>8.91</c:v>
                </c:pt>
                <c:pt idx="2837">
                  <c:v>6.9214000000000002</c:v>
                </c:pt>
                <c:pt idx="2838">
                  <c:v>10.050000000000002</c:v>
                </c:pt>
                <c:pt idx="2839">
                  <c:v>2.7454200000000002</c:v>
                </c:pt>
                <c:pt idx="2840">
                  <c:v>6.0939999999999985</c:v>
                </c:pt>
                <c:pt idx="2841">
                  <c:v>9.7000000000000011</c:v>
                </c:pt>
                <c:pt idx="2842">
                  <c:v>11.02</c:v>
                </c:pt>
                <c:pt idx="2843">
                  <c:v>3.149</c:v>
                </c:pt>
                <c:pt idx="2844">
                  <c:v>4.2009999999999996</c:v>
                </c:pt>
                <c:pt idx="2845">
                  <c:v>5.74</c:v>
                </c:pt>
                <c:pt idx="2846">
                  <c:v>16.350000000000001</c:v>
                </c:pt>
                <c:pt idx="2847">
                  <c:v>8.8450000000000006</c:v>
                </c:pt>
                <c:pt idx="2848">
                  <c:v>7.3090000000000002</c:v>
                </c:pt>
                <c:pt idx="2849">
                  <c:v>3.1600100000000002</c:v>
                </c:pt>
                <c:pt idx="2850">
                  <c:v>3.0430299999999999</c:v>
                </c:pt>
                <c:pt idx="2851">
                  <c:v>6.758</c:v>
                </c:pt>
                <c:pt idx="2852">
                  <c:v>3.34</c:v>
                </c:pt>
                <c:pt idx="2853">
                  <c:v>2.762</c:v>
                </c:pt>
                <c:pt idx="2854">
                  <c:v>7.9260000000000002</c:v>
                </c:pt>
                <c:pt idx="2855">
                  <c:v>3.1789999999999998</c:v>
                </c:pt>
                <c:pt idx="2856">
                  <c:v>8.9686000000000003</c:v>
                </c:pt>
                <c:pt idx="2857">
                  <c:v>24</c:v>
                </c:pt>
                <c:pt idx="2858">
                  <c:v>6.8780000000000001</c:v>
                </c:pt>
                <c:pt idx="2859">
                  <c:v>5.8969999999999985</c:v>
                </c:pt>
                <c:pt idx="2860">
                  <c:v>9</c:v>
                </c:pt>
                <c:pt idx="2861">
                  <c:v>9.4161000000000001</c:v>
                </c:pt>
                <c:pt idx="2862">
                  <c:v>101</c:v>
                </c:pt>
                <c:pt idx="2863">
                  <c:v>7.567999999999989</c:v>
                </c:pt>
                <c:pt idx="2864">
                  <c:v>10.934000000000001</c:v>
                </c:pt>
                <c:pt idx="2865">
                  <c:v>3.9859999999999998</c:v>
                </c:pt>
                <c:pt idx="2866">
                  <c:v>8.27</c:v>
                </c:pt>
                <c:pt idx="2867">
                  <c:v>8.0660000000000007</c:v>
                </c:pt>
                <c:pt idx="2868">
                  <c:v>3.2880000000000011</c:v>
                </c:pt>
                <c:pt idx="2869">
                  <c:v>13.754</c:v>
                </c:pt>
                <c:pt idx="2870">
                  <c:v>3.0989999999999998</c:v>
                </c:pt>
                <c:pt idx="2871">
                  <c:v>8</c:v>
                </c:pt>
                <c:pt idx="2872">
                  <c:v>6.51</c:v>
                </c:pt>
                <c:pt idx="2873">
                  <c:v>5.8719999999999999</c:v>
                </c:pt>
                <c:pt idx="2874">
                  <c:v>6.806</c:v>
                </c:pt>
                <c:pt idx="2875">
                  <c:v>3.4157999999999977</c:v>
                </c:pt>
                <c:pt idx="2876">
                  <c:v>7.28</c:v>
                </c:pt>
                <c:pt idx="2877">
                  <c:v>5.1724699999999997</c:v>
                </c:pt>
                <c:pt idx="2878">
                  <c:v>6.4829999999999997</c:v>
                </c:pt>
                <c:pt idx="2879">
                  <c:v>2.5678000000000001</c:v>
                </c:pt>
                <c:pt idx="2880">
                  <c:v>3.0125999999999977</c:v>
                </c:pt>
                <c:pt idx="2881">
                  <c:v>5</c:v>
                </c:pt>
                <c:pt idx="2882">
                  <c:v>3.1219999999999999</c:v>
                </c:pt>
                <c:pt idx="2883">
                  <c:v>10.969000000000019</c:v>
                </c:pt>
                <c:pt idx="2884">
                  <c:v>118.7</c:v>
                </c:pt>
                <c:pt idx="2885">
                  <c:v>2.77</c:v>
                </c:pt>
                <c:pt idx="2886">
                  <c:v>2.2837000000000054</c:v>
                </c:pt>
                <c:pt idx="2887">
                  <c:v>66.22</c:v>
                </c:pt>
                <c:pt idx="2888">
                  <c:v>5.9489999999999998</c:v>
                </c:pt>
                <c:pt idx="2889">
                  <c:v>64.23</c:v>
                </c:pt>
                <c:pt idx="2890">
                  <c:v>3.374849999999991</c:v>
                </c:pt>
                <c:pt idx="2891">
                  <c:v>9.9760000000000026</c:v>
                </c:pt>
                <c:pt idx="2892">
                  <c:v>2.8218999999999967</c:v>
                </c:pt>
                <c:pt idx="2893">
                  <c:v>36</c:v>
                </c:pt>
                <c:pt idx="2894">
                  <c:v>5.1838999999999995</c:v>
                </c:pt>
                <c:pt idx="2895">
                  <c:v>6.1049999999999898</c:v>
                </c:pt>
                <c:pt idx="2896">
                  <c:v>4.6567999999999996</c:v>
                </c:pt>
                <c:pt idx="2897">
                  <c:v>148.6</c:v>
                </c:pt>
                <c:pt idx="2898">
                  <c:v>7.0039999999999996</c:v>
                </c:pt>
                <c:pt idx="2899">
                  <c:v>5.4428999999999998</c:v>
                </c:pt>
                <c:pt idx="2900">
                  <c:v>5.41</c:v>
                </c:pt>
                <c:pt idx="2901">
                  <c:v>4.4050000000000002</c:v>
                </c:pt>
                <c:pt idx="2902">
                  <c:v>3</c:v>
                </c:pt>
                <c:pt idx="2903">
                  <c:v>28</c:v>
                </c:pt>
                <c:pt idx="2904">
                  <c:v>3.2269999999999999</c:v>
                </c:pt>
                <c:pt idx="2905">
                  <c:v>10</c:v>
                </c:pt>
                <c:pt idx="2906">
                  <c:v>3.19</c:v>
                </c:pt>
                <c:pt idx="2907">
                  <c:v>9</c:v>
                </c:pt>
                <c:pt idx="2908">
                  <c:v>5.2949999999999955</c:v>
                </c:pt>
                <c:pt idx="2909">
                  <c:v>10.459500000000023</c:v>
                </c:pt>
                <c:pt idx="2910">
                  <c:v>800</c:v>
                </c:pt>
                <c:pt idx="2911">
                  <c:v>7.3996000000000004</c:v>
                </c:pt>
                <c:pt idx="2912">
                  <c:v>11.217999999999998</c:v>
                </c:pt>
                <c:pt idx="2913">
                  <c:v>233.3</c:v>
                </c:pt>
                <c:pt idx="2914">
                  <c:v>5.7759999999999998</c:v>
                </c:pt>
                <c:pt idx="2915">
                  <c:v>18.146999999999988</c:v>
                </c:pt>
                <c:pt idx="2916">
                  <c:v>11.52</c:v>
                </c:pt>
                <c:pt idx="2917">
                  <c:v>6.8781999999999996</c:v>
                </c:pt>
                <c:pt idx="2918">
                  <c:v>7.32099999999999</c:v>
                </c:pt>
                <c:pt idx="2919">
                  <c:v>14.47</c:v>
                </c:pt>
                <c:pt idx="2920">
                  <c:v>2.72</c:v>
                </c:pt>
                <c:pt idx="2921">
                  <c:v>3.3354099999999933</c:v>
                </c:pt>
                <c:pt idx="2922">
                  <c:v>2.6063999999999998</c:v>
                </c:pt>
                <c:pt idx="2923">
                  <c:v>4.8599999999999985</c:v>
                </c:pt>
                <c:pt idx="2924">
                  <c:v>4.0301</c:v>
                </c:pt>
                <c:pt idx="2925">
                  <c:v>2.4781999999999997</c:v>
                </c:pt>
                <c:pt idx="2926">
                  <c:v>5.8029999999999955</c:v>
                </c:pt>
                <c:pt idx="2927">
                  <c:v>84.2</c:v>
                </c:pt>
                <c:pt idx="2928">
                  <c:v>3.4077000000000002</c:v>
                </c:pt>
                <c:pt idx="2929">
                  <c:v>84</c:v>
                </c:pt>
                <c:pt idx="2930">
                  <c:v>3.3942299999999967</c:v>
                </c:pt>
                <c:pt idx="2931">
                  <c:v>3.548</c:v>
                </c:pt>
                <c:pt idx="2932">
                  <c:v>3.0789</c:v>
                </c:pt>
                <c:pt idx="2933">
                  <c:v>6.4</c:v>
                </c:pt>
                <c:pt idx="2934">
                  <c:v>4.5178999999999965</c:v>
                </c:pt>
                <c:pt idx="2935">
                  <c:v>7.6</c:v>
                </c:pt>
                <c:pt idx="2936">
                  <c:v>4.19599999999999</c:v>
                </c:pt>
                <c:pt idx="2937">
                  <c:v>4.4184999999999999</c:v>
                </c:pt>
                <c:pt idx="2938">
                  <c:v>26</c:v>
                </c:pt>
                <c:pt idx="2939">
                  <c:v>3.2978000000000001</c:v>
                </c:pt>
                <c:pt idx="2940">
                  <c:v>30</c:v>
                </c:pt>
                <c:pt idx="2941">
                  <c:v>38.309999999999995</c:v>
                </c:pt>
                <c:pt idx="2942">
                  <c:v>2.9539999999999997</c:v>
                </c:pt>
                <c:pt idx="2943">
                  <c:v>3.8977999999999997</c:v>
                </c:pt>
                <c:pt idx="2944">
                  <c:v>1.1000000000000001</c:v>
                </c:pt>
                <c:pt idx="2945">
                  <c:v>3.4341999999999997</c:v>
                </c:pt>
                <c:pt idx="2946">
                  <c:v>5.8599999999999985</c:v>
                </c:pt>
                <c:pt idx="2947">
                  <c:v>3.8029999999999977</c:v>
                </c:pt>
                <c:pt idx="2948">
                  <c:v>13.55</c:v>
                </c:pt>
                <c:pt idx="2949">
                  <c:v>2.9545999999999997</c:v>
                </c:pt>
                <c:pt idx="2950">
                  <c:v>3.9499999999999997</c:v>
                </c:pt>
                <c:pt idx="2951">
                  <c:v>4.0510000000000002</c:v>
                </c:pt>
                <c:pt idx="2952">
                  <c:v>7.5529999999999955</c:v>
                </c:pt>
                <c:pt idx="2953">
                  <c:v>78.849999999999994</c:v>
                </c:pt>
                <c:pt idx="2954">
                  <c:v>6.8979999999999899</c:v>
                </c:pt>
                <c:pt idx="2955">
                  <c:v>6.6093000000000002</c:v>
                </c:pt>
                <c:pt idx="2956">
                  <c:v>15.96</c:v>
                </c:pt>
                <c:pt idx="2957">
                  <c:v>6.37</c:v>
                </c:pt>
                <c:pt idx="2958">
                  <c:v>12.6778</c:v>
                </c:pt>
                <c:pt idx="2959">
                  <c:v>19.228999999999989</c:v>
                </c:pt>
                <c:pt idx="2960">
                  <c:v>6</c:v>
                </c:pt>
                <c:pt idx="2961">
                  <c:v>30.58</c:v>
                </c:pt>
                <c:pt idx="2962">
                  <c:v>5.282</c:v>
                </c:pt>
                <c:pt idx="2963">
                  <c:v>2.7454000000000001</c:v>
                </c:pt>
                <c:pt idx="2964">
                  <c:v>17.149999999999999</c:v>
                </c:pt>
                <c:pt idx="2965">
                  <c:v>20</c:v>
                </c:pt>
                <c:pt idx="2966">
                  <c:v>5.0668999999999995</c:v>
                </c:pt>
                <c:pt idx="2967">
                  <c:v>29</c:v>
                </c:pt>
                <c:pt idx="2968">
                  <c:v>9.4071000000000016</c:v>
                </c:pt>
                <c:pt idx="2969">
                  <c:v>115</c:v>
                </c:pt>
                <c:pt idx="2970">
                  <c:v>83.837999999999994</c:v>
                </c:pt>
                <c:pt idx="2971">
                  <c:v>13.584</c:v>
                </c:pt>
                <c:pt idx="2972">
                  <c:v>6.56</c:v>
                </c:pt>
                <c:pt idx="2973">
                  <c:v>23.38</c:v>
                </c:pt>
                <c:pt idx="2974">
                  <c:v>5.34499999999999</c:v>
                </c:pt>
                <c:pt idx="2975">
                  <c:v>6.5119999999999996</c:v>
                </c:pt>
                <c:pt idx="2976">
                  <c:v>7.5979999999999945</c:v>
                </c:pt>
                <c:pt idx="2977">
                  <c:v>24</c:v>
                </c:pt>
                <c:pt idx="2978">
                  <c:v>7.4946999999999999</c:v>
                </c:pt>
                <c:pt idx="2979">
                  <c:v>5.6227999999999945</c:v>
                </c:pt>
                <c:pt idx="2980">
                  <c:v>1265</c:v>
                </c:pt>
                <c:pt idx="2981">
                  <c:v>5.9498000000000024</c:v>
                </c:pt>
                <c:pt idx="2982">
                  <c:v>6.85489999999999</c:v>
                </c:pt>
                <c:pt idx="2983">
                  <c:v>3.069</c:v>
                </c:pt>
                <c:pt idx="2984">
                  <c:v>4.1839999999999975</c:v>
                </c:pt>
                <c:pt idx="2985">
                  <c:v>3.2528299999999977</c:v>
                </c:pt>
                <c:pt idx="2986">
                  <c:v>24</c:v>
                </c:pt>
                <c:pt idx="2987">
                  <c:v>4.0439999999999996</c:v>
                </c:pt>
                <c:pt idx="2988">
                  <c:v>19.5</c:v>
                </c:pt>
                <c:pt idx="2989">
                  <c:v>4.5385</c:v>
                </c:pt>
                <c:pt idx="2990">
                  <c:v>51.89</c:v>
                </c:pt>
                <c:pt idx="2991">
                  <c:v>4.4000000000000004</c:v>
                </c:pt>
                <c:pt idx="2992">
                  <c:v>10.481</c:v>
                </c:pt>
                <c:pt idx="2993">
                  <c:v>4.3919999999999995</c:v>
                </c:pt>
                <c:pt idx="2994">
                  <c:v>60.99</c:v>
                </c:pt>
                <c:pt idx="2995">
                  <c:v>2.3660999999999968</c:v>
                </c:pt>
                <c:pt idx="2996">
                  <c:v>3.85453</c:v>
                </c:pt>
                <c:pt idx="2997">
                  <c:v>3.56</c:v>
                </c:pt>
                <c:pt idx="2998">
                  <c:v>10.438000000000001</c:v>
                </c:pt>
                <c:pt idx="2999">
                  <c:v>3.1673000000000053</c:v>
                </c:pt>
                <c:pt idx="3000">
                  <c:v>7.2480000000000002</c:v>
                </c:pt>
                <c:pt idx="3001">
                  <c:v>10.96</c:v>
                </c:pt>
                <c:pt idx="3002">
                  <c:v>28.610000000000031</c:v>
                </c:pt>
                <c:pt idx="3003">
                  <c:v>9.7319999999999993</c:v>
                </c:pt>
                <c:pt idx="3004">
                  <c:v>4.7549999999999955</c:v>
                </c:pt>
                <c:pt idx="3005">
                  <c:v>12.857000000000006</c:v>
                </c:pt>
                <c:pt idx="3006">
                  <c:v>7.4450000000000003</c:v>
                </c:pt>
                <c:pt idx="3007">
                  <c:v>7.4420000000000002</c:v>
                </c:pt>
                <c:pt idx="3008">
                  <c:v>3.206</c:v>
                </c:pt>
                <c:pt idx="3009">
                  <c:v>5.9463000000000097</c:v>
                </c:pt>
                <c:pt idx="3010">
                  <c:v>4.1439999999999975</c:v>
                </c:pt>
                <c:pt idx="3011">
                  <c:v>10</c:v>
                </c:pt>
                <c:pt idx="3012">
                  <c:v>2.73325</c:v>
                </c:pt>
                <c:pt idx="3013">
                  <c:v>2.66</c:v>
                </c:pt>
                <c:pt idx="3014">
                  <c:v>2.8673999999999999</c:v>
                </c:pt>
                <c:pt idx="3015">
                  <c:v>17.97</c:v>
                </c:pt>
                <c:pt idx="3016">
                  <c:v>6.9050000000000002</c:v>
                </c:pt>
                <c:pt idx="3017">
                  <c:v>8.7923000000000009</c:v>
                </c:pt>
                <c:pt idx="3018">
                  <c:v>10.5</c:v>
                </c:pt>
                <c:pt idx="3019">
                  <c:v>4.1555399999999878</c:v>
                </c:pt>
                <c:pt idx="3020">
                  <c:v>10.881</c:v>
                </c:pt>
                <c:pt idx="3021">
                  <c:v>2.7374849999999999</c:v>
                </c:pt>
                <c:pt idx="3022">
                  <c:v>5.08</c:v>
                </c:pt>
                <c:pt idx="3023">
                  <c:v>72.11999999999999</c:v>
                </c:pt>
                <c:pt idx="3024">
                  <c:v>3.2450000000000001</c:v>
                </c:pt>
                <c:pt idx="3025">
                  <c:v>321</c:v>
                </c:pt>
                <c:pt idx="3026">
                  <c:v>5.5669999999999975</c:v>
                </c:pt>
                <c:pt idx="3027">
                  <c:v>3.0979999999999999</c:v>
                </c:pt>
                <c:pt idx="3028">
                  <c:v>3.4</c:v>
                </c:pt>
                <c:pt idx="3029">
                  <c:v>13.42</c:v>
                </c:pt>
                <c:pt idx="3030">
                  <c:v>5.6488999999999985</c:v>
                </c:pt>
                <c:pt idx="3031">
                  <c:v>4.8819999999999997</c:v>
                </c:pt>
                <c:pt idx="3032">
                  <c:v>4.819</c:v>
                </c:pt>
                <c:pt idx="3033">
                  <c:v>5.4279999999999955</c:v>
                </c:pt>
                <c:pt idx="3034">
                  <c:v>17.739999999999988</c:v>
                </c:pt>
                <c:pt idx="3035">
                  <c:v>12.056000000000004</c:v>
                </c:pt>
                <c:pt idx="3036">
                  <c:v>7.2219999999999995</c:v>
                </c:pt>
                <c:pt idx="3037">
                  <c:v>2.8389999999999977</c:v>
                </c:pt>
                <c:pt idx="3038">
                  <c:v>3.6395</c:v>
                </c:pt>
                <c:pt idx="3039">
                  <c:v>7.5801999999999996</c:v>
                </c:pt>
                <c:pt idx="3040">
                  <c:v>24</c:v>
                </c:pt>
                <c:pt idx="3041">
                  <c:v>17.899999999999999</c:v>
                </c:pt>
                <c:pt idx="3042">
                  <c:v>14.971</c:v>
                </c:pt>
                <c:pt idx="3043">
                  <c:v>5.0642999999999985</c:v>
                </c:pt>
                <c:pt idx="3044">
                  <c:v>4.8344999999999985</c:v>
                </c:pt>
                <c:pt idx="3045">
                  <c:v>3.0301999999999998</c:v>
                </c:pt>
                <c:pt idx="3046">
                  <c:v>8.02</c:v>
                </c:pt>
                <c:pt idx="3047">
                  <c:v>9.69</c:v>
                </c:pt>
                <c:pt idx="3048">
                  <c:v>7.0072999999999999</c:v>
                </c:pt>
                <c:pt idx="3049">
                  <c:v>13.49</c:v>
                </c:pt>
                <c:pt idx="3050">
                  <c:v>8.136000000000001</c:v>
                </c:pt>
                <c:pt idx="3051">
                  <c:v>16.079999999999988</c:v>
                </c:pt>
                <c:pt idx="3052">
                  <c:v>7.51</c:v>
                </c:pt>
                <c:pt idx="3053">
                  <c:v>4.5842000000000001</c:v>
                </c:pt>
                <c:pt idx="3054">
                  <c:v>6.5389999999999997</c:v>
                </c:pt>
                <c:pt idx="3055">
                  <c:v>11.8</c:v>
                </c:pt>
                <c:pt idx="3056">
                  <c:v>3.9</c:v>
                </c:pt>
                <c:pt idx="3057">
                  <c:v>6.6129999999999898</c:v>
                </c:pt>
                <c:pt idx="3058">
                  <c:v>4.1629999999999878</c:v>
                </c:pt>
                <c:pt idx="3059">
                  <c:v>12.854000000000006</c:v>
                </c:pt>
                <c:pt idx="3060">
                  <c:v>4.9703000000000097</c:v>
                </c:pt>
                <c:pt idx="3061">
                  <c:v>5.3426</c:v>
                </c:pt>
                <c:pt idx="3062">
                  <c:v>6.2614999999999998</c:v>
                </c:pt>
                <c:pt idx="3063">
                  <c:v>4.5911</c:v>
                </c:pt>
                <c:pt idx="3064">
                  <c:v>4.865999999999989</c:v>
                </c:pt>
                <c:pt idx="3065">
                  <c:v>6.4752000000000107</c:v>
                </c:pt>
                <c:pt idx="3066">
                  <c:v>8.827</c:v>
                </c:pt>
                <c:pt idx="3067">
                  <c:v>3.9899999999999998</c:v>
                </c:pt>
                <c:pt idx="3068">
                  <c:v>5.64</c:v>
                </c:pt>
                <c:pt idx="3069">
                  <c:v>6.87</c:v>
                </c:pt>
                <c:pt idx="3070">
                  <c:v>6.4139999999999997</c:v>
                </c:pt>
                <c:pt idx="3071">
                  <c:v>10</c:v>
                </c:pt>
                <c:pt idx="3072">
                  <c:v>11.444000000000001</c:v>
                </c:pt>
                <c:pt idx="3073">
                  <c:v>27.446000000000002</c:v>
                </c:pt>
                <c:pt idx="3074">
                  <c:v>23.2</c:v>
                </c:pt>
                <c:pt idx="3075">
                  <c:v>5.34499999999999</c:v>
                </c:pt>
                <c:pt idx="3076">
                  <c:v>14.88</c:v>
                </c:pt>
                <c:pt idx="3077">
                  <c:v>4.3849999999999945</c:v>
                </c:pt>
                <c:pt idx="3078">
                  <c:v>4.6221999999999879</c:v>
                </c:pt>
                <c:pt idx="3079">
                  <c:v>2.9106999999999967</c:v>
                </c:pt>
                <c:pt idx="3080">
                  <c:v>5.9748000000000001</c:v>
                </c:pt>
                <c:pt idx="3081">
                  <c:v>6.0510000000000002</c:v>
                </c:pt>
                <c:pt idx="3082">
                  <c:v>9.6602000000000015</c:v>
                </c:pt>
                <c:pt idx="3083">
                  <c:v>4.4120999999999997</c:v>
                </c:pt>
                <c:pt idx="3084">
                  <c:v>11.403</c:v>
                </c:pt>
                <c:pt idx="3085">
                  <c:v>3.2010999999999998</c:v>
                </c:pt>
                <c:pt idx="3086">
                  <c:v>3.3453999999999997</c:v>
                </c:pt>
                <c:pt idx="3087">
                  <c:v>4.1659999999999897</c:v>
                </c:pt>
                <c:pt idx="3088">
                  <c:v>2.98109</c:v>
                </c:pt>
                <c:pt idx="3089">
                  <c:v>3.2692999999999999</c:v>
                </c:pt>
                <c:pt idx="3090">
                  <c:v>78.5</c:v>
                </c:pt>
                <c:pt idx="3091">
                  <c:v>11.009</c:v>
                </c:pt>
                <c:pt idx="3092">
                  <c:v>2.9887000000000001</c:v>
                </c:pt>
                <c:pt idx="3093">
                  <c:v>131.30000000000001</c:v>
                </c:pt>
                <c:pt idx="3094">
                  <c:v>11.1098</c:v>
                </c:pt>
                <c:pt idx="3095">
                  <c:v>4.2329999999999997</c:v>
                </c:pt>
                <c:pt idx="3096">
                  <c:v>22.951000000000001</c:v>
                </c:pt>
                <c:pt idx="3097">
                  <c:v>7.5669999999999975</c:v>
                </c:pt>
                <c:pt idx="3098">
                  <c:v>6.2891000000000004</c:v>
                </c:pt>
                <c:pt idx="3099">
                  <c:v>4.4518000000000004</c:v>
                </c:pt>
                <c:pt idx="3100">
                  <c:v>2.754</c:v>
                </c:pt>
                <c:pt idx="3101">
                  <c:v>9.4</c:v>
                </c:pt>
                <c:pt idx="3102">
                  <c:v>5.5659999999999945</c:v>
                </c:pt>
                <c:pt idx="3103">
                  <c:v>9.3660000000000068</c:v>
                </c:pt>
                <c:pt idx="3104">
                  <c:v>24</c:v>
                </c:pt>
                <c:pt idx="3105">
                  <c:v>5.6353</c:v>
                </c:pt>
                <c:pt idx="3106">
                  <c:v>24</c:v>
                </c:pt>
                <c:pt idx="3107">
                  <c:v>5.7107599999999996</c:v>
                </c:pt>
                <c:pt idx="3108">
                  <c:v>4.6813799999999999</c:v>
                </c:pt>
                <c:pt idx="3109">
                  <c:v>10.050000000000002</c:v>
                </c:pt>
                <c:pt idx="3110">
                  <c:v>12.53</c:v>
                </c:pt>
                <c:pt idx="3111">
                  <c:v>0.11232</c:v>
                </c:pt>
                <c:pt idx="3112">
                  <c:v>14.31</c:v>
                </c:pt>
                <c:pt idx="3113">
                  <c:v>6.5359999999999996</c:v>
                </c:pt>
                <c:pt idx="3114">
                  <c:v>6.819</c:v>
                </c:pt>
                <c:pt idx="3115">
                  <c:v>7.8010000000000002</c:v>
                </c:pt>
                <c:pt idx="3116">
                  <c:v>3.8564999999999943</c:v>
                </c:pt>
                <c:pt idx="3117">
                  <c:v>6.875</c:v>
                </c:pt>
                <c:pt idx="3118">
                  <c:v>4.1839999999999975</c:v>
                </c:pt>
                <c:pt idx="3119">
                  <c:v>14.387</c:v>
                </c:pt>
                <c:pt idx="3120">
                  <c:v>9.7786999999999988</c:v>
                </c:pt>
                <c:pt idx="3121">
                  <c:v>58.21</c:v>
                </c:pt>
                <c:pt idx="3122">
                  <c:v>3.84</c:v>
                </c:pt>
                <c:pt idx="3123">
                  <c:v>2.7709000000000001</c:v>
                </c:pt>
                <c:pt idx="3124">
                  <c:v>10.635</c:v>
                </c:pt>
                <c:pt idx="3125">
                  <c:v>12.58</c:v>
                </c:pt>
                <c:pt idx="3126">
                  <c:v>12.6</c:v>
                </c:pt>
                <c:pt idx="3127">
                  <c:v>136</c:v>
                </c:pt>
                <c:pt idx="3128">
                  <c:v>6.1500999999999975</c:v>
                </c:pt>
                <c:pt idx="3129">
                  <c:v>7.5667999999999997</c:v>
                </c:pt>
                <c:pt idx="3130">
                  <c:v>100</c:v>
                </c:pt>
                <c:pt idx="3131">
                  <c:v>3.0249999999999999</c:v>
                </c:pt>
                <c:pt idx="3132">
                  <c:v>4.1639999999999899</c:v>
                </c:pt>
                <c:pt idx="3133">
                  <c:v>9.8010000000000002</c:v>
                </c:pt>
                <c:pt idx="3134">
                  <c:v>10.262</c:v>
                </c:pt>
                <c:pt idx="3135">
                  <c:v>5.0590999999999999</c:v>
                </c:pt>
                <c:pt idx="3136">
                  <c:v>3.258</c:v>
                </c:pt>
                <c:pt idx="3137">
                  <c:v>3.8659999999999997</c:v>
                </c:pt>
                <c:pt idx="3138">
                  <c:v>5.6749999999999945</c:v>
                </c:pt>
                <c:pt idx="3139">
                  <c:v>24.259999999999987</c:v>
                </c:pt>
                <c:pt idx="3140">
                  <c:v>3.3299999999999987</c:v>
                </c:pt>
                <c:pt idx="3141">
                  <c:v>24</c:v>
                </c:pt>
                <c:pt idx="3142">
                  <c:v>3.1381000000000001</c:v>
                </c:pt>
                <c:pt idx="3143">
                  <c:v>5.1099999999999985</c:v>
                </c:pt>
                <c:pt idx="3144">
                  <c:v>5.4960000000000004</c:v>
                </c:pt>
                <c:pt idx="3145">
                  <c:v>2.8235000000000001</c:v>
                </c:pt>
                <c:pt idx="3146">
                  <c:v>21.130000000000031</c:v>
                </c:pt>
                <c:pt idx="3147">
                  <c:v>2.8099999999999987</c:v>
                </c:pt>
                <c:pt idx="3148">
                  <c:v>2.9049999999999998</c:v>
                </c:pt>
                <c:pt idx="3149">
                  <c:v>4.67</c:v>
                </c:pt>
                <c:pt idx="3150">
                  <c:v>7.8614999999999995</c:v>
                </c:pt>
                <c:pt idx="3151">
                  <c:v>8.3530000000000211</c:v>
                </c:pt>
                <c:pt idx="3152">
                  <c:v>30</c:v>
                </c:pt>
                <c:pt idx="3153">
                  <c:v>6.069</c:v>
                </c:pt>
                <c:pt idx="3154">
                  <c:v>2.9826999999999977</c:v>
                </c:pt>
                <c:pt idx="3155">
                  <c:v>3.2810000000000001</c:v>
                </c:pt>
                <c:pt idx="3156">
                  <c:v>9.4</c:v>
                </c:pt>
                <c:pt idx="3157">
                  <c:v>25.7</c:v>
                </c:pt>
                <c:pt idx="3158">
                  <c:v>3.9455999999999998</c:v>
                </c:pt>
                <c:pt idx="3159">
                  <c:v>4.3337000000000003</c:v>
                </c:pt>
                <c:pt idx="3160">
                  <c:v>3.8122999999999934</c:v>
                </c:pt>
                <c:pt idx="3161">
                  <c:v>3.9866999999999977</c:v>
                </c:pt>
                <c:pt idx="3162">
                  <c:v>3.1810999999999998</c:v>
                </c:pt>
                <c:pt idx="3163">
                  <c:v>5.8949999999999889</c:v>
                </c:pt>
                <c:pt idx="3164">
                  <c:v>6.56</c:v>
                </c:pt>
                <c:pt idx="3165">
                  <c:v>8.2840000000000025</c:v>
                </c:pt>
                <c:pt idx="3166">
                  <c:v>34.14</c:v>
                </c:pt>
                <c:pt idx="3167">
                  <c:v>3.3179999999999987</c:v>
                </c:pt>
                <c:pt idx="3168">
                  <c:v>16.130000000000031</c:v>
                </c:pt>
                <c:pt idx="3169">
                  <c:v>4.3</c:v>
                </c:pt>
                <c:pt idx="3170">
                  <c:v>24</c:v>
                </c:pt>
                <c:pt idx="3171">
                  <c:v>3.0341</c:v>
                </c:pt>
                <c:pt idx="3172">
                  <c:v>2.7189999999999999</c:v>
                </c:pt>
                <c:pt idx="3173">
                  <c:v>2.601</c:v>
                </c:pt>
                <c:pt idx="3174">
                  <c:v>6.484</c:v>
                </c:pt>
                <c:pt idx="3175">
                  <c:v>17.45</c:v>
                </c:pt>
                <c:pt idx="3176">
                  <c:v>9.113999999999999</c:v>
                </c:pt>
                <c:pt idx="3177">
                  <c:v>2.5699900000000002</c:v>
                </c:pt>
                <c:pt idx="3178">
                  <c:v>5</c:v>
                </c:pt>
                <c:pt idx="3179">
                  <c:v>5.83</c:v>
                </c:pt>
                <c:pt idx="3180">
                  <c:v>10.370000000000006</c:v>
                </c:pt>
                <c:pt idx="3181">
                  <c:v>10.32</c:v>
                </c:pt>
                <c:pt idx="3182">
                  <c:v>3.9409999999999998</c:v>
                </c:pt>
                <c:pt idx="3183">
                  <c:v>8.9</c:v>
                </c:pt>
                <c:pt idx="3184">
                  <c:v>8.8500000000000068</c:v>
                </c:pt>
                <c:pt idx="3185">
                  <c:v>16.22</c:v>
                </c:pt>
                <c:pt idx="3186">
                  <c:v>3.581</c:v>
                </c:pt>
                <c:pt idx="3187">
                  <c:v>3.3589999999999987</c:v>
                </c:pt>
                <c:pt idx="3188">
                  <c:v>6.4700000000000024</c:v>
                </c:pt>
                <c:pt idx="3189">
                  <c:v>5.2489999999999997</c:v>
                </c:pt>
                <c:pt idx="3190">
                  <c:v>3.5495000000000001</c:v>
                </c:pt>
                <c:pt idx="3191">
                  <c:v>8.2166000000000015</c:v>
                </c:pt>
                <c:pt idx="3192">
                  <c:v>5.9320000000000004</c:v>
                </c:pt>
                <c:pt idx="3193">
                  <c:v>5.1606999999999985</c:v>
                </c:pt>
                <c:pt idx="3194">
                  <c:v>4.8887999999999998</c:v>
                </c:pt>
                <c:pt idx="3195">
                  <c:v>4.4485999999999999</c:v>
                </c:pt>
                <c:pt idx="3196">
                  <c:v>10.741899999999999</c:v>
                </c:pt>
                <c:pt idx="3197">
                  <c:v>308</c:v>
                </c:pt>
                <c:pt idx="3198">
                  <c:v>4.2539999999999996</c:v>
                </c:pt>
                <c:pt idx="3199">
                  <c:v>2.4</c:v>
                </c:pt>
                <c:pt idx="3200">
                  <c:v>6.2480000000000002</c:v>
                </c:pt>
                <c:pt idx="3201">
                  <c:v>31.6</c:v>
                </c:pt>
                <c:pt idx="3202">
                  <c:v>78</c:v>
                </c:pt>
                <c:pt idx="3203">
                  <c:v>9.16</c:v>
                </c:pt>
                <c:pt idx="3204">
                  <c:v>32.03</c:v>
                </c:pt>
                <c:pt idx="3205">
                  <c:v>7.2960000000000003</c:v>
                </c:pt>
                <c:pt idx="3206">
                  <c:v>7.18799999999999</c:v>
                </c:pt>
                <c:pt idx="3207">
                  <c:v>35.68</c:v>
                </c:pt>
                <c:pt idx="3208">
                  <c:v>15.59</c:v>
                </c:pt>
                <c:pt idx="3209">
                  <c:v>11.66</c:v>
                </c:pt>
                <c:pt idx="3210">
                  <c:v>6.0490000000000004</c:v>
                </c:pt>
                <c:pt idx="3211">
                  <c:v>9.0610000000000035</c:v>
                </c:pt>
                <c:pt idx="3212">
                  <c:v>10</c:v>
                </c:pt>
                <c:pt idx="3213">
                  <c:v>2.9779399999999998</c:v>
                </c:pt>
                <c:pt idx="3214">
                  <c:v>7.9184000000000001</c:v>
                </c:pt>
                <c:pt idx="3215">
                  <c:v>170</c:v>
                </c:pt>
                <c:pt idx="3216">
                  <c:v>3.2641000000000053</c:v>
                </c:pt>
                <c:pt idx="3217">
                  <c:v>3.8839999999999999</c:v>
                </c:pt>
                <c:pt idx="3218">
                  <c:v>10.559000000000006</c:v>
                </c:pt>
                <c:pt idx="3219">
                  <c:v>33.800000000000004</c:v>
                </c:pt>
                <c:pt idx="3220">
                  <c:v>2.8289999999999997</c:v>
                </c:pt>
                <c:pt idx="3221">
                  <c:v>5.2750000000000004</c:v>
                </c:pt>
                <c:pt idx="3222">
                  <c:v>3.5630000000000002</c:v>
                </c:pt>
                <c:pt idx="3223">
                  <c:v>13.01</c:v>
                </c:pt>
                <c:pt idx="3224">
                  <c:v>54</c:v>
                </c:pt>
                <c:pt idx="3225">
                  <c:v>2.7232000000000012</c:v>
                </c:pt>
                <c:pt idx="3226">
                  <c:v>7.83</c:v>
                </c:pt>
                <c:pt idx="3227">
                  <c:v>3.3899999999999997</c:v>
                </c:pt>
                <c:pt idx="3228">
                  <c:v>3.9019999999999997</c:v>
                </c:pt>
                <c:pt idx="3229">
                  <c:v>12.763</c:v>
                </c:pt>
                <c:pt idx="3230">
                  <c:v>4.0236099999999997</c:v>
                </c:pt>
                <c:pt idx="3231">
                  <c:v>9.2550000000000008</c:v>
                </c:pt>
                <c:pt idx="3232">
                  <c:v>4.8327999999999998</c:v>
                </c:pt>
                <c:pt idx="3233">
                  <c:v>11.68</c:v>
                </c:pt>
                <c:pt idx="3234">
                  <c:v>38.6</c:v>
                </c:pt>
                <c:pt idx="3235">
                  <c:v>367.5</c:v>
                </c:pt>
                <c:pt idx="3236">
                  <c:v>5.5510000000000002</c:v>
                </c:pt>
                <c:pt idx="3237">
                  <c:v>35.53</c:v>
                </c:pt>
                <c:pt idx="3238">
                  <c:v>4.1710000000000003</c:v>
                </c:pt>
                <c:pt idx="3239">
                  <c:v>4.492</c:v>
                </c:pt>
                <c:pt idx="3240">
                  <c:v>1.4</c:v>
                </c:pt>
                <c:pt idx="3241">
                  <c:v>17.91</c:v>
                </c:pt>
                <c:pt idx="3242">
                  <c:v>34</c:v>
                </c:pt>
                <c:pt idx="3243">
                  <c:v>8.91</c:v>
                </c:pt>
                <c:pt idx="3244">
                  <c:v>9</c:v>
                </c:pt>
                <c:pt idx="3245">
                  <c:v>2.8431000000000002</c:v>
                </c:pt>
                <c:pt idx="3246">
                  <c:v>2.8899999999999997</c:v>
                </c:pt>
                <c:pt idx="3247">
                  <c:v>24</c:v>
                </c:pt>
                <c:pt idx="3248">
                  <c:v>2.9099999999999997</c:v>
                </c:pt>
                <c:pt idx="3249">
                  <c:v>16.259</c:v>
                </c:pt>
                <c:pt idx="3250">
                  <c:v>20.251999999999999</c:v>
                </c:pt>
                <c:pt idx="3251">
                  <c:v>12.719999999999999</c:v>
                </c:pt>
                <c:pt idx="3252">
                  <c:v>14.860000000000019</c:v>
                </c:pt>
                <c:pt idx="3253">
                  <c:v>3.7570000000000001</c:v>
                </c:pt>
                <c:pt idx="3254">
                  <c:v>5.92</c:v>
                </c:pt>
                <c:pt idx="3255">
                  <c:v>14.339</c:v>
                </c:pt>
                <c:pt idx="3256">
                  <c:v>4.9047000000000001</c:v>
                </c:pt>
                <c:pt idx="3257">
                  <c:v>3.464</c:v>
                </c:pt>
                <c:pt idx="3258">
                  <c:v>7.3360000000000003</c:v>
                </c:pt>
                <c:pt idx="3259">
                  <c:v>2.9709999999999988</c:v>
                </c:pt>
                <c:pt idx="3260">
                  <c:v>212.5</c:v>
                </c:pt>
                <c:pt idx="3261">
                  <c:v>9.65</c:v>
                </c:pt>
                <c:pt idx="3262">
                  <c:v>5.9176000000000002</c:v>
                </c:pt>
                <c:pt idx="3263">
                  <c:v>20</c:v>
                </c:pt>
                <c:pt idx="3264">
                  <c:v>8.7060000000000013</c:v>
                </c:pt>
                <c:pt idx="3265">
                  <c:v>5.3501099999999955</c:v>
                </c:pt>
                <c:pt idx="3266">
                  <c:v>5.3201999999999945</c:v>
                </c:pt>
                <c:pt idx="3267">
                  <c:v>12</c:v>
                </c:pt>
                <c:pt idx="3268">
                  <c:v>252</c:v>
                </c:pt>
                <c:pt idx="3269">
                  <c:v>11.1159</c:v>
                </c:pt>
                <c:pt idx="3270">
                  <c:v>28.8</c:v>
                </c:pt>
                <c:pt idx="3271">
                  <c:v>3.1177000000000001</c:v>
                </c:pt>
                <c:pt idx="3272">
                  <c:v>18.64</c:v>
                </c:pt>
                <c:pt idx="3273">
                  <c:v>5.9928999999999997</c:v>
                </c:pt>
                <c:pt idx="3274">
                  <c:v>18.164999999999999</c:v>
                </c:pt>
                <c:pt idx="3275">
                  <c:v>78.2</c:v>
                </c:pt>
                <c:pt idx="3276">
                  <c:v>6.9297000000000004</c:v>
                </c:pt>
                <c:pt idx="3277">
                  <c:v>3</c:v>
                </c:pt>
                <c:pt idx="3278">
                  <c:v>5.03</c:v>
                </c:pt>
                <c:pt idx="3279">
                  <c:v>3.96</c:v>
                </c:pt>
                <c:pt idx="3280">
                  <c:v>3.01</c:v>
                </c:pt>
                <c:pt idx="3281">
                  <c:v>24</c:v>
                </c:pt>
                <c:pt idx="3282">
                  <c:v>4.4509999999999996</c:v>
                </c:pt>
                <c:pt idx="3283">
                  <c:v>2.9391999999999987</c:v>
                </c:pt>
                <c:pt idx="3284">
                  <c:v>3.69</c:v>
                </c:pt>
                <c:pt idx="3285">
                  <c:v>7.4524999999999997</c:v>
                </c:pt>
                <c:pt idx="3286">
                  <c:v>8.31</c:v>
                </c:pt>
                <c:pt idx="3287">
                  <c:v>36.253</c:v>
                </c:pt>
                <c:pt idx="3288">
                  <c:v>6.0724</c:v>
                </c:pt>
                <c:pt idx="3289">
                  <c:v>10.56</c:v>
                </c:pt>
                <c:pt idx="3290">
                  <c:v>2.6941000000000002</c:v>
                </c:pt>
                <c:pt idx="3291">
                  <c:v>6.2210000000000001</c:v>
                </c:pt>
                <c:pt idx="3292">
                  <c:v>14</c:v>
                </c:pt>
                <c:pt idx="3293">
                  <c:v>7.29</c:v>
                </c:pt>
                <c:pt idx="3294">
                  <c:v>5.4420000000000002</c:v>
                </c:pt>
                <c:pt idx="3295">
                  <c:v>5.81</c:v>
                </c:pt>
                <c:pt idx="3296">
                  <c:v>6.2</c:v>
                </c:pt>
                <c:pt idx="3297">
                  <c:v>3.1240000000000001</c:v>
                </c:pt>
                <c:pt idx="3298">
                  <c:v>2.73</c:v>
                </c:pt>
                <c:pt idx="3299">
                  <c:v>5.83</c:v>
                </c:pt>
                <c:pt idx="3300">
                  <c:v>30</c:v>
                </c:pt>
                <c:pt idx="3301">
                  <c:v>19.36</c:v>
                </c:pt>
                <c:pt idx="3302">
                  <c:v>3.1230000000000002</c:v>
                </c:pt>
                <c:pt idx="3303">
                  <c:v>36.137</c:v>
                </c:pt>
                <c:pt idx="3304">
                  <c:v>2.9</c:v>
                </c:pt>
                <c:pt idx="3305">
                  <c:v>7.1295999999999955</c:v>
                </c:pt>
                <c:pt idx="3306">
                  <c:v>2.9970499999999967</c:v>
                </c:pt>
                <c:pt idx="3307">
                  <c:v>5.343</c:v>
                </c:pt>
                <c:pt idx="3308">
                  <c:v>4.4695999999999998</c:v>
                </c:pt>
                <c:pt idx="3309">
                  <c:v>4.8</c:v>
                </c:pt>
                <c:pt idx="3310">
                  <c:v>5.7549999999999955</c:v>
                </c:pt>
                <c:pt idx="3311">
                  <c:v>8.33</c:v>
                </c:pt>
                <c:pt idx="3312">
                  <c:v>5.0723000000000003</c:v>
                </c:pt>
                <c:pt idx="3313">
                  <c:v>15.3</c:v>
                </c:pt>
                <c:pt idx="3314">
                  <c:v>5.3897000000000004</c:v>
                </c:pt>
                <c:pt idx="3315">
                  <c:v>13.014000000000001</c:v>
                </c:pt>
                <c:pt idx="3316">
                  <c:v>2.7367999999999997</c:v>
                </c:pt>
                <c:pt idx="3317">
                  <c:v>23.330000000000005</c:v>
                </c:pt>
                <c:pt idx="3318">
                  <c:v>3.3289999999999997</c:v>
                </c:pt>
                <c:pt idx="3319">
                  <c:v>13.55</c:v>
                </c:pt>
                <c:pt idx="3320">
                  <c:v>4.9991000000000003</c:v>
                </c:pt>
                <c:pt idx="3321">
                  <c:v>2.6589999999999998</c:v>
                </c:pt>
                <c:pt idx="3322">
                  <c:v>8</c:v>
                </c:pt>
                <c:pt idx="3323">
                  <c:v>200</c:v>
                </c:pt>
                <c:pt idx="3324">
                  <c:v>6.23</c:v>
                </c:pt>
                <c:pt idx="3325">
                  <c:v>3.92</c:v>
                </c:pt>
                <c:pt idx="3326">
                  <c:v>3.0378399999999997</c:v>
                </c:pt>
                <c:pt idx="3327">
                  <c:v>2.82</c:v>
                </c:pt>
                <c:pt idx="3328">
                  <c:v>3.9337999999999997</c:v>
                </c:pt>
                <c:pt idx="3329">
                  <c:v>5.4770000000000003</c:v>
                </c:pt>
                <c:pt idx="3330">
                  <c:v>24</c:v>
                </c:pt>
                <c:pt idx="3331">
                  <c:v>2.7770000000000001</c:v>
                </c:pt>
                <c:pt idx="3332">
                  <c:v>3.850849999999991</c:v>
                </c:pt>
                <c:pt idx="3333">
                  <c:v>16.100000000000001</c:v>
                </c:pt>
                <c:pt idx="3334">
                  <c:v>5.1546999999999965</c:v>
                </c:pt>
                <c:pt idx="3335">
                  <c:v>3.9815999999999998</c:v>
                </c:pt>
                <c:pt idx="3336">
                  <c:v>2.528</c:v>
                </c:pt>
                <c:pt idx="3337">
                  <c:v>3.9670000000000001</c:v>
                </c:pt>
                <c:pt idx="3338">
                  <c:v>12.66</c:v>
                </c:pt>
                <c:pt idx="3339">
                  <c:v>11.49</c:v>
                </c:pt>
                <c:pt idx="3340">
                  <c:v>2.9653</c:v>
                </c:pt>
                <c:pt idx="3341">
                  <c:v>5.1483999999999996</c:v>
                </c:pt>
                <c:pt idx="3342">
                  <c:v>6.7750000000000004</c:v>
                </c:pt>
                <c:pt idx="3343">
                  <c:v>5.7530000000000001</c:v>
                </c:pt>
                <c:pt idx="3344">
                  <c:v>9.4999000000000002</c:v>
                </c:pt>
                <c:pt idx="3345">
                  <c:v>8.2200000000000024</c:v>
                </c:pt>
                <c:pt idx="3346">
                  <c:v>6.13</c:v>
                </c:pt>
                <c:pt idx="3347">
                  <c:v>2.72</c:v>
                </c:pt>
                <c:pt idx="3348">
                  <c:v>15</c:v>
                </c:pt>
                <c:pt idx="3349">
                  <c:v>2.8211200000000001</c:v>
                </c:pt>
                <c:pt idx="3350">
                  <c:v>15.629999999999999</c:v>
                </c:pt>
                <c:pt idx="3351">
                  <c:v>3.0289999999999999</c:v>
                </c:pt>
                <c:pt idx="3352">
                  <c:v>8</c:v>
                </c:pt>
                <c:pt idx="3353">
                  <c:v>7.8049999999999899</c:v>
                </c:pt>
                <c:pt idx="3354">
                  <c:v>5.49</c:v>
                </c:pt>
                <c:pt idx="3355">
                  <c:v>9.81</c:v>
                </c:pt>
                <c:pt idx="3356">
                  <c:v>8.3570000000000046</c:v>
                </c:pt>
                <c:pt idx="3357">
                  <c:v>5.4139999999999997</c:v>
                </c:pt>
                <c:pt idx="3358">
                  <c:v>3.5467</c:v>
                </c:pt>
                <c:pt idx="3359">
                  <c:v>9.6</c:v>
                </c:pt>
                <c:pt idx="3360">
                  <c:v>2.9959999999999987</c:v>
                </c:pt>
                <c:pt idx="3361">
                  <c:v>4.2260999999999997</c:v>
                </c:pt>
                <c:pt idx="3362">
                  <c:v>18.5</c:v>
                </c:pt>
                <c:pt idx="3363">
                  <c:v>3.9859999999999998</c:v>
                </c:pt>
                <c:pt idx="3364">
                  <c:v>8.51</c:v>
                </c:pt>
                <c:pt idx="3365">
                  <c:v>3.0661</c:v>
                </c:pt>
                <c:pt idx="3366">
                  <c:v>3.8731999999999998</c:v>
                </c:pt>
                <c:pt idx="3367">
                  <c:v>9.3085000000000004</c:v>
                </c:pt>
                <c:pt idx="3368">
                  <c:v>9.6</c:v>
                </c:pt>
                <c:pt idx="3369">
                  <c:v>10.150500000000006</c:v>
                </c:pt>
                <c:pt idx="3370">
                  <c:v>8.6160000000000014</c:v>
                </c:pt>
                <c:pt idx="3371">
                  <c:v>3.657</c:v>
                </c:pt>
                <c:pt idx="3372">
                  <c:v>9.4752000000000027</c:v>
                </c:pt>
                <c:pt idx="3373">
                  <c:v>81.5</c:v>
                </c:pt>
                <c:pt idx="3374">
                  <c:v>14.44</c:v>
                </c:pt>
                <c:pt idx="3375">
                  <c:v>42.02</c:v>
                </c:pt>
                <c:pt idx="3376">
                  <c:v>5.0389999999999997</c:v>
                </c:pt>
                <c:pt idx="3377">
                  <c:v>9.2000000000000011</c:v>
                </c:pt>
                <c:pt idx="3378">
                  <c:v>2.65</c:v>
                </c:pt>
                <c:pt idx="3379">
                  <c:v>4.0389999999999997</c:v>
                </c:pt>
                <c:pt idx="3380">
                  <c:v>103.9</c:v>
                </c:pt>
                <c:pt idx="3381">
                  <c:v>4.08</c:v>
                </c:pt>
                <c:pt idx="3382">
                  <c:v>2.5459999999999998</c:v>
                </c:pt>
                <c:pt idx="3383">
                  <c:v>3.8119999999999967</c:v>
                </c:pt>
                <c:pt idx="3384">
                  <c:v>7.75</c:v>
                </c:pt>
                <c:pt idx="3385">
                  <c:v>20</c:v>
                </c:pt>
                <c:pt idx="3386">
                  <c:v>18.09</c:v>
                </c:pt>
                <c:pt idx="3387">
                  <c:v>8</c:v>
                </c:pt>
                <c:pt idx="3388">
                  <c:v>2.9249999999999998</c:v>
                </c:pt>
                <c:pt idx="3389">
                  <c:v>3.6389999999999998</c:v>
                </c:pt>
                <c:pt idx="3390">
                  <c:v>3.1019999999999999</c:v>
                </c:pt>
                <c:pt idx="3391">
                  <c:v>3.4499999999999997</c:v>
                </c:pt>
                <c:pt idx="3392">
                  <c:v>4.7088999999999999</c:v>
                </c:pt>
                <c:pt idx="3393">
                  <c:v>6.7060000000000004</c:v>
                </c:pt>
                <c:pt idx="3394">
                  <c:v>4.4139999999999997</c:v>
                </c:pt>
                <c:pt idx="3395">
                  <c:v>12</c:v>
                </c:pt>
                <c:pt idx="3396">
                  <c:v>3.3449999999999998</c:v>
                </c:pt>
                <c:pt idx="3397">
                  <c:v>6.4249999999999945</c:v>
                </c:pt>
                <c:pt idx="3398">
                  <c:v>2.72</c:v>
                </c:pt>
                <c:pt idx="3399">
                  <c:v>2.9173</c:v>
                </c:pt>
                <c:pt idx="3400">
                  <c:v>6</c:v>
                </c:pt>
                <c:pt idx="3401">
                  <c:v>6.2584</c:v>
                </c:pt>
                <c:pt idx="3402">
                  <c:v>12.605</c:v>
                </c:pt>
                <c:pt idx="3403">
                  <c:v>5.0887000000000002</c:v>
                </c:pt>
                <c:pt idx="3404">
                  <c:v>414</c:v>
                </c:pt>
                <c:pt idx="3405">
                  <c:v>15.414200000000001</c:v>
                </c:pt>
                <c:pt idx="3406">
                  <c:v>17.02</c:v>
                </c:pt>
                <c:pt idx="3407">
                  <c:v>6.1419999999999995</c:v>
                </c:pt>
                <c:pt idx="3408">
                  <c:v>4.0969999999999995</c:v>
                </c:pt>
                <c:pt idx="3409">
                  <c:v>8.94</c:v>
                </c:pt>
                <c:pt idx="3410">
                  <c:v>5.5</c:v>
                </c:pt>
                <c:pt idx="3411">
                  <c:v>20.52</c:v>
                </c:pt>
                <c:pt idx="3412">
                  <c:v>4.3249999999999877</c:v>
                </c:pt>
                <c:pt idx="3413">
                  <c:v>6.9130000000000003</c:v>
                </c:pt>
                <c:pt idx="3414">
                  <c:v>17.2</c:v>
                </c:pt>
                <c:pt idx="3415">
                  <c:v>3.0859999999999999</c:v>
                </c:pt>
                <c:pt idx="3416">
                  <c:v>12.206</c:v>
                </c:pt>
                <c:pt idx="3417">
                  <c:v>6.6829999999999945</c:v>
                </c:pt>
                <c:pt idx="3418">
                  <c:v>34.339999999999996</c:v>
                </c:pt>
                <c:pt idx="3419">
                  <c:v>3.7717999999999998</c:v>
                </c:pt>
                <c:pt idx="3420">
                  <c:v>11</c:v>
                </c:pt>
                <c:pt idx="3421">
                  <c:v>4.8119999999999985</c:v>
                </c:pt>
                <c:pt idx="3422">
                  <c:v>27.1</c:v>
                </c:pt>
                <c:pt idx="3423">
                  <c:v>4.0259999999999945</c:v>
                </c:pt>
                <c:pt idx="3424">
                  <c:v>3.0789999999999997</c:v>
                </c:pt>
                <c:pt idx="3425">
                  <c:v>9.31</c:v>
                </c:pt>
                <c:pt idx="3426">
                  <c:v>2.9779999999999998</c:v>
                </c:pt>
                <c:pt idx="3427">
                  <c:v>5.5739999999999998</c:v>
                </c:pt>
                <c:pt idx="3428">
                  <c:v>10.186</c:v>
                </c:pt>
                <c:pt idx="3429">
                  <c:v>36.25</c:v>
                </c:pt>
                <c:pt idx="3430">
                  <c:v>42.532000000000011</c:v>
                </c:pt>
                <c:pt idx="3431">
                  <c:v>4.5469999999999997</c:v>
                </c:pt>
                <c:pt idx="3432">
                  <c:v>15.239999999999998</c:v>
                </c:pt>
                <c:pt idx="3433">
                  <c:v>2.9063999999999997</c:v>
                </c:pt>
                <c:pt idx="3434">
                  <c:v>3.14</c:v>
                </c:pt>
                <c:pt idx="3435">
                  <c:v>21.64</c:v>
                </c:pt>
                <c:pt idx="3436">
                  <c:v>4.9340000000000002</c:v>
                </c:pt>
                <c:pt idx="3437">
                  <c:v>12.84</c:v>
                </c:pt>
                <c:pt idx="3438">
                  <c:v>4.72</c:v>
                </c:pt>
                <c:pt idx="3439">
                  <c:v>5.5227999999999975</c:v>
                </c:pt>
                <c:pt idx="3440">
                  <c:v>1060</c:v>
                </c:pt>
                <c:pt idx="3441">
                  <c:v>480</c:v>
                </c:pt>
                <c:pt idx="3442">
                  <c:v>27.2</c:v>
                </c:pt>
                <c:pt idx="3443">
                  <c:v>8.427999999999999</c:v>
                </c:pt>
                <c:pt idx="3444">
                  <c:v>4.5069999999999997</c:v>
                </c:pt>
                <c:pt idx="3445">
                  <c:v>23.04</c:v>
                </c:pt>
                <c:pt idx="3446">
                  <c:v>3.8899999999999997</c:v>
                </c:pt>
                <c:pt idx="3447">
                  <c:v>12</c:v>
                </c:pt>
                <c:pt idx="3448">
                  <c:v>3.9189999999999987</c:v>
                </c:pt>
                <c:pt idx="3449">
                  <c:v>2.7290000000000001</c:v>
                </c:pt>
                <c:pt idx="3450">
                  <c:v>59.8</c:v>
                </c:pt>
                <c:pt idx="3451">
                  <c:v>3.2</c:v>
                </c:pt>
                <c:pt idx="3452">
                  <c:v>12</c:v>
                </c:pt>
                <c:pt idx="3453">
                  <c:v>33.42</c:v>
                </c:pt>
                <c:pt idx="3454">
                  <c:v>3.7991999999999999</c:v>
                </c:pt>
                <c:pt idx="3455">
                  <c:v>9.418000000000001</c:v>
                </c:pt>
                <c:pt idx="3456">
                  <c:v>3.0179</c:v>
                </c:pt>
                <c:pt idx="3457">
                  <c:v>2.8899999999999997</c:v>
                </c:pt>
                <c:pt idx="3458">
                  <c:v>3.8376999999999977</c:v>
                </c:pt>
                <c:pt idx="3459">
                  <c:v>6.8639999999999946</c:v>
                </c:pt>
                <c:pt idx="3460">
                  <c:v>12</c:v>
                </c:pt>
                <c:pt idx="3461">
                  <c:v>4.1814</c:v>
                </c:pt>
                <c:pt idx="3462">
                  <c:v>8.8976000000000006</c:v>
                </c:pt>
                <c:pt idx="3463">
                  <c:v>13.088100000000001</c:v>
                </c:pt>
                <c:pt idx="3464">
                  <c:v>3.0219999999999998</c:v>
                </c:pt>
                <c:pt idx="3465">
                  <c:v>6.6829999999999945</c:v>
                </c:pt>
                <c:pt idx="3466">
                  <c:v>5.1869999999999985</c:v>
                </c:pt>
                <c:pt idx="3467">
                  <c:v>4.6628999999999889</c:v>
                </c:pt>
                <c:pt idx="3468">
                  <c:v>52</c:v>
                </c:pt>
                <c:pt idx="3469">
                  <c:v>4.4370000000000003</c:v>
                </c:pt>
                <c:pt idx="3470">
                  <c:v>5.8969999999999985</c:v>
                </c:pt>
                <c:pt idx="3471">
                  <c:v>21.35</c:v>
                </c:pt>
                <c:pt idx="3472">
                  <c:v>9.6</c:v>
                </c:pt>
                <c:pt idx="3473">
                  <c:v>32.700000000000003</c:v>
                </c:pt>
                <c:pt idx="3474">
                  <c:v>24</c:v>
                </c:pt>
                <c:pt idx="3475">
                  <c:v>11.283000000000001</c:v>
                </c:pt>
                <c:pt idx="3476">
                  <c:v>4.1399999999999997</c:v>
                </c:pt>
                <c:pt idx="3477">
                  <c:v>2.5569999999999977</c:v>
                </c:pt>
                <c:pt idx="3478">
                  <c:v>36.929000000000002</c:v>
                </c:pt>
                <c:pt idx="3479">
                  <c:v>4</c:v>
                </c:pt>
                <c:pt idx="3480">
                  <c:v>2.92</c:v>
                </c:pt>
                <c:pt idx="3481">
                  <c:v>6.7489999999999997</c:v>
                </c:pt>
                <c:pt idx="3482">
                  <c:v>3.7187000000000001</c:v>
                </c:pt>
                <c:pt idx="3483">
                  <c:v>8</c:v>
                </c:pt>
                <c:pt idx="3484">
                  <c:v>16.29</c:v>
                </c:pt>
                <c:pt idx="3485">
                  <c:v>6</c:v>
                </c:pt>
                <c:pt idx="3486">
                  <c:v>3.79</c:v>
                </c:pt>
                <c:pt idx="3487">
                  <c:v>63.641000000000005</c:v>
                </c:pt>
                <c:pt idx="3488">
                  <c:v>3.8083999999999998</c:v>
                </c:pt>
                <c:pt idx="3489">
                  <c:v>4.0599999999999996</c:v>
                </c:pt>
                <c:pt idx="3490">
                  <c:v>9.1960000000000015</c:v>
                </c:pt>
                <c:pt idx="3491">
                  <c:v>15.950000000000006</c:v>
                </c:pt>
                <c:pt idx="3492">
                  <c:v>4.3479999999999945</c:v>
                </c:pt>
                <c:pt idx="3493">
                  <c:v>11.05</c:v>
                </c:pt>
                <c:pt idx="3494">
                  <c:v>4.9660000000000002</c:v>
                </c:pt>
                <c:pt idx="3495">
                  <c:v>16.706</c:v>
                </c:pt>
                <c:pt idx="3496">
                  <c:v>22.914000000000001</c:v>
                </c:pt>
                <c:pt idx="3497">
                  <c:v>50.44</c:v>
                </c:pt>
                <c:pt idx="3498">
                  <c:v>10.117000000000001</c:v>
                </c:pt>
                <c:pt idx="3499">
                  <c:v>7.8568299999999995</c:v>
                </c:pt>
                <c:pt idx="3500">
                  <c:v>16.491999999999987</c:v>
                </c:pt>
                <c:pt idx="3501">
                  <c:v>7.7594000000000003</c:v>
                </c:pt>
                <c:pt idx="3502">
                  <c:v>4.2300000000000004</c:v>
                </c:pt>
                <c:pt idx="3503">
                  <c:v>4.8099999999999996</c:v>
                </c:pt>
                <c:pt idx="3504">
                  <c:v>4.0960000000000001</c:v>
                </c:pt>
                <c:pt idx="3505">
                  <c:v>5.5068000000000001</c:v>
                </c:pt>
                <c:pt idx="3506">
                  <c:v>14.557</c:v>
                </c:pt>
                <c:pt idx="3507">
                  <c:v>5.2947999999999995</c:v>
                </c:pt>
                <c:pt idx="3508">
                  <c:v>3.0819999999999999</c:v>
                </c:pt>
                <c:pt idx="3509">
                  <c:v>5</c:v>
                </c:pt>
                <c:pt idx="3510">
                  <c:v>7.8</c:v>
                </c:pt>
                <c:pt idx="3511">
                  <c:v>9.8458000000000006</c:v>
                </c:pt>
                <c:pt idx="3512">
                  <c:v>30.494999999999987</c:v>
                </c:pt>
                <c:pt idx="3513">
                  <c:v>6.6469999999999985</c:v>
                </c:pt>
                <c:pt idx="3514">
                  <c:v>125</c:v>
                </c:pt>
                <c:pt idx="3515">
                  <c:v>107.1</c:v>
                </c:pt>
                <c:pt idx="3516">
                  <c:v>11.514000000000001</c:v>
                </c:pt>
                <c:pt idx="3517">
                  <c:v>122</c:v>
                </c:pt>
                <c:pt idx="3518">
                  <c:v>3.2240000000000002</c:v>
                </c:pt>
                <c:pt idx="3519">
                  <c:v>8.8015000000000008</c:v>
                </c:pt>
                <c:pt idx="3520">
                  <c:v>44</c:v>
                </c:pt>
                <c:pt idx="3521">
                  <c:v>10.223000000000001</c:v>
                </c:pt>
                <c:pt idx="3522">
                  <c:v>9.4</c:v>
                </c:pt>
                <c:pt idx="3523">
                  <c:v>36</c:v>
                </c:pt>
                <c:pt idx="3524">
                  <c:v>2.8349999999999977</c:v>
                </c:pt>
                <c:pt idx="3525">
                  <c:v>8.6030000000000015</c:v>
                </c:pt>
                <c:pt idx="3526">
                  <c:v>5.9</c:v>
                </c:pt>
                <c:pt idx="3527">
                  <c:v>11.063000000000002</c:v>
                </c:pt>
                <c:pt idx="3528">
                  <c:v>3.6196999999999977</c:v>
                </c:pt>
                <c:pt idx="3529">
                  <c:v>25.885000000000002</c:v>
                </c:pt>
                <c:pt idx="3530">
                  <c:v>4.75</c:v>
                </c:pt>
                <c:pt idx="3531">
                  <c:v>8.3600000000000048</c:v>
                </c:pt>
                <c:pt idx="3532">
                  <c:v>5.3149999999999897</c:v>
                </c:pt>
                <c:pt idx="3533">
                  <c:v>4.3832000000000004</c:v>
                </c:pt>
                <c:pt idx="3534">
                  <c:v>6.06</c:v>
                </c:pt>
                <c:pt idx="3535">
                  <c:v>15.9</c:v>
                </c:pt>
                <c:pt idx="3536">
                  <c:v>4.42</c:v>
                </c:pt>
                <c:pt idx="3537">
                  <c:v>6.6</c:v>
                </c:pt>
                <c:pt idx="3538">
                  <c:v>20.3</c:v>
                </c:pt>
                <c:pt idx="3539">
                  <c:v>7.05</c:v>
                </c:pt>
                <c:pt idx="3540">
                  <c:v>7.4779999999999998</c:v>
                </c:pt>
                <c:pt idx="3541">
                  <c:v>12</c:v>
                </c:pt>
                <c:pt idx="3542">
                  <c:v>4.968</c:v>
                </c:pt>
                <c:pt idx="3543">
                  <c:v>2.9099999999999997</c:v>
                </c:pt>
                <c:pt idx="3544">
                  <c:v>7.181</c:v>
                </c:pt>
                <c:pt idx="3545">
                  <c:v>13.68</c:v>
                </c:pt>
                <c:pt idx="3546">
                  <c:v>6.2278999999999956</c:v>
                </c:pt>
                <c:pt idx="3547">
                  <c:v>6.32099999999999</c:v>
                </c:pt>
                <c:pt idx="3548">
                  <c:v>8.3610000000000007</c:v>
                </c:pt>
                <c:pt idx="3549">
                  <c:v>11.28</c:v>
                </c:pt>
                <c:pt idx="3550">
                  <c:v>14.602</c:v>
                </c:pt>
                <c:pt idx="3551">
                  <c:v>18.350000000000001</c:v>
                </c:pt>
                <c:pt idx="3552">
                  <c:v>3.5162999999999967</c:v>
                </c:pt>
                <c:pt idx="3553">
                  <c:v>2.7370000000000001</c:v>
                </c:pt>
                <c:pt idx="3554">
                  <c:v>12.067</c:v>
                </c:pt>
                <c:pt idx="3555">
                  <c:v>6.1439999999999975</c:v>
                </c:pt>
                <c:pt idx="3556">
                  <c:v>19.04</c:v>
                </c:pt>
                <c:pt idx="3557">
                  <c:v>7.04</c:v>
                </c:pt>
                <c:pt idx="3558">
                  <c:v>5.1099999999999985</c:v>
                </c:pt>
                <c:pt idx="3559">
                  <c:v>4.2309999999999999</c:v>
                </c:pt>
                <c:pt idx="3560">
                  <c:v>8.9830000000000005</c:v>
                </c:pt>
                <c:pt idx="3561">
                  <c:v>24</c:v>
                </c:pt>
                <c:pt idx="3562">
                  <c:v>17.87</c:v>
                </c:pt>
                <c:pt idx="3563">
                  <c:v>19</c:v>
                </c:pt>
                <c:pt idx="3564">
                  <c:v>7.28</c:v>
                </c:pt>
                <c:pt idx="3565">
                  <c:v>7.6599999999999975</c:v>
                </c:pt>
                <c:pt idx="3566">
                  <c:v>2.6709999999999998</c:v>
                </c:pt>
                <c:pt idx="3567">
                  <c:v>26.707999999999988</c:v>
                </c:pt>
                <c:pt idx="3568">
                  <c:v>4.399</c:v>
                </c:pt>
                <c:pt idx="3569">
                  <c:v>17.681999999999999</c:v>
                </c:pt>
                <c:pt idx="3570">
                  <c:v>3.16</c:v>
                </c:pt>
                <c:pt idx="3571">
                  <c:v>43.296000000000063</c:v>
                </c:pt>
                <c:pt idx="3572">
                  <c:v>18</c:v>
                </c:pt>
                <c:pt idx="3573">
                  <c:v>3.9299999999999997</c:v>
                </c:pt>
                <c:pt idx="3574">
                  <c:v>2.7097000000000002</c:v>
                </c:pt>
                <c:pt idx="3575">
                  <c:v>72</c:v>
                </c:pt>
                <c:pt idx="3576">
                  <c:v>8.4600000000000026</c:v>
                </c:pt>
                <c:pt idx="3577">
                  <c:v>9.7000000000000011</c:v>
                </c:pt>
                <c:pt idx="3578">
                  <c:v>32</c:v>
                </c:pt>
                <c:pt idx="3579">
                  <c:v>129.51</c:v>
                </c:pt>
                <c:pt idx="3580">
                  <c:v>11.681000000000001</c:v>
                </c:pt>
                <c:pt idx="3581">
                  <c:v>13.807</c:v>
                </c:pt>
                <c:pt idx="3582">
                  <c:v>3.6338399999999997</c:v>
                </c:pt>
                <c:pt idx="3583">
                  <c:v>66.7</c:v>
                </c:pt>
                <c:pt idx="3584">
                  <c:v>37.56</c:v>
                </c:pt>
                <c:pt idx="3585">
                  <c:v>5.6360000000000001</c:v>
                </c:pt>
                <c:pt idx="3586">
                  <c:v>5.9287999999999998</c:v>
                </c:pt>
                <c:pt idx="3587">
                  <c:v>11.893000000000002</c:v>
                </c:pt>
                <c:pt idx="3588">
                  <c:v>26.5</c:v>
                </c:pt>
                <c:pt idx="3589">
                  <c:v>3.8159999999999967</c:v>
                </c:pt>
                <c:pt idx="3590">
                  <c:v>7.8849999999999945</c:v>
                </c:pt>
                <c:pt idx="3591">
                  <c:v>3.0815800000000002</c:v>
                </c:pt>
                <c:pt idx="3592">
                  <c:v>15.132</c:v>
                </c:pt>
                <c:pt idx="3593">
                  <c:v>292</c:v>
                </c:pt>
                <c:pt idx="3594">
                  <c:v>17.37</c:v>
                </c:pt>
                <c:pt idx="3595">
                  <c:v>14.077</c:v>
                </c:pt>
                <c:pt idx="3596">
                  <c:v>2.48</c:v>
                </c:pt>
                <c:pt idx="3597">
                  <c:v>13.77</c:v>
                </c:pt>
                <c:pt idx="3598">
                  <c:v>4.3019999999999996</c:v>
                </c:pt>
                <c:pt idx="3599">
                  <c:v>8.7800000000000011</c:v>
                </c:pt>
                <c:pt idx="3600">
                  <c:v>28.459999999999987</c:v>
                </c:pt>
                <c:pt idx="3601">
                  <c:v>3.8369999999999953</c:v>
                </c:pt>
                <c:pt idx="3602">
                  <c:v>3.8526999999999934</c:v>
                </c:pt>
                <c:pt idx="3603">
                  <c:v>12</c:v>
                </c:pt>
                <c:pt idx="3604">
                  <c:v>17.994</c:v>
                </c:pt>
                <c:pt idx="3605">
                  <c:v>5.4130000000000003</c:v>
                </c:pt>
                <c:pt idx="3606">
                  <c:v>8.1640000000000015</c:v>
                </c:pt>
                <c:pt idx="3607">
                  <c:v>2.96</c:v>
                </c:pt>
                <c:pt idx="3608">
                  <c:v>17.050999999999988</c:v>
                </c:pt>
                <c:pt idx="3609">
                  <c:v>6.1123999999999965</c:v>
                </c:pt>
                <c:pt idx="3610">
                  <c:v>5.7186000000000003</c:v>
                </c:pt>
                <c:pt idx="3611">
                  <c:v>14.07</c:v>
                </c:pt>
                <c:pt idx="3612">
                  <c:v>27.01</c:v>
                </c:pt>
                <c:pt idx="3613">
                  <c:v>12</c:v>
                </c:pt>
                <c:pt idx="3614">
                  <c:v>7.07</c:v>
                </c:pt>
                <c:pt idx="3615">
                  <c:v>8.6399999999999988</c:v>
                </c:pt>
                <c:pt idx="3616">
                  <c:v>10.123000000000001</c:v>
                </c:pt>
                <c:pt idx="3617">
                  <c:v>18.72</c:v>
                </c:pt>
                <c:pt idx="3618">
                  <c:v>8.338000000000001</c:v>
                </c:pt>
                <c:pt idx="3619">
                  <c:v>7.7910000000000004</c:v>
                </c:pt>
                <c:pt idx="3620">
                  <c:v>3.278</c:v>
                </c:pt>
                <c:pt idx="3621">
                  <c:v>8.3230000000000004</c:v>
                </c:pt>
                <c:pt idx="3622">
                  <c:v>106.3</c:v>
                </c:pt>
                <c:pt idx="3623">
                  <c:v>3.09</c:v>
                </c:pt>
                <c:pt idx="3624">
                  <c:v>3.2970000000000002</c:v>
                </c:pt>
                <c:pt idx="3625">
                  <c:v>2.7389999999999999</c:v>
                </c:pt>
                <c:pt idx="3626">
                  <c:v>11.2</c:v>
                </c:pt>
                <c:pt idx="3627">
                  <c:v>26.591999999999999</c:v>
                </c:pt>
                <c:pt idx="3628">
                  <c:v>3.1757999999999997</c:v>
                </c:pt>
                <c:pt idx="3629">
                  <c:v>7.6055999999999955</c:v>
                </c:pt>
                <c:pt idx="3630">
                  <c:v>6.0060000000000002</c:v>
                </c:pt>
                <c:pt idx="3631">
                  <c:v>34.75</c:v>
                </c:pt>
                <c:pt idx="3632">
                  <c:v>13.69</c:v>
                </c:pt>
                <c:pt idx="3633">
                  <c:v>3.7749999999999999</c:v>
                </c:pt>
                <c:pt idx="3634">
                  <c:v>2.82708</c:v>
                </c:pt>
                <c:pt idx="3635">
                  <c:v>6.6644999999999879</c:v>
                </c:pt>
                <c:pt idx="3636">
                  <c:v>3.2570000000000001</c:v>
                </c:pt>
                <c:pt idx="3637">
                  <c:v>3.5559999999999987</c:v>
                </c:pt>
                <c:pt idx="3638">
                  <c:v>2.423</c:v>
                </c:pt>
                <c:pt idx="3639">
                  <c:v>10.704000000000001</c:v>
                </c:pt>
                <c:pt idx="3640">
                  <c:v>3.3499999999999988</c:v>
                </c:pt>
                <c:pt idx="3641">
                  <c:v>2.2770000000000001</c:v>
                </c:pt>
                <c:pt idx="3642">
                  <c:v>9.7909999999999986</c:v>
                </c:pt>
                <c:pt idx="3643">
                  <c:v>3.64</c:v>
                </c:pt>
                <c:pt idx="3644">
                  <c:v>21.75</c:v>
                </c:pt>
                <c:pt idx="3645">
                  <c:v>7.3150999999999975</c:v>
                </c:pt>
                <c:pt idx="3646">
                  <c:v>15.19</c:v>
                </c:pt>
                <c:pt idx="3647">
                  <c:v>25.62</c:v>
                </c:pt>
                <c:pt idx="3648">
                  <c:v>66</c:v>
                </c:pt>
                <c:pt idx="3649">
                  <c:v>5.44</c:v>
                </c:pt>
                <c:pt idx="3650">
                  <c:v>7.5389999999999997</c:v>
                </c:pt>
                <c:pt idx="3651">
                  <c:v>6.2060000000000004</c:v>
                </c:pt>
                <c:pt idx="3652">
                  <c:v>5.6149999999999878</c:v>
                </c:pt>
                <c:pt idx="3653">
                  <c:v>6.8</c:v>
                </c:pt>
                <c:pt idx="3654">
                  <c:v>69.2</c:v>
                </c:pt>
                <c:pt idx="3655">
                  <c:v>145</c:v>
                </c:pt>
                <c:pt idx="3656">
                  <c:v>3.7490000000000001</c:v>
                </c:pt>
                <c:pt idx="3657">
                  <c:v>11.989000000000004</c:v>
                </c:pt>
                <c:pt idx="3658">
                  <c:v>2.8813</c:v>
                </c:pt>
                <c:pt idx="3659">
                  <c:v>2.8881000000000001</c:v>
                </c:pt>
                <c:pt idx="3660">
                  <c:v>41.790000000000013</c:v>
                </c:pt>
                <c:pt idx="3661">
                  <c:v>6.5154999999999985</c:v>
                </c:pt>
                <c:pt idx="3662">
                  <c:v>4.8719999999999999</c:v>
                </c:pt>
                <c:pt idx="3663">
                  <c:v>3.234</c:v>
                </c:pt>
                <c:pt idx="3664">
                  <c:v>4.58</c:v>
                </c:pt>
                <c:pt idx="3665">
                  <c:v>85</c:v>
                </c:pt>
                <c:pt idx="3666">
                  <c:v>3.6480800000000002</c:v>
                </c:pt>
                <c:pt idx="3667">
                  <c:v>5.5750000000000002</c:v>
                </c:pt>
                <c:pt idx="3668">
                  <c:v>18.985999999999944</c:v>
                </c:pt>
                <c:pt idx="3669">
                  <c:v>660</c:v>
                </c:pt>
                <c:pt idx="3670">
                  <c:v>12</c:v>
                </c:pt>
                <c:pt idx="3671">
                  <c:v>58</c:v>
                </c:pt>
                <c:pt idx="3672">
                  <c:v>4.3199999999999985</c:v>
                </c:pt>
                <c:pt idx="3673">
                  <c:v>7.94</c:v>
                </c:pt>
                <c:pt idx="3674">
                  <c:v>54.2</c:v>
                </c:pt>
                <c:pt idx="3675">
                  <c:v>2.58</c:v>
                </c:pt>
                <c:pt idx="3676">
                  <c:v>12</c:v>
                </c:pt>
                <c:pt idx="3677">
                  <c:v>740</c:v>
                </c:pt>
                <c:pt idx="3678">
                  <c:v>3.2680000000000002</c:v>
                </c:pt>
                <c:pt idx="3679">
                  <c:v>5.2885</c:v>
                </c:pt>
                <c:pt idx="3680">
                  <c:v>12</c:v>
                </c:pt>
                <c:pt idx="3681">
                  <c:v>3.0859999999999999</c:v>
                </c:pt>
                <c:pt idx="3682">
                  <c:v>7.31</c:v>
                </c:pt>
                <c:pt idx="3683">
                  <c:v>6.1064999999999996</c:v>
                </c:pt>
                <c:pt idx="3684">
                  <c:v>4.9870000000000001</c:v>
                </c:pt>
                <c:pt idx="3685">
                  <c:v>3.8099999999999987</c:v>
                </c:pt>
                <c:pt idx="3686">
                  <c:v>9.7590000000000003</c:v>
                </c:pt>
                <c:pt idx="3687">
                  <c:v>27.779999999999987</c:v>
                </c:pt>
                <c:pt idx="3688">
                  <c:v>8</c:v>
                </c:pt>
                <c:pt idx="3689">
                  <c:v>15.085000000000004</c:v>
                </c:pt>
                <c:pt idx="3690">
                  <c:v>3.294</c:v>
                </c:pt>
                <c:pt idx="3691">
                  <c:v>5.2089999999999996</c:v>
                </c:pt>
                <c:pt idx="3692">
                  <c:v>24</c:v>
                </c:pt>
                <c:pt idx="3693">
                  <c:v>9.7785000000000011</c:v>
                </c:pt>
                <c:pt idx="3694">
                  <c:v>4.0960000000000001</c:v>
                </c:pt>
                <c:pt idx="3695">
                  <c:v>7.306</c:v>
                </c:pt>
                <c:pt idx="3696">
                  <c:v>2.9109999999999987</c:v>
                </c:pt>
                <c:pt idx="3697">
                  <c:v>8.3711000000000002</c:v>
                </c:pt>
                <c:pt idx="3698">
                  <c:v>9.6</c:v>
                </c:pt>
                <c:pt idx="3699">
                  <c:v>8.613999999999999</c:v>
                </c:pt>
                <c:pt idx="3700">
                  <c:v>3.5640000000000001</c:v>
                </c:pt>
                <c:pt idx="3701">
                  <c:v>6.83</c:v>
                </c:pt>
                <c:pt idx="3702">
                  <c:v>4.7300000000000004</c:v>
                </c:pt>
                <c:pt idx="3703">
                  <c:v>5.8319999999999999</c:v>
                </c:pt>
                <c:pt idx="3704">
                  <c:v>16</c:v>
                </c:pt>
                <c:pt idx="3705">
                  <c:v>6.58</c:v>
                </c:pt>
                <c:pt idx="3706">
                  <c:v>11.682</c:v>
                </c:pt>
                <c:pt idx="3707">
                  <c:v>3.7559999999999998</c:v>
                </c:pt>
                <c:pt idx="3708">
                  <c:v>4.0094000000000003</c:v>
                </c:pt>
                <c:pt idx="3709">
                  <c:v>3.73</c:v>
                </c:pt>
                <c:pt idx="3710">
                  <c:v>7.8655999999999899</c:v>
                </c:pt>
                <c:pt idx="3711">
                  <c:v>9</c:v>
                </c:pt>
                <c:pt idx="3712">
                  <c:v>4.3199999999999985</c:v>
                </c:pt>
                <c:pt idx="3713">
                  <c:v>50</c:v>
                </c:pt>
                <c:pt idx="3714">
                  <c:v>6.9530000000000003</c:v>
                </c:pt>
                <c:pt idx="3715">
                  <c:v>7.6199999999999966</c:v>
                </c:pt>
                <c:pt idx="3716">
                  <c:v>3.262</c:v>
                </c:pt>
                <c:pt idx="3717">
                  <c:v>4.68</c:v>
                </c:pt>
                <c:pt idx="3718">
                  <c:v>6.0039999999999996</c:v>
                </c:pt>
                <c:pt idx="3719">
                  <c:v>3.6519999999999997</c:v>
                </c:pt>
                <c:pt idx="3720">
                  <c:v>8.891</c:v>
                </c:pt>
                <c:pt idx="3721">
                  <c:v>6.42</c:v>
                </c:pt>
                <c:pt idx="3722">
                  <c:v>16.5</c:v>
                </c:pt>
                <c:pt idx="3723">
                  <c:v>3.3961999999999977</c:v>
                </c:pt>
                <c:pt idx="3724">
                  <c:v>737</c:v>
                </c:pt>
                <c:pt idx="3725">
                  <c:v>18</c:v>
                </c:pt>
                <c:pt idx="3726">
                  <c:v>7.4</c:v>
                </c:pt>
                <c:pt idx="3727">
                  <c:v>2.7210000000000001</c:v>
                </c:pt>
                <c:pt idx="3728">
                  <c:v>5.8586999999999998</c:v>
                </c:pt>
                <c:pt idx="3729">
                  <c:v>3.0030000000000001</c:v>
                </c:pt>
                <c:pt idx="3730">
                  <c:v>24</c:v>
                </c:pt>
                <c:pt idx="3731">
                  <c:v>13.895000000000019</c:v>
                </c:pt>
                <c:pt idx="3732">
                  <c:v>24.56</c:v>
                </c:pt>
                <c:pt idx="3733">
                  <c:v>11.32</c:v>
                </c:pt>
                <c:pt idx="3734">
                  <c:v>16.439999999999987</c:v>
                </c:pt>
                <c:pt idx="3735">
                  <c:v>2.9459999999999997</c:v>
                </c:pt>
                <c:pt idx="3736">
                  <c:v>12.599</c:v>
                </c:pt>
                <c:pt idx="3737">
                  <c:v>5.1836599999999997</c:v>
                </c:pt>
                <c:pt idx="3738">
                  <c:v>8</c:v>
                </c:pt>
                <c:pt idx="3739">
                  <c:v>257</c:v>
                </c:pt>
                <c:pt idx="3740">
                  <c:v>139.1</c:v>
                </c:pt>
                <c:pt idx="3741">
                  <c:v>6.32099999999999</c:v>
                </c:pt>
                <c:pt idx="3742">
                  <c:v>17.2</c:v>
                </c:pt>
                <c:pt idx="3743">
                  <c:v>6.68</c:v>
                </c:pt>
                <c:pt idx="3744">
                  <c:v>13.29</c:v>
                </c:pt>
                <c:pt idx="3745">
                  <c:v>56.65</c:v>
                </c:pt>
                <c:pt idx="3746">
                  <c:v>3.8899999999999997</c:v>
                </c:pt>
                <c:pt idx="3747">
                  <c:v>7.52</c:v>
                </c:pt>
                <c:pt idx="3748">
                  <c:v>7.1710000000000003</c:v>
                </c:pt>
                <c:pt idx="3749">
                  <c:v>4.2080000000000002</c:v>
                </c:pt>
                <c:pt idx="3750">
                  <c:v>6.3275999999999888</c:v>
                </c:pt>
                <c:pt idx="3751">
                  <c:v>15.9</c:v>
                </c:pt>
                <c:pt idx="3752">
                  <c:v>19.651000000000035</c:v>
                </c:pt>
                <c:pt idx="3753">
                  <c:v>9.0500000000000007</c:v>
                </c:pt>
                <c:pt idx="3754">
                  <c:v>9.0279999999999987</c:v>
                </c:pt>
                <c:pt idx="3755">
                  <c:v>24</c:v>
                </c:pt>
                <c:pt idx="3756">
                  <c:v>5.51</c:v>
                </c:pt>
                <c:pt idx="3757">
                  <c:v>16.597999999999999</c:v>
                </c:pt>
                <c:pt idx="3758">
                  <c:v>3.8661999999999987</c:v>
                </c:pt>
                <c:pt idx="3759">
                  <c:v>11.26</c:v>
                </c:pt>
                <c:pt idx="3760">
                  <c:v>12</c:v>
                </c:pt>
                <c:pt idx="3761">
                  <c:v>128</c:v>
                </c:pt>
                <c:pt idx="3762">
                  <c:v>48</c:v>
                </c:pt>
                <c:pt idx="3763">
                  <c:v>13.44</c:v>
                </c:pt>
                <c:pt idx="3764">
                  <c:v>132.70999999999998</c:v>
                </c:pt>
                <c:pt idx="3765">
                  <c:v>6.0839999999999996</c:v>
                </c:pt>
                <c:pt idx="3766">
                  <c:v>12.157</c:v>
                </c:pt>
                <c:pt idx="3767">
                  <c:v>8.0881999999999987</c:v>
                </c:pt>
                <c:pt idx="3768">
                  <c:v>37.379999999999995</c:v>
                </c:pt>
                <c:pt idx="3769">
                  <c:v>13.482000000000006</c:v>
                </c:pt>
                <c:pt idx="3770">
                  <c:v>18.228000000000002</c:v>
                </c:pt>
                <c:pt idx="3771">
                  <c:v>6.2944999999999975</c:v>
                </c:pt>
                <c:pt idx="3772">
                  <c:v>29.494</c:v>
                </c:pt>
                <c:pt idx="3773">
                  <c:v>11.844000000000001</c:v>
                </c:pt>
                <c:pt idx="3774">
                  <c:v>10.971</c:v>
                </c:pt>
                <c:pt idx="3775">
                  <c:v>7.2750000000000004</c:v>
                </c:pt>
                <c:pt idx="3776">
                  <c:v>24.82</c:v>
                </c:pt>
                <c:pt idx="3777">
                  <c:v>47.05</c:v>
                </c:pt>
                <c:pt idx="3778">
                  <c:v>27</c:v>
                </c:pt>
                <c:pt idx="3779">
                  <c:v>1.2</c:v>
                </c:pt>
                <c:pt idx="3780">
                  <c:v>15.02</c:v>
                </c:pt>
                <c:pt idx="3781">
                  <c:v>11.52</c:v>
                </c:pt>
                <c:pt idx="3782">
                  <c:v>3.9914999999999967</c:v>
                </c:pt>
                <c:pt idx="3783">
                  <c:v>3.8409999999999997</c:v>
                </c:pt>
                <c:pt idx="3784">
                  <c:v>16.283999999999956</c:v>
                </c:pt>
                <c:pt idx="3785">
                  <c:v>6.61899999999999</c:v>
                </c:pt>
                <c:pt idx="3786">
                  <c:v>10.796000000000001</c:v>
                </c:pt>
                <c:pt idx="3787">
                  <c:v>14.914</c:v>
                </c:pt>
                <c:pt idx="3788">
                  <c:v>4.2300000000000004</c:v>
                </c:pt>
                <c:pt idx="3789">
                  <c:v>4.7629999999999955</c:v>
                </c:pt>
                <c:pt idx="3790">
                  <c:v>9.1660000000000004</c:v>
                </c:pt>
                <c:pt idx="3791">
                  <c:v>12.54</c:v>
                </c:pt>
                <c:pt idx="3792">
                  <c:v>3.9287999999999998</c:v>
                </c:pt>
                <c:pt idx="3793">
                  <c:v>4.3780000000000001</c:v>
                </c:pt>
                <c:pt idx="3794">
                  <c:v>8.8240000000000016</c:v>
                </c:pt>
                <c:pt idx="3795">
                  <c:v>18.2</c:v>
                </c:pt>
                <c:pt idx="3796">
                  <c:v>17.385999999999989</c:v>
                </c:pt>
                <c:pt idx="3797">
                  <c:v>7.9310000000000107</c:v>
                </c:pt>
                <c:pt idx="3798">
                  <c:v>6.7</c:v>
                </c:pt>
                <c:pt idx="3799">
                  <c:v>22.5</c:v>
                </c:pt>
                <c:pt idx="3800">
                  <c:v>99.2</c:v>
                </c:pt>
                <c:pt idx="3801">
                  <c:v>9.34</c:v>
                </c:pt>
                <c:pt idx="3802">
                  <c:v>18</c:v>
                </c:pt>
                <c:pt idx="3803">
                  <c:v>4.4639999999999995</c:v>
                </c:pt>
                <c:pt idx="3804">
                  <c:v>11.353300000000004</c:v>
                </c:pt>
                <c:pt idx="3805">
                  <c:v>26.27</c:v>
                </c:pt>
                <c:pt idx="3806">
                  <c:v>24.855</c:v>
                </c:pt>
                <c:pt idx="3807">
                  <c:v>3.3101599999999967</c:v>
                </c:pt>
                <c:pt idx="3808">
                  <c:v>11.893000000000002</c:v>
                </c:pt>
                <c:pt idx="3809">
                  <c:v>21.150000000000031</c:v>
                </c:pt>
                <c:pt idx="3810">
                  <c:v>52.92</c:v>
                </c:pt>
                <c:pt idx="3811">
                  <c:v>5.3669999999999956</c:v>
                </c:pt>
                <c:pt idx="3812">
                  <c:v>18.54</c:v>
                </c:pt>
                <c:pt idx="3813">
                  <c:v>25.459999999999987</c:v>
                </c:pt>
                <c:pt idx="3814">
                  <c:v>5.28</c:v>
                </c:pt>
                <c:pt idx="3815">
                  <c:v>4.141</c:v>
                </c:pt>
                <c:pt idx="3816">
                  <c:v>4.88</c:v>
                </c:pt>
                <c:pt idx="3817">
                  <c:v>11.28</c:v>
                </c:pt>
                <c:pt idx="3818">
                  <c:v>6.7309999999999999</c:v>
                </c:pt>
                <c:pt idx="3819">
                  <c:v>80.61</c:v>
                </c:pt>
                <c:pt idx="3820">
                  <c:v>15.41</c:v>
                </c:pt>
                <c:pt idx="3821">
                  <c:v>6.8090000000000002</c:v>
                </c:pt>
                <c:pt idx="3822">
                  <c:v>8.7840000000000025</c:v>
                </c:pt>
                <c:pt idx="3823">
                  <c:v>13.931000000000001</c:v>
                </c:pt>
                <c:pt idx="3824">
                  <c:v>5.87</c:v>
                </c:pt>
                <c:pt idx="3825">
                  <c:v>3.1619999999999999</c:v>
                </c:pt>
                <c:pt idx="3826">
                  <c:v>4.7439999999999998</c:v>
                </c:pt>
                <c:pt idx="3827">
                  <c:v>4.78</c:v>
                </c:pt>
                <c:pt idx="3828">
                  <c:v>3.2549999999999999</c:v>
                </c:pt>
                <c:pt idx="3829">
                  <c:v>3.3109999999999977</c:v>
                </c:pt>
                <c:pt idx="3830">
                  <c:v>3.8699999999999997</c:v>
                </c:pt>
                <c:pt idx="3831">
                  <c:v>7.5810000000000004</c:v>
                </c:pt>
                <c:pt idx="3832">
                  <c:v>3.9749999999999988</c:v>
                </c:pt>
                <c:pt idx="3833">
                  <c:v>5.1209999999999898</c:v>
                </c:pt>
                <c:pt idx="3834">
                  <c:v>3.1528999999999967</c:v>
                </c:pt>
                <c:pt idx="3835">
                  <c:v>3.9099999999999997</c:v>
                </c:pt>
                <c:pt idx="3836">
                  <c:v>17.850000000000001</c:v>
                </c:pt>
                <c:pt idx="3837">
                  <c:v>7.42</c:v>
                </c:pt>
                <c:pt idx="3838">
                  <c:v>4.9859999999999998</c:v>
                </c:pt>
                <c:pt idx="3839">
                  <c:v>12</c:v>
                </c:pt>
                <c:pt idx="3840">
                  <c:v>11.04</c:v>
                </c:pt>
                <c:pt idx="3841">
                  <c:v>27.24</c:v>
                </c:pt>
                <c:pt idx="3842">
                  <c:v>8.2426000000000013</c:v>
                </c:pt>
                <c:pt idx="3843">
                  <c:v>6.3226999999999975</c:v>
                </c:pt>
                <c:pt idx="3844">
                  <c:v>6.1319999999999997</c:v>
                </c:pt>
                <c:pt idx="3845">
                  <c:v>5.2629999999999955</c:v>
                </c:pt>
                <c:pt idx="3846">
                  <c:v>4.2009999999999996</c:v>
                </c:pt>
                <c:pt idx="3847">
                  <c:v>4.08033</c:v>
                </c:pt>
                <c:pt idx="3848">
                  <c:v>6.23</c:v>
                </c:pt>
                <c:pt idx="3849">
                  <c:v>3.8109999999999977</c:v>
                </c:pt>
                <c:pt idx="3850">
                  <c:v>4.3069999999999995</c:v>
                </c:pt>
                <c:pt idx="3851">
                  <c:v>5.49</c:v>
                </c:pt>
                <c:pt idx="3852">
                  <c:v>3.5973000000000002</c:v>
                </c:pt>
                <c:pt idx="3853">
                  <c:v>6.6259999999999888</c:v>
                </c:pt>
                <c:pt idx="3854">
                  <c:v>8.2421000000000024</c:v>
                </c:pt>
                <c:pt idx="3855">
                  <c:v>7.5</c:v>
                </c:pt>
                <c:pt idx="3856">
                  <c:v>21.935199999999952</c:v>
                </c:pt>
                <c:pt idx="3857">
                  <c:v>9.81</c:v>
                </c:pt>
                <c:pt idx="3858">
                  <c:v>5.2068000000000003</c:v>
                </c:pt>
                <c:pt idx="3859">
                  <c:v>18</c:v>
                </c:pt>
                <c:pt idx="3860">
                  <c:v>4.7789999999999999</c:v>
                </c:pt>
                <c:pt idx="3861">
                  <c:v>5.3879999999999955</c:v>
                </c:pt>
                <c:pt idx="3862">
                  <c:v>2.6398899999999967</c:v>
                </c:pt>
                <c:pt idx="3863">
                  <c:v>10.898</c:v>
                </c:pt>
                <c:pt idx="3864">
                  <c:v>3.8099999999999987</c:v>
                </c:pt>
                <c:pt idx="3865">
                  <c:v>5.41</c:v>
                </c:pt>
                <c:pt idx="3866">
                  <c:v>6.3029999999999955</c:v>
                </c:pt>
                <c:pt idx="3867">
                  <c:v>16.47599999999996</c:v>
                </c:pt>
                <c:pt idx="3868">
                  <c:v>6.1499999999999995</c:v>
                </c:pt>
                <c:pt idx="3869">
                  <c:v>16.3</c:v>
                </c:pt>
                <c:pt idx="3870">
                  <c:v>8.4600000000000026</c:v>
                </c:pt>
                <c:pt idx="3871">
                  <c:v>126.3</c:v>
                </c:pt>
                <c:pt idx="3872">
                  <c:v>14.237999999999998</c:v>
                </c:pt>
                <c:pt idx="3873">
                  <c:v>7.8</c:v>
                </c:pt>
                <c:pt idx="3874">
                  <c:v>109.86999999999999</c:v>
                </c:pt>
                <c:pt idx="3875">
                  <c:v>14.893000000000002</c:v>
                </c:pt>
                <c:pt idx="3876">
                  <c:v>8.9991700000000012</c:v>
                </c:pt>
                <c:pt idx="3877">
                  <c:v>23.93</c:v>
                </c:pt>
                <c:pt idx="3878">
                  <c:v>31</c:v>
                </c:pt>
                <c:pt idx="3879">
                  <c:v>18.2</c:v>
                </c:pt>
                <c:pt idx="3880">
                  <c:v>5.4649999999999945</c:v>
                </c:pt>
                <c:pt idx="3881">
                  <c:v>4.8279999999999879</c:v>
                </c:pt>
                <c:pt idx="3882">
                  <c:v>22.571999999999999</c:v>
                </c:pt>
                <c:pt idx="3883">
                  <c:v>10.543999999999999</c:v>
                </c:pt>
                <c:pt idx="3884">
                  <c:v>6.94</c:v>
                </c:pt>
                <c:pt idx="3885">
                  <c:v>5.9846000000000004</c:v>
                </c:pt>
                <c:pt idx="3886">
                  <c:v>4.4450000000000003</c:v>
                </c:pt>
                <c:pt idx="3887">
                  <c:v>7.92</c:v>
                </c:pt>
                <c:pt idx="3888">
                  <c:v>19.745999999999956</c:v>
                </c:pt>
                <c:pt idx="3889">
                  <c:v>26.24</c:v>
                </c:pt>
                <c:pt idx="3890">
                  <c:v>120</c:v>
                </c:pt>
                <c:pt idx="3891">
                  <c:v>8.5740000000000016</c:v>
                </c:pt>
                <c:pt idx="3892">
                  <c:v>4.1024999999999965</c:v>
                </c:pt>
                <c:pt idx="3893">
                  <c:v>29.8</c:v>
                </c:pt>
                <c:pt idx="3894">
                  <c:v>3.4915999999999987</c:v>
                </c:pt>
                <c:pt idx="3895">
                  <c:v>27.830000000000005</c:v>
                </c:pt>
                <c:pt idx="3896">
                  <c:v>15.2</c:v>
                </c:pt>
                <c:pt idx="3897">
                  <c:v>9.8070000000000004</c:v>
                </c:pt>
                <c:pt idx="3898">
                  <c:v>2.7680000000000002</c:v>
                </c:pt>
                <c:pt idx="3899">
                  <c:v>5.4580000000000002</c:v>
                </c:pt>
                <c:pt idx="3900">
                  <c:v>14</c:v>
                </c:pt>
                <c:pt idx="3901">
                  <c:v>41.98</c:v>
                </c:pt>
                <c:pt idx="3902">
                  <c:v>45.8</c:v>
                </c:pt>
                <c:pt idx="3903">
                  <c:v>5.865999999999989</c:v>
                </c:pt>
                <c:pt idx="3904">
                  <c:v>7.4961000000000002</c:v>
                </c:pt>
                <c:pt idx="3905">
                  <c:v>18.422999999999952</c:v>
                </c:pt>
                <c:pt idx="3906">
                  <c:v>32.550000000000004</c:v>
                </c:pt>
                <c:pt idx="3907">
                  <c:v>4.2397000000000107</c:v>
                </c:pt>
                <c:pt idx="3908">
                  <c:v>2.8355199999999967</c:v>
                </c:pt>
                <c:pt idx="3909">
                  <c:v>7.4610000000000003</c:v>
                </c:pt>
                <c:pt idx="3910">
                  <c:v>9.4530000000000047</c:v>
                </c:pt>
                <c:pt idx="3911">
                  <c:v>34</c:v>
                </c:pt>
                <c:pt idx="3912">
                  <c:v>8.3280000000000012</c:v>
                </c:pt>
                <c:pt idx="3913">
                  <c:v>30.55</c:v>
                </c:pt>
                <c:pt idx="3914">
                  <c:v>5.67</c:v>
                </c:pt>
                <c:pt idx="3915">
                  <c:v>5.8109999999999955</c:v>
                </c:pt>
                <c:pt idx="3916">
                  <c:v>4.9355000000000002</c:v>
                </c:pt>
                <c:pt idx="3917">
                  <c:v>5.0119999999999996</c:v>
                </c:pt>
                <c:pt idx="3918">
                  <c:v>14.12</c:v>
                </c:pt>
                <c:pt idx="3919">
                  <c:v>2.927</c:v>
                </c:pt>
                <c:pt idx="3920">
                  <c:v>8.33</c:v>
                </c:pt>
                <c:pt idx="3921">
                  <c:v>9.8000000000000007</c:v>
                </c:pt>
                <c:pt idx="3922">
                  <c:v>21.779</c:v>
                </c:pt>
                <c:pt idx="3923">
                  <c:v>9.3410000000000011</c:v>
                </c:pt>
                <c:pt idx="3924">
                  <c:v>3.9739999999999998</c:v>
                </c:pt>
                <c:pt idx="3925">
                  <c:v>6.1139999999999946</c:v>
                </c:pt>
                <c:pt idx="3926">
                  <c:v>24</c:v>
                </c:pt>
                <c:pt idx="3927">
                  <c:v>39</c:v>
                </c:pt>
                <c:pt idx="3928">
                  <c:v>16.59</c:v>
                </c:pt>
                <c:pt idx="3929">
                  <c:v>6.2107999999999999</c:v>
                </c:pt>
                <c:pt idx="3930">
                  <c:v>17.384899999999988</c:v>
                </c:pt>
                <c:pt idx="3931">
                  <c:v>10.287999999999998</c:v>
                </c:pt>
                <c:pt idx="3932">
                  <c:v>24</c:v>
                </c:pt>
                <c:pt idx="3933">
                  <c:v>3.181</c:v>
                </c:pt>
                <c:pt idx="3934">
                  <c:v>10.629999999999999</c:v>
                </c:pt>
                <c:pt idx="3935">
                  <c:v>10.51</c:v>
                </c:pt>
                <c:pt idx="3936">
                  <c:v>7.7030000000000003</c:v>
                </c:pt>
                <c:pt idx="3937">
                  <c:v>4.1419999999999995</c:v>
                </c:pt>
                <c:pt idx="3938">
                  <c:v>6.6829999999999945</c:v>
                </c:pt>
                <c:pt idx="3939">
                  <c:v>53</c:v>
                </c:pt>
                <c:pt idx="3940">
                  <c:v>26</c:v>
                </c:pt>
                <c:pt idx="3941">
                  <c:v>6.1479999999999899</c:v>
                </c:pt>
                <c:pt idx="3942">
                  <c:v>5.6249999999999858</c:v>
                </c:pt>
                <c:pt idx="3943">
                  <c:v>5.76</c:v>
                </c:pt>
                <c:pt idx="3944">
                  <c:v>5.1099999999999985</c:v>
                </c:pt>
                <c:pt idx="3945">
                  <c:v>2.7418</c:v>
                </c:pt>
                <c:pt idx="3946">
                  <c:v>6.6629999999999878</c:v>
                </c:pt>
                <c:pt idx="3947">
                  <c:v>6.9</c:v>
                </c:pt>
                <c:pt idx="3948">
                  <c:v>15.035</c:v>
                </c:pt>
                <c:pt idx="3949">
                  <c:v>10.6</c:v>
                </c:pt>
                <c:pt idx="3950">
                  <c:v>30</c:v>
                </c:pt>
                <c:pt idx="3951">
                  <c:v>12.266</c:v>
                </c:pt>
                <c:pt idx="3952">
                  <c:v>7.0419999999999998</c:v>
                </c:pt>
                <c:pt idx="3953">
                  <c:v>13.02</c:v>
                </c:pt>
                <c:pt idx="3954">
                  <c:v>4.31299999999999</c:v>
                </c:pt>
                <c:pt idx="3955">
                  <c:v>7.83</c:v>
                </c:pt>
                <c:pt idx="3956">
                  <c:v>32.202000000000012</c:v>
                </c:pt>
                <c:pt idx="3957">
                  <c:v>8.2800000000000011</c:v>
                </c:pt>
                <c:pt idx="3958">
                  <c:v>8.6772000000000009</c:v>
                </c:pt>
                <c:pt idx="3959">
                  <c:v>38</c:v>
                </c:pt>
                <c:pt idx="3960">
                  <c:v>34.200000000000003</c:v>
                </c:pt>
                <c:pt idx="3961">
                  <c:v>94.432000000000002</c:v>
                </c:pt>
                <c:pt idx="3962">
                  <c:v>13.197000000000001</c:v>
                </c:pt>
                <c:pt idx="3963">
                  <c:v>5.6599999999999975</c:v>
                </c:pt>
                <c:pt idx="3964">
                  <c:v>12</c:v>
                </c:pt>
                <c:pt idx="3965">
                  <c:v>4.0791000000000004</c:v>
                </c:pt>
                <c:pt idx="3966">
                  <c:v>14.0701</c:v>
                </c:pt>
                <c:pt idx="3967">
                  <c:v>4.7743000000000002</c:v>
                </c:pt>
                <c:pt idx="3968">
                  <c:v>210.6</c:v>
                </c:pt>
                <c:pt idx="3969">
                  <c:v>4.9770000000000003</c:v>
                </c:pt>
                <c:pt idx="3970">
                  <c:v>4.8769999999999998</c:v>
                </c:pt>
                <c:pt idx="3971">
                  <c:v>8.8700000000000028</c:v>
                </c:pt>
                <c:pt idx="3972">
                  <c:v>5.3311599999999997</c:v>
                </c:pt>
                <c:pt idx="3973">
                  <c:v>40.720000000000013</c:v>
                </c:pt>
                <c:pt idx="3974">
                  <c:v>2.9430000000000001</c:v>
                </c:pt>
                <c:pt idx="3975">
                  <c:v>7.452</c:v>
                </c:pt>
                <c:pt idx="3976">
                  <c:v>8.8800000000000008</c:v>
                </c:pt>
                <c:pt idx="3977">
                  <c:v>136.4</c:v>
                </c:pt>
                <c:pt idx="3978">
                  <c:v>5.2960000000000003</c:v>
                </c:pt>
                <c:pt idx="3979">
                  <c:v>10.040000000000001</c:v>
                </c:pt>
                <c:pt idx="3980">
                  <c:v>14.950800000000006</c:v>
                </c:pt>
                <c:pt idx="3981">
                  <c:v>5.99</c:v>
                </c:pt>
                <c:pt idx="3982">
                  <c:v>5.3845999999999945</c:v>
                </c:pt>
                <c:pt idx="3983">
                  <c:v>7.78</c:v>
                </c:pt>
                <c:pt idx="3984">
                  <c:v>23.2</c:v>
                </c:pt>
                <c:pt idx="3985">
                  <c:v>12</c:v>
                </c:pt>
                <c:pt idx="3986">
                  <c:v>7.2298</c:v>
                </c:pt>
                <c:pt idx="3987">
                  <c:v>12.77</c:v>
                </c:pt>
                <c:pt idx="3988">
                  <c:v>18.54</c:v>
                </c:pt>
                <c:pt idx="3989">
                  <c:v>3.1269999999999998</c:v>
                </c:pt>
                <c:pt idx="3990">
                  <c:v>49.5</c:v>
                </c:pt>
                <c:pt idx="3991">
                  <c:v>9.51</c:v>
                </c:pt>
                <c:pt idx="3992">
                  <c:v>13.62</c:v>
                </c:pt>
                <c:pt idx="3993">
                  <c:v>6.26</c:v>
                </c:pt>
                <c:pt idx="3994">
                  <c:v>19.489999999999952</c:v>
                </c:pt>
                <c:pt idx="3995">
                  <c:v>4.8064999999999998</c:v>
                </c:pt>
                <c:pt idx="3996">
                  <c:v>8.9</c:v>
                </c:pt>
                <c:pt idx="3997">
                  <c:v>7.44</c:v>
                </c:pt>
                <c:pt idx="3998">
                  <c:v>6.9</c:v>
                </c:pt>
                <c:pt idx="3999">
                  <c:v>6.5810000000000004</c:v>
                </c:pt>
                <c:pt idx="4000">
                  <c:v>2.8479999999999999</c:v>
                </c:pt>
                <c:pt idx="4001">
                  <c:v>2.9699999999999998</c:v>
                </c:pt>
                <c:pt idx="4002">
                  <c:v>7.34</c:v>
                </c:pt>
                <c:pt idx="4003">
                  <c:v>3.6053999999999999</c:v>
                </c:pt>
                <c:pt idx="4004">
                  <c:v>2.9470000000000001</c:v>
                </c:pt>
                <c:pt idx="4005">
                  <c:v>26.310000000000031</c:v>
                </c:pt>
                <c:pt idx="4006">
                  <c:v>8.8690000000000193</c:v>
                </c:pt>
                <c:pt idx="4007">
                  <c:v>10</c:v>
                </c:pt>
                <c:pt idx="4008">
                  <c:v>10.501100000000001</c:v>
                </c:pt>
                <c:pt idx="4009">
                  <c:v>3.92</c:v>
                </c:pt>
                <c:pt idx="4010">
                  <c:v>11.479000000000006</c:v>
                </c:pt>
                <c:pt idx="4011">
                  <c:v>6.21</c:v>
                </c:pt>
                <c:pt idx="4012">
                  <c:v>6.8979999999999899</c:v>
                </c:pt>
                <c:pt idx="4013">
                  <c:v>7.9597000000000024</c:v>
                </c:pt>
                <c:pt idx="4014">
                  <c:v>3.0360999999999967</c:v>
                </c:pt>
                <c:pt idx="4015">
                  <c:v>5.7919999999999998</c:v>
                </c:pt>
                <c:pt idx="4016">
                  <c:v>18</c:v>
                </c:pt>
                <c:pt idx="4017">
                  <c:v>3.528</c:v>
                </c:pt>
                <c:pt idx="4018">
                  <c:v>4.9950000000000001</c:v>
                </c:pt>
                <c:pt idx="4019">
                  <c:v>54</c:v>
                </c:pt>
                <c:pt idx="4020">
                  <c:v>3.67</c:v>
                </c:pt>
                <c:pt idx="4021">
                  <c:v>3.1362999999999968</c:v>
                </c:pt>
                <c:pt idx="4022">
                  <c:v>4.1753999999999998</c:v>
                </c:pt>
                <c:pt idx="4023">
                  <c:v>85.240000000000023</c:v>
                </c:pt>
                <c:pt idx="4024">
                  <c:v>8.2299999999999986</c:v>
                </c:pt>
                <c:pt idx="4025">
                  <c:v>4.1166999999999998</c:v>
                </c:pt>
                <c:pt idx="4026">
                  <c:v>4.0728</c:v>
                </c:pt>
                <c:pt idx="4027">
                  <c:v>5.0324999999999998</c:v>
                </c:pt>
                <c:pt idx="4028">
                  <c:v>19.204000000000001</c:v>
                </c:pt>
                <c:pt idx="4029">
                  <c:v>32.790000000000013</c:v>
                </c:pt>
                <c:pt idx="4030">
                  <c:v>9.01</c:v>
                </c:pt>
                <c:pt idx="4031">
                  <c:v>14.775</c:v>
                </c:pt>
                <c:pt idx="4032">
                  <c:v>6.9540999999999995</c:v>
                </c:pt>
                <c:pt idx="4033">
                  <c:v>12</c:v>
                </c:pt>
                <c:pt idx="4034">
                  <c:v>7.3199999999999985</c:v>
                </c:pt>
                <c:pt idx="4035">
                  <c:v>19.14</c:v>
                </c:pt>
                <c:pt idx="4036">
                  <c:v>13.356000000000023</c:v>
                </c:pt>
                <c:pt idx="4037">
                  <c:v>3.508</c:v>
                </c:pt>
                <c:pt idx="4038">
                  <c:v>6.3569999999999975</c:v>
                </c:pt>
                <c:pt idx="4039">
                  <c:v>10.756</c:v>
                </c:pt>
                <c:pt idx="4040">
                  <c:v>36</c:v>
                </c:pt>
                <c:pt idx="4041">
                  <c:v>3.36</c:v>
                </c:pt>
                <c:pt idx="4042">
                  <c:v>4.4509999999999996</c:v>
                </c:pt>
                <c:pt idx="4043">
                  <c:v>8.8448000000000011</c:v>
                </c:pt>
                <c:pt idx="4044">
                  <c:v>8.9960000000000004</c:v>
                </c:pt>
                <c:pt idx="4045">
                  <c:v>7.78</c:v>
                </c:pt>
                <c:pt idx="4046">
                  <c:v>6.1338999999999997</c:v>
                </c:pt>
                <c:pt idx="4047">
                  <c:v>12.57</c:v>
                </c:pt>
                <c:pt idx="4048">
                  <c:v>21.45</c:v>
                </c:pt>
                <c:pt idx="4049">
                  <c:v>81</c:v>
                </c:pt>
                <c:pt idx="4050">
                  <c:v>3.6241699999999999</c:v>
                </c:pt>
                <c:pt idx="4051">
                  <c:v>6.317999999999989</c:v>
                </c:pt>
                <c:pt idx="4052">
                  <c:v>23</c:v>
                </c:pt>
                <c:pt idx="4053">
                  <c:v>14.838000000000001</c:v>
                </c:pt>
                <c:pt idx="4054">
                  <c:v>25</c:v>
                </c:pt>
                <c:pt idx="4055">
                  <c:v>5.0157999999999996</c:v>
                </c:pt>
                <c:pt idx="4056">
                  <c:v>9.2000000000000011</c:v>
                </c:pt>
                <c:pt idx="4057">
                  <c:v>11.6</c:v>
                </c:pt>
                <c:pt idx="4058">
                  <c:v>6.9239999999999995</c:v>
                </c:pt>
                <c:pt idx="4059">
                  <c:v>7.75</c:v>
                </c:pt>
                <c:pt idx="4060">
                  <c:v>6.7219999999999995</c:v>
                </c:pt>
                <c:pt idx="4061">
                  <c:v>4.4835000000000003</c:v>
                </c:pt>
                <c:pt idx="4062">
                  <c:v>3.5789999999999997</c:v>
                </c:pt>
                <c:pt idx="4063">
                  <c:v>33.620000000000012</c:v>
                </c:pt>
                <c:pt idx="4064">
                  <c:v>10.594000000000001</c:v>
                </c:pt>
                <c:pt idx="4065">
                  <c:v>12</c:v>
                </c:pt>
                <c:pt idx="4066">
                  <c:v>21.5</c:v>
                </c:pt>
                <c:pt idx="4067">
                  <c:v>8.8650000000000233</c:v>
                </c:pt>
                <c:pt idx="4068">
                  <c:v>24.265999999999952</c:v>
                </c:pt>
                <c:pt idx="4069">
                  <c:v>6.4119999999999999</c:v>
                </c:pt>
                <c:pt idx="4070">
                  <c:v>3.9589999999999987</c:v>
                </c:pt>
                <c:pt idx="4071">
                  <c:v>2.7119999999999997</c:v>
                </c:pt>
                <c:pt idx="4072">
                  <c:v>15.32</c:v>
                </c:pt>
                <c:pt idx="4073">
                  <c:v>12.719999999999999</c:v>
                </c:pt>
                <c:pt idx="4074">
                  <c:v>4.0090000000000003</c:v>
                </c:pt>
                <c:pt idx="4075">
                  <c:v>5.85719999999999</c:v>
                </c:pt>
                <c:pt idx="4076">
                  <c:v>4.298</c:v>
                </c:pt>
                <c:pt idx="4077">
                  <c:v>6.1779999999999955</c:v>
                </c:pt>
                <c:pt idx="4078">
                  <c:v>40.800000000000004</c:v>
                </c:pt>
                <c:pt idx="4079">
                  <c:v>6.2485999999999997</c:v>
                </c:pt>
                <c:pt idx="4080">
                  <c:v>19.399999999999999</c:v>
                </c:pt>
                <c:pt idx="4081">
                  <c:v>6.7591999999999999</c:v>
                </c:pt>
                <c:pt idx="4082">
                  <c:v>21.810000000000031</c:v>
                </c:pt>
                <c:pt idx="4083">
                  <c:v>5.1099999999999985</c:v>
                </c:pt>
                <c:pt idx="4084">
                  <c:v>375</c:v>
                </c:pt>
                <c:pt idx="4085">
                  <c:v>5.4870000000000001</c:v>
                </c:pt>
                <c:pt idx="4086">
                  <c:v>11.9404</c:v>
                </c:pt>
                <c:pt idx="4087">
                  <c:v>2.6406700000000001</c:v>
                </c:pt>
                <c:pt idx="4088">
                  <c:v>130</c:v>
                </c:pt>
                <c:pt idx="4089">
                  <c:v>26.51</c:v>
                </c:pt>
                <c:pt idx="4090">
                  <c:v>12.012</c:v>
                </c:pt>
                <c:pt idx="4091">
                  <c:v>5.8479999999999945</c:v>
                </c:pt>
                <c:pt idx="4092">
                  <c:v>9.1399999999999988</c:v>
                </c:pt>
                <c:pt idx="4093">
                  <c:v>8.2299999999999986</c:v>
                </c:pt>
                <c:pt idx="4094">
                  <c:v>11.41</c:v>
                </c:pt>
                <c:pt idx="4095">
                  <c:v>13.395000000000019</c:v>
                </c:pt>
                <c:pt idx="4096">
                  <c:v>12.52</c:v>
                </c:pt>
                <c:pt idx="4097">
                  <c:v>29.5</c:v>
                </c:pt>
                <c:pt idx="4098">
                  <c:v>8.1201999999999988</c:v>
                </c:pt>
                <c:pt idx="4099">
                  <c:v>6.76</c:v>
                </c:pt>
                <c:pt idx="4100">
                  <c:v>10.4</c:v>
                </c:pt>
                <c:pt idx="4101">
                  <c:v>3.8879000000000001</c:v>
                </c:pt>
                <c:pt idx="4102">
                  <c:v>9.84</c:v>
                </c:pt>
                <c:pt idx="4103">
                  <c:v>5.6519999999999975</c:v>
                </c:pt>
                <c:pt idx="4104">
                  <c:v>20.520900000000001</c:v>
                </c:pt>
                <c:pt idx="4105">
                  <c:v>9.2457000000000011</c:v>
                </c:pt>
                <c:pt idx="4106">
                  <c:v>8.56</c:v>
                </c:pt>
                <c:pt idx="4107">
                  <c:v>13.639999999999999</c:v>
                </c:pt>
                <c:pt idx="4108">
                  <c:v>3.1389999999999998</c:v>
                </c:pt>
                <c:pt idx="4109">
                  <c:v>5.6169999999999956</c:v>
                </c:pt>
                <c:pt idx="4110">
                  <c:v>32.520000000000003</c:v>
                </c:pt>
                <c:pt idx="4111">
                  <c:v>4.3439999999999985</c:v>
                </c:pt>
                <c:pt idx="4112">
                  <c:v>41.7</c:v>
                </c:pt>
                <c:pt idx="4113">
                  <c:v>10.82</c:v>
                </c:pt>
                <c:pt idx="4114">
                  <c:v>6.7</c:v>
                </c:pt>
                <c:pt idx="4115">
                  <c:v>6.1547999999999945</c:v>
                </c:pt>
                <c:pt idx="4116">
                  <c:v>6.8780000000000001</c:v>
                </c:pt>
                <c:pt idx="4117">
                  <c:v>11.2</c:v>
                </c:pt>
                <c:pt idx="4118">
                  <c:v>2.343</c:v>
                </c:pt>
                <c:pt idx="4119">
                  <c:v>5.3760000000000003</c:v>
                </c:pt>
                <c:pt idx="4120">
                  <c:v>5.5519999999999996</c:v>
                </c:pt>
                <c:pt idx="4121">
                  <c:v>5.7502000000000004</c:v>
                </c:pt>
                <c:pt idx="4122">
                  <c:v>12.219999999999999</c:v>
                </c:pt>
                <c:pt idx="4123">
                  <c:v>8.2399999999999984</c:v>
                </c:pt>
                <c:pt idx="4124">
                  <c:v>5.04</c:v>
                </c:pt>
                <c:pt idx="4125">
                  <c:v>6.6686999999999985</c:v>
                </c:pt>
                <c:pt idx="4126">
                  <c:v>22.08</c:v>
                </c:pt>
                <c:pt idx="4127">
                  <c:v>7.0010000000000003</c:v>
                </c:pt>
                <c:pt idx="4128">
                  <c:v>4.58</c:v>
                </c:pt>
                <c:pt idx="4129">
                  <c:v>11.84</c:v>
                </c:pt>
                <c:pt idx="4130">
                  <c:v>4.07</c:v>
                </c:pt>
                <c:pt idx="4131">
                  <c:v>8.09</c:v>
                </c:pt>
                <c:pt idx="4132">
                  <c:v>18.350000000000001</c:v>
                </c:pt>
                <c:pt idx="4133">
                  <c:v>6.907</c:v>
                </c:pt>
                <c:pt idx="4134">
                  <c:v>5.2700000000000014</c:v>
                </c:pt>
                <c:pt idx="4135">
                  <c:v>7.556</c:v>
                </c:pt>
                <c:pt idx="4136">
                  <c:v>15.825000000000006</c:v>
                </c:pt>
                <c:pt idx="4137">
                  <c:v>18.198</c:v>
                </c:pt>
                <c:pt idx="4138">
                  <c:v>16.23</c:v>
                </c:pt>
                <c:pt idx="4139">
                  <c:v>8.2879999999999985</c:v>
                </c:pt>
                <c:pt idx="4140">
                  <c:v>146</c:v>
                </c:pt>
                <c:pt idx="4141">
                  <c:v>12.09</c:v>
                </c:pt>
                <c:pt idx="4142">
                  <c:v>12.617999999999999</c:v>
                </c:pt>
                <c:pt idx="4143">
                  <c:v>202</c:v>
                </c:pt>
                <c:pt idx="4144">
                  <c:v>10.07</c:v>
                </c:pt>
                <c:pt idx="4145">
                  <c:v>5.567999999999989</c:v>
                </c:pt>
                <c:pt idx="4146">
                  <c:v>2.94</c:v>
                </c:pt>
                <c:pt idx="4147">
                  <c:v>16</c:v>
                </c:pt>
                <c:pt idx="4148">
                  <c:v>8.6930000000000014</c:v>
                </c:pt>
                <c:pt idx="4149">
                  <c:v>18.130000000000031</c:v>
                </c:pt>
                <c:pt idx="4150">
                  <c:v>3.5249999999999999</c:v>
                </c:pt>
                <c:pt idx="4151">
                  <c:v>16.97</c:v>
                </c:pt>
                <c:pt idx="4152">
                  <c:v>4.7969999999999997</c:v>
                </c:pt>
                <c:pt idx="4153">
                  <c:v>6.1513999999999998</c:v>
                </c:pt>
                <c:pt idx="4154">
                  <c:v>11.025</c:v>
                </c:pt>
                <c:pt idx="4155">
                  <c:v>6.9429999999999996</c:v>
                </c:pt>
                <c:pt idx="4156">
                  <c:v>43.190000000000012</c:v>
                </c:pt>
                <c:pt idx="4157">
                  <c:v>3.4379999999999997</c:v>
                </c:pt>
                <c:pt idx="4158">
                  <c:v>5.4699</c:v>
                </c:pt>
                <c:pt idx="4159">
                  <c:v>3.2105999999999999</c:v>
                </c:pt>
                <c:pt idx="4160">
                  <c:v>7.2786000000000097</c:v>
                </c:pt>
                <c:pt idx="4161">
                  <c:v>6.9530000000000003</c:v>
                </c:pt>
                <c:pt idx="4162">
                  <c:v>5.8959999999999955</c:v>
                </c:pt>
                <c:pt idx="4163">
                  <c:v>15.795</c:v>
                </c:pt>
                <c:pt idx="4164">
                  <c:v>5.4889999999999999</c:v>
                </c:pt>
                <c:pt idx="4165">
                  <c:v>9.4620000000000068</c:v>
                </c:pt>
                <c:pt idx="4166">
                  <c:v>4.9267000000000003</c:v>
                </c:pt>
                <c:pt idx="4167">
                  <c:v>6.4139999999999997</c:v>
                </c:pt>
                <c:pt idx="4168">
                  <c:v>10.82</c:v>
                </c:pt>
                <c:pt idx="4169">
                  <c:v>14.715</c:v>
                </c:pt>
                <c:pt idx="4170">
                  <c:v>9.39</c:v>
                </c:pt>
                <c:pt idx="4171">
                  <c:v>10.081900000000001</c:v>
                </c:pt>
                <c:pt idx="4172">
                  <c:v>2.762</c:v>
                </c:pt>
                <c:pt idx="4173">
                  <c:v>2.6779999999999999</c:v>
                </c:pt>
                <c:pt idx="4174">
                  <c:v>13.797999999999998</c:v>
                </c:pt>
                <c:pt idx="4175">
                  <c:v>11.197999999999999</c:v>
                </c:pt>
                <c:pt idx="4176">
                  <c:v>15.450000000000006</c:v>
                </c:pt>
                <c:pt idx="4177">
                  <c:v>20.399999999999999</c:v>
                </c:pt>
                <c:pt idx="4178">
                  <c:v>6.6199999999999966</c:v>
                </c:pt>
                <c:pt idx="4179">
                  <c:v>18.294699999999956</c:v>
                </c:pt>
                <c:pt idx="4180">
                  <c:v>14.491</c:v>
                </c:pt>
                <c:pt idx="4181">
                  <c:v>14.1</c:v>
                </c:pt>
                <c:pt idx="4182">
                  <c:v>4.0339999999999998</c:v>
                </c:pt>
                <c:pt idx="4183">
                  <c:v>9.7640000000000011</c:v>
                </c:pt>
                <c:pt idx="4184">
                  <c:v>4.4020999999999999</c:v>
                </c:pt>
                <c:pt idx="4185">
                  <c:v>5.2430000000000003</c:v>
                </c:pt>
                <c:pt idx="4186">
                  <c:v>16.43</c:v>
                </c:pt>
                <c:pt idx="4187">
                  <c:v>8.07</c:v>
                </c:pt>
                <c:pt idx="4188">
                  <c:v>34.260000000000012</c:v>
                </c:pt>
                <c:pt idx="4189">
                  <c:v>12.84</c:v>
                </c:pt>
                <c:pt idx="4190">
                  <c:v>8.1</c:v>
                </c:pt>
                <c:pt idx="4191">
                  <c:v>17.190000000000001</c:v>
                </c:pt>
                <c:pt idx="4192">
                  <c:v>10.489000000000004</c:v>
                </c:pt>
                <c:pt idx="4193">
                  <c:v>6.7</c:v>
                </c:pt>
                <c:pt idx="4194">
                  <c:v>20.456</c:v>
                </c:pt>
                <c:pt idx="4195">
                  <c:v>21.152999999999999</c:v>
                </c:pt>
                <c:pt idx="4196">
                  <c:v>2.9709999999999988</c:v>
                </c:pt>
                <c:pt idx="4197">
                  <c:v>7.2050000000000001</c:v>
                </c:pt>
                <c:pt idx="4198">
                  <c:v>65.149999999999991</c:v>
                </c:pt>
                <c:pt idx="4199">
                  <c:v>14.31</c:v>
                </c:pt>
                <c:pt idx="4200">
                  <c:v>4.5720000000000001</c:v>
                </c:pt>
                <c:pt idx="4201">
                  <c:v>350</c:v>
                </c:pt>
                <c:pt idx="4202">
                  <c:v>6.0750000000000002</c:v>
                </c:pt>
                <c:pt idx="4203">
                  <c:v>34.4</c:v>
                </c:pt>
                <c:pt idx="4204">
                  <c:v>7.891</c:v>
                </c:pt>
                <c:pt idx="4205">
                  <c:v>7.87</c:v>
                </c:pt>
                <c:pt idx="4206">
                  <c:v>64.599999999999994</c:v>
                </c:pt>
                <c:pt idx="4207">
                  <c:v>24.64</c:v>
                </c:pt>
                <c:pt idx="4208">
                  <c:v>3.4153999999999987</c:v>
                </c:pt>
                <c:pt idx="4209">
                  <c:v>31.812000000000001</c:v>
                </c:pt>
                <c:pt idx="4210">
                  <c:v>9.8600000000000048</c:v>
                </c:pt>
                <c:pt idx="4211">
                  <c:v>8.0950000000000006</c:v>
                </c:pt>
                <c:pt idx="4212">
                  <c:v>4</c:v>
                </c:pt>
                <c:pt idx="4213">
                  <c:v>15.25</c:v>
                </c:pt>
                <c:pt idx="4214">
                  <c:v>11.6426</c:v>
                </c:pt>
                <c:pt idx="4215">
                  <c:v>7.5</c:v>
                </c:pt>
                <c:pt idx="4216">
                  <c:v>6.6</c:v>
                </c:pt>
                <c:pt idx="4217">
                  <c:v>7.9300000000000024</c:v>
                </c:pt>
                <c:pt idx="4218">
                  <c:v>6.46</c:v>
                </c:pt>
                <c:pt idx="4219">
                  <c:v>4.86099999999999</c:v>
                </c:pt>
                <c:pt idx="4220">
                  <c:v>3.4279999999999999</c:v>
                </c:pt>
                <c:pt idx="4221">
                  <c:v>22.193999999999999</c:v>
                </c:pt>
                <c:pt idx="4222">
                  <c:v>14.11</c:v>
                </c:pt>
                <c:pt idx="4223">
                  <c:v>8.8000000000000007</c:v>
                </c:pt>
                <c:pt idx="4224">
                  <c:v>8.4810000000000034</c:v>
                </c:pt>
                <c:pt idx="4225">
                  <c:v>30.048999999999989</c:v>
                </c:pt>
                <c:pt idx="4226">
                  <c:v>3.637</c:v>
                </c:pt>
                <c:pt idx="4227">
                  <c:v>17.489999999999952</c:v>
                </c:pt>
                <c:pt idx="4228">
                  <c:v>18.5</c:v>
                </c:pt>
                <c:pt idx="4229">
                  <c:v>13.056000000000004</c:v>
                </c:pt>
                <c:pt idx="4230">
                  <c:v>25</c:v>
                </c:pt>
                <c:pt idx="4231">
                  <c:v>9.4700000000000006</c:v>
                </c:pt>
                <c:pt idx="4232">
                  <c:v>6.4580000000000002</c:v>
                </c:pt>
                <c:pt idx="4233">
                  <c:v>27.1</c:v>
                </c:pt>
                <c:pt idx="4234">
                  <c:v>29.64</c:v>
                </c:pt>
                <c:pt idx="4235">
                  <c:v>3.9209999999999998</c:v>
                </c:pt>
                <c:pt idx="4236">
                  <c:v>10.848000000000001</c:v>
                </c:pt>
                <c:pt idx="4237">
                  <c:v>9.0500000000000007</c:v>
                </c:pt>
                <c:pt idx="4238">
                  <c:v>31.72</c:v>
                </c:pt>
                <c:pt idx="4239">
                  <c:v>13.729999999999999</c:v>
                </c:pt>
                <c:pt idx="4240">
                  <c:v>16</c:v>
                </c:pt>
                <c:pt idx="4241">
                  <c:v>4.6249999999999858</c:v>
                </c:pt>
                <c:pt idx="4242">
                  <c:v>16.22</c:v>
                </c:pt>
                <c:pt idx="4243">
                  <c:v>6.48</c:v>
                </c:pt>
                <c:pt idx="4244">
                  <c:v>41</c:v>
                </c:pt>
                <c:pt idx="4245">
                  <c:v>7.9189999999999996</c:v>
                </c:pt>
                <c:pt idx="4246">
                  <c:v>4.8310000000000004</c:v>
                </c:pt>
                <c:pt idx="4247">
                  <c:v>10.887</c:v>
                </c:pt>
                <c:pt idx="4248">
                  <c:v>11.105</c:v>
                </c:pt>
                <c:pt idx="4249">
                  <c:v>31</c:v>
                </c:pt>
                <c:pt idx="4250">
                  <c:v>6.0569999999999995</c:v>
                </c:pt>
                <c:pt idx="4251">
                  <c:v>5.4700000000000024</c:v>
                </c:pt>
                <c:pt idx="4252">
                  <c:v>12.5</c:v>
                </c:pt>
                <c:pt idx="4253">
                  <c:v>39.120000000000012</c:v>
                </c:pt>
                <c:pt idx="4254">
                  <c:v>14.635</c:v>
                </c:pt>
                <c:pt idx="4255">
                  <c:v>12</c:v>
                </c:pt>
                <c:pt idx="4256">
                  <c:v>8.8250000000000028</c:v>
                </c:pt>
                <c:pt idx="4257">
                  <c:v>28.8</c:v>
                </c:pt>
                <c:pt idx="4258">
                  <c:v>12.749000000000001</c:v>
                </c:pt>
                <c:pt idx="4259">
                  <c:v>10.2705</c:v>
                </c:pt>
                <c:pt idx="4260">
                  <c:v>5.6497000000000002</c:v>
                </c:pt>
                <c:pt idx="4261">
                  <c:v>15.6652</c:v>
                </c:pt>
                <c:pt idx="4262">
                  <c:v>19.035</c:v>
                </c:pt>
                <c:pt idx="4263">
                  <c:v>6.9</c:v>
                </c:pt>
                <c:pt idx="4264">
                  <c:v>3.64</c:v>
                </c:pt>
                <c:pt idx="4265">
                  <c:v>6.42</c:v>
                </c:pt>
                <c:pt idx="4266">
                  <c:v>18.16</c:v>
                </c:pt>
                <c:pt idx="4267">
                  <c:v>70.260000000000005</c:v>
                </c:pt>
                <c:pt idx="4268">
                  <c:v>2.7389800000000002</c:v>
                </c:pt>
                <c:pt idx="4269">
                  <c:v>8.5720000000000027</c:v>
                </c:pt>
                <c:pt idx="4270">
                  <c:v>2.6627000000000001</c:v>
                </c:pt>
                <c:pt idx="4271">
                  <c:v>22.027000000000001</c:v>
                </c:pt>
                <c:pt idx="4272">
                  <c:v>5.9513000000000034</c:v>
                </c:pt>
                <c:pt idx="4273">
                  <c:v>82.9</c:v>
                </c:pt>
                <c:pt idx="4274">
                  <c:v>9.89</c:v>
                </c:pt>
                <c:pt idx="4275">
                  <c:v>6.9649999999999945</c:v>
                </c:pt>
                <c:pt idx="4276">
                  <c:v>7.3002000000000002</c:v>
                </c:pt>
                <c:pt idx="4277">
                  <c:v>14.535</c:v>
                </c:pt>
                <c:pt idx="4278">
                  <c:v>6.2669999999999995</c:v>
                </c:pt>
                <c:pt idx="4279">
                  <c:v>34.800000000000004</c:v>
                </c:pt>
                <c:pt idx="4280">
                  <c:v>106</c:v>
                </c:pt>
                <c:pt idx="4281">
                  <c:v>70</c:v>
                </c:pt>
                <c:pt idx="4282">
                  <c:v>11.943200000000001</c:v>
                </c:pt>
                <c:pt idx="4283">
                  <c:v>31.151000000000035</c:v>
                </c:pt>
                <c:pt idx="4284">
                  <c:v>4.9000000000000004</c:v>
                </c:pt>
                <c:pt idx="4285">
                  <c:v>5.88</c:v>
                </c:pt>
                <c:pt idx="4286">
                  <c:v>5.8639999999999946</c:v>
                </c:pt>
                <c:pt idx="4287">
                  <c:v>6.5667999999999997</c:v>
                </c:pt>
                <c:pt idx="4288">
                  <c:v>18.72</c:v>
                </c:pt>
                <c:pt idx="4289">
                  <c:v>17.564999999999987</c:v>
                </c:pt>
                <c:pt idx="4290">
                  <c:v>14.4</c:v>
                </c:pt>
                <c:pt idx="4291">
                  <c:v>15.629999999999999</c:v>
                </c:pt>
                <c:pt idx="4292">
                  <c:v>2.7690000000000001</c:v>
                </c:pt>
                <c:pt idx="4293">
                  <c:v>6.101</c:v>
                </c:pt>
                <c:pt idx="4294">
                  <c:v>22.8</c:v>
                </c:pt>
                <c:pt idx="4295">
                  <c:v>11.880600000000006</c:v>
                </c:pt>
                <c:pt idx="4296">
                  <c:v>3.55</c:v>
                </c:pt>
                <c:pt idx="4297">
                  <c:v>7.71</c:v>
                </c:pt>
                <c:pt idx="4298">
                  <c:v>22.006</c:v>
                </c:pt>
                <c:pt idx="4299">
                  <c:v>14.683</c:v>
                </c:pt>
                <c:pt idx="4300">
                  <c:v>24</c:v>
                </c:pt>
                <c:pt idx="4301">
                  <c:v>15.793999999999999</c:v>
                </c:pt>
                <c:pt idx="4302">
                  <c:v>19.610000000000031</c:v>
                </c:pt>
                <c:pt idx="4303">
                  <c:v>14.43</c:v>
                </c:pt>
                <c:pt idx="4304">
                  <c:v>24.84</c:v>
                </c:pt>
                <c:pt idx="4305">
                  <c:v>18.79</c:v>
                </c:pt>
                <c:pt idx="4306">
                  <c:v>20</c:v>
                </c:pt>
                <c:pt idx="4307">
                  <c:v>9.6</c:v>
                </c:pt>
                <c:pt idx="4308">
                  <c:v>8</c:v>
                </c:pt>
                <c:pt idx="4309">
                  <c:v>20</c:v>
                </c:pt>
                <c:pt idx="4310">
                  <c:v>13.61</c:v>
                </c:pt>
                <c:pt idx="4311">
                  <c:v>30</c:v>
                </c:pt>
                <c:pt idx="4312">
                  <c:v>8.7329999999999988</c:v>
                </c:pt>
                <c:pt idx="4313">
                  <c:v>13.734999999999999</c:v>
                </c:pt>
                <c:pt idx="4314">
                  <c:v>14.381</c:v>
                </c:pt>
                <c:pt idx="4315">
                  <c:v>14</c:v>
                </c:pt>
                <c:pt idx="4316">
                  <c:v>10.636000000000001</c:v>
                </c:pt>
                <c:pt idx="4317">
                  <c:v>4.5869999999999997</c:v>
                </c:pt>
                <c:pt idx="4318">
                  <c:v>10.050000000000002</c:v>
                </c:pt>
                <c:pt idx="4319">
                  <c:v>15.31</c:v>
                </c:pt>
                <c:pt idx="4320">
                  <c:v>8.629999999999999</c:v>
                </c:pt>
                <c:pt idx="4321">
                  <c:v>9.1349999999999998</c:v>
                </c:pt>
                <c:pt idx="4322">
                  <c:v>15.55</c:v>
                </c:pt>
                <c:pt idx="4323">
                  <c:v>12.79</c:v>
                </c:pt>
                <c:pt idx="4324">
                  <c:v>57.96</c:v>
                </c:pt>
                <c:pt idx="4325">
                  <c:v>23.2</c:v>
                </c:pt>
                <c:pt idx="4326">
                  <c:v>24.6</c:v>
                </c:pt>
                <c:pt idx="4327">
                  <c:v>7.08</c:v>
                </c:pt>
                <c:pt idx="4328">
                  <c:v>26.390999999999988</c:v>
                </c:pt>
                <c:pt idx="4329">
                  <c:v>36.800000000000004</c:v>
                </c:pt>
                <c:pt idx="4330">
                  <c:v>51.94</c:v>
                </c:pt>
                <c:pt idx="4331">
                  <c:v>19.55</c:v>
                </c:pt>
                <c:pt idx="4332">
                  <c:v>8.3458000000000006</c:v>
                </c:pt>
                <c:pt idx="4333">
                  <c:v>11.92</c:v>
                </c:pt>
                <c:pt idx="4334">
                  <c:v>5.0363000000000024</c:v>
                </c:pt>
                <c:pt idx="4335">
                  <c:v>22.77</c:v>
                </c:pt>
                <c:pt idx="4336">
                  <c:v>10.243999999999998</c:v>
                </c:pt>
                <c:pt idx="4337">
                  <c:v>6.83</c:v>
                </c:pt>
                <c:pt idx="4338">
                  <c:v>5.6360000000000001</c:v>
                </c:pt>
                <c:pt idx="4339">
                  <c:v>10.08</c:v>
                </c:pt>
                <c:pt idx="4340">
                  <c:v>10.227999999999998</c:v>
                </c:pt>
                <c:pt idx="4341">
                  <c:v>6.8629999999999898</c:v>
                </c:pt>
                <c:pt idx="4342">
                  <c:v>17.768999999999952</c:v>
                </c:pt>
                <c:pt idx="4343">
                  <c:v>9.0730000000000004</c:v>
                </c:pt>
                <c:pt idx="4344">
                  <c:v>17.600000000000001</c:v>
                </c:pt>
                <c:pt idx="4345">
                  <c:v>20</c:v>
                </c:pt>
                <c:pt idx="4346">
                  <c:v>4.90768</c:v>
                </c:pt>
                <c:pt idx="4347">
                  <c:v>188</c:v>
                </c:pt>
                <c:pt idx="4348">
                  <c:v>20.3</c:v>
                </c:pt>
                <c:pt idx="4349">
                  <c:v>6.0279999999999889</c:v>
                </c:pt>
                <c:pt idx="4350">
                  <c:v>6.1669999999999945</c:v>
                </c:pt>
                <c:pt idx="4351">
                  <c:v>24.487999999999989</c:v>
                </c:pt>
                <c:pt idx="4352">
                  <c:v>12.307</c:v>
                </c:pt>
                <c:pt idx="4353">
                  <c:v>4.4043999999999999</c:v>
                </c:pt>
                <c:pt idx="4354">
                  <c:v>12.192300000000001</c:v>
                </c:pt>
                <c:pt idx="4355">
                  <c:v>6.4248999999999965</c:v>
                </c:pt>
                <c:pt idx="4356">
                  <c:v>7.0619999999999985</c:v>
                </c:pt>
                <c:pt idx="4357">
                  <c:v>4.742</c:v>
                </c:pt>
                <c:pt idx="4358">
                  <c:v>16.140999999999988</c:v>
                </c:pt>
                <c:pt idx="4359">
                  <c:v>7.53</c:v>
                </c:pt>
                <c:pt idx="4360">
                  <c:v>8.016</c:v>
                </c:pt>
                <c:pt idx="4361">
                  <c:v>17.479999999999986</c:v>
                </c:pt>
                <c:pt idx="4362">
                  <c:v>9.2489999999999988</c:v>
                </c:pt>
                <c:pt idx="4363">
                  <c:v>12.140999999999998</c:v>
                </c:pt>
                <c:pt idx="4364">
                  <c:v>5.8719999999999999</c:v>
                </c:pt>
                <c:pt idx="4365">
                  <c:v>37.700000000000003</c:v>
                </c:pt>
                <c:pt idx="4366">
                  <c:v>42.160000000000011</c:v>
                </c:pt>
                <c:pt idx="4367">
                  <c:v>17.12</c:v>
                </c:pt>
                <c:pt idx="4368">
                  <c:v>14.733000000000001</c:v>
                </c:pt>
                <c:pt idx="4369">
                  <c:v>8.8000000000000007</c:v>
                </c:pt>
                <c:pt idx="4370">
                  <c:v>6.8190999999999997</c:v>
                </c:pt>
                <c:pt idx="4371">
                  <c:v>19.23</c:v>
                </c:pt>
                <c:pt idx="4372">
                  <c:v>6.4560000000000004</c:v>
                </c:pt>
                <c:pt idx="4373">
                  <c:v>5.6659999999999897</c:v>
                </c:pt>
                <c:pt idx="4374">
                  <c:v>6.724999999999989</c:v>
                </c:pt>
                <c:pt idx="4375">
                  <c:v>3.3099999999999987</c:v>
                </c:pt>
                <c:pt idx="4376">
                  <c:v>28.5</c:v>
                </c:pt>
                <c:pt idx="4377">
                  <c:v>4.7300000000000004</c:v>
                </c:pt>
                <c:pt idx="4378">
                  <c:v>7.2839999999999998</c:v>
                </c:pt>
                <c:pt idx="4379">
                  <c:v>30.64</c:v>
                </c:pt>
                <c:pt idx="4380">
                  <c:v>11.6</c:v>
                </c:pt>
                <c:pt idx="4381">
                  <c:v>9.7200000000000024</c:v>
                </c:pt>
                <c:pt idx="4382">
                  <c:v>8.32</c:v>
                </c:pt>
                <c:pt idx="4383">
                  <c:v>26.023</c:v>
                </c:pt>
                <c:pt idx="4384">
                  <c:v>28.966999999999956</c:v>
                </c:pt>
                <c:pt idx="4385">
                  <c:v>12.581</c:v>
                </c:pt>
                <c:pt idx="4386">
                  <c:v>6.1960999999999995</c:v>
                </c:pt>
                <c:pt idx="4387">
                  <c:v>8.1399999999999988</c:v>
                </c:pt>
                <c:pt idx="4388">
                  <c:v>10.922000000000002</c:v>
                </c:pt>
                <c:pt idx="4389">
                  <c:v>10.063000000000002</c:v>
                </c:pt>
                <c:pt idx="4390">
                  <c:v>9.3360000000000003</c:v>
                </c:pt>
                <c:pt idx="4391">
                  <c:v>7.1</c:v>
                </c:pt>
                <c:pt idx="4392">
                  <c:v>3.6</c:v>
                </c:pt>
                <c:pt idx="4393">
                  <c:v>5.6499999999999995</c:v>
                </c:pt>
                <c:pt idx="4394">
                  <c:v>8.4</c:v>
                </c:pt>
                <c:pt idx="4395">
                  <c:v>17.423999999999989</c:v>
                </c:pt>
                <c:pt idx="4396">
                  <c:v>25.3</c:v>
                </c:pt>
                <c:pt idx="4397">
                  <c:v>9.5419999999999998</c:v>
                </c:pt>
                <c:pt idx="4398">
                  <c:v>6.8929999999999945</c:v>
                </c:pt>
                <c:pt idx="4399">
                  <c:v>9.56</c:v>
                </c:pt>
                <c:pt idx="4400">
                  <c:v>3.6759999999999997</c:v>
                </c:pt>
                <c:pt idx="4401">
                  <c:v>8.2429999999999986</c:v>
                </c:pt>
                <c:pt idx="4402">
                  <c:v>6.4606000000000003</c:v>
                </c:pt>
                <c:pt idx="4403">
                  <c:v>4.0011000000000001</c:v>
                </c:pt>
                <c:pt idx="4404">
                  <c:v>4.4210000000000003</c:v>
                </c:pt>
                <c:pt idx="4405">
                  <c:v>5.1899999999999995</c:v>
                </c:pt>
                <c:pt idx="4406">
                  <c:v>123.7</c:v>
                </c:pt>
                <c:pt idx="4407">
                  <c:v>6.8679999999999879</c:v>
                </c:pt>
                <c:pt idx="4408">
                  <c:v>8.2550000000000008</c:v>
                </c:pt>
                <c:pt idx="4409">
                  <c:v>16</c:v>
                </c:pt>
                <c:pt idx="4410">
                  <c:v>3.153</c:v>
                </c:pt>
                <c:pt idx="4411">
                  <c:v>13.036</c:v>
                </c:pt>
                <c:pt idx="4412">
                  <c:v>3.6640000000000001</c:v>
                </c:pt>
                <c:pt idx="4413">
                  <c:v>12.363000000000019</c:v>
                </c:pt>
                <c:pt idx="4414">
                  <c:v>16.37</c:v>
                </c:pt>
                <c:pt idx="4415">
                  <c:v>14.639999999999999</c:v>
                </c:pt>
                <c:pt idx="4416">
                  <c:v>9.3800000000000008</c:v>
                </c:pt>
                <c:pt idx="4417">
                  <c:v>7.25</c:v>
                </c:pt>
                <c:pt idx="4418">
                  <c:v>31.8</c:v>
                </c:pt>
                <c:pt idx="4419">
                  <c:v>25</c:v>
                </c:pt>
                <c:pt idx="4420">
                  <c:v>20.081999999999987</c:v>
                </c:pt>
                <c:pt idx="4421">
                  <c:v>7.35</c:v>
                </c:pt>
                <c:pt idx="4422">
                  <c:v>6.056</c:v>
                </c:pt>
                <c:pt idx="4423">
                  <c:v>15.79</c:v>
                </c:pt>
                <c:pt idx="4424">
                  <c:v>5.9779999999999998</c:v>
                </c:pt>
                <c:pt idx="4425">
                  <c:v>43.41</c:v>
                </c:pt>
                <c:pt idx="4426">
                  <c:v>11.971</c:v>
                </c:pt>
                <c:pt idx="4427">
                  <c:v>10.061</c:v>
                </c:pt>
                <c:pt idx="4428">
                  <c:v>6.79</c:v>
                </c:pt>
                <c:pt idx="4429">
                  <c:v>12.41</c:v>
                </c:pt>
                <c:pt idx="4430">
                  <c:v>9.9560000000000048</c:v>
                </c:pt>
                <c:pt idx="4431">
                  <c:v>61.55</c:v>
                </c:pt>
                <c:pt idx="4432">
                  <c:v>6.0888</c:v>
                </c:pt>
                <c:pt idx="4433">
                  <c:v>17.41</c:v>
                </c:pt>
                <c:pt idx="4434">
                  <c:v>11.745999999999999</c:v>
                </c:pt>
                <c:pt idx="4435">
                  <c:v>7.0969999999999995</c:v>
                </c:pt>
                <c:pt idx="4436">
                  <c:v>8.33</c:v>
                </c:pt>
                <c:pt idx="4437">
                  <c:v>11.41</c:v>
                </c:pt>
                <c:pt idx="4438">
                  <c:v>6.6760000000000002</c:v>
                </c:pt>
                <c:pt idx="4439">
                  <c:v>7.7</c:v>
                </c:pt>
                <c:pt idx="4440">
                  <c:v>20</c:v>
                </c:pt>
                <c:pt idx="4441">
                  <c:v>9.1369999999999987</c:v>
                </c:pt>
                <c:pt idx="4442">
                  <c:v>6.79</c:v>
                </c:pt>
                <c:pt idx="4443">
                  <c:v>515</c:v>
                </c:pt>
                <c:pt idx="4444">
                  <c:v>6.9903000000000004</c:v>
                </c:pt>
                <c:pt idx="4445">
                  <c:v>12.08</c:v>
                </c:pt>
                <c:pt idx="4446">
                  <c:v>14.572000000000006</c:v>
                </c:pt>
                <c:pt idx="4447">
                  <c:v>22.529900000000001</c:v>
                </c:pt>
                <c:pt idx="4448">
                  <c:v>5.585</c:v>
                </c:pt>
                <c:pt idx="4449">
                  <c:v>5.2969999999999997</c:v>
                </c:pt>
                <c:pt idx="4450">
                  <c:v>18</c:v>
                </c:pt>
                <c:pt idx="4451">
                  <c:v>4.0199999999999996</c:v>
                </c:pt>
                <c:pt idx="4452">
                  <c:v>16.39</c:v>
                </c:pt>
                <c:pt idx="4453">
                  <c:v>14.88</c:v>
                </c:pt>
                <c:pt idx="4454">
                  <c:v>15.602</c:v>
                </c:pt>
                <c:pt idx="4455">
                  <c:v>9.3800000000000008</c:v>
                </c:pt>
                <c:pt idx="4456">
                  <c:v>8.0300000000000011</c:v>
                </c:pt>
                <c:pt idx="4457">
                  <c:v>6</c:v>
                </c:pt>
                <c:pt idx="4458">
                  <c:v>7.35</c:v>
                </c:pt>
                <c:pt idx="4459">
                  <c:v>14.617000000000001</c:v>
                </c:pt>
                <c:pt idx="4460">
                  <c:v>14</c:v>
                </c:pt>
                <c:pt idx="4461">
                  <c:v>20.917999999999999</c:v>
                </c:pt>
                <c:pt idx="4462">
                  <c:v>16.875</c:v>
                </c:pt>
                <c:pt idx="4463">
                  <c:v>3.8547999999999987</c:v>
                </c:pt>
                <c:pt idx="4464">
                  <c:v>13.2</c:v>
                </c:pt>
                <c:pt idx="4465">
                  <c:v>15.450000000000006</c:v>
                </c:pt>
                <c:pt idx="4466">
                  <c:v>14.228999999999999</c:v>
                </c:pt>
                <c:pt idx="4467">
                  <c:v>10.56</c:v>
                </c:pt>
                <c:pt idx="4468">
                  <c:v>4.9000000000000004</c:v>
                </c:pt>
                <c:pt idx="4469">
                  <c:v>9.4700000000000006</c:v>
                </c:pt>
                <c:pt idx="4470">
                  <c:v>8.9980000000000011</c:v>
                </c:pt>
                <c:pt idx="4471">
                  <c:v>31.06</c:v>
                </c:pt>
                <c:pt idx="4472">
                  <c:v>5.2906000000000004</c:v>
                </c:pt>
                <c:pt idx="4473">
                  <c:v>8.6209999999999987</c:v>
                </c:pt>
                <c:pt idx="4474">
                  <c:v>6.1499999999999995</c:v>
                </c:pt>
                <c:pt idx="4475">
                  <c:v>37</c:v>
                </c:pt>
                <c:pt idx="4476">
                  <c:v>9.3650000000000233</c:v>
                </c:pt>
                <c:pt idx="4477">
                  <c:v>7.9374000000000002</c:v>
                </c:pt>
                <c:pt idx="4478">
                  <c:v>20.39</c:v>
                </c:pt>
                <c:pt idx="4479">
                  <c:v>8.5001000000000015</c:v>
                </c:pt>
                <c:pt idx="4480">
                  <c:v>13.5</c:v>
                </c:pt>
                <c:pt idx="4481">
                  <c:v>6.63</c:v>
                </c:pt>
                <c:pt idx="4482">
                  <c:v>7.9320000000000004</c:v>
                </c:pt>
                <c:pt idx="4483">
                  <c:v>7.08</c:v>
                </c:pt>
                <c:pt idx="4484">
                  <c:v>8.4001000000000001</c:v>
                </c:pt>
                <c:pt idx="4485">
                  <c:v>8.7000000000000011</c:v>
                </c:pt>
                <c:pt idx="4486">
                  <c:v>9.2760000000000016</c:v>
                </c:pt>
                <c:pt idx="4487">
                  <c:v>39.722000000000087</c:v>
                </c:pt>
                <c:pt idx="4488">
                  <c:v>17.920000000000002</c:v>
                </c:pt>
                <c:pt idx="4489">
                  <c:v>13.204000000000001</c:v>
                </c:pt>
                <c:pt idx="4490">
                  <c:v>10.0253</c:v>
                </c:pt>
                <c:pt idx="4491">
                  <c:v>9.31</c:v>
                </c:pt>
                <c:pt idx="4492">
                  <c:v>4.825999999999989</c:v>
                </c:pt>
                <c:pt idx="4493">
                  <c:v>6.3269999999999955</c:v>
                </c:pt>
                <c:pt idx="4494">
                  <c:v>9.3600000000000048</c:v>
                </c:pt>
                <c:pt idx="4495">
                  <c:v>6.7119999999999997</c:v>
                </c:pt>
                <c:pt idx="4496">
                  <c:v>19.077999999999999</c:v>
                </c:pt>
                <c:pt idx="4497">
                  <c:v>6.52</c:v>
                </c:pt>
                <c:pt idx="4498">
                  <c:v>18.2</c:v>
                </c:pt>
                <c:pt idx="4499">
                  <c:v>17.672000000000001</c:v>
                </c:pt>
                <c:pt idx="4500">
                  <c:v>18.87</c:v>
                </c:pt>
                <c:pt idx="4501">
                  <c:v>7.81</c:v>
                </c:pt>
                <c:pt idx="4502">
                  <c:v>23.744999999999987</c:v>
                </c:pt>
                <c:pt idx="4503">
                  <c:v>13.04</c:v>
                </c:pt>
                <c:pt idx="4504">
                  <c:v>11.267000000000001</c:v>
                </c:pt>
                <c:pt idx="4505">
                  <c:v>27.5</c:v>
                </c:pt>
                <c:pt idx="4506">
                  <c:v>7.4</c:v>
                </c:pt>
                <c:pt idx="4507">
                  <c:v>4.992</c:v>
                </c:pt>
                <c:pt idx="4508">
                  <c:v>8.7399999999999984</c:v>
                </c:pt>
                <c:pt idx="4509">
                  <c:v>10</c:v>
                </c:pt>
                <c:pt idx="4510">
                  <c:v>21.033999999999999</c:v>
                </c:pt>
                <c:pt idx="4511">
                  <c:v>5.05</c:v>
                </c:pt>
                <c:pt idx="4512">
                  <c:v>6.87</c:v>
                </c:pt>
                <c:pt idx="4513">
                  <c:v>10.366000000000019</c:v>
                </c:pt>
                <c:pt idx="4514">
                  <c:v>20</c:v>
                </c:pt>
                <c:pt idx="4515">
                  <c:v>3.4739300000000002</c:v>
                </c:pt>
                <c:pt idx="4516">
                  <c:v>13.308</c:v>
                </c:pt>
                <c:pt idx="4517">
                  <c:v>34.300000000000004</c:v>
                </c:pt>
                <c:pt idx="4518">
                  <c:v>23.47</c:v>
                </c:pt>
                <c:pt idx="4519">
                  <c:v>19.899999999999999</c:v>
                </c:pt>
                <c:pt idx="4520">
                  <c:v>12</c:v>
                </c:pt>
                <c:pt idx="4521">
                  <c:v>19.16</c:v>
                </c:pt>
                <c:pt idx="4522">
                  <c:v>7.516</c:v>
                </c:pt>
                <c:pt idx="4523">
                  <c:v>19.459999999999987</c:v>
                </c:pt>
                <c:pt idx="4524">
                  <c:v>6.5911</c:v>
                </c:pt>
                <c:pt idx="4525">
                  <c:v>7.95</c:v>
                </c:pt>
                <c:pt idx="4526">
                  <c:v>71.3</c:v>
                </c:pt>
                <c:pt idx="4527">
                  <c:v>4.7540999999999976</c:v>
                </c:pt>
                <c:pt idx="4528">
                  <c:v>32.1</c:v>
                </c:pt>
                <c:pt idx="4529">
                  <c:v>9.6</c:v>
                </c:pt>
                <c:pt idx="4530">
                  <c:v>10.360000000000019</c:v>
                </c:pt>
                <c:pt idx="4531">
                  <c:v>9.2000000000000011</c:v>
                </c:pt>
                <c:pt idx="4532">
                  <c:v>26.8</c:v>
                </c:pt>
                <c:pt idx="4533">
                  <c:v>5.78</c:v>
                </c:pt>
                <c:pt idx="4534">
                  <c:v>12.918000000000001</c:v>
                </c:pt>
                <c:pt idx="4535">
                  <c:v>8.0500000000000007</c:v>
                </c:pt>
                <c:pt idx="4536">
                  <c:v>6.01</c:v>
                </c:pt>
                <c:pt idx="4537">
                  <c:v>8.84</c:v>
                </c:pt>
                <c:pt idx="4538">
                  <c:v>11.776</c:v>
                </c:pt>
                <c:pt idx="4539">
                  <c:v>5.8919999999999995</c:v>
                </c:pt>
                <c:pt idx="4540">
                  <c:v>7.3479999999999945</c:v>
                </c:pt>
                <c:pt idx="4541">
                  <c:v>7.4619999999999997</c:v>
                </c:pt>
                <c:pt idx="4542">
                  <c:v>17.75</c:v>
                </c:pt>
                <c:pt idx="4543">
                  <c:v>16.57</c:v>
                </c:pt>
                <c:pt idx="4544">
                  <c:v>12.950000000000006</c:v>
                </c:pt>
                <c:pt idx="4545">
                  <c:v>6.56299999999999</c:v>
                </c:pt>
                <c:pt idx="4546">
                  <c:v>5.5362000000000107</c:v>
                </c:pt>
                <c:pt idx="4547">
                  <c:v>8.8820000000000068</c:v>
                </c:pt>
                <c:pt idx="4548">
                  <c:v>8.17</c:v>
                </c:pt>
                <c:pt idx="4549">
                  <c:v>108.5</c:v>
                </c:pt>
                <c:pt idx="4550">
                  <c:v>2.7872100000000049</c:v>
                </c:pt>
                <c:pt idx="4551">
                  <c:v>56</c:v>
                </c:pt>
                <c:pt idx="4552">
                  <c:v>250</c:v>
                </c:pt>
                <c:pt idx="4553">
                  <c:v>7.2669999999999995</c:v>
                </c:pt>
                <c:pt idx="4554">
                  <c:v>15.852500000000031</c:v>
                </c:pt>
                <c:pt idx="4555">
                  <c:v>18.470699999999944</c:v>
                </c:pt>
                <c:pt idx="4556">
                  <c:v>6.8119999999999985</c:v>
                </c:pt>
                <c:pt idx="4557">
                  <c:v>8.5751000000000008</c:v>
                </c:pt>
                <c:pt idx="4558">
                  <c:v>12.34</c:v>
                </c:pt>
                <c:pt idx="4559">
                  <c:v>9.9450000000000003</c:v>
                </c:pt>
                <c:pt idx="4560">
                  <c:v>10.58</c:v>
                </c:pt>
                <c:pt idx="4561">
                  <c:v>26.8</c:v>
                </c:pt>
                <c:pt idx="4562">
                  <c:v>8.4700000000000006</c:v>
                </c:pt>
                <c:pt idx="4563">
                  <c:v>7.6499999999999995</c:v>
                </c:pt>
                <c:pt idx="4564">
                  <c:v>7.1419999999999995</c:v>
                </c:pt>
                <c:pt idx="4565">
                  <c:v>12.287000000000001</c:v>
                </c:pt>
                <c:pt idx="4566">
                  <c:v>96</c:v>
                </c:pt>
                <c:pt idx="4567">
                  <c:v>15.692</c:v>
                </c:pt>
                <c:pt idx="4568">
                  <c:v>9.9570000000000007</c:v>
                </c:pt>
                <c:pt idx="4569">
                  <c:v>7.0469999999999997</c:v>
                </c:pt>
                <c:pt idx="4570">
                  <c:v>12.5</c:v>
                </c:pt>
                <c:pt idx="4571">
                  <c:v>5.0969999999999995</c:v>
                </c:pt>
                <c:pt idx="4572">
                  <c:v>7.2380000000000004</c:v>
                </c:pt>
                <c:pt idx="4573">
                  <c:v>14.7</c:v>
                </c:pt>
                <c:pt idx="4574">
                  <c:v>11.478</c:v>
                </c:pt>
                <c:pt idx="4575">
                  <c:v>11.892000000000019</c:v>
                </c:pt>
                <c:pt idx="4576">
                  <c:v>6.0539999999999985</c:v>
                </c:pt>
                <c:pt idx="4577">
                  <c:v>18.994999999999987</c:v>
                </c:pt>
                <c:pt idx="4578">
                  <c:v>12.873000000000006</c:v>
                </c:pt>
                <c:pt idx="4579">
                  <c:v>38.410000000000004</c:v>
                </c:pt>
                <c:pt idx="4580">
                  <c:v>19.399999999999999</c:v>
                </c:pt>
                <c:pt idx="4581">
                  <c:v>9.82</c:v>
                </c:pt>
                <c:pt idx="4582">
                  <c:v>19.498999999999956</c:v>
                </c:pt>
                <c:pt idx="4583">
                  <c:v>3.74</c:v>
                </c:pt>
                <c:pt idx="4584">
                  <c:v>19.71</c:v>
                </c:pt>
                <c:pt idx="4585">
                  <c:v>11.26</c:v>
                </c:pt>
                <c:pt idx="4586">
                  <c:v>8.7889999999999997</c:v>
                </c:pt>
                <c:pt idx="4587">
                  <c:v>28.3</c:v>
                </c:pt>
                <c:pt idx="4588">
                  <c:v>4.5463000000000013</c:v>
                </c:pt>
                <c:pt idx="4589">
                  <c:v>24</c:v>
                </c:pt>
                <c:pt idx="4590">
                  <c:v>13.959000000000019</c:v>
                </c:pt>
                <c:pt idx="4591">
                  <c:v>9.17</c:v>
                </c:pt>
                <c:pt idx="4592">
                  <c:v>12.6</c:v>
                </c:pt>
                <c:pt idx="4593">
                  <c:v>47.7</c:v>
                </c:pt>
                <c:pt idx="4594">
                  <c:v>23.866</c:v>
                </c:pt>
                <c:pt idx="4595">
                  <c:v>17.489999999999952</c:v>
                </c:pt>
                <c:pt idx="4596">
                  <c:v>417.7</c:v>
                </c:pt>
                <c:pt idx="4597">
                  <c:v>8.0646000000000004</c:v>
                </c:pt>
                <c:pt idx="4598">
                  <c:v>26.06</c:v>
                </c:pt>
                <c:pt idx="4599">
                  <c:v>5.8199999999999985</c:v>
                </c:pt>
                <c:pt idx="4600">
                  <c:v>8.8000000000000007</c:v>
                </c:pt>
                <c:pt idx="4601">
                  <c:v>38.700000000000003</c:v>
                </c:pt>
                <c:pt idx="4602">
                  <c:v>5.95</c:v>
                </c:pt>
                <c:pt idx="4603">
                  <c:v>59.2</c:v>
                </c:pt>
                <c:pt idx="4604">
                  <c:v>5.8168999999999995</c:v>
                </c:pt>
                <c:pt idx="4605">
                  <c:v>6.3</c:v>
                </c:pt>
                <c:pt idx="4606">
                  <c:v>17.305</c:v>
                </c:pt>
                <c:pt idx="4607">
                  <c:v>29.536000000000001</c:v>
                </c:pt>
                <c:pt idx="4608">
                  <c:v>5.5840999999999985</c:v>
                </c:pt>
                <c:pt idx="4609">
                  <c:v>13.88</c:v>
                </c:pt>
                <c:pt idx="4610">
                  <c:v>21.981999999999989</c:v>
                </c:pt>
                <c:pt idx="4611">
                  <c:v>4.6779999999999955</c:v>
                </c:pt>
                <c:pt idx="4612">
                  <c:v>18.635000000000005</c:v>
                </c:pt>
                <c:pt idx="4613">
                  <c:v>11.26</c:v>
                </c:pt>
                <c:pt idx="4614">
                  <c:v>9.8004000000000193</c:v>
                </c:pt>
                <c:pt idx="4615">
                  <c:v>11.77</c:v>
                </c:pt>
                <c:pt idx="4616">
                  <c:v>9.61</c:v>
                </c:pt>
                <c:pt idx="4617">
                  <c:v>22.91</c:v>
                </c:pt>
                <c:pt idx="4618">
                  <c:v>8.1349999999999998</c:v>
                </c:pt>
                <c:pt idx="4619">
                  <c:v>18.27</c:v>
                </c:pt>
                <c:pt idx="4620">
                  <c:v>11.17</c:v>
                </c:pt>
                <c:pt idx="4621">
                  <c:v>12.877000000000002</c:v>
                </c:pt>
                <c:pt idx="4622">
                  <c:v>5.4020000000000001</c:v>
                </c:pt>
                <c:pt idx="4623">
                  <c:v>250</c:v>
                </c:pt>
                <c:pt idx="4624">
                  <c:v>12.672000000000002</c:v>
                </c:pt>
                <c:pt idx="4625">
                  <c:v>36</c:v>
                </c:pt>
                <c:pt idx="4626">
                  <c:v>5.72</c:v>
                </c:pt>
                <c:pt idx="4627">
                  <c:v>14.827</c:v>
                </c:pt>
                <c:pt idx="4628">
                  <c:v>19.795000000000002</c:v>
                </c:pt>
                <c:pt idx="4629">
                  <c:v>9.77</c:v>
                </c:pt>
                <c:pt idx="4630">
                  <c:v>5.2069999999999999</c:v>
                </c:pt>
                <c:pt idx="4631">
                  <c:v>9.7640000000000011</c:v>
                </c:pt>
                <c:pt idx="4632">
                  <c:v>23.923999999999989</c:v>
                </c:pt>
                <c:pt idx="4633">
                  <c:v>7.399</c:v>
                </c:pt>
                <c:pt idx="4634">
                  <c:v>1641</c:v>
                </c:pt>
                <c:pt idx="4635">
                  <c:v>9.3860000000000028</c:v>
                </c:pt>
                <c:pt idx="4636">
                  <c:v>6.3199999999999985</c:v>
                </c:pt>
                <c:pt idx="4637">
                  <c:v>12.518000000000001</c:v>
                </c:pt>
                <c:pt idx="4638">
                  <c:v>21.91</c:v>
                </c:pt>
                <c:pt idx="4639">
                  <c:v>19.420000000000002</c:v>
                </c:pt>
                <c:pt idx="4640">
                  <c:v>17.57</c:v>
                </c:pt>
                <c:pt idx="4641">
                  <c:v>6.3</c:v>
                </c:pt>
                <c:pt idx="4642">
                  <c:v>9.0706000000000007</c:v>
                </c:pt>
                <c:pt idx="4643">
                  <c:v>14.283000000000001</c:v>
                </c:pt>
                <c:pt idx="4644">
                  <c:v>9.6439999999999984</c:v>
                </c:pt>
                <c:pt idx="4645">
                  <c:v>4.6229999999999878</c:v>
                </c:pt>
                <c:pt idx="4646">
                  <c:v>6.319</c:v>
                </c:pt>
                <c:pt idx="4647">
                  <c:v>41.3</c:v>
                </c:pt>
                <c:pt idx="4648">
                  <c:v>17.47</c:v>
                </c:pt>
                <c:pt idx="4649">
                  <c:v>9.8500000000000068</c:v>
                </c:pt>
                <c:pt idx="4650">
                  <c:v>8.76</c:v>
                </c:pt>
                <c:pt idx="4651">
                  <c:v>12</c:v>
                </c:pt>
                <c:pt idx="4652">
                  <c:v>16.809000000000001</c:v>
                </c:pt>
                <c:pt idx="4653">
                  <c:v>7.6479999999999899</c:v>
                </c:pt>
                <c:pt idx="4654">
                  <c:v>12.253</c:v>
                </c:pt>
                <c:pt idx="4655">
                  <c:v>12.295</c:v>
                </c:pt>
                <c:pt idx="4656">
                  <c:v>12</c:v>
                </c:pt>
                <c:pt idx="4657">
                  <c:v>4.4219999999999997</c:v>
                </c:pt>
                <c:pt idx="4658">
                  <c:v>47.5</c:v>
                </c:pt>
                <c:pt idx="4659">
                  <c:v>16.459999999999987</c:v>
                </c:pt>
                <c:pt idx="4660">
                  <c:v>14.92</c:v>
                </c:pt>
                <c:pt idx="4661">
                  <c:v>10.229999999999999</c:v>
                </c:pt>
                <c:pt idx="4662">
                  <c:v>27.367000000000001</c:v>
                </c:pt>
                <c:pt idx="4663">
                  <c:v>6.5837000000000003</c:v>
                </c:pt>
                <c:pt idx="4664">
                  <c:v>6.10299999999999</c:v>
                </c:pt>
                <c:pt idx="4665">
                  <c:v>14.814</c:v>
                </c:pt>
                <c:pt idx="4666">
                  <c:v>22.310000000000031</c:v>
                </c:pt>
                <c:pt idx="4667">
                  <c:v>17.771999999999988</c:v>
                </c:pt>
                <c:pt idx="4668">
                  <c:v>14.612</c:v>
                </c:pt>
                <c:pt idx="4669">
                  <c:v>3.8219999999999987</c:v>
                </c:pt>
                <c:pt idx="4670">
                  <c:v>5.7014000000000014</c:v>
                </c:pt>
                <c:pt idx="4671">
                  <c:v>9.0810000000000013</c:v>
                </c:pt>
                <c:pt idx="4672">
                  <c:v>13.577</c:v>
                </c:pt>
                <c:pt idx="4673">
                  <c:v>5.0843999999999996</c:v>
                </c:pt>
                <c:pt idx="4674">
                  <c:v>10.729999999999999</c:v>
                </c:pt>
                <c:pt idx="4675">
                  <c:v>25.16</c:v>
                </c:pt>
                <c:pt idx="4676">
                  <c:v>7.1638999999999955</c:v>
                </c:pt>
                <c:pt idx="4677">
                  <c:v>13.623000000000001</c:v>
                </c:pt>
                <c:pt idx="4678">
                  <c:v>12.422000000000002</c:v>
                </c:pt>
                <c:pt idx="4679">
                  <c:v>16.670000000000005</c:v>
                </c:pt>
                <c:pt idx="4680">
                  <c:v>8.8700000000000028</c:v>
                </c:pt>
                <c:pt idx="4681">
                  <c:v>99.7</c:v>
                </c:pt>
                <c:pt idx="4682">
                  <c:v>18.22</c:v>
                </c:pt>
                <c:pt idx="4683">
                  <c:v>11.6</c:v>
                </c:pt>
                <c:pt idx="4684">
                  <c:v>14</c:v>
                </c:pt>
                <c:pt idx="4685">
                  <c:v>10.8</c:v>
                </c:pt>
                <c:pt idx="4686">
                  <c:v>11.312000000000006</c:v>
                </c:pt>
                <c:pt idx="4687">
                  <c:v>6.391</c:v>
                </c:pt>
                <c:pt idx="4688">
                  <c:v>24.937000000000001</c:v>
                </c:pt>
                <c:pt idx="4689">
                  <c:v>12.807</c:v>
                </c:pt>
                <c:pt idx="4690">
                  <c:v>18.420000000000002</c:v>
                </c:pt>
                <c:pt idx="4691">
                  <c:v>336</c:v>
                </c:pt>
                <c:pt idx="4692">
                  <c:v>7.84</c:v>
                </c:pt>
                <c:pt idx="4693">
                  <c:v>40.700000000000003</c:v>
                </c:pt>
                <c:pt idx="4694">
                  <c:v>10.729999999999999</c:v>
                </c:pt>
                <c:pt idx="4695">
                  <c:v>15.773</c:v>
                </c:pt>
                <c:pt idx="4696">
                  <c:v>5.8856000000000002</c:v>
                </c:pt>
                <c:pt idx="4697">
                  <c:v>9.4740000000000002</c:v>
                </c:pt>
                <c:pt idx="4698">
                  <c:v>4.8163999999999998</c:v>
                </c:pt>
                <c:pt idx="4699">
                  <c:v>44.9</c:v>
                </c:pt>
                <c:pt idx="4700">
                  <c:v>6.5446999999999997</c:v>
                </c:pt>
                <c:pt idx="4701">
                  <c:v>6.2450000000000001</c:v>
                </c:pt>
                <c:pt idx="4702">
                  <c:v>10</c:v>
                </c:pt>
                <c:pt idx="4703">
                  <c:v>17.829999999999988</c:v>
                </c:pt>
                <c:pt idx="4704">
                  <c:v>7.3599999999999985</c:v>
                </c:pt>
                <c:pt idx="4705">
                  <c:v>7.9020000000000001</c:v>
                </c:pt>
                <c:pt idx="4706">
                  <c:v>13.52</c:v>
                </c:pt>
                <c:pt idx="4707">
                  <c:v>6.0529999999999955</c:v>
                </c:pt>
                <c:pt idx="4708">
                  <c:v>10.422700000000004</c:v>
                </c:pt>
                <c:pt idx="4709">
                  <c:v>9.6</c:v>
                </c:pt>
                <c:pt idx="4710">
                  <c:v>10.75</c:v>
                </c:pt>
                <c:pt idx="4711">
                  <c:v>9.4700000000000006</c:v>
                </c:pt>
                <c:pt idx="4712">
                  <c:v>16.846</c:v>
                </c:pt>
                <c:pt idx="4713">
                  <c:v>20.891999999999999</c:v>
                </c:pt>
                <c:pt idx="4714">
                  <c:v>14.586</c:v>
                </c:pt>
                <c:pt idx="4715">
                  <c:v>7.5539999999999985</c:v>
                </c:pt>
                <c:pt idx="4716">
                  <c:v>27.2</c:v>
                </c:pt>
                <c:pt idx="4717">
                  <c:v>6.2839999999999998</c:v>
                </c:pt>
                <c:pt idx="4718">
                  <c:v>16.061999999999987</c:v>
                </c:pt>
                <c:pt idx="4719">
                  <c:v>11.290700000000001</c:v>
                </c:pt>
                <c:pt idx="4720">
                  <c:v>7.23</c:v>
                </c:pt>
                <c:pt idx="4721">
                  <c:v>8.0479999999999983</c:v>
                </c:pt>
                <c:pt idx="4722">
                  <c:v>11.527000000000001</c:v>
                </c:pt>
                <c:pt idx="4723">
                  <c:v>20.6</c:v>
                </c:pt>
                <c:pt idx="4724">
                  <c:v>11.2692</c:v>
                </c:pt>
                <c:pt idx="4725">
                  <c:v>3.9739999999999998</c:v>
                </c:pt>
                <c:pt idx="4726">
                  <c:v>4.7809999999999997</c:v>
                </c:pt>
                <c:pt idx="4727">
                  <c:v>9.93</c:v>
                </c:pt>
                <c:pt idx="4728">
                  <c:v>29.310000000000031</c:v>
                </c:pt>
                <c:pt idx="4729">
                  <c:v>11.582000000000004</c:v>
                </c:pt>
                <c:pt idx="4730">
                  <c:v>9.8800000000000008</c:v>
                </c:pt>
                <c:pt idx="4731">
                  <c:v>30.66</c:v>
                </c:pt>
                <c:pt idx="4732">
                  <c:v>12.7</c:v>
                </c:pt>
                <c:pt idx="4733">
                  <c:v>17.367000000000001</c:v>
                </c:pt>
                <c:pt idx="4734">
                  <c:v>28.479999999999986</c:v>
                </c:pt>
                <c:pt idx="4735">
                  <c:v>19.399999999999999</c:v>
                </c:pt>
                <c:pt idx="4736">
                  <c:v>26.82</c:v>
                </c:pt>
                <c:pt idx="4737">
                  <c:v>15.67</c:v>
                </c:pt>
                <c:pt idx="4738">
                  <c:v>10.88</c:v>
                </c:pt>
                <c:pt idx="4739">
                  <c:v>290</c:v>
                </c:pt>
                <c:pt idx="4740">
                  <c:v>27</c:v>
                </c:pt>
                <c:pt idx="4741">
                  <c:v>8.277000000000001</c:v>
                </c:pt>
                <c:pt idx="4742">
                  <c:v>6.2544999999999975</c:v>
                </c:pt>
                <c:pt idx="4743">
                  <c:v>8.5450000000000017</c:v>
                </c:pt>
                <c:pt idx="4744">
                  <c:v>9.613999999999999</c:v>
                </c:pt>
                <c:pt idx="4745">
                  <c:v>82.5</c:v>
                </c:pt>
                <c:pt idx="4746">
                  <c:v>15.75</c:v>
                </c:pt>
                <c:pt idx="4747">
                  <c:v>13</c:v>
                </c:pt>
                <c:pt idx="4748">
                  <c:v>5.1811999999999996</c:v>
                </c:pt>
                <c:pt idx="4749">
                  <c:v>8.1690000000000005</c:v>
                </c:pt>
                <c:pt idx="4750">
                  <c:v>11.871</c:v>
                </c:pt>
                <c:pt idx="4751">
                  <c:v>4.6199999999999966</c:v>
                </c:pt>
                <c:pt idx="4752">
                  <c:v>9.52</c:v>
                </c:pt>
                <c:pt idx="4753">
                  <c:v>7.49</c:v>
                </c:pt>
                <c:pt idx="4754">
                  <c:v>20.298999999999989</c:v>
                </c:pt>
                <c:pt idx="4755">
                  <c:v>61.28</c:v>
                </c:pt>
                <c:pt idx="4756">
                  <c:v>16.559999999999999</c:v>
                </c:pt>
                <c:pt idx="4757">
                  <c:v>12.07</c:v>
                </c:pt>
                <c:pt idx="4758">
                  <c:v>7.532</c:v>
                </c:pt>
                <c:pt idx="4759">
                  <c:v>8.6050000000000004</c:v>
                </c:pt>
                <c:pt idx="4760">
                  <c:v>2.8709999999999987</c:v>
                </c:pt>
                <c:pt idx="4761">
                  <c:v>5.9320000000000004</c:v>
                </c:pt>
                <c:pt idx="4762">
                  <c:v>4.83</c:v>
                </c:pt>
                <c:pt idx="4763">
                  <c:v>22.2</c:v>
                </c:pt>
                <c:pt idx="4764">
                  <c:v>3.7050000000000001</c:v>
                </c:pt>
                <c:pt idx="4765">
                  <c:v>16.132999999999999</c:v>
                </c:pt>
                <c:pt idx="4766">
                  <c:v>7.5880000000000001</c:v>
                </c:pt>
                <c:pt idx="4767">
                  <c:v>13.903</c:v>
                </c:pt>
                <c:pt idx="4768">
                  <c:v>13.91</c:v>
                </c:pt>
                <c:pt idx="4769">
                  <c:v>7.7450000000000001</c:v>
                </c:pt>
                <c:pt idx="4770">
                  <c:v>15.93</c:v>
                </c:pt>
                <c:pt idx="4771">
                  <c:v>3.7629999999999999</c:v>
                </c:pt>
                <c:pt idx="4772">
                  <c:v>9.8750000000000213</c:v>
                </c:pt>
                <c:pt idx="4773">
                  <c:v>7.0350000000000001</c:v>
                </c:pt>
                <c:pt idx="4774">
                  <c:v>11.8</c:v>
                </c:pt>
                <c:pt idx="4775">
                  <c:v>23.93</c:v>
                </c:pt>
                <c:pt idx="4776">
                  <c:v>7.7869999999999999</c:v>
                </c:pt>
                <c:pt idx="4777">
                  <c:v>5.5649999999999897</c:v>
                </c:pt>
                <c:pt idx="4778">
                  <c:v>7.9300000000000024</c:v>
                </c:pt>
                <c:pt idx="4779">
                  <c:v>21.6</c:v>
                </c:pt>
                <c:pt idx="4780">
                  <c:v>39.1</c:v>
                </c:pt>
                <c:pt idx="4781">
                  <c:v>8.1660000000000004</c:v>
                </c:pt>
                <c:pt idx="4782">
                  <c:v>10</c:v>
                </c:pt>
                <c:pt idx="4783">
                  <c:v>7.29</c:v>
                </c:pt>
                <c:pt idx="4784">
                  <c:v>24</c:v>
                </c:pt>
                <c:pt idx="4785">
                  <c:v>33</c:v>
                </c:pt>
                <c:pt idx="4786">
                  <c:v>9.5650000000000048</c:v>
                </c:pt>
                <c:pt idx="4787">
                  <c:v>9.67</c:v>
                </c:pt>
                <c:pt idx="4788">
                  <c:v>7.5019999999999998</c:v>
                </c:pt>
                <c:pt idx="4789">
                  <c:v>12.99</c:v>
                </c:pt>
                <c:pt idx="4790">
                  <c:v>9.2399999999999984</c:v>
                </c:pt>
                <c:pt idx="4791">
                  <c:v>29.2</c:v>
                </c:pt>
                <c:pt idx="4792">
                  <c:v>18.610000000000031</c:v>
                </c:pt>
                <c:pt idx="4793">
                  <c:v>27.68</c:v>
                </c:pt>
                <c:pt idx="4794">
                  <c:v>9.7269999999999985</c:v>
                </c:pt>
                <c:pt idx="4795">
                  <c:v>40.090000000000003</c:v>
                </c:pt>
                <c:pt idx="4796">
                  <c:v>12.372000000000023</c:v>
                </c:pt>
                <c:pt idx="4797">
                  <c:v>22.731000000000005</c:v>
                </c:pt>
                <c:pt idx="4798">
                  <c:v>10.31</c:v>
                </c:pt>
                <c:pt idx="4799">
                  <c:v>12.04</c:v>
                </c:pt>
                <c:pt idx="4800">
                  <c:v>16.260000000000002</c:v>
                </c:pt>
                <c:pt idx="4801">
                  <c:v>6.04</c:v>
                </c:pt>
                <c:pt idx="4802">
                  <c:v>9.44</c:v>
                </c:pt>
                <c:pt idx="4803">
                  <c:v>8.2307999999999986</c:v>
                </c:pt>
                <c:pt idx="4804">
                  <c:v>10.982900000000004</c:v>
                </c:pt>
                <c:pt idx="4805">
                  <c:v>6.351</c:v>
                </c:pt>
                <c:pt idx="4806">
                  <c:v>29.411999999999999</c:v>
                </c:pt>
                <c:pt idx="4807">
                  <c:v>27.888000000000002</c:v>
                </c:pt>
                <c:pt idx="4808">
                  <c:v>19.8</c:v>
                </c:pt>
                <c:pt idx="4809">
                  <c:v>4.6339999999999995</c:v>
                </c:pt>
                <c:pt idx="4810">
                  <c:v>8.17</c:v>
                </c:pt>
                <c:pt idx="4811">
                  <c:v>32.6</c:v>
                </c:pt>
                <c:pt idx="4812">
                  <c:v>7.2069999999999999</c:v>
                </c:pt>
                <c:pt idx="4813">
                  <c:v>9.8230000000000004</c:v>
                </c:pt>
                <c:pt idx="4814">
                  <c:v>30.097999999999999</c:v>
                </c:pt>
                <c:pt idx="4815">
                  <c:v>5.26</c:v>
                </c:pt>
                <c:pt idx="4816">
                  <c:v>6.4</c:v>
                </c:pt>
                <c:pt idx="4817">
                  <c:v>5.9450000000000003</c:v>
                </c:pt>
                <c:pt idx="4818">
                  <c:v>5.3549999999999898</c:v>
                </c:pt>
                <c:pt idx="4819">
                  <c:v>15.2616</c:v>
                </c:pt>
                <c:pt idx="4820">
                  <c:v>7.048</c:v>
                </c:pt>
                <c:pt idx="4821">
                  <c:v>11.146999999999998</c:v>
                </c:pt>
                <c:pt idx="4822">
                  <c:v>17.959999999999987</c:v>
                </c:pt>
                <c:pt idx="4823">
                  <c:v>8.93</c:v>
                </c:pt>
                <c:pt idx="4824">
                  <c:v>20.43</c:v>
                </c:pt>
                <c:pt idx="4825">
                  <c:v>8.0062000000000015</c:v>
                </c:pt>
                <c:pt idx="4826">
                  <c:v>6.4880000000000004</c:v>
                </c:pt>
                <c:pt idx="4827">
                  <c:v>5.5619999999999985</c:v>
                </c:pt>
                <c:pt idx="4828">
                  <c:v>8.5260000000000016</c:v>
                </c:pt>
                <c:pt idx="4829">
                  <c:v>21.100999999999999</c:v>
                </c:pt>
                <c:pt idx="4830">
                  <c:v>160.66</c:v>
                </c:pt>
                <c:pt idx="4831">
                  <c:v>5.4359999999999999</c:v>
                </c:pt>
                <c:pt idx="4832">
                  <c:v>7.1099999999999985</c:v>
                </c:pt>
                <c:pt idx="4833">
                  <c:v>9.2919999999999998</c:v>
                </c:pt>
                <c:pt idx="4834">
                  <c:v>4.6133999999999995</c:v>
                </c:pt>
                <c:pt idx="4835">
                  <c:v>15.639999999999999</c:v>
                </c:pt>
                <c:pt idx="4836">
                  <c:v>14.129999999999999</c:v>
                </c:pt>
                <c:pt idx="4837">
                  <c:v>16</c:v>
                </c:pt>
                <c:pt idx="4838">
                  <c:v>8.7818999999999985</c:v>
                </c:pt>
                <c:pt idx="4839">
                  <c:v>14.4</c:v>
                </c:pt>
                <c:pt idx="4840">
                  <c:v>15.225</c:v>
                </c:pt>
                <c:pt idx="4841">
                  <c:v>10.98</c:v>
                </c:pt>
                <c:pt idx="4842">
                  <c:v>6.01</c:v>
                </c:pt>
                <c:pt idx="4843">
                  <c:v>9.4500000000000028</c:v>
                </c:pt>
                <c:pt idx="4844">
                  <c:v>4.84</c:v>
                </c:pt>
                <c:pt idx="4845">
                  <c:v>73.900000000000006</c:v>
                </c:pt>
                <c:pt idx="4846">
                  <c:v>12.639999999999999</c:v>
                </c:pt>
                <c:pt idx="4847">
                  <c:v>12.599</c:v>
                </c:pt>
                <c:pt idx="4848">
                  <c:v>32.4</c:v>
                </c:pt>
                <c:pt idx="4849">
                  <c:v>20.03</c:v>
                </c:pt>
                <c:pt idx="4850">
                  <c:v>5.319</c:v>
                </c:pt>
                <c:pt idx="4851">
                  <c:v>9.2748999999999988</c:v>
                </c:pt>
                <c:pt idx="4852">
                  <c:v>15.03</c:v>
                </c:pt>
                <c:pt idx="4853">
                  <c:v>12.65</c:v>
                </c:pt>
                <c:pt idx="4854">
                  <c:v>13.450000000000006</c:v>
                </c:pt>
                <c:pt idx="4855">
                  <c:v>8.69</c:v>
                </c:pt>
                <c:pt idx="4856">
                  <c:v>4.7149999999999945</c:v>
                </c:pt>
                <c:pt idx="4857">
                  <c:v>9.1560000000000006</c:v>
                </c:pt>
                <c:pt idx="4858">
                  <c:v>10.629999999999999</c:v>
                </c:pt>
                <c:pt idx="4859">
                  <c:v>33.800000000000004</c:v>
                </c:pt>
                <c:pt idx="4860">
                  <c:v>14.3</c:v>
                </c:pt>
                <c:pt idx="4861">
                  <c:v>31.465999999999951</c:v>
                </c:pt>
                <c:pt idx="4862">
                  <c:v>29.69</c:v>
                </c:pt>
                <c:pt idx="4863">
                  <c:v>1200</c:v>
                </c:pt>
                <c:pt idx="4864">
                  <c:v>10.608000000000001</c:v>
                </c:pt>
                <c:pt idx="4865">
                  <c:v>19.2</c:v>
                </c:pt>
                <c:pt idx="4866">
                  <c:v>16.329999999999988</c:v>
                </c:pt>
                <c:pt idx="4867">
                  <c:v>14.197999999999999</c:v>
                </c:pt>
                <c:pt idx="4868">
                  <c:v>13.577</c:v>
                </c:pt>
                <c:pt idx="4869">
                  <c:v>9.51</c:v>
                </c:pt>
                <c:pt idx="4870">
                  <c:v>4.5519999999999996</c:v>
                </c:pt>
                <c:pt idx="4871">
                  <c:v>25.271999999999988</c:v>
                </c:pt>
                <c:pt idx="4872">
                  <c:v>20.216000000000001</c:v>
                </c:pt>
                <c:pt idx="4873">
                  <c:v>16.664000000000001</c:v>
                </c:pt>
                <c:pt idx="4874">
                  <c:v>18.786999999999956</c:v>
                </c:pt>
                <c:pt idx="4875">
                  <c:v>4.45</c:v>
                </c:pt>
                <c:pt idx="4876">
                  <c:v>8.8310000000000013</c:v>
                </c:pt>
                <c:pt idx="4877">
                  <c:v>10.938000000000001</c:v>
                </c:pt>
                <c:pt idx="4878">
                  <c:v>10.030000000000001</c:v>
                </c:pt>
                <c:pt idx="4879">
                  <c:v>7.8339999999999996</c:v>
                </c:pt>
                <c:pt idx="4880">
                  <c:v>7.52</c:v>
                </c:pt>
                <c:pt idx="4881">
                  <c:v>5.1639999999999899</c:v>
                </c:pt>
                <c:pt idx="4882">
                  <c:v>150</c:v>
                </c:pt>
                <c:pt idx="4883">
                  <c:v>8.8320000000000007</c:v>
                </c:pt>
                <c:pt idx="4884">
                  <c:v>15.61</c:v>
                </c:pt>
                <c:pt idx="4885">
                  <c:v>5.4700000000000024</c:v>
                </c:pt>
                <c:pt idx="4886">
                  <c:v>19.308</c:v>
                </c:pt>
                <c:pt idx="4887">
                  <c:v>12.91</c:v>
                </c:pt>
                <c:pt idx="4888">
                  <c:v>19.5</c:v>
                </c:pt>
                <c:pt idx="4889">
                  <c:v>22.979999999999986</c:v>
                </c:pt>
                <c:pt idx="4890">
                  <c:v>93.73</c:v>
                </c:pt>
                <c:pt idx="4891">
                  <c:v>22.215</c:v>
                </c:pt>
                <c:pt idx="4892">
                  <c:v>5.01</c:v>
                </c:pt>
                <c:pt idx="4893">
                  <c:v>35.14</c:v>
                </c:pt>
                <c:pt idx="4894">
                  <c:v>738</c:v>
                </c:pt>
                <c:pt idx="4895">
                  <c:v>17.5</c:v>
                </c:pt>
                <c:pt idx="4896">
                  <c:v>15.82</c:v>
                </c:pt>
                <c:pt idx="4897">
                  <c:v>78.900000000000006</c:v>
                </c:pt>
                <c:pt idx="4898">
                  <c:v>19.632999999999999</c:v>
                </c:pt>
                <c:pt idx="4899">
                  <c:v>18.853999999999999</c:v>
                </c:pt>
                <c:pt idx="4900">
                  <c:v>4.6710000000000003</c:v>
                </c:pt>
                <c:pt idx="4901">
                  <c:v>9.3820000000000068</c:v>
                </c:pt>
                <c:pt idx="4902">
                  <c:v>15.66</c:v>
                </c:pt>
                <c:pt idx="4903">
                  <c:v>4.2850000000000001</c:v>
                </c:pt>
                <c:pt idx="4904">
                  <c:v>13.7</c:v>
                </c:pt>
                <c:pt idx="4905">
                  <c:v>22.439999999999987</c:v>
                </c:pt>
                <c:pt idx="4906">
                  <c:v>17.559999999999999</c:v>
                </c:pt>
                <c:pt idx="4907">
                  <c:v>5.23</c:v>
                </c:pt>
                <c:pt idx="4908">
                  <c:v>10.46</c:v>
                </c:pt>
                <c:pt idx="4909">
                  <c:v>18.36</c:v>
                </c:pt>
                <c:pt idx="4910">
                  <c:v>9.4600000000000026</c:v>
                </c:pt>
                <c:pt idx="4911">
                  <c:v>19.399999999999999</c:v>
                </c:pt>
                <c:pt idx="4912">
                  <c:v>11.723999999999998</c:v>
                </c:pt>
                <c:pt idx="4913">
                  <c:v>10.099</c:v>
                </c:pt>
                <c:pt idx="4914">
                  <c:v>5.7939999999999996</c:v>
                </c:pt>
                <c:pt idx="4915">
                  <c:v>11.41</c:v>
                </c:pt>
                <c:pt idx="4916">
                  <c:v>7.5249999999999897</c:v>
                </c:pt>
                <c:pt idx="4917">
                  <c:v>16.545000000000002</c:v>
                </c:pt>
                <c:pt idx="4918">
                  <c:v>6.8422999999999998</c:v>
                </c:pt>
                <c:pt idx="4919">
                  <c:v>17.959999999999987</c:v>
                </c:pt>
                <c:pt idx="4920">
                  <c:v>10.77</c:v>
                </c:pt>
                <c:pt idx="4921">
                  <c:v>16.54</c:v>
                </c:pt>
                <c:pt idx="4922">
                  <c:v>11.755400000000023</c:v>
                </c:pt>
                <c:pt idx="4923">
                  <c:v>14.161</c:v>
                </c:pt>
                <c:pt idx="4924">
                  <c:v>12.88</c:v>
                </c:pt>
                <c:pt idx="4925">
                  <c:v>6.056</c:v>
                </c:pt>
                <c:pt idx="4926">
                  <c:v>30.631000000000046</c:v>
                </c:pt>
                <c:pt idx="4927">
                  <c:v>23.2</c:v>
                </c:pt>
                <c:pt idx="4928">
                  <c:v>10.862000000000023</c:v>
                </c:pt>
                <c:pt idx="4929">
                  <c:v>42.61</c:v>
                </c:pt>
                <c:pt idx="4930">
                  <c:v>9.17</c:v>
                </c:pt>
                <c:pt idx="4931">
                  <c:v>540</c:v>
                </c:pt>
                <c:pt idx="4932">
                  <c:v>18.2</c:v>
                </c:pt>
                <c:pt idx="4933">
                  <c:v>8.9669000000000008</c:v>
                </c:pt>
                <c:pt idx="4934">
                  <c:v>38.866</c:v>
                </c:pt>
                <c:pt idx="4935">
                  <c:v>9.2100000000000009</c:v>
                </c:pt>
                <c:pt idx="4936">
                  <c:v>14.768000000000001</c:v>
                </c:pt>
                <c:pt idx="4937">
                  <c:v>7.3229999999999897</c:v>
                </c:pt>
                <c:pt idx="4938">
                  <c:v>400</c:v>
                </c:pt>
                <c:pt idx="4939">
                  <c:v>31.74</c:v>
                </c:pt>
                <c:pt idx="4940">
                  <c:v>11.4969</c:v>
                </c:pt>
                <c:pt idx="4941">
                  <c:v>11.77</c:v>
                </c:pt>
                <c:pt idx="4942">
                  <c:v>6.5810000000000004</c:v>
                </c:pt>
                <c:pt idx="4943">
                  <c:v>20.282999999999955</c:v>
                </c:pt>
                <c:pt idx="4944">
                  <c:v>9.2630000000000035</c:v>
                </c:pt>
                <c:pt idx="4945">
                  <c:v>13.024000000000001</c:v>
                </c:pt>
                <c:pt idx="4946">
                  <c:v>6.3126999999999995</c:v>
                </c:pt>
                <c:pt idx="4947">
                  <c:v>15.405000000000006</c:v>
                </c:pt>
                <c:pt idx="4948">
                  <c:v>16.5</c:v>
                </c:pt>
                <c:pt idx="4949">
                  <c:v>11.659000000000002</c:v>
                </c:pt>
                <c:pt idx="4950">
                  <c:v>6.8</c:v>
                </c:pt>
                <c:pt idx="4951">
                  <c:v>13.59</c:v>
                </c:pt>
                <c:pt idx="4952">
                  <c:v>21.1</c:v>
                </c:pt>
                <c:pt idx="4953">
                  <c:v>22.3</c:v>
                </c:pt>
                <c:pt idx="4954">
                  <c:v>16.538</c:v>
                </c:pt>
                <c:pt idx="4955">
                  <c:v>13.092000000000002</c:v>
                </c:pt>
                <c:pt idx="4956">
                  <c:v>8.1840000000000011</c:v>
                </c:pt>
                <c:pt idx="4957">
                  <c:v>132.30000000000001</c:v>
                </c:pt>
                <c:pt idx="4958">
                  <c:v>10.864000000000004</c:v>
                </c:pt>
                <c:pt idx="4959">
                  <c:v>15.201000000000001</c:v>
                </c:pt>
                <c:pt idx="4960">
                  <c:v>8.0074000000000005</c:v>
                </c:pt>
                <c:pt idx="4961">
                  <c:v>17.559999999999999</c:v>
                </c:pt>
                <c:pt idx="4962">
                  <c:v>9.43</c:v>
                </c:pt>
                <c:pt idx="4963">
                  <c:v>11.654</c:v>
                </c:pt>
                <c:pt idx="4964">
                  <c:v>5.5359999999999996</c:v>
                </c:pt>
                <c:pt idx="4965">
                  <c:v>17.446999999999989</c:v>
                </c:pt>
                <c:pt idx="4966">
                  <c:v>8.9190000000000005</c:v>
                </c:pt>
                <c:pt idx="4967">
                  <c:v>24.975099999999955</c:v>
                </c:pt>
                <c:pt idx="4968">
                  <c:v>6.7858999999999998</c:v>
                </c:pt>
                <c:pt idx="4969">
                  <c:v>11.197000000000001</c:v>
                </c:pt>
                <c:pt idx="4970">
                  <c:v>10.950000000000006</c:v>
                </c:pt>
                <c:pt idx="4971">
                  <c:v>41.4</c:v>
                </c:pt>
                <c:pt idx="4972">
                  <c:v>4.6897000000000002</c:v>
                </c:pt>
                <c:pt idx="4973">
                  <c:v>44.3</c:v>
                </c:pt>
                <c:pt idx="4974">
                  <c:v>6.75</c:v>
                </c:pt>
                <c:pt idx="4975">
                  <c:v>26.016999999999999</c:v>
                </c:pt>
                <c:pt idx="4976">
                  <c:v>32.160000000000011</c:v>
                </c:pt>
                <c:pt idx="4977">
                  <c:v>10.416</c:v>
                </c:pt>
                <c:pt idx="4978">
                  <c:v>8.7109999999999985</c:v>
                </c:pt>
                <c:pt idx="4979">
                  <c:v>13.467000000000002</c:v>
                </c:pt>
                <c:pt idx="4980">
                  <c:v>8.8129000000000008</c:v>
                </c:pt>
                <c:pt idx="4981">
                  <c:v>11.355000000000027</c:v>
                </c:pt>
                <c:pt idx="4982">
                  <c:v>37.56</c:v>
                </c:pt>
                <c:pt idx="4983">
                  <c:v>3.56</c:v>
                </c:pt>
                <c:pt idx="4984">
                  <c:v>13.05</c:v>
                </c:pt>
                <c:pt idx="4985">
                  <c:v>14.537000000000001</c:v>
                </c:pt>
                <c:pt idx="4986">
                  <c:v>4.2930000000000001</c:v>
                </c:pt>
                <c:pt idx="4987">
                  <c:v>51</c:v>
                </c:pt>
                <c:pt idx="4988">
                  <c:v>15.950000000000006</c:v>
                </c:pt>
                <c:pt idx="4989">
                  <c:v>18.52</c:v>
                </c:pt>
                <c:pt idx="4990">
                  <c:v>15.57</c:v>
                </c:pt>
                <c:pt idx="4991">
                  <c:v>12.994</c:v>
                </c:pt>
                <c:pt idx="4992">
                  <c:v>16</c:v>
                </c:pt>
                <c:pt idx="4993">
                  <c:v>10.8903</c:v>
                </c:pt>
                <c:pt idx="4994">
                  <c:v>12.726000000000001</c:v>
                </c:pt>
                <c:pt idx="4995">
                  <c:v>9.1050000000000004</c:v>
                </c:pt>
                <c:pt idx="4996">
                  <c:v>6.9020000000000001</c:v>
                </c:pt>
                <c:pt idx="4997">
                  <c:v>5.9314000000000098</c:v>
                </c:pt>
                <c:pt idx="4998">
                  <c:v>21.2</c:v>
                </c:pt>
                <c:pt idx="4999">
                  <c:v>14.244999999999999</c:v>
                </c:pt>
                <c:pt idx="5000">
                  <c:v>46.728000000000087</c:v>
                </c:pt>
                <c:pt idx="5001">
                  <c:v>17.155999999999999</c:v>
                </c:pt>
                <c:pt idx="5002">
                  <c:v>7.7465000000000002</c:v>
                </c:pt>
                <c:pt idx="5003">
                  <c:v>14.603</c:v>
                </c:pt>
                <c:pt idx="5004">
                  <c:v>16.608000000000001</c:v>
                </c:pt>
                <c:pt idx="5005">
                  <c:v>5.0686999999999998</c:v>
                </c:pt>
                <c:pt idx="5006">
                  <c:v>19.059999999999999</c:v>
                </c:pt>
                <c:pt idx="5007">
                  <c:v>8.5500000000000007</c:v>
                </c:pt>
                <c:pt idx="5008">
                  <c:v>20.03</c:v>
                </c:pt>
                <c:pt idx="5009">
                  <c:v>18.471999999999987</c:v>
                </c:pt>
                <c:pt idx="5010">
                  <c:v>10.081300000000001</c:v>
                </c:pt>
                <c:pt idx="5011">
                  <c:v>18.074000000000005</c:v>
                </c:pt>
                <c:pt idx="5012">
                  <c:v>8.5616000000000003</c:v>
                </c:pt>
                <c:pt idx="5013">
                  <c:v>14.341000000000001</c:v>
                </c:pt>
                <c:pt idx="5014">
                  <c:v>9.9080000000000013</c:v>
                </c:pt>
                <c:pt idx="5015">
                  <c:v>21.52</c:v>
                </c:pt>
                <c:pt idx="5016">
                  <c:v>26.802</c:v>
                </c:pt>
                <c:pt idx="5017">
                  <c:v>13.856000000000023</c:v>
                </c:pt>
                <c:pt idx="5018">
                  <c:v>7.74</c:v>
                </c:pt>
                <c:pt idx="5019">
                  <c:v>7.35299999999999</c:v>
                </c:pt>
                <c:pt idx="5020">
                  <c:v>16.135999999999999</c:v>
                </c:pt>
                <c:pt idx="5021">
                  <c:v>15.7095</c:v>
                </c:pt>
                <c:pt idx="5022">
                  <c:v>18.263000000000002</c:v>
                </c:pt>
                <c:pt idx="5023">
                  <c:v>14.115</c:v>
                </c:pt>
                <c:pt idx="5024">
                  <c:v>16.404999999999987</c:v>
                </c:pt>
                <c:pt idx="5025">
                  <c:v>8.1920000000000002</c:v>
                </c:pt>
                <c:pt idx="5026">
                  <c:v>8.8882000000000012</c:v>
                </c:pt>
                <c:pt idx="5027">
                  <c:v>10.297000000000001</c:v>
                </c:pt>
                <c:pt idx="5028">
                  <c:v>8.6079999999999988</c:v>
                </c:pt>
                <c:pt idx="5029">
                  <c:v>8.0020000000000007</c:v>
                </c:pt>
                <c:pt idx="5030">
                  <c:v>6.516</c:v>
                </c:pt>
                <c:pt idx="5031">
                  <c:v>18.126999999999999</c:v>
                </c:pt>
                <c:pt idx="5032">
                  <c:v>11.68</c:v>
                </c:pt>
                <c:pt idx="5033">
                  <c:v>13.69</c:v>
                </c:pt>
                <c:pt idx="5034">
                  <c:v>7.4</c:v>
                </c:pt>
                <c:pt idx="5035">
                  <c:v>22.741</c:v>
                </c:pt>
                <c:pt idx="5036">
                  <c:v>27.937000000000001</c:v>
                </c:pt>
                <c:pt idx="5037">
                  <c:v>59.5</c:v>
                </c:pt>
                <c:pt idx="5038">
                  <c:v>7.3811999999999998</c:v>
                </c:pt>
                <c:pt idx="5039">
                  <c:v>19.47</c:v>
                </c:pt>
                <c:pt idx="5040">
                  <c:v>10.717999999999998</c:v>
                </c:pt>
                <c:pt idx="5041">
                  <c:v>10.059000000000006</c:v>
                </c:pt>
                <c:pt idx="5042">
                  <c:v>13.209</c:v>
                </c:pt>
                <c:pt idx="5043">
                  <c:v>7.1663299999999985</c:v>
                </c:pt>
                <c:pt idx="5044">
                  <c:v>10.061</c:v>
                </c:pt>
                <c:pt idx="5045">
                  <c:v>5.5595999999999997</c:v>
                </c:pt>
                <c:pt idx="5046">
                  <c:v>12.687000000000001</c:v>
                </c:pt>
                <c:pt idx="5047">
                  <c:v>10.045</c:v>
                </c:pt>
                <c:pt idx="5048">
                  <c:v>7.87</c:v>
                </c:pt>
                <c:pt idx="5049">
                  <c:v>11.475000000000019</c:v>
                </c:pt>
                <c:pt idx="5050">
                  <c:v>26.8964</c:v>
                </c:pt>
                <c:pt idx="5051">
                  <c:v>5.1053999999999995</c:v>
                </c:pt>
                <c:pt idx="5052">
                  <c:v>5.8780000000000001</c:v>
                </c:pt>
                <c:pt idx="5053">
                  <c:v>17.100000000000001</c:v>
                </c:pt>
                <c:pt idx="5054">
                  <c:v>16.974999999999987</c:v>
                </c:pt>
                <c:pt idx="5055">
                  <c:v>9.838000000000001</c:v>
                </c:pt>
                <c:pt idx="5056">
                  <c:v>18.47599999999996</c:v>
                </c:pt>
                <c:pt idx="5057">
                  <c:v>13.12</c:v>
                </c:pt>
                <c:pt idx="5058">
                  <c:v>13.48</c:v>
                </c:pt>
                <c:pt idx="5059">
                  <c:v>13.875000000000023</c:v>
                </c:pt>
                <c:pt idx="5060">
                  <c:v>5.1683999999999966</c:v>
                </c:pt>
                <c:pt idx="5061">
                  <c:v>20.555</c:v>
                </c:pt>
                <c:pt idx="5062">
                  <c:v>21.1</c:v>
                </c:pt>
                <c:pt idx="5063">
                  <c:v>9.7350900000000014</c:v>
                </c:pt>
                <c:pt idx="5064">
                  <c:v>14.445</c:v>
                </c:pt>
                <c:pt idx="5065">
                  <c:v>10.069000000000004</c:v>
                </c:pt>
                <c:pt idx="5066">
                  <c:v>9.2747000000000011</c:v>
                </c:pt>
                <c:pt idx="5067">
                  <c:v>7.0339999999999998</c:v>
                </c:pt>
                <c:pt idx="5068">
                  <c:v>22.346</c:v>
                </c:pt>
                <c:pt idx="5069">
                  <c:v>6.6719999999999997</c:v>
                </c:pt>
                <c:pt idx="5070">
                  <c:v>23.561999999999987</c:v>
                </c:pt>
                <c:pt idx="5071">
                  <c:v>29.841999999999999</c:v>
                </c:pt>
                <c:pt idx="5072">
                  <c:v>15.48</c:v>
                </c:pt>
                <c:pt idx="5073">
                  <c:v>11.089</c:v>
                </c:pt>
                <c:pt idx="5074">
                  <c:v>25.23</c:v>
                </c:pt>
                <c:pt idx="5075">
                  <c:v>8.18</c:v>
                </c:pt>
                <c:pt idx="5076">
                  <c:v>12.323</c:v>
                </c:pt>
                <c:pt idx="5077">
                  <c:v>6.4969999999999999</c:v>
                </c:pt>
                <c:pt idx="5078">
                  <c:v>13.174300000000001</c:v>
                </c:pt>
                <c:pt idx="5079">
                  <c:v>10.248199999999999</c:v>
                </c:pt>
                <c:pt idx="5080">
                  <c:v>8.1920000000000002</c:v>
                </c:pt>
                <c:pt idx="5081">
                  <c:v>12.249000000000001</c:v>
                </c:pt>
                <c:pt idx="5082">
                  <c:v>14.222</c:v>
                </c:pt>
                <c:pt idx="5083">
                  <c:v>5.0742000000000003</c:v>
                </c:pt>
                <c:pt idx="5084">
                  <c:v>9.0010000000000012</c:v>
                </c:pt>
                <c:pt idx="5085">
                  <c:v>15.368</c:v>
                </c:pt>
                <c:pt idx="5086">
                  <c:v>7.51</c:v>
                </c:pt>
                <c:pt idx="5087">
                  <c:v>9.52</c:v>
                </c:pt>
                <c:pt idx="5088">
                  <c:v>8.6650000000000027</c:v>
                </c:pt>
                <c:pt idx="5089">
                  <c:v>18.464999999999989</c:v>
                </c:pt>
                <c:pt idx="5090">
                  <c:v>30.51</c:v>
                </c:pt>
                <c:pt idx="5091">
                  <c:v>29.38</c:v>
                </c:pt>
                <c:pt idx="5092">
                  <c:v>7.24</c:v>
                </c:pt>
                <c:pt idx="5093">
                  <c:v>40.590000000000003</c:v>
                </c:pt>
                <c:pt idx="5094">
                  <c:v>9.5180000000000025</c:v>
                </c:pt>
                <c:pt idx="5095">
                  <c:v>22.77</c:v>
                </c:pt>
                <c:pt idx="5096">
                  <c:v>19.97</c:v>
                </c:pt>
                <c:pt idx="5097">
                  <c:v>19.946999999999989</c:v>
                </c:pt>
                <c:pt idx="5098">
                  <c:v>9.8990000000000027</c:v>
                </c:pt>
                <c:pt idx="5099">
                  <c:v>5.3671999999999898</c:v>
                </c:pt>
                <c:pt idx="5100">
                  <c:v>14.217999999999998</c:v>
                </c:pt>
                <c:pt idx="5101">
                  <c:v>23.613000000000035</c:v>
                </c:pt>
                <c:pt idx="5102">
                  <c:v>7.9820000000000002</c:v>
                </c:pt>
                <c:pt idx="5103">
                  <c:v>19.2</c:v>
                </c:pt>
                <c:pt idx="5104">
                  <c:v>16.1783</c:v>
                </c:pt>
                <c:pt idx="5105">
                  <c:v>9.09</c:v>
                </c:pt>
                <c:pt idx="5106">
                  <c:v>16.72</c:v>
                </c:pt>
                <c:pt idx="5107">
                  <c:v>14.315000000000019</c:v>
                </c:pt>
                <c:pt idx="5108">
                  <c:v>29.215</c:v>
                </c:pt>
                <c:pt idx="5109">
                  <c:v>5.9740000000000002</c:v>
                </c:pt>
                <c:pt idx="5110">
                  <c:v>14.912000000000004</c:v>
                </c:pt>
                <c:pt idx="5111">
                  <c:v>8.6399999999999988</c:v>
                </c:pt>
                <c:pt idx="5112">
                  <c:v>8.9600000000000026</c:v>
                </c:pt>
                <c:pt idx="5113">
                  <c:v>11.98</c:v>
                </c:pt>
                <c:pt idx="5114">
                  <c:v>9.7459999999999987</c:v>
                </c:pt>
                <c:pt idx="5115">
                  <c:v>20.73</c:v>
                </c:pt>
                <c:pt idx="5116">
                  <c:v>13.67</c:v>
                </c:pt>
                <c:pt idx="5117">
                  <c:v>10.251000000000001</c:v>
                </c:pt>
                <c:pt idx="5118">
                  <c:v>6.835</c:v>
                </c:pt>
                <c:pt idx="5119">
                  <c:v>4.5477999999999996</c:v>
                </c:pt>
                <c:pt idx="5120">
                  <c:v>202.1</c:v>
                </c:pt>
                <c:pt idx="5121">
                  <c:v>11.344000000000001</c:v>
                </c:pt>
                <c:pt idx="5122">
                  <c:v>8.3780000000000001</c:v>
                </c:pt>
                <c:pt idx="5123">
                  <c:v>8.011099999999999</c:v>
                </c:pt>
                <c:pt idx="5124">
                  <c:v>38.700000000000003</c:v>
                </c:pt>
                <c:pt idx="5125">
                  <c:v>6.7370000000000001</c:v>
                </c:pt>
                <c:pt idx="5126">
                  <c:v>12.4886</c:v>
                </c:pt>
                <c:pt idx="5127">
                  <c:v>12.891</c:v>
                </c:pt>
                <c:pt idx="5128">
                  <c:v>13.17</c:v>
                </c:pt>
                <c:pt idx="5129">
                  <c:v>16.350000000000001</c:v>
                </c:pt>
                <c:pt idx="5130">
                  <c:v>1332</c:v>
                </c:pt>
                <c:pt idx="5131">
                  <c:v>12.066000000000004</c:v>
                </c:pt>
                <c:pt idx="5132">
                  <c:v>8.9450000000000003</c:v>
                </c:pt>
                <c:pt idx="5133">
                  <c:v>12.96</c:v>
                </c:pt>
                <c:pt idx="5134">
                  <c:v>6.9770000000000003</c:v>
                </c:pt>
                <c:pt idx="5135">
                  <c:v>11.739999999999998</c:v>
                </c:pt>
                <c:pt idx="5136">
                  <c:v>6.6083999999999996</c:v>
                </c:pt>
                <c:pt idx="5137">
                  <c:v>8.98</c:v>
                </c:pt>
                <c:pt idx="5138">
                  <c:v>5.9249999999999945</c:v>
                </c:pt>
                <c:pt idx="5139">
                  <c:v>7.72</c:v>
                </c:pt>
                <c:pt idx="5140">
                  <c:v>7.28</c:v>
                </c:pt>
                <c:pt idx="5141">
                  <c:v>7.8054999999999986</c:v>
                </c:pt>
                <c:pt idx="5142">
                  <c:v>17.961999999999989</c:v>
                </c:pt>
                <c:pt idx="5143">
                  <c:v>7.3369999999999997</c:v>
                </c:pt>
                <c:pt idx="5144">
                  <c:v>7.92</c:v>
                </c:pt>
                <c:pt idx="5145">
                  <c:v>9.6050000000000004</c:v>
                </c:pt>
                <c:pt idx="5146">
                  <c:v>7.8</c:v>
                </c:pt>
                <c:pt idx="5147">
                  <c:v>6.6</c:v>
                </c:pt>
                <c:pt idx="5148">
                  <c:v>12.97</c:v>
                </c:pt>
                <c:pt idx="5149">
                  <c:v>22.004999999999999</c:v>
                </c:pt>
                <c:pt idx="5150">
                  <c:v>80.087999999999994</c:v>
                </c:pt>
                <c:pt idx="5151">
                  <c:v>8.1755000000000067</c:v>
                </c:pt>
                <c:pt idx="5152">
                  <c:v>14.05</c:v>
                </c:pt>
                <c:pt idx="5153">
                  <c:v>36.21</c:v>
                </c:pt>
                <c:pt idx="5154">
                  <c:v>20.05</c:v>
                </c:pt>
                <c:pt idx="5155">
                  <c:v>9.8640000000000008</c:v>
                </c:pt>
                <c:pt idx="5156">
                  <c:v>13.07</c:v>
                </c:pt>
                <c:pt idx="5157">
                  <c:v>4.1629999999999878</c:v>
                </c:pt>
                <c:pt idx="5158">
                  <c:v>50.6</c:v>
                </c:pt>
                <c:pt idx="5159">
                  <c:v>6.3539999999999965</c:v>
                </c:pt>
                <c:pt idx="5160">
                  <c:v>6.0490000000000004</c:v>
                </c:pt>
                <c:pt idx="5161">
                  <c:v>19.635000000000005</c:v>
                </c:pt>
                <c:pt idx="5162">
                  <c:v>18.280999999999956</c:v>
                </c:pt>
                <c:pt idx="5163">
                  <c:v>11.5</c:v>
                </c:pt>
                <c:pt idx="5164">
                  <c:v>7.7679999999999945</c:v>
                </c:pt>
                <c:pt idx="5165">
                  <c:v>64.453000000000003</c:v>
                </c:pt>
                <c:pt idx="5166">
                  <c:v>6.7514000000000003</c:v>
                </c:pt>
                <c:pt idx="5167">
                  <c:v>39</c:v>
                </c:pt>
                <c:pt idx="5168">
                  <c:v>7.7477999999999998</c:v>
                </c:pt>
                <c:pt idx="5169">
                  <c:v>8.48</c:v>
                </c:pt>
                <c:pt idx="5170">
                  <c:v>6.5529999999999955</c:v>
                </c:pt>
                <c:pt idx="5171">
                  <c:v>5.71</c:v>
                </c:pt>
                <c:pt idx="5172">
                  <c:v>10.43</c:v>
                </c:pt>
                <c:pt idx="5173">
                  <c:v>28.72</c:v>
                </c:pt>
                <c:pt idx="5174">
                  <c:v>8.9351000000000003</c:v>
                </c:pt>
                <c:pt idx="5175">
                  <c:v>8.9700000000000006</c:v>
                </c:pt>
                <c:pt idx="5176">
                  <c:v>11.387</c:v>
                </c:pt>
                <c:pt idx="5177">
                  <c:v>11.033000000000001</c:v>
                </c:pt>
                <c:pt idx="5178">
                  <c:v>17.603999999999999</c:v>
                </c:pt>
                <c:pt idx="5179">
                  <c:v>11.374000000000002</c:v>
                </c:pt>
                <c:pt idx="5180">
                  <c:v>3.968</c:v>
                </c:pt>
                <c:pt idx="5181">
                  <c:v>21.850999999999999</c:v>
                </c:pt>
                <c:pt idx="5182">
                  <c:v>52.4</c:v>
                </c:pt>
                <c:pt idx="5183">
                  <c:v>5.7779999999999996</c:v>
                </c:pt>
                <c:pt idx="5184">
                  <c:v>11.229999999999999</c:v>
                </c:pt>
                <c:pt idx="5185">
                  <c:v>26.467999999999989</c:v>
                </c:pt>
                <c:pt idx="5186">
                  <c:v>10.664</c:v>
                </c:pt>
                <c:pt idx="5187">
                  <c:v>11.616240000000001</c:v>
                </c:pt>
                <c:pt idx="5188">
                  <c:v>7.03</c:v>
                </c:pt>
                <c:pt idx="5189">
                  <c:v>16.521000000000001</c:v>
                </c:pt>
                <c:pt idx="5190">
                  <c:v>17.584499999999952</c:v>
                </c:pt>
                <c:pt idx="5191">
                  <c:v>8.4010000000000016</c:v>
                </c:pt>
                <c:pt idx="5192">
                  <c:v>8.8870000000000005</c:v>
                </c:pt>
                <c:pt idx="5193">
                  <c:v>9.2116000000000025</c:v>
                </c:pt>
                <c:pt idx="5194">
                  <c:v>11.79</c:v>
                </c:pt>
                <c:pt idx="5195">
                  <c:v>8.4520000000000213</c:v>
                </c:pt>
                <c:pt idx="5196">
                  <c:v>11.919</c:v>
                </c:pt>
                <c:pt idx="5197">
                  <c:v>18.047999999999988</c:v>
                </c:pt>
                <c:pt idx="5198">
                  <c:v>10.639999999999999</c:v>
                </c:pt>
                <c:pt idx="5199">
                  <c:v>16.920000000000002</c:v>
                </c:pt>
                <c:pt idx="5200">
                  <c:v>14.870000000000006</c:v>
                </c:pt>
                <c:pt idx="5201">
                  <c:v>8.1289999999999996</c:v>
                </c:pt>
                <c:pt idx="5202">
                  <c:v>13.7128</c:v>
                </c:pt>
                <c:pt idx="5203">
                  <c:v>24.821000000000005</c:v>
                </c:pt>
                <c:pt idx="5204">
                  <c:v>19.353000000000005</c:v>
                </c:pt>
                <c:pt idx="5205">
                  <c:v>6.9980000000000002</c:v>
                </c:pt>
                <c:pt idx="5206">
                  <c:v>19.890999999999988</c:v>
                </c:pt>
                <c:pt idx="5207">
                  <c:v>12.58</c:v>
                </c:pt>
                <c:pt idx="5208">
                  <c:v>18.192</c:v>
                </c:pt>
                <c:pt idx="5209">
                  <c:v>5.9580000000000002</c:v>
                </c:pt>
                <c:pt idx="5210">
                  <c:v>8.3350000000000026</c:v>
                </c:pt>
                <c:pt idx="5211">
                  <c:v>9.6510000000000016</c:v>
                </c:pt>
                <c:pt idx="5212">
                  <c:v>15.98</c:v>
                </c:pt>
                <c:pt idx="5213">
                  <c:v>56.17</c:v>
                </c:pt>
                <c:pt idx="5214">
                  <c:v>13.29</c:v>
                </c:pt>
                <c:pt idx="5215">
                  <c:v>12.16</c:v>
                </c:pt>
                <c:pt idx="5216">
                  <c:v>8.2900000000000009</c:v>
                </c:pt>
                <c:pt idx="5217">
                  <c:v>8.2800000000000011</c:v>
                </c:pt>
                <c:pt idx="5218">
                  <c:v>5.3569999999999975</c:v>
                </c:pt>
                <c:pt idx="5219">
                  <c:v>14.085000000000004</c:v>
                </c:pt>
                <c:pt idx="5220">
                  <c:v>8.7360000000000024</c:v>
                </c:pt>
                <c:pt idx="5221">
                  <c:v>12.054</c:v>
                </c:pt>
                <c:pt idx="5222">
                  <c:v>4.0528999999999975</c:v>
                </c:pt>
                <c:pt idx="5223">
                  <c:v>5.57</c:v>
                </c:pt>
                <c:pt idx="5224">
                  <c:v>41.849999999999994</c:v>
                </c:pt>
                <c:pt idx="5225">
                  <c:v>8.7299999999999986</c:v>
                </c:pt>
                <c:pt idx="5226">
                  <c:v>8.0970000000000013</c:v>
                </c:pt>
                <c:pt idx="5227">
                  <c:v>14.394</c:v>
                </c:pt>
                <c:pt idx="5228">
                  <c:v>9.8007000000000026</c:v>
                </c:pt>
                <c:pt idx="5229">
                  <c:v>19.841999999999999</c:v>
                </c:pt>
                <c:pt idx="5230">
                  <c:v>8.2969999999999988</c:v>
                </c:pt>
                <c:pt idx="5231">
                  <c:v>15.365000000000023</c:v>
                </c:pt>
                <c:pt idx="5232">
                  <c:v>8.3920000000000048</c:v>
                </c:pt>
                <c:pt idx="5233">
                  <c:v>9.136000000000001</c:v>
                </c:pt>
                <c:pt idx="5234">
                  <c:v>12.283000000000001</c:v>
                </c:pt>
                <c:pt idx="5235">
                  <c:v>15.741299999999999</c:v>
                </c:pt>
                <c:pt idx="5236">
                  <c:v>11.838000000000001</c:v>
                </c:pt>
                <c:pt idx="5237">
                  <c:v>15.851000000000004</c:v>
                </c:pt>
                <c:pt idx="5238">
                  <c:v>35.08</c:v>
                </c:pt>
                <c:pt idx="5239">
                  <c:v>14.25</c:v>
                </c:pt>
                <c:pt idx="5240">
                  <c:v>10</c:v>
                </c:pt>
                <c:pt idx="5241">
                  <c:v>13.66</c:v>
                </c:pt>
                <c:pt idx="5242">
                  <c:v>19.488999999999944</c:v>
                </c:pt>
                <c:pt idx="5243">
                  <c:v>10.282</c:v>
                </c:pt>
                <c:pt idx="5244">
                  <c:v>11.664</c:v>
                </c:pt>
                <c:pt idx="5245">
                  <c:v>11.6</c:v>
                </c:pt>
                <c:pt idx="5246">
                  <c:v>7.9649999999999945</c:v>
                </c:pt>
                <c:pt idx="5247">
                  <c:v>22.62</c:v>
                </c:pt>
                <c:pt idx="5248">
                  <c:v>14.139999999999999</c:v>
                </c:pt>
                <c:pt idx="5249">
                  <c:v>9.8950000000000067</c:v>
                </c:pt>
                <c:pt idx="5250">
                  <c:v>5.5369999999999999</c:v>
                </c:pt>
                <c:pt idx="5251">
                  <c:v>14.766</c:v>
                </c:pt>
                <c:pt idx="5252">
                  <c:v>13.546000000000001</c:v>
                </c:pt>
                <c:pt idx="5253">
                  <c:v>6.0249999999999897</c:v>
                </c:pt>
                <c:pt idx="5254">
                  <c:v>16.478999999999989</c:v>
                </c:pt>
                <c:pt idx="5255">
                  <c:v>8.2520000000000007</c:v>
                </c:pt>
                <c:pt idx="5256">
                  <c:v>11.793999999999999</c:v>
                </c:pt>
                <c:pt idx="5257">
                  <c:v>7.2</c:v>
                </c:pt>
                <c:pt idx="5258">
                  <c:v>11.868600000000002</c:v>
                </c:pt>
                <c:pt idx="5259">
                  <c:v>19.670000000000005</c:v>
                </c:pt>
                <c:pt idx="5260">
                  <c:v>15.4</c:v>
                </c:pt>
                <c:pt idx="5261">
                  <c:v>9.0360000000000014</c:v>
                </c:pt>
                <c:pt idx="5262">
                  <c:v>8.120000000000001</c:v>
                </c:pt>
                <c:pt idx="5263">
                  <c:v>14.129999999999999</c:v>
                </c:pt>
                <c:pt idx="5264">
                  <c:v>6.8604999999999965</c:v>
                </c:pt>
                <c:pt idx="5265">
                  <c:v>10.040000000000001</c:v>
                </c:pt>
                <c:pt idx="5266">
                  <c:v>17.610000000000031</c:v>
                </c:pt>
                <c:pt idx="5267">
                  <c:v>13.018000000000001</c:v>
                </c:pt>
                <c:pt idx="5268">
                  <c:v>12.497</c:v>
                </c:pt>
                <c:pt idx="5269">
                  <c:v>10.992000000000004</c:v>
                </c:pt>
                <c:pt idx="5270">
                  <c:v>11.219999999999999</c:v>
                </c:pt>
                <c:pt idx="5271">
                  <c:v>13.94</c:v>
                </c:pt>
                <c:pt idx="5272">
                  <c:v>27.417000000000005</c:v>
                </c:pt>
                <c:pt idx="5273">
                  <c:v>16.2</c:v>
                </c:pt>
                <c:pt idx="5274">
                  <c:v>4.1129999999999898</c:v>
                </c:pt>
                <c:pt idx="5275">
                  <c:v>9.2212999999999994</c:v>
                </c:pt>
                <c:pt idx="5276">
                  <c:v>17.196000000000005</c:v>
                </c:pt>
                <c:pt idx="5277">
                  <c:v>24.052</c:v>
                </c:pt>
                <c:pt idx="5278">
                  <c:v>15.922000000000002</c:v>
                </c:pt>
                <c:pt idx="5279">
                  <c:v>13.191000000000001</c:v>
                </c:pt>
                <c:pt idx="5280">
                  <c:v>10.101000000000001</c:v>
                </c:pt>
                <c:pt idx="5281">
                  <c:v>15.06</c:v>
                </c:pt>
                <c:pt idx="5282">
                  <c:v>9.9350000000000005</c:v>
                </c:pt>
                <c:pt idx="5283">
                  <c:v>4.6529999999999889</c:v>
                </c:pt>
                <c:pt idx="5284">
                  <c:v>35.800000000000004</c:v>
                </c:pt>
                <c:pt idx="5285">
                  <c:v>7.3555999999999955</c:v>
                </c:pt>
                <c:pt idx="5286">
                  <c:v>6.8959999999999955</c:v>
                </c:pt>
                <c:pt idx="5287">
                  <c:v>35.980000000000004</c:v>
                </c:pt>
                <c:pt idx="5288">
                  <c:v>10.739100000000001</c:v>
                </c:pt>
                <c:pt idx="5289">
                  <c:v>18.821000000000005</c:v>
                </c:pt>
                <c:pt idx="5290">
                  <c:v>12.371</c:v>
                </c:pt>
                <c:pt idx="5291">
                  <c:v>5.067999999999989</c:v>
                </c:pt>
                <c:pt idx="5292">
                  <c:v>9.5660000000000007</c:v>
                </c:pt>
                <c:pt idx="5293">
                  <c:v>14.350000000000019</c:v>
                </c:pt>
                <c:pt idx="5294">
                  <c:v>14.15</c:v>
                </c:pt>
                <c:pt idx="5295">
                  <c:v>5.899</c:v>
                </c:pt>
                <c:pt idx="5296">
                  <c:v>8.629999999999999</c:v>
                </c:pt>
                <c:pt idx="5297">
                  <c:v>25.106999999999999</c:v>
                </c:pt>
                <c:pt idx="5298">
                  <c:v>10.212</c:v>
                </c:pt>
                <c:pt idx="5299">
                  <c:v>15.382000000000019</c:v>
                </c:pt>
                <c:pt idx="5300">
                  <c:v>11.127999999999998</c:v>
                </c:pt>
                <c:pt idx="5301">
                  <c:v>6.9720000000000004</c:v>
                </c:pt>
                <c:pt idx="5302">
                  <c:v>7.306</c:v>
                </c:pt>
                <c:pt idx="5303">
                  <c:v>17.267999999999986</c:v>
                </c:pt>
                <c:pt idx="5304">
                  <c:v>10.16</c:v>
                </c:pt>
                <c:pt idx="5305">
                  <c:v>23.678000000000001</c:v>
                </c:pt>
                <c:pt idx="5306">
                  <c:v>6.7370000000000001</c:v>
                </c:pt>
                <c:pt idx="5307">
                  <c:v>18.610000000000031</c:v>
                </c:pt>
                <c:pt idx="5308">
                  <c:v>22.37</c:v>
                </c:pt>
                <c:pt idx="5309">
                  <c:v>8.0450000000000017</c:v>
                </c:pt>
                <c:pt idx="5310">
                  <c:v>7.6899999999999995</c:v>
                </c:pt>
                <c:pt idx="5311">
                  <c:v>16.221999999999987</c:v>
                </c:pt>
                <c:pt idx="5312">
                  <c:v>17.573</c:v>
                </c:pt>
                <c:pt idx="5313">
                  <c:v>8.1788999999999987</c:v>
                </c:pt>
                <c:pt idx="5314">
                  <c:v>7.8527999999999976</c:v>
                </c:pt>
                <c:pt idx="5315">
                  <c:v>6.3369999999999997</c:v>
                </c:pt>
                <c:pt idx="5316">
                  <c:v>12.736500000000001</c:v>
                </c:pt>
                <c:pt idx="5317">
                  <c:v>37.176000000000002</c:v>
                </c:pt>
                <c:pt idx="5318">
                  <c:v>31.52</c:v>
                </c:pt>
                <c:pt idx="5319">
                  <c:v>10.145</c:v>
                </c:pt>
                <c:pt idx="5320">
                  <c:v>8.8460000000000001</c:v>
                </c:pt>
                <c:pt idx="5321">
                  <c:v>8.4500000000000028</c:v>
                </c:pt>
                <c:pt idx="5322">
                  <c:v>8.2399999999999984</c:v>
                </c:pt>
                <c:pt idx="5323">
                  <c:v>9.4010000000000016</c:v>
                </c:pt>
                <c:pt idx="5324">
                  <c:v>37.155060000000006</c:v>
                </c:pt>
                <c:pt idx="5325">
                  <c:v>15.962000000000021</c:v>
                </c:pt>
                <c:pt idx="5326">
                  <c:v>9.516</c:v>
                </c:pt>
                <c:pt idx="5327">
                  <c:v>9.76</c:v>
                </c:pt>
                <c:pt idx="5328">
                  <c:v>18.608000000000001</c:v>
                </c:pt>
                <c:pt idx="5329">
                  <c:v>27.330000000000005</c:v>
                </c:pt>
                <c:pt idx="5330">
                  <c:v>16.634000000000047</c:v>
                </c:pt>
                <c:pt idx="5331">
                  <c:v>9.0120000000000005</c:v>
                </c:pt>
                <c:pt idx="5332">
                  <c:v>4.7779999999999996</c:v>
                </c:pt>
                <c:pt idx="5333">
                  <c:v>31.734999999999999</c:v>
                </c:pt>
                <c:pt idx="5334">
                  <c:v>12.15</c:v>
                </c:pt>
                <c:pt idx="5335">
                  <c:v>10.446</c:v>
                </c:pt>
                <c:pt idx="5336">
                  <c:v>31.9</c:v>
                </c:pt>
                <c:pt idx="5337">
                  <c:v>12.798799999999998</c:v>
                </c:pt>
                <c:pt idx="5338">
                  <c:v>5.2200999999999995</c:v>
                </c:pt>
                <c:pt idx="5339">
                  <c:v>10.040999999999999</c:v>
                </c:pt>
                <c:pt idx="5340">
                  <c:v>6.3149999999999897</c:v>
                </c:pt>
                <c:pt idx="5341">
                  <c:v>5.6899999999999995</c:v>
                </c:pt>
                <c:pt idx="5342">
                  <c:v>4.2939999999999996</c:v>
                </c:pt>
                <c:pt idx="5343">
                  <c:v>11.931000000000001</c:v>
                </c:pt>
                <c:pt idx="5344">
                  <c:v>12.275</c:v>
                </c:pt>
                <c:pt idx="5345">
                  <c:v>10.943</c:v>
                </c:pt>
                <c:pt idx="5346">
                  <c:v>5.7439999999999998</c:v>
                </c:pt>
                <c:pt idx="5347">
                  <c:v>6.1829999999999945</c:v>
                </c:pt>
                <c:pt idx="5348">
                  <c:v>9.93</c:v>
                </c:pt>
                <c:pt idx="5349">
                  <c:v>10.08</c:v>
                </c:pt>
                <c:pt idx="5350">
                  <c:v>3.7474000000000012</c:v>
                </c:pt>
                <c:pt idx="5351">
                  <c:v>11.484</c:v>
                </c:pt>
                <c:pt idx="5352">
                  <c:v>9.2276000000000025</c:v>
                </c:pt>
                <c:pt idx="5353">
                  <c:v>16.783999999999956</c:v>
                </c:pt>
                <c:pt idx="5354">
                  <c:v>34.300000000000004</c:v>
                </c:pt>
                <c:pt idx="5355">
                  <c:v>12.999000000000002</c:v>
                </c:pt>
                <c:pt idx="5356">
                  <c:v>19.87</c:v>
                </c:pt>
                <c:pt idx="5357">
                  <c:v>4.6083999999999996</c:v>
                </c:pt>
                <c:pt idx="5358">
                  <c:v>8.8240000000000016</c:v>
                </c:pt>
                <c:pt idx="5359">
                  <c:v>12.306000000000004</c:v>
                </c:pt>
                <c:pt idx="5360">
                  <c:v>8.6399999999999988</c:v>
                </c:pt>
                <c:pt idx="5361">
                  <c:v>7.0819999999999999</c:v>
                </c:pt>
                <c:pt idx="5362">
                  <c:v>7.73</c:v>
                </c:pt>
                <c:pt idx="5363">
                  <c:v>38.700000000000003</c:v>
                </c:pt>
                <c:pt idx="5364">
                  <c:v>53.96</c:v>
                </c:pt>
                <c:pt idx="5365">
                  <c:v>16.190000000000001</c:v>
                </c:pt>
                <c:pt idx="5366">
                  <c:v>9.177999999999999</c:v>
                </c:pt>
                <c:pt idx="5367">
                  <c:v>21.04</c:v>
                </c:pt>
                <c:pt idx="5368">
                  <c:v>34.407000000000004</c:v>
                </c:pt>
                <c:pt idx="5369">
                  <c:v>23.08</c:v>
                </c:pt>
                <c:pt idx="5370">
                  <c:v>6.2460000000000004</c:v>
                </c:pt>
                <c:pt idx="5371">
                  <c:v>10.379000000000019</c:v>
                </c:pt>
                <c:pt idx="5372">
                  <c:v>12.726999999999999</c:v>
                </c:pt>
                <c:pt idx="5373">
                  <c:v>11.8</c:v>
                </c:pt>
                <c:pt idx="5374">
                  <c:v>7.88</c:v>
                </c:pt>
                <c:pt idx="5375">
                  <c:v>8.7050000000000001</c:v>
                </c:pt>
                <c:pt idx="5376">
                  <c:v>12.838000000000001</c:v>
                </c:pt>
                <c:pt idx="5377">
                  <c:v>9.02</c:v>
                </c:pt>
                <c:pt idx="5378">
                  <c:v>7.9300000000000024</c:v>
                </c:pt>
                <c:pt idx="5379">
                  <c:v>11.731999999999999</c:v>
                </c:pt>
                <c:pt idx="5380">
                  <c:v>18.146999999999988</c:v>
                </c:pt>
                <c:pt idx="5381">
                  <c:v>6.6653499999999966</c:v>
                </c:pt>
                <c:pt idx="5382">
                  <c:v>8.3240000000000016</c:v>
                </c:pt>
                <c:pt idx="5383">
                  <c:v>6.4550000000000001</c:v>
                </c:pt>
                <c:pt idx="5384">
                  <c:v>9.7800000000000011</c:v>
                </c:pt>
                <c:pt idx="5385">
                  <c:v>35.195000000000078</c:v>
                </c:pt>
                <c:pt idx="5386">
                  <c:v>7.6049999999999898</c:v>
                </c:pt>
                <c:pt idx="5387">
                  <c:v>32.5</c:v>
                </c:pt>
                <c:pt idx="5388">
                  <c:v>11.04</c:v>
                </c:pt>
                <c:pt idx="5389">
                  <c:v>52.8</c:v>
                </c:pt>
                <c:pt idx="5390">
                  <c:v>24.49</c:v>
                </c:pt>
                <c:pt idx="5391">
                  <c:v>58.660000000000011</c:v>
                </c:pt>
                <c:pt idx="5392">
                  <c:v>15.89</c:v>
                </c:pt>
                <c:pt idx="5393">
                  <c:v>10.283000000000001</c:v>
                </c:pt>
                <c:pt idx="5394">
                  <c:v>7.8</c:v>
                </c:pt>
                <c:pt idx="5395">
                  <c:v>5.8390000000000004</c:v>
                </c:pt>
                <c:pt idx="5396">
                  <c:v>16.509</c:v>
                </c:pt>
                <c:pt idx="5397">
                  <c:v>8.984</c:v>
                </c:pt>
                <c:pt idx="5398">
                  <c:v>7.49</c:v>
                </c:pt>
                <c:pt idx="5399">
                  <c:v>10.743099999999998</c:v>
                </c:pt>
                <c:pt idx="5400">
                  <c:v>37.394000000000005</c:v>
                </c:pt>
                <c:pt idx="5401">
                  <c:v>6.5720000000000001</c:v>
                </c:pt>
                <c:pt idx="5402">
                  <c:v>5.7366000000000108</c:v>
                </c:pt>
                <c:pt idx="5403">
                  <c:v>8.4030000000000005</c:v>
                </c:pt>
                <c:pt idx="5404">
                  <c:v>8.1346999999999987</c:v>
                </c:pt>
                <c:pt idx="5405">
                  <c:v>31.82</c:v>
                </c:pt>
                <c:pt idx="5406">
                  <c:v>13.83</c:v>
                </c:pt>
                <c:pt idx="5407">
                  <c:v>25.207999999999988</c:v>
                </c:pt>
                <c:pt idx="5408">
                  <c:v>19.7</c:v>
                </c:pt>
                <c:pt idx="5409">
                  <c:v>18.556999999999999</c:v>
                </c:pt>
                <c:pt idx="5410">
                  <c:v>11.287700000000001</c:v>
                </c:pt>
                <c:pt idx="5411">
                  <c:v>17.59</c:v>
                </c:pt>
                <c:pt idx="5412">
                  <c:v>14.801</c:v>
                </c:pt>
                <c:pt idx="5413">
                  <c:v>6.22</c:v>
                </c:pt>
                <c:pt idx="5414">
                  <c:v>9.3959000000000028</c:v>
                </c:pt>
                <c:pt idx="5415">
                  <c:v>7.58</c:v>
                </c:pt>
                <c:pt idx="5416">
                  <c:v>102.8</c:v>
                </c:pt>
                <c:pt idx="5417">
                  <c:v>12.333</c:v>
                </c:pt>
                <c:pt idx="5418">
                  <c:v>8.8745000000000047</c:v>
                </c:pt>
                <c:pt idx="5419">
                  <c:v>12.032</c:v>
                </c:pt>
                <c:pt idx="5420">
                  <c:v>10.67</c:v>
                </c:pt>
                <c:pt idx="5421">
                  <c:v>12.725300000000001</c:v>
                </c:pt>
                <c:pt idx="5422">
                  <c:v>11.173</c:v>
                </c:pt>
                <c:pt idx="5423">
                  <c:v>13.28</c:v>
                </c:pt>
                <c:pt idx="5424">
                  <c:v>15.071</c:v>
                </c:pt>
                <c:pt idx="5425">
                  <c:v>24.47599999999996</c:v>
                </c:pt>
                <c:pt idx="5426">
                  <c:v>15.797000000000001</c:v>
                </c:pt>
                <c:pt idx="5427">
                  <c:v>9.9210000000000012</c:v>
                </c:pt>
                <c:pt idx="5428">
                  <c:v>8.7800000000000011</c:v>
                </c:pt>
                <c:pt idx="5429">
                  <c:v>4.115999999999989</c:v>
                </c:pt>
                <c:pt idx="5430">
                  <c:v>263.8</c:v>
                </c:pt>
                <c:pt idx="5431">
                  <c:v>7.2991000000000001</c:v>
                </c:pt>
                <c:pt idx="5432">
                  <c:v>14.256</c:v>
                </c:pt>
                <c:pt idx="5433">
                  <c:v>10.746999999999998</c:v>
                </c:pt>
                <c:pt idx="5434">
                  <c:v>25.675999999999988</c:v>
                </c:pt>
                <c:pt idx="5435">
                  <c:v>12.093</c:v>
                </c:pt>
                <c:pt idx="5436">
                  <c:v>22.071999999999999</c:v>
                </c:pt>
                <c:pt idx="5437">
                  <c:v>8.6399999999999988</c:v>
                </c:pt>
                <c:pt idx="5438">
                  <c:v>12.103</c:v>
                </c:pt>
                <c:pt idx="5439">
                  <c:v>10.370000000000006</c:v>
                </c:pt>
                <c:pt idx="5440">
                  <c:v>7</c:v>
                </c:pt>
                <c:pt idx="5441">
                  <c:v>14.03</c:v>
                </c:pt>
                <c:pt idx="5442">
                  <c:v>12.707999999999998</c:v>
                </c:pt>
                <c:pt idx="5443">
                  <c:v>16.103999999999999</c:v>
                </c:pt>
                <c:pt idx="5444">
                  <c:v>5.9779999999999998</c:v>
                </c:pt>
                <c:pt idx="5445">
                  <c:v>10.719999999999999</c:v>
                </c:pt>
                <c:pt idx="5446">
                  <c:v>9.1270000000000024</c:v>
                </c:pt>
                <c:pt idx="5447">
                  <c:v>47.009</c:v>
                </c:pt>
                <c:pt idx="5448">
                  <c:v>5.7619999999999996</c:v>
                </c:pt>
                <c:pt idx="5449">
                  <c:v>13.69</c:v>
                </c:pt>
                <c:pt idx="5450">
                  <c:v>10.111000000000001</c:v>
                </c:pt>
                <c:pt idx="5451">
                  <c:v>13.819000000000004</c:v>
                </c:pt>
                <c:pt idx="5452">
                  <c:v>7.7169999999999996</c:v>
                </c:pt>
                <c:pt idx="5453">
                  <c:v>9.9690000000000047</c:v>
                </c:pt>
                <c:pt idx="5454">
                  <c:v>8.7050000000000001</c:v>
                </c:pt>
                <c:pt idx="5455">
                  <c:v>11.186</c:v>
                </c:pt>
                <c:pt idx="5456">
                  <c:v>18.364999999999988</c:v>
                </c:pt>
                <c:pt idx="5457">
                  <c:v>5.3719999999999999</c:v>
                </c:pt>
                <c:pt idx="5458">
                  <c:v>6.5919999999999996</c:v>
                </c:pt>
                <c:pt idx="5459">
                  <c:v>8.5300000000000011</c:v>
                </c:pt>
                <c:pt idx="5460">
                  <c:v>10.685</c:v>
                </c:pt>
                <c:pt idx="5461">
                  <c:v>16.285999999999955</c:v>
                </c:pt>
                <c:pt idx="5462">
                  <c:v>20.117000000000051</c:v>
                </c:pt>
                <c:pt idx="5463">
                  <c:v>13.178000000000001</c:v>
                </c:pt>
                <c:pt idx="5464">
                  <c:v>52.230000000000011</c:v>
                </c:pt>
                <c:pt idx="5465">
                  <c:v>14.845000000000002</c:v>
                </c:pt>
                <c:pt idx="5466">
                  <c:v>9.934099999999999</c:v>
                </c:pt>
                <c:pt idx="5467">
                  <c:v>6.2139999999999995</c:v>
                </c:pt>
                <c:pt idx="5468">
                  <c:v>12.027999999999999</c:v>
                </c:pt>
                <c:pt idx="5469">
                  <c:v>14.38</c:v>
                </c:pt>
                <c:pt idx="5470">
                  <c:v>19.260000000000002</c:v>
                </c:pt>
                <c:pt idx="5471">
                  <c:v>5.9820000000000002</c:v>
                </c:pt>
                <c:pt idx="5472">
                  <c:v>10.927</c:v>
                </c:pt>
                <c:pt idx="5473">
                  <c:v>11.801</c:v>
                </c:pt>
                <c:pt idx="5474">
                  <c:v>9.76</c:v>
                </c:pt>
                <c:pt idx="5475">
                  <c:v>20.991</c:v>
                </c:pt>
                <c:pt idx="5476">
                  <c:v>12.270480000000004</c:v>
                </c:pt>
                <c:pt idx="5477">
                  <c:v>8.1430000000000025</c:v>
                </c:pt>
                <c:pt idx="5478">
                  <c:v>46.550999999999995</c:v>
                </c:pt>
                <c:pt idx="5479">
                  <c:v>10.42</c:v>
                </c:pt>
                <c:pt idx="5480">
                  <c:v>4.8039999999999985</c:v>
                </c:pt>
                <c:pt idx="5481">
                  <c:v>9.4146000000000001</c:v>
                </c:pt>
                <c:pt idx="5482">
                  <c:v>11.450000000000006</c:v>
                </c:pt>
                <c:pt idx="5483">
                  <c:v>15.679</c:v>
                </c:pt>
                <c:pt idx="5484">
                  <c:v>7.6679999999999868</c:v>
                </c:pt>
                <c:pt idx="5485">
                  <c:v>8.7520000000000007</c:v>
                </c:pt>
                <c:pt idx="5486">
                  <c:v>13.82</c:v>
                </c:pt>
                <c:pt idx="5487">
                  <c:v>27.065999999999956</c:v>
                </c:pt>
                <c:pt idx="5488">
                  <c:v>10.443</c:v>
                </c:pt>
                <c:pt idx="5489">
                  <c:v>7.0239999999999965</c:v>
                </c:pt>
                <c:pt idx="5490">
                  <c:v>23.74</c:v>
                </c:pt>
                <c:pt idx="5491">
                  <c:v>6.1629999999999878</c:v>
                </c:pt>
                <c:pt idx="5492">
                  <c:v>7.226</c:v>
                </c:pt>
                <c:pt idx="5493">
                  <c:v>35.15</c:v>
                </c:pt>
                <c:pt idx="5494">
                  <c:v>20.664000000000001</c:v>
                </c:pt>
                <c:pt idx="5495">
                  <c:v>21.797000000000001</c:v>
                </c:pt>
                <c:pt idx="5496">
                  <c:v>9.0220000000000002</c:v>
                </c:pt>
                <c:pt idx="5497">
                  <c:v>6.875</c:v>
                </c:pt>
                <c:pt idx="5498">
                  <c:v>6.52</c:v>
                </c:pt>
                <c:pt idx="5499">
                  <c:v>25.224</c:v>
                </c:pt>
                <c:pt idx="5500">
                  <c:v>15.51</c:v>
                </c:pt>
                <c:pt idx="5501">
                  <c:v>5.0544999999999956</c:v>
                </c:pt>
                <c:pt idx="5502">
                  <c:v>13.686</c:v>
                </c:pt>
                <c:pt idx="5503">
                  <c:v>7.22</c:v>
                </c:pt>
                <c:pt idx="5504">
                  <c:v>9.4479999999999986</c:v>
                </c:pt>
                <c:pt idx="5505">
                  <c:v>9.2979999999999983</c:v>
                </c:pt>
                <c:pt idx="5506">
                  <c:v>13.597</c:v>
                </c:pt>
                <c:pt idx="5507">
                  <c:v>7.2409999999999997</c:v>
                </c:pt>
                <c:pt idx="5508">
                  <c:v>7.36099999999999</c:v>
                </c:pt>
                <c:pt idx="5509">
                  <c:v>8.5670000000000002</c:v>
                </c:pt>
                <c:pt idx="5510">
                  <c:v>5</c:v>
                </c:pt>
                <c:pt idx="5511">
                  <c:v>9.1399999999999988</c:v>
                </c:pt>
                <c:pt idx="5512">
                  <c:v>39</c:v>
                </c:pt>
                <c:pt idx="5513">
                  <c:v>62.349999999999994</c:v>
                </c:pt>
                <c:pt idx="5514">
                  <c:v>5.9587000000000003</c:v>
                </c:pt>
                <c:pt idx="5515">
                  <c:v>16.829999999999988</c:v>
                </c:pt>
                <c:pt idx="5516">
                  <c:v>5.6989999999999945</c:v>
                </c:pt>
                <c:pt idx="5517">
                  <c:v>9.7630000000000035</c:v>
                </c:pt>
                <c:pt idx="5518">
                  <c:v>23.67</c:v>
                </c:pt>
                <c:pt idx="5519">
                  <c:v>30.981999999999989</c:v>
                </c:pt>
                <c:pt idx="5520">
                  <c:v>16.260000000000002</c:v>
                </c:pt>
                <c:pt idx="5521">
                  <c:v>24.143999999999988</c:v>
                </c:pt>
                <c:pt idx="5522">
                  <c:v>13.11</c:v>
                </c:pt>
                <c:pt idx="5523">
                  <c:v>8.1655000000000211</c:v>
                </c:pt>
                <c:pt idx="5524">
                  <c:v>7.7830000000000004</c:v>
                </c:pt>
                <c:pt idx="5525">
                  <c:v>24.005499999999955</c:v>
                </c:pt>
                <c:pt idx="5526">
                  <c:v>5.5512800000000002</c:v>
                </c:pt>
                <c:pt idx="5527">
                  <c:v>35.864000000000004</c:v>
                </c:pt>
                <c:pt idx="5528">
                  <c:v>5.3849999999999945</c:v>
                </c:pt>
                <c:pt idx="5529">
                  <c:v>6.5</c:v>
                </c:pt>
                <c:pt idx="5530">
                  <c:v>9.26</c:v>
                </c:pt>
                <c:pt idx="5531">
                  <c:v>15.8</c:v>
                </c:pt>
                <c:pt idx="5532">
                  <c:v>7.3334999999999999</c:v>
                </c:pt>
                <c:pt idx="5533">
                  <c:v>8.347999999999999</c:v>
                </c:pt>
                <c:pt idx="5534">
                  <c:v>8.6599000000000004</c:v>
                </c:pt>
                <c:pt idx="5535">
                  <c:v>4.7750000000000004</c:v>
                </c:pt>
                <c:pt idx="5536">
                  <c:v>6.9239999999999995</c:v>
                </c:pt>
                <c:pt idx="5537">
                  <c:v>12.6</c:v>
                </c:pt>
                <c:pt idx="5538">
                  <c:v>13.7744</c:v>
                </c:pt>
                <c:pt idx="5539">
                  <c:v>7.4432000000000107</c:v>
                </c:pt>
                <c:pt idx="5540">
                  <c:v>13.625</c:v>
                </c:pt>
                <c:pt idx="5541">
                  <c:v>28.43</c:v>
                </c:pt>
                <c:pt idx="5542">
                  <c:v>5.9880000000000004</c:v>
                </c:pt>
                <c:pt idx="5543">
                  <c:v>5.224999999999989</c:v>
                </c:pt>
                <c:pt idx="5544">
                  <c:v>9.98</c:v>
                </c:pt>
                <c:pt idx="5545">
                  <c:v>12.2</c:v>
                </c:pt>
                <c:pt idx="5546">
                  <c:v>15.706</c:v>
                </c:pt>
                <c:pt idx="5547">
                  <c:v>8.3740000000000006</c:v>
                </c:pt>
                <c:pt idx="5548">
                  <c:v>4.8439999999999985</c:v>
                </c:pt>
                <c:pt idx="5549">
                  <c:v>4.9572000000000003</c:v>
                </c:pt>
                <c:pt idx="5550">
                  <c:v>5.6549999999999878</c:v>
                </c:pt>
                <c:pt idx="5551">
                  <c:v>6.0419999999999998</c:v>
                </c:pt>
                <c:pt idx="5552">
                  <c:v>6.4219999999999997</c:v>
                </c:pt>
                <c:pt idx="5553">
                  <c:v>12.463000000000006</c:v>
                </c:pt>
                <c:pt idx="5554">
                  <c:v>10.408200000000001</c:v>
                </c:pt>
                <c:pt idx="5555">
                  <c:v>8.91</c:v>
                </c:pt>
                <c:pt idx="5556">
                  <c:v>9</c:v>
                </c:pt>
                <c:pt idx="5557">
                  <c:v>12.312000000000006</c:v>
                </c:pt>
                <c:pt idx="5558">
                  <c:v>5.1839999999999975</c:v>
                </c:pt>
                <c:pt idx="5559">
                  <c:v>11.89</c:v>
                </c:pt>
                <c:pt idx="5560">
                  <c:v>5.8</c:v>
                </c:pt>
                <c:pt idx="5561">
                  <c:v>16.8</c:v>
                </c:pt>
                <c:pt idx="5562">
                  <c:v>29.43</c:v>
                </c:pt>
                <c:pt idx="5563">
                  <c:v>23050</c:v>
                </c:pt>
                <c:pt idx="5564">
                  <c:v>14.848000000000001</c:v>
                </c:pt>
                <c:pt idx="5565">
                  <c:v>7.0449999999999955</c:v>
                </c:pt>
                <c:pt idx="5566">
                  <c:v>5.53</c:v>
                </c:pt>
                <c:pt idx="5567">
                  <c:v>7.1129999999999898</c:v>
                </c:pt>
                <c:pt idx="5568">
                  <c:v>9.7269999999999985</c:v>
                </c:pt>
                <c:pt idx="5569">
                  <c:v>6.0814000000000004</c:v>
                </c:pt>
                <c:pt idx="5570">
                  <c:v>15.941000000000001</c:v>
                </c:pt>
                <c:pt idx="5571">
                  <c:v>11.387</c:v>
                </c:pt>
                <c:pt idx="5572">
                  <c:v>13.7204</c:v>
                </c:pt>
                <c:pt idx="5573">
                  <c:v>8.3340000000000014</c:v>
                </c:pt>
                <c:pt idx="5574">
                  <c:v>11.57</c:v>
                </c:pt>
                <c:pt idx="5575">
                  <c:v>8.097999999999999</c:v>
                </c:pt>
                <c:pt idx="5576">
                  <c:v>12.865000000000023</c:v>
                </c:pt>
                <c:pt idx="5577">
                  <c:v>4.1479999999999899</c:v>
                </c:pt>
                <c:pt idx="5578">
                  <c:v>4.2770000000000001</c:v>
                </c:pt>
                <c:pt idx="5579">
                  <c:v>4.4300000000000024</c:v>
                </c:pt>
                <c:pt idx="5580">
                  <c:v>3.4</c:v>
                </c:pt>
                <c:pt idx="5581">
                  <c:v>5.6303999999999998</c:v>
                </c:pt>
                <c:pt idx="5582">
                  <c:v>15.027999999999999</c:v>
                </c:pt>
                <c:pt idx="5583">
                  <c:v>12</c:v>
                </c:pt>
                <c:pt idx="5584">
                  <c:v>5.0789999999999997</c:v>
                </c:pt>
                <c:pt idx="5585">
                  <c:v>5.1310000000000002</c:v>
                </c:pt>
                <c:pt idx="5586">
                  <c:v>5.9180000000000001</c:v>
                </c:pt>
                <c:pt idx="5587">
                  <c:v>8.3290000000000006</c:v>
                </c:pt>
                <c:pt idx="5588">
                  <c:v>6.6499999999999995</c:v>
                </c:pt>
                <c:pt idx="5589">
                  <c:v>7.5</c:v>
                </c:pt>
                <c:pt idx="5590">
                  <c:v>9.65</c:v>
                </c:pt>
                <c:pt idx="5591">
                  <c:v>5.1379999999999955</c:v>
                </c:pt>
                <c:pt idx="5592">
                  <c:v>20</c:v>
                </c:pt>
                <c:pt idx="5593">
                  <c:v>8.7269999999999985</c:v>
                </c:pt>
                <c:pt idx="5594">
                  <c:v>4.7009999999999996</c:v>
                </c:pt>
                <c:pt idx="5595">
                  <c:v>4.19599999999999</c:v>
                </c:pt>
                <c:pt idx="5596">
                  <c:v>5.3920999999999975</c:v>
                </c:pt>
                <c:pt idx="5597">
                  <c:v>9.4050000000000047</c:v>
                </c:pt>
                <c:pt idx="5598">
                  <c:v>11.7</c:v>
                </c:pt>
                <c:pt idx="5599">
                  <c:v>4.71</c:v>
                </c:pt>
                <c:pt idx="5600">
                  <c:v>7.2744999999999997</c:v>
                </c:pt>
                <c:pt idx="5601">
                  <c:v>6.76</c:v>
                </c:pt>
                <c:pt idx="5602">
                  <c:v>8.84</c:v>
                </c:pt>
                <c:pt idx="5603">
                  <c:v>11.68</c:v>
                </c:pt>
                <c:pt idx="5604">
                  <c:v>9.52</c:v>
                </c:pt>
                <c:pt idx="5605">
                  <c:v>12.39</c:v>
                </c:pt>
                <c:pt idx="5606">
                  <c:v>7.1390000000000002</c:v>
                </c:pt>
                <c:pt idx="5607">
                  <c:v>14.97</c:v>
                </c:pt>
                <c:pt idx="5608">
                  <c:v>27.623000000000001</c:v>
                </c:pt>
                <c:pt idx="5609">
                  <c:v>12</c:v>
                </c:pt>
                <c:pt idx="5610">
                  <c:v>13.25</c:v>
                </c:pt>
                <c:pt idx="5611">
                  <c:v>7.21</c:v>
                </c:pt>
                <c:pt idx="5612">
                  <c:v>6</c:v>
                </c:pt>
                <c:pt idx="5613">
                  <c:v>6.0830000000000002</c:v>
                </c:pt>
                <c:pt idx="5614">
                  <c:v>7.88</c:v>
                </c:pt>
                <c:pt idx="5615">
                  <c:v>19.489999999999952</c:v>
                </c:pt>
                <c:pt idx="5616">
                  <c:v>24</c:v>
                </c:pt>
                <c:pt idx="5617">
                  <c:v>6.3199999999999985</c:v>
                </c:pt>
                <c:pt idx="5618">
                  <c:v>6.21</c:v>
                </c:pt>
                <c:pt idx="5619">
                  <c:v>8.58</c:v>
                </c:pt>
                <c:pt idx="5620">
                  <c:v>9.7200000000000024</c:v>
                </c:pt>
                <c:pt idx="5621">
                  <c:v>13.5</c:v>
                </c:pt>
                <c:pt idx="5622">
                  <c:v>8.5400000000000009</c:v>
                </c:pt>
                <c:pt idx="5623">
                  <c:v>8.08</c:v>
                </c:pt>
                <c:pt idx="5624">
                  <c:v>12.68</c:v>
                </c:pt>
                <c:pt idx="5625">
                  <c:v>6.76</c:v>
                </c:pt>
                <c:pt idx="5626">
                  <c:v>7.59</c:v>
                </c:pt>
                <c:pt idx="5627">
                  <c:v>7.92</c:v>
                </c:pt>
                <c:pt idx="5628">
                  <c:v>11.7</c:v>
                </c:pt>
                <c:pt idx="5629">
                  <c:v>5.68</c:v>
                </c:pt>
                <c:pt idx="5630">
                  <c:v>6.71</c:v>
                </c:pt>
                <c:pt idx="5631">
                  <c:v>7.87</c:v>
                </c:pt>
                <c:pt idx="5632">
                  <c:v>15.8</c:v>
                </c:pt>
                <c:pt idx="5633">
                  <c:v>7.42</c:v>
                </c:pt>
                <c:pt idx="5634">
                  <c:v>6.09</c:v>
                </c:pt>
                <c:pt idx="5635">
                  <c:v>4.1399999999999997</c:v>
                </c:pt>
                <c:pt idx="5636">
                  <c:v>7.8132000000000001</c:v>
                </c:pt>
                <c:pt idx="5637">
                  <c:v>7.87</c:v>
                </c:pt>
                <c:pt idx="5638">
                  <c:v>5.8599999999999985</c:v>
                </c:pt>
                <c:pt idx="5639">
                  <c:v>7.88</c:v>
                </c:pt>
                <c:pt idx="5640">
                  <c:v>6.95</c:v>
                </c:pt>
                <c:pt idx="5641">
                  <c:v>6.04</c:v>
                </c:pt>
                <c:pt idx="5642">
                  <c:v>14.382000000000019</c:v>
                </c:pt>
                <c:pt idx="5643">
                  <c:v>5.41</c:v>
                </c:pt>
                <c:pt idx="5644">
                  <c:v>13.42</c:v>
                </c:pt>
                <c:pt idx="5645">
                  <c:v>7.07</c:v>
                </c:pt>
                <c:pt idx="5646">
                  <c:v>6.3436000000000003</c:v>
                </c:pt>
                <c:pt idx="5647">
                  <c:v>9.7100000000000009</c:v>
                </c:pt>
                <c:pt idx="5648">
                  <c:v>8.8600000000000048</c:v>
                </c:pt>
                <c:pt idx="5649">
                  <c:v>9.61</c:v>
                </c:pt>
                <c:pt idx="5650">
                  <c:v>5.9</c:v>
                </c:pt>
                <c:pt idx="5651">
                  <c:v>7.03</c:v>
                </c:pt>
                <c:pt idx="5652">
                  <c:v>9.0741699999999987</c:v>
                </c:pt>
                <c:pt idx="5653">
                  <c:v>8.120000000000001</c:v>
                </c:pt>
                <c:pt idx="5654">
                  <c:v>5.3419999999999996</c:v>
                </c:pt>
                <c:pt idx="5655">
                  <c:v>17.678799999999956</c:v>
                </c:pt>
                <c:pt idx="5656">
                  <c:v>13.188000000000001</c:v>
                </c:pt>
                <c:pt idx="5657">
                  <c:v>10.273</c:v>
                </c:pt>
                <c:pt idx="5658">
                  <c:v>3.9153999999999987</c:v>
                </c:pt>
              </c:numCache>
            </c:numRef>
          </c:yVal>
          <c:smooth val="0"/>
        </c:ser>
        <c:dLbls>
          <c:showLegendKey val="0"/>
          <c:showVal val="0"/>
          <c:showCatName val="0"/>
          <c:showSerName val="0"/>
          <c:showPercent val="0"/>
          <c:showBubbleSize val="0"/>
        </c:dLbls>
        <c:axId val="429980672"/>
        <c:axId val="432538752"/>
      </c:scatterChart>
      <c:valAx>
        <c:axId val="429980672"/>
        <c:scaling>
          <c:logBase val="10"/>
          <c:orientation val="maxMin"/>
        </c:scaling>
        <c:delete val="0"/>
        <c:axPos val="b"/>
        <c:title>
          <c:tx>
            <c:rich>
              <a:bodyPr/>
              <a:lstStyle/>
              <a:p>
                <a:pPr>
                  <a:defRPr/>
                </a:pPr>
                <a:r>
                  <a:rPr lang="en-US"/>
                  <a:t>diameter</a:t>
                </a:r>
              </a:p>
            </c:rich>
          </c:tx>
          <c:overlay val="0"/>
        </c:title>
        <c:numFmt formatCode="General" sourceLinked="1"/>
        <c:majorTickMark val="out"/>
        <c:minorTickMark val="none"/>
        <c:tickLblPos val="nextTo"/>
        <c:crossAx val="432538752"/>
        <c:crosses val="autoZero"/>
        <c:crossBetween val="midCat"/>
      </c:valAx>
      <c:valAx>
        <c:axId val="432538752"/>
        <c:scaling>
          <c:logBase val="10"/>
          <c:orientation val="minMax"/>
        </c:scaling>
        <c:delete val="0"/>
        <c:axPos val="r"/>
        <c:majorGridlines/>
        <c:title>
          <c:tx>
            <c:rich>
              <a:bodyPr rot="0" vert="horz"/>
              <a:lstStyle/>
              <a:p>
                <a:pPr>
                  <a:defRPr/>
                </a:pPr>
                <a:r>
                  <a:rPr lang="en-US"/>
                  <a:t>rotation</a:t>
                </a:r>
              </a:p>
            </c:rich>
          </c:tx>
          <c:overlay val="0"/>
        </c:title>
        <c:numFmt formatCode="General" sourceLinked="1"/>
        <c:majorTickMark val="out"/>
        <c:minorTickMark val="none"/>
        <c:tickLblPos val="nextTo"/>
        <c:crossAx val="429980672"/>
        <c:crosses val="autoZero"/>
        <c:crossBetween val="midCat"/>
      </c:valAx>
    </c:plotArea>
    <c:legend>
      <c:legendPos val="l"/>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Diameter</a:t>
            </a:r>
            <a:r>
              <a:rPr lang="en-US" baseline="0"/>
              <a:t> VS Albedo</a:t>
            </a:r>
            <a:endParaRPr lang="en-US"/>
          </a:p>
        </c:rich>
      </c:tx>
      <c:overlay val="0"/>
    </c:title>
    <c:autoTitleDeleted val="0"/>
    <c:plotArea>
      <c:layout/>
      <c:scatterChart>
        <c:scatterStyle val="lineMarker"/>
        <c:varyColors val="0"/>
        <c:ser>
          <c:idx val="0"/>
          <c:order val="0"/>
          <c:tx>
            <c:strRef>
              <c:f>'results_feb (1)'!$AC$1</c:f>
              <c:strCache>
                <c:ptCount val="1"/>
                <c:pt idx="0">
                  <c:v>albedo</c:v>
                </c:pt>
              </c:strCache>
            </c:strRef>
          </c:tx>
          <c:spPr>
            <a:ln w="28575">
              <a:noFill/>
            </a:ln>
          </c:spPr>
          <c:marker>
            <c:symbol val="circle"/>
            <c:size val="2"/>
          </c:marker>
          <c:xVal>
            <c:numRef>
              <c:f>'results_feb (1)'!$AB$2:$AB$2451</c:f>
              <c:numCache>
                <c:formatCode>General</c:formatCode>
                <c:ptCount val="2450"/>
                <c:pt idx="0">
                  <c:v>0.13</c:v>
                </c:pt>
                <c:pt idx="1">
                  <c:v>0.16000000000000003</c:v>
                </c:pt>
                <c:pt idx="2">
                  <c:v>0.32000000000000062</c:v>
                </c:pt>
                <c:pt idx="3">
                  <c:v>0.32500000000000062</c:v>
                </c:pt>
                <c:pt idx="4">
                  <c:v>0.33000000000000074</c:v>
                </c:pt>
                <c:pt idx="5">
                  <c:v>0.34000000000000008</c:v>
                </c:pt>
                <c:pt idx="6">
                  <c:v>0.42000000000000032</c:v>
                </c:pt>
                <c:pt idx="7">
                  <c:v>0.5</c:v>
                </c:pt>
                <c:pt idx="8">
                  <c:v>0.5</c:v>
                </c:pt>
                <c:pt idx="9">
                  <c:v>0.53</c:v>
                </c:pt>
                <c:pt idx="10">
                  <c:v>0.55000000000000004</c:v>
                </c:pt>
                <c:pt idx="11">
                  <c:v>0.59000000000000008</c:v>
                </c:pt>
                <c:pt idx="12">
                  <c:v>0.60000000000000064</c:v>
                </c:pt>
                <c:pt idx="13">
                  <c:v>0.60000000000000064</c:v>
                </c:pt>
                <c:pt idx="14">
                  <c:v>0.70000000000000062</c:v>
                </c:pt>
                <c:pt idx="15">
                  <c:v>0.72000000000000064</c:v>
                </c:pt>
                <c:pt idx="16">
                  <c:v>0.84000000000000064</c:v>
                </c:pt>
                <c:pt idx="17">
                  <c:v>0.9</c:v>
                </c:pt>
                <c:pt idx="18">
                  <c:v>0.9</c:v>
                </c:pt>
                <c:pt idx="19">
                  <c:v>0.91</c:v>
                </c:pt>
                <c:pt idx="20">
                  <c:v>1</c:v>
                </c:pt>
                <c:pt idx="21">
                  <c:v>1</c:v>
                </c:pt>
                <c:pt idx="22">
                  <c:v>1</c:v>
                </c:pt>
                <c:pt idx="23">
                  <c:v>1.1000000000000001</c:v>
                </c:pt>
                <c:pt idx="24">
                  <c:v>1.2</c:v>
                </c:pt>
                <c:pt idx="25">
                  <c:v>1.4</c:v>
                </c:pt>
                <c:pt idx="26">
                  <c:v>1.5</c:v>
                </c:pt>
                <c:pt idx="27">
                  <c:v>1.5</c:v>
                </c:pt>
                <c:pt idx="28">
                  <c:v>1.5</c:v>
                </c:pt>
                <c:pt idx="29">
                  <c:v>1.7700000000000002</c:v>
                </c:pt>
                <c:pt idx="30">
                  <c:v>1.8</c:v>
                </c:pt>
                <c:pt idx="31">
                  <c:v>1.8</c:v>
                </c:pt>
                <c:pt idx="32">
                  <c:v>1.8</c:v>
                </c:pt>
                <c:pt idx="33">
                  <c:v>1.87</c:v>
                </c:pt>
                <c:pt idx="34">
                  <c:v>1.9000000000000001</c:v>
                </c:pt>
                <c:pt idx="35">
                  <c:v>2</c:v>
                </c:pt>
                <c:pt idx="36">
                  <c:v>2.1</c:v>
                </c:pt>
                <c:pt idx="37">
                  <c:v>2.2000000000000002</c:v>
                </c:pt>
                <c:pt idx="38">
                  <c:v>2.2200000000000002</c:v>
                </c:pt>
                <c:pt idx="39">
                  <c:v>2.2999999999999998</c:v>
                </c:pt>
                <c:pt idx="40">
                  <c:v>2.2999999999999998</c:v>
                </c:pt>
                <c:pt idx="41">
                  <c:v>2.2999999999999998</c:v>
                </c:pt>
                <c:pt idx="42">
                  <c:v>2.2999999999999998</c:v>
                </c:pt>
                <c:pt idx="43">
                  <c:v>2.2999999999999998</c:v>
                </c:pt>
                <c:pt idx="44">
                  <c:v>2.48</c:v>
                </c:pt>
                <c:pt idx="45">
                  <c:v>2.4899999999999998</c:v>
                </c:pt>
                <c:pt idx="46">
                  <c:v>2.56</c:v>
                </c:pt>
                <c:pt idx="47">
                  <c:v>2.7</c:v>
                </c:pt>
                <c:pt idx="48">
                  <c:v>2.8</c:v>
                </c:pt>
                <c:pt idx="49">
                  <c:v>3</c:v>
                </c:pt>
                <c:pt idx="50">
                  <c:v>3.2</c:v>
                </c:pt>
                <c:pt idx="51">
                  <c:v>3.2</c:v>
                </c:pt>
                <c:pt idx="52">
                  <c:v>3.21</c:v>
                </c:pt>
                <c:pt idx="53">
                  <c:v>3.4</c:v>
                </c:pt>
                <c:pt idx="54">
                  <c:v>3.5</c:v>
                </c:pt>
                <c:pt idx="55">
                  <c:v>3.57</c:v>
                </c:pt>
                <c:pt idx="56">
                  <c:v>3.6</c:v>
                </c:pt>
                <c:pt idx="57">
                  <c:v>4</c:v>
                </c:pt>
                <c:pt idx="58">
                  <c:v>4.2</c:v>
                </c:pt>
                <c:pt idx="59">
                  <c:v>4.2</c:v>
                </c:pt>
                <c:pt idx="60">
                  <c:v>4.3</c:v>
                </c:pt>
                <c:pt idx="61">
                  <c:v>4.8</c:v>
                </c:pt>
                <c:pt idx="62">
                  <c:v>5.0999999999999996</c:v>
                </c:pt>
                <c:pt idx="63">
                  <c:v>5.1499999999999995</c:v>
                </c:pt>
                <c:pt idx="64">
                  <c:v>5.34</c:v>
                </c:pt>
                <c:pt idx="65">
                  <c:v>5.4</c:v>
                </c:pt>
                <c:pt idx="66">
                  <c:v>5.57</c:v>
                </c:pt>
                <c:pt idx="67">
                  <c:v>5.59</c:v>
                </c:pt>
                <c:pt idx="68">
                  <c:v>5.6</c:v>
                </c:pt>
                <c:pt idx="69">
                  <c:v>5.6</c:v>
                </c:pt>
                <c:pt idx="70">
                  <c:v>5.6</c:v>
                </c:pt>
                <c:pt idx="71">
                  <c:v>5.68</c:v>
                </c:pt>
                <c:pt idx="72">
                  <c:v>5.8</c:v>
                </c:pt>
                <c:pt idx="73">
                  <c:v>6.01</c:v>
                </c:pt>
                <c:pt idx="74">
                  <c:v>6.08</c:v>
                </c:pt>
                <c:pt idx="75">
                  <c:v>6.08</c:v>
                </c:pt>
                <c:pt idx="76">
                  <c:v>6.29</c:v>
                </c:pt>
                <c:pt idx="77">
                  <c:v>6.35</c:v>
                </c:pt>
                <c:pt idx="78">
                  <c:v>6.4</c:v>
                </c:pt>
                <c:pt idx="79">
                  <c:v>6.4</c:v>
                </c:pt>
                <c:pt idx="80">
                  <c:v>6.46</c:v>
                </c:pt>
                <c:pt idx="81">
                  <c:v>6.6599999999999975</c:v>
                </c:pt>
                <c:pt idx="82">
                  <c:v>6.81</c:v>
                </c:pt>
                <c:pt idx="83">
                  <c:v>6.8199999999999985</c:v>
                </c:pt>
                <c:pt idx="84">
                  <c:v>6.84</c:v>
                </c:pt>
                <c:pt idx="85">
                  <c:v>7</c:v>
                </c:pt>
                <c:pt idx="86">
                  <c:v>7.23</c:v>
                </c:pt>
                <c:pt idx="87">
                  <c:v>7.28</c:v>
                </c:pt>
                <c:pt idx="88">
                  <c:v>7.42</c:v>
                </c:pt>
                <c:pt idx="89">
                  <c:v>7.46</c:v>
                </c:pt>
                <c:pt idx="90">
                  <c:v>7.54</c:v>
                </c:pt>
                <c:pt idx="91">
                  <c:v>7.59</c:v>
                </c:pt>
                <c:pt idx="92">
                  <c:v>7.59</c:v>
                </c:pt>
                <c:pt idx="93">
                  <c:v>7.7</c:v>
                </c:pt>
                <c:pt idx="94">
                  <c:v>7.75</c:v>
                </c:pt>
                <c:pt idx="95">
                  <c:v>7.7700000000000014</c:v>
                </c:pt>
                <c:pt idx="96">
                  <c:v>7.8</c:v>
                </c:pt>
                <c:pt idx="97">
                  <c:v>7.8</c:v>
                </c:pt>
                <c:pt idx="98">
                  <c:v>7.8599999999999985</c:v>
                </c:pt>
                <c:pt idx="99">
                  <c:v>7.87</c:v>
                </c:pt>
                <c:pt idx="100">
                  <c:v>7.88</c:v>
                </c:pt>
                <c:pt idx="101">
                  <c:v>8.08</c:v>
                </c:pt>
                <c:pt idx="102">
                  <c:v>8.11</c:v>
                </c:pt>
                <c:pt idx="103">
                  <c:v>8.1300000000000008</c:v>
                </c:pt>
                <c:pt idx="104">
                  <c:v>8.17</c:v>
                </c:pt>
                <c:pt idx="105">
                  <c:v>8.18</c:v>
                </c:pt>
                <c:pt idx="106">
                  <c:v>8.23</c:v>
                </c:pt>
                <c:pt idx="107">
                  <c:v>8.26</c:v>
                </c:pt>
                <c:pt idx="108">
                  <c:v>8.3700000000000028</c:v>
                </c:pt>
                <c:pt idx="109">
                  <c:v>8.4700000000000006</c:v>
                </c:pt>
                <c:pt idx="110">
                  <c:v>8.48</c:v>
                </c:pt>
                <c:pt idx="111">
                  <c:v>8.51</c:v>
                </c:pt>
                <c:pt idx="112">
                  <c:v>8.59</c:v>
                </c:pt>
                <c:pt idx="113">
                  <c:v>8.6</c:v>
                </c:pt>
                <c:pt idx="114">
                  <c:v>8.61</c:v>
                </c:pt>
                <c:pt idx="115">
                  <c:v>8.620000000000001</c:v>
                </c:pt>
                <c:pt idx="116">
                  <c:v>8.7800000000000011</c:v>
                </c:pt>
                <c:pt idx="117">
                  <c:v>8.83</c:v>
                </c:pt>
                <c:pt idx="118">
                  <c:v>8.84</c:v>
                </c:pt>
                <c:pt idx="119">
                  <c:v>8.91</c:v>
                </c:pt>
                <c:pt idx="120">
                  <c:v>8.98</c:v>
                </c:pt>
                <c:pt idx="121">
                  <c:v>9</c:v>
                </c:pt>
                <c:pt idx="122">
                  <c:v>9</c:v>
                </c:pt>
                <c:pt idx="123">
                  <c:v>9.02</c:v>
                </c:pt>
                <c:pt idx="124">
                  <c:v>9.0400000000000009</c:v>
                </c:pt>
                <c:pt idx="125">
                  <c:v>9.07</c:v>
                </c:pt>
                <c:pt idx="126">
                  <c:v>9.08</c:v>
                </c:pt>
                <c:pt idx="127">
                  <c:v>9.11</c:v>
                </c:pt>
                <c:pt idx="128">
                  <c:v>9.120000000000001</c:v>
                </c:pt>
                <c:pt idx="129">
                  <c:v>9.19</c:v>
                </c:pt>
                <c:pt idx="130">
                  <c:v>9.2000000000000011</c:v>
                </c:pt>
                <c:pt idx="131">
                  <c:v>9.2100000000000009</c:v>
                </c:pt>
                <c:pt idx="132">
                  <c:v>9.2199999999999989</c:v>
                </c:pt>
                <c:pt idx="133">
                  <c:v>9.23</c:v>
                </c:pt>
                <c:pt idx="134">
                  <c:v>9.27</c:v>
                </c:pt>
                <c:pt idx="135">
                  <c:v>9.3000000000000007</c:v>
                </c:pt>
                <c:pt idx="136">
                  <c:v>9.3000000000000007</c:v>
                </c:pt>
                <c:pt idx="137">
                  <c:v>9.34</c:v>
                </c:pt>
                <c:pt idx="138">
                  <c:v>9.3500000000000068</c:v>
                </c:pt>
                <c:pt idx="139">
                  <c:v>9.4</c:v>
                </c:pt>
                <c:pt idx="140">
                  <c:v>9.4</c:v>
                </c:pt>
                <c:pt idx="141">
                  <c:v>9.41</c:v>
                </c:pt>
                <c:pt idx="142">
                  <c:v>9.5</c:v>
                </c:pt>
                <c:pt idx="143">
                  <c:v>9.59</c:v>
                </c:pt>
                <c:pt idx="144">
                  <c:v>9.61</c:v>
                </c:pt>
                <c:pt idx="145">
                  <c:v>9.66</c:v>
                </c:pt>
                <c:pt idx="146">
                  <c:v>9.66</c:v>
                </c:pt>
                <c:pt idx="147">
                  <c:v>9.7199999999999989</c:v>
                </c:pt>
                <c:pt idx="148">
                  <c:v>9.77</c:v>
                </c:pt>
                <c:pt idx="149">
                  <c:v>9.8500000000000068</c:v>
                </c:pt>
                <c:pt idx="150">
                  <c:v>9.91</c:v>
                </c:pt>
                <c:pt idx="151">
                  <c:v>9.93</c:v>
                </c:pt>
                <c:pt idx="152">
                  <c:v>10</c:v>
                </c:pt>
                <c:pt idx="153">
                  <c:v>10.01</c:v>
                </c:pt>
                <c:pt idx="154">
                  <c:v>10.06</c:v>
                </c:pt>
                <c:pt idx="155">
                  <c:v>10.17</c:v>
                </c:pt>
                <c:pt idx="156">
                  <c:v>10.18</c:v>
                </c:pt>
                <c:pt idx="157">
                  <c:v>10.19</c:v>
                </c:pt>
                <c:pt idx="158">
                  <c:v>10.220000000000001</c:v>
                </c:pt>
                <c:pt idx="159">
                  <c:v>10.28</c:v>
                </c:pt>
                <c:pt idx="160">
                  <c:v>10.350000000000017</c:v>
                </c:pt>
                <c:pt idx="161">
                  <c:v>10.370000000000006</c:v>
                </c:pt>
                <c:pt idx="162">
                  <c:v>10.4</c:v>
                </c:pt>
                <c:pt idx="163">
                  <c:v>10.56</c:v>
                </c:pt>
                <c:pt idx="164">
                  <c:v>10.61</c:v>
                </c:pt>
                <c:pt idx="165">
                  <c:v>10.62</c:v>
                </c:pt>
                <c:pt idx="166">
                  <c:v>10.64</c:v>
                </c:pt>
                <c:pt idx="167">
                  <c:v>10.68</c:v>
                </c:pt>
                <c:pt idx="168">
                  <c:v>10.69</c:v>
                </c:pt>
                <c:pt idx="169">
                  <c:v>10.73</c:v>
                </c:pt>
                <c:pt idx="170">
                  <c:v>10.8</c:v>
                </c:pt>
                <c:pt idx="171">
                  <c:v>10.8</c:v>
                </c:pt>
                <c:pt idx="172">
                  <c:v>10.82</c:v>
                </c:pt>
                <c:pt idx="173">
                  <c:v>10.860000000000017</c:v>
                </c:pt>
                <c:pt idx="174">
                  <c:v>10.870000000000006</c:v>
                </c:pt>
                <c:pt idx="175">
                  <c:v>10.89</c:v>
                </c:pt>
                <c:pt idx="176">
                  <c:v>10.9</c:v>
                </c:pt>
                <c:pt idx="177">
                  <c:v>10.91</c:v>
                </c:pt>
                <c:pt idx="178">
                  <c:v>10.91</c:v>
                </c:pt>
                <c:pt idx="179">
                  <c:v>10.94</c:v>
                </c:pt>
                <c:pt idx="180">
                  <c:v>10.950000000000006</c:v>
                </c:pt>
                <c:pt idx="181">
                  <c:v>10.950000000000006</c:v>
                </c:pt>
                <c:pt idx="182">
                  <c:v>10.950000000000006</c:v>
                </c:pt>
                <c:pt idx="183">
                  <c:v>10.98</c:v>
                </c:pt>
                <c:pt idx="184">
                  <c:v>11</c:v>
                </c:pt>
                <c:pt idx="185">
                  <c:v>11</c:v>
                </c:pt>
                <c:pt idx="186">
                  <c:v>11.02</c:v>
                </c:pt>
                <c:pt idx="187">
                  <c:v>11.02</c:v>
                </c:pt>
                <c:pt idx="188">
                  <c:v>11.03</c:v>
                </c:pt>
                <c:pt idx="189">
                  <c:v>11.05</c:v>
                </c:pt>
                <c:pt idx="190">
                  <c:v>11.08</c:v>
                </c:pt>
                <c:pt idx="191">
                  <c:v>11.09</c:v>
                </c:pt>
                <c:pt idx="192">
                  <c:v>11.13</c:v>
                </c:pt>
                <c:pt idx="193">
                  <c:v>11.15</c:v>
                </c:pt>
                <c:pt idx="194">
                  <c:v>11.16</c:v>
                </c:pt>
                <c:pt idx="195">
                  <c:v>11.16</c:v>
                </c:pt>
                <c:pt idx="196">
                  <c:v>11.17</c:v>
                </c:pt>
                <c:pt idx="197">
                  <c:v>11.2</c:v>
                </c:pt>
                <c:pt idx="198">
                  <c:v>11.2</c:v>
                </c:pt>
                <c:pt idx="199">
                  <c:v>11.22</c:v>
                </c:pt>
                <c:pt idx="200">
                  <c:v>11.23</c:v>
                </c:pt>
                <c:pt idx="201">
                  <c:v>11.28</c:v>
                </c:pt>
                <c:pt idx="202">
                  <c:v>11.29</c:v>
                </c:pt>
                <c:pt idx="203">
                  <c:v>11.3</c:v>
                </c:pt>
                <c:pt idx="204">
                  <c:v>11.31</c:v>
                </c:pt>
                <c:pt idx="205">
                  <c:v>11.32</c:v>
                </c:pt>
                <c:pt idx="206">
                  <c:v>11.32</c:v>
                </c:pt>
                <c:pt idx="207">
                  <c:v>11.34</c:v>
                </c:pt>
                <c:pt idx="208">
                  <c:v>11.4</c:v>
                </c:pt>
                <c:pt idx="209">
                  <c:v>11.41</c:v>
                </c:pt>
                <c:pt idx="210">
                  <c:v>11.41</c:v>
                </c:pt>
                <c:pt idx="211">
                  <c:v>11.43</c:v>
                </c:pt>
                <c:pt idx="212">
                  <c:v>11.43</c:v>
                </c:pt>
                <c:pt idx="213">
                  <c:v>11.44</c:v>
                </c:pt>
                <c:pt idx="214">
                  <c:v>11.46</c:v>
                </c:pt>
                <c:pt idx="215">
                  <c:v>11.49</c:v>
                </c:pt>
                <c:pt idx="216">
                  <c:v>11.52</c:v>
                </c:pt>
                <c:pt idx="217">
                  <c:v>11.54</c:v>
                </c:pt>
                <c:pt idx="218">
                  <c:v>11.56</c:v>
                </c:pt>
                <c:pt idx="219">
                  <c:v>11.58</c:v>
                </c:pt>
                <c:pt idx="220">
                  <c:v>11.6</c:v>
                </c:pt>
                <c:pt idx="221">
                  <c:v>11.61</c:v>
                </c:pt>
                <c:pt idx="222">
                  <c:v>11.62</c:v>
                </c:pt>
                <c:pt idx="223">
                  <c:v>11.62</c:v>
                </c:pt>
                <c:pt idx="224">
                  <c:v>11.64</c:v>
                </c:pt>
                <c:pt idx="225">
                  <c:v>11.67</c:v>
                </c:pt>
                <c:pt idx="226">
                  <c:v>11.72</c:v>
                </c:pt>
                <c:pt idx="227">
                  <c:v>11.74</c:v>
                </c:pt>
                <c:pt idx="228">
                  <c:v>11.76</c:v>
                </c:pt>
                <c:pt idx="229">
                  <c:v>11.77</c:v>
                </c:pt>
                <c:pt idx="230">
                  <c:v>11.79</c:v>
                </c:pt>
                <c:pt idx="231">
                  <c:v>11.8</c:v>
                </c:pt>
                <c:pt idx="232">
                  <c:v>11.83</c:v>
                </c:pt>
                <c:pt idx="233">
                  <c:v>11.84</c:v>
                </c:pt>
                <c:pt idx="234">
                  <c:v>11.84</c:v>
                </c:pt>
                <c:pt idx="235">
                  <c:v>11.88</c:v>
                </c:pt>
                <c:pt idx="236">
                  <c:v>11.88</c:v>
                </c:pt>
                <c:pt idx="237">
                  <c:v>11.88</c:v>
                </c:pt>
                <c:pt idx="238">
                  <c:v>11.93</c:v>
                </c:pt>
                <c:pt idx="239">
                  <c:v>11.950000000000006</c:v>
                </c:pt>
                <c:pt idx="240">
                  <c:v>11.96</c:v>
                </c:pt>
                <c:pt idx="241">
                  <c:v>11.97</c:v>
                </c:pt>
                <c:pt idx="242">
                  <c:v>11.97</c:v>
                </c:pt>
                <c:pt idx="243">
                  <c:v>12</c:v>
                </c:pt>
                <c:pt idx="244">
                  <c:v>12.01</c:v>
                </c:pt>
                <c:pt idx="245">
                  <c:v>12.04</c:v>
                </c:pt>
                <c:pt idx="246">
                  <c:v>12.05</c:v>
                </c:pt>
                <c:pt idx="247">
                  <c:v>12.05</c:v>
                </c:pt>
                <c:pt idx="248">
                  <c:v>12.09</c:v>
                </c:pt>
                <c:pt idx="249">
                  <c:v>12.11</c:v>
                </c:pt>
                <c:pt idx="250">
                  <c:v>12.13</c:v>
                </c:pt>
                <c:pt idx="251">
                  <c:v>12.13</c:v>
                </c:pt>
                <c:pt idx="252">
                  <c:v>12.16</c:v>
                </c:pt>
                <c:pt idx="253">
                  <c:v>12.18</c:v>
                </c:pt>
                <c:pt idx="254">
                  <c:v>12.18</c:v>
                </c:pt>
                <c:pt idx="255">
                  <c:v>12.23</c:v>
                </c:pt>
                <c:pt idx="256">
                  <c:v>12.26</c:v>
                </c:pt>
                <c:pt idx="257">
                  <c:v>12.27</c:v>
                </c:pt>
                <c:pt idx="258">
                  <c:v>12.27</c:v>
                </c:pt>
                <c:pt idx="259">
                  <c:v>12.27</c:v>
                </c:pt>
                <c:pt idx="260">
                  <c:v>12.28</c:v>
                </c:pt>
                <c:pt idx="261">
                  <c:v>12.29</c:v>
                </c:pt>
                <c:pt idx="262">
                  <c:v>12.29</c:v>
                </c:pt>
                <c:pt idx="263">
                  <c:v>12.3</c:v>
                </c:pt>
                <c:pt idx="264">
                  <c:v>12.3</c:v>
                </c:pt>
                <c:pt idx="265">
                  <c:v>12.32</c:v>
                </c:pt>
                <c:pt idx="266">
                  <c:v>12.34</c:v>
                </c:pt>
                <c:pt idx="267">
                  <c:v>12.350000000000017</c:v>
                </c:pt>
                <c:pt idx="268">
                  <c:v>12.360000000000017</c:v>
                </c:pt>
                <c:pt idx="269">
                  <c:v>12.360000000000017</c:v>
                </c:pt>
                <c:pt idx="270">
                  <c:v>12.370000000000006</c:v>
                </c:pt>
                <c:pt idx="271">
                  <c:v>12.39</c:v>
                </c:pt>
                <c:pt idx="272">
                  <c:v>12.4</c:v>
                </c:pt>
                <c:pt idx="273">
                  <c:v>12.4</c:v>
                </c:pt>
                <c:pt idx="274">
                  <c:v>12.4</c:v>
                </c:pt>
                <c:pt idx="275">
                  <c:v>12.41</c:v>
                </c:pt>
                <c:pt idx="276">
                  <c:v>12.41</c:v>
                </c:pt>
                <c:pt idx="277">
                  <c:v>12.47</c:v>
                </c:pt>
                <c:pt idx="278">
                  <c:v>12.5</c:v>
                </c:pt>
                <c:pt idx="279">
                  <c:v>12.52</c:v>
                </c:pt>
                <c:pt idx="280">
                  <c:v>12.53</c:v>
                </c:pt>
                <c:pt idx="281">
                  <c:v>12.54</c:v>
                </c:pt>
                <c:pt idx="282">
                  <c:v>12.58</c:v>
                </c:pt>
                <c:pt idx="283">
                  <c:v>12.62</c:v>
                </c:pt>
                <c:pt idx="284">
                  <c:v>12.65</c:v>
                </c:pt>
                <c:pt idx="285">
                  <c:v>12.65</c:v>
                </c:pt>
                <c:pt idx="286">
                  <c:v>12.68</c:v>
                </c:pt>
                <c:pt idx="287">
                  <c:v>12.69</c:v>
                </c:pt>
                <c:pt idx="288">
                  <c:v>12.7</c:v>
                </c:pt>
                <c:pt idx="289">
                  <c:v>12.7</c:v>
                </c:pt>
                <c:pt idx="290">
                  <c:v>12.81</c:v>
                </c:pt>
                <c:pt idx="291">
                  <c:v>12.860000000000017</c:v>
                </c:pt>
                <c:pt idx="292">
                  <c:v>12.860000000000017</c:v>
                </c:pt>
                <c:pt idx="293">
                  <c:v>12.89</c:v>
                </c:pt>
                <c:pt idx="294">
                  <c:v>12.9</c:v>
                </c:pt>
                <c:pt idx="295">
                  <c:v>12.9</c:v>
                </c:pt>
                <c:pt idx="296">
                  <c:v>12.92</c:v>
                </c:pt>
                <c:pt idx="297">
                  <c:v>12.94</c:v>
                </c:pt>
                <c:pt idx="298">
                  <c:v>12.97</c:v>
                </c:pt>
                <c:pt idx="299">
                  <c:v>13.02</c:v>
                </c:pt>
                <c:pt idx="300">
                  <c:v>13.02</c:v>
                </c:pt>
                <c:pt idx="301">
                  <c:v>13.04</c:v>
                </c:pt>
                <c:pt idx="302">
                  <c:v>13.05</c:v>
                </c:pt>
                <c:pt idx="303">
                  <c:v>13.07</c:v>
                </c:pt>
                <c:pt idx="304">
                  <c:v>13.09</c:v>
                </c:pt>
                <c:pt idx="305">
                  <c:v>13.1</c:v>
                </c:pt>
                <c:pt idx="306">
                  <c:v>13.11</c:v>
                </c:pt>
                <c:pt idx="307">
                  <c:v>13.11</c:v>
                </c:pt>
                <c:pt idx="308">
                  <c:v>13.12</c:v>
                </c:pt>
                <c:pt idx="309">
                  <c:v>13.14</c:v>
                </c:pt>
                <c:pt idx="310">
                  <c:v>13.17</c:v>
                </c:pt>
                <c:pt idx="311">
                  <c:v>13.2</c:v>
                </c:pt>
                <c:pt idx="312">
                  <c:v>13.25</c:v>
                </c:pt>
                <c:pt idx="313">
                  <c:v>13.25</c:v>
                </c:pt>
                <c:pt idx="314">
                  <c:v>13.27</c:v>
                </c:pt>
                <c:pt idx="315">
                  <c:v>13.28</c:v>
                </c:pt>
                <c:pt idx="316">
                  <c:v>13.32</c:v>
                </c:pt>
                <c:pt idx="317">
                  <c:v>13.33</c:v>
                </c:pt>
                <c:pt idx="318">
                  <c:v>13.370000000000006</c:v>
                </c:pt>
                <c:pt idx="319">
                  <c:v>13.38</c:v>
                </c:pt>
                <c:pt idx="320">
                  <c:v>13.39</c:v>
                </c:pt>
                <c:pt idx="321">
                  <c:v>13.4</c:v>
                </c:pt>
                <c:pt idx="322">
                  <c:v>13.47</c:v>
                </c:pt>
                <c:pt idx="323">
                  <c:v>13.5</c:v>
                </c:pt>
                <c:pt idx="324">
                  <c:v>13.51</c:v>
                </c:pt>
                <c:pt idx="325">
                  <c:v>13.57</c:v>
                </c:pt>
                <c:pt idx="326">
                  <c:v>13.57</c:v>
                </c:pt>
                <c:pt idx="327">
                  <c:v>13.57</c:v>
                </c:pt>
                <c:pt idx="328">
                  <c:v>13.58</c:v>
                </c:pt>
                <c:pt idx="329">
                  <c:v>13.59</c:v>
                </c:pt>
                <c:pt idx="330">
                  <c:v>13.6</c:v>
                </c:pt>
                <c:pt idx="331">
                  <c:v>13.61</c:v>
                </c:pt>
                <c:pt idx="332">
                  <c:v>13.62</c:v>
                </c:pt>
                <c:pt idx="333">
                  <c:v>13.66</c:v>
                </c:pt>
                <c:pt idx="334">
                  <c:v>13.69</c:v>
                </c:pt>
                <c:pt idx="335">
                  <c:v>13.7</c:v>
                </c:pt>
                <c:pt idx="336">
                  <c:v>13.71</c:v>
                </c:pt>
                <c:pt idx="337">
                  <c:v>13.73</c:v>
                </c:pt>
                <c:pt idx="338">
                  <c:v>13.73</c:v>
                </c:pt>
                <c:pt idx="339">
                  <c:v>13.75</c:v>
                </c:pt>
                <c:pt idx="340">
                  <c:v>13.75</c:v>
                </c:pt>
                <c:pt idx="341">
                  <c:v>13.77</c:v>
                </c:pt>
                <c:pt idx="342">
                  <c:v>13.77</c:v>
                </c:pt>
                <c:pt idx="343">
                  <c:v>13.79</c:v>
                </c:pt>
                <c:pt idx="344">
                  <c:v>13.8</c:v>
                </c:pt>
                <c:pt idx="345">
                  <c:v>13.84</c:v>
                </c:pt>
                <c:pt idx="346">
                  <c:v>13.92</c:v>
                </c:pt>
                <c:pt idx="347">
                  <c:v>13.94</c:v>
                </c:pt>
                <c:pt idx="348">
                  <c:v>14</c:v>
                </c:pt>
                <c:pt idx="349">
                  <c:v>14</c:v>
                </c:pt>
                <c:pt idx="350">
                  <c:v>14.02</c:v>
                </c:pt>
                <c:pt idx="351">
                  <c:v>14.06</c:v>
                </c:pt>
                <c:pt idx="352">
                  <c:v>14.09</c:v>
                </c:pt>
                <c:pt idx="353">
                  <c:v>14.1</c:v>
                </c:pt>
                <c:pt idx="354">
                  <c:v>14.15</c:v>
                </c:pt>
                <c:pt idx="355">
                  <c:v>14.19</c:v>
                </c:pt>
                <c:pt idx="356">
                  <c:v>14.2</c:v>
                </c:pt>
                <c:pt idx="357">
                  <c:v>14.24</c:v>
                </c:pt>
                <c:pt idx="358">
                  <c:v>14.26</c:v>
                </c:pt>
                <c:pt idx="359">
                  <c:v>14.31</c:v>
                </c:pt>
                <c:pt idx="360">
                  <c:v>14.350000000000017</c:v>
                </c:pt>
                <c:pt idx="361">
                  <c:v>14.360000000000017</c:v>
                </c:pt>
                <c:pt idx="362">
                  <c:v>14.4</c:v>
                </c:pt>
                <c:pt idx="363">
                  <c:v>14.42</c:v>
                </c:pt>
                <c:pt idx="364">
                  <c:v>14.47</c:v>
                </c:pt>
                <c:pt idx="365">
                  <c:v>14.51</c:v>
                </c:pt>
                <c:pt idx="366">
                  <c:v>14.56</c:v>
                </c:pt>
                <c:pt idx="367">
                  <c:v>14.6</c:v>
                </c:pt>
                <c:pt idx="368">
                  <c:v>14.6</c:v>
                </c:pt>
                <c:pt idx="369">
                  <c:v>14.6</c:v>
                </c:pt>
                <c:pt idx="370">
                  <c:v>14.61</c:v>
                </c:pt>
                <c:pt idx="371">
                  <c:v>14.61</c:v>
                </c:pt>
                <c:pt idx="372">
                  <c:v>14.67</c:v>
                </c:pt>
                <c:pt idx="373">
                  <c:v>14.67</c:v>
                </c:pt>
                <c:pt idx="374">
                  <c:v>14.68</c:v>
                </c:pt>
                <c:pt idx="375">
                  <c:v>14.68</c:v>
                </c:pt>
                <c:pt idx="376">
                  <c:v>14.7</c:v>
                </c:pt>
                <c:pt idx="377">
                  <c:v>14.7</c:v>
                </c:pt>
                <c:pt idx="378">
                  <c:v>14.73</c:v>
                </c:pt>
                <c:pt idx="379">
                  <c:v>14.73</c:v>
                </c:pt>
                <c:pt idx="380">
                  <c:v>14.76</c:v>
                </c:pt>
                <c:pt idx="381">
                  <c:v>14.8</c:v>
                </c:pt>
                <c:pt idx="382">
                  <c:v>14.82</c:v>
                </c:pt>
                <c:pt idx="383">
                  <c:v>14.88</c:v>
                </c:pt>
                <c:pt idx="384">
                  <c:v>14.9</c:v>
                </c:pt>
                <c:pt idx="385">
                  <c:v>14.9</c:v>
                </c:pt>
                <c:pt idx="386">
                  <c:v>14.93</c:v>
                </c:pt>
                <c:pt idx="387">
                  <c:v>14.94</c:v>
                </c:pt>
                <c:pt idx="388">
                  <c:v>14.950000000000006</c:v>
                </c:pt>
                <c:pt idx="389">
                  <c:v>14.97</c:v>
                </c:pt>
                <c:pt idx="390">
                  <c:v>14.99</c:v>
                </c:pt>
                <c:pt idx="391">
                  <c:v>15.03</c:v>
                </c:pt>
                <c:pt idx="392">
                  <c:v>15.03</c:v>
                </c:pt>
                <c:pt idx="393">
                  <c:v>15.03</c:v>
                </c:pt>
                <c:pt idx="394">
                  <c:v>15.03</c:v>
                </c:pt>
                <c:pt idx="395">
                  <c:v>15.04</c:v>
                </c:pt>
                <c:pt idx="396">
                  <c:v>15.1</c:v>
                </c:pt>
                <c:pt idx="397">
                  <c:v>15.16</c:v>
                </c:pt>
                <c:pt idx="398">
                  <c:v>15.18</c:v>
                </c:pt>
                <c:pt idx="399">
                  <c:v>15.19</c:v>
                </c:pt>
                <c:pt idx="400">
                  <c:v>15.2</c:v>
                </c:pt>
                <c:pt idx="401">
                  <c:v>15.2</c:v>
                </c:pt>
                <c:pt idx="402">
                  <c:v>15.25</c:v>
                </c:pt>
                <c:pt idx="403">
                  <c:v>15.3</c:v>
                </c:pt>
                <c:pt idx="404">
                  <c:v>15.360000000000017</c:v>
                </c:pt>
                <c:pt idx="405">
                  <c:v>15.360000000000017</c:v>
                </c:pt>
                <c:pt idx="406">
                  <c:v>15.4</c:v>
                </c:pt>
                <c:pt idx="407">
                  <c:v>15.41</c:v>
                </c:pt>
                <c:pt idx="408">
                  <c:v>15.42</c:v>
                </c:pt>
                <c:pt idx="409">
                  <c:v>15.44</c:v>
                </c:pt>
                <c:pt idx="410">
                  <c:v>15.44</c:v>
                </c:pt>
                <c:pt idx="411">
                  <c:v>15.44</c:v>
                </c:pt>
                <c:pt idx="412">
                  <c:v>15.47</c:v>
                </c:pt>
                <c:pt idx="413">
                  <c:v>15.47</c:v>
                </c:pt>
                <c:pt idx="414">
                  <c:v>15.52</c:v>
                </c:pt>
                <c:pt idx="415">
                  <c:v>15.53</c:v>
                </c:pt>
                <c:pt idx="416">
                  <c:v>15.54</c:v>
                </c:pt>
                <c:pt idx="417">
                  <c:v>15.58</c:v>
                </c:pt>
                <c:pt idx="418">
                  <c:v>15.6</c:v>
                </c:pt>
                <c:pt idx="419">
                  <c:v>15.6</c:v>
                </c:pt>
                <c:pt idx="420">
                  <c:v>15.61</c:v>
                </c:pt>
                <c:pt idx="421">
                  <c:v>15.63</c:v>
                </c:pt>
                <c:pt idx="422">
                  <c:v>15.63</c:v>
                </c:pt>
                <c:pt idx="423">
                  <c:v>15.64</c:v>
                </c:pt>
                <c:pt idx="424">
                  <c:v>15.65</c:v>
                </c:pt>
                <c:pt idx="425">
                  <c:v>15.69</c:v>
                </c:pt>
                <c:pt idx="426">
                  <c:v>15.69</c:v>
                </c:pt>
                <c:pt idx="427">
                  <c:v>15.71</c:v>
                </c:pt>
                <c:pt idx="428">
                  <c:v>15.75</c:v>
                </c:pt>
                <c:pt idx="429">
                  <c:v>15.78</c:v>
                </c:pt>
                <c:pt idx="430">
                  <c:v>15.79</c:v>
                </c:pt>
                <c:pt idx="431">
                  <c:v>15.8</c:v>
                </c:pt>
                <c:pt idx="432">
                  <c:v>15.8</c:v>
                </c:pt>
                <c:pt idx="433">
                  <c:v>15.81</c:v>
                </c:pt>
                <c:pt idx="434">
                  <c:v>15.81</c:v>
                </c:pt>
                <c:pt idx="435">
                  <c:v>15.81</c:v>
                </c:pt>
                <c:pt idx="436">
                  <c:v>15.83</c:v>
                </c:pt>
                <c:pt idx="437">
                  <c:v>15.9</c:v>
                </c:pt>
                <c:pt idx="438">
                  <c:v>15.9</c:v>
                </c:pt>
                <c:pt idx="439">
                  <c:v>15.94</c:v>
                </c:pt>
                <c:pt idx="440">
                  <c:v>15.950000000000006</c:v>
                </c:pt>
                <c:pt idx="441">
                  <c:v>15.98</c:v>
                </c:pt>
                <c:pt idx="442">
                  <c:v>15.99</c:v>
                </c:pt>
                <c:pt idx="443">
                  <c:v>16</c:v>
                </c:pt>
                <c:pt idx="444">
                  <c:v>16</c:v>
                </c:pt>
                <c:pt idx="445">
                  <c:v>16.010000000000005</c:v>
                </c:pt>
                <c:pt idx="446">
                  <c:v>16.03</c:v>
                </c:pt>
                <c:pt idx="447">
                  <c:v>16.04</c:v>
                </c:pt>
                <c:pt idx="448">
                  <c:v>16.059999999999999</c:v>
                </c:pt>
                <c:pt idx="449">
                  <c:v>16.100000000000001</c:v>
                </c:pt>
                <c:pt idx="450">
                  <c:v>16.149999999999999</c:v>
                </c:pt>
                <c:pt idx="451">
                  <c:v>16.170000000000005</c:v>
                </c:pt>
                <c:pt idx="452">
                  <c:v>16.190000000000001</c:v>
                </c:pt>
                <c:pt idx="453">
                  <c:v>16.21</c:v>
                </c:pt>
                <c:pt idx="454">
                  <c:v>16.22</c:v>
                </c:pt>
                <c:pt idx="455">
                  <c:v>16.23</c:v>
                </c:pt>
                <c:pt idx="456">
                  <c:v>16.260000000000002</c:v>
                </c:pt>
                <c:pt idx="457">
                  <c:v>16.39</c:v>
                </c:pt>
                <c:pt idx="458">
                  <c:v>16.39</c:v>
                </c:pt>
                <c:pt idx="459">
                  <c:v>16.399999999999999</c:v>
                </c:pt>
                <c:pt idx="460">
                  <c:v>16.420000000000002</c:v>
                </c:pt>
                <c:pt idx="461">
                  <c:v>16.420000000000002</c:v>
                </c:pt>
                <c:pt idx="462">
                  <c:v>16.43</c:v>
                </c:pt>
                <c:pt idx="463">
                  <c:v>16.439999999999987</c:v>
                </c:pt>
                <c:pt idx="464">
                  <c:v>16.5</c:v>
                </c:pt>
                <c:pt idx="465">
                  <c:v>16.5</c:v>
                </c:pt>
                <c:pt idx="466">
                  <c:v>16.54</c:v>
                </c:pt>
                <c:pt idx="467">
                  <c:v>16.559999999999999</c:v>
                </c:pt>
                <c:pt idx="468">
                  <c:v>16.59</c:v>
                </c:pt>
                <c:pt idx="469">
                  <c:v>16.62</c:v>
                </c:pt>
                <c:pt idx="470">
                  <c:v>16.630000000000031</c:v>
                </c:pt>
                <c:pt idx="471">
                  <c:v>16.649999999999999</c:v>
                </c:pt>
                <c:pt idx="472">
                  <c:v>16.66</c:v>
                </c:pt>
                <c:pt idx="473">
                  <c:v>16.66</c:v>
                </c:pt>
                <c:pt idx="474">
                  <c:v>16.670000000000005</c:v>
                </c:pt>
                <c:pt idx="475">
                  <c:v>16.68</c:v>
                </c:pt>
                <c:pt idx="476">
                  <c:v>16.7</c:v>
                </c:pt>
                <c:pt idx="477">
                  <c:v>16.71</c:v>
                </c:pt>
                <c:pt idx="478">
                  <c:v>16.72</c:v>
                </c:pt>
                <c:pt idx="479">
                  <c:v>16.79</c:v>
                </c:pt>
                <c:pt idx="480">
                  <c:v>16.8</c:v>
                </c:pt>
                <c:pt idx="481">
                  <c:v>16.8</c:v>
                </c:pt>
                <c:pt idx="482">
                  <c:v>16.8</c:v>
                </c:pt>
                <c:pt idx="483">
                  <c:v>16.8</c:v>
                </c:pt>
                <c:pt idx="484">
                  <c:v>16.809999999999999</c:v>
                </c:pt>
                <c:pt idx="485">
                  <c:v>16.829999999999988</c:v>
                </c:pt>
                <c:pt idx="486">
                  <c:v>16.84</c:v>
                </c:pt>
                <c:pt idx="487">
                  <c:v>16.86</c:v>
                </c:pt>
                <c:pt idx="488">
                  <c:v>16.87</c:v>
                </c:pt>
                <c:pt idx="489">
                  <c:v>16.88</c:v>
                </c:pt>
                <c:pt idx="490">
                  <c:v>16.88</c:v>
                </c:pt>
                <c:pt idx="491">
                  <c:v>16.89</c:v>
                </c:pt>
                <c:pt idx="492">
                  <c:v>16.899999999999999</c:v>
                </c:pt>
                <c:pt idx="493">
                  <c:v>16.939999999999987</c:v>
                </c:pt>
                <c:pt idx="494">
                  <c:v>16.959999999999987</c:v>
                </c:pt>
                <c:pt idx="495">
                  <c:v>16.989999999999956</c:v>
                </c:pt>
                <c:pt idx="496">
                  <c:v>16.989999999999956</c:v>
                </c:pt>
                <c:pt idx="497">
                  <c:v>17.02</c:v>
                </c:pt>
                <c:pt idx="498">
                  <c:v>17.02</c:v>
                </c:pt>
                <c:pt idx="499">
                  <c:v>17.03</c:v>
                </c:pt>
                <c:pt idx="500">
                  <c:v>17.03</c:v>
                </c:pt>
                <c:pt idx="501">
                  <c:v>17.05</c:v>
                </c:pt>
                <c:pt idx="502">
                  <c:v>17.05</c:v>
                </c:pt>
                <c:pt idx="503">
                  <c:v>17.059999999999999</c:v>
                </c:pt>
                <c:pt idx="504">
                  <c:v>17.07</c:v>
                </c:pt>
                <c:pt idx="505">
                  <c:v>17.190000000000001</c:v>
                </c:pt>
                <c:pt idx="506">
                  <c:v>17.190000000000001</c:v>
                </c:pt>
                <c:pt idx="507">
                  <c:v>17.2</c:v>
                </c:pt>
                <c:pt idx="508">
                  <c:v>17.2</c:v>
                </c:pt>
                <c:pt idx="509">
                  <c:v>17.21</c:v>
                </c:pt>
                <c:pt idx="510">
                  <c:v>17.21</c:v>
                </c:pt>
                <c:pt idx="511">
                  <c:v>17.23</c:v>
                </c:pt>
                <c:pt idx="512">
                  <c:v>17.239999999999988</c:v>
                </c:pt>
                <c:pt idx="513">
                  <c:v>17.279999999999987</c:v>
                </c:pt>
                <c:pt idx="514">
                  <c:v>17.309999999999999</c:v>
                </c:pt>
                <c:pt idx="515">
                  <c:v>17.309999999999999</c:v>
                </c:pt>
                <c:pt idx="516">
                  <c:v>17.329999999999988</c:v>
                </c:pt>
                <c:pt idx="517">
                  <c:v>17.39</c:v>
                </c:pt>
                <c:pt idx="518">
                  <c:v>17.420000000000002</c:v>
                </c:pt>
                <c:pt idx="519">
                  <c:v>17.439999999999987</c:v>
                </c:pt>
                <c:pt idx="520">
                  <c:v>17.439999999999987</c:v>
                </c:pt>
                <c:pt idx="521">
                  <c:v>17.45</c:v>
                </c:pt>
                <c:pt idx="522">
                  <c:v>17.510000000000005</c:v>
                </c:pt>
                <c:pt idx="523">
                  <c:v>17.54</c:v>
                </c:pt>
                <c:pt idx="524">
                  <c:v>17.54</c:v>
                </c:pt>
                <c:pt idx="525">
                  <c:v>17.579999999999988</c:v>
                </c:pt>
                <c:pt idx="526">
                  <c:v>17.579999999999988</c:v>
                </c:pt>
                <c:pt idx="527">
                  <c:v>17.600000000000001</c:v>
                </c:pt>
                <c:pt idx="528">
                  <c:v>17.600000000000001</c:v>
                </c:pt>
                <c:pt idx="529">
                  <c:v>17.610000000000031</c:v>
                </c:pt>
                <c:pt idx="530">
                  <c:v>17.62</c:v>
                </c:pt>
                <c:pt idx="531">
                  <c:v>17.64</c:v>
                </c:pt>
                <c:pt idx="532">
                  <c:v>17.649999999999999</c:v>
                </c:pt>
                <c:pt idx="533">
                  <c:v>17.66</c:v>
                </c:pt>
                <c:pt idx="534">
                  <c:v>17.670000000000005</c:v>
                </c:pt>
                <c:pt idx="535">
                  <c:v>17.75</c:v>
                </c:pt>
                <c:pt idx="536">
                  <c:v>17.760000000000002</c:v>
                </c:pt>
                <c:pt idx="537">
                  <c:v>17.77</c:v>
                </c:pt>
                <c:pt idx="538">
                  <c:v>17.779999999999987</c:v>
                </c:pt>
                <c:pt idx="539">
                  <c:v>17.79</c:v>
                </c:pt>
                <c:pt idx="540">
                  <c:v>17.8</c:v>
                </c:pt>
                <c:pt idx="541">
                  <c:v>17.809999999999999</c:v>
                </c:pt>
                <c:pt idx="542">
                  <c:v>17.87</c:v>
                </c:pt>
                <c:pt idx="543">
                  <c:v>17.88</c:v>
                </c:pt>
                <c:pt idx="544">
                  <c:v>17.89</c:v>
                </c:pt>
                <c:pt idx="545">
                  <c:v>17.899999999999999</c:v>
                </c:pt>
                <c:pt idx="546">
                  <c:v>17.899999999999999</c:v>
                </c:pt>
                <c:pt idx="547">
                  <c:v>17.899999999999999</c:v>
                </c:pt>
                <c:pt idx="548">
                  <c:v>17.93</c:v>
                </c:pt>
                <c:pt idx="549">
                  <c:v>17.97</c:v>
                </c:pt>
                <c:pt idx="550">
                  <c:v>17.989999999999956</c:v>
                </c:pt>
                <c:pt idx="551">
                  <c:v>18</c:v>
                </c:pt>
                <c:pt idx="552">
                  <c:v>18</c:v>
                </c:pt>
                <c:pt idx="553">
                  <c:v>18.04</c:v>
                </c:pt>
                <c:pt idx="554">
                  <c:v>18.05</c:v>
                </c:pt>
                <c:pt idx="555">
                  <c:v>18.05</c:v>
                </c:pt>
                <c:pt idx="556">
                  <c:v>18.079999999999988</c:v>
                </c:pt>
                <c:pt idx="557">
                  <c:v>18.100000000000001</c:v>
                </c:pt>
                <c:pt idx="558">
                  <c:v>18.100000000000001</c:v>
                </c:pt>
                <c:pt idx="559">
                  <c:v>18.110000000000031</c:v>
                </c:pt>
                <c:pt idx="560">
                  <c:v>18.14</c:v>
                </c:pt>
                <c:pt idx="561">
                  <c:v>18.149999999999999</c:v>
                </c:pt>
                <c:pt idx="562">
                  <c:v>18.18</c:v>
                </c:pt>
                <c:pt idx="563">
                  <c:v>18.190000000000001</c:v>
                </c:pt>
                <c:pt idx="564">
                  <c:v>18.2</c:v>
                </c:pt>
                <c:pt idx="565">
                  <c:v>18.2</c:v>
                </c:pt>
                <c:pt idx="566">
                  <c:v>18.2</c:v>
                </c:pt>
                <c:pt idx="567">
                  <c:v>18.2</c:v>
                </c:pt>
                <c:pt idx="568">
                  <c:v>18.239999999999988</c:v>
                </c:pt>
                <c:pt idx="569">
                  <c:v>18.279999999999987</c:v>
                </c:pt>
                <c:pt idx="570">
                  <c:v>18.279999999999987</c:v>
                </c:pt>
                <c:pt idx="571">
                  <c:v>18.3</c:v>
                </c:pt>
                <c:pt idx="572">
                  <c:v>18.3</c:v>
                </c:pt>
                <c:pt idx="573">
                  <c:v>18.34</c:v>
                </c:pt>
                <c:pt idx="574">
                  <c:v>18.36</c:v>
                </c:pt>
                <c:pt idx="575">
                  <c:v>18.37</c:v>
                </c:pt>
                <c:pt idx="576">
                  <c:v>18.39</c:v>
                </c:pt>
                <c:pt idx="577">
                  <c:v>18.39</c:v>
                </c:pt>
                <c:pt idx="578">
                  <c:v>18.399999999999999</c:v>
                </c:pt>
                <c:pt idx="579">
                  <c:v>18.399999999999999</c:v>
                </c:pt>
                <c:pt idx="580">
                  <c:v>18.43</c:v>
                </c:pt>
                <c:pt idx="581">
                  <c:v>18.43</c:v>
                </c:pt>
                <c:pt idx="582">
                  <c:v>18.45</c:v>
                </c:pt>
                <c:pt idx="583">
                  <c:v>18.45</c:v>
                </c:pt>
                <c:pt idx="584">
                  <c:v>18.459999999999987</c:v>
                </c:pt>
                <c:pt idx="585">
                  <c:v>18.479999999999986</c:v>
                </c:pt>
                <c:pt idx="586">
                  <c:v>18.489999999999956</c:v>
                </c:pt>
                <c:pt idx="587">
                  <c:v>18.5</c:v>
                </c:pt>
                <c:pt idx="588">
                  <c:v>18.52</c:v>
                </c:pt>
                <c:pt idx="589">
                  <c:v>18.52</c:v>
                </c:pt>
                <c:pt idx="590">
                  <c:v>18.559999999999999</c:v>
                </c:pt>
                <c:pt idx="591">
                  <c:v>18.559999999999999</c:v>
                </c:pt>
                <c:pt idx="592">
                  <c:v>18.579999999999988</c:v>
                </c:pt>
                <c:pt idx="593">
                  <c:v>18.600000000000001</c:v>
                </c:pt>
                <c:pt idx="594">
                  <c:v>18.600000000000001</c:v>
                </c:pt>
                <c:pt idx="595">
                  <c:v>18.630000000000031</c:v>
                </c:pt>
                <c:pt idx="596">
                  <c:v>18.66</c:v>
                </c:pt>
                <c:pt idx="597">
                  <c:v>18.670000000000005</c:v>
                </c:pt>
                <c:pt idx="598">
                  <c:v>18.7</c:v>
                </c:pt>
                <c:pt idx="599">
                  <c:v>18.7</c:v>
                </c:pt>
                <c:pt idx="600">
                  <c:v>18.7</c:v>
                </c:pt>
                <c:pt idx="601">
                  <c:v>18.71</c:v>
                </c:pt>
                <c:pt idx="602">
                  <c:v>18.71</c:v>
                </c:pt>
                <c:pt idx="603">
                  <c:v>18.73</c:v>
                </c:pt>
                <c:pt idx="604">
                  <c:v>18.779999999999987</c:v>
                </c:pt>
                <c:pt idx="605">
                  <c:v>18.779999999999987</c:v>
                </c:pt>
                <c:pt idx="606">
                  <c:v>18.8</c:v>
                </c:pt>
                <c:pt idx="607">
                  <c:v>18.8</c:v>
                </c:pt>
                <c:pt idx="608">
                  <c:v>18.809999999999999</c:v>
                </c:pt>
                <c:pt idx="609">
                  <c:v>18.91</c:v>
                </c:pt>
                <c:pt idx="610">
                  <c:v>18.91</c:v>
                </c:pt>
                <c:pt idx="611">
                  <c:v>18.93</c:v>
                </c:pt>
                <c:pt idx="612">
                  <c:v>18.939999999999987</c:v>
                </c:pt>
                <c:pt idx="613">
                  <c:v>18.959999999999987</c:v>
                </c:pt>
                <c:pt idx="614">
                  <c:v>18.979999999999986</c:v>
                </c:pt>
                <c:pt idx="615">
                  <c:v>19</c:v>
                </c:pt>
                <c:pt idx="616">
                  <c:v>19</c:v>
                </c:pt>
                <c:pt idx="617">
                  <c:v>19</c:v>
                </c:pt>
                <c:pt idx="618">
                  <c:v>19.02</c:v>
                </c:pt>
                <c:pt idx="619">
                  <c:v>19.03</c:v>
                </c:pt>
                <c:pt idx="620">
                  <c:v>19.04</c:v>
                </c:pt>
                <c:pt idx="621">
                  <c:v>19.059999999999999</c:v>
                </c:pt>
                <c:pt idx="622">
                  <c:v>19.07</c:v>
                </c:pt>
                <c:pt idx="623">
                  <c:v>19.09</c:v>
                </c:pt>
                <c:pt idx="624">
                  <c:v>19.09</c:v>
                </c:pt>
                <c:pt idx="625">
                  <c:v>19.100000000000001</c:v>
                </c:pt>
                <c:pt idx="626">
                  <c:v>19.100000000000001</c:v>
                </c:pt>
                <c:pt idx="627">
                  <c:v>19.100000000000001</c:v>
                </c:pt>
                <c:pt idx="628">
                  <c:v>19.110000000000031</c:v>
                </c:pt>
                <c:pt idx="629">
                  <c:v>19.130000000000031</c:v>
                </c:pt>
                <c:pt idx="630">
                  <c:v>19.149999999999999</c:v>
                </c:pt>
                <c:pt idx="631">
                  <c:v>19.170000000000005</c:v>
                </c:pt>
                <c:pt idx="632">
                  <c:v>19.18</c:v>
                </c:pt>
                <c:pt idx="633">
                  <c:v>19.190000000000001</c:v>
                </c:pt>
                <c:pt idx="634">
                  <c:v>19.2</c:v>
                </c:pt>
                <c:pt idx="635">
                  <c:v>19.239999999999988</c:v>
                </c:pt>
                <c:pt idx="636">
                  <c:v>19.279999999999987</c:v>
                </c:pt>
                <c:pt idx="637">
                  <c:v>19.279999999999987</c:v>
                </c:pt>
                <c:pt idx="638">
                  <c:v>19.29</c:v>
                </c:pt>
                <c:pt idx="639">
                  <c:v>19.32</c:v>
                </c:pt>
                <c:pt idx="640">
                  <c:v>19.32</c:v>
                </c:pt>
                <c:pt idx="641">
                  <c:v>19.34</c:v>
                </c:pt>
                <c:pt idx="642">
                  <c:v>19.350000000000001</c:v>
                </c:pt>
                <c:pt idx="643">
                  <c:v>19.36</c:v>
                </c:pt>
                <c:pt idx="644">
                  <c:v>19.37</c:v>
                </c:pt>
                <c:pt idx="645">
                  <c:v>19.399999999999999</c:v>
                </c:pt>
                <c:pt idx="646">
                  <c:v>19.43</c:v>
                </c:pt>
                <c:pt idx="647">
                  <c:v>19.510000000000005</c:v>
                </c:pt>
                <c:pt idx="648">
                  <c:v>19.55</c:v>
                </c:pt>
                <c:pt idx="649">
                  <c:v>19.59</c:v>
                </c:pt>
                <c:pt idx="650">
                  <c:v>19.600000000000001</c:v>
                </c:pt>
                <c:pt idx="651">
                  <c:v>19.62</c:v>
                </c:pt>
                <c:pt idx="652">
                  <c:v>19.649999999999999</c:v>
                </c:pt>
                <c:pt idx="653">
                  <c:v>19.670000000000005</c:v>
                </c:pt>
                <c:pt idx="654">
                  <c:v>19.7</c:v>
                </c:pt>
                <c:pt idx="655">
                  <c:v>19.739999999999988</c:v>
                </c:pt>
                <c:pt idx="656">
                  <c:v>19.75</c:v>
                </c:pt>
                <c:pt idx="657">
                  <c:v>19.75</c:v>
                </c:pt>
                <c:pt idx="658">
                  <c:v>19.760000000000002</c:v>
                </c:pt>
                <c:pt idx="659">
                  <c:v>19.77</c:v>
                </c:pt>
                <c:pt idx="660">
                  <c:v>19.79</c:v>
                </c:pt>
                <c:pt idx="661">
                  <c:v>19.79</c:v>
                </c:pt>
                <c:pt idx="662">
                  <c:v>19.8</c:v>
                </c:pt>
                <c:pt idx="663">
                  <c:v>19.82</c:v>
                </c:pt>
                <c:pt idx="664">
                  <c:v>19.850000000000001</c:v>
                </c:pt>
                <c:pt idx="665">
                  <c:v>19.850000000000001</c:v>
                </c:pt>
                <c:pt idx="666">
                  <c:v>19.88</c:v>
                </c:pt>
                <c:pt idx="667">
                  <c:v>19.91</c:v>
                </c:pt>
                <c:pt idx="668">
                  <c:v>19.920000000000002</c:v>
                </c:pt>
                <c:pt idx="669">
                  <c:v>19.920000000000002</c:v>
                </c:pt>
                <c:pt idx="670">
                  <c:v>19.939999999999987</c:v>
                </c:pt>
                <c:pt idx="671">
                  <c:v>19.959999999999987</c:v>
                </c:pt>
                <c:pt idx="672">
                  <c:v>19.959999999999987</c:v>
                </c:pt>
                <c:pt idx="673">
                  <c:v>19.97</c:v>
                </c:pt>
                <c:pt idx="674">
                  <c:v>19.97</c:v>
                </c:pt>
                <c:pt idx="675">
                  <c:v>20</c:v>
                </c:pt>
                <c:pt idx="676">
                  <c:v>20</c:v>
                </c:pt>
                <c:pt idx="677">
                  <c:v>20.03</c:v>
                </c:pt>
                <c:pt idx="678">
                  <c:v>20.079999999999988</c:v>
                </c:pt>
                <c:pt idx="679">
                  <c:v>20.110000000000031</c:v>
                </c:pt>
                <c:pt idx="680">
                  <c:v>20.12</c:v>
                </c:pt>
                <c:pt idx="681">
                  <c:v>20.12</c:v>
                </c:pt>
                <c:pt idx="682">
                  <c:v>20.14</c:v>
                </c:pt>
                <c:pt idx="683">
                  <c:v>20.16</c:v>
                </c:pt>
                <c:pt idx="684">
                  <c:v>20.18</c:v>
                </c:pt>
                <c:pt idx="685">
                  <c:v>20.18</c:v>
                </c:pt>
                <c:pt idx="686">
                  <c:v>20.18</c:v>
                </c:pt>
                <c:pt idx="687">
                  <c:v>20.190000000000001</c:v>
                </c:pt>
                <c:pt idx="688">
                  <c:v>20.2</c:v>
                </c:pt>
                <c:pt idx="689">
                  <c:v>20.2</c:v>
                </c:pt>
                <c:pt idx="690">
                  <c:v>20.27</c:v>
                </c:pt>
                <c:pt idx="691">
                  <c:v>20.32</c:v>
                </c:pt>
                <c:pt idx="692">
                  <c:v>20.36</c:v>
                </c:pt>
                <c:pt idx="693">
                  <c:v>20.36</c:v>
                </c:pt>
                <c:pt idx="694">
                  <c:v>20.38</c:v>
                </c:pt>
                <c:pt idx="695">
                  <c:v>20.39</c:v>
                </c:pt>
                <c:pt idx="696">
                  <c:v>20.41</c:v>
                </c:pt>
                <c:pt idx="697">
                  <c:v>20.420000000000002</c:v>
                </c:pt>
                <c:pt idx="698">
                  <c:v>20.439999999999987</c:v>
                </c:pt>
                <c:pt idx="699">
                  <c:v>20.45</c:v>
                </c:pt>
                <c:pt idx="700">
                  <c:v>20.49</c:v>
                </c:pt>
                <c:pt idx="701">
                  <c:v>20.49</c:v>
                </c:pt>
                <c:pt idx="702">
                  <c:v>20.5</c:v>
                </c:pt>
                <c:pt idx="703">
                  <c:v>20.52</c:v>
                </c:pt>
                <c:pt idx="704">
                  <c:v>20.53</c:v>
                </c:pt>
                <c:pt idx="705">
                  <c:v>20.53</c:v>
                </c:pt>
                <c:pt idx="706">
                  <c:v>20.54</c:v>
                </c:pt>
                <c:pt idx="707">
                  <c:v>20.55</c:v>
                </c:pt>
                <c:pt idx="708">
                  <c:v>20.57</c:v>
                </c:pt>
                <c:pt idx="709">
                  <c:v>20.59</c:v>
                </c:pt>
                <c:pt idx="710">
                  <c:v>20.610000000000031</c:v>
                </c:pt>
                <c:pt idx="711">
                  <c:v>20.62</c:v>
                </c:pt>
                <c:pt idx="712">
                  <c:v>20.62</c:v>
                </c:pt>
                <c:pt idx="713">
                  <c:v>20.650000000000031</c:v>
                </c:pt>
                <c:pt idx="714">
                  <c:v>20.68</c:v>
                </c:pt>
                <c:pt idx="715">
                  <c:v>20.68</c:v>
                </c:pt>
                <c:pt idx="716">
                  <c:v>20.7</c:v>
                </c:pt>
                <c:pt idx="717">
                  <c:v>20.7</c:v>
                </c:pt>
                <c:pt idx="718">
                  <c:v>20.73</c:v>
                </c:pt>
                <c:pt idx="719">
                  <c:v>20.74</c:v>
                </c:pt>
                <c:pt idx="720">
                  <c:v>20.77</c:v>
                </c:pt>
                <c:pt idx="721">
                  <c:v>20.779999999999987</c:v>
                </c:pt>
                <c:pt idx="722">
                  <c:v>20.8</c:v>
                </c:pt>
                <c:pt idx="723">
                  <c:v>20.8</c:v>
                </c:pt>
                <c:pt idx="724">
                  <c:v>20.8</c:v>
                </c:pt>
                <c:pt idx="725">
                  <c:v>20.810000000000031</c:v>
                </c:pt>
                <c:pt idx="726">
                  <c:v>20.830000000000005</c:v>
                </c:pt>
                <c:pt idx="727">
                  <c:v>20.84</c:v>
                </c:pt>
                <c:pt idx="728">
                  <c:v>20.86</c:v>
                </c:pt>
                <c:pt idx="729">
                  <c:v>20.87</c:v>
                </c:pt>
                <c:pt idx="730">
                  <c:v>20.88</c:v>
                </c:pt>
                <c:pt idx="731">
                  <c:v>20.88</c:v>
                </c:pt>
                <c:pt idx="732">
                  <c:v>20.93</c:v>
                </c:pt>
                <c:pt idx="733">
                  <c:v>20.93</c:v>
                </c:pt>
                <c:pt idx="734">
                  <c:v>20.93</c:v>
                </c:pt>
                <c:pt idx="735">
                  <c:v>20.979999999999986</c:v>
                </c:pt>
                <c:pt idx="736">
                  <c:v>20.99</c:v>
                </c:pt>
                <c:pt idx="737">
                  <c:v>21</c:v>
                </c:pt>
                <c:pt idx="738">
                  <c:v>21</c:v>
                </c:pt>
                <c:pt idx="739">
                  <c:v>21</c:v>
                </c:pt>
                <c:pt idx="740">
                  <c:v>21.01</c:v>
                </c:pt>
                <c:pt idx="741">
                  <c:v>21.02</c:v>
                </c:pt>
                <c:pt idx="742">
                  <c:v>21.02</c:v>
                </c:pt>
                <c:pt idx="743">
                  <c:v>21.05</c:v>
                </c:pt>
                <c:pt idx="744">
                  <c:v>21.05</c:v>
                </c:pt>
                <c:pt idx="745">
                  <c:v>21.07</c:v>
                </c:pt>
                <c:pt idx="746">
                  <c:v>21.08</c:v>
                </c:pt>
                <c:pt idx="747">
                  <c:v>21.09</c:v>
                </c:pt>
                <c:pt idx="748">
                  <c:v>21.1</c:v>
                </c:pt>
                <c:pt idx="749">
                  <c:v>21.110000000000031</c:v>
                </c:pt>
                <c:pt idx="750">
                  <c:v>21.12</c:v>
                </c:pt>
                <c:pt idx="751">
                  <c:v>21.12</c:v>
                </c:pt>
                <c:pt idx="752">
                  <c:v>21.14</c:v>
                </c:pt>
                <c:pt idx="753">
                  <c:v>21.22</c:v>
                </c:pt>
                <c:pt idx="754">
                  <c:v>21.24</c:v>
                </c:pt>
                <c:pt idx="755">
                  <c:v>21.259999999999987</c:v>
                </c:pt>
                <c:pt idx="756">
                  <c:v>21.259999999999987</c:v>
                </c:pt>
                <c:pt idx="757">
                  <c:v>21.27</c:v>
                </c:pt>
                <c:pt idx="758">
                  <c:v>21.279999999999987</c:v>
                </c:pt>
                <c:pt idx="759">
                  <c:v>21.29</c:v>
                </c:pt>
                <c:pt idx="760">
                  <c:v>21.3</c:v>
                </c:pt>
                <c:pt idx="761">
                  <c:v>21.3</c:v>
                </c:pt>
                <c:pt idx="762">
                  <c:v>21.32</c:v>
                </c:pt>
                <c:pt idx="763">
                  <c:v>21.32</c:v>
                </c:pt>
                <c:pt idx="764">
                  <c:v>21.330000000000005</c:v>
                </c:pt>
                <c:pt idx="765">
                  <c:v>21.36</c:v>
                </c:pt>
                <c:pt idx="766">
                  <c:v>21.36</c:v>
                </c:pt>
                <c:pt idx="767">
                  <c:v>21.4</c:v>
                </c:pt>
                <c:pt idx="768">
                  <c:v>21.41</c:v>
                </c:pt>
                <c:pt idx="769">
                  <c:v>21.43</c:v>
                </c:pt>
                <c:pt idx="770">
                  <c:v>21.45</c:v>
                </c:pt>
                <c:pt idx="771">
                  <c:v>21.49</c:v>
                </c:pt>
                <c:pt idx="772">
                  <c:v>21.49</c:v>
                </c:pt>
                <c:pt idx="773">
                  <c:v>21.5</c:v>
                </c:pt>
                <c:pt idx="774">
                  <c:v>21.51</c:v>
                </c:pt>
                <c:pt idx="775">
                  <c:v>21.51</c:v>
                </c:pt>
                <c:pt idx="776">
                  <c:v>21.52</c:v>
                </c:pt>
                <c:pt idx="777">
                  <c:v>21.52</c:v>
                </c:pt>
                <c:pt idx="778">
                  <c:v>21.56</c:v>
                </c:pt>
                <c:pt idx="779">
                  <c:v>21.59</c:v>
                </c:pt>
                <c:pt idx="780">
                  <c:v>21.6</c:v>
                </c:pt>
                <c:pt idx="781">
                  <c:v>21.6</c:v>
                </c:pt>
                <c:pt idx="782">
                  <c:v>21.610000000000031</c:v>
                </c:pt>
                <c:pt idx="783">
                  <c:v>21.62</c:v>
                </c:pt>
                <c:pt idx="784">
                  <c:v>21.650000000000031</c:v>
                </c:pt>
                <c:pt idx="785">
                  <c:v>21.7</c:v>
                </c:pt>
                <c:pt idx="786">
                  <c:v>21.71</c:v>
                </c:pt>
                <c:pt idx="787">
                  <c:v>21.71</c:v>
                </c:pt>
                <c:pt idx="788">
                  <c:v>21.77</c:v>
                </c:pt>
                <c:pt idx="789">
                  <c:v>21.779999999999987</c:v>
                </c:pt>
                <c:pt idx="790">
                  <c:v>21.810000000000031</c:v>
                </c:pt>
                <c:pt idx="791">
                  <c:v>21.82</c:v>
                </c:pt>
                <c:pt idx="792">
                  <c:v>21.85</c:v>
                </c:pt>
                <c:pt idx="793">
                  <c:v>21.85</c:v>
                </c:pt>
                <c:pt idx="794">
                  <c:v>21.86</c:v>
                </c:pt>
                <c:pt idx="795">
                  <c:v>21.88</c:v>
                </c:pt>
                <c:pt idx="796">
                  <c:v>21.88</c:v>
                </c:pt>
                <c:pt idx="797">
                  <c:v>21.88</c:v>
                </c:pt>
                <c:pt idx="798">
                  <c:v>21.91</c:v>
                </c:pt>
                <c:pt idx="799">
                  <c:v>21.91</c:v>
                </c:pt>
                <c:pt idx="800">
                  <c:v>21.919999999999987</c:v>
                </c:pt>
                <c:pt idx="801">
                  <c:v>21.939999999999987</c:v>
                </c:pt>
                <c:pt idx="802">
                  <c:v>21.979999999999986</c:v>
                </c:pt>
                <c:pt idx="803">
                  <c:v>22.01</c:v>
                </c:pt>
                <c:pt idx="804">
                  <c:v>22.05</c:v>
                </c:pt>
                <c:pt idx="805">
                  <c:v>22.06</c:v>
                </c:pt>
                <c:pt idx="806">
                  <c:v>22.08</c:v>
                </c:pt>
                <c:pt idx="807">
                  <c:v>22.1</c:v>
                </c:pt>
                <c:pt idx="808">
                  <c:v>22.1</c:v>
                </c:pt>
                <c:pt idx="809">
                  <c:v>22.1</c:v>
                </c:pt>
                <c:pt idx="810">
                  <c:v>22.12</c:v>
                </c:pt>
                <c:pt idx="811">
                  <c:v>22.19</c:v>
                </c:pt>
                <c:pt idx="812">
                  <c:v>22.21</c:v>
                </c:pt>
                <c:pt idx="813">
                  <c:v>22.21</c:v>
                </c:pt>
                <c:pt idx="814">
                  <c:v>22.23</c:v>
                </c:pt>
                <c:pt idx="815">
                  <c:v>22.24</c:v>
                </c:pt>
                <c:pt idx="816">
                  <c:v>22.25</c:v>
                </c:pt>
                <c:pt idx="817">
                  <c:v>22.25</c:v>
                </c:pt>
                <c:pt idx="818">
                  <c:v>22.259999999999987</c:v>
                </c:pt>
                <c:pt idx="819">
                  <c:v>22.27</c:v>
                </c:pt>
                <c:pt idx="820">
                  <c:v>22.3</c:v>
                </c:pt>
                <c:pt idx="821">
                  <c:v>22.32</c:v>
                </c:pt>
                <c:pt idx="822">
                  <c:v>22.34</c:v>
                </c:pt>
                <c:pt idx="823">
                  <c:v>22.36</c:v>
                </c:pt>
                <c:pt idx="824">
                  <c:v>22.38</c:v>
                </c:pt>
                <c:pt idx="825">
                  <c:v>22.47</c:v>
                </c:pt>
                <c:pt idx="826">
                  <c:v>22.47</c:v>
                </c:pt>
                <c:pt idx="827">
                  <c:v>22.51</c:v>
                </c:pt>
                <c:pt idx="828">
                  <c:v>22.52</c:v>
                </c:pt>
                <c:pt idx="829">
                  <c:v>22.53</c:v>
                </c:pt>
                <c:pt idx="830">
                  <c:v>22.54</c:v>
                </c:pt>
                <c:pt idx="831">
                  <c:v>22.55</c:v>
                </c:pt>
                <c:pt idx="832">
                  <c:v>22.56</c:v>
                </c:pt>
                <c:pt idx="833">
                  <c:v>22.6</c:v>
                </c:pt>
                <c:pt idx="834">
                  <c:v>22.630000000000031</c:v>
                </c:pt>
                <c:pt idx="835">
                  <c:v>22.66</c:v>
                </c:pt>
                <c:pt idx="836">
                  <c:v>22.67</c:v>
                </c:pt>
                <c:pt idx="837">
                  <c:v>22.71</c:v>
                </c:pt>
                <c:pt idx="838">
                  <c:v>22.72</c:v>
                </c:pt>
                <c:pt idx="839">
                  <c:v>22.73</c:v>
                </c:pt>
                <c:pt idx="840">
                  <c:v>22.74</c:v>
                </c:pt>
                <c:pt idx="841">
                  <c:v>22.77</c:v>
                </c:pt>
                <c:pt idx="842">
                  <c:v>22.77</c:v>
                </c:pt>
                <c:pt idx="843">
                  <c:v>22.77</c:v>
                </c:pt>
                <c:pt idx="844">
                  <c:v>22.79</c:v>
                </c:pt>
                <c:pt idx="845">
                  <c:v>22.810000000000031</c:v>
                </c:pt>
                <c:pt idx="846">
                  <c:v>22.82</c:v>
                </c:pt>
                <c:pt idx="847">
                  <c:v>22.830000000000005</c:v>
                </c:pt>
                <c:pt idx="848">
                  <c:v>22.84</c:v>
                </c:pt>
                <c:pt idx="849">
                  <c:v>22.89</c:v>
                </c:pt>
                <c:pt idx="850">
                  <c:v>22.9</c:v>
                </c:pt>
                <c:pt idx="851">
                  <c:v>22.919999999999987</c:v>
                </c:pt>
                <c:pt idx="852">
                  <c:v>22.93</c:v>
                </c:pt>
                <c:pt idx="853">
                  <c:v>22.93</c:v>
                </c:pt>
                <c:pt idx="854">
                  <c:v>22.939999999999987</c:v>
                </c:pt>
                <c:pt idx="855">
                  <c:v>22.939999999999987</c:v>
                </c:pt>
                <c:pt idx="856">
                  <c:v>22.95</c:v>
                </c:pt>
                <c:pt idx="857">
                  <c:v>22.959999999999987</c:v>
                </c:pt>
                <c:pt idx="858">
                  <c:v>22.97</c:v>
                </c:pt>
                <c:pt idx="859">
                  <c:v>22.99</c:v>
                </c:pt>
                <c:pt idx="860">
                  <c:v>23</c:v>
                </c:pt>
                <c:pt idx="861">
                  <c:v>23</c:v>
                </c:pt>
                <c:pt idx="862">
                  <c:v>23</c:v>
                </c:pt>
                <c:pt idx="863">
                  <c:v>23.01</c:v>
                </c:pt>
                <c:pt idx="864">
                  <c:v>23.09</c:v>
                </c:pt>
                <c:pt idx="865">
                  <c:v>23.1</c:v>
                </c:pt>
                <c:pt idx="866">
                  <c:v>23.1</c:v>
                </c:pt>
                <c:pt idx="867">
                  <c:v>23.16</c:v>
                </c:pt>
                <c:pt idx="868">
                  <c:v>23.18</c:v>
                </c:pt>
                <c:pt idx="869">
                  <c:v>23.18</c:v>
                </c:pt>
                <c:pt idx="870">
                  <c:v>23.18</c:v>
                </c:pt>
                <c:pt idx="871">
                  <c:v>23.21</c:v>
                </c:pt>
                <c:pt idx="872">
                  <c:v>23.24</c:v>
                </c:pt>
                <c:pt idx="873">
                  <c:v>23.25</c:v>
                </c:pt>
                <c:pt idx="874">
                  <c:v>23.259999999999987</c:v>
                </c:pt>
                <c:pt idx="875">
                  <c:v>23.279999999999987</c:v>
                </c:pt>
                <c:pt idx="876">
                  <c:v>23.279999999999987</c:v>
                </c:pt>
                <c:pt idx="877">
                  <c:v>23.3</c:v>
                </c:pt>
                <c:pt idx="878">
                  <c:v>23.310000000000031</c:v>
                </c:pt>
                <c:pt idx="879">
                  <c:v>23.35</c:v>
                </c:pt>
                <c:pt idx="880">
                  <c:v>23.36</c:v>
                </c:pt>
                <c:pt idx="881">
                  <c:v>23.36</c:v>
                </c:pt>
                <c:pt idx="882">
                  <c:v>23.39</c:v>
                </c:pt>
                <c:pt idx="883">
                  <c:v>23.4</c:v>
                </c:pt>
                <c:pt idx="884">
                  <c:v>23.41</c:v>
                </c:pt>
                <c:pt idx="885">
                  <c:v>23.419999999999987</c:v>
                </c:pt>
                <c:pt idx="886">
                  <c:v>23.43</c:v>
                </c:pt>
                <c:pt idx="887">
                  <c:v>23.45</c:v>
                </c:pt>
                <c:pt idx="888">
                  <c:v>23.459999999999987</c:v>
                </c:pt>
                <c:pt idx="889">
                  <c:v>23.459999999999987</c:v>
                </c:pt>
                <c:pt idx="890">
                  <c:v>23.47</c:v>
                </c:pt>
                <c:pt idx="891">
                  <c:v>23.479999999999986</c:v>
                </c:pt>
                <c:pt idx="892">
                  <c:v>23.5</c:v>
                </c:pt>
                <c:pt idx="893">
                  <c:v>23.51</c:v>
                </c:pt>
                <c:pt idx="894">
                  <c:v>23.53</c:v>
                </c:pt>
                <c:pt idx="895">
                  <c:v>23.59</c:v>
                </c:pt>
                <c:pt idx="896">
                  <c:v>23.59</c:v>
                </c:pt>
                <c:pt idx="897">
                  <c:v>23.62</c:v>
                </c:pt>
                <c:pt idx="898">
                  <c:v>23.66</c:v>
                </c:pt>
                <c:pt idx="899">
                  <c:v>23.66</c:v>
                </c:pt>
                <c:pt idx="900">
                  <c:v>23.69</c:v>
                </c:pt>
                <c:pt idx="901">
                  <c:v>23.73</c:v>
                </c:pt>
                <c:pt idx="902">
                  <c:v>23.74</c:v>
                </c:pt>
                <c:pt idx="903">
                  <c:v>23.759999999999987</c:v>
                </c:pt>
                <c:pt idx="904">
                  <c:v>23.8</c:v>
                </c:pt>
                <c:pt idx="905">
                  <c:v>23.85</c:v>
                </c:pt>
                <c:pt idx="906">
                  <c:v>23.85</c:v>
                </c:pt>
                <c:pt idx="907">
                  <c:v>23.89</c:v>
                </c:pt>
                <c:pt idx="908">
                  <c:v>23.9</c:v>
                </c:pt>
                <c:pt idx="909">
                  <c:v>23.9</c:v>
                </c:pt>
                <c:pt idx="910">
                  <c:v>23.91</c:v>
                </c:pt>
                <c:pt idx="911">
                  <c:v>23.919999999999987</c:v>
                </c:pt>
                <c:pt idx="912">
                  <c:v>23.99</c:v>
                </c:pt>
                <c:pt idx="913">
                  <c:v>24</c:v>
                </c:pt>
                <c:pt idx="914">
                  <c:v>24.01</c:v>
                </c:pt>
                <c:pt idx="915">
                  <c:v>24.02</c:v>
                </c:pt>
                <c:pt idx="916">
                  <c:v>24.03</c:v>
                </c:pt>
                <c:pt idx="917">
                  <c:v>24.04</c:v>
                </c:pt>
                <c:pt idx="918">
                  <c:v>24.04</c:v>
                </c:pt>
                <c:pt idx="919">
                  <c:v>24.04</c:v>
                </c:pt>
                <c:pt idx="920">
                  <c:v>24.05</c:v>
                </c:pt>
                <c:pt idx="921">
                  <c:v>24.06</c:v>
                </c:pt>
                <c:pt idx="922">
                  <c:v>24.1</c:v>
                </c:pt>
                <c:pt idx="923">
                  <c:v>24.1</c:v>
                </c:pt>
                <c:pt idx="924">
                  <c:v>24.130000000000031</c:v>
                </c:pt>
                <c:pt idx="925">
                  <c:v>24.16</c:v>
                </c:pt>
                <c:pt idx="926">
                  <c:v>24.24</c:v>
                </c:pt>
                <c:pt idx="927">
                  <c:v>24.25</c:v>
                </c:pt>
                <c:pt idx="928">
                  <c:v>24.310000000000031</c:v>
                </c:pt>
                <c:pt idx="929">
                  <c:v>24.330000000000005</c:v>
                </c:pt>
                <c:pt idx="930">
                  <c:v>24.36</c:v>
                </c:pt>
                <c:pt idx="931">
                  <c:v>24.37</c:v>
                </c:pt>
                <c:pt idx="932">
                  <c:v>24.37</c:v>
                </c:pt>
                <c:pt idx="933">
                  <c:v>24.37</c:v>
                </c:pt>
                <c:pt idx="934">
                  <c:v>24.38</c:v>
                </c:pt>
                <c:pt idx="935">
                  <c:v>24.41</c:v>
                </c:pt>
                <c:pt idx="936">
                  <c:v>24.41</c:v>
                </c:pt>
                <c:pt idx="937">
                  <c:v>24.419999999999987</c:v>
                </c:pt>
                <c:pt idx="938">
                  <c:v>24.419999999999987</c:v>
                </c:pt>
                <c:pt idx="939">
                  <c:v>24.439999999999987</c:v>
                </c:pt>
                <c:pt idx="940">
                  <c:v>24.459999999999987</c:v>
                </c:pt>
                <c:pt idx="941">
                  <c:v>24.47</c:v>
                </c:pt>
                <c:pt idx="942">
                  <c:v>24.47</c:v>
                </c:pt>
                <c:pt idx="943">
                  <c:v>24.479999999999986</c:v>
                </c:pt>
                <c:pt idx="944">
                  <c:v>24.49</c:v>
                </c:pt>
                <c:pt idx="945">
                  <c:v>24.5</c:v>
                </c:pt>
                <c:pt idx="946">
                  <c:v>24.5</c:v>
                </c:pt>
                <c:pt idx="947">
                  <c:v>24.53</c:v>
                </c:pt>
                <c:pt idx="948">
                  <c:v>24.55</c:v>
                </c:pt>
                <c:pt idx="949">
                  <c:v>24.56</c:v>
                </c:pt>
                <c:pt idx="950">
                  <c:v>24.58</c:v>
                </c:pt>
                <c:pt idx="951">
                  <c:v>24.59</c:v>
                </c:pt>
                <c:pt idx="952">
                  <c:v>24.650000000000031</c:v>
                </c:pt>
                <c:pt idx="953">
                  <c:v>24.650000000000031</c:v>
                </c:pt>
                <c:pt idx="954">
                  <c:v>24.650000000000031</c:v>
                </c:pt>
                <c:pt idx="955">
                  <c:v>24.66</c:v>
                </c:pt>
                <c:pt idx="956">
                  <c:v>24.67</c:v>
                </c:pt>
                <c:pt idx="957">
                  <c:v>24.68</c:v>
                </c:pt>
                <c:pt idx="958">
                  <c:v>24.69</c:v>
                </c:pt>
                <c:pt idx="959">
                  <c:v>24.71</c:v>
                </c:pt>
                <c:pt idx="960">
                  <c:v>24.72</c:v>
                </c:pt>
                <c:pt idx="961">
                  <c:v>24.73</c:v>
                </c:pt>
                <c:pt idx="962">
                  <c:v>24.73</c:v>
                </c:pt>
                <c:pt idx="963">
                  <c:v>24.73</c:v>
                </c:pt>
                <c:pt idx="964">
                  <c:v>24.74</c:v>
                </c:pt>
                <c:pt idx="965">
                  <c:v>24.74</c:v>
                </c:pt>
                <c:pt idx="966">
                  <c:v>24.75</c:v>
                </c:pt>
                <c:pt idx="967">
                  <c:v>24.759999999999987</c:v>
                </c:pt>
                <c:pt idx="968">
                  <c:v>24.77</c:v>
                </c:pt>
                <c:pt idx="969">
                  <c:v>24.8</c:v>
                </c:pt>
                <c:pt idx="970">
                  <c:v>24.810000000000031</c:v>
                </c:pt>
                <c:pt idx="971">
                  <c:v>24.84</c:v>
                </c:pt>
                <c:pt idx="972">
                  <c:v>24.86</c:v>
                </c:pt>
                <c:pt idx="973">
                  <c:v>24.87</c:v>
                </c:pt>
                <c:pt idx="974">
                  <c:v>24.87</c:v>
                </c:pt>
                <c:pt idx="975">
                  <c:v>24.9</c:v>
                </c:pt>
                <c:pt idx="976">
                  <c:v>24.93</c:v>
                </c:pt>
                <c:pt idx="977">
                  <c:v>24.97</c:v>
                </c:pt>
                <c:pt idx="978">
                  <c:v>24.979999999999986</c:v>
                </c:pt>
                <c:pt idx="979">
                  <c:v>25</c:v>
                </c:pt>
                <c:pt idx="980">
                  <c:v>25</c:v>
                </c:pt>
                <c:pt idx="981">
                  <c:v>25.01</c:v>
                </c:pt>
                <c:pt idx="982">
                  <c:v>25.06</c:v>
                </c:pt>
                <c:pt idx="983">
                  <c:v>25.08</c:v>
                </c:pt>
                <c:pt idx="984">
                  <c:v>25.08</c:v>
                </c:pt>
                <c:pt idx="985">
                  <c:v>25.130000000000031</c:v>
                </c:pt>
                <c:pt idx="986">
                  <c:v>25.14</c:v>
                </c:pt>
                <c:pt idx="987">
                  <c:v>25.14</c:v>
                </c:pt>
                <c:pt idx="988">
                  <c:v>25.150000000000031</c:v>
                </c:pt>
                <c:pt idx="989">
                  <c:v>25.16</c:v>
                </c:pt>
                <c:pt idx="990">
                  <c:v>25.16</c:v>
                </c:pt>
                <c:pt idx="991">
                  <c:v>25.16</c:v>
                </c:pt>
                <c:pt idx="992">
                  <c:v>25.18</c:v>
                </c:pt>
                <c:pt idx="993">
                  <c:v>25.22</c:v>
                </c:pt>
                <c:pt idx="994">
                  <c:v>25.22</c:v>
                </c:pt>
                <c:pt idx="995">
                  <c:v>25.23</c:v>
                </c:pt>
                <c:pt idx="996">
                  <c:v>25.24</c:v>
                </c:pt>
                <c:pt idx="997">
                  <c:v>25.25</c:v>
                </c:pt>
                <c:pt idx="998">
                  <c:v>25.279999999999987</c:v>
                </c:pt>
                <c:pt idx="999">
                  <c:v>25.279999999999987</c:v>
                </c:pt>
                <c:pt idx="1000">
                  <c:v>25.29</c:v>
                </c:pt>
                <c:pt idx="1001">
                  <c:v>25.29</c:v>
                </c:pt>
                <c:pt idx="1002">
                  <c:v>25.29</c:v>
                </c:pt>
                <c:pt idx="1003">
                  <c:v>25.34</c:v>
                </c:pt>
                <c:pt idx="1004">
                  <c:v>25.35</c:v>
                </c:pt>
                <c:pt idx="1005">
                  <c:v>25.37</c:v>
                </c:pt>
                <c:pt idx="1006">
                  <c:v>25.4</c:v>
                </c:pt>
                <c:pt idx="1007">
                  <c:v>25.43</c:v>
                </c:pt>
                <c:pt idx="1008">
                  <c:v>25.43</c:v>
                </c:pt>
                <c:pt idx="1009">
                  <c:v>25.47</c:v>
                </c:pt>
                <c:pt idx="1010">
                  <c:v>25.53</c:v>
                </c:pt>
                <c:pt idx="1011">
                  <c:v>25.56</c:v>
                </c:pt>
                <c:pt idx="1012">
                  <c:v>25.57</c:v>
                </c:pt>
                <c:pt idx="1013">
                  <c:v>25.58</c:v>
                </c:pt>
                <c:pt idx="1014">
                  <c:v>25.610000000000031</c:v>
                </c:pt>
                <c:pt idx="1015">
                  <c:v>25.62</c:v>
                </c:pt>
                <c:pt idx="1016">
                  <c:v>25.630000000000031</c:v>
                </c:pt>
                <c:pt idx="1017">
                  <c:v>25.64</c:v>
                </c:pt>
                <c:pt idx="1018">
                  <c:v>25.66</c:v>
                </c:pt>
                <c:pt idx="1019">
                  <c:v>25.68</c:v>
                </c:pt>
                <c:pt idx="1020">
                  <c:v>25.7</c:v>
                </c:pt>
                <c:pt idx="1021">
                  <c:v>25.7</c:v>
                </c:pt>
                <c:pt idx="1022">
                  <c:v>25.7</c:v>
                </c:pt>
                <c:pt idx="1023">
                  <c:v>25.71</c:v>
                </c:pt>
                <c:pt idx="1024">
                  <c:v>25.74</c:v>
                </c:pt>
                <c:pt idx="1025">
                  <c:v>25.759999999999987</c:v>
                </c:pt>
                <c:pt idx="1026">
                  <c:v>25.8</c:v>
                </c:pt>
                <c:pt idx="1027">
                  <c:v>25.810000000000031</c:v>
                </c:pt>
                <c:pt idx="1028">
                  <c:v>25.82</c:v>
                </c:pt>
                <c:pt idx="1029">
                  <c:v>25.830000000000005</c:v>
                </c:pt>
                <c:pt idx="1030">
                  <c:v>25.84</c:v>
                </c:pt>
                <c:pt idx="1031">
                  <c:v>25.87</c:v>
                </c:pt>
                <c:pt idx="1032">
                  <c:v>25.89</c:v>
                </c:pt>
                <c:pt idx="1033">
                  <c:v>25.91</c:v>
                </c:pt>
                <c:pt idx="1034">
                  <c:v>25.919999999999987</c:v>
                </c:pt>
                <c:pt idx="1035">
                  <c:v>25.93</c:v>
                </c:pt>
                <c:pt idx="1036">
                  <c:v>25.93</c:v>
                </c:pt>
                <c:pt idx="1037">
                  <c:v>25.97</c:v>
                </c:pt>
                <c:pt idx="1038">
                  <c:v>26</c:v>
                </c:pt>
                <c:pt idx="1039">
                  <c:v>26</c:v>
                </c:pt>
                <c:pt idx="1040">
                  <c:v>26</c:v>
                </c:pt>
                <c:pt idx="1041">
                  <c:v>26.02</c:v>
                </c:pt>
                <c:pt idx="1042">
                  <c:v>26.03</c:v>
                </c:pt>
                <c:pt idx="1043">
                  <c:v>26.1</c:v>
                </c:pt>
                <c:pt idx="1044">
                  <c:v>26.1</c:v>
                </c:pt>
                <c:pt idx="1045">
                  <c:v>26.1</c:v>
                </c:pt>
                <c:pt idx="1046">
                  <c:v>26.130000000000031</c:v>
                </c:pt>
                <c:pt idx="1047">
                  <c:v>26.14</c:v>
                </c:pt>
                <c:pt idx="1048">
                  <c:v>26.14</c:v>
                </c:pt>
                <c:pt idx="1049">
                  <c:v>26.21</c:v>
                </c:pt>
                <c:pt idx="1050">
                  <c:v>26.24</c:v>
                </c:pt>
                <c:pt idx="1051">
                  <c:v>26.24</c:v>
                </c:pt>
                <c:pt idx="1052">
                  <c:v>26.27</c:v>
                </c:pt>
                <c:pt idx="1053">
                  <c:v>26.279999999999987</c:v>
                </c:pt>
                <c:pt idx="1054">
                  <c:v>26.29</c:v>
                </c:pt>
                <c:pt idx="1055">
                  <c:v>26.32</c:v>
                </c:pt>
                <c:pt idx="1056">
                  <c:v>26.34</c:v>
                </c:pt>
                <c:pt idx="1057">
                  <c:v>26.37</c:v>
                </c:pt>
                <c:pt idx="1058">
                  <c:v>26.38</c:v>
                </c:pt>
                <c:pt idx="1059">
                  <c:v>26.39</c:v>
                </c:pt>
                <c:pt idx="1060">
                  <c:v>26.39</c:v>
                </c:pt>
                <c:pt idx="1061">
                  <c:v>26.419999999999987</c:v>
                </c:pt>
                <c:pt idx="1062">
                  <c:v>26.419999999999987</c:v>
                </c:pt>
                <c:pt idx="1063">
                  <c:v>26.439999999999987</c:v>
                </c:pt>
                <c:pt idx="1064">
                  <c:v>26.459999999999987</c:v>
                </c:pt>
                <c:pt idx="1065">
                  <c:v>26.47</c:v>
                </c:pt>
                <c:pt idx="1066">
                  <c:v>26.49</c:v>
                </c:pt>
                <c:pt idx="1067">
                  <c:v>26.49</c:v>
                </c:pt>
                <c:pt idx="1068">
                  <c:v>26.53</c:v>
                </c:pt>
                <c:pt idx="1069">
                  <c:v>26.57</c:v>
                </c:pt>
                <c:pt idx="1070">
                  <c:v>26.630000000000031</c:v>
                </c:pt>
                <c:pt idx="1071">
                  <c:v>26.68</c:v>
                </c:pt>
                <c:pt idx="1072">
                  <c:v>26.7</c:v>
                </c:pt>
                <c:pt idx="1073">
                  <c:v>26.7</c:v>
                </c:pt>
                <c:pt idx="1074">
                  <c:v>26.7</c:v>
                </c:pt>
                <c:pt idx="1075">
                  <c:v>26.72</c:v>
                </c:pt>
                <c:pt idx="1076">
                  <c:v>26.73</c:v>
                </c:pt>
                <c:pt idx="1077">
                  <c:v>26.74</c:v>
                </c:pt>
                <c:pt idx="1078">
                  <c:v>26.75</c:v>
                </c:pt>
                <c:pt idx="1079">
                  <c:v>26.779999999999987</c:v>
                </c:pt>
                <c:pt idx="1080">
                  <c:v>26.79</c:v>
                </c:pt>
                <c:pt idx="1081">
                  <c:v>26.79</c:v>
                </c:pt>
                <c:pt idx="1082">
                  <c:v>26.8</c:v>
                </c:pt>
                <c:pt idx="1083">
                  <c:v>26.810000000000031</c:v>
                </c:pt>
                <c:pt idx="1084">
                  <c:v>26.82</c:v>
                </c:pt>
                <c:pt idx="1085">
                  <c:v>26.84</c:v>
                </c:pt>
                <c:pt idx="1086">
                  <c:v>26.84</c:v>
                </c:pt>
                <c:pt idx="1087">
                  <c:v>26.87</c:v>
                </c:pt>
                <c:pt idx="1088">
                  <c:v>26.87</c:v>
                </c:pt>
                <c:pt idx="1089">
                  <c:v>26.88</c:v>
                </c:pt>
                <c:pt idx="1090">
                  <c:v>26.9</c:v>
                </c:pt>
                <c:pt idx="1091">
                  <c:v>26.9</c:v>
                </c:pt>
                <c:pt idx="1092">
                  <c:v>26.979999999999986</c:v>
                </c:pt>
                <c:pt idx="1093">
                  <c:v>27</c:v>
                </c:pt>
                <c:pt idx="1094">
                  <c:v>27</c:v>
                </c:pt>
                <c:pt idx="1095">
                  <c:v>27.03</c:v>
                </c:pt>
                <c:pt idx="1096">
                  <c:v>27.03</c:v>
                </c:pt>
                <c:pt idx="1097">
                  <c:v>27.04</c:v>
                </c:pt>
                <c:pt idx="1098">
                  <c:v>27.04</c:v>
                </c:pt>
                <c:pt idx="1099">
                  <c:v>27.06</c:v>
                </c:pt>
                <c:pt idx="1100">
                  <c:v>27.07</c:v>
                </c:pt>
                <c:pt idx="1101">
                  <c:v>27.09</c:v>
                </c:pt>
                <c:pt idx="1102">
                  <c:v>27.1</c:v>
                </c:pt>
                <c:pt idx="1103">
                  <c:v>27.12</c:v>
                </c:pt>
                <c:pt idx="1104">
                  <c:v>27.130000000000031</c:v>
                </c:pt>
                <c:pt idx="1105">
                  <c:v>27.150000000000031</c:v>
                </c:pt>
                <c:pt idx="1106">
                  <c:v>27.19</c:v>
                </c:pt>
                <c:pt idx="1107">
                  <c:v>27.19</c:v>
                </c:pt>
                <c:pt idx="1108">
                  <c:v>27.19</c:v>
                </c:pt>
                <c:pt idx="1109">
                  <c:v>27.23</c:v>
                </c:pt>
                <c:pt idx="1110">
                  <c:v>27.25</c:v>
                </c:pt>
                <c:pt idx="1111">
                  <c:v>27.259999999999987</c:v>
                </c:pt>
                <c:pt idx="1112">
                  <c:v>27.330000000000005</c:v>
                </c:pt>
                <c:pt idx="1113">
                  <c:v>27.330000000000005</c:v>
                </c:pt>
                <c:pt idx="1114">
                  <c:v>27.38</c:v>
                </c:pt>
                <c:pt idx="1115">
                  <c:v>27.43</c:v>
                </c:pt>
                <c:pt idx="1116">
                  <c:v>27.49</c:v>
                </c:pt>
                <c:pt idx="1117">
                  <c:v>27.5</c:v>
                </c:pt>
                <c:pt idx="1118">
                  <c:v>27.51</c:v>
                </c:pt>
                <c:pt idx="1119">
                  <c:v>27.51</c:v>
                </c:pt>
                <c:pt idx="1120">
                  <c:v>27.52</c:v>
                </c:pt>
                <c:pt idx="1121">
                  <c:v>27.53</c:v>
                </c:pt>
                <c:pt idx="1122">
                  <c:v>27.55</c:v>
                </c:pt>
                <c:pt idx="1123">
                  <c:v>27.57</c:v>
                </c:pt>
                <c:pt idx="1124">
                  <c:v>27.610000000000031</c:v>
                </c:pt>
                <c:pt idx="1125">
                  <c:v>27.610000000000031</c:v>
                </c:pt>
                <c:pt idx="1126">
                  <c:v>27.62</c:v>
                </c:pt>
                <c:pt idx="1127">
                  <c:v>27.64</c:v>
                </c:pt>
                <c:pt idx="1128">
                  <c:v>27.650000000000031</c:v>
                </c:pt>
                <c:pt idx="1129">
                  <c:v>27.650000000000031</c:v>
                </c:pt>
                <c:pt idx="1130">
                  <c:v>27.66</c:v>
                </c:pt>
                <c:pt idx="1131">
                  <c:v>27.67</c:v>
                </c:pt>
                <c:pt idx="1132">
                  <c:v>27.69</c:v>
                </c:pt>
                <c:pt idx="1133">
                  <c:v>27.69</c:v>
                </c:pt>
                <c:pt idx="1134">
                  <c:v>27.72</c:v>
                </c:pt>
                <c:pt idx="1135">
                  <c:v>27.72</c:v>
                </c:pt>
                <c:pt idx="1136">
                  <c:v>27.73</c:v>
                </c:pt>
                <c:pt idx="1137">
                  <c:v>27.75</c:v>
                </c:pt>
                <c:pt idx="1138">
                  <c:v>27.759999999999987</c:v>
                </c:pt>
                <c:pt idx="1139">
                  <c:v>27.77</c:v>
                </c:pt>
                <c:pt idx="1140">
                  <c:v>27.779999999999987</c:v>
                </c:pt>
                <c:pt idx="1141">
                  <c:v>27.779999999999987</c:v>
                </c:pt>
                <c:pt idx="1142">
                  <c:v>27.779999999999987</c:v>
                </c:pt>
                <c:pt idx="1143">
                  <c:v>27.84</c:v>
                </c:pt>
                <c:pt idx="1144">
                  <c:v>27.85</c:v>
                </c:pt>
                <c:pt idx="1145">
                  <c:v>27.9</c:v>
                </c:pt>
                <c:pt idx="1146">
                  <c:v>27.919999999999987</c:v>
                </c:pt>
                <c:pt idx="1147">
                  <c:v>27.919999999999987</c:v>
                </c:pt>
                <c:pt idx="1148">
                  <c:v>27.959999999999987</c:v>
                </c:pt>
                <c:pt idx="1149">
                  <c:v>27.99</c:v>
                </c:pt>
                <c:pt idx="1150">
                  <c:v>27.99</c:v>
                </c:pt>
                <c:pt idx="1151">
                  <c:v>28</c:v>
                </c:pt>
                <c:pt idx="1152">
                  <c:v>28.04</c:v>
                </c:pt>
                <c:pt idx="1153">
                  <c:v>28.09</c:v>
                </c:pt>
                <c:pt idx="1154">
                  <c:v>28.1</c:v>
                </c:pt>
                <c:pt idx="1155">
                  <c:v>28.1</c:v>
                </c:pt>
                <c:pt idx="1156">
                  <c:v>28.1</c:v>
                </c:pt>
                <c:pt idx="1157">
                  <c:v>28.130000000000031</c:v>
                </c:pt>
                <c:pt idx="1158">
                  <c:v>28.150000000000031</c:v>
                </c:pt>
                <c:pt idx="1159">
                  <c:v>28.18</c:v>
                </c:pt>
                <c:pt idx="1160">
                  <c:v>28.21</c:v>
                </c:pt>
                <c:pt idx="1161">
                  <c:v>28.22</c:v>
                </c:pt>
                <c:pt idx="1162">
                  <c:v>28.24</c:v>
                </c:pt>
                <c:pt idx="1163">
                  <c:v>28.330000000000005</c:v>
                </c:pt>
                <c:pt idx="1164">
                  <c:v>28.35</c:v>
                </c:pt>
                <c:pt idx="1165">
                  <c:v>28.37</c:v>
                </c:pt>
                <c:pt idx="1166">
                  <c:v>28.38</c:v>
                </c:pt>
                <c:pt idx="1167">
                  <c:v>28.39</c:v>
                </c:pt>
                <c:pt idx="1168">
                  <c:v>28.419999999999987</c:v>
                </c:pt>
                <c:pt idx="1169">
                  <c:v>28.47</c:v>
                </c:pt>
                <c:pt idx="1170">
                  <c:v>28.47</c:v>
                </c:pt>
                <c:pt idx="1171">
                  <c:v>28.51</c:v>
                </c:pt>
                <c:pt idx="1172">
                  <c:v>28.52</c:v>
                </c:pt>
                <c:pt idx="1173">
                  <c:v>28.53</c:v>
                </c:pt>
                <c:pt idx="1174">
                  <c:v>28.54</c:v>
                </c:pt>
                <c:pt idx="1175">
                  <c:v>28.55</c:v>
                </c:pt>
                <c:pt idx="1176">
                  <c:v>28.6</c:v>
                </c:pt>
                <c:pt idx="1177">
                  <c:v>28.610000000000031</c:v>
                </c:pt>
                <c:pt idx="1178">
                  <c:v>28.650000000000031</c:v>
                </c:pt>
                <c:pt idx="1179">
                  <c:v>28.650000000000031</c:v>
                </c:pt>
                <c:pt idx="1180">
                  <c:v>28.66</c:v>
                </c:pt>
                <c:pt idx="1181">
                  <c:v>28.67</c:v>
                </c:pt>
                <c:pt idx="1182">
                  <c:v>28.68</c:v>
                </c:pt>
                <c:pt idx="1183">
                  <c:v>28.68</c:v>
                </c:pt>
                <c:pt idx="1184">
                  <c:v>28.74</c:v>
                </c:pt>
                <c:pt idx="1185">
                  <c:v>28.75</c:v>
                </c:pt>
                <c:pt idx="1186">
                  <c:v>28.77</c:v>
                </c:pt>
                <c:pt idx="1187">
                  <c:v>28.830000000000005</c:v>
                </c:pt>
                <c:pt idx="1188">
                  <c:v>28.85</c:v>
                </c:pt>
                <c:pt idx="1189">
                  <c:v>28.87</c:v>
                </c:pt>
                <c:pt idx="1190">
                  <c:v>28.87</c:v>
                </c:pt>
                <c:pt idx="1191">
                  <c:v>28.87</c:v>
                </c:pt>
                <c:pt idx="1192">
                  <c:v>28.87</c:v>
                </c:pt>
                <c:pt idx="1193">
                  <c:v>28.9</c:v>
                </c:pt>
                <c:pt idx="1194">
                  <c:v>28.9</c:v>
                </c:pt>
                <c:pt idx="1195">
                  <c:v>28.95</c:v>
                </c:pt>
                <c:pt idx="1196">
                  <c:v>28.95</c:v>
                </c:pt>
                <c:pt idx="1197">
                  <c:v>28.99</c:v>
                </c:pt>
                <c:pt idx="1198">
                  <c:v>29</c:v>
                </c:pt>
                <c:pt idx="1199">
                  <c:v>29</c:v>
                </c:pt>
                <c:pt idx="1200">
                  <c:v>29.04</c:v>
                </c:pt>
                <c:pt idx="1201">
                  <c:v>29.07</c:v>
                </c:pt>
                <c:pt idx="1202">
                  <c:v>29.07</c:v>
                </c:pt>
                <c:pt idx="1203">
                  <c:v>29.07</c:v>
                </c:pt>
                <c:pt idx="1204">
                  <c:v>29.110000000000031</c:v>
                </c:pt>
                <c:pt idx="1205">
                  <c:v>29.16</c:v>
                </c:pt>
                <c:pt idx="1206">
                  <c:v>29.17</c:v>
                </c:pt>
                <c:pt idx="1207">
                  <c:v>29.18</c:v>
                </c:pt>
                <c:pt idx="1208">
                  <c:v>29.2</c:v>
                </c:pt>
                <c:pt idx="1209">
                  <c:v>29.2</c:v>
                </c:pt>
                <c:pt idx="1210">
                  <c:v>29.22</c:v>
                </c:pt>
                <c:pt idx="1211">
                  <c:v>29.27</c:v>
                </c:pt>
                <c:pt idx="1212">
                  <c:v>29.279999999999987</c:v>
                </c:pt>
                <c:pt idx="1213">
                  <c:v>29.3</c:v>
                </c:pt>
                <c:pt idx="1214">
                  <c:v>29.3</c:v>
                </c:pt>
                <c:pt idx="1215">
                  <c:v>29.32</c:v>
                </c:pt>
                <c:pt idx="1216">
                  <c:v>29.32</c:v>
                </c:pt>
                <c:pt idx="1217">
                  <c:v>29.32</c:v>
                </c:pt>
                <c:pt idx="1218">
                  <c:v>29.38</c:v>
                </c:pt>
                <c:pt idx="1219">
                  <c:v>29.38</c:v>
                </c:pt>
                <c:pt idx="1220">
                  <c:v>29.39</c:v>
                </c:pt>
                <c:pt idx="1221">
                  <c:v>29.439999999999987</c:v>
                </c:pt>
                <c:pt idx="1222">
                  <c:v>29.47</c:v>
                </c:pt>
                <c:pt idx="1223">
                  <c:v>29.49</c:v>
                </c:pt>
                <c:pt idx="1224">
                  <c:v>29.49</c:v>
                </c:pt>
                <c:pt idx="1225">
                  <c:v>29.49</c:v>
                </c:pt>
                <c:pt idx="1226">
                  <c:v>29.53</c:v>
                </c:pt>
                <c:pt idx="1227">
                  <c:v>29.56</c:v>
                </c:pt>
                <c:pt idx="1228">
                  <c:v>29.58</c:v>
                </c:pt>
                <c:pt idx="1229">
                  <c:v>29.6</c:v>
                </c:pt>
                <c:pt idx="1230">
                  <c:v>29.630000000000031</c:v>
                </c:pt>
                <c:pt idx="1231">
                  <c:v>29.64</c:v>
                </c:pt>
                <c:pt idx="1232">
                  <c:v>29.64</c:v>
                </c:pt>
                <c:pt idx="1233">
                  <c:v>29.650000000000031</c:v>
                </c:pt>
                <c:pt idx="1234">
                  <c:v>29.66</c:v>
                </c:pt>
                <c:pt idx="1235">
                  <c:v>29.67</c:v>
                </c:pt>
                <c:pt idx="1236">
                  <c:v>29.73</c:v>
                </c:pt>
                <c:pt idx="1237">
                  <c:v>29.79</c:v>
                </c:pt>
                <c:pt idx="1238">
                  <c:v>29.810000000000031</c:v>
                </c:pt>
                <c:pt idx="1239">
                  <c:v>29.82</c:v>
                </c:pt>
                <c:pt idx="1240">
                  <c:v>29.84</c:v>
                </c:pt>
                <c:pt idx="1241">
                  <c:v>29.84</c:v>
                </c:pt>
                <c:pt idx="1242">
                  <c:v>29.84</c:v>
                </c:pt>
                <c:pt idx="1243">
                  <c:v>29.9</c:v>
                </c:pt>
                <c:pt idx="1244">
                  <c:v>29.9</c:v>
                </c:pt>
                <c:pt idx="1245">
                  <c:v>29.919999999999987</c:v>
                </c:pt>
                <c:pt idx="1246">
                  <c:v>29.919999999999987</c:v>
                </c:pt>
                <c:pt idx="1247">
                  <c:v>29.95</c:v>
                </c:pt>
                <c:pt idx="1248">
                  <c:v>29.959999999999987</c:v>
                </c:pt>
                <c:pt idx="1249">
                  <c:v>29.979999999999986</c:v>
                </c:pt>
                <c:pt idx="1250">
                  <c:v>29.979999999999986</c:v>
                </c:pt>
                <c:pt idx="1251">
                  <c:v>29.99</c:v>
                </c:pt>
                <c:pt idx="1252">
                  <c:v>30</c:v>
                </c:pt>
                <c:pt idx="1253">
                  <c:v>30.02</c:v>
                </c:pt>
                <c:pt idx="1254">
                  <c:v>30.02</c:v>
                </c:pt>
                <c:pt idx="1255">
                  <c:v>30.04</c:v>
                </c:pt>
                <c:pt idx="1256">
                  <c:v>30.1</c:v>
                </c:pt>
                <c:pt idx="1257">
                  <c:v>30.24</c:v>
                </c:pt>
                <c:pt idx="1258">
                  <c:v>30.24</c:v>
                </c:pt>
                <c:pt idx="1259">
                  <c:v>30.25</c:v>
                </c:pt>
                <c:pt idx="1260">
                  <c:v>30.27</c:v>
                </c:pt>
                <c:pt idx="1261">
                  <c:v>30.310000000000031</c:v>
                </c:pt>
                <c:pt idx="1262">
                  <c:v>30.36</c:v>
                </c:pt>
                <c:pt idx="1263">
                  <c:v>30.37</c:v>
                </c:pt>
                <c:pt idx="1264">
                  <c:v>30.45</c:v>
                </c:pt>
                <c:pt idx="1265">
                  <c:v>30.459999999999987</c:v>
                </c:pt>
                <c:pt idx="1266">
                  <c:v>30.479999999999986</c:v>
                </c:pt>
                <c:pt idx="1267">
                  <c:v>30.55</c:v>
                </c:pt>
                <c:pt idx="1268">
                  <c:v>30.57</c:v>
                </c:pt>
                <c:pt idx="1269">
                  <c:v>30.58</c:v>
                </c:pt>
                <c:pt idx="1270">
                  <c:v>30.6</c:v>
                </c:pt>
                <c:pt idx="1271">
                  <c:v>30.610000000000031</c:v>
                </c:pt>
                <c:pt idx="1272">
                  <c:v>30.630000000000031</c:v>
                </c:pt>
                <c:pt idx="1273">
                  <c:v>30.650000000000031</c:v>
                </c:pt>
                <c:pt idx="1274">
                  <c:v>30.67</c:v>
                </c:pt>
                <c:pt idx="1275">
                  <c:v>30.68</c:v>
                </c:pt>
                <c:pt idx="1276">
                  <c:v>30.69</c:v>
                </c:pt>
                <c:pt idx="1277">
                  <c:v>30.7</c:v>
                </c:pt>
                <c:pt idx="1278">
                  <c:v>30.71</c:v>
                </c:pt>
                <c:pt idx="1279">
                  <c:v>30.74</c:v>
                </c:pt>
                <c:pt idx="1280">
                  <c:v>30.779999999999987</c:v>
                </c:pt>
                <c:pt idx="1281">
                  <c:v>30.79</c:v>
                </c:pt>
                <c:pt idx="1282">
                  <c:v>30.8</c:v>
                </c:pt>
                <c:pt idx="1283">
                  <c:v>30.84</c:v>
                </c:pt>
                <c:pt idx="1284">
                  <c:v>30.86</c:v>
                </c:pt>
                <c:pt idx="1285">
                  <c:v>30.89</c:v>
                </c:pt>
                <c:pt idx="1286">
                  <c:v>30.95</c:v>
                </c:pt>
                <c:pt idx="1287">
                  <c:v>31.02</c:v>
                </c:pt>
                <c:pt idx="1288">
                  <c:v>31.04</c:v>
                </c:pt>
                <c:pt idx="1289">
                  <c:v>31.06</c:v>
                </c:pt>
                <c:pt idx="1290">
                  <c:v>31.08</c:v>
                </c:pt>
                <c:pt idx="1291">
                  <c:v>31.12</c:v>
                </c:pt>
                <c:pt idx="1292">
                  <c:v>31.12</c:v>
                </c:pt>
                <c:pt idx="1293">
                  <c:v>31.14</c:v>
                </c:pt>
                <c:pt idx="1294">
                  <c:v>31.16</c:v>
                </c:pt>
                <c:pt idx="1295">
                  <c:v>31.17</c:v>
                </c:pt>
                <c:pt idx="1296">
                  <c:v>31.21</c:v>
                </c:pt>
                <c:pt idx="1297">
                  <c:v>31.24</c:v>
                </c:pt>
                <c:pt idx="1298">
                  <c:v>31.25</c:v>
                </c:pt>
                <c:pt idx="1299">
                  <c:v>31.27</c:v>
                </c:pt>
                <c:pt idx="1300">
                  <c:v>31.279999999999987</c:v>
                </c:pt>
                <c:pt idx="1301">
                  <c:v>31.279999999999987</c:v>
                </c:pt>
                <c:pt idx="1302">
                  <c:v>31.3</c:v>
                </c:pt>
                <c:pt idx="1303">
                  <c:v>31.32</c:v>
                </c:pt>
                <c:pt idx="1304">
                  <c:v>31.37</c:v>
                </c:pt>
                <c:pt idx="1305">
                  <c:v>31.39</c:v>
                </c:pt>
                <c:pt idx="1306">
                  <c:v>31.41</c:v>
                </c:pt>
                <c:pt idx="1307">
                  <c:v>31.47</c:v>
                </c:pt>
                <c:pt idx="1308">
                  <c:v>31.49</c:v>
                </c:pt>
                <c:pt idx="1309">
                  <c:v>31.52</c:v>
                </c:pt>
                <c:pt idx="1310">
                  <c:v>31.53</c:v>
                </c:pt>
                <c:pt idx="1311">
                  <c:v>31.55</c:v>
                </c:pt>
                <c:pt idx="1312">
                  <c:v>31.6</c:v>
                </c:pt>
                <c:pt idx="1313">
                  <c:v>31.6</c:v>
                </c:pt>
                <c:pt idx="1314">
                  <c:v>31.6</c:v>
                </c:pt>
                <c:pt idx="1315">
                  <c:v>31.610000000000031</c:v>
                </c:pt>
                <c:pt idx="1316">
                  <c:v>31.62</c:v>
                </c:pt>
                <c:pt idx="1317">
                  <c:v>31.62</c:v>
                </c:pt>
                <c:pt idx="1318">
                  <c:v>31.630000000000031</c:v>
                </c:pt>
                <c:pt idx="1319">
                  <c:v>31.64</c:v>
                </c:pt>
                <c:pt idx="1320">
                  <c:v>31.66</c:v>
                </c:pt>
                <c:pt idx="1321">
                  <c:v>31.71</c:v>
                </c:pt>
                <c:pt idx="1322">
                  <c:v>31.75</c:v>
                </c:pt>
                <c:pt idx="1323">
                  <c:v>31.75</c:v>
                </c:pt>
                <c:pt idx="1324">
                  <c:v>31.830000000000005</c:v>
                </c:pt>
                <c:pt idx="1325">
                  <c:v>31.89</c:v>
                </c:pt>
                <c:pt idx="1326">
                  <c:v>31.91</c:v>
                </c:pt>
                <c:pt idx="1327">
                  <c:v>31.93</c:v>
                </c:pt>
                <c:pt idx="1328">
                  <c:v>31.95</c:v>
                </c:pt>
                <c:pt idx="1329">
                  <c:v>31.979999999999986</c:v>
                </c:pt>
                <c:pt idx="1330">
                  <c:v>32</c:v>
                </c:pt>
                <c:pt idx="1331">
                  <c:v>32.01</c:v>
                </c:pt>
                <c:pt idx="1332">
                  <c:v>32.08</c:v>
                </c:pt>
                <c:pt idx="1333">
                  <c:v>32.08</c:v>
                </c:pt>
                <c:pt idx="1334">
                  <c:v>32.090000000000003</c:v>
                </c:pt>
                <c:pt idx="1335">
                  <c:v>32.11</c:v>
                </c:pt>
                <c:pt idx="1336">
                  <c:v>32.130000000000003</c:v>
                </c:pt>
                <c:pt idx="1337">
                  <c:v>32.15</c:v>
                </c:pt>
                <c:pt idx="1338">
                  <c:v>32.17</c:v>
                </c:pt>
                <c:pt idx="1339">
                  <c:v>32.200000000000003</c:v>
                </c:pt>
                <c:pt idx="1340">
                  <c:v>32.21</c:v>
                </c:pt>
                <c:pt idx="1341">
                  <c:v>32.260000000000012</c:v>
                </c:pt>
                <c:pt idx="1342">
                  <c:v>32.300000000000004</c:v>
                </c:pt>
                <c:pt idx="1343">
                  <c:v>32.33</c:v>
                </c:pt>
                <c:pt idx="1344">
                  <c:v>32.33</c:v>
                </c:pt>
                <c:pt idx="1345">
                  <c:v>32.370000000000005</c:v>
                </c:pt>
                <c:pt idx="1346">
                  <c:v>32.4</c:v>
                </c:pt>
                <c:pt idx="1347">
                  <c:v>32.43</c:v>
                </c:pt>
                <c:pt idx="1348">
                  <c:v>32.46</c:v>
                </c:pt>
                <c:pt idx="1349">
                  <c:v>32.47</c:v>
                </c:pt>
                <c:pt idx="1350">
                  <c:v>32.47</c:v>
                </c:pt>
                <c:pt idx="1351">
                  <c:v>32.49</c:v>
                </c:pt>
                <c:pt idx="1352">
                  <c:v>32.5</c:v>
                </c:pt>
                <c:pt idx="1353">
                  <c:v>32.5</c:v>
                </c:pt>
                <c:pt idx="1354">
                  <c:v>32.520000000000003</c:v>
                </c:pt>
                <c:pt idx="1355">
                  <c:v>32.520000000000003</c:v>
                </c:pt>
                <c:pt idx="1356">
                  <c:v>32.57</c:v>
                </c:pt>
                <c:pt idx="1357">
                  <c:v>32.6</c:v>
                </c:pt>
                <c:pt idx="1358">
                  <c:v>32.620000000000012</c:v>
                </c:pt>
                <c:pt idx="1359">
                  <c:v>32.630000000000003</c:v>
                </c:pt>
                <c:pt idx="1360">
                  <c:v>32.68</c:v>
                </c:pt>
                <c:pt idx="1361">
                  <c:v>32.700000000000003</c:v>
                </c:pt>
                <c:pt idx="1362">
                  <c:v>32.71</c:v>
                </c:pt>
                <c:pt idx="1363">
                  <c:v>32.730000000000011</c:v>
                </c:pt>
                <c:pt idx="1364">
                  <c:v>32.74</c:v>
                </c:pt>
                <c:pt idx="1365">
                  <c:v>32.75</c:v>
                </c:pt>
                <c:pt idx="1366">
                  <c:v>32.800000000000004</c:v>
                </c:pt>
                <c:pt idx="1367">
                  <c:v>32.800000000000004</c:v>
                </c:pt>
                <c:pt idx="1368">
                  <c:v>32.86</c:v>
                </c:pt>
                <c:pt idx="1369">
                  <c:v>32.94</c:v>
                </c:pt>
                <c:pt idx="1370">
                  <c:v>32.96</c:v>
                </c:pt>
                <c:pt idx="1371">
                  <c:v>33.04</c:v>
                </c:pt>
                <c:pt idx="1372">
                  <c:v>33.04</c:v>
                </c:pt>
                <c:pt idx="1373">
                  <c:v>33.050000000000004</c:v>
                </c:pt>
                <c:pt idx="1374">
                  <c:v>33.1</c:v>
                </c:pt>
                <c:pt idx="1375">
                  <c:v>33.120000000000012</c:v>
                </c:pt>
                <c:pt idx="1376">
                  <c:v>33.130000000000003</c:v>
                </c:pt>
                <c:pt idx="1377">
                  <c:v>33.130000000000003</c:v>
                </c:pt>
                <c:pt idx="1378">
                  <c:v>33.15</c:v>
                </c:pt>
                <c:pt idx="1379">
                  <c:v>33.18</c:v>
                </c:pt>
                <c:pt idx="1380">
                  <c:v>33.200000000000003</c:v>
                </c:pt>
                <c:pt idx="1381">
                  <c:v>33.200000000000003</c:v>
                </c:pt>
                <c:pt idx="1382">
                  <c:v>33.220000000000013</c:v>
                </c:pt>
                <c:pt idx="1383">
                  <c:v>33.230000000000011</c:v>
                </c:pt>
                <c:pt idx="1384">
                  <c:v>33.230000000000011</c:v>
                </c:pt>
                <c:pt idx="1385">
                  <c:v>33.230000000000011</c:v>
                </c:pt>
                <c:pt idx="1386">
                  <c:v>33.25</c:v>
                </c:pt>
                <c:pt idx="1387">
                  <c:v>33.260000000000012</c:v>
                </c:pt>
                <c:pt idx="1388">
                  <c:v>33.300000000000004</c:v>
                </c:pt>
                <c:pt idx="1389">
                  <c:v>33.300000000000004</c:v>
                </c:pt>
                <c:pt idx="1390">
                  <c:v>33.31</c:v>
                </c:pt>
                <c:pt idx="1391">
                  <c:v>33.32</c:v>
                </c:pt>
                <c:pt idx="1392">
                  <c:v>33.33</c:v>
                </c:pt>
                <c:pt idx="1393">
                  <c:v>33.36</c:v>
                </c:pt>
                <c:pt idx="1394">
                  <c:v>33.43</c:v>
                </c:pt>
                <c:pt idx="1395">
                  <c:v>33.5</c:v>
                </c:pt>
                <c:pt idx="1396">
                  <c:v>33.53</c:v>
                </c:pt>
                <c:pt idx="1397">
                  <c:v>33.590000000000003</c:v>
                </c:pt>
                <c:pt idx="1398">
                  <c:v>33.6</c:v>
                </c:pt>
                <c:pt idx="1399">
                  <c:v>33.61</c:v>
                </c:pt>
                <c:pt idx="1400">
                  <c:v>33.620000000000012</c:v>
                </c:pt>
                <c:pt idx="1401">
                  <c:v>33.65</c:v>
                </c:pt>
                <c:pt idx="1402">
                  <c:v>33.660000000000011</c:v>
                </c:pt>
                <c:pt idx="1403">
                  <c:v>33.67</c:v>
                </c:pt>
                <c:pt idx="1404">
                  <c:v>33.720000000000013</c:v>
                </c:pt>
                <c:pt idx="1405">
                  <c:v>33.730000000000011</c:v>
                </c:pt>
                <c:pt idx="1406">
                  <c:v>33.730000000000011</c:v>
                </c:pt>
                <c:pt idx="1407">
                  <c:v>33.75</c:v>
                </c:pt>
                <c:pt idx="1408">
                  <c:v>33.770000000000003</c:v>
                </c:pt>
                <c:pt idx="1409">
                  <c:v>33.83</c:v>
                </c:pt>
                <c:pt idx="1410">
                  <c:v>33.870000000000005</c:v>
                </c:pt>
                <c:pt idx="1411">
                  <c:v>33.92</c:v>
                </c:pt>
                <c:pt idx="1412">
                  <c:v>33.93</c:v>
                </c:pt>
                <c:pt idx="1413">
                  <c:v>33.94</c:v>
                </c:pt>
                <c:pt idx="1414">
                  <c:v>33.950000000000003</c:v>
                </c:pt>
                <c:pt idx="1415">
                  <c:v>34.020000000000003</c:v>
                </c:pt>
                <c:pt idx="1416">
                  <c:v>34.07</c:v>
                </c:pt>
                <c:pt idx="1417">
                  <c:v>34.090000000000003</c:v>
                </c:pt>
                <c:pt idx="1418">
                  <c:v>34.090000000000003</c:v>
                </c:pt>
                <c:pt idx="1419">
                  <c:v>34.1</c:v>
                </c:pt>
                <c:pt idx="1420">
                  <c:v>34.11</c:v>
                </c:pt>
                <c:pt idx="1421">
                  <c:v>34.14</c:v>
                </c:pt>
                <c:pt idx="1422">
                  <c:v>34.190000000000012</c:v>
                </c:pt>
                <c:pt idx="1423">
                  <c:v>34.200000000000003</c:v>
                </c:pt>
                <c:pt idx="1424">
                  <c:v>34.33</c:v>
                </c:pt>
                <c:pt idx="1425">
                  <c:v>34.340000000000003</c:v>
                </c:pt>
                <c:pt idx="1426">
                  <c:v>34.370000000000005</c:v>
                </c:pt>
                <c:pt idx="1427">
                  <c:v>34.370000000000005</c:v>
                </c:pt>
                <c:pt idx="1428">
                  <c:v>34.370000000000005</c:v>
                </c:pt>
                <c:pt idx="1429">
                  <c:v>34.5</c:v>
                </c:pt>
                <c:pt idx="1430">
                  <c:v>34.53</c:v>
                </c:pt>
                <c:pt idx="1431">
                  <c:v>34.57</c:v>
                </c:pt>
                <c:pt idx="1432">
                  <c:v>34.660000000000011</c:v>
                </c:pt>
                <c:pt idx="1433">
                  <c:v>34.690000000000012</c:v>
                </c:pt>
                <c:pt idx="1434">
                  <c:v>34.71</c:v>
                </c:pt>
                <c:pt idx="1435">
                  <c:v>34.760000000000012</c:v>
                </c:pt>
                <c:pt idx="1436">
                  <c:v>34.790000000000013</c:v>
                </c:pt>
                <c:pt idx="1437">
                  <c:v>34.81</c:v>
                </c:pt>
                <c:pt idx="1438">
                  <c:v>34.82</c:v>
                </c:pt>
                <c:pt idx="1439">
                  <c:v>34.83</c:v>
                </c:pt>
                <c:pt idx="1440">
                  <c:v>34.86</c:v>
                </c:pt>
                <c:pt idx="1441">
                  <c:v>34.870000000000005</c:v>
                </c:pt>
                <c:pt idx="1442">
                  <c:v>34.910000000000004</c:v>
                </c:pt>
                <c:pt idx="1443">
                  <c:v>35</c:v>
                </c:pt>
                <c:pt idx="1444">
                  <c:v>35.01</c:v>
                </c:pt>
                <c:pt idx="1445">
                  <c:v>35.07</c:v>
                </c:pt>
                <c:pt idx="1446">
                  <c:v>35.11</c:v>
                </c:pt>
                <c:pt idx="1447">
                  <c:v>35.18</c:v>
                </c:pt>
                <c:pt idx="1448">
                  <c:v>35.18</c:v>
                </c:pt>
                <c:pt idx="1449">
                  <c:v>35.18</c:v>
                </c:pt>
                <c:pt idx="1450">
                  <c:v>35.200000000000003</c:v>
                </c:pt>
                <c:pt idx="1451">
                  <c:v>35.290000000000013</c:v>
                </c:pt>
                <c:pt idx="1452">
                  <c:v>35.370000000000005</c:v>
                </c:pt>
                <c:pt idx="1453">
                  <c:v>35.43</c:v>
                </c:pt>
                <c:pt idx="1454">
                  <c:v>35.450000000000003</c:v>
                </c:pt>
                <c:pt idx="1455">
                  <c:v>35.51</c:v>
                </c:pt>
                <c:pt idx="1456">
                  <c:v>35.51</c:v>
                </c:pt>
                <c:pt idx="1457">
                  <c:v>35.520000000000003</c:v>
                </c:pt>
                <c:pt idx="1458">
                  <c:v>35.54</c:v>
                </c:pt>
                <c:pt idx="1459">
                  <c:v>35.54</c:v>
                </c:pt>
                <c:pt idx="1460">
                  <c:v>35.550000000000004</c:v>
                </c:pt>
                <c:pt idx="1461">
                  <c:v>35.56</c:v>
                </c:pt>
                <c:pt idx="1462">
                  <c:v>35.57</c:v>
                </c:pt>
                <c:pt idx="1463">
                  <c:v>35.590000000000003</c:v>
                </c:pt>
                <c:pt idx="1464">
                  <c:v>35.6</c:v>
                </c:pt>
                <c:pt idx="1465">
                  <c:v>35.630000000000003</c:v>
                </c:pt>
                <c:pt idx="1466">
                  <c:v>35.630000000000003</c:v>
                </c:pt>
                <c:pt idx="1467">
                  <c:v>35.65</c:v>
                </c:pt>
                <c:pt idx="1468">
                  <c:v>35.68</c:v>
                </c:pt>
                <c:pt idx="1469">
                  <c:v>35.730000000000011</c:v>
                </c:pt>
                <c:pt idx="1470">
                  <c:v>35.760000000000012</c:v>
                </c:pt>
                <c:pt idx="1471">
                  <c:v>35.78</c:v>
                </c:pt>
                <c:pt idx="1472">
                  <c:v>35.800000000000004</c:v>
                </c:pt>
                <c:pt idx="1473">
                  <c:v>35.81</c:v>
                </c:pt>
                <c:pt idx="1474">
                  <c:v>35.82</c:v>
                </c:pt>
                <c:pt idx="1475">
                  <c:v>35.89</c:v>
                </c:pt>
                <c:pt idx="1476">
                  <c:v>35.96</c:v>
                </c:pt>
                <c:pt idx="1477">
                  <c:v>35.97</c:v>
                </c:pt>
                <c:pt idx="1478">
                  <c:v>36.03</c:v>
                </c:pt>
                <c:pt idx="1479">
                  <c:v>36.04</c:v>
                </c:pt>
                <c:pt idx="1480">
                  <c:v>36.050000000000004</c:v>
                </c:pt>
                <c:pt idx="1481">
                  <c:v>36.06</c:v>
                </c:pt>
                <c:pt idx="1482">
                  <c:v>36.07</c:v>
                </c:pt>
                <c:pt idx="1483">
                  <c:v>36.120000000000012</c:v>
                </c:pt>
                <c:pt idx="1484">
                  <c:v>36.160000000000011</c:v>
                </c:pt>
                <c:pt idx="1485">
                  <c:v>36.28</c:v>
                </c:pt>
                <c:pt idx="1486">
                  <c:v>36.31</c:v>
                </c:pt>
                <c:pt idx="1487">
                  <c:v>36.39</c:v>
                </c:pt>
                <c:pt idx="1488">
                  <c:v>36.410000000000004</c:v>
                </c:pt>
                <c:pt idx="1489">
                  <c:v>36.480000000000004</c:v>
                </c:pt>
                <c:pt idx="1490">
                  <c:v>36.5</c:v>
                </c:pt>
                <c:pt idx="1491">
                  <c:v>36.54</c:v>
                </c:pt>
                <c:pt idx="1492">
                  <c:v>36.590000000000003</c:v>
                </c:pt>
                <c:pt idx="1493">
                  <c:v>36.630000000000003</c:v>
                </c:pt>
                <c:pt idx="1494">
                  <c:v>36.700000000000003</c:v>
                </c:pt>
                <c:pt idx="1495">
                  <c:v>36.71</c:v>
                </c:pt>
                <c:pt idx="1496">
                  <c:v>36.790000000000013</c:v>
                </c:pt>
                <c:pt idx="1497">
                  <c:v>36.81</c:v>
                </c:pt>
                <c:pt idx="1498">
                  <c:v>36.82</c:v>
                </c:pt>
                <c:pt idx="1499">
                  <c:v>36.83</c:v>
                </c:pt>
                <c:pt idx="1500">
                  <c:v>36.910000000000004</c:v>
                </c:pt>
                <c:pt idx="1501">
                  <c:v>36.93</c:v>
                </c:pt>
                <c:pt idx="1502">
                  <c:v>36.97</c:v>
                </c:pt>
                <c:pt idx="1503">
                  <c:v>37.03</c:v>
                </c:pt>
                <c:pt idx="1504">
                  <c:v>37.24</c:v>
                </c:pt>
                <c:pt idx="1505">
                  <c:v>37.31</c:v>
                </c:pt>
                <c:pt idx="1506">
                  <c:v>37.31</c:v>
                </c:pt>
                <c:pt idx="1507">
                  <c:v>37.4</c:v>
                </c:pt>
                <c:pt idx="1508">
                  <c:v>37.49</c:v>
                </c:pt>
                <c:pt idx="1509">
                  <c:v>37.53</c:v>
                </c:pt>
                <c:pt idx="1510">
                  <c:v>37.56</c:v>
                </c:pt>
                <c:pt idx="1511">
                  <c:v>37.58</c:v>
                </c:pt>
                <c:pt idx="1512">
                  <c:v>37.61</c:v>
                </c:pt>
                <c:pt idx="1513">
                  <c:v>37.630000000000003</c:v>
                </c:pt>
                <c:pt idx="1514">
                  <c:v>37.65</c:v>
                </c:pt>
                <c:pt idx="1515">
                  <c:v>37.660000000000011</c:v>
                </c:pt>
                <c:pt idx="1516">
                  <c:v>37.74</c:v>
                </c:pt>
                <c:pt idx="1517">
                  <c:v>37.75</c:v>
                </c:pt>
                <c:pt idx="1518">
                  <c:v>37.75</c:v>
                </c:pt>
                <c:pt idx="1519">
                  <c:v>37.81</c:v>
                </c:pt>
                <c:pt idx="1520">
                  <c:v>37.82</c:v>
                </c:pt>
                <c:pt idx="1521">
                  <c:v>37.86</c:v>
                </c:pt>
                <c:pt idx="1522">
                  <c:v>37.89</c:v>
                </c:pt>
                <c:pt idx="1523">
                  <c:v>37.92</c:v>
                </c:pt>
                <c:pt idx="1524">
                  <c:v>37.980000000000004</c:v>
                </c:pt>
                <c:pt idx="1525">
                  <c:v>38</c:v>
                </c:pt>
                <c:pt idx="1526">
                  <c:v>38.04</c:v>
                </c:pt>
                <c:pt idx="1527">
                  <c:v>38.160000000000011</c:v>
                </c:pt>
                <c:pt idx="1528">
                  <c:v>38.220000000000013</c:v>
                </c:pt>
                <c:pt idx="1529">
                  <c:v>38.24</c:v>
                </c:pt>
                <c:pt idx="1530">
                  <c:v>38.25</c:v>
                </c:pt>
                <c:pt idx="1531">
                  <c:v>38.25</c:v>
                </c:pt>
                <c:pt idx="1532">
                  <c:v>38.31</c:v>
                </c:pt>
                <c:pt idx="1533">
                  <c:v>38.410000000000004</c:v>
                </c:pt>
                <c:pt idx="1534">
                  <c:v>38.42</c:v>
                </c:pt>
                <c:pt idx="1535">
                  <c:v>38.5</c:v>
                </c:pt>
                <c:pt idx="1536">
                  <c:v>38.53</c:v>
                </c:pt>
                <c:pt idx="1537">
                  <c:v>38.53</c:v>
                </c:pt>
                <c:pt idx="1538">
                  <c:v>38.61</c:v>
                </c:pt>
                <c:pt idx="1539">
                  <c:v>38.64</c:v>
                </c:pt>
                <c:pt idx="1540">
                  <c:v>38.67</c:v>
                </c:pt>
                <c:pt idx="1541">
                  <c:v>38.75</c:v>
                </c:pt>
                <c:pt idx="1542">
                  <c:v>38.81</c:v>
                </c:pt>
                <c:pt idx="1543">
                  <c:v>38.81</c:v>
                </c:pt>
                <c:pt idx="1544">
                  <c:v>38.85</c:v>
                </c:pt>
                <c:pt idx="1545">
                  <c:v>38.86</c:v>
                </c:pt>
                <c:pt idx="1546">
                  <c:v>38.880000000000003</c:v>
                </c:pt>
                <c:pt idx="1547">
                  <c:v>38.89</c:v>
                </c:pt>
                <c:pt idx="1548">
                  <c:v>38.9</c:v>
                </c:pt>
                <c:pt idx="1549">
                  <c:v>38.93</c:v>
                </c:pt>
                <c:pt idx="1550">
                  <c:v>38.93</c:v>
                </c:pt>
                <c:pt idx="1551">
                  <c:v>39.03</c:v>
                </c:pt>
                <c:pt idx="1552">
                  <c:v>39.11</c:v>
                </c:pt>
                <c:pt idx="1553">
                  <c:v>39.120000000000012</c:v>
                </c:pt>
                <c:pt idx="1554">
                  <c:v>39.160000000000011</c:v>
                </c:pt>
                <c:pt idx="1555">
                  <c:v>39.18</c:v>
                </c:pt>
                <c:pt idx="1556">
                  <c:v>39.220000000000013</c:v>
                </c:pt>
                <c:pt idx="1557">
                  <c:v>39.270000000000003</c:v>
                </c:pt>
                <c:pt idx="1558">
                  <c:v>39.28</c:v>
                </c:pt>
                <c:pt idx="1559">
                  <c:v>39.28</c:v>
                </c:pt>
                <c:pt idx="1560">
                  <c:v>39.480000000000004</c:v>
                </c:pt>
                <c:pt idx="1561">
                  <c:v>39.49</c:v>
                </c:pt>
                <c:pt idx="1562">
                  <c:v>39.5</c:v>
                </c:pt>
                <c:pt idx="1563">
                  <c:v>39.520000000000003</c:v>
                </c:pt>
                <c:pt idx="1564">
                  <c:v>39.53</c:v>
                </c:pt>
                <c:pt idx="1565">
                  <c:v>39.54</c:v>
                </c:pt>
                <c:pt idx="1566">
                  <c:v>39.56</c:v>
                </c:pt>
                <c:pt idx="1567">
                  <c:v>39.58</c:v>
                </c:pt>
                <c:pt idx="1568">
                  <c:v>39.590000000000003</c:v>
                </c:pt>
                <c:pt idx="1569">
                  <c:v>39.720000000000013</c:v>
                </c:pt>
                <c:pt idx="1570">
                  <c:v>39.760000000000012</c:v>
                </c:pt>
                <c:pt idx="1571">
                  <c:v>39.81</c:v>
                </c:pt>
                <c:pt idx="1572">
                  <c:v>39.82</c:v>
                </c:pt>
                <c:pt idx="1573">
                  <c:v>39.86</c:v>
                </c:pt>
                <c:pt idx="1574">
                  <c:v>39.870000000000005</c:v>
                </c:pt>
                <c:pt idx="1575">
                  <c:v>39.9</c:v>
                </c:pt>
                <c:pt idx="1576">
                  <c:v>39.910000000000004</c:v>
                </c:pt>
                <c:pt idx="1577">
                  <c:v>39.94</c:v>
                </c:pt>
                <c:pt idx="1578">
                  <c:v>40.020000000000003</c:v>
                </c:pt>
                <c:pt idx="1579">
                  <c:v>40.03</c:v>
                </c:pt>
                <c:pt idx="1580">
                  <c:v>40.04</c:v>
                </c:pt>
                <c:pt idx="1581">
                  <c:v>40.11</c:v>
                </c:pt>
                <c:pt idx="1582">
                  <c:v>40.14</c:v>
                </c:pt>
                <c:pt idx="1583">
                  <c:v>40.14</c:v>
                </c:pt>
                <c:pt idx="1584">
                  <c:v>40.18</c:v>
                </c:pt>
                <c:pt idx="1585">
                  <c:v>40.230000000000011</c:v>
                </c:pt>
                <c:pt idx="1586">
                  <c:v>40.370000000000005</c:v>
                </c:pt>
                <c:pt idx="1587">
                  <c:v>40.44</c:v>
                </c:pt>
                <c:pt idx="1588">
                  <c:v>40.47</c:v>
                </c:pt>
                <c:pt idx="1589">
                  <c:v>40.56</c:v>
                </c:pt>
                <c:pt idx="1590">
                  <c:v>40.690000000000012</c:v>
                </c:pt>
                <c:pt idx="1591">
                  <c:v>40.81</c:v>
                </c:pt>
                <c:pt idx="1592">
                  <c:v>40.83</c:v>
                </c:pt>
                <c:pt idx="1593">
                  <c:v>40.89</c:v>
                </c:pt>
                <c:pt idx="1594">
                  <c:v>41.01</c:v>
                </c:pt>
                <c:pt idx="1595">
                  <c:v>41.08</c:v>
                </c:pt>
                <c:pt idx="1596">
                  <c:v>41.13</c:v>
                </c:pt>
                <c:pt idx="1597">
                  <c:v>41.18</c:v>
                </c:pt>
                <c:pt idx="1598">
                  <c:v>41.220000000000013</c:v>
                </c:pt>
                <c:pt idx="1599">
                  <c:v>41.220000000000013</c:v>
                </c:pt>
                <c:pt idx="1600">
                  <c:v>41.24</c:v>
                </c:pt>
                <c:pt idx="1601">
                  <c:v>41.25</c:v>
                </c:pt>
                <c:pt idx="1602">
                  <c:v>41.33</c:v>
                </c:pt>
                <c:pt idx="1603">
                  <c:v>41.36</c:v>
                </c:pt>
                <c:pt idx="1604">
                  <c:v>41.4</c:v>
                </c:pt>
                <c:pt idx="1605">
                  <c:v>41.49</c:v>
                </c:pt>
                <c:pt idx="1606">
                  <c:v>41.49</c:v>
                </c:pt>
                <c:pt idx="1607">
                  <c:v>41.52</c:v>
                </c:pt>
                <c:pt idx="1608">
                  <c:v>41.54</c:v>
                </c:pt>
                <c:pt idx="1609">
                  <c:v>41.57</c:v>
                </c:pt>
                <c:pt idx="1610">
                  <c:v>41.730000000000011</c:v>
                </c:pt>
                <c:pt idx="1611">
                  <c:v>41.78</c:v>
                </c:pt>
                <c:pt idx="1612">
                  <c:v>41.8</c:v>
                </c:pt>
                <c:pt idx="1613">
                  <c:v>41.82</c:v>
                </c:pt>
                <c:pt idx="1614">
                  <c:v>41.86</c:v>
                </c:pt>
                <c:pt idx="1615">
                  <c:v>41.96</c:v>
                </c:pt>
                <c:pt idx="1616">
                  <c:v>42.09</c:v>
                </c:pt>
                <c:pt idx="1617">
                  <c:v>42.160000000000011</c:v>
                </c:pt>
                <c:pt idx="1618">
                  <c:v>42.24</c:v>
                </c:pt>
                <c:pt idx="1619">
                  <c:v>42.33</c:v>
                </c:pt>
                <c:pt idx="1620">
                  <c:v>42.34</c:v>
                </c:pt>
                <c:pt idx="1621">
                  <c:v>42.39</c:v>
                </c:pt>
                <c:pt idx="1622">
                  <c:v>42.52</c:v>
                </c:pt>
                <c:pt idx="1623">
                  <c:v>42.59</c:v>
                </c:pt>
                <c:pt idx="1624">
                  <c:v>42.59</c:v>
                </c:pt>
                <c:pt idx="1625">
                  <c:v>42.730000000000011</c:v>
                </c:pt>
                <c:pt idx="1626">
                  <c:v>42.790000000000013</c:v>
                </c:pt>
                <c:pt idx="1627">
                  <c:v>42.87</c:v>
                </c:pt>
                <c:pt idx="1628">
                  <c:v>42.94</c:v>
                </c:pt>
                <c:pt idx="1629">
                  <c:v>43.01</c:v>
                </c:pt>
                <c:pt idx="1630">
                  <c:v>43.160000000000011</c:v>
                </c:pt>
                <c:pt idx="1631">
                  <c:v>43.18</c:v>
                </c:pt>
                <c:pt idx="1632">
                  <c:v>43.190000000000012</c:v>
                </c:pt>
                <c:pt idx="1633">
                  <c:v>43.2</c:v>
                </c:pt>
                <c:pt idx="1634">
                  <c:v>43.31</c:v>
                </c:pt>
                <c:pt idx="1635">
                  <c:v>43.34</c:v>
                </c:pt>
                <c:pt idx="1636">
                  <c:v>43.41</c:v>
                </c:pt>
                <c:pt idx="1637">
                  <c:v>43.47</c:v>
                </c:pt>
                <c:pt idx="1638">
                  <c:v>43.55</c:v>
                </c:pt>
                <c:pt idx="1639">
                  <c:v>43.58</c:v>
                </c:pt>
                <c:pt idx="1640">
                  <c:v>43.59</c:v>
                </c:pt>
                <c:pt idx="1641">
                  <c:v>43.63</c:v>
                </c:pt>
                <c:pt idx="1642">
                  <c:v>43.67</c:v>
                </c:pt>
                <c:pt idx="1643">
                  <c:v>43.68</c:v>
                </c:pt>
                <c:pt idx="1644">
                  <c:v>43.75</c:v>
                </c:pt>
                <c:pt idx="1645">
                  <c:v>43.75</c:v>
                </c:pt>
                <c:pt idx="1646">
                  <c:v>43.760000000000012</c:v>
                </c:pt>
                <c:pt idx="1647">
                  <c:v>43.78</c:v>
                </c:pt>
                <c:pt idx="1648">
                  <c:v>43.89</c:v>
                </c:pt>
                <c:pt idx="1649">
                  <c:v>44</c:v>
                </c:pt>
                <c:pt idx="1650">
                  <c:v>44.02</c:v>
                </c:pt>
                <c:pt idx="1651">
                  <c:v>44.07</c:v>
                </c:pt>
                <c:pt idx="1652">
                  <c:v>44.09</c:v>
                </c:pt>
                <c:pt idx="1653">
                  <c:v>44.1</c:v>
                </c:pt>
                <c:pt idx="1654">
                  <c:v>44.17</c:v>
                </c:pt>
                <c:pt idx="1655">
                  <c:v>44.18</c:v>
                </c:pt>
                <c:pt idx="1656">
                  <c:v>44.190000000000012</c:v>
                </c:pt>
                <c:pt idx="1657">
                  <c:v>44.21</c:v>
                </c:pt>
                <c:pt idx="1658">
                  <c:v>44.3</c:v>
                </c:pt>
                <c:pt idx="1659">
                  <c:v>44.33</c:v>
                </c:pt>
                <c:pt idx="1660">
                  <c:v>44.33</c:v>
                </c:pt>
                <c:pt idx="1661">
                  <c:v>44.44</c:v>
                </c:pt>
                <c:pt idx="1662">
                  <c:v>44.45</c:v>
                </c:pt>
                <c:pt idx="1663">
                  <c:v>44.47</c:v>
                </c:pt>
                <c:pt idx="1664">
                  <c:v>44.48</c:v>
                </c:pt>
                <c:pt idx="1665">
                  <c:v>44.6</c:v>
                </c:pt>
                <c:pt idx="1666">
                  <c:v>44.6</c:v>
                </c:pt>
                <c:pt idx="1667">
                  <c:v>44.65</c:v>
                </c:pt>
                <c:pt idx="1668">
                  <c:v>44.67</c:v>
                </c:pt>
                <c:pt idx="1669">
                  <c:v>44.67</c:v>
                </c:pt>
                <c:pt idx="1670">
                  <c:v>44.690000000000012</c:v>
                </c:pt>
                <c:pt idx="1671">
                  <c:v>44.71</c:v>
                </c:pt>
                <c:pt idx="1672">
                  <c:v>44.82</c:v>
                </c:pt>
                <c:pt idx="1673">
                  <c:v>44.96</c:v>
                </c:pt>
                <c:pt idx="1674">
                  <c:v>45.05</c:v>
                </c:pt>
                <c:pt idx="1675">
                  <c:v>45.11</c:v>
                </c:pt>
                <c:pt idx="1676">
                  <c:v>45.13</c:v>
                </c:pt>
                <c:pt idx="1677">
                  <c:v>45.15</c:v>
                </c:pt>
                <c:pt idx="1678">
                  <c:v>45.190000000000012</c:v>
                </c:pt>
                <c:pt idx="1679">
                  <c:v>45.27</c:v>
                </c:pt>
                <c:pt idx="1680">
                  <c:v>45.31</c:v>
                </c:pt>
                <c:pt idx="1681">
                  <c:v>45.32</c:v>
                </c:pt>
                <c:pt idx="1682">
                  <c:v>45.37</c:v>
                </c:pt>
                <c:pt idx="1683">
                  <c:v>45.4</c:v>
                </c:pt>
                <c:pt idx="1684">
                  <c:v>45.47</c:v>
                </c:pt>
                <c:pt idx="1685">
                  <c:v>45.48</c:v>
                </c:pt>
                <c:pt idx="1686">
                  <c:v>45.5</c:v>
                </c:pt>
                <c:pt idx="1687">
                  <c:v>45.52</c:v>
                </c:pt>
                <c:pt idx="1688">
                  <c:v>45.6</c:v>
                </c:pt>
                <c:pt idx="1689">
                  <c:v>45.690000000000012</c:v>
                </c:pt>
                <c:pt idx="1690">
                  <c:v>45.790000000000013</c:v>
                </c:pt>
                <c:pt idx="1691">
                  <c:v>45.83</c:v>
                </c:pt>
                <c:pt idx="1692">
                  <c:v>45.9</c:v>
                </c:pt>
                <c:pt idx="1693">
                  <c:v>45.94</c:v>
                </c:pt>
                <c:pt idx="1694">
                  <c:v>46.02</c:v>
                </c:pt>
                <c:pt idx="1695">
                  <c:v>46.07</c:v>
                </c:pt>
                <c:pt idx="1696">
                  <c:v>46.14</c:v>
                </c:pt>
                <c:pt idx="1697">
                  <c:v>46.17</c:v>
                </c:pt>
                <c:pt idx="1698">
                  <c:v>46.32</c:v>
                </c:pt>
                <c:pt idx="1699">
                  <c:v>46.41</c:v>
                </c:pt>
                <c:pt idx="1700">
                  <c:v>46.5</c:v>
                </c:pt>
                <c:pt idx="1701">
                  <c:v>46.53</c:v>
                </c:pt>
                <c:pt idx="1702">
                  <c:v>46.57</c:v>
                </c:pt>
                <c:pt idx="1703">
                  <c:v>46.7</c:v>
                </c:pt>
                <c:pt idx="1704">
                  <c:v>46.84</c:v>
                </c:pt>
                <c:pt idx="1705">
                  <c:v>46.87</c:v>
                </c:pt>
                <c:pt idx="1706">
                  <c:v>46.9</c:v>
                </c:pt>
                <c:pt idx="1707">
                  <c:v>46.94</c:v>
                </c:pt>
                <c:pt idx="1708">
                  <c:v>46.98</c:v>
                </c:pt>
                <c:pt idx="1709">
                  <c:v>47.07</c:v>
                </c:pt>
                <c:pt idx="1710">
                  <c:v>47.08</c:v>
                </c:pt>
                <c:pt idx="1711">
                  <c:v>47.09</c:v>
                </c:pt>
                <c:pt idx="1712">
                  <c:v>47.27</c:v>
                </c:pt>
                <c:pt idx="1713">
                  <c:v>47.5</c:v>
                </c:pt>
                <c:pt idx="1714">
                  <c:v>47.7</c:v>
                </c:pt>
                <c:pt idx="1715">
                  <c:v>47.760000000000012</c:v>
                </c:pt>
                <c:pt idx="1716">
                  <c:v>47.78</c:v>
                </c:pt>
                <c:pt idx="1717">
                  <c:v>47.82</c:v>
                </c:pt>
                <c:pt idx="1718">
                  <c:v>47.87</c:v>
                </c:pt>
                <c:pt idx="1719">
                  <c:v>47.89</c:v>
                </c:pt>
                <c:pt idx="1720">
                  <c:v>47.92</c:v>
                </c:pt>
                <c:pt idx="1721">
                  <c:v>47.97</c:v>
                </c:pt>
                <c:pt idx="1722">
                  <c:v>48</c:v>
                </c:pt>
                <c:pt idx="1723">
                  <c:v>48.03</c:v>
                </c:pt>
                <c:pt idx="1724">
                  <c:v>48.05</c:v>
                </c:pt>
                <c:pt idx="1725">
                  <c:v>48.18</c:v>
                </c:pt>
                <c:pt idx="1726">
                  <c:v>48.25</c:v>
                </c:pt>
                <c:pt idx="1727">
                  <c:v>48.48</c:v>
                </c:pt>
                <c:pt idx="1728">
                  <c:v>48.51</c:v>
                </c:pt>
                <c:pt idx="1729">
                  <c:v>48.54</c:v>
                </c:pt>
                <c:pt idx="1730">
                  <c:v>48.57</c:v>
                </c:pt>
                <c:pt idx="1731">
                  <c:v>48.6</c:v>
                </c:pt>
                <c:pt idx="1732">
                  <c:v>48.660000000000011</c:v>
                </c:pt>
                <c:pt idx="1733">
                  <c:v>48.660000000000011</c:v>
                </c:pt>
                <c:pt idx="1734">
                  <c:v>48.730000000000011</c:v>
                </c:pt>
                <c:pt idx="1735">
                  <c:v>48.75</c:v>
                </c:pt>
                <c:pt idx="1736">
                  <c:v>48.82</c:v>
                </c:pt>
                <c:pt idx="1737">
                  <c:v>48.92</c:v>
                </c:pt>
                <c:pt idx="1738">
                  <c:v>49.04</c:v>
                </c:pt>
                <c:pt idx="1739">
                  <c:v>49.13</c:v>
                </c:pt>
                <c:pt idx="1740">
                  <c:v>49.15</c:v>
                </c:pt>
                <c:pt idx="1741">
                  <c:v>49.17</c:v>
                </c:pt>
                <c:pt idx="1742">
                  <c:v>49.190000000000012</c:v>
                </c:pt>
                <c:pt idx="1743">
                  <c:v>49.28</c:v>
                </c:pt>
                <c:pt idx="1744">
                  <c:v>49.290000000000013</c:v>
                </c:pt>
                <c:pt idx="1745">
                  <c:v>49.45</c:v>
                </c:pt>
                <c:pt idx="1746">
                  <c:v>49.49</c:v>
                </c:pt>
                <c:pt idx="1747">
                  <c:v>49.5</c:v>
                </c:pt>
                <c:pt idx="1748">
                  <c:v>49.57</c:v>
                </c:pt>
                <c:pt idx="1749">
                  <c:v>49.64</c:v>
                </c:pt>
                <c:pt idx="1750">
                  <c:v>49.720000000000013</c:v>
                </c:pt>
                <c:pt idx="1751">
                  <c:v>49.720000000000013</c:v>
                </c:pt>
                <c:pt idx="1752">
                  <c:v>49.91</c:v>
                </c:pt>
                <c:pt idx="1753">
                  <c:v>49.96</c:v>
                </c:pt>
                <c:pt idx="1754">
                  <c:v>49.99</c:v>
                </c:pt>
                <c:pt idx="1755">
                  <c:v>50.01</c:v>
                </c:pt>
                <c:pt idx="1756">
                  <c:v>50.15</c:v>
                </c:pt>
                <c:pt idx="1757">
                  <c:v>50.160000000000011</c:v>
                </c:pt>
                <c:pt idx="1758">
                  <c:v>50.260000000000012</c:v>
                </c:pt>
                <c:pt idx="1759">
                  <c:v>50.290000000000013</c:v>
                </c:pt>
                <c:pt idx="1760">
                  <c:v>50.31</c:v>
                </c:pt>
                <c:pt idx="1761">
                  <c:v>50.37</c:v>
                </c:pt>
                <c:pt idx="1762">
                  <c:v>50.42</c:v>
                </c:pt>
                <c:pt idx="1763">
                  <c:v>50.48</c:v>
                </c:pt>
                <c:pt idx="1764">
                  <c:v>50.64</c:v>
                </c:pt>
                <c:pt idx="1765">
                  <c:v>50.690000000000012</c:v>
                </c:pt>
                <c:pt idx="1766">
                  <c:v>50.690000000000012</c:v>
                </c:pt>
                <c:pt idx="1767">
                  <c:v>50.78</c:v>
                </c:pt>
                <c:pt idx="1768">
                  <c:v>50.83</c:v>
                </c:pt>
                <c:pt idx="1769">
                  <c:v>50.88</c:v>
                </c:pt>
                <c:pt idx="1770">
                  <c:v>50.93</c:v>
                </c:pt>
                <c:pt idx="1771">
                  <c:v>50.94</c:v>
                </c:pt>
                <c:pt idx="1772">
                  <c:v>50.98</c:v>
                </c:pt>
                <c:pt idx="1773">
                  <c:v>51.09</c:v>
                </c:pt>
                <c:pt idx="1774">
                  <c:v>51.160000000000011</c:v>
                </c:pt>
                <c:pt idx="1775">
                  <c:v>51.36</c:v>
                </c:pt>
                <c:pt idx="1776">
                  <c:v>51.42</c:v>
                </c:pt>
                <c:pt idx="1777">
                  <c:v>51.47</c:v>
                </c:pt>
                <c:pt idx="1778">
                  <c:v>51.49</c:v>
                </c:pt>
                <c:pt idx="1779">
                  <c:v>51.54</c:v>
                </c:pt>
                <c:pt idx="1780">
                  <c:v>51.6</c:v>
                </c:pt>
                <c:pt idx="1781">
                  <c:v>51.690000000000012</c:v>
                </c:pt>
                <c:pt idx="1782">
                  <c:v>51.86</c:v>
                </c:pt>
                <c:pt idx="1783">
                  <c:v>51.88</c:v>
                </c:pt>
                <c:pt idx="1784">
                  <c:v>51.95</c:v>
                </c:pt>
                <c:pt idx="1785">
                  <c:v>51.98</c:v>
                </c:pt>
                <c:pt idx="1786">
                  <c:v>52.41</c:v>
                </c:pt>
                <c:pt idx="1787">
                  <c:v>52.47</c:v>
                </c:pt>
                <c:pt idx="1788">
                  <c:v>52.65</c:v>
                </c:pt>
                <c:pt idx="1789">
                  <c:v>52.68</c:v>
                </c:pt>
                <c:pt idx="1790">
                  <c:v>52.8</c:v>
                </c:pt>
                <c:pt idx="1791">
                  <c:v>52.91</c:v>
                </c:pt>
                <c:pt idx="1792">
                  <c:v>52.95</c:v>
                </c:pt>
                <c:pt idx="1793">
                  <c:v>52.97</c:v>
                </c:pt>
                <c:pt idx="1794">
                  <c:v>52.99</c:v>
                </c:pt>
                <c:pt idx="1795">
                  <c:v>53.07</c:v>
                </c:pt>
                <c:pt idx="1796">
                  <c:v>53.14</c:v>
                </c:pt>
                <c:pt idx="1797">
                  <c:v>53.15</c:v>
                </c:pt>
                <c:pt idx="1798">
                  <c:v>53.17</c:v>
                </c:pt>
                <c:pt idx="1799">
                  <c:v>53.17</c:v>
                </c:pt>
                <c:pt idx="1800">
                  <c:v>53.230000000000011</c:v>
                </c:pt>
                <c:pt idx="1801">
                  <c:v>53.28</c:v>
                </c:pt>
                <c:pt idx="1802">
                  <c:v>53.290000000000013</c:v>
                </c:pt>
                <c:pt idx="1803">
                  <c:v>53.35</c:v>
                </c:pt>
                <c:pt idx="1804">
                  <c:v>53.39</c:v>
                </c:pt>
                <c:pt idx="1805">
                  <c:v>53.61</c:v>
                </c:pt>
                <c:pt idx="1806">
                  <c:v>53.620000000000012</c:v>
                </c:pt>
                <c:pt idx="1807">
                  <c:v>53.63</c:v>
                </c:pt>
                <c:pt idx="1808">
                  <c:v>53.760000000000012</c:v>
                </c:pt>
                <c:pt idx="1809">
                  <c:v>53.97</c:v>
                </c:pt>
                <c:pt idx="1810">
                  <c:v>54.01</c:v>
                </c:pt>
                <c:pt idx="1811">
                  <c:v>54.07</c:v>
                </c:pt>
                <c:pt idx="1812">
                  <c:v>54.17</c:v>
                </c:pt>
                <c:pt idx="1813">
                  <c:v>54.21</c:v>
                </c:pt>
                <c:pt idx="1814">
                  <c:v>54.32</c:v>
                </c:pt>
                <c:pt idx="1815">
                  <c:v>54.34</c:v>
                </c:pt>
                <c:pt idx="1816">
                  <c:v>54.36</c:v>
                </c:pt>
                <c:pt idx="1817">
                  <c:v>54.64</c:v>
                </c:pt>
                <c:pt idx="1818">
                  <c:v>54.660000000000011</c:v>
                </c:pt>
                <c:pt idx="1819">
                  <c:v>54.67</c:v>
                </c:pt>
                <c:pt idx="1820">
                  <c:v>54.93</c:v>
                </c:pt>
                <c:pt idx="1821">
                  <c:v>54.94</c:v>
                </c:pt>
                <c:pt idx="1822">
                  <c:v>54.96</c:v>
                </c:pt>
                <c:pt idx="1823">
                  <c:v>55.08</c:v>
                </c:pt>
                <c:pt idx="1824">
                  <c:v>55.1</c:v>
                </c:pt>
                <c:pt idx="1825">
                  <c:v>55.11</c:v>
                </c:pt>
                <c:pt idx="1826">
                  <c:v>55.290000000000013</c:v>
                </c:pt>
                <c:pt idx="1827">
                  <c:v>55.39</c:v>
                </c:pt>
                <c:pt idx="1828">
                  <c:v>55.43</c:v>
                </c:pt>
                <c:pt idx="1829">
                  <c:v>55.57</c:v>
                </c:pt>
                <c:pt idx="1830">
                  <c:v>55.61</c:v>
                </c:pt>
                <c:pt idx="1831">
                  <c:v>55.88</c:v>
                </c:pt>
                <c:pt idx="1832">
                  <c:v>55.91</c:v>
                </c:pt>
                <c:pt idx="1833">
                  <c:v>56.13</c:v>
                </c:pt>
                <c:pt idx="1834">
                  <c:v>56.220000000000013</c:v>
                </c:pt>
                <c:pt idx="1835">
                  <c:v>56.41</c:v>
                </c:pt>
                <c:pt idx="1836">
                  <c:v>56.47</c:v>
                </c:pt>
                <c:pt idx="1837">
                  <c:v>56.63</c:v>
                </c:pt>
                <c:pt idx="1838">
                  <c:v>56.720000000000013</c:v>
                </c:pt>
                <c:pt idx="1839">
                  <c:v>56.97</c:v>
                </c:pt>
                <c:pt idx="1840">
                  <c:v>57.01</c:v>
                </c:pt>
                <c:pt idx="1841">
                  <c:v>57.11</c:v>
                </c:pt>
                <c:pt idx="1842">
                  <c:v>57.120000000000012</c:v>
                </c:pt>
                <c:pt idx="1843">
                  <c:v>57.15</c:v>
                </c:pt>
                <c:pt idx="1844">
                  <c:v>57.160000000000011</c:v>
                </c:pt>
                <c:pt idx="1845">
                  <c:v>57.27</c:v>
                </c:pt>
                <c:pt idx="1846">
                  <c:v>57.3</c:v>
                </c:pt>
                <c:pt idx="1847">
                  <c:v>57.4</c:v>
                </c:pt>
                <c:pt idx="1848">
                  <c:v>57.42</c:v>
                </c:pt>
                <c:pt idx="1849">
                  <c:v>57.44</c:v>
                </c:pt>
                <c:pt idx="1850">
                  <c:v>57.54</c:v>
                </c:pt>
                <c:pt idx="1851">
                  <c:v>57.58</c:v>
                </c:pt>
                <c:pt idx="1852">
                  <c:v>57.59</c:v>
                </c:pt>
                <c:pt idx="1853">
                  <c:v>57.65</c:v>
                </c:pt>
                <c:pt idx="1854">
                  <c:v>57.8</c:v>
                </c:pt>
                <c:pt idx="1855">
                  <c:v>57.82</c:v>
                </c:pt>
                <c:pt idx="1856">
                  <c:v>57.83</c:v>
                </c:pt>
                <c:pt idx="1857">
                  <c:v>57.85</c:v>
                </c:pt>
                <c:pt idx="1858">
                  <c:v>57.86</c:v>
                </c:pt>
                <c:pt idx="1859">
                  <c:v>57.9</c:v>
                </c:pt>
                <c:pt idx="1860">
                  <c:v>57.93</c:v>
                </c:pt>
                <c:pt idx="1861">
                  <c:v>57.98</c:v>
                </c:pt>
                <c:pt idx="1862">
                  <c:v>58.03</c:v>
                </c:pt>
                <c:pt idx="1863">
                  <c:v>58.09</c:v>
                </c:pt>
                <c:pt idx="1864">
                  <c:v>58.11</c:v>
                </c:pt>
                <c:pt idx="1865">
                  <c:v>58.120000000000012</c:v>
                </c:pt>
                <c:pt idx="1866">
                  <c:v>58.27</c:v>
                </c:pt>
                <c:pt idx="1867">
                  <c:v>58.28</c:v>
                </c:pt>
                <c:pt idx="1868">
                  <c:v>58.3</c:v>
                </c:pt>
                <c:pt idx="1869">
                  <c:v>58.37</c:v>
                </c:pt>
                <c:pt idx="1870">
                  <c:v>58.44</c:v>
                </c:pt>
                <c:pt idx="1871">
                  <c:v>58.48</c:v>
                </c:pt>
                <c:pt idx="1872">
                  <c:v>58.65</c:v>
                </c:pt>
                <c:pt idx="1873">
                  <c:v>58.68</c:v>
                </c:pt>
                <c:pt idx="1874">
                  <c:v>58.690000000000012</c:v>
                </c:pt>
                <c:pt idx="1875">
                  <c:v>58.7</c:v>
                </c:pt>
                <c:pt idx="1876">
                  <c:v>58.720000000000013</c:v>
                </c:pt>
                <c:pt idx="1877">
                  <c:v>58.75</c:v>
                </c:pt>
                <c:pt idx="1878">
                  <c:v>58.85</c:v>
                </c:pt>
                <c:pt idx="1879">
                  <c:v>58.99</c:v>
                </c:pt>
                <c:pt idx="1880">
                  <c:v>59.11</c:v>
                </c:pt>
                <c:pt idx="1881">
                  <c:v>59.21</c:v>
                </c:pt>
                <c:pt idx="1882">
                  <c:v>59.31</c:v>
                </c:pt>
                <c:pt idx="1883">
                  <c:v>59.4</c:v>
                </c:pt>
                <c:pt idx="1884">
                  <c:v>59.48</c:v>
                </c:pt>
                <c:pt idx="1885">
                  <c:v>59.53</c:v>
                </c:pt>
                <c:pt idx="1886">
                  <c:v>59.65</c:v>
                </c:pt>
                <c:pt idx="1887">
                  <c:v>59.81</c:v>
                </c:pt>
                <c:pt idx="1888">
                  <c:v>59.85</c:v>
                </c:pt>
                <c:pt idx="1889">
                  <c:v>60</c:v>
                </c:pt>
                <c:pt idx="1890">
                  <c:v>60.1</c:v>
                </c:pt>
                <c:pt idx="1891">
                  <c:v>60.2</c:v>
                </c:pt>
                <c:pt idx="1892">
                  <c:v>60.620000000000012</c:v>
                </c:pt>
                <c:pt idx="1893">
                  <c:v>60.63</c:v>
                </c:pt>
                <c:pt idx="1894">
                  <c:v>60.730000000000011</c:v>
                </c:pt>
                <c:pt idx="1895">
                  <c:v>60.96</c:v>
                </c:pt>
                <c:pt idx="1896">
                  <c:v>61.01</c:v>
                </c:pt>
                <c:pt idx="1897">
                  <c:v>61.04</c:v>
                </c:pt>
                <c:pt idx="1898">
                  <c:v>61.08</c:v>
                </c:pt>
                <c:pt idx="1899">
                  <c:v>61.14</c:v>
                </c:pt>
                <c:pt idx="1900">
                  <c:v>61.82</c:v>
                </c:pt>
                <c:pt idx="1901">
                  <c:v>61.82</c:v>
                </c:pt>
                <c:pt idx="1902">
                  <c:v>62.2</c:v>
                </c:pt>
                <c:pt idx="1903">
                  <c:v>62.34</c:v>
                </c:pt>
                <c:pt idx="1904">
                  <c:v>62.37</c:v>
                </c:pt>
                <c:pt idx="1905">
                  <c:v>62.43</c:v>
                </c:pt>
                <c:pt idx="1906">
                  <c:v>62.63</c:v>
                </c:pt>
                <c:pt idx="1907">
                  <c:v>62.730000000000011</c:v>
                </c:pt>
                <c:pt idx="1908">
                  <c:v>62.77</c:v>
                </c:pt>
                <c:pt idx="1909">
                  <c:v>62.78</c:v>
                </c:pt>
                <c:pt idx="1910">
                  <c:v>62.790000000000013</c:v>
                </c:pt>
                <c:pt idx="1911">
                  <c:v>62.790000000000013</c:v>
                </c:pt>
                <c:pt idx="1912">
                  <c:v>62.88</c:v>
                </c:pt>
                <c:pt idx="1913">
                  <c:v>62.9</c:v>
                </c:pt>
                <c:pt idx="1914">
                  <c:v>63.11</c:v>
                </c:pt>
                <c:pt idx="1915">
                  <c:v>63.120000000000012</c:v>
                </c:pt>
                <c:pt idx="1916">
                  <c:v>63.15</c:v>
                </c:pt>
                <c:pt idx="1917">
                  <c:v>63.34</c:v>
                </c:pt>
                <c:pt idx="1918">
                  <c:v>63.43</c:v>
                </c:pt>
                <c:pt idx="1919">
                  <c:v>63.5</c:v>
                </c:pt>
                <c:pt idx="1920">
                  <c:v>63.660000000000011</c:v>
                </c:pt>
                <c:pt idx="1921">
                  <c:v>63.75</c:v>
                </c:pt>
                <c:pt idx="1922">
                  <c:v>63.85</c:v>
                </c:pt>
                <c:pt idx="1923">
                  <c:v>63.88</c:v>
                </c:pt>
                <c:pt idx="1924">
                  <c:v>64.06</c:v>
                </c:pt>
                <c:pt idx="1925">
                  <c:v>64.13</c:v>
                </c:pt>
                <c:pt idx="1926">
                  <c:v>64.13</c:v>
                </c:pt>
                <c:pt idx="1927">
                  <c:v>64.25</c:v>
                </c:pt>
                <c:pt idx="1928">
                  <c:v>64.31</c:v>
                </c:pt>
                <c:pt idx="1929">
                  <c:v>64.58</c:v>
                </c:pt>
                <c:pt idx="1930">
                  <c:v>64.709999999999994</c:v>
                </c:pt>
                <c:pt idx="1931">
                  <c:v>64.73</c:v>
                </c:pt>
                <c:pt idx="1932">
                  <c:v>64.78</c:v>
                </c:pt>
                <c:pt idx="1933">
                  <c:v>64.86999999999999</c:v>
                </c:pt>
                <c:pt idx="1934">
                  <c:v>64.86999999999999</c:v>
                </c:pt>
                <c:pt idx="1935">
                  <c:v>64.910000000000025</c:v>
                </c:pt>
                <c:pt idx="1936">
                  <c:v>64.97</c:v>
                </c:pt>
                <c:pt idx="1937">
                  <c:v>65.09</c:v>
                </c:pt>
                <c:pt idx="1938">
                  <c:v>65.16</c:v>
                </c:pt>
                <c:pt idx="1939">
                  <c:v>65.440000000000026</c:v>
                </c:pt>
                <c:pt idx="1940">
                  <c:v>65.569999999999993</c:v>
                </c:pt>
                <c:pt idx="1941">
                  <c:v>65.669999999999987</c:v>
                </c:pt>
                <c:pt idx="1942">
                  <c:v>65.84</c:v>
                </c:pt>
                <c:pt idx="1943">
                  <c:v>65.88</c:v>
                </c:pt>
                <c:pt idx="1944">
                  <c:v>66</c:v>
                </c:pt>
                <c:pt idx="1945">
                  <c:v>66.02</c:v>
                </c:pt>
                <c:pt idx="1946">
                  <c:v>66.02</c:v>
                </c:pt>
                <c:pt idx="1947">
                  <c:v>66.239999999999995</c:v>
                </c:pt>
                <c:pt idx="1948">
                  <c:v>66.27</c:v>
                </c:pt>
                <c:pt idx="1949">
                  <c:v>66.47</c:v>
                </c:pt>
                <c:pt idx="1950">
                  <c:v>66.47</c:v>
                </c:pt>
                <c:pt idx="1951">
                  <c:v>66.48</c:v>
                </c:pt>
                <c:pt idx="1952">
                  <c:v>66.489999999999995</c:v>
                </c:pt>
                <c:pt idx="1953">
                  <c:v>66.53</c:v>
                </c:pt>
                <c:pt idx="1954">
                  <c:v>66.569999999999993</c:v>
                </c:pt>
                <c:pt idx="1955">
                  <c:v>66.649999999999991</c:v>
                </c:pt>
                <c:pt idx="1956">
                  <c:v>66.7</c:v>
                </c:pt>
                <c:pt idx="1957">
                  <c:v>66.73</c:v>
                </c:pt>
                <c:pt idx="1958">
                  <c:v>66.849999999999994</c:v>
                </c:pt>
                <c:pt idx="1959">
                  <c:v>66.940000000000026</c:v>
                </c:pt>
                <c:pt idx="1960">
                  <c:v>67.14</c:v>
                </c:pt>
                <c:pt idx="1961">
                  <c:v>67.209999999999994</c:v>
                </c:pt>
                <c:pt idx="1962">
                  <c:v>67.569999999999993</c:v>
                </c:pt>
                <c:pt idx="1963">
                  <c:v>67.599999999999994</c:v>
                </c:pt>
                <c:pt idx="1964">
                  <c:v>67.66</c:v>
                </c:pt>
                <c:pt idx="1965">
                  <c:v>67.73</c:v>
                </c:pt>
                <c:pt idx="1966">
                  <c:v>67.83</c:v>
                </c:pt>
                <c:pt idx="1967">
                  <c:v>67.86</c:v>
                </c:pt>
                <c:pt idx="1968">
                  <c:v>68.16</c:v>
                </c:pt>
                <c:pt idx="1969">
                  <c:v>68.27</c:v>
                </c:pt>
                <c:pt idx="1970">
                  <c:v>68.39</c:v>
                </c:pt>
                <c:pt idx="1971">
                  <c:v>68.459999999999994</c:v>
                </c:pt>
                <c:pt idx="1972">
                  <c:v>68.819999999999993</c:v>
                </c:pt>
                <c:pt idx="1973">
                  <c:v>68.92</c:v>
                </c:pt>
                <c:pt idx="1974">
                  <c:v>68.97</c:v>
                </c:pt>
                <c:pt idx="1975">
                  <c:v>69.040000000000006</c:v>
                </c:pt>
                <c:pt idx="1976">
                  <c:v>69.169999999999987</c:v>
                </c:pt>
                <c:pt idx="1977">
                  <c:v>69.209999999999994</c:v>
                </c:pt>
                <c:pt idx="1978">
                  <c:v>69.22</c:v>
                </c:pt>
                <c:pt idx="1979">
                  <c:v>69.239999999999995</c:v>
                </c:pt>
                <c:pt idx="1980">
                  <c:v>69.25</c:v>
                </c:pt>
                <c:pt idx="1981">
                  <c:v>69.290000000000006</c:v>
                </c:pt>
                <c:pt idx="1982">
                  <c:v>69.290000000000006</c:v>
                </c:pt>
                <c:pt idx="1983">
                  <c:v>69.31</c:v>
                </c:pt>
                <c:pt idx="1984">
                  <c:v>69.34</c:v>
                </c:pt>
                <c:pt idx="1985">
                  <c:v>69.36999999999999</c:v>
                </c:pt>
                <c:pt idx="1986">
                  <c:v>69.440000000000026</c:v>
                </c:pt>
                <c:pt idx="1987">
                  <c:v>69.61</c:v>
                </c:pt>
                <c:pt idx="1988">
                  <c:v>69.61999999999999</c:v>
                </c:pt>
                <c:pt idx="1989">
                  <c:v>69.679999999999978</c:v>
                </c:pt>
                <c:pt idx="1990">
                  <c:v>69.75</c:v>
                </c:pt>
                <c:pt idx="1991">
                  <c:v>69.86</c:v>
                </c:pt>
                <c:pt idx="1992">
                  <c:v>69.89</c:v>
                </c:pt>
                <c:pt idx="1993">
                  <c:v>69.95</c:v>
                </c:pt>
                <c:pt idx="1994">
                  <c:v>70.069999999999993</c:v>
                </c:pt>
                <c:pt idx="1995">
                  <c:v>70.13</c:v>
                </c:pt>
                <c:pt idx="1996">
                  <c:v>70.16</c:v>
                </c:pt>
                <c:pt idx="1997">
                  <c:v>70.319999999999993</c:v>
                </c:pt>
                <c:pt idx="1998">
                  <c:v>70.64</c:v>
                </c:pt>
                <c:pt idx="1999">
                  <c:v>70.75</c:v>
                </c:pt>
                <c:pt idx="2000">
                  <c:v>70.819999999999993</c:v>
                </c:pt>
                <c:pt idx="2001">
                  <c:v>70.84</c:v>
                </c:pt>
                <c:pt idx="2002">
                  <c:v>71.25</c:v>
                </c:pt>
                <c:pt idx="2003">
                  <c:v>71.290000000000006</c:v>
                </c:pt>
                <c:pt idx="2004">
                  <c:v>71.38</c:v>
                </c:pt>
                <c:pt idx="2005">
                  <c:v>71.5</c:v>
                </c:pt>
                <c:pt idx="2006">
                  <c:v>71.569999999999993</c:v>
                </c:pt>
                <c:pt idx="2007">
                  <c:v>71.599999999999994</c:v>
                </c:pt>
                <c:pt idx="2008">
                  <c:v>71.649999999999991</c:v>
                </c:pt>
                <c:pt idx="2009">
                  <c:v>71.7</c:v>
                </c:pt>
                <c:pt idx="2010">
                  <c:v>71.73</c:v>
                </c:pt>
                <c:pt idx="2011">
                  <c:v>71.819999999999993</c:v>
                </c:pt>
                <c:pt idx="2012">
                  <c:v>71.819999999999993</c:v>
                </c:pt>
                <c:pt idx="2013">
                  <c:v>72.14</c:v>
                </c:pt>
                <c:pt idx="2014">
                  <c:v>72.179999999999978</c:v>
                </c:pt>
                <c:pt idx="2015">
                  <c:v>72.33</c:v>
                </c:pt>
                <c:pt idx="2016">
                  <c:v>72.489999999999995</c:v>
                </c:pt>
                <c:pt idx="2017">
                  <c:v>72.63</c:v>
                </c:pt>
                <c:pt idx="2018">
                  <c:v>72.66</c:v>
                </c:pt>
                <c:pt idx="2019">
                  <c:v>72.679999999999978</c:v>
                </c:pt>
                <c:pt idx="2020">
                  <c:v>72.940000000000026</c:v>
                </c:pt>
                <c:pt idx="2021">
                  <c:v>72.95</c:v>
                </c:pt>
                <c:pt idx="2022">
                  <c:v>72.98</c:v>
                </c:pt>
                <c:pt idx="2023">
                  <c:v>73.099999999999994</c:v>
                </c:pt>
                <c:pt idx="2024">
                  <c:v>73.19</c:v>
                </c:pt>
                <c:pt idx="2025">
                  <c:v>73.22</c:v>
                </c:pt>
                <c:pt idx="2026">
                  <c:v>73.260000000000005</c:v>
                </c:pt>
                <c:pt idx="2027">
                  <c:v>73.319999999999993</c:v>
                </c:pt>
                <c:pt idx="2028">
                  <c:v>73.34</c:v>
                </c:pt>
                <c:pt idx="2029">
                  <c:v>73.34</c:v>
                </c:pt>
                <c:pt idx="2030">
                  <c:v>73.64</c:v>
                </c:pt>
                <c:pt idx="2031">
                  <c:v>73.73</c:v>
                </c:pt>
                <c:pt idx="2032">
                  <c:v>73.83</c:v>
                </c:pt>
                <c:pt idx="2033">
                  <c:v>73.86999999999999</c:v>
                </c:pt>
                <c:pt idx="2034">
                  <c:v>73.97</c:v>
                </c:pt>
                <c:pt idx="2035">
                  <c:v>74.040000000000006</c:v>
                </c:pt>
                <c:pt idx="2036">
                  <c:v>74.290000000000006</c:v>
                </c:pt>
                <c:pt idx="2037">
                  <c:v>74.319999999999993</c:v>
                </c:pt>
                <c:pt idx="2038">
                  <c:v>74.489999999999995</c:v>
                </c:pt>
                <c:pt idx="2039">
                  <c:v>74.53</c:v>
                </c:pt>
                <c:pt idx="2040">
                  <c:v>74.66</c:v>
                </c:pt>
                <c:pt idx="2041">
                  <c:v>74.669999999999987</c:v>
                </c:pt>
                <c:pt idx="2042">
                  <c:v>74.739999999999995</c:v>
                </c:pt>
                <c:pt idx="2043">
                  <c:v>74.92</c:v>
                </c:pt>
                <c:pt idx="2044">
                  <c:v>75.13</c:v>
                </c:pt>
                <c:pt idx="2045">
                  <c:v>75.319999999999993</c:v>
                </c:pt>
                <c:pt idx="2046">
                  <c:v>75.47</c:v>
                </c:pt>
                <c:pt idx="2047">
                  <c:v>75.649999999999991</c:v>
                </c:pt>
                <c:pt idx="2048">
                  <c:v>75.72</c:v>
                </c:pt>
                <c:pt idx="2049">
                  <c:v>75.760000000000005</c:v>
                </c:pt>
                <c:pt idx="2050">
                  <c:v>76.02</c:v>
                </c:pt>
                <c:pt idx="2051">
                  <c:v>76.069999999999993</c:v>
                </c:pt>
                <c:pt idx="2052">
                  <c:v>76.14</c:v>
                </c:pt>
                <c:pt idx="2053">
                  <c:v>76.34</c:v>
                </c:pt>
                <c:pt idx="2054">
                  <c:v>76.36</c:v>
                </c:pt>
                <c:pt idx="2055">
                  <c:v>76.400000000000006</c:v>
                </c:pt>
                <c:pt idx="2056">
                  <c:v>76.53</c:v>
                </c:pt>
                <c:pt idx="2057">
                  <c:v>76.569999999999993</c:v>
                </c:pt>
                <c:pt idx="2058">
                  <c:v>76.61</c:v>
                </c:pt>
                <c:pt idx="2059">
                  <c:v>76.61999999999999</c:v>
                </c:pt>
                <c:pt idx="2060">
                  <c:v>77.2</c:v>
                </c:pt>
                <c:pt idx="2061">
                  <c:v>77.440000000000026</c:v>
                </c:pt>
                <c:pt idx="2062">
                  <c:v>77.56</c:v>
                </c:pt>
                <c:pt idx="2063">
                  <c:v>77.69</c:v>
                </c:pt>
                <c:pt idx="2064">
                  <c:v>77.8</c:v>
                </c:pt>
                <c:pt idx="2065">
                  <c:v>78.169999999999987</c:v>
                </c:pt>
                <c:pt idx="2066">
                  <c:v>78.34</c:v>
                </c:pt>
                <c:pt idx="2067">
                  <c:v>78.39</c:v>
                </c:pt>
                <c:pt idx="2068">
                  <c:v>78.459999999999994</c:v>
                </c:pt>
                <c:pt idx="2069">
                  <c:v>78.73</c:v>
                </c:pt>
                <c:pt idx="2070">
                  <c:v>79.16</c:v>
                </c:pt>
                <c:pt idx="2071">
                  <c:v>79.169999999999987</c:v>
                </c:pt>
                <c:pt idx="2072">
                  <c:v>79.209999999999994</c:v>
                </c:pt>
                <c:pt idx="2073">
                  <c:v>79.22</c:v>
                </c:pt>
                <c:pt idx="2074">
                  <c:v>79.23</c:v>
                </c:pt>
                <c:pt idx="2075">
                  <c:v>79.239999999999995</c:v>
                </c:pt>
                <c:pt idx="2076">
                  <c:v>79.459999999999994</c:v>
                </c:pt>
                <c:pt idx="2077">
                  <c:v>79.5</c:v>
                </c:pt>
                <c:pt idx="2078">
                  <c:v>79.52</c:v>
                </c:pt>
                <c:pt idx="2079">
                  <c:v>79.59</c:v>
                </c:pt>
                <c:pt idx="2080">
                  <c:v>79.75</c:v>
                </c:pt>
                <c:pt idx="2081">
                  <c:v>79.819999999999993</c:v>
                </c:pt>
                <c:pt idx="2082">
                  <c:v>79.83</c:v>
                </c:pt>
                <c:pt idx="2083">
                  <c:v>79.989999999999995</c:v>
                </c:pt>
                <c:pt idx="2084">
                  <c:v>80.040000000000006</c:v>
                </c:pt>
                <c:pt idx="2085">
                  <c:v>80.09</c:v>
                </c:pt>
                <c:pt idx="2086">
                  <c:v>80.14</c:v>
                </c:pt>
                <c:pt idx="2087">
                  <c:v>80.179999999999978</c:v>
                </c:pt>
                <c:pt idx="2088">
                  <c:v>80.53</c:v>
                </c:pt>
                <c:pt idx="2089">
                  <c:v>80.58</c:v>
                </c:pt>
                <c:pt idx="2090">
                  <c:v>80.760000000000005</c:v>
                </c:pt>
                <c:pt idx="2091">
                  <c:v>80.790000000000006</c:v>
                </c:pt>
                <c:pt idx="2092">
                  <c:v>80.849999999999994</c:v>
                </c:pt>
                <c:pt idx="2093">
                  <c:v>80.900000000000006</c:v>
                </c:pt>
                <c:pt idx="2094">
                  <c:v>81.06</c:v>
                </c:pt>
                <c:pt idx="2095">
                  <c:v>81.239999999999995</c:v>
                </c:pt>
                <c:pt idx="2096">
                  <c:v>81.28</c:v>
                </c:pt>
                <c:pt idx="2097">
                  <c:v>81.36999999999999</c:v>
                </c:pt>
                <c:pt idx="2098">
                  <c:v>81.38</c:v>
                </c:pt>
                <c:pt idx="2099">
                  <c:v>81.569999999999993</c:v>
                </c:pt>
                <c:pt idx="2100">
                  <c:v>81.61</c:v>
                </c:pt>
                <c:pt idx="2101">
                  <c:v>81.64</c:v>
                </c:pt>
                <c:pt idx="2102">
                  <c:v>81.679999999999978</c:v>
                </c:pt>
                <c:pt idx="2103">
                  <c:v>81.69</c:v>
                </c:pt>
                <c:pt idx="2104">
                  <c:v>81.69</c:v>
                </c:pt>
                <c:pt idx="2105">
                  <c:v>81.83</c:v>
                </c:pt>
                <c:pt idx="2106">
                  <c:v>81.84</c:v>
                </c:pt>
                <c:pt idx="2107">
                  <c:v>82.04</c:v>
                </c:pt>
                <c:pt idx="2108">
                  <c:v>82.13</c:v>
                </c:pt>
                <c:pt idx="2109">
                  <c:v>82.33</c:v>
                </c:pt>
                <c:pt idx="2110">
                  <c:v>82.36999999999999</c:v>
                </c:pt>
                <c:pt idx="2111">
                  <c:v>82.72</c:v>
                </c:pt>
                <c:pt idx="2112">
                  <c:v>82.82</c:v>
                </c:pt>
                <c:pt idx="2113">
                  <c:v>82.83</c:v>
                </c:pt>
                <c:pt idx="2114">
                  <c:v>83</c:v>
                </c:pt>
                <c:pt idx="2115">
                  <c:v>83.01</c:v>
                </c:pt>
                <c:pt idx="2116">
                  <c:v>83.04</c:v>
                </c:pt>
                <c:pt idx="2117">
                  <c:v>83.05</c:v>
                </c:pt>
                <c:pt idx="2118">
                  <c:v>83.169999999999987</c:v>
                </c:pt>
                <c:pt idx="2119">
                  <c:v>83.42</c:v>
                </c:pt>
                <c:pt idx="2120">
                  <c:v>83.42</c:v>
                </c:pt>
                <c:pt idx="2121">
                  <c:v>83.92</c:v>
                </c:pt>
                <c:pt idx="2122">
                  <c:v>84.410000000000025</c:v>
                </c:pt>
                <c:pt idx="2123">
                  <c:v>84.679999999999978</c:v>
                </c:pt>
                <c:pt idx="2124">
                  <c:v>84.85</c:v>
                </c:pt>
                <c:pt idx="2125">
                  <c:v>85.11</c:v>
                </c:pt>
                <c:pt idx="2126">
                  <c:v>85.45</c:v>
                </c:pt>
                <c:pt idx="2127">
                  <c:v>85.47</c:v>
                </c:pt>
                <c:pt idx="2128">
                  <c:v>85.48</c:v>
                </c:pt>
                <c:pt idx="2129">
                  <c:v>85.490000000000023</c:v>
                </c:pt>
                <c:pt idx="2130">
                  <c:v>85.52</c:v>
                </c:pt>
                <c:pt idx="2131">
                  <c:v>85.57</c:v>
                </c:pt>
                <c:pt idx="2132">
                  <c:v>85.59</c:v>
                </c:pt>
                <c:pt idx="2133">
                  <c:v>85.710000000000022</c:v>
                </c:pt>
                <c:pt idx="2134">
                  <c:v>85.710000000000022</c:v>
                </c:pt>
                <c:pt idx="2135">
                  <c:v>85.9</c:v>
                </c:pt>
                <c:pt idx="2136">
                  <c:v>86.09</c:v>
                </c:pt>
                <c:pt idx="2137">
                  <c:v>86.149999999999991</c:v>
                </c:pt>
                <c:pt idx="2138">
                  <c:v>86.19</c:v>
                </c:pt>
                <c:pt idx="2139">
                  <c:v>86.2</c:v>
                </c:pt>
                <c:pt idx="2140">
                  <c:v>86.26</c:v>
                </c:pt>
                <c:pt idx="2141">
                  <c:v>86.649999999999991</c:v>
                </c:pt>
                <c:pt idx="2142">
                  <c:v>86.82</c:v>
                </c:pt>
                <c:pt idx="2143">
                  <c:v>86.89</c:v>
                </c:pt>
                <c:pt idx="2144">
                  <c:v>86.990000000000023</c:v>
                </c:pt>
                <c:pt idx="2145">
                  <c:v>87.169999999999987</c:v>
                </c:pt>
                <c:pt idx="2146">
                  <c:v>87.2</c:v>
                </c:pt>
                <c:pt idx="2147">
                  <c:v>87.210000000000022</c:v>
                </c:pt>
                <c:pt idx="2148">
                  <c:v>87.31</c:v>
                </c:pt>
                <c:pt idx="2149">
                  <c:v>87.33</c:v>
                </c:pt>
                <c:pt idx="2150">
                  <c:v>87.460000000000022</c:v>
                </c:pt>
                <c:pt idx="2151">
                  <c:v>87.54</c:v>
                </c:pt>
                <c:pt idx="2152">
                  <c:v>87.61</c:v>
                </c:pt>
                <c:pt idx="2153">
                  <c:v>87.61999999999999</c:v>
                </c:pt>
                <c:pt idx="2154">
                  <c:v>87.679999999999978</c:v>
                </c:pt>
                <c:pt idx="2155">
                  <c:v>88.31</c:v>
                </c:pt>
                <c:pt idx="2156">
                  <c:v>88.66</c:v>
                </c:pt>
                <c:pt idx="2157">
                  <c:v>88.710000000000022</c:v>
                </c:pt>
                <c:pt idx="2158">
                  <c:v>89.07</c:v>
                </c:pt>
                <c:pt idx="2159">
                  <c:v>89.42</c:v>
                </c:pt>
                <c:pt idx="2160">
                  <c:v>89.440000000000026</c:v>
                </c:pt>
                <c:pt idx="2161">
                  <c:v>89.45</c:v>
                </c:pt>
                <c:pt idx="2162">
                  <c:v>89.93</c:v>
                </c:pt>
                <c:pt idx="2163">
                  <c:v>90.04</c:v>
                </c:pt>
                <c:pt idx="2164">
                  <c:v>90.56</c:v>
                </c:pt>
                <c:pt idx="2165">
                  <c:v>90.78</c:v>
                </c:pt>
                <c:pt idx="2166">
                  <c:v>90.9</c:v>
                </c:pt>
                <c:pt idx="2167">
                  <c:v>90.960000000000022</c:v>
                </c:pt>
                <c:pt idx="2168">
                  <c:v>91.05</c:v>
                </c:pt>
                <c:pt idx="2169">
                  <c:v>91.11999999999999</c:v>
                </c:pt>
                <c:pt idx="2170">
                  <c:v>91.2</c:v>
                </c:pt>
                <c:pt idx="2171">
                  <c:v>91.53</c:v>
                </c:pt>
                <c:pt idx="2172">
                  <c:v>91.6</c:v>
                </c:pt>
                <c:pt idx="2173">
                  <c:v>91.66</c:v>
                </c:pt>
                <c:pt idx="2174">
                  <c:v>91.910000000000025</c:v>
                </c:pt>
                <c:pt idx="2175">
                  <c:v>91.98</c:v>
                </c:pt>
                <c:pt idx="2176">
                  <c:v>92.33</c:v>
                </c:pt>
                <c:pt idx="2177">
                  <c:v>92.93</c:v>
                </c:pt>
                <c:pt idx="2178">
                  <c:v>93</c:v>
                </c:pt>
                <c:pt idx="2179">
                  <c:v>93.2</c:v>
                </c:pt>
                <c:pt idx="2180">
                  <c:v>93.410000000000025</c:v>
                </c:pt>
                <c:pt idx="2181">
                  <c:v>93.43</c:v>
                </c:pt>
                <c:pt idx="2182">
                  <c:v>93.75</c:v>
                </c:pt>
                <c:pt idx="2183">
                  <c:v>94.1</c:v>
                </c:pt>
                <c:pt idx="2184">
                  <c:v>94.11999999999999</c:v>
                </c:pt>
                <c:pt idx="2185">
                  <c:v>94.3</c:v>
                </c:pt>
                <c:pt idx="2186">
                  <c:v>94.4</c:v>
                </c:pt>
                <c:pt idx="2187">
                  <c:v>94.63</c:v>
                </c:pt>
                <c:pt idx="2188">
                  <c:v>94.669999999999987</c:v>
                </c:pt>
                <c:pt idx="2189">
                  <c:v>94.8</c:v>
                </c:pt>
                <c:pt idx="2190">
                  <c:v>94.9</c:v>
                </c:pt>
                <c:pt idx="2191">
                  <c:v>95.03</c:v>
                </c:pt>
                <c:pt idx="2192">
                  <c:v>95.07</c:v>
                </c:pt>
                <c:pt idx="2193">
                  <c:v>95.39</c:v>
                </c:pt>
                <c:pt idx="2194">
                  <c:v>95.76</c:v>
                </c:pt>
                <c:pt idx="2195">
                  <c:v>95.77</c:v>
                </c:pt>
                <c:pt idx="2196">
                  <c:v>95.86999999999999</c:v>
                </c:pt>
                <c:pt idx="2197">
                  <c:v>95.88</c:v>
                </c:pt>
                <c:pt idx="2198">
                  <c:v>96</c:v>
                </c:pt>
                <c:pt idx="2199">
                  <c:v>96.34</c:v>
                </c:pt>
                <c:pt idx="2200">
                  <c:v>96.56</c:v>
                </c:pt>
                <c:pt idx="2201">
                  <c:v>96.86</c:v>
                </c:pt>
                <c:pt idx="2202">
                  <c:v>96.89</c:v>
                </c:pt>
                <c:pt idx="2203">
                  <c:v>96.940000000000026</c:v>
                </c:pt>
                <c:pt idx="2204">
                  <c:v>97.29</c:v>
                </c:pt>
                <c:pt idx="2205">
                  <c:v>97.35</c:v>
                </c:pt>
                <c:pt idx="2206">
                  <c:v>97.710000000000022</c:v>
                </c:pt>
                <c:pt idx="2207">
                  <c:v>97.75</c:v>
                </c:pt>
                <c:pt idx="2208">
                  <c:v>98.1</c:v>
                </c:pt>
                <c:pt idx="2209">
                  <c:v>98.240000000000023</c:v>
                </c:pt>
                <c:pt idx="2210">
                  <c:v>99.09</c:v>
                </c:pt>
                <c:pt idx="2211">
                  <c:v>99.1</c:v>
                </c:pt>
                <c:pt idx="2212">
                  <c:v>99.11999999999999</c:v>
                </c:pt>
                <c:pt idx="2213">
                  <c:v>99.29</c:v>
                </c:pt>
                <c:pt idx="2214">
                  <c:v>99.39</c:v>
                </c:pt>
                <c:pt idx="2215">
                  <c:v>99.649999999999991</c:v>
                </c:pt>
                <c:pt idx="2216">
                  <c:v>99.82</c:v>
                </c:pt>
                <c:pt idx="2217">
                  <c:v>100.14999999999999</c:v>
                </c:pt>
                <c:pt idx="2218">
                  <c:v>100.2</c:v>
                </c:pt>
                <c:pt idx="2219">
                  <c:v>100.51</c:v>
                </c:pt>
                <c:pt idx="2220">
                  <c:v>100.73</c:v>
                </c:pt>
                <c:pt idx="2221">
                  <c:v>100.88</c:v>
                </c:pt>
                <c:pt idx="2222">
                  <c:v>101.03</c:v>
                </c:pt>
                <c:pt idx="2223">
                  <c:v>101.16999999999999</c:v>
                </c:pt>
                <c:pt idx="2224">
                  <c:v>101.22</c:v>
                </c:pt>
                <c:pt idx="2225">
                  <c:v>101.58</c:v>
                </c:pt>
                <c:pt idx="2226">
                  <c:v>101.61999999999999</c:v>
                </c:pt>
                <c:pt idx="2227">
                  <c:v>102.46000000000002</c:v>
                </c:pt>
                <c:pt idx="2228">
                  <c:v>102.78</c:v>
                </c:pt>
                <c:pt idx="2229">
                  <c:v>102.81</c:v>
                </c:pt>
                <c:pt idx="2230">
                  <c:v>102.97</c:v>
                </c:pt>
                <c:pt idx="2231">
                  <c:v>103</c:v>
                </c:pt>
                <c:pt idx="2232">
                  <c:v>103.11</c:v>
                </c:pt>
                <c:pt idx="2233">
                  <c:v>103.14</c:v>
                </c:pt>
                <c:pt idx="2234">
                  <c:v>103.26</c:v>
                </c:pt>
                <c:pt idx="2235">
                  <c:v>103.34</c:v>
                </c:pt>
                <c:pt idx="2236">
                  <c:v>103.52</c:v>
                </c:pt>
                <c:pt idx="2237">
                  <c:v>103.67999999999998</c:v>
                </c:pt>
                <c:pt idx="2238">
                  <c:v>103.86999999999999</c:v>
                </c:pt>
                <c:pt idx="2239">
                  <c:v>103.9</c:v>
                </c:pt>
                <c:pt idx="2240">
                  <c:v>104.45</c:v>
                </c:pt>
                <c:pt idx="2241">
                  <c:v>104.86999999999999</c:v>
                </c:pt>
                <c:pt idx="2242">
                  <c:v>105.19</c:v>
                </c:pt>
                <c:pt idx="2243">
                  <c:v>105.52</c:v>
                </c:pt>
                <c:pt idx="2244">
                  <c:v>105.61</c:v>
                </c:pt>
                <c:pt idx="2245">
                  <c:v>105.92</c:v>
                </c:pt>
                <c:pt idx="2246">
                  <c:v>105.94000000000014</c:v>
                </c:pt>
                <c:pt idx="2247">
                  <c:v>106.1</c:v>
                </c:pt>
                <c:pt idx="2248">
                  <c:v>106.16999999999999</c:v>
                </c:pt>
                <c:pt idx="2249">
                  <c:v>106.44000000000014</c:v>
                </c:pt>
                <c:pt idx="2250">
                  <c:v>106.52</c:v>
                </c:pt>
                <c:pt idx="2251">
                  <c:v>106.66</c:v>
                </c:pt>
                <c:pt idx="2252">
                  <c:v>107.53</c:v>
                </c:pt>
                <c:pt idx="2253">
                  <c:v>107.53</c:v>
                </c:pt>
                <c:pt idx="2254">
                  <c:v>107.61999999999999</c:v>
                </c:pt>
                <c:pt idx="2255">
                  <c:v>108</c:v>
                </c:pt>
                <c:pt idx="2256">
                  <c:v>108.35</c:v>
                </c:pt>
                <c:pt idx="2257">
                  <c:v>108.86999999999999</c:v>
                </c:pt>
                <c:pt idx="2258">
                  <c:v>108.99000000000002</c:v>
                </c:pt>
                <c:pt idx="2259">
                  <c:v>109.07</c:v>
                </c:pt>
                <c:pt idx="2260">
                  <c:v>109.09</c:v>
                </c:pt>
                <c:pt idx="2261">
                  <c:v>109.56</c:v>
                </c:pt>
                <c:pt idx="2262">
                  <c:v>109.79</c:v>
                </c:pt>
                <c:pt idx="2263">
                  <c:v>109.81</c:v>
                </c:pt>
                <c:pt idx="2264">
                  <c:v>110.5</c:v>
                </c:pt>
                <c:pt idx="2265">
                  <c:v>111.01</c:v>
                </c:pt>
                <c:pt idx="2266">
                  <c:v>111.14</c:v>
                </c:pt>
                <c:pt idx="2267">
                  <c:v>111.29</c:v>
                </c:pt>
                <c:pt idx="2268">
                  <c:v>112.59</c:v>
                </c:pt>
                <c:pt idx="2269">
                  <c:v>112.77</c:v>
                </c:pt>
                <c:pt idx="2270">
                  <c:v>113</c:v>
                </c:pt>
                <c:pt idx="2271">
                  <c:v>113.24000000000002</c:v>
                </c:pt>
                <c:pt idx="2272">
                  <c:v>113.34</c:v>
                </c:pt>
                <c:pt idx="2273">
                  <c:v>113.54</c:v>
                </c:pt>
                <c:pt idx="2274">
                  <c:v>114.16999999999999</c:v>
                </c:pt>
                <c:pt idx="2275">
                  <c:v>114.63</c:v>
                </c:pt>
                <c:pt idx="2276">
                  <c:v>115</c:v>
                </c:pt>
                <c:pt idx="2277">
                  <c:v>115.38</c:v>
                </c:pt>
                <c:pt idx="2278">
                  <c:v>115.53</c:v>
                </c:pt>
                <c:pt idx="2279">
                  <c:v>115.55</c:v>
                </c:pt>
                <c:pt idx="2280">
                  <c:v>115.64999999999999</c:v>
                </c:pt>
                <c:pt idx="2281">
                  <c:v>115.76</c:v>
                </c:pt>
                <c:pt idx="2282">
                  <c:v>115.93</c:v>
                </c:pt>
                <c:pt idx="2283">
                  <c:v>116.14</c:v>
                </c:pt>
                <c:pt idx="2284">
                  <c:v>116.25</c:v>
                </c:pt>
                <c:pt idx="2285">
                  <c:v>116.26</c:v>
                </c:pt>
                <c:pt idx="2286">
                  <c:v>116.44000000000014</c:v>
                </c:pt>
                <c:pt idx="2287">
                  <c:v>116.69</c:v>
                </c:pt>
                <c:pt idx="2288">
                  <c:v>116.73</c:v>
                </c:pt>
                <c:pt idx="2289">
                  <c:v>116.76</c:v>
                </c:pt>
                <c:pt idx="2290">
                  <c:v>117.66</c:v>
                </c:pt>
                <c:pt idx="2291">
                  <c:v>118.35</c:v>
                </c:pt>
                <c:pt idx="2292">
                  <c:v>118.71000000000002</c:v>
                </c:pt>
                <c:pt idx="2293">
                  <c:v>119.07</c:v>
                </c:pt>
                <c:pt idx="2294">
                  <c:v>119.08</c:v>
                </c:pt>
                <c:pt idx="2295">
                  <c:v>119.08</c:v>
                </c:pt>
                <c:pt idx="2296">
                  <c:v>120.07</c:v>
                </c:pt>
                <c:pt idx="2297">
                  <c:v>120.29</c:v>
                </c:pt>
                <c:pt idx="2298">
                  <c:v>120.49000000000002</c:v>
                </c:pt>
                <c:pt idx="2299">
                  <c:v>120.56</c:v>
                </c:pt>
                <c:pt idx="2300">
                  <c:v>120.58</c:v>
                </c:pt>
                <c:pt idx="2301">
                  <c:v>120.6</c:v>
                </c:pt>
                <c:pt idx="2302">
                  <c:v>120.9</c:v>
                </c:pt>
                <c:pt idx="2303">
                  <c:v>120.99000000000002</c:v>
                </c:pt>
                <c:pt idx="2304">
                  <c:v>121.04</c:v>
                </c:pt>
                <c:pt idx="2305">
                  <c:v>121.6</c:v>
                </c:pt>
                <c:pt idx="2306">
                  <c:v>122.16999999999999</c:v>
                </c:pt>
                <c:pt idx="2307">
                  <c:v>122.57</c:v>
                </c:pt>
                <c:pt idx="2308">
                  <c:v>122.66999999999999</c:v>
                </c:pt>
                <c:pt idx="2309">
                  <c:v>122.92</c:v>
                </c:pt>
                <c:pt idx="2310">
                  <c:v>123.57</c:v>
                </c:pt>
                <c:pt idx="2311">
                  <c:v>123.67999999999998</c:v>
                </c:pt>
                <c:pt idx="2312">
                  <c:v>124</c:v>
                </c:pt>
                <c:pt idx="2313">
                  <c:v>124.14</c:v>
                </c:pt>
                <c:pt idx="2314">
                  <c:v>124.72</c:v>
                </c:pt>
                <c:pt idx="2315">
                  <c:v>124.9</c:v>
                </c:pt>
                <c:pt idx="2316">
                  <c:v>124.97</c:v>
                </c:pt>
                <c:pt idx="2317">
                  <c:v>125.57</c:v>
                </c:pt>
                <c:pt idx="2318">
                  <c:v>125.64</c:v>
                </c:pt>
                <c:pt idx="2319">
                  <c:v>126.27</c:v>
                </c:pt>
                <c:pt idx="2320">
                  <c:v>126.42</c:v>
                </c:pt>
                <c:pt idx="2321">
                  <c:v>126.59</c:v>
                </c:pt>
                <c:pt idx="2322">
                  <c:v>126.96000000000002</c:v>
                </c:pt>
                <c:pt idx="2323">
                  <c:v>127.1</c:v>
                </c:pt>
                <c:pt idx="2324">
                  <c:v>127.4</c:v>
                </c:pt>
                <c:pt idx="2325">
                  <c:v>127.57</c:v>
                </c:pt>
                <c:pt idx="2326">
                  <c:v>128.36000000000001</c:v>
                </c:pt>
                <c:pt idx="2327">
                  <c:v>129.01</c:v>
                </c:pt>
                <c:pt idx="2328">
                  <c:v>130.4</c:v>
                </c:pt>
                <c:pt idx="2329">
                  <c:v>131.03</c:v>
                </c:pt>
                <c:pt idx="2330">
                  <c:v>131.31</c:v>
                </c:pt>
                <c:pt idx="2331">
                  <c:v>132.20999999999998</c:v>
                </c:pt>
                <c:pt idx="2332">
                  <c:v>132.26999999999998</c:v>
                </c:pt>
                <c:pt idx="2333">
                  <c:v>132.93</c:v>
                </c:pt>
                <c:pt idx="2334">
                  <c:v>134.19</c:v>
                </c:pt>
                <c:pt idx="2335">
                  <c:v>134.22</c:v>
                </c:pt>
                <c:pt idx="2336">
                  <c:v>134.43</c:v>
                </c:pt>
                <c:pt idx="2337">
                  <c:v>134.55000000000001</c:v>
                </c:pt>
                <c:pt idx="2338">
                  <c:v>134.65</c:v>
                </c:pt>
                <c:pt idx="2339">
                  <c:v>135.47</c:v>
                </c:pt>
                <c:pt idx="2340">
                  <c:v>135.89000000000001</c:v>
                </c:pt>
                <c:pt idx="2341">
                  <c:v>136.04</c:v>
                </c:pt>
                <c:pt idx="2342">
                  <c:v>136.12</c:v>
                </c:pt>
                <c:pt idx="2343">
                  <c:v>136.39000000000001</c:v>
                </c:pt>
                <c:pt idx="2344">
                  <c:v>137.08000000000001</c:v>
                </c:pt>
                <c:pt idx="2345">
                  <c:v>138.13</c:v>
                </c:pt>
                <c:pt idx="2346">
                  <c:v>139.39000000000001</c:v>
                </c:pt>
                <c:pt idx="2347">
                  <c:v>139.76999999999998</c:v>
                </c:pt>
                <c:pt idx="2348">
                  <c:v>139.89000000000001</c:v>
                </c:pt>
                <c:pt idx="2349">
                  <c:v>140.57</c:v>
                </c:pt>
                <c:pt idx="2350">
                  <c:v>140.69</c:v>
                </c:pt>
                <c:pt idx="2351">
                  <c:v>140.91999999999999</c:v>
                </c:pt>
                <c:pt idx="2352">
                  <c:v>141.25</c:v>
                </c:pt>
                <c:pt idx="2353">
                  <c:v>141.55000000000001</c:v>
                </c:pt>
                <c:pt idx="2354">
                  <c:v>141.72</c:v>
                </c:pt>
                <c:pt idx="2355">
                  <c:v>141.9</c:v>
                </c:pt>
                <c:pt idx="2356">
                  <c:v>142.35000000000028</c:v>
                </c:pt>
                <c:pt idx="2357">
                  <c:v>142.38000000000028</c:v>
                </c:pt>
                <c:pt idx="2358">
                  <c:v>142.82000000000028</c:v>
                </c:pt>
                <c:pt idx="2359">
                  <c:v>143.19</c:v>
                </c:pt>
                <c:pt idx="2360">
                  <c:v>145.41999999999999</c:v>
                </c:pt>
                <c:pt idx="2361">
                  <c:v>145.5</c:v>
                </c:pt>
                <c:pt idx="2362">
                  <c:v>146.59</c:v>
                </c:pt>
                <c:pt idx="2363">
                  <c:v>147.86000000000001</c:v>
                </c:pt>
                <c:pt idx="2364">
                  <c:v>148.06</c:v>
                </c:pt>
                <c:pt idx="2365">
                  <c:v>148.39000000000001</c:v>
                </c:pt>
                <c:pt idx="2366">
                  <c:v>148.49</c:v>
                </c:pt>
                <c:pt idx="2367">
                  <c:v>148.70999999999998</c:v>
                </c:pt>
                <c:pt idx="2368">
                  <c:v>149.52000000000001</c:v>
                </c:pt>
                <c:pt idx="2369">
                  <c:v>149.80000000000001</c:v>
                </c:pt>
                <c:pt idx="2370">
                  <c:v>150.13</c:v>
                </c:pt>
                <c:pt idx="2371">
                  <c:v>151.13</c:v>
                </c:pt>
                <c:pt idx="2372">
                  <c:v>151.13999999999999</c:v>
                </c:pt>
                <c:pt idx="2373">
                  <c:v>151.16999999999999</c:v>
                </c:pt>
                <c:pt idx="2374">
                  <c:v>151.41999999999999</c:v>
                </c:pt>
                <c:pt idx="2375">
                  <c:v>151.46</c:v>
                </c:pt>
                <c:pt idx="2376">
                  <c:v>152</c:v>
                </c:pt>
                <c:pt idx="2377">
                  <c:v>153.33000000000001</c:v>
                </c:pt>
                <c:pt idx="2378">
                  <c:v>154.1</c:v>
                </c:pt>
                <c:pt idx="2379">
                  <c:v>154.78</c:v>
                </c:pt>
                <c:pt idx="2380">
                  <c:v>154.79</c:v>
                </c:pt>
                <c:pt idx="2381">
                  <c:v>155.16999999999999</c:v>
                </c:pt>
                <c:pt idx="2382">
                  <c:v>156.6</c:v>
                </c:pt>
                <c:pt idx="2383">
                  <c:v>157.51</c:v>
                </c:pt>
                <c:pt idx="2384">
                  <c:v>157.58000000000001</c:v>
                </c:pt>
                <c:pt idx="2385">
                  <c:v>158.55000000000001</c:v>
                </c:pt>
                <c:pt idx="2386">
                  <c:v>159</c:v>
                </c:pt>
                <c:pt idx="2387">
                  <c:v>159.94</c:v>
                </c:pt>
                <c:pt idx="2388">
                  <c:v>161.60999999999999</c:v>
                </c:pt>
                <c:pt idx="2389">
                  <c:v>163.08000000000001</c:v>
                </c:pt>
                <c:pt idx="2390">
                  <c:v>164.31</c:v>
                </c:pt>
                <c:pt idx="2391">
                  <c:v>164.8</c:v>
                </c:pt>
                <c:pt idx="2392">
                  <c:v>165.01</c:v>
                </c:pt>
                <c:pt idx="2393">
                  <c:v>165.75</c:v>
                </c:pt>
                <c:pt idx="2394">
                  <c:v>166</c:v>
                </c:pt>
                <c:pt idx="2395">
                  <c:v>166.66</c:v>
                </c:pt>
                <c:pt idx="2396">
                  <c:v>168.16</c:v>
                </c:pt>
                <c:pt idx="2397">
                  <c:v>168.42000000000004</c:v>
                </c:pt>
                <c:pt idx="2398">
                  <c:v>168.9</c:v>
                </c:pt>
                <c:pt idx="2399">
                  <c:v>170.02</c:v>
                </c:pt>
                <c:pt idx="2400">
                  <c:v>170.37</c:v>
                </c:pt>
                <c:pt idx="2401">
                  <c:v>170.63</c:v>
                </c:pt>
                <c:pt idx="2402">
                  <c:v>171.70999999999998</c:v>
                </c:pt>
                <c:pt idx="2403">
                  <c:v>174</c:v>
                </c:pt>
                <c:pt idx="2404">
                  <c:v>174.1</c:v>
                </c:pt>
                <c:pt idx="2405">
                  <c:v>178.6</c:v>
                </c:pt>
                <c:pt idx="2406">
                  <c:v>181</c:v>
                </c:pt>
                <c:pt idx="2407">
                  <c:v>182.25</c:v>
                </c:pt>
                <c:pt idx="2408">
                  <c:v>183.66</c:v>
                </c:pt>
                <c:pt idx="2409">
                  <c:v>184.93</c:v>
                </c:pt>
                <c:pt idx="2410">
                  <c:v>185.18</c:v>
                </c:pt>
                <c:pt idx="2411">
                  <c:v>188.16</c:v>
                </c:pt>
                <c:pt idx="2412">
                  <c:v>188.62</c:v>
                </c:pt>
                <c:pt idx="2413">
                  <c:v>190</c:v>
                </c:pt>
                <c:pt idx="2414">
                  <c:v>190</c:v>
                </c:pt>
                <c:pt idx="2415">
                  <c:v>194.73</c:v>
                </c:pt>
                <c:pt idx="2416">
                  <c:v>198</c:v>
                </c:pt>
                <c:pt idx="2417">
                  <c:v>199.83</c:v>
                </c:pt>
                <c:pt idx="2418">
                  <c:v>200</c:v>
                </c:pt>
                <c:pt idx="2419">
                  <c:v>204.89000000000001</c:v>
                </c:pt>
                <c:pt idx="2420">
                  <c:v>207.64</c:v>
                </c:pt>
                <c:pt idx="2421">
                  <c:v>208.76999999999998</c:v>
                </c:pt>
                <c:pt idx="2422">
                  <c:v>209</c:v>
                </c:pt>
                <c:pt idx="2423">
                  <c:v>212.22</c:v>
                </c:pt>
                <c:pt idx="2424">
                  <c:v>214.63</c:v>
                </c:pt>
                <c:pt idx="2425">
                  <c:v>221.8</c:v>
                </c:pt>
                <c:pt idx="2426">
                  <c:v>222.39000000000001</c:v>
                </c:pt>
                <c:pt idx="2427">
                  <c:v>222.62</c:v>
                </c:pt>
                <c:pt idx="2428">
                  <c:v>224.96</c:v>
                </c:pt>
                <c:pt idx="2429">
                  <c:v>225</c:v>
                </c:pt>
                <c:pt idx="2430">
                  <c:v>229.44</c:v>
                </c:pt>
                <c:pt idx="2431">
                  <c:v>232</c:v>
                </c:pt>
                <c:pt idx="2432">
                  <c:v>233.92000000000004</c:v>
                </c:pt>
                <c:pt idx="2433">
                  <c:v>237.26</c:v>
                </c:pt>
                <c:pt idx="2434">
                  <c:v>253.16</c:v>
                </c:pt>
                <c:pt idx="2435">
                  <c:v>255.33</c:v>
                </c:pt>
                <c:pt idx="2436">
                  <c:v>255.9</c:v>
                </c:pt>
                <c:pt idx="2437">
                  <c:v>260.94</c:v>
                </c:pt>
                <c:pt idx="2438">
                  <c:v>302</c:v>
                </c:pt>
                <c:pt idx="2439">
                  <c:v>302.5</c:v>
                </c:pt>
                <c:pt idx="2440">
                  <c:v>316.62</c:v>
                </c:pt>
                <c:pt idx="2441">
                  <c:v>326.06</c:v>
                </c:pt>
                <c:pt idx="2442">
                  <c:v>328</c:v>
                </c:pt>
                <c:pt idx="2443">
                  <c:v>407.12</c:v>
                </c:pt>
                <c:pt idx="2444">
                  <c:v>530</c:v>
                </c:pt>
                <c:pt idx="2445">
                  <c:v>545</c:v>
                </c:pt>
                <c:pt idx="2446">
                  <c:v>900</c:v>
                </c:pt>
                <c:pt idx="2447">
                  <c:v>952.4</c:v>
                </c:pt>
              </c:numCache>
            </c:numRef>
          </c:xVal>
          <c:yVal>
            <c:numRef>
              <c:f>'results_feb (1)'!$AC$2:$AC$2451</c:f>
              <c:numCache>
                <c:formatCode>General</c:formatCode>
                <c:ptCount val="2450"/>
                <c:pt idx="0">
                  <c:v>0.126</c:v>
                </c:pt>
                <c:pt idx="1">
                  <c:v>0.32000000000000062</c:v>
                </c:pt>
                <c:pt idx="2">
                  <c:v>0.52</c:v>
                </c:pt>
                <c:pt idx="3">
                  <c:v>0.23</c:v>
                </c:pt>
                <c:pt idx="4">
                  <c:v>0.55000000000000004</c:v>
                </c:pt>
                <c:pt idx="5">
                  <c:v>0.17700000000000021</c:v>
                </c:pt>
                <c:pt idx="6">
                  <c:v>0.52</c:v>
                </c:pt>
                <c:pt idx="7">
                  <c:v>0.18000000000000024</c:v>
                </c:pt>
                <c:pt idx="8">
                  <c:v>0.21000000000000021</c:v>
                </c:pt>
                <c:pt idx="9">
                  <c:v>0.15100000000000027</c:v>
                </c:pt>
                <c:pt idx="10">
                  <c:v>0.48000000000000032</c:v>
                </c:pt>
                <c:pt idx="11">
                  <c:v>0.32000000000000062</c:v>
                </c:pt>
                <c:pt idx="12">
                  <c:v>0.14000000000000001</c:v>
                </c:pt>
                <c:pt idx="13">
                  <c:v>0.18000000000000024</c:v>
                </c:pt>
                <c:pt idx="14">
                  <c:v>0.21000000000000021</c:v>
                </c:pt>
                <c:pt idx="15">
                  <c:v>0.10700000000000012</c:v>
                </c:pt>
                <c:pt idx="16">
                  <c:v>2.3000000000000007E-2</c:v>
                </c:pt>
                <c:pt idx="17">
                  <c:v>0.37000000000000038</c:v>
                </c:pt>
                <c:pt idx="18">
                  <c:v>0.21000000000000021</c:v>
                </c:pt>
                <c:pt idx="19">
                  <c:v>0.34000000000000008</c:v>
                </c:pt>
                <c:pt idx="20">
                  <c:v>0.51</c:v>
                </c:pt>
                <c:pt idx="21">
                  <c:v>0.23</c:v>
                </c:pt>
                <c:pt idx="22">
                  <c:v>0.30000000000000032</c:v>
                </c:pt>
                <c:pt idx="23">
                  <c:v>0.26</c:v>
                </c:pt>
                <c:pt idx="24">
                  <c:v>0.22000000000000003</c:v>
                </c:pt>
                <c:pt idx="25">
                  <c:v>0.21000000000000021</c:v>
                </c:pt>
                <c:pt idx="26">
                  <c:v>0.64000000000000123</c:v>
                </c:pt>
                <c:pt idx="27">
                  <c:v>0.25</c:v>
                </c:pt>
                <c:pt idx="28">
                  <c:v>0.16000000000000003</c:v>
                </c:pt>
                <c:pt idx="29">
                  <c:v>4.3000000000000003E-2</c:v>
                </c:pt>
                <c:pt idx="30">
                  <c:v>0.37000000000000038</c:v>
                </c:pt>
                <c:pt idx="31">
                  <c:v>0.43280000000000074</c:v>
                </c:pt>
                <c:pt idx="32">
                  <c:v>0.17</c:v>
                </c:pt>
                <c:pt idx="33">
                  <c:v>0.22000000000000003</c:v>
                </c:pt>
                <c:pt idx="34">
                  <c:v>9.0000000000000052E-2</c:v>
                </c:pt>
                <c:pt idx="35">
                  <c:v>6.1000000000000019E-2</c:v>
                </c:pt>
                <c:pt idx="36">
                  <c:v>0.24000000000000021</c:v>
                </c:pt>
                <c:pt idx="37">
                  <c:v>0.42000000000000032</c:v>
                </c:pt>
                <c:pt idx="38">
                  <c:v>0.14000000000000001</c:v>
                </c:pt>
                <c:pt idx="39">
                  <c:v>0.36000000000000032</c:v>
                </c:pt>
                <c:pt idx="40">
                  <c:v>0.15000000000000024</c:v>
                </c:pt>
                <c:pt idx="41">
                  <c:v>0.27</c:v>
                </c:pt>
                <c:pt idx="42">
                  <c:v>0.17</c:v>
                </c:pt>
                <c:pt idx="43">
                  <c:v>0.13</c:v>
                </c:pt>
                <c:pt idx="44">
                  <c:v>0.12839999999999999</c:v>
                </c:pt>
                <c:pt idx="45">
                  <c:v>0.31000000000000055</c:v>
                </c:pt>
                <c:pt idx="46">
                  <c:v>0.32580000000000087</c:v>
                </c:pt>
                <c:pt idx="47">
                  <c:v>6.6800000000000012E-2</c:v>
                </c:pt>
                <c:pt idx="48">
                  <c:v>0.22000000000000003</c:v>
                </c:pt>
                <c:pt idx="49">
                  <c:v>3.1000000000000052E-2</c:v>
                </c:pt>
                <c:pt idx="50">
                  <c:v>8.0000000000000057E-2</c:v>
                </c:pt>
                <c:pt idx="51">
                  <c:v>4.5000000000000026E-2</c:v>
                </c:pt>
                <c:pt idx="52">
                  <c:v>5.2000000000000018E-2</c:v>
                </c:pt>
                <c:pt idx="53">
                  <c:v>0.31000000000000055</c:v>
                </c:pt>
                <c:pt idx="54">
                  <c:v>7.0000000000000034E-2</c:v>
                </c:pt>
                <c:pt idx="55">
                  <c:v>0.32000000000000062</c:v>
                </c:pt>
                <c:pt idx="56">
                  <c:v>5.0000000000000017E-2</c:v>
                </c:pt>
                <c:pt idx="57">
                  <c:v>5.0000000000000017E-2</c:v>
                </c:pt>
                <c:pt idx="58">
                  <c:v>0.31000000000000055</c:v>
                </c:pt>
                <c:pt idx="59">
                  <c:v>4.6000000000000013E-2</c:v>
                </c:pt>
                <c:pt idx="60">
                  <c:v>0.25</c:v>
                </c:pt>
                <c:pt idx="61">
                  <c:v>0.19300000000000003</c:v>
                </c:pt>
                <c:pt idx="62">
                  <c:v>0.10660000000000014</c:v>
                </c:pt>
                <c:pt idx="63">
                  <c:v>0.24180000000000001</c:v>
                </c:pt>
                <c:pt idx="64">
                  <c:v>0.22510000000000002</c:v>
                </c:pt>
                <c:pt idx="65">
                  <c:v>4.0000000000000029E-2</c:v>
                </c:pt>
                <c:pt idx="66">
                  <c:v>8.9500000000000218E-2</c:v>
                </c:pt>
                <c:pt idx="67">
                  <c:v>4.2800000000000039E-2</c:v>
                </c:pt>
                <c:pt idx="68">
                  <c:v>0.18100000000000024</c:v>
                </c:pt>
                <c:pt idx="69">
                  <c:v>0.11100000000000002</c:v>
                </c:pt>
                <c:pt idx="70">
                  <c:v>5.6000000000000008E-2</c:v>
                </c:pt>
                <c:pt idx="71">
                  <c:v>0.45520000000000005</c:v>
                </c:pt>
                <c:pt idx="72">
                  <c:v>8.0000000000000057E-2</c:v>
                </c:pt>
                <c:pt idx="73">
                  <c:v>0.11200000000000002</c:v>
                </c:pt>
                <c:pt idx="74">
                  <c:v>0.10960000000000014</c:v>
                </c:pt>
                <c:pt idx="75">
                  <c:v>0.1</c:v>
                </c:pt>
                <c:pt idx="76">
                  <c:v>0.25690000000000002</c:v>
                </c:pt>
                <c:pt idx="77">
                  <c:v>0.20050000000000001</c:v>
                </c:pt>
                <c:pt idx="78">
                  <c:v>7.3700000000000057E-2</c:v>
                </c:pt>
                <c:pt idx="79">
                  <c:v>4.5000000000000026E-2</c:v>
                </c:pt>
                <c:pt idx="80">
                  <c:v>0.32160000000000055</c:v>
                </c:pt>
                <c:pt idx="81">
                  <c:v>0.19070000000000004</c:v>
                </c:pt>
                <c:pt idx="82">
                  <c:v>0.16620000000000001</c:v>
                </c:pt>
                <c:pt idx="83">
                  <c:v>0.41640000000000038</c:v>
                </c:pt>
                <c:pt idx="84">
                  <c:v>5.4600000000000017E-2</c:v>
                </c:pt>
                <c:pt idx="85">
                  <c:v>0.43310000000000032</c:v>
                </c:pt>
                <c:pt idx="86">
                  <c:v>0.24940000000000043</c:v>
                </c:pt>
                <c:pt idx="87">
                  <c:v>5.8000000000000017E-2</c:v>
                </c:pt>
                <c:pt idx="88">
                  <c:v>0.26690000000000008</c:v>
                </c:pt>
                <c:pt idx="89">
                  <c:v>0.38190000000000074</c:v>
                </c:pt>
                <c:pt idx="90">
                  <c:v>0.21500000000000027</c:v>
                </c:pt>
                <c:pt idx="91">
                  <c:v>0.19370000000000004</c:v>
                </c:pt>
                <c:pt idx="92">
                  <c:v>0.11140000000000001</c:v>
                </c:pt>
                <c:pt idx="93">
                  <c:v>4.7200000000000013E-2</c:v>
                </c:pt>
                <c:pt idx="94">
                  <c:v>8.1100000000000005E-2</c:v>
                </c:pt>
                <c:pt idx="95">
                  <c:v>0.23910000000000001</c:v>
                </c:pt>
                <c:pt idx="96">
                  <c:v>8.4700000000000109E-2</c:v>
                </c:pt>
                <c:pt idx="97">
                  <c:v>0.45980000000000032</c:v>
                </c:pt>
                <c:pt idx="98">
                  <c:v>0.15560000000000004</c:v>
                </c:pt>
                <c:pt idx="99">
                  <c:v>0.19740000000000005</c:v>
                </c:pt>
                <c:pt idx="100">
                  <c:v>0.10320000000000012</c:v>
                </c:pt>
                <c:pt idx="101">
                  <c:v>0.35670000000000002</c:v>
                </c:pt>
                <c:pt idx="102">
                  <c:v>5.1199999999999996E-2</c:v>
                </c:pt>
                <c:pt idx="103">
                  <c:v>0.26700000000000002</c:v>
                </c:pt>
                <c:pt idx="104">
                  <c:v>0.23269999999999999</c:v>
                </c:pt>
                <c:pt idx="105">
                  <c:v>5.0300000000000011E-2</c:v>
                </c:pt>
                <c:pt idx="106">
                  <c:v>4.130000000000001E-2</c:v>
                </c:pt>
                <c:pt idx="107">
                  <c:v>0.21560000000000001</c:v>
                </c:pt>
                <c:pt idx="108">
                  <c:v>0.22360000000000002</c:v>
                </c:pt>
                <c:pt idx="109">
                  <c:v>0.27029999999999998</c:v>
                </c:pt>
                <c:pt idx="110">
                  <c:v>0.15000000000000024</c:v>
                </c:pt>
                <c:pt idx="111">
                  <c:v>7.3700000000000057E-2</c:v>
                </c:pt>
                <c:pt idx="112">
                  <c:v>0.16580000000000003</c:v>
                </c:pt>
                <c:pt idx="113">
                  <c:v>8.5700000000000054E-2</c:v>
                </c:pt>
                <c:pt idx="114">
                  <c:v>7.2000000000000022E-2</c:v>
                </c:pt>
                <c:pt idx="115">
                  <c:v>0.28570000000000001</c:v>
                </c:pt>
                <c:pt idx="116">
                  <c:v>0.1203</c:v>
                </c:pt>
                <c:pt idx="117">
                  <c:v>5.1900000000000002E-2</c:v>
                </c:pt>
                <c:pt idx="118">
                  <c:v>9.880000000000011E-2</c:v>
                </c:pt>
                <c:pt idx="119">
                  <c:v>0.12820000000000001</c:v>
                </c:pt>
                <c:pt idx="120">
                  <c:v>0.13830000000000001</c:v>
                </c:pt>
                <c:pt idx="121">
                  <c:v>0.23930000000000001</c:v>
                </c:pt>
                <c:pt idx="122">
                  <c:v>5.050000000000001E-2</c:v>
                </c:pt>
                <c:pt idx="123">
                  <c:v>0.28610000000000002</c:v>
                </c:pt>
                <c:pt idx="124">
                  <c:v>3.1300000000000008E-2</c:v>
                </c:pt>
                <c:pt idx="125">
                  <c:v>0.37320000000000031</c:v>
                </c:pt>
                <c:pt idx="126">
                  <c:v>0.23730000000000001</c:v>
                </c:pt>
                <c:pt idx="127">
                  <c:v>7.7400000000000052E-2</c:v>
                </c:pt>
                <c:pt idx="128">
                  <c:v>0.15000000000000024</c:v>
                </c:pt>
                <c:pt idx="129">
                  <c:v>2.7600000000000059E-2</c:v>
                </c:pt>
                <c:pt idx="130">
                  <c:v>0.21080000000000004</c:v>
                </c:pt>
                <c:pt idx="131">
                  <c:v>9.9800000000000055E-2</c:v>
                </c:pt>
                <c:pt idx="132">
                  <c:v>0.11970000000000015</c:v>
                </c:pt>
                <c:pt idx="133">
                  <c:v>0.32550000000000062</c:v>
                </c:pt>
                <c:pt idx="134">
                  <c:v>9.8500000000000268E-2</c:v>
                </c:pt>
                <c:pt idx="135">
                  <c:v>0.24520000000000031</c:v>
                </c:pt>
                <c:pt idx="136">
                  <c:v>0.20820000000000027</c:v>
                </c:pt>
                <c:pt idx="137">
                  <c:v>0.18470000000000031</c:v>
                </c:pt>
                <c:pt idx="138">
                  <c:v>0.24300000000000024</c:v>
                </c:pt>
                <c:pt idx="139">
                  <c:v>0.13780000000000001</c:v>
                </c:pt>
                <c:pt idx="140">
                  <c:v>8.0300000000000024E-2</c:v>
                </c:pt>
                <c:pt idx="141">
                  <c:v>0.21870000000000034</c:v>
                </c:pt>
                <c:pt idx="142">
                  <c:v>5.400000000000002E-2</c:v>
                </c:pt>
                <c:pt idx="143">
                  <c:v>2.7800000000000054E-2</c:v>
                </c:pt>
                <c:pt idx="144">
                  <c:v>4.8000000000000015E-2</c:v>
                </c:pt>
                <c:pt idx="145">
                  <c:v>0.24970000000000034</c:v>
                </c:pt>
                <c:pt idx="146">
                  <c:v>6.8700000000000011E-2</c:v>
                </c:pt>
                <c:pt idx="147">
                  <c:v>7.4400000000000133E-2</c:v>
                </c:pt>
                <c:pt idx="148">
                  <c:v>0.22260000000000002</c:v>
                </c:pt>
                <c:pt idx="149">
                  <c:v>0.15150000000000027</c:v>
                </c:pt>
                <c:pt idx="150">
                  <c:v>0.37610000000000032</c:v>
                </c:pt>
                <c:pt idx="151">
                  <c:v>4.9400000000000055E-2</c:v>
                </c:pt>
                <c:pt idx="152">
                  <c:v>5.0000000000000017E-2</c:v>
                </c:pt>
                <c:pt idx="153">
                  <c:v>0.2571</c:v>
                </c:pt>
                <c:pt idx="154">
                  <c:v>3.330000000000001E-2</c:v>
                </c:pt>
                <c:pt idx="155">
                  <c:v>8.170000000000005E-2</c:v>
                </c:pt>
                <c:pt idx="156">
                  <c:v>3.5600000000000055E-2</c:v>
                </c:pt>
                <c:pt idx="157">
                  <c:v>8.9300000000000018E-2</c:v>
                </c:pt>
                <c:pt idx="158">
                  <c:v>8.8900000000000062E-2</c:v>
                </c:pt>
                <c:pt idx="159">
                  <c:v>0.20119999999999999</c:v>
                </c:pt>
                <c:pt idx="160">
                  <c:v>0.23840000000000031</c:v>
                </c:pt>
                <c:pt idx="161">
                  <c:v>0.17510000000000001</c:v>
                </c:pt>
                <c:pt idx="162">
                  <c:v>0.10299999999999998</c:v>
                </c:pt>
                <c:pt idx="163">
                  <c:v>0.33080000000000093</c:v>
                </c:pt>
                <c:pt idx="164">
                  <c:v>0.15260000000000001</c:v>
                </c:pt>
                <c:pt idx="165">
                  <c:v>0.47290000000000032</c:v>
                </c:pt>
                <c:pt idx="166">
                  <c:v>0.18760000000000004</c:v>
                </c:pt>
                <c:pt idx="167">
                  <c:v>0.11749999999999998</c:v>
                </c:pt>
                <c:pt idx="168">
                  <c:v>9.7500000000000087E-2</c:v>
                </c:pt>
                <c:pt idx="169">
                  <c:v>0.16820000000000004</c:v>
                </c:pt>
                <c:pt idx="170">
                  <c:v>6.9000000000000061E-2</c:v>
                </c:pt>
                <c:pt idx="171">
                  <c:v>8.7100000000000025E-2</c:v>
                </c:pt>
                <c:pt idx="172">
                  <c:v>7.2200000000000014E-2</c:v>
                </c:pt>
                <c:pt idx="173">
                  <c:v>2.6000000000000002E-2</c:v>
                </c:pt>
                <c:pt idx="174">
                  <c:v>0.37560000000000032</c:v>
                </c:pt>
                <c:pt idx="175">
                  <c:v>5.930000000000013E-2</c:v>
                </c:pt>
                <c:pt idx="176">
                  <c:v>4.5200000000000004E-2</c:v>
                </c:pt>
                <c:pt idx="177">
                  <c:v>0.28310000000000002</c:v>
                </c:pt>
                <c:pt idx="178">
                  <c:v>7.7800000000000133E-2</c:v>
                </c:pt>
                <c:pt idx="179">
                  <c:v>0.12280000000000002</c:v>
                </c:pt>
                <c:pt idx="180">
                  <c:v>0.19410000000000002</c:v>
                </c:pt>
                <c:pt idx="181">
                  <c:v>0.23350000000000001</c:v>
                </c:pt>
                <c:pt idx="182">
                  <c:v>0.28070000000000001</c:v>
                </c:pt>
                <c:pt idx="183">
                  <c:v>6.3900000000000012E-2</c:v>
                </c:pt>
                <c:pt idx="184">
                  <c:v>0.19280000000000003</c:v>
                </c:pt>
                <c:pt idx="185">
                  <c:v>4.4100000000000021E-2</c:v>
                </c:pt>
                <c:pt idx="186">
                  <c:v>0.26240000000000002</c:v>
                </c:pt>
                <c:pt idx="187">
                  <c:v>6.9600000000000037E-2</c:v>
                </c:pt>
                <c:pt idx="188">
                  <c:v>2.5200000000000018E-2</c:v>
                </c:pt>
                <c:pt idx="189">
                  <c:v>0.20930000000000001</c:v>
                </c:pt>
                <c:pt idx="190">
                  <c:v>0.24800000000000028</c:v>
                </c:pt>
                <c:pt idx="191">
                  <c:v>0.14369999999999999</c:v>
                </c:pt>
                <c:pt idx="192">
                  <c:v>8.2100000000000006E-2</c:v>
                </c:pt>
                <c:pt idx="193">
                  <c:v>0.10780000000000002</c:v>
                </c:pt>
                <c:pt idx="194">
                  <c:v>6.790000000000003E-2</c:v>
                </c:pt>
                <c:pt idx="195">
                  <c:v>5.6500000000000009E-2</c:v>
                </c:pt>
                <c:pt idx="196">
                  <c:v>0.15530000000000024</c:v>
                </c:pt>
                <c:pt idx="197">
                  <c:v>8.8000000000000092E-2</c:v>
                </c:pt>
                <c:pt idx="198">
                  <c:v>4.6899999999999997E-2</c:v>
                </c:pt>
                <c:pt idx="199">
                  <c:v>0.29340000000000038</c:v>
                </c:pt>
                <c:pt idx="200">
                  <c:v>5.0900000000000015E-2</c:v>
                </c:pt>
                <c:pt idx="201">
                  <c:v>0.31790000000000074</c:v>
                </c:pt>
                <c:pt idx="202">
                  <c:v>4.19E-2</c:v>
                </c:pt>
                <c:pt idx="203">
                  <c:v>7.3100000000000012E-2</c:v>
                </c:pt>
                <c:pt idx="204">
                  <c:v>0.11710000000000005</c:v>
                </c:pt>
                <c:pt idx="205">
                  <c:v>3.4599999999999999E-2</c:v>
                </c:pt>
                <c:pt idx="206">
                  <c:v>6.020000000000001E-2</c:v>
                </c:pt>
                <c:pt idx="207">
                  <c:v>4.5500000000000013E-2</c:v>
                </c:pt>
                <c:pt idx="208">
                  <c:v>0.15730000000000027</c:v>
                </c:pt>
                <c:pt idx="209">
                  <c:v>0.19620000000000004</c:v>
                </c:pt>
                <c:pt idx="210">
                  <c:v>7.8100000000000017E-2</c:v>
                </c:pt>
                <c:pt idx="211">
                  <c:v>0.33980000000000093</c:v>
                </c:pt>
                <c:pt idx="212">
                  <c:v>0.22670000000000004</c:v>
                </c:pt>
                <c:pt idx="213">
                  <c:v>3.1000000000000052E-2</c:v>
                </c:pt>
                <c:pt idx="214">
                  <c:v>7.0600000000000024E-2</c:v>
                </c:pt>
                <c:pt idx="215">
                  <c:v>1.3400000000000025E-2</c:v>
                </c:pt>
                <c:pt idx="216">
                  <c:v>0.25360000000000005</c:v>
                </c:pt>
                <c:pt idx="217">
                  <c:v>0.2306</c:v>
                </c:pt>
                <c:pt idx="218">
                  <c:v>0.17430000000000001</c:v>
                </c:pt>
                <c:pt idx="219">
                  <c:v>8.310000000000009E-2</c:v>
                </c:pt>
                <c:pt idx="220">
                  <c:v>0.22680000000000003</c:v>
                </c:pt>
                <c:pt idx="221">
                  <c:v>8.280000000000004E-2</c:v>
                </c:pt>
                <c:pt idx="222">
                  <c:v>0.27340000000000031</c:v>
                </c:pt>
                <c:pt idx="223">
                  <c:v>3.290000000000002E-2</c:v>
                </c:pt>
                <c:pt idx="224">
                  <c:v>0.32780000000000087</c:v>
                </c:pt>
                <c:pt idx="225">
                  <c:v>4.3000000000000003E-2</c:v>
                </c:pt>
                <c:pt idx="226">
                  <c:v>5.1199999999999996E-2</c:v>
                </c:pt>
                <c:pt idx="227">
                  <c:v>7.3800000000000018E-2</c:v>
                </c:pt>
                <c:pt idx="228">
                  <c:v>0.19870000000000004</c:v>
                </c:pt>
                <c:pt idx="229">
                  <c:v>0.16800000000000004</c:v>
                </c:pt>
                <c:pt idx="230">
                  <c:v>0.10570000000000014</c:v>
                </c:pt>
                <c:pt idx="231">
                  <c:v>0.12809999999999999</c:v>
                </c:pt>
                <c:pt idx="232">
                  <c:v>2.4100000000000003E-2</c:v>
                </c:pt>
                <c:pt idx="233">
                  <c:v>7.260000000000004E-2</c:v>
                </c:pt>
                <c:pt idx="234">
                  <c:v>4.5800000000000021E-2</c:v>
                </c:pt>
                <c:pt idx="235">
                  <c:v>0.29190000000000038</c:v>
                </c:pt>
                <c:pt idx="236">
                  <c:v>0.13719999999999999</c:v>
                </c:pt>
                <c:pt idx="237">
                  <c:v>0.12509999999999999</c:v>
                </c:pt>
                <c:pt idx="238">
                  <c:v>6.5100000000000033E-2</c:v>
                </c:pt>
                <c:pt idx="239">
                  <c:v>0.21700000000000028</c:v>
                </c:pt>
                <c:pt idx="240">
                  <c:v>0.17860000000000001</c:v>
                </c:pt>
                <c:pt idx="241">
                  <c:v>0.28260000000000002</c:v>
                </c:pt>
                <c:pt idx="242">
                  <c:v>0.17820000000000027</c:v>
                </c:pt>
                <c:pt idx="243">
                  <c:v>5.850000000000001E-2</c:v>
                </c:pt>
                <c:pt idx="244">
                  <c:v>0.44500000000000006</c:v>
                </c:pt>
                <c:pt idx="245">
                  <c:v>0.33580000000000093</c:v>
                </c:pt>
                <c:pt idx="246">
                  <c:v>2.1200000000000042E-2</c:v>
                </c:pt>
                <c:pt idx="247">
                  <c:v>1.4600000000000007E-2</c:v>
                </c:pt>
                <c:pt idx="248">
                  <c:v>3.0400000000000045E-2</c:v>
                </c:pt>
                <c:pt idx="249">
                  <c:v>0.16950000000000004</c:v>
                </c:pt>
                <c:pt idx="250">
                  <c:v>0.15840000000000043</c:v>
                </c:pt>
                <c:pt idx="251">
                  <c:v>0.19030000000000002</c:v>
                </c:pt>
                <c:pt idx="252">
                  <c:v>0.11940000000000003</c:v>
                </c:pt>
                <c:pt idx="253">
                  <c:v>0.14319999999999999</c:v>
                </c:pt>
                <c:pt idx="254">
                  <c:v>0.13059999999999999</c:v>
                </c:pt>
                <c:pt idx="255">
                  <c:v>8.170000000000005E-2</c:v>
                </c:pt>
                <c:pt idx="256">
                  <c:v>0.2646</c:v>
                </c:pt>
                <c:pt idx="257">
                  <c:v>0.32330000000000086</c:v>
                </c:pt>
                <c:pt idx="258">
                  <c:v>0.18590000000000037</c:v>
                </c:pt>
                <c:pt idx="259">
                  <c:v>8.9000000000000107E-2</c:v>
                </c:pt>
                <c:pt idx="260">
                  <c:v>8.8800000000000226E-2</c:v>
                </c:pt>
                <c:pt idx="261">
                  <c:v>0.22270000000000004</c:v>
                </c:pt>
                <c:pt idx="262">
                  <c:v>6.140000000000001E-2</c:v>
                </c:pt>
                <c:pt idx="263">
                  <c:v>0.2021</c:v>
                </c:pt>
                <c:pt idx="264">
                  <c:v>1.7900000000000006E-2</c:v>
                </c:pt>
                <c:pt idx="265">
                  <c:v>0.10620000000000014</c:v>
                </c:pt>
                <c:pt idx="266">
                  <c:v>0.11609999999999998</c:v>
                </c:pt>
                <c:pt idx="267">
                  <c:v>7.3100000000000012E-2</c:v>
                </c:pt>
                <c:pt idx="268">
                  <c:v>6.6500000000000004E-2</c:v>
                </c:pt>
                <c:pt idx="269">
                  <c:v>8.0100000000000018E-2</c:v>
                </c:pt>
                <c:pt idx="270">
                  <c:v>5.0400000000000021E-2</c:v>
                </c:pt>
                <c:pt idx="271">
                  <c:v>2.8899999999999999E-2</c:v>
                </c:pt>
                <c:pt idx="272">
                  <c:v>0.24010000000000001</c:v>
                </c:pt>
                <c:pt idx="273">
                  <c:v>7.9500000000000112E-2</c:v>
                </c:pt>
                <c:pt idx="274">
                  <c:v>4.1800000000000004E-2</c:v>
                </c:pt>
                <c:pt idx="275">
                  <c:v>0.27780000000000032</c:v>
                </c:pt>
                <c:pt idx="276">
                  <c:v>3.4599999999999999E-2</c:v>
                </c:pt>
                <c:pt idx="277">
                  <c:v>0.10360000000000009</c:v>
                </c:pt>
                <c:pt idx="278">
                  <c:v>5.9500000000000046E-2</c:v>
                </c:pt>
                <c:pt idx="279">
                  <c:v>0.16290000000000004</c:v>
                </c:pt>
                <c:pt idx="280">
                  <c:v>0.13519999999999999</c:v>
                </c:pt>
                <c:pt idx="281">
                  <c:v>4.0800000000000017E-2</c:v>
                </c:pt>
                <c:pt idx="282">
                  <c:v>0.13420000000000001</c:v>
                </c:pt>
                <c:pt idx="283">
                  <c:v>4.420000000000001E-2</c:v>
                </c:pt>
                <c:pt idx="284">
                  <c:v>0.14560000000000001</c:v>
                </c:pt>
                <c:pt idx="285">
                  <c:v>9.180000000000002E-2</c:v>
                </c:pt>
                <c:pt idx="286">
                  <c:v>6.9300000000000139E-2</c:v>
                </c:pt>
                <c:pt idx="287">
                  <c:v>0.1739000000000003</c:v>
                </c:pt>
                <c:pt idx="288">
                  <c:v>0.1741</c:v>
                </c:pt>
                <c:pt idx="289">
                  <c:v>0.19390000000000004</c:v>
                </c:pt>
                <c:pt idx="290">
                  <c:v>6.2000000000000055E-2</c:v>
                </c:pt>
                <c:pt idx="291">
                  <c:v>0.20350000000000001</c:v>
                </c:pt>
                <c:pt idx="292">
                  <c:v>0.14080000000000001</c:v>
                </c:pt>
                <c:pt idx="293">
                  <c:v>3.8600000000000009E-2</c:v>
                </c:pt>
                <c:pt idx="294">
                  <c:v>0.11650000000000003</c:v>
                </c:pt>
                <c:pt idx="295">
                  <c:v>0.10620000000000014</c:v>
                </c:pt>
                <c:pt idx="296">
                  <c:v>0.24240000000000034</c:v>
                </c:pt>
                <c:pt idx="297">
                  <c:v>3.8300000000000001E-2</c:v>
                </c:pt>
                <c:pt idx="298">
                  <c:v>0.34770000000000006</c:v>
                </c:pt>
                <c:pt idx="299">
                  <c:v>0.18110000000000001</c:v>
                </c:pt>
                <c:pt idx="300">
                  <c:v>5.470000000000013E-2</c:v>
                </c:pt>
                <c:pt idx="301">
                  <c:v>5.4500000000000028E-2</c:v>
                </c:pt>
                <c:pt idx="302">
                  <c:v>4.9600000000000026E-2</c:v>
                </c:pt>
                <c:pt idx="303">
                  <c:v>0.19710000000000003</c:v>
                </c:pt>
                <c:pt idx="304">
                  <c:v>0.17910000000000001</c:v>
                </c:pt>
                <c:pt idx="305">
                  <c:v>0.14880000000000004</c:v>
                </c:pt>
                <c:pt idx="306">
                  <c:v>0.17860000000000001</c:v>
                </c:pt>
                <c:pt idx="307">
                  <c:v>5.9100000000000028E-2</c:v>
                </c:pt>
                <c:pt idx="308">
                  <c:v>0.70350000000000001</c:v>
                </c:pt>
                <c:pt idx="309">
                  <c:v>0.16220000000000004</c:v>
                </c:pt>
                <c:pt idx="310">
                  <c:v>0.11169999999999998</c:v>
                </c:pt>
                <c:pt idx="311">
                  <c:v>3.6800000000000013E-2</c:v>
                </c:pt>
                <c:pt idx="312">
                  <c:v>6.9700000000000123E-2</c:v>
                </c:pt>
                <c:pt idx="313">
                  <c:v>1.9199999999999998E-2</c:v>
                </c:pt>
                <c:pt idx="314">
                  <c:v>0.20950000000000021</c:v>
                </c:pt>
                <c:pt idx="315">
                  <c:v>4.3700000000000017E-2</c:v>
                </c:pt>
                <c:pt idx="316">
                  <c:v>9.0800000000000033E-2</c:v>
                </c:pt>
                <c:pt idx="317">
                  <c:v>0.17280000000000001</c:v>
                </c:pt>
                <c:pt idx="318">
                  <c:v>0.1303</c:v>
                </c:pt>
                <c:pt idx="319">
                  <c:v>8.9900000000000077E-2</c:v>
                </c:pt>
                <c:pt idx="320">
                  <c:v>0.12989999999999999</c:v>
                </c:pt>
                <c:pt idx="321">
                  <c:v>7.5200000000000017E-2</c:v>
                </c:pt>
                <c:pt idx="322">
                  <c:v>0.22320000000000004</c:v>
                </c:pt>
                <c:pt idx="323">
                  <c:v>0.20269999999999999</c:v>
                </c:pt>
                <c:pt idx="324">
                  <c:v>6.7000000000000032E-2</c:v>
                </c:pt>
                <c:pt idx="325">
                  <c:v>6.0500000000000026E-2</c:v>
                </c:pt>
                <c:pt idx="326">
                  <c:v>4.590000000000001E-2</c:v>
                </c:pt>
                <c:pt idx="327">
                  <c:v>4.19E-2</c:v>
                </c:pt>
                <c:pt idx="328">
                  <c:v>8.7399999999999992E-2</c:v>
                </c:pt>
                <c:pt idx="329">
                  <c:v>0.16640000000000005</c:v>
                </c:pt>
                <c:pt idx="330">
                  <c:v>6.0700000000000101E-2</c:v>
                </c:pt>
                <c:pt idx="331">
                  <c:v>5.4900000000000046E-2</c:v>
                </c:pt>
                <c:pt idx="332">
                  <c:v>9.5200000000000021E-2</c:v>
                </c:pt>
                <c:pt idx="333">
                  <c:v>9.4600000000000226E-2</c:v>
                </c:pt>
                <c:pt idx="334">
                  <c:v>0.1033</c:v>
                </c:pt>
                <c:pt idx="335">
                  <c:v>8.5800000000000057E-2</c:v>
                </c:pt>
                <c:pt idx="336">
                  <c:v>7.8200000000000019E-2</c:v>
                </c:pt>
                <c:pt idx="337">
                  <c:v>0.13539999999999999</c:v>
                </c:pt>
                <c:pt idx="338">
                  <c:v>4.0900000000000013E-2</c:v>
                </c:pt>
                <c:pt idx="339">
                  <c:v>0.2346</c:v>
                </c:pt>
                <c:pt idx="340">
                  <c:v>6.4700000000000021E-2</c:v>
                </c:pt>
                <c:pt idx="341">
                  <c:v>0.16190000000000004</c:v>
                </c:pt>
                <c:pt idx="342">
                  <c:v>4.8900000000000013E-2</c:v>
                </c:pt>
                <c:pt idx="343">
                  <c:v>4.0500000000000008E-2</c:v>
                </c:pt>
                <c:pt idx="344">
                  <c:v>5.8700000000000037E-2</c:v>
                </c:pt>
                <c:pt idx="345">
                  <c:v>5.3100000000000008E-2</c:v>
                </c:pt>
                <c:pt idx="346">
                  <c:v>3.0200000000000018E-2</c:v>
                </c:pt>
                <c:pt idx="347">
                  <c:v>0.25990000000000002</c:v>
                </c:pt>
                <c:pt idx="348">
                  <c:v>0.15750000000000031</c:v>
                </c:pt>
                <c:pt idx="349">
                  <c:v>6.2500000000000014E-2</c:v>
                </c:pt>
                <c:pt idx="350">
                  <c:v>5.6700000000000021E-2</c:v>
                </c:pt>
                <c:pt idx="351">
                  <c:v>0.11780000000000002</c:v>
                </c:pt>
                <c:pt idx="352">
                  <c:v>1.8599999999999998E-2</c:v>
                </c:pt>
                <c:pt idx="353">
                  <c:v>4.6599999999999996E-2</c:v>
                </c:pt>
                <c:pt idx="354">
                  <c:v>0.20219999999999999</c:v>
                </c:pt>
                <c:pt idx="355">
                  <c:v>5.5400000000000039E-2</c:v>
                </c:pt>
                <c:pt idx="356">
                  <c:v>0.29030000000000056</c:v>
                </c:pt>
                <c:pt idx="357">
                  <c:v>3.1600000000000066E-2</c:v>
                </c:pt>
                <c:pt idx="358">
                  <c:v>0.26240000000000002</c:v>
                </c:pt>
                <c:pt idx="359">
                  <c:v>3.1300000000000008E-2</c:v>
                </c:pt>
                <c:pt idx="360">
                  <c:v>4.9400000000000055E-2</c:v>
                </c:pt>
                <c:pt idx="361">
                  <c:v>0.11830000000000002</c:v>
                </c:pt>
                <c:pt idx="362">
                  <c:v>0.21410000000000001</c:v>
                </c:pt>
                <c:pt idx="363">
                  <c:v>0.21350000000000027</c:v>
                </c:pt>
                <c:pt idx="364">
                  <c:v>0.11230000000000001</c:v>
                </c:pt>
                <c:pt idx="365">
                  <c:v>4.8300000000000017E-2</c:v>
                </c:pt>
                <c:pt idx="366">
                  <c:v>6.9300000000000139E-2</c:v>
                </c:pt>
                <c:pt idx="367">
                  <c:v>9.0800000000000033E-2</c:v>
                </c:pt>
                <c:pt idx="368">
                  <c:v>9.8000000000000226E-2</c:v>
                </c:pt>
                <c:pt idx="369">
                  <c:v>3.6100000000000014E-2</c:v>
                </c:pt>
                <c:pt idx="370">
                  <c:v>9.9500000000000241E-2</c:v>
                </c:pt>
                <c:pt idx="371">
                  <c:v>5.220000000000001E-2</c:v>
                </c:pt>
                <c:pt idx="372">
                  <c:v>0.49500000000000038</c:v>
                </c:pt>
                <c:pt idx="373">
                  <c:v>6.8300000000000041E-2</c:v>
                </c:pt>
                <c:pt idx="374">
                  <c:v>0.24760000000000001</c:v>
                </c:pt>
                <c:pt idx="375">
                  <c:v>9.0000000000000052E-2</c:v>
                </c:pt>
                <c:pt idx="376">
                  <c:v>3.5700000000000016E-2</c:v>
                </c:pt>
                <c:pt idx="377">
                  <c:v>2.5800000000000045E-2</c:v>
                </c:pt>
                <c:pt idx="378">
                  <c:v>0.22420000000000004</c:v>
                </c:pt>
                <c:pt idx="379">
                  <c:v>3.9000000000000028E-2</c:v>
                </c:pt>
                <c:pt idx="380">
                  <c:v>4.6699999999999998E-2</c:v>
                </c:pt>
                <c:pt idx="381">
                  <c:v>9.7000000000000017E-2</c:v>
                </c:pt>
                <c:pt idx="382">
                  <c:v>0.13980000000000001</c:v>
                </c:pt>
                <c:pt idx="383">
                  <c:v>0.13869999999999999</c:v>
                </c:pt>
                <c:pt idx="384">
                  <c:v>9.5700000000000091E-2</c:v>
                </c:pt>
                <c:pt idx="385">
                  <c:v>5.5200000000000013E-2</c:v>
                </c:pt>
                <c:pt idx="386">
                  <c:v>7.2300000000000142E-2</c:v>
                </c:pt>
                <c:pt idx="387">
                  <c:v>0.23900000000000021</c:v>
                </c:pt>
                <c:pt idx="388">
                  <c:v>6.0000000000000039E-2</c:v>
                </c:pt>
                <c:pt idx="389">
                  <c:v>0.20750000000000021</c:v>
                </c:pt>
                <c:pt idx="390">
                  <c:v>7.1800000000000017E-2</c:v>
                </c:pt>
                <c:pt idx="391">
                  <c:v>0.17930000000000001</c:v>
                </c:pt>
                <c:pt idx="392">
                  <c:v>0.23180000000000001</c:v>
                </c:pt>
                <c:pt idx="393">
                  <c:v>4.9300000000000101E-2</c:v>
                </c:pt>
                <c:pt idx="394">
                  <c:v>2.3599999999999993E-2</c:v>
                </c:pt>
                <c:pt idx="395">
                  <c:v>4.9300000000000101E-2</c:v>
                </c:pt>
                <c:pt idx="396">
                  <c:v>6.4200000000000021E-2</c:v>
                </c:pt>
                <c:pt idx="397">
                  <c:v>5.8300000000000018E-2</c:v>
                </c:pt>
                <c:pt idx="398">
                  <c:v>4.4100000000000021E-2</c:v>
                </c:pt>
                <c:pt idx="399">
                  <c:v>0.14600000000000021</c:v>
                </c:pt>
                <c:pt idx="400">
                  <c:v>0.33400000000000074</c:v>
                </c:pt>
                <c:pt idx="401">
                  <c:v>5.290000000000003E-2</c:v>
                </c:pt>
                <c:pt idx="402">
                  <c:v>4.8000000000000015E-2</c:v>
                </c:pt>
                <c:pt idx="403">
                  <c:v>3.3000000000000002E-2</c:v>
                </c:pt>
                <c:pt idx="404">
                  <c:v>4.7300000000000099E-2</c:v>
                </c:pt>
                <c:pt idx="405">
                  <c:v>9.8700000000000232E-2</c:v>
                </c:pt>
                <c:pt idx="406">
                  <c:v>0.11880000000000002</c:v>
                </c:pt>
                <c:pt idx="407">
                  <c:v>0.10760000000000014</c:v>
                </c:pt>
                <c:pt idx="408">
                  <c:v>2.7000000000000055E-2</c:v>
                </c:pt>
                <c:pt idx="409">
                  <c:v>0.35460000000000008</c:v>
                </c:pt>
                <c:pt idx="410">
                  <c:v>0.24550000000000027</c:v>
                </c:pt>
                <c:pt idx="411">
                  <c:v>0.10720000000000016</c:v>
                </c:pt>
                <c:pt idx="412">
                  <c:v>0.16760000000000003</c:v>
                </c:pt>
                <c:pt idx="413">
                  <c:v>6.140000000000001E-2</c:v>
                </c:pt>
                <c:pt idx="414">
                  <c:v>8.0400000000000041E-2</c:v>
                </c:pt>
                <c:pt idx="415">
                  <c:v>4.7500000000000021E-2</c:v>
                </c:pt>
                <c:pt idx="416">
                  <c:v>5.0600000000000013E-2</c:v>
                </c:pt>
                <c:pt idx="417">
                  <c:v>8.7500000000000022E-2</c:v>
                </c:pt>
                <c:pt idx="418">
                  <c:v>4.1800000000000004E-2</c:v>
                </c:pt>
                <c:pt idx="419">
                  <c:v>5.3000000000000019E-2</c:v>
                </c:pt>
                <c:pt idx="420">
                  <c:v>0.1381</c:v>
                </c:pt>
                <c:pt idx="421">
                  <c:v>0.28800000000000031</c:v>
                </c:pt>
                <c:pt idx="422">
                  <c:v>0.19920000000000004</c:v>
                </c:pt>
                <c:pt idx="423">
                  <c:v>0.1255</c:v>
                </c:pt>
                <c:pt idx="424">
                  <c:v>1.2500000000000004E-2</c:v>
                </c:pt>
                <c:pt idx="425">
                  <c:v>0.21670000000000031</c:v>
                </c:pt>
                <c:pt idx="426">
                  <c:v>8.6300000000000002E-2</c:v>
                </c:pt>
                <c:pt idx="427">
                  <c:v>4.1199999999999987E-2</c:v>
                </c:pt>
                <c:pt idx="428">
                  <c:v>5.400000000000002E-2</c:v>
                </c:pt>
                <c:pt idx="429">
                  <c:v>0.10249999999999998</c:v>
                </c:pt>
                <c:pt idx="430">
                  <c:v>3.0900000000000007E-2</c:v>
                </c:pt>
                <c:pt idx="431">
                  <c:v>5.3500000000000013E-2</c:v>
                </c:pt>
                <c:pt idx="432">
                  <c:v>4.4800000000000055E-2</c:v>
                </c:pt>
                <c:pt idx="433">
                  <c:v>0.11210000000000003</c:v>
                </c:pt>
                <c:pt idx="434">
                  <c:v>4.8900000000000013E-2</c:v>
                </c:pt>
                <c:pt idx="435">
                  <c:v>3.3800000000000011E-2</c:v>
                </c:pt>
                <c:pt idx="436">
                  <c:v>2.81E-2</c:v>
                </c:pt>
                <c:pt idx="437">
                  <c:v>0.1331</c:v>
                </c:pt>
                <c:pt idx="438">
                  <c:v>0.19370000000000004</c:v>
                </c:pt>
                <c:pt idx="439">
                  <c:v>6.9500000000000062E-2</c:v>
                </c:pt>
                <c:pt idx="440">
                  <c:v>0.19120000000000004</c:v>
                </c:pt>
                <c:pt idx="441">
                  <c:v>0.34050000000000008</c:v>
                </c:pt>
                <c:pt idx="442">
                  <c:v>4.36E-2</c:v>
                </c:pt>
                <c:pt idx="443">
                  <c:v>0.24830000000000021</c:v>
                </c:pt>
                <c:pt idx="444">
                  <c:v>3.3000000000000002E-2</c:v>
                </c:pt>
                <c:pt idx="445">
                  <c:v>4.3500000000000004E-2</c:v>
                </c:pt>
                <c:pt idx="446">
                  <c:v>3.290000000000002E-2</c:v>
                </c:pt>
                <c:pt idx="447">
                  <c:v>5.7100000000000026E-2</c:v>
                </c:pt>
                <c:pt idx="448">
                  <c:v>2.7300000000000008E-2</c:v>
                </c:pt>
                <c:pt idx="449">
                  <c:v>0.11849999999999998</c:v>
                </c:pt>
                <c:pt idx="450">
                  <c:v>1.4100000000000001E-2</c:v>
                </c:pt>
                <c:pt idx="451">
                  <c:v>6.1700000000000012E-2</c:v>
                </c:pt>
                <c:pt idx="452">
                  <c:v>4.2500000000000017E-2</c:v>
                </c:pt>
                <c:pt idx="453">
                  <c:v>0.10650000000000009</c:v>
                </c:pt>
                <c:pt idx="454">
                  <c:v>5.580000000000003E-2</c:v>
                </c:pt>
                <c:pt idx="455">
                  <c:v>6.1199999999999997E-2</c:v>
                </c:pt>
                <c:pt idx="456">
                  <c:v>6.6900000000000001E-2</c:v>
                </c:pt>
                <c:pt idx="457">
                  <c:v>0.23880000000000001</c:v>
                </c:pt>
                <c:pt idx="458">
                  <c:v>7.2100000000000039E-2</c:v>
                </c:pt>
                <c:pt idx="459">
                  <c:v>5.9000000000000101E-2</c:v>
                </c:pt>
                <c:pt idx="460">
                  <c:v>0.37010000000000032</c:v>
                </c:pt>
                <c:pt idx="461">
                  <c:v>2.3800000000000005E-2</c:v>
                </c:pt>
                <c:pt idx="462">
                  <c:v>2.6100000000000005E-2</c:v>
                </c:pt>
                <c:pt idx="463">
                  <c:v>0.28540000000000032</c:v>
                </c:pt>
                <c:pt idx="464">
                  <c:v>0.11290000000000001</c:v>
                </c:pt>
                <c:pt idx="465">
                  <c:v>5.9200000000000016E-2</c:v>
                </c:pt>
                <c:pt idx="466">
                  <c:v>0.13489999999999999</c:v>
                </c:pt>
                <c:pt idx="467">
                  <c:v>8.4900000000000087E-2</c:v>
                </c:pt>
                <c:pt idx="468">
                  <c:v>7.0400000000000032E-2</c:v>
                </c:pt>
                <c:pt idx="469">
                  <c:v>2.1200000000000042E-2</c:v>
                </c:pt>
                <c:pt idx="470">
                  <c:v>0.17930000000000001</c:v>
                </c:pt>
                <c:pt idx="471">
                  <c:v>7.6600000000000001E-2</c:v>
                </c:pt>
                <c:pt idx="472">
                  <c:v>0.1406</c:v>
                </c:pt>
                <c:pt idx="473">
                  <c:v>9.2000000000000026E-2</c:v>
                </c:pt>
                <c:pt idx="474">
                  <c:v>2.7800000000000054E-2</c:v>
                </c:pt>
                <c:pt idx="475">
                  <c:v>7.6300000000000034E-2</c:v>
                </c:pt>
                <c:pt idx="476">
                  <c:v>0.11060000000000002</c:v>
                </c:pt>
                <c:pt idx="477">
                  <c:v>3.0300000000000007E-2</c:v>
                </c:pt>
                <c:pt idx="478">
                  <c:v>6.320000000000002E-2</c:v>
                </c:pt>
                <c:pt idx="479">
                  <c:v>0.10890000000000002</c:v>
                </c:pt>
                <c:pt idx="480">
                  <c:v>0.10879999999999999</c:v>
                </c:pt>
                <c:pt idx="481">
                  <c:v>0.17250000000000001</c:v>
                </c:pt>
                <c:pt idx="482">
                  <c:v>5.6000000000000008E-2</c:v>
                </c:pt>
                <c:pt idx="483">
                  <c:v>4.3000000000000003E-2</c:v>
                </c:pt>
                <c:pt idx="484">
                  <c:v>9.9100000000000077E-2</c:v>
                </c:pt>
                <c:pt idx="485">
                  <c:v>6.840000000000003E-2</c:v>
                </c:pt>
                <c:pt idx="486">
                  <c:v>0.25</c:v>
                </c:pt>
                <c:pt idx="487">
                  <c:v>1.7100000000000008E-2</c:v>
                </c:pt>
                <c:pt idx="488">
                  <c:v>0.17100000000000001</c:v>
                </c:pt>
                <c:pt idx="489">
                  <c:v>0.1421</c:v>
                </c:pt>
                <c:pt idx="490">
                  <c:v>6.8000000000000033E-2</c:v>
                </c:pt>
                <c:pt idx="491">
                  <c:v>7.4500000000000122E-2</c:v>
                </c:pt>
                <c:pt idx="492">
                  <c:v>3.9000000000000028E-2</c:v>
                </c:pt>
                <c:pt idx="493">
                  <c:v>6.1600000000000002E-2</c:v>
                </c:pt>
                <c:pt idx="494">
                  <c:v>0.16920000000000004</c:v>
                </c:pt>
                <c:pt idx="495">
                  <c:v>0.16870000000000004</c:v>
                </c:pt>
                <c:pt idx="496">
                  <c:v>3.8600000000000009E-2</c:v>
                </c:pt>
                <c:pt idx="497">
                  <c:v>5.0700000000000037E-2</c:v>
                </c:pt>
                <c:pt idx="498">
                  <c:v>2.9200000000000014E-2</c:v>
                </c:pt>
                <c:pt idx="499">
                  <c:v>0.18400000000000027</c:v>
                </c:pt>
                <c:pt idx="500">
                  <c:v>6.0900000000000017E-2</c:v>
                </c:pt>
                <c:pt idx="501">
                  <c:v>8.0200000000000035E-2</c:v>
                </c:pt>
                <c:pt idx="502">
                  <c:v>1.1599999999999996E-2</c:v>
                </c:pt>
                <c:pt idx="503">
                  <c:v>0.16730000000000003</c:v>
                </c:pt>
                <c:pt idx="504">
                  <c:v>5.5300000000000099E-2</c:v>
                </c:pt>
                <c:pt idx="505">
                  <c:v>0.15020000000000031</c:v>
                </c:pt>
                <c:pt idx="506">
                  <c:v>0.13689999999999999</c:v>
                </c:pt>
                <c:pt idx="507">
                  <c:v>9.4800000000000106E-2</c:v>
                </c:pt>
                <c:pt idx="508">
                  <c:v>0.14960000000000001</c:v>
                </c:pt>
                <c:pt idx="509">
                  <c:v>0.23750000000000004</c:v>
                </c:pt>
                <c:pt idx="510">
                  <c:v>2.3800000000000005E-2</c:v>
                </c:pt>
                <c:pt idx="511">
                  <c:v>7.8500000000000014E-2</c:v>
                </c:pt>
                <c:pt idx="512">
                  <c:v>6.5199999999999994E-2</c:v>
                </c:pt>
                <c:pt idx="513">
                  <c:v>6.030000000000002E-2</c:v>
                </c:pt>
                <c:pt idx="514">
                  <c:v>0.28220000000000001</c:v>
                </c:pt>
                <c:pt idx="515">
                  <c:v>4.0800000000000017E-2</c:v>
                </c:pt>
                <c:pt idx="516">
                  <c:v>0.21350000000000027</c:v>
                </c:pt>
                <c:pt idx="517">
                  <c:v>0.25729999999999997</c:v>
                </c:pt>
                <c:pt idx="518">
                  <c:v>7.0000000000000034E-2</c:v>
                </c:pt>
                <c:pt idx="519">
                  <c:v>8.3900000000000072E-2</c:v>
                </c:pt>
                <c:pt idx="520">
                  <c:v>3.050000000000001E-2</c:v>
                </c:pt>
                <c:pt idx="521">
                  <c:v>6.3600000000000004E-2</c:v>
                </c:pt>
                <c:pt idx="522">
                  <c:v>0.10990000000000009</c:v>
                </c:pt>
                <c:pt idx="523">
                  <c:v>0.1734000000000003</c:v>
                </c:pt>
                <c:pt idx="524">
                  <c:v>0.10940000000000009</c:v>
                </c:pt>
                <c:pt idx="525">
                  <c:v>0.10890000000000002</c:v>
                </c:pt>
                <c:pt idx="526">
                  <c:v>3.290000000000002E-2</c:v>
                </c:pt>
                <c:pt idx="527">
                  <c:v>9.8600000000000257E-2</c:v>
                </c:pt>
                <c:pt idx="528">
                  <c:v>8.2400000000000015E-2</c:v>
                </c:pt>
                <c:pt idx="529">
                  <c:v>4.3199999999999995E-2</c:v>
                </c:pt>
                <c:pt idx="530">
                  <c:v>0.10840000000000002</c:v>
                </c:pt>
                <c:pt idx="531">
                  <c:v>3.5800000000000012E-2</c:v>
                </c:pt>
                <c:pt idx="532">
                  <c:v>0.11420000000000005</c:v>
                </c:pt>
                <c:pt idx="533">
                  <c:v>4.3000000000000003E-2</c:v>
                </c:pt>
                <c:pt idx="534">
                  <c:v>0.1421</c:v>
                </c:pt>
                <c:pt idx="535">
                  <c:v>0.15720000000000034</c:v>
                </c:pt>
                <c:pt idx="536">
                  <c:v>7.3800000000000018E-2</c:v>
                </c:pt>
                <c:pt idx="537">
                  <c:v>9.7200000000000022E-2</c:v>
                </c:pt>
                <c:pt idx="538">
                  <c:v>2.0299999999999999E-2</c:v>
                </c:pt>
                <c:pt idx="539">
                  <c:v>0.10639999999999998</c:v>
                </c:pt>
                <c:pt idx="540">
                  <c:v>0.13990000000000027</c:v>
                </c:pt>
                <c:pt idx="541">
                  <c:v>4.2200000000000008E-2</c:v>
                </c:pt>
                <c:pt idx="542">
                  <c:v>8.0000000000000057E-2</c:v>
                </c:pt>
                <c:pt idx="543">
                  <c:v>1.2699999999999998E-2</c:v>
                </c:pt>
                <c:pt idx="544">
                  <c:v>4.590000000000001E-2</c:v>
                </c:pt>
                <c:pt idx="545">
                  <c:v>0.19940000000000005</c:v>
                </c:pt>
                <c:pt idx="546">
                  <c:v>7.9700000000000021E-2</c:v>
                </c:pt>
                <c:pt idx="547">
                  <c:v>9.6200000000000035E-2</c:v>
                </c:pt>
                <c:pt idx="548">
                  <c:v>6.6000000000000003E-2</c:v>
                </c:pt>
                <c:pt idx="549">
                  <c:v>7.9100000000000031E-2</c:v>
                </c:pt>
                <c:pt idx="550">
                  <c:v>0.18080000000000004</c:v>
                </c:pt>
                <c:pt idx="551">
                  <c:v>0.15730000000000027</c:v>
                </c:pt>
                <c:pt idx="552">
                  <c:v>0.10390000000000002</c:v>
                </c:pt>
                <c:pt idx="553">
                  <c:v>0.16390000000000005</c:v>
                </c:pt>
                <c:pt idx="554">
                  <c:v>9.4300000000000037E-2</c:v>
                </c:pt>
                <c:pt idx="555">
                  <c:v>5.4200000000000026E-2</c:v>
                </c:pt>
                <c:pt idx="556">
                  <c:v>4.9300000000000101E-2</c:v>
                </c:pt>
                <c:pt idx="557">
                  <c:v>9.3700000000000255E-2</c:v>
                </c:pt>
                <c:pt idx="558">
                  <c:v>6.4900000000000041E-2</c:v>
                </c:pt>
                <c:pt idx="559">
                  <c:v>0.2351</c:v>
                </c:pt>
                <c:pt idx="560">
                  <c:v>5.8900000000000015E-2</c:v>
                </c:pt>
                <c:pt idx="561">
                  <c:v>0.28660000000000002</c:v>
                </c:pt>
                <c:pt idx="562">
                  <c:v>7.7300000000000021E-2</c:v>
                </c:pt>
                <c:pt idx="563">
                  <c:v>0.16130000000000003</c:v>
                </c:pt>
                <c:pt idx="564">
                  <c:v>5.850000000000001E-2</c:v>
                </c:pt>
                <c:pt idx="565">
                  <c:v>7.030000000000014E-2</c:v>
                </c:pt>
                <c:pt idx="566">
                  <c:v>9.2500000000000041E-2</c:v>
                </c:pt>
                <c:pt idx="567">
                  <c:v>4.430000000000002E-2</c:v>
                </c:pt>
                <c:pt idx="568">
                  <c:v>0.11090000000000001</c:v>
                </c:pt>
                <c:pt idx="569">
                  <c:v>2.7700000000000009E-2</c:v>
                </c:pt>
                <c:pt idx="570">
                  <c:v>6.9700000000000123E-2</c:v>
                </c:pt>
                <c:pt idx="571">
                  <c:v>6.3000000000000014E-2</c:v>
                </c:pt>
                <c:pt idx="572">
                  <c:v>3.0400000000000045E-2</c:v>
                </c:pt>
                <c:pt idx="573">
                  <c:v>9.1200000000000003E-2</c:v>
                </c:pt>
                <c:pt idx="574">
                  <c:v>8.310000000000009E-2</c:v>
                </c:pt>
                <c:pt idx="575">
                  <c:v>0.12000000000000002</c:v>
                </c:pt>
                <c:pt idx="576">
                  <c:v>0.39650000000000074</c:v>
                </c:pt>
                <c:pt idx="577">
                  <c:v>9.0800000000000033E-2</c:v>
                </c:pt>
                <c:pt idx="578">
                  <c:v>0.2747</c:v>
                </c:pt>
                <c:pt idx="579">
                  <c:v>7.5300000000000061E-2</c:v>
                </c:pt>
                <c:pt idx="580">
                  <c:v>0.29950000000000032</c:v>
                </c:pt>
                <c:pt idx="581">
                  <c:v>3.9500000000000007E-2</c:v>
                </c:pt>
                <c:pt idx="582">
                  <c:v>8.2300000000000012E-2</c:v>
                </c:pt>
                <c:pt idx="583">
                  <c:v>5.6900000000000013E-2</c:v>
                </c:pt>
                <c:pt idx="584">
                  <c:v>0.1303</c:v>
                </c:pt>
                <c:pt idx="585">
                  <c:v>0.12989999999999999</c:v>
                </c:pt>
                <c:pt idx="586">
                  <c:v>6.8099999999999994E-2</c:v>
                </c:pt>
                <c:pt idx="587">
                  <c:v>8.1800000000000025E-2</c:v>
                </c:pt>
                <c:pt idx="588">
                  <c:v>5.6500000000000009E-2</c:v>
                </c:pt>
                <c:pt idx="589">
                  <c:v>3.910000000000001E-2</c:v>
                </c:pt>
                <c:pt idx="590">
                  <c:v>0.20419999999999999</c:v>
                </c:pt>
                <c:pt idx="591">
                  <c:v>8.1300000000000011E-2</c:v>
                </c:pt>
                <c:pt idx="592">
                  <c:v>8.1100000000000005E-2</c:v>
                </c:pt>
                <c:pt idx="593">
                  <c:v>0.18580000000000021</c:v>
                </c:pt>
                <c:pt idx="594">
                  <c:v>5.6000000000000008E-2</c:v>
                </c:pt>
                <c:pt idx="595">
                  <c:v>4.6500000000000007E-2</c:v>
                </c:pt>
                <c:pt idx="596">
                  <c:v>0.32020000000000032</c:v>
                </c:pt>
                <c:pt idx="597">
                  <c:v>0.49280000000000074</c:v>
                </c:pt>
                <c:pt idx="598">
                  <c:v>0.10560000000000012</c:v>
                </c:pt>
                <c:pt idx="599">
                  <c:v>8.0100000000000018E-2</c:v>
                </c:pt>
                <c:pt idx="600">
                  <c:v>6.1000000000000019E-2</c:v>
                </c:pt>
                <c:pt idx="601">
                  <c:v>9.6200000000000035E-2</c:v>
                </c:pt>
                <c:pt idx="602">
                  <c:v>6.0600000000000015E-2</c:v>
                </c:pt>
                <c:pt idx="603">
                  <c:v>4.590000000000001E-2</c:v>
                </c:pt>
                <c:pt idx="604">
                  <c:v>0.1008</c:v>
                </c:pt>
                <c:pt idx="605">
                  <c:v>4.5700000000000018E-2</c:v>
                </c:pt>
                <c:pt idx="606">
                  <c:v>0.11459999999999998</c:v>
                </c:pt>
                <c:pt idx="607">
                  <c:v>7.2300000000000142E-2</c:v>
                </c:pt>
                <c:pt idx="608">
                  <c:v>0.19710000000000003</c:v>
                </c:pt>
                <c:pt idx="609">
                  <c:v>0.11310000000000003</c:v>
                </c:pt>
                <c:pt idx="610">
                  <c:v>6.5100000000000033E-2</c:v>
                </c:pt>
                <c:pt idx="611">
                  <c:v>0.14890000000000034</c:v>
                </c:pt>
                <c:pt idx="612">
                  <c:v>8.5600000000000107E-2</c:v>
                </c:pt>
                <c:pt idx="613">
                  <c:v>0.1353</c:v>
                </c:pt>
                <c:pt idx="614">
                  <c:v>1.9500000000000038E-2</c:v>
                </c:pt>
                <c:pt idx="615">
                  <c:v>0.16260000000000002</c:v>
                </c:pt>
                <c:pt idx="616">
                  <c:v>4.9100000000000039E-2</c:v>
                </c:pt>
                <c:pt idx="617">
                  <c:v>3.0000000000000009E-2</c:v>
                </c:pt>
                <c:pt idx="618">
                  <c:v>0.24260000000000001</c:v>
                </c:pt>
                <c:pt idx="619">
                  <c:v>9.3000000000000235E-2</c:v>
                </c:pt>
                <c:pt idx="620">
                  <c:v>1.6100000000000034E-2</c:v>
                </c:pt>
                <c:pt idx="621">
                  <c:v>0.23290000000000027</c:v>
                </c:pt>
                <c:pt idx="622">
                  <c:v>2.5500000000000002E-2</c:v>
                </c:pt>
                <c:pt idx="623">
                  <c:v>9.160000000000007E-2</c:v>
                </c:pt>
                <c:pt idx="624">
                  <c:v>8.4300000000000028E-2</c:v>
                </c:pt>
                <c:pt idx="625">
                  <c:v>0.17630000000000001</c:v>
                </c:pt>
                <c:pt idx="626">
                  <c:v>0.11509999999999998</c:v>
                </c:pt>
                <c:pt idx="627">
                  <c:v>4.0400000000000019E-2</c:v>
                </c:pt>
                <c:pt idx="628">
                  <c:v>0.12150000000000002</c:v>
                </c:pt>
                <c:pt idx="629">
                  <c:v>0.2535</c:v>
                </c:pt>
                <c:pt idx="630">
                  <c:v>0.21040000000000031</c:v>
                </c:pt>
                <c:pt idx="631">
                  <c:v>4.8100000000000004E-2</c:v>
                </c:pt>
                <c:pt idx="632">
                  <c:v>0.14500000000000021</c:v>
                </c:pt>
                <c:pt idx="633">
                  <c:v>0.1003</c:v>
                </c:pt>
                <c:pt idx="634">
                  <c:v>0.1003</c:v>
                </c:pt>
                <c:pt idx="635">
                  <c:v>7.5700000000000059E-2</c:v>
                </c:pt>
                <c:pt idx="636">
                  <c:v>0.14350000000000004</c:v>
                </c:pt>
                <c:pt idx="637">
                  <c:v>4.760000000000001E-2</c:v>
                </c:pt>
                <c:pt idx="638">
                  <c:v>0.20350000000000001</c:v>
                </c:pt>
                <c:pt idx="639">
                  <c:v>0.11890000000000003</c:v>
                </c:pt>
                <c:pt idx="640">
                  <c:v>6.840000000000003E-2</c:v>
                </c:pt>
                <c:pt idx="641">
                  <c:v>8.2100000000000006E-2</c:v>
                </c:pt>
                <c:pt idx="642">
                  <c:v>0.17140000000000027</c:v>
                </c:pt>
                <c:pt idx="643">
                  <c:v>0.14230000000000001</c:v>
                </c:pt>
                <c:pt idx="644">
                  <c:v>6.210000000000003E-2</c:v>
                </c:pt>
                <c:pt idx="645">
                  <c:v>0.11830000000000002</c:v>
                </c:pt>
                <c:pt idx="646">
                  <c:v>5.1299999999999998E-2</c:v>
                </c:pt>
                <c:pt idx="647">
                  <c:v>4.3500000000000004E-2</c:v>
                </c:pt>
                <c:pt idx="648">
                  <c:v>0.11609999999999998</c:v>
                </c:pt>
                <c:pt idx="649">
                  <c:v>0.11570000000000012</c:v>
                </c:pt>
                <c:pt idx="650">
                  <c:v>6.6400000000000028E-2</c:v>
                </c:pt>
                <c:pt idx="651">
                  <c:v>5.0400000000000021E-2</c:v>
                </c:pt>
                <c:pt idx="652">
                  <c:v>0.11490000000000002</c:v>
                </c:pt>
                <c:pt idx="653">
                  <c:v>3.4599999999999999E-2</c:v>
                </c:pt>
                <c:pt idx="654">
                  <c:v>7.7400000000000052E-2</c:v>
                </c:pt>
                <c:pt idx="655">
                  <c:v>9.4700000000000076E-2</c:v>
                </c:pt>
                <c:pt idx="656">
                  <c:v>0.23340000000000027</c:v>
                </c:pt>
                <c:pt idx="657">
                  <c:v>0.11380000000000001</c:v>
                </c:pt>
                <c:pt idx="658">
                  <c:v>4.5200000000000004E-2</c:v>
                </c:pt>
                <c:pt idx="659">
                  <c:v>1.9699999999999999E-2</c:v>
                </c:pt>
                <c:pt idx="660">
                  <c:v>8.5900000000000032E-2</c:v>
                </c:pt>
                <c:pt idx="661">
                  <c:v>3.1200000000000006E-2</c:v>
                </c:pt>
                <c:pt idx="662">
                  <c:v>7.1400000000000033E-2</c:v>
                </c:pt>
                <c:pt idx="663">
                  <c:v>5.4100000000000037E-2</c:v>
                </c:pt>
                <c:pt idx="664">
                  <c:v>6.4800000000000052E-2</c:v>
                </c:pt>
                <c:pt idx="665">
                  <c:v>7.110000000000001E-2</c:v>
                </c:pt>
                <c:pt idx="666">
                  <c:v>4.0800000000000017E-2</c:v>
                </c:pt>
                <c:pt idx="667">
                  <c:v>7.0600000000000024E-2</c:v>
                </c:pt>
                <c:pt idx="668">
                  <c:v>0.15720000000000034</c:v>
                </c:pt>
                <c:pt idx="669">
                  <c:v>5.3600000000000002E-2</c:v>
                </c:pt>
                <c:pt idx="670">
                  <c:v>0.17700000000000021</c:v>
                </c:pt>
                <c:pt idx="671">
                  <c:v>7.710000000000003E-2</c:v>
                </c:pt>
                <c:pt idx="672">
                  <c:v>5.850000000000001E-2</c:v>
                </c:pt>
                <c:pt idx="673">
                  <c:v>8.2900000000000001E-2</c:v>
                </c:pt>
                <c:pt idx="674">
                  <c:v>7.0200000000000012E-2</c:v>
                </c:pt>
                <c:pt idx="675">
                  <c:v>0.11110000000000002</c:v>
                </c:pt>
                <c:pt idx="676">
                  <c:v>6.9700000000000123E-2</c:v>
                </c:pt>
                <c:pt idx="677">
                  <c:v>0.14590000000000031</c:v>
                </c:pt>
                <c:pt idx="678">
                  <c:v>4.3800000000000019E-2</c:v>
                </c:pt>
                <c:pt idx="679">
                  <c:v>0.14460000000000001</c:v>
                </c:pt>
                <c:pt idx="680">
                  <c:v>0.15850000000000031</c:v>
                </c:pt>
                <c:pt idx="681">
                  <c:v>7.5800000000000034E-2</c:v>
                </c:pt>
                <c:pt idx="682">
                  <c:v>6.9000000000000061E-2</c:v>
                </c:pt>
                <c:pt idx="683">
                  <c:v>5.230000000000002E-2</c:v>
                </c:pt>
                <c:pt idx="684">
                  <c:v>6.8700000000000011E-2</c:v>
                </c:pt>
                <c:pt idx="685">
                  <c:v>9.0700000000000072E-2</c:v>
                </c:pt>
                <c:pt idx="686">
                  <c:v>7.540000000000005E-2</c:v>
                </c:pt>
                <c:pt idx="687">
                  <c:v>3.6000000000000011E-2</c:v>
                </c:pt>
                <c:pt idx="688">
                  <c:v>0.14340000000000031</c:v>
                </c:pt>
                <c:pt idx="689">
                  <c:v>6.8599999999999994E-2</c:v>
                </c:pt>
                <c:pt idx="690">
                  <c:v>0.42610000000000031</c:v>
                </c:pt>
                <c:pt idx="691">
                  <c:v>7.4300000000000158E-2</c:v>
                </c:pt>
                <c:pt idx="692">
                  <c:v>5.62E-2</c:v>
                </c:pt>
                <c:pt idx="693">
                  <c:v>3.8900000000000011E-2</c:v>
                </c:pt>
                <c:pt idx="694">
                  <c:v>5.6099999999999997E-2</c:v>
                </c:pt>
                <c:pt idx="695">
                  <c:v>0.35340000000000032</c:v>
                </c:pt>
                <c:pt idx="696">
                  <c:v>0.10650000000000009</c:v>
                </c:pt>
                <c:pt idx="697">
                  <c:v>0.12790000000000001</c:v>
                </c:pt>
                <c:pt idx="698">
                  <c:v>0.22200000000000003</c:v>
                </c:pt>
                <c:pt idx="699">
                  <c:v>9.6800000000000067E-2</c:v>
                </c:pt>
                <c:pt idx="700">
                  <c:v>0.13940000000000027</c:v>
                </c:pt>
                <c:pt idx="701">
                  <c:v>9.6400000000000013E-2</c:v>
                </c:pt>
                <c:pt idx="702">
                  <c:v>6.1100000000000008E-2</c:v>
                </c:pt>
                <c:pt idx="703">
                  <c:v>4.19E-2</c:v>
                </c:pt>
                <c:pt idx="704">
                  <c:v>7.2900000000000034E-2</c:v>
                </c:pt>
                <c:pt idx="705">
                  <c:v>4.19E-2</c:v>
                </c:pt>
                <c:pt idx="706">
                  <c:v>0.1265</c:v>
                </c:pt>
                <c:pt idx="707">
                  <c:v>6.6299999999999998E-2</c:v>
                </c:pt>
                <c:pt idx="708">
                  <c:v>5.8700000000000037E-2</c:v>
                </c:pt>
                <c:pt idx="709">
                  <c:v>9.550000000000021E-2</c:v>
                </c:pt>
                <c:pt idx="710">
                  <c:v>7.2300000000000142E-2</c:v>
                </c:pt>
                <c:pt idx="711">
                  <c:v>8.6900000000000005E-2</c:v>
                </c:pt>
                <c:pt idx="712">
                  <c:v>6.0100000000000028E-2</c:v>
                </c:pt>
                <c:pt idx="713">
                  <c:v>3.7800000000000077E-2</c:v>
                </c:pt>
                <c:pt idx="714">
                  <c:v>0.18030000000000004</c:v>
                </c:pt>
                <c:pt idx="715">
                  <c:v>4.2500000000000017E-2</c:v>
                </c:pt>
                <c:pt idx="716">
                  <c:v>0.13669999999999999</c:v>
                </c:pt>
                <c:pt idx="717">
                  <c:v>0.13650000000000001</c:v>
                </c:pt>
                <c:pt idx="718">
                  <c:v>7.1400000000000033E-2</c:v>
                </c:pt>
                <c:pt idx="719">
                  <c:v>0.16360000000000002</c:v>
                </c:pt>
                <c:pt idx="720">
                  <c:v>3.7400000000000072E-2</c:v>
                </c:pt>
                <c:pt idx="721">
                  <c:v>0.18190000000000034</c:v>
                </c:pt>
                <c:pt idx="722">
                  <c:v>0.14910000000000001</c:v>
                </c:pt>
                <c:pt idx="723">
                  <c:v>0.12320000000000016</c:v>
                </c:pt>
                <c:pt idx="724">
                  <c:v>5.390000000000001E-2</c:v>
                </c:pt>
                <c:pt idx="725">
                  <c:v>9.3500000000000277E-2</c:v>
                </c:pt>
                <c:pt idx="726">
                  <c:v>4.0700000000000028E-2</c:v>
                </c:pt>
                <c:pt idx="727">
                  <c:v>0.30860000000000032</c:v>
                </c:pt>
                <c:pt idx="728">
                  <c:v>3.3800000000000011E-2</c:v>
                </c:pt>
                <c:pt idx="729">
                  <c:v>5.3500000000000013E-2</c:v>
                </c:pt>
                <c:pt idx="730">
                  <c:v>9.2900000000000024E-2</c:v>
                </c:pt>
                <c:pt idx="731">
                  <c:v>5.340000000000001E-2</c:v>
                </c:pt>
                <c:pt idx="732">
                  <c:v>0.18270000000000031</c:v>
                </c:pt>
                <c:pt idx="733">
                  <c:v>0.12189999999999998</c:v>
                </c:pt>
                <c:pt idx="734">
                  <c:v>2.7900000000000015E-2</c:v>
                </c:pt>
                <c:pt idx="735">
                  <c:v>0.23089999999999999</c:v>
                </c:pt>
                <c:pt idx="736">
                  <c:v>0.21830000000000024</c:v>
                </c:pt>
                <c:pt idx="737">
                  <c:v>5.0000000000000017E-2</c:v>
                </c:pt>
                <c:pt idx="738">
                  <c:v>5.7800000000000094E-2</c:v>
                </c:pt>
                <c:pt idx="739">
                  <c:v>3.6500000000000012E-2</c:v>
                </c:pt>
                <c:pt idx="740">
                  <c:v>6.9500000000000062E-2</c:v>
                </c:pt>
                <c:pt idx="741">
                  <c:v>4.8100000000000004E-2</c:v>
                </c:pt>
                <c:pt idx="742">
                  <c:v>6.3400000000000026E-2</c:v>
                </c:pt>
                <c:pt idx="743">
                  <c:v>6.320000000000002E-2</c:v>
                </c:pt>
                <c:pt idx="744">
                  <c:v>6.320000000000002E-2</c:v>
                </c:pt>
                <c:pt idx="745">
                  <c:v>0.15850000000000031</c:v>
                </c:pt>
                <c:pt idx="746">
                  <c:v>8.310000000000009E-2</c:v>
                </c:pt>
                <c:pt idx="747">
                  <c:v>6.2900000000000039E-2</c:v>
                </c:pt>
                <c:pt idx="748">
                  <c:v>0.20890000000000031</c:v>
                </c:pt>
                <c:pt idx="749">
                  <c:v>8.8300000000000087E-2</c:v>
                </c:pt>
                <c:pt idx="750">
                  <c:v>4.3000000000000003E-2</c:v>
                </c:pt>
                <c:pt idx="751">
                  <c:v>5.220000000000001E-2</c:v>
                </c:pt>
                <c:pt idx="752">
                  <c:v>0.24940000000000043</c:v>
                </c:pt>
                <c:pt idx="753">
                  <c:v>3.2600000000000066E-2</c:v>
                </c:pt>
                <c:pt idx="754">
                  <c:v>6.210000000000003E-2</c:v>
                </c:pt>
                <c:pt idx="755">
                  <c:v>0.1706</c:v>
                </c:pt>
                <c:pt idx="756">
                  <c:v>3.910000000000001E-2</c:v>
                </c:pt>
                <c:pt idx="757">
                  <c:v>0.10760000000000014</c:v>
                </c:pt>
                <c:pt idx="758">
                  <c:v>0.18010000000000001</c:v>
                </c:pt>
                <c:pt idx="759">
                  <c:v>0.11770000000000015</c:v>
                </c:pt>
                <c:pt idx="760">
                  <c:v>8.9200000000000057E-2</c:v>
                </c:pt>
                <c:pt idx="761">
                  <c:v>5.1400000000000008E-2</c:v>
                </c:pt>
                <c:pt idx="762">
                  <c:v>0.16960000000000003</c:v>
                </c:pt>
                <c:pt idx="763">
                  <c:v>5.62E-2</c:v>
                </c:pt>
                <c:pt idx="764">
                  <c:v>8.4900000000000087E-2</c:v>
                </c:pt>
                <c:pt idx="765">
                  <c:v>0.15420000000000031</c:v>
                </c:pt>
                <c:pt idx="766">
                  <c:v>7.3800000000000018E-2</c:v>
                </c:pt>
                <c:pt idx="767">
                  <c:v>8.0500000000000196E-2</c:v>
                </c:pt>
                <c:pt idx="768">
                  <c:v>6.1100000000000008E-2</c:v>
                </c:pt>
                <c:pt idx="769">
                  <c:v>0.21930000000000024</c:v>
                </c:pt>
                <c:pt idx="770">
                  <c:v>0.16770000000000004</c:v>
                </c:pt>
                <c:pt idx="771">
                  <c:v>5.5300000000000099E-2</c:v>
                </c:pt>
                <c:pt idx="772">
                  <c:v>1.6700000000000034E-2</c:v>
                </c:pt>
                <c:pt idx="773">
                  <c:v>0.16710000000000003</c:v>
                </c:pt>
                <c:pt idx="774">
                  <c:v>7.2100000000000039E-2</c:v>
                </c:pt>
                <c:pt idx="775">
                  <c:v>6.6400000000000028E-2</c:v>
                </c:pt>
                <c:pt idx="776">
                  <c:v>6.6299999999999998E-2</c:v>
                </c:pt>
                <c:pt idx="777">
                  <c:v>0.10510000000000012</c:v>
                </c:pt>
                <c:pt idx="778">
                  <c:v>7.9400000000000123E-2</c:v>
                </c:pt>
                <c:pt idx="779">
                  <c:v>9.5200000000000021E-2</c:v>
                </c:pt>
                <c:pt idx="780">
                  <c:v>0.18110000000000001</c:v>
                </c:pt>
                <c:pt idx="781">
                  <c:v>9.8600000000000257E-2</c:v>
                </c:pt>
                <c:pt idx="782">
                  <c:v>7.900000000000014E-2</c:v>
                </c:pt>
                <c:pt idx="783">
                  <c:v>5.4600000000000017E-2</c:v>
                </c:pt>
                <c:pt idx="784">
                  <c:v>8.6400000000000018E-2</c:v>
                </c:pt>
                <c:pt idx="785">
                  <c:v>0.20250000000000001</c:v>
                </c:pt>
                <c:pt idx="786">
                  <c:v>5.9400000000000119E-2</c:v>
                </c:pt>
                <c:pt idx="787">
                  <c:v>7.8400000000000039E-2</c:v>
                </c:pt>
                <c:pt idx="788">
                  <c:v>7.7900000000000066E-2</c:v>
                </c:pt>
                <c:pt idx="789">
                  <c:v>0.21440000000000034</c:v>
                </c:pt>
                <c:pt idx="790">
                  <c:v>5.8900000000000015E-2</c:v>
                </c:pt>
                <c:pt idx="791">
                  <c:v>7.0700000000000013E-2</c:v>
                </c:pt>
                <c:pt idx="792">
                  <c:v>0.16310000000000002</c:v>
                </c:pt>
                <c:pt idx="793">
                  <c:v>0.1019</c:v>
                </c:pt>
                <c:pt idx="794">
                  <c:v>1.4700000000000003E-2</c:v>
                </c:pt>
                <c:pt idx="795">
                  <c:v>0.16260000000000002</c:v>
                </c:pt>
                <c:pt idx="796">
                  <c:v>7.030000000000014E-2</c:v>
                </c:pt>
                <c:pt idx="797">
                  <c:v>5.850000000000001E-2</c:v>
                </c:pt>
                <c:pt idx="798">
                  <c:v>0.26190000000000002</c:v>
                </c:pt>
                <c:pt idx="799">
                  <c:v>7.6900000000000024E-2</c:v>
                </c:pt>
                <c:pt idx="800">
                  <c:v>0.14630000000000001</c:v>
                </c:pt>
                <c:pt idx="801">
                  <c:v>4.8400000000000019E-2</c:v>
                </c:pt>
                <c:pt idx="802">
                  <c:v>5.290000000000003E-2</c:v>
                </c:pt>
                <c:pt idx="803">
                  <c:v>5.2700000000000101E-2</c:v>
                </c:pt>
                <c:pt idx="804">
                  <c:v>0.17400000000000004</c:v>
                </c:pt>
                <c:pt idx="805">
                  <c:v>6.9200000000000039E-2</c:v>
                </c:pt>
                <c:pt idx="806">
                  <c:v>3.0200000000000018E-2</c:v>
                </c:pt>
                <c:pt idx="807">
                  <c:v>6.8900000000000017E-2</c:v>
                </c:pt>
                <c:pt idx="808">
                  <c:v>3.6200000000000065E-2</c:v>
                </c:pt>
                <c:pt idx="809">
                  <c:v>6.280000000000005E-2</c:v>
                </c:pt>
                <c:pt idx="810">
                  <c:v>7.540000000000005E-2</c:v>
                </c:pt>
                <c:pt idx="811">
                  <c:v>0.18830000000000024</c:v>
                </c:pt>
                <c:pt idx="812">
                  <c:v>5.5700000000000055E-2</c:v>
                </c:pt>
                <c:pt idx="813">
                  <c:v>7.4800000000000061E-2</c:v>
                </c:pt>
                <c:pt idx="814">
                  <c:v>5.1700000000000017E-2</c:v>
                </c:pt>
                <c:pt idx="815">
                  <c:v>4.3000000000000003E-2</c:v>
                </c:pt>
                <c:pt idx="816">
                  <c:v>0.10780000000000002</c:v>
                </c:pt>
                <c:pt idx="817">
                  <c:v>8.960000000000011E-2</c:v>
                </c:pt>
                <c:pt idx="818">
                  <c:v>2.0500000000000001E-2</c:v>
                </c:pt>
                <c:pt idx="819">
                  <c:v>4.7000000000000028E-2</c:v>
                </c:pt>
                <c:pt idx="820">
                  <c:v>0.1328</c:v>
                </c:pt>
                <c:pt idx="821">
                  <c:v>8.9100000000000068E-2</c:v>
                </c:pt>
                <c:pt idx="822">
                  <c:v>5.9900000000000099E-2</c:v>
                </c:pt>
                <c:pt idx="823">
                  <c:v>0.11700000000000003</c:v>
                </c:pt>
                <c:pt idx="824">
                  <c:v>8.0800000000000038E-2</c:v>
                </c:pt>
                <c:pt idx="825">
                  <c:v>0.14990000000000034</c:v>
                </c:pt>
                <c:pt idx="826">
                  <c:v>5.5500000000000028E-2</c:v>
                </c:pt>
                <c:pt idx="827">
                  <c:v>0.27690000000000031</c:v>
                </c:pt>
                <c:pt idx="828">
                  <c:v>7.9800000000000135E-2</c:v>
                </c:pt>
                <c:pt idx="829">
                  <c:v>5.5200000000000013E-2</c:v>
                </c:pt>
                <c:pt idx="830">
                  <c:v>9.5800000000000052E-2</c:v>
                </c:pt>
                <c:pt idx="831">
                  <c:v>7.260000000000004E-2</c:v>
                </c:pt>
                <c:pt idx="832">
                  <c:v>6.030000000000002E-2</c:v>
                </c:pt>
                <c:pt idx="833">
                  <c:v>6.0100000000000028E-2</c:v>
                </c:pt>
                <c:pt idx="834">
                  <c:v>4.1500000000000002E-2</c:v>
                </c:pt>
                <c:pt idx="835">
                  <c:v>7.1900000000000019E-2</c:v>
                </c:pt>
                <c:pt idx="836">
                  <c:v>4.7900000000000026E-2</c:v>
                </c:pt>
                <c:pt idx="837">
                  <c:v>6.5300000000000025E-2</c:v>
                </c:pt>
                <c:pt idx="838">
                  <c:v>3.4200000000000015E-2</c:v>
                </c:pt>
                <c:pt idx="839">
                  <c:v>0.12420000000000016</c:v>
                </c:pt>
                <c:pt idx="840">
                  <c:v>4.5000000000000026E-2</c:v>
                </c:pt>
                <c:pt idx="841">
                  <c:v>0.16320000000000004</c:v>
                </c:pt>
                <c:pt idx="842">
                  <c:v>7.8000000000000028E-2</c:v>
                </c:pt>
                <c:pt idx="843">
                  <c:v>3.110000000000001E-2</c:v>
                </c:pt>
                <c:pt idx="844">
                  <c:v>0.23530000000000001</c:v>
                </c:pt>
                <c:pt idx="845">
                  <c:v>0.16250000000000003</c:v>
                </c:pt>
                <c:pt idx="846">
                  <c:v>0.16240000000000004</c:v>
                </c:pt>
                <c:pt idx="847">
                  <c:v>3.7200000000000066E-2</c:v>
                </c:pt>
                <c:pt idx="848">
                  <c:v>7.080000000000003E-2</c:v>
                </c:pt>
                <c:pt idx="849">
                  <c:v>0.12239999999999998</c:v>
                </c:pt>
                <c:pt idx="850">
                  <c:v>0.1018</c:v>
                </c:pt>
                <c:pt idx="851">
                  <c:v>0.21230000000000004</c:v>
                </c:pt>
                <c:pt idx="852">
                  <c:v>0.1338</c:v>
                </c:pt>
                <c:pt idx="853">
                  <c:v>4.430000000000002E-2</c:v>
                </c:pt>
                <c:pt idx="854">
                  <c:v>9.240000000000001E-2</c:v>
                </c:pt>
                <c:pt idx="855">
                  <c:v>7.6900000000000024E-2</c:v>
                </c:pt>
                <c:pt idx="856">
                  <c:v>0.20400000000000001</c:v>
                </c:pt>
                <c:pt idx="857">
                  <c:v>0.15890000000000043</c:v>
                </c:pt>
                <c:pt idx="858">
                  <c:v>9.2300000000000021E-2</c:v>
                </c:pt>
                <c:pt idx="859">
                  <c:v>2.7800000000000054E-2</c:v>
                </c:pt>
                <c:pt idx="860">
                  <c:v>4.0200000000000007E-2</c:v>
                </c:pt>
                <c:pt idx="861">
                  <c:v>2.5300000000000007E-2</c:v>
                </c:pt>
                <c:pt idx="862">
                  <c:v>2.5300000000000007E-2</c:v>
                </c:pt>
                <c:pt idx="863">
                  <c:v>0.36600000000000038</c:v>
                </c:pt>
                <c:pt idx="864">
                  <c:v>0.17720000000000027</c:v>
                </c:pt>
                <c:pt idx="865">
                  <c:v>4.7900000000000026E-2</c:v>
                </c:pt>
                <c:pt idx="866">
                  <c:v>6.5600000000000019E-2</c:v>
                </c:pt>
                <c:pt idx="867">
                  <c:v>0.52200000000000002</c:v>
                </c:pt>
                <c:pt idx="868">
                  <c:v>0.13089999999999999</c:v>
                </c:pt>
                <c:pt idx="869">
                  <c:v>3.9500000000000007E-2</c:v>
                </c:pt>
                <c:pt idx="870">
                  <c:v>3.290000000000002E-2</c:v>
                </c:pt>
                <c:pt idx="871">
                  <c:v>3.6000000000000011E-2</c:v>
                </c:pt>
                <c:pt idx="872">
                  <c:v>0.22630000000000003</c:v>
                </c:pt>
                <c:pt idx="873">
                  <c:v>0.11860000000000005</c:v>
                </c:pt>
                <c:pt idx="874">
                  <c:v>0.1426</c:v>
                </c:pt>
                <c:pt idx="875">
                  <c:v>4.3000000000000003E-2</c:v>
                </c:pt>
                <c:pt idx="876">
                  <c:v>2.9700000000000004E-2</c:v>
                </c:pt>
                <c:pt idx="877">
                  <c:v>4.2900000000000028E-2</c:v>
                </c:pt>
                <c:pt idx="878">
                  <c:v>6.2000000000000055E-2</c:v>
                </c:pt>
                <c:pt idx="879">
                  <c:v>0.15790000000000043</c:v>
                </c:pt>
                <c:pt idx="880">
                  <c:v>6.7600000000000021E-2</c:v>
                </c:pt>
                <c:pt idx="881">
                  <c:v>5.6300000000000017E-2</c:v>
                </c:pt>
                <c:pt idx="882">
                  <c:v>9.7500000000000087E-2</c:v>
                </c:pt>
                <c:pt idx="883">
                  <c:v>5.0300000000000011E-2</c:v>
                </c:pt>
                <c:pt idx="884">
                  <c:v>4.6599999999999996E-2</c:v>
                </c:pt>
                <c:pt idx="885">
                  <c:v>0.22290000000000001</c:v>
                </c:pt>
                <c:pt idx="886">
                  <c:v>0.34970000000000007</c:v>
                </c:pt>
                <c:pt idx="887">
                  <c:v>0.16860000000000003</c:v>
                </c:pt>
                <c:pt idx="888">
                  <c:v>4.2300000000000011E-2</c:v>
                </c:pt>
                <c:pt idx="889">
                  <c:v>3.2100000000000024E-2</c:v>
                </c:pt>
                <c:pt idx="890">
                  <c:v>8.8300000000000087E-2</c:v>
                </c:pt>
                <c:pt idx="891">
                  <c:v>1.5299999999999998E-2</c:v>
                </c:pt>
                <c:pt idx="892">
                  <c:v>0.1275</c:v>
                </c:pt>
                <c:pt idx="893">
                  <c:v>0.31970000000000032</c:v>
                </c:pt>
                <c:pt idx="894">
                  <c:v>2.0100000000000003E-2</c:v>
                </c:pt>
                <c:pt idx="895">
                  <c:v>0.2616</c:v>
                </c:pt>
                <c:pt idx="896">
                  <c:v>7.270000000000014E-2</c:v>
                </c:pt>
                <c:pt idx="897">
                  <c:v>0.19990000000000005</c:v>
                </c:pt>
                <c:pt idx="898">
                  <c:v>5.0000000000000017E-2</c:v>
                </c:pt>
                <c:pt idx="899">
                  <c:v>0.10450000000000002</c:v>
                </c:pt>
                <c:pt idx="900">
                  <c:v>0.15920000000000034</c:v>
                </c:pt>
                <c:pt idx="901">
                  <c:v>3.1400000000000011E-2</c:v>
                </c:pt>
                <c:pt idx="902">
                  <c:v>0.21900000000000031</c:v>
                </c:pt>
                <c:pt idx="903">
                  <c:v>0.10370000000000014</c:v>
                </c:pt>
                <c:pt idx="904">
                  <c:v>0.1033</c:v>
                </c:pt>
                <c:pt idx="905">
                  <c:v>4.0900000000000013E-2</c:v>
                </c:pt>
                <c:pt idx="906">
                  <c:v>5.9200000000000016E-2</c:v>
                </c:pt>
                <c:pt idx="907">
                  <c:v>0.10349999999999998</c:v>
                </c:pt>
                <c:pt idx="908">
                  <c:v>0.1028</c:v>
                </c:pt>
                <c:pt idx="909">
                  <c:v>0.12310000000000014</c:v>
                </c:pt>
                <c:pt idx="910">
                  <c:v>8.5100000000000037E-2</c:v>
                </c:pt>
                <c:pt idx="911">
                  <c:v>0.1348</c:v>
                </c:pt>
                <c:pt idx="912">
                  <c:v>0.12230000000000002</c:v>
                </c:pt>
                <c:pt idx="913">
                  <c:v>4.8700000000000021E-2</c:v>
                </c:pt>
                <c:pt idx="914">
                  <c:v>5.8400000000000021E-2</c:v>
                </c:pt>
                <c:pt idx="915">
                  <c:v>5.8400000000000021E-2</c:v>
                </c:pt>
                <c:pt idx="916">
                  <c:v>4.8900000000000013E-2</c:v>
                </c:pt>
                <c:pt idx="917">
                  <c:v>9.2300000000000021E-2</c:v>
                </c:pt>
                <c:pt idx="918">
                  <c:v>8.4200000000000066E-2</c:v>
                </c:pt>
                <c:pt idx="919">
                  <c:v>4.420000000000001E-2</c:v>
                </c:pt>
                <c:pt idx="920">
                  <c:v>0.33810000000000062</c:v>
                </c:pt>
                <c:pt idx="921">
                  <c:v>0.11080000000000001</c:v>
                </c:pt>
                <c:pt idx="922">
                  <c:v>5.2800000000000055E-2</c:v>
                </c:pt>
                <c:pt idx="923">
                  <c:v>6.9700000000000123E-2</c:v>
                </c:pt>
                <c:pt idx="924">
                  <c:v>8.3500000000000255E-2</c:v>
                </c:pt>
                <c:pt idx="925">
                  <c:v>6.9300000000000139E-2</c:v>
                </c:pt>
                <c:pt idx="926">
                  <c:v>3.9600000000000024E-2</c:v>
                </c:pt>
                <c:pt idx="927">
                  <c:v>6.8800000000000014E-2</c:v>
                </c:pt>
                <c:pt idx="928">
                  <c:v>7.5100000000000014E-2</c:v>
                </c:pt>
                <c:pt idx="929">
                  <c:v>3.9300000000000002E-2</c:v>
                </c:pt>
                <c:pt idx="930">
                  <c:v>3.2600000000000066E-2</c:v>
                </c:pt>
                <c:pt idx="931">
                  <c:v>0.15760000000000021</c:v>
                </c:pt>
                <c:pt idx="932">
                  <c:v>0.11840000000000003</c:v>
                </c:pt>
                <c:pt idx="933">
                  <c:v>6.8200000000000011E-2</c:v>
                </c:pt>
                <c:pt idx="934">
                  <c:v>4.3000000000000003E-2</c:v>
                </c:pt>
                <c:pt idx="935">
                  <c:v>0.10760000000000014</c:v>
                </c:pt>
                <c:pt idx="936">
                  <c:v>0.12939999999999999</c:v>
                </c:pt>
                <c:pt idx="937">
                  <c:v>0.22470000000000004</c:v>
                </c:pt>
                <c:pt idx="938">
                  <c:v>3.5600000000000055E-2</c:v>
                </c:pt>
                <c:pt idx="939">
                  <c:v>3.9000000000000028E-2</c:v>
                </c:pt>
                <c:pt idx="940">
                  <c:v>3.5500000000000011E-2</c:v>
                </c:pt>
                <c:pt idx="941">
                  <c:v>6.1600000000000002E-2</c:v>
                </c:pt>
                <c:pt idx="942">
                  <c:v>2.4600000000000014E-2</c:v>
                </c:pt>
                <c:pt idx="943">
                  <c:v>8.1200000000000022E-2</c:v>
                </c:pt>
                <c:pt idx="944">
                  <c:v>7.4000000000000024E-2</c:v>
                </c:pt>
                <c:pt idx="945">
                  <c:v>0.19380000000000003</c:v>
                </c:pt>
                <c:pt idx="946">
                  <c:v>9.6600000000000047E-2</c:v>
                </c:pt>
                <c:pt idx="947">
                  <c:v>3.5300000000000012E-2</c:v>
                </c:pt>
                <c:pt idx="948">
                  <c:v>4.9600000000000026E-2</c:v>
                </c:pt>
                <c:pt idx="949">
                  <c:v>6.7100000000000048E-2</c:v>
                </c:pt>
                <c:pt idx="950">
                  <c:v>0.32080000000000086</c:v>
                </c:pt>
                <c:pt idx="951">
                  <c:v>3.8500000000000006E-2</c:v>
                </c:pt>
                <c:pt idx="952">
                  <c:v>0.15690000000000043</c:v>
                </c:pt>
                <c:pt idx="953">
                  <c:v>5.5400000000000039E-2</c:v>
                </c:pt>
                <c:pt idx="954">
                  <c:v>2.4199999999999989E-2</c:v>
                </c:pt>
                <c:pt idx="955">
                  <c:v>6.660000000000002E-2</c:v>
                </c:pt>
                <c:pt idx="956">
                  <c:v>6.6500000000000004E-2</c:v>
                </c:pt>
                <c:pt idx="957">
                  <c:v>4.6000000000000013E-2</c:v>
                </c:pt>
                <c:pt idx="958">
                  <c:v>6.6400000000000028E-2</c:v>
                </c:pt>
                <c:pt idx="959">
                  <c:v>2.6400000000000048E-2</c:v>
                </c:pt>
                <c:pt idx="960">
                  <c:v>3.1700000000000013E-2</c:v>
                </c:pt>
                <c:pt idx="961">
                  <c:v>0.24040000000000031</c:v>
                </c:pt>
                <c:pt idx="962">
                  <c:v>6.6200000000000009E-2</c:v>
                </c:pt>
                <c:pt idx="963">
                  <c:v>4.1800000000000004E-2</c:v>
                </c:pt>
                <c:pt idx="964">
                  <c:v>6.030000000000002E-2</c:v>
                </c:pt>
                <c:pt idx="965">
                  <c:v>2.8899999999999999E-2</c:v>
                </c:pt>
                <c:pt idx="966">
                  <c:v>0.12590000000000001</c:v>
                </c:pt>
                <c:pt idx="967">
                  <c:v>0.11470000000000005</c:v>
                </c:pt>
                <c:pt idx="968">
                  <c:v>5.4900000000000046E-2</c:v>
                </c:pt>
                <c:pt idx="969">
                  <c:v>0.12570000000000001</c:v>
                </c:pt>
                <c:pt idx="970">
                  <c:v>0.10420000000000014</c:v>
                </c:pt>
                <c:pt idx="971">
                  <c:v>8.6500000000000035E-2</c:v>
                </c:pt>
                <c:pt idx="972">
                  <c:v>7.1800000000000017E-2</c:v>
                </c:pt>
                <c:pt idx="973">
                  <c:v>5.4400000000000108E-2</c:v>
                </c:pt>
                <c:pt idx="974">
                  <c:v>3.7700000000000025E-2</c:v>
                </c:pt>
                <c:pt idx="975">
                  <c:v>0.24150000000000021</c:v>
                </c:pt>
                <c:pt idx="976">
                  <c:v>5.4200000000000026E-2</c:v>
                </c:pt>
                <c:pt idx="977">
                  <c:v>0.13569999999999999</c:v>
                </c:pt>
                <c:pt idx="978">
                  <c:v>9.3800000000000217E-2</c:v>
                </c:pt>
                <c:pt idx="979">
                  <c:v>0.21410000000000001</c:v>
                </c:pt>
                <c:pt idx="980">
                  <c:v>8.5200000000000026E-2</c:v>
                </c:pt>
                <c:pt idx="981">
                  <c:v>7.0900000000000032E-2</c:v>
                </c:pt>
                <c:pt idx="982">
                  <c:v>0.10220000000000012</c:v>
                </c:pt>
                <c:pt idx="983">
                  <c:v>9.3000000000000235E-2</c:v>
                </c:pt>
                <c:pt idx="984">
                  <c:v>5.3500000000000013E-2</c:v>
                </c:pt>
                <c:pt idx="985">
                  <c:v>8.4500000000000228E-2</c:v>
                </c:pt>
                <c:pt idx="986">
                  <c:v>8.4500000000000228E-2</c:v>
                </c:pt>
                <c:pt idx="987">
                  <c:v>4.0400000000000019E-2</c:v>
                </c:pt>
                <c:pt idx="988">
                  <c:v>6.400000000000014E-2</c:v>
                </c:pt>
                <c:pt idx="989">
                  <c:v>4.8500000000000008E-2</c:v>
                </c:pt>
                <c:pt idx="990">
                  <c:v>2.3199999999999988E-2</c:v>
                </c:pt>
                <c:pt idx="991">
                  <c:v>4.0400000000000019E-2</c:v>
                </c:pt>
                <c:pt idx="992">
                  <c:v>0.16030000000000003</c:v>
                </c:pt>
                <c:pt idx="993">
                  <c:v>0.13170000000000001</c:v>
                </c:pt>
                <c:pt idx="994">
                  <c:v>4.4000000000000011E-2</c:v>
                </c:pt>
                <c:pt idx="995">
                  <c:v>6.9700000000000123E-2</c:v>
                </c:pt>
                <c:pt idx="996">
                  <c:v>3.330000000000001E-2</c:v>
                </c:pt>
                <c:pt idx="997">
                  <c:v>0.12089999999999998</c:v>
                </c:pt>
                <c:pt idx="998">
                  <c:v>0.11000000000000001</c:v>
                </c:pt>
                <c:pt idx="999">
                  <c:v>3.6500000000000012E-2</c:v>
                </c:pt>
                <c:pt idx="1000">
                  <c:v>7.6100000000000015E-2</c:v>
                </c:pt>
                <c:pt idx="1001">
                  <c:v>8.340000000000003E-2</c:v>
                </c:pt>
                <c:pt idx="1002">
                  <c:v>6.3300000000000023E-2</c:v>
                </c:pt>
                <c:pt idx="1003">
                  <c:v>9.9900000000000072E-2</c:v>
                </c:pt>
                <c:pt idx="1004">
                  <c:v>0.14430000000000001</c:v>
                </c:pt>
                <c:pt idx="1005">
                  <c:v>3.9700000000000006E-2</c:v>
                </c:pt>
                <c:pt idx="1006">
                  <c:v>0.13150000000000001</c:v>
                </c:pt>
                <c:pt idx="1007">
                  <c:v>6.8599999999999994E-2</c:v>
                </c:pt>
                <c:pt idx="1008">
                  <c:v>3.9900000000000012E-2</c:v>
                </c:pt>
                <c:pt idx="1009">
                  <c:v>0.24160000000000001</c:v>
                </c:pt>
                <c:pt idx="1010">
                  <c:v>2.9700000000000004E-2</c:v>
                </c:pt>
                <c:pt idx="1011">
                  <c:v>7.4500000000000122E-2</c:v>
                </c:pt>
                <c:pt idx="1012">
                  <c:v>5.1499999999999997E-2</c:v>
                </c:pt>
                <c:pt idx="1013">
                  <c:v>0.14169999999999999</c:v>
                </c:pt>
                <c:pt idx="1014">
                  <c:v>4.6400000000000004E-2</c:v>
                </c:pt>
                <c:pt idx="1015">
                  <c:v>0.13739999999999999</c:v>
                </c:pt>
                <c:pt idx="1016">
                  <c:v>0.1288</c:v>
                </c:pt>
                <c:pt idx="1017">
                  <c:v>0.22350000000000003</c:v>
                </c:pt>
                <c:pt idx="1018">
                  <c:v>7.3900000000000007E-2</c:v>
                </c:pt>
                <c:pt idx="1019">
                  <c:v>0.1283</c:v>
                </c:pt>
                <c:pt idx="1020">
                  <c:v>6.7200000000000024E-2</c:v>
                </c:pt>
                <c:pt idx="1021">
                  <c:v>0.10650000000000009</c:v>
                </c:pt>
                <c:pt idx="1022">
                  <c:v>7.3700000000000057E-2</c:v>
                </c:pt>
                <c:pt idx="1023">
                  <c:v>5.0900000000000015E-2</c:v>
                </c:pt>
                <c:pt idx="1024">
                  <c:v>6.1100000000000008E-2</c:v>
                </c:pt>
                <c:pt idx="1025">
                  <c:v>3.2000000000000056E-2</c:v>
                </c:pt>
                <c:pt idx="1026">
                  <c:v>0.10570000000000014</c:v>
                </c:pt>
                <c:pt idx="1027">
                  <c:v>0.10560000000000012</c:v>
                </c:pt>
                <c:pt idx="1028">
                  <c:v>0.1268</c:v>
                </c:pt>
                <c:pt idx="1029">
                  <c:v>2.2000000000000006E-2</c:v>
                </c:pt>
                <c:pt idx="1030">
                  <c:v>2.4100000000000003E-2</c:v>
                </c:pt>
                <c:pt idx="1031">
                  <c:v>9.5800000000000052E-2</c:v>
                </c:pt>
                <c:pt idx="1032">
                  <c:v>0.15170000000000031</c:v>
                </c:pt>
                <c:pt idx="1033">
                  <c:v>8.7100000000000025E-2</c:v>
                </c:pt>
                <c:pt idx="1034">
                  <c:v>1.6600000000000038E-2</c:v>
                </c:pt>
                <c:pt idx="1035">
                  <c:v>0.15130000000000021</c:v>
                </c:pt>
                <c:pt idx="1036">
                  <c:v>8.7000000000000022E-2</c:v>
                </c:pt>
                <c:pt idx="1037">
                  <c:v>5.470000000000013E-2</c:v>
                </c:pt>
                <c:pt idx="1038">
                  <c:v>6.5700000000000022E-2</c:v>
                </c:pt>
                <c:pt idx="1039">
                  <c:v>3.7900000000000024E-2</c:v>
                </c:pt>
                <c:pt idx="1040">
                  <c:v>2.8700000000000003E-2</c:v>
                </c:pt>
                <c:pt idx="1041">
                  <c:v>0.10390000000000002</c:v>
                </c:pt>
                <c:pt idx="1042">
                  <c:v>5.9700000000000121E-2</c:v>
                </c:pt>
                <c:pt idx="1043">
                  <c:v>0.23600000000000004</c:v>
                </c:pt>
                <c:pt idx="1044">
                  <c:v>8.6000000000000035E-2</c:v>
                </c:pt>
                <c:pt idx="1045">
                  <c:v>0.12420000000000016</c:v>
                </c:pt>
                <c:pt idx="1046">
                  <c:v>0.12160000000000012</c:v>
                </c:pt>
                <c:pt idx="1047">
                  <c:v>0.16320000000000004</c:v>
                </c:pt>
                <c:pt idx="1048">
                  <c:v>5.400000000000002E-2</c:v>
                </c:pt>
                <c:pt idx="1049">
                  <c:v>8.5200000000000026E-2</c:v>
                </c:pt>
                <c:pt idx="1050">
                  <c:v>0.15320000000000031</c:v>
                </c:pt>
                <c:pt idx="1051">
                  <c:v>4.8900000000000013E-2</c:v>
                </c:pt>
                <c:pt idx="1052">
                  <c:v>3.7000000000000012E-2</c:v>
                </c:pt>
                <c:pt idx="1053">
                  <c:v>6.4200000000000021E-2</c:v>
                </c:pt>
                <c:pt idx="1054">
                  <c:v>5.850000000000001E-2</c:v>
                </c:pt>
                <c:pt idx="1055">
                  <c:v>5.8400000000000021E-2</c:v>
                </c:pt>
                <c:pt idx="1056">
                  <c:v>0.1014</c:v>
                </c:pt>
                <c:pt idx="1057">
                  <c:v>7.0000000000000034E-2</c:v>
                </c:pt>
                <c:pt idx="1058">
                  <c:v>4.8400000000000019E-2</c:v>
                </c:pt>
                <c:pt idx="1059">
                  <c:v>0.23790000000000031</c:v>
                </c:pt>
                <c:pt idx="1060">
                  <c:v>0.16000000000000003</c:v>
                </c:pt>
                <c:pt idx="1061">
                  <c:v>6.9700000000000123E-2</c:v>
                </c:pt>
                <c:pt idx="1062">
                  <c:v>5.4900000000000046E-2</c:v>
                </c:pt>
                <c:pt idx="1063">
                  <c:v>5.1900000000000002E-2</c:v>
                </c:pt>
                <c:pt idx="1064">
                  <c:v>6.3400000000000026E-2</c:v>
                </c:pt>
                <c:pt idx="1065">
                  <c:v>5.7800000000000094E-2</c:v>
                </c:pt>
                <c:pt idx="1066">
                  <c:v>0.1726</c:v>
                </c:pt>
                <c:pt idx="1067">
                  <c:v>5.2600000000000015E-2</c:v>
                </c:pt>
                <c:pt idx="1068">
                  <c:v>0.12020000000000014</c:v>
                </c:pt>
                <c:pt idx="1069">
                  <c:v>0.22820000000000001</c:v>
                </c:pt>
                <c:pt idx="1070">
                  <c:v>0.11920000000000015</c:v>
                </c:pt>
                <c:pt idx="1071">
                  <c:v>0.19180000000000003</c:v>
                </c:pt>
                <c:pt idx="1072">
                  <c:v>6.8300000000000041E-2</c:v>
                </c:pt>
                <c:pt idx="1073">
                  <c:v>5.1800000000000013E-2</c:v>
                </c:pt>
                <c:pt idx="1074">
                  <c:v>7.4800000000000061E-2</c:v>
                </c:pt>
                <c:pt idx="1075">
                  <c:v>0.12989999999999999</c:v>
                </c:pt>
                <c:pt idx="1076">
                  <c:v>8.9800000000000074E-2</c:v>
                </c:pt>
                <c:pt idx="1077">
                  <c:v>0.29710000000000031</c:v>
                </c:pt>
                <c:pt idx="1078">
                  <c:v>6.2000000000000055E-2</c:v>
                </c:pt>
                <c:pt idx="1079">
                  <c:v>0.18180000000000004</c:v>
                </c:pt>
                <c:pt idx="1080">
                  <c:v>0.11780000000000002</c:v>
                </c:pt>
                <c:pt idx="1081">
                  <c:v>3.2500000000000015E-2</c:v>
                </c:pt>
                <c:pt idx="1082">
                  <c:v>5.640000000000002E-2</c:v>
                </c:pt>
                <c:pt idx="1083">
                  <c:v>8.9300000000000018E-2</c:v>
                </c:pt>
                <c:pt idx="1084">
                  <c:v>9.7800000000000026E-2</c:v>
                </c:pt>
                <c:pt idx="1085">
                  <c:v>0.27130000000000032</c:v>
                </c:pt>
                <c:pt idx="1086">
                  <c:v>4.6699999999999998E-2</c:v>
                </c:pt>
                <c:pt idx="1087">
                  <c:v>0.18560000000000001</c:v>
                </c:pt>
                <c:pt idx="1088">
                  <c:v>6.7400000000000057E-2</c:v>
                </c:pt>
                <c:pt idx="1089">
                  <c:v>5.1100000000000007E-2</c:v>
                </c:pt>
                <c:pt idx="1090">
                  <c:v>0.29370000000000002</c:v>
                </c:pt>
                <c:pt idx="1091">
                  <c:v>2.6800000000000049E-2</c:v>
                </c:pt>
                <c:pt idx="1092">
                  <c:v>0.11620000000000012</c:v>
                </c:pt>
                <c:pt idx="1093">
                  <c:v>0.10580000000000002</c:v>
                </c:pt>
                <c:pt idx="1094">
                  <c:v>5.1100000000000007E-2</c:v>
                </c:pt>
                <c:pt idx="1095">
                  <c:v>0.12690000000000001</c:v>
                </c:pt>
                <c:pt idx="1096">
                  <c:v>8.0100000000000018E-2</c:v>
                </c:pt>
                <c:pt idx="1097">
                  <c:v>0.10550000000000002</c:v>
                </c:pt>
                <c:pt idx="1098">
                  <c:v>2.650000000000001E-2</c:v>
                </c:pt>
                <c:pt idx="1099">
                  <c:v>0.59519999999999951</c:v>
                </c:pt>
                <c:pt idx="1100">
                  <c:v>0.12659999999999999</c:v>
                </c:pt>
                <c:pt idx="1101">
                  <c:v>4.590000000000001E-2</c:v>
                </c:pt>
                <c:pt idx="1102">
                  <c:v>6.6299999999999998E-2</c:v>
                </c:pt>
                <c:pt idx="1103">
                  <c:v>6.610000000000002E-2</c:v>
                </c:pt>
                <c:pt idx="1104">
                  <c:v>4.5700000000000018E-2</c:v>
                </c:pt>
                <c:pt idx="1105">
                  <c:v>0.15270000000000031</c:v>
                </c:pt>
                <c:pt idx="1106">
                  <c:v>0.27700000000000002</c:v>
                </c:pt>
                <c:pt idx="1107">
                  <c:v>0.11650000000000003</c:v>
                </c:pt>
                <c:pt idx="1108">
                  <c:v>6.0000000000000039E-2</c:v>
                </c:pt>
                <c:pt idx="1109">
                  <c:v>0.22960000000000003</c:v>
                </c:pt>
                <c:pt idx="1110">
                  <c:v>9.1300000000000006E-2</c:v>
                </c:pt>
                <c:pt idx="1111">
                  <c:v>0.1368</c:v>
                </c:pt>
                <c:pt idx="1112">
                  <c:v>0.11320000000000005</c:v>
                </c:pt>
                <c:pt idx="1113">
                  <c:v>0.11530000000000001</c:v>
                </c:pt>
                <c:pt idx="1114">
                  <c:v>8.8800000000000226E-2</c:v>
                </c:pt>
                <c:pt idx="1115">
                  <c:v>8.5200000000000026E-2</c:v>
                </c:pt>
                <c:pt idx="1116">
                  <c:v>0.1371</c:v>
                </c:pt>
                <c:pt idx="1117">
                  <c:v>8.4900000000000087E-2</c:v>
                </c:pt>
                <c:pt idx="1118">
                  <c:v>0.25590000000000002</c:v>
                </c:pt>
                <c:pt idx="1119">
                  <c:v>0.30770000000000008</c:v>
                </c:pt>
                <c:pt idx="1120">
                  <c:v>0.14720000000000028</c:v>
                </c:pt>
                <c:pt idx="1121">
                  <c:v>1.9400000000000046E-2</c:v>
                </c:pt>
                <c:pt idx="1122">
                  <c:v>0.15380000000000021</c:v>
                </c:pt>
                <c:pt idx="1123">
                  <c:v>0.1033</c:v>
                </c:pt>
                <c:pt idx="1124">
                  <c:v>5.8200000000000009E-2</c:v>
                </c:pt>
                <c:pt idx="1125">
                  <c:v>6.3900000000000012E-2</c:v>
                </c:pt>
                <c:pt idx="1126">
                  <c:v>5.8200000000000009E-2</c:v>
                </c:pt>
                <c:pt idx="1127">
                  <c:v>8.7900000000000006E-2</c:v>
                </c:pt>
                <c:pt idx="1128">
                  <c:v>6.980000000000014E-2</c:v>
                </c:pt>
                <c:pt idx="1129">
                  <c:v>8.3900000000000072E-2</c:v>
                </c:pt>
                <c:pt idx="1130">
                  <c:v>6.980000000000014E-2</c:v>
                </c:pt>
                <c:pt idx="1131">
                  <c:v>8.3800000000000235E-2</c:v>
                </c:pt>
                <c:pt idx="1132">
                  <c:v>0.2026</c:v>
                </c:pt>
                <c:pt idx="1133">
                  <c:v>4.8100000000000004E-2</c:v>
                </c:pt>
                <c:pt idx="1134">
                  <c:v>0.19300000000000003</c:v>
                </c:pt>
                <c:pt idx="1135">
                  <c:v>7.6100000000000015E-2</c:v>
                </c:pt>
                <c:pt idx="1136">
                  <c:v>0.11000000000000001</c:v>
                </c:pt>
                <c:pt idx="1137">
                  <c:v>0.17720000000000027</c:v>
                </c:pt>
                <c:pt idx="1138">
                  <c:v>8.3300000000000068E-2</c:v>
                </c:pt>
                <c:pt idx="1139">
                  <c:v>0.18030000000000004</c:v>
                </c:pt>
                <c:pt idx="1140">
                  <c:v>6.4200000000000021E-2</c:v>
                </c:pt>
                <c:pt idx="1141">
                  <c:v>6.3100000000000003E-2</c:v>
                </c:pt>
                <c:pt idx="1142">
                  <c:v>3.9800000000000016E-2</c:v>
                </c:pt>
                <c:pt idx="1143">
                  <c:v>9.9500000000000241E-2</c:v>
                </c:pt>
                <c:pt idx="1144">
                  <c:v>9.9500000000000241E-2</c:v>
                </c:pt>
                <c:pt idx="1145">
                  <c:v>0.11169999999999998</c:v>
                </c:pt>
                <c:pt idx="1146">
                  <c:v>0.12120000000000014</c:v>
                </c:pt>
                <c:pt idx="1147">
                  <c:v>6.2400000000000101E-2</c:v>
                </c:pt>
                <c:pt idx="1148">
                  <c:v>0.10820000000000016</c:v>
                </c:pt>
                <c:pt idx="1149">
                  <c:v>0.25660000000000005</c:v>
                </c:pt>
                <c:pt idx="1150">
                  <c:v>2.9700000000000004E-2</c:v>
                </c:pt>
                <c:pt idx="1151">
                  <c:v>0.23810000000000001</c:v>
                </c:pt>
                <c:pt idx="1152">
                  <c:v>0.17200000000000001</c:v>
                </c:pt>
                <c:pt idx="1153">
                  <c:v>7.4100000000000041E-2</c:v>
                </c:pt>
                <c:pt idx="1154">
                  <c:v>5.62E-2</c:v>
                </c:pt>
                <c:pt idx="1155">
                  <c:v>8.9100000000000068E-2</c:v>
                </c:pt>
                <c:pt idx="1156">
                  <c:v>5.1700000000000017E-2</c:v>
                </c:pt>
                <c:pt idx="1157">
                  <c:v>3.5400000000000015E-2</c:v>
                </c:pt>
                <c:pt idx="1158">
                  <c:v>0.11700000000000003</c:v>
                </c:pt>
                <c:pt idx="1159">
                  <c:v>7.3700000000000057E-2</c:v>
                </c:pt>
                <c:pt idx="1160">
                  <c:v>7.3500000000000024E-2</c:v>
                </c:pt>
                <c:pt idx="1161">
                  <c:v>3.8600000000000009E-2</c:v>
                </c:pt>
                <c:pt idx="1162">
                  <c:v>4.6300000000000015E-2</c:v>
                </c:pt>
                <c:pt idx="1163">
                  <c:v>0.16700000000000004</c:v>
                </c:pt>
                <c:pt idx="1164">
                  <c:v>8.7500000000000022E-2</c:v>
                </c:pt>
                <c:pt idx="1165">
                  <c:v>0.21950000000000031</c:v>
                </c:pt>
                <c:pt idx="1166">
                  <c:v>6.6299999999999998E-2</c:v>
                </c:pt>
                <c:pt idx="1167">
                  <c:v>0.18230000000000021</c:v>
                </c:pt>
                <c:pt idx="1168">
                  <c:v>0.21880000000000024</c:v>
                </c:pt>
                <c:pt idx="1169">
                  <c:v>7.9200000000000034E-2</c:v>
                </c:pt>
                <c:pt idx="1170">
                  <c:v>4.5600000000000002E-2</c:v>
                </c:pt>
                <c:pt idx="1171">
                  <c:v>9.4900000000000054E-2</c:v>
                </c:pt>
                <c:pt idx="1172">
                  <c:v>5.4500000000000028E-2</c:v>
                </c:pt>
                <c:pt idx="1173">
                  <c:v>8.6400000000000018E-2</c:v>
                </c:pt>
                <c:pt idx="1174">
                  <c:v>8.6400000000000018E-2</c:v>
                </c:pt>
                <c:pt idx="1175">
                  <c:v>0.2606</c:v>
                </c:pt>
                <c:pt idx="1176">
                  <c:v>8.6000000000000035E-2</c:v>
                </c:pt>
                <c:pt idx="1177">
                  <c:v>5.4200000000000026E-2</c:v>
                </c:pt>
                <c:pt idx="1178">
                  <c:v>0.12970000000000001</c:v>
                </c:pt>
                <c:pt idx="1179">
                  <c:v>0.11090000000000001</c:v>
                </c:pt>
                <c:pt idx="1180">
                  <c:v>5.930000000000013E-2</c:v>
                </c:pt>
                <c:pt idx="1181">
                  <c:v>0.12260000000000014</c:v>
                </c:pt>
                <c:pt idx="1182">
                  <c:v>4.0900000000000013E-2</c:v>
                </c:pt>
                <c:pt idx="1183">
                  <c:v>2.5800000000000045E-2</c:v>
                </c:pt>
                <c:pt idx="1184">
                  <c:v>0.64600000000000124</c:v>
                </c:pt>
                <c:pt idx="1185">
                  <c:v>9.3300000000000077E-2</c:v>
                </c:pt>
                <c:pt idx="1186">
                  <c:v>3.3800000000000011E-2</c:v>
                </c:pt>
                <c:pt idx="1187">
                  <c:v>6.4200000000000021E-2</c:v>
                </c:pt>
                <c:pt idx="1188">
                  <c:v>6.4100000000000032E-2</c:v>
                </c:pt>
                <c:pt idx="1189">
                  <c:v>0.27940000000000031</c:v>
                </c:pt>
                <c:pt idx="1190">
                  <c:v>0.13370000000000001</c:v>
                </c:pt>
                <c:pt idx="1191">
                  <c:v>0.12540000000000001</c:v>
                </c:pt>
                <c:pt idx="1192">
                  <c:v>9.2500000000000041E-2</c:v>
                </c:pt>
                <c:pt idx="1193">
                  <c:v>0.13450000000000001</c:v>
                </c:pt>
                <c:pt idx="1194">
                  <c:v>5.3000000000000019E-2</c:v>
                </c:pt>
                <c:pt idx="1195">
                  <c:v>0.16590000000000005</c:v>
                </c:pt>
                <c:pt idx="1196">
                  <c:v>0.14590000000000031</c:v>
                </c:pt>
                <c:pt idx="1197">
                  <c:v>4.3900000000000008E-2</c:v>
                </c:pt>
                <c:pt idx="1198">
                  <c:v>0.19130000000000003</c:v>
                </c:pt>
                <c:pt idx="1199">
                  <c:v>6.9600000000000037E-2</c:v>
                </c:pt>
                <c:pt idx="1200">
                  <c:v>5.3100000000000008E-2</c:v>
                </c:pt>
                <c:pt idx="1201">
                  <c:v>5.7600000000000019E-2</c:v>
                </c:pt>
                <c:pt idx="1202">
                  <c:v>4.9700000000000119E-2</c:v>
                </c:pt>
                <c:pt idx="1203">
                  <c:v>2.7600000000000059E-2</c:v>
                </c:pt>
                <c:pt idx="1204">
                  <c:v>0.12000000000000002</c:v>
                </c:pt>
                <c:pt idx="1205">
                  <c:v>0.11950000000000005</c:v>
                </c:pt>
                <c:pt idx="1206">
                  <c:v>0.16340000000000005</c:v>
                </c:pt>
                <c:pt idx="1207">
                  <c:v>0.44170000000000004</c:v>
                </c:pt>
                <c:pt idx="1208">
                  <c:v>0.47480000000000055</c:v>
                </c:pt>
                <c:pt idx="1209">
                  <c:v>5.2000000000000018E-2</c:v>
                </c:pt>
                <c:pt idx="1210">
                  <c:v>0.1721</c:v>
                </c:pt>
                <c:pt idx="1211">
                  <c:v>0.16240000000000004</c:v>
                </c:pt>
                <c:pt idx="1212">
                  <c:v>6.2200000000000019E-2</c:v>
                </c:pt>
                <c:pt idx="1213">
                  <c:v>6.210000000000003E-2</c:v>
                </c:pt>
                <c:pt idx="1214">
                  <c:v>3.9200000000000006E-2</c:v>
                </c:pt>
                <c:pt idx="1215">
                  <c:v>0.16180000000000003</c:v>
                </c:pt>
                <c:pt idx="1216">
                  <c:v>0.13700000000000001</c:v>
                </c:pt>
                <c:pt idx="1217">
                  <c:v>3.9200000000000006E-2</c:v>
                </c:pt>
                <c:pt idx="1218">
                  <c:v>0.1303</c:v>
                </c:pt>
                <c:pt idx="1219">
                  <c:v>5.1400000000000008E-2</c:v>
                </c:pt>
                <c:pt idx="1220">
                  <c:v>0.14150000000000001</c:v>
                </c:pt>
                <c:pt idx="1221">
                  <c:v>9.760000000000002E-2</c:v>
                </c:pt>
                <c:pt idx="1222">
                  <c:v>5.1100000000000007E-2</c:v>
                </c:pt>
                <c:pt idx="1223">
                  <c:v>6.7300000000000026E-2</c:v>
                </c:pt>
                <c:pt idx="1224">
                  <c:v>8.8700000000000209E-2</c:v>
                </c:pt>
                <c:pt idx="1225">
                  <c:v>6.140000000000001E-2</c:v>
                </c:pt>
                <c:pt idx="1226">
                  <c:v>9.0100000000000027E-2</c:v>
                </c:pt>
                <c:pt idx="1227">
                  <c:v>6.7000000000000032E-2</c:v>
                </c:pt>
                <c:pt idx="1228">
                  <c:v>0.11620000000000012</c:v>
                </c:pt>
                <c:pt idx="1229">
                  <c:v>6.0900000000000017E-2</c:v>
                </c:pt>
                <c:pt idx="1230">
                  <c:v>8.4700000000000109E-2</c:v>
                </c:pt>
                <c:pt idx="1231">
                  <c:v>0.1391</c:v>
                </c:pt>
                <c:pt idx="1232">
                  <c:v>0.11470000000000005</c:v>
                </c:pt>
                <c:pt idx="1233">
                  <c:v>0.1353</c:v>
                </c:pt>
                <c:pt idx="1234">
                  <c:v>5.5300000000000099E-2</c:v>
                </c:pt>
                <c:pt idx="1235">
                  <c:v>0.10539999999999998</c:v>
                </c:pt>
                <c:pt idx="1236">
                  <c:v>7.260000000000004E-2</c:v>
                </c:pt>
                <c:pt idx="1237">
                  <c:v>5.0000000000000017E-2</c:v>
                </c:pt>
                <c:pt idx="1238">
                  <c:v>2.8700000000000003E-2</c:v>
                </c:pt>
                <c:pt idx="1239">
                  <c:v>6.0000000000000039E-2</c:v>
                </c:pt>
                <c:pt idx="1240">
                  <c:v>5.9900000000000099E-2</c:v>
                </c:pt>
                <c:pt idx="1241">
                  <c:v>7.900000000000014E-2</c:v>
                </c:pt>
                <c:pt idx="1242">
                  <c:v>5.9900000000000099E-2</c:v>
                </c:pt>
                <c:pt idx="1243">
                  <c:v>0.21680000000000021</c:v>
                </c:pt>
                <c:pt idx="1244">
                  <c:v>6.6700000000000009E-2</c:v>
                </c:pt>
                <c:pt idx="1245">
                  <c:v>0.12450000000000012</c:v>
                </c:pt>
                <c:pt idx="1246">
                  <c:v>4.5200000000000004E-2</c:v>
                </c:pt>
                <c:pt idx="1247">
                  <c:v>5.4300000000000119E-2</c:v>
                </c:pt>
                <c:pt idx="1248">
                  <c:v>9.4200000000000034E-2</c:v>
                </c:pt>
                <c:pt idx="1249">
                  <c:v>0.2364000000000003</c:v>
                </c:pt>
                <c:pt idx="1250">
                  <c:v>4.7100000000000017E-2</c:v>
                </c:pt>
                <c:pt idx="1251">
                  <c:v>2.2600000000000019E-2</c:v>
                </c:pt>
                <c:pt idx="1252">
                  <c:v>3.4100000000000005E-2</c:v>
                </c:pt>
                <c:pt idx="1253">
                  <c:v>0.34070000000000006</c:v>
                </c:pt>
                <c:pt idx="1254">
                  <c:v>6.4900000000000041E-2</c:v>
                </c:pt>
                <c:pt idx="1255">
                  <c:v>0.21270000000000031</c:v>
                </c:pt>
                <c:pt idx="1256">
                  <c:v>0.21400000000000027</c:v>
                </c:pt>
                <c:pt idx="1257">
                  <c:v>0.21180000000000004</c:v>
                </c:pt>
                <c:pt idx="1258">
                  <c:v>0.13370000000000001</c:v>
                </c:pt>
                <c:pt idx="1259">
                  <c:v>9.240000000000001E-2</c:v>
                </c:pt>
                <c:pt idx="1260">
                  <c:v>7.0000000000000034E-2</c:v>
                </c:pt>
                <c:pt idx="1261">
                  <c:v>3.050000000000001E-2</c:v>
                </c:pt>
                <c:pt idx="1262">
                  <c:v>5.4800000000000119E-2</c:v>
                </c:pt>
                <c:pt idx="1263">
                  <c:v>4.3900000000000008E-2</c:v>
                </c:pt>
                <c:pt idx="1264">
                  <c:v>0.12250000000000009</c:v>
                </c:pt>
                <c:pt idx="1265">
                  <c:v>5.2400000000000037E-2</c:v>
                </c:pt>
                <c:pt idx="1266">
                  <c:v>0.15820000000000034</c:v>
                </c:pt>
                <c:pt idx="1267">
                  <c:v>7.540000000000005E-2</c:v>
                </c:pt>
                <c:pt idx="1268">
                  <c:v>7.260000000000004E-2</c:v>
                </c:pt>
                <c:pt idx="1269">
                  <c:v>9.9100000000000077E-2</c:v>
                </c:pt>
                <c:pt idx="1270">
                  <c:v>1.2999999999999998E-2</c:v>
                </c:pt>
                <c:pt idx="1271">
                  <c:v>2.7300000000000008E-2</c:v>
                </c:pt>
                <c:pt idx="1272">
                  <c:v>0.1303</c:v>
                </c:pt>
                <c:pt idx="1273">
                  <c:v>8.2100000000000006E-2</c:v>
                </c:pt>
                <c:pt idx="1274">
                  <c:v>0.19670000000000004</c:v>
                </c:pt>
                <c:pt idx="1275">
                  <c:v>1.5599999999999998E-2</c:v>
                </c:pt>
                <c:pt idx="1276">
                  <c:v>5.1700000000000017E-2</c:v>
                </c:pt>
                <c:pt idx="1277">
                  <c:v>4.7200000000000013E-2</c:v>
                </c:pt>
                <c:pt idx="1278">
                  <c:v>8.9700000000000182E-2</c:v>
                </c:pt>
                <c:pt idx="1279">
                  <c:v>7.4400000000000133E-2</c:v>
                </c:pt>
                <c:pt idx="1280">
                  <c:v>7.420000000000003E-2</c:v>
                </c:pt>
                <c:pt idx="1281">
                  <c:v>0.26929999999999998</c:v>
                </c:pt>
                <c:pt idx="1282">
                  <c:v>0.14390000000000031</c:v>
                </c:pt>
                <c:pt idx="1283">
                  <c:v>4.2600000000000013E-2</c:v>
                </c:pt>
                <c:pt idx="1284">
                  <c:v>6.140000000000001E-2</c:v>
                </c:pt>
                <c:pt idx="1285">
                  <c:v>0.15410000000000001</c:v>
                </c:pt>
                <c:pt idx="1286">
                  <c:v>5.5700000000000055E-2</c:v>
                </c:pt>
                <c:pt idx="1287">
                  <c:v>5.5500000000000028E-2</c:v>
                </c:pt>
                <c:pt idx="1288">
                  <c:v>6.660000000000002E-2</c:v>
                </c:pt>
                <c:pt idx="1289">
                  <c:v>6.0600000000000015E-2</c:v>
                </c:pt>
                <c:pt idx="1290">
                  <c:v>0.24790000000000034</c:v>
                </c:pt>
                <c:pt idx="1291">
                  <c:v>7.260000000000004E-2</c:v>
                </c:pt>
                <c:pt idx="1292">
                  <c:v>5.510000000000001E-2</c:v>
                </c:pt>
                <c:pt idx="1293">
                  <c:v>0.21900000000000031</c:v>
                </c:pt>
                <c:pt idx="1294">
                  <c:v>7.9400000000000123E-2</c:v>
                </c:pt>
                <c:pt idx="1295">
                  <c:v>7.9400000000000123E-2</c:v>
                </c:pt>
                <c:pt idx="1296">
                  <c:v>0.16540000000000005</c:v>
                </c:pt>
                <c:pt idx="1297">
                  <c:v>7.2100000000000039E-2</c:v>
                </c:pt>
                <c:pt idx="1298">
                  <c:v>0.12989999999999999</c:v>
                </c:pt>
                <c:pt idx="1299">
                  <c:v>7.2000000000000022E-2</c:v>
                </c:pt>
                <c:pt idx="1300">
                  <c:v>0.15720000000000034</c:v>
                </c:pt>
                <c:pt idx="1301">
                  <c:v>7.1900000000000019E-2</c:v>
                </c:pt>
                <c:pt idx="1302">
                  <c:v>0.17069999999999999</c:v>
                </c:pt>
                <c:pt idx="1303">
                  <c:v>0.24640000000000034</c:v>
                </c:pt>
                <c:pt idx="1304">
                  <c:v>2.5900000000000006E-2</c:v>
                </c:pt>
                <c:pt idx="1305">
                  <c:v>7.8300000000000022E-2</c:v>
                </c:pt>
                <c:pt idx="1306">
                  <c:v>6.3800000000000023E-2</c:v>
                </c:pt>
                <c:pt idx="1307">
                  <c:v>4.4800000000000055E-2</c:v>
                </c:pt>
                <c:pt idx="1308">
                  <c:v>5.9000000000000101E-2</c:v>
                </c:pt>
                <c:pt idx="1309">
                  <c:v>0.1208</c:v>
                </c:pt>
                <c:pt idx="1310">
                  <c:v>3.0900000000000007E-2</c:v>
                </c:pt>
                <c:pt idx="1311">
                  <c:v>4.8900000000000013E-2</c:v>
                </c:pt>
                <c:pt idx="1312">
                  <c:v>0.21470000000000031</c:v>
                </c:pt>
                <c:pt idx="1313">
                  <c:v>7.7200000000000032E-2</c:v>
                </c:pt>
                <c:pt idx="1314">
                  <c:v>5.3500000000000013E-2</c:v>
                </c:pt>
                <c:pt idx="1315">
                  <c:v>0.20119999999999999</c:v>
                </c:pt>
                <c:pt idx="1316">
                  <c:v>0.1341</c:v>
                </c:pt>
                <c:pt idx="1317">
                  <c:v>3.6900000000000009E-2</c:v>
                </c:pt>
                <c:pt idx="1318">
                  <c:v>4.8599999999999997E-2</c:v>
                </c:pt>
                <c:pt idx="1319">
                  <c:v>8.4500000000000228E-2</c:v>
                </c:pt>
                <c:pt idx="1320">
                  <c:v>0.29260000000000008</c:v>
                </c:pt>
                <c:pt idx="1321">
                  <c:v>7.6700000000000032E-2</c:v>
                </c:pt>
                <c:pt idx="1322">
                  <c:v>0.22480000000000003</c:v>
                </c:pt>
                <c:pt idx="1323">
                  <c:v>0.14050000000000001</c:v>
                </c:pt>
                <c:pt idx="1324">
                  <c:v>5.2700000000000101E-2</c:v>
                </c:pt>
                <c:pt idx="1325">
                  <c:v>0.25119999999999998</c:v>
                </c:pt>
                <c:pt idx="1326">
                  <c:v>0.42390000000000055</c:v>
                </c:pt>
                <c:pt idx="1327">
                  <c:v>0.15520000000000034</c:v>
                </c:pt>
                <c:pt idx="1328">
                  <c:v>0.14660000000000001</c:v>
                </c:pt>
                <c:pt idx="1329">
                  <c:v>9.940000000000003E-2</c:v>
                </c:pt>
                <c:pt idx="1330">
                  <c:v>0.23830000000000001</c:v>
                </c:pt>
                <c:pt idx="1331">
                  <c:v>0.16320000000000004</c:v>
                </c:pt>
                <c:pt idx="1332">
                  <c:v>0.15090000000000034</c:v>
                </c:pt>
                <c:pt idx="1333">
                  <c:v>9.0100000000000027E-2</c:v>
                </c:pt>
                <c:pt idx="1334">
                  <c:v>0.14269999999999999</c:v>
                </c:pt>
                <c:pt idx="1335">
                  <c:v>3.5800000000000012E-2</c:v>
                </c:pt>
                <c:pt idx="1336">
                  <c:v>6.210000000000003E-2</c:v>
                </c:pt>
                <c:pt idx="1337">
                  <c:v>2.9700000000000004E-2</c:v>
                </c:pt>
                <c:pt idx="1338">
                  <c:v>0.24230000000000004</c:v>
                </c:pt>
                <c:pt idx="1339">
                  <c:v>9.8100000000000076E-2</c:v>
                </c:pt>
                <c:pt idx="1340">
                  <c:v>0.19730000000000003</c:v>
                </c:pt>
                <c:pt idx="1341">
                  <c:v>8.9100000000000068E-2</c:v>
                </c:pt>
                <c:pt idx="1342">
                  <c:v>2.2300000000000014E-2</c:v>
                </c:pt>
                <c:pt idx="1343">
                  <c:v>0.1038</c:v>
                </c:pt>
                <c:pt idx="1344">
                  <c:v>8.0900000000000027E-2</c:v>
                </c:pt>
                <c:pt idx="1345">
                  <c:v>6.1199999999999997E-2</c:v>
                </c:pt>
                <c:pt idx="1346">
                  <c:v>3.8600000000000009E-2</c:v>
                </c:pt>
                <c:pt idx="1347">
                  <c:v>6.1000000000000019E-2</c:v>
                </c:pt>
                <c:pt idx="1348">
                  <c:v>6.6800000000000012E-2</c:v>
                </c:pt>
                <c:pt idx="1349">
                  <c:v>0.15290000000000034</c:v>
                </c:pt>
                <c:pt idx="1350">
                  <c:v>4.2100000000000019E-2</c:v>
                </c:pt>
                <c:pt idx="1351">
                  <c:v>0.22070000000000004</c:v>
                </c:pt>
                <c:pt idx="1352">
                  <c:v>0.18380000000000021</c:v>
                </c:pt>
                <c:pt idx="1353">
                  <c:v>0.26520000000000005</c:v>
                </c:pt>
                <c:pt idx="1354">
                  <c:v>0.13890000000000027</c:v>
                </c:pt>
                <c:pt idx="1355">
                  <c:v>4.200000000000003E-2</c:v>
                </c:pt>
                <c:pt idx="1356">
                  <c:v>6.6299999999999998E-2</c:v>
                </c:pt>
                <c:pt idx="1357">
                  <c:v>5.010000000000002E-2</c:v>
                </c:pt>
                <c:pt idx="1358">
                  <c:v>4.1700000000000015E-2</c:v>
                </c:pt>
                <c:pt idx="1359">
                  <c:v>3.8000000000000006E-2</c:v>
                </c:pt>
                <c:pt idx="1360">
                  <c:v>6.0100000000000028E-2</c:v>
                </c:pt>
                <c:pt idx="1361">
                  <c:v>6.400000000000014E-2</c:v>
                </c:pt>
                <c:pt idx="1362">
                  <c:v>4.5500000000000013E-2</c:v>
                </c:pt>
                <c:pt idx="1363">
                  <c:v>4.9800000000000108E-2</c:v>
                </c:pt>
                <c:pt idx="1364">
                  <c:v>8.6500000000000035E-2</c:v>
                </c:pt>
                <c:pt idx="1365">
                  <c:v>0.125</c:v>
                </c:pt>
                <c:pt idx="1366">
                  <c:v>0.11360000000000003</c:v>
                </c:pt>
                <c:pt idx="1367">
                  <c:v>9.4500000000000237E-2</c:v>
                </c:pt>
                <c:pt idx="1368">
                  <c:v>7.1400000000000033E-2</c:v>
                </c:pt>
                <c:pt idx="1369">
                  <c:v>0.16130000000000003</c:v>
                </c:pt>
                <c:pt idx="1370">
                  <c:v>8.5400000000000004E-2</c:v>
                </c:pt>
                <c:pt idx="1371">
                  <c:v>0.16030000000000003</c:v>
                </c:pt>
                <c:pt idx="1372">
                  <c:v>8.4900000000000087E-2</c:v>
                </c:pt>
                <c:pt idx="1373">
                  <c:v>4.880000000000001E-2</c:v>
                </c:pt>
                <c:pt idx="1374">
                  <c:v>7.0400000000000032E-2</c:v>
                </c:pt>
                <c:pt idx="1375">
                  <c:v>0.19910000000000003</c:v>
                </c:pt>
                <c:pt idx="1376">
                  <c:v>0.13389999999999999</c:v>
                </c:pt>
                <c:pt idx="1377">
                  <c:v>6.4100000000000032E-2</c:v>
                </c:pt>
                <c:pt idx="1378">
                  <c:v>4.430000000000002E-2</c:v>
                </c:pt>
                <c:pt idx="1379">
                  <c:v>4.8500000000000008E-2</c:v>
                </c:pt>
                <c:pt idx="1380">
                  <c:v>7.6700000000000032E-2</c:v>
                </c:pt>
                <c:pt idx="1381">
                  <c:v>4.030000000000003E-2</c:v>
                </c:pt>
                <c:pt idx="1382">
                  <c:v>3.6700000000000024E-2</c:v>
                </c:pt>
                <c:pt idx="1383">
                  <c:v>0.13930000000000001</c:v>
                </c:pt>
                <c:pt idx="1384">
                  <c:v>5.3000000000000019E-2</c:v>
                </c:pt>
                <c:pt idx="1385">
                  <c:v>3.8400000000000011E-2</c:v>
                </c:pt>
                <c:pt idx="1386">
                  <c:v>6.980000000000014E-2</c:v>
                </c:pt>
                <c:pt idx="1387">
                  <c:v>0.11670000000000015</c:v>
                </c:pt>
                <c:pt idx="1388">
                  <c:v>6.3300000000000023E-2</c:v>
                </c:pt>
                <c:pt idx="1389">
                  <c:v>1.9199999999999998E-2</c:v>
                </c:pt>
                <c:pt idx="1390">
                  <c:v>4.3900000000000008E-2</c:v>
                </c:pt>
                <c:pt idx="1391">
                  <c:v>0.12290000000000002</c:v>
                </c:pt>
                <c:pt idx="1392">
                  <c:v>0.12060000000000012</c:v>
                </c:pt>
                <c:pt idx="1393">
                  <c:v>0.16170000000000004</c:v>
                </c:pt>
                <c:pt idx="1394">
                  <c:v>8.3000000000000074E-2</c:v>
                </c:pt>
                <c:pt idx="1395">
                  <c:v>4.7500000000000021E-2</c:v>
                </c:pt>
                <c:pt idx="1396">
                  <c:v>7.5200000000000017E-2</c:v>
                </c:pt>
                <c:pt idx="1397">
                  <c:v>0.10829999999999999</c:v>
                </c:pt>
                <c:pt idx="1398">
                  <c:v>0.23469999999999999</c:v>
                </c:pt>
                <c:pt idx="1399">
                  <c:v>3.9300000000000002E-2</c:v>
                </c:pt>
                <c:pt idx="1400">
                  <c:v>0.15630000000000024</c:v>
                </c:pt>
                <c:pt idx="1401">
                  <c:v>0.16950000000000004</c:v>
                </c:pt>
                <c:pt idx="1402">
                  <c:v>0.14230000000000001</c:v>
                </c:pt>
                <c:pt idx="1403">
                  <c:v>1.5599999999999998E-2</c:v>
                </c:pt>
                <c:pt idx="1404">
                  <c:v>6.1800000000000015E-2</c:v>
                </c:pt>
                <c:pt idx="1405">
                  <c:v>0.24380000000000004</c:v>
                </c:pt>
                <c:pt idx="1406">
                  <c:v>0.20290000000000027</c:v>
                </c:pt>
                <c:pt idx="1407">
                  <c:v>0.10730000000000002</c:v>
                </c:pt>
                <c:pt idx="1408">
                  <c:v>3.2400000000000012E-2</c:v>
                </c:pt>
                <c:pt idx="1409">
                  <c:v>0.20350000000000001</c:v>
                </c:pt>
                <c:pt idx="1410">
                  <c:v>6.1300000000000021E-2</c:v>
                </c:pt>
                <c:pt idx="1411">
                  <c:v>5.580000000000003E-2</c:v>
                </c:pt>
                <c:pt idx="1412">
                  <c:v>0.12189999999999998</c:v>
                </c:pt>
                <c:pt idx="1413">
                  <c:v>6.6900000000000001E-2</c:v>
                </c:pt>
                <c:pt idx="1414">
                  <c:v>8.8200000000000042E-2</c:v>
                </c:pt>
                <c:pt idx="1415">
                  <c:v>8.0100000000000018E-2</c:v>
                </c:pt>
                <c:pt idx="1416">
                  <c:v>0.18300000000000027</c:v>
                </c:pt>
                <c:pt idx="1417">
                  <c:v>0.16670000000000001</c:v>
                </c:pt>
                <c:pt idx="1418">
                  <c:v>3.1800000000000016E-2</c:v>
                </c:pt>
                <c:pt idx="1419">
                  <c:v>0.18780000000000024</c:v>
                </c:pt>
                <c:pt idx="1420">
                  <c:v>5.0300000000000011E-2</c:v>
                </c:pt>
                <c:pt idx="1421">
                  <c:v>0.10390000000000002</c:v>
                </c:pt>
                <c:pt idx="1422">
                  <c:v>5.4900000000000046E-2</c:v>
                </c:pt>
                <c:pt idx="1423">
                  <c:v>8.6900000000000005E-2</c:v>
                </c:pt>
                <c:pt idx="1424">
                  <c:v>4.130000000000001E-2</c:v>
                </c:pt>
                <c:pt idx="1425">
                  <c:v>4.5200000000000004E-2</c:v>
                </c:pt>
                <c:pt idx="1426">
                  <c:v>0.25990000000000002</c:v>
                </c:pt>
                <c:pt idx="1427">
                  <c:v>0.19180000000000003</c:v>
                </c:pt>
                <c:pt idx="1428">
                  <c:v>0.13639999999999999</c:v>
                </c:pt>
                <c:pt idx="1429">
                  <c:v>6.4800000000000052E-2</c:v>
                </c:pt>
                <c:pt idx="1430">
                  <c:v>5.3800000000000021E-2</c:v>
                </c:pt>
                <c:pt idx="1431">
                  <c:v>7.080000000000003E-2</c:v>
                </c:pt>
                <c:pt idx="1432">
                  <c:v>3.0700000000000005E-2</c:v>
                </c:pt>
                <c:pt idx="1433">
                  <c:v>7.7000000000000013E-2</c:v>
                </c:pt>
                <c:pt idx="1434">
                  <c:v>0.12200000000000009</c:v>
                </c:pt>
                <c:pt idx="1435">
                  <c:v>0.12160000000000012</c:v>
                </c:pt>
                <c:pt idx="1436">
                  <c:v>4.4100000000000021E-2</c:v>
                </c:pt>
                <c:pt idx="1437">
                  <c:v>6.3700000000000034E-2</c:v>
                </c:pt>
                <c:pt idx="1438">
                  <c:v>6.980000000000014E-2</c:v>
                </c:pt>
                <c:pt idx="1439">
                  <c:v>4.2800000000000039E-2</c:v>
                </c:pt>
                <c:pt idx="1440">
                  <c:v>4.0100000000000004E-2</c:v>
                </c:pt>
                <c:pt idx="1441">
                  <c:v>8.3600000000000257E-2</c:v>
                </c:pt>
                <c:pt idx="1442">
                  <c:v>0.23200000000000001</c:v>
                </c:pt>
                <c:pt idx="1443">
                  <c:v>6.3000000000000014E-2</c:v>
                </c:pt>
                <c:pt idx="1444">
                  <c:v>0.2505</c:v>
                </c:pt>
                <c:pt idx="1445">
                  <c:v>5.7200000000000015E-2</c:v>
                </c:pt>
                <c:pt idx="1446">
                  <c:v>4.7500000000000021E-2</c:v>
                </c:pt>
                <c:pt idx="1447">
                  <c:v>9.0100000000000027E-2</c:v>
                </c:pt>
                <c:pt idx="1448">
                  <c:v>4.7300000000000099E-2</c:v>
                </c:pt>
                <c:pt idx="1449">
                  <c:v>1.5699999999999999E-2</c:v>
                </c:pt>
                <c:pt idx="1450">
                  <c:v>4.3100000000000006E-2</c:v>
                </c:pt>
                <c:pt idx="1451">
                  <c:v>6.1900000000000004E-2</c:v>
                </c:pt>
                <c:pt idx="1452">
                  <c:v>0.27660000000000001</c:v>
                </c:pt>
                <c:pt idx="1453">
                  <c:v>0.18900000000000031</c:v>
                </c:pt>
                <c:pt idx="1454">
                  <c:v>4.2500000000000017E-2</c:v>
                </c:pt>
                <c:pt idx="1455">
                  <c:v>0.20440000000000028</c:v>
                </c:pt>
                <c:pt idx="1456">
                  <c:v>6.7100000000000048E-2</c:v>
                </c:pt>
                <c:pt idx="1457">
                  <c:v>0.12200000000000009</c:v>
                </c:pt>
                <c:pt idx="1458">
                  <c:v>9.8600000000000257E-2</c:v>
                </c:pt>
                <c:pt idx="1459">
                  <c:v>8.0500000000000196E-2</c:v>
                </c:pt>
                <c:pt idx="1460">
                  <c:v>0.10410000000000012</c:v>
                </c:pt>
                <c:pt idx="1461">
                  <c:v>0.29190000000000038</c:v>
                </c:pt>
                <c:pt idx="1462">
                  <c:v>9.6600000000000047E-2</c:v>
                </c:pt>
                <c:pt idx="1463">
                  <c:v>6.0900000000000017E-2</c:v>
                </c:pt>
                <c:pt idx="1464">
                  <c:v>5.0600000000000013E-2</c:v>
                </c:pt>
                <c:pt idx="1465">
                  <c:v>0.28290000000000032</c:v>
                </c:pt>
                <c:pt idx="1466">
                  <c:v>7.3100000000000012E-2</c:v>
                </c:pt>
                <c:pt idx="1467">
                  <c:v>2.4199999999999989E-2</c:v>
                </c:pt>
                <c:pt idx="1468">
                  <c:v>0.18290000000000034</c:v>
                </c:pt>
                <c:pt idx="1469">
                  <c:v>2.4100000000000003E-2</c:v>
                </c:pt>
                <c:pt idx="1470">
                  <c:v>0.13189999999999999</c:v>
                </c:pt>
                <c:pt idx="1471">
                  <c:v>5.6500000000000009E-2</c:v>
                </c:pt>
                <c:pt idx="1472">
                  <c:v>5.0200000000000009E-2</c:v>
                </c:pt>
                <c:pt idx="1473">
                  <c:v>0.24380000000000004</c:v>
                </c:pt>
                <c:pt idx="1474">
                  <c:v>0.17650000000000021</c:v>
                </c:pt>
                <c:pt idx="1475">
                  <c:v>3.450000000000001E-2</c:v>
                </c:pt>
                <c:pt idx="1476">
                  <c:v>5.4400000000000108E-2</c:v>
                </c:pt>
                <c:pt idx="1477">
                  <c:v>8.4600000000000231E-2</c:v>
                </c:pt>
                <c:pt idx="1478">
                  <c:v>5.9400000000000119E-2</c:v>
                </c:pt>
                <c:pt idx="1479">
                  <c:v>0.16210000000000002</c:v>
                </c:pt>
                <c:pt idx="1480">
                  <c:v>8.5800000000000057E-2</c:v>
                </c:pt>
                <c:pt idx="1481">
                  <c:v>0.2361</c:v>
                </c:pt>
                <c:pt idx="1482">
                  <c:v>3.110000000000001E-2</c:v>
                </c:pt>
                <c:pt idx="1483">
                  <c:v>8.5400000000000004E-2</c:v>
                </c:pt>
                <c:pt idx="1484">
                  <c:v>4.9100000000000039E-2</c:v>
                </c:pt>
                <c:pt idx="1485">
                  <c:v>6.4300000000000135E-2</c:v>
                </c:pt>
                <c:pt idx="1486">
                  <c:v>2.3299999999999998E-2</c:v>
                </c:pt>
                <c:pt idx="1487">
                  <c:v>7.6800000000000021E-2</c:v>
                </c:pt>
                <c:pt idx="1488">
                  <c:v>5.4100000000000037E-2</c:v>
                </c:pt>
                <c:pt idx="1489">
                  <c:v>3.6600000000000056E-2</c:v>
                </c:pt>
                <c:pt idx="1490">
                  <c:v>8.3700000000000108E-2</c:v>
                </c:pt>
                <c:pt idx="1491">
                  <c:v>0.23</c:v>
                </c:pt>
                <c:pt idx="1492">
                  <c:v>4.7900000000000026E-2</c:v>
                </c:pt>
                <c:pt idx="1493">
                  <c:v>3.9800000000000016E-2</c:v>
                </c:pt>
                <c:pt idx="1494">
                  <c:v>4.760000000000001E-2</c:v>
                </c:pt>
                <c:pt idx="1495">
                  <c:v>6.280000000000005E-2</c:v>
                </c:pt>
                <c:pt idx="1496">
                  <c:v>5.7000000000000037E-2</c:v>
                </c:pt>
                <c:pt idx="1497">
                  <c:v>0.10450000000000002</c:v>
                </c:pt>
                <c:pt idx="1498">
                  <c:v>0.15670000000000034</c:v>
                </c:pt>
                <c:pt idx="1499">
                  <c:v>2.0600000000000018E-2</c:v>
                </c:pt>
                <c:pt idx="1500">
                  <c:v>4.2900000000000028E-2</c:v>
                </c:pt>
                <c:pt idx="1501">
                  <c:v>0.18050000000000024</c:v>
                </c:pt>
                <c:pt idx="1502">
                  <c:v>5.1499999999999997E-2</c:v>
                </c:pt>
                <c:pt idx="1503">
                  <c:v>0.11860000000000005</c:v>
                </c:pt>
                <c:pt idx="1504">
                  <c:v>7.3300000000000032E-2</c:v>
                </c:pt>
                <c:pt idx="1505">
                  <c:v>4.6899999999999997E-2</c:v>
                </c:pt>
                <c:pt idx="1506">
                  <c:v>5.050000000000001E-2</c:v>
                </c:pt>
                <c:pt idx="1507">
                  <c:v>3.4800000000000011E-2</c:v>
                </c:pt>
                <c:pt idx="1508">
                  <c:v>6.6000000000000003E-2</c:v>
                </c:pt>
                <c:pt idx="1509">
                  <c:v>0.10440000000000002</c:v>
                </c:pt>
                <c:pt idx="1510">
                  <c:v>6.5700000000000022E-2</c:v>
                </c:pt>
                <c:pt idx="1511">
                  <c:v>7.2000000000000022E-2</c:v>
                </c:pt>
                <c:pt idx="1512">
                  <c:v>6.5500000000000017E-2</c:v>
                </c:pt>
                <c:pt idx="1513">
                  <c:v>4.9700000000000119E-2</c:v>
                </c:pt>
                <c:pt idx="1514">
                  <c:v>5.4400000000000108E-2</c:v>
                </c:pt>
                <c:pt idx="1515">
                  <c:v>0.23100000000000001</c:v>
                </c:pt>
                <c:pt idx="1516">
                  <c:v>4.1100000000000005E-2</c:v>
                </c:pt>
                <c:pt idx="1517">
                  <c:v>0.22150000000000003</c:v>
                </c:pt>
                <c:pt idx="1518">
                  <c:v>2.5900000000000006E-2</c:v>
                </c:pt>
                <c:pt idx="1519">
                  <c:v>0.18530000000000021</c:v>
                </c:pt>
                <c:pt idx="1520">
                  <c:v>3.7300000000000055E-2</c:v>
                </c:pt>
                <c:pt idx="1521">
                  <c:v>0.11240000000000001</c:v>
                </c:pt>
                <c:pt idx="1522">
                  <c:v>3.7200000000000066E-2</c:v>
                </c:pt>
                <c:pt idx="1523">
                  <c:v>5.3600000000000002E-2</c:v>
                </c:pt>
                <c:pt idx="1524">
                  <c:v>4.4500000000000053E-2</c:v>
                </c:pt>
                <c:pt idx="1525">
                  <c:v>6.0000000000000039E-2</c:v>
                </c:pt>
                <c:pt idx="1526">
                  <c:v>4.430000000000002E-2</c:v>
                </c:pt>
                <c:pt idx="1527">
                  <c:v>2.1100000000000004E-2</c:v>
                </c:pt>
                <c:pt idx="1528">
                  <c:v>3.9000000000000028E-2</c:v>
                </c:pt>
                <c:pt idx="1529">
                  <c:v>6.9500000000000062E-2</c:v>
                </c:pt>
                <c:pt idx="1530">
                  <c:v>0.24310000000000001</c:v>
                </c:pt>
                <c:pt idx="1531">
                  <c:v>9.160000000000007E-2</c:v>
                </c:pt>
                <c:pt idx="1532">
                  <c:v>4.9700000000000119E-2</c:v>
                </c:pt>
                <c:pt idx="1533">
                  <c:v>6.2300000000000112E-2</c:v>
                </c:pt>
                <c:pt idx="1534">
                  <c:v>5.220000000000001E-2</c:v>
                </c:pt>
                <c:pt idx="1535">
                  <c:v>0.20710000000000001</c:v>
                </c:pt>
                <c:pt idx="1536">
                  <c:v>5.7000000000000037E-2</c:v>
                </c:pt>
                <c:pt idx="1537">
                  <c:v>5.2400000000000037E-2</c:v>
                </c:pt>
                <c:pt idx="1538">
                  <c:v>0.24310000000000001</c:v>
                </c:pt>
                <c:pt idx="1539">
                  <c:v>8.1900000000000028E-2</c:v>
                </c:pt>
                <c:pt idx="1540">
                  <c:v>4.8400000000000019E-2</c:v>
                </c:pt>
                <c:pt idx="1541">
                  <c:v>0.16540000000000005</c:v>
                </c:pt>
                <c:pt idx="1542">
                  <c:v>7.4000000000000024E-2</c:v>
                </c:pt>
                <c:pt idx="1543">
                  <c:v>4.2600000000000013E-2</c:v>
                </c:pt>
                <c:pt idx="1544">
                  <c:v>5.7100000000000026E-2</c:v>
                </c:pt>
                <c:pt idx="1545">
                  <c:v>4.4100000000000021E-2</c:v>
                </c:pt>
                <c:pt idx="1546">
                  <c:v>4.2400000000000028E-2</c:v>
                </c:pt>
                <c:pt idx="1547">
                  <c:v>5.5900000000000019E-2</c:v>
                </c:pt>
                <c:pt idx="1548">
                  <c:v>0.24400000000000024</c:v>
                </c:pt>
                <c:pt idx="1549">
                  <c:v>7.3500000000000024E-2</c:v>
                </c:pt>
                <c:pt idx="1550">
                  <c:v>2.9300000000000003E-2</c:v>
                </c:pt>
                <c:pt idx="1551">
                  <c:v>5.0200000000000009E-2</c:v>
                </c:pt>
                <c:pt idx="1552">
                  <c:v>0.34890000000000038</c:v>
                </c:pt>
                <c:pt idx="1553">
                  <c:v>0.15220000000000031</c:v>
                </c:pt>
                <c:pt idx="1554">
                  <c:v>5.5200000000000013E-2</c:v>
                </c:pt>
                <c:pt idx="1555">
                  <c:v>0.27110000000000001</c:v>
                </c:pt>
                <c:pt idx="1556">
                  <c:v>0.24440000000000034</c:v>
                </c:pt>
                <c:pt idx="1557">
                  <c:v>0.19910000000000003</c:v>
                </c:pt>
                <c:pt idx="1558">
                  <c:v>5.230000000000002E-2</c:v>
                </c:pt>
                <c:pt idx="1559">
                  <c:v>6.0100000000000028E-2</c:v>
                </c:pt>
                <c:pt idx="1560">
                  <c:v>0.17960000000000001</c:v>
                </c:pt>
                <c:pt idx="1561">
                  <c:v>5.9400000000000119E-2</c:v>
                </c:pt>
                <c:pt idx="1562">
                  <c:v>0.21580000000000021</c:v>
                </c:pt>
                <c:pt idx="1563">
                  <c:v>7.1400000000000033E-2</c:v>
                </c:pt>
                <c:pt idx="1564">
                  <c:v>0.17920000000000028</c:v>
                </c:pt>
                <c:pt idx="1565">
                  <c:v>4.5000000000000026E-2</c:v>
                </c:pt>
                <c:pt idx="1566">
                  <c:v>0.11290000000000001</c:v>
                </c:pt>
                <c:pt idx="1567">
                  <c:v>3.7300000000000055E-2</c:v>
                </c:pt>
                <c:pt idx="1568">
                  <c:v>0.28840000000000032</c:v>
                </c:pt>
                <c:pt idx="1569">
                  <c:v>7.7500000000000041E-2</c:v>
                </c:pt>
                <c:pt idx="1570">
                  <c:v>0.23350000000000001</c:v>
                </c:pt>
                <c:pt idx="1571">
                  <c:v>5.850000000000001E-2</c:v>
                </c:pt>
                <c:pt idx="1572">
                  <c:v>4.4400000000000099E-2</c:v>
                </c:pt>
                <c:pt idx="1573">
                  <c:v>4.8599999999999997E-2</c:v>
                </c:pt>
                <c:pt idx="1574">
                  <c:v>0.12180000000000002</c:v>
                </c:pt>
                <c:pt idx="1575">
                  <c:v>3.0900000000000007E-2</c:v>
                </c:pt>
                <c:pt idx="1576">
                  <c:v>9.2300000000000021E-2</c:v>
                </c:pt>
                <c:pt idx="1577">
                  <c:v>0.22300000000000003</c:v>
                </c:pt>
                <c:pt idx="1578">
                  <c:v>6.3500000000000015E-2</c:v>
                </c:pt>
                <c:pt idx="1579">
                  <c:v>5.2800000000000055E-2</c:v>
                </c:pt>
                <c:pt idx="1580">
                  <c:v>5.7800000000000094E-2</c:v>
                </c:pt>
                <c:pt idx="1581">
                  <c:v>6.320000000000002E-2</c:v>
                </c:pt>
                <c:pt idx="1582">
                  <c:v>0.14590000000000031</c:v>
                </c:pt>
                <c:pt idx="1583">
                  <c:v>7.5900000000000023E-2</c:v>
                </c:pt>
                <c:pt idx="1584">
                  <c:v>0.21840000000000043</c:v>
                </c:pt>
                <c:pt idx="1585">
                  <c:v>6.8900000000000017E-2</c:v>
                </c:pt>
                <c:pt idx="1586">
                  <c:v>0.17190000000000027</c:v>
                </c:pt>
                <c:pt idx="1587">
                  <c:v>0.10510000000000012</c:v>
                </c:pt>
                <c:pt idx="1588">
                  <c:v>4.4600000000000029E-2</c:v>
                </c:pt>
                <c:pt idx="1589">
                  <c:v>0.20090000000000027</c:v>
                </c:pt>
                <c:pt idx="1590">
                  <c:v>0.19600000000000004</c:v>
                </c:pt>
                <c:pt idx="1591">
                  <c:v>0.16810000000000003</c:v>
                </c:pt>
                <c:pt idx="1592">
                  <c:v>6.1000000000000019E-2</c:v>
                </c:pt>
                <c:pt idx="1593">
                  <c:v>3.8400000000000011E-2</c:v>
                </c:pt>
                <c:pt idx="1594">
                  <c:v>3.8200000000000005E-2</c:v>
                </c:pt>
                <c:pt idx="1595">
                  <c:v>0.21080000000000004</c:v>
                </c:pt>
                <c:pt idx="1596">
                  <c:v>0.1416</c:v>
                </c:pt>
                <c:pt idx="1597">
                  <c:v>7.2100000000000039E-2</c:v>
                </c:pt>
                <c:pt idx="1598">
                  <c:v>0.23820000000000024</c:v>
                </c:pt>
                <c:pt idx="1599">
                  <c:v>4.5400000000000017E-2</c:v>
                </c:pt>
                <c:pt idx="1600">
                  <c:v>5.4500000000000028E-2</c:v>
                </c:pt>
                <c:pt idx="1601">
                  <c:v>5.9800000000000124E-2</c:v>
                </c:pt>
                <c:pt idx="1602">
                  <c:v>0.26960000000000001</c:v>
                </c:pt>
                <c:pt idx="1603">
                  <c:v>5.9400000000000119E-2</c:v>
                </c:pt>
                <c:pt idx="1604">
                  <c:v>5.9900000000000099E-2</c:v>
                </c:pt>
                <c:pt idx="1605">
                  <c:v>8.7700000000000028E-2</c:v>
                </c:pt>
                <c:pt idx="1606">
                  <c:v>8.310000000000009E-2</c:v>
                </c:pt>
                <c:pt idx="1607">
                  <c:v>7.7700000000000144E-2</c:v>
                </c:pt>
                <c:pt idx="1608">
                  <c:v>0.1024</c:v>
                </c:pt>
                <c:pt idx="1609">
                  <c:v>0.18430000000000021</c:v>
                </c:pt>
                <c:pt idx="1610">
                  <c:v>0.22400000000000003</c:v>
                </c:pt>
                <c:pt idx="1611">
                  <c:v>0.14360000000000001</c:v>
                </c:pt>
                <c:pt idx="1612">
                  <c:v>0.24940000000000043</c:v>
                </c:pt>
                <c:pt idx="1613">
                  <c:v>9.2100000000000015E-2</c:v>
                </c:pt>
                <c:pt idx="1614">
                  <c:v>4.4000000000000011E-2</c:v>
                </c:pt>
                <c:pt idx="1615">
                  <c:v>6.3300000000000023E-2</c:v>
                </c:pt>
                <c:pt idx="1616">
                  <c:v>5.7400000000000055E-2</c:v>
                </c:pt>
                <c:pt idx="1617">
                  <c:v>6.2700000000000061E-2</c:v>
                </c:pt>
                <c:pt idx="1618">
                  <c:v>0.21860000000000004</c:v>
                </c:pt>
                <c:pt idx="1619">
                  <c:v>0.10610000000000012</c:v>
                </c:pt>
                <c:pt idx="1620">
                  <c:v>6.2200000000000019E-2</c:v>
                </c:pt>
                <c:pt idx="1621">
                  <c:v>0.11820000000000015</c:v>
                </c:pt>
                <c:pt idx="1622">
                  <c:v>4.1500000000000002E-2</c:v>
                </c:pt>
                <c:pt idx="1623">
                  <c:v>7.3900000000000007E-2</c:v>
                </c:pt>
                <c:pt idx="1624">
                  <c:v>6.2600000000000017E-2</c:v>
                </c:pt>
                <c:pt idx="1625">
                  <c:v>5.1700000000000017E-2</c:v>
                </c:pt>
                <c:pt idx="1626">
                  <c:v>4.6199999999999998E-2</c:v>
                </c:pt>
                <c:pt idx="1627">
                  <c:v>0.19900000000000004</c:v>
                </c:pt>
                <c:pt idx="1628">
                  <c:v>0.34800000000000036</c:v>
                </c:pt>
                <c:pt idx="1629">
                  <c:v>6.5500000000000017E-2</c:v>
                </c:pt>
                <c:pt idx="1630">
                  <c:v>4.5400000000000017E-2</c:v>
                </c:pt>
                <c:pt idx="1631">
                  <c:v>1.3700000000000032E-2</c:v>
                </c:pt>
                <c:pt idx="1632">
                  <c:v>0.15870000000000034</c:v>
                </c:pt>
                <c:pt idx="1633">
                  <c:v>0.18040000000000034</c:v>
                </c:pt>
                <c:pt idx="1634">
                  <c:v>7.1400000000000033E-2</c:v>
                </c:pt>
                <c:pt idx="1635">
                  <c:v>0.17760000000000001</c:v>
                </c:pt>
                <c:pt idx="1636">
                  <c:v>0.21280000000000004</c:v>
                </c:pt>
                <c:pt idx="1637">
                  <c:v>6.4700000000000021E-2</c:v>
                </c:pt>
                <c:pt idx="1638">
                  <c:v>5.8800000000000026E-2</c:v>
                </c:pt>
                <c:pt idx="1639">
                  <c:v>0.22530000000000003</c:v>
                </c:pt>
                <c:pt idx="1640">
                  <c:v>3.9500000000000007E-2</c:v>
                </c:pt>
                <c:pt idx="1641">
                  <c:v>7.0400000000000032E-2</c:v>
                </c:pt>
                <c:pt idx="1642">
                  <c:v>0.17650000000000021</c:v>
                </c:pt>
                <c:pt idx="1643">
                  <c:v>0.20830000000000001</c:v>
                </c:pt>
                <c:pt idx="1644">
                  <c:v>0.22760000000000002</c:v>
                </c:pt>
                <c:pt idx="1645">
                  <c:v>6.2700000000000061E-2</c:v>
                </c:pt>
                <c:pt idx="1646">
                  <c:v>4.8400000000000019E-2</c:v>
                </c:pt>
                <c:pt idx="1647">
                  <c:v>0.2112000000000003</c:v>
                </c:pt>
                <c:pt idx="1648">
                  <c:v>0.2621</c:v>
                </c:pt>
                <c:pt idx="1649">
                  <c:v>2.0900000000000002E-2</c:v>
                </c:pt>
                <c:pt idx="1650">
                  <c:v>5.390000000000001E-2</c:v>
                </c:pt>
                <c:pt idx="1651">
                  <c:v>0.27230000000000032</c:v>
                </c:pt>
                <c:pt idx="1652">
                  <c:v>3.7200000000000066E-2</c:v>
                </c:pt>
                <c:pt idx="1653">
                  <c:v>7.5600000000000014E-2</c:v>
                </c:pt>
                <c:pt idx="1654">
                  <c:v>4.3299999999999998E-2</c:v>
                </c:pt>
                <c:pt idx="1655">
                  <c:v>4.3299999999999998E-2</c:v>
                </c:pt>
                <c:pt idx="1656">
                  <c:v>0.19800000000000004</c:v>
                </c:pt>
                <c:pt idx="1657">
                  <c:v>5.400000000000002E-2</c:v>
                </c:pt>
                <c:pt idx="1658">
                  <c:v>0.15790000000000043</c:v>
                </c:pt>
                <c:pt idx="1659">
                  <c:v>5.1700000000000017E-2</c:v>
                </c:pt>
                <c:pt idx="1660">
                  <c:v>3.2600000000000066E-2</c:v>
                </c:pt>
                <c:pt idx="1661">
                  <c:v>0.22470000000000004</c:v>
                </c:pt>
                <c:pt idx="1662">
                  <c:v>4.6899999999999997E-2</c:v>
                </c:pt>
                <c:pt idx="1663">
                  <c:v>5.640000000000002E-2</c:v>
                </c:pt>
                <c:pt idx="1664">
                  <c:v>5.1400000000000008E-2</c:v>
                </c:pt>
                <c:pt idx="1665">
                  <c:v>0.14850000000000024</c:v>
                </c:pt>
                <c:pt idx="1666">
                  <c:v>4.2500000000000017E-2</c:v>
                </c:pt>
                <c:pt idx="1667">
                  <c:v>0.13919999999999999</c:v>
                </c:pt>
                <c:pt idx="1668">
                  <c:v>0.30140000000000056</c:v>
                </c:pt>
                <c:pt idx="1669">
                  <c:v>3.8300000000000001E-2</c:v>
                </c:pt>
                <c:pt idx="1670">
                  <c:v>4.2300000000000011E-2</c:v>
                </c:pt>
                <c:pt idx="1671">
                  <c:v>3.5200000000000016E-2</c:v>
                </c:pt>
                <c:pt idx="1672">
                  <c:v>0.17230000000000001</c:v>
                </c:pt>
                <c:pt idx="1673">
                  <c:v>0.19660000000000002</c:v>
                </c:pt>
                <c:pt idx="1674">
                  <c:v>5.4900000000000046E-2</c:v>
                </c:pt>
                <c:pt idx="1675">
                  <c:v>5.4800000000000119E-2</c:v>
                </c:pt>
                <c:pt idx="1676">
                  <c:v>5.470000000000013E-2</c:v>
                </c:pt>
                <c:pt idx="1677">
                  <c:v>4.1500000000000002E-2</c:v>
                </c:pt>
                <c:pt idx="1678">
                  <c:v>6.5600000000000019E-2</c:v>
                </c:pt>
                <c:pt idx="1679">
                  <c:v>0.17040000000000027</c:v>
                </c:pt>
                <c:pt idx="1680">
                  <c:v>6.5300000000000025E-2</c:v>
                </c:pt>
                <c:pt idx="1681">
                  <c:v>5.9500000000000046E-2</c:v>
                </c:pt>
                <c:pt idx="1682">
                  <c:v>0.17280000000000001</c:v>
                </c:pt>
                <c:pt idx="1683">
                  <c:v>0.2361</c:v>
                </c:pt>
                <c:pt idx="1684">
                  <c:v>6.4800000000000052E-2</c:v>
                </c:pt>
                <c:pt idx="1685">
                  <c:v>4.0900000000000013E-2</c:v>
                </c:pt>
                <c:pt idx="1686">
                  <c:v>0.26990000000000008</c:v>
                </c:pt>
                <c:pt idx="1687">
                  <c:v>9.260000000000003E-2</c:v>
                </c:pt>
                <c:pt idx="1688">
                  <c:v>0.12859999999999999</c:v>
                </c:pt>
                <c:pt idx="1689">
                  <c:v>4.4400000000000099E-2</c:v>
                </c:pt>
                <c:pt idx="1690">
                  <c:v>0.12180000000000002</c:v>
                </c:pt>
                <c:pt idx="1691">
                  <c:v>6.3800000000000023E-2</c:v>
                </c:pt>
                <c:pt idx="1692">
                  <c:v>0.17850000000000021</c:v>
                </c:pt>
                <c:pt idx="1693">
                  <c:v>4.0100000000000004E-2</c:v>
                </c:pt>
                <c:pt idx="1694">
                  <c:v>6.9400000000000142E-2</c:v>
                </c:pt>
                <c:pt idx="1695">
                  <c:v>3.9800000000000016E-2</c:v>
                </c:pt>
                <c:pt idx="1696">
                  <c:v>0.26490000000000002</c:v>
                </c:pt>
                <c:pt idx="1697">
                  <c:v>3.9000000000000028E-2</c:v>
                </c:pt>
                <c:pt idx="1698">
                  <c:v>4.3199999999999995E-2</c:v>
                </c:pt>
                <c:pt idx="1699">
                  <c:v>6.2200000000000019E-2</c:v>
                </c:pt>
                <c:pt idx="1700">
                  <c:v>0.11810000000000005</c:v>
                </c:pt>
                <c:pt idx="1701">
                  <c:v>4.2800000000000039E-2</c:v>
                </c:pt>
                <c:pt idx="1702">
                  <c:v>0.23719999999999999</c:v>
                </c:pt>
                <c:pt idx="1703">
                  <c:v>0.2112000000000003</c:v>
                </c:pt>
                <c:pt idx="1704">
                  <c:v>3.3599999999999998E-2</c:v>
                </c:pt>
                <c:pt idx="1705">
                  <c:v>5.0800000000000026E-2</c:v>
                </c:pt>
                <c:pt idx="1706">
                  <c:v>0.23380000000000001</c:v>
                </c:pt>
                <c:pt idx="1707">
                  <c:v>3.8400000000000011E-2</c:v>
                </c:pt>
                <c:pt idx="1708">
                  <c:v>6.0700000000000101E-2</c:v>
                </c:pt>
                <c:pt idx="1709">
                  <c:v>6.0500000000000026E-2</c:v>
                </c:pt>
                <c:pt idx="1710">
                  <c:v>4.1500000000000002E-2</c:v>
                </c:pt>
                <c:pt idx="1711">
                  <c:v>3.8100000000000002E-2</c:v>
                </c:pt>
                <c:pt idx="1712">
                  <c:v>0.21380000000000021</c:v>
                </c:pt>
                <c:pt idx="1713">
                  <c:v>7.8300000000000022E-2</c:v>
                </c:pt>
                <c:pt idx="1714">
                  <c:v>7.080000000000003E-2</c:v>
                </c:pt>
                <c:pt idx="1715">
                  <c:v>5.8800000000000026E-2</c:v>
                </c:pt>
                <c:pt idx="1716">
                  <c:v>0.11190000000000001</c:v>
                </c:pt>
                <c:pt idx="1717">
                  <c:v>7.7200000000000032E-2</c:v>
                </c:pt>
                <c:pt idx="1718">
                  <c:v>5.0900000000000015E-2</c:v>
                </c:pt>
                <c:pt idx="1719">
                  <c:v>5.5300000000000099E-2</c:v>
                </c:pt>
                <c:pt idx="1720">
                  <c:v>9.2500000000000041E-2</c:v>
                </c:pt>
                <c:pt idx="1721">
                  <c:v>0.21340000000000034</c:v>
                </c:pt>
                <c:pt idx="1722">
                  <c:v>0.11090000000000001</c:v>
                </c:pt>
                <c:pt idx="1723">
                  <c:v>4.4100000000000021E-2</c:v>
                </c:pt>
                <c:pt idx="1724">
                  <c:v>0.10760000000000014</c:v>
                </c:pt>
                <c:pt idx="1725">
                  <c:v>0.14500000000000021</c:v>
                </c:pt>
                <c:pt idx="1726">
                  <c:v>0.16760000000000003</c:v>
                </c:pt>
                <c:pt idx="1727">
                  <c:v>5.7000000000000037E-2</c:v>
                </c:pt>
                <c:pt idx="1728">
                  <c:v>7.8600000000000003E-2</c:v>
                </c:pt>
                <c:pt idx="1729">
                  <c:v>0.12450000000000012</c:v>
                </c:pt>
                <c:pt idx="1730">
                  <c:v>0.20820000000000027</c:v>
                </c:pt>
                <c:pt idx="1731">
                  <c:v>2.2600000000000019E-2</c:v>
                </c:pt>
                <c:pt idx="1732">
                  <c:v>6.1500000000000013E-2</c:v>
                </c:pt>
                <c:pt idx="1733">
                  <c:v>4.7100000000000017E-2</c:v>
                </c:pt>
                <c:pt idx="1734">
                  <c:v>4.6899999999999997E-2</c:v>
                </c:pt>
                <c:pt idx="1735">
                  <c:v>2.2500000000000013E-2</c:v>
                </c:pt>
                <c:pt idx="1736">
                  <c:v>5.62E-2</c:v>
                </c:pt>
                <c:pt idx="1737">
                  <c:v>6.140000000000001E-2</c:v>
                </c:pt>
                <c:pt idx="1738">
                  <c:v>7.3500000000000024E-2</c:v>
                </c:pt>
                <c:pt idx="1739">
                  <c:v>0.18380000000000021</c:v>
                </c:pt>
                <c:pt idx="1740">
                  <c:v>0.1381</c:v>
                </c:pt>
                <c:pt idx="1741">
                  <c:v>0.22690000000000005</c:v>
                </c:pt>
                <c:pt idx="1742">
                  <c:v>5.2400000000000037E-2</c:v>
                </c:pt>
                <c:pt idx="1743">
                  <c:v>5.5200000000000013E-2</c:v>
                </c:pt>
                <c:pt idx="1744">
                  <c:v>4.590000000000001E-2</c:v>
                </c:pt>
                <c:pt idx="1745">
                  <c:v>0.16550000000000004</c:v>
                </c:pt>
                <c:pt idx="1746">
                  <c:v>0.16530000000000003</c:v>
                </c:pt>
                <c:pt idx="1747">
                  <c:v>4.9900000000000028E-2</c:v>
                </c:pt>
                <c:pt idx="1748">
                  <c:v>4.8400000000000019E-2</c:v>
                </c:pt>
                <c:pt idx="1749">
                  <c:v>4.9600000000000026E-2</c:v>
                </c:pt>
                <c:pt idx="1750">
                  <c:v>0.1426</c:v>
                </c:pt>
                <c:pt idx="1751">
                  <c:v>2.1600000000000018E-2</c:v>
                </c:pt>
                <c:pt idx="1752">
                  <c:v>2.35E-2</c:v>
                </c:pt>
                <c:pt idx="1753">
                  <c:v>0.19670000000000004</c:v>
                </c:pt>
                <c:pt idx="1754">
                  <c:v>0.19290000000000004</c:v>
                </c:pt>
                <c:pt idx="1755">
                  <c:v>3.7100000000000015E-2</c:v>
                </c:pt>
                <c:pt idx="1756">
                  <c:v>8.8500000000000259E-2</c:v>
                </c:pt>
                <c:pt idx="1757">
                  <c:v>2.7200000000000019E-2</c:v>
                </c:pt>
                <c:pt idx="1758">
                  <c:v>5.3100000000000008E-2</c:v>
                </c:pt>
                <c:pt idx="1759">
                  <c:v>6.3700000000000034E-2</c:v>
                </c:pt>
                <c:pt idx="1760">
                  <c:v>4.0200000000000007E-2</c:v>
                </c:pt>
                <c:pt idx="1761">
                  <c:v>0.25290000000000001</c:v>
                </c:pt>
                <c:pt idx="1762">
                  <c:v>3.7800000000000077E-2</c:v>
                </c:pt>
                <c:pt idx="1763">
                  <c:v>0.29710000000000031</c:v>
                </c:pt>
                <c:pt idx="1764">
                  <c:v>5.7300000000000101E-2</c:v>
                </c:pt>
                <c:pt idx="1765">
                  <c:v>5.220000000000001E-2</c:v>
                </c:pt>
                <c:pt idx="1766">
                  <c:v>1.0900000000000007E-2</c:v>
                </c:pt>
                <c:pt idx="1767">
                  <c:v>0.21660000000000001</c:v>
                </c:pt>
                <c:pt idx="1768">
                  <c:v>5.050000000000001E-2</c:v>
                </c:pt>
                <c:pt idx="1769">
                  <c:v>3.5800000000000012E-2</c:v>
                </c:pt>
                <c:pt idx="1770">
                  <c:v>0.11409999999999998</c:v>
                </c:pt>
                <c:pt idx="1771">
                  <c:v>0.11830000000000002</c:v>
                </c:pt>
                <c:pt idx="1772">
                  <c:v>4.7900000000000026E-2</c:v>
                </c:pt>
                <c:pt idx="1773">
                  <c:v>0.38950000000000062</c:v>
                </c:pt>
                <c:pt idx="1774">
                  <c:v>3.8800000000000015E-2</c:v>
                </c:pt>
                <c:pt idx="1775">
                  <c:v>0.18450000000000027</c:v>
                </c:pt>
                <c:pt idx="1776">
                  <c:v>2.9200000000000014E-2</c:v>
                </c:pt>
                <c:pt idx="1777">
                  <c:v>0.16600000000000004</c:v>
                </c:pt>
                <c:pt idx="1778">
                  <c:v>5.290000000000003E-2</c:v>
                </c:pt>
                <c:pt idx="1779">
                  <c:v>5.5300000000000099E-2</c:v>
                </c:pt>
                <c:pt idx="1780">
                  <c:v>9.5900000000000069E-2</c:v>
                </c:pt>
                <c:pt idx="1781">
                  <c:v>7.9500000000000112E-2</c:v>
                </c:pt>
                <c:pt idx="1782">
                  <c:v>3.640000000000003E-2</c:v>
                </c:pt>
                <c:pt idx="1783">
                  <c:v>5.1700000000000017E-2</c:v>
                </c:pt>
                <c:pt idx="1784">
                  <c:v>7.1800000000000017E-2</c:v>
                </c:pt>
                <c:pt idx="1785">
                  <c:v>4.130000000000001E-2</c:v>
                </c:pt>
                <c:pt idx="1786">
                  <c:v>5.0600000000000013E-2</c:v>
                </c:pt>
                <c:pt idx="1787">
                  <c:v>5.2400000000000037E-2</c:v>
                </c:pt>
                <c:pt idx="1788">
                  <c:v>4.4100000000000021E-2</c:v>
                </c:pt>
                <c:pt idx="1789">
                  <c:v>4.0200000000000007E-2</c:v>
                </c:pt>
                <c:pt idx="1790">
                  <c:v>4.36E-2</c:v>
                </c:pt>
                <c:pt idx="1791">
                  <c:v>5.7600000000000019E-2</c:v>
                </c:pt>
                <c:pt idx="1792">
                  <c:v>6.020000000000001E-2</c:v>
                </c:pt>
                <c:pt idx="1793">
                  <c:v>9.1000000000000025E-2</c:v>
                </c:pt>
                <c:pt idx="1794">
                  <c:v>0.2747</c:v>
                </c:pt>
                <c:pt idx="1795">
                  <c:v>6.2700000000000061E-2</c:v>
                </c:pt>
                <c:pt idx="1796">
                  <c:v>3.8800000000000015E-2</c:v>
                </c:pt>
                <c:pt idx="1797">
                  <c:v>5.7100000000000026E-2</c:v>
                </c:pt>
                <c:pt idx="1798">
                  <c:v>6.2500000000000014E-2</c:v>
                </c:pt>
                <c:pt idx="1799">
                  <c:v>6.2500000000000014E-2</c:v>
                </c:pt>
                <c:pt idx="1800">
                  <c:v>6.2400000000000101E-2</c:v>
                </c:pt>
                <c:pt idx="1801">
                  <c:v>4.9400000000000055E-2</c:v>
                </c:pt>
                <c:pt idx="1802">
                  <c:v>0.24770000000000031</c:v>
                </c:pt>
                <c:pt idx="1803">
                  <c:v>4.7100000000000017E-2</c:v>
                </c:pt>
                <c:pt idx="1804">
                  <c:v>4.5700000000000018E-2</c:v>
                </c:pt>
                <c:pt idx="1805">
                  <c:v>6.1500000000000013E-2</c:v>
                </c:pt>
                <c:pt idx="1806">
                  <c:v>9.74E-2</c:v>
                </c:pt>
                <c:pt idx="1807">
                  <c:v>7.3900000000000007E-2</c:v>
                </c:pt>
                <c:pt idx="1808">
                  <c:v>3.8600000000000009E-2</c:v>
                </c:pt>
                <c:pt idx="1809">
                  <c:v>8.0000000000000057E-2</c:v>
                </c:pt>
                <c:pt idx="1810">
                  <c:v>0.19870000000000004</c:v>
                </c:pt>
                <c:pt idx="1811">
                  <c:v>6.0400000000000037E-2</c:v>
                </c:pt>
                <c:pt idx="1812">
                  <c:v>6.020000000000001E-2</c:v>
                </c:pt>
                <c:pt idx="1813">
                  <c:v>0.14830000000000004</c:v>
                </c:pt>
                <c:pt idx="1814">
                  <c:v>5.4600000000000017E-2</c:v>
                </c:pt>
                <c:pt idx="1815">
                  <c:v>0.27860000000000001</c:v>
                </c:pt>
                <c:pt idx="1816">
                  <c:v>7.8800000000000037E-2</c:v>
                </c:pt>
                <c:pt idx="1817">
                  <c:v>0.19240000000000004</c:v>
                </c:pt>
                <c:pt idx="1818">
                  <c:v>0.1318</c:v>
                </c:pt>
                <c:pt idx="1819">
                  <c:v>5.9100000000000028E-2</c:v>
                </c:pt>
                <c:pt idx="1820">
                  <c:v>3.3700000000000001E-2</c:v>
                </c:pt>
                <c:pt idx="1821">
                  <c:v>4.9600000000000026E-2</c:v>
                </c:pt>
                <c:pt idx="1822">
                  <c:v>5.2400000000000037E-2</c:v>
                </c:pt>
                <c:pt idx="1823">
                  <c:v>4.9800000000000108E-2</c:v>
                </c:pt>
                <c:pt idx="1824">
                  <c:v>6.6800000000000012E-2</c:v>
                </c:pt>
                <c:pt idx="1825">
                  <c:v>6.1500000000000013E-2</c:v>
                </c:pt>
                <c:pt idx="1826">
                  <c:v>4.5100000000000015E-2</c:v>
                </c:pt>
                <c:pt idx="1827">
                  <c:v>4.7900000000000026E-2</c:v>
                </c:pt>
                <c:pt idx="1828">
                  <c:v>6.910000000000005E-2</c:v>
                </c:pt>
                <c:pt idx="1829">
                  <c:v>3.3800000000000011E-2</c:v>
                </c:pt>
                <c:pt idx="1830">
                  <c:v>3.290000000000002E-2</c:v>
                </c:pt>
                <c:pt idx="1831">
                  <c:v>5.6599999999999998E-2</c:v>
                </c:pt>
                <c:pt idx="1832">
                  <c:v>0.14730000000000001</c:v>
                </c:pt>
                <c:pt idx="1833">
                  <c:v>4.6599999999999996E-2</c:v>
                </c:pt>
                <c:pt idx="1834">
                  <c:v>0.2485000000000003</c:v>
                </c:pt>
                <c:pt idx="1835">
                  <c:v>5.0600000000000013E-2</c:v>
                </c:pt>
                <c:pt idx="1836">
                  <c:v>5.5400000000000039E-2</c:v>
                </c:pt>
                <c:pt idx="1837">
                  <c:v>2.4000000000000007E-2</c:v>
                </c:pt>
                <c:pt idx="1838">
                  <c:v>5.010000000000002E-2</c:v>
                </c:pt>
                <c:pt idx="1839">
                  <c:v>0.11480000000000001</c:v>
                </c:pt>
                <c:pt idx="1840">
                  <c:v>4.9600000000000026E-2</c:v>
                </c:pt>
                <c:pt idx="1841">
                  <c:v>4.0700000000000028E-2</c:v>
                </c:pt>
                <c:pt idx="1842">
                  <c:v>5.3199999999999997E-2</c:v>
                </c:pt>
                <c:pt idx="1843">
                  <c:v>4.5000000000000026E-2</c:v>
                </c:pt>
                <c:pt idx="1844">
                  <c:v>0.25169999999999998</c:v>
                </c:pt>
                <c:pt idx="1845">
                  <c:v>5.9100000000000028E-2</c:v>
                </c:pt>
                <c:pt idx="1846">
                  <c:v>0.2306</c:v>
                </c:pt>
                <c:pt idx="1847">
                  <c:v>3.7400000000000072E-2</c:v>
                </c:pt>
                <c:pt idx="1848">
                  <c:v>4.4600000000000029E-2</c:v>
                </c:pt>
                <c:pt idx="1849">
                  <c:v>6.8700000000000011E-2</c:v>
                </c:pt>
                <c:pt idx="1850">
                  <c:v>3.6900000000000009E-2</c:v>
                </c:pt>
                <c:pt idx="1851">
                  <c:v>0.15800000000000031</c:v>
                </c:pt>
                <c:pt idx="1852">
                  <c:v>5.3300000000000021E-2</c:v>
                </c:pt>
                <c:pt idx="1853">
                  <c:v>0.17600000000000021</c:v>
                </c:pt>
                <c:pt idx="1854">
                  <c:v>1.2100000000000001E-2</c:v>
                </c:pt>
                <c:pt idx="1855">
                  <c:v>6.9700000000000123E-2</c:v>
                </c:pt>
                <c:pt idx="1856">
                  <c:v>6.3500000000000015E-2</c:v>
                </c:pt>
                <c:pt idx="1857">
                  <c:v>5.7900000000000028E-2</c:v>
                </c:pt>
                <c:pt idx="1858">
                  <c:v>9.1700000000000031E-2</c:v>
                </c:pt>
                <c:pt idx="1859">
                  <c:v>5.0800000000000026E-2</c:v>
                </c:pt>
                <c:pt idx="1860">
                  <c:v>6.3300000000000023E-2</c:v>
                </c:pt>
                <c:pt idx="1861">
                  <c:v>5.2600000000000015E-2</c:v>
                </c:pt>
                <c:pt idx="1862">
                  <c:v>5.5500000000000028E-2</c:v>
                </c:pt>
                <c:pt idx="1863">
                  <c:v>3.6200000000000065E-2</c:v>
                </c:pt>
                <c:pt idx="1864">
                  <c:v>0.25510000000000005</c:v>
                </c:pt>
                <c:pt idx="1865">
                  <c:v>2.7400000000000049E-2</c:v>
                </c:pt>
                <c:pt idx="1866">
                  <c:v>6.4900000000000041E-2</c:v>
                </c:pt>
                <c:pt idx="1867">
                  <c:v>8.4000000000000061E-2</c:v>
                </c:pt>
                <c:pt idx="1868">
                  <c:v>2.4400000000000005E-2</c:v>
                </c:pt>
                <c:pt idx="1869">
                  <c:v>0.16100000000000003</c:v>
                </c:pt>
                <c:pt idx="1870">
                  <c:v>5.6700000000000021E-2</c:v>
                </c:pt>
                <c:pt idx="1871">
                  <c:v>2.9700000000000004E-2</c:v>
                </c:pt>
                <c:pt idx="1872">
                  <c:v>2.0400000000000008E-2</c:v>
                </c:pt>
                <c:pt idx="1873">
                  <c:v>3.8900000000000011E-2</c:v>
                </c:pt>
                <c:pt idx="1874">
                  <c:v>4.2300000000000011E-2</c:v>
                </c:pt>
                <c:pt idx="1875">
                  <c:v>5.5200000000000013E-2</c:v>
                </c:pt>
                <c:pt idx="1876">
                  <c:v>5.1199999999999996E-2</c:v>
                </c:pt>
                <c:pt idx="1877">
                  <c:v>5.6099999999999997E-2</c:v>
                </c:pt>
                <c:pt idx="1878">
                  <c:v>6.7300000000000026E-2</c:v>
                </c:pt>
                <c:pt idx="1879">
                  <c:v>7.3400000000000049E-2</c:v>
                </c:pt>
                <c:pt idx="1880">
                  <c:v>0.16140000000000004</c:v>
                </c:pt>
                <c:pt idx="1881">
                  <c:v>4.0000000000000029E-2</c:v>
                </c:pt>
                <c:pt idx="1882">
                  <c:v>0.11609999999999998</c:v>
                </c:pt>
                <c:pt idx="1883">
                  <c:v>6.020000000000001E-2</c:v>
                </c:pt>
                <c:pt idx="1884">
                  <c:v>6.0000000000000039E-2</c:v>
                </c:pt>
                <c:pt idx="1885">
                  <c:v>5.9900000000000099E-2</c:v>
                </c:pt>
                <c:pt idx="1886">
                  <c:v>7.8700000000000062E-2</c:v>
                </c:pt>
                <c:pt idx="1887">
                  <c:v>4.5500000000000013E-2</c:v>
                </c:pt>
                <c:pt idx="1888">
                  <c:v>3.110000000000001E-2</c:v>
                </c:pt>
                <c:pt idx="1889">
                  <c:v>0.19190000000000004</c:v>
                </c:pt>
                <c:pt idx="1890">
                  <c:v>0.1744000000000003</c:v>
                </c:pt>
                <c:pt idx="1891">
                  <c:v>0.2535</c:v>
                </c:pt>
                <c:pt idx="1892">
                  <c:v>0.17460000000000001</c:v>
                </c:pt>
                <c:pt idx="1893">
                  <c:v>3.9300000000000002E-2</c:v>
                </c:pt>
                <c:pt idx="1894">
                  <c:v>3.5400000000000015E-2</c:v>
                </c:pt>
                <c:pt idx="1895">
                  <c:v>0.20750000000000021</c:v>
                </c:pt>
                <c:pt idx="1896">
                  <c:v>5.7100000000000026E-2</c:v>
                </c:pt>
                <c:pt idx="1897">
                  <c:v>3.6000000000000011E-2</c:v>
                </c:pt>
                <c:pt idx="1898">
                  <c:v>2.9600000000000008E-2</c:v>
                </c:pt>
                <c:pt idx="1899">
                  <c:v>5.680000000000001E-2</c:v>
                </c:pt>
                <c:pt idx="1900">
                  <c:v>0.26600000000000001</c:v>
                </c:pt>
                <c:pt idx="1901">
                  <c:v>0.1694000000000003</c:v>
                </c:pt>
                <c:pt idx="1902">
                  <c:v>5.010000000000002E-2</c:v>
                </c:pt>
                <c:pt idx="1903">
                  <c:v>7.900000000000014E-2</c:v>
                </c:pt>
                <c:pt idx="1904">
                  <c:v>7.8900000000000026E-2</c:v>
                </c:pt>
                <c:pt idx="1905">
                  <c:v>0.13819999999999999</c:v>
                </c:pt>
                <c:pt idx="1906">
                  <c:v>2.5900000000000006E-2</c:v>
                </c:pt>
                <c:pt idx="1907">
                  <c:v>5.6000000000000008E-2</c:v>
                </c:pt>
                <c:pt idx="1908">
                  <c:v>4.0900000000000013E-2</c:v>
                </c:pt>
                <c:pt idx="1909">
                  <c:v>7.110000000000001E-2</c:v>
                </c:pt>
                <c:pt idx="1910">
                  <c:v>5.9100000000000028E-2</c:v>
                </c:pt>
                <c:pt idx="1911">
                  <c:v>3.9800000000000016E-2</c:v>
                </c:pt>
                <c:pt idx="1912">
                  <c:v>5.8900000000000015E-2</c:v>
                </c:pt>
                <c:pt idx="1913">
                  <c:v>3.3900000000000007E-2</c:v>
                </c:pt>
                <c:pt idx="1914">
                  <c:v>0.17660000000000001</c:v>
                </c:pt>
                <c:pt idx="1915">
                  <c:v>5.0900000000000015E-2</c:v>
                </c:pt>
                <c:pt idx="1916">
                  <c:v>0.24570000000000031</c:v>
                </c:pt>
                <c:pt idx="1917">
                  <c:v>5.3000000000000019E-2</c:v>
                </c:pt>
                <c:pt idx="1918">
                  <c:v>5.2800000000000055E-2</c:v>
                </c:pt>
                <c:pt idx="1919">
                  <c:v>5.2700000000000101E-2</c:v>
                </c:pt>
                <c:pt idx="1920">
                  <c:v>7.5800000000000034E-2</c:v>
                </c:pt>
                <c:pt idx="1921">
                  <c:v>4.1500000000000002E-2</c:v>
                </c:pt>
                <c:pt idx="1922">
                  <c:v>4.7500000000000021E-2</c:v>
                </c:pt>
                <c:pt idx="1923">
                  <c:v>0.20720000000000027</c:v>
                </c:pt>
                <c:pt idx="1924">
                  <c:v>5.8900000000000015E-2</c:v>
                </c:pt>
                <c:pt idx="1925">
                  <c:v>5.16E-2</c:v>
                </c:pt>
                <c:pt idx="1926">
                  <c:v>3.2600000000000066E-2</c:v>
                </c:pt>
                <c:pt idx="1927">
                  <c:v>4.4800000000000055E-2</c:v>
                </c:pt>
                <c:pt idx="1928">
                  <c:v>3.9000000000000028E-2</c:v>
                </c:pt>
                <c:pt idx="1929">
                  <c:v>8.0700000000000077E-2</c:v>
                </c:pt>
                <c:pt idx="1930">
                  <c:v>6.6900000000000001E-2</c:v>
                </c:pt>
                <c:pt idx="1931">
                  <c:v>4.6199999999999998E-2</c:v>
                </c:pt>
                <c:pt idx="1932">
                  <c:v>0.16760000000000003</c:v>
                </c:pt>
                <c:pt idx="1933">
                  <c:v>0.13769999999999999</c:v>
                </c:pt>
                <c:pt idx="1934">
                  <c:v>4.6000000000000013E-2</c:v>
                </c:pt>
                <c:pt idx="1935">
                  <c:v>6.0600000000000015E-2</c:v>
                </c:pt>
                <c:pt idx="1936">
                  <c:v>0.24310000000000001</c:v>
                </c:pt>
                <c:pt idx="1937">
                  <c:v>3.4700000000000002E-2</c:v>
                </c:pt>
                <c:pt idx="1938">
                  <c:v>8.7000000000000022E-2</c:v>
                </c:pt>
                <c:pt idx="1939">
                  <c:v>4.9600000000000026E-2</c:v>
                </c:pt>
                <c:pt idx="1940">
                  <c:v>4.9400000000000055E-2</c:v>
                </c:pt>
                <c:pt idx="1941">
                  <c:v>5.5500000000000028E-2</c:v>
                </c:pt>
                <c:pt idx="1942">
                  <c:v>0.18980000000000027</c:v>
                </c:pt>
                <c:pt idx="1943">
                  <c:v>0.27400000000000002</c:v>
                </c:pt>
                <c:pt idx="1944">
                  <c:v>0.13</c:v>
                </c:pt>
                <c:pt idx="1945">
                  <c:v>7.0400000000000032E-2</c:v>
                </c:pt>
                <c:pt idx="1946">
                  <c:v>5.340000000000001E-2</c:v>
                </c:pt>
                <c:pt idx="1947">
                  <c:v>4.8400000000000019E-2</c:v>
                </c:pt>
                <c:pt idx="1948">
                  <c:v>7.6700000000000032E-2</c:v>
                </c:pt>
                <c:pt idx="1949">
                  <c:v>0.26179999999999998</c:v>
                </c:pt>
                <c:pt idx="1950">
                  <c:v>0.18970000000000034</c:v>
                </c:pt>
                <c:pt idx="1951">
                  <c:v>9.160000000000007E-2</c:v>
                </c:pt>
                <c:pt idx="1952">
                  <c:v>3.6500000000000012E-2</c:v>
                </c:pt>
                <c:pt idx="1953">
                  <c:v>3.7800000000000077E-2</c:v>
                </c:pt>
                <c:pt idx="1954">
                  <c:v>0.25629999999999997</c:v>
                </c:pt>
                <c:pt idx="1955">
                  <c:v>6.980000000000014E-2</c:v>
                </c:pt>
                <c:pt idx="1956">
                  <c:v>0.30130000000000062</c:v>
                </c:pt>
                <c:pt idx="1957">
                  <c:v>3.8600000000000009E-2</c:v>
                </c:pt>
                <c:pt idx="1958">
                  <c:v>5.7100000000000026E-2</c:v>
                </c:pt>
                <c:pt idx="1959">
                  <c:v>4.6500000000000007E-2</c:v>
                </c:pt>
                <c:pt idx="1960">
                  <c:v>5.1199999999999996E-2</c:v>
                </c:pt>
                <c:pt idx="1961">
                  <c:v>4.2900000000000028E-2</c:v>
                </c:pt>
                <c:pt idx="1962">
                  <c:v>5.9100000000000028E-2</c:v>
                </c:pt>
                <c:pt idx="1963">
                  <c:v>0.18510000000000001</c:v>
                </c:pt>
                <c:pt idx="1964">
                  <c:v>6.8300000000000041E-2</c:v>
                </c:pt>
                <c:pt idx="1965">
                  <c:v>6.1000000000000019E-2</c:v>
                </c:pt>
                <c:pt idx="1966">
                  <c:v>6.2600000000000017E-2</c:v>
                </c:pt>
                <c:pt idx="1967">
                  <c:v>4.880000000000001E-2</c:v>
                </c:pt>
                <c:pt idx="1968">
                  <c:v>4.5700000000000018E-2</c:v>
                </c:pt>
                <c:pt idx="1969">
                  <c:v>5.0900000000000015E-2</c:v>
                </c:pt>
                <c:pt idx="1970">
                  <c:v>0.16040000000000001</c:v>
                </c:pt>
                <c:pt idx="1971">
                  <c:v>7.1800000000000017E-2</c:v>
                </c:pt>
                <c:pt idx="1972">
                  <c:v>7.110000000000001E-2</c:v>
                </c:pt>
                <c:pt idx="1973">
                  <c:v>9.3400000000000066E-2</c:v>
                </c:pt>
                <c:pt idx="1974">
                  <c:v>7.080000000000003E-2</c:v>
                </c:pt>
                <c:pt idx="1975">
                  <c:v>6.2700000000000061E-2</c:v>
                </c:pt>
                <c:pt idx="1976">
                  <c:v>4.8700000000000021E-2</c:v>
                </c:pt>
                <c:pt idx="1977">
                  <c:v>4.5600000000000002E-2</c:v>
                </c:pt>
                <c:pt idx="1978">
                  <c:v>5.0400000000000021E-2</c:v>
                </c:pt>
                <c:pt idx="1979">
                  <c:v>0.14950000000000024</c:v>
                </c:pt>
                <c:pt idx="1980">
                  <c:v>0.14400000000000004</c:v>
                </c:pt>
                <c:pt idx="1981">
                  <c:v>7.6900000000000024E-2</c:v>
                </c:pt>
                <c:pt idx="1982">
                  <c:v>8.4300000000000028E-2</c:v>
                </c:pt>
                <c:pt idx="1983">
                  <c:v>4.590000000000001E-2</c:v>
                </c:pt>
                <c:pt idx="1984">
                  <c:v>4.3000000000000003E-2</c:v>
                </c:pt>
                <c:pt idx="1985">
                  <c:v>0.17090000000000027</c:v>
                </c:pt>
                <c:pt idx="1986">
                  <c:v>5.3000000000000019E-2</c:v>
                </c:pt>
                <c:pt idx="1987">
                  <c:v>3.8900000000000011E-2</c:v>
                </c:pt>
                <c:pt idx="1988">
                  <c:v>4.3000000000000003E-2</c:v>
                </c:pt>
                <c:pt idx="1989">
                  <c:v>5.6599999999999998E-2</c:v>
                </c:pt>
                <c:pt idx="1990">
                  <c:v>3.630000000000002E-2</c:v>
                </c:pt>
                <c:pt idx="1991">
                  <c:v>3.9700000000000006E-2</c:v>
                </c:pt>
                <c:pt idx="1992">
                  <c:v>5.7900000000000028E-2</c:v>
                </c:pt>
                <c:pt idx="1993">
                  <c:v>6.280000000000005E-2</c:v>
                </c:pt>
                <c:pt idx="1994">
                  <c:v>4.8300000000000017E-2</c:v>
                </c:pt>
                <c:pt idx="1995">
                  <c:v>3.9400000000000011E-2</c:v>
                </c:pt>
                <c:pt idx="1996">
                  <c:v>4.5200000000000004E-2</c:v>
                </c:pt>
                <c:pt idx="1997">
                  <c:v>0.14100000000000001</c:v>
                </c:pt>
                <c:pt idx="1998">
                  <c:v>0.54579999999999995</c:v>
                </c:pt>
                <c:pt idx="1999">
                  <c:v>5.5900000000000019E-2</c:v>
                </c:pt>
                <c:pt idx="2000">
                  <c:v>4.6400000000000004E-2</c:v>
                </c:pt>
                <c:pt idx="2001">
                  <c:v>8.7600000000000067E-2</c:v>
                </c:pt>
                <c:pt idx="2002">
                  <c:v>0.18260000000000001</c:v>
                </c:pt>
                <c:pt idx="2003">
                  <c:v>0.22760000000000002</c:v>
                </c:pt>
                <c:pt idx="2004">
                  <c:v>5.8600000000000006E-2</c:v>
                </c:pt>
                <c:pt idx="2005">
                  <c:v>5.0000000000000017E-2</c:v>
                </c:pt>
                <c:pt idx="2006">
                  <c:v>4.4600000000000029E-2</c:v>
                </c:pt>
                <c:pt idx="2007">
                  <c:v>3.4800000000000011E-2</c:v>
                </c:pt>
                <c:pt idx="2008">
                  <c:v>6.500000000000003E-2</c:v>
                </c:pt>
                <c:pt idx="2009">
                  <c:v>0.25600000000000001</c:v>
                </c:pt>
                <c:pt idx="2010">
                  <c:v>4.0200000000000007E-2</c:v>
                </c:pt>
                <c:pt idx="2011">
                  <c:v>6.1800000000000015E-2</c:v>
                </c:pt>
                <c:pt idx="2012">
                  <c:v>4.3900000000000008E-2</c:v>
                </c:pt>
                <c:pt idx="2013">
                  <c:v>5.3800000000000021E-2</c:v>
                </c:pt>
                <c:pt idx="2014">
                  <c:v>3.9300000000000002E-2</c:v>
                </c:pt>
                <c:pt idx="2015">
                  <c:v>5.2100000000000021E-2</c:v>
                </c:pt>
                <c:pt idx="2016">
                  <c:v>6.4100000000000032E-2</c:v>
                </c:pt>
                <c:pt idx="2017">
                  <c:v>5.4600000000000017E-2</c:v>
                </c:pt>
                <c:pt idx="2018">
                  <c:v>5.4500000000000028E-2</c:v>
                </c:pt>
                <c:pt idx="2019">
                  <c:v>3.4400000000000014E-2</c:v>
                </c:pt>
                <c:pt idx="2020">
                  <c:v>3.9900000000000012E-2</c:v>
                </c:pt>
                <c:pt idx="2021">
                  <c:v>2.9700000000000004E-2</c:v>
                </c:pt>
                <c:pt idx="2022">
                  <c:v>4.8000000000000015E-2</c:v>
                </c:pt>
                <c:pt idx="2023">
                  <c:v>0.16270000000000004</c:v>
                </c:pt>
                <c:pt idx="2024">
                  <c:v>5.6300000000000017E-2</c:v>
                </c:pt>
                <c:pt idx="2025">
                  <c:v>5.2700000000000101E-2</c:v>
                </c:pt>
                <c:pt idx="2026">
                  <c:v>5.220000000000001E-2</c:v>
                </c:pt>
                <c:pt idx="2027">
                  <c:v>4.5400000000000017E-2</c:v>
                </c:pt>
                <c:pt idx="2028">
                  <c:v>5.6599999999999998E-2</c:v>
                </c:pt>
                <c:pt idx="2029">
                  <c:v>4.3299999999999998E-2</c:v>
                </c:pt>
                <c:pt idx="2030">
                  <c:v>3.9200000000000006E-2</c:v>
                </c:pt>
                <c:pt idx="2031">
                  <c:v>4.2900000000000028E-2</c:v>
                </c:pt>
                <c:pt idx="2032">
                  <c:v>3.7600000000000071E-2</c:v>
                </c:pt>
                <c:pt idx="2033">
                  <c:v>4.770000000000002E-2</c:v>
                </c:pt>
                <c:pt idx="2034">
                  <c:v>4.6699999999999998E-2</c:v>
                </c:pt>
                <c:pt idx="2035">
                  <c:v>5.0200000000000009E-2</c:v>
                </c:pt>
                <c:pt idx="2036">
                  <c:v>5.0700000000000037E-2</c:v>
                </c:pt>
                <c:pt idx="2037">
                  <c:v>4.8400000000000019E-2</c:v>
                </c:pt>
                <c:pt idx="2038">
                  <c:v>5.1400000000000008E-2</c:v>
                </c:pt>
                <c:pt idx="2039">
                  <c:v>5.5300000000000099E-2</c:v>
                </c:pt>
                <c:pt idx="2040">
                  <c:v>4.1800000000000004E-2</c:v>
                </c:pt>
                <c:pt idx="2041">
                  <c:v>3.9200000000000006E-2</c:v>
                </c:pt>
                <c:pt idx="2042">
                  <c:v>7.2500000000000037E-2</c:v>
                </c:pt>
                <c:pt idx="2043">
                  <c:v>4.4700000000000101E-2</c:v>
                </c:pt>
                <c:pt idx="2044">
                  <c:v>0.23100000000000001</c:v>
                </c:pt>
                <c:pt idx="2045">
                  <c:v>6.0400000000000037E-2</c:v>
                </c:pt>
                <c:pt idx="2046">
                  <c:v>4.6500000000000007E-2</c:v>
                </c:pt>
                <c:pt idx="2047">
                  <c:v>4.8900000000000013E-2</c:v>
                </c:pt>
                <c:pt idx="2048">
                  <c:v>0.10680000000000002</c:v>
                </c:pt>
                <c:pt idx="2049">
                  <c:v>7.7300000000000021E-2</c:v>
                </c:pt>
                <c:pt idx="2050">
                  <c:v>4.8500000000000008E-2</c:v>
                </c:pt>
                <c:pt idx="2051">
                  <c:v>6.0400000000000037E-2</c:v>
                </c:pt>
                <c:pt idx="2052">
                  <c:v>4.9700000000000119E-2</c:v>
                </c:pt>
                <c:pt idx="2053">
                  <c:v>6.280000000000005E-2</c:v>
                </c:pt>
                <c:pt idx="2054">
                  <c:v>0.17280000000000001</c:v>
                </c:pt>
                <c:pt idx="2055">
                  <c:v>3.640000000000003E-2</c:v>
                </c:pt>
                <c:pt idx="2056">
                  <c:v>8.310000000000009E-2</c:v>
                </c:pt>
                <c:pt idx="2057">
                  <c:v>3.5200000000000016E-2</c:v>
                </c:pt>
                <c:pt idx="2058">
                  <c:v>9.4300000000000037E-2</c:v>
                </c:pt>
                <c:pt idx="2059">
                  <c:v>0.14400000000000004</c:v>
                </c:pt>
                <c:pt idx="2060">
                  <c:v>4.7000000000000028E-2</c:v>
                </c:pt>
                <c:pt idx="2061">
                  <c:v>8.1200000000000022E-2</c:v>
                </c:pt>
                <c:pt idx="2062">
                  <c:v>5.1000000000000004E-2</c:v>
                </c:pt>
                <c:pt idx="2063">
                  <c:v>0.16090000000000004</c:v>
                </c:pt>
                <c:pt idx="2064">
                  <c:v>3.9900000000000012E-2</c:v>
                </c:pt>
                <c:pt idx="2065">
                  <c:v>4.7500000000000021E-2</c:v>
                </c:pt>
                <c:pt idx="2066">
                  <c:v>8.6900000000000005E-2</c:v>
                </c:pt>
                <c:pt idx="2067">
                  <c:v>0.18480000000000021</c:v>
                </c:pt>
                <c:pt idx="2068">
                  <c:v>4.2600000000000013E-2</c:v>
                </c:pt>
                <c:pt idx="2069">
                  <c:v>3.6500000000000012E-2</c:v>
                </c:pt>
                <c:pt idx="2070">
                  <c:v>5.2700000000000101E-2</c:v>
                </c:pt>
                <c:pt idx="2071">
                  <c:v>6.4600000000000032E-2</c:v>
                </c:pt>
                <c:pt idx="2072">
                  <c:v>7.760000000000003E-2</c:v>
                </c:pt>
                <c:pt idx="2073">
                  <c:v>7.1400000000000033E-2</c:v>
                </c:pt>
                <c:pt idx="2074">
                  <c:v>0.19830000000000003</c:v>
                </c:pt>
                <c:pt idx="2075">
                  <c:v>0.14360000000000001</c:v>
                </c:pt>
                <c:pt idx="2076">
                  <c:v>0.17980000000000004</c:v>
                </c:pt>
                <c:pt idx="2077">
                  <c:v>0.20820000000000027</c:v>
                </c:pt>
                <c:pt idx="2078">
                  <c:v>3.450000000000001E-2</c:v>
                </c:pt>
                <c:pt idx="2079">
                  <c:v>5.3100000000000008E-2</c:v>
                </c:pt>
                <c:pt idx="2080">
                  <c:v>0.2581</c:v>
                </c:pt>
                <c:pt idx="2081">
                  <c:v>5.0000000000000017E-2</c:v>
                </c:pt>
                <c:pt idx="2082">
                  <c:v>0.2747</c:v>
                </c:pt>
                <c:pt idx="2083">
                  <c:v>5.2600000000000015E-2</c:v>
                </c:pt>
                <c:pt idx="2084">
                  <c:v>3.7400000000000072E-2</c:v>
                </c:pt>
                <c:pt idx="2085">
                  <c:v>2.4900000000000002E-2</c:v>
                </c:pt>
                <c:pt idx="2086">
                  <c:v>3.8700000000000005E-2</c:v>
                </c:pt>
                <c:pt idx="2087">
                  <c:v>3.9700000000000006E-2</c:v>
                </c:pt>
                <c:pt idx="2088">
                  <c:v>5.5900000000000019E-2</c:v>
                </c:pt>
                <c:pt idx="2089">
                  <c:v>5.5300000000000099E-2</c:v>
                </c:pt>
                <c:pt idx="2090">
                  <c:v>0.25640000000000002</c:v>
                </c:pt>
                <c:pt idx="2091">
                  <c:v>6.8599999999999994E-2</c:v>
                </c:pt>
                <c:pt idx="2092">
                  <c:v>7.4400000000000133E-2</c:v>
                </c:pt>
                <c:pt idx="2093">
                  <c:v>3.9000000000000028E-2</c:v>
                </c:pt>
                <c:pt idx="2094">
                  <c:v>5.62E-2</c:v>
                </c:pt>
                <c:pt idx="2095">
                  <c:v>6.2500000000000014E-2</c:v>
                </c:pt>
                <c:pt idx="2096">
                  <c:v>7.3700000000000057E-2</c:v>
                </c:pt>
                <c:pt idx="2097">
                  <c:v>9.1700000000000031E-2</c:v>
                </c:pt>
                <c:pt idx="2098">
                  <c:v>4.6800000000000008E-2</c:v>
                </c:pt>
                <c:pt idx="2099">
                  <c:v>5.5500000000000028E-2</c:v>
                </c:pt>
                <c:pt idx="2100">
                  <c:v>5.5400000000000039E-2</c:v>
                </c:pt>
                <c:pt idx="2101">
                  <c:v>6.6000000000000003E-2</c:v>
                </c:pt>
                <c:pt idx="2102">
                  <c:v>5.850000000000001E-2</c:v>
                </c:pt>
                <c:pt idx="2103">
                  <c:v>0.18830000000000024</c:v>
                </c:pt>
                <c:pt idx="2104">
                  <c:v>6.6500000000000004E-2</c:v>
                </c:pt>
                <c:pt idx="2105">
                  <c:v>6.9400000000000142E-2</c:v>
                </c:pt>
                <c:pt idx="2106">
                  <c:v>5.9900000000000099E-2</c:v>
                </c:pt>
                <c:pt idx="2107">
                  <c:v>0.22240000000000001</c:v>
                </c:pt>
                <c:pt idx="2108">
                  <c:v>4.0000000000000029E-2</c:v>
                </c:pt>
                <c:pt idx="2109">
                  <c:v>5.4500000000000028E-2</c:v>
                </c:pt>
                <c:pt idx="2110">
                  <c:v>5.390000000000001E-2</c:v>
                </c:pt>
                <c:pt idx="2111">
                  <c:v>3.6600000000000056E-2</c:v>
                </c:pt>
                <c:pt idx="2112">
                  <c:v>4.4800000000000055E-2</c:v>
                </c:pt>
                <c:pt idx="2113">
                  <c:v>0.22850000000000004</c:v>
                </c:pt>
                <c:pt idx="2114">
                  <c:v>5.0700000000000037E-2</c:v>
                </c:pt>
                <c:pt idx="2115">
                  <c:v>8.9700000000000182E-2</c:v>
                </c:pt>
                <c:pt idx="2116">
                  <c:v>0.14740000000000031</c:v>
                </c:pt>
                <c:pt idx="2117">
                  <c:v>4.2500000000000017E-2</c:v>
                </c:pt>
                <c:pt idx="2118">
                  <c:v>0.11150000000000002</c:v>
                </c:pt>
                <c:pt idx="2119">
                  <c:v>0.30520000000000008</c:v>
                </c:pt>
                <c:pt idx="2120">
                  <c:v>5.6099999999999997E-2</c:v>
                </c:pt>
                <c:pt idx="2121">
                  <c:v>4.7400000000000046E-2</c:v>
                </c:pt>
                <c:pt idx="2122">
                  <c:v>7.0900000000000032E-2</c:v>
                </c:pt>
                <c:pt idx="2123">
                  <c:v>4.2800000000000039E-2</c:v>
                </c:pt>
                <c:pt idx="2124">
                  <c:v>4.7200000000000013E-2</c:v>
                </c:pt>
                <c:pt idx="2125">
                  <c:v>6.7800000000000041E-2</c:v>
                </c:pt>
                <c:pt idx="2126">
                  <c:v>6.0800000000000028E-2</c:v>
                </c:pt>
                <c:pt idx="2127">
                  <c:v>0.16890000000000005</c:v>
                </c:pt>
                <c:pt idx="2128">
                  <c:v>0.13170000000000001</c:v>
                </c:pt>
                <c:pt idx="2129">
                  <c:v>4.3199999999999995E-2</c:v>
                </c:pt>
                <c:pt idx="2130">
                  <c:v>6.3000000000000014E-2</c:v>
                </c:pt>
                <c:pt idx="2131">
                  <c:v>0.17480000000000001</c:v>
                </c:pt>
                <c:pt idx="2132">
                  <c:v>3.9300000000000002E-2</c:v>
                </c:pt>
                <c:pt idx="2133">
                  <c:v>5.9900000000000099E-2</c:v>
                </c:pt>
                <c:pt idx="2134">
                  <c:v>3.8100000000000002E-2</c:v>
                </c:pt>
                <c:pt idx="2135">
                  <c:v>6.3600000000000004E-2</c:v>
                </c:pt>
                <c:pt idx="2136">
                  <c:v>0.18080000000000004</c:v>
                </c:pt>
                <c:pt idx="2137">
                  <c:v>0.25619999999999998</c:v>
                </c:pt>
                <c:pt idx="2138">
                  <c:v>0.17230000000000001</c:v>
                </c:pt>
                <c:pt idx="2139">
                  <c:v>0.12709999999999999</c:v>
                </c:pt>
                <c:pt idx="2140">
                  <c:v>7.1700000000000028E-2</c:v>
                </c:pt>
                <c:pt idx="2141">
                  <c:v>4.36E-2</c:v>
                </c:pt>
                <c:pt idx="2142">
                  <c:v>4.9000000000000099E-2</c:v>
                </c:pt>
                <c:pt idx="2143">
                  <c:v>5.3600000000000002E-2</c:v>
                </c:pt>
                <c:pt idx="2144">
                  <c:v>5.3500000000000013E-2</c:v>
                </c:pt>
                <c:pt idx="2145">
                  <c:v>4.4700000000000101E-2</c:v>
                </c:pt>
                <c:pt idx="2146">
                  <c:v>2.7900000000000015E-2</c:v>
                </c:pt>
                <c:pt idx="2147">
                  <c:v>3.5200000000000016E-2</c:v>
                </c:pt>
                <c:pt idx="2148">
                  <c:v>7.6800000000000021E-2</c:v>
                </c:pt>
                <c:pt idx="2149">
                  <c:v>5.3100000000000008E-2</c:v>
                </c:pt>
                <c:pt idx="2150">
                  <c:v>4.6899999999999997E-2</c:v>
                </c:pt>
                <c:pt idx="2151">
                  <c:v>5.0900000000000015E-2</c:v>
                </c:pt>
                <c:pt idx="2152">
                  <c:v>3.0900000000000007E-2</c:v>
                </c:pt>
                <c:pt idx="2153">
                  <c:v>4.8500000000000008E-2</c:v>
                </c:pt>
                <c:pt idx="2154">
                  <c:v>4.3800000000000019E-2</c:v>
                </c:pt>
                <c:pt idx="2155">
                  <c:v>4.7300000000000099E-2</c:v>
                </c:pt>
                <c:pt idx="2156">
                  <c:v>0.19220000000000004</c:v>
                </c:pt>
                <c:pt idx="2157">
                  <c:v>5.390000000000001E-2</c:v>
                </c:pt>
                <c:pt idx="2158">
                  <c:v>5.8000000000000017E-2</c:v>
                </c:pt>
                <c:pt idx="2159">
                  <c:v>5.5500000000000028E-2</c:v>
                </c:pt>
                <c:pt idx="2160">
                  <c:v>6.9900000000000032E-2</c:v>
                </c:pt>
                <c:pt idx="2161">
                  <c:v>5.0600000000000013E-2</c:v>
                </c:pt>
                <c:pt idx="2162">
                  <c:v>4.9100000000000039E-2</c:v>
                </c:pt>
                <c:pt idx="2163">
                  <c:v>0.17150000000000001</c:v>
                </c:pt>
                <c:pt idx="2164">
                  <c:v>7.130000000000003E-2</c:v>
                </c:pt>
                <c:pt idx="2165">
                  <c:v>4.6000000000000013E-2</c:v>
                </c:pt>
                <c:pt idx="2166">
                  <c:v>5.5200000000000013E-2</c:v>
                </c:pt>
                <c:pt idx="2167">
                  <c:v>5.3600000000000002E-2</c:v>
                </c:pt>
                <c:pt idx="2168">
                  <c:v>5.9200000000000016E-2</c:v>
                </c:pt>
                <c:pt idx="2169">
                  <c:v>3.8700000000000005E-2</c:v>
                </c:pt>
                <c:pt idx="2170">
                  <c:v>0.18330000000000021</c:v>
                </c:pt>
                <c:pt idx="2171">
                  <c:v>0.21290000000000034</c:v>
                </c:pt>
                <c:pt idx="2172">
                  <c:v>7.3000000000000023E-2</c:v>
                </c:pt>
                <c:pt idx="2173">
                  <c:v>3.0400000000000045E-2</c:v>
                </c:pt>
                <c:pt idx="2174">
                  <c:v>5.7600000000000019E-2</c:v>
                </c:pt>
                <c:pt idx="2175">
                  <c:v>3.9800000000000016E-2</c:v>
                </c:pt>
                <c:pt idx="2176">
                  <c:v>5.8700000000000037E-2</c:v>
                </c:pt>
                <c:pt idx="2177">
                  <c:v>5.1400000000000008E-2</c:v>
                </c:pt>
                <c:pt idx="2178">
                  <c:v>3.6800000000000013E-2</c:v>
                </c:pt>
                <c:pt idx="2179">
                  <c:v>4.5300000000000028E-2</c:v>
                </c:pt>
                <c:pt idx="2180">
                  <c:v>4.3900000000000008E-2</c:v>
                </c:pt>
                <c:pt idx="2181">
                  <c:v>5.7800000000000094E-2</c:v>
                </c:pt>
                <c:pt idx="2182">
                  <c:v>8.0000000000000057E-2</c:v>
                </c:pt>
                <c:pt idx="2183">
                  <c:v>4.4900000000000037E-2</c:v>
                </c:pt>
                <c:pt idx="2184">
                  <c:v>6.5400000000000028E-2</c:v>
                </c:pt>
                <c:pt idx="2185">
                  <c:v>5.0800000000000026E-2</c:v>
                </c:pt>
                <c:pt idx="2186">
                  <c:v>4.9800000000000108E-2</c:v>
                </c:pt>
                <c:pt idx="2187">
                  <c:v>3.4000000000000002E-2</c:v>
                </c:pt>
                <c:pt idx="2188">
                  <c:v>5.0900000000000015E-2</c:v>
                </c:pt>
                <c:pt idx="2189">
                  <c:v>0.19660000000000002</c:v>
                </c:pt>
                <c:pt idx="2190">
                  <c:v>5.2100000000000021E-2</c:v>
                </c:pt>
                <c:pt idx="2191">
                  <c:v>6.3600000000000004E-2</c:v>
                </c:pt>
                <c:pt idx="2192">
                  <c:v>5.4800000000000119E-2</c:v>
                </c:pt>
                <c:pt idx="2193">
                  <c:v>6.0800000000000028E-2</c:v>
                </c:pt>
                <c:pt idx="2194">
                  <c:v>0.22120000000000004</c:v>
                </c:pt>
                <c:pt idx="2195">
                  <c:v>4.2900000000000028E-2</c:v>
                </c:pt>
                <c:pt idx="2196">
                  <c:v>4.9600000000000026E-2</c:v>
                </c:pt>
                <c:pt idx="2197">
                  <c:v>4.4000000000000011E-2</c:v>
                </c:pt>
                <c:pt idx="2198">
                  <c:v>0.16200000000000003</c:v>
                </c:pt>
                <c:pt idx="2199">
                  <c:v>5.2400000000000037E-2</c:v>
                </c:pt>
                <c:pt idx="2200">
                  <c:v>4.590000000000001E-2</c:v>
                </c:pt>
                <c:pt idx="2201">
                  <c:v>2.9600000000000008E-2</c:v>
                </c:pt>
                <c:pt idx="2202">
                  <c:v>8.2900000000000001E-2</c:v>
                </c:pt>
                <c:pt idx="2203">
                  <c:v>4.590000000000001E-2</c:v>
                </c:pt>
                <c:pt idx="2204">
                  <c:v>7.4300000000000158E-2</c:v>
                </c:pt>
                <c:pt idx="2205">
                  <c:v>0.20069999999999999</c:v>
                </c:pt>
                <c:pt idx="2206">
                  <c:v>4.6100000000000002E-2</c:v>
                </c:pt>
                <c:pt idx="2207">
                  <c:v>0.16400000000000003</c:v>
                </c:pt>
                <c:pt idx="2208">
                  <c:v>4.6100000000000002E-2</c:v>
                </c:pt>
                <c:pt idx="2209">
                  <c:v>4.5600000000000002E-2</c:v>
                </c:pt>
                <c:pt idx="2210">
                  <c:v>4.5200000000000004E-2</c:v>
                </c:pt>
                <c:pt idx="2211">
                  <c:v>5.290000000000003E-2</c:v>
                </c:pt>
                <c:pt idx="2212">
                  <c:v>4.1199999999999987E-2</c:v>
                </c:pt>
                <c:pt idx="2213">
                  <c:v>5.9400000000000119E-2</c:v>
                </c:pt>
                <c:pt idx="2214">
                  <c:v>4.5800000000000021E-2</c:v>
                </c:pt>
                <c:pt idx="2215">
                  <c:v>8.840000000000002E-2</c:v>
                </c:pt>
                <c:pt idx="2216">
                  <c:v>3.5700000000000016E-2</c:v>
                </c:pt>
                <c:pt idx="2217">
                  <c:v>0.17140000000000027</c:v>
                </c:pt>
                <c:pt idx="2218">
                  <c:v>0.17119999999999999</c:v>
                </c:pt>
                <c:pt idx="2219">
                  <c:v>0.19000000000000003</c:v>
                </c:pt>
                <c:pt idx="2220">
                  <c:v>4.3700000000000017E-2</c:v>
                </c:pt>
                <c:pt idx="2221">
                  <c:v>3.5900000000000008E-2</c:v>
                </c:pt>
                <c:pt idx="2222">
                  <c:v>4.0800000000000017E-2</c:v>
                </c:pt>
                <c:pt idx="2223">
                  <c:v>8.1900000000000028E-2</c:v>
                </c:pt>
                <c:pt idx="2224">
                  <c:v>3.8800000000000015E-2</c:v>
                </c:pt>
                <c:pt idx="2225">
                  <c:v>2.9800000000000017E-2</c:v>
                </c:pt>
                <c:pt idx="2226">
                  <c:v>6.3300000000000023E-2</c:v>
                </c:pt>
                <c:pt idx="2227">
                  <c:v>6.1100000000000008E-2</c:v>
                </c:pt>
                <c:pt idx="2228">
                  <c:v>8.7000000000000022E-2</c:v>
                </c:pt>
                <c:pt idx="2229">
                  <c:v>5.0000000000000017E-2</c:v>
                </c:pt>
                <c:pt idx="2230">
                  <c:v>4.1500000000000002E-2</c:v>
                </c:pt>
                <c:pt idx="2231">
                  <c:v>3.6000000000000011E-2</c:v>
                </c:pt>
                <c:pt idx="2232">
                  <c:v>6.6200000000000009E-2</c:v>
                </c:pt>
                <c:pt idx="2233">
                  <c:v>0.15860000000000021</c:v>
                </c:pt>
                <c:pt idx="2234">
                  <c:v>0.23300000000000001</c:v>
                </c:pt>
                <c:pt idx="2235">
                  <c:v>4.19E-2</c:v>
                </c:pt>
                <c:pt idx="2236">
                  <c:v>3.290000000000002E-2</c:v>
                </c:pt>
                <c:pt idx="2237">
                  <c:v>7.8700000000000062E-2</c:v>
                </c:pt>
                <c:pt idx="2238">
                  <c:v>0.14000000000000001</c:v>
                </c:pt>
                <c:pt idx="2239">
                  <c:v>4.1100000000000005E-2</c:v>
                </c:pt>
                <c:pt idx="2240">
                  <c:v>4.7100000000000017E-2</c:v>
                </c:pt>
                <c:pt idx="2241">
                  <c:v>4.4700000000000101E-2</c:v>
                </c:pt>
                <c:pt idx="2242">
                  <c:v>4.7300000000000099E-2</c:v>
                </c:pt>
                <c:pt idx="2243">
                  <c:v>4.1000000000000002E-2</c:v>
                </c:pt>
                <c:pt idx="2244">
                  <c:v>6.5400000000000028E-2</c:v>
                </c:pt>
                <c:pt idx="2245">
                  <c:v>3.3500000000000002E-2</c:v>
                </c:pt>
                <c:pt idx="2246">
                  <c:v>4.5400000000000017E-2</c:v>
                </c:pt>
                <c:pt idx="2247">
                  <c:v>5.1000000000000004E-2</c:v>
                </c:pt>
                <c:pt idx="2248">
                  <c:v>3.7900000000000024E-2</c:v>
                </c:pt>
                <c:pt idx="2249">
                  <c:v>4.2900000000000028E-2</c:v>
                </c:pt>
                <c:pt idx="2250">
                  <c:v>0.21890000000000043</c:v>
                </c:pt>
                <c:pt idx="2251">
                  <c:v>0.11350000000000002</c:v>
                </c:pt>
                <c:pt idx="2252">
                  <c:v>0.25360000000000005</c:v>
                </c:pt>
                <c:pt idx="2253">
                  <c:v>6.0800000000000028E-2</c:v>
                </c:pt>
                <c:pt idx="2254">
                  <c:v>0.24180000000000001</c:v>
                </c:pt>
                <c:pt idx="2255">
                  <c:v>3.640000000000003E-2</c:v>
                </c:pt>
                <c:pt idx="2256">
                  <c:v>0.18260000000000001</c:v>
                </c:pt>
                <c:pt idx="2257">
                  <c:v>3.7800000000000077E-2</c:v>
                </c:pt>
                <c:pt idx="2258">
                  <c:v>0.17080000000000001</c:v>
                </c:pt>
                <c:pt idx="2259">
                  <c:v>9.3700000000000255E-2</c:v>
                </c:pt>
                <c:pt idx="2260">
                  <c:v>4.4800000000000055E-2</c:v>
                </c:pt>
                <c:pt idx="2261">
                  <c:v>4.7000000000000028E-2</c:v>
                </c:pt>
                <c:pt idx="2262">
                  <c:v>6.7600000000000021E-2</c:v>
                </c:pt>
                <c:pt idx="2263">
                  <c:v>4.2600000000000013E-2</c:v>
                </c:pt>
                <c:pt idx="2264">
                  <c:v>4.9700000000000119E-2</c:v>
                </c:pt>
                <c:pt idx="2265">
                  <c:v>4.3299999999999998E-2</c:v>
                </c:pt>
                <c:pt idx="2266">
                  <c:v>6.2400000000000101E-2</c:v>
                </c:pt>
                <c:pt idx="2267">
                  <c:v>4.1500000000000002E-2</c:v>
                </c:pt>
                <c:pt idx="2268">
                  <c:v>0.21490000000000034</c:v>
                </c:pt>
                <c:pt idx="2269">
                  <c:v>0.17650000000000021</c:v>
                </c:pt>
                <c:pt idx="2270">
                  <c:v>0.16400000000000003</c:v>
                </c:pt>
                <c:pt idx="2271">
                  <c:v>6.5300000000000025E-2</c:v>
                </c:pt>
                <c:pt idx="2272">
                  <c:v>3.7900000000000024E-2</c:v>
                </c:pt>
                <c:pt idx="2273">
                  <c:v>5.4100000000000037E-2</c:v>
                </c:pt>
                <c:pt idx="2274">
                  <c:v>5.0600000000000013E-2</c:v>
                </c:pt>
                <c:pt idx="2275">
                  <c:v>4.7100000000000017E-2</c:v>
                </c:pt>
                <c:pt idx="2276">
                  <c:v>4.0000000000000029E-2</c:v>
                </c:pt>
                <c:pt idx="2277">
                  <c:v>3.9700000000000006E-2</c:v>
                </c:pt>
                <c:pt idx="2278">
                  <c:v>6.3400000000000026E-2</c:v>
                </c:pt>
                <c:pt idx="2279">
                  <c:v>6.2200000000000019E-2</c:v>
                </c:pt>
                <c:pt idx="2280">
                  <c:v>6.2600000000000017E-2</c:v>
                </c:pt>
                <c:pt idx="2281">
                  <c:v>5.3500000000000013E-2</c:v>
                </c:pt>
                <c:pt idx="2282">
                  <c:v>6.1800000000000015E-2</c:v>
                </c:pt>
                <c:pt idx="2283">
                  <c:v>4.760000000000001E-2</c:v>
                </c:pt>
                <c:pt idx="2284">
                  <c:v>4.1000000000000002E-2</c:v>
                </c:pt>
                <c:pt idx="2285">
                  <c:v>6.2600000000000017E-2</c:v>
                </c:pt>
                <c:pt idx="2286">
                  <c:v>3.4300000000000011E-2</c:v>
                </c:pt>
                <c:pt idx="2287">
                  <c:v>6.1500000000000013E-2</c:v>
                </c:pt>
                <c:pt idx="2288">
                  <c:v>3.8100000000000002E-2</c:v>
                </c:pt>
                <c:pt idx="2289">
                  <c:v>4.9300000000000101E-2</c:v>
                </c:pt>
                <c:pt idx="2290">
                  <c:v>5.9400000000000119E-2</c:v>
                </c:pt>
                <c:pt idx="2291">
                  <c:v>5.6599999999999998E-2</c:v>
                </c:pt>
                <c:pt idx="2292">
                  <c:v>4.3100000000000006E-2</c:v>
                </c:pt>
                <c:pt idx="2293">
                  <c:v>0.22680000000000003</c:v>
                </c:pt>
                <c:pt idx="2294">
                  <c:v>5.050000000000001E-2</c:v>
                </c:pt>
                <c:pt idx="2295">
                  <c:v>4.6500000000000007E-2</c:v>
                </c:pt>
                <c:pt idx="2296">
                  <c:v>6.030000000000002E-2</c:v>
                </c:pt>
                <c:pt idx="2297">
                  <c:v>6.0600000000000015E-2</c:v>
                </c:pt>
                <c:pt idx="2298">
                  <c:v>3.9600000000000024E-2</c:v>
                </c:pt>
                <c:pt idx="2299">
                  <c:v>4.6599999999999996E-2</c:v>
                </c:pt>
                <c:pt idx="2300">
                  <c:v>6.0900000000000017E-2</c:v>
                </c:pt>
                <c:pt idx="2301">
                  <c:v>7.0600000000000024E-2</c:v>
                </c:pt>
                <c:pt idx="2302">
                  <c:v>0.17630000000000001</c:v>
                </c:pt>
                <c:pt idx="2303">
                  <c:v>4.2200000000000008E-2</c:v>
                </c:pt>
                <c:pt idx="2304">
                  <c:v>8.340000000000003E-2</c:v>
                </c:pt>
                <c:pt idx="2305">
                  <c:v>4.5000000000000026E-2</c:v>
                </c:pt>
                <c:pt idx="2306">
                  <c:v>6.7500000000000032E-2</c:v>
                </c:pt>
                <c:pt idx="2307">
                  <c:v>0.22830000000000003</c:v>
                </c:pt>
                <c:pt idx="2308">
                  <c:v>4.2200000000000008E-2</c:v>
                </c:pt>
                <c:pt idx="2309">
                  <c:v>4.2500000000000017E-2</c:v>
                </c:pt>
                <c:pt idx="2310">
                  <c:v>5.5400000000000039E-2</c:v>
                </c:pt>
                <c:pt idx="2311">
                  <c:v>5.680000000000001E-2</c:v>
                </c:pt>
                <c:pt idx="2312">
                  <c:v>0.11640000000000002</c:v>
                </c:pt>
                <c:pt idx="2313">
                  <c:v>5.1900000000000002E-2</c:v>
                </c:pt>
                <c:pt idx="2314">
                  <c:v>5.390000000000001E-2</c:v>
                </c:pt>
                <c:pt idx="2315">
                  <c:v>4.6800000000000008E-2</c:v>
                </c:pt>
                <c:pt idx="2316">
                  <c:v>6.3900000000000012E-2</c:v>
                </c:pt>
                <c:pt idx="2317">
                  <c:v>3.9900000000000012E-2</c:v>
                </c:pt>
                <c:pt idx="2318">
                  <c:v>7.5300000000000061E-2</c:v>
                </c:pt>
                <c:pt idx="2319">
                  <c:v>3.0800000000000018E-2</c:v>
                </c:pt>
                <c:pt idx="2320">
                  <c:v>0.25090000000000001</c:v>
                </c:pt>
                <c:pt idx="2321">
                  <c:v>4.1199999999999987E-2</c:v>
                </c:pt>
                <c:pt idx="2322">
                  <c:v>8.0100000000000018E-2</c:v>
                </c:pt>
                <c:pt idx="2323">
                  <c:v>4.6899999999999997E-2</c:v>
                </c:pt>
                <c:pt idx="2324">
                  <c:v>4.2500000000000017E-2</c:v>
                </c:pt>
                <c:pt idx="2325">
                  <c:v>5.1000000000000004E-2</c:v>
                </c:pt>
                <c:pt idx="2326">
                  <c:v>5.3300000000000021E-2</c:v>
                </c:pt>
                <c:pt idx="2327">
                  <c:v>4.5500000000000013E-2</c:v>
                </c:pt>
                <c:pt idx="2328">
                  <c:v>5.6599999999999998E-2</c:v>
                </c:pt>
                <c:pt idx="2329">
                  <c:v>5.400000000000002E-2</c:v>
                </c:pt>
                <c:pt idx="2330">
                  <c:v>5.2800000000000055E-2</c:v>
                </c:pt>
                <c:pt idx="2331">
                  <c:v>5.3100000000000008E-2</c:v>
                </c:pt>
                <c:pt idx="2332">
                  <c:v>5.9200000000000016E-2</c:v>
                </c:pt>
                <c:pt idx="2333">
                  <c:v>4.9200000000000028E-2</c:v>
                </c:pt>
                <c:pt idx="2334">
                  <c:v>0.19940000000000005</c:v>
                </c:pt>
                <c:pt idx="2335">
                  <c:v>4.3199999999999995E-2</c:v>
                </c:pt>
                <c:pt idx="2336">
                  <c:v>5.9500000000000046E-2</c:v>
                </c:pt>
                <c:pt idx="2337">
                  <c:v>6.0500000000000026E-2</c:v>
                </c:pt>
                <c:pt idx="2338">
                  <c:v>6.0400000000000037E-2</c:v>
                </c:pt>
                <c:pt idx="2339">
                  <c:v>3.2800000000000072E-2</c:v>
                </c:pt>
                <c:pt idx="2340">
                  <c:v>0.24260000000000001</c:v>
                </c:pt>
                <c:pt idx="2341">
                  <c:v>6.980000000000014E-2</c:v>
                </c:pt>
                <c:pt idx="2342">
                  <c:v>4.6500000000000007E-2</c:v>
                </c:pt>
                <c:pt idx="2343">
                  <c:v>0.22990000000000005</c:v>
                </c:pt>
                <c:pt idx="2344">
                  <c:v>4.5800000000000021E-2</c:v>
                </c:pt>
                <c:pt idx="2345">
                  <c:v>0.14019999999999999</c:v>
                </c:pt>
                <c:pt idx="2346">
                  <c:v>4.2700000000000099E-2</c:v>
                </c:pt>
                <c:pt idx="2347">
                  <c:v>0.38400000000000062</c:v>
                </c:pt>
                <c:pt idx="2348">
                  <c:v>4.4000000000000011E-2</c:v>
                </c:pt>
                <c:pt idx="2349">
                  <c:v>0.22250000000000003</c:v>
                </c:pt>
                <c:pt idx="2350">
                  <c:v>4.8200000000000007E-2</c:v>
                </c:pt>
                <c:pt idx="2351">
                  <c:v>4.7100000000000017E-2</c:v>
                </c:pt>
                <c:pt idx="2352">
                  <c:v>4.200000000000003E-2</c:v>
                </c:pt>
                <c:pt idx="2353">
                  <c:v>7.3300000000000032E-2</c:v>
                </c:pt>
                <c:pt idx="2354">
                  <c:v>4.5300000000000028E-2</c:v>
                </c:pt>
                <c:pt idx="2355">
                  <c:v>4.200000000000003E-2</c:v>
                </c:pt>
                <c:pt idx="2356">
                  <c:v>4.4100000000000021E-2</c:v>
                </c:pt>
                <c:pt idx="2357">
                  <c:v>5.9700000000000121E-2</c:v>
                </c:pt>
                <c:pt idx="2358">
                  <c:v>4.030000000000003E-2</c:v>
                </c:pt>
                <c:pt idx="2359">
                  <c:v>6.020000000000001E-2</c:v>
                </c:pt>
                <c:pt idx="2360">
                  <c:v>5.0300000000000011E-2</c:v>
                </c:pt>
                <c:pt idx="2361">
                  <c:v>0.20960000000000001</c:v>
                </c:pt>
                <c:pt idx="2362">
                  <c:v>8.9300000000000018E-2</c:v>
                </c:pt>
                <c:pt idx="2363">
                  <c:v>9.2800000000000035E-2</c:v>
                </c:pt>
                <c:pt idx="2364">
                  <c:v>2.6200000000000018E-2</c:v>
                </c:pt>
                <c:pt idx="2365">
                  <c:v>5.3500000000000013E-2</c:v>
                </c:pt>
                <c:pt idx="2366">
                  <c:v>4.2800000000000039E-2</c:v>
                </c:pt>
                <c:pt idx="2367">
                  <c:v>5.2800000000000055E-2</c:v>
                </c:pt>
                <c:pt idx="2368">
                  <c:v>0.28690000000000032</c:v>
                </c:pt>
                <c:pt idx="2369">
                  <c:v>5.9700000000000121E-2</c:v>
                </c:pt>
                <c:pt idx="2370">
                  <c:v>5.8900000000000015E-2</c:v>
                </c:pt>
                <c:pt idx="2371">
                  <c:v>3.9500000000000007E-2</c:v>
                </c:pt>
                <c:pt idx="2372">
                  <c:v>4.3299999999999998E-2</c:v>
                </c:pt>
                <c:pt idx="2373">
                  <c:v>6.5500000000000017E-2</c:v>
                </c:pt>
                <c:pt idx="2374">
                  <c:v>4.5200000000000004E-2</c:v>
                </c:pt>
                <c:pt idx="2375">
                  <c:v>0.17640000000000031</c:v>
                </c:pt>
                <c:pt idx="2376">
                  <c:v>0.15900000000000031</c:v>
                </c:pt>
                <c:pt idx="2377">
                  <c:v>0.18030000000000004</c:v>
                </c:pt>
                <c:pt idx="2378">
                  <c:v>6.4200000000000021E-2</c:v>
                </c:pt>
                <c:pt idx="2379">
                  <c:v>6.4200000000000021E-2</c:v>
                </c:pt>
                <c:pt idx="2380">
                  <c:v>6.660000000000002E-2</c:v>
                </c:pt>
                <c:pt idx="2381">
                  <c:v>0.19480000000000003</c:v>
                </c:pt>
                <c:pt idx="2382">
                  <c:v>5.5700000000000055E-2</c:v>
                </c:pt>
                <c:pt idx="2383">
                  <c:v>6.3800000000000023E-2</c:v>
                </c:pt>
                <c:pt idx="2384">
                  <c:v>5.2000000000000018E-2</c:v>
                </c:pt>
                <c:pt idx="2385">
                  <c:v>6.1800000000000015E-2</c:v>
                </c:pt>
                <c:pt idx="2386">
                  <c:v>6.6000000000000003E-2</c:v>
                </c:pt>
                <c:pt idx="2387">
                  <c:v>3.4900000000000007E-2</c:v>
                </c:pt>
                <c:pt idx="2388">
                  <c:v>6.0600000000000015E-2</c:v>
                </c:pt>
                <c:pt idx="2389">
                  <c:v>4.9000000000000099E-2</c:v>
                </c:pt>
                <c:pt idx="2390">
                  <c:v>3.1300000000000008E-2</c:v>
                </c:pt>
                <c:pt idx="2391">
                  <c:v>4.3800000000000019E-2</c:v>
                </c:pt>
                <c:pt idx="2392">
                  <c:v>6.9200000000000039E-2</c:v>
                </c:pt>
                <c:pt idx="2393">
                  <c:v>5.5500000000000028E-2</c:v>
                </c:pt>
                <c:pt idx="2394">
                  <c:v>0.15000000000000024</c:v>
                </c:pt>
                <c:pt idx="2395">
                  <c:v>4.4400000000000099E-2</c:v>
                </c:pt>
                <c:pt idx="2396">
                  <c:v>3.8300000000000001E-2</c:v>
                </c:pt>
                <c:pt idx="2397">
                  <c:v>5.2800000000000055E-2</c:v>
                </c:pt>
                <c:pt idx="2398">
                  <c:v>5.750000000000003E-2</c:v>
                </c:pt>
                <c:pt idx="2399">
                  <c:v>5.230000000000002E-2</c:v>
                </c:pt>
                <c:pt idx="2400">
                  <c:v>3.8400000000000011E-2</c:v>
                </c:pt>
                <c:pt idx="2401">
                  <c:v>6.1800000000000015E-2</c:v>
                </c:pt>
                <c:pt idx="2402">
                  <c:v>5.0300000000000011E-2</c:v>
                </c:pt>
                <c:pt idx="2403">
                  <c:v>8.280000000000004E-2</c:v>
                </c:pt>
                <c:pt idx="2404">
                  <c:v>4.6300000000000015E-2</c:v>
                </c:pt>
                <c:pt idx="2405">
                  <c:v>4.36E-2</c:v>
                </c:pt>
                <c:pt idx="2406">
                  <c:v>0.14190000000000028</c:v>
                </c:pt>
                <c:pt idx="2407">
                  <c:v>7.5500000000000039E-2</c:v>
                </c:pt>
                <c:pt idx="2408">
                  <c:v>3.6200000000000065E-2</c:v>
                </c:pt>
                <c:pt idx="2409">
                  <c:v>4.8000000000000015E-2</c:v>
                </c:pt>
                <c:pt idx="2410">
                  <c:v>0.26790000000000008</c:v>
                </c:pt>
                <c:pt idx="2411">
                  <c:v>5.0400000000000021E-2</c:v>
                </c:pt>
                <c:pt idx="2412">
                  <c:v>6.5500000000000017E-2</c:v>
                </c:pt>
                <c:pt idx="2413">
                  <c:v>0.11799999999999998</c:v>
                </c:pt>
                <c:pt idx="2414">
                  <c:v>4.4000000000000011E-2</c:v>
                </c:pt>
                <c:pt idx="2415">
                  <c:v>5.8700000000000037E-2</c:v>
                </c:pt>
                <c:pt idx="2416">
                  <c:v>6.7000000000000032E-2</c:v>
                </c:pt>
                <c:pt idx="2417">
                  <c:v>0.27660000000000001</c:v>
                </c:pt>
                <c:pt idx="2418">
                  <c:v>3.7000000000000012E-2</c:v>
                </c:pt>
                <c:pt idx="2419">
                  <c:v>3.9500000000000007E-2</c:v>
                </c:pt>
                <c:pt idx="2420">
                  <c:v>8.2500000000000032E-2</c:v>
                </c:pt>
                <c:pt idx="2421">
                  <c:v>5.1499999999999997E-2</c:v>
                </c:pt>
                <c:pt idx="2422">
                  <c:v>4.8200000000000007E-2</c:v>
                </c:pt>
                <c:pt idx="2423">
                  <c:v>0.17930000000000001</c:v>
                </c:pt>
                <c:pt idx="2424">
                  <c:v>3.9800000000000016E-2</c:v>
                </c:pt>
                <c:pt idx="2425">
                  <c:v>6.2400000000000101E-2</c:v>
                </c:pt>
                <c:pt idx="2426">
                  <c:v>0.1694000000000003</c:v>
                </c:pt>
                <c:pt idx="2427">
                  <c:v>5.2500000000000026E-2</c:v>
                </c:pt>
                <c:pt idx="2428">
                  <c:v>7.6400000000000023E-2</c:v>
                </c:pt>
                <c:pt idx="2429">
                  <c:v>2.5000000000000008E-2</c:v>
                </c:pt>
                <c:pt idx="2430">
                  <c:v>6.280000000000005E-2</c:v>
                </c:pt>
                <c:pt idx="2431">
                  <c:v>6.7100000000000048E-2</c:v>
                </c:pt>
                <c:pt idx="2432">
                  <c:v>0.23830000000000001</c:v>
                </c:pt>
                <c:pt idx="2433">
                  <c:v>7.0600000000000024E-2</c:v>
                </c:pt>
                <c:pt idx="2434">
                  <c:v>0.1203</c:v>
                </c:pt>
                <c:pt idx="2435">
                  <c:v>0.20940000000000031</c:v>
                </c:pt>
                <c:pt idx="2436">
                  <c:v>5.4300000000000119E-2</c:v>
                </c:pt>
                <c:pt idx="2437">
                  <c:v>4.3500000000000004E-2</c:v>
                </c:pt>
                <c:pt idx="2438">
                  <c:v>4.5000000000000026E-2</c:v>
                </c:pt>
                <c:pt idx="2439">
                  <c:v>5.7800000000000094E-2</c:v>
                </c:pt>
                <c:pt idx="2440">
                  <c:v>7.420000000000003E-2</c:v>
                </c:pt>
                <c:pt idx="2441">
                  <c:v>5.400000000000002E-2</c:v>
                </c:pt>
                <c:pt idx="2442">
                  <c:v>2.2000000000000006E-2</c:v>
                </c:pt>
                <c:pt idx="2443">
                  <c:v>7.1700000000000028E-2</c:v>
                </c:pt>
                <c:pt idx="2444">
                  <c:v>0.42280000000000062</c:v>
                </c:pt>
                <c:pt idx="2445">
                  <c:v>0.15870000000000034</c:v>
                </c:pt>
                <c:pt idx="2446">
                  <c:v>7.0000000000000034E-2</c:v>
                </c:pt>
                <c:pt idx="2447">
                  <c:v>9.0000000000000052E-2</c:v>
                </c:pt>
                <c:pt idx="2448">
                  <c:v>0.15700000000000031</c:v>
                </c:pt>
                <c:pt idx="2449">
                  <c:v>0.42800000000000032</c:v>
                </c:pt>
              </c:numCache>
            </c:numRef>
          </c:yVal>
          <c:smooth val="0"/>
        </c:ser>
        <c:dLbls>
          <c:showLegendKey val="0"/>
          <c:showVal val="0"/>
          <c:showCatName val="0"/>
          <c:showSerName val="0"/>
          <c:showPercent val="0"/>
          <c:showBubbleSize val="0"/>
        </c:dLbls>
        <c:axId val="433264128"/>
        <c:axId val="433266048"/>
      </c:scatterChart>
      <c:valAx>
        <c:axId val="433264128"/>
        <c:scaling>
          <c:logBase val="10"/>
          <c:orientation val="maxMin"/>
        </c:scaling>
        <c:delete val="0"/>
        <c:axPos val="b"/>
        <c:title>
          <c:tx>
            <c:rich>
              <a:bodyPr/>
              <a:lstStyle/>
              <a:p>
                <a:pPr>
                  <a:defRPr/>
                </a:pPr>
                <a:r>
                  <a:rPr lang="en-US"/>
                  <a:t>Diameter</a:t>
                </a:r>
                <a:endParaRPr lang="he-IL"/>
              </a:p>
            </c:rich>
          </c:tx>
          <c:overlay val="0"/>
        </c:title>
        <c:numFmt formatCode="General" sourceLinked="1"/>
        <c:majorTickMark val="out"/>
        <c:minorTickMark val="none"/>
        <c:tickLblPos val="nextTo"/>
        <c:crossAx val="433266048"/>
        <c:crosses val="autoZero"/>
        <c:crossBetween val="midCat"/>
      </c:valAx>
      <c:valAx>
        <c:axId val="433266048"/>
        <c:scaling>
          <c:logBase val="10"/>
          <c:orientation val="minMax"/>
        </c:scaling>
        <c:delete val="0"/>
        <c:axPos val="r"/>
        <c:majorGridlines/>
        <c:title>
          <c:tx>
            <c:rich>
              <a:bodyPr rot="0" vert="horz"/>
              <a:lstStyle/>
              <a:p>
                <a:pPr>
                  <a:defRPr/>
                </a:pPr>
                <a:r>
                  <a:rPr lang="en-US"/>
                  <a:t>Albedo</a:t>
                </a:r>
                <a:endParaRPr lang="he-IL"/>
              </a:p>
            </c:rich>
          </c:tx>
          <c:overlay val="0"/>
        </c:title>
        <c:numFmt formatCode="General" sourceLinked="1"/>
        <c:majorTickMark val="out"/>
        <c:minorTickMark val="none"/>
        <c:tickLblPos val="nextTo"/>
        <c:crossAx val="433264128"/>
        <c:crosses val="autoZero"/>
        <c:crossBetween val="midCat"/>
      </c:valAx>
    </c:plotArea>
    <c:legend>
      <c:legendPos val="l"/>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he-IL" sz="1100" b="1" i="0" baseline="0"/>
              <a:t>שינוי טמפרטורה באדמה חולית (נגד הוכנס לעומק של</a:t>
            </a:r>
            <a:r>
              <a:rPr lang="en-US" sz="1100" b="1" i="0" baseline="0"/>
              <a:t> 2 </a:t>
            </a:r>
            <a:r>
              <a:rPr lang="he-IL" sz="1100" b="1" i="0" baseline="0"/>
              <a:t>ס"מ)</a:t>
            </a:r>
            <a:endParaRPr lang="en-US" sz="1100" b="1" i="0" baseline="0"/>
          </a:p>
        </c:rich>
      </c:tx>
      <c:overlay val="0"/>
    </c:title>
    <c:autoTitleDeleted val="0"/>
    <c:plotArea>
      <c:layout/>
      <c:scatterChart>
        <c:scatterStyle val="lineMarker"/>
        <c:varyColors val="0"/>
        <c:ser>
          <c:idx val="0"/>
          <c:order val="0"/>
          <c:tx>
            <c:strRef>
              <c:f>Untitled3!$B$1</c:f>
              <c:strCache>
                <c:ptCount val="1"/>
                <c:pt idx="0">
                  <c:v>מתח I/O-2(V)</c:v>
                </c:pt>
              </c:strCache>
            </c:strRef>
          </c:tx>
          <c:spPr>
            <a:ln w="28575">
              <a:noFill/>
            </a:ln>
          </c:spPr>
          <c:marker>
            <c:symbol val="circle"/>
            <c:size val="2"/>
          </c:marker>
          <c:xVal>
            <c:numRef>
              <c:f>Untitled3!$A$2:$A$5019</c:f>
              <c:numCache>
                <c:formatCode>General</c:formatCode>
                <c:ptCount val="5018"/>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pt idx="2616">
                  <c:v>2616</c:v>
                </c:pt>
                <c:pt idx="2617">
                  <c:v>2617</c:v>
                </c:pt>
                <c:pt idx="2618">
                  <c:v>2618</c:v>
                </c:pt>
                <c:pt idx="2619">
                  <c:v>2619</c:v>
                </c:pt>
                <c:pt idx="2620">
                  <c:v>2620</c:v>
                </c:pt>
                <c:pt idx="2621">
                  <c:v>2621</c:v>
                </c:pt>
                <c:pt idx="2622">
                  <c:v>2622</c:v>
                </c:pt>
                <c:pt idx="2623">
                  <c:v>2623</c:v>
                </c:pt>
                <c:pt idx="2624">
                  <c:v>2624</c:v>
                </c:pt>
                <c:pt idx="2625">
                  <c:v>2625</c:v>
                </c:pt>
                <c:pt idx="2626">
                  <c:v>2626</c:v>
                </c:pt>
                <c:pt idx="2627">
                  <c:v>2627</c:v>
                </c:pt>
                <c:pt idx="2628">
                  <c:v>2628</c:v>
                </c:pt>
                <c:pt idx="2629">
                  <c:v>2629</c:v>
                </c:pt>
                <c:pt idx="2630">
                  <c:v>2630</c:v>
                </c:pt>
                <c:pt idx="2631">
                  <c:v>2631</c:v>
                </c:pt>
                <c:pt idx="2632">
                  <c:v>2632</c:v>
                </c:pt>
                <c:pt idx="2633">
                  <c:v>2633</c:v>
                </c:pt>
                <c:pt idx="2634">
                  <c:v>2634</c:v>
                </c:pt>
                <c:pt idx="2635">
                  <c:v>2635</c:v>
                </c:pt>
                <c:pt idx="2636">
                  <c:v>2636</c:v>
                </c:pt>
                <c:pt idx="2637">
                  <c:v>2637</c:v>
                </c:pt>
                <c:pt idx="2638">
                  <c:v>2638</c:v>
                </c:pt>
                <c:pt idx="2639">
                  <c:v>2639</c:v>
                </c:pt>
                <c:pt idx="2640">
                  <c:v>2640</c:v>
                </c:pt>
                <c:pt idx="2641">
                  <c:v>2641</c:v>
                </c:pt>
                <c:pt idx="2642">
                  <c:v>2642</c:v>
                </c:pt>
                <c:pt idx="2643">
                  <c:v>2643</c:v>
                </c:pt>
                <c:pt idx="2644">
                  <c:v>2644</c:v>
                </c:pt>
                <c:pt idx="2645">
                  <c:v>2645</c:v>
                </c:pt>
                <c:pt idx="2646">
                  <c:v>2646</c:v>
                </c:pt>
                <c:pt idx="2647">
                  <c:v>2647</c:v>
                </c:pt>
                <c:pt idx="2648">
                  <c:v>2648</c:v>
                </c:pt>
                <c:pt idx="2649">
                  <c:v>2649</c:v>
                </c:pt>
                <c:pt idx="2650">
                  <c:v>2650</c:v>
                </c:pt>
                <c:pt idx="2651">
                  <c:v>2651</c:v>
                </c:pt>
                <c:pt idx="2652">
                  <c:v>2652</c:v>
                </c:pt>
                <c:pt idx="2653">
                  <c:v>2653</c:v>
                </c:pt>
                <c:pt idx="2654">
                  <c:v>2654</c:v>
                </c:pt>
                <c:pt idx="2655">
                  <c:v>2655</c:v>
                </c:pt>
                <c:pt idx="2656">
                  <c:v>2656</c:v>
                </c:pt>
                <c:pt idx="2657">
                  <c:v>2657</c:v>
                </c:pt>
                <c:pt idx="2658">
                  <c:v>2658</c:v>
                </c:pt>
                <c:pt idx="2659">
                  <c:v>2659</c:v>
                </c:pt>
                <c:pt idx="2660">
                  <c:v>2660</c:v>
                </c:pt>
                <c:pt idx="2661">
                  <c:v>2661</c:v>
                </c:pt>
                <c:pt idx="2662">
                  <c:v>2662</c:v>
                </c:pt>
                <c:pt idx="2663">
                  <c:v>2663</c:v>
                </c:pt>
                <c:pt idx="2664">
                  <c:v>2664</c:v>
                </c:pt>
                <c:pt idx="2665">
                  <c:v>2665</c:v>
                </c:pt>
                <c:pt idx="2666">
                  <c:v>2666</c:v>
                </c:pt>
                <c:pt idx="2667">
                  <c:v>2667</c:v>
                </c:pt>
                <c:pt idx="2668">
                  <c:v>2668</c:v>
                </c:pt>
                <c:pt idx="2669">
                  <c:v>2669</c:v>
                </c:pt>
                <c:pt idx="2670">
                  <c:v>2670</c:v>
                </c:pt>
                <c:pt idx="2671">
                  <c:v>2671</c:v>
                </c:pt>
                <c:pt idx="2672">
                  <c:v>2672</c:v>
                </c:pt>
                <c:pt idx="2673">
                  <c:v>2673</c:v>
                </c:pt>
                <c:pt idx="2674">
                  <c:v>2674</c:v>
                </c:pt>
                <c:pt idx="2675">
                  <c:v>2675</c:v>
                </c:pt>
                <c:pt idx="2676">
                  <c:v>2676</c:v>
                </c:pt>
                <c:pt idx="2677">
                  <c:v>2677</c:v>
                </c:pt>
                <c:pt idx="2678">
                  <c:v>2678</c:v>
                </c:pt>
                <c:pt idx="2679">
                  <c:v>2679</c:v>
                </c:pt>
                <c:pt idx="2680">
                  <c:v>2680</c:v>
                </c:pt>
                <c:pt idx="2681">
                  <c:v>2681</c:v>
                </c:pt>
                <c:pt idx="2682">
                  <c:v>2682</c:v>
                </c:pt>
                <c:pt idx="2683">
                  <c:v>2683</c:v>
                </c:pt>
                <c:pt idx="2684">
                  <c:v>2684</c:v>
                </c:pt>
                <c:pt idx="2685">
                  <c:v>2685</c:v>
                </c:pt>
                <c:pt idx="2686">
                  <c:v>2686</c:v>
                </c:pt>
                <c:pt idx="2687">
                  <c:v>2687</c:v>
                </c:pt>
                <c:pt idx="2688">
                  <c:v>2688</c:v>
                </c:pt>
                <c:pt idx="2689">
                  <c:v>2689</c:v>
                </c:pt>
                <c:pt idx="2690">
                  <c:v>2690</c:v>
                </c:pt>
                <c:pt idx="2691">
                  <c:v>2691</c:v>
                </c:pt>
                <c:pt idx="2692">
                  <c:v>2692</c:v>
                </c:pt>
                <c:pt idx="2693">
                  <c:v>2693</c:v>
                </c:pt>
                <c:pt idx="2694">
                  <c:v>2694</c:v>
                </c:pt>
                <c:pt idx="2695">
                  <c:v>2695</c:v>
                </c:pt>
                <c:pt idx="2696">
                  <c:v>2696</c:v>
                </c:pt>
                <c:pt idx="2697">
                  <c:v>2697</c:v>
                </c:pt>
                <c:pt idx="2698">
                  <c:v>2698</c:v>
                </c:pt>
                <c:pt idx="2699">
                  <c:v>2699</c:v>
                </c:pt>
                <c:pt idx="2700">
                  <c:v>2700</c:v>
                </c:pt>
                <c:pt idx="2701">
                  <c:v>2701</c:v>
                </c:pt>
                <c:pt idx="2702">
                  <c:v>2702</c:v>
                </c:pt>
                <c:pt idx="2703">
                  <c:v>2703</c:v>
                </c:pt>
                <c:pt idx="2704">
                  <c:v>2704</c:v>
                </c:pt>
                <c:pt idx="2705">
                  <c:v>2705</c:v>
                </c:pt>
                <c:pt idx="2706">
                  <c:v>2706</c:v>
                </c:pt>
                <c:pt idx="2707">
                  <c:v>2707</c:v>
                </c:pt>
                <c:pt idx="2708">
                  <c:v>2708</c:v>
                </c:pt>
                <c:pt idx="2709">
                  <c:v>2709</c:v>
                </c:pt>
                <c:pt idx="2710">
                  <c:v>2710</c:v>
                </c:pt>
                <c:pt idx="2711">
                  <c:v>2711</c:v>
                </c:pt>
                <c:pt idx="2712">
                  <c:v>2712</c:v>
                </c:pt>
                <c:pt idx="2713">
                  <c:v>2713</c:v>
                </c:pt>
                <c:pt idx="2714">
                  <c:v>2714</c:v>
                </c:pt>
                <c:pt idx="2715">
                  <c:v>2715</c:v>
                </c:pt>
                <c:pt idx="2716">
                  <c:v>2716</c:v>
                </c:pt>
                <c:pt idx="2717">
                  <c:v>2717</c:v>
                </c:pt>
                <c:pt idx="2718">
                  <c:v>2718</c:v>
                </c:pt>
                <c:pt idx="2719">
                  <c:v>2719</c:v>
                </c:pt>
                <c:pt idx="2720">
                  <c:v>2720</c:v>
                </c:pt>
                <c:pt idx="2721">
                  <c:v>2721</c:v>
                </c:pt>
                <c:pt idx="2722">
                  <c:v>2722</c:v>
                </c:pt>
                <c:pt idx="2723">
                  <c:v>2723</c:v>
                </c:pt>
                <c:pt idx="2724">
                  <c:v>2724</c:v>
                </c:pt>
                <c:pt idx="2725">
                  <c:v>2725</c:v>
                </c:pt>
                <c:pt idx="2726">
                  <c:v>2726</c:v>
                </c:pt>
                <c:pt idx="2727">
                  <c:v>2727</c:v>
                </c:pt>
                <c:pt idx="2728">
                  <c:v>2728</c:v>
                </c:pt>
                <c:pt idx="2729">
                  <c:v>2729</c:v>
                </c:pt>
                <c:pt idx="2730">
                  <c:v>2730</c:v>
                </c:pt>
                <c:pt idx="2731">
                  <c:v>2731</c:v>
                </c:pt>
                <c:pt idx="2732">
                  <c:v>2732</c:v>
                </c:pt>
                <c:pt idx="2733">
                  <c:v>2733</c:v>
                </c:pt>
                <c:pt idx="2734">
                  <c:v>2734</c:v>
                </c:pt>
                <c:pt idx="2735">
                  <c:v>2735</c:v>
                </c:pt>
                <c:pt idx="2736">
                  <c:v>2736</c:v>
                </c:pt>
                <c:pt idx="2737">
                  <c:v>2737</c:v>
                </c:pt>
                <c:pt idx="2738">
                  <c:v>2738</c:v>
                </c:pt>
                <c:pt idx="2739">
                  <c:v>2739</c:v>
                </c:pt>
                <c:pt idx="2740">
                  <c:v>2740</c:v>
                </c:pt>
                <c:pt idx="2741">
                  <c:v>2741</c:v>
                </c:pt>
                <c:pt idx="2742">
                  <c:v>2742</c:v>
                </c:pt>
                <c:pt idx="2743">
                  <c:v>2743</c:v>
                </c:pt>
                <c:pt idx="2744">
                  <c:v>2744</c:v>
                </c:pt>
                <c:pt idx="2745">
                  <c:v>2745</c:v>
                </c:pt>
                <c:pt idx="2746">
                  <c:v>2746</c:v>
                </c:pt>
                <c:pt idx="2747">
                  <c:v>2747</c:v>
                </c:pt>
                <c:pt idx="2748">
                  <c:v>2748</c:v>
                </c:pt>
                <c:pt idx="2749">
                  <c:v>2749</c:v>
                </c:pt>
                <c:pt idx="2750">
                  <c:v>2750</c:v>
                </c:pt>
                <c:pt idx="2751">
                  <c:v>2751</c:v>
                </c:pt>
                <c:pt idx="2752">
                  <c:v>2752</c:v>
                </c:pt>
                <c:pt idx="2753">
                  <c:v>2753</c:v>
                </c:pt>
                <c:pt idx="2754">
                  <c:v>2754</c:v>
                </c:pt>
                <c:pt idx="2755">
                  <c:v>2755</c:v>
                </c:pt>
                <c:pt idx="2756">
                  <c:v>2756</c:v>
                </c:pt>
                <c:pt idx="2757">
                  <c:v>2757</c:v>
                </c:pt>
                <c:pt idx="2758">
                  <c:v>2758</c:v>
                </c:pt>
                <c:pt idx="2759">
                  <c:v>2759</c:v>
                </c:pt>
                <c:pt idx="2760">
                  <c:v>2760</c:v>
                </c:pt>
                <c:pt idx="2761">
                  <c:v>2761</c:v>
                </c:pt>
                <c:pt idx="2762">
                  <c:v>2762</c:v>
                </c:pt>
                <c:pt idx="2763">
                  <c:v>2763</c:v>
                </c:pt>
                <c:pt idx="2764">
                  <c:v>2764</c:v>
                </c:pt>
                <c:pt idx="2765">
                  <c:v>2765</c:v>
                </c:pt>
                <c:pt idx="2766">
                  <c:v>2766</c:v>
                </c:pt>
                <c:pt idx="2767">
                  <c:v>2767</c:v>
                </c:pt>
                <c:pt idx="2768">
                  <c:v>2768</c:v>
                </c:pt>
                <c:pt idx="2769">
                  <c:v>2769</c:v>
                </c:pt>
                <c:pt idx="2770">
                  <c:v>2770</c:v>
                </c:pt>
                <c:pt idx="2771">
                  <c:v>2771</c:v>
                </c:pt>
                <c:pt idx="2772">
                  <c:v>2772</c:v>
                </c:pt>
                <c:pt idx="2773">
                  <c:v>2773</c:v>
                </c:pt>
                <c:pt idx="2774">
                  <c:v>2774</c:v>
                </c:pt>
                <c:pt idx="2775">
                  <c:v>2775</c:v>
                </c:pt>
                <c:pt idx="2776">
                  <c:v>2776</c:v>
                </c:pt>
                <c:pt idx="2777">
                  <c:v>2777</c:v>
                </c:pt>
                <c:pt idx="2778">
                  <c:v>2778</c:v>
                </c:pt>
                <c:pt idx="2779">
                  <c:v>2779</c:v>
                </c:pt>
                <c:pt idx="2780">
                  <c:v>2780</c:v>
                </c:pt>
                <c:pt idx="2781">
                  <c:v>2781</c:v>
                </c:pt>
                <c:pt idx="2782">
                  <c:v>2782</c:v>
                </c:pt>
                <c:pt idx="2783">
                  <c:v>2783</c:v>
                </c:pt>
                <c:pt idx="2784">
                  <c:v>2784</c:v>
                </c:pt>
                <c:pt idx="2785">
                  <c:v>2785</c:v>
                </c:pt>
                <c:pt idx="2786">
                  <c:v>2786</c:v>
                </c:pt>
                <c:pt idx="2787">
                  <c:v>2787</c:v>
                </c:pt>
                <c:pt idx="2788">
                  <c:v>2788</c:v>
                </c:pt>
                <c:pt idx="2789">
                  <c:v>2789</c:v>
                </c:pt>
                <c:pt idx="2790">
                  <c:v>2790</c:v>
                </c:pt>
                <c:pt idx="2791">
                  <c:v>2791</c:v>
                </c:pt>
                <c:pt idx="2792">
                  <c:v>2792</c:v>
                </c:pt>
                <c:pt idx="2793">
                  <c:v>2793</c:v>
                </c:pt>
                <c:pt idx="2794">
                  <c:v>2794</c:v>
                </c:pt>
                <c:pt idx="2795">
                  <c:v>2795</c:v>
                </c:pt>
                <c:pt idx="2796">
                  <c:v>2796</c:v>
                </c:pt>
                <c:pt idx="2797">
                  <c:v>2797</c:v>
                </c:pt>
                <c:pt idx="2798">
                  <c:v>2798</c:v>
                </c:pt>
                <c:pt idx="2799">
                  <c:v>2799</c:v>
                </c:pt>
                <c:pt idx="2800">
                  <c:v>2800</c:v>
                </c:pt>
                <c:pt idx="2801">
                  <c:v>2801</c:v>
                </c:pt>
                <c:pt idx="2802">
                  <c:v>2802</c:v>
                </c:pt>
                <c:pt idx="2803">
                  <c:v>2803</c:v>
                </c:pt>
                <c:pt idx="2804">
                  <c:v>2804</c:v>
                </c:pt>
                <c:pt idx="2805">
                  <c:v>2805</c:v>
                </c:pt>
                <c:pt idx="2806">
                  <c:v>2806</c:v>
                </c:pt>
                <c:pt idx="2807">
                  <c:v>2807</c:v>
                </c:pt>
                <c:pt idx="2808">
                  <c:v>2808</c:v>
                </c:pt>
                <c:pt idx="2809">
                  <c:v>2809</c:v>
                </c:pt>
                <c:pt idx="2810">
                  <c:v>2810</c:v>
                </c:pt>
                <c:pt idx="2811">
                  <c:v>2811</c:v>
                </c:pt>
                <c:pt idx="2812">
                  <c:v>2812</c:v>
                </c:pt>
                <c:pt idx="2813">
                  <c:v>2813</c:v>
                </c:pt>
                <c:pt idx="2814">
                  <c:v>2814</c:v>
                </c:pt>
                <c:pt idx="2815">
                  <c:v>2815</c:v>
                </c:pt>
                <c:pt idx="2816">
                  <c:v>2816</c:v>
                </c:pt>
                <c:pt idx="2817">
                  <c:v>2817</c:v>
                </c:pt>
                <c:pt idx="2818">
                  <c:v>2818</c:v>
                </c:pt>
                <c:pt idx="2819">
                  <c:v>2819</c:v>
                </c:pt>
                <c:pt idx="2820">
                  <c:v>2820</c:v>
                </c:pt>
                <c:pt idx="2821">
                  <c:v>2821</c:v>
                </c:pt>
                <c:pt idx="2822">
                  <c:v>2822</c:v>
                </c:pt>
                <c:pt idx="2823">
                  <c:v>2823</c:v>
                </c:pt>
                <c:pt idx="2824">
                  <c:v>2824</c:v>
                </c:pt>
                <c:pt idx="2825">
                  <c:v>2825</c:v>
                </c:pt>
                <c:pt idx="2826">
                  <c:v>2826</c:v>
                </c:pt>
                <c:pt idx="2827">
                  <c:v>2827</c:v>
                </c:pt>
                <c:pt idx="2828">
                  <c:v>2828</c:v>
                </c:pt>
                <c:pt idx="2829">
                  <c:v>2829</c:v>
                </c:pt>
                <c:pt idx="2830">
                  <c:v>2830</c:v>
                </c:pt>
                <c:pt idx="2831">
                  <c:v>2831</c:v>
                </c:pt>
                <c:pt idx="2832">
                  <c:v>2832</c:v>
                </c:pt>
                <c:pt idx="2833">
                  <c:v>2833</c:v>
                </c:pt>
                <c:pt idx="2834">
                  <c:v>2834</c:v>
                </c:pt>
                <c:pt idx="2835">
                  <c:v>2835</c:v>
                </c:pt>
                <c:pt idx="2836">
                  <c:v>2836</c:v>
                </c:pt>
                <c:pt idx="2837">
                  <c:v>2837</c:v>
                </c:pt>
                <c:pt idx="2838">
                  <c:v>2838</c:v>
                </c:pt>
                <c:pt idx="2839">
                  <c:v>2839</c:v>
                </c:pt>
                <c:pt idx="2840">
                  <c:v>2840</c:v>
                </c:pt>
                <c:pt idx="2841">
                  <c:v>2841</c:v>
                </c:pt>
                <c:pt idx="2842">
                  <c:v>2842</c:v>
                </c:pt>
                <c:pt idx="2843">
                  <c:v>2843</c:v>
                </c:pt>
                <c:pt idx="2844">
                  <c:v>2844</c:v>
                </c:pt>
                <c:pt idx="2845">
                  <c:v>2845</c:v>
                </c:pt>
                <c:pt idx="2846">
                  <c:v>2846</c:v>
                </c:pt>
                <c:pt idx="2847">
                  <c:v>2847</c:v>
                </c:pt>
                <c:pt idx="2848">
                  <c:v>2848</c:v>
                </c:pt>
                <c:pt idx="2849">
                  <c:v>2849</c:v>
                </c:pt>
                <c:pt idx="2850">
                  <c:v>2850</c:v>
                </c:pt>
                <c:pt idx="2851">
                  <c:v>2851</c:v>
                </c:pt>
                <c:pt idx="2852">
                  <c:v>2852</c:v>
                </c:pt>
                <c:pt idx="2853">
                  <c:v>2853</c:v>
                </c:pt>
                <c:pt idx="2854">
                  <c:v>2854</c:v>
                </c:pt>
                <c:pt idx="2855">
                  <c:v>2855</c:v>
                </c:pt>
                <c:pt idx="2856">
                  <c:v>2856</c:v>
                </c:pt>
                <c:pt idx="2857">
                  <c:v>2857</c:v>
                </c:pt>
                <c:pt idx="2858">
                  <c:v>2858</c:v>
                </c:pt>
                <c:pt idx="2859">
                  <c:v>2859</c:v>
                </c:pt>
                <c:pt idx="2860">
                  <c:v>2860</c:v>
                </c:pt>
                <c:pt idx="2861">
                  <c:v>2861</c:v>
                </c:pt>
                <c:pt idx="2862">
                  <c:v>2862</c:v>
                </c:pt>
                <c:pt idx="2863">
                  <c:v>2863</c:v>
                </c:pt>
                <c:pt idx="2864">
                  <c:v>2864</c:v>
                </c:pt>
                <c:pt idx="2865">
                  <c:v>2865</c:v>
                </c:pt>
                <c:pt idx="2866">
                  <c:v>2866</c:v>
                </c:pt>
                <c:pt idx="2867">
                  <c:v>2867</c:v>
                </c:pt>
                <c:pt idx="2868">
                  <c:v>2868</c:v>
                </c:pt>
                <c:pt idx="2869">
                  <c:v>2869</c:v>
                </c:pt>
                <c:pt idx="2870">
                  <c:v>2870</c:v>
                </c:pt>
                <c:pt idx="2871">
                  <c:v>2871</c:v>
                </c:pt>
                <c:pt idx="2872">
                  <c:v>2872</c:v>
                </c:pt>
                <c:pt idx="2873">
                  <c:v>2873</c:v>
                </c:pt>
                <c:pt idx="2874">
                  <c:v>2874</c:v>
                </c:pt>
                <c:pt idx="2875">
                  <c:v>2875</c:v>
                </c:pt>
                <c:pt idx="2876">
                  <c:v>2876</c:v>
                </c:pt>
                <c:pt idx="2877">
                  <c:v>2877</c:v>
                </c:pt>
                <c:pt idx="2878">
                  <c:v>2878</c:v>
                </c:pt>
                <c:pt idx="2879">
                  <c:v>2879</c:v>
                </c:pt>
                <c:pt idx="2880">
                  <c:v>2880</c:v>
                </c:pt>
                <c:pt idx="2881">
                  <c:v>2881</c:v>
                </c:pt>
                <c:pt idx="2882">
                  <c:v>2882</c:v>
                </c:pt>
                <c:pt idx="2883">
                  <c:v>2883</c:v>
                </c:pt>
                <c:pt idx="2884">
                  <c:v>2884</c:v>
                </c:pt>
                <c:pt idx="2885">
                  <c:v>2885</c:v>
                </c:pt>
                <c:pt idx="2886">
                  <c:v>2886</c:v>
                </c:pt>
                <c:pt idx="2887">
                  <c:v>2887</c:v>
                </c:pt>
                <c:pt idx="2888">
                  <c:v>2888</c:v>
                </c:pt>
                <c:pt idx="2889">
                  <c:v>2889</c:v>
                </c:pt>
                <c:pt idx="2890">
                  <c:v>2890</c:v>
                </c:pt>
                <c:pt idx="2891">
                  <c:v>2891</c:v>
                </c:pt>
                <c:pt idx="2892">
                  <c:v>2892</c:v>
                </c:pt>
                <c:pt idx="2893">
                  <c:v>2893</c:v>
                </c:pt>
                <c:pt idx="2894">
                  <c:v>2894</c:v>
                </c:pt>
                <c:pt idx="2895">
                  <c:v>2895</c:v>
                </c:pt>
                <c:pt idx="2896">
                  <c:v>2896</c:v>
                </c:pt>
                <c:pt idx="2897">
                  <c:v>2897</c:v>
                </c:pt>
                <c:pt idx="2898">
                  <c:v>2898</c:v>
                </c:pt>
                <c:pt idx="2899">
                  <c:v>2899</c:v>
                </c:pt>
                <c:pt idx="2900">
                  <c:v>2900</c:v>
                </c:pt>
                <c:pt idx="2901">
                  <c:v>2901</c:v>
                </c:pt>
                <c:pt idx="2902">
                  <c:v>2902</c:v>
                </c:pt>
                <c:pt idx="2903">
                  <c:v>2903</c:v>
                </c:pt>
                <c:pt idx="2904">
                  <c:v>2904</c:v>
                </c:pt>
                <c:pt idx="2905">
                  <c:v>2905</c:v>
                </c:pt>
                <c:pt idx="2906">
                  <c:v>2906</c:v>
                </c:pt>
                <c:pt idx="2907">
                  <c:v>2907</c:v>
                </c:pt>
                <c:pt idx="2908">
                  <c:v>2908</c:v>
                </c:pt>
                <c:pt idx="2909">
                  <c:v>2909</c:v>
                </c:pt>
                <c:pt idx="2910">
                  <c:v>2910</c:v>
                </c:pt>
                <c:pt idx="2911">
                  <c:v>2911</c:v>
                </c:pt>
                <c:pt idx="2912">
                  <c:v>2912</c:v>
                </c:pt>
                <c:pt idx="2913">
                  <c:v>2913</c:v>
                </c:pt>
                <c:pt idx="2914">
                  <c:v>2914</c:v>
                </c:pt>
                <c:pt idx="2915">
                  <c:v>2915</c:v>
                </c:pt>
                <c:pt idx="2916">
                  <c:v>2916</c:v>
                </c:pt>
                <c:pt idx="2917">
                  <c:v>2917</c:v>
                </c:pt>
                <c:pt idx="2918">
                  <c:v>2918</c:v>
                </c:pt>
                <c:pt idx="2919">
                  <c:v>2919</c:v>
                </c:pt>
                <c:pt idx="2920">
                  <c:v>2920</c:v>
                </c:pt>
                <c:pt idx="2921">
                  <c:v>2921</c:v>
                </c:pt>
                <c:pt idx="2922">
                  <c:v>2922</c:v>
                </c:pt>
                <c:pt idx="2923">
                  <c:v>2923</c:v>
                </c:pt>
                <c:pt idx="2924">
                  <c:v>2924</c:v>
                </c:pt>
                <c:pt idx="2925">
                  <c:v>2925</c:v>
                </c:pt>
                <c:pt idx="2926">
                  <c:v>2926</c:v>
                </c:pt>
                <c:pt idx="2927">
                  <c:v>2927</c:v>
                </c:pt>
                <c:pt idx="2928">
                  <c:v>2928</c:v>
                </c:pt>
                <c:pt idx="2929">
                  <c:v>2929</c:v>
                </c:pt>
                <c:pt idx="2930">
                  <c:v>2930</c:v>
                </c:pt>
                <c:pt idx="2931">
                  <c:v>2931</c:v>
                </c:pt>
                <c:pt idx="2932">
                  <c:v>2932</c:v>
                </c:pt>
                <c:pt idx="2933">
                  <c:v>2933</c:v>
                </c:pt>
                <c:pt idx="2934">
                  <c:v>2934</c:v>
                </c:pt>
                <c:pt idx="2935">
                  <c:v>2935</c:v>
                </c:pt>
                <c:pt idx="2936">
                  <c:v>2936</c:v>
                </c:pt>
                <c:pt idx="2937">
                  <c:v>2937</c:v>
                </c:pt>
                <c:pt idx="2938">
                  <c:v>2938</c:v>
                </c:pt>
                <c:pt idx="2939">
                  <c:v>2939</c:v>
                </c:pt>
                <c:pt idx="2940">
                  <c:v>2940</c:v>
                </c:pt>
                <c:pt idx="2941">
                  <c:v>2941</c:v>
                </c:pt>
                <c:pt idx="2942">
                  <c:v>2942</c:v>
                </c:pt>
                <c:pt idx="2943">
                  <c:v>2943</c:v>
                </c:pt>
                <c:pt idx="2944">
                  <c:v>2944</c:v>
                </c:pt>
                <c:pt idx="2945">
                  <c:v>2945</c:v>
                </c:pt>
                <c:pt idx="2946">
                  <c:v>2946</c:v>
                </c:pt>
                <c:pt idx="2947">
                  <c:v>2947</c:v>
                </c:pt>
                <c:pt idx="2948">
                  <c:v>2948</c:v>
                </c:pt>
                <c:pt idx="2949">
                  <c:v>2949</c:v>
                </c:pt>
                <c:pt idx="2950">
                  <c:v>2950</c:v>
                </c:pt>
                <c:pt idx="2951">
                  <c:v>2951</c:v>
                </c:pt>
                <c:pt idx="2952">
                  <c:v>2952</c:v>
                </c:pt>
                <c:pt idx="2953">
                  <c:v>2953</c:v>
                </c:pt>
                <c:pt idx="2954">
                  <c:v>2954</c:v>
                </c:pt>
                <c:pt idx="2955">
                  <c:v>2955</c:v>
                </c:pt>
                <c:pt idx="2956">
                  <c:v>2956</c:v>
                </c:pt>
                <c:pt idx="2957">
                  <c:v>2957</c:v>
                </c:pt>
                <c:pt idx="2958">
                  <c:v>2958</c:v>
                </c:pt>
                <c:pt idx="2959">
                  <c:v>2959</c:v>
                </c:pt>
                <c:pt idx="2960">
                  <c:v>2960</c:v>
                </c:pt>
                <c:pt idx="2961">
                  <c:v>2961</c:v>
                </c:pt>
                <c:pt idx="2962">
                  <c:v>2962</c:v>
                </c:pt>
                <c:pt idx="2963">
                  <c:v>2963</c:v>
                </c:pt>
                <c:pt idx="2964">
                  <c:v>2964</c:v>
                </c:pt>
                <c:pt idx="2965">
                  <c:v>2965</c:v>
                </c:pt>
                <c:pt idx="2966">
                  <c:v>2966</c:v>
                </c:pt>
                <c:pt idx="2967">
                  <c:v>2967</c:v>
                </c:pt>
                <c:pt idx="2968">
                  <c:v>2968</c:v>
                </c:pt>
                <c:pt idx="2969">
                  <c:v>2969</c:v>
                </c:pt>
                <c:pt idx="2970">
                  <c:v>2970</c:v>
                </c:pt>
                <c:pt idx="2971">
                  <c:v>2971</c:v>
                </c:pt>
                <c:pt idx="2972">
                  <c:v>2972</c:v>
                </c:pt>
                <c:pt idx="2973">
                  <c:v>2973</c:v>
                </c:pt>
                <c:pt idx="2974">
                  <c:v>2974</c:v>
                </c:pt>
                <c:pt idx="2975">
                  <c:v>2975</c:v>
                </c:pt>
                <c:pt idx="2976">
                  <c:v>2976</c:v>
                </c:pt>
                <c:pt idx="2977">
                  <c:v>2977</c:v>
                </c:pt>
                <c:pt idx="2978">
                  <c:v>2978</c:v>
                </c:pt>
                <c:pt idx="2979">
                  <c:v>2979</c:v>
                </c:pt>
                <c:pt idx="2980">
                  <c:v>2980</c:v>
                </c:pt>
                <c:pt idx="2981">
                  <c:v>2981</c:v>
                </c:pt>
                <c:pt idx="2982">
                  <c:v>2982</c:v>
                </c:pt>
                <c:pt idx="2983">
                  <c:v>2983</c:v>
                </c:pt>
                <c:pt idx="2984">
                  <c:v>2984</c:v>
                </c:pt>
                <c:pt idx="2985">
                  <c:v>2985</c:v>
                </c:pt>
                <c:pt idx="2986">
                  <c:v>2986</c:v>
                </c:pt>
                <c:pt idx="2987">
                  <c:v>2987</c:v>
                </c:pt>
                <c:pt idx="2988">
                  <c:v>2988</c:v>
                </c:pt>
                <c:pt idx="2989">
                  <c:v>2989</c:v>
                </c:pt>
                <c:pt idx="2990">
                  <c:v>2990</c:v>
                </c:pt>
                <c:pt idx="2991">
                  <c:v>2991</c:v>
                </c:pt>
                <c:pt idx="2992">
                  <c:v>2992</c:v>
                </c:pt>
                <c:pt idx="2993">
                  <c:v>2993</c:v>
                </c:pt>
                <c:pt idx="2994">
                  <c:v>2994</c:v>
                </c:pt>
                <c:pt idx="2995">
                  <c:v>2995</c:v>
                </c:pt>
                <c:pt idx="2996">
                  <c:v>2996</c:v>
                </c:pt>
                <c:pt idx="2997">
                  <c:v>2997</c:v>
                </c:pt>
                <c:pt idx="2998">
                  <c:v>2998</c:v>
                </c:pt>
                <c:pt idx="2999">
                  <c:v>2999</c:v>
                </c:pt>
                <c:pt idx="3000">
                  <c:v>3000</c:v>
                </c:pt>
                <c:pt idx="3001">
                  <c:v>3001</c:v>
                </c:pt>
                <c:pt idx="3002">
                  <c:v>3002</c:v>
                </c:pt>
                <c:pt idx="3003">
                  <c:v>3003</c:v>
                </c:pt>
                <c:pt idx="3004">
                  <c:v>3004</c:v>
                </c:pt>
                <c:pt idx="3005">
                  <c:v>3005</c:v>
                </c:pt>
                <c:pt idx="3006">
                  <c:v>3006</c:v>
                </c:pt>
                <c:pt idx="3007">
                  <c:v>3007</c:v>
                </c:pt>
                <c:pt idx="3008">
                  <c:v>3008</c:v>
                </c:pt>
                <c:pt idx="3009">
                  <c:v>3009</c:v>
                </c:pt>
                <c:pt idx="3010">
                  <c:v>3010</c:v>
                </c:pt>
                <c:pt idx="3011">
                  <c:v>3011</c:v>
                </c:pt>
                <c:pt idx="3012">
                  <c:v>3012</c:v>
                </c:pt>
                <c:pt idx="3013">
                  <c:v>3013</c:v>
                </c:pt>
                <c:pt idx="3014">
                  <c:v>3014</c:v>
                </c:pt>
                <c:pt idx="3015">
                  <c:v>3015</c:v>
                </c:pt>
                <c:pt idx="3016">
                  <c:v>3016</c:v>
                </c:pt>
                <c:pt idx="3017">
                  <c:v>3017</c:v>
                </c:pt>
                <c:pt idx="3018">
                  <c:v>3018</c:v>
                </c:pt>
                <c:pt idx="3019">
                  <c:v>3019</c:v>
                </c:pt>
                <c:pt idx="3020">
                  <c:v>3020</c:v>
                </c:pt>
                <c:pt idx="3021">
                  <c:v>3021</c:v>
                </c:pt>
                <c:pt idx="3022">
                  <c:v>3022</c:v>
                </c:pt>
                <c:pt idx="3023">
                  <c:v>3023</c:v>
                </c:pt>
                <c:pt idx="3024">
                  <c:v>3024</c:v>
                </c:pt>
                <c:pt idx="3025">
                  <c:v>3025</c:v>
                </c:pt>
                <c:pt idx="3026">
                  <c:v>3026</c:v>
                </c:pt>
                <c:pt idx="3027">
                  <c:v>3027</c:v>
                </c:pt>
                <c:pt idx="3028">
                  <c:v>3028</c:v>
                </c:pt>
                <c:pt idx="3029">
                  <c:v>3029</c:v>
                </c:pt>
                <c:pt idx="3030">
                  <c:v>3030</c:v>
                </c:pt>
                <c:pt idx="3031">
                  <c:v>3031</c:v>
                </c:pt>
                <c:pt idx="3032">
                  <c:v>3032</c:v>
                </c:pt>
                <c:pt idx="3033">
                  <c:v>3033</c:v>
                </c:pt>
                <c:pt idx="3034">
                  <c:v>3034</c:v>
                </c:pt>
                <c:pt idx="3035">
                  <c:v>3035</c:v>
                </c:pt>
                <c:pt idx="3036">
                  <c:v>3036</c:v>
                </c:pt>
                <c:pt idx="3037">
                  <c:v>3037</c:v>
                </c:pt>
                <c:pt idx="3038">
                  <c:v>3038</c:v>
                </c:pt>
                <c:pt idx="3039">
                  <c:v>3039</c:v>
                </c:pt>
                <c:pt idx="3040">
                  <c:v>3040</c:v>
                </c:pt>
                <c:pt idx="3041">
                  <c:v>3041</c:v>
                </c:pt>
                <c:pt idx="3042">
                  <c:v>3042</c:v>
                </c:pt>
                <c:pt idx="3043">
                  <c:v>3043</c:v>
                </c:pt>
                <c:pt idx="3044">
                  <c:v>3044</c:v>
                </c:pt>
                <c:pt idx="3045">
                  <c:v>3045</c:v>
                </c:pt>
                <c:pt idx="3046">
                  <c:v>3046</c:v>
                </c:pt>
                <c:pt idx="3047">
                  <c:v>3047</c:v>
                </c:pt>
                <c:pt idx="3048">
                  <c:v>3048</c:v>
                </c:pt>
                <c:pt idx="3049">
                  <c:v>3049</c:v>
                </c:pt>
                <c:pt idx="3050">
                  <c:v>3050</c:v>
                </c:pt>
                <c:pt idx="3051">
                  <c:v>3051</c:v>
                </c:pt>
                <c:pt idx="3052">
                  <c:v>3052</c:v>
                </c:pt>
                <c:pt idx="3053">
                  <c:v>3053</c:v>
                </c:pt>
                <c:pt idx="3054">
                  <c:v>3054</c:v>
                </c:pt>
                <c:pt idx="3055">
                  <c:v>3055</c:v>
                </c:pt>
                <c:pt idx="3056">
                  <c:v>3056</c:v>
                </c:pt>
                <c:pt idx="3057">
                  <c:v>3057</c:v>
                </c:pt>
                <c:pt idx="3058">
                  <c:v>3058</c:v>
                </c:pt>
                <c:pt idx="3059">
                  <c:v>3059</c:v>
                </c:pt>
                <c:pt idx="3060">
                  <c:v>3060</c:v>
                </c:pt>
                <c:pt idx="3061">
                  <c:v>3061</c:v>
                </c:pt>
                <c:pt idx="3062">
                  <c:v>3062</c:v>
                </c:pt>
                <c:pt idx="3063">
                  <c:v>3063</c:v>
                </c:pt>
                <c:pt idx="3064">
                  <c:v>3064</c:v>
                </c:pt>
                <c:pt idx="3065">
                  <c:v>3065</c:v>
                </c:pt>
                <c:pt idx="3066">
                  <c:v>3066</c:v>
                </c:pt>
                <c:pt idx="3067">
                  <c:v>3067</c:v>
                </c:pt>
                <c:pt idx="3068">
                  <c:v>3068</c:v>
                </c:pt>
                <c:pt idx="3069">
                  <c:v>3069</c:v>
                </c:pt>
                <c:pt idx="3070">
                  <c:v>3070</c:v>
                </c:pt>
                <c:pt idx="3071">
                  <c:v>3071</c:v>
                </c:pt>
                <c:pt idx="3072">
                  <c:v>3072</c:v>
                </c:pt>
                <c:pt idx="3073">
                  <c:v>3073</c:v>
                </c:pt>
                <c:pt idx="3074">
                  <c:v>3074</c:v>
                </c:pt>
                <c:pt idx="3075">
                  <c:v>3075</c:v>
                </c:pt>
                <c:pt idx="3076">
                  <c:v>3076</c:v>
                </c:pt>
                <c:pt idx="3077">
                  <c:v>3077</c:v>
                </c:pt>
                <c:pt idx="3078">
                  <c:v>3078</c:v>
                </c:pt>
                <c:pt idx="3079">
                  <c:v>3079</c:v>
                </c:pt>
                <c:pt idx="3080">
                  <c:v>3080</c:v>
                </c:pt>
                <c:pt idx="3081">
                  <c:v>3081</c:v>
                </c:pt>
                <c:pt idx="3082">
                  <c:v>3082</c:v>
                </c:pt>
                <c:pt idx="3083">
                  <c:v>3083</c:v>
                </c:pt>
                <c:pt idx="3084">
                  <c:v>3084</c:v>
                </c:pt>
                <c:pt idx="3085">
                  <c:v>3085</c:v>
                </c:pt>
                <c:pt idx="3086">
                  <c:v>3086</c:v>
                </c:pt>
                <c:pt idx="3087">
                  <c:v>3087</c:v>
                </c:pt>
                <c:pt idx="3088">
                  <c:v>3088</c:v>
                </c:pt>
                <c:pt idx="3089">
                  <c:v>3089</c:v>
                </c:pt>
                <c:pt idx="3090">
                  <c:v>3090</c:v>
                </c:pt>
                <c:pt idx="3091">
                  <c:v>3091</c:v>
                </c:pt>
                <c:pt idx="3092">
                  <c:v>3092</c:v>
                </c:pt>
                <c:pt idx="3093">
                  <c:v>3093</c:v>
                </c:pt>
                <c:pt idx="3094">
                  <c:v>3094</c:v>
                </c:pt>
                <c:pt idx="3095">
                  <c:v>3095</c:v>
                </c:pt>
                <c:pt idx="3096">
                  <c:v>3096</c:v>
                </c:pt>
                <c:pt idx="3097">
                  <c:v>3097</c:v>
                </c:pt>
                <c:pt idx="3098">
                  <c:v>3098</c:v>
                </c:pt>
                <c:pt idx="3099">
                  <c:v>3099</c:v>
                </c:pt>
                <c:pt idx="3100">
                  <c:v>3100</c:v>
                </c:pt>
                <c:pt idx="3101">
                  <c:v>3101</c:v>
                </c:pt>
                <c:pt idx="3102">
                  <c:v>3102</c:v>
                </c:pt>
                <c:pt idx="3103">
                  <c:v>3103</c:v>
                </c:pt>
                <c:pt idx="3104">
                  <c:v>3104</c:v>
                </c:pt>
                <c:pt idx="3105">
                  <c:v>3105</c:v>
                </c:pt>
                <c:pt idx="3106">
                  <c:v>3106</c:v>
                </c:pt>
                <c:pt idx="3107">
                  <c:v>3107</c:v>
                </c:pt>
                <c:pt idx="3108">
                  <c:v>3108</c:v>
                </c:pt>
                <c:pt idx="3109">
                  <c:v>3109</c:v>
                </c:pt>
                <c:pt idx="3110">
                  <c:v>3110</c:v>
                </c:pt>
                <c:pt idx="3111">
                  <c:v>3111</c:v>
                </c:pt>
                <c:pt idx="3112">
                  <c:v>3112</c:v>
                </c:pt>
                <c:pt idx="3113">
                  <c:v>3113</c:v>
                </c:pt>
                <c:pt idx="3114">
                  <c:v>3114</c:v>
                </c:pt>
                <c:pt idx="3115">
                  <c:v>3115</c:v>
                </c:pt>
                <c:pt idx="3116">
                  <c:v>3116</c:v>
                </c:pt>
                <c:pt idx="3117">
                  <c:v>3117</c:v>
                </c:pt>
                <c:pt idx="3118">
                  <c:v>3118</c:v>
                </c:pt>
                <c:pt idx="3119">
                  <c:v>3119</c:v>
                </c:pt>
                <c:pt idx="3120">
                  <c:v>3120</c:v>
                </c:pt>
                <c:pt idx="3121">
                  <c:v>3121</c:v>
                </c:pt>
                <c:pt idx="3122">
                  <c:v>3122</c:v>
                </c:pt>
                <c:pt idx="3123">
                  <c:v>3123</c:v>
                </c:pt>
                <c:pt idx="3124">
                  <c:v>3124</c:v>
                </c:pt>
                <c:pt idx="3125">
                  <c:v>3125</c:v>
                </c:pt>
                <c:pt idx="3126">
                  <c:v>3126</c:v>
                </c:pt>
                <c:pt idx="3127">
                  <c:v>3127</c:v>
                </c:pt>
                <c:pt idx="3128">
                  <c:v>3128</c:v>
                </c:pt>
                <c:pt idx="3129">
                  <c:v>3129</c:v>
                </c:pt>
                <c:pt idx="3130">
                  <c:v>3130</c:v>
                </c:pt>
                <c:pt idx="3131">
                  <c:v>3131</c:v>
                </c:pt>
                <c:pt idx="3132">
                  <c:v>3132</c:v>
                </c:pt>
                <c:pt idx="3133">
                  <c:v>3133</c:v>
                </c:pt>
                <c:pt idx="3134">
                  <c:v>3134</c:v>
                </c:pt>
                <c:pt idx="3135">
                  <c:v>3135</c:v>
                </c:pt>
                <c:pt idx="3136">
                  <c:v>3136</c:v>
                </c:pt>
                <c:pt idx="3137">
                  <c:v>3137</c:v>
                </c:pt>
                <c:pt idx="3138">
                  <c:v>3138</c:v>
                </c:pt>
                <c:pt idx="3139">
                  <c:v>3139</c:v>
                </c:pt>
                <c:pt idx="3140">
                  <c:v>3140</c:v>
                </c:pt>
                <c:pt idx="3141">
                  <c:v>3141</c:v>
                </c:pt>
                <c:pt idx="3142">
                  <c:v>3142</c:v>
                </c:pt>
                <c:pt idx="3143">
                  <c:v>3143</c:v>
                </c:pt>
                <c:pt idx="3144">
                  <c:v>3144</c:v>
                </c:pt>
                <c:pt idx="3145">
                  <c:v>3145</c:v>
                </c:pt>
                <c:pt idx="3146">
                  <c:v>3146</c:v>
                </c:pt>
                <c:pt idx="3147">
                  <c:v>3147</c:v>
                </c:pt>
                <c:pt idx="3148">
                  <c:v>3148</c:v>
                </c:pt>
                <c:pt idx="3149">
                  <c:v>3149</c:v>
                </c:pt>
                <c:pt idx="3150">
                  <c:v>3150</c:v>
                </c:pt>
                <c:pt idx="3151">
                  <c:v>3151</c:v>
                </c:pt>
                <c:pt idx="3152">
                  <c:v>3152</c:v>
                </c:pt>
                <c:pt idx="3153">
                  <c:v>3153</c:v>
                </c:pt>
                <c:pt idx="3154">
                  <c:v>3154</c:v>
                </c:pt>
                <c:pt idx="3155">
                  <c:v>3155</c:v>
                </c:pt>
                <c:pt idx="3156">
                  <c:v>3156</c:v>
                </c:pt>
                <c:pt idx="3157">
                  <c:v>3157</c:v>
                </c:pt>
                <c:pt idx="3158">
                  <c:v>3158</c:v>
                </c:pt>
                <c:pt idx="3159">
                  <c:v>3159</c:v>
                </c:pt>
                <c:pt idx="3160">
                  <c:v>3160</c:v>
                </c:pt>
                <c:pt idx="3161">
                  <c:v>3161</c:v>
                </c:pt>
                <c:pt idx="3162">
                  <c:v>3162</c:v>
                </c:pt>
                <c:pt idx="3163">
                  <c:v>3163</c:v>
                </c:pt>
                <c:pt idx="3164">
                  <c:v>3164</c:v>
                </c:pt>
                <c:pt idx="3165">
                  <c:v>3165</c:v>
                </c:pt>
                <c:pt idx="3166">
                  <c:v>3166</c:v>
                </c:pt>
                <c:pt idx="3167">
                  <c:v>3167</c:v>
                </c:pt>
                <c:pt idx="3168">
                  <c:v>3168</c:v>
                </c:pt>
                <c:pt idx="3169">
                  <c:v>3169</c:v>
                </c:pt>
                <c:pt idx="3170">
                  <c:v>3170</c:v>
                </c:pt>
                <c:pt idx="3171">
                  <c:v>3171</c:v>
                </c:pt>
                <c:pt idx="3172">
                  <c:v>3172</c:v>
                </c:pt>
                <c:pt idx="3173">
                  <c:v>3173</c:v>
                </c:pt>
                <c:pt idx="3174">
                  <c:v>3174</c:v>
                </c:pt>
                <c:pt idx="3175">
                  <c:v>3175</c:v>
                </c:pt>
                <c:pt idx="3176">
                  <c:v>3176</c:v>
                </c:pt>
                <c:pt idx="3177">
                  <c:v>3177</c:v>
                </c:pt>
                <c:pt idx="3178">
                  <c:v>3178</c:v>
                </c:pt>
                <c:pt idx="3179">
                  <c:v>3179</c:v>
                </c:pt>
                <c:pt idx="3180">
                  <c:v>3180</c:v>
                </c:pt>
                <c:pt idx="3181">
                  <c:v>3181</c:v>
                </c:pt>
                <c:pt idx="3182">
                  <c:v>3182</c:v>
                </c:pt>
                <c:pt idx="3183">
                  <c:v>3183</c:v>
                </c:pt>
                <c:pt idx="3184">
                  <c:v>3184</c:v>
                </c:pt>
                <c:pt idx="3185">
                  <c:v>3185</c:v>
                </c:pt>
                <c:pt idx="3186">
                  <c:v>3186</c:v>
                </c:pt>
                <c:pt idx="3187">
                  <c:v>3187</c:v>
                </c:pt>
                <c:pt idx="3188">
                  <c:v>3188</c:v>
                </c:pt>
                <c:pt idx="3189">
                  <c:v>3189</c:v>
                </c:pt>
                <c:pt idx="3190">
                  <c:v>3190</c:v>
                </c:pt>
                <c:pt idx="3191">
                  <c:v>3191</c:v>
                </c:pt>
                <c:pt idx="3192">
                  <c:v>3192</c:v>
                </c:pt>
                <c:pt idx="3193">
                  <c:v>3193</c:v>
                </c:pt>
                <c:pt idx="3194">
                  <c:v>3194</c:v>
                </c:pt>
                <c:pt idx="3195">
                  <c:v>3195</c:v>
                </c:pt>
                <c:pt idx="3196">
                  <c:v>3196</c:v>
                </c:pt>
                <c:pt idx="3197">
                  <c:v>3197</c:v>
                </c:pt>
                <c:pt idx="3198">
                  <c:v>3198</c:v>
                </c:pt>
                <c:pt idx="3199">
                  <c:v>3199</c:v>
                </c:pt>
                <c:pt idx="3200">
                  <c:v>3200</c:v>
                </c:pt>
                <c:pt idx="3201">
                  <c:v>3201</c:v>
                </c:pt>
                <c:pt idx="3202">
                  <c:v>3202</c:v>
                </c:pt>
                <c:pt idx="3203">
                  <c:v>3203</c:v>
                </c:pt>
                <c:pt idx="3204">
                  <c:v>3204</c:v>
                </c:pt>
                <c:pt idx="3205">
                  <c:v>3205</c:v>
                </c:pt>
                <c:pt idx="3206">
                  <c:v>3206</c:v>
                </c:pt>
                <c:pt idx="3207">
                  <c:v>3207</c:v>
                </c:pt>
                <c:pt idx="3208">
                  <c:v>3208</c:v>
                </c:pt>
                <c:pt idx="3209">
                  <c:v>3209</c:v>
                </c:pt>
                <c:pt idx="3210">
                  <c:v>3210</c:v>
                </c:pt>
                <c:pt idx="3211">
                  <c:v>3211</c:v>
                </c:pt>
                <c:pt idx="3212">
                  <c:v>3212</c:v>
                </c:pt>
                <c:pt idx="3213">
                  <c:v>3213</c:v>
                </c:pt>
                <c:pt idx="3214">
                  <c:v>3214</c:v>
                </c:pt>
                <c:pt idx="3215">
                  <c:v>3215</c:v>
                </c:pt>
                <c:pt idx="3216">
                  <c:v>3216</c:v>
                </c:pt>
                <c:pt idx="3217">
                  <c:v>3217</c:v>
                </c:pt>
                <c:pt idx="3218">
                  <c:v>3218</c:v>
                </c:pt>
                <c:pt idx="3219">
                  <c:v>3219</c:v>
                </c:pt>
                <c:pt idx="3220">
                  <c:v>3220</c:v>
                </c:pt>
                <c:pt idx="3221">
                  <c:v>3221</c:v>
                </c:pt>
                <c:pt idx="3222">
                  <c:v>3222</c:v>
                </c:pt>
                <c:pt idx="3223">
                  <c:v>3223</c:v>
                </c:pt>
                <c:pt idx="3224">
                  <c:v>3224</c:v>
                </c:pt>
                <c:pt idx="3225">
                  <c:v>3225</c:v>
                </c:pt>
                <c:pt idx="3226">
                  <c:v>3226</c:v>
                </c:pt>
                <c:pt idx="3227">
                  <c:v>3227</c:v>
                </c:pt>
                <c:pt idx="3228">
                  <c:v>3228</c:v>
                </c:pt>
                <c:pt idx="3229">
                  <c:v>3229</c:v>
                </c:pt>
                <c:pt idx="3230">
                  <c:v>3230</c:v>
                </c:pt>
                <c:pt idx="3231">
                  <c:v>3231</c:v>
                </c:pt>
                <c:pt idx="3232">
                  <c:v>3232</c:v>
                </c:pt>
                <c:pt idx="3233">
                  <c:v>3233</c:v>
                </c:pt>
                <c:pt idx="3234">
                  <c:v>3234</c:v>
                </c:pt>
                <c:pt idx="3235">
                  <c:v>3235</c:v>
                </c:pt>
                <c:pt idx="3236">
                  <c:v>3236</c:v>
                </c:pt>
                <c:pt idx="3237">
                  <c:v>3237</c:v>
                </c:pt>
                <c:pt idx="3238">
                  <c:v>3238</c:v>
                </c:pt>
                <c:pt idx="3239">
                  <c:v>3239</c:v>
                </c:pt>
                <c:pt idx="3240">
                  <c:v>3240</c:v>
                </c:pt>
                <c:pt idx="3241">
                  <c:v>3241</c:v>
                </c:pt>
                <c:pt idx="3242">
                  <c:v>3242</c:v>
                </c:pt>
                <c:pt idx="3243">
                  <c:v>3243</c:v>
                </c:pt>
                <c:pt idx="3244">
                  <c:v>3244</c:v>
                </c:pt>
                <c:pt idx="3245">
                  <c:v>3245</c:v>
                </c:pt>
                <c:pt idx="3246">
                  <c:v>3246</c:v>
                </c:pt>
                <c:pt idx="3247">
                  <c:v>3247</c:v>
                </c:pt>
                <c:pt idx="3248">
                  <c:v>3248</c:v>
                </c:pt>
                <c:pt idx="3249">
                  <c:v>3249</c:v>
                </c:pt>
                <c:pt idx="3250">
                  <c:v>3250</c:v>
                </c:pt>
                <c:pt idx="3251">
                  <c:v>3251</c:v>
                </c:pt>
                <c:pt idx="3252">
                  <c:v>3252</c:v>
                </c:pt>
                <c:pt idx="3253">
                  <c:v>3253</c:v>
                </c:pt>
                <c:pt idx="3254">
                  <c:v>3254</c:v>
                </c:pt>
                <c:pt idx="3255">
                  <c:v>3255</c:v>
                </c:pt>
                <c:pt idx="3256">
                  <c:v>3256</c:v>
                </c:pt>
                <c:pt idx="3257">
                  <c:v>3257</c:v>
                </c:pt>
                <c:pt idx="3258">
                  <c:v>3258</c:v>
                </c:pt>
                <c:pt idx="3259">
                  <c:v>3259</c:v>
                </c:pt>
                <c:pt idx="3260">
                  <c:v>3260</c:v>
                </c:pt>
                <c:pt idx="3261">
                  <c:v>3261</c:v>
                </c:pt>
                <c:pt idx="3262">
                  <c:v>3262</c:v>
                </c:pt>
                <c:pt idx="3263">
                  <c:v>3263</c:v>
                </c:pt>
                <c:pt idx="3264">
                  <c:v>3264</c:v>
                </c:pt>
                <c:pt idx="3265">
                  <c:v>3265</c:v>
                </c:pt>
                <c:pt idx="3266">
                  <c:v>3266</c:v>
                </c:pt>
                <c:pt idx="3267">
                  <c:v>3267</c:v>
                </c:pt>
                <c:pt idx="3268">
                  <c:v>3268</c:v>
                </c:pt>
                <c:pt idx="3269">
                  <c:v>3269</c:v>
                </c:pt>
                <c:pt idx="3270">
                  <c:v>3270</c:v>
                </c:pt>
                <c:pt idx="3271">
                  <c:v>3271</c:v>
                </c:pt>
                <c:pt idx="3272">
                  <c:v>3272</c:v>
                </c:pt>
                <c:pt idx="3273">
                  <c:v>3273</c:v>
                </c:pt>
                <c:pt idx="3274">
                  <c:v>3274</c:v>
                </c:pt>
                <c:pt idx="3275">
                  <c:v>3275</c:v>
                </c:pt>
                <c:pt idx="3276">
                  <c:v>3276</c:v>
                </c:pt>
                <c:pt idx="3277">
                  <c:v>3277</c:v>
                </c:pt>
                <c:pt idx="3278">
                  <c:v>3278</c:v>
                </c:pt>
                <c:pt idx="3279">
                  <c:v>3279</c:v>
                </c:pt>
                <c:pt idx="3280">
                  <c:v>3280</c:v>
                </c:pt>
                <c:pt idx="3281">
                  <c:v>3281</c:v>
                </c:pt>
                <c:pt idx="3282">
                  <c:v>3282</c:v>
                </c:pt>
                <c:pt idx="3283">
                  <c:v>3283</c:v>
                </c:pt>
                <c:pt idx="3284">
                  <c:v>3284</c:v>
                </c:pt>
                <c:pt idx="3285">
                  <c:v>3285</c:v>
                </c:pt>
                <c:pt idx="3286">
                  <c:v>3286</c:v>
                </c:pt>
                <c:pt idx="3287">
                  <c:v>3287</c:v>
                </c:pt>
                <c:pt idx="3288">
                  <c:v>3288</c:v>
                </c:pt>
                <c:pt idx="3289">
                  <c:v>3289</c:v>
                </c:pt>
                <c:pt idx="3290">
                  <c:v>3290</c:v>
                </c:pt>
                <c:pt idx="3291">
                  <c:v>3291</c:v>
                </c:pt>
                <c:pt idx="3292">
                  <c:v>3292</c:v>
                </c:pt>
                <c:pt idx="3293">
                  <c:v>3293</c:v>
                </c:pt>
                <c:pt idx="3294">
                  <c:v>3294</c:v>
                </c:pt>
                <c:pt idx="3295">
                  <c:v>3295</c:v>
                </c:pt>
                <c:pt idx="3296">
                  <c:v>3296</c:v>
                </c:pt>
                <c:pt idx="3297">
                  <c:v>3297</c:v>
                </c:pt>
                <c:pt idx="3298">
                  <c:v>3298</c:v>
                </c:pt>
                <c:pt idx="3299">
                  <c:v>3299</c:v>
                </c:pt>
                <c:pt idx="3300">
                  <c:v>3300</c:v>
                </c:pt>
                <c:pt idx="3301">
                  <c:v>3301</c:v>
                </c:pt>
                <c:pt idx="3302">
                  <c:v>3302</c:v>
                </c:pt>
                <c:pt idx="3303">
                  <c:v>3303</c:v>
                </c:pt>
                <c:pt idx="3304">
                  <c:v>3304</c:v>
                </c:pt>
                <c:pt idx="3305">
                  <c:v>3305</c:v>
                </c:pt>
                <c:pt idx="3306">
                  <c:v>3306</c:v>
                </c:pt>
                <c:pt idx="3307">
                  <c:v>3307</c:v>
                </c:pt>
                <c:pt idx="3308">
                  <c:v>3308</c:v>
                </c:pt>
                <c:pt idx="3309">
                  <c:v>3309</c:v>
                </c:pt>
                <c:pt idx="3310">
                  <c:v>3310</c:v>
                </c:pt>
                <c:pt idx="3311">
                  <c:v>3311</c:v>
                </c:pt>
                <c:pt idx="3312">
                  <c:v>3312</c:v>
                </c:pt>
                <c:pt idx="3313">
                  <c:v>3313</c:v>
                </c:pt>
                <c:pt idx="3314">
                  <c:v>3314</c:v>
                </c:pt>
                <c:pt idx="3315">
                  <c:v>3315</c:v>
                </c:pt>
                <c:pt idx="3316">
                  <c:v>3316</c:v>
                </c:pt>
                <c:pt idx="3317">
                  <c:v>3317</c:v>
                </c:pt>
                <c:pt idx="3318">
                  <c:v>3318</c:v>
                </c:pt>
                <c:pt idx="3319">
                  <c:v>3319</c:v>
                </c:pt>
                <c:pt idx="3320">
                  <c:v>3320</c:v>
                </c:pt>
                <c:pt idx="3321">
                  <c:v>3321</c:v>
                </c:pt>
                <c:pt idx="3322">
                  <c:v>3322</c:v>
                </c:pt>
                <c:pt idx="3323">
                  <c:v>3323</c:v>
                </c:pt>
                <c:pt idx="3324">
                  <c:v>3324</c:v>
                </c:pt>
                <c:pt idx="3325">
                  <c:v>3325</c:v>
                </c:pt>
                <c:pt idx="3326">
                  <c:v>3326</c:v>
                </c:pt>
                <c:pt idx="3327">
                  <c:v>3327</c:v>
                </c:pt>
                <c:pt idx="3328">
                  <c:v>3328</c:v>
                </c:pt>
                <c:pt idx="3329">
                  <c:v>3329</c:v>
                </c:pt>
                <c:pt idx="3330">
                  <c:v>3330</c:v>
                </c:pt>
                <c:pt idx="3331">
                  <c:v>3331</c:v>
                </c:pt>
                <c:pt idx="3332">
                  <c:v>3332</c:v>
                </c:pt>
                <c:pt idx="3333">
                  <c:v>3333</c:v>
                </c:pt>
                <c:pt idx="3334">
                  <c:v>3334</c:v>
                </c:pt>
                <c:pt idx="3335">
                  <c:v>3335</c:v>
                </c:pt>
                <c:pt idx="3336">
                  <c:v>3336</c:v>
                </c:pt>
                <c:pt idx="3337">
                  <c:v>3337</c:v>
                </c:pt>
                <c:pt idx="3338">
                  <c:v>3338</c:v>
                </c:pt>
                <c:pt idx="3339">
                  <c:v>3339</c:v>
                </c:pt>
                <c:pt idx="3340">
                  <c:v>3340</c:v>
                </c:pt>
                <c:pt idx="3341">
                  <c:v>3341</c:v>
                </c:pt>
                <c:pt idx="3342">
                  <c:v>3342</c:v>
                </c:pt>
                <c:pt idx="3343">
                  <c:v>3343</c:v>
                </c:pt>
                <c:pt idx="3344">
                  <c:v>3344</c:v>
                </c:pt>
                <c:pt idx="3345">
                  <c:v>3345</c:v>
                </c:pt>
                <c:pt idx="3346">
                  <c:v>3346</c:v>
                </c:pt>
                <c:pt idx="3347">
                  <c:v>3347</c:v>
                </c:pt>
                <c:pt idx="3348">
                  <c:v>3348</c:v>
                </c:pt>
                <c:pt idx="3349">
                  <c:v>3349</c:v>
                </c:pt>
                <c:pt idx="3350">
                  <c:v>3350</c:v>
                </c:pt>
                <c:pt idx="3351">
                  <c:v>3351</c:v>
                </c:pt>
                <c:pt idx="3352">
                  <c:v>3352</c:v>
                </c:pt>
                <c:pt idx="3353">
                  <c:v>3353</c:v>
                </c:pt>
                <c:pt idx="3354">
                  <c:v>3354</c:v>
                </c:pt>
                <c:pt idx="3355">
                  <c:v>3355</c:v>
                </c:pt>
                <c:pt idx="3356">
                  <c:v>3356</c:v>
                </c:pt>
                <c:pt idx="3357">
                  <c:v>3357</c:v>
                </c:pt>
                <c:pt idx="3358">
                  <c:v>3358</c:v>
                </c:pt>
                <c:pt idx="3359">
                  <c:v>3359</c:v>
                </c:pt>
                <c:pt idx="3360">
                  <c:v>3360</c:v>
                </c:pt>
                <c:pt idx="3361">
                  <c:v>3361</c:v>
                </c:pt>
                <c:pt idx="3362">
                  <c:v>3362</c:v>
                </c:pt>
                <c:pt idx="3363">
                  <c:v>3363</c:v>
                </c:pt>
                <c:pt idx="3364">
                  <c:v>3364</c:v>
                </c:pt>
                <c:pt idx="3365">
                  <c:v>3365</c:v>
                </c:pt>
                <c:pt idx="3366">
                  <c:v>3366</c:v>
                </c:pt>
                <c:pt idx="3367">
                  <c:v>3367</c:v>
                </c:pt>
                <c:pt idx="3368">
                  <c:v>3368</c:v>
                </c:pt>
                <c:pt idx="3369">
                  <c:v>3369</c:v>
                </c:pt>
                <c:pt idx="3370">
                  <c:v>3370</c:v>
                </c:pt>
                <c:pt idx="3371">
                  <c:v>3371</c:v>
                </c:pt>
                <c:pt idx="3372">
                  <c:v>3372</c:v>
                </c:pt>
                <c:pt idx="3373">
                  <c:v>3373</c:v>
                </c:pt>
                <c:pt idx="3374">
                  <c:v>3374</c:v>
                </c:pt>
                <c:pt idx="3375">
                  <c:v>3375</c:v>
                </c:pt>
                <c:pt idx="3376">
                  <c:v>3376</c:v>
                </c:pt>
                <c:pt idx="3377">
                  <c:v>3377</c:v>
                </c:pt>
                <c:pt idx="3378">
                  <c:v>3378</c:v>
                </c:pt>
                <c:pt idx="3379">
                  <c:v>3379</c:v>
                </c:pt>
                <c:pt idx="3380">
                  <c:v>3380</c:v>
                </c:pt>
                <c:pt idx="3381">
                  <c:v>3381</c:v>
                </c:pt>
                <c:pt idx="3382">
                  <c:v>3382</c:v>
                </c:pt>
                <c:pt idx="3383">
                  <c:v>3383</c:v>
                </c:pt>
                <c:pt idx="3384">
                  <c:v>3384</c:v>
                </c:pt>
                <c:pt idx="3385">
                  <c:v>3385</c:v>
                </c:pt>
                <c:pt idx="3386">
                  <c:v>3386</c:v>
                </c:pt>
                <c:pt idx="3387">
                  <c:v>3387</c:v>
                </c:pt>
                <c:pt idx="3388">
                  <c:v>3388</c:v>
                </c:pt>
                <c:pt idx="3389">
                  <c:v>3389</c:v>
                </c:pt>
                <c:pt idx="3390">
                  <c:v>3390</c:v>
                </c:pt>
                <c:pt idx="3391">
                  <c:v>3391</c:v>
                </c:pt>
                <c:pt idx="3392">
                  <c:v>3392</c:v>
                </c:pt>
                <c:pt idx="3393">
                  <c:v>3393</c:v>
                </c:pt>
                <c:pt idx="3394">
                  <c:v>3394</c:v>
                </c:pt>
                <c:pt idx="3395">
                  <c:v>3395</c:v>
                </c:pt>
                <c:pt idx="3396">
                  <c:v>3396</c:v>
                </c:pt>
                <c:pt idx="3397">
                  <c:v>3397</c:v>
                </c:pt>
                <c:pt idx="3398">
                  <c:v>3398</c:v>
                </c:pt>
                <c:pt idx="3399">
                  <c:v>3399</c:v>
                </c:pt>
                <c:pt idx="3400">
                  <c:v>3400</c:v>
                </c:pt>
                <c:pt idx="3401">
                  <c:v>3401</c:v>
                </c:pt>
                <c:pt idx="3402">
                  <c:v>3402</c:v>
                </c:pt>
                <c:pt idx="3403">
                  <c:v>3403</c:v>
                </c:pt>
                <c:pt idx="3404">
                  <c:v>3404</c:v>
                </c:pt>
                <c:pt idx="3405">
                  <c:v>3405</c:v>
                </c:pt>
                <c:pt idx="3406">
                  <c:v>3406</c:v>
                </c:pt>
                <c:pt idx="3407">
                  <c:v>3407</c:v>
                </c:pt>
                <c:pt idx="3408">
                  <c:v>3408</c:v>
                </c:pt>
                <c:pt idx="3409">
                  <c:v>3409</c:v>
                </c:pt>
                <c:pt idx="3410">
                  <c:v>3410</c:v>
                </c:pt>
                <c:pt idx="3411">
                  <c:v>3411</c:v>
                </c:pt>
                <c:pt idx="3412">
                  <c:v>3412</c:v>
                </c:pt>
                <c:pt idx="3413">
                  <c:v>3413</c:v>
                </c:pt>
                <c:pt idx="3414">
                  <c:v>3414</c:v>
                </c:pt>
                <c:pt idx="3415">
                  <c:v>3415</c:v>
                </c:pt>
                <c:pt idx="3416">
                  <c:v>3416</c:v>
                </c:pt>
                <c:pt idx="3417">
                  <c:v>3417</c:v>
                </c:pt>
                <c:pt idx="3418">
                  <c:v>3418</c:v>
                </c:pt>
                <c:pt idx="3419">
                  <c:v>3419</c:v>
                </c:pt>
                <c:pt idx="3420">
                  <c:v>3420</c:v>
                </c:pt>
                <c:pt idx="3421">
                  <c:v>3421</c:v>
                </c:pt>
                <c:pt idx="3422">
                  <c:v>3422</c:v>
                </c:pt>
                <c:pt idx="3423">
                  <c:v>3423</c:v>
                </c:pt>
                <c:pt idx="3424">
                  <c:v>3424</c:v>
                </c:pt>
                <c:pt idx="3425">
                  <c:v>3425</c:v>
                </c:pt>
                <c:pt idx="3426">
                  <c:v>3426</c:v>
                </c:pt>
                <c:pt idx="3427">
                  <c:v>3427</c:v>
                </c:pt>
                <c:pt idx="3428">
                  <c:v>3428</c:v>
                </c:pt>
                <c:pt idx="3429">
                  <c:v>3429</c:v>
                </c:pt>
                <c:pt idx="3430">
                  <c:v>3430</c:v>
                </c:pt>
                <c:pt idx="3431">
                  <c:v>3431</c:v>
                </c:pt>
                <c:pt idx="3432">
                  <c:v>3432</c:v>
                </c:pt>
                <c:pt idx="3433">
                  <c:v>3433</c:v>
                </c:pt>
                <c:pt idx="3434">
                  <c:v>3434</c:v>
                </c:pt>
                <c:pt idx="3435">
                  <c:v>3435</c:v>
                </c:pt>
                <c:pt idx="3436">
                  <c:v>3436</c:v>
                </c:pt>
                <c:pt idx="3437">
                  <c:v>3437</c:v>
                </c:pt>
                <c:pt idx="3438">
                  <c:v>3438</c:v>
                </c:pt>
                <c:pt idx="3439">
                  <c:v>3439</c:v>
                </c:pt>
                <c:pt idx="3440">
                  <c:v>3440</c:v>
                </c:pt>
                <c:pt idx="3441">
                  <c:v>3441</c:v>
                </c:pt>
                <c:pt idx="3442">
                  <c:v>3442</c:v>
                </c:pt>
                <c:pt idx="3443">
                  <c:v>3443</c:v>
                </c:pt>
                <c:pt idx="3444">
                  <c:v>3444</c:v>
                </c:pt>
                <c:pt idx="3445">
                  <c:v>3445</c:v>
                </c:pt>
                <c:pt idx="3446">
                  <c:v>3446</c:v>
                </c:pt>
                <c:pt idx="3447">
                  <c:v>3447</c:v>
                </c:pt>
                <c:pt idx="3448">
                  <c:v>3448</c:v>
                </c:pt>
                <c:pt idx="3449">
                  <c:v>3449</c:v>
                </c:pt>
                <c:pt idx="3450">
                  <c:v>3450</c:v>
                </c:pt>
                <c:pt idx="3451">
                  <c:v>3451</c:v>
                </c:pt>
                <c:pt idx="3452">
                  <c:v>3452</c:v>
                </c:pt>
                <c:pt idx="3453">
                  <c:v>3453</c:v>
                </c:pt>
                <c:pt idx="3454">
                  <c:v>3454</c:v>
                </c:pt>
                <c:pt idx="3455">
                  <c:v>3455</c:v>
                </c:pt>
                <c:pt idx="3456">
                  <c:v>3456</c:v>
                </c:pt>
                <c:pt idx="3457">
                  <c:v>3457</c:v>
                </c:pt>
                <c:pt idx="3458">
                  <c:v>3458</c:v>
                </c:pt>
                <c:pt idx="3459">
                  <c:v>3459</c:v>
                </c:pt>
                <c:pt idx="3460">
                  <c:v>3460</c:v>
                </c:pt>
                <c:pt idx="3461">
                  <c:v>3461</c:v>
                </c:pt>
                <c:pt idx="3462">
                  <c:v>3462</c:v>
                </c:pt>
                <c:pt idx="3463">
                  <c:v>3463</c:v>
                </c:pt>
                <c:pt idx="3464">
                  <c:v>3464</c:v>
                </c:pt>
                <c:pt idx="3465">
                  <c:v>3465</c:v>
                </c:pt>
                <c:pt idx="3466">
                  <c:v>3466</c:v>
                </c:pt>
                <c:pt idx="3467">
                  <c:v>3467</c:v>
                </c:pt>
                <c:pt idx="3468">
                  <c:v>3468</c:v>
                </c:pt>
                <c:pt idx="3469">
                  <c:v>3469</c:v>
                </c:pt>
                <c:pt idx="3470">
                  <c:v>3470</c:v>
                </c:pt>
                <c:pt idx="3471">
                  <c:v>3471</c:v>
                </c:pt>
                <c:pt idx="3472">
                  <c:v>3472</c:v>
                </c:pt>
                <c:pt idx="3473">
                  <c:v>3473</c:v>
                </c:pt>
                <c:pt idx="3474">
                  <c:v>3474</c:v>
                </c:pt>
                <c:pt idx="3475">
                  <c:v>3475</c:v>
                </c:pt>
                <c:pt idx="3476">
                  <c:v>3476</c:v>
                </c:pt>
                <c:pt idx="3477">
                  <c:v>3477</c:v>
                </c:pt>
                <c:pt idx="3478">
                  <c:v>3478</c:v>
                </c:pt>
                <c:pt idx="3479">
                  <c:v>3479</c:v>
                </c:pt>
                <c:pt idx="3480">
                  <c:v>3480</c:v>
                </c:pt>
                <c:pt idx="3481">
                  <c:v>3481</c:v>
                </c:pt>
                <c:pt idx="3482">
                  <c:v>3482</c:v>
                </c:pt>
                <c:pt idx="3483">
                  <c:v>3483</c:v>
                </c:pt>
                <c:pt idx="3484">
                  <c:v>3484</c:v>
                </c:pt>
                <c:pt idx="3485">
                  <c:v>3485</c:v>
                </c:pt>
                <c:pt idx="3486">
                  <c:v>3486</c:v>
                </c:pt>
                <c:pt idx="3487">
                  <c:v>3487</c:v>
                </c:pt>
                <c:pt idx="3488">
                  <c:v>3488</c:v>
                </c:pt>
                <c:pt idx="3489">
                  <c:v>3489</c:v>
                </c:pt>
                <c:pt idx="3490">
                  <c:v>3490</c:v>
                </c:pt>
                <c:pt idx="3491">
                  <c:v>3491</c:v>
                </c:pt>
                <c:pt idx="3492">
                  <c:v>3492</c:v>
                </c:pt>
                <c:pt idx="3493">
                  <c:v>3493</c:v>
                </c:pt>
                <c:pt idx="3494">
                  <c:v>3494</c:v>
                </c:pt>
                <c:pt idx="3495">
                  <c:v>3495</c:v>
                </c:pt>
                <c:pt idx="3496">
                  <c:v>3496</c:v>
                </c:pt>
                <c:pt idx="3497">
                  <c:v>3497</c:v>
                </c:pt>
                <c:pt idx="3498">
                  <c:v>3498</c:v>
                </c:pt>
                <c:pt idx="3499">
                  <c:v>3499</c:v>
                </c:pt>
                <c:pt idx="3500">
                  <c:v>3500</c:v>
                </c:pt>
                <c:pt idx="3501">
                  <c:v>3501</c:v>
                </c:pt>
                <c:pt idx="3502">
                  <c:v>3502</c:v>
                </c:pt>
                <c:pt idx="3503">
                  <c:v>3503</c:v>
                </c:pt>
                <c:pt idx="3504">
                  <c:v>3504</c:v>
                </c:pt>
                <c:pt idx="3505">
                  <c:v>3505</c:v>
                </c:pt>
                <c:pt idx="3506">
                  <c:v>3506</c:v>
                </c:pt>
                <c:pt idx="3507">
                  <c:v>3507</c:v>
                </c:pt>
                <c:pt idx="3508">
                  <c:v>3508</c:v>
                </c:pt>
                <c:pt idx="3509">
                  <c:v>3509</c:v>
                </c:pt>
                <c:pt idx="3510">
                  <c:v>3510</c:v>
                </c:pt>
                <c:pt idx="3511">
                  <c:v>3511</c:v>
                </c:pt>
                <c:pt idx="3512">
                  <c:v>3512</c:v>
                </c:pt>
                <c:pt idx="3513">
                  <c:v>3513</c:v>
                </c:pt>
                <c:pt idx="3514">
                  <c:v>3514</c:v>
                </c:pt>
                <c:pt idx="3515">
                  <c:v>3515</c:v>
                </c:pt>
                <c:pt idx="3516">
                  <c:v>3516</c:v>
                </c:pt>
                <c:pt idx="3517">
                  <c:v>3517</c:v>
                </c:pt>
                <c:pt idx="3518">
                  <c:v>3518</c:v>
                </c:pt>
                <c:pt idx="3519">
                  <c:v>3519</c:v>
                </c:pt>
                <c:pt idx="3520">
                  <c:v>3520</c:v>
                </c:pt>
                <c:pt idx="3521">
                  <c:v>3521</c:v>
                </c:pt>
                <c:pt idx="3522">
                  <c:v>3522</c:v>
                </c:pt>
                <c:pt idx="3523">
                  <c:v>3523</c:v>
                </c:pt>
                <c:pt idx="3524">
                  <c:v>3524</c:v>
                </c:pt>
                <c:pt idx="3525">
                  <c:v>3525</c:v>
                </c:pt>
                <c:pt idx="3526">
                  <c:v>3526</c:v>
                </c:pt>
                <c:pt idx="3527">
                  <c:v>3527</c:v>
                </c:pt>
                <c:pt idx="3528">
                  <c:v>3528</c:v>
                </c:pt>
                <c:pt idx="3529">
                  <c:v>3529</c:v>
                </c:pt>
                <c:pt idx="3530">
                  <c:v>3530</c:v>
                </c:pt>
                <c:pt idx="3531">
                  <c:v>3531</c:v>
                </c:pt>
                <c:pt idx="3532">
                  <c:v>3532</c:v>
                </c:pt>
                <c:pt idx="3533">
                  <c:v>3533</c:v>
                </c:pt>
                <c:pt idx="3534">
                  <c:v>3534</c:v>
                </c:pt>
                <c:pt idx="3535">
                  <c:v>3535</c:v>
                </c:pt>
                <c:pt idx="3536">
                  <c:v>3536</c:v>
                </c:pt>
                <c:pt idx="3537">
                  <c:v>3537</c:v>
                </c:pt>
                <c:pt idx="3538">
                  <c:v>3538</c:v>
                </c:pt>
                <c:pt idx="3539">
                  <c:v>3539</c:v>
                </c:pt>
                <c:pt idx="3540">
                  <c:v>3540</c:v>
                </c:pt>
                <c:pt idx="3541">
                  <c:v>3541</c:v>
                </c:pt>
                <c:pt idx="3542">
                  <c:v>3542</c:v>
                </c:pt>
                <c:pt idx="3543">
                  <c:v>3543</c:v>
                </c:pt>
                <c:pt idx="3544">
                  <c:v>3544</c:v>
                </c:pt>
                <c:pt idx="3545">
                  <c:v>3545</c:v>
                </c:pt>
                <c:pt idx="3546">
                  <c:v>3546</c:v>
                </c:pt>
                <c:pt idx="3547">
                  <c:v>3547</c:v>
                </c:pt>
                <c:pt idx="3548">
                  <c:v>3548</c:v>
                </c:pt>
                <c:pt idx="3549">
                  <c:v>3549</c:v>
                </c:pt>
                <c:pt idx="3550">
                  <c:v>3550</c:v>
                </c:pt>
                <c:pt idx="3551">
                  <c:v>3551</c:v>
                </c:pt>
                <c:pt idx="3552">
                  <c:v>3552</c:v>
                </c:pt>
                <c:pt idx="3553">
                  <c:v>3553</c:v>
                </c:pt>
                <c:pt idx="3554">
                  <c:v>3554</c:v>
                </c:pt>
                <c:pt idx="3555">
                  <c:v>3555</c:v>
                </c:pt>
                <c:pt idx="3556">
                  <c:v>3556</c:v>
                </c:pt>
                <c:pt idx="3557">
                  <c:v>3557</c:v>
                </c:pt>
                <c:pt idx="3558">
                  <c:v>3558</c:v>
                </c:pt>
                <c:pt idx="3559">
                  <c:v>3559</c:v>
                </c:pt>
                <c:pt idx="3560">
                  <c:v>3560</c:v>
                </c:pt>
                <c:pt idx="3561">
                  <c:v>3561</c:v>
                </c:pt>
                <c:pt idx="3562">
                  <c:v>3562</c:v>
                </c:pt>
                <c:pt idx="3563">
                  <c:v>3563</c:v>
                </c:pt>
                <c:pt idx="3564">
                  <c:v>3564</c:v>
                </c:pt>
                <c:pt idx="3565">
                  <c:v>3565</c:v>
                </c:pt>
                <c:pt idx="3566">
                  <c:v>3566</c:v>
                </c:pt>
                <c:pt idx="3567">
                  <c:v>3567</c:v>
                </c:pt>
                <c:pt idx="3568">
                  <c:v>3568</c:v>
                </c:pt>
                <c:pt idx="3569">
                  <c:v>3569</c:v>
                </c:pt>
                <c:pt idx="3570">
                  <c:v>3570</c:v>
                </c:pt>
                <c:pt idx="3571">
                  <c:v>3571</c:v>
                </c:pt>
                <c:pt idx="3572">
                  <c:v>3572</c:v>
                </c:pt>
                <c:pt idx="3573">
                  <c:v>3573</c:v>
                </c:pt>
                <c:pt idx="3574">
                  <c:v>3574</c:v>
                </c:pt>
                <c:pt idx="3575">
                  <c:v>3575</c:v>
                </c:pt>
                <c:pt idx="3576">
                  <c:v>3576</c:v>
                </c:pt>
                <c:pt idx="3577">
                  <c:v>3577</c:v>
                </c:pt>
                <c:pt idx="3578">
                  <c:v>3578</c:v>
                </c:pt>
                <c:pt idx="3579">
                  <c:v>3579</c:v>
                </c:pt>
                <c:pt idx="3580">
                  <c:v>3580</c:v>
                </c:pt>
                <c:pt idx="3581">
                  <c:v>3581</c:v>
                </c:pt>
                <c:pt idx="3582">
                  <c:v>3582</c:v>
                </c:pt>
                <c:pt idx="3583">
                  <c:v>3583</c:v>
                </c:pt>
                <c:pt idx="3584">
                  <c:v>3584</c:v>
                </c:pt>
                <c:pt idx="3585">
                  <c:v>3585</c:v>
                </c:pt>
                <c:pt idx="3586">
                  <c:v>3586</c:v>
                </c:pt>
                <c:pt idx="3587">
                  <c:v>3587</c:v>
                </c:pt>
                <c:pt idx="3588">
                  <c:v>3588</c:v>
                </c:pt>
                <c:pt idx="3589">
                  <c:v>3589</c:v>
                </c:pt>
                <c:pt idx="3590">
                  <c:v>3590</c:v>
                </c:pt>
                <c:pt idx="3591">
                  <c:v>3591</c:v>
                </c:pt>
                <c:pt idx="3592">
                  <c:v>3592</c:v>
                </c:pt>
                <c:pt idx="3593">
                  <c:v>3593</c:v>
                </c:pt>
                <c:pt idx="3594">
                  <c:v>3594</c:v>
                </c:pt>
                <c:pt idx="3595">
                  <c:v>3595</c:v>
                </c:pt>
                <c:pt idx="3596">
                  <c:v>3596</c:v>
                </c:pt>
                <c:pt idx="3597">
                  <c:v>3597</c:v>
                </c:pt>
                <c:pt idx="3598">
                  <c:v>3598</c:v>
                </c:pt>
                <c:pt idx="3599">
                  <c:v>3599</c:v>
                </c:pt>
                <c:pt idx="3600">
                  <c:v>3600</c:v>
                </c:pt>
                <c:pt idx="3601">
                  <c:v>3601</c:v>
                </c:pt>
                <c:pt idx="3602">
                  <c:v>3602</c:v>
                </c:pt>
                <c:pt idx="3603">
                  <c:v>3603</c:v>
                </c:pt>
                <c:pt idx="3604">
                  <c:v>3604</c:v>
                </c:pt>
                <c:pt idx="3605">
                  <c:v>3605</c:v>
                </c:pt>
                <c:pt idx="3606">
                  <c:v>3606</c:v>
                </c:pt>
                <c:pt idx="3607">
                  <c:v>3607</c:v>
                </c:pt>
                <c:pt idx="3608">
                  <c:v>3608</c:v>
                </c:pt>
                <c:pt idx="3609">
                  <c:v>3609</c:v>
                </c:pt>
                <c:pt idx="3610">
                  <c:v>3610</c:v>
                </c:pt>
                <c:pt idx="3611">
                  <c:v>3611</c:v>
                </c:pt>
                <c:pt idx="3612">
                  <c:v>3612</c:v>
                </c:pt>
                <c:pt idx="3613">
                  <c:v>3613</c:v>
                </c:pt>
                <c:pt idx="3614">
                  <c:v>3614</c:v>
                </c:pt>
                <c:pt idx="3615">
                  <c:v>3615</c:v>
                </c:pt>
                <c:pt idx="3616">
                  <c:v>3616</c:v>
                </c:pt>
                <c:pt idx="3617">
                  <c:v>3617</c:v>
                </c:pt>
                <c:pt idx="3618">
                  <c:v>3618</c:v>
                </c:pt>
                <c:pt idx="3619">
                  <c:v>3619</c:v>
                </c:pt>
                <c:pt idx="3620">
                  <c:v>3620</c:v>
                </c:pt>
                <c:pt idx="3621">
                  <c:v>3621</c:v>
                </c:pt>
                <c:pt idx="3622">
                  <c:v>3622</c:v>
                </c:pt>
                <c:pt idx="3623">
                  <c:v>3623</c:v>
                </c:pt>
                <c:pt idx="3624">
                  <c:v>3624</c:v>
                </c:pt>
                <c:pt idx="3625">
                  <c:v>3625</c:v>
                </c:pt>
                <c:pt idx="3626">
                  <c:v>3626</c:v>
                </c:pt>
                <c:pt idx="3627">
                  <c:v>3627</c:v>
                </c:pt>
                <c:pt idx="3628">
                  <c:v>3628</c:v>
                </c:pt>
                <c:pt idx="3629">
                  <c:v>3629</c:v>
                </c:pt>
                <c:pt idx="3630">
                  <c:v>3630</c:v>
                </c:pt>
                <c:pt idx="3631">
                  <c:v>3631</c:v>
                </c:pt>
                <c:pt idx="3632">
                  <c:v>3632</c:v>
                </c:pt>
                <c:pt idx="3633">
                  <c:v>3633</c:v>
                </c:pt>
                <c:pt idx="3634">
                  <c:v>3634</c:v>
                </c:pt>
                <c:pt idx="3635">
                  <c:v>3635</c:v>
                </c:pt>
                <c:pt idx="3636">
                  <c:v>3636</c:v>
                </c:pt>
                <c:pt idx="3637">
                  <c:v>3637</c:v>
                </c:pt>
                <c:pt idx="3638">
                  <c:v>3638</c:v>
                </c:pt>
                <c:pt idx="3639">
                  <c:v>3639</c:v>
                </c:pt>
                <c:pt idx="3640">
                  <c:v>3640</c:v>
                </c:pt>
                <c:pt idx="3641">
                  <c:v>3641</c:v>
                </c:pt>
                <c:pt idx="3642">
                  <c:v>3642</c:v>
                </c:pt>
                <c:pt idx="3643">
                  <c:v>3643</c:v>
                </c:pt>
                <c:pt idx="3644">
                  <c:v>3644</c:v>
                </c:pt>
                <c:pt idx="3645">
                  <c:v>3645</c:v>
                </c:pt>
                <c:pt idx="3646">
                  <c:v>3646</c:v>
                </c:pt>
                <c:pt idx="3647">
                  <c:v>3647</c:v>
                </c:pt>
                <c:pt idx="3648">
                  <c:v>3648</c:v>
                </c:pt>
                <c:pt idx="3649">
                  <c:v>3649</c:v>
                </c:pt>
                <c:pt idx="3650">
                  <c:v>3650</c:v>
                </c:pt>
                <c:pt idx="3651">
                  <c:v>3651</c:v>
                </c:pt>
                <c:pt idx="3652">
                  <c:v>3652</c:v>
                </c:pt>
                <c:pt idx="3653">
                  <c:v>3653</c:v>
                </c:pt>
                <c:pt idx="3654">
                  <c:v>3654</c:v>
                </c:pt>
                <c:pt idx="3655">
                  <c:v>3655</c:v>
                </c:pt>
                <c:pt idx="3656">
                  <c:v>3656</c:v>
                </c:pt>
                <c:pt idx="3657">
                  <c:v>3657</c:v>
                </c:pt>
                <c:pt idx="3658">
                  <c:v>3658</c:v>
                </c:pt>
                <c:pt idx="3659">
                  <c:v>3659</c:v>
                </c:pt>
                <c:pt idx="3660">
                  <c:v>3660</c:v>
                </c:pt>
                <c:pt idx="3661">
                  <c:v>3661</c:v>
                </c:pt>
                <c:pt idx="3662">
                  <c:v>3662</c:v>
                </c:pt>
                <c:pt idx="3663">
                  <c:v>3663</c:v>
                </c:pt>
                <c:pt idx="3664">
                  <c:v>3664</c:v>
                </c:pt>
                <c:pt idx="3665">
                  <c:v>3665</c:v>
                </c:pt>
                <c:pt idx="3666">
                  <c:v>3666</c:v>
                </c:pt>
                <c:pt idx="3667">
                  <c:v>3667</c:v>
                </c:pt>
                <c:pt idx="3668">
                  <c:v>3668</c:v>
                </c:pt>
                <c:pt idx="3669">
                  <c:v>3669</c:v>
                </c:pt>
                <c:pt idx="3670">
                  <c:v>3670</c:v>
                </c:pt>
                <c:pt idx="3671">
                  <c:v>3671</c:v>
                </c:pt>
                <c:pt idx="3672">
                  <c:v>3672</c:v>
                </c:pt>
                <c:pt idx="3673">
                  <c:v>3673</c:v>
                </c:pt>
                <c:pt idx="3674">
                  <c:v>3674</c:v>
                </c:pt>
                <c:pt idx="3675">
                  <c:v>3675</c:v>
                </c:pt>
                <c:pt idx="3676">
                  <c:v>3676</c:v>
                </c:pt>
                <c:pt idx="3677">
                  <c:v>3677</c:v>
                </c:pt>
                <c:pt idx="3678">
                  <c:v>3678</c:v>
                </c:pt>
                <c:pt idx="3679">
                  <c:v>3679</c:v>
                </c:pt>
                <c:pt idx="3680">
                  <c:v>3680</c:v>
                </c:pt>
                <c:pt idx="3681">
                  <c:v>3681</c:v>
                </c:pt>
                <c:pt idx="3682">
                  <c:v>3682</c:v>
                </c:pt>
                <c:pt idx="3683">
                  <c:v>3683</c:v>
                </c:pt>
                <c:pt idx="3684">
                  <c:v>3684</c:v>
                </c:pt>
                <c:pt idx="3685">
                  <c:v>3685</c:v>
                </c:pt>
                <c:pt idx="3686">
                  <c:v>3686</c:v>
                </c:pt>
                <c:pt idx="3687">
                  <c:v>3687</c:v>
                </c:pt>
                <c:pt idx="3688">
                  <c:v>3688</c:v>
                </c:pt>
                <c:pt idx="3689">
                  <c:v>3689</c:v>
                </c:pt>
                <c:pt idx="3690">
                  <c:v>3690</c:v>
                </c:pt>
                <c:pt idx="3691">
                  <c:v>3691</c:v>
                </c:pt>
                <c:pt idx="3692">
                  <c:v>3692</c:v>
                </c:pt>
                <c:pt idx="3693">
                  <c:v>3693</c:v>
                </c:pt>
                <c:pt idx="3694">
                  <c:v>3694</c:v>
                </c:pt>
                <c:pt idx="3695">
                  <c:v>3695</c:v>
                </c:pt>
                <c:pt idx="3696">
                  <c:v>3696</c:v>
                </c:pt>
                <c:pt idx="3697">
                  <c:v>3697</c:v>
                </c:pt>
                <c:pt idx="3698">
                  <c:v>3698</c:v>
                </c:pt>
                <c:pt idx="3699">
                  <c:v>3699</c:v>
                </c:pt>
                <c:pt idx="3700">
                  <c:v>3700</c:v>
                </c:pt>
                <c:pt idx="3701">
                  <c:v>3701</c:v>
                </c:pt>
                <c:pt idx="3702">
                  <c:v>3702</c:v>
                </c:pt>
                <c:pt idx="3703">
                  <c:v>3703</c:v>
                </c:pt>
                <c:pt idx="3704">
                  <c:v>3704</c:v>
                </c:pt>
                <c:pt idx="3705">
                  <c:v>3705</c:v>
                </c:pt>
                <c:pt idx="3706">
                  <c:v>3706</c:v>
                </c:pt>
                <c:pt idx="3707">
                  <c:v>3707</c:v>
                </c:pt>
                <c:pt idx="3708">
                  <c:v>3708</c:v>
                </c:pt>
                <c:pt idx="3709">
                  <c:v>3709</c:v>
                </c:pt>
                <c:pt idx="3710">
                  <c:v>3710</c:v>
                </c:pt>
                <c:pt idx="3711">
                  <c:v>3711</c:v>
                </c:pt>
                <c:pt idx="3712">
                  <c:v>3712</c:v>
                </c:pt>
                <c:pt idx="3713">
                  <c:v>3713</c:v>
                </c:pt>
                <c:pt idx="3714">
                  <c:v>3714</c:v>
                </c:pt>
                <c:pt idx="3715">
                  <c:v>3715</c:v>
                </c:pt>
                <c:pt idx="3716">
                  <c:v>3716</c:v>
                </c:pt>
                <c:pt idx="3717">
                  <c:v>3717</c:v>
                </c:pt>
                <c:pt idx="3718">
                  <c:v>3718</c:v>
                </c:pt>
                <c:pt idx="3719">
                  <c:v>3719</c:v>
                </c:pt>
                <c:pt idx="3720">
                  <c:v>3720</c:v>
                </c:pt>
                <c:pt idx="3721">
                  <c:v>3721</c:v>
                </c:pt>
                <c:pt idx="3722">
                  <c:v>3722</c:v>
                </c:pt>
                <c:pt idx="3723">
                  <c:v>3723</c:v>
                </c:pt>
                <c:pt idx="3724">
                  <c:v>3724</c:v>
                </c:pt>
                <c:pt idx="3725">
                  <c:v>3725</c:v>
                </c:pt>
                <c:pt idx="3726">
                  <c:v>3726</c:v>
                </c:pt>
                <c:pt idx="3727">
                  <c:v>3727</c:v>
                </c:pt>
                <c:pt idx="3728">
                  <c:v>3728</c:v>
                </c:pt>
                <c:pt idx="3729">
                  <c:v>3729</c:v>
                </c:pt>
                <c:pt idx="3730">
                  <c:v>3730</c:v>
                </c:pt>
                <c:pt idx="3731">
                  <c:v>3731</c:v>
                </c:pt>
                <c:pt idx="3732">
                  <c:v>3732</c:v>
                </c:pt>
                <c:pt idx="3733">
                  <c:v>3733</c:v>
                </c:pt>
                <c:pt idx="3734">
                  <c:v>3734</c:v>
                </c:pt>
                <c:pt idx="3735">
                  <c:v>3735</c:v>
                </c:pt>
                <c:pt idx="3736">
                  <c:v>3736</c:v>
                </c:pt>
                <c:pt idx="3737">
                  <c:v>3737</c:v>
                </c:pt>
                <c:pt idx="3738">
                  <c:v>3738</c:v>
                </c:pt>
                <c:pt idx="3739">
                  <c:v>3739</c:v>
                </c:pt>
                <c:pt idx="3740">
                  <c:v>3740</c:v>
                </c:pt>
                <c:pt idx="3741">
                  <c:v>3741</c:v>
                </c:pt>
                <c:pt idx="3742">
                  <c:v>3742</c:v>
                </c:pt>
                <c:pt idx="3743">
                  <c:v>3743</c:v>
                </c:pt>
                <c:pt idx="3744">
                  <c:v>3744</c:v>
                </c:pt>
                <c:pt idx="3745">
                  <c:v>3745</c:v>
                </c:pt>
                <c:pt idx="3746">
                  <c:v>3746</c:v>
                </c:pt>
                <c:pt idx="3747">
                  <c:v>3747</c:v>
                </c:pt>
                <c:pt idx="3748">
                  <c:v>3748</c:v>
                </c:pt>
                <c:pt idx="3749">
                  <c:v>3749</c:v>
                </c:pt>
                <c:pt idx="3750">
                  <c:v>3750</c:v>
                </c:pt>
                <c:pt idx="3751">
                  <c:v>3751</c:v>
                </c:pt>
                <c:pt idx="3752">
                  <c:v>3752</c:v>
                </c:pt>
                <c:pt idx="3753">
                  <c:v>3753</c:v>
                </c:pt>
                <c:pt idx="3754">
                  <c:v>3754</c:v>
                </c:pt>
                <c:pt idx="3755">
                  <c:v>3755</c:v>
                </c:pt>
                <c:pt idx="3756">
                  <c:v>3756</c:v>
                </c:pt>
                <c:pt idx="3757">
                  <c:v>3757</c:v>
                </c:pt>
                <c:pt idx="3758">
                  <c:v>3758</c:v>
                </c:pt>
                <c:pt idx="3759">
                  <c:v>3759</c:v>
                </c:pt>
                <c:pt idx="3760">
                  <c:v>3760</c:v>
                </c:pt>
                <c:pt idx="3761">
                  <c:v>3761</c:v>
                </c:pt>
                <c:pt idx="3762">
                  <c:v>3762</c:v>
                </c:pt>
                <c:pt idx="3763">
                  <c:v>3763</c:v>
                </c:pt>
                <c:pt idx="3764">
                  <c:v>3764</c:v>
                </c:pt>
                <c:pt idx="3765">
                  <c:v>3765</c:v>
                </c:pt>
                <c:pt idx="3766">
                  <c:v>3766</c:v>
                </c:pt>
                <c:pt idx="3767">
                  <c:v>3767</c:v>
                </c:pt>
                <c:pt idx="3768">
                  <c:v>3768</c:v>
                </c:pt>
                <c:pt idx="3769">
                  <c:v>3769</c:v>
                </c:pt>
                <c:pt idx="3770">
                  <c:v>3770</c:v>
                </c:pt>
                <c:pt idx="3771">
                  <c:v>3771</c:v>
                </c:pt>
                <c:pt idx="3772">
                  <c:v>3772</c:v>
                </c:pt>
                <c:pt idx="3773">
                  <c:v>3773</c:v>
                </c:pt>
                <c:pt idx="3774">
                  <c:v>3774</c:v>
                </c:pt>
                <c:pt idx="3775">
                  <c:v>3775</c:v>
                </c:pt>
                <c:pt idx="3776">
                  <c:v>3776</c:v>
                </c:pt>
                <c:pt idx="3777">
                  <c:v>3777</c:v>
                </c:pt>
                <c:pt idx="3778">
                  <c:v>3778</c:v>
                </c:pt>
                <c:pt idx="3779">
                  <c:v>3779</c:v>
                </c:pt>
                <c:pt idx="3780">
                  <c:v>3780</c:v>
                </c:pt>
                <c:pt idx="3781">
                  <c:v>3781</c:v>
                </c:pt>
                <c:pt idx="3782">
                  <c:v>3782</c:v>
                </c:pt>
                <c:pt idx="3783">
                  <c:v>3783</c:v>
                </c:pt>
                <c:pt idx="3784">
                  <c:v>3784</c:v>
                </c:pt>
                <c:pt idx="3785">
                  <c:v>3785</c:v>
                </c:pt>
                <c:pt idx="3786">
                  <c:v>3786</c:v>
                </c:pt>
                <c:pt idx="3787">
                  <c:v>3787</c:v>
                </c:pt>
                <c:pt idx="3788">
                  <c:v>3788</c:v>
                </c:pt>
                <c:pt idx="3789">
                  <c:v>3789</c:v>
                </c:pt>
                <c:pt idx="3790">
                  <c:v>3790</c:v>
                </c:pt>
                <c:pt idx="3791">
                  <c:v>3791</c:v>
                </c:pt>
                <c:pt idx="3792">
                  <c:v>3792</c:v>
                </c:pt>
                <c:pt idx="3793">
                  <c:v>3793</c:v>
                </c:pt>
                <c:pt idx="3794">
                  <c:v>3794</c:v>
                </c:pt>
                <c:pt idx="3795">
                  <c:v>3795</c:v>
                </c:pt>
                <c:pt idx="3796">
                  <c:v>3796</c:v>
                </c:pt>
                <c:pt idx="3797">
                  <c:v>3797</c:v>
                </c:pt>
                <c:pt idx="3798">
                  <c:v>3798</c:v>
                </c:pt>
                <c:pt idx="3799">
                  <c:v>3799</c:v>
                </c:pt>
                <c:pt idx="3800">
                  <c:v>3800</c:v>
                </c:pt>
                <c:pt idx="3801">
                  <c:v>3801</c:v>
                </c:pt>
                <c:pt idx="3802">
                  <c:v>3802</c:v>
                </c:pt>
                <c:pt idx="3803">
                  <c:v>3803</c:v>
                </c:pt>
                <c:pt idx="3804">
                  <c:v>3804</c:v>
                </c:pt>
                <c:pt idx="3805">
                  <c:v>3805</c:v>
                </c:pt>
                <c:pt idx="3806">
                  <c:v>3806</c:v>
                </c:pt>
                <c:pt idx="3807">
                  <c:v>3807</c:v>
                </c:pt>
                <c:pt idx="3808">
                  <c:v>3808</c:v>
                </c:pt>
                <c:pt idx="3809">
                  <c:v>3809</c:v>
                </c:pt>
                <c:pt idx="3810">
                  <c:v>3810</c:v>
                </c:pt>
                <c:pt idx="3811">
                  <c:v>3811</c:v>
                </c:pt>
                <c:pt idx="3812">
                  <c:v>3812</c:v>
                </c:pt>
                <c:pt idx="3813">
                  <c:v>3813</c:v>
                </c:pt>
                <c:pt idx="3814">
                  <c:v>3814</c:v>
                </c:pt>
                <c:pt idx="3815">
                  <c:v>3815</c:v>
                </c:pt>
                <c:pt idx="3816">
                  <c:v>3816</c:v>
                </c:pt>
                <c:pt idx="3817">
                  <c:v>3817</c:v>
                </c:pt>
                <c:pt idx="3818">
                  <c:v>3818</c:v>
                </c:pt>
                <c:pt idx="3819">
                  <c:v>3819</c:v>
                </c:pt>
                <c:pt idx="3820">
                  <c:v>3820</c:v>
                </c:pt>
                <c:pt idx="3821">
                  <c:v>3821</c:v>
                </c:pt>
                <c:pt idx="3822">
                  <c:v>3822</c:v>
                </c:pt>
                <c:pt idx="3823">
                  <c:v>3823</c:v>
                </c:pt>
                <c:pt idx="3824">
                  <c:v>3824</c:v>
                </c:pt>
                <c:pt idx="3825">
                  <c:v>3825</c:v>
                </c:pt>
                <c:pt idx="3826">
                  <c:v>3826</c:v>
                </c:pt>
                <c:pt idx="3827">
                  <c:v>3827</c:v>
                </c:pt>
                <c:pt idx="3828">
                  <c:v>3828</c:v>
                </c:pt>
                <c:pt idx="3829">
                  <c:v>3829</c:v>
                </c:pt>
                <c:pt idx="3830">
                  <c:v>3830</c:v>
                </c:pt>
                <c:pt idx="3831">
                  <c:v>3831</c:v>
                </c:pt>
                <c:pt idx="3832">
                  <c:v>3832</c:v>
                </c:pt>
                <c:pt idx="3833">
                  <c:v>3833</c:v>
                </c:pt>
                <c:pt idx="3834">
                  <c:v>3834</c:v>
                </c:pt>
                <c:pt idx="3835">
                  <c:v>3835</c:v>
                </c:pt>
                <c:pt idx="3836">
                  <c:v>3836</c:v>
                </c:pt>
                <c:pt idx="3837">
                  <c:v>3837</c:v>
                </c:pt>
                <c:pt idx="3838">
                  <c:v>3838</c:v>
                </c:pt>
                <c:pt idx="3839">
                  <c:v>3839</c:v>
                </c:pt>
                <c:pt idx="3840">
                  <c:v>3840</c:v>
                </c:pt>
                <c:pt idx="3841">
                  <c:v>3841</c:v>
                </c:pt>
                <c:pt idx="3842">
                  <c:v>3842</c:v>
                </c:pt>
                <c:pt idx="3843">
                  <c:v>3843</c:v>
                </c:pt>
                <c:pt idx="3844">
                  <c:v>3844</c:v>
                </c:pt>
                <c:pt idx="3845">
                  <c:v>3845</c:v>
                </c:pt>
                <c:pt idx="3846">
                  <c:v>3846</c:v>
                </c:pt>
                <c:pt idx="3847">
                  <c:v>3847</c:v>
                </c:pt>
                <c:pt idx="3848">
                  <c:v>3848</c:v>
                </c:pt>
                <c:pt idx="3849">
                  <c:v>3849</c:v>
                </c:pt>
                <c:pt idx="3850">
                  <c:v>3850</c:v>
                </c:pt>
                <c:pt idx="3851">
                  <c:v>3851</c:v>
                </c:pt>
                <c:pt idx="3852">
                  <c:v>3852</c:v>
                </c:pt>
                <c:pt idx="3853">
                  <c:v>3853</c:v>
                </c:pt>
                <c:pt idx="3854">
                  <c:v>3854</c:v>
                </c:pt>
                <c:pt idx="3855">
                  <c:v>3855</c:v>
                </c:pt>
                <c:pt idx="3856">
                  <c:v>3856</c:v>
                </c:pt>
                <c:pt idx="3857">
                  <c:v>3857</c:v>
                </c:pt>
                <c:pt idx="3858">
                  <c:v>3858</c:v>
                </c:pt>
                <c:pt idx="3859">
                  <c:v>3859</c:v>
                </c:pt>
                <c:pt idx="3860">
                  <c:v>3860</c:v>
                </c:pt>
                <c:pt idx="3861">
                  <c:v>3861</c:v>
                </c:pt>
                <c:pt idx="3862">
                  <c:v>3862</c:v>
                </c:pt>
                <c:pt idx="3863">
                  <c:v>3863</c:v>
                </c:pt>
                <c:pt idx="3864">
                  <c:v>3864</c:v>
                </c:pt>
                <c:pt idx="3865">
                  <c:v>3865</c:v>
                </c:pt>
                <c:pt idx="3866">
                  <c:v>3866</c:v>
                </c:pt>
                <c:pt idx="3867">
                  <c:v>3867</c:v>
                </c:pt>
                <c:pt idx="3868">
                  <c:v>3868</c:v>
                </c:pt>
                <c:pt idx="3869">
                  <c:v>3869</c:v>
                </c:pt>
                <c:pt idx="3870">
                  <c:v>3870</c:v>
                </c:pt>
                <c:pt idx="3871">
                  <c:v>3871</c:v>
                </c:pt>
                <c:pt idx="3872">
                  <c:v>3872</c:v>
                </c:pt>
                <c:pt idx="3873">
                  <c:v>3873</c:v>
                </c:pt>
                <c:pt idx="3874">
                  <c:v>3874</c:v>
                </c:pt>
                <c:pt idx="3875">
                  <c:v>3875</c:v>
                </c:pt>
                <c:pt idx="3876">
                  <c:v>3876</c:v>
                </c:pt>
                <c:pt idx="3877">
                  <c:v>3877</c:v>
                </c:pt>
                <c:pt idx="3878">
                  <c:v>3878</c:v>
                </c:pt>
                <c:pt idx="3879">
                  <c:v>3879</c:v>
                </c:pt>
                <c:pt idx="3880">
                  <c:v>3880</c:v>
                </c:pt>
                <c:pt idx="3881">
                  <c:v>3881</c:v>
                </c:pt>
                <c:pt idx="3882">
                  <c:v>3882</c:v>
                </c:pt>
                <c:pt idx="3883">
                  <c:v>3883</c:v>
                </c:pt>
                <c:pt idx="3884">
                  <c:v>3884</c:v>
                </c:pt>
                <c:pt idx="3885">
                  <c:v>3885</c:v>
                </c:pt>
                <c:pt idx="3886">
                  <c:v>3886</c:v>
                </c:pt>
                <c:pt idx="3887">
                  <c:v>3887</c:v>
                </c:pt>
                <c:pt idx="3888">
                  <c:v>3888</c:v>
                </c:pt>
                <c:pt idx="3889">
                  <c:v>3889</c:v>
                </c:pt>
                <c:pt idx="3890">
                  <c:v>3890</c:v>
                </c:pt>
                <c:pt idx="3891">
                  <c:v>3891</c:v>
                </c:pt>
                <c:pt idx="3892">
                  <c:v>3892</c:v>
                </c:pt>
                <c:pt idx="3893">
                  <c:v>3893</c:v>
                </c:pt>
                <c:pt idx="3894">
                  <c:v>3894</c:v>
                </c:pt>
                <c:pt idx="3895">
                  <c:v>3895</c:v>
                </c:pt>
                <c:pt idx="3896">
                  <c:v>3896</c:v>
                </c:pt>
                <c:pt idx="3897">
                  <c:v>3897</c:v>
                </c:pt>
                <c:pt idx="3898">
                  <c:v>3898</c:v>
                </c:pt>
                <c:pt idx="3899">
                  <c:v>3899</c:v>
                </c:pt>
                <c:pt idx="3900">
                  <c:v>3900</c:v>
                </c:pt>
                <c:pt idx="3901">
                  <c:v>3901</c:v>
                </c:pt>
                <c:pt idx="3902">
                  <c:v>3902</c:v>
                </c:pt>
                <c:pt idx="3903">
                  <c:v>3903</c:v>
                </c:pt>
                <c:pt idx="3904">
                  <c:v>3904</c:v>
                </c:pt>
                <c:pt idx="3905">
                  <c:v>3905</c:v>
                </c:pt>
                <c:pt idx="3906">
                  <c:v>3906</c:v>
                </c:pt>
                <c:pt idx="3907">
                  <c:v>3907</c:v>
                </c:pt>
                <c:pt idx="3908">
                  <c:v>3908</c:v>
                </c:pt>
                <c:pt idx="3909">
                  <c:v>3909</c:v>
                </c:pt>
                <c:pt idx="3910">
                  <c:v>3910</c:v>
                </c:pt>
                <c:pt idx="3911">
                  <c:v>3911</c:v>
                </c:pt>
                <c:pt idx="3912">
                  <c:v>3912</c:v>
                </c:pt>
                <c:pt idx="3913">
                  <c:v>3913</c:v>
                </c:pt>
                <c:pt idx="3914">
                  <c:v>3914</c:v>
                </c:pt>
                <c:pt idx="3915">
                  <c:v>3915</c:v>
                </c:pt>
                <c:pt idx="3916">
                  <c:v>3916</c:v>
                </c:pt>
                <c:pt idx="3917">
                  <c:v>3917</c:v>
                </c:pt>
                <c:pt idx="3918">
                  <c:v>3918</c:v>
                </c:pt>
                <c:pt idx="3919">
                  <c:v>3919</c:v>
                </c:pt>
                <c:pt idx="3920">
                  <c:v>3920</c:v>
                </c:pt>
                <c:pt idx="3921">
                  <c:v>3921</c:v>
                </c:pt>
                <c:pt idx="3922">
                  <c:v>3922</c:v>
                </c:pt>
                <c:pt idx="3923">
                  <c:v>3923</c:v>
                </c:pt>
                <c:pt idx="3924">
                  <c:v>3924</c:v>
                </c:pt>
                <c:pt idx="3925">
                  <c:v>3925</c:v>
                </c:pt>
                <c:pt idx="3926">
                  <c:v>3926</c:v>
                </c:pt>
                <c:pt idx="3927">
                  <c:v>3927</c:v>
                </c:pt>
                <c:pt idx="3928">
                  <c:v>3928</c:v>
                </c:pt>
                <c:pt idx="3929">
                  <c:v>3929</c:v>
                </c:pt>
                <c:pt idx="3930">
                  <c:v>3930</c:v>
                </c:pt>
                <c:pt idx="3931">
                  <c:v>3931</c:v>
                </c:pt>
                <c:pt idx="3932">
                  <c:v>3932</c:v>
                </c:pt>
                <c:pt idx="3933">
                  <c:v>3933</c:v>
                </c:pt>
                <c:pt idx="3934">
                  <c:v>3934</c:v>
                </c:pt>
                <c:pt idx="3935">
                  <c:v>3935</c:v>
                </c:pt>
                <c:pt idx="3936">
                  <c:v>3936</c:v>
                </c:pt>
                <c:pt idx="3937">
                  <c:v>3937</c:v>
                </c:pt>
                <c:pt idx="3938">
                  <c:v>3938</c:v>
                </c:pt>
                <c:pt idx="3939">
                  <c:v>3939</c:v>
                </c:pt>
                <c:pt idx="3940">
                  <c:v>3940</c:v>
                </c:pt>
                <c:pt idx="3941">
                  <c:v>3941</c:v>
                </c:pt>
                <c:pt idx="3942">
                  <c:v>3942</c:v>
                </c:pt>
                <c:pt idx="3943">
                  <c:v>3943</c:v>
                </c:pt>
                <c:pt idx="3944">
                  <c:v>3944</c:v>
                </c:pt>
                <c:pt idx="3945">
                  <c:v>3945</c:v>
                </c:pt>
                <c:pt idx="3946">
                  <c:v>3946</c:v>
                </c:pt>
                <c:pt idx="3947">
                  <c:v>3947</c:v>
                </c:pt>
                <c:pt idx="3948">
                  <c:v>3948</c:v>
                </c:pt>
                <c:pt idx="3949">
                  <c:v>3949</c:v>
                </c:pt>
                <c:pt idx="3950">
                  <c:v>3950</c:v>
                </c:pt>
                <c:pt idx="3951">
                  <c:v>3951</c:v>
                </c:pt>
                <c:pt idx="3952">
                  <c:v>3952</c:v>
                </c:pt>
                <c:pt idx="3953">
                  <c:v>3953</c:v>
                </c:pt>
                <c:pt idx="3954">
                  <c:v>3954</c:v>
                </c:pt>
                <c:pt idx="3955">
                  <c:v>3955</c:v>
                </c:pt>
                <c:pt idx="3956">
                  <c:v>3956</c:v>
                </c:pt>
                <c:pt idx="3957">
                  <c:v>3957</c:v>
                </c:pt>
                <c:pt idx="3958">
                  <c:v>3958</c:v>
                </c:pt>
                <c:pt idx="3959">
                  <c:v>3959</c:v>
                </c:pt>
                <c:pt idx="3960">
                  <c:v>3960</c:v>
                </c:pt>
                <c:pt idx="3961">
                  <c:v>3961</c:v>
                </c:pt>
                <c:pt idx="3962">
                  <c:v>3962</c:v>
                </c:pt>
                <c:pt idx="3963">
                  <c:v>3963</c:v>
                </c:pt>
                <c:pt idx="3964">
                  <c:v>3964</c:v>
                </c:pt>
                <c:pt idx="3965">
                  <c:v>3965</c:v>
                </c:pt>
                <c:pt idx="3966">
                  <c:v>3966</c:v>
                </c:pt>
                <c:pt idx="3967">
                  <c:v>3967</c:v>
                </c:pt>
                <c:pt idx="3968">
                  <c:v>3968</c:v>
                </c:pt>
                <c:pt idx="3969">
                  <c:v>3969</c:v>
                </c:pt>
                <c:pt idx="3970">
                  <c:v>3970</c:v>
                </c:pt>
                <c:pt idx="3971">
                  <c:v>3971</c:v>
                </c:pt>
                <c:pt idx="3972">
                  <c:v>3972</c:v>
                </c:pt>
                <c:pt idx="3973">
                  <c:v>3973</c:v>
                </c:pt>
                <c:pt idx="3974">
                  <c:v>3974</c:v>
                </c:pt>
                <c:pt idx="3975">
                  <c:v>3975</c:v>
                </c:pt>
                <c:pt idx="3976">
                  <c:v>3976</c:v>
                </c:pt>
                <c:pt idx="3977">
                  <c:v>3977</c:v>
                </c:pt>
                <c:pt idx="3978">
                  <c:v>3978</c:v>
                </c:pt>
                <c:pt idx="3979">
                  <c:v>3979</c:v>
                </c:pt>
                <c:pt idx="3980">
                  <c:v>3980</c:v>
                </c:pt>
                <c:pt idx="3981">
                  <c:v>3981</c:v>
                </c:pt>
                <c:pt idx="3982">
                  <c:v>3982</c:v>
                </c:pt>
                <c:pt idx="3983">
                  <c:v>3983</c:v>
                </c:pt>
                <c:pt idx="3984">
                  <c:v>3984</c:v>
                </c:pt>
                <c:pt idx="3985">
                  <c:v>3985</c:v>
                </c:pt>
                <c:pt idx="3986">
                  <c:v>3986</c:v>
                </c:pt>
                <c:pt idx="3987">
                  <c:v>3987</c:v>
                </c:pt>
                <c:pt idx="3988">
                  <c:v>3988</c:v>
                </c:pt>
                <c:pt idx="3989">
                  <c:v>3989</c:v>
                </c:pt>
                <c:pt idx="3990">
                  <c:v>3990</c:v>
                </c:pt>
                <c:pt idx="3991">
                  <c:v>3991</c:v>
                </c:pt>
                <c:pt idx="3992">
                  <c:v>3992</c:v>
                </c:pt>
                <c:pt idx="3993">
                  <c:v>3993</c:v>
                </c:pt>
                <c:pt idx="3994">
                  <c:v>3994</c:v>
                </c:pt>
                <c:pt idx="3995">
                  <c:v>3995</c:v>
                </c:pt>
                <c:pt idx="3996">
                  <c:v>3996</c:v>
                </c:pt>
                <c:pt idx="3997">
                  <c:v>3997</c:v>
                </c:pt>
                <c:pt idx="3998">
                  <c:v>3998</c:v>
                </c:pt>
                <c:pt idx="3999">
                  <c:v>3999</c:v>
                </c:pt>
                <c:pt idx="4000">
                  <c:v>4000</c:v>
                </c:pt>
                <c:pt idx="4001">
                  <c:v>4001</c:v>
                </c:pt>
                <c:pt idx="4002">
                  <c:v>4002</c:v>
                </c:pt>
                <c:pt idx="4003">
                  <c:v>4003</c:v>
                </c:pt>
                <c:pt idx="4004">
                  <c:v>4004</c:v>
                </c:pt>
                <c:pt idx="4005">
                  <c:v>4005</c:v>
                </c:pt>
                <c:pt idx="4006">
                  <c:v>4006</c:v>
                </c:pt>
                <c:pt idx="4007">
                  <c:v>4007</c:v>
                </c:pt>
                <c:pt idx="4008">
                  <c:v>4008</c:v>
                </c:pt>
                <c:pt idx="4009">
                  <c:v>4009</c:v>
                </c:pt>
                <c:pt idx="4010">
                  <c:v>4010</c:v>
                </c:pt>
                <c:pt idx="4011">
                  <c:v>4011</c:v>
                </c:pt>
                <c:pt idx="4012">
                  <c:v>4012</c:v>
                </c:pt>
                <c:pt idx="4013">
                  <c:v>4013</c:v>
                </c:pt>
                <c:pt idx="4014">
                  <c:v>4014</c:v>
                </c:pt>
                <c:pt idx="4015">
                  <c:v>4015</c:v>
                </c:pt>
                <c:pt idx="4016">
                  <c:v>4016</c:v>
                </c:pt>
                <c:pt idx="4017">
                  <c:v>4017</c:v>
                </c:pt>
                <c:pt idx="4018">
                  <c:v>4018</c:v>
                </c:pt>
                <c:pt idx="4019">
                  <c:v>4019</c:v>
                </c:pt>
                <c:pt idx="4020">
                  <c:v>4020</c:v>
                </c:pt>
                <c:pt idx="4021">
                  <c:v>4021</c:v>
                </c:pt>
                <c:pt idx="4022">
                  <c:v>4022</c:v>
                </c:pt>
                <c:pt idx="4023">
                  <c:v>4023</c:v>
                </c:pt>
                <c:pt idx="4024">
                  <c:v>4024</c:v>
                </c:pt>
                <c:pt idx="4025">
                  <c:v>4025</c:v>
                </c:pt>
                <c:pt idx="4026">
                  <c:v>4026</c:v>
                </c:pt>
                <c:pt idx="4027">
                  <c:v>4027</c:v>
                </c:pt>
                <c:pt idx="4028">
                  <c:v>4028</c:v>
                </c:pt>
                <c:pt idx="4029">
                  <c:v>4029</c:v>
                </c:pt>
                <c:pt idx="4030">
                  <c:v>4030</c:v>
                </c:pt>
                <c:pt idx="4031">
                  <c:v>4031</c:v>
                </c:pt>
                <c:pt idx="4032">
                  <c:v>4032</c:v>
                </c:pt>
                <c:pt idx="4033">
                  <c:v>4033</c:v>
                </c:pt>
                <c:pt idx="4034">
                  <c:v>4034</c:v>
                </c:pt>
                <c:pt idx="4035">
                  <c:v>4035</c:v>
                </c:pt>
                <c:pt idx="4036">
                  <c:v>4036</c:v>
                </c:pt>
                <c:pt idx="4037">
                  <c:v>4037</c:v>
                </c:pt>
                <c:pt idx="4038">
                  <c:v>4038</c:v>
                </c:pt>
                <c:pt idx="4039">
                  <c:v>4039</c:v>
                </c:pt>
                <c:pt idx="4040">
                  <c:v>4040</c:v>
                </c:pt>
                <c:pt idx="4041">
                  <c:v>4041</c:v>
                </c:pt>
                <c:pt idx="4042">
                  <c:v>4042</c:v>
                </c:pt>
                <c:pt idx="4043">
                  <c:v>4043</c:v>
                </c:pt>
                <c:pt idx="4044">
                  <c:v>4044</c:v>
                </c:pt>
                <c:pt idx="4045">
                  <c:v>4045</c:v>
                </c:pt>
                <c:pt idx="4046">
                  <c:v>4046</c:v>
                </c:pt>
                <c:pt idx="4047">
                  <c:v>4047</c:v>
                </c:pt>
                <c:pt idx="4048">
                  <c:v>4048</c:v>
                </c:pt>
                <c:pt idx="4049">
                  <c:v>4049</c:v>
                </c:pt>
                <c:pt idx="4050">
                  <c:v>4050</c:v>
                </c:pt>
                <c:pt idx="4051">
                  <c:v>4051</c:v>
                </c:pt>
                <c:pt idx="4052">
                  <c:v>4052</c:v>
                </c:pt>
                <c:pt idx="4053">
                  <c:v>4053</c:v>
                </c:pt>
                <c:pt idx="4054">
                  <c:v>4054</c:v>
                </c:pt>
                <c:pt idx="4055">
                  <c:v>4055</c:v>
                </c:pt>
                <c:pt idx="4056">
                  <c:v>4056</c:v>
                </c:pt>
                <c:pt idx="4057">
                  <c:v>4057</c:v>
                </c:pt>
                <c:pt idx="4058">
                  <c:v>4058</c:v>
                </c:pt>
                <c:pt idx="4059">
                  <c:v>4059</c:v>
                </c:pt>
                <c:pt idx="4060">
                  <c:v>4060</c:v>
                </c:pt>
                <c:pt idx="4061">
                  <c:v>4061</c:v>
                </c:pt>
                <c:pt idx="4062">
                  <c:v>4062</c:v>
                </c:pt>
                <c:pt idx="4063">
                  <c:v>4063</c:v>
                </c:pt>
                <c:pt idx="4064">
                  <c:v>4064</c:v>
                </c:pt>
                <c:pt idx="4065">
                  <c:v>4065</c:v>
                </c:pt>
                <c:pt idx="4066">
                  <c:v>4066</c:v>
                </c:pt>
                <c:pt idx="4067">
                  <c:v>4067</c:v>
                </c:pt>
                <c:pt idx="4068">
                  <c:v>4068</c:v>
                </c:pt>
                <c:pt idx="4069">
                  <c:v>4069</c:v>
                </c:pt>
                <c:pt idx="4070">
                  <c:v>4070</c:v>
                </c:pt>
                <c:pt idx="4071">
                  <c:v>4071</c:v>
                </c:pt>
                <c:pt idx="4072">
                  <c:v>4072</c:v>
                </c:pt>
                <c:pt idx="4073">
                  <c:v>4073</c:v>
                </c:pt>
                <c:pt idx="4074">
                  <c:v>4074</c:v>
                </c:pt>
                <c:pt idx="4075">
                  <c:v>4075</c:v>
                </c:pt>
                <c:pt idx="4076">
                  <c:v>4076</c:v>
                </c:pt>
                <c:pt idx="4077">
                  <c:v>4077</c:v>
                </c:pt>
                <c:pt idx="4078">
                  <c:v>4078</c:v>
                </c:pt>
                <c:pt idx="4079">
                  <c:v>4079</c:v>
                </c:pt>
                <c:pt idx="4080">
                  <c:v>4080</c:v>
                </c:pt>
                <c:pt idx="4081">
                  <c:v>4081</c:v>
                </c:pt>
                <c:pt idx="4082">
                  <c:v>4082</c:v>
                </c:pt>
                <c:pt idx="4083">
                  <c:v>4083</c:v>
                </c:pt>
                <c:pt idx="4084">
                  <c:v>4084</c:v>
                </c:pt>
                <c:pt idx="4085">
                  <c:v>4085</c:v>
                </c:pt>
                <c:pt idx="4086">
                  <c:v>4086</c:v>
                </c:pt>
                <c:pt idx="4087">
                  <c:v>4087</c:v>
                </c:pt>
                <c:pt idx="4088">
                  <c:v>4088</c:v>
                </c:pt>
                <c:pt idx="4089">
                  <c:v>4089</c:v>
                </c:pt>
                <c:pt idx="4090">
                  <c:v>4090</c:v>
                </c:pt>
                <c:pt idx="4091">
                  <c:v>4091</c:v>
                </c:pt>
                <c:pt idx="4092">
                  <c:v>4092</c:v>
                </c:pt>
                <c:pt idx="4093">
                  <c:v>4093</c:v>
                </c:pt>
                <c:pt idx="4094">
                  <c:v>4094</c:v>
                </c:pt>
                <c:pt idx="4095">
                  <c:v>4095</c:v>
                </c:pt>
                <c:pt idx="4096">
                  <c:v>4096</c:v>
                </c:pt>
                <c:pt idx="4097">
                  <c:v>4097</c:v>
                </c:pt>
                <c:pt idx="4098">
                  <c:v>4098</c:v>
                </c:pt>
                <c:pt idx="4099">
                  <c:v>4099</c:v>
                </c:pt>
                <c:pt idx="4100">
                  <c:v>4100</c:v>
                </c:pt>
                <c:pt idx="4101">
                  <c:v>4101</c:v>
                </c:pt>
                <c:pt idx="4102">
                  <c:v>4102</c:v>
                </c:pt>
                <c:pt idx="4103">
                  <c:v>4103</c:v>
                </c:pt>
                <c:pt idx="4104">
                  <c:v>4104</c:v>
                </c:pt>
                <c:pt idx="4105">
                  <c:v>4105</c:v>
                </c:pt>
                <c:pt idx="4106">
                  <c:v>4106</c:v>
                </c:pt>
                <c:pt idx="4107">
                  <c:v>4107</c:v>
                </c:pt>
                <c:pt idx="4108">
                  <c:v>4108</c:v>
                </c:pt>
                <c:pt idx="4109">
                  <c:v>4109</c:v>
                </c:pt>
                <c:pt idx="4110">
                  <c:v>4110</c:v>
                </c:pt>
                <c:pt idx="4111">
                  <c:v>4111</c:v>
                </c:pt>
                <c:pt idx="4112">
                  <c:v>4112</c:v>
                </c:pt>
                <c:pt idx="4113">
                  <c:v>4113</c:v>
                </c:pt>
                <c:pt idx="4114">
                  <c:v>4114</c:v>
                </c:pt>
                <c:pt idx="4115">
                  <c:v>4115</c:v>
                </c:pt>
                <c:pt idx="4116">
                  <c:v>4116</c:v>
                </c:pt>
                <c:pt idx="4117">
                  <c:v>4117</c:v>
                </c:pt>
                <c:pt idx="4118">
                  <c:v>4118</c:v>
                </c:pt>
                <c:pt idx="4119">
                  <c:v>4119</c:v>
                </c:pt>
                <c:pt idx="4120">
                  <c:v>4120</c:v>
                </c:pt>
                <c:pt idx="4121">
                  <c:v>4121</c:v>
                </c:pt>
                <c:pt idx="4122">
                  <c:v>4122</c:v>
                </c:pt>
                <c:pt idx="4123">
                  <c:v>4123</c:v>
                </c:pt>
                <c:pt idx="4124">
                  <c:v>4124</c:v>
                </c:pt>
                <c:pt idx="4125">
                  <c:v>4125</c:v>
                </c:pt>
                <c:pt idx="4126">
                  <c:v>4126</c:v>
                </c:pt>
                <c:pt idx="4127">
                  <c:v>4127</c:v>
                </c:pt>
                <c:pt idx="4128">
                  <c:v>4128</c:v>
                </c:pt>
                <c:pt idx="4129">
                  <c:v>4129</c:v>
                </c:pt>
                <c:pt idx="4130">
                  <c:v>4130</c:v>
                </c:pt>
                <c:pt idx="4131">
                  <c:v>4131</c:v>
                </c:pt>
                <c:pt idx="4132">
                  <c:v>4132</c:v>
                </c:pt>
                <c:pt idx="4133">
                  <c:v>4133</c:v>
                </c:pt>
                <c:pt idx="4134">
                  <c:v>4134</c:v>
                </c:pt>
                <c:pt idx="4135">
                  <c:v>4135</c:v>
                </c:pt>
                <c:pt idx="4136">
                  <c:v>4136</c:v>
                </c:pt>
                <c:pt idx="4137">
                  <c:v>4137</c:v>
                </c:pt>
                <c:pt idx="4138">
                  <c:v>4138</c:v>
                </c:pt>
                <c:pt idx="4139">
                  <c:v>4139</c:v>
                </c:pt>
                <c:pt idx="4140">
                  <c:v>4140</c:v>
                </c:pt>
                <c:pt idx="4141">
                  <c:v>4141</c:v>
                </c:pt>
                <c:pt idx="4142">
                  <c:v>4142</c:v>
                </c:pt>
                <c:pt idx="4143">
                  <c:v>4143</c:v>
                </c:pt>
                <c:pt idx="4144">
                  <c:v>4144</c:v>
                </c:pt>
                <c:pt idx="4145">
                  <c:v>4145</c:v>
                </c:pt>
                <c:pt idx="4146">
                  <c:v>4146</c:v>
                </c:pt>
                <c:pt idx="4147">
                  <c:v>4147</c:v>
                </c:pt>
                <c:pt idx="4148">
                  <c:v>4148</c:v>
                </c:pt>
                <c:pt idx="4149">
                  <c:v>4149</c:v>
                </c:pt>
                <c:pt idx="4150">
                  <c:v>4150</c:v>
                </c:pt>
                <c:pt idx="4151">
                  <c:v>4151</c:v>
                </c:pt>
                <c:pt idx="4152">
                  <c:v>4152</c:v>
                </c:pt>
                <c:pt idx="4153">
                  <c:v>4153</c:v>
                </c:pt>
                <c:pt idx="4154">
                  <c:v>4154</c:v>
                </c:pt>
                <c:pt idx="4155">
                  <c:v>4155</c:v>
                </c:pt>
                <c:pt idx="4156">
                  <c:v>4156</c:v>
                </c:pt>
                <c:pt idx="4157">
                  <c:v>4157</c:v>
                </c:pt>
                <c:pt idx="4158">
                  <c:v>4158</c:v>
                </c:pt>
                <c:pt idx="4159">
                  <c:v>4159</c:v>
                </c:pt>
                <c:pt idx="4160">
                  <c:v>4160</c:v>
                </c:pt>
                <c:pt idx="4161">
                  <c:v>4161</c:v>
                </c:pt>
                <c:pt idx="4162">
                  <c:v>4162</c:v>
                </c:pt>
                <c:pt idx="4163">
                  <c:v>4163</c:v>
                </c:pt>
                <c:pt idx="4164">
                  <c:v>4164</c:v>
                </c:pt>
                <c:pt idx="4165">
                  <c:v>4165</c:v>
                </c:pt>
                <c:pt idx="4166">
                  <c:v>4166</c:v>
                </c:pt>
                <c:pt idx="4167">
                  <c:v>4167</c:v>
                </c:pt>
                <c:pt idx="4168">
                  <c:v>4168</c:v>
                </c:pt>
                <c:pt idx="4169">
                  <c:v>4169</c:v>
                </c:pt>
                <c:pt idx="4170">
                  <c:v>4170</c:v>
                </c:pt>
                <c:pt idx="4171">
                  <c:v>4171</c:v>
                </c:pt>
                <c:pt idx="4172">
                  <c:v>4172</c:v>
                </c:pt>
                <c:pt idx="4173">
                  <c:v>4173</c:v>
                </c:pt>
                <c:pt idx="4174">
                  <c:v>4174</c:v>
                </c:pt>
                <c:pt idx="4175">
                  <c:v>4175</c:v>
                </c:pt>
                <c:pt idx="4176">
                  <c:v>4176</c:v>
                </c:pt>
                <c:pt idx="4177">
                  <c:v>4177</c:v>
                </c:pt>
                <c:pt idx="4178">
                  <c:v>4178</c:v>
                </c:pt>
                <c:pt idx="4179">
                  <c:v>4179</c:v>
                </c:pt>
                <c:pt idx="4180">
                  <c:v>4180</c:v>
                </c:pt>
                <c:pt idx="4181">
                  <c:v>4181</c:v>
                </c:pt>
                <c:pt idx="4182">
                  <c:v>4182</c:v>
                </c:pt>
                <c:pt idx="4183">
                  <c:v>4183</c:v>
                </c:pt>
                <c:pt idx="4184">
                  <c:v>4184</c:v>
                </c:pt>
                <c:pt idx="4185">
                  <c:v>4185</c:v>
                </c:pt>
                <c:pt idx="4186">
                  <c:v>4186</c:v>
                </c:pt>
                <c:pt idx="4187">
                  <c:v>4187</c:v>
                </c:pt>
                <c:pt idx="4188">
                  <c:v>4188</c:v>
                </c:pt>
                <c:pt idx="4189">
                  <c:v>4189</c:v>
                </c:pt>
                <c:pt idx="4190">
                  <c:v>4190</c:v>
                </c:pt>
                <c:pt idx="4191">
                  <c:v>4191</c:v>
                </c:pt>
                <c:pt idx="4192">
                  <c:v>4192</c:v>
                </c:pt>
                <c:pt idx="4193">
                  <c:v>4193</c:v>
                </c:pt>
                <c:pt idx="4194">
                  <c:v>4194</c:v>
                </c:pt>
                <c:pt idx="4195">
                  <c:v>4195</c:v>
                </c:pt>
                <c:pt idx="4196">
                  <c:v>4196</c:v>
                </c:pt>
                <c:pt idx="4197">
                  <c:v>4197</c:v>
                </c:pt>
                <c:pt idx="4198">
                  <c:v>4198</c:v>
                </c:pt>
                <c:pt idx="4199">
                  <c:v>4199</c:v>
                </c:pt>
                <c:pt idx="4200">
                  <c:v>4200</c:v>
                </c:pt>
                <c:pt idx="4201">
                  <c:v>4201</c:v>
                </c:pt>
                <c:pt idx="4202">
                  <c:v>4202</c:v>
                </c:pt>
                <c:pt idx="4203">
                  <c:v>4203</c:v>
                </c:pt>
                <c:pt idx="4204">
                  <c:v>4204</c:v>
                </c:pt>
                <c:pt idx="4205">
                  <c:v>4205</c:v>
                </c:pt>
                <c:pt idx="4206">
                  <c:v>4206</c:v>
                </c:pt>
                <c:pt idx="4207">
                  <c:v>4207</c:v>
                </c:pt>
                <c:pt idx="4208">
                  <c:v>4208</c:v>
                </c:pt>
                <c:pt idx="4209">
                  <c:v>4209</c:v>
                </c:pt>
                <c:pt idx="4210">
                  <c:v>4210</c:v>
                </c:pt>
                <c:pt idx="4211">
                  <c:v>4211</c:v>
                </c:pt>
                <c:pt idx="4212">
                  <c:v>4212</c:v>
                </c:pt>
                <c:pt idx="4213">
                  <c:v>4213</c:v>
                </c:pt>
                <c:pt idx="4214">
                  <c:v>4214</c:v>
                </c:pt>
                <c:pt idx="4215">
                  <c:v>4215</c:v>
                </c:pt>
                <c:pt idx="4216">
                  <c:v>4216</c:v>
                </c:pt>
                <c:pt idx="4217">
                  <c:v>4217</c:v>
                </c:pt>
                <c:pt idx="4218">
                  <c:v>4218</c:v>
                </c:pt>
                <c:pt idx="4219">
                  <c:v>4219</c:v>
                </c:pt>
                <c:pt idx="4220">
                  <c:v>4220</c:v>
                </c:pt>
                <c:pt idx="4221">
                  <c:v>4221</c:v>
                </c:pt>
                <c:pt idx="4222">
                  <c:v>4222</c:v>
                </c:pt>
                <c:pt idx="4223">
                  <c:v>4223</c:v>
                </c:pt>
                <c:pt idx="4224">
                  <c:v>4224</c:v>
                </c:pt>
                <c:pt idx="4225">
                  <c:v>4225</c:v>
                </c:pt>
                <c:pt idx="4226">
                  <c:v>4226</c:v>
                </c:pt>
                <c:pt idx="4227">
                  <c:v>4227</c:v>
                </c:pt>
                <c:pt idx="4228">
                  <c:v>4228</c:v>
                </c:pt>
                <c:pt idx="4229">
                  <c:v>4229</c:v>
                </c:pt>
                <c:pt idx="4230">
                  <c:v>4230</c:v>
                </c:pt>
                <c:pt idx="4231">
                  <c:v>4231</c:v>
                </c:pt>
                <c:pt idx="4232">
                  <c:v>4232</c:v>
                </c:pt>
                <c:pt idx="4233">
                  <c:v>4233</c:v>
                </c:pt>
                <c:pt idx="4234">
                  <c:v>4234</c:v>
                </c:pt>
                <c:pt idx="4235">
                  <c:v>4235</c:v>
                </c:pt>
                <c:pt idx="4236">
                  <c:v>4236</c:v>
                </c:pt>
                <c:pt idx="4237">
                  <c:v>4237</c:v>
                </c:pt>
                <c:pt idx="4238">
                  <c:v>4238</c:v>
                </c:pt>
                <c:pt idx="4239">
                  <c:v>4239</c:v>
                </c:pt>
                <c:pt idx="4240">
                  <c:v>4240</c:v>
                </c:pt>
                <c:pt idx="4241">
                  <c:v>4241</c:v>
                </c:pt>
                <c:pt idx="4242">
                  <c:v>4242</c:v>
                </c:pt>
                <c:pt idx="4243">
                  <c:v>4243</c:v>
                </c:pt>
                <c:pt idx="4244">
                  <c:v>4244</c:v>
                </c:pt>
                <c:pt idx="4245">
                  <c:v>4245</c:v>
                </c:pt>
                <c:pt idx="4246">
                  <c:v>4246</c:v>
                </c:pt>
                <c:pt idx="4247">
                  <c:v>4247</c:v>
                </c:pt>
                <c:pt idx="4248">
                  <c:v>4248</c:v>
                </c:pt>
                <c:pt idx="4249">
                  <c:v>4249</c:v>
                </c:pt>
                <c:pt idx="4250">
                  <c:v>4250</c:v>
                </c:pt>
                <c:pt idx="4251">
                  <c:v>4251</c:v>
                </c:pt>
                <c:pt idx="4252">
                  <c:v>4252</c:v>
                </c:pt>
                <c:pt idx="4253">
                  <c:v>4253</c:v>
                </c:pt>
                <c:pt idx="4254">
                  <c:v>4254</c:v>
                </c:pt>
                <c:pt idx="4255">
                  <c:v>4255</c:v>
                </c:pt>
                <c:pt idx="4256">
                  <c:v>4256</c:v>
                </c:pt>
                <c:pt idx="4257">
                  <c:v>4257</c:v>
                </c:pt>
                <c:pt idx="4258">
                  <c:v>4258</c:v>
                </c:pt>
                <c:pt idx="4259">
                  <c:v>4259</c:v>
                </c:pt>
                <c:pt idx="4260">
                  <c:v>4260</c:v>
                </c:pt>
                <c:pt idx="4261">
                  <c:v>4261</c:v>
                </c:pt>
                <c:pt idx="4262">
                  <c:v>4262</c:v>
                </c:pt>
                <c:pt idx="4263">
                  <c:v>4263</c:v>
                </c:pt>
                <c:pt idx="4264">
                  <c:v>4264</c:v>
                </c:pt>
                <c:pt idx="4265">
                  <c:v>4265</c:v>
                </c:pt>
                <c:pt idx="4266">
                  <c:v>4266</c:v>
                </c:pt>
                <c:pt idx="4267">
                  <c:v>4267</c:v>
                </c:pt>
                <c:pt idx="4268">
                  <c:v>4268</c:v>
                </c:pt>
                <c:pt idx="4269">
                  <c:v>4269</c:v>
                </c:pt>
                <c:pt idx="4270">
                  <c:v>4270</c:v>
                </c:pt>
                <c:pt idx="4271">
                  <c:v>4271</c:v>
                </c:pt>
                <c:pt idx="4272">
                  <c:v>4272</c:v>
                </c:pt>
                <c:pt idx="4273">
                  <c:v>4273</c:v>
                </c:pt>
                <c:pt idx="4274">
                  <c:v>4274</c:v>
                </c:pt>
                <c:pt idx="4275">
                  <c:v>4275</c:v>
                </c:pt>
                <c:pt idx="4276">
                  <c:v>4276</c:v>
                </c:pt>
                <c:pt idx="4277">
                  <c:v>4277</c:v>
                </c:pt>
                <c:pt idx="4278">
                  <c:v>4278</c:v>
                </c:pt>
                <c:pt idx="4279">
                  <c:v>4279</c:v>
                </c:pt>
                <c:pt idx="4280">
                  <c:v>4280</c:v>
                </c:pt>
                <c:pt idx="4281">
                  <c:v>4281</c:v>
                </c:pt>
                <c:pt idx="4282">
                  <c:v>4282</c:v>
                </c:pt>
                <c:pt idx="4283">
                  <c:v>4283</c:v>
                </c:pt>
                <c:pt idx="4284">
                  <c:v>4284</c:v>
                </c:pt>
                <c:pt idx="4285">
                  <c:v>4285</c:v>
                </c:pt>
                <c:pt idx="4286">
                  <c:v>4286</c:v>
                </c:pt>
                <c:pt idx="4287">
                  <c:v>4287</c:v>
                </c:pt>
                <c:pt idx="4288">
                  <c:v>4288</c:v>
                </c:pt>
                <c:pt idx="4289">
                  <c:v>4289</c:v>
                </c:pt>
                <c:pt idx="4290">
                  <c:v>4290</c:v>
                </c:pt>
                <c:pt idx="4291">
                  <c:v>4291</c:v>
                </c:pt>
                <c:pt idx="4292">
                  <c:v>4292</c:v>
                </c:pt>
                <c:pt idx="4293">
                  <c:v>4293</c:v>
                </c:pt>
                <c:pt idx="4294">
                  <c:v>4294</c:v>
                </c:pt>
                <c:pt idx="4295">
                  <c:v>4295</c:v>
                </c:pt>
                <c:pt idx="4296">
                  <c:v>4296</c:v>
                </c:pt>
                <c:pt idx="4297">
                  <c:v>4297</c:v>
                </c:pt>
                <c:pt idx="4298">
                  <c:v>4298</c:v>
                </c:pt>
                <c:pt idx="4299">
                  <c:v>4299</c:v>
                </c:pt>
                <c:pt idx="4300">
                  <c:v>4300</c:v>
                </c:pt>
                <c:pt idx="4301">
                  <c:v>4301</c:v>
                </c:pt>
                <c:pt idx="4302">
                  <c:v>4302</c:v>
                </c:pt>
                <c:pt idx="4303">
                  <c:v>4303</c:v>
                </c:pt>
                <c:pt idx="4304">
                  <c:v>4304</c:v>
                </c:pt>
                <c:pt idx="4305">
                  <c:v>4305</c:v>
                </c:pt>
                <c:pt idx="4306">
                  <c:v>4306</c:v>
                </c:pt>
                <c:pt idx="4307">
                  <c:v>4307</c:v>
                </c:pt>
                <c:pt idx="4308">
                  <c:v>4308</c:v>
                </c:pt>
                <c:pt idx="4309">
                  <c:v>4309</c:v>
                </c:pt>
                <c:pt idx="4310">
                  <c:v>4310</c:v>
                </c:pt>
                <c:pt idx="4311">
                  <c:v>4311</c:v>
                </c:pt>
                <c:pt idx="4312">
                  <c:v>4312</c:v>
                </c:pt>
                <c:pt idx="4313">
                  <c:v>4313</c:v>
                </c:pt>
                <c:pt idx="4314">
                  <c:v>4314</c:v>
                </c:pt>
                <c:pt idx="4315">
                  <c:v>4315</c:v>
                </c:pt>
                <c:pt idx="4316">
                  <c:v>4316</c:v>
                </c:pt>
                <c:pt idx="4317">
                  <c:v>4317</c:v>
                </c:pt>
                <c:pt idx="4318">
                  <c:v>4318</c:v>
                </c:pt>
                <c:pt idx="4319">
                  <c:v>4319</c:v>
                </c:pt>
                <c:pt idx="4320">
                  <c:v>4320</c:v>
                </c:pt>
                <c:pt idx="4321">
                  <c:v>4321</c:v>
                </c:pt>
                <c:pt idx="4322">
                  <c:v>4322</c:v>
                </c:pt>
                <c:pt idx="4323">
                  <c:v>4323</c:v>
                </c:pt>
                <c:pt idx="4324">
                  <c:v>4324</c:v>
                </c:pt>
                <c:pt idx="4325">
                  <c:v>4325</c:v>
                </c:pt>
                <c:pt idx="4326">
                  <c:v>4326</c:v>
                </c:pt>
                <c:pt idx="4327">
                  <c:v>4327</c:v>
                </c:pt>
                <c:pt idx="4328">
                  <c:v>4328</c:v>
                </c:pt>
                <c:pt idx="4329">
                  <c:v>4329</c:v>
                </c:pt>
                <c:pt idx="4330">
                  <c:v>4330</c:v>
                </c:pt>
                <c:pt idx="4331">
                  <c:v>4331</c:v>
                </c:pt>
                <c:pt idx="4332">
                  <c:v>4332</c:v>
                </c:pt>
                <c:pt idx="4333">
                  <c:v>4333</c:v>
                </c:pt>
                <c:pt idx="4334">
                  <c:v>4334</c:v>
                </c:pt>
                <c:pt idx="4335">
                  <c:v>4335</c:v>
                </c:pt>
                <c:pt idx="4336">
                  <c:v>4336</c:v>
                </c:pt>
                <c:pt idx="4337">
                  <c:v>4337</c:v>
                </c:pt>
                <c:pt idx="4338">
                  <c:v>4338</c:v>
                </c:pt>
                <c:pt idx="4339">
                  <c:v>4339</c:v>
                </c:pt>
                <c:pt idx="4340">
                  <c:v>4340</c:v>
                </c:pt>
                <c:pt idx="4341">
                  <c:v>4341</c:v>
                </c:pt>
                <c:pt idx="4342">
                  <c:v>4342</c:v>
                </c:pt>
                <c:pt idx="4343">
                  <c:v>4343</c:v>
                </c:pt>
                <c:pt idx="4344">
                  <c:v>4344</c:v>
                </c:pt>
                <c:pt idx="4345">
                  <c:v>4345</c:v>
                </c:pt>
                <c:pt idx="4346">
                  <c:v>4346</c:v>
                </c:pt>
                <c:pt idx="4347">
                  <c:v>4347</c:v>
                </c:pt>
                <c:pt idx="4348">
                  <c:v>4348</c:v>
                </c:pt>
                <c:pt idx="4349">
                  <c:v>4349</c:v>
                </c:pt>
                <c:pt idx="4350">
                  <c:v>4350</c:v>
                </c:pt>
                <c:pt idx="4351">
                  <c:v>4351</c:v>
                </c:pt>
                <c:pt idx="4352">
                  <c:v>4352</c:v>
                </c:pt>
                <c:pt idx="4353">
                  <c:v>4353</c:v>
                </c:pt>
                <c:pt idx="4354">
                  <c:v>4354</c:v>
                </c:pt>
                <c:pt idx="4355">
                  <c:v>4355</c:v>
                </c:pt>
                <c:pt idx="4356">
                  <c:v>4356</c:v>
                </c:pt>
                <c:pt idx="4357">
                  <c:v>4357</c:v>
                </c:pt>
                <c:pt idx="4358">
                  <c:v>4358</c:v>
                </c:pt>
                <c:pt idx="4359">
                  <c:v>4359</c:v>
                </c:pt>
                <c:pt idx="4360">
                  <c:v>4360</c:v>
                </c:pt>
                <c:pt idx="4361">
                  <c:v>4361</c:v>
                </c:pt>
                <c:pt idx="4362">
                  <c:v>4362</c:v>
                </c:pt>
                <c:pt idx="4363">
                  <c:v>4363</c:v>
                </c:pt>
                <c:pt idx="4364">
                  <c:v>4364</c:v>
                </c:pt>
                <c:pt idx="4365">
                  <c:v>4365</c:v>
                </c:pt>
                <c:pt idx="4366">
                  <c:v>4366</c:v>
                </c:pt>
                <c:pt idx="4367">
                  <c:v>4367</c:v>
                </c:pt>
                <c:pt idx="4368">
                  <c:v>4368</c:v>
                </c:pt>
                <c:pt idx="4369">
                  <c:v>4369</c:v>
                </c:pt>
                <c:pt idx="4370">
                  <c:v>4370</c:v>
                </c:pt>
                <c:pt idx="4371">
                  <c:v>4371</c:v>
                </c:pt>
                <c:pt idx="4372">
                  <c:v>4372</c:v>
                </c:pt>
                <c:pt idx="4373">
                  <c:v>4373</c:v>
                </c:pt>
                <c:pt idx="4374">
                  <c:v>4374</c:v>
                </c:pt>
                <c:pt idx="4375">
                  <c:v>4375</c:v>
                </c:pt>
                <c:pt idx="4376">
                  <c:v>4376</c:v>
                </c:pt>
                <c:pt idx="4377">
                  <c:v>4377</c:v>
                </c:pt>
                <c:pt idx="4378">
                  <c:v>4378</c:v>
                </c:pt>
                <c:pt idx="4379">
                  <c:v>4379</c:v>
                </c:pt>
                <c:pt idx="4380">
                  <c:v>4380</c:v>
                </c:pt>
                <c:pt idx="4381">
                  <c:v>4381</c:v>
                </c:pt>
                <c:pt idx="4382">
                  <c:v>4382</c:v>
                </c:pt>
                <c:pt idx="4383">
                  <c:v>4383</c:v>
                </c:pt>
                <c:pt idx="4384">
                  <c:v>4384</c:v>
                </c:pt>
                <c:pt idx="4385">
                  <c:v>4385</c:v>
                </c:pt>
                <c:pt idx="4386">
                  <c:v>4386</c:v>
                </c:pt>
                <c:pt idx="4387">
                  <c:v>4387</c:v>
                </c:pt>
                <c:pt idx="4388">
                  <c:v>4388</c:v>
                </c:pt>
                <c:pt idx="4389">
                  <c:v>4389</c:v>
                </c:pt>
                <c:pt idx="4390">
                  <c:v>4390</c:v>
                </c:pt>
                <c:pt idx="4391">
                  <c:v>4391</c:v>
                </c:pt>
                <c:pt idx="4392">
                  <c:v>4392</c:v>
                </c:pt>
                <c:pt idx="4393">
                  <c:v>4393</c:v>
                </c:pt>
                <c:pt idx="4394">
                  <c:v>4394</c:v>
                </c:pt>
                <c:pt idx="4395">
                  <c:v>4395</c:v>
                </c:pt>
                <c:pt idx="4396">
                  <c:v>4396</c:v>
                </c:pt>
                <c:pt idx="4397">
                  <c:v>4397</c:v>
                </c:pt>
                <c:pt idx="4398">
                  <c:v>4398</c:v>
                </c:pt>
                <c:pt idx="4399">
                  <c:v>4399</c:v>
                </c:pt>
                <c:pt idx="4400">
                  <c:v>4400</c:v>
                </c:pt>
                <c:pt idx="4401">
                  <c:v>4401</c:v>
                </c:pt>
                <c:pt idx="4402">
                  <c:v>4402</c:v>
                </c:pt>
                <c:pt idx="4403">
                  <c:v>4403</c:v>
                </c:pt>
                <c:pt idx="4404">
                  <c:v>4404</c:v>
                </c:pt>
                <c:pt idx="4405">
                  <c:v>4405</c:v>
                </c:pt>
                <c:pt idx="4406">
                  <c:v>4406</c:v>
                </c:pt>
                <c:pt idx="4407">
                  <c:v>4407</c:v>
                </c:pt>
                <c:pt idx="4408">
                  <c:v>4408</c:v>
                </c:pt>
                <c:pt idx="4409">
                  <c:v>4409</c:v>
                </c:pt>
                <c:pt idx="4410">
                  <c:v>4410</c:v>
                </c:pt>
                <c:pt idx="4411">
                  <c:v>4411</c:v>
                </c:pt>
                <c:pt idx="4412">
                  <c:v>4412</c:v>
                </c:pt>
                <c:pt idx="4413">
                  <c:v>4413</c:v>
                </c:pt>
                <c:pt idx="4414">
                  <c:v>4414</c:v>
                </c:pt>
                <c:pt idx="4415">
                  <c:v>4415</c:v>
                </c:pt>
                <c:pt idx="4416">
                  <c:v>4416</c:v>
                </c:pt>
                <c:pt idx="4417">
                  <c:v>4417</c:v>
                </c:pt>
                <c:pt idx="4418">
                  <c:v>4418</c:v>
                </c:pt>
                <c:pt idx="4419">
                  <c:v>4419</c:v>
                </c:pt>
                <c:pt idx="4420">
                  <c:v>4420</c:v>
                </c:pt>
                <c:pt idx="4421">
                  <c:v>4421</c:v>
                </c:pt>
                <c:pt idx="4422">
                  <c:v>4422</c:v>
                </c:pt>
                <c:pt idx="4423">
                  <c:v>4423</c:v>
                </c:pt>
                <c:pt idx="4424">
                  <c:v>4424</c:v>
                </c:pt>
                <c:pt idx="4425">
                  <c:v>4425</c:v>
                </c:pt>
                <c:pt idx="4426">
                  <c:v>4426</c:v>
                </c:pt>
                <c:pt idx="4427">
                  <c:v>4427</c:v>
                </c:pt>
                <c:pt idx="4428">
                  <c:v>4428</c:v>
                </c:pt>
                <c:pt idx="4429">
                  <c:v>4429</c:v>
                </c:pt>
                <c:pt idx="4430">
                  <c:v>4430</c:v>
                </c:pt>
                <c:pt idx="4431">
                  <c:v>4431</c:v>
                </c:pt>
                <c:pt idx="4432">
                  <c:v>4432</c:v>
                </c:pt>
                <c:pt idx="4433">
                  <c:v>4433</c:v>
                </c:pt>
                <c:pt idx="4434">
                  <c:v>4434</c:v>
                </c:pt>
                <c:pt idx="4435">
                  <c:v>4435</c:v>
                </c:pt>
                <c:pt idx="4436">
                  <c:v>4436</c:v>
                </c:pt>
                <c:pt idx="4437">
                  <c:v>4437</c:v>
                </c:pt>
                <c:pt idx="4438">
                  <c:v>4438</c:v>
                </c:pt>
                <c:pt idx="4439">
                  <c:v>4439</c:v>
                </c:pt>
                <c:pt idx="4440">
                  <c:v>4440</c:v>
                </c:pt>
                <c:pt idx="4441">
                  <c:v>4441</c:v>
                </c:pt>
                <c:pt idx="4442">
                  <c:v>4442</c:v>
                </c:pt>
                <c:pt idx="4443">
                  <c:v>4443</c:v>
                </c:pt>
                <c:pt idx="4444">
                  <c:v>4444</c:v>
                </c:pt>
                <c:pt idx="4445">
                  <c:v>4445</c:v>
                </c:pt>
                <c:pt idx="4446">
                  <c:v>4446</c:v>
                </c:pt>
                <c:pt idx="4447">
                  <c:v>4447</c:v>
                </c:pt>
                <c:pt idx="4448">
                  <c:v>4448</c:v>
                </c:pt>
                <c:pt idx="4449">
                  <c:v>4449</c:v>
                </c:pt>
                <c:pt idx="4450">
                  <c:v>4450</c:v>
                </c:pt>
                <c:pt idx="4451">
                  <c:v>4451</c:v>
                </c:pt>
                <c:pt idx="4452">
                  <c:v>4452</c:v>
                </c:pt>
                <c:pt idx="4453">
                  <c:v>4453</c:v>
                </c:pt>
                <c:pt idx="4454">
                  <c:v>4454</c:v>
                </c:pt>
                <c:pt idx="4455">
                  <c:v>4455</c:v>
                </c:pt>
                <c:pt idx="4456">
                  <c:v>4456</c:v>
                </c:pt>
                <c:pt idx="4457">
                  <c:v>4457</c:v>
                </c:pt>
                <c:pt idx="4458">
                  <c:v>4458</c:v>
                </c:pt>
                <c:pt idx="4459">
                  <c:v>4459</c:v>
                </c:pt>
                <c:pt idx="4460">
                  <c:v>4460</c:v>
                </c:pt>
                <c:pt idx="4461">
                  <c:v>4461</c:v>
                </c:pt>
                <c:pt idx="4462">
                  <c:v>4462</c:v>
                </c:pt>
                <c:pt idx="4463">
                  <c:v>4463</c:v>
                </c:pt>
                <c:pt idx="4464">
                  <c:v>4464</c:v>
                </c:pt>
                <c:pt idx="4465">
                  <c:v>4465</c:v>
                </c:pt>
                <c:pt idx="4466">
                  <c:v>4466</c:v>
                </c:pt>
                <c:pt idx="4467">
                  <c:v>4467</c:v>
                </c:pt>
                <c:pt idx="4468">
                  <c:v>4468</c:v>
                </c:pt>
                <c:pt idx="4469">
                  <c:v>4469</c:v>
                </c:pt>
                <c:pt idx="4470">
                  <c:v>4470</c:v>
                </c:pt>
                <c:pt idx="4471">
                  <c:v>4471</c:v>
                </c:pt>
                <c:pt idx="4472">
                  <c:v>4472</c:v>
                </c:pt>
                <c:pt idx="4473">
                  <c:v>4473</c:v>
                </c:pt>
                <c:pt idx="4474">
                  <c:v>4474</c:v>
                </c:pt>
                <c:pt idx="4475">
                  <c:v>4475</c:v>
                </c:pt>
                <c:pt idx="4476">
                  <c:v>4476</c:v>
                </c:pt>
                <c:pt idx="4477">
                  <c:v>4477</c:v>
                </c:pt>
                <c:pt idx="4478">
                  <c:v>4478</c:v>
                </c:pt>
                <c:pt idx="4479">
                  <c:v>4479</c:v>
                </c:pt>
                <c:pt idx="4480">
                  <c:v>4480</c:v>
                </c:pt>
                <c:pt idx="4481">
                  <c:v>4481</c:v>
                </c:pt>
                <c:pt idx="4482">
                  <c:v>4482</c:v>
                </c:pt>
                <c:pt idx="4483">
                  <c:v>4483</c:v>
                </c:pt>
                <c:pt idx="4484">
                  <c:v>4484</c:v>
                </c:pt>
                <c:pt idx="4485">
                  <c:v>4485</c:v>
                </c:pt>
                <c:pt idx="4486">
                  <c:v>4486</c:v>
                </c:pt>
                <c:pt idx="4487">
                  <c:v>4487</c:v>
                </c:pt>
                <c:pt idx="4488">
                  <c:v>4488</c:v>
                </c:pt>
                <c:pt idx="4489">
                  <c:v>4489</c:v>
                </c:pt>
                <c:pt idx="4490">
                  <c:v>4490</c:v>
                </c:pt>
                <c:pt idx="4491">
                  <c:v>4491</c:v>
                </c:pt>
                <c:pt idx="4492">
                  <c:v>4492</c:v>
                </c:pt>
                <c:pt idx="4493">
                  <c:v>4493</c:v>
                </c:pt>
                <c:pt idx="4494">
                  <c:v>4494</c:v>
                </c:pt>
                <c:pt idx="4495">
                  <c:v>4495</c:v>
                </c:pt>
                <c:pt idx="4496">
                  <c:v>4496</c:v>
                </c:pt>
                <c:pt idx="4497">
                  <c:v>4497</c:v>
                </c:pt>
                <c:pt idx="4498">
                  <c:v>4498</c:v>
                </c:pt>
                <c:pt idx="4499">
                  <c:v>4499</c:v>
                </c:pt>
                <c:pt idx="4500">
                  <c:v>4500</c:v>
                </c:pt>
                <c:pt idx="4501">
                  <c:v>4501</c:v>
                </c:pt>
                <c:pt idx="4502">
                  <c:v>4502</c:v>
                </c:pt>
                <c:pt idx="4503">
                  <c:v>4503</c:v>
                </c:pt>
                <c:pt idx="4504">
                  <c:v>4504</c:v>
                </c:pt>
                <c:pt idx="4505">
                  <c:v>4505</c:v>
                </c:pt>
                <c:pt idx="4506">
                  <c:v>4506</c:v>
                </c:pt>
                <c:pt idx="4507">
                  <c:v>4507</c:v>
                </c:pt>
                <c:pt idx="4508">
                  <c:v>4508</c:v>
                </c:pt>
                <c:pt idx="4509">
                  <c:v>4509</c:v>
                </c:pt>
                <c:pt idx="4510">
                  <c:v>4510</c:v>
                </c:pt>
                <c:pt idx="4511">
                  <c:v>4511</c:v>
                </c:pt>
                <c:pt idx="4512">
                  <c:v>4512</c:v>
                </c:pt>
                <c:pt idx="4513">
                  <c:v>4513</c:v>
                </c:pt>
                <c:pt idx="4514">
                  <c:v>4514</c:v>
                </c:pt>
                <c:pt idx="4515">
                  <c:v>4515</c:v>
                </c:pt>
                <c:pt idx="4516">
                  <c:v>4516</c:v>
                </c:pt>
                <c:pt idx="4517">
                  <c:v>4517</c:v>
                </c:pt>
                <c:pt idx="4518">
                  <c:v>4518</c:v>
                </c:pt>
                <c:pt idx="4519">
                  <c:v>4519</c:v>
                </c:pt>
                <c:pt idx="4520">
                  <c:v>4520</c:v>
                </c:pt>
                <c:pt idx="4521">
                  <c:v>4521</c:v>
                </c:pt>
                <c:pt idx="4522">
                  <c:v>4522</c:v>
                </c:pt>
                <c:pt idx="4523">
                  <c:v>4523</c:v>
                </c:pt>
                <c:pt idx="4524">
                  <c:v>4524</c:v>
                </c:pt>
                <c:pt idx="4525">
                  <c:v>4525</c:v>
                </c:pt>
                <c:pt idx="4526">
                  <c:v>4526</c:v>
                </c:pt>
                <c:pt idx="4527">
                  <c:v>4527</c:v>
                </c:pt>
                <c:pt idx="4528">
                  <c:v>4528</c:v>
                </c:pt>
                <c:pt idx="4529">
                  <c:v>4529</c:v>
                </c:pt>
                <c:pt idx="4530">
                  <c:v>4530</c:v>
                </c:pt>
                <c:pt idx="4531">
                  <c:v>4531</c:v>
                </c:pt>
                <c:pt idx="4532">
                  <c:v>4532</c:v>
                </c:pt>
                <c:pt idx="4533">
                  <c:v>4533</c:v>
                </c:pt>
                <c:pt idx="4534">
                  <c:v>4534</c:v>
                </c:pt>
                <c:pt idx="4535">
                  <c:v>4535</c:v>
                </c:pt>
                <c:pt idx="4536">
                  <c:v>4536</c:v>
                </c:pt>
                <c:pt idx="4537">
                  <c:v>4537</c:v>
                </c:pt>
                <c:pt idx="4538">
                  <c:v>4538</c:v>
                </c:pt>
                <c:pt idx="4539">
                  <c:v>4539</c:v>
                </c:pt>
                <c:pt idx="4540">
                  <c:v>4540</c:v>
                </c:pt>
                <c:pt idx="4541">
                  <c:v>4541</c:v>
                </c:pt>
                <c:pt idx="4542">
                  <c:v>4542</c:v>
                </c:pt>
                <c:pt idx="4543">
                  <c:v>4543</c:v>
                </c:pt>
                <c:pt idx="4544">
                  <c:v>4544</c:v>
                </c:pt>
                <c:pt idx="4545">
                  <c:v>4545</c:v>
                </c:pt>
                <c:pt idx="4546">
                  <c:v>4546</c:v>
                </c:pt>
                <c:pt idx="4547">
                  <c:v>4547</c:v>
                </c:pt>
                <c:pt idx="4548">
                  <c:v>4548</c:v>
                </c:pt>
                <c:pt idx="4549">
                  <c:v>4549</c:v>
                </c:pt>
                <c:pt idx="4550">
                  <c:v>4550</c:v>
                </c:pt>
                <c:pt idx="4551">
                  <c:v>4551</c:v>
                </c:pt>
                <c:pt idx="4552">
                  <c:v>4552</c:v>
                </c:pt>
                <c:pt idx="4553">
                  <c:v>4553</c:v>
                </c:pt>
                <c:pt idx="4554">
                  <c:v>4554</c:v>
                </c:pt>
                <c:pt idx="4555">
                  <c:v>4555</c:v>
                </c:pt>
                <c:pt idx="4556">
                  <c:v>4556</c:v>
                </c:pt>
                <c:pt idx="4557">
                  <c:v>4557</c:v>
                </c:pt>
                <c:pt idx="4558">
                  <c:v>4558</c:v>
                </c:pt>
                <c:pt idx="4559">
                  <c:v>4559</c:v>
                </c:pt>
                <c:pt idx="4560">
                  <c:v>4560</c:v>
                </c:pt>
                <c:pt idx="4561">
                  <c:v>4561</c:v>
                </c:pt>
                <c:pt idx="4562">
                  <c:v>4562</c:v>
                </c:pt>
                <c:pt idx="4563">
                  <c:v>4563</c:v>
                </c:pt>
                <c:pt idx="4564">
                  <c:v>4564</c:v>
                </c:pt>
                <c:pt idx="4565">
                  <c:v>4565</c:v>
                </c:pt>
                <c:pt idx="4566">
                  <c:v>4566</c:v>
                </c:pt>
                <c:pt idx="4567">
                  <c:v>4567</c:v>
                </c:pt>
                <c:pt idx="4568">
                  <c:v>4568</c:v>
                </c:pt>
                <c:pt idx="4569">
                  <c:v>4569</c:v>
                </c:pt>
                <c:pt idx="4570">
                  <c:v>4570</c:v>
                </c:pt>
                <c:pt idx="4571">
                  <c:v>4571</c:v>
                </c:pt>
                <c:pt idx="4572">
                  <c:v>4572</c:v>
                </c:pt>
                <c:pt idx="4573">
                  <c:v>4573</c:v>
                </c:pt>
                <c:pt idx="4574">
                  <c:v>4574</c:v>
                </c:pt>
                <c:pt idx="4575">
                  <c:v>4575</c:v>
                </c:pt>
                <c:pt idx="4576">
                  <c:v>4576</c:v>
                </c:pt>
                <c:pt idx="4577">
                  <c:v>4577</c:v>
                </c:pt>
                <c:pt idx="4578">
                  <c:v>4578</c:v>
                </c:pt>
                <c:pt idx="4579">
                  <c:v>4579</c:v>
                </c:pt>
                <c:pt idx="4580">
                  <c:v>4580</c:v>
                </c:pt>
                <c:pt idx="4581">
                  <c:v>4581</c:v>
                </c:pt>
                <c:pt idx="4582">
                  <c:v>4582</c:v>
                </c:pt>
                <c:pt idx="4583">
                  <c:v>4583</c:v>
                </c:pt>
                <c:pt idx="4584">
                  <c:v>4584</c:v>
                </c:pt>
                <c:pt idx="4585">
                  <c:v>4585</c:v>
                </c:pt>
                <c:pt idx="4586">
                  <c:v>4586</c:v>
                </c:pt>
                <c:pt idx="4587">
                  <c:v>4587</c:v>
                </c:pt>
                <c:pt idx="4588">
                  <c:v>4588</c:v>
                </c:pt>
                <c:pt idx="4589">
                  <c:v>4589</c:v>
                </c:pt>
                <c:pt idx="4590">
                  <c:v>4590</c:v>
                </c:pt>
                <c:pt idx="4591">
                  <c:v>4591</c:v>
                </c:pt>
                <c:pt idx="4592">
                  <c:v>4592</c:v>
                </c:pt>
                <c:pt idx="4593">
                  <c:v>4593</c:v>
                </c:pt>
                <c:pt idx="4594">
                  <c:v>4594</c:v>
                </c:pt>
                <c:pt idx="4595">
                  <c:v>4595</c:v>
                </c:pt>
                <c:pt idx="4596">
                  <c:v>4596</c:v>
                </c:pt>
                <c:pt idx="4597">
                  <c:v>4597</c:v>
                </c:pt>
                <c:pt idx="4598">
                  <c:v>4598</c:v>
                </c:pt>
                <c:pt idx="4599">
                  <c:v>4599</c:v>
                </c:pt>
                <c:pt idx="4600">
                  <c:v>4600</c:v>
                </c:pt>
                <c:pt idx="4601">
                  <c:v>4601</c:v>
                </c:pt>
                <c:pt idx="4602">
                  <c:v>4602</c:v>
                </c:pt>
                <c:pt idx="4603">
                  <c:v>4603</c:v>
                </c:pt>
                <c:pt idx="4604">
                  <c:v>4604</c:v>
                </c:pt>
                <c:pt idx="4605">
                  <c:v>4605</c:v>
                </c:pt>
                <c:pt idx="4606">
                  <c:v>4606</c:v>
                </c:pt>
                <c:pt idx="4607">
                  <c:v>4607</c:v>
                </c:pt>
                <c:pt idx="4608">
                  <c:v>4608</c:v>
                </c:pt>
                <c:pt idx="4609">
                  <c:v>4609</c:v>
                </c:pt>
                <c:pt idx="4610">
                  <c:v>4610</c:v>
                </c:pt>
                <c:pt idx="4611">
                  <c:v>4611</c:v>
                </c:pt>
                <c:pt idx="4612">
                  <c:v>4612</c:v>
                </c:pt>
                <c:pt idx="4613">
                  <c:v>4613</c:v>
                </c:pt>
                <c:pt idx="4614">
                  <c:v>4614</c:v>
                </c:pt>
                <c:pt idx="4615">
                  <c:v>4615</c:v>
                </c:pt>
                <c:pt idx="4616">
                  <c:v>4616</c:v>
                </c:pt>
                <c:pt idx="4617">
                  <c:v>4617</c:v>
                </c:pt>
                <c:pt idx="4618">
                  <c:v>4618</c:v>
                </c:pt>
                <c:pt idx="4619">
                  <c:v>4619</c:v>
                </c:pt>
                <c:pt idx="4620">
                  <c:v>4620</c:v>
                </c:pt>
                <c:pt idx="4621">
                  <c:v>4621</c:v>
                </c:pt>
                <c:pt idx="4622">
                  <c:v>4622</c:v>
                </c:pt>
                <c:pt idx="4623">
                  <c:v>4623</c:v>
                </c:pt>
                <c:pt idx="4624">
                  <c:v>4624</c:v>
                </c:pt>
                <c:pt idx="4625">
                  <c:v>4625</c:v>
                </c:pt>
                <c:pt idx="4626">
                  <c:v>4626</c:v>
                </c:pt>
                <c:pt idx="4627">
                  <c:v>4627</c:v>
                </c:pt>
                <c:pt idx="4628">
                  <c:v>4628</c:v>
                </c:pt>
                <c:pt idx="4629">
                  <c:v>4629</c:v>
                </c:pt>
                <c:pt idx="4630">
                  <c:v>4630</c:v>
                </c:pt>
                <c:pt idx="4631">
                  <c:v>4631</c:v>
                </c:pt>
                <c:pt idx="4632">
                  <c:v>4632</c:v>
                </c:pt>
                <c:pt idx="4633">
                  <c:v>4633</c:v>
                </c:pt>
                <c:pt idx="4634">
                  <c:v>4634</c:v>
                </c:pt>
                <c:pt idx="4635">
                  <c:v>4635</c:v>
                </c:pt>
                <c:pt idx="4636">
                  <c:v>4636</c:v>
                </c:pt>
                <c:pt idx="4637">
                  <c:v>4637</c:v>
                </c:pt>
                <c:pt idx="4638">
                  <c:v>4638</c:v>
                </c:pt>
                <c:pt idx="4639">
                  <c:v>4639</c:v>
                </c:pt>
                <c:pt idx="4640">
                  <c:v>4640</c:v>
                </c:pt>
                <c:pt idx="4641">
                  <c:v>4641</c:v>
                </c:pt>
                <c:pt idx="4642">
                  <c:v>4642</c:v>
                </c:pt>
                <c:pt idx="4643">
                  <c:v>4643</c:v>
                </c:pt>
                <c:pt idx="4644">
                  <c:v>4644</c:v>
                </c:pt>
                <c:pt idx="4645">
                  <c:v>4645</c:v>
                </c:pt>
                <c:pt idx="4646">
                  <c:v>4646</c:v>
                </c:pt>
                <c:pt idx="4647">
                  <c:v>4647</c:v>
                </c:pt>
                <c:pt idx="4648">
                  <c:v>4648</c:v>
                </c:pt>
                <c:pt idx="4649">
                  <c:v>4649</c:v>
                </c:pt>
                <c:pt idx="4650">
                  <c:v>4650</c:v>
                </c:pt>
                <c:pt idx="4651">
                  <c:v>4651</c:v>
                </c:pt>
                <c:pt idx="4652">
                  <c:v>4652</c:v>
                </c:pt>
                <c:pt idx="4653">
                  <c:v>4653</c:v>
                </c:pt>
                <c:pt idx="4654">
                  <c:v>4654</c:v>
                </c:pt>
                <c:pt idx="4655">
                  <c:v>4655</c:v>
                </c:pt>
                <c:pt idx="4656">
                  <c:v>4656</c:v>
                </c:pt>
                <c:pt idx="4657">
                  <c:v>4657</c:v>
                </c:pt>
                <c:pt idx="4658">
                  <c:v>4658</c:v>
                </c:pt>
                <c:pt idx="4659">
                  <c:v>4659</c:v>
                </c:pt>
                <c:pt idx="4660">
                  <c:v>4660</c:v>
                </c:pt>
                <c:pt idx="4661">
                  <c:v>4661</c:v>
                </c:pt>
                <c:pt idx="4662">
                  <c:v>4662</c:v>
                </c:pt>
                <c:pt idx="4663">
                  <c:v>4663</c:v>
                </c:pt>
                <c:pt idx="4664">
                  <c:v>4664</c:v>
                </c:pt>
                <c:pt idx="4665">
                  <c:v>4665</c:v>
                </c:pt>
                <c:pt idx="4666">
                  <c:v>4666</c:v>
                </c:pt>
                <c:pt idx="4667">
                  <c:v>4667</c:v>
                </c:pt>
                <c:pt idx="4668">
                  <c:v>4668</c:v>
                </c:pt>
                <c:pt idx="4669">
                  <c:v>4669</c:v>
                </c:pt>
                <c:pt idx="4670">
                  <c:v>4670</c:v>
                </c:pt>
                <c:pt idx="4671">
                  <c:v>4671</c:v>
                </c:pt>
                <c:pt idx="4672">
                  <c:v>4672</c:v>
                </c:pt>
                <c:pt idx="4673">
                  <c:v>4673</c:v>
                </c:pt>
                <c:pt idx="4674">
                  <c:v>4674</c:v>
                </c:pt>
                <c:pt idx="4675">
                  <c:v>4675</c:v>
                </c:pt>
                <c:pt idx="4676">
                  <c:v>4676</c:v>
                </c:pt>
                <c:pt idx="4677">
                  <c:v>4677</c:v>
                </c:pt>
                <c:pt idx="4678">
                  <c:v>4678</c:v>
                </c:pt>
                <c:pt idx="4679">
                  <c:v>4679</c:v>
                </c:pt>
                <c:pt idx="4680">
                  <c:v>4680</c:v>
                </c:pt>
                <c:pt idx="4681">
                  <c:v>4681</c:v>
                </c:pt>
                <c:pt idx="4682">
                  <c:v>4682</c:v>
                </c:pt>
                <c:pt idx="4683">
                  <c:v>4683</c:v>
                </c:pt>
                <c:pt idx="4684">
                  <c:v>4684</c:v>
                </c:pt>
                <c:pt idx="4685">
                  <c:v>4685</c:v>
                </c:pt>
                <c:pt idx="4686">
                  <c:v>4686</c:v>
                </c:pt>
                <c:pt idx="4687">
                  <c:v>4687</c:v>
                </c:pt>
                <c:pt idx="4688">
                  <c:v>4688</c:v>
                </c:pt>
                <c:pt idx="4689">
                  <c:v>4689</c:v>
                </c:pt>
                <c:pt idx="4690">
                  <c:v>4690</c:v>
                </c:pt>
                <c:pt idx="4691">
                  <c:v>4691</c:v>
                </c:pt>
                <c:pt idx="4692">
                  <c:v>4692</c:v>
                </c:pt>
                <c:pt idx="4693">
                  <c:v>4693</c:v>
                </c:pt>
                <c:pt idx="4694">
                  <c:v>4694</c:v>
                </c:pt>
                <c:pt idx="4695">
                  <c:v>4695</c:v>
                </c:pt>
                <c:pt idx="4696">
                  <c:v>4696</c:v>
                </c:pt>
                <c:pt idx="4697">
                  <c:v>4697</c:v>
                </c:pt>
                <c:pt idx="4698">
                  <c:v>4698</c:v>
                </c:pt>
                <c:pt idx="4699">
                  <c:v>4699</c:v>
                </c:pt>
                <c:pt idx="4700">
                  <c:v>4700</c:v>
                </c:pt>
                <c:pt idx="4701">
                  <c:v>4701</c:v>
                </c:pt>
                <c:pt idx="4702">
                  <c:v>4702</c:v>
                </c:pt>
                <c:pt idx="4703">
                  <c:v>4703</c:v>
                </c:pt>
                <c:pt idx="4704">
                  <c:v>4704</c:v>
                </c:pt>
                <c:pt idx="4705">
                  <c:v>4705</c:v>
                </c:pt>
                <c:pt idx="4706">
                  <c:v>4706</c:v>
                </c:pt>
                <c:pt idx="4707">
                  <c:v>4707</c:v>
                </c:pt>
                <c:pt idx="4708">
                  <c:v>4708</c:v>
                </c:pt>
                <c:pt idx="4709">
                  <c:v>4709</c:v>
                </c:pt>
                <c:pt idx="4710">
                  <c:v>4710</c:v>
                </c:pt>
                <c:pt idx="4711">
                  <c:v>4711</c:v>
                </c:pt>
                <c:pt idx="4712">
                  <c:v>4712</c:v>
                </c:pt>
                <c:pt idx="4713">
                  <c:v>4713</c:v>
                </c:pt>
                <c:pt idx="4714">
                  <c:v>4714</c:v>
                </c:pt>
                <c:pt idx="4715">
                  <c:v>4715</c:v>
                </c:pt>
                <c:pt idx="4716">
                  <c:v>4716</c:v>
                </c:pt>
                <c:pt idx="4717">
                  <c:v>4717</c:v>
                </c:pt>
                <c:pt idx="4718">
                  <c:v>4718</c:v>
                </c:pt>
                <c:pt idx="4719">
                  <c:v>4719</c:v>
                </c:pt>
                <c:pt idx="4720">
                  <c:v>4720</c:v>
                </c:pt>
                <c:pt idx="4721">
                  <c:v>4721</c:v>
                </c:pt>
                <c:pt idx="4722">
                  <c:v>4722</c:v>
                </c:pt>
                <c:pt idx="4723">
                  <c:v>4723</c:v>
                </c:pt>
                <c:pt idx="4724">
                  <c:v>4724</c:v>
                </c:pt>
                <c:pt idx="4725">
                  <c:v>4725</c:v>
                </c:pt>
                <c:pt idx="4726">
                  <c:v>4726</c:v>
                </c:pt>
                <c:pt idx="4727">
                  <c:v>4727</c:v>
                </c:pt>
                <c:pt idx="4728">
                  <c:v>4728</c:v>
                </c:pt>
                <c:pt idx="4729">
                  <c:v>4729</c:v>
                </c:pt>
                <c:pt idx="4730">
                  <c:v>4730</c:v>
                </c:pt>
                <c:pt idx="4731">
                  <c:v>4731</c:v>
                </c:pt>
                <c:pt idx="4732">
                  <c:v>4732</c:v>
                </c:pt>
                <c:pt idx="4733">
                  <c:v>4733</c:v>
                </c:pt>
                <c:pt idx="4734">
                  <c:v>4734</c:v>
                </c:pt>
                <c:pt idx="4735">
                  <c:v>4735</c:v>
                </c:pt>
                <c:pt idx="4736">
                  <c:v>4736</c:v>
                </c:pt>
                <c:pt idx="4737">
                  <c:v>4737</c:v>
                </c:pt>
                <c:pt idx="4738">
                  <c:v>4738</c:v>
                </c:pt>
                <c:pt idx="4739">
                  <c:v>4739</c:v>
                </c:pt>
                <c:pt idx="4740">
                  <c:v>4740</c:v>
                </c:pt>
                <c:pt idx="4741">
                  <c:v>4741</c:v>
                </c:pt>
                <c:pt idx="4742">
                  <c:v>4742</c:v>
                </c:pt>
                <c:pt idx="4743">
                  <c:v>4743</c:v>
                </c:pt>
                <c:pt idx="4744">
                  <c:v>4744</c:v>
                </c:pt>
                <c:pt idx="4745">
                  <c:v>4745</c:v>
                </c:pt>
                <c:pt idx="4746">
                  <c:v>4746</c:v>
                </c:pt>
                <c:pt idx="4747">
                  <c:v>4747</c:v>
                </c:pt>
                <c:pt idx="4748">
                  <c:v>4748</c:v>
                </c:pt>
                <c:pt idx="4749">
                  <c:v>4749</c:v>
                </c:pt>
                <c:pt idx="4750">
                  <c:v>4750</c:v>
                </c:pt>
                <c:pt idx="4751">
                  <c:v>4751</c:v>
                </c:pt>
                <c:pt idx="4752">
                  <c:v>4752</c:v>
                </c:pt>
                <c:pt idx="4753">
                  <c:v>4753</c:v>
                </c:pt>
                <c:pt idx="4754">
                  <c:v>4754</c:v>
                </c:pt>
                <c:pt idx="4755">
                  <c:v>4755</c:v>
                </c:pt>
                <c:pt idx="4756">
                  <c:v>4756</c:v>
                </c:pt>
                <c:pt idx="4757">
                  <c:v>4757</c:v>
                </c:pt>
                <c:pt idx="4758">
                  <c:v>4758</c:v>
                </c:pt>
                <c:pt idx="4759">
                  <c:v>4759</c:v>
                </c:pt>
                <c:pt idx="4760">
                  <c:v>4760</c:v>
                </c:pt>
                <c:pt idx="4761">
                  <c:v>4761</c:v>
                </c:pt>
                <c:pt idx="4762">
                  <c:v>4762</c:v>
                </c:pt>
                <c:pt idx="4763">
                  <c:v>4763</c:v>
                </c:pt>
                <c:pt idx="4764">
                  <c:v>4764</c:v>
                </c:pt>
                <c:pt idx="4765">
                  <c:v>4765</c:v>
                </c:pt>
                <c:pt idx="4766">
                  <c:v>4766</c:v>
                </c:pt>
                <c:pt idx="4767">
                  <c:v>4767</c:v>
                </c:pt>
                <c:pt idx="4768">
                  <c:v>4768</c:v>
                </c:pt>
                <c:pt idx="4769">
                  <c:v>4769</c:v>
                </c:pt>
                <c:pt idx="4770">
                  <c:v>4770</c:v>
                </c:pt>
                <c:pt idx="4771">
                  <c:v>4771</c:v>
                </c:pt>
                <c:pt idx="4772">
                  <c:v>4772</c:v>
                </c:pt>
                <c:pt idx="4773">
                  <c:v>4773</c:v>
                </c:pt>
                <c:pt idx="4774">
                  <c:v>4774</c:v>
                </c:pt>
                <c:pt idx="4775">
                  <c:v>4775</c:v>
                </c:pt>
                <c:pt idx="4776">
                  <c:v>4776</c:v>
                </c:pt>
                <c:pt idx="4777">
                  <c:v>4777</c:v>
                </c:pt>
                <c:pt idx="4778">
                  <c:v>4778</c:v>
                </c:pt>
                <c:pt idx="4779">
                  <c:v>4779</c:v>
                </c:pt>
                <c:pt idx="4780">
                  <c:v>4780</c:v>
                </c:pt>
                <c:pt idx="4781">
                  <c:v>4781</c:v>
                </c:pt>
                <c:pt idx="4782">
                  <c:v>4782</c:v>
                </c:pt>
                <c:pt idx="4783">
                  <c:v>4783</c:v>
                </c:pt>
                <c:pt idx="4784">
                  <c:v>4784</c:v>
                </c:pt>
                <c:pt idx="4785">
                  <c:v>4785</c:v>
                </c:pt>
                <c:pt idx="4786">
                  <c:v>4786</c:v>
                </c:pt>
                <c:pt idx="4787">
                  <c:v>4787</c:v>
                </c:pt>
                <c:pt idx="4788">
                  <c:v>4788</c:v>
                </c:pt>
                <c:pt idx="4789">
                  <c:v>4789</c:v>
                </c:pt>
                <c:pt idx="4790">
                  <c:v>4790</c:v>
                </c:pt>
                <c:pt idx="4791">
                  <c:v>4791</c:v>
                </c:pt>
                <c:pt idx="4792">
                  <c:v>4792</c:v>
                </c:pt>
                <c:pt idx="4793">
                  <c:v>4793</c:v>
                </c:pt>
                <c:pt idx="4794">
                  <c:v>4794</c:v>
                </c:pt>
                <c:pt idx="4795">
                  <c:v>4795</c:v>
                </c:pt>
                <c:pt idx="4796">
                  <c:v>4796</c:v>
                </c:pt>
                <c:pt idx="4797">
                  <c:v>4797</c:v>
                </c:pt>
                <c:pt idx="4798">
                  <c:v>4798</c:v>
                </c:pt>
                <c:pt idx="4799">
                  <c:v>4799</c:v>
                </c:pt>
                <c:pt idx="4800">
                  <c:v>4800</c:v>
                </c:pt>
                <c:pt idx="4801">
                  <c:v>4801</c:v>
                </c:pt>
                <c:pt idx="4802">
                  <c:v>4802</c:v>
                </c:pt>
                <c:pt idx="4803">
                  <c:v>4803</c:v>
                </c:pt>
                <c:pt idx="4804">
                  <c:v>4804</c:v>
                </c:pt>
                <c:pt idx="4805">
                  <c:v>4805</c:v>
                </c:pt>
                <c:pt idx="4806">
                  <c:v>4806</c:v>
                </c:pt>
                <c:pt idx="4807">
                  <c:v>4807</c:v>
                </c:pt>
                <c:pt idx="4808">
                  <c:v>4808</c:v>
                </c:pt>
                <c:pt idx="4809">
                  <c:v>4809</c:v>
                </c:pt>
                <c:pt idx="4810">
                  <c:v>4810</c:v>
                </c:pt>
                <c:pt idx="4811">
                  <c:v>4811</c:v>
                </c:pt>
                <c:pt idx="4812">
                  <c:v>4812</c:v>
                </c:pt>
                <c:pt idx="4813">
                  <c:v>4813</c:v>
                </c:pt>
                <c:pt idx="4814">
                  <c:v>4814</c:v>
                </c:pt>
                <c:pt idx="4815">
                  <c:v>4815</c:v>
                </c:pt>
                <c:pt idx="4816">
                  <c:v>4816</c:v>
                </c:pt>
                <c:pt idx="4817">
                  <c:v>4817</c:v>
                </c:pt>
                <c:pt idx="4818">
                  <c:v>4818</c:v>
                </c:pt>
                <c:pt idx="4819">
                  <c:v>4819</c:v>
                </c:pt>
                <c:pt idx="4820">
                  <c:v>4820</c:v>
                </c:pt>
                <c:pt idx="4821">
                  <c:v>4821</c:v>
                </c:pt>
                <c:pt idx="4822">
                  <c:v>4822</c:v>
                </c:pt>
                <c:pt idx="4823">
                  <c:v>4823</c:v>
                </c:pt>
                <c:pt idx="4824">
                  <c:v>4824</c:v>
                </c:pt>
                <c:pt idx="4825">
                  <c:v>4825</c:v>
                </c:pt>
                <c:pt idx="4826">
                  <c:v>4826</c:v>
                </c:pt>
                <c:pt idx="4827">
                  <c:v>4827</c:v>
                </c:pt>
                <c:pt idx="4828">
                  <c:v>4828</c:v>
                </c:pt>
                <c:pt idx="4829">
                  <c:v>4829</c:v>
                </c:pt>
                <c:pt idx="4830">
                  <c:v>4830</c:v>
                </c:pt>
                <c:pt idx="4831">
                  <c:v>4831</c:v>
                </c:pt>
                <c:pt idx="4832">
                  <c:v>4832</c:v>
                </c:pt>
                <c:pt idx="4833">
                  <c:v>4833</c:v>
                </c:pt>
                <c:pt idx="4834">
                  <c:v>4834</c:v>
                </c:pt>
                <c:pt idx="4835">
                  <c:v>4835</c:v>
                </c:pt>
                <c:pt idx="4836">
                  <c:v>4836</c:v>
                </c:pt>
                <c:pt idx="4837">
                  <c:v>4837</c:v>
                </c:pt>
                <c:pt idx="4838">
                  <c:v>4838</c:v>
                </c:pt>
                <c:pt idx="4839">
                  <c:v>4839</c:v>
                </c:pt>
                <c:pt idx="4840">
                  <c:v>4840</c:v>
                </c:pt>
                <c:pt idx="4841">
                  <c:v>4841</c:v>
                </c:pt>
                <c:pt idx="4842">
                  <c:v>4842</c:v>
                </c:pt>
                <c:pt idx="4843">
                  <c:v>4843</c:v>
                </c:pt>
                <c:pt idx="4844">
                  <c:v>4844</c:v>
                </c:pt>
                <c:pt idx="4845">
                  <c:v>4845</c:v>
                </c:pt>
                <c:pt idx="4846">
                  <c:v>4846</c:v>
                </c:pt>
                <c:pt idx="4847">
                  <c:v>4847</c:v>
                </c:pt>
                <c:pt idx="4848">
                  <c:v>4848</c:v>
                </c:pt>
                <c:pt idx="4849">
                  <c:v>4849</c:v>
                </c:pt>
                <c:pt idx="4850">
                  <c:v>4850</c:v>
                </c:pt>
                <c:pt idx="4851">
                  <c:v>4851</c:v>
                </c:pt>
                <c:pt idx="4852">
                  <c:v>4852</c:v>
                </c:pt>
                <c:pt idx="4853">
                  <c:v>4853</c:v>
                </c:pt>
                <c:pt idx="4854">
                  <c:v>4854</c:v>
                </c:pt>
                <c:pt idx="4855">
                  <c:v>4855</c:v>
                </c:pt>
                <c:pt idx="4856">
                  <c:v>4856</c:v>
                </c:pt>
                <c:pt idx="4857">
                  <c:v>4857</c:v>
                </c:pt>
                <c:pt idx="4858">
                  <c:v>4858</c:v>
                </c:pt>
                <c:pt idx="4859">
                  <c:v>4859</c:v>
                </c:pt>
                <c:pt idx="4860">
                  <c:v>4860</c:v>
                </c:pt>
                <c:pt idx="4861">
                  <c:v>4861</c:v>
                </c:pt>
                <c:pt idx="4862">
                  <c:v>4862</c:v>
                </c:pt>
                <c:pt idx="4863">
                  <c:v>4863</c:v>
                </c:pt>
                <c:pt idx="4864">
                  <c:v>4864</c:v>
                </c:pt>
                <c:pt idx="4865">
                  <c:v>4865</c:v>
                </c:pt>
                <c:pt idx="4866">
                  <c:v>4866</c:v>
                </c:pt>
                <c:pt idx="4867">
                  <c:v>4867</c:v>
                </c:pt>
                <c:pt idx="4868">
                  <c:v>4868</c:v>
                </c:pt>
                <c:pt idx="4869">
                  <c:v>4869</c:v>
                </c:pt>
                <c:pt idx="4870">
                  <c:v>4870</c:v>
                </c:pt>
                <c:pt idx="4871">
                  <c:v>4871</c:v>
                </c:pt>
                <c:pt idx="4872">
                  <c:v>4872</c:v>
                </c:pt>
                <c:pt idx="4873">
                  <c:v>4873</c:v>
                </c:pt>
                <c:pt idx="4874">
                  <c:v>4874</c:v>
                </c:pt>
                <c:pt idx="4875">
                  <c:v>4875</c:v>
                </c:pt>
                <c:pt idx="4876">
                  <c:v>4876</c:v>
                </c:pt>
                <c:pt idx="4877">
                  <c:v>4877</c:v>
                </c:pt>
                <c:pt idx="4878">
                  <c:v>4878</c:v>
                </c:pt>
                <c:pt idx="4879">
                  <c:v>4879</c:v>
                </c:pt>
                <c:pt idx="4880">
                  <c:v>4880</c:v>
                </c:pt>
                <c:pt idx="4881">
                  <c:v>4881</c:v>
                </c:pt>
                <c:pt idx="4882">
                  <c:v>4882</c:v>
                </c:pt>
                <c:pt idx="4883">
                  <c:v>4883</c:v>
                </c:pt>
                <c:pt idx="4884">
                  <c:v>4884</c:v>
                </c:pt>
                <c:pt idx="4885">
                  <c:v>4885</c:v>
                </c:pt>
                <c:pt idx="4886">
                  <c:v>4886</c:v>
                </c:pt>
                <c:pt idx="4887">
                  <c:v>4887</c:v>
                </c:pt>
                <c:pt idx="4888">
                  <c:v>4888</c:v>
                </c:pt>
                <c:pt idx="4889">
                  <c:v>4889</c:v>
                </c:pt>
                <c:pt idx="4890">
                  <c:v>4890</c:v>
                </c:pt>
                <c:pt idx="4891">
                  <c:v>4891</c:v>
                </c:pt>
                <c:pt idx="4892">
                  <c:v>4892</c:v>
                </c:pt>
                <c:pt idx="4893">
                  <c:v>4893</c:v>
                </c:pt>
                <c:pt idx="4894">
                  <c:v>4894</c:v>
                </c:pt>
                <c:pt idx="4895">
                  <c:v>4895</c:v>
                </c:pt>
                <c:pt idx="4896">
                  <c:v>4896</c:v>
                </c:pt>
                <c:pt idx="4897">
                  <c:v>4897</c:v>
                </c:pt>
                <c:pt idx="4898">
                  <c:v>4898</c:v>
                </c:pt>
                <c:pt idx="4899">
                  <c:v>4899</c:v>
                </c:pt>
                <c:pt idx="4900">
                  <c:v>4900</c:v>
                </c:pt>
                <c:pt idx="4901">
                  <c:v>4901</c:v>
                </c:pt>
                <c:pt idx="4902">
                  <c:v>4902</c:v>
                </c:pt>
                <c:pt idx="4903">
                  <c:v>4903</c:v>
                </c:pt>
                <c:pt idx="4904">
                  <c:v>4904</c:v>
                </c:pt>
                <c:pt idx="4905">
                  <c:v>4905</c:v>
                </c:pt>
                <c:pt idx="4906">
                  <c:v>4906</c:v>
                </c:pt>
                <c:pt idx="4907">
                  <c:v>4907</c:v>
                </c:pt>
                <c:pt idx="4908">
                  <c:v>4908</c:v>
                </c:pt>
                <c:pt idx="4909">
                  <c:v>4909</c:v>
                </c:pt>
                <c:pt idx="4910">
                  <c:v>4910</c:v>
                </c:pt>
                <c:pt idx="4911">
                  <c:v>4911</c:v>
                </c:pt>
                <c:pt idx="4912">
                  <c:v>4912</c:v>
                </c:pt>
                <c:pt idx="4913">
                  <c:v>4913</c:v>
                </c:pt>
                <c:pt idx="4914">
                  <c:v>4914</c:v>
                </c:pt>
                <c:pt idx="4915">
                  <c:v>4915</c:v>
                </c:pt>
                <c:pt idx="4916">
                  <c:v>4916</c:v>
                </c:pt>
                <c:pt idx="4917">
                  <c:v>4917</c:v>
                </c:pt>
                <c:pt idx="4918">
                  <c:v>4918</c:v>
                </c:pt>
                <c:pt idx="4919">
                  <c:v>4919</c:v>
                </c:pt>
                <c:pt idx="4920">
                  <c:v>4920</c:v>
                </c:pt>
                <c:pt idx="4921">
                  <c:v>4921</c:v>
                </c:pt>
                <c:pt idx="4922">
                  <c:v>4922</c:v>
                </c:pt>
                <c:pt idx="4923">
                  <c:v>4923</c:v>
                </c:pt>
                <c:pt idx="4924">
                  <c:v>4924</c:v>
                </c:pt>
                <c:pt idx="4925">
                  <c:v>4925</c:v>
                </c:pt>
                <c:pt idx="4926">
                  <c:v>4926</c:v>
                </c:pt>
                <c:pt idx="4927">
                  <c:v>4927</c:v>
                </c:pt>
                <c:pt idx="4928">
                  <c:v>4928</c:v>
                </c:pt>
                <c:pt idx="4929">
                  <c:v>4929</c:v>
                </c:pt>
                <c:pt idx="4930">
                  <c:v>4930</c:v>
                </c:pt>
                <c:pt idx="4931">
                  <c:v>4931</c:v>
                </c:pt>
                <c:pt idx="4932">
                  <c:v>4932</c:v>
                </c:pt>
                <c:pt idx="4933">
                  <c:v>4933</c:v>
                </c:pt>
                <c:pt idx="4934">
                  <c:v>4934</c:v>
                </c:pt>
                <c:pt idx="4935">
                  <c:v>4935</c:v>
                </c:pt>
                <c:pt idx="4936">
                  <c:v>4936</c:v>
                </c:pt>
                <c:pt idx="4937">
                  <c:v>4937</c:v>
                </c:pt>
                <c:pt idx="4938">
                  <c:v>4938</c:v>
                </c:pt>
                <c:pt idx="4939">
                  <c:v>4939</c:v>
                </c:pt>
                <c:pt idx="4940">
                  <c:v>4940</c:v>
                </c:pt>
                <c:pt idx="4941">
                  <c:v>4941</c:v>
                </c:pt>
                <c:pt idx="4942">
                  <c:v>4942</c:v>
                </c:pt>
                <c:pt idx="4943">
                  <c:v>4943</c:v>
                </c:pt>
                <c:pt idx="4944">
                  <c:v>4944</c:v>
                </c:pt>
                <c:pt idx="4945">
                  <c:v>4945</c:v>
                </c:pt>
                <c:pt idx="4946">
                  <c:v>4946</c:v>
                </c:pt>
                <c:pt idx="4947">
                  <c:v>4947</c:v>
                </c:pt>
                <c:pt idx="4948">
                  <c:v>4948</c:v>
                </c:pt>
                <c:pt idx="4949">
                  <c:v>4949</c:v>
                </c:pt>
                <c:pt idx="4950">
                  <c:v>4950</c:v>
                </c:pt>
                <c:pt idx="4951">
                  <c:v>4951</c:v>
                </c:pt>
                <c:pt idx="4952">
                  <c:v>4952</c:v>
                </c:pt>
                <c:pt idx="4953">
                  <c:v>4953</c:v>
                </c:pt>
                <c:pt idx="4954">
                  <c:v>4954</c:v>
                </c:pt>
                <c:pt idx="4955">
                  <c:v>4955</c:v>
                </c:pt>
                <c:pt idx="4956">
                  <c:v>4956</c:v>
                </c:pt>
                <c:pt idx="4957">
                  <c:v>4957</c:v>
                </c:pt>
                <c:pt idx="4958">
                  <c:v>4958</c:v>
                </c:pt>
                <c:pt idx="4959">
                  <c:v>4959</c:v>
                </c:pt>
                <c:pt idx="4960">
                  <c:v>4960</c:v>
                </c:pt>
                <c:pt idx="4961">
                  <c:v>4961</c:v>
                </c:pt>
                <c:pt idx="4962">
                  <c:v>4962</c:v>
                </c:pt>
                <c:pt idx="4963">
                  <c:v>4963</c:v>
                </c:pt>
                <c:pt idx="4964">
                  <c:v>4964</c:v>
                </c:pt>
                <c:pt idx="4965">
                  <c:v>4965</c:v>
                </c:pt>
                <c:pt idx="4966">
                  <c:v>4966</c:v>
                </c:pt>
                <c:pt idx="4967">
                  <c:v>4967</c:v>
                </c:pt>
                <c:pt idx="4968">
                  <c:v>4968</c:v>
                </c:pt>
                <c:pt idx="4969">
                  <c:v>4969</c:v>
                </c:pt>
                <c:pt idx="4970">
                  <c:v>4970</c:v>
                </c:pt>
                <c:pt idx="4971">
                  <c:v>4971</c:v>
                </c:pt>
                <c:pt idx="4972">
                  <c:v>4972</c:v>
                </c:pt>
                <c:pt idx="4973">
                  <c:v>4973</c:v>
                </c:pt>
                <c:pt idx="4974">
                  <c:v>4974</c:v>
                </c:pt>
                <c:pt idx="4975">
                  <c:v>4975</c:v>
                </c:pt>
                <c:pt idx="4976">
                  <c:v>4976</c:v>
                </c:pt>
                <c:pt idx="4977">
                  <c:v>4977</c:v>
                </c:pt>
                <c:pt idx="4978">
                  <c:v>4978</c:v>
                </c:pt>
                <c:pt idx="4979">
                  <c:v>4979</c:v>
                </c:pt>
                <c:pt idx="4980">
                  <c:v>4980</c:v>
                </c:pt>
                <c:pt idx="4981">
                  <c:v>4981</c:v>
                </c:pt>
                <c:pt idx="4982">
                  <c:v>4982</c:v>
                </c:pt>
                <c:pt idx="4983">
                  <c:v>4983</c:v>
                </c:pt>
                <c:pt idx="4984">
                  <c:v>4984</c:v>
                </c:pt>
                <c:pt idx="4985">
                  <c:v>4985</c:v>
                </c:pt>
                <c:pt idx="4986">
                  <c:v>4986</c:v>
                </c:pt>
                <c:pt idx="4987">
                  <c:v>4987</c:v>
                </c:pt>
                <c:pt idx="4988">
                  <c:v>4988</c:v>
                </c:pt>
                <c:pt idx="4989">
                  <c:v>4989</c:v>
                </c:pt>
                <c:pt idx="4990">
                  <c:v>4990</c:v>
                </c:pt>
                <c:pt idx="4991">
                  <c:v>4991</c:v>
                </c:pt>
                <c:pt idx="4992">
                  <c:v>4992</c:v>
                </c:pt>
                <c:pt idx="4993">
                  <c:v>4993</c:v>
                </c:pt>
                <c:pt idx="4994">
                  <c:v>4994</c:v>
                </c:pt>
                <c:pt idx="4995">
                  <c:v>4995</c:v>
                </c:pt>
                <c:pt idx="4996">
                  <c:v>4996</c:v>
                </c:pt>
                <c:pt idx="4997">
                  <c:v>4997</c:v>
                </c:pt>
                <c:pt idx="4998">
                  <c:v>4998</c:v>
                </c:pt>
                <c:pt idx="4999">
                  <c:v>4999</c:v>
                </c:pt>
                <c:pt idx="5000">
                  <c:v>5000</c:v>
                </c:pt>
                <c:pt idx="5001">
                  <c:v>5001</c:v>
                </c:pt>
                <c:pt idx="5002">
                  <c:v>5002</c:v>
                </c:pt>
                <c:pt idx="5003">
                  <c:v>5003</c:v>
                </c:pt>
                <c:pt idx="5004">
                  <c:v>5004</c:v>
                </c:pt>
                <c:pt idx="5005">
                  <c:v>5005</c:v>
                </c:pt>
                <c:pt idx="5006">
                  <c:v>5006</c:v>
                </c:pt>
                <c:pt idx="5007">
                  <c:v>5007</c:v>
                </c:pt>
                <c:pt idx="5008">
                  <c:v>5008</c:v>
                </c:pt>
                <c:pt idx="5009">
                  <c:v>5009</c:v>
                </c:pt>
                <c:pt idx="5010">
                  <c:v>5010</c:v>
                </c:pt>
                <c:pt idx="5011">
                  <c:v>5011</c:v>
                </c:pt>
                <c:pt idx="5012">
                  <c:v>5012</c:v>
                </c:pt>
                <c:pt idx="5013">
                  <c:v>5013</c:v>
                </c:pt>
                <c:pt idx="5014">
                  <c:v>5014</c:v>
                </c:pt>
                <c:pt idx="5015">
                  <c:v>5015</c:v>
                </c:pt>
                <c:pt idx="5016">
                  <c:v>5016</c:v>
                </c:pt>
                <c:pt idx="5017">
                  <c:v>5017</c:v>
                </c:pt>
              </c:numCache>
            </c:numRef>
          </c:xVal>
          <c:yVal>
            <c:numRef>
              <c:f>Untitled3!$B$2:$B$5019</c:f>
              <c:numCache>
                <c:formatCode>General</c:formatCode>
                <c:ptCount val="5018"/>
                <c:pt idx="0">
                  <c:v>0</c:v>
                </c:pt>
                <c:pt idx="1">
                  <c:v>0</c:v>
                </c:pt>
                <c:pt idx="2">
                  <c:v>0</c:v>
                </c:pt>
                <c:pt idx="3">
                  <c:v>0</c:v>
                </c:pt>
                <c:pt idx="4">
                  <c:v>1.2E-2</c:v>
                </c:pt>
                <c:pt idx="5">
                  <c:v>0</c:v>
                </c:pt>
                <c:pt idx="6">
                  <c:v>0</c:v>
                </c:pt>
                <c:pt idx="7">
                  <c:v>1.2E-2</c:v>
                </c:pt>
                <c:pt idx="8">
                  <c:v>0</c:v>
                </c:pt>
                <c:pt idx="9">
                  <c:v>0</c:v>
                </c:pt>
                <c:pt idx="10">
                  <c:v>0</c:v>
                </c:pt>
                <c:pt idx="11">
                  <c:v>0</c:v>
                </c:pt>
                <c:pt idx="12">
                  <c:v>0</c:v>
                </c:pt>
                <c:pt idx="13">
                  <c:v>0</c:v>
                </c:pt>
                <c:pt idx="14">
                  <c:v>0</c:v>
                </c:pt>
                <c:pt idx="15">
                  <c:v>0</c:v>
                </c:pt>
                <c:pt idx="16">
                  <c:v>1.2E-2</c:v>
                </c:pt>
                <c:pt idx="17">
                  <c:v>1.2E-2</c:v>
                </c:pt>
                <c:pt idx="18">
                  <c:v>0</c:v>
                </c:pt>
                <c:pt idx="19">
                  <c:v>0</c:v>
                </c:pt>
                <c:pt idx="20">
                  <c:v>0</c:v>
                </c:pt>
                <c:pt idx="21">
                  <c:v>0</c:v>
                </c:pt>
                <c:pt idx="22">
                  <c:v>0</c:v>
                </c:pt>
                <c:pt idx="23">
                  <c:v>1.2E-2</c:v>
                </c:pt>
                <c:pt idx="24">
                  <c:v>0</c:v>
                </c:pt>
                <c:pt idx="25">
                  <c:v>0</c:v>
                </c:pt>
                <c:pt idx="26">
                  <c:v>0</c:v>
                </c:pt>
                <c:pt idx="27">
                  <c:v>0</c:v>
                </c:pt>
                <c:pt idx="28">
                  <c:v>0</c:v>
                </c:pt>
                <c:pt idx="29">
                  <c:v>0</c:v>
                </c:pt>
                <c:pt idx="30">
                  <c:v>1.2E-2</c:v>
                </c:pt>
                <c:pt idx="31">
                  <c:v>1.2E-2</c:v>
                </c:pt>
                <c:pt idx="32">
                  <c:v>0</c:v>
                </c:pt>
                <c:pt idx="33">
                  <c:v>0</c:v>
                </c:pt>
                <c:pt idx="34">
                  <c:v>0</c:v>
                </c:pt>
                <c:pt idx="35">
                  <c:v>0</c:v>
                </c:pt>
                <c:pt idx="36">
                  <c:v>0</c:v>
                </c:pt>
                <c:pt idx="37">
                  <c:v>0</c:v>
                </c:pt>
                <c:pt idx="38">
                  <c:v>0</c:v>
                </c:pt>
                <c:pt idx="39">
                  <c:v>1.2E-2</c:v>
                </c:pt>
                <c:pt idx="40">
                  <c:v>1.2E-2</c:v>
                </c:pt>
                <c:pt idx="41">
                  <c:v>1.2E-2</c:v>
                </c:pt>
                <c:pt idx="42">
                  <c:v>0</c:v>
                </c:pt>
                <c:pt idx="43">
                  <c:v>1.2E-2</c:v>
                </c:pt>
                <c:pt idx="44">
                  <c:v>0</c:v>
                </c:pt>
                <c:pt idx="45">
                  <c:v>0</c:v>
                </c:pt>
                <c:pt idx="46">
                  <c:v>0</c:v>
                </c:pt>
                <c:pt idx="47">
                  <c:v>0</c:v>
                </c:pt>
                <c:pt idx="48">
                  <c:v>1.2E-2</c:v>
                </c:pt>
                <c:pt idx="49">
                  <c:v>0</c:v>
                </c:pt>
                <c:pt idx="50">
                  <c:v>0</c:v>
                </c:pt>
                <c:pt idx="51">
                  <c:v>1.2E-2</c:v>
                </c:pt>
                <c:pt idx="52">
                  <c:v>0</c:v>
                </c:pt>
                <c:pt idx="53">
                  <c:v>0</c:v>
                </c:pt>
                <c:pt idx="54">
                  <c:v>1.2E-2</c:v>
                </c:pt>
                <c:pt idx="55">
                  <c:v>0</c:v>
                </c:pt>
                <c:pt idx="56">
                  <c:v>0</c:v>
                </c:pt>
                <c:pt idx="57">
                  <c:v>1.2E-2</c:v>
                </c:pt>
                <c:pt idx="58">
                  <c:v>1.2E-2</c:v>
                </c:pt>
                <c:pt idx="59">
                  <c:v>1.2E-2</c:v>
                </c:pt>
                <c:pt idx="60">
                  <c:v>0</c:v>
                </c:pt>
                <c:pt idx="61">
                  <c:v>2.4009999999999998</c:v>
                </c:pt>
                <c:pt idx="62">
                  <c:v>8.1339999999999986</c:v>
                </c:pt>
                <c:pt idx="63">
                  <c:v>8.11</c:v>
                </c:pt>
                <c:pt idx="64">
                  <c:v>8.2690000000000001</c:v>
                </c:pt>
                <c:pt idx="65">
                  <c:v>8.391</c:v>
                </c:pt>
                <c:pt idx="66">
                  <c:v>8.3060000000000027</c:v>
                </c:pt>
                <c:pt idx="67">
                  <c:v>8.145999999999999</c:v>
                </c:pt>
                <c:pt idx="68">
                  <c:v>8.145999999999999</c:v>
                </c:pt>
                <c:pt idx="69">
                  <c:v>8.293000000000001</c:v>
                </c:pt>
                <c:pt idx="70">
                  <c:v>8.4160000000000004</c:v>
                </c:pt>
                <c:pt idx="71">
                  <c:v>8.33</c:v>
                </c:pt>
                <c:pt idx="72">
                  <c:v>8.145999999999999</c:v>
                </c:pt>
                <c:pt idx="73">
                  <c:v>8.145999999999999</c:v>
                </c:pt>
                <c:pt idx="74">
                  <c:v>8.2690000000000001</c:v>
                </c:pt>
                <c:pt idx="75">
                  <c:v>8.4160000000000004</c:v>
                </c:pt>
                <c:pt idx="76">
                  <c:v>8.3670000000000027</c:v>
                </c:pt>
                <c:pt idx="77">
                  <c:v>8.1950000000000003</c:v>
                </c:pt>
                <c:pt idx="78">
                  <c:v>8.145999999999999</c:v>
                </c:pt>
                <c:pt idx="79">
                  <c:v>8.2319999999999993</c:v>
                </c:pt>
                <c:pt idx="80">
                  <c:v>8.3670000000000027</c:v>
                </c:pt>
                <c:pt idx="81">
                  <c:v>8.44</c:v>
                </c:pt>
                <c:pt idx="82">
                  <c:v>8.3420000000000005</c:v>
                </c:pt>
                <c:pt idx="83">
                  <c:v>8.1950000000000003</c:v>
                </c:pt>
                <c:pt idx="84">
                  <c:v>8.1339999999999986</c:v>
                </c:pt>
                <c:pt idx="85">
                  <c:v>8.206999999999999</c:v>
                </c:pt>
                <c:pt idx="86">
                  <c:v>8.33</c:v>
                </c:pt>
                <c:pt idx="87">
                  <c:v>8.3540000000000028</c:v>
                </c:pt>
                <c:pt idx="88">
                  <c:v>8.391</c:v>
                </c:pt>
                <c:pt idx="89">
                  <c:v>8.2319999999999993</c:v>
                </c:pt>
                <c:pt idx="90">
                  <c:v>8.145999999999999</c:v>
                </c:pt>
                <c:pt idx="91">
                  <c:v>8.2199999999999989</c:v>
                </c:pt>
                <c:pt idx="92">
                  <c:v>8.3790000000000067</c:v>
                </c:pt>
                <c:pt idx="93">
                  <c:v>8.4530000000000047</c:v>
                </c:pt>
                <c:pt idx="94">
                  <c:v>8.3180000000000014</c:v>
                </c:pt>
                <c:pt idx="95">
                  <c:v>8.1710000000000012</c:v>
                </c:pt>
                <c:pt idx="96">
                  <c:v>8.1830000000000016</c:v>
                </c:pt>
                <c:pt idx="97">
                  <c:v>8.33</c:v>
                </c:pt>
                <c:pt idx="98">
                  <c:v>8.4530000000000047</c:v>
                </c:pt>
                <c:pt idx="99">
                  <c:v>8.3790000000000067</c:v>
                </c:pt>
                <c:pt idx="100">
                  <c:v>8.2319999999999993</c:v>
                </c:pt>
                <c:pt idx="101">
                  <c:v>8.1830000000000016</c:v>
                </c:pt>
                <c:pt idx="102">
                  <c:v>8.2809999999999988</c:v>
                </c:pt>
                <c:pt idx="103">
                  <c:v>8.427999999999999</c:v>
                </c:pt>
                <c:pt idx="104">
                  <c:v>8.44</c:v>
                </c:pt>
                <c:pt idx="105">
                  <c:v>8.2690000000000001</c:v>
                </c:pt>
                <c:pt idx="106">
                  <c:v>8.1710000000000012</c:v>
                </c:pt>
                <c:pt idx="107">
                  <c:v>8.2199999999999989</c:v>
                </c:pt>
                <c:pt idx="108">
                  <c:v>8.3790000000000067</c:v>
                </c:pt>
                <c:pt idx="109">
                  <c:v>8.5140000000000011</c:v>
                </c:pt>
                <c:pt idx="110">
                  <c:v>8.4160000000000004</c:v>
                </c:pt>
                <c:pt idx="111">
                  <c:v>8.2439999999999998</c:v>
                </c:pt>
                <c:pt idx="112">
                  <c:v>8.2199999999999989</c:v>
                </c:pt>
                <c:pt idx="113">
                  <c:v>8.3420000000000005</c:v>
                </c:pt>
                <c:pt idx="114">
                  <c:v>8.4890000000000008</c:v>
                </c:pt>
                <c:pt idx="115">
                  <c:v>8.4650000000000247</c:v>
                </c:pt>
                <c:pt idx="116">
                  <c:v>8.293000000000001</c:v>
                </c:pt>
                <c:pt idx="117">
                  <c:v>8.206999999999999</c:v>
                </c:pt>
                <c:pt idx="118">
                  <c:v>8.3060000000000027</c:v>
                </c:pt>
                <c:pt idx="119">
                  <c:v>8.4770000000000003</c:v>
                </c:pt>
                <c:pt idx="120">
                  <c:v>8.4770000000000003</c:v>
                </c:pt>
                <c:pt idx="121">
                  <c:v>8.3180000000000014</c:v>
                </c:pt>
                <c:pt idx="122">
                  <c:v>8.2199999999999989</c:v>
                </c:pt>
                <c:pt idx="123">
                  <c:v>8.293000000000001</c:v>
                </c:pt>
                <c:pt idx="124">
                  <c:v>8.4650000000000247</c:v>
                </c:pt>
                <c:pt idx="125">
                  <c:v>8.4890000000000008</c:v>
                </c:pt>
                <c:pt idx="126">
                  <c:v>8.3420000000000005</c:v>
                </c:pt>
                <c:pt idx="127">
                  <c:v>8.2199999999999989</c:v>
                </c:pt>
                <c:pt idx="128">
                  <c:v>8.2439999999999998</c:v>
                </c:pt>
                <c:pt idx="129">
                  <c:v>8.3670000000000027</c:v>
                </c:pt>
                <c:pt idx="130">
                  <c:v>8.5020000000000007</c:v>
                </c:pt>
                <c:pt idx="131">
                  <c:v>8.4770000000000003</c:v>
                </c:pt>
                <c:pt idx="132">
                  <c:v>8.33</c:v>
                </c:pt>
                <c:pt idx="133">
                  <c:v>8.2319999999999993</c:v>
                </c:pt>
                <c:pt idx="134">
                  <c:v>8.2319999999999993</c:v>
                </c:pt>
                <c:pt idx="135">
                  <c:v>8.3420000000000005</c:v>
                </c:pt>
                <c:pt idx="136">
                  <c:v>8.4890000000000008</c:v>
                </c:pt>
                <c:pt idx="137">
                  <c:v>8.5020000000000007</c:v>
                </c:pt>
                <c:pt idx="138">
                  <c:v>8.3790000000000067</c:v>
                </c:pt>
                <c:pt idx="139">
                  <c:v>8.2570000000000014</c:v>
                </c:pt>
                <c:pt idx="140">
                  <c:v>8.2319999999999993</c:v>
                </c:pt>
                <c:pt idx="141">
                  <c:v>8.33</c:v>
                </c:pt>
                <c:pt idx="142">
                  <c:v>8.4770000000000003</c:v>
                </c:pt>
                <c:pt idx="143">
                  <c:v>8.5260000000000016</c:v>
                </c:pt>
                <c:pt idx="144">
                  <c:v>8.4160000000000004</c:v>
                </c:pt>
                <c:pt idx="145">
                  <c:v>8.2570000000000014</c:v>
                </c:pt>
                <c:pt idx="146">
                  <c:v>8.2319999999999993</c:v>
                </c:pt>
                <c:pt idx="147">
                  <c:v>8.4890000000000008</c:v>
                </c:pt>
                <c:pt idx="148">
                  <c:v>8.4770000000000003</c:v>
                </c:pt>
                <c:pt idx="149">
                  <c:v>8.5260000000000016</c:v>
                </c:pt>
                <c:pt idx="150">
                  <c:v>8.391</c:v>
                </c:pt>
                <c:pt idx="151">
                  <c:v>8.2439999999999998</c:v>
                </c:pt>
                <c:pt idx="152">
                  <c:v>8.2690000000000001</c:v>
                </c:pt>
                <c:pt idx="153">
                  <c:v>8.4160000000000004</c:v>
                </c:pt>
                <c:pt idx="154">
                  <c:v>8.5379999999999985</c:v>
                </c:pt>
                <c:pt idx="155">
                  <c:v>8.44</c:v>
                </c:pt>
                <c:pt idx="156">
                  <c:v>8.2809999999999988</c:v>
                </c:pt>
                <c:pt idx="157">
                  <c:v>8.2570000000000014</c:v>
                </c:pt>
                <c:pt idx="158">
                  <c:v>8.4030000000000005</c:v>
                </c:pt>
                <c:pt idx="159">
                  <c:v>8.5379999999999985</c:v>
                </c:pt>
                <c:pt idx="160">
                  <c:v>8.4530000000000047</c:v>
                </c:pt>
                <c:pt idx="161">
                  <c:v>8.293000000000001</c:v>
                </c:pt>
                <c:pt idx="162">
                  <c:v>8.2439999999999998</c:v>
                </c:pt>
                <c:pt idx="163">
                  <c:v>8.3540000000000028</c:v>
                </c:pt>
                <c:pt idx="164">
                  <c:v>8.5140000000000011</c:v>
                </c:pt>
                <c:pt idx="165">
                  <c:v>8.5020000000000007</c:v>
                </c:pt>
                <c:pt idx="166">
                  <c:v>8.3420000000000005</c:v>
                </c:pt>
                <c:pt idx="167">
                  <c:v>8.2439999999999998</c:v>
                </c:pt>
                <c:pt idx="168">
                  <c:v>8.2809999999999988</c:v>
                </c:pt>
                <c:pt idx="169">
                  <c:v>8.427999999999999</c:v>
                </c:pt>
                <c:pt idx="170">
                  <c:v>8.5379999999999985</c:v>
                </c:pt>
                <c:pt idx="171">
                  <c:v>8.4530000000000047</c:v>
                </c:pt>
                <c:pt idx="172">
                  <c:v>8.293000000000001</c:v>
                </c:pt>
                <c:pt idx="173">
                  <c:v>8.2199999999999989</c:v>
                </c:pt>
                <c:pt idx="174">
                  <c:v>8.3060000000000027</c:v>
                </c:pt>
                <c:pt idx="175">
                  <c:v>8.4650000000000247</c:v>
                </c:pt>
                <c:pt idx="176">
                  <c:v>8.5260000000000016</c:v>
                </c:pt>
                <c:pt idx="177">
                  <c:v>8.4030000000000005</c:v>
                </c:pt>
                <c:pt idx="178">
                  <c:v>8.2570000000000014</c:v>
                </c:pt>
                <c:pt idx="179">
                  <c:v>8.2570000000000014</c:v>
                </c:pt>
                <c:pt idx="180">
                  <c:v>8.391</c:v>
                </c:pt>
                <c:pt idx="181">
                  <c:v>8.5140000000000011</c:v>
                </c:pt>
                <c:pt idx="182">
                  <c:v>8.391</c:v>
                </c:pt>
                <c:pt idx="183">
                  <c:v>8.2439999999999998</c:v>
                </c:pt>
                <c:pt idx="184">
                  <c:v>8.2690000000000001</c:v>
                </c:pt>
                <c:pt idx="185">
                  <c:v>8.4160000000000004</c:v>
                </c:pt>
                <c:pt idx="186">
                  <c:v>8.5379999999999985</c:v>
                </c:pt>
                <c:pt idx="187">
                  <c:v>8.4650000000000247</c:v>
                </c:pt>
                <c:pt idx="188">
                  <c:v>8.3060000000000027</c:v>
                </c:pt>
                <c:pt idx="189">
                  <c:v>8.2439999999999998</c:v>
                </c:pt>
                <c:pt idx="190">
                  <c:v>8.33</c:v>
                </c:pt>
                <c:pt idx="191">
                  <c:v>8.4890000000000008</c:v>
                </c:pt>
                <c:pt idx="192">
                  <c:v>8.5140000000000011</c:v>
                </c:pt>
                <c:pt idx="193">
                  <c:v>8.3420000000000005</c:v>
                </c:pt>
                <c:pt idx="194">
                  <c:v>8.2319999999999993</c:v>
                </c:pt>
                <c:pt idx="195">
                  <c:v>8.3060000000000027</c:v>
                </c:pt>
                <c:pt idx="196">
                  <c:v>8.4770000000000003</c:v>
                </c:pt>
                <c:pt idx="197">
                  <c:v>8.5140000000000011</c:v>
                </c:pt>
                <c:pt idx="198">
                  <c:v>8.3420000000000005</c:v>
                </c:pt>
                <c:pt idx="199">
                  <c:v>8.2439999999999998</c:v>
                </c:pt>
                <c:pt idx="200">
                  <c:v>8.3790000000000067</c:v>
                </c:pt>
                <c:pt idx="201">
                  <c:v>8.5379999999999985</c:v>
                </c:pt>
                <c:pt idx="202">
                  <c:v>8.391</c:v>
                </c:pt>
                <c:pt idx="203">
                  <c:v>8.2199999999999989</c:v>
                </c:pt>
                <c:pt idx="204">
                  <c:v>8.3180000000000014</c:v>
                </c:pt>
                <c:pt idx="205">
                  <c:v>8.5020000000000007</c:v>
                </c:pt>
                <c:pt idx="206">
                  <c:v>8.427999999999999</c:v>
                </c:pt>
                <c:pt idx="207">
                  <c:v>8.2570000000000014</c:v>
                </c:pt>
                <c:pt idx="208">
                  <c:v>8.293000000000001</c:v>
                </c:pt>
                <c:pt idx="209">
                  <c:v>8.5140000000000011</c:v>
                </c:pt>
                <c:pt idx="210">
                  <c:v>8.5140000000000011</c:v>
                </c:pt>
                <c:pt idx="211">
                  <c:v>8.3180000000000014</c:v>
                </c:pt>
                <c:pt idx="212">
                  <c:v>8.2570000000000014</c:v>
                </c:pt>
                <c:pt idx="213">
                  <c:v>8.3670000000000027</c:v>
                </c:pt>
                <c:pt idx="214">
                  <c:v>8.5260000000000016</c:v>
                </c:pt>
                <c:pt idx="215">
                  <c:v>8.5140000000000011</c:v>
                </c:pt>
                <c:pt idx="216">
                  <c:v>8.3540000000000028</c:v>
                </c:pt>
                <c:pt idx="217">
                  <c:v>8.2439999999999998</c:v>
                </c:pt>
                <c:pt idx="218">
                  <c:v>8.2809999999999988</c:v>
                </c:pt>
                <c:pt idx="219">
                  <c:v>8.4160000000000004</c:v>
                </c:pt>
                <c:pt idx="220">
                  <c:v>8.5260000000000016</c:v>
                </c:pt>
                <c:pt idx="221">
                  <c:v>8.4890000000000008</c:v>
                </c:pt>
                <c:pt idx="222">
                  <c:v>8.3420000000000005</c:v>
                </c:pt>
                <c:pt idx="223">
                  <c:v>8.2319999999999993</c:v>
                </c:pt>
                <c:pt idx="224">
                  <c:v>8.3060000000000027</c:v>
                </c:pt>
                <c:pt idx="225">
                  <c:v>8.4650000000000247</c:v>
                </c:pt>
                <c:pt idx="226">
                  <c:v>8.5379999999999985</c:v>
                </c:pt>
                <c:pt idx="227">
                  <c:v>8.391</c:v>
                </c:pt>
                <c:pt idx="228">
                  <c:v>8.2439999999999998</c:v>
                </c:pt>
                <c:pt idx="229">
                  <c:v>8.293000000000001</c:v>
                </c:pt>
                <c:pt idx="230">
                  <c:v>8.4770000000000003</c:v>
                </c:pt>
                <c:pt idx="231">
                  <c:v>8.5260000000000016</c:v>
                </c:pt>
                <c:pt idx="232">
                  <c:v>8.3540000000000028</c:v>
                </c:pt>
                <c:pt idx="233">
                  <c:v>8.2439999999999998</c:v>
                </c:pt>
                <c:pt idx="234">
                  <c:v>8.33</c:v>
                </c:pt>
                <c:pt idx="235">
                  <c:v>8.5140000000000011</c:v>
                </c:pt>
                <c:pt idx="236">
                  <c:v>8.4650000000000247</c:v>
                </c:pt>
                <c:pt idx="237">
                  <c:v>8.2809999999999988</c:v>
                </c:pt>
                <c:pt idx="238">
                  <c:v>8.2570000000000014</c:v>
                </c:pt>
                <c:pt idx="239">
                  <c:v>8.4160000000000004</c:v>
                </c:pt>
                <c:pt idx="240">
                  <c:v>1.2E-2</c:v>
                </c:pt>
                <c:pt idx="241">
                  <c:v>1.2E-2</c:v>
                </c:pt>
                <c:pt idx="242">
                  <c:v>0</c:v>
                </c:pt>
                <c:pt idx="243">
                  <c:v>1.2E-2</c:v>
                </c:pt>
                <c:pt idx="244">
                  <c:v>0</c:v>
                </c:pt>
                <c:pt idx="245">
                  <c:v>0</c:v>
                </c:pt>
                <c:pt idx="246">
                  <c:v>0</c:v>
                </c:pt>
                <c:pt idx="247">
                  <c:v>1.2E-2</c:v>
                </c:pt>
                <c:pt idx="248">
                  <c:v>1.2E-2</c:v>
                </c:pt>
                <c:pt idx="249">
                  <c:v>1.2E-2</c:v>
                </c:pt>
                <c:pt idx="250">
                  <c:v>0</c:v>
                </c:pt>
                <c:pt idx="251">
                  <c:v>0</c:v>
                </c:pt>
                <c:pt idx="252">
                  <c:v>0</c:v>
                </c:pt>
                <c:pt idx="253">
                  <c:v>0</c:v>
                </c:pt>
                <c:pt idx="254">
                  <c:v>1.2E-2</c:v>
                </c:pt>
                <c:pt idx="255">
                  <c:v>0</c:v>
                </c:pt>
                <c:pt idx="256">
                  <c:v>0</c:v>
                </c:pt>
                <c:pt idx="257">
                  <c:v>1.2E-2</c:v>
                </c:pt>
                <c:pt idx="258">
                  <c:v>0</c:v>
                </c:pt>
                <c:pt idx="259">
                  <c:v>0</c:v>
                </c:pt>
                <c:pt idx="260">
                  <c:v>1.2E-2</c:v>
                </c:pt>
                <c:pt idx="261">
                  <c:v>0</c:v>
                </c:pt>
                <c:pt idx="262">
                  <c:v>0</c:v>
                </c:pt>
                <c:pt idx="263">
                  <c:v>0</c:v>
                </c:pt>
                <c:pt idx="264">
                  <c:v>0</c:v>
                </c:pt>
                <c:pt idx="265">
                  <c:v>1.2E-2</c:v>
                </c:pt>
                <c:pt idx="266">
                  <c:v>1.2E-2</c:v>
                </c:pt>
                <c:pt idx="267">
                  <c:v>1.2E-2</c:v>
                </c:pt>
                <c:pt idx="268">
                  <c:v>1.2E-2</c:v>
                </c:pt>
                <c:pt idx="269">
                  <c:v>0</c:v>
                </c:pt>
                <c:pt idx="270">
                  <c:v>1.2E-2</c:v>
                </c:pt>
                <c:pt idx="271">
                  <c:v>0</c:v>
                </c:pt>
                <c:pt idx="272">
                  <c:v>0</c:v>
                </c:pt>
                <c:pt idx="273">
                  <c:v>1.2E-2</c:v>
                </c:pt>
                <c:pt idx="274">
                  <c:v>1.2E-2</c:v>
                </c:pt>
                <c:pt idx="275">
                  <c:v>0</c:v>
                </c:pt>
                <c:pt idx="276">
                  <c:v>1.2E-2</c:v>
                </c:pt>
                <c:pt idx="277">
                  <c:v>0</c:v>
                </c:pt>
                <c:pt idx="278">
                  <c:v>1.2E-2</c:v>
                </c:pt>
                <c:pt idx="279">
                  <c:v>0</c:v>
                </c:pt>
                <c:pt idx="280">
                  <c:v>0</c:v>
                </c:pt>
                <c:pt idx="281">
                  <c:v>1.2E-2</c:v>
                </c:pt>
                <c:pt idx="282">
                  <c:v>0</c:v>
                </c:pt>
                <c:pt idx="283">
                  <c:v>1.2E-2</c:v>
                </c:pt>
                <c:pt idx="284">
                  <c:v>1.2E-2</c:v>
                </c:pt>
                <c:pt idx="285">
                  <c:v>0</c:v>
                </c:pt>
                <c:pt idx="286">
                  <c:v>0</c:v>
                </c:pt>
                <c:pt idx="287">
                  <c:v>0</c:v>
                </c:pt>
                <c:pt idx="288">
                  <c:v>0</c:v>
                </c:pt>
                <c:pt idx="289">
                  <c:v>0</c:v>
                </c:pt>
                <c:pt idx="290">
                  <c:v>0</c:v>
                </c:pt>
                <c:pt idx="291">
                  <c:v>1.2E-2</c:v>
                </c:pt>
                <c:pt idx="292">
                  <c:v>1.2E-2</c:v>
                </c:pt>
                <c:pt idx="293">
                  <c:v>0</c:v>
                </c:pt>
                <c:pt idx="294">
                  <c:v>0</c:v>
                </c:pt>
                <c:pt idx="295">
                  <c:v>0</c:v>
                </c:pt>
                <c:pt idx="296">
                  <c:v>1.2E-2</c:v>
                </c:pt>
                <c:pt idx="297">
                  <c:v>0</c:v>
                </c:pt>
                <c:pt idx="298">
                  <c:v>0</c:v>
                </c:pt>
                <c:pt idx="299">
                  <c:v>0</c:v>
                </c:pt>
                <c:pt idx="300">
                  <c:v>0</c:v>
                </c:pt>
                <c:pt idx="301">
                  <c:v>1.2E-2</c:v>
                </c:pt>
                <c:pt idx="302">
                  <c:v>0</c:v>
                </c:pt>
                <c:pt idx="303">
                  <c:v>0</c:v>
                </c:pt>
                <c:pt idx="304">
                  <c:v>0</c:v>
                </c:pt>
                <c:pt idx="305">
                  <c:v>1.2E-2</c:v>
                </c:pt>
                <c:pt idx="306">
                  <c:v>1.2E-2</c:v>
                </c:pt>
                <c:pt idx="307">
                  <c:v>0</c:v>
                </c:pt>
                <c:pt idx="308">
                  <c:v>0</c:v>
                </c:pt>
                <c:pt idx="309">
                  <c:v>0</c:v>
                </c:pt>
                <c:pt idx="310">
                  <c:v>1.2E-2</c:v>
                </c:pt>
                <c:pt idx="311">
                  <c:v>0</c:v>
                </c:pt>
                <c:pt idx="312">
                  <c:v>1.2E-2</c:v>
                </c:pt>
                <c:pt idx="313">
                  <c:v>0</c:v>
                </c:pt>
                <c:pt idx="314">
                  <c:v>1.2E-2</c:v>
                </c:pt>
                <c:pt idx="315">
                  <c:v>1.2E-2</c:v>
                </c:pt>
                <c:pt idx="316">
                  <c:v>0</c:v>
                </c:pt>
                <c:pt idx="317">
                  <c:v>0</c:v>
                </c:pt>
                <c:pt idx="318">
                  <c:v>0</c:v>
                </c:pt>
                <c:pt idx="319">
                  <c:v>0</c:v>
                </c:pt>
                <c:pt idx="320">
                  <c:v>1.2E-2</c:v>
                </c:pt>
                <c:pt idx="321">
                  <c:v>0</c:v>
                </c:pt>
                <c:pt idx="322">
                  <c:v>0</c:v>
                </c:pt>
                <c:pt idx="323">
                  <c:v>0</c:v>
                </c:pt>
                <c:pt idx="324">
                  <c:v>1.2E-2</c:v>
                </c:pt>
                <c:pt idx="325">
                  <c:v>0</c:v>
                </c:pt>
                <c:pt idx="326">
                  <c:v>0</c:v>
                </c:pt>
                <c:pt idx="327">
                  <c:v>1.2E-2</c:v>
                </c:pt>
                <c:pt idx="328">
                  <c:v>1.2E-2</c:v>
                </c:pt>
                <c:pt idx="329">
                  <c:v>0</c:v>
                </c:pt>
                <c:pt idx="330">
                  <c:v>0</c:v>
                </c:pt>
                <c:pt idx="331">
                  <c:v>1.2E-2</c:v>
                </c:pt>
                <c:pt idx="332">
                  <c:v>0</c:v>
                </c:pt>
                <c:pt idx="333">
                  <c:v>0</c:v>
                </c:pt>
                <c:pt idx="334">
                  <c:v>0</c:v>
                </c:pt>
                <c:pt idx="335">
                  <c:v>0</c:v>
                </c:pt>
                <c:pt idx="336">
                  <c:v>0</c:v>
                </c:pt>
                <c:pt idx="337">
                  <c:v>1.2E-2</c:v>
                </c:pt>
                <c:pt idx="338">
                  <c:v>1.2E-2</c:v>
                </c:pt>
                <c:pt idx="339">
                  <c:v>0</c:v>
                </c:pt>
                <c:pt idx="340">
                  <c:v>0</c:v>
                </c:pt>
                <c:pt idx="341">
                  <c:v>0</c:v>
                </c:pt>
                <c:pt idx="342">
                  <c:v>1.2E-2</c:v>
                </c:pt>
                <c:pt idx="343">
                  <c:v>0</c:v>
                </c:pt>
                <c:pt idx="344">
                  <c:v>0</c:v>
                </c:pt>
                <c:pt idx="345">
                  <c:v>0</c:v>
                </c:pt>
                <c:pt idx="346">
                  <c:v>1.2E-2</c:v>
                </c:pt>
                <c:pt idx="347">
                  <c:v>0</c:v>
                </c:pt>
                <c:pt idx="348">
                  <c:v>1.2E-2</c:v>
                </c:pt>
                <c:pt idx="349">
                  <c:v>0</c:v>
                </c:pt>
                <c:pt idx="350">
                  <c:v>1.2E-2</c:v>
                </c:pt>
                <c:pt idx="351">
                  <c:v>1.2E-2</c:v>
                </c:pt>
                <c:pt idx="352">
                  <c:v>0</c:v>
                </c:pt>
                <c:pt idx="353">
                  <c:v>0</c:v>
                </c:pt>
                <c:pt idx="354">
                  <c:v>0</c:v>
                </c:pt>
                <c:pt idx="355">
                  <c:v>1.2E-2</c:v>
                </c:pt>
                <c:pt idx="356">
                  <c:v>0</c:v>
                </c:pt>
                <c:pt idx="357">
                  <c:v>0</c:v>
                </c:pt>
                <c:pt idx="358">
                  <c:v>0</c:v>
                </c:pt>
                <c:pt idx="359">
                  <c:v>0</c:v>
                </c:pt>
                <c:pt idx="360">
                  <c:v>1.2E-2</c:v>
                </c:pt>
                <c:pt idx="361">
                  <c:v>0</c:v>
                </c:pt>
                <c:pt idx="362">
                  <c:v>0</c:v>
                </c:pt>
                <c:pt idx="363">
                  <c:v>0</c:v>
                </c:pt>
                <c:pt idx="364">
                  <c:v>0</c:v>
                </c:pt>
                <c:pt idx="365">
                  <c:v>1.2E-2</c:v>
                </c:pt>
                <c:pt idx="366">
                  <c:v>0</c:v>
                </c:pt>
                <c:pt idx="367">
                  <c:v>0</c:v>
                </c:pt>
                <c:pt idx="368">
                  <c:v>0</c:v>
                </c:pt>
                <c:pt idx="369">
                  <c:v>1.2E-2</c:v>
                </c:pt>
                <c:pt idx="370">
                  <c:v>0</c:v>
                </c:pt>
                <c:pt idx="371">
                  <c:v>0</c:v>
                </c:pt>
                <c:pt idx="372">
                  <c:v>0</c:v>
                </c:pt>
                <c:pt idx="373">
                  <c:v>0</c:v>
                </c:pt>
                <c:pt idx="374">
                  <c:v>0</c:v>
                </c:pt>
                <c:pt idx="375">
                  <c:v>1.2E-2</c:v>
                </c:pt>
                <c:pt idx="376">
                  <c:v>0</c:v>
                </c:pt>
                <c:pt idx="377">
                  <c:v>0</c:v>
                </c:pt>
                <c:pt idx="378">
                  <c:v>0</c:v>
                </c:pt>
                <c:pt idx="379">
                  <c:v>0</c:v>
                </c:pt>
                <c:pt idx="380">
                  <c:v>0</c:v>
                </c:pt>
                <c:pt idx="381">
                  <c:v>0</c:v>
                </c:pt>
                <c:pt idx="382">
                  <c:v>0</c:v>
                </c:pt>
                <c:pt idx="383">
                  <c:v>1.2E-2</c:v>
                </c:pt>
                <c:pt idx="384">
                  <c:v>0</c:v>
                </c:pt>
                <c:pt idx="385">
                  <c:v>0</c:v>
                </c:pt>
                <c:pt idx="386">
                  <c:v>0</c:v>
                </c:pt>
                <c:pt idx="387">
                  <c:v>1.2E-2</c:v>
                </c:pt>
                <c:pt idx="388">
                  <c:v>1.2E-2</c:v>
                </c:pt>
                <c:pt idx="389">
                  <c:v>0</c:v>
                </c:pt>
                <c:pt idx="390">
                  <c:v>0</c:v>
                </c:pt>
                <c:pt idx="391">
                  <c:v>0</c:v>
                </c:pt>
                <c:pt idx="392">
                  <c:v>0</c:v>
                </c:pt>
                <c:pt idx="393">
                  <c:v>0</c:v>
                </c:pt>
                <c:pt idx="394">
                  <c:v>0</c:v>
                </c:pt>
                <c:pt idx="395">
                  <c:v>1.2E-2</c:v>
                </c:pt>
                <c:pt idx="396">
                  <c:v>1.2E-2</c:v>
                </c:pt>
                <c:pt idx="397">
                  <c:v>0</c:v>
                </c:pt>
                <c:pt idx="398">
                  <c:v>1.2E-2</c:v>
                </c:pt>
                <c:pt idx="399">
                  <c:v>0</c:v>
                </c:pt>
                <c:pt idx="400">
                  <c:v>0</c:v>
                </c:pt>
                <c:pt idx="401">
                  <c:v>0</c:v>
                </c:pt>
                <c:pt idx="402">
                  <c:v>1.2E-2</c:v>
                </c:pt>
                <c:pt idx="403">
                  <c:v>1.2E-2</c:v>
                </c:pt>
                <c:pt idx="404">
                  <c:v>0</c:v>
                </c:pt>
                <c:pt idx="405">
                  <c:v>0</c:v>
                </c:pt>
                <c:pt idx="406">
                  <c:v>0</c:v>
                </c:pt>
                <c:pt idx="407">
                  <c:v>1.2E-2</c:v>
                </c:pt>
                <c:pt idx="408">
                  <c:v>1.2E-2</c:v>
                </c:pt>
                <c:pt idx="409">
                  <c:v>0</c:v>
                </c:pt>
                <c:pt idx="410">
                  <c:v>0</c:v>
                </c:pt>
                <c:pt idx="411">
                  <c:v>0</c:v>
                </c:pt>
                <c:pt idx="412">
                  <c:v>1.2E-2</c:v>
                </c:pt>
                <c:pt idx="413">
                  <c:v>0</c:v>
                </c:pt>
                <c:pt idx="414">
                  <c:v>0</c:v>
                </c:pt>
                <c:pt idx="415">
                  <c:v>0</c:v>
                </c:pt>
                <c:pt idx="416">
                  <c:v>0</c:v>
                </c:pt>
                <c:pt idx="417">
                  <c:v>1.2E-2</c:v>
                </c:pt>
                <c:pt idx="418">
                  <c:v>0</c:v>
                </c:pt>
                <c:pt idx="419">
                  <c:v>6.0389999999999997</c:v>
                </c:pt>
                <c:pt idx="420">
                  <c:v>8.391</c:v>
                </c:pt>
                <c:pt idx="421">
                  <c:v>8.2199999999999989</c:v>
                </c:pt>
                <c:pt idx="422">
                  <c:v>8.2439999999999998</c:v>
                </c:pt>
                <c:pt idx="423">
                  <c:v>8.4160000000000004</c:v>
                </c:pt>
                <c:pt idx="424">
                  <c:v>8.5500000000000007</c:v>
                </c:pt>
                <c:pt idx="425">
                  <c:v>8.4160000000000004</c:v>
                </c:pt>
                <c:pt idx="426">
                  <c:v>8.2690000000000001</c:v>
                </c:pt>
                <c:pt idx="427">
                  <c:v>8.3180000000000014</c:v>
                </c:pt>
                <c:pt idx="428">
                  <c:v>8.5020000000000007</c:v>
                </c:pt>
                <c:pt idx="429">
                  <c:v>8.5500000000000007</c:v>
                </c:pt>
                <c:pt idx="430">
                  <c:v>8.3670000000000027</c:v>
                </c:pt>
                <c:pt idx="431">
                  <c:v>8.2570000000000014</c:v>
                </c:pt>
                <c:pt idx="432">
                  <c:v>8.3540000000000028</c:v>
                </c:pt>
                <c:pt idx="433">
                  <c:v>8.5260000000000016</c:v>
                </c:pt>
                <c:pt idx="434">
                  <c:v>8.5379999999999985</c:v>
                </c:pt>
                <c:pt idx="435">
                  <c:v>8.3790000000000067</c:v>
                </c:pt>
                <c:pt idx="436">
                  <c:v>8.2690000000000001</c:v>
                </c:pt>
                <c:pt idx="437">
                  <c:v>8.3180000000000014</c:v>
                </c:pt>
                <c:pt idx="438">
                  <c:v>8.4770000000000003</c:v>
                </c:pt>
                <c:pt idx="439">
                  <c:v>8.5870000000000015</c:v>
                </c:pt>
                <c:pt idx="440">
                  <c:v>8.4530000000000047</c:v>
                </c:pt>
                <c:pt idx="441">
                  <c:v>8.2809999999999988</c:v>
                </c:pt>
                <c:pt idx="442">
                  <c:v>8.3060000000000027</c:v>
                </c:pt>
                <c:pt idx="443">
                  <c:v>8.4770000000000003</c:v>
                </c:pt>
                <c:pt idx="444">
                  <c:v>8.5870000000000015</c:v>
                </c:pt>
                <c:pt idx="445">
                  <c:v>8.391</c:v>
                </c:pt>
                <c:pt idx="446">
                  <c:v>8.2809999999999988</c:v>
                </c:pt>
                <c:pt idx="447">
                  <c:v>8.5500000000000007</c:v>
                </c:pt>
                <c:pt idx="448">
                  <c:v>8.5630000000000006</c:v>
                </c:pt>
                <c:pt idx="449">
                  <c:v>8.5140000000000011</c:v>
                </c:pt>
                <c:pt idx="450">
                  <c:v>8.3180000000000014</c:v>
                </c:pt>
                <c:pt idx="451">
                  <c:v>8.2809999999999988</c:v>
                </c:pt>
                <c:pt idx="452">
                  <c:v>8.4530000000000047</c:v>
                </c:pt>
                <c:pt idx="453">
                  <c:v>8.5630000000000006</c:v>
                </c:pt>
                <c:pt idx="454">
                  <c:v>8.44</c:v>
                </c:pt>
                <c:pt idx="455">
                  <c:v>8.2809999999999988</c:v>
                </c:pt>
                <c:pt idx="456">
                  <c:v>8.3060000000000027</c:v>
                </c:pt>
                <c:pt idx="457">
                  <c:v>8.4890000000000008</c:v>
                </c:pt>
                <c:pt idx="458">
                  <c:v>8.5750000000000028</c:v>
                </c:pt>
                <c:pt idx="459">
                  <c:v>8.44</c:v>
                </c:pt>
                <c:pt idx="460">
                  <c:v>8.293000000000001</c:v>
                </c:pt>
                <c:pt idx="461">
                  <c:v>8.293000000000001</c:v>
                </c:pt>
                <c:pt idx="462">
                  <c:v>8.44</c:v>
                </c:pt>
                <c:pt idx="463">
                  <c:v>8.5500000000000007</c:v>
                </c:pt>
                <c:pt idx="464">
                  <c:v>8.4770000000000003</c:v>
                </c:pt>
                <c:pt idx="465">
                  <c:v>8.3180000000000014</c:v>
                </c:pt>
                <c:pt idx="466">
                  <c:v>8.2809999999999988</c:v>
                </c:pt>
                <c:pt idx="467">
                  <c:v>8.3540000000000028</c:v>
                </c:pt>
                <c:pt idx="468">
                  <c:v>8.5140000000000011</c:v>
                </c:pt>
                <c:pt idx="469">
                  <c:v>8.5750000000000028</c:v>
                </c:pt>
                <c:pt idx="470">
                  <c:v>8.427999999999999</c:v>
                </c:pt>
                <c:pt idx="471">
                  <c:v>8.293000000000001</c:v>
                </c:pt>
                <c:pt idx="472">
                  <c:v>8.2809999999999988</c:v>
                </c:pt>
                <c:pt idx="473">
                  <c:v>8.4160000000000004</c:v>
                </c:pt>
                <c:pt idx="474">
                  <c:v>8.5630000000000006</c:v>
                </c:pt>
                <c:pt idx="475">
                  <c:v>8.5260000000000016</c:v>
                </c:pt>
                <c:pt idx="476">
                  <c:v>8.3540000000000028</c:v>
                </c:pt>
                <c:pt idx="477">
                  <c:v>8.2809999999999988</c:v>
                </c:pt>
                <c:pt idx="478">
                  <c:v>8.3790000000000067</c:v>
                </c:pt>
                <c:pt idx="479">
                  <c:v>8.5630000000000006</c:v>
                </c:pt>
                <c:pt idx="480">
                  <c:v>8.5630000000000006</c:v>
                </c:pt>
                <c:pt idx="481">
                  <c:v>8.391</c:v>
                </c:pt>
                <c:pt idx="482">
                  <c:v>8.293000000000001</c:v>
                </c:pt>
                <c:pt idx="483">
                  <c:v>8.3670000000000027</c:v>
                </c:pt>
                <c:pt idx="484">
                  <c:v>8.5500000000000007</c:v>
                </c:pt>
                <c:pt idx="485">
                  <c:v>8.5750000000000028</c:v>
                </c:pt>
                <c:pt idx="486">
                  <c:v>8.4160000000000004</c:v>
                </c:pt>
                <c:pt idx="487">
                  <c:v>8.3060000000000027</c:v>
                </c:pt>
                <c:pt idx="488">
                  <c:v>8.4030000000000005</c:v>
                </c:pt>
                <c:pt idx="489">
                  <c:v>8.5750000000000028</c:v>
                </c:pt>
                <c:pt idx="490">
                  <c:v>8.4530000000000047</c:v>
                </c:pt>
                <c:pt idx="491">
                  <c:v>8.3060000000000027</c:v>
                </c:pt>
                <c:pt idx="492">
                  <c:v>8.4650000000000247</c:v>
                </c:pt>
                <c:pt idx="493">
                  <c:v>8.6</c:v>
                </c:pt>
                <c:pt idx="494">
                  <c:v>8.3790000000000067</c:v>
                </c:pt>
                <c:pt idx="495">
                  <c:v>8.33</c:v>
                </c:pt>
                <c:pt idx="496">
                  <c:v>8.5140000000000011</c:v>
                </c:pt>
                <c:pt idx="497">
                  <c:v>8.6</c:v>
                </c:pt>
                <c:pt idx="498">
                  <c:v>8.4160000000000004</c:v>
                </c:pt>
                <c:pt idx="499">
                  <c:v>8.293000000000001</c:v>
                </c:pt>
                <c:pt idx="500">
                  <c:v>8.3420000000000005</c:v>
                </c:pt>
                <c:pt idx="501">
                  <c:v>8.4890000000000008</c:v>
                </c:pt>
                <c:pt idx="502">
                  <c:v>8.6</c:v>
                </c:pt>
                <c:pt idx="503">
                  <c:v>8.5500000000000007</c:v>
                </c:pt>
                <c:pt idx="504">
                  <c:v>8.427999999999999</c:v>
                </c:pt>
                <c:pt idx="505">
                  <c:v>8.3180000000000014</c:v>
                </c:pt>
                <c:pt idx="506">
                  <c:v>8.33</c:v>
                </c:pt>
                <c:pt idx="507">
                  <c:v>8.5870000000000015</c:v>
                </c:pt>
                <c:pt idx="508">
                  <c:v>8.5750000000000028</c:v>
                </c:pt>
                <c:pt idx="509">
                  <c:v>8.5870000000000015</c:v>
                </c:pt>
                <c:pt idx="510">
                  <c:v>8.4650000000000247</c:v>
                </c:pt>
                <c:pt idx="511">
                  <c:v>8.33</c:v>
                </c:pt>
                <c:pt idx="512">
                  <c:v>8.293000000000001</c:v>
                </c:pt>
                <c:pt idx="513">
                  <c:v>8.3540000000000028</c:v>
                </c:pt>
                <c:pt idx="514">
                  <c:v>8.4890000000000008</c:v>
                </c:pt>
                <c:pt idx="515">
                  <c:v>8.5870000000000015</c:v>
                </c:pt>
                <c:pt idx="516">
                  <c:v>8.5870000000000015</c:v>
                </c:pt>
                <c:pt idx="517">
                  <c:v>8.4650000000000247</c:v>
                </c:pt>
                <c:pt idx="518">
                  <c:v>8.3540000000000028</c:v>
                </c:pt>
                <c:pt idx="519">
                  <c:v>8.3060000000000027</c:v>
                </c:pt>
                <c:pt idx="520">
                  <c:v>8.3790000000000067</c:v>
                </c:pt>
                <c:pt idx="521">
                  <c:v>8.5020000000000007</c:v>
                </c:pt>
                <c:pt idx="522">
                  <c:v>8.5870000000000015</c:v>
                </c:pt>
                <c:pt idx="523">
                  <c:v>8.5260000000000016</c:v>
                </c:pt>
                <c:pt idx="524">
                  <c:v>8.3670000000000027</c:v>
                </c:pt>
                <c:pt idx="525">
                  <c:v>8.3060000000000027</c:v>
                </c:pt>
                <c:pt idx="526">
                  <c:v>8.3790000000000067</c:v>
                </c:pt>
                <c:pt idx="527">
                  <c:v>8.5379999999999985</c:v>
                </c:pt>
                <c:pt idx="528">
                  <c:v>8.6120000000000001</c:v>
                </c:pt>
                <c:pt idx="529">
                  <c:v>8.5140000000000011</c:v>
                </c:pt>
                <c:pt idx="530">
                  <c:v>8.3670000000000027</c:v>
                </c:pt>
                <c:pt idx="531">
                  <c:v>8.3180000000000014</c:v>
                </c:pt>
                <c:pt idx="532">
                  <c:v>8.3790000000000067</c:v>
                </c:pt>
                <c:pt idx="533">
                  <c:v>8.5020000000000007</c:v>
                </c:pt>
                <c:pt idx="534">
                  <c:v>8.6</c:v>
                </c:pt>
                <c:pt idx="535">
                  <c:v>8.3420000000000005</c:v>
                </c:pt>
                <c:pt idx="536">
                  <c:v>8.3790000000000067</c:v>
                </c:pt>
                <c:pt idx="537">
                  <c:v>8.2809999999999988</c:v>
                </c:pt>
                <c:pt idx="538">
                  <c:v>8.3060000000000027</c:v>
                </c:pt>
                <c:pt idx="539">
                  <c:v>8.4160000000000004</c:v>
                </c:pt>
                <c:pt idx="540">
                  <c:v>8.5500000000000007</c:v>
                </c:pt>
                <c:pt idx="541">
                  <c:v>8.5750000000000028</c:v>
                </c:pt>
                <c:pt idx="542">
                  <c:v>8.4650000000000247</c:v>
                </c:pt>
                <c:pt idx="543">
                  <c:v>8.3180000000000014</c:v>
                </c:pt>
                <c:pt idx="544">
                  <c:v>8.2570000000000014</c:v>
                </c:pt>
                <c:pt idx="545">
                  <c:v>8.3180000000000014</c:v>
                </c:pt>
                <c:pt idx="546">
                  <c:v>8.44</c:v>
                </c:pt>
                <c:pt idx="547">
                  <c:v>8.5630000000000006</c:v>
                </c:pt>
                <c:pt idx="548">
                  <c:v>8.4890000000000008</c:v>
                </c:pt>
                <c:pt idx="549">
                  <c:v>8.33</c:v>
                </c:pt>
                <c:pt idx="550">
                  <c:v>8.2690000000000001</c:v>
                </c:pt>
                <c:pt idx="551">
                  <c:v>8.3540000000000028</c:v>
                </c:pt>
                <c:pt idx="552">
                  <c:v>8.5020000000000007</c:v>
                </c:pt>
                <c:pt idx="553">
                  <c:v>8.5500000000000007</c:v>
                </c:pt>
                <c:pt idx="554">
                  <c:v>8.4160000000000004</c:v>
                </c:pt>
                <c:pt idx="555">
                  <c:v>8.2809999999999988</c:v>
                </c:pt>
                <c:pt idx="556">
                  <c:v>8.2690000000000001</c:v>
                </c:pt>
                <c:pt idx="557">
                  <c:v>8.391</c:v>
                </c:pt>
                <c:pt idx="558">
                  <c:v>8.5500000000000007</c:v>
                </c:pt>
                <c:pt idx="559">
                  <c:v>8.5630000000000006</c:v>
                </c:pt>
                <c:pt idx="560">
                  <c:v>8.4160000000000004</c:v>
                </c:pt>
                <c:pt idx="561">
                  <c:v>8.293000000000001</c:v>
                </c:pt>
                <c:pt idx="562">
                  <c:v>8.3180000000000014</c:v>
                </c:pt>
                <c:pt idx="563">
                  <c:v>8.4770000000000003</c:v>
                </c:pt>
                <c:pt idx="564">
                  <c:v>8.5630000000000006</c:v>
                </c:pt>
                <c:pt idx="565">
                  <c:v>8.44</c:v>
                </c:pt>
                <c:pt idx="566">
                  <c:v>8.2809999999999988</c:v>
                </c:pt>
                <c:pt idx="567">
                  <c:v>8.44</c:v>
                </c:pt>
                <c:pt idx="568">
                  <c:v>8.4530000000000047</c:v>
                </c:pt>
                <c:pt idx="569">
                  <c:v>8.5750000000000028</c:v>
                </c:pt>
                <c:pt idx="570">
                  <c:v>8.4770000000000003</c:v>
                </c:pt>
                <c:pt idx="571">
                  <c:v>8.3180000000000014</c:v>
                </c:pt>
                <c:pt idx="572">
                  <c:v>8.33</c:v>
                </c:pt>
                <c:pt idx="573">
                  <c:v>8.4650000000000247</c:v>
                </c:pt>
                <c:pt idx="574">
                  <c:v>8.5870000000000015</c:v>
                </c:pt>
                <c:pt idx="575">
                  <c:v>8.5500000000000007</c:v>
                </c:pt>
                <c:pt idx="576">
                  <c:v>8.391</c:v>
                </c:pt>
                <c:pt idx="577">
                  <c:v>8.3060000000000027</c:v>
                </c:pt>
                <c:pt idx="578">
                  <c:v>8.4030000000000005</c:v>
                </c:pt>
                <c:pt idx="579">
                  <c:v>8.5630000000000006</c:v>
                </c:pt>
                <c:pt idx="580">
                  <c:v>8.6120000000000001</c:v>
                </c:pt>
                <c:pt idx="581">
                  <c:v>8.4890000000000008</c:v>
                </c:pt>
                <c:pt idx="582">
                  <c:v>8.3420000000000005</c:v>
                </c:pt>
                <c:pt idx="583">
                  <c:v>8.3060000000000027</c:v>
                </c:pt>
                <c:pt idx="584">
                  <c:v>8.3790000000000067</c:v>
                </c:pt>
                <c:pt idx="585">
                  <c:v>8.5260000000000016</c:v>
                </c:pt>
                <c:pt idx="586">
                  <c:v>8.6120000000000001</c:v>
                </c:pt>
                <c:pt idx="587">
                  <c:v>8.4770000000000003</c:v>
                </c:pt>
                <c:pt idx="588">
                  <c:v>8.33</c:v>
                </c:pt>
                <c:pt idx="589">
                  <c:v>8.3540000000000028</c:v>
                </c:pt>
                <c:pt idx="590">
                  <c:v>8.5630000000000006</c:v>
                </c:pt>
                <c:pt idx="591">
                  <c:v>8.5630000000000006</c:v>
                </c:pt>
                <c:pt idx="592">
                  <c:v>8.33</c:v>
                </c:pt>
                <c:pt idx="593">
                  <c:v>8.427999999999999</c:v>
                </c:pt>
                <c:pt idx="594">
                  <c:v>8.6239999999999988</c:v>
                </c:pt>
                <c:pt idx="595">
                  <c:v>8.427999999999999</c:v>
                </c:pt>
                <c:pt idx="596">
                  <c:v>8.3060000000000027</c:v>
                </c:pt>
                <c:pt idx="597">
                  <c:v>8.5140000000000011</c:v>
                </c:pt>
                <c:pt idx="598">
                  <c:v>8.6120000000000001</c:v>
                </c:pt>
                <c:pt idx="599">
                  <c:v>1.2E-2</c:v>
                </c:pt>
                <c:pt idx="600">
                  <c:v>1.2E-2</c:v>
                </c:pt>
                <c:pt idx="601">
                  <c:v>1.2E-2</c:v>
                </c:pt>
                <c:pt idx="602">
                  <c:v>0</c:v>
                </c:pt>
                <c:pt idx="603">
                  <c:v>0</c:v>
                </c:pt>
                <c:pt idx="604">
                  <c:v>0</c:v>
                </c:pt>
                <c:pt idx="605">
                  <c:v>1.2E-2</c:v>
                </c:pt>
                <c:pt idx="606">
                  <c:v>0</c:v>
                </c:pt>
                <c:pt idx="607">
                  <c:v>0</c:v>
                </c:pt>
                <c:pt idx="608">
                  <c:v>0</c:v>
                </c:pt>
                <c:pt idx="609">
                  <c:v>1.2E-2</c:v>
                </c:pt>
                <c:pt idx="610">
                  <c:v>0</c:v>
                </c:pt>
                <c:pt idx="611">
                  <c:v>0</c:v>
                </c:pt>
                <c:pt idx="612">
                  <c:v>0</c:v>
                </c:pt>
                <c:pt idx="613">
                  <c:v>0</c:v>
                </c:pt>
                <c:pt idx="614">
                  <c:v>1.2E-2</c:v>
                </c:pt>
                <c:pt idx="615">
                  <c:v>1.2E-2</c:v>
                </c:pt>
                <c:pt idx="616">
                  <c:v>0</c:v>
                </c:pt>
                <c:pt idx="617">
                  <c:v>1.2E-2</c:v>
                </c:pt>
                <c:pt idx="618">
                  <c:v>0</c:v>
                </c:pt>
                <c:pt idx="619">
                  <c:v>1.2E-2</c:v>
                </c:pt>
                <c:pt idx="620">
                  <c:v>0</c:v>
                </c:pt>
                <c:pt idx="621">
                  <c:v>0</c:v>
                </c:pt>
                <c:pt idx="622">
                  <c:v>0</c:v>
                </c:pt>
                <c:pt idx="623">
                  <c:v>0</c:v>
                </c:pt>
                <c:pt idx="624">
                  <c:v>0</c:v>
                </c:pt>
                <c:pt idx="625">
                  <c:v>0</c:v>
                </c:pt>
                <c:pt idx="626">
                  <c:v>0</c:v>
                </c:pt>
                <c:pt idx="627">
                  <c:v>0</c:v>
                </c:pt>
                <c:pt idx="628">
                  <c:v>0</c:v>
                </c:pt>
                <c:pt idx="629">
                  <c:v>1.2E-2</c:v>
                </c:pt>
                <c:pt idx="630">
                  <c:v>0</c:v>
                </c:pt>
                <c:pt idx="631">
                  <c:v>0</c:v>
                </c:pt>
                <c:pt idx="632">
                  <c:v>0</c:v>
                </c:pt>
                <c:pt idx="633">
                  <c:v>0</c:v>
                </c:pt>
                <c:pt idx="634">
                  <c:v>1.2E-2</c:v>
                </c:pt>
                <c:pt idx="635">
                  <c:v>0</c:v>
                </c:pt>
                <c:pt idx="636">
                  <c:v>0</c:v>
                </c:pt>
                <c:pt idx="637">
                  <c:v>0</c:v>
                </c:pt>
                <c:pt idx="638">
                  <c:v>0</c:v>
                </c:pt>
                <c:pt idx="639">
                  <c:v>0</c:v>
                </c:pt>
                <c:pt idx="640">
                  <c:v>0</c:v>
                </c:pt>
                <c:pt idx="641">
                  <c:v>0</c:v>
                </c:pt>
                <c:pt idx="642">
                  <c:v>1.2E-2</c:v>
                </c:pt>
                <c:pt idx="643">
                  <c:v>1.2E-2</c:v>
                </c:pt>
                <c:pt idx="644">
                  <c:v>1.2E-2</c:v>
                </c:pt>
                <c:pt idx="645">
                  <c:v>0</c:v>
                </c:pt>
                <c:pt idx="646">
                  <c:v>0</c:v>
                </c:pt>
                <c:pt idx="647">
                  <c:v>0</c:v>
                </c:pt>
                <c:pt idx="648">
                  <c:v>1.2E-2</c:v>
                </c:pt>
                <c:pt idx="649">
                  <c:v>0</c:v>
                </c:pt>
                <c:pt idx="650">
                  <c:v>0</c:v>
                </c:pt>
                <c:pt idx="651">
                  <c:v>0</c:v>
                </c:pt>
                <c:pt idx="652">
                  <c:v>0</c:v>
                </c:pt>
                <c:pt idx="653">
                  <c:v>0</c:v>
                </c:pt>
                <c:pt idx="654">
                  <c:v>0</c:v>
                </c:pt>
                <c:pt idx="655">
                  <c:v>0</c:v>
                </c:pt>
                <c:pt idx="656">
                  <c:v>1.2E-2</c:v>
                </c:pt>
                <c:pt idx="657">
                  <c:v>0</c:v>
                </c:pt>
                <c:pt idx="658">
                  <c:v>1.2E-2</c:v>
                </c:pt>
                <c:pt idx="659">
                  <c:v>1.2E-2</c:v>
                </c:pt>
                <c:pt idx="660">
                  <c:v>0</c:v>
                </c:pt>
                <c:pt idx="661">
                  <c:v>0</c:v>
                </c:pt>
                <c:pt idx="662">
                  <c:v>1.2E-2</c:v>
                </c:pt>
                <c:pt idx="663">
                  <c:v>0</c:v>
                </c:pt>
                <c:pt idx="664">
                  <c:v>0</c:v>
                </c:pt>
                <c:pt idx="665">
                  <c:v>0</c:v>
                </c:pt>
                <c:pt idx="666">
                  <c:v>0</c:v>
                </c:pt>
                <c:pt idx="667">
                  <c:v>0</c:v>
                </c:pt>
                <c:pt idx="668">
                  <c:v>0</c:v>
                </c:pt>
                <c:pt idx="669">
                  <c:v>0</c:v>
                </c:pt>
                <c:pt idx="670">
                  <c:v>1.2E-2</c:v>
                </c:pt>
                <c:pt idx="671">
                  <c:v>1.2E-2</c:v>
                </c:pt>
                <c:pt idx="672">
                  <c:v>0</c:v>
                </c:pt>
                <c:pt idx="673">
                  <c:v>0</c:v>
                </c:pt>
                <c:pt idx="674">
                  <c:v>0</c:v>
                </c:pt>
                <c:pt idx="675">
                  <c:v>1.2E-2</c:v>
                </c:pt>
                <c:pt idx="676">
                  <c:v>1.2E-2</c:v>
                </c:pt>
                <c:pt idx="677">
                  <c:v>0</c:v>
                </c:pt>
                <c:pt idx="678">
                  <c:v>0</c:v>
                </c:pt>
                <c:pt idx="679">
                  <c:v>1.2E-2</c:v>
                </c:pt>
                <c:pt idx="680">
                  <c:v>0</c:v>
                </c:pt>
                <c:pt idx="681">
                  <c:v>0</c:v>
                </c:pt>
                <c:pt idx="682">
                  <c:v>0</c:v>
                </c:pt>
                <c:pt idx="683">
                  <c:v>1.2E-2</c:v>
                </c:pt>
                <c:pt idx="684">
                  <c:v>0</c:v>
                </c:pt>
                <c:pt idx="685">
                  <c:v>0</c:v>
                </c:pt>
                <c:pt idx="686">
                  <c:v>1.2E-2</c:v>
                </c:pt>
                <c:pt idx="687">
                  <c:v>1.2E-2</c:v>
                </c:pt>
                <c:pt idx="688">
                  <c:v>1.2E-2</c:v>
                </c:pt>
                <c:pt idx="689">
                  <c:v>0</c:v>
                </c:pt>
                <c:pt idx="690">
                  <c:v>0</c:v>
                </c:pt>
                <c:pt idx="691">
                  <c:v>0</c:v>
                </c:pt>
                <c:pt idx="692">
                  <c:v>1.2E-2</c:v>
                </c:pt>
                <c:pt idx="693">
                  <c:v>0</c:v>
                </c:pt>
                <c:pt idx="694">
                  <c:v>0</c:v>
                </c:pt>
                <c:pt idx="695">
                  <c:v>0</c:v>
                </c:pt>
                <c:pt idx="696">
                  <c:v>1.2E-2</c:v>
                </c:pt>
                <c:pt idx="697">
                  <c:v>0</c:v>
                </c:pt>
                <c:pt idx="698">
                  <c:v>0</c:v>
                </c:pt>
                <c:pt idx="699">
                  <c:v>0</c:v>
                </c:pt>
                <c:pt idx="700">
                  <c:v>1.2E-2</c:v>
                </c:pt>
                <c:pt idx="701">
                  <c:v>0</c:v>
                </c:pt>
                <c:pt idx="702">
                  <c:v>0</c:v>
                </c:pt>
                <c:pt idx="703">
                  <c:v>0</c:v>
                </c:pt>
                <c:pt idx="704">
                  <c:v>1.2E-2</c:v>
                </c:pt>
                <c:pt idx="705">
                  <c:v>0</c:v>
                </c:pt>
                <c:pt idx="706">
                  <c:v>0</c:v>
                </c:pt>
                <c:pt idx="707">
                  <c:v>1.2E-2</c:v>
                </c:pt>
                <c:pt idx="708">
                  <c:v>0</c:v>
                </c:pt>
                <c:pt idx="709">
                  <c:v>0</c:v>
                </c:pt>
                <c:pt idx="710">
                  <c:v>0</c:v>
                </c:pt>
                <c:pt idx="711">
                  <c:v>0</c:v>
                </c:pt>
                <c:pt idx="712">
                  <c:v>0</c:v>
                </c:pt>
                <c:pt idx="713">
                  <c:v>0</c:v>
                </c:pt>
                <c:pt idx="714">
                  <c:v>0</c:v>
                </c:pt>
                <c:pt idx="715">
                  <c:v>0</c:v>
                </c:pt>
                <c:pt idx="716">
                  <c:v>0</c:v>
                </c:pt>
                <c:pt idx="717">
                  <c:v>0</c:v>
                </c:pt>
                <c:pt idx="718">
                  <c:v>0</c:v>
                </c:pt>
                <c:pt idx="719">
                  <c:v>0</c:v>
                </c:pt>
                <c:pt idx="720">
                  <c:v>1.2E-2</c:v>
                </c:pt>
                <c:pt idx="721">
                  <c:v>0</c:v>
                </c:pt>
                <c:pt idx="722">
                  <c:v>0</c:v>
                </c:pt>
                <c:pt idx="723">
                  <c:v>0</c:v>
                </c:pt>
                <c:pt idx="724">
                  <c:v>0</c:v>
                </c:pt>
                <c:pt idx="725">
                  <c:v>0</c:v>
                </c:pt>
                <c:pt idx="726">
                  <c:v>0</c:v>
                </c:pt>
                <c:pt idx="727">
                  <c:v>0</c:v>
                </c:pt>
                <c:pt idx="728">
                  <c:v>1.2E-2</c:v>
                </c:pt>
                <c:pt idx="729">
                  <c:v>0</c:v>
                </c:pt>
                <c:pt idx="730">
                  <c:v>0</c:v>
                </c:pt>
                <c:pt idx="731">
                  <c:v>1.2E-2</c:v>
                </c:pt>
                <c:pt idx="732">
                  <c:v>0</c:v>
                </c:pt>
                <c:pt idx="733">
                  <c:v>0</c:v>
                </c:pt>
                <c:pt idx="734">
                  <c:v>0</c:v>
                </c:pt>
                <c:pt idx="735">
                  <c:v>1.2E-2</c:v>
                </c:pt>
                <c:pt idx="736">
                  <c:v>0</c:v>
                </c:pt>
                <c:pt idx="737">
                  <c:v>0</c:v>
                </c:pt>
                <c:pt idx="738">
                  <c:v>0</c:v>
                </c:pt>
                <c:pt idx="739">
                  <c:v>1.2E-2</c:v>
                </c:pt>
                <c:pt idx="740">
                  <c:v>0</c:v>
                </c:pt>
                <c:pt idx="741">
                  <c:v>0</c:v>
                </c:pt>
                <c:pt idx="742">
                  <c:v>0</c:v>
                </c:pt>
                <c:pt idx="743">
                  <c:v>1.2E-2</c:v>
                </c:pt>
                <c:pt idx="744">
                  <c:v>0</c:v>
                </c:pt>
                <c:pt idx="745">
                  <c:v>0</c:v>
                </c:pt>
                <c:pt idx="746">
                  <c:v>1.2E-2</c:v>
                </c:pt>
                <c:pt idx="747">
                  <c:v>0</c:v>
                </c:pt>
                <c:pt idx="748">
                  <c:v>0</c:v>
                </c:pt>
                <c:pt idx="749">
                  <c:v>1.2E-2</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1.2E-2</c:v>
                </c:pt>
                <c:pt idx="765">
                  <c:v>1.2E-2</c:v>
                </c:pt>
                <c:pt idx="766">
                  <c:v>0</c:v>
                </c:pt>
                <c:pt idx="767">
                  <c:v>0</c:v>
                </c:pt>
                <c:pt idx="768">
                  <c:v>0</c:v>
                </c:pt>
                <c:pt idx="769">
                  <c:v>0</c:v>
                </c:pt>
                <c:pt idx="770">
                  <c:v>0</c:v>
                </c:pt>
                <c:pt idx="771">
                  <c:v>0</c:v>
                </c:pt>
                <c:pt idx="772">
                  <c:v>0</c:v>
                </c:pt>
                <c:pt idx="773">
                  <c:v>1.2E-2</c:v>
                </c:pt>
                <c:pt idx="774">
                  <c:v>0</c:v>
                </c:pt>
                <c:pt idx="775">
                  <c:v>0</c:v>
                </c:pt>
                <c:pt idx="776">
                  <c:v>1.2E-2</c:v>
                </c:pt>
                <c:pt idx="777">
                  <c:v>0</c:v>
                </c:pt>
                <c:pt idx="778">
                  <c:v>0</c:v>
                </c:pt>
                <c:pt idx="779">
                  <c:v>7.9989999999999997</c:v>
                </c:pt>
                <c:pt idx="780">
                  <c:v>8.3670000000000027</c:v>
                </c:pt>
                <c:pt idx="781">
                  <c:v>8.5630000000000006</c:v>
                </c:pt>
                <c:pt idx="782">
                  <c:v>8.3540000000000028</c:v>
                </c:pt>
                <c:pt idx="783">
                  <c:v>8.293000000000001</c:v>
                </c:pt>
                <c:pt idx="784">
                  <c:v>8.5260000000000016</c:v>
                </c:pt>
                <c:pt idx="785">
                  <c:v>8.4890000000000008</c:v>
                </c:pt>
                <c:pt idx="786">
                  <c:v>8.2809999999999988</c:v>
                </c:pt>
                <c:pt idx="787">
                  <c:v>8.44</c:v>
                </c:pt>
                <c:pt idx="788">
                  <c:v>8.5750000000000028</c:v>
                </c:pt>
                <c:pt idx="789">
                  <c:v>8.33</c:v>
                </c:pt>
                <c:pt idx="790">
                  <c:v>8.33</c:v>
                </c:pt>
                <c:pt idx="791">
                  <c:v>8.5630000000000006</c:v>
                </c:pt>
                <c:pt idx="792">
                  <c:v>8.4770000000000003</c:v>
                </c:pt>
                <c:pt idx="793">
                  <c:v>8.2809999999999988</c:v>
                </c:pt>
                <c:pt idx="794">
                  <c:v>8.427999999999999</c:v>
                </c:pt>
                <c:pt idx="795">
                  <c:v>8.5870000000000015</c:v>
                </c:pt>
                <c:pt idx="796">
                  <c:v>8.3670000000000027</c:v>
                </c:pt>
                <c:pt idx="797">
                  <c:v>8.293000000000001</c:v>
                </c:pt>
                <c:pt idx="798">
                  <c:v>8.5140000000000011</c:v>
                </c:pt>
                <c:pt idx="799">
                  <c:v>8.5379999999999985</c:v>
                </c:pt>
                <c:pt idx="800">
                  <c:v>8.293000000000001</c:v>
                </c:pt>
                <c:pt idx="801">
                  <c:v>8.3670000000000027</c:v>
                </c:pt>
                <c:pt idx="802">
                  <c:v>8.5750000000000028</c:v>
                </c:pt>
                <c:pt idx="803">
                  <c:v>8.44</c:v>
                </c:pt>
                <c:pt idx="804">
                  <c:v>8.293000000000001</c:v>
                </c:pt>
                <c:pt idx="805">
                  <c:v>8.4650000000000247</c:v>
                </c:pt>
                <c:pt idx="806">
                  <c:v>8.5870000000000015</c:v>
                </c:pt>
                <c:pt idx="807">
                  <c:v>8.293000000000001</c:v>
                </c:pt>
                <c:pt idx="808">
                  <c:v>8.3180000000000014</c:v>
                </c:pt>
                <c:pt idx="809">
                  <c:v>8.5500000000000007</c:v>
                </c:pt>
                <c:pt idx="810">
                  <c:v>8.5020000000000007</c:v>
                </c:pt>
                <c:pt idx="811">
                  <c:v>8.293000000000001</c:v>
                </c:pt>
                <c:pt idx="812">
                  <c:v>8.427999999999999</c:v>
                </c:pt>
                <c:pt idx="813">
                  <c:v>8.5870000000000015</c:v>
                </c:pt>
                <c:pt idx="814">
                  <c:v>8.3420000000000005</c:v>
                </c:pt>
                <c:pt idx="815">
                  <c:v>8.33</c:v>
                </c:pt>
                <c:pt idx="816">
                  <c:v>8.5630000000000006</c:v>
                </c:pt>
                <c:pt idx="817">
                  <c:v>8.44</c:v>
                </c:pt>
                <c:pt idx="818">
                  <c:v>8.293000000000001</c:v>
                </c:pt>
                <c:pt idx="819">
                  <c:v>8.4770000000000003</c:v>
                </c:pt>
                <c:pt idx="820">
                  <c:v>8.5630000000000006</c:v>
                </c:pt>
                <c:pt idx="821">
                  <c:v>8.33</c:v>
                </c:pt>
                <c:pt idx="822">
                  <c:v>8.391</c:v>
                </c:pt>
                <c:pt idx="823">
                  <c:v>8.6</c:v>
                </c:pt>
                <c:pt idx="824">
                  <c:v>8.4030000000000005</c:v>
                </c:pt>
                <c:pt idx="825">
                  <c:v>8.3420000000000005</c:v>
                </c:pt>
                <c:pt idx="826">
                  <c:v>8.5750000000000028</c:v>
                </c:pt>
                <c:pt idx="827">
                  <c:v>8.4890000000000008</c:v>
                </c:pt>
                <c:pt idx="828">
                  <c:v>8.3180000000000014</c:v>
                </c:pt>
                <c:pt idx="829">
                  <c:v>8.5020000000000007</c:v>
                </c:pt>
                <c:pt idx="830">
                  <c:v>8.5750000000000028</c:v>
                </c:pt>
                <c:pt idx="831">
                  <c:v>8.33</c:v>
                </c:pt>
                <c:pt idx="832">
                  <c:v>8.391</c:v>
                </c:pt>
                <c:pt idx="833">
                  <c:v>8.6120000000000001</c:v>
                </c:pt>
                <c:pt idx="834">
                  <c:v>8.391</c:v>
                </c:pt>
                <c:pt idx="835">
                  <c:v>8.293000000000001</c:v>
                </c:pt>
                <c:pt idx="836">
                  <c:v>8.5260000000000016</c:v>
                </c:pt>
                <c:pt idx="837">
                  <c:v>8.4650000000000247</c:v>
                </c:pt>
                <c:pt idx="838">
                  <c:v>8.293000000000001</c:v>
                </c:pt>
                <c:pt idx="839">
                  <c:v>8.4890000000000008</c:v>
                </c:pt>
                <c:pt idx="840">
                  <c:v>8.5500000000000007</c:v>
                </c:pt>
                <c:pt idx="841">
                  <c:v>8.3060000000000027</c:v>
                </c:pt>
                <c:pt idx="842">
                  <c:v>8.4160000000000004</c:v>
                </c:pt>
                <c:pt idx="843">
                  <c:v>8.5870000000000015</c:v>
                </c:pt>
                <c:pt idx="844">
                  <c:v>8.3540000000000028</c:v>
                </c:pt>
                <c:pt idx="845">
                  <c:v>8.3670000000000027</c:v>
                </c:pt>
                <c:pt idx="846">
                  <c:v>8.6</c:v>
                </c:pt>
                <c:pt idx="847">
                  <c:v>8.4160000000000004</c:v>
                </c:pt>
                <c:pt idx="848">
                  <c:v>8.3180000000000014</c:v>
                </c:pt>
                <c:pt idx="849">
                  <c:v>8.5750000000000028</c:v>
                </c:pt>
                <c:pt idx="850">
                  <c:v>8.4890000000000008</c:v>
                </c:pt>
                <c:pt idx="851">
                  <c:v>8.33</c:v>
                </c:pt>
                <c:pt idx="852">
                  <c:v>8.5630000000000006</c:v>
                </c:pt>
                <c:pt idx="853">
                  <c:v>8.5500000000000007</c:v>
                </c:pt>
                <c:pt idx="854">
                  <c:v>8.33</c:v>
                </c:pt>
                <c:pt idx="855">
                  <c:v>8.5260000000000016</c:v>
                </c:pt>
                <c:pt idx="856">
                  <c:v>8.5870000000000015</c:v>
                </c:pt>
                <c:pt idx="857">
                  <c:v>8.33</c:v>
                </c:pt>
                <c:pt idx="858">
                  <c:v>8.4890000000000008</c:v>
                </c:pt>
                <c:pt idx="859">
                  <c:v>8.6120000000000001</c:v>
                </c:pt>
                <c:pt idx="860">
                  <c:v>8.3540000000000028</c:v>
                </c:pt>
                <c:pt idx="861">
                  <c:v>8.4650000000000247</c:v>
                </c:pt>
                <c:pt idx="862">
                  <c:v>8.6239999999999988</c:v>
                </c:pt>
                <c:pt idx="863">
                  <c:v>8.3670000000000027</c:v>
                </c:pt>
                <c:pt idx="864">
                  <c:v>8.427999999999999</c:v>
                </c:pt>
                <c:pt idx="865">
                  <c:v>8.636000000000001</c:v>
                </c:pt>
                <c:pt idx="866">
                  <c:v>8.4030000000000005</c:v>
                </c:pt>
                <c:pt idx="867">
                  <c:v>8.5630000000000006</c:v>
                </c:pt>
                <c:pt idx="868">
                  <c:v>8.636000000000001</c:v>
                </c:pt>
                <c:pt idx="869">
                  <c:v>8.427999999999999</c:v>
                </c:pt>
                <c:pt idx="870">
                  <c:v>8.3670000000000027</c:v>
                </c:pt>
                <c:pt idx="871">
                  <c:v>8.6120000000000001</c:v>
                </c:pt>
                <c:pt idx="872">
                  <c:v>8.4770000000000003</c:v>
                </c:pt>
                <c:pt idx="873">
                  <c:v>8.3540000000000028</c:v>
                </c:pt>
                <c:pt idx="874">
                  <c:v>8.5870000000000015</c:v>
                </c:pt>
                <c:pt idx="875">
                  <c:v>8.5260000000000016</c:v>
                </c:pt>
                <c:pt idx="876">
                  <c:v>8.33</c:v>
                </c:pt>
                <c:pt idx="877">
                  <c:v>8.5379999999999985</c:v>
                </c:pt>
                <c:pt idx="878">
                  <c:v>8.5630000000000006</c:v>
                </c:pt>
                <c:pt idx="879">
                  <c:v>8.33</c:v>
                </c:pt>
                <c:pt idx="880">
                  <c:v>8.5020000000000007</c:v>
                </c:pt>
                <c:pt idx="881">
                  <c:v>8.6</c:v>
                </c:pt>
                <c:pt idx="882">
                  <c:v>8.3420000000000005</c:v>
                </c:pt>
                <c:pt idx="883">
                  <c:v>8.4650000000000247</c:v>
                </c:pt>
                <c:pt idx="884">
                  <c:v>8.6239999999999988</c:v>
                </c:pt>
                <c:pt idx="885">
                  <c:v>8.3670000000000027</c:v>
                </c:pt>
                <c:pt idx="886">
                  <c:v>8.427999999999999</c:v>
                </c:pt>
                <c:pt idx="887">
                  <c:v>8.636000000000001</c:v>
                </c:pt>
                <c:pt idx="888">
                  <c:v>8.391</c:v>
                </c:pt>
                <c:pt idx="889">
                  <c:v>8.4030000000000005</c:v>
                </c:pt>
                <c:pt idx="890">
                  <c:v>8.6479999999999997</c:v>
                </c:pt>
                <c:pt idx="891">
                  <c:v>8.4160000000000004</c:v>
                </c:pt>
                <c:pt idx="892">
                  <c:v>8.391</c:v>
                </c:pt>
                <c:pt idx="893">
                  <c:v>8.6239999999999988</c:v>
                </c:pt>
                <c:pt idx="894">
                  <c:v>8.4030000000000005</c:v>
                </c:pt>
                <c:pt idx="895">
                  <c:v>8.4030000000000005</c:v>
                </c:pt>
                <c:pt idx="896">
                  <c:v>8.636000000000001</c:v>
                </c:pt>
                <c:pt idx="897">
                  <c:v>8.3670000000000027</c:v>
                </c:pt>
                <c:pt idx="898">
                  <c:v>8.4160000000000004</c:v>
                </c:pt>
                <c:pt idx="899">
                  <c:v>8.6239999999999988</c:v>
                </c:pt>
                <c:pt idx="900">
                  <c:v>8.3670000000000027</c:v>
                </c:pt>
                <c:pt idx="901">
                  <c:v>8.4530000000000047</c:v>
                </c:pt>
                <c:pt idx="902">
                  <c:v>8.6239999999999988</c:v>
                </c:pt>
                <c:pt idx="903">
                  <c:v>8.3540000000000028</c:v>
                </c:pt>
                <c:pt idx="904">
                  <c:v>8.4890000000000008</c:v>
                </c:pt>
                <c:pt idx="905">
                  <c:v>8.6</c:v>
                </c:pt>
                <c:pt idx="906">
                  <c:v>8.3420000000000005</c:v>
                </c:pt>
                <c:pt idx="907">
                  <c:v>8.5260000000000016</c:v>
                </c:pt>
                <c:pt idx="908">
                  <c:v>8.5750000000000028</c:v>
                </c:pt>
                <c:pt idx="909">
                  <c:v>8.3420000000000005</c:v>
                </c:pt>
                <c:pt idx="910">
                  <c:v>8.5630000000000006</c:v>
                </c:pt>
                <c:pt idx="911">
                  <c:v>8.5379999999999985</c:v>
                </c:pt>
                <c:pt idx="912">
                  <c:v>8.3420000000000005</c:v>
                </c:pt>
                <c:pt idx="913">
                  <c:v>8.5870000000000015</c:v>
                </c:pt>
                <c:pt idx="914">
                  <c:v>8.5140000000000011</c:v>
                </c:pt>
                <c:pt idx="915">
                  <c:v>8.3420000000000005</c:v>
                </c:pt>
                <c:pt idx="916">
                  <c:v>8.6</c:v>
                </c:pt>
                <c:pt idx="917">
                  <c:v>8.4650000000000247</c:v>
                </c:pt>
                <c:pt idx="918">
                  <c:v>8.3670000000000027</c:v>
                </c:pt>
                <c:pt idx="919">
                  <c:v>8.6239999999999988</c:v>
                </c:pt>
                <c:pt idx="920">
                  <c:v>8.4650000000000247</c:v>
                </c:pt>
                <c:pt idx="921">
                  <c:v>8.3790000000000067</c:v>
                </c:pt>
                <c:pt idx="922">
                  <c:v>8.636000000000001</c:v>
                </c:pt>
                <c:pt idx="923">
                  <c:v>8.4160000000000004</c:v>
                </c:pt>
                <c:pt idx="924">
                  <c:v>8.4160000000000004</c:v>
                </c:pt>
                <c:pt idx="925">
                  <c:v>8.6479999999999997</c:v>
                </c:pt>
                <c:pt idx="926">
                  <c:v>8.3790000000000067</c:v>
                </c:pt>
                <c:pt idx="927">
                  <c:v>8.6239999999999988</c:v>
                </c:pt>
                <c:pt idx="928">
                  <c:v>8.6239999999999988</c:v>
                </c:pt>
                <c:pt idx="929">
                  <c:v>8.3540000000000028</c:v>
                </c:pt>
                <c:pt idx="930">
                  <c:v>8.5020000000000007</c:v>
                </c:pt>
                <c:pt idx="931">
                  <c:v>8.5870000000000015</c:v>
                </c:pt>
                <c:pt idx="932">
                  <c:v>8.3420000000000005</c:v>
                </c:pt>
                <c:pt idx="933">
                  <c:v>8.5500000000000007</c:v>
                </c:pt>
                <c:pt idx="934">
                  <c:v>8.5379999999999985</c:v>
                </c:pt>
                <c:pt idx="935">
                  <c:v>8.3420000000000005</c:v>
                </c:pt>
                <c:pt idx="936">
                  <c:v>8.6</c:v>
                </c:pt>
                <c:pt idx="937">
                  <c:v>8.4650000000000247</c:v>
                </c:pt>
                <c:pt idx="938">
                  <c:v>8.3790000000000067</c:v>
                </c:pt>
                <c:pt idx="939">
                  <c:v>8.6479999999999997</c:v>
                </c:pt>
                <c:pt idx="940">
                  <c:v>8.391</c:v>
                </c:pt>
                <c:pt idx="941">
                  <c:v>8.4530000000000047</c:v>
                </c:pt>
                <c:pt idx="942">
                  <c:v>8.6239999999999988</c:v>
                </c:pt>
                <c:pt idx="943">
                  <c:v>8.3540000000000028</c:v>
                </c:pt>
                <c:pt idx="944">
                  <c:v>8.5630000000000006</c:v>
                </c:pt>
                <c:pt idx="945">
                  <c:v>8.5140000000000011</c:v>
                </c:pt>
                <c:pt idx="946">
                  <c:v>8.3670000000000027</c:v>
                </c:pt>
                <c:pt idx="947">
                  <c:v>8.6479999999999997</c:v>
                </c:pt>
                <c:pt idx="948">
                  <c:v>8.391</c:v>
                </c:pt>
                <c:pt idx="949">
                  <c:v>8.4770000000000003</c:v>
                </c:pt>
                <c:pt idx="950">
                  <c:v>8.5870000000000015</c:v>
                </c:pt>
                <c:pt idx="951">
                  <c:v>8.3540000000000028</c:v>
                </c:pt>
                <c:pt idx="952">
                  <c:v>8.6239999999999988</c:v>
                </c:pt>
                <c:pt idx="953">
                  <c:v>8.44</c:v>
                </c:pt>
                <c:pt idx="954">
                  <c:v>8.427999999999999</c:v>
                </c:pt>
                <c:pt idx="955">
                  <c:v>8.6120000000000001</c:v>
                </c:pt>
                <c:pt idx="956">
                  <c:v>8.3420000000000005</c:v>
                </c:pt>
                <c:pt idx="957">
                  <c:v>8.6</c:v>
                </c:pt>
                <c:pt idx="958">
                  <c:v>1.2E-2</c:v>
                </c:pt>
                <c:pt idx="959">
                  <c:v>1.2E-2</c:v>
                </c:pt>
                <c:pt idx="960">
                  <c:v>0</c:v>
                </c:pt>
                <c:pt idx="961">
                  <c:v>0</c:v>
                </c:pt>
                <c:pt idx="962">
                  <c:v>1.2E-2</c:v>
                </c:pt>
                <c:pt idx="963">
                  <c:v>0</c:v>
                </c:pt>
                <c:pt idx="964">
                  <c:v>0</c:v>
                </c:pt>
                <c:pt idx="965">
                  <c:v>1.2E-2</c:v>
                </c:pt>
                <c:pt idx="966">
                  <c:v>0</c:v>
                </c:pt>
                <c:pt idx="967">
                  <c:v>0</c:v>
                </c:pt>
                <c:pt idx="968">
                  <c:v>0</c:v>
                </c:pt>
                <c:pt idx="969">
                  <c:v>1.2E-2</c:v>
                </c:pt>
                <c:pt idx="970">
                  <c:v>0</c:v>
                </c:pt>
                <c:pt idx="971">
                  <c:v>1.2E-2</c:v>
                </c:pt>
                <c:pt idx="972">
                  <c:v>0</c:v>
                </c:pt>
                <c:pt idx="973">
                  <c:v>0</c:v>
                </c:pt>
                <c:pt idx="974">
                  <c:v>0</c:v>
                </c:pt>
                <c:pt idx="975">
                  <c:v>0</c:v>
                </c:pt>
                <c:pt idx="976">
                  <c:v>0</c:v>
                </c:pt>
                <c:pt idx="977">
                  <c:v>0</c:v>
                </c:pt>
                <c:pt idx="978">
                  <c:v>0</c:v>
                </c:pt>
                <c:pt idx="979">
                  <c:v>0</c:v>
                </c:pt>
                <c:pt idx="980">
                  <c:v>0</c:v>
                </c:pt>
                <c:pt idx="981">
                  <c:v>1.2E-2</c:v>
                </c:pt>
                <c:pt idx="982">
                  <c:v>0</c:v>
                </c:pt>
                <c:pt idx="983">
                  <c:v>0</c:v>
                </c:pt>
                <c:pt idx="984">
                  <c:v>1.2E-2</c:v>
                </c:pt>
                <c:pt idx="985">
                  <c:v>1.2E-2</c:v>
                </c:pt>
                <c:pt idx="986">
                  <c:v>0</c:v>
                </c:pt>
                <c:pt idx="987">
                  <c:v>0</c:v>
                </c:pt>
                <c:pt idx="988">
                  <c:v>0</c:v>
                </c:pt>
                <c:pt idx="989">
                  <c:v>0</c:v>
                </c:pt>
                <c:pt idx="990">
                  <c:v>0</c:v>
                </c:pt>
                <c:pt idx="991">
                  <c:v>1.2E-2</c:v>
                </c:pt>
                <c:pt idx="992">
                  <c:v>0</c:v>
                </c:pt>
                <c:pt idx="993">
                  <c:v>0</c:v>
                </c:pt>
                <c:pt idx="994">
                  <c:v>1.2E-2</c:v>
                </c:pt>
                <c:pt idx="995">
                  <c:v>0</c:v>
                </c:pt>
                <c:pt idx="996">
                  <c:v>1.2E-2</c:v>
                </c:pt>
                <c:pt idx="997">
                  <c:v>0</c:v>
                </c:pt>
                <c:pt idx="998">
                  <c:v>0</c:v>
                </c:pt>
                <c:pt idx="999">
                  <c:v>0</c:v>
                </c:pt>
                <c:pt idx="1000">
                  <c:v>0</c:v>
                </c:pt>
                <c:pt idx="1001">
                  <c:v>0</c:v>
                </c:pt>
                <c:pt idx="1002">
                  <c:v>1.2E-2</c:v>
                </c:pt>
                <c:pt idx="1003">
                  <c:v>0</c:v>
                </c:pt>
                <c:pt idx="1004">
                  <c:v>0</c:v>
                </c:pt>
                <c:pt idx="1005">
                  <c:v>0</c:v>
                </c:pt>
                <c:pt idx="1006">
                  <c:v>0</c:v>
                </c:pt>
                <c:pt idx="1007">
                  <c:v>0</c:v>
                </c:pt>
                <c:pt idx="1008">
                  <c:v>1.2E-2</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1.2E-2</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1.2E-2</c:v>
                </c:pt>
                <c:pt idx="1039">
                  <c:v>0</c:v>
                </c:pt>
                <c:pt idx="1040">
                  <c:v>0</c:v>
                </c:pt>
                <c:pt idx="1041">
                  <c:v>1.2E-2</c:v>
                </c:pt>
                <c:pt idx="1042">
                  <c:v>0</c:v>
                </c:pt>
                <c:pt idx="1043">
                  <c:v>1.2E-2</c:v>
                </c:pt>
                <c:pt idx="1044">
                  <c:v>0</c:v>
                </c:pt>
                <c:pt idx="1045">
                  <c:v>1.2E-2</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1.2E-2</c:v>
                </c:pt>
                <c:pt idx="1059">
                  <c:v>0</c:v>
                </c:pt>
                <c:pt idx="1060">
                  <c:v>0</c:v>
                </c:pt>
                <c:pt idx="1061">
                  <c:v>0</c:v>
                </c:pt>
                <c:pt idx="1062">
                  <c:v>0</c:v>
                </c:pt>
                <c:pt idx="1063">
                  <c:v>1.2E-2</c:v>
                </c:pt>
                <c:pt idx="1064">
                  <c:v>0</c:v>
                </c:pt>
                <c:pt idx="1065">
                  <c:v>1.2E-2</c:v>
                </c:pt>
                <c:pt idx="1066">
                  <c:v>0</c:v>
                </c:pt>
                <c:pt idx="1067">
                  <c:v>0</c:v>
                </c:pt>
                <c:pt idx="1068">
                  <c:v>0</c:v>
                </c:pt>
                <c:pt idx="1069">
                  <c:v>0</c:v>
                </c:pt>
                <c:pt idx="1070">
                  <c:v>0</c:v>
                </c:pt>
                <c:pt idx="1071">
                  <c:v>0</c:v>
                </c:pt>
                <c:pt idx="1072">
                  <c:v>0</c:v>
                </c:pt>
                <c:pt idx="1073">
                  <c:v>1.2E-2</c:v>
                </c:pt>
                <c:pt idx="1074">
                  <c:v>0</c:v>
                </c:pt>
                <c:pt idx="1075">
                  <c:v>0</c:v>
                </c:pt>
                <c:pt idx="1076">
                  <c:v>1.2E-2</c:v>
                </c:pt>
                <c:pt idx="1077">
                  <c:v>0</c:v>
                </c:pt>
                <c:pt idx="1078">
                  <c:v>1.2E-2</c:v>
                </c:pt>
                <c:pt idx="1079">
                  <c:v>0</c:v>
                </c:pt>
                <c:pt idx="1080">
                  <c:v>0</c:v>
                </c:pt>
                <c:pt idx="1081">
                  <c:v>1.2E-2</c:v>
                </c:pt>
                <c:pt idx="1082">
                  <c:v>0</c:v>
                </c:pt>
                <c:pt idx="1083">
                  <c:v>1.2E-2</c:v>
                </c:pt>
                <c:pt idx="1084">
                  <c:v>0</c:v>
                </c:pt>
                <c:pt idx="1085">
                  <c:v>0</c:v>
                </c:pt>
                <c:pt idx="1086">
                  <c:v>0</c:v>
                </c:pt>
                <c:pt idx="1087">
                  <c:v>0</c:v>
                </c:pt>
                <c:pt idx="1088">
                  <c:v>0</c:v>
                </c:pt>
                <c:pt idx="1089">
                  <c:v>0</c:v>
                </c:pt>
                <c:pt idx="1090">
                  <c:v>0</c:v>
                </c:pt>
                <c:pt idx="1091">
                  <c:v>1.2E-2</c:v>
                </c:pt>
                <c:pt idx="1092">
                  <c:v>0</c:v>
                </c:pt>
                <c:pt idx="1093">
                  <c:v>0</c:v>
                </c:pt>
                <c:pt idx="1094">
                  <c:v>0</c:v>
                </c:pt>
                <c:pt idx="1095">
                  <c:v>0</c:v>
                </c:pt>
                <c:pt idx="1096">
                  <c:v>1.2E-2</c:v>
                </c:pt>
                <c:pt idx="1097">
                  <c:v>0</c:v>
                </c:pt>
                <c:pt idx="1098">
                  <c:v>0</c:v>
                </c:pt>
                <c:pt idx="1099">
                  <c:v>0</c:v>
                </c:pt>
                <c:pt idx="1100">
                  <c:v>0</c:v>
                </c:pt>
                <c:pt idx="1101">
                  <c:v>0</c:v>
                </c:pt>
                <c:pt idx="1102">
                  <c:v>0</c:v>
                </c:pt>
                <c:pt idx="1103">
                  <c:v>0</c:v>
                </c:pt>
                <c:pt idx="1104">
                  <c:v>1.2E-2</c:v>
                </c:pt>
                <c:pt idx="1105">
                  <c:v>0</c:v>
                </c:pt>
                <c:pt idx="1106">
                  <c:v>1.2E-2</c:v>
                </c:pt>
                <c:pt idx="1107">
                  <c:v>0</c:v>
                </c:pt>
                <c:pt idx="1108">
                  <c:v>0</c:v>
                </c:pt>
                <c:pt idx="1109">
                  <c:v>0</c:v>
                </c:pt>
                <c:pt idx="1110">
                  <c:v>0</c:v>
                </c:pt>
                <c:pt idx="1111">
                  <c:v>0</c:v>
                </c:pt>
                <c:pt idx="1112">
                  <c:v>0</c:v>
                </c:pt>
                <c:pt idx="1113">
                  <c:v>0</c:v>
                </c:pt>
                <c:pt idx="1114">
                  <c:v>1.2E-2</c:v>
                </c:pt>
                <c:pt idx="1115">
                  <c:v>0</c:v>
                </c:pt>
                <c:pt idx="1116">
                  <c:v>0</c:v>
                </c:pt>
                <c:pt idx="1117">
                  <c:v>0</c:v>
                </c:pt>
                <c:pt idx="1118">
                  <c:v>0</c:v>
                </c:pt>
                <c:pt idx="1119">
                  <c:v>1.2E-2</c:v>
                </c:pt>
                <c:pt idx="1120">
                  <c:v>0</c:v>
                </c:pt>
                <c:pt idx="1121">
                  <c:v>0</c:v>
                </c:pt>
                <c:pt idx="1122">
                  <c:v>0</c:v>
                </c:pt>
                <c:pt idx="1123">
                  <c:v>0</c:v>
                </c:pt>
                <c:pt idx="1124">
                  <c:v>1.2E-2</c:v>
                </c:pt>
                <c:pt idx="1125">
                  <c:v>0</c:v>
                </c:pt>
                <c:pt idx="1126">
                  <c:v>0</c:v>
                </c:pt>
                <c:pt idx="1127">
                  <c:v>0</c:v>
                </c:pt>
                <c:pt idx="1128">
                  <c:v>1.2E-2</c:v>
                </c:pt>
                <c:pt idx="1129">
                  <c:v>0</c:v>
                </c:pt>
                <c:pt idx="1130">
                  <c:v>0</c:v>
                </c:pt>
                <c:pt idx="1131">
                  <c:v>0</c:v>
                </c:pt>
                <c:pt idx="1132">
                  <c:v>1.2E-2</c:v>
                </c:pt>
                <c:pt idx="1133">
                  <c:v>0</c:v>
                </c:pt>
                <c:pt idx="1134">
                  <c:v>0</c:v>
                </c:pt>
                <c:pt idx="1135">
                  <c:v>0</c:v>
                </c:pt>
                <c:pt idx="1136">
                  <c:v>0</c:v>
                </c:pt>
                <c:pt idx="1137">
                  <c:v>1.2E-2</c:v>
                </c:pt>
                <c:pt idx="1138">
                  <c:v>8.2570000000000014</c:v>
                </c:pt>
                <c:pt idx="1139">
                  <c:v>8.3790000000000067</c:v>
                </c:pt>
                <c:pt idx="1140">
                  <c:v>8.1950000000000003</c:v>
                </c:pt>
                <c:pt idx="1141">
                  <c:v>8.4650000000000247</c:v>
                </c:pt>
                <c:pt idx="1142">
                  <c:v>8.3180000000000014</c:v>
                </c:pt>
                <c:pt idx="1143">
                  <c:v>8.2439999999999998</c:v>
                </c:pt>
                <c:pt idx="1144">
                  <c:v>8.5020000000000007</c:v>
                </c:pt>
                <c:pt idx="1145">
                  <c:v>8.2570000000000014</c:v>
                </c:pt>
                <c:pt idx="1146">
                  <c:v>8.3060000000000027</c:v>
                </c:pt>
                <c:pt idx="1147">
                  <c:v>8.4890000000000008</c:v>
                </c:pt>
                <c:pt idx="1148">
                  <c:v>8.2199999999999989</c:v>
                </c:pt>
                <c:pt idx="1149">
                  <c:v>8.391</c:v>
                </c:pt>
                <c:pt idx="1150">
                  <c:v>8.44</c:v>
                </c:pt>
                <c:pt idx="1151">
                  <c:v>8.206999999999999</c:v>
                </c:pt>
                <c:pt idx="1152">
                  <c:v>8.44</c:v>
                </c:pt>
                <c:pt idx="1153">
                  <c:v>8.391</c:v>
                </c:pt>
                <c:pt idx="1154">
                  <c:v>8.2319999999999993</c:v>
                </c:pt>
                <c:pt idx="1155">
                  <c:v>8.4890000000000008</c:v>
                </c:pt>
                <c:pt idx="1156">
                  <c:v>8.3540000000000028</c:v>
                </c:pt>
                <c:pt idx="1157">
                  <c:v>8.2319999999999993</c:v>
                </c:pt>
                <c:pt idx="1158">
                  <c:v>8.4890000000000008</c:v>
                </c:pt>
                <c:pt idx="1159">
                  <c:v>8.3180000000000014</c:v>
                </c:pt>
                <c:pt idx="1160">
                  <c:v>8.2570000000000014</c:v>
                </c:pt>
                <c:pt idx="1161">
                  <c:v>8.5260000000000016</c:v>
                </c:pt>
                <c:pt idx="1162">
                  <c:v>8.293000000000001</c:v>
                </c:pt>
                <c:pt idx="1163">
                  <c:v>8.293000000000001</c:v>
                </c:pt>
                <c:pt idx="1164">
                  <c:v>8.5140000000000011</c:v>
                </c:pt>
                <c:pt idx="1165">
                  <c:v>8.2570000000000014</c:v>
                </c:pt>
                <c:pt idx="1166">
                  <c:v>8.3420000000000005</c:v>
                </c:pt>
                <c:pt idx="1167">
                  <c:v>8.3420000000000005</c:v>
                </c:pt>
                <c:pt idx="1168">
                  <c:v>8.2319999999999993</c:v>
                </c:pt>
                <c:pt idx="1169">
                  <c:v>8.4030000000000005</c:v>
                </c:pt>
                <c:pt idx="1170">
                  <c:v>8.4650000000000247</c:v>
                </c:pt>
                <c:pt idx="1171">
                  <c:v>8.2319999999999993</c:v>
                </c:pt>
                <c:pt idx="1172">
                  <c:v>8.4530000000000047</c:v>
                </c:pt>
                <c:pt idx="1173">
                  <c:v>8.4160000000000004</c:v>
                </c:pt>
                <c:pt idx="1174">
                  <c:v>8.2319999999999993</c:v>
                </c:pt>
                <c:pt idx="1175">
                  <c:v>8.4890000000000008</c:v>
                </c:pt>
                <c:pt idx="1176">
                  <c:v>8.3420000000000005</c:v>
                </c:pt>
                <c:pt idx="1177">
                  <c:v>8.2690000000000001</c:v>
                </c:pt>
                <c:pt idx="1178">
                  <c:v>8.5260000000000016</c:v>
                </c:pt>
                <c:pt idx="1179">
                  <c:v>8.2809999999999988</c:v>
                </c:pt>
                <c:pt idx="1180">
                  <c:v>8.3420000000000005</c:v>
                </c:pt>
                <c:pt idx="1181">
                  <c:v>8.5260000000000016</c:v>
                </c:pt>
                <c:pt idx="1182">
                  <c:v>8.2570000000000014</c:v>
                </c:pt>
                <c:pt idx="1183">
                  <c:v>8.4160000000000004</c:v>
                </c:pt>
                <c:pt idx="1184">
                  <c:v>8.4770000000000003</c:v>
                </c:pt>
                <c:pt idx="1185">
                  <c:v>8.2439999999999998</c:v>
                </c:pt>
                <c:pt idx="1186">
                  <c:v>8.4530000000000047</c:v>
                </c:pt>
                <c:pt idx="1187">
                  <c:v>8.3420000000000005</c:v>
                </c:pt>
                <c:pt idx="1188">
                  <c:v>8.2439999999999998</c:v>
                </c:pt>
                <c:pt idx="1189">
                  <c:v>8.5140000000000011</c:v>
                </c:pt>
                <c:pt idx="1190">
                  <c:v>8.2570000000000014</c:v>
                </c:pt>
                <c:pt idx="1191">
                  <c:v>8.3420000000000005</c:v>
                </c:pt>
                <c:pt idx="1192">
                  <c:v>8.4890000000000008</c:v>
                </c:pt>
                <c:pt idx="1193">
                  <c:v>8.2319999999999993</c:v>
                </c:pt>
                <c:pt idx="1194">
                  <c:v>8.44</c:v>
                </c:pt>
                <c:pt idx="1195">
                  <c:v>8.391</c:v>
                </c:pt>
                <c:pt idx="1196">
                  <c:v>8.2570000000000014</c:v>
                </c:pt>
                <c:pt idx="1197">
                  <c:v>8.5260000000000016</c:v>
                </c:pt>
                <c:pt idx="1198">
                  <c:v>8.2570000000000014</c:v>
                </c:pt>
                <c:pt idx="1199">
                  <c:v>8.3670000000000027</c:v>
                </c:pt>
                <c:pt idx="1200">
                  <c:v>8.44</c:v>
                </c:pt>
                <c:pt idx="1201">
                  <c:v>8.2199999999999989</c:v>
                </c:pt>
                <c:pt idx="1202">
                  <c:v>8.5140000000000011</c:v>
                </c:pt>
                <c:pt idx="1203">
                  <c:v>8.293000000000001</c:v>
                </c:pt>
                <c:pt idx="1204">
                  <c:v>8.3420000000000005</c:v>
                </c:pt>
                <c:pt idx="1205">
                  <c:v>8.4890000000000008</c:v>
                </c:pt>
                <c:pt idx="1206">
                  <c:v>8.2319999999999993</c:v>
                </c:pt>
                <c:pt idx="1207">
                  <c:v>8.4890000000000008</c:v>
                </c:pt>
                <c:pt idx="1208">
                  <c:v>8.3420000000000005</c:v>
                </c:pt>
                <c:pt idx="1209">
                  <c:v>8.293000000000001</c:v>
                </c:pt>
                <c:pt idx="1210">
                  <c:v>8.5260000000000016</c:v>
                </c:pt>
                <c:pt idx="1211">
                  <c:v>8.2439999999999998</c:v>
                </c:pt>
                <c:pt idx="1212">
                  <c:v>8.4160000000000004</c:v>
                </c:pt>
                <c:pt idx="1213">
                  <c:v>8.4160000000000004</c:v>
                </c:pt>
                <c:pt idx="1214">
                  <c:v>8.2570000000000014</c:v>
                </c:pt>
                <c:pt idx="1215">
                  <c:v>8.5260000000000016</c:v>
                </c:pt>
                <c:pt idx="1216">
                  <c:v>8.2439999999999998</c:v>
                </c:pt>
                <c:pt idx="1217">
                  <c:v>8.4160000000000004</c:v>
                </c:pt>
                <c:pt idx="1218">
                  <c:v>8.391</c:v>
                </c:pt>
                <c:pt idx="1219">
                  <c:v>8.2690000000000001</c:v>
                </c:pt>
                <c:pt idx="1220">
                  <c:v>8.5500000000000007</c:v>
                </c:pt>
                <c:pt idx="1221">
                  <c:v>8.2570000000000014</c:v>
                </c:pt>
                <c:pt idx="1222">
                  <c:v>8.4770000000000003</c:v>
                </c:pt>
                <c:pt idx="1223">
                  <c:v>8.391</c:v>
                </c:pt>
                <c:pt idx="1224">
                  <c:v>8.33</c:v>
                </c:pt>
                <c:pt idx="1225">
                  <c:v>8.5379999999999985</c:v>
                </c:pt>
                <c:pt idx="1226">
                  <c:v>8.2570000000000014</c:v>
                </c:pt>
                <c:pt idx="1227">
                  <c:v>8.5260000000000016</c:v>
                </c:pt>
                <c:pt idx="1228">
                  <c:v>8.3420000000000005</c:v>
                </c:pt>
                <c:pt idx="1229">
                  <c:v>8.3670000000000027</c:v>
                </c:pt>
                <c:pt idx="1230">
                  <c:v>8.5140000000000011</c:v>
                </c:pt>
                <c:pt idx="1231">
                  <c:v>8.2690000000000001</c:v>
                </c:pt>
                <c:pt idx="1232">
                  <c:v>8.5379999999999985</c:v>
                </c:pt>
                <c:pt idx="1233">
                  <c:v>8.3060000000000027</c:v>
                </c:pt>
                <c:pt idx="1234">
                  <c:v>8.4160000000000004</c:v>
                </c:pt>
                <c:pt idx="1235">
                  <c:v>8.4530000000000047</c:v>
                </c:pt>
                <c:pt idx="1236">
                  <c:v>8.293000000000001</c:v>
                </c:pt>
                <c:pt idx="1237">
                  <c:v>8.5500000000000007</c:v>
                </c:pt>
                <c:pt idx="1238">
                  <c:v>8.2570000000000014</c:v>
                </c:pt>
                <c:pt idx="1239">
                  <c:v>8.4770000000000003</c:v>
                </c:pt>
                <c:pt idx="1240">
                  <c:v>8.3790000000000067</c:v>
                </c:pt>
                <c:pt idx="1241">
                  <c:v>8.33</c:v>
                </c:pt>
                <c:pt idx="1242">
                  <c:v>8.5260000000000016</c:v>
                </c:pt>
                <c:pt idx="1243">
                  <c:v>8.2570000000000014</c:v>
                </c:pt>
                <c:pt idx="1244">
                  <c:v>8.5500000000000007</c:v>
                </c:pt>
                <c:pt idx="1245">
                  <c:v>8.3060000000000027</c:v>
                </c:pt>
                <c:pt idx="1246">
                  <c:v>8.427999999999999</c:v>
                </c:pt>
                <c:pt idx="1247">
                  <c:v>8.44</c:v>
                </c:pt>
                <c:pt idx="1248">
                  <c:v>8.293000000000001</c:v>
                </c:pt>
                <c:pt idx="1249">
                  <c:v>8.5379999999999985</c:v>
                </c:pt>
                <c:pt idx="1250">
                  <c:v>8.2570000000000014</c:v>
                </c:pt>
                <c:pt idx="1251">
                  <c:v>8.5020000000000007</c:v>
                </c:pt>
                <c:pt idx="1252">
                  <c:v>8.3540000000000028</c:v>
                </c:pt>
                <c:pt idx="1253">
                  <c:v>8.3420000000000005</c:v>
                </c:pt>
                <c:pt idx="1254">
                  <c:v>8.5020000000000007</c:v>
                </c:pt>
                <c:pt idx="1255">
                  <c:v>8.2570000000000014</c:v>
                </c:pt>
                <c:pt idx="1256">
                  <c:v>8.5379999999999985</c:v>
                </c:pt>
                <c:pt idx="1257">
                  <c:v>8.2690000000000001</c:v>
                </c:pt>
                <c:pt idx="1258">
                  <c:v>8.427999999999999</c:v>
                </c:pt>
                <c:pt idx="1259">
                  <c:v>8.4160000000000004</c:v>
                </c:pt>
                <c:pt idx="1260">
                  <c:v>8.293000000000001</c:v>
                </c:pt>
                <c:pt idx="1261">
                  <c:v>8.5379999999999985</c:v>
                </c:pt>
                <c:pt idx="1262">
                  <c:v>8.2439999999999998</c:v>
                </c:pt>
                <c:pt idx="1263">
                  <c:v>8.5020000000000007</c:v>
                </c:pt>
                <c:pt idx="1264">
                  <c:v>8.3540000000000028</c:v>
                </c:pt>
                <c:pt idx="1265">
                  <c:v>8.3420000000000005</c:v>
                </c:pt>
                <c:pt idx="1266">
                  <c:v>8.5020000000000007</c:v>
                </c:pt>
                <c:pt idx="1267">
                  <c:v>8.2570000000000014</c:v>
                </c:pt>
                <c:pt idx="1268">
                  <c:v>8.5500000000000007</c:v>
                </c:pt>
                <c:pt idx="1269">
                  <c:v>8.2809999999999988</c:v>
                </c:pt>
                <c:pt idx="1270">
                  <c:v>8.427999999999999</c:v>
                </c:pt>
                <c:pt idx="1271">
                  <c:v>8.4160000000000004</c:v>
                </c:pt>
                <c:pt idx="1272">
                  <c:v>8.2809999999999988</c:v>
                </c:pt>
                <c:pt idx="1273">
                  <c:v>8.5500000000000007</c:v>
                </c:pt>
                <c:pt idx="1274">
                  <c:v>8.2690000000000001</c:v>
                </c:pt>
                <c:pt idx="1275">
                  <c:v>8.44</c:v>
                </c:pt>
                <c:pt idx="1276">
                  <c:v>8.391</c:v>
                </c:pt>
                <c:pt idx="1277">
                  <c:v>8.3060000000000027</c:v>
                </c:pt>
                <c:pt idx="1278">
                  <c:v>8.5500000000000007</c:v>
                </c:pt>
                <c:pt idx="1279">
                  <c:v>8.2439999999999998</c:v>
                </c:pt>
                <c:pt idx="1280">
                  <c:v>8.4890000000000008</c:v>
                </c:pt>
                <c:pt idx="1281">
                  <c:v>8.3670000000000027</c:v>
                </c:pt>
                <c:pt idx="1282">
                  <c:v>8.3420000000000005</c:v>
                </c:pt>
                <c:pt idx="1283">
                  <c:v>8.5260000000000016</c:v>
                </c:pt>
                <c:pt idx="1284">
                  <c:v>8.2570000000000014</c:v>
                </c:pt>
                <c:pt idx="1285">
                  <c:v>8.5020000000000007</c:v>
                </c:pt>
                <c:pt idx="1286">
                  <c:v>8.3540000000000028</c:v>
                </c:pt>
                <c:pt idx="1287">
                  <c:v>8.5020000000000007</c:v>
                </c:pt>
                <c:pt idx="1288">
                  <c:v>8.5140000000000011</c:v>
                </c:pt>
                <c:pt idx="1289">
                  <c:v>8.2439999999999998</c:v>
                </c:pt>
                <c:pt idx="1290">
                  <c:v>8.5020000000000007</c:v>
                </c:pt>
                <c:pt idx="1291">
                  <c:v>8.3420000000000005</c:v>
                </c:pt>
                <c:pt idx="1292">
                  <c:v>8.33</c:v>
                </c:pt>
                <c:pt idx="1293">
                  <c:v>8.5260000000000016</c:v>
                </c:pt>
                <c:pt idx="1294">
                  <c:v>8.2439999999999998</c:v>
                </c:pt>
                <c:pt idx="1295">
                  <c:v>8.5140000000000011</c:v>
                </c:pt>
                <c:pt idx="1296">
                  <c:v>8.3180000000000014</c:v>
                </c:pt>
                <c:pt idx="1297">
                  <c:v>8.3540000000000028</c:v>
                </c:pt>
                <c:pt idx="1298">
                  <c:v>8.4890000000000008</c:v>
                </c:pt>
                <c:pt idx="1299">
                  <c:v>8.2439999999999998</c:v>
                </c:pt>
                <c:pt idx="1300">
                  <c:v>8.5379999999999985</c:v>
                </c:pt>
                <c:pt idx="1301">
                  <c:v>8.293000000000001</c:v>
                </c:pt>
                <c:pt idx="1302">
                  <c:v>8.3790000000000067</c:v>
                </c:pt>
                <c:pt idx="1303">
                  <c:v>8.4650000000000247</c:v>
                </c:pt>
                <c:pt idx="1304">
                  <c:v>8.2570000000000014</c:v>
                </c:pt>
                <c:pt idx="1305">
                  <c:v>8.5260000000000016</c:v>
                </c:pt>
                <c:pt idx="1306">
                  <c:v>8.33</c:v>
                </c:pt>
                <c:pt idx="1307">
                  <c:v>8.4160000000000004</c:v>
                </c:pt>
                <c:pt idx="1308">
                  <c:v>8.5260000000000016</c:v>
                </c:pt>
                <c:pt idx="1309">
                  <c:v>8.2809999999999988</c:v>
                </c:pt>
                <c:pt idx="1310">
                  <c:v>8.5630000000000006</c:v>
                </c:pt>
                <c:pt idx="1311">
                  <c:v>8.3540000000000028</c:v>
                </c:pt>
                <c:pt idx="1312">
                  <c:v>8.391</c:v>
                </c:pt>
                <c:pt idx="1313">
                  <c:v>8.5500000000000007</c:v>
                </c:pt>
                <c:pt idx="1314">
                  <c:v>8.2809999999999988</c:v>
                </c:pt>
                <c:pt idx="1315">
                  <c:v>8.5379999999999985</c:v>
                </c:pt>
                <c:pt idx="1316">
                  <c:v>8.3670000000000027</c:v>
                </c:pt>
                <c:pt idx="1317">
                  <c:v>8.3540000000000028</c:v>
                </c:pt>
                <c:pt idx="1318">
                  <c:v>0</c:v>
                </c:pt>
                <c:pt idx="1319">
                  <c:v>1.2E-2</c:v>
                </c:pt>
                <c:pt idx="1320">
                  <c:v>0</c:v>
                </c:pt>
                <c:pt idx="1321">
                  <c:v>0</c:v>
                </c:pt>
                <c:pt idx="1322">
                  <c:v>0</c:v>
                </c:pt>
                <c:pt idx="1323">
                  <c:v>0</c:v>
                </c:pt>
                <c:pt idx="1324">
                  <c:v>1.2E-2</c:v>
                </c:pt>
                <c:pt idx="1325">
                  <c:v>0</c:v>
                </c:pt>
                <c:pt idx="1326">
                  <c:v>0</c:v>
                </c:pt>
                <c:pt idx="1327">
                  <c:v>1.2E-2</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1.2E-2</c:v>
                </c:pt>
                <c:pt idx="1350">
                  <c:v>0</c:v>
                </c:pt>
                <c:pt idx="1351">
                  <c:v>0</c:v>
                </c:pt>
                <c:pt idx="1352">
                  <c:v>0</c:v>
                </c:pt>
                <c:pt idx="1353">
                  <c:v>0</c:v>
                </c:pt>
                <c:pt idx="1354">
                  <c:v>0</c:v>
                </c:pt>
                <c:pt idx="1355">
                  <c:v>0</c:v>
                </c:pt>
                <c:pt idx="1356">
                  <c:v>1.2E-2</c:v>
                </c:pt>
                <c:pt idx="1357">
                  <c:v>0</c:v>
                </c:pt>
                <c:pt idx="1358">
                  <c:v>0</c:v>
                </c:pt>
                <c:pt idx="1359">
                  <c:v>0</c:v>
                </c:pt>
                <c:pt idx="1360">
                  <c:v>1.2E-2</c:v>
                </c:pt>
                <c:pt idx="1361">
                  <c:v>1.2E-2</c:v>
                </c:pt>
                <c:pt idx="1362">
                  <c:v>0</c:v>
                </c:pt>
                <c:pt idx="1363">
                  <c:v>0</c:v>
                </c:pt>
                <c:pt idx="1364">
                  <c:v>0</c:v>
                </c:pt>
                <c:pt idx="1365">
                  <c:v>1.2E-2</c:v>
                </c:pt>
                <c:pt idx="1366">
                  <c:v>0</c:v>
                </c:pt>
                <c:pt idx="1367">
                  <c:v>0</c:v>
                </c:pt>
                <c:pt idx="1368">
                  <c:v>1.2E-2</c:v>
                </c:pt>
                <c:pt idx="1369">
                  <c:v>0</c:v>
                </c:pt>
                <c:pt idx="1370">
                  <c:v>0</c:v>
                </c:pt>
                <c:pt idx="1371">
                  <c:v>0</c:v>
                </c:pt>
                <c:pt idx="1372">
                  <c:v>0</c:v>
                </c:pt>
                <c:pt idx="1373">
                  <c:v>0</c:v>
                </c:pt>
                <c:pt idx="1374">
                  <c:v>0</c:v>
                </c:pt>
                <c:pt idx="1375">
                  <c:v>0</c:v>
                </c:pt>
                <c:pt idx="1376">
                  <c:v>1.2E-2</c:v>
                </c:pt>
                <c:pt idx="1377">
                  <c:v>0</c:v>
                </c:pt>
                <c:pt idx="1378">
                  <c:v>0</c:v>
                </c:pt>
                <c:pt idx="1379">
                  <c:v>0</c:v>
                </c:pt>
                <c:pt idx="1380">
                  <c:v>1.2E-2</c:v>
                </c:pt>
                <c:pt idx="1381">
                  <c:v>0</c:v>
                </c:pt>
                <c:pt idx="1382">
                  <c:v>1.2E-2</c:v>
                </c:pt>
                <c:pt idx="1383">
                  <c:v>0</c:v>
                </c:pt>
                <c:pt idx="1384">
                  <c:v>1.2E-2</c:v>
                </c:pt>
                <c:pt idx="1385">
                  <c:v>0</c:v>
                </c:pt>
                <c:pt idx="1386">
                  <c:v>1.2E-2</c:v>
                </c:pt>
                <c:pt idx="1387">
                  <c:v>0</c:v>
                </c:pt>
                <c:pt idx="1388">
                  <c:v>0</c:v>
                </c:pt>
                <c:pt idx="1389">
                  <c:v>0</c:v>
                </c:pt>
                <c:pt idx="1390">
                  <c:v>0</c:v>
                </c:pt>
                <c:pt idx="1391">
                  <c:v>0</c:v>
                </c:pt>
                <c:pt idx="1392">
                  <c:v>0</c:v>
                </c:pt>
                <c:pt idx="1393">
                  <c:v>1.2E-2</c:v>
                </c:pt>
                <c:pt idx="1394">
                  <c:v>0</c:v>
                </c:pt>
                <c:pt idx="1395">
                  <c:v>0</c:v>
                </c:pt>
                <c:pt idx="1396">
                  <c:v>1.2E-2</c:v>
                </c:pt>
                <c:pt idx="1397">
                  <c:v>0</c:v>
                </c:pt>
                <c:pt idx="1398">
                  <c:v>0</c:v>
                </c:pt>
                <c:pt idx="1399">
                  <c:v>0</c:v>
                </c:pt>
                <c:pt idx="1400">
                  <c:v>0</c:v>
                </c:pt>
                <c:pt idx="1401">
                  <c:v>0</c:v>
                </c:pt>
                <c:pt idx="1402">
                  <c:v>0</c:v>
                </c:pt>
                <c:pt idx="1403">
                  <c:v>0</c:v>
                </c:pt>
                <c:pt idx="1404">
                  <c:v>0</c:v>
                </c:pt>
                <c:pt idx="1405">
                  <c:v>0</c:v>
                </c:pt>
                <c:pt idx="1406">
                  <c:v>0</c:v>
                </c:pt>
                <c:pt idx="1407">
                  <c:v>0</c:v>
                </c:pt>
                <c:pt idx="1408">
                  <c:v>1.2E-2</c:v>
                </c:pt>
                <c:pt idx="1409">
                  <c:v>0</c:v>
                </c:pt>
                <c:pt idx="1410">
                  <c:v>0</c:v>
                </c:pt>
                <c:pt idx="1411">
                  <c:v>1.2E-2</c:v>
                </c:pt>
                <c:pt idx="1412">
                  <c:v>0</c:v>
                </c:pt>
                <c:pt idx="1413">
                  <c:v>0</c:v>
                </c:pt>
                <c:pt idx="1414">
                  <c:v>0</c:v>
                </c:pt>
                <c:pt idx="1415">
                  <c:v>0</c:v>
                </c:pt>
                <c:pt idx="1416">
                  <c:v>0</c:v>
                </c:pt>
                <c:pt idx="1417">
                  <c:v>1.2E-2</c:v>
                </c:pt>
                <c:pt idx="1418">
                  <c:v>0</c:v>
                </c:pt>
                <c:pt idx="1419">
                  <c:v>0</c:v>
                </c:pt>
                <c:pt idx="1420">
                  <c:v>0</c:v>
                </c:pt>
                <c:pt idx="1421">
                  <c:v>0</c:v>
                </c:pt>
                <c:pt idx="1422">
                  <c:v>0</c:v>
                </c:pt>
                <c:pt idx="1423">
                  <c:v>1.2E-2</c:v>
                </c:pt>
                <c:pt idx="1424">
                  <c:v>0</c:v>
                </c:pt>
                <c:pt idx="1425">
                  <c:v>0</c:v>
                </c:pt>
                <c:pt idx="1426">
                  <c:v>0</c:v>
                </c:pt>
                <c:pt idx="1427">
                  <c:v>1.2E-2</c:v>
                </c:pt>
                <c:pt idx="1428">
                  <c:v>0</c:v>
                </c:pt>
                <c:pt idx="1429">
                  <c:v>0</c:v>
                </c:pt>
                <c:pt idx="1430">
                  <c:v>0</c:v>
                </c:pt>
                <c:pt idx="1431">
                  <c:v>1.2E-2</c:v>
                </c:pt>
                <c:pt idx="1432">
                  <c:v>0</c:v>
                </c:pt>
                <c:pt idx="1433">
                  <c:v>0</c:v>
                </c:pt>
                <c:pt idx="1434">
                  <c:v>0</c:v>
                </c:pt>
                <c:pt idx="1435">
                  <c:v>0</c:v>
                </c:pt>
                <c:pt idx="1436">
                  <c:v>1.2E-2</c:v>
                </c:pt>
                <c:pt idx="1437">
                  <c:v>1.2E-2</c:v>
                </c:pt>
                <c:pt idx="1438">
                  <c:v>0</c:v>
                </c:pt>
                <c:pt idx="1439">
                  <c:v>0</c:v>
                </c:pt>
                <c:pt idx="1440">
                  <c:v>1.2E-2</c:v>
                </c:pt>
                <c:pt idx="1441">
                  <c:v>0</c:v>
                </c:pt>
                <c:pt idx="1442">
                  <c:v>0</c:v>
                </c:pt>
                <c:pt idx="1443">
                  <c:v>0</c:v>
                </c:pt>
                <c:pt idx="1444">
                  <c:v>0</c:v>
                </c:pt>
                <c:pt idx="1445">
                  <c:v>0</c:v>
                </c:pt>
                <c:pt idx="1446">
                  <c:v>0</c:v>
                </c:pt>
                <c:pt idx="1447">
                  <c:v>0</c:v>
                </c:pt>
                <c:pt idx="1448">
                  <c:v>0</c:v>
                </c:pt>
                <c:pt idx="1449">
                  <c:v>0</c:v>
                </c:pt>
                <c:pt idx="1450">
                  <c:v>0</c:v>
                </c:pt>
                <c:pt idx="1451">
                  <c:v>0</c:v>
                </c:pt>
                <c:pt idx="1452">
                  <c:v>1.2E-2</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1.2E-2</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1.2E-2</c:v>
                </c:pt>
                <c:pt idx="1484">
                  <c:v>0</c:v>
                </c:pt>
                <c:pt idx="1485">
                  <c:v>0</c:v>
                </c:pt>
                <c:pt idx="1486">
                  <c:v>1.2E-2</c:v>
                </c:pt>
                <c:pt idx="1487">
                  <c:v>0</c:v>
                </c:pt>
                <c:pt idx="1488">
                  <c:v>0</c:v>
                </c:pt>
                <c:pt idx="1489">
                  <c:v>1.2E-2</c:v>
                </c:pt>
                <c:pt idx="1490">
                  <c:v>0</c:v>
                </c:pt>
                <c:pt idx="1491">
                  <c:v>0</c:v>
                </c:pt>
                <c:pt idx="1492">
                  <c:v>0</c:v>
                </c:pt>
                <c:pt idx="1493">
                  <c:v>0</c:v>
                </c:pt>
                <c:pt idx="1494">
                  <c:v>0</c:v>
                </c:pt>
                <c:pt idx="1495">
                  <c:v>0</c:v>
                </c:pt>
                <c:pt idx="1496">
                  <c:v>0</c:v>
                </c:pt>
                <c:pt idx="1497">
                  <c:v>0</c:v>
                </c:pt>
                <c:pt idx="1498">
                  <c:v>8.3180000000000014</c:v>
                </c:pt>
                <c:pt idx="1499">
                  <c:v>8.2570000000000014</c:v>
                </c:pt>
                <c:pt idx="1500">
                  <c:v>8.4530000000000047</c:v>
                </c:pt>
                <c:pt idx="1501">
                  <c:v>8.5020000000000007</c:v>
                </c:pt>
                <c:pt idx="1502">
                  <c:v>8.2690000000000001</c:v>
                </c:pt>
                <c:pt idx="1503">
                  <c:v>8.3420000000000005</c:v>
                </c:pt>
                <c:pt idx="1504">
                  <c:v>8.5630000000000006</c:v>
                </c:pt>
                <c:pt idx="1505">
                  <c:v>8.3790000000000067</c:v>
                </c:pt>
                <c:pt idx="1506">
                  <c:v>8.2809999999999988</c:v>
                </c:pt>
                <c:pt idx="1507">
                  <c:v>8.4890000000000008</c:v>
                </c:pt>
                <c:pt idx="1508">
                  <c:v>8.5140000000000011</c:v>
                </c:pt>
                <c:pt idx="1509">
                  <c:v>8.2809999999999988</c:v>
                </c:pt>
                <c:pt idx="1510">
                  <c:v>8.3790000000000067</c:v>
                </c:pt>
                <c:pt idx="1511">
                  <c:v>8.5870000000000015</c:v>
                </c:pt>
                <c:pt idx="1512">
                  <c:v>8.3790000000000067</c:v>
                </c:pt>
                <c:pt idx="1513">
                  <c:v>8.2809999999999988</c:v>
                </c:pt>
                <c:pt idx="1514">
                  <c:v>8.5020000000000007</c:v>
                </c:pt>
                <c:pt idx="1515">
                  <c:v>8.5140000000000011</c:v>
                </c:pt>
                <c:pt idx="1516">
                  <c:v>8.293000000000001</c:v>
                </c:pt>
                <c:pt idx="1517">
                  <c:v>8.3420000000000005</c:v>
                </c:pt>
                <c:pt idx="1518">
                  <c:v>8.5630000000000006</c:v>
                </c:pt>
                <c:pt idx="1519">
                  <c:v>8.44</c:v>
                </c:pt>
                <c:pt idx="1520">
                  <c:v>8.2690000000000001</c:v>
                </c:pt>
                <c:pt idx="1521">
                  <c:v>8.4030000000000005</c:v>
                </c:pt>
                <c:pt idx="1522">
                  <c:v>8.5750000000000028</c:v>
                </c:pt>
                <c:pt idx="1523">
                  <c:v>8.4030000000000005</c:v>
                </c:pt>
                <c:pt idx="1524">
                  <c:v>8.2809999999999988</c:v>
                </c:pt>
                <c:pt idx="1525">
                  <c:v>8.44</c:v>
                </c:pt>
                <c:pt idx="1526">
                  <c:v>8.5870000000000015</c:v>
                </c:pt>
                <c:pt idx="1527">
                  <c:v>8.2809999999999988</c:v>
                </c:pt>
                <c:pt idx="1528">
                  <c:v>8.2809999999999988</c:v>
                </c:pt>
                <c:pt idx="1529">
                  <c:v>8.4160000000000004</c:v>
                </c:pt>
                <c:pt idx="1530">
                  <c:v>8.5870000000000015</c:v>
                </c:pt>
                <c:pt idx="1531">
                  <c:v>8.44</c:v>
                </c:pt>
                <c:pt idx="1532">
                  <c:v>8.293000000000001</c:v>
                </c:pt>
                <c:pt idx="1533">
                  <c:v>8.4030000000000005</c:v>
                </c:pt>
                <c:pt idx="1534">
                  <c:v>8.5870000000000015</c:v>
                </c:pt>
                <c:pt idx="1535">
                  <c:v>8.4650000000000247</c:v>
                </c:pt>
                <c:pt idx="1536">
                  <c:v>8.293000000000001</c:v>
                </c:pt>
                <c:pt idx="1537">
                  <c:v>8.391</c:v>
                </c:pt>
                <c:pt idx="1538">
                  <c:v>8.5750000000000028</c:v>
                </c:pt>
                <c:pt idx="1539">
                  <c:v>8.4530000000000047</c:v>
                </c:pt>
                <c:pt idx="1540">
                  <c:v>8.293000000000001</c:v>
                </c:pt>
                <c:pt idx="1541">
                  <c:v>8.3790000000000067</c:v>
                </c:pt>
                <c:pt idx="1542">
                  <c:v>8.5750000000000028</c:v>
                </c:pt>
                <c:pt idx="1543">
                  <c:v>8.5260000000000016</c:v>
                </c:pt>
                <c:pt idx="1544">
                  <c:v>8.33</c:v>
                </c:pt>
                <c:pt idx="1545">
                  <c:v>8.3180000000000014</c:v>
                </c:pt>
                <c:pt idx="1546">
                  <c:v>8.5020000000000007</c:v>
                </c:pt>
                <c:pt idx="1547">
                  <c:v>8.5750000000000028</c:v>
                </c:pt>
                <c:pt idx="1548">
                  <c:v>8.391</c:v>
                </c:pt>
                <c:pt idx="1549">
                  <c:v>8.293000000000001</c:v>
                </c:pt>
                <c:pt idx="1550">
                  <c:v>8.4160000000000004</c:v>
                </c:pt>
                <c:pt idx="1551">
                  <c:v>8.5870000000000015</c:v>
                </c:pt>
                <c:pt idx="1552">
                  <c:v>8.5020000000000007</c:v>
                </c:pt>
                <c:pt idx="1553">
                  <c:v>8.3060000000000027</c:v>
                </c:pt>
                <c:pt idx="1554">
                  <c:v>8.3420000000000005</c:v>
                </c:pt>
                <c:pt idx="1555">
                  <c:v>8.5020000000000007</c:v>
                </c:pt>
                <c:pt idx="1556">
                  <c:v>8.5500000000000007</c:v>
                </c:pt>
                <c:pt idx="1557">
                  <c:v>8.3670000000000027</c:v>
                </c:pt>
                <c:pt idx="1558">
                  <c:v>8.2809999999999988</c:v>
                </c:pt>
                <c:pt idx="1559">
                  <c:v>8.4160000000000004</c:v>
                </c:pt>
                <c:pt idx="1560">
                  <c:v>8.5870000000000015</c:v>
                </c:pt>
                <c:pt idx="1561">
                  <c:v>8.5260000000000016</c:v>
                </c:pt>
                <c:pt idx="1562">
                  <c:v>8.33</c:v>
                </c:pt>
                <c:pt idx="1563">
                  <c:v>8.3180000000000014</c:v>
                </c:pt>
                <c:pt idx="1564">
                  <c:v>8.4770000000000003</c:v>
                </c:pt>
                <c:pt idx="1565">
                  <c:v>8.6</c:v>
                </c:pt>
                <c:pt idx="1566">
                  <c:v>8.4650000000000247</c:v>
                </c:pt>
                <c:pt idx="1567">
                  <c:v>8.3060000000000027</c:v>
                </c:pt>
                <c:pt idx="1568">
                  <c:v>8.3540000000000028</c:v>
                </c:pt>
                <c:pt idx="1569">
                  <c:v>8.5260000000000016</c:v>
                </c:pt>
                <c:pt idx="1570">
                  <c:v>8.5870000000000015</c:v>
                </c:pt>
                <c:pt idx="1571">
                  <c:v>8.4160000000000004</c:v>
                </c:pt>
                <c:pt idx="1572">
                  <c:v>8.3060000000000027</c:v>
                </c:pt>
                <c:pt idx="1573">
                  <c:v>8.4030000000000005</c:v>
                </c:pt>
                <c:pt idx="1574">
                  <c:v>8.5630000000000006</c:v>
                </c:pt>
                <c:pt idx="1575">
                  <c:v>8.5750000000000028</c:v>
                </c:pt>
                <c:pt idx="1576">
                  <c:v>8.3790000000000067</c:v>
                </c:pt>
                <c:pt idx="1577">
                  <c:v>8.293000000000001</c:v>
                </c:pt>
                <c:pt idx="1578">
                  <c:v>8.3790000000000067</c:v>
                </c:pt>
                <c:pt idx="1579">
                  <c:v>8.5630000000000006</c:v>
                </c:pt>
                <c:pt idx="1580">
                  <c:v>8.5870000000000015</c:v>
                </c:pt>
                <c:pt idx="1581">
                  <c:v>8.427999999999999</c:v>
                </c:pt>
                <c:pt idx="1582">
                  <c:v>8.3180000000000014</c:v>
                </c:pt>
                <c:pt idx="1583">
                  <c:v>8.3790000000000067</c:v>
                </c:pt>
                <c:pt idx="1584">
                  <c:v>8.5379999999999985</c:v>
                </c:pt>
                <c:pt idx="1585">
                  <c:v>8.6120000000000001</c:v>
                </c:pt>
                <c:pt idx="1586">
                  <c:v>8.4650000000000247</c:v>
                </c:pt>
                <c:pt idx="1587">
                  <c:v>8.3420000000000005</c:v>
                </c:pt>
                <c:pt idx="1588">
                  <c:v>8.3420000000000005</c:v>
                </c:pt>
                <c:pt idx="1589">
                  <c:v>8.4770000000000003</c:v>
                </c:pt>
                <c:pt idx="1590">
                  <c:v>8.6120000000000001</c:v>
                </c:pt>
                <c:pt idx="1591">
                  <c:v>8.5630000000000006</c:v>
                </c:pt>
                <c:pt idx="1592">
                  <c:v>8.4030000000000005</c:v>
                </c:pt>
                <c:pt idx="1593">
                  <c:v>8.3180000000000014</c:v>
                </c:pt>
                <c:pt idx="1594">
                  <c:v>8.4030000000000005</c:v>
                </c:pt>
                <c:pt idx="1595">
                  <c:v>8.5500000000000007</c:v>
                </c:pt>
                <c:pt idx="1596">
                  <c:v>8.6120000000000001</c:v>
                </c:pt>
                <c:pt idx="1597">
                  <c:v>8.4770000000000003</c:v>
                </c:pt>
                <c:pt idx="1598">
                  <c:v>8.3060000000000027</c:v>
                </c:pt>
                <c:pt idx="1599">
                  <c:v>8.3420000000000005</c:v>
                </c:pt>
                <c:pt idx="1600">
                  <c:v>8.4770000000000003</c:v>
                </c:pt>
                <c:pt idx="1601">
                  <c:v>8.6120000000000001</c:v>
                </c:pt>
                <c:pt idx="1602">
                  <c:v>8.5750000000000028</c:v>
                </c:pt>
                <c:pt idx="1603">
                  <c:v>8.4160000000000004</c:v>
                </c:pt>
                <c:pt idx="1604">
                  <c:v>8.33</c:v>
                </c:pt>
                <c:pt idx="1605">
                  <c:v>8.3790000000000067</c:v>
                </c:pt>
                <c:pt idx="1606">
                  <c:v>8.5260000000000016</c:v>
                </c:pt>
                <c:pt idx="1607">
                  <c:v>8.6239999999999988</c:v>
                </c:pt>
                <c:pt idx="1608">
                  <c:v>8.5630000000000006</c:v>
                </c:pt>
                <c:pt idx="1609">
                  <c:v>8.4030000000000005</c:v>
                </c:pt>
                <c:pt idx="1610">
                  <c:v>8.33</c:v>
                </c:pt>
                <c:pt idx="1611">
                  <c:v>8.3670000000000027</c:v>
                </c:pt>
                <c:pt idx="1612">
                  <c:v>8.5020000000000007</c:v>
                </c:pt>
                <c:pt idx="1613">
                  <c:v>8.6239999999999988</c:v>
                </c:pt>
                <c:pt idx="1614">
                  <c:v>8.5870000000000015</c:v>
                </c:pt>
                <c:pt idx="1615">
                  <c:v>8.4530000000000047</c:v>
                </c:pt>
                <c:pt idx="1616">
                  <c:v>8.3420000000000005</c:v>
                </c:pt>
                <c:pt idx="1617">
                  <c:v>8.3420000000000005</c:v>
                </c:pt>
                <c:pt idx="1618">
                  <c:v>8.427999999999999</c:v>
                </c:pt>
                <c:pt idx="1619">
                  <c:v>8.5500000000000007</c:v>
                </c:pt>
                <c:pt idx="1620">
                  <c:v>8.6239999999999988</c:v>
                </c:pt>
                <c:pt idx="1621">
                  <c:v>8.5750000000000028</c:v>
                </c:pt>
                <c:pt idx="1622">
                  <c:v>8.4530000000000047</c:v>
                </c:pt>
                <c:pt idx="1623">
                  <c:v>8.3540000000000028</c:v>
                </c:pt>
                <c:pt idx="1624">
                  <c:v>8.3180000000000014</c:v>
                </c:pt>
                <c:pt idx="1625">
                  <c:v>8.3670000000000027</c:v>
                </c:pt>
                <c:pt idx="1626">
                  <c:v>8.4530000000000047</c:v>
                </c:pt>
                <c:pt idx="1627">
                  <c:v>8.5630000000000006</c:v>
                </c:pt>
                <c:pt idx="1628">
                  <c:v>8.6239999999999988</c:v>
                </c:pt>
                <c:pt idx="1629">
                  <c:v>8.5870000000000015</c:v>
                </c:pt>
                <c:pt idx="1630">
                  <c:v>8.4890000000000008</c:v>
                </c:pt>
                <c:pt idx="1631">
                  <c:v>8.3670000000000027</c:v>
                </c:pt>
                <c:pt idx="1632">
                  <c:v>8.3180000000000014</c:v>
                </c:pt>
                <c:pt idx="1633">
                  <c:v>8.3180000000000014</c:v>
                </c:pt>
                <c:pt idx="1634">
                  <c:v>8.4030000000000005</c:v>
                </c:pt>
                <c:pt idx="1635">
                  <c:v>8.5020000000000007</c:v>
                </c:pt>
                <c:pt idx="1636">
                  <c:v>8.6</c:v>
                </c:pt>
                <c:pt idx="1637">
                  <c:v>8.6</c:v>
                </c:pt>
                <c:pt idx="1638">
                  <c:v>8.5020000000000007</c:v>
                </c:pt>
                <c:pt idx="1639">
                  <c:v>8.3790000000000067</c:v>
                </c:pt>
                <c:pt idx="1640">
                  <c:v>8.3180000000000014</c:v>
                </c:pt>
                <c:pt idx="1641">
                  <c:v>8.33</c:v>
                </c:pt>
                <c:pt idx="1642">
                  <c:v>8.4160000000000004</c:v>
                </c:pt>
                <c:pt idx="1643">
                  <c:v>8.5379999999999985</c:v>
                </c:pt>
                <c:pt idx="1644">
                  <c:v>8.6120000000000001</c:v>
                </c:pt>
                <c:pt idx="1645">
                  <c:v>8.5500000000000007</c:v>
                </c:pt>
                <c:pt idx="1646">
                  <c:v>8.4030000000000005</c:v>
                </c:pt>
                <c:pt idx="1647">
                  <c:v>8.3670000000000027</c:v>
                </c:pt>
                <c:pt idx="1648">
                  <c:v>8.3180000000000014</c:v>
                </c:pt>
                <c:pt idx="1649">
                  <c:v>8.44</c:v>
                </c:pt>
                <c:pt idx="1650">
                  <c:v>8.5630000000000006</c:v>
                </c:pt>
                <c:pt idx="1651">
                  <c:v>8.6</c:v>
                </c:pt>
                <c:pt idx="1652">
                  <c:v>8.4890000000000008</c:v>
                </c:pt>
                <c:pt idx="1653">
                  <c:v>8.3540000000000028</c:v>
                </c:pt>
                <c:pt idx="1654">
                  <c:v>8.3180000000000014</c:v>
                </c:pt>
                <c:pt idx="1655">
                  <c:v>8.3540000000000028</c:v>
                </c:pt>
                <c:pt idx="1656">
                  <c:v>8.4770000000000003</c:v>
                </c:pt>
                <c:pt idx="1657">
                  <c:v>8.5870000000000015</c:v>
                </c:pt>
                <c:pt idx="1658">
                  <c:v>8.6239999999999988</c:v>
                </c:pt>
                <c:pt idx="1659">
                  <c:v>8.5379999999999985</c:v>
                </c:pt>
                <c:pt idx="1660">
                  <c:v>8.4030000000000005</c:v>
                </c:pt>
                <c:pt idx="1661">
                  <c:v>8.33</c:v>
                </c:pt>
                <c:pt idx="1662">
                  <c:v>8.3180000000000014</c:v>
                </c:pt>
                <c:pt idx="1663">
                  <c:v>8.4030000000000005</c:v>
                </c:pt>
                <c:pt idx="1664">
                  <c:v>8.5020000000000007</c:v>
                </c:pt>
                <c:pt idx="1665">
                  <c:v>8.5870000000000015</c:v>
                </c:pt>
                <c:pt idx="1666">
                  <c:v>8.6</c:v>
                </c:pt>
                <c:pt idx="1667">
                  <c:v>8.5020000000000007</c:v>
                </c:pt>
                <c:pt idx="1668">
                  <c:v>8.4030000000000005</c:v>
                </c:pt>
                <c:pt idx="1669">
                  <c:v>8.33</c:v>
                </c:pt>
                <c:pt idx="1670">
                  <c:v>8.293000000000001</c:v>
                </c:pt>
                <c:pt idx="1671">
                  <c:v>8.33</c:v>
                </c:pt>
                <c:pt idx="1672">
                  <c:v>8.4030000000000005</c:v>
                </c:pt>
                <c:pt idx="1673">
                  <c:v>8.5140000000000011</c:v>
                </c:pt>
                <c:pt idx="1674">
                  <c:v>8.5870000000000015</c:v>
                </c:pt>
                <c:pt idx="1675">
                  <c:v>8.6120000000000001</c:v>
                </c:pt>
                <c:pt idx="1676">
                  <c:v>8.5379999999999985</c:v>
                </c:pt>
                <c:pt idx="1677">
                  <c:v>0</c:v>
                </c:pt>
                <c:pt idx="1678">
                  <c:v>0</c:v>
                </c:pt>
                <c:pt idx="1679">
                  <c:v>0</c:v>
                </c:pt>
                <c:pt idx="1680">
                  <c:v>1.2E-2</c:v>
                </c:pt>
                <c:pt idx="1681">
                  <c:v>1.2E-2</c:v>
                </c:pt>
                <c:pt idx="1682">
                  <c:v>0</c:v>
                </c:pt>
                <c:pt idx="1683">
                  <c:v>0</c:v>
                </c:pt>
                <c:pt idx="1684">
                  <c:v>0</c:v>
                </c:pt>
                <c:pt idx="1685">
                  <c:v>0</c:v>
                </c:pt>
                <c:pt idx="1686">
                  <c:v>0</c:v>
                </c:pt>
                <c:pt idx="1687">
                  <c:v>1.2E-2</c:v>
                </c:pt>
                <c:pt idx="1688">
                  <c:v>0</c:v>
                </c:pt>
                <c:pt idx="1689">
                  <c:v>0</c:v>
                </c:pt>
                <c:pt idx="1690">
                  <c:v>1.2E-2</c:v>
                </c:pt>
                <c:pt idx="1691">
                  <c:v>1.2E-2</c:v>
                </c:pt>
                <c:pt idx="1692">
                  <c:v>0</c:v>
                </c:pt>
                <c:pt idx="1693">
                  <c:v>0</c:v>
                </c:pt>
                <c:pt idx="1694">
                  <c:v>0</c:v>
                </c:pt>
                <c:pt idx="1695">
                  <c:v>0</c:v>
                </c:pt>
                <c:pt idx="1696">
                  <c:v>0</c:v>
                </c:pt>
                <c:pt idx="1697">
                  <c:v>0</c:v>
                </c:pt>
                <c:pt idx="1698">
                  <c:v>0</c:v>
                </c:pt>
                <c:pt idx="1699">
                  <c:v>0</c:v>
                </c:pt>
                <c:pt idx="1700">
                  <c:v>1.2E-2</c:v>
                </c:pt>
                <c:pt idx="1701">
                  <c:v>1.2E-2</c:v>
                </c:pt>
                <c:pt idx="1702">
                  <c:v>0</c:v>
                </c:pt>
                <c:pt idx="1703">
                  <c:v>0</c:v>
                </c:pt>
                <c:pt idx="1704">
                  <c:v>1.2E-2</c:v>
                </c:pt>
                <c:pt idx="1705">
                  <c:v>0</c:v>
                </c:pt>
                <c:pt idx="1706">
                  <c:v>0</c:v>
                </c:pt>
                <c:pt idx="1707">
                  <c:v>0</c:v>
                </c:pt>
                <c:pt idx="1708">
                  <c:v>0</c:v>
                </c:pt>
                <c:pt idx="1709">
                  <c:v>0</c:v>
                </c:pt>
                <c:pt idx="1710">
                  <c:v>0</c:v>
                </c:pt>
                <c:pt idx="1711">
                  <c:v>0</c:v>
                </c:pt>
                <c:pt idx="1712">
                  <c:v>1.2E-2</c:v>
                </c:pt>
                <c:pt idx="1713">
                  <c:v>1.2E-2</c:v>
                </c:pt>
                <c:pt idx="1714">
                  <c:v>0</c:v>
                </c:pt>
                <c:pt idx="1715">
                  <c:v>0</c:v>
                </c:pt>
                <c:pt idx="1716">
                  <c:v>0</c:v>
                </c:pt>
                <c:pt idx="1717">
                  <c:v>0</c:v>
                </c:pt>
                <c:pt idx="1718">
                  <c:v>0</c:v>
                </c:pt>
                <c:pt idx="1719">
                  <c:v>0</c:v>
                </c:pt>
                <c:pt idx="1720">
                  <c:v>0</c:v>
                </c:pt>
                <c:pt idx="1721">
                  <c:v>0</c:v>
                </c:pt>
                <c:pt idx="1722">
                  <c:v>1.2E-2</c:v>
                </c:pt>
                <c:pt idx="1723">
                  <c:v>0</c:v>
                </c:pt>
                <c:pt idx="1724">
                  <c:v>0</c:v>
                </c:pt>
                <c:pt idx="1725">
                  <c:v>0</c:v>
                </c:pt>
                <c:pt idx="1726">
                  <c:v>0</c:v>
                </c:pt>
                <c:pt idx="1727">
                  <c:v>0</c:v>
                </c:pt>
                <c:pt idx="1728">
                  <c:v>0</c:v>
                </c:pt>
                <c:pt idx="1729">
                  <c:v>0</c:v>
                </c:pt>
                <c:pt idx="1730">
                  <c:v>0</c:v>
                </c:pt>
                <c:pt idx="1731">
                  <c:v>1.2E-2</c:v>
                </c:pt>
                <c:pt idx="1732">
                  <c:v>0</c:v>
                </c:pt>
                <c:pt idx="1733">
                  <c:v>0</c:v>
                </c:pt>
                <c:pt idx="1734">
                  <c:v>0</c:v>
                </c:pt>
                <c:pt idx="1735">
                  <c:v>0</c:v>
                </c:pt>
                <c:pt idx="1736">
                  <c:v>0</c:v>
                </c:pt>
                <c:pt idx="1737">
                  <c:v>0</c:v>
                </c:pt>
                <c:pt idx="1738">
                  <c:v>0</c:v>
                </c:pt>
                <c:pt idx="1739">
                  <c:v>0</c:v>
                </c:pt>
                <c:pt idx="1740">
                  <c:v>0</c:v>
                </c:pt>
                <c:pt idx="1741">
                  <c:v>1.2E-2</c:v>
                </c:pt>
                <c:pt idx="1742">
                  <c:v>1.2E-2</c:v>
                </c:pt>
                <c:pt idx="1743">
                  <c:v>1.2E-2</c:v>
                </c:pt>
                <c:pt idx="1744">
                  <c:v>0</c:v>
                </c:pt>
                <c:pt idx="1745">
                  <c:v>0</c:v>
                </c:pt>
                <c:pt idx="1746">
                  <c:v>0</c:v>
                </c:pt>
                <c:pt idx="1747">
                  <c:v>0</c:v>
                </c:pt>
                <c:pt idx="1748">
                  <c:v>0</c:v>
                </c:pt>
                <c:pt idx="1749">
                  <c:v>0</c:v>
                </c:pt>
                <c:pt idx="1750">
                  <c:v>0</c:v>
                </c:pt>
                <c:pt idx="1751">
                  <c:v>0</c:v>
                </c:pt>
                <c:pt idx="1752">
                  <c:v>1.2E-2</c:v>
                </c:pt>
                <c:pt idx="1753">
                  <c:v>0</c:v>
                </c:pt>
                <c:pt idx="1754">
                  <c:v>0</c:v>
                </c:pt>
                <c:pt idx="1755">
                  <c:v>0</c:v>
                </c:pt>
                <c:pt idx="1756">
                  <c:v>0</c:v>
                </c:pt>
                <c:pt idx="1757">
                  <c:v>0</c:v>
                </c:pt>
                <c:pt idx="1758">
                  <c:v>0</c:v>
                </c:pt>
                <c:pt idx="1759">
                  <c:v>0</c:v>
                </c:pt>
                <c:pt idx="1760">
                  <c:v>1.2E-2</c:v>
                </c:pt>
                <c:pt idx="1761">
                  <c:v>0</c:v>
                </c:pt>
                <c:pt idx="1762">
                  <c:v>0</c:v>
                </c:pt>
                <c:pt idx="1763">
                  <c:v>0</c:v>
                </c:pt>
                <c:pt idx="1764">
                  <c:v>0</c:v>
                </c:pt>
                <c:pt idx="1765">
                  <c:v>0</c:v>
                </c:pt>
                <c:pt idx="1766">
                  <c:v>0</c:v>
                </c:pt>
                <c:pt idx="1767">
                  <c:v>1.2E-2</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1.2E-2</c:v>
                </c:pt>
                <c:pt idx="1795">
                  <c:v>0</c:v>
                </c:pt>
                <c:pt idx="1796">
                  <c:v>0</c:v>
                </c:pt>
                <c:pt idx="1797">
                  <c:v>0</c:v>
                </c:pt>
                <c:pt idx="1798">
                  <c:v>0</c:v>
                </c:pt>
                <c:pt idx="1799">
                  <c:v>0</c:v>
                </c:pt>
                <c:pt idx="1800">
                  <c:v>0</c:v>
                </c:pt>
                <c:pt idx="1801">
                  <c:v>0</c:v>
                </c:pt>
                <c:pt idx="1802">
                  <c:v>0</c:v>
                </c:pt>
                <c:pt idx="1803">
                  <c:v>0</c:v>
                </c:pt>
                <c:pt idx="1804">
                  <c:v>0</c:v>
                </c:pt>
                <c:pt idx="1805">
                  <c:v>1.2E-2</c:v>
                </c:pt>
                <c:pt idx="1806">
                  <c:v>0</c:v>
                </c:pt>
                <c:pt idx="1807">
                  <c:v>1.2E-2</c:v>
                </c:pt>
                <c:pt idx="1808">
                  <c:v>0</c:v>
                </c:pt>
                <c:pt idx="1809">
                  <c:v>1.2E-2</c:v>
                </c:pt>
                <c:pt idx="1810">
                  <c:v>0</c:v>
                </c:pt>
                <c:pt idx="1811">
                  <c:v>0</c:v>
                </c:pt>
                <c:pt idx="1812">
                  <c:v>1.2E-2</c:v>
                </c:pt>
                <c:pt idx="1813">
                  <c:v>0</c:v>
                </c:pt>
                <c:pt idx="1814">
                  <c:v>1.2E-2</c:v>
                </c:pt>
                <c:pt idx="1815">
                  <c:v>1.2E-2</c:v>
                </c:pt>
                <c:pt idx="1816">
                  <c:v>0</c:v>
                </c:pt>
                <c:pt idx="1817">
                  <c:v>1.2E-2</c:v>
                </c:pt>
                <c:pt idx="1818">
                  <c:v>0</c:v>
                </c:pt>
                <c:pt idx="1819">
                  <c:v>0</c:v>
                </c:pt>
                <c:pt idx="1820">
                  <c:v>0</c:v>
                </c:pt>
                <c:pt idx="1821">
                  <c:v>1.2E-2</c:v>
                </c:pt>
                <c:pt idx="1822">
                  <c:v>1.2E-2</c:v>
                </c:pt>
                <c:pt idx="1823">
                  <c:v>0</c:v>
                </c:pt>
                <c:pt idx="1824">
                  <c:v>1.2E-2</c:v>
                </c:pt>
                <c:pt idx="1825">
                  <c:v>0</c:v>
                </c:pt>
                <c:pt idx="1826">
                  <c:v>0</c:v>
                </c:pt>
                <c:pt idx="1827">
                  <c:v>1.2E-2</c:v>
                </c:pt>
                <c:pt idx="1828">
                  <c:v>0</c:v>
                </c:pt>
                <c:pt idx="1829">
                  <c:v>0</c:v>
                </c:pt>
                <c:pt idx="1830">
                  <c:v>1.2E-2</c:v>
                </c:pt>
                <c:pt idx="1831">
                  <c:v>0</c:v>
                </c:pt>
                <c:pt idx="1832">
                  <c:v>0</c:v>
                </c:pt>
                <c:pt idx="1833">
                  <c:v>0</c:v>
                </c:pt>
                <c:pt idx="1834">
                  <c:v>0</c:v>
                </c:pt>
                <c:pt idx="1835">
                  <c:v>0</c:v>
                </c:pt>
                <c:pt idx="1836">
                  <c:v>0</c:v>
                </c:pt>
                <c:pt idx="1837">
                  <c:v>0</c:v>
                </c:pt>
                <c:pt idx="1838">
                  <c:v>0</c:v>
                </c:pt>
                <c:pt idx="1839">
                  <c:v>1.2E-2</c:v>
                </c:pt>
                <c:pt idx="1840">
                  <c:v>0</c:v>
                </c:pt>
                <c:pt idx="1841">
                  <c:v>1.2E-2</c:v>
                </c:pt>
                <c:pt idx="1842">
                  <c:v>1.2E-2</c:v>
                </c:pt>
                <c:pt idx="1843">
                  <c:v>0</c:v>
                </c:pt>
                <c:pt idx="1844">
                  <c:v>0</c:v>
                </c:pt>
                <c:pt idx="1845">
                  <c:v>0</c:v>
                </c:pt>
                <c:pt idx="1846">
                  <c:v>0</c:v>
                </c:pt>
                <c:pt idx="1847">
                  <c:v>0</c:v>
                </c:pt>
                <c:pt idx="1848">
                  <c:v>0</c:v>
                </c:pt>
                <c:pt idx="1849">
                  <c:v>0</c:v>
                </c:pt>
                <c:pt idx="1850">
                  <c:v>0</c:v>
                </c:pt>
                <c:pt idx="1851">
                  <c:v>1.2E-2</c:v>
                </c:pt>
                <c:pt idx="1852">
                  <c:v>0</c:v>
                </c:pt>
                <c:pt idx="1853">
                  <c:v>0</c:v>
                </c:pt>
                <c:pt idx="1854">
                  <c:v>1.2E-2</c:v>
                </c:pt>
                <c:pt idx="1855">
                  <c:v>0</c:v>
                </c:pt>
                <c:pt idx="1856">
                  <c:v>0</c:v>
                </c:pt>
                <c:pt idx="1857">
                  <c:v>8.2439999999999998</c:v>
                </c:pt>
                <c:pt idx="1858">
                  <c:v>8.2570000000000014</c:v>
                </c:pt>
                <c:pt idx="1859">
                  <c:v>8.2199999999999989</c:v>
                </c:pt>
                <c:pt idx="1860">
                  <c:v>8.2570000000000014</c:v>
                </c:pt>
                <c:pt idx="1861">
                  <c:v>8.3180000000000014</c:v>
                </c:pt>
                <c:pt idx="1862">
                  <c:v>8.4160000000000004</c:v>
                </c:pt>
                <c:pt idx="1863">
                  <c:v>8.5020000000000007</c:v>
                </c:pt>
                <c:pt idx="1864">
                  <c:v>8.5500000000000007</c:v>
                </c:pt>
                <c:pt idx="1865">
                  <c:v>8.5260000000000016</c:v>
                </c:pt>
                <c:pt idx="1866">
                  <c:v>8.44</c:v>
                </c:pt>
                <c:pt idx="1867">
                  <c:v>8.3420000000000005</c:v>
                </c:pt>
                <c:pt idx="1868">
                  <c:v>8.2570000000000014</c:v>
                </c:pt>
                <c:pt idx="1869">
                  <c:v>8.2690000000000001</c:v>
                </c:pt>
                <c:pt idx="1870">
                  <c:v>8.33</c:v>
                </c:pt>
                <c:pt idx="1871">
                  <c:v>8.4530000000000047</c:v>
                </c:pt>
                <c:pt idx="1872">
                  <c:v>8.5500000000000007</c:v>
                </c:pt>
                <c:pt idx="1873">
                  <c:v>8.5379999999999985</c:v>
                </c:pt>
                <c:pt idx="1874">
                  <c:v>8.4160000000000004</c:v>
                </c:pt>
                <c:pt idx="1875">
                  <c:v>8.2809999999999988</c:v>
                </c:pt>
                <c:pt idx="1876">
                  <c:v>8.2570000000000014</c:v>
                </c:pt>
                <c:pt idx="1877">
                  <c:v>8.3180000000000014</c:v>
                </c:pt>
                <c:pt idx="1878">
                  <c:v>8.4530000000000047</c:v>
                </c:pt>
                <c:pt idx="1879">
                  <c:v>8.5500000000000007</c:v>
                </c:pt>
                <c:pt idx="1880">
                  <c:v>8.5500000000000007</c:v>
                </c:pt>
                <c:pt idx="1881">
                  <c:v>8.427999999999999</c:v>
                </c:pt>
                <c:pt idx="1882">
                  <c:v>8.293000000000001</c:v>
                </c:pt>
                <c:pt idx="1883">
                  <c:v>8.2809999999999988</c:v>
                </c:pt>
                <c:pt idx="1884">
                  <c:v>8.3790000000000067</c:v>
                </c:pt>
                <c:pt idx="1885">
                  <c:v>8.5140000000000011</c:v>
                </c:pt>
                <c:pt idx="1886">
                  <c:v>8.5870000000000015</c:v>
                </c:pt>
                <c:pt idx="1887">
                  <c:v>8.3180000000000014</c:v>
                </c:pt>
                <c:pt idx="1888">
                  <c:v>8.3420000000000005</c:v>
                </c:pt>
                <c:pt idx="1889">
                  <c:v>8.2809999999999988</c:v>
                </c:pt>
                <c:pt idx="1890">
                  <c:v>8.3420000000000005</c:v>
                </c:pt>
                <c:pt idx="1891">
                  <c:v>8.4890000000000008</c:v>
                </c:pt>
                <c:pt idx="1892">
                  <c:v>8.5870000000000015</c:v>
                </c:pt>
                <c:pt idx="1893">
                  <c:v>8.5500000000000007</c:v>
                </c:pt>
                <c:pt idx="1894">
                  <c:v>8.4160000000000004</c:v>
                </c:pt>
                <c:pt idx="1895">
                  <c:v>8.3060000000000027</c:v>
                </c:pt>
                <c:pt idx="1896">
                  <c:v>8.293000000000001</c:v>
                </c:pt>
                <c:pt idx="1897">
                  <c:v>8.3670000000000027</c:v>
                </c:pt>
                <c:pt idx="1898">
                  <c:v>8.5020000000000007</c:v>
                </c:pt>
                <c:pt idx="1899">
                  <c:v>8.5750000000000028</c:v>
                </c:pt>
                <c:pt idx="1900">
                  <c:v>8.5140000000000011</c:v>
                </c:pt>
                <c:pt idx="1901">
                  <c:v>8.3670000000000027</c:v>
                </c:pt>
                <c:pt idx="1902">
                  <c:v>8.293000000000001</c:v>
                </c:pt>
                <c:pt idx="1903">
                  <c:v>8.3420000000000005</c:v>
                </c:pt>
                <c:pt idx="1904">
                  <c:v>8.4890000000000008</c:v>
                </c:pt>
                <c:pt idx="1905">
                  <c:v>8.6</c:v>
                </c:pt>
                <c:pt idx="1906">
                  <c:v>8.5260000000000016</c:v>
                </c:pt>
                <c:pt idx="1907">
                  <c:v>8.3670000000000027</c:v>
                </c:pt>
                <c:pt idx="1908">
                  <c:v>8.293000000000001</c:v>
                </c:pt>
                <c:pt idx="1909">
                  <c:v>8.3790000000000067</c:v>
                </c:pt>
                <c:pt idx="1910">
                  <c:v>8.5379999999999985</c:v>
                </c:pt>
                <c:pt idx="1911">
                  <c:v>8.6239999999999988</c:v>
                </c:pt>
                <c:pt idx="1912">
                  <c:v>8.5500000000000007</c:v>
                </c:pt>
                <c:pt idx="1913">
                  <c:v>8.391</c:v>
                </c:pt>
                <c:pt idx="1914">
                  <c:v>8.33</c:v>
                </c:pt>
                <c:pt idx="1915">
                  <c:v>8.391</c:v>
                </c:pt>
                <c:pt idx="1916">
                  <c:v>8.5379999999999985</c:v>
                </c:pt>
                <c:pt idx="1917">
                  <c:v>8.636000000000001</c:v>
                </c:pt>
                <c:pt idx="1918">
                  <c:v>8.5750000000000028</c:v>
                </c:pt>
                <c:pt idx="1919">
                  <c:v>8.427999999999999</c:v>
                </c:pt>
                <c:pt idx="1920">
                  <c:v>8.33</c:v>
                </c:pt>
                <c:pt idx="1921">
                  <c:v>8.3540000000000028</c:v>
                </c:pt>
                <c:pt idx="1922">
                  <c:v>8.4650000000000247</c:v>
                </c:pt>
                <c:pt idx="1923">
                  <c:v>8.6</c:v>
                </c:pt>
                <c:pt idx="1924">
                  <c:v>8.6239999999999988</c:v>
                </c:pt>
                <c:pt idx="1925">
                  <c:v>8.5379999999999985</c:v>
                </c:pt>
                <c:pt idx="1926">
                  <c:v>8.4030000000000005</c:v>
                </c:pt>
                <c:pt idx="1927">
                  <c:v>8.33</c:v>
                </c:pt>
                <c:pt idx="1928">
                  <c:v>8.3540000000000028</c:v>
                </c:pt>
                <c:pt idx="1929">
                  <c:v>8.4650000000000247</c:v>
                </c:pt>
                <c:pt idx="1930">
                  <c:v>8.5750000000000028</c:v>
                </c:pt>
                <c:pt idx="1931">
                  <c:v>8.6479999999999997</c:v>
                </c:pt>
                <c:pt idx="1932">
                  <c:v>8.5750000000000028</c:v>
                </c:pt>
                <c:pt idx="1933">
                  <c:v>8.44</c:v>
                </c:pt>
                <c:pt idx="1934">
                  <c:v>8.3420000000000005</c:v>
                </c:pt>
                <c:pt idx="1935">
                  <c:v>8.3540000000000028</c:v>
                </c:pt>
                <c:pt idx="1936">
                  <c:v>8.4530000000000047</c:v>
                </c:pt>
                <c:pt idx="1937">
                  <c:v>8.5750000000000028</c:v>
                </c:pt>
                <c:pt idx="1938">
                  <c:v>8.636000000000001</c:v>
                </c:pt>
                <c:pt idx="1939">
                  <c:v>8.5870000000000015</c:v>
                </c:pt>
                <c:pt idx="1940">
                  <c:v>8.4650000000000247</c:v>
                </c:pt>
                <c:pt idx="1941">
                  <c:v>8.3670000000000027</c:v>
                </c:pt>
                <c:pt idx="1942">
                  <c:v>8.3420000000000005</c:v>
                </c:pt>
                <c:pt idx="1943">
                  <c:v>8.3790000000000067</c:v>
                </c:pt>
                <c:pt idx="1944">
                  <c:v>8.4650000000000247</c:v>
                </c:pt>
                <c:pt idx="1945">
                  <c:v>8.5870000000000015</c:v>
                </c:pt>
                <c:pt idx="1946">
                  <c:v>8.636000000000001</c:v>
                </c:pt>
                <c:pt idx="1947">
                  <c:v>8.4160000000000004</c:v>
                </c:pt>
                <c:pt idx="1948">
                  <c:v>8.4770000000000003</c:v>
                </c:pt>
                <c:pt idx="1949">
                  <c:v>8.3790000000000067</c:v>
                </c:pt>
                <c:pt idx="1950">
                  <c:v>8.3420000000000005</c:v>
                </c:pt>
                <c:pt idx="1951">
                  <c:v>8.3670000000000027</c:v>
                </c:pt>
                <c:pt idx="1952">
                  <c:v>8.4770000000000003</c:v>
                </c:pt>
                <c:pt idx="1953">
                  <c:v>8.5750000000000028</c:v>
                </c:pt>
                <c:pt idx="1954">
                  <c:v>8.636000000000001</c:v>
                </c:pt>
                <c:pt idx="1955">
                  <c:v>8.5870000000000015</c:v>
                </c:pt>
                <c:pt idx="1956">
                  <c:v>8.4650000000000247</c:v>
                </c:pt>
                <c:pt idx="1957">
                  <c:v>8.3670000000000027</c:v>
                </c:pt>
                <c:pt idx="1958">
                  <c:v>8.3420000000000005</c:v>
                </c:pt>
                <c:pt idx="1959">
                  <c:v>8.391</c:v>
                </c:pt>
                <c:pt idx="1960">
                  <c:v>8.5020000000000007</c:v>
                </c:pt>
                <c:pt idx="1961">
                  <c:v>8.6120000000000001</c:v>
                </c:pt>
                <c:pt idx="1962">
                  <c:v>8.636000000000001</c:v>
                </c:pt>
                <c:pt idx="1963">
                  <c:v>8.5500000000000007</c:v>
                </c:pt>
                <c:pt idx="1964">
                  <c:v>8.4160000000000004</c:v>
                </c:pt>
                <c:pt idx="1965">
                  <c:v>8.33</c:v>
                </c:pt>
                <c:pt idx="1966">
                  <c:v>8.3540000000000028</c:v>
                </c:pt>
                <c:pt idx="1967">
                  <c:v>8.4530000000000047</c:v>
                </c:pt>
                <c:pt idx="1968">
                  <c:v>8.5870000000000015</c:v>
                </c:pt>
                <c:pt idx="1969">
                  <c:v>8.636000000000001</c:v>
                </c:pt>
                <c:pt idx="1970">
                  <c:v>8.5260000000000016</c:v>
                </c:pt>
                <c:pt idx="1971">
                  <c:v>8.4030000000000005</c:v>
                </c:pt>
                <c:pt idx="1972">
                  <c:v>8.33</c:v>
                </c:pt>
                <c:pt idx="1973">
                  <c:v>8.3670000000000027</c:v>
                </c:pt>
                <c:pt idx="1974">
                  <c:v>8.4890000000000008</c:v>
                </c:pt>
                <c:pt idx="1975">
                  <c:v>8.6120000000000001</c:v>
                </c:pt>
                <c:pt idx="1976">
                  <c:v>8.6239999999999988</c:v>
                </c:pt>
                <c:pt idx="1977">
                  <c:v>8.4770000000000003</c:v>
                </c:pt>
                <c:pt idx="1978">
                  <c:v>8.3670000000000027</c:v>
                </c:pt>
                <c:pt idx="1979">
                  <c:v>8.3420000000000005</c:v>
                </c:pt>
                <c:pt idx="1980">
                  <c:v>8.44</c:v>
                </c:pt>
                <c:pt idx="1981">
                  <c:v>8.5870000000000015</c:v>
                </c:pt>
                <c:pt idx="1982">
                  <c:v>8.6239999999999988</c:v>
                </c:pt>
                <c:pt idx="1983">
                  <c:v>8.4890000000000008</c:v>
                </c:pt>
                <c:pt idx="1984">
                  <c:v>8.3540000000000028</c:v>
                </c:pt>
                <c:pt idx="1985">
                  <c:v>8.33</c:v>
                </c:pt>
                <c:pt idx="1986">
                  <c:v>8.4160000000000004</c:v>
                </c:pt>
                <c:pt idx="1987">
                  <c:v>8.5500000000000007</c:v>
                </c:pt>
                <c:pt idx="1988">
                  <c:v>8.636000000000001</c:v>
                </c:pt>
                <c:pt idx="1989">
                  <c:v>8.5630000000000006</c:v>
                </c:pt>
                <c:pt idx="1990">
                  <c:v>8.427999999999999</c:v>
                </c:pt>
                <c:pt idx="1991">
                  <c:v>8.33</c:v>
                </c:pt>
                <c:pt idx="1992">
                  <c:v>8.3420000000000005</c:v>
                </c:pt>
                <c:pt idx="1993">
                  <c:v>8.4530000000000047</c:v>
                </c:pt>
                <c:pt idx="1994">
                  <c:v>8.5750000000000028</c:v>
                </c:pt>
                <c:pt idx="1995">
                  <c:v>8.6239999999999988</c:v>
                </c:pt>
                <c:pt idx="1996">
                  <c:v>8.5630000000000006</c:v>
                </c:pt>
                <c:pt idx="1997">
                  <c:v>8.427999999999999</c:v>
                </c:pt>
                <c:pt idx="1998">
                  <c:v>8.3420000000000005</c:v>
                </c:pt>
                <c:pt idx="1999">
                  <c:v>8.33</c:v>
                </c:pt>
                <c:pt idx="2000">
                  <c:v>8.4160000000000004</c:v>
                </c:pt>
                <c:pt idx="2001">
                  <c:v>8.5500000000000007</c:v>
                </c:pt>
                <c:pt idx="2002">
                  <c:v>8.636000000000001</c:v>
                </c:pt>
                <c:pt idx="2003">
                  <c:v>8.5870000000000015</c:v>
                </c:pt>
                <c:pt idx="2004">
                  <c:v>8.5020000000000007</c:v>
                </c:pt>
                <c:pt idx="2005">
                  <c:v>8.391</c:v>
                </c:pt>
                <c:pt idx="2006">
                  <c:v>8.3180000000000014</c:v>
                </c:pt>
                <c:pt idx="2007">
                  <c:v>8.4530000000000047</c:v>
                </c:pt>
                <c:pt idx="2008">
                  <c:v>8.3790000000000067</c:v>
                </c:pt>
                <c:pt idx="2009">
                  <c:v>8.44</c:v>
                </c:pt>
                <c:pt idx="2010">
                  <c:v>8.4530000000000047</c:v>
                </c:pt>
                <c:pt idx="2011">
                  <c:v>8.5870000000000015</c:v>
                </c:pt>
                <c:pt idx="2012">
                  <c:v>8.6120000000000001</c:v>
                </c:pt>
                <c:pt idx="2013">
                  <c:v>8.5750000000000028</c:v>
                </c:pt>
                <c:pt idx="2014">
                  <c:v>8.5020000000000007</c:v>
                </c:pt>
                <c:pt idx="2015">
                  <c:v>8.4030000000000005</c:v>
                </c:pt>
                <c:pt idx="2016">
                  <c:v>8.33</c:v>
                </c:pt>
                <c:pt idx="2017">
                  <c:v>8.3060000000000027</c:v>
                </c:pt>
                <c:pt idx="2018">
                  <c:v>8.3420000000000005</c:v>
                </c:pt>
                <c:pt idx="2019">
                  <c:v>8.44</c:v>
                </c:pt>
                <c:pt idx="2020">
                  <c:v>8.5500000000000007</c:v>
                </c:pt>
                <c:pt idx="2021">
                  <c:v>8.6239999999999988</c:v>
                </c:pt>
                <c:pt idx="2022">
                  <c:v>8.5750000000000028</c:v>
                </c:pt>
                <c:pt idx="2023">
                  <c:v>8.4530000000000047</c:v>
                </c:pt>
                <c:pt idx="2024">
                  <c:v>8.3540000000000028</c:v>
                </c:pt>
                <c:pt idx="2025">
                  <c:v>8.3180000000000014</c:v>
                </c:pt>
                <c:pt idx="2026">
                  <c:v>8.3790000000000067</c:v>
                </c:pt>
                <c:pt idx="2027">
                  <c:v>8.5020000000000007</c:v>
                </c:pt>
                <c:pt idx="2028">
                  <c:v>8.6</c:v>
                </c:pt>
                <c:pt idx="2029">
                  <c:v>8.5870000000000015</c:v>
                </c:pt>
                <c:pt idx="2030">
                  <c:v>8.4650000000000247</c:v>
                </c:pt>
                <c:pt idx="2031">
                  <c:v>8.3420000000000005</c:v>
                </c:pt>
                <c:pt idx="2032">
                  <c:v>8.3180000000000014</c:v>
                </c:pt>
                <c:pt idx="2033">
                  <c:v>8.3790000000000067</c:v>
                </c:pt>
                <c:pt idx="2034">
                  <c:v>8.4890000000000008</c:v>
                </c:pt>
                <c:pt idx="2035">
                  <c:v>8.6</c:v>
                </c:pt>
                <c:pt idx="2036">
                  <c:v>8.6120000000000001</c:v>
                </c:pt>
                <c:pt idx="2037">
                  <c:v>0</c:v>
                </c:pt>
                <c:pt idx="2038">
                  <c:v>1.2E-2</c:v>
                </c:pt>
                <c:pt idx="2039">
                  <c:v>0</c:v>
                </c:pt>
                <c:pt idx="2040">
                  <c:v>1.2E-2</c:v>
                </c:pt>
                <c:pt idx="2041">
                  <c:v>1.2E-2</c:v>
                </c:pt>
                <c:pt idx="2042">
                  <c:v>0</c:v>
                </c:pt>
                <c:pt idx="2043">
                  <c:v>1.2E-2</c:v>
                </c:pt>
                <c:pt idx="2044">
                  <c:v>0</c:v>
                </c:pt>
                <c:pt idx="2045">
                  <c:v>0</c:v>
                </c:pt>
                <c:pt idx="2046">
                  <c:v>0</c:v>
                </c:pt>
                <c:pt idx="2047">
                  <c:v>0</c:v>
                </c:pt>
                <c:pt idx="2048">
                  <c:v>0</c:v>
                </c:pt>
                <c:pt idx="2049">
                  <c:v>1.2E-2</c:v>
                </c:pt>
                <c:pt idx="2050">
                  <c:v>1.2E-2</c:v>
                </c:pt>
                <c:pt idx="2051">
                  <c:v>0</c:v>
                </c:pt>
                <c:pt idx="2052">
                  <c:v>0</c:v>
                </c:pt>
                <c:pt idx="2053">
                  <c:v>0</c:v>
                </c:pt>
                <c:pt idx="2054">
                  <c:v>0</c:v>
                </c:pt>
                <c:pt idx="2055">
                  <c:v>0</c:v>
                </c:pt>
                <c:pt idx="2056">
                  <c:v>0</c:v>
                </c:pt>
                <c:pt idx="2057">
                  <c:v>0</c:v>
                </c:pt>
                <c:pt idx="2058">
                  <c:v>0</c:v>
                </c:pt>
                <c:pt idx="2059">
                  <c:v>1.2E-2</c:v>
                </c:pt>
                <c:pt idx="2060">
                  <c:v>1.2E-2</c:v>
                </c:pt>
                <c:pt idx="2061">
                  <c:v>1.2E-2</c:v>
                </c:pt>
                <c:pt idx="2062">
                  <c:v>0</c:v>
                </c:pt>
                <c:pt idx="2063">
                  <c:v>0</c:v>
                </c:pt>
                <c:pt idx="2064">
                  <c:v>0</c:v>
                </c:pt>
                <c:pt idx="2065">
                  <c:v>0</c:v>
                </c:pt>
                <c:pt idx="2066">
                  <c:v>0</c:v>
                </c:pt>
                <c:pt idx="2067">
                  <c:v>0</c:v>
                </c:pt>
                <c:pt idx="2068">
                  <c:v>1.2E-2</c:v>
                </c:pt>
                <c:pt idx="2069">
                  <c:v>0</c:v>
                </c:pt>
                <c:pt idx="2070">
                  <c:v>0</c:v>
                </c:pt>
                <c:pt idx="2071">
                  <c:v>0</c:v>
                </c:pt>
                <c:pt idx="2072">
                  <c:v>0</c:v>
                </c:pt>
                <c:pt idx="2073">
                  <c:v>0</c:v>
                </c:pt>
                <c:pt idx="2074">
                  <c:v>0</c:v>
                </c:pt>
                <c:pt idx="2075">
                  <c:v>0</c:v>
                </c:pt>
                <c:pt idx="2076">
                  <c:v>0</c:v>
                </c:pt>
                <c:pt idx="2077">
                  <c:v>0</c:v>
                </c:pt>
                <c:pt idx="2078">
                  <c:v>1.2E-2</c:v>
                </c:pt>
                <c:pt idx="2079">
                  <c:v>0</c:v>
                </c:pt>
                <c:pt idx="2080">
                  <c:v>0</c:v>
                </c:pt>
                <c:pt idx="2081">
                  <c:v>0</c:v>
                </c:pt>
                <c:pt idx="2082">
                  <c:v>0</c:v>
                </c:pt>
                <c:pt idx="2083">
                  <c:v>0</c:v>
                </c:pt>
                <c:pt idx="2084">
                  <c:v>0</c:v>
                </c:pt>
                <c:pt idx="2085">
                  <c:v>0</c:v>
                </c:pt>
                <c:pt idx="2086">
                  <c:v>0</c:v>
                </c:pt>
                <c:pt idx="2087">
                  <c:v>0</c:v>
                </c:pt>
                <c:pt idx="2088">
                  <c:v>1.2E-2</c:v>
                </c:pt>
                <c:pt idx="2089">
                  <c:v>0</c:v>
                </c:pt>
                <c:pt idx="2090">
                  <c:v>0</c:v>
                </c:pt>
                <c:pt idx="2091">
                  <c:v>0</c:v>
                </c:pt>
                <c:pt idx="2092">
                  <c:v>0</c:v>
                </c:pt>
                <c:pt idx="2093">
                  <c:v>0</c:v>
                </c:pt>
                <c:pt idx="2094">
                  <c:v>0</c:v>
                </c:pt>
                <c:pt idx="2095">
                  <c:v>1.2E-2</c:v>
                </c:pt>
                <c:pt idx="2096">
                  <c:v>1.2E-2</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1.2E-2</c:v>
                </c:pt>
                <c:pt idx="2112">
                  <c:v>0</c:v>
                </c:pt>
                <c:pt idx="2113">
                  <c:v>0</c:v>
                </c:pt>
                <c:pt idx="2114">
                  <c:v>0</c:v>
                </c:pt>
                <c:pt idx="2115">
                  <c:v>0</c:v>
                </c:pt>
                <c:pt idx="2116">
                  <c:v>0</c:v>
                </c:pt>
                <c:pt idx="2117">
                  <c:v>0</c:v>
                </c:pt>
                <c:pt idx="2118">
                  <c:v>1.2E-2</c:v>
                </c:pt>
                <c:pt idx="2119">
                  <c:v>0</c:v>
                </c:pt>
                <c:pt idx="2120">
                  <c:v>0</c:v>
                </c:pt>
                <c:pt idx="2121">
                  <c:v>0</c:v>
                </c:pt>
                <c:pt idx="2122">
                  <c:v>0</c:v>
                </c:pt>
                <c:pt idx="2123">
                  <c:v>0</c:v>
                </c:pt>
                <c:pt idx="2124">
                  <c:v>0</c:v>
                </c:pt>
                <c:pt idx="2125">
                  <c:v>0</c:v>
                </c:pt>
                <c:pt idx="2126">
                  <c:v>1.2E-2</c:v>
                </c:pt>
                <c:pt idx="2127">
                  <c:v>0</c:v>
                </c:pt>
                <c:pt idx="2128">
                  <c:v>0</c:v>
                </c:pt>
                <c:pt idx="2129">
                  <c:v>0</c:v>
                </c:pt>
                <c:pt idx="2130">
                  <c:v>0</c:v>
                </c:pt>
                <c:pt idx="2131">
                  <c:v>0</c:v>
                </c:pt>
                <c:pt idx="2132">
                  <c:v>1.2E-2</c:v>
                </c:pt>
                <c:pt idx="2133">
                  <c:v>0</c:v>
                </c:pt>
                <c:pt idx="2134">
                  <c:v>0</c:v>
                </c:pt>
                <c:pt idx="2135">
                  <c:v>0</c:v>
                </c:pt>
                <c:pt idx="2136">
                  <c:v>1.2E-2</c:v>
                </c:pt>
                <c:pt idx="2137">
                  <c:v>0</c:v>
                </c:pt>
                <c:pt idx="2138">
                  <c:v>0</c:v>
                </c:pt>
                <c:pt idx="2139">
                  <c:v>0</c:v>
                </c:pt>
                <c:pt idx="2140">
                  <c:v>0</c:v>
                </c:pt>
                <c:pt idx="2141">
                  <c:v>0</c:v>
                </c:pt>
                <c:pt idx="2142">
                  <c:v>0</c:v>
                </c:pt>
                <c:pt idx="2143">
                  <c:v>1.2E-2</c:v>
                </c:pt>
                <c:pt idx="2144">
                  <c:v>0</c:v>
                </c:pt>
                <c:pt idx="2145">
                  <c:v>0</c:v>
                </c:pt>
                <c:pt idx="2146">
                  <c:v>0</c:v>
                </c:pt>
                <c:pt idx="2147">
                  <c:v>0</c:v>
                </c:pt>
                <c:pt idx="2148">
                  <c:v>1.2E-2</c:v>
                </c:pt>
                <c:pt idx="2149">
                  <c:v>0</c:v>
                </c:pt>
                <c:pt idx="2150">
                  <c:v>1.2E-2</c:v>
                </c:pt>
                <c:pt idx="2151">
                  <c:v>1.2E-2</c:v>
                </c:pt>
                <c:pt idx="2152">
                  <c:v>0</c:v>
                </c:pt>
                <c:pt idx="2153">
                  <c:v>0</c:v>
                </c:pt>
                <c:pt idx="2154">
                  <c:v>0</c:v>
                </c:pt>
                <c:pt idx="2155">
                  <c:v>0</c:v>
                </c:pt>
                <c:pt idx="2156">
                  <c:v>0</c:v>
                </c:pt>
                <c:pt idx="2157">
                  <c:v>0</c:v>
                </c:pt>
                <c:pt idx="2158">
                  <c:v>0</c:v>
                </c:pt>
                <c:pt idx="2159">
                  <c:v>0</c:v>
                </c:pt>
                <c:pt idx="2160">
                  <c:v>0</c:v>
                </c:pt>
                <c:pt idx="2161">
                  <c:v>0</c:v>
                </c:pt>
                <c:pt idx="2162">
                  <c:v>0</c:v>
                </c:pt>
                <c:pt idx="2163">
                  <c:v>1.2E-2</c:v>
                </c:pt>
                <c:pt idx="2164">
                  <c:v>0</c:v>
                </c:pt>
                <c:pt idx="2165">
                  <c:v>1.2E-2</c:v>
                </c:pt>
                <c:pt idx="2166">
                  <c:v>0</c:v>
                </c:pt>
                <c:pt idx="2167">
                  <c:v>0</c:v>
                </c:pt>
                <c:pt idx="2168">
                  <c:v>0</c:v>
                </c:pt>
                <c:pt idx="2169">
                  <c:v>0</c:v>
                </c:pt>
                <c:pt idx="2170">
                  <c:v>0</c:v>
                </c:pt>
                <c:pt idx="2171">
                  <c:v>0</c:v>
                </c:pt>
                <c:pt idx="2172">
                  <c:v>0</c:v>
                </c:pt>
                <c:pt idx="2173">
                  <c:v>0</c:v>
                </c:pt>
                <c:pt idx="2174">
                  <c:v>0</c:v>
                </c:pt>
                <c:pt idx="2175">
                  <c:v>0</c:v>
                </c:pt>
                <c:pt idx="2176">
                  <c:v>0</c:v>
                </c:pt>
                <c:pt idx="2177">
                  <c:v>1.2E-2</c:v>
                </c:pt>
                <c:pt idx="2178">
                  <c:v>0</c:v>
                </c:pt>
                <c:pt idx="2179">
                  <c:v>0</c:v>
                </c:pt>
                <c:pt idx="2180">
                  <c:v>0</c:v>
                </c:pt>
                <c:pt idx="2181">
                  <c:v>0</c:v>
                </c:pt>
                <c:pt idx="2182">
                  <c:v>1.2E-2</c:v>
                </c:pt>
                <c:pt idx="2183">
                  <c:v>0</c:v>
                </c:pt>
                <c:pt idx="2184">
                  <c:v>0</c:v>
                </c:pt>
                <c:pt idx="2185">
                  <c:v>0</c:v>
                </c:pt>
                <c:pt idx="2186">
                  <c:v>0</c:v>
                </c:pt>
                <c:pt idx="2187">
                  <c:v>0</c:v>
                </c:pt>
                <c:pt idx="2188">
                  <c:v>0</c:v>
                </c:pt>
                <c:pt idx="2189">
                  <c:v>0</c:v>
                </c:pt>
                <c:pt idx="2190">
                  <c:v>0</c:v>
                </c:pt>
                <c:pt idx="2191">
                  <c:v>1.2E-2</c:v>
                </c:pt>
                <c:pt idx="2192">
                  <c:v>0</c:v>
                </c:pt>
                <c:pt idx="2193">
                  <c:v>1.2E-2</c:v>
                </c:pt>
                <c:pt idx="2194">
                  <c:v>1.2E-2</c:v>
                </c:pt>
                <c:pt idx="2195">
                  <c:v>1.2E-2</c:v>
                </c:pt>
                <c:pt idx="2196">
                  <c:v>0</c:v>
                </c:pt>
                <c:pt idx="2197">
                  <c:v>0</c:v>
                </c:pt>
                <c:pt idx="2198">
                  <c:v>0</c:v>
                </c:pt>
                <c:pt idx="2199">
                  <c:v>0</c:v>
                </c:pt>
                <c:pt idx="2200">
                  <c:v>0</c:v>
                </c:pt>
                <c:pt idx="2201">
                  <c:v>0</c:v>
                </c:pt>
                <c:pt idx="2202">
                  <c:v>0</c:v>
                </c:pt>
                <c:pt idx="2203">
                  <c:v>0</c:v>
                </c:pt>
                <c:pt idx="2204">
                  <c:v>0</c:v>
                </c:pt>
                <c:pt idx="2205">
                  <c:v>0</c:v>
                </c:pt>
                <c:pt idx="2206">
                  <c:v>1.2E-2</c:v>
                </c:pt>
                <c:pt idx="2207">
                  <c:v>0</c:v>
                </c:pt>
                <c:pt idx="2208">
                  <c:v>0</c:v>
                </c:pt>
                <c:pt idx="2209">
                  <c:v>0</c:v>
                </c:pt>
                <c:pt idx="2210">
                  <c:v>0</c:v>
                </c:pt>
                <c:pt idx="2211">
                  <c:v>1.2E-2</c:v>
                </c:pt>
                <c:pt idx="2212">
                  <c:v>0</c:v>
                </c:pt>
                <c:pt idx="2213">
                  <c:v>0</c:v>
                </c:pt>
                <c:pt idx="2214">
                  <c:v>0</c:v>
                </c:pt>
                <c:pt idx="2215">
                  <c:v>0</c:v>
                </c:pt>
                <c:pt idx="2216">
                  <c:v>6.9580000000000002</c:v>
                </c:pt>
                <c:pt idx="2217">
                  <c:v>8.3180000000000014</c:v>
                </c:pt>
                <c:pt idx="2218">
                  <c:v>8.391</c:v>
                </c:pt>
                <c:pt idx="2219">
                  <c:v>8.4770000000000003</c:v>
                </c:pt>
                <c:pt idx="2220">
                  <c:v>8.5500000000000007</c:v>
                </c:pt>
                <c:pt idx="2221">
                  <c:v>8.5260000000000016</c:v>
                </c:pt>
                <c:pt idx="2222">
                  <c:v>8.4770000000000003</c:v>
                </c:pt>
                <c:pt idx="2223">
                  <c:v>8.391</c:v>
                </c:pt>
                <c:pt idx="2224">
                  <c:v>8.293000000000001</c:v>
                </c:pt>
                <c:pt idx="2225">
                  <c:v>8.2570000000000014</c:v>
                </c:pt>
                <c:pt idx="2226">
                  <c:v>8.2809999999999988</c:v>
                </c:pt>
                <c:pt idx="2227">
                  <c:v>8.3670000000000027</c:v>
                </c:pt>
                <c:pt idx="2228">
                  <c:v>8.4770000000000003</c:v>
                </c:pt>
                <c:pt idx="2229">
                  <c:v>8.5500000000000007</c:v>
                </c:pt>
                <c:pt idx="2230">
                  <c:v>8.5260000000000016</c:v>
                </c:pt>
                <c:pt idx="2231">
                  <c:v>8.4530000000000047</c:v>
                </c:pt>
                <c:pt idx="2232">
                  <c:v>8.3420000000000005</c:v>
                </c:pt>
                <c:pt idx="2233">
                  <c:v>8.2690000000000001</c:v>
                </c:pt>
                <c:pt idx="2234">
                  <c:v>8.2690000000000001</c:v>
                </c:pt>
                <c:pt idx="2235">
                  <c:v>8.33</c:v>
                </c:pt>
                <c:pt idx="2236">
                  <c:v>8.4160000000000004</c:v>
                </c:pt>
                <c:pt idx="2237">
                  <c:v>8.5260000000000016</c:v>
                </c:pt>
                <c:pt idx="2238">
                  <c:v>8.5379999999999985</c:v>
                </c:pt>
                <c:pt idx="2239">
                  <c:v>8.4530000000000047</c:v>
                </c:pt>
                <c:pt idx="2240">
                  <c:v>8.33</c:v>
                </c:pt>
                <c:pt idx="2241">
                  <c:v>8.1220000000000017</c:v>
                </c:pt>
                <c:pt idx="2242">
                  <c:v>8.2690000000000001</c:v>
                </c:pt>
                <c:pt idx="2243">
                  <c:v>8.3420000000000005</c:v>
                </c:pt>
                <c:pt idx="2244">
                  <c:v>8.4650000000000247</c:v>
                </c:pt>
                <c:pt idx="2245">
                  <c:v>8.5260000000000016</c:v>
                </c:pt>
                <c:pt idx="2246">
                  <c:v>8.4650000000000247</c:v>
                </c:pt>
                <c:pt idx="2247">
                  <c:v>8.2199999999999989</c:v>
                </c:pt>
                <c:pt idx="2248">
                  <c:v>8.206999999999999</c:v>
                </c:pt>
                <c:pt idx="2249">
                  <c:v>8.2199999999999989</c:v>
                </c:pt>
                <c:pt idx="2250">
                  <c:v>8.3060000000000027</c:v>
                </c:pt>
                <c:pt idx="2251">
                  <c:v>8.4530000000000047</c:v>
                </c:pt>
                <c:pt idx="2252">
                  <c:v>8.5140000000000011</c:v>
                </c:pt>
                <c:pt idx="2253">
                  <c:v>8.3790000000000067</c:v>
                </c:pt>
                <c:pt idx="2254">
                  <c:v>8.2319999999999993</c:v>
                </c:pt>
                <c:pt idx="2255">
                  <c:v>8.2319999999999993</c:v>
                </c:pt>
                <c:pt idx="2256">
                  <c:v>8.3420000000000005</c:v>
                </c:pt>
                <c:pt idx="2257">
                  <c:v>8.5020000000000007</c:v>
                </c:pt>
                <c:pt idx="2258">
                  <c:v>8.4650000000000247</c:v>
                </c:pt>
                <c:pt idx="2259">
                  <c:v>8.3180000000000014</c:v>
                </c:pt>
                <c:pt idx="2260">
                  <c:v>8.206999999999999</c:v>
                </c:pt>
                <c:pt idx="2261">
                  <c:v>8.293000000000001</c:v>
                </c:pt>
                <c:pt idx="2262">
                  <c:v>8.4530000000000047</c:v>
                </c:pt>
                <c:pt idx="2263">
                  <c:v>8.5140000000000011</c:v>
                </c:pt>
                <c:pt idx="2264">
                  <c:v>8.3790000000000067</c:v>
                </c:pt>
                <c:pt idx="2265">
                  <c:v>8.2439999999999998</c:v>
                </c:pt>
                <c:pt idx="2266">
                  <c:v>8.2319999999999993</c:v>
                </c:pt>
                <c:pt idx="2267">
                  <c:v>8.3790000000000067</c:v>
                </c:pt>
                <c:pt idx="2268">
                  <c:v>8.5020000000000007</c:v>
                </c:pt>
                <c:pt idx="2269">
                  <c:v>8.4650000000000247</c:v>
                </c:pt>
                <c:pt idx="2270">
                  <c:v>8.293000000000001</c:v>
                </c:pt>
                <c:pt idx="2271">
                  <c:v>8.2199999999999989</c:v>
                </c:pt>
                <c:pt idx="2272">
                  <c:v>8.33</c:v>
                </c:pt>
                <c:pt idx="2273">
                  <c:v>8.5140000000000011</c:v>
                </c:pt>
                <c:pt idx="2274">
                  <c:v>8.4650000000000247</c:v>
                </c:pt>
                <c:pt idx="2275">
                  <c:v>8.2690000000000001</c:v>
                </c:pt>
                <c:pt idx="2276">
                  <c:v>8.2319999999999993</c:v>
                </c:pt>
                <c:pt idx="2277">
                  <c:v>8.3790000000000067</c:v>
                </c:pt>
                <c:pt idx="2278">
                  <c:v>8.5140000000000011</c:v>
                </c:pt>
                <c:pt idx="2279">
                  <c:v>8.44</c:v>
                </c:pt>
                <c:pt idx="2280">
                  <c:v>8.2690000000000001</c:v>
                </c:pt>
                <c:pt idx="2281">
                  <c:v>8.2319999999999993</c:v>
                </c:pt>
                <c:pt idx="2282">
                  <c:v>8.3670000000000027</c:v>
                </c:pt>
                <c:pt idx="2283">
                  <c:v>8.5260000000000016</c:v>
                </c:pt>
                <c:pt idx="2284">
                  <c:v>8.44</c:v>
                </c:pt>
                <c:pt idx="2285">
                  <c:v>8.3060000000000027</c:v>
                </c:pt>
                <c:pt idx="2286">
                  <c:v>8.2570000000000014</c:v>
                </c:pt>
                <c:pt idx="2287">
                  <c:v>8.427999999999999</c:v>
                </c:pt>
                <c:pt idx="2288">
                  <c:v>8.5260000000000016</c:v>
                </c:pt>
                <c:pt idx="2289">
                  <c:v>8.4030000000000005</c:v>
                </c:pt>
                <c:pt idx="2290">
                  <c:v>8.2319999999999993</c:v>
                </c:pt>
                <c:pt idx="2291">
                  <c:v>8.2809999999999988</c:v>
                </c:pt>
                <c:pt idx="2292">
                  <c:v>8.4530000000000047</c:v>
                </c:pt>
                <c:pt idx="2293">
                  <c:v>8.5260000000000016</c:v>
                </c:pt>
                <c:pt idx="2294">
                  <c:v>8.3540000000000028</c:v>
                </c:pt>
                <c:pt idx="2295">
                  <c:v>8.2319999999999993</c:v>
                </c:pt>
                <c:pt idx="2296">
                  <c:v>8.3180000000000014</c:v>
                </c:pt>
                <c:pt idx="2297">
                  <c:v>8.4890000000000008</c:v>
                </c:pt>
                <c:pt idx="2298">
                  <c:v>8.5140000000000011</c:v>
                </c:pt>
                <c:pt idx="2299">
                  <c:v>8.33</c:v>
                </c:pt>
                <c:pt idx="2300">
                  <c:v>8.2319999999999993</c:v>
                </c:pt>
                <c:pt idx="2301">
                  <c:v>8.3060000000000027</c:v>
                </c:pt>
                <c:pt idx="2302">
                  <c:v>8.4650000000000247</c:v>
                </c:pt>
                <c:pt idx="2303">
                  <c:v>8.5260000000000016</c:v>
                </c:pt>
                <c:pt idx="2304">
                  <c:v>8.3670000000000027</c:v>
                </c:pt>
                <c:pt idx="2305">
                  <c:v>8.2319999999999993</c:v>
                </c:pt>
                <c:pt idx="2306">
                  <c:v>8.3180000000000014</c:v>
                </c:pt>
                <c:pt idx="2307">
                  <c:v>8.5140000000000011</c:v>
                </c:pt>
                <c:pt idx="2308">
                  <c:v>8.5020000000000007</c:v>
                </c:pt>
                <c:pt idx="2309">
                  <c:v>8.3060000000000027</c:v>
                </c:pt>
                <c:pt idx="2310">
                  <c:v>8.2439999999999998</c:v>
                </c:pt>
                <c:pt idx="2311">
                  <c:v>8.3670000000000027</c:v>
                </c:pt>
                <c:pt idx="2312">
                  <c:v>8.5379999999999985</c:v>
                </c:pt>
                <c:pt idx="2313">
                  <c:v>8.44</c:v>
                </c:pt>
                <c:pt idx="2314">
                  <c:v>8.2570000000000014</c:v>
                </c:pt>
                <c:pt idx="2315">
                  <c:v>8.293000000000001</c:v>
                </c:pt>
                <c:pt idx="2316">
                  <c:v>8.4770000000000003</c:v>
                </c:pt>
                <c:pt idx="2317">
                  <c:v>8.5140000000000011</c:v>
                </c:pt>
                <c:pt idx="2318">
                  <c:v>8.3420000000000005</c:v>
                </c:pt>
                <c:pt idx="2319">
                  <c:v>8.2439999999999998</c:v>
                </c:pt>
                <c:pt idx="2320">
                  <c:v>8.3670000000000027</c:v>
                </c:pt>
                <c:pt idx="2321">
                  <c:v>8.5260000000000016</c:v>
                </c:pt>
                <c:pt idx="2322">
                  <c:v>8.4770000000000003</c:v>
                </c:pt>
                <c:pt idx="2323">
                  <c:v>8.293000000000001</c:v>
                </c:pt>
                <c:pt idx="2324">
                  <c:v>8.2570000000000014</c:v>
                </c:pt>
                <c:pt idx="2325">
                  <c:v>8.4030000000000005</c:v>
                </c:pt>
                <c:pt idx="2326">
                  <c:v>8.5379999999999985</c:v>
                </c:pt>
                <c:pt idx="2327">
                  <c:v>8.44</c:v>
                </c:pt>
                <c:pt idx="2328">
                  <c:v>8.2690000000000001</c:v>
                </c:pt>
                <c:pt idx="2329">
                  <c:v>8.2439999999999998</c:v>
                </c:pt>
                <c:pt idx="2330">
                  <c:v>8.3670000000000027</c:v>
                </c:pt>
                <c:pt idx="2331">
                  <c:v>8.5140000000000011</c:v>
                </c:pt>
                <c:pt idx="2332">
                  <c:v>8.5020000000000007</c:v>
                </c:pt>
                <c:pt idx="2333">
                  <c:v>8.33</c:v>
                </c:pt>
                <c:pt idx="2334">
                  <c:v>8.2439999999999998</c:v>
                </c:pt>
                <c:pt idx="2335">
                  <c:v>8.3420000000000005</c:v>
                </c:pt>
                <c:pt idx="2336">
                  <c:v>8.4890000000000008</c:v>
                </c:pt>
                <c:pt idx="2337">
                  <c:v>8.5260000000000016</c:v>
                </c:pt>
                <c:pt idx="2338">
                  <c:v>8.3670000000000027</c:v>
                </c:pt>
                <c:pt idx="2339">
                  <c:v>8.2439999999999998</c:v>
                </c:pt>
                <c:pt idx="2340">
                  <c:v>8.293000000000001</c:v>
                </c:pt>
                <c:pt idx="2341">
                  <c:v>8.4530000000000047</c:v>
                </c:pt>
                <c:pt idx="2342">
                  <c:v>8.5140000000000011</c:v>
                </c:pt>
                <c:pt idx="2343">
                  <c:v>8.3790000000000067</c:v>
                </c:pt>
                <c:pt idx="2344">
                  <c:v>8.206999999999999</c:v>
                </c:pt>
                <c:pt idx="2345">
                  <c:v>8.1950000000000003</c:v>
                </c:pt>
                <c:pt idx="2346">
                  <c:v>8.2809999999999988</c:v>
                </c:pt>
                <c:pt idx="2347">
                  <c:v>8.4030000000000005</c:v>
                </c:pt>
                <c:pt idx="2348">
                  <c:v>8.4890000000000008</c:v>
                </c:pt>
                <c:pt idx="2349">
                  <c:v>8.391</c:v>
                </c:pt>
                <c:pt idx="2350">
                  <c:v>8.2570000000000014</c:v>
                </c:pt>
                <c:pt idx="2351">
                  <c:v>8.1830000000000016</c:v>
                </c:pt>
                <c:pt idx="2352">
                  <c:v>8.206999999999999</c:v>
                </c:pt>
                <c:pt idx="2353">
                  <c:v>8.3060000000000027</c:v>
                </c:pt>
                <c:pt idx="2354">
                  <c:v>8.44</c:v>
                </c:pt>
                <c:pt idx="2355">
                  <c:v>8.4770000000000003</c:v>
                </c:pt>
                <c:pt idx="2356">
                  <c:v>8.3670000000000027</c:v>
                </c:pt>
                <c:pt idx="2357">
                  <c:v>8.2319999999999993</c:v>
                </c:pt>
                <c:pt idx="2358">
                  <c:v>8.1710000000000012</c:v>
                </c:pt>
                <c:pt idx="2359">
                  <c:v>8.2319999999999993</c:v>
                </c:pt>
                <c:pt idx="2360">
                  <c:v>8.3540000000000028</c:v>
                </c:pt>
                <c:pt idx="2361">
                  <c:v>8.4770000000000003</c:v>
                </c:pt>
                <c:pt idx="2362">
                  <c:v>8.44</c:v>
                </c:pt>
                <c:pt idx="2363">
                  <c:v>8.293000000000001</c:v>
                </c:pt>
                <c:pt idx="2364">
                  <c:v>8.1950000000000003</c:v>
                </c:pt>
                <c:pt idx="2365">
                  <c:v>8.2319999999999993</c:v>
                </c:pt>
                <c:pt idx="2366">
                  <c:v>8.3670000000000027</c:v>
                </c:pt>
                <c:pt idx="2367">
                  <c:v>8.427999999999999</c:v>
                </c:pt>
                <c:pt idx="2368">
                  <c:v>8.4530000000000047</c:v>
                </c:pt>
                <c:pt idx="2369">
                  <c:v>8.3060000000000027</c:v>
                </c:pt>
                <c:pt idx="2370">
                  <c:v>8.206999999999999</c:v>
                </c:pt>
                <c:pt idx="2371">
                  <c:v>8.206999999999999</c:v>
                </c:pt>
                <c:pt idx="2372">
                  <c:v>8.3060000000000027</c:v>
                </c:pt>
                <c:pt idx="2373">
                  <c:v>8.44</c:v>
                </c:pt>
                <c:pt idx="2374">
                  <c:v>8.4890000000000008</c:v>
                </c:pt>
                <c:pt idx="2375">
                  <c:v>8.3790000000000067</c:v>
                </c:pt>
                <c:pt idx="2376">
                  <c:v>8.2319999999999993</c:v>
                </c:pt>
                <c:pt idx="2377">
                  <c:v>8.1950000000000003</c:v>
                </c:pt>
                <c:pt idx="2378">
                  <c:v>8.2809999999999988</c:v>
                </c:pt>
                <c:pt idx="2379">
                  <c:v>8.4530000000000047</c:v>
                </c:pt>
                <c:pt idx="2380">
                  <c:v>8.4770000000000003</c:v>
                </c:pt>
                <c:pt idx="2381">
                  <c:v>8.3060000000000027</c:v>
                </c:pt>
                <c:pt idx="2382">
                  <c:v>8.206999999999999</c:v>
                </c:pt>
                <c:pt idx="2383">
                  <c:v>8.2809999999999988</c:v>
                </c:pt>
                <c:pt idx="2384">
                  <c:v>8.44</c:v>
                </c:pt>
                <c:pt idx="2385">
                  <c:v>8.4770000000000003</c:v>
                </c:pt>
                <c:pt idx="2386">
                  <c:v>8.3180000000000014</c:v>
                </c:pt>
                <c:pt idx="2387">
                  <c:v>8.206999999999999</c:v>
                </c:pt>
                <c:pt idx="2388">
                  <c:v>8.2319999999999993</c:v>
                </c:pt>
                <c:pt idx="2389">
                  <c:v>8.3180000000000014</c:v>
                </c:pt>
                <c:pt idx="2390">
                  <c:v>8.44</c:v>
                </c:pt>
                <c:pt idx="2391">
                  <c:v>8.5020000000000007</c:v>
                </c:pt>
                <c:pt idx="2392">
                  <c:v>8.4160000000000004</c:v>
                </c:pt>
                <c:pt idx="2393">
                  <c:v>8.2809999999999988</c:v>
                </c:pt>
                <c:pt idx="2394">
                  <c:v>8.1950000000000003</c:v>
                </c:pt>
                <c:pt idx="2395">
                  <c:v>8.2439999999999998</c:v>
                </c:pt>
                <c:pt idx="2396">
                  <c:v>2.5000000000000001E-2</c:v>
                </c:pt>
                <c:pt idx="2397">
                  <c:v>0</c:v>
                </c:pt>
                <c:pt idx="2398">
                  <c:v>0</c:v>
                </c:pt>
                <c:pt idx="2399">
                  <c:v>1.2E-2</c:v>
                </c:pt>
                <c:pt idx="2400">
                  <c:v>0</c:v>
                </c:pt>
                <c:pt idx="2401">
                  <c:v>1.2E-2</c:v>
                </c:pt>
                <c:pt idx="2402">
                  <c:v>0</c:v>
                </c:pt>
                <c:pt idx="2403">
                  <c:v>0</c:v>
                </c:pt>
                <c:pt idx="2404">
                  <c:v>0</c:v>
                </c:pt>
                <c:pt idx="2405">
                  <c:v>0</c:v>
                </c:pt>
                <c:pt idx="2406">
                  <c:v>0</c:v>
                </c:pt>
                <c:pt idx="2407">
                  <c:v>0</c:v>
                </c:pt>
                <c:pt idx="2408">
                  <c:v>0</c:v>
                </c:pt>
                <c:pt idx="2409">
                  <c:v>0</c:v>
                </c:pt>
                <c:pt idx="2410">
                  <c:v>1.2E-2</c:v>
                </c:pt>
                <c:pt idx="2411">
                  <c:v>0</c:v>
                </c:pt>
                <c:pt idx="2412">
                  <c:v>0</c:v>
                </c:pt>
                <c:pt idx="2413">
                  <c:v>0</c:v>
                </c:pt>
                <c:pt idx="2414">
                  <c:v>0</c:v>
                </c:pt>
                <c:pt idx="2415">
                  <c:v>0</c:v>
                </c:pt>
                <c:pt idx="2416">
                  <c:v>0</c:v>
                </c:pt>
                <c:pt idx="2417">
                  <c:v>1.2E-2</c:v>
                </c:pt>
                <c:pt idx="2418">
                  <c:v>1.2E-2</c:v>
                </c:pt>
                <c:pt idx="2419">
                  <c:v>0</c:v>
                </c:pt>
                <c:pt idx="2420">
                  <c:v>0</c:v>
                </c:pt>
                <c:pt idx="2421">
                  <c:v>0</c:v>
                </c:pt>
                <c:pt idx="2422">
                  <c:v>1.2E-2</c:v>
                </c:pt>
                <c:pt idx="2423">
                  <c:v>1.2E-2</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1.2E-2</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1.2E-2</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1.2E-2</c:v>
                </c:pt>
                <c:pt idx="2487">
                  <c:v>0</c:v>
                </c:pt>
                <c:pt idx="2488">
                  <c:v>0</c:v>
                </c:pt>
                <c:pt idx="2489">
                  <c:v>0</c:v>
                </c:pt>
                <c:pt idx="2490">
                  <c:v>0</c:v>
                </c:pt>
                <c:pt idx="2491">
                  <c:v>0</c:v>
                </c:pt>
                <c:pt idx="2492">
                  <c:v>0</c:v>
                </c:pt>
                <c:pt idx="2493">
                  <c:v>1.2E-2</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1.2E-2</c:v>
                </c:pt>
                <c:pt idx="2515">
                  <c:v>1.2E-2</c:v>
                </c:pt>
                <c:pt idx="2516">
                  <c:v>0</c:v>
                </c:pt>
                <c:pt idx="2517">
                  <c:v>0</c:v>
                </c:pt>
                <c:pt idx="2518">
                  <c:v>0</c:v>
                </c:pt>
                <c:pt idx="2519">
                  <c:v>0</c:v>
                </c:pt>
                <c:pt idx="2520">
                  <c:v>0</c:v>
                </c:pt>
                <c:pt idx="2521">
                  <c:v>0</c:v>
                </c:pt>
                <c:pt idx="2522">
                  <c:v>0</c:v>
                </c:pt>
                <c:pt idx="2523">
                  <c:v>0</c:v>
                </c:pt>
                <c:pt idx="2524">
                  <c:v>0</c:v>
                </c:pt>
                <c:pt idx="2525">
                  <c:v>1.2E-2</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1.2E-2</c:v>
                </c:pt>
                <c:pt idx="2540">
                  <c:v>0</c:v>
                </c:pt>
                <c:pt idx="2541">
                  <c:v>0</c:v>
                </c:pt>
                <c:pt idx="2542">
                  <c:v>0</c:v>
                </c:pt>
                <c:pt idx="2543">
                  <c:v>1.2E-2</c:v>
                </c:pt>
                <c:pt idx="2544">
                  <c:v>0</c:v>
                </c:pt>
                <c:pt idx="2545">
                  <c:v>0</c:v>
                </c:pt>
                <c:pt idx="2546">
                  <c:v>0</c:v>
                </c:pt>
                <c:pt idx="2547">
                  <c:v>1.2E-2</c:v>
                </c:pt>
                <c:pt idx="2548">
                  <c:v>1.2E-2</c:v>
                </c:pt>
                <c:pt idx="2549">
                  <c:v>1.2E-2</c:v>
                </c:pt>
                <c:pt idx="2550">
                  <c:v>0</c:v>
                </c:pt>
                <c:pt idx="2551">
                  <c:v>0</c:v>
                </c:pt>
                <c:pt idx="2552">
                  <c:v>0</c:v>
                </c:pt>
                <c:pt idx="2553">
                  <c:v>0</c:v>
                </c:pt>
                <c:pt idx="2554">
                  <c:v>0</c:v>
                </c:pt>
                <c:pt idx="2555">
                  <c:v>0</c:v>
                </c:pt>
                <c:pt idx="2556">
                  <c:v>0</c:v>
                </c:pt>
                <c:pt idx="2557">
                  <c:v>1.2E-2</c:v>
                </c:pt>
                <c:pt idx="2558">
                  <c:v>0</c:v>
                </c:pt>
                <c:pt idx="2559">
                  <c:v>0</c:v>
                </c:pt>
                <c:pt idx="2560">
                  <c:v>0</c:v>
                </c:pt>
                <c:pt idx="2561">
                  <c:v>0</c:v>
                </c:pt>
                <c:pt idx="2562">
                  <c:v>0</c:v>
                </c:pt>
                <c:pt idx="2563">
                  <c:v>0</c:v>
                </c:pt>
                <c:pt idx="2564">
                  <c:v>0</c:v>
                </c:pt>
                <c:pt idx="2565">
                  <c:v>1.2E-2</c:v>
                </c:pt>
                <c:pt idx="2566">
                  <c:v>0</c:v>
                </c:pt>
                <c:pt idx="2567">
                  <c:v>0</c:v>
                </c:pt>
                <c:pt idx="2568">
                  <c:v>0</c:v>
                </c:pt>
                <c:pt idx="2569">
                  <c:v>1.2E-2</c:v>
                </c:pt>
                <c:pt idx="2570">
                  <c:v>0</c:v>
                </c:pt>
                <c:pt idx="2571">
                  <c:v>0</c:v>
                </c:pt>
                <c:pt idx="2572">
                  <c:v>0</c:v>
                </c:pt>
                <c:pt idx="2573">
                  <c:v>0</c:v>
                </c:pt>
                <c:pt idx="2574">
                  <c:v>0</c:v>
                </c:pt>
                <c:pt idx="2575">
                  <c:v>0</c:v>
                </c:pt>
                <c:pt idx="2576">
                  <c:v>8.3790000000000067</c:v>
                </c:pt>
                <c:pt idx="2577">
                  <c:v>8.4530000000000047</c:v>
                </c:pt>
                <c:pt idx="2578">
                  <c:v>8.2439999999999998</c:v>
                </c:pt>
                <c:pt idx="2579">
                  <c:v>8.2570000000000014</c:v>
                </c:pt>
                <c:pt idx="2580">
                  <c:v>8.4530000000000047</c:v>
                </c:pt>
                <c:pt idx="2581">
                  <c:v>8.5020000000000007</c:v>
                </c:pt>
                <c:pt idx="2582">
                  <c:v>8.3060000000000027</c:v>
                </c:pt>
                <c:pt idx="2583">
                  <c:v>8.2439999999999998</c:v>
                </c:pt>
                <c:pt idx="2584">
                  <c:v>8.4160000000000004</c:v>
                </c:pt>
                <c:pt idx="2585">
                  <c:v>8.5379999999999985</c:v>
                </c:pt>
                <c:pt idx="2586">
                  <c:v>8.3540000000000028</c:v>
                </c:pt>
                <c:pt idx="2587">
                  <c:v>8.2319999999999993</c:v>
                </c:pt>
                <c:pt idx="2588">
                  <c:v>8.3540000000000028</c:v>
                </c:pt>
                <c:pt idx="2589">
                  <c:v>8.5260000000000016</c:v>
                </c:pt>
                <c:pt idx="2590">
                  <c:v>8.4650000000000247</c:v>
                </c:pt>
                <c:pt idx="2591">
                  <c:v>8.2809999999999988</c:v>
                </c:pt>
                <c:pt idx="2592">
                  <c:v>8.2570000000000014</c:v>
                </c:pt>
                <c:pt idx="2593">
                  <c:v>8.44</c:v>
                </c:pt>
                <c:pt idx="2594">
                  <c:v>8.5500000000000007</c:v>
                </c:pt>
                <c:pt idx="2595">
                  <c:v>8.391</c:v>
                </c:pt>
                <c:pt idx="2596">
                  <c:v>8.2690000000000001</c:v>
                </c:pt>
                <c:pt idx="2597">
                  <c:v>8.3540000000000028</c:v>
                </c:pt>
                <c:pt idx="2598">
                  <c:v>8.5379999999999985</c:v>
                </c:pt>
                <c:pt idx="2599">
                  <c:v>8.4770000000000003</c:v>
                </c:pt>
                <c:pt idx="2600">
                  <c:v>8.2809999999999988</c:v>
                </c:pt>
                <c:pt idx="2601">
                  <c:v>8.2809999999999988</c:v>
                </c:pt>
                <c:pt idx="2602">
                  <c:v>8.4650000000000247</c:v>
                </c:pt>
                <c:pt idx="2603">
                  <c:v>8.5630000000000006</c:v>
                </c:pt>
                <c:pt idx="2604">
                  <c:v>8.391</c:v>
                </c:pt>
                <c:pt idx="2605">
                  <c:v>8.2570000000000014</c:v>
                </c:pt>
                <c:pt idx="2606">
                  <c:v>8.3180000000000014</c:v>
                </c:pt>
                <c:pt idx="2607">
                  <c:v>8.5260000000000016</c:v>
                </c:pt>
                <c:pt idx="2608">
                  <c:v>8.5020000000000007</c:v>
                </c:pt>
                <c:pt idx="2609">
                  <c:v>8.33</c:v>
                </c:pt>
                <c:pt idx="2610">
                  <c:v>8.2690000000000001</c:v>
                </c:pt>
                <c:pt idx="2611">
                  <c:v>8.4030000000000005</c:v>
                </c:pt>
                <c:pt idx="2612">
                  <c:v>8.5500000000000007</c:v>
                </c:pt>
                <c:pt idx="2613">
                  <c:v>8.4650000000000247</c:v>
                </c:pt>
                <c:pt idx="2614">
                  <c:v>8.2809999999999988</c:v>
                </c:pt>
                <c:pt idx="2615">
                  <c:v>8.2809999999999988</c:v>
                </c:pt>
                <c:pt idx="2616">
                  <c:v>8.4530000000000047</c:v>
                </c:pt>
                <c:pt idx="2617">
                  <c:v>8.5630000000000006</c:v>
                </c:pt>
                <c:pt idx="2618">
                  <c:v>8.4160000000000004</c:v>
                </c:pt>
                <c:pt idx="2619">
                  <c:v>8.2690000000000001</c:v>
                </c:pt>
                <c:pt idx="2620">
                  <c:v>8.33</c:v>
                </c:pt>
                <c:pt idx="2621">
                  <c:v>8.5500000000000007</c:v>
                </c:pt>
                <c:pt idx="2622">
                  <c:v>8.4890000000000008</c:v>
                </c:pt>
                <c:pt idx="2623">
                  <c:v>8.2809999999999988</c:v>
                </c:pt>
                <c:pt idx="2624">
                  <c:v>8.44</c:v>
                </c:pt>
                <c:pt idx="2625">
                  <c:v>8.5500000000000007</c:v>
                </c:pt>
                <c:pt idx="2626">
                  <c:v>8.293000000000001</c:v>
                </c:pt>
                <c:pt idx="2627">
                  <c:v>8.4160000000000004</c:v>
                </c:pt>
                <c:pt idx="2628">
                  <c:v>8.5750000000000028</c:v>
                </c:pt>
                <c:pt idx="2629">
                  <c:v>8.33</c:v>
                </c:pt>
                <c:pt idx="2630">
                  <c:v>8.3420000000000005</c:v>
                </c:pt>
                <c:pt idx="2631">
                  <c:v>8.5750000000000028</c:v>
                </c:pt>
                <c:pt idx="2632">
                  <c:v>8.4030000000000005</c:v>
                </c:pt>
                <c:pt idx="2633">
                  <c:v>8.293000000000001</c:v>
                </c:pt>
                <c:pt idx="2634">
                  <c:v>8.5379999999999985</c:v>
                </c:pt>
                <c:pt idx="2635">
                  <c:v>8.4770000000000003</c:v>
                </c:pt>
                <c:pt idx="2636">
                  <c:v>8.2809999999999988</c:v>
                </c:pt>
                <c:pt idx="2637">
                  <c:v>8.4770000000000003</c:v>
                </c:pt>
                <c:pt idx="2638">
                  <c:v>8.4890000000000008</c:v>
                </c:pt>
                <c:pt idx="2639">
                  <c:v>8.2570000000000014</c:v>
                </c:pt>
                <c:pt idx="2640">
                  <c:v>8.44</c:v>
                </c:pt>
                <c:pt idx="2641">
                  <c:v>8.5140000000000011</c:v>
                </c:pt>
                <c:pt idx="2642">
                  <c:v>8.2690000000000001</c:v>
                </c:pt>
                <c:pt idx="2643">
                  <c:v>8.4160000000000004</c:v>
                </c:pt>
                <c:pt idx="2644">
                  <c:v>8.5379999999999985</c:v>
                </c:pt>
                <c:pt idx="2645">
                  <c:v>8.2809999999999988</c:v>
                </c:pt>
                <c:pt idx="2646">
                  <c:v>8.3670000000000027</c:v>
                </c:pt>
                <c:pt idx="2647">
                  <c:v>8.5630000000000006</c:v>
                </c:pt>
                <c:pt idx="2648">
                  <c:v>8.293000000000001</c:v>
                </c:pt>
                <c:pt idx="2649">
                  <c:v>8.3060000000000027</c:v>
                </c:pt>
                <c:pt idx="2650">
                  <c:v>8.5379999999999985</c:v>
                </c:pt>
                <c:pt idx="2651">
                  <c:v>8.33</c:v>
                </c:pt>
                <c:pt idx="2652">
                  <c:v>8.2690000000000001</c:v>
                </c:pt>
                <c:pt idx="2653">
                  <c:v>8.5260000000000016</c:v>
                </c:pt>
                <c:pt idx="2654">
                  <c:v>8.3670000000000027</c:v>
                </c:pt>
                <c:pt idx="2655">
                  <c:v>8.2690000000000001</c:v>
                </c:pt>
                <c:pt idx="2656">
                  <c:v>8.5260000000000016</c:v>
                </c:pt>
                <c:pt idx="2657">
                  <c:v>8.391</c:v>
                </c:pt>
                <c:pt idx="2658">
                  <c:v>8.293000000000001</c:v>
                </c:pt>
                <c:pt idx="2659">
                  <c:v>8.5140000000000011</c:v>
                </c:pt>
                <c:pt idx="2660">
                  <c:v>8.4160000000000004</c:v>
                </c:pt>
                <c:pt idx="2661">
                  <c:v>8.2690000000000001</c:v>
                </c:pt>
                <c:pt idx="2662">
                  <c:v>8.5140000000000011</c:v>
                </c:pt>
                <c:pt idx="2663">
                  <c:v>8.4160000000000004</c:v>
                </c:pt>
                <c:pt idx="2664">
                  <c:v>8.2809999999999988</c:v>
                </c:pt>
                <c:pt idx="2665">
                  <c:v>8.5260000000000016</c:v>
                </c:pt>
                <c:pt idx="2666">
                  <c:v>8.4030000000000005</c:v>
                </c:pt>
                <c:pt idx="2667">
                  <c:v>8.4160000000000004</c:v>
                </c:pt>
                <c:pt idx="2668">
                  <c:v>8.5260000000000016</c:v>
                </c:pt>
                <c:pt idx="2669">
                  <c:v>8.4160000000000004</c:v>
                </c:pt>
                <c:pt idx="2670">
                  <c:v>8.2690000000000001</c:v>
                </c:pt>
                <c:pt idx="2671">
                  <c:v>8.5020000000000007</c:v>
                </c:pt>
                <c:pt idx="2672">
                  <c:v>8.4530000000000047</c:v>
                </c:pt>
                <c:pt idx="2673">
                  <c:v>8.2690000000000001</c:v>
                </c:pt>
                <c:pt idx="2674">
                  <c:v>8.4650000000000247</c:v>
                </c:pt>
                <c:pt idx="2675">
                  <c:v>8.5140000000000011</c:v>
                </c:pt>
                <c:pt idx="2676">
                  <c:v>8.2809999999999988</c:v>
                </c:pt>
                <c:pt idx="2677">
                  <c:v>8.427999999999999</c:v>
                </c:pt>
                <c:pt idx="2678">
                  <c:v>8.5500000000000007</c:v>
                </c:pt>
                <c:pt idx="2679">
                  <c:v>8.2809999999999988</c:v>
                </c:pt>
                <c:pt idx="2680">
                  <c:v>8.4030000000000005</c:v>
                </c:pt>
                <c:pt idx="2681">
                  <c:v>8.5500000000000007</c:v>
                </c:pt>
                <c:pt idx="2682">
                  <c:v>8.2809999999999988</c:v>
                </c:pt>
                <c:pt idx="2683">
                  <c:v>8.4160000000000004</c:v>
                </c:pt>
                <c:pt idx="2684">
                  <c:v>8.5500000000000007</c:v>
                </c:pt>
                <c:pt idx="2685">
                  <c:v>8.2809999999999988</c:v>
                </c:pt>
                <c:pt idx="2686">
                  <c:v>8.4030000000000005</c:v>
                </c:pt>
                <c:pt idx="2687">
                  <c:v>8.5500000000000007</c:v>
                </c:pt>
                <c:pt idx="2688">
                  <c:v>8.2809999999999988</c:v>
                </c:pt>
                <c:pt idx="2689">
                  <c:v>8.3790000000000067</c:v>
                </c:pt>
                <c:pt idx="2690">
                  <c:v>8.5630000000000006</c:v>
                </c:pt>
                <c:pt idx="2691">
                  <c:v>8.3060000000000027</c:v>
                </c:pt>
                <c:pt idx="2692">
                  <c:v>8.3420000000000005</c:v>
                </c:pt>
                <c:pt idx="2693">
                  <c:v>8.5630000000000006</c:v>
                </c:pt>
                <c:pt idx="2694">
                  <c:v>8.3790000000000067</c:v>
                </c:pt>
                <c:pt idx="2695">
                  <c:v>8.3060000000000027</c:v>
                </c:pt>
                <c:pt idx="2696">
                  <c:v>8.5500000000000007</c:v>
                </c:pt>
                <c:pt idx="2697">
                  <c:v>8.4770000000000003</c:v>
                </c:pt>
                <c:pt idx="2698">
                  <c:v>8.293000000000001</c:v>
                </c:pt>
                <c:pt idx="2699">
                  <c:v>8.4650000000000247</c:v>
                </c:pt>
                <c:pt idx="2700">
                  <c:v>8.5379999999999985</c:v>
                </c:pt>
                <c:pt idx="2701">
                  <c:v>8.293000000000001</c:v>
                </c:pt>
                <c:pt idx="2702">
                  <c:v>8.3790000000000067</c:v>
                </c:pt>
                <c:pt idx="2703">
                  <c:v>8.5870000000000015</c:v>
                </c:pt>
                <c:pt idx="2704">
                  <c:v>8.3540000000000028</c:v>
                </c:pt>
                <c:pt idx="2705">
                  <c:v>8.33</c:v>
                </c:pt>
                <c:pt idx="2706">
                  <c:v>8.5630000000000006</c:v>
                </c:pt>
                <c:pt idx="2707">
                  <c:v>8.427999999999999</c:v>
                </c:pt>
                <c:pt idx="2708">
                  <c:v>8.2809999999999988</c:v>
                </c:pt>
                <c:pt idx="2709">
                  <c:v>8.4890000000000008</c:v>
                </c:pt>
                <c:pt idx="2710">
                  <c:v>8.5140000000000011</c:v>
                </c:pt>
                <c:pt idx="2711">
                  <c:v>8.2809999999999988</c:v>
                </c:pt>
                <c:pt idx="2712">
                  <c:v>8.4030000000000005</c:v>
                </c:pt>
                <c:pt idx="2713">
                  <c:v>8.5750000000000028</c:v>
                </c:pt>
                <c:pt idx="2714">
                  <c:v>8.33</c:v>
                </c:pt>
                <c:pt idx="2715">
                  <c:v>8.3540000000000028</c:v>
                </c:pt>
                <c:pt idx="2716">
                  <c:v>8.6</c:v>
                </c:pt>
                <c:pt idx="2717">
                  <c:v>8.4530000000000047</c:v>
                </c:pt>
                <c:pt idx="2718">
                  <c:v>8.33</c:v>
                </c:pt>
                <c:pt idx="2719">
                  <c:v>8.5379999999999985</c:v>
                </c:pt>
                <c:pt idx="2720">
                  <c:v>8.5140000000000011</c:v>
                </c:pt>
                <c:pt idx="2721">
                  <c:v>8.293000000000001</c:v>
                </c:pt>
                <c:pt idx="2722">
                  <c:v>8.4650000000000247</c:v>
                </c:pt>
                <c:pt idx="2723">
                  <c:v>8.5870000000000015</c:v>
                </c:pt>
                <c:pt idx="2724">
                  <c:v>8.33</c:v>
                </c:pt>
                <c:pt idx="2725">
                  <c:v>8.391</c:v>
                </c:pt>
                <c:pt idx="2726">
                  <c:v>8.6120000000000001</c:v>
                </c:pt>
                <c:pt idx="2727">
                  <c:v>8.3060000000000027</c:v>
                </c:pt>
                <c:pt idx="2728">
                  <c:v>8.3420000000000005</c:v>
                </c:pt>
                <c:pt idx="2729">
                  <c:v>8.5870000000000015</c:v>
                </c:pt>
                <c:pt idx="2730">
                  <c:v>8.4650000000000247</c:v>
                </c:pt>
                <c:pt idx="2731">
                  <c:v>8.3060000000000027</c:v>
                </c:pt>
                <c:pt idx="2732">
                  <c:v>8.5140000000000011</c:v>
                </c:pt>
                <c:pt idx="2733">
                  <c:v>8.5630000000000006</c:v>
                </c:pt>
                <c:pt idx="2734">
                  <c:v>8.3060000000000027</c:v>
                </c:pt>
                <c:pt idx="2735">
                  <c:v>8.4030000000000005</c:v>
                </c:pt>
                <c:pt idx="2736">
                  <c:v>8.6</c:v>
                </c:pt>
                <c:pt idx="2737">
                  <c:v>8.3670000000000027</c:v>
                </c:pt>
                <c:pt idx="2738">
                  <c:v>8.3420000000000005</c:v>
                </c:pt>
                <c:pt idx="2739">
                  <c:v>8.5870000000000015</c:v>
                </c:pt>
                <c:pt idx="2740">
                  <c:v>8.4650000000000247</c:v>
                </c:pt>
                <c:pt idx="2741">
                  <c:v>8.3060000000000027</c:v>
                </c:pt>
                <c:pt idx="2742">
                  <c:v>8.5379999999999985</c:v>
                </c:pt>
                <c:pt idx="2743">
                  <c:v>8.5260000000000016</c:v>
                </c:pt>
                <c:pt idx="2744">
                  <c:v>8.3060000000000027</c:v>
                </c:pt>
                <c:pt idx="2745">
                  <c:v>8.44</c:v>
                </c:pt>
                <c:pt idx="2746">
                  <c:v>8.6120000000000001</c:v>
                </c:pt>
                <c:pt idx="2747">
                  <c:v>8.4160000000000004</c:v>
                </c:pt>
                <c:pt idx="2748">
                  <c:v>8.3060000000000027</c:v>
                </c:pt>
                <c:pt idx="2749">
                  <c:v>8.44</c:v>
                </c:pt>
                <c:pt idx="2750">
                  <c:v>8.6</c:v>
                </c:pt>
                <c:pt idx="2751">
                  <c:v>8.427999999999999</c:v>
                </c:pt>
                <c:pt idx="2752">
                  <c:v>8.293000000000001</c:v>
                </c:pt>
                <c:pt idx="2753">
                  <c:v>8.4530000000000047</c:v>
                </c:pt>
                <c:pt idx="2754">
                  <c:v>8.6</c:v>
                </c:pt>
                <c:pt idx="2755">
                  <c:v>0.14700000000000021</c:v>
                </c:pt>
                <c:pt idx="2756">
                  <c:v>1.2E-2</c:v>
                </c:pt>
                <c:pt idx="2757">
                  <c:v>1.2E-2</c:v>
                </c:pt>
                <c:pt idx="2758">
                  <c:v>0</c:v>
                </c:pt>
                <c:pt idx="2759">
                  <c:v>1.2E-2</c:v>
                </c:pt>
                <c:pt idx="2760">
                  <c:v>1.2E-2</c:v>
                </c:pt>
                <c:pt idx="2761">
                  <c:v>1.2E-2</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1.2E-2</c:v>
                </c:pt>
                <c:pt idx="2787">
                  <c:v>0</c:v>
                </c:pt>
                <c:pt idx="2788">
                  <c:v>0</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0</c:v>
                </c:pt>
                <c:pt idx="2802">
                  <c:v>0</c:v>
                </c:pt>
                <c:pt idx="2803">
                  <c:v>1.2E-2</c:v>
                </c:pt>
                <c:pt idx="2804">
                  <c:v>0</c:v>
                </c:pt>
                <c:pt idx="2805">
                  <c:v>0</c:v>
                </c:pt>
                <c:pt idx="2806">
                  <c:v>0</c:v>
                </c:pt>
                <c:pt idx="2807">
                  <c:v>0</c:v>
                </c:pt>
                <c:pt idx="2808">
                  <c:v>0</c:v>
                </c:pt>
                <c:pt idx="2809">
                  <c:v>1.2E-2</c:v>
                </c:pt>
                <c:pt idx="2810">
                  <c:v>0</c:v>
                </c:pt>
                <c:pt idx="2811">
                  <c:v>0</c:v>
                </c:pt>
                <c:pt idx="2812">
                  <c:v>1.2E-2</c:v>
                </c:pt>
                <c:pt idx="2813">
                  <c:v>0</c:v>
                </c:pt>
                <c:pt idx="2814">
                  <c:v>0</c:v>
                </c:pt>
                <c:pt idx="2815">
                  <c:v>0</c:v>
                </c:pt>
                <c:pt idx="2816">
                  <c:v>0</c:v>
                </c:pt>
                <c:pt idx="2817">
                  <c:v>0</c:v>
                </c:pt>
                <c:pt idx="2818">
                  <c:v>0</c:v>
                </c:pt>
                <c:pt idx="2819">
                  <c:v>1.2E-2</c:v>
                </c:pt>
                <c:pt idx="2820">
                  <c:v>0</c:v>
                </c:pt>
                <c:pt idx="2821">
                  <c:v>0</c:v>
                </c:pt>
                <c:pt idx="2822">
                  <c:v>0</c:v>
                </c:pt>
                <c:pt idx="2823">
                  <c:v>0</c:v>
                </c:pt>
                <c:pt idx="2824">
                  <c:v>1.2E-2</c:v>
                </c:pt>
                <c:pt idx="2825">
                  <c:v>0</c:v>
                </c:pt>
                <c:pt idx="2826">
                  <c:v>0</c:v>
                </c:pt>
                <c:pt idx="2827">
                  <c:v>0</c:v>
                </c:pt>
                <c:pt idx="2828">
                  <c:v>0</c:v>
                </c:pt>
                <c:pt idx="2829">
                  <c:v>1.2E-2</c:v>
                </c:pt>
                <c:pt idx="2830">
                  <c:v>0</c:v>
                </c:pt>
                <c:pt idx="2831">
                  <c:v>0</c:v>
                </c:pt>
                <c:pt idx="2832">
                  <c:v>0</c:v>
                </c:pt>
                <c:pt idx="2833">
                  <c:v>0</c:v>
                </c:pt>
                <c:pt idx="2834">
                  <c:v>1.2E-2</c:v>
                </c:pt>
                <c:pt idx="2835">
                  <c:v>0</c:v>
                </c:pt>
                <c:pt idx="2836">
                  <c:v>0</c:v>
                </c:pt>
                <c:pt idx="2837">
                  <c:v>0</c:v>
                </c:pt>
                <c:pt idx="2838">
                  <c:v>1.2E-2</c:v>
                </c:pt>
                <c:pt idx="2839">
                  <c:v>0</c:v>
                </c:pt>
                <c:pt idx="2840">
                  <c:v>0</c:v>
                </c:pt>
                <c:pt idx="2841">
                  <c:v>0</c:v>
                </c:pt>
                <c:pt idx="2842">
                  <c:v>1.2E-2</c:v>
                </c:pt>
                <c:pt idx="2843">
                  <c:v>0</c:v>
                </c:pt>
                <c:pt idx="2844">
                  <c:v>0</c:v>
                </c:pt>
                <c:pt idx="2845">
                  <c:v>0</c:v>
                </c:pt>
                <c:pt idx="2846">
                  <c:v>0</c:v>
                </c:pt>
                <c:pt idx="2847">
                  <c:v>0</c:v>
                </c:pt>
                <c:pt idx="2848">
                  <c:v>0</c:v>
                </c:pt>
                <c:pt idx="2849">
                  <c:v>0</c:v>
                </c:pt>
                <c:pt idx="2850">
                  <c:v>0</c:v>
                </c:pt>
                <c:pt idx="2851">
                  <c:v>0</c:v>
                </c:pt>
                <c:pt idx="2852">
                  <c:v>1.2E-2</c:v>
                </c:pt>
                <c:pt idx="2853">
                  <c:v>0</c:v>
                </c:pt>
                <c:pt idx="2854">
                  <c:v>0</c:v>
                </c:pt>
                <c:pt idx="2855">
                  <c:v>1.2E-2</c:v>
                </c:pt>
                <c:pt idx="2856">
                  <c:v>0</c:v>
                </c:pt>
                <c:pt idx="2857">
                  <c:v>0</c:v>
                </c:pt>
                <c:pt idx="2858">
                  <c:v>0</c:v>
                </c:pt>
                <c:pt idx="2859">
                  <c:v>1.2E-2</c:v>
                </c:pt>
                <c:pt idx="2860">
                  <c:v>1.2E-2</c:v>
                </c:pt>
                <c:pt idx="2861">
                  <c:v>0</c:v>
                </c:pt>
                <c:pt idx="2862">
                  <c:v>0</c:v>
                </c:pt>
                <c:pt idx="2863">
                  <c:v>0</c:v>
                </c:pt>
                <c:pt idx="2864">
                  <c:v>0</c:v>
                </c:pt>
                <c:pt idx="2865">
                  <c:v>0</c:v>
                </c:pt>
                <c:pt idx="2866">
                  <c:v>0</c:v>
                </c:pt>
                <c:pt idx="2867">
                  <c:v>0</c:v>
                </c:pt>
                <c:pt idx="2868">
                  <c:v>0</c:v>
                </c:pt>
                <c:pt idx="2869">
                  <c:v>0</c:v>
                </c:pt>
                <c:pt idx="2870">
                  <c:v>0</c:v>
                </c:pt>
                <c:pt idx="2871">
                  <c:v>0</c:v>
                </c:pt>
                <c:pt idx="2872">
                  <c:v>0</c:v>
                </c:pt>
                <c:pt idx="2873">
                  <c:v>1.2E-2</c:v>
                </c:pt>
                <c:pt idx="2874">
                  <c:v>0</c:v>
                </c:pt>
                <c:pt idx="2875">
                  <c:v>0</c:v>
                </c:pt>
                <c:pt idx="2876">
                  <c:v>0</c:v>
                </c:pt>
                <c:pt idx="2877">
                  <c:v>0</c:v>
                </c:pt>
                <c:pt idx="2878">
                  <c:v>1.2E-2</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1.2E-2</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1.2E-2</c:v>
                </c:pt>
                <c:pt idx="2905">
                  <c:v>0</c:v>
                </c:pt>
                <c:pt idx="2906">
                  <c:v>0</c:v>
                </c:pt>
                <c:pt idx="2907">
                  <c:v>0</c:v>
                </c:pt>
                <c:pt idx="2908">
                  <c:v>1.2E-2</c:v>
                </c:pt>
                <c:pt idx="2909">
                  <c:v>0</c:v>
                </c:pt>
                <c:pt idx="2910">
                  <c:v>0</c:v>
                </c:pt>
                <c:pt idx="2911">
                  <c:v>0</c:v>
                </c:pt>
                <c:pt idx="2912">
                  <c:v>1.2E-2</c:v>
                </c:pt>
                <c:pt idx="2913">
                  <c:v>0</c:v>
                </c:pt>
                <c:pt idx="2914">
                  <c:v>0</c:v>
                </c:pt>
                <c:pt idx="2915">
                  <c:v>0</c:v>
                </c:pt>
                <c:pt idx="2916">
                  <c:v>1.2E-2</c:v>
                </c:pt>
                <c:pt idx="2917">
                  <c:v>0</c:v>
                </c:pt>
                <c:pt idx="2918">
                  <c:v>0</c:v>
                </c:pt>
                <c:pt idx="2919">
                  <c:v>0</c:v>
                </c:pt>
                <c:pt idx="2920">
                  <c:v>1.2E-2</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4.141</c:v>
                </c:pt>
                <c:pt idx="2936">
                  <c:v>8.11</c:v>
                </c:pt>
                <c:pt idx="2937">
                  <c:v>8.1710000000000012</c:v>
                </c:pt>
                <c:pt idx="2938">
                  <c:v>8.3670000000000027</c:v>
                </c:pt>
                <c:pt idx="2939">
                  <c:v>8.391</c:v>
                </c:pt>
                <c:pt idx="2940">
                  <c:v>8.1710000000000012</c:v>
                </c:pt>
                <c:pt idx="2941">
                  <c:v>8.1590000000000007</c:v>
                </c:pt>
                <c:pt idx="2942">
                  <c:v>8.3790000000000067</c:v>
                </c:pt>
                <c:pt idx="2943">
                  <c:v>8.4530000000000047</c:v>
                </c:pt>
                <c:pt idx="2944">
                  <c:v>8.2690000000000001</c:v>
                </c:pt>
                <c:pt idx="2945">
                  <c:v>8.1830000000000016</c:v>
                </c:pt>
                <c:pt idx="2946">
                  <c:v>8.33</c:v>
                </c:pt>
                <c:pt idx="2947">
                  <c:v>8.4770000000000003</c:v>
                </c:pt>
                <c:pt idx="2948">
                  <c:v>8.293000000000001</c:v>
                </c:pt>
                <c:pt idx="2949">
                  <c:v>8.1950000000000003</c:v>
                </c:pt>
                <c:pt idx="2950">
                  <c:v>8.3540000000000028</c:v>
                </c:pt>
                <c:pt idx="2951">
                  <c:v>8.4770000000000003</c:v>
                </c:pt>
                <c:pt idx="2952">
                  <c:v>8.2690000000000001</c:v>
                </c:pt>
                <c:pt idx="2953">
                  <c:v>8.1950000000000003</c:v>
                </c:pt>
                <c:pt idx="2954">
                  <c:v>8.391</c:v>
                </c:pt>
                <c:pt idx="2955">
                  <c:v>8.4650000000000247</c:v>
                </c:pt>
                <c:pt idx="2956">
                  <c:v>8.2570000000000014</c:v>
                </c:pt>
                <c:pt idx="2957">
                  <c:v>8.1950000000000003</c:v>
                </c:pt>
                <c:pt idx="2958">
                  <c:v>8.3540000000000028</c:v>
                </c:pt>
                <c:pt idx="2959">
                  <c:v>8.4770000000000003</c:v>
                </c:pt>
                <c:pt idx="2960">
                  <c:v>8.3060000000000027</c:v>
                </c:pt>
                <c:pt idx="2961">
                  <c:v>8.1830000000000016</c:v>
                </c:pt>
                <c:pt idx="2962">
                  <c:v>8.33</c:v>
                </c:pt>
                <c:pt idx="2963">
                  <c:v>8.4770000000000003</c:v>
                </c:pt>
                <c:pt idx="2964">
                  <c:v>8.3420000000000005</c:v>
                </c:pt>
                <c:pt idx="2965">
                  <c:v>8.1830000000000016</c:v>
                </c:pt>
                <c:pt idx="2966">
                  <c:v>8.3180000000000014</c:v>
                </c:pt>
                <c:pt idx="2967">
                  <c:v>8.3790000000000067</c:v>
                </c:pt>
                <c:pt idx="2968">
                  <c:v>8.3420000000000005</c:v>
                </c:pt>
                <c:pt idx="2969">
                  <c:v>8.1830000000000016</c:v>
                </c:pt>
                <c:pt idx="2970">
                  <c:v>8.2809999999999988</c:v>
                </c:pt>
                <c:pt idx="2971">
                  <c:v>8.4770000000000003</c:v>
                </c:pt>
                <c:pt idx="2972">
                  <c:v>8.4160000000000004</c:v>
                </c:pt>
                <c:pt idx="2973">
                  <c:v>8.2199999999999989</c:v>
                </c:pt>
                <c:pt idx="2974">
                  <c:v>8.2199999999999989</c:v>
                </c:pt>
                <c:pt idx="2975">
                  <c:v>8.44</c:v>
                </c:pt>
                <c:pt idx="2976">
                  <c:v>8.4530000000000047</c:v>
                </c:pt>
                <c:pt idx="2977">
                  <c:v>8.2319999999999993</c:v>
                </c:pt>
                <c:pt idx="2978">
                  <c:v>8.2319999999999993</c:v>
                </c:pt>
                <c:pt idx="2979">
                  <c:v>8.4030000000000005</c:v>
                </c:pt>
                <c:pt idx="2980">
                  <c:v>8.5020000000000007</c:v>
                </c:pt>
                <c:pt idx="2981">
                  <c:v>8.3180000000000014</c:v>
                </c:pt>
                <c:pt idx="2982">
                  <c:v>8.2199999999999989</c:v>
                </c:pt>
                <c:pt idx="2983">
                  <c:v>8.3420000000000005</c:v>
                </c:pt>
                <c:pt idx="2984">
                  <c:v>8.4890000000000008</c:v>
                </c:pt>
                <c:pt idx="2985">
                  <c:v>8.3540000000000028</c:v>
                </c:pt>
                <c:pt idx="2986">
                  <c:v>8.2199999999999989</c:v>
                </c:pt>
                <c:pt idx="2987">
                  <c:v>8.3180000000000014</c:v>
                </c:pt>
                <c:pt idx="2988">
                  <c:v>8.5020000000000007</c:v>
                </c:pt>
                <c:pt idx="2989">
                  <c:v>8.3790000000000067</c:v>
                </c:pt>
                <c:pt idx="2990">
                  <c:v>8.2199999999999989</c:v>
                </c:pt>
                <c:pt idx="2991">
                  <c:v>8.3060000000000027</c:v>
                </c:pt>
                <c:pt idx="2992">
                  <c:v>8.5020000000000007</c:v>
                </c:pt>
                <c:pt idx="2993">
                  <c:v>8.4030000000000005</c:v>
                </c:pt>
                <c:pt idx="2994">
                  <c:v>8.2199999999999989</c:v>
                </c:pt>
                <c:pt idx="2995">
                  <c:v>8.3180000000000014</c:v>
                </c:pt>
                <c:pt idx="2996">
                  <c:v>8.5260000000000016</c:v>
                </c:pt>
                <c:pt idx="2997">
                  <c:v>8.3670000000000027</c:v>
                </c:pt>
                <c:pt idx="2998">
                  <c:v>8.2319999999999993</c:v>
                </c:pt>
                <c:pt idx="2999">
                  <c:v>8.3670000000000027</c:v>
                </c:pt>
                <c:pt idx="3000">
                  <c:v>8.5260000000000016</c:v>
                </c:pt>
                <c:pt idx="3001">
                  <c:v>8.3420000000000005</c:v>
                </c:pt>
                <c:pt idx="3002">
                  <c:v>8.2319999999999993</c:v>
                </c:pt>
                <c:pt idx="3003">
                  <c:v>8.4030000000000005</c:v>
                </c:pt>
                <c:pt idx="3004">
                  <c:v>8.5260000000000016</c:v>
                </c:pt>
                <c:pt idx="3005">
                  <c:v>8.3420000000000005</c:v>
                </c:pt>
                <c:pt idx="3006">
                  <c:v>8.2199999999999989</c:v>
                </c:pt>
                <c:pt idx="3007">
                  <c:v>8.3670000000000027</c:v>
                </c:pt>
                <c:pt idx="3008">
                  <c:v>8.5260000000000016</c:v>
                </c:pt>
                <c:pt idx="3009">
                  <c:v>8.4030000000000005</c:v>
                </c:pt>
                <c:pt idx="3010">
                  <c:v>8.2690000000000001</c:v>
                </c:pt>
                <c:pt idx="3011">
                  <c:v>8.4030000000000005</c:v>
                </c:pt>
                <c:pt idx="3012">
                  <c:v>8.5630000000000006</c:v>
                </c:pt>
                <c:pt idx="3013">
                  <c:v>8.4030000000000005</c:v>
                </c:pt>
                <c:pt idx="3014">
                  <c:v>8.2690000000000001</c:v>
                </c:pt>
                <c:pt idx="3015">
                  <c:v>8.427999999999999</c:v>
                </c:pt>
                <c:pt idx="3016">
                  <c:v>8.5750000000000028</c:v>
                </c:pt>
                <c:pt idx="3017">
                  <c:v>8.3540000000000028</c:v>
                </c:pt>
                <c:pt idx="3018">
                  <c:v>8.2690000000000001</c:v>
                </c:pt>
                <c:pt idx="3019">
                  <c:v>8.4650000000000247</c:v>
                </c:pt>
                <c:pt idx="3020">
                  <c:v>8.5379999999999985</c:v>
                </c:pt>
                <c:pt idx="3021">
                  <c:v>8.3180000000000014</c:v>
                </c:pt>
                <c:pt idx="3022">
                  <c:v>8.293000000000001</c:v>
                </c:pt>
                <c:pt idx="3023">
                  <c:v>8.5020000000000007</c:v>
                </c:pt>
                <c:pt idx="3024">
                  <c:v>8.5140000000000011</c:v>
                </c:pt>
                <c:pt idx="3025">
                  <c:v>8.2809999999999988</c:v>
                </c:pt>
                <c:pt idx="3026">
                  <c:v>8.3180000000000014</c:v>
                </c:pt>
                <c:pt idx="3027">
                  <c:v>8.5260000000000016</c:v>
                </c:pt>
                <c:pt idx="3028">
                  <c:v>8.5020000000000007</c:v>
                </c:pt>
                <c:pt idx="3029">
                  <c:v>8.293000000000001</c:v>
                </c:pt>
                <c:pt idx="3030">
                  <c:v>8.33</c:v>
                </c:pt>
                <c:pt idx="3031">
                  <c:v>8.5500000000000007</c:v>
                </c:pt>
                <c:pt idx="3032">
                  <c:v>8.4650000000000247</c:v>
                </c:pt>
                <c:pt idx="3033">
                  <c:v>8.2809999999999988</c:v>
                </c:pt>
                <c:pt idx="3034">
                  <c:v>8.3670000000000027</c:v>
                </c:pt>
                <c:pt idx="3035">
                  <c:v>8.5750000000000028</c:v>
                </c:pt>
                <c:pt idx="3036">
                  <c:v>8.391</c:v>
                </c:pt>
                <c:pt idx="3037">
                  <c:v>8.2809999999999988</c:v>
                </c:pt>
                <c:pt idx="3038">
                  <c:v>8.44</c:v>
                </c:pt>
                <c:pt idx="3039">
                  <c:v>8.5630000000000006</c:v>
                </c:pt>
                <c:pt idx="3040">
                  <c:v>8.3420000000000005</c:v>
                </c:pt>
                <c:pt idx="3041">
                  <c:v>8.293000000000001</c:v>
                </c:pt>
                <c:pt idx="3042">
                  <c:v>8.4770000000000003</c:v>
                </c:pt>
                <c:pt idx="3043">
                  <c:v>8.5500000000000007</c:v>
                </c:pt>
                <c:pt idx="3044">
                  <c:v>8.3180000000000014</c:v>
                </c:pt>
                <c:pt idx="3045">
                  <c:v>8.293000000000001</c:v>
                </c:pt>
                <c:pt idx="3046">
                  <c:v>8.5140000000000011</c:v>
                </c:pt>
                <c:pt idx="3047">
                  <c:v>8.5260000000000016</c:v>
                </c:pt>
                <c:pt idx="3048">
                  <c:v>8.3060000000000027</c:v>
                </c:pt>
                <c:pt idx="3049">
                  <c:v>8.33</c:v>
                </c:pt>
                <c:pt idx="3050">
                  <c:v>8.5500000000000007</c:v>
                </c:pt>
                <c:pt idx="3051">
                  <c:v>8.4770000000000003</c:v>
                </c:pt>
                <c:pt idx="3052">
                  <c:v>8.2809999999999988</c:v>
                </c:pt>
                <c:pt idx="3053">
                  <c:v>8.391</c:v>
                </c:pt>
                <c:pt idx="3054">
                  <c:v>8.5750000000000028</c:v>
                </c:pt>
                <c:pt idx="3055">
                  <c:v>8.2319999999999993</c:v>
                </c:pt>
                <c:pt idx="3056">
                  <c:v>8.2570000000000014</c:v>
                </c:pt>
                <c:pt idx="3057">
                  <c:v>8.4030000000000005</c:v>
                </c:pt>
                <c:pt idx="3058">
                  <c:v>8.5630000000000006</c:v>
                </c:pt>
                <c:pt idx="3059">
                  <c:v>8.3670000000000027</c:v>
                </c:pt>
                <c:pt idx="3060">
                  <c:v>8.2570000000000014</c:v>
                </c:pt>
                <c:pt idx="3061">
                  <c:v>8.4030000000000005</c:v>
                </c:pt>
                <c:pt idx="3062">
                  <c:v>8.5500000000000007</c:v>
                </c:pt>
                <c:pt idx="3063">
                  <c:v>8.4030000000000005</c:v>
                </c:pt>
                <c:pt idx="3064">
                  <c:v>8.2690000000000001</c:v>
                </c:pt>
                <c:pt idx="3065">
                  <c:v>8.4030000000000005</c:v>
                </c:pt>
                <c:pt idx="3066">
                  <c:v>8.5630000000000006</c:v>
                </c:pt>
                <c:pt idx="3067">
                  <c:v>8.3540000000000028</c:v>
                </c:pt>
                <c:pt idx="3068">
                  <c:v>8.2570000000000014</c:v>
                </c:pt>
                <c:pt idx="3069">
                  <c:v>8.44</c:v>
                </c:pt>
                <c:pt idx="3070">
                  <c:v>8.5379999999999985</c:v>
                </c:pt>
                <c:pt idx="3071">
                  <c:v>8.3060000000000027</c:v>
                </c:pt>
                <c:pt idx="3072">
                  <c:v>8.2690000000000001</c:v>
                </c:pt>
                <c:pt idx="3073">
                  <c:v>8.5020000000000007</c:v>
                </c:pt>
                <c:pt idx="3074">
                  <c:v>8.5140000000000011</c:v>
                </c:pt>
                <c:pt idx="3075">
                  <c:v>8.2809999999999988</c:v>
                </c:pt>
                <c:pt idx="3076">
                  <c:v>8.3060000000000027</c:v>
                </c:pt>
                <c:pt idx="3077">
                  <c:v>8.5140000000000011</c:v>
                </c:pt>
                <c:pt idx="3078">
                  <c:v>8.4890000000000008</c:v>
                </c:pt>
                <c:pt idx="3079">
                  <c:v>8.2809999999999988</c:v>
                </c:pt>
                <c:pt idx="3080">
                  <c:v>8.3180000000000014</c:v>
                </c:pt>
                <c:pt idx="3081">
                  <c:v>8.5260000000000016</c:v>
                </c:pt>
                <c:pt idx="3082">
                  <c:v>8.427999999999999</c:v>
                </c:pt>
                <c:pt idx="3083">
                  <c:v>8.2570000000000014</c:v>
                </c:pt>
                <c:pt idx="3084">
                  <c:v>8.427999999999999</c:v>
                </c:pt>
                <c:pt idx="3085">
                  <c:v>8.5260000000000016</c:v>
                </c:pt>
                <c:pt idx="3086">
                  <c:v>8.2690000000000001</c:v>
                </c:pt>
                <c:pt idx="3087">
                  <c:v>8.4770000000000003</c:v>
                </c:pt>
                <c:pt idx="3088">
                  <c:v>8.5260000000000016</c:v>
                </c:pt>
                <c:pt idx="3089">
                  <c:v>8.427999999999999</c:v>
                </c:pt>
                <c:pt idx="3090">
                  <c:v>8.2570000000000014</c:v>
                </c:pt>
                <c:pt idx="3091">
                  <c:v>8.3420000000000005</c:v>
                </c:pt>
                <c:pt idx="3092">
                  <c:v>8.5500000000000007</c:v>
                </c:pt>
                <c:pt idx="3093">
                  <c:v>8.4030000000000005</c:v>
                </c:pt>
                <c:pt idx="3094">
                  <c:v>8.2570000000000014</c:v>
                </c:pt>
                <c:pt idx="3095">
                  <c:v>8.44</c:v>
                </c:pt>
                <c:pt idx="3096">
                  <c:v>8.5379999999999985</c:v>
                </c:pt>
                <c:pt idx="3097">
                  <c:v>8.293000000000001</c:v>
                </c:pt>
                <c:pt idx="3098">
                  <c:v>8.33</c:v>
                </c:pt>
                <c:pt idx="3099">
                  <c:v>8.5630000000000006</c:v>
                </c:pt>
                <c:pt idx="3100">
                  <c:v>8.4160000000000004</c:v>
                </c:pt>
                <c:pt idx="3101">
                  <c:v>8.2809999999999988</c:v>
                </c:pt>
                <c:pt idx="3102">
                  <c:v>8.4530000000000047</c:v>
                </c:pt>
                <c:pt idx="3103">
                  <c:v>8.5500000000000007</c:v>
                </c:pt>
                <c:pt idx="3104">
                  <c:v>8.3180000000000014</c:v>
                </c:pt>
                <c:pt idx="3105">
                  <c:v>8.293000000000001</c:v>
                </c:pt>
                <c:pt idx="3106">
                  <c:v>8.5140000000000011</c:v>
                </c:pt>
                <c:pt idx="3107">
                  <c:v>8.5020000000000007</c:v>
                </c:pt>
                <c:pt idx="3108">
                  <c:v>8.2809999999999988</c:v>
                </c:pt>
                <c:pt idx="3109">
                  <c:v>8.3420000000000005</c:v>
                </c:pt>
                <c:pt idx="3110">
                  <c:v>8.5379999999999985</c:v>
                </c:pt>
                <c:pt idx="3111">
                  <c:v>8.427999999999999</c:v>
                </c:pt>
                <c:pt idx="3112">
                  <c:v>8.2439999999999998</c:v>
                </c:pt>
                <c:pt idx="3113">
                  <c:v>8.427999999999999</c:v>
                </c:pt>
                <c:pt idx="3114">
                  <c:v>8.5630000000000006</c:v>
                </c:pt>
                <c:pt idx="3115">
                  <c:v>1.2E-2</c:v>
                </c:pt>
                <c:pt idx="3116">
                  <c:v>1.2E-2</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0</c:v>
                </c:pt>
                <c:pt idx="3148">
                  <c:v>0</c:v>
                </c:pt>
                <c:pt idx="3149">
                  <c:v>0</c:v>
                </c:pt>
                <c:pt idx="3150">
                  <c:v>1.2E-2</c:v>
                </c:pt>
                <c:pt idx="3151">
                  <c:v>0</c:v>
                </c:pt>
                <c:pt idx="3152">
                  <c:v>0</c:v>
                </c:pt>
                <c:pt idx="3153">
                  <c:v>0</c:v>
                </c:pt>
                <c:pt idx="3154">
                  <c:v>0</c:v>
                </c:pt>
                <c:pt idx="3155">
                  <c:v>1.2E-2</c:v>
                </c:pt>
                <c:pt idx="3156">
                  <c:v>0</c:v>
                </c:pt>
                <c:pt idx="3157">
                  <c:v>0</c:v>
                </c:pt>
                <c:pt idx="3158">
                  <c:v>0</c:v>
                </c:pt>
                <c:pt idx="3159">
                  <c:v>1.2E-2</c:v>
                </c:pt>
                <c:pt idx="3160">
                  <c:v>0</c:v>
                </c:pt>
                <c:pt idx="3161">
                  <c:v>0</c:v>
                </c:pt>
                <c:pt idx="3162">
                  <c:v>0</c:v>
                </c:pt>
                <c:pt idx="3163">
                  <c:v>0</c:v>
                </c:pt>
                <c:pt idx="3164">
                  <c:v>0</c:v>
                </c:pt>
                <c:pt idx="3165">
                  <c:v>0</c:v>
                </c:pt>
                <c:pt idx="3166">
                  <c:v>0</c:v>
                </c:pt>
                <c:pt idx="3167">
                  <c:v>0</c:v>
                </c:pt>
                <c:pt idx="3168">
                  <c:v>1.2E-2</c:v>
                </c:pt>
                <c:pt idx="3169">
                  <c:v>0</c:v>
                </c:pt>
                <c:pt idx="3170">
                  <c:v>1.2E-2</c:v>
                </c:pt>
                <c:pt idx="3171">
                  <c:v>1.2E-2</c:v>
                </c:pt>
                <c:pt idx="3172">
                  <c:v>0</c:v>
                </c:pt>
                <c:pt idx="3173">
                  <c:v>1.2E-2</c:v>
                </c:pt>
                <c:pt idx="3174">
                  <c:v>0</c:v>
                </c:pt>
                <c:pt idx="3175">
                  <c:v>0</c:v>
                </c:pt>
                <c:pt idx="3176">
                  <c:v>0</c:v>
                </c:pt>
                <c:pt idx="3177">
                  <c:v>1.2E-2</c:v>
                </c:pt>
                <c:pt idx="3178">
                  <c:v>0</c:v>
                </c:pt>
                <c:pt idx="3179">
                  <c:v>1.2E-2</c:v>
                </c:pt>
                <c:pt idx="3180">
                  <c:v>1.2E-2</c:v>
                </c:pt>
                <c:pt idx="3181">
                  <c:v>1.2E-2</c:v>
                </c:pt>
                <c:pt idx="3182">
                  <c:v>0</c:v>
                </c:pt>
                <c:pt idx="3183">
                  <c:v>0</c:v>
                </c:pt>
                <c:pt idx="3184">
                  <c:v>0</c:v>
                </c:pt>
                <c:pt idx="3185">
                  <c:v>0</c:v>
                </c:pt>
                <c:pt idx="3186">
                  <c:v>1.2E-2</c:v>
                </c:pt>
                <c:pt idx="3187">
                  <c:v>0</c:v>
                </c:pt>
                <c:pt idx="3188">
                  <c:v>0</c:v>
                </c:pt>
                <c:pt idx="3189">
                  <c:v>1.2E-2</c:v>
                </c:pt>
                <c:pt idx="3190">
                  <c:v>0</c:v>
                </c:pt>
                <c:pt idx="3191">
                  <c:v>0</c:v>
                </c:pt>
                <c:pt idx="3192">
                  <c:v>0</c:v>
                </c:pt>
                <c:pt idx="3193">
                  <c:v>0</c:v>
                </c:pt>
                <c:pt idx="3194">
                  <c:v>0</c:v>
                </c:pt>
                <c:pt idx="3195">
                  <c:v>0</c:v>
                </c:pt>
                <c:pt idx="3196">
                  <c:v>0</c:v>
                </c:pt>
                <c:pt idx="3197">
                  <c:v>1.2E-2</c:v>
                </c:pt>
                <c:pt idx="3198">
                  <c:v>0</c:v>
                </c:pt>
                <c:pt idx="3199">
                  <c:v>0</c:v>
                </c:pt>
                <c:pt idx="3200">
                  <c:v>0</c:v>
                </c:pt>
                <c:pt idx="3201">
                  <c:v>0</c:v>
                </c:pt>
                <c:pt idx="3202">
                  <c:v>0</c:v>
                </c:pt>
                <c:pt idx="3203">
                  <c:v>0</c:v>
                </c:pt>
                <c:pt idx="3204">
                  <c:v>0</c:v>
                </c:pt>
                <c:pt idx="3205">
                  <c:v>0</c:v>
                </c:pt>
                <c:pt idx="3206">
                  <c:v>0</c:v>
                </c:pt>
                <c:pt idx="3207">
                  <c:v>0</c:v>
                </c:pt>
                <c:pt idx="3208">
                  <c:v>1.2E-2</c:v>
                </c:pt>
                <c:pt idx="3209">
                  <c:v>0</c:v>
                </c:pt>
                <c:pt idx="3210">
                  <c:v>0</c:v>
                </c:pt>
                <c:pt idx="3211">
                  <c:v>0</c:v>
                </c:pt>
                <c:pt idx="3212">
                  <c:v>0</c:v>
                </c:pt>
                <c:pt idx="3213">
                  <c:v>0</c:v>
                </c:pt>
                <c:pt idx="3214">
                  <c:v>0</c:v>
                </c:pt>
                <c:pt idx="3215">
                  <c:v>0</c:v>
                </c:pt>
                <c:pt idx="3216">
                  <c:v>0</c:v>
                </c:pt>
                <c:pt idx="3217">
                  <c:v>0</c:v>
                </c:pt>
                <c:pt idx="3218">
                  <c:v>0</c:v>
                </c:pt>
                <c:pt idx="3219">
                  <c:v>0</c:v>
                </c:pt>
                <c:pt idx="3220">
                  <c:v>1.2E-2</c:v>
                </c:pt>
                <c:pt idx="3221">
                  <c:v>0</c:v>
                </c:pt>
                <c:pt idx="3222">
                  <c:v>0</c:v>
                </c:pt>
                <c:pt idx="3223">
                  <c:v>0</c:v>
                </c:pt>
                <c:pt idx="3224">
                  <c:v>1.2E-2</c:v>
                </c:pt>
                <c:pt idx="3225">
                  <c:v>1.2E-2</c:v>
                </c:pt>
                <c:pt idx="3226">
                  <c:v>0</c:v>
                </c:pt>
                <c:pt idx="3227">
                  <c:v>0</c:v>
                </c:pt>
                <c:pt idx="3228">
                  <c:v>0</c:v>
                </c:pt>
                <c:pt idx="3229">
                  <c:v>0</c:v>
                </c:pt>
                <c:pt idx="3230">
                  <c:v>0</c:v>
                </c:pt>
                <c:pt idx="3231">
                  <c:v>0</c:v>
                </c:pt>
                <c:pt idx="3232">
                  <c:v>0</c:v>
                </c:pt>
                <c:pt idx="3233">
                  <c:v>0</c:v>
                </c:pt>
                <c:pt idx="3234">
                  <c:v>1.2E-2</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1.2E-2</c:v>
                </c:pt>
                <c:pt idx="3263">
                  <c:v>1.2E-2</c:v>
                </c:pt>
                <c:pt idx="3264">
                  <c:v>0</c:v>
                </c:pt>
                <c:pt idx="3265">
                  <c:v>0</c:v>
                </c:pt>
                <c:pt idx="3266">
                  <c:v>0</c:v>
                </c:pt>
                <c:pt idx="3267">
                  <c:v>1.2E-2</c:v>
                </c:pt>
                <c:pt idx="3268">
                  <c:v>0</c:v>
                </c:pt>
                <c:pt idx="3269">
                  <c:v>1.2E-2</c:v>
                </c:pt>
                <c:pt idx="3270">
                  <c:v>0</c:v>
                </c:pt>
                <c:pt idx="3271">
                  <c:v>0</c:v>
                </c:pt>
                <c:pt idx="3272">
                  <c:v>0</c:v>
                </c:pt>
                <c:pt idx="3273">
                  <c:v>0</c:v>
                </c:pt>
                <c:pt idx="3274">
                  <c:v>0</c:v>
                </c:pt>
                <c:pt idx="3275">
                  <c:v>1.2E-2</c:v>
                </c:pt>
                <c:pt idx="3276">
                  <c:v>0</c:v>
                </c:pt>
                <c:pt idx="3277">
                  <c:v>0</c:v>
                </c:pt>
                <c:pt idx="3278">
                  <c:v>0</c:v>
                </c:pt>
                <c:pt idx="3279">
                  <c:v>0</c:v>
                </c:pt>
                <c:pt idx="3280">
                  <c:v>1.2E-2</c:v>
                </c:pt>
                <c:pt idx="3281">
                  <c:v>1.2E-2</c:v>
                </c:pt>
                <c:pt idx="3282">
                  <c:v>0</c:v>
                </c:pt>
                <c:pt idx="3283">
                  <c:v>0</c:v>
                </c:pt>
                <c:pt idx="3284">
                  <c:v>1.2E-2</c:v>
                </c:pt>
                <c:pt idx="3285">
                  <c:v>0</c:v>
                </c:pt>
                <c:pt idx="3286">
                  <c:v>0</c:v>
                </c:pt>
                <c:pt idx="3287">
                  <c:v>1.2E-2</c:v>
                </c:pt>
                <c:pt idx="3288">
                  <c:v>0</c:v>
                </c:pt>
                <c:pt idx="3289">
                  <c:v>0</c:v>
                </c:pt>
                <c:pt idx="3290">
                  <c:v>0</c:v>
                </c:pt>
                <c:pt idx="3291">
                  <c:v>1.2E-2</c:v>
                </c:pt>
                <c:pt idx="3292">
                  <c:v>0</c:v>
                </c:pt>
                <c:pt idx="3293">
                  <c:v>0</c:v>
                </c:pt>
                <c:pt idx="3294">
                  <c:v>3.8709999999999987</c:v>
                </c:pt>
                <c:pt idx="3295">
                  <c:v>8.3790000000000067</c:v>
                </c:pt>
                <c:pt idx="3296">
                  <c:v>8.4650000000000247</c:v>
                </c:pt>
                <c:pt idx="3297">
                  <c:v>8.2319999999999993</c:v>
                </c:pt>
                <c:pt idx="3298">
                  <c:v>8.293000000000001</c:v>
                </c:pt>
                <c:pt idx="3299">
                  <c:v>8.5140000000000011</c:v>
                </c:pt>
                <c:pt idx="3300">
                  <c:v>8.33</c:v>
                </c:pt>
                <c:pt idx="3301">
                  <c:v>8.2199999999999989</c:v>
                </c:pt>
                <c:pt idx="3302">
                  <c:v>8.44</c:v>
                </c:pt>
                <c:pt idx="3303">
                  <c:v>8.44</c:v>
                </c:pt>
                <c:pt idx="3304">
                  <c:v>8.2199999999999989</c:v>
                </c:pt>
                <c:pt idx="3305">
                  <c:v>8.33</c:v>
                </c:pt>
                <c:pt idx="3306">
                  <c:v>8.5140000000000011</c:v>
                </c:pt>
                <c:pt idx="3307">
                  <c:v>8.2809999999999988</c:v>
                </c:pt>
                <c:pt idx="3308">
                  <c:v>8.2439999999999998</c:v>
                </c:pt>
                <c:pt idx="3309">
                  <c:v>8.4890000000000008</c:v>
                </c:pt>
                <c:pt idx="3310">
                  <c:v>8.4030000000000005</c:v>
                </c:pt>
                <c:pt idx="3311">
                  <c:v>8.2199999999999989</c:v>
                </c:pt>
                <c:pt idx="3312">
                  <c:v>8.391</c:v>
                </c:pt>
                <c:pt idx="3313">
                  <c:v>8.5020000000000007</c:v>
                </c:pt>
                <c:pt idx="3314">
                  <c:v>8.2570000000000014</c:v>
                </c:pt>
                <c:pt idx="3315">
                  <c:v>8.293000000000001</c:v>
                </c:pt>
                <c:pt idx="3316">
                  <c:v>8.5140000000000011</c:v>
                </c:pt>
                <c:pt idx="3317">
                  <c:v>8.391</c:v>
                </c:pt>
                <c:pt idx="3318">
                  <c:v>8.2319999999999993</c:v>
                </c:pt>
                <c:pt idx="3319">
                  <c:v>8.3790000000000067</c:v>
                </c:pt>
                <c:pt idx="3320">
                  <c:v>8.5140000000000011</c:v>
                </c:pt>
                <c:pt idx="3321">
                  <c:v>8.2809999999999988</c:v>
                </c:pt>
                <c:pt idx="3322">
                  <c:v>8.2690000000000001</c:v>
                </c:pt>
                <c:pt idx="3323">
                  <c:v>8.5020000000000007</c:v>
                </c:pt>
                <c:pt idx="3324">
                  <c:v>8.427999999999999</c:v>
                </c:pt>
                <c:pt idx="3325">
                  <c:v>8.2199999999999989</c:v>
                </c:pt>
                <c:pt idx="3326">
                  <c:v>8.3790000000000067</c:v>
                </c:pt>
                <c:pt idx="3327">
                  <c:v>8.3540000000000028</c:v>
                </c:pt>
                <c:pt idx="3328">
                  <c:v>8.2809999999999988</c:v>
                </c:pt>
                <c:pt idx="3329">
                  <c:v>8.293000000000001</c:v>
                </c:pt>
                <c:pt idx="3330">
                  <c:v>8.5260000000000016</c:v>
                </c:pt>
                <c:pt idx="3331">
                  <c:v>8.391</c:v>
                </c:pt>
                <c:pt idx="3332">
                  <c:v>8.2439999999999998</c:v>
                </c:pt>
                <c:pt idx="3333">
                  <c:v>8.4530000000000047</c:v>
                </c:pt>
                <c:pt idx="3334">
                  <c:v>8.4890000000000008</c:v>
                </c:pt>
                <c:pt idx="3335">
                  <c:v>8.2439999999999998</c:v>
                </c:pt>
                <c:pt idx="3336">
                  <c:v>8.3540000000000028</c:v>
                </c:pt>
                <c:pt idx="3337">
                  <c:v>8.5379999999999985</c:v>
                </c:pt>
                <c:pt idx="3338">
                  <c:v>8.3180000000000014</c:v>
                </c:pt>
                <c:pt idx="3339">
                  <c:v>8.2690000000000001</c:v>
                </c:pt>
                <c:pt idx="3340">
                  <c:v>8.5020000000000007</c:v>
                </c:pt>
                <c:pt idx="3341">
                  <c:v>8.44</c:v>
                </c:pt>
                <c:pt idx="3342">
                  <c:v>8.2439999999999998</c:v>
                </c:pt>
                <c:pt idx="3343">
                  <c:v>8.4030000000000005</c:v>
                </c:pt>
                <c:pt idx="3344">
                  <c:v>8.5379999999999985</c:v>
                </c:pt>
                <c:pt idx="3345">
                  <c:v>8.293000000000001</c:v>
                </c:pt>
                <c:pt idx="3346">
                  <c:v>8.33</c:v>
                </c:pt>
                <c:pt idx="3347">
                  <c:v>8.5500000000000007</c:v>
                </c:pt>
                <c:pt idx="3348">
                  <c:v>8.3540000000000028</c:v>
                </c:pt>
                <c:pt idx="3349">
                  <c:v>8.2570000000000014</c:v>
                </c:pt>
                <c:pt idx="3350">
                  <c:v>8.4890000000000008</c:v>
                </c:pt>
                <c:pt idx="3351">
                  <c:v>8.4650000000000247</c:v>
                </c:pt>
                <c:pt idx="3352">
                  <c:v>8.2570000000000014</c:v>
                </c:pt>
                <c:pt idx="3353">
                  <c:v>8.427999999999999</c:v>
                </c:pt>
                <c:pt idx="3354">
                  <c:v>8.5260000000000016</c:v>
                </c:pt>
                <c:pt idx="3355">
                  <c:v>8.2690000000000001</c:v>
                </c:pt>
                <c:pt idx="3356">
                  <c:v>8.3670000000000027</c:v>
                </c:pt>
                <c:pt idx="3357">
                  <c:v>8.5630000000000006</c:v>
                </c:pt>
                <c:pt idx="3358">
                  <c:v>8.3060000000000027</c:v>
                </c:pt>
                <c:pt idx="3359">
                  <c:v>8.3180000000000014</c:v>
                </c:pt>
                <c:pt idx="3360">
                  <c:v>8.5500000000000007</c:v>
                </c:pt>
                <c:pt idx="3361">
                  <c:v>8.3670000000000027</c:v>
                </c:pt>
                <c:pt idx="3362">
                  <c:v>8.2809999999999988</c:v>
                </c:pt>
                <c:pt idx="3363">
                  <c:v>8.5260000000000016</c:v>
                </c:pt>
                <c:pt idx="3364">
                  <c:v>8.4530000000000047</c:v>
                </c:pt>
                <c:pt idx="3365">
                  <c:v>8.2690000000000001</c:v>
                </c:pt>
                <c:pt idx="3366">
                  <c:v>8.44</c:v>
                </c:pt>
                <c:pt idx="3367">
                  <c:v>8.5260000000000016</c:v>
                </c:pt>
                <c:pt idx="3368">
                  <c:v>8.2809999999999988</c:v>
                </c:pt>
                <c:pt idx="3369">
                  <c:v>8.3420000000000005</c:v>
                </c:pt>
                <c:pt idx="3370">
                  <c:v>8.5630000000000006</c:v>
                </c:pt>
                <c:pt idx="3371">
                  <c:v>8.3790000000000067</c:v>
                </c:pt>
                <c:pt idx="3372">
                  <c:v>8.2809999999999988</c:v>
                </c:pt>
                <c:pt idx="3373">
                  <c:v>8.4770000000000003</c:v>
                </c:pt>
                <c:pt idx="3374">
                  <c:v>8.5020000000000007</c:v>
                </c:pt>
                <c:pt idx="3375">
                  <c:v>8.2690000000000001</c:v>
                </c:pt>
                <c:pt idx="3376">
                  <c:v>8.391</c:v>
                </c:pt>
                <c:pt idx="3377">
                  <c:v>8.5750000000000028</c:v>
                </c:pt>
                <c:pt idx="3378">
                  <c:v>8.3180000000000014</c:v>
                </c:pt>
                <c:pt idx="3379">
                  <c:v>8.3060000000000027</c:v>
                </c:pt>
                <c:pt idx="3380">
                  <c:v>8.5500000000000007</c:v>
                </c:pt>
                <c:pt idx="3381">
                  <c:v>8.4030000000000005</c:v>
                </c:pt>
                <c:pt idx="3382">
                  <c:v>8.2570000000000014</c:v>
                </c:pt>
                <c:pt idx="3383">
                  <c:v>8.4650000000000247</c:v>
                </c:pt>
                <c:pt idx="3384">
                  <c:v>8.5379999999999985</c:v>
                </c:pt>
                <c:pt idx="3385">
                  <c:v>8.33</c:v>
                </c:pt>
                <c:pt idx="3386">
                  <c:v>8.2570000000000014</c:v>
                </c:pt>
                <c:pt idx="3387">
                  <c:v>8.5379999999999985</c:v>
                </c:pt>
                <c:pt idx="3388">
                  <c:v>8.5500000000000007</c:v>
                </c:pt>
                <c:pt idx="3389">
                  <c:v>8.4530000000000047</c:v>
                </c:pt>
                <c:pt idx="3390">
                  <c:v>8.2809999999999988</c:v>
                </c:pt>
                <c:pt idx="3391">
                  <c:v>8.3060000000000027</c:v>
                </c:pt>
                <c:pt idx="3392">
                  <c:v>8.4890000000000008</c:v>
                </c:pt>
                <c:pt idx="3393">
                  <c:v>8.5379999999999985</c:v>
                </c:pt>
                <c:pt idx="3394">
                  <c:v>8.3420000000000005</c:v>
                </c:pt>
                <c:pt idx="3395">
                  <c:v>8.2809999999999988</c:v>
                </c:pt>
                <c:pt idx="3396">
                  <c:v>8.44</c:v>
                </c:pt>
                <c:pt idx="3397">
                  <c:v>8.5750000000000028</c:v>
                </c:pt>
                <c:pt idx="3398">
                  <c:v>8.3790000000000067</c:v>
                </c:pt>
                <c:pt idx="3399">
                  <c:v>8.2690000000000001</c:v>
                </c:pt>
                <c:pt idx="3400">
                  <c:v>8.44</c:v>
                </c:pt>
                <c:pt idx="3401">
                  <c:v>8.5750000000000028</c:v>
                </c:pt>
                <c:pt idx="3402">
                  <c:v>8.391</c:v>
                </c:pt>
                <c:pt idx="3403">
                  <c:v>8.2690000000000001</c:v>
                </c:pt>
                <c:pt idx="3404">
                  <c:v>8.3790000000000067</c:v>
                </c:pt>
                <c:pt idx="3405">
                  <c:v>8.5379999999999985</c:v>
                </c:pt>
                <c:pt idx="3406">
                  <c:v>8.4530000000000047</c:v>
                </c:pt>
                <c:pt idx="3407">
                  <c:v>8.2570000000000014</c:v>
                </c:pt>
                <c:pt idx="3408">
                  <c:v>8.2199999999999989</c:v>
                </c:pt>
                <c:pt idx="3409">
                  <c:v>8.3790000000000067</c:v>
                </c:pt>
                <c:pt idx="3410">
                  <c:v>8.5140000000000011</c:v>
                </c:pt>
                <c:pt idx="3411">
                  <c:v>8.427999999999999</c:v>
                </c:pt>
                <c:pt idx="3412">
                  <c:v>8.2439999999999998</c:v>
                </c:pt>
                <c:pt idx="3413">
                  <c:v>8.2439999999999998</c:v>
                </c:pt>
                <c:pt idx="3414">
                  <c:v>8.427999999999999</c:v>
                </c:pt>
                <c:pt idx="3415">
                  <c:v>8.5020000000000007</c:v>
                </c:pt>
                <c:pt idx="3416">
                  <c:v>8.3180000000000014</c:v>
                </c:pt>
                <c:pt idx="3417">
                  <c:v>8.2199999999999989</c:v>
                </c:pt>
                <c:pt idx="3418">
                  <c:v>8.3180000000000014</c:v>
                </c:pt>
                <c:pt idx="3419">
                  <c:v>8.5020000000000007</c:v>
                </c:pt>
                <c:pt idx="3420">
                  <c:v>8.4770000000000003</c:v>
                </c:pt>
                <c:pt idx="3421">
                  <c:v>8.2809999999999988</c:v>
                </c:pt>
                <c:pt idx="3422">
                  <c:v>8.2199999999999989</c:v>
                </c:pt>
                <c:pt idx="3423">
                  <c:v>8.33</c:v>
                </c:pt>
                <c:pt idx="3424">
                  <c:v>8.4890000000000008</c:v>
                </c:pt>
                <c:pt idx="3425">
                  <c:v>8.4770000000000003</c:v>
                </c:pt>
                <c:pt idx="3426">
                  <c:v>8.2690000000000001</c:v>
                </c:pt>
                <c:pt idx="3427">
                  <c:v>8.1950000000000003</c:v>
                </c:pt>
                <c:pt idx="3428">
                  <c:v>8.293000000000001</c:v>
                </c:pt>
                <c:pt idx="3429">
                  <c:v>8.44</c:v>
                </c:pt>
                <c:pt idx="3430">
                  <c:v>8.5020000000000007</c:v>
                </c:pt>
                <c:pt idx="3431">
                  <c:v>8.391</c:v>
                </c:pt>
                <c:pt idx="3432">
                  <c:v>8.2439999999999998</c:v>
                </c:pt>
                <c:pt idx="3433">
                  <c:v>8.2199999999999989</c:v>
                </c:pt>
                <c:pt idx="3434">
                  <c:v>8.33</c:v>
                </c:pt>
                <c:pt idx="3435">
                  <c:v>8.4650000000000247</c:v>
                </c:pt>
                <c:pt idx="3436">
                  <c:v>8.5020000000000007</c:v>
                </c:pt>
                <c:pt idx="3437">
                  <c:v>8.3790000000000067</c:v>
                </c:pt>
                <c:pt idx="3438">
                  <c:v>8.2199999999999989</c:v>
                </c:pt>
                <c:pt idx="3439">
                  <c:v>8.2439999999999998</c:v>
                </c:pt>
                <c:pt idx="3440">
                  <c:v>8.3670000000000027</c:v>
                </c:pt>
                <c:pt idx="3441">
                  <c:v>8.5020000000000007</c:v>
                </c:pt>
                <c:pt idx="3442">
                  <c:v>8.44</c:v>
                </c:pt>
                <c:pt idx="3443">
                  <c:v>8.2570000000000014</c:v>
                </c:pt>
                <c:pt idx="3444">
                  <c:v>8.2319999999999993</c:v>
                </c:pt>
                <c:pt idx="3445">
                  <c:v>8.3790000000000067</c:v>
                </c:pt>
                <c:pt idx="3446">
                  <c:v>8.5020000000000007</c:v>
                </c:pt>
                <c:pt idx="3447">
                  <c:v>8.2439999999999998</c:v>
                </c:pt>
                <c:pt idx="3448">
                  <c:v>8.2439999999999998</c:v>
                </c:pt>
                <c:pt idx="3449">
                  <c:v>8.2439999999999998</c:v>
                </c:pt>
                <c:pt idx="3450">
                  <c:v>8.391</c:v>
                </c:pt>
                <c:pt idx="3451">
                  <c:v>8.5140000000000011</c:v>
                </c:pt>
                <c:pt idx="3452">
                  <c:v>8.427999999999999</c:v>
                </c:pt>
                <c:pt idx="3453">
                  <c:v>8.2690000000000001</c:v>
                </c:pt>
                <c:pt idx="3454">
                  <c:v>8.2199999999999989</c:v>
                </c:pt>
                <c:pt idx="3455">
                  <c:v>8.3420000000000005</c:v>
                </c:pt>
                <c:pt idx="3456">
                  <c:v>8.5020000000000007</c:v>
                </c:pt>
                <c:pt idx="3457">
                  <c:v>8.4770000000000003</c:v>
                </c:pt>
                <c:pt idx="3458">
                  <c:v>8.3180000000000014</c:v>
                </c:pt>
                <c:pt idx="3459">
                  <c:v>8.2319999999999993</c:v>
                </c:pt>
                <c:pt idx="3460">
                  <c:v>8.3060000000000027</c:v>
                </c:pt>
                <c:pt idx="3461">
                  <c:v>8.4890000000000008</c:v>
                </c:pt>
                <c:pt idx="3462">
                  <c:v>8.4890000000000008</c:v>
                </c:pt>
                <c:pt idx="3463">
                  <c:v>8.293000000000001</c:v>
                </c:pt>
                <c:pt idx="3464">
                  <c:v>8.2319999999999993</c:v>
                </c:pt>
                <c:pt idx="3465">
                  <c:v>8.3420000000000005</c:v>
                </c:pt>
                <c:pt idx="3466">
                  <c:v>8.5020000000000007</c:v>
                </c:pt>
                <c:pt idx="3467">
                  <c:v>8.4650000000000247</c:v>
                </c:pt>
                <c:pt idx="3468">
                  <c:v>8.293000000000001</c:v>
                </c:pt>
                <c:pt idx="3469">
                  <c:v>8.2319999999999993</c:v>
                </c:pt>
                <c:pt idx="3470">
                  <c:v>8.33</c:v>
                </c:pt>
                <c:pt idx="3471">
                  <c:v>8.4890000000000008</c:v>
                </c:pt>
                <c:pt idx="3472">
                  <c:v>8.5140000000000011</c:v>
                </c:pt>
                <c:pt idx="3473">
                  <c:v>8.3790000000000067</c:v>
                </c:pt>
                <c:pt idx="3474">
                  <c:v>1.2E-2</c:v>
                </c:pt>
                <c:pt idx="3475">
                  <c:v>1.2E-2</c:v>
                </c:pt>
                <c:pt idx="3476">
                  <c:v>0</c:v>
                </c:pt>
                <c:pt idx="3477">
                  <c:v>0</c:v>
                </c:pt>
                <c:pt idx="3478">
                  <c:v>0</c:v>
                </c:pt>
                <c:pt idx="3479">
                  <c:v>0</c:v>
                </c:pt>
                <c:pt idx="3480">
                  <c:v>0</c:v>
                </c:pt>
                <c:pt idx="3481">
                  <c:v>0</c:v>
                </c:pt>
                <c:pt idx="3482">
                  <c:v>0</c:v>
                </c:pt>
                <c:pt idx="3483">
                  <c:v>0</c:v>
                </c:pt>
                <c:pt idx="3484">
                  <c:v>0</c:v>
                </c:pt>
                <c:pt idx="3485">
                  <c:v>1.2E-2</c:v>
                </c:pt>
                <c:pt idx="3486">
                  <c:v>1.2E-2</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1.2E-2</c:v>
                </c:pt>
                <c:pt idx="3506">
                  <c:v>1.2E-2</c:v>
                </c:pt>
                <c:pt idx="3507">
                  <c:v>0</c:v>
                </c:pt>
                <c:pt idx="3508">
                  <c:v>1.2E-2</c:v>
                </c:pt>
                <c:pt idx="3509">
                  <c:v>0</c:v>
                </c:pt>
                <c:pt idx="3510">
                  <c:v>0</c:v>
                </c:pt>
                <c:pt idx="3511">
                  <c:v>1.2E-2</c:v>
                </c:pt>
                <c:pt idx="3512">
                  <c:v>1.2E-2</c:v>
                </c:pt>
                <c:pt idx="3513">
                  <c:v>0</c:v>
                </c:pt>
                <c:pt idx="3514">
                  <c:v>0</c:v>
                </c:pt>
                <c:pt idx="3515">
                  <c:v>0</c:v>
                </c:pt>
                <c:pt idx="3516">
                  <c:v>0</c:v>
                </c:pt>
                <c:pt idx="3517">
                  <c:v>1.2E-2</c:v>
                </c:pt>
                <c:pt idx="3518">
                  <c:v>0</c:v>
                </c:pt>
                <c:pt idx="3519">
                  <c:v>0</c:v>
                </c:pt>
                <c:pt idx="3520">
                  <c:v>0</c:v>
                </c:pt>
                <c:pt idx="3521">
                  <c:v>0</c:v>
                </c:pt>
                <c:pt idx="3522">
                  <c:v>0</c:v>
                </c:pt>
                <c:pt idx="3523">
                  <c:v>0</c:v>
                </c:pt>
                <c:pt idx="3524">
                  <c:v>0</c:v>
                </c:pt>
                <c:pt idx="3525">
                  <c:v>1.2E-2</c:v>
                </c:pt>
                <c:pt idx="3526">
                  <c:v>0</c:v>
                </c:pt>
                <c:pt idx="3527">
                  <c:v>0</c:v>
                </c:pt>
                <c:pt idx="3528">
                  <c:v>0</c:v>
                </c:pt>
                <c:pt idx="3529">
                  <c:v>0</c:v>
                </c:pt>
                <c:pt idx="3530">
                  <c:v>0</c:v>
                </c:pt>
                <c:pt idx="3531">
                  <c:v>0</c:v>
                </c:pt>
                <c:pt idx="3532">
                  <c:v>1.2E-2</c:v>
                </c:pt>
                <c:pt idx="3533">
                  <c:v>1.2E-2</c:v>
                </c:pt>
                <c:pt idx="3534">
                  <c:v>1.2E-2</c:v>
                </c:pt>
                <c:pt idx="3535">
                  <c:v>1.2E-2</c:v>
                </c:pt>
                <c:pt idx="3536">
                  <c:v>0</c:v>
                </c:pt>
                <c:pt idx="3537">
                  <c:v>1.2E-2</c:v>
                </c:pt>
                <c:pt idx="3538">
                  <c:v>1.2E-2</c:v>
                </c:pt>
                <c:pt idx="3539">
                  <c:v>0</c:v>
                </c:pt>
                <c:pt idx="3540">
                  <c:v>0</c:v>
                </c:pt>
                <c:pt idx="3541">
                  <c:v>0</c:v>
                </c:pt>
                <c:pt idx="3542">
                  <c:v>1.2E-2</c:v>
                </c:pt>
                <c:pt idx="3543">
                  <c:v>0</c:v>
                </c:pt>
                <c:pt idx="3544">
                  <c:v>0</c:v>
                </c:pt>
                <c:pt idx="3545">
                  <c:v>0</c:v>
                </c:pt>
                <c:pt idx="3546">
                  <c:v>0</c:v>
                </c:pt>
                <c:pt idx="3547">
                  <c:v>0</c:v>
                </c:pt>
                <c:pt idx="3548">
                  <c:v>0</c:v>
                </c:pt>
                <c:pt idx="3549">
                  <c:v>1.2E-2</c:v>
                </c:pt>
                <c:pt idx="3550">
                  <c:v>0</c:v>
                </c:pt>
                <c:pt idx="3551">
                  <c:v>0</c:v>
                </c:pt>
                <c:pt idx="3552">
                  <c:v>0</c:v>
                </c:pt>
                <c:pt idx="3553">
                  <c:v>0</c:v>
                </c:pt>
                <c:pt idx="3554">
                  <c:v>0</c:v>
                </c:pt>
                <c:pt idx="3555">
                  <c:v>0</c:v>
                </c:pt>
                <c:pt idx="3556">
                  <c:v>0</c:v>
                </c:pt>
                <c:pt idx="3557">
                  <c:v>0</c:v>
                </c:pt>
                <c:pt idx="3558">
                  <c:v>1.2E-2</c:v>
                </c:pt>
                <c:pt idx="3559">
                  <c:v>0</c:v>
                </c:pt>
                <c:pt idx="3560">
                  <c:v>0</c:v>
                </c:pt>
                <c:pt idx="3561">
                  <c:v>0</c:v>
                </c:pt>
                <c:pt idx="3562">
                  <c:v>0</c:v>
                </c:pt>
                <c:pt idx="3563">
                  <c:v>1.2E-2</c:v>
                </c:pt>
                <c:pt idx="3564">
                  <c:v>0</c:v>
                </c:pt>
                <c:pt idx="3565">
                  <c:v>0</c:v>
                </c:pt>
                <c:pt idx="3566">
                  <c:v>1.2E-2</c:v>
                </c:pt>
                <c:pt idx="3567">
                  <c:v>0</c:v>
                </c:pt>
                <c:pt idx="3568">
                  <c:v>0</c:v>
                </c:pt>
                <c:pt idx="3569">
                  <c:v>0</c:v>
                </c:pt>
                <c:pt idx="3570">
                  <c:v>0</c:v>
                </c:pt>
                <c:pt idx="3571">
                  <c:v>1.2E-2</c:v>
                </c:pt>
                <c:pt idx="3572">
                  <c:v>0</c:v>
                </c:pt>
                <c:pt idx="3573">
                  <c:v>0</c:v>
                </c:pt>
                <c:pt idx="3574">
                  <c:v>0</c:v>
                </c:pt>
                <c:pt idx="3575">
                  <c:v>1.2E-2</c:v>
                </c:pt>
                <c:pt idx="3576">
                  <c:v>0</c:v>
                </c:pt>
                <c:pt idx="3577">
                  <c:v>0</c:v>
                </c:pt>
                <c:pt idx="3578">
                  <c:v>0</c:v>
                </c:pt>
                <c:pt idx="3579">
                  <c:v>1.2E-2</c:v>
                </c:pt>
                <c:pt idx="3580">
                  <c:v>0</c:v>
                </c:pt>
                <c:pt idx="3581">
                  <c:v>0</c:v>
                </c:pt>
                <c:pt idx="3582">
                  <c:v>0</c:v>
                </c:pt>
                <c:pt idx="3583">
                  <c:v>0</c:v>
                </c:pt>
                <c:pt idx="3584">
                  <c:v>0</c:v>
                </c:pt>
                <c:pt idx="3585">
                  <c:v>0</c:v>
                </c:pt>
                <c:pt idx="3586">
                  <c:v>0</c:v>
                </c:pt>
                <c:pt idx="3587">
                  <c:v>1.2E-2</c:v>
                </c:pt>
                <c:pt idx="3588">
                  <c:v>0</c:v>
                </c:pt>
                <c:pt idx="3589">
                  <c:v>0</c:v>
                </c:pt>
                <c:pt idx="3590">
                  <c:v>0</c:v>
                </c:pt>
                <c:pt idx="3591">
                  <c:v>0</c:v>
                </c:pt>
                <c:pt idx="3592">
                  <c:v>1.2E-2</c:v>
                </c:pt>
                <c:pt idx="3593">
                  <c:v>0</c:v>
                </c:pt>
                <c:pt idx="3594">
                  <c:v>0</c:v>
                </c:pt>
                <c:pt idx="3595">
                  <c:v>1.2E-2</c:v>
                </c:pt>
                <c:pt idx="3596">
                  <c:v>1.2E-2</c:v>
                </c:pt>
                <c:pt idx="3597">
                  <c:v>0</c:v>
                </c:pt>
                <c:pt idx="3598">
                  <c:v>0</c:v>
                </c:pt>
                <c:pt idx="3599">
                  <c:v>0</c:v>
                </c:pt>
                <c:pt idx="3600">
                  <c:v>0</c:v>
                </c:pt>
                <c:pt idx="3601">
                  <c:v>0</c:v>
                </c:pt>
                <c:pt idx="3602">
                  <c:v>0</c:v>
                </c:pt>
                <c:pt idx="3603">
                  <c:v>1.2E-2</c:v>
                </c:pt>
                <c:pt idx="3604">
                  <c:v>1.2E-2</c:v>
                </c:pt>
                <c:pt idx="3605">
                  <c:v>1.2E-2</c:v>
                </c:pt>
                <c:pt idx="3606">
                  <c:v>0</c:v>
                </c:pt>
                <c:pt idx="3607">
                  <c:v>1.2E-2</c:v>
                </c:pt>
                <c:pt idx="3608">
                  <c:v>0</c:v>
                </c:pt>
                <c:pt idx="3609">
                  <c:v>0</c:v>
                </c:pt>
                <c:pt idx="3610">
                  <c:v>0</c:v>
                </c:pt>
                <c:pt idx="3611">
                  <c:v>0</c:v>
                </c:pt>
                <c:pt idx="3612">
                  <c:v>0</c:v>
                </c:pt>
                <c:pt idx="3613">
                  <c:v>1.2E-2</c:v>
                </c:pt>
                <c:pt idx="3614">
                  <c:v>1.2E-2</c:v>
                </c:pt>
                <c:pt idx="3615">
                  <c:v>0</c:v>
                </c:pt>
                <c:pt idx="3616">
                  <c:v>0</c:v>
                </c:pt>
                <c:pt idx="3617">
                  <c:v>0</c:v>
                </c:pt>
                <c:pt idx="3618">
                  <c:v>0</c:v>
                </c:pt>
                <c:pt idx="3619">
                  <c:v>0</c:v>
                </c:pt>
                <c:pt idx="3620">
                  <c:v>0</c:v>
                </c:pt>
                <c:pt idx="3621">
                  <c:v>1.2E-2</c:v>
                </c:pt>
                <c:pt idx="3622">
                  <c:v>0</c:v>
                </c:pt>
                <c:pt idx="3623">
                  <c:v>0</c:v>
                </c:pt>
                <c:pt idx="3624">
                  <c:v>0</c:v>
                </c:pt>
                <c:pt idx="3625">
                  <c:v>0</c:v>
                </c:pt>
                <c:pt idx="3626">
                  <c:v>0</c:v>
                </c:pt>
                <c:pt idx="3627">
                  <c:v>0</c:v>
                </c:pt>
                <c:pt idx="3628">
                  <c:v>1.2E-2</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1.2E-2</c:v>
                </c:pt>
                <c:pt idx="3644">
                  <c:v>1.2E-2</c:v>
                </c:pt>
                <c:pt idx="3645">
                  <c:v>0</c:v>
                </c:pt>
                <c:pt idx="3646">
                  <c:v>0</c:v>
                </c:pt>
                <c:pt idx="3647">
                  <c:v>1.2E-2</c:v>
                </c:pt>
                <c:pt idx="3648">
                  <c:v>0</c:v>
                </c:pt>
                <c:pt idx="3649">
                  <c:v>0</c:v>
                </c:pt>
                <c:pt idx="3650">
                  <c:v>0</c:v>
                </c:pt>
                <c:pt idx="3651">
                  <c:v>0</c:v>
                </c:pt>
                <c:pt idx="3652">
                  <c:v>0</c:v>
                </c:pt>
                <c:pt idx="3653">
                  <c:v>1.2E-2</c:v>
                </c:pt>
                <c:pt idx="3654">
                  <c:v>7.9379999999999997</c:v>
                </c:pt>
                <c:pt idx="3655">
                  <c:v>8.4530000000000047</c:v>
                </c:pt>
                <c:pt idx="3656">
                  <c:v>8.2690000000000001</c:v>
                </c:pt>
                <c:pt idx="3657">
                  <c:v>8.2199999999999989</c:v>
                </c:pt>
                <c:pt idx="3658">
                  <c:v>8.3670000000000027</c:v>
                </c:pt>
                <c:pt idx="3659">
                  <c:v>8.5140000000000011</c:v>
                </c:pt>
                <c:pt idx="3660">
                  <c:v>8.44</c:v>
                </c:pt>
                <c:pt idx="3661">
                  <c:v>8.2570000000000014</c:v>
                </c:pt>
                <c:pt idx="3662">
                  <c:v>8.2439999999999998</c:v>
                </c:pt>
                <c:pt idx="3663">
                  <c:v>8.3670000000000027</c:v>
                </c:pt>
                <c:pt idx="3664">
                  <c:v>8.5260000000000016</c:v>
                </c:pt>
                <c:pt idx="3665">
                  <c:v>8.4770000000000003</c:v>
                </c:pt>
                <c:pt idx="3666">
                  <c:v>8.293000000000001</c:v>
                </c:pt>
                <c:pt idx="3667">
                  <c:v>8.2439999999999998</c:v>
                </c:pt>
                <c:pt idx="3668">
                  <c:v>8.3540000000000028</c:v>
                </c:pt>
                <c:pt idx="3669">
                  <c:v>8.5260000000000016</c:v>
                </c:pt>
                <c:pt idx="3670">
                  <c:v>8.4770000000000003</c:v>
                </c:pt>
                <c:pt idx="3671">
                  <c:v>8.293000000000001</c:v>
                </c:pt>
                <c:pt idx="3672">
                  <c:v>8.2570000000000014</c:v>
                </c:pt>
                <c:pt idx="3673">
                  <c:v>8.4030000000000005</c:v>
                </c:pt>
                <c:pt idx="3674">
                  <c:v>8.5500000000000007</c:v>
                </c:pt>
                <c:pt idx="3675">
                  <c:v>8.4530000000000047</c:v>
                </c:pt>
                <c:pt idx="3676">
                  <c:v>8.2809999999999988</c:v>
                </c:pt>
                <c:pt idx="3677">
                  <c:v>8.293000000000001</c:v>
                </c:pt>
                <c:pt idx="3678">
                  <c:v>8.4650000000000247</c:v>
                </c:pt>
                <c:pt idx="3679">
                  <c:v>8.5500000000000007</c:v>
                </c:pt>
                <c:pt idx="3680">
                  <c:v>8.391</c:v>
                </c:pt>
                <c:pt idx="3681">
                  <c:v>8.2570000000000014</c:v>
                </c:pt>
                <c:pt idx="3682">
                  <c:v>8.3180000000000014</c:v>
                </c:pt>
                <c:pt idx="3683">
                  <c:v>8.4890000000000008</c:v>
                </c:pt>
                <c:pt idx="3684">
                  <c:v>8.5379999999999985</c:v>
                </c:pt>
                <c:pt idx="3685">
                  <c:v>8.3790000000000067</c:v>
                </c:pt>
                <c:pt idx="3686">
                  <c:v>8.2570000000000014</c:v>
                </c:pt>
                <c:pt idx="3687">
                  <c:v>8.5020000000000007</c:v>
                </c:pt>
                <c:pt idx="3688">
                  <c:v>8.5140000000000011</c:v>
                </c:pt>
                <c:pt idx="3689">
                  <c:v>8.5379999999999985</c:v>
                </c:pt>
                <c:pt idx="3690">
                  <c:v>8.3420000000000005</c:v>
                </c:pt>
                <c:pt idx="3691">
                  <c:v>8.2690000000000001</c:v>
                </c:pt>
                <c:pt idx="3692">
                  <c:v>8.3790000000000067</c:v>
                </c:pt>
                <c:pt idx="3693">
                  <c:v>8.5630000000000006</c:v>
                </c:pt>
                <c:pt idx="3694">
                  <c:v>8.5140000000000011</c:v>
                </c:pt>
                <c:pt idx="3695">
                  <c:v>8.3180000000000014</c:v>
                </c:pt>
                <c:pt idx="3696">
                  <c:v>8.293000000000001</c:v>
                </c:pt>
                <c:pt idx="3697">
                  <c:v>8.4890000000000008</c:v>
                </c:pt>
                <c:pt idx="3698">
                  <c:v>8.5630000000000006</c:v>
                </c:pt>
                <c:pt idx="3699">
                  <c:v>8.3790000000000067</c:v>
                </c:pt>
                <c:pt idx="3700">
                  <c:v>8.2809999999999988</c:v>
                </c:pt>
                <c:pt idx="3701">
                  <c:v>8.391</c:v>
                </c:pt>
                <c:pt idx="3702">
                  <c:v>8.5630000000000006</c:v>
                </c:pt>
                <c:pt idx="3703">
                  <c:v>8.5260000000000016</c:v>
                </c:pt>
                <c:pt idx="3704">
                  <c:v>8.33</c:v>
                </c:pt>
                <c:pt idx="3705">
                  <c:v>8.2809999999999988</c:v>
                </c:pt>
                <c:pt idx="3706">
                  <c:v>8.44</c:v>
                </c:pt>
                <c:pt idx="3707">
                  <c:v>8.5630000000000006</c:v>
                </c:pt>
                <c:pt idx="3708">
                  <c:v>8.44</c:v>
                </c:pt>
                <c:pt idx="3709">
                  <c:v>8.293000000000001</c:v>
                </c:pt>
                <c:pt idx="3710">
                  <c:v>8.3670000000000027</c:v>
                </c:pt>
                <c:pt idx="3711">
                  <c:v>8.5630000000000006</c:v>
                </c:pt>
                <c:pt idx="3712">
                  <c:v>8.4890000000000008</c:v>
                </c:pt>
                <c:pt idx="3713">
                  <c:v>8.2809999999999988</c:v>
                </c:pt>
                <c:pt idx="3714">
                  <c:v>8.3060000000000027</c:v>
                </c:pt>
                <c:pt idx="3715">
                  <c:v>8.5020000000000007</c:v>
                </c:pt>
                <c:pt idx="3716">
                  <c:v>8.5379999999999985</c:v>
                </c:pt>
                <c:pt idx="3717">
                  <c:v>8.3420000000000005</c:v>
                </c:pt>
                <c:pt idx="3718">
                  <c:v>8.2690000000000001</c:v>
                </c:pt>
                <c:pt idx="3719">
                  <c:v>8.4030000000000005</c:v>
                </c:pt>
                <c:pt idx="3720">
                  <c:v>8.5630000000000006</c:v>
                </c:pt>
                <c:pt idx="3721">
                  <c:v>8.44</c:v>
                </c:pt>
                <c:pt idx="3722">
                  <c:v>8.2690000000000001</c:v>
                </c:pt>
                <c:pt idx="3723">
                  <c:v>8.3420000000000005</c:v>
                </c:pt>
                <c:pt idx="3724">
                  <c:v>8.5500000000000007</c:v>
                </c:pt>
                <c:pt idx="3725">
                  <c:v>8.5379999999999985</c:v>
                </c:pt>
                <c:pt idx="3726">
                  <c:v>8.33</c:v>
                </c:pt>
                <c:pt idx="3727">
                  <c:v>8.3180000000000014</c:v>
                </c:pt>
                <c:pt idx="3728">
                  <c:v>8.5140000000000011</c:v>
                </c:pt>
                <c:pt idx="3729">
                  <c:v>8.5500000000000007</c:v>
                </c:pt>
                <c:pt idx="3730">
                  <c:v>8.33</c:v>
                </c:pt>
                <c:pt idx="3731">
                  <c:v>8.3060000000000027</c:v>
                </c:pt>
                <c:pt idx="3732">
                  <c:v>8.5140000000000011</c:v>
                </c:pt>
                <c:pt idx="3733">
                  <c:v>8.5630000000000006</c:v>
                </c:pt>
                <c:pt idx="3734">
                  <c:v>8.3540000000000028</c:v>
                </c:pt>
                <c:pt idx="3735">
                  <c:v>8.293000000000001</c:v>
                </c:pt>
                <c:pt idx="3736">
                  <c:v>8.4530000000000047</c:v>
                </c:pt>
                <c:pt idx="3737">
                  <c:v>8.5870000000000015</c:v>
                </c:pt>
                <c:pt idx="3738">
                  <c:v>8.4770000000000003</c:v>
                </c:pt>
                <c:pt idx="3739">
                  <c:v>8.3180000000000014</c:v>
                </c:pt>
                <c:pt idx="3740">
                  <c:v>8.33</c:v>
                </c:pt>
                <c:pt idx="3741">
                  <c:v>8.5140000000000011</c:v>
                </c:pt>
                <c:pt idx="3742">
                  <c:v>8.5870000000000015</c:v>
                </c:pt>
                <c:pt idx="3743">
                  <c:v>8.4030000000000005</c:v>
                </c:pt>
                <c:pt idx="3744">
                  <c:v>8.293000000000001</c:v>
                </c:pt>
                <c:pt idx="3745">
                  <c:v>8.4030000000000005</c:v>
                </c:pt>
                <c:pt idx="3746">
                  <c:v>8.5750000000000028</c:v>
                </c:pt>
                <c:pt idx="3747">
                  <c:v>8.3540000000000028</c:v>
                </c:pt>
                <c:pt idx="3748">
                  <c:v>8.3420000000000005</c:v>
                </c:pt>
                <c:pt idx="3749">
                  <c:v>8.3060000000000027</c:v>
                </c:pt>
                <c:pt idx="3750">
                  <c:v>8.4650000000000247</c:v>
                </c:pt>
                <c:pt idx="3751">
                  <c:v>8.6</c:v>
                </c:pt>
                <c:pt idx="3752">
                  <c:v>8.4890000000000008</c:v>
                </c:pt>
                <c:pt idx="3753">
                  <c:v>8.33</c:v>
                </c:pt>
                <c:pt idx="3754">
                  <c:v>8.33</c:v>
                </c:pt>
                <c:pt idx="3755">
                  <c:v>8.4890000000000008</c:v>
                </c:pt>
                <c:pt idx="3756">
                  <c:v>8.6120000000000001</c:v>
                </c:pt>
                <c:pt idx="3757">
                  <c:v>8.4890000000000008</c:v>
                </c:pt>
                <c:pt idx="3758">
                  <c:v>8.33</c:v>
                </c:pt>
                <c:pt idx="3759">
                  <c:v>8.3420000000000005</c:v>
                </c:pt>
                <c:pt idx="3760">
                  <c:v>8.5140000000000011</c:v>
                </c:pt>
                <c:pt idx="3761">
                  <c:v>8.6</c:v>
                </c:pt>
                <c:pt idx="3762">
                  <c:v>8.427999999999999</c:v>
                </c:pt>
                <c:pt idx="3763">
                  <c:v>8.3180000000000014</c:v>
                </c:pt>
                <c:pt idx="3764">
                  <c:v>8.4160000000000004</c:v>
                </c:pt>
                <c:pt idx="3765">
                  <c:v>8.6120000000000001</c:v>
                </c:pt>
                <c:pt idx="3766">
                  <c:v>8.5020000000000007</c:v>
                </c:pt>
                <c:pt idx="3767">
                  <c:v>8.3180000000000014</c:v>
                </c:pt>
                <c:pt idx="3768">
                  <c:v>8.3540000000000028</c:v>
                </c:pt>
                <c:pt idx="3769">
                  <c:v>8.5379999999999985</c:v>
                </c:pt>
                <c:pt idx="3770">
                  <c:v>8.5870000000000015</c:v>
                </c:pt>
                <c:pt idx="3771">
                  <c:v>8.4160000000000004</c:v>
                </c:pt>
                <c:pt idx="3772">
                  <c:v>8.3060000000000027</c:v>
                </c:pt>
                <c:pt idx="3773">
                  <c:v>8.4030000000000005</c:v>
                </c:pt>
                <c:pt idx="3774">
                  <c:v>8.5750000000000028</c:v>
                </c:pt>
                <c:pt idx="3775">
                  <c:v>8.5630000000000006</c:v>
                </c:pt>
                <c:pt idx="3776">
                  <c:v>8.3790000000000067</c:v>
                </c:pt>
                <c:pt idx="3777">
                  <c:v>8.3180000000000014</c:v>
                </c:pt>
                <c:pt idx="3778">
                  <c:v>8.4530000000000047</c:v>
                </c:pt>
                <c:pt idx="3779">
                  <c:v>8.6</c:v>
                </c:pt>
                <c:pt idx="3780">
                  <c:v>8.5020000000000007</c:v>
                </c:pt>
                <c:pt idx="3781">
                  <c:v>8.3180000000000014</c:v>
                </c:pt>
                <c:pt idx="3782">
                  <c:v>8.3540000000000028</c:v>
                </c:pt>
                <c:pt idx="3783">
                  <c:v>8.5630000000000006</c:v>
                </c:pt>
                <c:pt idx="3784">
                  <c:v>8.5750000000000028</c:v>
                </c:pt>
                <c:pt idx="3785">
                  <c:v>8.3420000000000005</c:v>
                </c:pt>
                <c:pt idx="3786">
                  <c:v>8.3180000000000014</c:v>
                </c:pt>
                <c:pt idx="3787">
                  <c:v>8.4890000000000008</c:v>
                </c:pt>
                <c:pt idx="3788">
                  <c:v>8.6</c:v>
                </c:pt>
                <c:pt idx="3789">
                  <c:v>8.427999999999999</c:v>
                </c:pt>
                <c:pt idx="3790">
                  <c:v>8.3060000000000027</c:v>
                </c:pt>
                <c:pt idx="3791">
                  <c:v>8.4030000000000005</c:v>
                </c:pt>
                <c:pt idx="3792">
                  <c:v>8.5870000000000015</c:v>
                </c:pt>
                <c:pt idx="3793">
                  <c:v>8.5630000000000006</c:v>
                </c:pt>
                <c:pt idx="3794">
                  <c:v>8.3790000000000067</c:v>
                </c:pt>
                <c:pt idx="3795">
                  <c:v>8.3180000000000014</c:v>
                </c:pt>
                <c:pt idx="3796">
                  <c:v>8.4530000000000047</c:v>
                </c:pt>
                <c:pt idx="3797">
                  <c:v>8.6120000000000001</c:v>
                </c:pt>
                <c:pt idx="3798">
                  <c:v>8.5260000000000016</c:v>
                </c:pt>
                <c:pt idx="3799">
                  <c:v>8.33</c:v>
                </c:pt>
                <c:pt idx="3800">
                  <c:v>8.3420000000000005</c:v>
                </c:pt>
                <c:pt idx="3801">
                  <c:v>8.5260000000000016</c:v>
                </c:pt>
                <c:pt idx="3802">
                  <c:v>8.6120000000000001</c:v>
                </c:pt>
                <c:pt idx="3803">
                  <c:v>8.427999999999999</c:v>
                </c:pt>
                <c:pt idx="3804">
                  <c:v>8.3180000000000014</c:v>
                </c:pt>
                <c:pt idx="3805">
                  <c:v>8.427999999999999</c:v>
                </c:pt>
                <c:pt idx="3806">
                  <c:v>8.5870000000000015</c:v>
                </c:pt>
                <c:pt idx="3807">
                  <c:v>8.3420000000000005</c:v>
                </c:pt>
                <c:pt idx="3808">
                  <c:v>8.3180000000000014</c:v>
                </c:pt>
                <c:pt idx="3809">
                  <c:v>8.4030000000000005</c:v>
                </c:pt>
                <c:pt idx="3810">
                  <c:v>8.6239999999999988</c:v>
                </c:pt>
                <c:pt idx="3811">
                  <c:v>8.44</c:v>
                </c:pt>
                <c:pt idx="3812">
                  <c:v>8.33</c:v>
                </c:pt>
                <c:pt idx="3813">
                  <c:v>8.5750000000000028</c:v>
                </c:pt>
                <c:pt idx="3814">
                  <c:v>8.4890000000000008</c:v>
                </c:pt>
                <c:pt idx="3815">
                  <c:v>8.3180000000000014</c:v>
                </c:pt>
                <c:pt idx="3816">
                  <c:v>8.5260000000000016</c:v>
                </c:pt>
                <c:pt idx="3817">
                  <c:v>8.5750000000000028</c:v>
                </c:pt>
                <c:pt idx="3818">
                  <c:v>8.33</c:v>
                </c:pt>
                <c:pt idx="3819">
                  <c:v>8.427999999999999</c:v>
                </c:pt>
                <c:pt idx="3820">
                  <c:v>8.6120000000000001</c:v>
                </c:pt>
                <c:pt idx="3821">
                  <c:v>8.3790000000000067</c:v>
                </c:pt>
                <c:pt idx="3822">
                  <c:v>8.3670000000000027</c:v>
                </c:pt>
                <c:pt idx="3823">
                  <c:v>8.6120000000000001</c:v>
                </c:pt>
                <c:pt idx="3824">
                  <c:v>8.44</c:v>
                </c:pt>
                <c:pt idx="3825">
                  <c:v>8.33</c:v>
                </c:pt>
                <c:pt idx="3826">
                  <c:v>8.5630000000000006</c:v>
                </c:pt>
                <c:pt idx="3827">
                  <c:v>8.4890000000000008</c:v>
                </c:pt>
                <c:pt idx="3828">
                  <c:v>8.3180000000000014</c:v>
                </c:pt>
                <c:pt idx="3829">
                  <c:v>8.5260000000000016</c:v>
                </c:pt>
                <c:pt idx="3830">
                  <c:v>8.5500000000000007</c:v>
                </c:pt>
                <c:pt idx="3831">
                  <c:v>8.3180000000000014</c:v>
                </c:pt>
                <c:pt idx="3832">
                  <c:v>8.4770000000000003</c:v>
                </c:pt>
                <c:pt idx="3833">
                  <c:v>8.5870000000000015</c:v>
                </c:pt>
                <c:pt idx="3834">
                  <c:v>1.2E-2</c:v>
                </c:pt>
                <c:pt idx="3835">
                  <c:v>1.2E-2</c:v>
                </c:pt>
                <c:pt idx="3836">
                  <c:v>1.2E-2</c:v>
                </c:pt>
                <c:pt idx="3837">
                  <c:v>1.2E-2</c:v>
                </c:pt>
                <c:pt idx="3838">
                  <c:v>1.2E-2</c:v>
                </c:pt>
                <c:pt idx="3839">
                  <c:v>0</c:v>
                </c:pt>
                <c:pt idx="3840">
                  <c:v>1.2E-2</c:v>
                </c:pt>
                <c:pt idx="3841">
                  <c:v>0</c:v>
                </c:pt>
                <c:pt idx="3842">
                  <c:v>0</c:v>
                </c:pt>
                <c:pt idx="3843">
                  <c:v>0</c:v>
                </c:pt>
                <c:pt idx="3844">
                  <c:v>0</c:v>
                </c:pt>
                <c:pt idx="3845">
                  <c:v>0</c:v>
                </c:pt>
                <c:pt idx="3846">
                  <c:v>0</c:v>
                </c:pt>
                <c:pt idx="3847">
                  <c:v>1.2E-2</c:v>
                </c:pt>
                <c:pt idx="3848">
                  <c:v>0</c:v>
                </c:pt>
                <c:pt idx="3849">
                  <c:v>0</c:v>
                </c:pt>
                <c:pt idx="3850">
                  <c:v>1.2E-2</c:v>
                </c:pt>
                <c:pt idx="3851">
                  <c:v>0</c:v>
                </c:pt>
                <c:pt idx="3852">
                  <c:v>0</c:v>
                </c:pt>
                <c:pt idx="3853">
                  <c:v>0</c:v>
                </c:pt>
                <c:pt idx="3854">
                  <c:v>0</c:v>
                </c:pt>
                <c:pt idx="3855">
                  <c:v>0</c:v>
                </c:pt>
                <c:pt idx="3856">
                  <c:v>0</c:v>
                </c:pt>
                <c:pt idx="3857">
                  <c:v>0</c:v>
                </c:pt>
                <c:pt idx="3858">
                  <c:v>0</c:v>
                </c:pt>
                <c:pt idx="3859">
                  <c:v>1.2E-2</c:v>
                </c:pt>
                <c:pt idx="3860">
                  <c:v>0</c:v>
                </c:pt>
                <c:pt idx="3861">
                  <c:v>0</c:v>
                </c:pt>
                <c:pt idx="3862">
                  <c:v>1.2E-2</c:v>
                </c:pt>
                <c:pt idx="3863">
                  <c:v>1.2E-2</c:v>
                </c:pt>
                <c:pt idx="3864">
                  <c:v>0</c:v>
                </c:pt>
                <c:pt idx="3865">
                  <c:v>1.2E-2</c:v>
                </c:pt>
                <c:pt idx="3866">
                  <c:v>1.2E-2</c:v>
                </c:pt>
                <c:pt idx="3867">
                  <c:v>0</c:v>
                </c:pt>
                <c:pt idx="3868">
                  <c:v>0</c:v>
                </c:pt>
                <c:pt idx="3869">
                  <c:v>1.2E-2</c:v>
                </c:pt>
                <c:pt idx="3870">
                  <c:v>0</c:v>
                </c:pt>
                <c:pt idx="3871">
                  <c:v>0</c:v>
                </c:pt>
                <c:pt idx="3872">
                  <c:v>1.2E-2</c:v>
                </c:pt>
                <c:pt idx="3873">
                  <c:v>0</c:v>
                </c:pt>
                <c:pt idx="3874">
                  <c:v>1.2E-2</c:v>
                </c:pt>
                <c:pt idx="3875">
                  <c:v>1.2E-2</c:v>
                </c:pt>
                <c:pt idx="3876">
                  <c:v>0</c:v>
                </c:pt>
                <c:pt idx="3877">
                  <c:v>1.2E-2</c:v>
                </c:pt>
                <c:pt idx="3878">
                  <c:v>1.2E-2</c:v>
                </c:pt>
                <c:pt idx="3879">
                  <c:v>0</c:v>
                </c:pt>
                <c:pt idx="3880">
                  <c:v>0</c:v>
                </c:pt>
                <c:pt idx="3881">
                  <c:v>1.2E-2</c:v>
                </c:pt>
                <c:pt idx="3882">
                  <c:v>0</c:v>
                </c:pt>
                <c:pt idx="3883">
                  <c:v>0</c:v>
                </c:pt>
                <c:pt idx="3884">
                  <c:v>0</c:v>
                </c:pt>
                <c:pt idx="3885">
                  <c:v>0</c:v>
                </c:pt>
                <c:pt idx="3886">
                  <c:v>0</c:v>
                </c:pt>
                <c:pt idx="3887">
                  <c:v>0</c:v>
                </c:pt>
                <c:pt idx="3888">
                  <c:v>0</c:v>
                </c:pt>
                <c:pt idx="3889">
                  <c:v>0</c:v>
                </c:pt>
                <c:pt idx="3890">
                  <c:v>0</c:v>
                </c:pt>
                <c:pt idx="3891">
                  <c:v>1.2E-2</c:v>
                </c:pt>
                <c:pt idx="3892">
                  <c:v>0</c:v>
                </c:pt>
                <c:pt idx="3893">
                  <c:v>0</c:v>
                </c:pt>
                <c:pt idx="3894">
                  <c:v>0</c:v>
                </c:pt>
                <c:pt idx="3895">
                  <c:v>0</c:v>
                </c:pt>
                <c:pt idx="3896">
                  <c:v>0</c:v>
                </c:pt>
                <c:pt idx="3897">
                  <c:v>0</c:v>
                </c:pt>
                <c:pt idx="3898">
                  <c:v>0</c:v>
                </c:pt>
                <c:pt idx="3899">
                  <c:v>1.2E-2</c:v>
                </c:pt>
                <c:pt idx="3900">
                  <c:v>0</c:v>
                </c:pt>
                <c:pt idx="3901">
                  <c:v>0</c:v>
                </c:pt>
                <c:pt idx="3902">
                  <c:v>0</c:v>
                </c:pt>
                <c:pt idx="3903">
                  <c:v>0</c:v>
                </c:pt>
                <c:pt idx="3904">
                  <c:v>0</c:v>
                </c:pt>
                <c:pt idx="3905">
                  <c:v>0</c:v>
                </c:pt>
                <c:pt idx="3906">
                  <c:v>0</c:v>
                </c:pt>
                <c:pt idx="3907">
                  <c:v>0</c:v>
                </c:pt>
                <c:pt idx="3908">
                  <c:v>0</c:v>
                </c:pt>
                <c:pt idx="3909">
                  <c:v>0</c:v>
                </c:pt>
                <c:pt idx="3910">
                  <c:v>0</c:v>
                </c:pt>
                <c:pt idx="3911">
                  <c:v>1.2E-2</c:v>
                </c:pt>
                <c:pt idx="3912">
                  <c:v>0</c:v>
                </c:pt>
                <c:pt idx="3913">
                  <c:v>0</c:v>
                </c:pt>
                <c:pt idx="3914">
                  <c:v>0</c:v>
                </c:pt>
                <c:pt idx="3915">
                  <c:v>0</c:v>
                </c:pt>
                <c:pt idx="3916">
                  <c:v>0</c:v>
                </c:pt>
                <c:pt idx="3917">
                  <c:v>1.2E-2</c:v>
                </c:pt>
                <c:pt idx="3918">
                  <c:v>0</c:v>
                </c:pt>
                <c:pt idx="3919">
                  <c:v>0</c:v>
                </c:pt>
                <c:pt idx="3920">
                  <c:v>1.2E-2</c:v>
                </c:pt>
                <c:pt idx="3921">
                  <c:v>0</c:v>
                </c:pt>
                <c:pt idx="3922">
                  <c:v>0</c:v>
                </c:pt>
                <c:pt idx="3923">
                  <c:v>1.2E-2</c:v>
                </c:pt>
                <c:pt idx="3924">
                  <c:v>0</c:v>
                </c:pt>
                <c:pt idx="3925">
                  <c:v>0</c:v>
                </c:pt>
                <c:pt idx="3926">
                  <c:v>0</c:v>
                </c:pt>
                <c:pt idx="3927">
                  <c:v>1.2E-2</c:v>
                </c:pt>
                <c:pt idx="3928">
                  <c:v>0</c:v>
                </c:pt>
                <c:pt idx="3929">
                  <c:v>0</c:v>
                </c:pt>
                <c:pt idx="3930">
                  <c:v>0</c:v>
                </c:pt>
                <c:pt idx="3931">
                  <c:v>1.2E-2</c:v>
                </c:pt>
                <c:pt idx="3932">
                  <c:v>0</c:v>
                </c:pt>
                <c:pt idx="3933">
                  <c:v>0</c:v>
                </c:pt>
                <c:pt idx="3934">
                  <c:v>0</c:v>
                </c:pt>
                <c:pt idx="3935">
                  <c:v>1.2E-2</c:v>
                </c:pt>
                <c:pt idx="3936">
                  <c:v>0</c:v>
                </c:pt>
                <c:pt idx="3937">
                  <c:v>0</c:v>
                </c:pt>
                <c:pt idx="3938">
                  <c:v>0</c:v>
                </c:pt>
                <c:pt idx="3939">
                  <c:v>1.2E-2</c:v>
                </c:pt>
                <c:pt idx="3940">
                  <c:v>0</c:v>
                </c:pt>
                <c:pt idx="3941">
                  <c:v>0</c:v>
                </c:pt>
                <c:pt idx="3942">
                  <c:v>0</c:v>
                </c:pt>
                <c:pt idx="3943">
                  <c:v>0</c:v>
                </c:pt>
                <c:pt idx="3944">
                  <c:v>0</c:v>
                </c:pt>
                <c:pt idx="3945">
                  <c:v>0</c:v>
                </c:pt>
                <c:pt idx="3946">
                  <c:v>0</c:v>
                </c:pt>
                <c:pt idx="3947">
                  <c:v>0</c:v>
                </c:pt>
                <c:pt idx="3948">
                  <c:v>1.2E-2</c:v>
                </c:pt>
                <c:pt idx="3949">
                  <c:v>0</c:v>
                </c:pt>
                <c:pt idx="3950">
                  <c:v>0</c:v>
                </c:pt>
                <c:pt idx="3951">
                  <c:v>0</c:v>
                </c:pt>
                <c:pt idx="3952">
                  <c:v>0</c:v>
                </c:pt>
                <c:pt idx="3953">
                  <c:v>0</c:v>
                </c:pt>
                <c:pt idx="3954">
                  <c:v>0</c:v>
                </c:pt>
                <c:pt idx="3955">
                  <c:v>0</c:v>
                </c:pt>
                <c:pt idx="3956">
                  <c:v>0</c:v>
                </c:pt>
                <c:pt idx="3957">
                  <c:v>0</c:v>
                </c:pt>
                <c:pt idx="3958">
                  <c:v>1.2E-2</c:v>
                </c:pt>
                <c:pt idx="3959">
                  <c:v>0</c:v>
                </c:pt>
                <c:pt idx="3960">
                  <c:v>0</c:v>
                </c:pt>
                <c:pt idx="3961">
                  <c:v>0</c:v>
                </c:pt>
                <c:pt idx="3962">
                  <c:v>0</c:v>
                </c:pt>
                <c:pt idx="3963">
                  <c:v>0</c:v>
                </c:pt>
                <c:pt idx="3964">
                  <c:v>1.2E-2</c:v>
                </c:pt>
                <c:pt idx="3965">
                  <c:v>0</c:v>
                </c:pt>
                <c:pt idx="3966">
                  <c:v>0</c:v>
                </c:pt>
                <c:pt idx="3967">
                  <c:v>0</c:v>
                </c:pt>
                <c:pt idx="3968">
                  <c:v>1.2E-2</c:v>
                </c:pt>
                <c:pt idx="3969">
                  <c:v>0</c:v>
                </c:pt>
                <c:pt idx="3970">
                  <c:v>0</c:v>
                </c:pt>
                <c:pt idx="3971">
                  <c:v>0</c:v>
                </c:pt>
                <c:pt idx="3972">
                  <c:v>1.2E-2</c:v>
                </c:pt>
                <c:pt idx="3973">
                  <c:v>0</c:v>
                </c:pt>
                <c:pt idx="3974">
                  <c:v>0</c:v>
                </c:pt>
                <c:pt idx="3975">
                  <c:v>1.2E-2</c:v>
                </c:pt>
                <c:pt idx="3976">
                  <c:v>0</c:v>
                </c:pt>
                <c:pt idx="3977">
                  <c:v>0</c:v>
                </c:pt>
                <c:pt idx="3978">
                  <c:v>1.2E-2</c:v>
                </c:pt>
                <c:pt idx="3979">
                  <c:v>1.2E-2</c:v>
                </c:pt>
                <c:pt idx="3980">
                  <c:v>0</c:v>
                </c:pt>
                <c:pt idx="3981">
                  <c:v>1.2E-2</c:v>
                </c:pt>
                <c:pt idx="3982">
                  <c:v>0</c:v>
                </c:pt>
                <c:pt idx="3983">
                  <c:v>1.2E-2</c:v>
                </c:pt>
                <c:pt idx="3984">
                  <c:v>0</c:v>
                </c:pt>
                <c:pt idx="3985">
                  <c:v>0</c:v>
                </c:pt>
                <c:pt idx="3986">
                  <c:v>0</c:v>
                </c:pt>
                <c:pt idx="3987">
                  <c:v>0</c:v>
                </c:pt>
                <c:pt idx="3988">
                  <c:v>1.2E-2</c:v>
                </c:pt>
                <c:pt idx="3989">
                  <c:v>0</c:v>
                </c:pt>
                <c:pt idx="3990">
                  <c:v>0</c:v>
                </c:pt>
                <c:pt idx="3991">
                  <c:v>0</c:v>
                </c:pt>
                <c:pt idx="3992">
                  <c:v>0</c:v>
                </c:pt>
                <c:pt idx="3993">
                  <c:v>1.2E-2</c:v>
                </c:pt>
                <c:pt idx="3994">
                  <c:v>0</c:v>
                </c:pt>
                <c:pt idx="3995">
                  <c:v>1.2E-2</c:v>
                </c:pt>
                <c:pt idx="3996">
                  <c:v>1.2E-2</c:v>
                </c:pt>
                <c:pt idx="3997">
                  <c:v>0</c:v>
                </c:pt>
                <c:pt idx="3998">
                  <c:v>0</c:v>
                </c:pt>
                <c:pt idx="3999">
                  <c:v>0</c:v>
                </c:pt>
                <c:pt idx="4000">
                  <c:v>0</c:v>
                </c:pt>
                <c:pt idx="4001">
                  <c:v>0</c:v>
                </c:pt>
                <c:pt idx="4002">
                  <c:v>0</c:v>
                </c:pt>
                <c:pt idx="4003">
                  <c:v>1.2E-2</c:v>
                </c:pt>
                <c:pt idx="4004">
                  <c:v>0</c:v>
                </c:pt>
                <c:pt idx="4005">
                  <c:v>1.2E-2</c:v>
                </c:pt>
                <c:pt idx="4006">
                  <c:v>0</c:v>
                </c:pt>
                <c:pt idx="4007">
                  <c:v>0</c:v>
                </c:pt>
                <c:pt idx="4008">
                  <c:v>0</c:v>
                </c:pt>
                <c:pt idx="4009">
                  <c:v>0</c:v>
                </c:pt>
                <c:pt idx="4010">
                  <c:v>0</c:v>
                </c:pt>
                <c:pt idx="4011">
                  <c:v>1.2E-2</c:v>
                </c:pt>
                <c:pt idx="4012">
                  <c:v>0</c:v>
                </c:pt>
                <c:pt idx="4013">
                  <c:v>5.7700000000000014</c:v>
                </c:pt>
                <c:pt idx="4014">
                  <c:v>8.1830000000000016</c:v>
                </c:pt>
                <c:pt idx="4015">
                  <c:v>8.2439999999999998</c:v>
                </c:pt>
                <c:pt idx="4016">
                  <c:v>8.4530000000000047</c:v>
                </c:pt>
                <c:pt idx="4017">
                  <c:v>8.3540000000000028</c:v>
                </c:pt>
                <c:pt idx="4018">
                  <c:v>8.1950000000000003</c:v>
                </c:pt>
                <c:pt idx="4019">
                  <c:v>8.3540000000000028</c:v>
                </c:pt>
                <c:pt idx="4020">
                  <c:v>8.4770000000000003</c:v>
                </c:pt>
                <c:pt idx="4021">
                  <c:v>8.2439999999999998</c:v>
                </c:pt>
                <c:pt idx="4022">
                  <c:v>8.206999999999999</c:v>
                </c:pt>
                <c:pt idx="4023">
                  <c:v>8.44</c:v>
                </c:pt>
                <c:pt idx="4024">
                  <c:v>8.4030000000000005</c:v>
                </c:pt>
                <c:pt idx="4025">
                  <c:v>8.1950000000000003</c:v>
                </c:pt>
                <c:pt idx="4026">
                  <c:v>8.2809999999999988</c:v>
                </c:pt>
                <c:pt idx="4027">
                  <c:v>8.4890000000000008</c:v>
                </c:pt>
                <c:pt idx="4028">
                  <c:v>8.391</c:v>
                </c:pt>
                <c:pt idx="4029">
                  <c:v>8.206999999999999</c:v>
                </c:pt>
                <c:pt idx="4030">
                  <c:v>8.3180000000000014</c:v>
                </c:pt>
                <c:pt idx="4031">
                  <c:v>8.5020000000000007</c:v>
                </c:pt>
                <c:pt idx="4032">
                  <c:v>8.3180000000000014</c:v>
                </c:pt>
                <c:pt idx="4033">
                  <c:v>8.206999999999999</c:v>
                </c:pt>
                <c:pt idx="4034">
                  <c:v>8.4030000000000005</c:v>
                </c:pt>
                <c:pt idx="4035">
                  <c:v>8.4530000000000047</c:v>
                </c:pt>
                <c:pt idx="4036">
                  <c:v>8.2199999999999989</c:v>
                </c:pt>
                <c:pt idx="4037">
                  <c:v>8.2199999999999989</c:v>
                </c:pt>
                <c:pt idx="4038">
                  <c:v>8.44</c:v>
                </c:pt>
                <c:pt idx="4039">
                  <c:v>8.427999999999999</c:v>
                </c:pt>
                <c:pt idx="4040">
                  <c:v>8.2199999999999989</c:v>
                </c:pt>
                <c:pt idx="4041">
                  <c:v>8.206999999999999</c:v>
                </c:pt>
                <c:pt idx="4042">
                  <c:v>8.3790000000000067</c:v>
                </c:pt>
                <c:pt idx="4043">
                  <c:v>8.4650000000000247</c:v>
                </c:pt>
                <c:pt idx="4044">
                  <c:v>8.2570000000000014</c:v>
                </c:pt>
                <c:pt idx="4045">
                  <c:v>8.1830000000000016</c:v>
                </c:pt>
                <c:pt idx="4046">
                  <c:v>8.3540000000000028</c:v>
                </c:pt>
                <c:pt idx="4047">
                  <c:v>8.3420000000000005</c:v>
                </c:pt>
                <c:pt idx="4048">
                  <c:v>8.2809999999999988</c:v>
                </c:pt>
                <c:pt idx="4049">
                  <c:v>8.1830000000000016</c:v>
                </c:pt>
                <c:pt idx="4050">
                  <c:v>8.3540000000000028</c:v>
                </c:pt>
                <c:pt idx="4051">
                  <c:v>8.4770000000000003</c:v>
                </c:pt>
                <c:pt idx="4052">
                  <c:v>8.3180000000000014</c:v>
                </c:pt>
                <c:pt idx="4053">
                  <c:v>8.1830000000000016</c:v>
                </c:pt>
                <c:pt idx="4054">
                  <c:v>8.293000000000001</c:v>
                </c:pt>
                <c:pt idx="4055">
                  <c:v>8.4770000000000003</c:v>
                </c:pt>
                <c:pt idx="4056">
                  <c:v>8.3420000000000005</c:v>
                </c:pt>
                <c:pt idx="4057">
                  <c:v>8.1950000000000003</c:v>
                </c:pt>
                <c:pt idx="4058">
                  <c:v>8.2809999999999988</c:v>
                </c:pt>
                <c:pt idx="4059">
                  <c:v>8.4770000000000003</c:v>
                </c:pt>
                <c:pt idx="4060">
                  <c:v>8.4030000000000005</c:v>
                </c:pt>
                <c:pt idx="4061">
                  <c:v>8.2199999999999989</c:v>
                </c:pt>
                <c:pt idx="4062">
                  <c:v>8.293000000000001</c:v>
                </c:pt>
                <c:pt idx="4063">
                  <c:v>8.4650000000000247</c:v>
                </c:pt>
                <c:pt idx="4064">
                  <c:v>8.3670000000000027</c:v>
                </c:pt>
                <c:pt idx="4065">
                  <c:v>8.1830000000000016</c:v>
                </c:pt>
                <c:pt idx="4066">
                  <c:v>8.293000000000001</c:v>
                </c:pt>
                <c:pt idx="4067">
                  <c:v>8.4890000000000008</c:v>
                </c:pt>
                <c:pt idx="4068">
                  <c:v>8.3420000000000005</c:v>
                </c:pt>
                <c:pt idx="4069">
                  <c:v>8.1950000000000003</c:v>
                </c:pt>
                <c:pt idx="4070">
                  <c:v>8.33</c:v>
                </c:pt>
                <c:pt idx="4071">
                  <c:v>8.5020000000000007</c:v>
                </c:pt>
                <c:pt idx="4072">
                  <c:v>8.3420000000000005</c:v>
                </c:pt>
                <c:pt idx="4073">
                  <c:v>8.2199999999999989</c:v>
                </c:pt>
                <c:pt idx="4074">
                  <c:v>8.3670000000000027</c:v>
                </c:pt>
                <c:pt idx="4075">
                  <c:v>8.5020000000000007</c:v>
                </c:pt>
                <c:pt idx="4076">
                  <c:v>8.2690000000000001</c:v>
                </c:pt>
                <c:pt idx="4077">
                  <c:v>8.2439999999999998</c:v>
                </c:pt>
                <c:pt idx="4078">
                  <c:v>8.4770000000000003</c:v>
                </c:pt>
                <c:pt idx="4079">
                  <c:v>8.427999999999999</c:v>
                </c:pt>
                <c:pt idx="4080">
                  <c:v>8.2319999999999993</c:v>
                </c:pt>
                <c:pt idx="4081">
                  <c:v>8.33</c:v>
                </c:pt>
                <c:pt idx="4082">
                  <c:v>8.5260000000000016</c:v>
                </c:pt>
                <c:pt idx="4083">
                  <c:v>8.3670000000000027</c:v>
                </c:pt>
                <c:pt idx="4084">
                  <c:v>8.1950000000000003</c:v>
                </c:pt>
                <c:pt idx="4085">
                  <c:v>8.3540000000000028</c:v>
                </c:pt>
                <c:pt idx="4086">
                  <c:v>8.5140000000000011</c:v>
                </c:pt>
                <c:pt idx="4087">
                  <c:v>8.3180000000000014</c:v>
                </c:pt>
                <c:pt idx="4088">
                  <c:v>8.2319999999999993</c:v>
                </c:pt>
                <c:pt idx="4089">
                  <c:v>8.391</c:v>
                </c:pt>
                <c:pt idx="4090">
                  <c:v>8.5260000000000016</c:v>
                </c:pt>
                <c:pt idx="4091">
                  <c:v>8.3420000000000005</c:v>
                </c:pt>
                <c:pt idx="4092">
                  <c:v>8.2319999999999993</c:v>
                </c:pt>
                <c:pt idx="4093">
                  <c:v>8.3790000000000067</c:v>
                </c:pt>
                <c:pt idx="4094">
                  <c:v>8.5260000000000016</c:v>
                </c:pt>
                <c:pt idx="4095">
                  <c:v>8.33</c:v>
                </c:pt>
                <c:pt idx="4096">
                  <c:v>8.2199999999999989</c:v>
                </c:pt>
                <c:pt idx="4097">
                  <c:v>8.4030000000000005</c:v>
                </c:pt>
                <c:pt idx="4098">
                  <c:v>8.5260000000000016</c:v>
                </c:pt>
                <c:pt idx="4099">
                  <c:v>8.3420000000000005</c:v>
                </c:pt>
                <c:pt idx="4100">
                  <c:v>8.2570000000000014</c:v>
                </c:pt>
                <c:pt idx="4101">
                  <c:v>8.4530000000000047</c:v>
                </c:pt>
                <c:pt idx="4102">
                  <c:v>8.4890000000000008</c:v>
                </c:pt>
                <c:pt idx="4103">
                  <c:v>8.2570000000000014</c:v>
                </c:pt>
                <c:pt idx="4104">
                  <c:v>8.3060000000000027</c:v>
                </c:pt>
                <c:pt idx="4105">
                  <c:v>8.5140000000000011</c:v>
                </c:pt>
                <c:pt idx="4106">
                  <c:v>8.3540000000000028</c:v>
                </c:pt>
                <c:pt idx="4107">
                  <c:v>8.3420000000000005</c:v>
                </c:pt>
                <c:pt idx="4108">
                  <c:v>8.4160000000000004</c:v>
                </c:pt>
                <c:pt idx="4109">
                  <c:v>8.5140000000000011</c:v>
                </c:pt>
                <c:pt idx="4110">
                  <c:v>8.3180000000000014</c:v>
                </c:pt>
                <c:pt idx="4111">
                  <c:v>8.2439999999999998</c:v>
                </c:pt>
                <c:pt idx="4112">
                  <c:v>8.4030000000000005</c:v>
                </c:pt>
                <c:pt idx="4113">
                  <c:v>8.5260000000000016</c:v>
                </c:pt>
                <c:pt idx="4114">
                  <c:v>8.3540000000000028</c:v>
                </c:pt>
                <c:pt idx="4115">
                  <c:v>8.2319999999999993</c:v>
                </c:pt>
                <c:pt idx="4116">
                  <c:v>8.391</c:v>
                </c:pt>
                <c:pt idx="4117">
                  <c:v>8.5379999999999985</c:v>
                </c:pt>
                <c:pt idx="4118">
                  <c:v>8.3540000000000028</c:v>
                </c:pt>
                <c:pt idx="4119">
                  <c:v>8.2439999999999998</c:v>
                </c:pt>
                <c:pt idx="4120">
                  <c:v>8.4160000000000004</c:v>
                </c:pt>
                <c:pt idx="4121">
                  <c:v>8.5260000000000016</c:v>
                </c:pt>
                <c:pt idx="4122">
                  <c:v>8.2809999999999988</c:v>
                </c:pt>
                <c:pt idx="4123">
                  <c:v>8.2690000000000001</c:v>
                </c:pt>
                <c:pt idx="4124">
                  <c:v>8.4770000000000003</c:v>
                </c:pt>
                <c:pt idx="4125">
                  <c:v>8.4770000000000003</c:v>
                </c:pt>
                <c:pt idx="4126">
                  <c:v>8.2690000000000001</c:v>
                </c:pt>
                <c:pt idx="4127">
                  <c:v>8.3670000000000027</c:v>
                </c:pt>
                <c:pt idx="4128">
                  <c:v>8.5500000000000007</c:v>
                </c:pt>
                <c:pt idx="4129">
                  <c:v>8.3670000000000027</c:v>
                </c:pt>
                <c:pt idx="4130">
                  <c:v>8.2439999999999998</c:v>
                </c:pt>
                <c:pt idx="4131">
                  <c:v>8.427999999999999</c:v>
                </c:pt>
                <c:pt idx="4132">
                  <c:v>8.5140000000000011</c:v>
                </c:pt>
                <c:pt idx="4133">
                  <c:v>8.293000000000001</c:v>
                </c:pt>
                <c:pt idx="4134">
                  <c:v>8.2690000000000001</c:v>
                </c:pt>
                <c:pt idx="4135">
                  <c:v>8.4770000000000003</c:v>
                </c:pt>
                <c:pt idx="4136">
                  <c:v>8.5260000000000016</c:v>
                </c:pt>
                <c:pt idx="4137">
                  <c:v>8.3180000000000014</c:v>
                </c:pt>
                <c:pt idx="4138">
                  <c:v>8.2690000000000001</c:v>
                </c:pt>
                <c:pt idx="4139">
                  <c:v>8.44</c:v>
                </c:pt>
                <c:pt idx="4140">
                  <c:v>8.5140000000000011</c:v>
                </c:pt>
                <c:pt idx="4141">
                  <c:v>8.293000000000001</c:v>
                </c:pt>
                <c:pt idx="4142">
                  <c:v>8.2809999999999988</c:v>
                </c:pt>
                <c:pt idx="4143">
                  <c:v>8.5020000000000007</c:v>
                </c:pt>
                <c:pt idx="4144">
                  <c:v>8.4770000000000003</c:v>
                </c:pt>
                <c:pt idx="4145">
                  <c:v>8.2570000000000014</c:v>
                </c:pt>
                <c:pt idx="4146">
                  <c:v>8.3790000000000067</c:v>
                </c:pt>
                <c:pt idx="4147">
                  <c:v>8.5630000000000006</c:v>
                </c:pt>
                <c:pt idx="4148">
                  <c:v>8.3670000000000027</c:v>
                </c:pt>
                <c:pt idx="4149">
                  <c:v>8.2809999999999988</c:v>
                </c:pt>
                <c:pt idx="4150">
                  <c:v>8.4890000000000008</c:v>
                </c:pt>
                <c:pt idx="4151">
                  <c:v>8.5260000000000016</c:v>
                </c:pt>
                <c:pt idx="4152">
                  <c:v>8.3060000000000027</c:v>
                </c:pt>
                <c:pt idx="4153">
                  <c:v>8.2809999999999988</c:v>
                </c:pt>
                <c:pt idx="4154">
                  <c:v>8.4770000000000003</c:v>
                </c:pt>
                <c:pt idx="4155">
                  <c:v>8.5379999999999985</c:v>
                </c:pt>
                <c:pt idx="4156">
                  <c:v>8.3420000000000005</c:v>
                </c:pt>
                <c:pt idx="4157">
                  <c:v>8.2809999999999988</c:v>
                </c:pt>
                <c:pt idx="4158">
                  <c:v>8.427999999999999</c:v>
                </c:pt>
                <c:pt idx="4159">
                  <c:v>8.5750000000000028</c:v>
                </c:pt>
                <c:pt idx="4160">
                  <c:v>8.3790000000000067</c:v>
                </c:pt>
                <c:pt idx="4161">
                  <c:v>8.2570000000000014</c:v>
                </c:pt>
                <c:pt idx="4162">
                  <c:v>8.4030000000000005</c:v>
                </c:pt>
                <c:pt idx="4163">
                  <c:v>8.5500000000000007</c:v>
                </c:pt>
                <c:pt idx="4164">
                  <c:v>8.3670000000000027</c:v>
                </c:pt>
                <c:pt idx="4165">
                  <c:v>8.2809999999999988</c:v>
                </c:pt>
                <c:pt idx="4166">
                  <c:v>8.4650000000000247</c:v>
                </c:pt>
                <c:pt idx="4167">
                  <c:v>8.4030000000000005</c:v>
                </c:pt>
                <c:pt idx="4168">
                  <c:v>8.3420000000000005</c:v>
                </c:pt>
                <c:pt idx="4169">
                  <c:v>8.2690000000000001</c:v>
                </c:pt>
                <c:pt idx="4170">
                  <c:v>8.44</c:v>
                </c:pt>
                <c:pt idx="4171">
                  <c:v>8.5379999999999985</c:v>
                </c:pt>
                <c:pt idx="4172">
                  <c:v>8.3420000000000005</c:v>
                </c:pt>
                <c:pt idx="4173">
                  <c:v>8.2690000000000001</c:v>
                </c:pt>
                <c:pt idx="4174">
                  <c:v>8.44</c:v>
                </c:pt>
                <c:pt idx="4175">
                  <c:v>8.5630000000000006</c:v>
                </c:pt>
                <c:pt idx="4176">
                  <c:v>8.3670000000000027</c:v>
                </c:pt>
                <c:pt idx="4177">
                  <c:v>8.2809999999999988</c:v>
                </c:pt>
                <c:pt idx="4178">
                  <c:v>8.4530000000000047</c:v>
                </c:pt>
                <c:pt idx="4179">
                  <c:v>8.5500000000000007</c:v>
                </c:pt>
                <c:pt idx="4180">
                  <c:v>8.33</c:v>
                </c:pt>
                <c:pt idx="4181">
                  <c:v>8.2690000000000001</c:v>
                </c:pt>
                <c:pt idx="4182">
                  <c:v>8.4770000000000003</c:v>
                </c:pt>
                <c:pt idx="4183">
                  <c:v>8.5260000000000016</c:v>
                </c:pt>
                <c:pt idx="4184">
                  <c:v>8.3060000000000027</c:v>
                </c:pt>
                <c:pt idx="4185">
                  <c:v>8.293000000000001</c:v>
                </c:pt>
                <c:pt idx="4186">
                  <c:v>8.4770000000000003</c:v>
                </c:pt>
                <c:pt idx="4187">
                  <c:v>8.5260000000000016</c:v>
                </c:pt>
                <c:pt idx="4188">
                  <c:v>8.3060000000000027</c:v>
                </c:pt>
                <c:pt idx="4189">
                  <c:v>8.293000000000001</c:v>
                </c:pt>
                <c:pt idx="4190">
                  <c:v>8.5020000000000007</c:v>
                </c:pt>
                <c:pt idx="4191">
                  <c:v>8.5140000000000011</c:v>
                </c:pt>
                <c:pt idx="4192">
                  <c:v>8.2809999999999988</c:v>
                </c:pt>
                <c:pt idx="4193">
                  <c:v>1.2E-2</c:v>
                </c:pt>
                <c:pt idx="4194">
                  <c:v>1.2E-2</c:v>
                </c:pt>
                <c:pt idx="4195">
                  <c:v>0</c:v>
                </c:pt>
                <c:pt idx="4196">
                  <c:v>1.2E-2</c:v>
                </c:pt>
                <c:pt idx="4197">
                  <c:v>1.2E-2</c:v>
                </c:pt>
                <c:pt idx="4198">
                  <c:v>1.2E-2</c:v>
                </c:pt>
                <c:pt idx="4199">
                  <c:v>0</c:v>
                </c:pt>
                <c:pt idx="4200">
                  <c:v>1.2E-2</c:v>
                </c:pt>
                <c:pt idx="4201">
                  <c:v>0</c:v>
                </c:pt>
                <c:pt idx="4202">
                  <c:v>0</c:v>
                </c:pt>
                <c:pt idx="4203">
                  <c:v>0</c:v>
                </c:pt>
                <c:pt idx="4204">
                  <c:v>0</c:v>
                </c:pt>
                <c:pt idx="4205">
                  <c:v>0</c:v>
                </c:pt>
                <c:pt idx="4206">
                  <c:v>1.2E-2</c:v>
                </c:pt>
                <c:pt idx="4207">
                  <c:v>1.2E-2</c:v>
                </c:pt>
                <c:pt idx="4208">
                  <c:v>1.2E-2</c:v>
                </c:pt>
                <c:pt idx="4209">
                  <c:v>1.2E-2</c:v>
                </c:pt>
                <c:pt idx="4210">
                  <c:v>1.2E-2</c:v>
                </c:pt>
                <c:pt idx="4211">
                  <c:v>0</c:v>
                </c:pt>
                <c:pt idx="4212">
                  <c:v>1.2E-2</c:v>
                </c:pt>
                <c:pt idx="4213">
                  <c:v>0</c:v>
                </c:pt>
                <c:pt idx="4214">
                  <c:v>1.2E-2</c:v>
                </c:pt>
                <c:pt idx="4215">
                  <c:v>1.2E-2</c:v>
                </c:pt>
                <c:pt idx="4216">
                  <c:v>1.2E-2</c:v>
                </c:pt>
                <c:pt idx="4217">
                  <c:v>0</c:v>
                </c:pt>
                <c:pt idx="4218">
                  <c:v>0</c:v>
                </c:pt>
                <c:pt idx="4219">
                  <c:v>0</c:v>
                </c:pt>
                <c:pt idx="4220">
                  <c:v>1.2E-2</c:v>
                </c:pt>
                <c:pt idx="4221">
                  <c:v>0</c:v>
                </c:pt>
                <c:pt idx="4222">
                  <c:v>0</c:v>
                </c:pt>
                <c:pt idx="4223">
                  <c:v>0</c:v>
                </c:pt>
                <c:pt idx="4224">
                  <c:v>0</c:v>
                </c:pt>
                <c:pt idx="4225">
                  <c:v>0</c:v>
                </c:pt>
                <c:pt idx="4226">
                  <c:v>0</c:v>
                </c:pt>
                <c:pt idx="4227">
                  <c:v>0</c:v>
                </c:pt>
                <c:pt idx="4228">
                  <c:v>0</c:v>
                </c:pt>
                <c:pt idx="4229">
                  <c:v>0</c:v>
                </c:pt>
                <c:pt idx="4230">
                  <c:v>0</c:v>
                </c:pt>
                <c:pt idx="4231">
                  <c:v>0</c:v>
                </c:pt>
                <c:pt idx="4232">
                  <c:v>1.2E-2</c:v>
                </c:pt>
                <c:pt idx="4233">
                  <c:v>0</c:v>
                </c:pt>
                <c:pt idx="4234">
                  <c:v>0</c:v>
                </c:pt>
                <c:pt idx="4235">
                  <c:v>0</c:v>
                </c:pt>
                <c:pt idx="4236">
                  <c:v>0</c:v>
                </c:pt>
                <c:pt idx="4237">
                  <c:v>1.2E-2</c:v>
                </c:pt>
                <c:pt idx="4238">
                  <c:v>0</c:v>
                </c:pt>
                <c:pt idx="4239">
                  <c:v>0</c:v>
                </c:pt>
                <c:pt idx="4240">
                  <c:v>0</c:v>
                </c:pt>
                <c:pt idx="4241">
                  <c:v>0</c:v>
                </c:pt>
                <c:pt idx="4242">
                  <c:v>1.2E-2</c:v>
                </c:pt>
                <c:pt idx="4243">
                  <c:v>0</c:v>
                </c:pt>
                <c:pt idx="4244">
                  <c:v>0</c:v>
                </c:pt>
                <c:pt idx="4245">
                  <c:v>1.2E-2</c:v>
                </c:pt>
                <c:pt idx="4246">
                  <c:v>0</c:v>
                </c:pt>
                <c:pt idx="4247">
                  <c:v>0</c:v>
                </c:pt>
                <c:pt idx="4248">
                  <c:v>0</c:v>
                </c:pt>
                <c:pt idx="4249">
                  <c:v>1.2E-2</c:v>
                </c:pt>
                <c:pt idx="4250">
                  <c:v>0</c:v>
                </c:pt>
                <c:pt idx="4251">
                  <c:v>0</c:v>
                </c:pt>
                <c:pt idx="4252">
                  <c:v>0</c:v>
                </c:pt>
                <c:pt idx="4253">
                  <c:v>0</c:v>
                </c:pt>
                <c:pt idx="4254">
                  <c:v>0</c:v>
                </c:pt>
                <c:pt idx="4255">
                  <c:v>0</c:v>
                </c:pt>
                <c:pt idx="4256">
                  <c:v>0</c:v>
                </c:pt>
                <c:pt idx="4257">
                  <c:v>0</c:v>
                </c:pt>
                <c:pt idx="4258">
                  <c:v>0</c:v>
                </c:pt>
                <c:pt idx="4259">
                  <c:v>0</c:v>
                </c:pt>
                <c:pt idx="4260">
                  <c:v>0</c:v>
                </c:pt>
                <c:pt idx="4261">
                  <c:v>0</c:v>
                </c:pt>
                <c:pt idx="4262">
                  <c:v>0</c:v>
                </c:pt>
                <c:pt idx="4263">
                  <c:v>0</c:v>
                </c:pt>
                <c:pt idx="4264">
                  <c:v>1.2E-2</c:v>
                </c:pt>
                <c:pt idx="4265">
                  <c:v>0</c:v>
                </c:pt>
                <c:pt idx="4266">
                  <c:v>1.2E-2</c:v>
                </c:pt>
                <c:pt idx="4267">
                  <c:v>0</c:v>
                </c:pt>
                <c:pt idx="4268">
                  <c:v>0</c:v>
                </c:pt>
                <c:pt idx="4269">
                  <c:v>0</c:v>
                </c:pt>
                <c:pt idx="4270">
                  <c:v>0</c:v>
                </c:pt>
                <c:pt idx="4271">
                  <c:v>0</c:v>
                </c:pt>
                <c:pt idx="4272">
                  <c:v>0</c:v>
                </c:pt>
                <c:pt idx="4273">
                  <c:v>0</c:v>
                </c:pt>
                <c:pt idx="4274">
                  <c:v>0</c:v>
                </c:pt>
                <c:pt idx="4275">
                  <c:v>0</c:v>
                </c:pt>
                <c:pt idx="4276">
                  <c:v>0</c:v>
                </c:pt>
                <c:pt idx="4277">
                  <c:v>1.2E-2</c:v>
                </c:pt>
                <c:pt idx="4278">
                  <c:v>0</c:v>
                </c:pt>
                <c:pt idx="4279">
                  <c:v>0</c:v>
                </c:pt>
                <c:pt idx="4280">
                  <c:v>0</c:v>
                </c:pt>
                <c:pt idx="4281">
                  <c:v>0</c:v>
                </c:pt>
                <c:pt idx="4282">
                  <c:v>0</c:v>
                </c:pt>
                <c:pt idx="4283">
                  <c:v>0</c:v>
                </c:pt>
                <c:pt idx="4284">
                  <c:v>0</c:v>
                </c:pt>
                <c:pt idx="4285">
                  <c:v>1.2E-2</c:v>
                </c:pt>
                <c:pt idx="4286">
                  <c:v>0</c:v>
                </c:pt>
                <c:pt idx="4287">
                  <c:v>0</c:v>
                </c:pt>
                <c:pt idx="4288">
                  <c:v>0</c:v>
                </c:pt>
                <c:pt idx="4289">
                  <c:v>0</c:v>
                </c:pt>
                <c:pt idx="4290">
                  <c:v>0</c:v>
                </c:pt>
                <c:pt idx="4291">
                  <c:v>0</c:v>
                </c:pt>
                <c:pt idx="4292">
                  <c:v>0</c:v>
                </c:pt>
                <c:pt idx="4293">
                  <c:v>0</c:v>
                </c:pt>
                <c:pt idx="4294">
                  <c:v>1.2E-2</c:v>
                </c:pt>
                <c:pt idx="4295">
                  <c:v>0</c:v>
                </c:pt>
                <c:pt idx="4296">
                  <c:v>0</c:v>
                </c:pt>
                <c:pt idx="4297">
                  <c:v>0</c:v>
                </c:pt>
                <c:pt idx="4298">
                  <c:v>1.2E-2</c:v>
                </c:pt>
                <c:pt idx="4299">
                  <c:v>0</c:v>
                </c:pt>
                <c:pt idx="4300">
                  <c:v>0</c:v>
                </c:pt>
                <c:pt idx="4301">
                  <c:v>1.2E-2</c:v>
                </c:pt>
                <c:pt idx="4302">
                  <c:v>0</c:v>
                </c:pt>
                <c:pt idx="4303">
                  <c:v>0</c:v>
                </c:pt>
                <c:pt idx="4304">
                  <c:v>0</c:v>
                </c:pt>
                <c:pt idx="4305">
                  <c:v>0</c:v>
                </c:pt>
                <c:pt idx="4306">
                  <c:v>0</c:v>
                </c:pt>
                <c:pt idx="4307">
                  <c:v>0</c:v>
                </c:pt>
                <c:pt idx="4308">
                  <c:v>0</c:v>
                </c:pt>
                <c:pt idx="4309">
                  <c:v>0</c:v>
                </c:pt>
                <c:pt idx="4310">
                  <c:v>1.2E-2</c:v>
                </c:pt>
                <c:pt idx="4311">
                  <c:v>0</c:v>
                </c:pt>
                <c:pt idx="4312">
                  <c:v>0</c:v>
                </c:pt>
                <c:pt idx="4313">
                  <c:v>0</c:v>
                </c:pt>
                <c:pt idx="4314">
                  <c:v>1.2E-2</c:v>
                </c:pt>
                <c:pt idx="4315">
                  <c:v>0</c:v>
                </c:pt>
                <c:pt idx="4316">
                  <c:v>0</c:v>
                </c:pt>
                <c:pt idx="4317">
                  <c:v>0</c:v>
                </c:pt>
                <c:pt idx="4318">
                  <c:v>0</c:v>
                </c:pt>
                <c:pt idx="4319">
                  <c:v>1.2E-2</c:v>
                </c:pt>
                <c:pt idx="4320">
                  <c:v>1.2E-2</c:v>
                </c:pt>
                <c:pt idx="4321">
                  <c:v>1.2E-2</c:v>
                </c:pt>
                <c:pt idx="4322">
                  <c:v>0</c:v>
                </c:pt>
                <c:pt idx="4323">
                  <c:v>0</c:v>
                </c:pt>
                <c:pt idx="4324">
                  <c:v>0</c:v>
                </c:pt>
                <c:pt idx="4325">
                  <c:v>0</c:v>
                </c:pt>
                <c:pt idx="4326">
                  <c:v>0</c:v>
                </c:pt>
                <c:pt idx="4327">
                  <c:v>0</c:v>
                </c:pt>
                <c:pt idx="4328">
                  <c:v>0</c:v>
                </c:pt>
                <c:pt idx="4329">
                  <c:v>0</c:v>
                </c:pt>
                <c:pt idx="4330">
                  <c:v>0</c:v>
                </c:pt>
                <c:pt idx="4331">
                  <c:v>0</c:v>
                </c:pt>
                <c:pt idx="4332">
                  <c:v>0</c:v>
                </c:pt>
                <c:pt idx="4333">
                  <c:v>0</c:v>
                </c:pt>
                <c:pt idx="4334">
                  <c:v>0</c:v>
                </c:pt>
                <c:pt idx="4335">
                  <c:v>1.2E-2</c:v>
                </c:pt>
                <c:pt idx="4336">
                  <c:v>0</c:v>
                </c:pt>
                <c:pt idx="4337">
                  <c:v>0</c:v>
                </c:pt>
                <c:pt idx="4338">
                  <c:v>1.2E-2</c:v>
                </c:pt>
                <c:pt idx="4339">
                  <c:v>0</c:v>
                </c:pt>
                <c:pt idx="4340">
                  <c:v>1.2E-2</c:v>
                </c:pt>
                <c:pt idx="4341">
                  <c:v>0</c:v>
                </c:pt>
                <c:pt idx="4342">
                  <c:v>1.2E-2</c:v>
                </c:pt>
                <c:pt idx="4343">
                  <c:v>1.2E-2</c:v>
                </c:pt>
                <c:pt idx="4344">
                  <c:v>0</c:v>
                </c:pt>
                <c:pt idx="4345">
                  <c:v>0</c:v>
                </c:pt>
                <c:pt idx="4346">
                  <c:v>1.2E-2</c:v>
                </c:pt>
                <c:pt idx="4347">
                  <c:v>1.2E-2</c:v>
                </c:pt>
                <c:pt idx="4348">
                  <c:v>1.2E-2</c:v>
                </c:pt>
                <c:pt idx="4349">
                  <c:v>0</c:v>
                </c:pt>
                <c:pt idx="4350">
                  <c:v>1.2E-2</c:v>
                </c:pt>
                <c:pt idx="4351">
                  <c:v>0</c:v>
                </c:pt>
                <c:pt idx="4352">
                  <c:v>1.2E-2</c:v>
                </c:pt>
                <c:pt idx="4353">
                  <c:v>0</c:v>
                </c:pt>
                <c:pt idx="4354">
                  <c:v>0</c:v>
                </c:pt>
                <c:pt idx="4355">
                  <c:v>0</c:v>
                </c:pt>
                <c:pt idx="4356">
                  <c:v>1.2E-2</c:v>
                </c:pt>
                <c:pt idx="4357">
                  <c:v>0</c:v>
                </c:pt>
                <c:pt idx="4358">
                  <c:v>0</c:v>
                </c:pt>
                <c:pt idx="4359">
                  <c:v>0</c:v>
                </c:pt>
                <c:pt idx="4360">
                  <c:v>1.2E-2</c:v>
                </c:pt>
                <c:pt idx="4361">
                  <c:v>1.2E-2</c:v>
                </c:pt>
                <c:pt idx="4362">
                  <c:v>1.2E-2</c:v>
                </c:pt>
                <c:pt idx="4363">
                  <c:v>0</c:v>
                </c:pt>
                <c:pt idx="4364">
                  <c:v>1.2E-2</c:v>
                </c:pt>
                <c:pt idx="4365">
                  <c:v>0</c:v>
                </c:pt>
                <c:pt idx="4366">
                  <c:v>0</c:v>
                </c:pt>
                <c:pt idx="4367">
                  <c:v>0</c:v>
                </c:pt>
                <c:pt idx="4368">
                  <c:v>1.2E-2</c:v>
                </c:pt>
                <c:pt idx="4369">
                  <c:v>0</c:v>
                </c:pt>
                <c:pt idx="4370">
                  <c:v>0</c:v>
                </c:pt>
                <c:pt idx="4371">
                  <c:v>0</c:v>
                </c:pt>
                <c:pt idx="4372">
                  <c:v>0</c:v>
                </c:pt>
                <c:pt idx="4373">
                  <c:v>8.3180000000000014</c:v>
                </c:pt>
                <c:pt idx="4374">
                  <c:v>8.44</c:v>
                </c:pt>
                <c:pt idx="4375">
                  <c:v>8.2199999999999989</c:v>
                </c:pt>
                <c:pt idx="4376">
                  <c:v>8.206999999999999</c:v>
                </c:pt>
                <c:pt idx="4377">
                  <c:v>8.4030000000000005</c:v>
                </c:pt>
                <c:pt idx="4378">
                  <c:v>8.4530000000000047</c:v>
                </c:pt>
                <c:pt idx="4379">
                  <c:v>8.2439999999999998</c:v>
                </c:pt>
                <c:pt idx="4380">
                  <c:v>8.206999999999999</c:v>
                </c:pt>
                <c:pt idx="4381">
                  <c:v>8.391</c:v>
                </c:pt>
                <c:pt idx="4382">
                  <c:v>8.4770000000000003</c:v>
                </c:pt>
                <c:pt idx="4383">
                  <c:v>8.2809999999999988</c:v>
                </c:pt>
                <c:pt idx="4384">
                  <c:v>8.2319999999999993</c:v>
                </c:pt>
                <c:pt idx="4385">
                  <c:v>8.4160000000000004</c:v>
                </c:pt>
                <c:pt idx="4386">
                  <c:v>8.5020000000000007</c:v>
                </c:pt>
                <c:pt idx="4387">
                  <c:v>8.2809999999999988</c:v>
                </c:pt>
                <c:pt idx="4388">
                  <c:v>8.206999999999999</c:v>
                </c:pt>
                <c:pt idx="4389">
                  <c:v>8.3790000000000067</c:v>
                </c:pt>
                <c:pt idx="4390">
                  <c:v>8.4890000000000008</c:v>
                </c:pt>
                <c:pt idx="4391">
                  <c:v>8.3180000000000014</c:v>
                </c:pt>
                <c:pt idx="4392">
                  <c:v>8.2319999999999993</c:v>
                </c:pt>
                <c:pt idx="4393">
                  <c:v>8.3790000000000067</c:v>
                </c:pt>
                <c:pt idx="4394">
                  <c:v>8.5260000000000016</c:v>
                </c:pt>
                <c:pt idx="4395">
                  <c:v>8.3540000000000028</c:v>
                </c:pt>
                <c:pt idx="4396">
                  <c:v>8.2199999999999989</c:v>
                </c:pt>
                <c:pt idx="4397">
                  <c:v>8.33</c:v>
                </c:pt>
                <c:pt idx="4398">
                  <c:v>8.4890000000000008</c:v>
                </c:pt>
                <c:pt idx="4399">
                  <c:v>8.3670000000000027</c:v>
                </c:pt>
                <c:pt idx="4400">
                  <c:v>8.2199999999999989</c:v>
                </c:pt>
                <c:pt idx="4401">
                  <c:v>8.3180000000000014</c:v>
                </c:pt>
                <c:pt idx="4402">
                  <c:v>8.5020000000000007</c:v>
                </c:pt>
                <c:pt idx="4403">
                  <c:v>8.4160000000000004</c:v>
                </c:pt>
                <c:pt idx="4404">
                  <c:v>8.2199999999999989</c:v>
                </c:pt>
                <c:pt idx="4405">
                  <c:v>8.2809999999999988</c:v>
                </c:pt>
                <c:pt idx="4406">
                  <c:v>8.4650000000000247</c:v>
                </c:pt>
                <c:pt idx="4407">
                  <c:v>8.2809999999999988</c:v>
                </c:pt>
                <c:pt idx="4408">
                  <c:v>8.2570000000000014</c:v>
                </c:pt>
                <c:pt idx="4409">
                  <c:v>8.2439999999999998</c:v>
                </c:pt>
                <c:pt idx="4410">
                  <c:v>8.427999999999999</c:v>
                </c:pt>
                <c:pt idx="4411">
                  <c:v>8.5500000000000007</c:v>
                </c:pt>
                <c:pt idx="4412">
                  <c:v>8.3790000000000067</c:v>
                </c:pt>
                <c:pt idx="4413">
                  <c:v>8.2570000000000014</c:v>
                </c:pt>
                <c:pt idx="4414">
                  <c:v>8.391</c:v>
                </c:pt>
                <c:pt idx="4415">
                  <c:v>8.5630000000000006</c:v>
                </c:pt>
                <c:pt idx="4416">
                  <c:v>8.44</c:v>
                </c:pt>
                <c:pt idx="4417">
                  <c:v>8.2690000000000001</c:v>
                </c:pt>
                <c:pt idx="4418">
                  <c:v>8.3060000000000027</c:v>
                </c:pt>
                <c:pt idx="4419">
                  <c:v>8.5020000000000007</c:v>
                </c:pt>
                <c:pt idx="4420">
                  <c:v>8.5260000000000016</c:v>
                </c:pt>
                <c:pt idx="4421">
                  <c:v>8.33</c:v>
                </c:pt>
                <c:pt idx="4422">
                  <c:v>8.293000000000001</c:v>
                </c:pt>
                <c:pt idx="4423">
                  <c:v>8.4770000000000003</c:v>
                </c:pt>
                <c:pt idx="4424">
                  <c:v>8.5630000000000006</c:v>
                </c:pt>
                <c:pt idx="4425">
                  <c:v>8.3790000000000067</c:v>
                </c:pt>
                <c:pt idx="4426">
                  <c:v>8.2570000000000014</c:v>
                </c:pt>
                <c:pt idx="4427">
                  <c:v>8.3670000000000027</c:v>
                </c:pt>
                <c:pt idx="4428">
                  <c:v>8.5379999999999985</c:v>
                </c:pt>
                <c:pt idx="4429">
                  <c:v>8.4770000000000003</c:v>
                </c:pt>
                <c:pt idx="4430">
                  <c:v>8.293000000000001</c:v>
                </c:pt>
                <c:pt idx="4431">
                  <c:v>8.293000000000001</c:v>
                </c:pt>
                <c:pt idx="4432">
                  <c:v>8.4650000000000247</c:v>
                </c:pt>
                <c:pt idx="4433">
                  <c:v>8.5630000000000006</c:v>
                </c:pt>
                <c:pt idx="4434">
                  <c:v>8.3790000000000067</c:v>
                </c:pt>
                <c:pt idx="4435">
                  <c:v>8.2570000000000014</c:v>
                </c:pt>
                <c:pt idx="4436">
                  <c:v>8.3790000000000067</c:v>
                </c:pt>
                <c:pt idx="4437">
                  <c:v>8.5500000000000007</c:v>
                </c:pt>
                <c:pt idx="4438">
                  <c:v>8.44</c:v>
                </c:pt>
                <c:pt idx="4439">
                  <c:v>8.2690000000000001</c:v>
                </c:pt>
                <c:pt idx="4440">
                  <c:v>8.33</c:v>
                </c:pt>
                <c:pt idx="4441">
                  <c:v>8.5379999999999985</c:v>
                </c:pt>
                <c:pt idx="4442">
                  <c:v>8.5020000000000007</c:v>
                </c:pt>
                <c:pt idx="4443">
                  <c:v>8.3060000000000027</c:v>
                </c:pt>
                <c:pt idx="4444">
                  <c:v>8.2809999999999988</c:v>
                </c:pt>
                <c:pt idx="4445">
                  <c:v>8.4650000000000247</c:v>
                </c:pt>
                <c:pt idx="4446">
                  <c:v>8.5379999999999985</c:v>
                </c:pt>
                <c:pt idx="4447">
                  <c:v>8.3540000000000028</c:v>
                </c:pt>
                <c:pt idx="4448">
                  <c:v>8.2570000000000014</c:v>
                </c:pt>
                <c:pt idx="4449">
                  <c:v>8.4160000000000004</c:v>
                </c:pt>
                <c:pt idx="4450">
                  <c:v>8.5750000000000028</c:v>
                </c:pt>
                <c:pt idx="4451">
                  <c:v>8.391</c:v>
                </c:pt>
                <c:pt idx="4452">
                  <c:v>8.2690000000000001</c:v>
                </c:pt>
                <c:pt idx="4453">
                  <c:v>8.4030000000000005</c:v>
                </c:pt>
                <c:pt idx="4454">
                  <c:v>8.5750000000000028</c:v>
                </c:pt>
                <c:pt idx="4455">
                  <c:v>8.44</c:v>
                </c:pt>
                <c:pt idx="4456">
                  <c:v>8.2690000000000001</c:v>
                </c:pt>
                <c:pt idx="4457">
                  <c:v>8.3540000000000028</c:v>
                </c:pt>
                <c:pt idx="4458">
                  <c:v>8.5379999999999985</c:v>
                </c:pt>
                <c:pt idx="4459">
                  <c:v>8.4650000000000247</c:v>
                </c:pt>
                <c:pt idx="4460">
                  <c:v>8.2809999999999988</c:v>
                </c:pt>
                <c:pt idx="4461">
                  <c:v>8.3180000000000014</c:v>
                </c:pt>
                <c:pt idx="4462">
                  <c:v>8.5260000000000016</c:v>
                </c:pt>
                <c:pt idx="4463">
                  <c:v>8.5140000000000011</c:v>
                </c:pt>
                <c:pt idx="4464">
                  <c:v>8.3180000000000014</c:v>
                </c:pt>
                <c:pt idx="4465">
                  <c:v>8.293000000000001</c:v>
                </c:pt>
                <c:pt idx="4466">
                  <c:v>8.4650000000000247</c:v>
                </c:pt>
                <c:pt idx="4467">
                  <c:v>8.4030000000000005</c:v>
                </c:pt>
                <c:pt idx="4468">
                  <c:v>8.3790000000000067</c:v>
                </c:pt>
                <c:pt idx="4469">
                  <c:v>8.2570000000000014</c:v>
                </c:pt>
                <c:pt idx="4470">
                  <c:v>8.391</c:v>
                </c:pt>
                <c:pt idx="4471">
                  <c:v>8.5630000000000006</c:v>
                </c:pt>
                <c:pt idx="4472">
                  <c:v>8.44</c:v>
                </c:pt>
                <c:pt idx="4473">
                  <c:v>8.2809999999999988</c:v>
                </c:pt>
                <c:pt idx="4474">
                  <c:v>8.391</c:v>
                </c:pt>
                <c:pt idx="4475">
                  <c:v>8.5750000000000028</c:v>
                </c:pt>
                <c:pt idx="4476">
                  <c:v>8.44</c:v>
                </c:pt>
                <c:pt idx="4477">
                  <c:v>8.2690000000000001</c:v>
                </c:pt>
                <c:pt idx="4478">
                  <c:v>8.3540000000000028</c:v>
                </c:pt>
                <c:pt idx="4479">
                  <c:v>8.5500000000000007</c:v>
                </c:pt>
                <c:pt idx="4480">
                  <c:v>8.4530000000000047</c:v>
                </c:pt>
                <c:pt idx="4481">
                  <c:v>8.2809999999999988</c:v>
                </c:pt>
                <c:pt idx="4482">
                  <c:v>8.3670000000000027</c:v>
                </c:pt>
                <c:pt idx="4483">
                  <c:v>8.6</c:v>
                </c:pt>
                <c:pt idx="4484">
                  <c:v>8.4770000000000003</c:v>
                </c:pt>
                <c:pt idx="4485">
                  <c:v>8.293000000000001</c:v>
                </c:pt>
                <c:pt idx="4486">
                  <c:v>8.4160000000000004</c:v>
                </c:pt>
                <c:pt idx="4487">
                  <c:v>8.5870000000000015</c:v>
                </c:pt>
                <c:pt idx="4488">
                  <c:v>8.4160000000000004</c:v>
                </c:pt>
                <c:pt idx="4489">
                  <c:v>8.293000000000001</c:v>
                </c:pt>
                <c:pt idx="4490">
                  <c:v>8.4530000000000047</c:v>
                </c:pt>
                <c:pt idx="4491">
                  <c:v>8.5870000000000015</c:v>
                </c:pt>
                <c:pt idx="4492">
                  <c:v>8.3670000000000027</c:v>
                </c:pt>
                <c:pt idx="4493">
                  <c:v>8.3180000000000014</c:v>
                </c:pt>
                <c:pt idx="4494">
                  <c:v>8.5260000000000016</c:v>
                </c:pt>
                <c:pt idx="4495">
                  <c:v>8.5500000000000007</c:v>
                </c:pt>
                <c:pt idx="4496">
                  <c:v>8.3180000000000014</c:v>
                </c:pt>
                <c:pt idx="4497">
                  <c:v>8.33</c:v>
                </c:pt>
                <c:pt idx="4498">
                  <c:v>8.5500000000000007</c:v>
                </c:pt>
                <c:pt idx="4499">
                  <c:v>8.4890000000000008</c:v>
                </c:pt>
                <c:pt idx="4500">
                  <c:v>8.293000000000001</c:v>
                </c:pt>
                <c:pt idx="4501">
                  <c:v>8.3790000000000067</c:v>
                </c:pt>
                <c:pt idx="4502">
                  <c:v>8.5870000000000015</c:v>
                </c:pt>
                <c:pt idx="4503">
                  <c:v>8.44</c:v>
                </c:pt>
                <c:pt idx="4504">
                  <c:v>8.3060000000000027</c:v>
                </c:pt>
                <c:pt idx="4505">
                  <c:v>8.5020000000000007</c:v>
                </c:pt>
                <c:pt idx="4506">
                  <c:v>8.5630000000000006</c:v>
                </c:pt>
                <c:pt idx="4507">
                  <c:v>8.293000000000001</c:v>
                </c:pt>
                <c:pt idx="4508">
                  <c:v>8.3540000000000028</c:v>
                </c:pt>
                <c:pt idx="4509">
                  <c:v>8.5750000000000028</c:v>
                </c:pt>
                <c:pt idx="4510">
                  <c:v>8.44</c:v>
                </c:pt>
                <c:pt idx="4511">
                  <c:v>8.293000000000001</c:v>
                </c:pt>
                <c:pt idx="4512">
                  <c:v>8.44</c:v>
                </c:pt>
                <c:pt idx="4513">
                  <c:v>8.6</c:v>
                </c:pt>
                <c:pt idx="4514">
                  <c:v>8.427999999999999</c:v>
                </c:pt>
                <c:pt idx="4515">
                  <c:v>8.2809999999999988</c:v>
                </c:pt>
                <c:pt idx="4516">
                  <c:v>8.4530000000000047</c:v>
                </c:pt>
                <c:pt idx="4517">
                  <c:v>8.5750000000000028</c:v>
                </c:pt>
                <c:pt idx="4518">
                  <c:v>8.3790000000000067</c:v>
                </c:pt>
                <c:pt idx="4519">
                  <c:v>8.3060000000000027</c:v>
                </c:pt>
                <c:pt idx="4520">
                  <c:v>8.5020000000000007</c:v>
                </c:pt>
                <c:pt idx="4521">
                  <c:v>8.5500000000000007</c:v>
                </c:pt>
                <c:pt idx="4522">
                  <c:v>8.33</c:v>
                </c:pt>
                <c:pt idx="4523">
                  <c:v>8.3420000000000005</c:v>
                </c:pt>
                <c:pt idx="4524">
                  <c:v>8.5750000000000028</c:v>
                </c:pt>
                <c:pt idx="4525">
                  <c:v>8.5140000000000011</c:v>
                </c:pt>
                <c:pt idx="4526">
                  <c:v>8.3060000000000027</c:v>
                </c:pt>
                <c:pt idx="4527">
                  <c:v>8.5870000000000015</c:v>
                </c:pt>
                <c:pt idx="4528">
                  <c:v>8.6</c:v>
                </c:pt>
                <c:pt idx="4529">
                  <c:v>8.427999999999999</c:v>
                </c:pt>
                <c:pt idx="4530">
                  <c:v>8.3060000000000027</c:v>
                </c:pt>
                <c:pt idx="4531">
                  <c:v>8.4770000000000003</c:v>
                </c:pt>
                <c:pt idx="4532">
                  <c:v>8.6</c:v>
                </c:pt>
                <c:pt idx="4533">
                  <c:v>8.3790000000000067</c:v>
                </c:pt>
                <c:pt idx="4534">
                  <c:v>8.33</c:v>
                </c:pt>
                <c:pt idx="4535">
                  <c:v>8.5260000000000016</c:v>
                </c:pt>
                <c:pt idx="4536">
                  <c:v>8.5750000000000028</c:v>
                </c:pt>
                <c:pt idx="4537">
                  <c:v>8.3540000000000028</c:v>
                </c:pt>
                <c:pt idx="4538">
                  <c:v>8.3540000000000028</c:v>
                </c:pt>
                <c:pt idx="4539">
                  <c:v>8.5630000000000006</c:v>
                </c:pt>
                <c:pt idx="4540">
                  <c:v>8.5500000000000007</c:v>
                </c:pt>
                <c:pt idx="4541">
                  <c:v>8.3420000000000005</c:v>
                </c:pt>
                <c:pt idx="4542">
                  <c:v>8.391</c:v>
                </c:pt>
                <c:pt idx="4543">
                  <c:v>8.6</c:v>
                </c:pt>
                <c:pt idx="4544">
                  <c:v>8.4890000000000008</c:v>
                </c:pt>
                <c:pt idx="4545">
                  <c:v>8.3180000000000014</c:v>
                </c:pt>
                <c:pt idx="4546">
                  <c:v>8.44</c:v>
                </c:pt>
                <c:pt idx="4547">
                  <c:v>8.6239999999999988</c:v>
                </c:pt>
                <c:pt idx="4548">
                  <c:v>8.44</c:v>
                </c:pt>
                <c:pt idx="4549">
                  <c:v>8.3180000000000014</c:v>
                </c:pt>
                <c:pt idx="4550">
                  <c:v>8.4890000000000008</c:v>
                </c:pt>
                <c:pt idx="4551">
                  <c:v>8.6120000000000001</c:v>
                </c:pt>
                <c:pt idx="4552">
                  <c:v>8.391</c:v>
                </c:pt>
                <c:pt idx="4553">
                  <c:v>1.2E-2</c:v>
                </c:pt>
                <c:pt idx="4554">
                  <c:v>1.2E-2</c:v>
                </c:pt>
                <c:pt idx="4555">
                  <c:v>1.2E-2</c:v>
                </c:pt>
                <c:pt idx="4556">
                  <c:v>1.2E-2</c:v>
                </c:pt>
                <c:pt idx="4557">
                  <c:v>1.2E-2</c:v>
                </c:pt>
                <c:pt idx="4558">
                  <c:v>0</c:v>
                </c:pt>
                <c:pt idx="4559">
                  <c:v>0</c:v>
                </c:pt>
                <c:pt idx="4560">
                  <c:v>0</c:v>
                </c:pt>
                <c:pt idx="4561">
                  <c:v>1.2E-2</c:v>
                </c:pt>
                <c:pt idx="4562">
                  <c:v>1.2E-2</c:v>
                </c:pt>
                <c:pt idx="4563">
                  <c:v>1.2E-2</c:v>
                </c:pt>
                <c:pt idx="4564">
                  <c:v>0</c:v>
                </c:pt>
                <c:pt idx="4565">
                  <c:v>0</c:v>
                </c:pt>
                <c:pt idx="4566">
                  <c:v>1.2E-2</c:v>
                </c:pt>
                <c:pt idx="4567">
                  <c:v>0</c:v>
                </c:pt>
                <c:pt idx="4568">
                  <c:v>0</c:v>
                </c:pt>
                <c:pt idx="4569">
                  <c:v>1.2E-2</c:v>
                </c:pt>
                <c:pt idx="4570">
                  <c:v>0</c:v>
                </c:pt>
                <c:pt idx="4571">
                  <c:v>0</c:v>
                </c:pt>
                <c:pt idx="4572">
                  <c:v>1.2E-2</c:v>
                </c:pt>
                <c:pt idx="4573">
                  <c:v>1.2E-2</c:v>
                </c:pt>
                <c:pt idx="4574">
                  <c:v>0</c:v>
                </c:pt>
                <c:pt idx="4575">
                  <c:v>0</c:v>
                </c:pt>
                <c:pt idx="4576">
                  <c:v>0</c:v>
                </c:pt>
                <c:pt idx="4577">
                  <c:v>0</c:v>
                </c:pt>
                <c:pt idx="4578">
                  <c:v>1.2E-2</c:v>
                </c:pt>
                <c:pt idx="4579">
                  <c:v>0</c:v>
                </c:pt>
                <c:pt idx="4580">
                  <c:v>1.2E-2</c:v>
                </c:pt>
                <c:pt idx="4581">
                  <c:v>1.2E-2</c:v>
                </c:pt>
                <c:pt idx="4582">
                  <c:v>1.2E-2</c:v>
                </c:pt>
                <c:pt idx="4583">
                  <c:v>0</c:v>
                </c:pt>
                <c:pt idx="4584">
                  <c:v>0</c:v>
                </c:pt>
                <c:pt idx="4585">
                  <c:v>0</c:v>
                </c:pt>
                <c:pt idx="4586">
                  <c:v>1.2E-2</c:v>
                </c:pt>
                <c:pt idx="4587">
                  <c:v>0</c:v>
                </c:pt>
                <c:pt idx="4588">
                  <c:v>0</c:v>
                </c:pt>
                <c:pt idx="4589">
                  <c:v>0</c:v>
                </c:pt>
                <c:pt idx="4590">
                  <c:v>1.2E-2</c:v>
                </c:pt>
                <c:pt idx="4591">
                  <c:v>0</c:v>
                </c:pt>
                <c:pt idx="4592">
                  <c:v>0</c:v>
                </c:pt>
                <c:pt idx="4593">
                  <c:v>0</c:v>
                </c:pt>
                <c:pt idx="4594">
                  <c:v>1.2E-2</c:v>
                </c:pt>
                <c:pt idx="4595">
                  <c:v>0</c:v>
                </c:pt>
                <c:pt idx="4596">
                  <c:v>0</c:v>
                </c:pt>
                <c:pt idx="4597">
                  <c:v>0</c:v>
                </c:pt>
                <c:pt idx="4598">
                  <c:v>0</c:v>
                </c:pt>
                <c:pt idx="4599">
                  <c:v>0</c:v>
                </c:pt>
                <c:pt idx="4600">
                  <c:v>0</c:v>
                </c:pt>
                <c:pt idx="4601">
                  <c:v>0</c:v>
                </c:pt>
                <c:pt idx="4602">
                  <c:v>0</c:v>
                </c:pt>
                <c:pt idx="4603">
                  <c:v>1.2E-2</c:v>
                </c:pt>
                <c:pt idx="4604">
                  <c:v>0</c:v>
                </c:pt>
                <c:pt idx="4605">
                  <c:v>0</c:v>
                </c:pt>
                <c:pt idx="4606">
                  <c:v>0</c:v>
                </c:pt>
                <c:pt idx="4607">
                  <c:v>0</c:v>
                </c:pt>
                <c:pt idx="4608">
                  <c:v>0</c:v>
                </c:pt>
                <c:pt idx="4609">
                  <c:v>0</c:v>
                </c:pt>
                <c:pt idx="4610">
                  <c:v>0</c:v>
                </c:pt>
                <c:pt idx="4611">
                  <c:v>0</c:v>
                </c:pt>
                <c:pt idx="4612">
                  <c:v>0</c:v>
                </c:pt>
                <c:pt idx="4613">
                  <c:v>0</c:v>
                </c:pt>
                <c:pt idx="4614">
                  <c:v>0</c:v>
                </c:pt>
                <c:pt idx="4615">
                  <c:v>0</c:v>
                </c:pt>
                <c:pt idx="4616">
                  <c:v>0</c:v>
                </c:pt>
                <c:pt idx="4617">
                  <c:v>0</c:v>
                </c:pt>
                <c:pt idx="4618">
                  <c:v>0</c:v>
                </c:pt>
                <c:pt idx="4619">
                  <c:v>0</c:v>
                </c:pt>
                <c:pt idx="4620">
                  <c:v>0</c:v>
                </c:pt>
                <c:pt idx="4621">
                  <c:v>1.2E-2</c:v>
                </c:pt>
                <c:pt idx="4622">
                  <c:v>0</c:v>
                </c:pt>
                <c:pt idx="4623">
                  <c:v>0</c:v>
                </c:pt>
                <c:pt idx="4624">
                  <c:v>0</c:v>
                </c:pt>
                <c:pt idx="4625">
                  <c:v>0</c:v>
                </c:pt>
                <c:pt idx="4626">
                  <c:v>0</c:v>
                </c:pt>
                <c:pt idx="4627">
                  <c:v>0</c:v>
                </c:pt>
                <c:pt idx="4628">
                  <c:v>0</c:v>
                </c:pt>
                <c:pt idx="4629">
                  <c:v>0</c:v>
                </c:pt>
                <c:pt idx="4630">
                  <c:v>0</c:v>
                </c:pt>
                <c:pt idx="4631">
                  <c:v>0</c:v>
                </c:pt>
                <c:pt idx="4632">
                  <c:v>0</c:v>
                </c:pt>
                <c:pt idx="4633">
                  <c:v>0</c:v>
                </c:pt>
                <c:pt idx="4634">
                  <c:v>0</c:v>
                </c:pt>
                <c:pt idx="4635">
                  <c:v>0</c:v>
                </c:pt>
                <c:pt idx="4636">
                  <c:v>0</c:v>
                </c:pt>
                <c:pt idx="4637">
                  <c:v>0</c:v>
                </c:pt>
                <c:pt idx="4638">
                  <c:v>0</c:v>
                </c:pt>
                <c:pt idx="4639">
                  <c:v>0</c:v>
                </c:pt>
                <c:pt idx="4640">
                  <c:v>0</c:v>
                </c:pt>
                <c:pt idx="4641">
                  <c:v>1.2E-2</c:v>
                </c:pt>
                <c:pt idx="4642">
                  <c:v>0</c:v>
                </c:pt>
                <c:pt idx="4643">
                  <c:v>0</c:v>
                </c:pt>
                <c:pt idx="4644">
                  <c:v>0</c:v>
                </c:pt>
                <c:pt idx="4645">
                  <c:v>0</c:v>
                </c:pt>
                <c:pt idx="4646">
                  <c:v>1.2E-2</c:v>
                </c:pt>
                <c:pt idx="4647">
                  <c:v>0</c:v>
                </c:pt>
                <c:pt idx="4648">
                  <c:v>0</c:v>
                </c:pt>
                <c:pt idx="4649">
                  <c:v>0</c:v>
                </c:pt>
                <c:pt idx="4650">
                  <c:v>1.2E-2</c:v>
                </c:pt>
                <c:pt idx="4651">
                  <c:v>0</c:v>
                </c:pt>
                <c:pt idx="4652">
                  <c:v>0</c:v>
                </c:pt>
                <c:pt idx="4653">
                  <c:v>0</c:v>
                </c:pt>
                <c:pt idx="4654">
                  <c:v>0</c:v>
                </c:pt>
                <c:pt idx="4655">
                  <c:v>0</c:v>
                </c:pt>
                <c:pt idx="4656">
                  <c:v>0</c:v>
                </c:pt>
                <c:pt idx="4657">
                  <c:v>0</c:v>
                </c:pt>
                <c:pt idx="4658">
                  <c:v>0</c:v>
                </c:pt>
                <c:pt idx="4659">
                  <c:v>0</c:v>
                </c:pt>
                <c:pt idx="4660">
                  <c:v>0</c:v>
                </c:pt>
                <c:pt idx="4661">
                  <c:v>0</c:v>
                </c:pt>
                <c:pt idx="4662">
                  <c:v>0</c:v>
                </c:pt>
                <c:pt idx="4663">
                  <c:v>0</c:v>
                </c:pt>
                <c:pt idx="4664">
                  <c:v>0</c:v>
                </c:pt>
                <c:pt idx="4665">
                  <c:v>0</c:v>
                </c:pt>
                <c:pt idx="4666">
                  <c:v>0</c:v>
                </c:pt>
                <c:pt idx="4667">
                  <c:v>1.2E-2</c:v>
                </c:pt>
                <c:pt idx="4668">
                  <c:v>0</c:v>
                </c:pt>
                <c:pt idx="4669">
                  <c:v>0</c:v>
                </c:pt>
                <c:pt idx="4670">
                  <c:v>0</c:v>
                </c:pt>
                <c:pt idx="4671">
                  <c:v>0</c:v>
                </c:pt>
                <c:pt idx="4672">
                  <c:v>1.2E-2</c:v>
                </c:pt>
                <c:pt idx="4673">
                  <c:v>0</c:v>
                </c:pt>
                <c:pt idx="4674">
                  <c:v>0</c:v>
                </c:pt>
                <c:pt idx="4675">
                  <c:v>0</c:v>
                </c:pt>
                <c:pt idx="4676">
                  <c:v>0</c:v>
                </c:pt>
                <c:pt idx="4677">
                  <c:v>1.2E-2</c:v>
                </c:pt>
                <c:pt idx="4678">
                  <c:v>0</c:v>
                </c:pt>
                <c:pt idx="4679">
                  <c:v>0</c:v>
                </c:pt>
                <c:pt idx="4680">
                  <c:v>1.2E-2</c:v>
                </c:pt>
                <c:pt idx="4681">
                  <c:v>1.2E-2</c:v>
                </c:pt>
                <c:pt idx="4682">
                  <c:v>0</c:v>
                </c:pt>
                <c:pt idx="4683">
                  <c:v>0</c:v>
                </c:pt>
                <c:pt idx="4684">
                  <c:v>1.2E-2</c:v>
                </c:pt>
                <c:pt idx="4685">
                  <c:v>0</c:v>
                </c:pt>
                <c:pt idx="4686">
                  <c:v>1.2E-2</c:v>
                </c:pt>
                <c:pt idx="4687">
                  <c:v>0</c:v>
                </c:pt>
                <c:pt idx="4688">
                  <c:v>0</c:v>
                </c:pt>
                <c:pt idx="4689">
                  <c:v>0</c:v>
                </c:pt>
                <c:pt idx="4690">
                  <c:v>1.2E-2</c:v>
                </c:pt>
                <c:pt idx="4691">
                  <c:v>1.2E-2</c:v>
                </c:pt>
                <c:pt idx="4692">
                  <c:v>0</c:v>
                </c:pt>
                <c:pt idx="4693">
                  <c:v>0</c:v>
                </c:pt>
                <c:pt idx="4694">
                  <c:v>0</c:v>
                </c:pt>
                <c:pt idx="4695">
                  <c:v>0</c:v>
                </c:pt>
                <c:pt idx="4696">
                  <c:v>0</c:v>
                </c:pt>
                <c:pt idx="4697">
                  <c:v>0</c:v>
                </c:pt>
                <c:pt idx="4698">
                  <c:v>0</c:v>
                </c:pt>
                <c:pt idx="4699">
                  <c:v>1.2E-2</c:v>
                </c:pt>
                <c:pt idx="4700">
                  <c:v>0</c:v>
                </c:pt>
                <c:pt idx="4701">
                  <c:v>1.2E-2</c:v>
                </c:pt>
                <c:pt idx="4702">
                  <c:v>0</c:v>
                </c:pt>
                <c:pt idx="4703">
                  <c:v>0</c:v>
                </c:pt>
                <c:pt idx="4704">
                  <c:v>1.2E-2</c:v>
                </c:pt>
                <c:pt idx="4705">
                  <c:v>0</c:v>
                </c:pt>
                <c:pt idx="4706">
                  <c:v>0</c:v>
                </c:pt>
                <c:pt idx="4707">
                  <c:v>0</c:v>
                </c:pt>
                <c:pt idx="4708">
                  <c:v>1.2E-2</c:v>
                </c:pt>
                <c:pt idx="4709">
                  <c:v>1.2E-2</c:v>
                </c:pt>
                <c:pt idx="4710">
                  <c:v>0</c:v>
                </c:pt>
                <c:pt idx="4711">
                  <c:v>0</c:v>
                </c:pt>
                <c:pt idx="4712">
                  <c:v>0</c:v>
                </c:pt>
                <c:pt idx="4713">
                  <c:v>1.2E-2</c:v>
                </c:pt>
                <c:pt idx="4714">
                  <c:v>0</c:v>
                </c:pt>
                <c:pt idx="4715">
                  <c:v>0</c:v>
                </c:pt>
                <c:pt idx="4716">
                  <c:v>0</c:v>
                </c:pt>
                <c:pt idx="4717">
                  <c:v>0</c:v>
                </c:pt>
                <c:pt idx="4718">
                  <c:v>1.2E-2</c:v>
                </c:pt>
                <c:pt idx="4719">
                  <c:v>1.2E-2</c:v>
                </c:pt>
                <c:pt idx="4720">
                  <c:v>0</c:v>
                </c:pt>
                <c:pt idx="4721">
                  <c:v>1.2E-2</c:v>
                </c:pt>
                <c:pt idx="4722">
                  <c:v>1.2E-2</c:v>
                </c:pt>
                <c:pt idx="4723">
                  <c:v>0</c:v>
                </c:pt>
                <c:pt idx="4724">
                  <c:v>0</c:v>
                </c:pt>
                <c:pt idx="4725">
                  <c:v>1.2E-2</c:v>
                </c:pt>
                <c:pt idx="4726">
                  <c:v>0</c:v>
                </c:pt>
                <c:pt idx="4727">
                  <c:v>0</c:v>
                </c:pt>
                <c:pt idx="4728">
                  <c:v>1.2E-2</c:v>
                </c:pt>
                <c:pt idx="4729">
                  <c:v>1.2E-2</c:v>
                </c:pt>
                <c:pt idx="4730">
                  <c:v>0</c:v>
                </c:pt>
                <c:pt idx="4731">
                  <c:v>0</c:v>
                </c:pt>
                <c:pt idx="4732">
                  <c:v>7.5949999999999882</c:v>
                </c:pt>
                <c:pt idx="4733">
                  <c:v>8.1830000000000016</c:v>
                </c:pt>
                <c:pt idx="4734">
                  <c:v>8.3180000000000014</c:v>
                </c:pt>
                <c:pt idx="4735">
                  <c:v>8.4770000000000003</c:v>
                </c:pt>
                <c:pt idx="4736">
                  <c:v>8.44</c:v>
                </c:pt>
                <c:pt idx="4737">
                  <c:v>8.293000000000001</c:v>
                </c:pt>
                <c:pt idx="4738">
                  <c:v>8.2199999999999989</c:v>
                </c:pt>
                <c:pt idx="4739">
                  <c:v>8.3420000000000005</c:v>
                </c:pt>
                <c:pt idx="4740">
                  <c:v>8.5260000000000016</c:v>
                </c:pt>
                <c:pt idx="4741">
                  <c:v>8.3180000000000014</c:v>
                </c:pt>
                <c:pt idx="4742">
                  <c:v>8.2439999999999998</c:v>
                </c:pt>
                <c:pt idx="4743">
                  <c:v>8.4890000000000008</c:v>
                </c:pt>
                <c:pt idx="4744">
                  <c:v>8.3790000000000067</c:v>
                </c:pt>
                <c:pt idx="4745">
                  <c:v>8.2199999999999989</c:v>
                </c:pt>
                <c:pt idx="4746">
                  <c:v>8.44</c:v>
                </c:pt>
                <c:pt idx="4747">
                  <c:v>8.4650000000000247</c:v>
                </c:pt>
                <c:pt idx="4748">
                  <c:v>8.2570000000000014</c:v>
                </c:pt>
                <c:pt idx="4749">
                  <c:v>8.427999999999999</c:v>
                </c:pt>
                <c:pt idx="4750">
                  <c:v>8.5379999999999985</c:v>
                </c:pt>
                <c:pt idx="4751">
                  <c:v>8.3540000000000028</c:v>
                </c:pt>
                <c:pt idx="4752">
                  <c:v>8.2439999999999998</c:v>
                </c:pt>
                <c:pt idx="4753">
                  <c:v>8.4770000000000003</c:v>
                </c:pt>
                <c:pt idx="4754">
                  <c:v>8.4530000000000047</c:v>
                </c:pt>
                <c:pt idx="4755">
                  <c:v>8.2439999999999998</c:v>
                </c:pt>
                <c:pt idx="4756">
                  <c:v>8.4030000000000005</c:v>
                </c:pt>
                <c:pt idx="4757">
                  <c:v>8.5260000000000016</c:v>
                </c:pt>
                <c:pt idx="4758">
                  <c:v>8.2809999999999988</c:v>
                </c:pt>
                <c:pt idx="4759">
                  <c:v>8.3540000000000028</c:v>
                </c:pt>
                <c:pt idx="4760">
                  <c:v>8.5500000000000007</c:v>
                </c:pt>
                <c:pt idx="4761">
                  <c:v>8.33</c:v>
                </c:pt>
                <c:pt idx="4762">
                  <c:v>8.2809999999999988</c:v>
                </c:pt>
                <c:pt idx="4763">
                  <c:v>8.5260000000000016</c:v>
                </c:pt>
                <c:pt idx="4764">
                  <c:v>8.391</c:v>
                </c:pt>
                <c:pt idx="4765">
                  <c:v>8.2690000000000001</c:v>
                </c:pt>
                <c:pt idx="4766">
                  <c:v>8.4890000000000008</c:v>
                </c:pt>
                <c:pt idx="4767">
                  <c:v>8.3060000000000027</c:v>
                </c:pt>
                <c:pt idx="4768">
                  <c:v>8.2570000000000014</c:v>
                </c:pt>
                <c:pt idx="4769">
                  <c:v>8.4030000000000005</c:v>
                </c:pt>
                <c:pt idx="4770">
                  <c:v>8.5379999999999985</c:v>
                </c:pt>
                <c:pt idx="4771">
                  <c:v>8.293000000000001</c:v>
                </c:pt>
                <c:pt idx="4772">
                  <c:v>8.33</c:v>
                </c:pt>
                <c:pt idx="4773">
                  <c:v>8.5500000000000007</c:v>
                </c:pt>
                <c:pt idx="4774">
                  <c:v>8.3670000000000027</c:v>
                </c:pt>
                <c:pt idx="4775">
                  <c:v>8.2690000000000001</c:v>
                </c:pt>
                <c:pt idx="4776">
                  <c:v>8.4770000000000003</c:v>
                </c:pt>
                <c:pt idx="4777">
                  <c:v>8.4890000000000008</c:v>
                </c:pt>
                <c:pt idx="4778">
                  <c:v>8.2570000000000014</c:v>
                </c:pt>
                <c:pt idx="4779">
                  <c:v>8.3540000000000028</c:v>
                </c:pt>
                <c:pt idx="4780">
                  <c:v>8.5500000000000007</c:v>
                </c:pt>
                <c:pt idx="4781">
                  <c:v>8.3420000000000005</c:v>
                </c:pt>
                <c:pt idx="4782">
                  <c:v>8.2570000000000014</c:v>
                </c:pt>
                <c:pt idx="4783">
                  <c:v>8.4890000000000008</c:v>
                </c:pt>
                <c:pt idx="4784">
                  <c:v>8.4890000000000008</c:v>
                </c:pt>
                <c:pt idx="4785">
                  <c:v>8.2690000000000001</c:v>
                </c:pt>
                <c:pt idx="4786">
                  <c:v>8.3670000000000027</c:v>
                </c:pt>
                <c:pt idx="4787">
                  <c:v>8.5500000000000007</c:v>
                </c:pt>
                <c:pt idx="4788">
                  <c:v>8.3420000000000005</c:v>
                </c:pt>
                <c:pt idx="4789">
                  <c:v>8.2690000000000001</c:v>
                </c:pt>
                <c:pt idx="4790">
                  <c:v>8.4890000000000008</c:v>
                </c:pt>
                <c:pt idx="4791">
                  <c:v>8.4890000000000008</c:v>
                </c:pt>
                <c:pt idx="4792">
                  <c:v>8.2690000000000001</c:v>
                </c:pt>
                <c:pt idx="4793">
                  <c:v>8.3420000000000005</c:v>
                </c:pt>
                <c:pt idx="4794">
                  <c:v>8.5379999999999985</c:v>
                </c:pt>
                <c:pt idx="4795">
                  <c:v>8.427999999999999</c:v>
                </c:pt>
                <c:pt idx="4796">
                  <c:v>8.2570000000000014</c:v>
                </c:pt>
                <c:pt idx="4797">
                  <c:v>8.391</c:v>
                </c:pt>
                <c:pt idx="4798">
                  <c:v>8.5500000000000007</c:v>
                </c:pt>
                <c:pt idx="4799">
                  <c:v>8.3420000000000005</c:v>
                </c:pt>
                <c:pt idx="4800">
                  <c:v>8.2570000000000014</c:v>
                </c:pt>
                <c:pt idx="4801">
                  <c:v>8.4650000000000247</c:v>
                </c:pt>
                <c:pt idx="4802">
                  <c:v>8.5140000000000011</c:v>
                </c:pt>
                <c:pt idx="4803">
                  <c:v>8.293000000000001</c:v>
                </c:pt>
                <c:pt idx="4804">
                  <c:v>8.3180000000000014</c:v>
                </c:pt>
                <c:pt idx="4805">
                  <c:v>8.5379999999999985</c:v>
                </c:pt>
                <c:pt idx="4806">
                  <c:v>8.427999999999999</c:v>
                </c:pt>
                <c:pt idx="4807">
                  <c:v>8.2570000000000014</c:v>
                </c:pt>
                <c:pt idx="4808">
                  <c:v>8.4160000000000004</c:v>
                </c:pt>
                <c:pt idx="4809">
                  <c:v>8.5379999999999985</c:v>
                </c:pt>
                <c:pt idx="4810">
                  <c:v>8.3180000000000014</c:v>
                </c:pt>
                <c:pt idx="4811">
                  <c:v>8.2690000000000001</c:v>
                </c:pt>
                <c:pt idx="4812">
                  <c:v>8.5020000000000007</c:v>
                </c:pt>
                <c:pt idx="4813">
                  <c:v>8.4770000000000003</c:v>
                </c:pt>
                <c:pt idx="4814">
                  <c:v>8.2690000000000001</c:v>
                </c:pt>
                <c:pt idx="4815">
                  <c:v>8.3540000000000028</c:v>
                </c:pt>
                <c:pt idx="4816">
                  <c:v>8.5630000000000006</c:v>
                </c:pt>
                <c:pt idx="4817">
                  <c:v>8.3790000000000067</c:v>
                </c:pt>
                <c:pt idx="4818">
                  <c:v>8.2690000000000001</c:v>
                </c:pt>
                <c:pt idx="4819">
                  <c:v>8.4890000000000008</c:v>
                </c:pt>
                <c:pt idx="4820">
                  <c:v>8.5260000000000016</c:v>
                </c:pt>
                <c:pt idx="4821">
                  <c:v>8.2809999999999988</c:v>
                </c:pt>
                <c:pt idx="4822">
                  <c:v>8.3540000000000028</c:v>
                </c:pt>
                <c:pt idx="4823">
                  <c:v>8.5630000000000006</c:v>
                </c:pt>
                <c:pt idx="4824">
                  <c:v>8.3790000000000067</c:v>
                </c:pt>
                <c:pt idx="4825">
                  <c:v>8.293000000000001</c:v>
                </c:pt>
                <c:pt idx="4826">
                  <c:v>8.5020000000000007</c:v>
                </c:pt>
                <c:pt idx="4827">
                  <c:v>8.3420000000000005</c:v>
                </c:pt>
                <c:pt idx="4828">
                  <c:v>8.293000000000001</c:v>
                </c:pt>
                <c:pt idx="4829">
                  <c:v>8.3670000000000027</c:v>
                </c:pt>
                <c:pt idx="4830">
                  <c:v>8.5630000000000006</c:v>
                </c:pt>
                <c:pt idx="4831">
                  <c:v>8.4030000000000005</c:v>
                </c:pt>
                <c:pt idx="4832">
                  <c:v>8.2809999999999988</c:v>
                </c:pt>
                <c:pt idx="4833">
                  <c:v>8.4770000000000003</c:v>
                </c:pt>
                <c:pt idx="4834">
                  <c:v>8.5500000000000007</c:v>
                </c:pt>
                <c:pt idx="4835">
                  <c:v>8.3060000000000027</c:v>
                </c:pt>
                <c:pt idx="4836">
                  <c:v>8.3420000000000005</c:v>
                </c:pt>
                <c:pt idx="4837">
                  <c:v>8.5630000000000006</c:v>
                </c:pt>
                <c:pt idx="4838">
                  <c:v>8.4530000000000047</c:v>
                </c:pt>
                <c:pt idx="4839">
                  <c:v>8.2690000000000001</c:v>
                </c:pt>
                <c:pt idx="4840">
                  <c:v>8.4030000000000005</c:v>
                </c:pt>
                <c:pt idx="4841">
                  <c:v>8.5750000000000028</c:v>
                </c:pt>
                <c:pt idx="4842">
                  <c:v>8.391</c:v>
                </c:pt>
                <c:pt idx="4843">
                  <c:v>8.2809999999999988</c:v>
                </c:pt>
                <c:pt idx="4844">
                  <c:v>8.4530000000000047</c:v>
                </c:pt>
                <c:pt idx="4845">
                  <c:v>8.5630000000000006</c:v>
                </c:pt>
                <c:pt idx="4846">
                  <c:v>8.3540000000000028</c:v>
                </c:pt>
                <c:pt idx="4847">
                  <c:v>8.3060000000000027</c:v>
                </c:pt>
                <c:pt idx="4848">
                  <c:v>8.5140000000000011</c:v>
                </c:pt>
                <c:pt idx="4849">
                  <c:v>8.4890000000000008</c:v>
                </c:pt>
                <c:pt idx="4850">
                  <c:v>8.2690000000000001</c:v>
                </c:pt>
                <c:pt idx="4851">
                  <c:v>8.3670000000000027</c:v>
                </c:pt>
                <c:pt idx="4852">
                  <c:v>8.5630000000000006</c:v>
                </c:pt>
                <c:pt idx="4853">
                  <c:v>8.3790000000000067</c:v>
                </c:pt>
                <c:pt idx="4854">
                  <c:v>8.2690000000000001</c:v>
                </c:pt>
                <c:pt idx="4855">
                  <c:v>8.4650000000000247</c:v>
                </c:pt>
                <c:pt idx="4856">
                  <c:v>8.5260000000000016</c:v>
                </c:pt>
                <c:pt idx="4857">
                  <c:v>8.3180000000000014</c:v>
                </c:pt>
                <c:pt idx="4858">
                  <c:v>8.3670000000000027</c:v>
                </c:pt>
                <c:pt idx="4859">
                  <c:v>8.5870000000000015</c:v>
                </c:pt>
                <c:pt idx="4860">
                  <c:v>8.44</c:v>
                </c:pt>
                <c:pt idx="4861">
                  <c:v>8.3060000000000027</c:v>
                </c:pt>
                <c:pt idx="4862">
                  <c:v>8.4770000000000003</c:v>
                </c:pt>
                <c:pt idx="4863">
                  <c:v>8.5870000000000015</c:v>
                </c:pt>
                <c:pt idx="4864">
                  <c:v>8.3540000000000028</c:v>
                </c:pt>
                <c:pt idx="4865">
                  <c:v>8.33</c:v>
                </c:pt>
                <c:pt idx="4866">
                  <c:v>8.5500000000000007</c:v>
                </c:pt>
                <c:pt idx="4867">
                  <c:v>8.4890000000000008</c:v>
                </c:pt>
                <c:pt idx="4868">
                  <c:v>8.2809999999999988</c:v>
                </c:pt>
                <c:pt idx="4869">
                  <c:v>8.4030000000000005</c:v>
                </c:pt>
                <c:pt idx="4870">
                  <c:v>8.6</c:v>
                </c:pt>
                <c:pt idx="4871">
                  <c:v>8.3790000000000067</c:v>
                </c:pt>
                <c:pt idx="4872">
                  <c:v>8.3180000000000014</c:v>
                </c:pt>
                <c:pt idx="4873">
                  <c:v>8.5260000000000016</c:v>
                </c:pt>
                <c:pt idx="4874">
                  <c:v>8.5260000000000016</c:v>
                </c:pt>
                <c:pt idx="4875">
                  <c:v>8.293000000000001</c:v>
                </c:pt>
                <c:pt idx="4876">
                  <c:v>8.391</c:v>
                </c:pt>
                <c:pt idx="4877">
                  <c:v>8.5870000000000015</c:v>
                </c:pt>
                <c:pt idx="4878">
                  <c:v>8.4030000000000005</c:v>
                </c:pt>
                <c:pt idx="4879">
                  <c:v>8.3180000000000014</c:v>
                </c:pt>
                <c:pt idx="4880">
                  <c:v>8.5140000000000011</c:v>
                </c:pt>
                <c:pt idx="4881">
                  <c:v>8.5260000000000016</c:v>
                </c:pt>
                <c:pt idx="4882">
                  <c:v>8.3060000000000027</c:v>
                </c:pt>
                <c:pt idx="4883">
                  <c:v>8.4030000000000005</c:v>
                </c:pt>
                <c:pt idx="4884">
                  <c:v>8.6</c:v>
                </c:pt>
                <c:pt idx="4885">
                  <c:v>8.4030000000000005</c:v>
                </c:pt>
                <c:pt idx="4886">
                  <c:v>8.3180000000000014</c:v>
                </c:pt>
                <c:pt idx="4887">
                  <c:v>8.5870000000000015</c:v>
                </c:pt>
                <c:pt idx="4888">
                  <c:v>8.5260000000000016</c:v>
                </c:pt>
                <c:pt idx="4889">
                  <c:v>8.3060000000000027</c:v>
                </c:pt>
                <c:pt idx="4890">
                  <c:v>8.4160000000000004</c:v>
                </c:pt>
                <c:pt idx="4891">
                  <c:v>8.5870000000000015</c:v>
                </c:pt>
                <c:pt idx="4892">
                  <c:v>8.3790000000000067</c:v>
                </c:pt>
                <c:pt idx="4893">
                  <c:v>8.3060000000000027</c:v>
                </c:pt>
                <c:pt idx="4894">
                  <c:v>8.5260000000000016</c:v>
                </c:pt>
                <c:pt idx="4895">
                  <c:v>8.3060000000000027</c:v>
                </c:pt>
                <c:pt idx="4896">
                  <c:v>8.3060000000000027</c:v>
                </c:pt>
                <c:pt idx="4897">
                  <c:v>8.3790000000000067</c:v>
                </c:pt>
                <c:pt idx="4898">
                  <c:v>8.5870000000000015</c:v>
                </c:pt>
                <c:pt idx="4899">
                  <c:v>8.4030000000000005</c:v>
                </c:pt>
                <c:pt idx="4900">
                  <c:v>8.293000000000001</c:v>
                </c:pt>
                <c:pt idx="4901">
                  <c:v>8.5020000000000007</c:v>
                </c:pt>
                <c:pt idx="4902">
                  <c:v>8.5020000000000007</c:v>
                </c:pt>
                <c:pt idx="4903">
                  <c:v>8.2809999999999988</c:v>
                </c:pt>
                <c:pt idx="4904">
                  <c:v>8.391</c:v>
                </c:pt>
                <c:pt idx="4905">
                  <c:v>8.5750000000000028</c:v>
                </c:pt>
                <c:pt idx="4906">
                  <c:v>8.3670000000000027</c:v>
                </c:pt>
                <c:pt idx="4907">
                  <c:v>8.3060000000000027</c:v>
                </c:pt>
                <c:pt idx="4908">
                  <c:v>8.5260000000000016</c:v>
                </c:pt>
                <c:pt idx="4909">
                  <c:v>8.4890000000000008</c:v>
                </c:pt>
                <c:pt idx="4910">
                  <c:v>8.2809999999999988</c:v>
                </c:pt>
                <c:pt idx="4911">
                  <c:v>8.4160000000000004</c:v>
                </c:pt>
                <c:pt idx="4912">
                  <c:v>8.5750000000000028</c:v>
                </c:pt>
                <c:pt idx="4913">
                  <c:v>0</c:v>
                </c:pt>
                <c:pt idx="4914">
                  <c:v>1.2E-2</c:v>
                </c:pt>
                <c:pt idx="4915">
                  <c:v>0</c:v>
                </c:pt>
                <c:pt idx="4916">
                  <c:v>0</c:v>
                </c:pt>
                <c:pt idx="4917">
                  <c:v>1.2E-2</c:v>
                </c:pt>
                <c:pt idx="4918">
                  <c:v>0</c:v>
                </c:pt>
                <c:pt idx="4919">
                  <c:v>1.2E-2</c:v>
                </c:pt>
                <c:pt idx="4920">
                  <c:v>0</c:v>
                </c:pt>
                <c:pt idx="4921">
                  <c:v>0</c:v>
                </c:pt>
                <c:pt idx="4922">
                  <c:v>0</c:v>
                </c:pt>
                <c:pt idx="4923">
                  <c:v>0</c:v>
                </c:pt>
                <c:pt idx="4924">
                  <c:v>0</c:v>
                </c:pt>
                <c:pt idx="4925">
                  <c:v>1.2E-2</c:v>
                </c:pt>
                <c:pt idx="4926">
                  <c:v>0</c:v>
                </c:pt>
                <c:pt idx="4927">
                  <c:v>0</c:v>
                </c:pt>
                <c:pt idx="4928">
                  <c:v>1.2E-2</c:v>
                </c:pt>
                <c:pt idx="4929">
                  <c:v>0</c:v>
                </c:pt>
                <c:pt idx="4930">
                  <c:v>0</c:v>
                </c:pt>
                <c:pt idx="4931">
                  <c:v>0</c:v>
                </c:pt>
                <c:pt idx="4932">
                  <c:v>0</c:v>
                </c:pt>
                <c:pt idx="4933">
                  <c:v>1.2E-2</c:v>
                </c:pt>
                <c:pt idx="4934">
                  <c:v>0</c:v>
                </c:pt>
                <c:pt idx="4935">
                  <c:v>0</c:v>
                </c:pt>
                <c:pt idx="4936">
                  <c:v>0</c:v>
                </c:pt>
                <c:pt idx="4937">
                  <c:v>0</c:v>
                </c:pt>
                <c:pt idx="4938">
                  <c:v>1.2E-2</c:v>
                </c:pt>
                <c:pt idx="4939">
                  <c:v>0</c:v>
                </c:pt>
                <c:pt idx="4940">
                  <c:v>0</c:v>
                </c:pt>
                <c:pt idx="4941">
                  <c:v>1.2E-2</c:v>
                </c:pt>
                <c:pt idx="4942">
                  <c:v>0</c:v>
                </c:pt>
                <c:pt idx="4943">
                  <c:v>0</c:v>
                </c:pt>
                <c:pt idx="4944">
                  <c:v>0</c:v>
                </c:pt>
                <c:pt idx="4945">
                  <c:v>0</c:v>
                </c:pt>
                <c:pt idx="4946">
                  <c:v>0</c:v>
                </c:pt>
                <c:pt idx="4947">
                  <c:v>0</c:v>
                </c:pt>
                <c:pt idx="4948">
                  <c:v>0</c:v>
                </c:pt>
                <c:pt idx="4949">
                  <c:v>1.2E-2</c:v>
                </c:pt>
                <c:pt idx="4950">
                  <c:v>0</c:v>
                </c:pt>
                <c:pt idx="4951">
                  <c:v>1.2E-2</c:v>
                </c:pt>
                <c:pt idx="4952">
                  <c:v>0</c:v>
                </c:pt>
                <c:pt idx="4953">
                  <c:v>0</c:v>
                </c:pt>
                <c:pt idx="4954">
                  <c:v>1.2E-2</c:v>
                </c:pt>
                <c:pt idx="4955">
                  <c:v>0</c:v>
                </c:pt>
                <c:pt idx="4956">
                  <c:v>0</c:v>
                </c:pt>
                <c:pt idx="4957">
                  <c:v>0</c:v>
                </c:pt>
                <c:pt idx="4958">
                  <c:v>1.2E-2</c:v>
                </c:pt>
                <c:pt idx="4959">
                  <c:v>0</c:v>
                </c:pt>
                <c:pt idx="4960">
                  <c:v>0</c:v>
                </c:pt>
                <c:pt idx="4961">
                  <c:v>0</c:v>
                </c:pt>
                <c:pt idx="4962">
                  <c:v>0</c:v>
                </c:pt>
                <c:pt idx="4963">
                  <c:v>0</c:v>
                </c:pt>
                <c:pt idx="4964">
                  <c:v>1.2E-2</c:v>
                </c:pt>
                <c:pt idx="4965">
                  <c:v>0</c:v>
                </c:pt>
                <c:pt idx="4966">
                  <c:v>0</c:v>
                </c:pt>
                <c:pt idx="4967">
                  <c:v>0</c:v>
                </c:pt>
                <c:pt idx="4968">
                  <c:v>1.2E-2</c:v>
                </c:pt>
                <c:pt idx="4969">
                  <c:v>0</c:v>
                </c:pt>
                <c:pt idx="4970">
                  <c:v>1.2E-2</c:v>
                </c:pt>
                <c:pt idx="4971">
                  <c:v>0</c:v>
                </c:pt>
                <c:pt idx="4972">
                  <c:v>0</c:v>
                </c:pt>
                <c:pt idx="4973">
                  <c:v>1.2E-2</c:v>
                </c:pt>
                <c:pt idx="4974">
                  <c:v>0</c:v>
                </c:pt>
                <c:pt idx="4975">
                  <c:v>0</c:v>
                </c:pt>
                <c:pt idx="4976">
                  <c:v>0</c:v>
                </c:pt>
                <c:pt idx="4977">
                  <c:v>0</c:v>
                </c:pt>
                <c:pt idx="4978">
                  <c:v>0</c:v>
                </c:pt>
                <c:pt idx="4979">
                  <c:v>0</c:v>
                </c:pt>
                <c:pt idx="4980">
                  <c:v>0</c:v>
                </c:pt>
                <c:pt idx="4981">
                  <c:v>0</c:v>
                </c:pt>
                <c:pt idx="4982">
                  <c:v>1.2E-2</c:v>
                </c:pt>
                <c:pt idx="4983">
                  <c:v>1.2E-2</c:v>
                </c:pt>
                <c:pt idx="4984">
                  <c:v>0</c:v>
                </c:pt>
                <c:pt idx="4985">
                  <c:v>1.2E-2</c:v>
                </c:pt>
                <c:pt idx="4986">
                  <c:v>1.2E-2</c:v>
                </c:pt>
                <c:pt idx="4987">
                  <c:v>0</c:v>
                </c:pt>
                <c:pt idx="4988">
                  <c:v>0</c:v>
                </c:pt>
                <c:pt idx="4989">
                  <c:v>1.2E-2</c:v>
                </c:pt>
                <c:pt idx="4990">
                  <c:v>1.2E-2</c:v>
                </c:pt>
                <c:pt idx="4991">
                  <c:v>0</c:v>
                </c:pt>
                <c:pt idx="4992">
                  <c:v>1.2E-2</c:v>
                </c:pt>
                <c:pt idx="4993">
                  <c:v>1.2E-2</c:v>
                </c:pt>
                <c:pt idx="4994">
                  <c:v>0</c:v>
                </c:pt>
                <c:pt idx="4995">
                  <c:v>1.2E-2</c:v>
                </c:pt>
                <c:pt idx="4996">
                  <c:v>0</c:v>
                </c:pt>
                <c:pt idx="4997">
                  <c:v>1.2E-2</c:v>
                </c:pt>
                <c:pt idx="4998">
                  <c:v>1.2E-2</c:v>
                </c:pt>
                <c:pt idx="4999">
                  <c:v>0</c:v>
                </c:pt>
                <c:pt idx="5000">
                  <c:v>0</c:v>
                </c:pt>
                <c:pt idx="5001">
                  <c:v>0</c:v>
                </c:pt>
                <c:pt idx="5002">
                  <c:v>1.2E-2</c:v>
                </c:pt>
                <c:pt idx="5003">
                  <c:v>1.2E-2</c:v>
                </c:pt>
                <c:pt idx="5004">
                  <c:v>1.2E-2</c:v>
                </c:pt>
                <c:pt idx="5005">
                  <c:v>1.2E-2</c:v>
                </c:pt>
                <c:pt idx="5006">
                  <c:v>0</c:v>
                </c:pt>
                <c:pt idx="5007">
                  <c:v>1.2E-2</c:v>
                </c:pt>
                <c:pt idx="5008">
                  <c:v>0</c:v>
                </c:pt>
                <c:pt idx="5009">
                  <c:v>0</c:v>
                </c:pt>
                <c:pt idx="5010">
                  <c:v>1.2E-2</c:v>
                </c:pt>
                <c:pt idx="5011">
                  <c:v>0</c:v>
                </c:pt>
                <c:pt idx="5012">
                  <c:v>1.2E-2</c:v>
                </c:pt>
                <c:pt idx="5013">
                  <c:v>0</c:v>
                </c:pt>
                <c:pt idx="5014">
                  <c:v>0</c:v>
                </c:pt>
                <c:pt idx="5015">
                  <c:v>1.2E-2</c:v>
                </c:pt>
                <c:pt idx="5016">
                  <c:v>0</c:v>
                </c:pt>
                <c:pt idx="5017">
                  <c:v>0</c:v>
                </c:pt>
              </c:numCache>
            </c:numRef>
          </c:yVal>
          <c:smooth val="0"/>
        </c:ser>
        <c:ser>
          <c:idx val="1"/>
          <c:order val="1"/>
          <c:tx>
            <c:strRef>
              <c:f>Untitled3!$C$1</c:f>
              <c:strCache>
                <c:ptCount val="1"/>
                <c:pt idx="0">
                  <c:v>טמפרטורה I/O-1(°C)</c:v>
                </c:pt>
              </c:strCache>
            </c:strRef>
          </c:tx>
          <c:spPr>
            <a:ln w="28575">
              <a:noFill/>
            </a:ln>
          </c:spPr>
          <c:marker>
            <c:symbol val="circle"/>
            <c:size val="2"/>
          </c:marker>
          <c:xVal>
            <c:numRef>
              <c:f>Untitled3!$A$2:$A$5019</c:f>
              <c:numCache>
                <c:formatCode>General</c:formatCode>
                <c:ptCount val="5018"/>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pt idx="2616">
                  <c:v>2616</c:v>
                </c:pt>
                <c:pt idx="2617">
                  <c:v>2617</c:v>
                </c:pt>
                <c:pt idx="2618">
                  <c:v>2618</c:v>
                </c:pt>
                <c:pt idx="2619">
                  <c:v>2619</c:v>
                </c:pt>
                <c:pt idx="2620">
                  <c:v>2620</c:v>
                </c:pt>
                <c:pt idx="2621">
                  <c:v>2621</c:v>
                </c:pt>
                <c:pt idx="2622">
                  <c:v>2622</c:v>
                </c:pt>
                <c:pt idx="2623">
                  <c:v>2623</c:v>
                </c:pt>
                <c:pt idx="2624">
                  <c:v>2624</c:v>
                </c:pt>
                <c:pt idx="2625">
                  <c:v>2625</c:v>
                </c:pt>
                <c:pt idx="2626">
                  <c:v>2626</c:v>
                </c:pt>
                <c:pt idx="2627">
                  <c:v>2627</c:v>
                </c:pt>
                <c:pt idx="2628">
                  <c:v>2628</c:v>
                </c:pt>
                <c:pt idx="2629">
                  <c:v>2629</c:v>
                </c:pt>
                <c:pt idx="2630">
                  <c:v>2630</c:v>
                </c:pt>
                <c:pt idx="2631">
                  <c:v>2631</c:v>
                </c:pt>
                <c:pt idx="2632">
                  <c:v>2632</c:v>
                </c:pt>
                <c:pt idx="2633">
                  <c:v>2633</c:v>
                </c:pt>
                <c:pt idx="2634">
                  <c:v>2634</c:v>
                </c:pt>
                <c:pt idx="2635">
                  <c:v>2635</c:v>
                </c:pt>
                <c:pt idx="2636">
                  <c:v>2636</c:v>
                </c:pt>
                <c:pt idx="2637">
                  <c:v>2637</c:v>
                </c:pt>
                <c:pt idx="2638">
                  <c:v>2638</c:v>
                </c:pt>
                <c:pt idx="2639">
                  <c:v>2639</c:v>
                </c:pt>
                <c:pt idx="2640">
                  <c:v>2640</c:v>
                </c:pt>
                <c:pt idx="2641">
                  <c:v>2641</c:v>
                </c:pt>
                <c:pt idx="2642">
                  <c:v>2642</c:v>
                </c:pt>
                <c:pt idx="2643">
                  <c:v>2643</c:v>
                </c:pt>
                <c:pt idx="2644">
                  <c:v>2644</c:v>
                </c:pt>
                <c:pt idx="2645">
                  <c:v>2645</c:v>
                </c:pt>
                <c:pt idx="2646">
                  <c:v>2646</c:v>
                </c:pt>
                <c:pt idx="2647">
                  <c:v>2647</c:v>
                </c:pt>
                <c:pt idx="2648">
                  <c:v>2648</c:v>
                </c:pt>
                <c:pt idx="2649">
                  <c:v>2649</c:v>
                </c:pt>
                <c:pt idx="2650">
                  <c:v>2650</c:v>
                </c:pt>
                <c:pt idx="2651">
                  <c:v>2651</c:v>
                </c:pt>
                <c:pt idx="2652">
                  <c:v>2652</c:v>
                </c:pt>
                <c:pt idx="2653">
                  <c:v>2653</c:v>
                </c:pt>
                <c:pt idx="2654">
                  <c:v>2654</c:v>
                </c:pt>
                <c:pt idx="2655">
                  <c:v>2655</c:v>
                </c:pt>
                <c:pt idx="2656">
                  <c:v>2656</c:v>
                </c:pt>
                <c:pt idx="2657">
                  <c:v>2657</c:v>
                </c:pt>
                <c:pt idx="2658">
                  <c:v>2658</c:v>
                </c:pt>
                <c:pt idx="2659">
                  <c:v>2659</c:v>
                </c:pt>
                <c:pt idx="2660">
                  <c:v>2660</c:v>
                </c:pt>
                <c:pt idx="2661">
                  <c:v>2661</c:v>
                </c:pt>
                <c:pt idx="2662">
                  <c:v>2662</c:v>
                </c:pt>
                <c:pt idx="2663">
                  <c:v>2663</c:v>
                </c:pt>
                <c:pt idx="2664">
                  <c:v>2664</c:v>
                </c:pt>
                <c:pt idx="2665">
                  <c:v>2665</c:v>
                </c:pt>
                <c:pt idx="2666">
                  <c:v>2666</c:v>
                </c:pt>
                <c:pt idx="2667">
                  <c:v>2667</c:v>
                </c:pt>
                <c:pt idx="2668">
                  <c:v>2668</c:v>
                </c:pt>
                <c:pt idx="2669">
                  <c:v>2669</c:v>
                </c:pt>
                <c:pt idx="2670">
                  <c:v>2670</c:v>
                </c:pt>
                <c:pt idx="2671">
                  <c:v>2671</c:v>
                </c:pt>
                <c:pt idx="2672">
                  <c:v>2672</c:v>
                </c:pt>
                <c:pt idx="2673">
                  <c:v>2673</c:v>
                </c:pt>
                <c:pt idx="2674">
                  <c:v>2674</c:v>
                </c:pt>
                <c:pt idx="2675">
                  <c:v>2675</c:v>
                </c:pt>
                <c:pt idx="2676">
                  <c:v>2676</c:v>
                </c:pt>
                <c:pt idx="2677">
                  <c:v>2677</c:v>
                </c:pt>
                <c:pt idx="2678">
                  <c:v>2678</c:v>
                </c:pt>
                <c:pt idx="2679">
                  <c:v>2679</c:v>
                </c:pt>
                <c:pt idx="2680">
                  <c:v>2680</c:v>
                </c:pt>
                <c:pt idx="2681">
                  <c:v>2681</c:v>
                </c:pt>
                <c:pt idx="2682">
                  <c:v>2682</c:v>
                </c:pt>
                <c:pt idx="2683">
                  <c:v>2683</c:v>
                </c:pt>
                <c:pt idx="2684">
                  <c:v>2684</c:v>
                </c:pt>
                <c:pt idx="2685">
                  <c:v>2685</c:v>
                </c:pt>
                <c:pt idx="2686">
                  <c:v>2686</c:v>
                </c:pt>
                <c:pt idx="2687">
                  <c:v>2687</c:v>
                </c:pt>
                <c:pt idx="2688">
                  <c:v>2688</c:v>
                </c:pt>
                <c:pt idx="2689">
                  <c:v>2689</c:v>
                </c:pt>
                <c:pt idx="2690">
                  <c:v>2690</c:v>
                </c:pt>
                <c:pt idx="2691">
                  <c:v>2691</c:v>
                </c:pt>
                <c:pt idx="2692">
                  <c:v>2692</c:v>
                </c:pt>
                <c:pt idx="2693">
                  <c:v>2693</c:v>
                </c:pt>
                <c:pt idx="2694">
                  <c:v>2694</c:v>
                </c:pt>
                <c:pt idx="2695">
                  <c:v>2695</c:v>
                </c:pt>
                <c:pt idx="2696">
                  <c:v>2696</c:v>
                </c:pt>
                <c:pt idx="2697">
                  <c:v>2697</c:v>
                </c:pt>
                <c:pt idx="2698">
                  <c:v>2698</c:v>
                </c:pt>
                <c:pt idx="2699">
                  <c:v>2699</c:v>
                </c:pt>
                <c:pt idx="2700">
                  <c:v>2700</c:v>
                </c:pt>
                <c:pt idx="2701">
                  <c:v>2701</c:v>
                </c:pt>
                <c:pt idx="2702">
                  <c:v>2702</c:v>
                </c:pt>
                <c:pt idx="2703">
                  <c:v>2703</c:v>
                </c:pt>
                <c:pt idx="2704">
                  <c:v>2704</c:v>
                </c:pt>
                <c:pt idx="2705">
                  <c:v>2705</c:v>
                </c:pt>
                <c:pt idx="2706">
                  <c:v>2706</c:v>
                </c:pt>
                <c:pt idx="2707">
                  <c:v>2707</c:v>
                </c:pt>
                <c:pt idx="2708">
                  <c:v>2708</c:v>
                </c:pt>
                <c:pt idx="2709">
                  <c:v>2709</c:v>
                </c:pt>
                <c:pt idx="2710">
                  <c:v>2710</c:v>
                </c:pt>
                <c:pt idx="2711">
                  <c:v>2711</c:v>
                </c:pt>
                <c:pt idx="2712">
                  <c:v>2712</c:v>
                </c:pt>
                <c:pt idx="2713">
                  <c:v>2713</c:v>
                </c:pt>
                <c:pt idx="2714">
                  <c:v>2714</c:v>
                </c:pt>
                <c:pt idx="2715">
                  <c:v>2715</c:v>
                </c:pt>
                <c:pt idx="2716">
                  <c:v>2716</c:v>
                </c:pt>
                <c:pt idx="2717">
                  <c:v>2717</c:v>
                </c:pt>
                <c:pt idx="2718">
                  <c:v>2718</c:v>
                </c:pt>
                <c:pt idx="2719">
                  <c:v>2719</c:v>
                </c:pt>
                <c:pt idx="2720">
                  <c:v>2720</c:v>
                </c:pt>
                <c:pt idx="2721">
                  <c:v>2721</c:v>
                </c:pt>
                <c:pt idx="2722">
                  <c:v>2722</c:v>
                </c:pt>
                <c:pt idx="2723">
                  <c:v>2723</c:v>
                </c:pt>
                <c:pt idx="2724">
                  <c:v>2724</c:v>
                </c:pt>
                <c:pt idx="2725">
                  <c:v>2725</c:v>
                </c:pt>
                <c:pt idx="2726">
                  <c:v>2726</c:v>
                </c:pt>
                <c:pt idx="2727">
                  <c:v>2727</c:v>
                </c:pt>
                <c:pt idx="2728">
                  <c:v>2728</c:v>
                </c:pt>
                <c:pt idx="2729">
                  <c:v>2729</c:v>
                </c:pt>
                <c:pt idx="2730">
                  <c:v>2730</c:v>
                </c:pt>
                <c:pt idx="2731">
                  <c:v>2731</c:v>
                </c:pt>
                <c:pt idx="2732">
                  <c:v>2732</c:v>
                </c:pt>
                <c:pt idx="2733">
                  <c:v>2733</c:v>
                </c:pt>
                <c:pt idx="2734">
                  <c:v>2734</c:v>
                </c:pt>
                <c:pt idx="2735">
                  <c:v>2735</c:v>
                </c:pt>
                <c:pt idx="2736">
                  <c:v>2736</c:v>
                </c:pt>
                <c:pt idx="2737">
                  <c:v>2737</c:v>
                </c:pt>
                <c:pt idx="2738">
                  <c:v>2738</c:v>
                </c:pt>
                <c:pt idx="2739">
                  <c:v>2739</c:v>
                </c:pt>
                <c:pt idx="2740">
                  <c:v>2740</c:v>
                </c:pt>
                <c:pt idx="2741">
                  <c:v>2741</c:v>
                </c:pt>
                <c:pt idx="2742">
                  <c:v>2742</c:v>
                </c:pt>
                <c:pt idx="2743">
                  <c:v>2743</c:v>
                </c:pt>
                <c:pt idx="2744">
                  <c:v>2744</c:v>
                </c:pt>
                <c:pt idx="2745">
                  <c:v>2745</c:v>
                </c:pt>
                <c:pt idx="2746">
                  <c:v>2746</c:v>
                </c:pt>
                <c:pt idx="2747">
                  <c:v>2747</c:v>
                </c:pt>
                <c:pt idx="2748">
                  <c:v>2748</c:v>
                </c:pt>
                <c:pt idx="2749">
                  <c:v>2749</c:v>
                </c:pt>
                <c:pt idx="2750">
                  <c:v>2750</c:v>
                </c:pt>
                <c:pt idx="2751">
                  <c:v>2751</c:v>
                </c:pt>
                <c:pt idx="2752">
                  <c:v>2752</c:v>
                </c:pt>
                <c:pt idx="2753">
                  <c:v>2753</c:v>
                </c:pt>
                <c:pt idx="2754">
                  <c:v>2754</c:v>
                </c:pt>
                <c:pt idx="2755">
                  <c:v>2755</c:v>
                </c:pt>
                <c:pt idx="2756">
                  <c:v>2756</c:v>
                </c:pt>
                <c:pt idx="2757">
                  <c:v>2757</c:v>
                </c:pt>
                <c:pt idx="2758">
                  <c:v>2758</c:v>
                </c:pt>
                <c:pt idx="2759">
                  <c:v>2759</c:v>
                </c:pt>
                <c:pt idx="2760">
                  <c:v>2760</c:v>
                </c:pt>
                <c:pt idx="2761">
                  <c:v>2761</c:v>
                </c:pt>
                <c:pt idx="2762">
                  <c:v>2762</c:v>
                </c:pt>
                <c:pt idx="2763">
                  <c:v>2763</c:v>
                </c:pt>
                <c:pt idx="2764">
                  <c:v>2764</c:v>
                </c:pt>
                <c:pt idx="2765">
                  <c:v>2765</c:v>
                </c:pt>
                <c:pt idx="2766">
                  <c:v>2766</c:v>
                </c:pt>
                <c:pt idx="2767">
                  <c:v>2767</c:v>
                </c:pt>
                <c:pt idx="2768">
                  <c:v>2768</c:v>
                </c:pt>
                <c:pt idx="2769">
                  <c:v>2769</c:v>
                </c:pt>
                <c:pt idx="2770">
                  <c:v>2770</c:v>
                </c:pt>
                <c:pt idx="2771">
                  <c:v>2771</c:v>
                </c:pt>
                <c:pt idx="2772">
                  <c:v>2772</c:v>
                </c:pt>
                <c:pt idx="2773">
                  <c:v>2773</c:v>
                </c:pt>
                <c:pt idx="2774">
                  <c:v>2774</c:v>
                </c:pt>
                <c:pt idx="2775">
                  <c:v>2775</c:v>
                </c:pt>
                <c:pt idx="2776">
                  <c:v>2776</c:v>
                </c:pt>
                <c:pt idx="2777">
                  <c:v>2777</c:v>
                </c:pt>
                <c:pt idx="2778">
                  <c:v>2778</c:v>
                </c:pt>
                <c:pt idx="2779">
                  <c:v>2779</c:v>
                </c:pt>
                <c:pt idx="2780">
                  <c:v>2780</c:v>
                </c:pt>
                <c:pt idx="2781">
                  <c:v>2781</c:v>
                </c:pt>
                <c:pt idx="2782">
                  <c:v>2782</c:v>
                </c:pt>
                <c:pt idx="2783">
                  <c:v>2783</c:v>
                </c:pt>
                <c:pt idx="2784">
                  <c:v>2784</c:v>
                </c:pt>
                <c:pt idx="2785">
                  <c:v>2785</c:v>
                </c:pt>
                <c:pt idx="2786">
                  <c:v>2786</c:v>
                </c:pt>
                <c:pt idx="2787">
                  <c:v>2787</c:v>
                </c:pt>
                <c:pt idx="2788">
                  <c:v>2788</c:v>
                </c:pt>
                <c:pt idx="2789">
                  <c:v>2789</c:v>
                </c:pt>
                <c:pt idx="2790">
                  <c:v>2790</c:v>
                </c:pt>
                <c:pt idx="2791">
                  <c:v>2791</c:v>
                </c:pt>
                <c:pt idx="2792">
                  <c:v>2792</c:v>
                </c:pt>
                <c:pt idx="2793">
                  <c:v>2793</c:v>
                </c:pt>
                <c:pt idx="2794">
                  <c:v>2794</c:v>
                </c:pt>
                <c:pt idx="2795">
                  <c:v>2795</c:v>
                </c:pt>
                <c:pt idx="2796">
                  <c:v>2796</c:v>
                </c:pt>
                <c:pt idx="2797">
                  <c:v>2797</c:v>
                </c:pt>
                <c:pt idx="2798">
                  <c:v>2798</c:v>
                </c:pt>
                <c:pt idx="2799">
                  <c:v>2799</c:v>
                </c:pt>
                <c:pt idx="2800">
                  <c:v>2800</c:v>
                </c:pt>
                <c:pt idx="2801">
                  <c:v>2801</c:v>
                </c:pt>
                <c:pt idx="2802">
                  <c:v>2802</c:v>
                </c:pt>
                <c:pt idx="2803">
                  <c:v>2803</c:v>
                </c:pt>
                <c:pt idx="2804">
                  <c:v>2804</c:v>
                </c:pt>
                <c:pt idx="2805">
                  <c:v>2805</c:v>
                </c:pt>
                <c:pt idx="2806">
                  <c:v>2806</c:v>
                </c:pt>
                <c:pt idx="2807">
                  <c:v>2807</c:v>
                </c:pt>
                <c:pt idx="2808">
                  <c:v>2808</c:v>
                </c:pt>
                <c:pt idx="2809">
                  <c:v>2809</c:v>
                </c:pt>
                <c:pt idx="2810">
                  <c:v>2810</c:v>
                </c:pt>
                <c:pt idx="2811">
                  <c:v>2811</c:v>
                </c:pt>
                <c:pt idx="2812">
                  <c:v>2812</c:v>
                </c:pt>
                <c:pt idx="2813">
                  <c:v>2813</c:v>
                </c:pt>
                <c:pt idx="2814">
                  <c:v>2814</c:v>
                </c:pt>
                <c:pt idx="2815">
                  <c:v>2815</c:v>
                </c:pt>
                <c:pt idx="2816">
                  <c:v>2816</c:v>
                </c:pt>
                <c:pt idx="2817">
                  <c:v>2817</c:v>
                </c:pt>
                <c:pt idx="2818">
                  <c:v>2818</c:v>
                </c:pt>
                <c:pt idx="2819">
                  <c:v>2819</c:v>
                </c:pt>
                <c:pt idx="2820">
                  <c:v>2820</c:v>
                </c:pt>
                <c:pt idx="2821">
                  <c:v>2821</c:v>
                </c:pt>
                <c:pt idx="2822">
                  <c:v>2822</c:v>
                </c:pt>
                <c:pt idx="2823">
                  <c:v>2823</c:v>
                </c:pt>
                <c:pt idx="2824">
                  <c:v>2824</c:v>
                </c:pt>
                <c:pt idx="2825">
                  <c:v>2825</c:v>
                </c:pt>
                <c:pt idx="2826">
                  <c:v>2826</c:v>
                </c:pt>
                <c:pt idx="2827">
                  <c:v>2827</c:v>
                </c:pt>
                <c:pt idx="2828">
                  <c:v>2828</c:v>
                </c:pt>
                <c:pt idx="2829">
                  <c:v>2829</c:v>
                </c:pt>
                <c:pt idx="2830">
                  <c:v>2830</c:v>
                </c:pt>
                <c:pt idx="2831">
                  <c:v>2831</c:v>
                </c:pt>
                <c:pt idx="2832">
                  <c:v>2832</c:v>
                </c:pt>
                <c:pt idx="2833">
                  <c:v>2833</c:v>
                </c:pt>
                <c:pt idx="2834">
                  <c:v>2834</c:v>
                </c:pt>
                <c:pt idx="2835">
                  <c:v>2835</c:v>
                </c:pt>
                <c:pt idx="2836">
                  <c:v>2836</c:v>
                </c:pt>
                <c:pt idx="2837">
                  <c:v>2837</c:v>
                </c:pt>
                <c:pt idx="2838">
                  <c:v>2838</c:v>
                </c:pt>
                <c:pt idx="2839">
                  <c:v>2839</c:v>
                </c:pt>
                <c:pt idx="2840">
                  <c:v>2840</c:v>
                </c:pt>
                <c:pt idx="2841">
                  <c:v>2841</c:v>
                </c:pt>
                <c:pt idx="2842">
                  <c:v>2842</c:v>
                </c:pt>
                <c:pt idx="2843">
                  <c:v>2843</c:v>
                </c:pt>
                <c:pt idx="2844">
                  <c:v>2844</c:v>
                </c:pt>
                <c:pt idx="2845">
                  <c:v>2845</c:v>
                </c:pt>
                <c:pt idx="2846">
                  <c:v>2846</c:v>
                </c:pt>
                <c:pt idx="2847">
                  <c:v>2847</c:v>
                </c:pt>
                <c:pt idx="2848">
                  <c:v>2848</c:v>
                </c:pt>
                <c:pt idx="2849">
                  <c:v>2849</c:v>
                </c:pt>
                <c:pt idx="2850">
                  <c:v>2850</c:v>
                </c:pt>
                <c:pt idx="2851">
                  <c:v>2851</c:v>
                </c:pt>
                <c:pt idx="2852">
                  <c:v>2852</c:v>
                </c:pt>
                <c:pt idx="2853">
                  <c:v>2853</c:v>
                </c:pt>
                <c:pt idx="2854">
                  <c:v>2854</c:v>
                </c:pt>
                <c:pt idx="2855">
                  <c:v>2855</c:v>
                </c:pt>
                <c:pt idx="2856">
                  <c:v>2856</c:v>
                </c:pt>
                <c:pt idx="2857">
                  <c:v>2857</c:v>
                </c:pt>
                <c:pt idx="2858">
                  <c:v>2858</c:v>
                </c:pt>
                <c:pt idx="2859">
                  <c:v>2859</c:v>
                </c:pt>
                <c:pt idx="2860">
                  <c:v>2860</c:v>
                </c:pt>
                <c:pt idx="2861">
                  <c:v>2861</c:v>
                </c:pt>
                <c:pt idx="2862">
                  <c:v>2862</c:v>
                </c:pt>
                <c:pt idx="2863">
                  <c:v>2863</c:v>
                </c:pt>
                <c:pt idx="2864">
                  <c:v>2864</c:v>
                </c:pt>
                <c:pt idx="2865">
                  <c:v>2865</c:v>
                </c:pt>
                <c:pt idx="2866">
                  <c:v>2866</c:v>
                </c:pt>
                <c:pt idx="2867">
                  <c:v>2867</c:v>
                </c:pt>
                <c:pt idx="2868">
                  <c:v>2868</c:v>
                </c:pt>
                <c:pt idx="2869">
                  <c:v>2869</c:v>
                </c:pt>
                <c:pt idx="2870">
                  <c:v>2870</c:v>
                </c:pt>
                <c:pt idx="2871">
                  <c:v>2871</c:v>
                </c:pt>
                <c:pt idx="2872">
                  <c:v>2872</c:v>
                </c:pt>
                <c:pt idx="2873">
                  <c:v>2873</c:v>
                </c:pt>
                <c:pt idx="2874">
                  <c:v>2874</c:v>
                </c:pt>
                <c:pt idx="2875">
                  <c:v>2875</c:v>
                </c:pt>
                <c:pt idx="2876">
                  <c:v>2876</c:v>
                </c:pt>
                <c:pt idx="2877">
                  <c:v>2877</c:v>
                </c:pt>
                <c:pt idx="2878">
                  <c:v>2878</c:v>
                </c:pt>
                <c:pt idx="2879">
                  <c:v>2879</c:v>
                </c:pt>
                <c:pt idx="2880">
                  <c:v>2880</c:v>
                </c:pt>
                <c:pt idx="2881">
                  <c:v>2881</c:v>
                </c:pt>
                <c:pt idx="2882">
                  <c:v>2882</c:v>
                </c:pt>
                <c:pt idx="2883">
                  <c:v>2883</c:v>
                </c:pt>
                <c:pt idx="2884">
                  <c:v>2884</c:v>
                </c:pt>
                <c:pt idx="2885">
                  <c:v>2885</c:v>
                </c:pt>
                <c:pt idx="2886">
                  <c:v>2886</c:v>
                </c:pt>
                <c:pt idx="2887">
                  <c:v>2887</c:v>
                </c:pt>
                <c:pt idx="2888">
                  <c:v>2888</c:v>
                </c:pt>
                <c:pt idx="2889">
                  <c:v>2889</c:v>
                </c:pt>
                <c:pt idx="2890">
                  <c:v>2890</c:v>
                </c:pt>
                <c:pt idx="2891">
                  <c:v>2891</c:v>
                </c:pt>
                <c:pt idx="2892">
                  <c:v>2892</c:v>
                </c:pt>
                <c:pt idx="2893">
                  <c:v>2893</c:v>
                </c:pt>
                <c:pt idx="2894">
                  <c:v>2894</c:v>
                </c:pt>
                <c:pt idx="2895">
                  <c:v>2895</c:v>
                </c:pt>
                <c:pt idx="2896">
                  <c:v>2896</c:v>
                </c:pt>
                <c:pt idx="2897">
                  <c:v>2897</c:v>
                </c:pt>
                <c:pt idx="2898">
                  <c:v>2898</c:v>
                </c:pt>
                <c:pt idx="2899">
                  <c:v>2899</c:v>
                </c:pt>
                <c:pt idx="2900">
                  <c:v>2900</c:v>
                </c:pt>
                <c:pt idx="2901">
                  <c:v>2901</c:v>
                </c:pt>
                <c:pt idx="2902">
                  <c:v>2902</c:v>
                </c:pt>
                <c:pt idx="2903">
                  <c:v>2903</c:v>
                </c:pt>
                <c:pt idx="2904">
                  <c:v>2904</c:v>
                </c:pt>
                <c:pt idx="2905">
                  <c:v>2905</c:v>
                </c:pt>
                <c:pt idx="2906">
                  <c:v>2906</c:v>
                </c:pt>
                <c:pt idx="2907">
                  <c:v>2907</c:v>
                </c:pt>
                <c:pt idx="2908">
                  <c:v>2908</c:v>
                </c:pt>
                <c:pt idx="2909">
                  <c:v>2909</c:v>
                </c:pt>
                <c:pt idx="2910">
                  <c:v>2910</c:v>
                </c:pt>
                <c:pt idx="2911">
                  <c:v>2911</c:v>
                </c:pt>
                <c:pt idx="2912">
                  <c:v>2912</c:v>
                </c:pt>
                <c:pt idx="2913">
                  <c:v>2913</c:v>
                </c:pt>
                <c:pt idx="2914">
                  <c:v>2914</c:v>
                </c:pt>
                <c:pt idx="2915">
                  <c:v>2915</c:v>
                </c:pt>
                <c:pt idx="2916">
                  <c:v>2916</c:v>
                </c:pt>
                <c:pt idx="2917">
                  <c:v>2917</c:v>
                </c:pt>
                <c:pt idx="2918">
                  <c:v>2918</c:v>
                </c:pt>
                <c:pt idx="2919">
                  <c:v>2919</c:v>
                </c:pt>
                <c:pt idx="2920">
                  <c:v>2920</c:v>
                </c:pt>
                <c:pt idx="2921">
                  <c:v>2921</c:v>
                </c:pt>
                <c:pt idx="2922">
                  <c:v>2922</c:v>
                </c:pt>
                <c:pt idx="2923">
                  <c:v>2923</c:v>
                </c:pt>
                <c:pt idx="2924">
                  <c:v>2924</c:v>
                </c:pt>
                <c:pt idx="2925">
                  <c:v>2925</c:v>
                </c:pt>
                <c:pt idx="2926">
                  <c:v>2926</c:v>
                </c:pt>
                <c:pt idx="2927">
                  <c:v>2927</c:v>
                </c:pt>
                <c:pt idx="2928">
                  <c:v>2928</c:v>
                </c:pt>
                <c:pt idx="2929">
                  <c:v>2929</c:v>
                </c:pt>
                <c:pt idx="2930">
                  <c:v>2930</c:v>
                </c:pt>
                <c:pt idx="2931">
                  <c:v>2931</c:v>
                </c:pt>
                <c:pt idx="2932">
                  <c:v>2932</c:v>
                </c:pt>
                <c:pt idx="2933">
                  <c:v>2933</c:v>
                </c:pt>
                <c:pt idx="2934">
                  <c:v>2934</c:v>
                </c:pt>
                <c:pt idx="2935">
                  <c:v>2935</c:v>
                </c:pt>
                <c:pt idx="2936">
                  <c:v>2936</c:v>
                </c:pt>
                <c:pt idx="2937">
                  <c:v>2937</c:v>
                </c:pt>
                <c:pt idx="2938">
                  <c:v>2938</c:v>
                </c:pt>
                <c:pt idx="2939">
                  <c:v>2939</c:v>
                </c:pt>
                <c:pt idx="2940">
                  <c:v>2940</c:v>
                </c:pt>
                <c:pt idx="2941">
                  <c:v>2941</c:v>
                </c:pt>
                <c:pt idx="2942">
                  <c:v>2942</c:v>
                </c:pt>
                <c:pt idx="2943">
                  <c:v>2943</c:v>
                </c:pt>
                <c:pt idx="2944">
                  <c:v>2944</c:v>
                </c:pt>
                <c:pt idx="2945">
                  <c:v>2945</c:v>
                </c:pt>
                <c:pt idx="2946">
                  <c:v>2946</c:v>
                </c:pt>
                <c:pt idx="2947">
                  <c:v>2947</c:v>
                </c:pt>
                <c:pt idx="2948">
                  <c:v>2948</c:v>
                </c:pt>
                <c:pt idx="2949">
                  <c:v>2949</c:v>
                </c:pt>
                <c:pt idx="2950">
                  <c:v>2950</c:v>
                </c:pt>
                <c:pt idx="2951">
                  <c:v>2951</c:v>
                </c:pt>
                <c:pt idx="2952">
                  <c:v>2952</c:v>
                </c:pt>
                <c:pt idx="2953">
                  <c:v>2953</c:v>
                </c:pt>
                <c:pt idx="2954">
                  <c:v>2954</c:v>
                </c:pt>
                <c:pt idx="2955">
                  <c:v>2955</c:v>
                </c:pt>
                <c:pt idx="2956">
                  <c:v>2956</c:v>
                </c:pt>
                <c:pt idx="2957">
                  <c:v>2957</c:v>
                </c:pt>
                <c:pt idx="2958">
                  <c:v>2958</c:v>
                </c:pt>
                <c:pt idx="2959">
                  <c:v>2959</c:v>
                </c:pt>
                <c:pt idx="2960">
                  <c:v>2960</c:v>
                </c:pt>
                <c:pt idx="2961">
                  <c:v>2961</c:v>
                </c:pt>
                <c:pt idx="2962">
                  <c:v>2962</c:v>
                </c:pt>
                <c:pt idx="2963">
                  <c:v>2963</c:v>
                </c:pt>
                <c:pt idx="2964">
                  <c:v>2964</c:v>
                </c:pt>
                <c:pt idx="2965">
                  <c:v>2965</c:v>
                </c:pt>
                <c:pt idx="2966">
                  <c:v>2966</c:v>
                </c:pt>
                <c:pt idx="2967">
                  <c:v>2967</c:v>
                </c:pt>
                <c:pt idx="2968">
                  <c:v>2968</c:v>
                </c:pt>
                <c:pt idx="2969">
                  <c:v>2969</c:v>
                </c:pt>
                <c:pt idx="2970">
                  <c:v>2970</c:v>
                </c:pt>
                <c:pt idx="2971">
                  <c:v>2971</c:v>
                </c:pt>
                <c:pt idx="2972">
                  <c:v>2972</c:v>
                </c:pt>
                <c:pt idx="2973">
                  <c:v>2973</c:v>
                </c:pt>
                <c:pt idx="2974">
                  <c:v>2974</c:v>
                </c:pt>
                <c:pt idx="2975">
                  <c:v>2975</c:v>
                </c:pt>
                <c:pt idx="2976">
                  <c:v>2976</c:v>
                </c:pt>
                <c:pt idx="2977">
                  <c:v>2977</c:v>
                </c:pt>
                <c:pt idx="2978">
                  <c:v>2978</c:v>
                </c:pt>
                <c:pt idx="2979">
                  <c:v>2979</c:v>
                </c:pt>
                <c:pt idx="2980">
                  <c:v>2980</c:v>
                </c:pt>
                <c:pt idx="2981">
                  <c:v>2981</c:v>
                </c:pt>
                <c:pt idx="2982">
                  <c:v>2982</c:v>
                </c:pt>
                <c:pt idx="2983">
                  <c:v>2983</c:v>
                </c:pt>
                <c:pt idx="2984">
                  <c:v>2984</c:v>
                </c:pt>
                <c:pt idx="2985">
                  <c:v>2985</c:v>
                </c:pt>
                <c:pt idx="2986">
                  <c:v>2986</c:v>
                </c:pt>
                <c:pt idx="2987">
                  <c:v>2987</c:v>
                </c:pt>
                <c:pt idx="2988">
                  <c:v>2988</c:v>
                </c:pt>
                <c:pt idx="2989">
                  <c:v>2989</c:v>
                </c:pt>
                <c:pt idx="2990">
                  <c:v>2990</c:v>
                </c:pt>
                <c:pt idx="2991">
                  <c:v>2991</c:v>
                </c:pt>
                <c:pt idx="2992">
                  <c:v>2992</c:v>
                </c:pt>
                <c:pt idx="2993">
                  <c:v>2993</c:v>
                </c:pt>
                <c:pt idx="2994">
                  <c:v>2994</c:v>
                </c:pt>
                <c:pt idx="2995">
                  <c:v>2995</c:v>
                </c:pt>
                <c:pt idx="2996">
                  <c:v>2996</c:v>
                </c:pt>
                <c:pt idx="2997">
                  <c:v>2997</c:v>
                </c:pt>
                <c:pt idx="2998">
                  <c:v>2998</c:v>
                </c:pt>
                <c:pt idx="2999">
                  <c:v>2999</c:v>
                </c:pt>
                <c:pt idx="3000">
                  <c:v>3000</c:v>
                </c:pt>
                <c:pt idx="3001">
                  <c:v>3001</c:v>
                </c:pt>
                <c:pt idx="3002">
                  <c:v>3002</c:v>
                </c:pt>
                <c:pt idx="3003">
                  <c:v>3003</c:v>
                </c:pt>
                <c:pt idx="3004">
                  <c:v>3004</c:v>
                </c:pt>
                <c:pt idx="3005">
                  <c:v>3005</c:v>
                </c:pt>
                <c:pt idx="3006">
                  <c:v>3006</c:v>
                </c:pt>
                <c:pt idx="3007">
                  <c:v>3007</c:v>
                </c:pt>
                <c:pt idx="3008">
                  <c:v>3008</c:v>
                </c:pt>
                <c:pt idx="3009">
                  <c:v>3009</c:v>
                </c:pt>
                <c:pt idx="3010">
                  <c:v>3010</c:v>
                </c:pt>
                <c:pt idx="3011">
                  <c:v>3011</c:v>
                </c:pt>
                <c:pt idx="3012">
                  <c:v>3012</c:v>
                </c:pt>
                <c:pt idx="3013">
                  <c:v>3013</c:v>
                </c:pt>
                <c:pt idx="3014">
                  <c:v>3014</c:v>
                </c:pt>
                <c:pt idx="3015">
                  <c:v>3015</c:v>
                </c:pt>
                <c:pt idx="3016">
                  <c:v>3016</c:v>
                </c:pt>
                <c:pt idx="3017">
                  <c:v>3017</c:v>
                </c:pt>
                <c:pt idx="3018">
                  <c:v>3018</c:v>
                </c:pt>
                <c:pt idx="3019">
                  <c:v>3019</c:v>
                </c:pt>
                <c:pt idx="3020">
                  <c:v>3020</c:v>
                </c:pt>
                <c:pt idx="3021">
                  <c:v>3021</c:v>
                </c:pt>
                <c:pt idx="3022">
                  <c:v>3022</c:v>
                </c:pt>
                <c:pt idx="3023">
                  <c:v>3023</c:v>
                </c:pt>
                <c:pt idx="3024">
                  <c:v>3024</c:v>
                </c:pt>
                <c:pt idx="3025">
                  <c:v>3025</c:v>
                </c:pt>
                <c:pt idx="3026">
                  <c:v>3026</c:v>
                </c:pt>
                <c:pt idx="3027">
                  <c:v>3027</c:v>
                </c:pt>
                <c:pt idx="3028">
                  <c:v>3028</c:v>
                </c:pt>
                <c:pt idx="3029">
                  <c:v>3029</c:v>
                </c:pt>
                <c:pt idx="3030">
                  <c:v>3030</c:v>
                </c:pt>
                <c:pt idx="3031">
                  <c:v>3031</c:v>
                </c:pt>
                <c:pt idx="3032">
                  <c:v>3032</c:v>
                </c:pt>
                <c:pt idx="3033">
                  <c:v>3033</c:v>
                </c:pt>
                <c:pt idx="3034">
                  <c:v>3034</c:v>
                </c:pt>
                <c:pt idx="3035">
                  <c:v>3035</c:v>
                </c:pt>
                <c:pt idx="3036">
                  <c:v>3036</c:v>
                </c:pt>
                <c:pt idx="3037">
                  <c:v>3037</c:v>
                </c:pt>
                <c:pt idx="3038">
                  <c:v>3038</c:v>
                </c:pt>
                <c:pt idx="3039">
                  <c:v>3039</c:v>
                </c:pt>
                <c:pt idx="3040">
                  <c:v>3040</c:v>
                </c:pt>
                <c:pt idx="3041">
                  <c:v>3041</c:v>
                </c:pt>
                <c:pt idx="3042">
                  <c:v>3042</c:v>
                </c:pt>
                <c:pt idx="3043">
                  <c:v>3043</c:v>
                </c:pt>
                <c:pt idx="3044">
                  <c:v>3044</c:v>
                </c:pt>
                <c:pt idx="3045">
                  <c:v>3045</c:v>
                </c:pt>
                <c:pt idx="3046">
                  <c:v>3046</c:v>
                </c:pt>
                <c:pt idx="3047">
                  <c:v>3047</c:v>
                </c:pt>
                <c:pt idx="3048">
                  <c:v>3048</c:v>
                </c:pt>
                <c:pt idx="3049">
                  <c:v>3049</c:v>
                </c:pt>
                <c:pt idx="3050">
                  <c:v>3050</c:v>
                </c:pt>
                <c:pt idx="3051">
                  <c:v>3051</c:v>
                </c:pt>
                <c:pt idx="3052">
                  <c:v>3052</c:v>
                </c:pt>
                <c:pt idx="3053">
                  <c:v>3053</c:v>
                </c:pt>
                <c:pt idx="3054">
                  <c:v>3054</c:v>
                </c:pt>
                <c:pt idx="3055">
                  <c:v>3055</c:v>
                </c:pt>
                <c:pt idx="3056">
                  <c:v>3056</c:v>
                </c:pt>
                <c:pt idx="3057">
                  <c:v>3057</c:v>
                </c:pt>
                <c:pt idx="3058">
                  <c:v>3058</c:v>
                </c:pt>
                <c:pt idx="3059">
                  <c:v>3059</c:v>
                </c:pt>
                <c:pt idx="3060">
                  <c:v>3060</c:v>
                </c:pt>
                <c:pt idx="3061">
                  <c:v>3061</c:v>
                </c:pt>
                <c:pt idx="3062">
                  <c:v>3062</c:v>
                </c:pt>
                <c:pt idx="3063">
                  <c:v>3063</c:v>
                </c:pt>
                <c:pt idx="3064">
                  <c:v>3064</c:v>
                </c:pt>
                <c:pt idx="3065">
                  <c:v>3065</c:v>
                </c:pt>
                <c:pt idx="3066">
                  <c:v>3066</c:v>
                </c:pt>
                <c:pt idx="3067">
                  <c:v>3067</c:v>
                </c:pt>
                <c:pt idx="3068">
                  <c:v>3068</c:v>
                </c:pt>
                <c:pt idx="3069">
                  <c:v>3069</c:v>
                </c:pt>
                <c:pt idx="3070">
                  <c:v>3070</c:v>
                </c:pt>
                <c:pt idx="3071">
                  <c:v>3071</c:v>
                </c:pt>
                <c:pt idx="3072">
                  <c:v>3072</c:v>
                </c:pt>
                <c:pt idx="3073">
                  <c:v>3073</c:v>
                </c:pt>
                <c:pt idx="3074">
                  <c:v>3074</c:v>
                </c:pt>
                <c:pt idx="3075">
                  <c:v>3075</c:v>
                </c:pt>
                <c:pt idx="3076">
                  <c:v>3076</c:v>
                </c:pt>
                <c:pt idx="3077">
                  <c:v>3077</c:v>
                </c:pt>
                <c:pt idx="3078">
                  <c:v>3078</c:v>
                </c:pt>
                <c:pt idx="3079">
                  <c:v>3079</c:v>
                </c:pt>
                <c:pt idx="3080">
                  <c:v>3080</c:v>
                </c:pt>
                <c:pt idx="3081">
                  <c:v>3081</c:v>
                </c:pt>
                <c:pt idx="3082">
                  <c:v>3082</c:v>
                </c:pt>
                <c:pt idx="3083">
                  <c:v>3083</c:v>
                </c:pt>
                <c:pt idx="3084">
                  <c:v>3084</c:v>
                </c:pt>
                <c:pt idx="3085">
                  <c:v>3085</c:v>
                </c:pt>
                <c:pt idx="3086">
                  <c:v>3086</c:v>
                </c:pt>
                <c:pt idx="3087">
                  <c:v>3087</c:v>
                </c:pt>
                <c:pt idx="3088">
                  <c:v>3088</c:v>
                </c:pt>
                <c:pt idx="3089">
                  <c:v>3089</c:v>
                </c:pt>
                <c:pt idx="3090">
                  <c:v>3090</c:v>
                </c:pt>
                <c:pt idx="3091">
                  <c:v>3091</c:v>
                </c:pt>
                <c:pt idx="3092">
                  <c:v>3092</c:v>
                </c:pt>
                <c:pt idx="3093">
                  <c:v>3093</c:v>
                </c:pt>
                <c:pt idx="3094">
                  <c:v>3094</c:v>
                </c:pt>
                <c:pt idx="3095">
                  <c:v>3095</c:v>
                </c:pt>
                <c:pt idx="3096">
                  <c:v>3096</c:v>
                </c:pt>
                <c:pt idx="3097">
                  <c:v>3097</c:v>
                </c:pt>
                <c:pt idx="3098">
                  <c:v>3098</c:v>
                </c:pt>
                <c:pt idx="3099">
                  <c:v>3099</c:v>
                </c:pt>
                <c:pt idx="3100">
                  <c:v>3100</c:v>
                </c:pt>
                <c:pt idx="3101">
                  <c:v>3101</c:v>
                </c:pt>
                <c:pt idx="3102">
                  <c:v>3102</c:v>
                </c:pt>
                <c:pt idx="3103">
                  <c:v>3103</c:v>
                </c:pt>
                <c:pt idx="3104">
                  <c:v>3104</c:v>
                </c:pt>
                <c:pt idx="3105">
                  <c:v>3105</c:v>
                </c:pt>
                <c:pt idx="3106">
                  <c:v>3106</c:v>
                </c:pt>
                <c:pt idx="3107">
                  <c:v>3107</c:v>
                </c:pt>
                <c:pt idx="3108">
                  <c:v>3108</c:v>
                </c:pt>
                <c:pt idx="3109">
                  <c:v>3109</c:v>
                </c:pt>
                <c:pt idx="3110">
                  <c:v>3110</c:v>
                </c:pt>
                <c:pt idx="3111">
                  <c:v>3111</c:v>
                </c:pt>
                <c:pt idx="3112">
                  <c:v>3112</c:v>
                </c:pt>
                <c:pt idx="3113">
                  <c:v>3113</c:v>
                </c:pt>
                <c:pt idx="3114">
                  <c:v>3114</c:v>
                </c:pt>
                <c:pt idx="3115">
                  <c:v>3115</c:v>
                </c:pt>
                <c:pt idx="3116">
                  <c:v>3116</c:v>
                </c:pt>
                <c:pt idx="3117">
                  <c:v>3117</c:v>
                </c:pt>
                <c:pt idx="3118">
                  <c:v>3118</c:v>
                </c:pt>
                <c:pt idx="3119">
                  <c:v>3119</c:v>
                </c:pt>
                <c:pt idx="3120">
                  <c:v>3120</c:v>
                </c:pt>
                <c:pt idx="3121">
                  <c:v>3121</c:v>
                </c:pt>
                <c:pt idx="3122">
                  <c:v>3122</c:v>
                </c:pt>
                <c:pt idx="3123">
                  <c:v>3123</c:v>
                </c:pt>
                <c:pt idx="3124">
                  <c:v>3124</c:v>
                </c:pt>
                <c:pt idx="3125">
                  <c:v>3125</c:v>
                </c:pt>
                <c:pt idx="3126">
                  <c:v>3126</c:v>
                </c:pt>
                <c:pt idx="3127">
                  <c:v>3127</c:v>
                </c:pt>
                <c:pt idx="3128">
                  <c:v>3128</c:v>
                </c:pt>
                <c:pt idx="3129">
                  <c:v>3129</c:v>
                </c:pt>
                <c:pt idx="3130">
                  <c:v>3130</c:v>
                </c:pt>
                <c:pt idx="3131">
                  <c:v>3131</c:v>
                </c:pt>
                <c:pt idx="3132">
                  <c:v>3132</c:v>
                </c:pt>
                <c:pt idx="3133">
                  <c:v>3133</c:v>
                </c:pt>
                <c:pt idx="3134">
                  <c:v>3134</c:v>
                </c:pt>
                <c:pt idx="3135">
                  <c:v>3135</c:v>
                </c:pt>
                <c:pt idx="3136">
                  <c:v>3136</c:v>
                </c:pt>
                <c:pt idx="3137">
                  <c:v>3137</c:v>
                </c:pt>
                <c:pt idx="3138">
                  <c:v>3138</c:v>
                </c:pt>
                <c:pt idx="3139">
                  <c:v>3139</c:v>
                </c:pt>
                <c:pt idx="3140">
                  <c:v>3140</c:v>
                </c:pt>
                <c:pt idx="3141">
                  <c:v>3141</c:v>
                </c:pt>
                <c:pt idx="3142">
                  <c:v>3142</c:v>
                </c:pt>
                <c:pt idx="3143">
                  <c:v>3143</c:v>
                </c:pt>
                <c:pt idx="3144">
                  <c:v>3144</c:v>
                </c:pt>
                <c:pt idx="3145">
                  <c:v>3145</c:v>
                </c:pt>
                <c:pt idx="3146">
                  <c:v>3146</c:v>
                </c:pt>
                <c:pt idx="3147">
                  <c:v>3147</c:v>
                </c:pt>
                <c:pt idx="3148">
                  <c:v>3148</c:v>
                </c:pt>
                <c:pt idx="3149">
                  <c:v>3149</c:v>
                </c:pt>
                <c:pt idx="3150">
                  <c:v>3150</c:v>
                </c:pt>
                <c:pt idx="3151">
                  <c:v>3151</c:v>
                </c:pt>
                <c:pt idx="3152">
                  <c:v>3152</c:v>
                </c:pt>
                <c:pt idx="3153">
                  <c:v>3153</c:v>
                </c:pt>
                <c:pt idx="3154">
                  <c:v>3154</c:v>
                </c:pt>
                <c:pt idx="3155">
                  <c:v>3155</c:v>
                </c:pt>
                <c:pt idx="3156">
                  <c:v>3156</c:v>
                </c:pt>
                <c:pt idx="3157">
                  <c:v>3157</c:v>
                </c:pt>
                <c:pt idx="3158">
                  <c:v>3158</c:v>
                </c:pt>
                <c:pt idx="3159">
                  <c:v>3159</c:v>
                </c:pt>
                <c:pt idx="3160">
                  <c:v>3160</c:v>
                </c:pt>
                <c:pt idx="3161">
                  <c:v>3161</c:v>
                </c:pt>
                <c:pt idx="3162">
                  <c:v>3162</c:v>
                </c:pt>
                <c:pt idx="3163">
                  <c:v>3163</c:v>
                </c:pt>
                <c:pt idx="3164">
                  <c:v>3164</c:v>
                </c:pt>
                <c:pt idx="3165">
                  <c:v>3165</c:v>
                </c:pt>
                <c:pt idx="3166">
                  <c:v>3166</c:v>
                </c:pt>
                <c:pt idx="3167">
                  <c:v>3167</c:v>
                </c:pt>
                <c:pt idx="3168">
                  <c:v>3168</c:v>
                </c:pt>
                <c:pt idx="3169">
                  <c:v>3169</c:v>
                </c:pt>
                <c:pt idx="3170">
                  <c:v>3170</c:v>
                </c:pt>
                <c:pt idx="3171">
                  <c:v>3171</c:v>
                </c:pt>
                <c:pt idx="3172">
                  <c:v>3172</c:v>
                </c:pt>
                <c:pt idx="3173">
                  <c:v>3173</c:v>
                </c:pt>
                <c:pt idx="3174">
                  <c:v>3174</c:v>
                </c:pt>
                <c:pt idx="3175">
                  <c:v>3175</c:v>
                </c:pt>
                <c:pt idx="3176">
                  <c:v>3176</c:v>
                </c:pt>
                <c:pt idx="3177">
                  <c:v>3177</c:v>
                </c:pt>
                <c:pt idx="3178">
                  <c:v>3178</c:v>
                </c:pt>
                <c:pt idx="3179">
                  <c:v>3179</c:v>
                </c:pt>
                <c:pt idx="3180">
                  <c:v>3180</c:v>
                </c:pt>
                <c:pt idx="3181">
                  <c:v>3181</c:v>
                </c:pt>
                <c:pt idx="3182">
                  <c:v>3182</c:v>
                </c:pt>
                <c:pt idx="3183">
                  <c:v>3183</c:v>
                </c:pt>
                <c:pt idx="3184">
                  <c:v>3184</c:v>
                </c:pt>
                <c:pt idx="3185">
                  <c:v>3185</c:v>
                </c:pt>
                <c:pt idx="3186">
                  <c:v>3186</c:v>
                </c:pt>
                <c:pt idx="3187">
                  <c:v>3187</c:v>
                </c:pt>
                <c:pt idx="3188">
                  <c:v>3188</c:v>
                </c:pt>
                <c:pt idx="3189">
                  <c:v>3189</c:v>
                </c:pt>
                <c:pt idx="3190">
                  <c:v>3190</c:v>
                </c:pt>
                <c:pt idx="3191">
                  <c:v>3191</c:v>
                </c:pt>
                <c:pt idx="3192">
                  <c:v>3192</c:v>
                </c:pt>
                <c:pt idx="3193">
                  <c:v>3193</c:v>
                </c:pt>
                <c:pt idx="3194">
                  <c:v>3194</c:v>
                </c:pt>
                <c:pt idx="3195">
                  <c:v>3195</c:v>
                </c:pt>
                <c:pt idx="3196">
                  <c:v>3196</c:v>
                </c:pt>
                <c:pt idx="3197">
                  <c:v>3197</c:v>
                </c:pt>
                <c:pt idx="3198">
                  <c:v>3198</c:v>
                </c:pt>
                <c:pt idx="3199">
                  <c:v>3199</c:v>
                </c:pt>
                <c:pt idx="3200">
                  <c:v>3200</c:v>
                </c:pt>
                <c:pt idx="3201">
                  <c:v>3201</c:v>
                </c:pt>
                <c:pt idx="3202">
                  <c:v>3202</c:v>
                </c:pt>
                <c:pt idx="3203">
                  <c:v>3203</c:v>
                </c:pt>
                <c:pt idx="3204">
                  <c:v>3204</c:v>
                </c:pt>
                <c:pt idx="3205">
                  <c:v>3205</c:v>
                </c:pt>
                <c:pt idx="3206">
                  <c:v>3206</c:v>
                </c:pt>
                <c:pt idx="3207">
                  <c:v>3207</c:v>
                </c:pt>
                <c:pt idx="3208">
                  <c:v>3208</c:v>
                </c:pt>
                <c:pt idx="3209">
                  <c:v>3209</c:v>
                </c:pt>
                <c:pt idx="3210">
                  <c:v>3210</c:v>
                </c:pt>
                <c:pt idx="3211">
                  <c:v>3211</c:v>
                </c:pt>
                <c:pt idx="3212">
                  <c:v>3212</c:v>
                </c:pt>
                <c:pt idx="3213">
                  <c:v>3213</c:v>
                </c:pt>
                <c:pt idx="3214">
                  <c:v>3214</c:v>
                </c:pt>
                <c:pt idx="3215">
                  <c:v>3215</c:v>
                </c:pt>
                <c:pt idx="3216">
                  <c:v>3216</c:v>
                </c:pt>
                <c:pt idx="3217">
                  <c:v>3217</c:v>
                </c:pt>
                <c:pt idx="3218">
                  <c:v>3218</c:v>
                </c:pt>
                <c:pt idx="3219">
                  <c:v>3219</c:v>
                </c:pt>
                <c:pt idx="3220">
                  <c:v>3220</c:v>
                </c:pt>
                <c:pt idx="3221">
                  <c:v>3221</c:v>
                </c:pt>
                <c:pt idx="3222">
                  <c:v>3222</c:v>
                </c:pt>
                <c:pt idx="3223">
                  <c:v>3223</c:v>
                </c:pt>
                <c:pt idx="3224">
                  <c:v>3224</c:v>
                </c:pt>
                <c:pt idx="3225">
                  <c:v>3225</c:v>
                </c:pt>
                <c:pt idx="3226">
                  <c:v>3226</c:v>
                </c:pt>
                <c:pt idx="3227">
                  <c:v>3227</c:v>
                </c:pt>
                <c:pt idx="3228">
                  <c:v>3228</c:v>
                </c:pt>
                <c:pt idx="3229">
                  <c:v>3229</c:v>
                </c:pt>
                <c:pt idx="3230">
                  <c:v>3230</c:v>
                </c:pt>
                <c:pt idx="3231">
                  <c:v>3231</c:v>
                </c:pt>
                <c:pt idx="3232">
                  <c:v>3232</c:v>
                </c:pt>
                <c:pt idx="3233">
                  <c:v>3233</c:v>
                </c:pt>
                <c:pt idx="3234">
                  <c:v>3234</c:v>
                </c:pt>
                <c:pt idx="3235">
                  <c:v>3235</c:v>
                </c:pt>
                <c:pt idx="3236">
                  <c:v>3236</c:v>
                </c:pt>
                <c:pt idx="3237">
                  <c:v>3237</c:v>
                </c:pt>
                <c:pt idx="3238">
                  <c:v>3238</c:v>
                </c:pt>
                <c:pt idx="3239">
                  <c:v>3239</c:v>
                </c:pt>
                <c:pt idx="3240">
                  <c:v>3240</c:v>
                </c:pt>
                <c:pt idx="3241">
                  <c:v>3241</c:v>
                </c:pt>
                <c:pt idx="3242">
                  <c:v>3242</c:v>
                </c:pt>
                <c:pt idx="3243">
                  <c:v>3243</c:v>
                </c:pt>
                <c:pt idx="3244">
                  <c:v>3244</c:v>
                </c:pt>
                <c:pt idx="3245">
                  <c:v>3245</c:v>
                </c:pt>
                <c:pt idx="3246">
                  <c:v>3246</c:v>
                </c:pt>
                <c:pt idx="3247">
                  <c:v>3247</c:v>
                </c:pt>
                <c:pt idx="3248">
                  <c:v>3248</c:v>
                </c:pt>
                <c:pt idx="3249">
                  <c:v>3249</c:v>
                </c:pt>
                <c:pt idx="3250">
                  <c:v>3250</c:v>
                </c:pt>
                <c:pt idx="3251">
                  <c:v>3251</c:v>
                </c:pt>
                <c:pt idx="3252">
                  <c:v>3252</c:v>
                </c:pt>
                <c:pt idx="3253">
                  <c:v>3253</c:v>
                </c:pt>
                <c:pt idx="3254">
                  <c:v>3254</c:v>
                </c:pt>
                <c:pt idx="3255">
                  <c:v>3255</c:v>
                </c:pt>
                <c:pt idx="3256">
                  <c:v>3256</c:v>
                </c:pt>
                <c:pt idx="3257">
                  <c:v>3257</c:v>
                </c:pt>
                <c:pt idx="3258">
                  <c:v>3258</c:v>
                </c:pt>
                <c:pt idx="3259">
                  <c:v>3259</c:v>
                </c:pt>
                <c:pt idx="3260">
                  <c:v>3260</c:v>
                </c:pt>
                <c:pt idx="3261">
                  <c:v>3261</c:v>
                </c:pt>
                <c:pt idx="3262">
                  <c:v>3262</c:v>
                </c:pt>
                <c:pt idx="3263">
                  <c:v>3263</c:v>
                </c:pt>
                <c:pt idx="3264">
                  <c:v>3264</c:v>
                </c:pt>
                <c:pt idx="3265">
                  <c:v>3265</c:v>
                </c:pt>
                <c:pt idx="3266">
                  <c:v>3266</c:v>
                </c:pt>
                <c:pt idx="3267">
                  <c:v>3267</c:v>
                </c:pt>
                <c:pt idx="3268">
                  <c:v>3268</c:v>
                </c:pt>
                <c:pt idx="3269">
                  <c:v>3269</c:v>
                </c:pt>
                <c:pt idx="3270">
                  <c:v>3270</c:v>
                </c:pt>
                <c:pt idx="3271">
                  <c:v>3271</c:v>
                </c:pt>
                <c:pt idx="3272">
                  <c:v>3272</c:v>
                </c:pt>
                <c:pt idx="3273">
                  <c:v>3273</c:v>
                </c:pt>
                <c:pt idx="3274">
                  <c:v>3274</c:v>
                </c:pt>
                <c:pt idx="3275">
                  <c:v>3275</c:v>
                </c:pt>
                <c:pt idx="3276">
                  <c:v>3276</c:v>
                </c:pt>
                <c:pt idx="3277">
                  <c:v>3277</c:v>
                </c:pt>
                <c:pt idx="3278">
                  <c:v>3278</c:v>
                </c:pt>
                <c:pt idx="3279">
                  <c:v>3279</c:v>
                </c:pt>
                <c:pt idx="3280">
                  <c:v>3280</c:v>
                </c:pt>
                <c:pt idx="3281">
                  <c:v>3281</c:v>
                </c:pt>
                <c:pt idx="3282">
                  <c:v>3282</c:v>
                </c:pt>
                <c:pt idx="3283">
                  <c:v>3283</c:v>
                </c:pt>
                <c:pt idx="3284">
                  <c:v>3284</c:v>
                </c:pt>
                <c:pt idx="3285">
                  <c:v>3285</c:v>
                </c:pt>
                <c:pt idx="3286">
                  <c:v>3286</c:v>
                </c:pt>
                <c:pt idx="3287">
                  <c:v>3287</c:v>
                </c:pt>
                <c:pt idx="3288">
                  <c:v>3288</c:v>
                </c:pt>
                <c:pt idx="3289">
                  <c:v>3289</c:v>
                </c:pt>
                <c:pt idx="3290">
                  <c:v>3290</c:v>
                </c:pt>
                <c:pt idx="3291">
                  <c:v>3291</c:v>
                </c:pt>
                <c:pt idx="3292">
                  <c:v>3292</c:v>
                </c:pt>
                <c:pt idx="3293">
                  <c:v>3293</c:v>
                </c:pt>
                <c:pt idx="3294">
                  <c:v>3294</c:v>
                </c:pt>
                <c:pt idx="3295">
                  <c:v>3295</c:v>
                </c:pt>
                <c:pt idx="3296">
                  <c:v>3296</c:v>
                </c:pt>
                <c:pt idx="3297">
                  <c:v>3297</c:v>
                </c:pt>
                <c:pt idx="3298">
                  <c:v>3298</c:v>
                </c:pt>
                <c:pt idx="3299">
                  <c:v>3299</c:v>
                </c:pt>
                <c:pt idx="3300">
                  <c:v>3300</c:v>
                </c:pt>
                <c:pt idx="3301">
                  <c:v>3301</c:v>
                </c:pt>
                <c:pt idx="3302">
                  <c:v>3302</c:v>
                </c:pt>
                <c:pt idx="3303">
                  <c:v>3303</c:v>
                </c:pt>
                <c:pt idx="3304">
                  <c:v>3304</c:v>
                </c:pt>
                <c:pt idx="3305">
                  <c:v>3305</c:v>
                </c:pt>
                <c:pt idx="3306">
                  <c:v>3306</c:v>
                </c:pt>
                <c:pt idx="3307">
                  <c:v>3307</c:v>
                </c:pt>
                <c:pt idx="3308">
                  <c:v>3308</c:v>
                </c:pt>
                <c:pt idx="3309">
                  <c:v>3309</c:v>
                </c:pt>
                <c:pt idx="3310">
                  <c:v>3310</c:v>
                </c:pt>
                <c:pt idx="3311">
                  <c:v>3311</c:v>
                </c:pt>
                <c:pt idx="3312">
                  <c:v>3312</c:v>
                </c:pt>
                <c:pt idx="3313">
                  <c:v>3313</c:v>
                </c:pt>
                <c:pt idx="3314">
                  <c:v>3314</c:v>
                </c:pt>
                <c:pt idx="3315">
                  <c:v>3315</c:v>
                </c:pt>
                <c:pt idx="3316">
                  <c:v>3316</c:v>
                </c:pt>
                <c:pt idx="3317">
                  <c:v>3317</c:v>
                </c:pt>
                <c:pt idx="3318">
                  <c:v>3318</c:v>
                </c:pt>
                <c:pt idx="3319">
                  <c:v>3319</c:v>
                </c:pt>
                <c:pt idx="3320">
                  <c:v>3320</c:v>
                </c:pt>
                <c:pt idx="3321">
                  <c:v>3321</c:v>
                </c:pt>
                <c:pt idx="3322">
                  <c:v>3322</c:v>
                </c:pt>
                <c:pt idx="3323">
                  <c:v>3323</c:v>
                </c:pt>
                <c:pt idx="3324">
                  <c:v>3324</c:v>
                </c:pt>
                <c:pt idx="3325">
                  <c:v>3325</c:v>
                </c:pt>
                <c:pt idx="3326">
                  <c:v>3326</c:v>
                </c:pt>
                <c:pt idx="3327">
                  <c:v>3327</c:v>
                </c:pt>
                <c:pt idx="3328">
                  <c:v>3328</c:v>
                </c:pt>
                <c:pt idx="3329">
                  <c:v>3329</c:v>
                </c:pt>
                <c:pt idx="3330">
                  <c:v>3330</c:v>
                </c:pt>
                <c:pt idx="3331">
                  <c:v>3331</c:v>
                </c:pt>
                <c:pt idx="3332">
                  <c:v>3332</c:v>
                </c:pt>
                <c:pt idx="3333">
                  <c:v>3333</c:v>
                </c:pt>
                <c:pt idx="3334">
                  <c:v>3334</c:v>
                </c:pt>
                <c:pt idx="3335">
                  <c:v>3335</c:v>
                </c:pt>
                <c:pt idx="3336">
                  <c:v>3336</c:v>
                </c:pt>
                <c:pt idx="3337">
                  <c:v>3337</c:v>
                </c:pt>
                <c:pt idx="3338">
                  <c:v>3338</c:v>
                </c:pt>
                <c:pt idx="3339">
                  <c:v>3339</c:v>
                </c:pt>
                <c:pt idx="3340">
                  <c:v>3340</c:v>
                </c:pt>
                <c:pt idx="3341">
                  <c:v>3341</c:v>
                </c:pt>
                <c:pt idx="3342">
                  <c:v>3342</c:v>
                </c:pt>
                <c:pt idx="3343">
                  <c:v>3343</c:v>
                </c:pt>
                <c:pt idx="3344">
                  <c:v>3344</c:v>
                </c:pt>
                <c:pt idx="3345">
                  <c:v>3345</c:v>
                </c:pt>
                <c:pt idx="3346">
                  <c:v>3346</c:v>
                </c:pt>
                <c:pt idx="3347">
                  <c:v>3347</c:v>
                </c:pt>
                <c:pt idx="3348">
                  <c:v>3348</c:v>
                </c:pt>
                <c:pt idx="3349">
                  <c:v>3349</c:v>
                </c:pt>
                <c:pt idx="3350">
                  <c:v>3350</c:v>
                </c:pt>
                <c:pt idx="3351">
                  <c:v>3351</c:v>
                </c:pt>
                <c:pt idx="3352">
                  <c:v>3352</c:v>
                </c:pt>
                <c:pt idx="3353">
                  <c:v>3353</c:v>
                </c:pt>
                <c:pt idx="3354">
                  <c:v>3354</c:v>
                </c:pt>
                <c:pt idx="3355">
                  <c:v>3355</c:v>
                </c:pt>
                <c:pt idx="3356">
                  <c:v>3356</c:v>
                </c:pt>
                <c:pt idx="3357">
                  <c:v>3357</c:v>
                </c:pt>
                <c:pt idx="3358">
                  <c:v>3358</c:v>
                </c:pt>
                <c:pt idx="3359">
                  <c:v>3359</c:v>
                </c:pt>
                <c:pt idx="3360">
                  <c:v>3360</c:v>
                </c:pt>
                <c:pt idx="3361">
                  <c:v>3361</c:v>
                </c:pt>
                <c:pt idx="3362">
                  <c:v>3362</c:v>
                </c:pt>
                <c:pt idx="3363">
                  <c:v>3363</c:v>
                </c:pt>
                <c:pt idx="3364">
                  <c:v>3364</c:v>
                </c:pt>
                <c:pt idx="3365">
                  <c:v>3365</c:v>
                </c:pt>
                <c:pt idx="3366">
                  <c:v>3366</c:v>
                </c:pt>
                <c:pt idx="3367">
                  <c:v>3367</c:v>
                </c:pt>
                <c:pt idx="3368">
                  <c:v>3368</c:v>
                </c:pt>
                <c:pt idx="3369">
                  <c:v>3369</c:v>
                </c:pt>
                <c:pt idx="3370">
                  <c:v>3370</c:v>
                </c:pt>
                <c:pt idx="3371">
                  <c:v>3371</c:v>
                </c:pt>
                <c:pt idx="3372">
                  <c:v>3372</c:v>
                </c:pt>
                <c:pt idx="3373">
                  <c:v>3373</c:v>
                </c:pt>
                <c:pt idx="3374">
                  <c:v>3374</c:v>
                </c:pt>
                <c:pt idx="3375">
                  <c:v>3375</c:v>
                </c:pt>
                <c:pt idx="3376">
                  <c:v>3376</c:v>
                </c:pt>
                <c:pt idx="3377">
                  <c:v>3377</c:v>
                </c:pt>
                <c:pt idx="3378">
                  <c:v>3378</c:v>
                </c:pt>
                <c:pt idx="3379">
                  <c:v>3379</c:v>
                </c:pt>
                <c:pt idx="3380">
                  <c:v>3380</c:v>
                </c:pt>
                <c:pt idx="3381">
                  <c:v>3381</c:v>
                </c:pt>
                <c:pt idx="3382">
                  <c:v>3382</c:v>
                </c:pt>
                <c:pt idx="3383">
                  <c:v>3383</c:v>
                </c:pt>
                <c:pt idx="3384">
                  <c:v>3384</c:v>
                </c:pt>
                <c:pt idx="3385">
                  <c:v>3385</c:v>
                </c:pt>
                <c:pt idx="3386">
                  <c:v>3386</c:v>
                </c:pt>
                <c:pt idx="3387">
                  <c:v>3387</c:v>
                </c:pt>
                <c:pt idx="3388">
                  <c:v>3388</c:v>
                </c:pt>
                <c:pt idx="3389">
                  <c:v>3389</c:v>
                </c:pt>
                <c:pt idx="3390">
                  <c:v>3390</c:v>
                </c:pt>
                <c:pt idx="3391">
                  <c:v>3391</c:v>
                </c:pt>
                <c:pt idx="3392">
                  <c:v>3392</c:v>
                </c:pt>
                <c:pt idx="3393">
                  <c:v>3393</c:v>
                </c:pt>
                <c:pt idx="3394">
                  <c:v>3394</c:v>
                </c:pt>
                <c:pt idx="3395">
                  <c:v>3395</c:v>
                </c:pt>
                <c:pt idx="3396">
                  <c:v>3396</c:v>
                </c:pt>
                <c:pt idx="3397">
                  <c:v>3397</c:v>
                </c:pt>
                <c:pt idx="3398">
                  <c:v>3398</c:v>
                </c:pt>
                <c:pt idx="3399">
                  <c:v>3399</c:v>
                </c:pt>
                <c:pt idx="3400">
                  <c:v>3400</c:v>
                </c:pt>
                <c:pt idx="3401">
                  <c:v>3401</c:v>
                </c:pt>
                <c:pt idx="3402">
                  <c:v>3402</c:v>
                </c:pt>
                <c:pt idx="3403">
                  <c:v>3403</c:v>
                </c:pt>
                <c:pt idx="3404">
                  <c:v>3404</c:v>
                </c:pt>
                <c:pt idx="3405">
                  <c:v>3405</c:v>
                </c:pt>
                <c:pt idx="3406">
                  <c:v>3406</c:v>
                </c:pt>
                <c:pt idx="3407">
                  <c:v>3407</c:v>
                </c:pt>
                <c:pt idx="3408">
                  <c:v>3408</c:v>
                </c:pt>
                <c:pt idx="3409">
                  <c:v>3409</c:v>
                </c:pt>
                <c:pt idx="3410">
                  <c:v>3410</c:v>
                </c:pt>
                <c:pt idx="3411">
                  <c:v>3411</c:v>
                </c:pt>
                <c:pt idx="3412">
                  <c:v>3412</c:v>
                </c:pt>
                <c:pt idx="3413">
                  <c:v>3413</c:v>
                </c:pt>
                <c:pt idx="3414">
                  <c:v>3414</c:v>
                </c:pt>
                <c:pt idx="3415">
                  <c:v>3415</c:v>
                </c:pt>
                <c:pt idx="3416">
                  <c:v>3416</c:v>
                </c:pt>
                <c:pt idx="3417">
                  <c:v>3417</c:v>
                </c:pt>
                <c:pt idx="3418">
                  <c:v>3418</c:v>
                </c:pt>
                <c:pt idx="3419">
                  <c:v>3419</c:v>
                </c:pt>
                <c:pt idx="3420">
                  <c:v>3420</c:v>
                </c:pt>
                <c:pt idx="3421">
                  <c:v>3421</c:v>
                </c:pt>
                <c:pt idx="3422">
                  <c:v>3422</c:v>
                </c:pt>
                <c:pt idx="3423">
                  <c:v>3423</c:v>
                </c:pt>
                <c:pt idx="3424">
                  <c:v>3424</c:v>
                </c:pt>
                <c:pt idx="3425">
                  <c:v>3425</c:v>
                </c:pt>
                <c:pt idx="3426">
                  <c:v>3426</c:v>
                </c:pt>
                <c:pt idx="3427">
                  <c:v>3427</c:v>
                </c:pt>
                <c:pt idx="3428">
                  <c:v>3428</c:v>
                </c:pt>
                <c:pt idx="3429">
                  <c:v>3429</c:v>
                </c:pt>
                <c:pt idx="3430">
                  <c:v>3430</c:v>
                </c:pt>
                <c:pt idx="3431">
                  <c:v>3431</c:v>
                </c:pt>
                <c:pt idx="3432">
                  <c:v>3432</c:v>
                </c:pt>
                <c:pt idx="3433">
                  <c:v>3433</c:v>
                </c:pt>
                <c:pt idx="3434">
                  <c:v>3434</c:v>
                </c:pt>
                <c:pt idx="3435">
                  <c:v>3435</c:v>
                </c:pt>
                <c:pt idx="3436">
                  <c:v>3436</c:v>
                </c:pt>
                <c:pt idx="3437">
                  <c:v>3437</c:v>
                </c:pt>
                <c:pt idx="3438">
                  <c:v>3438</c:v>
                </c:pt>
                <c:pt idx="3439">
                  <c:v>3439</c:v>
                </c:pt>
                <c:pt idx="3440">
                  <c:v>3440</c:v>
                </c:pt>
                <c:pt idx="3441">
                  <c:v>3441</c:v>
                </c:pt>
                <c:pt idx="3442">
                  <c:v>3442</c:v>
                </c:pt>
                <c:pt idx="3443">
                  <c:v>3443</c:v>
                </c:pt>
                <c:pt idx="3444">
                  <c:v>3444</c:v>
                </c:pt>
                <c:pt idx="3445">
                  <c:v>3445</c:v>
                </c:pt>
                <c:pt idx="3446">
                  <c:v>3446</c:v>
                </c:pt>
                <c:pt idx="3447">
                  <c:v>3447</c:v>
                </c:pt>
                <c:pt idx="3448">
                  <c:v>3448</c:v>
                </c:pt>
                <c:pt idx="3449">
                  <c:v>3449</c:v>
                </c:pt>
                <c:pt idx="3450">
                  <c:v>3450</c:v>
                </c:pt>
                <c:pt idx="3451">
                  <c:v>3451</c:v>
                </c:pt>
                <c:pt idx="3452">
                  <c:v>3452</c:v>
                </c:pt>
                <c:pt idx="3453">
                  <c:v>3453</c:v>
                </c:pt>
                <c:pt idx="3454">
                  <c:v>3454</c:v>
                </c:pt>
                <c:pt idx="3455">
                  <c:v>3455</c:v>
                </c:pt>
                <c:pt idx="3456">
                  <c:v>3456</c:v>
                </c:pt>
                <c:pt idx="3457">
                  <c:v>3457</c:v>
                </c:pt>
                <c:pt idx="3458">
                  <c:v>3458</c:v>
                </c:pt>
                <c:pt idx="3459">
                  <c:v>3459</c:v>
                </c:pt>
                <c:pt idx="3460">
                  <c:v>3460</c:v>
                </c:pt>
                <c:pt idx="3461">
                  <c:v>3461</c:v>
                </c:pt>
                <c:pt idx="3462">
                  <c:v>3462</c:v>
                </c:pt>
                <c:pt idx="3463">
                  <c:v>3463</c:v>
                </c:pt>
                <c:pt idx="3464">
                  <c:v>3464</c:v>
                </c:pt>
                <c:pt idx="3465">
                  <c:v>3465</c:v>
                </c:pt>
                <c:pt idx="3466">
                  <c:v>3466</c:v>
                </c:pt>
                <c:pt idx="3467">
                  <c:v>3467</c:v>
                </c:pt>
                <c:pt idx="3468">
                  <c:v>3468</c:v>
                </c:pt>
                <c:pt idx="3469">
                  <c:v>3469</c:v>
                </c:pt>
                <c:pt idx="3470">
                  <c:v>3470</c:v>
                </c:pt>
                <c:pt idx="3471">
                  <c:v>3471</c:v>
                </c:pt>
                <c:pt idx="3472">
                  <c:v>3472</c:v>
                </c:pt>
                <c:pt idx="3473">
                  <c:v>3473</c:v>
                </c:pt>
                <c:pt idx="3474">
                  <c:v>3474</c:v>
                </c:pt>
                <c:pt idx="3475">
                  <c:v>3475</c:v>
                </c:pt>
                <c:pt idx="3476">
                  <c:v>3476</c:v>
                </c:pt>
                <c:pt idx="3477">
                  <c:v>3477</c:v>
                </c:pt>
                <c:pt idx="3478">
                  <c:v>3478</c:v>
                </c:pt>
                <c:pt idx="3479">
                  <c:v>3479</c:v>
                </c:pt>
                <c:pt idx="3480">
                  <c:v>3480</c:v>
                </c:pt>
                <c:pt idx="3481">
                  <c:v>3481</c:v>
                </c:pt>
                <c:pt idx="3482">
                  <c:v>3482</c:v>
                </c:pt>
                <c:pt idx="3483">
                  <c:v>3483</c:v>
                </c:pt>
                <c:pt idx="3484">
                  <c:v>3484</c:v>
                </c:pt>
                <c:pt idx="3485">
                  <c:v>3485</c:v>
                </c:pt>
                <c:pt idx="3486">
                  <c:v>3486</c:v>
                </c:pt>
                <c:pt idx="3487">
                  <c:v>3487</c:v>
                </c:pt>
                <c:pt idx="3488">
                  <c:v>3488</c:v>
                </c:pt>
                <c:pt idx="3489">
                  <c:v>3489</c:v>
                </c:pt>
                <c:pt idx="3490">
                  <c:v>3490</c:v>
                </c:pt>
                <c:pt idx="3491">
                  <c:v>3491</c:v>
                </c:pt>
                <c:pt idx="3492">
                  <c:v>3492</c:v>
                </c:pt>
                <c:pt idx="3493">
                  <c:v>3493</c:v>
                </c:pt>
                <c:pt idx="3494">
                  <c:v>3494</c:v>
                </c:pt>
                <c:pt idx="3495">
                  <c:v>3495</c:v>
                </c:pt>
                <c:pt idx="3496">
                  <c:v>3496</c:v>
                </c:pt>
                <c:pt idx="3497">
                  <c:v>3497</c:v>
                </c:pt>
                <c:pt idx="3498">
                  <c:v>3498</c:v>
                </c:pt>
                <c:pt idx="3499">
                  <c:v>3499</c:v>
                </c:pt>
                <c:pt idx="3500">
                  <c:v>3500</c:v>
                </c:pt>
                <c:pt idx="3501">
                  <c:v>3501</c:v>
                </c:pt>
                <c:pt idx="3502">
                  <c:v>3502</c:v>
                </c:pt>
                <c:pt idx="3503">
                  <c:v>3503</c:v>
                </c:pt>
                <c:pt idx="3504">
                  <c:v>3504</c:v>
                </c:pt>
                <c:pt idx="3505">
                  <c:v>3505</c:v>
                </c:pt>
                <c:pt idx="3506">
                  <c:v>3506</c:v>
                </c:pt>
                <c:pt idx="3507">
                  <c:v>3507</c:v>
                </c:pt>
                <c:pt idx="3508">
                  <c:v>3508</c:v>
                </c:pt>
                <c:pt idx="3509">
                  <c:v>3509</c:v>
                </c:pt>
                <c:pt idx="3510">
                  <c:v>3510</c:v>
                </c:pt>
                <c:pt idx="3511">
                  <c:v>3511</c:v>
                </c:pt>
                <c:pt idx="3512">
                  <c:v>3512</c:v>
                </c:pt>
                <c:pt idx="3513">
                  <c:v>3513</c:v>
                </c:pt>
                <c:pt idx="3514">
                  <c:v>3514</c:v>
                </c:pt>
                <c:pt idx="3515">
                  <c:v>3515</c:v>
                </c:pt>
                <c:pt idx="3516">
                  <c:v>3516</c:v>
                </c:pt>
                <c:pt idx="3517">
                  <c:v>3517</c:v>
                </c:pt>
                <c:pt idx="3518">
                  <c:v>3518</c:v>
                </c:pt>
                <c:pt idx="3519">
                  <c:v>3519</c:v>
                </c:pt>
                <c:pt idx="3520">
                  <c:v>3520</c:v>
                </c:pt>
                <c:pt idx="3521">
                  <c:v>3521</c:v>
                </c:pt>
                <c:pt idx="3522">
                  <c:v>3522</c:v>
                </c:pt>
                <c:pt idx="3523">
                  <c:v>3523</c:v>
                </c:pt>
                <c:pt idx="3524">
                  <c:v>3524</c:v>
                </c:pt>
                <c:pt idx="3525">
                  <c:v>3525</c:v>
                </c:pt>
                <c:pt idx="3526">
                  <c:v>3526</c:v>
                </c:pt>
                <c:pt idx="3527">
                  <c:v>3527</c:v>
                </c:pt>
                <c:pt idx="3528">
                  <c:v>3528</c:v>
                </c:pt>
                <c:pt idx="3529">
                  <c:v>3529</c:v>
                </c:pt>
                <c:pt idx="3530">
                  <c:v>3530</c:v>
                </c:pt>
                <c:pt idx="3531">
                  <c:v>3531</c:v>
                </c:pt>
                <c:pt idx="3532">
                  <c:v>3532</c:v>
                </c:pt>
                <c:pt idx="3533">
                  <c:v>3533</c:v>
                </c:pt>
                <c:pt idx="3534">
                  <c:v>3534</c:v>
                </c:pt>
                <c:pt idx="3535">
                  <c:v>3535</c:v>
                </c:pt>
                <c:pt idx="3536">
                  <c:v>3536</c:v>
                </c:pt>
                <c:pt idx="3537">
                  <c:v>3537</c:v>
                </c:pt>
                <c:pt idx="3538">
                  <c:v>3538</c:v>
                </c:pt>
                <c:pt idx="3539">
                  <c:v>3539</c:v>
                </c:pt>
                <c:pt idx="3540">
                  <c:v>3540</c:v>
                </c:pt>
                <c:pt idx="3541">
                  <c:v>3541</c:v>
                </c:pt>
                <c:pt idx="3542">
                  <c:v>3542</c:v>
                </c:pt>
                <c:pt idx="3543">
                  <c:v>3543</c:v>
                </c:pt>
                <c:pt idx="3544">
                  <c:v>3544</c:v>
                </c:pt>
                <c:pt idx="3545">
                  <c:v>3545</c:v>
                </c:pt>
                <c:pt idx="3546">
                  <c:v>3546</c:v>
                </c:pt>
                <c:pt idx="3547">
                  <c:v>3547</c:v>
                </c:pt>
                <c:pt idx="3548">
                  <c:v>3548</c:v>
                </c:pt>
                <c:pt idx="3549">
                  <c:v>3549</c:v>
                </c:pt>
                <c:pt idx="3550">
                  <c:v>3550</c:v>
                </c:pt>
                <c:pt idx="3551">
                  <c:v>3551</c:v>
                </c:pt>
                <c:pt idx="3552">
                  <c:v>3552</c:v>
                </c:pt>
                <c:pt idx="3553">
                  <c:v>3553</c:v>
                </c:pt>
                <c:pt idx="3554">
                  <c:v>3554</c:v>
                </c:pt>
                <c:pt idx="3555">
                  <c:v>3555</c:v>
                </c:pt>
                <c:pt idx="3556">
                  <c:v>3556</c:v>
                </c:pt>
                <c:pt idx="3557">
                  <c:v>3557</c:v>
                </c:pt>
                <c:pt idx="3558">
                  <c:v>3558</c:v>
                </c:pt>
                <c:pt idx="3559">
                  <c:v>3559</c:v>
                </c:pt>
                <c:pt idx="3560">
                  <c:v>3560</c:v>
                </c:pt>
                <c:pt idx="3561">
                  <c:v>3561</c:v>
                </c:pt>
                <c:pt idx="3562">
                  <c:v>3562</c:v>
                </c:pt>
                <c:pt idx="3563">
                  <c:v>3563</c:v>
                </c:pt>
                <c:pt idx="3564">
                  <c:v>3564</c:v>
                </c:pt>
                <c:pt idx="3565">
                  <c:v>3565</c:v>
                </c:pt>
                <c:pt idx="3566">
                  <c:v>3566</c:v>
                </c:pt>
                <c:pt idx="3567">
                  <c:v>3567</c:v>
                </c:pt>
                <c:pt idx="3568">
                  <c:v>3568</c:v>
                </c:pt>
                <c:pt idx="3569">
                  <c:v>3569</c:v>
                </c:pt>
                <c:pt idx="3570">
                  <c:v>3570</c:v>
                </c:pt>
                <c:pt idx="3571">
                  <c:v>3571</c:v>
                </c:pt>
                <c:pt idx="3572">
                  <c:v>3572</c:v>
                </c:pt>
                <c:pt idx="3573">
                  <c:v>3573</c:v>
                </c:pt>
                <c:pt idx="3574">
                  <c:v>3574</c:v>
                </c:pt>
                <c:pt idx="3575">
                  <c:v>3575</c:v>
                </c:pt>
                <c:pt idx="3576">
                  <c:v>3576</c:v>
                </c:pt>
                <c:pt idx="3577">
                  <c:v>3577</c:v>
                </c:pt>
                <c:pt idx="3578">
                  <c:v>3578</c:v>
                </c:pt>
                <c:pt idx="3579">
                  <c:v>3579</c:v>
                </c:pt>
                <c:pt idx="3580">
                  <c:v>3580</c:v>
                </c:pt>
                <c:pt idx="3581">
                  <c:v>3581</c:v>
                </c:pt>
                <c:pt idx="3582">
                  <c:v>3582</c:v>
                </c:pt>
                <c:pt idx="3583">
                  <c:v>3583</c:v>
                </c:pt>
                <c:pt idx="3584">
                  <c:v>3584</c:v>
                </c:pt>
                <c:pt idx="3585">
                  <c:v>3585</c:v>
                </c:pt>
                <c:pt idx="3586">
                  <c:v>3586</c:v>
                </c:pt>
                <c:pt idx="3587">
                  <c:v>3587</c:v>
                </c:pt>
                <c:pt idx="3588">
                  <c:v>3588</c:v>
                </c:pt>
                <c:pt idx="3589">
                  <c:v>3589</c:v>
                </c:pt>
                <c:pt idx="3590">
                  <c:v>3590</c:v>
                </c:pt>
                <c:pt idx="3591">
                  <c:v>3591</c:v>
                </c:pt>
                <c:pt idx="3592">
                  <c:v>3592</c:v>
                </c:pt>
                <c:pt idx="3593">
                  <c:v>3593</c:v>
                </c:pt>
                <c:pt idx="3594">
                  <c:v>3594</c:v>
                </c:pt>
                <c:pt idx="3595">
                  <c:v>3595</c:v>
                </c:pt>
                <c:pt idx="3596">
                  <c:v>3596</c:v>
                </c:pt>
                <c:pt idx="3597">
                  <c:v>3597</c:v>
                </c:pt>
                <c:pt idx="3598">
                  <c:v>3598</c:v>
                </c:pt>
                <c:pt idx="3599">
                  <c:v>3599</c:v>
                </c:pt>
                <c:pt idx="3600">
                  <c:v>3600</c:v>
                </c:pt>
                <c:pt idx="3601">
                  <c:v>3601</c:v>
                </c:pt>
                <c:pt idx="3602">
                  <c:v>3602</c:v>
                </c:pt>
                <c:pt idx="3603">
                  <c:v>3603</c:v>
                </c:pt>
                <c:pt idx="3604">
                  <c:v>3604</c:v>
                </c:pt>
                <c:pt idx="3605">
                  <c:v>3605</c:v>
                </c:pt>
                <c:pt idx="3606">
                  <c:v>3606</c:v>
                </c:pt>
                <c:pt idx="3607">
                  <c:v>3607</c:v>
                </c:pt>
                <c:pt idx="3608">
                  <c:v>3608</c:v>
                </c:pt>
                <c:pt idx="3609">
                  <c:v>3609</c:v>
                </c:pt>
                <c:pt idx="3610">
                  <c:v>3610</c:v>
                </c:pt>
                <c:pt idx="3611">
                  <c:v>3611</c:v>
                </c:pt>
                <c:pt idx="3612">
                  <c:v>3612</c:v>
                </c:pt>
                <c:pt idx="3613">
                  <c:v>3613</c:v>
                </c:pt>
                <c:pt idx="3614">
                  <c:v>3614</c:v>
                </c:pt>
                <c:pt idx="3615">
                  <c:v>3615</c:v>
                </c:pt>
                <c:pt idx="3616">
                  <c:v>3616</c:v>
                </c:pt>
                <c:pt idx="3617">
                  <c:v>3617</c:v>
                </c:pt>
                <c:pt idx="3618">
                  <c:v>3618</c:v>
                </c:pt>
                <c:pt idx="3619">
                  <c:v>3619</c:v>
                </c:pt>
                <c:pt idx="3620">
                  <c:v>3620</c:v>
                </c:pt>
                <c:pt idx="3621">
                  <c:v>3621</c:v>
                </c:pt>
                <c:pt idx="3622">
                  <c:v>3622</c:v>
                </c:pt>
                <c:pt idx="3623">
                  <c:v>3623</c:v>
                </c:pt>
                <c:pt idx="3624">
                  <c:v>3624</c:v>
                </c:pt>
                <c:pt idx="3625">
                  <c:v>3625</c:v>
                </c:pt>
                <c:pt idx="3626">
                  <c:v>3626</c:v>
                </c:pt>
                <c:pt idx="3627">
                  <c:v>3627</c:v>
                </c:pt>
                <c:pt idx="3628">
                  <c:v>3628</c:v>
                </c:pt>
                <c:pt idx="3629">
                  <c:v>3629</c:v>
                </c:pt>
                <c:pt idx="3630">
                  <c:v>3630</c:v>
                </c:pt>
                <c:pt idx="3631">
                  <c:v>3631</c:v>
                </c:pt>
                <c:pt idx="3632">
                  <c:v>3632</c:v>
                </c:pt>
                <c:pt idx="3633">
                  <c:v>3633</c:v>
                </c:pt>
                <c:pt idx="3634">
                  <c:v>3634</c:v>
                </c:pt>
                <c:pt idx="3635">
                  <c:v>3635</c:v>
                </c:pt>
                <c:pt idx="3636">
                  <c:v>3636</c:v>
                </c:pt>
                <c:pt idx="3637">
                  <c:v>3637</c:v>
                </c:pt>
                <c:pt idx="3638">
                  <c:v>3638</c:v>
                </c:pt>
                <c:pt idx="3639">
                  <c:v>3639</c:v>
                </c:pt>
                <c:pt idx="3640">
                  <c:v>3640</c:v>
                </c:pt>
                <c:pt idx="3641">
                  <c:v>3641</c:v>
                </c:pt>
                <c:pt idx="3642">
                  <c:v>3642</c:v>
                </c:pt>
                <c:pt idx="3643">
                  <c:v>3643</c:v>
                </c:pt>
                <c:pt idx="3644">
                  <c:v>3644</c:v>
                </c:pt>
                <c:pt idx="3645">
                  <c:v>3645</c:v>
                </c:pt>
                <c:pt idx="3646">
                  <c:v>3646</c:v>
                </c:pt>
                <c:pt idx="3647">
                  <c:v>3647</c:v>
                </c:pt>
                <c:pt idx="3648">
                  <c:v>3648</c:v>
                </c:pt>
                <c:pt idx="3649">
                  <c:v>3649</c:v>
                </c:pt>
                <c:pt idx="3650">
                  <c:v>3650</c:v>
                </c:pt>
                <c:pt idx="3651">
                  <c:v>3651</c:v>
                </c:pt>
                <c:pt idx="3652">
                  <c:v>3652</c:v>
                </c:pt>
                <c:pt idx="3653">
                  <c:v>3653</c:v>
                </c:pt>
                <c:pt idx="3654">
                  <c:v>3654</c:v>
                </c:pt>
                <c:pt idx="3655">
                  <c:v>3655</c:v>
                </c:pt>
                <c:pt idx="3656">
                  <c:v>3656</c:v>
                </c:pt>
                <c:pt idx="3657">
                  <c:v>3657</c:v>
                </c:pt>
                <c:pt idx="3658">
                  <c:v>3658</c:v>
                </c:pt>
                <c:pt idx="3659">
                  <c:v>3659</c:v>
                </c:pt>
                <c:pt idx="3660">
                  <c:v>3660</c:v>
                </c:pt>
                <c:pt idx="3661">
                  <c:v>3661</c:v>
                </c:pt>
                <c:pt idx="3662">
                  <c:v>3662</c:v>
                </c:pt>
                <c:pt idx="3663">
                  <c:v>3663</c:v>
                </c:pt>
                <c:pt idx="3664">
                  <c:v>3664</c:v>
                </c:pt>
                <c:pt idx="3665">
                  <c:v>3665</c:v>
                </c:pt>
                <c:pt idx="3666">
                  <c:v>3666</c:v>
                </c:pt>
                <c:pt idx="3667">
                  <c:v>3667</c:v>
                </c:pt>
                <c:pt idx="3668">
                  <c:v>3668</c:v>
                </c:pt>
                <c:pt idx="3669">
                  <c:v>3669</c:v>
                </c:pt>
                <c:pt idx="3670">
                  <c:v>3670</c:v>
                </c:pt>
                <c:pt idx="3671">
                  <c:v>3671</c:v>
                </c:pt>
                <c:pt idx="3672">
                  <c:v>3672</c:v>
                </c:pt>
                <c:pt idx="3673">
                  <c:v>3673</c:v>
                </c:pt>
                <c:pt idx="3674">
                  <c:v>3674</c:v>
                </c:pt>
                <c:pt idx="3675">
                  <c:v>3675</c:v>
                </c:pt>
                <c:pt idx="3676">
                  <c:v>3676</c:v>
                </c:pt>
                <c:pt idx="3677">
                  <c:v>3677</c:v>
                </c:pt>
                <c:pt idx="3678">
                  <c:v>3678</c:v>
                </c:pt>
                <c:pt idx="3679">
                  <c:v>3679</c:v>
                </c:pt>
                <c:pt idx="3680">
                  <c:v>3680</c:v>
                </c:pt>
                <c:pt idx="3681">
                  <c:v>3681</c:v>
                </c:pt>
                <c:pt idx="3682">
                  <c:v>3682</c:v>
                </c:pt>
                <c:pt idx="3683">
                  <c:v>3683</c:v>
                </c:pt>
                <c:pt idx="3684">
                  <c:v>3684</c:v>
                </c:pt>
                <c:pt idx="3685">
                  <c:v>3685</c:v>
                </c:pt>
                <c:pt idx="3686">
                  <c:v>3686</c:v>
                </c:pt>
                <c:pt idx="3687">
                  <c:v>3687</c:v>
                </c:pt>
                <c:pt idx="3688">
                  <c:v>3688</c:v>
                </c:pt>
                <c:pt idx="3689">
                  <c:v>3689</c:v>
                </c:pt>
                <c:pt idx="3690">
                  <c:v>3690</c:v>
                </c:pt>
                <c:pt idx="3691">
                  <c:v>3691</c:v>
                </c:pt>
                <c:pt idx="3692">
                  <c:v>3692</c:v>
                </c:pt>
                <c:pt idx="3693">
                  <c:v>3693</c:v>
                </c:pt>
                <c:pt idx="3694">
                  <c:v>3694</c:v>
                </c:pt>
                <c:pt idx="3695">
                  <c:v>3695</c:v>
                </c:pt>
                <c:pt idx="3696">
                  <c:v>3696</c:v>
                </c:pt>
                <c:pt idx="3697">
                  <c:v>3697</c:v>
                </c:pt>
                <c:pt idx="3698">
                  <c:v>3698</c:v>
                </c:pt>
                <c:pt idx="3699">
                  <c:v>3699</c:v>
                </c:pt>
                <c:pt idx="3700">
                  <c:v>3700</c:v>
                </c:pt>
                <c:pt idx="3701">
                  <c:v>3701</c:v>
                </c:pt>
                <c:pt idx="3702">
                  <c:v>3702</c:v>
                </c:pt>
                <c:pt idx="3703">
                  <c:v>3703</c:v>
                </c:pt>
                <c:pt idx="3704">
                  <c:v>3704</c:v>
                </c:pt>
                <c:pt idx="3705">
                  <c:v>3705</c:v>
                </c:pt>
                <c:pt idx="3706">
                  <c:v>3706</c:v>
                </c:pt>
                <c:pt idx="3707">
                  <c:v>3707</c:v>
                </c:pt>
                <c:pt idx="3708">
                  <c:v>3708</c:v>
                </c:pt>
                <c:pt idx="3709">
                  <c:v>3709</c:v>
                </c:pt>
                <c:pt idx="3710">
                  <c:v>3710</c:v>
                </c:pt>
                <c:pt idx="3711">
                  <c:v>3711</c:v>
                </c:pt>
                <c:pt idx="3712">
                  <c:v>3712</c:v>
                </c:pt>
                <c:pt idx="3713">
                  <c:v>3713</c:v>
                </c:pt>
                <c:pt idx="3714">
                  <c:v>3714</c:v>
                </c:pt>
                <c:pt idx="3715">
                  <c:v>3715</c:v>
                </c:pt>
                <c:pt idx="3716">
                  <c:v>3716</c:v>
                </c:pt>
                <c:pt idx="3717">
                  <c:v>3717</c:v>
                </c:pt>
                <c:pt idx="3718">
                  <c:v>3718</c:v>
                </c:pt>
                <c:pt idx="3719">
                  <c:v>3719</c:v>
                </c:pt>
                <c:pt idx="3720">
                  <c:v>3720</c:v>
                </c:pt>
                <c:pt idx="3721">
                  <c:v>3721</c:v>
                </c:pt>
                <c:pt idx="3722">
                  <c:v>3722</c:v>
                </c:pt>
                <c:pt idx="3723">
                  <c:v>3723</c:v>
                </c:pt>
                <c:pt idx="3724">
                  <c:v>3724</c:v>
                </c:pt>
                <c:pt idx="3725">
                  <c:v>3725</c:v>
                </c:pt>
                <c:pt idx="3726">
                  <c:v>3726</c:v>
                </c:pt>
                <c:pt idx="3727">
                  <c:v>3727</c:v>
                </c:pt>
                <c:pt idx="3728">
                  <c:v>3728</c:v>
                </c:pt>
                <c:pt idx="3729">
                  <c:v>3729</c:v>
                </c:pt>
                <c:pt idx="3730">
                  <c:v>3730</c:v>
                </c:pt>
                <c:pt idx="3731">
                  <c:v>3731</c:v>
                </c:pt>
                <c:pt idx="3732">
                  <c:v>3732</c:v>
                </c:pt>
                <c:pt idx="3733">
                  <c:v>3733</c:v>
                </c:pt>
                <c:pt idx="3734">
                  <c:v>3734</c:v>
                </c:pt>
                <c:pt idx="3735">
                  <c:v>3735</c:v>
                </c:pt>
                <c:pt idx="3736">
                  <c:v>3736</c:v>
                </c:pt>
                <c:pt idx="3737">
                  <c:v>3737</c:v>
                </c:pt>
                <c:pt idx="3738">
                  <c:v>3738</c:v>
                </c:pt>
                <c:pt idx="3739">
                  <c:v>3739</c:v>
                </c:pt>
                <c:pt idx="3740">
                  <c:v>3740</c:v>
                </c:pt>
                <c:pt idx="3741">
                  <c:v>3741</c:v>
                </c:pt>
                <c:pt idx="3742">
                  <c:v>3742</c:v>
                </c:pt>
                <c:pt idx="3743">
                  <c:v>3743</c:v>
                </c:pt>
                <c:pt idx="3744">
                  <c:v>3744</c:v>
                </c:pt>
                <c:pt idx="3745">
                  <c:v>3745</c:v>
                </c:pt>
                <c:pt idx="3746">
                  <c:v>3746</c:v>
                </c:pt>
                <c:pt idx="3747">
                  <c:v>3747</c:v>
                </c:pt>
                <c:pt idx="3748">
                  <c:v>3748</c:v>
                </c:pt>
                <c:pt idx="3749">
                  <c:v>3749</c:v>
                </c:pt>
                <c:pt idx="3750">
                  <c:v>3750</c:v>
                </c:pt>
                <c:pt idx="3751">
                  <c:v>3751</c:v>
                </c:pt>
                <c:pt idx="3752">
                  <c:v>3752</c:v>
                </c:pt>
                <c:pt idx="3753">
                  <c:v>3753</c:v>
                </c:pt>
                <c:pt idx="3754">
                  <c:v>3754</c:v>
                </c:pt>
                <c:pt idx="3755">
                  <c:v>3755</c:v>
                </c:pt>
                <c:pt idx="3756">
                  <c:v>3756</c:v>
                </c:pt>
                <c:pt idx="3757">
                  <c:v>3757</c:v>
                </c:pt>
                <c:pt idx="3758">
                  <c:v>3758</c:v>
                </c:pt>
                <c:pt idx="3759">
                  <c:v>3759</c:v>
                </c:pt>
                <c:pt idx="3760">
                  <c:v>3760</c:v>
                </c:pt>
                <c:pt idx="3761">
                  <c:v>3761</c:v>
                </c:pt>
                <c:pt idx="3762">
                  <c:v>3762</c:v>
                </c:pt>
                <c:pt idx="3763">
                  <c:v>3763</c:v>
                </c:pt>
                <c:pt idx="3764">
                  <c:v>3764</c:v>
                </c:pt>
                <c:pt idx="3765">
                  <c:v>3765</c:v>
                </c:pt>
                <c:pt idx="3766">
                  <c:v>3766</c:v>
                </c:pt>
                <c:pt idx="3767">
                  <c:v>3767</c:v>
                </c:pt>
                <c:pt idx="3768">
                  <c:v>3768</c:v>
                </c:pt>
                <c:pt idx="3769">
                  <c:v>3769</c:v>
                </c:pt>
                <c:pt idx="3770">
                  <c:v>3770</c:v>
                </c:pt>
                <c:pt idx="3771">
                  <c:v>3771</c:v>
                </c:pt>
                <c:pt idx="3772">
                  <c:v>3772</c:v>
                </c:pt>
                <c:pt idx="3773">
                  <c:v>3773</c:v>
                </c:pt>
                <c:pt idx="3774">
                  <c:v>3774</c:v>
                </c:pt>
                <c:pt idx="3775">
                  <c:v>3775</c:v>
                </c:pt>
                <c:pt idx="3776">
                  <c:v>3776</c:v>
                </c:pt>
                <c:pt idx="3777">
                  <c:v>3777</c:v>
                </c:pt>
                <c:pt idx="3778">
                  <c:v>3778</c:v>
                </c:pt>
                <c:pt idx="3779">
                  <c:v>3779</c:v>
                </c:pt>
                <c:pt idx="3780">
                  <c:v>3780</c:v>
                </c:pt>
                <c:pt idx="3781">
                  <c:v>3781</c:v>
                </c:pt>
                <c:pt idx="3782">
                  <c:v>3782</c:v>
                </c:pt>
                <c:pt idx="3783">
                  <c:v>3783</c:v>
                </c:pt>
                <c:pt idx="3784">
                  <c:v>3784</c:v>
                </c:pt>
                <c:pt idx="3785">
                  <c:v>3785</c:v>
                </c:pt>
                <c:pt idx="3786">
                  <c:v>3786</c:v>
                </c:pt>
                <c:pt idx="3787">
                  <c:v>3787</c:v>
                </c:pt>
                <c:pt idx="3788">
                  <c:v>3788</c:v>
                </c:pt>
                <c:pt idx="3789">
                  <c:v>3789</c:v>
                </c:pt>
                <c:pt idx="3790">
                  <c:v>3790</c:v>
                </c:pt>
                <c:pt idx="3791">
                  <c:v>3791</c:v>
                </c:pt>
                <c:pt idx="3792">
                  <c:v>3792</c:v>
                </c:pt>
                <c:pt idx="3793">
                  <c:v>3793</c:v>
                </c:pt>
                <c:pt idx="3794">
                  <c:v>3794</c:v>
                </c:pt>
                <c:pt idx="3795">
                  <c:v>3795</c:v>
                </c:pt>
                <c:pt idx="3796">
                  <c:v>3796</c:v>
                </c:pt>
                <c:pt idx="3797">
                  <c:v>3797</c:v>
                </c:pt>
                <c:pt idx="3798">
                  <c:v>3798</c:v>
                </c:pt>
                <c:pt idx="3799">
                  <c:v>3799</c:v>
                </c:pt>
                <c:pt idx="3800">
                  <c:v>3800</c:v>
                </c:pt>
                <c:pt idx="3801">
                  <c:v>3801</c:v>
                </c:pt>
                <c:pt idx="3802">
                  <c:v>3802</c:v>
                </c:pt>
                <c:pt idx="3803">
                  <c:v>3803</c:v>
                </c:pt>
                <c:pt idx="3804">
                  <c:v>3804</c:v>
                </c:pt>
                <c:pt idx="3805">
                  <c:v>3805</c:v>
                </c:pt>
                <c:pt idx="3806">
                  <c:v>3806</c:v>
                </c:pt>
                <c:pt idx="3807">
                  <c:v>3807</c:v>
                </c:pt>
                <c:pt idx="3808">
                  <c:v>3808</c:v>
                </c:pt>
                <c:pt idx="3809">
                  <c:v>3809</c:v>
                </c:pt>
                <c:pt idx="3810">
                  <c:v>3810</c:v>
                </c:pt>
                <c:pt idx="3811">
                  <c:v>3811</c:v>
                </c:pt>
                <c:pt idx="3812">
                  <c:v>3812</c:v>
                </c:pt>
                <c:pt idx="3813">
                  <c:v>3813</c:v>
                </c:pt>
                <c:pt idx="3814">
                  <c:v>3814</c:v>
                </c:pt>
                <c:pt idx="3815">
                  <c:v>3815</c:v>
                </c:pt>
                <c:pt idx="3816">
                  <c:v>3816</c:v>
                </c:pt>
                <c:pt idx="3817">
                  <c:v>3817</c:v>
                </c:pt>
                <c:pt idx="3818">
                  <c:v>3818</c:v>
                </c:pt>
                <c:pt idx="3819">
                  <c:v>3819</c:v>
                </c:pt>
                <c:pt idx="3820">
                  <c:v>3820</c:v>
                </c:pt>
                <c:pt idx="3821">
                  <c:v>3821</c:v>
                </c:pt>
                <c:pt idx="3822">
                  <c:v>3822</c:v>
                </c:pt>
                <c:pt idx="3823">
                  <c:v>3823</c:v>
                </c:pt>
                <c:pt idx="3824">
                  <c:v>3824</c:v>
                </c:pt>
                <c:pt idx="3825">
                  <c:v>3825</c:v>
                </c:pt>
                <c:pt idx="3826">
                  <c:v>3826</c:v>
                </c:pt>
                <c:pt idx="3827">
                  <c:v>3827</c:v>
                </c:pt>
                <c:pt idx="3828">
                  <c:v>3828</c:v>
                </c:pt>
                <c:pt idx="3829">
                  <c:v>3829</c:v>
                </c:pt>
                <c:pt idx="3830">
                  <c:v>3830</c:v>
                </c:pt>
                <c:pt idx="3831">
                  <c:v>3831</c:v>
                </c:pt>
                <c:pt idx="3832">
                  <c:v>3832</c:v>
                </c:pt>
                <c:pt idx="3833">
                  <c:v>3833</c:v>
                </c:pt>
                <c:pt idx="3834">
                  <c:v>3834</c:v>
                </c:pt>
                <c:pt idx="3835">
                  <c:v>3835</c:v>
                </c:pt>
                <c:pt idx="3836">
                  <c:v>3836</c:v>
                </c:pt>
                <c:pt idx="3837">
                  <c:v>3837</c:v>
                </c:pt>
                <c:pt idx="3838">
                  <c:v>3838</c:v>
                </c:pt>
                <c:pt idx="3839">
                  <c:v>3839</c:v>
                </c:pt>
                <c:pt idx="3840">
                  <c:v>3840</c:v>
                </c:pt>
                <c:pt idx="3841">
                  <c:v>3841</c:v>
                </c:pt>
                <c:pt idx="3842">
                  <c:v>3842</c:v>
                </c:pt>
                <c:pt idx="3843">
                  <c:v>3843</c:v>
                </c:pt>
                <c:pt idx="3844">
                  <c:v>3844</c:v>
                </c:pt>
                <c:pt idx="3845">
                  <c:v>3845</c:v>
                </c:pt>
                <c:pt idx="3846">
                  <c:v>3846</c:v>
                </c:pt>
                <c:pt idx="3847">
                  <c:v>3847</c:v>
                </c:pt>
                <c:pt idx="3848">
                  <c:v>3848</c:v>
                </c:pt>
                <c:pt idx="3849">
                  <c:v>3849</c:v>
                </c:pt>
                <c:pt idx="3850">
                  <c:v>3850</c:v>
                </c:pt>
                <c:pt idx="3851">
                  <c:v>3851</c:v>
                </c:pt>
                <c:pt idx="3852">
                  <c:v>3852</c:v>
                </c:pt>
                <c:pt idx="3853">
                  <c:v>3853</c:v>
                </c:pt>
                <c:pt idx="3854">
                  <c:v>3854</c:v>
                </c:pt>
                <c:pt idx="3855">
                  <c:v>3855</c:v>
                </c:pt>
                <c:pt idx="3856">
                  <c:v>3856</c:v>
                </c:pt>
                <c:pt idx="3857">
                  <c:v>3857</c:v>
                </c:pt>
                <c:pt idx="3858">
                  <c:v>3858</c:v>
                </c:pt>
                <c:pt idx="3859">
                  <c:v>3859</c:v>
                </c:pt>
                <c:pt idx="3860">
                  <c:v>3860</c:v>
                </c:pt>
                <c:pt idx="3861">
                  <c:v>3861</c:v>
                </c:pt>
                <c:pt idx="3862">
                  <c:v>3862</c:v>
                </c:pt>
                <c:pt idx="3863">
                  <c:v>3863</c:v>
                </c:pt>
                <c:pt idx="3864">
                  <c:v>3864</c:v>
                </c:pt>
                <c:pt idx="3865">
                  <c:v>3865</c:v>
                </c:pt>
                <c:pt idx="3866">
                  <c:v>3866</c:v>
                </c:pt>
                <c:pt idx="3867">
                  <c:v>3867</c:v>
                </c:pt>
                <c:pt idx="3868">
                  <c:v>3868</c:v>
                </c:pt>
                <c:pt idx="3869">
                  <c:v>3869</c:v>
                </c:pt>
                <c:pt idx="3870">
                  <c:v>3870</c:v>
                </c:pt>
                <c:pt idx="3871">
                  <c:v>3871</c:v>
                </c:pt>
                <c:pt idx="3872">
                  <c:v>3872</c:v>
                </c:pt>
                <c:pt idx="3873">
                  <c:v>3873</c:v>
                </c:pt>
                <c:pt idx="3874">
                  <c:v>3874</c:v>
                </c:pt>
                <c:pt idx="3875">
                  <c:v>3875</c:v>
                </c:pt>
                <c:pt idx="3876">
                  <c:v>3876</c:v>
                </c:pt>
                <c:pt idx="3877">
                  <c:v>3877</c:v>
                </c:pt>
                <c:pt idx="3878">
                  <c:v>3878</c:v>
                </c:pt>
                <c:pt idx="3879">
                  <c:v>3879</c:v>
                </c:pt>
                <c:pt idx="3880">
                  <c:v>3880</c:v>
                </c:pt>
                <c:pt idx="3881">
                  <c:v>3881</c:v>
                </c:pt>
                <c:pt idx="3882">
                  <c:v>3882</c:v>
                </c:pt>
                <c:pt idx="3883">
                  <c:v>3883</c:v>
                </c:pt>
                <c:pt idx="3884">
                  <c:v>3884</c:v>
                </c:pt>
                <c:pt idx="3885">
                  <c:v>3885</c:v>
                </c:pt>
                <c:pt idx="3886">
                  <c:v>3886</c:v>
                </c:pt>
                <c:pt idx="3887">
                  <c:v>3887</c:v>
                </c:pt>
                <c:pt idx="3888">
                  <c:v>3888</c:v>
                </c:pt>
                <c:pt idx="3889">
                  <c:v>3889</c:v>
                </c:pt>
                <c:pt idx="3890">
                  <c:v>3890</c:v>
                </c:pt>
                <c:pt idx="3891">
                  <c:v>3891</c:v>
                </c:pt>
                <c:pt idx="3892">
                  <c:v>3892</c:v>
                </c:pt>
                <c:pt idx="3893">
                  <c:v>3893</c:v>
                </c:pt>
                <c:pt idx="3894">
                  <c:v>3894</c:v>
                </c:pt>
                <c:pt idx="3895">
                  <c:v>3895</c:v>
                </c:pt>
                <c:pt idx="3896">
                  <c:v>3896</c:v>
                </c:pt>
                <c:pt idx="3897">
                  <c:v>3897</c:v>
                </c:pt>
                <c:pt idx="3898">
                  <c:v>3898</c:v>
                </c:pt>
                <c:pt idx="3899">
                  <c:v>3899</c:v>
                </c:pt>
                <c:pt idx="3900">
                  <c:v>3900</c:v>
                </c:pt>
                <c:pt idx="3901">
                  <c:v>3901</c:v>
                </c:pt>
                <c:pt idx="3902">
                  <c:v>3902</c:v>
                </c:pt>
                <c:pt idx="3903">
                  <c:v>3903</c:v>
                </c:pt>
                <c:pt idx="3904">
                  <c:v>3904</c:v>
                </c:pt>
                <c:pt idx="3905">
                  <c:v>3905</c:v>
                </c:pt>
                <c:pt idx="3906">
                  <c:v>3906</c:v>
                </c:pt>
                <c:pt idx="3907">
                  <c:v>3907</c:v>
                </c:pt>
                <c:pt idx="3908">
                  <c:v>3908</c:v>
                </c:pt>
                <c:pt idx="3909">
                  <c:v>3909</c:v>
                </c:pt>
                <c:pt idx="3910">
                  <c:v>3910</c:v>
                </c:pt>
                <c:pt idx="3911">
                  <c:v>3911</c:v>
                </c:pt>
                <c:pt idx="3912">
                  <c:v>3912</c:v>
                </c:pt>
                <c:pt idx="3913">
                  <c:v>3913</c:v>
                </c:pt>
                <c:pt idx="3914">
                  <c:v>3914</c:v>
                </c:pt>
                <c:pt idx="3915">
                  <c:v>3915</c:v>
                </c:pt>
                <c:pt idx="3916">
                  <c:v>3916</c:v>
                </c:pt>
                <c:pt idx="3917">
                  <c:v>3917</c:v>
                </c:pt>
                <c:pt idx="3918">
                  <c:v>3918</c:v>
                </c:pt>
                <c:pt idx="3919">
                  <c:v>3919</c:v>
                </c:pt>
                <c:pt idx="3920">
                  <c:v>3920</c:v>
                </c:pt>
                <c:pt idx="3921">
                  <c:v>3921</c:v>
                </c:pt>
                <c:pt idx="3922">
                  <c:v>3922</c:v>
                </c:pt>
                <c:pt idx="3923">
                  <c:v>3923</c:v>
                </c:pt>
                <c:pt idx="3924">
                  <c:v>3924</c:v>
                </c:pt>
                <c:pt idx="3925">
                  <c:v>3925</c:v>
                </c:pt>
                <c:pt idx="3926">
                  <c:v>3926</c:v>
                </c:pt>
                <c:pt idx="3927">
                  <c:v>3927</c:v>
                </c:pt>
                <c:pt idx="3928">
                  <c:v>3928</c:v>
                </c:pt>
                <c:pt idx="3929">
                  <c:v>3929</c:v>
                </c:pt>
                <c:pt idx="3930">
                  <c:v>3930</c:v>
                </c:pt>
                <c:pt idx="3931">
                  <c:v>3931</c:v>
                </c:pt>
                <c:pt idx="3932">
                  <c:v>3932</c:v>
                </c:pt>
                <c:pt idx="3933">
                  <c:v>3933</c:v>
                </c:pt>
                <c:pt idx="3934">
                  <c:v>3934</c:v>
                </c:pt>
                <c:pt idx="3935">
                  <c:v>3935</c:v>
                </c:pt>
                <c:pt idx="3936">
                  <c:v>3936</c:v>
                </c:pt>
                <c:pt idx="3937">
                  <c:v>3937</c:v>
                </c:pt>
                <c:pt idx="3938">
                  <c:v>3938</c:v>
                </c:pt>
                <c:pt idx="3939">
                  <c:v>3939</c:v>
                </c:pt>
                <c:pt idx="3940">
                  <c:v>3940</c:v>
                </c:pt>
                <c:pt idx="3941">
                  <c:v>3941</c:v>
                </c:pt>
                <c:pt idx="3942">
                  <c:v>3942</c:v>
                </c:pt>
                <c:pt idx="3943">
                  <c:v>3943</c:v>
                </c:pt>
                <c:pt idx="3944">
                  <c:v>3944</c:v>
                </c:pt>
                <c:pt idx="3945">
                  <c:v>3945</c:v>
                </c:pt>
                <c:pt idx="3946">
                  <c:v>3946</c:v>
                </c:pt>
                <c:pt idx="3947">
                  <c:v>3947</c:v>
                </c:pt>
                <c:pt idx="3948">
                  <c:v>3948</c:v>
                </c:pt>
                <c:pt idx="3949">
                  <c:v>3949</c:v>
                </c:pt>
                <c:pt idx="3950">
                  <c:v>3950</c:v>
                </c:pt>
                <c:pt idx="3951">
                  <c:v>3951</c:v>
                </c:pt>
                <c:pt idx="3952">
                  <c:v>3952</c:v>
                </c:pt>
                <c:pt idx="3953">
                  <c:v>3953</c:v>
                </c:pt>
                <c:pt idx="3954">
                  <c:v>3954</c:v>
                </c:pt>
                <c:pt idx="3955">
                  <c:v>3955</c:v>
                </c:pt>
                <c:pt idx="3956">
                  <c:v>3956</c:v>
                </c:pt>
                <c:pt idx="3957">
                  <c:v>3957</c:v>
                </c:pt>
                <c:pt idx="3958">
                  <c:v>3958</c:v>
                </c:pt>
                <c:pt idx="3959">
                  <c:v>3959</c:v>
                </c:pt>
                <c:pt idx="3960">
                  <c:v>3960</c:v>
                </c:pt>
                <c:pt idx="3961">
                  <c:v>3961</c:v>
                </c:pt>
                <c:pt idx="3962">
                  <c:v>3962</c:v>
                </c:pt>
                <c:pt idx="3963">
                  <c:v>3963</c:v>
                </c:pt>
                <c:pt idx="3964">
                  <c:v>3964</c:v>
                </c:pt>
                <c:pt idx="3965">
                  <c:v>3965</c:v>
                </c:pt>
                <c:pt idx="3966">
                  <c:v>3966</c:v>
                </c:pt>
                <c:pt idx="3967">
                  <c:v>3967</c:v>
                </c:pt>
                <c:pt idx="3968">
                  <c:v>3968</c:v>
                </c:pt>
                <c:pt idx="3969">
                  <c:v>3969</c:v>
                </c:pt>
                <c:pt idx="3970">
                  <c:v>3970</c:v>
                </c:pt>
                <c:pt idx="3971">
                  <c:v>3971</c:v>
                </c:pt>
                <c:pt idx="3972">
                  <c:v>3972</c:v>
                </c:pt>
                <c:pt idx="3973">
                  <c:v>3973</c:v>
                </c:pt>
                <c:pt idx="3974">
                  <c:v>3974</c:v>
                </c:pt>
                <c:pt idx="3975">
                  <c:v>3975</c:v>
                </c:pt>
                <c:pt idx="3976">
                  <c:v>3976</c:v>
                </c:pt>
                <c:pt idx="3977">
                  <c:v>3977</c:v>
                </c:pt>
                <c:pt idx="3978">
                  <c:v>3978</c:v>
                </c:pt>
                <c:pt idx="3979">
                  <c:v>3979</c:v>
                </c:pt>
                <c:pt idx="3980">
                  <c:v>3980</c:v>
                </c:pt>
                <c:pt idx="3981">
                  <c:v>3981</c:v>
                </c:pt>
                <c:pt idx="3982">
                  <c:v>3982</c:v>
                </c:pt>
                <c:pt idx="3983">
                  <c:v>3983</c:v>
                </c:pt>
                <c:pt idx="3984">
                  <c:v>3984</c:v>
                </c:pt>
                <c:pt idx="3985">
                  <c:v>3985</c:v>
                </c:pt>
                <c:pt idx="3986">
                  <c:v>3986</c:v>
                </c:pt>
                <c:pt idx="3987">
                  <c:v>3987</c:v>
                </c:pt>
                <c:pt idx="3988">
                  <c:v>3988</c:v>
                </c:pt>
                <c:pt idx="3989">
                  <c:v>3989</c:v>
                </c:pt>
                <c:pt idx="3990">
                  <c:v>3990</c:v>
                </c:pt>
                <c:pt idx="3991">
                  <c:v>3991</c:v>
                </c:pt>
                <c:pt idx="3992">
                  <c:v>3992</c:v>
                </c:pt>
                <c:pt idx="3993">
                  <c:v>3993</c:v>
                </c:pt>
                <c:pt idx="3994">
                  <c:v>3994</c:v>
                </c:pt>
                <c:pt idx="3995">
                  <c:v>3995</c:v>
                </c:pt>
                <c:pt idx="3996">
                  <c:v>3996</c:v>
                </c:pt>
                <c:pt idx="3997">
                  <c:v>3997</c:v>
                </c:pt>
                <c:pt idx="3998">
                  <c:v>3998</c:v>
                </c:pt>
                <c:pt idx="3999">
                  <c:v>3999</c:v>
                </c:pt>
                <c:pt idx="4000">
                  <c:v>4000</c:v>
                </c:pt>
                <c:pt idx="4001">
                  <c:v>4001</c:v>
                </c:pt>
                <c:pt idx="4002">
                  <c:v>4002</c:v>
                </c:pt>
                <c:pt idx="4003">
                  <c:v>4003</c:v>
                </c:pt>
                <c:pt idx="4004">
                  <c:v>4004</c:v>
                </c:pt>
                <c:pt idx="4005">
                  <c:v>4005</c:v>
                </c:pt>
                <c:pt idx="4006">
                  <c:v>4006</c:v>
                </c:pt>
                <c:pt idx="4007">
                  <c:v>4007</c:v>
                </c:pt>
                <c:pt idx="4008">
                  <c:v>4008</c:v>
                </c:pt>
                <c:pt idx="4009">
                  <c:v>4009</c:v>
                </c:pt>
                <c:pt idx="4010">
                  <c:v>4010</c:v>
                </c:pt>
                <c:pt idx="4011">
                  <c:v>4011</c:v>
                </c:pt>
                <c:pt idx="4012">
                  <c:v>4012</c:v>
                </c:pt>
                <c:pt idx="4013">
                  <c:v>4013</c:v>
                </c:pt>
                <c:pt idx="4014">
                  <c:v>4014</c:v>
                </c:pt>
                <c:pt idx="4015">
                  <c:v>4015</c:v>
                </c:pt>
                <c:pt idx="4016">
                  <c:v>4016</c:v>
                </c:pt>
                <c:pt idx="4017">
                  <c:v>4017</c:v>
                </c:pt>
                <c:pt idx="4018">
                  <c:v>4018</c:v>
                </c:pt>
                <c:pt idx="4019">
                  <c:v>4019</c:v>
                </c:pt>
                <c:pt idx="4020">
                  <c:v>4020</c:v>
                </c:pt>
                <c:pt idx="4021">
                  <c:v>4021</c:v>
                </c:pt>
                <c:pt idx="4022">
                  <c:v>4022</c:v>
                </c:pt>
                <c:pt idx="4023">
                  <c:v>4023</c:v>
                </c:pt>
                <c:pt idx="4024">
                  <c:v>4024</c:v>
                </c:pt>
                <c:pt idx="4025">
                  <c:v>4025</c:v>
                </c:pt>
                <c:pt idx="4026">
                  <c:v>4026</c:v>
                </c:pt>
                <c:pt idx="4027">
                  <c:v>4027</c:v>
                </c:pt>
                <c:pt idx="4028">
                  <c:v>4028</c:v>
                </c:pt>
                <c:pt idx="4029">
                  <c:v>4029</c:v>
                </c:pt>
                <c:pt idx="4030">
                  <c:v>4030</c:v>
                </c:pt>
                <c:pt idx="4031">
                  <c:v>4031</c:v>
                </c:pt>
                <c:pt idx="4032">
                  <c:v>4032</c:v>
                </c:pt>
                <c:pt idx="4033">
                  <c:v>4033</c:v>
                </c:pt>
                <c:pt idx="4034">
                  <c:v>4034</c:v>
                </c:pt>
                <c:pt idx="4035">
                  <c:v>4035</c:v>
                </c:pt>
                <c:pt idx="4036">
                  <c:v>4036</c:v>
                </c:pt>
                <c:pt idx="4037">
                  <c:v>4037</c:v>
                </c:pt>
                <c:pt idx="4038">
                  <c:v>4038</c:v>
                </c:pt>
                <c:pt idx="4039">
                  <c:v>4039</c:v>
                </c:pt>
                <c:pt idx="4040">
                  <c:v>4040</c:v>
                </c:pt>
                <c:pt idx="4041">
                  <c:v>4041</c:v>
                </c:pt>
                <c:pt idx="4042">
                  <c:v>4042</c:v>
                </c:pt>
                <c:pt idx="4043">
                  <c:v>4043</c:v>
                </c:pt>
                <c:pt idx="4044">
                  <c:v>4044</c:v>
                </c:pt>
                <c:pt idx="4045">
                  <c:v>4045</c:v>
                </c:pt>
                <c:pt idx="4046">
                  <c:v>4046</c:v>
                </c:pt>
                <c:pt idx="4047">
                  <c:v>4047</c:v>
                </c:pt>
                <c:pt idx="4048">
                  <c:v>4048</c:v>
                </c:pt>
                <c:pt idx="4049">
                  <c:v>4049</c:v>
                </c:pt>
                <c:pt idx="4050">
                  <c:v>4050</c:v>
                </c:pt>
                <c:pt idx="4051">
                  <c:v>4051</c:v>
                </c:pt>
                <c:pt idx="4052">
                  <c:v>4052</c:v>
                </c:pt>
                <c:pt idx="4053">
                  <c:v>4053</c:v>
                </c:pt>
                <c:pt idx="4054">
                  <c:v>4054</c:v>
                </c:pt>
                <c:pt idx="4055">
                  <c:v>4055</c:v>
                </c:pt>
                <c:pt idx="4056">
                  <c:v>4056</c:v>
                </c:pt>
                <c:pt idx="4057">
                  <c:v>4057</c:v>
                </c:pt>
                <c:pt idx="4058">
                  <c:v>4058</c:v>
                </c:pt>
                <c:pt idx="4059">
                  <c:v>4059</c:v>
                </c:pt>
                <c:pt idx="4060">
                  <c:v>4060</c:v>
                </c:pt>
                <c:pt idx="4061">
                  <c:v>4061</c:v>
                </c:pt>
                <c:pt idx="4062">
                  <c:v>4062</c:v>
                </c:pt>
                <c:pt idx="4063">
                  <c:v>4063</c:v>
                </c:pt>
                <c:pt idx="4064">
                  <c:v>4064</c:v>
                </c:pt>
                <c:pt idx="4065">
                  <c:v>4065</c:v>
                </c:pt>
                <c:pt idx="4066">
                  <c:v>4066</c:v>
                </c:pt>
                <c:pt idx="4067">
                  <c:v>4067</c:v>
                </c:pt>
                <c:pt idx="4068">
                  <c:v>4068</c:v>
                </c:pt>
                <c:pt idx="4069">
                  <c:v>4069</c:v>
                </c:pt>
                <c:pt idx="4070">
                  <c:v>4070</c:v>
                </c:pt>
                <c:pt idx="4071">
                  <c:v>4071</c:v>
                </c:pt>
                <c:pt idx="4072">
                  <c:v>4072</c:v>
                </c:pt>
                <c:pt idx="4073">
                  <c:v>4073</c:v>
                </c:pt>
                <c:pt idx="4074">
                  <c:v>4074</c:v>
                </c:pt>
                <c:pt idx="4075">
                  <c:v>4075</c:v>
                </c:pt>
                <c:pt idx="4076">
                  <c:v>4076</c:v>
                </c:pt>
                <c:pt idx="4077">
                  <c:v>4077</c:v>
                </c:pt>
                <c:pt idx="4078">
                  <c:v>4078</c:v>
                </c:pt>
                <c:pt idx="4079">
                  <c:v>4079</c:v>
                </c:pt>
                <c:pt idx="4080">
                  <c:v>4080</c:v>
                </c:pt>
                <c:pt idx="4081">
                  <c:v>4081</c:v>
                </c:pt>
                <c:pt idx="4082">
                  <c:v>4082</c:v>
                </c:pt>
                <c:pt idx="4083">
                  <c:v>4083</c:v>
                </c:pt>
                <c:pt idx="4084">
                  <c:v>4084</c:v>
                </c:pt>
                <c:pt idx="4085">
                  <c:v>4085</c:v>
                </c:pt>
                <c:pt idx="4086">
                  <c:v>4086</c:v>
                </c:pt>
                <c:pt idx="4087">
                  <c:v>4087</c:v>
                </c:pt>
                <c:pt idx="4088">
                  <c:v>4088</c:v>
                </c:pt>
                <c:pt idx="4089">
                  <c:v>4089</c:v>
                </c:pt>
                <c:pt idx="4090">
                  <c:v>4090</c:v>
                </c:pt>
                <c:pt idx="4091">
                  <c:v>4091</c:v>
                </c:pt>
                <c:pt idx="4092">
                  <c:v>4092</c:v>
                </c:pt>
                <c:pt idx="4093">
                  <c:v>4093</c:v>
                </c:pt>
                <c:pt idx="4094">
                  <c:v>4094</c:v>
                </c:pt>
                <c:pt idx="4095">
                  <c:v>4095</c:v>
                </c:pt>
                <c:pt idx="4096">
                  <c:v>4096</c:v>
                </c:pt>
                <c:pt idx="4097">
                  <c:v>4097</c:v>
                </c:pt>
                <c:pt idx="4098">
                  <c:v>4098</c:v>
                </c:pt>
                <c:pt idx="4099">
                  <c:v>4099</c:v>
                </c:pt>
                <c:pt idx="4100">
                  <c:v>4100</c:v>
                </c:pt>
                <c:pt idx="4101">
                  <c:v>4101</c:v>
                </c:pt>
                <c:pt idx="4102">
                  <c:v>4102</c:v>
                </c:pt>
                <c:pt idx="4103">
                  <c:v>4103</c:v>
                </c:pt>
                <c:pt idx="4104">
                  <c:v>4104</c:v>
                </c:pt>
                <c:pt idx="4105">
                  <c:v>4105</c:v>
                </c:pt>
                <c:pt idx="4106">
                  <c:v>4106</c:v>
                </c:pt>
                <c:pt idx="4107">
                  <c:v>4107</c:v>
                </c:pt>
                <c:pt idx="4108">
                  <c:v>4108</c:v>
                </c:pt>
                <c:pt idx="4109">
                  <c:v>4109</c:v>
                </c:pt>
                <c:pt idx="4110">
                  <c:v>4110</c:v>
                </c:pt>
                <c:pt idx="4111">
                  <c:v>4111</c:v>
                </c:pt>
                <c:pt idx="4112">
                  <c:v>4112</c:v>
                </c:pt>
                <c:pt idx="4113">
                  <c:v>4113</c:v>
                </c:pt>
                <c:pt idx="4114">
                  <c:v>4114</c:v>
                </c:pt>
                <c:pt idx="4115">
                  <c:v>4115</c:v>
                </c:pt>
                <c:pt idx="4116">
                  <c:v>4116</c:v>
                </c:pt>
                <c:pt idx="4117">
                  <c:v>4117</c:v>
                </c:pt>
                <c:pt idx="4118">
                  <c:v>4118</c:v>
                </c:pt>
                <c:pt idx="4119">
                  <c:v>4119</c:v>
                </c:pt>
                <c:pt idx="4120">
                  <c:v>4120</c:v>
                </c:pt>
                <c:pt idx="4121">
                  <c:v>4121</c:v>
                </c:pt>
                <c:pt idx="4122">
                  <c:v>4122</c:v>
                </c:pt>
                <c:pt idx="4123">
                  <c:v>4123</c:v>
                </c:pt>
                <c:pt idx="4124">
                  <c:v>4124</c:v>
                </c:pt>
                <c:pt idx="4125">
                  <c:v>4125</c:v>
                </c:pt>
                <c:pt idx="4126">
                  <c:v>4126</c:v>
                </c:pt>
                <c:pt idx="4127">
                  <c:v>4127</c:v>
                </c:pt>
                <c:pt idx="4128">
                  <c:v>4128</c:v>
                </c:pt>
                <c:pt idx="4129">
                  <c:v>4129</c:v>
                </c:pt>
                <c:pt idx="4130">
                  <c:v>4130</c:v>
                </c:pt>
                <c:pt idx="4131">
                  <c:v>4131</c:v>
                </c:pt>
                <c:pt idx="4132">
                  <c:v>4132</c:v>
                </c:pt>
                <c:pt idx="4133">
                  <c:v>4133</c:v>
                </c:pt>
                <c:pt idx="4134">
                  <c:v>4134</c:v>
                </c:pt>
                <c:pt idx="4135">
                  <c:v>4135</c:v>
                </c:pt>
                <c:pt idx="4136">
                  <c:v>4136</c:v>
                </c:pt>
                <c:pt idx="4137">
                  <c:v>4137</c:v>
                </c:pt>
                <c:pt idx="4138">
                  <c:v>4138</c:v>
                </c:pt>
                <c:pt idx="4139">
                  <c:v>4139</c:v>
                </c:pt>
                <c:pt idx="4140">
                  <c:v>4140</c:v>
                </c:pt>
                <c:pt idx="4141">
                  <c:v>4141</c:v>
                </c:pt>
                <c:pt idx="4142">
                  <c:v>4142</c:v>
                </c:pt>
                <c:pt idx="4143">
                  <c:v>4143</c:v>
                </c:pt>
                <c:pt idx="4144">
                  <c:v>4144</c:v>
                </c:pt>
                <c:pt idx="4145">
                  <c:v>4145</c:v>
                </c:pt>
                <c:pt idx="4146">
                  <c:v>4146</c:v>
                </c:pt>
                <c:pt idx="4147">
                  <c:v>4147</c:v>
                </c:pt>
                <c:pt idx="4148">
                  <c:v>4148</c:v>
                </c:pt>
                <c:pt idx="4149">
                  <c:v>4149</c:v>
                </c:pt>
                <c:pt idx="4150">
                  <c:v>4150</c:v>
                </c:pt>
                <c:pt idx="4151">
                  <c:v>4151</c:v>
                </c:pt>
                <c:pt idx="4152">
                  <c:v>4152</c:v>
                </c:pt>
                <c:pt idx="4153">
                  <c:v>4153</c:v>
                </c:pt>
                <c:pt idx="4154">
                  <c:v>4154</c:v>
                </c:pt>
                <c:pt idx="4155">
                  <c:v>4155</c:v>
                </c:pt>
                <c:pt idx="4156">
                  <c:v>4156</c:v>
                </c:pt>
                <c:pt idx="4157">
                  <c:v>4157</c:v>
                </c:pt>
                <c:pt idx="4158">
                  <c:v>4158</c:v>
                </c:pt>
                <c:pt idx="4159">
                  <c:v>4159</c:v>
                </c:pt>
                <c:pt idx="4160">
                  <c:v>4160</c:v>
                </c:pt>
                <c:pt idx="4161">
                  <c:v>4161</c:v>
                </c:pt>
                <c:pt idx="4162">
                  <c:v>4162</c:v>
                </c:pt>
                <c:pt idx="4163">
                  <c:v>4163</c:v>
                </c:pt>
                <c:pt idx="4164">
                  <c:v>4164</c:v>
                </c:pt>
                <c:pt idx="4165">
                  <c:v>4165</c:v>
                </c:pt>
                <c:pt idx="4166">
                  <c:v>4166</c:v>
                </c:pt>
                <c:pt idx="4167">
                  <c:v>4167</c:v>
                </c:pt>
                <c:pt idx="4168">
                  <c:v>4168</c:v>
                </c:pt>
                <c:pt idx="4169">
                  <c:v>4169</c:v>
                </c:pt>
                <c:pt idx="4170">
                  <c:v>4170</c:v>
                </c:pt>
                <c:pt idx="4171">
                  <c:v>4171</c:v>
                </c:pt>
                <c:pt idx="4172">
                  <c:v>4172</c:v>
                </c:pt>
                <c:pt idx="4173">
                  <c:v>4173</c:v>
                </c:pt>
                <c:pt idx="4174">
                  <c:v>4174</c:v>
                </c:pt>
                <c:pt idx="4175">
                  <c:v>4175</c:v>
                </c:pt>
                <c:pt idx="4176">
                  <c:v>4176</c:v>
                </c:pt>
                <c:pt idx="4177">
                  <c:v>4177</c:v>
                </c:pt>
                <c:pt idx="4178">
                  <c:v>4178</c:v>
                </c:pt>
                <c:pt idx="4179">
                  <c:v>4179</c:v>
                </c:pt>
                <c:pt idx="4180">
                  <c:v>4180</c:v>
                </c:pt>
                <c:pt idx="4181">
                  <c:v>4181</c:v>
                </c:pt>
                <c:pt idx="4182">
                  <c:v>4182</c:v>
                </c:pt>
                <c:pt idx="4183">
                  <c:v>4183</c:v>
                </c:pt>
                <c:pt idx="4184">
                  <c:v>4184</c:v>
                </c:pt>
                <c:pt idx="4185">
                  <c:v>4185</c:v>
                </c:pt>
                <c:pt idx="4186">
                  <c:v>4186</c:v>
                </c:pt>
                <c:pt idx="4187">
                  <c:v>4187</c:v>
                </c:pt>
                <c:pt idx="4188">
                  <c:v>4188</c:v>
                </c:pt>
                <c:pt idx="4189">
                  <c:v>4189</c:v>
                </c:pt>
                <c:pt idx="4190">
                  <c:v>4190</c:v>
                </c:pt>
                <c:pt idx="4191">
                  <c:v>4191</c:v>
                </c:pt>
                <c:pt idx="4192">
                  <c:v>4192</c:v>
                </c:pt>
                <c:pt idx="4193">
                  <c:v>4193</c:v>
                </c:pt>
                <c:pt idx="4194">
                  <c:v>4194</c:v>
                </c:pt>
                <c:pt idx="4195">
                  <c:v>4195</c:v>
                </c:pt>
                <c:pt idx="4196">
                  <c:v>4196</c:v>
                </c:pt>
                <c:pt idx="4197">
                  <c:v>4197</c:v>
                </c:pt>
                <c:pt idx="4198">
                  <c:v>4198</c:v>
                </c:pt>
                <c:pt idx="4199">
                  <c:v>4199</c:v>
                </c:pt>
                <c:pt idx="4200">
                  <c:v>4200</c:v>
                </c:pt>
                <c:pt idx="4201">
                  <c:v>4201</c:v>
                </c:pt>
                <c:pt idx="4202">
                  <c:v>4202</c:v>
                </c:pt>
                <c:pt idx="4203">
                  <c:v>4203</c:v>
                </c:pt>
                <c:pt idx="4204">
                  <c:v>4204</c:v>
                </c:pt>
                <c:pt idx="4205">
                  <c:v>4205</c:v>
                </c:pt>
                <c:pt idx="4206">
                  <c:v>4206</c:v>
                </c:pt>
                <c:pt idx="4207">
                  <c:v>4207</c:v>
                </c:pt>
                <c:pt idx="4208">
                  <c:v>4208</c:v>
                </c:pt>
                <c:pt idx="4209">
                  <c:v>4209</c:v>
                </c:pt>
                <c:pt idx="4210">
                  <c:v>4210</c:v>
                </c:pt>
                <c:pt idx="4211">
                  <c:v>4211</c:v>
                </c:pt>
                <c:pt idx="4212">
                  <c:v>4212</c:v>
                </c:pt>
                <c:pt idx="4213">
                  <c:v>4213</c:v>
                </c:pt>
                <c:pt idx="4214">
                  <c:v>4214</c:v>
                </c:pt>
                <c:pt idx="4215">
                  <c:v>4215</c:v>
                </c:pt>
                <c:pt idx="4216">
                  <c:v>4216</c:v>
                </c:pt>
                <c:pt idx="4217">
                  <c:v>4217</c:v>
                </c:pt>
                <c:pt idx="4218">
                  <c:v>4218</c:v>
                </c:pt>
                <c:pt idx="4219">
                  <c:v>4219</c:v>
                </c:pt>
                <c:pt idx="4220">
                  <c:v>4220</c:v>
                </c:pt>
                <c:pt idx="4221">
                  <c:v>4221</c:v>
                </c:pt>
                <c:pt idx="4222">
                  <c:v>4222</c:v>
                </c:pt>
                <c:pt idx="4223">
                  <c:v>4223</c:v>
                </c:pt>
                <c:pt idx="4224">
                  <c:v>4224</c:v>
                </c:pt>
                <c:pt idx="4225">
                  <c:v>4225</c:v>
                </c:pt>
                <c:pt idx="4226">
                  <c:v>4226</c:v>
                </c:pt>
                <c:pt idx="4227">
                  <c:v>4227</c:v>
                </c:pt>
                <c:pt idx="4228">
                  <c:v>4228</c:v>
                </c:pt>
                <c:pt idx="4229">
                  <c:v>4229</c:v>
                </c:pt>
                <c:pt idx="4230">
                  <c:v>4230</c:v>
                </c:pt>
                <c:pt idx="4231">
                  <c:v>4231</c:v>
                </c:pt>
                <c:pt idx="4232">
                  <c:v>4232</c:v>
                </c:pt>
                <c:pt idx="4233">
                  <c:v>4233</c:v>
                </c:pt>
                <c:pt idx="4234">
                  <c:v>4234</c:v>
                </c:pt>
                <c:pt idx="4235">
                  <c:v>4235</c:v>
                </c:pt>
                <c:pt idx="4236">
                  <c:v>4236</c:v>
                </c:pt>
                <c:pt idx="4237">
                  <c:v>4237</c:v>
                </c:pt>
                <c:pt idx="4238">
                  <c:v>4238</c:v>
                </c:pt>
                <c:pt idx="4239">
                  <c:v>4239</c:v>
                </c:pt>
                <c:pt idx="4240">
                  <c:v>4240</c:v>
                </c:pt>
                <c:pt idx="4241">
                  <c:v>4241</c:v>
                </c:pt>
                <c:pt idx="4242">
                  <c:v>4242</c:v>
                </c:pt>
                <c:pt idx="4243">
                  <c:v>4243</c:v>
                </c:pt>
                <c:pt idx="4244">
                  <c:v>4244</c:v>
                </c:pt>
                <c:pt idx="4245">
                  <c:v>4245</c:v>
                </c:pt>
                <c:pt idx="4246">
                  <c:v>4246</c:v>
                </c:pt>
                <c:pt idx="4247">
                  <c:v>4247</c:v>
                </c:pt>
                <c:pt idx="4248">
                  <c:v>4248</c:v>
                </c:pt>
                <c:pt idx="4249">
                  <c:v>4249</c:v>
                </c:pt>
                <c:pt idx="4250">
                  <c:v>4250</c:v>
                </c:pt>
                <c:pt idx="4251">
                  <c:v>4251</c:v>
                </c:pt>
                <c:pt idx="4252">
                  <c:v>4252</c:v>
                </c:pt>
                <c:pt idx="4253">
                  <c:v>4253</c:v>
                </c:pt>
                <c:pt idx="4254">
                  <c:v>4254</c:v>
                </c:pt>
                <c:pt idx="4255">
                  <c:v>4255</c:v>
                </c:pt>
                <c:pt idx="4256">
                  <c:v>4256</c:v>
                </c:pt>
                <c:pt idx="4257">
                  <c:v>4257</c:v>
                </c:pt>
                <c:pt idx="4258">
                  <c:v>4258</c:v>
                </c:pt>
                <c:pt idx="4259">
                  <c:v>4259</c:v>
                </c:pt>
                <c:pt idx="4260">
                  <c:v>4260</c:v>
                </c:pt>
                <c:pt idx="4261">
                  <c:v>4261</c:v>
                </c:pt>
                <c:pt idx="4262">
                  <c:v>4262</c:v>
                </c:pt>
                <c:pt idx="4263">
                  <c:v>4263</c:v>
                </c:pt>
                <c:pt idx="4264">
                  <c:v>4264</c:v>
                </c:pt>
                <c:pt idx="4265">
                  <c:v>4265</c:v>
                </c:pt>
                <c:pt idx="4266">
                  <c:v>4266</c:v>
                </c:pt>
                <c:pt idx="4267">
                  <c:v>4267</c:v>
                </c:pt>
                <c:pt idx="4268">
                  <c:v>4268</c:v>
                </c:pt>
                <c:pt idx="4269">
                  <c:v>4269</c:v>
                </c:pt>
                <c:pt idx="4270">
                  <c:v>4270</c:v>
                </c:pt>
                <c:pt idx="4271">
                  <c:v>4271</c:v>
                </c:pt>
                <c:pt idx="4272">
                  <c:v>4272</c:v>
                </c:pt>
                <c:pt idx="4273">
                  <c:v>4273</c:v>
                </c:pt>
                <c:pt idx="4274">
                  <c:v>4274</c:v>
                </c:pt>
                <c:pt idx="4275">
                  <c:v>4275</c:v>
                </c:pt>
                <c:pt idx="4276">
                  <c:v>4276</c:v>
                </c:pt>
                <c:pt idx="4277">
                  <c:v>4277</c:v>
                </c:pt>
                <c:pt idx="4278">
                  <c:v>4278</c:v>
                </c:pt>
                <c:pt idx="4279">
                  <c:v>4279</c:v>
                </c:pt>
                <c:pt idx="4280">
                  <c:v>4280</c:v>
                </c:pt>
                <c:pt idx="4281">
                  <c:v>4281</c:v>
                </c:pt>
                <c:pt idx="4282">
                  <c:v>4282</c:v>
                </c:pt>
                <c:pt idx="4283">
                  <c:v>4283</c:v>
                </c:pt>
                <c:pt idx="4284">
                  <c:v>4284</c:v>
                </c:pt>
                <c:pt idx="4285">
                  <c:v>4285</c:v>
                </c:pt>
                <c:pt idx="4286">
                  <c:v>4286</c:v>
                </c:pt>
                <c:pt idx="4287">
                  <c:v>4287</c:v>
                </c:pt>
                <c:pt idx="4288">
                  <c:v>4288</c:v>
                </c:pt>
                <c:pt idx="4289">
                  <c:v>4289</c:v>
                </c:pt>
                <c:pt idx="4290">
                  <c:v>4290</c:v>
                </c:pt>
                <c:pt idx="4291">
                  <c:v>4291</c:v>
                </c:pt>
                <c:pt idx="4292">
                  <c:v>4292</c:v>
                </c:pt>
                <c:pt idx="4293">
                  <c:v>4293</c:v>
                </c:pt>
                <c:pt idx="4294">
                  <c:v>4294</c:v>
                </c:pt>
                <c:pt idx="4295">
                  <c:v>4295</c:v>
                </c:pt>
                <c:pt idx="4296">
                  <c:v>4296</c:v>
                </c:pt>
                <c:pt idx="4297">
                  <c:v>4297</c:v>
                </c:pt>
                <c:pt idx="4298">
                  <c:v>4298</c:v>
                </c:pt>
                <c:pt idx="4299">
                  <c:v>4299</c:v>
                </c:pt>
                <c:pt idx="4300">
                  <c:v>4300</c:v>
                </c:pt>
                <c:pt idx="4301">
                  <c:v>4301</c:v>
                </c:pt>
                <c:pt idx="4302">
                  <c:v>4302</c:v>
                </c:pt>
                <c:pt idx="4303">
                  <c:v>4303</c:v>
                </c:pt>
                <c:pt idx="4304">
                  <c:v>4304</c:v>
                </c:pt>
                <c:pt idx="4305">
                  <c:v>4305</c:v>
                </c:pt>
                <c:pt idx="4306">
                  <c:v>4306</c:v>
                </c:pt>
                <c:pt idx="4307">
                  <c:v>4307</c:v>
                </c:pt>
                <c:pt idx="4308">
                  <c:v>4308</c:v>
                </c:pt>
                <c:pt idx="4309">
                  <c:v>4309</c:v>
                </c:pt>
                <c:pt idx="4310">
                  <c:v>4310</c:v>
                </c:pt>
                <c:pt idx="4311">
                  <c:v>4311</c:v>
                </c:pt>
                <c:pt idx="4312">
                  <c:v>4312</c:v>
                </c:pt>
                <c:pt idx="4313">
                  <c:v>4313</c:v>
                </c:pt>
                <c:pt idx="4314">
                  <c:v>4314</c:v>
                </c:pt>
                <c:pt idx="4315">
                  <c:v>4315</c:v>
                </c:pt>
                <c:pt idx="4316">
                  <c:v>4316</c:v>
                </c:pt>
                <c:pt idx="4317">
                  <c:v>4317</c:v>
                </c:pt>
                <c:pt idx="4318">
                  <c:v>4318</c:v>
                </c:pt>
                <c:pt idx="4319">
                  <c:v>4319</c:v>
                </c:pt>
                <c:pt idx="4320">
                  <c:v>4320</c:v>
                </c:pt>
                <c:pt idx="4321">
                  <c:v>4321</c:v>
                </c:pt>
                <c:pt idx="4322">
                  <c:v>4322</c:v>
                </c:pt>
                <c:pt idx="4323">
                  <c:v>4323</c:v>
                </c:pt>
                <c:pt idx="4324">
                  <c:v>4324</c:v>
                </c:pt>
                <c:pt idx="4325">
                  <c:v>4325</c:v>
                </c:pt>
                <c:pt idx="4326">
                  <c:v>4326</c:v>
                </c:pt>
                <c:pt idx="4327">
                  <c:v>4327</c:v>
                </c:pt>
                <c:pt idx="4328">
                  <c:v>4328</c:v>
                </c:pt>
                <c:pt idx="4329">
                  <c:v>4329</c:v>
                </c:pt>
                <c:pt idx="4330">
                  <c:v>4330</c:v>
                </c:pt>
                <c:pt idx="4331">
                  <c:v>4331</c:v>
                </c:pt>
                <c:pt idx="4332">
                  <c:v>4332</c:v>
                </c:pt>
                <c:pt idx="4333">
                  <c:v>4333</c:v>
                </c:pt>
                <c:pt idx="4334">
                  <c:v>4334</c:v>
                </c:pt>
                <c:pt idx="4335">
                  <c:v>4335</c:v>
                </c:pt>
                <c:pt idx="4336">
                  <c:v>4336</c:v>
                </c:pt>
                <c:pt idx="4337">
                  <c:v>4337</c:v>
                </c:pt>
                <c:pt idx="4338">
                  <c:v>4338</c:v>
                </c:pt>
                <c:pt idx="4339">
                  <c:v>4339</c:v>
                </c:pt>
                <c:pt idx="4340">
                  <c:v>4340</c:v>
                </c:pt>
                <c:pt idx="4341">
                  <c:v>4341</c:v>
                </c:pt>
                <c:pt idx="4342">
                  <c:v>4342</c:v>
                </c:pt>
                <c:pt idx="4343">
                  <c:v>4343</c:v>
                </c:pt>
                <c:pt idx="4344">
                  <c:v>4344</c:v>
                </c:pt>
                <c:pt idx="4345">
                  <c:v>4345</c:v>
                </c:pt>
                <c:pt idx="4346">
                  <c:v>4346</c:v>
                </c:pt>
                <c:pt idx="4347">
                  <c:v>4347</c:v>
                </c:pt>
                <c:pt idx="4348">
                  <c:v>4348</c:v>
                </c:pt>
                <c:pt idx="4349">
                  <c:v>4349</c:v>
                </c:pt>
                <c:pt idx="4350">
                  <c:v>4350</c:v>
                </c:pt>
                <c:pt idx="4351">
                  <c:v>4351</c:v>
                </c:pt>
                <c:pt idx="4352">
                  <c:v>4352</c:v>
                </c:pt>
                <c:pt idx="4353">
                  <c:v>4353</c:v>
                </c:pt>
                <c:pt idx="4354">
                  <c:v>4354</c:v>
                </c:pt>
                <c:pt idx="4355">
                  <c:v>4355</c:v>
                </c:pt>
                <c:pt idx="4356">
                  <c:v>4356</c:v>
                </c:pt>
                <c:pt idx="4357">
                  <c:v>4357</c:v>
                </c:pt>
                <c:pt idx="4358">
                  <c:v>4358</c:v>
                </c:pt>
                <c:pt idx="4359">
                  <c:v>4359</c:v>
                </c:pt>
                <c:pt idx="4360">
                  <c:v>4360</c:v>
                </c:pt>
                <c:pt idx="4361">
                  <c:v>4361</c:v>
                </c:pt>
                <c:pt idx="4362">
                  <c:v>4362</c:v>
                </c:pt>
                <c:pt idx="4363">
                  <c:v>4363</c:v>
                </c:pt>
                <c:pt idx="4364">
                  <c:v>4364</c:v>
                </c:pt>
                <c:pt idx="4365">
                  <c:v>4365</c:v>
                </c:pt>
                <c:pt idx="4366">
                  <c:v>4366</c:v>
                </c:pt>
                <c:pt idx="4367">
                  <c:v>4367</c:v>
                </c:pt>
                <c:pt idx="4368">
                  <c:v>4368</c:v>
                </c:pt>
                <c:pt idx="4369">
                  <c:v>4369</c:v>
                </c:pt>
                <c:pt idx="4370">
                  <c:v>4370</c:v>
                </c:pt>
                <c:pt idx="4371">
                  <c:v>4371</c:v>
                </c:pt>
                <c:pt idx="4372">
                  <c:v>4372</c:v>
                </c:pt>
                <c:pt idx="4373">
                  <c:v>4373</c:v>
                </c:pt>
                <c:pt idx="4374">
                  <c:v>4374</c:v>
                </c:pt>
                <c:pt idx="4375">
                  <c:v>4375</c:v>
                </c:pt>
                <c:pt idx="4376">
                  <c:v>4376</c:v>
                </c:pt>
                <c:pt idx="4377">
                  <c:v>4377</c:v>
                </c:pt>
                <c:pt idx="4378">
                  <c:v>4378</c:v>
                </c:pt>
                <c:pt idx="4379">
                  <c:v>4379</c:v>
                </c:pt>
                <c:pt idx="4380">
                  <c:v>4380</c:v>
                </c:pt>
                <c:pt idx="4381">
                  <c:v>4381</c:v>
                </c:pt>
                <c:pt idx="4382">
                  <c:v>4382</c:v>
                </c:pt>
                <c:pt idx="4383">
                  <c:v>4383</c:v>
                </c:pt>
                <c:pt idx="4384">
                  <c:v>4384</c:v>
                </c:pt>
                <c:pt idx="4385">
                  <c:v>4385</c:v>
                </c:pt>
                <c:pt idx="4386">
                  <c:v>4386</c:v>
                </c:pt>
                <c:pt idx="4387">
                  <c:v>4387</c:v>
                </c:pt>
                <c:pt idx="4388">
                  <c:v>4388</c:v>
                </c:pt>
                <c:pt idx="4389">
                  <c:v>4389</c:v>
                </c:pt>
                <c:pt idx="4390">
                  <c:v>4390</c:v>
                </c:pt>
                <c:pt idx="4391">
                  <c:v>4391</c:v>
                </c:pt>
                <c:pt idx="4392">
                  <c:v>4392</c:v>
                </c:pt>
                <c:pt idx="4393">
                  <c:v>4393</c:v>
                </c:pt>
                <c:pt idx="4394">
                  <c:v>4394</c:v>
                </c:pt>
                <c:pt idx="4395">
                  <c:v>4395</c:v>
                </c:pt>
                <c:pt idx="4396">
                  <c:v>4396</c:v>
                </c:pt>
                <c:pt idx="4397">
                  <c:v>4397</c:v>
                </c:pt>
                <c:pt idx="4398">
                  <c:v>4398</c:v>
                </c:pt>
                <c:pt idx="4399">
                  <c:v>4399</c:v>
                </c:pt>
                <c:pt idx="4400">
                  <c:v>4400</c:v>
                </c:pt>
                <c:pt idx="4401">
                  <c:v>4401</c:v>
                </c:pt>
                <c:pt idx="4402">
                  <c:v>4402</c:v>
                </c:pt>
                <c:pt idx="4403">
                  <c:v>4403</c:v>
                </c:pt>
                <c:pt idx="4404">
                  <c:v>4404</c:v>
                </c:pt>
                <c:pt idx="4405">
                  <c:v>4405</c:v>
                </c:pt>
                <c:pt idx="4406">
                  <c:v>4406</c:v>
                </c:pt>
                <c:pt idx="4407">
                  <c:v>4407</c:v>
                </c:pt>
                <c:pt idx="4408">
                  <c:v>4408</c:v>
                </c:pt>
                <c:pt idx="4409">
                  <c:v>4409</c:v>
                </c:pt>
                <c:pt idx="4410">
                  <c:v>4410</c:v>
                </c:pt>
                <c:pt idx="4411">
                  <c:v>4411</c:v>
                </c:pt>
                <c:pt idx="4412">
                  <c:v>4412</c:v>
                </c:pt>
                <c:pt idx="4413">
                  <c:v>4413</c:v>
                </c:pt>
                <c:pt idx="4414">
                  <c:v>4414</c:v>
                </c:pt>
                <c:pt idx="4415">
                  <c:v>4415</c:v>
                </c:pt>
                <c:pt idx="4416">
                  <c:v>4416</c:v>
                </c:pt>
                <c:pt idx="4417">
                  <c:v>4417</c:v>
                </c:pt>
                <c:pt idx="4418">
                  <c:v>4418</c:v>
                </c:pt>
                <c:pt idx="4419">
                  <c:v>4419</c:v>
                </c:pt>
                <c:pt idx="4420">
                  <c:v>4420</c:v>
                </c:pt>
                <c:pt idx="4421">
                  <c:v>4421</c:v>
                </c:pt>
                <c:pt idx="4422">
                  <c:v>4422</c:v>
                </c:pt>
                <c:pt idx="4423">
                  <c:v>4423</c:v>
                </c:pt>
                <c:pt idx="4424">
                  <c:v>4424</c:v>
                </c:pt>
                <c:pt idx="4425">
                  <c:v>4425</c:v>
                </c:pt>
                <c:pt idx="4426">
                  <c:v>4426</c:v>
                </c:pt>
                <c:pt idx="4427">
                  <c:v>4427</c:v>
                </c:pt>
                <c:pt idx="4428">
                  <c:v>4428</c:v>
                </c:pt>
                <c:pt idx="4429">
                  <c:v>4429</c:v>
                </c:pt>
                <c:pt idx="4430">
                  <c:v>4430</c:v>
                </c:pt>
                <c:pt idx="4431">
                  <c:v>4431</c:v>
                </c:pt>
                <c:pt idx="4432">
                  <c:v>4432</c:v>
                </c:pt>
                <c:pt idx="4433">
                  <c:v>4433</c:v>
                </c:pt>
                <c:pt idx="4434">
                  <c:v>4434</c:v>
                </c:pt>
                <c:pt idx="4435">
                  <c:v>4435</c:v>
                </c:pt>
                <c:pt idx="4436">
                  <c:v>4436</c:v>
                </c:pt>
                <c:pt idx="4437">
                  <c:v>4437</c:v>
                </c:pt>
                <c:pt idx="4438">
                  <c:v>4438</c:v>
                </c:pt>
                <c:pt idx="4439">
                  <c:v>4439</c:v>
                </c:pt>
                <c:pt idx="4440">
                  <c:v>4440</c:v>
                </c:pt>
                <c:pt idx="4441">
                  <c:v>4441</c:v>
                </c:pt>
                <c:pt idx="4442">
                  <c:v>4442</c:v>
                </c:pt>
                <c:pt idx="4443">
                  <c:v>4443</c:v>
                </c:pt>
                <c:pt idx="4444">
                  <c:v>4444</c:v>
                </c:pt>
                <c:pt idx="4445">
                  <c:v>4445</c:v>
                </c:pt>
                <c:pt idx="4446">
                  <c:v>4446</c:v>
                </c:pt>
                <c:pt idx="4447">
                  <c:v>4447</c:v>
                </c:pt>
                <c:pt idx="4448">
                  <c:v>4448</c:v>
                </c:pt>
                <c:pt idx="4449">
                  <c:v>4449</c:v>
                </c:pt>
                <c:pt idx="4450">
                  <c:v>4450</c:v>
                </c:pt>
                <c:pt idx="4451">
                  <c:v>4451</c:v>
                </c:pt>
                <c:pt idx="4452">
                  <c:v>4452</c:v>
                </c:pt>
                <c:pt idx="4453">
                  <c:v>4453</c:v>
                </c:pt>
                <c:pt idx="4454">
                  <c:v>4454</c:v>
                </c:pt>
                <c:pt idx="4455">
                  <c:v>4455</c:v>
                </c:pt>
                <c:pt idx="4456">
                  <c:v>4456</c:v>
                </c:pt>
                <c:pt idx="4457">
                  <c:v>4457</c:v>
                </c:pt>
                <c:pt idx="4458">
                  <c:v>4458</c:v>
                </c:pt>
                <c:pt idx="4459">
                  <c:v>4459</c:v>
                </c:pt>
                <c:pt idx="4460">
                  <c:v>4460</c:v>
                </c:pt>
                <c:pt idx="4461">
                  <c:v>4461</c:v>
                </c:pt>
                <c:pt idx="4462">
                  <c:v>4462</c:v>
                </c:pt>
                <c:pt idx="4463">
                  <c:v>4463</c:v>
                </c:pt>
                <c:pt idx="4464">
                  <c:v>4464</c:v>
                </c:pt>
                <c:pt idx="4465">
                  <c:v>4465</c:v>
                </c:pt>
                <c:pt idx="4466">
                  <c:v>4466</c:v>
                </c:pt>
                <c:pt idx="4467">
                  <c:v>4467</c:v>
                </c:pt>
                <c:pt idx="4468">
                  <c:v>4468</c:v>
                </c:pt>
                <c:pt idx="4469">
                  <c:v>4469</c:v>
                </c:pt>
                <c:pt idx="4470">
                  <c:v>4470</c:v>
                </c:pt>
                <c:pt idx="4471">
                  <c:v>4471</c:v>
                </c:pt>
                <c:pt idx="4472">
                  <c:v>4472</c:v>
                </c:pt>
                <c:pt idx="4473">
                  <c:v>4473</c:v>
                </c:pt>
                <c:pt idx="4474">
                  <c:v>4474</c:v>
                </c:pt>
                <c:pt idx="4475">
                  <c:v>4475</c:v>
                </c:pt>
                <c:pt idx="4476">
                  <c:v>4476</c:v>
                </c:pt>
                <c:pt idx="4477">
                  <c:v>4477</c:v>
                </c:pt>
                <c:pt idx="4478">
                  <c:v>4478</c:v>
                </c:pt>
                <c:pt idx="4479">
                  <c:v>4479</c:v>
                </c:pt>
                <c:pt idx="4480">
                  <c:v>4480</c:v>
                </c:pt>
                <c:pt idx="4481">
                  <c:v>4481</c:v>
                </c:pt>
                <c:pt idx="4482">
                  <c:v>4482</c:v>
                </c:pt>
                <c:pt idx="4483">
                  <c:v>4483</c:v>
                </c:pt>
                <c:pt idx="4484">
                  <c:v>4484</c:v>
                </c:pt>
                <c:pt idx="4485">
                  <c:v>4485</c:v>
                </c:pt>
                <c:pt idx="4486">
                  <c:v>4486</c:v>
                </c:pt>
                <c:pt idx="4487">
                  <c:v>4487</c:v>
                </c:pt>
                <c:pt idx="4488">
                  <c:v>4488</c:v>
                </c:pt>
                <c:pt idx="4489">
                  <c:v>4489</c:v>
                </c:pt>
                <c:pt idx="4490">
                  <c:v>4490</c:v>
                </c:pt>
                <c:pt idx="4491">
                  <c:v>4491</c:v>
                </c:pt>
                <c:pt idx="4492">
                  <c:v>4492</c:v>
                </c:pt>
                <c:pt idx="4493">
                  <c:v>4493</c:v>
                </c:pt>
                <c:pt idx="4494">
                  <c:v>4494</c:v>
                </c:pt>
                <c:pt idx="4495">
                  <c:v>4495</c:v>
                </c:pt>
                <c:pt idx="4496">
                  <c:v>4496</c:v>
                </c:pt>
                <c:pt idx="4497">
                  <c:v>4497</c:v>
                </c:pt>
                <c:pt idx="4498">
                  <c:v>4498</c:v>
                </c:pt>
                <c:pt idx="4499">
                  <c:v>4499</c:v>
                </c:pt>
                <c:pt idx="4500">
                  <c:v>4500</c:v>
                </c:pt>
                <c:pt idx="4501">
                  <c:v>4501</c:v>
                </c:pt>
                <c:pt idx="4502">
                  <c:v>4502</c:v>
                </c:pt>
                <c:pt idx="4503">
                  <c:v>4503</c:v>
                </c:pt>
                <c:pt idx="4504">
                  <c:v>4504</c:v>
                </c:pt>
                <c:pt idx="4505">
                  <c:v>4505</c:v>
                </c:pt>
                <c:pt idx="4506">
                  <c:v>4506</c:v>
                </c:pt>
                <c:pt idx="4507">
                  <c:v>4507</c:v>
                </c:pt>
                <c:pt idx="4508">
                  <c:v>4508</c:v>
                </c:pt>
                <c:pt idx="4509">
                  <c:v>4509</c:v>
                </c:pt>
                <c:pt idx="4510">
                  <c:v>4510</c:v>
                </c:pt>
                <c:pt idx="4511">
                  <c:v>4511</c:v>
                </c:pt>
                <c:pt idx="4512">
                  <c:v>4512</c:v>
                </c:pt>
                <c:pt idx="4513">
                  <c:v>4513</c:v>
                </c:pt>
                <c:pt idx="4514">
                  <c:v>4514</c:v>
                </c:pt>
                <c:pt idx="4515">
                  <c:v>4515</c:v>
                </c:pt>
                <c:pt idx="4516">
                  <c:v>4516</c:v>
                </c:pt>
                <c:pt idx="4517">
                  <c:v>4517</c:v>
                </c:pt>
                <c:pt idx="4518">
                  <c:v>4518</c:v>
                </c:pt>
                <c:pt idx="4519">
                  <c:v>4519</c:v>
                </c:pt>
                <c:pt idx="4520">
                  <c:v>4520</c:v>
                </c:pt>
                <c:pt idx="4521">
                  <c:v>4521</c:v>
                </c:pt>
                <c:pt idx="4522">
                  <c:v>4522</c:v>
                </c:pt>
                <c:pt idx="4523">
                  <c:v>4523</c:v>
                </c:pt>
                <c:pt idx="4524">
                  <c:v>4524</c:v>
                </c:pt>
                <c:pt idx="4525">
                  <c:v>4525</c:v>
                </c:pt>
                <c:pt idx="4526">
                  <c:v>4526</c:v>
                </c:pt>
                <c:pt idx="4527">
                  <c:v>4527</c:v>
                </c:pt>
                <c:pt idx="4528">
                  <c:v>4528</c:v>
                </c:pt>
                <c:pt idx="4529">
                  <c:v>4529</c:v>
                </c:pt>
                <c:pt idx="4530">
                  <c:v>4530</c:v>
                </c:pt>
                <c:pt idx="4531">
                  <c:v>4531</c:v>
                </c:pt>
                <c:pt idx="4532">
                  <c:v>4532</c:v>
                </c:pt>
                <c:pt idx="4533">
                  <c:v>4533</c:v>
                </c:pt>
                <c:pt idx="4534">
                  <c:v>4534</c:v>
                </c:pt>
                <c:pt idx="4535">
                  <c:v>4535</c:v>
                </c:pt>
                <c:pt idx="4536">
                  <c:v>4536</c:v>
                </c:pt>
                <c:pt idx="4537">
                  <c:v>4537</c:v>
                </c:pt>
                <c:pt idx="4538">
                  <c:v>4538</c:v>
                </c:pt>
                <c:pt idx="4539">
                  <c:v>4539</c:v>
                </c:pt>
                <c:pt idx="4540">
                  <c:v>4540</c:v>
                </c:pt>
                <c:pt idx="4541">
                  <c:v>4541</c:v>
                </c:pt>
                <c:pt idx="4542">
                  <c:v>4542</c:v>
                </c:pt>
                <c:pt idx="4543">
                  <c:v>4543</c:v>
                </c:pt>
                <c:pt idx="4544">
                  <c:v>4544</c:v>
                </c:pt>
                <c:pt idx="4545">
                  <c:v>4545</c:v>
                </c:pt>
                <c:pt idx="4546">
                  <c:v>4546</c:v>
                </c:pt>
                <c:pt idx="4547">
                  <c:v>4547</c:v>
                </c:pt>
                <c:pt idx="4548">
                  <c:v>4548</c:v>
                </c:pt>
                <c:pt idx="4549">
                  <c:v>4549</c:v>
                </c:pt>
                <c:pt idx="4550">
                  <c:v>4550</c:v>
                </c:pt>
                <c:pt idx="4551">
                  <c:v>4551</c:v>
                </c:pt>
                <c:pt idx="4552">
                  <c:v>4552</c:v>
                </c:pt>
                <c:pt idx="4553">
                  <c:v>4553</c:v>
                </c:pt>
                <c:pt idx="4554">
                  <c:v>4554</c:v>
                </c:pt>
                <c:pt idx="4555">
                  <c:v>4555</c:v>
                </c:pt>
                <c:pt idx="4556">
                  <c:v>4556</c:v>
                </c:pt>
                <c:pt idx="4557">
                  <c:v>4557</c:v>
                </c:pt>
                <c:pt idx="4558">
                  <c:v>4558</c:v>
                </c:pt>
                <c:pt idx="4559">
                  <c:v>4559</c:v>
                </c:pt>
                <c:pt idx="4560">
                  <c:v>4560</c:v>
                </c:pt>
                <c:pt idx="4561">
                  <c:v>4561</c:v>
                </c:pt>
                <c:pt idx="4562">
                  <c:v>4562</c:v>
                </c:pt>
                <c:pt idx="4563">
                  <c:v>4563</c:v>
                </c:pt>
                <c:pt idx="4564">
                  <c:v>4564</c:v>
                </c:pt>
                <c:pt idx="4565">
                  <c:v>4565</c:v>
                </c:pt>
                <c:pt idx="4566">
                  <c:v>4566</c:v>
                </c:pt>
                <c:pt idx="4567">
                  <c:v>4567</c:v>
                </c:pt>
                <c:pt idx="4568">
                  <c:v>4568</c:v>
                </c:pt>
                <c:pt idx="4569">
                  <c:v>4569</c:v>
                </c:pt>
                <c:pt idx="4570">
                  <c:v>4570</c:v>
                </c:pt>
                <c:pt idx="4571">
                  <c:v>4571</c:v>
                </c:pt>
                <c:pt idx="4572">
                  <c:v>4572</c:v>
                </c:pt>
                <c:pt idx="4573">
                  <c:v>4573</c:v>
                </c:pt>
                <c:pt idx="4574">
                  <c:v>4574</c:v>
                </c:pt>
                <c:pt idx="4575">
                  <c:v>4575</c:v>
                </c:pt>
                <c:pt idx="4576">
                  <c:v>4576</c:v>
                </c:pt>
                <c:pt idx="4577">
                  <c:v>4577</c:v>
                </c:pt>
                <c:pt idx="4578">
                  <c:v>4578</c:v>
                </c:pt>
                <c:pt idx="4579">
                  <c:v>4579</c:v>
                </c:pt>
                <c:pt idx="4580">
                  <c:v>4580</c:v>
                </c:pt>
                <c:pt idx="4581">
                  <c:v>4581</c:v>
                </c:pt>
                <c:pt idx="4582">
                  <c:v>4582</c:v>
                </c:pt>
                <c:pt idx="4583">
                  <c:v>4583</c:v>
                </c:pt>
                <c:pt idx="4584">
                  <c:v>4584</c:v>
                </c:pt>
                <c:pt idx="4585">
                  <c:v>4585</c:v>
                </c:pt>
                <c:pt idx="4586">
                  <c:v>4586</c:v>
                </c:pt>
                <c:pt idx="4587">
                  <c:v>4587</c:v>
                </c:pt>
                <c:pt idx="4588">
                  <c:v>4588</c:v>
                </c:pt>
                <c:pt idx="4589">
                  <c:v>4589</c:v>
                </c:pt>
                <c:pt idx="4590">
                  <c:v>4590</c:v>
                </c:pt>
                <c:pt idx="4591">
                  <c:v>4591</c:v>
                </c:pt>
                <c:pt idx="4592">
                  <c:v>4592</c:v>
                </c:pt>
                <c:pt idx="4593">
                  <c:v>4593</c:v>
                </c:pt>
                <c:pt idx="4594">
                  <c:v>4594</c:v>
                </c:pt>
                <c:pt idx="4595">
                  <c:v>4595</c:v>
                </c:pt>
                <c:pt idx="4596">
                  <c:v>4596</c:v>
                </c:pt>
                <c:pt idx="4597">
                  <c:v>4597</c:v>
                </c:pt>
                <c:pt idx="4598">
                  <c:v>4598</c:v>
                </c:pt>
                <c:pt idx="4599">
                  <c:v>4599</c:v>
                </c:pt>
                <c:pt idx="4600">
                  <c:v>4600</c:v>
                </c:pt>
                <c:pt idx="4601">
                  <c:v>4601</c:v>
                </c:pt>
                <c:pt idx="4602">
                  <c:v>4602</c:v>
                </c:pt>
                <c:pt idx="4603">
                  <c:v>4603</c:v>
                </c:pt>
                <c:pt idx="4604">
                  <c:v>4604</c:v>
                </c:pt>
                <c:pt idx="4605">
                  <c:v>4605</c:v>
                </c:pt>
                <c:pt idx="4606">
                  <c:v>4606</c:v>
                </c:pt>
                <c:pt idx="4607">
                  <c:v>4607</c:v>
                </c:pt>
                <c:pt idx="4608">
                  <c:v>4608</c:v>
                </c:pt>
                <c:pt idx="4609">
                  <c:v>4609</c:v>
                </c:pt>
                <c:pt idx="4610">
                  <c:v>4610</c:v>
                </c:pt>
                <c:pt idx="4611">
                  <c:v>4611</c:v>
                </c:pt>
                <c:pt idx="4612">
                  <c:v>4612</c:v>
                </c:pt>
                <c:pt idx="4613">
                  <c:v>4613</c:v>
                </c:pt>
                <c:pt idx="4614">
                  <c:v>4614</c:v>
                </c:pt>
                <c:pt idx="4615">
                  <c:v>4615</c:v>
                </c:pt>
                <c:pt idx="4616">
                  <c:v>4616</c:v>
                </c:pt>
                <c:pt idx="4617">
                  <c:v>4617</c:v>
                </c:pt>
                <c:pt idx="4618">
                  <c:v>4618</c:v>
                </c:pt>
                <c:pt idx="4619">
                  <c:v>4619</c:v>
                </c:pt>
                <c:pt idx="4620">
                  <c:v>4620</c:v>
                </c:pt>
                <c:pt idx="4621">
                  <c:v>4621</c:v>
                </c:pt>
                <c:pt idx="4622">
                  <c:v>4622</c:v>
                </c:pt>
                <c:pt idx="4623">
                  <c:v>4623</c:v>
                </c:pt>
                <c:pt idx="4624">
                  <c:v>4624</c:v>
                </c:pt>
                <c:pt idx="4625">
                  <c:v>4625</c:v>
                </c:pt>
                <c:pt idx="4626">
                  <c:v>4626</c:v>
                </c:pt>
                <c:pt idx="4627">
                  <c:v>4627</c:v>
                </c:pt>
                <c:pt idx="4628">
                  <c:v>4628</c:v>
                </c:pt>
                <c:pt idx="4629">
                  <c:v>4629</c:v>
                </c:pt>
                <c:pt idx="4630">
                  <c:v>4630</c:v>
                </c:pt>
                <c:pt idx="4631">
                  <c:v>4631</c:v>
                </c:pt>
                <c:pt idx="4632">
                  <c:v>4632</c:v>
                </c:pt>
                <c:pt idx="4633">
                  <c:v>4633</c:v>
                </c:pt>
                <c:pt idx="4634">
                  <c:v>4634</c:v>
                </c:pt>
                <c:pt idx="4635">
                  <c:v>4635</c:v>
                </c:pt>
                <c:pt idx="4636">
                  <c:v>4636</c:v>
                </c:pt>
                <c:pt idx="4637">
                  <c:v>4637</c:v>
                </c:pt>
                <c:pt idx="4638">
                  <c:v>4638</c:v>
                </c:pt>
                <c:pt idx="4639">
                  <c:v>4639</c:v>
                </c:pt>
                <c:pt idx="4640">
                  <c:v>4640</c:v>
                </c:pt>
                <c:pt idx="4641">
                  <c:v>4641</c:v>
                </c:pt>
                <c:pt idx="4642">
                  <c:v>4642</c:v>
                </c:pt>
                <c:pt idx="4643">
                  <c:v>4643</c:v>
                </c:pt>
                <c:pt idx="4644">
                  <c:v>4644</c:v>
                </c:pt>
                <c:pt idx="4645">
                  <c:v>4645</c:v>
                </c:pt>
                <c:pt idx="4646">
                  <c:v>4646</c:v>
                </c:pt>
                <c:pt idx="4647">
                  <c:v>4647</c:v>
                </c:pt>
                <c:pt idx="4648">
                  <c:v>4648</c:v>
                </c:pt>
                <c:pt idx="4649">
                  <c:v>4649</c:v>
                </c:pt>
                <c:pt idx="4650">
                  <c:v>4650</c:v>
                </c:pt>
                <c:pt idx="4651">
                  <c:v>4651</c:v>
                </c:pt>
                <c:pt idx="4652">
                  <c:v>4652</c:v>
                </c:pt>
                <c:pt idx="4653">
                  <c:v>4653</c:v>
                </c:pt>
                <c:pt idx="4654">
                  <c:v>4654</c:v>
                </c:pt>
                <c:pt idx="4655">
                  <c:v>4655</c:v>
                </c:pt>
                <c:pt idx="4656">
                  <c:v>4656</c:v>
                </c:pt>
                <c:pt idx="4657">
                  <c:v>4657</c:v>
                </c:pt>
                <c:pt idx="4658">
                  <c:v>4658</c:v>
                </c:pt>
                <c:pt idx="4659">
                  <c:v>4659</c:v>
                </c:pt>
                <c:pt idx="4660">
                  <c:v>4660</c:v>
                </c:pt>
                <c:pt idx="4661">
                  <c:v>4661</c:v>
                </c:pt>
                <c:pt idx="4662">
                  <c:v>4662</c:v>
                </c:pt>
                <c:pt idx="4663">
                  <c:v>4663</c:v>
                </c:pt>
                <c:pt idx="4664">
                  <c:v>4664</c:v>
                </c:pt>
                <c:pt idx="4665">
                  <c:v>4665</c:v>
                </c:pt>
                <c:pt idx="4666">
                  <c:v>4666</c:v>
                </c:pt>
                <c:pt idx="4667">
                  <c:v>4667</c:v>
                </c:pt>
                <c:pt idx="4668">
                  <c:v>4668</c:v>
                </c:pt>
                <c:pt idx="4669">
                  <c:v>4669</c:v>
                </c:pt>
                <c:pt idx="4670">
                  <c:v>4670</c:v>
                </c:pt>
                <c:pt idx="4671">
                  <c:v>4671</c:v>
                </c:pt>
                <c:pt idx="4672">
                  <c:v>4672</c:v>
                </c:pt>
                <c:pt idx="4673">
                  <c:v>4673</c:v>
                </c:pt>
                <c:pt idx="4674">
                  <c:v>4674</c:v>
                </c:pt>
                <c:pt idx="4675">
                  <c:v>4675</c:v>
                </c:pt>
                <c:pt idx="4676">
                  <c:v>4676</c:v>
                </c:pt>
                <c:pt idx="4677">
                  <c:v>4677</c:v>
                </c:pt>
                <c:pt idx="4678">
                  <c:v>4678</c:v>
                </c:pt>
                <c:pt idx="4679">
                  <c:v>4679</c:v>
                </c:pt>
                <c:pt idx="4680">
                  <c:v>4680</c:v>
                </c:pt>
                <c:pt idx="4681">
                  <c:v>4681</c:v>
                </c:pt>
                <c:pt idx="4682">
                  <c:v>4682</c:v>
                </c:pt>
                <c:pt idx="4683">
                  <c:v>4683</c:v>
                </c:pt>
                <c:pt idx="4684">
                  <c:v>4684</c:v>
                </c:pt>
                <c:pt idx="4685">
                  <c:v>4685</c:v>
                </c:pt>
                <c:pt idx="4686">
                  <c:v>4686</c:v>
                </c:pt>
                <c:pt idx="4687">
                  <c:v>4687</c:v>
                </c:pt>
                <c:pt idx="4688">
                  <c:v>4688</c:v>
                </c:pt>
                <c:pt idx="4689">
                  <c:v>4689</c:v>
                </c:pt>
                <c:pt idx="4690">
                  <c:v>4690</c:v>
                </c:pt>
                <c:pt idx="4691">
                  <c:v>4691</c:v>
                </c:pt>
                <c:pt idx="4692">
                  <c:v>4692</c:v>
                </c:pt>
                <c:pt idx="4693">
                  <c:v>4693</c:v>
                </c:pt>
                <c:pt idx="4694">
                  <c:v>4694</c:v>
                </c:pt>
                <c:pt idx="4695">
                  <c:v>4695</c:v>
                </c:pt>
                <c:pt idx="4696">
                  <c:v>4696</c:v>
                </c:pt>
                <c:pt idx="4697">
                  <c:v>4697</c:v>
                </c:pt>
                <c:pt idx="4698">
                  <c:v>4698</c:v>
                </c:pt>
                <c:pt idx="4699">
                  <c:v>4699</c:v>
                </c:pt>
                <c:pt idx="4700">
                  <c:v>4700</c:v>
                </c:pt>
                <c:pt idx="4701">
                  <c:v>4701</c:v>
                </c:pt>
                <c:pt idx="4702">
                  <c:v>4702</c:v>
                </c:pt>
                <c:pt idx="4703">
                  <c:v>4703</c:v>
                </c:pt>
                <c:pt idx="4704">
                  <c:v>4704</c:v>
                </c:pt>
                <c:pt idx="4705">
                  <c:v>4705</c:v>
                </c:pt>
                <c:pt idx="4706">
                  <c:v>4706</c:v>
                </c:pt>
                <c:pt idx="4707">
                  <c:v>4707</c:v>
                </c:pt>
                <c:pt idx="4708">
                  <c:v>4708</c:v>
                </c:pt>
                <c:pt idx="4709">
                  <c:v>4709</c:v>
                </c:pt>
                <c:pt idx="4710">
                  <c:v>4710</c:v>
                </c:pt>
                <c:pt idx="4711">
                  <c:v>4711</c:v>
                </c:pt>
                <c:pt idx="4712">
                  <c:v>4712</c:v>
                </c:pt>
                <c:pt idx="4713">
                  <c:v>4713</c:v>
                </c:pt>
                <c:pt idx="4714">
                  <c:v>4714</c:v>
                </c:pt>
                <c:pt idx="4715">
                  <c:v>4715</c:v>
                </c:pt>
                <c:pt idx="4716">
                  <c:v>4716</c:v>
                </c:pt>
                <c:pt idx="4717">
                  <c:v>4717</c:v>
                </c:pt>
                <c:pt idx="4718">
                  <c:v>4718</c:v>
                </c:pt>
                <c:pt idx="4719">
                  <c:v>4719</c:v>
                </c:pt>
                <c:pt idx="4720">
                  <c:v>4720</c:v>
                </c:pt>
                <c:pt idx="4721">
                  <c:v>4721</c:v>
                </c:pt>
                <c:pt idx="4722">
                  <c:v>4722</c:v>
                </c:pt>
                <c:pt idx="4723">
                  <c:v>4723</c:v>
                </c:pt>
                <c:pt idx="4724">
                  <c:v>4724</c:v>
                </c:pt>
                <c:pt idx="4725">
                  <c:v>4725</c:v>
                </c:pt>
                <c:pt idx="4726">
                  <c:v>4726</c:v>
                </c:pt>
                <c:pt idx="4727">
                  <c:v>4727</c:v>
                </c:pt>
                <c:pt idx="4728">
                  <c:v>4728</c:v>
                </c:pt>
                <c:pt idx="4729">
                  <c:v>4729</c:v>
                </c:pt>
                <c:pt idx="4730">
                  <c:v>4730</c:v>
                </c:pt>
                <c:pt idx="4731">
                  <c:v>4731</c:v>
                </c:pt>
                <c:pt idx="4732">
                  <c:v>4732</c:v>
                </c:pt>
                <c:pt idx="4733">
                  <c:v>4733</c:v>
                </c:pt>
                <c:pt idx="4734">
                  <c:v>4734</c:v>
                </c:pt>
                <c:pt idx="4735">
                  <c:v>4735</c:v>
                </c:pt>
                <c:pt idx="4736">
                  <c:v>4736</c:v>
                </c:pt>
                <c:pt idx="4737">
                  <c:v>4737</c:v>
                </c:pt>
                <c:pt idx="4738">
                  <c:v>4738</c:v>
                </c:pt>
                <c:pt idx="4739">
                  <c:v>4739</c:v>
                </c:pt>
                <c:pt idx="4740">
                  <c:v>4740</c:v>
                </c:pt>
                <c:pt idx="4741">
                  <c:v>4741</c:v>
                </c:pt>
                <c:pt idx="4742">
                  <c:v>4742</c:v>
                </c:pt>
                <c:pt idx="4743">
                  <c:v>4743</c:v>
                </c:pt>
                <c:pt idx="4744">
                  <c:v>4744</c:v>
                </c:pt>
                <c:pt idx="4745">
                  <c:v>4745</c:v>
                </c:pt>
                <c:pt idx="4746">
                  <c:v>4746</c:v>
                </c:pt>
                <c:pt idx="4747">
                  <c:v>4747</c:v>
                </c:pt>
                <c:pt idx="4748">
                  <c:v>4748</c:v>
                </c:pt>
                <c:pt idx="4749">
                  <c:v>4749</c:v>
                </c:pt>
                <c:pt idx="4750">
                  <c:v>4750</c:v>
                </c:pt>
                <c:pt idx="4751">
                  <c:v>4751</c:v>
                </c:pt>
                <c:pt idx="4752">
                  <c:v>4752</c:v>
                </c:pt>
                <c:pt idx="4753">
                  <c:v>4753</c:v>
                </c:pt>
                <c:pt idx="4754">
                  <c:v>4754</c:v>
                </c:pt>
                <c:pt idx="4755">
                  <c:v>4755</c:v>
                </c:pt>
                <c:pt idx="4756">
                  <c:v>4756</c:v>
                </c:pt>
                <c:pt idx="4757">
                  <c:v>4757</c:v>
                </c:pt>
                <c:pt idx="4758">
                  <c:v>4758</c:v>
                </c:pt>
                <c:pt idx="4759">
                  <c:v>4759</c:v>
                </c:pt>
                <c:pt idx="4760">
                  <c:v>4760</c:v>
                </c:pt>
                <c:pt idx="4761">
                  <c:v>4761</c:v>
                </c:pt>
                <c:pt idx="4762">
                  <c:v>4762</c:v>
                </c:pt>
                <c:pt idx="4763">
                  <c:v>4763</c:v>
                </c:pt>
                <c:pt idx="4764">
                  <c:v>4764</c:v>
                </c:pt>
                <c:pt idx="4765">
                  <c:v>4765</c:v>
                </c:pt>
                <c:pt idx="4766">
                  <c:v>4766</c:v>
                </c:pt>
                <c:pt idx="4767">
                  <c:v>4767</c:v>
                </c:pt>
                <c:pt idx="4768">
                  <c:v>4768</c:v>
                </c:pt>
                <c:pt idx="4769">
                  <c:v>4769</c:v>
                </c:pt>
                <c:pt idx="4770">
                  <c:v>4770</c:v>
                </c:pt>
                <c:pt idx="4771">
                  <c:v>4771</c:v>
                </c:pt>
                <c:pt idx="4772">
                  <c:v>4772</c:v>
                </c:pt>
                <c:pt idx="4773">
                  <c:v>4773</c:v>
                </c:pt>
                <c:pt idx="4774">
                  <c:v>4774</c:v>
                </c:pt>
                <c:pt idx="4775">
                  <c:v>4775</c:v>
                </c:pt>
                <c:pt idx="4776">
                  <c:v>4776</c:v>
                </c:pt>
                <c:pt idx="4777">
                  <c:v>4777</c:v>
                </c:pt>
                <c:pt idx="4778">
                  <c:v>4778</c:v>
                </c:pt>
                <c:pt idx="4779">
                  <c:v>4779</c:v>
                </c:pt>
                <c:pt idx="4780">
                  <c:v>4780</c:v>
                </c:pt>
                <c:pt idx="4781">
                  <c:v>4781</c:v>
                </c:pt>
                <c:pt idx="4782">
                  <c:v>4782</c:v>
                </c:pt>
                <c:pt idx="4783">
                  <c:v>4783</c:v>
                </c:pt>
                <c:pt idx="4784">
                  <c:v>4784</c:v>
                </c:pt>
                <c:pt idx="4785">
                  <c:v>4785</c:v>
                </c:pt>
                <c:pt idx="4786">
                  <c:v>4786</c:v>
                </c:pt>
                <c:pt idx="4787">
                  <c:v>4787</c:v>
                </c:pt>
                <c:pt idx="4788">
                  <c:v>4788</c:v>
                </c:pt>
                <c:pt idx="4789">
                  <c:v>4789</c:v>
                </c:pt>
                <c:pt idx="4790">
                  <c:v>4790</c:v>
                </c:pt>
                <c:pt idx="4791">
                  <c:v>4791</c:v>
                </c:pt>
                <c:pt idx="4792">
                  <c:v>4792</c:v>
                </c:pt>
                <c:pt idx="4793">
                  <c:v>4793</c:v>
                </c:pt>
                <c:pt idx="4794">
                  <c:v>4794</c:v>
                </c:pt>
                <c:pt idx="4795">
                  <c:v>4795</c:v>
                </c:pt>
                <c:pt idx="4796">
                  <c:v>4796</c:v>
                </c:pt>
                <c:pt idx="4797">
                  <c:v>4797</c:v>
                </c:pt>
                <c:pt idx="4798">
                  <c:v>4798</c:v>
                </c:pt>
                <c:pt idx="4799">
                  <c:v>4799</c:v>
                </c:pt>
                <c:pt idx="4800">
                  <c:v>4800</c:v>
                </c:pt>
                <c:pt idx="4801">
                  <c:v>4801</c:v>
                </c:pt>
                <c:pt idx="4802">
                  <c:v>4802</c:v>
                </c:pt>
                <c:pt idx="4803">
                  <c:v>4803</c:v>
                </c:pt>
                <c:pt idx="4804">
                  <c:v>4804</c:v>
                </c:pt>
                <c:pt idx="4805">
                  <c:v>4805</c:v>
                </c:pt>
                <c:pt idx="4806">
                  <c:v>4806</c:v>
                </c:pt>
                <c:pt idx="4807">
                  <c:v>4807</c:v>
                </c:pt>
                <c:pt idx="4808">
                  <c:v>4808</c:v>
                </c:pt>
                <c:pt idx="4809">
                  <c:v>4809</c:v>
                </c:pt>
                <c:pt idx="4810">
                  <c:v>4810</c:v>
                </c:pt>
                <c:pt idx="4811">
                  <c:v>4811</c:v>
                </c:pt>
                <c:pt idx="4812">
                  <c:v>4812</c:v>
                </c:pt>
                <c:pt idx="4813">
                  <c:v>4813</c:v>
                </c:pt>
                <c:pt idx="4814">
                  <c:v>4814</c:v>
                </c:pt>
                <c:pt idx="4815">
                  <c:v>4815</c:v>
                </c:pt>
                <c:pt idx="4816">
                  <c:v>4816</c:v>
                </c:pt>
                <c:pt idx="4817">
                  <c:v>4817</c:v>
                </c:pt>
                <c:pt idx="4818">
                  <c:v>4818</c:v>
                </c:pt>
                <c:pt idx="4819">
                  <c:v>4819</c:v>
                </c:pt>
                <c:pt idx="4820">
                  <c:v>4820</c:v>
                </c:pt>
                <c:pt idx="4821">
                  <c:v>4821</c:v>
                </c:pt>
                <c:pt idx="4822">
                  <c:v>4822</c:v>
                </c:pt>
                <c:pt idx="4823">
                  <c:v>4823</c:v>
                </c:pt>
                <c:pt idx="4824">
                  <c:v>4824</c:v>
                </c:pt>
                <c:pt idx="4825">
                  <c:v>4825</c:v>
                </c:pt>
                <c:pt idx="4826">
                  <c:v>4826</c:v>
                </c:pt>
                <c:pt idx="4827">
                  <c:v>4827</c:v>
                </c:pt>
                <c:pt idx="4828">
                  <c:v>4828</c:v>
                </c:pt>
                <c:pt idx="4829">
                  <c:v>4829</c:v>
                </c:pt>
                <c:pt idx="4830">
                  <c:v>4830</c:v>
                </c:pt>
                <c:pt idx="4831">
                  <c:v>4831</c:v>
                </c:pt>
                <c:pt idx="4832">
                  <c:v>4832</c:v>
                </c:pt>
                <c:pt idx="4833">
                  <c:v>4833</c:v>
                </c:pt>
                <c:pt idx="4834">
                  <c:v>4834</c:v>
                </c:pt>
                <c:pt idx="4835">
                  <c:v>4835</c:v>
                </c:pt>
                <c:pt idx="4836">
                  <c:v>4836</c:v>
                </c:pt>
                <c:pt idx="4837">
                  <c:v>4837</c:v>
                </c:pt>
                <c:pt idx="4838">
                  <c:v>4838</c:v>
                </c:pt>
                <c:pt idx="4839">
                  <c:v>4839</c:v>
                </c:pt>
                <c:pt idx="4840">
                  <c:v>4840</c:v>
                </c:pt>
                <c:pt idx="4841">
                  <c:v>4841</c:v>
                </c:pt>
                <c:pt idx="4842">
                  <c:v>4842</c:v>
                </c:pt>
                <c:pt idx="4843">
                  <c:v>4843</c:v>
                </c:pt>
                <c:pt idx="4844">
                  <c:v>4844</c:v>
                </c:pt>
                <c:pt idx="4845">
                  <c:v>4845</c:v>
                </c:pt>
                <c:pt idx="4846">
                  <c:v>4846</c:v>
                </c:pt>
                <c:pt idx="4847">
                  <c:v>4847</c:v>
                </c:pt>
                <c:pt idx="4848">
                  <c:v>4848</c:v>
                </c:pt>
                <c:pt idx="4849">
                  <c:v>4849</c:v>
                </c:pt>
                <c:pt idx="4850">
                  <c:v>4850</c:v>
                </c:pt>
                <c:pt idx="4851">
                  <c:v>4851</c:v>
                </c:pt>
                <c:pt idx="4852">
                  <c:v>4852</c:v>
                </c:pt>
                <c:pt idx="4853">
                  <c:v>4853</c:v>
                </c:pt>
                <c:pt idx="4854">
                  <c:v>4854</c:v>
                </c:pt>
                <c:pt idx="4855">
                  <c:v>4855</c:v>
                </c:pt>
                <c:pt idx="4856">
                  <c:v>4856</c:v>
                </c:pt>
                <c:pt idx="4857">
                  <c:v>4857</c:v>
                </c:pt>
                <c:pt idx="4858">
                  <c:v>4858</c:v>
                </c:pt>
                <c:pt idx="4859">
                  <c:v>4859</c:v>
                </c:pt>
                <c:pt idx="4860">
                  <c:v>4860</c:v>
                </c:pt>
                <c:pt idx="4861">
                  <c:v>4861</c:v>
                </c:pt>
                <c:pt idx="4862">
                  <c:v>4862</c:v>
                </c:pt>
                <c:pt idx="4863">
                  <c:v>4863</c:v>
                </c:pt>
                <c:pt idx="4864">
                  <c:v>4864</c:v>
                </c:pt>
                <c:pt idx="4865">
                  <c:v>4865</c:v>
                </c:pt>
                <c:pt idx="4866">
                  <c:v>4866</c:v>
                </c:pt>
                <c:pt idx="4867">
                  <c:v>4867</c:v>
                </c:pt>
                <c:pt idx="4868">
                  <c:v>4868</c:v>
                </c:pt>
                <c:pt idx="4869">
                  <c:v>4869</c:v>
                </c:pt>
                <c:pt idx="4870">
                  <c:v>4870</c:v>
                </c:pt>
                <c:pt idx="4871">
                  <c:v>4871</c:v>
                </c:pt>
                <c:pt idx="4872">
                  <c:v>4872</c:v>
                </c:pt>
                <c:pt idx="4873">
                  <c:v>4873</c:v>
                </c:pt>
                <c:pt idx="4874">
                  <c:v>4874</c:v>
                </c:pt>
                <c:pt idx="4875">
                  <c:v>4875</c:v>
                </c:pt>
                <c:pt idx="4876">
                  <c:v>4876</c:v>
                </c:pt>
                <c:pt idx="4877">
                  <c:v>4877</c:v>
                </c:pt>
                <c:pt idx="4878">
                  <c:v>4878</c:v>
                </c:pt>
                <c:pt idx="4879">
                  <c:v>4879</c:v>
                </c:pt>
                <c:pt idx="4880">
                  <c:v>4880</c:v>
                </c:pt>
                <c:pt idx="4881">
                  <c:v>4881</c:v>
                </c:pt>
                <c:pt idx="4882">
                  <c:v>4882</c:v>
                </c:pt>
                <c:pt idx="4883">
                  <c:v>4883</c:v>
                </c:pt>
                <c:pt idx="4884">
                  <c:v>4884</c:v>
                </c:pt>
                <c:pt idx="4885">
                  <c:v>4885</c:v>
                </c:pt>
                <c:pt idx="4886">
                  <c:v>4886</c:v>
                </c:pt>
                <c:pt idx="4887">
                  <c:v>4887</c:v>
                </c:pt>
                <c:pt idx="4888">
                  <c:v>4888</c:v>
                </c:pt>
                <c:pt idx="4889">
                  <c:v>4889</c:v>
                </c:pt>
                <c:pt idx="4890">
                  <c:v>4890</c:v>
                </c:pt>
                <c:pt idx="4891">
                  <c:v>4891</c:v>
                </c:pt>
                <c:pt idx="4892">
                  <c:v>4892</c:v>
                </c:pt>
                <c:pt idx="4893">
                  <c:v>4893</c:v>
                </c:pt>
                <c:pt idx="4894">
                  <c:v>4894</c:v>
                </c:pt>
                <c:pt idx="4895">
                  <c:v>4895</c:v>
                </c:pt>
                <c:pt idx="4896">
                  <c:v>4896</c:v>
                </c:pt>
                <c:pt idx="4897">
                  <c:v>4897</c:v>
                </c:pt>
                <c:pt idx="4898">
                  <c:v>4898</c:v>
                </c:pt>
                <c:pt idx="4899">
                  <c:v>4899</c:v>
                </c:pt>
                <c:pt idx="4900">
                  <c:v>4900</c:v>
                </c:pt>
                <c:pt idx="4901">
                  <c:v>4901</c:v>
                </c:pt>
                <c:pt idx="4902">
                  <c:v>4902</c:v>
                </c:pt>
                <c:pt idx="4903">
                  <c:v>4903</c:v>
                </c:pt>
                <c:pt idx="4904">
                  <c:v>4904</c:v>
                </c:pt>
                <c:pt idx="4905">
                  <c:v>4905</c:v>
                </c:pt>
                <c:pt idx="4906">
                  <c:v>4906</c:v>
                </c:pt>
                <c:pt idx="4907">
                  <c:v>4907</c:v>
                </c:pt>
                <c:pt idx="4908">
                  <c:v>4908</c:v>
                </c:pt>
                <c:pt idx="4909">
                  <c:v>4909</c:v>
                </c:pt>
                <c:pt idx="4910">
                  <c:v>4910</c:v>
                </c:pt>
                <c:pt idx="4911">
                  <c:v>4911</c:v>
                </c:pt>
                <c:pt idx="4912">
                  <c:v>4912</c:v>
                </c:pt>
                <c:pt idx="4913">
                  <c:v>4913</c:v>
                </c:pt>
                <c:pt idx="4914">
                  <c:v>4914</c:v>
                </c:pt>
                <c:pt idx="4915">
                  <c:v>4915</c:v>
                </c:pt>
                <c:pt idx="4916">
                  <c:v>4916</c:v>
                </c:pt>
                <c:pt idx="4917">
                  <c:v>4917</c:v>
                </c:pt>
                <c:pt idx="4918">
                  <c:v>4918</c:v>
                </c:pt>
                <c:pt idx="4919">
                  <c:v>4919</c:v>
                </c:pt>
                <c:pt idx="4920">
                  <c:v>4920</c:v>
                </c:pt>
                <c:pt idx="4921">
                  <c:v>4921</c:v>
                </c:pt>
                <c:pt idx="4922">
                  <c:v>4922</c:v>
                </c:pt>
                <c:pt idx="4923">
                  <c:v>4923</c:v>
                </c:pt>
                <c:pt idx="4924">
                  <c:v>4924</c:v>
                </c:pt>
                <c:pt idx="4925">
                  <c:v>4925</c:v>
                </c:pt>
                <c:pt idx="4926">
                  <c:v>4926</c:v>
                </c:pt>
                <c:pt idx="4927">
                  <c:v>4927</c:v>
                </c:pt>
                <c:pt idx="4928">
                  <c:v>4928</c:v>
                </c:pt>
                <c:pt idx="4929">
                  <c:v>4929</c:v>
                </c:pt>
                <c:pt idx="4930">
                  <c:v>4930</c:v>
                </c:pt>
                <c:pt idx="4931">
                  <c:v>4931</c:v>
                </c:pt>
                <c:pt idx="4932">
                  <c:v>4932</c:v>
                </c:pt>
                <c:pt idx="4933">
                  <c:v>4933</c:v>
                </c:pt>
                <c:pt idx="4934">
                  <c:v>4934</c:v>
                </c:pt>
                <c:pt idx="4935">
                  <c:v>4935</c:v>
                </c:pt>
                <c:pt idx="4936">
                  <c:v>4936</c:v>
                </c:pt>
                <c:pt idx="4937">
                  <c:v>4937</c:v>
                </c:pt>
                <c:pt idx="4938">
                  <c:v>4938</c:v>
                </c:pt>
                <c:pt idx="4939">
                  <c:v>4939</c:v>
                </c:pt>
                <c:pt idx="4940">
                  <c:v>4940</c:v>
                </c:pt>
                <c:pt idx="4941">
                  <c:v>4941</c:v>
                </c:pt>
                <c:pt idx="4942">
                  <c:v>4942</c:v>
                </c:pt>
                <c:pt idx="4943">
                  <c:v>4943</c:v>
                </c:pt>
                <c:pt idx="4944">
                  <c:v>4944</c:v>
                </c:pt>
                <c:pt idx="4945">
                  <c:v>4945</c:v>
                </c:pt>
                <c:pt idx="4946">
                  <c:v>4946</c:v>
                </c:pt>
                <c:pt idx="4947">
                  <c:v>4947</c:v>
                </c:pt>
                <c:pt idx="4948">
                  <c:v>4948</c:v>
                </c:pt>
                <c:pt idx="4949">
                  <c:v>4949</c:v>
                </c:pt>
                <c:pt idx="4950">
                  <c:v>4950</c:v>
                </c:pt>
                <c:pt idx="4951">
                  <c:v>4951</c:v>
                </c:pt>
                <c:pt idx="4952">
                  <c:v>4952</c:v>
                </c:pt>
                <c:pt idx="4953">
                  <c:v>4953</c:v>
                </c:pt>
                <c:pt idx="4954">
                  <c:v>4954</c:v>
                </c:pt>
                <c:pt idx="4955">
                  <c:v>4955</c:v>
                </c:pt>
                <c:pt idx="4956">
                  <c:v>4956</c:v>
                </c:pt>
                <c:pt idx="4957">
                  <c:v>4957</c:v>
                </c:pt>
                <c:pt idx="4958">
                  <c:v>4958</c:v>
                </c:pt>
                <c:pt idx="4959">
                  <c:v>4959</c:v>
                </c:pt>
                <c:pt idx="4960">
                  <c:v>4960</c:v>
                </c:pt>
                <c:pt idx="4961">
                  <c:v>4961</c:v>
                </c:pt>
                <c:pt idx="4962">
                  <c:v>4962</c:v>
                </c:pt>
                <c:pt idx="4963">
                  <c:v>4963</c:v>
                </c:pt>
                <c:pt idx="4964">
                  <c:v>4964</c:v>
                </c:pt>
                <c:pt idx="4965">
                  <c:v>4965</c:v>
                </c:pt>
                <c:pt idx="4966">
                  <c:v>4966</c:v>
                </c:pt>
                <c:pt idx="4967">
                  <c:v>4967</c:v>
                </c:pt>
                <c:pt idx="4968">
                  <c:v>4968</c:v>
                </c:pt>
                <c:pt idx="4969">
                  <c:v>4969</c:v>
                </c:pt>
                <c:pt idx="4970">
                  <c:v>4970</c:v>
                </c:pt>
                <c:pt idx="4971">
                  <c:v>4971</c:v>
                </c:pt>
                <c:pt idx="4972">
                  <c:v>4972</c:v>
                </c:pt>
                <c:pt idx="4973">
                  <c:v>4973</c:v>
                </c:pt>
                <c:pt idx="4974">
                  <c:v>4974</c:v>
                </c:pt>
                <c:pt idx="4975">
                  <c:v>4975</c:v>
                </c:pt>
                <c:pt idx="4976">
                  <c:v>4976</c:v>
                </c:pt>
                <c:pt idx="4977">
                  <c:v>4977</c:v>
                </c:pt>
                <c:pt idx="4978">
                  <c:v>4978</c:v>
                </c:pt>
                <c:pt idx="4979">
                  <c:v>4979</c:v>
                </c:pt>
                <c:pt idx="4980">
                  <c:v>4980</c:v>
                </c:pt>
                <c:pt idx="4981">
                  <c:v>4981</c:v>
                </c:pt>
                <c:pt idx="4982">
                  <c:v>4982</c:v>
                </c:pt>
                <c:pt idx="4983">
                  <c:v>4983</c:v>
                </c:pt>
                <c:pt idx="4984">
                  <c:v>4984</c:v>
                </c:pt>
                <c:pt idx="4985">
                  <c:v>4985</c:v>
                </c:pt>
                <c:pt idx="4986">
                  <c:v>4986</c:v>
                </c:pt>
                <c:pt idx="4987">
                  <c:v>4987</c:v>
                </c:pt>
                <c:pt idx="4988">
                  <c:v>4988</c:v>
                </c:pt>
                <c:pt idx="4989">
                  <c:v>4989</c:v>
                </c:pt>
                <c:pt idx="4990">
                  <c:v>4990</c:v>
                </c:pt>
                <c:pt idx="4991">
                  <c:v>4991</c:v>
                </c:pt>
                <c:pt idx="4992">
                  <c:v>4992</c:v>
                </c:pt>
                <c:pt idx="4993">
                  <c:v>4993</c:v>
                </c:pt>
                <c:pt idx="4994">
                  <c:v>4994</c:v>
                </c:pt>
                <c:pt idx="4995">
                  <c:v>4995</c:v>
                </c:pt>
                <c:pt idx="4996">
                  <c:v>4996</c:v>
                </c:pt>
                <c:pt idx="4997">
                  <c:v>4997</c:v>
                </c:pt>
                <c:pt idx="4998">
                  <c:v>4998</c:v>
                </c:pt>
                <c:pt idx="4999">
                  <c:v>4999</c:v>
                </c:pt>
                <c:pt idx="5000">
                  <c:v>5000</c:v>
                </c:pt>
                <c:pt idx="5001">
                  <c:v>5001</c:v>
                </c:pt>
                <c:pt idx="5002">
                  <c:v>5002</c:v>
                </c:pt>
                <c:pt idx="5003">
                  <c:v>5003</c:v>
                </c:pt>
                <c:pt idx="5004">
                  <c:v>5004</c:v>
                </c:pt>
                <c:pt idx="5005">
                  <c:v>5005</c:v>
                </c:pt>
                <c:pt idx="5006">
                  <c:v>5006</c:v>
                </c:pt>
                <c:pt idx="5007">
                  <c:v>5007</c:v>
                </c:pt>
                <c:pt idx="5008">
                  <c:v>5008</c:v>
                </c:pt>
                <c:pt idx="5009">
                  <c:v>5009</c:v>
                </c:pt>
                <c:pt idx="5010">
                  <c:v>5010</c:v>
                </c:pt>
                <c:pt idx="5011">
                  <c:v>5011</c:v>
                </c:pt>
                <c:pt idx="5012">
                  <c:v>5012</c:v>
                </c:pt>
                <c:pt idx="5013">
                  <c:v>5013</c:v>
                </c:pt>
                <c:pt idx="5014">
                  <c:v>5014</c:v>
                </c:pt>
                <c:pt idx="5015">
                  <c:v>5015</c:v>
                </c:pt>
                <c:pt idx="5016">
                  <c:v>5016</c:v>
                </c:pt>
                <c:pt idx="5017">
                  <c:v>5017</c:v>
                </c:pt>
              </c:numCache>
            </c:numRef>
          </c:xVal>
          <c:yVal>
            <c:numRef>
              <c:f>Untitled3!$C$2:$C$5019</c:f>
              <c:numCache>
                <c:formatCode>General</c:formatCode>
                <c:ptCount val="5018"/>
                <c:pt idx="0">
                  <c:v>41.547000000000004</c:v>
                </c:pt>
                <c:pt idx="1">
                  <c:v>41.521000000000001</c:v>
                </c:pt>
                <c:pt idx="2">
                  <c:v>41.496000000000002</c:v>
                </c:pt>
                <c:pt idx="3">
                  <c:v>41.471000000000004</c:v>
                </c:pt>
                <c:pt idx="4">
                  <c:v>41.445</c:v>
                </c:pt>
                <c:pt idx="5">
                  <c:v>41.42</c:v>
                </c:pt>
                <c:pt idx="6">
                  <c:v>41.395000000000003</c:v>
                </c:pt>
                <c:pt idx="7">
                  <c:v>41.369</c:v>
                </c:pt>
                <c:pt idx="8">
                  <c:v>41.343999999999994</c:v>
                </c:pt>
                <c:pt idx="9">
                  <c:v>41.318999999999996</c:v>
                </c:pt>
                <c:pt idx="10">
                  <c:v>41.293000000000013</c:v>
                </c:pt>
                <c:pt idx="11">
                  <c:v>41.268000000000093</c:v>
                </c:pt>
                <c:pt idx="12">
                  <c:v>41.243000000000002</c:v>
                </c:pt>
                <c:pt idx="13">
                  <c:v>41.217000000000006</c:v>
                </c:pt>
                <c:pt idx="14">
                  <c:v>41.192000000000093</c:v>
                </c:pt>
                <c:pt idx="15">
                  <c:v>41.166000000000011</c:v>
                </c:pt>
                <c:pt idx="16">
                  <c:v>41.141000000000005</c:v>
                </c:pt>
                <c:pt idx="17">
                  <c:v>41.116</c:v>
                </c:pt>
                <c:pt idx="18">
                  <c:v>41.065000000000012</c:v>
                </c:pt>
                <c:pt idx="19">
                  <c:v>41.065000000000012</c:v>
                </c:pt>
                <c:pt idx="20">
                  <c:v>41.013999999999996</c:v>
                </c:pt>
                <c:pt idx="21">
                  <c:v>41.013999999999996</c:v>
                </c:pt>
                <c:pt idx="22">
                  <c:v>40.964000000000006</c:v>
                </c:pt>
                <c:pt idx="23">
                  <c:v>40.938000000000002</c:v>
                </c:pt>
                <c:pt idx="24">
                  <c:v>40.913000000000004</c:v>
                </c:pt>
                <c:pt idx="25">
                  <c:v>40.887999999999998</c:v>
                </c:pt>
                <c:pt idx="26">
                  <c:v>40.862000000000002</c:v>
                </c:pt>
                <c:pt idx="27">
                  <c:v>40.836999999999996</c:v>
                </c:pt>
                <c:pt idx="28">
                  <c:v>40.810999999999993</c:v>
                </c:pt>
                <c:pt idx="29">
                  <c:v>40.786000000000001</c:v>
                </c:pt>
                <c:pt idx="30">
                  <c:v>40.761000000000003</c:v>
                </c:pt>
                <c:pt idx="31">
                  <c:v>40.735000000000063</c:v>
                </c:pt>
                <c:pt idx="32">
                  <c:v>40.71</c:v>
                </c:pt>
                <c:pt idx="33">
                  <c:v>40.685000000000002</c:v>
                </c:pt>
                <c:pt idx="34">
                  <c:v>40.659000000000006</c:v>
                </c:pt>
                <c:pt idx="35">
                  <c:v>40.634</c:v>
                </c:pt>
                <c:pt idx="36">
                  <c:v>40.609000000000002</c:v>
                </c:pt>
                <c:pt idx="37">
                  <c:v>40.583000000000006</c:v>
                </c:pt>
                <c:pt idx="38">
                  <c:v>40.558</c:v>
                </c:pt>
                <c:pt idx="39">
                  <c:v>40.532000000000011</c:v>
                </c:pt>
                <c:pt idx="40">
                  <c:v>40.507000000000005</c:v>
                </c:pt>
                <c:pt idx="41">
                  <c:v>40.481999999999999</c:v>
                </c:pt>
                <c:pt idx="42">
                  <c:v>40.455999999999996</c:v>
                </c:pt>
                <c:pt idx="43">
                  <c:v>40.431000000000004</c:v>
                </c:pt>
                <c:pt idx="44">
                  <c:v>40.406000000000006</c:v>
                </c:pt>
                <c:pt idx="45">
                  <c:v>40.379999999999995</c:v>
                </c:pt>
                <c:pt idx="46">
                  <c:v>40.354999999999997</c:v>
                </c:pt>
                <c:pt idx="47">
                  <c:v>40.33</c:v>
                </c:pt>
                <c:pt idx="48">
                  <c:v>40.303999999999995</c:v>
                </c:pt>
                <c:pt idx="49">
                  <c:v>40.279000000000003</c:v>
                </c:pt>
                <c:pt idx="50">
                  <c:v>40.254000000000005</c:v>
                </c:pt>
                <c:pt idx="51">
                  <c:v>40.228000000000108</c:v>
                </c:pt>
                <c:pt idx="52">
                  <c:v>40.203000000000003</c:v>
                </c:pt>
                <c:pt idx="53">
                  <c:v>40.178000000000011</c:v>
                </c:pt>
                <c:pt idx="54">
                  <c:v>40.152000000000001</c:v>
                </c:pt>
                <c:pt idx="55">
                  <c:v>40.127000000000002</c:v>
                </c:pt>
                <c:pt idx="56">
                  <c:v>40.101000000000006</c:v>
                </c:pt>
                <c:pt idx="57">
                  <c:v>40.076000000000001</c:v>
                </c:pt>
                <c:pt idx="58">
                  <c:v>40.050999999999995</c:v>
                </c:pt>
                <c:pt idx="59">
                  <c:v>40.025000000000013</c:v>
                </c:pt>
                <c:pt idx="60">
                  <c:v>40.006</c:v>
                </c:pt>
                <c:pt idx="61">
                  <c:v>39.980999999999995</c:v>
                </c:pt>
                <c:pt idx="62">
                  <c:v>39.956999999999994</c:v>
                </c:pt>
                <c:pt idx="63">
                  <c:v>39.933</c:v>
                </c:pt>
                <c:pt idx="64">
                  <c:v>39.909000000000006</c:v>
                </c:pt>
                <c:pt idx="65">
                  <c:v>39.883999999999993</c:v>
                </c:pt>
                <c:pt idx="66">
                  <c:v>39.86</c:v>
                </c:pt>
                <c:pt idx="67">
                  <c:v>39.836000000000006</c:v>
                </c:pt>
                <c:pt idx="68">
                  <c:v>39.810999999999993</c:v>
                </c:pt>
                <c:pt idx="69">
                  <c:v>39.787000000000006</c:v>
                </c:pt>
                <c:pt idx="70">
                  <c:v>39.763000000000012</c:v>
                </c:pt>
                <c:pt idx="71">
                  <c:v>39.763000000000012</c:v>
                </c:pt>
                <c:pt idx="72">
                  <c:v>39.739000000000011</c:v>
                </c:pt>
                <c:pt idx="73">
                  <c:v>39.714000000000006</c:v>
                </c:pt>
                <c:pt idx="74">
                  <c:v>39.690000000000012</c:v>
                </c:pt>
                <c:pt idx="75">
                  <c:v>39.666000000000011</c:v>
                </c:pt>
                <c:pt idx="76">
                  <c:v>39.641000000000005</c:v>
                </c:pt>
                <c:pt idx="77">
                  <c:v>39.617000000000004</c:v>
                </c:pt>
                <c:pt idx="78">
                  <c:v>39.593000000000011</c:v>
                </c:pt>
                <c:pt idx="79">
                  <c:v>39.593000000000011</c:v>
                </c:pt>
                <c:pt idx="80">
                  <c:v>39.569000000000003</c:v>
                </c:pt>
                <c:pt idx="81">
                  <c:v>39.544000000000004</c:v>
                </c:pt>
                <c:pt idx="82">
                  <c:v>39.520000000000003</c:v>
                </c:pt>
                <c:pt idx="83">
                  <c:v>39.496000000000002</c:v>
                </c:pt>
                <c:pt idx="84">
                  <c:v>39.496000000000002</c:v>
                </c:pt>
                <c:pt idx="85">
                  <c:v>39.471000000000004</c:v>
                </c:pt>
                <c:pt idx="86">
                  <c:v>39.446999999999996</c:v>
                </c:pt>
                <c:pt idx="87">
                  <c:v>39.446999999999996</c:v>
                </c:pt>
                <c:pt idx="88">
                  <c:v>39.423000000000002</c:v>
                </c:pt>
                <c:pt idx="89">
                  <c:v>39.399000000000001</c:v>
                </c:pt>
                <c:pt idx="90">
                  <c:v>39.399000000000001</c:v>
                </c:pt>
                <c:pt idx="91">
                  <c:v>39.373999999999995</c:v>
                </c:pt>
                <c:pt idx="92">
                  <c:v>39.373999999999995</c:v>
                </c:pt>
                <c:pt idx="93">
                  <c:v>39.349999999999994</c:v>
                </c:pt>
                <c:pt idx="94">
                  <c:v>39.349999999999994</c:v>
                </c:pt>
                <c:pt idx="95">
                  <c:v>39.349999999999994</c:v>
                </c:pt>
                <c:pt idx="96">
                  <c:v>39.326000000000001</c:v>
                </c:pt>
                <c:pt idx="97">
                  <c:v>39.326000000000001</c:v>
                </c:pt>
                <c:pt idx="98">
                  <c:v>39.326000000000001</c:v>
                </c:pt>
                <c:pt idx="99">
                  <c:v>39.326000000000001</c:v>
                </c:pt>
                <c:pt idx="100">
                  <c:v>39.326000000000001</c:v>
                </c:pt>
                <c:pt idx="101">
                  <c:v>39.326000000000001</c:v>
                </c:pt>
                <c:pt idx="102">
                  <c:v>39.326000000000001</c:v>
                </c:pt>
                <c:pt idx="103">
                  <c:v>39.326000000000001</c:v>
                </c:pt>
                <c:pt idx="104">
                  <c:v>39.326000000000001</c:v>
                </c:pt>
                <c:pt idx="105">
                  <c:v>39.326000000000001</c:v>
                </c:pt>
                <c:pt idx="106">
                  <c:v>39.326000000000001</c:v>
                </c:pt>
                <c:pt idx="107">
                  <c:v>39.326000000000001</c:v>
                </c:pt>
                <c:pt idx="108">
                  <c:v>39.349999999999994</c:v>
                </c:pt>
                <c:pt idx="109">
                  <c:v>39.349999999999994</c:v>
                </c:pt>
                <c:pt idx="110">
                  <c:v>39.349999999999994</c:v>
                </c:pt>
                <c:pt idx="111">
                  <c:v>39.373999999999995</c:v>
                </c:pt>
                <c:pt idx="112">
                  <c:v>39.373999999999995</c:v>
                </c:pt>
                <c:pt idx="113">
                  <c:v>39.399000000000001</c:v>
                </c:pt>
                <c:pt idx="114">
                  <c:v>39.423000000000002</c:v>
                </c:pt>
                <c:pt idx="115">
                  <c:v>39.423000000000002</c:v>
                </c:pt>
                <c:pt idx="116">
                  <c:v>39.446999999999996</c:v>
                </c:pt>
                <c:pt idx="117">
                  <c:v>39.471000000000004</c:v>
                </c:pt>
                <c:pt idx="118">
                  <c:v>39.471000000000004</c:v>
                </c:pt>
                <c:pt idx="119">
                  <c:v>39.496000000000002</c:v>
                </c:pt>
                <c:pt idx="120">
                  <c:v>39.520000000000003</c:v>
                </c:pt>
                <c:pt idx="121">
                  <c:v>39.544000000000004</c:v>
                </c:pt>
                <c:pt idx="122">
                  <c:v>39.569000000000003</c:v>
                </c:pt>
                <c:pt idx="123">
                  <c:v>39.593000000000011</c:v>
                </c:pt>
                <c:pt idx="124">
                  <c:v>39.617000000000004</c:v>
                </c:pt>
                <c:pt idx="125">
                  <c:v>39.666000000000011</c:v>
                </c:pt>
                <c:pt idx="126">
                  <c:v>39.690000000000012</c:v>
                </c:pt>
                <c:pt idx="127">
                  <c:v>39.714000000000006</c:v>
                </c:pt>
                <c:pt idx="128">
                  <c:v>39.739000000000011</c:v>
                </c:pt>
                <c:pt idx="129">
                  <c:v>39.763000000000012</c:v>
                </c:pt>
                <c:pt idx="130">
                  <c:v>39.810999999999993</c:v>
                </c:pt>
                <c:pt idx="131">
                  <c:v>39.836000000000006</c:v>
                </c:pt>
                <c:pt idx="132">
                  <c:v>39.86</c:v>
                </c:pt>
                <c:pt idx="133">
                  <c:v>39.909000000000006</c:v>
                </c:pt>
                <c:pt idx="134">
                  <c:v>39.956999999999994</c:v>
                </c:pt>
                <c:pt idx="135">
                  <c:v>39.980999999999995</c:v>
                </c:pt>
                <c:pt idx="136">
                  <c:v>40.025000000000013</c:v>
                </c:pt>
                <c:pt idx="137">
                  <c:v>40.050999999999995</c:v>
                </c:pt>
                <c:pt idx="138">
                  <c:v>40.101000000000006</c:v>
                </c:pt>
                <c:pt idx="139">
                  <c:v>40.152000000000001</c:v>
                </c:pt>
                <c:pt idx="140">
                  <c:v>40.178000000000011</c:v>
                </c:pt>
                <c:pt idx="141">
                  <c:v>40.228000000000108</c:v>
                </c:pt>
                <c:pt idx="142">
                  <c:v>40.279000000000003</c:v>
                </c:pt>
                <c:pt idx="143">
                  <c:v>40.33</c:v>
                </c:pt>
                <c:pt idx="144">
                  <c:v>40.379999999999995</c:v>
                </c:pt>
                <c:pt idx="145">
                  <c:v>40.431000000000004</c:v>
                </c:pt>
                <c:pt idx="146">
                  <c:v>40.455999999999996</c:v>
                </c:pt>
                <c:pt idx="147">
                  <c:v>40.507000000000005</c:v>
                </c:pt>
                <c:pt idx="148">
                  <c:v>40.558</c:v>
                </c:pt>
                <c:pt idx="149">
                  <c:v>40.609000000000002</c:v>
                </c:pt>
                <c:pt idx="150">
                  <c:v>40.659000000000006</c:v>
                </c:pt>
                <c:pt idx="151">
                  <c:v>40.735000000000063</c:v>
                </c:pt>
                <c:pt idx="152">
                  <c:v>40.786000000000001</c:v>
                </c:pt>
                <c:pt idx="153">
                  <c:v>40.836999999999996</c:v>
                </c:pt>
                <c:pt idx="154">
                  <c:v>40.887999999999998</c:v>
                </c:pt>
                <c:pt idx="155">
                  <c:v>40.938000000000002</c:v>
                </c:pt>
                <c:pt idx="156">
                  <c:v>40.989000000000004</c:v>
                </c:pt>
                <c:pt idx="157">
                  <c:v>41.065000000000012</c:v>
                </c:pt>
                <c:pt idx="158">
                  <c:v>41.116</c:v>
                </c:pt>
                <c:pt idx="159">
                  <c:v>41.166000000000011</c:v>
                </c:pt>
                <c:pt idx="160">
                  <c:v>41.217000000000006</c:v>
                </c:pt>
                <c:pt idx="161">
                  <c:v>41.293000000000013</c:v>
                </c:pt>
                <c:pt idx="162">
                  <c:v>41.343999999999994</c:v>
                </c:pt>
                <c:pt idx="163">
                  <c:v>41.42</c:v>
                </c:pt>
                <c:pt idx="164">
                  <c:v>41.471000000000004</c:v>
                </c:pt>
                <c:pt idx="165">
                  <c:v>41.521000000000001</c:v>
                </c:pt>
                <c:pt idx="166">
                  <c:v>41.597000000000001</c:v>
                </c:pt>
                <c:pt idx="167">
                  <c:v>41.648000000000003</c:v>
                </c:pt>
                <c:pt idx="168">
                  <c:v>41.699000000000012</c:v>
                </c:pt>
                <c:pt idx="169">
                  <c:v>41.775000000000013</c:v>
                </c:pt>
                <c:pt idx="170">
                  <c:v>41.826000000000001</c:v>
                </c:pt>
                <c:pt idx="171">
                  <c:v>41.902000000000001</c:v>
                </c:pt>
                <c:pt idx="172">
                  <c:v>41.978000000000002</c:v>
                </c:pt>
                <c:pt idx="173">
                  <c:v>42.029000000000003</c:v>
                </c:pt>
                <c:pt idx="174">
                  <c:v>42.105000000000011</c:v>
                </c:pt>
                <c:pt idx="175">
                  <c:v>42.155000000000001</c:v>
                </c:pt>
                <c:pt idx="176">
                  <c:v>42.231000000000002</c:v>
                </c:pt>
                <c:pt idx="177">
                  <c:v>42.306999999999995</c:v>
                </c:pt>
                <c:pt idx="178">
                  <c:v>42.357999999999997</c:v>
                </c:pt>
                <c:pt idx="179">
                  <c:v>42.434000000000005</c:v>
                </c:pt>
                <c:pt idx="180">
                  <c:v>42.484999999999999</c:v>
                </c:pt>
                <c:pt idx="181">
                  <c:v>42.561</c:v>
                </c:pt>
                <c:pt idx="182">
                  <c:v>42.637</c:v>
                </c:pt>
                <c:pt idx="183">
                  <c:v>42.688000000000002</c:v>
                </c:pt>
                <c:pt idx="184">
                  <c:v>42.764000000000003</c:v>
                </c:pt>
                <c:pt idx="185">
                  <c:v>42.839999999999996</c:v>
                </c:pt>
                <c:pt idx="186">
                  <c:v>42.916000000000004</c:v>
                </c:pt>
                <c:pt idx="187">
                  <c:v>42.967000000000006</c:v>
                </c:pt>
                <c:pt idx="188">
                  <c:v>43.043000000000006</c:v>
                </c:pt>
                <c:pt idx="189">
                  <c:v>43.119</c:v>
                </c:pt>
                <c:pt idx="190">
                  <c:v>43.17</c:v>
                </c:pt>
                <c:pt idx="191">
                  <c:v>43.246000000000002</c:v>
                </c:pt>
                <c:pt idx="192">
                  <c:v>43.322000000000003</c:v>
                </c:pt>
                <c:pt idx="193">
                  <c:v>43.398000000000003</c:v>
                </c:pt>
                <c:pt idx="194">
                  <c:v>43.474000000000004</c:v>
                </c:pt>
                <c:pt idx="195">
                  <c:v>43.55</c:v>
                </c:pt>
                <c:pt idx="196">
                  <c:v>43.601000000000006</c:v>
                </c:pt>
                <c:pt idx="197">
                  <c:v>43.677</c:v>
                </c:pt>
                <c:pt idx="198">
                  <c:v>43.753</c:v>
                </c:pt>
                <c:pt idx="199">
                  <c:v>43.829000000000001</c:v>
                </c:pt>
                <c:pt idx="200">
                  <c:v>43.905000000000001</c:v>
                </c:pt>
                <c:pt idx="201">
                  <c:v>43.955999999999996</c:v>
                </c:pt>
                <c:pt idx="202">
                  <c:v>44.032000000000011</c:v>
                </c:pt>
                <c:pt idx="203">
                  <c:v>44.108000000000011</c:v>
                </c:pt>
                <c:pt idx="204">
                  <c:v>44.184000000000005</c:v>
                </c:pt>
                <c:pt idx="205">
                  <c:v>44.260000000000012</c:v>
                </c:pt>
                <c:pt idx="206">
                  <c:v>44.336000000000006</c:v>
                </c:pt>
                <c:pt idx="207">
                  <c:v>44.411999999999999</c:v>
                </c:pt>
                <c:pt idx="208">
                  <c:v>44.488</c:v>
                </c:pt>
                <c:pt idx="209">
                  <c:v>44.564</c:v>
                </c:pt>
                <c:pt idx="210">
                  <c:v>44.615000000000002</c:v>
                </c:pt>
                <c:pt idx="211">
                  <c:v>44.691000000000003</c:v>
                </c:pt>
                <c:pt idx="212">
                  <c:v>44.767000000000003</c:v>
                </c:pt>
                <c:pt idx="213">
                  <c:v>44.843000000000004</c:v>
                </c:pt>
                <c:pt idx="214">
                  <c:v>44.919000000000004</c:v>
                </c:pt>
                <c:pt idx="215">
                  <c:v>44.995000000000012</c:v>
                </c:pt>
                <c:pt idx="216">
                  <c:v>45.071000000000005</c:v>
                </c:pt>
                <c:pt idx="217">
                  <c:v>45.148000000000003</c:v>
                </c:pt>
                <c:pt idx="218">
                  <c:v>45.224000000000011</c:v>
                </c:pt>
                <c:pt idx="219">
                  <c:v>45.3</c:v>
                </c:pt>
                <c:pt idx="220">
                  <c:v>45.376000000000005</c:v>
                </c:pt>
                <c:pt idx="221">
                  <c:v>45.426000000000002</c:v>
                </c:pt>
                <c:pt idx="222">
                  <c:v>45.502000000000002</c:v>
                </c:pt>
                <c:pt idx="223">
                  <c:v>45.579000000000001</c:v>
                </c:pt>
                <c:pt idx="224">
                  <c:v>45.655000000000001</c:v>
                </c:pt>
                <c:pt idx="225">
                  <c:v>45.731000000000002</c:v>
                </c:pt>
                <c:pt idx="226">
                  <c:v>45.806999999999995</c:v>
                </c:pt>
                <c:pt idx="227">
                  <c:v>45.882999999999996</c:v>
                </c:pt>
                <c:pt idx="228">
                  <c:v>45.958999999999996</c:v>
                </c:pt>
                <c:pt idx="229">
                  <c:v>46.035000000000011</c:v>
                </c:pt>
                <c:pt idx="230">
                  <c:v>46.111000000000004</c:v>
                </c:pt>
                <c:pt idx="231">
                  <c:v>46.187000000000005</c:v>
                </c:pt>
                <c:pt idx="232">
                  <c:v>46.263000000000012</c:v>
                </c:pt>
                <c:pt idx="233">
                  <c:v>46.339000000000006</c:v>
                </c:pt>
                <c:pt idx="234">
                  <c:v>46.39</c:v>
                </c:pt>
                <c:pt idx="235">
                  <c:v>46.466000000000001</c:v>
                </c:pt>
                <c:pt idx="236">
                  <c:v>46.542000000000002</c:v>
                </c:pt>
                <c:pt idx="237">
                  <c:v>46.618000000000002</c:v>
                </c:pt>
                <c:pt idx="238">
                  <c:v>46.694000000000003</c:v>
                </c:pt>
                <c:pt idx="239">
                  <c:v>46.77</c:v>
                </c:pt>
                <c:pt idx="240">
                  <c:v>46.846000000000004</c:v>
                </c:pt>
                <c:pt idx="241">
                  <c:v>46.922000000000011</c:v>
                </c:pt>
                <c:pt idx="242">
                  <c:v>46.999000000000002</c:v>
                </c:pt>
                <c:pt idx="243">
                  <c:v>47.075000000000003</c:v>
                </c:pt>
                <c:pt idx="244">
                  <c:v>47.150999999999996</c:v>
                </c:pt>
                <c:pt idx="245">
                  <c:v>47.201000000000001</c:v>
                </c:pt>
                <c:pt idx="246">
                  <c:v>47.303000000000004</c:v>
                </c:pt>
                <c:pt idx="247">
                  <c:v>47.353999999999999</c:v>
                </c:pt>
                <c:pt idx="248">
                  <c:v>47.43</c:v>
                </c:pt>
                <c:pt idx="249">
                  <c:v>47.506</c:v>
                </c:pt>
                <c:pt idx="250">
                  <c:v>47.582000000000001</c:v>
                </c:pt>
                <c:pt idx="251">
                  <c:v>47.658000000000001</c:v>
                </c:pt>
                <c:pt idx="252">
                  <c:v>47.734000000000002</c:v>
                </c:pt>
                <c:pt idx="253">
                  <c:v>47.809999999999995</c:v>
                </c:pt>
                <c:pt idx="254">
                  <c:v>47.885999999999996</c:v>
                </c:pt>
                <c:pt idx="255">
                  <c:v>47.937000000000005</c:v>
                </c:pt>
                <c:pt idx="256">
                  <c:v>48.013000000000005</c:v>
                </c:pt>
                <c:pt idx="257">
                  <c:v>48.089000000000006</c:v>
                </c:pt>
                <c:pt idx="258">
                  <c:v>48.165000000000013</c:v>
                </c:pt>
                <c:pt idx="259">
                  <c:v>48.216000000000001</c:v>
                </c:pt>
                <c:pt idx="260">
                  <c:v>48.292000000000108</c:v>
                </c:pt>
                <c:pt idx="261">
                  <c:v>48.368000000000002</c:v>
                </c:pt>
                <c:pt idx="262">
                  <c:v>48.443999999999996</c:v>
                </c:pt>
                <c:pt idx="263">
                  <c:v>48.495000000000012</c:v>
                </c:pt>
                <c:pt idx="264">
                  <c:v>48.571000000000005</c:v>
                </c:pt>
                <c:pt idx="265">
                  <c:v>48.647000000000006</c:v>
                </c:pt>
                <c:pt idx="266">
                  <c:v>48.697000000000003</c:v>
                </c:pt>
                <c:pt idx="267">
                  <c:v>48.774000000000001</c:v>
                </c:pt>
                <c:pt idx="268">
                  <c:v>48.824000000000005</c:v>
                </c:pt>
                <c:pt idx="269">
                  <c:v>48.9</c:v>
                </c:pt>
                <c:pt idx="270">
                  <c:v>48.950999999999993</c:v>
                </c:pt>
                <c:pt idx="271">
                  <c:v>49.027000000000001</c:v>
                </c:pt>
                <c:pt idx="272">
                  <c:v>49.078000000000003</c:v>
                </c:pt>
                <c:pt idx="273">
                  <c:v>49.153999999999996</c:v>
                </c:pt>
                <c:pt idx="274">
                  <c:v>49.205000000000013</c:v>
                </c:pt>
                <c:pt idx="275">
                  <c:v>49.255000000000003</c:v>
                </c:pt>
                <c:pt idx="276">
                  <c:v>49.330999999999996</c:v>
                </c:pt>
                <c:pt idx="277">
                  <c:v>49.381999999999998</c:v>
                </c:pt>
                <c:pt idx="278">
                  <c:v>49.433</c:v>
                </c:pt>
                <c:pt idx="279">
                  <c:v>49.483999999999995</c:v>
                </c:pt>
                <c:pt idx="280">
                  <c:v>49.534000000000006</c:v>
                </c:pt>
                <c:pt idx="281">
                  <c:v>49.585000000000001</c:v>
                </c:pt>
                <c:pt idx="282">
                  <c:v>49.636000000000003</c:v>
                </c:pt>
                <c:pt idx="283">
                  <c:v>49.686</c:v>
                </c:pt>
                <c:pt idx="284">
                  <c:v>49.737000000000002</c:v>
                </c:pt>
                <c:pt idx="285">
                  <c:v>49.788000000000011</c:v>
                </c:pt>
                <c:pt idx="286">
                  <c:v>49.839000000000006</c:v>
                </c:pt>
                <c:pt idx="287">
                  <c:v>49.888999999999996</c:v>
                </c:pt>
                <c:pt idx="288">
                  <c:v>49.914999999999999</c:v>
                </c:pt>
                <c:pt idx="289">
                  <c:v>49.965000000000003</c:v>
                </c:pt>
                <c:pt idx="290">
                  <c:v>50.016000000000005</c:v>
                </c:pt>
                <c:pt idx="291">
                  <c:v>50.041000000000004</c:v>
                </c:pt>
                <c:pt idx="292">
                  <c:v>50.056000000000004</c:v>
                </c:pt>
                <c:pt idx="293">
                  <c:v>50.083999999999996</c:v>
                </c:pt>
                <c:pt idx="294">
                  <c:v>50.139000000000003</c:v>
                </c:pt>
                <c:pt idx="295">
                  <c:v>50.167000000000002</c:v>
                </c:pt>
                <c:pt idx="296">
                  <c:v>50.223000000000013</c:v>
                </c:pt>
                <c:pt idx="297">
                  <c:v>50.251000000000005</c:v>
                </c:pt>
                <c:pt idx="298">
                  <c:v>50.279000000000003</c:v>
                </c:pt>
                <c:pt idx="299">
                  <c:v>50.306000000000004</c:v>
                </c:pt>
                <c:pt idx="300">
                  <c:v>50.333999999999996</c:v>
                </c:pt>
                <c:pt idx="301">
                  <c:v>50.39</c:v>
                </c:pt>
                <c:pt idx="302">
                  <c:v>50.417999999999999</c:v>
                </c:pt>
                <c:pt idx="303">
                  <c:v>50.446000000000005</c:v>
                </c:pt>
                <c:pt idx="304">
                  <c:v>50.474000000000004</c:v>
                </c:pt>
                <c:pt idx="305">
                  <c:v>50.501000000000005</c:v>
                </c:pt>
                <c:pt idx="306">
                  <c:v>50.529000000000003</c:v>
                </c:pt>
                <c:pt idx="307">
                  <c:v>50.556999999999995</c:v>
                </c:pt>
                <c:pt idx="308">
                  <c:v>50.556999999999995</c:v>
                </c:pt>
                <c:pt idx="309">
                  <c:v>50.585000000000001</c:v>
                </c:pt>
                <c:pt idx="310">
                  <c:v>50.613</c:v>
                </c:pt>
                <c:pt idx="311">
                  <c:v>50.641000000000005</c:v>
                </c:pt>
                <c:pt idx="312">
                  <c:v>50.641000000000005</c:v>
                </c:pt>
                <c:pt idx="313">
                  <c:v>50.669000000000011</c:v>
                </c:pt>
                <c:pt idx="314">
                  <c:v>50.696000000000012</c:v>
                </c:pt>
                <c:pt idx="315">
                  <c:v>50.696000000000012</c:v>
                </c:pt>
                <c:pt idx="316">
                  <c:v>50.724000000000011</c:v>
                </c:pt>
                <c:pt idx="317">
                  <c:v>50.724000000000011</c:v>
                </c:pt>
                <c:pt idx="318">
                  <c:v>50.752000000000002</c:v>
                </c:pt>
                <c:pt idx="319">
                  <c:v>50.752000000000002</c:v>
                </c:pt>
                <c:pt idx="320">
                  <c:v>50.78</c:v>
                </c:pt>
                <c:pt idx="321">
                  <c:v>50.78</c:v>
                </c:pt>
                <c:pt idx="322">
                  <c:v>50.78</c:v>
                </c:pt>
                <c:pt idx="323">
                  <c:v>50.808</c:v>
                </c:pt>
                <c:pt idx="324">
                  <c:v>50.808</c:v>
                </c:pt>
                <c:pt idx="325">
                  <c:v>50.808</c:v>
                </c:pt>
                <c:pt idx="326">
                  <c:v>50.808</c:v>
                </c:pt>
                <c:pt idx="327">
                  <c:v>50.836000000000006</c:v>
                </c:pt>
                <c:pt idx="328">
                  <c:v>50.836000000000006</c:v>
                </c:pt>
                <c:pt idx="329">
                  <c:v>50.836000000000006</c:v>
                </c:pt>
                <c:pt idx="330">
                  <c:v>50.836000000000006</c:v>
                </c:pt>
                <c:pt idx="331">
                  <c:v>50.836000000000006</c:v>
                </c:pt>
                <c:pt idx="332">
                  <c:v>50.836000000000006</c:v>
                </c:pt>
                <c:pt idx="333">
                  <c:v>50.836000000000006</c:v>
                </c:pt>
                <c:pt idx="334">
                  <c:v>50.836000000000006</c:v>
                </c:pt>
                <c:pt idx="335">
                  <c:v>50.836000000000006</c:v>
                </c:pt>
                <c:pt idx="336">
                  <c:v>50.836000000000006</c:v>
                </c:pt>
                <c:pt idx="337">
                  <c:v>50.836000000000006</c:v>
                </c:pt>
                <c:pt idx="338">
                  <c:v>50.836000000000006</c:v>
                </c:pt>
                <c:pt idx="339">
                  <c:v>50.836000000000006</c:v>
                </c:pt>
                <c:pt idx="340">
                  <c:v>50.808</c:v>
                </c:pt>
                <c:pt idx="341">
                  <c:v>50.808</c:v>
                </c:pt>
                <c:pt idx="342">
                  <c:v>50.808</c:v>
                </c:pt>
                <c:pt idx="343">
                  <c:v>50.808</c:v>
                </c:pt>
                <c:pt idx="344">
                  <c:v>50.78</c:v>
                </c:pt>
                <c:pt idx="345">
                  <c:v>50.78</c:v>
                </c:pt>
                <c:pt idx="346">
                  <c:v>50.78</c:v>
                </c:pt>
                <c:pt idx="347">
                  <c:v>50.752000000000002</c:v>
                </c:pt>
                <c:pt idx="348">
                  <c:v>50.752000000000002</c:v>
                </c:pt>
                <c:pt idx="349">
                  <c:v>50.752000000000002</c:v>
                </c:pt>
                <c:pt idx="350">
                  <c:v>50.724000000000011</c:v>
                </c:pt>
                <c:pt idx="351">
                  <c:v>50.724000000000011</c:v>
                </c:pt>
                <c:pt idx="352">
                  <c:v>50.724000000000011</c:v>
                </c:pt>
                <c:pt idx="353">
                  <c:v>50.696000000000012</c:v>
                </c:pt>
                <c:pt idx="354">
                  <c:v>50.696000000000012</c:v>
                </c:pt>
                <c:pt idx="355">
                  <c:v>50.669000000000011</c:v>
                </c:pt>
                <c:pt idx="356">
                  <c:v>50.669000000000011</c:v>
                </c:pt>
                <c:pt idx="357">
                  <c:v>50.641000000000005</c:v>
                </c:pt>
                <c:pt idx="358">
                  <c:v>50.641000000000005</c:v>
                </c:pt>
                <c:pt idx="359">
                  <c:v>50.613</c:v>
                </c:pt>
                <c:pt idx="360">
                  <c:v>50.613</c:v>
                </c:pt>
                <c:pt idx="361">
                  <c:v>50.585000000000001</c:v>
                </c:pt>
                <c:pt idx="362">
                  <c:v>50.556999999999995</c:v>
                </c:pt>
                <c:pt idx="363">
                  <c:v>50.556999999999995</c:v>
                </c:pt>
                <c:pt idx="364">
                  <c:v>50.529000000000003</c:v>
                </c:pt>
                <c:pt idx="365">
                  <c:v>50.501000000000005</c:v>
                </c:pt>
                <c:pt idx="366">
                  <c:v>50.501000000000005</c:v>
                </c:pt>
                <c:pt idx="367">
                  <c:v>50.474000000000004</c:v>
                </c:pt>
                <c:pt idx="368">
                  <c:v>50.446000000000005</c:v>
                </c:pt>
                <c:pt idx="369">
                  <c:v>50.446000000000005</c:v>
                </c:pt>
                <c:pt idx="370">
                  <c:v>50.417999999999999</c:v>
                </c:pt>
                <c:pt idx="371">
                  <c:v>50.39</c:v>
                </c:pt>
                <c:pt idx="372">
                  <c:v>50.39</c:v>
                </c:pt>
                <c:pt idx="373">
                  <c:v>50.362000000000002</c:v>
                </c:pt>
                <c:pt idx="374">
                  <c:v>50.333999999999996</c:v>
                </c:pt>
                <c:pt idx="375">
                  <c:v>50.306000000000004</c:v>
                </c:pt>
                <c:pt idx="376">
                  <c:v>50.306000000000004</c:v>
                </c:pt>
                <c:pt idx="377">
                  <c:v>50.279000000000003</c:v>
                </c:pt>
                <c:pt idx="378">
                  <c:v>50.251000000000005</c:v>
                </c:pt>
                <c:pt idx="379">
                  <c:v>50.223000000000013</c:v>
                </c:pt>
                <c:pt idx="380">
                  <c:v>50.195000000000093</c:v>
                </c:pt>
                <c:pt idx="381">
                  <c:v>50.167000000000002</c:v>
                </c:pt>
                <c:pt idx="382">
                  <c:v>50.167000000000002</c:v>
                </c:pt>
                <c:pt idx="383">
                  <c:v>50.139000000000003</c:v>
                </c:pt>
                <c:pt idx="384">
                  <c:v>50.111000000000004</c:v>
                </c:pt>
                <c:pt idx="385">
                  <c:v>50.083999999999996</c:v>
                </c:pt>
                <c:pt idx="386">
                  <c:v>50.056000000000004</c:v>
                </c:pt>
                <c:pt idx="387">
                  <c:v>50.028000000000013</c:v>
                </c:pt>
                <c:pt idx="388">
                  <c:v>50.041000000000004</c:v>
                </c:pt>
                <c:pt idx="389">
                  <c:v>50.016000000000005</c:v>
                </c:pt>
                <c:pt idx="390">
                  <c:v>49.991</c:v>
                </c:pt>
                <c:pt idx="391">
                  <c:v>49.965000000000003</c:v>
                </c:pt>
                <c:pt idx="392">
                  <c:v>49.94</c:v>
                </c:pt>
                <c:pt idx="393">
                  <c:v>49.94</c:v>
                </c:pt>
                <c:pt idx="394">
                  <c:v>49.888999999999996</c:v>
                </c:pt>
                <c:pt idx="395">
                  <c:v>49.888999999999996</c:v>
                </c:pt>
                <c:pt idx="396">
                  <c:v>49.864000000000004</c:v>
                </c:pt>
                <c:pt idx="397">
                  <c:v>49.839000000000006</c:v>
                </c:pt>
                <c:pt idx="398">
                  <c:v>49.812999999999995</c:v>
                </c:pt>
                <c:pt idx="399">
                  <c:v>49.788000000000011</c:v>
                </c:pt>
                <c:pt idx="400">
                  <c:v>49.763000000000012</c:v>
                </c:pt>
                <c:pt idx="401">
                  <c:v>49.737000000000002</c:v>
                </c:pt>
                <c:pt idx="402">
                  <c:v>49.686</c:v>
                </c:pt>
                <c:pt idx="403">
                  <c:v>49.686</c:v>
                </c:pt>
                <c:pt idx="404">
                  <c:v>49.636000000000003</c:v>
                </c:pt>
                <c:pt idx="405">
                  <c:v>49.61</c:v>
                </c:pt>
                <c:pt idx="406">
                  <c:v>49.585000000000001</c:v>
                </c:pt>
                <c:pt idx="407">
                  <c:v>49.56</c:v>
                </c:pt>
                <c:pt idx="408">
                  <c:v>49.534000000000006</c:v>
                </c:pt>
                <c:pt idx="409">
                  <c:v>49.509</c:v>
                </c:pt>
                <c:pt idx="410">
                  <c:v>49.483999999999995</c:v>
                </c:pt>
                <c:pt idx="411">
                  <c:v>49.457999999999998</c:v>
                </c:pt>
                <c:pt idx="412">
                  <c:v>49.433</c:v>
                </c:pt>
                <c:pt idx="413">
                  <c:v>49.407000000000004</c:v>
                </c:pt>
                <c:pt idx="414">
                  <c:v>49.381999999999998</c:v>
                </c:pt>
                <c:pt idx="415">
                  <c:v>49.356999999999999</c:v>
                </c:pt>
                <c:pt idx="416">
                  <c:v>49.330999999999996</c:v>
                </c:pt>
                <c:pt idx="417">
                  <c:v>49.281000000000006</c:v>
                </c:pt>
                <c:pt idx="418">
                  <c:v>49.255000000000003</c:v>
                </c:pt>
                <c:pt idx="419">
                  <c:v>49.230000000000011</c:v>
                </c:pt>
                <c:pt idx="420">
                  <c:v>49.205000000000013</c:v>
                </c:pt>
                <c:pt idx="421">
                  <c:v>49.179000000000002</c:v>
                </c:pt>
                <c:pt idx="422">
                  <c:v>49.153999999999996</c:v>
                </c:pt>
                <c:pt idx="423">
                  <c:v>49.129000000000012</c:v>
                </c:pt>
                <c:pt idx="424">
                  <c:v>49.103000000000002</c:v>
                </c:pt>
                <c:pt idx="425">
                  <c:v>49.078000000000003</c:v>
                </c:pt>
                <c:pt idx="426">
                  <c:v>49.027000000000001</c:v>
                </c:pt>
                <c:pt idx="427">
                  <c:v>49.002000000000002</c:v>
                </c:pt>
                <c:pt idx="428">
                  <c:v>48.976000000000006</c:v>
                </c:pt>
                <c:pt idx="429">
                  <c:v>48.950999999999993</c:v>
                </c:pt>
                <c:pt idx="430">
                  <c:v>48.926000000000002</c:v>
                </c:pt>
                <c:pt idx="431">
                  <c:v>48.9</c:v>
                </c:pt>
                <c:pt idx="432">
                  <c:v>48.875</c:v>
                </c:pt>
                <c:pt idx="433">
                  <c:v>48.824000000000005</c:v>
                </c:pt>
                <c:pt idx="434">
                  <c:v>48.799000000000063</c:v>
                </c:pt>
                <c:pt idx="435">
                  <c:v>48.774000000000001</c:v>
                </c:pt>
                <c:pt idx="436">
                  <c:v>48.748000000000012</c:v>
                </c:pt>
                <c:pt idx="437">
                  <c:v>48.723000000000013</c:v>
                </c:pt>
                <c:pt idx="438">
                  <c:v>48.697000000000003</c:v>
                </c:pt>
                <c:pt idx="439">
                  <c:v>48.672000000000011</c:v>
                </c:pt>
                <c:pt idx="440">
                  <c:v>48.647000000000006</c:v>
                </c:pt>
                <c:pt idx="441">
                  <c:v>48.621000000000002</c:v>
                </c:pt>
                <c:pt idx="442">
                  <c:v>48.596000000000011</c:v>
                </c:pt>
                <c:pt idx="443">
                  <c:v>48.571000000000005</c:v>
                </c:pt>
                <c:pt idx="444">
                  <c:v>48.545000000000002</c:v>
                </c:pt>
                <c:pt idx="445">
                  <c:v>48.52</c:v>
                </c:pt>
                <c:pt idx="446">
                  <c:v>48.495000000000012</c:v>
                </c:pt>
                <c:pt idx="447">
                  <c:v>48.469000000000001</c:v>
                </c:pt>
                <c:pt idx="448">
                  <c:v>48.443999999999996</c:v>
                </c:pt>
                <c:pt idx="449">
                  <c:v>48.419000000000004</c:v>
                </c:pt>
                <c:pt idx="450">
                  <c:v>48.393000000000001</c:v>
                </c:pt>
                <c:pt idx="451">
                  <c:v>48.368000000000002</c:v>
                </c:pt>
                <c:pt idx="452">
                  <c:v>48.368000000000002</c:v>
                </c:pt>
                <c:pt idx="453">
                  <c:v>48.343000000000004</c:v>
                </c:pt>
                <c:pt idx="454">
                  <c:v>48.316999999999993</c:v>
                </c:pt>
                <c:pt idx="455">
                  <c:v>48.316999999999993</c:v>
                </c:pt>
                <c:pt idx="456">
                  <c:v>48.292000000000108</c:v>
                </c:pt>
                <c:pt idx="457">
                  <c:v>48.266000000000012</c:v>
                </c:pt>
                <c:pt idx="458">
                  <c:v>48.266000000000012</c:v>
                </c:pt>
                <c:pt idx="459">
                  <c:v>48.241</c:v>
                </c:pt>
                <c:pt idx="460">
                  <c:v>48.241</c:v>
                </c:pt>
                <c:pt idx="461">
                  <c:v>48.216000000000001</c:v>
                </c:pt>
                <c:pt idx="462">
                  <c:v>48.216000000000001</c:v>
                </c:pt>
                <c:pt idx="463">
                  <c:v>48.216000000000001</c:v>
                </c:pt>
                <c:pt idx="464">
                  <c:v>48.190000000000012</c:v>
                </c:pt>
                <c:pt idx="465">
                  <c:v>48.190000000000012</c:v>
                </c:pt>
                <c:pt idx="466">
                  <c:v>48.190000000000012</c:v>
                </c:pt>
                <c:pt idx="467">
                  <c:v>48.190000000000012</c:v>
                </c:pt>
                <c:pt idx="468">
                  <c:v>48.190000000000012</c:v>
                </c:pt>
                <c:pt idx="469">
                  <c:v>48.190000000000012</c:v>
                </c:pt>
                <c:pt idx="470">
                  <c:v>48.190000000000012</c:v>
                </c:pt>
                <c:pt idx="471">
                  <c:v>48.190000000000012</c:v>
                </c:pt>
                <c:pt idx="472">
                  <c:v>48.190000000000012</c:v>
                </c:pt>
                <c:pt idx="473">
                  <c:v>48.190000000000012</c:v>
                </c:pt>
                <c:pt idx="474">
                  <c:v>48.190000000000012</c:v>
                </c:pt>
                <c:pt idx="475">
                  <c:v>48.190000000000012</c:v>
                </c:pt>
                <c:pt idx="476">
                  <c:v>48.216000000000001</c:v>
                </c:pt>
                <c:pt idx="477">
                  <c:v>48.216000000000001</c:v>
                </c:pt>
                <c:pt idx="478">
                  <c:v>48.216000000000001</c:v>
                </c:pt>
                <c:pt idx="479">
                  <c:v>48.241</c:v>
                </c:pt>
                <c:pt idx="480">
                  <c:v>48.241</c:v>
                </c:pt>
                <c:pt idx="481">
                  <c:v>48.241</c:v>
                </c:pt>
                <c:pt idx="482">
                  <c:v>48.266000000000012</c:v>
                </c:pt>
                <c:pt idx="483">
                  <c:v>48.266000000000012</c:v>
                </c:pt>
                <c:pt idx="484">
                  <c:v>48.292000000000108</c:v>
                </c:pt>
                <c:pt idx="485">
                  <c:v>48.316999999999993</c:v>
                </c:pt>
                <c:pt idx="486">
                  <c:v>48.316999999999993</c:v>
                </c:pt>
                <c:pt idx="487">
                  <c:v>48.343000000000004</c:v>
                </c:pt>
                <c:pt idx="488">
                  <c:v>48.368000000000002</c:v>
                </c:pt>
                <c:pt idx="489">
                  <c:v>48.393000000000001</c:v>
                </c:pt>
                <c:pt idx="490">
                  <c:v>48.393000000000001</c:v>
                </c:pt>
                <c:pt idx="491">
                  <c:v>48.419000000000004</c:v>
                </c:pt>
                <c:pt idx="492">
                  <c:v>48.443999999999996</c:v>
                </c:pt>
                <c:pt idx="493">
                  <c:v>48.469000000000001</c:v>
                </c:pt>
                <c:pt idx="494">
                  <c:v>48.495000000000012</c:v>
                </c:pt>
                <c:pt idx="495">
                  <c:v>48.52</c:v>
                </c:pt>
                <c:pt idx="496">
                  <c:v>48.545000000000002</c:v>
                </c:pt>
                <c:pt idx="497">
                  <c:v>48.571000000000005</c:v>
                </c:pt>
                <c:pt idx="498">
                  <c:v>48.596000000000011</c:v>
                </c:pt>
                <c:pt idx="499">
                  <c:v>48.621000000000002</c:v>
                </c:pt>
                <c:pt idx="500">
                  <c:v>48.647000000000006</c:v>
                </c:pt>
                <c:pt idx="501">
                  <c:v>48.697000000000003</c:v>
                </c:pt>
                <c:pt idx="502">
                  <c:v>48.723000000000013</c:v>
                </c:pt>
                <c:pt idx="503">
                  <c:v>48.748000000000012</c:v>
                </c:pt>
                <c:pt idx="504">
                  <c:v>48.774000000000001</c:v>
                </c:pt>
                <c:pt idx="505">
                  <c:v>48.824000000000005</c:v>
                </c:pt>
                <c:pt idx="506">
                  <c:v>48.849999999999994</c:v>
                </c:pt>
                <c:pt idx="507">
                  <c:v>48.875</c:v>
                </c:pt>
                <c:pt idx="508">
                  <c:v>48.926000000000002</c:v>
                </c:pt>
                <c:pt idx="509">
                  <c:v>48.950999999999993</c:v>
                </c:pt>
                <c:pt idx="510">
                  <c:v>48.976000000000006</c:v>
                </c:pt>
                <c:pt idx="511">
                  <c:v>49.027000000000001</c:v>
                </c:pt>
                <c:pt idx="512">
                  <c:v>49.053000000000004</c:v>
                </c:pt>
                <c:pt idx="513">
                  <c:v>49.103000000000002</c:v>
                </c:pt>
                <c:pt idx="514">
                  <c:v>49.129000000000012</c:v>
                </c:pt>
                <c:pt idx="515">
                  <c:v>49.179000000000002</c:v>
                </c:pt>
                <c:pt idx="516">
                  <c:v>49.230000000000011</c:v>
                </c:pt>
                <c:pt idx="517">
                  <c:v>49.255000000000003</c:v>
                </c:pt>
                <c:pt idx="518">
                  <c:v>49.306000000000004</c:v>
                </c:pt>
                <c:pt idx="519">
                  <c:v>49.330999999999996</c:v>
                </c:pt>
                <c:pt idx="520">
                  <c:v>49.381999999999998</c:v>
                </c:pt>
                <c:pt idx="521">
                  <c:v>49.433</c:v>
                </c:pt>
                <c:pt idx="522">
                  <c:v>49.457999999999998</c:v>
                </c:pt>
                <c:pt idx="523">
                  <c:v>49.509</c:v>
                </c:pt>
                <c:pt idx="524">
                  <c:v>49.56</c:v>
                </c:pt>
                <c:pt idx="525">
                  <c:v>49.61</c:v>
                </c:pt>
                <c:pt idx="526">
                  <c:v>49.636000000000003</c:v>
                </c:pt>
                <c:pt idx="527">
                  <c:v>49.686</c:v>
                </c:pt>
                <c:pt idx="528">
                  <c:v>49.737000000000002</c:v>
                </c:pt>
                <c:pt idx="529">
                  <c:v>49.788000000000011</c:v>
                </c:pt>
                <c:pt idx="530">
                  <c:v>49.839000000000006</c:v>
                </c:pt>
                <c:pt idx="531">
                  <c:v>49.864000000000004</c:v>
                </c:pt>
                <c:pt idx="532">
                  <c:v>49.914999999999999</c:v>
                </c:pt>
                <c:pt idx="533">
                  <c:v>49.965000000000003</c:v>
                </c:pt>
                <c:pt idx="534">
                  <c:v>50.016000000000005</c:v>
                </c:pt>
                <c:pt idx="535">
                  <c:v>50.028000000000013</c:v>
                </c:pt>
                <c:pt idx="536">
                  <c:v>50.083999999999996</c:v>
                </c:pt>
                <c:pt idx="537">
                  <c:v>50.139000000000003</c:v>
                </c:pt>
                <c:pt idx="538">
                  <c:v>50.195000000000093</c:v>
                </c:pt>
                <c:pt idx="539">
                  <c:v>50.251000000000005</c:v>
                </c:pt>
                <c:pt idx="540">
                  <c:v>50.306000000000004</c:v>
                </c:pt>
                <c:pt idx="541">
                  <c:v>50.362000000000002</c:v>
                </c:pt>
                <c:pt idx="542">
                  <c:v>50.417999999999999</c:v>
                </c:pt>
                <c:pt idx="543">
                  <c:v>50.474000000000004</c:v>
                </c:pt>
                <c:pt idx="544">
                  <c:v>50.529000000000003</c:v>
                </c:pt>
                <c:pt idx="545">
                  <c:v>50.585000000000001</c:v>
                </c:pt>
                <c:pt idx="546">
                  <c:v>50.641000000000005</c:v>
                </c:pt>
                <c:pt idx="547">
                  <c:v>50.696000000000012</c:v>
                </c:pt>
                <c:pt idx="548">
                  <c:v>50.752000000000002</c:v>
                </c:pt>
                <c:pt idx="549">
                  <c:v>50.808</c:v>
                </c:pt>
                <c:pt idx="550">
                  <c:v>50.864000000000004</c:v>
                </c:pt>
                <c:pt idx="551">
                  <c:v>50.919000000000004</c:v>
                </c:pt>
                <c:pt idx="552">
                  <c:v>50.975000000000001</c:v>
                </c:pt>
                <c:pt idx="553">
                  <c:v>51.031000000000006</c:v>
                </c:pt>
                <c:pt idx="554">
                  <c:v>51.086000000000006</c:v>
                </c:pt>
                <c:pt idx="555">
                  <c:v>51.142000000000003</c:v>
                </c:pt>
                <c:pt idx="556">
                  <c:v>51.198000000000093</c:v>
                </c:pt>
                <c:pt idx="557">
                  <c:v>51.254000000000005</c:v>
                </c:pt>
                <c:pt idx="558">
                  <c:v>51.336999999999996</c:v>
                </c:pt>
                <c:pt idx="559">
                  <c:v>51.393000000000001</c:v>
                </c:pt>
                <c:pt idx="560">
                  <c:v>51.449000000000005</c:v>
                </c:pt>
                <c:pt idx="561">
                  <c:v>51.504000000000005</c:v>
                </c:pt>
                <c:pt idx="562">
                  <c:v>51.56</c:v>
                </c:pt>
                <c:pt idx="563">
                  <c:v>51.616</c:v>
                </c:pt>
                <c:pt idx="564">
                  <c:v>51.671000000000006</c:v>
                </c:pt>
                <c:pt idx="565">
                  <c:v>51.727000000000011</c:v>
                </c:pt>
                <c:pt idx="566">
                  <c:v>51.810999999999993</c:v>
                </c:pt>
                <c:pt idx="567">
                  <c:v>51.866</c:v>
                </c:pt>
                <c:pt idx="568">
                  <c:v>51.922000000000011</c:v>
                </c:pt>
                <c:pt idx="569">
                  <c:v>51.978000000000002</c:v>
                </c:pt>
                <c:pt idx="570">
                  <c:v>52.034000000000006</c:v>
                </c:pt>
                <c:pt idx="571">
                  <c:v>52.117000000000004</c:v>
                </c:pt>
                <c:pt idx="572">
                  <c:v>52.173000000000002</c:v>
                </c:pt>
                <c:pt idx="573">
                  <c:v>52.229000000000013</c:v>
                </c:pt>
                <c:pt idx="574">
                  <c:v>52.284000000000006</c:v>
                </c:pt>
                <c:pt idx="575">
                  <c:v>52.339999999999996</c:v>
                </c:pt>
                <c:pt idx="576">
                  <c:v>52.396000000000001</c:v>
                </c:pt>
                <c:pt idx="577">
                  <c:v>52.479000000000006</c:v>
                </c:pt>
                <c:pt idx="578">
                  <c:v>52.535000000000011</c:v>
                </c:pt>
                <c:pt idx="579">
                  <c:v>52.591000000000001</c:v>
                </c:pt>
                <c:pt idx="580">
                  <c:v>52.646000000000001</c:v>
                </c:pt>
                <c:pt idx="581">
                  <c:v>52.702000000000012</c:v>
                </c:pt>
                <c:pt idx="582">
                  <c:v>52.786000000000001</c:v>
                </c:pt>
                <c:pt idx="583">
                  <c:v>52.840999999999994</c:v>
                </c:pt>
                <c:pt idx="584">
                  <c:v>52.897000000000006</c:v>
                </c:pt>
                <c:pt idx="585">
                  <c:v>52.952999999999996</c:v>
                </c:pt>
                <c:pt idx="586">
                  <c:v>53.009</c:v>
                </c:pt>
                <c:pt idx="587">
                  <c:v>53.092000000000013</c:v>
                </c:pt>
                <c:pt idx="588">
                  <c:v>53.148000000000003</c:v>
                </c:pt>
                <c:pt idx="589">
                  <c:v>53.204000000000001</c:v>
                </c:pt>
                <c:pt idx="590">
                  <c:v>53.259</c:v>
                </c:pt>
                <c:pt idx="591">
                  <c:v>53.314999999999998</c:v>
                </c:pt>
                <c:pt idx="592">
                  <c:v>53.370999999999995</c:v>
                </c:pt>
                <c:pt idx="593">
                  <c:v>53.453999999999994</c:v>
                </c:pt>
                <c:pt idx="594">
                  <c:v>53.51</c:v>
                </c:pt>
                <c:pt idx="595">
                  <c:v>53.566000000000003</c:v>
                </c:pt>
                <c:pt idx="596">
                  <c:v>53.621000000000002</c:v>
                </c:pt>
                <c:pt idx="597">
                  <c:v>53.677</c:v>
                </c:pt>
                <c:pt idx="598">
                  <c:v>53.761000000000003</c:v>
                </c:pt>
                <c:pt idx="599">
                  <c:v>53.815999999999995</c:v>
                </c:pt>
                <c:pt idx="600">
                  <c:v>53.872</c:v>
                </c:pt>
                <c:pt idx="601">
                  <c:v>53.928000000000011</c:v>
                </c:pt>
                <c:pt idx="602">
                  <c:v>54.010999999999996</c:v>
                </c:pt>
                <c:pt idx="603">
                  <c:v>54.067</c:v>
                </c:pt>
                <c:pt idx="604">
                  <c:v>54.123000000000012</c:v>
                </c:pt>
                <c:pt idx="605">
                  <c:v>54.179000000000002</c:v>
                </c:pt>
                <c:pt idx="606">
                  <c:v>54.234000000000002</c:v>
                </c:pt>
                <c:pt idx="607">
                  <c:v>54.290000000000013</c:v>
                </c:pt>
                <c:pt idx="608">
                  <c:v>54.346000000000004</c:v>
                </c:pt>
                <c:pt idx="609">
                  <c:v>54.429000000000002</c:v>
                </c:pt>
                <c:pt idx="610">
                  <c:v>54.484999999999999</c:v>
                </c:pt>
                <c:pt idx="611">
                  <c:v>54.541000000000004</c:v>
                </c:pt>
                <c:pt idx="612">
                  <c:v>54.596000000000011</c:v>
                </c:pt>
                <c:pt idx="613">
                  <c:v>54.652000000000001</c:v>
                </c:pt>
                <c:pt idx="614">
                  <c:v>54.736000000000011</c:v>
                </c:pt>
                <c:pt idx="615">
                  <c:v>54.791000000000011</c:v>
                </c:pt>
                <c:pt idx="616">
                  <c:v>54.846999999999994</c:v>
                </c:pt>
                <c:pt idx="617">
                  <c:v>54.903000000000006</c:v>
                </c:pt>
                <c:pt idx="618">
                  <c:v>54.958999999999996</c:v>
                </c:pt>
                <c:pt idx="619">
                  <c:v>55.013999999999996</c:v>
                </c:pt>
                <c:pt idx="620">
                  <c:v>55.07</c:v>
                </c:pt>
                <c:pt idx="621">
                  <c:v>55.126000000000012</c:v>
                </c:pt>
                <c:pt idx="622">
                  <c:v>55.181000000000004</c:v>
                </c:pt>
                <c:pt idx="623">
                  <c:v>55.237000000000002</c:v>
                </c:pt>
                <c:pt idx="624">
                  <c:v>55.293000000000013</c:v>
                </c:pt>
                <c:pt idx="625">
                  <c:v>55.349000000000004</c:v>
                </c:pt>
                <c:pt idx="626">
                  <c:v>55.403999999999996</c:v>
                </c:pt>
                <c:pt idx="627">
                  <c:v>55.46</c:v>
                </c:pt>
                <c:pt idx="628">
                  <c:v>55.516000000000005</c:v>
                </c:pt>
                <c:pt idx="629">
                  <c:v>55.571000000000005</c:v>
                </c:pt>
                <c:pt idx="630">
                  <c:v>55.599000000000011</c:v>
                </c:pt>
                <c:pt idx="631">
                  <c:v>55.655000000000001</c:v>
                </c:pt>
                <c:pt idx="632">
                  <c:v>55.711000000000006</c:v>
                </c:pt>
                <c:pt idx="633">
                  <c:v>55.766000000000012</c:v>
                </c:pt>
                <c:pt idx="634">
                  <c:v>55.794000000000011</c:v>
                </c:pt>
                <c:pt idx="635">
                  <c:v>55.849999999999994</c:v>
                </c:pt>
                <c:pt idx="636">
                  <c:v>55.906000000000006</c:v>
                </c:pt>
                <c:pt idx="637">
                  <c:v>55.934000000000005</c:v>
                </c:pt>
                <c:pt idx="638">
                  <c:v>55.989000000000004</c:v>
                </c:pt>
                <c:pt idx="639">
                  <c:v>56.016999999999996</c:v>
                </c:pt>
                <c:pt idx="640">
                  <c:v>56.073</c:v>
                </c:pt>
                <c:pt idx="641">
                  <c:v>56.101000000000006</c:v>
                </c:pt>
                <c:pt idx="642">
                  <c:v>56.129000000000012</c:v>
                </c:pt>
                <c:pt idx="643">
                  <c:v>56.184000000000005</c:v>
                </c:pt>
                <c:pt idx="644">
                  <c:v>56.212000000000003</c:v>
                </c:pt>
                <c:pt idx="645">
                  <c:v>56.24</c:v>
                </c:pt>
                <c:pt idx="646">
                  <c:v>56.296000000000063</c:v>
                </c:pt>
                <c:pt idx="647">
                  <c:v>56.324000000000005</c:v>
                </c:pt>
                <c:pt idx="648">
                  <c:v>56.350999999999999</c:v>
                </c:pt>
                <c:pt idx="649">
                  <c:v>56.379000000000005</c:v>
                </c:pt>
                <c:pt idx="650">
                  <c:v>56.407000000000004</c:v>
                </c:pt>
                <c:pt idx="651">
                  <c:v>56.435000000000002</c:v>
                </c:pt>
                <c:pt idx="652">
                  <c:v>56.463000000000001</c:v>
                </c:pt>
                <c:pt idx="653">
                  <c:v>56.491</c:v>
                </c:pt>
                <c:pt idx="654">
                  <c:v>56.519000000000005</c:v>
                </c:pt>
                <c:pt idx="655">
                  <c:v>56.546000000000006</c:v>
                </c:pt>
                <c:pt idx="656">
                  <c:v>56.546000000000006</c:v>
                </c:pt>
                <c:pt idx="657">
                  <c:v>56.574000000000005</c:v>
                </c:pt>
                <c:pt idx="658">
                  <c:v>56.602000000000011</c:v>
                </c:pt>
                <c:pt idx="659">
                  <c:v>56.602000000000011</c:v>
                </c:pt>
                <c:pt idx="660">
                  <c:v>56.63</c:v>
                </c:pt>
                <c:pt idx="661">
                  <c:v>56.658000000000001</c:v>
                </c:pt>
                <c:pt idx="662">
                  <c:v>56.658000000000001</c:v>
                </c:pt>
                <c:pt idx="663">
                  <c:v>56.686</c:v>
                </c:pt>
                <c:pt idx="664">
                  <c:v>56.686</c:v>
                </c:pt>
                <c:pt idx="665">
                  <c:v>56.686</c:v>
                </c:pt>
                <c:pt idx="666">
                  <c:v>56.714000000000006</c:v>
                </c:pt>
                <c:pt idx="667">
                  <c:v>56.714000000000006</c:v>
                </c:pt>
                <c:pt idx="668">
                  <c:v>56.741</c:v>
                </c:pt>
                <c:pt idx="669">
                  <c:v>56.741</c:v>
                </c:pt>
                <c:pt idx="670">
                  <c:v>56.741</c:v>
                </c:pt>
                <c:pt idx="671">
                  <c:v>56.769000000000013</c:v>
                </c:pt>
                <c:pt idx="672">
                  <c:v>56.769000000000013</c:v>
                </c:pt>
                <c:pt idx="673">
                  <c:v>56.769000000000013</c:v>
                </c:pt>
                <c:pt idx="674">
                  <c:v>56.769000000000013</c:v>
                </c:pt>
                <c:pt idx="675">
                  <c:v>56.769000000000013</c:v>
                </c:pt>
                <c:pt idx="676">
                  <c:v>56.769000000000013</c:v>
                </c:pt>
                <c:pt idx="677">
                  <c:v>56.769000000000013</c:v>
                </c:pt>
                <c:pt idx="678">
                  <c:v>56.769000000000013</c:v>
                </c:pt>
                <c:pt idx="679">
                  <c:v>56.769000000000013</c:v>
                </c:pt>
                <c:pt idx="680">
                  <c:v>56.769000000000013</c:v>
                </c:pt>
                <c:pt idx="681">
                  <c:v>56.769000000000013</c:v>
                </c:pt>
                <c:pt idx="682">
                  <c:v>56.769000000000013</c:v>
                </c:pt>
                <c:pt idx="683">
                  <c:v>56.769000000000013</c:v>
                </c:pt>
                <c:pt idx="684">
                  <c:v>56.769000000000013</c:v>
                </c:pt>
                <c:pt idx="685">
                  <c:v>56.741</c:v>
                </c:pt>
                <c:pt idx="686">
                  <c:v>56.741</c:v>
                </c:pt>
                <c:pt idx="687">
                  <c:v>56.741</c:v>
                </c:pt>
                <c:pt idx="688">
                  <c:v>56.741</c:v>
                </c:pt>
                <c:pt idx="689">
                  <c:v>56.714000000000006</c:v>
                </c:pt>
                <c:pt idx="690">
                  <c:v>56.714000000000006</c:v>
                </c:pt>
                <c:pt idx="691">
                  <c:v>56.714000000000006</c:v>
                </c:pt>
                <c:pt idx="692">
                  <c:v>56.686</c:v>
                </c:pt>
                <c:pt idx="693">
                  <c:v>56.686</c:v>
                </c:pt>
                <c:pt idx="694">
                  <c:v>56.686</c:v>
                </c:pt>
                <c:pt idx="695">
                  <c:v>56.658000000000001</c:v>
                </c:pt>
                <c:pt idx="696">
                  <c:v>56.658000000000001</c:v>
                </c:pt>
                <c:pt idx="697">
                  <c:v>56.63</c:v>
                </c:pt>
                <c:pt idx="698">
                  <c:v>56.63</c:v>
                </c:pt>
                <c:pt idx="699">
                  <c:v>56.602000000000011</c:v>
                </c:pt>
                <c:pt idx="700">
                  <c:v>56.602000000000011</c:v>
                </c:pt>
                <c:pt idx="701">
                  <c:v>56.574000000000005</c:v>
                </c:pt>
                <c:pt idx="702">
                  <c:v>56.546000000000006</c:v>
                </c:pt>
                <c:pt idx="703">
                  <c:v>56.546000000000006</c:v>
                </c:pt>
                <c:pt idx="704">
                  <c:v>56.519000000000005</c:v>
                </c:pt>
                <c:pt idx="705">
                  <c:v>56.519000000000005</c:v>
                </c:pt>
                <c:pt idx="706">
                  <c:v>56.491</c:v>
                </c:pt>
                <c:pt idx="707">
                  <c:v>56.463000000000001</c:v>
                </c:pt>
                <c:pt idx="708">
                  <c:v>56.463000000000001</c:v>
                </c:pt>
                <c:pt idx="709">
                  <c:v>56.435000000000002</c:v>
                </c:pt>
                <c:pt idx="710">
                  <c:v>56.407000000000004</c:v>
                </c:pt>
                <c:pt idx="711">
                  <c:v>56.379000000000005</c:v>
                </c:pt>
                <c:pt idx="712">
                  <c:v>56.350999999999999</c:v>
                </c:pt>
                <c:pt idx="713">
                  <c:v>56.350999999999999</c:v>
                </c:pt>
                <c:pt idx="714">
                  <c:v>56.324000000000005</c:v>
                </c:pt>
                <c:pt idx="715">
                  <c:v>56.296000000000063</c:v>
                </c:pt>
                <c:pt idx="716">
                  <c:v>56.268000000000093</c:v>
                </c:pt>
                <c:pt idx="717">
                  <c:v>56.24</c:v>
                </c:pt>
                <c:pt idx="718">
                  <c:v>56.212000000000003</c:v>
                </c:pt>
                <c:pt idx="719">
                  <c:v>56.212000000000003</c:v>
                </c:pt>
                <c:pt idx="720">
                  <c:v>56.184000000000005</c:v>
                </c:pt>
                <c:pt idx="721">
                  <c:v>56.156000000000006</c:v>
                </c:pt>
                <c:pt idx="722">
                  <c:v>56.129000000000012</c:v>
                </c:pt>
                <c:pt idx="723">
                  <c:v>56.101000000000006</c:v>
                </c:pt>
                <c:pt idx="724">
                  <c:v>56.073</c:v>
                </c:pt>
                <c:pt idx="725">
                  <c:v>56.045000000000002</c:v>
                </c:pt>
                <c:pt idx="726">
                  <c:v>56.016999999999996</c:v>
                </c:pt>
                <c:pt idx="727">
                  <c:v>55.989000000000004</c:v>
                </c:pt>
                <c:pt idx="728">
                  <c:v>55.961000000000006</c:v>
                </c:pt>
                <c:pt idx="729">
                  <c:v>55.934000000000005</c:v>
                </c:pt>
                <c:pt idx="730">
                  <c:v>55.906000000000006</c:v>
                </c:pt>
                <c:pt idx="731">
                  <c:v>55.878</c:v>
                </c:pt>
                <c:pt idx="732">
                  <c:v>55.849999999999994</c:v>
                </c:pt>
                <c:pt idx="733">
                  <c:v>55.794000000000011</c:v>
                </c:pt>
                <c:pt idx="734">
                  <c:v>55.794000000000011</c:v>
                </c:pt>
                <c:pt idx="735">
                  <c:v>55.739000000000011</c:v>
                </c:pt>
                <c:pt idx="736">
                  <c:v>55.711000000000006</c:v>
                </c:pt>
                <c:pt idx="737">
                  <c:v>55.683</c:v>
                </c:pt>
                <c:pt idx="738">
                  <c:v>55.655000000000001</c:v>
                </c:pt>
                <c:pt idx="739">
                  <c:v>55.627000000000002</c:v>
                </c:pt>
                <c:pt idx="740">
                  <c:v>55.599000000000011</c:v>
                </c:pt>
                <c:pt idx="741">
                  <c:v>55.571000000000005</c:v>
                </c:pt>
                <c:pt idx="742">
                  <c:v>55.516000000000005</c:v>
                </c:pt>
                <c:pt idx="743">
                  <c:v>55.488</c:v>
                </c:pt>
                <c:pt idx="744">
                  <c:v>55.46</c:v>
                </c:pt>
                <c:pt idx="745">
                  <c:v>55.432000000000002</c:v>
                </c:pt>
                <c:pt idx="746">
                  <c:v>55.403999999999996</c:v>
                </c:pt>
                <c:pt idx="747">
                  <c:v>55.349000000000004</c:v>
                </c:pt>
                <c:pt idx="748">
                  <c:v>55.321000000000005</c:v>
                </c:pt>
                <c:pt idx="749">
                  <c:v>55.293000000000013</c:v>
                </c:pt>
                <c:pt idx="750">
                  <c:v>55.265000000000093</c:v>
                </c:pt>
                <c:pt idx="751">
                  <c:v>55.209000000000003</c:v>
                </c:pt>
                <c:pt idx="752">
                  <c:v>55.181000000000004</c:v>
                </c:pt>
                <c:pt idx="753">
                  <c:v>55.153999999999996</c:v>
                </c:pt>
                <c:pt idx="754">
                  <c:v>55.126000000000012</c:v>
                </c:pt>
                <c:pt idx="755">
                  <c:v>55.07</c:v>
                </c:pt>
                <c:pt idx="756">
                  <c:v>55.042000000000002</c:v>
                </c:pt>
                <c:pt idx="757">
                  <c:v>55.013999999999996</c:v>
                </c:pt>
                <c:pt idx="758">
                  <c:v>54.986000000000004</c:v>
                </c:pt>
                <c:pt idx="759">
                  <c:v>54.931000000000004</c:v>
                </c:pt>
                <c:pt idx="760">
                  <c:v>54.903000000000006</c:v>
                </c:pt>
                <c:pt idx="761">
                  <c:v>54.875</c:v>
                </c:pt>
                <c:pt idx="762">
                  <c:v>54.818999999999996</c:v>
                </c:pt>
                <c:pt idx="763">
                  <c:v>54.791000000000011</c:v>
                </c:pt>
                <c:pt idx="764">
                  <c:v>54.764000000000003</c:v>
                </c:pt>
                <c:pt idx="765">
                  <c:v>54.708000000000013</c:v>
                </c:pt>
                <c:pt idx="766">
                  <c:v>54.68</c:v>
                </c:pt>
                <c:pt idx="767">
                  <c:v>54.652000000000001</c:v>
                </c:pt>
                <c:pt idx="768">
                  <c:v>54.596000000000011</c:v>
                </c:pt>
                <c:pt idx="769">
                  <c:v>54.569000000000003</c:v>
                </c:pt>
                <c:pt idx="770">
                  <c:v>54.541000000000004</c:v>
                </c:pt>
                <c:pt idx="771">
                  <c:v>54.484999999999999</c:v>
                </c:pt>
                <c:pt idx="772">
                  <c:v>54.456999999999994</c:v>
                </c:pt>
                <c:pt idx="773">
                  <c:v>54.429000000000002</c:v>
                </c:pt>
                <c:pt idx="774">
                  <c:v>54.373999999999995</c:v>
                </c:pt>
                <c:pt idx="775">
                  <c:v>54.346000000000004</c:v>
                </c:pt>
                <c:pt idx="776">
                  <c:v>54.290000000000013</c:v>
                </c:pt>
                <c:pt idx="777">
                  <c:v>54.262000000000093</c:v>
                </c:pt>
                <c:pt idx="778">
                  <c:v>54.234000000000002</c:v>
                </c:pt>
                <c:pt idx="779">
                  <c:v>54.206000000000003</c:v>
                </c:pt>
                <c:pt idx="780">
                  <c:v>54.150999999999996</c:v>
                </c:pt>
                <c:pt idx="781">
                  <c:v>54.095000000000013</c:v>
                </c:pt>
                <c:pt idx="782">
                  <c:v>54.067</c:v>
                </c:pt>
                <c:pt idx="783">
                  <c:v>54.039000000000001</c:v>
                </c:pt>
                <c:pt idx="784">
                  <c:v>53.983999999999995</c:v>
                </c:pt>
                <c:pt idx="785">
                  <c:v>53.955999999999996</c:v>
                </c:pt>
                <c:pt idx="786">
                  <c:v>53.9</c:v>
                </c:pt>
                <c:pt idx="787">
                  <c:v>53.872</c:v>
                </c:pt>
                <c:pt idx="788">
                  <c:v>53.843999999999994</c:v>
                </c:pt>
                <c:pt idx="789">
                  <c:v>53.789000000000001</c:v>
                </c:pt>
                <c:pt idx="790">
                  <c:v>53.761000000000003</c:v>
                </c:pt>
                <c:pt idx="791">
                  <c:v>53.705000000000013</c:v>
                </c:pt>
                <c:pt idx="792">
                  <c:v>53.677</c:v>
                </c:pt>
                <c:pt idx="793">
                  <c:v>53.621000000000002</c:v>
                </c:pt>
                <c:pt idx="794">
                  <c:v>53.594000000000001</c:v>
                </c:pt>
                <c:pt idx="795">
                  <c:v>53.566000000000003</c:v>
                </c:pt>
                <c:pt idx="796">
                  <c:v>53.51</c:v>
                </c:pt>
                <c:pt idx="797">
                  <c:v>53.481999999999999</c:v>
                </c:pt>
                <c:pt idx="798">
                  <c:v>53.426000000000002</c:v>
                </c:pt>
                <c:pt idx="799">
                  <c:v>53.399000000000001</c:v>
                </c:pt>
                <c:pt idx="800">
                  <c:v>53.370999999999995</c:v>
                </c:pt>
                <c:pt idx="801">
                  <c:v>53.343000000000004</c:v>
                </c:pt>
                <c:pt idx="802">
                  <c:v>53.287000000000006</c:v>
                </c:pt>
                <c:pt idx="803">
                  <c:v>53.259</c:v>
                </c:pt>
                <c:pt idx="804">
                  <c:v>53.231000000000002</c:v>
                </c:pt>
                <c:pt idx="805">
                  <c:v>53.176000000000002</c:v>
                </c:pt>
                <c:pt idx="806">
                  <c:v>53.148000000000003</c:v>
                </c:pt>
                <c:pt idx="807">
                  <c:v>53.120000000000012</c:v>
                </c:pt>
                <c:pt idx="808">
                  <c:v>53.092000000000013</c:v>
                </c:pt>
                <c:pt idx="809">
                  <c:v>53.064</c:v>
                </c:pt>
                <c:pt idx="810">
                  <c:v>53.009</c:v>
                </c:pt>
                <c:pt idx="811">
                  <c:v>52.980999999999995</c:v>
                </c:pt>
                <c:pt idx="812">
                  <c:v>52.952999999999996</c:v>
                </c:pt>
                <c:pt idx="813">
                  <c:v>52.925000000000011</c:v>
                </c:pt>
                <c:pt idx="814">
                  <c:v>52.897000000000006</c:v>
                </c:pt>
                <c:pt idx="815">
                  <c:v>52.869</c:v>
                </c:pt>
                <c:pt idx="816">
                  <c:v>52.840999999999994</c:v>
                </c:pt>
                <c:pt idx="817">
                  <c:v>52.840999999999994</c:v>
                </c:pt>
                <c:pt idx="818">
                  <c:v>52.813999999999993</c:v>
                </c:pt>
                <c:pt idx="819">
                  <c:v>52.786000000000001</c:v>
                </c:pt>
                <c:pt idx="820">
                  <c:v>52.758000000000003</c:v>
                </c:pt>
                <c:pt idx="821">
                  <c:v>52.730000000000011</c:v>
                </c:pt>
                <c:pt idx="822">
                  <c:v>52.730000000000011</c:v>
                </c:pt>
                <c:pt idx="823">
                  <c:v>52.702000000000012</c:v>
                </c:pt>
                <c:pt idx="824">
                  <c:v>52.674000000000007</c:v>
                </c:pt>
                <c:pt idx="825">
                  <c:v>52.674000000000007</c:v>
                </c:pt>
                <c:pt idx="826">
                  <c:v>52.674000000000007</c:v>
                </c:pt>
                <c:pt idx="827">
                  <c:v>52.646000000000001</c:v>
                </c:pt>
                <c:pt idx="828">
                  <c:v>52.646000000000001</c:v>
                </c:pt>
                <c:pt idx="829">
                  <c:v>52.619</c:v>
                </c:pt>
                <c:pt idx="830">
                  <c:v>52.619</c:v>
                </c:pt>
                <c:pt idx="831">
                  <c:v>52.619</c:v>
                </c:pt>
                <c:pt idx="832">
                  <c:v>52.591000000000001</c:v>
                </c:pt>
                <c:pt idx="833">
                  <c:v>52.591000000000001</c:v>
                </c:pt>
                <c:pt idx="834">
                  <c:v>52.591000000000001</c:v>
                </c:pt>
                <c:pt idx="835">
                  <c:v>52.591000000000001</c:v>
                </c:pt>
                <c:pt idx="836">
                  <c:v>52.591000000000001</c:v>
                </c:pt>
                <c:pt idx="837">
                  <c:v>52.591000000000001</c:v>
                </c:pt>
                <c:pt idx="838">
                  <c:v>52.591000000000001</c:v>
                </c:pt>
                <c:pt idx="839">
                  <c:v>52.591000000000001</c:v>
                </c:pt>
                <c:pt idx="840">
                  <c:v>52.591000000000001</c:v>
                </c:pt>
                <c:pt idx="841">
                  <c:v>52.591000000000001</c:v>
                </c:pt>
                <c:pt idx="842">
                  <c:v>52.591000000000001</c:v>
                </c:pt>
                <c:pt idx="843">
                  <c:v>52.591000000000001</c:v>
                </c:pt>
                <c:pt idx="844">
                  <c:v>52.619</c:v>
                </c:pt>
                <c:pt idx="845">
                  <c:v>52.619</c:v>
                </c:pt>
                <c:pt idx="846">
                  <c:v>52.619</c:v>
                </c:pt>
                <c:pt idx="847">
                  <c:v>52.646000000000001</c:v>
                </c:pt>
                <c:pt idx="848">
                  <c:v>52.646000000000001</c:v>
                </c:pt>
                <c:pt idx="849">
                  <c:v>52.674000000000007</c:v>
                </c:pt>
                <c:pt idx="850">
                  <c:v>52.674000000000007</c:v>
                </c:pt>
                <c:pt idx="851">
                  <c:v>52.702000000000012</c:v>
                </c:pt>
                <c:pt idx="852">
                  <c:v>52.702000000000012</c:v>
                </c:pt>
                <c:pt idx="853">
                  <c:v>52.730000000000011</c:v>
                </c:pt>
                <c:pt idx="854">
                  <c:v>52.730000000000011</c:v>
                </c:pt>
                <c:pt idx="855">
                  <c:v>52.758000000000003</c:v>
                </c:pt>
                <c:pt idx="856">
                  <c:v>52.786000000000001</c:v>
                </c:pt>
                <c:pt idx="857">
                  <c:v>52.786000000000001</c:v>
                </c:pt>
                <c:pt idx="858">
                  <c:v>52.813999999999993</c:v>
                </c:pt>
                <c:pt idx="859">
                  <c:v>52.840999999999994</c:v>
                </c:pt>
                <c:pt idx="860">
                  <c:v>52.840999999999994</c:v>
                </c:pt>
                <c:pt idx="861">
                  <c:v>52.869</c:v>
                </c:pt>
                <c:pt idx="862">
                  <c:v>52.897000000000006</c:v>
                </c:pt>
                <c:pt idx="863">
                  <c:v>52.925000000000011</c:v>
                </c:pt>
                <c:pt idx="864">
                  <c:v>52.952999999999996</c:v>
                </c:pt>
                <c:pt idx="865">
                  <c:v>52.980999999999995</c:v>
                </c:pt>
                <c:pt idx="866">
                  <c:v>53.009</c:v>
                </c:pt>
                <c:pt idx="867">
                  <c:v>53.036000000000001</c:v>
                </c:pt>
                <c:pt idx="868">
                  <c:v>53.064</c:v>
                </c:pt>
                <c:pt idx="869">
                  <c:v>53.092000000000013</c:v>
                </c:pt>
                <c:pt idx="870">
                  <c:v>53.120000000000012</c:v>
                </c:pt>
                <c:pt idx="871">
                  <c:v>53.148000000000003</c:v>
                </c:pt>
                <c:pt idx="872">
                  <c:v>53.176000000000002</c:v>
                </c:pt>
                <c:pt idx="873">
                  <c:v>53.204000000000001</c:v>
                </c:pt>
                <c:pt idx="874">
                  <c:v>53.231000000000002</c:v>
                </c:pt>
                <c:pt idx="875">
                  <c:v>53.287000000000006</c:v>
                </c:pt>
                <c:pt idx="876">
                  <c:v>53.314999999999998</c:v>
                </c:pt>
                <c:pt idx="877">
                  <c:v>53.343000000000004</c:v>
                </c:pt>
                <c:pt idx="878">
                  <c:v>53.370999999999995</c:v>
                </c:pt>
                <c:pt idx="879">
                  <c:v>53.426000000000002</c:v>
                </c:pt>
                <c:pt idx="880">
                  <c:v>53.453999999999994</c:v>
                </c:pt>
                <c:pt idx="881">
                  <c:v>53.481999999999999</c:v>
                </c:pt>
                <c:pt idx="882">
                  <c:v>53.538000000000011</c:v>
                </c:pt>
                <c:pt idx="883">
                  <c:v>53.566000000000003</c:v>
                </c:pt>
                <c:pt idx="884">
                  <c:v>53.594000000000001</c:v>
                </c:pt>
                <c:pt idx="885">
                  <c:v>53.649000000000001</c:v>
                </c:pt>
                <c:pt idx="886">
                  <c:v>53.677</c:v>
                </c:pt>
                <c:pt idx="887">
                  <c:v>53.733000000000011</c:v>
                </c:pt>
                <c:pt idx="888">
                  <c:v>53.761000000000003</c:v>
                </c:pt>
                <c:pt idx="889">
                  <c:v>53.789000000000001</c:v>
                </c:pt>
                <c:pt idx="890">
                  <c:v>53.843999999999994</c:v>
                </c:pt>
                <c:pt idx="891">
                  <c:v>53.872</c:v>
                </c:pt>
                <c:pt idx="892">
                  <c:v>53.928000000000011</c:v>
                </c:pt>
                <c:pt idx="893">
                  <c:v>53.955999999999996</c:v>
                </c:pt>
                <c:pt idx="894">
                  <c:v>54.010999999999996</c:v>
                </c:pt>
                <c:pt idx="895">
                  <c:v>54.039000000000001</c:v>
                </c:pt>
                <c:pt idx="896">
                  <c:v>54.095000000000013</c:v>
                </c:pt>
                <c:pt idx="897">
                  <c:v>54.123000000000012</c:v>
                </c:pt>
                <c:pt idx="898">
                  <c:v>54.179000000000002</c:v>
                </c:pt>
                <c:pt idx="899">
                  <c:v>54.234000000000002</c:v>
                </c:pt>
                <c:pt idx="900">
                  <c:v>54.262000000000093</c:v>
                </c:pt>
                <c:pt idx="901">
                  <c:v>54.317999999999998</c:v>
                </c:pt>
                <c:pt idx="902">
                  <c:v>54.373999999999995</c:v>
                </c:pt>
                <c:pt idx="903">
                  <c:v>54.400999999999996</c:v>
                </c:pt>
                <c:pt idx="904">
                  <c:v>54.456999999999994</c:v>
                </c:pt>
                <c:pt idx="905">
                  <c:v>54.484999999999999</c:v>
                </c:pt>
                <c:pt idx="906">
                  <c:v>54.541000000000004</c:v>
                </c:pt>
                <c:pt idx="907">
                  <c:v>54.596000000000011</c:v>
                </c:pt>
                <c:pt idx="908">
                  <c:v>54.624000000000002</c:v>
                </c:pt>
                <c:pt idx="909">
                  <c:v>54.68</c:v>
                </c:pt>
                <c:pt idx="910">
                  <c:v>54.736000000000011</c:v>
                </c:pt>
                <c:pt idx="911">
                  <c:v>54.791000000000011</c:v>
                </c:pt>
                <c:pt idx="912">
                  <c:v>54.818999999999996</c:v>
                </c:pt>
                <c:pt idx="913">
                  <c:v>54.875</c:v>
                </c:pt>
                <c:pt idx="914">
                  <c:v>54.931000000000004</c:v>
                </c:pt>
                <c:pt idx="915">
                  <c:v>54.958999999999996</c:v>
                </c:pt>
                <c:pt idx="916">
                  <c:v>55.013999999999996</c:v>
                </c:pt>
                <c:pt idx="917">
                  <c:v>55.07</c:v>
                </c:pt>
                <c:pt idx="918">
                  <c:v>55.126000000000012</c:v>
                </c:pt>
                <c:pt idx="919">
                  <c:v>55.181000000000004</c:v>
                </c:pt>
                <c:pt idx="920">
                  <c:v>55.237000000000002</c:v>
                </c:pt>
                <c:pt idx="921">
                  <c:v>55.265000000000093</c:v>
                </c:pt>
                <c:pt idx="922">
                  <c:v>55.321000000000005</c:v>
                </c:pt>
                <c:pt idx="923">
                  <c:v>55.376000000000005</c:v>
                </c:pt>
                <c:pt idx="924">
                  <c:v>55.432000000000002</c:v>
                </c:pt>
                <c:pt idx="925">
                  <c:v>55.46</c:v>
                </c:pt>
                <c:pt idx="926">
                  <c:v>55.516000000000005</c:v>
                </c:pt>
                <c:pt idx="927">
                  <c:v>55.571000000000005</c:v>
                </c:pt>
                <c:pt idx="928">
                  <c:v>55.627000000000002</c:v>
                </c:pt>
                <c:pt idx="929">
                  <c:v>55.683</c:v>
                </c:pt>
                <c:pt idx="930">
                  <c:v>55.739000000000011</c:v>
                </c:pt>
                <c:pt idx="931">
                  <c:v>55.794000000000011</c:v>
                </c:pt>
                <c:pt idx="932">
                  <c:v>55.822000000000003</c:v>
                </c:pt>
                <c:pt idx="933">
                  <c:v>55.878</c:v>
                </c:pt>
                <c:pt idx="934">
                  <c:v>55.934000000000005</c:v>
                </c:pt>
                <c:pt idx="935">
                  <c:v>55.989000000000004</c:v>
                </c:pt>
                <c:pt idx="936">
                  <c:v>56.045000000000002</c:v>
                </c:pt>
                <c:pt idx="937">
                  <c:v>56.101000000000006</c:v>
                </c:pt>
                <c:pt idx="938">
                  <c:v>56.156000000000006</c:v>
                </c:pt>
                <c:pt idx="939">
                  <c:v>56.184000000000005</c:v>
                </c:pt>
                <c:pt idx="940">
                  <c:v>56.24</c:v>
                </c:pt>
                <c:pt idx="941">
                  <c:v>56.296000000000063</c:v>
                </c:pt>
                <c:pt idx="942">
                  <c:v>56.350999999999999</c:v>
                </c:pt>
                <c:pt idx="943">
                  <c:v>56.407000000000004</c:v>
                </c:pt>
                <c:pt idx="944">
                  <c:v>56.463000000000001</c:v>
                </c:pt>
                <c:pt idx="945">
                  <c:v>56.519000000000005</c:v>
                </c:pt>
                <c:pt idx="946">
                  <c:v>56.574000000000005</c:v>
                </c:pt>
                <c:pt idx="947">
                  <c:v>56.602000000000011</c:v>
                </c:pt>
                <c:pt idx="948">
                  <c:v>56.658000000000001</c:v>
                </c:pt>
                <c:pt idx="949">
                  <c:v>56.714000000000006</c:v>
                </c:pt>
                <c:pt idx="950">
                  <c:v>56.769000000000013</c:v>
                </c:pt>
                <c:pt idx="951">
                  <c:v>56.825000000000003</c:v>
                </c:pt>
                <c:pt idx="952">
                  <c:v>56.880999999999993</c:v>
                </c:pt>
                <c:pt idx="953">
                  <c:v>56.936</c:v>
                </c:pt>
                <c:pt idx="954">
                  <c:v>56.992000000000012</c:v>
                </c:pt>
                <c:pt idx="955">
                  <c:v>57.02</c:v>
                </c:pt>
                <c:pt idx="956">
                  <c:v>57.076000000000001</c:v>
                </c:pt>
                <c:pt idx="957">
                  <c:v>57.131</c:v>
                </c:pt>
                <c:pt idx="958">
                  <c:v>57.187000000000005</c:v>
                </c:pt>
                <c:pt idx="959">
                  <c:v>57.243000000000002</c:v>
                </c:pt>
                <c:pt idx="960">
                  <c:v>57.299000000000063</c:v>
                </c:pt>
                <c:pt idx="961">
                  <c:v>57.353999999999999</c:v>
                </c:pt>
                <c:pt idx="962">
                  <c:v>57.41</c:v>
                </c:pt>
                <c:pt idx="963">
                  <c:v>57.438000000000002</c:v>
                </c:pt>
                <c:pt idx="964">
                  <c:v>57.494</c:v>
                </c:pt>
                <c:pt idx="965">
                  <c:v>57.549000000000007</c:v>
                </c:pt>
                <c:pt idx="966">
                  <c:v>57.605000000000011</c:v>
                </c:pt>
                <c:pt idx="967">
                  <c:v>57.661000000000001</c:v>
                </c:pt>
                <c:pt idx="968">
                  <c:v>57.716000000000001</c:v>
                </c:pt>
                <c:pt idx="969">
                  <c:v>57.772000000000013</c:v>
                </c:pt>
                <c:pt idx="970">
                  <c:v>57.828000000000003</c:v>
                </c:pt>
                <c:pt idx="971">
                  <c:v>57.855999999999995</c:v>
                </c:pt>
                <c:pt idx="972">
                  <c:v>57.910999999999994</c:v>
                </c:pt>
                <c:pt idx="973">
                  <c:v>57.967000000000006</c:v>
                </c:pt>
                <c:pt idx="974">
                  <c:v>58.023000000000003</c:v>
                </c:pt>
                <c:pt idx="975">
                  <c:v>58.079000000000001</c:v>
                </c:pt>
                <c:pt idx="976">
                  <c:v>58.134</c:v>
                </c:pt>
                <c:pt idx="977">
                  <c:v>58.162000000000013</c:v>
                </c:pt>
                <c:pt idx="978">
                  <c:v>58.218000000000011</c:v>
                </c:pt>
                <c:pt idx="979">
                  <c:v>58.274000000000001</c:v>
                </c:pt>
                <c:pt idx="980">
                  <c:v>58.300999999999995</c:v>
                </c:pt>
                <c:pt idx="981">
                  <c:v>58.356999999999999</c:v>
                </c:pt>
                <c:pt idx="982">
                  <c:v>58.413000000000004</c:v>
                </c:pt>
                <c:pt idx="983">
                  <c:v>58.469000000000001</c:v>
                </c:pt>
                <c:pt idx="984">
                  <c:v>58.496000000000002</c:v>
                </c:pt>
                <c:pt idx="985">
                  <c:v>58.552</c:v>
                </c:pt>
                <c:pt idx="986">
                  <c:v>58.58</c:v>
                </c:pt>
                <c:pt idx="987">
                  <c:v>58.636000000000003</c:v>
                </c:pt>
                <c:pt idx="988">
                  <c:v>58.691000000000003</c:v>
                </c:pt>
                <c:pt idx="989">
                  <c:v>58.719000000000001</c:v>
                </c:pt>
                <c:pt idx="990">
                  <c:v>58.775000000000013</c:v>
                </c:pt>
                <c:pt idx="991">
                  <c:v>58.803000000000004</c:v>
                </c:pt>
                <c:pt idx="992">
                  <c:v>58.830999999999996</c:v>
                </c:pt>
                <c:pt idx="993">
                  <c:v>58.885999999999996</c:v>
                </c:pt>
                <c:pt idx="994">
                  <c:v>58.913999999999994</c:v>
                </c:pt>
                <c:pt idx="995">
                  <c:v>58.97</c:v>
                </c:pt>
                <c:pt idx="996">
                  <c:v>58.998000000000012</c:v>
                </c:pt>
                <c:pt idx="997">
                  <c:v>59.026000000000003</c:v>
                </c:pt>
                <c:pt idx="998">
                  <c:v>59.053999999999995</c:v>
                </c:pt>
                <c:pt idx="999">
                  <c:v>59.109000000000002</c:v>
                </c:pt>
                <c:pt idx="1000">
                  <c:v>59.137</c:v>
                </c:pt>
                <c:pt idx="1001">
                  <c:v>59.165000000000013</c:v>
                </c:pt>
                <c:pt idx="1002">
                  <c:v>59.193000000000012</c:v>
                </c:pt>
                <c:pt idx="1003">
                  <c:v>59.221000000000011</c:v>
                </c:pt>
                <c:pt idx="1004">
                  <c:v>59.249000000000002</c:v>
                </c:pt>
                <c:pt idx="1005">
                  <c:v>59.276000000000003</c:v>
                </c:pt>
                <c:pt idx="1006">
                  <c:v>59.303999999999995</c:v>
                </c:pt>
                <c:pt idx="1007">
                  <c:v>59.332000000000001</c:v>
                </c:pt>
                <c:pt idx="1008">
                  <c:v>59.36</c:v>
                </c:pt>
                <c:pt idx="1009">
                  <c:v>59.387999999999998</c:v>
                </c:pt>
                <c:pt idx="1010">
                  <c:v>59.387999999999998</c:v>
                </c:pt>
                <c:pt idx="1011">
                  <c:v>59.416000000000004</c:v>
                </c:pt>
                <c:pt idx="1012">
                  <c:v>59.443999999999996</c:v>
                </c:pt>
                <c:pt idx="1013">
                  <c:v>59.471000000000004</c:v>
                </c:pt>
                <c:pt idx="1014">
                  <c:v>59.471000000000004</c:v>
                </c:pt>
                <c:pt idx="1015">
                  <c:v>59.499000000000002</c:v>
                </c:pt>
                <c:pt idx="1016">
                  <c:v>59.527000000000001</c:v>
                </c:pt>
                <c:pt idx="1017">
                  <c:v>59.527000000000001</c:v>
                </c:pt>
                <c:pt idx="1018">
                  <c:v>59.527000000000001</c:v>
                </c:pt>
                <c:pt idx="1019">
                  <c:v>59.555</c:v>
                </c:pt>
                <c:pt idx="1020">
                  <c:v>59.555</c:v>
                </c:pt>
                <c:pt idx="1021">
                  <c:v>59.583000000000006</c:v>
                </c:pt>
                <c:pt idx="1022">
                  <c:v>59.583000000000006</c:v>
                </c:pt>
                <c:pt idx="1023">
                  <c:v>59.611000000000004</c:v>
                </c:pt>
                <c:pt idx="1024">
                  <c:v>59.611000000000004</c:v>
                </c:pt>
                <c:pt idx="1025">
                  <c:v>59.611000000000004</c:v>
                </c:pt>
                <c:pt idx="1026">
                  <c:v>59.611000000000004</c:v>
                </c:pt>
                <c:pt idx="1027">
                  <c:v>59.611000000000004</c:v>
                </c:pt>
                <c:pt idx="1028">
                  <c:v>59.611000000000004</c:v>
                </c:pt>
                <c:pt idx="1029">
                  <c:v>59.611000000000004</c:v>
                </c:pt>
                <c:pt idx="1030">
                  <c:v>59.639000000000003</c:v>
                </c:pt>
                <c:pt idx="1031">
                  <c:v>59.639000000000003</c:v>
                </c:pt>
                <c:pt idx="1032">
                  <c:v>59.639000000000003</c:v>
                </c:pt>
                <c:pt idx="1033">
                  <c:v>59.639000000000003</c:v>
                </c:pt>
                <c:pt idx="1034">
                  <c:v>59.611000000000004</c:v>
                </c:pt>
                <c:pt idx="1035">
                  <c:v>59.611000000000004</c:v>
                </c:pt>
                <c:pt idx="1036">
                  <c:v>59.611000000000004</c:v>
                </c:pt>
                <c:pt idx="1037">
                  <c:v>59.611000000000004</c:v>
                </c:pt>
                <c:pt idx="1038">
                  <c:v>59.611000000000004</c:v>
                </c:pt>
                <c:pt idx="1039">
                  <c:v>59.611000000000004</c:v>
                </c:pt>
                <c:pt idx="1040">
                  <c:v>59.611000000000004</c:v>
                </c:pt>
                <c:pt idx="1041">
                  <c:v>59.583000000000006</c:v>
                </c:pt>
                <c:pt idx="1042">
                  <c:v>59.583000000000006</c:v>
                </c:pt>
                <c:pt idx="1043">
                  <c:v>59.583000000000006</c:v>
                </c:pt>
                <c:pt idx="1044">
                  <c:v>59.583000000000006</c:v>
                </c:pt>
                <c:pt idx="1045">
                  <c:v>59.555</c:v>
                </c:pt>
                <c:pt idx="1046">
                  <c:v>59.555</c:v>
                </c:pt>
                <c:pt idx="1047">
                  <c:v>59.527000000000001</c:v>
                </c:pt>
                <c:pt idx="1048">
                  <c:v>59.527000000000001</c:v>
                </c:pt>
                <c:pt idx="1049">
                  <c:v>59.499000000000002</c:v>
                </c:pt>
                <c:pt idx="1050">
                  <c:v>59.499000000000002</c:v>
                </c:pt>
                <c:pt idx="1051">
                  <c:v>59.471000000000004</c:v>
                </c:pt>
                <c:pt idx="1052">
                  <c:v>59.471000000000004</c:v>
                </c:pt>
                <c:pt idx="1053">
                  <c:v>59.471000000000004</c:v>
                </c:pt>
                <c:pt idx="1054">
                  <c:v>59.443999999999996</c:v>
                </c:pt>
                <c:pt idx="1055">
                  <c:v>59.416000000000004</c:v>
                </c:pt>
                <c:pt idx="1056">
                  <c:v>59.416000000000004</c:v>
                </c:pt>
                <c:pt idx="1057">
                  <c:v>59.387999999999998</c:v>
                </c:pt>
                <c:pt idx="1058">
                  <c:v>59.36</c:v>
                </c:pt>
                <c:pt idx="1059">
                  <c:v>59.36</c:v>
                </c:pt>
                <c:pt idx="1060">
                  <c:v>59.332000000000001</c:v>
                </c:pt>
                <c:pt idx="1061">
                  <c:v>59.303999999999995</c:v>
                </c:pt>
                <c:pt idx="1062">
                  <c:v>59.303999999999995</c:v>
                </c:pt>
                <c:pt idx="1063">
                  <c:v>59.276000000000003</c:v>
                </c:pt>
                <c:pt idx="1064">
                  <c:v>59.249000000000002</c:v>
                </c:pt>
                <c:pt idx="1065">
                  <c:v>59.221000000000011</c:v>
                </c:pt>
                <c:pt idx="1066">
                  <c:v>59.193000000000012</c:v>
                </c:pt>
                <c:pt idx="1067">
                  <c:v>59.193000000000012</c:v>
                </c:pt>
                <c:pt idx="1068">
                  <c:v>59.165000000000013</c:v>
                </c:pt>
                <c:pt idx="1069">
                  <c:v>59.137</c:v>
                </c:pt>
                <c:pt idx="1070">
                  <c:v>59.109000000000002</c:v>
                </c:pt>
                <c:pt idx="1071">
                  <c:v>59.080999999999996</c:v>
                </c:pt>
                <c:pt idx="1072">
                  <c:v>59.053999999999995</c:v>
                </c:pt>
                <c:pt idx="1073">
                  <c:v>59.026000000000003</c:v>
                </c:pt>
                <c:pt idx="1074">
                  <c:v>59.026000000000003</c:v>
                </c:pt>
                <c:pt idx="1075">
                  <c:v>58.998000000000012</c:v>
                </c:pt>
                <c:pt idx="1076">
                  <c:v>58.97</c:v>
                </c:pt>
                <c:pt idx="1077">
                  <c:v>58.942</c:v>
                </c:pt>
                <c:pt idx="1078">
                  <c:v>58.913999999999994</c:v>
                </c:pt>
                <c:pt idx="1079">
                  <c:v>58.885999999999996</c:v>
                </c:pt>
                <c:pt idx="1080">
                  <c:v>58.858999999999995</c:v>
                </c:pt>
                <c:pt idx="1081">
                  <c:v>58.803000000000004</c:v>
                </c:pt>
                <c:pt idx="1082">
                  <c:v>58.775000000000013</c:v>
                </c:pt>
                <c:pt idx="1083">
                  <c:v>58.747</c:v>
                </c:pt>
                <c:pt idx="1084">
                  <c:v>58.719000000000001</c:v>
                </c:pt>
                <c:pt idx="1085">
                  <c:v>58.691000000000003</c:v>
                </c:pt>
                <c:pt idx="1086">
                  <c:v>58.664000000000001</c:v>
                </c:pt>
                <c:pt idx="1087">
                  <c:v>58.636000000000003</c:v>
                </c:pt>
                <c:pt idx="1088">
                  <c:v>58.608000000000011</c:v>
                </c:pt>
                <c:pt idx="1089">
                  <c:v>58.58</c:v>
                </c:pt>
                <c:pt idx="1090">
                  <c:v>58.552</c:v>
                </c:pt>
                <c:pt idx="1091">
                  <c:v>58.524000000000001</c:v>
                </c:pt>
                <c:pt idx="1092">
                  <c:v>58.469000000000001</c:v>
                </c:pt>
                <c:pt idx="1093">
                  <c:v>58.440999999999995</c:v>
                </c:pt>
                <c:pt idx="1094">
                  <c:v>58.413000000000004</c:v>
                </c:pt>
                <c:pt idx="1095">
                  <c:v>58.384999999999998</c:v>
                </c:pt>
                <c:pt idx="1096">
                  <c:v>58.356999999999999</c:v>
                </c:pt>
                <c:pt idx="1097">
                  <c:v>58.300999999999995</c:v>
                </c:pt>
                <c:pt idx="1098">
                  <c:v>58.274000000000001</c:v>
                </c:pt>
                <c:pt idx="1099">
                  <c:v>58.246000000000002</c:v>
                </c:pt>
                <c:pt idx="1100">
                  <c:v>58.218000000000011</c:v>
                </c:pt>
                <c:pt idx="1101">
                  <c:v>58.190000000000012</c:v>
                </c:pt>
                <c:pt idx="1102">
                  <c:v>58.134</c:v>
                </c:pt>
                <c:pt idx="1103">
                  <c:v>58.106000000000002</c:v>
                </c:pt>
                <c:pt idx="1104">
                  <c:v>58.079000000000001</c:v>
                </c:pt>
                <c:pt idx="1105">
                  <c:v>58.023000000000003</c:v>
                </c:pt>
                <c:pt idx="1106">
                  <c:v>57.995000000000012</c:v>
                </c:pt>
                <c:pt idx="1107">
                  <c:v>57.967000000000006</c:v>
                </c:pt>
                <c:pt idx="1108">
                  <c:v>57.910999999999994</c:v>
                </c:pt>
                <c:pt idx="1109">
                  <c:v>57.883999999999993</c:v>
                </c:pt>
                <c:pt idx="1110">
                  <c:v>57.855999999999995</c:v>
                </c:pt>
                <c:pt idx="1111">
                  <c:v>57.8</c:v>
                </c:pt>
                <c:pt idx="1112">
                  <c:v>57.772000000000013</c:v>
                </c:pt>
                <c:pt idx="1113">
                  <c:v>57.744</c:v>
                </c:pt>
                <c:pt idx="1114">
                  <c:v>57.689</c:v>
                </c:pt>
                <c:pt idx="1115">
                  <c:v>57.661000000000001</c:v>
                </c:pt>
                <c:pt idx="1116">
                  <c:v>57.633000000000003</c:v>
                </c:pt>
                <c:pt idx="1117">
                  <c:v>57.577000000000005</c:v>
                </c:pt>
                <c:pt idx="1118">
                  <c:v>57.549000000000007</c:v>
                </c:pt>
                <c:pt idx="1119">
                  <c:v>57.521000000000001</c:v>
                </c:pt>
                <c:pt idx="1120">
                  <c:v>57.466000000000001</c:v>
                </c:pt>
                <c:pt idx="1121">
                  <c:v>57.438000000000002</c:v>
                </c:pt>
                <c:pt idx="1122">
                  <c:v>57.381999999999998</c:v>
                </c:pt>
                <c:pt idx="1123">
                  <c:v>57.353999999999999</c:v>
                </c:pt>
                <c:pt idx="1124">
                  <c:v>57.326000000000001</c:v>
                </c:pt>
                <c:pt idx="1125">
                  <c:v>57.271000000000001</c:v>
                </c:pt>
                <c:pt idx="1126">
                  <c:v>57.243000000000002</c:v>
                </c:pt>
                <c:pt idx="1127">
                  <c:v>57.187000000000005</c:v>
                </c:pt>
                <c:pt idx="1128">
                  <c:v>57.159000000000006</c:v>
                </c:pt>
                <c:pt idx="1129">
                  <c:v>57.131</c:v>
                </c:pt>
                <c:pt idx="1130">
                  <c:v>57.076000000000001</c:v>
                </c:pt>
                <c:pt idx="1131">
                  <c:v>57.048000000000002</c:v>
                </c:pt>
                <c:pt idx="1132">
                  <c:v>56.992000000000012</c:v>
                </c:pt>
                <c:pt idx="1133">
                  <c:v>56.964000000000006</c:v>
                </c:pt>
                <c:pt idx="1134">
                  <c:v>56.909000000000006</c:v>
                </c:pt>
                <c:pt idx="1135">
                  <c:v>56.880999999999993</c:v>
                </c:pt>
                <c:pt idx="1136">
                  <c:v>56.825000000000003</c:v>
                </c:pt>
                <c:pt idx="1137">
                  <c:v>56.797000000000011</c:v>
                </c:pt>
                <c:pt idx="1138">
                  <c:v>56.741</c:v>
                </c:pt>
                <c:pt idx="1139">
                  <c:v>56.714000000000006</c:v>
                </c:pt>
                <c:pt idx="1140">
                  <c:v>56.686</c:v>
                </c:pt>
                <c:pt idx="1141">
                  <c:v>56.63</c:v>
                </c:pt>
                <c:pt idx="1142">
                  <c:v>56.602000000000011</c:v>
                </c:pt>
                <c:pt idx="1143">
                  <c:v>56.546000000000006</c:v>
                </c:pt>
                <c:pt idx="1144">
                  <c:v>56.519000000000005</c:v>
                </c:pt>
                <c:pt idx="1145">
                  <c:v>56.463000000000001</c:v>
                </c:pt>
                <c:pt idx="1146">
                  <c:v>56.435000000000002</c:v>
                </c:pt>
                <c:pt idx="1147">
                  <c:v>56.379000000000005</c:v>
                </c:pt>
                <c:pt idx="1148">
                  <c:v>56.350999999999999</c:v>
                </c:pt>
                <c:pt idx="1149">
                  <c:v>56.296000000000063</c:v>
                </c:pt>
                <c:pt idx="1150">
                  <c:v>56.268000000000093</c:v>
                </c:pt>
                <c:pt idx="1151">
                  <c:v>56.212000000000003</c:v>
                </c:pt>
                <c:pt idx="1152">
                  <c:v>56.184000000000005</c:v>
                </c:pt>
                <c:pt idx="1153">
                  <c:v>56.129000000000012</c:v>
                </c:pt>
                <c:pt idx="1154">
                  <c:v>56.101000000000006</c:v>
                </c:pt>
                <c:pt idx="1155">
                  <c:v>56.045000000000002</c:v>
                </c:pt>
                <c:pt idx="1156">
                  <c:v>56.016999999999996</c:v>
                </c:pt>
                <c:pt idx="1157">
                  <c:v>55.989000000000004</c:v>
                </c:pt>
                <c:pt idx="1158">
                  <c:v>55.934000000000005</c:v>
                </c:pt>
                <c:pt idx="1159">
                  <c:v>55.906000000000006</c:v>
                </c:pt>
                <c:pt idx="1160">
                  <c:v>55.849999999999994</c:v>
                </c:pt>
                <c:pt idx="1161">
                  <c:v>55.822000000000003</c:v>
                </c:pt>
                <c:pt idx="1162">
                  <c:v>55.794000000000011</c:v>
                </c:pt>
                <c:pt idx="1163">
                  <c:v>55.739000000000011</c:v>
                </c:pt>
                <c:pt idx="1164">
                  <c:v>55.711000000000006</c:v>
                </c:pt>
                <c:pt idx="1165">
                  <c:v>55.683</c:v>
                </c:pt>
                <c:pt idx="1166">
                  <c:v>55.627000000000002</c:v>
                </c:pt>
                <c:pt idx="1167">
                  <c:v>55.599000000000011</c:v>
                </c:pt>
                <c:pt idx="1168">
                  <c:v>55.571000000000005</c:v>
                </c:pt>
                <c:pt idx="1169">
                  <c:v>55.544000000000004</c:v>
                </c:pt>
                <c:pt idx="1170">
                  <c:v>55.488</c:v>
                </c:pt>
                <c:pt idx="1171">
                  <c:v>55.46</c:v>
                </c:pt>
                <c:pt idx="1172">
                  <c:v>55.432000000000002</c:v>
                </c:pt>
                <c:pt idx="1173">
                  <c:v>55.403999999999996</c:v>
                </c:pt>
                <c:pt idx="1174">
                  <c:v>55.376000000000005</c:v>
                </c:pt>
                <c:pt idx="1175">
                  <c:v>55.349000000000004</c:v>
                </c:pt>
                <c:pt idx="1176">
                  <c:v>55.321000000000005</c:v>
                </c:pt>
                <c:pt idx="1177">
                  <c:v>55.293000000000013</c:v>
                </c:pt>
                <c:pt idx="1178">
                  <c:v>55.265000000000093</c:v>
                </c:pt>
                <c:pt idx="1179">
                  <c:v>55.237000000000002</c:v>
                </c:pt>
                <c:pt idx="1180">
                  <c:v>55.237000000000002</c:v>
                </c:pt>
                <c:pt idx="1181">
                  <c:v>55.209000000000003</c:v>
                </c:pt>
                <c:pt idx="1182">
                  <c:v>55.181000000000004</c:v>
                </c:pt>
                <c:pt idx="1183">
                  <c:v>55.153999999999996</c:v>
                </c:pt>
                <c:pt idx="1184">
                  <c:v>55.153999999999996</c:v>
                </c:pt>
                <c:pt idx="1185">
                  <c:v>55.126000000000012</c:v>
                </c:pt>
                <c:pt idx="1186">
                  <c:v>55.126000000000012</c:v>
                </c:pt>
                <c:pt idx="1187">
                  <c:v>55.098000000000013</c:v>
                </c:pt>
                <c:pt idx="1188">
                  <c:v>55.098000000000013</c:v>
                </c:pt>
                <c:pt idx="1189">
                  <c:v>55.07</c:v>
                </c:pt>
                <c:pt idx="1190">
                  <c:v>55.07</c:v>
                </c:pt>
                <c:pt idx="1191">
                  <c:v>55.042000000000002</c:v>
                </c:pt>
                <c:pt idx="1192">
                  <c:v>55.042000000000002</c:v>
                </c:pt>
                <c:pt idx="1193">
                  <c:v>55.042000000000002</c:v>
                </c:pt>
                <c:pt idx="1194">
                  <c:v>55.013999999999996</c:v>
                </c:pt>
                <c:pt idx="1195">
                  <c:v>55.013999999999996</c:v>
                </c:pt>
                <c:pt idx="1196">
                  <c:v>55.013999999999996</c:v>
                </c:pt>
                <c:pt idx="1197">
                  <c:v>55.013999999999996</c:v>
                </c:pt>
                <c:pt idx="1198">
                  <c:v>55.013999999999996</c:v>
                </c:pt>
                <c:pt idx="1199">
                  <c:v>55.013999999999996</c:v>
                </c:pt>
                <c:pt idx="1200">
                  <c:v>55.013999999999996</c:v>
                </c:pt>
                <c:pt idx="1201">
                  <c:v>55.013999999999996</c:v>
                </c:pt>
                <c:pt idx="1202">
                  <c:v>55.013999999999996</c:v>
                </c:pt>
                <c:pt idx="1203">
                  <c:v>55.013999999999996</c:v>
                </c:pt>
                <c:pt idx="1204">
                  <c:v>55.013999999999996</c:v>
                </c:pt>
                <c:pt idx="1205">
                  <c:v>55.013999999999996</c:v>
                </c:pt>
                <c:pt idx="1206">
                  <c:v>55.013999999999996</c:v>
                </c:pt>
                <c:pt idx="1207">
                  <c:v>55.042000000000002</c:v>
                </c:pt>
                <c:pt idx="1208">
                  <c:v>55.042000000000002</c:v>
                </c:pt>
                <c:pt idx="1209">
                  <c:v>55.042000000000002</c:v>
                </c:pt>
                <c:pt idx="1210">
                  <c:v>55.07</c:v>
                </c:pt>
                <c:pt idx="1211">
                  <c:v>55.07</c:v>
                </c:pt>
                <c:pt idx="1212">
                  <c:v>55.07</c:v>
                </c:pt>
                <c:pt idx="1213">
                  <c:v>55.098000000000013</c:v>
                </c:pt>
                <c:pt idx="1214">
                  <c:v>55.098000000000013</c:v>
                </c:pt>
                <c:pt idx="1215">
                  <c:v>55.126000000000012</c:v>
                </c:pt>
                <c:pt idx="1216">
                  <c:v>55.126000000000012</c:v>
                </c:pt>
                <c:pt idx="1217">
                  <c:v>55.153999999999996</c:v>
                </c:pt>
                <c:pt idx="1218">
                  <c:v>55.181000000000004</c:v>
                </c:pt>
                <c:pt idx="1219">
                  <c:v>55.181000000000004</c:v>
                </c:pt>
                <c:pt idx="1220">
                  <c:v>55.209000000000003</c:v>
                </c:pt>
                <c:pt idx="1221">
                  <c:v>55.237000000000002</c:v>
                </c:pt>
                <c:pt idx="1222">
                  <c:v>55.237000000000002</c:v>
                </c:pt>
                <c:pt idx="1223">
                  <c:v>55.265000000000093</c:v>
                </c:pt>
                <c:pt idx="1224">
                  <c:v>55.293000000000013</c:v>
                </c:pt>
                <c:pt idx="1225">
                  <c:v>55.321000000000005</c:v>
                </c:pt>
                <c:pt idx="1226">
                  <c:v>55.349000000000004</c:v>
                </c:pt>
                <c:pt idx="1227">
                  <c:v>55.349000000000004</c:v>
                </c:pt>
                <c:pt idx="1228">
                  <c:v>55.376000000000005</c:v>
                </c:pt>
                <c:pt idx="1229">
                  <c:v>55.403999999999996</c:v>
                </c:pt>
                <c:pt idx="1230">
                  <c:v>55.432000000000002</c:v>
                </c:pt>
                <c:pt idx="1231">
                  <c:v>55.46</c:v>
                </c:pt>
                <c:pt idx="1232">
                  <c:v>55.488</c:v>
                </c:pt>
                <c:pt idx="1233">
                  <c:v>55.516000000000005</c:v>
                </c:pt>
                <c:pt idx="1234">
                  <c:v>55.544000000000004</c:v>
                </c:pt>
                <c:pt idx="1235">
                  <c:v>55.571000000000005</c:v>
                </c:pt>
                <c:pt idx="1236">
                  <c:v>55.599000000000011</c:v>
                </c:pt>
                <c:pt idx="1237">
                  <c:v>55.627000000000002</c:v>
                </c:pt>
                <c:pt idx="1238">
                  <c:v>55.655000000000001</c:v>
                </c:pt>
                <c:pt idx="1239">
                  <c:v>55.683</c:v>
                </c:pt>
                <c:pt idx="1240">
                  <c:v>55.711000000000006</c:v>
                </c:pt>
                <c:pt idx="1241">
                  <c:v>55.766000000000012</c:v>
                </c:pt>
                <c:pt idx="1242">
                  <c:v>55.794000000000011</c:v>
                </c:pt>
                <c:pt idx="1243">
                  <c:v>55.822000000000003</c:v>
                </c:pt>
                <c:pt idx="1244">
                  <c:v>55.849999999999994</c:v>
                </c:pt>
                <c:pt idx="1245">
                  <c:v>55.878</c:v>
                </c:pt>
                <c:pt idx="1246">
                  <c:v>55.934000000000005</c:v>
                </c:pt>
                <c:pt idx="1247">
                  <c:v>55.961000000000006</c:v>
                </c:pt>
                <c:pt idx="1248">
                  <c:v>55.989000000000004</c:v>
                </c:pt>
                <c:pt idx="1249">
                  <c:v>56.016999999999996</c:v>
                </c:pt>
                <c:pt idx="1250">
                  <c:v>56.073</c:v>
                </c:pt>
                <c:pt idx="1251">
                  <c:v>56.101000000000006</c:v>
                </c:pt>
                <c:pt idx="1252">
                  <c:v>56.129000000000012</c:v>
                </c:pt>
                <c:pt idx="1253">
                  <c:v>56.184000000000005</c:v>
                </c:pt>
                <c:pt idx="1254">
                  <c:v>56.212000000000003</c:v>
                </c:pt>
                <c:pt idx="1255">
                  <c:v>56.24</c:v>
                </c:pt>
                <c:pt idx="1256">
                  <c:v>56.296000000000063</c:v>
                </c:pt>
                <c:pt idx="1257">
                  <c:v>56.324000000000005</c:v>
                </c:pt>
                <c:pt idx="1258">
                  <c:v>56.350999999999999</c:v>
                </c:pt>
                <c:pt idx="1259">
                  <c:v>56.407000000000004</c:v>
                </c:pt>
                <c:pt idx="1260">
                  <c:v>56.435000000000002</c:v>
                </c:pt>
                <c:pt idx="1261">
                  <c:v>56.491</c:v>
                </c:pt>
                <c:pt idx="1262">
                  <c:v>56.519000000000005</c:v>
                </c:pt>
                <c:pt idx="1263">
                  <c:v>56.574000000000005</c:v>
                </c:pt>
                <c:pt idx="1264">
                  <c:v>56.602000000000011</c:v>
                </c:pt>
                <c:pt idx="1265">
                  <c:v>56.658000000000001</c:v>
                </c:pt>
                <c:pt idx="1266">
                  <c:v>56.686</c:v>
                </c:pt>
                <c:pt idx="1267">
                  <c:v>56.714000000000006</c:v>
                </c:pt>
                <c:pt idx="1268">
                  <c:v>56.769000000000013</c:v>
                </c:pt>
                <c:pt idx="1269">
                  <c:v>56.797000000000011</c:v>
                </c:pt>
                <c:pt idx="1270">
                  <c:v>56.852999999999994</c:v>
                </c:pt>
                <c:pt idx="1271">
                  <c:v>56.880999999999993</c:v>
                </c:pt>
                <c:pt idx="1272">
                  <c:v>56.936</c:v>
                </c:pt>
                <c:pt idx="1273">
                  <c:v>56.992000000000012</c:v>
                </c:pt>
                <c:pt idx="1274">
                  <c:v>57.02</c:v>
                </c:pt>
                <c:pt idx="1275">
                  <c:v>57.076000000000001</c:v>
                </c:pt>
                <c:pt idx="1276">
                  <c:v>57.104000000000006</c:v>
                </c:pt>
                <c:pt idx="1277">
                  <c:v>57.159000000000006</c:v>
                </c:pt>
                <c:pt idx="1278">
                  <c:v>57.187000000000005</c:v>
                </c:pt>
                <c:pt idx="1279">
                  <c:v>57.243000000000002</c:v>
                </c:pt>
                <c:pt idx="1280">
                  <c:v>57.299000000000063</c:v>
                </c:pt>
                <c:pt idx="1281">
                  <c:v>57.326000000000001</c:v>
                </c:pt>
                <c:pt idx="1282">
                  <c:v>57.381999999999998</c:v>
                </c:pt>
                <c:pt idx="1283">
                  <c:v>57.41</c:v>
                </c:pt>
                <c:pt idx="1284">
                  <c:v>57.466000000000001</c:v>
                </c:pt>
                <c:pt idx="1285">
                  <c:v>57.521000000000001</c:v>
                </c:pt>
                <c:pt idx="1286">
                  <c:v>57.549000000000007</c:v>
                </c:pt>
                <c:pt idx="1287">
                  <c:v>57.605000000000011</c:v>
                </c:pt>
                <c:pt idx="1288">
                  <c:v>57.633000000000003</c:v>
                </c:pt>
                <c:pt idx="1289">
                  <c:v>57.689</c:v>
                </c:pt>
                <c:pt idx="1290">
                  <c:v>57.744</c:v>
                </c:pt>
                <c:pt idx="1291">
                  <c:v>57.772000000000013</c:v>
                </c:pt>
                <c:pt idx="1292">
                  <c:v>57.828000000000003</c:v>
                </c:pt>
                <c:pt idx="1293">
                  <c:v>57.883999999999993</c:v>
                </c:pt>
                <c:pt idx="1294">
                  <c:v>57.910999999999994</c:v>
                </c:pt>
                <c:pt idx="1295">
                  <c:v>57.967000000000006</c:v>
                </c:pt>
                <c:pt idx="1296">
                  <c:v>58.023000000000003</c:v>
                </c:pt>
                <c:pt idx="1297">
                  <c:v>58.050999999999995</c:v>
                </c:pt>
                <c:pt idx="1298">
                  <c:v>58.106000000000002</c:v>
                </c:pt>
                <c:pt idx="1299">
                  <c:v>58.134</c:v>
                </c:pt>
                <c:pt idx="1300">
                  <c:v>58.190000000000012</c:v>
                </c:pt>
                <c:pt idx="1301">
                  <c:v>58.246000000000002</c:v>
                </c:pt>
                <c:pt idx="1302">
                  <c:v>58.300999999999995</c:v>
                </c:pt>
                <c:pt idx="1303">
                  <c:v>58.329000000000001</c:v>
                </c:pt>
                <c:pt idx="1304">
                  <c:v>58.384999999999998</c:v>
                </c:pt>
                <c:pt idx="1305">
                  <c:v>58.440999999999995</c:v>
                </c:pt>
                <c:pt idx="1306">
                  <c:v>58.469000000000001</c:v>
                </c:pt>
                <c:pt idx="1307">
                  <c:v>58.524000000000001</c:v>
                </c:pt>
                <c:pt idx="1308">
                  <c:v>58.58</c:v>
                </c:pt>
                <c:pt idx="1309">
                  <c:v>58.608000000000011</c:v>
                </c:pt>
                <c:pt idx="1310">
                  <c:v>58.664000000000001</c:v>
                </c:pt>
                <c:pt idx="1311">
                  <c:v>58.719000000000001</c:v>
                </c:pt>
                <c:pt idx="1312">
                  <c:v>58.747</c:v>
                </c:pt>
                <c:pt idx="1313">
                  <c:v>58.803000000000004</c:v>
                </c:pt>
                <c:pt idx="1314">
                  <c:v>58.858999999999995</c:v>
                </c:pt>
                <c:pt idx="1315">
                  <c:v>58.885999999999996</c:v>
                </c:pt>
                <c:pt idx="1316">
                  <c:v>58.942</c:v>
                </c:pt>
                <c:pt idx="1317">
                  <c:v>58.998000000000012</c:v>
                </c:pt>
                <c:pt idx="1318">
                  <c:v>59.026000000000003</c:v>
                </c:pt>
                <c:pt idx="1319">
                  <c:v>59.080999999999996</c:v>
                </c:pt>
                <c:pt idx="1320">
                  <c:v>59.137</c:v>
                </c:pt>
                <c:pt idx="1321">
                  <c:v>59.165000000000013</c:v>
                </c:pt>
                <c:pt idx="1322">
                  <c:v>59.221000000000011</c:v>
                </c:pt>
                <c:pt idx="1323">
                  <c:v>59.276000000000003</c:v>
                </c:pt>
                <c:pt idx="1324">
                  <c:v>59.332000000000001</c:v>
                </c:pt>
                <c:pt idx="1325">
                  <c:v>59.36</c:v>
                </c:pt>
                <c:pt idx="1326">
                  <c:v>59.416000000000004</c:v>
                </c:pt>
                <c:pt idx="1327">
                  <c:v>59.471000000000004</c:v>
                </c:pt>
                <c:pt idx="1328">
                  <c:v>59.499000000000002</c:v>
                </c:pt>
                <c:pt idx="1329">
                  <c:v>59.555</c:v>
                </c:pt>
                <c:pt idx="1330">
                  <c:v>59.611000000000004</c:v>
                </c:pt>
                <c:pt idx="1331">
                  <c:v>59.639000000000003</c:v>
                </c:pt>
                <c:pt idx="1332">
                  <c:v>59.694000000000003</c:v>
                </c:pt>
                <c:pt idx="1333">
                  <c:v>59.722000000000108</c:v>
                </c:pt>
                <c:pt idx="1334">
                  <c:v>59.778000000000013</c:v>
                </c:pt>
                <c:pt idx="1335">
                  <c:v>59.833999999999996</c:v>
                </c:pt>
                <c:pt idx="1336">
                  <c:v>59.861000000000004</c:v>
                </c:pt>
                <c:pt idx="1337">
                  <c:v>59.916999999999994</c:v>
                </c:pt>
                <c:pt idx="1338">
                  <c:v>59.973000000000006</c:v>
                </c:pt>
                <c:pt idx="1339">
                  <c:v>60.001000000000005</c:v>
                </c:pt>
                <c:pt idx="1340">
                  <c:v>60.033000000000001</c:v>
                </c:pt>
                <c:pt idx="1341">
                  <c:v>60.066000000000003</c:v>
                </c:pt>
                <c:pt idx="1342">
                  <c:v>60.131</c:v>
                </c:pt>
                <c:pt idx="1343">
                  <c:v>60.164000000000001</c:v>
                </c:pt>
                <c:pt idx="1344">
                  <c:v>60.230000000000011</c:v>
                </c:pt>
                <c:pt idx="1345">
                  <c:v>60.263000000000012</c:v>
                </c:pt>
                <c:pt idx="1346">
                  <c:v>60.329000000000001</c:v>
                </c:pt>
                <c:pt idx="1347">
                  <c:v>60.361000000000004</c:v>
                </c:pt>
                <c:pt idx="1348">
                  <c:v>60.394000000000005</c:v>
                </c:pt>
                <c:pt idx="1349">
                  <c:v>60.46</c:v>
                </c:pt>
                <c:pt idx="1350">
                  <c:v>60.493000000000002</c:v>
                </c:pt>
                <c:pt idx="1351">
                  <c:v>60.526000000000003</c:v>
                </c:pt>
                <c:pt idx="1352">
                  <c:v>60.591000000000001</c:v>
                </c:pt>
                <c:pt idx="1353">
                  <c:v>60.624000000000002</c:v>
                </c:pt>
                <c:pt idx="1354">
                  <c:v>60.657000000000004</c:v>
                </c:pt>
                <c:pt idx="1355">
                  <c:v>60.690000000000012</c:v>
                </c:pt>
                <c:pt idx="1356">
                  <c:v>60.756</c:v>
                </c:pt>
                <c:pt idx="1357">
                  <c:v>60.789000000000001</c:v>
                </c:pt>
                <c:pt idx="1358">
                  <c:v>60.821000000000005</c:v>
                </c:pt>
                <c:pt idx="1359">
                  <c:v>60.853999999999999</c:v>
                </c:pt>
                <c:pt idx="1360">
                  <c:v>60.886999999999993</c:v>
                </c:pt>
                <c:pt idx="1361">
                  <c:v>60.92</c:v>
                </c:pt>
                <c:pt idx="1362">
                  <c:v>60.952999999999996</c:v>
                </c:pt>
                <c:pt idx="1363">
                  <c:v>60.986000000000004</c:v>
                </c:pt>
                <c:pt idx="1364">
                  <c:v>60.986000000000004</c:v>
                </c:pt>
                <c:pt idx="1365">
                  <c:v>61.019000000000005</c:v>
                </c:pt>
                <c:pt idx="1366">
                  <c:v>61.050999999999995</c:v>
                </c:pt>
                <c:pt idx="1367">
                  <c:v>61.083999999999996</c:v>
                </c:pt>
                <c:pt idx="1368">
                  <c:v>61.117000000000004</c:v>
                </c:pt>
                <c:pt idx="1369">
                  <c:v>61.117000000000004</c:v>
                </c:pt>
                <c:pt idx="1370">
                  <c:v>61.15</c:v>
                </c:pt>
                <c:pt idx="1371">
                  <c:v>61.183</c:v>
                </c:pt>
                <c:pt idx="1372">
                  <c:v>61.183</c:v>
                </c:pt>
                <c:pt idx="1373">
                  <c:v>61.216000000000001</c:v>
                </c:pt>
                <c:pt idx="1374">
                  <c:v>61.216000000000001</c:v>
                </c:pt>
                <c:pt idx="1375">
                  <c:v>61.249000000000002</c:v>
                </c:pt>
                <c:pt idx="1376">
                  <c:v>61.249000000000002</c:v>
                </c:pt>
                <c:pt idx="1377">
                  <c:v>61.281000000000006</c:v>
                </c:pt>
                <c:pt idx="1378">
                  <c:v>61.281000000000006</c:v>
                </c:pt>
                <c:pt idx="1379">
                  <c:v>61.281000000000006</c:v>
                </c:pt>
                <c:pt idx="1380">
                  <c:v>61.313999999999993</c:v>
                </c:pt>
                <c:pt idx="1381">
                  <c:v>61.313999999999993</c:v>
                </c:pt>
                <c:pt idx="1382">
                  <c:v>61.313999999999993</c:v>
                </c:pt>
                <c:pt idx="1383">
                  <c:v>61.313999999999993</c:v>
                </c:pt>
                <c:pt idx="1384">
                  <c:v>61.346999999999994</c:v>
                </c:pt>
                <c:pt idx="1385">
                  <c:v>61.346999999999994</c:v>
                </c:pt>
                <c:pt idx="1386">
                  <c:v>61.346999999999994</c:v>
                </c:pt>
                <c:pt idx="1387">
                  <c:v>61.346999999999994</c:v>
                </c:pt>
                <c:pt idx="1388">
                  <c:v>61.346999999999994</c:v>
                </c:pt>
                <c:pt idx="1389">
                  <c:v>61.346999999999994</c:v>
                </c:pt>
                <c:pt idx="1390">
                  <c:v>61.346999999999994</c:v>
                </c:pt>
                <c:pt idx="1391">
                  <c:v>61.346999999999994</c:v>
                </c:pt>
                <c:pt idx="1392">
                  <c:v>61.346999999999994</c:v>
                </c:pt>
                <c:pt idx="1393">
                  <c:v>61.346999999999994</c:v>
                </c:pt>
                <c:pt idx="1394">
                  <c:v>61.346999999999994</c:v>
                </c:pt>
                <c:pt idx="1395">
                  <c:v>61.313999999999993</c:v>
                </c:pt>
                <c:pt idx="1396">
                  <c:v>61.313999999999993</c:v>
                </c:pt>
                <c:pt idx="1397">
                  <c:v>61.313999999999993</c:v>
                </c:pt>
                <c:pt idx="1398">
                  <c:v>61.313999999999993</c:v>
                </c:pt>
                <c:pt idx="1399">
                  <c:v>61.281000000000006</c:v>
                </c:pt>
                <c:pt idx="1400">
                  <c:v>61.281000000000006</c:v>
                </c:pt>
                <c:pt idx="1401">
                  <c:v>61.281000000000006</c:v>
                </c:pt>
                <c:pt idx="1402">
                  <c:v>61.281000000000006</c:v>
                </c:pt>
                <c:pt idx="1403">
                  <c:v>61.249000000000002</c:v>
                </c:pt>
                <c:pt idx="1404">
                  <c:v>61.249000000000002</c:v>
                </c:pt>
                <c:pt idx="1405">
                  <c:v>61.216000000000001</c:v>
                </c:pt>
                <c:pt idx="1406">
                  <c:v>61.216000000000001</c:v>
                </c:pt>
                <c:pt idx="1407">
                  <c:v>61.183</c:v>
                </c:pt>
                <c:pt idx="1408">
                  <c:v>61.183</c:v>
                </c:pt>
                <c:pt idx="1409">
                  <c:v>61.15</c:v>
                </c:pt>
                <c:pt idx="1410">
                  <c:v>61.15</c:v>
                </c:pt>
                <c:pt idx="1411">
                  <c:v>61.117000000000004</c:v>
                </c:pt>
                <c:pt idx="1412">
                  <c:v>61.117000000000004</c:v>
                </c:pt>
                <c:pt idx="1413">
                  <c:v>61.083999999999996</c:v>
                </c:pt>
                <c:pt idx="1414">
                  <c:v>61.050999999999995</c:v>
                </c:pt>
                <c:pt idx="1415">
                  <c:v>61.050999999999995</c:v>
                </c:pt>
                <c:pt idx="1416">
                  <c:v>61.019000000000005</c:v>
                </c:pt>
                <c:pt idx="1417">
                  <c:v>60.986000000000004</c:v>
                </c:pt>
                <c:pt idx="1418">
                  <c:v>60.986000000000004</c:v>
                </c:pt>
                <c:pt idx="1419">
                  <c:v>60.952999999999996</c:v>
                </c:pt>
                <c:pt idx="1420">
                  <c:v>60.92</c:v>
                </c:pt>
                <c:pt idx="1421">
                  <c:v>60.886999999999993</c:v>
                </c:pt>
                <c:pt idx="1422">
                  <c:v>60.886999999999993</c:v>
                </c:pt>
                <c:pt idx="1423">
                  <c:v>60.853999999999999</c:v>
                </c:pt>
                <c:pt idx="1424">
                  <c:v>60.821000000000005</c:v>
                </c:pt>
                <c:pt idx="1425">
                  <c:v>60.789000000000001</c:v>
                </c:pt>
                <c:pt idx="1426">
                  <c:v>60.756</c:v>
                </c:pt>
                <c:pt idx="1427">
                  <c:v>60.723000000000013</c:v>
                </c:pt>
                <c:pt idx="1428">
                  <c:v>60.690000000000012</c:v>
                </c:pt>
                <c:pt idx="1429">
                  <c:v>60.690000000000012</c:v>
                </c:pt>
                <c:pt idx="1430">
                  <c:v>60.657000000000004</c:v>
                </c:pt>
                <c:pt idx="1431">
                  <c:v>60.624000000000002</c:v>
                </c:pt>
                <c:pt idx="1432">
                  <c:v>60.591000000000001</c:v>
                </c:pt>
                <c:pt idx="1433">
                  <c:v>60.559000000000005</c:v>
                </c:pt>
                <c:pt idx="1434">
                  <c:v>60.526000000000003</c:v>
                </c:pt>
                <c:pt idx="1435">
                  <c:v>60.493000000000002</c:v>
                </c:pt>
                <c:pt idx="1436">
                  <c:v>60.46</c:v>
                </c:pt>
                <c:pt idx="1437">
                  <c:v>60.427</c:v>
                </c:pt>
                <c:pt idx="1438">
                  <c:v>60.394000000000005</c:v>
                </c:pt>
                <c:pt idx="1439">
                  <c:v>60.361000000000004</c:v>
                </c:pt>
                <c:pt idx="1440">
                  <c:v>60.296000000000063</c:v>
                </c:pt>
                <c:pt idx="1441">
                  <c:v>60.263000000000012</c:v>
                </c:pt>
                <c:pt idx="1442">
                  <c:v>60.230000000000011</c:v>
                </c:pt>
                <c:pt idx="1443">
                  <c:v>60.197000000000003</c:v>
                </c:pt>
                <c:pt idx="1444">
                  <c:v>60.164000000000001</c:v>
                </c:pt>
                <c:pt idx="1445">
                  <c:v>60.131</c:v>
                </c:pt>
                <c:pt idx="1446">
                  <c:v>60.099000000000011</c:v>
                </c:pt>
                <c:pt idx="1447">
                  <c:v>60.066000000000003</c:v>
                </c:pt>
                <c:pt idx="1448">
                  <c:v>60.033000000000001</c:v>
                </c:pt>
                <c:pt idx="1449">
                  <c:v>60.001000000000005</c:v>
                </c:pt>
                <c:pt idx="1450">
                  <c:v>59.973000000000006</c:v>
                </c:pt>
                <c:pt idx="1451">
                  <c:v>59.945</c:v>
                </c:pt>
                <c:pt idx="1452">
                  <c:v>59.916999999999994</c:v>
                </c:pt>
                <c:pt idx="1453">
                  <c:v>59.888999999999996</c:v>
                </c:pt>
                <c:pt idx="1454">
                  <c:v>59.833999999999996</c:v>
                </c:pt>
                <c:pt idx="1455">
                  <c:v>59.806000000000004</c:v>
                </c:pt>
                <c:pt idx="1456">
                  <c:v>59.778000000000013</c:v>
                </c:pt>
                <c:pt idx="1457">
                  <c:v>59.75</c:v>
                </c:pt>
                <c:pt idx="1458">
                  <c:v>59.694000000000003</c:v>
                </c:pt>
                <c:pt idx="1459">
                  <c:v>59.666000000000011</c:v>
                </c:pt>
                <c:pt idx="1460">
                  <c:v>59.639000000000003</c:v>
                </c:pt>
                <c:pt idx="1461">
                  <c:v>59.611000000000004</c:v>
                </c:pt>
                <c:pt idx="1462">
                  <c:v>59.555</c:v>
                </c:pt>
                <c:pt idx="1463">
                  <c:v>59.527000000000001</c:v>
                </c:pt>
                <c:pt idx="1464">
                  <c:v>59.499000000000002</c:v>
                </c:pt>
                <c:pt idx="1465">
                  <c:v>59.471000000000004</c:v>
                </c:pt>
                <c:pt idx="1466">
                  <c:v>59.416000000000004</c:v>
                </c:pt>
                <c:pt idx="1467">
                  <c:v>59.387999999999998</c:v>
                </c:pt>
                <c:pt idx="1468">
                  <c:v>59.36</c:v>
                </c:pt>
                <c:pt idx="1469">
                  <c:v>59.303999999999995</c:v>
                </c:pt>
                <c:pt idx="1470">
                  <c:v>59.276000000000003</c:v>
                </c:pt>
                <c:pt idx="1471">
                  <c:v>59.221000000000011</c:v>
                </c:pt>
                <c:pt idx="1472">
                  <c:v>59.193000000000012</c:v>
                </c:pt>
                <c:pt idx="1473">
                  <c:v>59.165000000000013</c:v>
                </c:pt>
                <c:pt idx="1474">
                  <c:v>59.109000000000002</c:v>
                </c:pt>
                <c:pt idx="1475">
                  <c:v>59.080999999999996</c:v>
                </c:pt>
                <c:pt idx="1476">
                  <c:v>59.053999999999995</c:v>
                </c:pt>
                <c:pt idx="1477">
                  <c:v>58.998000000000012</c:v>
                </c:pt>
                <c:pt idx="1478">
                  <c:v>58.97</c:v>
                </c:pt>
                <c:pt idx="1479">
                  <c:v>58.913999999999994</c:v>
                </c:pt>
                <c:pt idx="1480">
                  <c:v>58.885999999999996</c:v>
                </c:pt>
                <c:pt idx="1481">
                  <c:v>58.830999999999996</c:v>
                </c:pt>
                <c:pt idx="1482">
                  <c:v>58.803000000000004</c:v>
                </c:pt>
                <c:pt idx="1483">
                  <c:v>58.775000000000013</c:v>
                </c:pt>
                <c:pt idx="1484">
                  <c:v>58.719000000000001</c:v>
                </c:pt>
                <c:pt idx="1485">
                  <c:v>58.691000000000003</c:v>
                </c:pt>
                <c:pt idx="1486">
                  <c:v>58.636000000000003</c:v>
                </c:pt>
                <c:pt idx="1487">
                  <c:v>58.608000000000011</c:v>
                </c:pt>
                <c:pt idx="1488">
                  <c:v>58.552</c:v>
                </c:pt>
                <c:pt idx="1489">
                  <c:v>58.524000000000001</c:v>
                </c:pt>
                <c:pt idx="1490">
                  <c:v>58.469000000000001</c:v>
                </c:pt>
                <c:pt idx="1491">
                  <c:v>58.440999999999995</c:v>
                </c:pt>
                <c:pt idx="1492">
                  <c:v>58.413000000000004</c:v>
                </c:pt>
                <c:pt idx="1493">
                  <c:v>58.356999999999999</c:v>
                </c:pt>
                <c:pt idx="1494">
                  <c:v>58.329000000000001</c:v>
                </c:pt>
                <c:pt idx="1495">
                  <c:v>58.274000000000001</c:v>
                </c:pt>
                <c:pt idx="1496">
                  <c:v>58.246000000000002</c:v>
                </c:pt>
                <c:pt idx="1497">
                  <c:v>58.190000000000012</c:v>
                </c:pt>
                <c:pt idx="1498">
                  <c:v>58.162000000000013</c:v>
                </c:pt>
                <c:pt idx="1499">
                  <c:v>58.106000000000002</c:v>
                </c:pt>
                <c:pt idx="1500">
                  <c:v>58.079000000000001</c:v>
                </c:pt>
                <c:pt idx="1501">
                  <c:v>58.023000000000003</c:v>
                </c:pt>
                <c:pt idx="1502">
                  <c:v>57.995000000000012</c:v>
                </c:pt>
                <c:pt idx="1503">
                  <c:v>57.939</c:v>
                </c:pt>
                <c:pt idx="1504">
                  <c:v>57.910999999999994</c:v>
                </c:pt>
                <c:pt idx="1505">
                  <c:v>57.855999999999995</c:v>
                </c:pt>
                <c:pt idx="1506">
                  <c:v>57.828000000000003</c:v>
                </c:pt>
                <c:pt idx="1507">
                  <c:v>57.772000000000013</c:v>
                </c:pt>
                <c:pt idx="1508">
                  <c:v>57.744</c:v>
                </c:pt>
                <c:pt idx="1509">
                  <c:v>57.689</c:v>
                </c:pt>
                <c:pt idx="1510">
                  <c:v>57.661000000000001</c:v>
                </c:pt>
                <c:pt idx="1511">
                  <c:v>57.605000000000011</c:v>
                </c:pt>
                <c:pt idx="1512">
                  <c:v>57.577000000000005</c:v>
                </c:pt>
                <c:pt idx="1513">
                  <c:v>57.521000000000001</c:v>
                </c:pt>
                <c:pt idx="1514">
                  <c:v>57.494</c:v>
                </c:pt>
                <c:pt idx="1515">
                  <c:v>57.438000000000002</c:v>
                </c:pt>
                <c:pt idx="1516">
                  <c:v>57.41</c:v>
                </c:pt>
                <c:pt idx="1517">
                  <c:v>57.353999999999999</c:v>
                </c:pt>
                <c:pt idx="1518">
                  <c:v>57.326000000000001</c:v>
                </c:pt>
                <c:pt idx="1519">
                  <c:v>57.299000000000063</c:v>
                </c:pt>
                <c:pt idx="1520">
                  <c:v>57.243000000000002</c:v>
                </c:pt>
                <c:pt idx="1521">
                  <c:v>57.215000000000003</c:v>
                </c:pt>
                <c:pt idx="1522">
                  <c:v>57.159000000000006</c:v>
                </c:pt>
                <c:pt idx="1523">
                  <c:v>57.131</c:v>
                </c:pt>
                <c:pt idx="1524">
                  <c:v>57.104000000000006</c:v>
                </c:pt>
                <c:pt idx="1525">
                  <c:v>57.048000000000002</c:v>
                </c:pt>
                <c:pt idx="1526">
                  <c:v>57.02</c:v>
                </c:pt>
                <c:pt idx="1527">
                  <c:v>56.992000000000012</c:v>
                </c:pt>
                <c:pt idx="1528">
                  <c:v>56.964000000000006</c:v>
                </c:pt>
                <c:pt idx="1529">
                  <c:v>56.909000000000006</c:v>
                </c:pt>
                <c:pt idx="1530">
                  <c:v>56.880999999999993</c:v>
                </c:pt>
                <c:pt idx="1531">
                  <c:v>56.852999999999994</c:v>
                </c:pt>
                <c:pt idx="1532">
                  <c:v>56.825000000000003</c:v>
                </c:pt>
                <c:pt idx="1533">
                  <c:v>56.797000000000011</c:v>
                </c:pt>
                <c:pt idx="1534">
                  <c:v>56.769000000000013</c:v>
                </c:pt>
                <c:pt idx="1535">
                  <c:v>56.741</c:v>
                </c:pt>
                <c:pt idx="1536">
                  <c:v>56.714000000000006</c:v>
                </c:pt>
                <c:pt idx="1537">
                  <c:v>56.686</c:v>
                </c:pt>
                <c:pt idx="1538">
                  <c:v>56.658000000000001</c:v>
                </c:pt>
                <c:pt idx="1539">
                  <c:v>56.63</c:v>
                </c:pt>
                <c:pt idx="1540">
                  <c:v>56.602000000000011</c:v>
                </c:pt>
                <c:pt idx="1541">
                  <c:v>56.602000000000011</c:v>
                </c:pt>
                <c:pt idx="1542">
                  <c:v>56.574000000000005</c:v>
                </c:pt>
                <c:pt idx="1543">
                  <c:v>56.546000000000006</c:v>
                </c:pt>
                <c:pt idx="1544">
                  <c:v>56.519000000000005</c:v>
                </c:pt>
                <c:pt idx="1545">
                  <c:v>56.519000000000005</c:v>
                </c:pt>
                <c:pt idx="1546">
                  <c:v>56.491</c:v>
                </c:pt>
                <c:pt idx="1547">
                  <c:v>56.491</c:v>
                </c:pt>
                <c:pt idx="1548">
                  <c:v>56.463000000000001</c:v>
                </c:pt>
                <c:pt idx="1549">
                  <c:v>56.463000000000001</c:v>
                </c:pt>
                <c:pt idx="1550">
                  <c:v>56.435000000000002</c:v>
                </c:pt>
                <c:pt idx="1551">
                  <c:v>56.435000000000002</c:v>
                </c:pt>
                <c:pt idx="1552">
                  <c:v>56.407000000000004</c:v>
                </c:pt>
                <c:pt idx="1553">
                  <c:v>56.407000000000004</c:v>
                </c:pt>
                <c:pt idx="1554">
                  <c:v>56.407000000000004</c:v>
                </c:pt>
                <c:pt idx="1555">
                  <c:v>56.407000000000004</c:v>
                </c:pt>
                <c:pt idx="1556">
                  <c:v>56.407000000000004</c:v>
                </c:pt>
                <c:pt idx="1557">
                  <c:v>56.379000000000005</c:v>
                </c:pt>
                <c:pt idx="1558">
                  <c:v>56.379000000000005</c:v>
                </c:pt>
                <c:pt idx="1559">
                  <c:v>56.379000000000005</c:v>
                </c:pt>
                <c:pt idx="1560">
                  <c:v>56.379000000000005</c:v>
                </c:pt>
                <c:pt idx="1561">
                  <c:v>56.379000000000005</c:v>
                </c:pt>
                <c:pt idx="1562">
                  <c:v>56.379000000000005</c:v>
                </c:pt>
                <c:pt idx="1563">
                  <c:v>56.379000000000005</c:v>
                </c:pt>
                <c:pt idx="1564">
                  <c:v>56.379000000000005</c:v>
                </c:pt>
                <c:pt idx="1565">
                  <c:v>56.407000000000004</c:v>
                </c:pt>
                <c:pt idx="1566">
                  <c:v>56.407000000000004</c:v>
                </c:pt>
                <c:pt idx="1567">
                  <c:v>56.407000000000004</c:v>
                </c:pt>
                <c:pt idx="1568">
                  <c:v>56.407000000000004</c:v>
                </c:pt>
                <c:pt idx="1569">
                  <c:v>56.407000000000004</c:v>
                </c:pt>
                <c:pt idx="1570">
                  <c:v>56.435000000000002</c:v>
                </c:pt>
                <c:pt idx="1571">
                  <c:v>56.435000000000002</c:v>
                </c:pt>
                <c:pt idx="1572">
                  <c:v>56.463000000000001</c:v>
                </c:pt>
                <c:pt idx="1573">
                  <c:v>56.463000000000001</c:v>
                </c:pt>
                <c:pt idx="1574">
                  <c:v>56.463000000000001</c:v>
                </c:pt>
                <c:pt idx="1575">
                  <c:v>56.491</c:v>
                </c:pt>
                <c:pt idx="1576">
                  <c:v>56.491</c:v>
                </c:pt>
                <c:pt idx="1577">
                  <c:v>56.519000000000005</c:v>
                </c:pt>
                <c:pt idx="1578">
                  <c:v>56.546000000000006</c:v>
                </c:pt>
                <c:pt idx="1579">
                  <c:v>56.546000000000006</c:v>
                </c:pt>
                <c:pt idx="1580">
                  <c:v>56.574000000000005</c:v>
                </c:pt>
                <c:pt idx="1581">
                  <c:v>56.574000000000005</c:v>
                </c:pt>
                <c:pt idx="1582">
                  <c:v>56.602000000000011</c:v>
                </c:pt>
                <c:pt idx="1583">
                  <c:v>56.63</c:v>
                </c:pt>
                <c:pt idx="1584">
                  <c:v>56.63</c:v>
                </c:pt>
                <c:pt idx="1585">
                  <c:v>56.658000000000001</c:v>
                </c:pt>
                <c:pt idx="1586">
                  <c:v>56.686</c:v>
                </c:pt>
                <c:pt idx="1587">
                  <c:v>56.714000000000006</c:v>
                </c:pt>
                <c:pt idx="1588">
                  <c:v>56.741</c:v>
                </c:pt>
                <c:pt idx="1589">
                  <c:v>56.741</c:v>
                </c:pt>
                <c:pt idx="1590">
                  <c:v>56.769000000000013</c:v>
                </c:pt>
                <c:pt idx="1591">
                  <c:v>56.797000000000011</c:v>
                </c:pt>
                <c:pt idx="1592">
                  <c:v>56.825000000000003</c:v>
                </c:pt>
                <c:pt idx="1593">
                  <c:v>56.852999999999994</c:v>
                </c:pt>
                <c:pt idx="1594">
                  <c:v>56.880999999999993</c:v>
                </c:pt>
                <c:pt idx="1595">
                  <c:v>56.909000000000006</c:v>
                </c:pt>
                <c:pt idx="1596">
                  <c:v>56.936</c:v>
                </c:pt>
                <c:pt idx="1597">
                  <c:v>56.964000000000006</c:v>
                </c:pt>
                <c:pt idx="1598">
                  <c:v>56.992000000000012</c:v>
                </c:pt>
                <c:pt idx="1599">
                  <c:v>57.02</c:v>
                </c:pt>
                <c:pt idx="1600">
                  <c:v>57.048000000000002</c:v>
                </c:pt>
                <c:pt idx="1601">
                  <c:v>57.104000000000006</c:v>
                </c:pt>
                <c:pt idx="1602">
                  <c:v>57.131</c:v>
                </c:pt>
                <c:pt idx="1603">
                  <c:v>57.159000000000006</c:v>
                </c:pt>
                <c:pt idx="1604">
                  <c:v>57.187000000000005</c:v>
                </c:pt>
                <c:pt idx="1605">
                  <c:v>57.215000000000003</c:v>
                </c:pt>
                <c:pt idx="1606">
                  <c:v>57.243000000000002</c:v>
                </c:pt>
                <c:pt idx="1607">
                  <c:v>57.299000000000063</c:v>
                </c:pt>
                <c:pt idx="1608">
                  <c:v>57.326000000000001</c:v>
                </c:pt>
                <c:pt idx="1609">
                  <c:v>57.353999999999999</c:v>
                </c:pt>
                <c:pt idx="1610">
                  <c:v>57.381999999999998</c:v>
                </c:pt>
                <c:pt idx="1611">
                  <c:v>57.438000000000002</c:v>
                </c:pt>
                <c:pt idx="1612">
                  <c:v>57.466000000000001</c:v>
                </c:pt>
                <c:pt idx="1613">
                  <c:v>57.494</c:v>
                </c:pt>
                <c:pt idx="1614">
                  <c:v>57.549000000000007</c:v>
                </c:pt>
                <c:pt idx="1615">
                  <c:v>57.577000000000005</c:v>
                </c:pt>
                <c:pt idx="1616">
                  <c:v>57.605000000000011</c:v>
                </c:pt>
                <c:pt idx="1617">
                  <c:v>57.661000000000001</c:v>
                </c:pt>
                <c:pt idx="1618">
                  <c:v>57.689</c:v>
                </c:pt>
                <c:pt idx="1619">
                  <c:v>57.716000000000001</c:v>
                </c:pt>
                <c:pt idx="1620">
                  <c:v>57.772000000000013</c:v>
                </c:pt>
                <c:pt idx="1621">
                  <c:v>57.8</c:v>
                </c:pt>
                <c:pt idx="1622">
                  <c:v>57.855999999999995</c:v>
                </c:pt>
                <c:pt idx="1623">
                  <c:v>57.883999999999993</c:v>
                </c:pt>
                <c:pt idx="1624">
                  <c:v>57.910999999999994</c:v>
                </c:pt>
                <c:pt idx="1625">
                  <c:v>57.967000000000006</c:v>
                </c:pt>
                <c:pt idx="1626">
                  <c:v>57.995000000000012</c:v>
                </c:pt>
                <c:pt idx="1627">
                  <c:v>58.050999999999995</c:v>
                </c:pt>
                <c:pt idx="1628">
                  <c:v>58.079000000000001</c:v>
                </c:pt>
                <c:pt idx="1629">
                  <c:v>58.134</c:v>
                </c:pt>
                <c:pt idx="1630">
                  <c:v>58.162000000000013</c:v>
                </c:pt>
                <c:pt idx="1631">
                  <c:v>58.218000000000011</c:v>
                </c:pt>
                <c:pt idx="1632">
                  <c:v>58.246000000000002</c:v>
                </c:pt>
                <c:pt idx="1633">
                  <c:v>58.300999999999995</c:v>
                </c:pt>
                <c:pt idx="1634">
                  <c:v>58.329000000000001</c:v>
                </c:pt>
                <c:pt idx="1635">
                  <c:v>58.384999999999998</c:v>
                </c:pt>
                <c:pt idx="1636">
                  <c:v>58.413000000000004</c:v>
                </c:pt>
                <c:pt idx="1637">
                  <c:v>58.469000000000001</c:v>
                </c:pt>
                <c:pt idx="1638">
                  <c:v>58.496000000000002</c:v>
                </c:pt>
                <c:pt idx="1639">
                  <c:v>58.552</c:v>
                </c:pt>
                <c:pt idx="1640">
                  <c:v>58.58</c:v>
                </c:pt>
                <c:pt idx="1641">
                  <c:v>58.636000000000003</c:v>
                </c:pt>
                <c:pt idx="1642">
                  <c:v>58.691000000000003</c:v>
                </c:pt>
                <c:pt idx="1643">
                  <c:v>58.719000000000001</c:v>
                </c:pt>
                <c:pt idx="1644">
                  <c:v>58.775000000000013</c:v>
                </c:pt>
                <c:pt idx="1645">
                  <c:v>58.803000000000004</c:v>
                </c:pt>
                <c:pt idx="1646">
                  <c:v>58.858999999999995</c:v>
                </c:pt>
                <c:pt idx="1647">
                  <c:v>58.913999999999994</c:v>
                </c:pt>
                <c:pt idx="1648">
                  <c:v>58.942</c:v>
                </c:pt>
                <c:pt idx="1649">
                  <c:v>58.998000000000012</c:v>
                </c:pt>
                <c:pt idx="1650">
                  <c:v>59.026000000000003</c:v>
                </c:pt>
                <c:pt idx="1651">
                  <c:v>59.080999999999996</c:v>
                </c:pt>
                <c:pt idx="1652">
                  <c:v>59.137</c:v>
                </c:pt>
                <c:pt idx="1653">
                  <c:v>59.165000000000013</c:v>
                </c:pt>
                <c:pt idx="1654">
                  <c:v>59.221000000000011</c:v>
                </c:pt>
                <c:pt idx="1655">
                  <c:v>59.276000000000003</c:v>
                </c:pt>
                <c:pt idx="1656">
                  <c:v>59.303999999999995</c:v>
                </c:pt>
                <c:pt idx="1657">
                  <c:v>59.36</c:v>
                </c:pt>
                <c:pt idx="1658">
                  <c:v>59.387999999999998</c:v>
                </c:pt>
                <c:pt idx="1659">
                  <c:v>59.443999999999996</c:v>
                </c:pt>
                <c:pt idx="1660">
                  <c:v>59.499000000000002</c:v>
                </c:pt>
                <c:pt idx="1661">
                  <c:v>59.527000000000001</c:v>
                </c:pt>
                <c:pt idx="1662">
                  <c:v>59.583000000000006</c:v>
                </c:pt>
                <c:pt idx="1663">
                  <c:v>59.611000000000004</c:v>
                </c:pt>
                <c:pt idx="1664">
                  <c:v>59.666000000000011</c:v>
                </c:pt>
                <c:pt idx="1665">
                  <c:v>59.722000000000108</c:v>
                </c:pt>
                <c:pt idx="1666">
                  <c:v>59.75</c:v>
                </c:pt>
                <c:pt idx="1667">
                  <c:v>59.806000000000004</c:v>
                </c:pt>
                <c:pt idx="1668">
                  <c:v>59.861000000000004</c:v>
                </c:pt>
                <c:pt idx="1669">
                  <c:v>59.916999999999994</c:v>
                </c:pt>
                <c:pt idx="1670">
                  <c:v>59.945</c:v>
                </c:pt>
                <c:pt idx="1671">
                  <c:v>60.001000000000005</c:v>
                </c:pt>
                <c:pt idx="1672">
                  <c:v>60.029000000000003</c:v>
                </c:pt>
                <c:pt idx="1673">
                  <c:v>60.066000000000003</c:v>
                </c:pt>
                <c:pt idx="1674">
                  <c:v>60.131</c:v>
                </c:pt>
                <c:pt idx="1675">
                  <c:v>60.164000000000001</c:v>
                </c:pt>
                <c:pt idx="1676">
                  <c:v>60.230000000000011</c:v>
                </c:pt>
                <c:pt idx="1677">
                  <c:v>60.296000000000063</c:v>
                </c:pt>
                <c:pt idx="1678">
                  <c:v>60.329000000000001</c:v>
                </c:pt>
                <c:pt idx="1679">
                  <c:v>60.394000000000005</c:v>
                </c:pt>
                <c:pt idx="1680">
                  <c:v>60.46</c:v>
                </c:pt>
                <c:pt idx="1681">
                  <c:v>60.526000000000003</c:v>
                </c:pt>
                <c:pt idx="1682">
                  <c:v>60.559000000000005</c:v>
                </c:pt>
                <c:pt idx="1683">
                  <c:v>60.624000000000002</c:v>
                </c:pt>
                <c:pt idx="1684">
                  <c:v>60.657000000000004</c:v>
                </c:pt>
                <c:pt idx="1685">
                  <c:v>60.723000000000013</c:v>
                </c:pt>
                <c:pt idx="1686">
                  <c:v>60.789000000000001</c:v>
                </c:pt>
                <c:pt idx="1687">
                  <c:v>60.821000000000005</c:v>
                </c:pt>
                <c:pt idx="1688">
                  <c:v>60.886999999999993</c:v>
                </c:pt>
                <c:pt idx="1689">
                  <c:v>60.952999999999996</c:v>
                </c:pt>
                <c:pt idx="1690">
                  <c:v>60.986000000000004</c:v>
                </c:pt>
                <c:pt idx="1691">
                  <c:v>61.050999999999995</c:v>
                </c:pt>
                <c:pt idx="1692">
                  <c:v>61.083999999999996</c:v>
                </c:pt>
                <c:pt idx="1693">
                  <c:v>61.15</c:v>
                </c:pt>
                <c:pt idx="1694">
                  <c:v>61.216000000000001</c:v>
                </c:pt>
                <c:pt idx="1695">
                  <c:v>61.249000000000002</c:v>
                </c:pt>
                <c:pt idx="1696">
                  <c:v>61.313999999999993</c:v>
                </c:pt>
                <c:pt idx="1697">
                  <c:v>61.379999999999995</c:v>
                </c:pt>
                <c:pt idx="1698">
                  <c:v>61.413000000000004</c:v>
                </c:pt>
                <c:pt idx="1699">
                  <c:v>61.479000000000006</c:v>
                </c:pt>
                <c:pt idx="1700">
                  <c:v>61.510999999999996</c:v>
                </c:pt>
                <c:pt idx="1701">
                  <c:v>61.577000000000005</c:v>
                </c:pt>
                <c:pt idx="1702">
                  <c:v>61.61</c:v>
                </c:pt>
                <c:pt idx="1703">
                  <c:v>61.643000000000001</c:v>
                </c:pt>
                <c:pt idx="1704">
                  <c:v>61.709000000000003</c:v>
                </c:pt>
                <c:pt idx="1705">
                  <c:v>61.741</c:v>
                </c:pt>
                <c:pt idx="1706">
                  <c:v>61.806999999999995</c:v>
                </c:pt>
                <c:pt idx="1707">
                  <c:v>61.839999999999996</c:v>
                </c:pt>
                <c:pt idx="1708">
                  <c:v>61.906000000000006</c:v>
                </c:pt>
                <c:pt idx="1709">
                  <c:v>61.939</c:v>
                </c:pt>
                <c:pt idx="1710">
                  <c:v>61.971000000000004</c:v>
                </c:pt>
                <c:pt idx="1711">
                  <c:v>62.004000000000005</c:v>
                </c:pt>
                <c:pt idx="1712">
                  <c:v>62.07</c:v>
                </c:pt>
                <c:pt idx="1713">
                  <c:v>62.103000000000002</c:v>
                </c:pt>
                <c:pt idx="1714">
                  <c:v>62.136000000000003</c:v>
                </c:pt>
                <c:pt idx="1715">
                  <c:v>62.169000000000011</c:v>
                </c:pt>
                <c:pt idx="1716">
                  <c:v>62.201000000000001</c:v>
                </c:pt>
                <c:pt idx="1717">
                  <c:v>62.234000000000002</c:v>
                </c:pt>
                <c:pt idx="1718">
                  <c:v>62.267000000000003</c:v>
                </c:pt>
                <c:pt idx="1719">
                  <c:v>62.3</c:v>
                </c:pt>
                <c:pt idx="1720">
                  <c:v>62.366</c:v>
                </c:pt>
                <c:pt idx="1721">
                  <c:v>62.366</c:v>
                </c:pt>
                <c:pt idx="1722">
                  <c:v>62.399000000000001</c:v>
                </c:pt>
                <c:pt idx="1723">
                  <c:v>62.431000000000004</c:v>
                </c:pt>
                <c:pt idx="1724">
                  <c:v>62.464000000000006</c:v>
                </c:pt>
                <c:pt idx="1725">
                  <c:v>62.497</c:v>
                </c:pt>
                <c:pt idx="1726">
                  <c:v>62.497</c:v>
                </c:pt>
                <c:pt idx="1727">
                  <c:v>62.53</c:v>
                </c:pt>
                <c:pt idx="1728">
                  <c:v>62.563000000000002</c:v>
                </c:pt>
                <c:pt idx="1729">
                  <c:v>62.596000000000011</c:v>
                </c:pt>
                <c:pt idx="1730">
                  <c:v>62.596000000000011</c:v>
                </c:pt>
                <c:pt idx="1731">
                  <c:v>62.629000000000012</c:v>
                </c:pt>
                <c:pt idx="1732">
                  <c:v>62.629000000000012</c:v>
                </c:pt>
                <c:pt idx="1733">
                  <c:v>62.661000000000001</c:v>
                </c:pt>
                <c:pt idx="1734">
                  <c:v>62.661000000000001</c:v>
                </c:pt>
                <c:pt idx="1735">
                  <c:v>62.694000000000003</c:v>
                </c:pt>
                <c:pt idx="1736">
                  <c:v>62.694000000000003</c:v>
                </c:pt>
                <c:pt idx="1737">
                  <c:v>62.727000000000011</c:v>
                </c:pt>
                <c:pt idx="1738">
                  <c:v>62.727000000000011</c:v>
                </c:pt>
                <c:pt idx="1739">
                  <c:v>62.727000000000011</c:v>
                </c:pt>
                <c:pt idx="1740">
                  <c:v>62.760000000000012</c:v>
                </c:pt>
                <c:pt idx="1741">
                  <c:v>62.760000000000012</c:v>
                </c:pt>
                <c:pt idx="1742">
                  <c:v>62.760000000000012</c:v>
                </c:pt>
                <c:pt idx="1743">
                  <c:v>62.760000000000012</c:v>
                </c:pt>
                <c:pt idx="1744">
                  <c:v>62.793000000000013</c:v>
                </c:pt>
                <c:pt idx="1745">
                  <c:v>62.793000000000013</c:v>
                </c:pt>
                <c:pt idx="1746">
                  <c:v>62.793000000000013</c:v>
                </c:pt>
                <c:pt idx="1747">
                  <c:v>62.793000000000013</c:v>
                </c:pt>
                <c:pt idx="1748">
                  <c:v>62.793000000000013</c:v>
                </c:pt>
                <c:pt idx="1749">
                  <c:v>62.793000000000013</c:v>
                </c:pt>
                <c:pt idx="1750">
                  <c:v>62.793000000000013</c:v>
                </c:pt>
                <c:pt idx="1751">
                  <c:v>62.793000000000013</c:v>
                </c:pt>
                <c:pt idx="1752">
                  <c:v>62.760000000000012</c:v>
                </c:pt>
                <c:pt idx="1753">
                  <c:v>62.760000000000012</c:v>
                </c:pt>
                <c:pt idx="1754">
                  <c:v>62.760000000000012</c:v>
                </c:pt>
                <c:pt idx="1755">
                  <c:v>62.760000000000012</c:v>
                </c:pt>
                <c:pt idx="1756">
                  <c:v>62.760000000000012</c:v>
                </c:pt>
                <c:pt idx="1757">
                  <c:v>62.760000000000012</c:v>
                </c:pt>
                <c:pt idx="1758">
                  <c:v>62.760000000000012</c:v>
                </c:pt>
                <c:pt idx="1759">
                  <c:v>62.727000000000011</c:v>
                </c:pt>
                <c:pt idx="1760">
                  <c:v>62.727000000000011</c:v>
                </c:pt>
                <c:pt idx="1761">
                  <c:v>62.727000000000011</c:v>
                </c:pt>
                <c:pt idx="1762">
                  <c:v>62.694000000000003</c:v>
                </c:pt>
                <c:pt idx="1763">
                  <c:v>62.694000000000003</c:v>
                </c:pt>
                <c:pt idx="1764">
                  <c:v>62.661000000000001</c:v>
                </c:pt>
                <c:pt idx="1765">
                  <c:v>62.661000000000001</c:v>
                </c:pt>
                <c:pt idx="1766">
                  <c:v>62.629000000000012</c:v>
                </c:pt>
                <c:pt idx="1767">
                  <c:v>62.629000000000012</c:v>
                </c:pt>
                <c:pt idx="1768">
                  <c:v>62.629000000000012</c:v>
                </c:pt>
                <c:pt idx="1769">
                  <c:v>62.596000000000011</c:v>
                </c:pt>
                <c:pt idx="1770">
                  <c:v>62.563000000000002</c:v>
                </c:pt>
                <c:pt idx="1771">
                  <c:v>62.563000000000002</c:v>
                </c:pt>
                <c:pt idx="1772">
                  <c:v>62.53</c:v>
                </c:pt>
                <c:pt idx="1773">
                  <c:v>62.53</c:v>
                </c:pt>
                <c:pt idx="1774">
                  <c:v>62.497</c:v>
                </c:pt>
                <c:pt idx="1775">
                  <c:v>62.464000000000006</c:v>
                </c:pt>
                <c:pt idx="1776">
                  <c:v>62.464000000000006</c:v>
                </c:pt>
                <c:pt idx="1777">
                  <c:v>62.431000000000004</c:v>
                </c:pt>
                <c:pt idx="1778">
                  <c:v>62.399000000000001</c:v>
                </c:pt>
                <c:pt idx="1779">
                  <c:v>62.399000000000001</c:v>
                </c:pt>
                <c:pt idx="1780">
                  <c:v>62.366</c:v>
                </c:pt>
                <c:pt idx="1781">
                  <c:v>62.333000000000006</c:v>
                </c:pt>
                <c:pt idx="1782">
                  <c:v>62.3</c:v>
                </c:pt>
                <c:pt idx="1783">
                  <c:v>62.3</c:v>
                </c:pt>
                <c:pt idx="1784">
                  <c:v>62.267000000000003</c:v>
                </c:pt>
                <c:pt idx="1785">
                  <c:v>62.234000000000002</c:v>
                </c:pt>
                <c:pt idx="1786">
                  <c:v>62.201000000000001</c:v>
                </c:pt>
                <c:pt idx="1787">
                  <c:v>62.169000000000011</c:v>
                </c:pt>
                <c:pt idx="1788">
                  <c:v>62.136000000000003</c:v>
                </c:pt>
                <c:pt idx="1789">
                  <c:v>62.136000000000003</c:v>
                </c:pt>
                <c:pt idx="1790">
                  <c:v>62.103000000000002</c:v>
                </c:pt>
                <c:pt idx="1791">
                  <c:v>62.07</c:v>
                </c:pt>
                <c:pt idx="1792">
                  <c:v>62.037000000000006</c:v>
                </c:pt>
                <c:pt idx="1793">
                  <c:v>62.004000000000005</c:v>
                </c:pt>
                <c:pt idx="1794">
                  <c:v>61.971000000000004</c:v>
                </c:pt>
                <c:pt idx="1795">
                  <c:v>61.939</c:v>
                </c:pt>
                <c:pt idx="1796">
                  <c:v>61.906000000000006</c:v>
                </c:pt>
                <c:pt idx="1797">
                  <c:v>61.873000000000005</c:v>
                </c:pt>
                <c:pt idx="1798">
                  <c:v>61.839999999999996</c:v>
                </c:pt>
                <c:pt idx="1799">
                  <c:v>61.806999999999995</c:v>
                </c:pt>
                <c:pt idx="1800">
                  <c:v>61.741</c:v>
                </c:pt>
                <c:pt idx="1801">
                  <c:v>61.741</c:v>
                </c:pt>
                <c:pt idx="1802">
                  <c:v>61.676000000000002</c:v>
                </c:pt>
                <c:pt idx="1803">
                  <c:v>61.643000000000001</c:v>
                </c:pt>
                <c:pt idx="1804">
                  <c:v>61.61</c:v>
                </c:pt>
                <c:pt idx="1805">
                  <c:v>61.577000000000005</c:v>
                </c:pt>
                <c:pt idx="1806">
                  <c:v>61.544000000000004</c:v>
                </c:pt>
                <c:pt idx="1807">
                  <c:v>61.510999999999996</c:v>
                </c:pt>
                <c:pt idx="1808">
                  <c:v>61.446000000000005</c:v>
                </c:pt>
                <c:pt idx="1809">
                  <c:v>61.413000000000004</c:v>
                </c:pt>
                <c:pt idx="1810">
                  <c:v>61.379999999999995</c:v>
                </c:pt>
                <c:pt idx="1811">
                  <c:v>61.346999999999994</c:v>
                </c:pt>
                <c:pt idx="1812">
                  <c:v>61.313999999999993</c:v>
                </c:pt>
                <c:pt idx="1813">
                  <c:v>61.281000000000006</c:v>
                </c:pt>
                <c:pt idx="1814">
                  <c:v>61.216000000000001</c:v>
                </c:pt>
                <c:pt idx="1815">
                  <c:v>61.183</c:v>
                </c:pt>
                <c:pt idx="1816">
                  <c:v>61.15</c:v>
                </c:pt>
                <c:pt idx="1817">
                  <c:v>61.117000000000004</c:v>
                </c:pt>
                <c:pt idx="1818">
                  <c:v>61.050999999999995</c:v>
                </c:pt>
                <c:pt idx="1819">
                  <c:v>61.019000000000005</c:v>
                </c:pt>
                <c:pt idx="1820">
                  <c:v>60.986000000000004</c:v>
                </c:pt>
                <c:pt idx="1821">
                  <c:v>60.952999999999996</c:v>
                </c:pt>
                <c:pt idx="1822">
                  <c:v>60.886999999999993</c:v>
                </c:pt>
                <c:pt idx="1823">
                  <c:v>60.853999999999999</c:v>
                </c:pt>
                <c:pt idx="1824">
                  <c:v>60.821000000000005</c:v>
                </c:pt>
                <c:pt idx="1825">
                  <c:v>60.789000000000001</c:v>
                </c:pt>
                <c:pt idx="1826">
                  <c:v>60.723000000000013</c:v>
                </c:pt>
                <c:pt idx="1827">
                  <c:v>60.690000000000012</c:v>
                </c:pt>
                <c:pt idx="1828">
                  <c:v>60.657000000000004</c:v>
                </c:pt>
                <c:pt idx="1829">
                  <c:v>60.591000000000001</c:v>
                </c:pt>
                <c:pt idx="1830">
                  <c:v>60.559000000000005</c:v>
                </c:pt>
                <c:pt idx="1831">
                  <c:v>60.526000000000003</c:v>
                </c:pt>
                <c:pt idx="1832">
                  <c:v>60.46</c:v>
                </c:pt>
                <c:pt idx="1833">
                  <c:v>60.427</c:v>
                </c:pt>
                <c:pt idx="1834">
                  <c:v>60.361000000000004</c:v>
                </c:pt>
                <c:pt idx="1835">
                  <c:v>60.329000000000001</c:v>
                </c:pt>
                <c:pt idx="1836">
                  <c:v>60.296000000000063</c:v>
                </c:pt>
                <c:pt idx="1837">
                  <c:v>60.230000000000011</c:v>
                </c:pt>
                <c:pt idx="1838">
                  <c:v>60.197000000000003</c:v>
                </c:pt>
                <c:pt idx="1839">
                  <c:v>60.131</c:v>
                </c:pt>
                <c:pt idx="1840">
                  <c:v>60.099000000000011</c:v>
                </c:pt>
                <c:pt idx="1841">
                  <c:v>60.066000000000003</c:v>
                </c:pt>
                <c:pt idx="1842">
                  <c:v>60.029000000000003</c:v>
                </c:pt>
                <c:pt idx="1843">
                  <c:v>60.001000000000005</c:v>
                </c:pt>
                <c:pt idx="1844">
                  <c:v>59.945</c:v>
                </c:pt>
                <c:pt idx="1845">
                  <c:v>59.916999999999994</c:v>
                </c:pt>
                <c:pt idx="1846">
                  <c:v>59.888999999999996</c:v>
                </c:pt>
                <c:pt idx="1847">
                  <c:v>59.833999999999996</c:v>
                </c:pt>
                <c:pt idx="1848">
                  <c:v>59.806000000000004</c:v>
                </c:pt>
                <c:pt idx="1849">
                  <c:v>59.75</c:v>
                </c:pt>
                <c:pt idx="1850">
                  <c:v>59.722000000000108</c:v>
                </c:pt>
                <c:pt idx="1851">
                  <c:v>59.666000000000011</c:v>
                </c:pt>
                <c:pt idx="1852">
                  <c:v>59.639000000000003</c:v>
                </c:pt>
                <c:pt idx="1853">
                  <c:v>59.583000000000006</c:v>
                </c:pt>
                <c:pt idx="1854">
                  <c:v>59.555</c:v>
                </c:pt>
                <c:pt idx="1855">
                  <c:v>59.527000000000001</c:v>
                </c:pt>
                <c:pt idx="1856">
                  <c:v>59.471000000000004</c:v>
                </c:pt>
                <c:pt idx="1857">
                  <c:v>59.443999999999996</c:v>
                </c:pt>
                <c:pt idx="1858">
                  <c:v>59.387999999999998</c:v>
                </c:pt>
                <c:pt idx="1859">
                  <c:v>59.36</c:v>
                </c:pt>
                <c:pt idx="1860">
                  <c:v>59.303999999999995</c:v>
                </c:pt>
                <c:pt idx="1861">
                  <c:v>59.276000000000003</c:v>
                </c:pt>
                <c:pt idx="1862">
                  <c:v>59.221000000000011</c:v>
                </c:pt>
                <c:pt idx="1863">
                  <c:v>59.193000000000012</c:v>
                </c:pt>
                <c:pt idx="1864">
                  <c:v>59.137</c:v>
                </c:pt>
                <c:pt idx="1865">
                  <c:v>59.109000000000002</c:v>
                </c:pt>
                <c:pt idx="1866">
                  <c:v>59.053999999999995</c:v>
                </c:pt>
                <c:pt idx="1867">
                  <c:v>59.026000000000003</c:v>
                </c:pt>
                <c:pt idx="1868">
                  <c:v>58.97</c:v>
                </c:pt>
                <c:pt idx="1869">
                  <c:v>58.942</c:v>
                </c:pt>
                <c:pt idx="1870">
                  <c:v>58.885999999999996</c:v>
                </c:pt>
                <c:pt idx="1871">
                  <c:v>58.858999999999995</c:v>
                </c:pt>
                <c:pt idx="1872">
                  <c:v>58.803000000000004</c:v>
                </c:pt>
                <c:pt idx="1873">
                  <c:v>58.775000000000013</c:v>
                </c:pt>
                <c:pt idx="1874">
                  <c:v>58.719000000000001</c:v>
                </c:pt>
                <c:pt idx="1875">
                  <c:v>58.691000000000003</c:v>
                </c:pt>
                <c:pt idx="1876">
                  <c:v>58.664000000000001</c:v>
                </c:pt>
                <c:pt idx="1877">
                  <c:v>58.608000000000011</c:v>
                </c:pt>
                <c:pt idx="1878">
                  <c:v>58.58</c:v>
                </c:pt>
                <c:pt idx="1879">
                  <c:v>58.524000000000001</c:v>
                </c:pt>
                <c:pt idx="1880">
                  <c:v>58.496000000000002</c:v>
                </c:pt>
                <c:pt idx="1881">
                  <c:v>58.469000000000001</c:v>
                </c:pt>
                <c:pt idx="1882">
                  <c:v>58.413000000000004</c:v>
                </c:pt>
                <c:pt idx="1883">
                  <c:v>58.384999999999998</c:v>
                </c:pt>
                <c:pt idx="1884">
                  <c:v>58.356999999999999</c:v>
                </c:pt>
                <c:pt idx="1885">
                  <c:v>58.300999999999995</c:v>
                </c:pt>
                <c:pt idx="1886">
                  <c:v>58.274000000000001</c:v>
                </c:pt>
                <c:pt idx="1887">
                  <c:v>58.246000000000002</c:v>
                </c:pt>
                <c:pt idx="1888">
                  <c:v>58.218000000000011</c:v>
                </c:pt>
                <c:pt idx="1889">
                  <c:v>58.190000000000012</c:v>
                </c:pt>
                <c:pt idx="1890">
                  <c:v>58.134</c:v>
                </c:pt>
                <c:pt idx="1891">
                  <c:v>58.106000000000002</c:v>
                </c:pt>
                <c:pt idx="1892">
                  <c:v>58.079000000000001</c:v>
                </c:pt>
                <c:pt idx="1893">
                  <c:v>58.050999999999995</c:v>
                </c:pt>
                <c:pt idx="1894">
                  <c:v>58.023000000000003</c:v>
                </c:pt>
                <c:pt idx="1895">
                  <c:v>57.995000000000012</c:v>
                </c:pt>
                <c:pt idx="1896">
                  <c:v>57.967000000000006</c:v>
                </c:pt>
                <c:pt idx="1897">
                  <c:v>57.939</c:v>
                </c:pt>
                <c:pt idx="1898">
                  <c:v>57.910999999999994</c:v>
                </c:pt>
                <c:pt idx="1899">
                  <c:v>57.910999999999994</c:v>
                </c:pt>
                <c:pt idx="1900">
                  <c:v>57.883999999999993</c:v>
                </c:pt>
                <c:pt idx="1901">
                  <c:v>57.855999999999995</c:v>
                </c:pt>
                <c:pt idx="1902">
                  <c:v>57.828000000000003</c:v>
                </c:pt>
                <c:pt idx="1903">
                  <c:v>57.828000000000003</c:v>
                </c:pt>
                <c:pt idx="1904">
                  <c:v>57.8</c:v>
                </c:pt>
                <c:pt idx="1905">
                  <c:v>57.772000000000013</c:v>
                </c:pt>
                <c:pt idx="1906">
                  <c:v>57.772000000000013</c:v>
                </c:pt>
                <c:pt idx="1907">
                  <c:v>57.744</c:v>
                </c:pt>
                <c:pt idx="1908">
                  <c:v>57.744</c:v>
                </c:pt>
                <c:pt idx="1909">
                  <c:v>57.716000000000001</c:v>
                </c:pt>
                <c:pt idx="1910">
                  <c:v>57.716000000000001</c:v>
                </c:pt>
                <c:pt idx="1911">
                  <c:v>57.689</c:v>
                </c:pt>
                <c:pt idx="1912">
                  <c:v>57.689</c:v>
                </c:pt>
                <c:pt idx="1913">
                  <c:v>57.689</c:v>
                </c:pt>
                <c:pt idx="1914">
                  <c:v>57.689</c:v>
                </c:pt>
                <c:pt idx="1915">
                  <c:v>57.661000000000001</c:v>
                </c:pt>
                <c:pt idx="1916">
                  <c:v>57.661000000000001</c:v>
                </c:pt>
                <c:pt idx="1917">
                  <c:v>57.661000000000001</c:v>
                </c:pt>
                <c:pt idx="1918">
                  <c:v>57.661000000000001</c:v>
                </c:pt>
                <c:pt idx="1919">
                  <c:v>57.661000000000001</c:v>
                </c:pt>
                <c:pt idx="1920">
                  <c:v>57.661000000000001</c:v>
                </c:pt>
                <c:pt idx="1921">
                  <c:v>57.661000000000001</c:v>
                </c:pt>
                <c:pt idx="1922">
                  <c:v>57.661000000000001</c:v>
                </c:pt>
                <c:pt idx="1923">
                  <c:v>57.661000000000001</c:v>
                </c:pt>
                <c:pt idx="1924">
                  <c:v>57.661000000000001</c:v>
                </c:pt>
                <c:pt idx="1925">
                  <c:v>57.661000000000001</c:v>
                </c:pt>
                <c:pt idx="1926">
                  <c:v>57.661000000000001</c:v>
                </c:pt>
                <c:pt idx="1927">
                  <c:v>57.689</c:v>
                </c:pt>
                <c:pt idx="1928">
                  <c:v>57.689</c:v>
                </c:pt>
                <c:pt idx="1929">
                  <c:v>57.689</c:v>
                </c:pt>
                <c:pt idx="1930">
                  <c:v>57.689</c:v>
                </c:pt>
                <c:pt idx="1931">
                  <c:v>57.716000000000001</c:v>
                </c:pt>
                <c:pt idx="1932">
                  <c:v>57.716000000000001</c:v>
                </c:pt>
                <c:pt idx="1933">
                  <c:v>57.744</c:v>
                </c:pt>
                <c:pt idx="1934">
                  <c:v>57.744</c:v>
                </c:pt>
                <c:pt idx="1935">
                  <c:v>57.772000000000013</c:v>
                </c:pt>
                <c:pt idx="1936">
                  <c:v>57.772000000000013</c:v>
                </c:pt>
                <c:pt idx="1937">
                  <c:v>57.8</c:v>
                </c:pt>
                <c:pt idx="1938">
                  <c:v>57.8</c:v>
                </c:pt>
                <c:pt idx="1939">
                  <c:v>57.828000000000003</c:v>
                </c:pt>
                <c:pt idx="1940">
                  <c:v>57.828000000000003</c:v>
                </c:pt>
                <c:pt idx="1941">
                  <c:v>57.855999999999995</c:v>
                </c:pt>
                <c:pt idx="1942">
                  <c:v>57.883999999999993</c:v>
                </c:pt>
                <c:pt idx="1943">
                  <c:v>57.883999999999993</c:v>
                </c:pt>
                <c:pt idx="1944">
                  <c:v>57.910999999999994</c:v>
                </c:pt>
                <c:pt idx="1945">
                  <c:v>57.939</c:v>
                </c:pt>
                <c:pt idx="1946">
                  <c:v>57.939</c:v>
                </c:pt>
                <c:pt idx="1947">
                  <c:v>57.967000000000006</c:v>
                </c:pt>
                <c:pt idx="1948">
                  <c:v>57.995000000000012</c:v>
                </c:pt>
                <c:pt idx="1949">
                  <c:v>58.023000000000003</c:v>
                </c:pt>
                <c:pt idx="1950">
                  <c:v>58.050999999999995</c:v>
                </c:pt>
                <c:pt idx="1951">
                  <c:v>58.079000000000001</c:v>
                </c:pt>
                <c:pt idx="1952">
                  <c:v>58.106000000000002</c:v>
                </c:pt>
                <c:pt idx="1953">
                  <c:v>58.134</c:v>
                </c:pt>
                <c:pt idx="1954">
                  <c:v>58.134</c:v>
                </c:pt>
                <c:pt idx="1955">
                  <c:v>58.162000000000013</c:v>
                </c:pt>
                <c:pt idx="1956">
                  <c:v>58.190000000000012</c:v>
                </c:pt>
                <c:pt idx="1957">
                  <c:v>58.246000000000002</c:v>
                </c:pt>
                <c:pt idx="1958">
                  <c:v>58.246000000000002</c:v>
                </c:pt>
                <c:pt idx="1959">
                  <c:v>58.300999999999995</c:v>
                </c:pt>
                <c:pt idx="1960">
                  <c:v>58.329000000000001</c:v>
                </c:pt>
                <c:pt idx="1961">
                  <c:v>58.356999999999999</c:v>
                </c:pt>
                <c:pt idx="1962">
                  <c:v>58.384999999999998</c:v>
                </c:pt>
                <c:pt idx="1963">
                  <c:v>58.413000000000004</c:v>
                </c:pt>
                <c:pt idx="1964">
                  <c:v>58.440999999999995</c:v>
                </c:pt>
                <c:pt idx="1965">
                  <c:v>58.469000000000001</c:v>
                </c:pt>
                <c:pt idx="1966">
                  <c:v>58.496000000000002</c:v>
                </c:pt>
                <c:pt idx="1967">
                  <c:v>58.524000000000001</c:v>
                </c:pt>
                <c:pt idx="1968">
                  <c:v>58.58</c:v>
                </c:pt>
                <c:pt idx="1969">
                  <c:v>58.608000000000011</c:v>
                </c:pt>
                <c:pt idx="1970">
                  <c:v>58.636000000000003</c:v>
                </c:pt>
                <c:pt idx="1971">
                  <c:v>58.664000000000001</c:v>
                </c:pt>
                <c:pt idx="1972">
                  <c:v>58.719000000000001</c:v>
                </c:pt>
                <c:pt idx="1973">
                  <c:v>58.747</c:v>
                </c:pt>
                <c:pt idx="1974">
                  <c:v>58.775000000000013</c:v>
                </c:pt>
                <c:pt idx="1975">
                  <c:v>58.803000000000004</c:v>
                </c:pt>
                <c:pt idx="1976">
                  <c:v>58.858999999999995</c:v>
                </c:pt>
                <c:pt idx="1977">
                  <c:v>58.885999999999996</c:v>
                </c:pt>
                <c:pt idx="1978">
                  <c:v>58.913999999999994</c:v>
                </c:pt>
                <c:pt idx="1979">
                  <c:v>58.97</c:v>
                </c:pt>
                <c:pt idx="1980">
                  <c:v>58.998000000000012</c:v>
                </c:pt>
                <c:pt idx="1981">
                  <c:v>59.026000000000003</c:v>
                </c:pt>
                <c:pt idx="1982">
                  <c:v>59.080999999999996</c:v>
                </c:pt>
                <c:pt idx="1983">
                  <c:v>59.109000000000002</c:v>
                </c:pt>
                <c:pt idx="1984">
                  <c:v>59.137</c:v>
                </c:pt>
                <c:pt idx="1985">
                  <c:v>59.193000000000012</c:v>
                </c:pt>
                <c:pt idx="1986">
                  <c:v>59.221000000000011</c:v>
                </c:pt>
                <c:pt idx="1987">
                  <c:v>59.276000000000003</c:v>
                </c:pt>
                <c:pt idx="1988">
                  <c:v>59.303999999999995</c:v>
                </c:pt>
                <c:pt idx="1989">
                  <c:v>59.332000000000001</c:v>
                </c:pt>
                <c:pt idx="1990">
                  <c:v>59.387999999999998</c:v>
                </c:pt>
                <c:pt idx="1991">
                  <c:v>59.416000000000004</c:v>
                </c:pt>
                <c:pt idx="1992">
                  <c:v>59.471000000000004</c:v>
                </c:pt>
                <c:pt idx="1993">
                  <c:v>59.499000000000002</c:v>
                </c:pt>
                <c:pt idx="1994">
                  <c:v>59.555</c:v>
                </c:pt>
                <c:pt idx="1995">
                  <c:v>59.583000000000006</c:v>
                </c:pt>
                <c:pt idx="1996">
                  <c:v>59.639000000000003</c:v>
                </c:pt>
                <c:pt idx="1997">
                  <c:v>59.666000000000011</c:v>
                </c:pt>
                <c:pt idx="1998">
                  <c:v>59.722000000000108</c:v>
                </c:pt>
                <c:pt idx="1999">
                  <c:v>59.75</c:v>
                </c:pt>
                <c:pt idx="2000">
                  <c:v>59.806000000000004</c:v>
                </c:pt>
                <c:pt idx="2001">
                  <c:v>59.833999999999996</c:v>
                </c:pt>
                <c:pt idx="2002">
                  <c:v>59.861000000000004</c:v>
                </c:pt>
                <c:pt idx="2003">
                  <c:v>59.916999999999994</c:v>
                </c:pt>
                <c:pt idx="2004">
                  <c:v>59.973000000000006</c:v>
                </c:pt>
                <c:pt idx="2005">
                  <c:v>60.001000000000005</c:v>
                </c:pt>
                <c:pt idx="2006">
                  <c:v>60.033000000000001</c:v>
                </c:pt>
                <c:pt idx="2007">
                  <c:v>60.066000000000003</c:v>
                </c:pt>
                <c:pt idx="2008">
                  <c:v>60.131</c:v>
                </c:pt>
                <c:pt idx="2009">
                  <c:v>60.164000000000001</c:v>
                </c:pt>
                <c:pt idx="2010">
                  <c:v>60.230000000000011</c:v>
                </c:pt>
                <c:pt idx="2011">
                  <c:v>60.263000000000012</c:v>
                </c:pt>
                <c:pt idx="2012">
                  <c:v>60.329000000000001</c:v>
                </c:pt>
                <c:pt idx="2013">
                  <c:v>60.394000000000005</c:v>
                </c:pt>
                <c:pt idx="2014">
                  <c:v>60.427</c:v>
                </c:pt>
                <c:pt idx="2015">
                  <c:v>60.493000000000002</c:v>
                </c:pt>
                <c:pt idx="2016">
                  <c:v>60.526000000000003</c:v>
                </c:pt>
                <c:pt idx="2017">
                  <c:v>60.591000000000001</c:v>
                </c:pt>
                <c:pt idx="2018">
                  <c:v>60.624000000000002</c:v>
                </c:pt>
                <c:pt idx="2019">
                  <c:v>60.690000000000012</c:v>
                </c:pt>
                <c:pt idx="2020">
                  <c:v>60.756</c:v>
                </c:pt>
                <c:pt idx="2021">
                  <c:v>60.789000000000001</c:v>
                </c:pt>
                <c:pt idx="2022">
                  <c:v>60.853999999999999</c:v>
                </c:pt>
                <c:pt idx="2023">
                  <c:v>60.886999999999993</c:v>
                </c:pt>
                <c:pt idx="2024">
                  <c:v>60.952999999999996</c:v>
                </c:pt>
                <c:pt idx="2025">
                  <c:v>60.986000000000004</c:v>
                </c:pt>
                <c:pt idx="2026">
                  <c:v>61.050999999999995</c:v>
                </c:pt>
                <c:pt idx="2027">
                  <c:v>61.117000000000004</c:v>
                </c:pt>
                <c:pt idx="2028">
                  <c:v>61.15</c:v>
                </c:pt>
                <c:pt idx="2029">
                  <c:v>61.216000000000001</c:v>
                </c:pt>
                <c:pt idx="2030">
                  <c:v>61.249000000000002</c:v>
                </c:pt>
                <c:pt idx="2031">
                  <c:v>61.313999999999993</c:v>
                </c:pt>
                <c:pt idx="2032">
                  <c:v>61.379999999999995</c:v>
                </c:pt>
                <c:pt idx="2033">
                  <c:v>61.413000000000004</c:v>
                </c:pt>
                <c:pt idx="2034">
                  <c:v>61.479000000000006</c:v>
                </c:pt>
                <c:pt idx="2035">
                  <c:v>61.510999999999996</c:v>
                </c:pt>
                <c:pt idx="2036">
                  <c:v>61.577000000000005</c:v>
                </c:pt>
                <c:pt idx="2037">
                  <c:v>61.643000000000001</c:v>
                </c:pt>
                <c:pt idx="2038">
                  <c:v>61.676000000000002</c:v>
                </c:pt>
                <c:pt idx="2039">
                  <c:v>61.741</c:v>
                </c:pt>
                <c:pt idx="2040">
                  <c:v>61.774000000000001</c:v>
                </c:pt>
                <c:pt idx="2041">
                  <c:v>61.839999999999996</c:v>
                </c:pt>
                <c:pt idx="2042">
                  <c:v>61.906000000000006</c:v>
                </c:pt>
                <c:pt idx="2043">
                  <c:v>61.939</c:v>
                </c:pt>
                <c:pt idx="2044">
                  <c:v>62.004000000000005</c:v>
                </c:pt>
                <c:pt idx="2045">
                  <c:v>62.037000000000006</c:v>
                </c:pt>
                <c:pt idx="2046">
                  <c:v>62.103000000000002</c:v>
                </c:pt>
                <c:pt idx="2047">
                  <c:v>62.169000000000011</c:v>
                </c:pt>
                <c:pt idx="2048">
                  <c:v>62.201000000000001</c:v>
                </c:pt>
                <c:pt idx="2049">
                  <c:v>62.267000000000003</c:v>
                </c:pt>
                <c:pt idx="2050">
                  <c:v>62.3</c:v>
                </c:pt>
                <c:pt idx="2051">
                  <c:v>62.366</c:v>
                </c:pt>
                <c:pt idx="2052">
                  <c:v>62.399000000000001</c:v>
                </c:pt>
                <c:pt idx="2053">
                  <c:v>62.464000000000006</c:v>
                </c:pt>
                <c:pt idx="2054">
                  <c:v>62.497</c:v>
                </c:pt>
                <c:pt idx="2055">
                  <c:v>62.563000000000002</c:v>
                </c:pt>
                <c:pt idx="2056">
                  <c:v>62.596000000000011</c:v>
                </c:pt>
                <c:pt idx="2057">
                  <c:v>62.661000000000001</c:v>
                </c:pt>
                <c:pt idx="2058">
                  <c:v>62.694000000000003</c:v>
                </c:pt>
                <c:pt idx="2059">
                  <c:v>62.760000000000012</c:v>
                </c:pt>
                <c:pt idx="2060">
                  <c:v>62.793000000000013</c:v>
                </c:pt>
                <c:pt idx="2061">
                  <c:v>62.858999999999995</c:v>
                </c:pt>
                <c:pt idx="2062">
                  <c:v>62.891000000000005</c:v>
                </c:pt>
                <c:pt idx="2063">
                  <c:v>62.924000000000007</c:v>
                </c:pt>
                <c:pt idx="2064">
                  <c:v>62.99</c:v>
                </c:pt>
                <c:pt idx="2065">
                  <c:v>63.023000000000003</c:v>
                </c:pt>
                <c:pt idx="2066">
                  <c:v>63.056000000000004</c:v>
                </c:pt>
                <c:pt idx="2067">
                  <c:v>63.121000000000002</c:v>
                </c:pt>
                <c:pt idx="2068">
                  <c:v>63.153999999999996</c:v>
                </c:pt>
                <c:pt idx="2069">
                  <c:v>63.187000000000005</c:v>
                </c:pt>
                <c:pt idx="2070">
                  <c:v>63.220000000000013</c:v>
                </c:pt>
                <c:pt idx="2071">
                  <c:v>63.286000000000001</c:v>
                </c:pt>
                <c:pt idx="2072">
                  <c:v>63.318999999999996</c:v>
                </c:pt>
                <c:pt idx="2073">
                  <c:v>63.350999999999999</c:v>
                </c:pt>
                <c:pt idx="2074">
                  <c:v>63.383999999999993</c:v>
                </c:pt>
                <c:pt idx="2075">
                  <c:v>63.416999999999994</c:v>
                </c:pt>
                <c:pt idx="2076">
                  <c:v>63.449999999999996</c:v>
                </c:pt>
                <c:pt idx="2077">
                  <c:v>63.483000000000004</c:v>
                </c:pt>
                <c:pt idx="2078">
                  <c:v>63.516000000000005</c:v>
                </c:pt>
                <c:pt idx="2079">
                  <c:v>63.549000000000007</c:v>
                </c:pt>
                <c:pt idx="2080">
                  <c:v>63.580999999999996</c:v>
                </c:pt>
                <c:pt idx="2081">
                  <c:v>63.614000000000004</c:v>
                </c:pt>
                <c:pt idx="2082">
                  <c:v>63.614000000000004</c:v>
                </c:pt>
                <c:pt idx="2083">
                  <c:v>63.647000000000006</c:v>
                </c:pt>
                <c:pt idx="2084">
                  <c:v>63.68</c:v>
                </c:pt>
                <c:pt idx="2085">
                  <c:v>63.713000000000001</c:v>
                </c:pt>
                <c:pt idx="2086">
                  <c:v>63.713000000000001</c:v>
                </c:pt>
                <c:pt idx="2087">
                  <c:v>63.746000000000002</c:v>
                </c:pt>
                <c:pt idx="2088">
                  <c:v>63.779000000000003</c:v>
                </c:pt>
                <c:pt idx="2089">
                  <c:v>63.779000000000003</c:v>
                </c:pt>
                <c:pt idx="2090">
                  <c:v>63.810999999999993</c:v>
                </c:pt>
                <c:pt idx="2091">
                  <c:v>63.810999999999993</c:v>
                </c:pt>
                <c:pt idx="2092">
                  <c:v>63.843999999999994</c:v>
                </c:pt>
                <c:pt idx="2093">
                  <c:v>63.843999999999994</c:v>
                </c:pt>
                <c:pt idx="2094">
                  <c:v>63.876999999999995</c:v>
                </c:pt>
                <c:pt idx="2095">
                  <c:v>63.876999999999995</c:v>
                </c:pt>
                <c:pt idx="2096">
                  <c:v>63.876999999999995</c:v>
                </c:pt>
                <c:pt idx="2097">
                  <c:v>63.91</c:v>
                </c:pt>
                <c:pt idx="2098">
                  <c:v>63.91</c:v>
                </c:pt>
                <c:pt idx="2099">
                  <c:v>63.91</c:v>
                </c:pt>
                <c:pt idx="2100">
                  <c:v>63.91</c:v>
                </c:pt>
                <c:pt idx="2101">
                  <c:v>63.943000000000005</c:v>
                </c:pt>
                <c:pt idx="2102">
                  <c:v>63.943000000000005</c:v>
                </c:pt>
                <c:pt idx="2103">
                  <c:v>63.943000000000005</c:v>
                </c:pt>
                <c:pt idx="2104">
                  <c:v>63.943000000000005</c:v>
                </c:pt>
                <c:pt idx="2105">
                  <c:v>63.943000000000005</c:v>
                </c:pt>
                <c:pt idx="2106">
                  <c:v>63.943000000000005</c:v>
                </c:pt>
                <c:pt idx="2107">
                  <c:v>63.943000000000005</c:v>
                </c:pt>
                <c:pt idx="2108">
                  <c:v>63.943000000000005</c:v>
                </c:pt>
                <c:pt idx="2109">
                  <c:v>63.943000000000005</c:v>
                </c:pt>
                <c:pt idx="2110">
                  <c:v>63.943000000000005</c:v>
                </c:pt>
                <c:pt idx="2111">
                  <c:v>63.943000000000005</c:v>
                </c:pt>
                <c:pt idx="2112">
                  <c:v>63.943000000000005</c:v>
                </c:pt>
                <c:pt idx="2113">
                  <c:v>63.91</c:v>
                </c:pt>
                <c:pt idx="2114">
                  <c:v>63.91</c:v>
                </c:pt>
                <c:pt idx="2115">
                  <c:v>63.91</c:v>
                </c:pt>
                <c:pt idx="2116">
                  <c:v>63.91</c:v>
                </c:pt>
                <c:pt idx="2117">
                  <c:v>63.876999999999995</c:v>
                </c:pt>
                <c:pt idx="2118">
                  <c:v>63.876999999999995</c:v>
                </c:pt>
                <c:pt idx="2119">
                  <c:v>63.876999999999995</c:v>
                </c:pt>
                <c:pt idx="2120">
                  <c:v>63.843999999999994</c:v>
                </c:pt>
                <c:pt idx="2121">
                  <c:v>63.843999999999994</c:v>
                </c:pt>
                <c:pt idx="2122">
                  <c:v>63.810999999999993</c:v>
                </c:pt>
                <c:pt idx="2123">
                  <c:v>63.810999999999993</c:v>
                </c:pt>
                <c:pt idx="2124">
                  <c:v>63.810999999999993</c:v>
                </c:pt>
                <c:pt idx="2125">
                  <c:v>63.779000000000003</c:v>
                </c:pt>
                <c:pt idx="2126">
                  <c:v>63.746000000000002</c:v>
                </c:pt>
                <c:pt idx="2127">
                  <c:v>63.746000000000002</c:v>
                </c:pt>
                <c:pt idx="2128">
                  <c:v>63.713000000000001</c:v>
                </c:pt>
                <c:pt idx="2129">
                  <c:v>63.713000000000001</c:v>
                </c:pt>
                <c:pt idx="2130">
                  <c:v>63.68</c:v>
                </c:pt>
                <c:pt idx="2131">
                  <c:v>63.68</c:v>
                </c:pt>
                <c:pt idx="2132">
                  <c:v>63.647000000000006</c:v>
                </c:pt>
                <c:pt idx="2133">
                  <c:v>63.614000000000004</c:v>
                </c:pt>
                <c:pt idx="2134">
                  <c:v>63.614000000000004</c:v>
                </c:pt>
                <c:pt idx="2135">
                  <c:v>63.580999999999996</c:v>
                </c:pt>
                <c:pt idx="2136">
                  <c:v>63.549000000000007</c:v>
                </c:pt>
                <c:pt idx="2137">
                  <c:v>63.549000000000007</c:v>
                </c:pt>
                <c:pt idx="2138">
                  <c:v>63.516000000000005</c:v>
                </c:pt>
                <c:pt idx="2139">
                  <c:v>63.483000000000004</c:v>
                </c:pt>
                <c:pt idx="2140">
                  <c:v>63.449999999999996</c:v>
                </c:pt>
                <c:pt idx="2141">
                  <c:v>63.416999999999994</c:v>
                </c:pt>
                <c:pt idx="2142">
                  <c:v>63.416999999999994</c:v>
                </c:pt>
                <c:pt idx="2143">
                  <c:v>63.383999999999993</c:v>
                </c:pt>
                <c:pt idx="2144">
                  <c:v>63.350999999999999</c:v>
                </c:pt>
                <c:pt idx="2145">
                  <c:v>63.318999999999996</c:v>
                </c:pt>
                <c:pt idx="2146">
                  <c:v>63.286000000000001</c:v>
                </c:pt>
                <c:pt idx="2147">
                  <c:v>63.253</c:v>
                </c:pt>
                <c:pt idx="2148">
                  <c:v>63.220000000000013</c:v>
                </c:pt>
                <c:pt idx="2149">
                  <c:v>63.187000000000005</c:v>
                </c:pt>
                <c:pt idx="2150">
                  <c:v>63.153999999999996</c:v>
                </c:pt>
                <c:pt idx="2151">
                  <c:v>63.121000000000002</c:v>
                </c:pt>
                <c:pt idx="2152">
                  <c:v>63.089000000000006</c:v>
                </c:pt>
                <c:pt idx="2153">
                  <c:v>63.056000000000004</c:v>
                </c:pt>
                <c:pt idx="2154">
                  <c:v>63.023000000000003</c:v>
                </c:pt>
                <c:pt idx="2155">
                  <c:v>62.99</c:v>
                </c:pt>
                <c:pt idx="2156">
                  <c:v>62.956999999999994</c:v>
                </c:pt>
                <c:pt idx="2157">
                  <c:v>62.924000000000007</c:v>
                </c:pt>
                <c:pt idx="2158">
                  <c:v>62.891000000000005</c:v>
                </c:pt>
                <c:pt idx="2159">
                  <c:v>62.858999999999995</c:v>
                </c:pt>
                <c:pt idx="2160">
                  <c:v>62.826000000000001</c:v>
                </c:pt>
                <c:pt idx="2161">
                  <c:v>62.793000000000013</c:v>
                </c:pt>
                <c:pt idx="2162">
                  <c:v>62.760000000000012</c:v>
                </c:pt>
                <c:pt idx="2163">
                  <c:v>62.727000000000011</c:v>
                </c:pt>
                <c:pt idx="2164">
                  <c:v>62.661000000000001</c:v>
                </c:pt>
                <c:pt idx="2165">
                  <c:v>62.629000000000012</c:v>
                </c:pt>
                <c:pt idx="2166">
                  <c:v>62.596000000000011</c:v>
                </c:pt>
                <c:pt idx="2167">
                  <c:v>62.563000000000002</c:v>
                </c:pt>
                <c:pt idx="2168">
                  <c:v>62.53</c:v>
                </c:pt>
                <c:pt idx="2169">
                  <c:v>62.497</c:v>
                </c:pt>
                <c:pt idx="2170">
                  <c:v>62.431000000000004</c:v>
                </c:pt>
                <c:pt idx="2171">
                  <c:v>62.399000000000001</c:v>
                </c:pt>
                <c:pt idx="2172">
                  <c:v>62.366</c:v>
                </c:pt>
                <c:pt idx="2173">
                  <c:v>62.333000000000006</c:v>
                </c:pt>
                <c:pt idx="2174">
                  <c:v>62.3</c:v>
                </c:pt>
                <c:pt idx="2175">
                  <c:v>62.234000000000002</c:v>
                </c:pt>
                <c:pt idx="2176">
                  <c:v>62.201000000000001</c:v>
                </c:pt>
                <c:pt idx="2177">
                  <c:v>62.169000000000011</c:v>
                </c:pt>
                <c:pt idx="2178">
                  <c:v>62.103000000000002</c:v>
                </c:pt>
                <c:pt idx="2179">
                  <c:v>62.07</c:v>
                </c:pt>
                <c:pt idx="2180">
                  <c:v>62.037000000000006</c:v>
                </c:pt>
                <c:pt idx="2181">
                  <c:v>62.004000000000005</c:v>
                </c:pt>
                <c:pt idx="2182">
                  <c:v>61.971000000000004</c:v>
                </c:pt>
                <c:pt idx="2183">
                  <c:v>61.906000000000006</c:v>
                </c:pt>
                <c:pt idx="2184">
                  <c:v>61.873000000000005</c:v>
                </c:pt>
                <c:pt idx="2185">
                  <c:v>61.806999999999995</c:v>
                </c:pt>
                <c:pt idx="2186">
                  <c:v>61.774000000000001</c:v>
                </c:pt>
                <c:pt idx="2187">
                  <c:v>61.741</c:v>
                </c:pt>
                <c:pt idx="2188">
                  <c:v>61.676000000000002</c:v>
                </c:pt>
                <c:pt idx="2189">
                  <c:v>61.643000000000001</c:v>
                </c:pt>
                <c:pt idx="2190">
                  <c:v>61.61</c:v>
                </c:pt>
                <c:pt idx="2191">
                  <c:v>61.544000000000004</c:v>
                </c:pt>
                <c:pt idx="2192">
                  <c:v>61.510999999999996</c:v>
                </c:pt>
                <c:pt idx="2193">
                  <c:v>61.446000000000005</c:v>
                </c:pt>
                <c:pt idx="2194">
                  <c:v>61.413000000000004</c:v>
                </c:pt>
                <c:pt idx="2195">
                  <c:v>61.379999999999995</c:v>
                </c:pt>
                <c:pt idx="2196">
                  <c:v>61.313999999999993</c:v>
                </c:pt>
                <c:pt idx="2197">
                  <c:v>61.281000000000006</c:v>
                </c:pt>
                <c:pt idx="2198">
                  <c:v>61.216000000000001</c:v>
                </c:pt>
                <c:pt idx="2199">
                  <c:v>61.183</c:v>
                </c:pt>
                <c:pt idx="2200">
                  <c:v>61.15</c:v>
                </c:pt>
                <c:pt idx="2201">
                  <c:v>61.083999999999996</c:v>
                </c:pt>
                <c:pt idx="2202">
                  <c:v>61.050999999999995</c:v>
                </c:pt>
                <c:pt idx="2203">
                  <c:v>60.986000000000004</c:v>
                </c:pt>
                <c:pt idx="2204">
                  <c:v>60.952999999999996</c:v>
                </c:pt>
                <c:pt idx="2205">
                  <c:v>60.886999999999993</c:v>
                </c:pt>
                <c:pt idx="2206">
                  <c:v>60.853999999999999</c:v>
                </c:pt>
                <c:pt idx="2207">
                  <c:v>60.789000000000001</c:v>
                </c:pt>
                <c:pt idx="2208">
                  <c:v>60.756</c:v>
                </c:pt>
                <c:pt idx="2209">
                  <c:v>60.723000000000013</c:v>
                </c:pt>
                <c:pt idx="2210">
                  <c:v>60.657000000000004</c:v>
                </c:pt>
                <c:pt idx="2211">
                  <c:v>60.624000000000002</c:v>
                </c:pt>
                <c:pt idx="2212">
                  <c:v>60.559000000000005</c:v>
                </c:pt>
                <c:pt idx="2213">
                  <c:v>60.526000000000003</c:v>
                </c:pt>
                <c:pt idx="2214">
                  <c:v>60.46</c:v>
                </c:pt>
                <c:pt idx="2215">
                  <c:v>60.427</c:v>
                </c:pt>
                <c:pt idx="2216">
                  <c:v>60.361000000000004</c:v>
                </c:pt>
                <c:pt idx="2217">
                  <c:v>60.329000000000001</c:v>
                </c:pt>
                <c:pt idx="2218">
                  <c:v>60.263000000000012</c:v>
                </c:pt>
                <c:pt idx="2219">
                  <c:v>60.230000000000011</c:v>
                </c:pt>
                <c:pt idx="2220">
                  <c:v>60.164000000000001</c:v>
                </c:pt>
                <c:pt idx="2221">
                  <c:v>60.131</c:v>
                </c:pt>
                <c:pt idx="2222">
                  <c:v>60.066000000000003</c:v>
                </c:pt>
                <c:pt idx="2223">
                  <c:v>60.033000000000001</c:v>
                </c:pt>
                <c:pt idx="2224">
                  <c:v>60.001000000000005</c:v>
                </c:pt>
                <c:pt idx="2225">
                  <c:v>59.973000000000006</c:v>
                </c:pt>
                <c:pt idx="2226">
                  <c:v>59.916999999999994</c:v>
                </c:pt>
                <c:pt idx="2227">
                  <c:v>59.861000000000004</c:v>
                </c:pt>
                <c:pt idx="2228">
                  <c:v>59.833999999999996</c:v>
                </c:pt>
                <c:pt idx="2229">
                  <c:v>59.806000000000004</c:v>
                </c:pt>
                <c:pt idx="2230">
                  <c:v>59.75</c:v>
                </c:pt>
                <c:pt idx="2231">
                  <c:v>59.722000000000108</c:v>
                </c:pt>
                <c:pt idx="2232">
                  <c:v>59.666000000000011</c:v>
                </c:pt>
                <c:pt idx="2233">
                  <c:v>59.639000000000003</c:v>
                </c:pt>
                <c:pt idx="2234">
                  <c:v>59.583000000000006</c:v>
                </c:pt>
                <c:pt idx="2235">
                  <c:v>59.555</c:v>
                </c:pt>
                <c:pt idx="2236">
                  <c:v>59.499000000000002</c:v>
                </c:pt>
                <c:pt idx="2237">
                  <c:v>59.471000000000004</c:v>
                </c:pt>
                <c:pt idx="2238">
                  <c:v>59.416000000000004</c:v>
                </c:pt>
                <c:pt idx="2239">
                  <c:v>59.387999999999998</c:v>
                </c:pt>
                <c:pt idx="2240">
                  <c:v>59.36</c:v>
                </c:pt>
                <c:pt idx="2241">
                  <c:v>59.303999999999995</c:v>
                </c:pt>
                <c:pt idx="2242">
                  <c:v>59.276000000000003</c:v>
                </c:pt>
                <c:pt idx="2243">
                  <c:v>59.249000000000002</c:v>
                </c:pt>
                <c:pt idx="2244">
                  <c:v>59.193000000000012</c:v>
                </c:pt>
                <c:pt idx="2245">
                  <c:v>59.165000000000013</c:v>
                </c:pt>
                <c:pt idx="2246">
                  <c:v>59.137</c:v>
                </c:pt>
                <c:pt idx="2247">
                  <c:v>59.080999999999996</c:v>
                </c:pt>
                <c:pt idx="2248">
                  <c:v>59.053999999999995</c:v>
                </c:pt>
                <c:pt idx="2249">
                  <c:v>59.026000000000003</c:v>
                </c:pt>
                <c:pt idx="2250">
                  <c:v>58.998000000000012</c:v>
                </c:pt>
                <c:pt idx="2251">
                  <c:v>58.97</c:v>
                </c:pt>
                <c:pt idx="2252">
                  <c:v>58.913999999999994</c:v>
                </c:pt>
                <c:pt idx="2253">
                  <c:v>58.885999999999996</c:v>
                </c:pt>
                <c:pt idx="2254">
                  <c:v>58.858999999999995</c:v>
                </c:pt>
                <c:pt idx="2255">
                  <c:v>58.830999999999996</c:v>
                </c:pt>
                <c:pt idx="2256">
                  <c:v>58.803000000000004</c:v>
                </c:pt>
                <c:pt idx="2257">
                  <c:v>58.803000000000004</c:v>
                </c:pt>
                <c:pt idx="2258">
                  <c:v>58.775000000000013</c:v>
                </c:pt>
                <c:pt idx="2259">
                  <c:v>58.747</c:v>
                </c:pt>
                <c:pt idx="2260">
                  <c:v>58.719000000000001</c:v>
                </c:pt>
                <c:pt idx="2261">
                  <c:v>58.691000000000003</c:v>
                </c:pt>
                <c:pt idx="2262">
                  <c:v>58.691000000000003</c:v>
                </c:pt>
                <c:pt idx="2263">
                  <c:v>58.664000000000001</c:v>
                </c:pt>
                <c:pt idx="2264">
                  <c:v>58.636000000000003</c:v>
                </c:pt>
                <c:pt idx="2265">
                  <c:v>58.608000000000011</c:v>
                </c:pt>
                <c:pt idx="2266">
                  <c:v>58.608000000000011</c:v>
                </c:pt>
                <c:pt idx="2267">
                  <c:v>58.58</c:v>
                </c:pt>
                <c:pt idx="2268">
                  <c:v>58.58</c:v>
                </c:pt>
                <c:pt idx="2269">
                  <c:v>58.58</c:v>
                </c:pt>
                <c:pt idx="2270">
                  <c:v>58.552</c:v>
                </c:pt>
                <c:pt idx="2271">
                  <c:v>58.524000000000001</c:v>
                </c:pt>
                <c:pt idx="2272">
                  <c:v>58.524000000000001</c:v>
                </c:pt>
                <c:pt idx="2273">
                  <c:v>58.524000000000001</c:v>
                </c:pt>
                <c:pt idx="2274">
                  <c:v>58.524000000000001</c:v>
                </c:pt>
                <c:pt idx="2275">
                  <c:v>58.496000000000002</c:v>
                </c:pt>
                <c:pt idx="2276">
                  <c:v>58.496000000000002</c:v>
                </c:pt>
                <c:pt idx="2277">
                  <c:v>58.496000000000002</c:v>
                </c:pt>
                <c:pt idx="2278">
                  <c:v>58.496000000000002</c:v>
                </c:pt>
                <c:pt idx="2279">
                  <c:v>58.496000000000002</c:v>
                </c:pt>
                <c:pt idx="2280">
                  <c:v>58.496000000000002</c:v>
                </c:pt>
                <c:pt idx="2281">
                  <c:v>58.496000000000002</c:v>
                </c:pt>
                <c:pt idx="2282">
                  <c:v>58.496000000000002</c:v>
                </c:pt>
                <c:pt idx="2283">
                  <c:v>58.496000000000002</c:v>
                </c:pt>
                <c:pt idx="2284">
                  <c:v>58.496000000000002</c:v>
                </c:pt>
                <c:pt idx="2285">
                  <c:v>58.496000000000002</c:v>
                </c:pt>
                <c:pt idx="2286">
                  <c:v>58.496000000000002</c:v>
                </c:pt>
                <c:pt idx="2287">
                  <c:v>58.496000000000002</c:v>
                </c:pt>
                <c:pt idx="2288">
                  <c:v>58.496000000000002</c:v>
                </c:pt>
                <c:pt idx="2289">
                  <c:v>58.524000000000001</c:v>
                </c:pt>
                <c:pt idx="2290">
                  <c:v>58.524000000000001</c:v>
                </c:pt>
                <c:pt idx="2291">
                  <c:v>58.524000000000001</c:v>
                </c:pt>
                <c:pt idx="2292">
                  <c:v>58.552</c:v>
                </c:pt>
                <c:pt idx="2293">
                  <c:v>58.552</c:v>
                </c:pt>
                <c:pt idx="2294">
                  <c:v>58.552</c:v>
                </c:pt>
                <c:pt idx="2295">
                  <c:v>58.58</c:v>
                </c:pt>
                <c:pt idx="2296">
                  <c:v>58.58</c:v>
                </c:pt>
                <c:pt idx="2297">
                  <c:v>58.608000000000011</c:v>
                </c:pt>
                <c:pt idx="2298">
                  <c:v>58.608000000000011</c:v>
                </c:pt>
                <c:pt idx="2299">
                  <c:v>58.636000000000003</c:v>
                </c:pt>
                <c:pt idx="2300">
                  <c:v>58.636000000000003</c:v>
                </c:pt>
                <c:pt idx="2301">
                  <c:v>58.664000000000001</c:v>
                </c:pt>
                <c:pt idx="2302">
                  <c:v>58.691000000000003</c:v>
                </c:pt>
                <c:pt idx="2303">
                  <c:v>58.691000000000003</c:v>
                </c:pt>
                <c:pt idx="2304">
                  <c:v>58.719000000000001</c:v>
                </c:pt>
                <c:pt idx="2305">
                  <c:v>58.719000000000001</c:v>
                </c:pt>
                <c:pt idx="2306">
                  <c:v>58.747</c:v>
                </c:pt>
                <c:pt idx="2307">
                  <c:v>58.775000000000013</c:v>
                </c:pt>
                <c:pt idx="2308">
                  <c:v>58.803000000000004</c:v>
                </c:pt>
                <c:pt idx="2309">
                  <c:v>58.803000000000004</c:v>
                </c:pt>
                <c:pt idx="2310">
                  <c:v>58.830999999999996</c:v>
                </c:pt>
                <c:pt idx="2311">
                  <c:v>58.858999999999995</c:v>
                </c:pt>
                <c:pt idx="2312">
                  <c:v>58.885999999999996</c:v>
                </c:pt>
                <c:pt idx="2313">
                  <c:v>58.913999999999994</c:v>
                </c:pt>
                <c:pt idx="2314">
                  <c:v>58.942</c:v>
                </c:pt>
                <c:pt idx="2315">
                  <c:v>58.942</c:v>
                </c:pt>
                <c:pt idx="2316">
                  <c:v>58.97</c:v>
                </c:pt>
                <c:pt idx="2317">
                  <c:v>58.998000000000012</c:v>
                </c:pt>
                <c:pt idx="2318">
                  <c:v>59.026000000000003</c:v>
                </c:pt>
                <c:pt idx="2319">
                  <c:v>59.053999999999995</c:v>
                </c:pt>
                <c:pt idx="2320">
                  <c:v>59.080999999999996</c:v>
                </c:pt>
                <c:pt idx="2321">
                  <c:v>59.109000000000002</c:v>
                </c:pt>
                <c:pt idx="2322">
                  <c:v>59.137</c:v>
                </c:pt>
                <c:pt idx="2323">
                  <c:v>59.165000000000013</c:v>
                </c:pt>
                <c:pt idx="2324">
                  <c:v>59.193000000000012</c:v>
                </c:pt>
                <c:pt idx="2325">
                  <c:v>59.221000000000011</c:v>
                </c:pt>
                <c:pt idx="2326">
                  <c:v>59.249000000000002</c:v>
                </c:pt>
                <c:pt idx="2327">
                  <c:v>59.303999999999995</c:v>
                </c:pt>
                <c:pt idx="2328">
                  <c:v>59.332000000000001</c:v>
                </c:pt>
                <c:pt idx="2329">
                  <c:v>59.36</c:v>
                </c:pt>
                <c:pt idx="2330">
                  <c:v>59.387999999999998</c:v>
                </c:pt>
                <c:pt idx="2331">
                  <c:v>59.416000000000004</c:v>
                </c:pt>
                <c:pt idx="2332">
                  <c:v>59.443999999999996</c:v>
                </c:pt>
                <c:pt idx="2333">
                  <c:v>59.471000000000004</c:v>
                </c:pt>
                <c:pt idx="2334">
                  <c:v>59.527000000000001</c:v>
                </c:pt>
                <c:pt idx="2335">
                  <c:v>59.555</c:v>
                </c:pt>
                <c:pt idx="2336">
                  <c:v>59.583000000000006</c:v>
                </c:pt>
                <c:pt idx="2337">
                  <c:v>59.611000000000004</c:v>
                </c:pt>
                <c:pt idx="2338">
                  <c:v>59.639000000000003</c:v>
                </c:pt>
                <c:pt idx="2339">
                  <c:v>59.666000000000011</c:v>
                </c:pt>
                <c:pt idx="2340">
                  <c:v>59.722000000000108</c:v>
                </c:pt>
                <c:pt idx="2341">
                  <c:v>59.75</c:v>
                </c:pt>
                <c:pt idx="2342">
                  <c:v>59.778000000000013</c:v>
                </c:pt>
                <c:pt idx="2343">
                  <c:v>59.806000000000004</c:v>
                </c:pt>
                <c:pt idx="2344">
                  <c:v>59.861000000000004</c:v>
                </c:pt>
                <c:pt idx="2345">
                  <c:v>59.888999999999996</c:v>
                </c:pt>
                <c:pt idx="2346">
                  <c:v>59.916999999999994</c:v>
                </c:pt>
                <c:pt idx="2347">
                  <c:v>59.973000000000006</c:v>
                </c:pt>
                <c:pt idx="2348">
                  <c:v>60.001000000000005</c:v>
                </c:pt>
                <c:pt idx="2349">
                  <c:v>60.029000000000003</c:v>
                </c:pt>
                <c:pt idx="2350">
                  <c:v>60.066000000000003</c:v>
                </c:pt>
                <c:pt idx="2351">
                  <c:v>60.099000000000011</c:v>
                </c:pt>
                <c:pt idx="2352">
                  <c:v>60.131</c:v>
                </c:pt>
                <c:pt idx="2353">
                  <c:v>60.197000000000003</c:v>
                </c:pt>
                <c:pt idx="2354">
                  <c:v>60.230000000000011</c:v>
                </c:pt>
                <c:pt idx="2355">
                  <c:v>60.263000000000012</c:v>
                </c:pt>
                <c:pt idx="2356">
                  <c:v>60.329000000000001</c:v>
                </c:pt>
                <c:pt idx="2357">
                  <c:v>60.361000000000004</c:v>
                </c:pt>
                <c:pt idx="2358">
                  <c:v>60.394000000000005</c:v>
                </c:pt>
                <c:pt idx="2359">
                  <c:v>60.46</c:v>
                </c:pt>
                <c:pt idx="2360">
                  <c:v>60.493000000000002</c:v>
                </c:pt>
                <c:pt idx="2361">
                  <c:v>60.559000000000005</c:v>
                </c:pt>
                <c:pt idx="2362">
                  <c:v>60.591000000000001</c:v>
                </c:pt>
                <c:pt idx="2363">
                  <c:v>60.624000000000002</c:v>
                </c:pt>
                <c:pt idx="2364">
                  <c:v>60.690000000000012</c:v>
                </c:pt>
                <c:pt idx="2365">
                  <c:v>60.723000000000013</c:v>
                </c:pt>
                <c:pt idx="2366">
                  <c:v>60.789000000000001</c:v>
                </c:pt>
                <c:pt idx="2367">
                  <c:v>60.821000000000005</c:v>
                </c:pt>
                <c:pt idx="2368">
                  <c:v>60.853999999999999</c:v>
                </c:pt>
                <c:pt idx="2369">
                  <c:v>60.92</c:v>
                </c:pt>
                <c:pt idx="2370">
                  <c:v>60.952999999999996</c:v>
                </c:pt>
                <c:pt idx="2371">
                  <c:v>61.019000000000005</c:v>
                </c:pt>
                <c:pt idx="2372">
                  <c:v>61.050999999999995</c:v>
                </c:pt>
                <c:pt idx="2373">
                  <c:v>61.083999999999996</c:v>
                </c:pt>
                <c:pt idx="2374">
                  <c:v>61.15</c:v>
                </c:pt>
                <c:pt idx="2375">
                  <c:v>61.183</c:v>
                </c:pt>
                <c:pt idx="2376">
                  <c:v>61.249000000000002</c:v>
                </c:pt>
                <c:pt idx="2377">
                  <c:v>61.281000000000006</c:v>
                </c:pt>
                <c:pt idx="2378">
                  <c:v>61.346999999999994</c:v>
                </c:pt>
                <c:pt idx="2379">
                  <c:v>61.379999999999995</c:v>
                </c:pt>
                <c:pt idx="2380">
                  <c:v>61.446000000000005</c:v>
                </c:pt>
                <c:pt idx="2381">
                  <c:v>61.479000000000006</c:v>
                </c:pt>
                <c:pt idx="2382">
                  <c:v>61.510999999999996</c:v>
                </c:pt>
                <c:pt idx="2383">
                  <c:v>61.577000000000005</c:v>
                </c:pt>
                <c:pt idx="2384">
                  <c:v>61.61</c:v>
                </c:pt>
                <c:pt idx="2385">
                  <c:v>61.676000000000002</c:v>
                </c:pt>
                <c:pt idx="2386">
                  <c:v>61.709000000000003</c:v>
                </c:pt>
                <c:pt idx="2387">
                  <c:v>61.774000000000001</c:v>
                </c:pt>
                <c:pt idx="2388">
                  <c:v>61.806999999999995</c:v>
                </c:pt>
                <c:pt idx="2389">
                  <c:v>61.873000000000005</c:v>
                </c:pt>
                <c:pt idx="2390">
                  <c:v>61.906000000000006</c:v>
                </c:pt>
                <c:pt idx="2391">
                  <c:v>61.971000000000004</c:v>
                </c:pt>
                <c:pt idx="2392">
                  <c:v>62.004000000000005</c:v>
                </c:pt>
                <c:pt idx="2393">
                  <c:v>62.07</c:v>
                </c:pt>
                <c:pt idx="2394">
                  <c:v>62.103000000000002</c:v>
                </c:pt>
                <c:pt idx="2395">
                  <c:v>62.169000000000011</c:v>
                </c:pt>
                <c:pt idx="2396">
                  <c:v>62.201000000000001</c:v>
                </c:pt>
                <c:pt idx="2397">
                  <c:v>62.234000000000002</c:v>
                </c:pt>
                <c:pt idx="2398">
                  <c:v>62.3</c:v>
                </c:pt>
                <c:pt idx="2399">
                  <c:v>62.366</c:v>
                </c:pt>
                <c:pt idx="2400">
                  <c:v>62.399000000000001</c:v>
                </c:pt>
                <c:pt idx="2401">
                  <c:v>62.431000000000004</c:v>
                </c:pt>
                <c:pt idx="2402">
                  <c:v>62.497</c:v>
                </c:pt>
                <c:pt idx="2403">
                  <c:v>62.53</c:v>
                </c:pt>
                <c:pt idx="2404">
                  <c:v>62.596000000000011</c:v>
                </c:pt>
                <c:pt idx="2405">
                  <c:v>62.629000000000012</c:v>
                </c:pt>
                <c:pt idx="2406">
                  <c:v>62.694000000000003</c:v>
                </c:pt>
                <c:pt idx="2407">
                  <c:v>62.727000000000011</c:v>
                </c:pt>
                <c:pt idx="2408">
                  <c:v>62.793000000000013</c:v>
                </c:pt>
                <c:pt idx="2409">
                  <c:v>62.826000000000001</c:v>
                </c:pt>
                <c:pt idx="2410">
                  <c:v>62.858999999999995</c:v>
                </c:pt>
                <c:pt idx="2411">
                  <c:v>62.924000000000007</c:v>
                </c:pt>
                <c:pt idx="2412">
                  <c:v>62.956999999999994</c:v>
                </c:pt>
                <c:pt idx="2413">
                  <c:v>63.023000000000003</c:v>
                </c:pt>
                <c:pt idx="2414">
                  <c:v>63.056000000000004</c:v>
                </c:pt>
                <c:pt idx="2415">
                  <c:v>63.089000000000006</c:v>
                </c:pt>
                <c:pt idx="2416">
                  <c:v>63.153999999999996</c:v>
                </c:pt>
                <c:pt idx="2417">
                  <c:v>63.187000000000005</c:v>
                </c:pt>
                <c:pt idx="2418">
                  <c:v>63.253</c:v>
                </c:pt>
                <c:pt idx="2419">
                  <c:v>63.286000000000001</c:v>
                </c:pt>
                <c:pt idx="2420">
                  <c:v>63.318999999999996</c:v>
                </c:pt>
                <c:pt idx="2421">
                  <c:v>63.383999999999993</c:v>
                </c:pt>
                <c:pt idx="2422">
                  <c:v>63.416999999999994</c:v>
                </c:pt>
                <c:pt idx="2423">
                  <c:v>63.449999999999996</c:v>
                </c:pt>
                <c:pt idx="2424">
                  <c:v>63.483000000000004</c:v>
                </c:pt>
                <c:pt idx="2425">
                  <c:v>63.549000000000007</c:v>
                </c:pt>
                <c:pt idx="2426">
                  <c:v>63.580999999999996</c:v>
                </c:pt>
                <c:pt idx="2427">
                  <c:v>63.614000000000004</c:v>
                </c:pt>
                <c:pt idx="2428">
                  <c:v>63.647000000000006</c:v>
                </c:pt>
                <c:pt idx="2429">
                  <c:v>63.68</c:v>
                </c:pt>
                <c:pt idx="2430">
                  <c:v>63.746000000000002</c:v>
                </c:pt>
                <c:pt idx="2431">
                  <c:v>63.779000000000003</c:v>
                </c:pt>
                <c:pt idx="2432">
                  <c:v>63.810999999999993</c:v>
                </c:pt>
                <c:pt idx="2433">
                  <c:v>63.843999999999994</c:v>
                </c:pt>
                <c:pt idx="2434">
                  <c:v>63.876999999999995</c:v>
                </c:pt>
                <c:pt idx="2435">
                  <c:v>63.91</c:v>
                </c:pt>
                <c:pt idx="2436">
                  <c:v>63.943000000000005</c:v>
                </c:pt>
                <c:pt idx="2437">
                  <c:v>63.976000000000006</c:v>
                </c:pt>
                <c:pt idx="2438">
                  <c:v>63.976000000000006</c:v>
                </c:pt>
                <c:pt idx="2439">
                  <c:v>64.009</c:v>
                </c:pt>
                <c:pt idx="2440">
                  <c:v>64.040999999999997</c:v>
                </c:pt>
                <c:pt idx="2441">
                  <c:v>64.073999999999998</c:v>
                </c:pt>
                <c:pt idx="2442">
                  <c:v>64.106999999999999</c:v>
                </c:pt>
                <c:pt idx="2443">
                  <c:v>64.106999999999999</c:v>
                </c:pt>
                <c:pt idx="2444">
                  <c:v>64.14</c:v>
                </c:pt>
                <c:pt idx="2445">
                  <c:v>64.172999999999988</c:v>
                </c:pt>
                <c:pt idx="2446">
                  <c:v>64.172999999999988</c:v>
                </c:pt>
                <c:pt idx="2447">
                  <c:v>64.206000000000003</c:v>
                </c:pt>
                <c:pt idx="2448">
                  <c:v>64.206000000000003</c:v>
                </c:pt>
                <c:pt idx="2449">
                  <c:v>64.239000000000004</c:v>
                </c:pt>
                <c:pt idx="2450">
                  <c:v>64.239000000000004</c:v>
                </c:pt>
                <c:pt idx="2451">
                  <c:v>64.271000000000001</c:v>
                </c:pt>
                <c:pt idx="2452">
                  <c:v>64.271000000000001</c:v>
                </c:pt>
                <c:pt idx="2453">
                  <c:v>64.271000000000001</c:v>
                </c:pt>
                <c:pt idx="2454">
                  <c:v>64.304000000000002</c:v>
                </c:pt>
                <c:pt idx="2455">
                  <c:v>64.304000000000002</c:v>
                </c:pt>
                <c:pt idx="2456">
                  <c:v>64.304000000000002</c:v>
                </c:pt>
                <c:pt idx="2457">
                  <c:v>64.337000000000003</c:v>
                </c:pt>
                <c:pt idx="2458">
                  <c:v>64.337000000000003</c:v>
                </c:pt>
                <c:pt idx="2459">
                  <c:v>64.337000000000003</c:v>
                </c:pt>
                <c:pt idx="2460">
                  <c:v>64.337000000000003</c:v>
                </c:pt>
                <c:pt idx="2461">
                  <c:v>64.337000000000003</c:v>
                </c:pt>
                <c:pt idx="2462">
                  <c:v>64.337000000000003</c:v>
                </c:pt>
                <c:pt idx="2463">
                  <c:v>64.337000000000003</c:v>
                </c:pt>
                <c:pt idx="2464">
                  <c:v>64.36999999999999</c:v>
                </c:pt>
                <c:pt idx="2465">
                  <c:v>64.337000000000003</c:v>
                </c:pt>
                <c:pt idx="2466">
                  <c:v>64.337000000000003</c:v>
                </c:pt>
                <c:pt idx="2467">
                  <c:v>64.337000000000003</c:v>
                </c:pt>
                <c:pt idx="2468">
                  <c:v>64.337000000000003</c:v>
                </c:pt>
                <c:pt idx="2469">
                  <c:v>64.337000000000003</c:v>
                </c:pt>
                <c:pt idx="2470">
                  <c:v>64.337000000000003</c:v>
                </c:pt>
                <c:pt idx="2471">
                  <c:v>64.337000000000003</c:v>
                </c:pt>
                <c:pt idx="2472">
                  <c:v>64.337000000000003</c:v>
                </c:pt>
                <c:pt idx="2473">
                  <c:v>64.304000000000002</c:v>
                </c:pt>
                <c:pt idx="2474">
                  <c:v>64.304000000000002</c:v>
                </c:pt>
                <c:pt idx="2475">
                  <c:v>64.304000000000002</c:v>
                </c:pt>
                <c:pt idx="2476">
                  <c:v>64.271000000000001</c:v>
                </c:pt>
                <c:pt idx="2477">
                  <c:v>64.271000000000001</c:v>
                </c:pt>
                <c:pt idx="2478">
                  <c:v>64.271000000000001</c:v>
                </c:pt>
                <c:pt idx="2479">
                  <c:v>64.239000000000004</c:v>
                </c:pt>
                <c:pt idx="2480">
                  <c:v>64.239000000000004</c:v>
                </c:pt>
                <c:pt idx="2481">
                  <c:v>64.206000000000003</c:v>
                </c:pt>
                <c:pt idx="2482">
                  <c:v>64.206000000000003</c:v>
                </c:pt>
                <c:pt idx="2483">
                  <c:v>64.206000000000003</c:v>
                </c:pt>
                <c:pt idx="2484">
                  <c:v>64.172999999999988</c:v>
                </c:pt>
                <c:pt idx="2485">
                  <c:v>64.14</c:v>
                </c:pt>
                <c:pt idx="2486">
                  <c:v>64.14</c:v>
                </c:pt>
                <c:pt idx="2487">
                  <c:v>64.106999999999999</c:v>
                </c:pt>
                <c:pt idx="2488">
                  <c:v>64.106999999999999</c:v>
                </c:pt>
                <c:pt idx="2489">
                  <c:v>64.073999999999998</c:v>
                </c:pt>
                <c:pt idx="2490">
                  <c:v>64.073999999999998</c:v>
                </c:pt>
                <c:pt idx="2491">
                  <c:v>64.040999999999997</c:v>
                </c:pt>
                <c:pt idx="2492">
                  <c:v>64.009</c:v>
                </c:pt>
                <c:pt idx="2493">
                  <c:v>63.976000000000006</c:v>
                </c:pt>
                <c:pt idx="2494">
                  <c:v>63.976000000000006</c:v>
                </c:pt>
                <c:pt idx="2495">
                  <c:v>63.943000000000005</c:v>
                </c:pt>
                <c:pt idx="2496">
                  <c:v>63.91</c:v>
                </c:pt>
                <c:pt idx="2497">
                  <c:v>63.876999999999995</c:v>
                </c:pt>
                <c:pt idx="2498">
                  <c:v>63.876999999999995</c:v>
                </c:pt>
                <c:pt idx="2499">
                  <c:v>63.843999999999994</c:v>
                </c:pt>
                <c:pt idx="2500">
                  <c:v>63.810999999999993</c:v>
                </c:pt>
                <c:pt idx="2501">
                  <c:v>63.779000000000003</c:v>
                </c:pt>
                <c:pt idx="2502">
                  <c:v>63.746000000000002</c:v>
                </c:pt>
                <c:pt idx="2503">
                  <c:v>63.713000000000001</c:v>
                </c:pt>
                <c:pt idx="2504">
                  <c:v>63.68</c:v>
                </c:pt>
                <c:pt idx="2505">
                  <c:v>63.68</c:v>
                </c:pt>
                <c:pt idx="2506">
                  <c:v>63.647000000000006</c:v>
                </c:pt>
                <c:pt idx="2507">
                  <c:v>63.614000000000004</c:v>
                </c:pt>
                <c:pt idx="2508">
                  <c:v>63.580999999999996</c:v>
                </c:pt>
                <c:pt idx="2509">
                  <c:v>63.549000000000007</c:v>
                </c:pt>
                <c:pt idx="2510">
                  <c:v>63.516000000000005</c:v>
                </c:pt>
                <c:pt idx="2511">
                  <c:v>63.483000000000004</c:v>
                </c:pt>
                <c:pt idx="2512">
                  <c:v>63.449999999999996</c:v>
                </c:pt>
                <c:pt idx="2513">
                  <c:v>63.416999999999994</c:v>
                </c:pt>
                <c:pt idx="2514">
                  <c:v>63.383999999999993</c:v>
                </c:pt>
                <c:pt idx="2515">
                  <c:v>63.350999999999999</c:v>
                </c:pt>
                <c:pt idx="2516">
                  <c:v>63.286000000000001</c:v>
                </c:pt>
                <c:pt idx="2517">
                  <c:v>63.253</c:v>
                </c:pt>
                <c:pt idx="2518">
                  <c:v>63.220000000000013</c:v>
                </c:pt>
                <c:pt idx="2519">
                  <c:v>63.187000000000005</c:v>
                </c:pt>
                <c:pt idx="2520">
                  <c:v>63.153999999999996</c:v>
                </c:pt>
                <c:pt idx="2521">
                  <c:v>63.121000000000002</c:v>
                </c:pt>
                <c:pt idx="2522">
                  <c:v>63.089000000000006</c:v>
                </c:pt>
                <c:pt idx="2523">
                  <c:v>63.056000000000004</c:v>
                </c:pt>
                <c:pt idx="2524">
                  <c:v>62.99</c:v>
                </c:pt>
                <c:pt idx="2525">
                  <c:v>62.956999999999994</c:v>
                </c:pt>
                <c:pt idx="2526">
                  <c:v>62.924000000000007</c:v>
                </c:pt>
                <c:pt idx="2527">
                  <c:v>62.891000000000005</c:v>
                </c:pt>
                <c:pt idx="2528">
                  <c:v>62.858999999999995</c:v>
                </c:pt>
                <c:pt idx="2529">
                  <c:v>62.793000000000013</c:v>
                </c:pt>
                <c:pt idx="2530">
                  <c:v>62.760000000000012</c:v>
                </c:pt>
                <c:pt idx="2531">
                  <c:v>62.727000000000011</c:v>
                </c:pt>
                <c:pt idx="2532">
                  <c:v>62.694000000000003</c:v>
                </c:pt>
                <c:pt idx="2533">
                  <c:v>62.629000000000012</c:v>
                </c:pt>
                <c:pt idx="2534">
                  <c:v>62.596000000000011</c:v>
                </c:pt>
                <c:pt idx="2535">
                  <c:v>62.563000000000002</c:v>
                </c:pt>
                <c:pt idx="2536">
                  <c:v>62.53</c:v>
                </c:pt>
                <c:pt idx="2537">
                  <c:v>62.464000000000006</c:v>
                </c:pt>
                <c:pt idx="2538">
                  <c:v>62.431000000000004</c:v>
                </c:pt>
                <c:pt idx="2539">
                  <c:v>62.399000000000001</c:v>
                </c:pt>
                <c:pt idx="2540">
                  <c:v>62.366</c:v>
                </c:pt>
                <c:pt idx="2541">
                  <c:v>62.3</c:v>
                </c:pt>
                <c:pt idx="2542">
                  <c:v>62.267000000000003</c:v>
                </c:pt>
                <c:pt idx="2543">
                  <c:v>62.234000000000002</c:v>
                </c:pt>
                <c:pt idx="2544">
                  <c:v>62.169000000000011</c:v>
                </c:pt>
                <c:pt idx="2545">
                  <c:v>62.136000000000003</c:v>
                </c:pt>
                <c:pt idx="2546">
                  <c:v>62.07</c:v>
                </c:pt>
                <c:pt idx="2547">
                  <c:v>62.037000000000006</c:v>
                </c:pt>
                <c:pt idx="2548">
                  <c:v>62.004000000000005</c:v>
                </c:pt>
                <c:pt idx="2549">
                  <c:v>61.939</c:v>
                </c:pt>
                <c:pt idx="2550">
                  <c:v>61.906000000000006</c:v>
                </c:pt>
                <c:pt idx="2551">
                  <c:v>61.839999999999996</c:v>
                </c:pt>
                <c:pt idx="2552">
                  <c:v>61.806999999999995</c:v>
                </c:pt>
                <c:pt idx="2553">
                  <c:v>61.774000000000001</c:v>
                </c:pt>
                <c:pt idx="2554">
                  <c:v>61.709000000000003</c:v>
                </c:pt>
                <c:pt idx="2555">
                  <c:v>61.676000000000002</c:v>
                </c:pt>
                <c:pt idx="2556">
                  <c:v>61.61</c:v>
                </c:pt>
                <c:pt idx="2557">
                  <c:v>61.577000000000005</c:v>
                </c:pt>
                <c:pt idx="2558">
                  <c:v>61.544000000000004</c:v>
                </c:pt>
                <c:pt idx="2559">
                  <c:v>61.479000000000006</c:v>
                </c:pt>
                <c:pt idx="2560">
                  <c:v>61.446000000000005</c:v>
                </c:pt>
                <c:pt idx="2561">
                  <c:v>61.413000000000004</c:v>
                </c:pt>
                <c:pt idx="2562">
                  <c:v>61.346999999999994</c:v>
                </c:pt>
                <c:pt idx="2563">
                  <c:v>61.313999999999993</c:v>
                </c:pt>
                <c:pt idx="2564">
                  <c:v>61.249000000000002</c:v>
                </c:pt>
                <c:pt idx="2565">
                  <c:v>61.216000000000001</c:v>
                </c:pt>
                <c:pt idx="2566">
                  <c:v>61.15</c:v>
                </c:pt>
                <c:pt idx="2567">
                  <c:v>61.117000000000004</c:v>
                </c:pt>
                <c:pt idx="2568">
                  <c:v>61.050999999999995</c:v>
                </c:pt>
                <c:pt idx="2569">
                  <c:v>61.019000000000005</c:v>
                </c:pt>
                <c:pt idx="2570">
                  <c:v>60.952999999999996</c:v>
                </c:pt>
                <c:pt idx="2571">
                  <c:v>60.92</c:v>
                </c:pt>
                <c:pt idx="2572">
                  <c:v>60.853999999999999</c:v>
                </c:pt>
                <c:pt idx="2573">
                  <c:v>60.821000000000005</c:v>
                </c:pt>
                <c:pt idx="2574">
                  <c:v>60.756</c:v>
                </c:pt>
                <c:pt idx="2575">
                  <c:v>60.723000000000013</c:v>
                </c:pt>
                <c:pt idx="2576">
                  <c:v>60.657000000000004</c:v>
                </c:pt>
                <c:pt idx="2577">
                  <c:v>60.624000000000002</c:v>
                </c:pt>
                <c:pt idx="2578">
                  <c:v>60.559000000000005</c:v>
                </c:pt>
                <c:pt idx="2579">
                  <c:v>60.526000000000003</c:v>
                </c:pt>
                <c:pt idx="2580">
                  <c:v>60.46</c:v>
                </c:pt>
                <c:pt idx="2581">
                  <c:v>60.427</c:v>
                </c:pt>
                <c:pt idx="2582">
                  <c:v>60.361000000000004</c:v>
                </c:pt>
                <c:pt idx="2583">
                  <c:v>60.329000000000001</c:v>
                </c:pt>
                <c:pt idx="2584">
                  <c:v>60.263000000000012</c:v>
                </c:pt>
                <c:pt idx="2585">
                  <c:v>60.230000000000011</c:v>
                </c:pt>
                <c:pt idx="2586">
                  <c:v>60.197000000000003</c:v>
                </c:pt>
                <c:pt idx="2587">
                  <c:v>60.131</c:v>
                </c:pt>
                <c:pt idx="2588">
                  <c:v>60.066000000000003</c:v>
                </c:pt>
                <c:pt idx="2589">
                  <c:v>60.033000000000001</c:v>
                </c:pt>
                <c:pt idx="2590">
                  <c:v>60.001000000000005</c:v>
                </c:pt>
                <c:pt idx="2591">
                  <c:v>59.973000000000006</c:v>
                </c:pt>
                <c:pt idx="2592">
                  <c:v>59.945</c:v>
                </c:pt>
                <c:pt idx="2593">
                  <c:v>59.888999999999996</c:v>
                </c:pt>
                <c:pt idx="2594">
                  <c:v>59.861000000000004</c:v>
                </c:pt>
                <c:pt idx="2595">
                  <c:v>59.806000000000004</c:v>
                </c:pt>
                <c:pt idx="2596">
                  <c:v>59.778000000000013</c:v>
                </c:pt>
                <c:pt idx="2597">
                  <c:v>59.722000000000108</c:v>
                </c:pt>
                <c:pt idx="2598">
                  <c:v>59.694000000000003</c:v>
                </c:pt>
                <c:pt idx="2599">
                  <c:v>59.639000000000003</c:v>
                </c:pt>
                <c:pt idx="2600">
                  <c:v>59.611000000000004</c:v>
                </c:pt>
                <c:pt idx="2601">
                  <c:v>59.583000000000006</c:v>
                </c:pt>
                <c:pt idx="2602">
                  <c:v>59.527000000000001</c:v>
                </c:pt>
                <c:pt idx="2603">
                  <c:v>59.499000000000002</c:v>
                </c:pt>
                <c:pt idx="2604">
                  <c:v>59.471000000000004</c:v>
                </c:pt>
                <c:pt idx="2605">
                  <c:v>59.416000000000004</c:v>
                </c:pt>
                <c:pt idx="2606">
                  <c:v>59.387999999999998</c:v>
                </c:pt>
                <c:pt idx="2607">
                  <c:v>59.36</c:v>
                </c:pt>
                <c:pt idx="2608">
                  <c:v>59.332000000000001</c:v>
                </c:pt>
                <c:pt idx="2609">
                  <c:v>59.303999999999995</c:v>
                </c:pt>
                <c:pt idx="2610">
                  <c:v>59.276000000000003</c:v>
                </c:pt>
                <c:pt idx="2611">
                  <c:v>59.221000000000011</c:v>
                </c:pt>
                <c:pt idx="2612">
                  <c:v>59.193000000000012</c:v>
                </c:pt>
                <c:pt idx="2613">
                  <c:v>59.165000000000013</c:v>
                </c:pt>
                <c:pt idx="2614">
                  <c:v>59.137</c:v>
                </c:pt>
                <c:pt idx="2615">
                  <c:v>59.109000000000002</c:v>
                </c:pt>
                <c:pt idx="2616">
                  <c:v>59.080999999999996</c:v>
                </c:pt>
                <c:pt idx="2617">
                  <c:v>59.053999999999995</c:v>
                </c:pt>
                <c:pt idx="2618">
                  <c:v>59.053999999999995</c:v>
                </c:pt>
                <c:pt idx="2619">
                  <c:v>59.026000000000003</c:v>
                </c:pt>
                <c:pt idx="2620">
                  <c:v>58.998000000000012</c:v>
                </c:pt>
                <c:pt idx="2621">
                  <c:v>58.97</c:v>
                </c:pt>
                <c:pt idx="2622">
                  <c:v>58.942</c:v>
                </c:pt>
                <c:pt idx="2623">
                  <c:v>58.942</c:v>
                </c:pt>
                <c:pt idx="2624">
                  <c:v>58.913999999999994</c:v>
                </c:pt>
                <c:pt idx="2625">
                  <c:v>58.913999999999994</c:v>
                </c:pt>
                <c:pt idx="2626">
                  <c:v>58.885999999999996</c:v>
                </c:pt>
                <c:pt idx="2627">
                  <c:v>58.858999999999995</c:v>
                </c:pt>
                <c:pt idx="2628">
                  <c:v>58.858999999999995</c:v>
                </c:pt>
                <c:pt idx="2629">
                  <c:v>58.858999999999995</c:v>
                </c:pt>
                <c:pt idx="2630">
                  <c:v>58.830999999999996</c:v>
                </c:pt>
                <c:pt idx="2631">
                  <c:v>58.830999999999996</c:v>
                </c:pt>
                <c:pt idx="2632">
                  <c:v>58.803000000000004</c:v>
                </c:pt>
                <c:pt idx="2633">
                  <c:v>58.803000000000004</c:v>
                </c:pt>
                <c:pt idx="2634">
                  <c:v>58.803000000000004</c:v>
                </c:pt>
                <c:pt idx="2635">
                  <c:v>58.803000000000004</c:v>
                </c:pt>
                <c:pt idx="2636">
                  <c:v>58.803000000000004</c:v>
                </c:pt>
                <c:pt idx="2637">
                  <c:v>58.775000000000013</c:v>
                </c:pt>
                <c:pt idx="2638">
                  <c:v>58.775000000000013</c:v>
                </c:pt>
                <c:pt idx="2639">
                  <c:v>58.775000000000013</c:v>
                </c:pt>
                <c:pt idx="2640">
                  <c:v>58.775000000000013</c:v>
                </c:pt>
                <c:pt idx="2641">
                  <c:v>58.775000000000013</c:v>
                </c:pt>
                <c:pt idx="2642">
                  <c:v>58.775000000000013</c:v>
                </c:pt>
                <c:pt idx="2643">
                  <c:v>58.775000000000013</c:v>
                </c:pt>
                <c:pt idx="2644">
                  <c:v>58.775000000000013</c:v>
                </c:pt>
                <c:pt idx="2645">
                  <c:v>58.775000000000013</c:v>
                </c:pt>
                <c:pt idx="2646">
                  <c:v>58.803000000000004</c:v>
                </c:pt>
                <c:pt idx="2647">
                  <c:v>58.803000000000004</c:v>
                </c:pt>
                <c:pt idx="2648">
                  <c:v>58.803000000000004</c:v>
                </c:pt>
                <c:pt idx="2649">
                  <c:v>58.803000000000004</c:v>
                </c:pt>
                <c:pt idx="2650">
                  <c:v>58.830999999999996</c:v>
                </c:pt>
                <c:pt idx="2651">
                  <c:v>58.830999999999996</c:v>
                </c:pt>
                <c:pt idx="2652">
                  <c:v>58.830999999999996</c:v>
                </c:pt>
                <c:pt idx="2653">
                  <c:v>58.858999999999995</c:v>
                </c:pt>
                <c:pt idx="2654">
                  <c:v>58.858999999999995</c:v>
                </c:pt>
                <c:pt idx="2655">
                  <c:v>58.885999999999996</c:v>
                </c:pt>
                <c:pt idx="2656">
                  <c:v>58.885999999999996</c:v>
                </c:pt>
                <c:pt idx="2657">
                  <c:v>58.913999999999994</c:v>
                </c:pt>
                <c:pt idx="2658">
                  <c:v>58.913999999999994</c:v>
                </c:pt>
                <c:pt idx="2659">
                  <c:v>58.913999999999994</c:v>
                </c:pt>
                <c:pt idx="2660">
                  <c:v>58.942</c:v>
                </c:pt>
                <c:pt idx="2661">
                  <c:v>58.97</c:v>
                </c:pt>
                <c:pt idx="2662">
                  <c:v>58.97</c:v>
                </c:pt>
                <c:pt idx="2663">
                  <c:v>58.998000000000012</c:v>
                </c:pt>
                <c:pt idx="2664">
                  <c:v>59.026000000000003</c:v>
                </c:pt>
                <c:pt idx="2665">
                  <c:v>59.026000000000003</c:v>
                </c:pt>
                <c:pt idx="2666">
                  <c:v>59.053999999999995</c:v>
                </c:pt>
                <c:pt idx="2667">
                  <c:v>59.080999999999996</c:v>
                </c:pt>
                <c:pt idx="2668">
                  <c:v>59.109000000000002</c:v>
                </c:pt>
                <c:pt idx="2669">
                  <c:v>59.137</c:v>
                </c:pt>
                <c:pt idx="2670">
                  <c:v>59.137</c:v>
                </c:pt>
                <c:pt idx="2671">
                  <c:v>59.165000000000013</c:v>
                </c:pt>
                <c:pt idx="2672">
                  <c:v>59.193000000000012</c:v>
                </c:pt>
                <c:pt idx="2673">
                  <c:v>59.221000000000011</c:v>
                </c:pt>
                <c:pt idx="2674">
                  <c:v>59.249000000000002</c:v>
                </c:pt>
                <c:pt idx="2675">
                  <c:v>59.276000000000003</c:v>
                </c:pt>
                <c:pt idx="2676">
                  <c:v>59.303999999999995</c:v>
                </c:pt>
                <c:pt idx="2677">
                  <c:v>59.332000000000001</c:v>
                </c:pt>
                <c:pt idx="2678">
                  <c:v>59.36</c:v>
                </c:pt>
                <c:pt idx="2679">
                  <c:v>59.387999999999998</c:v>
                </c:pt>
                <c:pt idx="2680">
                  <c:v>59.416000000000004</c:v>
                </c:pt>
                <c:pt idx="2681">
                  <c:v>59.443999999999996</c:v>
                </c:pt>
                <c:pt idx="2682">
                  <c:v>59.471000000000004</c:v>
                </c:pt>
                <c:pt idx="2683">
                  <c:v>59.499000000000002</c:v>
                </c:pt>
                <c:pt idx="2684">
                  <c:v>59.527000000000001</c:v>
                </c:pt>
                <c:pt idx="2685">
                  <c:v>59.555</c:v>
                </c:pt>
                <c:pt idx="2686">
                  <c:v>59.583000000000006</c:v>
                </c:pt>
                <c:pt idx="2687">
                  <c:v>59.611000000000004</c:v>
                </c:pt>
                <c:pt idx="2688">
                  <c:v>59.639000000000003</c:v>
                </c:pt>
                <c:pt idx="2689">
                  <c:v>59.666000000000011</c:v>
                </c:pt>
                <c:pt idx="2690">
                  <c:v>59.722000000000108</c:v>
                </c:pt>
                <c:pt idx="2691">
                  <c:v>59.75</c:v>
                </c:pt>
                <c:pt idx="2692">
                  <c:v>59.778000000000013</c:v>
                </c:pt>
                <c:pt idx="2693">
                  <c:v>59.806000000000004</c:v>
                </c:pt>
                <c:pt idx="2694">
                  <c:v>59.833999999999996</c:v>
                </c:pt>
                <c:pt idx="2695">
                  <c:v>59.861000000000004</c:v>
                </c:pt>
                <c:pt idx="2696">
                  <c:v>59.916999999999994</c:v>
                </c:pt>
                <c:pt idx="2697">
                  <c:v>59.945</c:v>
                </c:pt>
                <c:pt idx="2698">
                  <c:v>59.973000000000006</c:v>
                </c:pt>
                <c:pt idx="2699">
                  <c:v>60.029000000000003</c:v>
                </c:pt>
                <c:pt idx="2700">
                  <c:v>60.033000000000001</c:v>
                </c:pt>
                <c:pt idx="2701">
                  <c:v>60.066000000000003</c:v>
                </c:pt>
                <c:pt idx="2702">
                  <c:v>60.099000000000011</c:v>
                </c:pt>
                <c:pt idx="2703">
                  <c:v>60.164000000000001</c:v>
                </c:pt>
                <c:pt idx="2704">
                  <c:v>60.197000000000003</c:v>
                </c:pt>
                <c:pt idx="2705">
                  <c:v>60.230000000000011</c:v>
                </c:pt>
                <c:pt idx="2706">
                  <c:v>60.296000000000063</c:v>
                </c:pt>
                <c:pt idx="2707">
                  <c:v>60.329000000000001</c:v>
                </c:pt>
                <c:pt idx="2708">
                  <c:v>60.361000000000004</c:v>
                </c:pt>
                <c:pt idx="2709">
                  <c:v>60.427</c:v>
                </c:pt>
                <c:pt idx="2710">
                  <c:v>60.46</c:v>
                </c:pt>
                <c:pt idx="2711">
                  <c:v>60.526000000000003</c:v>
                </c:pt>
                <c:pt idx="2712">
                  <c:v>60.559000000000005</c:v>
                </c:pt>
                <c:pt idx="2713">
                  <c:v>60.591000000000001</c:v>
                </c:pt>
                <c:pt idx="2714">
                  <c:v>60.657000000000004</c:v>
                </c:pt>
                <c:pt idx="2715">
                  <c:v>60.690000000000012</c:v>
                </c:pt>
                <c:pt idx="2716">
                  <c:v>60.723000000000013</c:v>
                </c:pt>
                <c:pt idx="2717">
                  <c:v>60.789000000000001</c:v>
                </c:pt>
                <c:pt idx="2718">
                  <c:v>60.821000000000005</c:v>
                </c:pt>
                <c:pt idx="2719">
                  <c:v>60.886999999999993</c:v>
                </c:pt>
                <c:pt idx="2720">
                  <c:v>60.92</c:v>
                </c:pt>
                <c:pt idx="2721">
                  <c:v>60.986000000000004</c:v>
                </c:pt>
                <c:pt idx="2722">
                  <c:v>61.019000000000005</c:v>
                </c:pt>
                <c:pt idx="2723">
                  <c:v>61.083999999999996</c:v>
                </c:pt>
                <c:pt idx="2724">
                  <c:v>61.117000000000004</c:v>
                </c:pt>
                <c:pt idx="2725">
                  <c:v>61.183</c:v>
                </c:pt>
                <c:pt idx="2726">
                  <c:v>61.216000000000001</c:v>
                </c:pt>
                <c:pt idx="2727">
                  <c:v>61.249000000000002</c:v>
                </c:pt>
                <c:pt idx="2728">
                  <c:v>61.313999999999993</c:v>
                </c:pt>
                <c:pt idx="2729">
                  <c:v>61.346999999999994</c:v>
                </c:pt>
                <c:pt idx="2730">
                  <c:v>61.413000000000004</c:v>
                </c:pt>
                <c:pt idx="2731">
                  <c:v>61.446000000000005</c:v>
                </c:pt>
                <c:pt idx="2732">
                  <c:v>61.510999999999996</c:v>
                </c:pt>
                <c:pt idx="2733">
                  <c:v>61.544000000000004</c:v>
                </c:pt>
                <c:pt idx="2734">
                  <c:v>61.61</c:v>
                </c:pt>
                <c:pt idx="2735">
                  <c:v>61.643000000000001</c:v>
                </c:pt>
                <c:pt idx="2736">
                  <c:v>61.709000000000003</c:v>
                </c:pt>
                <c:pt idx="2737">
                  <c:v>61.741</c:v>
                </c:pt>
                <c:pt idx="2738">
                  <c:v>61.806999999999995</c:v>
                </c:pt>
                <c:pt idx="2739">
                  <c:v>61.839999999999996</c:v>
                </c:pt>
                <c:pt idx="2740">
                  <c:v>61.906000000000006</c:v>
                </c:pt>
                <c:pt idx="2741">
                  <c:v>61.939</c:v>
                </c:pt>
                <c:pt idx="2742">
                  <c:v>62.004000000000005</c:v>
                </c:pt>
                <c:pt idx="2743">
                  <c:v>62.037000000000006</c:v>
                </c:pt>
                <c:pt idx="2744">
                  <c:v>62.103000000000002</c:v>
                </c:pt>
                <c:pt idx="2745">
                  <c:v>62.136000000000003</c:v>
                </c:pt>
                <c:pt idx="2746">
                  <c:v>62.201000000000001</c:v>
                </c:pt>
                <c:pt idx="2747">
                  <c:v>62.234000000000002</c:v>
                </c:pt>
                <c:pt idx="2748">
                  <c:v>62.3</c:v>
                </c:pt>
                <c:pt idx="2749">
                  <c:v>62.333000000000006</c:v>
                </c:pt>
                <c:pt idx="2750">
                  <c:v>62.399000000000001</c:v>
                </c:pt>
                <c:pt idx="2751">
                  <c:v>62.431000000000004</c:v>
                </c:pt>
                <c:pt idx="2752">
                  <c:v>62.497</c:v>
                </c:pt>
                <c:pt idx="2753">
                  <c:v>62.53</c:v>
                </c:pt>
                <c:pt idx="2754">
                  <c:v>62.596000000000011</c:v>
                </c:pt>
                <c:pt idx="2755">
                  <c:v>62.661000000000001</c:v>
                </c:pt>
                <c:pt idx="2756">
                  <c:v>62.694000000000003</c:v>
                </c:pt>
                <c:pt idx="2757">
                  <c:v>62.760000000000012</c:v>
                </c:pt>
                <c:pt idx="2758">
                  <c:v>62.793000000000013</c:v>
                </c:pt>
                <c:pt idx="2759">
                  <c:v>62.826000000000001</c:v>
                </c:pt>
                <c:pt idx="2760">
                  <c:v>62.891000000000005</c:v>
                </c:pt>
                <c:pt idx="2761">
                  <c:v>62.956999999999994</c:v>
                </c:pt>
                <c:pt idx="2762">
                  <c:v>62.99</c:v>
                </c:pt>
                <c:pt idx="2763">
                  <c:v>63.056000000000004</c:v>
                </c:pt>
                <c:pt idx="2764">
                  <c:v>63.089000000000006</c:v>
                </c:pt>
                <c:pt idx="2765">
                  <c:v>63.153999999999996</c:v>
                </c:pt>
                <c:pt idx="2766">
                  <c:v>63.187000000000005</c:v>
                </c:pt>
                <c:pt idx="2767">
                  <c:v>63.253</c:v>
                </c:pt>
                <c:pt idx="2768">
                  <c:v>63.286000000000001</c:v>
                </c:pt>
                <c:pt idx="2769">
                  <c:v>63.350999999999999</c:v>
                </c:pt>
                <c:pt idx="2770">
                  <c:v>63.383999999999993</c:v>
                </c:pt>
                <c:pt idx="2771">
                  <c:v>63.449999999999996</c:v>
                </c:pt>
                <c:pt idx="2772">
                  <c:v>63.483000000000004</c:v>
                </c:pt>
                <c:pt idx="2773">
                  <c:v>63.549000000000007</c:v>
                </c:pt>
                <c:pt idx="2774">
                  <c:v>63.580999999999996</c:v>
                </c:pt>
                <c:pt idx="2775">
                  <c:v>63.647000000000006</c:v>
                </c:pt>
                <c:pt idx="2776">
                  <c:v>63.68</c:v>
                </c:pt>
                <c:pt idx="2777">
                  <c:v>63.713000000000001</c:v>
                </c:pt>
                <c:pt idx="2778">
                  <c:v>63.779000000000003</c:v>
                </c:pt>
                <c:pt idx="2779">
                  <c:v>63.810999999999993</c:v>
                </c:pt>
                <c:pt idx="2780">
                  <c:v>63.876999999999995</c:v>
                </c:pt>
                <c:pt idx="2781">
                  <c:v>63.91</c:v>
                </c:pt>
                <c:pt idx="2782">
                  <c:v>63.943000000000005</c:v>
                </c:pt>
                <c:pt idx="2783">
                  <c:v>64.009</c:v>
                </c:pt>
                <c:pt idx="2784">
                  <c:v>64.040999999999997</c:v>
                </c:pt>
                <c:pt idx="2785">
                  <c:v>64.073999999999998</c:v>
                </c:pt>
                <c:pt idx="2786">
                  <c:v>64.106999999999999</c:v>
                </c:pt>
                <c:pt idx="2787">
                  <c:v>64.172999999999988</c:v>
                </c:pt>
                <c:pt idx="2788">
                  <c:v>64.206000000000003</c:v>
                </c:pt>
                <c:pt idx="2789">
                  <c:v>64.239000000000004</c:v>
                </c:pt>
                <c:pt idx="2790">
                  <c:v>64.271000000000001</c:v>
                </c:pt>
                <c:pt idx="2791">
                  <c:v>64.337000000000003</c:v>
                </c:pt>
                <c:pt idx="2792">
                  <c:v>64.337000000000003</c:v>
                </c:pt>
                <c:pt idx="2793">
                  <c:v>64.36999999999999</c:v>
                </c:pt>
                <c:pt idx="2794">
                  <c:v>64.403000000000006</c:v>
                </c:pt>
                <c:pt idx="2795">
                  <c:v>64.436000000000007</c:v>
                </c:pt>
                <c:pt idx="2796">
                  <c:v>64.468999999999994</c:v>
                </c:pt>
                <c:pt idx="2797">
                  <c:v>64.501000000000005</c:v>
                </c:pt>
                <c:pt idx="2798">
                  <c:v>64.534000000000006</c:v>
                </c:pt>
                <c:pt idx="2799">
                  <c:v>64.566999999999993</c:v>
                </c:pt>
                <c:pt idx="2800">
                  <c:v>64.599999999999994</c:v>
                </c:pt>
                <c:pt idx="2801">
                  <c:v>64.632999999999981</c:v>
                </c:pt>
                <c:pt idx="2802">
                  <c:v>64.632999999999981</c:v>
                </c:pt>
                <c:pt idx="2803">
                  <c:v>64.665999999999983</c:v>
                </c:pt>
                <c:pt idx="2804">
                  <c:v>64.698999999999998</c:v>
                </c:pt>
                <c:pt idx="2805">
                  <c:v>64.698999999999998</c:v>
                </c:pt>
                <c:pt idx="2806">
                  <c:v>64.730999999999995</c:v>
                </c:pt>
                <c:pt idx="2807">
                  <c:v>64.763999999999996</c:v>
                </c:pt>
                <c:pt idx="2808">
                  <c:v>64.763999999999996</c:v>
                </c:pt>
                <c:pt idx="2809">
                  <c:v>64.796999999999997</c:v>
                </c:pt>
                <c:pt idx="2810">
                  <c:v>64.796999999999997</c:v>
                </c:pt>
                <c:pt idx="2811">
                  <c:v>64.83</c:v>
                </c:pt>
                <c:pt idx="2812">
                  <c:v>64.83</c:v>
                </c:pt>
                <c:pt idx="2813">
                  <c:v>64.83</c:v>
                </c:pt>
                <c:pt idx="2814">
                  <c:v>64.863</c:v>
                </c:pt>
                <c:pt idx="2815">
                  <c:v>64.863</c:v>
                </c:pt>
                <c:pt idx="2816">
                  <c:v>64.863</c:v>
                </c:pt>
                <c:pt idx="2817">
                  <c:v>64.896000000000001</c:v>
                </c:pt>
                <c:pt idx="2818">
                  <c:v>64.896000000000001</c:v>
                </c:pt>
                <c:pt idx="2819">
                  <c:v>64.896000000000001</c:v>
                </c:pt>
                <c:pt idx="2820">
                  <c:v>64.896000000000001</c:v>
                </c:pt>
                <c:pt idx="2821">
                  <c:v>64.896000000000001</c:v>
                </c:pt>
                <c:pt idx="2822">
                  <c:v>64.896000000000001</c:v>
                </c:pt>
                <c:pt idx="2823">
                  <c:v>64.896000000000001</c:v>
                </c:pt>
                <c:pt idx="2824">
                  <c:v>64.896000000000001</c:v>
                </c:pt>
                <c:pt idx="2825">
                  <c:v>64.896000000000001</c:v>
                </c:pt>
                <c:pt idx="2826">
                  <c:v>64.896000000000001</c:v>
                </c:pt>
                <c:pt idx="2827">
                  <c:v>64.896000000000001</c:v>
                </c:pt>
                <c:pt idx="2828">
                  <c:v>64.896000000000001</c:v>
                </c:pt>
                <c:pt idx="2829">
                  <c:v>64.896000000000001</c:v>
                </c:pt>
                <c:pt idx="2830">
                  <c:v>64.896000000000001</c:v>
                </c:pt>
                <c:pt idx="2831">
                  <c:v>64.896000000000001</c:v>
                </c:pt>
                <c:pt idx="2832">
                  <c:v>64.863</c:v>
                </c:pt>
                <c:pt idx="2833">
                  <c:v>64.863</c:v>
                </c:pt>
                <c:pt idx="2834">
                  <c:v>64.863</c:v>
                </c:pt>
                <c:pt idx="2835">
                  <c:v>64.863</c:v>
                </c:pt>
                <c:pt idx="2836">
                  <c:v>64.863</c:v>
                </c:pt>
                <c:pt idx="2837">
                  <c:v>64.83</c:v>
                </c:pt>
                <c:pt idx="2838">
                  <c:v>64.83</c:v>
                </c:pt>
                <c:pt idx="2839">
                  <c:v>64.796999999999997</c:v>
                </c:pt>
                <c:pt idx="2840">
                  <c:v>64.796999999999997</c:v>
                </c:pt>
                <c:pt idx="2841">
                  <c:v>64.763999999999996</c:v>
                </c:pt>
                <c:pt idx="2842">
                  <c:v>64.763999999999996</c:v>
                </c:pt>
                <c:pt idx="2843">
                  <c:v>64.763999999999996</c:v>
                </c:pt>
                <c:pt idx="2844">
                  <c:v>64.730999999999995</c:v>
                </c:pt>
                <c:pt idx="2845">
                  <c:v>64.730999999999995</c:v>
                </c:pt>
                <c:pt idx="2846">
                  <c:v>64.698999999999998</c:v>
                </c:pt>
                <c:pt idx="2847">
                  <c:v>64.698999999999998</c:v>
                </c:pt>
                <c:pt idx="2848">
                  <c:v>64.665999999999983</c:v>
                </c:pt>
                <c:pt idx="2849">
                  <c:v>64.632999999999981</c:v>
                </c:pt>
                <c:pt idx="2850">
                  <c:v>64.632999999999981</c:v>
                </c:pt>
                <c:pt idx="2851">
                  <c:v>64.599999999999994</c:v>
                </c:pt>
                <c:pt idx="2852">
                  <c:v>64.566999999999993</c:v>
                </c:pt>
                <c:pt idx="2853">
                  <c:v>64.566999999999993</c:v>
                </c:pt>
                <c:pt idx="2854">
                  <c:v>64.534000000000006</c:v>
                </c:pt>
                <c:pt idx="2855">
                  <c:v>64.501000000000005</c:v>
                </c:pt>
                <c:pt idx="2856">
                  <c:v>64.468999999999994</c:v>
                </c:pt>
                <c:pt idx="2857">
                  <c:v>64.468999999999994</c:v>
                </c:pt>
                <c:pt idx="2858">
                  <c:v>64.436000000000007</c:v>
                </c:pt>
                <c:pt idx="2859">
                  <c:v>64.403000000000006</c:v>
                </c:pt>
                <c:pt idx="2860">
                  <c:v>64.36999999999999</c:v>
                </c:pt>
                <c:pt idx="2861">
                  <c:v>64.337000000000003</c:v>
                </c:pt>
                <c:pt idx="2862">
                  <c:v>64.337000000000003</c:v>
                </c:pt>
                <c:pt idx="2863">
                  <c:v>64.304000000000002</c:v>
                </c:pt>
                <c:pt idx="2864">
                  <c:v>64.271000000000001</c:v>
                </c:pt>
                <c:pt idx="2865">
                  <c:v>64.239000000000004</c:v>
                </c:pt>
                <c:pt idx="2866">
                  <c:v>64.206000000000003</c:v>
                </c:pt>
                <c:pt idx="2867">
                  <c:v>64.172999999999988</c:v>
                </c:pt>
                <c:pt idx="2868">
                  <c:v>64.14</c:v>
                </c:pt>
                <c:pt idx="2869">
                  <c:v>64.106999999999999</c:v>
                </c:pt>
                <c:pt idx="2870">
                  <c:v>64.073999999999998</c:v>
                </c:pt>
                <c:pt idx="2871">
                  <c:v>64.040999999999997</c:v>
                </c:pt>
                <c:pt idx="2872">
                  <c:v>64.009</c:v>
                </c:pt>
                <c:pt idx="2873">
                  <c:v>63.976000000000006</c:v>
                </c:pt>
                <c:pt idx="2874">
                  <c:v>63.943000000000005</c:v>
                </c:pt>
                <c:pt idx="2875">
                  <c:v>63.91</c:v>
                </c:pt>
                <c:pt idx="2876">
                  <c:v>63.876999999999995</c:v>
                </c:pt>
                <c:pt idx="2877">
                  <c:v>63.843999999999994</c:v>
                </c:pt>
                <c:pt idx="2878">
                  <c:v>63.810999999999993</c:v>
                </c:pt>
                <c:pt idx="2879">
                  <c:v>63.779000000000003</c:v>
                </c:pt>
                <c:pt idx="2880">
                  <c:v>63.746000000000002</c:v>
                </c:pt>
                <c:pt idx="2881">
                  <c:v>63.68</c:v>
                </c:pt>
                <c:pt idx="2882">
                  <c:v>63.647000000000006</c:v>
                </c:pt>
                <c:pt idx="2883">
                  <c:v>63.614000000000004</c:v>
                </c:pt>
                <c:pt idx="2884">
                  <c:v>63.580999999999996</c:v>
                </c:pt>
                <c:pt idx="2885">
                  <c:v>63.549000000000007</c:v>
                </c:pt>
                <c:pt idx="2886">
                  <c:v>63.516000000000005</c:v>
                </c:pt>
                <c:pt idx="2887">
                  <c:v>63.483000000000004</c:v>
                </c:pt>
                <c:pt idx="2888">
                  <c:v>63.416999999999994</c:v>
                </c:pt>
                <c:pt idx="2889">
                  <c:v>63.383999999999993</c:v>
                </c:pt>
                <c:pt idx="2890">
                  <c:v>63.350999999999999</c:v>
                </c:pt>
                <c:pt idx="2891">
                  <c:v>63.318999999999996</c:v>
                </c:pt>
                <c:pt idx="2892">
                  <c:v>63.286000000000001</c:v>
                </c:pt>
                <c:pt idx="2893">
                  <c:v>63.220000000000013</c:v>
                </c:pt>
                <c:pt idx="2894">
                  <c:v>63.187000000000005</c:v>
                </c:pt>
                <c:pt idx="2895">
                  <c:v>63.153999999999996</c:v>
                </c:pt>
                <c:pt idx="2896">
                  <c:v>63.121000000000002</c:v>
                </c:pt>
                <c:pt idx="2897">
                  <c:v>63.056000000000004</c:v>
                </c:pt>
                <c:pt idx="2898">
                  <c:v>63.023000000000003</c:v>
                </c:pt>
                <c:pt idx="2899">
                  <c:v>62.99</c:v>
                </c:pt>
                <c:pt idx="2900">
                  <c:v>62.924000000000007</c:v>
                </c:pt>
                <c:pt idx="2901">
                  <c:v>62.891000000000005</c:v>
                </c:pt>
                <c:pt idx="2902">
                  <c:v>62.858999999999995</c:v>
                </c:pt>
                <c:pt idx="2903">
                  <c:v>62.826000000000001</c:v>
                </c:pt>
                <c:pt idx="2904">
                  <c:v>62.760000000000012</c:v>
                </c:pt>
                <c:pt idx="2905">
                  <c:v>62.727000000000011</c:v>
                </c:pt>
                <c:pt idx="2906">
                  <c:v>62.694000000000003</c:v>
                </c:pt>
                <c:pt idx="2907">
                  <c:v>62.629000000000012</c:v>
                </c:pt>
                <c:pt idx="2908">
                  <c:v>62.596000000000011</c:v>
                </c:pt>
                <c:pt idx="2909">
                  <c:v>62.53</c:v>
                </c:pt>
                <c:pt idx="2910">
                  <c:v>62.497</c:v>
                </c:pt>
                <c:pt idx="2911">
                  <c:v>62.464000000000006</c:v>
                </c:pt>
                <c:pt idx="2912">
                  <c:v>62.399000000000001</c:v>
                </c:pt>
                <c:pt idx="2913">
                  <c:v>62.366</c:v>
                </c:pt>
                <c:pt idx="2914">
                  <c:v>62.333000000000006</c:v>
                </c:pt>
                <c:pt idx="2915">
                  <c:v>62.267000000000003</c:v>
                </c:pt>
                <c:pt idx="2916">
                  <c:v>62.234000000000002</c:v>
                </c:pt>
                <c:pt idx="2917">
                  <c:v>62.169000000000011</c:v>
                </c:pt>
                <c:pt idx="2918">
                  <c:v>62.136000000000003</c:v>
                </c:pt>
                <c:pt idx="2919">
                  <c:v>62.103000000000002</c:v>
                </c:pt>
                <c:pt idx="2920">
                  <c:v>62.037000000000006</c:v>
                </c:pt>
                <c:pt idx="2921">
                  <c:v>62.004000000000005</c:v>
                </c:pt>
                <c:pt idx="2922">
                  <c:v>61.939</c:v>
                </c:pt>
                <c:pt idx="2923">
                  <c:v>61.906000000000006</c:v>
                </c:pt>
                <c:pt idx="2924">
                  <c:v>61.873000000000005</c:v>
                </c:pt>
                <c:pt idx="2925">
                  <c:v>61.806999999999995</c:v>
                </c:pt>
                <c:pt idx="2926">
                  <c:v>61.774000000000001</c:v>
                </c:pt>
                <c:pt idx="2927">
                  <c:v>61.709000000000003</c:v>
                </c:pt>
                <c:pt idx="2928">
                  <c:v>61.676000000000002</c:v>
                </c:pt>
                <c:pt idx="2929">
                  <c:v>61.61</c:v>
                </c:pt>
                <c:pt idx="2930">
                  <c:v>61.577000000000005</c:v>
                </c:pt>
                <c:pt idx="2931">
                  <c:v>61.510999999999996</c:v>
                </c:pt>
                <c:pt idx="2932">
                  <c:v>61.479000000000006</c:v>
                </c:pt>
                <c:pt idx="2933">
                  <c:v>61.413000000000004</c:v>
                </c:pt>
                <c:pt idx="2934">
                  <c:v>61.379999999999995</c:v>
                </c:pt>
                <c:pt idx="2935">
                  <c:v>61.313999999999993</c:v>
                </c:pt>
                <c:pt idx="2936">
                  <c:v>61.281000000000006</c:v>
                </c:pt>
                <c:pt idx="2937">
                  <c:v>61.249000000000002</c:v>
                </c:pt>
                <c:pt idx="2938">
                  <c:v>61.183</c:v>
                </c:pt>
                <c:pt idx="2939">
                  <c:v>61.15</c:v>
                </c:pt>
                <c:pt idx="2940">
                  <c:v>61.083999999999996</c:v>
                </c:pt>
                <c:pt idx="2941">
                  <c:v>61.050999999999995</c:v>
                </c:pt>
                <c:pt idx="2942">
                  <c:v>60.986000000000004</c:v>
                </c:pt>
                <c:pt idx="2943">
                  <c:v>60.952999999999996</c:v>
                </c:pt>
                <c:pt idx="2944">
                  <c:v>60.886999999999993</c:v>
                </c:pt>
                <c:pt idx="2945">
                  <c:v>60.853999999999999</c:v>
                </c:pt>
                <c:pt idx="2946">
                  <c:v>60.789000000000001</c:v>
                </c:pt>
                <c:pt idx="2947">
                  <c:v>60.756</c:v>
                </c:pt>
                <c:pt idx="2948">
                  <c:v>60.690000000000012</c:v>
                </c:pt>
                <c:pt idx="2949">
                  <c:v>60.657000000000004</c:v>
                </c:pt>
                <c:pt idx="2950">
                  <c:v>60.591000000000001</c:v>
                </c:pt>
                <c:pt idx="2951">
                  <c:v>60.559000000000005</c:v>
                </c:pt>
                <c:pt idx="2952">
                  <c:v>60.493000000000002</c:v>
                </c:pt>
                <c:pt idx="2953">
                  <c:v>60.46</c:v>
                </c:pt>
                <c:pt idx="2954">
                  <c:v>60.394000000000005</c:v>
                </c:pt>
                <c:pt idx="2955">
                  <c:v>60.361000000000004</c:v>
                </c:pt>
                <c:pt idx="2956">
                  <c:v>60.296000000000063</c:v>
                </c:pt>
                <c:pt idx="2957">
                  <c:v>60.263000000000012</c:v>
                </c:pt>
                <c:pt idx="2958">
                  <c:v>60.230000000000011</c:v>
                </c:pt>
                <c:pt idx="2959">
                  <c:v>60.164000000000001</c:v>
                </c:pt>
                <c:pt idx="2960">
                  <c:v>60.131</c:v>
                </c:pt>
                <c:pt idx="2961">
                  <c:v>60.066000000000003</c:v>
                </c:pt>
                <c:pt idx="2962">
                  <c:v>60.033000000000001</c:v>
                </c:pt>
                <c:pt idx="2963">
                  <c:v>60.029000000000003</c:v>
                </c:pt>
                <c:pt idx="2964">
                  <c:v>60.001000000000005</c:v>
                </c:pt>
                <c:pt idx="2965">
                  <c:v>59.945</c:v>
                </c:pt>
                <c:pt idx="2966">
                  <c:v>59.916999999999994</c:v>
                </c:pt>
                <c:pt idx="2967">
                  <c:v>59.888999999999996</c:v>
                </c:pt>
                <c:pt idx="2968">
                  <c:v>59.861000000000004</c:v>
                </c:pt>
                <c:pt idx="2969">
                  <c:v>59.806000000000004</c:v>
                </c:pt>
                <c:pt idx="2970">
                  <c:v>59.778000000000013</c:v>
                </c:pt>
                <c:pt idx="2971">
                  <c:v>59.75</c:v>
                </c:pt>
                <c:pt idx="2972">
                  <c:v>59.722000000000108</c:v>
                </c:pt>
                <c:pt idx="2973">
                  <c:v>59.694000000000003</c:v>
                </c:pt>
                <c:pt idx="2974">
                  <c:v>59.666000000000011</c:v>
                </c:pt>
                <c:pt idx="2975">
                  <c:v>59.639000000000003</c:v>
                </c:pt>
                <c:pt idx="2976">
                  <c:v>59.611000000000004</c:v>
                </c:pt>
                <c:pt idx="2977">
                  <c:v>59.583000000000006</c:v>
                </c:pt>
                <c:pt idx="2978">
                  <c:v>59.555</c:v>
                </c:pt>
                <c:pt idx="2979">
                  <c:v>59.555</c:v>
                </c:pt>
                <c:pt idx="2980">
                  <c:v>59.527000000000001</c:v>
                </c:pt>
                <c:pt idx="2981">
                  <c:v>59.499000000000002</c:v>
                </c:pt>
                <c:pt idx="2982">
                  <c:v>59.471000000000004</c:v>
                </c:pt>
                <c:pt idx="2983">
                  <c:v>59.471000000000004</c:v>
                </c:pt>
                <c:pt idx="2984">
                  <c:v>59.443999999999996</c:v>
                </c:pt>
                <c:pt idx="2985">
                  <c:v>59.416000000000004</c:v>
                </c:pt>
                <c:pt idx="2986">
                  <c:v>59.416000000000004</c:v>
                </c:pt>
                <c:pt idx="2987">
                  <c:v>59.387999999999998</c:v>
                </c:pt>
                <c:pt idx="2988">
                  <c:v>59.387999999999998</c:v>
                </c:pt>
                <c:pt idx="2989">
                  <c:v>59.36</c:v>
                </c:pt>
                <c:pt idx="2990">
                  <c:v>59.36</c:v>
                </c:pt>
                <c:pt idx="2991">
                  <c:v>59.36</c:v>
                </c:pt>
                <c:pt idx="2992">
                  <c:v>59.332000000000001</c:v>
                </c:pt>
                <c:pt idx="2993">
                  <c:v>59.332000000000001</c:v>
                </c:pt>
                <c:pt idx="2994">
                  <c:v>59.332000000000001</c:v>
                </c:pt>
                <c:pt idx="2995">
                  <c:v>59.303999999999995</c:v>
                </c:pt>
                <c:pt idx="2996">
                  <c:v>59.303999999999995</c:v>
                </c:pt>
                <c:pt idx="2997">
                  <c:v>59.303999999999995</c:v>
                </c:pt>
                <c:pt idx="2998">
                  <c:v>59.303999999999995</c:v>
                </c:pt>
                <c:pt idx="2999">
                  <c:v>59.303999999999995</c:v>
                </c:pt>
                <c:pt idx="3000">
                  <c:v>59.303999999999995</c:v>
                </c:pt>
                <c:pt idx="3001">
                  <c:v>59.303999999999995</c:v>
                </c:pt>
                <c:pt idx="3002">
                  <c:v>59.303999999999995</c:v>
                </c:pt>
                <c:pt idx="3003">
                  <c:v>59.303999999999995</c:v>
                </c:pt>
                <c:pt idx="3004">
                  <c:v>59.303999999999995</c:v>
                </c:pt>
                <c:pt idx="3005">
                  <c:v>59.303999999999995</c:v>
                </c:pt>
                <c:pt idx="3006">
                  <c:v>59.303999999999995</c:v>
                </c:pt>
                <c:pt idx="3007">
                  <c:v>59.303999999999995</c:v>
                </c:pt>
                <c:pt idx="3008">
                  <c:v>59.332000000000001</c:v>
                </c:pt>
                <c:pt idx="3009">
                  <c:v>59.332000000000001</c:v>
                </c:pt>
                <c:pt idx="3010">
                  <c:v>59.332000000000001</c:v>
                </c:pt>
                <c:pt idx="3011">
                  <c:v>59.332000000000001</c:v>
                </c:pt>
                <c:pt idx="3012">
                  <c:v>59.36</c:v>
                </c:pt>
                <c:pt idx="3013">
                  <c:v>59.36</c:v>
                </c:pt>
                <c:pt idx="3014">
                  <c:v>59.36</c:v>
                </c:pt>
                <c:pt idx="3015">
                  <c:v>59.387999999999998</c:v>
                </c:pt>
                <c:pt idx="3016">
                  <c:v>59.387999999999998</c:v>
                </c:pt>
                <c:pt idx="3017">
                  <c:v>59.416000000000004</c:v>
                </c:pt>
                <c:pt idx="3018">
                  <c:v>59.416000000000004</c:v>
                </c:pt>
                <c:pt idx="3019">
                  <c:v>59.443999999999996</c:v>
                </c:pt>
                <c:pt idx="3020">
                  <c:v>59.443999999999996</c:v>
                </c:pt>
                <c:pt idx="3021">
                  <c:v>59.471000000000004</c:v>
                </c:pt>
                <c:pt idx="3022">
                  <c:v>59.471000000000004</c:v>
                </c:pt>
                <c:pt idx="3023">
                  <c:v>59.499000000000002</c:v>
                </c:pt>
                <c:pt idx="3024">
                  <c:v>59.527000000000001</c:v>
                </c:pt>
                <c:pt idx="3025">
                  <c:v>59.527000000000001</c:v>
                </c:pt>
                <c:pt idx="3026">
                  <c:v>59.555</c:v>
                </c:pt>
                <c:pt idx="3027">
                  <c:v>59.583000000000006</c:v>
                </c:pt>
                <c:pt idx="3028">
                  <c:v>59.611000000000004</c:v>
                </c:pt>
                <c:pt idx="3029">
                  <c:v>59.611000000000004</c:v>
                </c:pt>
                <c:pt idx="3030">
                  <c:v>59.639000000000003</c:v>
                </c:pt>
                <c:pt idx="3031">
                  <c:v>59.666000000000011</c:v>
                </c:pt>
                <c:pt idx="3032">
                  <c:v>59.694000000000003</c:v>
                </c:pt>
                <c:pt idx="3033">
                  <c:v>59.722000000000108</c:v>
                </c:pt>
                <c:pt idx="3034">
                  <c:v>59.75</c:v>
                </c:pt>
                <c:pt idx="3035">
                  <c:v>59.75</c:v>
                </c:pt>
                <c:pt idx="3036">
                  <c:v>59.778000000000013</c:v>
                </c:pt>
                <c:pt idx="3037">
                  <c:v>59.806000000000004</c:v>
                </c:pt>
                <c:pt idx="3038">
                  <c:v>59.833999999999996</c:v>
                </c:pt>
                <c:pt idx="3039">
                  <c:v>59.861000000000004</c:v>
                </c:pt>
                <c:pt idx="3040">
                  <c:v>59.888999999999996</c:v>
                </c:pt>
                <c:pt idx="3041">
                  <c:v>59.916999999999994</c:v>
                </c:pt>
                <c:pt idx="3042">
                  <c:v>59.945</c:v>
                </c:pt>
                <c:pt idx="3043">
                  <c:v>59.973000000000006</c:v>
                </c:pt>
                <c:pt idx="3044">
                  <c:v>60.001000000000005</c:v>
                </c:pt>
                <c:pt idx="3045">
                  <c:v>60.029000000000003</c:v>
                </c:pt>
                <c:pt idx="3046">
                  <c:v>60.033000000000001</c:v>
                </c:pt>
                <c:pt idx="3047">
                  <c:v>60.066000000000003</c:v>
                </c:pt>
                <c:pt idx="3048">
                  <c:v>60.099000000000011</c:v>
                </c:pt>
                <c:pt idx="3049">
                  <c:v>60.131</c:v>
                </c:pt>
                <c:pt idx="3050">
                  <c:v>60.197000000000003</c:v>
                </c:pt>
                <c:pt idx="3051">
                  <c:v>60.197000000000003</c:v>
                </c:pt>
                <c:pt idx="3052">
                  <c:v>60.263000000000012</c:v>
                </c:pt>
                <c:pt idx="3053">
                  <c:v>60.296000000000063</c:v>
                </c:pt>
                <c:pt idx="3054">
                  <c:v>60.329000000000001</c:v>
                </c:pt>
                <c:pt idx="3055">
                  <c:v>60.361000000000004</c:v>
                </c:pt>
                <c:pt idx="3056">
                  <c:v>60.394000000000005</c:v>
                </c:pt>
                <c:pt idx="3057">
                  <c:v>60.46</c:v>
                </c:pt>
                <c:pt idx="3058">
                  <c:v>60.493000000000002</c:v>
                </c:pt>
                <c:pt idx="3059">
                  <c:v>60.526000000000003</c:v>
                </c:pt>
                <c:pt idx="3060">
                  <c:v>60.559000000000005</c:v>
                </c:pt>
                <c:pt idx="3061">
                  <c:v>60.591000000000001</c:v>
                </c:pt>
                <c:pt idx="3062">
                  <c:v>60.657000000000004</c:v>
                </c:pt>
                <c:pt idx="3063">
                  <c:v>60.690000000000012</c:v>
                </c:pt>
                <c:pt idx="3064">
                  <c:v>60.723000000000013</c:v>
                </c:pt>
                <c:pt idx="3065">
                  <c:v>60.789000000000001</c:v>
                </c:pt>
                <c:pt idx="3066">
                  <c:v>60.821000000000005</c:v>
                </c:pt>
                <c:pt idx="3067">
                  <c:v>60.853999999999999</c:v>
                </c:pt>
                <c:pt idx="3068">
                  <c:v>60.886999999999993</c:v>
                </c:pt>
                <c:pt idx="3069">
                  <c:v>60.952999999999996</c:v>
                </c:pt>
                <c:pt idx="3070">
                  <c:v>60.986000000000004</c:v>
                </c:pt>
                <c:pt idx="3071">
                  <c:v>61.019000000000005</c:v>
                </c:pt>
                <c:pt idx="3072">
                  <c:v>61.083999999999996</c:v>
                </c:pt>
                <c:pt idx="3073">
                  <c:v>61.117000000000004</c:v>
                </c:pt>
                <c:pt idx="3074">
                  <c:v>61.15</c:v>
                </c:pt>
                <c:pt idx="3075">
                  <c:v>61.216000000000001</c:v>
                </c:pt>
                <c:pt idx="3076">
                  <c:v>61.249000000000002</c:v>
                </c:pt>
                <c:pt idx="3077">
                  <c:v>61.313999999999993</c:v>
                </c:pt>
                <c:pt idx="3078">
                  <c:v>61.346999999999994</c:v>
                </c:pt>
                <c:pt idx="3079">
                  <c:v>61.379999999999995</c:v>
                </c:pt>
                <c:pt idx="3080">
                  <c:v>61.446000000000005</c:v>
                </c:pt>
                <c:pt idx="3081">
                  <c:v>61.479000000000006</c:v>
                </c:pt>
                <c:pt idx="3082">
                  <c:v>61.510999999999996</c:v>
                </c:pt>
                <c:pt idx="3083">
                  <c:v>61.577000000000005</c:v>
                </c:pt>
                <c:pt idx="3084">
                  <c:v>61.61</c:v>
                </c:pt>
                <c:pt idx="3085">
                  <c:v>61.676000000000002</c:v>
                </c:pt>
                <c:pt idx="3086">
                  <c:v>61.709000000000003</c:v>
                </c:pt>
                <c:pt idx="3087">
                  <c:v>61.741</c:v>
                </c:pt>
                <c:pt idx="3088">
                  <c:v>61.806999999999995</c:v>
                </c:pt>
                <c:pt idx="3089">
                  <c:v>61.839999999999996</c:v>
                </c:pt>
                <c:pt idx="3090">
                  <c:v>61.906000000000006</c:v>
                </c:pt>
                <c:pt idx="3091">
                  <c:v>61.939</c:v>
                </c:pt>
                <c:pt idx="3092">
                  <c:v>62.004000000000005</c:v>
                </c:pt>
                <c:pt idx="3093">
                  <c:v>62.037000000000006</c:v>
                </c:pt>
                <c:pt idx="3094">
                  <c:v>62.07</c:v>
                </c:pt>
                <c:pt idx="3095">
                  <c:v>62.136000000000003</c:v>
                </c:pt>
                <c:pt idx="3096">
                  <c:v>62.169000000000011</c:v>
                </c:pt>
                <c:pt idx="3097">
                  <c:v>62.234000000000002</c:v>
                </c:pt>
                <c:pt idx="3098">
                  <c:v>62.267000000000003</c:v>
                </c:pt>
                <c:pt idx="3099">
                  <c:v>62.333000000000006</c:v>
                </c:pt>
                <c:pt idx="3100">
                  <c:v>62.366</c:v>
                </c:pt>
                <c:pt idx="3101">
                  <c:v>62.399000000000001</c:v>
                </c:pt>
                <c:pt idx="3102">
                  <c:v>62.464000000000006</c:v>
                </c:pt>
                <c:pt idx="3103">
                  <c:v>62.497</c:v>
                </c:pt>
                <c:pt idx="3104">
                  <c:v>62.563000000000002</c:v>
                </c:pt>
                <c:pt idx="3105">
                  <c:v>62.596000000000011</c:v>
                </c:pt>
                <c:pt idx="3106">
                  <c:v>62.661000000000001</c:v>
                </c:pt>
                <c:pt idx="3107">
                  <c:v>62.694000000000003</c:v>
                </c:pt>
                <c:pt idx="3108">
                  <c:v>62.760000000000012</c:v>
                </c:pt>
                <c:pt idx="3109">
                  <c:v>62.793000000000013</c:v>
                </c:pt>
                <c:pt idx="3110">
                  <c:v>62.858999999999995</c:v>
                </c:pt>
                <c:pt idx="3111">
                  <c:v>62.891000000000005</c:v>
                </c:pt>
                <c:pt idx="3112">
                  <c:v>62.956999999999994</c:v>
                </c:pt>
                <c:pt idx="3113">
                  <c:v>62.99</c:v>
                </c:pt>
                <c:pt idx="3114">
                  <c:v>63.023000000000003</c:v>
                </c:pt>
                <c:pt idx="3115">
                  <c:v>63.089000000000006</c:v>
                </c:pt>
                <c:pt idx="3116">
                  <c:v>63.121000000000002</c:v>
                </c:pt>
                <c:pt idx="3117">
                  <c:v>63.187000000000005</c:v>
                </c:pt>
                <c:pt idx="3118">
                  <c:v>63.220000000000013</c:v>
                </c:pt>
                <c:pt idx="3119">
                  <c:v>63.286000000000001</c:v>
                </c:pt>
                <c:pt idx="3120">
                  <c:v>63.318999999999996</c:v>
                </c:pt>
                <c:pt idx="3121">
                  <c:v>63.383999999999993</c:v>
                </c:pt>
                <c:pt idx="3122">
                  <c:v>63.416999999999994</c:v>
                </c:pt>
                <c:pt idx="3123">
                  <c:v>63.483000000000004</c:v>
                </c:pt>
                <c:pt idx="3124">
                  <c:v>63.516000000000005</c:v>
                </c:pt>
                <c:pt idx="3125">
                  <c:v>63.580999999999996</c:v>
                </c:pt>
                <c:pt idx="3126">
                  <c:v>63.614000000000004</c:v>
                </c:pt>
                <c:pt idx="3127">
                  <c:v>63.647000000000006</c:v>
                </c:pt>
                <c:pt idx="3128">
                  <c:v>63.713000000000001</c:v>
                </c:pt>
                <c:pt idx="3129">
                  <c:v>63.746000000000002</c:v>
                </c:pt>
                <c:pt idx="3130">
                  <c:v>63.810999999999993</c:v>
                </c:pt>
                <c:pt idx="3131">
                  <c:v>63.843999999999994</c:v>
                </c:pt>
                <c:pt idx="3132">
                  <c:v>63.876999999999995</c:v>
                </c:pt>
                <c:pt idx="3133">
                  <c:v>63.943000000000005</c:v>
                </c:pt>
                <c:pt idx="3134">
                  <c:v>63.976000000000006</c:v>
                </c:pt>
                <c:pt idx="3135">
                  <c:v>64.040999999999997</c:v>
                </c:pt>
                <c:pt idx="3136">
                  <c:v>64.073999999999998</c:v>
                </c:pt>
                <c:pt idx="3137">
                  <c:v>64.106999999999999</c:v>
                </c:pt>
                <c:pt idx="3138">
                  <c:v>64.172999999999988</c:v>
                </c:pt>
                <c:pt idx="3139">
                  <c:v>64.206000000000003</c:v>
                </c:pt>
                <c:pt idx="3140">
                  <c:v>64.239000000000004</c:v>
                </c:pt>
                <c:pt idx="3141">
                  <c:v>64.271000000000001</c:v>
                </c:pt>
                <c:pt idx="3142">
                  <c:v>64.337000000000003</c:v>
                </c:pt>
                <c:pt idx="3143">
                  <c:v>64.36999999999999</c:v>
                </c:pt>
                <c:pt idx="3144">
                  <c:v>64.403000000000006</c:v>
                </c:pt>
                <c:pt idx="3145">
                  <c:v>64.436000000000007</c:v>
                </c:pt>
                <c:pt idx="3146">
                  <c:v>64.501000000000005</c:v>
                </c:pt>
                <c:pt idx="3147">
                  <c:v>64.534000000000006</c:v>
                </c:pt>
                <c:pt idx="3148">
                  <c:v>64.566999999999993</c:v>
                </c:pt>
                <c:pt idx="3149">
                  <c:v>64.599999999999994</c:v>
                </c:pt>
                <c:pt idx="3150">
                  <c:v>64.632999999999981</c:v>
                </c:pt>
                <c:pt idx="3151">
                  <c:v>64.665999999999983</c:v>
                </c:pt>
                <c:pt idx="3152">
                  <c:v>64.698999999999998</c:v>
                </c:pt>
                <c:pt idx="3153">
                  <c:v>64.730999999999995</c:v>
                </c:pt>
                <c:pt idx="3154">
                  <c:v>64.763999999999996</c:v>
                </c:pt>
                <c:pt idx="3155">
                  <c:v>64.796999999999997</c:v>
                </c:pt>
                <c:pt idx="3156">
                  <c:v>64.83</c:v>
                </c:pt>
                <c:pt idx="3157">
                  <c:v>64.863</c:v>
                </c:pt>
                <c:pt idx="3158">
                  <c:v>64.896000000000001</c:v>
                </c:pt>
                <c:pt idx="3159">
                  <c:v>64.896000000000001</c:v>
                </c:pt>
                <c:pt idx="3160">
                  <c:v>64.929000000000002</c:v>
                </c:pt>
                <c:pt idx="3161">
                  <c:v>64.961000000000027</c:v>
                </c:pt>
                <c:pt idx="3162">
                  <c:v>64.994000000000185</c:v>
                </c:pt>
                <c:pt idx="3163">
                  <c:v>64.994000000000185</c:v>
                </c:pt>
                <c:pt idx="3164">
                  <c:v>65.027000000000001</c:v>
                </c:pt>
                <c:pt idx="3165">
                  <c:v>65.027000000000001</c:v>
                </c:pt>
                <c:pt idx="3166">
                  <c:v>65.06</c:v>
                </c:pt>
                <c:pt idx="3167">
                  <c:v>65.093000000000004</c:v>
                </c:pt>
                <c:pt idx="3168">
                  <c:v>65.093000000000004</c:v>
                </c:pt>
                <c:pt idx="3169">
                  <c:v>65.125999999999948</c:v>
                </c:pt>
                <c:pt idx="3170">
                  <c:v>65.125999999999948</c:v>
                </c:pt>
                <c:pt idx="3171">
                  <c:v>65.125999999999948</c:v>
                </c:pt>
                <c:pt idx="3172">
                  <c:v>65.158999999999978</c:v>
                </c:pt>
                <c:pt idx="3173">
                  <c:v>65.158999999999978</c:v>
                </c:pt>
                <c:pt idx="3174">
                  <c:v>65.158999999999978</c:v>
                </c:pt>
                <c:pt idx="3175">
                  <c:v>65.191000000000003</c:v>
                </c:pt>
                <c:pt idx="3176">
                  <c:v>65.191000000000003</c:v>
                </c:pt>
                <c:pt idx="3177">
                  <c:v>65.191000000000003</c:v>
                </c:pt>
                <c:pt idx="3178">
                  <c:v>65.191000000000003</c:v>
                </c:pt>
                <c:pt idx="3179">
                  <c:v>65.224000000000004</c:v>
                </c:pt>
                <c:pt idx="3180">
                  <c:v>65.224000000000004</c:v>
                </c:pt>
                <c:pt idx="3181">
                  <c:v>65.224000000000004</c:v>
                </c:pt>
                <c:pt idx="3182">
                  <c:v>65.224000000000004</c:v>
                </c:pt>
                <c:pt idx="3183">
                  <c:v>65.224000000000004</c:v>
                </c:pt>
                <c:pt idx="3184">
                  <c:v>65.224000000000004</c:v>
                </c:pt>
                <c:pt idx="3185">
                  <c:v>65.224000000000004</c:v>
                </c:pt>
                <c:pt idx="3186">
                  <c:v>65.224000000000004</c:v>
                </c:pt>
                <c:pt idx="3187">
                  <c:v>65.224000000000004</c:v>
                </c:pt>
                <c:pt idx="3188">
                  <c:v>65.224000000000004</c:v>
                </c:pt>
                <c:pt idx="3189">
                  <c:v>65.224000000000004</c:v>
                </c:pt>
                <c:pt idx="3190">
                  <c:v>65.191000000000003</c:v>
                </c:pt>
                <c:pt idx="3191">
                  <c:v>65.191000000000003</c:v>
                </c:pt>
                <c:pt idx="3192">
                  <c:v>65.191000000000003</c:v>
                </c:pt>
                <c:pt idx="3193">
                  <c:v>65.191000000000003</c:v>
                </c:pt>
                <c:pt idx="3194">
                  <c:v>65.191000000000003</c:v>
                </c:pt>
                <c:pt idx="3195">
                  <c:v>65.158999999999978</c:v>
                </c:pt>
                <c:pt idx="3196">
                  <c:v>65.158999999999978</c:v>
                </c:pt>
                <c:pt idx="3197">
                  <c:v>65.158999999999978</c:v>
                </c:pt>
                <c:pt idx="3198">
                  <c:v>65.125999999999948</c:v>
                </c:pt>
                <c:pt idx="3199">
                  <c:v>65.125999999999948</c:v>
                </c:pt>
                <c:pt idx="3200">
                  <c:v>65.125999999999948</c:v>
                </c:pt>
                <c:pt idx="3201">
                  <c:v>65.093000000000004</c:v>
                </c:pt>
                <c:pt idx="3202">
                  <c:v>65.093000000000004</c:v>
                </c:pt>
                <c:pt idx="3203">
                  <c:v>65.06</c:v>
                </c:pt>
                <c:pt idx="3204">
                  <c:v>65.06</c:v>
                </c:pt>
                <c:pt idx="3205">
                  <c:v>65.027000000000001</c:v>
                </c:pt>
                <c:pt idx="3206">
                  <c:v>65.027000000000001</c:v>
                </c:pt>
                <c:pt idx="3207">
                  <c:v>64.994000000000185</c:v>
                </c:pt>
                <c:pt idx="3208">
                  <c:v>64.994000000000185</c:v>
                </c:pt>
                <c:pt idx="3209">
                  <c:v>64.961000000000027</c:v>
                </c:pt>
                <c:pt idx="3210">
                  <c:v>64.929000000000002</c:v>
                </c:pt>
                <c:pt idx="3211">
                  <c:v>64.929000000000002</c:v>
                </c:pt>
                <c:pt idx="3212">
                  <c:v>64.896000000000001</c:v>
                </c:pt>
                <c:pt idx="3213">
                  <c:v>64.863</c:v>
                </c:pt>
                <c:pt idx="3214">
                  <c:v>64.863</c:v>
                </c:pt>
                <c:pt idx="3215">
                  <c:v>64.83</c:v>
                </c:pt>
                <c:pt idx="3216">
                  <c:v>64.796999999999997</c:v>
                </c:pt>
                <c:pt idx="3217">
                  <c:v>64.763999999999996</c:v>
                </c:pt>
                <c:pt idx="3218">
                  <c:v>64.763999999999996</c:v>
                </c:pt>
                <c:pt idx="3219">
                  <c:v>64.730999999999995</c:v>
                </c:pt>
                <c:pt idx="3220">
                  <c:v>64.698999999999998</c:v>
                </c:pt>
                <c:pt idx="3221">
                  <c:v>64.665999999999983</c:v>
                </c:pt>
                <c:pt idx="3222">
                  <c:v>64.665999999999983</c:v>
                </c:pt>
                <c:pt idx="3223">
                  <c:v>64.632999999999981</c:v>
                </c:pt>
                <c:pt idx="3224">
                  <c:v>64.599999999999994</c:v>
                </c:pt>
                <c:pt idx="3225">
                  <c:v>64.566999999999993</c:v>
                </c:pt>
                <c:pt idx="3226">
                  <c:v>64.534000000000006</c:v>
                </c:pt>
                <c:pt idx="3227">
                  <c:v>64.501000000000005</c:v>
                </c:pt>
                <c:pt idx="3228">
                  <c:v>64.468999999999994</c:v>
                </c:pt>
                <c:pt idx="3229">
                  <c:v>64.468999999999994</c:v>
                </c:pt>
                <c:pt idx="3230">
                  <c:v>64.403000000000006</c:v>
                </c:pt>
                <c:pt idx="3231">
                  <c:v>64.403000000000006</c:v>
                </c:pt>
                <c:pt idx="3232">
                  <c:v>64.36999999999999</c:v>
                </c:pt>
                <c:pt idx="3233">
                  <c:v>64.337000000000003</c:v>
                </c:pt>
                <c:pt idx="3234">
                  <c:v>64.304000000000002</c:v>
                </c:pt>
                <c:pt idx="3235">
                  <c:v>64.271000000000001</c:v>
                </c:pt>
                <c:pt idx="3236">
                  <c:v>64.239000000000004</c:v>
                </c:pt>
                <c:pt idx="3237">
                  <c:v>64.206000000000003</c:v>
                </c:pt>
                <c:pt idx="3238">
                  <c:v>64.172999999999988</c:v>
                </c:pt>
                <c:pt idx="3239">
                  <c:v>64.106999999999999</c:v>
                </c:pt>
                <c:pt idx="3240">
                  <c:v>64.073999999999998</c:v>
                </c:pt>
                <c:pt idx="3241">
                  <c:v>64.040999999999997</c:v>
                </c:pt>
                <c:pt idx="3242">
                  <c:v>64.009</c:v>
                </c:pt>
                <c:pt idx="3243">
                  <c:v>63.976000000000006</c:v>
                </c:pt>
                <c:pt idx="3244">
                  <c:v>63.943000000000005</c:v>
                </c:pt>
                <c:pt idx="3245">
                  <c:v>63.91</c:v>
                </c:pt>
                <c:pt idx="3246">
                  <c:v>63.876999999999995</c:v>
                </c:pt>
                <c:pt idx="3247">
                  <c:v>63.843999999999994</c:v>
                </c:pt>
                <c:pt idx="3248">
                  <c:v>63.810999999999993</c:v>
                </c:pt>
                <c:pt idx="3249">
                  <c:v>63.746000000000002</c:v>
                </c:pt>
                <c:pt idx="3250">
                  <c:v>63.713000000000001</c:v>
                </c:pt>
                <c:pt idx="3251">
                  <c:v>63.68</c:v>
                </c:pt>
                <c:pt idx="3252">
                  <c:v>63.647000000000006</c:v>
                </c:pt>
                <c:pt idx="3253">
                  <c:v>63.614000000000004</c:v>
                </c:pt>
                <c:pt idx="3254">
                  <c:v>63.580999999999996</c:v>
                </c:pt>
                <c:pt idx="3255">
                  <c:v>63.516000000000005</c:v>
                </c:pt>
                <c:pt idx="3256">
                  <c:v>63.483000000000004</c:v>
                </c:pt>
                <c:pt idx="3257">
                  <c:v>63.449999999999996</c:v>
                </c:pt>
                <c:pt idx="3258">
                  <c:v>63.416999999999994</c:v>
                </c:pt>
                <c:pt idx="3259">
                  <c:v>63.350999999999999</c:v>
                </c:pt>
                <c:pt idx="3260">
                  <c:v>63.318999999999996</c:v>
                </c:pt>
                <c:pt idx="3261">
                  <c:v>63.286000000000001</c:v>
                </c:pt>
                <c:pt idx="3262">
                  <c:v>63.253</c:v>
                </c:pt>
                <c:pt idx="3263">
                  <c:v>63.187000000000005</c:v>
                </c:pt>
                <c:pt idx="3264">
                  <c:v>63.153999999999996</c:v>
                </c:pt>
                <c:pt idx="3265">
                  <c:v>63.121000000000002</c:v>
                </c:pt>
                <c:pt idx="3266">
                  <c:v>63.089000000000006</c:v>
                </c:pt>
                <c:pt idx="3267">
                  <c:v>63.023000000000003</c:v>
                </c:pt>
                <c:pt idx="3268">
                  <c:v>62.99</c:v>
                </c:pt>
                <c:pt idx="3269">
                  <c:v>62.956999999999994</c:v>
                </c:pt>
                <c:pt idx="3270">
                  <c:v>62.891000000000005</c:v>
                </c:pt>
                <c:pt idx="3271">
                  <c:v>62.858999999999995</c:v>
                </c:pt>
                <c:pt idx="3272">
                  <c:v>62.826000000000001</c:v>
                </c:pt>
                <c:pt idx="3273">
                  <c:v>62.793000000000013</c:v>
                </c:pt>
                <c:pt idx="3274">
                  <c:v>62.727000000000011</c:v>
                </c:pt>
                <c:pt idx="3275">
                  <c:v>62.694000000000003</c:v>
                </c:pt>
                <c:pt idx="3276">
                  <c:v>62.661000000000001</c:v>
                </c:pt>
                <c:pt idx="3277">
                  <c:v>62.596000000000011</c:v>
                </c:pt>
                <c:pt idx="3278">
                  <c:v>62.563000000000002</c:v>
                </c:pt>
                <c:pt idx="3279">
                  <c:v>62.53</c:v>
                </c:pt>
                <c:pt idx="3280">
                  <c:v>62.464000000000006</c:v>
                </c:pt>
                <c:pt idx="3281">
                  <c:v>62.431000000000004</c:v>
                </c:pt>
                <c:pt idx="3282">
                  <c:v>62.366</c:v>
                </c:pt>
                <c:pt idx="3283">
                  <c:v>62.333000000000006</c:v>
                </c:pt>
                <c:pt idx="3284">
                  <c:v>62.3</c:v>
                </c:pt>
                <c:pt idx="3285">
                  <c:v>62.234000000000002</c:v>
                </c:pt>
                <c:pt idx="3286">
                  <c:v>62.201000000000001</c:v>
                </c:pt>
                <c:pt idx="3287">
                  <c:v>62.169000000000011</c:v>
                </c:pt>
                <c:pt idx="3288">
                  <c:v>62.103000000000002</c:v>
                </c:pt>
                <c:pt idx="3289">
                  <c:v>62.07</c:v>
                </c:pt>
                <c:pt idx="3290">
                  <c:v>62.004000000000005</c:v>
                </c:pt>
                <c:pt idx="3291">
                  <c:v>61.971000000000004</c:v>
                </c:pt>
                <c:pt idx="3292">
                  <c:v>61.939</c:v>
                </c:pt>
                <c:pt idx="3293">
                  <c:v>61.873000000000005</c:v>
                </c:pt>
                <c:pt idx="3294">
                  <c:v>61.839999999999996</c:v>
                </c:pt>
                <c:pt idx="3295">
                  <c:v>61.774000000000001</c:v>
                </c:pt>
                <c:pt idx="3296">
                  <c:v>61.741</c:v>
                </c:pt>
                <c:pt idx="3297">
                  <c:v>61.709000000000003</c:v>
                </c:pt>
                <c:pt idx="3298">
                  <c:v>61.643000000000001</c:v>
                </c:pt>
                <c:pt idx="3299">
                  <c:v>61.61</c:v>
                </c:pt>
                <c:pt idx="3300">
                  <c:v>61.544000000000004</c:v>
                </c:pt>
                <c:pt idx="3301">
                  <c:v>61.510999999999996</c:v>
                </c:pt>
                <c:pt idx="3302">
                  <c:v>61.479000000000006</c:v>
                </c:pt>
                <c:pt idx="3303">
                  <c:v>61.413000000000004</c:v>
                </c:pt>
                <c:pt idx="3304">
                  <c:v>61.379999999999995</c:v>
                </c:pt>
                <c:pt idx="3305">
                  <c:v>61.313999999999993</c:v>
                </c:pt>
                <c:pt idx="3306">
                  <c:v>61.281000000000006</c:v>
                </c:pt>
                <c:pt idx="3307">
                  <c:v>61.216000000000001</c:v>
                </c:pt>
                <c:pt idx="3308">
                  <c:v>61.183</c:v>
                </c:pt>
                <c:pt idx="3309">
                  <c:v>61.15</c:v>
                </c:pt>
                <c:pt idx="3310">
                  <c:v>61.083999999999996</c:v>
                </c:pt>
                <c:pt idx="3311">
                  <c:v>61.050999999999995</c:v>
                </c:pt>
                <c:pt idx="3312">
                  <c:v>61.019000000000005</c:v>
                </c:pt>
                <c:pt idx="3313">
                  <c:v>60.952999999999996</c:v>
                </c:pt>
                <c:pt idx="3314">
                  <c:v>60.92</c:v>
                </c:pt>
                <c:pt idx="3315">
                  <c:v>60.853999999999999</c:v>
                </c:pt>
                <c:pt idx="3316">
                  <c:v>60.821000000000005</c:v>
                </c:pt>
                <c:pt idx="3317">
                  <c:v>60.789000000000001</c:v>
                </c:pt>
                <c:pt idx="3318">
                  <c:v>60.723000000000013</c:v>
                </c:pt>
                <c:pt idx="3319">
                  <c:v>60.690000000000012</c:v>
                </c:pt>
                <c:pt idx="3320">
                  <c:v>60.657000000000004</c:v>
                </c:pt>
                <c:pt idx="3321">
                  <c:v>60.591000000000001</c:v>
                </c:pt>
                <c:pt idx="3322">
                  <c:v>60.559000000000005</c:v>
                </c:pt>
                <c:pt idx="3323">
                  <c:v>60.526000000000003</c:v>
                </c:pt>
                <c:pt idx="3324">
                  <c:v>60.493000000000002</c:v>
                </c:pt>
                <c:pt idx="3325">
                  <c:v>60.46</c:v>
                </c:pt>
                <c:pt idx="3326">
                  <c:v>60.394000000000005</c:v>
                </c:pt>
                <c:pt idx="3327">
                  <c:v>60.361000000000004</c:v>
                </c:pt>
                <c:pt idx="3328">
                  <c:v>60.329000000000001</c:v>
                </c:pt>
                <c:pt idx="3329">
                  <c:v>60.296000000000063</c:v>
                </c:pt>
                <c:pt idx="3330">
                  <c:v>60.263000000000012</c:v>
                </c:pt>
                <c:pt idx="3331">
                  <c:v>60.230000000000011</c:v>
                </c:pt>
                <c:pt idx="3332">
                  <c:v>60.197000000000003</c:v>
                </c:pt>
                <c:pt idx="3333">
                  <c:v>60.164000000000001</c:v>
                </c:pt>
                <c:pt idx="3334">
                  <c:v>60.131</c:v>
                </c:pt>
                <c:pt idx="3335">
                  <c:v>60.099000000000011</c:v>
                </c:pt>
                <c:pt idx="3336">
                  <c:v>60.066000000000003</c:v>
                </c:pt>
                <c:pt idx="3337">
                  <c:v>60.066000000000003</c:v>
                </c:pt>
                <c:pt idx="3338">
                  <c:v>60.033000000000001</c:v>
                </c:pt>
                <c:pt idx="3339">
                  <c:v>60.029000000000003</c:v>
                </c:pt>
                <c:pt idx="3340">
                  <c:v>60.029000000000003</c:v>
                </c:pt>
                <c:pt idx="3341">
                  <c:v>60.001000000000005</c:v>
                </c:pt>
                <c:pt idx="3342">
                  <c:v>59.973000000000006</c:v>
                </c:pt>
                <c:pt idx="3343">
                  <c:v>59.973000000000006</c:v>
                </c:pt>
                <c:pt idx="3344">
                  <c:v>59.945</c:v>
                </c:pt>
                <c:pt idx="3345">
                  <c:v>59.945</c:v>
                </c:pt>
                <c:pt idx="3346">
                  <c:v>59.916999999999994</c:v>
                </c:pt>
                <c:pt idx="3347">
                  <c:v>59.916999999999994</c:v>
                </c:pt>
                <c:pt idx="3348">
                  <c:v>59.888999999999996</c:v>
                </c:pt>
                <c:pt idx="3349">
                  <c:v>59.888999999999996</c:v>
                </c:pt>
                <c:pt idx="3350">
                  <c:v>59.888999999999996</c:v>
                </c:pt>
                <c:pt idx="3351">
                  <c:v>59.861000000000004</c:v>
                </c:pt>
                <c:pt idx="3352">
                  <c:v>59.861000000000004</c:v>
                </c:pt>
                <c:pt idx="3353">
                  <c:v>59.861000000000004</c:v>
                </c:pt>
                <c:pt idx="3354">
                  <c:v>59.861000000000004</c:v>
                </c:pt>
                <c:pt idx="3355">
                  <c:v>59.861000000000004</c:v>
                </c:pt>
                <c:pt idx="3356">
                  <c:v>59.861000000000004</c:v>
                </c:pt>
                <c:pt idx="3357">
                  <c:v>59.861000000000004</c:v>
                </c:pt>
                <c:pt idx="3358">
                  <c:v>59.833999999999996</c:v>
                </c:pt>
                <c:pt idx="3359">
                  <c:v>59.833999999999996</c:v>
                </c:pt>
                <c:pt idx="3360">
                  <c:v>59.833999999999996</c:v>
                </c:pt>
                <c:pt idx="3361">
                  <c:v>59.861000000000004</c:v>
                </c:pt>
                <c:pt idx="3362">
                  <c:v>59.861000000000004</c:v>
                </c:pt>
                <c:pt idx="3363">
                  <c:v>59.861000000000004</c:v>
                </c:pt>
                <c:pt idx="3364">
                  <c:v>59.861000000000004</c:v>
                </c:pt>
                <c:pt idx="3365">
                  <c:v>59.861000000000004</c:v>
                </c:pt>
                <c:pt idx="3366">
                  <c:v>59.861000000000004</c:v>
                </c:pt>
                <c:pt idx="3367">
                  <c:v>59.888999999999996</c:v>
                </c:pt>
                <c:pt idx="3368">
                  <c:v>59.888999999999996</c:v>
                </c:pt>
                <c:pt idx="3369">
                  <c:v>59.888999999999996</c:v>
                </c:pt>
                <c:pt idx="3370">
                  <c:v>59.916999999999994</c:v>
                </c:pt>
                <c:pt idx="3371">
                  <c:v>59.916999999999994</c:v>
                </c:pt>
                <c:pt idx="3372">
                  <c:v>59.916999999999994</c:v>
                </c:pt>
                <c:pt idx="3373">
                  <c:v>59.945</c:v>
                </c:pt>
                <c:pt idx="3374">
                  <c:v>59.945</c:v>
                </c:pt>
                <c:pt idx="3375">
                  <c:v>59.973000000000006</c:v>
                </c:pt>
                <c:pt idx="3376">
                  <c:v>59.973000000000006</c:v>
                </c:pt>
                <c:pt idx="3377">
                  <c:v>60.001000000000005</c:v>
                </c:pt>
                <c:pt idx="3378">
                  <c:v>60.029000000000003</c:v>
                </c:pt>
                <c:pt idx="3379">
                  <c:v>60.029000000000003</c:v>
                </c:pt>
                <c:pt idx="3380">
                  <c:v>60.033000000000001</c:v>
                </c:pt>
                <c:pt idx="3381">
                  <c:v>60.033000000000001</c:v>
                </c:pt>
                <c:pt idx="3382">
                  <c:v>60.066000000000003</c:v>
                </c:pt>
                <c:pt idx="3383">
                  <c:v>60.099000000000011</c:v>
                </c:pt>
                <c:pt idx="3384">
                  <c:v>60.131</c:v>
                </c:pt>
                <c:pt idx="3385">
                  <c:v>60.131</c:v>
                </c:pt>
                <c:pt idx="3386">
                  <c:v>60.164000000000001</c:v>
                </c:pt>
                <c:pt idx="3387">
                  <c:v>60.197000000000003</c:v>
                </c:pt>
                <c:pt idx="3388">
                  <c:v>60.230000000000011</c:v>
                </c:pt>
                <c:pt idx="3389">
                  <c:v>60.263000000000012</c:v>
                </c:pt>
                <c:pt idx="3390">
                  <c:v>60.263000000000012</c:v>
                </c:pt>
                <c:pt idx="3391">
                  <c:v>60.296000000000063</c:v>
                </c:pt>
                <c:pt idx="3392">
                  <c:v>60.329000000000001</c:v>
                </c:pt>
                <c:pt idx="3393">
                  <c:v>60.361000000000004</c:v>
                </c:pt>
                <c:pt idx="3394">
                  <c:v>60.394000000000005</c:v>
                </c:pt>
                <c:pt idx="3395">
                  <c:v>60.427</c:v>
                </c:pt>
                <c:pt idx="3396">
                  <c:v>60.46</c:v>
                </c:pt>
                <c:pt idx="3397">
                  <c:v>60.493000000000002</c:v>
                </c:pt>
                <c:pt idx="3398">
                  <c:v>60.526000000000003</c:v>
                </c:pt>
                <c:pt idx="3399">
                  <c:v>60.559000000000005</c:v>
                </c:pt>
                <c:pt idx="3400">
                  <c:v>60.591000000000001</c:v>
                </c:pt>
                <c:pt idx="3401">
                  <c:v>60.624000000000002</c:v>
                </c:pt>
                <c:pt idx="3402">
                  <c:v>60.657000000000004</c:v>
                </c:pt>
                <c:pt idx="3403">
                  <c:v>60.690000000000012</c:v>
                </c:pt>
                <c:pt idx="3404">
                  <c:v>60.723000000000013</c:v>
                </c:pt>
                <c:pt idx="3405">
                  <c:v>60.756</c:v>
                </c:pt>
                <c:pt idx="3406">
                  <c:v>60.789000000000001</c:v>
                </c:pt>
                <c:pt idx="3407">
                  <c:v>60.821000000000005</c:v>
                </c:pt>
                <c:pt idx="3408">
                  <c:v>60.886999999999993</c:v>
                </c:pt>
                <c:pt idx="3409">
                  <c:v>60.92</c:v>
                </c:pt>
                <c:pt idx="3410">
                  <c:v>60.952999999999996</c:v>
                </c:pt>
                <c:pt idx="3411">
                  <c:v>60.986000000000004</c:v>
                </c:pt>
                <c:pt idx="3412">
                  <c:v>61.019000000000005</c:v>
                </c:pt>
                <c:pt idx="3413">
                  <c:v>61.050999999999995</c:v>
                </c:pt>
                <c:pt idx="3414">
                  <c:v>61.117000000000004</c:v>
                </c:pt>
                <c:pt idx="3415">
                  <c:v>61.15</c:v>
                </c:pt>
                <c:pt idx="3416">
                  <c:v>61.183</c:v>
                </c:pt>
                <c:pt idx="3417">
                  <c:v>61.249000000000002</c:v>
                </c:pt>
                <c:pt idx="3418">
                  <c:v>61.281000000000006</c:v>
                </c:pt>
                <c:pt idx="3419">
                  <c:v>61.313999999999993</c:v>
                </c:pt>
                <c:pt idx="3420">
                  <c:v>61.346999999999994</c:v>
                </c:pt>
                <c:pt idx="3421">
                  <c:v>61.379999999999995</c:v>
                </c:pt>
                <c:pt idx="3422">
                  <c:v>61.446000000000005</c:v>
                </c:pt>
                <c:pt idx="3423">
                  <c:v>61.479000000000006</c:v>
                </c:pt>
                <c:pt idx="3424">
                  <c:v>61.510999999999996</c:v>
                </c:pt>
                <c:pt idx="3425">
                  <c:v>61.577000000000005</c:v>
                </c:pt>
                <c:pt idx="3426">
                  <c:v>61.61</c:v>
                </c:pt>
                <c:pt idx="3427">
                  <c:v>61.643000000000001</c:v>
                </c:pt>
                <c:pt idx="3428">
                  <c:v>61.709000000000003</c:v>
                </c:pt>
                <c:pt idx="3429">
                  <c:v>61.741</c:v>
                </c:pt>
                <c:pt idx="3430">
                  <c:v>61.774000000000001</c:v>
                </c:pt>
                <c:pt idx="3431">
                  <c:v>61.839999999999996</c:v>
                </c:pt>
                <c:pt idx="3432">
                  <c:v>61.873000000000005</c:v>
                </c:pt>
                <c:pt idx="3433">
                  <c:v>61.939</c:v>
                </c:pt>
                <c:pt idx="3434">
                  <c:v>61.971000000000004</c:v>
                </c:pt>
                <c:pt idx="3435">
                  <c:v>62.004000000000005</c:v>
                </c:pt>
                <c:pt idx="3436">
                  <c:v>62.07</c:v>
                </c:pt>
                <c:pt idx="3437">
                  <c:v>62.103000000000002</c:v>
                </c:pt>
                <c:pt idx="3438">
                  <c:v>62.169000000000011</c:v>
                </c:pt>
                <c:pt idx="3439">
                  <c:v>62.201000000000001</c:v>
                </c:pt>
                <c:pt idx="3440">
                  <c:v>62.234000000000002</c:v>
                </c:pt>
                <c:pt idx="3441">
                  <c:v>62.3</c:v>
                </c:pt>
                <c:pt idx="3442">
                  <c:v>62.333000000000006</c:v>
                </c:pt>
                <c:pt idx="3443">
                  <c:v>62.399000000000001</c:v>
                </c:pt>
                <c:pt idx="3444">
                  <c:v>62.431000000000004</c:v>
                </c:pt>
                <c:pt idx="3445">
                  <c:v>62.497</c:v>
                </c:pt>
                <c:pt idx="3446">
                  <c:v>62.53</c:v>
                </c:pt>
                <c:pt idx="3447">
                  <c:v>62.596000000000011</c:v>
                </c:pt>
                <c:pt idx="3448">
                  <c:v>62.629000000000012</c:v>
                </c:pt>
                <c:pt idx="3449">
                  <c:v>62.661000000000001</c:v>
                </c:pt>
                <c:pt idx="3450">
                  <c:v>62.727000000000011</c:v>
                </c:pt>
                <c:pt idx="3451">
                  <c:v>62.760000000000012</c:v>
                </c:pt>
                <c:pt idx="3452">
                  <c:v>62.826000000000001</c:v>
                </c:pt>
                <c:pt idx="3453">
                  <c:v>62.858999999999995</c:v>
                </c:pt>
                <c:pt idx="3454">
                  <c:v>62.924000000000007</c:v>
                </c:pt>
                <c:pt idx="3455">
                  <c:v>62.956999999999994</c:v>
                </c:pt>
                <c:pt idx="3456">
                  <c:v>63.023000000000003</c:v>
                </c:pt>
                <c:pt idx="3457">
                  <c:v>63.056000000000004</c:v>
                </c:pt>
                <c:pt idx="3458">
                  <c:v>63.121000000000002</c:v>
                </c:pt>
                <c:pt idx="3459">
                  <c:v>63.153999999999996</c:v>
                </c:pt>
                <c:pt idx="3460">
                  <c:v>63.220000000000013</c:v>
                </c:pt>
                <c:pt idx="3461">
                  <c:v>63.253</c:v>
                </c:pt>
                <c:pt idx="3462">
                  <c:v>63.318999999999996</c:v>
                </c:pt>
                <c:pt idx="3463">
                  <c:v>63.350999999999999</c:v>
                </c:pt>
                <c:pt idx="3464">
                  <c:v>63.416999999999994</c:v>
                </c:pt>
                <c:pt idx="3465">
                  <c:v>63.449999999999996</c:v>
                </c:pt>
                <c:pt idx="3466">
                  <c:v>63.483000000000004</c:v>
                </c:pt>
                <c:pt idx="3467">
                  <c:v>63.549000000000007</c:v>
                </c:pt>
                <c:pt idx="3468">
                  <c:v>63.580999999999996</c:v>
                </c:pt>
                <c:pt idx="3469">
                  <c:v>63.647000000000006</c:v>
                </c:pt>
                <c:pt idx="3470">
                  <c:v>63.68</c:v>
                </c:pt>
                <c:pt idx="3471">
                  <c:v>63.746000000000002</c:v>
                </c:pt>
                <c:pt idx="3472">
                  <c:v>63.779000000000003</c:v>
                </c:pt>
                <c:pt idx="3473">
                  <c:v>63.843999999999994</c:v>
                </c:pt>
                <c:pt idx="3474">
                  <c:v>63.876999999999995</c:v>
                </c:pt>
                <c:pt idx="3475">
                  <c:v>63.943000000000005</c:v>
                </c:pt>
                <c:pt idx="3476">
                  <c:v>63.976000000000006</c:v>
                </c:pt>
                <c:pt idx="3477">
                  <c:v>64.040999999999997</c:v>
                </c:pt>
                <c:pt idx="3478">
                  <c:v>64.073999999999998</c:v>
                </c:pt>
                <c:pt idx="3479">
                  <c:v>64.14</c:v>
                </c:pt>
                <c:pt idx="3480">
                  <c:v>64.172999999999988</c:v>
                </c:pt>
                <c:pt idx="3481">
                  <c:v>64.239000000000004</c:v>
                </c:pt>
                <c:pt idx="3482">
                  <c:v>64.271000000000001</c:v>
                </c:pt>
                <c:pt idx="3483">
                  <c:v>64.337000000000003</c:v>
                </c:pt>
                <c:pt idx="3484">
                  <c:v>64.36999999999999</c:v>
                </c:pt>
                <c:pt idx="3485">
                  <c:v>64.436000000000007</c:v>
                </c:pt>
                <c:pt idx="3486">
                  <c:v>64.468999999999994</c:v>
                </c:pt>
                <c:pt idx="3487">
                  <c:v>64.534000000000006</c:v>
                </c:pt>
                <c:pt idx="3488">
                  <c:v>64.566999999999993</c:v>
                </c:pt>
                <c:pt idx="3489">
                  <c:v>64.599999999999994</c:v>
                </c:pt>
                <c:pt idx="3490">
                  <c:v>64.665999999999983</c:v>
                </c:pt>
                <c:pt idx="3491">
                  <c:v>64.698999999999998</c:v>
                </c:pt>
                <c:pt idx="3492">
                  <c:v>64.763999999999996</c:v>
                </c:pt>
                <c:pt idx="3493">
                  <c:v>64.796999999999997</c:v>
                </c:pt>
                <c:pt idx="3494">
                  <c:v>64.863</c:v>
                </c:pt>
                <c:pt idx="3495">
                  <c:v>64.896000000000001</c:v>
                </c:pt>
                <c:pt idx="3496">
                  <c:v>64.929000000000002</c:v>
                </c:pt>
                <c:pt idx="3497">
                  <c:v>64.994000000000185</c:v>
                </c:pt>
                <c:pt idx="3498">
                  <c:v>65.027000000000001</c:v>
                </c:pt>
                <c:pt idx="3499">
                  <c:v>65.06</c:v>
                </c:pt>
                <c:pt idx="3500">
                  <c:v>65.125999999999948</c:v>
                </c:pt>
                <c:pt idx="3501">
                  <c:v>65.158999999999978</c:v>
                </c:pt>
                <c:pt idx="3502">
                  <c:v>65.191000000000003</c:v>
                </c:pt>
                <c:pt idx="3503">
                  <c:v>65.224000000000004</c:v>
                </c:pt>
                <c:pt idx="3504">
                  <c:v>65.290000000000006</c:v>
                </c:pt>
                <c:pt idx="3505">
                  <c:v>65.322999999999979</c:v>
                </c:pt>
                <c:pt idx="3506">
                  <c:v>65.35599999999998</c:v>
                </c:pt>
                <c:pt idx="3507">
                  <c:v>65.388999999999982</c:v>
                </c:pt>
                <c:pt idx="3508">
                  <c:v>65.421000000000006</c:v>
                </c:pt>
                <c:pt idx="3509">
                  <c:v>65.453999999999994</c:v>
                </c:pt>
                <c:pt idx="3510">
                  <c:v>65.52</c:v>
                </c:pt>
                <c:pt idx="3511">
                  <c:v>65.52</c:v>
                </c:pt>
                <c:pt idx="3512">
                  <c:v>65.585999999999999</c:v>
                </c:pt>
                <c:pt idx="3513">
                  <c:v>65.619</c:v>
                </c:pt>
                <c:pt idx="3514">
                  <c:v>65.619</c:v>
                </c:pt>
                <c:pt idx="3515">
                  <c:v>65.650999999999982</c:v>
                </c:pt>
                <c:pt idx="3516">
                  <c:v>65.717000000000027</c:v>
                </c:pt>
                <c:pt idx="3517">
                  <c:v>65.717000000000027</c:v>
                </c:pt>
                <c:pt idx="3518">
                  <c:v>65.75</c:v>
                </c:pt>
                <c:pt idx="3519">
                  <c:v>65.783000000000001</c:v>
                </c:pt>
                <c:pt idx="3520">
                  <c:v>65.783000000000001</c:v>
                </c:pt>
                <c:pt idx="3521">
                  <c:v>65.816000000000003</c:v>
                </c:pt>
                <c:pt idx="3522">
                  <c:v>65.849000000000004</c:v>
                </c:pt>
                <c:pt idx="3523">
                  <c:v>65.881</c:v>
                </c:pt>
                <c:pt idx="3524">
                  <c:v>65.881</c:v>
                </c:pt>
                <c:pt idx="3525">
                  <c:v>65.914000000000215</c:v>
                </c:pt>
                <c:pt idx="3526">
                  <c:v>65.914000000000215</c:v>
                </c:pt>
                <c:pt idx="3527">
                  <c:v>65.947000000000216</c:v>
                </c:pt>
                <c:pt idx="3528">
                  <c:v>65.947000000000216</c:v>
                </c:pt>
                <c:pt idx="3529">
                  <c:v>65.98</c:v>
                </c:pt>
                <c:pt idx="3530">
                  <c:v>65.98</c:v>
                </c:pt>
                <c:pt idx="3531">
                  <c:v>66.013000000000005</c:v>
                </c:pt>
                <c:pt idx="3532">
                  <c:v>66.013000000000005</c:v>
                </c:pt>
                <c:pt idx="3533">
                  <c:v>66.046000000000006</c:v>
                </c:pt>
                <c:pt idx="3534">
                  <c:v>66.046000000000006</c:v>
                </c:pt>
                <c:pt idx="3535">
                  <c:v>66.046000000000006</c:v>
                </c:pt>
                <c:pt idx="3536">
                  <c:v>66.046000000000006</c:v>
                </c:pt>
                <c:pt idx="3537">
                  <c:v>66.078999999999979</c:v>
                </c:pt>
                <c:pt idx="3538">
                  <c:v>66.078999999999979</c:v>
                </c:pt>
                <c:pt idx="3539">
                  <c:v>66.078999999999979</c:v>
                </c:pt>
                <c:pt idx="3540">
                  <c:v>66.078999999999979</c:v>
                </c:pt>
                <c:pt idx="3541">
                  <c:v>66.078999999999979</c:v>
                </c:pt>
                <c:pt idx="3542">
                  <c:v>66.078999999999979</c:v>
                </c:pt>
                <c:pt idx="3543">
                  <c:v>66.078999999999979</c:v>
                </c:pt>
                <c:pt idx="3544">
                  <c:v>66.078999999999979</c:v>
                </c:pt>
                <c:pt idx="3545">
                  <c:v>66.078999999999979</c:v>
                </c:pt>
                <c:pt idx="3546">
                  <c:v>66.078999999999979</c:v>
                </c:pt>
                <c:pt idx="3547">
                  <c:v>66.078999999999979</c:v>
                </c:pt>
                <c:pt idx="3548">
                  <c:v>66.078999999999979</c:v>
                </c:pt>
                <c:pt idx="3549">
                  <c:v>66.078999999999979</c:v>
                </c:pt>
                <c:pt idx="3550">
                  <c:v>66.078999999999979</c:v>
                </c:pt>
                <c:pt idx="3551">
                  <c:v>66.078999999999979</c:v>
                </c:pt>
                <c:pt idx="3552">
                  <c:v>66.046000000000006</c:v>
                </c:pt>
                <c:pt idx="3553">
                  <c:v>66.046000000000006</c:v>
                </c:pt>
                <c:pt idx="3554">
                  <c:v>66.046000000000006</c:v>
                </c:pt>
                <c:pt idx="3555">
                  <c:v>66.046000000000006</c:v>
                </c:pt>
                <c:pt idx="3556">
                  <c:v>66.013000000000005</c:v>
                </c:pt>
                <c:pt idx="3557">
                  <c:v>66.013000000000005</c:v>
                </c:pt>
                <c:pt idx="3558">
                  <c:v>66.013000000000005</c:v>
                </c:pt>
                <c:pt idx="3559">
                  <c:v>65.98</c:v>
                </c:pt>
                <c:pt idx="3560">
                  <c:v>65.98</c:v>
                </c:pt>
                <c:pt idx="3561">
                  <c:v>65.98</c:v>
                </c:pt>
                <c:pt idx="3562">
                  <c:v>65.947000000000216</c:v>
                </c:pt>
                <c:pt idx="3563">
                  <c:v>65.947000000000216</c:v>
                </c:pt>
                <c:pt idx="3564">
                  <c:v>65.914000000000215</c:v>
                </c:pt>
                <c:pt idx="3565">
                  <c:v>65.914000000000215</c:v>
                </c:pt>
                <c:pt idx="3566">
                  <c:v>65.881</c:v>
                </c:pt>
                <c:pt idx="3567">
                  <c:v>65.881</c:v>
                </c:pt>
                <c:pt idx="3568">
                  <c:v>65.849000000000004</c:v>
                </c:pt>
                <c:pt idx="3569">
                  <c:v>65.849000000000004</c:v>
                </c:pt>
                <c:pt idx="3570">
                  <c:v>65.816000000000003</c:v>
                </c:pt>
                <c:pt idx="3571">
                  <c:v>65.783000000000001</c:v>
                </c:pt>
                <c:pt idx="3572">
                  <c:v>65.783000000000001</c:v>
                </c:pt>
                <c:pt idx="3573">
                  <c:v>65.75</c:v>
                </c:pt>
                <c:pt idx="3574">
                  <c:v>65.717000000000027</c:v>
                </c:pt>
                <c:pt idx="3575">
                  <c:v>65.717000000000027</c:v>
                </c:pt>
                <c:pt idx="3576">
                  <c:v>65.683999999999983</c:v>
                </c:pt>
                <c:pt idx="3577">
                  <c:v>65.650999999999982</c:v>
                </c:pt>
                <c:pt idx="3578">
                  <c:v>65.650999999999982</c:v>
                </c:pt>
                <c:pt idx="3579">
                  <c:v>65.619</c:v>
                </c:pt>
                <c:pt idx="3580">
                  <c:v>65.585999999999999</c:v>
                </c:pt>
                <c:pt idx="3581">
                  <c:v>65.552999999999983</c:v>
                </c:pt>
                <c:pt idx="3582">
                  <c:v>65.52</c:v>
                </c:pt>
                <c:pt idx="3583">
                  <c:v>65.52</c:v>
                </c:pt>
                <c:pt idx="3584">
                  <c:v>65.486999999999995</c:v>
                </c:pt>
                <c:pt idx="3585">
                  <c:v>65.453999999999994</c:v>
                </c:pt>
                <c:pt idx="3586">
                  <c:v>65.421000000000006</c:v>
                </c:pt>
                <c:pt idx="3587">
                  <c:v>65.388999999999982</c:v>
                </c:pt>
                <c:pt idx="3588">
                  <c:v>65.35599999999998</c:v>
                </c:pt>
                <c:pt idx="3589">
                  <c:v>65.322999999999979</c:v>
                </c:pt>
                <c:pt idx="3590">
                  <c:v>65.290000000000006</c:v>
                </c:pt>
                <c:pt idx="3591">
                  <c:v>65.290000000000006</c:v>
                </c:pt>
                <c:pt idx="3592">
                  <c:v>65.257000000000005</c:v>
                </c:pt>
                <c:pt idx="3593">
                  <c:v>65.224000000000004</c:v>
                </c:pt>
                <c:pt idx="3594">
                  <c:v>65.191000000000003</c:v>
                </c:pt>
                <c:pt idx="3595">
                  <c:v>65.158999999999978</c:v>
                </c:pt>
                <c:pt idx="3596">
                  <c:v>65.125999999999948</c:v>
                </c:pt>
                <c:pt idx="3597">
                  <c:v>65.093000000000004</c:v>
                </c:pt>
                <c:pt idx="3598">
                  <c:v>65.06</c:v>
                </c:pt>
                <c:pt idx="3599">
                  <c:v>65.027000000000001</c:v>
                </c:pt>
                <c:pt idx="3600">
                  <c:v>64.994000000000185</c:v>
                </c:pt>
                <c:pt idx="3601">
                  <c:v>64.929000000000002</c:v>
                </c:pt>
                <c:pt idx="3602">
                  <c:v>64.896000000000001</c:v>
                </c:pt>
                <c:pt idx="3603">
                  <c:v>64.863</c:v>
                </c:pt>
                <c:pt idx="3604">
                  <c:v>64.83</c:v>
                </c:pt>
                <c:pt idx="3605">
                  <c:v>64.796999999999997</c:v>
                </c:pt>
                <c:pt idx="3606">
                  <c:v>64.763999999999996</c:v>
                </c:pt>
                <c:pt idx="3607">
                  <c:v>64.730999999999995</c:v>
                </c:pt>
                <c:pt idx="3608">
                  <c:v>64.698999999999998</c:v>
                </c:pt>
                <c:pt idx="3609">
                  <c:v>64.665999999999983</c:v>
                </c:pt>
                <c:pt idx="3610">
                  <c:v>64.632999999999981</c:v>
                </c:pt>
                <c:pt idx="3611">
                  <c:v>64.566999999999993</c:v>
                </c:pt>
                <c:pt idx="3612">
                  <c:v>64.534000000000006</c:v>
                </c:pt>
                <c:pt idx="3613">
                  <c:v>64.501000000000005</c:v>
                </c:pt>
                <c:pt idx="3614">
                  <c:v>64.468999999999994</c:v>
                </c:pt>
                <c:pt idx="3615">
                  <c:v>64.436000000000007</c:v>
                </c:pt>
                <c:pt idx="3616">
                  <c:v>64.403000000000006</c:v>
                </c:pt>
                <c:pt idx="3617">
                  <c:v>64.337000000000003</c:v>
                </c:pt>
                <c:pt idx="3618">
                  <c:v>64.304000000000002</c:v>
                </c:pt>
                <c:pt idx="3619">
                  <c:v>64.271000000000001</c:v>
                </c:pt>
                <c:pt idx="3620">
                  <c:v>64.239000000000004</c:v>
                </c:pt>
                <c:pt idx="3621">
                  <c:v>64.206000000000003</c:v>
                </c:pt>
                <c:pt idx="3622">
                  <c:v>64.14</c:v>
                </c:pt>
                <c:pt idx="3623">
                  <c:v>64.106999999999999</c:v>
                </c:pt>
                <c:pt idx="3624">
                  <c:v>64.073999999999998</c:v>
                </c:pt>
                <c:pt idx="3625">
                  <c:v>64.040999999999997</c:v>
                </c:pt>
                <c:pt idx="3626">
                  <c:v>63.976000000000006</c:v>
                </c:pt>
                <c:pt idx="3627">
                  <c:v>63.943000000000005</c:v>
                </c:pt>
                <c:pt idx="3628">
                  <c:v>63.91</c:v>
                </c:pt>
                <c:pt idx="3629">
                  <c:v>63.876999999999995</c:v>
                </c:pt>
                <c:pt idx="3630">
                  <c:v>63.810999999999993</c:v>
                </c:pt>
                <c:pt idx="3631">
                  <c:v>63.779000000000003</c:v>
                </c:pt>
                <c:pt idx="3632">
                  <c:v>63.746000000000002</c:v>
                </c:pt>
                <c:pt idx="3633">
                  <c:v>63.68</c:v>
                </c:pt>
                <c:pt idx="3634">
                  <c:v>63.647000000000006</c:v>
                </c:pt>
                <c:pt idx="3635">
                  <c:v>63.614000000000004</c:v>
                </c:pt>
                <c:pt idx="3636">
                  <c:v>63.549000000000007</c:v>
                </c:pt>
                <c:pt idx="3637">
                  <c:v>63.516000000000005</c:v>
                </c:pt>
                <c:pt idx="3638">
                  <c:v>63.483000000000004</c:v>
                </c:pt>
                <c:pt idx="3639">
                  <c:v>63.416999999999994</c:v>
                </c:pt>
                <c:pt idx="3640">
                  <c:v>63.383999999999993</c:v>
                </c:pt>
                <c:pt idx="3641">
                  <c:v>63.350999999999999</c:v>
                </c:pt>
                <c:pt idx="3642">
                  <c:v>63.286000000000001</c:v>
                </c:pt>
                <c:pt idx="3643">
                  <c:v>63.253</c:v>
                </c:pt>
                <c:pt idx="3644">
                  <c:v>63.220000000000013</c:v>
                </c:pt>
                <c:pt idx="3645">
                  <c:v>63.187000000000005</c:v>
                </c:pt>
                <c:pt idx="3646">
                  <c:v>63.121000000000002</c:v>
                </c:pt>
                <c:pt idx="3647">
                  <c:v>63.089000000000006</c:v>
                </c:pt>
                <c:pt idx="3648">
                  <c:v>63.023000000000003</c:v>
                </c:pt>
                <c:pt idx="3649">
                  <c:v>62.99</c:v>
                </c:pt>
                <c:pt idx="3650">
                  <c:v>62.956999999999994</c:v>
                </c:pt>
                <c:pt idx="3651">
                  <c:v>62.891000000000005</c:v>
                </c:pt>
                <c:pt idx="3652">
                  <c:v>62.858999999999995</c:v>
                </c:pt>
                <c:pt idx="3653">
                  <c:v>62.826000000000001</c:v>
                </c:pt>
                <c:pt idx="3654">
                  <c:v>62.760000000000012</c:v>
                </c:pt>
                <c:pt idx="3655">
                  <c:v>62.727000000000011</c:v>
                </c:pt>
                <c:pt idx="3656">
                  <c:v>62.661000000000001</c:v>
                </c:pt>
                <c:pt idx="3657">
                  <c:v>62.629000000000012</c:v>
                </c:pt>
                <c:pt idx="3658">
                  <c:v>62.563000000000002</c:v>
                </c:pt>
                <c:pt idx="3659">
                  <c:v>62.53</c:v>
                </c:pt>
                <c:pt idx="3660">
                  <c:v>62.497</c:v>
                </c:pt>
                <c:pt idx="3661">
                  <c:v>62.431000000000004</c:v>
                </c:pt>
                <c:pt idx="3662">
                  <c:v>62.399000000000001</c:v>
                </c:pt>
                <c:pt idx="3663">
                  <c:v>62.366</c:v>
                </c:pt>
                <c:pt idx="3664">
                  <c:v>62.3</c:v>
                </c:pt>
                <c:pt idx="3665">
                  <c:v>62.267000000000003</c:v>
                </c:pt>
                <c:pt idx="3666">
                  <c:v>62.201000000000001</c:v>
                </c:pt>
                <c:pt idx="3667">
                  <c:v>62.169000000000011</c:v>
                </c:pt>
                <c:pt idx="3668">
                  <c:v>62.136000000000003</c:v>
                </c:pt>
                <c:pt idx="3669">
                  <c:v>62.07</c:v>
                </c:pt>
                <c:pt idx="3670">
                  <c:v>62.037000000000006</c:v>
                </c:pt>
                <c:pt idx="3671">
                  <c:v>61.971000000000004</c:v>
                </c:pt>
                <c:pt idx="3672">
                  <c:v>61.939</c:v>
                </c:pt>
                <c:pt idx="3673">
                  <c:v>61.906000000000006</c:v>
                </c:pt>
                <c:pt idx="3674">
                  <c:v>61.839999999999996</c:v>
                </c:pt>
                <c:pt idx="3675">
                  <c:v>61.806999999999995</c:v>
                </c:pt>
                <c:pt idx="3676">
                  <c:v>61.774000000000001</c:v>
                </c:pt>
                <c:pt idx="3677">
                  <c:v>61.709000000000003</c:v>
                </c:pt>
                <c:pt idx="3678">
                  <c:v>61.676000000000002</c:v>
                </c:pt>
                <c:pt idx="3679">
                  <c:v>61.643000000000001</c:v>
                </c:pt>
                <c:pt idx="3680">
                  <c:v>61.61</c:v>
                </c:pt>
                <c:pt idx="3681">
                  <c:v>61.544000000000004</c:v>
                </c:pt>
                <c:pt idx="3682">
                  <c:v>61.510999999999996</c:v>
                </c:pt>
                <c:pt idx="3683">
                  <c:v>61.479000000000006</c:v>
                </c:pt>
                <c:pt idx="3684">
                  <c:v>61.446000000000005</c:v>
                </c:pt>
                <c:pt idx="3685">
                  <c:v>61.379999999999995</c:v>
                </c:pt>
                <c:pt idx="3686">
                  <c:v>61.346999999999994</c:v>
                </c:pt>
                <c:pt idx="3687">
                  <c:v>61.313999999999993</c:v>
                </c:pt>
                <c:pt idx="3688">
                  <c:v>61.281000000000006</c:v>
                </c:pt>
                <c:pt idx="3689">
                  <c:v>61.249000000000002</c:v>
                </c:pt>
                <c:pt idx="3690">
                  <c:v>61.216000000000001</c:v>
                </c:pt>
                <c:pt idx="3691">
                  <c:v>61.183</c:v>
                </c:pt>
                <c:pt idx="3692">
                  <c:v>61.15</c:v>
                </c:pt>
                <c:pt idx="3693">
                  <c:v>61.117000000000004</c:v>
                </c:pt>
                <c:pt idx="3694">
                  <c:v>61.083999999999996</c:v>
                </c:pt>
                <c:pt idx="3695">
                  <c:v>61.083999999999996</c:v>
                </c:pt>
                <c:pt idx="3696">
                  <c:v>61.050999999999995</c:v>
                </c:pt>
                <c:pt idx="3697">
                  <c:v>61.019000000000005</c:v>
                </c:pt>
                <c:pt idx="3698">
                  <c:v>60.986000000000004</c:v>
                </c:pt>
                <c:pt idx="3699">
                  <c:v>60.952999999999996</c:v>
                </c:pt>
                <c:pt idx="3700">
                  <c:v>60.952999999999996</c:v>
                </c:pt>
                <c:pt idx="3701">
                  <c:v>60.92</c:v>
                </c:pt>
                <c:pt idx="3702">
                  <c:v>60.92</c:v>
                </c:pt>
                <c:pt idx="3703">
                  <c:v>60.886999999999993</c:v>
                </c:pt>
                <c:pt idx="3704">
                  <c:v>60.853999999999999</c:v>
                </c:pt>
                <c:pt idx="3705">
                  <c:v>60.853999999999999</c:v>
                </c:pt>
                <c:pt idx="3706">
                  <c:v>60.853999999999999</c:v>
                </c:pt>
                <c:pt idx="3707">
                  <c:v>60.821000000000005</c:v>
                </c:pt>
                <c:pt idx="3708">
                  <c:v>60.821000000000005</c:v>
                </c:pt>
                <c:pt idx="3709">
                  <c:v>60.789000000000001</c:v>
                </c:pt>
                <c:pt idx="3710">
                  <c:v>60.789000000000001</c:v>
                </c:pt>
                <c:pt idx="3711">
                  <c:v>60.789000000000001</c:v>
                </c:pt>
                <c:pt idx="3712">
                  <c:v>60.789000000000001</c:v>
                </c:pt>
                <c:pt idx="3713">
                  <c:v>60.789000000000001</c:v>
                </c:pt>
                <c:pt idx="3714">
                  <c:v>60.756</c:v>
                </c:pt>
                <c:pt idx="3715">
                  <c:v>60.756</c:v>
                </c:pt>
                <c:pt idx="3716">
                  <c:v>60.756</c:v>
                </c:pt>
                <c:pt idx="3717">
                  <c:v>60.756</c:v>
                </c:pt>
                <c:pt idx="3718">
                  <c:v>60.756</c:v>
                </c:pt>
                <c:pt idx="3719">
                  <c:v>60.756</c:v>
                </c:pt>
                <c:pt idx="3720">
                  <c:v>60.756</c:v>
                </c:pt>
                <c:pt idx="3721">
                  <c:v>60.756</c:v>
                </c:pt>
                <c:pt idx="3722">
                  <c:v>60.756</c:v>
                </c:pt>
                <c:pt idx="3723">
                  <c:v>60.756</c:v>
                </c:pt>
                <c:pt idx="3724">
                  <c:v>60.789000000000001</c:v>
                </c:pt>
                <c:pt idx="3725">
                  <c:v>60.789000000000001</c:v>
                </c:pt>
                <c:pt idx="3726">
                  <c:v>60.789000000000001</c:v>
                </c:pt>
                <c:pt idx="3727">
                  <c:v>60.789000000000001</c:v>
                </c:pt>
                <c:pt idx="3728">
                  <c:v>60.789000000000001</c:v>
                </c:pt>
                <c:pt idx="3729">
                  <c:v>60.821000000000005</c:v>
                </c:pt>
                <c:pt idx="3730">
                  <c:v>60.821000000000005</c:v>
                </c:pt>
                <c:pt idx="3731">
                  <c:v>60.853999999999999</c:v>
                </c:pt>
                <c:pt idx="3732">
                  <c:v>60.853999999999999</c:v>
                </c:pt>
                <c:pt idx="3733">
                  <c:v>60.853999999999999</c:v>
                </c:pt>
                <c:pt idx="3734">
                  <c:v>60.886999999999993</c:v>
                </c:pt>
                <c:pt idx="3735">
                  <c:v>60.886999999999993</c:v>
                </c:pt>
                <c:pt idx="3736">
                  <c:v>60.92</c:v>
                </c:pt>
                <c:pt idx="3737">
                  <c:v>60.92</c:v>
                </c:pt>
                <c:pt idx="3738">
                  <c:v>60.952999999999996</c:v>
                </c:pt>
                <c:pt idx="3739">
                  <c:v>60.986000000000004</c:v>
                </c:pt>
                <c:pt idx="3740">
                  <c:v>60.986000000000004</c:v>
                </c:pt>
                <c:pt idx="3741">
                  <c:v>61.019000000000005</c:v>
                </c:pt>
                <c:pt idx="3742">
                  <c:v>61.050999999999995</c:v>
                </c:pt>
                <c:pt idx="3743">
                  <c:v>61.050999999999995</c:v>
                </c:pt>
                <c:pt idx="3744">
                  <c:v>61.083999999999996</c:v>
                </c:pt>
                <c:pt idx="3745">
                  <c:v>61.117000000000004</c:v>
                </c:pt>
                <c:pt idx="3746">
                  <c:v>61.117000000000004</c:v>
                </c:pt>
                <c:pt idx="3747">
                  <c:v>61.15</c:v>
                </c:pt>
                <c:pt idx="3748">
                  <c:v>61.183</c:v>
                </c:pt>
                <c:pt idx="3749">
                  <c:v>61.216000000000001</c:v>
                </c:pt>
                <c:pt idx="3750">
                  <c:v>61.249000000000002</c:v>
                </c:pt>
                <c:pt idx="3751">
                  <c:v>61.281000000000006</c:v>
                </c:pt>
                <c:pt idx="3752">
                  <c:v>61.281000000000006</c:v>
                </c:pt>
                <c:pt idx="3753">
                  <c:v>61.313999999999993</c:v>
                </c:pt>
                <c:pt idx="3754">
                  <c:v>61.346999999999994</c:v>
                </c:pt>
                <c:pt idx="3755">
                  <c:v>61.379999999999995</c:v>
                </c:pt>
                <c:pt idx="3756">
                  <c:v>61.413000000000004</c:v>
                </c:pt>
                <c:pt idx="3757">
                  <c:v>61.446000000000005</c:v>
                </c:pt>
                <c:pt idx="3758">
                  <c:v>61.479000000000006</c:v>
                </c:pt>
                <c:pt idx="3759">
                  <c:v>61.510999999999996</c:v>
                </c:pt>
                <c:pt idx="3760">
                  <c:v>61.544000000000004</c:v>
                </c:pt>
                <c:pt idx="3761">
                  <c:v>61.577000000000005</c:v>
                </c:pt>
                <c:pt idx="3762">
                  <c:v>61.61</c:v>
                </c:pt>
                <c:pt idx="3763">
                  <c:v>61.643000000000001</c:v>
                </c:pt>
                <c:pt idx="3764">
                  <c:v>61.676000000000002</c:v>
                </c:pt>
                <c:pt idx="3765">
                  <c:v>61.709000000000003</c:v>
                </c:pt>
                <c:pt idx="3766">
                  <c:v>61.741</c:v>
                </c:pt>
                <c:pt idx="3767">
                  <c:v>61.806999999999995</c:v>
                </c:pt>
                <c:pt idx="3768">
                  <c:v>61.839999999999996</c:v>
                </c:pt>
                <c:pt idx="3769">
                  <c:v>61.873000000000005</c:v>
                </c:pt>
                <c:pt idx="3770">
                  <c:v>61.906000000000006</c:v>
                </c:pt>
                <c:pt idx="3771">
                  <c:v>61.939</c:v>
                </c:pt>
                <c:pt idx="3772">
                  <c:v>61.971000000000004</c:v>
                </c:pt>
                <c:pt idx="3773">
                  <c:v>62.037000000000006</c:v>
                </c:pt>
                <c:pt idx="3774">
                  <c:v>62.07</c:v>
                </c:pt>
                <c:pt idx="3775">
                  <c:v>62.103000000000002</c:v>
                </c:pt>
                <c:pt idx="3776">
                  <c:v>62.136000000000003</c:v>
                </c:pt>
                <c:pt idx="3777">
                  <c:v>62.169000000000011</c:v>
                </c:pt>
                <c:pt idx="3778">
                  <c:v>62.234000000000002</c:v>
                </c:pt>
                <c:pt idx="3779">
                  <c:v>62.267000000000003</c:v>
                </c:pt>
                <c:pt idx="3780">
                  <c:v>62.3</c:v>
                </c:pt>
                <c:pt idx="3781">
                  <c:v>62.366</c:v>
                </c:pt>
                <c:pt idx="3782">
                  <c:v>62.399000000000001</c:v>
                </c:pt>
                <c:pt idx="3783">
                  <c:v>62.431000000000004</c:v>
                </c:pt>
                <c:pt idx="3784">
                  <c:v>62.464000000000006</c:v>
                </c:pt>
                <c:pt idx="3785">
                  <c:v>62.53</c:v>
                </c:pt>
                <c:pt idx="3786">
                  <c:v>62.563000000000002</c:v>
                </c:pt>
                <c:pt idx="3787">
                  <c:v>62.596000000000011</c:v>
                </c:pt>
                <c:pt idx="3788">
                  <c:v>62.661000000000001</c:v>
                </c:pt>
                <c:pt idx="3789">
                  <c:v>62.694000000000003</c:v>
                </c:pt>
                <c:pt idx="3790">
                  <c:v>62.760000000000012</c:v>
                </c:pt>
                <c:pt idx="3791">
                  <c:v>62.793000000000013</c:v>
                </c:pt>
                <c:pt idx="3792">
                  <c:v>62.826000000000001</c:v>
                </c:pt>
                <c:pt idx="3793">
                  <c:v>62.858999999999995</c:v>
                </c:pt>
                <c:pt idx="3794">
                  <c:v>62.924000000000007</c:v>
                </c:pt>
                <c:pt idx="3795">
                  <c:v>62.956999999999994</c:v>
                </c:pt>
                <c:pt idx="3796">
                  <c:v>63.023000000000003</c:v>
                </c:pt>
                <c:pt idx="3797">
                  <c:v>63.056000000000004</c:v>
                </c:pt>
                <c:pt idx="3798">
                  <c:v>63.089000000000006</c:v>
                </c:pt>
                <c:pt idx="3799">
                  <c:v>63.153999999999996</c:v>
                </c:pt>
                <c:pt idx="3800">
                  <c:v>63.187000000000005</c:v>
                </c:pt>
                <c:pt idx="3801">
                  <c:v>63.220000000000013</c:v>
                </c:pt>
                <c:pt idx="3802">
                  <c:v>63.286000000000001</c:v>
                </c:pt>
                <c:pt idx="3803">
                  <c:v>63.318999999999996</c:v>
                </c:pt>
                <c:pt idx="3804">
                  <c:v>63.383999999999993</c:v>
                </c:pt>
                <c:pt idx="3805">
                  <c:v>63.416999999999994</c:v>
                </c:pt>
                <c:pt idx="3806">
                  <c:v>63.483000000000004</c:v>
                </c:pt>
                <c:pt idx="3807">
                  <c:v>63.516000000000005</c:v>
                </c:pt>
                <c:pt idx="3808">
                  <c:v>63.549000000000007</c:v>
                </c:pt>
                <c:pt idx="3809">
                  <c:v>63.614000000000004</c:v>
                </c:pt>
                <c:pt idx="3810">
                  <c:v>63.647000000000006</c:v>
                </c:pt>
                <c:pt idx="3811">
                  <c:v>63.713000000000001</c:v>
                </c:pt>
                <c:pt idx="3812">
                  <c:v>63.746000000000002</c:v>
                </c:pt>
                <c:pt idx="3813">
                  <c:v>63.810999999999993</c:v>
                </c:pt>
                <c:pt idx="3814">
                  <c:v>63.843999999999994</c:v>
                </c:pt>
                <c:pt idx="3815">
                  <c:v>63.91</c:v>
                </c:pt>
                <c:pt idx="3816">
                  <c:v>63.943000000000005</c:v>
                </c:pt>
                <c:pt idx="3817">
                  <c:v>63.976000000000006</c:v>
                </c:pt>
                <c:pt idx="3818">
                  <c:v>64.040999999999997</c:v>
                </c:pt>
                <c:pt idx="3819">
                  <c:v>64.073999999999998</c:v>
                </c:pt>
                <c:pt idx="3820">
                  <c:v>64.14</c:v>
                </c:pt>
                <c:pt idx="3821">
                  <c:v>64.172999999999988</c:v>
                </c:pt>
                <c:pt idx="3822">
                  <c:v>64.239000000000004</c:v>
                </c:pt>
                <c:pt idx="3823">
                  <c:v>64.271000000000001</c:v>
                </c:pt>
                <c:pt idx="3824">
                  <c:v>64.337000000000003</c:v>
                </c:pt>
                <c:pt idx="3825">
                  <c:v>64.36999999999999</c:v>
                </c:pt>
                <c:pt idx="3826">
                  <c:v>64.436000000000007</c:v>
                </c:pt>
                <c:pt idx="3827">
                  <c:v>64.468999999999994</c:v>
                </c:pt>
                <c:pt idx="3828">
                  <c:v>64.534000000000006</c:v>
                </c:pt>
                <c:pt idx="3829">
                  <c:v>64.566999999999993</c:v>
                </c:pt>
                <c:pt idx="3830">
                  <c:v>64.632999999999981</c:v>
                </c:pt>
                <c:pt idx="3831">
                  <c:v>64.665999999999983</c:v>
                </c:pt>
                <c:pt idx="3832">
                  <c:v>64.730999999999995</c:v>
                </c:pt>
                <c:pt idx="3833">
                  <c:v>64.763999999999996</c:v>
                </c:pt>
                <c:pt idx="3834">
                  <c:v>64.83</c:v>
                </c:pt>
                <c:pt idx="3835">
                  <c:v>64.863</c:v>
                </c:pt>
                <c:pt idx="3836">
                  <c:v>64.929000000000002</c:v>
                </c:pt>
                <c:pt idx="3837">
                  <c:v>64.961000000000027</c:v>
                </c:pt>
                <c:pt idx="3838">
                  <c:v>65.027000000000001</c:v>
                </c:pt>
                <c:pt idx="3839">
                  <c:v>65.06</c:v>
                </c:pt>
                <c:pt idx="3840">
                  <c:v>65.093000000000004</c:v>
                </c:pt>
                <c:pt idx="3841">
                  <c:v>65.158999999999978</c:v>
                </c:pt>
                <c:pt idx="3842">
                  <c:v>65.191000000000003</c:v>
                </c:pt>
                <c:pt idx="3843">
                  <c:v>65.257000000000005</c:v>
                </c:pt>
                <c:pt idx="3844">
                  <c:v>65.322999999999979</c:v>
                </c:pt>
                <c:pt idx="3845">
                  <c:v>65.35599999999998</c:v>
                </c:pt>
                <c:pt idx="3846">
                  <c:v>65.388999999999982</c:v>
                </c:pt>
                <c:pt idx="3847">
                  <c:v>65.453999999999994</c:v>
                </c:pt>
                <c:pt idx="3848">
                  <c:v>65.486999999999995</c:v>
                </c:pt>
                <c:pt idx="3849">
                  <c:v>65.552999999999983</c:v>
                </c:pt>
                <c:pt idx="3850">
                  <c:v>65.585999999999999</c:v>
                </c:pt>
                <c:pt idx="3851">
                  <c:v>65.619</c:v>
                </c:pt>
                <c:pt idx="3852">
                  <c:v>65.683999999999983</c:v>
                </c:pt>
                <c:pt idx="3853">
                  <c:v>65.717000000000027</c:v>
                </c:pt>
                <c:pt idx="3854">
                  <c:v>65.783000000000001</c:v>
                </c:pt>
                <c:pt idx="3855">
                  <c:v>65.816000000000003</c:v>
                </c:pt>
                <c:pt idx="3856">
                  <c:v>65.849000000000004</c:v>
                </c:pt>
                <c:pt idx="3857">
                  <c:v>65.914000000000215</c:v>
                </c:pt>
                <c:pt idx="3858">
                  <c:v>65.947000000000216</c:v>
                </c:pt>
                <c:pt idx="3859">
                  <c:v>65.98</c:v>
                </c:pt>
                <c:pt idx="3860">
                  <c:v>66.046000000000006</c:v>
                </c:pt>
                <c:pt idx="3861">
                  <c:v>66.078999999999979</c:v>
                </c:pt>
                <c:pt idx="3862">
                  <c:v>66.111000000000004</c:v>
                </c:pt>
                <c:pt idx="3863">
                  <c:v>66.144000000000005</c:v>
                </c:pt>
                <c:pt idx="3864">
                  <c:v>66.209999999999994</c:v>
                </c:pt>
                <c:pt idx="3865">
                  <c:v>66.242999999999995</c:v>
                </c:pt>
                <c:pt idx="3866">
                  <c:v>66.275999999999982</c:v>
                </c:pt>
                <c:pt idx="3867">
                  <c:v>66.308999999999983</c:v>
                </c:pt>
                <c:pt idx="3868">
                  <c:v>66.340999999999994</c:v>
                </c:pt>
                <c:pt idx="3869">
                  <c:v>66.373999999999981</c:v>
                </c:pt>
                <c:pt idx="3870">
                  <c:v>66.406999999999996</c:v>
                </c:pt>
                <c:pt idx="3871">
                  <c:v>66.440000000000026</c:v>
                </c:pt>
                <c:pt idx="3872">
                  <c:v>66.472999999999999</c:v>
                </c:pt>
                <c:pt idx="3873">
                  <c:v>66.506</c:v>
                </c:pt>
                <c:pt idx="3874">
                  <c:v>66.539000000000001</c:v>
                </c:pt>
                <c:pt idx="3875">
                  <c:v>66.570999999999998</c:v>
                </c:pt>
                <c:pt idx="3876">
                  <c:v>66.603999999999999</c:v>
                </c:pt>
                <c:pt idx="3877">
                  <c:v>66.637</c:v>
                </c:pt>
                <c:pt idx="3878">
                  <c:v>66.669999999999987</c:v>
                </c:pt>
                <c:pt idx="3879">
                  <c:v>66.669999999999987</c:v>
                </c:pt>
                <c:pt idx="3880">
                  <c:v>66.703000000000003</c:v>
                </c:pt>
                <c:pt idx="3881">
                  <c:v>66.736000000000004</c:v>
                </c:pt>
                <c:pt idx="3882">
                  <c:v>66.769000000000005</c:v>
                </c:pt>
                <c:pt idx="3883">
                  <c:v>66.769000000000005</c:v>
                </c:pt>
                <c:pt idx="3884">
                  <c:v>66.801000000000002</c:v>
                </c:pt>
                <c:pt idx="3885">
                  <c:v>66.834000000000003</c:v>
                </c:pt>
                <c:pt idx="3886">
                  <c:v>66.834000000000003</c:v>
                </c:pt>
                <c:pt idx="3887">
                  <c:v>66.867000000000004</c:v>
                </c:pt>
                <c:pt idx="3888">
                  <c:v>66.867000000000004</c:v>
                </c:pt>
                <c:pt idx="3889">
                  <c:v>66.900000000000006</c:v>
                </c:pt>
                <c:pt idx="3890">
                  <c:v>66.900000000000006</c:v>
                </c:pt>
                <c:pt idx="3891">
                  <c:v>66.900000000000006</c:v>
                </c:pt>
                <c:pt idx="3892">
                  <c:v>66.933000000000007</c:v>
                </c:pt>
                <c:pt idx="3893">
                  <c:v>66.933000000000007</c:v>
                </c:pt>
                <c:pt idx="3894">
                  <c:v>66.933000000000007</c:v>
                </c:pt>
                <c:pt idx="3895">
                  <c:v>66.965999999999994</c:v>
                </c:pt>
                <c:pt idx="3896">
                  <c:v>66.965999999999994</c:v>
                </c:pt>
                <c:pt idx="3897">
                  <c:v>66.965999999999994</c:v>
                </c:pt>
                <c:pt idx="3898">
                  <c:v>66.965999999999994</c:v>
                </c:pt>
                <c:pt idx="3899">
                  <c:v>66.965999999999994</c:v>
                </c:pt>
                <c:pt idx="3900">
                  <c:v>66.998999999999995</c:v>
                </c:pt>
                <c:pt idx="3901">
                  <c:v>66.998999999999995</c:v>
                </c:pt>
                <c:pt idx="3902">
                  <c:v>66.998999999999995</c:v>
                </c:pt>
                <c:pt idx="3903">
                  <c:v>66.998999999999995</c:v>
                </c:pt>
                <c:pt idx="3904">
                  <c:v>66.998999999999995</c:v>
                </c:pt>
                <c:pt idx="3905">
                  <c:v>66.998999999999995</c:v>
                </c:pt>
                <c:pt idx="3906">
                  <c:v>66.998999999999995</c:v>
                </c:pt>
                <c:pt idx="3907">
                  <c:v>66.998999999999995</c:v>
                </c:pt>
                <c:pt idx="3908">
                  <c:v>66.998999999999995</c:v>
                </c:pt>
                <c:pt idx="3909">
                  <c:v>66.998999999999995</c:v>
                </c:pt>
                <c:pt idx="3910">
                  <c:v>66.965999999999994</c:v>
                </c:pt>
                <c:pt idx="3911">
                  <c:v>66.965999999999994</c:v>
                </c:pt>
                <c:pt idx="3912">
                  <c:v>66.965999999999994</c:v>
                </c:pt>
                <c:pt idx="3913">
                  <c:v>66.965999999999994</c:v>
                </c:pt>
                <c:pt idx="3914">
                  <c:v>66.965999999999994</c:v>
                </c:pt>
                <c:pt idx="3915">
                  <c:v>66.933000000000007</c:v>
                </c:pt>
                <c:pt idx="3916">
                  <c:v>66.933000000000007</c:v>
                </c:pt>
                <c:pt idx="3917">
                  <c:v>66.933000000000007</c:v>
                </c:pt>
                <c:pt idx="3918">
                  <c:v>66.900000000000006</c:v>
                </c:pt>
                <c:pt idx="3919">
                  <c:v>66.900000000000006</c:v>
                </c:pt>
                <c:pt idx="3920">
                  <c:v>66.900000000000006</c:v>
                </c:pt>
                <c:pt idx="3921">
                  <c:v>66.867000000000004</c:v>
                </c:pt>
                <c:pt idx="3922">
                  <c:v>66.867000000000004</c:v>
                </c:pt>
                <c:pt idx="3923">
                  <c:v>66.834000000000003</c:v>
                </c:pt>
                <c:pt idx="3924">
                  <c:v>66.834000000000003</c:v>
                </c:pt>
                <c:pt idx="3925">
                  <c:v>66.801000000000002</c:v>
                </c:pt>
                <c:pt idx="3926">
                  <c:v>66.801000000000002</c:v>
                </c:pt>
                <c:pt idx="3927">
                  <c:v>66.769000000000005</c:v>
                </c:pt>
                <c:pt idx="3928">
                  <c:v>66.769000000000005</c:v>
                </c:pt>
                <c:pt idx="3929">
                  <c:v>66.736000000000004</c:v>
                </c:pt>
                <c:pt idx="3930">
                  <c:v>66.736000000000004</c:v>
                </c:pt>
                <c:pt idx="3931">
                  <c:v>66.703000000000003</c:v>
                </c:pt>
                <c:pt idx="3932">
                  <c:v>66.669999999999987</c:v>
                </c:pt>
                <c:pt idx="3933">
                  <c:v>66.669999999999987</c:v>
                </c:pt>
                <c:pt idx="3934">
                  <c:v>66.637</c:v>
                </c:pt>
                <c:pt idx="3935">
                  <c:v>66.603999999999999</c:v>
                </c:pt>
                <c:pt idx="3936">
                  <c:v>66.603999999999999</c:v>
                </c:pt>
                <c:pt idx="3937">
                  <c:v>66.570999999999998</c:v>
                </c:pt>
                <c:pt idx="3938">
                  <c:v>66.539000000000001</c:v>
                </c:pt>
                <c:pt idx="3939">
                  <c:v>66.539000000000001</c:v>
                </c:pt>
                <c:pt idx="3940">
                  <c:v>66.506</c:v>
                </c:pt>
                <c:pt idx="3941">
                  <c:v>66.472999999999999</c:v>
                </c:pt>
                <c:pt idx="3942">
                  <c:v>66.440000000000026</c:v>
                </c:pt>
                <c:pt idx="3943">
                  <c:v>66.406999999999996</c:v>
                </c:pt>
                <c:pt idx="3944">
                  <c:v>66.406999999999996</c:v>
                </c:pt>
                <c:pt idx="3945">
                  <c:v>66.373999999999981</c:v>
                </c:pt>
                <c:pt idx="3946">
                  <c:v>66.340999999999994</c:v>
                </c:pt>
                <c:pt idx="3947">
                  <c:v>66.308999999999983</c:v>
                </c:pt>
                <c:pt idx="3948">
                  <c:v>66.275999999999982</c:v>
                </c:pt>
                <c:pt idx="3949">
                  <c:v>66.242999999999995</c:v>
                </c:pt>
                <c:pt idx="3950">
                  <c:v>66.209999999999994</c:v>
                </c:pt>
                <c:pt idx="3951">
                  <c:v>66.176999999999978</c:v>
                </c:pt>
                <c:pt idx="3952">
                  <c:v>66.144000000000005</c:v>
                </c:pt>
                <c:pt idx="3953">
                  <c:v>66.144000000000005</c:v>
                </c:pt>
                <c:pt idx="3954">
                  <c:v>66.111000000000004</c:v>
                </c:pt>
                <c:pt idx="3955">
                  <c:v>66.078999999999979</c:v>
                </c:pt>
                <c:pt idx="3956">
                  <c:v>66.046000000000006</c:v>
                </c:pt>
                <c:pt idx="3957">
                  <c:v>66.013000000000005</c:v>
                </c:pt>
                <c:pt idx="3958">
                  <c:v>65.98</c:v>
                </c:pt>
                <c:pt idx="3959">
                  <c:v>65.947000000000216</c:v>
                </c:pt>
                <c:pt idx="3960">
                  <c:v>65.914000000000215</c:v>
                </c:pt>
                <c:pt idx="3961">
                  <c:v>65.881</c:v>
                </c:pt>
                <c:pt idx="3962">
                  <c:v>65.849000000000004</c:v>
                </c:pt>
                <c:pt idx="3963">
                  <c:v>65.783000000000001</c:v>
                </c:pt>
                <c:pt idx="3964">
                  <c:v>65.75</c:v>
                </c:pt>
                <c:pt idx="3965">
                  <c:v>65.717000000000027</c:v>
                </c:pt>
                <c:pt idx="3966">
                  <c:v>65.683999999999983</c:v>
                </c:pt>
                <c:pt idx="3967">
                  <c:v>65.650999999999982</c:v>
                </c:pt>
                <c:pt idx="3968">
                  <c:v>65.619</c:v>
                </c:pt>
                <c:pt idx="3969">
                  <c:v>65.585999999999999</c:v>
                </c:pt>
                <c:pt idx="3970">
                  <c:v>65.552999999999983</c:v>
                </c:pt>
                <c:pt idx="3971">
                  <c:v>65.52</c:v>
                </c:pt>
                <c:pt idx="3972">
                  <c:v>65.486999999999995</c:v>
                </c:pt>
                <c:pt idx="3973">
                  <c:v>65.421000000000006</c:v>
                </c:pt>
                <c:pt idx="3974">
                  <c:v>65.388999999999982</c:v>
                </c:pt>
                <c:pt idx="3975">
                  <c:v>65.35599999999998</c:v>
                </c:pt>
                <c:pt idx="3976">
                  <c:v>65.322999999999979</c:v>
                </c:pt>
                <c:pt idx="3977">
                  <c:v>65.290000000000006</c:v>
                </c:pt>
                <c:pt idx="3978">
                  <c:v>65.257000000000005</c:v>
                </c:pt>
                <c:pt idx="3979">
                  <c:v>65.191000000000003</c:v>
                </c:pt>
                <c:pt idx="3980">
                  <c:v>65.158999999999978</c:v>
                </c:pt>
                <c:pt idx="3981">
                  <c:v>65.125999999999948</c:v>
                </c:pt>
                <c:pt idx="3982">
                  <c:v>65.093000000000004</c:v>
                </c:pt>
                <c:pt idx="3983">
                  <c:v>65.027000000000001</c:v>
                </c:pt>
                <c:pt idx="3984">
                  <c:v>64.994000000000185</c:v>
                </c:pt>
                <c:pt idx="3985">
                  <c:v>64.961000000000027</c:v>
                </c:pt>
                <c:pt idx="3986">
                  <c:v>64.929000000000002</c:v>
                </c:pt>
                <c:pt idx="3987">
                  <c:v>64.863</c:v>
                </c:pt>
                <c:pt idx="3988">
                  <c:v>64.863</c:v>
                </c:pt>
                <c:pt idx="3989">
                  <c:v>64.796999999999997</c:v>
                </c:pt>
                <c:pt idx="3990">
                  <c:v>64.763999999999996</c:v>
                </c:pt>
                <c:pt idx="3991">
                  <c:v>64.730999999999995</c:v>
                </c:pt>
                <c:pt idx="3992">
                  <c:v>64.665999999999983</c:v>
                </c:pt>
                <c:pt idx="3993">
                  <c:v>64.632999999999981</c:v>
                </c:pt>
                <c:pt idx="3994">
                  <c:v>64.599999999999994</c:v>
                </c:pt>
                <c:pt idx="3995">
                  <c:v>64.534000000000006</c:v>
                </c:pt>
                <c:pt idx="3996">
                  <c:v>64.501000000000005</c:v>
                </c:pt>
                <c:pt idx="3997">
                  <c:v>64.468999999999994</c:v>
                </c:pt>
                <c:pt idx="3998">
                  <c:v>64.403000000000006</c:v>
                </c:pt>
                <c:pt idx="3999">
                  <c:v>64.36999999999999</c:v>
                </c:pt>
                <c:pt idx="4000">
                  <c:v>64.337000000000003</c:v>
                </c:pt>
                <c:pt idx="4001">
                  <c:v>64.271000000000001</c:v>
                </c:pt>
                <c:pt idx="4002">
                  <c:v>64.239000000000004</c:v>
                </c:pt>
                <c:pt idx="4003">
                  <c:v>64.206000000000003</c:v>
                </c:pt>
                <c:pt idx="4004">
                  <c:v>64.172999999999988</c:v>
                </c:pt>
                <c:pt idx="4005">
                  <c:v>64.106999999999999</c:v>
                </c:pt>
                <c:pt idx="4006">
                  <c:v>64.073999999999998</c:v>
                </c:pt>
                <c:pt idx="4007">
                  <c:v>64.009</c:v>
                </c:pt>
                <c:pt idx="4008">
                  <c:v>63.976000000000006</c:v>
                </c:pt>
                <c:pt idx="4009">
                  <c:v>63.943000000000005</c:v>
                </c:pt>
                <c:pt idx="4010">
                  <c:v>63.876999999999995</c:v>
                </c:pt>
                <c:pt idx="4011">
                  <c:v>63.843999999999994</c:v>
                </c:pt>
                <c:pt idx="4012">
                  <c:v>63.810999999999993</c:v>
                </c:pt>
                <c:pt idx="4013">
                  <c:v>63.746000000000002</c:v>
                </c:pt>
                <c:pt idx="4014">
                  <c:v>63.713000000000001</c:v>
                </c:pt>
                <c:pt idx="4015">
                  <c:v>63.68</c:v>
                </c:pt>
                <c:pt idx="4016">
                  <c:v>63.614000000000004</c:v>
                </c:pt>
                <c:pt idx="4017">
                  <c:v>63.580999999999996</c:v>
                </c:pt>
                <c:pt idx="4018">
                  <c:v>63.516000000000005</c:v>
                </c:pt>
                <c:pt idx="4019">
                  <c:v>63.483000000000004</c:v>
                </c:pt>
                <c:pt idx="4020">
                  <c:v>63.449999999999996</c:v>
                </c:pt>
                <c:pt idx="4021">
                  <c:v>63.383999999999993</c:v>
                </c:pt>
                <c:pt idx="4022">
                  <c:v>63.350999999999999</c:v>
                </c:pt>
                <c:pt idx="4023">
                  <c:v>63.286000000000001</c:v>
                </c:pt>
                <c:pt idx="4024">
                  <c:v>63.253</c:v>
                </c:pt>
                <c:pt idx="4025">
                  <c:v>63.220000000000013</c:v>
                </c:pt>
                <c:pt idx="4026">
                  <c:v>63.153999999999996</c:v>
                </c:pt>
                <c:pt idx="4027">
                  <c:v>63.121000000000002</c:v>
                </c:pt>
                <c:pt idx="4028">
                  <c:v>63.089000000000006</c:v>
                </c:pt>
                <c:pt idx="4029">
                  <c:v>63.023000000000003</c:v>
                </c:pt>
                <c:pt idx="4030">
                  <c:v>62.99</c:v>
                </c:pt>
                <c:pt idx="4031">
                  <c:v>62.956999999999994</c:v>
                </c:pt>
                <c:pt idx="4032">
                  <c:v>62.891000000000005</c:v>
                </c:pt>
                <c:pt idx="4033">
                  <c:v>62.858999999999995</c:v>
                </c:pt>
                <c:pt idx="4034">
                  <c:v>62.793000000000013</c:v>
                </c:pt>
                <c:pt idx="4035">
                  <c:v>62.760000000000012</c:v>
                </c:pt>
                <c:pt idx="4036">
                  <c:v>62.727000000000011</c:v>
                </c:pt>
                <c:pt idx="4037">
                  <c:v>62.694000000000003</c:v>
                </c:pt>
                <c:pt idx="4038">
                  <c:v>62.629000000000012</c:v>
                </c:pt>
                <c:pt idx="4039">
                  <c:v>62.596000000000011</c:v>
                </c:pt>
                <c:pt idx="4040">
                  <c:v>62.563000000000002</c:v>
                </c:pt>
                <c:pt idx="4041">
                  <c:v>62.53</c:v>
                </c:pt>
                <c:pt idx="4042">
                  <c:v>62.464000000000006</c:v>
                </c:pt>
                <c:pt idx="4043">
                  <c:v>62.431000000000004</c:v>
                </c:pt>
                <c:pt idx="4044">
                  <c:v>62.399000000000001</c:v>
                </c:pt>
                <c:pt idx="4045">
                  <c:v>62.366</c:v>
                </c:pt>
                <c:pt idx="4046">
                  <c:v>62.333000000000006</c:v>
                </c:pt>
                <c:pt idx="4047">
                  <c:v>62.3</c:v>
                </c:pt>
                <c:pt idx="4048">
                  <c:v>62.267000000000003</c:v>
                </c:pt>
                <c:pt idx="4049">
                  <c:v>62.234000000000002</c:v>
                </c:pt>
                <c:pt idx="4050">
                  <c:v>62.201000000000001</c:v>
                </c:pt>
                <c:pt idx="4051">
                  <c:v>62.169000000000011</c:v>
                </c:pt>
                <c:pt idx="4052">
                  <c:v>62.136000000000003</c:v>
                </c:pt>
                <c:pt idx="4053">
                  <c:v>62.103000000000002</c:v>
                </c:pt>
                <c:pt idx="4054">
                  <c:v>62.07</c:v>
                </c:pt>
                <c:pt idx="4055">
                  <c:v>62.037000000000006</c:v>
                </c:pt>
                <c:pt idx="4056">
                  <c:v>62.004000000000005</c:v>
                </c:pt>
                <c:pt idx="4057">
                  <c:v>62.004000000000005</c:v>
                </c:pt>
                <c:pt idx="4058">
                  <c:v>61.971000000000004</c:v>
                </c:pt>
                <c:pt idx="4059">
                  <c:v>61.939</c:v>
                </c:pt>
                <c:pt idx="4060">
                  <c:v>61.939</c:v>
                </c:pt>
                <c:pt idx="4061">
                  <c:v>61.906000000000006</c:v>
                </c:pt>
                <c:pt idx="4062">
                  <c:v>61.873000000000005</c:v>
                </c:pt>
                <c:pt idx="4063">
                  <c:v>61.873000000000005</c:v>
                </c:pt>
                <c:pt idx="4064">
                  <c:v>61.839999999999996</c:v>
                </c:pt>
                <c:pt idx="4065">
                  <c:v>61.839999999999996</c:v>
                </c:pt>
                <c:pt idx="4066">
                  <c:v>61.806999999999995</c:v>
                </c:pt>
                <c:pt idx="4067">
                  <c:v>61.806999999999995</c:v>
                </c:pt>
                <c:pt idx="4068">
                  <c:v>61.806999999999995</c:v>
                </c:pt>
                <c:pt idx="4069">
                  <c:v>61.774000000000001</c:v>
                </c:pt>
                <c:pt idx="4070">
                  <c:v>61.774000000000001</c:v>
                </c:pt>
                <c:pt idx="4071">
                  <c:v>61.774000000000001</c:v>
                </c:pt>
                <c:pt idx="4072">
                  <c:v>61.741</c:v>
                </c:pt>
                <c:pt idx="4073">
                  <c:v>61.741</c:v>
                </c:pt>
                <c:pt idx="4074">
                  <c:v>61.741</c:v>
                </c:pt>
                <c:pt idx="4075">
                  <c:v>61.741</c:v>
                </c:pt>
                <c:pt idx="4076">
                  <c:v>61.741</c:v>
                </c:pt>
                <c:pt idx="4077">
                  <c:v>61.741</c:v>
                </c:pt>
                <c:pt idx="4078">
                  <c:v>61.741</c:v>
                </c:pt>
                <c:pt idx="4079">
                  <c:v>61.741</c:v>
                </c:pt>
                <c:pt idx="4080">
                  <c:v>61.741</c:v>
                </c:pt>
                <c:pt idx="4081">
                  <c:v>61.741</c:v>
                </c:pt>
                <c:pt idx="4082">
                  <c:v>61.741</c:v>
                </c:pt>
                <c:pt idx="4083">
                  <c:v>61.741</c:v>
                </c:pt>
                <c:pt idx="4084">
                  <c:v>61.741</c:v>
                </c:pt>
                <c:pt idx="4085">
                  <c:v>61.774000000000001</c:v>
                </c:pt>
                <c:pt idx="4086">
                  <c:v>61.774000000000001</c:v>
                </c:pt>
                <c:pt idx="4087">
                  <c:v>61.774000000000001</c:v>
                </c:pt>
                <c:pt idx="4088">
                  <c:v>61.774000000000001</c:v>
                </c:pt>
                <c:pt idx="4089">
                  <c:v>61.806999999999995</c:v>
                </c:pt>
                <c:pt idx="4090">
                  <c:v>61.806999999999995</c:v>
                </c:pt>
                <c:pt idx="4091">
                  <c:v>61.806999999999995</c:v>
                </c:pt>
                <c:pt idx="4092">
                  <c:v>61.839999999999996</c:v>
                </c:pt>
                <c:pt idx="4093">
                  <c:v>61.839999999999996</c:v>
                </c:pt>
                <c:pt idx="4094">
                  <c:v>61.873000000000005</c:v>
                </c:pt>
                <c:pt idx="4095">
                  <c:v>61.873000000000005</c:v>
                </c:pt>
                <c:pt idx="4096">
                  <c:v>61.873000000000005</c:v>
                </c:pt>
                <c:pt idx="4097">
                  <c:v>61.906000000000006</c:v>
                </c:pt>
                <c:pt idx="4098">
                  <c:v>61.939</c:v>
                </c:pt>
                <c:pt idx="4099">
                  <c:v>61.971000000000004</c:v>
                </c:pt>
                <c:pt idx="4100">
                  <c:v>61.971000000000004</c:v>
                </c:pt>
                <c:pt idx="4101">
                  <c:v>62.004000000000005</c:v>
                </c:pt>
                <c:pt idx="4102">
                  <c:v>62.004000000000005</c:v>
                </c:pt>
                <c:pt idx="4103">
                  <c:v>62.037000000000006</c:v>
                </c:pt>
                <c:pt idx="4104">
                  <c:v>62.037000000000006</c:v>
                </c:pt>
                <c:pt idx="4105">
                  <c:v>62.07</c:v>
                </c:pt>
                <c:pt idx="4106">
                  <c:v>62.103000000000002</c:v>
                </c:pt>
                <c:pt idx="4107">
                  <c:v>62.136000000000003</c:v>
                </c:pt>
                <c:pt idx="4108">
                  <c:v>62.136000000000003</c:v>
                </c:pt>
                <c:pt idx="4109">
                  <c:v>62.169000000000011</c:v>
                </c:pt>
                <c:pt idx="4110">
                  <c:v>62.201000000000001</c:v>
                </c:pt>
                <c:pt idx="4111">
                  <c:v>62.234000000000002</c:v>
                </c:pt>
                <c:pt idx="4112">
                  <c:v>62.234000000000002</c:v>
                </c:pt>
                <c:pt idx="4113">
                  <c:v>62.267000000000003</c:v>
                </c:pt>
                <c:pt idx="4114">
                  <c:v>62.3</c:v>
                </c:pt>
                <c:pt idx="4115">
                  <c:v>62.333000000000006</c:v>
                </c:pt>
                <c:pt idx="4116">
                  <c:v>62.366</c:v>
                </c:pt>
                <c:pt idx="4117">
                  <c:v>62.399000000000001</c:v>
                </c:pt>
                <c:pt idx="4118">
                  <c:v>62.431000000000004</c:v>
                </c:pt>
                <c:pt idx="4119">
                  <c:v>62.464000000000006</c:v>
                </c:pt>
                <c:pt idx="4120">
                  <c:v>62.497</c:v>
                </c:pt>
                <c:pt idx="4121">
                  <c:v>62.53</c:v>
                </c:pt>
                <c:pt idx="4122">
                  <c:v>62.563000000000002</c:v>
                </c:pt>
                <c:pt idx="4123">
                  <c:v>62.596000000000011</c:v>
                </c:pt>
                <c:pt idx="4124">
                  <c:v>62.629000000000012</c:v>
                </c:pt>
                <c:pt idx="4125">
                  <c:v>62.661000000000001</c:v>
                </c:pt>
                <c:pt idx="4126">
                  <c:v>62.694000000000003</c:v>
                </c:pt>
                <c:pt idx="4127">
                  <c:v>62.727000000000011</c:v>
                </c:pt>
                <c:pt idx="4128">
                  <c:v>62.760000000000012</c:v>
                </c:pt>
                <c:pt idx="4129">
                  <c:v>62.793000000000013</c:v>
                </c:pt>
                <c:pt idx="4130">
                  <c:v>62.826000000000001</c:v>
                </c:pt>
                <c:pt idx="4131">
                  <c:v>62.858999999999995</c:v>
                </c:pt>
                <c:pt idx="4132">
                  <c:v>62.891000000000005</c:v>
                </c:pt>
                <c:pt idx="4133">
                  <c:v>62.956999999999994</c:v>
                </c:pt>
                <c:pt idx="4134">
                  <c:v>62.99</c:v>
                </c:pt>
                <c:pt idx="4135">
                  <c:v>63.023000000000003</c:v>
                </c:pt>
                <c:pt idx="4136">
                  <c:v>63.056000000000004</c:v>
                </c:pt>
                <c:pt idx="4137">
                  <c:v>63.089000000000006</c:v>
                </c:pt>
                <c:pt idx="4138">
                  <c:v>63.153999999999996</c:v>
                </c:pt>
                <c:pt idx="4139">
                  <c:v>63.187000000000005</c:v>
                </c:pt>
                <c:pt idx="4140">
                  <c:v>63.220000000000013</c:v>
                </c:pt>
                <c:pt idx="4141">
                  <c:v>63.253</c:v>
                </c:pt>
                <c:pt idx="4142">
                  <c:v>63.286000000000001</c:v>
                </c:pt>
                <c:pt idx="4143">
                  <c:v>63.318999999999996</c:v>
                </c:pt>
                <c:pt idx="4144">
                  <c:v>63.383999999999993</c:v>
                </c:pt>
                <c:pt idx="4145">
                  <c:v>63.416999999999994</c:v>
                </c:pt>
                <c:pt idx="4146">
                  <c:v>63.449999999999996</c:v>
                </c:pt>
                <c:pt idx="4147">
                  <c:v>63.483000000000004</c:v>
                </c:pt>
                <c:pt idx="4148">
                  <c:v>63.549000000000007</c:v>
                </c:pt>
                <c:pt idx="4149">
                  <c:v>63.580999999999996</c:v>
                </c:pt>
                <c:pt idx="4150">
                  <c:v>63.614000000000004</c:v>
                </c:pt>
                <c:pt idx="4151">
                  <c:v>63.68</c:v>
                </c:pt>
                <c:pt idx="4152">
                  <c:v>63.713000000000001</c:v>
                </c:pt>
                <c:pt idx="4153">
                  <c:v>63.746000000000002</c:v>
                </c:pt>
                <c:pt idx="4154">
                  <c:v>63.810999999999993</c:v>
                </c:pt>
                <c:pt idx="4155">
                  <c:v>63.843999999999994</c:v>
                </c:pt>
                <c:pt idx="4156">
                  <c:v>63.876999999999995</c:v>
                </c:pt>
                <c:pt idx="4157">
                  <c:v>63.91</c:v>
                </c:pt>
                <c:pt idx="4158">
                  <c:v>63.976000000000006</c:v>
                </c:pt>
                <c:pt idx="4159">
                  <c:v>64.009</c:v>
                </c:pt>
                <c:pt idx="4160">
                  <c:v>64.073999999999998</c:v>
                </c:pt>
                <c:pt idx="4161">
                  <c:v>64.106999999999999</c:v>
                </c:pt>
                <c:pt idx="4162">
                  <c:v>64.14</c:v>
                </c:pt>
                <c:pt idx="4163">
                  <c:v>64.206000000000003</c:v>
                </c:pt>
                <c:pt idx="4164">
                  <c:v>64.239000000000004</c:v>
                </c:pt>
                <c:pt idx="4165">
                  <c:v>64.271000000000001</c:v>
                </c:pt>
                <c:pt idx="4166">
                  <c:v>64.337000000000003</c:v>
                </c:pt>
                <c:pt idx="4167">
                  <c:v>64.36999999999999</c:v>
                </c:pt>
                <c:pt idx="4168">
                  <c:v>64.403000000000006</c:v>
                </c:pt>
                <c:pt idx="4169">
                  <c:v>64.468999999999994</c:v>
                </c:pt>
                <c:pt idx="4170">
                  <c:v>64.501000000000005</c:v>
                </c:pt>
                <c:pt idx="4171">
                  <c:v>64.566999999999993</c:v>
                </c:pt>
                <c:pt idx="4172">
                  <c:v>64.599999999999994</c:v>
                </c:pt>
                <c:pt idx="4173">
                  <c:v>64.632999999999981</c:v>
                </c:pt>
                <c:pt idx="4174">
                  <c:v>64.698999999999998</c:v>
                </c:pt>
                <c:pt idx="4175">
                  <c:v>64.730999999999995</c:v>
                </c:pt>
                <c:pt idx="4176">
                  <c:v>64.796999999999997</c:v>
                </c:pt>
                <c:pt idx="4177">
                  <c:v>64.83</c:v>
                </c:pt>
                <c:pt idx="4178">
                  <c:v>64.863</c:v>
                </c:pt>
                <c:pt idx="4179">
                  <c:v>64.929000000000002</c:v>
                </c:pt>
                <c:pt idx="4180">
                  <c:v>64.961000000000027</c:v>
                </c:pt>
                <c:pt idx="4181">
                  <c:v>64.994000000000185</c:v>
                </c:pt>
                <c:pt idx="4182">
                  <c:v>65.06</c:v>
                </c:pt>
                <c:pt idx="4183">
                  <c:v>65.093000000000004</c:v>
                </c:pt>
                <c:pt idx="4184">
                  <c:v>65.158999999999978</c:v>
                </c:pt>
                <c:pt idx="4185">
                  <c:v>65.191000000000003</c:v>
                </c:pt>
                <c:pt idx="4186">
                  <c:v>65.257000000000005</c:v>
                </c:pt>
                <c:pt idx="4187">
                  <c:v>65.290000000000006</c:v>
                </c:pt>
                <c:pt idx="4188">
                  <c:v>65.322999999999979</c:v>
                </c:pt>
                <c:pt idx="4189">
                  <c:v>65.388999999999982</c:v>
                </c:pt>
                <c:pt idx="4190">
                  <c:v>65.421000000000006</c:v>
                </c:pt>
                <c:pt idx="4191">
                  <c:v>65.486999999999995</c:v>
                </c:pt>
                <c:pt idx="4192">
                  <c:v>65.52</c:v>
                </c:pt>
                <c:pt idx="4193">
                  <c:v>65.552999999999983</c:v>
                </c:pt>
                <c:pt idx="4194">
                  <c:v>65.619</c:v>
                </c:pt>
                <c:pt idx="4195">
                  <c:v>65.650999999999982</c:v>
                </c:pt>
                <c:pt idx="4196">
                  <c:v>65.717000000000027</c:v>
                </c:pt>
                <c:pt idx="4197">
                  <c:v>65.75</c:v>
                </c:pt>
                <c:pt idx="4198">
                  <c:v>65.816000000000003</c:v>
                </c:pt>
                <c:pt idx="4199">
                  <c:v>65.849000000000004</c:v>
                </c:pt>
                <c:pt idx="4200">
                  <c:v>65.914000000000215</c:v>
                </c:pt>
                <c:pt idx="4201">
                  <c:v>65.947000000000216</c:v>
                </c:pt>
                <c:pt idx="4202">
                  <c:v>65.98</c:v>
                </c:pt>
                <c:pt idx="4203">
                  <c:v>66.046000000000006</c:v>
                </c:pt>
                <c:pt idx="4204">
                  <c:v>66.078999999999979</c:v>
                </c:pt>
                <c:pt idx="4205">
                  <c:v>66.111000000000004</c:v>
                </c:pt>
                <c:pt idx="4206">
                  <c:v>66.176999999999978</c:v>
                </c:pt>
                <c:pt idx="4207">
                  <c:v>66.209999999999994</c:v>
                </c:pt>
                <c:pt idx="4208">
                  <c:v>66.275999999999982</c:v>
                </c:pt>
                <c:pt idx="4209">
                  <c:v>66.308999999999983</c:v>
                </c:pt>
                <c:pt idx="4210">
                  <c:v>66.340999999999994</c:v>
                </c:pt>
                <c:pt idx="4211">
                  <c:v>66.406999999999996</c:v>
                </c:pt>
                <c:pt idx="4212">
                  <c:v>66.440000000000026</c:v>
                </c:pt>
                <c:pt idx="4213">
                  <c:v>66.472999999999999</c:v>
                </c:pt>
                <c:pt idx="4214">
                  <c:v>66.539000000000001</c:v>
                </c:pt>
                <c:pt idx="4215">
                  <c:v>66.570999999999998</c:v>
                </c:pt>
                <c:pt idx="4216">
                  <c:v>66.603999999999999</c:v>
                </c:pt>
                <c:pt idx="4217">
                  <c:v>66.669999999999987</c:v>
                </c:pt>
                <c:pt idx="4218">
                  <c:v>66.703000000000003</c:v>
                </c:pt>
                <c:pt idx="4219">
                  <c:v>66.736000000000004</c:v>
                </c:pt>
                <c:pt idx="4220">
                  <c:v>66.769000000000005</c:v>
                </c:pt>
                <c:pt idx="4221">
                  <c:v>66.834000000000003</c:v>
                </c:pt>
                <c:pt idx="4222">
                  <c:v>66.867000000000004</c:v>
                </c:pt>
                <c:pt idx="4223">
                  <c:v>66.900000000000006</c:v>
                </c:pt>
                <c:pt idx="4224">
                  <c:v>66.933000000000007</c:v>
                </c:pt>
                <c:pt idx="4225">
                  <c:v>66.965999999999994</c:v>
                </c:pt>
                <c:pt idx="4226">
                  <c:v>66.998999999999995</c:v>
                </c:pt>
                <c:pt idx="4227">
                  <c:v>67.031000000000006</c:v>
                </c:pt>
                <c:pt idx="4228">
                  <c:v>67.063999999999993</c:v>
                </c:pt>
                <c:pt idx="4229">
                  <c:v>67.096999999999994</c:v>
                </c:pt>
                <c:pt idx="4230">
                  <c:v>67.13</c:v>
                </c:pt>
                <c:pt idx="4231">
                  <c:v>67.162999999999982</c:v>
                </c:pt>
                <c:pt idx="4232">
                  <c:v>67.195999999999998</c:v>
                </c:pt>
                <c:pt idx="4233">
                  <c:v>67.228999999999999</c:v>
                </c:pt>
                <c:pt idx="4234">
                  <c:v>67.260999999999996</c:v>
                </c:pt>
                <c:pt idx="4235">
                  <c:v>67.293999999999997</c:v>
                </c:pt>
                <c:pt idx="4236">
                  <c:v>67.326999999999998</c:v>
                </c:pt>
                <c:pt idx="4237">
                  <c:v>67.36</c:v>
                </c:pt>
                <c:pt idx="4238">
                  <c:v>67.36</c:v>
                </c:pt>
                <c:pt idx="4239">
                  <c:v>67.393000000000001</c:v>
                </c:pt>
                <c:pt idx="4240">
                  <c:v>67.426000000000002</c:v>
                </c:pt>
                <c:pt idx="4241">
                  <c:v>67.426000000000002</c:v>
                </c:pt>
                <c:pt idx="4242">
                  <c:v>67.459000000000003</c:v>
                </c:pt>
                <c:pt idx="4243">
                  <c:v>67.491000000000184</c:v>
                </c:pt>
                <c:pt idx="4244">
                  <c:v>67.491000000000184</c:v>
                </c:pt>
                <c:pt idx="4245">
                  <c:v>67.524000000000001</c:v>
                </c:pt>
                <c:pt idx="4246">
                  <c:v>67.524000000000001</c:v>
                </c:pt>
                <c:pt idx="4247">
                  <c:v>67.557000000000002</c:v>
                </c:pt>
                <c:pt idx="4248">
                  <c:v>67.557000000000002</c:v>
                </c:pt>
                <c:pt idx="4249">
                  <c:v>67.557000000000002</c:v>
                </c:pt>
                <c:pt idx="4250">
                  <c:v>67.59</c:v>
                </c:pt>
                <c:pt idx="4251">
                  <c:v>67.59</c:v>
                </c:pt>
                <c:pt idx="4252">
                  <c:v>67.622999999999948</c:v>
                </c:pt>
                <c:pt idx="4253">
                  <c:v>67.622999999999948</c:v>
                </c:pt>
                <c:pt idx="4254">
                  <c:v>67.622999999999948</c:v>
                </c:pt>
                <c:pt idx="4255">
                  <c:v>67.622999999999948</c:v>
                </c:pt>
                <c:pt idx="4256">
                  <c:v>67.622999999999948</c:v>
                </c:pt>
                <c:pt idx="4257">
                  <c:v>67.655999999999949</c:v>
                </c:pt>
                <c:pt idx="4258">
                  <c:v>67.655999999999949</c:v>
                </c:pt>
                <c:pt idx="4259">
                  <c:v>67.655999999999949</c:v>
                </c:pt>
                <c:pt idx="4260">
                  <c:v>67.655999999999949</c:v>
                </c:pt>
                <c:pt idx="4261">
                  <c:v>67.655999999999949</c:v>
                </c:pt>
                <c:pt idx="4262">
                  <c:v>67.655999999999949</c:v>
                </c:pt>
                <c:pt idx="4263">
                  <c:v>67.655999999999949</c:v>
                </c:pt>
                <c:pt idx="4264">
                  <c:v>67.655999999999949</c:v>
                </c:pt>
                <c:pt idx="4265">
                  <c:v>67.655999999999949</c:v>
                </c:pt>
                <c:pt idx="4266">
                  <c:v>67.655999999999949</c:v>
                </c:pt>
                <c:pt idx="4267">
                  <c:v>67.655999999999949</c:v>
                </c:pt>
                <c:pt idx="4268">
                  <c:v>67.655999999999949</c:v>
                </c:pt>
                <c:pt idx="4269">
                  <c:v>67.655999999999949</c:v>
                </c:pt>
                <c:pt idx="4270">
                  <c:v>67.622999999999948</c:v>
                </c:pt>
                <c:pt idx="4271">
                  <c:v>67.622999999999948</c:v>
                </c:pt>
                <c:pt idx="4272">
                  <c:v>67.622999999999948</c:v>
                </c:pt>
                <c:pt idx="4273">
                  <c:v>67.622999999999948</c:v>
                </c:pt>
                <c:pt idx="4274">
                  <c:v>67.622999999999948</c:v>
                </c:pt>
                <c:pt idx="4275">
                  <c:v>67.59</c:v>
                </c:pt>
                <c:pt idx="4276">
                  <c:v>67.59</c:v>
                </c:pt>
                <c:pt idx="4277">
                  <c:v>67.59</c:v>
                </c:pt>
                <c:pt idx="4278">
                  <c:v>67.557000000000002</c:v>
                </c:pt>
                <c:pt idx="4279">
                  <c:v>67.557000000000002</c:v>
                </c:pt>
                <c:pt idx="4280">
                  <c:v>67.524000000000001</c:v>
                </c:pt>
                <c:pt idx="4281">
                  <c:v>67.524000000000001</c:v>
                </c:pt>
                <c:pt idx="4282">
                  <c:v>67.491000000000184</c:v>
                </c:pt>
                <c:pt idx="4283">
                  <c:v>67.491000000000184</c:v>
                </c:pt>
                <c:pt idx="4284">
                  <c:v>67.491000000000184</c:v>
                </c:pt>
                <c:pt idx="4285">
                  <c:v>67.459000000000003</c:v>
                </c:pt>
                <c:pt idx="4286">
                  <c:v>67.459000000000003</c:v>
                </c:pt>
                <c:pt idx="4287">
                  <c:v>67.426000000000002</c:v>
                </c:pt>
                <c:pt idx="4288">
                  <c:v>67.393000000000001</c:v>
                </c:pt>
                <c:pt idx="4289">
                  <c:v>67.393000000000001</c:v>
                </c:pt>
                <c:pt idx="4290">
                  <c:v>67.36</c:v>
                </c:pt>
                <c:pt idx="4291">
                  <c:v>67.36</c:v>
                </c:pt>
                <c:pt idx="4292">
                  <c:v>67.326999999999998</c:v>
                </c:pt>
                <c:pt idx="4293">
                  <c:v>67.293999999999997</c:v>
                </c:pt>
                <c:pt idx="4294">
                  <c:v>67.293999999999997</c:v>
                </c:pt>
                <c:pt idx="4295">
                  <c:v>67.260999999999996</c:v>
                </c:pt>
                <c:pt idx="4296">
                  <c:v>67.228999999999999</c:v>
                </c:pt>
                <c:pt idx="4297">
                  <c:v>67.228999999999999</c:v>
                </c:pt>
                <c:pt idx="4298">
                  <c:v>67.195999999999998</c:v>
                </c:pt>
                <c:pt idx="4299">
                  <c:v>67.162999999999982</c:v>
                </c:pt>
                <c:pt idx="4300">
                  <c:v>67.13</c:v>
                </c:pt>
                <c:pt idx="4301">
                  <c:v>67.13</c:v>
                </c:pt>
                <c:pt idx="4302">
                  <c:v>67.096999999999994</c:v>
                </c:pt>
                <c:pt idx="4303">
                  <c:v>67.063999999999993</c:v>
                </c:pt>
                <c:pt idx="4304">
                  <c:v>67.031000000000006</c:v>
                </c:pt>
                <c:pt idx="4305">
                  <c:v>66.998999999999995</c:v>
                </c:pt>
                <c:pt idx="4306">
                  <c:v>66.965999999999994</c:v>
                </c:pt>
                <c:pt idx="4307">
                  <c:v>66.965999999999994</c:v>
                </c:pt>
                <c:pt idx="4308">
                  <c:v>66.933000000000007</c:v>
                </c:pt>
                <c:pt idx="4309">
                  <c:v>66.900000000000006</c:v>
                </c:pt>
                <c:pt idx="4310">
                  <c:v>66.867000000000004</c:v>
                </c:pt>
                <c:pt idx="4311">
                  <c:v>66.834000000000003</c:v>
                </c:pt>
                <c:pt idx="4312">
                  <c:v>66.801000000000002</c:v>
                </c:pt>
                <c:pt idx="4313">
                  <c:v>66.769000000000005</c:v>
                </c:pt>
                <c:pt idx="4314">
                  <c:v>66.736000000000004</c:v>
                </c:pt>
                <c:pt idx="4315">
                  <c:v>66.703000000000003</c:v>
                </c:pt>
                <c:pt idx="4316">
                  <c:v>66.669999999999987</c:v>
                </c:pt>
                <c:pt idx="4317">
                  <c:v>66.637</c:v>
                </c:pt>
                <c:pt idx="4318">
                  <c:v>66.603999999999999</c:v>
                </c:pt>
                <c:pt idx="4319">
                  <c:v>66.570999999999998</c:v>
                </c:pt>
                <c:pt idx="4320">
                  <c:v>66.539000000000001</c:v>
                </c:pt>
                <c:pt idx="4321">
                  <c:v>66.506</c:v>
                </c:pt>
                <c:pt idx="4322">
                  <c:v>66.472999999999999</c:v>
                </c:pt>
                <c:pt idx="4323">
                  <c:v>66.440000000000026</c:v>
                </c:pt>
                <c:pt idx="4324">
                  <c:v>66.406999999999996</c:v>
                </c:pt>
                <c:pt idx="4325">
                  <c:v>66.373999999999981</c:v>
                </c:pt>
                <c:pt idx="4326">
                  <c:v>66.340999999999994</c:v>
                </c:pt>
                <c:pt idx="4327">
                  <c:v>66.308999999999983</c:v>
                </c:pt>
                <c:pt idx="4328">
                  <c:v>66.275999999999982</c:v>
                </c:pt>
                <c:pt idx="4329">
                  <c:v>66.242999999999995</c:v>
                </c:pt>
                <c:pt idx="4330">
                  <c:v>66.209999999999994</c:v>
                </c:pt>
                <c:pt idx="4331">
                  <c:v>66.144000000000005</c:v>
                </c:pt>
                <c:pt idx="4332">
                  <c:v>66.111000000000004</c:v>
                </c:pt>
                <c:pt idx="4333">
                  <c:v>66.078999999999979</c:v>
                </c:pt>
                <c:pt idx="4334">
                  <c:v>66.046000000000006</c:v>
                </c:pt>
                <c:pt idx="4335">
                  <c:v>66.013000000000005</c:v>
                </c:pt>
                <c:pt idx="4336">
                  <c:v>65.98</c:v>
                </c:pt>
                <c:pt idx="4337">
                  <c:v>65.947000000000216</c:v>
                </c:pt>
                <c:pt idx="4338">
                  <c:v>65.881</c:v>
                </c:pt>
                <c:pt idx="4339">
                  <c:v>65.849000000000004</c:v>
                </c:pt>
                <c:pt idx="4340">
                  <c:v>65.816000000000003</c:v>
                </c:pt>
                <c:pt idx="4341">
                  <c:v>65.783000000000001</c:v>
                </c:pt>
                <c:pt idx="4342">
                  <c:v>65.75</c:v>
                </c:pt>
                <c:pt idx="4343">
                  <c:v>65.683999999999983</c:v>
                </c:pt>
                <c:pt idx="4344">
                  <c:v>65.650999999999982</c:v>
                </c:pt>
                <c:pt idx="4345">
                  <c:v>65.619</c:v>
                </c:pt>
                <c:pt idx="4346">
                  <c:v>65.585999999999999</c:v>
                </c:pt>
                <c:pt idx="4347">
                  <c:v>65.552999999999983</c:v>
                </c:pt>
                <c:pt idx="4348">
                  <c:v>65.486999999999995</c:v>
                </c:pt>
                <c:pt idx="4349">
                  <c:v>65.453999999999994</c:v>
                </c:pt>
                <c:pt idx="4350">
                  <c:v>65.421000000000006</c:v>
                </c:pt>
                <c:pt idx="4351">
                  <c:v>65.388999999999982</c:v>
                </c:pt>
                <c:pt idx="4352">
                  <c:v>65.322999999999979</c:v>
                </c:pt>
                <c:pt idx="4353">
                  <c:v>65.290000000000006</c:v>
                </c:pt>
                <c:pt idx="4354">
                  <c:v>65.257000000000005</c:v>
                </c:pt>
                <c:pt idx="4355">
                  <c:v>65.224000000000004</c:v>
                </c:pt>
                <c:pt idx="4356">
                  <c:v>65.158999999999978</c:v>
                </c:pt>
                <c:pt idx="4357">
                  <c:v>65.125999999999948</c:v>
                </c:pt>
                <c:pt idx="4358">
                  <c:v>65.093000000000004</c:v>
                </c:pt>
                <c:pt idx="4359">
                  <c:v>65.027000000000001</c:v>
                </c:pt>
                <c:pt idx="4360">
                  <c:v>64.994000000000185</c:v>
                </c:pt>
                <c:pt idx="4361">
                  <c:v>64.961000000000027</c:v>
                </c:pt>
                <c:pt idx="4362">
                  <c:v>64.896000000000001</c:v>
                </c:pt>
                <c:pt idx="4363">
                  <c:v>64.863</c:v>
                </c:pt>
                <c:pt idx="4364">
                  <c:v>64.83</c:v>
                </c:pt>
                <c:pt idx="4365">
                  <c:v>64.763999999999996</c:v>
                </c:pt>
                <c:pt idx="4366">
                  <c:v>64.730999999999995</c:v>
                </c:pt>
                <c:pt idx="4367">
                  <c:v>64.698999999999998</c:v>
                </c:pt>
                <c:pt idx="4368">
                  <c:v>64.665999999999983</c:v>
                </c:pt>
                <c:pt idx="4369">
                  <c:v>64.599999999999994</c:v>
                </c:pt>
                <c:pt idx="4370">
                  <c:v>64.566999999999993</c:v>
                </c:pt>
                <c:pt idx="4371">
                  <c:v>64.534000000000006</c:v>
                </c:pt>
                <c:pt idx="4372">
                  <c:v>64.468999999999994</c:v>
                </c:pt>
                <c:pt idx="4373">
                  <c:v>64.436000000000007</c:v>
                </c:pt>
                <c:pt idx="4374">
                  <c:v>64.36999999999999</c:v>
                </c:pt>
                <c:pt idx="4375">
                  <c:v>64.337000000000003</c:v>
                </c:pt>
                <c:pt idx="4376">
                  <c:v>64.304000000000002</c:v>
                </c:pt>
                <c:pt idx="4377">
                  <c:v>64.239000000000004</c:v>
                </c:pt>
                <c:pt idx="4378">
                  <c:v>64.206000000000003</c:v>
                </c:pt>
                <c:pt idx="4379">
                  <c:v>64.172999999999988</c:v>
                </c:pt>
                <c:pt idx="4380">
                  <c:v>64.106999999999999</c:v>
                </c:pt>
                <c:pt idx="4381">
                  <c:v>64.073999999999998</c:v>
                </c:pt>
                <c:pt idx="4382">
                  <c:v>64.040999999999997</c:v>
                </c:pt>
                <c:pt idx="4383">
                  <c:v>63.976000000000006</c:v>
                </c:pt>
                <c:pt idx="4384">
                  <c:v>63.943000000000005</c:v>
                </c:pt>
                <c:pt idx="4385">
                  <c:v>63.876999999999995</c:v>
                </c:pt>
                <c:pt idx="4386">
                  <c:v>63.843999999999994</c:v>
                </c:pt>
                <c:pt idx="4387">
                  <c:v>63.810999999999993</c:v>
                </c:pt>
                <c:pt idx="4388">
                  <c:v>63.746000000000002</c:v>
                </c:pt>
                <c:pt idx="4389">
                  <c:v>63.713000000000001</c:v>
                </c:pt>
                <c:pt idx="4390">
                  <c:v>63.68</c:v>
                </c:pt>
                <c:pt idx="4391">
                  <c:v>63.614000000000004</c:v>
                </c:pt>
                <c:pt idx="4392">
                  <c:v>63.580999999999996</c:v>
                </c:pt>
                <c:pt idx="4393">
                  <c:v>63.549000000000007</c:v>
                </c:pt>
                <c:pt idx="4394">
                  <c:v>63.483000000000004</c:v>
                </c:pt>
                <c:pt idx="4395">
                  <c:v>63.449999999999996</c:v>
                </c:pt>
                <c:pt idx="4396">
                  <c:v>63.416999999999994</c:v>
                </c:pt>
                <c:pt idx="4397">
                  <c:v>63.383999999999993</c:v>
                </c:pt>
                <c:pt idx="4398">
                  <c:v>63.318999999999996</c:v>
                </c:pt>
                <c:pt idx="4399">
                  <c:v>63.286000000000001</c:v>
                </c:pt>
                <c:pt idx="4400">
                  <c:v>63.253</c:v>
                </c:pt>
                <c:pt idx="4401">
                  <c:v>63.220000000000013</c:v>
                </c:pt>
                <c:pt idx="4402">
                  <c:v>63.187000000000005</c:v>
                </c:pt>
                <c:pt idx="4403">
                  <c:v>63.121000000000002</c:v>
                </c:pt>
                <c:pt idx="4404">
                  <c:v>63.089000000000006</c:v>
                </c:pt>
                <c:pt idx="4405">
                  <c:v>63.056000000000004</c:v>
                </c:pt>
                <c:pt idx="4406">
                  <c:v>63.023000000000003</c:v>
                </c:pt>
                <c:pt idx="4407">
                  <c:v>62.99</c:v>
                </c:pt>
                <c:pt idx="4408">
                  <c:v>62.956999999999994</c:v>
                </c:pt>
                <c:pt idx="4409">
                  <c:v>62.924000000000007</c:v>
                </c:pt>
                <c:pt idx="4410">
                  <c:v>62.891000000000005</c:v>
                </c:pt>
                <c:pt idx="4411">
                  <c:v>62.858999999999995</c:v>
                </c:pt>
                <c:pt idx="4412">
                  <c:v>62.826000000000001</c:v>
                </c:pt>
                <c:pt idx="4413">
                  <c:v>62.793000000000013</c:v>
                </c:pt>
                <c:pt idx="4414">
                  <c:v>62.760000000000012</c:v>
                </c:pt>
                <c:pt idx="4415">
                  <c:v>62.760000000000012</c:v>
                </c:pt>
                <c:pt idx="4416">
                  <c:v>62.727000000000011</c:v>
                </c:pt>
                <c:pt idx="4417">
                  <c:v>62.694000000000003</c:v>
                </c:pt>
                <c:pt idx="4418">
                  <c:v>62.694000000000003</c:v>
                </c:pt>
                <c:pt idx="4419">
                  <c:v>62.661000000000001</c:v>
                </c:pt>
                <c:pt idx="4420">
                  <c:v>62.629000000000012</c:v>
                </c:pt>
                <c:pt idx="4421">
                  <c:v>62.629000000000012</c:v>
                </c:pt>
                <c:pt idx="4422">
                  <c:v>62.596000000000011</c:v>
                </c:pt>
                <c:pt idx="4423">
                  <c:v>62.596000000000011</c:v>
                </c:pt>
                <c:pt idx="4424">
                  <c:v>62.563000000000002</c:v>
                </c:pt>
                <c:pt idx="4425">
                  <c:v>62.563000000000002</c:v>
                </c:pt>
                <c:pt idx="4426">
                  <c:v>62.53</c:v>
                </c:pt>
                <c:pt idx="4427">
                  <c:v>62.53</c:v>
                </c:pt>
                <c:pt idx="4428">
                  <c:v>62.497</c:v>
                </c:pt>
                <c:pt idx="4429">
                  <c:v>62.497</c:v>
                </c:pt>
                <c:pt idx="4430">
                  <c:v>62.497</c:v>
                </c:pt>
                <c:pt idx="4431">
                  <c:v>62.497</c:v>
                </c:pt>
                <c:pt idx="4432">
                  <c:v>62.464000000000006</c:v>
                </c:pt>
                <c:pt idx="4433">
                  <c:v>62.464000000000006</c:v>
                </c:pt>
                <c:pt idx="4434">
                  <c:v>62.464000000000006</c:v>
                </c:pt>
                <c:pt idx="4435">
                  <c:v>62.464000000000006</c:v>
                </c:pt>
                <c:pt idx="4436">
                  <c:v>62.464000000000006</c:v>
                </c:pt>
                <c:pt idx="4437">
                  <c:v>62.464000000000006</c:v>
                </c:pt>
                <c:pt idx="4438">
                  <c:v>62.464000000000006</c:v>
                </c:pt>
                <c:pt idx="4439">
                  <c:v>62.464000000000006</c:v>
                </c:pt>
                <c:pt idx="4440">
                  <c:v>62.464000000000006</c:v>
                </c:pt>
                <c:pt idx="4441">
                  <c:v>62.464000000000006</c:v>
                </c:pt>
                <c:pt idx="4442">
                  <c:v>62.464000000000006</c:v>
                </c:pt>
                <c:pt idx="4443">
                  <c:v>62.464000000000006</c:v>
                </c:pt>
                <c:pt idx="4444">
                  <c:v>62.497</c:v>
                </c:pt>
                <c:pt idx="4445">
                  <c:v>62.497</c:v>
                </c:pt>
                <c:pt idx="4446">
                  <c:v>62.497</c:v>
                </c:pt>
                <c:pt idx="4447">
                  <c:v>62.497</c:v>
                </c:pt>
                <c:pt idx="4448">
                  <c:v>62.497</c:v>
                </c:pt>
                <c:pt idx="4449">
                  <c:v>62.53</c:v>
                </c:pt>
                <c:pt idx="4450">
                  <c:v>62.53</c:v>
                </c:pt>
                <c:pt idx="4451">
                  <c:v>62.563000000000002</c:v>
                </c:pt>
                <c:pt idx="4452">
                  <c:v>62.563000000000002</c:v>
                </c:pt>
                <c:pt idx="4453">
                  <c:v>62.563000000000002</c:v>
                </c:pt>
                <c:pt idx="4454">
                  <c:v>62.596000000000011</c:v>
                </c:pt>
                <c:pt idx="4455">
                  <c:v>62.596000000000011</c:v>
                </c:pt>
                <c:pt idx="4456">
                  <c:v>62.629000000000012</c:v>
                </c:pt>
                <c:pt idx="4457">
                  <c:v>62.629000000000012</c:v>
                </c:pt>
                <c:pt idx="4458">
                  <c:v>62.661000000000001</c:v>
                </c:pt>
                <c:pt idx="4459">
                  <c:v>62.694000000000003</c:v>
                </c:pt>
                <c:pt idx="4460">
                  <c:v>62.694000000000003</c:v>
                </c:pt>
                <c:pt idx="4461">
                  <c:v>62.727000000000011</c:v>
                </c:pt>
                <c:pt idx="4462">
                  <c:v>62.727000000000011</c:v>
                </c:pt>
                <c:pt idx="4463">
                  <c:v>62.760000000000012</c:v>
                </c:pt>
                <c:pt idx="4464">
                  <c:v>62.793000000000013</c:v>
                </c:pt>
                <c:pt idx="4465">
                  <c:v>62.793000000000013</c:v>
                </c:pt>
                <c:pt idx="4466">
                  <c:v>62.826000000000001</c:v>
                </c:pt>
                <c:pt idx="4467">
                  <c:v>62.858999999999995</c:v>
                </c:pt>
                <c:pt idx="4468">
                  <c:v>62.891000000000005</c:v>
                </c:pt>
                <c:pt idx="4469">
                  <c:v>62.891000000000005</c:v>
                </c:pt>
                <c:pt idx="4470">
                  <c:v>62.924000000000007</c:v>
                </c:pt>
                <c:pt idx="4471">
                  <c:v>62.956999999999994</c:v>
                </c:pt>
                <c:pt idx="4472">
                  <c:v>62.99</c:v>
                </c:pt>
                <c:pt idx="4473">
                  <c:v>63.023000000000003</c:v>
                </c:pt>
                <c:pt idx="4474">
                  <c:v>63.056000000000004</c:v>
                </c:pt>
                <c:pt idx="4475">
                  <c:v>63.089000000000006</c:v>
                </c:pt>
                <c:pt idx="4476">
                  <c:v>63.121000000000002</c:v>
                </c:pt>
                <c:pt idx="4477">
                  <c:v>63.153999999999996</c:v>
                </c:pt>
                <c:pt idx="4478">
                  <c:v>63.153999999999996</c:v>
                </c:pt>
                <c:pt idx="4479">
                  <c:v>63.187000000000005</c:v>
                </c:pt>
                <c:pt idx="4480">
                  <c:v>63.220000000000013</c:v>
                </c:pt>
                <c:pt idx="4481">
                  <c:v>63.286000000000001</c:v>
                </c:pt>
                <c:pt idx="4482">
                  <c:v>63.286000000000001</c:v>
                </c:pt>
                <c:pt idx="4483">
                  <c:v>63.350999999999999</c:v>
                </c:pt>
                <c:pt idx="4484">
                  <c:v>63.383999999999993</c:v>
                </c:pt>
                <c:pt idx="4485">
                  <c:v>63.416999999999994</c:v>
                </c:pt>
                <c:pt idx="4486">
                  <c:v>63.449999999999996</c:v>
                </c:pt>
                <c:pt idx="4487">
                  <c:v>63.483000000000004</c:v>
                </c:pt>
                <c:pt idx="4488">
                  <c:v>63.516000000000005</c:v>
                </c:pt>
                <c:pt idx="4489">
                  <c:v>63.549000000000007</c:v>
                </c:pt>
                <c:pt idx="4490">
                  <c:v>63.580999999999996</c:v>
                </c:pt>
                <c:pt idx="4491">
                  <c:v>63.614000000000004</c:v>
                </c:pt>
                <c:pt idx="4492">
                  <c:v>63.647000000000006</c:v>
                </c:pt>
                <c:pt idx="4493">
                  <c:v>63.68</c:v>
                </c:pt>
                <c:pt idx="4494">
                  <c:v>63.746000000000002</c:v>
                </c:pt>
                <c:pt idx="4495">
                  <c:v>63.779000000000003</c:v>
                </c:pt>
                <c:pt idx="4496">
                  <c:v>63.810999999999993</c:v>
                </c:pt>
                <c:pt idx="4497">
                  <c:v>63.843999999999994</c:v>
                </c:pt>
                <c:pt idx="4498">
                  <c:v>63.876999999999995</c:v>
                </c:pt>
                <c:pt idx="4499">
                  <c:v>63.943000000000005</c:v>
                </c:pt>
                <c:pt idx="4500">
                  <c:v>63.976000000000006</c:v>
                </c:pt>
                <c:pt idx="4501">
                  <c:v>64.009</c:v>
                </c:pt>
                <c:pt idx="4502">
                  <c:v>64.040999999999997</c:v>
                </c:pt>
                <c:pt idx="4503">
                  <c:v>64.073999999999998</c:v>
                </c:pt>
                <c:pt idx="4504">
                  <c:v>64.14</c:v>
                </c:pt>
                <c:pt idx="4505">
                  <c:v>64.172999999999988</c:v>
                </c:pt>
                <c:pt idx="4506">
                  <c:v>64.206000000000003</c:v>
                </c:pt>
                <c:pt idx="4507">
                  <c:v>64.239000000000004</c:v>
                </c:pt>
                <c:pt idx="4508">
                  <c:v>64.304000000000002</c:v>
                </c:pt>
                <c:pt idx="4509">
                  <c:v>64.337000000000003</c:v>
                </c:pt>
                <c:pt idx="4510">
                  <c:v>64.36999999999999</c:v>
                </c:pt>
                <c:pt idx="4511">
                  <c:v>64.436000000000007</c:v>
                </c:pt>
                <c:pt idx="4512">
                  <c:v>64.468999999999994</c:v>
                </c:pt>
                <c:pt idx="4513">
                  <c:v>64.501000000000005</c:v>
                </c:pt>
                <c:pt idx="4514">
                  <c:v>64.566999999999993</c:v>
                </c:pt>
                <c:pt idx="4515">
                  <c:v>64.599999999999994</c:v>
                </c:pt>
                <c:pt idx="4516">
                  <c:v>64.632999999999981</c:v>
                </c:pt>
                <c:pt idx="4517">
                  <c:v>64.698999999999998</c:v>
                </c:pt>
                <c:pt idx="4518">
                  <c:v>64.730999999999995</c:v>
                </c:pt>
                <c:pt idx="4519">
                  <c:v>64.763999999999996</c:v>
                </c:pt>
                <c:pt idx="4520">
                  <c:v>64.83</c:v>
                </c:pt>
                <c:pt idx="4521">
                  <c:v>64.863</c:v>
                </c:pt>
                <c:pt idx="4522">
                  <c:v>64.896000000000001</c:v>
                </c:pt>
                <c:pt idx="4523">
                  <c:v>64.961000000000027</c:v>
                </c:pt>
                <c:pt idx="4524">
                  <c:v>64.994000000000185</c:v>
                </c:pt>
                <c:pt idx="4525">
                  <c:v>65.027000000000001</c:v>
                </c:pt>
                <c:pt idx="4526">
                  <c:v>65.093000000000004</c:v>
                </c:pt>
                <c:pt idx="4527">
                  <c:v>65.125999999999948</c:v>
                </c:pt>
                <c:pt idx="4528">
                  <c:v>65.158999999999978</c:v>
                </c:pt>
                <c:pt idx="4529">
                  <c:v>65.224000000000004</c:v>
                </c:pt>
                <c:pt idx="4530">
                  <c:v>65.257000000000005</c:v>
                </c:pt>
                <c:pt idx="4531">
                  <c:v>65.322999999999979</c:v>
                </c:pt>
                <c:pt idx="4532">
                  <c:v>65.35599999999998</c:v>
                </c:pt>
                <c:pt idx="4533">
                  <c:v>65.388999999999982</c:v>
                </c:pt>
                <c:pt idx="4534">
                  <c:v>65.453999999999994</c:v>
                </c:pt>
                <c:pt idx="4535">
                  <c:v>65.486999999999995</c:v>
                </c:pt>
                <c:pt idx="4536">
                  <c:v>65.552999999999983</c:v>
                </c:pt>
                <c:pt idx="4537">
                  <c:v>65.585999999999999</c:v>
                </c:pt>
                <c:pt idx="4538">
                  <c:v>65.619</c:v>
                </c:pt>
                <c:pt idx="4539">
                  <c:v>65.683999999999983</c:v>
                </c:pt>
                <c:pt idx="4540">
                  <c:v>65.717000000000027</c:v>
                </c:pt>
                <c:pt idx="4541">
                  <c:v>65.783000000000001</c:v>
                </c:pt>
                <c:pt idx="4542">
                  <c:v>65.816000000000003</c:v>
                </c:pt>
                <c:pt idx="4543">
                  <c:v>65.849000000000004</c:v>
                </c:pt>
                <c:pt idx="4544">
                  <c:v>65.914000000000215</c:v>
                </c:pt>
                <c:pt idx="4545">
                  <c:v>65.947000000000216</c:v>
                </c:pt>
                <c:pt idx="4546">
                  <c:v>66.013000000000005</c:v>
                </c:pt>
                <c:pt idx="4547">
                  <c:v>66.046000000000006</c:v>
                </c:pt>
                <c:pt idx="4548">
                  <c:v>66.111000000000004</c:v>
                </c:pt>
                <c:pt idx="4549">
                  <c:v>66.144000000000005</c:v>
                </c:pt>
                <c:pt idx="4550">
                  <c:v>66.176999999999978</c:v>
                </c:pt>
                <c:pt idx="4551">
                  <c:v>66.242999999999995</c:v>
                </c:pt>
                <c:pt idx="4552">
                  <c:v>66.275999999999982</c:v>
                </c:pt>
                <c:pt idx="4553">
                  <c:v>66.340999999999994</c:v>
                </c:pt>
                <c:pt idx="4554">
                  <c:v>66.373999999999981</c:v>
                </c:pt>
                <c:pt idx="4555">
                  <c:v>66.406999999999996</c:v>
                </c:pt>
                <c:pt idx="4556">
                  <c:v>66.472999999999999</c:v>
                </c:pt>
                <c:pt idx="4557">
                  <c:v>66.506</c:v>
                </c:pt>
                <c:pt idx="4558">
                  <c:v>66.570999999999998</c:v>
                </c:pt>
                <c:pt idx="4559">
                  <c:v>66.603999999999999</c:v>
                </c:pt>
                <c:pt idx="4560">
                  <c:v>66.637</c:v>
                </c:pt>
                <c:pt idx="4561">
                  <c:v>66.703000000000003</c:v>
                </c:pt>
                <c:pt idx="4562">
                  <c:v>66.736000000000004</c:v>
                </c:pt>
                <c:pt idx="4563">
                  <c:v>66.801000000000002</c:v>
                </c:pt>
                <c:pt idx="4564">
                  <c:v>66.834000000000003</c:v>
                </c:pt>
                <c:pt idx="4565">
                  <c:v>66.867000000000004</c:v>
                </c:pt>
                <c:pt idx="4566">
                  <c:v>66.933000000000007</c:v>
                </c:pt>
                <c:pt idx="4567">
                  <c:v>66.965999999999994</c:v>
                </c:pt>
                <c:pt idx="4568">
                  <c:v>67.031000000000006</c:v>
                </c:pt>
                <c:pt idx="4569">
                  <c:v>67.063999999999993</c:v>
                </c:pt>
                <c:pt idx="4570">
                  <c:v>67.096999999999994</c:v>
                </c:pt>
                <c:pt idx="4571">
                  <c:v>67.162999999999982</c:v>
                </c:pt>
                <c:pt idx="4572">
                  <c:v>67.195999999999998</c:v>
                </c:pt>
                <c:pt idx="4573">
                  <c:v>67.228999999999999</c:v>
                </c:pt>
                <c:pt idx="4574">
                  <c:v>67.293999999999997</c:v>
                </c:pt>
                <c:pt idx="4575">
                  <c:v>67.326999999999998</c:v>
                </c:pt>
                <c:pt idx="4576">
                  <c:v>67.36</c:v>
                </c:pt>
                <c:pt idx="4577">
                  <c:v>67.426000000000002</c:v>
                </c:pt>
                <c:pt idx="4578">
                  <c:v>67.459000000000003</c:v>
                </c:pt>
                <c:pt idx="4579">
                  <c:v>67.491000000000184</c:v>
                </c:pt>
                <c:pt idx="4580">
                  <c:v>67.524000000000001</c:v>
                </c:pt>
                <c:pt idx="4581">
                  <c:v>67.557000000000002</c:v>
                </c:pt>
                <c:pt idx="4582">
                  <c:v>67.622999999999948</c:v>
                </c:pt>
                <c:pt idx="4583">
                  <c:v>67.655999999999949</c:v>
                </c:pt>
                <c:pt idx="4584">
                  <c:v>67.688999999999979</c:v>
                </c:pt>
                <c:pt idx="4585">
                  <c:v>67.721000000000004</c:v>
                </c:pt>
                <c:pt idx="4586">
                  <c:v>67.754000000000005</c:v>
                </c:pt>
                <c:pt idx="4587">
                  <c:v>67.787000000000006</c:v>
                </c:pt>
                <c:pt idx="4588">
                  <c:v>67.819999999999993</c:v>
                </c:pt>
                <c:pt idx="4589">
                  <c:v>67.85299999999998</c:v>
                </c:pt>
                <c:pt idx="4590">
                  <c:v>67.885999999999981</c:v>
                </c:pt>
                <c:pt idx="4591">
                  <c:v>67.918999999999997</c:v>
                </c:pt>
                <c:pt idx="4592">
                  <c:v>67.950999999999993</c:v>
                </c:pt>
                <c:pt idx="4593">
                  <c:v>67.983999999999995</c:v>
                </c:pt>
                <c:pt idx="4594">
                  <c:v>68.016999999999996</c:v>
                </c:pt>
                <c:pt idx="4595">
                  <c:v>68.05</c:v>
                </c:pt>
                <c:pt idx="4596">
                  <c:v>68.082999999999998</c:v>
                </c:pt>
                <c:pt idx="4597">
                  <c:v>68.116</c:v>
                </c:pt>
                <c:pt idx="4598">
                  <c:v>68.116</c:v>
                </c:pt>
                <c:pt idx="4599">
                  <c:v>68.149000000000001</c:v>
                </c:pt>
                <c:pt idx="4600">
                  <c:v>68.180999999999983</c:v>
                </c:pt>
                <c:pt idx="4601">
                  <c:v>68.180999999999983</c:v>
                </c:pt>
                <c:pt idx="4602">
                  <c:v>68.214000000000027</c:v>
                </c:pt>
                <c:pt idx="4603">
                  <c:v>68.247000000000185</c:v>
                </c:pt>
                <c:pt idx="4604">
                  <c:v>68.247000000000185</c:v>
                </c:pt>
                <c:pt idx="4605">
                  <c:v>68.28</c:v>
                </c:pt>
                <c:pt idx="4606">
                  <c:v>68.28</c:v>
                </c:pt>
                <c:pt idx="4607">
                  <c:v>68.313000000000002</c:v>
                </c:pt>
                <c:pt idx="4608">
                  <c:v>68.313000000000002</c:v>
                </c:pt>
                <c:pt idx="4609">
                  <c:v>68.313000000000002</c:v>
                </c:pt>
                <c:pt idx="4610">
                  <c:v>68.346000000000004</c:v>
                </c:pt>
                <c:pt idx="4611">
                  <c:v>68.346000000000004</c:v>
                </c:pt>
                <c:pt idx="4612">
                  <c:v>68.378999999999948</c:v>
                </c:pt>
                <c:pt idx="4613">
                  <c:v>68.378999999999948</c:v>
                </c:pt>
                <c:pt idx="4614">
                  <c:v>68.378999999999948</c:v>
                </c:pt>
                <c:pt idx="4615">
                  <c:v>68.411000000000215</c:v>
                </c:pt>
                <c:pt idx="4616">
                  <c:v>68.411000000000215</c:v>
                </c:pt>
                <c:pt idx="4617">
                  <c:v>68.411000000000215</c:v>
                </c:pt>
                <c:pt idx="4618">
                  <c:v>68.411000000000215</c:v>
                </c:pt>
                <c:pt idx="4619">
                  <c:v>68.411000000000215</c:v>
                </c:pt>
                <c:pt idx="4620">
                  <c:v>68.411000000000215</c:v>
                </c:pt>
                <c:pt idx="4621">
                  <c:v>68.411000000000215</c:v>
                </c:pt>
                <c:pt idx="4622">
                  <c:v>68.411000000000215</c:v>
                </c:pt>
                <c:pt idx="4623">
                  <c:v>68.411000000000215</c:v>
                </c:pt>
                <c:pt idx="4624">
                  <c:v>68.411000000000215</c:v>
                </c:pt>
                <c:pt idx="4625">
                  <c:v>68.411000000000215</c:v>
                </c:pt>
                <c:pt idx="4626">
                  <c:v>68.411000000000215</c:v>
                </c:pt>
                <c:pt idx="4627">
                  <c:v>68.411000000000215</c:v>
                </c:pt>
                <c:pt idx="4628">
                  <c:v>68.411000000000215</c:v>
                </c:pt>
                <c:pt idx="4629">
                  <c:v>68.411000000000215</c:v>
                </c:pt>
                <c:pt idx="4630">
                  <c:v>68.411000000000215</c:v>
                </c:pt>
                <c:pt idx="4631">
                  <c:v>68.411000000000215</c:v>
                </c:pt>
                <c:pt idx="4632">
                  <c:v>68.378999999999948</c:v>
                </c:pt>
                <c:pt idx="4633">
                  <c:v>68.378999999999948</c:v>
                </c:pt>
                <c:pt idx="4634">
                  <c:v>68.378999999999948</c:v>
                </c:pt>
                <c:pt idx="4635">
                  <c:v>68.378999999999948</c:v>
                </c:pt>
                <c:pt idx="4636">
                  <c:v>68.346000000000004</c:v>
                </c:pt>
                <c:pt idx="4637">
                  <c:v>68.346000000000004</c:v>
                </c:pt>
                <c:pt idx="4638">
                  <c:v>68.346000000000004</c:v>
                </c:pt>
                <c:pt idx="4639">
                  <c:v>68.313000000000002</c:v>
                </c:pt>
                <c:pt idx="4640">
                  <c:v>68.313000000000002</c:v>
                </c:pt>
                <c:pt idx="4641">
                  <c:v>68.28</c:v>
                </c:pt>
                <c:pt idx="4642">
                  <c:v>68.28</c:v>
                </c:pt>
                <c:pt idx="4643">
                  <c:v>68.28</c:v>
                </c:pt>
                <c:pt idx="4644">
                  <c:v>68.247000000000185</c:v>
                </c:pt>
                <c:pt idx="4645">
                  <c:v>68.247000000000185</c:v>
                </c:pt>
                <c:pt idx="4646">
                  <c:v>68.214000000000027</c:v>
                </c:pt>
                <c:pt idx="4647">
                  <c:v>68.214000000000027</c:v>
                </c:pt>
                <c:pt idx="4648">
                  <c:v>68.180999999999983</c:v>
                </c:pt>
                <c:pt idx="4649">
                  <c:v>68.149000000000001</c:v>
                </c:pt>
                <c:pt idx="4650">
                  <c:v>68.149000000000001</c:v>
                </c:pt>
                <c:pt idx="4651">
                  <c:v>68.116</c:v>
                </c:pt>
                <c:pt idx="4652">
                  <c:v>68.116</c:v>
                </c:pt>
                <c:pt idx="4653">
                  <c:v>68.082999999999998</c:v>
                </c:pt>
                <c:pt idx="4654">
                  <c:v>68.05</c:v>
                </c:pt>
                <c:pt idx="4655">
                  <c:v>68.05</c:v>
                </c:pt>
                <c:pt idx="4656">
                  <c:v>68.016999999999996</c:v>
                </c:pt>
                <c:pt idx="4657">
                  <c:v>67.983999999999995</c:v>
                </c:pt>
                <c:pt idx="4658">
                  <c:v>67.950999999999993</c:v>
                </c:pt>
                <c:pt idx="4659">
                  <c:v>67.950999999999993</c:v>
                </c:pt>
                <c:pt idx="4660">
                  <c:v>67.918999999999997</c:v>
                </c:pt>
                <c:pt idx="4661">
                  <c:v>67.885999999999981</c:v>
                </c:pt>
                <c:pt idx="4662">
                  <c:v>67.85299999999998</c:v>
                </c:pt>
                <c:pt idx="4663">
                  <c:v>67.85299999999998</c:v>
                </c:pt>
                <c:pt idx="4664">
                  <c:v>67.819999999999993</c:v>
                </c:pt>
                <c:pt idx="4665">
                  <c:v>67.787000000000006</c:v>
                </c:pt>
                <c:pt idx="4666">
                  <c:v>67.754000000000005</c:v>
                </c:pt>
                <c:pt idx="4667">
                  <c:v>67.721000000000004</c:v>
                </c:pt>
                <c:pt idx="4668">
                  <c:v>67.688999999999979</c:v>
                </c:pt>
                <c:pt idx="4669">
                  <c:v>67.655999999999949</c:v>
                </c:pt>
                <c:pt idx="4670">
                  <c:v>67.655999999999949</c:v>
                </c:pt>
                <c:pt idx="4671">
                  <c:v>67.622999999999948</c:v>
                </c:pt>
                <c:pt idx="4672">
                  <c:v>67.59</c:v>
                </c:pt>
                <c:pt idx="4673">
                  <c:v>67.557000000000002</c:v>
                </c:pt>
                <c:pt idx="4674">
                  <c:v>67.524000000000001</c:v>
                </c:pt>
                <c:pt idx="4675">
                  <c:v>67.491000000000184</c:v>
                </c:pt>
                <c:pt idx="4676">
                  <c:v>67.459000000000003</c:v>
                </c:pt>
                <c:pt idx="4677">
                  <c:v>67.426000000000002</c:v>
                </c:pt>
                <c:pt idx="4678">
                  <c:v>67.393000000000001</c:v>
                </c:pt>
                <c:pt idx="4679">
                  <c:v>67.36</c:v>
                </c:pt>
                <c:pt idx="4680">
                  <c:v>67.326999999999998</c:v>
                </c:pt>
                <c:pt idx="4681">
                  <c:v>67.293999999999997</c:v>
                </c:pt>
                <c:pt idx="4682">
                  <c:v>67.260999999999996</c:v>
                </c:pt>
                <c:pt idx="4683">
                  <c:v>67.228999999999999</c:v>
                </c:pt>
                <c:pt idx="4684">
                  <c:v>67.195999999999998</c:v>
                </c:pt>
                <c:pt idx="4685">
                  <c:v>67.162999999999982</c:v>
                </c:pt>
                <c:pt idx="4686">
                  <c:v>67.13</c:v>
                </c:pt>
                <c:pt idx="4687">
                  <c:v>67.096999999999994</c:v>
                </c:pt>
                <c:pt idx="4688">
                  <c:v>67.063999999999993</c:v>
                </c:pt>
                <c:pt idx="4689">
                  <c:v>66.998999999999995</c:v>
                </c:pt>
                <c:pt idx="4690">
                  <c:v>66.965999999999994</c:v>
                </c:pt>
                <c:pt idx="4691">
                  <c:v>66.933000000000007</c:v>
                </c:pt>
                <c:pt idx="4692">
                  <c:v>66.900000000000006</c:v>
                </c:pt>
                <c:pt idx="4693">
                  <c:v>66.867000000000004</c:v>
                </c:pt>
                <c:pt idx="4694">
                  <c:v>66.834000000000003</c:v>
                </c:pt>
                <c:pt idx="4695">
                  <c:v>66.801000000000002</c:v>
                </c:pt>
                <c:pt idx="4696">
                  <c:v>66.769000000000005</c:v>
                </c:pt>
                <c:pt idx="4697">
                  <c:v>66.703000000000003</c:v>
                </c:pt>
                <c:pt idx="4698">
                  <c:v>66.669999999999987</c:v>
                </c:pt>
                <c:pt idx="4699">
                  <c:v>66.637</c:v>
                </c:pt>
                <c:pt idx="4700">
                  <c:v>66.603999999999999</c:v>
                </c:pt>
                <c:pt idx="4701">
                  <c:v>66.570999999999998</c:v>
                </c:pt>
                <c:pt idx="4702">
                  <c:v>66.539000000000001</c:v>
                </c:pt>
                <c:pt idx="4703">
                  <c:v>66.472999999999999</c:v>
                </c:pt>
                <c:pt idx="4704">
                  <c:v>66.440000000000026</c:v>
                </c:pt>
                <c:pt idx="4705">
                  <c:v>66.406999999999996</c:v>
                </c:pt>
                <c:pt idx="4706">
                  <c:v>66.373999999999981</c:v>
                </c:pt>
                <c:pt idx="4707">
                  <c:v>66.308999999999983</c:v>
                </c:pt>
                <c:pt idx="4708">
                  <c:v>66.308999999999983</c:v>
                </c:pt>
                <c:pt idx="4709">
                  <c:v>66.242999999999995</c:v>
                </c:pt>
                <c:pt idx="4710">
                  <c:v>66.209999999999994</c:v>
                </c:pt>
                <c:pt idx="4711">
                  <c:v>66.176999999999978</c:v>
                </c:pt>
                <c:pt idx="4712">
                  <c:v>66.111000000000004</c:v>
                </c:pt>
                <c:pt idx="4713">
                  <c:v>66.078999999999979</c:v>
                </c:pt>
                <c:pt idx="4714">
                  <c:v>66.046000000000006</c:v>
                </c:pt>
                <c:pt idx="4715">
                  <c:v>65.98</c:v>
                </c:pt>
                <c:pt idx="4716">
                  <c:v>65.947000000000216</c:v>
                </c:pt>
                <c:pt idx="4717">
                  <c:v>65.914000000000215</c:v>
                </c:pt>
                <c:pt idx="4718">
                  <c:v>65.881</c:v>
                </c:pt>
                <c:pt idx="4719">
                  <c:v>65.816000000000003</c:v>
                </c:pt>
                <c:pt idx="4720">
                  <c:v>65.783000000000001</c:v>
                </c:pt>
                <c:pt idx="4721">
                  <c:v>65.75</c:v>
                </c:pt>
                <c:pt idx="4722">
                  <c:v>65.717000000000027</c:v>
                </c:pt>
                <c:pt idx="4723">
                  <c:v>65.650999999999982</c:v>
                </c:pt>
                <c:pt idx="4724">
                  <c:v>65.619</c:v>
                </c:pt>
                <c:pt idx="4725">
                  <c:v>65.585999999999999</c:v>
                </c:pt>
                <c:pt idx="4726">
                  <c:v>65.52</c:v>
                </c:pt>
                <c:pt idx="4727">
                  <c:v>65.486999999999995</c:v>
                </c:pt>
                <c:pt idx="4728">
                  <c:v>65.453999999999994</c:v>
                </c:pt>
                <c:pt idx="4729">
                  <c:v>65.388999999999982</c:v>
                </c:pt>
                <c:pt idx="4730">
                  <c:v>65.35599999999998</c:v>
                </c:pt>
                <c:pt idx="4731">
                  <c:v>65.322999999999979</c:v>
                </c:pt>
                <c:pt idx="4732">
                  <c:v>65.257000000000005</c:v>
                </c:pt>
                <c:pt idx="4733">
                  <c:v>65.224000000000004</c:v>
                </c:pt>
                <c:pt idx="4734">
                  <c:v>65.191000000000003</c:v>
                </c:pt>
                <c:pt idx="4735">
                  <c:v>65.125999999999948</c:v>
                </c:pt>
                <c:pt idx="4736">
                  <c:v>65.093000000000004</c:v>
                </c:pt>
                <c:pt idx="4737">
                  <c:v>65.027000000000001</c:v>
                </c:pt>
                <c:pt idx="4738">
                  <c:v>64.994000000000185</c:v>
                </c:pt>
                <c:pt idx="4739">
                  <c:v>64.961000000000027</c:v>
                </c:pt>
                <c:pt idx="4740">
                  <c:v>64.929000000000002</c:v>
                </c:pt>
                <c:pt idx="4741">
                  <c:v>64.863</c:v>
                </c:pt>
                <c:pt idx="4742">
                  <c:v>64.83</c:v>
                </c:pt>
                <c:pt idx="4743">
                  <c:v>64.763999999999996</c:v>
                </c:pt>
                <c:pt idx="4744">
                  <c:v>64.730999999999995</c:v>
                </c:pt>
                <c:pt idx="4745">
                  <c:v>64.698999999999998</c:v>
                </c:pt>
                <c:pt idx="4746">
                  <c:v>64.632999999999981</c:v>
                </c:pt>
                <c:pt idx="4747">
                  <c:v>64.599999999999994</c:v>
                </c:pt>
                <c:pt idx="4748">
                  <c:v>64.566999999999993</c:v>
                </c:pt>
                <c:pt idx="4749">
                  <c:v>64.501000000000005</c:v>
                </c:pt>
                <c:pt idx="4750">
                  <c:v>64.468999999999994</c:v>
                </c:pt>
                <c:pt idx="4751">
                  <c:v>64.436000000000007</c:v>
                </c:pt>
                <c:pt idx="4752">
                  <c:v>64.36999999999999</c:v>
                </c:pt>
                <c:pt idx="4753">
                  <c:v>64.337000000000003</c:v>
                </c:pt>
                <c:pt idx="4754">
                  <c:v>64.304000000000002</c:v>
                </c:pt>
                <c:pt idx="4755">
                  <c:v>64.271000000000001</c:v>
                </c:pt>
                <c:pt idx="4756">
                  <c:v>64.206000000000003</c:v>
                </c:pt>
                <c:pt idx="4757">
                  <c:v>64.172999999999988</c:v>
                </c:pt>
                <c:pt idx="4758">
                  <c:v>64.14</c:v>
                </c:pt>
                <c:pt idx="4759">
                  <c:v>64.106999999999999</c:v>
                </c:pt>
                <c:pt idx="4760">
                  <c:v>64.073999999999998</c:v>
                </c:pt>
                <c:pt idx="4761">
                  <c:v>64.009</c:v>
                </c:pt>
                <c:pt idx="4762">
                  <c:v>63.976000000000006</c:v>
                </c:pt>
                <c:pt idx="4763">
                  <c:v>63.943000000000005</c:v>
                </c:pt>
                <c:pt idx="4764">
                  <c:v>63.91</c:v>
                </c:pt>
                <c:pt idx="4765">
                  <c:v>63.876999999999995</c:v>
                </c:pt>
                <c:pt idx="4766">
                  <c:v>63.843999999999994</c:v>
                </c:pt>
                <c:pt idx="4767">
                  <c:v>63.810999999999993</c:v>
                </c:pt>
                <c:pt idx="4768">
                  <c:v>63.779000000000003</c:v>
                </c:pt>
                <c:pt idx="4769">
                  <c:v>63.746000000000002</c:v>
                </c:pt>
                <c:pt idx="4770">
                  <c:v>63.713000000000001</c:v>
                </c:pt>
                <c:pt idx="4771">
                  <c:v>63.68</c:v>
                </c:pt>
                <c:pt idx="4772">
                  <c:v>63.647000000000006</c:v>
                </c:pt>
                <c:pt idx="4773">
                  <c:v>63.614000000000004</c:v>
                </c:pt>
                <c:pt idx="4774">
                  <c:v>63.580999999999996</c:v>
                </c:pt>
                <c:pt idx="4775">
                  <c:v>63.580999999999996</c:v>
                </c:pt>
                <c:pt idx="4776">
                  <c:v>63.549000000000007</c:v>
                </c:pt>
                <c:pt idx="4777">
                  <c:v>63.516000000000005</c:v>
                </c:pt>
                <c:pt idx="4778">
                  <c:v>63.483000000000004</c:v>
                </c:pt>
                <c:pt idx="4779">
                  <c:v>63.483000000000004</c:v>
                </c:pt>
                <c:pt idx="4780">
                  <c:v>63.449999999999996</c:v>
                </c:pt>
                <c:pt idx="4781">
                  <c:v>63.449999999999996</c:v>
                </c:pt>
                <c:pt idx="4782">
                  <c:v>63.416999999999994</c:v>
                </c:pt>
                <c:pt idx="4783">
                  <c:v>63.416999999999994</c:v>
                </c:pt>
                <c:pt idx="4784">
                  <c:v>63.383999999999993</c:v>
                </c:pt>
                <c:pt idx="4785">
                  <c:v>63.383999999999993</c:v>
                </c:pt>
                <c:pt idx="4786">
                  <c:v>63.350999999999999</c:v>
                </c:pt>
                <c:pt idx="4787">
                  <c:v>63.350999999999999</c:v>
                </c:pt>
                <c:pt idx="4788">
                  <c:v>63.350999999999999</c:v>
                </c:pt>
                <c:pt idx="4789">
                  <c:v>63.318999999999996</c:v>
                </c:pt>
                <c:pt idx="4790">
                  <c:v>63.318999999999996</c:v>
                </c:pt>
                <c:pt idx="4791">
                  <c:v>63.318999999999996</c:v>
                </c:pt>
                <c:pt idx="4792">
                  <c:v>63.318999999999996</c:v>
                </c:pt>
                <c:pt idx="4793">
                  <c:v>63.286000000000001</c:v>
                </c:pt>
                <c:pt idx="4794">
                  <c:v>63.286000000000001</c:v>
                </c:pt>
                <c:pt idx="4795">
                  <c:v>63.286000000000001</c:v>
                </c:pt>
                <c:pt idx="4796">
                  <c:v>63.286000000000001</c:v>
                </c:pt>
                <c:pt idx="4797">
                  <c:v>63.286000000000001</c:v>
                </c:pt>
                <c:pt idx="4798">
                  <c:v>63.286000000000001</c:v>
                </c:pt>
                <c:pt idx="4799">
                  <c:v>63.286000000000001</c:v>
                </c:pt>
                <c:pt idx="4800">
                  <c:v>63.286000000000001</c:v>
                </c:pt>
                <c:pt idx="4801">
                  <c:v>63.286000000000001</c:v>
                </c:pt>
                <c:pt idx="4802">
                  <c:v>63.318999999999996</c:v>
                </c:pt>
                <c:pt idx="4803">
                  <c:v>63.318999999999996</c:v>
                </c:pt>
                <c:pt idx="4804">
                  <c:v>63.318999999999996</c:v>
                </c:pt>
                <c:pt idx="4805">
                  <c:v>63.318999999999996</c:v>
                </c:pt>
                <c:pt idx="4806">
                  <c:v>63.318999999999996</c:v>
                </c:pt>
                <c:pt idx="4807">
                  <c:v>63.318999999999996</c:v>
                </c:pt>
                <c:pt idx="4808">
                  <c:v>63.350999999999999</c:v>
                </c:pt>
                <c:pt idx="4809">
                  <c:v>63.350999999999999</c:v>
                </c:pt>
                <c:pt idx="4810">
                  <c:v>63.350999999999999</c:v>
                </c:pt>
                <c:pt idx="4811">
                  <c:v>63.383999999999993</c:v>
                </c:pt>
                <c:pt idx="4812">
                  <c:v>63.383999999999993</c:v>
                </c:pt>
                <c:pt idx="4813">
                  <c:v>63.416999999999994</c:v>
                </c:pt>
                <c:pt idx="4814">
                  <c:v>63.416999999999994</c:v>
                </c:pt>
                <c:pt idx="4815">
                  <c:v>63.449999999999996</c:v>
                </c:pt>
                <c:pt idx="4816">
                  <c:v>63.449999999999996</c:v>
                </c:pt>
                <c:pt idx="4817">
                  <c:v>63.483000000000004</c:v>
                </c:pt>
                <c:pt idx="4818">
                  <c:v>63.483000000000004</c:v>
                </c:pt>
                <c:pt idx="4819">
                  <c:v>63.516000000000005</c:v>
                </c:pt>
                <c:pt idx="4820">
                  <c:v>63.516000000000005</c:v>
                </c:pt>
                <c:pt idx="4821">
                  <c:v>63.549000000000007</c:v>
                </c:pt>
                <c:pt idx="4822">
                  <c:v>63.580999999999996</c:v>
                </c:pt>
                <c:pt idx="4823">
                  <c:v>63.580999999999996</c:v>
                </c:pt>
                <c:pt idx="4824">
                  <c:v>63.614000000000004</c:v>
                </c:pt>
                <c:pt idx="4825">
                  <c:v>63.647000000000006</c:v>
                </c:pt>
                <c:pt idx="4826">
                  <c:v>63.68</c:v>
                </c:pt>
                <c:pt idx="4827">
                  <c:v>63.68</c:v>
                </c:pt>
                <c:pt idx="4828">
                  <c:v>63.713000000000001</c:v>
                </c:pt>
                <c:pt idx="4829">
                  <c:v>63.746000000000002</c:v>
                </c:pt>
                <c:pt idx="4830">
                  <c:v>63.779000000000003</c:v>
                </c:pt>
                <c:pt idx="4831">
                  <c:v>63.779000000000003</c:v>
                </c:pt>
                <c:pt idx="4832">
                  <c:v>63.810999999999993</c:v>
                </c:pt>
                <c:pt idx="4833">
                  <c:v>63.843999999999994</c:v>
                </c:pt>
                <c:pt idx="4834">
                  <c:v>63.876999999999995</c:v>
                </c:pt>
                <c:pt idx="4835">
                  <c:v>63.91</c:v>
                </c:pt>
                <c:pt idx="4836">
                  <c:v>63.943000000000005</c:v>
                </c:pt>
                <c:pt idx="4837">
                  <c:v>63.976000000000006</c:v>
                </c:pt>
                <c:pt idx="4838">
                  <c:v>64.009</c:v>
                </c:pt>
                <c:pt idx="4839">
                  <c:v>64.009</c:v>
                </c:pt>
                <c:pt idx="4840">
                  <c:v>64.040999999999997</c:v>
                </c:pt>
                <c:pt idx="4841">
                  <c:v>64.106999999999999</c:v>
                </c:pt>
                <c:pt idx="4842">
                  <c:v>64.14</c:v>
                </c:pt>
                <c:pt idx="4843">
                  <c:v>64.14</c:v>
                </c:pt>
                <c:pt idx="4844">
                  <c:v>64.172999999999988</c:v>
                </c:pt>
                <c:pt idx="4845">
                  <c:v>64.206000000000003</c:v>
                </c:pt>
                <c:pt idx="4846">
                  <c:v>64.271000000000001</c:v>
                </c:pt>
                <c:pt idx="4847">
                  <c:v>64.271000000000001</c:v>
                </c:pt>
                <c:pt idx="4848">
                  <c:v>64.337000000000003</c:v>
                </c:pt>
                <c:pt idx="4849">
                  <c:v>64.36999999999999</c:v>
                </c:pt>
                <c:pt idx="4850">
                  <c:v>64.403000000000006</c:v>
                </c:pt>
                <c:pt idx="4851">
                  <c:v>64.436000000000007</c:v>
                </c:pt>
                <c:pt idx="4852">
                  <c:v>64.468999999999994</c:v>
                </c:pt>
                <c:pt idx="4853">
                  <c:v>64.501000000000005</c:v>
                </c:pt>
                <c:pt idx="4854">
                  <c:v>64.534000000000006</c:v>
                </c:pt>
                <c:pt idx="4855">
                  <c:v>64.566999999999993</c:v>
                </c:pt>
                <c:pt idx="4856">
                  <c:v>64.599999999999994</c:v>
                </c:pt>
                <c:pt idx="4857">
                  <c:v>64.665999999999983</c:v>
                </c:pt>
                <c:pt idx="4858">
                  <c:v>64.698999999999998</c:v>
                </c:pt>
                <c:pt idx="4859">
                  <c:v>64.730999999999995</c:v>
                </c:pt>
                <c:pt idx="4860">
                  <c:v>64.763999999999996</c:v>
                </c:pt>
                <c:pt idx="4861">
                  <c:v>64.796999999999997</c:v>
                </c:pt>
                <c:pt idx="4862">
                  <c:v>64.863</c:v>
                </c:pt>
                <c:pt idx="4863">
                  <c:v>64.896000000000001</c:v>
                </c:pt>
                <c:pt idx="4864">
                  <c:v>64.929000000000002</c:v>
                </c:pt>
                <c:pt idx="4865">
                  <c:v>64.961000000000027</c:v>
                </c:pt>
                <c:pt idx="4866">
                  <c:v>64.994000000000185</c:v>
                </c:pt>
                <c:pt idx="4867">
                  <c:v>65.06</c:v>
                </c:pt>
                <c:pt idx="4868">
                  <c:v>65.093000000000004</c:v>
                </c:pt>
                <c:pt idx="4869">
                  <c:v>65.125999999999948</c:v>
                </c:pt>
                <c:pt idx="4870">
                  <c:v>65.158999999999978</c:v>
                </c:pt>
                <c:pt idx="4871">
                  <c:v>65.224000000000004</c:v>
                </c:pt>
                <c:pt idx="4872">
                  <c:v>65.257000000000005</c:v>
                </c:pt>
                <c:pt idx="4873">
                  <c:v>65.290000000000006</c:v>
                </c:pt>
                <c:pt idx="4874">
                  <c:v>65.35599999999998</c:v>
                </c:pt>
                <c:pt idx="4875">
                  <c:v>65.388999999999982</c:v>
                </c:pt>
                <c:pt idx="4876">
                  <c:v>65.421000000000006</c:v>
                </c:pt>
                <c:pt idx="4877">
                  <c:v>65.453999999999994</c:v>
                </c:pt>
                <c:pt idx="4878">
                  <c:v>65.52</c:v>
                </c:pt>
                <c:pt idx="4879">
                  <c:v>65.552999999999983</c:v>
                </c:pt>
                <c:pt idx="4880">
                  <c:v>65.585999999999999</c:v>
                </c:pt>
                <c:pt idx="4881">
                  <c:v>65.650999999999982</c:v>
                </c:pt>
                <c:pt idx="4882">
                  <c:v>65.683999999999983</c:v>
                </c:pt>
                <c:pt idx="4883">
                  <c:v>65.717000000000027</c:v>
                </c:pt>
                <c:pt idx="4884">
                  <c:v>65.783000000000001</c:v>
                </c:pt>
                <c:pt idx="4885">
                  <c:v>65.816000000000003</c:v>
                </c:pt>
                <c:pt idx="4886">
                  <c:v>65.849000000000004</c:v>
                </c:pt>
                <c:pt idx="4887">
                  <c:v>65.914000000000215</c:v>
                </c:pt>
                <c:pt idx="4888">
                  <c:v>65.947000000000216</c:v>
                </c:pt>
                <c:pt idx="4889">
                  <c:v>65.98</c:v>
                </c:pt>
                <c:pt idx="4890">
                  <c:v>66.046000000000006</c:v>
                </c:pt>
                <c:pt idx="4891">
                  <c:v>66.078999999999979</c:v>
                </c:pt>
                <c:pt idx="4892">
                  <c:v>66.111000000000004</c:v>
                </c:pt>
                <c:pt idx="4893">
                  <c:v>66.176999999999978</c:v>
                </c:pt>
                <c:pt idx="4894">
                  <c:v>66.209999999999994</c:v>
                </c:pt>
                <c:pt idx="4895">
                  <c:v>66.242999999999995</c:v>
                </c:pt>
                <c:pt idx="4896">
                  <c:v>66.308999999999983</c:v>
                </c:pt>
                <c:pt idx="4897">
                  <c:v>66.340999999999994</c:v>
                </c:pt>
                <c:pt idx="4898">
                  <c:v>66.373999999999981</c:v>
                </c:pt>
                <c:pt idx="4899">
                  <c:v>66.440000000000026</c:v>
                </c:pt>
                <c:pt idx="4900">
                  <c:v>66.472999999999999</c:v>
                </c:pt>
                <c:pt idx="4901">
                  <c:v>66.539000000000001</c:v>
                </c:pt>
                <c:pt idx="4902">
                  <c:v>66.570999999999998</c:v>
                </c:pt>
                <c:pt idx="4903">
                  <c:v>66.603999999999999</c:v>
                </c:pt>
                <c:pt idx="4904">
                  <c:v>66.669999999999987</c:v>
                </c:pt>
                <c:pt idx="4905">
                  <c:v>66.703000000000003</c:v>
                </c:pt>
                <c:pt idx="4906">
                  <c:v>66.736000000000004</c:v>
                </c:pt>
                <c:pt idx="4907">
                  <c:v>66.801000000000002</c:v>
                </c:pt>
                <c:pt idx="4908">
                  <c:v>66.834000000000003</c:v>
                </c:pt>
                <c:pt idx="4909">
                  <c:v>66.900000000000006</c:v>
                </c:pt>
                <c:pt idx="4910">
                  <c:v>66.933000000000007</c:v>
                </c:pt>
                <c:pt idx="4911">
                  <c:v>66.965999999999994</c:v>
                </c:pt>
                <c:pt idx="4912">
                  <c:v>67.031000000000006</c:v>
                </c:pt>
                <c:pt idx="4913">
                  <c:v>67.063999999999993</c:v>
                </c:pt>
                <c:pt idx="4914">
                  <c:v>67.096999999999994</c:v>
                </c:pt>
                <c:pt idx="4915">
                  <c:v>67.162999999999982</c:v>
                </c:pt>
                <c:pt idx="4916">
                  <c:v>67.195999999999998</c:v>
                </c:pt>
                <c:pt idx="4917">
                  <c:v>67.260999999999996</c:v>
                </c:pt>
                <c:pt idx="4918">
                  <c:v>67.293999999999997</c:v>
                </c:pt>
                <c:pt idx="4919">
                  <c:v>67.326999999999998</c:v>
                </c:pt>
                <c:pt idx="4920">
                  <c:v>67.393000000000001</c:v>
                </c:pt>
                <c:pt idx="4921">
                  <c:v>67.426000000000002</c:v>
                </c:pt>
                <c:pt idx="4922">
                  <c:v>67.491000000000184</c:v>
                </c:pt>
                <c:pt idx="4923">
                  <c:v>67.524000000000001</c:v>
                </c:pt>
                <c:pt idx="4924">
                  <c:v>67.557000000000002</c:v>
                </c:pt>
                <c:pt idx="4925">
                  <c:v>67.622999999999948</c:v>
                </c:pt>
                <c:pt idx="4926">
                  <c:v>67.655999999999949</c:v>
                </c:pt>
                <c:pt idx="4927">
                  <c:v>67.688999999999979</c:v>
                </c:pt>
                <c:pt idx="4928">
                  <c:v>67.754000000000005</c:v>
                </c:pt>
                <c:pt idx="4929">
                  <c:v>67.787000000000006</c:v>
                </c:pt>
                <c:pt idx="4930">
                  <c:v>67.819999999999993</c:v>
                </c:pt>
                <c:pt idx="4931">
                  <c:v>67.885999999999981</c:v>
                </c:pt>
                <c:pt idx="4932">
                  <c:v>67.918999999999997</c:v>
                </c:pt>
                <c:pt idx="4933">
                  <c:v>67.950999999999993</c:v>
                </c:pt>
                <c:pt idx="4934">
                  <c:v>67.983999999999995</c:v>
                </c:pt>
                <c:pt idx="4935">
                  <c:v>68.05</c:v>
                </c:pt>
                <c:pt idx="4936">
                  <c:v>68.082999999999998</c:v>
                </c:pt>
                <c:pt idx="4937">
                  <c:v>68.116</c:v>
                </c:pt>
                <c:pt idx="4938">
                  <c:v>68.149000000000001</c:v>
                </c:pt>
                <c:pt idx="4939">
                  <c:v>68.214000000000027</c:v>
                </c:pt>
                <c:pt idx="4940">
                  <c:v>68.247000000000185</c:v>
                </c:pt>
                <c:pt idx="4941">
                  <c:v>68.28</c:v>
                </c:pt>
                <c:pt idx="4942">
                  <c:v>68.313000000000002</c:v>
                </c:pt>
                <c:pt idx="4943">
                  <c:v>68.346000000000004</c:v>
                </c:pt>
                <c:pt idx="4944">
                  <c:v>68.378999999999948</c:v>
                </c:pt>
                <c:pt idx="4945">
                  <c:v>68.411000000000215</c:v>
                </c:pt>
                <c:pt idx="4946">
                  <c:v>68.44400000000023</c:v>
                </c:pt>
                <c:pt idx="4947">
                  <c:v>68.477000000000004</c:v>
                </c:pt>
                <c:pt idx="4948">
                  <c:v>68.510000000000005</c:v>
                </c:pt>
                <c:pt idx="4949">
                  <c:v>68.543000000000006</c:v>
                </c:pt>
                <c:pt idx="4950">
                  <c:v>68.575999999999979</c:v>
                </c:pt>
                <c:pt idx="4951">
                  <c:v>68.60899999999998</c:v>
                </c:pt>
                <c:pt idx="4952">
                  <c:v>68.641000000000005</c:v>
                </c:pt>
                <c:pt idx="4953">
                  <c:v>68.673999999999978</c:v>
                </c:pt>
                <c:pt idx="4954">
                  <c:v>68.706999999999994</c:v>
                </c:pt>
                <c:pt idx="4955">
                  <c:v>68.739999999999995</c:v>
                </c:pt>
                <c:pt idx="4956">
                  <c:v>68.739999999999995</c:v>
                </c:pt>
                <c:pt idx="4957">
                  <c:v>68.772999999999982</c:v>
                </c:pt>
                <c:pt idx="4958">
                  <c:v>68.805999999999983</c:v>
                </c:pt>
                <c:pt idx="4959">
                  <c:v>68.805999999999983</c:v>
                </c:pt>
                <c:pt idx="4960">
                  <c:v>68.838999999999999</c:v>
                </c:pt>
                <c:pt idx="4961">
                  <c:v>68.870999999999981</c:v>
                </c:pt>
                <c:pt idx="4962">
                  <c:v>68.870999999999981</c:v>
                </c:pt>
                <c:pt idx="4963">
                  <c:v>68.903999999999996</c:v>
                </c:pt>
                <c:pt idx="4964">
                  <c:v>68.937000000000026</c:v>
                </c:pt>
                <c:pt idx="4965">
                  <c:v>68.937000000000026</c:v>
                </c:pt>
                <c:pt idx="4966">
                  <c:v>68.937000000000026</c:v>
                </c:pt>
                <c:pt idx="4967">
                  <c:v>68.97</c:v>
                </c:pt>
                <c:pt idx="4968">
                  <c:v>68.97</c:v>
                </c:pt>
                <c:pt idx="4969">
                  <c:v>69.003</c:v>
                </c:pt>
                <c:pt idx="4970">
                  <c:v>69.003</c:v>
                </c:pt>
                <c:pt idx="4971">
                  <c:v>69.003</c:v>
                </c:pt>
                <c:pt idx="4972">
                  <c:v>69.036000000000001</c:v>
                </c:pt>
                <c:pt idx="4973">
                  <c:v>69.036000000000001</c:v>
                </c:pt>
                <c:pt idx="4974">
                  <c:v>69.036000000000001</c:v>
                </c:pt>
                <c:pt idx="4975">
                  <c:v>69.036000000000001</c:v>
                </c:pt>
                <c:pt idx="4976">
                  <c:v>69.069000000000003</c:v>
                </c:pt>
                <c:pt idx="4977">
                  <c:v>69.069000000000003</c:v>
                </c:pt>
                <c:pt idx="4978">
                  <c:v>69.069000000000003</c:v>
                </c:pt>
                <c:pt idx="4979">
                  <c:v>69.069000000000003</c:v>
                </c:pt>
                <c:pt idx="4980">
                  <c:v>69.069000000000003</c:v>
                </c:pt>
                <c:pt idx="4981">
                  <c:v>69.069000000000003</c:v>
                </c:pt>
                <c:pt idx="4982">
                  <c:v>69.069000000000003</c:v>
                </c:pt>
                <c:pt idx="4983">
                  <c:v>69.069000000000003</c:v>
                </c:pt>
                <c:pt idx="4984">
                  <c:v>69.069000000000003</c:v>
                </c:pt>
                <c:pt idx="4985">
                  <c:v>69.069000000000003</c:v>
                </c:pt>
                <c:pt idx="4986">
                  <c:v>69.069000000000003</c:v>
                </c:pt>
                <c:pt idx="4987">
                  <c:v>69.069000000000003</c:v>
                </c:pt>
                <c:pt idx="4988">
                  <c:v>69.069000000000003</c:v>
                </c:pt>
                <c:pt idx="4989">
                  <c:v>69.036000000000001</c:v>
                </c:pt>
                <c:pt idx="4990">
                  <c:v>69.036000000000001</c:v>
                </c:pt>
                <c:pt idx="4991">
                  <c:v>69.036000000000001</c:v>
                </c:pt>
                <c:pt idx="4992">
                  <c:v>69.036000000000001</c:v>
                </c:pt>
                <c:pt idx="4993">
                  <c:v>69.036000000000001</c:v>
                </c:pt>
                <c:pt idx="4994">
                  <c:v>69.003</c:v>
                </c:pt>
                <c:pt idx="4995">
                  <c:v>69.003</c:v>
                </c:pt>
                <c:pt idx="4996">
                  <c:v>69.003</c:v>
                </c:pt>
                <c:pt idx="4997">
                  <c:v>68.97</c:v>
                </c:pt>
                <c:pt idx="4998">
                  <c:v>68.97</c:v>
                </c:pt>
                <c:pt idx="4999">
                  <c:v>68.937000000000026</c:v>
                </c:pt>
                <c:pt idx="5000">
                  <c:v>68.937000000000026</c:v>
                </c:pt>
                <c:pt idx="5001">
                  <c:v>68.937000000000026</c:v>
                </c:pt>
                <c:pt idx="5002">
                  <c:v>68.903999999999996</c:v>
                </c:pt>
                <c:pt idx="5003">
                  <c:v>68.903999999999996</c:v>
                </c:pt>
                <c:pt idx="5004">
                  <c:v>68.870999999999981</c:v>
                </c:pt>
                <c:pt idx="5005">
                  <c:v>68.870999999999981</c:v>
                </c:pt>
                <c:pt idx="5006">
                  <c:v>68.838999999999999</c:v>
                </c:pt>
                <c:pt idx="5007">
                  <c:v>68.838999999999999</c:v>
                </c:pt>
                <c:pt idx="5008">
                  <c:v>68.805999999999983</c:v>
                </c:pt>
                <c:pt idx="5009">
                  <c:v>68.772999999999982</c:v>
                </c:pt>
                <c:pt idx="5010">
                  <c:v>68.772999999999982</c:v>
                </c:pt>
                <c:pt idx="5011">
                  <c:v>68.739999999999995</c:v>
                </c:pt>
                <c:pt idx="5012">
                  <c:v>68.739999999999995</c:v>
                </c:pt>
                <c:pt idx="5013">
                  <c:v>68.706999999999994</c:v>
                </c:pt>
                <c:pt idx="5014">
                  <c:v>68.673999999999978</c:v>
                </c:pt>
                <c:pt idx="5015">
                  <c:v>68.673999999999978</c:v>
                </c:pt>
                <c:pt idx="5016">
                  <c:v>68.641000000000005</c:v>
                </c:pt>
                <c:pt idx="5017">
                  <c:v>68.60899999999998</c:v>
                </c:pt>
              </c:numCache>
            </c:numRef>
          </c:yVal>
          <c:smooth val="0"/>
        </c:ser>
        <c:dLbls>
          <c:showLegendKey val="0"/>
          <c:showVal val="0"/>
          <c:showCatName val="0"/>
          <c:showSerName val="0"/>
          <c:showPercent val="0"/>
          <c:showBubbleSize val="0"/>
        </c:dLbls>
        <c:axId val="353766784"/>
        <c:axId val="353789440"/>
      </c:scatterChart>
      <c:valAx>
        <c:axId val="353766784"/>
        <c:scaling>
          <c:orientation val="maxMin"/>
        </c:scaling>
        <c:delete val="0"/>
        <c:axPos val="b"/>
        <c:majorGridlines/>
        <c:minorGridlines/>
        <c:title>
          <c:tx>
            <c:rich>
              <a:bodyPr/>
              <a:lstStyle/>
              <a:p>
                <a:pPr>
                  <a:defRPr/>
                </a:pPr>
                <a:r>
                  <a:rPr lang="he-IL"/>
                  <a:t>זמן (שניות)</a:t>
                </a:r>
                <a:endParaRPr lang="en-US"/>
              </a:p>
            </c:rich>
          </c:tx>
          <c:overlay val="0"/>
        </c:title>
        <c:numFmt formatCode="General" sourceLinked="1"/>
        <c:majorTickMark val="out"/>
        <c:minorTickMark val="none"/>
        <c:tickLblPos val="nextTo"/>
        <c:crossAx val="353789440"/>
        <c:crosses val="autoZero"/>
        <c:crossBetween val="midCat"/>
      </c:valAx>
      <c:valAx>
        <c:axId val="353789440"/>
        <c:scaling>
          <c:orientation val="minMax"/>
        </c:scaling>
        <c:delete val="0"/>
        <c:axPos val="r"/>
        <c:majorGridlines/>
        <c:title>
          <c:tx>
            <c:rich>
              <a:bodyPr rot="0" vert="horz"/>
              <a:lstStyle/>
              <a:p>
                <a:pPr>
                  <a:defRPr/>
                </a:pPr>
                <a:r>
                  <a:rPr lang="he-IL" sz="1050" b="1" i="0" baseline="0"/>
                  <a:t>טמפרטורה (מעלות צלזיוס)</a:t>
                </a:r>
                <a:endParaRPr lang="en-US" sz="1050" b="1" i="0" baseline="0"/>
              </a:p>
            </c:rich>
          </c:tx>
          <c:overlay val="0"/>
        </c:title>
        <c:numFmt formatCode="General" sourceLinked="1"/>
        <c:majorTickMark val="out"/>
        <c:minorTickMark val="none"/>
        <c:tickLblPos val="nextTo"/>
        <c:crossAx val="353766784"/>
        <c:crosses val="autoZero"/>
        <c:crossBetween val="midCat"/>
      </c:valAx>
    </c:plotArea>
    <c:legend>
      <c:legendPos val="l"/>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[gilad.13.5.2013.xlsx]Untitled3!$G$1</c:f>
              <c:strCache>
                <c:ptCount val="1"/>
                <c:pt idx="0">
                  <c:v>מתח</c:v>
                </c:pt>
              </c:strCache>
            </c:strRef>
          </c:tx>
          <c:spPr>
            <a:ln w="28575">
              <a:noFill/>
            </a:ln>
          </c:spPr>
          <c:marker>
            <c:symbol val="circle"/>
            <c:size val="2"/>
          </c:marker>
          <c:xVal>
            <c:numRef>
              <c:f>[gilad.13.5.2013.xlsx]Untitled3!$F$2:$F$5019</c:f>
              <c:numCache>
                <c:formatCode>General</c:formatCode>
                <c:ptCount val="5018"/>
                <c:pt idx="0">
                  <c:v>215</c:v>
                </c:pt>
                <c:pt idx="1">
                  <c:v>216</c:v>
                </c:pt>
                <c:pt idx="2">
                  <c:v>217</c:v>
                </c:pt>
                <c:pt idx="3">
                  <c:v>218</c:v>
                </c:pt>
                <c:pt idx="4">
                  <c:v>219</c:v>
                </c:pt>
                <c:pt idx="5">
                  <c:v>220</c:v>
                </c:pt>
                <c:pt idx="6">
                  <c:v>221</c:v>
                </c:pt>
                <c:pt idx="7">
                  <c:v>222</c:v>
                </c:pt>
                <c:pt idx="8">
                  <c:v>223</c:v>
                </c:pt>
                <c:pt idx="9">
                  <c:v>224</c:v>
                </c:pt>
                <c:pt idx="10">
                  <c:v>225</c:v>
                </c:pt>
                <c:pt idx="11">
                  <c:v>226</c:v>
                </c:pt>
                <c:pt idx="12">
                  <c:v>227</c:v>
                </c:pt>
                <c:pt idx="13">
                  <c:v>228</c:v>
                </c:pt>
                <c:pt idx="14">
                  <c:v>229</c:v>
                </c:pt>
                <c:pt idx="15">
                  <c:v>230</c:v>
                </c:pt>
                <c:pt idx="16">
                  <c:v>231</c:v>
                </c:pt>
                <c:pt idx="17">
                  <c:v>232</c:v>
                </c:pt>
                <c:pt idx="18">
                  <c:v>233</c:v>
                </c:pt>
                <c:pt idx="19">
                  <c:v>234</c:v>
                </c:pt>
                <c:pt idx="20">
                  <c:v>235</c:v>
                </c:pt>
                <c:pt idx="21">
                  <c:v>236</c:v>
                </c:pt>
                <c:pt idx="22">
                  <c:v>237</c:v>
                </c:pt>
                <c:pt idx="23">
                  <c:v>238</c:v>
                </c:pt>
                <c:pt idx="24">
                  <c:v>239</c:v>
                </c:pt>
                <c:pt idx="25">
                  <c:v>240</c:v>
                </c:pt>
                <c:pt idx="26">
                  <c:v>241</c:v>
                </c:pt>
                <c:pt idx="27">
                  <c:v>242</c:v>
                </c:pt>
                <c:pt idx="28">
                  <c:v>243</c:v>
                </c:pt>
                <c:pt idx="29">
                  <c:v>244</c:v>
                </c:pt>
                <c:pt idx="30">
                  <c:v>245</c:v>
                </c:pt>
                <c:pt idx="31">
                  <c:v>246</c:v>
                </c:pt>
                <c:pt idx="32">
                  <c:v>247</c:v>
                </c:pt>
                <c:pt idx="33">
                  <c:v>248</c:v>
                </c:pt>
                <c:pt idx="34">
                  <c:v>249</c:v>
                </c:pt>
                <c:pt idx="35">
                  <c:v>250</c:v>
                </c:pt>
                <c:pt idx="36">
                  <c:v>251</c:v>
                </c:pt>
                <c:pt idx="37">
                  <c:v>252</c:v>
                </c:pt>
                <c:pt idx="38">
                  <c:v>253</c:v>
                </c:pt>
                <c:pt idx="39">
                  <c:v>254</c:v>
                </c:pt>
                <c:pt idx="40">
                  <c:v>255</c:v>
                </c:pt>
                <c:pt idx="41">
                  <c:v>256</c:v>
                </c:pt>
                <c:pt idx="42">
                  <c:v>257</c:v>
                </c:pt>
                <c:pt idx="43">
                  <c:v>258</c:v>
                </c:pt>
                <c:pt idx="44">
                  <c:v>259</c:v>
                </c:pt>
                <c:pt idx="45">
                  <c:v>260</c:v>
                </c:pt>
                <c:pt idx="46">
                  <c:v>261</c:v>
                </c:pt>
                <c:pt idx="47">
                  <c:v>262</c:v>
                </c:pt>
                <c:pt idx="48">
                  <c:v>263</c:v>
                </c:pt>
                <c:pt idx="49">
                  <c:v>264</c:v>
                </c:pt>
                <c:pt idx="50">
                  <c:v>265</c:v>
                </c:pt>
                <c:pt idx="51">
                  <c:v>266</c:v>
                </c:pt>
                <c:pt idx="52">
                  <c:v>267</c:v>
                </c:pt>
                <c:pt idx="53">
                  <c:v>268</c:v>
                </c:pt>
                <c:pt idx="54">
                  <c:v>269</c:v>
                </c:pt>
                <c:pt idx="55">
                  <c:v>270</c:v>
                </c:pt>
                <c:pt idx="56">
                  <c:v>271</c:v>
                </c:pt>
                <c:pt idx="57">
                  <c:v>272</c:v>
                </c:pt>
                <c:pt idx="58">
                  <c:v>273</c:v>
                </c:pt>
                <c:pt idx="59">
                  <c:v>274</c:v>
                </c:pt>
                <c:pt idx="60">
                  <c:v>275</c:v>
                </c:pt>
                <c:pt idx="61">
                  <c:v>276</c:v>
                </c:pt>
                <c:pt idx="62">
                  <c:v>277</c:v>
                </c:pt>
                <c:pt idx="63">
                  <c:v>278</c:v>
                </c:pt>
                <c:pt idx="64">
                  <c:v>279</c:v>
                </c:pt>
                <c:pt idx="65">
                  <c:v>280</c:v>
                </c:pt>
                <c:pt idx="66">
                  <c:v>281</c:v>
                </c:pt>
                <c:pt idx="67">
                  <c:v>282</c:v>
                </c:pt>
                <c:pt idx="68">
                  <c:v>283</c:v>
                </c:pt>
                <c:pt idx="69">
                  <c:v>284</c:v>
                </c:pt>
                <c:pt idx="70">
                  <c:v>285</c:v>
                </c:pt>
                <c:pt idx="71">
                  <c:v>286</c:v>
                </c:pt>
                <c:pt idx="72">
                  <c:v>287</c:v>
                </c:pt>
                <c:pt idx="73">
                  <c:v>288</c:v>
                </c:pt>
                <c:pt idx="74">
                  <c:v>289</c:v>
                </c:pt>
                <c:pt idx="75">
                  <c:v>290</c:v>
                </c:pt>
                <c:pt idx="76">
                  <c:v>291</c:v>
                </c:pt>
                <c:pt idx="77">
                  <c:v>292</c:v>
                </c:pt>
                <c:pt idx="78">
                  <c:v>293</c:v>
                </c:pt>
                <c:pt idx="79">
                  <c:v>294</c:v>
                </c:pt>
                <c:pt idx="80">
                  <c:v>295</c:v>
                </c:pt>
                <c:pt idx="81">
                  <c:v>296</c:v>
                </c:pt>
                <c:pt idx="82">
                  <c:v>297</c:v>
                </c:pt>
                <c:pt idx="83">
                  <c:v>298</c:v>
                </c:pt>
                <c:pt idx="84">
                  <c:v>299</c:v>
                </c:pt>
                <c:pt idx="85">
                  <c:v>300</c:v>
                </c:pt>
                <c:pt idx="86">
                  <c:v>301</c:v>
                </c:pt>
                <c:pt idx="87">
                  <c:v>302</c:v>
                </c:pt>
                <c:pt idx="88">
                  <c:v>303</c:v>
                </c:pt>
                <c:pt idx="89">
                  <c:v>304</c:v>
                </c:pt>
                <c:pt idx="90">
                  <c:v>305</c:v>
                </c:pt>
                <c:pt idx="91">
                  <c:v>306</c:v>
                </c:pt>
                <c:pt idx="92">
                  <c:v>307</c:v>
                </c:pt>
                <c:pt idx="93">
                  <c:v>308</c:v>
                </c:pt>
                <c:pt idx="94">
                  <c:v>309</c:v>
                </c:pt>
                <c:pt idx="95">
                  <c:v>310</c:v>
                </c:pt>
                <c:pt idx="96">
                  <c:v>311</c:v>
                </c:pt>
                <c:pt idx="97">
                  <c:v>312</c:v>
                </c:pt>
                <c:pt idx="98">
                  <c:v>313</c:v>
                </c:pt>
                <c:pt idx="99">
                  <c:v>314</c:v>
                </c:pt>
                <c:pt idx="100">
                  <c:v>315</c:v>
                </c:pt>
                <c:pt idx="101">
                  <c:v>316</c:v>
                </c:pt>
                <c:pt idx="102">
                  <c:v>317</c:v>
                </c:pt>
                <c:pt idx="103">
                  <c:v>318</c:v>
                </c:pt>
                <c:pt idx="104">
                  <c:v>319</c:v>
                </c:pt>
                <c:pt idx="105">
                  <c:v>320</c:v>
                </c:pt>
                <c:pt idx="106">
                  <c:v>321</c:v>
                </c:pt>
                <c:pt idx="107">
                  <c:v>322</c:v>
                </c:pt>
                <c:pt idx="108">
                  <c:v>323</c:v>
                </c:pt>
                <c:pt idx="109">
                  <c:v>324</c:v>
                </c:pt>
                <c:pt idx="110">
                  <c:v>325</c:v>
                </c:pt>
                <c:pt idx="111">
                  <c:v>326</c:v>
                </c:pt>
                <c:pt idx="112">
                  <c:v>327</c:v>
                </c:pt>
                <c:pt idx="113">
                  <c:v>328</c:v>
                </c:pt>
                <c:pt idx="114">
                  <c:v>329</c:v>
                </c:pt>
                <c:pt idx="115">
                  <c:v>330</c:v>
                </c:pt>
                <c:pt idx="116">
                  <c:v>331</c:v>
                </c:pt>
                <c:pt idx="117">
                  <c:v>332</c:v>
                </c:pt>
                <c:pt idx="118">
                  <c:v>333</c:v>
                </c:pt>
                <c:pt idx="119">
                  <c:v>334</c:v>
                </c:pt>
                <c:pt idx="120">
                  <c:v>335</c:v>
                </c:pt>
                <c:pt idx="121">
                  <c:v>336</c:v>
                </c:pt>
                <c:pt idx="122">
                  <c:v>337</c:v>
                </c:pt>
                <c:pt idx="123">
                  <c:v>338</c:v>
                </c:pt>
                <c:pt idx="124">
                  <c:v>339</c:v>
                </c:pt>
                <c:pt idx="125">
                  <c:v>340</c:v>
                </c:pt>
                <c:pt idx="126">
                  <c:v>341</c:v>
                </c:pt>
                <c:pt idx="127">
                  <c:v>342</c:v>
                </c:pt>
                <c:pt idx="128">
                  <c:v>343</c:v>
                </c:pt>
                <c:pt idx="129">
                  <c:v>344</c:v>
                </c:pt>
                <c:pt idx="130">
                  <c:v>345</c:v>
                </c:pt>
                <c:pt idx="131">
                  <c:v>346</c:v>
                </c:pt>
                <c:pt idx="132">
                  <c:v>347</c:v>
                </c:pt>
                <c:pt idx="133">
                  <c:v>348</c:v>
                </c:pt>
                <c:pt idx="134">
                  <c:v>349</c:v>
                </c:pt>
                <c:pt idx="135">
                  <c:v>350</c:v>
                </c:pt>
                <c:pt idx="136">
                  <c:v>351</c:v>
                </c:pt>
                <c:pt idx="137">
                  <c:v>352</c:v>
                </c:pt>
                <c:pt idx="138">
                  <c:v>353</c:v>
                </c:pt>
                <c:pt idx="139">
                  <c:v>354</c:v>
                </c:pt>
                <c:pt idx="140">
                  <c:v>355</c:v>
                </c:pt>
                <c:pt idx="141">
                  <c:v>356</c:v>
                </c:pt>
                <c:pt idx="142">
                  <c:v>357</c:v>
                </c:pt>
                <c:pt idx="143">
                  <c:v>358</c:v>
                </c:pt>
                <c:pt idx="144">
                  <c:v>359</c:v>
                </c:pt>
                <c:pt idx="145">
                  <c:v>360</c:v>
                </c:pt>
                <c:pt idx="146">
                  <c:v>361</c:v>
                </c:pt>
                <c:pt idx="147">
                  <c:v>362</c:v>
                </c:pt>
                <c:pt idx="148">
                  <c:v>363</c:v>
                </c:pt>
                <c:pt idx="149">
                  <c:v>364</c:v>
                </c:pt>
                <c:pt idx="150">
                  <c:v>365</c:v>
                </c:pt>
                <c:pt idx="151">
                  <c:v>366</c:v>
                </c:pt>
                <c:pt idx="152">
                  <c:v>367</c:v>
                </c:pt>
                <c:pt idx="153">
                  <c:v>368</c:v>
                </c:pt>
                <c:pt idx="154">
                  <c:v>369</c:v>
                </c:pt>
                <c:pt idx="155">
                  <c:v>370</c:v>
                </c:pt>
                <c:pt idx="156">
                  <c:v>371</c:v>
                </c:pt>
                <c:pt idx="157">
                  <c:v>372</c:v>
                </c:pt>
                <c:pt idx="158">
                  <c:v>373</c:v>
                </c:pt>
                <c:pt idx="159">
                  <c:v>374</c:v>
                </c:pt>
                <c:pt idx="160">
                  <c:v>375</c:v>
                </c:pt>
                <c:pt idx="161">
                  <c:v>376</c:v>
                </c:pt>
                <c:pt idx="162">
                  <c:v>377</c:v>
                </c:pt>
                <c:pt idx="163">
                  <c:v>378</c:v>
                </c:pt>
                <c:pt idx="164">
                  <c:v>379</c:v>
                </c:pt>
                <c:pt idx="165">
                  <c:v>380</c:v>
                </c:pt>
                <c:pt idx="166">
                  <c:v>381</c:v>
                </c:pt>
                <c:pt idx="167">
                  <c:v>382</c:v>
                </c:pt>
                <c:pt idx="168">
                  <c:v>383</c:v>
                </c:pt>
                <c:pt idx="169">
                  <c:v>384</c:v>
                </c:pt>
                <c:pt idx="170">
                  <c:v>385</c:v>
                </c:pt>
                <c:pt idx="171">
                  <c:v>386</c:v>
                </c:pt>
                <c:pt idx="172">
                  <c:v>387</c:v>
                </c:pt>
                <c:pt idx="173">
                  <c:v>388</c:v>
                </c:pt>
                <c:pt idx="174">
                  <c:v>389</c:v>
                </c:pt>
                <c:pt idx="175">
                  <c:v>390</c:v>
                </c:pt>
                <c:pt idx="176">
                  <c:v>391</c:v>
                </c:pt>
                <c:pt idx="177">
                  <c:v>392</c:v>
                </c:pt>
                <c:pt idx="178">
                  <c:v>393</c:v>
                </c:pt>
                <c:pt idx="179">
                  <c:v>394</c:v>
                </c:pt>
                <c:pt idx="180">
                  <c:v>395</c:v>
                </c:pt>
                <c:pt idx="181">
                  <c:v>396</c:v>
                </c:pt>
                <c:pt idx="182">
                  <c:v>397</c:v>
                </c:pt>
                <c:pt idx="183">
                  <c:v>398</c:v>
                </c:pt>
                <c:pt idx="184">
                  <c:v>399</c:v>
                </c:pt>
                <c:pt idx="185">
                  <c:v>400</c:v>
                </c:pt>
                <c:pt idx="186">
                  <c:v>401</c:v>
                </c:pt>
                <c:pt idx="187">
                  <c:v>402</c:v>
                </c:pt>
                <c:pt idx="188">
                  <c:v>403</c:v>
                </c:pt>
                <c:pt idx="189">
                  <c:v>404</c:v>
                </c:pt>
                <c:pt idx="190">
                  <c:v>405</c:v>
                </c:pt>
                <c:pt idx="191">
                  <c:v>406</c:v>
                </c:pt>
                <c:pt idx="192">
                  <c:v>407</c:v>
                </c:pt>
                <c:pt idx="193">
                  <c:v>408</c:v>
                </c:pt>
                <c:pt idx="194">
                  <c:v>409</c:v>
                </c:pt>
                <c:pt idx="195">
                  <c:v>410</c:v>
                </c:pt>
                <c:pt idx="196">
                  <c:v>411</c:v>
                </c:pt>
                <c:pt idx="197">
                  <c:v>412</c:v>
                </c:pt>
                <c:pt idx="198">
                  <c:v>413</c:v>
                </c:pt>
                <c:pt idx="199">
                  <c:v>414</c:v>
                </c:pt>
                <c:pt idx="200">
                  <c:v>415</c:v>
                </c:pt>
                <c:pt idx="201">
                  <c:v>416</c:v>
                </c:pt>
                <c:pt idx="202">
                  <c:v>417</c:v>
                </c:pt>
                <c:pt idx="203">
                  <c:v>418</c:v>
                </c:pt>
                <c:pt idx="204">
                  <c:v>419</c:v>
                </c:pt>
                <c:pt idx="205">
                  <c:v>420</c:v>
                </c:pt>
                <c:pt idx="206">
                  <c:v>421</c:v>
                </c:pt>
                <c:pt idx="207">
                  <c:v>422</c:v>
                </c:pt>
                <c:pt idx="208">
                  <c:v>423</c:v>
                </c:pt>
                <c:pt idx="209">
                  <c:v>424</c:v>
                </c:pt>
                <c:pt idx="210">
                  <c:v>425</c:v>
                </c:pt>
                <c:pt idx="211">
                  <c:v>426</c:v>
                </c:pt>
                <c:pt idx="212">
                  <c:v>427</c:v>
                </c:pt>
                <c:pt idx="213">
                  <c:v>428</c:v>
                </c:pt>
                <c:pt idx="214">
                  <c:v>429</c:v>
                </c:pt>
                <c:pt idx="215">
                  <c:v>430</c:v>
                </c:pt>
                <c:pt idx="216">
                  <c:v>431</c:v>
                </c:pt>
                <c:pt idx="217">
                  <c:v>432</c:v>
                </c:pt>
                <c:pt idx="218">
                  <c:v>433</c:v>
                </c:pt>
                <c:pt idx="219">
                  <c:v>434</c:v>
                </c:pt>
                <c:pt idx="220">
                  <c:v>435</c:v>
                </c:pt>
                <c:pt idx="221">
                  <c:v>436</c:v>
                </c:pt>
                <c:pt idx="222">
                  <c:v>437</c:v>
                </c:pt>
                <c:pt idx="223">
                  <c:v>438</c:v>
                </c:pt>
                <c:pt idx="224">
                  <c:v>439</c:v>
                </c:pt>
                <c:pt idx="225">
                  <c:v>440</c:v>
                </c:pt>
                <c:pt idx="226">
                  <c:v>441</c:v>
                </c:pt>
                <c:pt idx="227">
                  <c:v>442</c:v>
                </c:pt>
                <c:pt idx="228">
                  <c:v>443</c:v>
                </c:pt>
                <c:pt idx="229">
                  <c:v>444</c:v>
                </c:pt>
                <c:pt idx="230">
                  <c:v>445</c:v>
                </c:pt>
                <c:pt idx="231">
                  <c:v>446</c:v>
                </c:pt>
                <c:pt idx="232">
                  <c:v>447</c:v>
                </c:pt>
                <c:pt idx="233">
                  <c:v>448</c:v>
                </c:pt>
                <c:pt idx="234">
                  <c:v>449</c:v>
                </c:pt>
                <c:pt idx="235">
                  <c:v>450</c:v>
                </c:pt>
                <c:pt idx="236">
                  <c:v>451</c:v>
                </c:pt>
                <c:pt idx="237">
                  <c:v>452</c:v>
                </c:pt>
                <c:pt idx="238">
                  <c:v>453</c:v>
                </c:pt>
                <c:pt idx="239">
                  <c:v>454</c:v>
                </c:pt>
                <c:pt idx="240">
                  <c:v>455</c:v>
                </c:pt>
                <c:pt idx="241">
                  <c:v>456</c:v>
                </c:pt>
                <c:pt idx="242">
                  <c:v>457</c:v>
                </c:pt>
                <c:pt idx="243">
                  <c:v>458</c:v>
                </c:pt>
                <c:pt idx="244">
                  <c:v>459</c:v>
                </c:pt>
                <c:pt idx="245">
                  <c:v>460</c:v>
                </c:pt>
                <c:pt idx="246">
                  <c:v>461</c:v>
                </c:pt>
                <c:pt idx="247">
                  <c:v>462</c:v>
                </c:pt>
                <c:pt idx="248">
                  <c:v>463</c:v>
                </c:pt>
                <c:pt idx="249">
                  <c:v>464</c:v>
                </c:pt>
                <c:pt idx="250">
                  <c:v>465</c:v>
                </c:pt>
                <c:pt idx="251">
                  <c:v>466</c:v>
                </c:pt>
                <c:pt idx="252">
                  <c:v>467</c:v>
                </c:pt>
                <c:pt idx="253">
                  <c:v>468</c:v>
                </c:pt>
                <c:pt idx="254">
                  <c:v>469</c:v>
                </c:pt>
                <c:pt idx="255">
                  <c:v>470</c:v>
                </c:pt>
                <c:pt idx="256">
                  <c:v>471</c:v>
                </c:pt>
                <c:pt idx="257">
                  <c:v>472</c:v>
                </c:pt>
                <c:pt idx="258">
                  <c:v>473</c:v>
                </c:pt>
                <c:pt idx="259">
                  <c:v>474</c:v>
                </c:pt>
                <c:pt idx="260">
                  <c:v>475</c:v>
                </c:pt>
                <c:pt idx="261">
                  <c:v>476</c:v>
                </c:pt>
                <c:pt idx="262">
                  <c:v>477</c:v>
                </c:pt>
                <c:pt idx="263">
                  <c:v>478</c:v>
                </c:pt>
                <c:pt idx="264">
                  <c:v>479</c:v>
                </c:pt>
                <c:pt idx="265">
                  <c:v>480</c:v>
                </c:pt>
                <c:pt idx="266">
                  <c:v>481</c:v>
                </c:pt>
                <c:pt idx="267">
                  <c:v>482</c:v>
                </c:pt>
                <c:pt idx="268">
                  <c:v>483</c:v>
                </c:pt>
                <c:pt idx="269">
                  <c:v>484</c:v>
                </c:pt>
                <c:pt idx="270">
                  <c:v>485</c:v>
                </c:pt>
                <c:pt idx="271">
                  <c:v>486</c:v>
                </c:pt>
                <c:pt idx="272">
                  <c:v>487</c:v>
                </c:pt>
                <c:pt idx="273">
                  <c:v>488</c:v>
                </c:pt>
                <c:pt idx="274">
                  <c:v>489</c:v>
                </c:pt>
                <c:pt idx="275">
                  <c:v>490</c:v>
                </c:pt>
                <c:pt idx="276">
                  <c:v>491</c:v>
                </c:pt>
                <c:pt idx="277">
                  <c:v>492</c:v>
                </c:pt>
                <c:pt idx="278">
                  <c:v>493</c:v>
                </c:pt>
                <c:pt idx="279">
                  <c:v>494</c:v>
                </c:pt>
                <c:pt idx="280">
                  <c:v>495</c:v>
                </c:pt>
                <c:pt idx="281">
                  <c:v>496</c:v>
                </c:pt>
                <c:pt idx="282">
                  <c:v>497</c:v>
                </c:pt>
                <c:pt idx="283">
                  <c:v>498</c:v>
                </c:pt>
                <c:pt idx="284">
                  <c:v>499</c:v>
                </c:pt>
                <c:pt idx="285">
                  <c:v>500</c:v>
                </c:pt>
                <c:pt idx="286">
                  <c:v>501</c:v>
                </c:pt>
                <c:pt idx="287">
                  <c:v>502</c:v>
                </c:pt>
                <c:pt idx="288">
                  <c:v>503</c:v>
                </c:pt>
                <c:pt idx="289">
                  <c:v>504</c:v>
                </c:pt>
                <c:pt idx="290">
                  <c:v>505</c:v>
                </c:pt>
                <c:pt idx="291">
                  <c:v>506</c:v>
                </c:pt>
                <c:pt idx="292">
                  <c:v>507</c:v>
                </c:pt>
                <c:pt idx="293">
                  <c:v>508</c:v>
                </c:pt>
                <c:pt idx="294">
                  <c:v>509</c:v>
                </c:pt>
                <c:pt idx="295">
                  <c:v>510</c:v>
                </c:pt>
                <c:pt idx="296">
                  <c:v>511</c:v>
                </c:pt>
                <c:pt idx="297">
                  <c:v>512</c:v>
                </c:pt>
                <c:pt idx="298">
                  <c:v>513</c:v>
                </c:pt>
                <c:pt idx="299">
                  <c:v>514</c:v>
                </c:pt>
                <c:pt idx="300">
                  <c:v>515</c:v>
                </c:pt>
                <c:pt idx="301">
                  <c:v>516</c:v>
                </c:pt>
                <c:pt idx="302">
                  <c:v>517</c:v>
                </c:pt>
                <c:pt idx="303">
                  <c:v>518</c:v>
                </c:pt>
                <c:pt idx="304">
                  <c:v>519</c:v>
                </c:pt>
                <c:pt idx="305">
                  <c:v>520</c:v>
                </c:pt>
                <c:pt idx="306">
                  <c:v>521</c:v>
                </c:pt>
                <c:pt idx="307">
                  <c:v>522</c:v>
                </c:pt>
                <c:pt idx="308">
                  <c:v>523</c:v>
                </c:pt>
                <c:pt idx="309">
                  <c:v>524</c:v>
                </c:pt>
                <c:pt idx="310">
                  <c:v>525</c:v>
                </c:pt>
                <c:pt idx="311">
                  <c:v>526</c:v>
                </c:pt>
                <c:pt idx="312">
                  <c:v>527</c:v>
                </c:pt>
                <c:pt idx="313">
                  <c:v>528</c:v>
                </c:pt>
                <c:pt idx="314">
                  <c:v>529</c:v>
                </c:pt>
                <c:pt idx="315">
                  <c:v>530</c:v>
                </c:pt>
                <c:pt idx="316">
                  <c:v>531</c:v>
                </c:pt>
                <c:pt idx="317">
                  <c:v>532</c:v>
                </c:pt>
                <c:pt idx="318">
                  <c:v>533</c:v>
                </c:pt>
                <c:pt idx="319">
                  <c:v>534</c:v>
                </c:pt>
                <c:pt idx="320">
                  <c:v>535</c:v>
                </c:pt>
                <c:pt idx="321">
                  <c:v>536</c:v>
                </c:pt>
                <c:pt idx="322">
                  <c:v>537</c:v>
                </c:pt>
                <c:pt idx="323">
                  <c:v>538</c:v>
                </c:pt>
                <c:pt idx="324">
                  <c:v>539</c:v>
                </c:pt>
                <c:pt idx="325">
                  <c:v>540</c:v>
                </c:pt>
                <c:pt idx="326">
                  <c:v>541</c:v>
                </c:pt>
                <c:pt idx="327">
                  <c:v>542</c:v>
                </c:pt>
                <c:pt idx="328">
                  <c:v>543</c:v>
                </c:pt>
                <c:pt idx="329">
                  <c:v>544</c:v>
                </c:pt>
                <c:pt idx="330">
                  <c:v>545</c:v>
                </c:pt>
                <c:pt idx="331">
                  <c:v>546</c:v>
                </c:pt>
                <c:pt idx="332">
                  <c:v>547</c:v>
                </c:pt>
                <c:pt idx="333">
                  <c:v>548</c:v>
                </c:pt>
                <c:pt idx="334">
                  <c:v>549</c:v>
                </c:pt>
                <c:pt idx="335">
                  <c:v>550</c:v>
                </c:pt>
                <c:pt idx="336">
                  <c:v>551</c:v>
                </c:pt>
                <c:pt idx="337">
                  <c:v>552</c:v>
                </c:pt>
                <c:pt idx="338">
                  <c:v>553</c:v>
                </c:pt>
                <c:pt idx="339">
                  <c:v>554</c:v>
                </c:pt>
                <c:pt idx="340">
                  <c:v>555</c:v>
                </c:pt>
                <c:pt idx="341">
                  <c:v>556</c:v>
                </c:pt>
                <c:pt idx="342">
                  <c:v>557</c:v>
                </c:pt>
                <c:pt idx="343">
                  <c:v>558</c:v>
                </c:pt>
                <c:pt idx="344">
                  <c:v>559</c:v>
                </c:pt>
                <c:pt idx="345">
                  <c:v>560</c:v>
                </c:pt>
                <c:pt idx="346">
                  <c:v>561</c:v>
                </c:pt>
                <c:pt idx="347">
                  <c:v>562</c:v>
                </c:pt>
                <c:pt idx="348">
                  <c:v>563</c:v>
                </c:pt>
                <c:pt idx="349">
                  <c:v>564</c:v>
                </c:pt>
                <c:pt idx="350">
                  <c:v>565</c:v>
                </c:pt>
                <c:pt idx="351">
                  <c:v>566</c:v>
                </c:pt>
                <c:pt idx="352">
                  <c:v>567</c:v>
                </c:pt>
                <c:pt idx="353">
                  <c:v>568</c:v>
                </c:pt>
                <c:pt idx="354">
                  <c:v>569</c:v>
                </c:pt>
                <c:pt idx="355">
                  <c:v>570</c:v>
                </c:pt>
                <c:pt idx="356">
                  <c:v>571</c:v>
                </c:pt>
                <c:pt idx="357">
                  <c:v>572</c:v>
                </c:pt>
                <c:pt idx="358">
                  <c:v>573</c:v>
                </c:pt>
                <c:pt idx="359">
                  <c:v>574</c:v>
                </c:pt>
                <c:pt idx="360">
                  <c:v>575</c:v>
                </c:pt>
                <c:pt idx="361">
                  <c:v>576</c:v>
                </c:pt>
                <c:pt idx="362">
                  <c:v>577</c:v>
                </c:pt>
                <c:pt idx="363">
                  <c:v>578</c:v>
                </c:pt>
                <c:pt idx="364">
                  <c:v>579</c:v>
                </c:pt>
                <c:pt idx="365">
                  <c:v>580</c:v>
                </c:pt>
                <c:pt idx="366">
                  <c:v>581</c:v>
                </c:pt>
                <c:pt idx="367">
                  <c:v>582</c:v>
                </c:pt>
                <c:pt idx="368">
                  <c:v>583</c:v>
                </c:pt>
                <c:pt idx="369">
                  <c:v>584</c:v>
                </c:pt>
                <c:pt idx="370">
                  <c:v>585</c:v>
                </c:pt>
                <c:pt idx="371">
                  <c:v>586</c:v>
                </c:pt>
                <c:pt idx="372">
                  <c:v>587</c:v>
                </c:pt>
                <c:pt idx="373">
                  <c:v>588</c:v>
                </c:pt>
                <c:pt idx="374">
                  <c:v>589</c:v>
                </c:pt>
                <c:pt idx="375">
                  <c:v>590</c:v>
                </c:pt>
                <c:pt idx="376">
                  <c:v>591</c:v>
                </c:pt>
                <c:pt idx="377">
                  <c:v>592</c:v>
                </c:pt>
                <c:pt idx="378">
                  <c:v>593</c:v>
                </c:pt>
                <c:pt idx="379">
                  <c:v>594</c:v>
                </c:pt>
                <c:pt idx="380">
                  <c:v>595</c:v>
                </c:pt>
                <c:pt idx="381">
                  <c:v>596</c:v>
                </c:pt>
                <c:pt idx="382">
                  <c:v>597</c:v>
                </c:pt>
                <c:pt idx="383">
                  <c:v>598</c:v>
                </c:pt>
                <c:pt idx="384">
                  <c:v>599</c:v>
                </c:pt>
                <c:pt idx="385">
                  <c:v>600</c:v>
                </c:pt>
                <c:pt idx="386">
                  <c:v>601</c:v>
                </c:pt>
                <c:pt idx="387">
                  <c:v>602</c:v>
                </c:pt>
                <c:pt idx="388">
                  <c:v>603</c:v>
                </c:pt>
                <c:pt idx="389">
                  <c:v>604</c:v>
                </c:pt>
                <c:pt idx="390">
                  <c:v>605</c:v>
                </c:pt>
                <c:pt idx="391">
                  <c:v>606</c:v>
                </c:pt>
                <c:pt idx="392">
                  <c:v>607</c:v>
                </c:pt>
                <c:pt idx="393">
                  <c:v>608</c:v>
                </c:pt>
                <c:pt idx="394">
                  <c:v>609</c:v>
                </c:pt>
                <c:pt idx="395">
                  <c:v>610</c:v>
                </c:pt>
                <c:pt idx="396">
                  <c:v>611</c:v>
                </c:pt>
                <c:pt idx="397">
                  <c:v>612</c:v>
                </c:pt>
                <c:pt idx="398">
                  <c:v>613</c:v>
                </c:pt>
                <c:pt idx="399">
                  <c:v>614</c:v>
                </c:pt>
                <c:pt idx="400">
                  <c:v>615</c:v>
                </c:pt>
                <c:pt idx="401">
                  <c:v>616</c:v>
                </c:pt>
                <c:pt idx="402">
                  <c:v>617</c:v>
                </c:pt>
                <c:pt idx="403">
                  <c:v>618</c:v>
                </c:pt>
                <c:pt idx="404">
                  <c:v>619</c:v>
                </c:pt>
                <c:pt idx="405">
                  <c:v>620</c:v>
                </c:pt>
                <c:pt idx="406">
                  <c:v>621</c:v>
                </c:pt>
                <c:pt idx="407">
                  <c:v>622</c:v>
                </c:pt>
                <c:pt idx="408">
                  <c:v>623</c:v>
                </c:pt>
                <c:pt idx="409">
                  <c:v>624</c:v>
                </c:pt>
                <c:pt idx="410">
                  <c:v>625</c:v>
                </c:pt>
                <c:pt idx="411">
                  <c:v>626</c:v>
                </c:pt>
                <c:pt idx="412">
                  <c:v>627</c:v>
                </c:pt>
                <c:pt idx="413">
                  <c:v>628</c:v>
                </c:pt>
                <c:pt idx="414">
                  <c:v>629</c:v>
                </c:pt>
                <c:pt idx="415">
                  <c:v>630</c:v>
                </c:pt>
                <c:pt idx="416">
                  <c:v>631</c:v>
                </c:pt>
                <c:pt idx="417">
                  <c:v>632</c:v>
                </c:pt>
                <c:pt idx="418">
                  <c:v>633</c:v>
                </c:pt>
                <c:pt idx="419">
                  <c:v>634</c:v>
                </c:pt>
                <c:pt idx="420">
                  <c:v>635</c:v>
                </c:pt>
                <c:pt idx="421">
                  <c:v>636</c:v>
                </c:pt>
                <c:pt idx="422">
                  <c:v>637</c:v>
                </c:pt>
                <c:pt idx="423">
                  <c:v>638</c:v>
                </c:pt>
                <c:pt idx="424">
                  <c:v>639</c:v>
                </c:pt>
                <c:pt idx="425">
                  <c:v>640</c:v>
                </c:pt>
                <c:pt idx="426">
                  <c:v>641</c:v>
                </c:pt>
                <c:pt idx="427">
                  <c:v>642</c:v>
                </c:pt>
                <c:pt idx="428">
                  <c:v>643</c:v>
                </c:pt>
                <c:pt idx="429">
                  <c:v>644</c:v>
                </c:pt>
                <c:pt idx="430">
                  <c:v>645</c:v>
                </c:pt>
                <c:pt idx="431">
                  <c:v>646</c:v>
                </c:pt>
                <c:pt idx="432">
                  <c:v>647</c:v>
                </c:pt>
                <c:pt idx="433">
                  <c:v>648</c:v>
                </c:pt>
                <c:pt idx="434">
                  <c:v>649</c:v>
                </c:pt>
                <c:pt idx="435">
                  <c:v>650</c:v>
                </c:pt>
                <c:pt idx="436">
                  <c:v>651</c:v>
                </c:pt>
                <c:pt idx="437">
                  <c:v>652</c:v>
                </c:pt>
                <c:pt idx="438">
                  <c:v>653</c:v>
                </c:pt>
                <c:pt idx="439">
                  <c:v>654</c:v>
                </c:pt>
                <c:pt idx="440">
                  <c:v>655</c:v>
                </c:pt>
                <c:pt idx="441">
                  <c:v>656</c:v>
                </c:pt>
                <c:pt idx="442">
                  <c:v>657</c:v>
                </c:pt>
                <c:pt idx="443">
                  <c:v>658</c:v>
                </c:pt>
                <c:pt idx="444">
                  <c:v>659</c:v>
                </c:pt>
                <c:pt idx="445">
                  <c:v>660</c:v>
                </c:pt>
                <c:pt idx="446">
                  <c:v>661</c:v>
                </c:pt>
                <c:pt idx="447">
                  <c:v>662</c:v>
                </c:pt>
                <c:pt idx="448">
                  <c:v>663</c:v>
                </c:pt>
                <c:pt idx="449">
                  <c:v>664</c:v>
                </c:pt>
                <c:pt idx="450">
                  <c:v>665</c:v>
                </c:pt>
                <c:pt idx="451">
                  <c:v>666</c:v>
                </c:pt>
                <c:pt idx="452">
                  <c:v>667</c:v>
                </c:pt>
                <c:pt idx="453">
                  <c:v>668</c:v>
                </c:pt>
                <c:pt idx="454">
                  <c:v>669</c:v>
                </c:pt>
                <c:pt idx="455">
                  <c:v>670</c:v>
                </c:pt>
                <c:pt idx="456">
                  <c:v>671</c:v>
                </c:pt>
                <c:pt idx="457">
                  <c:v>672</c:v>
                </c:pt>
                <c:pt idx="458">
                  <c:v>673</c:v>
                </c:pt>
                <c:pt idx="459">
                  <c:v>674</c:v>
                </c:pt>
                <c:pt idx="460">
                  <c:v>675</c:v>
                </c:pt>
                <c:pt idx="461">
                  <c:v>676</c:v>
                </c:pt>
                <c:pt idx="462">
                  <c:v>677</c:v>
                </c:pt>
                <c:pt idx="463">
                  <c:v>678</c:v>
                </c:pt>
                <c:pt idx="464">
                  <c:v>679</c:v>
                </c:pt>
                <c:pt idx="465">
                  <c:v>680</c:v>
                </c:pt>
                <c:pt idx="466">
                  <c:v>681</c:v>
                </c:pt>
                <c:pt idx="467">
                  <c:v>682</c:v>
                </c:pt>
                <c:pt idx="468">
                  <c:v>683</c:v>
                </c:pt>
                <c:pt idx="469">
                  <c:v>684</c:v>
                </c:pt>
                <c:pt idx="470">
                  <c:v>685</c:v>
                </c:pt>
                <c:pt idx="471">
                  <c:v>686</c:v>
                </c:pt>
                <c:pt idx="472">
                  <c:v>687</c:v>
                </c:pt>
                <c:pt idx="473">
                  <c:v>688</c:v>
                </c:pt>
                <c:pt idx="474">
                  <c:v>689</c:v>
                </c:pt>
                <c:pt idx="475">
                  <c:v>690</c:v>
                </c:pt>
                <c:pt idx="476">
                  <c:v>691</c:v>
                </c:pt>
                <c:pt idx="477">
                  <c:v>692</c:v>
                </c:pt>
                <c:pt idx="478">
                  <c:v>693</c:v>
                </c:pt>
                <c:pt idx="479">
                  <c:v>694</c:v>
                </c:pt>
                <c:pt idx="480">
                  <c:v>695</c:v>
                </c:pt>
                <c:pt idx="481">
                  <c:v>696</c:v>
                </c:pt>
                <c:pt idx="482">
                  <c:v>697</c:v>
                </c:pt>
                <c:pt idx="483">
                  <c:v>698</c:v>
                </c:pt>
                <c:pt idx="484">
                  <c:v>699</c:v>
                </c:pt>
                <c:pt idx="485">
                  <c:v>700</c:v>
                </c:pt>
                <c:pt idx="486">
                  <c:v>701</c:v>
                </c:pt>
                <c:pt idx="487">
                  <c:v>702</c:v>
                </c:pt>
                <c:pt idx="488">
                  <c:v>703</c:v>
                </c:pt>
                <c:pt idx="489">
                  <c:v>704</c:v>
                </c:pt>
                <c:pt idx="490">
                  <c:v>705</c:v>
                </c:pt>
                <c:pt idx="491">
                  <c:v>706</c:v>
                </c:pt>
                <c:pt idx="492">
                  <c:v>707</c:v>
                </c:pt>
                <c:pt idx="493">
                  <c:v>708</c:v>
                </c:pt>
                <c:pt idx="494">
                  <c:v>709</c:v>
                </c:pt>
                <c:pt idx="495">
                  <c:v>710</c:v>
                </c:pt>
                <c:pt idx="496">
                  <c:v>711</c:v>
                </c:pt>
                <c:pt idx="497">
                  <c:v>712</c:v>
                </c:pt>
                <c:pt idx="498">
                  <c:v>713</c:v>
                </c:pt>
                <c:pt idx="499">
                  <c:v>714</c:v>
                </c:pt>
                <c:pt idx="500">
                  <c:v>715</c:v>
                </c:pt>
                <c:pt idx="501">
                  <c:v>716</c:v>
                </c:pt>
                <c:pt idx="502">
                  <c:v>717</c:v>
                </c:pt>
                <c:pt idx="503">
                  <c:v>718</c:v>
                </c:pt>
                <c:pt idx="504">
                  <c:v>719</c:v>
                </c:pt>
                <c:pt idx="505">
                  <c:v>720</c:v>
                </c:pt>
                <c:pt idx="506">
                  <c:v>721</c:v>
                </c:pt>
                <c:pt idx="507">
                  <c:v>722</c:v>
                </c:pt>
                <c:pt idx="508">
                  <c:v>723</c:v>
                </c:pt>
                <c:pt idx="509">
                  <c:v>724</c:v>
                </c:pt>
                <c:pt idx="510">
                  <c:v>725</c:v>
                </c:pt>
                <c:pt idx="511">
                  <c:v>726</c:v>
                </c:pt>
                <c:pt idx="512">
                  <c:v>727</c:v>
                </c:pt>
                <c:pt idx="513">
                  <c:v>728</c:v>
                </c:pt>
                <c:pt idx="514">
                  <c:v>729</c:v>
                </c:pt>
                <c:pt idx="515">
                  <c:v>730</c:v>
                </c:pt>
                <c:pt idx="516">
                  <c:v>731</c:v>
                </c:pt>
                <c:pt idx="517">
                  <c:v>732</c:v>
                </c:pt>
                <c:pt idx="518">
                  <c:v>733</c:v>
                </c:pt>
                <c:pt idx="519">
                  <c:v>734</c:v>
                </c:pt>
                <c:pt idx="520">
                  <c:v>735</c:v>
                </c:pt>
                <c:pt idx="521">
                  <c:v>736</c:v>
                </c:pt>
                <c:pt idx="522">
                  <c:v>737</c:v>
                </c:pt>
                <c:pt idx="523">
                  <c:v>738</c:v>
                </c:pt>
                <c:pt idx="524">
                  <c:v>739</c:v>
                </c:pt>
                <c:pt idx="525">
                  <c:v>740</c:v>
                </c:pt>
                <c:pt idx="526">
                  <c:v>741</c:v>
                </c:pt>
                <c:pt idx="527">
                  <c:v>742</c:v>
                </c:pt>
                <c:pt idx="528">
                  <c:v>743</c:v>
                </c:pt>
                <c:pt idx="529">
                  <c:v>744</c:v>
                </c:pt>
                <c:pt idx="530">
                  <c:v>745</c:v>
                </c:pt>
                <c:pt idx="531">
                  <c:v>746</c:v>
                </c:pt>
                <c:pt idx="532">
                  <c:v>747</c:v>
                </c:pt>
                <c:pt idx="533">
                  <c:v>748</c:v>
                </c:pt>
                <c:pt idx="534">
                  <c:v>749</c:v>
                </c:pt>
                <c:pt idx="535">
                  <c:v>750</c:v>
                </c:pt>
                <c:pt idx="536">
                  <c:v>751</c:v>
                </c:pt>
                <c:pt idx="537">
                  <c:v>752</c:v>
                </c:pt>
                <c:pt idx="538">
                  <c:v>753</c:v>
                </c:pt>
                <c:pt idx="539">
                  <c:v>754</c:v>
                </c:pt>
                <c:pt idx="540">
                  <c:v>755</c:v>
                </c:pt>
                <c:pt idx="541">
                  <c:v>756</c:v>
                </c:pt>
                <c:pt idx="542">
                  <c:v>757</c:v>
                </c:pt>
                <c:pt idx="543">
                  <c:v>758</c:v>
                </c:pt>
                <c:pt idx="544">
                  <c:v>759</c:v>
                </c:pt>
                <c:pt idx="545">
                  <c:v>760</c:v>
                </c:pt>
                <c:pt idx="546">
                  <c:v>761</c:v>
                </c:pt>
                <c:pt idx="547">
                  <c:v>762</c:v>
                </c:pt>
                <c:pt idx="548">
                  <c:v>763</c:v>
                </c:pt>
                <c:pt idx="549">
                  <c:v>764</c:v>
                </c:pt>
                <c:pt idx="550">
                  <c:v>765</c:v>
                </c:pt>
                <c:pt idx="551">
                  <c:v>766</c:v>
                </c:pt>
                <c:pt idx="552">
                  <c:v>767</c:v>
                </c:pt>
                <c:pt idx="553">
                  <c:v>768</c:v>
                </c:pt>
                <c:pt idx="554">
                  <c:v>769</c:v>
                </c:pt>
                <c:pt idx="555">
                  <c:v>770</c:v>
                </c:pt>
                <c:pt idx="556">
                  <c:v>771</c:v>
                </c:pt>
                <c:pt idx="557">
                  <c:v>772</c:v>
                </c:pt>
                <c:pt idx="558">
                  <c:v>773</c:v>
                </c:pt>
                <c:pt idx="559">
                  <c:v>774</c:v>
                </c:pt>
                <c:pt idx="560">
                  <c:v>775</c:v>
                </c:pt>
                <c:pt idx="561">
                  <c:v>776</c:v>
                </c:pt>
                <c:pt idx="562">
                  <c:v>777</c:v>
                </c:pt>
                <c:pt idx="563">
                  <c:v>778</c:v>
                </c:pt>
                <c:pt idx="564">
                  <c:v>779</c:v>
                </c:pt>
                <c:pt idx="565">
                  <c:v>780</c:v>
                </c:pt>
                <c:pt idx="566">
                  <c:v>781</c:v>
                </c:pt>
                <c:pt idx="567">
                  <c:v>782</c:v>
                </c:pt>
                <c:pt idx="568">
                  <c:v>783</c:v>
                </c:pt>
                <c:pt idx="569">
                  <c:v>784</c:v>
                </c:pt>
                <c:pt idx="570">
                  <c:v>785</c:v>
                </c:pt>
                <c:pt idx="571">
                  <c:v>786</c:v>
                </c:pt>
                <c:pt idx="572">
                  <c:v>787</c:v>
                </c:pt>
                <c:pt idx="573">
                  <c:v>788</c:v>
                </c:pt>
                <c:pt idx="574">
                  <c:v>789</c:v>
                </c:pt>
                <c:pt idx="575">
                  <c:v>790</c:v>
                </c:pt>
                <c:pt idx="576">
                  <c:v>791</c:v>
                </c:pt>
                <c:pt idx="577">
                  <c:v>792</c:v>
                </c:pt>
                <c:pt idx="578">
                  <c:v>793</c:v>
                </c:pt>
                <c:pt idx="579">
                  <c:v>794</c:v>
                </c:pt>
                <c:pt idx="580">
                  <c:v>795</c:v>
                </c:pt>
                <c:pt idx="581">
                  <c:v>796</c:v>
                </c:pt>
                <c:pt idx="582">
                  <c:v>797</c:v>
                </c:pt>
                <c:pt idx="583">
                  <c:v>798</c:v>
                </c:pt>
                <c:pt idx="584">
                  <c:v>799</c:v>
                </c:pt>
                <c:pt idx="585">
                  <c:v>800</c:v>
                </c:pt>
                <c:pt idx="586">
                  <c:v>801</c:v>
                </c:pt>
                <c:pt idx="587">
                  <c:v>802</c:v>
                </c:pt>
                <c:pt idx="588">
                  <c:v>803</c:v>
                </c:pt>
                <c:pt idx="589">
                  <c:v>804</c:v>
                </c:pt>
                <c:pt idx="590">
                  <c:v>805</c:v>
                </c:pt>
                <c:pt idx="591">
                  <c:v>806</c:v>
                </c:pt>
                <c:pt idx="592">
                  <c:v>807</c:v>
                </c:pt>
                <c:pt idx="593">
                  <c:v>808</c:v>
                </c:pt>
                <c:pt idx="594">
                  <c:v>809</c:v>
                </c:pt>
                <c:pt idx="595">
                  <c:v>810</c:v>
                </c:pt>
                <c:pt idx="596">
                  <c:v>811</c:v>
                </c:pt>
                <c:pt idx="597">
                  <c:v>812</c:v>
                </c:pt>
                <c:pt idx="598">
                  <c:v>813</c:v>
                </c:pt>
                <c:pt idx="599">
                  <c:v>814</c:v>
                </c:pt>
                <c:pt idx="600">
                  <c:v>815</c:v>
                </c:pt>
                <c:pt idx="601">
                  <c:v>816</c:v>
                </c:pt>
                <c:pt idx="602">
                  <c:v>817</c:v>
                </c:pt>
                <c:pt idx="603">
                  <c:v>818</c:v>
                </c:pt>
                <c:pt idx="604">
                  <c:v>819</c:v>
                </c:pt>
                <c:pt idx="605">
                  <c:v>820</c:v>
                </c:pt>
                <c:pt idx="606">
                  <c:v>821</c:v>
                </c:pt>
                <c:pt idx="607">
                  <c:v>822</c:v>
                </c:pt>
                <c:pt idx="608">
                  <c:v>823</c:v>
                </c:pt>
                <c:pt idx="609">
                  <c:v>824</c:v>
                </c:pt>
                <c:pt idx="610">
                  <c:v>825</c:v>
                </c:pt>
                <c:pt idx="611">
                  <c:v>826</c:v>
                </c:pt>
                <c:pt idx="612">
                  <c:v>827</c:v>
                </c:pt>
                <c:pt idx="613">
                  <c:v>828</c:v>
                </c:pt>
                <c:pt idx="614">
                  <c:v>829</c:v>
                </c:pt>
                <c:pt idx="615">
                  <c:v>830</c:v>
                </c:pt>
                <c:pt idx="616">
                  <c:v>831</c:v>
                </c:pt>
                <c:pt idx="617">
                  <c:v>832</c:v>
                </c:pt>
                <c:pt idx="618">
                  <c:v>833</c:v>
                </c:pt>
                <c:pt idx="619">
                  <c:v>834</c:v>
                </c:pt>
                <c:pt idx="620">
                  <c:v>835</c:v>
                </c:pt>
                <c:pt idx="621">
                  <c:v>836</c:v>
                </c:pt>
                <c:pt idx="622">
                  <c:v>837</c:v>
                </c:pt>
                <c:pt idx="623">
                  <c:v>838</c:v>
                </c:pt>
                <c:pt idx="624">
                  <c:v>839</c:v>
                </c:pt>
                <c:pt idx="625">
                  <c:v>840</c:v>
                </c:pt>
                <c:pt idx="626">
                  <c:v>841</c:v>
                </c:pt>
                <c:pt idx="627">
                  <c:v>842</c:v>
                </c:pt>
                <c:pt idx="628">
                  <c:v>843</c:v>
                </c:pt>
                <c:pt idx="629">
                  <c:v>844</c:v>
                </c:pt>
                <c:pt idx="630">
                  <c:v>845</c:v>
                </c:pt>
                <c:pt idx="631">
                  <c:v>846</c:v>
                </c:pt>
                <c:pt idx="632">
                  <c:v>847</c:v>
                </c:pt>
                <c:pt idx="633">
                  <c:v>848</c:v>
                </c:pt>
                <c:pt idx="634">
                  <c:v>849</c:v>
                </c:pt>
                <c:pt idx="635">
                  <c:v>850</c:v>
                </c:pt>
                <c:pt idx="636">
                  <c:v>851</c:v>
                </c:pt>
                <c:pt idx="637">
                  <c:v>852</c:v>
                </c:pt>
                <c:pt idx="638">
                  <c:v>853</c:v>
                </c:pt>
                <c:pt idx="639">
                  <c:v>854</c:v>
                </c:pt>
                <c:pt idx="640">
                  <c:v>855</c:v>
                </c:pt>
                <c:pt idx="641">
                  <c:v>856</c:v>
                </c:pt>
                <c:pt idx="642">
                  <c:v>857</c:v>
                </c:pt>
                <c:pt idx="643">
                  <c:v>858</c:v>
                </c:pt>
                <c:pt idx="644">
                  <c:v>859</c:v>
                </c:pt>
                <c:pt idx="645">
                  <c:v>860</c:v>
                </c:pt>
                <c:pt idx="646">
                  <c:v>861</c:v>
                </c:pt>
                <c:pt idx="647">
                  <c:v>862</c:v>
                </c:pt>
                <c:pt idx="648">
                  <c:v>863</c:v>
                </c:pt>
                <c:pt idx="649">
                  <c:v>864</c:v>
                </c:pt>
                <c:pt idx="650">
                  <c:v>865</c:v>
                </c:pt>
                <c:pt idx="651">
                  <c:v>866</c:v>
                </c:pt>
                <c:pt idx="652">
                  <c:v>867</c:v>
                </c:pt>
                <c:pt idx="653">
                  <c:v>868</c:v>
                </c:pt>
                <c:pt idx="654">
                  <c:v>869</c:v>
                </c:pt>
                <c:pt idx="655">
                  <c:v>870</c:v>
                </c:pt>
                <c:pt idx="656">
                  <c:v>871</c:v>
                </c:pt>
                <c:pt idx="657">
                  <c:v>872</c:v>
                </c:pt>
                <c:pt idx="658">
                  <c:v>873</c:v>
                </c:pt>
                <c:pt idx="659">
                  <c:v>874</c:v>
                </c:pt>
                <c:pt idx="660">
                  <c:v>875</c:v>
                </c:pt>
                <c:pt idx="661">
                  <c:v>876</c:v>
                </c:pt>
                <c:pt idx="662">
                  <c:v>877</c:v>
                </c:pt>
                <c:pt idx="663">
                  <c:v>878</c:v>
                </c:pt>
                <c:pt idx="664">
                  <c:v>879</c:v>
                </c:pt>
                <c:pt idx="665">
                  <c:v>880</c:v>
                </c:pt>
                <c:pt idx="666">
                  <c:v>881</c:v>
                </c:pt>
                <c:pt idx="667">
                  <c:v>882</c:v>
                </c:pt>
                <c:pt idx="668">
                  <c:v>883</c:v>
                </c:pt>
                <c:pt idx="669">
                  <c:v>884</c:v>
                </c:pt>
                <c:pt idx="670">
                  <c:v>885</c:v>
                </c:pt>
                <c:pt idx="671">
                  <c:v>886</c:v>
                </c:pt>
                <c:pt idx="672">
                  <c:v>887</c:v>
                </c:pt>
                <c:pt idx="673">
                  <c:v>888</c:v>
                </c:pt>
                <c:pt idx="674">
                  <c:v>889</c:v>
                </c:pt>
                <c:pt idx="675">
                  <c:v>890</c:v>
                </c:pt>
                <c:pt idx="676">
                  <c:v>891</c:v>
                </c:pt>
                <c:pt idx="677">
                  <c:v>892</c:v>
                </c:pt>
                <c:pt idx="678">
                  <c:v>893</c:v>
                </c:pt>
                <c:pt idx="679">
                  <c:v>894</c:v>
                </c:pt>
                <c:pt idx="680">
                  <c:v>895</c:v>
                </c:pt>
                <c:pt idx="681">
                  <c:v>896</c:v>
                </c:pt>
                <c:pt idx="682">
                  <c:v>897</c:v>
                </c:pt>
                <c:pt idx="683">
                  <c:v>898</c:v>
                </c:pt>
                <c:pt idx="684">
                  <c:v>899</c:v>
                </c:pt>
                <c:pt idx="685">
                  <c:v>900</c:v>
                </c:pt>
                <c:pt idx="686">
                  <c:v>901</c:v>
                </c:pt>
                <c:pt idx="687">
                  <c:v>902</c:v>
                </c:pt>
                <c:pt idx="688">
                  <c:v>903</c:v>
                </c:pt>
                <c:pt idx="689">
                  <c:v>904</c:v>
                </c:pt>
                <c:pt idx="690">
                  <c:v>905</c:v>
                </c:pt>
                <c:pt idx="691">
                  <c:v>906</c:v>
                </c:pt>
                <c:pt idx="692">
                  <c:v>907</c:v>
                </c:pt>
                <c:pt idx="693">
                  <c:v>908</c:v>
                </c:pt>
                <c:pt idx="694">
                  <c:v>909</c:v>
                </c:pt>
                <c:pt idx="695">
                  <c:v>910</c:v>
                </c:pt>
                <c:pt idx="696">
                  <c:v>911</c:v>
                </c:pt>
                <c:pt idx="697">
                  <c:v>912</c:v>
                </c:pt>
                <c:pt idx="698">
                  <c:v>913</c:v>
                </c:pt>
                <c:pt idx="699">
                  <c:v>914</c:v>
                </c:pt>
                <c:pt idx="700">
                  <c:v>915</c:v>
                </c:pt>
                <c:pt idx="701">
                  <c:v>916</c:v>
                </c:pt>
                <c:pt idx="702">
                  <c:v>917</c:v>
                </c:pt>
                <c:pt idx="703">
                  <c:v>918</c:v>
                </c:pt>
                <c:pt idx="704">
                  <c:v>919</c:v>
                </c:pt>
                <c:pt idx="705">
                  <c:v>920</c:v>
                </c:pt>
                <c:pt idx="706">
                  <c:v>921</c:v>
                </c:pt>
                <c:pt idx="707">
                  <c:v>922</c:v>
                </c:pt>
                <c:pt idx="708">
                  <c:v>923</c:v>
                </c:pt>
                <c:pt idx="709">
                  <c:v>924</c:v>
                </c:pt>
                <c:pt idx="710">
                  <c:v>925</c:v>
                </c:pt>
                <c:pt idx="711">
                  <c:v>926</c:v>
                </c:pt>
                <c:pt idx="712">
                  <c:v>927</c:v>
                </c:pt>
                <c:pt idx="713">
                  <c:v>928</c:v>
                </c:pt>
                <c:pt idx="714">
                  <c:v>929</c:v>
                </c:pt>
                <c:pt idx="715">
                  <c:v>930</c:v>
                </c:pt>
                <c:pt idx="716">
                  <c:v>931</c:v>
                </c:pt>
                <c:pt idx="717">
                  <c:v>932</c:v>
                </c:pt>
                <c:pt idx="718">
                  <c:v>933</c:v>
                </c:pt>
                <c:pt idx="719">
                  <c:v>934</c:v>
                </c:pt>
                <c:pt idx="720">
                  <c:v>935</c:v>
                </c:pt>
                <c:pt idx="721">
                  <c:v>936</c:v>
                </c:pt>
                <c:pt idx="722">
                  <c:v>937</c:v>
                </c:pt>
                <c:pt idx="723">
                  <c:v>938</c:v>
                </c:pt>
                <c:pt idx="724">
                  <c:v>939</c:v>
                </c:pt>
                <c:pt idx="725">
                  <c:v>940</c:v>
                </c:pt>
                <c:pt idx="726">
                  <c:v>941</c:v>
                </c:pt>
                <c:pt idx="727">
                  <c:v>942</c:v>
                </c:pt>
                <c:pt idx="728">
                  <c:v>943</c:v>
                </c:pt>
                <c:pt idx="729">
                  <c:v>944</c:v>
                </c:pt>
                <c:pt idx="730">
                  <c:v>945</c:v>
                </c:pt>
                <c:pt idx="731">
                  <c:v>946</c:v>
                </c:pt>
                <c:pt idx="732">
                  <c:v>947</c:v>
                </c:pt>
                <c:pt idx="733">
                  <c:v>948</c:v>
                </c:pt>
                <c:pt idx="734">
                  <c:v>949</c:v>
                </c:pt>
                <c:pt idx="735">
                  <c:v>950</c:v>
                </c:pt>
                <c:pt idx="736">
                  <c:v>951</c:v>
                </c:pt>
                <c:pt idx="737">
                  <c:v>952</c:v>
                </c:pt>
                <c:pt idx="738">
                  <c:v>953</c:v>
                </c:pt>
                <c:pt idx="739">
                  <c:v>954</c:v>
                </c:pt>
                <c:pt idx="740">
                  <c:v>955</c:v>
                </c:pt>
                <c:pt idx="741">
                  <c:v>956</c:v>
                </c:pt>
                <c:pt idx="742">
                  <c:v>957</c:v>
                </c:pt>
                <c:pt idx="743">
                  <c:v>958</c:v>
                </c:pt>
                <c:pt idx="744">
                  <c:v>959</c:v>
                </c:pt>
                <c:pt idx="745">
                  <c:v>960</c:v>
                </c:pt>
                <c:pt idx="746">
                  <c:v>961</c:v>
                </c:pt>
                <c:pt idx="747">
                  <c:v>962</c:v>
                </c:pt>
                <c:pt idx="748">
                  <c:v>963</c:v>
                </c:pt>
                <c:pt idx="749">
                  <c:v>964</c:v>
                </c:pt>
                <c:pt idx="750">
                  <c:v>965</c:v>
                </c:pt>
                <c:pt idx="751">
                  <c:v>966</c:v>
                </c:pt>
                <c:pt idx="752">
                  <c:v>967</c:v>
                </c:pt>
                <c:pt idx="753">
                  <c:v>968</c:v>
                </c:pt>
                <c:pt idx="754">
                  <c:v>969</c:v>
                </c:pt>
                <c:pt idx="755">
                  <c:v>970</c:v>
                </c:pt>
                <c:pt idx="756">
                  <c:v>971</c:v>
                </c:pt>
                <c:pt idx="757">
                  <c:v>972</c:v>
                </c:pt>
                <c:pt idx="758">
                  <c:v>973</c:v>
                </c:pt>
                <c:pt idx="759">
                  <c:v>974</c:v>
                </c:pt>
                <c:pt idx="760">
                  <c:v>975</c:v>
                </c:pt>
                <c:pt idx="761">
                  <c:v>976</c:v>
                </c:pt>
                <c:pt idx="762">
                  <c:v>977</c:v>
                </c:pt>
                <c:pt idx="763">
                  <c:v>978</c:v>
                </c:pt>
                <c:pt idx="764">
                  <c:v>979</c:v>
                </c:pt>
                <c:pt idx="765">
                  <c:v>980</c:v>
                </c:pt>
                <c:pt idx="766">
                  <c:v>981</c:v>
                </c:pt>
                <c:pt idx="767">
                  <c:v>982</c:v>
                </c:pt>
                <c:pt idx="768">
                  <c:v>983</c:v>
                </c:pt>
                <c:pt idx="769">
                  <c:v>984</c:v>
                </c:pt>
                <c:pt idx="770">
                  <c:v>985</c:v>
                </c:pt>
                <c:pt idx="771">
                  <c:v>986</c:v>
                </c:pt>
                <c:pt idx="772">
                  <c:v>987</c:v>
                </c:pt>
                <c:pt idx="773">
                  <c:v>988</c:v>
                </c:pt>
                <c:pt idx="774">
                  <c:v>989</c:v>
                </c:pt>
                <c:pt idx="775">
                  <c:v>990</c:v>
                </c:pt>
                <c:pt idx="776">
                  <c:v>991</c:v>
                </c:pt>
                <c:pt idx="777">
                  <c:v>992</c:v>
                </c:pt>
                <c:pt idx="778">
                  <c:v>993</c:v>
                </c:pt>
                <c:pt idx="779">
                  <c:v>994</c:v>
                </c:pt>
                <c:pt idx="780">
                  <c:v>995</c:v>
                </c:pt>
                <c:pt idx="781">
                  <c:v>996</c:v>
                </c:pt>
                <c:pt idx="782">
                  <c:v>997</c:v>
                </c:pt>
                <c:pt idx="783">
                  <c:v>998</c:v>
                </c:pt>
                <c:pt idx="784">
                  <c:v>999</c:v>
                </c:pt>
                <c:pt idx="785">
                  <c:v>1000</c:v>
                </c:pt>
                <c:pt idx="786">
                  <c:v>1001</c:v>
                </c:pt>
                <c:pt idx="787">
                  <c:v>1002</c:v>
                </c:pt>
                <c:pt idx="788">
                  <c:v>1003</c:v>
                </c:pt>
                <c:pt idx="789">
                  <c:v>1004</c:v>
                </c:pt>
                <c:pt idx="790">
                  <c:v>1005</c:v>
                </c:pt>
                <c:pt idx="791">
                  <c:v>1006</c:v>
                </c:pt>
                <c:pt idx="792">
                  <c:v>1007</c:v>
                </c:pt>
                <c:pt idx="793">
                  <c:v>1008</c:v>
                </c:pt>
                <c:pt idx="794">
                  <c:v>1009</c:v>
                </c:pt>
                <c:pt idx="795">
                  <c:v>1010</c:v>
                </c:pt>
                <c:pt idx="796">
                  <c:v>1011</c:v>
                </c:pt>
                <c:pt idx="797">
                  <c:v>1012</c:v>
                </c:pt>
                <c:pt idx="798">
                  <c:v>1013</c:v>
                </c:pt>
                <c:pt idx="799">
                  <c:v>1014</c:v>
                </c:pt>
                <c:pt idx="800">
                  <c:v>1015</c:v>
                </c:pt>
                <c:pt idx="801">
                  <c:v>1016</c:v>
                </c:pt>
                <c:pt idx="802">
                  <c:v>1017</c:v>
                </c:pt>
                <c:pt idx="803">
                  <c:v>1018</c:v>
                </c:pt>
                <c:pt idx="804">
                  <c:v>1019</c:v>
                </c:pt>
                <c:pt idx="805">
                  <c:v>1020</c:v>
                </c:pt>
                <c:pt idx="806">
                  <c:v>1021</c:v>
                </c:pt>
                <c:pt idx="807">
                  <c:v>1022</c:v>
                </c:pt>
                <c:pt idx="808">
                  <c:v>1023</c:v>
                </c:pt>
                <c:pt idx="809">
                  <c:v>1024</c:v>
                </c:pt>
                <c:pt idx="810">
                  <c:v>1025</c:v>
                </c:pt>
                <c:pt idx="811">
                  <c:v>1026</c:v>
                </c:pt>
                <c:pt idx="812">
                  <c:v>1027</c:v>
                </c:pt>
                <c:pt idx="813">
                  <c:v>1028</c:v>
                </c:pt>
                <c:pt idx="814">
                  <c:v>1029</c:v>
                </c:pt>
                <c:pt idx="815">
                  <c:v>1030</c:v>
                </c:pt>
                <c:pt idx="816">
                  <c:v>1031</c:v>
                </c:pt>
                <c:pt idx="817">
                  <c:v>1032</c:v>
                </c:pt>
                <c:pt idx="818">
                  <c:v>1033</c:v>
                </c:pt>
                <c:pt idx="819">
                  <c:v>1034</c:v>
                </c:pt>
                <c:pt idx="820">
                  <c:v>1035</c:v>
                </c:pt>
                <c:pt idx="821">
                  <c:v>1036</c:v>
                </c:pt>
                <c:pt idx="822">
                  <c:v>1037</c:v>
                </c:pt>
                <c:pt idx="823">
                  <c:v>1038</c:v>
                </c:pt>
                <c:pt idx="824">
                  <c:v>1039</c:v>
                </c:pt>
                <c:pt idx="825">
                  <c:v>1040</c:v>
                </c:pt>
                <c:pt idx="826">
                  <c:v>1041</c:v>
                </c:pt>
                <c:pt idx="827">
                  <c:v>1042</c:v>
                </c:pt>
                <c:pt idx="828">
                  <c:v>1043</c:v>
                </c:pt>
                <c:pt idx="829">
                  <c:v>1044</c:v>
                </c:pt>
                <c:pt idx="830">
                  <c:v>1045</c:v>
                </c:pt>
                <c:pt idx="831">
                  <c:v>1046</c:v>
                </c:pt>
                <c:pt idx="832">
                  <c:v>1047</c:v>
                </c:pt>
                <c:pt idx="833">
                  <c:v>1048</c:v>
                </c:pt>
                <c:pt idx="834">
                  <c:v>1049</c:v>
                </c:pt>
                <c:pt idx="835">
                  <c:v>1050</c:v>
                </c:pt>
                <c:pt idx="836">
                  <c:v>1051</c:v>
                </c:pt>
                <c:pt idx="837">
                  <c:v>1052</c:v>
                </c:pt>
                <c:pt idx="838">
                  <c:v>1053</c:v>
                </c:pt>
                <c:pt idx="839">
                  <c:v>1054</c:v>
                </c:pt>
                <c:pt idx="840">
                  <c:v>1055</c:v>
                </c:pt>
                <c:pt idx="841">
                  <c:v>1056</c:v>
                </c:pt>
                <c:pt idx="842">
                  <c:v>1057</c:v>
                </c:pt>
                <c:pt idx="843">
                  <c:v>1058</c:v>
                </c:pt>
                <c:pt idx="844">
                  <c:v>1059</c:v>
                </c:pt>
                <c:pt idx="845">
                  <c:v>1060</c:v>
                </c:pt>
                <c:pt idx="846">
                  <c:v>1061</c:v>
                </c:pt>
                <c:pt idx="847">
                  <c:v>1062</c:v>
                </c:pt>
                <c:pt idx="848">
                  <c:v>1063</c:v>
                </c:pt>
                <c:pt idx="849">
                  <c:v>1064</c:v>
                </c:pt>
                <c:pt idx="850">
                  <c:v>1065</c:v>
                </c:pt>
                <c:pt idx="851">
                  <c:v>1066</c:v>
                </c:pt>
              </c:numCache>
            </c:numRef>
          </c:xVal>
          <c:yVal>
            <c:numRef>
              <c:f>[gilad.13.5.2013.xlsx]Untitled3!$G$2:$G$5019</c:f>
              <c:numCache>
                <c:formatCode>General</c:formatCode>
                <c:ptCount val="5018"/>
                <c:pt idx="0">
                  <c:v>8.5140000000000011</c:v>
                </c:pt>
                <c:pt idx="1">
                  <c:v>8.3540000000000028</c:v>
                </c:pt>
                <c:pt idx="2">
                  <c:v>8.2439999999999998</c:v>
                </c:pt>
                <c:pt idx="3">
                  <c:v>8.2810000000000006</c:v>
                </c:pt>
                <c:pt idx="4">
                  <c:v>8.4160000000000004</c:v>
                </c:pt>
                <c:pt idx="5">
                  <c:v>8.5260000000000016</c:v>
                </c:pt>
                <c:pt idx="6">
                  <c:v>8.4890000000000008</c:v>
                </c:pt>
                <c:pt idx="7">
                  <c:v>8.3420000000000005</c:v>
                </c:pt>
                <c:pt idx="8">
                  <c:v>8.2319999999999993</c:v>
                </c:pt>
                <c:pt idx="9">
                  <c:v>8.3060000000000027</c:v>
                </c:pt>
                <c:pt idx="10">
                  <c:v>8.4650000000000123</c:v>
                </c:pt>
                <c:pt idx="11">
                  <c:v>8.5380000000000003</c:v>
                </c:pt>
                <c:pt idx="12">
                  <c:v>8.391</c:v>
                </c:pt>
                <c:pt idx="13">
                  <c:v>8.2439999999999998</c:v>
                </c:pt>
                <c:pt idx="14">
                  <c:v>8.293000000000001</c:v>
                </c:pt>
                <c:pt idx="15">
                  <c:v>8.4770000000000003</c:v>
                </c:pt>
                <c:pt idx="16">
                  <c:v>8.5260000000000016</c:v>
                </c:pt>
                <c:pt idx="17">
                  <c:v>8.3540000000000028</c:v>
                </c:pt>
                <c:pt idx="18">
                  <c:v>8.2439999999999998</c:v>
                </c:pt>
                <c:pt idx="19">
                  <c:v>8.33</c:v>
                </c:pt>
                <c:pt idx="20">
                  <c:v>8.5140000000000011</c:v>
                </c:pt>
                <c:pt idx="21">
                  <c:v>8.4650000000000123</c:v>
                </c:pt>
                <c:pt idx="22">
                  <c:v>8.2810000000000006</c:v>
                </c:pt>
                <c:pt idx="23">
                  <c:v>8.2570000000000014</c:v>
                </c:pt>
                <c:pt idx="24">
                  <c:v>8.4160000000000004</c:v>
                </c:pt>
                <c:pt idx="25">
                  <c:v>1.2E-2</c:v>
                </c:pt>
                <c:pt idx="26">
                  <c:v>1.2E-2</c:v>
                </c:pt>
                <c:pt idx="27">
                  <c:v>0</c:v>
                </c:pt>
                <c:pt idx="28">
                  <c:v>1.2E-2</c:v>
                </c:pt>
                <c:pt idx="29">
                  <c:v>0</c:v>
                </c:pt>
                <c:pt idx="30">
                  <c:v>0</c:v>
                </c:pt>
                <c:pt idx="31">
                  <c:v>0</c:v>
                </c:pt>
                <c:pt idx="32">
                  <c:v>1.2E-2</c:v>
                </c:pt>
                <c:pt idx="33">
                  <c:v>1.2E-2</c:v>
                </c:pt>
                <c:pt idx="34">
                  <c:v>1.2E-2</c:v>
                </c:pt>
                <c:pt idx="35">
                  <c:v>0</c:v>
                </c:pt>
                <c:pt idx="36">
                  <c:v>0</c:v>
                </c:pt>
                <c:pt idx="37">
                  <c:v>0</c:v>
                </c:pt>
                <c:pt idx="38">
                  <c:v>0</c:v>
                </c:pt>
                <c:pt idx="39">
                  <c:v>1.2E-2</c:v>
                </c:pt>
                <c:pt idx="40">
                  <c:v>0</c:v>
                </c:pt>
                <c:pt idx="41">
                  <c:v>0</c:v>
                </c:pt>
                <c:pt idx="42">
                  <c:v>1.2E-2</c:v>
                </c:pt>
                <c:pt idx="43">
                  <c:v>0</c:v>
                </c:pt>
                <c:pt idx="44">
                  <c:v>0</c:v>
                </c:pt>
                <c:pt idx="45">
                  <c:v>1.2E-2</c:v>
                </c:pt>
                <c:pt idx="46">
                  <c:v>0</c:v>
                </c:pt>
                <c:pt idx="47">
                  <c:v>0</c:v>
                </c:pt>
                <c:pt idx="48">
                  <c:v>0</c:v>
                </c:pt>
                <c:pt idx="49">
                  <c:v>0</c:v>
                </c:pt>
                <c:pt idx="50">
                  <c:v>1.2E-2</c:v>
                </c:pt>
                <c:pt idx="51">
                  <c:v>1.2E-2</c:v>
                </c:pt>
                <c:pt idx="52">
                  <c:v>1.2E-2</c:v>
                </c:pt>
                <c:pt idx="53">
                  <c:v>1.2E-2</c:v>
                </c:pt>
                <c:pt idx="54">
                  <c:v>0</c:v>
                </c:pt>
                <c:pt idx="55">
                  <c:v>1.2E-2</c:v>
                </c:pt>
                <c:pt idx="56">
                  <c:v>0</c:v>
                </c:pt>
                <c:pt idx="57">
                  <c:v>0</c:v>
                </c:pt>
                <c:pt idx="58">
                  <c:v>1.2E-2</c:v>
                </c:pt>
                <c:pt idx="59">
                  <c:v>1.2E-2</c:v>
                </c:pt>
                <c:pt idx="60">
                  <c:v>0</c:v>
                </c:pt>
                <c:pt idx="61">
                  <c:v>1.2E-2</c:v>
                </c:pt>
                <c:pt idx="62">
                  <c:v>0</c:v>
                </c:pt>
                <c:pt idx="63">
                  <c:v>1.2E-2</c:v>
                </c:pt>
                <c:pt idx="64">
                  <c:v>0</c:v>
                </c:pt>
                <c:pt idx="65">
                  <c:v>0</c:v>
                </c:pt>
                <c:pt idx="66">
                  <c:v>1.2E-2</c:v>
                </c:pt>
                <c:pt idx="67">
                  <c:v>0</c:v>
                </c:pt>
                <c:pt idx="68">
                  <c:v>1.2E-2</c:v>
                </c:pt>
                <c:pt idx="69">
                  <c:v>1.2E-2</c:v>
                </c:pt>
                <c:pt idx="70">
                  <c:v>0</c:v>
                </c:pt>
                <c:pt idx="71">
                  <c:v>0</c:v>
                </c:pt>
                <c:pt idx="72">
                  <c:v>0</c:v>
                </c:pt>
                <c:pt idx="73">
                  <c:v>0</c:v>
                </c:pt>
                <c:pt idx="74">
                  <c:v>0</c:v>
                </c:pt>
                <c:pt idx="75">
                  <c:v>0</c:v>
                </c:pt>
                <c:pt idx="76">
                  <c:v>1.2E-2</c:v>
                </c:pt>
                <c:pt idx="77">
                  <c:v>1.2E-2</c:v>
                </c:pt>
                <c:pt idx="78">
                  <c:v>0</c:v>
                </c:pt>
                <c:pt idx="79">
                  <c:v>0</c:v>
                </c:pt>
                <c:pt idx="80">
                  <c:v>0</c:v>
                </c:pt>
                <c:pt idx="81">
                  <c:v>1.2E-2</c:v>
                </c:pt>
                <c:pt idx="82">
                  <c:v>0</c:v>
                </c:pt>
                <c:pt idx="83">
                  <c:v>0</c:v>
                </c:pt>
                <c:pt idx="84">
                  <c:v>0</c:v>
                </c:pt>
                <c:pt idx="85">
                  <c:v>0</c:v>
                </c:pt>
                <c:pt idx="86">
                  <c:v>1.2E-2</c:v>
                </c:pt>
                <c:pt idx="87">
                  <c:v>0</c:v>
                </c:pt>
                <c:pt idx="88">
                  <c:v>0</c:v>
                </c:pt>
                <c:pt idx="89">
                  <c:v>0</c:v>
                </c:pt>
                <c:pt idx="90">
                  <c:v>1.2E-2</c:v>
                </c:pt>
                <c:pt idx="91">
                  <c:v>1.2E-2</c:v>
                </c:pt>
                <c:pt idx="92">
                  <c:v>0</c:v>
                </c:pt>
                <c:pt idx="93">
                  <c:v>0</c:v>
                </c:pt>
                <c:pt idx="94">
                  <c:v>0</c:v>
                </c:pt>
                <c:pt idx="95">
                  <c:v>1.2E-2</c:v>
                </c:pt>
                <c:pt idx="96">
                  <c:v>0</c:v>
                </c:pt>
                <c:pt idx="97">
                  <c:v>1.2E-2</c:v>
                </c:pt>
                <c:pt idx="98">
                  <c:v>0</c:v>
                </c:pt>
                <c:pt idx="99">
                  <c:v>1.2E-2</c:v>
                </c:pt>
                <c:pt idx="100">
                  <c:v>1.2E-2</c:v>
                </c:pt>
                <c:pt idx="101">
                  <c:v>0</c:v>
                </c:pt>
                <c:pt idx="102">
                  <c:v>0</c:v>
                </c:pt>
                <c:pt idx="103">
                  <c:v>0</c:v>
                </c:pt>
                <c:pt idx="104">
                  <c:v>0</c:v>
                </c:pt>
                <c:pt idx="105">
                  <c:v>1.2E-2</c:v>
                </c:pt>
                <c:pt idx="106">
                  <c:v>0</c:v>
                </c:pt>
                <c:pt idx="107">
                  <c:v>0</c:v>
                </c:pt>
                <c:pt idx="108">
                  <c:v>0</c:v>
                </c:pt>
                <c:pt idx="109">
                  <c:v>1.2E-2</c:v>
                </c:pt>
                <c:pt idx="110">
                  <c:v>0</c:v>
                </c:pt>
                <c:pt idx="111">
                  <c:v>0</c:v>
                </c:pt>
                <c:pt idx="112">
                  <c:v>1.2E-2</c:v>
                </c:pt>
                <c:pt idx="113">
                  <c:v>1.2E-2</c:v>
                </c:pt>
                <c:pt idx="114">
                  <c:v>0</c:v>
                </c:pt>
                <c:pt idx="115">
                  <c:v>0</c:v>
                </c:pt>
                <c:pt idx="116">
                  <c:v>1.2E-2</c:v>
                </c:pt>
                <c:pt idx="117">
                  <c:v>0</c:v>
                </c:pt>
                <c:pt idx="118">
                  <c:v>0</c:v>
                </c:pt>
                <c:pt idx="119">
                  <c:v>0</c:v>
                </c:pt>
                <c:pt idx="120">
                  <c:v>0</c:v>
                </c:pt>
                <c:pt idx="121">
                  <c:v>0</c:v>
                </c:pt>
                <c:pt idx="122">
                  <c:v>1.2E-2</c:v>
                </c:pt>
                <c:pt idx="123">
                  <c:v>1.2E-2</c:v>
                </c:pt>
                <c:pt idx="124">
                  <c:v>0</c:v>
                </c:pt>
                <c:pt idx="125">
                  <c:v>0</c:v>
                </c:pt>
                <c:pt idx="126">
                  <c:v>0</c:v>
                </c:pt>
                <c:pt idx="127">
                  <c:v>1.2E-2</c:v>
                </c:pt>
                <c:pt idx="128">
                  <c:v>0</c:v>
                </c:pt>
                <c:pt idx="129">
                  <c:v>0</c:v>
                </c:pt>
                <c:pt idx="130">
                  <c:v>0</c:v>
                </c:pt>
                <c:pt idx="131">
                  <c:v>1.2E-2</c:v>
                </c:pt>
                <c:pt idx="132">
                  <c:v>0</c:v>
                </c:pt>
                <c:pt idx="133">
                  <c:v>1.2E-2</c:v>
                </c:pt>
                <c:pt idx="134">
                  <c:v>0</c:v>
                </c:pt>
                <c:pt idx="135">
                  <c:v>1.2E-2</c:v>
                </c:pt>
                <c:pt idx="136">
                  <c:v>1.2E-2</c:v>
                </c:pt>
                <c:pt idx="137">
                  <c:v>0</c:v>
                </c:pt>
                <c:pt idx="138">
                  <c:v>0</c:v>
                </c:pt>
                <c:pt idx="139">
                  <c:v>0</c:v>
                </c:pt>
                <c:pt idx="140">
                  <c:v>1.2E-2</c:v>
                </c:pt>
                <c:pt idx="141">
                  <c:v>0</c:v>
                </c:pt>
                <c:pt idx="142">
                  <c:v>0</c:v>
                </c:pt>
                <c:pt idx="143">
                  <c:v>0</c:v>
                </c:pt>
                <c:pt idx="144">
                  <c:v>0</c:v>
                </c:pt>
                <c:pt idx="145">
                  <c:v>1.2E-2</c:v>
                </c:pt>
                <c:pt idx="146">
                  <c:v>0</c:v>
                </c:pt>
                <c:pt idx="147">
                  <c:v>0</c:v>
                </c:pt>
                <c:pt idx="148">
                  <c:v>0</c:v>
                </c:pt>
                <c:pt idx="149">
                  <c:v>0</c:v>
                </c:pt>
                <c:pt idx="150">
                  <c:v>1.2E-2</c:v>
                </c:pt>
                <c:pt idx="151">
                  <c:v>0</c:v>
                </c:pt>
                <c:pt idx="152">
                  <c:v>0</c:v>
                </c:pt>
                <c:pt idx="153">
                  <c:v>0</c:v>
                </c:pt>
                <c:pt idx="154">
                  <c:v>1.2E-2</c:v>
                </c:pt>
                <c:pt idx="155">
                  <c:v>0</c:v>
                </c:pt>
                <c:pt idx="156">
                  <c:v>0</c:v>
                </c:pt>
                <c:pt idx="157">
                  <c:v>0</c:v>
                </c:pt>
                <c:pt idx="158">
                  <c:v>0</c:v>
                </c:pt>
                <c:pt idx="159">
                  <c:v>0</c:v>
                </c:pt>
                <c:pt idx="160">
                  <c:v>1.2E-2</c:v>
                </c:pt>
                <c:pt idx="161">
                  <c:v>0</c:v>
                </c:pt>
                <c:pt idx="162">
                  <c:v>0</c:v>
                </c:pt>
                <c:pt idx="163">
                  <c:v>0</c:v>
                </c:pt>
                <c:pt idx="164">
                  <c:v>0</c:v>
                </c:pt>
                <c:pt idx="165">
                  <c:v>0</c:v>
                </c:pt>
                <c:pt idx="166">
                  <c:v>0</c:v>
                </c:pt>
                <c:pt idx="167">
                  <c:v>0</c:v>
                </c:pt>
                <c:pt idx="168">
                  <c:v>1.2E-2</c:v>
                </c:pt>
                <c:pt idx="169">
                  <c:v>0</c:v>
                </c:pt>
                <c:pt idx="170">
                  <c:v>0</c:v>
                </c:pt>
                <c:pt idx="171">
                  <c:v>0</c:v>
                </c:pt>
                <c:pt idx="172">
                  <c:v>1.2E-2</c:v>
                </c:pt>
                <c:pt idx="173">
                  <c:v>1.2E-2</c:v>
                </c:pt>
                <c:pt idx="174">
                  <c:v>0</c:v>
                </c:pt>
                <c:pt idx="175">
                  <c:v>0</c:v>
                </c:pt>
                <c:pt idx="176">
                  <c:v>0</c:v>
                </c:pt>
                <c:pt idx="177">
                  <c:v>0</c:v>
                </c:pt>
                <c:pt idx="178">
                  <c:v>0</c:v>
                </c:pt>
                <c:pt idx="179">
                  <c:v>0</c:v>
                </c:pt>
                <c:pt idx="180">
                  <c:v>1.2E-2</c:v>
                </c:pt>
                <c:pt idx="181">
                  <c:v>1.2E-2</c:v>
                </c:pt>
                <c:pt idx="182">
                  <c:v>0</c:v>
                </c:pt>
                <c:pt idx="183">
                  <c:v>1.2E-2</c:v>
                </c:pt>
                <c:pt idx="184">
                  <c:v>0</c:v>
                </c:pt>
                <c:pt idx="185">
                  <c:v>0</c:v>
                </c:pt>
                <c:pt idx="186">
                  <c:v>0</c:v>
                </c:pt>
                <c:pt idx="187">
                  <c:v>1.2E-2</c:v>
                </c:pt>
                <c:pt idx="188">
                  <c:v>1.2E-2</c:v>
                </c:pt>
                <c:pt idx="189">
                  <c:v>0</c:v>
                </c:pt>
                <c:pt idx="190">
                  <c:v>0</c:v>
                </c:pt>
                <c:pt idx="191">
                  <c:v>0</c:v>
                </c:pt>
                <c:pt idx="192">
                  <c:v>1.2E-2</c:v>
                </c:pt>
                <c:pt idx="193">
                  <c:v>1.2E-2</c:v>
                </c:pt>
                <c:pt idx="194">
                  <c:v>0</c:v>
                </c:pt>
                <c:pt idx="195">
                  <c:v>0</c:v>
                </c:pt>
                <c:pt idx="196">
                  <c:v>0</c:v>
                </c:pt>
                <c:pt idx="197">
                  <c:v>1.2E-2</c:v>
                </c:pt>
                <c:pt idx="198">
                  <c:v>0</c:v>
                </c:pt>
                <c:pt idx="199">
                  <c:v>0</c:v>
                </c:pt>
                <c:pt idx="200">
                  <c:v>0</c:v>
                </c:pt>
                <c:pt idx="201">
                  <c:v>0</c:v>
                </c:pt>
                <c:pt idx="202">
                  <c:v>1.2E-2</c:v>
                </c:pt>
                <c:pt idx="203">
                  <c:v>0</c:v>
                </c:pt>
                <c:pt idx="204">
                  <c:v>6.0389999999999997</c:v>
                </c:pt>
                <c:pt idx="205">
                  <c:v>8.391</c:v>
                </c:pt>
                <c:pt idx="206">
                  <c:v>8.2200000000000006</c:v>
                </c:pt>
                <c:pt idx="207">
                  <c:v>8.2439999999999998</c:v>
                </c:pt>
                <c:pt idx="208">
                  <c:v>8.4160000000000004</c:v>
                </c:pt>
                <c:pt idx="209">
                  <c:v>8.5500000000000007</c:v>
                </c:pt>
                <c:pt idx="210">
                  <c:v>8.4160000000000004</c:v>
                </c:pt>
                <c:pt idx="211">
                  <c:v>8.2690000000000001</c:v>
                </c:pt>
                <c:pt idx="212">
                  <c:v>8.3180000000000014</c:v>
                </c:pt>
                <c:pt idx="213">
                  <c:v>8.5020000000000007</c:v>
                </c:pt>
                <c:pt idx="214">
                  <c:v>8.5500000000000007</c:v>
                </c:pt>
                <c:pt idx="215">
                  <c:v>8.3670000000000027</c:v>
                </c:pt>
                <c:pt idx="216">
                  <c:v>8.2570000000000014</c:v>
                </c:pt>
                <c:pt idx="217">
                  <c:v>8.3540000000000028</c:v>
                </c:pt>
                <c:pt idx="218">
                  <c:v>8.5260000000000016</c:v>
                </c:pt>
                <c:pt idx="219">
                  <c:v>8.5380000000000003</c:v>
                </c:pt>
                <c:pt idx="220">
                  <c:v>8.3790000000000067</c:v>
                </c:pt>
                <c:pt idx="221">
                  <c:v>8.2690000000000001</c:v>
                </c:pt>
                <c:pt idx="222">
                  <c:v>8.3180000000000014</c:v>
                </c:pt>
                <c:pt idx="223">
                  <c:v>8.4770000000000003</c:v>
                </c:pt>
                <c:pt idx="224">
                  <c:v>8.5870000000000015</c:v>
                </c:pt>
                <c:pt idx="225">
                  <c:v>8.4530000000000047</c:v>
                </c:pt>
                <c:pt idx="226">
                  <c:v>8.2810000000000006</c:v>
                </c:pt>
                <c:pt idx="227">
                  <c:v>8.3060000000000027</c:v>
                </c:pt>
                <c:pt idx="228">
                  <c:v>8.4770000000000003</c:v>
                </c:pt>
                <c:pt idx="229">
                  <c:v>8.5870000000000015</c:v>
                </c:pt>
                <c:pt idx="230">
                  <c:v>8.391</c:v>
                </c:pt>
                <c:pt idx="231">
                  <c:v>8.2810000000000006</c:v>
                </c:pt>
                <c:pt idx="232">
                  <c:v>8.5500000000000007</c:v>
                </c:pt>
                <c:pt idx="233">
                  <c:v>8.5630000000000006</c:v>
                </c:pt>
                <c:pt idx="234">
                  <c:v>8.5140000000000011</c:v>
                </c:pt>
                <c:pt idx="235">
                  <c:v>8.3180000000000014</c:v>
                </c:pt>
                <c:pt idx="236">
                  <c:v>8.2810000000000006</c:v>
                </c:pt>
                <c:pt idx="237">
                  <c:v>8.4530000000000047</c:v>
                </c:pt>
                <c:pt idx="238">
                  <c:v>8.5630000000000006</c:v>
                </c:pt>
                <c:pt idx="239">
                  <c:v>8.44</c:v>
                </c:pt>
                <c:pt idx="240">
                  <c:v>8.2810000000000006</c:v>
                </c:pt>
                <c:pt idx="241">
                  <c:v>8.3060000000000027</c:v>
                </c:pt>
                <c:pt idx="242">
                  <c:v>8.4890000000000008</c:v>
                </c:pt>
                <c:pt idx="243">
                  <c:v>8.5750000000000028</c:v>
                </c:pt>
                <c:pt idx="244">
                  <c:v>8.44</c:v>
                </c:pt>
                <c:pt idx="245">
                  <c:v>8.293000000000001</c:v>
                </c:pt>
                <c:pt idx="246">
                  <c:v>8.293000000000001</c:v>
                </c:pt>
                <c:pt idx="247">
                  <c:v>8.44</c:v>
                </c:pt>
                <c:pt idx="248">
                  <c:v>8.5500000000000007</c:v>
                </c:pt>
                <c:pt idx="249">
                  <c:v>8.4770000000000003</c:v>
                </c:pt>
                <c:pt idx="250">
                  <c:v>8.3180000000000014</c:v>
                </c:pt>
                <c:pt idx="251">
                  <c:v>8.2810000000000006</c:v>
                </c:pt>
                <c:pt idx="252">
                  <c:v>8.3540000000000028</c:v>
                </c:pt>
                <c:pt idx="253">
                  <c:v>8.5140000000000011</c:v>
                </c:pt>
                <c:pt idx="254">
                  <c:v>8.5750000000000028</c:v>
                </c:pt>
                <c:pt idx="255">
                  <c:v>8.4280000000000008</c:v>
                </c:pt>
                <c:pt idx="256">
                  <c:v>8.293000000000001</c:v>
                </c:pt>
                <c:pt idx="257">
                  <c:v>8.2810000000000006</c:v>
                </c:pt>
                <c:pt idx="258">
                  <c:v>8.4160000000000004</c:v>
                </c:pt>
                <c:pt idx="259">
                  <c:v>8.5630000000000006</c:v>
                </c:pt>
                <c:pt idx="260">
                  <c:v>8.5260000000000016</c:v>
                </c:pt>
                <c:pt idx="261">
                  <c:v>8.3540000000000028</c:v>
                </c:pt>
                <c:pt idx="262">
                  <c:v>8.2810000000000006</c:v>
                </c:pt>
                <c:pt idx="263">
                  <c:v>8.3790000000000067</c:v>
                </c:pt>
                <c:pt idx="264">
                  <c:v>8.5630000000000006</c:v>
                </c:pt>
                <c:pt idx="265">
                  <c:v>8.5630000000000006</c:v>
                </c:pt>
                <c:pt idx="266">
                  <c:v>8.391</c:v>
                </c:pt>
                <c:pt idx="267">
                  <c:v>8.293000000000001</c:v>
                </c:pt>
                <c:pt idx="268">
                  <c:v>8.3670000000000027</c:v>
                </c:pt>
                <c:pt idx="269">
                  <c:v>8.5500000000000007</c:v>
                </c:pt>
                <c:pt idx="270">
                  <c:v>8.5750000000000028</c:v>
                </c:pt>
                <c:pt idx="271">
                  <c:v>8.4160000000000004</c:v>
                </c:pt>
                <c:pt idx="272">
                  <c:v>8.3060000000000027</c:v>
                </c:pt>
                <c:pt idx="273">
                  <c:v>8.4030000000000005</c:v>
                </c:pt>
                <c:pt idx="274">
                  <c:v>8.5750000000000028</c:v>
                </c:pt>
                <c:pt idx="275">
                  <c:v>8.4530000000000047</c:v>
                </c:pt>
                <c:pt idx="276">
                  <c:v>8.3060000000000027</c:v>
                </c:pt>
                <c:pt idx="277">
                  <c:v>8.4650000000000123</c:v>
                </c:pt>
                <c:pt idx="278">
                  <c:v>8.6</c:v>
                </c:pt>
                <c:pt idx="279">
                  <c:v>8.3790000000000067</c:v>
                </c:pt>
                <c:pt idx="280">
                  <c:v>8.33</c:v>
                </c:pt>
                <c:pt idx="281">
                  <c:v>8.5140000000000011</c:v>
                </c:pt>
                <c:pt idx="282">
                  <c:v>8.6</c:v>
                </c:pt>
                <c:pt idx="283">
                  <c:v>8.4160000000000004</c:v>
                </c:pt>
                <c:pt idx="284">
                  <c:v>8.293000000000001</c:v>
                </c:pt>
                <c:pt idx="285">
                  <c:v>8.3420000000000005</c:v>
                </c:pt>
                <c:pt idx="286">
                  <c:v>8.4890000000000008</c:v>
                </c:pt>
                <c:pt idx="287">
                  <c:v>8.6</c:v>
                </c:pt>
                <c:pt idx="288">
                  <c:v>8.5500000000000007</c:v>
                </c:pt>
                <c:pt idx="289">
                  <c:v>8.4280000000000008</c:v>
                </c:pt>
                <c:pt idx="290">
                  <c:v>8.3180000000000014</c:v>
                </c:pt>
                <c:pt idx="291">
                  <c:v>8.33</c:v>
                </c:pt>
                <c:pt idx="292">
                  <c:v>8.5870000000000015</c:v>
                </c:pt>
                <c:pt idx="293">
                  <c:v>8.5750000000000028</c:v>
                </c:pt>
                <c:pt idx="294">
                  <c:v>8.5870000000000015</c:v>
                </c:pt>
                <c:pt idx="295">
                  <c:v>8.4650000000000123</c:v>
                </c:pt>
                <c:pt idx="296">
                  <c:v>8.33</c:v>
                </c:pt>
                <c:pt idx="297">
                  <c:v>8.293000000000001</c:v>
                </c:pt>
                <c:pt idx="298">
                  <c:v>8.3540000000000028</c:v>
                </c:pt>
                <c:pt idx="299">
                  <c:v>8.4890000000000008</c:v>
                </c:pt>
                <c:pt idx="300">
                  <c:v>8.5870000000000015</c:v>
                </c:pt>
                <c:pt idx="301">
                  <c:v>8.5870000000000015</c:v>
                </c:pt>
                <c:pt idx="302">
                  <c:v>8.4650000000000123</c:v>
                </c:pt>
                <c:pt idx="303">
                  <c:v>8.3540000000000028</c:v>
                </c:pt>
                <c:pt idx="304">
                  <c:v>8.3060000000000027</c:v>
                </c:pt>
                <c:pt idx="305">
                  <c:v>8.3790000000000067</c:v>
                </c:pt>
                <c:pt idx="306">
                  <c:v>8.5020000000000007</c:v>
                </c:pt>
                <c:pt idx="307">
                  <c:v>8.5870000000000015</c:v>
                </c:pt>
                <c:pt idx="308">
                  <c:v>8.5260000000000016</c:v>
                </c:pt>
                <c:pt idx="309">
                  <c:v>8.3670000000000027</c:v>
                </c:pt>
                <c:pt idx="310">
                  <c:v>8.3060000000000027</c:v>
                </c:pt>
                <c:pt idx="311">
                  <c:v>8.3790000000000067</c:v>
                </c:pt>
                <c:pt idx="312">
                  <c:v>8.5380000000000003</c:v>
                </c:pt>
                <c:pt idx="313">
                  <c:v>8.6120000000000001</c:v>
                </c:pt>
                <c:pt idx="314">
                  <c:v>8.5140000000000011</c:v>
                </c:pt>
                <c:pt idx="315">
                  <c:v>8.3670000000000027</c:v>
                </c:pt>
                <c:pt idx="316">
                  <c:v>8.3180000000000014</c:v>
                </c:pt>
                <c:pt idx="317">
                  <c:v>8.3790000000000067</c:v>
                </c:pt>
                <c:pt idx="318">
                  <c:v>8.5020000000000007</c:v>
                </c:pt>
                <c:pt idx="319">
                  <c:v>8.6</c:v>
                </c:pt>
                <c:pt idx="320">
                  <c:v>8.3420000000000005</c:v>
                </c:pt>
                <c:pt idx="321">
                  <c:v>8.3790000000000067</c:v>
                </c:pt>
                <c:pt idx="322">
                  <c:v>8.2810000000000006</c:v>
                </c:pt>
                <c:pt idx="323">
                  <c:v>8.3060000000000027</c:v>
                </c:pt>
                <c:pt idx="324">
                  <c:v>8.4160000000000004</c:v>
                </c:pt>
                <c:pt idx="325">
                  <c:v>8.5500000000000007</c:v>
                </c:pt>
                <c:pt idx="326">
                  <c:v>8.5750000000000028</c:v>
                </c:pt>
                <c:pt idx="327">
                  <c:v>8.4650000000000123</c:v>
                </c:pt>
                <c:pt idx="328">
                  <c:v>8.3180000000000014</c:v>
                </c:pt>
                <c:pt idx="329">
                  <c:v>8.2570000000000014</c:v>
                </c:pt>
                <c:pt idx="330">
                  <c:v>8.3180000000000014</c:v>
                </c:pt>
                <c:pt idx="331">
                  <c:v>8.44</c:v>
                </c:pt>
                <c:pt idx="332">
                  <c:v>8.5630000000000006</c:v>
                </c:pt>
                <c:pt idx="333">
                  <c:v>8.4890000000000008</c:v>
                </c:pt>
                <c:pt idx="334">
                  <c:v>8.33</c:v>
                </c:pt>
                <c:pt idx="335">
                  <c:v>8.2690000000000001</c:v>
                </c:pt>
                <c:pt idx="336">
                  <c:v>8.3540000000000028</c:v>
                </c:pt>
                <c:pt idx="337">
                  <c:v>8.5020000000000007</c:v>
                </c:pt>
                <c:pt idx="338">
                  <c:v>8.5500000000000007</c:v>
                </c:pt>
                <c:pt idx="339">
                  <c:v>8.4160000000000004</c:v>
                </c:pt>
                <c:pt idx="340">
                  <c:v>8.2810000000000006</c:v>
                </c:pt>
                <c:pt idx="341">
                  <c:v>8.2690000000000001</c:v>
                </c:pt>
                <c:pt idx="342">
                  <c:v>8.391</c:v>
                </c:pt>
                <c:pt idx="343">
                  <c:v>8.5500000000000007</c:v>
                </c:pt>
                <c:pt idx="344">
                  <c:v>8.5630000000000006</c:v>
                </c:pt>
                <c:pt idx="345">
                  <c:v>8.4160000000000004</c:v>
                </c:pt>
                <c:pt idx="346">
                  <c:v>8.293000000000001</c:v>
                </c:pt>
                <c:pt idx="347">
                  <c:v>8.3180000000000014</c:v>
                </c:pt>
                <c:pt idx="348">
                  <c:v>8.4770000000000003</c:v>
                </c:pt>
                <c:pt idx="349">
                  <c:v>8.5630000000000006</c:v>
                </c:pt>
                <c:pt idx="350">
                  <c:v>8.44</c:v>
                </c:pt>
                <c:pt idx="351">
                  <c:v>8.2810000000000006</c:v>
                </c:pt>
                <c:pt idx="352">
                  <c:v>8.44</c:v>
                </c:pt>
                <c:pt idx="353">
                  <c:v>8.4530000000000047</c:v>
                </c:pt>
                <c:pt idx="354">
                  <c:v>8.5750000000000028</c:v>
                </c:pt>
                <c:pt idx="355">
                  <c:v>8.4770000000000003</c:v>
                </c:pt>
                <c:pt idx="356">
                  <c:v>8.3180000000000014</c:v>
                </c:pt>
                <c:pt idx="357">
                  <c:v>8.33</c:v>
                </c:pt>
                <c:pt idx="358">
                  <c:v>8.4650000000000123</c:v>
                </c:pt>
                <c:pt idx="359">
                  <c:v>8.5870000000000015</c:v>
                </c:pt>
                <c:pt idx="360">
                  <c:v>8.5500000000000007</c:v>
                </c:pt>
                <c:pt idx="361">
                  <c:v>8.391</c:v>
                </c:pt>
                <c:pt idx="362">
                  <c:v>8.3060000000000027</c:v>
                </c:pt>
                <c:pt idx="363">
                  <c:v>8.4030000000000005</c:v>
                </c:pt>
                <c:pt idx="364">
                  <c:v>8.5630000000000006</c:v>
                </c:pt>
                <c:pt idx="365">
                  <c:v>8.6120000000000001</c:v>
                </c:pt>
                <c:pt idx="366">
                  <c:v>8.4890000000000008</c:v>
                </c:pt>
                <c:pt idx="367">
                  <c:v>8.3420000000000005</c:v>
                </c:pt>
                <c:pt idx="368">
                  <c:v>8.3060000000000027</c:v>
                </c:pt>
                <c:pt idx="369">
                  <c:v>8.3790000000000067</c:v>
                </c:pt>
                <c:pt idx="370">
                  <c:v>8.5260000000000016</c:v>
                </c:pt>
                <c:pt idx="371">
                  <c:v>8.6120000000000001</c:v>
                </c:pt>
                <c:pt idx="372">
                  <c:v>8.4770000000000003</c:v>
                </c:pt>
                <c:pt idx="373">
                  <c:v>8.33</c:v>
                </c:pt>
                <c:pt idx="374">
                  <c:v>8.3540000000000028</c:v>
                </c:pt>
                <c:pt idx="375">
                  <c:v>8.5630000000000006</c:v>
                </c:pt>
                <c:pt idx="376">
                  <c:v>8.5630000000000006</c:v>
                </c:pt>
                <c:pt idx="377">
                  <c:v>8.33</c:v>
                </c:pt>
                <c:pt idx="378">
                  <c:v>8.4280000000000008</c:v>
                </c:pt>
                <c:pt idx="379">
                  <c:v>8.6240000000000006</c:v>
                </c:pt>
                <c:pt idx="380">
                  <c:v>8.4280000000000008</c:v>
                </c:pt>
                <c:pt idx="381">
                  <c:v>8.3060000000000027</c:v>
                </c:pt>
                <c:pt idx="382">
                  <c:v>8.5140000000000011</c:v>
                </c:pt>
                <c:pt idx="383">
                  <c:v>8.6120000000000001</c:v>
                </c:pt>
                <c:pt idx="384">
                  <c:v>1.2E-2</c:v>
                </c:pt>
                <c:pt idx="385">
                  <c:v>1.2E-2</c:v>
                </c:pt>
                <c:pt idx="386">
                  <c:v>1.2E-2</c:v>
                </c:pt>
                <c:pt idx="387">
                  <c:v>0</c:v>
                </c:pt>
                <c:pt idx="388">
                  <c:v>0</c:v>
                </c:pt>
                <c:pt idx="389">
                  <c:v>0</c:v>
                </c:pt>
                <c:pt idx="390">
                  <c:v>1.2E-2</c:v>
                </c:pt>
                <c:pt idx="391">
                  <c:v>0</c:v>
                </c:pt>
                <c:pt idx="392">
                  <c:v>0</c:v>
                </c:pt>
                <c:pt idx="393">
                  <c:v>0</c:v>
                </c:pt>
                <c:pt idx="394">
                  <c:v>1.2E-2</c:v>
                </c:pt>
                <c:pt idx="395">
                  <c:v>0</c:v>
                </c:pt>
                <c:pt idx="396">
                  <c:v>0</c:v>
                </c:pt>
                <c:pt idx="397">
                  <c:v>0</c:v>
                </c:pt>
                <c:pt idx="398">
                  <c:v>0</c:v>
                </c:pt>
                <c:pt idx="399">
                  <c:v>1.2E-2</c:v>
                </c:pt>
                <c:pt idx="400">
                  <c:v>1.2E-2</c:v>
                </c:pt>
                <c:pt idx="401">
                  <c:v>0</c:v>
                </c:pt>
                <c:pt idx="402">
                  <c:v>1.2E-2</c:v>
                </c:pt>
                <c:pt idx="403">
                  <c:v>0</c:v>
                </c:pt>
                <c:pt idx="404">
                  <c:v>1.2E-2</c:v>
                </c:pt>
                <c:pt idx="405">
                  <c:v>0</c:v>
                </c:pt>
                <c:pt idx="406">
                  <c:v>0</c:v>
                </c:pt>
                <c:pt idx="407">
                  <c:v>0</c:v>
                </c:pt>
                <c:pt idx="408">
                  <c:v>0</c:v>
                </c:pt>
                <c:pt idx="409">
                  <c:v>0</c:v>
                </c:pt>
                <c:pt idx="410">
                  <c:v>0</c:v>
                </c:pt>
                <c:pt idx="411">
                  <c:v>0</c:v>
                </c:pt>
                <c:pt idx="412">
                  <c:v>0</c:v>
                </c:pt>
                <c:pt idx="413">
                  <c:v>0</c:v>
                </c:pt>
                <c:pt idx="414">
                  <c:v>1.2E-2</c:v>
                </c:pt>
                <c:pt idx="415">
                  <c:v>0</c:v>
                </c:pt>
                <c:pt idx="416">
                  <c:v>0</c:v>
                </c:pt>
                <c:pt idx="417">
                  <c:v>0</c:v>
                </c:pt>
                <c:pt idx="418">
                  <c:v>0</c:v>
                </c:pt>
                <c:pt idx="419">
                  <c:v>1.2E-2</c:v>
                </c:pt>
                <c:pt idx="420">
                  <c:v>0</c:v>
                </c:pt>
                <c:pt idx="421">
                  <c:v>0</c:v>
                </c:pt>
                <c:pt idx="422">
                  <c:v>0</c:v>
                </c:pt>
                <c:pt idx="423">
                  <c:v>0</c:v>
                </c:pt>
                <c:pt idx="424">
                  <c:v>0</c:v>
                </c:pt>
                <c:pt idx="425">
                  <c:v>0</c:v>
                </c:pt>
                <c:pt idx="426">
                  <c:v>0</c:v>
                </c:pt>
                <c:pt idx="427">
                  <c:v>1.2E-2</c:v>
                </c:pt>
                <c:pt idx="428">
                  <c:v>1.2E-2</c:v>
                </c:pt>
                <c:pt idx="429">
                  <c:v>1.2E-2</c:v>
                </c:pt>
                <c:pt idx="430">
                  <c:v>0</c:v>
                </c:pt>
                <c:pt idx="431">
                  <c:v>0</c:v>
                </c:pt>
                <c:pt idx="432">
                  <c:v>0</c:v>
                </c:pt>
                <c:pt idx="433">
                  <c:v>1.2E-2</c:v>
                </c:pt>
                <c:pt idx="434">
                  <c:v>0</c:v>
                </c:pt>
                <c:pt idx="435">
                  <c:v>0</c:v>
                </c:pt>
                <c:pt idx="436">
                  <c:v>0</c:v>
                </c:pt>
                <c:pt idx="437">
                  <c:v>0</c:v>
                </c:pt>
                <c:pt idx="438">
                  <c:v>0</c:v>
                </c:pt>
                <c:pt idx="439">
                  <c:v>0</c:v>
                </c:pt>
                <c:pt idx="440">
                  <c:v>0</c:v>
                </c:pt>
                <c:pt idx="441">
                  <c:v>1.2E-2</c:v>
                </c:pt>
                <c:pt idx="442">
                  <c:v>0</c:v>
                </c:pt>
                <c:pt idx="443">
                  <c:v>1.2E-2</c:v>
                </c:pt>
                <c:pt idx="444">
                  <c:v>1.2E-2</c:v>
                </c:pt>
                <c:pt idx="445">
                  <c:v>0</c:v>
                </c:pt>
                <c:pt idx="446">
                  <c:v>0</c:v>
                </c:pt>
                <c:pt idx="447">
                  <c:v>1.2E-2</c:v>
                </c:pt>
                <c:pt idx="448">
                  <c:v>0</c:v>
                </c:pt>
                <c:pt idx="449">
                  <c:v>0</c:v>
                </c:pt>
                <c:pt idx="450">
                  <c:v>0</c:v>
                </c:pt>
                <c:pt idx="451">
                  <c:v>0</c:v>
                </c:pt>
                <c:pt idx="452">
                  <c:v>0</c:v>
                </c:pt>
                <c:pt idx="453">
                  <c:v>0</c:v>
                </c:pt>
                <c:pt idx="454">
                  <c:v>0</c:v>
                </c:pt>
                <c:pt idx="455">
                  <c:v>1.2E-2</c:v>
                </c:pt>
                <c:pt idx="456">
                  <c:v>1.2E-2</c:v>
                </c:pt>
                <c:pt idx="457">
                  <c:v>0</c:v>
                </c:pt>
                <c:pt idx="458">
                  <c:v>0</c:v>
                </c:pt>
                <c:pt idx="459">
                  <c:v>0</c:v>
                </c:pt>
                <c:pt idx="460">
                  <c:v>1.2E-2</c:v>
                </c:pt>
                <c:pt idx="461">
                  <c:v>1.2E-2</c:v>
                </c:pt>
                <c:pt idx="462">
                  <c:v>0</c:v>
                </c:pt>
                <c:pt idx="463">
                  <c:v>0</c:v>
                </c:pt>
                <c:pt idx="464">
                  <c:v>1.2E-2</c:v>
                </c:pt>
                <c:pt idx="465">
                  <c:v>0</c:v>
                </c:pt>
                <c:pt idx="466">
                  <c:v>0</c:v>
                </c:pt>
                <c:pt idx="467">
                  <c:v>0</c:v>
                </c:pt>
                <c:pt idx="468">
                  <c:v>1.2E-2</c:v>
                </c:pt>
                <c:pt idx="469">
                  <c:v>0</c:v>
                </c:pt>
                <c:pt idx="470">
                  <c:v>0</c:v>
                </c:pt>
                <c:pt idx="471">
                  <c:v>1.2E-2</c:v>
                </c:pt>
                <c:pt idx="472">
                  <c:v>1.2E-2</c:v>
                </c:pt>
                <c:pt idx="473">
                  <c:v>1.2E-2</c:v>
                </c:pt>
                <c:pt idx="474">
                  <c:v>0</c:v>
                </c:pt>
                <c:pt idx="475">
                  <c:v>0</c:v>
                </c:pt>
                <c:pt idx="476">
                  <c:v>0</c:v>
                </c:pt>
                <c:pt idx="477">
                  <c:v>1.2E-2</c:v>
                </c:pt>
                <c:pt idx="478">
                  <c:v>0</c:v>
                </c:pt>
                <c:pt idx="479">
                  <c:v>0</c:v>
                </c:pt>
                <c:pt idx="480">
                  <c:v>0</c:v>
                </c:pt>
                <c:pt idx="481">
                  <c:v>1.2E-2</c:v>
                </c:pt>
                <c:pt idx="482">
                  <c:v>0</c:v>
                </c:pt>
                <c:pt idx="483">
                  <c:v>0</c:v>
                </c:pt>
                <c:pt idx="484">
                  <c:v>0</c:v>
                </c:pt>
                <c:pt idx="485">
                  <c:v>1.2E-2</c:v>
                </c:pt>
                <c:pt idx="486">
                  <c:v>0</c:v>
                </c:pt>
                <c:pt idx="487">
                  <c:v>0</c:v>
                </c:pt>
                <c:pt idx="488">
                  <c:v>0</c:v>
                </c:pt>
                <c:pt idx="489">
                  <c:v>1.2E-2</c:v>
                </c:pt>
                <c:pt idx="490">
                  <c:v>0</c:v>
                </c:pt>
                <c:pt idx="491">
                  <c:v>0</c:v>
                </c:pt>
                <c:pt idx="492">
                  <c:v>1.2E-2</c:v>
                </c:pt>
                <c:pt idx="493">
                  <c:v>0</c:v>
                </c:pt>
                <c:pt idx="494">
                  <c:v>0</c:v>
                </c:pt>
                <c:pt idx="495">
                  <c:v>0</c:v>
                </c:pt>
                <c:pt idx="496">
                  <c:v>0</c:v>
                </c:pt>
                <c:pt idx="497">
                  <c:v>0</c:v>
                </c:pt>
                <c:pt idx="498">
                  <c:v>0</c:v>
                </c:pt>
                <c:pt idx="499">
                  <c:v>0</c:v>
                </c:pt>
                <c:pt idx="500">
                  <c:v>0</c:v>
                </c:pt>
                <c:pt idx="501">
                  <c:v>0</c:v>
                </c:pt>
                <c:pt idx="502">
                  <c:v>0</c:v>
                </c:pt>
                <c:pt idx="503">
                  <c:v>0</c:v>
                </c:pt>
                <c:pt idx="504">
                  <c:v>0</c:v>
                </c:pt>
                <c:pt idx="505">
                  <c:v>1.2E-2</c:v>
                </c:pt>
                <c:pt idx="506">
                  <c:v>0</c:v>
                </c:pt>
                <c:pt idx="507">
                  <c:v>0</c:v>
                </c:pt>
                <c:pt idx="508">
                  <c:v>0</c:v>
                </c:pt>
                <c:pt idx="509">
                  <c:v>0</c:v>
                </c:pt>
                <c:pt idx="510">
                  <c:v>0</c:v>
                </c:pt>
                <c:pt idx="511">
                  <c:v>0</c:v>
                </c:pt>
                <c:pt idx="512">
                  <c:v>0</c:v>
                </c:pt>
                <c:pt idx="513">
                  <c:v>1.2E-2</c:v>
                </c:pt>
                <c:pt idx="514">
                  <c:v>0</c:v>
                </c:pt>
                <c:pt idx="515">
                  <c:v>0</c:v>
                </c:pt>
                <c:pt idx="516">
                  <c:v>1.2E-2</c:v>
                </c:pt>
                <c:pt idx="517">
                  <c:v>0</c:v>
                </c:pt>
                <c:pt idx="518">
                  <c:v>0</c:v>
                </c:pt>
                <c:pt idx="519">
                  <c:v>0</c:v>
                </c:pt>
                <c:pt idx="520">
                  <c:v>1.2E-2</c:v>
                </c:pt>
                <c:pt idx="521">
                  <c:v>0</c:v>
                </c:pt>
                <c:pt idx="522">
                  <c:v>0</c:v>
                </c:pt>
                <c:pt idx="523">
                  <c:v>0</c:v>
                </c:pt>
                <c:pt idx="524">
                  <c:v>1.2E-2</c:v>
                </c:pt>
                <c:pt idx="525">
                  <c:v>0</c:v>
                </c:pt>
                <c:pt idx="526">
                  <c:v>0</c:v>
                </c:pt>
                <c:pt idx="527">
                  <c:v>0</c:v>
                </c:pt>
                <c:pt idx="528">
                  <c:v>1.2E-2</c:v>
                </c:pt>
                <c:pt idx="529">
                  <c:v>0</c:v>
                </c:pt>
                <c:pt idx="530">
                  <c:v>0</c:v>
                </c:pt>
                <c:pt idx="531">
                  <c:v>1.2E-2</c:v>
                </c:pt>
                <c:pt idx="532">
                  <c:v>0</c:v>
                </c:pt>
                <c:pt idx="533">
                  <c:v>0</c:v>
                </c:pt>
                <c:pt idx="534">
                  <c:v>1.2E-2</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1.2E-2</c:v>
                </c:pt>
                <c:pt idx="550">
                  <c:v>1.2E-2</c:v>
                </c:pt>
                <c:pt idx="551">
                  <c:v>0</c:v>
                </c:pt>
                <c:pt idx="552">
                  <c:v>0</c:v>
                </c:pt>
                <c:pt idx="553">
                  <c:v>0</c:v>
                </c:pt>
                <c:pt idx="554">
                  <c:v>0</c:v>
                </c:pt>
                <c:pt idx="555">
                  <c:v>0</c:v>
                </c:pt>
                <c:pt idx="556">
                  <c:v>0</c:v>
                </c:pt>
                <c:pt idx="557">
                  <c:v>0</c:v>
                </c:pt>
                <c:pt idx="558">
                  <c:v>1.2E-2</c:v>
                </c:pt>
                <c:pt idx="559">
                  <c:v>0</c:v>
                </c:pt>
                <c:pt idx="560">
                  <c:v>0</c:v>
                </c:pt>
                <c:pt idx="561">
                  <c:v>1.2E-2</c:v>
                </c:pt>
                <c:pt idx="562">
                  <c:v>0</c:v>
                </c:pt>
                <c:pt idx="563">
                  <c:v>0</c:v>
                </c:pt>
                <c:pt idx="564">
                  <c:v>7.9989999999999997</c:v>
                </c:pt>
                <c:pt idx="565">
                  <c:v>8.3670000000000027</c:v>
                </c:pt>
                <c:pt idx="566">
                  <c:v>8.5630000000000006</c:v>
                </c:pt>
                <c:pt idx="567">
                  <c:v>8.3540000000000028</c:v>
                </c:pt>
                <c:pt idx="568">
                  <c:v>8.293000000000001</c:v>
                </c:pt>
                <c:pt idx="569">
                  <c:v>8.5260000000000016</c:v>
                </c:pt>
                <c:pt idx="570">
                  <c:v>8.4890000000000008</c:v>
                </c:pt>
                <c:pt idx="571">
                  <c:v>8.2810000000000006</c:v>
                </c:pt>
                <c:pt idx="572">
                  <c:v>8.44</c:v>
                </c:pt>
                <c:pt idx="573">
                  <c:v>8.5750000000000028</c:v>
                </c:pt>
                <c:pt idx="574">
                  <c:v>8.33</c:v>
                </c:pt>
                <c:pt idx="575">
                  <c:v>8.33</c:v>
                </c:pt>
                <c:pt idx="576">
                  <c:v>8.5630000000000006</c:v>
                </c:pt>
                <c:pt idx="577">
                  <c:v>8.4770000000000003</c:v>
                </c:pt>
                <c:pt idx="578">
                  <c:v>8.2810000000000006</c:v>
                </c:pt>
                <c:pt idx="579">
                  <c:v>8.4280000000000008</c:v>
                </c:pt>
                <c:pt idx="580">
                  <c:v>8.5870000000000015</c:v>
                </c:pt>
                <c:pt idx="581">
                  <c:v>8.3670000000000027</c:v>
                </c:pt>
                <c:pt idx="582">
                  <c:v>8.293000000000001</c:v>
                </c:pt>
                <c:pt idx="583">
                  <c:v>8.5140000000000011</c:v>
                </c:pt>
                <c:pt idx="584">
                  <c:v>8.5380000000000003</c:v>
                </c:pt>
                <c:pt idx="585">
                  <c:v>8.293000000000001</c:v>
                </c:pt>
                <c:pt idx="586">
                  <c:v>8.3670000000000027</c:v>
                </c:pt>
                <c:pt idx="587">
                  <c:v>8.5750000000000028</c:v>
                </c:pt>
                <c:pt idx="588">
                  <c:v>8.44</c:v>
                </c:pt>
                <c:pt idx="589">
                  <c:v>8.293000000000001</c:v>
                </c:pt>
                <c:pt idx="590">
                  <c:v>8.4650000000000123</c:v>
                </c:pt>
                <c:pt idx="591">
                  <c:v>8.5870000000000015</c:v>
                </c:pt>
                <c:pt idx="592">
                  <c:v>8.293000000000001</c:v>
                </c:pt>
                <c:pt idx="593">
                  <c:v>8.3180000000000014</c:v>
                </c:pt>
                <c:pt idx="594">
                  <c:v>8.5500000000000007</c:v>
                </c:pt>
                <c:pt idx="595">
                  <c:v>8.5020000000000007</c:v>
                </c:pt>
                <c:pt idx="596">
                  <c:v>8.293000000000001</c:v>
                </c:pt>
                <c:pt idx="597">
                  <c:v>8.4280000000000008</c:v>
                </c:pt>
                <c:pt idx="598">
                  <c:v>8.5870000000000015</c:v>
                </c:pt>
                <c:pt idx="599">
                  <c:v>8.3420000000000005</c:v>
                </c:pt>
                <c:pt idx="600">
                  <c:v>8.33</c:v>
                </c:pt>
                <c:pt idx="601">
                  <c:v>8.5630000000000006</c:v>
                </c:pt>
                <c:pt idx="602">
                  <c:v>8.44</c:v>
                </c:pt>
                <c:pt idx="603">
                  <c:v>8.293000000000001</c:v>
                </c:pt>
                <c:pt idx="604">
                  <c:v>8.4770000000000003</c:v>
                </c:pt>
                <c:pt idx="605">
                  <c:v>8.5630000000000006</c:v>
                </c:pt>
                <c:pt idx="606">
                  <c:v>8.33</c:v>
                </c:pt>
                <c:pt idx="607">
                  <c:v>8.391</c:v>
                </c:pt>
                <c:pt idx="608">
                  <c:v>8.6</c:v>
                </c:pt>
                <c:pt idx="609">
                  <c:v>8.4030000000000005</c:v>
                </c:pt>
                <c:pt idx="610">
                  <c:v>8.3420000000000005</c:v>
                </c:pt>
                <c:pt idx="611">
                  <c:v>8.5750000000000028</c:v>
                </c:pt>
                <c:pt idx="612">
                  <c:v>8.4890000000000008</c:v>
                </c:pt>
                <c:pt idx="613">
                  <c:v>8.3180000000000014</c:v>
                </c:pt>
                <c:pt idx="614">
                  <c:v>8.5020000000000007</c:v>
                </c:pt>
                <c:pt idx="615">
                  <c:v>8.5750000000000028</c:v>
                </c:pt>
                <c:pt idx="616">
                  <c:v>8.33</c:v>
                </c:pt>
                <c:pt idx="617">
                  <c:v>8.391</c:v>
                </c:pt>
                <c:pt idx="618">
                  <c:v>8.6120000000000001</c:v>
                </c:pt>
                <c:pt idx="619">
                  <c:v>8.391</c:v>
                </c:pt>
                <c:pt idx="620">
                  <c:v>8.293000000000001</c:v>
                </c:pt>
                <c:pt idx="621">
                  <c:v>8.5260000000000016</c:v>
                </c:pt>
                <c:pt idx="622">
                  <c:v>8.4650000000000123</c:v>
                </c:pt>
                <c:pt idx="623">
                  <c:v>8.293000000000001</c:v>
                </c:pt>
                <c:pt idx="624">
                  <c:v>8.4890000000000008</c:v>
                </c:pt>
                <c:pt idx="625">
                  <c:v>8.5500000000000007</c:v>
                </c:pt>
                <c:pt idx="626">
                  <c:v>8.3060000000000027</c:v>
                </c:pt>
                <c:pt idx="627">
                  <c:v>8.4160000000000004</c:v>
                </c:pt>
                <c:pt idx="628">
                  <c:v>8.5870000000000015</c:v>
                </c:pt>
                <c:pt idx="629">
                  <c:v>8.3540000000000028</c:v>
                </c:pt>
                <c:pt idx="630">
                  <c:v>8.3670000000000027</c:v>
                </c:pt>
                <c:pt idx="631">
                  <c:v>8.6</c:v>
                </c:pt>
                <c:pt idx="632">
                  <c:v>8.4160000000000004</c:v>
                </c:pt>
                <c:pt idx="633">
                  <c:v>8.3180000000000014</c:v>
                </c:pt>
                <c:pt idx="634">
                  <c:v>8.5750000000000028</c:v>
                </c:pt>
                <c:pt idx="635">
                  <c:v>8.4890000000000008</c:v>
                </c:pt>
                <c:pt idx="636">
                  <c:v>8.33</c:v>
                </c:pt>
                <c:pt idx="637">
                  <c:v>8.5630000000000006</c:v>
                </c:pt>
                <c:pt idx="638">
                  <c:v>8.5500000000000007</c:v>
                </c:pt>
                <c:pt idx="639">
                  <c:v>8.33</c:v>
                </c:pt>
                <c:pt idx="640">
                  <c:v>8.5260000000000016</c:v>
                </c:pt>
                <c:pt idx="641">
                  <c:v>8.5870000000000015</c:v>
                </c:pt>
                <c:pt idx="642">
                  <c:v>8.33</c:v>
                </c:pt>
                <c:pt idx="643">
                  <c:v>8.4890000000000008</c:v>
                </c:pt>
                <c:pt idx="644">
                  <c:v>8.6120000000000001</c:v>
                </c:pt>
                <c:pt idx="645">
                  <c:v>8.3540000000000028</c:v>
                </c:pt>
                <c:pt idx="646">
                  <c:v>8.4650000000000123</c:v>
                </c:pt>
                <c:pt idx="647">
                  <c:v>8.6240000000000006</c:v>
                </c:pt>
                <c:pt idx="648">
                  <c:v>8.3670000000000027</c:v>
                </c:pt>
                <c:pt idx="649">
                  <c:v>8.4280000000000008</c:v>
                </c:pt>
                <c:pt idx="650">
                  <c:v>8.636000000000001</c:v>
                </c:pt>
                <c:pt idx="651">
                  <c:v>8.4030000000000005</c:v>
                </c:pt>
                <c:pt idx="652">
                  <c:v>8.5630000000000006</c:v>
                </c:pt>
                <c:pt idx="653">
                  <c:v>8.636000000000001</c:v>
                </c:pt>
                <c:pt idx="654">
                  <c:v>8.4280000000000008</c:v>
                </c:pt>
                <c:pt idx="655">
                  <c:v>8.3670000000000027</c:v>
                </c:pt>
                <c:pt idx="656">
                  <c:v>8.6120000000000001</c:v>
                </c:pt>
                <c:pt idx="657">
                  <c:v>8.4770000000000003</c:v>
                </c:pt>
                <c:pt idx="658">
                  <c:v>8.3540000000000028</c:v>
                </c:pt>
                <c:pt idx="659">
                  <c:v>8.5870000000000015</c:v>
                </c:pt>
                <c:pt idx="660">
                  <c:v>8.5260000000000016</c:v>
                </c:pt>
                <c:pt idx="661">
                  <c:v>8.33</c:v>
                </c:pt>
                <c:pt idx="662">
                  <c:v>8.5380000000000003</c:v>
                </c:pt>
                <c:pt idx="663">
                  <c:v>8.5630000000000006</c:v>
                </c:pt>
                <c:pt idx="664">
                  <c:v>8.33</c:v>
                </c:pt>
                <c:pt idx="665">
                  <c:v>8.5020000000000007</c:v>
                </c:pt>
                <c:pt idx="666">
                  <c:v>8.6</c:v>
                </c:pt>
                <c:pt idx="667">
                  <c:v>8.3420000000000005</c:v>
                </c:pt>
                <c:pt idx="668">
                  <c:v>8.4650000000000123</c:v>
                </c:pt>
                <c:pt idx="669">
                  <c:v>8.6240000000000006</c:v>
                </c:pt>
                <c:pt idx="670">
                  <c:v>8.3670000000000027</c:v>
                </c:pt>
                <c:pt idx="671">
                  <c:v>8.4280000000000008</c:v>
                </c:pt>
                <c:pt idx="672">
                  <c:v>8.636000000000001</c:v>
                </c:pt>
                <c:pt idx="673">
                  <c:v>8.391</c:v>
                </c:pt>
                <c:pt idx="674">
                  <c:v>8.4030000000000005</c:v>
                </c:pt>
                <c:pt idx="675">
                  <c:v>8.6479999999999997</c:v>
                </c:pt>
                <c:pt idx="676">
                  <c:v>8.4160000000000004</c:v>
                </c:pt>
                <c:pt idx="677">
                  <c:v>8.391</c:v>
                </c:pt>
                <c:pt idx="678">
                  <c:v>8.6240000000000006</c:v>
                </c:pt>
                <c:pt idx="679">
                  <c:v>8.4030000000000005</c:v>
                </c:pt>
                <c:pt idx="680">
                  <c:v>8.4030000000000005</c:v>
                </c:pt>
                <c:pt idx="681">
                  <c:v>8.636000000000001</c:v>
                </c:pt>
                <c:pt idx="682">
                  <c:v>8.3670000000000027</c:v>
                </c:pt>
                <c:pt idx="683">
                  <c:v>8.4160000000000004</c:v>
                </c:pt>
                <c:pt idx="684">
                  <c:v>8.6240000000000006</c:v>
                </c:pt>
                <c:pt idx="685">
                  <c:v>8.3670000000000027</c:v>
                </c:pt>
                <c:pt idx="686">
                  <c:v>8.4530000000000047</c:v>
                </c:pt>
                <c:pt idx="687">
                  <c:v>8.6240000000000006</c:v>
                </c:pt>
                <c:pt idx="688">
                  <c:v>8.3540000000000028</c:v>
                </c:pt>
                <c:pt idx="689">
                  <c:v>8.4890000000000008</c:v>
                </c:pt>
                <c:pt idx="690">
                  <c:v>8.6</c:v>
                </c:pt>
                <c:pt idx="691">
                  <c:v>8.3420000000000005</c:v>
                </c:pt>
                <c:pt idx="692">
                  <c:v>8.5260000000000016</c:v>
                </c:pt>
                <c:pt idx="693">
                  <c:v>8.5750000000000028</c:v>
                </c:pt>
                <c:pt idx="694">
                  <c:v>8.3420000000000005</c:v>
                </c:pt>
                <c:pt idx="695">
                  <c:v>8.5630000000000006</c:v>
                </c:pt>
                <c:pt idx="696">
                  <c:v>8.5380000000000003</c:v>
                </c:pt>
                <c:pt idx="697">
                  <c:v>8.3420000000000005</c:v>
                </c:pt>
                <c:pt idx="698">
                  <c:v>8.5870000000000015</c:v>
                </c:pt>
                <c:pt idx="699">
                  <c:v>8.5140000000000011</c:v>
                </c:pt>
                <c:pt idx="700">
                  <c:v>8.3420000000000005</c:v>
                </c:pt>
                <c:pt idx="701">
                  <c:v>8.6</c:v>
                </c:pt>
                <c:pt idx="702">
                  <c:v>8.4650000000000123</c:v>
                </c:pt>
                <c:pt idx="703">
                  <c:v>8.3670000000000027</c:v>
                </c:pt>
                <c:pt idx="704">
                  <c:v>8.6240000000000006</c:v>
                </c:pt>
                <c:pt idx="705">
                  <c:v>8.4650000000000123</c:v>
                </c:pt>
                <c:pt idx="706">
                  <c:v>8.3790000000000067</c:v>
                </c:pt>
                <c:pt idx="707">
                  <c:v>8.636000000000001</c:v>
                </c:pt>
                <c:pt idx="708">
                  <c:v>8.4160000000000004</c:v>
                </c:pt>
                <c:pt idx="709">
                  <c:v>8.4160000000000004</c:v>
                </c:pt>
                <c:pt idx="710">
                  <c:v>8.6479999999999997</c:v>
                </c:pt>
                <c:pt idx="711">
                  <c:v>8.3790000000000067</c:v>
                </c:pt>
                <c:pt idx="712">
                  <c:v>8.6240000000000006</c:v>
                </c:pt>
                <c:pt idx="713">
                  <c:v>8.6240000000000006</c:v>
                </c:pt>
                <c:pt idx="714">
                  <c:v>8.3540000000000028</c:v>
                </c:pt>
                <c:pt idx="715">
                  <c:v>8.5020000000000007</c:v>
                </c:pt>
                <c:pt idx="716">
                  <c:v>8.5870000000000015</c:v>
                </c:pt>
                <c:pt idx="717">
                  <c:v>8.3420000000000005</c:v>
                </c:pt>
                <c:pt idx="718">
                  <c:v>8.5500000000000007</c:v>
                </c:pt>
                <c:pt idx="719">
                  <c:v>8.5380000000000003</c:v>
                </c:pt>
                <c:pt idx="720">
                  <c:v>8.3420000000000005</c:v>
                </c:pt>
                <c:pt idx="721">
                  <c:v>8.6</c:v>
                </c:pt>
                <c:pt idx="722">
                  <c:v>8.4650000000000123</c:v>
                </c:pt>
                <c:pt idx="723">
                  <c:v>8.3790000000000067</c:v>
                </c:pt>
                <c:pt idx="724">
                  <c:v>8.6479999999999997</c:v>
                </c:pt>
                <c:pt idx="725">
                  <c:v>8.391</c:v>
                </c:pt>
                <c:pt idx="726">
                  <c:v>8.4530000000000047</c:v>
                </c:pt>
                <c:pt idx="727">
                  <c:v>8.6240000000000006</c:v>
                </c:pt>
                <c:pt idx="728">
                  <c:v>8.3540000000000028</c:v>
                </c:pt>
                <c:pt idx="729">
                  <c:v>8.5630000000000006</c:v>
                </c:pt>
                <c:pt idx="730">
                  <c:v>8.5140000000000011</c:v>
                </c:pt>
                <c:pt idx="731">
                  <c:v>8.3670000000000027</c:v>
                </c:pt>
                <c:pt idx="732">
                  <c:v>8.6479999999999997</c:v>
                </c:pt>
                <c:pt idx="733">
                  <c:v>8.391</c:v>
                </c:pt>
                <c:pt idx="734">
                  <c:v>8.4770000000000003</c:v>
                </c:pt>
                <c:pt idx="735">
                  <c:v>8.5870000000000015</c:v>
                </c:pt>
                <c:pt idx="736">
                  <c:v>8.3540000000000028</c:v>
                </c:pt>
                <c:pt idx="737">
                  <c:v>8.6240000000000006</c:v>
                </c:pt>
                <c:pt idx="738">
                  <c:v>8.44</c:v>
                </c:pt>
                <c:pt idx="739">
                  <c:v>8.4280000000000008</c:v>
                </c:pt>
                <c:pt idx="740">
                  <c:v>8.6120000000000001</c:v>
                </c:pt>
                <c:pt idx="741">
                  <c:v>8.3420000000000005</c:v>
                </c:pt>
                <c:pt idx="742">
                  <c:v>8.6</c:v>
                </c:pt>
                <c:pt idx="743">
                  <c:v>1.2E-2</c:v>
                </c:pt>
                <c:pt idx="744">
                  <c:v>1.2E-2</c:v>
                </c:pt>
                <c:pt idx="745">
                  <c:v>0</c:v>
                </c:pt>
                <c:pt idx="746">
                  <c:v>0</c:v>
                </c:pt>
                <c:pt idx="747">
                  <c:v>1.2E-2</c:v>
                </c:pt>
                <c:pt idx="748">
                  <c:v>0</c:v>
                </c:pt>
                <c:pt idx="749">
                  <c:v>0</c:v>
                </c:pt>
                <c:pt idx="750">
                  <c:v>1.2E-2</c:v>
                </c:pt>
                <c:pt idx="751">
                  <c:v>0</c:v>
                </c:pt>
                <c:pt idx="752">
                  <c:v>0</c:v>
                </c:pt>
                <c:pt idx="753">
                  <c:v>0</c:v>
                </c:pt>
                <c:pt idx="754">
                  <c:v>1.2E-2</c:v>
                </c:pt>
                <c:pt idx="755">
                  <c:v>0</c:v>
                </c:pt>
                <c:pt idx="756">
                  <c:v>1.2E-2</c:v>
                </c:pt>
                <c:pt idx="757">
                  <c:v>0</c:v>
                </c:pt>
                <c:pt idx="758">
                  <c:v>0</c:v>
                </c:pt>
                <c:pt idx="759">
                  <c:v>0</c:v>
                </c:pt>
                <c:pt idx="760">
                  <c:v>0</c:v>
                </c:pt>
                <c:pt idx="761">
                  <c:v>0</c:v>
                </c:pt>
                <c:pt idx="762">
                  <c:v>0</c:v>
                </c:pt>
                <c:pt idx="763">
                  <c:v>0</c:v>
                </c:pt>
                <c:pt idx="764">
                  <c:v>0</c:v>
                </c:pt>
                <c:pt idx="765">
                  <c:v>0</c:v>
                </c:pt>
                <c:pt idx="766">
                  <c:v>1.2E-2</c:v>
                </c:pt>
                <c:pt idx="767">
                  <c:v>0</c:v>
                </c:pt>
                <c:pt idx="768">
                  <c:v>0</c:v>
                </c:pt>
                <c:pt idx="769">
                  <c:v>1.2E-2</c:v>
                </c:pt>
                <c:pt idx="770">
                  <c:v>1.2E-2</c:v>
                </c:pt>
                <c:pt idx="771">
                  <c:v>0</c:v>
                </c:pt>
                <c:pt idx="772">
                  <c:v>0</c:v>
                </c:pt>
                <c:pt idx="773">
                  <c:v>0</c:v>
                </c:pt>
                <c:pt idx="774">
                  <c:v>0</c:v>
                </c:pt>
                <c:pt idx="775">
                  <c:v>0</c:v>
                </c:pt>
                <c:pt idx="776">
                  <c:v>1.2E-2</c:v>
                </c:pt>
                <c:pt idx="777">
                  <c:v>0</c:v>
                </c:pt>
                <c:pt idx="778">
                  <c:v>0</c:v>
                </c:pt>
                <c:pt idx="779">
                  <c:v>1.2E-2</c:v>
                </c:pt>
                <c:pt idx="780">
                  <c:v>0</c:v>
                </c:pt>
                <c:pt idx="781">
                  <c:v>1.2E-2</c:v>
                </c:pt>
                <c:pt idx="782">
                  <c:v>0</c:v>
                </c:pt>
                <c:pt idx="783">
                  <c:v>0</c:v>
                </c:pt>
                <c:pt idx="784">
                  <c:v>0</c:v>
                </c:pt>
                <c:pt idx="785">
                  <c:v>0</c:v>
                </c:pt>
                <c:pt idx="786">
                  <c:v>0</c:v>
                </c:pt>
                <c:pt idx="787">
                  <c:v>1.2E-2</c:v>
                </c:pt>
                <c:pt idx="788">
                  <c:v>0</c:v>
                </c:pt>
                <c:pt idx="789">
                  <c:v>0</c:v>
                </c:pt>
                <c:pt idx="790">
                  <c:v>0</c:v>
                </c:pt>
                <c:pt idx="791">
                  <c:v>0</c:v>
                </c:pt>
                <c:pt idx="792">
                  <c:v>0</c:v>
                </c:pt>
                <c:pt idx="793">
                  <c:v>1.2E-2</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1.2E-2</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1.2E-2</c:v>
                </c:pt>
                <c:pt idx="824">
                  <c:v>0</c:v>
                </c:pt>
                <c:pt idx="825">
                  <c:v>0</c:v>
                </c:pt>
                <c:pt idx="826">
                  <c:v>1.2E-2</c:v>
                </c:pt>
                <c:pt idx="827">
                  <c:v>0</c:v>
                </c:pt>
                <c:pt idx="828">
                  <c:v>1.2E-2</c:v>
                </c:pt>
                <c:pt idx="829">
                  <c:v>0</c:v>
                </c:pt>
                <c:pt idx="830">
                  <c:v>1.2E-2</c:v>
                </c:pt>
                <c:pt idx="831">
                  <c:v>0</c:v>
                </c:pt>
                <c:pt idx="832">
                  <c:v>0</c:v>
                </c:pt>
                <c:pt idx="833">
                  <c:v>0</c:v>
                </c:pt>
                <c:pt idx="834">
                  <c:v>0</c:v>
                </c:pt>
                <c:pt idx="835">
                  <c:v>0</c:v>
                </c:pt>
                <c:pt idx="836">
                  <c:v>0</c:v>
                </c:pt>
                <c:pt idx="837">
                  <c:v>0</c:v>
                </c:pt>
                <c:pt idx="838">
                  <c:v>0</c:v>
                </c:pt>
                <c:pt idx="839">
                  <c:v>0</c:v>
                </c:pt>
                <c:pt idx="840">
                  <c:v>0</c:v>
                </c:pt>
                <c:pt idx="841">
                  <c:v>0</c:v>
                </c:pt>
                <c:pt idx="842">
                  <c:v>0</c:v>
                </c:pt>
                <c:pt idx="843">
                  <c:v>1.2E-2</c:v>
                </c:pt>
                <c:pt idx="844">
                  <c:v>0</c:v>
                </c:pt>
                <c:pt idx="845">
                  <c:v>0</c:v>
                </c:pt>
                <c:pt idx="846">
                  <c:v>0</c:v>
                </c:pt>
                <c:pt idx="847">
                  <c:v>0</c:v>
                </c:pt>
                <c:pt idx="848">
                  <c:v>1.2E-2</c:v>
                </c:pt>
                <c:pt idx="849">
                  <c:v>0</c:v>
                </c:pt>
                <c:pt idx="850">
                  <c:v>1.2E-2</c:v>
                </c:pt>
                <c:pt idx="851">
                  <c:v>0</c:v>
                </c:pt>
              </c:numCache>
            </c:numRef>
          </c:yVal>
          <c:smooth val="0"/>
        </c:ser>
        <c:ser>
          <c:idx val="1"/>
          <c:order val="1"/>
          <c:tx>
            <c:strRef>
              <c:f>[gilad.13.5.2013.xlsx]Untitled3!$H$1</c:f>
              <c:strCache>
                <c:ptCount val="1"/>
                <c:pt idx="0">
                  <c:v>טמפ</c:v>
                </c:pt>
              </c:strCache>
            </c:strRef>
          </c:tx>
          <c:spPr>
            <a:ln w="28575">
              <a:noFill/>
            </a:ln>
          </c:spPr>
          <c:marker>
            <c:symbol val="circle"/>
            <c:size val="2"/>
          </c:marker>
          <c:xVal>
            <c:numRef>
              <c:f>[gilad.13.5.2013.xlsx]Untitled3!$F$2:$F$5019</c:f>
              <c:numCache>
                <c:formatCode>General</c:formatCode>
                <c:ptCount val="5018"/>
                <c:pt idx="0">
                  <c:v>215</c:v>
                </c:pt>
                <c:pt idx="1">
                  <c:v>216</c:v>
                </c:pt>
                <c:pt idx="2">
                  <c:v>217</c:v>
                </c:pt>
                <c:pt idx="3">
                  <c:v>218</c:v>
                </c:pt>
                <c:pt idx="4">
                  <c:v>219</c:v>
                </c:pt>
                <c:pt idx="5">
                  <c:v>220</c:v>
                </c:pt>
                <c:pt idx="6">
                  <c:v>221</c:v>
                </c:pt>
                <c:pt idx="7">
                  <c:v>222</c:v>
                </c:pt>
                <c:pt idx="8">
                  <c:v>223</c:v>
                </c:pt>
                <c:pt idx="9">
                  <c:v>224</c:v>
                </c:pt>
                <c:pt idx="10">
                  <c:v>225</c:v>
                </c:pt>
                <c:pt idx="11">
                  <c:v>226</c:v>
                </c:pt>
                <c:pt idx="12">
                  <c:v>227</c:v>
                </c:pt>
                <c:pt idx="13">
                  <c:v>228</c:v>
                </c:pt>
                <c:pt idx="14">
                  <c:v>229</c:v>
                </c:pt>
                <c:pt idx="15">
                  <c:v>230</c:v>
                </c:pt>
                <c:pt idx="16">
                  <c:v>231</c:v>
                </c:pt>
                <c:pt idx="17">
                  <c:v>232</c:v>
                </c:pt>
                <c:pt idx="18">
                  <c:v>233</c:v>
                </c:pt>
                <c:pt idx="19">
                  <c:v>234</c:v>
                </c:pt>
                <c:pt idx="20">
                  <c:v>235</c:v>
                </c:pt>
                <c:pt idx="21">
                  <c:v>236</c:v>
                </c:pt>
                <c:pt idx="22">
                  <c:v>237</c:v>
                </c:pt>
                <c:pt idx="23">
                  <c:v>238</c:v>
                </c:pt>
                <c:pt idx="24">
                  <c:v>239</c:v>
                </c:pt>
                <c:pt idx="25">
                  <c:v>240</c:v>
                </c:pt>
                <c:pt idx="26">
                  <c:v>241</c:v>
                </c:pt>
                <c:pt idx="27">
                  <c:v>242</c:v>
                </c:pt>
                <c:pt idx="28">
                  <c:v>243</c:v>
                </c:pt>
                <c:pt idx="29">
                  <c:v>244</c:v>
                </c:pt>
                <c:pt idx="30">
                  <c:v>245</c:v>
                </c:pt>
                <c:pt idx="31">
                  <c:v>246</c:v>
                </c:pt>
                <c:pt idx="32">
                  <c:v>247</c:v>
                </c:pt>
                <c:pt idx="33">
                  <c:v>248</c:v>
                </c:pt>
                <c:pt idx="34">
                  <c:v>249</c:v>
                </c:pt>
                <c:pt idx="35">
                  <c:v>250</c:v>
                </c:pt>
                <c:pt idx="36">
                  <c:v>251</c:v>
                </c:pt>
                <c:pt idx="37">
                  <c:v>252</c:v>
                </c:pt>
                <c:pt idx="38">
                  <c:v>253</c:v>
                </c:pt>
                <c:pt idx="39">
                  <c:v>254</c:v>
                </c:pt>
                <c:pt idx="40">
                  <c:v>255</c:v>
                </c:pt>
                <c:pt idx="41">
                  <c:v>256</c:v>
                </c:pt>
                <c:pt idx="42">
                  <c:v>257</c:v>
                </c:pt>
                <c:pt idx="43">
                  <c:v>258</c:v>
                </c:pt>
                <c:pt idx="44">
                  <c:v>259</c:v>
                </c:pt>
                <c:pt idx="45">
                  <c:v>260</c:v>
                </c:pt>
                <c:pt idx="46">
                  <c:v>261</c:v>
                </c:pt>
                <c:pt idx="47">
                  <c:v>262</c:v>
                </c:pt>
                <c:pt idx="48">
                  <c:v>263</c:v>
                </c:pt>
                <c:pt idx="49">
                  <c:v>264</c:v>
                </c:pt>
                <c:pt idx="50">
                  <c:v>265</c:v>
                </c:pt>
                <c:pt idx="51">
                  <c:v>266</c:v>
                </c:pt>
                <c:pt idx="52">
                  <c:v>267</c:v>
                </c:pt>
                <c:pt idx="53">
                  <c:v>268</c:v>
                </c:pt>
                <c:pt idx="54">
                  <c:v>269</c:v>
                </c:pt>
                <c:pt idx="55">
                  <c:v>270</c:v>
                </c:pt>
                <c:pt idx="56">
                  <c:v>271</c:v>
                </c:pt>
                <c:pt idx="57">
                  <c:v>272</c:v>
                </c:pt>
                <c:pt idx="58">
                  <c:v>273</c:v>
                </c:pt>
                <c:pt idx="59">
                  <c:v>274</c:v>
                </c:pt>
                <c:pt idx="60">
                  <c:v>275</c:v>
                </c:pt>
                <c:pt idx="61">
                  <c:v>276</c:v>
                </c:pt>
                <c:pt idx="62">
                  <c:v>277</c:v>
                </c:pt>
                <c:pt idx="63">
                  <c:v>278</c:v>
                </c:pt>
                <c:pt idx="64">
                  <c:v>279</c:v>
                </c:pt>
                <c:pt idx="65">
                  <c:v>280</c:v>
                </c:pt>
                <c:pt idx="66">
                  <c:v>281</c:v>
                </c:pt>
                <c:pt idx="67">
                  <c:v>282</c:v>
                </c:pt>
                <c:pt idx="68">
                  <c:v>283</c:v>
                </c:pt>
                <c:pt idx="69">
                  <c:v>284</c:v>
                </c:pt>
                <c:pt idx="70">
                  <c:v>285</c:v>
                </c:pt>
                <c:pt idx="71">
                  <c:v>286</c:v>
                </c:pt>
                <c:pt idx="72">
                  <c:v>287</c:v>
                </c:pt>
                <c:pt idx="73">
                  <c:v>288</c:v>
                </c:pt>
                <c:pt idx="74">
                  <c:v>289</c:v>
                </c:pt>
                <c:pt idx="75">
                  <c:v>290</c:v>
                </c:pt>
                <c:pt idx="76">
                  <c:v>291</c:v>
                </c:pt>
                <c:pt idx="77">
                  <c:v>292</c:v>
                </c:pt>
                <c:pt idx="78">
                  <c:v>293</c:v>
                </c:pt>
                <c:pt idx="79">
                  <c:v>294</c:v>
                </c:pt>
                <c:pt idx="80">
                  <c:v>295</c:v>
                </c:pt>
                <c:pt idx="81">
                  <c:v>296</c:v>
                </c:pt>
                <c:pt idx="82">
                  <c:v>297</c:v>
                </c:pt>
                <c:pt idx="83">
                  <c:v>298</c:v>
                </c:pt>
                <c:pt idx="84">
                  <c:v>299</c:v>
                </c:pt>
                <c:pt idx="85">
                  <c:v>300</c:v>
                </c:pt>
                <c:pt idx="86">
                  <c:v>301</c:v>
                </c:pt>
                <c:pt idx="87">
                  <c:v>302</c:v>
                </c:pt>
                <c:pt idx="88">
                  <c:v>303</c:v>
                </c:pt>
                <c:pt idx="89">
                  <c:v>304</c:v>
                </c:pt>
                <c:pt idx="90">
                  <c:v>305</c:v>
                </c:pt>
                <c:pt idx="91">
                  <c:v>306</c:v>
                </c:pt>
                <c:pt idx="92">
                  <c:v>307</c:v>
                </c:pt>
                <c:pt idx="93">
                  <c:v>308</c:v>
                </c:pt>
                <c:pt idx="94">
                  <c:v>309</c:v>
                </c:pt>
                <c:pt idx="95">
                  <c:v>310</c:v>
                </c:pt>
                <c:pt idx="96">
                  <c:v>311</c:v>
                </c:pt>
                <c:pt idx="97">
                  <c:v>312</c:v>
                </c:pt>
                <c:pt idx="98">
                  <c:v>313</c:v>
                </c:pt>
                <c:pt idx="99">
                  <c:v>314</c:v>
                </c:pt>
                <c:pt idx="100">
                  <c:v>315</c:v>
                </c:pt>
                <c:pt idx="101">
                  <c:v>316</c:v>
                </c:pt>
                <c:pt idx="102">
                  <c:v>317</c:v>
                </c:pt>
                <c:pt idx="103">
                  <c:v>318</c:v>
                </c:pt>
                <c:pt idx="104">
                  <c:v>319</c:v>
                </c:pt>
                <c:pt idx="105">
                  <c:v>320</c:v>
                </c:pt>
                <c:pt idx="106">
                  <c:v>321</c:v>
                </c:pt>
                <c:pt idx="107">
                  <c:v>322</c:v>
                </c:pt>
                <c:pt idx="108">
                  <c:v>323</c:v>
                </c:pt>
                <c:pt idx="109">
                  <c:v>324</c:v>
                </c:pt>
                <c:pt idx="110">
                  <c:v>325</c:v>
                </c:pt>
                <c:pt idx="111">
                  <c:v>326</c:v>
                </c:pt>
                <c:pt idx="112">
                  <c:v>327</c:v>
                </c:pt>
                <c:pt idx="113">
                  <c:v>328</c:v>
                </c:pt>
                <c:pt idx="114">
                  <c:v>329</c:v>
                </c:pt>
                <c:pt idx="115">
                  <c:v>330</c:v>
                </c:pt>
                <c:pt idx="116">
                  <c:v>331</c:v>
                </c:pt>
                <c:pt idx="117">
                  <c:v>332</c:v>
                </c:pt>
                <c:pt idx="118">
                  <c:v>333</c:v>
                </c:pt>
                <c:pt idx="119">
                  <c:v>334</c:v>
                </c:pt>
                <c:pt idx="120">
                  <c:v>335</c:v>
                </c:pt>
                <c:pt idx="121">
                  <c:v>336</c:v>
                </c:pt>
                <c:pt idx="122">
                  <c:v>337</c:v>
                </c:pt>
                <c:pt idx="123">
                  <c:v>338</c:v>
                </c:pt>
                <c:pt idx="124">
                  <c:v>339</c:v>
                </c:pt>
                <c:pt idx="125">
                  <c:v>340</c:v>
                </c:pt>
                <c:pt idx="126">
                  <c:v>341</c:v>
                </c:pt>
                <c:pt idx="127">
                  <c:v>342</c:v>
                </c:pt>
                <c:pt idx="128">
                  <c:v>343</c:v>
                </c:pt>
                <c:pt idx="129">
                  <c:v>344</c:v>
                </c:pt>
                <c:pt idx="130">
                  <c:v>345</c:v>
                </c:pt>
                <c:pt idx="131">
                  <c:v>346</c:v>
                </c:pt>
                <c:pt idx="132">
                  <c:v>347</c:v>
                </c:pt>
                <c:pt idx="133">
                  <c:v>348</c:v>
                </c:pt>
                <c:pt idx="134">
                  <c:v>349</c:v>
                </c:pt>
                <c:pt idx="135">
                  <c:v>350</c:v>
                </c:pt>
                <c:pt idx="136">
                  <c:v>351</c:v>
                </c:pt>
                <c:pt idx="137">
                  <c:v>352</c:v>
                </c:pt>
                <c:pt idx="138">
                  <c:v>353</c:v>
                </c:pt>
                <c:pt idx="139">
                  <c:v>354</c:v>
                </c:pt>
                <c:pt idx="140">
                  <c:v>355</c:v>
                </c:pt>
                <c:pt idx="141">
                  <c:v>356</c:v>
                </c:pt>
                <c:pt idx="142">
                  <c:v>357</c:v>
                </c:pt>
                <c:pt idx="143">
                  <c:v>358</c:v>
                </c:pt>
                <c:pt idx="144">
                  <c:v>359</c:v>
                </c:pt>
                <c:pt idx="145">
                  <c:v>360</c:v>
                </c:pt>
                <c:pt idx="146">
                  <c:v>361</c:v>
                </c:pt>
                <c:pt idx="147">
                  <c:v>362</c:v>
                </c:pt>
                <c:pt idx="148">
                  <c:v>363</c:v>
                </c:pt>
                <c:pt idx="149">
                  <c:v>364</c:v>
                </c:pt>
                <c:pt idx="150">
                  <c:v>365</c:v>
                </c:pt>
                <c:pt idx="151">
                  <c:v>366</c:v>
                </c:pt>
                <c:pt idx="152">
                  <c:v>367</c:v>
                </c:pt>
                <c:pt idx="153">
                  <c:v>368</c:v>
                </c:pt>
                <c:pt idx="154">
                  <c:v>369</c:v>
                </c:pt>
                <c:pt idx="155">
                  <c:v>370</c:v>
                </c:pt>
                <c:pt idx="156">
                  <c:v>371</c:v>
                </c:pt>
                <c:pt idx="157">
                  <c:v>372</c:v>
                </c:pt>
                <c:pt idx="158">
                  <c:v>373</c:v>
                </c:pt>
                <c:pt idx="159">
                  <c:v>374</c:v>
                </c:pt>
                <c:pt idx="160">
                  <c:v>375</c:v>
                </c:pt>
                <c:pt idx="161">
                  <c:v>376</c:v>
                </c:pt>
                <c:pt idx="162">
                  <c:v>377</c:v>
                </c:pt>
                <c:pt idx="163">
                  <c:v>378</c:v>
                </c:pt>
                <c:pt idx="164">
                  <c:v>379</c:v>
                </c:pt>
                <c:pt idx="165">
                  <c:v>380</c:v>
                </c:pt>
                <c:pt idx="166">
                  <c:v>381</c:v>
                </c:pt>
                <c:pt idx="167">
                  <c:v>382</c:v>
                </c:pt>
                <c:pt idx="168">
                  <c:v>383</c:v>
                </c:pt>
                <c:pt idx="169">
                  <c:v>384</c:v>
                </c:pt>
                <c:pt idx="170">
                  <c:v>385</c:v>
                </c:pt>
                <c:pt idx="171">
                  <c:v>386</c:v>
                </c:pt>
                <c:pt idx="172">
                  <c:v>387</c:v>
                </c:pt>
                <c:pt idx="173">
                  <c:v>388</c:v>
                </c:pt>
                <c:pt idx="174">
                  <c:v>389</c:v>
                </c:pt>
                <c:pt idx="175">
                  <c:v>390</c:v>
                </c:pt>
                <c:pt idx="176">
                  <c:v>391</c:v>
                </c:pt>
                <c:pt idx="177">
                  <c:v>392</c:v>
                </c:pt>
                <c:pt idx="178">
                  <c:v>393</c:v>
                </c:pt>
                <c:pt idx="179">
                  <c:v>394</c:v>
                </c:pt>
                <c:pt idx="180">
                  <c:v>395</c:v>
                </c:pt>
                <c:pt idx="181">
                  <c:v>396</c:v>
                </c:pt>
                <c:pt idx="182">
                  <c:v>397</c:v>
                </c:pt>
                <c:pt idx="183">
                  <c:v>398</c:v>
                </c:pt>
                <c:pt idx="184">
                  <c:v>399</c:v>
                </c:pt>
                <c:pt idx="185">
                  <c:v>400</c:v>
                </c:pt>
                <c:pt idx="186">
                  <c:v>401</c:v>
                </c:pt>
                <c:pt idx="187">
                  <c:v>402</c:v>
                </c:pt>
                <c:pt idx="188">
                  <c:v>403</c:v>
                </c:pt>
                <c:pt idx="189">
                  <c:v>404</c:v>
                </c:pt>
                <c:pt idx="190">
                  <c:v>405</c:v>
                </c:pt>
                <c:pt idx="191">
                  <c:v>406</c:v>
                </c:pt>
                <c:pt idx="192">
                  <c:v>407</c:v>
                </c:pt>
                <c:pt idx="193">
                  <c:v>408</c:v>
                </c:pt>
                <c:pt idx="194">
                  <c:v>409</c:v>
                </c:pt>
                <c:pt idx="195">
                  <c:v>410</c:v>
                </c:pt>
                <c:pt idx="196">
                  <c:v>411</c:v>
                </c:pt>
                <c:pt idx="197">
                  <c:v>412</c:v>
                </c:pt>
                <c:pt idx="198">
                  <c:v>413</c:v>
                </c:pt>
                <c:pt idx="199">
                  <c:v>414</c:v>
                </c:pt>
                <c:pt idx="200">
                  <c:v>415</c:v>
                </c:pt>
                <c:pt idx="201">
                  <c:v>416</c:v>
                </c:pt>
                <c:pt idx="202">
                  <c:v>417</c:v>
                </c:pt>
                <c:pt idx="203">
                  <c:v>418</c:v>
                </c:pt>
                <c:pt idx="204">
                  <c:v>419</c:v>
                </c:pt>
                <c:pt idx="205">
                  <c:v>420</c:v>
                </c:pt>
                <c:pt idx="206">
                  <c:v>421</c:v>
                </c:pt>
                <c:pt idx="207">
                  <c:v>422</c:v>
                </c:pt>
                <c:pt idx="208">
                  <c:v>423</c:v>
                </c:pt>
                <c:pt idx="209">
                  <c:v>424</c:v>
                </c:pt>
                <c:pt idx="210">
                  <c:v>425</c:v>
                </c:pt>
                <c:pt idx="211">
                  <c:v>426</c:v>
                </c:pt>
                <c:pt idx="212">
                  <c:v>427</c:v>
                </c:pt>
                <c:pt idx="213">
                  <c:v>428</c:v>
                </c:pt>
                <c:pt idx="214">
                  <c:v>429</c:v>
                </c:pt>
                <c:pt idx="215">
                  <c:v>430</c:v>
                </c:pt>
                <c:pt idx="216">
                  <c:v>431</c:v>
                </c:pt>
                <c:pt idx="217">
                  <c:v>432</c:v>
                </c:pt>
                <c:pt idx="218">
                  <c:v>433</c:v>
                </c:pt>
                <c:pt idx="219">
                  <c:v>434</c:v>
                </c:pt>
                <c:pt idx="220">
                  <c:v>435</c:v>
                </c:pt>
                <c:pt idx="221">
                  <c:v>436</c:v>
                </c:pt>
                <c:pt idx="222">
                  <c:v>437</c:v>
                </c:pt>
                <c:pt idx="223">
                  <c:v>438</c:v>
                </c:pt>
                <c:pt idx="224">
                  <c:v>439</c:v>
                </c:pt>
                <c:pt idx="225">
                  <c:v>440</c:v>
                </c:pt>
                <c:pt idx="226">
                  <c:v>441</c:v>
                </c:pt>
                <c:pt idx="227">
                  <c:v>442</c:v>
                </c:pt>
                <c:pt idx="228">
                  <c:v>443</c:v>
                </c:pt>
                <c:pt idx="229">
                  <c:v>444</c:v>
                </c:pt>
                <c:pt idx="230">
                  <c:v>445</c:v>
                </c:pt>
                <c:pt idx="231">
                  <c:v>446</c:v>
                </c:pt>
                <c:pt idx="232">
                  <c:v>447</c:v>
                </c:pt>
                <c:pt idx="233">
                  <c:v>448</c:v>
                </c:pt>
                <c:pt idx="234">
                  <c:v>449</c:v>
                </c:pt>
                <c:pt idx="235">
                  <c:v>450</c:v>
                </c:pt>
                <c:pt idx="236">
                  <c:v>451</c:v>
                </c:pt>
                <c:pt idx="237">
                  <c:v>452</c:v>
                </c:pt>
                <c:pt idx="238">
                  <c:v>453</c:v>
                </c:pt>
                <c:pt idx="239">
                  <c:v>454</c:v>
                </c:pt>
                <c:pt idx="240">
                  <c:v>455</c:v>
                </c:pt>
                <c:pt idx="241">
                  <c:v>456</c:v>
                </c:pt>
                <c:pt idx="242">
                  <c:v>457</c:v>
                </c:pt>
                <c:pt idx="243">
                  <c:v>458</c:v>
                </c:pt>
                <c:pt idx="244">
                  <c:v>459</c:v>
                </c:pt>
                <c:pt idx="245">
                  <c:v>460</c:v>
                </c:pt>
                <c:pt idx="246">
                  <c:v>461</c:v>
                </c:pt>
                <c:pt idx="247">
                  <c:v>462</c:v>
                </c:pt>
                <c:pt idx="248">
                  <c:v>463</c:v>
                </c:pt>
                <c:pt idx="249">
                  <c:v>464</c:v>
                </c:pt>
                <c:pt idx="250">
                  <c:v>465</c:v>
                </c:pt>
                <c:pt idx="251">
                  <c:v>466</c:v>
                </c:pt>
                <c:pt idx="252">
                  <c:v>467</c:v>
                </c:pt>
                <c:pt idx="253">
                  <c:v>468</c:v>
                </c:pt>
                <c:pt idx="254">
                  <c:v>469</c:v>
                </c:pt>
                <c:pt idx="255">
                  <c:v>470</c:v>
                </c:pt>
                <c:pt idx="256">
                  <c:v>471</c:v>
                </c:pt>
                <c:pt idx="257">
                  <c:v>472</c:v>
                </c:pt>
                <c:pt idx="258">
                  <c:v>473</c:v>
                </c:pt>
                <c:pt idx="259">
                  <c:v>474</c:v>
                </c:pt>
                <c:pt idx="260">
                  <c:v>475</c:v>
                </c:pt>
                <c:pt idx="261">
                  <c:v>476</c:v>
                </c:pt>
                <c:pt idx="262">
                  <c:v>477</c:v>
                </c:pt>
                <c:pt idx="263">
                  <c:v>478</c:v>
                </c:pt>
                <c:pt idx="264">
                  <c:v>479</c:v>
                </c:pt>
                <c:pt idx="265">
                  <c:v>480</c:v>
                </c:pt>
                <c:pt idx="266">
                  <c:v>481</c:v>
                </c:pt>
                <c:pt idx="267">
                  <c:v>482</c:v>
                </c:pt>
                <c:pt idx="268">
                  <c:v>483</c:v>
                </c:pt>
                <c:pt idx="269">
                  <c:v>484</c:v>
                </c:pt>
                <c:pt idx="270">
                  <c:v>485</c:v>
                </c:pt>
                <c:pt idx="271">
                  <c:v>486</c:v>
                </c:pt>
                <c:pt idx="272">
                  <c:v>487</c:v>
                </c:pt>
                <c:pt idx="273">
                  <c:v>488</c:v>
                </c:pt>
                <c:pt idx="274">
                  <c:v>489</c:v>
                </c:pt>
                <c:pt idx="275">
                  <c:v>490</c:v>
                </c:pt>
                <c:pt idx="276">
                  <c:v>491</c:v>
                </c:pt>
                <c:pt idx="277">
                  <c:v>492</c:v>
                </c:pt>
                <c:pt idx="278">
                  <c:v>493</c:v>
                </c:pt>
                <c:pt idx="279">
                  <c:v>494</c:v>
                </c:pt>
                <c:pt idx="280">
                  <c:v>495</c:v>
                </c:pt>
                <c:pt idx="281">
                  <c:v>496</c:v>
                </c:pt>
                <c:pt idx="282">
                  <c:v>497</c:v>
                </c:pt>
                <c:pt idx="283">
                  <c:v>498</c:v>
                </c:pt>
                <c:pt idx="284">
                  <c:v>499</c:v>
                </c:pt>
                <c:pt idx="285">
                  <c:v>500</c:v>
                </c:pt>
                <c:pt idx="286">
                  <c:v>501</c:v>
                </c:pt>
                <c:pt idx="287">
                  <c:v>502</c:v>
                </c:pt>
                <c:pt idx="288">
                  <c:v>503</c:v>
                </c:pt>
                <c:pt idx="289">
                  <c:v>504</c:v>
                </c:pt>
                <c:pt idx="290">
                  <c:v>505</c:v>
                </c:pt>
                <c:pt idx="291">
                  <c:v>506</c:v>
                </c:pt>
                <c:pt idx="292">
                  <c:v>507</c:v>
                </c:pt>
                <c:pt idx="293">
                  <c:v>508</c:v>
                </c:pt>
                <c:pt idx="294">
                  <c:v>509</c:v>
                </c:pt>
                <c:pt idx="295">
                  <c:v>510</c:v>
                </c:pt>
                <c:pt idx="296">
                  <c:v>511</c:v>
                </c:pt>
                <c:pt idx="297">
                  <c:v>512</c:v>
                </c:pt>
                <c:pt idx="298">
                  <c:v>513</c:v>
                </c:pt>
                <c:pt idx="299">
                  <c:v>514</c:v>
                </c:pt>
                <c:pt idx="300">
                  <c:v>515</c:v>
                </c:pt>
                <c:pt idx="301">
                  <c:v>516</c:v>
                </c:pt>
                <c:pt idx="302">
                  <c:v>517</c:v>
                </c:pt>
                <c:pt idx="303">
                  <c:v>518</c:v>
                </c:pt>
                <c:pt idx="304">
                  <c:v>519</c:v>
                </c:pt>
                <c:pt idx="305">
                  <c:v>520</c:v>
                </c:pt>
                <c:pt idx="306">
                  <c:v>521</c:v>
                </c:pt>
                <c:pt idx="307">
                  <c:v>522</c:v>
                </c:pt>
                <c:pt idx="308">
                  <c:v>523</c:v>
                </c:pt>
                <c:pt idx="309">
                  <c:v>524</c:v>
                </c:pt>
                <c:pt idx="310">
                  <c:v>525</c:v>
                </c:pt>
                <c:pt idx="311">
                  <c:v>526</c:v>
                </c:pt>
                <c:pt idx="312">
                  <c:v>527</c:v>
                </c:pt>
                <c:pt idx="313">
                  <c:v>528</c:v>
                </c:pt>
                <c:pt idx="314">
                  <c:v>529</c:v>
                </c:pt>
                <c:pt idx="315">
                  <c:v>530</c:v>
                </c:pt>
                <c:pt idx="316">
                  <c:v>531</c:v>
                </c:pt>
                <c:pt idx="317">
                  <c:v>532</c:v>
                </c:pt>
                <c:pt idx="318">
                  <c:v>533</c:v>
                </c:pt>
                <c:pt idx="319">
                  <c:v>534</c:v>
                </c:pt>
                <c:pt idx="320">
                  <c:v>535</c:v>
                </c:pt>
                <c:pt idx="321">
                  <c:v>536</c:v>
                </c:pt>
                <c:pt idx="322">
                  <c:v>537</c:v>
                </c:pt>
                <c:pt idx="323">
                  <c:v>538</c:v>
                </c:pt>
                <c:pt idx="324">
                  <c:v>539</c:v>
                </c:pt>
                <c:pt idx="325">
                  <c:v>540</c:v>
                </c:pt>
                <c:pt idx="326">
                  <c:v>541</c:v>
                </c:pt>
                <c:pt idx="327">
                  <c:v>542</c:v>
                </c:pt>
                <c:pt idx="328">
                  <c:v>543</c:v>
                </c:pt>
                <c:pt idx="329">
                  <c:v>544</c:v>
                </c:pt>
                <c:pt idx="330">
                  <c:v>545</c:v>
                </c:pt>
                <c:pt idx="331">
                  <c:v>546</c:v>
                </c:pt>
                <c:pt idx="332">
                  <c:v>547</c:v>
                </c:pt>
                <c:pt idx="333">
                  <c:v>548</c:v>
                </c:pt>
                <c:pt idx="334">
                  <c:v>549</c:v>
                </c:pt>
                <c:pt idx="335">
                  <c:v>550</c:v>
                </c:pt>
                <c:pt idx="336">
                  <c:v>551</c:v>
                </c:pt>
                <c:pt idx="337">
                  <c:v>552</c:v>
                </c:pt>
                <c:pt idx="338">
                  <c:v>553</c:v>
                </c:pt>
                <c:pt idx="339">
                  <c:v>554</c:v>
                </c:pt>
                <c:pt idx="340">
                  <c:v>555</c:v>
                </c:pt>
                <c:pt idx="341">
                  <c:v>556</c:v>
                </c:pt>
                <c:pt idx="342">
                  <c:v>557</c:v>
                </c:pt>
                <c:pt idx="343">
                  <c:v>558</c:v>
                </c:pt>
                <c:pt idx="344">
                  <c:v>559</c:v>
                </c:pt>
                <c:pt idx="345">
                  <c:v>560</c:v>
                </c:pt>
                <c:pt idx="346">
                  <c:v>561</c:v>
                </c:pt>
                <c:pt idx="347">
                  <c:v>562</c:v>
                </c:pt>
                <c:pt idx="348">
                  <c:v>563</c:v>
                </c:pt>
                <c:pt idx="349">
                  <c:v>564</c:v>
                </c:pt>
                <c:pt idx="350">
                  <c:v>565</c:v>
                </c:pt>
                <c:pt idx="351">
                  <c:v>566</c:v>
                </c:pt>
                <c:pt idx="352">
                  <c:v>567</c:v>
                </c:pt>
                <c:pt idx="353">
                  <c:v>568</c:v>
                </c:pt>
                <c:pt idx="354">
                  <c:v>569</c:v>
                </c:pt>
                <c:pt idx="355">
                  <c:v>570</c:v>
                </c:pt>
                <c:pt idx="356">
                  <c:v>571</c:v>
                </c:pt>
                <c:pt idx="357">
                  <c:v>572</c:v>
                </c:pt>
                <c:pt idx="358">
                  <c:v>573</c:v>
                </c:pt>
                <c:pt idx="359">
                  <c:v>574</c:v>
                </c:pt>
                <c:pt idx="360">
                  <c:v>575</c:v>
                </c:pt>
                <c:pt idx="361">
                  <c:v>576</c:v>
                </c:pt>
                <c:pt idx="362">
                  <c:v>577</c:v>
                </c:pt>
                <c:pt idx="363">
                  <c:v>578</c:v>
                </c:pt>
                <c:pt idx="364">
                  <c:v>579</c:v>
                </c:pt>
                <c:pt idx="365">
                  <c:v>580</c:v>
                </c:pt>
                <c:pt idx="366">
                  <c:v>581</c:v>
                </c:pt>
                <c:pt idx="367">
                  <c:v>582</c:v>
                </c:pt>
                <c:pt idx="368">
                  <c:v>583</c:v>
                </c:pt>
                <c:pt idx="369">
                  <c:v>584</c:v>
                </c:pt>
                <c:pt idx="370">
                  <c:v>585</c:v>
                </c:pt>
                <c:pt idx="371">
                  <c:v>586</c:v>
                </c:pt>
                <c:pt idx="372">
                  <c:v>587</c:v>
                </c:pt>
                <c:pt idx="373">
                  <c:v>588</c:v>
                </c:pt>
                <c:pt idx="374">
                  <c:v>589</c:v>
                </c:pt>
                <c:pt idx="375">
                  <c:v>590</c:v>
                </c:pt>
                <c:pt idx="376">
                  <c:v>591</c:v>
                </c:pt>
                <c:pt idx="377">
                  <c:v>592</c:v>
                </c:pt>
                <c:pt idx="378">
                  <c:v>593</c:v>
                </c:pt>
                <c:pt idx="379">
                  <c:v>594</c:v>
                </c:pt>
                <c:pt idx="380">
                  <c:v>595</c:v>
                </c:pt>
                <c:pt idx="381">
                  <c:v>596</c:v>
                </c:pt>
                <c:pt idx="382">
                  <c:v>597</c:v>
                </c:pt>
                <c:pt idx="383">
                  <c:v>598</c:v>
                </c:pt>
                <c:pt idx="384">
                  <c:v>599</c:v>
                </c:pt>
                <c:pt idx="385">
                  <c:v>600</c:v>
                </c:pt>
                <c:pt idx="386">
                  <c:v>601</c:v>
                </c:pt>
                <c:pt idx="387">
                  <c:v>602</c:v>
                </c:pt>
                <c:pt idx="388">
                  <c:v>603</c:v>
                </c:pt>
                <c:pt idx="389">
                  <c:v>604</c:v>
                </c:pt>
                <c:pt idx="390">
                  <c:v>605</c:v>
                </c:pt>
                <c:pt idx="391">
                  <c:v>606</c:v>
                </c:pt>
                <c:pt idx="392">
                  <c:v>607</c:v>
                </c:pt>
                <c:pt idx="393">
                  <c:v>608</c:v>
                </c:pt>
                <c:pt idx="394">
                  <c:v>609</c:v>
                </c:pt>
                <c:pt idx="395">
                  <c:v>610</c:v>
                </c:pt>
                <c:pt idx="396">
                  <c:v>611</c:v>
                </c:pt>
                <c:pt idx="397">
                  <c:v>612</c:v>
                </c:pt>
                <c:pt idx="398">
                  <c:v>613</c:v>
                </c:pt>
                <c:pt idx="399">
                  <c:v>614</c:v>
                </c:pt>
                <c:pt idx="400">
                  <c:v>615</c:v>
                </c:pt>
                <c:pt idx="401">
                  <c:v>616</c:v>
                </c:pt>
                <c:pt idx="402">
                  <c:v>617</c:v>
                </c:pt>
                <c:pt idx="403">
                  <c:v>618</c:v>
                </c:pt>
                <c:pt idx="404">
                  <c:v>619</c:v>
                </c:pt>
                <c:pt idx="405">
                  <c:v>620</c:v>
                </c:pt>
                <c:pt idx="406">
                  <c:v>621</c:v>
                </c:pt>
                <c:pt idx="407">
                  <c:v>622</c:v>
                </c:pt>
                <c:pt idx="408">
                  <c:v>623</c:v>
                </c:pt>
                <c:pt idx="409">
                  <c:v>624</c:v>
                </c:pt>
                <c:pt idx="410">
                  <c:v>625</c:v>
                </c:pt>
                <c:pt idx="411">
                  <c:v>626</c:v>
                </c:pt>
                <c:pt idx="412">
                  <c:v>627</c:v>
                </c:pt>
                <c:pt idx="413">
                  <c:v>628</c:v>
                </c:pt>
                <c:pt idx="414">
                  <c:v>629</c:v>
                </c:pt>
                <c:pt idx="415">
                  <c:v>630</c:v>
                </c:pt>
                <c:pt idx="416">
                  <c:v>631</c:v>
                </c:pt>
                <c:pt idx="417">
                  <c:v>632</c:v>
                </c:pt>
                <c:pt idx="418">
                  <c:v>633</c:v>
                </c:pt>
                <c:pt idx="419">
                  <c:v>634</c:v>
                </c:pt>
                <c:pt idx="420">
                  <c:v>635</c:v>
                </c:pt>
                <c:pt idx="421">
                  <c:v>636</c:v>
                </c:pt>
                <c:pt idx="422">
                  <c:v>637</c:v>
                </c:pt>
                <c:pt idx="423">
                  <c:v>638</c:v>
                </c:pt>
                <c:pt idx="424">
                  <c:v>639</c:v>
                </c:pt>
                <c:pt idx="425">
                  <c:v>640</c:v>
                </c:pt>
                <c:pt idx="426">
                  <c:v>641</c:v>
                </c:pt>
                <c:pt idx="427">
                  <c:v>642</c:v>
                </c:pt>
                <c:pt idx="428">
                  <c:v>643</c:v>
                </c:pt>
                <c:pt idx="429">
                  <c:v>644</c:v>
                </c:pt>
                <c:pt idx="430">
                  <c:v>645</c:v>
                </c:pt>
                <c:pt idx="431">
                  <c:v>646</c:v>
                </c:pt>
                <c:pt idx="432">
                  <c:v>647</c:v>
                </c:pt>
                <c:pt idx="433">
                  <c:v>648</c:v>
                </c:pt>
                <c:pt idx="434">
                  <c:v>649</c:v>
                </c:pt>
                <c:pt idx="435">
                  <c:v>650</c:v>
                </c:pt>
                <c:pt idx="436">
                  <c:v>651</c:v>
                </c:pt>
                <c:pt idx="437">
                  <c:v>652</c:v>
                </c:pt>
                <c:pt idx="438">
                  <c:v>653</c:v>
                </c:pt>
                <c:pt idx="439">
                  <c:v>654</c:v>
                </c:pt>
                <c:pt idx="440">
                  <c:v>655</c:v>
                </c:pt>
                <c:pt idx="441">
                  <c:v>656</c:v>
                </c:pt>
                <c:pt idx="442">
                  <c:v>657</c:v>
                </c:pt>
                <c:pt idx="443">
                  <c:v>658</c:v>
                </c:pt>
                <c:pt idx="444">
                  <c:v>659</c:v>
                </c:pt>
                <c:pt idx="445">
                  <c:v>660</c:v>
                </c:pt>
                <c:pt idx="446">
                  <c:v>661</c:v>
                </c:pt>
                <c:pt idx="447">
                  <c:v>662</c:v>
                </c:pt>
                <c:pt idx="448">
                  <c:v>663</c:v>
                </c:pt>
                <c:pt idx="449">
                  <c:v>664</c:v>
                </c:pt>
                <c:pt idx="450">
                  <c:v>665</c:v>
                </c:pt>
                <c:pt idx="451">
                  <c:v>666</c:v>
                </c:pt>
                <c:pt idx="452">
                  <c:v>667</c:v>
                </c:pt>
                <c:pt idx="453">
                  <c:v>668</c:v>
                </c:pt>
                <c:pt idx="454">
                  <c:v>669</c:v>
                </c:pt>
                <c:pt idx="455">
                  <c:v>670</c:v>
                </c:pt>
                <c:pt idx="456">
                  <c:v>671</c:v>
                </c:pt>
                <c:pt idx="457">
                  <c:v>672</c:v>
                </c:pt>
                <c:pt idx="458">
                  <c:v>673</c:v>
                </c:pt>
                <c:pt idx="459">
                  <c:v>674</c:v>
                </c:pt>
                <c:pt idx="460">
                  <c:v>675</c:v>
                </c:pt>
                <c:pt idx="461">
                  <c:v>676</c:v>
                </c:pt>
                <c:pt idx="462">
                  <c:v>677</c:v>
                </c:pt>
                <c:pt idx="463">
                  <c:v>678</c:v>
                </c:pt>
                <c:pt idx="464">
                  <c:v>679</c:v>
                </c:pt>
                <c:pt idx="465">
                  <c:v>680</c:v>
                </c:pt>
                <c:pt idx="466">
                  <c:v>681</c:v>
                </c:pt>
                <c:pt idx="467">
                  <c:v>682</c:v>
                </c:pt>
                <c:pt idx="468">
                  <c:v>683</c:v>
                </c:pt>
                <c:pt idx="469">
                  <c:v>684</c:v>
                </c:pt>
                <c:pt idx="470">
                  <c:v>685</c:v>
                </c:pt>
                <c:pt idx="471">
                  <c:v>686</c:v>
                </c:pt>
                <c:pt idx="472">
                  <c:v>687</c:v>
                </c:pt>
                <c:pt idx="473">
                  <c:v>688</c:v>
                </c:pt>
                <c:pt idx="474">
                  <c:v>689</c:v>
                </c:pt>
                <c:pt idx="475">
                  <c:v>690</c:v>
                </c:pt>
                <c:pt idx="476">
                  <c:v>691</c:v>
                </c:pt>
                <c:pt idx="477">
                  <c:v>692</c:v>
                </c:pt>
                <c:pt idx="478">
                  <c:v>693</c:v>
                </c:pt>
                <c:pt idx="479">
                  <c:v>694</c:v>
                </c:pt>
                <c:pt idx="480">
                  <c:v>695</c:v>
                </c:pt>
                <c:pt idx="481">
                  <c:v>696</c:v>
                </c:pt>
                <c:pt idx="482">
                  <c:v>697</c:v>
                </c:pt>
                <c:pt idx="483">
                  <c:v>698</c:v>
                </c:pt>
                <c:pt idx="484">
                  <c:v>699</c:v>
                </c:pt>
                <c:pt idx="485">
                  <c:v>700</c:v>
                </c:pt>
                <c:pt idx="486">
                  <c:v>701</c:v>
                </c:pt>
                <c:pt idx="487">
                  <c:v>702</c:v>
                </c:pt>
                <c:pt idx="488">
                  <c:v>703</c:v>
                </c:pt>
                <c:pt idx="489">
                  <c:v>704</c:v>
                </c:pt>
                <c:pt idx="490">
                  <c:v>705</c:v>
                </c:pt>
                <c:pt idx="491">
                  <c:v>706</c:v>
                </c:pt>
                <c:pt idx="492">
                  <c:v>707</c:v>
                </c:pt>
                <c:pt idx="493">
                  <c:v>708</c:v>
                </c:pt>
                <c:pt idx="494">
                  <c:v>709</c:v>
                </c:pt>
                <c:pt idx="495">
                  <c:v>710</c:v>
                </c:pt>
                <c:pt idx="496">
                  <c:v>711</c:v>
                </c:pt>
                <c:pt idx="497">
                  <c:v>712</c:v>
                </c:pt>
                <c:pt idx="498">
                  <c:v>713</c:v>
                </c:pt>
                <c:pt idx="499">
                  <c:v>714</c:v>
                </c:pt>
                <c:pt idx="500">
                  <c:v>715</c:v>
                </c:pt>
                <c:pt idx="501">
                  <c:v>716</c:v>
                </c:pt>
                <c:pt idx="502">
                  <c:v>717</c:v>
                </c:pt>
                <c:pt idx="503">
                  <c:v>718</c:v>
                </c:pt>
                <c:pt idx="504">
                  <c:v>719</c:v>
                </c:pt>
                <c:pt idx="505">
                  <c:v>720</c:v>
                </c:pt>
                <c:pt idx="506">
                  <c:v>721</c:v>
                </c:pt>
                <c:pt idx="507">
                  <c:v>722</c:v>
                </c:pt>
                <c:pt idx="508">
                  <c:v>723</c:v>
                </c:pt>
                <c:pt idx="509">
                  <c:v>724</c:v>
                </c:pt>
                <c:pt idx="510">
                  <c:v>725</c:v>
                </c:pt>
                <c:pt idx="511">
                  <c:v>726</c:v>
                </c:pt>
                <c:pt idx="512">
                  <c:v>727</c:v>
                </c:pt>
                <c:pt idx="513">
                  <c:v>728</c:v>
                </c:pt>
                <c:pt idx="514">
                  <c:v>729</c:v>
                </c:pt>
                <c:pt idx="515">
                  <c:v>730</c:v>
                </c:pt>
                <c:pt idx="516">
                  <c:v>731</c:v>
                </c:pt>
                <c:pt idx="517">
                  <c:v>732</c:v>
                </c:pt>
                <c:pt idx="518">
                  <c:v>733</c:v>
                </c:pt>
                <c:pt idx="519">
                  <c:v>734</c:v>
                </c:pt>
                <c:pt idx="520">
                  <c:v>735</c:v>
                </c:pt>
                <c:pt idx="521">
                  <c:v>736</c:v>
                </c:pt>
                <c:pt idx="522">
                  <c:v>737</c:v>
                </c:pt>
                <c:pt idx="523">
                  <c:v>738</c:v>
                </c:pt>
                <c:pt idx="524">
                  <c:v>739</c:v>
                </c:pt>
                <c:pt idx="525">
                  <c:v>740</c:v>
                </c:pt>
                <c:pt idx="526">
                  <c:v>741</c:v>
                </c:pt>
                <c:pt idx="527">
                  <c:v>742</c:v>
                </c:pt>
                <c:pt idx="528">
                  <c:v>743</c:v>
                </c:pt>
                <c:pt idx="529">
                  <c:v>744</c:v>
                </c:pt>
                <c:pt idx="530">
                  <c:v>745</c:v>
                </c:pt>
                <c:pt idx="531">
                  <c:v>746</c:v>
                </c:pt>
                <c:pt idx="532">
                  <c:v>747</c:v>
                </c:pt>
                <c:pt idx="533">
                  <c:v>748</c:v>
                </c:pt>
                <c:pt idx="534">
                  <c:v>749</c:v>
                </c:pt>
                <c:pt idx="535">
                  <c:v>750</c:v>
                </c:pt>
                <c:pt idx="536">
                  <c:v>751</c:v>
                </c:pt>
                <c:pt idx="537">
                  <c:v>752</c:v>
                </c:pt>
                <c:pt idx="538">
                  <c:v>753</c:v>
                </c:pt>
                <c:pt idx="539">
                  <c:v>754</c:v>
                </c:pt>
                <c:pt idx="540">
                  <c:v>755</c:v>
                </c:pt>
                <c:pt idx="541">
                  <c:v>756</c:v>
                </c:pt>
                <c:pt idx="542">
                  <c:v>757</c:v>
                </c:pt>
                <c:pt idx="543">
                  <c:v>758</c:v>
                </c:pt>
                <c:pt idx="544">
                  <c:v>759</c:v>
                </c:pt>
                <c:pt idx="545">
                  <c:v>760</c:v>
                </c:pt>
                <c:pt idx="546">
                  <c:v>761</c:v>
                </c:pt>
                <c:pt idx="547">
                  <c:v>762</c:v>
                </c:pt>
                <c:pt idx="548">
                  <c:v>763</c:v>
                </c:pt>
                <c:pt idx="549">
                  <c:v>764</c:v>
                </c:pt>
                <c:pt idx="550">
                  <c:v>765</c:v>
                </c:pt>
                <c:pt idx="551">
                  <c:v>766</c:v>
                </c:pt>
                <c:pt idx="552">
                  <c:v>767</c:v>
                </c:pt>
                <c:pt idx="553">
                  <c:v>768</c:v>
                </c:pt>
                <c:pt idx="554">
                  <c:v>769</c:v>
                </c:pt>
                <c:pt idx="555">
                  <c:v>770</c:v>
                </c:pt>
                <c:pt idx="556">
                  <c:v>771</c:v>
                </c:pt>
                <c:pt idx="557">
                  <c:v>772</c:v>
                </c:pt>
                <c:pt idx="558">
                  <c:v>773</c:v>
                </c:pt>
                <c:pt idx="559">
                  <c:v>774</c:v>
                </c:pt>
                <c:pt idx="560">
                  <c:v>775</c:v>
                </c:pt>
                <c:pt idx="561">
                  <c:v>776</c:v>
                </c:pt>
                <c:pt idx="562">
                  <c:v>777</c:v>
                </c:pt>
                <c:pt idx="563">
                  <c:v>778</c:v>
                </c:pt>
                <c:pt idx="564">
                  <c:v>779</c:v>
                </c:pt>
                <c:pt idx="565">
                  <c:v>780</c:v>
                </c:pt>
                <c:pt idx="566">
                  <c:v>781</c:v>
                </c:pt>
                <c:pt idx="567">
                  <c:v>782</c:v>
                </c:pt>
                <c:pt idx="568">
                  <c:v>783</c:v>
                </c:pt>
                <c:pt idx="569">
                  <c:v>784</c:v>
                </c:pt>
                <c:pt idx="570">
                  <c:v>785</c:v>
                </c:pt>
                <c:pt idx="571">
                  <c:v>786</c:v>
                </c:pt>
                <c:pt idx="572">
                  <c:v>787</c:v>
                </c:pt>
                <c:pt idx="573">
                  <c:v>788</c:v>
                </c:pt>
                <c:pt idx="574">
                  <c:v>789</c:v>
                </c:pt>
                <c:pt idx="575">
                  <c:v>790</c:v>
                </c:pt>
                <c:pt idx="576">
                  <c:v>791</c:v>
                </c:pt>
                <c:pt idx="577">
                  <c:v>792</c:v>
                </c:pt>
                <c:pt idx="578">
                  <c:v>793</c:v>
                </c:pt>
                <c:pt idx="579">
                  <c:v>794</c:v>
                </c:pt>
                <c:pt idx="580">
                  <c:v>795</c:v>
                </c:pt>
                <c:pt idx="581">
                  <c:v>796</c:v>
                </c:pt>
                <c:pt idx="582">
                  <c:v>797</c:v>
                </c:pt>
                <c:pt idx="583">
                  <c:v>798</c:v>
                </c:pt>
                <c:pt idx="584">
                  <c:v>799</c:v>
                </c:pt>
                <c:pt idx="585">
                  <c:v>800</c:v>
                </c:pt>
                <c:pt idx="586">
                  <c:v>801</c:v>
                </c:pt>
                <c:pt idx="587">
                  <c:v>802</c:v>
                </c:pt>
                <c:pt idx="588">
                  <c:v>803</c:v>
                </c:pt>
                <c:pt idx="589">
                  <c:v>804</c:v>
                </c:pt>
                <c:pt idx="590">
                  <c:v>805</c:v>
                </c:pt>
                <c:pt idx="591">
                  <c:v>806</c:v>
                </c:pt>
                <c:pt idx="592">
                  <c:v>807</c:v>
                </c:pt>
                <c:pt idx="593">
                  <c:v>808</c:v>
                </c:pt>
                <c:pt idx="594">
                  <c:v>809</c:v>
                </c:pt>
                <c:pt idx="595">
                  <c:v>810</c:v>
                </c:pt>
                <c:pt idx="596">
                  <c:v>811</c:v>
                </c:pt>
                <c:pt idx="597">
                  <c:v>812</c:v>
                </c:pt>
                <c:pt idx="598">
                  <c:v>813</c:v>
                </c:pt>
                <c:pt idx="599">
                  <c:v>814</c:v>
                </c:pt>
                <c:pt idx="600">
                  <c:v>815</c:v>
                </c:pt>
                <c:pt idx="601">
                  <c:v>816</c:v>
                </c:pt>
                <c:pt idx="602">
                  <c:v>817</c:v>
                </c:pt>
                <c:pt idx="603">
                  <c:v>818</c:v>
                </c:pt>
                <c:pt idx="604">
                  <c:v>819</c:v>
                </c:pt>
                <c:pt idx="605">
                  <c:v>820</c:v>
                </c:pt>
                <c:pt idx="606">
                  <c:v>821</c:v>
                </c:pt>
                <c:pt idx="607">
                  <c:v>822</c:v>
                </c:pt>
                <c:pt idx="608">
                  <c:v>823</c:v>
                </c:pt>
                <c:pt idx="609">
                  <c:v>824</c:v>
                </c:pt>
                <c:pt idx="610">
                  <c:v>825</c:v>
                </c:pt>
                <c:pt idx="611">
                  <c:v>826</c:v>
                </c:pt>
                <c:pt idx="612">
                  <c:v>827</c:v>
                </c:pt>
                <c:pt idx="613">
                  <c:v>828</c:v>
                </c:pt>
                <c:pt idx="614">
                  <c:v>829</c:v>
                </c:pt>
                <c:pt idx="615">
                  <c:v>830</c:v>
                </c:pt>
                <c:pt idx="616">
                  <c:v>831</c:v>
                </c:pt>
                <c:pt idx="617">
                  <c:v>832</c:v>
                </c:pt>
                <c:pt idx="618">
                  <c:v>833</c:v>
                </c:pt>
                <c:pt idx="619">
                  <c:v>834</c:v>
                </c:pt>
                <c:pt idx="620">
                  <c:v>835</c:v>
                </c:pt>
                <c:pt idx="621">
                  <c:v>836</c:v>
                </c:pt>
                <c:pt idx="622">
                  <c:v>837</c:v>
                </c:pt>
                <c:pt idx="623">
                  <c:v>838</c:v>
                </c:pt>
                <c:pt idx="624">
                  <c:v>839</c:v>
                </c:pt>
                <c:pt idx="625">
                  <c:v>840</c:v>
                </c:pt>
                <c:pt idx="626">
                  <c:v>841</c:v>
                </c:pt>
                <c:pt idx="627">
                  <c:v>842</c:v>
                </c:pt>
                <c:pt idx="628">
                  <c:v>843</c:v>
                </c:pt>
                <c:pt idx="629">
                  <c:v>844</c:v>
                </c:pt>
                <c:pt idx="630">
                  <c:v>845</c:v>
                </c:pt>
                <c:pt idx="631">
                  <c:v>846</c:v>
                </c:pt>
                <c:pt idx="632">
                  <c:v>847</c:v>
                </c:pt>
                <c:pt idx="633">
                  <c:v>848</c:v>
                </c:pt>
                <c:pt idx="634">
                  <c:v>849</c:v>
                </c:pt>
                <c:pt idx="635">
                  <c:v>850</c:v>
                </c:pt>
                <c:pt idx="636">
                  <c:v>851</c:v>
                </c:pt>
                <c:pt idx="637">
                  <c:v>852</c:v>
                </c:pt>
                <c:pt idx="638">
                  <c:v>853</c:v>
                </c:pt>
                <c:pt idx="639">
                  <c:v>854</c:v>
                </c:pt>
                <c:pt idx="640">
                  <c:v>855</c:v>
                </c:pt>
                <c:pt idx="641">
                  <c:v>856</c:v>
                </c:pt>
                <c:pt idx="642">
                  <c:v>857</c:v>
                </c:pt>
                <c:pt idx="643">
                  <c:v>858</c:v>
                </c:pt>
                <c:pt idx="644">
                  <c:v>859</c:v>
                </c:pt>
                <c:pt idx="645">
                  <c:v>860</c:v>
                </c:pt>
                <c:pt idx="646">
                  <c:v>861</c:v>
                </c:pt>
                <c:pt idx="647">
                  <c:v>862</c:v>
                </c:pt>
                <c:pt idx="648">
                  <c:v>863</c:v>
                </c:pt>
                <c:pt idx="649">
                  <c:v>864</c:v>
                </c:pt>
                <c:pt idx="650">
                  <c:v>865</c:v>
                </c:pt>
                <c:pt idx="651">
                  <c:v>866</c:v>
                </c:pt>
                <c:pt idx="652">
                  <c:v>867</c:v>
                </c:pt>
                <c:pt idx="653">
                  <c:v>868</c:v>
                </c:pt>
                <c:pt idx="654">
                  <c:v>869</c:v>
                </c:pt>
                <c:pt idx="655">
                  <c:v>870</c:v>
                </c:pt>
                <c:pt idx="656">
                  <c:v>871</c:v>
                </c:pt>
                <c:pt idx="657">
                  <c:v>872</c:v>
                </c:pt>
                <c:pt idx="658">
                  <c:v>873</c:v>
                </c:pt>
                <c:pt idx="659">
                  <c:v>874</c:v>
                </c:pt>
                <c:pt idx="660">
                  <c:v>875</c:v>
                </c:pt>
                <c:pt idx="661">
                  <c:v>876</c:v>
                </c:pt>
                <c:pt idx="662">
                  <c:v>877</c:v>
                </c:pt>
                <c:pt idx="663">
                  <c:v>878</c:v>
                </c:pt>
                <c:pt idx="664">
                  <c:v>879</c:v>
                </c:pt>
                <c:pt idx="665">
                  <c:v>880</c:v>
                </c:pt>
                <c:pt idx="666">
                  <c:v>881</c:v>
                </c:pt>
                <c:pt idx="667">
                  <c:v>882</c:v>
                </c:pt>
                <c:pt idx="668">
                  <c:v>883</c:v>
                </c:pt>
                <c:pt idx="669">
                  <c:v>884</c:v>
                </c:pt>
                <c:pt idx="670">
                  <c:v>885</c:v>
                </c:pt>
                <c:pt idx="671">
                  <c:v>886</c:v>
                </c:pt>
                <c:pt idx="672">
                  <c:v>887</c:v>
                </c:pt>
                <c:pt idx="673">
                  <c:v>888</c:v>
                </c:pt>
                <c:pt idx="674">
                  <c:v>889</c:v>
                </c:pt>
                <c:pt idx="675">
                  <c:v>890</c:v>
                </c:pt>
                <c:pt idx="676">
                  <c:v>891</c:v>
                </c:pt>
                <c:pt idx="677">
                  <c:v>892</c:v>
                </c:pt>
                <c:pt idx="678">
                  <c:v>893</c:v>
                </c:pt>
                <c:pt idx="679">
                  <c:v>894</c:v>
                </c:pt>
                <c:pt idx="680">
                  <c:v>895</c:v>
                </c:pt>
                <c:pt idx="681">
                  <c:v>896</c:v>
                </c:pt>
                <c:pt idx="682">
                  <c:v>897</c:v>
                </c:pt>
                <c:pt idx="683">
                  <c:v>898</c:v>
                </c:pt>
                <c:pt idx="684">
                  <c:v>899</c:v>
                </c:pt>
                <c:pt idx="685">
                  <c:v>900</c:v>
                </c:pt>
                <c:pt idx="686">
                  <c:v>901</c:v>
                </c:pt>
                <c:pt idx="687">
                  <c:v>902</c:v>
                </c:pt>
                <c:pt idx="688">
                  <c:v>903</c:v>
                </c:pt>
                <c:pt idx="689">
                  <c:v>904</c:v>
                </c:pt>
                <c:pt idx="690">
                  <c:v>905</c:v>
                </c:pt>
                <c:pt idx="691">
                  <c:v>906</c:v>
                </c:pt>
                <c:pt idx="692">
                  <c:v>907</c:v>
                </c:pt>
                <c:pt idx="693">
                  <c:v>908</c:v>
                </c:pt>
                <c:pt idx="694">
                  <c:v>909</c:v>
                </c:pt>
                <c:pt idx="695">
                  <c:v>910</c:v>
                </c:pt>
                <c:pt idx="696">
                  <c:v>911</c:v>
                </c:pt>
                <c:pt idx="697">
                  <c:v>912</c:v>
                </c:pt>
                <c:pt idx="698">
                  <c:v>913</c:v>
                </c:pt>
                <c:pt idx="699">
                  <c:v>914</c:v>
                </c:pt>
                <c:pt idx="700">
                  <c:v>915</c:v>
                </c:pt>
                <c:pt idx="701">
                  <c:v>916</c:v>
                </c:pt>
                <c:pt idx="702">
                  <c:v>917</c:v>
                </c:pt>
                <c:pt idx="703">
                  <c:v>918</c:v>
                </c:pt>
                <c:pt idx="704">
                  <c:v>919</c:v>
                </c:pt>
                <c:pt idx="705">
                  <c:v>920</c:v>
                </c:pt>
                <c:pt idx="706">
                  <c:v>921</c:v>
                </c:pt>
                <c:pt idx="707">
                  <c:v>922</c:v>
                </c:pt>
                <c:pt idx="708">
                  <c:v>923</c:v>
                </c:pt>
                <c:pt idx="709">
                  <c:v>924</c:v>
                </c:pt>
                <c:pt idx="710">
                  <c:v>925</c:v>
                </c:pt>
                <c:pt idx="711">
                  <c:v>926</c:v>
                </c:pt>
                <c:pt idx="712">
                  <c:v>927</c:v>
                </c:pt>
                <c:pt idx="713">
                  <c:v>928</c:v>
                </c:pt>
                <c:pt idx="714">
                  <c:v>929</c:v>
                </c:pt>
                <c:pt idx="715">
                  <c:v>930</c:v>
                </c:pt>
                <c:pt idx="716">
                  <c:v>931</c:v>
                </c:pt>
                <c:pt idx="717">
                  <c:v>932</c:v>
                </c:pt>
                <c:pt idx="718">
                  <c:v>933</c:v>
                </c:pt>
                <c:pt idx="719">
                  <c:v>934</c:v>
                </c:pt>
                <c:pt idx="720">
                  <c:v>935</c:v>
                </c:pt>
                <c:pt idx="721">
                  <c:v>936</c:v>
                </c:pt>
                <c:pt idx="722">
                  <c:v>937</c:v>
                </c:pt>
                <c:pt idx="723">
                  <c:v>938</c:v>
                </c:pt>
                <c:pt idx="724">
                  <c:v>939</c:v>
                </c:pt>
                <c:pt idx="725">
                  <c:v>940</c:v>
                </c:pt>
                <c:pt idx="726">
                  <c:v>941</c:v>
                </c:pt>
                <c:pt idx="727">
                  <c:v>942</c:v>
                </c:pt>
                <c:pt idx="728">
                  <c:v>943</c:v>
                </c:pt>
                <c:pt idx="729">
                  <c:v>944</c:v>
                </c:pt>
                <c:pt idx="730">
                  <c:v>945</c:v>
                </c:pt>
                <c:pt idx="731">
                  <c:v>946</c:v>
                </c:pt>
                <c:pt idx="732">
                  <c:v>947</c:v>
                </c:pt>
                <c:pt idx="733">
                  <c:v>948</c:v>
                </c:pt>
                <c:pt idx="734">
                  <c:v>949</c:v>
                </c:pt>
                <c:pt idx="735">
                  <c:v>950</c:v>
                </c:pt>
                <c:pt idx="736">
                  <c:v>951</c:v>
                </c:pt>
                <c:pt idx="737">
                  <c:v>952</c:v>
                </c:pt>
                <c:pt idx="738">
                  <c:v>953</c:v>
                </c:pt>
                <c:pt idx="739">
                  <c:v>954</c:v>
                </c:pt>
                <c:pt idx="740">
                  <c:v>955</c:v>
                </c:pt>
                <c:pt idx="741">
                  <c:v>956</c:v>
                </c:pt>
                <c:pt idx="742">
                  <c:v>957</c:v>
                </c:pt>
                <c:pt idx="743">
                  <c:v>958</c:v>
                </c:pt>
                <c:pt idx="744">
                  <c:v>959</c:v>
                </c:pt>
                <c:pt idx="745">
                  <c:v>960</c:v>
                </c:pt>
                <c:pt idx="746">
                  <c:v>961</c:v>
                </c:pt>
                <c:pt idx="747">
                  <c:v>962</c:v>
                </c:pt>
                <c:pt idx="748">
                  <c:v>963</c:v>
                </c:pt>
                <c:pt idx="749">
                  <c:v>964</c:v>
                </c:pt>
                <c:pt idx="750">
                  <c:v>965</c:v>
                </c:pt>
                <c:pt idx="751">
                  <c:v>966</c:v>
                </c:pt>
                <c:pt idx="752">
                  <c:v>967</c:v>
                </c:pt>
                <c:pt idx="753">
                  <c:v>968</c:v>
                </c:pt>
                <c:pt idx="754">
                  <c:v>969</c:v>
                </c:pt>
                <c:pt idx="755">
                  <c:v>970</c:v>
                </c:pt>
                <c:pt idx="756">
                  <c:v>971</c:v>
                </c:pt>
                <c:pt idx="757">
                  <c:v>972</c:v>
                </c:pt>
                <c:pt idx="758">
                  <c:v>973</c:v>
                </c:pt>
                <c:pt idx="759">
                  <c:v>974</c:v>
                </c:pt>
                <c:pt idx="760">
                  <c:v>975</c:v>
                </c:pt>
                <c:pt idx="761">
                  <c:v>976</c:v>
                </c:pt>
                <c:pt idx="762">
                  <c:v>977</c:v>
                </c:pt>
                <c:pt idx="763">
                  <c:v>978</c:v>
                </c:pt>
                <c:pt idx="764">
                  <c:v>979</c:v>
                </c:pt>
                <c:pt idx="765">
                  <c:v>980</c:v>
                </c:pt>
                <c:pt idx="766">
                  <c:v>981</c:v>
                </c:pt>
                <c:pt idx="767">
                  <c:v>982</c:v>
                </c:pt>
                <c:pt idx="768">
                  <c:v>983</c:v>
                </c:pt>
                <c:pt idx="769">
                  <c:v>984</c:v>
                </c:pt>
                <c:pt idx="770">
                  <c:v>985</c:v>
                </c:pt>
                <c:pt idx="771">
                  <c:v>986</c:v>
                </c:pt>
                <c:pt idx="772">
                  <c:v>987</c:v>
                </c:pt>
                <c:pt idx="773">
                  <c:v>988</c:v>
                </c:pt>
                <c:pt idx="774">
                  <c:v>989</c:v>
                </c:pt>
                <c:pt idx="775">
                  <c:v>990</c:v>
                </c:pt>
                <c:pt idx="776">
                  <c:v>991</c:v>
                </c:pt>
                <c:pt idx="777">
                  <c:v>992</c:v>
                </c:pt>
                <c:pt idx="778">
                  <c:v>993</c:v>
                </c:pt>
                <c:pt idx="779">
                  <c:v>994</c:v>
                </c:pt>
                <c:pt idx="780">
                  <c:v>995</c:v>
                </c:pt>
                <c:pt idx="781">
                  <c:v>996</c:v>
                </c:pt>
                <c:pt idx="782">
                  <c:v>997</c:v>
                </c:pt>
                <c:pt idx="783">
                  <c:v>998</c:v>
                </c:pt>
                <c:pt idx="784">
                  <c:v>999</c:v>
                </c:pt>
                <c:pt idx="785">
                  <c:v>1000</c:v>
                </c:pt>
                <c:pt idx="786">
                  <c:v>1001</c:v>
                </c:pt>
                <c:pt idx="787">
                  <c:v>1002</c:v>
                </c:pt>
                <c:pt idx="788">
                  <c:v>1003</c:v>
                </c:pt>
                <c:pt idx="789">
                  <c:v>1004</c:v>
                </c:pt>
                <c:pt idx="790">
                  <c:v>1005</c:v>
                </c:pt>
                <c:pt idx="791">
                  <c:v>1006</c:v>
                </c:pt>
                <c:pt idx="792">
                  <c:v>1007</c:v>
                </c:pt>
                <c:pt idx="793">
                  <c:v>1008</c:v>
                </c:pt>
                <c:pt idx="794">
                  <c:v>1009</c:v>
                </c:pt>
                <c:pt idx="795">
                  <c:v>1010</c:v>
                </c:pt>
                <c:pt idx="796">
                  <c:v>1011</c:v>
                </c:pt>
                <c:pt idx="797">
                  <c:v>1012</c:v>
                </c:pt>
                <c:pt idx="798">
                  <c:v>1013</c:v>
                </c:pt>
                <c:pt idx="799">
                  <c:v>1014</c:v>
                </c:pt>
                <c:pt idx="800">
                  <c:v>1015</c:v>
                </c:pt>
                <c:pt idx="801">
                  <c:v>1016</c:v>
                </c:pt>
                <c:pt idx="802">
                  <c:v>1017</c:v>
                </c:pt>
                <c:pt idx="803">
                  <c:v>1018</c:v>
                </c:pt>
                <c:pt idx="804">
                  <c:v>1019</c:v>
                </c:pt>
                <c:pt idx="805">
                  <c:v>1020</c:v>
                </c:pt>
                <c:pt idx="806">
                  <c:v>1021</c:v>
                </c:pt>
                <c:pt idx="807">
                  <c:v>1022</c:v>
                </c:pt>
                <c:pt idx="808">
                  <c:v>1023</c:v>
                </c:pt>
                <c:pt idx="809">
                  <c:v>1024</c:v>
                </c:pt>
                <c:pt idx="810">
                  <c:v>1025</c:v>
                </c:pt>
                <c:pt idx="811">
                  <c:v>1026</c:v>
                </c:pt>
                <c:pt idx="812">
                  <c:v>1027</c:v>
                </c:pt>
                <c:pt idx="813">
                  <c:v>1028</c:v>
                </c:pt>
                <c:pt idx="814">
                  <c:v>1029</c:v>
                </c:pt>
                <c:pt idx="815">
                  <c:v>1030</c:v>
                </c:pt>
                <c:pt idx="816">
                  <c:v>1031</c:v>
                </c:pt>
                <c:pt idx="817">
                  <c:v>1032</c:v>
                </c:pt>
                <c:pt idx="818">
                  <c:v>1033</c:v>
                </c:pt>
                <c:pt idx="819">
                  <c:v>1034</c:v>
                </c:pt>
                <c:pt idx="820">
                  <c:v>1035</c:v>
                </c:pt>
                <c:pt idx="821">
                  <c:v>1036</c:v>
                </c:pt>
                <c:pt idx="822">
                  <c:v>1037</c:v>
                </c:pt>
                <c:pt idx="823">
                  <c:v>1038</c:v>
                </c:pt>
                <c:pt idx="824">
                  <c:v>1039</c:v>
                </c:pt>
                <c:pt idx="825">
                  <c:v>1040</c:v>
                </c:pt>
                <c:pt idx="826">
                  <c:v>1041</c:v>
                </c:pt>
                <c:pt idx="827">
                  <c:v>1042</c:v>
                </c:pt>
                <c:pt idx="828">
                  <c:v>1043</c:v>
                </c:pt>
                <c:pt idx="829">
                  <c:v>1044</c:v>
                </c:pt>
                <c:pt idx="830">
                  <c:v>1045</c:v>
                </c:pt>
                <c:pt idx="831">
                  <c:v>1046</c:v>
                </c:pt>
                <c:pt idx="832">
                  <c:v>1047</c:v>
                </c:pt>
                <c:pt idx="833">
                  <c:v>1048</c:v>
                </c:pt>
                <c:pt idx="834">
                  <c:v>1049</c:v>
                </c:pt>
                <c:pt idx="835">
                  <c:v>1050</c:v>
                </c:pt>
                <c:pt idx="836">
                  <c:v>1051</c:v>
                </c:pt>
                <c:pt idx="837">
                  <c:v>1052</c:v>
                </c:pt>
                <c:pt idx="838">
                  <c:v>1053</c:v>
                </c:pt>
                <c:pt idx="839">
                  <c:v>1054</c:v>
                </c:pt>
                <c:pt idx="840">
                  <c:v>1055</c:v>
                </c:pt>
                <c:pt idx="841">
                  <c:v>1056</c:v>
                </c:pt>
                <c:pt idx="842">
                  <c:v>1057</c:v>
                </c:pt>
                <c:pt idx="843">
                  <c:v>1058</c:v>
                </c:pt>
                <c:pt idx="844">
                  <c:v>1059</c:v>
                </c:pt>
                <c:pt idx="845">
                  <c:v>1060</c:v>
                </c:pt>
                <c:pt idx="846">
                  <c:v>1061</c:v>
                </c:pt>
                <c:pt idx="847">
                  <c:v>1062</c:v>
                </c:pt>
                <c:pt idx="848">
                  <c:v>1063</c:v>
                </c:pt>
                <c:pt idx="849">
                  <c:v>1064</c:v>
                </c:pt>
                <c:pt idx="850">
                  <c:v>1065</c:v>
                </c:pt>
                <c:pt idx="851">
                  <c:v>1066</c:v>
                </c:pt>
              </c:numCache>
            </c:numRef>
          </c:xVal>
          <c:yVal>
            <c:numRef>
              <c:f>[gilad.13.5.2013.xlsx]Untitled3!$H$2:$H$5019</c:f>
              <c:numCache>
                <c:formatCode>General</c:formatCode>
                <c:ptCount val="5018"/>
                <c:pt idx="0">
                  <c:v>44.995000000000012</c:v>
                </c:pt>
                <c:pt idx="1">
                  <c:v>45.071000000000005</c:v>
                </c:pt>
                <c:pt idx="2">
                  <c:v>45.148000000000003</c:v>
                </c:pt>
                <c:pt idx="3">
                  <c:v>45.224000000000011</c:v>
                </c:pt>
                <c:pt idx="4">
                  <c:v>45.3</c:v>
                </c:pt>
                <c:pt idx="5">
                  <c:v>45.376000000000005</c:v>
                </c:pt>
                <c:pt idx="6">
                  <c:v>45.426000000000002</c:v>
                </c:pt>
                <c:pt idx="7">
                  <c:v>45.502000000000002</c:v>
                </c:pt>
                <c:pt idx="8">
                  <c:v>45.579000000000001</c:v>
                </c:pt>
                <c:pt idx="9">
                  <c:v>45.655000000000001</c:v>
                </c:pt>
                <c:pt idx="10">
                  <c:v>45.731000000000002</c:v>
                </c:pt>
                <c:pt idx="11">
                  <c:v>45.807000000000002</c:v>
                </c:pt>
                <c:pt idx="12">
                  <c:v>45.883000000000003</c:v>
                </c:pt>
                <c:pt idx="13">
                  <c:v>45.959000000000003</c:v>
                </c:pt>
                <c:pt idx="14">
                  <c:v>46.035000000000011</c:v>
                </c:pt>
                <c:pt idx="15">
                  <c:v>46.111000000000004</c:v>
                </c:pt>
                <c:pt idx="16">
                  <c:v>46.187000000000005</c:v>
                </c:pt>
                <c:pt idx="17">
                  <c:v>46.263000000000012</c:v>
                </c:pt>
                <c:pt idx="18">
                  <c:v>46.339000000000006</c:v>
                </c:pt>
                <c:pt idx="19">
                  <c:v>46.39</c:v>
                </c:pt>
                <c:pt idx="20">
                  <c:v>46.466000000000001</c:v>
                </c:pt>
                <c:pt idx="21">
                  <c:v>46.542000000000002</c:v>
                </c:pt>
                <c:pt idx="22">
                  <c:v>46.618000000000002</c:v>
                </c:pt>
                <c:pt idx="23">
                  <c:v>46.694000000000003</c:v>
                </c:pt>
                <c:pt idx="24">
                  <c:v>46.77</c:v>
                </c:pt>
                <c:pt idx="25">
                  <c:v>46.846000000000004</c:v>
                </c:pt>
                <c:pt idx="26">
                  <c:v>46.922000000000011</c:v>
                </c:pt>
                <c:pt idx="27">
                  <c:v>46.999000000000002</c:v>
                </c:pt>
                <c:pt idx="28">
                  <c:v>47.075000000000003</c:v>
                </c:pt>
                <c:pt idx="29">
                  <c:v>47.151000000000003</c:v>
                </c:pt>
                <c:pt idx="30">
                  <c:v>47.201000000000001</c:v>
                </c:pt>
                <c:pt idx="31">
                  <c:v>47.303000000000004</c:v>
                </c:pt>
                <c:pt idx="32">
                  <c:v>47.353999999999999</c:v>
                </c:pt>
                <c:pt idx="33">
                  <c:v>47.43</c:v>
                </c:pt>
                <c:pt idx="34">
                  <c:v>47.506</c:v>
                </c:pt>
                <c:pt idx="35">
                  <c:v>47.582000000000001</c:v>
                </c:pt>
                <c:pt idx="36">
                  <c:v>47.658000000000001</c:v>
                </c:pt>
                <c:pt idx="37">
                  <c:v>47.734000000000002</c:v>
                </c:pt>
                <c:pt idx="38">
                  <c:v>47.81</c:v>
                </c:pt>
                <c:pt idx="39">
                  <c:v>47.886000000000003</c:v>
                </c:pt>
                <c:pt idx="40">
                  <c:v>47.937000000000005</c:v>
                </c:pt>
                <c:pt idx="41">
                  <c:v>48.013000000000005</c:v>
                </c:pt>
                <c:pt idx="42">
                  <c:v>48.089000000000006</c:v>
                </c:pt>
                <c:pt idx="43">
                  <c:v>48.165000000000013</c:v>
                </c:pt>
                <c:pt idx="44">
                  <c:v>48.216000000000001</c:v>
                </c:pt>
                <c:pt idx="45">
                  <c:v>48.292000000000044</c:v>
                </c:pt>
                <c:pt idx="46">
                  <c:v>48.368000000000002</c:v>
                </c:pt>
                <c:pt idx="47">
                  <c:v>48.444000000000003</c:v>
                </c:pt>
                <c:pt idx="48">
                  <c:v>48.495000000000012</c:v>
                </c:pt>
                <c:pt idx="49">
                  <c:v>48.571000000000005</c:v>
                </c:pt>
                <c:pt idx="50">
                  <c:v>48.647000000000006</c:v>
                </c:pt>
                <c:pt idx="51">
                  <c:v>48.697000000000003</c:v>
                </c:pt>
                <c:pt idx="52">
                  <c:v>48.774000000000001</c:v>
                </c:pt>
                <c:pt idx="53">
                  <c:v>48.824000000000005</c:v>
                </c:pt>
                <c:pt idx="54">
                  <c:v>48.9</c:v>
                </c:pt>
                <c:pt idx="55">
                  <c:v>48.950999999999993</c:v>
                </c:pt>
                <c:pt idx="56">
                  <c:v>49.027000000000001</c:v>
                </c:pt>
                <c:pt idx="57">
                  <c:v>49.078000000000003</c:v>
                </c:pt>
                <c:pt idx="58">
                  <c:v>49.154000000000003</c:v>
                </c:pt>
                <c:pt idx="59">
                  <c:v>49.205000000000013</c:v>
                </c:pt>
                <c:pt idx="60">
                  <c:v>49.255000000000003</c:v>
                </c:pt>
                <c:pt idx="61">
                  <c:v>49.331000000000003</c:v>
                </c:pt>
                <c:pt idx="62">
                  <c:v>49.381999999999998</c:v>
                </c:pt>
                <c:pt idx="63">
                  <c:v>49.433</c:v>
                </c:pt>
                <c:pt idx="64">
                  <c:v>49.484000000000002</c:v>
                </c:pt>
                <c:pt idx="65">
                  <c:v>49.534000000000006</c:v>
                </c:pt>
                <c:pt idx="66">
                  <c:v>49.585000000000001</c:v>
                </c:pt>
                <c:pt idx="67">
                  <c:v>49.636000000000003</c:v>
                </c:pt>
                <c:pt idx="68">
                  <c:v>49.686</c:v>
                </c:pt>
                <c:pt idx="69">
                  <c:v>49.737000000000002</c:v>
                </c:pt>
                <c:pt idx="70">
                  <c:v>49.788000000000011</c:v>
                </c:pt>
                <c:pt idx="71">
                  <c:v>49.839000000000006</c:v>
                </c:pt>
                <c:pt idx="72">
                  <c:v>49.889000000000003</c:v>
                </c:pt>
                <c:pt idx="73">
                  <c:v>49.914999999999999</c:v>
                </c:pt>
                <c:pt idx="74">
                  <c:v>49.965000000000003</c:v>
                </c:pt>
                <c:pt idx="75">
                  <c:v>50.016000000000005</c:v>
                </c:pt>
                <c:pt idx="76">
                  <c:v>50.041000000000004</c:v>
                </c:pt>
                <c:pt idx="77">
                  <c:v>50.056000000000004</c:v>
                </c:pt>
                <c:pt idx="78">
                  <c:v>50.084000000000003</c:v>
                </c:pt>
                <c:pt idx="79">
                  <c:v>50.139000000000003</c:v>
                </c:pt>
                <c:pt idx="80">
                  <c:v>50.167000000000002</c:v>
                </c:pt>
                <c:pt idx="81">
                  <c:v>50.223000000000013</c:v>
                </c:pt>
                <c:pt idx="82">
                  <c:v>50.251000000000005</c:v>
                </c:pt>
                <c:pt idx="83">
                  <c:v>50.279000000000003</c:v>
                </c:pt>
                <c:pt idx="84">
                  <c:v>50.306000000000004</c:v>
                </c:pt>
                <c:pt idx="85">
                  <c:v>50.334000000000003</c:v>
                </c:pt>
                <c:pt idx="86">
                  <c:v>50.39</c:v>
                </c:pt>
                <c:pt idx="87">
                  <c:v>50.417999999999999</c:v>
                </c:pt>
                <c:pt idx="88">
                  <c:v>50.446000000000005</c:v>
                </c:pt>
                <c:pt idx="89">
                  <c:v>50.474000000000004</c:v>
                </c:pt>
                <c:pt idx="90">
                  <c:v>50.501000000000005</c:v>
                </c:pt>
                <c:pt idx="91">
                  <c:v>50.529000000000003</c:v>
                </c:pt>
                <c:pt idx="92">
                  <c:v>50.557000000000002</c:v>
                </c:pt>
                <c:pt idx="93">
                  <c:v>50.557000000000002</c:v>
                </c:pt>
                <c:pt idx="94">
                  <c:v>50.585000000000001</c:v>
                </c:pt>
                <c:pt idx="95">
                  <c:v>50.613</c:v>
                </c:pt>
                <c:pt idx="96">
                  <c:v>50.641000000000005</c:v>
                </c:pt>
                <c:pt idx="97">
                  <c:v>50.641000000000005</c:v>
                </c:pt>
                <c:pt idx="98">
                  <c:v>50.669000000000011</c:v>
                </c:pt>
                <c:pt idx="99">
                  <c:v>50.696000000000012</c:v>
                </c:pt>
                <c:pt idx="100">
                  <c:v>50.696000000000012</c:v>
                </c:pt>
                <c:pt idx="101">
                  <c:v>50.724000000000011</c:v>
                </c:pt>
                <c:pt idx="102">
                  <c:v>50.724000000000011</c:v>
                </c:pt>
                <c:pt idx="103">
                  <c:v>50.752000000000002</c:v>
                </c:pt>
                <c:pt idx="104">
                  <c:v>50.752000000000002</c:v>
                </c:pt>
                <c:pt idx="105">
                  <c:v>50.78</c:v>
                </c:pt>
                <c:pt idx="106">
                  <c:v>50.78</c:v>
                </c:pt>
                <c:pt idx="107">
                  <c:v>50.78</c:v>
                </c:pt>
                <c:pt idx="108">
                  <c:v>50.808</c:v>
                </c:pt>
                <c:pt idx="109">
                  <c:v>50.808</c:v>
                </c:pt>
                <c:pt idx="110">
                  <c:v>50.808</c:v>
                </c:pt>
                <c:pt idx="111">
                  <c:v>50.808</c:v>
                </c:pt>
                <c:pt idx="112">
                  <c:v>50.836000000000006</c:v>
                </c:pt>
                <c:pt idx="113">
                  <c:v>50.836000000000006</c:v>
                </c:pt>
                <c:pt idx="114">
                  <c:v>50.836000000000006</c:v>
                </c:pt>
                <c:pt idx="115">
                  <c:v>50.836000000000006</c:v>
                </c:pt>
                <c:pt idx="116">
                  <c:v>50.836000000000006</c:v>
                </c:pt>
                <c:pt idx="117">
                  <c:v>50.836000000000006</c:v>
                </c:pt>
                <c:pt idx="118">
                  <c:v>50.836000000000006</c:v>
                </c:pt>
                <c:pt idx="119">
                  <c:v>50.836000000000006</c:v>
                </c:pt>
                <c:pt idx="120">
                  <c:v>50.836000000000006</c:v>
                </c:pt>
                <c:pt idx="121">
                  <c:v>50.836000000000006</c:v>
                </c:pt>
                <c:pt idx="122">
                  <c:v>50.836000000000006</c:v>
                </c:pt>
                <c:pt idx="123">
                  <c:v>50.836000000000006</c:v>
                </c:pt>
                <c:pt idx="124">
                  <c:v>50.836000000000006</c:v>
                </c:pt>
                <c:pt idx="125">
                  <c:v>50.808</c:v>
                </c:pt>
                <c:pt idx="126">
                  <c:v>50.808</c:v>
                </c:pt>
                <c:pt idx="127">
                  <c:v>50.808</c:v>
                </c:pt>
                <c:pt idx="128">
                  <c:v>50.808</c:v>
                </c:pt>
                <c:pt idx="129">
                  <c:v>50.78</c:v>
                </c:pt>
                <c:pt idx="130">
                  <c:v>50.78</c:v>
                </c:pt>
                <c:pt idx="131">
                  <c:v>50.78</c:v>
                </c:pt>
                <c:pt idx="132">
                  <c:v>50.752000000000002</c:v>
                </c:pt>
                <c:pt idx="133">
                  <c:v>50.752000000000002</c:v>
                </c:pt>
                <c:pt idx="134">
                  <c:v>50.752000000000002</c:v>
                </c:pt>
                <c:pt idx="135">
                  <c:v>50.724000000000011</c:v>
                </c:pt>
                <c:pt idx="136">
                  <c:v>50.724000000000011</c:v>
                </c:pt>
                <c:pt idx="137">
                  <c:v>50.724000000000011</c:v>
                </c:pt>
                <c:pt idx="138">
                  <c:v>50.696000000000012</c:v>
                </c:pt>
                <c:pt idx="139">
                  <c:v>50.696000000000012</c:v>
                </c:pt>
                <c:pt idx="140">
                  <c:v>50.669000000000011</c:v>
                </c:pt>
                <c:pt idx="141">
                  <c:v>50.669000000000011</c:v>
                </c:pt>
                <c:pt idx="142">
                  <c:v>50.641000000000005</c:v>
                </c:pt>
                <c:pt idx="143">
                  <c:v>50.641000000000005</c:v>
                </c:pt>
                <c:pt idx="144">
                  <c:v>50.613</c:v>
                </c:pt>
                <c:pt idx="145">
                  <c:v>50.613</c:v>
                </c:pt>
                <c:pt idx="146">
                  <c:v>50.585000000000001</c:v>
                </c:pt>
                <c:pt idx="147">
                  <c:v>50.557000000000002</c:v>
                </c:pt>
                <c:pt idx="148">
                  <c:v>50.557000000000002</c:v>
                </c:pt>
                <c:pt idx="149">
                  <c:v>50.529000000000003</c:v>
                </c:pt>
                <c:pt idx="150">
                  <c:v>50.501000000000005</c:v>
                </c:pt>
                <c:pt idx="151">
                  <c:v>50.501000000000005</c:v>
                </c:pt>
                <c:pt idx="152">
                  <c:v>50.474000000000004</c:v>
                </c:pt>
                <c:pt idx="153">
                  <c:v>50.446000000000005</c:v>
                </c:pt>
                <c:pt idx="154">
                  <c:v>50.446000000000005</c:v>
                </c:pt>
                <c:pt idx="155">
                  <c:v>50.417999999999999</c:v>
                </c:pt>
                <c:pt idx="156">
                  <c:v>50.39</c:v>
                </c:pt>
                <c:pt idx="157">
                  <c:v>50.39</c:v>
                </c:pt>
                <c:pt idx="158">
                  <c:v>50.362000000000002</c:v>
                </c:pt>
                <c:pt idx="159">
                  <c:v>50.334000000000003</c:v>
                </c:pt>
                <c:pt idx="160">
                  <c:v>50.306000000000004</c:v>
                </c:pt>
                <c:pt idx="161">
                  <c:v>50.306000000000004</c:v>
                </c:pt>
                <c:pt idx="162">
                  <c:v>50.279000000000003</c:v>
                </c:pt>
                <c:pt idx="163">
                  <c:v>50.251000000000005</c:v>
                </c:pt>
                <c:pt idx="164">
                  <c:v>50.223000000000013</c:v>
                </c:pt>
                <c:pt idx="165">
                  <c:v>50.195000000000043</c:v>
                </c:pt>
                <c:pt idx="166">
                  <c:v>50.167000000000002</c:v>
                </c:pt>
                <c:pt idx="167">
                  <c:v>50.167000000000002</c:v>
                </c:pt>
                <c:pt idx="168">
                  <c:v>50.139000000000003</c:v>
                </c:pt>
                <c:pt idx="169">
                  <c:v>50.111000000000004</c:v>
                </c:pt>
                <c:pt idx="170">
                  <c:v>50.084000000000003</c:v>
                </c:pt>
                <c:pt idx="171">
                  <c:v>50.056000000000004</c:v>
                </c:pt>
                <c:pt idx="172">
                  <c:v>50.028000000000013</c:v>
                </c:pt>
                <c:pt idx="173">
                  <c:v>50.041000000000004</c:v>
                </c:pt>
                <c:pt idx="174">
                  <c:v>50.016000000000005</c:v>
                </c:pt>
                <c:pt idx="175">
                  <c:v>49.991</c:v>
                </c:pt>
                <c:pt idx="176">
                  <c:v>49.965000000000003</c:v>
                </c:pt>
                <c:pt idx="177">
                  <c:v>49.94</c:v>
                </c:pt>
                <c:pt idx="178">
                  <c:v>49.94</c:v>
                </c:pt>
                <c:pt idx="179">
                  <c:v>49.889000000000003</c:v>
                </c:pt>
                <c:pt idx="180">
                  <c:v>49.889000000000003</c:v>
                </c:pt>
                <c:pt idx="181">
                  <c:v>49.864000000000004</c:v>
                </c:pt>
                <c:pt idx="182">
                  <c:v>49.839000000000006</c:v>
                </c:pt>
                <c:pt idx="183">
                  <c:v>49.813000000000002</c:v>
                </c:pt>
                <c:pt idx="184">
                  <c:v>49.788000000000011</c:v>
                </c:pt>
                <c:pt idx="185">
                  <c:v>49.763000000000012</c:v>
                </c:pt>
                <c:pt idx="186">
                  <c:v>49.737000000000002</c:v>
                </c:pt>
                <c:pt idx="187">
                  <c:v>49.686</c:v>
                </c:pt>
                <c:pt idx="188">
                  <c:v>49.686</c:v>
                </c:pt>
                <c:pt idx="189">
                  <c:v>49.636000000000003</c:v>
                </c:pt>
                <c:pt idx="190">
                  <c:v>49.61</c:v>
                </c:pt>
                <c:pt idx="191">
                  <c:v>49.585000000000001</c:v>
                </c:pt>
                <c:pt idx="192">
                  <c:v>49.56</c:v>
                </c:pt>
                <c:pt idx="193">
                  <c:v>49.534000000000006</c:v>
                </c:pt>
                <c:pt idx="194">
                  <c:v>49.509</c:v>
                </c:pt>
                <c:pt idx="195">
                  <c:v>49.484000000000002</c:v>
                </c:pt>
                <c:pt idx="196">
                  <c:v>49.457999999999998</c:v>
                </c:pt>
                <c:pt idx="197">
                  <c:v>49.433</c:v>
                </c:pt>
                <c:pt idx="198">
                  <c:v>49.407000000000004</c:v>
                </c:pt>
                <c:pt idx="199">
                  <c:v>49.381999999999998</c:v>
                </c:pt>
                <c:pt idx="200">
                  <c:v>49.356999999999999</c:v>
                </c:pt>
                <c:pt idx="201">
                  <c:v>49.331000000000003</c:v>
                </c:pt>
                <c:pt idx="202">
                  <c:v>49.281000000000006</c:v>
                </c:pt>
                <c:pt idx="203">
                  <c:v>49.255000000000003</c:v>
                </c:pt>
                <c:pt idx="204">
                  <c:v>49.230000000000011</c:v>
                </c:pt>
                <c:pt idx="205">
                  <c:v>49.205000000000013</c:v>
                </c:pt>
                <c:pt idx="206">
                  <c:v>49.179000000000002</c:v>
                </c:pt>
                <c:pt idx="207">
                  <c:v>49.154000000000003</c:v>
                </c:pt>
                <c:pt idx="208">
                  <c:v>49.129000000000012</c:v>
                </c:pt>
                <c:pt idx="209">
                  <c:v>49.103000000000002</c:v>
                </c:pt>
                <c:pt idx="210">
                  <c:v>49.078000000000003</c:v>
                </c:pt>
                <c:pt idx="211">
                  <c:v>49.027000000000001</c:v>
                </c:pt>
                <c:pt idx="212">
                  <c:v>49.002000000000002</c:v>
                </c:pt>
                <c:pt idx="213">
                  <c:v>48.976000000000006</c:v>
                </c:pt>
                <c:pt idx="214">
                  <c:v>48.950999999999993</c:v>
                </c:pt>
                <c:pt idx="215">
                  <c:v>48.926000000000002</c:v>
                </c:pt>
                <c:pt idx="216">
                  <c:v>48.9</c:v>
                </c:pt>
                <c:pt idx="217">
                  <c:v>48.875</c:v>
                </c:pt>
                <c:pt idx="218">
                  <c:v>48.824000000000005</c:v>
                </c:pt>
                <c:pt idx="219">
                  <c:v>48.799000000000049</c:v>
                </c:pt>
                <c:pt idx="220">
                  <c:v>48.774000000000001</c:v>
                </c:pt>
                <c:pt idx="221">
                  <c:v>48.748000000000012</c:v>
                </c:pt>
                <c:pt idx="222">
                  <c:v>48.723000000000013</c:v>
                </c:pt>
                <c:pt idx="223">
                  <c:v>48.697000000000003</c:v>
                </c:pt>
                <c:pt idx="224">
                  <c:v>48.672000000000011</c:v>
                </c:pt>
                <c:pt idx="225">
                  <c:v>48.647000000000006</c:v>
                </c:pt>
                <c:pt idx="226">
                  <c:v>48.621000000000002</c:v>
                </c:pt>
                <c:pt idx="227">
                  <c:v>48.596000000000011</c:v>
                </c:pt>
                <c:pt idx="228">
                  <c:v>48.571000000000005</c:v>
                </c:pt>
                <c:pt idx="229">
                  <c:v>48.545000000000002</c:v>
                </c:pt>
                <c:pt idx="230">
                  <c:v>48.52</c:v>
                </c:pt>
                <c:pt idx="231">
                  <c:v>48.495000000000012</c:v>
                </c:pt>
                <c:pt idx="232">
                  <c:v>48.469000000000001</c:v>
                </c:pt>
                <c:pt idx="233">
                  <c:v>48.444000000000003</c:v>
                </c:pt>
                <c:pt idx="234">
                  <c:v>48.419000000000004</c:v>
                </c:pt>
                <c:pt idx="235">
                  <c:v>48.393000000000001</c:v>
                </c:pt>
                <c:pt idx="236">
                  <c:v>48.368000000000002</c:v>
                </c:pt>
                <c:pt idx="237">
                  <c:v>48.368000000000002</c:v>
                </c:pt>
                <c:pt idx="238">
                  <c:v>48.343000000000004</c:v>
                </c:pt>
                <c:pt idx="239">
                  <c:v>48.316999999999993</c:v>
                </c:pt>
                <c:pt idx="240">
                  <c:v>48.316999999999993</c:v>
                </c:pt>
                <c:pt idx="241">
                  <c:v>48.292000000000044</c:v>
                </c:pt>
                <c:pt idx="242">
                  <c:v>48.266000000000012</c:v>
                </c:pt>
                <c:pt idx="243">
                  <c:v>48.266000000000012</c:v>
                </c:pt>
                <c:pt idx="244">
                  <c:v>48.241</c:v>
                </c:pt>
                <c:pt idx="245">
                  <c:v>48.241</c:v>
                </c:pt>
                <c:pt idx="246">
                  <c:v>48.216000000000001</c:v>
                </c:pt>
                <c:pt idx="247">
                  <c:v>48.216000000000001</c:v>
                </c:pt>
                <c:pt idx="248">
                  <c:v>48.216000000000001</c:v>
                </c:pt>
                <c:pt idx="249">
                  <c:v>48.190000000000012</c:v>
                </c:pt>
                <c:pt idx="250">
                  <c:v>48.190000000000012</c:v>
                </c:pt>
                <c:pt idx="251">
                  <c:v>48.190000000000012</c:v>
                </c:pt>
                <c:pt idx="252">
                  <c:v>48.190000000000012</c:v>
                </c:pt>
                <c:pt idx="253">
                  <c:v>48.190000000000012</c:v>
                </c:pt>
                <c:pt idx="254">
                  <c:v>48.190000000000012</c:v>
                </c:pt>
                <c:pt idx="255">
                  <c:v>48.190000000000012</c:v>
                </c:pt>
                <c:pt idx="256">
                  <c:v>48.190000000000012</c:v>
                </c:pt>
                <c:pt idx="257">
                  <c:v>48.190000000000012</c:v>
                </c:pt>
                <c:pt idx="258">
                  <c:v>48.190000000000012</c:v>
                </c:pt>
                <c:pt idx="259">
                  <c:v>48.190000000000012</c:v>
                </c:pt>
                <c:pt idx="260">
                  <c:v>48.190000000000012</c:v>
                </c:pt>
                <c:pt idx="261">
                  <c:v>48.216000000000001</c:v>
                </c:pt>
                <c:pt idx="262">
                  <c:v>48.216000000000001</c:v>
                </c:pt>
                <c:pt idx="263">
                  <c:v>48.216000000000001</c:v>
                </c:pt>
                <c:pt idx="264">
                  <c:v>48.241</c:v>
                </c:pt>
                <c:pt idx="265">
                  <c:v>48.241</c:v>
                </c:pt>
                <c:pt idx="266">
                  <c:v>48.241</c:v>
                </c:pt>
                <c:pt idx="267">
                  <c:v>48.266000000000012</c:v>
                </c:pt>
                <c:pt idx="268">
                  <c:v>48.266000000000012</c:v>
                </c:pt>
                <c:pt idx="269">
                  <c:v>48.292000000000044</c:v>
                </c:pt>
                <c:pt idx="270">
                  <c:v>48.316999999999993</c:v>
                </c:pt>
                <c:pt idx="271">
                  <c:v>48.316999999999993</c:v>
                </c:pt>
                <c:pt idx="272">
                  <c:v>48.343000000000004</c:v>
                </c:pt>
                <c:pt idx="273">
                  <c:v>48.368000000000002</c:v>
                </c:pt>
                <c:pt idx="274">
                  <c:v>48.393000000000001</c:v>
                </c:pt>
                <c:pt idx="275">
                  <c:v>48.393000000000001</c:v>
                </c:pt>
                <c:pt idx="276">
                  <c:v>48.419000000000004</c:v>
                </c:pt>
                <c:pt idx="277">
                  <c:v>48.444000000000003</c:v>
                </c:pt>
                <c:pt idx="278">
                  <c:v>48.469000000000001</c:v>
                </c:pt>
                <c:pt idx="279">
                  <c:v>48.495000000000012</c:v>
                </c:pt>
                <c:pt idx="280">
                  <c:v>48.52</c:v>
                </c:pt>
                <c:pt idx="281">
                  <c:v>48.545000000000002</c:v>
                </c:pt>
                <c:pt idx="282">
                  <c:v>48.571000000000005</c:v>
                </c:pt>
                <c:pt idx="283">
                  <c:v>48.596000000000011</c:v>
                </c:pt>
                <c:pt idx="284">
                  <c:v>48.621000000000002</c:v>
                </c:pt>
                <c:pt idx="285">
                  <c:v>48.647000000000006</c:v>
                </c:pt>
                <c:pt idx="286">
                  <c:v>48.697000000000003</c:v>
                </c:pt>
                <c:pt idx="287">
                  <c:v>48.723000000000013</c:v>
                </c:pt>
                <c:pt idx="288">
                  <c:v>48.748000000000012</c:v>
                </c:pt>
                <c:pt idx="289">
                  <c:v>48.774000000000001</c:v>
                </c:pt>
                <c:pt idx="290">
                  <c:v>48.824000000000005</c:v>
                </c:pt>
                <c:pt idx="291">
                  <c:v>48.85</c:v>
                </c:pt>
                <c:pt idx="292">
                  <c:v>48.875</c:v>
                </c:pt>
                <c:pt idx="293">
                  <c:v>48.926000000000002</c:v>
                </c:pt>
                <c:pt idx="294">
                  <c:v>48.950999999999993</c:v>
                </c:pt>
                <c:pt idx="295">
                  <c:v>48.976000000000006</c:v>
                </c:pt>
                <c:pt idx="296">
                  <c:v>49.027000000000001</c:v>
                </c:pt>
                <c:pt idx="297">
                  <c:v>49.053000000000004</c:v>
                </c:pt>
                <c:pt idx="298">
                  <c:v>49.103000000000002</c:v>
                </c:pt>
                <c:pt idx="299">
                  <c:v>49.129000000000012</c:v>
                </c:pt>
                <c:pt idx="300">
                  <c:v>49.179000000000002</c:v>
                </c:pt>
                <c:pt idx="301">
                  <c:v>49.230000000000011</c:v>
                </c:pt>
                <c:pt idx="302">
                  <c:v>49.255000000000003</c:v>
                </c:pt>
                <c:pt idx="303">
                  <c:v>49.306000000000004</c:v>
                </c:pt>
                <c:pt idx="304">
                  <c:v>49.331000000000003</c:v>
                </c:pt>
                <c:pt idx="305">
                  <c:v>49.381999999999998</c:v>
                </c:pt>
                <c:pt idx="306">
                  <c:v>49.433</c:v>
                </c:pt>
                <c:pt idx="307">
                  <c:v>49.457999999999998</c:v>
                </c:pt>
                <c:pt idx="308">
                  <c:v>49.509</c:v>
                </c:pt>
                <c:pt idx="309">
                  <c:v>49.56</c:v>
                </c:pt>
                <c:pt idx="310">
                  <c:v>49.61</c:v>
                </c:pt>
                <c:pt idx="311">
                  <c:v>49.636000000000003</c:v>
                </c:pt>
                <c:pt idx="312">
                  <c:v>49.686</c:v>
                </c:pt>
                <c:pt idx="313">
                  <c:v>49.737000000000002</c:v>
                </c:pt>
                <c:pt idx="314">
                  <c:v>49.788000000000011</c:v>
                </c:pt>
                <c:pt idx="315">
                  <c:v>49.839000000000006</c:v>
                </c:pt>
                <c:pt idx="316">
                  <c:v>49.864000000000004</c:v>
                </c:pt>
                <c:pt idx="317">
                  <c:v>49.914999999999999</c:v>
                </c:pt>
                <c:pt idx="318">
                  <c:v>49.965000000000003</c:v>
                </c:pt>
                <c:pt idx="319">
                  <c:v>50.016000000000005</c:v>
                </c:pt>
                <c:pt idx="320">
                  <c:v>50.028000000000013</c:v>
                </c:pt>
                <c:pt idx="321">
                  <c:v>50.084000000000003</c:v>
                </c:pt>
                <c:pt idx="322">
                  <c:v>50.139000000000003</c:v>
                </c:pt>
                <c:pt idx="323">
                  <c:v>50.195000000000043</c:v>
                </c:pt>
                <c:pt idx="324">
                  <c:v>50.251000000000005</c:v>
                </c:pt>
                <c:pt idx="325">
                  <c:v>50.306000000000004</c:v>
                </c:pt>
                <c:pt idx="326">
                  <c:v>50.362000000000002</c:v>
                </c:pt>
                <c:pt idx="327">
                  <c:v>50.417999999999999</c:v>
                </c:pt>
                <c:pt idx="328">
                  <c:v>50.474000000000004</c:v>
                </c:pt>
                <c:pt idx="329">
                  <c:v>50.529000000000003</c:v>
                </c:pt>
                <c:pt idx="330">
                  <c:v>50.585000000000001</c:v>
                </c:pt>
                <c:pt idx="331">
                  <c:v>50.641000000000005</c:v>
                </c:pt>
                <c:pt idx="332">
                  <c:v>50.696000000000012</c:v>
                </c:pt>
                <c:pt idx="333">
                  <c:v>50.752000000000002</c:v>
                </c:pt>
                <c:pt idx="334">
                  <c:v>50.808</c:v>
                </c:pt>
                <c:pt idx="335">
                  <c:v>50.864000000000004</c:v>
                </c:pt>
                <c:pt idx="336">
                  <c:v>50.919000000000004</c:v>
                </c:pt>
                <c:pt idx="337">
                  <c:v>50.975000000000001</c:v>
                </c:pt>
                <c:pt idx="338">
                  <c:v>51.031000000000006</c:v>
                </c:pt>
                <c:pt idx="339">
                  <c:v>51.086000000000006</c:v>
                </c:pt>
                <c:pt idx="340">
                  <c:v>51.142000000000003</c:v>
                </c:pt>
                <c:pt idx="341">
                  <c:v>51.198000000000043</c:v>
                </c:pt>
                <c:pt idx="342">
                  <c:v>51.254000000000005</c:v>
                </c:pt>
                <c:pt idx="343">
                  <c:v>51.337000000000003</c:v>
                </c:pt>
                <c:pt idx="344">
                  <c:v>51.393000000000001</c:v>
                </c:pt>
                <c:pt idx="345">
                  <c:v>51.449000000000005</c:v>
                </c:pt>
                <c:pt idx="346">
                  <c:v>51.504000000000005</c:v>
                </c:pt>
                <c:pt idx="347">
                  <c:v>51.56</c:v>
                </c:pt>
                <c:pt idx="348">
                  <c:v>51.616</c:v>
                </c:pt>
                <c:pt idx="349">
                  <c:v>51.671000000000006</c:v>
                </c:pt>
                <c:pt idx="350">
                  <c:v>51.727000000000011</c:v>
                </c:pt>
                <c:pt idx="351">
                  <c:v>51.810999999999993</c:v>
                </c:pt>
                <c:pt idx="352">
                  <c:v>51.866</c:v>
                </c:pt>
                <c:pt idx="353">
                  <c:v>51.922000000000011</c:v>
                </c:pt>
                <c:pt idx="354">
                  <c:v>51.978000000000002</c:v>
                </c:pt>
                <c:pt idx="355">
                  <c:v>52.034000000000006</c:v>
                </c:pt>
                <c:pt idx="356">
                  <c:v>52.117000000000004</c:v>
                </c:pt>
                <c:pt idx="357">
                  <c:v>52.173000000000002</c:v>
                </c:pt>
                <c:pt idx="358">
                  <c:v>52.229000000000013</c:v>
                </c:pt>
                <c:pt idx="359">
                  <c:v>52.284000000000006</c:v>
                </c:pt>
                <c:pt idx="360">
                  <c:v>52.34</c:v>
                </c:pt>
                <c:pt idx="361">
                  <c:v>52.396000000000001</c:v>
                </c:pt>
                <c:pt idx="362">
                  <c:v>52.479000000000006</c:v>
                </c:pt>
                <c:pt idx="363">
                  <c:v>52.535000000000011</c:v>
                </c:pt>
                <c:pt idx="364">
                  <c:v>52.591000000000001</c:v>
                </c:pt>
                <c:pt idx="365">
                  <c:v>52.646000000000001</c:v>
                </c:pt>
                <c:pt idx="366">
                  <c:v>52.702000000000012</c:v>
                </c:pt>
                <c:pt idx="367">
                  <c:v>52.786000000000001</c:v>
                </c:pt>
                <c:pt idx="368">
                  <c:v>52.841000000000001</c:v>
                </c:pt>
                <c:pt idx="369">
                  <c:v>52.897000000000006</c:v>
                </c:pt>
                <c:pt idx="370">
                  <c:v>52.953000000000003</c:v>
                </c:pt>
                <c:pt idx="371">
                  <c:v>53.009</c:v>
                </c:pt>
                <c:pt idx="372">
                  <c:v>53.092000000000013</c:v>
                </c:pt>
                <c:pt idx="373">
                  <c:v>53.148000000000003</c:v>
                </c:pt>
                <c:pt idx="374">
                  <c:v>53.204000000000001</c:v>
                </c:pt>
                <c:pt idx="375">
                  <c:v>53.259</c:v>
                </c:pt>
                <c:pt idx="376">
                  <c:v>53.314999999999998</c:v>
                </c:pt>
                <c:pt idx="377">
                  <c:v>53.371000000000002</c:v>
                </c:pt>
                <c:pt idx="378">
                  <c:v>53.454000000000001</c:v>
                </c:pt>
                <c:pt idx="379">
                  <c:v>53.51</c:v>
                </c:pt>
                <c:pt idx="380">
                  <c:v>53.566000000000003</c:v>
                </c:pt>
                <c:pt idx="381">
                  <c:v>53.621000000000002</c:v>
                </c:pt>
                <c:pt idx="382">
                  <c:v>53.677</c:v>
                </c:pt>
                <c:pt idx="383">
                  <c:v>53.761000000000003</c:v>
                </c:pt>
                <c:pt idx="384">
                  <c:v>53.816000000000003</c:v>
                </c:pt>
                <c:pt idx="385">
                  <c:v>53.872</c:v>
                </c:pt>
                <c:pt idx="386">
                  <c:v>53.928000000000011</c:v>
                </c:pt>
                <c:pt idx="387">
                  <c:v>54.011000000000003</c:v>
                </c:pt>
                <c:pt idx="388">
                  <c:v>54.067</c:v>
                </c:pt>
                <c:pt idx="389">
                  <c:v>54.123000000000012</c:v>
                </c:pt>
                <c:pt idx="390">
                  <c:v>54.179000000000002</c:v>
                </c:pt>
                <c:pt idx="391">
                  <c:v>54.234000000000002</c:v>
                </c:pt>
                <c:pt idx="392">
                  <c:v>54.290000000000013</c:v>
                </c:pt>
                <c:pt idx="393">
                  <c:v>54.346000000000004</c:v>
                </c:pt>
                <c:pt idx="394">
                  <c:v>54.429000000000002</c:v>
                </c:pt>
                <c:pt idx="395">
                  <c:v>54.484999999999999</c:v>
                </c:pt>
                <c:pt idx="396">
                  <c:v>54.541000000000004</c:v>
                </c:pt>
                <c:pt idx="397">
                  <c:v>54.596000000000011</c:v>
                </c:pt>
                <c:pt idx="398">
                  <c:v>54.652000000000001</c:v>
                </c:pt>
                <c:pt idx="399">
                  <c:v>54.736000000000011</c:v>
                </c:pt>
                <c:pt idx="400">
                  <c:v>54.791000000000011</c:v>
                </c:pt>
                <c:pt idx="401">
                  <c:v>54.847000000000001</c:v>
                </c:pt>
                <c:pt idx="402">
                  <c:v>54.903000000000006</c:v>
                </c:pt>
                <c:pt idx="403">
                  <c:v>54.959000000000003</c:v>
                </c:pt>
                <c:pt idx="404">
                  <c:v>55.014000000000003</c:v>
                </c:pt>
                <c:pt idx="405">
                  <c:v>55.07</c:v>
                </c:pt>
                <c:pt idx="406">
                  <c:v>55.126000000000012</c:v>
                </c:pt>
                <c:pt idx="407">
                  <c:v>55.181000000000004</c:v>
                </c:pt>
                <c:pt idx="408">
                  <c:v>55.237000000000002</c:v>
                </c:pt>
                <c:pt idx="409">
                  <c:v>55.293000000000013</c:v>
                </c:pt>
                <c:pt idx="410">
                  <c:v>55.349000000000004</c:v>
                </c:pt>
                <c:pt idx="411">
                  <c:v>55.404000000000003</c:v>
                </c:pt>
                <c:pt idx="412">
                  <c:v>55.46</c:v>
                </c:pt>
                <c:pt idx="413">
                  <c:v>55.516000000000005</c:v>
                </c:pt>
                <c:pt idx="414">
                  <c:v>55.571000000000005</c:v>
                </c:pt>
                <c:pt idx="415">
                  <c:v>55.599000000000011</c:v>
                </c:pt>
                <c:pt idx="416">
                  <c:v>55.655000000000001</c:v>
                </c:pt>
                <c:pt idx="417">
                  <c:v>55.711000000000006</c:v>
                </c:pt>
                <c:pt idx="418">
                  <c:v>55.766000000000012</c:v>
                </c:pt>
                <c:pt idx="419">
                  <c:v>55.794000000000011</c:v>
                </c:pt>
                <c:pt idx="420">
                  <c:v>55.85</c:v>
                </c:pt>
                <c:pt idx="421">
                  <c:v>55.906000000000006</c:v>
                </c:pt>
                <c:pt idx="422">
                  <c:v>55.934000000000005</c:v>
                </c:pt>
                <c:pt idx="423">
                  <c:v>55.989000000000004</c:v>
                </c:pt>
                <c:pt idx="424">
                  <c:v>56.017000000000003</c:v>
                </c:pt>
                <c:pt idx="425">
                  <c:v>56.073</c:v>
                </c:pt>
                <c:pt idx="426">
                  <c:v>56.101000000000006</c:v>
                </c:pt>
                <c:pt idx="427">
                  <c:v>56.129000000000012</c:v>
                </c:pt>
                <c:pt idx="428">
                  <c:v>56.184000000000005</c:v>
                </c:pt>
                <c:pt idx="429">
                  <c:v>56.212000000000003</c:v>
                </c:pt>
                <c:pt idx="430">
                  <c:v>56.24</c:v>
                </c:pt>
                <c:pt idx="431">
                  <c:v>56.296000000000049</c:v>
                </c:pt>
                <c:pt idx="432">
                  <c:v>56.324000000000005</c:v>
                </c:pt>
                <c:pt idx="433">
                  <c:v>56.350999999999999</c:v>
                </c:pt>
                <c:pt idx="434">
                  <c:v>56.379000000000005</c:v>
                </c:pt>
                <c:pt idx="435">
                  <c:v>56.407000000000004</c:v>
                </c:pt>
                <c:pt idx="436">
                  <c:v>56.435000000000002</c:v>
                </c:pt>
                <c:pt idx="437">
                  <c:v>56.463000000000001</c:v>
                </c:pt>
                <c:pt idx="438">
                  <c:v>56.491</c:v>
                </c:pt>
                <c:pt idx="439">
                  <c:v>56.519000000000005</c:v>
                </c:pt>
                <c:pt idx="440">
                  <c:v>56.546000000000006</c:v>
                </c:pt>
                <c:pt idx="441">
                  <c:v>56.546000000000006</c:v>
                </c:pt>
                <c:pt idx="442">
                  <c:v>56.574000000000005</c:v>
                </c:pt>
                <c:pt idx="443">
                  <c:v>56.602000000000011</c:v>
                </c:pt>
                <c:pt idx="444">
                  <c:v>56.602000000000011</c:v>
                </c:pt>
                <c:pt idx="445">
                  <c:v>56.63</c:v>
                </c:pt>
                <c:pt idx="446">
                  <c:v>56.658000000000001</c:v>
                </c:pt>
                <c:pt idx="447">
                  <c:v>56.658000000000001</c:v>
                </c:pt>
                <c:pt idx="448">
                  <c:v>56.686</c:v>
                </c:pt>
                <c:pt idx="449">
                  <c:v>56.686</c:v>
                </c:pt>
                <c:pt idx="450">
                  <c:v>56.686</c:v>
                </c:pt>
                <c:pt idx="451">
                  <c:v>56.714000000000006</c:v>
                </c:pt>
                <c:pt idx="452">
                  <c:v>56.714000000000006</c:v>
                </c:pt>
                <c:pt idx="453">
                  <c:v>56.741</c:v>
                </c:pt>
                <c:pt idx="454">
                  <c:v>56.741</c:v>
                </c:pt>
                <c:pt idx="455">
                  <c:v>56.741</c:v>
                </c:pt>
                <c:pt idx="456">
                  <c:v>56.769000000000013</c:v>
                </c:pt>
                <c:pt idx="457">
                  <c:v>56.769000000000013</c:v>
                </c:pt>
                <c:pt idx="458">
                  <c:v>56.769000000000013</c:v>
                </c:pt>
                <c:pt idx="459">
                  <c:v>56.769000000000013</c:v>
                </c:pt>
                <c:pt idx="460">
                  <c:v>56.769000000000013</c:v>
                </c:pt>
                <c:pt idx="461">
                  <c:v>56.769000000000013</c:v>
                </c:pt>
                <c:pt idx="462">
                  <c:v>56.769000000000013</c:v>
                </c:pt>
                <c:pt idx="463">
                  <c:v>56.769000000000013</c:v>
                </c:pt>
                <c:pt idx="464">
                  <c:v>56.769000000000013</c:v>
                </c:pt>
                <c:pt idx="465">
                  <c:v>56.769000000000013</c:v>
                </c:pt>
                <c:pt idx="466">
                  <c:v>56.769000000000013</c:v>
                </c:pt>
                <c:pt idx="467">
                  <c:v>56.769000000000013</c:v>
                </c:pt>
                <c:pt idx="468">
                  <c:v>56.769000000000013</c:v>
                </c:pt>
                <c:pt idx="469">
                  <c:v>56.769000000000013</c:v>
                </c:pt>
                <c:pt idx="470">
                  <c:v>56.741</c:v>
                </c:pt>
                <c:pt idx="471">
                  <c:v>56.741</c:v>
                </c:pt>
                <c:pt idx="472">
                  <c:v>56.741</c:v>
                </c:pt>
                <c:pt idx="473">
                  <c:v>56.741</c:v>
                </c:pt>
                <c:pt idx="474">
                  <c:v>56.714000000000006</c:v>
                </c:pt>
                <c:pt idx="475">
                  <c:v>56.714000000000006</c:v>
                </c:pt>
                <c:pt idx="476">
                  <c:v>56.714000000000006</c:v>
                </c:pt>
                <c:pt idx="477">
                  <c:v>56.686</c:v>
                </c:pt>
                <c:pt idx="478">
                  <c:v>56.686</c:v>
                </c:pt>
                <c:pt idx="479">
                  <c:v>56.686</c:v>
                </c:pt>
                <c:pt idx="480">
                  <c:v>56.658000000000001</c:v>
                </c:pt>
                <c:pt idx="481">
                  <c:v>56.658000000000001</c:v>
                </c:pt>
                <c:pt idx="482">
                  <c:v>56.63</c:v>
                </c:pt>
                <c:pt idx="483">
                  <c:v>56.63</c:v>
                </c:pt>
                <c:pt idx="484">
                  <c:v>56.602000000000011</c:v>
                </c:pt>
                <c:pt idx="485">
                  <c:v>56.602000000000011</c:v>
                </c:pt>
                <c:pt idx="486">
                  <c:v>56.574000000000005</c:v>
                </c:pt>
                <c:pt idx="487">
                  <c:v>56.546000000000006</c:v>
                </c:pt>
                <c:pt idx="488">
                  <c:v>56.546000000000006</c:v>
                </c:pt>
                <c:pt idx="489">
                  <c:v>56.519000000000005</c:v>
                </c:pt>
                <c:pt idx="490">
                  <c:v>56.519000000000005</c:v>
                </c:pt>
                <c:pt idx="491">
                  <c:v>56.491</c:v>
                </c:pt>
                <c:pt idx="492">
                  <c:v>56.463000000000001</c:v>
                </c:pt>
                <c:pt idx="493">
                  <c:v>56.463000000000001</c:v>
                </c:pt>
                <c:pt idx="494">
                  <c:v>56.435000000000002</c:v>
                </c:pt>
                <c:pt idx="495">
                  <c:v>56.407000000000004</c:v>
                </c:pt>
                <c:pt idx="496">
                  <c:v>56.379000000000005</c:v>
                </c:pt>
                <c:pt idx="497">
                  <c:v>56.350999999999999</c:v>
                </c:pt>
                <c:pt idx="498">
                  <c:v>56.350999999999999</c:v>
                </c:pt>
                <c:pt idx="499">
                  <c:v>56.324000000000005</c:v>
                </c:pt>
                <c:pt idx="500">
                  <c:v>56.296000000000049</c:v>
                </c:pt>
                <c:pt idx="501">
                  <c:v>56.268000000000043</c:v>
                </c:pt>
                <c:pt idx="502">
                  <c:v>56.24</c:v>
                </c:pt>
                <c:pt idx="503">
                  <c:v>56.212000000000003</c:v>
                </c:pt>
                <c:pt idx="504">
                  <c:v>56.212000000000003</c:v>
                </c:pt>
                <c:pt idx="505">
                  <c:v>56.184000000000005</c:v>
                </c:pt>
                <c:pt idx="506">
                  <c:v>56.156000000000006</c:v>
                </c:pt>
                <c:pt idx="507">
                  <c:v>56.129000000000012</c:v>
                </c:pt>
                <c:pt idx="508">
                  <c:v>56.101000000000006</c:v>
                </c:pt>
                <c:pt idx="509">
                  <c:v>56.073</c:v>
                </c:pt>
                <c:pt idx="510">
                  <c:v>56.045000000000002</c:v>
                </c:pt>
                <c:pt idx="511">
                  <c:v>56.017000000000003</c:v>
                </c:pt>
                <c:pt idx="512">
                  <c:v>55.989000000000004</c:v>
                </c:pt>
                <c:pt idx="513">
                  <c:v>55.961000000000006</c:v>
                </c:pt>
                <c:pt idx="514">
                  <c:v>55.934000000000005</c:v>
                </c:pt>
                <c:pt idx="515">
                  <c:v>55.906000000000006</c:v>
                </c:pt>
                <c:pt idx="516">
                  <c:v>55.878</c:v>
                </c:pt>
                <c:pt idx="517">
                  <c:v>55.85</c:v>
                </c:pt>
                <c:pt idx="518">
                  <c:v>55.794000000000011</c:v>
                </c:pt>
                <c:pt idx="519">
                  <c:v>55.794000000000011</c:v>
                </c:pt>
                <c:pt idx="520">
                  <c:v>55.739000000000011</c:v>
                </c:pt>
                <c:pt idx="521">
                  <c:v>55.711000000000006</c:v>
                </c:pt>
                <c:pt idx="522">
                  <c:v>55.683</c:v>
                </c:pt>
                <c:pt idx="523">
                  <c:v>55.655000000000001</c:v>
                </c:pt>
                <c:pt idx="524">
                  <c:v>55.627000000000002</c:v>
                </c:pt>
                <c:pt idx="525">
                  <c:v>55.599000000000011</c:v>
                </c:pt>
                <c:pt idx="526">
                  <c:v>55.571000000000005</c:v>
                </c:pt>
                <c:pt idx="527">
                  <c:v>55.516000000000005</c:v>
                </c:pt>
                <c:pt idx="528">
                  <c:v>55.488</c:v>
                </c:pt>
                <c:pt idx="529">
                  <c:v>55.46</c:v>
                </c:pt>
                <c:pt idx="530">
                  <c:v>55.432000000000002</c:v>
                </c:pt>
                <c:pt idx="531">
                  <c:v>55.404000000000003</c:v>
                </c:pt>
                <c:pt idx="532">
                  <c:v>55.349000000000004</c:v>
                </c:pt>
                <c:pt idx="533">
                  <c:v>55.321000000000005</c:v>
                </c:pt>
                <c:pt idx="534">
                  <c:v>55.293000000000013</c:v>
                </c:pt>
                <c:pt idx="535">
                  <c:v>55.265000000000043</c:v>
                </c:pt>
                <c:pt idx="536">
                  <c:v>55.209000000000003</c:v>
                </c:pt>
                <c:pt idx="537">
                  <c:v>55.181000000000004</c:v>
                </c:pt>
                <c:pt idx="538">
                  <c:v>55.154000000000003</c:v>
                </c:pt>
                <c:pt idx="539">
                  <c:v>55.126000000000012</c:v>
                </c:pt>
                <c:pt idx="540">
                  <c:v>55.07</c:v>
                </c:pt>
                <c:pt idx="541">
                  <c:v>55.042000000000002</c:v>
                </c:pt>
                <c:pt idx="542">
                  <c:v>55.014000000000003</c:v>
                </c:pt>
                <c:pt idx="543">
                  <c:v>54.986000000000004</c:v>
                </c:pt>
                <c:pt idx="544">
                  <c:v>54.931000000000004</c:v>
                </c:pt>
                <c:pt idx="545">
                  <c:v>54.903000000000006</c:v>
                </c:pt>
                <c:pt idx="546">
                  <c:v>54.875</c:v>
                </c:pt>
                <c:pt idx="547">
                  <c:v>54.819000000000003</c:v>
                </c:pt>
                <c:pt idx="548">
                  <c:v>54.791000000000011</c:v>
                </c:pt>
                <c:pt idx="549">
                  <c:v>54.764000000000003</c:v>
                </c:pt>
                <c:pt idx="550">
                  <c:v>54.708000000000013</c:v>
                </c:pt>
                <c:pt idx="551">
                  <c:v>54.68</c:v>
                </c:pt>
                <c:pt idx="552">
                  <c:v>54.652000000000001</c:v>
                </c:pt>
                <c:pt idx="553">
                  <c:v>54.596000000000011</c:v>
                </c:pt>
                <c:pt idx="554">
                  <c:v>54.569000000000003</c:v>
                </c:pt>
                <c:pt idx="555">
                  <c:v>54.541000000000004</c:v>
                </c:pt>
                <c:pt idx="556">
                  <c:v>54.484999999999999</c:v>
                </c:pt>
                <c:pt idx="557">
                  <c:v>54.457000000000001</c:v>
                </c:pt>
                <c:pt idx="558">
                  <c:v>54.429000000000002</c:v>
                </c:pt>
                <c:pt idx="559">
                  <c:v>54.374000000000002</c:v>
                </c:pt>
                <c:pt idx="560">
                  <c:v>54.346000000000004</c:v>
                </c:pt>
                <c:pt idx="561">
                  <c:v>54.290000000000013</c:v>
                </c:pt>
                <c:pt idx="562">
                  <c:v>54.262000000000043</c:v>
                </c:pt>
                <c:pt idx="563">
                  <c:v>54.234000000000002</c:v>
                </c:pt>
                <c:pt idx="564">
                  <c:v>54.206000000000003</c:v>
                </c:pt>
                <c:pt idx="565">
                  <c:v>54.151000000000003</c:v>
                </c:pt>
                <c:pt idx="566">
                  <c:v>54.095000000000013</c:v>
                </c:pt>
                <c:pt idx="567">
                  <c:v>54.067</c:v>
                </c:pt>
                <c:pt idx="568">
                  <c:v>54.039000000000001</c:v>
                </c:pt>
                <c:pt idx="569">
                  <c:v>53.984000000000002</c:v>
                </c:pt>
                <c:pt idx="570">
                  <c:v>53.956000000000003</c:v>
                </c:pt>
                <c:pt idx="571">
                  <c:v>53.9</c:v>
                </c:pt>
                <c:pt idx="572">
                  <c:v>53.872</c:v>
                </c:pt>
                <c:pt idx="573">
                  <c:v>53.844000000000001</c:v>
                </c:pt>
                <c:pt idx="574">
                  <c:v>53.789000000000001</c:v>
                </c:pt>
                <c:pt idx="575">
                  <c:v>53.761000000000003</c:v>
                </c:pt>
                <c:pt idx="576">
                  <c:v>53.705000000000013</c:v>
                </c:pt>
                <c:pt idx="577">
                  <c:v>53.677</c:v>
                </c:pt>
                <c:pt idx="578">
                  <c:v>53.621000000000002</c:v>
                </c:pt>
                <c:pt idx="579">
                  <c:v>53.594000000000001</c:v>
                </c:pt>
                <c:pt idx="580">
                  <c:v>53.566000000000003</c:v>
                </c:pt>
                <c:pt idx="581">
                  <c:v>53.51</c:v>
                </c:pt>
                <c:pt idx="582">
                  <c:v>53.481999999999999</c:v>
                </c:pt>
                <c:pt idx="583">
                  <c:v>53.426000000000002</c:v>
                </c:pt>
                <c:pt idx="584">
                  <c:v>53.399000000000001</c:v>
                </c:pt>
                <c:pt idx="585">
                  <c:v>53.371000000000002</c:v>
                </c:pt>
                <c:pt idx="586">
                  <c:v>53.343000000000004</c:v>
                </c:pt>
                <c:pt idx="587">
                  <c:v>53.287000000000006</c:v>
                </c:pt>
                <c:pt idx="588">
                  <c:v>53.259</c:v>
                </c:pt>
                <c:pt idx="589">
                  <c:v>53.231000000000002</c:v>
                </c:pt>
                <c:pt idx="590">
                  <c:v>53.176000000000002</c:v>
                </c:pt>
                <c:pt idx="591">
                  <c:v>53.148000000000003</c:v>
                </c:pt>
                <c:pt idx="592">
                  <c:v>53.120000000000012</c:v>
                </c:pt>
                <c:pt idx="593">
                  <c:v>53.092000000000013</c:v>
                </c:pt>
                <c:pt idx="594">
                  <c:v>53.064</c:v>
                </c:pt>
                <c:pt idx="595">
                  <c:v>53.009</c:v>
                </c:pt>
                <c:pt idx="596">
                  <c:v>52.981000000000002</c:v>
                </c:pt>
                <c:pt idx="597">
                  <c:v>52.953000000000003</c:v>
                </c:pt>
                <c:pt idx="598">
                  <c:v>52.925000000000011</c:v>
                </c:pt>
                <c:pt idx="599">
                  <c:v>52.897000000000006</c:v>
                </c:pt>
                <c:pt idx="600">
                  <c:v>52.869</c:v>
                </c:pt>
                <c:pt idx="601">
                  <c:v>52.841000000000001</c:v>
                </c:pt>
                <c:pt idx="602">
                  <c:v>52.841000000000001</c:v>
                </c:pt>
                <c:pt idx="603">
                  <c:v>52.813999999999993</c:v>
                </c:pt>
                <c:pt idx="604">
                  <c:v>52.786000000000001</c:v>
                </c:pt>
                <c:pt idx="605">
                  <c:v>52.758000000000003</c:v>
                </c:pt>
                <c:pt idx="606">
                  <c:v>52.730000000000011</c:v>
                </c:pt>
                <c:pt idx="607">
                  <c:v>52.730000000000011</c:v>
                </c:pt>
                <c:pt idx="608">
                  <c:v>52.702000000000012</c:v>
                </c:pt>
                <c:pt idx="609">
                  <c:v>52.674000000000007</c:v>
                </c:pt>
                <c:pt idx="610">
                  <c:v>52.674000000000007</c:v>
                </c:pt>
                <c:pt idx="611">
                  <c:v>52.674000000000007</c:v>
                </c:pt>
                <c:pt idx="612">
                  <c:v>52.646000000000001</c:v>
                </c:pt>
                <c:pt idx="613">
                  <c:v>52.646000000000001</c:v>
                </c:pt>
                <c:pt idx="614">
                  <c:v>52.619</c:v>
                </c:pt>
                <c:pt idx="615">
                  <c:v>52.619</c:v>
                </c:pt>
                <c:pt idx="616">
                  <c:v>52.619</c:v>
                </c:pt>
                <c:pt idx="617">
                  <c:v>52.591000000000001</c:v>
                </c:pt>
                <c:pt idx="618">
                  <c:v>52.591000000000001</c:v>
                </c:pt>
                <c:pt idx="619">
                  <c:v>52.591000000000001</c:v>
                </c:pt>
                <c:pt idx="620">
                  <c:v>52.591000000000001</c:v>
                </c:pt>
                <c:pt idx="621">
                  <c:v>52.591000000000001</c:v>
                </c:pt>
                <c:pt idx="622">
                  <c:v>52.591000000000001</c:v>
                </c:pt>
                <c:pt idx="623">
                  <c:v>52.591000000000001</c:v>
                </c:pt>
                <c:pt idx="624">
                  <c:v>52.591000000000001</c:v>
                </c:pt>
                <c:pt idx="625">
                  <c:v>52.591000000000001</c:v>
                </c:pt>
                <c:pt idx="626">
                  <c:v>52.591000000000001</c:v>
                </c:pt>
                <c:pt idx="627">
                  <c:v>52.591000000000001</c:v>
                </c:pt>
                <c:pt idx="628">
                  <c:v>52.591000000000001</c:v>
                </c:pt>
                <c:pt idx="629">
                  <c:v>52.619</c:v>
                </c:pt>
                <c:pt idx="630">
                  <c:v>52.619</c:v>
                </c:pt>
                <c:pt idx="631">
                  <c:v>52.619</c:v>
                </c:pt>
                <c:pt idx="632">
                  <c:v>52.646000000000001</c:v>
                </c:pt>
                <c:pt idx="633">
                  <c:v>52.646000000000001</c:v>
                </c:pt>
                <c:pt idx="634">
                  <c:v>52.674000000000007</c:v>
                </c:pt>
                <c:pt idx="635">
                  <c:v>52.674000000000007</c:v>
                </c:pt>
                <c:pt idx="636">
                  <c:v>52.702000000000012</c:v>
                </c:pt>
                <c:pt idx="637">
                  <c:v>52.702000000000012</c:v>
                </c:pt>
                <c:pt idx="638">
                  <c:v>52.730000000000011</c:v>
                </c:pt>
                <c:pt idx="639">
                  <c:v>52.730000000000011</c:v>
                </c:pt>
                <c:pt idx="640">
                  <c:v>52.758000000000003</c:v>
                </c:pt>
                <c:pt idx="641">
                  <c:v>52.786000000000001</c:v>
                </c:pt>
                <c:pt idx="642">
                  <c:v>52.786000000000001</c:v>
                </c:pt>
                <c:pt idx="643">
                  <c:v>52.813999999999993</c:v>
                </c:pt>
                <c:pt idx="644">
                  <c:v>52.841000000000001</c:v>
                </c:pt>
                <c:pt idx="645">
                  <c:v>52.841000000000001</c:v>
                </c:pt>
                <c:pt idx="646">
                  <c:v>52.869</c:v>
                </c:pt>
                <c:pt idx="647">
                  <c:v>52.897000000000006</c:v>
                </c:pt>
                <c:pt idx="648">
                  <c:v>52.925000000000011</c:v>
                </c:pt>
                <c:pt idx="649">
                  <c:v>52.953000000000003</c:v>
                </c:pt>
                <c:pt idx="650">
                  <c:v>52.981000000000002</c:v>
                </c:pt>
                <c:pt idx="651">
                  <c:v>53.009</c:v>
                </c:pt>
                <c:pt idx="652">
                  <c:v>53.036000000000001</c:v>
                </c:pt>
                <c:pt idx="653">
                  <c:v>53.064</c:v>
                </c:pt>
                <c:pt idx="654">
                  <c:v>53.092000000000013</c:v>
                </c:pt>
                <c:pt idx="655">
                  <c:v>53.120000000000012</c:v>
                </c:pt>
                <c:pt idx="656">
                  <c:v>53.148000000000003</c:v>
                </c:pt>
                <c:pt idx="657">
                  <c:v>53.176000000000002</c:v>
                </c:pt>
                <c:pt idx="658">
                  <c:v>53.204000000000001</c:v>
                </c:pt>
                <c:pt idx="659">
                  <c:v>53.231000000000002</c:v>
                </c:pt>
                <c:pt idx="660">
                  <c:v>53.287000000000006</c:v>
                </c:pt>
                <c:pt idx="661">
                  <c:v>53.314999999999998</c:v>
                </c:pt>
                <c:pt idx="662">
                  <c:v>53.343000000000004</c:v>
                </c:pt>
                <c:pt idx="663">
                  <c:v>53.371000000000002</c:v>
                </c:pt>
                <c:pt idx="664">
                  <c:v>53.426000000000002</c:v>
                </c:pt>
                <c:pt idx="665">
                  <c:v>53.454000000000001</c:v>
                </c:pt>
                <c:pt idx="666">
                  <c:v>53.481999999999999</c:v>
                </c:pt>
                <c:pt idx="667">
                  <c:v>53.538000000000011</c:v>
                </c:pt>
                <c:pt idx="668">
                  <c:v>53.566000000000003</c:v>
                </c:pt>
                <c:pt idx="669">
                  <c:v>53.594000000000001</c:v>
                </c:pt>
                <c:pt idx="670">
                  <c:v>53.649000000000001</c:v>
                </c:pt>
                <c:pt idx="671">
                  <c:v>53.677</c:v>
                </c:pt>
                <c:pt idx="672">
                  <c:v>53.733000000000011</c:v>
                </c:pt>
                <c:pt idx="673">
                  <c:v>53.761000000000003</c:v>
                </c:pt>
                <c:pt idx="674">
                  <c:v>53.789000000000001</c:v>
                </c:pt>
                <c:pt idx="675">
                  <c:v>53.844000000000001</c:v>
                </c:pt>
                <c:pt idx="676">
                  <c:v>53.872</c:v>
                </c:pt>
                <c:pt idx="677">
                  <c:v>53.928000000000011</c:v>
                </c:pt>
                <c:pt idx="678">
                  <c:v>53.956000000000003</c:v>
                </c:pt>
                <c:pt idx="679">
                  <c:v>54.011000000000003</c:v>
                </c:pt>
                <c:pt idx="680">
                  <c:v>54.039000000000001</c:v>
                </c:pt>
                <c:pt idx="681">
                  <c:v>54.095000000000013</c:v>
                </c:pt>
                <c:pt idx="682">
                  <c:v>54.123000000000012</c:v>
                </c:pt>
                <c:pt idx="683">
                  <c:v>54.179000000000002</c:v>
                </c:pt>
                <c:pt idx="684">
                  <c:v>54.234000000000002</c:v>
                </c:pt>
                <c:pt idx="685">
                  <c:v>54.262000000000043</c:v>
                </c:pt>
                <c:pt idx="686">
                  <c:v>54.317999999999998</c:v>
                </c:pt>
                <c:pt idx="687">
                  <c:v>54.374000000000002</c:v>
                </c:pt>
                <c:pt idx="688">
                  <c:v>54.401000000000003</c:v>
                </c:pt>
                <c:pt idx="689">
                  <c:v>54.457000000000001</c:v>
                </c:pt>
                <c:pt idx="690">
                  <c:v>54.484999999999999</c:v>
                </c:pt>
                <c:pt idx="691">
                  <c:v>54.541000000000004</c:v>
                </c:pt>
                <c:pt idx="692">
                  <c:v>54.596000000000011</c:v>
                </c:pt>
                <c:pt idx="693">
                  <c:v>54.624000000000002</c:v>
                </c:pt>
                <c:pt idx="694">
                  <c:v>54.68</c:v>
                </c:pt>
                <c:pt idx="695">
                  <c:v>54.736000000000011</c:v>
                </c:pt>
                <c:pt idx="696">
                  <c:v>54.791000000000011</c:v>
                </c:pt>
                <c:pt idx="697">
                  <c:v>54.819000000000003</c:v>
                </c:pt>
                <c:pt idx="698">
                  <c:v>54.875</c:v>
                </c:pt>
                <c:pt idx="699">
                  <c:v>54.931000000000004</c:v>
                </c:pt>
                <c:pt idx="700">
                  <c:v>54.959000000000003</c:v>
                </c:pt>
                <c:pt idx="701">
                  <c:v>55.014000000000003</c:v>
                </c:pt>
                <c:pt idx="702">
                  <c:v>55.07</c:v>
                </c:pt>
                <c:pt idx="703">
                  <c:v>55.126000000000012</c:v>
                </c:pt>
                <c:pt idx="704">
                  <c:v>55.181000000000004</c:v>
                </c:pt>
                <c:pt idx="705">
                  <c:v>55.237000000000002</c:v>
                </c:pt>
                <c:pt idx="706">
                  <c:v>55.265000000000043</c:v>
                </c:pt>
                <c:pt idx="707">
                  <c:v>55.321000000000005</c:v>
                </c:pt>
                <c:pt idx="708">
                  <c:v>55.376000000000005</c:v>
                </c:pt>
                <c:pt idx="709">
                  <c:v>55.432000000000002</c:v>
                </c:pt>
                <c:pt idx="710">
                  <c:v>55.46</c:v>
                </c:pt>
                <c:pt idx="711">
                  <c:v>55.516000000000005</c:v>
                </c:pt>
                <c:pt idx="712">
                  <c:v>55.571000000000005</c:v>
                </c:pt>
                <c:pt idx="713">
                  <c:v>55.627000000000002</c:v>
                </c:pt>
                <c:pt idx="714">
                  <c:v>55.683</c:v>
                </c:pt>
                <c:pt idx="715">
                  <c:v>55.739000000000011</c:v>
                </c:pt>
                <c:pt idx="716">
                  <c:v>55.794000000000011</c:v>
                </c:pt>
                <c:pt idx="717">
                  <c:v>55.822000000000003</c:v>
                </c:pt>
                <c:pt idx="718">
                  <c:v>55.878</c:v>
                </c:pt>
                <c:pt idx="719">
                  <c:v>55.934000000000005</c:v>
                </c:pt>
                <c:pt idx="720">
                  <c:v>55.989000000000004</c:v>
                </c:pt>
                <c:pt idx="721">
                  <c:v>56.045000000000002</c:v>
                </c:pt>
                <c:pt idx="722">
                  <c:v>56.101000000000006</c:v>
                </c:pt>
                <c:pt idx="723">
                  <c:v>56.156000000000006</c:v>
                </c:pt>
                <c:pt idx="724">
                  <c:v>56.184000000000005</c:v>
                </c:pt>
                <c:pt idx="725">
                  <c:v>56.24</c:v>
                </c:pt>
                <c:pt idx="726">
                  <c:v>56.296000000000049</c:v>
                </c:pt>
                <c:pt idx="727">
                  <c:v>56.350999999999999</c:v>
                </c:pt>
                <c:pt idx="728">
                  <c:v>56.407000000000004</c:v>
                </c:pt>
                <c:pt idx="729">
                  <c:v>56.463000000000001</c:v>
                </c:pt>
                <c:pt idx="730">
                  <c:v>56.519000000000005</c:v>
                </c:pt>
                <c:pt idx="731">
                  <c:v>56.574000000000005</c:v>
                </c:pt>
                <c:pt idx="732">
                  <c:v>56.602000000000011</c:v>
                </c:pt>
                <c:pt idx="733">
                  <c:v>56.658000000000001</c:v>
                </c:pt>
                <c:pt idx="734">
                  <c:v>56.714000000000006</c:v>
                </c:pt>
                <c:pt idx="735">
                  <c:v>56.769000000000013</c:v>
                </c:pt>
                <c:pt idx="736">
                  <c:v>56.825000000000003</c:v>
                </c:pt>
                <c:pt idx="737">
                  <c:v>56.880999999999993</c:v>
                </c:pt>
                <c:pt idx="738">
                  <c:v>56.936</c:v>
                </c:pt>
                <c:pt idx="739">
                  <c:v>56.992000000000012</c:v>
                </c:pt>
                <c:pt idx="740">
                  <c:v>57.02</c:v>
                </c:pt>
                <c:pt idx="741">
                  <c:v>57.076000000000001</c:v>
                </c:pt>
                <c:pt idx="742">
                  <c:v>57.131</c:v>
                </c:pt>
                <c:pt idx="743">
                  <c:v>57.187000000000005</c:v>
                </c:pt>
                <c:pt idx="744">
                  <c:v>57.243000000000002</c:v>
                </c:pt>
                <c:pt idx="745">
                  <c:v>57.299000000000049</c:v>
                </c:pt>
                <c:pt idx="746">
                  <c:v>57.353999999999999</c:v>
                </c:pt>
                <c:pt idx="747">
                  <c:v>57.41</c:v>
                </c:pt>
                <c:pt idx="748">
                  <c:v>57.438000000000002</c:v>
                </c:pt>
                <c:pt idx="749">
                  <c:v>57.494</c:v>
                </c:pt>
                <c:pt idx="750">
                  <c:v>57.549000000000007</c:v>
                </c:pt>
                <c:pt idx="751">
                  <c:v>57.605000000000011</c:v>
                </c:pt>
                <c:pt idx="752">
                  <c:v>57.661000000000001</c:v>
                </c:pt>
                <c:pt idx="753">
                  <c:v>57.716000000000001</c:v>
                </c:pt>
                <c:pt idx="754">
                  <c:v>57.772000000000013</c:v>
                </c:pt>
                <c:pt idx="755">
                  <c:v>57.828000000000003</c:v>
                </c:pt>
                <c:pt idx="756">
                  <c:v>57.856000000000002</c:v>
                </c:pt>
                <c:pt idx="757">
                  <c:v>57.911000000000001</c:v>
                </c:pt>
                <c:pt idx="758">
                  <c:v>57.967000000000006</c:v>
                </c:pt>
                <c:pt idx="759">
                  <c:v>58.023000000000003</c:v>
                </c:pt>
                <c:pt idx="760">
                  <c:v>58.079000000000001</c:v>
                </c:pt>
                <c:pt idx="761">
                  <c:v>58.134</c:v>
                </c:pt>
                <c:pt idx="762">
                  <c:v>58.162000000000013</c:v>
                </c:pt>
                <c:pt idx="763">
                  <c:v>58.218000000000011</c:v>
                </c:pt>
                <c:pt idx="764">
                  <c:v>58.274000000000001</c:v>
                </c:pt>
                <c:pt idx="765">
                  <c:v>58.301000000000002</c:v>
                </c:pt>
                <c:pt idx="766">
                  <c:v>58.356999999999999</c:v>
                </c:pt>
                <c:pt idx="767">
                  <c:v>58.413000000000004</c:v>
                </c:pt>
                <c:pt idx="768">
                  <c:v>58.469000000000001</c:v>
                </c:pt>
                <c:pt idx="769">
                  <c:v>58.496000000000002</c:v>
                </c:pt>
                <c:pt idx="770">
                  <c:v>58.552</c:v>
                </c:pt>
                <c:pt idx="771">
                  <c:v>58.58</c:v>
                </c:pt>
                <c:pt idx="772">
                  <c:v>58.636000000000003</c:v>
                </c:pt>
                <c:pt idx="773">
                  <c:v>58.691000000000003</c:v>
                </c:pt>
                <c:pt idx="774">
                  <c:v>58.719000000000001</c:v>
                </c:pt>
                <c:pt idx="775">
                  <c:v>58.775000000000013</c:v>
                </c:pt>
                <c:pt idx="776">
                  <c:v>58.803000000000004</c:v>
                </c:pt>
                <c:pt idx="777">
                  <c:v>58.831000000000003</c:v>
                </c:pt>
                <c:pt idx="778">
                  <c:v>58.886000000000003</c:v>
                </c:pt>
                <c:pt idx="779">
                  <c:v>58.914000000000001</c:v>
                </c:pt>
                <c:pt idx="780">
                  <c:v>58.97</c:v>
                </c:pt>
                <c:pt idx="781">
                  <c:v>58.998000000000012</c:v>
                </c:pt>
                <c:pt idx="782">
                  <c:v>59.026000000000003</c:v>
                </c:pt>
                <c:pt idx="783">
                  <c:v>59.054000000000002</c:v>
                </c:pt>
                <c:pt idx="784">
                  <c:v>59.109000000000002</c:v>
                </c:pt>
                <c:pt idx="785">
                  <c:v>59.137</c:v>
                </c:pt>
                <c:pt idx="786">
                  <c:v>59.165000000000013</c:v>
                </c:pt>
                <c:pt idx="787">
                  <c:v>59.193000000000012</c:v>
                </c:pt>
                <c:pt idx="788">
                  <c:v>59.221000000000011</c:v>
                </c:pt>
                <c:pt idx="789">
                  <c:v>59.249000000000002</c:v>
                </c:pt>
                <c:pt idx="790">
                  <c:v>59.276000000000003</c:v>
                </c:pt>
                <c:pt idx="791">
                  <c:v>59.304000000000002</c:v>
                </c:pt>
                <c:pt idx="792">
                  <c:v>59.332000000000001</c:v>
                </c:pt>
                <c:pt idx="793">
                  <c:v>59.36</c:v>
                </c:pt>
                <c:pt idx="794">
                  <c:v>59.387999999999998</c:v>
                </c:pt>
                <c:pt idx="795">
                  <c:v>59.387999999999998</c:v>
                </c:pt>
                <c:pt idx="796">
                  <c:v>59.416000000000004</c:v>
                </c:pt>
                <c:pt idx="797">
                  <c:v>59.444000000000003</c:v>
                </c:pt>
                <c:pt idx="798">
                  <c:v>59.471000000000004</c:v>
                </c:pt>
                <c:pt idx="799">
                  <c:v>59.471000000000004</c:v>
                </c:pt>
                <c:pt idx="800">
                  <c:v>59.499000000000002</c:v>
                </c:pt>
                <c:pt idx="801">
                  <c:v>59.527000000000001</c:v>
                </c:pt>
                <c:pt idx="802">
                  <c:v>59.527000000000001</c:v>
                </c:pt>
                <c:pt idx="803">
                  <c:v>59.527000000000001</c:v>
                </c:pt>
                <c:pt idx="804">
                  <c:v>59.555</c:v>
                </c:pt>
                <c:pt idx="805">
                  <c:v>59.555</c:v>
                </c:pt>
                <c:pt idx="806">
                  <c:v>59.583000000000006</c:v>
                </c:pt>
                <c:pt idx="807">
                  <c:v>59.583000000000006</c:v>
                </c:pt>
                <c:pt idx="808">
                  <c:v>59.611000000000004</c:v>
                </c:pt>
                <c:pt idx="809">
                  <c:v>59.611000000000004</c:v>
                </c:pt>
                <c:pt idx="810">
                  <c:v>59.611000000000004</c:v>
                </c:pt>
                <c:pt idx="811">
                  <c:v>59.611000000000004</c:v>
                </c:pt>
                <c:pt idx="812">
                  <c:v>59.611000000000004</c:v>
                </c:pt>
                <c:pt idx="813">
                  <c:v>59.611000000000004</c:v>
                </c:pt>
                <c:pt idx="814">
                  <c:v>59.611000000000004</c:v>
                </c:pt>
                <c:pt idx="815">
                  <c:v>59.639000000000003</c:v>
                </c:pt>
                <c:pt idx="816">
                  <c:v>59.639000000000003</c:v>
                </c:pt>
                <c:pt idx="817">
                  <c:v>59.639000000000003</c:v>
                </c:pt>
                <c:pt idx="818">
                  <c:v>59.639000000000003</c:v>
                </c:pt>
                <c:pt idx="819">
                  <c:v>59.611000000000004</c:v>
                </c:pt>
                <c:pt idx="820">
                  <c:v>59.611000000000004</c:v>
                </c:pt>
                <c:pt idx="821">
                  <c:v>59.611000000000004</c:v>
                </c:pt>
                <c:pt idx="822">
                  <c:v>59.611000000000004</c:v>
                </c:pt>
                <c:pt idx="823">
                  <c:v>59.611000000000004</c:v>
                </c:pt>
                <c:pt idx="824">
                  <c:v>59.611000000000004</c:v>
                </c:pt>
                <c:pt idx="825">
                  <c:v>59.611000000000004</c:v>
                </c:pt>
                <c:pt idx="826">
                  <c:v>59.583000000000006</c:v>
                </c:pt>
                <c:pt idx="827">
                  <c:v>59.583000000000006</c:v>
                </c:pt>
                <c:pt idx="828">
                  <c:v>59.583000000000006</c:v>
                </c:pt>
                <c:pt idx="829">
                  <c:v>59.583000000000006</c:v>
                </c:pt>
                <c:pt idx="830">
                  <c:v>59.555</c:v>
                </c:pt>
                <c:pt idx="831">
                  <c:v>59.555</c:v>
                </c:pt>
                <c:pt idx="832">
                  <c:v>59.527000000000001</c:v>
                </c:pt>
                <c:pt idx="833">
                  <c:v>59.527000000000001</c:v>
                </c:pt>
                <c:pt idx="834">
                  <c:v>59.499000000000002</c:v>
                </c:pt>
                <c:pt idx="835">
                  <c:v>59.499000000000002</c:v>
                </c:pt>
                <c:pt idx="836">
                  <c:v>59.471000000000004</c:v>
                </c:pt>
                <c:pt idx="837">
                  <c:v>59.471000000000004</c:v>
                </c:pt>
                <c:pt idx="838">
                  <c:v>59.471000000000004</c:v>
                </c:pt>
                <c:pt idx="839">
                  <c:v>59.444000000000003</c:v>
                </c:pt>
                <c:pt idx="840">
                  <c:v>59.416000000000004</c:v>
                </c:pt>
                <c:pt idx="841">
                  <c:v>59.416000000000004</c:v>
                </c:pt>
                <c:pt idx="842">
                  <c:v>59.387999999999998</c:v>
                </c:pt>
                <c:pt idx="843">
                  <c:v>59.36</c:v>
                </c:pt>
                <c:pt idx="844">
                  <c:v>59.36</c:v>
                </c:pt>
                <c:pt idx="845">
                  <c:v>59.332000000000001</c:v>
                </c:pt>
                <c:pt idx="846">
                  <c:v>59.304000000000002</c:v>
                </c:pt>
                <c:pt idx="847">
                  <c:v>59.304000000000002</c:v>
                </c:pt>
                <c:pt idx="848">
                  <c:v>59.276000000000003</c:v>
                </c:pt>
                <c:pt idx="849">
                  <c:v>59.249000000000002</c:v>
                </c:pt>
                <c:pt idx="850">
                  <c:v>59.221000000000011</c:v>
                </c:pt>
                <c:pt idx="851">
                  <c:v>59.193000000000012</c:v>
                </c:pt>
              </c:numCache>
            </c:numRef>
          </c:yVal>
          <c:smooth val="0"/>
        </c:ser>
        <c:dLbls>
          <c:showLegendKey val="0"/>
          <c:showVal val="0"/>
          <c:showCatName val="0"/>
          <c:showSerName val="0"/>
          <c:showPercent val="0"/>
          <c:showBubbleSize val="0"/>
        </c:dLbls>
        <c:axId val="353802880"/>
        <c:axId val="353902976"/>
      </c:scatterChart>
      <c:valAx>
        <c:axId val="353802880"/>
        <c:scaling>
          <c:orientation val="maxMin"/>
        </c:scaling>
        <c:delete val="0"/>
        <c:axPos val="b"/>
        <c:majorGridlines/>
        <c:minorGridlines/>
        <c:numFmt formatCode="General" sourceLinked="1"/>
        <c:majorTickMark val="out"/>
        <c:minorTickMark val="none"/>
        <c:tickLblPos val="nextTo"/>
        <c:crossAx val="353902976"/>
        <c:crosses val="autoZero"/>
        <c:crossBetween val="midCat"/>
      </c:valAx>
      <c:valAx>
        <c:axId val="353902976"/>
        <c:scaling>
          <c:orientation val="minMax"/>
        </c:scaling>
        <c:delete val="0"/>
        <c:axPos val="r"/>
        <c:majorGridlines/>
        <c:numFmt formatCode="General" sourceLinked="1"/>
        <c:majorTickMark val="out"/>
        <c:minorTickMark val="none"/>
        <c:tickLblPos val="nextTo"/>
        <c:crossAx val="353802880"/>
        <c:crosses val="autoZero"/>
        <c:crossBetween val="midCat"/>
      </c:valAx>
    </c:plotArea>
    <c:legend>
      <c:legendPos val="l"/>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he-IL"/>
              <a:t>שינוי טמפרטורה</a:t>
            </a:r>
            <a:r>
              <a:rPr lang="he-IL" baseline="0"/>
              <a:t> אבן בזלת וקרקע סיליקטית</a:t>
            </a:r>
            <a:endParaRPr lang="en-US"/>
          </a:p>
        </c:rich>
      </c:tx>
      <c:overlay val="0"/>
    </c:title>
    <c:autoTitleDeleted val="0"/>
    <c:plotArea>
      <c:layout/>
      <c:scatterChart>
        <c:scatterStyle val="lineMarker"/>
        <c:varyColors val="0"/>
        <c:ser>
          <c:idx val="0"/>
          <c:order val="0"/>
          <c:tx>
            <c:strRef>
              <c:f>גיליון1!$B$1</c:f>
              <c:strCache>
                <c:ptCount val="1"/>
                <c:pt idx="0">
                  <c:v>מתח I/O-1(V)</c:v>
                </c:pt>
              </c:strCache>
            </c:strRef>
          </c:tx>
          <c:spPr>
            <a:ln w="28575">
              <a:noFill/>
            </a:ln>
          </c:spPr>
          <c:marker>
            <c:symbol val="circle"/>
            <c:size val="2"/>
          </c:marker>
          <c:xVal>
            <c:numRef>
              <c:f>גיליון1!$A$2:$A$5001</c:f>
              <c:numCache>
                <c:formatCode>General</c:formatCode>
                <c:ptCount val="500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pt idx="2616">
                  <c:v>2616</c:v>
                </c:pt>
                <c:pt idx="2617">
                  <c:v>2617</c:v>
                </c:pt>
                <c:pt idx="2618">
                  <c:v>2618</c:v>
                </c:pt>
                <c:pt idx="2619">
                  <c:v>2619</c:v>
                </c:pt>
                <c:pt idx="2620">
                  <c:v>2620</c:v>
                </c:pt>
                <c:pt idx="2621">
                  <c:v>2621</c:v>
                </c:pt>
                <c:pt idx="2622">
                  <c:v>2622</c:v>
                </c:pt>
                <c:pt idx="2623">
                  <c:v>2623</c:v>
                </c:pt>
                <c:pt idx="2624">
                  <c:v>2624</c:v>
                </c:pt>
                <c:pt idx="2625">
                  <c:v>2625</c:v>
                </c:pt>
                <c:pt idx="2626">
                  <c:v>2626</c:v>
                </c:pt>
                <c:pt idx="2627">
                  <c:v>2627</c:v>
                </c:pt>
                <c:pt idx="2628">
                  <c:v>2628</c:v>
                </c:pt>
                <c:pt idx="2629">
                  <c:v>2629</c:v>
                </c:pt>
                <c:pt idx="2630">
                  <c:v>2630</c:v>
                </c:pt>
                <c:pt idx="2631">
                  <c:v>2631</c:v>
                </c:pt>
                <c:pt idx="2632">
                  <c:v>2632</c:v>
                </c:pt>
                <c:pt idx="2633">
                  <c:v>2633</c:v>
                </c:pt>
                <c:pt idx="2634">
                  <c:v>2634</c:v>
                </c:pt>
                <c:pt idx="2635">
                  <c:v>2635</c:v>
                </c:pt>
                <c:pt idx="2636">
                  <c:v>2636</c:v>
                </c:pt>
                <c:pt idx="2637">
                  <c:v>2637</c:v>
                </c:pt>
                <c:pt idx="2638">
                  <c:v>2638</c:v>
                </c:pt>
                <c:pt idx="2639">
                  <c:v>2639</c:v>
                </c:pt>
                <c:pt idx="2640">
                  <c:v>2640</c:v>
                </c:pt>
                <c:pt idx="2641">
                  <c:v>2641</c:v>
                </c:pt>
                <c:pt idx="2642">
                  <c:v>2642</c:v>
                </c:pt>
                <c:pt idx="2643">
                  <c:v>2643</c:v>
                </c:pt>
                <c:pt idx="2644">
                  <c:v>2644</c:v>
                </c:pt>
                <c:pt idx="2645">
                  <c:v>2645</c:v>
                </c:pt>
                <c:pt idx="2646">
                  <c:v>2646</c:v>
                </c:pt>
                <c:pt idx="2647">
                  <c:v>2647</c:v>
                </c:pt>
                <c:pt idx="2648">
                  <c:v>2648</c:v>
                </c:pt>
                <c:pt idx="2649">
                  <c:v>2649</c:v>
                </c:pt>
                <c:pt idx="2650">
                  <c:v>2650</c:v>
                </c:pt>
                <c:pt idx="2651">
                  <c:v>2651</c:v>
                </c:pt>
                <c:pt idx="2652">
                  <c:v>2652</c:v>
                </c:pt>
                <c:pt idx="2653">
                  <c:v>2653</c:v>
                </c:pt>
                <c:pt idx="2654">
                  <c:v>2654</c:v>
                </c:pt>
                <c:pt idx="2655">
                  <c:v>2655</c:v>
                </c:pt>
                <c:pt idx="2656">
                  <c:v>2656</c:v>
                </c:pt>
                <c:pt idx="2657">
                  <c:v>2657</c:v>
                </c:pt>
                <c:pt idx="2658">
                  <c:v>2658</c:v>
                </c:pt>
                <c:pt idx="2659">
                  <c:v>2659</c:v>
                </c:pt>
                <c:pt idx="2660">
                  <c:v>2660</c:v>
                </c:pt>
                <c:pt idx="2661">
                  <c:v>2661</c:v>
                </c:pt>
                <c:pt idx="2662">
                  <c:v>2662</c:v>
                </c:pt>
                <c:pt idx="2663">
                  <c:v>2663</c:v>
                </c:pt>
                <c:pt idx="2664">
                  <c:v>2664</c:v>
                </c:pt>
                <c:pt idx="2665">
                  <c:v>2665</c:v>
                </c:pt>
                <c:pt idx="2666">
                  <c:v>2666</c:v>
                </c:pt>
                <c:pt idx="2667">
                  <c:v>2667</c:v>
                </c:pt>
                <c:pt idx="2668">
                  <c:v>2668</c:v>
                </c:pt>
                <c:pt idx="2669">
                  <c:v>2669</c:v>
                </c:pt>
                <c:pt idx="2670">
                  <c:v>2670</c:v>
                </c:pt>
                <c:pt idx="2671">
                  <c:v>2671</c:v>
                </c:pt>
                <c:pt idx="2672">
                  <c:v>2672</c:v>
                </c:pt>
                <c:pt idx="2673">
                  <c:v>2673</c:v>
                </c:pt>
                <c:pt idx="2674">
                  <c:v>2674</c:v>
                </c:pt>
                <c:pt idx="2675">
                  <c:v>2675</c:v>
                </c:pt>
                <c:pt idx="2676">
                  <c:v>2676</c:v>
                </c:pt>
                <c:pt idx="2677">
                  <c:v>2677</c:v>
                </c:pt>
                <c:pt idx="2678">
                  <c:v>2678</c:v>
                </c:pt>
                <c:pt idx="2679">
                  <c:v>2679</c:v>
                </c:pt>
                <c:pt idx="2680">
                  <c:v>2680</c:v>
                </c:pt>
                <c:pt idx="2681">
                  <c:v>2681</c:v>
                </c:pt>
                <c:pt idx="2682">
                  <c:v>2682</c:v>
                </c:pt>
                <c:pt idx="2683">
                  <c:v>2683</c:v>
                </c:pt>
                <c:pt idx="2684">
                  <c:v>2684</c:v>
                </c:pt>
                <c:pt idx="2685">
                  <c:v>2685</c:v>
                </c:pt>
                <c:pt idx="2686">
                  <c:v>2686</c:v>
                </c:pt>
                <c:pt idx="2687">
                  <c:v>2687</c:v>
                </c:pt>
                <c:pt idx="2688">
                  <c:v>2688</c:v>
                </c:pt>
                <c:pt idx="2689">
                  <c:v>2689</c:v>
                </c:pt>
                <c:pt idx="2690">
                  <c:v>2690</c:v>
                </c:pt>
                <c:pt idx="2691">
                  <c:v>2691</c:v>
                </c:pt>
                <c:pt idx="2692">
                  <c:v>2692</c:v>
                </c:pt>
                <c:pt idx="2693">
                  <c:v>2693</c:v>
                </c:pt>
                <c:pt idx="2694">
                  <c:v>2694</c:v>
                </c:pt>
                <c:pt idx="2695">
                  <c:v>2695</c:v>
                </c:pt>
                <c:pt idx="2696">
                  <c:v>2696</c:v>
                </c:pt>
                <c:pt idx="2697">
                  <c:v>2697</c:v>
                </c:pt>
                <c:pt idx="2698">
                  <c:v>2698</c:v>
                </c:pt>
                <c:pt idx="2699">
                  <c:v>2699</c:v>
                </c:pt>
                <c:pt idx="2700">
                  <c:v>2700</c:v>
                </c:pt>
                <c:pt idx="2701">
                  <c:v>2701</c:v>
                </c:pt>
                <c:pt idx="2702">
                  <c:v>2702</c:v>
                </c:pt>
                <c:pt idx="2703">
                  <c:v>2703</c:v>
                </c:pt>
                <c:pt idx="2704">
                  <c:v>2704</c:v>
                </c:pt>
                <c:pt idx="2705">
                  <c:v>2705</c:v>
                </c:pt>
                <c:pt idx="2706">
                  <c:v>2706</c:v>
                </c:pt>
                <c:pt idx="2707">
                  <c:v>2707</c:v>
                </c:pt>
                <c:pt idx="2708">
                  <c:v>2708</c:v>
                </c:pt>
                <c:pt idx="2709">
                  <c:v>2709</c:v>
                </c:pt>
                <c:pt idx="2710">
                  <c:v>2710</c:v>
                </c:pt>
                <c:pt idx="2711">
                  <c:v>2711</c:v>
                </c:pt>
                <c:pt idx="2712">
                  <c:v>2712</c:v>
                </c:pt>
                <c:pt idx="2713">
                  <c:v>2713</c:v>
                </c:pt>
                <c:pt idx="2714">
                  <c:v>2714</c:v>
                </c:pt>
                <c:pt idx="2715">
                  <c:v>2715</c:v>
                </c:pt>
                <c:pt idx="2716">
                  <c:v>2716</c:v>
                </c:pt>
                <c:pt idx="2717">
                  <c:v>2717</c:v>
                </c:pt>
                <c:pt idx="2718">
                  <c:v>2718</c:v>
                </c:pt>
                <c:pt idx="2719">
                  <c:v>2719</c:v>
                </c:pt>
                <c:pt idx="2720">
                  <c:v>2720</c:v>
                </c:pt>
                <c:pt idx="2721">
                  <c:v>2721</c:v>
                </c:pt>
                <c:pt idx="2722">
                  <c:v>2722</c:v>
                </c:pt>
                <c:pt idx="2723">
                  <c:v>2723</c:v>
                </c:pt>
                <c:pt idx="2724">
                  <c:v>2724</c:v>
                </c:pt>
                <c:pt idx="2725">
                  <c:v>2725</c:v>
                </c:pt>
                <c:pt idx="2726">
                  <c:v>2726</c:v>
                </c:pt>
                <c:pt idx="2727">
                  <c:v>2727</c:v>
                </c:pt>
                <c:pt idx="2728">
                  <c:v>2728</c:v>
                </c:pt>
                <c:pt idx="2729">
                  <c:v>2729</c:v>
                </c:pt>
                <c:pt idx="2730">
                  <c:v>2730</c:v>
                </c:pt>
                <c:pt idx="2731">
                  <c:v>2731</c:v>
                </c:pt>
                <c:pt idx="2732">
                  <c:v>2732</c:v>
                </c:pt>
                <c:pt idx="2733">
                  <c:v>2733</c:v>
                </c:pt>
                <c:pt idx="2734">
                  <c:v>2734</c:v>
                </c:pt>
                <c:pt idx="2735">
                  <c:v>2735</c:v>
                </c:pt>
                <c:pt idx="2736">
                  <c:v>2736</c:v>
                </c:pt>
                <c:pt idx="2737">
                  <c:v>2737</c:v>
                </c:pt>
                <c:pt idx="2738">
                  <c:v>2738</c:v>
                </c:pt>
                <c:pt idx="2739">
                  <c:v>2739</c:v>
                </c:pt>
                <c:pt idx="2740">
                  <c:v>2740</c:v>
                </c:pt>
                <c:pt idx="2741">
                  <c:v>2741</c:v>
                </c:pt>
                <c:pt idx="2742">
                  <c:v>2742</c:v>
                </c:pt>
                <c:pt idx="2743">
                  <c:v>2743</c:v>
                </c:pt>
                <c:pt idx="2744">
                  <c:v>2744</c:v>
                </c:pt>
                <c:pt idx="2745">
                  <c:v>2745</c:v>
                </c:pt>
                <c:pt idx="2746">
                  <c:v>2746</c:v>
                </c:pt>
                <c:pt idx="2747">
                  <c:v>2747</c:v>
                </c:pt>
                <c:pt idx="2748">
                  <c:v>2748</c:v>
                </c:pt>
                <c:pt idx="2749">
                  <c:v>2749</c:v>
                </c:pt>
                <c:pt idx="2750">
                  <c:v>2750</c:v>
                </c:pt>
                <c:pt idx="2751">
                  <c:v>2751</c:v>
                </c:pt>
                <c:pt idx="2752">
                  <c:v>2752</c:v>
                </c:pt>
                <c:pt idx="2753">
                  <c:v>2753</c:v>
                </c:pt>
                <c:pt idx="2754">
                  <c:v>2754</c:v>
                </c:pt>
                <c:pt idx="2755">
                  <c:v>2755</c:v>
                </c:pt>
                <c:pt idx="2756">
                  <c:v>2756</c:v>
                </c:pt>
                <c:pt idx="2757">
                  <c:v>2757</c:v>
                </c:pt>
                <c:pt idx="2758">
                  <c:v>2758</c:v>
                </c:pt>
                <c:pt idx="2759">
                  <c:v>2759</c:v>
                </c:pt>
                <c:pt idx="2760">
                  <c:v>2760</c:v>
                </c:pt>
                <c:pt idx="2761">
                  <c:v>2761</c:v>
                </c:pt>
                <c:pt idx="2762">
                  <c:v>2762</c:v>
                </c:pt>
                <c:pt idx="2763">
                  <c:v>2763</c:v>
                </c:pt>
                <c:pt idx="2764">
                  <c:v>2764</c:v>
                </c:pt>
                <c:pt idx="2765">
                  <c:v>2765</c:v>
                </c:pt>
                <c:pt idx="2766">
                  <c:v>2766</c:v>
                </c:pt>
                <c:pt idx="2767">
                  <c:v>2767</c:v>
                </c:pt>
                <c:pt idx="2768">
                  <c:v>2768</c:v>
                </c:pt>
                <c:pt idx="2769">
                  <c:v>2769</c:v>
                </c:pt>
                <c:pt idx="2770">
                  <c:v>2770</c:v>
                </c:pt>
                <c:pt idx="2771">
                  <c:v>2771</c:v>
                </c:pt>
                <c:pt idx="2772">
                  <c:v>2772</c:v>
                </c:pt>
                <c:pt idx="2773">
                  <c:v>2773</c:v>
                </c:pt>
                <c:pt idx="2774">
                  <c:v>2774</c:v>
                </c:pt>
                <c:pt idx="2775">
                  <c:v>2775</c:v>
                </c:pt>
                <c:pt idx="2776">
                  <c:v>2776</c:v>
                </c:pt>
                <c:pt idx="2777">
                  <c:v>2777</c:v>
                </c:pt>
                <c:pt idx="2778">
                  <c:v>2778</c:v>
                </c:pt>
                <c:pt idx="2779">
                  <c:v>2779</c:v>
                </c:pt>
                <c:pt idx="2780">
                  <c:v>2780</c:v>
                </c:pt>
                <c:pt idx="2781">
                  <c:v>2781</c:v>
                </c:pt>
                <c:pt idx="2782">
                  <c:v>2782</c:v>
                </c:pt>
                <c:pt idx="2783">
                  <c:v>2783</c:v>
                </c:pt>
                <c:pt idx="2784">
                  <c:v>2784</c:v>
                </c:pt>
                <c:pt idx="2785">
                  <c:v>2785</c:v>
                </c:pt>
                <c:pt idx="2786">
                  <c:v>2786</c:v>
                </c:pt>
                <c:pt idx="2787">
                  <c:v>2787</c:v>
                </c:pt>
                <c:pt idx="2788">
                  <c:v>2788</c:v>
                </c:pt>
                <c:pt idx="2789">
                  <c:v>2789</c:v>
                </c:pt>
                <c:pt idx="2790">
                  <c:v>2790</c:v>
                </c:pt>
                <c:pt idx="2791">
                  <c:v>2791</c:v>
                </c:pt>
                <c:pt idx="2792">
                  <c:v>2792</c:v>
                </c:pt>
                <c:pt idx="2793">
                  <c:v>2793</c:v>
                </c:pt>
                <c:pt idx="2794">
                  <c:v>2794</c:v>
                </c:pt>
                <c:pt idx="2795">
                  <c:v>2795</c:v>
                </c:pt>
                <c:pt idx="2796">
                  <c:v>2796</c:v>
                </c:pt>
                <c:pt idx="2797">
                  <c:v>2797</c:v>
                </c:pt>
                <c:pt idx="2798">
                  <c:v>2798</c:v>
                </c:pt>
                <c:pt idx="2799">
                  <c:v>2799</c:v>
                </c:pt>
                <c:pt idx="2800">
                  <c:v>2800</c:v>
                </c:pt>
                <c:pt idx="2801">
                  <c:v>2801</c:v>
                </c:pt>
                <c:pt idx="2802">
                  <c:v>2802</c:v>
                </c:pt>
                <c:pt idx="2803">
                  <c:v>2803</c:v>
                </c:pt>
                <c:pt idx="2804">
                  <c:v>2804</c:v>
                </c:pt>
                <c:pt idx="2805">
                  <c:v>2805</c:v>
                </c:pt>
                <c:pt idx="2806">
                  <c:v>2806</c:v>
                </c:pt>
                <c:pt idx="2807">
                  <c:v>2807</c:v>
                </c:pt>
                <c:pt idx="2808">
                  <c:v>2808</c:v>
                </c:pt>
                <c:pt idx="2809">
                  <c:v>2809</c:v>
                </c:pt>
                <c:pt idx="2810">
                  <c:v>2810</c:v>
                </c:pt>
                <c:pt idx="2811">
                  <c:v>2811</c:v>
                </c:pt>
                <c:pt idx="2812">
                  <c:v>2812</c:v>
                </c:pt>
                <c:pt idx="2813">
                  <c:v>2813</c:v>
                </c:pt>
                <c:pt idx="2814">
                  <c:v>2814</c:v>
                </c:pt>
                <c:pt idx="2815">
                  <c:v>2815</c:v>
                </c:pt>
                <c:pt idx="2816">
                  <c:v>2816</c:v>
                </c:pt>
                <c:pt idx="2817">
                  <c:v>2817</c:v>
                </c:pt>
                <c:pt idx="2818">
                  <c:v>2818</c:v>
                </c:pt>
                <c:pt idx="2819">
                  <c:v>2819</c:v>
                </c:pt>
                <c:pt idx="2820">
                  <c:v>2820</c:v>
                </c:pt>
                <c:pt idx="2821">
                  <c:v>2821</c:v>
                </c:pt>
                <c:pt idx="2822">
                  <c:v>2822</c:v>
                </c:pt>
                <c:pt idx="2823">
                  <c:v>2823</c:v>
                </c:pt>
                <c:pt idx="2824">
                  <c:v>2824</c:v>
                </c:pt>
                <c:pt idx="2825">
                  <c:v>2825</c:v>
                </c:pt>
                <c:pt idx="2826">
                  <c:v>2826</c:v>
                </c:pt>
                <c:pt idx="2827">
                  <c:v>2827</c:v>
                </c:pt>
                <c:pt idx="2828">
                  <c:v>2828</c:v>
                </c:pt>
                <c:pt idx="2829">
                  <c:v>2829</c:v>
                </c:pt>
                <c:pt idx="2830">
                  <c:v>2830</c:v>
                </c:pt>
                <c:pt idx="2831">
                  <c:v>2831</c:v>
                </c:pt>
                <c:pt idx="2832">
                  <c:v>2832</c:v>
                </c:pt>
                <c:pt idx="2833">
                  <c:v>2833</c:v>
                </c:pt>
                <c:pt idx="2834">
                  <c:v>2834</c:v>
                </c:pt>
                <c:pt idx="2835">
                  <c:v>2835</c:v>
                </c:pt>
                <c:pt idx="2836">
                  <c:v>2836</c:v>
                </c:pt>
                <c:pt idx="2837">
                  <c:v>2837</c:v>
                </c:pt>
                <c:pt idx="2838">
                  <c:v>2838</c:v>
                </c:pt>
                <c:pt idx="2839">
                  <c:v>2839</c:v>
                </c:pt>
                <c:pt idx="2840">
                  <c:v>2840</c:v>
                </c:pt>
                <c:pt idx="2841">
                  <c:v>2841</c:v>
                </c:pt>
                <c:pt idx="2842">
                  <c:v>2842</c:v>
                </c:pt>
                <c:pt idx="2843">
                  <c:v>2843</c:v>
                </c:pt>
                <c:pt idx="2844">
                  <c:v>2844</c:v>
                </c:pt>
                <c:pt idx="2845">
                  <c:v>2845</c:v>
                </c:pt>
                <c:pt idx="2846">
                  <c:v>2846</c:v>
                </c:pt>
                <c:pt idx="2847">
                  <c:v>2847</c:v>
                </c:pt>
                <c:pt idx="2848">
                  <c:v>2848</c:v>
                </c:pt>
                <c:pt idx="2849">
                  <c:v>2849</c:v>
                </c:pt>
                <c:pt idx="2850">
                  <c:v>2850</c:v>
                </c:pt>
                <c:pt idx="2851">
                  <c:v>2851</c:v>
                </c:pt>
                <c:pt idx="2852">
                  <c:v>2852</c:v>
                </c:pt>
                <c:pt idx="2853">
                  <c:v>2853</c:v>
                </c:pt>
                <c:pt idx="2854">
                  <c:v>2854</c:v>
                </c:pt>
                <c:pt idx="2855">
                  <c:v>2855</c:v>
                </c:pt>
                <c:pt idx="2856">
                  <c:v>2856</c:v>
                </c:pt>
                <c:pt idx="2857">
                  <c:v>2857</c:v>
                </c:pt>
                <c:pt idx="2858">
                  <c:v>2858</c:v>
                </c:pt>
                <c:pt idx="2859">
                  <c:v>2859</c:v>
                </c:pt>
                <c:pt idx="2860">
                  <c:v>2860</c:v>
                </c:pt>
                <c:pt idx="2861">
                  <c:v>2861</c:v>
                </c:pt>
                <c:pt idx="2862">
                  <c:v>2862</c:v>
                </c:pt>
                <c:pt idx="2863">
                  <c:v>2863</c:v>
                </c:pt>
                <c:pt idx="2864">
                  <c:v>2864</c:v>
                </c:pt>
                <c:pt idx="2865">
                  <c:v>2865</c:v>
                </c:pt>
                <c:pt idx="2866">
                  <c:v>2866</c:v>
                </c:pt>
                <c:pt idx="2867">
                  <c:v>2867</c:v>
                </c:pt>
                <c:pt idx="2868">
                  <c:v>2868</c:v>
                </c:pt>
                <c:pt idx="2869">
                  <c:v>2869</c:v>
                </c:pt>
                <c:pt idx="2870">
                  <c:v>2870</c:v>
                </c:pt>
                <c:pt idx="2871">
                  <c:v>2871</c:v>
                </c:pt>
                <c:pt idx="2872">
                  <c:v>2872</c:v>
                </c:pt>
                <c:pt idx="2873">
                  <c:v>2873</c:v>
                </c:pt>
                <c:pt idx="2874">
                  <c:v>2874</c:v>
                </c:pt>
                <c:pt idx="2875">
                  <c:v>2875</c:v>
                </c:pt>
                <c:pt idx="2876">
                  <c:v>2876</c:v>
                </c:pt>
                <c:pt idx="2877">
                  <c:v>2877</c:v>
                </c:pt>
                <c:pt idx="2878">
                  <c:v>2878</c:v>
                </c:pt>
                <c:pt idx="2879">
                  <c:v>2879</c:v>
                </c:pt>
                <c:pt idx="2880">
                  <c:v>2880</c:v>
                </c:pt>
                <c:pt idx="2881">
                  <c:v>2881</c:v>
                </c:pt>
                <c:pt idx="2882">
                  <c:v>2882</c:v>
                </c:pt>
                <c:pt idx="2883">
                  <c:v>2883</c:v>
                </c:pt>
                <c:pt idx="2884">
                  <c:v>2884</c:v>
                </c:pt>
                <c:pt idx="2885">
                  <c:v>2885</c:v>
                </c:pt>
                <c:pt idx="2886">
                  <c:v>2886</c:v>
                </c:pt>
                <c:pt idx="2887">
                  <c:v>2887</c:v>
                </c:pt>
                <c:pt idx="2888">
                  <c:v>2888</c:v>
                </c:pt>
                <c:pt idx="2889">
                  <c:v>2889</c:v>
                </c:pt>
                <c:pt idx="2890">
                  <c:v>2890</c:v>
                </c:pt>
                <c:pt idx="2891">
                  <c:v>2891</c:v>
                </c:pt>
                <c:pt idx="2892">
                  <c:v>2892</c:v>
                </c:pt>
                <c:pt idx="2893">
                  <c:v>2893</c:v>
                </c:pt>
                <c:pt idx="2894">
                  <c:v>2894</c:v>
                </c:pt>
                <c:pt idx="2895">
                  <c:v>2895</c:v>
                </c:pt>
                <c:pt idx="2896">
                  <c:v>2896</c:v>
                </c:pt>
                <c:pt idx="2897">
                  <c:v>2897</c:v>
                </c:pt>
                <c:pt idx="2898">
                  <c:v>2898</c:v>
                </c:pt>
                <c:pt idx="2899">
                  <c:v>2899</c:v>
                </c:pt>
                <c:pt idx="2900">
                  <c:v>2900</c:v>
                </c:pt>
                <c:pt idx="2901">
                  <c:v>2901</c:v>
                </c:pt>
                <c:pt idx="2902">
                  <c:v>2902</c:v>
                </c:pt>
                <c:pt idx="2903">
                  <c:v>2903</c:v>
                </c:pt>
                <c:pt idx="2904">
                  <c:v>2904</c:v>
                </c:pt>
                <c:pt idx="2905">
                  <c:v>2905</c:v>
                </c:pt>
                <c:pt idx="2906">
                  <c:v>2906</c:v>
                </c:pt>
                <c:pt idx="2907">
                  <c:v>2907</c:v>
                </c:pt>
                <c:pt idx="2908">
                  <c:v>2908</c:v>
                </c:pt>
                <c:pt idx="2909">
                  <c:v>2909</c:v>
                </c:pt>
                <c:pt idx="2910">
                  <c:v>2910</c:v>
                </c:pt>
                <c:pt idx="2911">
                  <c:v>2911</c:v>
                </c:pt>
                <c:pt idx="2912">
                  <c:v>2912</c:v>
                </c:pt>
                <c:pt idx="2913">
                  <c:v>2913</c:v>
                </c:pt>
                <c:pt idx="2914">
                  <c:v>2914</c:v>
                </c:pt>
                <c:pt idx="2915">
                  <c:v>2915</c:v>
                </c:pt>
                <c:pt idx="2916">
                  <c:v>2916</c:v>
                </c:pt>
                <c:pt idx="2917">
                  <c:v>2917</c:v>
                </c:pt>
                <c:pt idx="2918">
                  <c:v>2918</c:v>
                </c:pt>
                <c:pt idx="2919">
                  <c:v>2919</c:v>
                </c:pt>
                <c:pt idx="2920">
                  <c:v>2920</c:v>
                </c:pt>
                <c:pt idx="2921">
                  <c:v>2921</c:v>
                </c:pt>
                <c:pt idx="2922">
                  <c:v>2922</c:v>
                </c:pt>
                <c:pt idx="2923">
                  <c:v>2923</c:v>
                </c:pt>
                <c:pt idx="2924">
                  <c:v>2924</c:v>
                </c:pt>
                <c:pt idx="2925">
                  <c:v>2925</c:v>
                </c:pt>
                <c:pt idx="2926">
                  <c:v>2926</c:v>
                </c:pt>
                <c:pt idx="2927">
                  <c:v>2927</c:v>
                </c:pt>
                <c:pt idx="2928">
                  <c:v>2928</c:v>
                </c:pt>
                <c:pt idx="2929">
                  <c:v>2929</c:v>
                </c:pt>
                <c:pt idx="2930">
                  <c:v>2930</c:v>
                </c:pt>
                <c:pt idx="2931">
                  <c:v>2931</c:v>
                </c:pt>
                <c:pt idx="2932">
                  <c:v>2932</c:v>
                </c:pt>
                <c:pt idx="2933">
                  <c:v>2933</c:v>
                </c:pt>
                <c:pt idx="2934">
                  <c:v>2934</c:v>
                </c:pt>
                <c:pt idx="2935">
                  <c:v>2935</c:v>
                </c:pt>
                <c:pt idx="2936">
                  <c:v>2936</c:v>
                </c:pt>
                <c:pt idx="2937">
                  <c:v>2937</c:v>
                </c:pt>
                <c:pt idx="2938">
                  <c:v>2938</c:v>
                </c:pt>
                <c:pt idx="2939">
                  <c:v>2939</c:v>
                </c:pt>
                <c:pt idx="2940">
                  <c:v>2940</c:v>
                </c:pt>
                <c:pt idx="2941">
                  <c:v>2941</c:v>
                </c:pt>
                <c:pt idx="2942">
                  <c:v>2942</c:v>
                </c:pt>
                <c:pt idx="2943">
                  <c:v>2943</c:v>
                </c:pt>
                <c:pt idx="2944">
                  <c:v>2944</c:v>
                </c:pt>
                <c:pt idx="2945">
                  <c:v>2945</c:v>
                </c:pt>
                <c:pt idx="2946">
                  <c:v>2946</c:v>
                </c:pt>
                <c:pt idx="2947">
                  <c:v>2947</c:v>
                </c:pt>
                <c:pt idx="2948">
                  <c:v>2948</c:v>
                </c:pt>
                <c:pt idx="2949">
                  <c:v>2949</c:v>
                </c:pt>
                <c:pt idx="2950">
                  <c:v>2950</c:v>
                </c:pt>
                <c:pt idx="2951">
                  <c:v>2951</c:v>
                </c:pt>
                <c:pt idx="2952">
                  <c:v>2952</c:v>
                </c:pt>
                <c:pt idx="2953">
                  <c:v>2953</c:v>
                </c:pt>
                <c:pt idx="2954">
                  <c:v>2954</c:v>
                </c:pt>
                <c:pt idx="2955">
                  <c:v>2955</c:v>
                </c:pt>
                <c:pt idx="2956">
                  <c:v>2956</c:v>
                </c:pt>
                <c:pt idx="2957">
                  <c:v>2957</c:v>
                </c:pt>
                <c:pt idx="2958">
                  <c:v>2958</c:v>
                </c:pt>
                <c:pt idx="2959">
                  <c:v>2959</c:v>
                </c:pt>
                <c:pt idx="2960">
                  <c:v>2960</c:v>
                </c:pt>
                <c:pt idx="2961">
                  <c:v>2961</c:v>
                </c:pt>
                <c:pt idx="2962">
                  <c:v>2962</c:v>
                </c:pt>
                <c:pt idx="2963">
                  <c:v>2963</c:v>
                </c:pt>
                <c:pt idx="2964">
                  <c:v>2964</c:v>
                </c:pt>
                <c:pt idx="2965">
                  <c:v>2965</c:v>
                </c:pt>
                <c:pt idx="2966">
                  <c:v>2966</c:v>
                </c:pt>
                <c:pt idx="2967">
                  <c:v>2967</c:v>
                </c:pt>
                <c:pt idx="2968">
                  <c:v>2968</c:v>
                </c:pt>
                <c:pt idx="2969">
                  <c:v>2969</c:v>
                </c:pt>
                <c:pt idx="2970">
                  <c:v>2970</c:v>
                </c:pt>
                <c:pt idx="2971">
                  <c:v>2971</c:v>
                </c:pt>
                <c:pt idx="2972">
                  <c:v>2972</c:v>
                </c:pt>
                <c:pt idx="2973">
                  <c:v>2973</c:v>
                </c:pt>
                <c:pt idx="2974">
                  <c:v>2974</c:v>
                </c:pt>
                <c:pt idx="2975">
                  <c:v>2975</c:v>
                </c:pt>
                <c:pt idx="2976">
                  <c:v>2976</c:v>
                </c:pt>
                <c:pt idx="2977">
                  <c:v>2977</c:v>
                </c:pt>
                <c:pt idx="2978">
                  <c:v>2978</c:v>
                </c:pt>
                <c:pt idx="2979">
                  <c:v>2979</c:v>
                </c:pt>
                <c:pt idx="2980">
                  <c:v>2980</c:v>
                </c:pt>
                <c:pt idx="2981">
                  <c:v>2981</c:v>
                </c:pt>
                <c:pt idx="2982">
                  <c:v>2982</c:v>
                </c:pt>
                <c:pt idx="2983">
                  <c:v>2983</c:v>
                </c:pt>
                <c:pt idx="2984">
                  <c:v>2984</c:v>
                </c:pt>
                <c:pt idx="2985">
                  <c:v>2985</c:v>
                </c:pt>
                <c:pt idx="2986">
                  <c:v>2986</c:v>
                </c:pt>
                <c:pt idx="2987">
                  <c:v>2987</c:v>
                </c:pt>
                <c:pt idx="2988">
                  <c:v>2988</c:v>
                </c:pt>
                <c:pt idx="2989">
                  <c:v>2989</c:v>
                </c:pt>
                <c:pt idx="2990">
                  <c:v>2990</c:v>
                </c:pt>
                <c:pt idx="2991">
                  <c:v>2991</c:v>
                </c:pt>
                <c:pt idx="2992">
                  <c:v>2992</c:v>
                </c:pt>
                <c:pt idx="2993">
                  <c:v>2993</c:v>
                </c:pt>
                <c:pt idx="2994">
                  <c:v>2994</c:v>
                </c:pt>
                <c:pt idx="2995">
                  <c:v>2995</c:v>
                </c:pt>
                <c:pt idx="2996">
                  <c:v>2996</c:v>
                </c:pt>
                <c:pt idx="2997">
                  <c:v>2997</c:v>
                </c:pt>
                <c:pt idx="2998">
                  <c:v>2998</c:v>
                </c:pt>
                <c:pt idx="2999">
                  <c:v>2999</c:v>
                </c:pt>
                <c:pt idx="3000">
                  <c:v>3000</c:v>
                </c:pt>
                <c:pt idx="3001">
                  <c:v>3001</c:v>
                </c:pt>
                <c:pt idx="3002">
                  <c:v>3002</c:v>
                </c:pt>
                <c:pt idx="3003">
                  <c:v>3003</c:v>
                </c:pt>
                <c:pt idx="3004">
                  <c:v>3004</c:v>
                </c:pt>
                <c:pt idx="3005">
                  <c:v>3005</c:v>
                </c:pt>
                <c:pt idx="3006">
                  <c:v>3006</c:v>
                </c:pt>
                <c:pt idx="3007">
                  <c:v>3007</c:v>
                </c:pt>
                <c:pt idx="3008">
                  <c:v>3008</c:v>
                </c:pt>
                <c:pt idx="3009">
                  <c:v>3009</c:v>
                </c:pt>
                <c:pt idx="3010">
                  <c:v>3010</c:v>
                </c:pt>
                <c:pt idx="3011">
                  <c:v>3011</c:v>
                </c:pt>
                <c:pt idx="3012">
                  <c:v>3012</c:v>
                </c:pt>
                <c:pt idx="3013">
                  <c:v>3013</c:v>
                </c:pt>
                <c:pt idx="3014">
                  <c:v>3014</c:v>
                </c:pt>
                <c:pt idx="3015">
                  <c:v>3015</c:v>
                </c:pt>
                <c:pt idx="3016">
                  <c:v>3016</c:v>
                </c:pt>
                <c:pt idx="3017">
                  <c:v>3017</c:v>
                </c:pt>
                <c:pt idx="3018">
                  <c:v>3018</c:v>
                </c:pt>
                <c:pt idx="3019">
                  <c:v>3019</c:v>
                </c:pt>
                <c:pt idx="3020">
                  <c:v>3020</c:v>
                </c:pt>
                <c:pt idx="3021">
                  <c:v>3021</c:v>
                </c:pt>
                <c:pt idx="3022">
                  <c:v>3022</c:v>
                </c:pt>
                <c:pt idx="3023">
                  <c:v>3023</c:v>
                </c:pt>
                <c:pt idx="3024">
                  <c:v>3024</c:v>
                </c:pt>
                <c:pt idx="3025">
                  <c:v>3025</c:v>
                </c:pt>
                <c:pt idx="3026">
                  <c:v>3026</c:v>
                </c:pt>
                <c:pt idx="3027">
                  <c:v>3027</c:v>
                </c:pt>
                <c:pt idx="3028">
                  <c:v>3028</c:v>
                </c:pt>
                <c:pt idx="3029">
                  <c:v>3029</c:v>
                </c:pt>
                <c:pt idx="3030">
                  <c:v>3030</c:v>
                </c:pt>
                <c:pt idx="3031">
                  <c:v>3031</c:v>
                </c:pt>
                <c:pt idx="3032">
                  <c:v>3032</c:v>
                </c:pt>
                <c:pt idx="3033">
                  <c:v>3033</c:v>
                </c:pt>
                <c:pt idx="3034">
                  <c:v>3034</c:v>
                </c:pt>
                <c:pt idx="3035">
                  <c:v>3035</c:v>
                </c:pt>
                <c:pt idx="3036">
                  <c:v>3036</c:v>
                </c:pt>
                <c:pt idx="3037">
                  <c:v>3037</c:v>
                </c:pt>
                <c:pt idx="3038">
                  <c:v>3038</c:v>
                </c:pt>
                <c:pt idx="3039">
                  <c:v>3039</c:v>
                </c:pt>
                <c:pt idx="3040">
                  <c:v>3040</c:v>
                </c:pt>
                <c:pt idx="3041">
                  <c:v>3041</c:v>
                </c:pt>
                <c:pt idx="3042">
                  <c:v>3042</c:v>
                </c:pt>
                <c:pt idx="3043">
                  <c:v>3043</c:v>
                </c:pt>
                <c:pt idx="3044">
                  <c:v>3044</c:v>
                </c:pt>
                <c:pt idx="3045">
                  <c:v>3045</c:v>
                </c:pt>
                <c:pt idx="3046">
                  <c:v>3046</c:v>
                </c:pt>
                <c:pt idx="3047">
                  <c:v>3047</c:v>
                </c:pt>
                <c:pt idx="3048">
                  <c:v>3048</c:v>
                </c:pt>
                <c:pt idx="3049">
                  <c:v>3049</c:v>
                </c:pt>
                <c:pt idx="3050">
                  <c:v>3050</c:v>
                </c:pt>
                <c:pt idx="3051">
                  <c:v>3051</c:v>
                </c:pt>
                <c:pt idx="3052">
                  <c:v>3052</c:v>
                </c:pt>
                <c:pt idx="3053">
                  <c:v>3053</c:v>
                </c:pt>
                <c:pt idx="3054">
                  <c:v>3054</c:v>
                </c:pt>
                <c:pt idx="3055">
                  <c:v>3055</c:v>
                </c:pt>
                <c:pt idx="3056">
                  <c:v>3056</c:v>
                </c:pt>
                <c:pt idx="3057">
                  <c:v>3057</c:v>
                </c:pt>
                <c:pt idx="3058">
                  <c:v>3058</c:v>
                </c:pt>
                <c:pt idx="3059">
                  <c:v>3059</c:v>
                </c:pt>
                <c:pt idx="3060">
                  <c:v>3060</c:v>
                </c:pt>
                <c:pt idx="3061">
                  <c:v>3061</c:v>
                </c:pt>
                <c:pt idx="3062">
                  <c:v>3062</c:v>
                </c:pt>
                <c:pt idx="3063">
                  <c:v>3063</c:v>
                </c:pt>
                <c:pt idx="3064">
                  <c:v>3064</c:v>
                </c:pt>
                <c:pt idx="3065">
                  <c:v>3065</c:v>
                </c:pt>
                <c:pt idx="3066">
                  <c:v>3066</c:v>
                </c:pt>
                <c:pt idx="3067">
                  <c:v>3067</c:v>
                </c:pt>
                <c:pt idx="3068">
                  <c:v>3068</c:v>
                </c:pt>
                <c:pt idx="3069">
                  <c:v>3069</c:v>
                </c:pt>
                <c:pt idx="3070">
                  <c:v>3070</c:v>
                </c:pt>
                <c:pt idx="3071">
                  <c:v>3071</c:v>
                </c:pt>
                <c:pt idx="3072">
                  <c:v>3072</c:v>
                </c:pt>
                <c:pt idx="3073">
                  <c:v>3073</c:v>
                </c:pt>
                <c:pt idx="3074">
                  <c:v>3074</c:v>
                </c:pt>
                <c:pt idx="3075">
                  <c:v>3075</c:v>
                </c:pt>
                <c:pt idx="3076">
                  <c:v>3076</c:v>
                </c:pt>
                <c:pt idx="3077">
                  <c:v>3077</c:v>
                </c:pt>
                <c:pt idx="3078">
                  <c:v>3078</c:v>
                </c:pt>
                <c:pt idx="3079">
                  <c:v>3079</c:v>
                </c:pt>
                <c:pt idx="3080">
                  <c:v>3080</c:v>
                </c:pt>
                <c:pt idx="3081">
                  <c:v>3081</c:v>
                </c:pt>
                <c:pt idx="3082">
                  <c:v>3082</c:v>
                </c:pt>
                <c:pt idx="3083">
                  <c:v>3083</c:v>
                </c:pt>
                <c:pt idx="3084">
                  <c:v>3084</c:v>
                </c:pt>
                <c:pt idx="3085">
                  <c:v>3085</c:v>
                </c:pt>
                <c:pt idx="3086">
                  <c:v>3086</c:v>
                </c:pt>
                <c:pt idx="3087">
                  <c:v>3087</c:v>
                </c:pt>
                <c:pt idx="3088">
                  <c:v>3088</c:v>
                </c:pt>
                <c:pt idx="3089">
                  <c:v>3089</c:v>
                </c:pt>
                <c:pt idx="3090">
                  <c:v>3090</c:v>
                </c:pt>
                <c:pt idx="3091">
                  <c:v>3091</c:v>
                </c:pt>
                <c:pt idx="3092">
                  <c:v>3092</c:v>
                </c:pt>
                <c:pt idx="3093">
                  <c:v>3093</c:v>
                </c:pt>
                <c:pt idx="3094">
                  <c:v>3094</c:v>
                </c:pt>
                <c:pt idx="3095">
                  <c:v>3095</c:v>
                </c:pt>
                <c:pt idx="3096">
                  <c:v>3096</c:v>
                </c:pt>
                <c:pt idx="3097">
                  <c:v>3097</c:v>
                </c:pt>
                <c:pt idx="3098">
                  <c:v>3098</c:v>
                </c:pt>
                <c:pt idx="3099">
                  <c:v>3099</c:v>
                </c:pt>
                <c:pt idx="3100">
                  <c:v>3100</c:v>
                </c:pt>
                <c:pt idx="3101">
                  <c:v>3101</c:v>
                </c:pt>
                <c:pt idx="3102">
                  <c:v>3102</c:v>
                </c:pt>
                <c:pt idx="3103">
                  <c:v>3103</c:v>
                </c:pt>
                <c:pt idx="3104">
                  <c:v>3104</c:v>
                </c:pt>
                <c:pt idx="3105">
                  <c:v>3105</c:v>
                </c:pt>
                <c:pt idx="3106">
                  <c:v>3106</c:v>
                </c:pt>
                <c:pt idx="3107">
                  <c:v>3107</c:v>
                </c:pt>
                <c:pt idx="3108">
                  <c:v>3108</c:v>
                </c:pt>
                <c:pt idx="3109">
                  <c:v>3109</c:v>
                </c:pt>
                <c:pt idx="3110">
                  <c:v>3110</c:v>
                </c:pt>
                <c:pt idx="3111">
                  <c:v>3111</c:v>
                </c:pt>
                <c:pt idx="3112">
                  <c:v>3112</c:v>
                </c:pt>
                <c:pt idx="3113">
                  <c:v>3113</c:v>
                </c:pt>
                <c:pt idx="3114">
                  <c:v>3114</c:v>
                </c:pt>
                <c:pt idx="3115">
                  <c:v>3115</c:v>
                </c:pt>
                <c:pt idx="3116">
                  <c:v>3116</c:v>
                </c:pt>
                <c:pt idx="3117">
                  <c:v>3117</c:v>
                </c:pt>
                <c:pt idx="3118">
                  <c:v>3118</c:v>
                </c:pt>
                <c:pt idx="3119">
                  <c:v>3119</c:v>
                </c:pt>
                <c:pt idx="3120">
                  <c:v>3120</c:v>
                </c:pt>
                <c:pt idx="3121">
                  <c:v>3121</c:v>
                </c:pt>
                <c:pt idx="3122">
                  <c:v>3122</c:v>
                </c:pt>
                <c:pt idx="3123">
                  <c:v>3123</c:v>
                </c:pt>
                <c:pt idx="3124">
                  <c:v>3124</c:v>
                </c:pt>
                <c:pt idx="3125">
                  <c:v>3125</c:v>
                </c:pt>
                <c:pt idx="3126">
                  <c:v>3126</c:v>
                </c:pt>
                <c:pt idx="3127">
                  <c:v>3127</c:v>
                </c:pt>
                <c:pt idx="3128">
                  <c:v>3128</c:v>
                </c:pt>
                <c:pt idx="3129">
                  <c:v>3129</c:v>
                </c:pt>
                <c:pt idx="3130">
                  <c:v>3130</c:v>
                </c:pt>
                <c:pt idx="3131">
                  <c:v>3131</c:v>
                </c:pt>
                <c:pt idx="3132">
                  <c:v>3132</c:v>
                </c:pt>
                <c:pt idx="3133">
                  <c:v>3133</c:v>
                </c:pt>
                <c:pt idx="3134">
                  <c:v>3134</c:v>
                </c:pt>
                <c:pt idx="3135">
                  <c:v>3135</c:v>
                </c:pt>
                <c:pt idx="3136">
                  <c:v>3136</c:v>
                </c:pt>
                <c:pt idx="3137">
                  <c:v>3137</c:v>
                </c:pt>
                <c:pt idx="3138">
                  <c:v>3138</c:v>
                </c:pt>
                <c:pt idx="3139">
                  <c:v>3139</c:v>
                </c:pt>
                <c:pt idx="3140">
                  <c:v>3140</c:v>
                </c:pt>
                <c:pt idx="3141">
                  <c:v>3141</c:v>
                </c:pt>
                <c:pt idx="3142">
                  <c:v>3142</c:v>
                </c:pt>
                <c:pt idx="3143">
                  <c:v>3143</c:v>
                </c:pt>
                <c:pt idx="3144">
                  <c:v>3144</c:v>
                </c:pt>
                <c:pt idx="3145">
                  <c:v>3145</c:v>
                </c:pt>
                <c:pt idx="3146">
                  <c:v>3146</c:v>
                </c:pt>
                <c:pt idx="3147">
                  <c:v>3147</c:v>
                </c:pt>
                <c:pt idx="3148">
                  <c:v>3148</c:v>
                </c:pt>
                <c:pt idx="3149">
                  <c:v>3149</c:v>
                </c:pt>
                <c:pt idx="3150">
                  <c:v>3150</c:v>
                </c:pt>
                <c:pt idx="3151">
                  <c:v>3151</c:v>
                </c:pt>
                <c:pt idx="3152">
                  <c:v>3152</c:v>
                </c:pt>
                <c:pt idx="3153">
                  <c:v>3153</c:v>
                </c:pt>
                <c:pt idx="3154">
                  <c:v>3154</c:v>
                </c:pt>
                <c:pt idx="3155">
                  <c:v>3155</c:v>
                </c:pt>
                <c:pt idx="3156">
                  <c:v>3156</c:v>
                </c:pt>
                <c:pt idx="3157">
                  <c:v>3157</c:v>
                </c:pt>
                <c:pt idx="3158">
                  <c:v>3158</c:v>
                </c:pt>
                <c:pt idx="3159">
                  <c:v>3159</c:v>
                </c:pt>
                <c:pt idx="3160">
                  <c:v>3160</c:v>
                </c:pt>
                <c:pt idx="3161">
                  <c:v>3161</c:v>
                </c:pt>
                <c:pt idx="3162">
                  <c:v>3162</c:v>
                </c:pt>
                <c:pt idx="3163">
                  <c:v>3163</c:v>
                </c:pt>
                <c:pt idx="3164">
                  <c:v>3164</c:v>
                </c:pt>
                <c:pt idx="3165">
                  <c:v>3165</c:v>
                </c:pt>
                <c:pt idx="3166">
                  <c:v>3166</c:v>
                </c:pt>
                <c:pt idx="3167">
                  <c:v>3167</c:v>
                </c:pt>
                <c:pt idx="3168">
                  <c:v>3168</c:v>
                </c:pt>
                <c:pt idx="3169">
                  <c:v>3169</c:v>
                </c:pt>
                <c:pt idx="3170">
                  <c:v>3170</c:v>
                </c:pt>
                <c:pt idx="3171">
                  <c:v>3171</c:v>
                </c:pt>
                <c:pt idx="3172">
                  <c:v>3172</c:v>
                </c:pt>
                <c:pt idx="3173">
                  <c:v>3173</c:v>
                </c:pt>
                <c:pt idx="3174">
                  <c:v>3174</c:v>
                </c:pt>
                <c:pt idx="3175">
                  <c:v>3175</c:v>
                </c:pt>
                <c:pt idx="3176">
                  <c:v>3176</c:v>
                </c:pt>
                <c:pt idx="3177">
                  <c:v>3177</c:v>
                </c:pt>
                <c:pt idx="3178">
                  <c:v>3178</c:v>
                </c:pt>
                <c:pt idx="3179">
                  <c:v>3179</c:v>
                </c:pt>
                <c:pt idx="3180">
                  <c:v>3180</c:v>
                </c:pt>
                <c:pt idx="3181">
                  <c:v>3181</c:v>
                </c:pt>
                <c:pt idx="3182">
                  <c:v>3182</c:v>
                </c:pt>
                <c:pt idx="3183">
                  <c:v>3183</c:v>
                </c:pt>
                <c:pt idx="3184">
                  <c:v>3184</c:v>
                </c:pt>
                <c:pt idx="3185">
                  <c:v>3185</c:v>
                </c:pt>
                <c:pt idx="3186">
                  <c:v>3186</c:v>
                </c:pt>
                <c:pt idx="3187">
                  <c:v>3187</c:v>
                </c:pt>
                <c:pt idx="3188">
                  <c:v>3188</c:v>
                </c:pt>
                <c:pt idx="3189">
                  <c:v>3189</c:v>
                </c:pt>
                <c:pt idx="3190">
                  <c:v>3190</c:v>
                </c:pt>
                <c:pt idx="3191">
                  <c:v>3191</c:v>
                </c:pt>
                <c:pt idx="3192">
                  <c:v>3192</c:v>
                </c:pt>
                <c:pt idx="3193">
                  <c:v>3193</c:v>
                </c:pt>
                <c:pt idx="3194">
                  <c:v>3194</c:v>
                </c:pt>
                <c:pt idx="3195">
                  <c:v>3195</c:v>
                </c:pt>
                <c:pt idx="3196">
                  <c:v>3196</c:v>
                </c:pt>
                <c:pt idx="3197">
                  <c:v>3197</c:v>
                </c:pt>
                <c:pt idx="3198">
                  <c:v>3198</c:v>
                </c:pt>
                <c:pt idx="3199">
                  <c:v>3199</c:v>
                </c:pt>
                <c:pt idx="3200">
                  <c:v>3200</c:v>
                </c:pt>
                <c:pt idx="3201">
                  <c:v>3201</c:v>
                </c:pt>
                <c:pt idx="3202">
                  <c:v>3202</c:v>
                </c:pt>
                <c:pt idx="3203">
                  <c:v>3203</c:v>
                </c:pt>
                <c:pt idx="3204">
                  <c:v>3204</c:v>
                </c:pt>
                <c:pt idx="3205">
                  <c:v>3205</c:v>
                </c:pt>
                <c:pt idx="3206">
                  <c:v>3206</c:v>
                </c:pt>
                <c:pt idx="3207">
                  <c:v>3207</c:v>
                </c:pt>
                <c:pt idx="3208">
                  <c:v>3208</c:v>
                </c:pt>
                <c:pt idx="3209">
                  <c:v>3209</c:v>
                </c:pt>
                <c:pt idx="3210">
                  <c:v>3210</c:v>
                </c:pt>
                <c:pt idx="3211">
                  <c:v>3211</c:v>
                </c:pt>
                <c:pt idx="3212">
                  <c:v>3212</c:v>
                </c:pt>
                <c:pt idx="3213">
                  <c:v>3213</c:v>
                </c:pt>
                <c:pt idx="3214">
                  <c:v>3214</c:v>
                </c:pt>
                <c:pt idx="3215">
                  <c:v>3215</c:v>
                </c:pt>
                <c:pt idx="3216">
                  <c:v>3216</c:v>
                </c:pt>
                <c:pt idx="3217">
                  <c:v>3217</c:v>
                </c:pt>
                <c:pt idx="3218">
                  <c:v>3218</c:v>
                </c:pt>
                <c:pt idx="3219">
                  <c:v>3219</c:v>
                </c:pt>
                <c:pt idx="3220">
                  <c:v>3220</c:v>
                </c:pt>
                <c:pt idx="3221">
                  <c:v>3221</c:v>
                </c:pt>
                <c:pt idx="3222">
                  <c:v>3222</c:v>
                </c:pt>
                <c:pt idx="3223">
                  <c:v>3223</c:v>
                </c:pt>
                <c:pt idx="3224">
                  <c:v>3224</c:v>
                </c:pt>
                <c:pt idx="3225">
                  <c:v>3225</c:v>
                </c:pt>
                <c:pt idx="3226">
                  <c:v>3226</c:v>
                </c:pt>
                <c:pt idx="3227">
                  <c:v>3227</c:v>
                </c:pt>
                <c:pt idx="3228">
                  <c:v>3228</c:v>
                </c:pt>
                <c:pt idx="3229">
                  <c:v>3229</c:v>
                </c:pt>
                <c:pt idx="3230">
                  <c:v>3230</c:v>
                </c:pt>
                <c:pt idx="3231">
                  <c:v>3231</c:v>
                </c:pt>
                <c:pt idx="3232">
                  <c:v>3232</c:v>
                </c:pt>
                <c:pt idx="3233">
                  <c:v>3233</c:v>
                </c:pt>
                <c:pt idx="3234">
                  <c:v>3234</c:v>
                </c:pt>
                <c:pt idx="3235">
                  <c:v>3235</c:v>
                </c:pt>
                <c:pt idx="3236">
                  <c:v>3236</c:v>
                </c:pt>
                <c:pt idx="3237">
                  <c:v>3237</c:v>
                </c:pt>
                <c:pt idx="3238">
                  <c:v>3238</c:v>
                </c:pt>
                <c:pt idx="3239">
                  <c:v>3239</c:v>
                </c:pt>
                <c:pt idx="3240">
                  <c:v>3240</c:v>
                </c:pt>
                <c:pt idx="3241">
                  <c:v>3241</c:v>
                </c:pt>
                <c:pt idx="3242">
                  <c:v>3242</c:v>
                </c:pt>
                <c:pt idx="3243">
                  <c:v>3243</c:v>
                </c:pt>
                <c:pt idx="3244">
                  <c:v>3244</c:v>
                </c:pt>
                <c:pt idx="3245">
                  <c:v>3245</c:v>
                </c:pt>
                <c:pt idx="3246">
                  <c:v>3246</c:v>
                </c:pt>
                <c:pt idx="3247">
                  <c:v>3247</c:v>
                </c:pt>
                <c:pt idx="3248">
                  <c:v>3248</c:v>
                </c:pt>
                <c:pt idx="3249">
                  <c:v>3249</c:v>
                </c:pt>
                <c:pt idx="3250">
                  <c:v>3250</c:v>
                </c:pt>
                <c:pt idx="3251">
                  <c:v>3251</c:v>
                </c:pt>
                <c:pt idx="3252">
                  <c:v>3252</c:v>
                </c:pt>
                <c:pt idx="3253">
                  <c:v>3253</c:v>
                </c:pt>
                <c:pt idx="3254">
                  <c:v>3254</c:v>
                </c:pt>
                <c:pt idx="3255">
                  <c:v>3255</c:v>
                </c:pt>
                <c:pt idx="3256">
                  <c:v>3256</c:v>
                </c:pt>
                <c:pt idx="3257">
                  <c:v>3257</c:v>
                </c:pt>
                <c:pt idx="3258">
                  <c:v>3258</c:v>
                </c:pt>
                <c:pt idx="3259">
                  <c:v>3259</c:v>
                </c:pt>
                <c:pt idx="3260">
                  <c:v>3260</c:v>
                </c:pt>
                <c:pt idx="3261">
                  <c:v>3261</c:v>
                </c:pt>
                <c:pt idx="3262">
                  <c:v>3262</c:v>
                </c:pt>
                <c:pt idx="3263">
                  <c:v>3263</c:v>
                </c:pt>
                <c:pt idx="3264">
                  <c:v>3264</c:v>
                </c:pt>
                <c:pt idx="3265">
                  <c:v>3265</c:v>
                </c:pt>
                <c:pt idx="3266">
                  <c:v>3266</c:v>
                </c:pt>
                <c:pt idx="3267">
                  <c:v>3267</c:v>
                </c:pt>
                <c:pt idx="3268">
                  <c:v>3268</c:v>
                </c:pt>
                <c:pt idx="3269">
                  <c:v>3269</c:v>
                </c:pt>
                <c:pt idx="3270">
                  <c:v>3270</c:v>
                </c:pt>
                <c:pt idx="3271">
                  <c:v>3271</c:v>
                </c:pt>
                <c:pt idx="3272">
                  <c:v>3272</c:v>
                </c:pt>
                <c:pt idx="3273">
                  <c:v>3273</c:v>
                </c:pt>
                <c:pt idx="3274">
                  <c:v>3274</c:v>
                </c:pt>
                <c:pt idx="3275">
                  <c:v>3275</c:v>
                </c:pt>
                <c:pt idx="3276">
                  <c:v>3276</c:v>
                </c:pt>
                <c:pt idx="3277">
                  <c:v>3277</c:v>
                </c:pt>
                <c:pt idx="3278">
                  <c:v>3278</c:v>
                </c:pt>
                <c:pt idx="3279">
                  <c:v>3279</c:v>
                </c:pt>
                <c:pt idx="3280">
                  <c:v>3280</c:v>
                </c:pt>
                <c:pt idx="3281">
                  <c:v>3281</c:v>
                </c:pt>
                <c:pt idx="3282">
                  <c:v>3282</c:v>
                </c:pt>
                <c:pt idx="3283">
                  <c:v>3283</c:v>
                </c:pt>
                <c:pt idx="3284">
                  <c:v>3284</c:v>
                </c:pt>
                <c:pt idx="3285">
                  <c:v>3285</c:v>
                </c:pt>
                <c:pt idx="3286">
                  <c:v>3286</c:v>
                </c:pt>
                <c:pt idx="3287">
                  <c:v>3287</c:v>
                </c:pt>
                <c:pt idx="3288">
                  <c:v>3288</c:v>
                </c:pt>
                <c:pt idx="3289">
                  <c:v>3289</c:v>
                </c:pt>
                <c:pt idx="3290">
                  <c:v>3290</c:v>
                </c:pt>
                <c:pt idx="3291">
                  <c:v>3291</c:v>
                </c:pt>
                <c:pt idx="3292">
                  <c:v>3292</c:v>
                </c:pt>
                <c:pt idx="3293">
                  <c:v>3293</c:v>
                </c:pt>
                <c:pt idx="3294">
                  <c:v>3294</c:v>
                </c:pt>
                <c:pt idx="3295">
                  <c:v>3295</c:v>
                </c:pt>
                <c:pt idx="3296">
                  <c:v>3296</c:v>
                </c:pt>
                <c:pt idx="3297">
                  <c:v>3297</c:v>
                </c:pt>
                <c:pt idx="3298">
                  <c:v>3298</c:v>
                </c:pt>
                <c:pt idx="3299">
                  <c:v>3299</c:v>
                </c:pt>
                <c:pt idx="3300">
                  <c:v>3300</c:v>
                </c:pt>
                <c:pt idx="3301">
                  <c:v>3301</c:v>
                </c:pt>
                <c:pt idx="3302">
                  <c:v>3302</c:v>
                </c:pt>
                <c:pt idx="3303">
                  <c:v>3303</c:v>
                </c:pt>
                <c:pt idx="3304">
                  <c:v>3304</c:v>
                </c:pt>
                <c:pt idx="3305">
                  <c:v>3305</c:v>
                </c:pt>
                <c:pt idx="3306">
                  <c:v>3306</c:v>
                </c:pt>
                <c:pt idx="3307">
                  <c:v>3307</c:v>
                </c:pt>
                <c:pt idx="3308">
                  <c:v>3308</c:v>
                </c:pt>
                <c:pt idx="3309">
                  <c:v>3309</c:v>
                </c:pt>
                <c:pt idx="3310">
                  <c:v>3310</c:v>
                </c:pt>
                <c:pt idx="3311">
                  <c:v>3311</c:v>
                </c:pt>
                <c:pt idx="3312">
                  <c:v>3312</c:v>
                </c:pt>
                <c:pt idx="3313">
                  <c:v>3313</c:v>
                </c:pt>
                <c:pt idx="3314">
                  <c:v>3314</c:v>
                </c:pt>
                <c:pt idx="3315">
                  <c:v>3315</c:v>
                </c:pt>
                <c:pt idx="3316">
                  <c:v>3316</c:v>
                </c:pt>
                <c:pt idx="3317">
                  <c:v>3317</c:v>
                </c:pt>
                <c:pt idx="3318">
                  <c:v>3318</c:v>
                </c:pt>
                <c:pt idx="3319">
                  <c:v>3319</c:v>
                </c:pt>
                <c:pt idx="3320">
                  <c:v>3320</c:v>
                </c:pt>
                <c:pt idx="3321">
                  <c:v>3321</c:v>
                </c:pt>
                <c:pt idx="3322">
                  <c:v>3322</c:v>
                </c:pt>
                <c:pt idx="3323">
                  <c:v>3323</c:v>
                </c:pt>
                <c:pt idx="3324">
                  <c:v>3324</c:v>
                </c:pt>
                <c:pt idx="3325">
                  <c:v>3325</c:v>
                </c:pt>
                <c:pt idx="3326">
                  <c:v>3326</c:v>
                </c:pt>
                <c:pt idx="3327">
                  <c:v>3327</c:v>
                </c:pt>
                <c:pt idx="3328">
                  <c:v>3328</c:v>
                </c:pt>
                <c:pt idx="3329">
                  <c:v>3329</c:v>
                </c:pt>
                <c:pt idx="3330">
                  <c:v>3330</c:v>
                </c:pt>
                <c:pt idx="3331">
                  <c:v>3331</c:v>
                </c:pt>
                <c:pt idx="3332">
                  <c:v>3332</c:v>
                </c:pt>
                <c:pt idx="3333">
                  <c:v>3333</c:v>
                </c:pt>
                <c:pt idx="3334">
                  <c:v>3334</c:v>
                </c:pt>
                <c:pt idx="3335">
                  <c:v>3335</c:v>
                </c:pt>
                <c:pt idx="3336">
                  <c:v>3336</c:v>
                </c:pt>
                <c:pt idx="3337">
                  <c:v>3337</c:v>
                </c:pt>
                <c:pt idx="3338">
                  <c:v>3338</c:v>
                </c:pt>
                <c:pt idx="3339">
                  <c:v>3339</c:v>
                </c:pt>
                <c:pt idx="3340">
                  <c:v>3340</c:v>
                </c:pt>
                <c:pt idx="3341">
                  <c:v>3341</c:v>
                </c:pt>
                <c:pt idx="3342">
                  <c:v>3342</c:v>
                </c:pt>
                <c:pt idx="3343">
                  <c:v>3343</c:v>
                </c:pt>
                <c:pt idx="3344">
                  <c:v>3344</c:v>
                </c:pt>
                <c:pt idx="3345">
                  <c:v>3345</c:v>
                </c:pt>
                <c:pt idx="3346">
                  <c:v>3346</c:v>
                </c:pt>
                <c:pt idx="3347">
                  <c:v>3347</c:v>
                </c:pt>
                <c:pt idx="3348">
                  <c:v>3348</c:v>
                </c:pt>
                <c:pt idx="3349">
                  <c:v>3349</c:v>
                </c:pt>
                <c:pt idx="3350">
                  <c:v>3350</c:v>
                </c:pt>
                <c:pt idx="3351">
                  <c:v>3351</c:v>
                </c:pt>
                <c:pt idx="3352">
                  <c:v>3352</c:v>
                </c:pt>
                <c:pt idx="3353">
                  <c:v>3353</c:v>
                </c:pt>
                <c:pt idx="3354">
                  <c:v>3354</c:v>
                </c:pt>
                <c:pt idx="3355">
                  <c:v>3355</c:v>
                </c:pt>
                <c:pt idx="3356">
                  <c:v>3356</c:v>
                </c:pt>
                <c:pt idx="3357">
                  <c:v>3357</c:v>
                </c:pt>
                <c:pt idx="3358">
                  <c:v>3358</c:v>
                </c:pt>
                <c:pt idx="3359">
                  <c:v>3359</c:v>
                </c:pt>
                <c:pt idx="3360">
                  <c:v>3360</c:v>
                </c:pt>
                <c:pt idx="3361">
                  <c:v>3361</c:v>
                </c:pt>
                <c:pt idx="3362">
                  <c:v>3362</c:v>
                </c:pt>
                <c:pt idx="3363">
                  <c:v>3363</c:v>
                </c:pt>
                <c:pt idx="3364">
                  <c:v>3364</c:v>
                </c:pt>
                <c:pt idx="3365">
                  <c:v>3365</c:v>
                </c:pt>
                <c:pt idx="3366">
                  <c:v>3366</c:v>
                </c:pt>
                <c:pt idx="3367">
                  <c:v>3367</c:v>
                </c:pt>
                <c:pt idx="3368">
                  <c:v>3368</c:v>
                </c:pt>
                <c:pt idx="3369">
                  <c:v>3369</c:v>
                </c:pt>
                <c:pt idx="3370">
                  <c:v>3370</c:v>
                </c:pt>
                <c:pt idx="3371">
                  <c:v>3371</c:v>
                </c:pt>
                <c:pt idx="3372">
                  <c:v>3372</c:v>
                </c:pt>
                <c:pt idx="3373">
                  <c:v>3373</c:v>
                </c:pt>
                <c:pt idx="3374">
                  <c:v>3374</c:v>
                </c:pt>
                <c:pt idx="3375">
                  <c:v>3375</c:v>
                </c:pt>
                <c:pt idx="3376">
                  <c:v>3376</c:v>
                </c:pt>
                <c:pt idx="3377">
                  <c:v>3377</c:v>
                </c:pt>
                <c:pt idx="3378">
                  <c:v>3378</c:v>
                </c:pt>
                <c:pt idx="3379">
                  <c:v>3379</c:v>
                </c:pt>
                <c:pt idx="3380">
                  <c:v>3380</c:v>
                </c:pt>
                <c:pt idx="3381">
                  <c:v>3381</c:v>
                </c:pt>
                <c:pt idx="3382">
                  <c:v>3382</c:v>
                </c:pt>
                <c:pt idx="3383">
                  <c:v>3383</c:v>
                </c:pt>
                <c:pt idx="3384">
                  <c:v>3384</c:v>
                </c:pt>
                <c:pt idx="3385">
                  <c:v>3385</c:v>
                </c:pt>
                <c:pt idx="3386">
                  <c:v>3386</c:v>
                </c:pt>
                <c:pt idx="3387">
                  <c:v>3387</c:v>
                </c:pt>
                <c:pt idx="3388">
                  <c:v>3388</c:v>
                </c:pt>
                <c:pt idx="3389">
                  <c:v>3389</c:v>
                </c:pt>
                <c:pt idx="3390">
                  <c:v>3390</c:v>
                </c:pt>
                <c:pt idx="3391">
                  <c:v>3391</c:v>
                </c:pt>
                <c:pt idx="3392">
                  <c:v>3392</c:v>
                </c:pt>
                <c:pt idx="3393">
                  <c:v>3393</c:v>
                </c:pt>
                <c:pt idx="3394">
                  <c:v>3394</c:v>
                </c:pt>
                <c:pt idx="3395">
                  <c:v>3395</c:v>
                </c:pt>
                <c:pt idx="3396">
                  <c:v>3396</c:v>
                </c:pt>
                <c:pt idx="3397">
                  <c:v>3397</c:v>
                </c:pt>
                <c:pt idx="3398">
                  <c:v>3398</c:v>
                </c:pt>
                <c:pt idx="3399">
                  <c:v>3399</c:v>
                </c:pt>
                <c:pt idx="3400">
                  <c:v>3400</c:v>
                </c:pt>
                <c:pt idx="3401">
                  <c:v>3401</c:v>
                </c:pt>
                <c:pt idx="3402">
                  <c:v>3402</c:v>
                </c:pt>
                <c:pt idx="3403">
                  <c:v>3403</c:v>
                </c:pt>
                <c:pt idx="3404">
                  <c:v>3404</c:v>
                </c:pt>
                <c:pt idx="3405">
                  <c:v>3405</c:v>
                </c:pt>
                <c:pt idx="3406">
                  <c:v>3406</c:v>
                </c:pt>
                <c:pt idx="3407">
                  <c:v>3407</c:v>
                </c:pt>
                <c:pt idx="3408">
                  <c:v>3408</c:v>
                </c:pt>
                <c:pt idx="3409">
                  <c:v>3409</c:v>
                </c:pt>
                <c:pt idx="3410">
                  <c:v>3410</c:v>
                </c:pt>
                <c:pt idx="3411">
                  <c:v>3411</c:v>
                </c:pt>
                <c:pt idx="3412">
                  <c:v>3412</c:v>
                </c:pt>
                <c:pt idx="3413">
                  <c:v>3413</c:v>
                </c:pt>
                <c:pt idx="3414">
                  <c:v>3414</c:v>
                </c:pt>
                <c:pt idx="3415">
                  <c:v>3415</c:v>
                </c:pt>
                <c:pt idx="3416">
                  <c:v>3416</c:v>
                </c:pt>
                <c:pt idx="3417">
                  <c:v>3417</c:v>
                </c:pt>
                <c:pt idx="3418">
                  <c:v>3418</c:v>
                </c:pt>
                <c:pt idx="3419">
                  <c:v>3419</c:v>
                </c:pt>
                <c:pt idx="3420">
                  <c:v>3420</c:v>
                </c:pt>
                <c:pt idx="3421">
                  <c:v>3421</c:v>
                </c:pt>
                <c:pt idx="3422">
                  <c:v>3422</c:v>
                </c:pt>
                <c:pt idx="3423">
                  <c:v>3423</c:v>
                </c:pt>
                <c:pt idx="3424">
                  <c:v>3424</c:v>
                </c:pt>
                <c:pt idx="3425">
                  <c:v>3425</c:v>
                </c:pt>
                <c:pt idx="3426">
                  <c:v>3426</c:v>
                </c:pt>
                <c:pt idx="3427">
                  <c:v>3427</c:v>
                </c:pt>
                <c:pt idx="3428">
                  <c:v>3428</c:v>
                </c:pt>
                <c:pt idx="3429">
                  <c:v>3429</c:v>
                </c:pt>
                <c:pt idx="3430">
                  <c:v>3430</c:v>
                </c:pt>
                <c:pt idx="3431">
                  <c:v>3431</c:v>
                </c:pt>
                <c:pt idx="3432">
                  <c:v>3432</c:v>
                </c:pt>
                <c:pt idx="3433">
                  <c:v>3433</c:v>
                </c:pt>
                <c:pt idx="3434">
                  <c:v>3434</c:v>
                </c:pt>
                <c:pt idx="3435">
                  <c:v>3435</c:v>
                </c:pt>
                <c:pt idx="3436">
                  <c:v>3436</c:v>
                </c:pt>
                <c:pt idx="3437">
                  <c:v>3437</c:v>
                </c:pt>
                <c:pt idx="3438">
                  <c:v>3438</c:v>
                </c:pt>
                <c:pt idx="3439">
                  <c:v>3439</c:v>
                </c:pt>
                <c:pt idx="3440">
                  <c:v>3440</c:v>
                </c:pt>
                <c:pt idx="3441">
                  <c:v>3441</c:v>
                </c:pt>
                <c:pt idx="3442">
                  <c:v>3442</c:v>
                </c:pt>
                <c:pt idx="3443">
                  <c:v>3443</c:v>
                </c:pt>
                <c:pt idx="3444">
                  <c:v>3444</c:v>
                </c:pt>
                <c:pt idx="3445">
                  <c:v>3445</c:v>
                </c:pt>
                <c:pt idx="3446">
                  <c:v>3446</c:v>
                </c:pt>
                <c:pt idx="3447">
                  <c:v>3447</c:v>
                </c:pt>
                <c:pt idx="3448">
                  <c:v>3448</c:v>
                </c:pt>
                <c:pt idx="3449">
                  <c:v>3449</c:v>
                </c:pt>
                <c:pt idx="3450">
                  <c:v>3450</c:v>
                </c:pt>
                <c:pt idx="3451">
                  <c:v>3451</c:v>
                </c:pt>
                <c:pt idx="3452">
                  <c:v>3452</c:v>
                </c:pt>
                <c:pt idx="3453">
                  <c:v>3453</c:v>
                </c:pt>
                <c:pt idx="3454">
                  <c:v>3454</c:v>
                </c:pt>
                <c:pt idx="3455">
                  <c:v>3455</c:v>
                </c:pt>
                <c:pt idx="3456">
                  <c:v>3456</c:v>
                </c:pt>
                <c:pt idx="3457">
                  <c:v>3457</c:v>
                </c:pt>
                <c:pt idx="3458">
                  <c:v>3458</c:v>
                </c:pt>
                <c:pt idx="3459">
                  <c:v>3459</c:v>
                </c:pt>
                <c:pt idx="3460">
                  <c:v>3460</c:v>
                </c:pt>
                <c:pt idx="3461">
                  <c:v>3461</c:v>
                </c:pt>
                <c:pt idx="3462">
                  <c:v>3462</c:v>
                </c:pt>
                <c:pt idx="3463">
                  <c:v>3463</c:v>
                </c:pt>
                <c:pt idx="3464">
                  <c:v>3464</c:v>
                </c:pt>
                <c:pt idx="3465">
                  <c:v>3465</c:v>
                </c:pt>
                <c:pt idx="3466">
                  <c:v>3466</c:v>
                </c:pt>
                <c:pt idx="3467">
                  <c:v>3467</c:v>
                </c:pt>
                <c:pt idx="3468">
                  <c:v>3468</c:v>
                </c:pt>
                <c:pt idx="3469">
                  <c:v>3469</c:v>
                </c:pt>
                <c:pt idx="3470">
                  <c:v>3470</c:v>
                </c:pt>
                <c:pt idx="3471">
                  <c:v>3471</c:v>
                </c:pt>
                <c:pt idx="3472">
                  <c:v>3472</c:v>
                </c:pt>
                <c:pt idx="3473">
                  <c:v>3473</c:v>
                </c:pt>
                <c:pt idx="3474">
                  <c:v>3474</c:v>
                </c:pt>
                <c:pt idx="3475">
                  <c:v>3475</c:v>
                </c:pt>
                <c:pt idx="3476">
                  <c:v>3476</c:v>
                </c:pt>
                <c:pt idx="3477">
                  <c:v>3477</c:v>
                </c:pt>
                <c:pt idx="3478">
                  <c:v>3478</c:v>
                </c:pt>
                <c:pt idx="3479">
                  <c:v>3479</c:v>
                </c:pt>
                <c:pt idx="3480">
                  <c:v>3480</c:v>
                </c:pt>
                <c:pt idx="3481">
                  <c:v>3481</c:v>
                </c:pt>
                <c:pt idx="3482">
                  <c:v>3482</c:v>
                </c:pt>
                <c:pt idx="3483">
                  <c:v>3483</c:v>
                </c:pt>
                <c:pt idx="3484">
                  <c:v>3484</c:v>
                </c:pt>
                <c:pt idx="3485">
                  <c:v>3485</c:v>
                </c:pt>
                <c:pt idx="3486">
                  <c:v>3486</c:v>
                </c:pt>
                <c:pt idx="3487">
                  <c:v>3487</c:v>
                </c:pt>
                <c:pt idx="3488">
                  <c:v>3488</c:v>
                </c:pt>
                <c:pt idx="3489">
                  <c:v>3489</c:v>
                </c:pt>
                <c:pt idx="3490">
                  <c:v>3490</c:v>
                </c:pt>
                <c:pt idx="3491">
                  <c:v>3491</c:v>
                </c:pt>
                <c:pt idx="3492">
                  <c:v>3492</c:v>
                </c:pt>
                <c:pt idx="3493">
                  <c:v>3493</c:v>
                </c:pt>
                <c:pt idx="3494">
                  <c:v>3494</c:v>
                </c:pt>
                <c:pt idx="3495">
                  <c:v>3495</c:v>
                </c:pt>
                <c:pt idx="3496">
                  <c:v>3496</c:v>
                </c:pt>
                <c:pt idx="3497">
                  <c:v>3497</c:v>
                </c:pt>
                <c:pt idx="3498">
                  <c:v>3498</c:v>
                </c:pt>
                <c:pt idx="3499">
                  <c:v>3499</c:v>
                </c:pt>
                <c:pt idx="3500">
                  <c:v>3500</c:v>
                </c:pt>
                <c:pt idx="3501">
                  <c:v>3501</c:v>
                </c:pt>
                <c:pt idx="3502">
                  <c:v>3502</c:v>
                </c:pt>
                <c:pt idx="3503">
                  <c:v>3503</c:v>
                </c:pt>
                <c:pt idx="3504">
                  <c:v>3504</c:v>
                </c:pt>
                <c:pt idx="3505">
                  <c:v>3505</c:v>
                </c:pt>
                <c:pt idx="3506">
                  <c:v>3506</c:v>
                </c:pt>
                <c:pt idx="3507">
                  <c:v>3507</c:v>
                </c:pt>
                <c:pt idx="3508">
                  <c:v>3508</c:v>
                </c:pt>
                <c:pt idx="3509">
                  <c:v>3509</c:v>
                </c:pt>
                <c:pt idx="3510">
                  <c:v>3510</c:v>
                </c:pt>
                <c:pt idx="3511">
                  <c:v>3511</c:v>
                </c:pt>
                <c:pt idx="3512">
                  <c:v>3512</c:v>
                </c:pt>
                <c:pt idx="3513">
                  <c:v>3513</c:v>
                </c:pt>
                <c:pt idx="3514">
                  <c:v>3514</c:v>
                </c:pt>
                <c:pt idx="3515">
                  <c:v>3515</c:v>
                </c:pt>
                <c:pt idx="3516">
                  <c:v>3516</c:v>
                </c:pt>
                <c:pt idx="3517">
                  <c:v>3517</c:v>
                </c:pt>
                <c:pt idx="3518">
                  <c:v>3518</c:v>
                </c:pt>
                <c:pt idx="3519">
                  <c:v>3519</c:v>
                </c:pt>
                <c:pt idx="3520">
                  <c:v>3520</c:v>
                </c:pt>
                <c:pt idx="3521">
                  <c:v>3521</c:v>
                </c:pt>
                <c:pt idx="3522">
                  <c:v>3522</c:v>
                </c:pt>
                <c:pt idx="3523">
                  <c:v>3523</c:v>
                </c:pt>
                <c:pt idx="3524">
                  <c:v>3524</c:v>
                </c:pt>
                <c:pt idx="3525">
                  <c:v>3525</c:v>
                </c:pt>
                <c:pt idx="3526">
                  <c:v>3526</c:v>
                </c:pt>
                <c:pt idx="3527">
                  <c:v>3527</c:v>
                </c:pt>
                <c:pt idx="3528">
                  <c:v>3528</c:v>
                </c:pt>
                <c:pt idx="3529">
                  <c:v>3529</c:v>
                </c:pt>
                <c:pt idx="3530">
                  <c:v>3530</c:v>
                </c:pt>
                <c:pt idx="3531">
                  <c:v>3531</c:v>
                </c:pt>
                <c:pt idx="3532">
                  <c:v>3532</c:v>
                </c:pt>
                <c:pt idx="3533">
                  <c:v>3533</c:v>
                </c:pt>
                <c:pt idx="3534">
                  <c:v>3534</c:v>
                </c:pt>
                <c:pt idx="3535">
                  <c:v>3535</c:v>
                </c:pt>
                <c:pt idx="3536">
                  <c:v>3536</c:v>
                </c:pt>
                <c:pt idx="3537">
                  <c:v>3537</c:v>
                </c:pt>
                <c:pt idx="3538">
                  <c:v>3538</c:v>
                </c:pt>
                <c:pt idx="3539">
                  <c:v>3539</c:v>
                </c:pt>
                <c:pt idx="3540">
                  <c:v>3540</c:v>
                </c:pt>
                <c:pt idx="3541">
                  <c:v>3541</c:v>
                </c:pt>
                <c:pt idx="3542">
                  <c:v>3542</c:v>
                </c:pt>
                <c:pt idx="3543">
                  <c:v>3543</c:v>
                </c:pt>
                <c:pt idx="3544">
                  <c:v>3544</c:v>
                </c:pt>
                <c:pt idx="3545">
                  <c:v>3545</c:v>
                </c:pt>
                <c:pt idx="3546">
                  <c:v>3546</c:v>
                </c:pt>
                <c:pt idx="3547">
                  <c:v>3547</c:v>
                </c:pt>
                <c:pt idx="3548">
                  <c:v>3548</c:v>
                </c:pt>
                <c:pt idx="3549">
                  <c:v>3549</c:v>
                </c:pt>
                <c:pt idx="3550">
                  <c:v>3550</c:v>
                </c:pt>
                <c:pt idx="3551">
                  <c:v>3551</c:v>
                </c:pt>
                <c:pt idx="3552">
                  <c:v>3552</c:v>
                </c:pt>
                <c:pt idx="3553">
                  <c:v>3553</c:v>
                </c:pt>
                <c:pt idx="3554">
                  <c:v>3554</c:v>
                </c:pt>
                <c:pt idx="3555">
                  <c:v>3555</c:v>
                </c:pt>
                <c:pt idx="3556">
                  <c:v>3556</c:v>
                </c:pt>
                <c:pt idx="3557">
                  <c:v>3557</c:v>
                </c:pt>
                <c:pt idx="3558">
                  <c:v>3558</c:v>
                </c:pt>
                <c:pt idx="3559">
                  <c:v>3559</c:v>
                </c:pt>
                <c:pt idx="3560">
                  <c:v>3560</c:v>
                </c:pt>
                <c:pt idx="3561">
                  <c:v>3561</c:v>
                </c:pt>
                <c:pt idx="3562">
                  <c:v>3562</c:v>
                </c:pt>
                <c:pt idx="3563">
                  <c:v>3563</c:v>
                </c:pt>
                <c:pt idx="3564">
                  <c:v>3564</c:v>
                </c:pt>
                <c:pt idx="3565">
                  <c:v>3565</c:v>
                </c:pt>
                <c:pt idx="3566">
                  <c:v>3566</c:v>
                </c:pt>
                <c:pt idx="3567">
                  <c:v>3567</c:v>
                </c:pt>
                <c:pt idx="3568">
                  <c:v>3568</c:v>
                </c:pt>
                <c:pt idx="3569">
                  <c:v>3569</c:v>
                </c:pt>
                <c:pt idx="3570">
                  <c:v>3570</c:v>
                </c:pt>
                <c:pt idx="3571">
                  <c:v>3571</c:v>
                </c:pt>
                <c:pt idx="3572">
                  <c:v>3572</c:v>
                </c:pt>
                <c:pt idx="3573">
                  <c:v>3573</c:v>
                </c:pt>
                <c:pt idx="3574">
                  <c:v>3574</c:v>
                </c:pt>
                <c:pt idx="3575">
                  <c:v>3575</c:v>
                </c:pt>
                <c:pt idx="3576">
                  <c:v>3576</c:v>
                </c:pt>
                <c:pt idx="3577">
                  <c:v>3577</c:v>
                </c:pt>
                <c:pt idx="3578">
                  <c:v>3578</c:v>
                </c:pt>
                <c:pt idx="3579">
                  <c:v>3579</c:v>
                </c:pt>
                <c:pt idx="3580">
                  <c:v>3580</c:v>
                </c:pt>
                <c:pt idx="3581">
                  <c:v>3581</c:v>
                </c:pt>
                <c:pt idx="3582">
                  <c:v>3582</c:v>
                </c:pt>
                <c:pt idx="3583">
                  <c:v>3583</c:v>
                </c:pt>
                <c:pt idx="3584">
                  <c:v>3584</c:v>
                </c:pt>
                <c:pt idx="3585">
                  <c:v>3585</c:v>
                </c:pt>
                <c:pt idx="3586">
                  <c:v>3586</c:v>
                </c:pt>
                <c:pt idx="3587">
                  <c:v>3587</c:v>
                </c:pt>
                <c:pt idx="3588">
                  <c:v>3588</c:v>
                </c:pt>
                <c:pt idx="3589">
                  <c:v>3589</c:v>
                </c:pt>
                <c:pt idx="3590">
                  <c:v>3590</c:v>
                </c:pt>
                <c:pt idx="3591">
                  <c:v>3591</c:v>
                </c:pt>
                <c:pt idx="3592">
                  <c:v>3592</c:v>
                </c:pt>
                <c:pt idx="3593">
                  <c:v>3593</c:v>
                </c:pt>
                <c:pt idx="3594">
                  <c:v>3594</c:v>
                </c:pt>
                <c:pt idx="3595">
                  <c:v>3595</c:v>
                </c:pt>
                <c:pt idx="3596">
                  <c:v>3596</c:v>
                </c:pt>
                <c:pt idx="3597">
                  <c:v>3597</c:v>
                </c:pt>
                <c:pt idx="3598">
                  <c:v>3598</c:v>
                </c:pt>
                <c:pt idx="3599">
                  <c:v>3599</c:v>
                </c:pt>
                <c:pt idx="3600">
                  <c:v>3600</c:v>
                </c:pt>
                <c:pt idx="3601">
                  <c:v>3601</c:v>
                </c:pt>
                <c:pt idx="3602">
                  <c:v>3602</c:v>
                </c:pt>
                <c:pt idx="3603">
                  <c:v>3603</c:v>
                </c:pt>
                <c:pt idx="3604">
                  <c:v>3604</c:v>
                </c:pt>
                <c:pt idx="3605">
                  <c:v>3605</c:v>
                </c:pt>
                <c:pt idx="3606">
                  <c:v>3606</c:v>
                </c:pt>
                <c:pt idx="3607">
                  <c:v>3607</c:v>
                </c:pt>
                <c:pt idx="3608">
                  <c:v>3608</c:v>
                </c:pt>
                <c:pt idx="3609">
                  <c:v>3609</c:v>
                </c:pt>
                <c:pt idx="3610">
                  <c:v>3610</c:v>
                </c:pt>
                <c:pt idx="3611">
                  <c:v>3611</c:v>
                </c:pt>
                <c:pt idx="3612">
                  <c:v>3612</c:v>
                </c:pt>
                <c:pt idx="3613">
                  <c:v>3613</c:v>
                </c:pt>
                <c:pt idx="3614">
                  <c:v>3614</c:v>
                </c:pt>
                <c:pt idx="3615">
                  <c:v>3615</c:v>
                </c:pt>
                <c:pt idx="3616">
                  <c:v>3616</c:v>
                </c:pt>
                <c:pt idx="3617">
                  <c:v>3617</c:v>
                </c:pt>
                <c:pt idx="3618">
                  <c:v>3618</c:v>
                </c:pt>
                <c:pt idx="3619">
                  <c:v>3619</c:v>
                </c:pt>
                <c:pt idx="3620">
                  <c:v>3620</c:v>
                </c:pt>
                <c:pt idx="3621">
                  <c:v>3621</c:v>
                </c:pt>
                <c:pt idx="3622">
                  <c:v>3622</c:v>
                </c:pt>
                <c:pt idx="3623">
                  <c:v>3623</c:v>
                </c:pt>
                <c:pt idx="3624">
                  <c:v>3624</c:v>
                </c:pt>
                <c:pt idx="3625">
                  <c:v>3625</c:v>
                </c:pt>
                <c:pt idx="3626">
                  <c:v>3626</c:v>
                </c:pt>
                <c:pt idx="3627">
                  <c:v>3627</c:v>
                </c:pt>
                <c:pt idx="3628">
                  <c:v>3628</c:v>
                </c:pt>
                <c:pt idx="3629">
                  <c:v>3629</c:v>
                </c:pt>
                <c:pt idx="3630">
                  <c:v>3630</c:v>
                </c:pt>
                <c:pt idx="3631">
                  <c:v>3631</c:v>
                </c:pt>
                <c:pt idx="3632">
                  <c:v>3632</c:v>
                </c:pt>
                <c:pt idx="3633">
                  <c:v>3633</c:v>
                </c:pt>
                <c:pt idx="3634">
                  <c:v>3634</c:v>
                </c:pt>
                <c:pt idx="3635">
                  <c:v>3635</c:v>
                </c:pt>
                <c:pt idx="3636">
                  <c:v>3636</c:v>
                </c:pt>
                <c:pt idx="3637">
                  <c:v>3637</c:v>
                </c:pt>
                <c:pt idx="3638">
                  <c:v>3638</c:v>
                </c:pt>
                <c:pt idx="3639">
                  <c:v>3639</c:v>
                </c:pt>
                <c:pt idx="3640">
                  <c:v>3640</c:v>
                </c:pt>
                <c:pt idx="3641">
                  <c:v>3641</c:v>
                </c:pt>
                <c:pt idx="3642">
                  <c:v>3642</c:v>
                </c:pt>
                <c:pt idx="3643">
                  <c:v>3643</c:v>
                </c:pt>
                <c:pt idx="3644">
                  <c:v>3644</c:v>
                </c:pt>
                <c:pt idx="3645">
                  <c:v>3645</c:v>
                </c:pt>
                <c:pt idx="3646">
                  <c:v>3646</c:v>
                </c:pt>
                <c:pt idx="3647">
                  <c:v>3647</c:v>
                </c:pt>
                <c:pt idx="3648">
                  <c:v>3648</c:v>
                </c:pt>
                <c:pt idx="3649">
                  <c:v>3649</c:v>
                </c:pt>
                <c:pt idx="3650">
                  <c:v>3650</c:v>
                </c:pt>
                <c:pt idx="3651">
                  <c:v>3651</c:v>
                </c:pt>
                <c:pt idx="3652">
                  <c:v>3652</c:v>
                </c:pt>
                <c:pt idx="3653">
                  <c:v>3653</c:v>
                </c:pt>
                <c:pt idx="3654">
                  <c:v>3654</c:v>
                </c:pt>
                <c:pt idx="3655">
                  <c:v>3655</c:v>
                </c:pt>
                <c:pt idx="3656">
                  <c:v>3656</c:v>
                </c:pt>
                <c:pt idx="3657">
                  <c:v>3657</c:v>
                </c:pt>
                <c:pt idx="3658">
                  <c:v>3658</c:v>
                </c:pt>
                <c:pt idx="3659">
                  <c:v>3659</c:v>
                </c:pt>
                <c:pt idx="3660">
                  <c:v>3660</c:v>
                </c:pt>
                <c:pt idx="3661">
                  <c:v>3661</c:v>
                </c:pt>
                <c:pt idx="3662">
                  <c:v>3662</c:v>
                </c:pt>
                <c:pt idx="3663">
                  <c:v>3663</c:v>
                </c:pt>
                <c:pt idx="3664">
                  <c:v>3664</c:v>
                </c:pt>
                <c:pt idx="3665">
                  <c:v>3665</c:v>
                </c:pt>
                <c:pt idx="3666">
                  <c:v>3666</c:v>
                </c:pt>
                <c:pt idx="3667">
                  <c:v>3667</c:v>
                </c:pt>
                <c:pt idx="3668">
                  <c:v>3668</c:v>
                </c:pt>
                <c:pt idx="3669">
                  <c:v>3669</c:v>
                </c:pt>
                <c:pt idx="3670">
                  <c:v>3670</c:v>
                </c:pt>
                <c:pt idx="3671">
                  <c:v>3671</c:v>
                </c:pt>
                <c:pt idx="3672">
                  <c:v>3672</c:v>
                </c:pt>
                <c:pt idx="3673">
                  <c:v>3673</c:v>
                </c:pt>
                <c:pt idx="3674">
                  <c:v>3674</c:v>
                </c:pt>
                <c:pt idx="3675">
                  <c:v>3675</c:v>
                </c:pt>
                <c:pt idx="3676">
                  <c:v>3676</c:v>
                </c:pt>
                <c:pt idx="3677">
                  <c:v>3677</c:v>
                </c:pt>
                <c:pt idx="3678">
                  <c:v>3678</c:v>
                </c:pt>
                <c:pt idx="3679">
                  <c:v>3679</c:v>
                </c:pt>
                <c:pt idx="3680">
                  <c:v>3680</c:v>
                </c:pt>
                <c:pt idx="3681">
                  <c:v>3681</c:v>
                </c:pt>
                <c:pt idx="3682">
                  <c:v>3682</c:v>
                </c:pt>
                <c:pt idx="3683">
                  <c:v>3683</c:v>
                </c:pt>
                <c:pt idx="3684">
                  <c:v>3684</c:v>
                </c:pt>
                <c:pt idx="3685">
                  <c:v>3685</c:v>
                </c:pt>
                <c:pt idx="3686">
                  <c:v>3686</c:v>
                </c:pt>
                <c:pt idx="3687">
                  <c:v>3687</c:v>
                </c:pt>
                <c:pt idx="3688">
                  <c:v>3688</c:v>
                </c:pt>
                <c:pt idx="3689">
                  <c:v>3689</c:v>
                </c:pt>
                <c:pt idx="3690">
                  <c:v>3690</c:v>
                </c:pt>
                <c:pt idx="3691">
                  <c:v>3691</c:v>
                </c:pt>
                <c:pt idx="3692">
                  <c:v>3692</c:v>
                </c:pt>
                <c:pt idx="3693">
                  <c:v>3693</c:v>
                </c:pt>
                <c:pt idx="3694">
                  <c:v>3694</c:v>
                </c:pt>
                <c:pt idx="3695">
                  <c:v>3695</c:v>
                </c:pt>
                <c:pt idx="3696">
                  <c:v>3696</c:v>
                </c:pt>
                <c:pt idx="3697">
                  <c:v>3697</c:v>
                </c:pt>
                <c:pt idx="3698">
                  <c:v>3698</c:v>
                </c:pt>
                <c:pt idx="3699">
                  <c:v>3699</c:v>
                </c:pt>
                <c:pt idx="3700">
                  <c:v>3700</c:v>
                </c:pt>
                <c:pt idx="3701">
                  <c:v>3701</c:v>
                </c:pt>
                <c:pt idx="3702">
                  <c:v>3702</c:v>
                </c:pt>
                <c:pt idx="3703">
                  <c:v>3703</c:v>
                </c:pt>
                <c:pt idx="3704">
                  <c:v>3704</c:v>
                </c:pt>
                <c:pt idx="3705">
                  <c:v>3705</c:v>
                </c:pt>
                <c:pt idx="3706">
                  <c:v>3706</c:v>
                </c:pt>
                <c:pt idx="3707">
                  <c:v>3707</c:v>
                </c:pt>
                <c:pt idx="3708">
                  <c:v>3708</c:v>
                </c:pt>
                <c:pt idx="3709">
                  <c:v>3709</c:v>
                </c:pt>
                <c:pt idx="3710">
                  <c:v>3710</c:v>
                </c:pt>
                <c:pt idx="3711">
                  <c:v>3711</c:v>
                </c:pt>
                <c:pt idx="3712">
                  <c:v>3712</c:v>
                </c:pt>
                <c:pt idx="3713">
                  <c:v>3713</c:v>
                </c:pt>
                <c:pt idx="3714">
                  <c:v>3714</c:v>
                </c:pt>
                <c:pt idx="3715">
                  <c:v>3715</c:v>
                </c:pt>
                <c:pt idx="3716">
                  <c:v>3716</c:v>
                </c:pt>
                <c:pt idx="3717">
                  <c:v>3717</c:v>
                </c:pt>
                <c:pt idx="3718">
                  <c:v>3718</c:v>
                </c:pt>
                <c:pt idx="3719">
                  <c:v>3719</c:v>
                </c:pt>
                <c:pt idx="3720">
                  <c:v>3720</c:v>
                </c:pt>
                <c:pt idx="3721">
                  <c:v>3721</c:v>
                </c:pt>
                <c:pt idx="3722">
                  <c:v>3722</c:v>
                </c:pt>
                <c:pt idx="3723">
                  <c:v>3723</c:v>
                </c:pt>
                <c:pt idx="3724">
                  <c:v>3724</c:v>
                </c:pt>
                <c:pt idx="3725">
                  <c:v>3725</c:v>
                </c:pt>
                <c:pt idx="3726">
                  <c:v>3726</c:v>
                </c:pt>
                <c:pt idx="3727">
                  <c:v>3727</c:v>
                </c:pt>
                <c:pt idx="3728">
                  <c:v>3728</c:v>
                </c:pt>
                <c:pt idx="3729">
                  <c:v>3729</c:v>
                </c:pt>
                <c:pt idx="3730">
                  <c:v>3730</c:v>
                </c:pt>
                <c:pt idx="3731">
                  <c:v>3731</c:v>
                </c:pt>
                <c:pt idx="3732">
                  <c:v>3732</c:v>
                </c:pt>
                <c:pt idx="3733">
                  <c:v>3733</c:v>
                </c:pt>
                <c:pt idx="3734">
                  <c:v>3734</c:v>
                </c:pt>
                <c:pt idx="3735">
                  <c:v>3735</c:v>
                </c:pt>
                <c:pt idx="3736">
                  <c:v>3736</c:v>
                </c:pt>
                <c:pt idx="3737">
                  <c:v>3737</c:v>
                </c:pt>
                <c:pt idx="3738">
                  <c:v>3738</c:v>
                </c:pt>
                <c:pt idx="3739">
                  <c:v>3739</c:v>
                </c:pt>
                <c:pt idx="3740">
                  <c:v>3740</c:v>
                </c:pt>
                <c:pt idx="3741">
                  <c:v>3741</c:v>
                </c:pt>
                <c:pt idx="3742">
                  <c:v>3742</c:v>
                </c:pt>
                <c:pt idx="3743">
                  <c:v>3743</c:v>
                </c:pt>
                <c:pt idx="3744">
                  <c:v>3744</c:v>
                </c:pt>
                <c:pt idx="3745">
                  <c:v>3745</c:v>
                </c:pt>
                <c:pt idx="3746">
                  <c:v>3746</c:v>
                </c:pt>
                <c:pt idx="3747">
                  <c:v>3747</c:v>
                </c:pt>
                <c:pt idx="3748">
                  <c:v>3748</c:v>
                </c:pt>
                <c:pt idx="3749">
                  <c:v>3749</c:v>
                </c:pt>
                <c:pt idx="3750">
                  <c:v>3750</c:v>
                </c:pt>
                <c:pt idx="3751">
                  <c:v>3751</c:v>
                </c:pt>
                <c:pt idx="3752">
                  <c:v>3752</c:v>
                </c:pt>
                <c:pt idx="3753">
                  <c:v>3753</c:v>
                </c:pt>
                <c:pt idx="3754">
                  <c:v>3754</c:v>
                </c:pt>
                <c:pt idx="3755">
                  <c:v>3755</c:v>
                </c:pt>
                <c:pt idx="3756">
                  <c:v>3756</c:v>
                </c:pt>
                <c:pt idx="3757">
                  <c:v>3757</c:v>
                </c:pt>
                <c:pt idx="3758">
                  <c:v>3758</c:v>
                </c:pt>
                <c:pt idx="3759">
                  <c:v>3759</c:v>
                </c:pt>
                <c:pt idx="3760">
                  <c:v>3760</c:v>
                </c:pt>
                <c:pt idx="3761">
                  <c:v>3761</c:v>
                </c:pt>
                <c:pt idx="3762">
                  <c:v>3762</c:v>
                </c:pt>
                <c:pt idx="3763">
                  <c:v>3763</c:v>
                </c:pt>
                <c:pt idx="3764">
                  <c:v>3764</c:v>
                </c:pt>
                <c:pt idx="3765">
                  <c:v>3765</c:v>
                </c:pt>
                <c:pt idx="3766">
                  <c:v>3766</c:v>
                </c:pt>
                <c:pt idx="3767">
                  <c:v>3767</c:v>
                </c:pt>
                <c:pt idx="3768">
                  <c:v>3768</c:v>
                </c:pt>
                <c:pt idx="3769">
                  <c:v>3769</c:v>
                </c:pt>
                <c:pt idx="3770">
                  <c:v>3770</c:v>
                </c:pt>
                <c:pt idx="3771">
                  <c:v>3771</c:v>
                </c:pt>
                <c:pt idx="3772">
                  <c:v>3772</c:v>
                </c:pt>
                <c:pt idx="3773">
                  <c:v>3773</c:v>
                </c:pt>
                <c:pt idx="3774">
                  <c:v>3774</c:v>
                </c:pt>
                <c:pt idx="3775">
                  <c:v>3775</c:v>
                </c:pt>
                <c:pt idx="3776">
                  <c:v>3776</c:v>
                </c:pt>
                <c:pt idx="3777">
                  <c:v>3777</c:v>
                </c:pt>
                <c:pt idx="3778">
                  <c:v>3778</c:v>
                </c:pt>
                <c:pt idx="3779">
                  <c:v>3779</c:v>
                </c:pt>
                <c:pt idx="3780">
                  <c:v>3780</c:v>
                </c:pt>
                <c:pt idx="3781">
                  <c:v>3781</c:v>
                </c:pt>
                <c:pt idx="3782">
                  <c:v>3782</c:v>
                </c:pt>
                <c:pt idx="3783">
                  <c:v>3783</c:v>
                </c:pt>
                <c:pt idx="3784">
                  <c:v>3784</c:v>
                </c:pt>
                <c:pt idx="3785">
                  <c:v>3785</c:v>
                </c:pt>
                <c:pt idx="3786">
                  <c:v>3786</c:v>
                </c:pt>
                <c:pt idx="3787">
                  <c:v>3787</c:v>
                </c:pt>
                <c:pt idx="3788">
                  <c:v>3788</c:v>
                </c:pt>
                <c:pt idx="3789">
                  <c:v>3789</c:v>
                </c:pt>
                <c:pt idx="3790">
                  <c:v>3790</c:v>
                </c:pt>
                <c:pt idx="3791">
                  <c:v>3791</c:v>
                </c:pt>
                <c:pt idx="3792">
                  <c:v>3792</c:v>
                </c:pt>
                <c:pt idx="3793">
                  <c:v>3793</c:v>
                </c:pt>
                <c:pt idx="3794">
                  <c:v>3794</c:v>
                </c:pt>
                <c:pt idx="3795">
                  <c:v>3795</c:v>
                </c:pt>
                <c:pt idx="3796">
                  <c:v>3796</c:v>
                </c:pt>
                <c:pt idx="3797">
                  <c:v>3797</c:v>
                </c:pt>
                <c:pt idx="3798">
                  <c:v>3798</c:v>
                </c:pt>
                <c:pt idx="3799">
                  <c:v>3799</c:v>
                </c:pt>
                <c:pt idx="3800">
                  <c:v>3800</c:v>
                </c:pt>
                <c:pt idx="3801">
                  <c:v>3801</c:v>
                </c:pt>
                <c:pt idx="3802">
                  <c:v>3802</c:v>
                </c:pt>
                <c:pt idx="3803">
                  <c:v>3803</c:v>
                </c:pt>
                <c:pt idx="3804">
                  <c:v>3804</c:v>
                </c:pt>
                <c:pt idx="3805">
                  <c:v>3805</c:v>
                </c:pt>
                <c:pt idx="3806">
                  <c:v>3806</c:v>
                </c:pt>
                <c:pt idx="3807">
                  <c:v>3807</c:v>
                </c:pt>
                <c:pt idx="3808">
                  <c:v>3808</c:v>
                </c:pt>
                <c:pt idx="3809">
                  <c:v>3809</c:v>
                </c:pt>
                <c:pt idx="3810">
                  <c:v>3810</c:v>
                </c:pt>
                <c:pt idx="3811">
                  <c:v>3811</c:v>
                </c:pt>
                <c:pt idx="3812">
                  <c:v>3812</c:v>
                </c:pt>
                <c:pt idx="3813">
                  <c:v>3813</c:v>
                </c:pt>
                <c:pt idx="3814">
                  <c:v>3814</c:v>
                </c:pt>
                <c:pt idx="3815">
                  <c:v>3815</c:v>
                </c:pt>
                <c:pt idx="3816">
                  <c:v>3816</c:v>
                </c:pt>
                <c:pt idx="3817">
                  <c:v>3817</c:v>
                </c:pt>
                <c:pt idx="3818">
                  <c:v>3818</c:v>
                </c:pt>
                <c:pt idx="3819">
                  <c:v>3819</c:v>
                </c:pt>
                <c:pt idx="3820">
                  <c:v>3820</c:v>
                </c:pt>
                <c:pt idx="3821">
                  <c:v>3821</c:v>
                </c:pt>
                <c:pt idx="3822">
                  <c:v>3822</c:v>
                </c:pt>
                <c:pt idx="3823">
                  <c:v>3823</c:v>
                </c:pt>
                <c:pt idx="3824">
                  <c:v>3824</c:v>
                </c:pt>
                <c:pt idx="3825">
                  <c:v>3825</c:v>
                </c:pt>
                <c:pt idx="3826">
                  <c:v>3826</c:v>
                </c:pt>
                <c:pt idx="3827">
                  <c:v>3827</c:v>
                </c:pt>
                <c:pt idx="3828">
                  <c:v>3828</c:v>
                </c:pt>
                <c:pt idx="3829">
                  <c:v>3829</c:v>
                </c:pt>
                <c:pt idx="3830">
                  <c:v>3830</c:v>
                </c:pt>
                <c:pt idx="3831">
                  <c:v>3831</c:v>
                </c:pt>
                <c:pt idx="3832">
                  <c:v>3832</c:v>
                </c:pt>
                <c:pt idx="3833">
                  <c:v>3833</c:v>
                </c:pt>
                <c:pt idx="3834">
                  <c:v>3834</c:v>
                </c:pt>
                <c:pt idx="3835">
                  <c:v>3835</c:v>
                </c:pt>
                <c:pt idx="3836">
                  <c:v>3836</c:v>
                </c:pt>
                <c:pt idx="3837">
                  <c:v>3837</c:v>
                </c:pt>
                <c:pt idx="3838">
                  <c:v>3838</c:v>
                </c:pt>
                <c:pt idx="3839">
                  <c:v>3839</c:v>
                </c:pt>
                <c:pt idx="3840">
                  <c:v>3840</c:v>
                </c:pt>
                <c:pt idx="3841">
                  <c:v>3841</c:v>
                </c:pt>
                <c:pt idx="3842">
                  <c:v>3842</c:v>
                </c:pt>
                <c:pt idx="3843">
                  <c:v>3843</c:v>
                </c:pt>
                <c:pt idx="3844">
                  <c:v>3844</c:v>
                </c:pt>
                <c:pt idx="3845">
                  <c:v>3845</c:v>
                </c:pt>
                <c:pt idx="3846">
                  <c:v>3846</c:v>
                </c:pt>
                <c:pt idx="3847">
                  <c:v>3847</c:v>
                </c:pt>
                <c:pt idx="3848">
                  <c:v>3848</c:v>
                </c:pt>
                <c:pt idx="3849">
                  <c:v>3849</c:v>
                </c:pt>
                <c:pt idx="3850">
                  <c:v>3850</c:v>
                </c:pt>
                <c:pt idx="3851">
                  <c:v>3851</c:v>
                </c:pt>
                <c:pt idx="3852">
                  <c:v>3852</c:v>
                </c:pt>
                <c:pt idx="3853">
                  <c:v>3853</c:v>
                </c:pt>
                <c:pt idx="3854">
                  <c:v>3854</c:v>
                </c:pt>
                <c:pt idx="3855">
                  <c:v>3855</c:v>
                </c:pt>
                <c:pt idx="3856">
                  <c:v>3856</c:v>
                </c:pt>
                <c:pt idx="3857">
                  <c:v>3857</c:v>
                </c:pt>
                <c:pt idx="3858">
                  <c:v>3858</c:v>
                </c:pt>
                <c:pt idx="3859">
                  <c:v>3859</c:v>
                </c:pt>
                <c:pt idx="3860">
                  <c:v>3860</c:v>
                </c:pt>
                <c:pt idx="3861">
                  <c:v>3861</c:v>
                </c:pt>
                <c:pt idx="3862">
                  <c:v>3862</c:v>
                </c:pt>
                <c:pt idx="3863">
                  <c:v>3863</c:v>
                </c:pt>
                <c:pt idx="3864">
                  <c:v>3864</c:v>
                </c:pt>
                <c:pt idx="3865">
                  <c:v>3865</c:v>
                </c:pt>
                <c:pt idx="3866">
                  <c:v>3866</c:v>
                </c:pt>
                <c:pt idx="3867">
                  <c:v>3867</c:v>
                </c:pt>
                <c:pt idx="3868">
                  <c:v>3868</c:v>
                </c:pt>
                <c:pt idx="3869">
                  <c:v>3869</c:v>
                </c:pt>
                <c:pt idx="3870">
                  <c:v>3870</c:v>
                </c:pt>
                <c:pt idx="3871">
                  <c:v>3871</c:v>
                </c:pt>
                <c:pt idx="3872">
                  <c:v>3872</c:v>
                </c:pt>
                <c:pt idx="3873">
                  <c:v>3873</c:v>
                </c:pt>
                <c:pt idx="3874">
                  <c:v>3874</c:v>
                </c:pt>
                <c:pt idx="3875">
                  <c:v>3875</c:v>
                </c:pt>
                <c:pt idx="3876">
                  <c:v>3876</c:v>
                </c:pt>
                <c:pt idx="3877">
                  <c:v>3877</c:v>
                </c:pt>
                <c:pt idx="3878">
                  <c:v>3878</c:v>
                </c:pt>
                <c:pt idx="3879">
                  <c:v>3879</c:v>
                </c:pt>
                <c:pt idx="3880">
                  <c:v>3880</c:v>
                </c:pt>
                <c:pt idx="3881">
                  <c:v>3881</c:v>
                </c:pt>
                <c:pt idx="3882">
                  <c:v>3882</c:v>
                </c:pt>
                <c:pt idx="3883">
                  <c:v>3883</c:v>
                </c:pt>
                <c:pt idx="3884">
                  <c:v>3884</c:v>
                </c:pt>
                <c:pt idx="3885">
                  <c:v>3885</c:v>
                </c:pt>
                <c:pt idx="3886">
                  <c:v>3886</c:v>
                </c:pt>
                <c:pt idx="3887">
                  <c:v>3887</c:v>
                </c:pt>
                <c:pt idx="3888">
                  <c:v>3888</c:v>
                </c:pt>
                <c:pt idx="3889">
                  <c:v>3889</c:v>
                </c:pt>
                <c:pt idx="3890">
                  <c:v>3890</c:v>
                </c:pt>
                <c:pt idx="3891">
                  <c:v>3891</c:v>
                </c:pt>
                <c:pt idx="3892">
                  <c:v>3892</c:v>
                </c:pt>
                <c:pt idx="3893">
                  <c:v>3893</c:v>
                </c:pt>
                <c:pt idx="3894">
                  <c:v>3894</c:v>
                </c:pt>
                <c:pt idx="3895">
                  <c:v>3895</c:v>
                </c:pt>
                <c:pt idx="3896">
                  <c:v>3896</c:v>
                </c:pt>
                <c:pt idx="3897">
                  <c:v>3897</c:v>
                </c:pt>
                <c:pt idx="3898">
                  <c:v>3898</c:v>
                </c:pt>
                <c:pt idx="3899">
                  <c:v>3899</c:v>
                </c:pt>
                <c:pt idx="3900">
                  <c:v>3900</c:v>
                </c:pt>
                <c:pt idx="3901">
                  <c:v>3901</c:v>
                </c:pt>
                <c:pt idx="3902">
                  <c:v>3902</c:v>
                </c:pt>
                <c:pt idx="3903">
                  <c:v>3903</c:v>
                </c:pt>
                <c:pt idx="3904">
                  <c:v>3904</c:v>
                </c:pt>
                <c:pt idx="3905">
                  <c:v>3905</c:v>
                </c:pt>
                <c:pt idx="3906">
                  <c:v>3906</c:v>
                </c:pt>
                <c:pt idx="3907">
                  <c:v>3907</c:v>
                </c:pt>
                <c:pt idx="3908">
                  <c:v>3908</c:v>
                </c:pt>
                <c:pt idx="3909">
                  <c:v>3909</c:v>
                </c:pt>
                <c:pt idx="3910">
                  <c:v>3910</c:v>
                </c:pt>
                <c:pt idx="3911">
                  <c:v>3911</c:v>
                </c:pt>
                <c:pt idx="3912">
                  <c:v>3912</c:v>
                </c:pt>
                <c:pt idx="3913">
                  <c:v>3913</c:v>
                </c:pt>
                <c:pt idx="3914">
                  <c:v>3914</c:v>
                </c:pt>
                <c:pt idx="3915">
                  <c:v>3915</c:v>
                </c:pt>
                <c:pt idx="3916">
                  <c:v>3916</c:v>
                </c:pt>
                <c:pt idx="3917">
                  <c:v>3917</c:v>
                </c:pt>
                <c:pt idx="3918">
                  <c:v>3918</c:v>
                </c:pt>
                <c:pt idx="3919">
                  <c:v>3919</c:v>
                </c:pt>
                <c:pt idx="3920">
                  <c:v>3920</c:v>
                </c:pt>
                <c:pt idx="3921">
                  <c:v>3921</c:v>
                </c:pt>
                <c:pt idx="3922">
                  <c:v>3922</c:v>
                </c:pt>
                <c:pt idx="3923">
                  <c:v>3923</c:v>
                </c:pt>
                <c:pt idx="3924">
                  <c:v>3924</c:v>
                </c:pt>
                <c:pt idx="3925">
                  <c:v>3925</c:v>
                </c:pt>
                <c:pt idx="3926">
                  <c:v>3926</c:v>
                </c:pt>
                <c:pt idx="3927">
                  <c:v>3927</c:v>
                </c:pt>
                <c:pt idx="3928">
                  <c:v>3928</c:v>
                </c:pt>
                <c:pt idx="3929">
                  <c:v>3929</c:v>
                </c:pt>
                <c:pt idx="3930">
                  <c:v>3930</c:v>
                </c:pt>
                <c:pt idx="3931">
                  <c:v>3931</c:v>
                </c:pt>
                <c:pt idx="3932">
                  <c:v>3932</c:v>
                </c:pt>
                <c:pt idx="3933">
                  <c:v>3933</c:v>
                </c:pt>
                <c:pt idx="3934">
                  <c:v>3934</c:v>
                </c:pt>
                <c:pt idx="3935">
                  <c:v>3935</c:v>
                </c:pt>
                <c:pt idx="3936">
                  <c:v>3936</c:v>
                </c:pt>
                <c:pt idx="3937">
                  <c:v>3937</c:v>
                </c:pt>
                <c:pt idx="3938">
                  <c:v>3938</c:v>
                </c:pt>
                <c:pt idx="3939">
                  <c:v>3939</c:v>
                </c:pt>
                <c:pt idx="3940">
                  <c:v>3940</c:v>
                </c:pt>
                <c:pt idx="3941">
                  <c:v>3941</c:v>
                </c:pt>
                <c:pt idx="3942">
                  <c:v>3942</c:v>
                </c:pt>
                <c:pt idx="3943">
                  <c:v>3943</c:v>
                </c:pt>
                <c:pt idx="3944">
                  <c:v>3944</c:v>
                </c:pt>
                <c:pt idx="3945">
                  <c:v>3945</c:v>
                </c:pt>
                <c:pt idx="3946">
                  <c:v>3946</c:v>
                </c:pt>
                <c:pt idx="3947">
                  <c:v>3947</c:v>
                </c:pt>
                <c:pt idx="3948">
                  <c:v>3948</c:v>
                </c:pt>
                <c:pt idx="3949">
                  <c:v>3949</c:v>
                </c:pt>
                <c:pt idx="3950">
                  <c:v>3950</c:v>
                </c:pt>
                <c:pt idx="3951">
                  <c:v>3951</c:v>
                </c:pt>
                <c:pt idx="3952">
                  <c:v>3952</c:v>
                </c:pt>
                <c:pt idx="3953">
                  <c:v>3953</c:v>
                </c:pt>
                <c:pt idx="3954">
                  <c:v>3954</c:v>
                </c:pt>
                <c:pt idx="3955">
                  <c:v>3955</c:v>
                </c:pt>
                <c:pt idx="3956">
                  <c:v>3956</c:v>
                </c:pt>
                <c:pt idx="3957">
                  <c:v>3957</c:v>
                </c:pt>
                <c:pt idx="3958">
                  <c:v>3958</c:v>
                </c:pt>
                <c:pt idx="3959">
                  <c:v>3959</c:v>
                </c:pt>
                <c:pt idx="3960">
                  <c:v>3960</c:v>
                </c:pt>
                <c:pt idx="3961">
                  <c:v>3961</c:v>
                </c:pt>
                <c:pt idx="3962">
                  <c:v>3962</c:v>
                </c:pt>
                <c:pt idx="3963">
                  <c:v>3963</c:v>
                </c:pt>
                <c:pt idx="3964">
                  <c:v>3964</c:v>
                </c:pt>
                <c:pt idx="3965">
                  <c:v>3965</c:v>
                </c:pt>
                <c:pt idx="3966">
                  <c:v>3966</c:v>
                </c:pt>
                <c:pt idx="3967">
                  <c:v>3967</c:v>
                </c:pt>
                <c:pt idx="3968">
                  <c:v>3968</c:v>
                </c:pt>
                <c:pt idx="3969">
                  <c:v>3969</c:v>
                </c:pt>
                <c:pt idx="3970">
                  <c:v>3970</c:v>
                </c:pt>
                <c:pt idx="3971">
                  <c:v>3971</c:v>
                </c:pt>
                <c:pt idx="3972">
                  <c:v>3972</c:v>
                </c:pt>
                <c:pt idx="3973">
                  <c:v>3973</c:v>
                </c:pt>
                <c:pt idx="3974">
                  <c:v>3974</c:v>
                </c:pt>
                <c:pt idx="3975">
                  <c:v>3975</c:v>
                </c:pt>
                <c:pt idx="3976">
                  <c:v>3976</c:v>
                </c:pt>
                <c:pt idx="3977">
                  <c:v>3977</c:v>
                </c:pt>
                <c:pt idx="3978">
                  <c:v>3978</c:v>
                </c:pt>
                <c:pt idx="3979">
                  <c:v>3979</c:v>
                </c:pt>
                <c:pt idx="3980">
                  <c:v>3980</c:v>
                </c:pt>
                <c:pt idx="3981">
                  <c:v>3981</c:v>
                </c:pt>
                <c:pt idx="3982">
                  <c:v>3982</c:v>
                </c:pt>
                <c:pt idx="3983">
                  <c:v>3983</c:v>
                </c:pt>
                <c:pt idx="3984">
                  <c:v>3984</c:v>
                </c:pt>
                <c:pt idx="3985">
                  <c:v>3985</c:v>
                </c:pt>
                <c:pt idx="3986">
                  <c:v>3986</c:v>
                </c:pt>
                <c:pt idx="3987">
                  <c:v>3987</c:v>
                </c:pt>
                <c:pt idx="3988">
                  <c:v>3988</c:v>
                </c:pt>
                <c:pt idx="3989">
                  <c:v>3989</c:v>
                </c:pt>
                <c:pt idx="3990">
                  <c:v>3990</c:v>
                </c:pt>
                <c:pt idx="3991">
                  <c:v>3991</c:v>
                </c:pt>
                <c:pt idx="3992">
                  <c:v>3992</c:v>
                </c:pt>
                <c:pt idx="3993">
                  <c:v>3993</c:v>
                </c:pt>
                <c:pt idx="3994">
                  <c:v>3994</c:v>
                </c:pt>
                <c:pt idx="3995">
                  <c:v>3995</c:v>
                </c:pt>
                <c:pt idx="3996">
                  <c:v>3996</c:v>
                </c:pt>
                <c:pt idx="3997">
                  <c:v>3997</c:v>
                </c:pt>
                <c:pt idx="3998">
                  <c:v>3998</c:v>
                </c:pt>
                <c:pt idx="3999">
                  <c:v>3999</c:v>
                </c:pt>
                <c:pt idx="4000">
                  <c:v>4000</c:v>
                </c:pt>
                <c:pt idx="4001">
                  <c:v>4001</c:v>
                </c:pt>
                <c:pt idx="4002">
                  <c:v>4002</c:v>
                </c:pt>
                <c:pt idx="4003">
                  <c:v>4003</c:v>
                </c:pt>
                <c:pt idx="4004">
                  <c:v>4004</c:v>
                </c:pt>
                <c:pt idx="4005">
                  <c:v>4005</c:v>
                </c:pt>
                <c:pt idx="4006">
                  <c:v>4006</c:v>
                </c:pt>
                <c:pt idx="4007">
                  <c:v>4007</c:v>
                </c:pt>
                <c:pt idx="4008">
                  <c:v>4008</c:v>
                </c:pt>
                <c:pt idx="4009">
                  <c:v>4009</c:v>
                </c:pt>
                <c:pt idx="4010">
                  <c:v>4010</c:v>
                </c:pt>
                <c:pt idx="4011">
                  <c:v>4011</c:v>
                </c:pt>
                <c:pt idx="4012">
                  <c:v>4012</c:v>
                </c:pt>
                <c:pt idx="4013">
                  <c:v>4013</c:v>
                </c:pt>
                <c:pt idx="4014">
                  <c:v>4014</c:v>
                </c:pt>
                <c:pt idx="4015">
                  <c:v>4015</c:v>
                </c:pt>
                <c:pt idx="4016">
                  <c:v>4016</c:v>
                </c:pt>
                <c:pt idx="4017">
                  <c:v>4017</c:v>
                </c:pt>
                <c:pt idx="4018">
                  <c:v>4018</c:v>
                </c:pt>
                <c:pt idx="4019">
                  <c:v>4019</c:v>
                </c:pt>
                <c:pt idx="4020">
                  <c:v>4020</c:v>
                </c:pt>
                <c:pt idx="4021">
                  <c:v>4021</c:v>
                </c:pt>
                <c:pt idx="4022">
                  <c:v>4022</c:v>
                </c:pt>
                <c:pt idx="4023">
                  <c:v>4023</c:v>
                </c:pt>
                <c:pt idx="4024">
                  <c:v>4024</c:v>
                </c:pt>
                <c:pt idx="4025">
                  <c:v>4025</c:v>
                </c:pt>
                <c:pt idx="4026">
                  <c:v>4026</c:v>
                </c:pt>
                <c:pt idx="4027">
                  <c:v>4027</c:v>
                </c:pt>
                <c:pt idx="4028">
                  <c:v>4028</c:v>
                </c:pt>
                <c:pt idx="4029">
                  <c:v>4029</c:v>
                </c:pt>
                <c:pt idx="4030">
                  <c:v>4030</c:v>
                </c:pt>
                <c:pt idx="4031">
                  <c:v>4031</c:v>
                </c:pt>
                <c:pt idx="4032">
                  <c:v>4032</c:v>
                </c:pt>
                <c:pt idx="4033">
                  <c:v>4033</c:v>
                </c:pt>
                <c:pt idx="4034">
                  <c:v>4034</c:v>
                </c:pt>
                <c:pt idx="4035">
                  <c:v>4035</c:v>
                </c:pt>
                <c:pt idx="4036">
                  <c:v>4036</c:v>
                </c:pt>
                <c:pt idx="4037">
                  <c:v>4037</c:v>
                </c:pt>
                <c:pt idx="4038">
                  <c:v>4038</c:v>
                </c:pt>
                <c:pt idx="4039">
                  <c:v>4039</c:v>
                </c:pt>
                <c:pt idx="4040">
                  <c:v>4040</c:v>
                </c:pt>
                <c:pt idx="4041">
                  <c:v>4041</c:v>
                </c:pt>
                <c:pt idx="4042">
                  <c:v>4042</c:v>
                </c:pt>
                <c:pt idx="4043">
                  <c:v>4043</c:v>
                </c:pt>
                <c:pt idx="4044">
                  <c:v>4044</c:v>
                </c:pt>
                <c:pt idx="4045">
                  <c:v>4045</c:v>
                </c:pt>
                <c:pt idx="4046">
                  <c:v>4046</c:v>
                </c:pt>
                <c:pt idx="4047">
                  <c:v>4047</c:v>
                </c:pt>
                <c:pt idx="4048">
                  <c:v>4048</c:v>
                </c:pt>
                <c:pt idx="4049">
                  <c:v>4049</c:v>
                </c:pt>
                <c:pt idx="4050">
                  <c:v>4050</c:v>
                </c:pt>
                <c:pt idx="4051">
                  <c:v>4051</c:v>
                </c:pt>
                <c:pt idx="4052">
                  <c:v>4052</c:v>
                </c:pt>
                <c:pt idx="4053">
                  <c:v>4053</c:v>
                </c:pt>
                <c:pt idx="4054">
                  <c:v>4054</c:v>
                </c:pt>
                <c:pt idx="4055">
                  <c:v>4055</c:v>
                </c:pt>
                <c:pt idx="4056">
                  <c:v>4056</c:v>
                </c:pt>
                <c:pt idx="4057">
                  <c:v>4057</c:v>
                </c:pt>
                <c:pt idx="4058">
                  <c:v>4058</c:v>
                </c:pt>
                <c:pt idx="4059">
                  <c:v>4059</c:v>
                </c:pt>
                <c:pt idx="4060">
                  <c:v>4060</c:v>
                </c:pt>
                <c:pt idx="4061">
                  <c:v>4061</c:v>
                </c:pt>
                <c:pt idx="4062">
                  <c:v>4062</c:v>
                </c:pt>
                <c:pt idx="4063">
                  <c:v>4063</c:v>
                </c:pt>
                <c:pt idx="4064">
                  <c:v>4064</c:v>
                </c:pt>
                <c:pt idx="4065">
                  <c:v>4065</c:v>
                </c:pt>
                <c:pt idx="4066">
                  <c:v>4066</c:v>
                </c:pt>
                <c:pt idx="4067">
                  <c:v>4067</c:v>
                </c:pt>
                <c:pt idx="4068">
                  <c:v>4068</c:v>
                </c:pt>
                <c:pt idx="4069">
                  <c:v>4069</c:v>
                </c:pt>
                <c:pt idx="4070">
                  <c:v>4070</c:v>
                </c:pt>
                <c:pt idx="4071">
                  <c:v>4071</c:v>
                </c:pt>
                <c:pt idx="4072">
                  <c:v>4072</c:v>
                </c:pt>
                <c:pt idx="4073">
                  <c:v>4073</c:v>
                </c:pt>
                <c:pt idx="4074">
                  <c:v>4074</c:v>
                </c:pt>
                <c:pt idx="4075">
                  <c:v>4075</c:v>
                </c:pt>
                <c:pt idx="4076">
                  <c:v>4076</c:v>
                </c:pt>
                <c:pt idx="4077">
                  <c:v>4077</c:v>
                </c:pt>
                <c:pt idx="4078">
                  <c:v>4078</c:v>
                </c:pt>
                <c:pt idx="4079">
                  <c:v>4079</c:v>
                </c:pt>
                <c:pt idx="4080">
                  <c:v>4080</c:v>
                </c:pt>
                <c:pt idx="4081">
                  <c:v>4081</c:v>
                </c:pt>
                <c:pt idx="4082">
                  <c:v>4082</c:v>
                </c:pt>
                <c:pt idx="4083">
                  <c:v>4083</c:v>
                </c:pt>
                <c:pt idx="4084">
                  <c:v>4084</c:v>
                </c:pt>
                <c:pt idx="4085">
                  <c:v>4085</c:v>
                </c:pt>
                <c:pt idx="4086">
                  <c:v>4086</c:v>
                </c:pt>
                <c:pt idx="4087">
                  <c:v>4087</c:v>
                </c:pt>
                <c:pt idx="4088">
                  <c:v>4088</c:v>
                </c:pt>
                <c:pt idx="4089">
                  <c:v>4089</c:v>
                </c:pt>
                <c:pt idx="4090">
                  <c:v>4090</c:v>
                </c:pt>
                <c:pt idx="4091">
                  <c:v>4091</c:v>
                </c:pt>
                <c:pt idx="4092">
                  <c:v>4092</c:v>
                </c:pt>
                <c:pt idx="4093">
                  <c:v>4093</c:v>
                </c:pt>
                <c:pt idx="4094">
                  <c:v>4094</c:v>
                </c:pt>
                <c:pt idx="4095">
                  <c:v>4095</c:v>
                </c:pt>
                <c:pt idx="4096">
                  <c:v>4096</c:v>
                </c:pt>
                <c:pt idx="4097">
                  <c:v>4097</c:v>
                </c:pt>
                <c:pt idx="4098">
                  <c:v>4098</c:v>
                </c:pt>
                <c:pt idx="4099">
                  <c:v>4099</c:v>
                </c:pt>
                <c:pt idx="4100">
                  <c:v>4100</c:v>
                </c:pt>
                <c:pt idx="4101">
                  <c:v>4101</c:v>
                </c:pt>
                <c:pt idx="4102">
                  <c:v>4102</c:v>
                </c:pt>
                <c:pt idx="4103">
                  <c:v>4103</c:v>
                </c:pt>
                <c:pt idx="4104">
                  <c:v>4104</c:v>
                </c:pt>
                <c:pt idx="4105">
                  <c:v>4105</c:v>
                </c:pt>
                <c:pt idx="4106">
                  <c:v>4106</c:v>
                </c:pt>
                <c:pt idx="4107">
                  <c:v>4107</c:v>
                </c:pt>
                <c:pt idx="4108">
                  <c:v>4108</c:v>
                </c:pt>
                <c:pt idx="4109">
                  <c:v>4109</c:v>
                </c:pt>
                <c:pt idx="4110">
                  <c:v>4110</c:v>
                </c:pt>
                <c:pt idx="4111">
                  <c:v>4111</c:v>
                </c:pt>
                <c:pt idx="4112">
                  <c:v>4112</c:v>
                </c:pt>
                <c:pt idx="4113">
                  <c:v>4113</c:v>
                </c:pt>
                <c:pt idx="4114">
                  <c:v>4114</c:v>
                </c:pt>
                <c:pt idx="4115">
                  <c:v>4115</c:v>
                </c:pt>
                <c:pt idx="4116">
                  <c:v>4116</c:v>
                </c:pt>
                <c:pt idx="4117">
                  <c:v>4117</c:v>
                </c:pt>
                <c:pt idx="4118">
                  <c:v>4118</c:v>
                </c:pt>
                <c:pt idx="4119">
                  <c:v>4119</c:v>
                </c:pt>
                <c:pt idx="4120">
                  <c:v>4120</c:v>
                </c:pt>
                <c:pt idx="4121">
                  <c:v>4121</c:v>
                </c:pt>
                <c:pt idx="4122">
                  <c:v>4122</c:v>
                </c:pt>
                <c:pt idx="4123">
                  <c:v>4123</c:v>
                </c:pt>
                <c:pt idx="4124">
                  <c:v>4124</c:v>
                </c:pt>
                <c:pt idx="4125">
                  <c:v>4125</c:v>
                </c:pt>
                <c:pt idx="4126">
                  <c:v>4126</c:v>
                </c:pt>
                <c:pt idx="4127">
                  <c:v>4127</c:v>
                </c:pt>
                <c:pt idx="4128">
                  <c:v>4128</c:v>
                </c:pt>
                <c:pt idx="4129">
                  <c:v>4129</c:v>
                </c:pt>
                <c:pt idx="4130">
                  <c:v>4130</c:v>
                </c:pt>
                <c:pt idx="4131">
                  <c:v>4131</c:v>
                </c:pt>
                <c:pt idx="4132">
                  <c:v>4132</c:v>
                </c:pt>
                <c:pt idx="4133">
                  <c:v>4133</c:v>
                </c:pt>
                <c:pt idx="4134">
                  <c:v>4134</c:v>
                </c:pt>
                <c:pt idx="4135">
                  <c:v>4135</c:v>
                </c:pt>
                <c:pt idx="4136">
                  <c:v>4136</c:v>
                </c:pt>
                <c:pt idx="4137">
                  <c:v>4137</c:v>
                </c:pt>
                <c:pt idx="4138">
                  <c:v>4138</c:v>
                </c:pt>
                <c:pt idx="4139">
                  <c:v>4139</c:v>
                </c:pt>
                <c:pt idx="4140">
                  <c:v>4140</c:v>
                </c:pt>
                <c:pt idx="4141">
                  <c:v>4141</c:v>
                </c:pt>
                <c:pt idx="4142">
                  <c:v>4142</c:v>
                </c:pt>
                <c:pt idx="4143">
                  <c:v>4143</c:v>
                </c:pt>
                <c:pt idx="4144">
                  <c:v>4144</c:v>
                </c:pt>
                <c:pt idx="4145">
                  <c:v>4145</c:v>
                </c:pt>
                <c:pt idx="4146">
                  <c:v>4146</c:v>
                </c:pt>
                <c:pt idx="4147">
                  <c:v>4147</c:v>
                </c:pt>
                <c:pt idx="4148">
                  <c:v>4148</c:v>
                </c:pt>
                <c:pt idx="4149">
                  <c:v>4149</c:v>
                </c:pt>
                <c:pt idx="4150">
                  <c:v>4150</c:v>
                </c:pt>
                <c:pt idx="4151">
                  <c:v>4151</c:v>
                </c:pt>
                <c:pt idx="4152">
                  <c:v>4152</c:v>
                </c:pt>
                <c:pt idx="4153">
                  <c:v>4153</c:v>
                </c:pt>
                <c:pt idx="4154">
                  <c:v>4154</c:v>
                </c:pt>
                <c:pt idx="4155">
                  <c:v>4155</c:v>
                </c:pt>
                <c:pt idx="4156">
                  <c:v>4156</c:v>
                </c:pt>
                <c:pt idx="4157">
                  <c:v>4157</c:v>
                </c:pt>
                <c:pt idx="4158">
                  <c:v>4158</c:v>
                </c:pt>
                <c:pt idx="4159">
                  <c:v>4159</c:v>
                </c:pt>
                <c:pt idx="4160">
                  <c:v>4160</c:v>
                </c:pt>
                <c:pt idx="4161">
                  <c:v>4161</c:v>
                </c:pt>
                <c:pt idx="4162">
                  <c:v>4162</c:v>
                </c:pt>
                <c:pt idx="4163">
                  <c:v>4163</c:v>
                </c:pt>
                <c:pt idx="4164">
                  <c:v>4164</c:v>
                </c:pt>
                <c:pt idx="4165">
                  <c:v>4165</c:v>
                </c:pt>
                <c:pt idx="4166">
                  <c:v>4166</c:v>
                </c:pt>
                <c:pt idx="4167">
                  <c:v>4167</c:v>
                </c:pt>
                <c:pt idx="4168">
                  <c:v>4168</c:v>
                </c:pt>
                <c:pt idx="4169">
                  <c:v>4169</c:v>
                </c:pt>
                <c:pt idx="4170">
                  <c:v>4170</c:v>
                </c:pt>
                <c:pt idx="4171">
                  <c:v>4171</c:v>
                </c:pt>
                <c:pt idx="4172">
                  <c:v>4172</c:v>
                </c:pt>
                <c:pt idx="4173">
                  <c:v>4173</c:v>
                </c:pt>
                <c:pt idx="4174">
                  <c:v>4174</c:v>
                </c:pt>
                <c:pt idx="4175">
                  <c:v>4175</c:v>
                </c:pt>
                <c:pt idx="4176">
                  <c:v>4176</c:v>
                </c:pt>
                <c:pt idx="4177">
                  <c:v>4177</c:v>
                </c:pt>
                <c:pt idx="4178">
                  <c:v>4178</c:v>
                </c:pt>
                <c:pt idx="4179">
                  <c:v>4179</c:v>
                </c:pt>
                <c:pt idx="4180">
                  <c:v>4180</c:v>
                </c:pt>
                <c:pt idx="4181">
                  <c:v>4181</c:v>
                </c:pt>
                <c:pt idx="4182">
                  <c:v>4182</c:v>
                </c:pt>
                <c:pt idx="4183">
                  <c:v>4183</c:v>
                </c:pt>
                <c:pt idx="4184">
                  <c:v>4184</c:v>
                </c:pt>
                <c:pt idx="4185">
                  <c:v>4185</c:v>
                </c:pt>
                <c:pt idx="4186">
                  <c:v>4186</c:v>
                </c:pt>
                <c:pt idx="4187">
                  <c:v>4187</c:v>
                </c:pt>
                <c:pt idx="4188">
                  <c:v>4188</c:v>
                </c:pt>
                <c:pt idx="4189">
                  <c:v>4189</c:v>
                </c:pt>
                <c:pt idx="4190">
                  <c:v>4190</c:v>
                </c:pt>
                <c:pt idx="4191">
                  <c:v>4191</c:v>
                </c:pt>
                <c:pt idx="4192">
                  <c:v>4192</c:v>
                </c:pt>
                <c:pt idx="4193">
                  <c:v>4193</c:v>
                </c:pt>
                <c:pt idx="4194">
                  <c:v>4194</c:v>
                </c:pt>
                <c:pt idx="4195">
                  <c:v>4195</c:v>
                </c:pt>
                <c:pt idx="4196">
                  <c:v>4196</c:v>
                </c:pt>
                <c:pt idx="4197">
                  <c:v>4197</c:v>
                </c:pt>
                <c:pt idx="4198">
                  <c:v>4198</c:v>
                </c:pt>
                <c:pt idx="4199">
                  <c:v>4199</c:v>
                </c:pt>
                <c:pt idx="4200">
                  <c:v>4200</c:v>
                </c:pt>
                <c:pt idx="4201">
                  <c:v>4201</c:v>
                </c:pt>
                <c:pt idx="4202">
                  <c:v>4202</c:v>
                </c:pt>
                <c:pt idx="4203">
                  <c:v>4203</c:v>
                </c:pt>
                <c:pt idx="4204">
                  <c:v>4204</c:v>
                </c:pt>
                <c:pt idx="4205">
                  <c:v>4205</c:v>
                </c:pt>
                <c:pt idx="4206">
                  <c:v>4206</c:v>
                </c:pt>
                <c:pt idx="4207">
                  <c:v>4207</c:v>
                </c:pt>
                <c:pt idx="4208">
                  <c:v>4208</c:v>
                </c:pt>
                <c:pt idx="4209">
                  <c:v>4209</c:v>
                </c:pt>
                <c:pt idx="4210">
                  <c:v>4210</c:v>
                </c:pt>
                <c:pt idx="4211">
                  <c:v>4211</c:v>
                </c:pt>
                <c:pt idx="4212">
                  <c:v>4212</c:v>
                </c:pt>
                <c:pt idx="4213">
                  <c:v>4213</c:v>
                </c:pt>
                <c:pt idx="4214">
                  <c:v>4214</c:v>
                </c:pt>
                <c:pt idx="4215">
                  <c:v>4215</c:v>
                </c:pt>
                <c:pt idx="4216">
                  <c:v>4216</c:v>
                </c:pt>
                <c:pt idx="4217">
                  <c:v>4217</c:v>
                </c:pt>
                <c:pt idx="4218">
                  <c:v>4218</c:v>
                </c:pt>
                <c:pt idx="4219">
                  <c:v>4219</c:v>
                </c:pt>
                <c:pt idx="4220">
                  <c:v>4220</c:v>
                </c:pt>
                <c:pt idx="4221">
                  <c:v>4221</c:v>
                </c:pt>
                <c:pt idx="4222">
                  <c:v>4222</c:v>
                </c:pt>
                <c:pt idx="4223">
                  <c:v>4223</c:v>
                </c:pt>
                <c:pt idx="4224">
                  <c:v>4224</c:v>
                </c:pt>
                <c:pt idx="4225">
                  <c:v>4225</c:v>
                </c:pt>
                <c:pt idx="4226">
                  <c:v>4226</c:v>
                </c:pt>
                <c:pt idx="4227">
                  <c:v>4227</c:v>
                </c:pt>
                <c:pt idx="4228">
                  <c:v>4228</c:v>
                </c:pt>
                <c:pt idx="4229">
                  <c:v>4229</c:v>
                </c:pt>
                <c:pt idx="4230">
                  <c:v>4230</c:v>
                </c:pt>
                <c:pt idx="4231">
                  <c:v>4231</c:v>
                </c:pt>
                <c:pt idx="4232">
                  <c:v>4232</c:v>
                </c:pt>
                <c:pt idx="4233">
                  <c:v>4233</c:v>
                </c:pt>
                <c:pt idx="4234">
                  <c:v>4234</c:v>
                </c:pt>
                <c:pt idx="4235">
                  <c:v>4235</c:v>
                </c:pt>
                <c:pt idx="4236">
                  <c:v>4236</c:v>
                </c:pt>
                <c:pt idx="4237">
                  <c:v>4237</c:v>
                </c:pt>
                <c:pt idx="4238">
                  <c:v>4238</c:v>
                </c:pt>
                <c:pt idx="4239">
                  <c:v>4239</c:v>
                </c:pt>
                <c:pt idx="4240">
                  <c:v>4240</c:v>
                </c:pt>
                <c:pt idx="4241">
                  <c:v>4241</c:v>
                </c:pt>
                <c:pt idx="4242">
                  <c:v>4242</c:v>
                </c:pt>
                <c:pt idx="4243">
                  <c:v>4243</c:v>
                </c:pt>
                <c:pt idx="4244">
                  <c:v>4244</c:v>
                </c:pt>
                <c:pt idx="4245">
                  <c:v>4245</c:v>
                </c:pt>
                <c:pt idx="4246">
                  <c:v>4246</c:v>
                </c:pt>
                <c:pt idx="4247">
                  <c:v>4247</c:v>
                </c:pt>
                <c:pt idx="4248">
                  <c:v>4248</c:v>
                </c:pt>
                <c:pt idx="4249">
                  <c:v>4249</c:v>
                </c:pt>
                <c:pt idx="4250">
                  <c:v>4250</c:v>
                </c:pt>
                <c:pt idx="4251">
                  <c:v>4251</c:v>
                </c:pt>
                <c:pt idx="4252">
                  <c:v>4252</c:v>
                </c:pt>
                <c:pt idx="4253">
                  <c:v>4253</c:v>
                </c:pt>
                <c:pt idx="4254">
                  <c:v>4254</c:v>
                </c:pt>
                <c:pt idx="4255">
                  <c:v>4255</c:v>
                </c:pt>
                <c:pt idx="4256">
                  <c:v>4256</c:v>
                </c:pt>
                <c:pt idx="4257">
                  <c:v>4257</c:v>
                </c:pt>
                <c:pt idx="4258">
                  <c:v>4258</c:v>
                </c:pt>
                <c:pt idx="4259">
                  <c:v>4259</c:v>
                </c:pt>
                <c:pt idx="4260">
                  <c:v>4260</c:v>
                </c:pt>
                <c:pt idx="4261">
                  <c:v>4261</c:v>
                </c:pt>
                <c:pt idx="4262">
                  <c:v>4262</c:v>
                </c:pt>
                <c:pt idx="4263">
                  <c:v>4263</c:v>
                </c:pt>
                <c:pt idx="4264">
                  <c:v>4264</c:v>
                </c:pt>
                <c:pt idx="4265">
                  <c:v>4265</c:v>
                </c:pt>
                <c:pt idx="4266">
                  <c:v>4266</c:v>
                </c:pt>
                <c:pt idx="4267">
                  <c:v>4267</c:v>
                </c:pt>
                <c:pt idx="4268">
                  <c:v>4268</c:v>
                </c:pt>
                <c:pt idx="4269">
                  <c:v>4269</c:v>
                </c:pt>
                <c:pt idx="4270">
                  <c:v>4270</c:v>
                </c:pt>
                <c:pt idx="4271">
                  <c:v>4271</c:v>
                </c:pt>
                <c:pt idx="4272">
                  <c:v>4272</c:v>
                </c:pt>
                <c:pt idx="4273">
                  <c:v>4273</c:v>
                </c:pt>
                <c:pt idx="4274">
                  <c:v>4274</c:v>
                </c:pt>
                <c:pt idx="4275">
                  <c:v>4275</c:v>
                </c:pt>
                <c:pt idx="4276">
                  <c:v>4276</c:v>
                </c:pt>
                <c:pt idx="4277">
                  <c:v>4277</c:v>
                </c:pt>
                <c:pt idx="4278">
                  <c:v>4278</c:v>
                </c:pt>
                <c:pt idx="4279">
                  <c:v>4279</c:v>
                </c:pt>
                <c:pt idx="4280">
                  <c:v>4280</c:v>
                </c:pt>
                <c:pt idx="4281">
                  <c:v>4281</c:v>
                </c:pt>
                <c:pt idx="4282">
                  <c:v>4282</c:v>
                </c:pt>
                <c:pt idx="4283">
                  <c:v>4283</c:v>
                </c:pt>
                <c:pt idx="4284">
                  <c:v>4284</c:v>
                </c:pt>
                <c:pt idx="4285">
                  <c:v>4285</c:v>
                </c:pt>
                <c:pt idx="4286">
                  <c:v>4286</c:v>
                </c:pt>
                <c:pt idx="4287">
                  <c:v>4287</c:v>
                </c:pt>
                <c:pt idx="4288">
                  <c:v>4288</c:v>
                </c:pt>
                <c:pt idx="4289">
                  <c:v>4289</c:v>
                </c:pt>
                <c:pt idx="4290">
                  <c:v>4290</c:v>
                </c:pt>
                <c:pt idx="4291">
                  <c:v>4291</c:v>
                </c:pt>
                <c:pt idx="4292">
                  <c:v>4292</c:v>
                </c:pt>
                <c:pt idx="4293">
                  <c:v>4293</c:v>
                </c:pt>
                <c:pt idx="4294">
                  <c:v>4294</c:v>
                </c:pt>
                <c:pt idx="4295">
                  <c:v>4295</c:v>
                </c:pt>
                <c:pt idx="4296">
                  <c:v>4296</c:v>
                </c:pt>
                <c:pt idx="4297">
                  <c:v>4297</c:v>
                </c:pt>
                <c:pt idx="4298">
                  <c:v>4298</c:v>
                </c:pt>
                <c:pt idx="4299">
                  <c:v>4299</c:v>
                </c:pt>
                <c:pt idx="4300">
                  <c:v>4300</c:v>
                </c:pt>
                <c:pt idx="4301">
                  <c:v>4301</c:v>
                </c:pt>
                <c:pt idx="4302">
                  <c:v>4302</c:v>
                </c:pt>
                <c:pt idx="4303">
                  <c:v>4303</c:v>
                </c:pt>
                <c:pt idx="4304">
                  <c:v>4304</c:v>
                </c:pt>
                <c:pt idx="4305">
                  <c:v>4305</c:v>
                </c:pt>
                <c:pt idx="4306">
                  <c:v>4306</c:v>
                </c:pt>
                <c:pt idx="4307">
                  <c:v>4307</c:v>
                </c:pt>
                <c:pt idx="4308">
                  <c:v>4308</c:v>
                </c:pt>
                <c:pt idx="4309">
                  <c:v>4309</c:v>
                </c:pt>
                <c:pt idx="4310">
                  <c:v>4310</c:v>
                </c:pt>
                <c:pt idx="4311">
                  <c:v>4311</c:v>
                </c:pt>
                <c:pt idx="4312">
                  <c:v>4312</c:v>
                </c:pt>
                <c:pt idx="4313">
                  <c:v>4313</c:v>
                </c:pt>
                <c:pt idx="4314">
                  <c:v>4314</c:v>
                </c:pt>
                <c:pt idx="4315">
                  <c:v>4315</c:v>
                </c:pt>
                <c:pt idx="4316">
                  <c:v>4316</c:v>
                </c:pt>
                <c:pt idx="4317">
                  <c:v>4317</c:v>
                </c:pt>
                <c:pt idx="4318">
                  <c:v>4318</c:v>
                </c:pt>
                <c:pt idx="4319">
                  <c:v>4319</c:v>
                </c:pt>
                <c:pt idx="4320">
                  <c:v>4320</c:v>
                </c:pt>
                <c:pt idx="4321">
                  <c:v>4321</c:v>
                </c:pt>
                <c:pt idx="4322">
                  <c:v>4322</c:v>
                </c:pt>
                <c:pt idx="4323">
                  <c:v>4323</c:v>
                </c:pt>
                <c:pt idx="4324">
                  <c:v>4324</c:v>
                </c:pt>
                <c:pt idx="4325">
                  <c:v>4325</c:v>
                </c:pt>
                <c:pt idx="4326">
                  <c:v>4326</c:v>
                </c:pt>
                <c:pt idx="4327">
                  <c:v>4327</c:v>
                </c:pt>
                <c:pt idx="4328">
                  <c:v>4328</c:v>
                </c:pt>
                <c:pt idx="4329">
                  <c:v>4329</c:v>
                </c:pt>
                <c:pt idx="4330">
                  <c:v>4330</c:v>
                </c:pt>
                <c:pt idx="4331">
                  <c:v>4331</c:v>
                </c:pt>
                <c:pt idx="4332">
                  <c:v>4332</c:v>
                </c:pt>
                <c:pt idx="4333">
                  <c:v>4333</c:v>
                </c:pt>
                <c:pt idx="4334">
                  <c:v>4334</c:v>
                </c:pt>
                <c:pt idx="4335">
                  <c:v>4335</c:v>
                </c:pt>
                <c:pt idx="4336">
                  <c:v>4336</c:v>
                </c:pt>
                <c:pt idx="4337">
                  <c:v>4337</c:v>
                </c:pt>
                <c:pt idx="4338">
                  <c:v>4338</c:v>
                </c:pt>
                <c:pt idx="4339">
                  <c:v>4339</c:v>
                </c:pt>
                <c:pt idx="4340">
                  <c:v>4340</c:v>
                </c:pt>
                <c:pt idx="4341">
                  <c:v>4341</c:v>
                </c:pt>
                <c:pt idx="4342">
                  <c:v>4342</c:v>
                </c:pt>
                <c:pt idx="4343">
                  <c:v>4343</c:v>
                </c:pt>
                <c:pt idx="4344">
                  <c:v>4344</c:v>
                </c:pt>
                <c:pt idx="4345">
                  <c:v>4345</c:v>
                </c:pt>
                <c:pt idx="4346">
                  <c:v>4346</c:v>
                </c:pt>
                <c:pt idx="4347">
                  <c:v>4347</c:v>
                </c:pt>
                <c:pt idx="4348">
                  <c:v>4348</c:v>
                </c:pt>
                <c:pt idx="4349">
                  <c:v>4349</c:v>
                </c:pt>
                <c:pt idx="4350">
                  <c:v>4350</c:v>
                </c:pt>
                <c:pt idx="4351">
                  <c:v>4351</c:v>
                </c:pt>
                <c:pt idx="4352">
                  <c:v>4352</c:v>
                </c:pt>
                <c:pt idx="4353">
                  <c:v>4353</c:v>
                </c:pt>
                <c:pt idx="4354">
                  <c:v>4354</c:v>
                </c:pt>
                <c:pt idx="4355">
                  <c:v>4355</c:v>
                </c:pt>
                <c:pt idx="4356">
                  <c:v>4356</c:v>
                </c:pt>
                <c:pt idx="4357">
                  <c:v>4357</c:v>
                </c:pt>
                <c:pt idx="4358">
                  <c:v>4358</c:v>
                </c:pt>
                <c:pt idx="4359">
                  <c:v>4359</c:v>
                </c:pt>
                <c:pt idx="4360">
                  <c:v>4360</c:v>
                </c:pt>
                <c:pt idx="4361">
                  <c:v>4361</c:v>
                </c:pt>
                <c:pt idx="4362">
                  <c:v>4362</c:v>
                </c:pt>
                <c:pt idx="4363">
                  <c:v>4363</c:v>
                </c:pt>
                <c:pt idx="4364">
                  <c:v>4364</c:v>
                </c:pt>
                <c:pt idx="4365">
                  <c:v>4365</c:v>
                </c:pt>
                <c:pt idx="4366">
                  <c:v>4366</c:v>
                </c:pt>
                <c:pt idx="4367">
                  <c:v>4367</c:v>
                </c:pt>
                <c:pt idx="4368">
                  <c:v>4368</c:v>
                </c:pt>
                <c:pt idx="4369">
                  <c:v>4369</c:v>
                </c:pt>
                <c:pt idx="4370">
                  <c:v>4370</c:v>
                </c:pt>
                <c:pt idx="4371">
                  <c:v>4371</c:v>
                </c:pt>
                <c:pt idx="4372">
                  <c:v>4372</c:v>
                </c:pt>
                <c:pt idx="4373">
                  <c:v>4373</c:v>
                </c:pt>
                <c:pt idx="4374">
                  <c:v>4374</c:v>
                </c:pt>
                <c:pt idx="4375">
                  <c:v>4375</c:v>
                </c:pt>
                <c:pt idx="4376">
                  <c:v>4376</c:v>
                </c:pt>
                <c:pt idx="4377">
                  <c:v>4377</c:v>
                </c:pt>
                <c:pt idx="4378">
                  <c:v>4378</c:v>
                </c:pt>
                <c:pt idx="4379">
                  <c:v>4379</c:v>
                </c:pt>
                <c:pt idx="4380">
                  <c:v>4380</c:v>
                </c:pt>
                <c:pt idx="4381">
                  <c:v>4381</c:v>
                </c:pt>
                <c:pt idx="4382">
                  <c:v>4382</c:v>
                </c:pt>
                <c:pt idx="4383">
                  <c:v>4383</c:v>
                </c:pt>
                <c:pt idx="4384">
                  <c:v>4384</c:v>
                </c:pt>
                <c:pt idx="4385">
                  <c:v>4385</c:v>
                </c:pt>
                <c:pt idx="4386">
                  <c:v>4386</c:v>
                </c:pt>
                <c:pt idx="4387">
                  <c:v>4387</c:v>
                </c:pt>
                <c:pt idx="4388">
                  <c:v>4388</c:v>
                </c:pt>
                <c:pt idx="4389">
                  <c:v>4389</c:v>
                </c:pt>
                <c:pt idx="4390">
                  <c:v>4390</c:v>
                </c:pt>
                <c:pt idx="4391">
                  <c:v>4391</c:v>
                </c:pt>
                <c:pt idx="4392">
                  <c:v>4392</c:v>
                </c:pt>
                <c:pt idx="4393">
                  <c:v>4393</c:v>
                </c:pt>
                <c:pt idx="4394">
                  <c:v>4394</c:v>
                </c:pt>
                <c:pt idx="4395">
                  <c:v>4395</c:v>
                </c:pt>
                <c:pt idx="4396">
                  <c:v>4396</c:v>
                </c:pt>
                <c:pt idx="4397">
                  <c:v>4397</c:v>
                </c:pt>
                <c:pt idx="4398">
                  <c:v>4398</c:v>
                </c:pt>
                <c:pt idx="4399">
                  <c:v>4399</c:v>
                </c:pt>
                <c:pt idx="4400">
                  <c:v>4400</c:v>
                </c:pt>
                <c:pt idx="4401">
                  <c:v>4401</c:v>
                </c:pt>
                <c:pt idx="4402">
                  <c:v>4402</c:v>
                </c:pt>
                <c:pt idx="4403">
                  <c:v>4403</c:v>
                </c:pt>
                <c:pt idx="4404">
                  <c:v>4404</c:v>
                </c:pt>
                <c:pt idx="4405">
                  <c:v>4405</c:v>
                </c:pt>
                <c:pt idx="4406">
                  <c:v>4406</c:v>
                </c:pt>
                <c:pt idx="4407">
                  <c:v>4407</c:v>
                </c:pt>
                <c:pt idx="4408">
                  <c:v>4408</c:v>
                </c:pt>
                <c:pt idx="4409">
                  <c:v>4409</c:v>
                </c:pt>
                <c:pt idx="4410">
                  <c:v>4410</c:v>
                </c:pt>
                <c:pt idx="4411">
                  <c:v>4411</c:v>
                </c:pt>
                <c:pt idx="4412">
                  <c:v>4412</c:v>
                </c:pt>
                <c:pt idx="4413">
                  <c:v>4413</c:v>
                </c:pt>
                <c:pt idx="4414">
                  <c:v>4414</c:v>
                </c:pt>
                <c:pt idx="4415">
                  <c:v>4415</c:v>
                </c:pt>
                <c:pt idx="4416">
                  <c:v>4416</c:v>
                </c:pt>
                <c:pt idx="4417">
                  <c:v>4417</c:v>
                </c:pt>
                <c:pt idx="4418">
                  <c:v>4418</c:v>
                </c:pt>
                <c:pt idx="4419">
                  <c:v>4419</c:v>
                </c:pt>
                <c:pt idx="4420">
                  <c:v>4420</c:v>
                </c:pt>
                <c:pt idx="4421">
                  <c:v>4421</c:v>
                </c:pt>
                <c:pt idx="4422">
                  <c:v>4422</c:v>
                </c:pt>
                <c:pt idx="4423">
                  <c:v>4423</c:v>
                </c:pt>
                <c:pt idx="4424">
                  <c:v>4424</c:v>
                </c:pt>
                <c:pt idx="4425">
                  <c:v>4425</c:v>
                </c:pt>
                <c:pt idx="4426">
                  <c:v>4426</c:v>
                </c:pt>
                <c:pt idx="4427">
                  <c:v>4427</c:v>
                </c:pt>
                <c:pt idx="4428">
                  <c:v>4428</c:v>
                </c:pt>
                <c:pt idx="4429">
                  <c:v>4429</c:v>
                </c:pt>
                <c:pt idx="4430">
                  <c:v>4430</c:v>
                </c:pt>
                <c:pt idx="4431">
                  <c:v>4431</c:v>
                </c:pt>
                <c:pt idx="4432">
                  <c:v>4432</c:v>
                </c:pt>
                <c:pt idx="4433">
                  <c:v>4433</c:v>
                </c:pt>
                <c:pt idx="4434">
                  <c:v>4434</c:v>
                </c:pt>
                <c:pt idx="4435">
                  <c:v>4435</c:v>
                </c:pt>
                <c:pt idx="4436">
                  <c:v>4436</c:v>
                </c:pt>
                <c:pt idx="4437">
                  <c:v>4437</c:v>
                </c:pt>
                <c:pt idx="4438">
                  <c:v>4438</c:v>
                </c:pt>
                <c:pt idx="4439">
                  <c:v>4439</c:v>
                </c:pt>
                <c:pt idx="4440">
                  <c:v>4440</c:v>
                </c:pt>
                <c:pt idx="4441">
                  <c:v>4441</c:v>
                </c:pt>
                <c:pt idx="4442">
                  <c:v>4442</c:v>
                </c:pt>
                <c:pt idx="4443">
                  <c:v>4443</c:v>
                </c:pt>
                <c:pt idx="4444">
                  <c:v>4444</c:v>
                </c:pt>
                <c:pt idx="4445">
                  <c:v>4445</c:v>
                </c:pt>
                <c:pt idx="4446">
                  <c:v>4446</c:v>
                </c:pt>
                <c:pt idx="4447">
                  <c:v>4447</c:v>
                </c:pt>
                <c:pt idx="4448">
                  <c:v>4448</c:v>
                </c:pt>
                <c:pt idx="4449">
                  <c:v>4449</c:v>
                </c:pt>
                <c:pt idx="4450">
                  <c:v>4450</c:v>
                </c:pt>
                <c:pt idx="4451">
                  <c:v>4451</c:v>
                </c:pt>
                <c:pt idx="4452">
                  <c:v>4452</c:v>
                </c:pt>
                <c:pt idx="4453">
                  <c:v>4453</c:v>
                </c:pt>
                <c:pt idx="4454">
                  <c:v>4454</c:v>
                </c:pt>
                <c:pt idx="4455">
                  <c:v>4455</c:v>
                </c:pt>
                <c:pt idx="4456">
                  <c:v>4456</c:v>
                </c:pt>
                <c:pt idx="4457">
                  <c:v>4457</c:v>
                </c:pt>
                <c:pt idx="4458">
                  <c:v>4458</c:v>
                </c:pt>
                <c:pt idx="4459">
                  <c:v>4459</c:v>
                </c:pt>
                <c:pt idx="4460">
                  <c:v>4460</c:v>
                </c:pt>
                <c:pt idx="4461">
                  <c:v>4461</c:v>
                </c:pt>
                <c:pt idx="4462">
                  <c:v>4462</c:v>
                </c:pt>
                <c:pt idx="4463">
                  <c:v>4463</c:v>
                </c:pt>
                <c:pt idx="4464">
                  <c:v>4464</c:v>
                </c:pt>
                <c:pt idx="4465">
                  <c:v>4465</c:v>
                </c:pt>
                <c:pt idx="4466">
                  <c:v>4466</c:v>
                </c:pt>
                <c:pt idx="4467">
                  <c:v>4467</c:v>
                </c:pt>
                <c:pt idx="4468">
                  <c:v>4468</c:v>
                </c:pt>
                <c:pt idx="4469">
                  <c:v>4469</c:v>
                </c:pt>
                <c:pt idx="4470">
                  <c:v>4470</c:v>
                </c:pt>
                <c:pt idx="4471">
                  <c:v>4471</c:v>
                </c:pt>
                <c:pt idx="4472">
                  <c:v>4472</c:v>
                </c:pt>
                <c:pt idx="4473">
                  <c:v>4473</c:v>
                </c:pt>
                <c:pt idx="4474">
                  <c:v>4474</c:v>
                </c:pt>
                <c:pt idx="4475">
                  <c:v>4475</c:v>
                </c:pt>
                <c:pt idx="4476">
                  <c:v>4476</c:v>
                </c:pt>
                <c:pt idx="4477">
                  <c:v>4477</c:v>
                </c:pt>
                <c:pt idx="4478">
                  <c:v>4478</c:v>
                </c:pt>
                <c:pt idx="4479">
                  <c:v>4479</c:v>
                </c:pt>
                <c:pt idx="4480">
                  <c:v>4480</c:v>
                </c:pt>
                <c:pt idx="4481">
                  <c:v>4481</c:v>
                </c:pt>
                <c:pt idx="4482">
                  <c:v>4482</c:v>
                </c:pt>
                <c:pt idx="4483">
                  <c:v>4483</c:v>
                </c:pt>
                <c:pt idx="4484">
                  <c:v>4484</c:v>
                </c:pt>
                <c:pt idx="4485">
                  <c:v>4485</c:v>
                </c:pt>
                <c:pt idx="4486">
                  <c:v>4486</c:v>
                </c:pt>
                <c:pt idx="4487">
                  <c:v>4487</c:v>
                </c:pt>
                <c:pt idx="4488">
                  <c:v>4488</c:v>
                </c:pt>
                <c:pt idx="4489">
                  <c:v>4489</c:v>
                </c:pt>
                <c:pt idx="4490">
                  <c:v>4490</c:v>
                </c:pt>
                <c:pt idx="4491">
                  <c:v>4491</c:v>
                </c:pt>
                <c:pt idx="4492">
                  <c:v>4492</c:v>
                </c:pt>
                <c:pt idx="4493">
                  <c:v>4493</c:v>
                </c:pt>
                <c:pt idx="4494">
                  <c:v>4494</c:v>
                </c:pt>
                <c:pt idx="4495">
                  <c:v>4495</c:v>
                </c:pt>
                <c:pt idx="4496">
                  <c:v>4496</c:v>
                </c:pt>
                <c:pt idx="4497">
                  <c:v>4497</c:v>
                </c:pt>
                <c:pt idx="4498">
                  <c:v>4498</c:v>
                </c:pt>
                <c:pt idx="4499">
                  <c:v>4499</c:v>
                </c:pt>
                <c:pt idx="4500">
                  <c:v>4500</c:v>
                </c:pt>
                <c:pt idx="4501">
                  <c:v>4501</c:v>
                </c:pt>
                <c:pt idx="4502">
                  <c:v>4502</c:v>
                </c:pt>
                <c:pt idx="4503">
                  <c:v>4503</c:v>
                </c:pt>
                <c:pt idx="4504">
                  <c:v>4504</c:v>
                </c:pt>
                <c:pt idx="4505">
                  <c:v>4505</c:v>
                </c:pt>
                <c:pt idx="4506">
                  <c:v>4506</c:v>
                </c:pt>
                <c:pt idx="4507">
                  <c:v>4507</c:v>
                </c:pt>
                <c:pt idx="4508">
                  <c:v>4508</c:v>
                </c:pt>
                <c:pt idx="4509">
                  <c:v>4509</c:v>
                </c:pt>
                <c:pt idx="4510">
                  <c:v>4510</c:v>
                </c:pt>
                <c:pt idx="4511">
                  <c:v>4511</c:v>
                </c:pt>
                <c:pt idx="4512">
                  <c:v>4512</c:v>
                </c:pt>
                <c:pt idx="4513">
                  <c:v>4513</c:v>
                </c:pt>
                <c:pt idx="4514">
                  <c:v>4514</c:v>
                </c:pt>
                <c:pt idx="4515">
                  <c:v>4515</c:v>
                </c:pt>
                <c:pt idx="4516">
                  <c:v>4516</c:v>
                </c:pt>
                <c:pt idx="4517">
                  <c:v>4517</c:v>
                </c:pt>
                <c:pt idx="4518">
                  <c:v>4518</c:v>
                </c:pt>
                <c:pt idx="4519">
                  <c:v>4519</c:v>
                </c:pt>
                <c:pt idx="4520">
                  <c:v>4520</c:v>
                </c:pt>
                <c:pt idx="4521">
                  <c:v>4521</c:v>
                </c:pt>
                <c:pt idx="4522">
                  <c:v>4522</c:v>
                </c:pt>
                <c:pt idx="4523">
                  <c:v>4523</c:v>
                </c:pt>
                <c:pt idx="4524">
                  <c:v>4524</c:v>
                </c:pt>
                <c:pt idx="4525">
                  <c:v>4525</c:v>
                </c:pt>
                <c:pt idx="4526">
                  <c:v>4526</c:v>
                </c:pt>
                <c:pt idx="4527">
                  <c:v>4527</c:v>
                </c:pt>
                <c:pt idx="4528">
                  <c:v>4528</c:v>
                </c:pt>
                <c:pt idx="4529">
                  <c:v>4529</c:v>
                </c:pt>
                <c:pt idx="4530">
                  <c:v>4530</c:v>
                </c:pt>
                <c:pt idx="4531">
                  <c:v>4531</c:v>
                </c:pt>
                <c:pt idx="4532">
                  <c:v>4532</c:v>
                </c:pt>
                <c:pt idx="4533">
                  <c:v>4533</c:v>
                </c:pt>
                <c:pt idx="4534">
                  <c:v>4534</c:v>
                </c:pt>
                <c:pt idx="4535">
                  <c:v>4535</c:v>
                </c:pt>
                <c:pt idx="4536">
                  <c:v>4536</c:v>
                </c:pt>
                <c:pt idx="4537">
                  <c:v>4537</c:v>
                </c:pt>
                <c:pt idx="4538">
                  <c:v>4538</c:v>
                </c:pt>
                <c:pt idx="4539">
                  <c:v>4539</c:v>
                </c:pt>
                <c:pt idx="4540">
                  <c:v>4540</c:v>
                </c:pt>
                <c:pt idx="4541">
                  <c:v>4541</c:v>
                </c:pt>
                <c:pt idx="4542">
                  <c:v>4542</c:v>
                </c:pt>
                <c:pt idx="4543">
                  <c:v>4543</c:v>
                </c:pt>
                <c:pt idx="4544">
                  <c:v>4544</c:v>
                </c:pt>
                <c:pt idx="4545">
                  <c:v>4545</c:v>
                </c:pt>
                <c:pt idx="4546">
                  <c:v>4546</c:v>
                </c:pt>
                <c:pt idx="4547">
                  <c:v>4547</c:v>
                </c:pt>
                <c:pt idx="4548">
                  <c:v>4548</c:v>
                </c:pt>
                <c:pt idx="4549">
                  <c:v>4549</c:v>
                </c:pt>
                <c:pt idx="4550">
                  <c:v>4550</c:v>
                </c:pt>
                <c:pt idx="4551">
                  <c:v>4551</c:v>
                </c:pt>
                <c:pt idx="4552">
                  <c:v>4552</c:v>
                </c:pt>
                <c:pt idx="4553">
                  <c:v>4553</c:v>
                </c:pt>
                <c:pt idx="4554">
                  <c:v>4554</c:v>
                </c:pt>
                <c:pt idx="4555">
                  <c:v>4555</c:v>
                </c:pt>
                <c:pt idx="4556">
                  <c:v>4556</c:v>
                </c:pt>
                <c:pt idx="4557">
                  <c:v>4557</c:v>
                </c:pt>
                <c:pt idx="4558">
                  <c:v>4558</c:v>
                </c:pt>
                <c:pt idx="4559">
                  <c:v>4559</c:v>
                </c:pt>
                <c:pt idx="4560">
                  <c:v>4560</c:v>
                </c:pt>
                <c:pt idx="4561">
                  <c:v>4561</c:v>
                </c:pt>
                <c:pt idx="4562">
                  <c:v>4562</c:v>
                </c:pt>
                <c:pt idx="4563">
                  <c:v>4563</c:v>
                </c:pt>
                <c:pt idx="4564">
                  <c:v>4564</c:v>
                </c:pt>
                <c:pt idx="4565">
                  <c:v>4565</c:v>
                </c:pt>
                <c:pt idx="4566">
                  <c:v>4566</c:v>
                </c:pt>
                <c:pt idx="4567">
                  <c:v>4567</c:v>
                </c:pt>
                <c:pt idx="4568">
                  <c:v>4568</c:v>
                </c:pt>
                <c:pt idx="4569">
                  <c:v>4569</c:v>
                </c:pt>
                <c:pt idx="4570">
                  <c:v>4570</c:v>
                </c:pt>
                <c:pt idx="4571">
                  <c:v>4571</c:v>
                </c:pt>
                <c:pt idx="4572">
                  <c:v>4572</c:v>
                </c:pt>
                <c:pt idx="4573">
                  <c:v>4573</c:v>
                </c:pt>
                <c:pt idx="4574">
                  <c:v>4574</c:v>
                </c:pt>
                <c:pt idx="4575">
                  <c:v>4575</c:v>
                </c:pt>
                <c:pt idx="4576">
                  <c:v>4576</c:v>
                </c:pt>
                <c:pt idx="4577">
                  <c:v>4577</c:v>
                </c:pt>
                <c:pt idx="4578">
                  <c:v>4578</c:v>
                </c:pt>
                <c:pt idx="4579">
                  <c:v>4579</c:v>
                </c:pt>
                <c:pt idx="4580">
                  <c:v>4580</c:v>
                </c:pt>
                <c:pt idx="4581">
                  <c:v>4581</c:v>
                </c:pt>
                <c:pt idx="4582">
                  <c:v>4582</c:v>
                </c:pt>
                <c:pt idx="4583">
                  <c:v>4583</c:v>
                </c:pt>
                <c:pt idx="4584">
                  <c:v>4584</c:v>
                </c:pt>
                <c:pt idx="4585">
                  <c:v>4585</c:v>
                </c:pt>
                <c:pt idx="4586">
                  <c:v>4586</c:v>
                </c:pt>
                <c:pt idx="4587">
                  <c:v>4587</c:v>
                </c:pt>
                <c:pt idx="4588">
                  <c:v>4588</c:v>
                </c:pt>
                <c:pt idx="4589">
                  <c:v>4589</c:v>
                </c:pt>
                <c:pt idx="4590">
                  <c:v>4590</c:v>
                </c:pt>
                <c:pt idx="4591">
                  <c:v>4591</c:v>
                </c:pt>
                <c:pt idx="4592">
                  <c:v>4592</c:v>
                </c:pt>
                <c:pt idx="4593">
                  <c:v>4593</c:v>
                </c:pt>
                <c:pt idx="4594">
                  <c:v>4594</c:v>
                </c:pt>
                <c:pt idx="4595">
                  <c:v>4595</c:v>
                </c:pt>
                <c:pt idx="4596">
                  <c:v>4596</c:v>
                </c:pt>
                <c:pt idx="4597">
                  <c:v>4597</c:v>
                </c:pt>
                <c:pt idx="4598">
                  <c:v>4598</c:v>
                </c:pt>
                <c:pt idx="4599">
                  <c:v>4599</c:v>
                </c:pt>
                <c:pt idx="4600">
                  <c:v>4600</c:v>
                </c:pt>
                <c:pt idx="4601">
                  <c:v>4601</c:v>
                </c:pt>
                <c:pt idx="4602">
                  <c:v>4602</c:v>
                </c:pt>
                <c:pt idx="4603">
                  <c:v>4603</c:v>
                </c:pt>
                <c:pt idx="4604">
                  <c:v>4604</c:v>
                </c:pt>
                <c:pt idx="4605">
                  <c:v>4605</c:v>
                </c:pt>
                <c:pt idx="4606">
                  <c:v>4606</c:v>
                </c:pt>
                <c:pt idx="4607">
                  <c:v>4607</c:v>
                </c:pt>
                <c:pt idx="4608">
                  <c:v>4608</c:v>
                </c:pt>
                <c:pt idx="4609">
                  <c:v>4609</c:v>
                </c:pt>
                <c:pt idx="4610">
                  <c:v>4610</c:v>
                </c:pt>
                <c:pt idx="4611">
                  <c:v>4611</c:v>
                </c:pt>
                <c:pt idx="4612">
                  <c:v>4612</c:v>
                </c:pt>
                <c:pt idx="4613">
                  <c:v>4613</c:v>
                </c:pt>
                <c:pt idx="4614">
                  <c:v>4614</c:v>
                </c:pt>
                <c:pt idx="4615">
                  <c:v>4615</c:v>
                </c:pt>
                <c:pt idx="4616">
                  <c:v>4616</c:v>
                </c:pt>
                <c:pt idx="4617">
                  <c:v>4617</c:v>
                </c:pt>
                <c:pt idx="4618">
                  <c:v>4618</c:v>
                </c:pt>
                <c:pt idx="4619">
                  <c:v>4619</c:v>
                </c:pt>
                <c:pt idx="4620">
                  <c:v>4620</c:v>
                </c:pt>
                <c:pt idx="4621">
                  <c:v>4621</c:v>
                </c:pt>
                <c:pt idx="4622">
                  <c:v>4622</c:v>
                </c:pt>
                <c:pt idx="4623">
                  <c:v>4623</c:v>
                </c:pt>
                <c:pt idx="4624">
                  <c:v>4624</c:v>
                </c:pt>
                <c:pt idx="4625">
                  <c:v>4625</c:v>
                </c:pt>
                <c:pt idx="4626">
                  <c:v>4626</c:v>
                </c:pt>
                <c:pt idx="4627">
                  <c:v>4627</c:v>
                </c:pt>
                <c:pt idx="4628">
                  <c:v>4628</c:v>
                </c:pt>
                <c:pt idx="4629">
                  <c:v>4629</c:v>
                </c:pt>
                <c:pt idx="4630">
                  <c:v>4630</c:v>
                </c:pt>
                <c:pt idx="4631">
                  <c:v>4631</c:v>
                </c:pt>
                <c:pt idx="4632">
                  <c:v>4632</c:v>
                </c:pt>
                <c:pt idx="4633">
                  <c:v>4633</c:v>
                </c:pt>
                <c:pt idx="4634">
                  <c:v>4634</c:v>
                </c:pt>
                <c:pt idx="4635">
                  <c:v>4635</c:v>
                </c:pt>
                <c:pt idx="4636">
                  <c:v>4636</c:v>
                </c:pt>
                <c:pt idx="4637">
                  <c:v>4637</c:v>
                </c:pt>
                <c:pt idx="4638">
                  <c:v>4638</c:v>
                </c:pt>
                <c:pt idx="4639">
                  <c:v>4639</c:v>
                </c:pt>
                <c:pt idx="4640">
                  <c:v>4640</c:v>
                </c:pt>
                <c:pt idx="4641">
                  <c:v>4641</c:v>
                </c:pt>
                <c:pt idx="4642">
                  <c:v>4642</c:v>
                </c:pt>
                <c:pt idx="4643">
                  <c:v>4643</c:v>
                </c:pt>
                <c:pt idx="4644">
                  <c:v>4644</c:v>
                </c:pt>
                <c:pt idx="4645">
                  <c:v>4645</c:v>
                </c:pt>
                <c:pt idx="4646">
                  <c:v>4646</c:v>
                </c:pt>
                <c:pt idx="4647">
                  <c:v>4647</c:v>
                </c:pt>
                <c:pt idx="4648">
                  <c:v>4648</c:v>
                </c:pt>
                <c:pt idx="4649">
                  <c:v>4649</c:v>
                </c:pt>
                <c:pt idx="4650">
                  <c:v>4650</c:v>
                </c:pt>
                <c:pt idx="4651">
                  <c:v>4651</c:v>
                </c:pt>
                <c:pt idx="4652">
                  <c:v>4652</c:v>
                </c:pt>
                <c:pt idx="4653">
                  <c:v>4653</c:v>
                </c:pt>
                <c:pt idx="4654">
                  <c:v>4654</c:v>
                </c:pt>
                <c:pt idx="4655">
                  <c:v>4655</c:v>
                </c:pt>
                <c:pt idx="4656">
                  <c:v>4656</c:v>
                </c:pt>
                <c:pt idx="4657">
                  <c:v>4657</c:v>
                </c:pt>
                <c:pt idx="4658">
                  <c:v>4658</c:v>
                </c:pt>
                <c:pt idx="4659">
                  <c:v>4659</c:v>
                </c:pt>
                <c:pt idx="4660">
                  <c:v>4660</c:v>
                </c:pt>
                <c:pt idx="4661">
                  <c:v>4661</c:v>
                </c:pt>
                <c:pt idx="4662">
                  <c:v>4662</c:v>
                </c:pt>
                <c:pt idx="4663">
                  <c:v>4663</c:v>
                </c:pt>
                <c:pt idx="4664">
                  <c:v>4664</c:v>
                </c:pt>
                <c:pt idx="4665">
                  <c:v>4665</c:v>
                </c:pt>
                <c:pt idx="4666">
                  <c:v>4666</c:v>
                </c:pt>
                <c:pt idx="4667">
                  <c:v>4667</c:v>
                </c:pt>
                <c:pt idx="4668">
                  <c:v>4668</c:v>
                </c:pt>
                <c:pt idx="4669">
                  <c:v>4669</c:v>
                </c:pt>
                <c:pt idx="4670">
                  <c:v>4670</c:v>
                </c:pt>
                <c:pt idx="4671">
                  <c:v>4671</c:v>
                </c:pt>
                <c:pt idx="4672">
                  <c:v>4672</c:v>
                </c:pt>
                <c:pt idx="4673">
                  <c:v>4673</c:v>
                </c:pt>
                <c:pt idx="4674">
                  <c:v>4674</c:v>
                </c:pt>
                <c:pt idx="4675">
                  <c:v>4675</c:v>
                </c:pt>
                <c:pt idx="4676">
                  <c:v>4676</c:v>
                </c:pt>
                <c:pt idx="4677">
                  <c:v>4677</c:v>
                </c:pt>
                <c:pt idx="4678">
                  <c:v>4678</c:v>
                </c:pt>
                <c:pt idx="4679">
                  <c:v>4679</c:v>
                </c:pt>
                <c:pt idx="4680">
                  <c:v>4680</c:v>
                </c:pt>
                <c:pt idx="4681">
                  <c:v>4681</c:v>
                </c:pt>
                <c:pt idx="4682">
                  <c:v>4682</c:v>
                </c:pt>
                <c:pt idx="4683">
                  <c:v>4683</c:v>
                </c:pt>
                <c:pt idx="4684">
                  <c:v>4684</c:v>
                </c:pt>
                <c:pt idx="4685">
                  <c:v>4685</c:v>
                </c:pt>
                <c:pt idx="4686">
                  <c:v>4686</c:v>
                </c:pt>
                <c:pt idx="4687">
                  <c:v>4687</c:v>
                </c:pt>
                <c:pt idx="4688">
                  <c:v>4688</c:v>
                </c:pt>
                <c:pt idx="4689">
                  <c:v>4689</c:v>
                </c:pt>
                <c:pt idx="4690">
                  <c:v>4690</c:v>
                </c:pt>
                <c:pt idx="4691">
                  <c:v>4691</c:v>
                </c:pt>
                <c:pt idx="4692">
                  <c:v>4692</c:v>
                </c:pt>
                <c:pt idx="4693">
                  <c:v>4693</c:v>
                </c:pt>
                <c:pt idx="4694">
                  <c:v>4694</c:v>
                </c:pt>
                <c:pt idx="4695">
                  <c:v>4695</c:v>
                </c:pt>
                <c:pt idx="4696">
                  <c:v>4696</c:v>
                </c:pt>
                <c:pt idx="4697">
                  <c:v>4697</c:v>
                </c:pt>
                <c:pt idx="4698">
                  <c:v>4698</c:v>
                </c:pt>
                <c:pt idx="4699">
                  <c:v>4699</c:v>
                </c:pt>
                <c:pt idx="4700">
                  <c:v>4700</c:v>
                </c:pt>
                <c:pt idx="4701">
                  <c:v>4701</c:v>
                </c:pt>
                <c:pt idx="4702">
                  <c:v>4702</c:v>
                </c:pt>
                <c:pt idx="4703">
                  <c:v>4703</c:v>
                </c:pt>
                <c:pt idx="4704">
                  <c:v>4704</c:v>
                </c:pt>
                <c:pt idx="4705">
                  <c:v>4705</c:v>
                </c:pt>
                <c:pt idx="4706">
                  <c:v>4706</c:v>
                </c:pt>
                <c:pt idx="4707">
                  <c:v>4707</c:v>
                </c:pt>
                <c:pt idx="4708">
                  <c:v>4708</c:v>
                </c:pt>
                <c:pt idx="4709">
                  <c:v>4709</c:v>
                </c:pt>
                <c:pt idx="4710">
                  <c:v>4710</c:v>
                </c:pt>
                <c:pt idx="4711">
                  <c:v>4711</c:v>
                </c:pt>
                <c:pt idx="4712">
                  <c:v>4712</c:v>
                </c:pt>
                <c:pt idx="4713">
                  <c:v>4713</c:v>
                </c:pt>
                <c:pt idx="4714">
                  <c:v>4714</c:v>
                </c:pt>
                <c:pt idx="4715">
                  <c:v>4715</c:v>
                </c:pt>
                <c:pt idx="4716">
                  <c:v>4716</c:v>
                </c:pt>
                <c:pt idx="4717">
                  <c:v>4717</c:v>
                </c:pt>
                <c:pt idx="4718">
                  <c:v>4718</c:v>
                </c:pt>
                <c:pt idx="4719">
                  <c:v>4719</c:v>
                </c:pt>
                <c:pt idx="4720">
                  <c:v>4720</c:v>
                </c:pt>
                <c:pt idx="4721">
                  <c:v>4721</c:v>
                </c:pt>
                <c:pt idx="4722">
                  <c:v>4722</c:v>
                </c:pt>
                <c:pt idx="4723">
                  <c:v>4723</c:v>
                </c:pt>
                <c:pt idx="4724">
                  <c:v>4724</c:v>
                </c:pt>
                <c:pt idx="4725">
                  <c:v>4725</c:v>
                </c:pt>
                <c:pt idx="4726">
                  <c:v>4726</c:v>
                </c:pt>
                <c:pt idx="4727">
                  <c:v>4727</c:v>
                </c:pt>
                <c:pt idx="4728">
                  <c:v>4728</c:v>
                </c:pt>
                <c:pt idx="4729">
                  <c:v>4729</c:v>
                </c:pt>
                <c:pt idx="4730">
                  <c:v>4730</c:v>
                </c:pt>
                <c:pt idx="4731">
                  <c:v>4731</c:v>
                </c:pt>
                <c:pt idx="4732">
                  <c:v>4732</c:v>
                </c:pt>
                <c:pt idx="4733">
                  <c:v>4733</c:v>
                </c:pt>
                <c:pt idx="4734">
                  <c:v>4734</c:v>
                </c:pt>
                <c:pt idx="4735">
                  <c:v>4735</c:v>
                </c:pt>
                <c:pt idx="4736">
                  <c:v>4736</c:v>
                </c:pt>
                <c:pt idx="4737">
                  <c:v>4737</c:v>
                </c:pt>
                <c:pt idx="4738">
                  <c:v>4738</c:v>
                </c:pt>
                <c:pt idx="4739">
                  <c:v>4739</c:v>
                </c:pt>
                <c:pt idx="4740">
                  <c:v>4740</c:v>
                </c:pt>
                <c:pt idx="4741">
                  <c:v>4741</c:v>
                </c:pt>
                <c:pt idx="4742">
                  <c:v>4742</c:v>
                </c:pt>
                <c:pt idx="4743">
                  <c:v>4743</c:v>
                </c:pt>
                <c:pt idx="4744">
                  <c:v>4744</c:v>
                </c:pt>
                <c:pt idx="4745">
                  <c:v>4745</c:v>
                </c:pt>
                <c:pt idx="4746">
                  <c:v>4746</c:v>
                </c:pt>
                <c:pt idx="4747">
                  <c:v>4747</c:v>
                </c:pt>
                <c:pt idx="4748">
                  <c:v>4748</c:v>
                </c:pt>
                <c:pt idx="4749">
                  <c:v>4749</c:v>
                </c:pt>
                <c:pt idx="4750">
                  <c:v>4750</c:v>
                </c:pt>
                <c:pt idx="4751">
                  <c:v>4751</c:v>
                </c:pt>
                <c:pt idx="4752">
                  <c:v>4752</c:v>
                </c:pt>
                <c:pt idx="4753">
                  <c:v>4753</c:v>
                </c:pt>
                <c:pt idx="4754">
                  <c:v>4754</c:v>
                </c:pt>
                <c:pt idx="4755">
                  <c:v>4755</c:v>
                </c:pt>
                <c:pt idx="4756">
                  <c:v>4756</c:v>
                </c:pt>
                <c:pt idx="4757">
                  <c:v>4757</c:v>
                </c:pt>
                <c:pt idx="4758">
                  <c:v>4758</c:v>
                </c:pt>
                <c:pt idx="4759">
                  <c:v>4759</c:v>
                </c:pt>
                <c:pt idx="4760">
                  <c:v>4760</c:v>
                </c:pt>
                <c:pt idx="4761">
                  <c:v>4761</c:v>
                </c:pt>
                <c:pt idx="4762">
                  <c:v>4762</c:v>
                </c:pt>
                <c:pt idx="4763">
                  <c:v>4763</c:v>
                </c:pt>
                <c:pt idx="4764">
                  <c:v>4764</c:v>
                </c:pt>
                <c:pt idx="4765">
                  <c:v>4765</c:v>
                </c:pt>
                <c:pt idx="4766">
                  <c:v>4766</c:v>
                </c:pt>
                <c:pt idx="4767">
                  <c:v>4767</c:v>
                </c:pt>
                <c:pt idx="4768">
                  <c:v>4768</c:v>
                </c:pt>
                <c:pt idx="4769">
                  <c:v>4769</c:v>
                </c:pt>
                <c:pt idx="4770">
                  <c:v>4770</c:v>
                </c:pt>
                <c:pt idx="4771">
                  <c:v>4771</c:v>
                </c:pt>
                <c:pt idx="4772">
                  <c:v>4772</c:v>
                </c:pt>
                <c:pt idx="4773">
                  <c:v>4773</c:v>
                </c:pt>
                <c:pt idx="4774">
                  <c:v>4774</c:v>
                </c:pt>
                <c:pt idx="4775">
                  <c:v>4775</c:v>
                </c:pt>
                <c:pt idx="4776">
                  <c:v>4776</c:v>
                </c:pt>
                <c:pt idx="4777">
                  <c:v>4777</c:v>
                </c:pt>
                <c:pt idx="4778">
                  <c:v>4778</c:v>
                </c:pt>
                <c:pt idx="4779">
                  <c:v>4779</c:v>
                </c:pt>
                <c:pt idx="4780">
                  <c:v>4780</c:v>
                </c:pt>
                <c:pt idx="4781">
                  <c:v>4781</c:v>
                </c:pt>
                <c:pt idx="4782">
                  <c:v>4782</c:v>
                </c:pt>
                <c:pt idx="4783">
                  <c:v>4783</c:v>
                </c:pt>
                <c:pt idx="4784">
                  <c:v>4784</c:v>
                </c:pt>
                <c:pt idx="4785">
                  <c:v>4785</c:v>
                </c:pt>
                <c:pt idx="4786">
                  <c:v>4786</c:v>
                </c:pt>
                <c:pt idx="4787">
                  <c:v>4787</c:v>
                </c:pt>
                <c:pt idx="4788">
                  <c:v>4788</c:v>
                </c:pt>
                <c:pt idx="4789">
                  <c:v>4789</c:v>
                </c:pt>
                <c:pt idx="4790">
                  <c:v>4790</c:v>
                </c:pt>
                <c:pt idx="4791">
                  <c:v>4791</c:v>
                </c:pt>
                <c:pt idx="4792">
                  <c:v>4792</c:v>
                </c:pt>
                <c:pt idx="4793">
                  <c:v>4793</c:v>
                </c:pt>
                <c:pt idx="4794">
                  <c:v>4794</c:v>
                </c:pt>
                <c:pt idx="4795">
                  <c:v>4795</c:v>
                </c:pt>
                <c:pt idx="4796">
                  <c:v>4796</c:v>
                </c:pt>
                <c:pt idx="4797">
                  <c:v>4797</c:v>
                </c:pt>
                <c:pt idx="4798">
                  <c:v>4798</c:v>
                </c:pt>
                <c:pt idx="4799">
                  <c:v>4799</c:v>
                </c:pt>
                <c:pt idx="4800">
                  <c:v>4800</c:v>
                </c:pt>
                <c:pt idx="4801">
                  <c:v>4801</c:v>
                </c:pt>
                <c:pt idx="4802">
                  <c:v>4802</c:v>
                </c:pt>
                <c:pt idx="4803">
                  <c:v>4803</c:v>
                </c:pt>
                <c:pt idx="4804">
                  <c:v>4804</c:v>
                </c:pt>
                <c:pt idx="4805">
                  <c:v>4805</c:v>
                </c:pt>
                <c:pt idx="4806">
                  <c:v>4806</c:v>
                </c:pt>
                <c:pt idx="4807">
                  <c:v>4807</c:v>
                </c:pt>
                <c:pt idx="4808">
                  <c:v>4808</c:v>
                </c:pt>
                <c:pt idx="4809">
                  <c:v>4809</c:v>
                </c:pt>
                <c:pt idx="4810">
                  <c:v>4810</c:v>
                </c:pt>
                <c:pt idx="4811">
                  <c:v>4811</c:v>
                </c:pt>
                <c:pt idx="4812">
                  <c:v>4812</c:v>
                </c:pt>
                <c:pt idx="4813">
                  <c:v>4813</c:v>
                </c:pt>
                <c:pt idx="4814">
                  <c:v>4814</c:v>
                </c:pt>
                <c:pt idx="4815">
                  <c:v>4815</c:v>
                </c:pt>
                <c:pt idx="4816">
                  <c:v>4816</c:v>
                </c:pt>
                <c:pt idx="4817">
                  <c:v>4817</c:v>
                </c:pt>
                <c:pt idx="4818">
                  <c:v>4818</c:v>
                </c:pt>
                <c:pt idx="4819">
                  <c:v>4819</c:v>
                </c:pt>
                <c:pt idx="4820">
                  <c:v>4820</c:v>
                </c:pt>
                <c:pt idx="4821">
                  <c:v>4821</c:v>
                </c:pt>
                <c:pt idx="4822">
                  <c:v>4822</c:v>
                </c:pt>
                <c:pt idx="4823">
                  <c:v>4823</c:v>
                </c:pt>
                <c:pt idx="4824">
                  <c:v>4824</c:v>
                </c:pt>
                <c:pt idx="4825">
                  <c:v>4825</c:v>
                </c:pt>
                <c:pt idx="4826">
                  <c:v>4826</c:v>
                </c:pt>
                <c:pt idx="4827">
                  <c:v>4827</c:v>
                </c:pt>
                <c:pt idx="4828">
                  <c:v>4828</c:v>
                </c:pt>
                <c:pt idx="4829">
                  <c:v>4829</c:v>
                </c:pt>
                <c:pt idx="4830">
                  <c:v>4830</c:v>
                </c:pt>
                <c:pt idx="4831">
                  <c:v>4831</c:v>
                </c:pt>
                <c:pt idx="4832">
                  <c:v>4832</c:v>
                </c:pt>
                <c:pt idx="4833">
                  <c:v>4833</c:v>
                </c:pt>
                <c:pt idx="4834">
                  <c:v>4834</c:v>
                </c:pt>
                <c:pt idx="4835">
                  <c:v>4835</c:v>
                </c:pt>
                <c:pt idx="4836">
                  <c:v>4836</c:v>
                </c:pt>
                <c:pt idx="4837">
                  <c:v>4837</c:v>
                </c:pt>
                <c:pt idx="4838">
                  <c:v>4838</c:v>
                </c:pt>
                <c:pt idx="4839">
                  <c:v>4839</c:v>
                </c:pt>
                <c:pt idx="4840">
                  <c:v>4840</c:v>
                </c:pt>
                <c:pt idx="4841">
                  <c:v>4841</c:v>
                </c:pt>
                <c:pt idx="4842">
                  <c:v>4842</c:v>
                </c:pt>
                <c:pt idx="4843">
                  <c:v>4843</c:v>
                </c:pt>
                <c:pt idx="4844">
                  <c:v>4844</c:v>
                </c:pt>
                <c:pt idx="4845">
                  <c:v>4845</c:v>
                </c:pt>
                <c:pt idx="4846">
                  <c:v>4846</c:v>
                </c:pt>
                <c:pt idx="4847">
                  <c:v>4847</c:v>
                </c:pt>
                <c:pt idx="4848">
                  <c:v>4848</c:v>
                </c:pt>
                <c:pt idx="4849">
                  <c:v>4849</c:v>
                </c:pt>
                <c:pt idx="4850">
                  <c:v>4850</c:v>
                </c:pt>
                <c:pt idx="4851">
                  <c:v>4851</c:v>
                </c:pt>
                <c:pt idx="4852">
                  <c:v>4852</c:v>
                </c:pt>
                <c:pt idx="4853">
                  <c:v>4853</c:v>
                </c:pt>
                <c:pt idx="4854">
                  <c:v>4854</c:v>
                </c:pt>
                <c:pt idx="4855">
                  <c:v>4855</c:v>
                </c:pt>
                <c:pt idx="4856">
                  <c:v>4856</c:v>
                </c:pt>
                <c:pt idx="4857">
                  <c:v>4857</c:v>
                </c:pt>
                <c:pt idx="4858">
                  <c:v>4858</c:v>
                </c:pt>
                <c:pt idx="4859">
                  <c:v>4859</c:v>
                </c:pt>
                <c:pt idx="4860">
                  <c:v>4860</c:v>
                </c:pt>
                <c:pt idx="4861">
                  <c:v>4861</c:v>
                </c:pt>
                <c:pt idx="4862">
                  <c:v>4862</c:v>
                </c:pt>
                <c:pt idx="4863">
                  <c:v>4863</c:v>
                </c:pt>
                <c:pt idx="4864">
                  <c:v>4864</c:v>
                </c:pt>
                <c:pt idx="4865">
                  <c:v>4865</c:v>
                </c:pt>
                <c:pt idx="4866">
                  <c:v>4866</c:v>
                </c:pt>
                <c:pt idx="4867">
                  <c:v>4867</c:v>
                </c:pt>
                <c:pt idx="4868">
                  <c:v>4868</c:v>
                </c:pt>
                <c:pt idx="4869">
                  <c:v>4869</c:v>
                </c:pt>
                <c:pt idx="4870">
                  <c:v>4870</c:v>
                </c:pt>
                <c:pt idx="4871">
                  <c:v>4871</c:v>
                </c:pt>
                <c:pt idx="4872">
                  <c:v>4872</c:v>
                </c:pt>
                <c:pt idx="4873">
                  <c:v>4873</c:v>
                </c:pt>
                <c:pt idx="4874">
                  <c:v>4874</c:v>
                </c:pt>
                <c:pt idx="4875">
                  <c:v>4875</c:v>
                </c:pt>
                <c:pt idx="4876">
                  <c:v>4876</c:v>
                </c:pt>
                <c:pt idx="4877">
                  <c:v>4877</c:v>
                </c:pt>
                <c:pt idx="4878">
                  <c:v>4878</c:v>
                </c:pt>
                <c:pt idx="4879">
                  <c:v>4879</c:v>
                </c:pt>
                <c:pt idx="4880">
                  <c:v>4880</c:v>
                </c:pt>
                <c:pt idx="4881">
                  <c:v>4881</c:v>
                </c:pt>
                <c:pt idx="4882">
                  <c:v>4882</c:v>
                </c:pt>
                <c:pt idx="4883">
                  <c:v>4883</c:v>
                </c:pt>
                <c:pt idx="4884">
                  <c:v>4884</c:v>
                </c:pt>
                <c:pt idx="4885">
                  <c:v>4885</c:v>
                </c:pt>
                <c:pt idx="4886">
                  <c:v>4886</c:v>
                </c:pt>
                <c:pt idx="4887">
                  <c:v>4887</c:v>
                </c:pt>
                <c:pt idx="4888">
                  <c:v>4888</c:v>
                </c:pt>
                <c:pt idx="4889">
                  <c:v>4889</c:v>
                </c:pt>
                <c:pt idx="4890">
                  <c:v>4890</c:v>
                </c:pt>
                <c:pt idx="4891">
                  <c:v>4891</c:v>
                </c:pt>
                <c:pt idx="4892">
                  <c:v>4892</c:v>
                </c:pt>
                <c:pt idx="4893">
                  <c:v>4893</c:v>
                </c:pt>
                <c:pt idx="4894">
                  <c:v>4894</c:v>
                </c:pt>
                <c:pt idx="4895">
                  <c:v>4895</c:v>
                </c:pt>
                <c:pt idx="4896">
                  <c:v>4896</c:v>
                </c:pt>
                <c:pt idx="4897">
                  <c:v>4897</c:v>
                </c:pt>
                <c:pt idx="4898">
                  <c:v>4898</c:v>
                </c:pt>
                <c:pt idx="4899">
                  <c:v>4899</c:v>
                </c:pt>
                <c:pt idx="4900">
                  <c:v>4900</c:v>
                </c:pt>
                <c:pt idx="4901">
                  <c:v>4901</c:v>
                </c:pt>
                <c:pt idx="4902">
                  <c:v>4902</c:v>
                </c:pt>
                <c:pt idx="4903">
                  <c:v>4903</c:v>
                </c:pt>
                <c:pt idx="4904">
                  <c:v>4904</c:v>
                </c:pt>
                <c:pt idx="4905">
                  <c:v>4905</c:v>
                </c:pt>
                <c:pt idx="4906">
                  <c:v>4906</c:v>
                </c:pt>
                <c:pt idx="4907">
                  <c:v>4907</c:v>
                </c:pt>
                <c:pt idx="4908">
                  <c:v>4908</c:v>
                </c:pt>
                <c:pt idx="4909">
                  <c:v>4909</c:v>
                </c:pt>
                <c:pt idx="4910">
                  <c:v>4910</c:v>
                </c:pt>
                <c:pt idx="4911">
                  <c:v>4911</c:v>
                </c:pt>
                <c:pt idx="4912">
                  <c:v>4912</c:v>
                </c:pt>
                <c:pt idx="4913">
                  <c:v>4913</c:v>
                </c:pt>
                <c:pt idx="4914">
                  <c:v>4914</c:v>
                </c:pt>
                <c:pt idx="4915">
                  <c:v>4915</c:v>
                </c:pt>
                <c:pt idx="4916">
                  <c:v>4916</c:v>
                </c:pt>
                <c:pt idx="4917">
                  <c:v>4917</c:v>
                </c:pt>
                <c:pt idx="4918">
                  <c:v>4918</c:v>
                </c:pt>
                <c:pt idx="4919">
                  <c:v>4919</c:v>
                </c:pt>
                <c:pt idx="4920">
                  <c:v>4920</c:v>
                </c:pt>
                <c:pt idx="4921">
                  <c:v>4921</c:v>
                </c:pt>
                <c:pt idx="4922">
                  <c:v>4922</c:v>
                </c:pt>
                <c:pt idx="4923">
                  <c:v>4923</c:v>
                </c:pt>
                <c:pt idx="4924">
                  <c:v>4924</c:v>
                </c:pt>
                <c:pt idx="4925">
                  <c:v>4925</c:v>
                </c:pt>
                <c:pt idx="4926">
                  <c:v>4926</c:v>
                </c:pt>
                <c:pt idx="4927">
                  <c:v>4927</c:v>
                </c:pt>
                <c:pt idx="4928">
                  <c:v>4928</c:v>
                </c:pt>
                <c:pt idx="4929">
                  <c:v>4929</c:v>
                </c:pt>
                <c:pt idx="4930">
                  <c:v>4930</c:v>
                </c:pt>
                <c:pt idx="4931">
                  <c:v>4931</c:v>
                </c:pt>
                <c:pt idx="4932">
                  <c:v>4932</c:v>
                </c:pt>
                <c:pt idx="4933">
                  <c:v>4933</c:v>
                </c:pt>
                <c:pt idx="4934">
                  <c:v>4934</c:v>
                </c:pt>
                <c:pt idx="4935">
                  <c:v>4935</c:v>
                </c:pt>
                <c:pt idx="4936">
                  <c:v>4936</c:v>
                </c:pt>
                <c:pt idx="4937">
                  <c:v>4937</c:v>
                </c:pt>
                <c:pt idx="4938">
                  <c:v>4938</c:v>
                </c:pt>
                <c:pt idx="4939">
                  <c:v>4939</c:v>
                </c:pt>
                <c:pt idx="4940">
                  <c:v>4940</c:v>
                </c:pt>
                <c:pt idx="4941">
                  <c:v>4941</c:v>
                </c:pt>
                <c:pt idx="4942">
                  <c:v>4942</c:v>
                </c:pt>
                <c:pt idx="4943">
                  <c:v>4943</c:v>
                </c:pt>
                <c:pt idx="4944">
                  <c:v>4944</c:v>
                </c:pt>
                <c:pt idx="4945">
                  <c:v>4945</c:v>
                </c:pt>
                <c:pt idx="4946">
                  <c:v>4946</c:v>
                </c:pt>
                <c:pt idx="4947">
                  <c:v>4947</c:v>
                </c:pt>
                <c:pt idx="4948">
                  <c:v>4948</c:v>
                </c:pt>
                <c:pt idx="4949">
                  <c:v>4949</c:v>
                </c:pt>
                <c:pt idx="4950">
                  <c:v>4950</c:v>
                </c:pt>
                <c:pt idx="4951">
                  <c:v>4951</c:v>
                </c:pt>
                <c:pt idx="4952">
                  <c:v>4952</c:v>
                </c:pt>
                <c:pt idx="4953">
                  <c:v>4953</c:v>
                </c:pt>
                <c:pt idx="4954">
                  <c:v>4954</c:v>
                </c:pt>
                <c:pt idx="4955">
                  <c:v>4955</c:v>
                </c:pt>
                <c:pt idx="4956">
                  <c:v>4956</c:v>
                </c:pt>
                <c:pt idx="4957">
                  <c:v>4957</c:v>
                </c:pt>
                <c:pt idx="4958">
                  <c:v>4958</c:v>
                </c:pt>
                <c:pt idx="4959">
                  <c:v>4959</c:v>
                </c:pt>
                <c:pt idx="4960">
                  <c:v>4960</c:v>
                </c:pt>
                <c:pt idx="4961">
                  <c:v>4961</c:v>
                </c:pt>
                <c:pt idx="4962">
                  <c:v>4962</c:v>
                </c:pt>
                <c:pt idx="4963">
                  <c:v>4963</c:v>
                </c:pt>
                <c:pt idx="4964">
                  <c:v>4964</c:v>
                </c:pt>
                <c:pt idx="4965">
                  <c:v>4965</c:v>
                </c:pt>
                <c:pt idx="4966">
                  <c:v>4966</c:v>
                </c:pt>
                <c:pt idx="4967">
                  <c:v>4967</c:v>
                </c:pt>
                <c:pt idx="4968">
                  <c:v>4968</c:v>
                </c:pt>
                <c:pt idx="4969">
                  <c:v>4969</c:v>
                </c:pt>
                <c:pt idx="4970">
                  <c:v>4970</c:v>
                </c:pt>
                <c:pt idx="4971">
                  <c:v>4971</c:v>
                </c:pt>
                <c:pt idx="4972">
                  <c:v>4972</c:v>
                </c:pt>
                <c:pt idx="4973">
                  <c:v>4973</c:v>
                </c:pt>
                <c:pt idx="4974">
                  <c:v>4974</c:v>
                </c:pt>
                <c:pt idx="4975">
                  <c:v>4975</c:v>
                </c:pt>
                <c:pt idx="4976">
                  <c:v>4976</c:v>
                </c:pt>
                <c:pt idx="4977">
                  <c:v>4977</c:v>
                </c:pt>
                <c:pt idx="4978">
                  <c:v>4978</c:v>
                </c:pt>
                <c:pt idx="4979">
                  <c:v>4979</c:v>
                </c:pt>
                <c:pt idx="4980">
                  <c:v>4980</c:v>
                </c:pt>
                <c:pt idx="4981">
                  <c:v>4981</c:v>
                </c:pt>
                <c:pt idx="4982">
                  <c:v>4982</c:v>
                </c:pt>
                <c:pt idx="4983">
                  <c:v>4983</c:v>
                </c:pt>
                <c:pt idx="4984">
                  <c:v>4984</c:v>
                </c:pt>
                <c:pt idx="4985">
                  <c:v>4985</c:v>
                </c:pt>
                <c:pt idx="4986">
                  <c:v>4986</c:v>
                </c:pt>
                <c:pt idx="4987">
                  <c:v>4987</c:v>
                </c:pt>
                <c:pt idx="4988">
                  <c:v>4988</c:v>
                </c:pt>
                <c:pt idx="4989">
                  <c:v>4989</c:v>
                </c:pt>
                <c:pt idx="4990">
                  <c:v>4990</c:v>
                </c:pt>
                <c:pt idx="4991">
                  <c:v>4991</c:v>
                </c:pt>
                <c:pt idx="4992">
                  <c:v>4992</c:v>
                </c:pt>
                <c:pt idx="4993">
                  <c:v>4993</c:v>
                </c:pt>
                <c:pt idx="4994">
                  <c:v>4994</c:v>
                </c:pt>
                <c:pt idx="4995">
                  <c:v>4995</c:v>
                </c:pt>
                <c:pt idx="4996">
                  <c:v>4996</c:v>
                </c:pt>
                <c:pt idx="4997">
                  <c:v>4997</c:v>
                </c:pt>
                <c:pt idx="4998">
                  <c:v>4998</c:v>
                </c:pt>
                <c:pt idx="4999">
                  <c:v>4999</c:v>
                </c:pt>
              </c:numCache>
            </c:numRef>
          </c:xVal>
          <c:yVal>
            <c:numRef>
              <c:f>גיליון1!$B$2:$B$5001</c:f>
              <c:numCache>
                <c:formatCode>General</c:formatCode>
                <c:ptCount val="5000"/>
                <c:pt idx="0">
                  <c:v>0</c:v>
                </c:pt>
                <c:pt idx="1">
                  <c:v>0</c:v>
                </c:pt>
                <c:pt idx="2">
                  <c:v>0</c:v>
                </c:pt>
                <c:pt idx="3">
                  <c:v>0</c:v>
                </c:pt>
                <c:pt idx="4">
                  <c:v>0</c:v>
                </c:pt>
                <c:pt idx="5">
                  <c:v>0</c:v>
                </c:pt>
                <c:pt idx="6">
                  <c:v>0</c:v>
                </c:pt>
                <c:pt idx="7">
                  <c:v>2.5230000000000001</c:v>
                </c:pt>
                <c:pt idx="8">
                  <c:v>3.9569999999999967</c:v>
                </c:pt>
                <c:pt idx="9">
                  <c:v>4.3730000000000002</c:v>
                </c:pt>
                <c:pt idx="10">
                  <c:v>4.202</c:v>
                </c:pt>
                <c:pt idx="11">
                  <c:v>4.1529999999999871</c:v>
                </c:pt>
                <c:pt idx="12">
                  <c:v>4.0789999999999997</c:v>
                </c:pt>
                <c:pt idx="13">
                  <c:v>4.0179999999999945</c:v>
                </c:pt>
                <c:pt idx="14">
                  <c:v>4.0789999999999997</c:v>
                </c:pt>
                <c:pt idx="15">
                  <c:v>4.1529999999999871</c:v>
                </c:pt>
                <c:pt idx="16">
                  <c:v>4.1039999999999965</c:v>
                </c:pt>
                <c:pt idx="17">
                  <c:v>4.0549999999999882</c:v>
                </c:pt>
                <c:pt idx="18">
                  <c:v>4.0549999999999882</c:v>
                </c:pt>
                <c:pt idx="19">
                  <c:v>4.1279999999999841</c:v>
                </c:pt>
                <c:pt idx="20">
                  <c:v>4.1899999999999995</c:v>
                </c:pt>
                <c:pt idx="21">
                  <c:v>4.1899999999999995</c:v>
                </c:pt>
                <c:pt idx="22">
                  <c:v>4.226</c:v>
                </c:pt>
                <c:pt idx="23">
                  <c:v>4.226</c:v>
                </c:pt>
                <c:pt idx="24">
                  <c:v>4.226</c:v>
                </c:pt>
                <c:pt idx="25">
                  <c:v>4.2510000000000003</c:v>
                </c:pt>
                <c:pt idx="26">
                  <c:v>4.2510000000000003</c:v>
                </c:pt>
                <c:pt idx="27">
                  <c:v>4.2510000000000003</c:v>
                </c:pt>
                <c:pt idx="28">
                  <c:v>4.2629999999999955</c:v>
                </c:pt>
                <c:pt idx="29">
                  <c:v>4.2389999999999999</c:v>
                </c:pt>
                <c:pt idx="30">
                  <c:v>4.2389999999999999</c:v>
                </c:pt>
                <c:pt idx="31">
                  <c:v>4.2880000000000003</c:v>
                </c:pt>
                <c:pt idx="32">
                  <c:v>4.2880000000000003</c:v>
                </c:pt>
                <c:pt idx="33">
                  <c:v>4.2880000000000003</c:v>
                </c:pt>
                <c:pt idx="34">
                  <c:v>4.2750000000000004</c:v>
                </c:pt>
                <c:pt idx="35">
                  <c:v>4.2750000000000004</c:v>
                </c:pt>
                <c:pt idx="36">
                  <c:v>4.2629999999999955</c:v>
                </c:pt>
                <c:pt idx="37">
                  <c:v>4.2629999999999955</c:v>
                </c:pt>
                <c:pt idx="38">
                  <c:v>4.2389999999999999</c:v>
                </c:pt>
                <c:pt idx="39">
                  <c:v>4.226</c:v>
                </c:pt>
                <c:pt idx="40">
                  <c:v>4.2139999999999995</c:v>
                </c:pt>
                <c:pt idx="41">
                  <c:v>4.1899999999999995</c:v>
                </c:pt>
                <c:pt idx="42">
                  <c:v>4.164999999999984</c:v>
                </c:pt>
                <c:pt idx="43">
                  <c:v>4.1529999999999871</c:v>
                </c:pt>
                <c:pt idx="44">
                  <c:v>4.141</c:v>
                </c:pt>
                <c:pt idx="45">
                  <c:v>4.141</c:v>
                </c:pt>
                <c:pt idx="46">
                  <c:v>4.141</c:v>
                </c:pt>
                <c:pt idx="47">
                  <c:v>4.1529999999999871</c:v>
                </c:pt>
                <c:pt idx="48">
                  <c:v>4.1769999999999996</c:v>
                </c:pt>
                <c:pt idx="49">
                  <c:v>4.202</c:v>
                </c:pt>
                <c:pt idx="50">
                  <c:v>4.226</c:v>
                </c:pt>
                <c:pt idx="51">
                  <c:v>4.2510000000000003</c:v>
                </c:pt>
                <c:pt idx="52">
                  <c:v>4.2750000000000004</c:v>
                </c:pt>
                <c:pt idx="53">
                  <c:v>4.3</c:v>
                </c:pt>
                <c:pt idx="54">
                  <c:v>4.3</c:v>
                </c:pt>
                <c:pt idx="55">
                  <c:v>4.3119999999999985</c:v>
                </c:pt>
                <c:pt idx="56">
                  <c:v>4.3</c:v>
                </c:pt>
                <c:pt idx="57">
                  <c:v>4.2880000000000003</c:v>
                </c:pt>
                <c:pt idx="58">
                  <c:v>4.2750000000000004</c:v>
                </c:pt>
                <c:pt idx="59">
                  <c:v>4.2510000000000003</c:v>
                </c:pt>
                <c:pt idx="60">
                  <c:v>4.226</c:v>
                </c:pt>
                <c:pt idx="61">
                  <c:v>4.2139999999999995</c:v>
                </c:pt>
                <c:pt idx="62">
                  <c:v>4.1899999999999995</c:v>
                </c:pt>
                <c:pt idx="63">
                  <c:v>4.2750000000000004</c:v>
                </c:pt>
                <c:pt idx="64">
                  <c:v>4.1769999999999996</c:v>
                </c:pt>
                <c:pt idx="65">
                  <c:v>4.1769999999999996</c:v>
                </c:pt>
                <c:pt idx="66">
                  <c:v>0</c:v>
                </c:pt>
                <c:pt idx="67">
                  <c:v>8.06</c:v>
                </c:pt>
                <c:pt idx="68">
                  <c:v>8.1830000000000016</c:v>
                </c:pt>
                <c:pt idx="69">
                  <c:v>7.9260000000000002</c:v>
                </c:pt>
                <c:pt idx="70">
                  <c:v>7.9379999999999997</c:v>
                </c:pt>
                <c:pt idx="71">
                  <c:v>7.9139999999999997</c:v>
                </c:pt>
                <c:pt idx="72">
                  <c:v>7.9260000000000002</c:v>
                </c:pt>
                <c:pt idx="73">
                  <c:v>7.9260000000000002</c:v>
                </c:pt>
                <c:pt idx="74">
                  <c:v>7.9260000000000002</c:v>
                </c:pt>
                <c:pt idx="75">
                  <c:v>7.9379999999999997</c:v>
                </c:pt>
                <c:pt idx="76">
                  <c:v>7.9379999999999997</c:v>
                </c:pt>
                <c:pt idx="77">
                  <c:v>7.9379999999999997</c:v>
                </c:pt>
                <c:pt idx="78">
                  <c:v>7.9260000000000002</c:v>
                </c:pt>
                <c:pt idx="79">
                  <c:v>7.9260000000000002</c:v>
                </c:pt>
                <c:pt idx="80">
                  <c:v>7.9139999999999997</c:v>
                </c:pt>
                <c:pt idx="81">
                  <c:v>7.9139999999999997</c:v>
                </c:pt>
                <c:pt idx="82">
                  <c:v>7.864999999999986</c:v>
                </c:pt>
                <c:pt idx="83">
                  <c:v>7.84</c:v>
                </c:pt>
                <c:pt idx="84">
                  <c:v>8.0240000000000009</c:v>
                </c:pt>
                <c:pt idx="85">
                  <c:v>8.0360000000000014</c:v>
                </c:pt>
                <c:pt idx="86">
                  <c:v>8.0360000000000014</c:v>
                </c:pt>
                <c:pt idx="87">
                  <c:v>8.0479999999999983</c:v>
                </c:pt>
                <c:pt idx="88">
                  <c:v>8.06</c:v>
                </c:pt>
                <c:pt idx="89">
                  <c:v>8.0479999999999983</c:v>
                </c:pt>
                <c:pt idx="90">
                  <c:v>8.0360000000000014</c:v>
                </c:pt>
                <c:pt idx="91">
                  <c:v>8.0479999999999983</c:v>
                </c:pt>
                <c:pt idx="92">
                  <c:v>8.0479999999999983</c:v>
                </c:pt>
                <c:pt idx="93">
                  <c:v>8.0730000000000004</c:v>
                </c:pt>
                <c:pt idx="94">
                  <c:v>8.06</c:v>
                </c:pt>
                <c:pt idx="95">
                  <c:v>8.0850000000000026</c:v>
                </c:pt>
                <c:pt idx="96">
                  <c:v>8.0970000000000013</c:v>
                </c:pt>
                <c:pt idx="97">
                  <c:v>8.0850000000000026</c:v>
                </c:pt>
                <c:pt idx="98">
                  <c:v>8.0850000000000026</c:v>
                </c:pt>
                <c:pt idx="99">
                  <c:v>8.0970000000000013</c:v>
                </c:pt>
                <c:pt idx="100">
                  <c:v>8.0970000000000013</c:v>
                </c:pt>
                <c:pt idx="101">
                  <c:v>8.11</c:v>
                </c:pt>
                <c:pt idx="102">
                  <c:v>8.1220000000000017</c:v>
                </c:pt>
                <c:pt idx="103">
                  <c:v>8.1339999999999986</c:v>
                </c:pt>
                <c:pt idx="104">
                  <c:v>8.1339999999999986</c:v>
                </c:pt>
                <c:pt idx="105">
                  <c:v>8.1339999999999986</c:v>
                </c:pt>
                <c:pt idx="106">
                  <c:v>8.1339999999999986</c:v>
                </c:pt>
                <c:pt idx="107">
                  <c:v>8.1339999999999986</c:v>
                </c:pt>
                <c:pt idx="108">
                  <c:v>8.1339999999999986</c:v>
                </c:pt>
                <c:pt idx="109">
                  <c:v>8.1590000000000007</c:v>
                </c:pt>
                <c:pt idx="110">
                  <c:v>8.145999999999999</c:v>
                </c:pt>
                <c:pt idx="111">
                  <c:v>8.145999999999999</c:v>
                </c:pt>
                <c:pt idx="112">
                  <c:v>8.1339999999999986</c:v>
                </c:pt>
                <c:pt idx="113">
                  <c:v>8.145999999999999</c:v>
                </c:pt>
                <c:pt idx="114">
                  <c:v>8.145999999999999</c:v>
                </c:pt>
                <c:pt idx="115">
                  <c:v>8.1339999999999986</c:v>
                </c:pt>
                <c:pt idx="116">
                  <c:v>8.1220000000000017</c:v>
                </c:pt>
                <c:pt idx="117">
                  <c:v>8.1220000000000017</c:v>
                </c:pt>
                <c:pt idx="118">
                  <c:v>8.1220000000000017</c:v>
                </c:pt>
                <c:pt idx="119">
                  <c:v>8.1339999999999986</c:v>
                </c:pt>
                <c:pt idx="120">
                  <c:v>8.145999999999999</c:v>
                </c:pt>
                <c:pt idx="121">
                  <c:v>8.145999999999999</c:v>
                </c:pt>
                <c:pt idx="122">
                  <c:v>8.1590000000000007</c:v>
                </c:pt>
                <c:pt idx="123">
                  <c:v>8.1710000000000012</c:v>
                </c:pt>
                <c:pt idx="124">
                  <c:v>8.1710000000000012</c:v>
                </c:pt>
                <c:pt idx="125">
                  <c:v>8.1710000000000012</c:v>
                </c:pt>
                <c:pt idx="126">
                  <c:v>8.1830000000000016</c:v>
                </c:pt>
                <c:pt idx="127">
                  <c:v>8.1950000000000003</c:v>
                </c:pt>
                <c:pt idx="128">
                  <c:v>8.1950000000000003</c:v>
                </c:pt>
                <c:pt idx="129">
                  <c:v>8.0970000000000013</c:v>
                </c:pt>
                <c:pt idx="130">
                  <c:v>8.0730000000000004</c:v>
                </c:pt>
                <c:pt idx="131">
                  <c:v>8.0730000000000004</c:v>
                </c:pt>
                <c:pt idx="132">
                  <c:v>8.0850000000000026</c:v>
                </c:pt>
                <c:pt idx="133">
                  <c:v>8.0970000000000013</c:v>
                </c:pt>
                <c:pt idx="134">
                  <c:v>8.11</c:v>
                </c:pt>
                <c:pt idx="135">
                  <c:v>8.1339999999999986</c:v>
                </c:pt>
                <c:pt idx="136">
                  <c:v>8.1590000000000007</c:v>
                </c:pt>
                <c:pt idx="137">
                  <c:v>8.1710000000000012</c:v>
                </c:pt>
                <c:pt idx="138">
                  <c:v>8.1830000000000016</c:v>
                </c:pt>
                <c:pt idx="139">
                  <c:v>8.1950000000000003</c:v>
                </c:pt>
                <c:pt idx="140">
                  <c:v>8.1950000000000003</c:v>
                </c:pt>
                <c:pt idx="141">
                  <c:v>8.206999999999999</c:v>
                </c:pt>
                <c:pt idx="142">
                  <c:v>8.2199999999999989</c:v>
                </c:pt>
                <c:pt idx="143">
                  <c:v>8.2319999999999993</c:v>
                </c:pt>
                <c:pt idx="144">
                  <c:v>8.2570000000000014</c:v>
                </c:pt>
                <c:pt idx="145">
                  <c:v>8.2439999999999998</c:v>
                </c:pt>
                <c:pt idx="146">
                  <c:v>8.2199999999999989</c:v>
                </c:pt>
                <c:pt idx="147">
                  <c:v>8.1590000000000007</c:v>
                </c:pt>
                <c:pt idx="148">
                  <c:v>8.0730000000000004</c:v>
                </c:pt>
                <c:pt idx="149">
                  <c:v>8.011000000000001</c:v>
                </c:pt>
                <c:pt idx="150">
                  <c:v>7.9749999999999996</c:v>
                </c:pt>
                <c:pt idx="151">
                  <c:v>7.9749999999999996</c:v>
                </c:pt>
                <c:pt idx="152">
                  <c:v>8.011000000000001</c:v>
                </c:pt>
                <c:pt idx="153">
                  <c:v>8.0850000000000026</c:v>
                </c:pt>
                <c:pt idx="154">
                  <c:v>8.1710000000000012</c:v>
                </c:pt>
                <c:pt idx="155">
                  <c:v>8.2319999999999993</c:v>
                </c:pt>
                <c:pt idx="156">
                  <c:v>8.2690000000000001</c:v>
                </c:pt>
                <c:pt idx="157">
                  <c:v>8.2319999999999993</c:v>
                </c:pt>
                <c:pt idx="158">
                  <c:v>8.1710000000000012</c:v>
                </c:pt>
                <c:pt idx="159">
                  <c:v>8.0850000000000026</c:v>
                </c:pt>
                <c:pt idx="160">
                  <c:v>8.0240000000000009</c:v>
                </c:pt>
                <c:pt idx="161">
                  <c:v>7.9870000000000001</c:v>
                </c:pt>
                <c:pt idx="162">
                  <c:v>7.9630000000000001</c:v>
                </c:pt>
                <c:pt idx="163">
                  <c:v>7.9749999999999996</c:v>
                </c:pt>
                <c:pt idx="164">
                  <c:v>7.9989999999999997</c:v>
                </c:pt>
                <c:pt idx="165">
                  <c:v>8.0240000000000009</c:v>
                </c:pt>
                <c:pt idx="166">
                  <c:v>8.0850000000000026</c:v>
                </c:pt>
                <c:pt idx="167">
                  <c:v>8.1339999999999986</c:v>
                </c:pt>
                <c:pt idx="168">
                  <c:v>8.1830000000000016</c:v>
                </c:pt>
                <c:pt idx="169">
                  <c:v>8.2319999999999993</c:v>
                </c:pt>
                <c:pt idx="170">
                  <c:v>8.1339999999999986</c:v>
                </c:pt>
                <c:pt idx="171">
                  <c:v>8.11</c:v>
                </c:pt>
                <c:pt idx="172">
                  <c:v>8.0479999999999983</c:v>
                </c:pt>
                <c:pt idx="173">
                  <c:v>7.9989999999999997</c:v>
                </c:pt>
                <c:pt idx="174">
                  <c:v>7.9260000000000002</c:v>
                </c:pt>
                <c:pt idx="175">
                  <c:v>7.8769999999999998</c:v>
                </c:pt>
                <c:pt idx="176">
                  <c:v>7.84</c:v>
                </c:pt>
                <c:pt idx="177">
                  <c:v>7.8279999999999861</c:v>
                </c:pt>
                <c:pt idx="178">
                  <c:v>7.84</c:v>
                </c:pt>
                <c:pt idx="179">
                  <c:v>7.8769999999999998</c:v>
                </c:pt>
                <c:pt idx="180">
                  <c:v>7.9260000000000002</c:v>
                </c:pt>
                <c:pt idx="181">
                  <c:v>7.9870000000000001</c:v>
                </c:pt>
                <c:pt idx="182">
                  <c:v>8.06</c:v>
                </c:pt>
                <c:pt idx="183">
                  <c:v>8.0850000000000026</c:v>
                </c:pt>
                <c:pt idx="184">
                  <c:v>8.0850000000000026</c:v>
                </c:pt>
                <c:pt idx="185">
                  <c:v>8.0479999999999983</c:v>
                </c:pt>
                <c:pt idx="186">
                  <c:v>7.9870000000000001</c:v>
                </c:pt>
                <c:pt idx="187">
                  <c:v>7.9139999999999997</c:v>
                </c:pt>
                <c:pt idx="188">
                  <c:v>7.84</c:v>
                </c:pt>
                <c:pt idx="189">
                  <c:v>7.7910000000000004</c:v>
                </c:pt>
                <c:pt idx="190">
                  <c:v>7.766</c:v>
                </c:pt>
                <c:pt idx="191">
                  <c:v>7.766</c:v>
                </c:pt>
                <c:pt idx="192">
                  <c:v>7.7789999999999999</c:v>
                </c:pt>
                <c:pt idx="193">
                  <c:v>7.8029999999999955</c:v>
                </c:pt>
                <c:pt idx="194">
                  <c:v>7.8519999999999985</c:v>
                </c:pt>
                <c:pt idx="195">
                  <c:v>7.8769999999999998</c:v>
                </c:pt>
                <c:pt idx="196">
                  <c:v>8.06</c:v>
                </c:pt>
                <c:pt idx="197">
                  <c:v>7.8279999999999861</c:v>
                </c:pt>
                <c:pt idx="198">
                  <c:v>7.8519999999999985</c:v>
                </c:pt>
                <c:pt idx="199">
                  <c:v>7.8029999999999955</c:v>
                </c:pt>
                <c:pt idx="200">
                  <c:v>8.0240000000000009</c:v>
                </c:pt>
                <c:pt idx="201">
                  <c:v>7.9989999999999997</c:v>
                </c:pt>
                <c:pt idx="202">
                  <c:v>7.95</c:v>
                </c:pt>
                <c:pt idx="203">
                  <c:v>7.9009999999999998</c:v>
                </c:pt>
                <c:pt idx="204">
                  <c:v>7.9260000000000002</c:v>
                </c:pt>
                <c:pt idx="205">
                  <c:v>7.9009999999999998</c:v>
                </c:pt>
                <c:pt idx="206">
                  <c:v>7.864999999999986</c:v>
                </c:pt>
                <c:pt idx="207">
                  <c:v>7.8519999999999985</c:v>
                </c:pt>
                <c:pt idx="208">
                  <c:v>7.8159999999999945</c:v>
                </c:pt>
                <c:pt idx="209">
                  <c:v>7.742</c:v>
                </c:pt>
                <c:pt idx="210">
                  <c:v>7.6559999999999881</c:v>
                </c:pt>
                <c:pt idx="211">
                  <c:v>7.6689999999999872</c:v>
                </c:pt>
                <c:pt idx="212">
                  <c:v>7.6319999999999997</c:v>
                </c:pt>
                <c:pt idx="213">
                  <c:v>7.742</c:v>
                </c:pt>
                <c:pt idx="214">
                  <c:v>7.73</c:v>
                </c:pt>
                <c:pt idx="215">
                  <c:v>7.766</c:v>
                </c:pt>
                <c:pt idx="216">
                  <c:v>7.7910000000000004</c:v>
                </c:pt>
                <c:pt idx="217">
                  <c:v>7.7539999999999996</c:v>
                </c:pt>
                <c:pt idx="218">
                  <c:v>7.6929999999999872</c:v>
                </c:pt>
                <c:pt idx="219">
                  <c:v>7.84</c:v>
                </c:pt>
                <c:pt idx="220">
                  <c:v>8.0360000000000014</c:v>
                </c:pt>
                <c:pt idx="221">
                  <c:v>7.8769999999999998</c:v>
                </c:pt>
                <c:pt idx="222">
                  <c:v>7.8279999999999861</c:v>
                </c:pt>
                <c:pt idx="223">
                  <c:v>7.7539999999999996</c:v>
                </c:pt>
                <c:pt idx="224">
                  <c:v>7.5709999999999997</c:v>
                </c:pt>
                <c:pt idx="225">
                  <c:v>7.5339999999999998</c:v>
                </c:pt>
                <c:pt idx="226">
                  <c:v>7.681</c:v>
                </c:pt>
                <c:pt idx="227">
                  <c:v>7.6069999999999975</c:v>
                </c:pt>
                <c:pt idx="228">
                  <c:v>7.5460000000000003</c:v>
                </c:pt>
                <c:pt idx="229">
                  <c:v>7.6199999999999966</c:v>
                </c:pt>
                <c:pt idx="230">
                  <c:v>7.5090000000000003</c:v>
                </c:pt>
                <c:pt idx="231">
                  <c:v>7.4239999999999995</c:v>
                </c:pt>
                <c:pt idx="232">
                  <c:v>7.3869999999999996</c:v>
                </c:pt>
                <c:pt idx="233">
                  <c:v>7.4109999999999996</c:v>
                </c:pt>
                <c:pt idx="234">
                  <c:v>7.3869999999999996</c:v>
                </c:pt>
                <c:pt idx="235">
                  <c:v>7.5460000000000003</c:v>
                </c:pt>
                <c:pt idx="236">
                  <c:v>7.4850000000000003</c:v>
                </c:pt>
                <c:pt idx="237">
                  <c:v>7.5090000000000003</c:v>
                </c:pt>
                <c:pt idx="238">
                  <c:v>7.8159999999999945</c:v>
                </c:pt>
                <c:pt idx="239">
                  <c:v>7.8279999999999861</c:v>
                </c:pt>
                <c:pt idx="240">
                  <c:v>7.8769999999999998</c:v>
                </c:pt>
                <c:pt idx="241">
                  <c:v>7.9139999999999997</c:v>
                </c:pt>
                <c:pt idx="242">
                  <c:v>7.9379999999999997</c:v>
                </c:pt>
                <c:pt idx="243">
                  <c:v>7.9630000000000001</c:v>
                </c:pt>
                <c:pt idx="244">
                  <c:v>7.9749999999999996</c:v>
                </c:pt>
                <c:pt idx="245">
                  <c:v>7.9749999999999996</c:v>
                </c:pt>
                <c:pt idx="246">
                  <c:v>0</c:v>
                </c:pt>
                <c:pt idx="247">
                  <c:v>4.4340000000000002</c:v>
                </c:pt>
                <c:pt idx="248">
                  <c:v>4.508</c:v>
                </c:pt>
                <c:pt idx="249">
                  <c:v>4.3119999999999985</c:v>
                </c:pt>
                <c:pt idx="250">
                  <c:v>4.2750000000000004</c:v>
                </c:pt>
                <c:pt idx="251">
                  <c:v>4.2750000000000004</c:v>
                </c:pt>
                <c:pt idx="252">
                  <c:v>4.2629999999999955</c:v>
                </c:pt>
                <c:pt idx="253">
                  <c:v>4.2510000000000003</c:v>
                </c:pt>
                <c:pt idx="254">
                  <c:v>4.226</c:v>
                </c:pt>
                <c:pt idx="255">
                  <c:v>4.202</c:v>
                </c:pt>
                <c:pt idx="256">
                  <c:v>4.1769999999999996</c:v>
                </c:pt>
                <c:pt idx="257">
                  <c:v>4.164999999999984</c:v>
                </c:pt>
                <c:pt idx="258">
                  <c:v>4.141</c:v>
                </c:pt>
                <c:pt idx="259">
                  <c:v>4.1279999999999841</c:v>
                </c:pt>
                <c:pt idx="260">
                  <c:v>4.1279999999999841</c:v>
                </c:pt>
                <c:pt idx="261">
                  <c:v>4.1159999999999872</c:v>
                </c:pt>
                <c:pt idx="262">
                  <c:v>4.1039999999999965</c:v>
                </c:pt>
                <c:pt idx="263">
                  <c:v>4.1159999999999872</c:v>
                </c:pt>
                <c:pt idx="264">
                  <c:v>4.1159999999999872</c:v>
                </c:pt>
                <c:pt idx="265">
                  <c:v>4.1279999999999841</c:v>
                </c:pt>
                <c:pt idx="266">
                  <c:v>4.1529999999999871</c:v>
                </c:pt>
                <c:pt idx="267">
                  <c:v>4.1769999999999996</c:v>
                </c:pt>
                <c:pt idx="268">
                  <c:v>4.202</c:v>
                </c:pt>
                <c:pt idx="269">
                  <c:v>4.226</c:v>
                </c:pt>
                <c:pt idx="270">
                  <c:v>4.2510000000000003</c:v>
                </c:pt>
                <c:pt idx="271">
                  <c:v>4.2629999999999955</c:v>
                </c:pt>
                <c:pt idx="272">
                  <c:v>4.2750000000000004</c:v>
                </c:pt>
                <c:pt idx="273">
                  <c:v>4.2750000000000004</c:v>
                </c:pt>
                <c:pt idx="274">
                  <c:v>4.2750000000000004</c:v>
                </c:pt>
                <c:pt idx="275">
                  <c:v>4.2629999999999955</c:v>
                </c:pt>
                <c:pt idx="276">
                  <c:v>4.2510000000000003</c:v>
                </c:pt>
                <c:pt idx="277">
                  <c:v>4.2389999999999999</c:v>
                </c:pt>
                <c:pt idx="278">
                  <c:v>4.226</c:v>
                </c:pt>
                <c:pt idx="279">
                  <c:v>4.226</c:v>
                </c:pt>
                <c:pt idx="280">
                  <c:v>4.226</c:v>
                </c:pt>
                <c:pt idx="281">
                  <c:v>4.2139999999999995</c:v>
                </c:pt>
                <c:pt idx="282">
                  <c:v>4.2139999999999995</c:v>
                </c:pt>
                <c:pt idx="283">
                  <c:v>4.2139999999999995</c:v>
                </c:pt>
                <c:pt idx="284">
                  <c:v>4.202</c:v>
                </c:pt>
                <c:pt idx="285">
                  <c:v>4.2139999999999995</c:v>
                </c:pt>
                <c:pt idx="286">
                  <c:v>4.4340000000000002</c:v>
                </c:pt>
                <c:pt idx="287">
                  <c:v>4.4340000000000002</c:v>
                </c:pt>
                <c:pt idx="288">
                  <c:v>4.4340000000000002</c:v>
                </c:pt>
                <c:pt idx="289">
                  <c:v>4.4340000000000002</c:v>
                </c:pt>
                <c:pt idx="290">
                  <c:v>4.4219999999999997</c:v>
                </c:pt>
                <c:pt idx="291">
                  <c:v>4.4219999999999997</c:v>
                </c:pt>
                <c:pt idx="292">
                  <c:v>4.41</c:v>
                </c:pt>
                <c:pt idx="293">
                  <c:v>4.3979999999999881</c:v>
                </c:pt>
                <c:pt idx="294">
                  <c:v>4.3860000000000001</c:v>
                </c:pt>
                <c:pt idx="295">
                  <c:v>4.3860000000000001</c:v>
                </c:pt>
                <c:pt idx="296">
                  <c:v>4.3730000000000002</c:v>
                </c:pt>
                <c:pt idx="297">
                  <c:v>4.3609999999999882</c:v>
                </c:pt>
                <c:pt idx="298">
                  <c:v>4.3490000000000002</c:v>
                </c:pt>
                <c:pt idx="299">
                  <c:v>4.3490000000000002</c:v>
                </c:pt>
                <c:pt idx="300">
                  <c:v>4.3490000000000002</c:v>
                </c:pt>
                <c:pt idx="301">
                  <c:v>4.3369999999999997</c:v>
                </c:pt>
                <c:pt idx="302">
                  <c:v>4.3369999999999997</c:v>
                </c:pt>
                <c:pt idx="303">
                  <c:v>4.3490000000000002</c:v>
                </c:pt>
                <c:pt idx="304">
                  <c:v>4.3490000000000002</c:v>
                </c:pt>
                <c:pt idx="305">
                  <c:v>4.3609999999999882</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-1.2E-2</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-1.2E-2</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-1.2E-2</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-1.2E-2</c:v>
                </c:pt>
                <c:pt idx="464">
                  <c:v>0</c:v>
                </c:pt>
                <c:pt idx="465">
                  <c:v>0</c:v>
                </c:pt>
                <c:pt idx="466">
                  <c:v>0</c:v>
                </c:pt>
                <c:pt idx="467">
                  <c:v>0</c:v>
                </c:pt>
                <c:pt idx="468">
                  <c:v>0</c:v>
                </c:pt>
                <c:pt idx="469">
                  <c:v>-1.2E-2</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-1.2E-2</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-1.2E-2</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-1.2E-2</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-1.2E-2</c:v>
                </c:pt>
                <c:pt idx="603">
                  <c:v>0</c:v>
                </c:pt>
                <c:pt idx="604">
                  <c:v>0</c:v>
                </c:pt>
                <c:pt idx="605">
                  <c:v>2.2909999999999999</c:v>
                </c:pt>
                <c:pt idx="606">
                  <c:v>4.1529999999999871</c:v>
                </c:pt>
                <c:pt idx="607">
                  <c:v>4.4470000000000001</c:v>
                </c:pt>
                <c:pt idx="608">
                  <c:v>4.4960000000000004</c:v>
                </c:pt>
                <c:pt idx="609">
                  <c:v>4.5199999999999996</c:v>
                </c:pt>
                <c:pt idx="610">
                  <c:v>4.484</c:v>
                </c:pt>
                <c:pt idx="611">
                  <c:v>4.4219999999999997</c:v>
                </c:pt>
                <c:pt idx="612">
                  <c:v>4.3730000000000002</c:v>
                </c:pt>
                <c:pt idx="613">
                  <c:v>4.3490000000000002</c:v>
                </c:pt>
                <c:pt idx="614">
                  <c:v>4.3609999999999882</c:v>
                </c:pt>
                <c:pt idx="615">
                  <c:v>4.41</c:v>
                </c:pt>
                <c:pt idx="616">
                  <c:v>4.4710000000000125</c:v>
                </c:pt>
                <c:pt idx="617">
                  <c:v>4.5199999999999996</c:v>
                </c:pt>
                <c:pt idx="618">
                  <c:v>4.5199999999999996</c:v>
                </c:pt>
                <c:pt idx="619">
                  <c:v>4.4960000000000004</c:v>
                </c:pt>
                <c:pt idx="620">
                  <c:v>4.4470000000000001</c:v>
                </c:pt>
                <c:pt idx="621">
                  <c:v>4.3979999999999881</c:v>
                </c:pt>
                <c:pt idx="622">
                  <c:v>4.3609999999999882</c:v>
                </c:pt>
                <c:pt idx="623">
                  <c:v>4.3609999999999882</c:v>
                </c:pt>
                <c:pt idx="624">
                  <c:v>4.3730000000000002</c:v>
                </c:pt>
                <c:pt idx="625">
                  <c:v>4.3979999999999881</c:v>
                </c:pt>
                <c:pt idx="626">
                  <c:v>4.4470000000000001</c:v>
                </c:pt>
                <c:pt idx="627">
                  <c:v>4.4960000000000004</c:v>
                </c:pt>
                <c:pt idx="628">
                  <c:v>4.532</c:v>
                </c:pt>
                <c:pt idx="629">
                  <c:v>4.532</c:v>
                </c:pt>
                <c:pt idx="630">
                  <c:v>4.508</c:v>
                </c:pt>
                <c:pt idx="631">
                  <c:v>4.4710000000000125</c:v>
                </c:pt>
                <c:pt idx="632">
                  <c:v>4.4470000000000001</c:v>
                </c:pt>
                <c:pt idx="633">
                  <c:v>4.3979999999999881</c:v>
                </c:pt>
                <c:pt idx="634">
                  <c:v>4.3860000000000001</c:v>
                </c:pt>
                <c:pt idx="635">
                  <c:v>4.3609999999999882</c:v>
                </c:pt>
                <c:pt idx="636">
                  <c:v>4.3730000000000002</c:v>
                </c:pt>
                <c:pt idx="637">
                  <c:v>4.3860000000000001</c:v>
                </c:pt>
                <c:pt idx="638">
                  <c:v>4.41</c:v>
                </c:pt>
                <c:pt idx="639">
                  <c:v>4.4470000000000001</c:v>
                </c:pt>
                <c:pt idx="640">
                  <c:v>4.4960000000000004</c:v>
                </c:pt>
                <c:pt idx="641">
                  <c:v>4.532</c:v>
                </c:pt>
                <c:pt idx="642">
                  <c:v>4.532</c:v>
                </c:pt>
                <c:pt idx="643">
                  <c:v>4.508</c:v>
                </c:pt>
                <c:pt idx="644">
                  <c:v>4.4589999999999996</c:v>
                </c:pt>
                <c:pt idx="645">
                  <c:v>4.3979999999999881</c:v>
                </c:pt>
                <c:pt idx="646">
                  <c:v>4.3609999999999882</c:v>
                </c:pt>
                <c:pt idx="647">
                  <c:v>4.3609999999999882</c:v>
                </c:pt>
                <c:pt idx="648">
                  <c:v>4.41</c:v>
                </c:pt>
                <c:pt idx="649">
                  <c:v>4.4710000000000125</c:v>
                </c:pt>
                <c:pt idx="650">
                  <c:v>4.532</c:v>
                </c:pt>
                <c:pt idx="651">
                  <c:v>4.532</c:v>
                </c:pt>
                <c:pt idx="652">
                  <c:v>4.4960000000000004</c:v>
                </c:pt>
                <c:pt idx="653">
                  <c:v>4.4470000000000001</c:v>
                </c:pt>
                <c:pt idx="654">
                  <c:v>4.3860000000000001</c:v>
                </c:pt>
                <c:pt idx="655">
                  <c:v>4.3609999999999882</c:v>
                </c:pt>
                <c:pt idx="656">
                  <c:v>4.3979999999999881</c:v>
                </c:pt>
                <c:pt idx="657">
                  <c:v>4.484</c:v>
                </c:pt>
                <c:pt idx="658">
                  <c:v>4.532</c:v>
                </c:pt>
                <c:pt idx="659">
                  <c:v>4.5449999999999955</c:v>
                </c:pt>
                <c:pt idx="660">
                  <c:v>4.484</c:v>
                </c:pt>
                <c:pt idx="661">
                  <c:v>4.4219999999999997</c:v>
                </c:pt>
                <c:pt idx="662">
                  <c:v>4.3730000000000002</c:v>
                </c:pt>
                <c:pt idx="663">
                  <c:v>4.3730000000000002</c:v>
                </c:pt>
                <c:pt idx="664">
                  <c:v>4.4340000000000002</c:v>
                </c:pt>
                <c:pt idx="665">
                  <c:v>0</c:v>
                </c:pt>
                <c:pt idx="666">
                  <c:v>8.427999999999999</c:v>
                </c:pt>
                <c:pt idx="667">
                  <c:v>0</c:v>
                </c:pt>
                <c:pt idx="668">
                  <c:v>7.9989999999999997</c:v>
                </c:pt>
                <c:pt idx="669">
                  <c:v>7.8279999999999861</c:v>
                </c:pt>
                <c:pt idx="670">
                  <c:v>7.864999999999986</c:v>
                </c:pt>
                <c:pt idx="671">
                  <c:v>7.864999999999986</c:v>
                </c:pt>
                <c:pt idx="672">
                  <c:v>7.9379999999999997</c:v>
                </c:pt>
                <c:pt idx="673">
                  <c:v>7.9870000000000001</c:v>
                </c:pt>
                <c:pt idx="674">
                  <c:v>8.0240000000000009</c:v>
                </c:pt>
                <c:pt idx="675">
                  <c:v>7.8890000000000002</c:v>
                </c:pt>
                <c:pt idx="676">
                  <c:v>7.9260000000000002</c:v>
                </c:pt>
                <c:pt idx="677">
                  <c:v>7.8029999999999955</c:v>
                </c:pt>
                <c:pt idx="678">
                  <c:v>7.681</c:v>
                </c:pt>
                <c:pt idx="679">
                  <c:v>7.5339999999999998</c:v>
                </c:pt>
                <c:pt idx="680">
                  <c:v>7.6439999999999975</c:v>
                </c:pt>
                <c:pt idx="681">
                  <c:v>7.8029999999999955</c:v>
                </c:pt>
                <c:pt idx="682">
                  <c:v>7.742</c:v>
                </c:pt>
                <c:pt idx="683">
                  <c:v>7.6199999999999966</c:v>
                </c:pt>
                <c:pt idx="684">
                  <c:v>7.9870000000000001</c:v>
                </c:pt>
                <c:pt idx="685">
                  <c:v>7.7910000000000004</c:v>
                </c:pt>
                <c:pt idx="686">
                  <c:v>7.7789999999999999</c:v>
                </c:pt>
                <c:pt idx="687">
                  <c:v>7.8769999999999998</c:v>
                </c:pt>
                <c:pt idx="688">
                  <c:v>7.84</c:v>
                </c:pt>
                <c:pt idx="689">
                  <c:v>7.9139999999999997</c:v>
                </c:pt>
                <c:pt idx="690">
                  <c:v>8.0970000000000013</c:v>
                </c:pt>
                <c:pt idx="691">
                  <c:v>7.9630000000000001</c:v>
                </c:pt>
                <c:pt idx="692">
                  <c:v>7.84</c:v>
                </c:pt>
                <c:pt idx="693">
                  <c:v>7.9009999999999998</c:v>
                </c:pt>
                <c:pt idx="694">
                  <c:v>7.8279999999999861</c:v>
                </c:pt>
                <c:pt idx="695">
                  <c:v>7.766</c:v>
                </c:pt>
                <c:pt idx="696">
                  <c:v>7.9989999999999997</c:v>
                </c:pt>
                <c:pt idx="697">
                  <c:v>8.0850000000000026</c:v>
                </c:pt>
                <c:pt idx="698">
                  <c:v>8.0730000000000004</c:v>
                </c:pt>
                <c:pt idx="699">
                  <c:v>7.9139999999999997</c:v>
                </c:pt>
                <c:pt idx="700">
                  <c:v>7.8519999999999985</c:v>
                </c:pt>
                <c:pt idx="701">
                  <c:v>7.864999999999986</c:v>
                </c:pt>
                <c:pt idx="702">
                  <c:v>7.8029999999999955</c:v>
                </c:pt>
                <c:pt idx="703">
                  <c:v>7.7539999999999996</c:v>
                </c:pt>
                <c:pt idx="704">
                  <c:v>7.8279999999999861</c:v>
                </c:pt>
                <c:pt idx="705">
                  <c:v>7.9009999999999998</c:v>
                </c:pt>
                <c:pt idx="706">
                  <c:v>8.0850000000000026</c:v>
                </c:pt>
                <c:pt idx="707">
                  <c:v>8.1339999999999986</c:v>
                </c:pt>
                <c:pt idx="708">
                  <c:v>8.11</c:v>
                </c:pt>
                <c:pt idx="709">
                  <c:v>8.0970000000000013</c:v>
                </c:pt>
                <c:pt idx="710">
                  <c:v>8.1220000000000017</c:v>
                </c:pt>
                <c:pt idx="711">
                  <c:v>8.0730000000000004</c:v>
                </c:pt>
                <c:pt idx="712">
                  <c:v>7.9989999999999997</c:v>
                </c:pt>
                <c:pt idx="713">
                  <c:v>7.9260000000000002</c:v>
                </c:pt>
                <c:pt idx="714">
                  <c:v>7.8769999999999998</c:v>
                </c:pt>
                <c:pt idx="715">
                  <c:v>7.84</c:v>
                </c:pt>
                <c:pt idx="716">
                  <c:v>7.8029999999999955</c:v>
                </c:pt>
                <c:pt idx="717">
                  <c:v>7.7789999999999999</c:v>
                </c:pt>
                <c:pt idx="718">
                  <c:v>7.766</c:v>
                </c:pt>
                <c:pt idx="719">
                  <c:v>7.7789999999999999</c:v>
                </c:pt>
                <c:pt idx="720">
                  <c:v>7.8279999999999861</c:v>
                </c:pt>
                <c:pt idx="721">
                  <c:v>7.8769999999999998</c:v>
                </c:pt>
                <c:pt idx="722">
                  <c:v>7.9379999999999997</c:v>
                </c:pt>
                <c:pt idx="723">
                  <c:v>7.9749999999999996</c:v>
                </c:pt>
                <c:pt idx="724">
                  <c:v>7.9749999999999996</c:v>
                </c:pt>
                <c:pt idx="725">
                  <c:v>7.9260000000000002</c:v>
                </c:pt>
                <c:pt idx="726">
                  <c:v>7.8890000000000002</c:v>
                </c:pt>
                <c:pt idx="727">
                  <c:v>7.8159999999999945</c:v>
                </c:pt>
                <c:pt idx="728">
                  <c:v>7.7050000000000001</c:v>
                </c:pt>
                <c:pt idx="729">
                  <c:v>7.6319999999999997</c:v>
                </c:pt>
                <c:pt idx="730">
                  <c:v>7.6069999999999975</c:v>
                </c:pt>
                <c:pt idx="731">
                  <c:v>7.5949999999999882</c:v>
                </c:pt>
                <c:pt idx="732">
                  <c:v>7.8159999999999945</c:v>
                </c:pt>
                <c:pt idx="733">
                  <c:v>7.7050000000000001</c:v>
                </c:pt>
                <c:pt idx="734">
                  <c:v>7.5949999999999882</c:v>
                </c:pt>
                <c:pt idx="735">
                  <c:v>7.6069999999999975</c:v>
                </c:pt>
                <c:pt idx="736">
                  <c:v>7.6439999999999975</c:v>
                </c:pt>
                <c:pt idx="737">
                  <c:v>7.6929999999999872</c:v>
                </c:pt>
                <c:pt idx="738">
                  <c:v>7.7050000000000001</c:v>
                </c:pt>
                <c:pt idx="739">
                  <c:v>7.7050000000000001</c:v>
                </c:pt>
                <c:pt idx="740">
                  <c:v>7.8279999999999861</c:v>
                </c:pt>
                <c:pt idx="741">
                  <c:v>7.8159999999999945</c:v>
                </c:pt>
                <c:pt idx="742">
                  <c:v>7.7539999999999996</c:v>
                </c:pt>
                <c:pt idx="743">
                  <c:v>7.8769999999999998</c:v>
                </c:pt>
                <c:pt idx="744">
                  <c:v>7.7539999999999996</c:v>
                </c:pt>
                <c:pt idx="745">
                  <c:v>7.8890000000000002</c:v>
                </c:pt>
                <c:pt idx="746">
                  <c:v>7.8769999999999998</c:v>
                </c:pt>
                <c:pt idx="747">
                  <c:v>7.8029999999999955</c:v>
                </c:pt>
                <c:pt idx="748">
                  <c:v>7.8519999999999985</c:v>
                </c:pt>
                <c:pt idx="749">
                  <c:v>7.8029999999999955</c:v>
                </c:pt>
                <c:pt idx="750">
                  <c:v>7.73</c:v>
                </c:pt>
                <c:pt idx="751">
                  <c:v>7.5949999999999882</c:v>
                </c:pt>
                <c:pt idx="752">
                  <c:v>7.5579999999999945</c:v>
                </c:pt>
                <c:pt idx="753">
                  <c:v>7.5709999999999997</c:v>
                </c:pt>
                <c:pt idx="754">
                  <c:v>7.4969999999999999</c:v>
                </c:pt>
                <c:pt idx="755">
                  <c:v>7.4729999999999999</c:v>
                </c:pt>
                <c:pt idx="756">
                  <c:v>7.5460000000000003</c:v>
                </c:pt>
                <c:pt idx="757">
                  <c:v>7.46</c:v>
                </c:pt>
                <c:pt idx="758">
                  <c:v>7.5209999999999955</c:v>
                </c:pt>
                <c:pt idx="759">
                  <c:v>7.5339999999999998</c:v>
                </c:pt>
                <c:pt idx="760">
                  <c:v>7.5339999999999998</c:v>
                </c:pt>
                <c:pt idx="761">
                  <c:v>7.5830000000000002</c:v>
                </c:pt>
                <c:pt idx="762">
                  <c:v>7.6319999999999997</c:v>
                </c:pt>
                <c:pt idx="763">
                  <c:v>7.5949999999999882</c:v>
                </c:pt>
                <c:pt idx="764">
                  <c:v>7.6439999999999975</c:v>
                </c:pt>
                <c:pt idx="765">
                  <c:v>7.6319999999999997</c:v>
                </c:pt>
                <c:pt idx="766">
                  <c:v>7.6319999999999997</c:v>
                </c:pt>
                <c:pt idx="767">
                  <c:v>7.6439999999999975</c:v>
                </c:pt>
                <c:pt idx="768">
                  <c:v>7.8279999999999861</c:v>
                </c:pt>
                <c:pt idx="769">
                  <c:v>7.7539999999999996</c:v>
                </c:pt>
                <c:pt idx="770">
                  <c:v>7.718</c:v>
                </c:pt>
                <c:pt idx="771">
                  <c:v>7.8029999999999955</c:v>
                </c:pt>
                <c:pt idx="772">
                  <c:v>7.9989999999999997</c:v>
                </c:pt>
                <c:pt idx="773">
                  <c:v>7.95</c:v>
                </c:pt>
                <c:pt idx="774">
                  <c:v>7.8279999999999861</c:v>
                </c:pt>
                <c:pt idx="775">
                  <c:v>7.8519999999999985</c:v>
                </c:pt>
                <c:pt idx="776">
                  <c:v>7.7789999999999999</c:v>
                </c:pt>
                <c:pt idx="777">
                  <c:v>7.7539999999999996</c:v>
                </c:pt>
                <c:pt idx="778">
                  <c:v>7.7050000000000001</c:v>
                </c:pt>
                <c:pt idx="779">
                  <c:v>7.6689999999999872</c:v>
                </c:pt>
                <c:pt idx="780">
                  <c:v>7.6199999999999966</c:v>
                </c:pt>
                <c:pt idx="781">
                  <c:v>7.6319999999999997</c:v>
                </c:pt>
                <c:pt idx="782">
                  <c:v>7.5460000000000003</c:v>
                </c:pt>
                <c:pt idx="783">
                  <c:v>7.6689999999999872</c:v>
                </c:pt>
                <c:pt idx="784">
                  <c:v>7.5709999999999997</c:v>
                </c:pt>
                <c:pt idx="785">
                  <c:v>7.5090000000000003</c:v>
                </c:pt>
                <c:pt idx="786">
                  <c:v>7.3869999999999996</c:v>
                </c:pt>
                <c:pt idx="787">
                  <c:v>7.4239999999999995</c:v>
                </c:pt>
                <c:pt idx="788">
                  <c:v>7.6439999999999975</c:v>
                </c:pt>
                <c:pt idx="789">
                  <c:v>7.5709999999999997</c:v>
                </c:pt>
                <c:pt idx="790">
                  <c:v>7.6439999999999975</c:v>
                </c:pt>
                <c:pt idx="791">
                  <c:v>7.9139999999999997</c:v>
                </c:pt>
                <c:pt idx="792">
                  <c:v>8.0360000000000014</c:v>
                </c:pt>
                <c:pt idx="793">
                  <c:v>8.011000000000001</c:v>
                </c:pt>
                <c:pt idx="794">
                  <c:v>7.9379999999999997</c:v>
                </c:pt>
                <c:pt idx="795">
                  <c:v>8.011000000000001</c:v>
                </c:pt>
                <c:pt idx="796">
                  <c:v>7.9870000000000001</c:v>
                </c:pt>
                <c:pt idx="797">
                  <c:v>8.0240000000000009</c:v>
                </c:pt>
                <c:pt idx="798">
                  <c:v>7.9749999999999996</c:v>
                </c:pt>
                <c:pt idx="799">
                  <c:v>7.9749999999999996</c:v>
                </c:pt>
                <c:pt idx="800">
                  <c:v>7.9009999999999998</c:v>
                </c:pt>
                <c:pt idx="801">
                  <c:v>7.9870000000000001</c:v>
                </c:pt>
                <c:pt idx="802">
                  <c:v>7.9749999999999996</c:v>
                </c:pt>
                <c:pt idx="803">
                  <c:v>7.9009999999999998</c:v>
                </c:pt>
                <c:pt idx="804">
                  <c:v>7.9379999999999997</c:v>
                </c:pt>
                <c:pt idx="805">
                  <c:v>7.9139999999999997</c:v>
                </c:pt>
                <c:pt idx="806">
                  <c:v>7.7910000000000004</c:v>
                </c:pt>
                <c:pt idx="807">
                  <c:v>7.766</c:v>
                </c:pt>
                <c:pt idx="808">
                  <c:v>7.6319999999999997</c:v>
                </c:pt>
                <c:pt idx="809">
                  <c:v>7.718</c:v>
                </c:pt>
                <c:pt idx="810">
                  <c:v>7.73</c:v>
                </c:pt>
                <c:pt idx="811">
                  <c:v>7.73</c:v>
                </c:pt>
                <c:pt idx="812">
                  <c:v>7.6199999999999966</c:v>
                </c:pt>
                <c:pt idx="813">
                  <c:v>7.73</c:v>
                </c:pt>
                <c:pt idx="814">
                  <c:v>7.742</c:v>
                </c:pt>
                <c:pt idx="815">
                  <c:v>7.766</c:v>
                </c:pt>
                <c:pt idx="816">
                  <c:v>7.7539999999999996</c:v>
                </c:pt>
                <c:pt idx="817">
                  <c:v>7.6559999999999881</c:v>
                </c:pt>
                <c:pt idx="818">
                  <c:v>7.6439999999999975</c:v>
                </c:pt>
                <c:pt idx="819">
                  <c:v>7.7050000000000001</c:v>
                </c:pt>
                <c:pt idx="820">
                  <c:v>7.6319999999999997</c:v>
                </c:pt>
                <c:pt idx="821">
                  <c:v>7.7539999999999996</c:v>
                </c:pt>
                <c:pt idx="822">
                  <c:v>7.5949999999999882</c:v>
                </c:pt>
                <c:pt idx="823">
                  <c:v>7.8519999999999985</c:v>
                </c:pt>
                <c:pt idx="824">
                  <c:v>7.8890000000000002</c:v>
                </c:pt>
                <c:pt idx="825">
                  <c:v>7.9379999999999997</c:v>
                </c:pt>
                <c:pt idx="826">
                  <c:v>7.9379999999999997</c:v>
                </c:pt>
                <c:pt idx="827">
                  <c:v>7.9630000000000001</c:v>
                </c:pt>
                <c:pt idx="828">
                  <c:v>7.9630000000000001</c:v>
                </c:pt>
                <c:pt idx="829">
                  <c:v>7.9989999999999997</c:v>
                </c:pt>
                <c:pt idx="830">
                  <c:v>7.9749999999999996</c:v>
                </c:pt>
                <c:pt idx="831">
                  <c:v>8.0240000000000009</c:v>
                </c:pt>
                <c:pt idx="832">
                  <c:v>8.0240000000000009</c:v>
                </c:pt>
                <c:pt idx="833">
                  <c:v>7.9870000000000001</c:v>
                </c:pt>
                <c:pt idx="834">
                  <c:v>7.9009999999999998</c:v>
                </c:pt>
                <c:pt idx="835">
                  <c:v>7.9009999999999998</c:v>
                </c:pt>
                <c:pt idx="836">
                  <c:v>7.8769999999999998</c:v>
                </c:pt>
                <c:pt idx="837">
                  <c:v>7.9260000000000002</c:v>
                </c:pt>
                <c:pt idx="838">
                  <c:v>7.8769999999999998</c:v>
                </c:pt>
                <c:pt idx="839">
                  <c:v>8.3420000000000005</c:v>
                </c:pt>
                <c:pt idx="840">
                  <c:v>8.33</c:v>
                </c:pt>
                <c:pt idx="841">
                  <c:v>8.1339999999999986</c:v>
                </c:pt>
                <c:pt idx="842">
                  <c:v>8.3540000000000028</c:v>
                </c:pt>
                <c:pt idx="843">
                  <c:v>8.3180000000000014</c:v>
                </c:pt>
                <c:pt idx="844">
                  <c:v>8.2809999999999988</c:v>
                </c:pt>
                <c:pt idx="845">
                  <c:v>0</c:v>
                </c:pt>
                <c:pt idx="846">
                  <c:v>4.6669999999999945</c:v>
                </c:pt>
                <c:pt idx="847">
                  <c:v>4.6059999999999945</c:v>
                </c:pt>
                <c:pt idx="848">
                  <c:v>4.6059999999999945</c:v>
                </c:pt>
                <c:pt idx="849">
                  <c:v>4.6059999999999945</c:v>
                </c:pt>
                <c:pt idx="850">
                  <c:v>4.5939999999999985</c:v>
                </c:pt>
                <c:pt idx="851">
                  <c:v>4.5569999999999995</c:v>
                </c:pt>
                <c:pt idx="852">
                  <c:v>4.484</c:v>
                </c:pt>
                <c:pt idx="853">
                  <c:v>4.4960000000000004</c:v>
                </c:pt>
                <c:pt idx="854">
                  <c:v>4.4219999999999997</c:v>
                </c:pt>
                <c:pt idx="855">
                  <c:v>4.4340000000000002</c:v>
                </c:pt>
                <c:pt idx="856">
                  <c:v>4.4219999999999997</c:v>
                </c:pt>
                <c:pt idx="857">
                  <c:v>4.41</c:v>
                </c:pt>
                <c:pt idx="858">
                  <c:v>4.41</c:v>
                </c:pt>
                <c:pt idx="859">
                  <c:v>4.4470000000000001</c:v>
                </c:pt>
                <c:pt idx="860">
                  <c:v>4.4470000000000001</c:v>
                </c:pt>
                <c:pt idx="861">
                  <c:v>4.4340000000000002</c:v>
                </c:pt>
                <c:pt idx="862">
                  <c:v>4.4340000000000002</c:v>
                </c:pt>
                <c:pt idx="863">
                  <c:v>4.4219999999999997</c:v>
                </c:pt>
                <c:pt idx="864">
                  <c:v>4.4219999999999997</c:v>
                </c:pt>
                <c:pt idx="865">
                  <c:v>4.4219999999999997</c:v>
                </c:pt>
                <c:pt idx="866">
                  <c:v>4.4219999999999997</c:v>
                </c:pt>
                <c:pt idx="867">
                  <c:v>4.4219999999999997</c:v>
                </c:pt>
                <c:pt idx="868">
                  <c:v>4.4219999999999997</c:v>
                </c:pt>
                <c:pt idx="869">
                  <c:v>4.4340000000000002</c:v>
                </c:pt>
                <c:pt idx="870">
                  <c:v>4.4219999999999997</c:v>
                </c:pt>
                <c:pt idx="871">
                  <c:v>4.4340000000000002</c:v>
                </c:pt>
                <c:pt idx="872">
                  <c:v>4.4340000000000002</c:v>
                </c:pt>
                <c:pt idx="873">
                  <c:v>4.4340000000000002</c:v>
                </c:pt>
                <c:pt idx="874">
                  <c:v>4.4340000000000002</c:v>
                </c:pt>
                <c:pt idx="875">
                  <c:v>4.4340000000000002</c:v>
                </c:pt>
                <c:pt idx="876">
                  <c:v>4.4219999999999997</c:v>
                </c:pt>
                <c:pt idx="877">
                  <c:v>4.4219999999999997</c:v>
                </c:pt>
                <c:pt idx="878">
                  <c:v>4.3979999999999881</c:v>
                </c:pt>
                <c:pt idx="879">
                  <c:v>4.3860000000000001</c:v>
                </c:pt>
                <c:pt idx="880">
                  <c:v>4.3860000000000001</c:v>
                </c:pt>
                <c:pt idx="881">
                  <c:v>4.3609999999999882</c:v>
                </c:pt>
                <c:pt idx="882">
                  <c:v>4.3369999999999997</c:v>
                </c:pt>
                <c:pt idx="883">
                  <c:v>4.3369999999999997</c:v>
                </c:pt>
                <c:pt idx="884">
                  <c:v>4.3369999999999997</c:v>
                </c:pt>
                <c:pt idx="885">
                  <c:v>4.3239999999999945</c:v>
                </c:pt>
                <c:pt idx="886">
                  <c:v>4.3239999999999945</c:v>
                </c:pt>
                <c:pt idx="887">
                  <c:v>4.3490000000000002</c:v>
                </c:pt>
                <c:pt idx="888">
                  <c:v>4.3239999999999945</c:v>
                </c:pt>
                <c:pt idx="889">
                  <c:v>4.3239999999999945</c:v>
                </c:pt>
                <c:pt idx="890">
                  <c:v>4.3119999999999985</c:v>
                </c:pt>
                <c:pt idx="891">
                  <c:v>4.3</c:v>
                </c:pt>
                <c:pt idx="892">
                  <c:v>4.2880000000000003</c:v>
                </c:pt>
                <c:pt idx="893">
                  <c:v>4.2750000000000004</c:v>
                </c:pt>
                <c:pt idx="894">
                  <c:v>4.2629999999999955</c:v>
                </c:pt>
                <c:pt idx="895">
                  <c:v>4.2629999999999955</c:v>
                </c:pt>
                <c:pt idx="896">
                  <c:v>4.2510000000000003</c:v>
                </c:pt>
                <c:pt idx="897">
                  <c:v>4.2510000000000003</c:v>
                </c:pt>
                <c:pt idx="898">
                  <c:v>4.2510000000000003</c:v>
                </c:pt>
                <c:pt idx="899">
                  <c:v>4.2510000000000003</c:v>
                </c:pt>
                <c:pt idx="900">
                  <c:v>4.2629999999999955</c:v>
                </c:pt>
                <c:pt idx="901">
                  <c:v>4.2629999999999955</c:v>
                </c:pt>
                <c:pt idx="902">
                  <c:v>4.2880000000000003</c:v>
                </c:pt>
                <c:pt idx="903">
                  <c:v>4.3</c:v>
                </c:pt>
                <c:pt idx="904">
                  <c:v>4.3</c:v>
                </c:pt>
                <c:pt idx="905">
                  <c:v>0</c:v>
                </c:pt>
                <c:pt idx="906">
                  <c:v>-1.2E-2</c:v>
                </c:pt>
                <c:pt idx="907">
                  <c:v>0</c:v>
                </c:pt>
                <c:pt idx="908">
                  <c:v>0</c:v>
                </c:pt>
                <c:pt idx="909">
                  <c:v>-1.2E-2</c:v>
                </c:pt>
                <c:pt idx="910">
                  <c:v>-1.2E-2</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-1.2E-2</c:v>
                </c:pt>
                <c:pt idx="942">
                  <c:v>0</c:v>
                </c:pt>
                <c:pt idx="943">
                  <c:v>0</c:v>
                </c:pt>
                <c:pt idx="944">
                  <c:v>0</c:v>
                </c:pt>
                <c:pt idx="945">
                  <c:v>-1.2E-2</c:v>
                </c:pt>
                <c:pt idx="946">
                  <c:v>0</c:v>
                </c:pt>
                <c:pt idx="947">
                  <c:v>0</c:v>
                </c:pt>
                <c:pt idx="948">
                  <c:v>0</c:v>
                </c:pt>
                <c:pt idx="949">
                  <c:v>0</c:v>
                </c:pt>
                <c:pt idx="950">
                  <c:v>0</c:v>
                </c:pt>
                <c:pt idx="951">
                  <c:v>0</c:v>
                </c:pt>
                <c:pt idx="952">
                  <c:v>0</c:v>
                </c:pt>
                <c:pt idx="953">
                  <c:v>-1.2E-2</c:v>
                </c:pt>
                <c:pt idx="954">
                  <c:v>0</c:v>
                </c:pt>
                <c:pt idx="955">
                  <c:v>-1.2E-2</c:v>
                </c:pt>
                <c:pt idx="956">
                  <c:v>0</c:v>
                </c:pt>
                <c:pt idx="957">
                  <c:v>0</c:v>
                </c:pt>
                <c:pt idx="958">
                  <c:v>0</c:v>
                </c:pt>
                <c:pt idx="959">
                  <c:v>0</c:v>
                </c:pt>
                <c:pt idx="960">
                  <c:v>0</c:v>
                </c:pt>
                <c:pt idx="961">
                  <c:v>0</c:v>
                </c:pt>
                <c:pt idx="962">
                  <c:v>0</c:v>
                </c:pt>
                <c:pt idx="963">
                  <c:v>-1.2E-2</c:v>
                </c:pt>
                <c:pt idx="964">
                  <c:v>0</c:v>
                </c:pt>
                <c:pt idx="965">
                  <c:v>0</c:v>
                </c:pt>
                <c:pt idx="966">
                  <c:v>0</c:v>
                </c:pt>
                <c:pt idx="967">
                  <c:v>0</c:v>
                </c:pt>
                <c:pt idx="968">
                  <c:v>0</c:v>
                </c:pt>
                <c:pt idx="969">
                  <c:v>0</c:v>
                </c:pt>
                <c:pt idx="970">
                  <c:v>0</c:v>
                </c:pt>
                <c:pt idx="971">
                  <c:v>0</c:v>
                </c:pt>
                <c:pt idx="972">
                  <c:v>0</c:v>
                </c:pt>
                <c:pt idx="973">
                  <c:v>-1.2E-2</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-1.2E-2</c:v>
                </c:pt>
                <c:pt idx="996">
                  <c:v>0</c:v>
                </c:pt>
                <c:pt idx="997">
                  <c:v>0</c:v>
                </c:pt>
                <c:pt idx="998">
                  <c:v>0</c:v>
                </c:pt>
                <c:pt idx="999">
                  <c:v>0</c:v>
                </c:pt>
                <c:pt idx="1000">
                  <c:v>0</c:v>
                </c:pt>
                <c:pt idx="1001">
                  <c:v>0</c:v>
                </c:pt>
                <c:pt idx="1002">
                  <c:v>0</c:v>
                </c:pt>
                <c:pt idx="1003">
                  <c:v>0</c:v>
                </c:pt>
                <c:pt idx="1004">
                  <c:v>0</c:v>
                </c:pt>
                <c:pt idx="1005">
                  <c:v>0</c:v>
                </c:pt>
                <c:pt idx="1006">
                  <c:v>0</c:v>
                </c:pt>
                <c:pt idx="1007">
                  <c:v>-1.2E-2</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-1.2E-2</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-1.2E-2</c:v>
                </c:pt>
                <c:pt idx="1050">
                  <c:v>0</c:v>
                </c:pt>
                <c:pt idx="1051">
                  <c:v>0</c:v>
                </c:pt>
                <c:pt idx="1052">
                  <c:v>0</c:v>
                </c:pt>
                <c:pt idx="1053">
                  <c:v>0</c:v>
                </c:pt>
                <c:pt idx="1054">
                  <c:v>0</c:v>
                </c:pt>
                <c:pt idx="1055">
                  <c:v>0</c:v>
                </c:pt>
                <c:pt idx="1056">
                  <c:v>0</c:v>
                </c:pt>
                <c:pt idx="1057">
                  <c:v>0</c:v>
                </c:pt>
                <c:pt idx="1058">
                  <c:v>-1.2E-2</c:v>
                </c:pt>
                <c:pt idx="1059">
                  <c:v>0</c:v>
                </c:pt>
                <c:pt idx="1060">
                  <c:v>0</c:v>
                </c:pt>
                <c:pt idx="1061">
                  <c:v>0</c:v>
                </c:pt>
                <c:pt idx="1062">
                  <c:v>-1.2E-2</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-1.2E-2</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-1.2E-2</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-1.2E-2</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-1.2E-2</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-1.2E-2</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-1.2E-2</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0.96800000000000064</c:v>
                </c:pt>
                <c:pt idx="1205">
                  <c:v>3.8339999999999987</c:v>
                </c:pt>
                <c:pt idx="1206">
                  <c:v>4.202</c:v>
                </c:pt>
                <c:pt idx="1207">
                  <c:v>4.2629999999999955</c:v>
                </c:pt>
                <c:pt idx="1208">
                  <c:v>4.3860000000000001</c:v>
                </c:pt>
                <c:pt idx="1209">
                  <c:v>4.4340000000000002</c:v>
                </c:pt>
                <c:pt idx="1210">
                  <c:v>4.3490000000000002</c:v>
                </c:pt>
                <c:pt idx="1211">
                  <c:v>4.2629999999999955</c:v>
                </c:pt>
                <c:pt idx="1212">
                  <c:v>4.2880000000000003</c:v>
                </c:pt>
                <c:pt idx="1213">
                  <c:v>4.3860000000000001</c:v>
                </c:pt>
                <c:pt idx="1214">
                  <c:v>4.4219999999999997</c:v>
                </c:pt>
                <c:pt idx="1215">
                  <c:v>4.2880000000000003</c:v>
                </c:pt>
                <c:pt idx="1216">
                  <c:v>4.202</c:v>
                </c:pt>
                <c:pt idx="1217">
                  <c:v>4.1899999999999995</c:v>
                </c:pt>
                <c:pt idx="1218">
                  <c:v>4.2629999999999955</c:v>
                </c:pt>
                <c:pt idx="1219">
                  <c:v>4.3490000000000002</c:v>
                </c:pt>
                <c:pt idx="1220">
                  <c:v>4.3730000000000002</c:v>
                </c:pt>
                <c:pt idx="1221">
                  <c:v>4.3119999999999985</c:v>
                </c:pt>
                <c:pt idx="1222">
                  <c:v>4.226</c:v>
                </c:pt>
                <c:pt idx="1223">
                  <c:v>4.202</c:v>
                </c:pt>
                <c:pt idx="1224">
                  <c:v>4.2629999999999955</c:v>
                </c:pt>
                <c:pt idx="1225">
                  <c:v>4.3490000000000002</c:v>
                </c:pt>
                <c:pt idx="1226">
                  <c:v>4.3730000000000002</c:v>
                </c:pt>
                <c:pt idx="1227">
                  <c:v>4.3119999999999985</c:v>
                </c:pt>
                <c:pt idx="1228">
                  <c:v>4.226</c:v>
                </c:pt>
                <c:pt idx="1229">
                  <c:v>4.202</c:v>
                </c:pt>
                <c:pt idx="1230">
                  <c:v>4.2510000000000003</c:v>
                </c:pt>
                <c:pt idx="1231">
                  <c:v>4.3239999999999945</c:v>
                </c:pt>
                <c:pt idx="1232">
                  <c:v>4.3730000000000002</c:v>
                </c:pt>
                <c:pt idx="1233">
                  <c:v>4.3239999999999945</c:v>
                </c:pt>
                <c:pt idx="1234">
                  <c:v>4.2389999999999999</c:v>
                </c:pt>
                <c:pt idx="1235">
                  <c:v>4.1769999999999996</c:v>
                </c:pt>
                <c:pt idx="1236">
                  <c:v>4.1899999999999995</c:v>
                </c:pt>
                <c:pt idx="1237">
                  <c:v>4.2629999999999955</c:v>
                </c:pt>
                <c:pt idx="1238">
                  <c:v>4.3369999999999997</c:v>
                </c:pt>
                <c:pt idx="1239">
                  <c:v>4.3119999999999985</c:v>
                </c:pt>
                <c:pt idx="1240">
                  <c:v>4.2139999999999995</c:v>
                </c:pt>
                <c:pt idx="1241">
                  <c:v>4.141</c:v>
                </c:pt>
                <c:pt idx="1242">
                  <c:v>4.164999999999984</c:v>
                </c:pt>
                <c:pt idx="1243">
                  <c:v>4.2389999999999999</c:v>
                </c:pt>
                <c:pt idx="1244">
                  <c:v>4.3369999999999997</c:v>
                </c:pt>
                <c:pt idx="1245">
                  <c:v>4.2880000000000003</c:v>
                </c:pt>
                <c:pt idx="1246">
                  <c:v>4.1899999999999995</c:v>
                </c:pt>
                <c:pt idx="1247">
                  <c:v>4.1899999999999995</c:v>
                </c:pt>
                <c:pt idx="1248">
                  <c:v>4.2750000000000004</c:v>
                </c:pt>
                <c:pt idx="1249">
                  <c:v>4.3369999999999997</c:v>
                </c:pt>
                <c:pt idx="1250">
                  <c:v>4.2629999999999955</c:v>
                </c:pt>
                <c:pt idx="1251">
                  <c:v>4.164999999999984</c:v>
                </c:pt>
                <c:pt idx="1252">
                  <c:v>4.164999999999984</c:v>
                </c:pt>
                <c:pt idx="1253">
                  <c:v>4.2510000000000003</c:v>
                </c:pt>
                <c:pt idx="1254">
                  <c:v>4.3119999999999985</c:v>
                </c:pt>
                <c:pt idx="1255">
                  <c:v>4.2629999999999955</c:v>
                </c:pt>
                <c:pt idx="1256">
                  <c:v>4.1529999999999871</c:v>
                </c:pt>
                <c:pt idx="1257">
                  <c:v>4.1159999999999872</c:v>
                </c:pt>
                <c:pt idx="1258">
                  <c:v>4.2139999999999995</c:v>
                </c:pt>
                <c:pt idx="1259">
                  <c:v>4.2880000000000003</c:v>
                </c:pt>
                <c:pt idx="1260">
                  <c:v>4.2750000000000004</c:v>
                </c:pt>
                <c:pt idx="1261">
                  <c:v>4.2139999999999995</c:v>
                </c:pt>
                <c:pt idx="1262">
                  <c:v>4.141</c:v>
                </c:pt>
                <c:pt idx="1263">
                  <c:v>4.1899999999999995</c:v>
                </c:pt>
                <c:pt idx="1264">
                  <c:v>4.3119999999999985</c:v>
                </c:pt>
                <c:pt idx="1265">
                  <c:v>6.0510000000000002</c:v>
                </c:pt>
                <c:pt idx="1266">
                  <c:v>7.95</c:v>
                </c:pt>
                <c:pt idx="1267">
                  <c:v>7.13</c:v>
                </c:pt>
                <c:pt idx="1268">
                  <c:v>7.8279999999999861</c:v>
                </c:pt>
                <c:pt idx="1269">
                  <c:v>7.9139999999999997</c:v>
                </c:pt>
                <c:pt idx="1270">
                  <c:v>7.8769999999999998</c:v>
                </c:pt>
                <c:pt idx="1271">
                  <c:v>7.742</c:v>
                </c:pt>
                <c:pt idx="1272">
                  <c:v>7.5830000000000002</c:v>
                </c:pt>
                <c:pt idx="1273">
                  <c:v>7.6439999999999975</c:v>
                </c:pt>
                <c:pt idx="1274">
                  <c:v>7.718</c:v>
                </c:pt>
                <c:pt idx="1275">
                  <c:v>7.742</c:v>
                </c:pt>
                <c:pt idx="1276">
                  <c:v>7.6439999999999975</c:v>
                </c:pt>
                <c:pt idx="1277">
                  <c:v>7.4239999999999995</c:v>
                </c:pt>
                <c:pt idx="1278">
                  <c:v>7.46</c:v>
                </c:pt>
                <c:pt idx="1279">
                  <c:v>7.6439999999999975</c:v>
                </c:pt>
                <c:pt idx="1280">
                  <c:v>7.8890000000000002</c:v>
                </c:pt>
                <c:pt idx="1281">
                  <c:v>7.7910000000000004</c:v>
                </c:pt>
                <c:pt idx="1282">
                  <c:v>7.718</c:v>
                </c:pt>
                <c:pt idx="1283">
                  <c:v>7.7789999999999999</c:v>
                </c:pt>
                <c:pt idx="1284">
                  <c:v>7.9009999999999998</c:v>
                </c:pt>
                <c:pt idx="1285">
                  <c:v>7.9749999999999996</c:v>
                </c:pt>
                <c:pt idx="1286">
                  <c:v>8.0479999999999983</c:v>
                </c:pt>
                <c:pt idx="1287">
                  <c:v>7.9870000000000001</c:v>
                </c:pt>
                <c:pt idx="1288">
                  <c:v>7.9379999999999997</c:v>
                </c:pt>
                <c:pt idx="1289">
                  <c:v>7.742</c:v>
                </c:pt>
                <c:pt idx="1290">
                  <c:v>7.766</c:v>
                </c:pt>
                <c:pt idx="1291">
                  <c:v>7.7539999999999996</c:v>
                </c:pt>
                <c:pt idx="1292">
                  <c:v>7.8159999999999945</c:v>
                </c:pt>
                <c:pt idx="1293">
                  <c:v>7.8519999999999985</c:v>
                </c:pt>
                <c:pt idx="1294">
                  <c:v>7.864999999999986</c:v>
                </c:pt>
                <c:pt idx="1295">
                  <c:v>7.9630000000000001</c:v>
                </c:pt>
                <c:pt idx="1296">
                  <c:v>8.1830000000000016</c:v>
                </c:pt>
                <c:pt idx="1297">
                  <c:v>8.0360000000000014</c:v>
                </c:pt>
                <c:pt idx="1298">
                  <c:v>7.9630000000000001</c:v>
                </c:pt>
                <c:pt idx="1299">
                  <c:v>7.9379999999999997</c:v>
                </c:pt>
                <c:pt idx="1300">
                  <c:v>7.9870000000000001</c:v>
                </c:pt>
                <c:pt idx="1301">
                  <c:v>8.0850000000000026</c:v>
                </c:pt>
                <c:pt idx="1302">
                  <c:v>8.206999999999999</c:v>
                </c:pt>
                <c:pt idx="1303">
                  <c:v>8.2199999999999989</c:v>
                </c:pt>
                <c:pt idx="1304">
                  <c:v>8.1950000000000003</c:v>
                </c:pt>
                <c:pt idx="1305">
                  <c:v>8.0730000000000004</c:v>
                </c:pt>
                <c:pt idx="1306">
                  <c:v>7.9379999999999997</c:v>
                </c:pt>
                <c:pt idx="1307">
                  <c:v>7.9260000000000002</c:v>
                </c:pt>
                <c:pt idx="1308">
                  <c:v>8.011000000000001</c:v>
                </c:pt>
                <c:pt idx="1309">
                  <c:v>8.145999999999999</c:v>
                </c:pt>
                <c:pt idx="1310">
                  <c:v>8.206999999999999</c:v>
                </c:pt>
                <c:pt idx="1311">
                  <c:v>8.1710000000000012</c:v>
                </c:pt>
                <c:pt idx="1312">
                  <c:v>8.0730000000000004</c:v>
                </c:pt>
                <c:pt idx="1313">
                  <c:v>7.9749999999999996</c:v>
                </c:pt>
                <c:pt idx="1314">
                  <c:v>7.8519999999999985</c:v>
                </c:pt>
                <c:pt idx="1315">
                  <c:v>7.9749999999999996</c:v>
                </c:pt>
                <c:pt idx="1316">
                  <c:v>8.0360000000000014</c:v>
                </c:pt>
                <c:pt idx="1317">
                  <c:v>8.1339999999999986</c:v>
                </c:pt>
                <c:pt idx="1318">
                  <c:v>8.206999999999999</c:v>
                </c:pt>
                <c:pt idx="1319">
                  <c:v>8.1710000000000012</c:v>
                </c:pt>
                <c:pt idx="1320">
                  <c:v>8.0240000000000009</c:v>
                </c:pt>
                <c:pt idx="1321">
                  <c:v>7.864999999999986</c:v>
                </c:pt>
                <c:pt idx="1322">
                  <c:v>7.8769999999999998</c:v>
                </c:pt>
                <c:pt idx="1323">
                  <c:v>7.9009999999999998</c:v>
                </c:pt>
                <c:pt idx="1324">
                  <c:v>8.06</c:v>
                </c:pt>
                <c:pt idx="1325">
                  <c:v>8.1590000000000007</c:v>
                </c:pt>
                <c:pt idx="1326">
                  <c:v>8.1590000000000007</c:v>
                </c:pt>
                <c:pt idx="1327">
                  <c:v>8.0479999999999983</c:v>
                </c:pt>
                <c:pt idx="1328">
                  <c:v>7.9260000000000002</c:v>
                </c:pt>
                <c:pt idx="1329">
                  <c:v>7.8890000000000002</c:v>
                </c:pt>
                <c:pt idx="1330">
                  <c:v>7.9379999999999997</c:v>
                </c:pt>
                <c:pt idx="1331">
                  <c:v>8.0360000000000014</c:v>
                </c:pt>
                <c:pt idx="1332">
                  <c:v>8.1590000000000007</c:v>
                </c:pt>
                <c:pt idx="1333">
                  <c:v>8.1830000000000016</c:v>
                </c:pt>
                <c:pt idx="1334">
                  <c:v>8.0970000000000013</c:v>
                </c:pt>
                <c:pt idx="1335">
                  <c:v>7.9989999999999997</c:v>
                </c:pt>
                <c:pt idx="1336">
                  <c:v>7.8890000000000002</c:v>
                </c:pt>
                <c:pt idx="1337">
                  <c:v>7.9379999999999997</c:v>
                </c:pt>
                <c:pt idx="1338">
                  <c:v>7.9870000000000001</c:v>
                </c:pt>
                <c:pt idx="1339">
                  <c:v>8.1220000000000017</c:v>
                </c:pt>
                <c:pt idx="1340">
                  <c:v>8.1830000000000016</c:v>
                </c:pt>
                <c:pt idx="1341">
                  <c:v>8.11</c:v>
                </c:pt>
                <c:pt idx="1342">
                  <c:v>7.9870000000000001</c:v>
                </c:pt>
                <c:pt idx="1343">
                  <c:v>7.9009999999999998</c:v>
                </c:pt>
                <c:pt idx="1344">
                  <c:v>7.9009999999999998</c:v>
                </c:pt>
                <c:pt idx="1345">
                  <c:v>7.9749999999999996</c:v>
                </c:pt>
                <c:pt idx="1346">
                  <c:v>8.0850000000000026</c:v>
                </c:pt>
                <c:pt idx="1347">
                  <c:v>8.1339999999999986</c:v>
                </c:pt>
                <c:pt idx="1348">
                  <c:v>8.1830000000000016</c:v>
                </c:pt>
                <c:pt idx="1349">
                  <c:v>7.9749999999999996</c:v>
                </c:pt>
                <c:pt idx="1350">
                  <c:v>7.9009999999999998</c:v>
                </c:pt>
                <c:pt idx="1351">
                  <c:v>7.8279999999999861</c:v>
                </c:pt>
                <c:pt idx="1352">
                  <c:v>7.8890000000000002</c:v>
                </c:pt>
                <c:pt idx="1353">
                  <c:v>7.9009999999999998</c:v>
                </c:pt>
                <c:pt idx="1354">
                  <c:v>8.0240000000000009</c:v>
                </c:pt>
                <c:pt idx="1355">
                  <c:v>8.06</c:v>
                </c:pt>
                <c:pt idx="1356">
                  <c:v>7.9630000000000001</c:v>
                </c:pt>
                <c:pt idx="1357">
                  <c:v>7.8519999999999985</c:v>
                </c:pt>
                <c:pt idx="1358">
                  <c:v>7.8029999999999955</c:v>
                </c:pt>
                <c:pt idx="1359">
                  <c:v>7.864999999999986</c:v>
                </c:pt>
                <c:pt idx="1360">
                  <c:v>7.9749999999999996</c:v>
                </c:pt>
                <c:pt idx="1361">
                  <c:v>8.0850000000000026</c:v>
                </c:pt>
                <c:pt idx="1362">
                  <c:v>8.0730000000000004</c:v>
                </c:pt>
                <c:pt idx="1363">
                  <c:v>7.9009999999999998</c:v>
                </c:pt>
                <c:pt idx="1364">
                  <c:v>7.8159999999999945</c:v>
                </c:pt>
                <c:pt idx="1365">
                  <c:v>7.8279999999999861</c:v>
                </c:pt>
                <c:pt idx="1366">
                  <c:v>7.9379999999999997</c:v>
                </c:pt>
                <c:pt idx="1367">
                  <c:v>8.0850000000000026</c:v>
                </c:pt>
                <c:pt idx="1368">
                  <c:v>8.06</c:v>
                </c:pt>
                <c:pt idx="1369">
                  <c:v>7.9009999999999998</c:v>
                </c:pt>
                <c:pt idx="1370">
                  <c:v>7.8159999999999945</c:v>
                </c:pt>
                <c:pt idx="1371">
                  <c:v>7.7789999999999999</c:v>
                </c:pt>
                <c:pt idx="1372">
                  <c:v>7.8029999999999955</c:v>
                </c:pt>
                <c:pt idx="1373">
                  <c:v>7.95</c:v>
                </c:pt>
                <c:pt idx="1374">
                  <c:v>8.0479999999999983</c:v>
                </c:pt>
                <c:pt idx="1375">
                  <c:v>8.0240000000000009</c:v>
                </c:pt>
                <c:pt idx="1376">
                  <c:v>7.9009999999999998</c:v>
                </c:pt>
                <c:pt idx="1377">
                  <c:v>7.7789999999999999</c:v>
                </c:pt>
                <c:pt idx="1378">
                  <c:v>7.8029999999999955</c:v>
                </c:pt>
                <c:pt idx="1379">
                  <c:v>7.8769999999999998</c:v>
                </c:pt>
                <c:pt idx="1380">
                  <c:v>8.0240000000000009</c:v>
                </c:pt>
                <c:pt idx="1381">
                  <c:v>8.0360000000000014</c:v>
                </c:pt>
                <c:pt idx="1382">
                  <c:v>8.011000000000001</c:v>
                </c:pt>
                <c:pt idx="1383">
                  <c:v>7.9379999999999997</c:v>
                </c:pt>
                <c:pt idx="1384">
                  <c:v>7.7789999999999999</c:v>
                </c:pt>
                <c:pt idx="1385">
                  <c:v>7.742</c:v>
                </c:pt>
                <c:pt idx="1386">
                  <c:v>7.8159999999999945</c:v>
                </c:pt>
                <c:pt idx="1387">
                  <c:v>7.8769999999999998</c:v>
                </c:pt>
                <c:pt idx="1388">
                  <c:v>8.011000000000001</c:v>
                </c:pt>
                <c:pt idx="1389">
                  <c:v>7.9989999999999997</c:v>
                </c:pt>
                <c:pt idx="1390">
                  <c:v>7.9260000000000002</c:v>
                </c:pt>
                <c:pt idx="1391">
                  <c:v>7.8279999999999861</c:v>
                </c:pt>
                <c:pt idx="1392">
                  <c:v>7.6319999999999997</c:v>
                </c:pt>
                <c:pt idx="1393">
                  <c:v>7.7910000000000004</c:v>
                </c:pt>
                <c:pt idx="1394">
                  <c:v>7.8029999999999955</c:v>
                </c:pt>
                <c:pt idx="1395">
                  <c:v>7.9139999999999997</c:v>
                </c:pt>
                <c:pt idx="1396">
                  <c:v>7.9989999999999997</c:v>
                </c:pt>
                <c:pt idx="1397">
                  <c:v>8.0360000000000014</c:v>
                </c:pt>
                <c:pt idx="1398">
                  <c:v>7.9749999999999996</c:v>
                </c:pt>
                <c:pt idx="1399">
                  <c:v>7.864999999999986</c:v>
                </c:pt>
                <c:pt idx="1400">
                  <c:v>7.766</c:v>
                </c:pt>
                <c:pt idx="1401">
                  <c:v>7.7789999999999999</c:v>
                </c:pt>
                <c:pt idx="1402">
                  <c:v>7.8159999999999945</c:v>
                </c:pt>
                <c:pt idx="1403">
                  <c:v>7.8769999999999998</c:v>
                </c:pt>
                <c:pt idx="1404">
                  <c:v>7.9749999999999996</c:v>
                </c:pt>
                <c:pt idx="1405">
                  <c:v>8.0970000000000013</c:v>
                </c:pt>
                <c:pt idx="1406">
                  <c:v>8.11</c:v>
                </c:pt>
                <c:pt idx="1407">
                  <c:v>7.9989999999999997</c:v>
                </c:pt>
                <c:pt idx="1408">
                  <c:v>7.8890000000000002</c:v>
                </c:pt>
                <c:pt idx="1409">
                  <c:v>7.8279999999999861</c:v>
                </c:pt>
                <c:pt idx="1410">
                  <c:v>7.84</c:v>
                </c:pt>
                <c:pt idx="1411">
                  <c:v>7.95</c:v>
                </c:pt>
                <c:pt idx="1412">
                  <c:v>8.0479999999999983</c:v>
                </c:pt>
                <c:pt idx="1413">
                  <c:v>8.0970000000000013</c:v>
                </c:pt>
                <c:pt idx="1414">
                  <c:v>8.0240000000000009</c:v>
                </c:pt>
                <c:pt idx="1415">
                  <c:v>7.9009999999999998</c:v>
                </c:pt>
                <c:pt idx="1416">
                  <c:v>7.8279999999999861</c:v>
                </c:pt>
                <c:pt idx="1417">
                  <c:v>7.84</c:v>
                </c:pt>
                <c:pt idx="1418">
                  <c:v>7.8890000000000002</c:v>
                </c:pt>
                <c:pt idx="1419">
                  <c:v>8.0360000000000014</c:v>
                </c:pt>
                <c:pt idx="1420">
                  <c:v>8.11</c:v>
                </c:pt>
                <c:pt idx="1421">
                  <c:v>8.0850000000000026</c:v>
                </c:pt>
                <c:pt idx="1422">
                  <c:v>7.9870000000000001</c:v>
                </c:pt>
                <c:pt idx="1423">
                  <c:v>7.84</c:v>
                </c:pt>
                <c:pt idx="1424">
                  <c:v>7.7910000000000004</c:v>
                </c:pt>
                <c:pt idx="1425">
                  <c:v>7.8890000000000002</c:v>
                </c:pt>
                <c:pt idx="1426">
                  <c:v>7.9749999999999996</c:v>
                </c:pt>
                <c:pt idx="1427">
                  <c:v>8.0850000000000026</c:v>
                </c:pt>
                <c:pt idx="1428">
                  <c:v>8.06</c:v>
                </c:pt>
                <c:pt idx="1429">
                  <c:v>7.864999999999986</c:v>
                </c:pt>
                <c:pt idx="1430">
                  <c:v>7.7789999999999999</c:v>
                </c:pt>
                <c:pt idx="1431">
                  <c:v>7.7539999999999996</c:v>
                </c:pt>
                <c:pt idx="1432">
                  <c:v>7.7789999999999999</c:v>
                </c:pt>
                <c:pt idx="1433">
                  <c:v>7.8279999999999861</c:v>
                </c:pt>
                <c:pt idx="1434">
                  <c:v>7.9139999999999997</c:v>
                </c:pt>
                <c:pt idx="1435">
                  <c:v>8.011000000000001</c:v>
                </c:pt>
                <c:pt idx="1436">
                  <c:v>8.0479999999999983</c:v>
                </c:pt>
                <c:pt idx="1437">
                  <c:v>7.9260000000000002</c:v>
                </c:pt>
                <c:pt idx="1438">
                  <c:v>7.766</c:v>
                </c:pt>
                <c:pt idx="1439">
                  <c:v>7.9870000000000001</c:v>
                </c:pt>
                <c:pt idx="1440">
                  <c:v>8.2570000000000014</c:v>
                </c:pt>
                <c:pt idx="1441">
                  <c:v>8.1590000000000007</c:v>
                </c:pt>
                <c:pt idx="1442">
                  <c:v>8.5140000000000011</c:v>
                </c:pt>
                <c:pt idx="1443">
                  <c:v>8.293000000000001</c:v>
                </c:pt>
                <c:pt idx="1444">
                  <c:v>0</c:v>
                </c:pt>
                <c:pt idx="1445">
                  <c:v>4.3860000000000001</c:v>
                </c:pt>
                <c:pt idx="1446">
                  <c:v>4.532</c:v>
                </c:pt>
                <c:pt idx="1447">
                  <c:v>4.484</c:v>
                </c:pt>
                <c:pt idx="1448">
                  <c:v>4.5199999999999996</c:v>
                </c:pt>
                <c:pt idx="1449">
                  <c:v>4.5939999999999985</c:v>
                </c:pt>
                <c:pt idx="1450">
                  <c:v>4.654999999999986</c:v>
                </c:pt>
                <c:pt idx="1451">
                  <c:v>4.6919999999999975</c:v>
                </c:pt>
                <c:pt idx="1452">
                  <c:v>4.68</c:v>
                </c:pt>
                <c:pt idx="1453">
                  <c:v>4.6179999999999861</c:v>
                </c:pt>
                <c:pt idx="1454">
                  <c:v>4.5449999999999955</c:v>
                </c:pt>
                <c:pt idx="1455">
                  <c:v>4.508</c:v>
                </c:pt>
                <c:pt idx="1456">
                  <c:v>4.5199999999999996</c:v>
                </c:pt>
                <c:pt idx="1457">
                  <c:v>4.569</c:v>
                </c:pt>
                <c:pt idx="1458">
                  <c:v>4.6429999999999945</c:v>
                </c:pt>
                <c:pt idx="1459">
                  <c:v>4.6919999999999975</c:v>
                </c:pt>
                <c:pt idx="1460">
                  <c:v>4.6669999999999945</c:v>
                </c:pt>
                <c:pt idx="1461">
                  <c:v>4.6059999999999945</c:v>
                </c:pt>
                <c:pt idx="1462">
                  <c:v>4.5449999999999955</c:v>
                </c:pt>
                <c:pt idx="1463">
                  <c:v>4.508</c:v>
                </c:pt>
                <c:pt idx="1464">
                  <c:v>4.5199999999999996</c:v>
                </c:pt>
                <c:pt idx="1465">
                  <c:v>4.569</c:v>
                </c:pt>
                <c:pt idx="1466">
                  <c:v>4.654999999999986</c:v>
                </c:pt>
                <c:pt idx="1467">
                  <c:v>4.6919999999999975</c:v>
                </c:pt>
                <c:pt idx="1468">
                  <c:v>4.654999999999986</c:v>
                </c:pt>
                <c:pt idx="1469">
                  <c:v>4.569</c:v>
                </c:pt>
                <c:pt idx="1470">
                  <c:v>4.5199999999999996</c:v>
                </c:pt>
                <c:pt idx="1471">
                  <c:v>4.508</c:v>
                </c:pt>
                <c:pt idx="1472">
                  <c:v>4.5449999999999955</c:v>
                </c:pt>
                <c:pt idx="1473">
                  <c:v>4.6059999999999945</c:v>
                </c:pt>
                <c:pt idx="1474">
                  <c:v>4.6669999999999945</c:v>
                </c:pt>
                <c:pt idx="1475">
                  <c:v>4.68</c:v>
                </c:pt>
                <c:pt idx="1476">
                  <c:v>4.6310000000000002</c:v>
                </c:pt>
                <c:pt idx="1477">
                  <c:v>4.569</c:v>
                </c:pt>
                <c:pt idx="1478">
                  <c:v>4.508</c:v>
                </c:pt>
                <c:pt idx="1479">
                  <c:v>4.508</c:v>
                </c:pt>
                <c:pt idx="1480">
                  <c:v>4.5449999999999955</c:v>
                </c:pt>
                <c:pt idx="1481">
                  <c:v>4.6059999999999945</c:v>
                </c:pt>
                <c:pt idx="1482">
                  <c:v>4.6669999999999945</c:v>
                </c:pt>
                <c:pt idx="1483">
                  <c:v>4.68</c:v>
                </c:pt>
                <c:pt idx="1484">
                  <c:v>4.6310000000000002</c:v>
                </c:pt>
                <c:pt idx="1485">
                  <c:v>4.5569999999999995</c:v>
                </c:pt>
                <c:pt idx="1486">
                  <c:v>4.5199999999999996</c:v>
                </c:pt>
                <c:pt idx="1487">
                  <c:v>4.508</c:v>
                </c:pt>
                <c:pt idx="1488">
                  <c:v>4.5569999999999995</c:v>
                </c:pt>
                <c:pt idx="1489">
                  <c:v>4.6310000000000002</c:v>
                </c:pt>
                <c:pt idx="1490">
                  <c:v>4.68</c:v>
                </c:pt>
                <c:pt idx="1491">
                  <c:v>4.654999999999986</c:v>
                </c:pt>
                <c:pt idx="1492">
                  <c:v>4.569</c:v>
                </c:pt>
                <c:pt idx="1493">
                  <c:v>4.508</c:v>
                </c:pt>
                <c:pt idx="1494">
                  <c:v>4.508</c:v>
                </c:pt>
                <c:pt idx="1495">
                  <c:v>4.569</c:v>
                </c:pt>
                <c:pt idx="1496">
                  <c:v>4.654999999999986</c:v>
                </c:pt>
                <c:pt idx="1497">
                  <c:v>4.6919999999999975</c:v>
                </c:pt>
                <c:pt idx="1498">
                  <c:v>4.6429999999999945</c:v>
                </c:pt>
                <c:pt idx="1499">
                  <c:v>4.5569999999999995</c:v>
                </c:pt>
                <c:pt idx="1500">
                  <c:v>4.508</c:v>
                </c:pt>
                <c:pt idx="1501">
                  <c:v>4.4710000000000125</c:v>
                </c:pt>
                <c:pt idx="1502">
                  <c:v>4.532</c:v>
                </c:pt>
                <c:pt idx="1503">
                  <c:v>4.5819999999999999</c:v>
                </c:pt>
                <c:pt idx="1504">
                  <c:v>0</c:v>
                </c:pt>
                <c:pt idx="1505">
                  <c:v>0</c:v>
                </c:pt>
                <c:pt idx="1506">
                  <c:v>0</c:v>
                </c:pt>
                <c:pt idx="1507">
                  <c:v>-1.2E-2</c:v>
                </c:pt>
                <c:pt idx="1508">
                  <c:v>0</c:v>
                </c:pt>
                <c:pt idx="1509">
                  <c:v>0</c:v>
                </c:pt>
                <c:pt idx="1510">
                  <c:v>0</c:v>
                </c:pt>
                <c:pt idx="1511">
                  <c:v>0</c:v>
                </c:pt>
                <c:pt idx="1512">
                  <c:v>0</c:v>
                </c:pt>
                <c:pt idx="1513">
                  <c:v>0</c:v>
                </c:pt>
                <c:pt idx="1514">
                  <c:v>0</c:v>
                </c:pt>
                <c:pt idx="1515">
                  <c:v>0</c:v>
                </c:pt>
                <c:pt idx="1516">
                  <c:v>0</c:v>
                </c:pt>
                <c:pt idx="1517">
                  <c:v>0</c:v>
                </c:pt>
                <c:pt idx="1518">
                  <c:v>-1.2E-2</c:v>
                </c:pt>
                <c:pt idx="1519">
                  <c:v>0</c:v>
                </c:pt>
                <c:pt idx="1520">
                  <c:v>0</c:v>
                </c:pt>
                <c:pt idx="1521">
                  <c:v>0</c:v>
                </c:pt>
                <c:pt idx="1522">
                  <c:v>0</c:v>
                </c:pt>
                <c:pt idx="1523">
                  <c:v>0</c:v>
                </c:pt>
                <c:pt idx="1524">
                  <c:v>0</c:v>
                </c:pt>
                <c:pt idx="1525">
                  <c:v>-1.2E-2</c:v>
                </c:pt>
                <c:pt idx="1526">
                  <c:v>0</c:v>
                </c:pt>
                <c:pt idx="1527">
                  <c:v>0</c:v>
                </c:pt>
                <c:pt idx="1528">
                  <c:v>0</c:v>
                </c:pt>
                <c:pt idx="1529">
                  <c:v>0</c:v>
                </c:pt>
                <c:pt idx="1530">
                  <c:v>0</c:v>
                </c:pt>
                <c:pt idx="1531">
                  <c:v>-1.2E-2</c:v>
                </c:pt>
                <c:pt idx="1532">
                  <c:v>0</c:v>
                </c:pt>
                <c:pt idx="1533">
                  <c:v>0</c:v>
                </c:pt>
                <c:pt idx="1534">
                  <c:v>0</c:v>
                </c:pt>
                <c:pt idx="1535">
                  <c:v>0</c:v>
                </c:pt>
                <c:pt idx="1536">
                  <c:v>-1.2E-2</c:v>
                </c:pt>
                <c:pt idx="1537">
                  <c:v>0</c:v>
                </c:pt>
                <c:pt idx="1538">
                  <c:v>0</c:v>
                </c:pt>
                <c:pt idx="1539">
                  <c:v>0</c:v>
                </c:pt>
                <c:pt idx="1540">
                  <c:v>0</c:v>
                </c:pt>
                <c:pt idx="1541">
                  <c:v>0</c:v>
                </c:pt>
                <c:pt idx="1542">
                  <c:v>0</c:v>
                </c:pt>
                <c:pt idx="1543">
                  <c:v>-1.2E-2</c:v>
                </c:pt>
                <c:pt idx="1544">
                  <c:v>-1.2E-2</c:v>
                </c:pt>
                <c:pt idx="1545">
                  <c:v>0</c:v>
                </c:pt>
                <c:pt idx="1546">
                  <c:v>-1.2E-2</c:v>
                </c:pt>
                <c:pt idx="1547">
                  <c:v>0</c:v>
                </c:pt>
                <c:pt idx="1548">
                  <c:v>0</c:v>
                </c:pt>
                <c:pt idx="1549">
                  <c:v>0</c:v>
                </c:pt>
                <c:pt idx="1550">
                  <c:v>0</c:v>
                </c:pt>
                <c:pt idx="1551">
                  <c:v>0</c:v>
                </c:pt>
                <c:pt idx="1552">
                  <c:v>-1.2E-2</c:v>
                </c:pt>
                <c:pt idx="1553">
                  <c:v>-1.2E-2</c:v>
                </c:pt>
                <c:pt idx="1554">
                  <c:v>0</c:v>
                </c:pt>
                <c:pt idx="1555">
                  <c:v>0</c:v>
                </c:pt>
                <c:pt idx="1556">
                  <c:v>0</c:v>
                </c:pt>
                <c:pt idx="1557">
                  <c:v>0</c:v>
                </c:pt>
                <c:pt idx="1558">
                  <c:v>-1.2E-2</c:v>
                </c:pt>
                <c:pt idx="1559">
                  <c:v>0</c:v>
                </c:pt>
                <c:pt idx="1560">
                  <c:v>-1.2E-2</c:v>
                </c:pt>
                <c:pt idx="1561">
                  <c:v>0</c:v>
                </c:pt>
                <c:pt idx="1562">
                  <c:v>0</c:v>
                </c:pt>
                <c:pt idx="1563">
                  <c:v>0</c:v>
                </c:pt>
                <c:pt idx="1564">
                  <c:v>0</c:v>
                </c:pt>
                <c:pt idx="1565">
                  <c:v>0</c:v>
                </c:pt>
                <c:pt idx="1566">
                  <c:v>0</c:v>
                </c:pt>
                <c:pt idx="1567">
                  <c:v>0</c:v>
                </c:pt>
                <c:pt idx="1568">
                  <c:v>-1.2E-2</c:v>
                </c:pt>
                <c:pt idx="1569">
                  <c:v>0</c:v>
                </c:pt>
                <c:pt idx="1570">
                  <c:v>0</c:v>
                </c:pt>
                <c:pt idx="1571">
                  <c:v>0</c:v>
                </c:pt>
                <c:pt idx="1572">
                  <c:v>0</c:v>
                </c:pt>
                <c:pt idx="1573">
                  <c:v>0</c:v>
                </c:pt>
                <c:pt idx="1574">
                  <c:v>0</c:v>
                </c:pt>
                <c:pt idx="1575">
                  <c:v>0</c:v>
                </c:pt>
                <c:pt idx="1576">
                  <c:v>-1.2E-2</c:v>
                </c:pt>
                <c:pt idx="1577">
                  <c:v>0</c:v>
                </c:pt>
                <c:pt idx="1578">
                  <c:v>0</c:v>
                </c:pt>
                <c:pt idx="1579">
                  <c:v>0</c:v>
                </c:pt>
                <c:pt idx="1580">
                  <c:v>-1.2E-2</c:v>
                </c:pt>
                <c:pt idx="1581">
                  <c:v>0</c:v>
                </c:pt>
                <c:pt idx="1582">
                  <c:v>0</c:v>
                </c:pt>
                <c:pt idx="1583">
                  <c:v>0</c:v>
                </c:pt>
                <c:pt idx="1584">
                  <c:v>0</c:v>
                </c:pt>
                <c:pt idx="1585">
                  <c:v>0</c:v>
                </c:pt>
                <c:pt idx="1586">
                  <c:v>0</c:v>
                </c:pt>
                <c:pt idx="1587">
                  <c:v>0</c:v>
                </c:pt>
                <c:pt idx="1588">
                  <c:v>0</c:v>
                </c:pt>
                <c:pt idx="1589">
                  <c:v>-1.2E-2</c:v>
                </c:pt>
                <c:pt idx="1590">
                  <c:v>0</c:v>
                </c:pt>
                <c:pt idx="1591">
                  <c:v>0</c:v>
                </c:pt>
                <c:pt idx="1592">
                  <c:v>0</c:v>
                </c:pt>
                <c:pt idx="1593">
                  <c:v>-1.2E-2</c:v>
                </c:pt>
                <c:pt idx="1594">
                  <c:v>0</c:v>
                </c:pt>
                <c:pt idx="1595">
                  <c:v>0</c:v>
                </c:pt>
                <c:pt idx="1596">
                  <c:v>-1.2E-2</c:v>
                </c:pt>
                <c:pt idx="1597">
                  <c:v>0</c:v>
                </c:pt>
                <c:pt idx="1598">
                  <c:v>0</c:v>
                </c:pt>
                <c:pt idx="1599">
                  <c:v>0</c:v>
                </c:pt>
                <c:pt idx="1600">
                  <c:v>0</c:v>
                </c:pt>
                <c:pt idx="1601">
                  <c:v>0</c:v>
                </c:pt>
                <c:pt idx="1602">
                  <c:v>0</c:v>
                </c:pt>
                <c:pt idx="1603">
                  <c:v>0</c:v>
                </c:pt>
                <c:pt idx="1604">
                  <c:v>0</c:v>
                </c:pt>
                <c:pt idx="1605">
                  <c:v>0</c:v>
                </c:pt>
                <c:pt idx="1606">
                  <c:v>0</c:v>
                </c:pt>
                <c:pt idx="1607">
                  <c:v>0</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-1.2E-2</c:v>
                </c:pt>
                <c:pt idx="1621">
                  <c:v>-1.2E-2</c:v>
                </c:pt>
                <c:pt idx="1622">
                  <c:v>-1.2E-2</c:v>
                </c:pt>
                <c:pt idx="1623">
                  <c:v>-1.2E-2</c:v>
                </c:pt>
                <c:pt idx="1624">
                  <c:v>0</c:v>
                </c:pt>
                <c:pt idx="1625">
                  <c:v>0</c:v>
                </c:pt>
                <c:pt idx="1626">
                  <c:v>0</c:v>
                </c:pt>
                <c:pt idx="1627">
                  <c:v>0</c:v>
                </c:pt>
                <c:pt idx="1628">
                  <c:v>0</c:v>
                </c:pt>
                <c:pt idx="1629">
                  <c:v>0</c:v>
                </c:pt>
                <c:pt idx="1630">
                  <c:v>0</c:v>
                </c:pt>
                <c:pt idx="1631">
                  <c:v>-1.2E-2</c:v>
                </c:pt>
                <c:pt idx="1632">
                  <c:v>0</c:v>
                </c:pt>
                <c:pt idx="1633">
                  <c:v>0</c:v>
                </c:pt>
                <c:pt idx="1634">
                  <c:v>0</c:v>
                </c:pt>
                <c:pt idx="1635">
                  <c:v>0</c:v>
                </c:pt>
                <c:pt idx="1636">
                  <c:v>-1.2E-2</c:v>
                </c:pt>
                <c:pt idx="1637">
                  <c:v>0</c:v>
                </c:pt>
                <c:pt idx="1638">
                  <c:v>0</c:v>
                </c:pt>
                <c:pt idx="1639">
                  <c:v>0</c:v>
                </c:pt>
                <c:pt idx="1640">
                  <c:v>0</c:v>
                </c:pt>
                <c:pt idx="1641">
                  <c:v>-1.2E-2</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-1.2E-2</c:v>
                </c:pt>
                <c:pt idx="1670">
                  <c:v>-1.2E-2</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-1.2E-2</c:v>
                </c:pt>
                <c:pt idx="1688">
                  <c:v>0</c:v>
                </c:pt>
                <c:pt idx="1689">
                  <c:v>-1.2E-2</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-1.2E-2</c:v>
                </c:pt>
                <c:pt idx="1723">
                  <c:v>0</c:v>
                </c:pt>
                <c:pt idx="1724">
                  <c:v>-1.2E-2</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-1.2E-2</c:v>
                </c:pt>
                <c:pt idx="1761">
                  <c:v>0</c:v>
                </c:pt>
                <c:pt idx="1762">
                  <c:v>0</c:v>
                </c:pt>
                <c:pt idx="1763">
                  <c:v>0</c:v>
                </c:pt>
                <c:pt idx="1764">
                  <c:v>-1.2E-2</c:v>
                </c:pt>
                <c:pt idx="1765">
                  <c:v>0</c:v>
                </c:pt>
                <c:pt idx="1766">
                  <c:v>0</c:v>
                </c:pt>
                <c:pt idx="1767">
                  <c:v>0</c:v>
                </c:pt>
                <c:pt idx="1768">
                  <c:v>0</c:v>
                </c:pt>
                <c:pt idx="1769">
                  <c:v>0</c:v>
                </c:pt>
                <c:pt idx="1770">
                  <c:v>0</c:v>
                </c:pt>
                <c:pt idx="1771">
                  <c:v>-1.2E-2</c:v>
                </c:pt>
                <c:pt idx="1772">
                  <c:v>0</c:v>
                </c:pt>
                <c:pt idx="1773">
                  <c:v>0</c:v>
                </c:pt>
                <c:pt idx="1774">
                  <c:v>0</c:v>
                </c:pt>
                <c:pt idx="1775">
                  <c:v>0</c:v>
                </c:pt>
                <c:pt idx="1776">
                  <c:v>-1.2E-2</c:v>
                </c:pt>
                <c:pt idx="1777">
                  <c:v>0</c:v>
                </c:pt>
                <c:pt idx="1778">
                  <c:v>0</c:v>
                </c:pt>
                <c:pt idx="1779">
                  <c:v>-1.2E-2</c:v>
                </c:pt>
                <c:pt idx="1780">
                  <c:v>0</c:v>
                </c:pt>
                <c:pt idx="1781">
                  <c:v>0</c:v>
                </c:pt>
                <c:pt idx="1782">
                  <c:v>0</c:v>
                </c:pt>
                <c:pt idx="1783">
                  <c:v>-1.2E-2</c:v>
                </c:pt>
                <c:pt idx="1784">
                  <c:v>0</c:v>
                </c:pt>
                <c:pt idx="1785">
                  <c:v>-1.2E-2</c:v>
                </c:pt>
                <c:pt idx="1786">
                  <c:v>0</c:v>
                </c:pt>
                <c:pt idx="1787">
                  <c:v>0</c:v>
                </c:pt>
                <c:pt idx="1788">
                  <c:v>0</c:v>
                </c:pt>
                <c:pt idx="1789">
                  <c:v>0</c:v>
                </c:pt>
                <c:pt idx="1790">
                  <c:v>-1.2E-2</c:v>
                </c:pt>
                <c:pt idx="1791">
                  <c:v>-1.2E-2</c:v>
                </c:pt>
                <c:pt idx="1792">
                  <c:v>0</c:v>
                </c:pt>
                <c:pt idx="1793">
                  <c:v>0</c:v>
                </c:pt>
                <c:pt idx="1794">
                  <c:v>0</c:v>
                </c:pt>
                <c:pt idx="1795">
                  <c:v>0</c:v>
                </c:pt>
                <c:pt idx="1796">
                  <c:v>0</c:v>
                </c:pt>
                <c:pt idx="1797">
                  <c:v>0</c:v>
                </c:pt>
                <c:pt idx="1798">
                  <c:v>0</c:v>
                </c:pt>
                <c:pt idx="1799">
                  <c:v>-1.2E-2</c:v>
                </c:pt>
                <c:pt idx="1800">
                  <c:v>0</c:v>
                </c:pt>
                <c:pt idx="1801">
                  <c:v>0</c:v>
                </c:pt>
                <c:pt idx="1802">
                  <c:v>0</c:v>
                </c:pt>
                <c:pt idx="1803">
                  <c:v>0</c:v>
                </c:pt>
                <c:pt idx="1804">
                  <c:v>3.8709999999999987</c:v>
                </c:pt>
                <c:pt idx="1805">
                  <c:v>4.3609999999999882</c:v>
                </c:pt>
                <c:pt idx="1806">
                  <c:v>4.4219999999999997</c:v>
                </c:pt>
                <c:pt idx="1807">
                  <c:v>4.4470000000000001</c:v>
                </c:pt>
                <c:pt idx="1808">
                  <c:v>4.4589999999999996</c:v>
                </c:pt>
                <c:pt idx="1809">
                  <c:v>4.4960000000000004</c:v>
                </c:pt>
                <c:pt idx="1810">
                  <c:v>4.532</c:v>
                </c:pt>
                <c:pt idx="1811">
                  <c:v>4.5569999999999995</c:v>
                </c:pt>
                <c:pt idx="1812">
                  <c:v>4.5939999999999985</c:v>
                </c:pt>
                <c:pt idx="1813">
                  <c:v>4.5939999999999985</c:v>
                </c:pt>
                <c:pt idx="1814">
                  <c:v>4.5819999999999999</c:v>
                </c:pt>
                <c:pt idx="1815">
                  <c:v>4.5569999999999995</c:v>
                </c:pt>
                <c:pt idx="1816">
                  <c:v>4.508</c:v>
                </c:pt>
                <c:pt idx="1817">
                  <c:v>4.4710000000000125</c:v>
                </c:pt>
                <c:pt idx="1818">
                  <c:v>4.4340000000000002</c:v>
                </c:pt>
                <c:pt idx="1819">
                  <c:v>4.4219999999999997</c:v>
                </c:pt>
                <c:pt idx="1820">
                  <c:v>4.41</c:v>
                </c:pt>
                <c:pt idx="1821">
                  <c:v>4.4340000000000002</c:v>
                </c:pt>
                <c:pt idx="1822">
                  <c:v>4.4470000000000001</c:v>
                </c:pt>
                <c:pt idx="1823">
                  <c:v>4.4710000000000125</c:v>
                </c:pt>
                <c:pt idx="1824">
                  <c:v>4.4960000000000004</c:v>
                </c:pt>
                <c:pt idx="1825">
                  <c:v>4.5449999999999955</c:v>
                </c:pt>
                <c:pt idx="1826">
                  <c:v>4.569</c:v>
                </c:pt>
                <c:pt idx="1827">
                  <c:v>4.5939999999999985</c:v>
                </c:pt>
                <c:pt idx="1828">
                  <c:v>4.6059999999999945</c:v>
                </c:pt>
                <c:pt idx="1829">
                  <c:v>4.6059999999999945</c:v>
                </c:pt>
                <c:pt idx="1830">
                  <c:v>4.5819999999999999</c:v>
                </c:pt>
                <c:pt idx="1831">
                  <c:v>4.5449999999999955</c:v>
                </c:pt>
                <c:pt idx="1832">
                  <c:v>4.484</c:v>
                </c:pt>
                <c:pt idx="1833">
                  <c:v>4.4470000000000001</c:v>
                </c:pt>
                <c:pt idx="1834">
                  <c:v>4.4340000000000002</c:v>
                </c:pt>
                <c:pt idx="1835">
                  <c:v>4.4470000000000001</c:v>
                </c:pt>
                <c:pt idx="1836">
                  <c:v>4.484</c:v>
                </c:pt>
                <c:pt idx="1837">
                  <c:v>4.532</c:v>
                </c:pt>
                <c:pt idx="1838">
                  <c:v>4.569</c:v>
                </c:pt>
                <c:pt idx="1839">
                  <c:v>4.6059999999999945</c:v>
                </c:pt>
                <c:pt idx="1840">
                  <c:v>4.6059999999999945</c:v>
                </c:pt>
                <c:pt idx="1841">
                  <c:v>4.6059999999999945</c:v>
                </c:pt>
                <c:pt idx="1842">
                  <c:v>4.5819999999999999</c:v>
                </c:pt>
                <c:pt idx="1843">
                  <c:v>4.5569999999999995</c:v>
                </c:pt>
                <c:pt idx="1844">
                  <c:v>4.5199999999999996</c:v>
                </c:pt>
                <c:pt idx="1845">
                  <c:v>4.508</c:v>
                </c:pt>
                <c:pt idx="1846">
                  <c:v>4.4710000000000125</c:v>
                </c:pt>
                <c:pt idx="1847">
                  <c:v>4.4589999999999996</c:v>
                </c:pt>
                <c:pt idx="1848">
                  <c:v>4.4470000000000001</c:v>
                </c:pt>
                <c:pt idx="1849">
                  <c:v>4.4340000000000002</c:v>
                </c:pt>
                <c:pt idx="1850">
                  <c:v>4.4470000000000001</c:v>
                </c:pt>
                <c:pt idx="1851">
                  <c:v>4.4589999999999996</c:v>
                </c:pt>
                <c:pt idx="1852">
                  <c:v>4.484</c:v>
                </c:pt>
                <c:pt idx="1853">
                  <c:v>4.5199999999999996</c:v>
                </c:pt>
                <c:pt idx="1854">
                  <c:v>4.5569999999999995</c:v>
                </c:pt>
                <c:pt idx="1855">
                  <c:v>4.569</c:v>
                </c:pt>
                <c:pt idx="1856">
                  <c:v>4.6059999999999945</c:v>
                </c:pt>
                <c:pt idx="1857">
                  <c:v>4.6179999999999861</c:v>
                </c:pt>
                <c:pt idx="1858">
                  <c:v>4.6179999999999861</c:v>
                </c:pt>
                <c:pt idx="1859">
                  <c:v>4.6179999999999861</c:v>
                </c:pt>
                <c:pt idx="1860">
                  <c:v>4.6059999999999945</c:v>
                </c:pt>
                <c:pt idx="1861">
                  <c:v>4.5939999999999985</c:v>
                </c:pt>
                <c:pt idx="1862">
                  <c:v>4.569</c:v>
                </c:pt>
                <c:pt idx="1863">
                  <c:v>0</c:v>
                </c:pt>
                <c:pt idx="1864">
                  <c:v>8.3420000000000005</c:v>
                </c:pt>
                <c:pt idx="1865">
                  <c:v>8.206999999999999</c:v>
                </c:pt>
                <c:pt idx="1866">
                  <c:v>8.1339999999999986</c:v>
                </c:pt>
                <c:pt idx="1867">
                  <c:v>8.1220000000000017</c:v>
                </c:pt>
                <c:pt idx="1868">
                  <c:v>8.1339999999999986</c:v>
                </c:pt>
                <c:pt idx="1869">
                  <c:v>8.1950000000000003</c:v>
                </c:pt>
                <c:pt idx="1870">
                  <c:v>8.2690000000000001</c:v>
                </c:pt>
                <c:pt idx="1871">
                  <c:v>8.3420000000000005</c:v>
                </c:pt>
                <c:pt idx="1872">
                  <c:v>8.4030000000000005</c:v>
                </c:pt>
                <c:pt idx="1873">
                  <c:v>8.427999999999999</c:v>
                </c:pt>
                <c:pt idx="1874">
                  <c:v>8.3540000000000028</c:v>
                </c:pt>
                <c:pt idx="1875">
                  <c:v>8.2809999999999988</c:v>
                </c:pt>
                <c:pt idx="1876">
                  <c:v>8.206999999999999</c:v>
                </c:pt>
                <c:pt idx="1877">
                  <c:v>8.145999999999999</c:v>
                </c:pt>
                <c:pt idx="1878">
                  <c:v>8.1339999999999986</c:v>
                </c:pt>
                <c:pt idx="1879">
                  <c:v>8.1590000000000007</c:v>
                </c:pt>
                <c:pt idx="1880">
                  <c:v>8.2199999999999989</c:v>
                </c:pt>
                <c:pt idx="1881">
                  <c:v>8.293000000000001</c:v>
                </c:pt>
                <c:pt idx="1882">
                  <c:v>8.3790000000000067</c:v>
                </c:pt>
                <c:pt idx="1883">
                  <c:v>8.427999999999999</c:v>
                </c:pt>
                <c:pt idx="1884">
                  <c:v>8.44</c:v>
                </c:pt>
                <c:pt idx="1885">
                  <c:v>8.3420000000000005</c:v>
                </c:pt>
                <c:pt idx="1886">
                  <c:v>8.1950000000000003</c:v>
                </c:pt>
                <c:pt idx="1887">
                  <c:v>8.145999999999999</c:v>
                </c:pt>
                <c:pt idx="1888">
                  <c:v>8.2809999999999988</c:v>
                </c:pt>
                <c:pt idx="1889">
                  <c:v>8.427999999999999</c:v>
                </c:pt>
                <c:pt idx="1890">
                  <c:v>8.3540000000000028</c:v>
                </c:pt>
                <c:pt idx="1891">
                  <c:v>8.1830000000000016</c:v>
                </c:pt>
                <c:pt idx="1892">
                  <c:v>8.1590000000000007</c:v>
                </c:pt>
                <c:pt idx="1893">
                  <c:v>8.3060000000000027</c:v>
                </c:pt>
                <c:pt idx="1894">
                  <c:v>8.44</c:v>
                </c:pt>
                <c:pt idx="1895">
                  <c:v>8.3670000000000027</c:v>
                </c:pt>
                <c:pt idx="1896">
                  <c:v>8.206999999999999</c:v>
                </c:pt>
                <c:pt idx="1897">
                  <c:v>8.1590000000000007</c:v>
                </c:pt>
                <c:pt idx="1898">
                  <c:v>8.2570000000000014</c:v>
                </c:pt>
                <c:pt idx="1899">
                  <c:v>8.4030000000000005</c:v>
                </c:pt>
                <c:pt idx="1900">
                  <c:v>8.4530000000000047</c:v>
                </c:pt>
                <c:pt idx="1901">
                  <c:v>8.3180000000000014</c:v>
                </c:pt>
                <c:pt idx="1902">
                  <c:v>8.1710000000000012</c:v>
                </c:pt>
                <c:pt idx="1903">
                  <c:v>8.1590000000000007</c:v>
                </c:pt>
                <c:pt idx="1904">
                  <c:v>8.293000000000001</c:v>
                </c:pt>
                <c:pt idx="1905">
                  <c:v>8.427999999999999</c:v>
                </c:pt>
                <c:pt idx="1906">
                  <c:v>8.427999999999999</c:v>
                </c:pt>
                <c:pt idx="1907">
                  <c:v>8.3180000000000014</c:v>
                </c:pt>
                <c:pt idx="1908">
                  <c:v>8.1830000000000016</c:v>
                </c:pt>
                <c:pt idx="1909">
                  <c:v>8.1590000000000007</c:v>
                </c:pt>
                <c:pt idx="1910">
                  <c:v>8.2570000000000014</c:v>
                </c:pt>
                <c:pt idx="1911">
                  <c:v>8.3790000000000067</c:v>
                </c:pt>
                <c:pt idx="1912">
                  <c:v>8.4650000000000247</c:v>
                </c:pt>
                <c:pt idx="1913">
                  <c:v>8.4030000000000005</c:v>
                </c:pt>
                <c:pt idx="1914">
                  <c:v>8.2690000000000001</c:v>
                </c:pt>
                <c:pt idx="1915">
                  <c:v>8.1950000000000003</c:v>
                </c:pt>
                <c:pt idx="1916">
                  <c:v>8.1710000000000012</c:v>
                </c:pt>
                <c:pt idx="1917">
                  <c:v>8.2439999999999998</c:v>
                </c:pt>
                <c:pt idx="1918">
                  <c:v>8.3670000000000027</c:v>
                </c:pt>
                <c:pt idx="1919">
                  <c:v>8.4650000000000247</c:v>
                </c:pt>
                <c:pt idx="1920">
                  <c:v>8.427999999999999</c:v>
                </c:pt>
                <c:pt idx="1921">
                  <c:v>8.3180000000000014</c:v>
                </c:pt>
                <c:pt idx="1922">
                  <c:v>8.1950000000000003</c:v>
                </c:pt>
                <c:pt idx="1923">
                  <c:v>8.1710000000000012</c:v>
                </c:pt>
                <c:pt idx="1924">
                  <c:v>8.206999999999999</c:v>
                </c:pt>
                <c:pt idx="1925">
                  <c:v>8.3420000000000005</c:v>
                </c:pt>
                <c:pt idx="1926">
                  <c:v>8.44</c:v>
                </c:pt>
                <c:pt idx="1927">
                  <c:v>8.44</c:v>
                </c:pt>
                <c:pt idx="1928">
                  <c:v>8.3540000000000028</c:v>
                </c:pt>
                <c:pt idx="1929">
                  <c:v>8.2319999999999993</c:v>
                </c:pt>
                <c:pt idx="1930">
                  <c:v>8.1710000000000012</c:v>
                </c:pt>
                <c:pt idx="1931">
                  <c:v>8.1950000000000003</c:v>
                </c:pt>
                <c:pt idx="1932">
                  <c:v>8.3180000000000014</c:v>
                </c:pt>
                <c:pt idx="1933">
                  <c:v>8.427999999999999</c:v>
                </c:pt>
                <c:pt idx="1934">
                  <c:v>8.4650000000000247</c:v>
                </c:pt>
                <c:pt idx="1935">
                  <c:v>8.3540000000000028</c:v>
                </c:pt>
                <c:pt idx="1936">
                  <c:v>8.206999999999999</c:v>
                </c:pt>
                <c:pt idx="1937">
                  <c:v>8.1590000000000007</c:v>
                </c:pt>
                <c:pt idx="1938">
                  <c:v>8.2319999999999993</c:v>
                </c:pt>
                <c:pt idx="1939">
                  <c:v>8.3670000000000027</c:v>
                </c:pt>
                <c:pt idx="1940">
                  <c:v>8.4650000000000247</c:v>
                </c:pt>
                <c:pt idx="1941">
                  <c:v>8.391</c:v>
                </c:pt>
                <c:pt idx="1942">
                  <c:v>8.2319999999999993</c:v>
                </c:pt>
                <c:pt idx="1943">
                  <c:v>8.1590000000000007</c:v>
                </c:pt>
                <c:pt idx="1944">
                  <c:v>8.2199999999999989</c:v>
                </c:pt>
                <c:pt idx="1945">
                  <c:v>8.3420000000000005</c:v>
                </c:pt>
                <c:pt idx="1946">
                  <c:v>8.4530000000000047</c:v>
                </c:pt>
                <c:pt idx="1947">
                  <c:v>8.427999999999999</c:v>
                </c:pt>
                <c:pt idx="1948">
                  <c:v>8.3180000000000014</c:v>
                </c:pt>
                <c:pt idx="1949">
                  <c:v>8.1950000000000003</c:v>
                </c:pt>
                <c:pt idx="1950">
                  <c:v>8.1590000000000007</c:v>
                </c:pt>
                <c:pt idx="1951">
                  <c:v>8.2319999999999993</c:v>
                </c:pt>
                <c:pt idx="1952">
                  <c:v>8.3670000000000027</c:v>
                </c:pt>
                <c:pt idx="1953">
                  <c:v>8.44</c:v>
                </c:pt>
                <c:pt idx="1954">
                  <c:v>8.3670000000000027</c:v>
                </c:pt>
                <c:pt idx="1955">
                  <c:v>8.2319999999999993</c:v>
                </c:pt>
                <c:pt idx="1956">
                  <c:v>8.145999999999999</c:v>
                </c:pt>
                <c:pt idx="1957">
                  <c:v>8.1590000000000007</c:v>
                </c:pt>
                <c:pt idx="1958">
                  <c:v>8.2570000000000014</c:v>
                </c:pt>
                <c:pt idx="1959">
                  <c:v>8.3790000000000067</c:v>
                </c:pt>
                <c:pt idx="1960">
                  <c:v>8.44</c:v>
                </c:pt>
                <c:pt idx="1961">
                  <c:v>8.4030000000000005</c:v>
                </c:pt>
                <c:pt idx="1962">
                  <c:v>8.2809999999999988</c:v>
                </c:pt>
                <c:pt idx="1963">
                  <c:v>8.1830000000000016</c:v>
                </c:pt>
                <c:pt idx="1964">
                  <c:v>8.145999999999999</c:v>
                </c:pt>
                <c:pt idx="1965">
                  <c:v>8.206999999999999</c:v>
                </c:pt>
                <c:pt idx="1966">
                  <c:v>8.3060000000000027</c:v>
                </c:pt>
                <c:pt idx="1967">
                  <c:v>8.4160000000000004</c:v>
                </c:pt>
                <c:pt idx="1968">
                  <c:v>8.427999999999999</c:v>
                </c:pt>
                <c:pt idx="1969">
                  <c:v>8.3670000000000027</c:v>
                </c:pt>
                <c:pt idx="1970">
                  <c:v>8.2570000000000014</c:v>
                </c:pt>
                <c:pt idx="1971">
                  <c:v>8.1590000000000007</c:v>
                </c:pt>
                <c:pt idx="1972">
                  <c:v>8.145999999999999</c:v>
                </c:pt>
                <c:pt idx="1973">
                  <c:v>8.1950000000000003</c:v>
                </c:pt>
                <c:pt idx="1974">
                  <c:v>8.293000000000001</c:v>
                </c:pt>
                <c:pt idx="1975">
                  <c:v>8.391</c:v>
                </c:pt>
                <c:pt idx="1976">
                  <c:v>8.44</c:v>
                </c:pt>
                <c:pt idx="1977">
                  <c:v>8.4030000000000005</c:v>
                </c:pt>
                <c:pt idx="1978">
                  <c:v>8.293000000000001</c:v>
                </c:pt>
                <c:pt idx="1979">
                  <c:v>8.1950000000000003</c:v>
                </c:pt>
                <c:pt idx="1980">
                  <c:v>8.145999999999999</c:v>
                </c:pt>
                <c:pt idx="1981">
                  <c:v>8.1710000000000012</c:v>
                </c:pt>
                <c:pt idx="1982">
                  <c:v>8.2690000000000001</c:v>
                </c:pt>
                <c:pt idx="1983">
                  <c:v>8.3670000000000027</c:v>
                </c:pt>
                <c:pt idx="1984">
                  <c:v>8.44</c:v>
                </c:pt>
                <c:pt idx="1985">
                  <c:v>8.44</c:v>
                </c:pt>
                <c:pt idx="1986">
                  <c:v>8.3540000000000028</c:v>
                </c:pt>
                <c:pt idx="1987">
                  <c:v>8.2439999999999998</c:v>
                </c:pt>
                <c:pt idx="1988">
                  <c:v>8.1710000000000012</c:v>
                </c:pt>
                <c:pt idx="1989">
                  <c:v>8.1830000000000016</c:v>
                </c:pt>
                <c:pt idx="1990">
                  <c:v>8.2570000000000014</c:v>
                </c:pt>
                <c:pt idx="1991">
                  <c:v>8.391</c:v>
                </c:pt>
                <c:pt idx="1992">
                  <c:v>8.4530000000000047</c:v>
                </c:pt>
                <c:pt idx="1993">
                  <c:v>8.4530000000000047</c:v>
                </c:pt>
                <c:pt idx="1994">
                  <c:v>8.3540000000000028</c:v>
                </c:pt>
                <c:pt idx="1995">
                  <c:v>8.2690000000000001</c:v>
                </c:pt>
                <c:pt idx="1996">
                  <c:v>8.2199999999999989</c:v>
                </c:pt>
                <c:pt idx="1997">
                  <c:v>8.1830000000000016</c:v>
                </c:pt>
                <c:pt idx="1998">
                  <c:v>8.1590000000000007</c:v>
                </c:pt>
                <c:pt idx="1999">
                  <c:v>8.1590000000000007</c:v>
                </c:pt>
                <c:pt idx="2000">
                  <c:v>8.1710000000000012</c:v>
                </c:pt>
                <c:pt idx="2001">
                  <c:v>8.1830000000000016</c:v>
                </c:pt>
                <c:pt idx="2002">
                  <c:v>8.2199999999999989</c:v>
                </c:pt>
                <c:pt idx="2003">
                  <c:v>8.2809999999999988</c:v>
                </c:pt>
                <c:pt idx="2004">
                  <c:v>8.3540000000000028</c:v>
                </c:pt>
                <c:pt idx="2005">
                  <c:v>8.427999999999999</c:v>
                </c:pt>
                <c:pt idx="2006">
                  <c:v>8.4530000000000047</c:v>
                </c:pt>
                <c:pt idx="2007">
                  <c:v>8.4160000000000004</c:v>
                </c:pt>
                <c:pt idx="2008">
                  <c:v>8.33</c:v>
                </c:pt>
                <c:pt idx="2009">
                  <c:v>8.2319999999999993</c:v>
                </c:pt>
                <c:pt idx="2010">
                  <c:v>8.1710000000000012</c:v>
                </c:pt>
                <c:pt idx="2011">
                  <c:v>8.145999999999999</c:v>
                </c:pt>
                <c:pt idx="2012">
                  <c:v>8.1710000000000012</c:v>
                </c:pt>
                <c:pt idx="2013">
                  <c:v>8.2199999999999989</c:v>
                </c:pt>
                <c:pt idx="2014">
                  <c:v>8.293000000000001</c:v>
                </c:pt>
                <c:pt idx="2015">
                  <c:v>8.3670000000000027</c:v>
                </c:pt>
                <c:pt idx="2016">
                  <c:v>8.427999999999999</c:v>
                </c:pt>
                <c:pt idx="2017">
                  <c:v>8.4530000000000047</c:v>
                </c:pt>
                <c:pt idx="2018">
                  <c:v>8.427999999999999</c:v>
                </c:pt>
                <c:pt idx="2019">
                  <c:v>8.3670000000000027</c:v>
                </c:pt>
                <c:pt idx="2020">
                  <c:v>8.293000000000001</c:v>
                </c:pt>
                <c:pt idx="2021">
                  <c:v>8.2199999999999989</c:v>
                </c:pt>
                <c:pt idx="2022">
                  <c:v>8.1830000000000016</c:v>
                </c:pt>
                <c:pt idx="2023">
                  <c:v>8.1590000000000007</c:v>
                </c:pt>
                <c:pt idx="2024">
                  <c:v>8.1710000000000012</c:v>
                </c:pt>
                <c:pt idx="2025">
                  <c:v>8.2199999999999989</c:v>
                </c:pt>
                <c:pt idx="2026">
                  <c:v>8.2690000000000001</c:v>
                </c:pt>
                <c:pt idx="2027">
                  <c:v>8.3540000000000028</c:v>
                </c:pt>
                <c:pt idx="2028">
                  <c:v>8.427999999999999</c:v>
                </c:pt>
                <c:pt idx="2029">
                  <c:v>8.4530000000000047</c:v>
                </c:pt>
                <c:pt idx="2030">
                  <c:v>8.44</c:v>
                </c:pt>
                <c:pt idx="2031">
                  <c:v>8.391</c:v>
                </c:pt>
                <c:pt idx="2032">
                  <c:v>8.33</c:v>
                </c:pt>
                <c:pt idx="2033">
                  <c:v>8.2570000000000014</c:v>
                </c:pt>
                <c:pt idx="2034">
                  <c:v>8.1830000000000016</c:v>
                </c:pt>
                <c:pt idx="2035">
                  <c:v>8.1710000000000012</c:v>
                </c:pt>
                <c:pt idx="2036">
                  <c:v>8.1710000000000012</c:v>
                </c:pt>
                <c:pt idx="2037">
                  <c:v>8.206999999999999</c:v>
                </c:pt>
                <c:pt idx="2038">
                  <c:v>8.2690000000000001</c:v>
                </c:pt>
                <c:pt idx="2039">
                  <c:v>8.3420000000000005</c:v>
                </c:pt>
                <c:pt idx="2040">
                  <c:v>8.4030000000000005</c:v>
                </c:pt>
                <c:pt idx="2041">
                  <c:v>8.5500000000000007</c:v>
                </c:pt>
                <c:pt idx="2042">
                  <c:v>8.5500000000000007</c:v>
                </c:pt>
                <c:pt idx="2043">
                  <c:v>0</c:v>
                </c:pt>
                <c:pt idx="2044">
                  <c:v>4.508</c:v>
                </c:pt>
                <c:pt idx="2045">
                  <c:v>4.532</c:v>
                </c:pt>
                <c:pt idx="2046">
                  <c:v>4.4340000000000002</c:v>
                </c:pt>
                <c:pt idx="2047">
                  <c:v>4.4340000000000002</c:v>
                </c:pt>
                <c:pt idx="2048">
                  <c:v>4.4589999999999996</c:v>
                </c:pt>
                <c:pt idx="2049">
                  <c:v>4.4960000000000004</c:v>
                </c:pt>
                <c:pt idx="2050">
                  <c:v>4.5569999999999995</c:v>
                </c:pt>
                <c:pt idx="2051">
                  <c:v>4.5939999999999985</c:v>
                </c:pt>
                <c:pt idx="2052">
                  <c:v>4.5939999999999985</c:v>
                </c:pt>
                <c:pt idx="2053">
                  <c:v>4.569</c:v>
                </c:pt>
                <c:pt idx="2054">
                  <c:v>4.508</c:v>
                </c:pt>
                <c:pt idx="2055">
                  <c:v>4.4470000000000001</c:v>
                </c:pt>
                <c:pt idx="2056">
                  <c:v>4.4219999999999997</c:v>
                </c:pt>
                <c:pt idx="2057">
                  <c:v>4.4219999999999997</c:v>
                </c:pt>
                <c:pt idx="2058">
                  <c:v>4.4219999999999997</c:v>
                </c:pt>
                <c:pt idx="2059">
                  <c:v>4.4710000000000125</c:v>
                </c:pt>
                <c:pt idx="2060">
                  <c:v>4.5199999999999996</c:v>
                </c:pt>
                <c:pt idx="2061">
                  <c:v>4.5569999999999995</c:v>
                </c:pt>
                <c:pt idx="2062">
                  <c:v>4.569</c:v>
                </c:pt>
                <c:pt idx="2063">
                  <c:v>4.5449999999999955</c:v>
                </c:pt>
                <c:pt idx="2064">
                  <c:v>4.508</c:v>
                </c:pt>
                <c:pt idx="2065">
                  <c:v>4.4589999999999996</c:v>
                </c:pt>
                <c:pt idx="2066">
                  <c:v>4.41</c:v>
                </c:pt>
                <c:pt idx="2067">
                  <c:v>4.3979999999999881</c:v>
                </c:pt>
                <c:pt idx="2068">
                  <c:v>4.3860000000000001</c:v>
                </c:pt>
                <c:pt idx="2069">
                  <c:v>4.3979999999999881</c:v>
                </c:pt>
                <c:pt idx="2070">
                  <c:v>4.4340000000000002</c:v>
                </c:pt>
                <c:pt idx="2071">
                  <c:v>4.4589999999999996</c:v>
                </c:pt>
                <c:pt idx="2072">
                  <c:v>4.4960000000000004</c:v>
                </c:pt>
                <c:pt idx="2073">
                  <c:v>4.5199999999999996</c:v>
                </c:pt>
                <c:pt idx="2074">
                  <c:v>4.5449999999999955</c:v>
                </c:pt>
                <c:pt idx="2075">
                  <c:v>4.5449999999999955</c:v>
                </c:pt>
                <c:pt idx="2076">
                  <c:v>4.5449999999999955</c:v>
                </c:pt>
                <c:pt idx="2077">
                  <c:v>4.5199999999999996</c:v>
                </c:pt>
                <c:pt idx="2078">
                  <c:v>4.508</c:v>
                </c:pt>
                <c:pt idx="2079">
                  <c:v>4.4710000000000125</c:v>
                </c:pt>
                <c:pt idx="2080">
                  <c:v>4.4470000000000001</c:v>
                </c:pt>
                <c:pt idx="2081">
                  <c:v>4.4219999999999997</c:v>
                </c:pt>
                <c:pt idx="2082">
                  <c:v>4.3979999999999881</c:v>
                </c:pt>
                <c:pt idx="2083">
                  <c:v>4.3860000000000001</c:v>
                </c:pt>
                <c:pt idx="2084">
                  <c:v>4.3730000000000002</c:v>
                </c:pt>
                <c:pt idx="2085">
                  <c:v>4.3860000000000001</c:v>
                </c:pt>
                <c:pt idx="2086">
                  <c:v>4.3979999999999881</c:v>
                </c:pt>
                <c:pt idx="2087">
                  <c:v>4.3979999999999881</c:v>
                </c:pt>
                <c:pt idx="2088">
                  <c:v>4.4219999999999997</c:v>
                </c:pt>
                <c:pt idx="2089">
                  <c:v>4.4470000000000001</c:v>
                </c:pt>
                <c:pt idx="2090">
                  <c:v>4.484</c:v>
                </c:pt>
                <c:pt idx="2091">
                  <c:v>4.508</c:v>
                </c:pt>
                <c:pt idx="2092">
                  <c:v>4.5199999999999996</c:v>
                </c:pt>
                <c:pt idx="2093">
                  <c:v>4.5449999999999955</c:v>
                </c:pt>
                <c:pt idx="2094">
                  <c:v>4.5569999999999995</c:v>
                </c:pt>
                <c:pt idx="2095">
                  <c:v>4.5569999999999995</c:v>
                </c:pt>
                <c:pt idx="2096">
                  <c:v>4.5449999999999955</c:v>
                </c:pt>
                <c:pt idx="2097">
                  <c:v>4.532</c:v>
                </c:pt>
                <c:pt idx="2098">
                  <c:v>4.508</c:v>
                </c:pt>
                <c:pt idx="2099">
                  <c:v>4.484</c:v>
                </c:pt>
                <c:pt idx="2100">
                  <c:v>4.4589999999999996</c:v>
                </c:pt>
                <c:pt idx="2101">
                  <c:v>4.4470000000000001</c:v>
                </c:pt>
                <c:pt idx="2102">
                  <c:v>4.4219999999999997</c:v>
                </c:pt>
                <c:pt idx="2103">
                  <c:v>0</c:v>
                </c:pt>
                <c:pt idx="2104">
                  <c:v>0</c:v>
                </c:pt>
                <c:pt idx="2105">
                  <c:v>0</c:v>
                </c:pt>
                <c:pt idx="2106">
                  <c:v>0</c:v>
                </c:pt>
                <c:pt idx="2107">
                  <c:v>0</c:v>
                </c:pt>
                <c:pt idx="2108">
                  <c:v>0</c:v>
                </c:pt>
                <c:pt idx="2109">
                  <c:v>-1.2E-2</c:v>
                </c:pt>
                <c:pt idx="2110">
                  <c:v>0</c:v>
                </c:pt>
                <c:pt idx="2111">
                  <c:v>0</c:v>
                </c:pt>
                <c:pt idx="2112">
                  <c:v>0</c:v>
                </c:pt>
                <c:pt idx="2113">
                  <c:v>0</c:v>
                </c:pt>
                <c:pt idx="2114">
                  <c:v>0</c:v>
                </c:pt>
                <c:pt idx="2115">
                  <c:v>0</c:v>
                </c:pt>
                <c:pt idx="2116">
                  <c:v>0</c:v>
                </c:pt>
                <c:pt idx="2117">
                  <c:v>0</c:v>
                </c:pt>
                <c:pt idx="2118">
                  <c:v>0</c:v>
                </c:pt>
                <c:pt idx="2119">
                  <c:v>0</c:v>
                </c:pt>
                <c:pt idx="2120">
                  <c:v>0</c:v>
                </c:pt>
                <c:pt idx="2121">
                  <c:v>-1.2E-2</c:v>
                </c:pt>
                <c:pt idx="2122">
                  <c:v>-1.2E-2</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-1.2E-2</c:v>
                </c:pt>
                <c:pt idx="2146">
                  <c:v>-1.2E-2</c:v>
                </c:pt>
                <c:pt idx="2147">
                  <c:v>0</c:v>
                </c:pt>
                <c:pt idx="2148">
                  <c:v>0</c:v>
                </c:pt>
                <c:pt idx="2149">
                  <c:v>0</c:v>
                </c:pt>
                <c:pt idx="2150">
                  <c:v>0</c:v>
                </c:pt>
                <c:pt idx="2151">
                  <c:v>-1.2E-2</c:v>
                </c:pt>
                <c:pt idx="2152">
                  <c:v>0</c:v>
                </c:pt>
                <c:pt idx="2153">
                  <c:v>0</c:v>
                </c:pt>
                <c:pt idx="2154">
                  <c:v>0</c:v>
                </c:pt>
                <c:pt idx="2155">
                  <c:v>-1.2E-2</c:v>
                </c:pt>
                <c:pt idx="2156">
                  <c:v>0</c:v>
                </c:pt>
                <c:pt idx="2157">
                  <c:v>0</c:v>
                </c:pt>
                <c:pt idx="2158">
                  <c:v>0</c:v>
                </c:pt>
                <c:pt idx="2159">
                  <c:v>0</c:v>
                </c:pt>
                <c:pt idx="2160">
                  <c:v>-1.2E-2</c:v>
                </c:pt>
                <c:pt idx="2161">
                  <c:v>0</c:v>
                </c:pt>
                <c:pt idx="2162">
                  <c:v>0</c:v>
                </c:pt>
                <c:pt idx="2163">
                  <c:v>0</c:v>
                </c:pt>
                <c:pt idx="2164">
                  <c:v>0</c:v>
                </c:pt>
                <c:pt idx="2165">
                  <c:v>0</c:v>
                </c:pt>
                <c:pt idx="2166">
                  <c:v>0</c:v>
                </c:pt>
                <c:pt idx="2167">
                  <c:v>-1.2E-2</c:v>
                </c:pt>
                <c:pt idx="2168">
                  <c:v>0</c:v>
                </c:pt>
                <c:pt idx="2169">
                  <c:v>0</c:v>
                </c:pt>
                <c:pt idx="2170">
                  <c:v>-1.2E-2</c:v>
                </c:pt>
                <c:pt idx="2171">
                  <c:v>0</c:v>
                </c:pt>
                <c:pt idx="2172">
                  <c:v>-1.2E-2</c:v>
                </c:pt>
                <c:pt idx="2173">
                  <c:v>0</c:v>
                </c:pt>
                <c:pt idx="2174">
                  <c:v>0</c:v>
                </c:pt>
                <c:pt idx="2175">
                  <c:v>0</c:v>
                </c:pt>
                <c:pt idx="2176">
                  <c:v>0</c:v>
                </c:pt>
                <c:pt idx="2177">
                  <c:v>0</c:v>
                </c:pt>
                <c:pt idx="2178">
                  <c:v>0</c:v>
                </c:pt>
                <c:pt idx="2179">
                  <c:v>0</c:v>
                </c:pt>
                <c:pt idx="2180">
                  <c:v>0</c:v>
                </c:pt>
                <c:pt idx="2181">
                  <c:v>0</c:v>
                </c:pt>
                <c:pt idx="2182">
                  <c:v>0</c:v>
                </c:pt>
                <c:pt idx="2183">
                  <c:v>-1.2E-2</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-1.2E-2</c:v>
                </c:pt>
                <c:pt idx="2204">
                  <c:v>0</c:v>
                </c:pt>
                <c:pt idx="2205">
                  <c:v>0</c:v>
                </c:pt>
                <c:pt idx="2206">
                  <c:v>0</c:v>
                </c:pt>
                <c:pt idx="2207">
                  <c:v>0</c:v>
                </c:pt>
                <c:pt idx="2208">
                  <c:v>0</c:v>
                </c:pt>
                <c:pt idx="2209">
                  <c:v>-1.2E-2</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-1.2E-2</c:v>
                </c:pt>
                <c:pt idx="2262">
                  <c:v>0</c:v>
                </c:pt>
                <c:pt idx="2263">
                  <c:v>0</c:v>
                </c:pt>
                <c:pt idx="2264">
                  <c:v>-1.2E-2</c:v>
                </c:pt>
                <c:pt idx="2265">
                  <c:v>0</c:v>
                </c:pt>
                <c:pt idx="2266">
                  <c:v>0</c:v>
                </c:pt>
                <c:pt idx="2267">
                  <c:v>0</c:v>
                </c:pt>
                <c:pt idx="2268">
                  <c:v>0</c:v>
                </c:pt>
                <c:pt idx="2269">
                  <c:v>-1.2E-2</c:v>
                </c:pt>
                <c:pt idx="2270">
                  <c:v>0</c:v>
                </c:pt>
                <c:pt idx="2271">
                  <c:v>0</c:v>
                </c:pt>
                <c:pt idx="2272">
                  <c:v>0</c:v>
                </c:pt>
                <c:pt idx="2273">
                  <c:v>0</c:v>
                </c:pt>
                <c:pt idx="2274">
                  <c:v>0</c:v>
                </c:pt>
                <c:pt idx="2275">
                  <c:v>-1.2E-2</c:v>
                </c:pt>
                <c:pt idx="2276">
                  <c:v>0</c:v>
                </c:pt>
                <c:pt idx="2277">
                  <c:v>0</c:v>
                </c:pt>
                <c:pt idx="2278">
                  <c:v>0</c:v>
                </c:pt>
                <c:pt idx="2279">
                  <c:v>0</c:v>
                </c:pt>
                <c:pt idx="2280">
                  <c:v>-1.2E-2</c:v>
                </c:pt>
                <c:pt idx="2281">
                  <c:v>0</c:v>
                </c:pt>
                <c:pt idx="2282">
                  <c:v>0</c:v>
                </c:pt>
                <c:pt idx="2283">
                  <c:v>0</c:v>
                </c:pt>
                <c:pt idx="2284">
                  <c:v>0</c:v>
                </c:pt>
                <c:pt idx="2285">
                  <c:v>-1.2E-2</c:v>
                </c:pt>
                <c:pt idx="2286">
                  <c:v>0</c:v>
                </c:pt>
                <c:pt idx="2287">
                  <c:v>0</c:v>
                </c:pt>
                <c:pt idx="2288">
                  <c:v>0</c:v>
                </c:pt>
                <c:pt idx="2289">
                  <c:v>0</c:v>
                </c:pt>
                <c:pt idx="2290">
                  <c:v>0</c:v>
                </c:pt>
                <c:pt idx="2291">
                  <c:v>0</c:v>
                </c:pt>
                <c:pt idx="2292">
                  <c:v>0</c:v>
                </c:pt>
                <c:pt idx="2293">
                  <c:v>0</c:v>
                </c:pt>
                <c:pt idx="2294">
                  <c:v>0</c:v>
                </c:pt>
                <c:pt idx="2295">
                  <c:v>0</c:v>
                </c:pt>
                <c:pt idx="2296">
                  <c:v>-1.2E-2</c:v>
                </c:pt>
                <c:pt idx="2297">
                  <c:v>-1.2E-2</c:v>
                </c:pt>
                <c:pt idx="2298">
                  <c:v>0</c:v>
                </c:pt>
                <c:pt idx="2299">
                  <c:v>0</c:v>
                </c:pt>
                <c:pt idx="2300">
                  <c:v>-1.2E-2</c:v>
                </c:pt>
                <c:pt idx="2301">
                  <c:v>-1.2E-2</c:v>
                </c:pt>
                <c:pt idx="2302">
                  <c:v>-1.2E-2</c:v>
                </c:pt>
                <c:pt idx="2303">
                  <c:v>0</c:v>
                </c:pt>
                <c:pt idx="2304">
                  <c:v>0</c:v>
                </c:pt>
                <c:pt idx="2305">
                  <c:v>0</c:v>
                </c:pt>
                <c:pt idx="2306">
                  <c:v>-1.2E-2</c:v>
                </c:pt>
                <c:pt idx="2307">
                  <c:v>0</c:v>
                </c:pt>
                <c:pt idx="2308">
                  <c:v>0</c:v>
                </c:pt>
                <c:pt idx="2309">
                  <c:v>0</c:v>
                </c:pt>
                <c:pt idx="2310">
                  <c:v>0</c:v>
                </c:pt>
                <c:pt idx="2311">
                  <c:v>0</c:v>
                </c:pt>
                <c:pt idx="2312">
                  <c:v>-1.2E-2</c:v>
                </c:pt>
                <c:pt idx="2313">
                  <c:v>0</c:v>
                </c:pt>
                <c:pt idx="2314">
                  <c:v>-1.2E-2</c:v>
                </c:pt>
                <c:pt idx="2315">
                  <c:v>0</c:v>
                </c:pt>
                <c:pt idx="2316">
                  <c:v>0</c:v>
                </c:pt>
                <c:pt idx="2317">
                  <c:v>0</c:v>
                </c:pt>
                <c:pt idx="2318">
                  <c:v>-1.2E-2</c:v>
                </c:pt>
                <c:pt idx="2319">
                  <c:v>0</c:v>
                </c:pt>
                <c:pt idx="2320">
                  <c:v>0</c:v>
                </c:pt>
                <c:pt idx="2321">
                  <c:v>-1.2E-2</c:v>
                </c:pt>
                <c:pt idx="2322">
                  <c:v>0</c:v>
                </c:pt>
                <c:pt idx="2323">
                  <c:v>-1.2E-2</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-1.2E-2</c:v>
                </c:pt>
                <c:pt idx="2346">
                  <c:v>0</c:v>
                </c:pt>
                <c:pt idx="2347">
                  <c:v>0</c:v>
                </c:pt>
                <c:pt idx="2348">
                  <c:v>0</c:v>
                </c:pt>
                <c:pt idx="2349">
                  <c:v>0</c:v>
                </c:pt>
                <c:pt idx="2350">
                  <c:v>0</c:v>
                </c:pt>
                <c:pt idx="2351">
                  <c:v>0</c:v>
                </c:pt>
                <c:pt idx="2352">
                  <c:v>0</c:v>
                </c:pt>
                <c:pt idx="2353">
                  <c:v>0</c:v>
                </c:pt>
                <c:pt idx="2354">
                  <c:v>0</c:v>
                </c:pt>
                <c:pt idx="2355">
                  <c:v>0</c:v>
                </c:pt>
                <c:pt idx="2356">
                  <c:v>0</c:v>
                </c:pt>
                <c:pt idx="2357">
                  <c:v>-1.2E-2</c:v>
                </c:pt>
                <c:pt idx="2358">
                  <c:v>0</c:v>
                </c:pt>
                <c:pt idx="2359">
                  <c:v>0</c:v>
                </c:pt>
                <c:pt idx="2360">
                  <c:v>0</c:v>
                </c:pt>
                <c:pt idx="2361">
                  <c:v>-1.2E-2</c:v>
                </c:pt>
                <c:pt idx="2362">
                  <c:v>0</c:v>
                </c:pt>
                <c:pt idx="2363">
                  <c:v>0</c:v>
                </c:pt>
                <c:pt idx="2364">
                  <c:v>0</c:v>
                </c:pt>
                <c:pt idx="2365">
                  <c:v>-1.2E-2</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-1.2E-2</c:v>
                </c:pt>
                <c:pt idx="2392">
                  <c:v>0</c:v>
                </c:pt>
                <c:pt idx="2393">
                  <c:v>0</c:v>
                </c:pt>
                <c:pt idx="2394">
                  <c:v>0</c:v>
                </c:pt>
                <c:pt idx="2395">
                  <c:v>0</c:v>
                </c:pt>
                <c:pt idx="2396">
                  <c:v>0</c:v>
                </c:pt>
                <c:pt idx="2397">
                  <c:v>0</c:v>
                </c:pt>
                <c:pt idx="2398">
                  <c:v>0</c:v>
                </c:pt>
                <c:pt idx="2399">
                  <c:v>0</c:v>
                </c:pt>
                <c:pt idx="2400">
                  <c:v>0</c:v>
                </c:pt>
                <c:pt idx="2401">
                  <c:v>0</c:v>
                </c:pt>
                <c:pt idx="2402">
                  <c:v>2.5230000000000001</c:v>
                </c:pt>
                <c:pt idx="2403">
                  <c:v>4.1159999999999872</c:v>
                </c:pt>
                <c:pt idx="2404">
                  <c:v>4.3730000000000002</c:v>
                </c:pt>
                <c:pt idx="2405">
                  <c:v>4.3860000000000001</c:v>
                </c:pt>
                <c:pt idx="2406">
                  <c:v>4.3860000000000001</c:v>
                </c:pt>
                <c:pt idx="2407">
                  <c:v>4.3730000000000002</c:v>
                </c:pt>
                <c:pt idx="2408">
                  <c:v>4.3490000000000002</c:v>
                </c:pt>
                <c:pt idx="2409">
                  <c:v>4.3239999999999945</c:v>
                </c:pt>
                <c:pt idx="2410">
                  <c:v>4.3</c:v>
                </c:pt>
                <c:pt idx="2411">
                  <c:v>4.2880000000000003</c:v>
                </c:pt>
                <c:pt idx="2412">
                  <c:v>4.2750000000000004</c:v>
                </c:pt>
                <c:pt idx="2413">
                  <c:v>4.3</c:v>
                </c:pt>
                <c:pt idx="2414">
                  <c:v>4.3609999999999882</c:v>
                </c:pt>
                <c:pt idx="2415">
                  <c:v>4.4470000000000001</c:v>
                </c:pt>
                <c:pt idx="2416">
                  <c:v>4.4340000000000002</c:v>
                </c:pt>
                <c:pt idx="2417">
                  <c:v>4.3239999999999945</c:v>
                </c:pt>
                <c:pt idx="2418">
                  <c:v>4.2880000000000003</c:v>
                </c:pt>
                <c:pt idx="2419">
                  <c:v>4.3490000000000002</c:v>
                </c:pt>
                <c:pt idx="2420">
                  <c:v>4.4470000000000001</c:v>
                </c:pt>
                <c:pt idx="2421">
                  <c:v>4.4589999999999996</c:v>
                </c:pt>
                <c:pt idx="2422">
                  <c:v>4.3609999999999882</c:v>
                </c:pt>
                <c:pt idx="2423">
                  <c:v>4.3</c:v>
                </c:pt>
                <c:pt idx="2424">
                  <c:v>4.3369999999999997</c:v>
                </c:pt>
                <c:pt idx="2425">
                  <c:v>4.4340000000000002</c:v>
                </c:pt>
                <c:pt idx="2426">
                  <c:v>4.484</c:v>
                </c:pt>
                <c:pt idx="2427">
                  <c:v>4.3979999999999881</c:v>
                </c:pt>
                <c:pt idx="2428">
                  <c:v>4.3119999999999985</c:v>
                </c:pt>
                <c:pt idx="2429">
                  <c:v>4.3239999999999945</c:v>
                </c:pt>
                <c:pt idx="2430">
                  <c:v>4.3979999999999881</c:v>
                </c:pt>
                <c:pt idx="2431">
                  <c:v>4.484</c:v>
                </c:pt>
                <c:pt idx="2432">
                  <c:v>4.4589999999999996</c:v>
                </c:pt>
                <c:pt idx="2433">
                  <c:v>4.3730000000000002</c:v>
                </c:pt>
                <c:pt idx="2434">
                  <c:v>4.3119999999999985</c:v>
                </c:pt>
                <c:pt idx="2435">
                  <c:v>4.3369999999999997</c:v>
                </c:pt>
                <c:pt idx="2436">
                  <c:v>4.41</c:v>
                </c:pt>
                <c:pt idx="2437">
                  <c:v>4.484</c:v>
                </c:pt>
                <c:pt idx="2438">
                  <c:v>4.4589999999999996</c:v>
                </c:pt>
                <c:pt idx="2439">
                  <c:v>4.3730000000000002</c:v>
                </c:pt>
                <c:pt idx="2440">
                  <c:v>4.3119999999999985</c:v>
                </c:pt>
                <c:pt idx="2441">
                  <c:v>4.3369999999999997</c:v>
                </c:pt>
                <c:pt idx="2442">
                  <c:v>4.41</c:v>
                </c:pt>
                <c:pt idx="2443">
                  <c:v>4.4960000000000004</c:v>
                </c:pt>
                <c:pt idx="2444">
                  <c:v>4.4710000000000125</c:v>
                </c:pt>
                <c:pt idx="2445">
                  <c:v>4.3730000000000002</c:v>
                </c:pt>
                <c:pt idx="2446">
                  <c:v>4.3239999999999945</c:v>
                </c:pt>
                <c:pt idx="2447">
                  <c:v>4.3490000000000002</c:v>
                </c:pt>
                <c:pt idx="2448">
                  <c:v>4.4219999999999997</c:v>
                </c:pt>
                <c:pt idx="2449">
                  <c:v>4.484</c:v>
                </c:pt>
                <c:pt idx="2450">
                  <c:v>4.484</c:v>
                </c:pt>
                <c:pt idx="2451">
                  <c:v>4.3979999999999881</c:v>
                </c:pt>
                <c:pt idx="2452">
                  <c:v>4.3369999999999997</c:v>
                </c:pt>
                <c:pt idx="2453">
                  <c:v>4.3369999999999997</c:v>
                </c:pt>
                <c:pt idx="2454">
                  <c:v>4.3979999999999881</c:v>
                </c:pt>
                <c:pt idx="2455">
                  <c:v>4.4710000000000125</c:v>
                </c:pt>
                <c:pt idx="2456">
                  <c:v>4.5199999999999996</c:v>
                </c:pt>
                <c:pt idx="2457">
                  <c:v>4.4710000000000125</c:v>
                </c:pt>
                <c:pt idx="2458">
                  <c:v>4.3860000000000001</c:v>
                </c:pt>
                <c:pt idx="2459">
                  <c:v>4.3369999999999997</c:v>
                </c:pt>
                <c:pt idx="2460">
                  <c:v>4.3730000000000002</c:v>
                </c:pt>
                <c:pt idx="2461">
                  <c:v>4.4219999999999997</c:v>
                </c:pt>
                <c:pt idx="2462">
                  <c:v>0</c:v>
                </c:pt>
                <c:pt idx="2463">
                  <c:v>8.293000000000001</c:v>
                </c:pt>
                <c:pt idx="2464">
                  <c:v>7.9379999999999997</c:v>
                </c:pt>
                <c:pt idx="2465">
                  <c:v>7.9139999999999997</c:v>
                </c:pt>
                <c:pt idx="2466">
                  <c:v>7.9379999999999997</c:v>
                </c:pt>
                <c:pt idx="2467">
                  <c:v>8.0360000000000014</c:v>
                </c:pt>
                <c:pt idx="2468">
                  <c:v>8.1590000000000007</c:v>
                </c:pt>
                <c:pt idx="2469">
                  <c:v>8.2319999999999993</c:v>
                </c:pt>
                <c:pt idx="2470">
                  <c:v>8.1710000000000012</c:v>
                </c:pt>
                <c:pt idx="2471">
                  <c:v>8.0360000000000014</c:v>
                </c:pt>
                <c:pt idx="2472">
                  <c:v>7.95</c:v>
                </c:pt>
                <c:pt idx="2473">
                  <c:v>7.9630000000000001</c:v>
                </c:pt>
                <c:pt idx="2474">
                  <c:v>8.06</c:v>
                </c:pt>
                <c:pt idx="2475">
                  <c:v>8.1950000000000003</c:v>
                </c:pt>
                <c:pt idx="2476">
                  <c:v>8.2199999999999989</c:v>
                </c:pt>
                <c:pt idx="2477">
                  <c:v>8.1220000000000017</c:v>
                </c:pt>
                <c:pt idx="2478">
                  <c:v>7.9989999999999997</c:v>
                </c:pt>
                <c:pt idx="2479">
                  <c:v>7.9630000000000001</c:v>
                </c:pt>
                <c:pt idx="2480">
                  <c:v>8.011000000000001</c:v>
                </c:pt>
                <c:pt idx="2481">
                  <c:v>8.1220000000000017</c:v>
                </c:pt>
                <c:pt idx="2482">
                  <c:v>8.1950000000000003</c:v>
                </c:pt>
                <c:pt idx="2483">
                  <c:v>8.0850000000000026</c:v>
                </c:pt>
                <c:pt idx="2484">
                  <c:v>7.9260000000000002</c:v>
                </c:pt>
                <c:pt idx="2485">
                  <c:v>7.9139999999999997</c:v>
                </c:pt>
                <c:pt idx="2486">
                  <c:v>8.0240000000000009</c:v>
                </c:pt>
                <c:pt idx="2487">
                  <c:v>8.1590000000000007</c:v>
                </c:pt>
                <c:pt idx="2488">
                  <c:v>8.1830000000000016</c:v>
                </c:pt>
                <c:pt idx="2489">
                  <c:v>8.0479999999999983</c:v>
                </c:pt>
                <c:pt idx="2490">
                  <c:v>7.9260000000000002</c:v>
                </c:pt>
                <c:pt idx="2491">
                  <c:v>7.9139999999999997</c:v>
                </c:pt>
                <c:pt idx="2492">
                  <c:v>7.9989999999999997</c:v>
                </c:pt>
                <c:pt idx="2493">
                  <c:v>8.1220000000000017</c:v>
                </c:pt>
                <c:pt idx="2494">
                  <c:v>8.206999999999999</c:v>
                </c:pt>
                <c:pt idx="2495">
                  <c:v>8.1710000000000012</c:v>
                </c:pt>
                <c:pt idx="2496">
                  <c:v>8.0360000000000014</c:v>
                </c:pt>
                <c:pt idx="2497">
                  <c:v>7.9379999999999997</c:v>
                </c:pt>
                <c:pt idx="2498">
                  <c:v>7.9630000000000001</c:v>
                </c:pt>
                <c:pt idx="2499">
                  <c:v>8.06</c:v>
                </c:pt>
                <c:pt idx="2500">
                  <c:v>8.206999999999999</c:v>
                </c:pt>
                <c:pt idx="2501">
                  <c:v>8.2319999999999993</c:v>
                </c:pt>
                <c:pt idx="2502">
                  <c:v>8.0970000000000013</c:v>
                </c:pt>
                <c:pt idx="2503">
                  <c:v>7.9749999999999996</c:v>
                </c:pt>
                <c:pt idx="2504">
                  <c:v>8.011000000000001</c:v>
                </c:pt>
                <c:pt idx="2505">
                  <c:v>8.1590000000000007</c:v>
                </c:pt>
                <c:pt idx="2506">
                  <c:v>8.2809999999999988</c:v>
                </c:pt>
                <c:pt idx="2507">
                  <c:v>8.2199999999999989</c:v>
                </c:pt>
                <c:pt idx="2508">
                  <c:v>8.0479999999999983</c:v>
                </c:pt>
                <c:pt idx="2509">
                  <c:v>7.9989999999999997</c:v>
                </c:pt>
                <c:pt idx="2510">
                  <c:v>8.0850000000000026</c:v>
                </c:pt>
                <c:pt idx="2511">
                  <c:v>8.2439999999999998</c:v>
                </c:pt>
                <c:pt idx="2512">
                  <c:v>8.2809999999999988</c:v>
                </c:pt>
                <c:pt idx="2513">
                  <c:v>8.1590000000000007</c:v>
                </c:pt>
                <c:pt idx="2514">
                  <c:v>8.0360000000000014</c:v>
                </c:pt>
                <c:pt idx="2515">
                  <c:v>8.011000000000001</c:v>
                </c:pt>
                <c:pt idx="2516">
                  <c:v>8.11</c:v>
                </c:pt>
                <c:pt idx="2517">
                  <c:v>8.2570000000000014</c:v>
                </c:pt>
                <c:pt idx="2518">
                  <c:v>8.2570000000000014</c:v>
                </c:pt>
                <c:pt idx="2519">
                  <c:v>8.0850000000000026</c:v>
                </c:pt>
                <c:pt idx="2520">
                  <c:v>7.9749999999999996</c:v>
                </c:pt>
                <c:pt idx="2521">
                  <c:v>8.0360000000000014</c:v>
                </c:pt>
                <c:pt idx="2522">
                  <c:v>8.2439999999999998</c:v>
                </c:pt>
                <c:pt idx="2523">
                  <c:v>8.2809999999999988</c:v>
                </c:pt>
                <c:pt idx="2524">
                  <c:v>8.0850000000000026</c:v>
                </c:pt>
                <c:pt idx="2525">
                  <c:v>8.0360000000000014</c:v>
                </c:pt>
                <c:pt idx="2526">
                  <c:v>8.2319999999999993</c:v>
                </c:pt>
                <c:pt idx="2527">
                  <c:v>8.3180000000000014</c:v>
                </c:pt>
                <c:pt idx="2528">
                  <c:v>8.11</c:v>
                </c:pt>
                <c:pt idx="2529">
                  <c:v>8.0360000000000014</c:v>
                </c:pt>
                <c:pt idx="2530">
                  <c:v>8.1590000000000007</c:v>
                </c:pt>
                <c:pt idx="2531">
                  <c:v>8.2809999999999988</c:v>
                </c:pt>
                <c:pt idx="2532">
                  <c:v>8.293000000000001</c:v>
                </c:pt>
                <c:pt idx="2533">
                  <c:v>8.1830000000000016</c:v>
                </c:pt>
                <c:pt idx="2534">
                  <c:v>8.06</c:v>
                </c:pt>
                <c:pt idx="2535">
                  <c:v>8.011000000000001</c:v>
                </c:pt>
                <c:pt idx="2536">
                  <c:v>8.0240000000000009</c:v>
                </c:pt>
                <c:pt idx="2537">
                  <c:v>8.0850000000000026</c:v>
                </c:pt>
                <c:pt idx="2538">
                  <c:v>8.1950000000000003</c:v>
                </c:pt>
                <c:pt idx="2539">
                  <c:v>8.293000000000001</c:v>
                </c:pt>
                <c:pt idx="2540">
                  <c:v>8.293000000000001</c:v>
                </c:pt>
                <c:pt idx="2541">
                  <c:v>8.1950000000000003</c:v>
                </c:pt>
                <c:pt idx="2542">
                  <c:v>8.0730000000000004</c:v>
                </c:pt>
                <c:pt idx="2543">
                  <c:v>8.011000000000001</c:v>
                </c:pt>
                <c:pt idx="2544">
                  <c:v>8.0970000000000013</c:v>
                </c:pt>
                <c:pt idx="2545">
                  <c:v>8.2319999999999993</c:v>
                </c:pt>
                <c:pt idx="2546">
                  <c:v>8.3060000000000027</c:v>
                </c:pt>
                <c:pt idx="2547">
                  <c:v>8.2319999999999993</c:v>
                </c:pt>
                <c:pt idx="2548">
                  <c:v>8.0850000000000026</c:v>
                </c:pt>
                <c:pt idx="2549">
                  <c:v>8.0240000000000009</c:v>
                </c:pt>
                <c:pt idx="2550">
                  <c:v>8.0850000000000026</c:v>
                </c:pt>
                <c:pt idx="2551">
                  <c:v>8.2319999999999993</c:v>
                </c:pt>
                <c:pt idx="2552">
                  <c:v>8.3060000000000027</c:v>
                </c:pt>
                <c:pt idx="2553">
                  <c:v>8.206999999999999</c:v>
                </c:pt>
                <c:pt idx="2554">
                  <c:v>8.06</c:v>
                </c:pt>
                <c:pt idx="2555">
                  <c:v>8.011000000000001</c:v>
                </c:pt>
                <c:pt idx="2556">
                  <c:v>7.9870000000000001</c:v>
                </c:pt>
                <c:pt idx="2557">
                  <c:v>8.1710000000000012</c:v>
                </c:pt>
                <c:pt idx="2558">
                  <c:v>8.293000000000001</c:v>
                </c:pt>
                <c:pt idx="2559">
                  <c:v>8.293000000000001</c:v>
                </c:pt>
                <c:pt idx="2560">
                  <c:v>8.1830000000000016</c:v>
                </c:pt>
                <c:pt idx="2561">
                  <c:v>8.0479999999999983</c:v>
                </c:pt>
                <c:pt idx="2562">
                  <c:v>8.0240000000000009</c:v>
                </c:pt>
                <c:pt idx="2563">
                  <c:v>8.1339999999999986</c:v>
                </c:pt>
                <c:pt idx="2564">
                  <c:v>8.2809999999999988</c:v>
                </c:pt>
                <c:pt idx="2565">
                  <c:v>8.33</c:v>
                </c:pt>
                <c:pt idx="2566">
                  <c:v>8.1950000000000003</c:v>
                </c:pt>
                <c:pt idx="2567">
                  <c:v>8.06</c:v>
                </c:pt>
                <c:pt idx="2568">
                  <c:v>8.0360000000000014</c:v>
                </c:pt>
                <c:pt idx="2569">
                  <c:v>8.145999999999999</c:v>
                </c:pt>
                <c:pt idx="2570">
                  <c:v>8.2690000000000001</c:v>
                </c:pt>
                <c:pt idx="2571">
                  <c:v>8.3180000000000014</c:v>
                </c:pt>
                <c:pt idx="2572">
                  <c:v>8.2319999999999993</c:v>
                </c:pt>
                <c:pt idx="2573">
                  <c:v>8.11</c:v>
                </c:pt>
                <c:pt idx="2574">
                  <c:v>8.0240000000000009</c:v>
                </c:pt>
                <c:pt idx="2575">
                  <c:v>8.0479999999999983</c:v>
                </c:pt>
                <c:pt idx="2576">
                  <c:v>8.145999999999999</c:v>
                </c:pt>
                <c:pt idx="2577">
                  <c:v>8.2439999999999998</c:v>
                </c:pt>
                <c:pt idx="2578">
                  <c:v>8.3060000000000027</c:v>
                </c:pt>
                <c:pt idx="2579">
                  <c:v>8.3060000000000027</c:v>
                </c:pt>
                <c:pt idx="2580">
                  <c:v>8.1950000000000003</c:v>
                </c:pt>
                <c:pt idx="2581">
                  <c:v>8.11</c:v>
                </c:pt>
                <c:pt idx="2582">
                  <c:v>8.0360000000000014</c:v>
                </c:pt>
                <c:pt idx="2583">
                  <c:v>8.0240000000000009</c:v>
                </c:pt>
                <c:pt idx="2584">
                  <c:v>8.0850000000000026</c:v>
                </c:pt>
                <c:pt idx="2585">
                  <c:v>8.1950000000000003</c:v>
                </c:pt>
                <c:pt idx="2586">
                  <c:v>8.2809999999999988</c:v>
                </c:pt>
                <c:pt idx="2587">
                  <c:v>8.2690000000000001</c:v>
                </c:pt>
                <c:pt idx="2588">
                  <c:v>8.0970000000000013</c:v>
                </c:pt>
                <c:pt idx="2589">
                  <c:v>8.0970000000000013</c:v>
                </c:pt>
                <c:pt idx="2590">
                  <c:v>8.0479999999999983</c:v>
                </c:pt>
                <c:pt idx="2591">
                  <c:v>8.0730000000000004</c:v>
                </c:pt>
                <c:pt idx="2592">
                  <c:v>8.1710000000000012</c:v>
                </c:pt>
                <c:pt idx="2593">
                  <c:v>8.2439999999999998</c:v>
                </c:pt>
                <c:pt idx="2594">
                  <c:v>8.3060000000000027</c:v>
                </c:pt>
                <c:pt idx="2595">
                  <c:v>8.2809999999999988</c:v>
                </c:pt>
                <c:pt idx="2596">
                  <c:v>8.2319999999999993</c:v>
                </c:pt>
                <c:pt idx="2597">
                  <c:v>8.0970000000000013</c:v>
                </c:pt>
                <c:pt idx="2598">
                  <c:v>7.9989999999999997</c:v>
                </c:pt>
                <c:pt idx="2599">
                  <c:v>7.9989999999999997</c:v>
                </c:pt>
                <c:pt idx="2600">
                  <c:v>8.0360000000000014</c:v>
                </c:pt>
                <c:pt idx="2601">
                  <c:v>8.0970000000000013</c:v>
                </c:pt>
                <c:pt idx="2602">
                  <c:v>8.1830000000000016</c:v>
                </c:pt>
                <c:pt idx="2603">
                  <c:v>8.2319999999999993</c:v>
                </c:pt>
                <c:pt idx="2604">
                  <c:v>8.1710000000000012</c:v>
                </c:pt>
                <c:pt idx="2605">
                  <c:v>8.1590000000000007</c:v>
                </c:pt>
                <c:pt idx="2606">
                  <c:v>7.9989999999999997</c:v>
                </c:pt>
                <c:pt idx="2607">
                  <c:v>7.9260000000000002</c:v>
                </c:pt>
                <c:pt idx="2608">
                  <c:v>7.9379999999999997</c:v>
                </c:pt>
                <c:pt idx="2609">
                  <c:v>8.0240000000000009</c:v>
                </c:pt>
                <c:pt idx="2610">
                  <c:v>8.145999999999999</c:v>
                </c:pt>
                <c:pt idx="2611">
                  <c:v>8.1950000000000003</c:v>
                </c:pt>
                <c:pt idx="2612">
                  <c:v>8.206999999999999</c:v>
                </c:pt>
                <c:pt idx="2613">
                  <c:v>8.1339999999999986</c:v>
                </c:pt>
                <c:pt idx="2614">
                  <c:v>7.9989999999999997</c:v>
                </c:pt>
                <c:pt idx="2615">
                  <c:v>7.9260000000000002</c:v>
                </c:pt>
                <c:pt idx="2616">
                  <c:v>7.9749999999999996</c:v>
                </c:pt>
                <c:pt idx="2617">
                  <c:v>8.0479999999999983</c:v>
                </c:pt>
                <c:pt idx="2618">
                  <c:v>8.1710000000000012</c:v>
                </c:pt>
                <c:pt idx="2619">
                  <c:v>8.2199999999999989</c:v>
                </c:pt>
                <c:pt idx="2620">
                  <c:v>8.1220000000000017</c:v>
                </c:pt>
                <c:pt idx="2621">
                  <c:v>8.011000000000001</c:v>
                </c:pt>
                <c:pt idx="2622">
                  <c:v>7.9139999999999997</c:v>
                </c:pt>
                <c:pt idx="2623">
                  <c:v>7.8890000000000002</c:v>
                </c:pt>
                <c:pt idx="2624">
                  <c:v>8.0360000000000014</c:v>
                </c:pt>
                <c:pt idx="2625">
                  <c:v>8.1339999999999986</c:v>
                </c:pt>
                <c:pt idx="2626">
                  <c:v>8.1590000000000007</c:v>
                </c:pt>
                <c:pt idx="2627">
                  <c:v>8.0240000000000009</c:v>
                </c:pt>
                <c:pt idx="2628">
                  <c:v>7.9139999999999997</c:v>
                </c:pt>
                <c:pt idx="2629">
                  <c:v>7.864999999999986</c:v>
                </c:pt>
                <c:pt idx="2630">
                  <c:v>7.84</c:v>
                </c:pt>
                <c:pt idx="2631">
                  <c:v>8.1339999999999986</c:v>
                </c:pt>
                <c:pt idx="2632">
                  <c:v>8.1950000000000003</c:v>
                </c:pt>
                <c:pt idx="2633">
                  <c:v>8.145999999999999</c:v>
                </c:pt>
                <c:pt idx="2634">
                  <c:v>7.9749999999999996</c:v>
                </c:pt>
                <c:pt idx="2635">
                  <c:v>7.8769999999999998</c:v>
                </c:pt>
                <c:pt idx="2636">
                  <c:v>7.9139999999999997</c:v>
                </c:pt>
                <c:pt idx="2637">
                  <c:v>7.9139999999999997</c:v>
                </c:pt>
                <c:pt idx="2638">
                  <c:v>7.9989999999999997</c:v>
                </c:pt>
                <c:pt idx="2639">
                  <c:v>8.1220000000000017</c:v>
                </c:pt>
                <c:pt idx="2640">
                  <c:v>7.742</c:v>
                </c:pt>
                <c:pt idx="2641">
                  <c:v>8.1590000000000007</c:v>
                </c:pt>
                <c:pt idx="2642">
                  <c:v>1.5069999999999968</c:v>
                </c:pt>
                <c:pt idx="2643">
                  <c:v>4.4960000000000004</c:v>
                </c:pt>
                <c:pt idx="2644">
                  <c:v>4.6310000000000002</c:v>
                </c:pt>
                <c:pt idx="2645">
                  <c:v>4.6179999999999861</c:v>
                </c:pt>
                <c:pt idx="2646">
                  <c:v>4.6429999999999945</c:v>
                </c:pt>
                <c:pt idx="2647">
                  <c:v>4.5939999999999985</c:v>
                </c:pt>
                <c:pt idx="2648">
                  <c:v>4.532</c:v>
                </c:pt>
                <c:pt idx="2649">
                  <c:v>4.484</c:v>
                </c:pt>
                <c:pt idx="2650">
                  <c:v>4.4710000000000125</c:v>
                </c:pt>
                <c:pt idx="2651">
                  <c:v>4.4710000000000125</c:v>
                </c:pt>
                <c:pt idx="2652">
                  <c:v>4.4960000000000004</c:v>
                </c:pt>
                <c:pt idx="2653">
                  <c:v>4.532</c:v>
                </c:pt>
                <c:pt idx="2654">
                  <c:v>4.5819999999999999</c:v>
                </c:pt>
                <c:pt idx="2655">
                  <c:v>4.6179999999999861</c:v>
                </c:pt>
                <c:pt idx="2656">
                  <c:v>4.6429999999999945</c:v>
                </c:pt>
                <c:pt idx="2657">
                  <c:v>4.6310000000000002</c:v>
                </c:pt>
                <c:pt idx="2658">
                  <c:v>4.5819999999999999</c:v>
                </c:pt>
                <c:pt idx="2659">
                  <c:v>4.5199999999999996</c:v>
                </c:pt>
                <c:pt idx="2660">
                  <c:v>4.4710000000000125</c:v>
                </c:pt>
                <c:pt idx="2661">
                  <c:v>4.4710000000000125</c:v>
                </c:pt>
                <c:pt idx="2662">
                  <c:v>4.508</c:v>
                </c:pt>
                <c:pt idx="2663">
                  <c:v>4.5569999999999995</c:v>
                </c:pt>
                <c:pt idx="2664">
                  <c:v>4.6059999999999945</c:v>
                </c:pt>
                <c:pt idx="2665">
                  <c:v>4.6429999999999945</c:v>
                </c:pt>
                <c:pt idx="2666">
                  <c:v>4.6310000000000002</c:v>
                </c:pt>
                <c:pt idx="2667">
                  <c:v>4.5819999999999999</c:v>
                </c:pt>
                <c:pt idx="2668">
                  <c:v>4.508</c:v>
                </c:pt>
                <c:pt idx="2669">
                  <c:v>4.4710000000000125</c:v>
                </c:pt>
                <c:pt idx="2670">
                  <c:v>4.484</c:v>
                </c:pt>
                <c:pt idx="2671">
                  <c:v>4.5449999999999955</c:v>
                </c:pt>
                <c:pt idx="2672">
                  <c:v>4.5939999999999985</c:v>
                </c:pt>
                <c:pt idx="2673">
                  <c:v>4.6429999999999945</c:v>
                </c:pt>
                <c:pt idx="2674">
                  <c:v>4.6179999999999861</c:v>
                </c:pt>
                <c:pt idx="2675">
                  <c:v>4.5449999999999955</c:v>
                </c:pt>
                <c:pt idx="2676">
                  <c:v>4.484</c:v>
                </c:pt>
                <c:pt idx="2677">
                  <c:v>4.4710000000000125</c:v>
                </c:pt>
                <c:pt idx="2678">
                  <c:v>4.4960000000000004</c:v>
                </c:pt>
                <c:pt idx="2679">
                  <c:v>4.569</c:v>
                </c:pt>
                <c:pt idx="2680">
                  <c:v>4.6310000000000002</c:v>
                </c:pt>
                <c:pt idx="2681">
                  <c:v>4.6310000000000002</c:v>
                </c:pt>
                <c:pt idx="2682">
                  <c:v>4.5819999999999999</c:v>
                </c:pt>
                <c:pt idx="2683">
                  <c:v>4.508</c:v>
                </c:pt>
                <c:pt idx="2684">
                  <c:v>4.4589999999999996</c:v>
                </c:pt>
                <c:pt idx="2685">
                  <c:v>4.4710000000000125</c:v>
                </c:pt>
                <c:pt idx="2686">
                  <c:v>4.5199999999999996</c:v>
                </c:pt>
                <c:pt idx="2687">
                  <c:v>4.5819999999999999</c:v>
                </c:pt>
                <c:pt idx="2688">
                  <c:v>4.6429999999999945</c:v>
                </c:pt>
                <c:pt idx="2689">
                  <c:v>4.6179999999999861</c:v>
                </c:pt>
                <c:pt idx="2690">
                  <c:v>4.5449999999999955</c:v>
                </c:pt>
                <c:pt idx="2691">
                  <c:v>4.4710000000000125</c:v>
                </c:pt>
                <c:pt idx="2692">
                  <c:v>4.4589999999999996</c:v>
                </c:pt>
                <c:pt idx="2693">
                  <c:v>4.4960000000000004</c:v>
                </c:pt>
                <c:pt idx="2694">
                  <c:v>4.569</c:v>
                </c:pt>
                <c:pt idx="2695">
                  <c:v>4.6179999999999861</c:v>
                </c:pt>
                <c:pt idx="2696">
                  <c:v>4.5939999999999985</c:v>
                </c:pt>
                <c:pt idx="2697">
                  <c:v>4.5199999999999996</c:v>
                </c:pt>
                <c:pt idx="2698">
                  <c:v>4.4470000000000001</c:v>
                </c:pt>
                <c:pt idx="2699">
                  <c:v>4.4589999999999996</c:v>
                </c:pt>
                <c:pt idx="2700">
                  <c:v>4.5199999999999996</c:v>
                </c:pt>
                <c:pt idx="2701">
                  <c:v>4.5939999999999985</c:v>
                </c:pt>
                <c:pt idx="2702">
                  <c:v>4.6179999999999861</c:v>
                </c:pt>
                <c:pt idx="2703">
                  <c:v>-1.2E-2</c:v>
                </c:pt>
                <c:pt idx="2704">
                  <c:v>0</c:v>
                </c:pt>
                <c:pt idx="2705">
                  <c:v>0</c:v>
                </c:pt>
                <c:pt idx="2706">
                  <c:v>0</c:v>
                </c:pt>
                <c:pt idx="2707">
                  <c:v>0</c:v>
                </c:pt>
                <c:pt idx="2708">
                  <c:v>0</c:v>
                </c:pt>
                <c:pt idx="2709">
                  <c:v>-1.2E-2</c:v>
                </c:pt>
                <c:pt idx="2710">
                  <c:v>-1.2E-2</c:v>
                </c:pt>
                <c:pt idx="2711">
                  <c:v>-1.2E-2</c:v>
                </c:pt>
                <c:pt idx="2712">
                  <c:v>0</c:v>
                </c:pt>
                <c:pt idx="2713">
                  <c:v>0</c:v>
                </c:pt>
                <c:pt idx="2714">
                  <c:v>0</c:v>
                </c:pt>
                <c:pt idx="2715">
                  <c:v>0</c:v>
                </c:pt>
                <c:pt idx="2716">
                  <c:v>0</c:v>
                </c:pt>
                <c:pt idx="2717">
                  <c:v>0</c:v>
                </c:pt>
                <c:pt idx="2718">
                  <c:v>-1.2E-2</c:v>
                </c:pt>
                <c:pt idx="2719">
                  <c:v>0</c:v>
                </c:pt>
                <c:pt idx="2720">
                  <c:v>-1.2E-2</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-1.2E-2</c:v>
                </c:pt>
                <c:pt idx="2735">
                  <c:v>-1.2E-2</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-1.2E-2</c:v>
                </c:pt>
                <c:pt idx="2777">
                  <c:v>0</c:v>
                </c:pt>
                <c:pt idx="2778">
                  <c:v>-1.2E-2</c:v>
                </c:pt>
                <c:pt idx="2779">
                  <c:v>0</c:v>
                </c:pt>
                <c:pt idx="2780">
                  <c:v>-1.2E-2</c:v>
                </c:pt>
                <c:pt idx="2781">
                  <c:v>0</c:v>
                </c:pt>
                <c:pt idx="2782">
                  <c:v>0</c:v>
                </c:pt>
                <c:pt idx="2783">
                  <c:v>-1.2E-2</c:v>
                </c:pt>
                <c:pt idx="2784">
                  <c:v>0</c:v>
                </c:pt>
                <c:pt idx="2785">
                  <c:v>-1.2E-2</c:v>
                </c:pt>
                <c:pt idx="2786">
                  <c:v>0</c:v>
                </c:pt>
                <c:pt idx="2787">
                  <c:v>0</c:v>
                </c:pt>
                <c:pt idx="2788">
                  <c:v>0</c:v>
                </c:pt>
                <c:pt idx="2789">
                  <c:v>0</c:v>
                </c:pt>
                <c:pt idx="2790">
                  <c:v>0</c:v>
                </c:pt>
                <c:pt idx="2791">
                  <c:v>0</c:v>
                </c:pt>
                <c:pt idx="2792">
                  <c:v>-1.2E-2</c:v>
                </c:pt>
                <c:pt idx="2793">
                  <c:v>0</c:v>
                </c:pt>
                <c:pt idx="2794">
                  <c:v>0</c:v>
                </c:pt>
                <c:pt idx="2795">
                  <c:v>0</c:v>
                </c:pt>
                <c:pt idx="2796">
                  <c:v>-1.2E-2</c:v>
                </c:pt>
                <c:pt idx="2797">
                  <c:v>0</c:v>
                </c:pt>
                <c:pt idx="2798">
                  <c:v>0</c:v>
                </c:pt>
                <c:pt idx="2799">
                  <c:v>0</c:v>
                </c:pt>
                <c:pt idx="2800">
                  <c:v>0</c:v>
                </c:pt>
                <c:pt idx="2801">
                  <c:v>0</c:v>
                </c:pt>
                <c:pt idx="2802">
                  <c:v>0</c:v>
                </c:pt>
                <c:pt idx="2803">
                  <c:v>-1.2E-2</c:v>
                </c:pt>
                <c:pt idx="2804">
                  <c:v>0</c:v>
                </c:pt>
                <c:pt idx="2805">
                  <c:v>0</c:v>
                </c:pt>
                <c:pt idx="2806">
                  <c:v>0</c:v>
                </c:pt>
                <c:pt idx="2807">
                  <c:v>-1.2E-2</c:v>
                </c:pt>
                <c:pt idx="2808">
                  <c:v>0</c:v>
                </c:pt>
                <c:pt idx="2809">
                  <c:v>0</c:v>
                </c:pt>
                <c:pt idx="2810">
                  <c:v>0</c:v>
                </c:pt>
                <c:pt idx="2811">
                  <c:v>0</c:v>
                </c:pt>
                <c:pt idx="2812">
                  <c:v>0</c:v>
                </c:pt>
                <c:pt idx="2813">
                  <c:v>-1.2E-2</c:v>
                </c:pt>
                <c:pt idx="2814">
                  <c:v>0</c:v>
                </c:pt>
                <c:pt idx="2815">
                  <c:v>0</c:v>
                </c:pt>
                <c:pt idx="2816">
                  <c:v>-1.2E-2</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-1.2E-2</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-1.2E-2</c:v>
                </c:pt>
                <c:pt idx="2862">
                  <c:v>0</c:v>
                </c:pt>
                <c:pt idx="2863">
                  <c:v>-1.2E-2</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-1.2E-2</c:v>
                </c:pt>
                <c:pt idx="2946">
                  <c:v>0</c:v>
                </c:pt>
                <c:pt idx="2947">
                  <c:v>0</c:v>
                </c:pt>
                <c:pt idx="2948">
                  <c:v>0</c:v>
                </c:pt>
                <c:pt idx="2949">
                  <c:v>-1.2E-2</c:v>
                </c:pt>
                <c:pt idx="2950">
                  <c:v>-1.2E-2</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-1.2E-2</c:v>
                </c:pt>
                <c:pt idx="2968">
                  <c:v>0</c:v>
                </c:pt>
                <c:pt idx="2969">
                  <c:v>0</c:v>
                </c:pt>
                <c:pt idx="2970">
                  <c:v>0</c:v>
                </c:pt>
                <c:pt idx="2971">
                  <c:v>-1.2E-2</c:v>
                </c:pt>
                <c:pt idx="2972">
                  <c:v>-1.2E-2</c:v>
                </c:pt>
                <c:pt idx="2973">
                  <c:v>0</c:v>
                </c:pt>
                <c:pt idx="2974">
                  <c:v>0</c:v>
                </c:pt>
                <c:pt idx="2975">
                  <c:v>0</c:v>
                </c:pt>
                <c:pt idx="2976">
                  <c:v>0</c:v>
                </c:pt>
                <c:pt idx="2977">
                  <c:v>0</c:v>
                </c:pt>
                <c:pt idx="2978">
                  <c:v>0</c:v>
                </c:pt>
                <c:pt idx="2979">
                  <c:v>0</c:v>
                </c:pt>
                <c:pt idx="2980">
                  <c:v>0</c:v>
                </c:pt>
                <c:pt idx="2981">
                  <c:v>-1.2E-2</c:v>
                </c:pt>
                <c:pt idx="2982">
                  <c:v>0</c:v>
                </c:pt>
                <c:pt idx="2983">
                  <c:v>0</c:v>
                </c:pt>
                <c:pt idx="2984">
                  <c:v>0</c:v>
                </c:pt>
                <c:pt idx="2985">
                  <c:v>0</c:v>
                </c:pt>
                <c:pt idx="2986">
                  <c:v>-1.2E-2</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2.4129999999999967</c:v>
                </c:pt>
                <c:pt idx="3002">
                  <c:v>4.1899999999999995</c:v>
                </c:pt>
                <c:pt idx="3003">
                  <c:v>4.4589999999999996</c:v>
                </c:pt>
                <c:pt idx="3004">
                  <c:v>4.532</c:v>
                </c:pt>
                <c:pt idx="3005">
                  <c:v>4.5939999999999985</c:v>
                </c:pt>
                <c:pt idx="3006">
                  <c:v>4.6179999999999861</c:v>
                </c:pt>
                <c:pt idx="3007">
                  <c:v>4.6059999999999945</c:v>
                </c:pt>
                <c:pt idx="3008">
                  <c:v>4.5569999999999995</c:v>
                </c:pt>
                <c:pt idx="3009">
                  <c:v>4.4960000000000004</c:v>
                </c:pt>
                <c:pt idx="3010">
                  <c:v>4.4589999999999996</c:v>
                </c:pt>
                <c:pt idx="3011">
                  <c:v>4.4470000000000001</c:v>
                </c:pt>
                <c:pt idx="3012">
                  <c:v>4.4589999999999996</c:v>
                </c:pt>
                <c:pt idx="3013">
                  <c:v>4.5199999999999996</c:v>
                </c:pt>
                <c:pt idx="3014">
                  <c:v>4.5819999999999999</c:v>
                </c:pt>
                <c:pt idx="3015">
                  <c:v>4.6310000000000002</c:v>
                </c:pt>
                <c:pt idx="3016">
                  <c:v>4.6310000000000002</c:v>
                </c:pt>
                <c:pt idx="3017">
                  <c:v>4.5939999999999985</c:v>
                </c:pt>
                <c:pt idx="3018">
                  <c:v>4.532</c:v>
                </c:pt>
                <c:pt idx="3019">
                  <c:v>4.484</c:v>
                </c:pt>
                <c:pt idx="3020">
                  <c:v>4.4589999999999996</c:v>
                </c:pt>
                <c:pt idx="3021">
                  <c:v>4.4710000000000125</c:v>
                </c:pt>
                <c:pt idx="3022">
                  <c:v>4.5199999999999996</c:v>
                </c:pt>
                <c:pt idx="3023">
                  <c:v>4.5819999999999999</c:v>
                </c:pt>
                <c:pt idx="3024">
                  <c:v>4.6310000000000002</c:v>
                </c:pt>
                <c:pt idx="3025">
                  <c:v>4.6429999999999945</c:v>
                </c:pt>
                <c:pt idx="3026">
                  <c:v>4.6179999999999861</c:v>
                </c:pt>
                <c:pt idx="3027">
                  <c:v>4.569</c:v>
                </c:pt>
                <c:pt idx="3028">
                  <c:v>4.508</c:v>
                </c:pt>
                <c:pt idx="3029">
                  <c:v>4.4710000000000125</c:v>
                </c:pt>
                <c:pt idx="3030">
                  <c:v>4.4710000000000125</c:v>
                </c:pt>
                <c:pt idx="3031">
                  <c:v>4.4960000000000004</c:v>
                </c:pt>
                <c:pt idx="3032">
                  <c:v>4.5449999999999955</c:v>
                </c:pt>
                <c:pt idx="3033">
                  <c:v>4.5939999999999985</c:v>
                </c:pt>
                <c:pt idx="3034">
                  <c:v>4.6429999999999945</c:v>
                </c:pt>
                <c:pt idx="3035">
                  <c:v>4.6429999999999945</c:v>
                </c:pt>
                <c:pt idx="3036">
                  <c:v>4.6059999999999945</c:v>
                </c:pt>
                <c:pt idx="3037">
                  <c:v>4.5449999999999955</c:v>
                </c:pt>
                <c:pt idx="3038">
                  <c:v>4.4960000000000004</c:v>
                </c:pt>
                <c:pt idx="3039">
                  <c:v>4.484</c:v>
                </c:pt>
                <c:pt idx="3040">
                  <c:v>4.4710000000000125</c:v>
                </c:pt>
                <c:pt idx="3041">
                  <c:v>4.508</c:v>
                </c:pt>
                <c:pt idx="3042">
                  <c:v>4.5569999999999995</c:v>
                </c:pt>
                <c:pt idx="3043">
                  <c:v>4.6179999999999861</c:v>
                </c:pt>
                <c:pt idx="3044">
                  <c:v>4.654999999999986</c:v>
                </c:pt>
                <c:pt idx="3045">
                  <c:v>4.6429999999999945</c:v>
                </c:pt>
                <c:pt idx="3046">
                  <c:v>4.6179999999999861</c:v>
                </c:pt>
                <c:pt idx="3047">
                  <c:v>4.569</c:v>
                </c:pt>
                <c:pt idx="3048">
                  <c:v>4.508</c:v>
                </c:pt>
                <c:pt idx="3049">
                  <c:v>4.484</c:v>
                </c:pt>
                <c:pt idx="3050">
                  <c:v>4.484</c:v>
                </c:pt>
                <c:pt idx="3051">
                  <c:v>4.508</c:v>
                </c:pt>
                <c:pt idx="3052">
                  <c:v>4.5569999999999995</c:v>
                </c:pt>
                <c:pt idx="3053">
                  <c:v>4.6059999999999945</c:v>
                </c:pt>
                <c:pt idx="3054">
                  <c:v>4.654999999999986</c:v>
                </c:pt>
                <c:pt idx="3055">
                  <c:v>4.6669999999999945</c:v>
                </c:pt>
                <c:pt idx="3056">
                  <c:v>4.6429999999999945</c:v>
                </c:pt>
                <c:pt idx="3057">
                  <c:v>4.5819999999999999</c:v>
                </c:pt>
                <c:pt idx="3058">
                  <c:v>4.532</c:v>
                </c:pt>
                <c:pt idx="3059">
                  <c:v>4.4960000000000004</c:v>
                </c:pt>
                <c:pt idx="3060">
                  <c:v>4.484</c:v>
                </c:pt>
                <c:pt idx="3061">
                  <c:v>4.4960000000000004</c:v>
                </c:pt>
                <c:pt idx="3062">
                  <c:v>4.3730000000000002</c:v>
                </c:pt>
                <c:pt idx="3063">
                  <c:v>0</c:v>
                </c:pt>
                <c:pt idx="3064">
                  <c:v>8.5140000000000011</c:v>
                </c:pt>
                <c:pt idx="3065">
                  <c:v>8.391</c:v>
                </c:pt>
                <c:pt idx="3066">
                  <c:v>8.3790000000000067</c:v>
                </c:pt>
                <c:pt idx="3067">
                  <c:v>8.3180000000000014</c:v>
                </c:pt>
                <c:pt idx="3068">
                  <c:v>8.2809999999999988</c:v>
                </c:pt>
                <c:pt idx="3069">
                  <c:v>8.2199999999999989</c:v>
                </c:pt>
                <c:pt idx="3070">
                  <c:v>8.145999999999999</c:v>
                </c:pt>
                <c:pt idx="3071">
                  <c:v>8.11</c:v>
                </c:pt>
                <c:pt idx="3072">
                  <c:v>8.0730000000000004</c:v>
                </c:pt>
                <c:pt idx="3073">
                  <c:v>8.0730000000000004</c:v>
                </c:pt>
                <c:pt idx="3074">
                  <c:v>8.0730000000000004</c:v>
                </c:pt>
                <c:pt idx="3075">
                  <c:v>8.0730000000000004</c:v>
                </c:pt>
                <c:pt idx="3076">
                  <c:v>8.1220000000000017</c:v>
                </c:pt>
                <c:pt idx="3077">
                  <c:v>8.1590000000000007</c:v>
                </c:pt>
                <c:pt idx="3078">
                  <c:v>8.1710000000000012</c:v>
                </c:pt>
                <c:pt idx="3079">
                  <c:v>8.293000000000001</c:v>
                </c:pt>
                <c:pt idx="3080">
                  <c:v>8.2809999999999988</c:v>
                </c:pt>
                <c:pt idx="3081">
                  <c:v>8.33</c:v>
                </c:pt>
                <c:pt idx="3082">
                  <c:v>8.293000000000001</c:v>
                </c:pt>
                <c:pt idx="3083">
                  <c:v>8.1950000000000003</c:v>
                </c:pt>
                <c:pt idx="3084">
                  <c:v>8.11</c:v>
                </c:pt>
                <c:pt idx="3085">
                  <c:v>8.0360000000000014</c:v>
                </c:pt>
                <c:pt idx="3086">
                  <c:v>7.95</c:v>
                </c:pt>
                <c:pt idx="3087">
                  <c:v>7.9630000000000001</c:v>
                </c:pt>
                <c:pt idx="3088">
                  <c:v>7.9630000000000001</c:v>
                </c:pt>
                <c:pt idx="3089">
                  <c:v>8.0479999999999983</c:v>
                </c:pt>
                <c:pt idx="3090">
                  <c:v>8.0730000000000004</c:v>
                </c:pt>
                <c:pt idx="3091">
                  <c:v>8.1220000000000017</c:v>
                </c:pt>
                <c:pt idx="3092">
                  <c:v>8.145999999999999</c:v>
                </c:pt>
                <c:pt idx="3093">
                  <c:v>8.1590000000000007</c:v>
                </c:pt>
                <c:pt idx="3094">
                  <c:v>8.145999999999999</c:v>
                </c:pt>
                <c:pt idx="3095">
                  <c:v>8.1220000000000017</c:v>
                </c:pt>
                <c:pt idx="3096">
                  <c:v>8.06</c:v>
                </c:pt>
                <c:pt idx="3097">
                  <c:v>7.9989999999999997</c:v>
                </c:pt>
                <c:pt idx="3098">
                  <c:v>7.9630000000000001</c:v>
                </c:pt>
                <c:pt idx="3099">
                  <c:v>7.84</c:v>
                </c:pt>
                <c:pt idx="3100">
                  <c:v>7.766</c:v>
                </c:pt>
                <c:pt idx="3101">
                  <c:v>7.8769999999999998</c:v>
                </c:pt>
                <c:pt idx="3102">
                  <c:v>7.84</c:v>
                </c:pt>
                <c:pt idx="3103">
                  <c:v>7.7910000000000004</c:v>
                </c:pt>
                <c:pt idx="3104">
                  <c:v>7.9870000000000001</c:v>
                </c:pt>
                <c:pt idx="3105">
                  <c:v>7.9260000000000002</c:v>
                </c:pt>
                <c:pt idx="3106">
                  <c:v>8.011000000000001</c:v>
                </c:pt>
                <c:pt idx="3107">
                  <c:v>8.2809999999999988</c:v>
                </c:pt>
                <c:pt idx="3108">
                  <c:v>8.2570000000000014</c:v>
                </c:pt>
                <c:pt idx="3109">
                  <c:v>8.2319999999999993</c:v>
                </c:pt>
                <c:pt idx="3110">
                  <c:v>8.145999999999999</c:v>
                </c:pt>
                <c:pt idx="3111">
                  <c:v>8.0850000000000026</c:v>
                </c:pt>
                <c:pt idx="3112">
                  <c:v>8.1220000000000017</c:v>
                </c:pt>
                <c:pt idx="3113">
                  <c:v>8.2439999999999998</c:v>
                </c:pt>
                <c:pt idx="3114">
                  <c:v>8.3670000000000027</c:v>
                </c:pt>
                <c:pt idx="3115">
                  <c:v>8.4030000000000005</c:v>
                </c:pt>
                <c:pt idx="3116">
                  <c:v>8.33</c:v>
                </c:pt>
                <c:pt idx="3117">
                  <c:v>8.2199999999999989</c:v>
                </c:pt>
                <c:pt idx="3118">
                  <c:v>8.1220000000000017</c:v>
                </c:pt>
                <c:pt idx="3119">
                  <c:v>8.0970000000000013</c:v>
                </c:pt>
                <c:pt idx="3120">
                  <c:v>8.1710000000000012</c:v>
                </c:pt>
                <c:pt idx="3121">
                  <c:v>8.2199999999999989</c:v>
                </c:pt>
                <c:pt idx="3122">
                  <c:v>8.293000000000001</c:v>
                </c:pt>
                <c:pt idx="3123">
                  <c:v>8.3540000000000028</c:v>
                </c:pt>
                <c:pt idx="3124">
                  <c:v>8.3180000000000014</c:v>
                </c:pt>
                <c:pt idx="3125">
                  <c:v>8.2319999999999993</c:v>
                </c:pt>
                <c:pt idx="3126">
                  <c:v>8.11</c:v>
                </c:pt>
                <c:pt idx="3127">
                  <c:v>8.0360000000000014</c:v>
                </c:pt>
                <c:pt idx="3128">
                  <c:v>8.011000000000001</c:v>
                </c:pt>
                <c:pt idx="3129">
                  <c:v>8.06</c:v>
                </c:pt>
                <c:pt idx="3130">
                  <c:v>8.1339999999999986</c:v>
                </c:pt>
                <c:pt idx="3131">
                  <c:v>8.2199999999999989</c:v>
                </c:pt>
                <c:pt idx="3132">
                  <c:v>8.293000000000001</c:v>
                </c:pt>
                <c:pt idx="3133">
                  <c:v>8.2809999999999988</c:v>
                </c:pt>
                <c:pt idx="3134">
                  <c:v>8.2199999999999989</c:v>
                </c:pt>
                <c:pt idx="3135">
                  <c:v>8.0970000000000013</c:v>
                </c:pt>
                <c:pt idx="3136">
                  <c:v>8.011000000000001</c:v>
                </c:pt>
                <c:pt idx="3137">
                  <c:v>7.9749999999999996</c:v>
                </c:pt>
                <c:pt idx="3138">
                  <c:v>8.0850000000000026</c:v>
                </c:pt>
                <c:pt idx="3139">
                  <c:v>8.145999999999999</c:v>
                </c:pt>
                <c:pt idx="3140">
                  <c:v>8.2319999999999993</c:v>
                </c:pt>
                <c:pt idx="3141">
                  <c:v>8.3180000000000014</c:v>
                </c:pt>
                <c:pt idx="3142">
                  <c:v>8.3670000000000027</c:v>
                </c:pt>
                <c:pt idx="3143">
                  <c:v>8.33</c:v>
                </c:pt>
                <c:pt idx="3144">
                  <c:v>8.2439999999999998</c:v>
                </c:pt>
                <c:pt idx="3145">
                  <c:v>8.1339999999999986</c:v>
                </c:pt>
                <c:pt idx="3146">
                  <c:v>8.0730000000000004</c:v>
                </c:pt>
                <c:pt idx="3147">
                  <c:v>8.0850000000000026</c:v>
                </c:pt>
                <c:pt idx="3148">
                  <c:v>8.1710000000000012</c:v>
                </c:pt>
                <c:pt idx="3149">
                  <c:v>8.293000000000001</c:v>
                </c:pt>
                <c:pt idx="3150">
                  <c:v>8.3540000000000028</c:v>
                </c:pt>
                <c:pt idx="3151">
                  <c:v>8.3060000000000027</c:v>
                </c:pt>
                <c:pt idx="3152">
                  <c:v>8.1710000000000012</c:v>
                </c:pt>
                <c:pt idx="3153">
                  <c:v>8.0730000000000004</c:v>
                </c:pt>
                <c:pt idx="3154">
                  <c:v>8.0730000000000004</c:v>
                </c:pt>
                <c:pt idx="3155">
                  <c:v>8.145999999999999</c:v>
                </c:pt>
                <c:pt idx="3156">
                  <c:v>8.2690000000000001</c:v>
                </c:pt>
                <c:pt idx="3157">
                  <c:v>8.3670000000000027</c:v>
                </c:pt>
                <c:pt idx="3158">
                  <c:v>8.33</c:v>
                </c:pt>
                <c:pt idx="3159">
                  <c:v>8.1950000000000003</c:v>
                </c:pt>
                <c:pt idx="3160">
                  <c:v>8.0970000000000013</c:v>
                </c:pt>
                <c:pt idx="3161">
                  <c:v>8.06</c:v>
                </c:pt>
                <c:pt idx="3162">
                  <c:v>8.1339999999999986</c:v>
                </c:pt>
                <c:pt idx="3163">
                  <c:v>8.2439999999999998</c:v>
                </c:pt>
                <c:pt idx="3164">
                  <c:v>8.3420000000000005</c:v>
                </c:pt>
                <c:pt idx="3165">
                  <c:v>8.3540000000000028</c:v>
                </c:pt>
                <c:pt idx="3166">
                  <c:v>8.293000000000001</c:v>
                </c:pt>
                <c:pt idx="3167">
                  <c:v>8.1710000000000012</c:v>
                </c:pt>
                <c:pt idx="3168">
                  <c:v>8.0850000000000026</c:v>
                </c:pt>
                <c:pt idx="3169">
                  <c:v>8.06</c:v>
                </c:pt>
                <c:pt idx="3170">
                  <c:v>8.0850000000000026</c:v>
                </c:pt>
                <c:pt idx="3171">
                  <c:v>8.1710000000000012</c:v>
                </c:pt>
                <c:pt idx="3172">
                  <c:v>8.2690000000000001</c:v>
                </c:pt>
                <c:pt idx="3173">
                  <c:v>8.3420000000000005</c:v>
                </c:pt>
                <c:pt idx="3174">
                  <c:v>8.3540000000000028</c:v>
                </c:pt>
                <c:pt idx="3175">
                  <c:v>8.2809999999999988</c:v>
                </c:pt>
                <c:pt idx="3176">
                  <c:v>8.1710000000000012</c:v>
                </c:pt>
                <c:pt idx="3177">
                  <c:v>8.0850000000000026</c:v>
                </c:pt>
                <c:pt idx="3178">
                  <c:v>8.0360000000000014</c:v>
                </c:pt>
                <c:pt idx="3179">
                  <c:v>8.06</c:v>
                </c:pt>
                <c:pt idx="3180">
                  <c:v>8.145999999999999</c:v>
                </c:pt>
                <c:pt idx="3181">
                  <c:v>8.2570000000000014</c:v>
                </c:pt>
                <c:pt idx="3182">
                  <c:v>8.33</c:v>
                </c:pt>
                <c:pt idx="3183">
                  <c:v>8.3180000000000014</c:v>
                </c:pt>
                <c:pt idx="3184">
                  <c:v>8.2199999999999989</c:v>
                </c:pt>
                <c:pt idx="3185">
                  <c:v>8.1220000000000017</c:v>
                </c:pt>
                <c:pt idx="3186">
                  <c:v>8.06</c:v>
                </c:pt>
                <c:pt idx="3187">
                  <c:v>8.0360000000000014</c:v>
                </c:pt>
                <c:pt idx="3188">
                  <c:v>8.0730000000000004</c:v>
                </c:pt>
                <c:pt idx="3189">
                  <c:v>8.1220000000000017</c:v>
                </c:pt>
                <c:pt idx="3190">
                  <c:v>8.1950000000000003</c:v>
                </c:pt>
                <c:pt idx="3191">
                  <c:v>8.2690000000000001</c:v>
                </c:pt>
                <c:pt idx="3192">
                  <c:v>8.3060000000000027</c:v>
                </c:pt>
                <c:pt idx="3193">
                  <c:v>8.293000000000001</c:v>
                </c:pt>
                <c:pt idx="3194">
                  <c:v>8.1710000000000012</c:v>
                </c:pt>
                <c:pt idx="3195">
                  <c:v>8.06</c:v>
                </c:pt>
                <c:pt idx="3196">
                  <c:v>7.9379999999999997</c:v>
                </c:pt>
                <c:pt idx="3197">
                  <c:v>7.9009999999999998</c:v>
                </c:pt>
                <c:pt idx="3198">
                  <c:v>7.8279999999999861</c:v>
                </c:pt>
                <c:pt idx="3199">
                  <c:v>7.8769999999999998</c:v>
                </c:pt>
                <c:pt idx="3200">
                  <c:v>7.9260000000000002</c:v>
                </c:pt>
                <c:pt idx="3201">
                  <c:v>7.9870000000000001</c:v>
                </c:pt>
                <c:pt idx="3202">
                  <c:v>8.0360000000000014</c:v>
                </c:pt>
                <c:pt idx="3203">
                  <c:v>8.0240000000000009</c:v>
                </c:pt>
                <c:pt idx="3204">
                  <c:v>8.0240000000000009</c:v>
                </c:pt>
                <c:pt idx="3205">
                  <c:v>8.011000000000001</c:v>
                </c:pt>
                <c:pt idx="3206">
                  <c:v>7.9139999999999997</c:v>
                </c:pt>
                <c:pt idx="3207">
                  <c:v>7.84</c:v>
                </c:pt>
                <c:pt idx="3208">
                  <c:v>7.84</c:v>
                </c:pt>
                <c:pt idx="3209">
                  <c:v>7.95</c:v>
                </c:pt>
                <c:pt idx="3210">
                  <c:v>8.1220000000000017</c:v>
                </c:pt>
                <c:pt idx="3211">
                  <c:v>8.1590000000000007</c:v>
                </c:pt>
                <c:pt idx="3212">
                  <c:v>8.11</c:v>
                </c:pt>
                <c:pt idx="3213">
                  <c:v>8.0240000000000009</c:v>
                </c:pt>
                <c:pt idx="3214">
                  <c:v>7.864999999999986</c:v>
                </c:pt>
                <c:pt idx="3215">
                  <c:v>7.84</c:v>
                </c:pt>
                <c:pt idx="3216">
                  <c:v>7.7050000000000001</c:v>
                </c:pt>
                <c:pt idx="3217">
                  <c:v>7.7789999999999999</c:v>
                </c:pt>
                <c:pt idx="3218">
                  <c:v>7.9749999999999996</c:v>
                </c:pt>
                <c:pt idx="3219">
                  <c:v>7.9989999999999997</c:v>
                </c:pt>
                <c:pt idx="3220">
                  <c:v>7.9870000000000001</c:v>
                </c:pt>
                <c:pt idx="3221">
                  <c:v>8.0850000000000026</c:v>
                </c:pt>
                <c:pt idx="3222">
                  <c:v>7.9870000000000001</c:v>
                </c:pt>
                <c:pt idx="3223">
                  <c:v>7.9989999999999997</c:v>
                </c:pt>
                <c:pt idx="3224">
                  <c:v>8.0730000000000004</c:v>
                </c:pt>
                <c:pt idx="3225">
                  <c:v>8.0479999999999983</c:v>
                </c:pt>
                <c:pt idx="3226">
                  <c:v>8.1220000000000017</c:v>
                </c:pt>
                <c:pt idx="3227">
                  <c:v>7.9749999999999996</c:v>
                </c:pt>
                <c:pt idx="3228">
                  <c:v>8.011000000000001</c:v>
                </c:pt>
                <c:pt idx="3229">
                  <c:v>8.0850000000000026</c:v>
                </c:pt>
                <c:pt idx="3230">
                  <c:v>7.9260000000000002</c:v>
                </c:pt>
                <c:pt idx="3231">
                  <c:v>7.9009999999999998</c:v>
                </c:pt>
                <c:pt idx="3232">
                  <c:v>7.95</c:v>
                </c:pt>
                <c:pt idx="3233">
                  <c:v>7.8890000000000002</c:v>
                </c:pt>
                <c:pt idx="3234">
                  <c:v>7.864999999999986</c:v>
                </c:pt>
                <c:pt idx="3235">
                  <c:v>7.8159999999999945</c:v>
                </c:pt>
                <c:pt idx="3236">
                  <c:v>7.9260000000000002</c:v>
                </c:pt>
                <c:pt idx="3237">
                  <c:v>8.011000000000001</c:v>
                </c:pt>
                <c:pt idx="3238">
                  <c:v>8.2199999999999989</c:v>
                </c:pt>
                <c:pt idx="3239">
                  <c:v>8.3060000000000027</c:v>
                </c:pt>
                <c:pt idx="3240">
                  <c:v>0</c:v>
                </c:pt>
                <c:pt idx="3241">
                  <c:v>4.532</c:v>
                </c:pt>
                <c:pt idx="3242">
                  <c:v>4.6919999999999975</c:v>
                </c:pt>
                <c:pt idx="3243">
                  <c:v>4.6919999999999975</c:v>
                </c:pt>
                <c:pt idx="3244">
                  <c:v>4.654999999999986</c:v>
                </c:pt>
                <c:pt idx="3245">
                  <c:v>4.6179999999999861</c:v>
                </c:pt>
                <c:pt idx="3246">
                  <c:v>4.5819999999999999</c:v>
                </c:pt>
                <c:pt idx="3247">
                  <c:v>4.5569999999999995</c:v>
                </c:pt>
                <c:pt idx="3248">
                  <c:v>4.5449999999999955</c:v>
                </c:pt>
                <c:pt idx="3249">
                  <c:v>4.5449999999999955</c:v>
                </c:pt>
                <c:pt idx="3250">
                  <c:v>4.569</c:v>
                </c:pt>
                <c:pt idx="3251">
                  <c:v>4.5939999999999985</c:v>
                </c:pt>
                <c:pt idx="3252">
                  <c:v>4.6310000000000002</c:v>
                </c:pt>
                <c:pt idx="3253">
                  <c:v>4.68</c:v>
                </c:pt>
                <c:pt idx="3254">
                  <c:v>4.7039999999999997</c:v>
                </c:pt>
                <c:pt idx="3255">
                  <c:v>4.7160000000000002</c:v>
                </c:pt>
                <c:pt idx="3256">
                  <c:v>4.7160000000000002</c:v>
                </c:pt>
                <c:pt idx="3257">
                  <c:v>4.68</c:v>
                </c:pt>
                <c:pt idx="3258">
                  <c:v>4.6429999999999945</c:v>
                </c:pt>
                <c:pt idx="3259">
                  <c:v>4.6059999999999945</c:v>
                </c:pt>
                <c:pt idx="3260">
                  <c:v>4.569</c:v>
                </c:pt>
                <c:pt idx="3261">
                  <c:v>4.5449999999999955</c:v>
                </c:pt>
                <c:pt idx="3262">
                  <c:v>4.5449999999999955</c:v>
                </c:pt>
                <c:pt idx="3263">
                  <c:v>4.5449999999999955</c:v>
                </c:pt>
                <c:pt idx="3264">
                  <c:v>4.569</c:v>
                </c:pt>
                <c:pt idx="3265">
                  <c:v>4.6059999999999945</c:v>
                </c:pt>
                <c:pt idx="3266">
                  <c:v>4.6429999999999945</c:v>
                </c:pt>
                <c:pt idx="3267">
                  <c:v>4.68</c:v>
                </c:pt>
                <c:pt idx="3268">
                  <c:v>4.7160000000000002</c:v>
                </c:pt>
                <c:pt idx="3269">
                  <c:v>4.7160000000000002</c:v>
                </c:pt>
                <c:pt idx="3270">
                  <c:v>4.7039999999999997</c:v>
                </c:pt>
                <c:pt idx="3271">
                  <c:v>4.654999999999986</c:v>
                </c:pt>
                <c:pt idx="3272">
                  <c:v>4.6059999999999945</c:v>
                </c:pt>
                <c:pt idx="3273">
                  <c:v>4.569</c:v>
                </c:pt>
                <c:pt idx="3274">
                  <c:v>4.5569999999999995</c:v>
                </c:pt>
                <c:pt idx="3275">
                  <c:v>4.5569999999999995</c:v>
                </c:pt>
                <c:pt idx="3276">
                  <c:v>4.5819999999999999</c:v>
                </c:pt>
                <c:pt idx="3277">
                  <c:v>4.6059999999999945</c:v>
                </c:pt>
                <c:pt idx="3278">
                  <c:v>4.6429999999999945</c:v>
                </c:pt>
                <c:pt idx="3279">
                  <c:v>4.68</c:v>
                </c:pt>
                <c:pt idx="3280">
                  <c:v>4.7039999999999997</c:v>
                </c:pt>
                <c:pt idx="3281">
                  <c:v>4.7160000000000002</c:v>
                </c:pt>
                <c:pt idx="3282">
                  <c:v>4.7290000000000001</c:v>
                </c:pt>
                <c:pt idx="3283">
                  <c:v>4.7160000000000002</c:v>
                </c:pt>
                <c:pt idx="3284">
                  <c:v>4.6919999999999975</c:v>
                </c:pt>
                <c:pt idx="3285">
                  <c:v>4.6669999999999945</c:v>
                </c:pt>
                <c:pt idx="3286">
                  <c:v>4.6179999999999861</c:v>
                </c:pt>
                <c:pt idx="3287">
                  <c:v>4.5819999999999999</c:v>
                </c:pt>
                <c:pt idx="3288">
                  <c:v>4.5569999999999995</c:v>
                </c:pt>
                <c:pt idx="3289">
                  <c:v>4.532</c:v>
                </c:pt>
                <c:pt idx="3290">
                  <c:v>4.532</c:v>
                </c:pt>
                <c:pt idx="3291">
                  <c:v>4.5569999999999995</c:v>
                </c:pt>
                <c:pt idx="3292">
                  <c:v>4.5819999999999999</c:v>
                </c:pt>
                <c:pt idx="3293">
                  <c:v>4.6179999999999861</c:v>
                </c:pt>
                <c:pt idx="3294">
                  <c:v>4.654999999999986</c:v>
                </c:pt>
                <c:pt idx="3295">
                  <c:v>4.6919999999999975</c:v>
                </c:pt>
                <c:pt idx="3296">
                  <c:v>4.7160000000000002</c:v>
                </c:pt>
                <c:pt idx="3297">
                  <c:v>4.7039999999999997</c:v>
                </c:pt>
                <c:pt idx="3298">
                  <c:v>4.6669999999999945</c:v>
                </c:pt>
                <c:pt idx="3299">
                  <c:v>4.6179999999999861</c:v>
                </c:pt>
                <c:pt idx="3300">
                  <c:v>4.569</c:v>
                </c:pt>
                <c:pt idx="3301">
                  <c:v>0</c:v>
                </c:pt>
                <c:pt idx="3302">
                  <c:v>0</c:v>
                </c:pt>
                <c:pt idx="3303">
                  <c:v>0</c:v>
                </c:pt>
                <c:pt idx="3304">
                  <c:v>0</c:v>
                </c:pt>
                <c:pt idx="3305">
                  <c:v>-1.2E-2</c:v>
                </c:pt>
                <c:pt idx="3306">
                  <c:v>0</c:v>
                </c:pt>
                <c:pt idx="3307">
                  <c:v>0</c:v>
                </c:pt>
                <c:pt idx="3308">
                  <c:v>0</c:v>
                </c:pt>
                <c:pt idx="3309">
                  <c:v>0</c:v>
                </c:pt>
                <c:pt idx="3310">
                  <c:v>0</c:v>
                </c:pt>
                <c:pt idx="3311">
                  <c:v>-1.2E-2</c:v>
                </c:pt>
                <c:pt idx="3312">
                  <c:v>0</c:v>
                </c:pt>
                <c:pt idx="3313">
                  <c:v>0</c:v>
                </c:pt>
                <c:pt idx="3314">
                  <c:v>0</c:v>
                </c:pt>
                <c:pt idx="3315">
                  <c:v>0</c:v>
                </c:pt>
                <c:pt idx="3316">
                  <c:v>0</c:v>
                </c:pt>
                <c:pt idx="3317">
                  <c:v>-1.2E-2</c:v>
                </c:pt>
                <c:pt idx="3318">
                  <c:v>0</c:v>
                </c:pt>
                <c:pt idx="3319">
                  <c:v>0</c:v>
                </c:pt>
                <c:pt idx="3320">
                  <c:v>0</c:v>
                </c:pt>
                <c:pt idx="3321">
                  <c:v>-1.2E-2</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-1.2E-2</c:v>
                </c:pt>
                <c:pt idx="3345">
                  <c:v>-1.2E-2</c:v>
                </c:pt>
                <c:pt idx="3346">
                  <c:v>0</c:v>
                </c:pt>
                <c:pt idx="3347">
                  <c:v>0</c:v>
                </c:pt>
                <c:pt idx="3348">
                  <c:v>0</c:v>
                </c:pt>
                <c:pt idx="3349">
                  <c:v>0</c:v>
                </c:pt>
                <c:pt idx="3350">
                  <c:v>0</c:v>
                </c:pt>
                <c:pt idx="3351">
                  <c:v>0</c:v>
                </c:pt>
                <c:pt idx="3352">
                  <c:v>0</c:v>
                </c:pt>
                <c:pt idx="3353">
                  <c:v>0</c:v>
                </c:pt>
                <c:pt idx="3354">
                  <c:v>0</c:v>
                </c:pt>
                <c:pt idx="3355">
                  <c:v>-1.2E-2</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-1.2E-2</c:v>
                </c:pt>
                <c:pt idx="3376">
                  <c:v>-1.2E-2</c:v>
                </c:pt>
                <c:pt idx="3377">
                  <c:v>0</c:v>
                </c:pt>
                <c:pt idx="3378">
                  <c:v>0</c:v>
                </c:pt>
                <c:pt idx="3379">
                  <c:v>0</c:v>
                </c:pt>
                <c:pt idx="3380">
                  <c:v>0</c:v>
                </c:pt>
                <c:pt idx="3381">
                  <c:v>-1.2E-2</c:v>
                </c:pt>
                <c:pt idx="3382">
                  <c:v>0</c:v>
                </c:pt>
                <c:pt idx="3383">
                  <c:v>0</c:v>
                </c:pt>
                <c:pt idx="3384">
                  <c:v>0</c:v>
                </c:pt>
                <c:pt idx="3385">
                  <c:v>0</c:v>
                </c:pt>
                <c:pt idx="3386">
                  <c:v>0</c:v>
                </c:pt>
                <c:pt idx="3387">
                  <c:v>0</c:v>
                </c:pt>
                <c:pt idx="3388">
                  <c:v>0</c:v>
                </c:pt>
                <c:pt idx="3389">
                  <c:v>0</c:v>
                </c:pt>
                <c:pt idx="3390">
                  <c:v>0</c:v>
                </c:pt>
                <c:pt idx="3391">
                  <c:v>0</c:v>
                </c:pt>
                <c:pt idx="3392">
                  <c:v>0</c:v>
                </c:pt>
                <c:pt idx="3393">
                  <c:v>-1.2E-2</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-1.2E-2</c:v>
                </c:pt>
                <c:pt idx="3413">
                  <c:v>0</c:v>
                </c:pt>
                <c:pt idx="3414">
                  <c:v>0</c:v>
                </c:pt>
                <c:pt idx="3415">
                  <c:v>0</c:v>
                </c:pt>
                <c:pt idx="3416">
                  <c:v>0</c:v>
                </c:pt>
                <c:pt idx="3417">
                  <c:v>0</c:v>
                </c:pt>
                <c:pt idx="3418">
                  <c:v>0</c:v>
                </c:pt>
                <c:pt idx="3419">
                  <c:v>0</c:v>
                </c:pt>
                <c:pt idx="3420">
                  <c:v>0</c:v>
                </c:pt>
                <c:pt idx="3421">
                  <c:v>0</c:v>
                </c:pt>
                <c:pt idx="3422">
                  <c:v>0</c:v>
                </c:pt>
                <c:pt idx="3423">
                  <c:v>-1.2E-2</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-1.2E-2</c:v>
                </c:pt>
                <c:pt idx="3460">
                  <c:v>0</c:v>
                </c:pt>
                <c:pt idx="3461">
                  <c:v>-1.2E-2</c:v>
                </c:pt>
                <c:pt idx="3462">
                  <c:v>0</c:v>
                </c:pt>
                <c:pt idx="3463">
                  <c:v>0</c:v>
                </c:pt>
                <c:pt idx="3464">
                  <c:v>0</c:v>
                </c:pt>
                <c:pt idx="3465">
                  <c:v>-1.2E-2</c:v>
                </c:pt>
                <c:pt idx="3466">
                  <c:v>0</c:v>
                </c:pt>
                <c:pt idx="3467">
                  <c:v>0</c:v>
                </c:pt>
                <c:pt idx="3468">
                  <c:v>0</c:v>
                </c:pt>
                <c:pt idx="3469">
                  <c:v>0</c:v>
                </c:pt>
                <c:pt idx="3470">
                  <c:v>0</c:v>
                </c:pt>
                <c:pt idx="3471">
                  <c:v>0</c:v>
                </c:pt>
                <c:pt idx="3472">
                  <c:v>0</c:v>
                </c:pt>
                <c:pt idx="3473">
                  <c:v>0</c:v>
                </c:pt>
                <c:pt idx="3474">
                  <c:v>0</c:v>
                </c:pt>
                <c:pt idx="3475">
                  <c:v>-1.2E-2</c:v>
                </c:pt>
                <c:pt idx="3476">
                  <c:v>-1.2E-2</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-1.2E-2</c:v>
                </c:pt>
                <c:pt idx="3501">
                  <c:v>0</c:v>
                </c:pt>
                <c:pt idx="3502">
                  <c:v>-1.2E-2</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-1.2E-2</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0</c:v>
                </c:pt>
                <c:pt idx="3558">
                  <c:v>0</c:v>
                </c:pt>
                <c:pt idx="3559">
                  <c:v>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-1.2E-2</c:v>
                </c:pt>
                <c:pt idx="3581">
                  <c:v>0</c:v>
                </c:pt>
                <c:pt idx="3582">
                  <c:v>0</c:v>
                </c:pt>
                <c:pt idx="3583">
                  <c:v>0</c:v>
                </c:pt>
                <c:pt idx="3584">
                  <c:v>0</c:v>
                </c:pt>
                <c:pt idx="3585">
                  <c:v>0</c:v>
                </c:pt>
                <c:pt idx="3586">
                  <c:v>0</c:v>
                </c:pt>
                <c:pt idx="3587">
                  <c:v>-1.2E-2</c:v>
                </c:pt>
                <c:pt idx="3588">
                  <c:v>0</c:v>
                </c:pt>
                <c:pt idx="3589">
                  <c:v>-1.2E-2</c:v>
                </c:pt>
                <c:pt idx="3590">
                  <c:v>0</c:v>
                </c:pt>
                <c:pt idx="3591">
                  <c:v>0</c:v>
                </c:pt>
                <c:pt idx="3592">
                  <c:v>0</c:v>
                </c:pt>
                <c:pt idx="3593">
                  <c:v>0</c:v>
                </c:pt>
                <c:pt idx="3594">
                  <c:v>-1.2E-2</c:v>
                </c:pt>
                <c:pt idx="3595">
                  <c:v>0</c:v>
                </c:pt>
                <c:pt idx="3596">
                  <c:v>0</c:v>
                </c:pt>
                <c:pt idx="3597">
                  <c:v>0</c:v>
                </c:pt>
                <c:pt idx="3598">
                  <c:v>0</c:v>
                </c:pt>
                <c:pt idx="3599">
                  <c:v>0</c:v>
                </c:pt>
                <c:pt idx="3600">
                  <c:v>2.621</c:v>
                </c:pt>
                <c:pt idx="3601">
                  <c:v>4.2389999999999999</c:v>
                </c:pt>
                <c:pt idx="3602">
                  <c:v>4.4710000000000125</c:v>
                </c:pt>
                <c:pt idx="3603">
                  <c:v>4.5569999999999995</c:v>
                </c:pt>
                <c:pt idx="3604">
                  <c:v>4.6310000000000002</c:v>
                </c:pt>
                <c:pt idx="3605">
                  <c:v>4.6429999999999945</c:v>
                </c:pt>
                <c:pt idx="3606">
                  <c:v>4.5569999999999995</c:v>
                </c:pt>
                <c:pt idx="3607">
                  <c:v>4.4960000000000004</c:v>
                </c:pt>
                <c:pt idx="3608">
                  <c:v>4.484</c:v>
                </c:pt>
                <c:pt idx="3609">
                  <c:v>4.5449999999999955</c:v>
                </c:pt>
                <c:pt idx="3610">
                  <c:v>4.6310000000000002</c:v>
                </c:pt>
                <c:pt idx="3611">
                  <c:v>4.654999999999986</c:v>
                </c:pt>
                <c:pt idx="3612">
                  <c:v>4.5939999999999985</c:v>
                </c:pt>
                <c:pt idx="3613">
                  <c:v>4.508</c:v>
                </c:pt>
                <c:pt idx="3614">
                  <c:v>4.484</c:v>
                </c:pt>
                <c:pt idx="3615">
                  <c:v>4.508</c:v>
                </c:pt>
                <c:pt idx="3616">
                  <c:v>4.5819999999999999</c:v>
                </c:pt>
                <c:pt idx="3617">
                  <c:v>4.6429999999999945</c:v>
                </c:pt>
                <c:pt idx="3618">
                  <c:v>4.6669999999999945</c:v>
                </c:pt>
                <c:pt idx="3619">
                  <c:v>4.6179999999999861</c:v>
                </c:pt>
                <c:pt idx="3620">
                  <c:v>4.5449999999999955</c:v>
                </c:pt>
                <c:pt idx="3621">
                  <c:v>4.4960000000000004</c:v>
                </c:pt>
                <c:pt idx="3622">
                  <c:v>4.4960000000000004</c:v>
                </c:pt>
                <c:pt idx="3623">
                  <c:v>4.5569999999999995</c:v>
                </c:pt>
                <c:pt idx="3624">
                  <c:v>4.6310000000000002</c:v>
                </c:pt>
                <c:pt idx="3625">
                  <c:v>4.6669999999999945</c:v>
                </c:pt>
                <c:pt idx="3626">
                  <c:v>4.6429999999999945</c:v>
                </c:pt>
                <c:pt idx="3627">
                  <c:v>4.5569999999999995</c:v>
                </c:pt>
                <c:pt idx="3628">
                  <c:v>4.4960000000000004</c:v>
                </c:pt>
                <c:pt idx="3629">
                  <c:v>4.4960000000000004</c:v>
                </c:pt>
                <c:pt idx="3630">
                  <c:v>4.5449999999999955</c:v>
                </c:pt>
                <c:pt idx="3631">
                  <c:v>4.6059999999999945</c:v>
                </c:pt>
                <c:pt idx="3632">
                  <c:v>4.6669999999999945</c:v>
                </c:pt>
                <c:pt idx="3633">
                  <c:v>4.6669999999999945</c:v>
                </c:pt>
                <c:pt idx="3634">
                  <c:v>4.6059999999999945</c:v>
                </c:pt>
                <c:pt idx="3635">
                  <c:v>4.532</c:v>
                </c:pt>
                <c:pt idx="3636">
                  <c:v>4.4960000000000004</c:v>
                </c:pt>
                <c:pt idx="3637">
                  <c:v>4.5199999999999996</c:v>
                </c:pt>
                <c:pt idx="3638">
                  <c:v>4.5819999999999999</c:v>
                </c:pt>
                <c:pt idx="3639">
                  <c:v>4.654999999999986</c:v>
                </c:pt>
                <c:pt idx="3640">
                  <c:v>4.68</c:v>
                </c:pt>
                <c:pt idx="3641">
                  <c:v>4.6310000000000002</c:v>
                </c:pt>
                <c:pt idx="3642">
                  <c:v>4.5449999999999955</c:v>
                </c:pt>
                <c:pt idx="3643">
                  <c:v>4.4960000000000004</c:v>
                </c:pt>
                <c:pt idx="3644">
                  <c:v>4.5199999999999996</c:v>
                </c:pt>
                <c:pt idx="3645">
                  <c:v>4.5819999999999999</c:v>
                </c:pt>
                <c:pt idx="3646">
                  <c:v>4.654999999999986</c:v>
                </c:pt>
                <c:pt idx="3647">
                  <c:v>4.6919999999999975</c:v>
                </c:pt>
                <c:pt idx="3648">
                  <c:v>4.6310000000000002</c:v>
                </c:pt>
                <c:pt idx="3649">
                  <c:v>4.5449999999999955</c:v>
                </c:pt>
                <c:pt idx="3650">
                  <c:v>4.508</c:v>
                </c:pt>
                <c:pt idx="3651">
                  <c:v>4.5199999999999996</c:v>
                </c:pt>
                <c:pt idx="3652">
                  <c:v>4.5939999999999985</c:v>
                </c:pt>
                <c:pt idx="3653">
                  <c:v>4.6669999999999945</c:v>
                </c:pt>
                <c:pt idx="3654">
                  <c:v>4.68</c:v>
                </c:pt>
                <c:pt idx="3655">
                  <c:v>4.6179999999999861</c:v>
                </c:pt>
                <c:pt idx="3656">
                  <c:v>4.532</c:v>
                </c:pt>
                <c:pt idx="3657">
                  <c:v>4.484</c:v>
                </c:pt>
                <c:pt idx="3658">
                  <c:v>4.508</c:v>
                </c:pt>
                <c:pt idx="3659">
                  <c:v>4.5819999999999999</c:v>
                </c:pt>
                <c:pt idx="3660">
                  <c:v>4.5939999999999985</c:v>
                </c:pt>
                <c:pt idx="3661">
                  <c:v>7.324999999999986</c:v>
                </c:pt>
                <c:pt idx="3662">
                  <c:v>7.9009999999999998</c:v>
                </c:pt>
                <c:pt idx="3663">
                  <c:v>8.3060000000000027</c:v>
                </c:pt>
                <c:pt idx="3664">
                  <c:v>8.2319999999999993</c:v>
                </c:pt>
                <c:pt idx="3665">
                  <c:v>8.2690000000000001</c:v>
                </c:pt>
                <c:pt idx="3666">
                  <c:v>8.3670000000000027</c:v>
                </c:pt>
                <c:pt idx="3667">
                  <c:v>8.4650000000000247</c:v>
                </c:pt>
                <c:pt idx="3668">
                  <c:v>8.5500000000000007</c:v>
                </c:pt>
                <c:pt idx="3669">
                  <c:v>8.5260000000000016</c:v>
                </c:pt>
                <c:pt idx="3670">
                  <c:v>8.427999999999999</c:v>
                </c:pt>
                <c:pt idx="3671">
                  <c:v>8.3420000000000005</c:v>
                </c:pt>
                <c:pt idx="3672">
                  <c:v>8.2690000000000001</c:v>
                </c:pt>
                <c:pt idx="3673">
                  <c:v>8.2570000000000014</c:v>
                </c:pt>
                <c:pt idx="3674">
                  <c:v>8.2570000000000014</c:v>
                </c:pt>
                <c:pt idx="3675">
                  <c:v>8.2690000000000001</c:v>
                </c:pt>
                <c:pt idx="3676">
                  <c:v>8.3060000000000027</c:v>
                </c:pt>
                <c:pt idx="3677">
                  <c:v>8.3540000000000028</c:v>
                </c:pt>
                <c:pt idx="3678">
                  <c:v>8.4030000000000005</c:v>
                </c:pt>
                <c:pt idx="3679">
                  <c:v>8.4650000000000247</c:v>
                </c:pt>
                <c:pt idx="3680">
                  <c:v>8.5260000000000016</c:v>
                </c:pt>
                <c:pt idx="3681">
                  <c:v>8.5630000000000006</c:v>
                </c:pt>
                <c:pt idx="3682">
                  <c:v>8.5500000000000007</c:v>
                </c:pt>
                <c:pt idx="3683">
                  <c:v>8.4770000000000003</c:v>
                </c:pt>
                <c:pt idx="3684">
                  <c:v>8.3670000000000027</c:v>
                </c:pt>
                <c:pt idx="3685">
                  <c:v>8.2809999999999988</c:v>
                </c:pt>
                <c:pt idx="3686">
                  <c:v>8.2690000000000001</c:v>
                </c:pt>
                <c:pt idx="3687">
                  <c:v>8.293000000000001</c:v>
                </c:pt>
                <c:pt idx="3688">
                  <c:v>8.3790000000000067</c:v>
                </c:pt>
                <c:pt idx="3689">
                  <c:v>8.4770000000000003</c:v>
                </c:pt>
                <c:pt idx="3690">
                  <c:v>8.5500000000000007</c:v>
                </c:pt>
                <c:pt idx="3691">
                  <c:v>8.5630000000000006</c:v>
                </c:pt>
                <c:pt idx="3692">
                  <c:v>8.5140000000000011</c:v>
                </c:pt>
                <c:pt idx="3693">
                  <c:v>8.427999999999999</c:v>
                </c:pt>
                <c:pt idx="3694">
                  <c:v>8.3420000000000005</c:v>
                </c:pt>
                <c:pt idx="3695">
                  <c:v>8.2809999999999988</c:v>
                </c:pt>
                <c:pt idx="3696">
                  <c:v>8.2690000000000001</c:v>
                </c:pt>
                <c:pt idx="3697">
                  <c:v>8.3060000000000027</c:v>
                </c:pt>
                <c:pt idx="3698">
                  <c:v>8.3540000000000028</c:v>
                </c:pt>
                <c:pt idx="3699">
                  <c:v>8.44</c:v>
                </c:pt>
                <c:pt idx="3700">
                  <c:v>8.5140000000000011</c:v>
                </c:pt>
                <c:pt idx="3701">
                  <c:v>8.5500000000000007</c:v>
                </c:pt>
                <c:pt idx="3702">
                  <c:v>8.5750000000000028</c:v>
                </c:pt>
                <c:pt idx="3703">
                  <c:v>8.5630000000000006</c:v>
                </c:pt>
                <c:pt idx="3704">
                  <c:v>8.5750000000000028</c:v>
                </c:pt>
                <c:pt idx="3705">
                  <c:v>8.5750000000000028</c:v>
                </c:pt>
                <c:pt idx="3706">
                  <c:v>8.5750000000000028</c:v>
                </c:pt>
                <c:pt idx="3707">
                  <c:v>8.5750000000000028</c:v>
                </c:pt>
                <c:pt idx="3708">
                  <c:v>8.5750000000000028</c:v>
                </c:pt>
                <c:pt idx="3709">
                  <c:v>8.5750000000000028</c:v>
                </c:pt>
                <c:pt idx="3710">
                  <c:v>8.5750000000000028</c:v>
                </c:pt>
                <c:pt idx="3711">
                  <c:v>8.5750000000000028</c:v>
                </c:pt>
                <c:pt idx="3712">
                  <c:v>8.5750000000000028</c:v>
                </c:pt>
                <c:pt idx="3713">
                  <c:v>8.5500000000000007</c:v>
                </c:pt>
                <c:pt idx="3714">
                  <c:v>8.5379999999999985</c:v>
                </c:pt>
                <c:pt idx="3715">
                  <c:v>8.5379999999999985</c:v>
                </c:pt>
                <c:pt idx="3716">
                  <c:v>8.5140000000000011</c:v>
                </c:pt>
                <c:pt idx="3717">
                  <c:v>8.5020000000000007</c:v>
                </c:pt>
                <c:pt idx="3718">
                  <c:v>8.4890000000000008</c:v>
                </c:pt>
                <c:pt idx="3719">
                  <c:v>8.4770000000000003</c:v>
                </c:pt>
                <c:pt idx="3720">
                  <c:v>8.4530000000000047</c:v>
                </c:pt>
                <c:pt idx="3721">
                  <c:v>8.4650000000000247</c:v>
                </c:pt>
                <c:pt idx="3722">
                  <c:v>8.4530000000000047</c:v>
                </c:pt>
                <c:pt idx="3723">
                  <c:v>8.44</c:v>
                </c:pt>
                <c:pt idx="3724">
                  <c:v>8.44</c:v>
                </c:pt>
                <c:pt idx="3725">
                  <c:v>8.44</c:v>
                </c:pt>
                <c:pt idx="3726">
                  <c:v>8.427999999999999</c:v>
                </c:pt>
                <c:pt idx="3727">
                  <c:v>8.4160000000000004</c:v>
                </c:pt>
                <c:pt idx="3728">
                  <c:v>8.4160000000000004</c:v>
                </c:pt>
                <c:pt idx="3729">
                  <c:v>8.4160000000000004</c:v>
                </c:pt>
                <c:pt idx="3730">
                  <c:v>8.4030000000000005</c:v>
                </c:pt>
                <c:pt idx="3731">
                  <c:v>8.391</c:v>
                </c:pt>
                <c:pt idx="3732">
                  <c:v>8.4030000000000005</c:v>
                </c:pt>
                <c:pt idx="3733">
                  <c:v>8.391</c:v>
                </c:pt>
                <c:pt idx="3734">
                  <c:v>8.3670000000000027</c:v>
                </c:pt>
                <c:pt idx="3735">
                  <c:v>8.3670000000000027</c:v>
                </c:pt>
                <c:pt idx="3736">
                  <c:v>8.3540000000000028</c:v>
                </c:pt>
                <c:pt idx="3737">
                  <c:v>8.3420000000000005</c:v>
                </c:pt>
                <c:pt idx="3738">
                  <c:v>8.3420000000000005</c:v>
                </c:pt>
                <c:pt idx="3739">
                  <c:v>8.3420000000000005</c:v>
                </c:pt>
                <c:pt idx="3740">
                  <c:v>8.33</c:v>
                </c:pt>
                <c:pt idx="3741">
                  <c:v>8.3420000000000005</c:v>
                </c:pt>
                <c:pt idx="3742">
                  <c:v>8.33</c:v>
                </c:pt>
                <c:pt idx="3743">
                  <c:v>8.3180000000000014</c:v>
                </c:pt>
                <c:pt idx="3744">
                  <c:v>8.33</c:v>
                </c:pt>
                <c:pt idx="3745">
                  <c:v>8.3180000000000014</c:v>
                </c:pt>
                <c:pt idx="3746">
                  <c:v>8.3180000000000014</c:v>
                </c:pt>
                <c:pt idx="3747">
                  <c:v>8.3180000000000014</c:v>
                </c:pt>
                <c:pt idx="3748">
                  <c:v>8.3180000000000014</c:v>
                </c:pt>
                <c:pt idx="3749">
                  <c:v>8.3180000000000014</c:v>
                </c:pt>
                <c:pt idx="3750">
                  <c:v>8.3180000000000014</c:v>
                </c:pt>
                <c:pt idx="3751">
                  <c:v>8.3060000000000027</c:v>
                </c:pt>
                <c:pt idx="3752">
                  <c:v>8.2809999999999988</c:v>
                </c:pt>
                <c:pt idx="3753">
                  <c:v>8.293000000000001</c:v>
                </c:pt>
                <c:pt idx="3754">
                  <c:v>8.2809999999999988</c:v>
                </c:pt>
                <c:pt idx="3755">
                  <c:v>8.2690000000000001</c:v>
                </c:pt>
                <c:pt idx="3756">
                  <c:v>8.2809999999999988</c:v>
                </c:pt>
                <c:pt idx="3757">
                  <c:v>8.2809999999999988</c:v>
                </c:pt>
                <c:pt idx="3758">
                  <c:v>8.2809999999999988</c:v>
                </c:pt>
                <c:pt idx="3759">
                  <c:v>8.2809999999999988</c:v>
                </c:pt>
                <c:pt idx="3760">
                  <c:v>8.293000000000001</c:v>
                </c:pt>
                <c:pt idx="3761">
                  <c:v>8.3060000000000027</c:v>
                </c:pt>
                <c:pt idx="3762">
                  <c:v>8.3180000000000014</c:v>
                </c:pt>
                <c:pt idx="3763">
                  <c:v>8.33</c:v>
                </c:pt>
                <c:pt idx="3764">
                  <c:v>8.3540000000000028</c:v>
                </c:pt>
                <c:pt idx="3765">
                  <c:v>8.3670000000000027</c:v>
                </c:pt>
                <c:pt idx="3766">
                  <c:v>8.391</c:v>
                </c:pt>
                <c:pt idx="3767">
                  <c:v>8.391</c:v>
                </c:pt>
                <c:pt idx="3768">
                  <c:v>8.4030000000000005</c:v>
                </c:pt>
                <c:pt idx="3769">
                  <c:v>8.4160000000000004</c:v>
                </c:pt>
                <c:pt idx="3770">
                  <c:v>8.4160000000000004</c:v>
                </c:pt>
                <c:pt idx="3771">
                  <c:v>8.44</c:v>
                </c:pt>
                <c:pt idx="3772">
                  <c:v>8.427999999999999</c:v>
                </c:pt>
                <c:pt idx="3773">
                  <c:v>8.427999999999999</c:v>
                </c:pt>
                <c:pt idx="3774">
                  <c:v>8.44</c:v>
                </c:pt>
                <c:pt idx="3775">
                  <c:v>8.4650000000000247</c:v>
                </c:pt>
                <c:pt idx="3776">
                  <c:v>8.4770000000000003</c:v>
                </c:pt>
                <c:pt idx="3777">
                  <c:v>8.4890000000000008</c:v>
                </c:pt>
                <c:pt idx="3778">
                  <c:v>8.5020000000000007</c:v>
                </c:pt>
                <c:pt idx="3779">
                  <c:v>8.5020000000000007</c:v>
                </c:pt>
                <c:pt idx="3780">
                  <c:v>8.5260000000000016</c:v>
                </c:pt>
                <c:pt idx="3781">
                  <c:v>8.5140000000000011</c:v>
                </c:pt>
                <c:pt idx="3782">
                  <c:v>8.5379999999999985</c:v>
                </c:pt>
                <c:pt idx="3783">
                  <c:v>8.5379999999999985</c:v>
                </c:pt>
                <c:pt idx="3784">
                  <c:v>8.5379999999999985</c:v>
                </c:pt>
                <c:pt idx="3785">
                  <c:v>8.5379999999999985</c:v>
                </c:pt>
                <c:pt idx="3786">
                  <c:v>8.5500000000000007</c:v>
                </c:pt>
                <c:pt idx="3787">
                  <c:v>8.5630000000000006</c:v>
                </c:pt>
                <c:pt idx="3788">
                  <c:v>8.5630000000000006</c:v>
                </c:pt>
                <c:pt idx="3789">
                  <c:v>8.5870000000000015</c:v>
                </c:pt>
                <c:pt idx="3790">
                  <c:v>8.5750000000000028</c:v>
                </c:pt>
                <c:pt idx="3791">
                  <c:v>8.5870000000000015</c:v>
                </c:pt>
                <c:pt idx="3792">
                  <c:v>8.5870000000000015</c:v>
                </c:pt>
                <c:pt idx="3793">
                  <c:v>8.6</c:v>
                </c:pt>
                <c:pt idx="3794">
                  <c:v>8.5750000000000028</c:v>
                </c:pt>
                <c:pt idx="3795">
                  <c:v>8.5260000000000016</c:v>
                </c:pt>
                <c:pt idx="3796">
                  <c:v>8.4160000000000004</c:v>
                </c:pt>
                <c:pt idx="3797">
                  <c:v>8.3180000000000014</c:v>
                </c:pt>
                <c:pt idx="3798">
                  <c:v>8.3060000000000027</c:v>
                </c:pt>
                <c:pt idx="3799">
                  <c:v>8.4030000000000005</c:v>
                </c:pt>
                <c:pt idx="3800">
                  <c:v>8.5500000000000007</c:v>
                </c:pt>
                <c:pt idx="3801">
                  <c:v>8.6</c:v>
                </c:pt>
                <c:pt idx="3802">
                  <c:v>8.5020000000000007</c:v>
                </c:pt>
                <c:pt idx="3803">
                  <c:v>8.3540000000000028</c:v>
                </c:pt>
                <c:pt idx="3804">
                  <c:v>8.3060000000000027</c:v>
                </c:pt>
                <c:pt idx="3805">
                  <c:v>8.3540000000000028</c:v>
                </c:pt>
                <c:pt idx="3806">
                  <c:v>8.4770000000000003</c:v>
                </c:pt>
                <c:pt idx="3807">
                  <c:v>8.5870000000000015</c:v>
                </c:pt>
                <c:pt idx="3808">
                  <c:v>8.5870000000000015</c:v>
                </c:pt>
                <c:pt idx="3809">
                  <c:v>8.4770000000000003</c:v>
                </c:pt>
                <c:pt idx="3810">
                  <c:v>8.3540000000000028</c:v>
                </c:pt>
                <c:pt idx="3811">
                  <c:v>8.3180000000000014</c:v>
                </c:pt>
                <c:pt idx="3812">
                  <c:v>8.33</c:v>
                </c:pt>
                <c:pt idx="3813">
                  <c:v>8.44</c:v>
                </c:pt>
                <c:pt idx="3814">
                  <c:v>8.5630000000000006</c:v>
                </c:pt>
                <c:pt idx="3815">
                  <c:v>8.6120000000000001</c:v>
                </c:pt>
                <c:pt idx="3816">
                  <c:v>8.5020000000000007</c:v>
                </c:pt>
                <c:pt idx="3817">
                  <c:v>8.3790000000000067</c:v>
                </c:pt>
                <c:pt idx="3818">
                  <c:v>8.3180000000000014</c:v>
                </c:pt>
                <c:pt idx="3819">
                  <c:v>8.3180000000000014</c:v>
                </c:pt>
                <c:pt idx="3820">
                  <c:v>8.4160000000000004</c:v>
                </c:pt>
                <c:pt idx="3821">
                  <c:v>8.5379999999999985</c:v>
                </c:pt>
                <c:pt idx="3822">
                  <c:v>8.6120000000000001</c:v>
                </c:pt>
                <c:pt idx="3823">
                  <c:v>8.5379999999999985</c:v>
                </c:pt>
                <c:pt idx="3824">
                  <c:v>8.4160000000000004</c:v>
                </c:pt>
                <c:pt idx="3825">
                  <c:v>8.33</c:v>
                </c:pt>
                <c:pt idx="3826">
                  <c:v>8.3180000000000014</c:v>
                </c:pt>
                <c:pt idx="3827">
                  <c:v>8.3540000000000028</c:v>
                </c:pt>
                <c:pt idx="3828">
                  <c:v>8.427999999999999</c:v>
                </c:pt>
                <c:pt idx="3829">
                  <c:v>8.5379999999999985</c:v>
                </c:pt>
                <c:pt idx="3830">
                  <c:v>8.6</c:v>
                </c:pt>
                <c:pt idx="3831">
                  <c:v>8.6239999999999988</c:v>
                </c:pt>
                <c:pt idx="3832">
                  <c:v>8.5870000000000015</c:v>
                </c:pt>
                <c:pt idx="3833">
                  <c:v>8.5140000000000011</c:v>
                </c:pt>
                <c:pt idx="3834">
                  <c:v>8.4030000000000005</c:v>
                </c:pt>
                <c:pt idx="3835">
                  <c:v>8.3420000000000005</c:v>
                </c:pt>
                <c:pt idx="3836">
                  <c:v>8.3420000000000005</c:v>
                </c:pt>
                <c:pt idx="3837">
                  <c:v>8.3670000000000027</c:v>
                </c:pt>
                <c:pt idx="3838">
                  <c:v>8.4530000000000047</c:v>
                </c:pt>
                <c:pt idx="3839">
                  <c:v>8.5500000000000007</c:v>
                </c:pt>
                <c:pt idx="3840">
                  <c:v>0</c:v>
                </c:pt>
                <c:pt idx="3841">
                  <c:v>4.4710000000000125</c:v>
                </c:pt>
                <c:pt idx="3842">
                  <c:v>4.532</c:v>
                </c:pt>
                <c:pt idx="3843">
                  <c:v>4.4470000000000001</c:v>
                </c:pt>
                <c:pt idx="3844">
                  <c:v>4.41</c:v>
                </c:pt>
                <c:pt idx="3845">
                  <c:v>4.3730000000000002</c:v>
                </c:pt>
                <c:pt idx="3846">
                  <c:v>4.2629999999999955</c:v>
                </c:pt>
                <c:pt idx="3847">
                  <c:v>4.2629999999999955</c:v>
                </c:pt>
                <c:pt idx="3848">
                  <c:v>4.2510000000000003</c:v>
                </c:pt>
                <c:pt idx="3849">
                  <c:v>4.2750000000000004</c:v>
                </c:pt>
                <c:pt idx="3850">
                  <c:v>4.141</c:v>
                </c:pt>
                <c:pt idx="3851">
                  <c:v>4.3</c:v>
                </c:pt>
                <c:pt idx="3852">
                  <c:v>4.3119999999999985</c:v>
                </c:pt>
                <c:pt idx="3853">
                  <c:v>4.1769999999999996</c:v>
                </c:pt>
                <c:pt idx="3854">
                  <c:v>4.1899999999999995</c:v>
                </c:pt>
                <c:pt idx="3855">
                  <c:v>4.1279999999999841</c:v>
                </c:pt>
                <c:pt idx="3856">
                  <c:v>4.1039999999999965</c:v>
                </c:pt>
                <c:pt idx="3857">
                  <c:v>4.1529999999999871</c:v>
                </c:pt>
                <c:pt idx="3858">
                  <c:v>4.164999999999984</c:v>
                </c:pt>
                <c:pt idx="3859">
                  <c:v>4.2510000000000003</c:v>
                </c:pt>
                <c:pt idx="3860">
                  <c:v>4.2880000000000003</c:v>
                </c:pt>
                <c:pt idx="3861">
                  <c:v>4.2629999999999955</c:v>
                </c:pt>
                <c:pt idx="3862">
                  <c:v>4.1899999999999995</c:v>
                </c:pt>
                <c:pt idx="3863">
                  <c:v>4.1039999999999965</c:v>
                </c:pt>
                <c:pt idx="3864">
                  <c:v>4.1279999999999841</c:v>
                </c:pt>
                <c:pt idx="3865">
                  <c:v>4.1279999999999841</c:v>
                </c:pt>
                <c:pt idx="3866">
                  <c:v>4.1529999999999871</c:v>
                </c:pt>
                <c:pt idx="3867">
                  <c:v>4.1899999999999995</c:v>
                </c:pt>
                <c:pt idx="3868">
                  <c:v>4.2629999999999955</c:v>
                </c:pt>
                <c:pt idx="3869">
                  <c:v>4.2750000000000004</c:v>
                </c:pt>
                <c:pt idx="3870">
                  <c:v>4.1899999999999995</c:v>
                </c:pt>
                <c:pt idx="3871">
                  <c:v>4.2629999999999955</c:v>
                </c:pt>
                <c:pt idx="3872">
                  <c:v>4.2139999999999995</c:v>
                </c:pt>
                <c:pt idx="3873">
                  <c:v>4.1529999999999871</c:v>
                </c:pt>
                <c:pt idx="3874">
                  <c:v>4.1159999999999872</c:v>
                </c:pt>
                <c:pt idx="3875">
                  <c:v>4.2139999999999995</c:v>
                </c:pt>
                <c:pt idx="3876">
                  <c:v>4.226</c:v>
                </c:pt>
                <c:pt idx="3877">
                  <c:v>4.2389999999999999</c:v>
                </c:pt>
                <c:pt idx="3878">
                  <c:v>4.1899999999999995</c:v>
                </c:pt>
                <c:pt idx="3879">
                  <c:v>4.141</c:v>
                </c:pt>
                <c:pt idx="3880">
                  <c:v>4.2510000000000003</c:v>
                </c:pt>
                <c:pt idx="3881">
                  <c:v>4.2629999999999955</c:v>
                </c:pt>
                <c:pt idx="3882">
                  <c:v>4.202</c:v>
                </c:pt>
                <c:pt idx="3883">
                  <c:v>4.164999999999984</c:v>
                </c:pt>
                <c:pt idx="3884">
                  <c:v>4.1159999999999872</c:v>
                </c:pt>
                <c:pt idx="3885">
                  <c:v>4.1279999999999841</c:v>
                </c:pt>
                <c:pt idx="3886">
                  <c:v>4.141</c:v>
                </c:pt>
                <c:pt idx="3887">
                  <c:v>4.1529999999999871</c:v>
                </c:pt>
                <c:pt idx="3888">
                  <c:v>4.1899999999999995</c:v>
                </c:pt>
                <c:pt idx="3889">
                  <c:v>4.2139999999999995</c:v>
                </c:pt>
                <c:pt idx="3890">
                  <c:v>4.3119999999999985</c:v>
                </c:pt>
                <c:pt idx="3891">
                  <c:v>4.3239999999999945</c:v>
                </c:pt>
                <c:pt idx="3892">
                  <c:v>4.3</c:v>
                </c:pt>
                <c:pt idx="3893">
                  <c:v>4.3</c:v>
                </c:pt>
                <c:pt idx="3894">
                  <c:v>4.3</c:v>
                </c:pt>
                <c:pt idx="3895">
                  <c:v>4.2880000000000003</c:v>
                </c:pt>
                <c:pt idx="3896">
                  <c:v>4.2389999999999999</c:v>
                </c:pt>
                <c:pt idx="3897">
                  <c:v>4.202</c:v>
                </c:pt>
                <c:pt idx="3898">
                  <c:v>4.1899999999999995</c:v>
                </c:pt>
                <c:pt idx="3899">
                  <c:v>4.1769999999999996</c:v>
                </c:pt>
                <c:pt idx="3900">
                  <c:v>0</c:v>
                </c:pt>
                <c:pt idx="3901">
                  <c:v>0</c:v>
                </c:pt>
                <c:pt idx="3902">
                  <c:v>0</c:v>
                </c:pt>
                <c:pt idx="3903">
                  <c:v>-1.2E-2</c:v>
                </c:pt>
                <c:pt idx="3904">
                  <c:v>0</c:v>
                </c:pt>
                <c:pt idx="3905">
                  <c:v>0</c:v>
                </c:pt>
                <c:pt idx="3906">
                  <c:v>0</c:v>
                </c:pt>
                <c:pt idx="3907">
                  <c:v>-1.2E-2</c:v>
                </c:pt>
                <c:pt idx="3908">
                  <c:v>0</c:v>
                </c:pt>
                <c:pt idx="3909">
                  <c:v>0</c:v>
                </c:pt>
                <c:pt idx="3910">
                  <c:v>0</c:v>
                </c:pt>
                <c:pt idx="3911">
                  <c:v>0</c:v>
                </c:pt>
                <c:pt idx="3912">
                  <c:v>0</c:v>
                </c:pt>
                <c:pt idx="3913">
                  <c:v>0</c:v>
                </c:pt>
                <c:pt idx="3914">
                  <c:v>0</c:v>
                </c:pt>
                <c:pt idx="3915">
                  <c:v>-1.2E-2</c:v>
                </c:pt>
                <c:pt idx="3916">
                  <c:v>-1.2E-2</c:v>
                </c:pt>
                <c:pt idx="3917">
                  <c:v>-1.2E-2</c:v>
                </c:pt>
                <c:pt idx="3918">
                  <c:v>0</c:v>
                </c:pt>
                <c:pt idx="3919">
                  <c:v>0</c:v>
                </c:pt>
                <c:pt idx="3920">
                  <c:v>0</c:v>
                </c:pt>
                <c:pt idx="3921">
                  <c:v>0</c:v>
                </c:pt>
                <c:pt idx="3922">
                  <c:v>0</c:v>
                </c:pt>
                <c:pt idx="3923">
                  <c:v>-1.2E-2</c:v>
                </c:pt>
                <c:pt idx="3924">
                  <c:v>0</c:v>
                </c:pt>
                <c:pt idx="3925">
                  <c:v>0</c:v>
                </c:pt>
                <c:pt idx="3926">
                  <c:v>0</c:v>
                </c:pt>
                <c:pt idx="3927">
                  <c:v>-1.2E-2</c:v>
                </c:pt>
                <c:pt idx="3928">
                  <c:v>-1.2E-2</c:v>
                </c:pt>
                <c:pt idx="3929">
                  <c:v>0</c:v>
                </c:pt>
                <c:pt idx="3930">
                  <c:v>-1.2E-2</c:v>
                </c:pt>
                <c:pt idx="3931">
                  <c:v>0</c:v>
                </c:pt>
                <c:pt idx="3932">
                  <c:v>0</c:v>
                </c:pt>
                <c:pt idx="3933">
                  <c:v>0</c:v>
                </c:pt>
                <c:pt idx="3934">
                  <c:v>-1.2E-2</c:v>
                </c:pt>
                <c:pt idx="3935">
                  <c:v>-1.2E-2</c:v>
                </c:pt>
                <c:pt idx="3936">
                  <c:v>0</c:v>
                </c:pt>
                <c:pt idx="3937">
                  <c:v>-1.2E-2</c:v>
                </c:pt>
                <c:pt idx="3938">
                  <c:v>-1.2E-2</c:v>
                </c:pt>
                <c:pt idx="3939">
                  <c:v>-1.2E-2</c:v>
                </c:pt>
                <c:pt idx="3940">
                  <c:v>0</c:v>
                </c:pt>
                <c:pt idx="3941">
                  <c:v>0</c:v>
                </c:pt>
                <c:pt idx="3942">
                  <c:v>0</c:v>
                </c:pt>
                <c:pt idx="3943">
                  <c:v>-1.2E-2</c:v>
                </c:pt>
                <c:pt idx="3944">
                  <c:v>-1.2E-2</c:v>
                </c:pt>
                <c:pt idx="3945">
                  <c:v>-1.2E-2</c:v>
                </c:pt>
                <c:pt idx="3946">
                  <c:v>0</c:v>
                </c:pt>
                <c:pt idx="3947">
                  <c:v>-1.2E-2</c:v>
                </c:pt>
                <c:pt idx="3948">
                  <c:v>-1.2E-2</c:v>
                </c:pt>
                <c:pt idx="3949">
                  <c:v>-1.2E-2</c:v>
                </c:pt>
                <c:pt idx="3950">
                  <c:v>-1.2E-2</c:v>
                </c:pt>
                <c:pt idx="3951">
                  <c:v>0</c:v>
                </c:pt>
                <c:pt idx="3952">
                  <c:v>0</c:v>
                </c:pt>
                <c:pt idx="3953">
                  <c:v>0</c:v>
                </c:pt>
                <c:pt idx="3954">
                  <c:v>0</c:v>
                </c:pt>
                <c:pt idx="3955">
                  <c:v>0</c:v>
                </c:pt>
                <c:pt idx="3956">
                  <c:v>0</c:v>
                </c:pt>
                <c:pt idx="3957">
                  <c:v>-1.2E-2</c:v>
                </c:pt>
                <c:pt idx="3958">
                  <c:v>-1.2E-2</c:v>
                </c:pt>
                <c:pt idx="3959">
                  <c:v>-1.2E-2</c:v>
                </c:pt>
                <c:pt idx="3960">
                  <c:v>0</c:v>
                </c:pt>
                <c:pt idx="3961">
                  <c:v>-1.2E-2</c:v>
                </c:pt>
                <c:pt idx="3962">
                  <c:v>0</c:v>
                </c:pt>
                <c:pt idx="3963">
                  <c:v>0</c:v>
                </c:pt>
                <c:pt idx="3964">
                  <c:v>0</c:v>
                </c:pt>
                <c:pt idx="3965">
                  <c:v>0</c:v>
                </c:pt>
                <c:pt idx="3966">
                  <c:v>-1.2E-2</c:v>
                </c:pt>
                <c:pt idx="3967">
                  <c:v>-1.2E-2</c:v>
                </c:pt>
                <c:pt idx="3968">
                  <c:v>-1.2E-2</c:v>
                </c:pt>
                <c:pt idx="3969">
                  <c:v>0</c:v>
                </c:pt>
                <c:pt idx="3970">
                  <c:v>0</c:v>
                </c:pt>
                <c:pt idx="3971">
                  <c:v>0</c:v>
                </c:pt>
                <c:pt idx="3972">
                  <c:v>0</c:v>
                </c:pt>
                <c:pt idx="3973">
                  <c:v>0</c:v>
                </c:pt>
                <c:pt idx="3974">
                  <c:v>-1.2E-2</c:v>
                </c:pt>
                <c:pt idx="3975">
                  <c:v>0</c:v>
                </c:pt>
                <c:pt idx="3976">
                  <c:v>0</c:v>
                </c:pt>
                <c:pt idx="3977">
                  <c:v>0</c:v>
                </c:pt>
                <c:pt idx="3978">
                  <c:v>0</c:v>
                </c:pt>
                <c:pt idx="3979">
                  <c:v>0</c:v>
                </c:pt>
                <c:pt idx="3980">
                  <c:v>0</c:v>
                </c:pt>
                <c:pt idx="3981">
                  <c:v>0</c:v>
                </c:pt>
                <c:pt idx="3982">
                  <c:v>0</c:v>
                </c:pt>
                <c:pt idx="3983">
                  <c:v>-1.2E-2</c:v>
                </c:pt>
                <c:pt idx="3984">
                  <c:v>0</c:v>
                </c:pt>
                <c:pt idx="3985">
                  <c:v>0</c:v>
                </c:pt>
                <c:pt idx="3986">
                  <c:v>0</c:v>
                </c:pt>
                <c:pt idx="3987">
                  <c:v>0</c:v>
                </c:pt>
                <c:pt idx="3988">
                  <c:v>0</c:v>
                </c:pt>
                <c:pt idx="3989">
                  <c:v>-1.2E-2</c:v>
                </c:pt>
                <c:pt idx="3990">
                  <c:v>0</c:v>
                </c:pt>
                <c:pt idx="3991">
                  <c:v>0</c:v>
                </c:pt>
                <c:pt idx="3992">
                  <c:v>-1.2E-2</c:v>
                </c:pt>
                <c:pt idx="3993">
                  <c:v>-1.2E-2</c:v>
                </c:pt>
                <c:pt idx="3994">
                  <c:v>-1.2E-2</c:v>
                </c:pt>
                <c:pt idx="3995">
                  <c:v>-1.2E-2</c:v>
                </c:pt>
                <c:pt idx="3996">
                  <c:v>-1.2E-2</c:v>
                </c:pt>
                <c:pt idx="3997">
                  <c:v>0</c:v>
                </c:pt>
                <c:pt idx="3998">
                  <c:v>0</c:v>
                </c:pt>
                <c:pt idx="3999">
                  <c:v>0</c:v>
                </c:pt>
                <c:pt idx="4000">
                  <c:v>0</c:v>
                </c:pt>
                <c:pt idx="4001">
                  <c:v>0</c:v>
                </c:pt>
                <c:pt idx="4002">
                  <c:v>-1.2E-2</c:v>
                </c:pt>
                <c:pt idx="4003">
                  <c:v>0</c:v>
                </c:pt>
                <c:pt idx="4004">
                  <c:v>0</c:v>
                </c:pt>
                <c:pt idx="4005">
                  <c:v>0</c:v>
                </c:pt>
                <c:pt idx="4006">
                  <c:v>0</c:v>
                </c:pt>
                <c:pt idx="4007">
                  <c:v>0</c:v>
                </c:pt>
                <c:pt idx="4008">
                  <c:v>0</c:v>
                </c:pt>
                <c:pt idx="4009">
                  <c:v>0</c:v>
                </c:pt>
                <c:pt idx="4010">
                  <c:v>0</c:v>
                </c:pt>
                <c:pt idx="4011">
                  <c:v>0</c:v>
                </c:pt>
                <c:pt idx="4012">
                  <c:v>0</c:v>
                </c:pt>
                <c:pt idx="4013">
                  <c:v>-1.2E-2</c:v>
                </c:pt>
                <c:pt idx="4014">
                  <c:v>0</c:v>
                </c:pt>
                <c:pt idx="4015">
                  <c:v>0</c:v>
                </c:pt>
                <c:pt idx="4016">
                  <c:v>0</c:v>
                </c:pt>
                <c:pt idx="4017">
                  <c:v>0</c:v>
                </c:pt>
                <c:pt idx="4018">
                  <c:v>0</c:v>
                </c:pt>
                <c:pt idx="4019">
                  <c:v>0</c:v>
                </c:pt>
                <c:pt idx="4020">
                  <c:v>0</c:v>
                </c:pt>
                <c:pt idx="4021">
                  <c:v>-1.2E-2</c:v>
                </c:pt>
                <c:pt idx="4022">
                  <c:v>0</c:v>
                </c:pt>
                <c:pt idx="4023">
                  <c:v>-1.2E-2</c:v>
                </c:pt>
                <c:pt idx="4024">
                  <c:v>0</c:v>
                </c:pt>
                <c:pt idx="4025">
                  <c:v>0</c:v>
                </c:pt>
                <c:pt idx="4026">
                  <c:v>0</c:v>
                </c:pt>
                <c:pt idx="4027">
                  <c:v>0</c:v>
                </c:pt>
                <c:pt idx="4028">
                  <c:v>-1.2E-2</c:v>
                </c:pt>
                <c:pt idx="4029">
                  <c:v>0</c:v>
                </c:pt>
                <c:pt idx="4030">
                  <c:v>0</c:v>
                </c:pt>
                <c:pt idx="4031">
                  <c:v>0</c:v>
                </c:pt>
                <c:pt idx="4032">
                  <c:v>0</c:v>
                </c:pt>
                <c:pt idx="4033">
                  <c:v>0</c:v>
                </c:pt>
                <c:pt idx="4034">
                  <c:v>0</c:v>
                </c:pt>
                <c:pt idx="4035">
                  <c:v>0</c:v>
                </c:pt>
                <c:pt idx="4036">
                  <c:v>0</c:v>
                </c:pt>
                <c:pt idx="4037">
                  <c:v>-1.2E-2</c:v>
                </c:pt>
                <c:pt idx="4038">
                  <c:v>0</c:v>
                </c:pt>
                <c:pt idx="4039">
                  <c:v>0</c:v>
                </c:pt>
                <c:pt idx="4040">
                  <c:v>0</c:v>
                </c:pt>
                <c:pt idx="4041">
                  <c:v>0</c:v>
                </c:pt>
                <c:pt idx="4042">
                  <c:v>0</c:v>
                </c:pt>
                <c:pt idx="4043">
                  <c:v>0</c:v>
                </c:pt>
                <c:pt idx="4044">
                  <c:v>0</c:v>
                </c:pt>
                <c:pt idx="4045">
                  <c:v>0</c:v>
                </c:pt>
                <c:pt idx="4046">
                  <c:v>0</c:v>
                </c:pt>
                <c:pt idx="4047">
                  <c:v>0</c:v>
                </c:pt>
                <c:pt idx="4048">
                  <c:v>0</c:v>
                </c:pt>
                <c:pt idx="4049">
                  <c:v>0</c:v>
                </c:pt>
                <c:pt idx="4050">
                  <c:v>0</c:v>
                </c:pt>
                <c:pt idx="4051">
                  <c:v>0</c:v>
                </c:pt>
                <c:pt idx="4052">
                  <c:v>0</c:v>
                </c:pt>
                <c:pt idx="4053">
                  <c:v>0</c:v>
                </c:pt>
                <c:pt idx="4054">
                  <c:v>0</c:v>
                </c:pt>
                <c:pt idx="4055">
                  <c:v>0</c:v>
                </c:pt>
                <c:pt idx="4056">
                  <c:v>0</c:v>
                </c:pt>
                <c:pt idx="4057">
                  <c:v>-1.2E-2</c:v>
                </c:pt>
                <c:pt idx="4058">
                  <c:v>0</c:v>
                </c:pt>
                <c:pt idx="4059">
                  <c:v>-1.2E-2</c:v>
                </c:pt>
                <c:pt idx="4060">
                  <c:v>0</c:v>
                </c:pt>
                <c:pt idx="4061">
                  <c:v>0</c:v>
                </c:pt>
                <c:pt idx="4062">
                  <c:v>0</c:v>
                </c:pt>
                <c:pt idx="4063">
                  <c:v>0</c:v>
                </c:pt>
                <c:pt idx="4064">
                  <c:v>-1.2E-2</c:v>
                </c:pt>
                <c:pt idx="4065">
                  <c:v>0</c:v>
                </c:pt>
                <c:pt idx="4066">
                  <c:v>0</c:v>
                </c:pt>
                <c:pt idx="4067">
                  <c:v>0</c:v>
                </c:pt>
                <c:pt idx="4068">
                  <c:v>-1.2E-2</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-1.2E-2</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0</c:v>
                </c:pt>
                <c:pt idx="4115">
                  <c:v>0</c:v>
                </c:pt>
                <c:pt idx="4116">
                  <c:v>0</c:v>
                </c:pt>
                <c:pt idx="4117">
                  <c:v>0</c:v>
                </c:pt>
                <c:pt idx="4118">
                  <c:v>0</c:v>
                </c:pt>
                <c:pt idx="4119">
                  <c:v>-1.2E-2</c:v>
                </c:pt>
                <c:pt idx="4120">
                  <c:v>-1.2E-2</c:v>
                </c:pt>
                <c:pt idx="4121">
                  <c:v>0</c:v>
                </c:pt>
                <c:pt idx="4122">
                  <c:v>-1.2E-2</c:v>
                </c:pt>
                <c:pt idx="4123">
                  <c:v>0</c:v>
                </c:pt>
                <c:pt idx="4124">
                  <c:v>-1.2E-2</c:v>
                </c:pt>
                <c:pt idx="4125">
                  <c:v>0</c:v>
                </c:pt>
                <c:pt idx="4126">
                  <c:v>-1.2E-2</c:v>
                </c:pt>
                <c:pt idx="4127">
                  <c:v>0</c:v>
                </c:pt>
                <c:pt idx="4128">
                  <c:v>0</c:v>
                </c:pt>
                <c:pt idx="4129">
                  <c:v>-1.2E-2</c:v>
                </c:pt>
                <c:pt idx="4130">
                  <c:v>-1.2E-2</c:v>
                </c:pt>
                <c:pt idx="4131">
                  <c:v>0</c:v>
                </c:pt>
                <c:pt idx="4132">
                  <c:v>0</c:v>
                </c:pt>
                <c:pt idx="4133">
                  <c:v>0</c:v>
                </c:pt>
                <c:pt idx="4134">
                  <c:v>-1.2E-2</c:v>
                </c:pt>
                <c:pt idx="4135">
                  <c:v>0</c:v>
                </c:pt>
                <c:pt idx="4136">
                  <c:v>-1.2E-2</c:v>
                </c:pt>
                <c:pt idx="4137">
                  <c:v>0</c:v>
                </c:pt>
                <c:pt idx="4138">
                  <c:v>0</c:v>
                </c:pt>
                <c:pt idx="4139">
                  <c:v>0</c:v>
                </c:pt>
                <c:pt idx="4140">
                  <c:v>0</c:v>
                </c:pt>
                <c:pt idx="4141">
                  <c:v>0</c:v>
                </c:pt>
                <c:pt idx="4142">
                  <c:v>0</c:v>
                </c:pt>
                <c:pt idx="4143">
                  <c:v>0</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0</c:v>
                </c:pt>
                <c:pt idx="4176">
                  <c:v>0</c:v>
                </c:pt>
                <c:pt idx="4177">
                  <c:v>-1.2E-2</c:v>
                </c:pt>
                <c:pt idx="4178">
                  <c:v>0</c:v>
                </c:pt>
                <c:pt idx="4179">
                  <c:v>0</c:v>
                </c:pt>
                <c:pt idx="4180">
                  <c:v>0</c:v>
                </c:pt>
                <c:pt idx="4181">
                  <c:v>0</c:v>
                </c:pt>
                <c:pt idx="4182">
                  <c:v>0</c:v>
                </c:pt>
                <c:pt idx="4183">
                  <c:v>0</c:v>
                </c:pt>
                <c:pt idx="4184">
                  <c:v>0</c:v>
                </c:pt>
                <c:pt idx="4185">
                  <c:v>0</c:v>
                </c:pt>
                <c:pt idx="4186">
                  <c:v>0</c:v>
                </c:pt>
                <c:pt idx="4187">
                  <c:v>0</c:v>
                </c:pt>
                <c:pt idx="4188">
                  <c:v>0</c:v>
                </c:pt>
                <c:pt idx="4189">
                  <c:v>0</c:v>
                </c:pt>
                <c:pt idx="4190">
                  <c:v>-1.2E-2</c:v>
                </c:pt>
                <c:pt idx="4191">
                  <c:v>0</c:v>
                </c:pt>
                <c:pt idx="4192">
                  <c:v>0</c:v>
                </c:pt>
                <c:pt idx="4193">
                  <c:v>0</c:v>
                </c:pt>
                <c:pt idx="4194">
                  <c:v>0</c:v>
                </c:pt>
                <c:pt idx="4195">
                  <c:v>0</c:v>
                </c:pt>
                <c:pt idx="4196">
                  <c:v>0</c:v>
                </c:pt>
                <c:pt idx="4197">
                  <c:v>0</c:v>
                </c:pt>
                <c:pt idx="4198">
                  <c:v>0</c:v>
                </c:pt>
                <c:pt idx="4199">
                  <c:v>2.3769999999999967</c:v>
                </c:pt>
                <c:pt idx="4200">
                  <c:v>3.8099999999999987</c:v>
                </c:pt>
                <c:pt idx="4201">
                  <c:v>4.1039999999999965</c:v>
                </c:pt>
                <c:pt idx="4202">
                  <c:v>4.226</c:v>
                </c:pt>
                <c:pt idx="4203">
                  <c:v>4.1899999999999995</c:v>
                </c:pt>
                <c:pt idx="4204">
                  <c:v>4.1529999999999871</c:v>
                </c:pt>
                <c:pt idx="4205">
                  <c:v>4.0910000000000002</c:v>
                </c:pt>
                <c:pt idx="4206">
                  <c:v>4.0669999999999975</c:v>
                </c:pt>
                <c:pt idx="4207">
                  <c:v>4.0430000000000001</c:v>
                </c:pt>
                <c:pt idx="4208">
                  <c:v>4.0430000000000001</c:v>
                </c:pt>
                <c:pt idx="4209">
                  <c:v>4.0789999999999997</c:v>
                </c:pt>
                <c:pt idx="4210">
                  <c:v>4.0910000000000002</c:v>
                </c:pt>
                <c:pt idx="4211">
                  <c:v>4.1279999999999841</c:v>
                </c:pt>
                <c:pt idx="4212">
                  <c:v>4.1529999999999871</c:v>
                </c:pt>
                <c:pt idx="4213">
                  <c:v>4.1279999999999841</c:v>
                </c:pt>
                <c:pt idx="4214">
                  <c:v>4.164999999999984</c:v>
                </c:pt>
                <c:pt idx="4215">
                  <c:v>4.141</c:v>
                </c:pt>
                <c:pt idx="4216">
                  <c:v>4.1039999999999965</c:v>
                </c:pt>
                <c:pt idx="4217">
                  <c:v>4.0430000000000001</c:v>
                </c:pt>
                <c:pt idx="4218">
                  <c:v>3.9939999999999998</c:v>
                </c:pt>
                <c:pt idx="4219">
                  <c:v>3.9809999999999999</c:v>
                </c:pt>
                <c:pt idx="4220">
                  <c:v>4.141</c:v>
                </c:pt>
                <c:pt idx="4221">
                  <c:v>4.202</c:v>
                </c:pt>
                <c:pt idx="4222">
                  <c:v>4.202</c:v>
                </c:pt>
                <c:pt idx="4223">
                  <c:v>4.1039999999999965</c:v>
                </c:pt>
                <c:pt idx="4224">
                  <c:v>4.0179999999999945</c:v>
                </c:pt>
                <c:pt idx="4225">
                  <c:v>4.03</c:v>
                </c:pt>
                <c:pt idx="4226">
                  <c:v>4.1159999999999872</c:v>
                </c:pt>
                <c:pt idx="4227">
                  <c:v>4.141</c:v>
                </c:pt>
                <c:pt idx="4228">
                  <c:v>4.0549999999999882</c:v>
                </c:pt>
                <c:pt idx="4229">
                  <c:v>3.9449999999999998</c:v>
                </c:pt>
                <c:pt idx="4230">
                  <c:v>3.9449999999999998</c:v>
                </c:pt>
                <c:pt idx="4231">
                  <c:v>4.0179999999999945</c:v>
                </c:pt>
                <c:pt idx="4232">
                  <c:v>4.1159999999999872</c:v>
                </c:pt>
                <c:pt idx="4233">
                  <c:v>4.164999999999984</c:v>
                </c:pt>
                <c:pt idx="4234">
                  <c:v>4.1159999999999872</c:v>
                </c:pt>
                <c:pt idx="4235">
                  <c:v>4.03</c:v>
                </c:pt>
                <c:pt idx="4236">
                  <c:v>4.03</c:v>
                </c:pt>
                <c:pt idx="4237">
                  <c:v>4.0669999999999975</c:v>
                </c:pt>
                <c:pt idx="4238">
                  <c:v>4.1769999999999996</c:v>
                </c:pt>
                <c:pt idx="4239">
                  <c:v>4.2139999999999995</c:v>
                </c:pt>
                <c:pt idx="4240">
                  <c:v>4.1279999999999841</c:v>
                </c:pt>
                <c:pt idx="4241">
                  <c:v>4.0179999999999945</c:v>
                </c:pt>
                <c:pt idx="4242">
                  <c:v>4.0060000000000002</c:v>
                </c:pt>
                <c:pt idx="4243">
                  <c:v>4.0549999999999882</c:v>
                </c:pt>
                <c:pt idx="4244">
                  <c:v>4.141</c:v>
                </c:pt>
                <c:pt idx="4245">
                  <c:v>4.2139999999999995</c:v>
                </c:pt>
                <c:pt idx="4246">
                  <c:v>4.1529999999999871</c:v>
                </c:pt>
                <c:pt idx="4247">
                  <c:v>4.0669999999999975</c:v>
                </c:pt>
                <c:pt idx="4248">
                  <c:v>4.0669999999999975</c:v>
                </c:pt>
                <c:pt idx="4249">
                  <c:v>4.1159999999999872</c:v>
                </c:pt>
                <c:pt idx="4250">
                  <c:v>4.1899999999999995</c:v>
                </c:pt>
                <c:pt idx="4251">
                  <c:v>4.226</c:v>
                </c:pt>
                <c:pt idx="4252">
                  <c:v>4.2629999999999955</c:v>
                </c:pt>
                <c:pt idx="4253">
                  <c:v>4.2139999999999995</c:v>
                </c:pt>
                <c:pt idx="4254">
                  <c:v>4.2750000000000004</c:v>
                </c:pt>
                <c:pt idx="4255">
                  <c:v>4.2389999999999999</c:v>
                </c:pt>
                <c:pt idx="4256">
                  <c:v>4.3</c:v>
                </c:pt>
                <c:pt idx="4257">
                  <c:v>4.3369999999999997</c:v>
                </c:pt>
                <c:pt idx="4258">
                  <c:v>4.5819999999999999</c:v>
                </c:pt>
                <c:pt idx="4259">
                  <c:v>0</c:v>
                </c:pt>
                <c:pt idx="4260">
                  <c:v>8.0479999999999983</c:v>
                </c:pt>
                <c:pt idx="4261">
                  <c:v>8.2570000000000014</c:v>
                </c:pt>
                <c:pt idx="4262">
                  <c:v>8.3060000000000027</c:v>
                </c:pt>
                <c:pt idx="4263">
                  <c:v>8.2319999999999993</c:v>
                </c:pt>
                <c:pt idx="4264">
                  <c:v>8.4890000000000008</c:v>
                </c:pt>
                <c:pt idx="4265">
                  <c:v>8.4650000000000247</c:v>
                </c:pt>
                <c:pt idx="4266">
                  <c:v>8.3180000000000014</c:v>
                </c:pt>
                <c:pt idx="4267">
                  <c:v>8.2199999999999989</c:v>
                </c:pt>
                <c:pt idx="4268">
                  <c:v>8.2570000000000014</c:v>
                </c:pt>
                <c:pt idx="4269">
                  <c:v>8.3670000000000027</c:v>
                </c:pt>
                <c:pt idx="4270">
                  <c:v>8.5020000000000007</c:v>
                </c:pt>
                <c:pt idx="4271">
                  <c:v>8.5020000000000007</c:v>
                </c:pt>
                <c:pt idx="4272">
                  <c:v>8.3670000000000027</c:v>
                </c:pt>
                <c:pt idx="4273">
                  <c:v>8.2439999999999998</c:v>
                </c:pt>
                <c:pt idx="4274">
                  <c:v>8.2319999999999993</c:v>
                </c:pt>
                <c:pt idx="4275">
                  <c:v>8.3060000000000027</c:v>
                </c:pt>
                <c:pt idx="4276">
                  <c:v>8.4530000000000047</c:v>
                </c:pt>
                <c:pt idx="4277">
                  <c:v>8.5260000000000016</c:v>
                </c:pt>
                <c:pt idx="4278">
                  <c:v>8.4530000000000047</c:v>
                </c:pt>
                <c:pt idx="4279">
                  <c:v>8.3180000000000014</c:v>
                </c:pt>
                <c:pt idx="4280">
                  <c:v>8.2319999999999993</c:v>
                </c:pt>
                <c:pt idx="4281">
                  <c:v>8.2570000000000014</c:v>
                </c:pt>
                <c:pt idx="4282">
                  <c:v>8.391</c:v>
                </c:pt>
                <c:pt idx="4283">
                  <c:v>8.5140000000000011</c:v>
                </c:pt>
                <c:pt idx="4284">
                  <c:v>8.4770000000000003</c:v>
                </c:pt>
                <c:pt idx="4285">
                  <c:v>8.3180000000000014</c:v>
                </c:pt>
                <c:pt idx="4286">
                  <c:v>8.2319999999999993</c:v>
                </c:pt>
                <c:pt idx="4287">
                  <c:v>8.2809999999999988</c:v>
                </c:pt>
                <c:pt idx="4288">
                  <c:v>8.4030000000000005</c:v>
                </c:pt>
                <c:pt idx="4289">
                  <c:v>8.5140000000000011</c:v>
                </c:pt>
                <c:pt idx="4290">
                  <c:v>8.44</c:v>
                </c:pt>
                <c:pt idx="4291">
                  <c:v>8.3060000000000027</c:v>
                </c:pt>
                <c:pt idx="4292">
                  <c:v>8.2199999999999989</c:v>
                </c:pt>
                <c:pt idx="4293">
                  <c:v>8.2570000000000014</c:v>
                </c:pt>
                <c:pt idx="4294">
                  <c:v>8.391</c:v>
                </c:pt>
                <c:pt idx="4295">
                  <c:v>8.5020000000000007</c:v>
                </c:pt>
                <c:pt idx="4296">
                  <c:v>8.4770000000000003</c:v>
                </c:pt>
                <c:pt idx="4297">
                  <c:v>8.3420000000000005</c:v>
                </c:pt>
                <c:pt idx="4298">
                  <c:v>8.2319999999999993</c:v>
                </c:pt>
                <c:pt idx="4299">
                  <c:v>8.2199999999999989</c:v>
                </c:pt>
                <c:pt idx="4300">
                  <c:v>8.3060000000000027</c:v>
                </c:pt>
                <c:pt idx="4301">
                  <c:v>8.427999999999999</c:v>
                </c:pt>
                <c:pt idx="4302">
                  <c:v>8.5020000000000007</c:v>
                </c:pt>
                <c:pt idx="4303">
                  <c:v>8.4770000000000003</c:v>
                </c:pt>
                <c:pt idx="4304">
                  <c:v>8.3790000000000067</c:v>
                </c:pt>
                <c:pt idx="4305">
                  <c:v>8.2690000000000001</c:v>
                </c:pt>
                <c:pt idx="4306">
                  <c:v>8.2319999999999993</c:v>
                </c:pt>
                <c:pt idx="4307">
                  <c:v>8.2199999999999989</c:v>
                </c:pt>
                <c:pt idx="4308">
                  <c:v>8.206999999999999</c:v>
                </c:pt>
                <c:pt idx="4309">
                  <c:v>8.206999999999999</c:v>
                </c:pt>
                <c:pt idx="4310">
                  <c:v>8.2199999999999989</c:v>
                </c:pt>
                <c:pt idx="4311">
                  <c:v>8.2319999999999993</c:v>
                </c:pt>
                <c:pt idx="4312">
                  <c:v>8.2690000000000001</c:v>
                </c:pt>
                <c:pt idx="4313">
                  <c:v>8.3180000000000014</c:v>
                </c:pt>
                <c:pt idx="4314">
                  <c:v>8.3540000000000028</c:v>
                </c:pt>
                <c:pt idx="4315">
                  <c:v>8.427999999999999</c:v>
                </c:pt>
                <c:pt idx="4316">
                  <c:v>8.4770000000000003</c:v>
                </c:pt>
                <c:pt idx="4317">
                  <c:v>8.5020000000000007</c:v>
                </c:pt>
                <c:pt idx="4318">
                  <c:v>8.5020000000000007</c:v>
                </c:pt>
                <c:pt idx="4319">
                  <c:v>8.4650000000000247</c:v>
                </c:pt>
                <c:pt idx="4320">
                  <c:v>8.4030000000000005</c:v>
                </c:pt>
                <c:pt idx="4321">
                  <c:v>8.3420000000000005</c:v>
                </c:pt>
                <c:pt idx="4322">
                  <c:v>8.2809999999999988</c:v>
                </c:pt>
                <c:pt idx="4323">
                  <c:v>8.2439999999999998</c:v>
                </c:pt>
                <c:pt idx="4324">
                  <c:v>8.2199999999999989</c:v>
                </c:pt>
                <c:pt idx="4325">
                  <c:v>8.2199999999999989</c:v>
                </c:pt>
                <c:pt idx="4326">
                  <c:v>8.2439999999999998</c:v>
                </c:pt>
                <c:pt idx="4327">
                  <c:v>8.293000000000001</c:v>
                </c:pt>
                <c:pt idx="4328">
                  <c:v>8.3420000000000005</c:v>
                </c:pt>
                <c:pt idx="4329">
                  <c:v>8.391</c:v>
                </c:pt>
                <c:pt idx="4330">
                  <c:v>8.4650000000000247</c:v>
                </c:pt>
                <c:pt idx="4331">
                  <c:v>8.5020000000000007</c:v>
                </c:pt>
                <c:pt idx="4332">
                  <c:v>8.4890000000000008</c:v>
                </c:pt>
                <c:pt idx="4333">
                  <c:v>8.4650000000000247</c:v>
                </c:pt>
                <c:pt idx="4334">
                  <c:v>8.4030000000000005</c:v>
                </c:pt>
                <c:pt idx="4335">
                  <c:v>8.3180000000000014</c:v>
                </c:pt>
                <c:pt idx="4336">
                  <c:v>8.2439999999999998</c:v>
                </c:pt>
                <c:pt idx="4337">
                  <c:v>8.206999999999999</c:v>
                </c:pt>
                <c:pt idx="4338">
                  <c:v>8.206999999999999</c:v>
                </c:pt>
                <c:pt idx="4339">
                  <c:v>8.2570000000000014</c:v>
                </c:pt>
                <c:pt idx="4340">
                  <c:v>8.33</c:v>
                </c:pt>
                <c:pt idx="4341">
                  <c:v>8.4160000000000004</c:v>
                </c:pt>
                <c:pt idx="4342">
                  <c:v>8.5020000000000007</c:v>
                </c:pt>
                <c:pt idx="4343">
                  <c:v>8.5140000000000011</c:v>
                </c:pt>
                <c:pt idx="4344">
                  <c:v>8.4770000000000003</c:v>
                </c:pt>
                <c:pt idx="4345">
                  <c:v>8.391</c:v>
                </c:pt>
                <c:pt idx="4346">
                  <c:v>8.293000000000001</c:v>
                </c:pt>
                <c:pt idx="4347">
                  <c:v>8.2439999999999998</c:v>
                </c:pt>
                <c:pt idx="4348">
                  <c:v>8.2199999999999989</c:v>
                </c:pt>
                <c:pt idx="4349">
                  <c:v>8.2319999999999993</c:v>
                </c:pt>
                <c:pt idx="4350">
                  <c:v>8.2690000000000001</c:v>
                </c:pt>
                <c:pt idx="4351">
                  <c:v>8.3420000000000005</c:v>
                </c:pt>
                <c:pt idx="4352">
                  <c:v>8.427999999999999</c:v>
                </c:pt>
                <c:pt idx="4353">
                  <c:v>8.5020000000000007</c:v>
                </c:pt>
                <c:pt idx="4354">
                  <c:v>8.5140000000000011</c:v>
                </c:pt>
                <c:pt idx="4355">
                  <c:v>8.4530000000000047</c:v>
                </c:pt>
                <c:pt idx="4356">
                  <c:v>8.33</c:v>
                </c:pt>
                <c:pt idx="4357">
                  <c:v>8.2439999999999998</c:v>
                </c:pt>
                <c:pt idx="4358">
                  <c:v>8.2199999999999989</c:v>
                </c:pt>
                <c:pt idx="4359">
                  <c:v>8.2570000000000014</c:v>
                </c:pt>
                <c:pt idx="4360">
                  <c:v>8.33</c:v>
                </c:pt>
                <c:pt idx="4361">
                  <c:v>8.4160000000000004</c:v>
                </c:pt>
                <c:pt idx="4362">
                  <c:v>8.5020000000000007</c:v>
                </c:pt>
                <c:pt idx="4363">
                  <c:v>8.5260000000000016</c:v>
                </c:pt>
                <c:pt idx="4364">
                  <c:v>8.4650000000000247</c:v>
                </c:pt>
                <c:pt idx="4365">
                  <c:v>8.3790000000000067</c:v>
                </c:pt>
                <c:pt idx="4366">
                  <c:v>8.3060000000000027</c:v>
                </c:pt>
                <c:pt idx="4367">
                  <c:v>8.2439999999999998</c:v>
                </c:pt>
                <c:pt idx="4368">
                  <c:v>8.2319999999999993</c:v>
                </c:pt>
                <c:pt idx="4369">
                  <c:v>8.2319999999999993</c:v>
                </c:pt>
                <c:pt idx="4370">
                  <c:v>8.2690000000000001</c:v>
                </c:pt>
                <c:pt idx="4371">
                  <c:v>8.3670000000000027</c:v>
                </c:pt>
                <c:pt idx="4372">
                  <c:v>8.44</c:v>
                </c:pt>
                <c:pt idx="4373">
                  <c:v>8.5020000000000007</c:v>
                </c:pt>
                <c:pt idx="4374">
                  <c:v>8.5140000000000011</c:v>
                </c:pt>
                <c:pt idx="4375">
                  <c:v>8.4650000000000247</c:v>
                </c:pt>
                <c:pt idx="4376">
                  <c:v>8.3790000000000067</c:v>
                </c:pt>
                <c:pt idx="4377">
                  <c:v>8.3180000000000014</c:v>
                </c:pt>
                <c:pt idx="4378">
                  <c:v>8.2439999999999998</c:v>
                </c:pt>
                <c:pt idx="4379">
                  <c:v>8.206999999999999</c:v>
                </c:pt>
                <c:pt idx="4380">
                  <c:v>8.2199999999999989</c:v>
                </c:pt>
                <c:pt idx="4381">
                  <c:v>8.2690000000000001</c:v>
                </c:pt>
                <c:pt idx="4382">
                  <c:v>8.33</c:v>
                </c:pt>
                <c:pt idx="4383">
                  <c:v>8.4030000000000005</c:v>
                </c:pt>
                <c:pt idx="4384">
                  <c:v>8.4770000000000003</c:v>
                </c:pt>
                <c:pt idx="4385">
                  <c:v>8.5140000000000011</c:v>
                </c:pt>
                <c:pt idx="4386">
                  <c:v>8.5140000000000011</c:v>
                </c:pt>
                <c:pt idx="4387">
                  <c:v>8.4530000000000047</c:v>
                </c:pt>
                <c:pt idx="4388">
                  <c:v>8.3540000000000028</c:v>
                </c:pt>
                <c:pt idx="4389">
                  <c:v>8.3060000000000027</c:v>
                </c:pt>
                <c:pt idx="4390">
                  <c:v>8.2439999999999998</c:v>
                </c:pt>
                <c:pt idx="4391">
                  <c:v>8.2319999999999993</c:v>
                </c:pt>
                <c:pt idx="4392">
                  <c:v>8.2439999999999998</c:v>
                </c:pt>
                <c:pt idx="4393">
                  <c:v>8.3060000000000027</c:v>
                </c:pt>
                <c:pt idx="4394">
                  <c:v>8.3790000000000067</c:v>
                </c:pt>
                <c:pt idx="4395">
                  <c:v>8.4650000000000247</c:v>
                </c:pt>
                <c:pt idx="4396">
                  <c:v>8.5140000000000011</c:v>
                </c:pt>
                <c:pt idx="4397">
                  <c:v>8.5020000000000007</c:v>
                </c:pt>
                <c:pt idx="4398">
                  <c:v>8.4530000000000047</c:v>
                </c:pt>
                <c:pt idx="4399">
                  <c:v>8.3670000000000027</c:v>
                </c:pt>
                <c:pt idx="4400">
                  <c:v>8.293000000000001</c:v>
                </c:pt>
                <c:pt idx="4401">
                  <c:v>8.3420000000000005</c:v>
                </c:pt>
                <c:pt idx="4402">
                  <c:v>8.3180000000000014</c:v>
                </c:pt>
                <c:pt idx="4403">
                  <c:v>8.3180000000000014</c:v>
                </c:pt>
                <c:pt idx="4404">
                  <c:v>8.3540000000000028</c:v>
                </c:pt>
                <c:pt idx="4405">
                  <c:v>8.4030000000000005</c:v>
                </c:pt>
                <c:pt idx="4406">
                  <c:v>8.4530000000000047</c:v>
                </c:pt>
                <c:pt idx="4407">
                  <c:v>8.5020000000000007</c:v>
                </c:pt>
                <c:pt idx="4408">
                  <c:v>8.5750000000000028</c:v>
                </c:pt>
                <c:pt idx="4409">
                  <c:v>8.5870000000000015</c:v>
                </c:pt>
                <c:pt idx="4410">
                  <c:v>8.6239999999999988</c:v>
                </c:pt>
                <c:pt idx="4411">
                  <c:v>8.6120000000000001</c:v>
                </c:pt>
                <c:pt idx="4412">
                  <c:v>8.5750000000000028</c:v>
                </c:pt>
                <c:pt idx="4413">
                  <c:v>8.5379999999999985</c:v>
                </c:pt>
                <c:pt idx="4414">
                  <c:v>8.4770000000000003</c:v>
                </c:pt>
                <c:pt idx="4415">
                  <c:v>8.427999999999999</c:v>
                </c:pt>
                <c:pt idx="4416">
                  <c:v>8.3670000000000027</c:v>
                </c:pt>
                <c:pt idx="4417">
                  <c:v>8.3420000000000005</c:v>
                </c:pt>
                <c:pt idx="4418">
                  <c:v>8.3180000000000014</c:v>
                </c:pt>
                <c:pt idx="4419">
                  <c:v>8.3180000000000014</c:v>
                </c:pt>
                <c:pt idx="4420">
                  <c:v>8.3180000000000014</c:v>
                </c:pt>
                <c:pt idx="4421">
                  <c:v>8.3540000000000028</c:v>
                </c:pt>
                <c:pt idx="4422">
                  <c:v>8.3790000000000067</c:v>
                </c:pt>
                <c:pt idx="4423">
                  <c:v>8.4030000000000005</c:v>
                </c:pt>
                <c:pt idx="4424">
                  <c:v>8.4530000000000047</c:v>
                </c:pt>
                <c:pt idx="4425">
                  <c:v>8.4890000000000008</c:v>
                </c:pt>
                <c:pt idx="4426">
                  <c:v>8.5379999999999985</c:v>
                </c:pt>
                <c:pt idx="4427">
                  <c:v>8.5750000000000028</c:v>
                </c:pt>
                <c:pt idx="4428">
                  <c:v>8.5870000000000015</c:v>
                </c:pt>
                <c:pt idx="4429">
                  <c:v>8.6120000000000001</c:v>
                </c:pt>
                <c:pt idx="4430">
                  <c:v>8.6120000000000001</c:v>
                </c:pt>
                <c:pt idx="4431">
                  <c:v>8.6</c:v>
                </c:pt>
                <c:pt idx="4432">
                  <c:v>8.5630000000000006</c:v>
                </c:pt>
                <c:pt idx="4433">
                  <c:v>8.5260000000000016</c:v>
                </c:pt>
                <c:pt idx="4434">
                  <c:v>8.4890000000000008</c:v>
                </c:pt>
                <c:pt idx="4435">
                  <c:v>8.4530000000000047</c:v>
                </c:pt>
                <c:pt idx="4436">
                  <c:v>8.3790000000000067</c:v>
                </c:pt>
                <c:pt idx="4437">
                  <c:v>8.1830000000000016</c:v>
                </c:pt>
                <c:pt idx="4438">
                  <c:v>7.9630000000000001</c:v>
                </c:pt>
                <c:pt idx="4439">
                  <c:v>0</c:v>
                </c:pt>
                <c:pt idx="4440">
                  <c:v>4.4219999999999997</c:v>
                </c:pt>
                <c:pt idx="4441">
                  <c:v>4.5449999999999955</c:v>
                </c:pt>
                <c:pt idx="4442">
                  <c:v>4.5819999999999999</c:v>
                </c:pt>
                <c:pt idx="4443">
                  <c:v>4.4340000000000002</c:v>
                </c:pt>
                <c:pt idx="4444">
                  <c:v>4.6059999999999945</c:v>
                </c:pt>
                <c:pt idx="4445">
                  <c:v>4.4710000000000125</c:v>
                </c:pt>
                <c:pt idx="4446">
                  <c:v>4.4710000000000125</c:v>
                </c:pt>
                <c:pt idx="4447">
                  <c:v>4.4470000000000001</c:v>
                </c:pt>
                <c:pt idx="4448">
                  <c:v>4.569</c:v>
                </c:pt>
                <c:pt idx="4449">
                  <c:v>4.4710000000000125</c:v>
                </c:pt>
                <c:pt idx="4450">
                  <c:v>4.4219999999999997</c:v>
                </c:pt>
                <c:pt idx="4451">
                  <c:v>4.3860000000000001</c:v>
                </c:pt>
                <c:pt idx="4452">
                  <c:v>4.3369999999999997</c:v>
                </c:pt>
                <c:pt idx="4453">
                  <c:v>4.3239999999999945</c:v>
                </c:pt>
                <c:pt idx="4454">
                  <c:v>4.3</c:v>
                </c:pt>
                <c:pt idx="4455">
                  <c:v>4.2880000000000003</c:v>
                </c:pt>
                <c:pt idx="4456">
                  <c:v>4.2880000000000003</c:v>
                </c:pt>
                <c:pt idx="4457">
                  <c:v>4.2880000000000003</c:v>
                </c:pt>
                <c:pt idx="4458">
                  <c:v>4.3</c:v>
                </c:pt>
                <c:pt idx="4459">
                  <c:v>4.3239999999999945</c:v>
                </c:pt>
                <c:pt idx="4460">
                  <c:v>4.3979999999999881</c:v>
                </c:pt>
                <c:pt idx="4461">
                  <c:v>4.41</c:v>
                </c:pt>
                <c:pt idx="4462">
                  <c:v>4.4340000000000002</c:v>
                </c:pt>
                <c:pt idx="4463">
                  <c:v>4.4710000000000125</c:v>
                </c:pt>
                <c:pt idx="4464">
                  <c:v>4.4710000000000125</c:v>
                </c:pt>
                <c:pt idx="4465">
                  <c:v>4.41</c:v>
                </c:pt>
                <c:pt idx="4466">
                  <c:v>4.3860000000000001</c:v>
                </c:pt>
                <c:pt idx="4467">
                  <c:v>4.3609999999999882</c:v>
                </c:pt>
                <c:pt idx="4468">
                  <c:v>4.3119999999999985</c:v>
                </c:pt>
                <c:pt idx="4469">
                  <c:v>4.2880000000000003</c:v>
                </c:pt>
                <c:pt idx="4470">
                  <c:v>4.3</c:v>
                </c:pt>
                <c:pt idx="4471">
                  <c:v>4.3</c:v>
                </c:pt>
                <c:pt idx="4472">
                  <c:v>4.3</c:v>
                </c:pt>
                <c:pt idx="4473">
                  <c:v>4.3239999999999945</c:v>
                </c:pt>
                <c:pt idx="4474">
                  <c:v>4.3369999999999997</c:v>
                </c:pt>
                <c:pt idx="4475">
                  <c:v>4.3609999999999882</c:v>
                </c:pt>
                <c:pt idx="4476">
                  <c:v>4.3609999999999882</c:v>
                </c:pt>
                <c:pt idx="4477">
                  <c:v>4.3730000000000002</c:v>
                </c:pt>
                <c:pt idx="4478">
                  <c:v>4.3860000000000001</c:v>
                </c:pt>
                <c:pt idx="4479">
                  <c:v>4.3979999999999881</c:v>
                </c:pt>
                <c:pt idx="4480">
                  <c:v>4.4340000000000002</c:v>
                </c:pt>
                <c:pt idx="4481">
                  <c:v>4.4589999999999996</c:v>
                </c:pt>
                <c:pt idx="4482">
                  <c:v>4.4589999999999996</c:v>
                </c:pt>
                <c:pt idx="4483">
                  <c:v>4.4470000000000001</c:v>
                </c:pt>
                <c:pt idx="4484">
                  <c:v>4.3979999999999881</c:v>
                </c:pt>
                <c:pt idx="4485">
                  <c:v>4.3490000000000002</c:v>
                </c:pt>
                <c:pt idx="4486">
                  <c:v>4.3119999999999985</c:v>
                </c:pt>
                <c:pt idx="4487">
                  <c:v>4.2880000000000003</c:v>
                </c:pt>
                <c:pt idx="4488">
                  <c:v>4.2880000000000003</c:v>
                </c:pt>
                <c:pt idx="4489">
                  <c:v>4.3</c:v>
                </c:pt>
                <c:pt idx="4490">
                  <c:v>4.3239999999999945</c:v>
                </c:pt>
                <c:pt idx="4491">
                  <c:v>4.3609999999999882</c:v>
                </c:pt>
                <c:pt idx="4492">
                  <c:v>4.3979999999999881</c:v>
                </c:pt>
                <c:pt idx="4493">
                  <c:v>4.4470000000000001</c:v>
                </c:pt>
                <c:pt idx="4494">
                  <c:v>4.4589999999999996</c:v>
                </c:pt>
                <c:pt idx="4495">
                  <c:v>4.4470000000000001</c:v>
                </c:pt>
                <c:pt idx="4496">
                  <c:v>4.4219999999999997</c:v>
                </c:pt>
                <c:pt idx="4497">
                  <c:v>4.3860000000000001</c:v>
                </c:pt>
                <c:pt idx="4498">
                  <c:v>4.3860000000000001</c:v>
                </c:pt>
                <c:pt idx="4499">
                  <c:v>-1.2E-2</c:v>
                </c:pt>
                <c:pt idx="4500">
                  <c:v>0</c:v>
                </c:pt>
                <c:pt idx="4501">
                  <c:v>0</c:v>
                </c:pt>
                <c:pt idx="4502">
                  <c:v>0</c:v>
                </c:pt>
                <c:pt idx="4503">
                  <c:v>0</c:v>
                </c:pt>
                <c:pt idx="4504">
                  <c:v>0</c:v>
                </c:pt>
                <c:pt idx="4505">
                  <c:v>0</c:v>
                </c:pt>
                <c:pt idx="4506">
                  <c:v>0</c:v>
                </c:pt>
                <c:pt idx="4507">
                  <c:v>0</c:v>
                </c:pt>
                <c:pt idx="4508">
                  <c:v>0</c:v>
                </c:pt>
                <c:pt idx="4509">
                  <c:v>0</c:v>
                </c:pt>
                <c:pt idx="4510">
                  <c:v>-1.2E-2</c:v>
                </c:pt>
                <c:pt idx="4511">
                  <c:v>0</c:v>
                </c:pt>
                <c:pt idx="4512">
                  <c:v>0</c:v>
                </c:pt>
                <c:pt idx="4513">
                  <c:v>0</c:v>
                </c:pt>
                <c:pt idx="4514">
                  <c:v>0</c:v>
                </c:pt>
                <c:pt idx="4515">
                  <c:v>0</c:v>
                </c:pt>
                <c:pt idx="4516">
                  <c:v>0</c:v>
                </c:pt>
                <c:pt idx="4517">
                  <c:v>0</c:v>
                </c:pt>
                <c:pt idx="4518">
                  <c:v>0</c:v>
                </c:pt>
                <c:pt idx="4519">
                  <c:v>0</c:v>
                </c:pt>
                <c:pt idx="4520">
                  <c:v>0</c:v>
                </c:pt>
                <c:pt idx="4521">
                  <c:v>0</c:v>
                </c:pt>
                <c:pt idx="4522">
                  <c:v>-1.2E-2</c:v>
                </c:pt>
                <c:pt idx="4523">
                  <c:v>0</c:v>
                </c:pt>
                <c:pt idx="4524">
                  <c:v>0</c:v>
                </c:pt>
                <c:pt idx="4525">
                  <c:v>0</c:v>
                </c:pt>
                <c:pt idx="4526">
                  <c:v>0</c:v>
                </c:pt>
                <c:pt idx="4527">
                  <c:v>0</c:v>
                </c:pt>
                <c:pt idx="4528">
                  <c:v>0</c:v>
                </c:pt>
                <c:pt idx="4529">
                  <c:v>0</c:v>
                </c:pt>
                <c:pt idx="4530">
                  <c:v>0</c:v>
                </c:pt>
                <c:pt idx="4531">
                  <c:v>0</c:v>
                </c:pt>
                <c:pt idx="4532">
                  <c:v>-1.2E-2</c:v>
                </c:pt>
                <c:pt idx="4533">
                  <c:v>0</c:v>
                </c:pt>
                <c:pt idx="4534">
                  <c:v>0</c:v>
                </c:pt>
                <c:pt idx="4535">
                  <c:v>0</c:v>
                </c:pt>
                <c:pt idx="4536">
                  <c:v>-1.2E-2</c:v>
                </c:pt>
                <c:pt idx="4537">
                  <c:v>0</c:v>
                </c:pt>
                <c:pt idx="4538">
                  <c:v>-1.2E-2</c:v>
                </c:pt>
                <c:pt idx="4539">
                  <c:v>0</c:v>
                </c:pt>
                <c:pt idx="4540">
                  <c:v>0</c:v>
                </c:pt>
                <c:pt idx="4541">
                  <c:v>0</c:v>
                </c:pt>
                <c:pt idx="4542">
                  <c:v>0</c:v>
                </c:pt>
                <c:pt idx="4543">
                  <c:v>0</c:v>
                </c:pt>
                <c:pt idx="4544">
                  <c:v>0</c:v>
                </c:pt>
                <c:pt idx="4545">
                  <c:v>0</c:v>
                </c:pt>
                <c:pt idx="4546">
                  <c:v>0</c:v>
                </c:pt>
                <c:pt idx="4547">
                  <c:v>0</c:v>
                </c:pt>
                <c:pt idx="4548">
                  <c:v>0</c:v>
                </c:pt>
                <c:pt idx="4549">
                  <c:v>0</c:v>
                </c:pt>
                <c:pt idx="4550">
                  <c:v>0</c:v>
                </c:pt>
                <c:pt idx="4551">
                  <c:v>0</c:v>
                </c:pt>
                <c:pt idx="4552">
                  <c:v>0</c:v>
                </c:pt>
                <c:pt idx="4553">
                  <c:v>0</c:v>
                </c:pt>
                <c:pt idx="4554">
                  <c:v>0</c:v>
                </c:pt>
                <c:pt idx="4555">
                  <c:v>0</c:v>
                </c:pt>
                <c:pt idx="4556">
                  <c:v>0</c:v>
                </c:pt>
                <c:pt idx="4557">
                  <c:v>0</c:v>
                </c:pt>
                <c:pt idx="4558">
                  <c:v>0</c:v>
                </c:pt>
                <c:pt idx="4559">
                  <c:v>0</c:v>
                </c:pt>
                <c:pt idx="4560">
                  <c:v>0</c:v>
                </c:pt>
                <c:pt idx="4561">
                  <c:v>0</c:v>
                </c:pt>
                <c:pt idx="4562">
                  <c:v>0</c:v>
                </c:pt>
                <c:pt idx="4563">
                  <c:v>0</c:v>
                </c:pt>
                <c:pt idx="4564">
                  <c:v>0</c:v>
                </c:pt>
                <c:pt idx="4565">
                  <c:v>0</c:v>
                </c:pt>
                <c:pt idx="4566">
                  <c:v>0</c:v>
                </c:pt>
                <c:pt idx="4567">
                  <c:v>0</c:v>
                </c:pt>
                <c:pt idx="4568">
                  <c:v>0</c:v>
                </c:pt>
                <c:pt idx="4569">
                  <c:v>0</c:v>
                </c:pt>
                <c:pt idx="4570">
                  <c:v>0</c:v>
                </c:pt>
                <c:pt idx="4571">
                  <c:v>0</c:v>
                </c:pt>
                <c:pt idx="4572">
                  <c:v>0</c:v>
                </c:pt>
                <c:pt idx="4573">
                  <c:v>0</c:v>
                </c:pt>
                <c:pt idx="4574">
                  <c:v>0</c:v>
                </c:pt>
                <c:pt idx="4575">
                  <c:v>0</c:v>
                </c:pt>
                <c:pt idx="4576">
                  <c:v>0</c:v>
                </c:pt>
                <c:pt idx="4577">
                  <c:v>0</c:v>
                </c:pt>
                <c:pt idx="4578">
                  <c:v>0</c:v>
                </c:pt>
                <c:pt idx="4579">
                  <c:v>0</c:v>
                </c:pt>
                <c:pt idx="4580">
                  <c:v>0</c:v>
                </c:pt>
                <c:pt idx="4581">
                  <c:v>0</c:v>
                </c:pt>
                <c:pt idx="4582">
                  <c:v>0</c:v>
                </c:pt>
                <c:pt idx="4583">
                  <c:v>0</c:v>
                </c:pt>
                <c:pt idx="4584">
                  <c:v>0</c:v>
                </c:pt>
                <c:pt idx="4585">
                  <c:v>0</c:v>
                </c:pt>
                <c:pt idx="4586">
                  <c:v>0</c:v>
                </c:pt>
                <c:pt idx="4587">
                  <c:v>0</c:v>
                </c:pt>
                <c:pt idx="4588">
                  <c:v>0</c:v>
                </c:pt>
                <c:pt idx="4589">
                  <c:v>0</c:v>
                </c:pt>
                <c:pt idx="4590">
                  <c:v>0</c:v>
                </c:pt>
                <c:pt idx="4591">
                  <c:v>0</c:v>
                </c:pt>
                <c:pt idx="4592">
                  <c:v>0</c:v>
                </c:pt>
                <c:pt idx="4593">
                  <c:v>0</c:v>
                </c:pt>
                <c:pt idx="4594">
                  <c:v>0</c:v>
                </c:pt>
                <c:pt idx="4595">
                  <c:v>0</c:v>
                </c:pt>
                <c:pt idx="4596">
                  <c:v>0</c:v>
                </c:pt>
                <c:pt idx="4597">
                  <c:v>0</c:v>
                </c:pt>
                <c:pt idx="4598">
                  <c:v>0</c:v>
                </c:pt>
                <c:pt idx="4599">
                  <c:v>0</c:v>
                </c:pt>
                <c:pt idx="4600">
                  <c:v>0</c:v>
                </c:pt>
                <c:pt idx="4601">
                  <c:v>0</c:v>
                </c:pt>
                <c:pt idx="4602">
                  <c:v>0</c:v>
                </c:pt>
                <c:pt idx="4603">
                  <c:v>0</c:v>
                </c:pt>
                <c:pt idx="4604">
                  <c:v>0</c:v>
                </c:pt>
                <c:pt idx="4605">
                  <c:v>0</c:v>
                </c:pt>
                <c:pt idx="4606">
                  <c:v>0</c:v>
                </c:pt>
                <c:pt idx="4607">
                  <c:v>0</c:v>
                </c:pt>
                <c:pt idx="4608">
                  <c:v>0</c:v>
                </c:pt>
                <c:pt idx="4609">
                  <c:v>0</c:v>
                </c:pt>
                <c:pt idx="4610">
                  <c:v>0</c:v>
                </c:pt>
                <c:pt idx="4611">
                  <c:v>0</c:v>
                </c:pt>
                <c:pt idx="4612">
                  <c:v>0</c:v>
                </c:pt>
                <c:pt idx="4613">
                  <c:v>-1.2E-2</c:v>
                </c:pt>
                <c:pt idx="4614">
                  <c:v>0</c:v>
                </c:pt>
                <c:pt idx="4615">
                  <c:v>0</c:v>
                </c:pt>
                <c:pt idx="4616">
                  <c:v>0</c:v>
                </c:pt>
                <c:pt idx="4617">
                  <c:v>0</c:v>
                </c:pt>
                <c:pt idx="4618">
                  <c:v>0</c:v>
                </c:pt>
                <c:pt idx="4619">
                  <c:v>0</c:v>
                </c:pt>
                <c:pt idx="4620">
                  <c:v>0</c:v>
                </c:pt>
                <c:pt idx="4621">
                  <c:v>0</c:v>
                </c:pt>
                <c:pt idx="4622">
                  <c:v>-1.2E-2</c:v>
                </c:pt>
                <c:pt idx="4623">
                  <c:v>0</c:v>
                </c:pt>
                <c:pt idx="4624">
                  <c:v>0</c:v>
                </c:pt>
                <c:pt idx="4625">
                  <c:v>-1.2E-2</c:v>
                </c:pt>
                <c:pt idx="4626">
                  <c:v>0</c:v>
                </c:pt>
                <c:pt idx="4627">
                  <c:v>0</c:v>
                </c:pt>
                <c:pt idx="4628">
                  <c:v>0</c:v>
                </c:pt>
                <c:pt idx="4629">
                  <c:v>-1.2E-2</c:v>
                </c:pt>
                <c:pt idx="4630">
                  <c:v>0</c:v>
                </c:pt>
                <c:pt idx="4631">
                  <c:v>0</c:v>
                </c:pt>
                <c:pt idx="4632">
                  <c:v>0</c:v>
                </c:pt>
                <c:pt idx="4633">
                  <c:v>0</c:v>
                </c:pt>
                <c:pt idx="4634">
                  <c:v>0</c:v>
                </c:pt>
                <c:pt idx="4635">
                  <c:v>0</c:v>
                </c:pt>
                <c:pt idx="4636">
                  <c:v>0</c:v>
                </c:pt>
                <c:pt idx="4637">
                  <c:v>0</c:v>
                </c:pt>
                <c:pt idx="4638">
                  <c:v>0</c:v>
                </c:pt>
                <c:pt idx="4639">
                  <c:v>0</c:v>
                </c:pt>
                <c:pt idx="4640">
                  <c:v>0</c:v>
                </c:pt>
                <c:pt idx="4641">
                  <c:v>0</c:v>
                </c:pt>
                <c:pt idx="4642">
                  <c:v>-1.2E-2</c:v>
                </c:pt>
                <c:pt idx="4643">
                  <c:v>0</c:v>
                </c:pt>
                <c:pt idx="4644">
                  <c:v>0</c:v>
                </c:pt>
                <c:pt idx="4645">
                  <c:v>0</c:v>
                </c:pt>
                <c:pt idx="4646">
                  <c:v>0</c:v>
                </c:pt>
                <c:pt idx="4647">
                  <c:v>-1.2E-2</c:v>
                </c:pt>
                <c:pt idx="4648">
                  <c:v>0</c:v>
                </c:pt>
                <c:pt idx="4649">
                  <c:v>-1.2E-2</c:v>
                </c:pt>
                <c:pt idx="4650">
                  <c:v>-1.2E-2</c:v>
                </c:pt>
                <c:pt idx="4651">
                  <c:v>-1.2E-2</c:v>
                </c:pt>
                <c:pt idx="4652">
                  <c:v>0</c:v>
                </c:pt>
                <c:pt idx="4653">
                  <c:v>0</c:v>
                </c:pt>
                <c:pt idx="4654">
                  <c:v>0</c:v>
                </c:pt>
                <c:pt idx="4655">
                  <c:v>0</c:v>
                </c:pt>
                <c:pt idx="4656">
                  <c:v>0</c:v>
                </c:pt>
                <c:pt idx="4657">
                  <c:v>0</c:v>
                </c:pt>
                <c:pt idx="4658">
                  <c:v>0</c:v>
                </c:pt>
                <c:pt idx="4659">
                  <c:v>0</c:v>
                </c:pt>
                <c:pt idx="4660">
                  <c:v>0</c:v>
                </c:pt>
                <c:pt idx="4661">
                  <c:v>0</c:v>
                </c:pt>
                <c:pt idx="4662">
                  <c:v>0</c:v>
                </c:pt>
                <c:pt idx="4663">
                  <c:v>0</c:v>
                </c:pt>
                <c:pt idx="4664">
                  <c:v>0</c:v>
                </c:pt>
                <c:pt idx="4665">
                  <c:v>0</c:v>
                </c:pt>
                <c:pt idx="4666">
                  <c:v>0</c:v>
                </c:pt>
                <c:pt idx="4667">
                  <c:v>-1.2E-2</c:v>
                </c:pt>
                <c:pt idx="4668">
                  <c:v>0</c:v>
                </c:pt>
                <c:pt idx="4669">
                  <c:v>0</c:v>
                </c:pt>
                <c:pt idx="4670">
                  <c:v>0</c:v>
                </c:pt>
                <c:pt idx="4671">
                  <c:v>0</c:v>
                </c:pt>
                <c:pt idx="4672">
                  <c:v>-1.2E-2</c:v>
                </c:pt>
                <c:pt idx="4673">
                  <c:v>0</c:v>
                </c:pt>
                <c:pt idx="4674">
                  <c:v>0</c:v>
                </c:pt>
                <c:pt idx="4675">
                  <c:v>0</c:v>
                </c:pt>
                <c:pt idx="4676">
                  <c:v>0</c:v>
                </c:pt>
                <c:pt idx="4677">
                  <c:v>0</c:v>
                </c:pt>
                <c:pt idx="4678">
                  <c:v>0</c:v>
                </c:pt>
                <c:pt idx="4679">
                  <c:v>0</c:v>
                </c:pt>
                <c:pt idx="4680">
                  <c:v>0</c:v>
                </c:pt>
                <c:pt idx="4681">
                  <c:v>0</c:v>
                </c:pt>
                <c:pt idx="4682">
                  <c:v>0</c:v>
                </c:pt>
                <c:pt idx="4683">
                  <c:v>0</c:v>
                </c:pt>
                <c:pt idx="4684">
                  <c:v>0</c:v>
                </c:pt>
                <c:pt idx="4685">
                  <c:v>0</c:v>
                </c:pt>
                <c:pt idx="4686">
                  <c:v>0</c:v>
                </c:pt>
                <c:pt idx="4687">
                  <c:v>0</c:v>
                </c:pt>
                <c:pt idx="4688">
                  <c:v>0</c:v>
                </c:pt>
                <c:pt idx="4689">
                  <c:v>0</c:v>
                </c:pt>
                <c:pt idx="4690">
                  <c:v>0</c:v>
                </c:pt>
                <c:pt idx="4691">
                  <c:v>0</c:v>
                </c:pt>
                <c:pt idx="4692">
                  <c:v>0</c:v>
                </c:pt>
                <c:pt idx="4693">
                  <c:v>0</c:v>
                </c:pt>
                <c:pt idx="4694">
                  <c:v>0</c:v>
                </c:pt>
                <c:pt idx="4695">
                  <c:v>0</c:v>
                </c:pt>
                <c:pt idx="4696">
                  <c:v>0</c:v>
                </c:pt>
                <c:pt idx="4697">
                  <c:v>0</c:v>
                </c:pt>
                <c:pt idx="4698">
                  <c:v>0</c:v>
                </c:pt>
                <c:pt idx="4699">
                  <c:v>0</c:v>
                </c:pt>
                <c:pt idx="4700">
                  <c:v>0</c:v>
                </c:pt>
                <c:pt idx="4701">
                  <c:v>0</c:v>
                </c:pt>
                <c:pt idx="4702">
                  <c:v>-1.2E-2</c:v>
                </c:pt>
                <c:pt idx="4703">
                  <c:v>0</c:v>
                </c:pt>
                <c:pt idx="4704">
                  <c:v>0</c:v>
                </c:pt>
                <c:pt idx="4705">
                  <c:v>0</c:v>
                </c:pt>
                <c:pt idx="4706">
                  <c:v>0</c:v>
                </c:pt>
                <c:pt idx="4707">
                  <c:v>0</c:v>
                </c:pt>
                <c:pt idx="4708">
                  <c:v>0</c:v>
                </c:pt>
                <c:pt idx="4709">
                  <c:v>0</c:v>
                </c:pt>
                <c:pt idx="4710">
                  <c:v>0</c:v>
                </c:pt>
                <c:pt idx="4711">
                  <c:v>0</c:v>
                </c:pt>
                <c:pt idx="4712">
                  <c:v>0</c:v>
                </c:pt>
                <c:pt idx="4713">
                  <c:v>0</c:v>
                </c:pt>
                <c:pt idx="4714">
                  <c:v>0</c:v>
                </c:pt>
                <c:pt idx="4715">
                  <c:v>0</c:v>
                </c:pt>
                <c:pt idx="4716">
                  <c:v>0</c:v>
                </c:pt>
                <c:pt idx="4717">
                  <c:v>0</c:v>
                </c:pt>
                <c:pt idx="4718">
                  <c:v>0</c:v>
                </c:pt>
                <c:pt idx="4719">
                  <c:v>-1.2E-2</c:v>
                </c:pt>
                <c:pt idx="4720">
                  <c:v>-1.2E-2</c:v>
                </c:pt>
                <c:pt idx="4721">
                  <c:v>0</c:v>
                </c:pt>
                <c:pt idx="4722">
                  <c:v>0</c:v>
                </c:pt>
                <c:pt idx="4723">
                  <c:v>0</c:v>
                </c:pt>
                <c:pt idx="4724">
                  <c:v>0</c:v>
                </c:pt>
                <c:pt idx="4725">
                  <c:v>0</c:v>
                </c:pt>
                <c:pt idx="4726">
                  <c:v>0</c:v>
                </c:pt>
                <c:pt idx="4727">
                  <c:v>0</c:v>
                </c:pt>
                <c:pt idx="4728">
                  <c:v>0</c:v>
                </c:pt>
                <c:pt idx="4729">
                  <c:v>0</c:v>
                </c:pt>
                <c:pt idx="4730">
                  <c:v>0</c:v>
                </c:pt>
                <c:pt idx="4731">
                  <c:v>-1.2E-2</c:v>
                </c:pt>
                <c:pt idx="4732">
                  <c:v>-1.2E-2</c:v>
                </c:pt>
                <c:pt idx="4733">
                  <c:v>0</c:v>
                </c:pt>
                <c:pt idx="4734">
                  <c:v>0</c:v>
                </c:pt>
                <c:pt idx="4735">
                  <c:v>0</c:v>
                </c:pt>
                <c:pt idx="4736">
                  <c:v>0</c:v>
                </c:pt>
                <c:pt idx="4737">
                  <c:v>0</c:v>
                </c:pt>
                <c:pt idx="4738">
                  <c:v>0</c:v>
                </c:pt>
                <c:pt idx="4739">
                  <c:v>0</c:v>
                </c:pt>
                <c:pt idx="4740">
                  <c:v>0</c:v>
                </c:pt>
                <c:pt idx="4741">
                  <c:v>0</c:v>
                </c:pt>
                <c:pt idx="4742">
                  <c:v>0</c:v>
                </c:pt>
                <c:pt idx="4743">
                  <c:v>0</c:v>
                </c:pt>
                <c:pt idx="4744">
                  <c:v>0</c:v>
                </c:pt>
                <c:pt idx="4745">
                  <c:v>0</c:v>
                </c:pt>
                <c:pt idx="4746">
                  <c:v>0</c:v>
                </c:pt>
                <c:pt idx="4747">
                  <c:v>0</c:v>
                </c:pt>
                <c:pt idx="4748">
                  <c:v>0</c:v>
                </c:pt>
                <c:pt idx="4749">
                  <c:v>0</c:v>
                </c:pt>
                <c:pt idx="4750">
                  <c:v>0</c:v>
                </c:pt>
                <c:pt idx="4751">
                  <c:v>0</c:v>
                </c:pt>
                <c:pt idx="4752">
                  <c:v>0</c:v>
                </c:pt>
                <c:pt idx="4753">
                  <c:v>0</c:v>
                </c:pt>
                <c:pt idx="4754">
                  <c:v>0</c:v>
                </c:pt>
                <c:pt idx="4755">
                  <c:v>0</c:v>
                </c:pt>
                <c:pt idx="4756">
                  <c:v>0</c:v>
                </c:pt>
                <c:pt idx="4757">
                  <c:v>0</c:v>
                </c:pt>
                <c:pt idx="4758">
                  <c:v>0</c:v>
                </c:pt>
                <c:pt idx="4759">
                  <c:v>0</c:v>
                </c:pt>
                <c:pt idx="4760">
                  <c:v>0</c:v>
                </c:pt>
                <c:pt idx="4761">
                  <c:v>-1.2E-2</c:v>
                </c:pt>
                <c:pt idx="4762">
                  <c:v>-1.2E-2</c:v>
                </c:pt>
                <c:pt idx="4763">
                  <c:v>-1.2E-2</c:v>
                </c:pt>
                <c:pt idx="4764">
                  <c:v>0</c:v>
                </c:pt>
                <c:pt idx="4765">
                  <c:v>0</c:v>
                </c:pt>
                <c:pt idx="4766">
                  <c:v>0</c:v>
                </c:pt>
                <c:pt idx="4767">
                  <c:v>0</c:v>
                </c:pt>
                <c:pt idx="4768">
                  <c:v>0</c:v>
                </c:pt>
                <c:pt idx="4769">
                  <c:v>0</c:v>
                </c:pt>
                <c:pt idx="4770">
                  <c:v>0</c:v>
                </c:pt>
                <c:pt idx="4771">
                  <c:v>-1.2E-2</c:v>
                </c:pt>
                <c:pt idx="4772">
                  <c:v>0</c:v>
                </c:pt>
                <c:pt idx="4773">
                  <c:v>0</c:v>
                </c:pt>
                <c:pt idx="4774">
                  <c:v>0</c:v>
                </c:pt>
                <c:pt idx="4775">
                  <c:v>0</c:v>
                </c:pt>
                <c:pt idx="4776">
                  <c:v>0</c:v>
                </c:pt>
                <c:pt idx="4777">
                  <c:v>0</c:v>
                </c:pt>
                <c:pt idx="4778">
                  <c:v>0</c:v>
                </c:pt>
                <c:pt idx="4779">
                  <c:v>0</c:v>
                </c:pt>
                <c:pt idx="4780">
                  <c:v>0</c:v>
                </c:pt>
                <c:pt idx="4781">
                  <c:v>0</c:v>
                </c:pt>
                <c:pt idx="4782">
                  <c:v>0</c:v>
                </c:pt>
                <c:pt idx="4783">
                  <c:v>0</c:v>
                </c:pt>
                <c:pt idx="4784">
                  <c:v>0</c:v>
                </c:pt>
                <c:pt idx="4785">
                  <c:v>0</c:v>
                </c:pt>
                <c:pt idx="4786">
                  <c:v>0</c:v>
                </c:pt>
                <c:pt idx="4787">
                  <c:v>0</c:v>
                </c:pt>
                <c:pt idx="4788">
                  <c:v>0</c:v>
                </c:pt>
                <c:pt idx="4789">
                  <c:v>0</c:v>
                </c:pt>
                <c:pt idx="4790">
                  <c:v>0</c:v>
                </c:pt>
                <c:pt idx="4791">
                  <c:v>0</c:v>
                </c:pt>
                <c:pt idx="4792">
                  <c:v>0</c:v>
                </c:pt>
                <c:pt idx="4793">
                  <c:v>-1.2E-2</c:v>
                </c:pt>
                <c:pt idx="4794">
                  <c:v>0</c:v>
                </c:pt>
                <c:pt idx="4795">
                  <c:v>0</c:v>
                </c:pt>
                <c:pt idx="4796">
                  <c:v>0</c:v>
                </c:pt>
                <c:pt idx="4797">
                  <c:v>0</c:v>
                </c:pt>
                <c:pt idx="4798">
                  <c:v>2.1680000000000001</c:v>
                </c:pt>
                <c:pt idx="4799">
                  <c:v>3.8589999999999987</c:v>
                </c:pt>
                <c:pt idx="4800">
                  <c:v>4.2139999999999995</c:v>
                </c:pt>
                <c:pt idx="4801">
                  <c:v>4.226</c:v>
                </c:pt>
                <c:pt idx="4802">
                  <c:v>4.4470000000000001</c:v>
                </c:pt>
                <c:pt idx="4803">
                  <c:v>4.4960000000000004</c:v>
                </c:pt>
                <c:pt idx="4804">
                  <c:v>4.4710000000000125</c:v>
                </c:pt>
                <c:pt idx="4805">
                  <c:v>4.3979999999999881</c:v>
                </c:pt>
                <c:pt idx="4806">
                  <c:v>4.3490000000000002</c:v>
                </c:pt>
                <c:pt idx="4807">
                  <c:v>4.3490000000000002</c:v>
                </c:pt>
                <c:pt idx="4808">
                  <c:v>4.41</c:v>
                </c:pt>
                <c:pt idx="4809">
                  <c:v>4.4960000000000004</c:v>
                </c:pt>
                <c:pt idx="4810">
                  <c:v>4.532</c:v>
                </c:pt>
                <c:pt idx="4811">
                  <c:v>4.484</c:v>
                </c:pt>
                <c:pt idx="4812">
                  <c:v>4.41</c:v>
                </c:pt>
                <c:pt idx="4813">
                  <c:v>4.3609999999999882</c:v>
                </c:pt>
                <c:pt idx="4814">
                  <c:v>4.3730000000000002</c:v>
                </c:pt>
                <c:pt idx="4815">
                  <c:v>4.4340000000000002</c:v>
                </c:pt>
                <c:pt idx="4816">
                  <c:v>4.508</c:v>
                </c:pt>
                <c:pt idx="4817">
                  <c:v>4.532</c:v>
                </c:pt>
                <c:pt idx="4818">
                  <c:v>4.4960000000000004</c:v>
                </c:pt>
                <c:pt idx="4819">
                  <c:v>4.4340000000000002</c:v>
                </c:pt>
                <c:pt idx="4820">
                  <c:v>4.3730000000000002</c:v>
                </c:pt>
                <c:pt idx="4821">
                  <c:v>4.3609999999999882</c:v>
                </c:pt>
                <c:pt idx="4822">
                  <c:v>4.41</c:v>
                </c:pt>
                <c:pt idx="4823">
                  <c:v>4.4710000000000125</c:v>
                </c:pt>
                <c:pt idx="4824">
                  <c:v>4.532</c:v>
                </c:pt>
                <c:pt idx="4825">
                  <c:v>4.532</c:v>
                </c:pt>
                <c:pt idx="4826">
                  <c:v>4.4589999999999996</c:v>
                </c:pt>
                <c:pt idx="4827">
                  <c:v>4.3860000000000001</c:v>
                </c:pt>
                <c:pt idx="4828">
                  <c:v>4.3609999999999882</c:v>
                </c:pt>
                <c:pt idx="4829">
                  <c:v>4.41</c:v>
                </c:pt>
                <c:pt idx="4830">
                  <c:v>4.4960000000000004</c:v>
                </c:pt>
                <c:pt idx="4831">
                  <c:v>4.5449999999999955</c:v>
                </c:pt>
                <c:pt idx="4832">
                  <c:v>4.508</c:v>
                </c:pt>
                <c:pt idx="4833">
                  <c:v>4.4219999999999997</c:v>
                </c:pt>
                <c:pt idx="4834">
                  <c:v>4.3730000000000002</c:v>
                </c:pt>
                <c:pt idx="4835">
                  <c:v>4.3860000000000001</c:v>
                </c:pt>
                <c:pt idx="4836">
                  <c:v>4.4340000000000002</c:v>
                </c:pt>
                <c:pt idx="4837">
                  <c:v>4.508</c:v>
                </c:pt>
                <c:pt idx="4838">
                  <c:v>4.5449999999999955</c:v>
                </c:pt>
                <c:pt idx="4839">
                  <c:v>4.532</c:v>
                </c:pt>
                <c:pt idx="4840">
                  <c:v>4.484</c:v>
                </c:pt>
                <c:pt idx="4841">
                  <c:v>4.4219999999999997</c:v>
                </c:pt>
                <c:pt idx="4842">
                  <c:v>4.3730000000000002</c:v>
                </c:pt>
                <c:pt idx="4843">
                  <c:v>4.3730000000000002</c:v>
                </c:pt>
                <c:pt idx="4844">
                  <c:v>4.41</c:v>
                </c:pt>
                <c:pt idx="4845">
                  <c:v>4.4710000000000125</c:v>
                </c:pt>
                <c:pt idx="4846">
                  <c:v>4.5449999999999955</c:v>
                </c:pt>
                <c:pt idx="4847">
                  <c:v>4.5569999999999995</c:v>
                </c:pt>
                <c:pt idx="4848">
                  <c:v>4.4960000000000004</c:v>
                </c:pt>
                <c:pt idx="4849">
                  <c:v>4.4219999999999997</c:v>
                </c:pt>
                <c:pt idx="4850">
                  <c:v>4.3860000000000001</c:v>
                </c:pt>
                <c:pt idx="4851">
                  <c:v>4.3860000000000001</c:v>
                </c:pt>
                <c:pt idx="4852">
                  <c:v>4.41</c:v>
                </c:pt>
                <c:pt idx="4853">
                  <c:v>4.484</c:v>
                </c:pt>
                <c:pt idx="4854">
                  <c:v>4.5449999999999955</c:v>
                </c:pt>
                <c:pt idx="4855">
                  <c:v>4.5569999999999995</c:v>
                </c:pt>
                <c:pt idx="4856">
                  <c:v>4.5199999999999996</c:v>
                </c:pt>
                <c:pt idx="4857">
                  <c:v>4.484</c:v>
                </c:pt>
                <c:pt idx="4858">
                  <c:v>4.3609999999999882</c:v>
                </c:pt>
                <c:pt idx="4859">
                  <c:v>5.0590000000000002</c:v>
                </c:pt>
                <c:pt idx="4860">
                  <c:v>8.33</c:v>
                </c:pt>
                <c:pt idx="4861">
                  <c:v>7.8159999999999945</c:v>
                </c:pt>
                <c:pt idx="4862">
                  <c:v>8.1590000000000007</c:v>
                </c:pt>
                <c:pt idx="4863">
                  <c:v>8.1950000000000003</c:v>
                </c:pt>
                <c:pt idx="4864">
                  <c:v>8.2199999999999989</c:v>
                </c:pt>
                <c:pt idx="4865">
                  <c:v>8.2319999999999993</c:v>
                </c:pt>
                <c:pt idx="4866">
                  <c:v>8.1950000000000003</c:v>
                </c:pt>
                <c:pt idx="4867">
                  <c:v>8.06</c:v>
                </c:pt>
                <c:pt idx="4868">
                  <c:v>7.9870000000000001</c:v>
                </c:pt>
                <c:pt idx="4869">
                  <c:v>7.95</c:v>
                </c:pt>
                <c:pt idx="4870">
                  <c:v>8.011000000000001</c:v>
                </c:pt>
                <c:pt idx="4871">
                  <c:v>8.0970000000000013</c:v>
                </c:pt>
                <c:pt idx="4872">
                  <c:v>8.1950000000000003</c:v>
                </c:pt>
                <c:pt idx="4873">
                  <c:v>8.2319999999999993</c:v>
                </c:pt>
                <c:pt idx="4874">
                  <c:v>8.2199999999999989</c:v>
                </c:pt>
                <c:pt idx="4875">
                  <c:v>8.11</c:v>
                </c:pt>
                <c:pt idx="4876">
                  <c:v>7.9870000000000001</c:v>
                </c:pt>
                <c:pt idx="4877">
                  <c:v>7.95</c:v>
                </c:pt>
                <c:pt idx="4878">
                  <c:v>7.9139999999999997</c:v>
                </c:pt>
                <c:pt idx="4879">
                  <c:v>7.9139999999999997</c:v>
                </c:pt>
                <c:pt idx="4880">
                  <c:v>7.9989999999999997</c:v>
                </c:pt>
                <c:pt idx="4881">
                  <c:v>8.0850000000000026</c:v>
                </c:pt>
                <c:pt idx="4882">
                  <c:v>8.0479999999999983</c:v>
                </c:pt>
                <c:pt idx="4883">
                  <c:v>8.1830000000000016</c:v>
                </c:pt>
                <c:pt idx="4884">
                  <c:v>8.06</c:v>
                </c:pt>
                <c:pt idx="4885">
                  <c:v>7.9630000000000001</c:v>
                </c:pt>
                <c:pt idx="4886">
                  <c:v>7.9139999999999997</c:v>
                </c:pt>
                <c:pt idx="4887">
                  <c:v>7.9260000000000002</c:v>
                </c:pt>
                <c:pt idx="4888">
                  <c:v>8.011000000000001</c:v>
                </c:pt>
                <c:pt idx="4889">
                  <c:v>8.0850000000000026</c:v>
                </c:pt>
                <c:pt idx="4890">
                  <c:v>8.1950000000000003</c:v>
                </c:pt>
                <c:pt idx="4891">
                  <c:v>8.206999999999999</c:v>
                </c:pt>
                <c:pt idx="4892">
                  <c:v>8.1339999999999986</c:v>
                </c:pt>
                <c:pt idx="4893">
                  <c:v>8.06</c:v>
                </c:pt>
                <c:pt idx="4894">
                  <c:v>7.9749999999999996</c:v>
                </c:pt>
                <c:pt idx="4895">
                  <c:v>7.9630000000000001</c:v>
                </c:pt>
                <c:pt idx="4896">
                  <c:v>7.9989999999999997</c:v>
                </c:pt>
                <c:pt idx="4897">
                  <c:v>8.1830000000000016</c:v>
                </c:pt>
                <c:pt idx="4898">
                  <c:v>8.2319999999999993</c:v>
                </c:pt>
                <c:pt idx="4899">
                  <c:v>8.1339999999999986</c:v>
                </c:pt>
                <c:pt idx="4900">
                  <c:v>8.0479999999999983</c:v>
                </c:pt>
                <c:pt idx="4901">
                  <c:v>7.9379999999999997</c:v>
                </c:pt>
                <c:pt idx="4902">
                  <c:v>7.8769999999999998</c:v>
                </c:pt>
                <c:pt idx="4903">
                  <c:v>7.9630000000000001</c:v>
                </c:pt>
                <c:pt idx="4904">
                  <c:v>8.0360000000000014</c:v>
                </c:pt>
                <c:pt idx="4905">
                  <c:v>8.0730000000000004</c:v>
                </c:pt>
                <c:pt idx="4906">
                  <c:v>8.145999999999999</c:v>
                </c:pt>
                <c:pt idx="4907">
                  <c:v>8.06</c:v>
                </c:pt>
                <c:pt idx="4908">
                  <c:v>8.06</c:v>
                </c:pt>
                <c:pt idx="4909">
                  <c:v>8.2319999999999993</c:v>
                </c:pt>
                <c:pt idx="4910">
                  <c:v>8.1950000000000003</c:v>
                </c:pt>
                <c:pt idx="4911">
                  <c:v>8.206999999999999</c:v>
                </c:pt>
                <c:pt idx="4912">
                  <c:v>8.1710000000000012</c:v>
                </c:pt>
                <c:pt idx="4913">
                  <c:v>8.0970000000000013</c:v>
                </c:pt>
                <c:pt idx="4914">
                  <c:v>8.11</c:v>
                </c:pt>
                <c:pt idx="4915">
                  <c:v>8.06</c:v>
                </c:pt>
                <c:pt idx="4916">
                  <c:v>7.9989999999999997</c:v>
                </c:pt>
                <c:pt idx="4917">
                  <c:v>7.9379999999999997</c:v>
                </c:pt>
                <c:pt idx="4918">
                  <c:v>7.9630000000000001</c:v>
                </c:pt>
                <c:pt idx="4919">
                  <c:v>7.8769999999999998</c:v>
                </c:pt>
                <c:pt idx="4920">
                  <c:v>7.9260000000000002</c:v>
                </c:pt>
                <c:pt idx="4921">
                  <c:v>7.9260000000000002</c:v>
                </c:pt>
                <c:pt idx="4922">
                  <c:v>7.9630000000000001</c:v>
                </c:pt>
                <c:pt idx="4923">
                  <c:v>7.9870000000000001</c:v>
                </c:pt>
                <c:pt idx="4924">
                  <c:v>8.0360000000000014</c:v>
                </c:pt>
                <c:pt idx="4925">
                  <c:v>8.0730000000000004</c:v>
                </c:pt>
                <c:pt idx="4926">
                  <c:v>8.145999999999999</c:v>
                </c:pt>
                <c:pt idx="4927">
                  <c:v>8.1710000000000012</c:v>
                </c:pt>
                <c:pt idx="4928">
                  <c:v>8.206999999999999</c:v>
                </c:pt>
                <c:pt idx="4929">
                  <c:v>8.2199999999999989</c:v>
                </c:pt>
                <c:pt idx="4930">
                  <c:v>8.2319999999999993</c:v>
                </c:pt>
                <c:pt idx="4931">
                  <c:v>8.206999999999999</c:v>
                </c:pt>
                <c:pt idx="4932">
                  <c:v>8.1830000000000016</c:v>
                </c:pt>
                <c:pt idx="4933">
                  <c:v>8.1590000000000007</c:v>
                </c:pt>
                <c:pt idx="4934">
                  <c:v>8.145999999999999</c:v>
                </c:pt>
                <c:pt idx="4935">
                  <c:v>8.1590000000000007</c:v>
                </c:pt>
                <c:pt idx="4936">
                  <c:v>8.11</c:v>
                </c:pt>
                <c:pt idx="4937">
                  <c:v>8.0730000000000004</c:v>
                </c:pt>
                <c:pt idx="4938">
                  <c:v>8.0240000000000009</c:v>
                </c:pt>
                <c:pt idx="4939">
                  <c:v>7.9749999999999996</c:v>
                </c:pt>
                <c:pt idx="4940">
                  <c:v>7.95</c:v>
                </c:pt>
                <c:pt idx="4941">
                  <c:v>7.9260000000000002</c:v>
                </c:pt>
                <c:pt idx="4942">
                  <c:v>7.9139999999999997</c:v>
                </c:pt>
                <c:pt idx="4943">
                  <c:v>7.9630000000000001</c:v>
                </c:pt>
                <c:pt idx="4944">
                  <c:v>7.9139999999999997</c:v>
                </c:pt>
                <c:pt idx="4945">
                  <c:v>7.9379999999999997</c:v>
                </c:pt>
                <c:pt idx="4946">
                  <c:v>7.95</c:v>
                </c:pt>
                <c:pt idx="4947">
                  <c:v>7.9870000000000001</c:v>
                </c:pt>
                <c:pt idx="4948">
                  <c:v>8.0730000000000004</c:v>
                </c:pt>
                <c:pt idx="4949">
                  <c:v>8.06</c:v>
                </c:pt>
                <c:pt idx="4950">
                  <c:v>8.06</c:v>
                </c:pt>
                <c:pt idx="4951">
                  <c:v>8.0970000000000013</c:v>
                </c:pt>
                <c:pt idx="4952">
                  <c:v>8.0730000000000004</c:v>
                </c:pt>
                <c:pt idx="4953">
                  <c:v>7.9989999999999997</c:v>
                </c:pt>
                <c:pt idx="4954">
                  <c:v>7.9989999999999997</c:v>
                </c:pt>
                <c:pt idx="4955">
                  <c:v>8.11</c:v>
                </c:pt>
                <c:pt idx="4956">
                  <c:v>8.1220000000000017</c:v>
                </c:pt>
                <c:pt idx="4957">
                  <c:v>8.0730000000000004</c:v>
                </c:pt>
                <c:pt idx="4958">
                  <c:v>7.9749999999999996</c:v>
                </c:pt>
                <c:pt idx="4959">
                  <c:v>7.864999999999986</c:v>
                </c:pt>
                <c:pt idx="4960">
                  <c:v>7.8279999999999861</c:v>
                </c:pt>
                <c:pt idx="4961">
                  <c:v>7.766</c:v>
                </c:pt>
                <c:pt idx="4962">
                  <c:v>7.766</c:v>
                </c:pt>
                <c:pt idx="4963">
                  <c:v>7.7539999999999996</c:v>
                </c:pt>
                <c:pt idx="4964">
                  <c:v>7.7539999999999996</c:v>
                </c:pt>
                <c:pt idx="4965">
                  <c:v>7.7789999999999999</c:v>
                </c:pt>
                <c:pt idx="4966">
                  <c:v>7.8519999999999985</c:v>
                </c:pt>
                <c:pt idx="4967">
                  <c:v>7.8890000000000002</c:v>
                </c:pt>
                <c:pt idx="4968">
                  <c:v>7.8890000000000002</c:v>
                </c:pt>
                <c:pt idx="4969">
                  <c:v>8.0479999999999983</c:v>
                </c:pt>
                <c:pt idx="4970">
                  <c:v>8.0850000000000026</c:v>
                </c:pt>
                <c:pt idx="4971">
                  <c:v>8.11</c:v>
                </c:pt>
                <c:pt idx="4972">
                  <c:v>8.0970000000000013</c:v>
                </c:pt>
                <c:pt idx="4973">
                  <c:v>8.0850000000000026</c:v>
                </c:pt>
                <c:pt idx="4974">
                  <c:v>8.0730000000000004</c:v>
                </c:pt>
                <c:pt idx="4975">
                  <c:v>8.145999999999999</c:v>
                </c:pt>
                <c:pt idx="4976">
                  <c:v>8.1339999999999986</c:v>
                </c:pt>
                <c:pt idx="4977">
                  <c:v>8.11</c:v>
                </c:pt>
                <c:pt idx="4978">
                  <c:v>8.11</c:v>
                </c:pt>
                <c:pt idx="4979">
                  <c:v>8.06</c:v>
                </c:pt>
                <c:pt idx="4980">
                  <c:v>7.9630000000000001</c:v>
                </c:pt>
                <c:pt idx="4981">
                  <c:v>7.8519999999999985</c:v>
                </c:pt>
                <c:pt idx="4982">
                  <c:v>7.864999999999986</c:v>
                </c:pt>
                <c:pt idx="4983">
                  <c:v>7.742</c:v>
                </c:pt>
                <c:pt idx="4984">
                  <c:v>8.0240000000000009</c:v>
                </c:pt>
                <c:pt idx="4985">
                  <c:v>7.8279999999999861</c:v>
                </c:pt>
                <c:pt idx="4986">
                  <c:v>7.766</c:v>
                </c:pt>
                <c:pt idx="4987">
                  <c:v>7.7789999999999999</c:v>
                </c:pt>
                <c:pt idx="4988">
                  <c:v>7.742</c:v>
                </c:pt>
                <c:pt idx="4989">
                  <c:v>7.73</c:v>
                </c:pt>
                <c:pt idx="4990">
                  <c:v>7.718</c:v>
                </c:pt>
                <c:pt idx="4991">
                  <c:v>7.73</c:v>
                </c:pt>
                <c:pt idx="4992">
                  <c:v>7.718</c:v>
                </c:pt>
                <c:pt idx="4993">
                  <c:v>7.718</c:v>
                </c:pt>
                <c:pt idx="4994">
                  <c:v>7.742</c:v>
                </c:pt>
                <c:pt idx="4995">
                  <c:v>7.8279999999999861</c:v>
                </c:pt>
                <c:pt idx="4996">
                  <c:v>7.8279999999999861</c:v>
                </c:pt>
                <c:pt idx="4997">
                  <c:v>7.8890000000000002</c:v>
                </c:pt>
                <c:pt idx="4998">
                  <c:v>7.9260000000000002</c:v>
                </c:pt>
                <c:pt idx="4999">
                  <c:v>7.9989999999999997</c:v>
                </c:pt>
              </c:numCache>
            </c:numRef>
          </c:yVal>
          <c:smooth val="0"/>
        </c:ser>
        <c:ser>
          <c:idx val="1"/>
          <c:order val="1"/>
          <c:tx>
            <c:strRef>
              <c:f>גיליון1!$C$1</c:f>
              <c:strCache>
                <c:ptCount val="1"/>
                <c:pt idx="0">
                  <c:v>טמפרטורה I/O-2(°C)</c:v>
                </c:pt>
              </c:strCache>
            </c:strRef>
          </c:tx>
          <c:spPr>
            <a:ln w="28575">
              <a:noFill/>
            </a:ln>
          </c:spPr>
          <c:marker>
            <c:symbol val="circle"/>
            <c:size val="2"/>
          </c:marker>
          <c:xVal>
            <c:numRef>
              <c:f>גיליון1!$A$2:$A$5001</c:f>
              <c:numCache>
                <c:formatCode>General</c:formatCode>
                <c:ptCount val="500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pt idx="2616">
                  <c:v>2616</c:v>
                </c:pt>
                <c:pt idx="2617">
                  <c:v>2617</c:v>
                </c:pt>
                <c:pt idx="2618">
                  <c:v>2618</c:v>
                </c:pt>
                <c:pt idx="2619">
                  <c:v>2619</c:v>
                </c:pt>
                <c:pt idx="2620">
                  <c:v>2620</c:v>
                </c:pt>
                <c:pt idx="2621">
                  <c:v>2621</c:v>
                </c:pt>
                <c:pt idx="2622">
                  <c:v>2622</c:v>
                </c:pt>
                <c:pt idx="2623">
                  <c:v>2623</c:v>
                </c:pt>
                <c:pt idx="2624">
                  <c:v>2624</c:v>
                </c:pt>
                <c:pt idx="2625">
                  <c:v>2625</c:v>
                </c:pt>
                <c:pt idx="2626">
                  <c:v>2626</c:v>
                </c:pt>
                <c:pt idx="2627">
                  <c:v>2627</c:v>
                </c:pt>
                <c:pt idx="2628">
                  <c:v>2628</c:v>
                </c:pt>
                <c:pt idx="2629">
                  <c:v>2629</c:v>
                </c:pt>
                <c:pt idx="2630">
                  <c:v>2630</c:v>
                </c:pt>
                <c:pt idx="2631">
                  <c:v>2631</c:v>
                </c:pt>
                <c:pt idx="2632">
                  <c:v>2632</c:v>
                </c:pt>
                <c:pt idx="2633">
                  <c:v>2633</c:v>
                </c:pt>
                <c:pt idx="2634">
                  <c:v>2634</c:v>
                </c:pt>
                <c:pt idx="2635">
                  <c:v>2635</c:v>
                </c:pt>
                <c:pt idx="2636">
                  <c:v>2636</c:v>
                </c:pt>
                <c:pt idx="2637">
                  <c:v>2637</c:v>
                </c:pt>
                <c:pt idx="2638">
                  <c:v>2638</c:v>
                </c:pt>
                <c:pt idx="2639">
                  <c:v>2639</c:v>
                </c:pt>
                <c:pt idx="2640">
                  <c:v>2640</c:v>
                </c:pt>
                <c:pt idx="2641">
                  <c:v>2641</c:v>
                </c:pt>
                <c:pt idx="2642">
                  <c:v>2642</c:v>
                </c:pt>
                <c:pt idx="2643">
                  <c:v>2643</c:v>
                </c:pt>
                <c:pt idx="2644">
                  <c:v>2644</c:v>
                </c:pt>
                <c:pt idx="2645">
                  <c:v>2645</c:v>
                </c:pt>
                <c:pt idx="2646">
                  <c:v>2646</c:v>
                </c:pt>
                <c:pt idx="2647">
                  <c:v>2647</c:v>
                </c:pt>
                <c:pt idx="2648">
                  <c:v>2648</c:v>
                </c:pt>
                <c:pt idx="2649">
                  <c:v>2649</c:v>
                </c:pt>
                <c:pt idx="2650">
                  <c:v>2650</c:v>
                </c:pt>
                <c:pt idx="2651">
                  <c:v>2651</c:v>
                </c:pt>
                <c:pt idx="2652">
                  <c:v>2652</c:v>
                </c:pt>
                <c:pt idx="2653">
                  <c:v>2653</c:v>
                </c:pt>
                <c:pt idx="2654">
                  <c:v>2654</c:v>
                </c:pt>
                <c:pt idx="2655">
                  <c:v>2655</c:v>
                </c:pt>
                <c:pt idx="2656">
                  <c:v>2656</c:v>
                </c:pt>
                <c:pt idx="2657">
                  <c:v>2657</c:v>
                </c:pt>
                <c:pt idx="2658">
                  <c:v>2658</c:v>
                </c:pt>
                <c:pt idx="2659">
                  <c:v>2659</c:v>
                </c:pt>
                <c:pt idx="2660">
                  <c:v>2660</c:v>
                </c:pt>
                <c:pt idx="2661">
                  <c:v>2661</c:v>
                </c:pt>
                <c:pt idx="2662">
                  <c:v>2662</c:v>
                </c:pt>
                <c:pt idx="2663">
                  <c:v>2663</c:v>
                </c:pt>
                <c:pt idx="2664">
                  <c:v>2664</c:v>
                </c:pt>
                <c:pt idx="2665">
                  <c:v>2665</c:v>
                </c:pt>
                <c:pt idx="2666">
                  <c:v>2666</c:v>
                </c:pt>
                <c:pt idx="2667">
                  <c:v>2667</c:v>
                </c:pt>
                <c:pt idx="2668">
                  <c:v>2668</c:v>
                </c:pt>
                <c:pt idx="2669">
                  <c:v>2669</c:v>
                </c:pt>
                <c:pt idx="2670">
                  <c:v>2670</c:v>
                </c:pt>
                <c:pt idx="2671">
                  <c:v>2671</c:v>
                </c:pt>
                <c:pt idx="2672">
                  <c:v>2672</c:v>
                </c:pt>
                <c:pt idx="2673">
                  <c:v>2673</c:v>
                </c:pt>
                <c:pt idx="2674">
                  <c:v>2674</c:v>
                </c:pt>
                <c:pt idx="2675">
                  <c:v>2675</c:v>
                </c:pt>
                <c:pt idx="2676">
                  <c:v>2676</c:v>
                </c:pt>
                <c:pt idx="2677">
                  <c:v>2677</c:v>
                </c:pt>
                <c:pt idx="2678">
                  <c:v>2678</c:v>
                </c:pt>
                <c:pt idx="2679">
                  <c:v>2679</c:v>
                </c:pt>
                <c:pt idx="2680">
                  <c:v>2680</c:v>
                </c:pt>
                <c:pt idx="2681">
                  <c:v>2681</c:v>
                </c:pt>
                <c:pt idx="2682">
                  <c:v>2682</c:v>
                </c:pt>
                <c:pt idx="2683">
                  <c:v>2683</c:v>
                </c:pt>
                <c:pt idx="2684">
                  <c:v>2684</c:v>
                </c:pt>
                <c:pt idx="2685">
                  <c:v>2685</c:v>
                </c:pt>
                <c:pt idx="2686">
                  <c:v>2686</c:v>
                </c:pt>
                <c:pt idx="2687">
                  <c:v>2687</c:v>
                </c:pt>
                <c:pt idx="2688">
                  <c:v>2688</c:v>
                </c:pt>
                <c:pt idx="2689">
                  <c:v>2689</c:v>
                </c:pt>
                <c:pt idx="2690">
                  <c:v>2690</c:v>
                </c:pt>
                <c:pt idx="2691">
                  <c:v>2691</c:v>
                </c:pt>
                <c:pt idx="2692">
                  <c:v>2692</c:v>
                </c:pt>
                <c:pt idx="2693">
                  <c:v>2693</c:v>
                </c:pt>
                <c:pt idx="2694">
                  <c:v>2694</c:v>
                </c:pt>
                <c:pt idx="2695">
                  <c:v>2695</c:v>
                </c:pt>
                <c:pt idx="2696">
                  <c:v>2696</c:v>
                </c:pt>
                <c:pt idx="2697">
                  <c:v>2697</c:v>
                </c:pt>
                <c:pt idx="2698">
                  <c:v>2698</c:v>
                </c:pt>
                <c:pt idx="2699">
                  <c:v>2699</c:v>
                </c:pt>
                <c:pt idx="2700">
                  <c:v>2700</c:v>
                </c:pt>
                <c:pt idx="2701">
                  <c:v>2701</c:v>
                </c:pt>
                <c:pt idx="2702">
                  <c:v>2702</c:v>
                </c:pt>
                <c:pt idx="2703">
                  <c:v>2703</c:v>
                </c:pt>
                <c:pt idx="2704">
                  <c:v>2704</c:v>
                </c:pt>
                <c:pt idx="2705">
                  <c:v>2705</c:v>
                </c:pt>
                <c:pt idx="2706">
                  <c:v>2706</c:v>
                </c:pt>
                <c:pt idx="2707">
                  <c:v>2707</c:v>
                </c:pt>
                <c:pt idx="2708">
                  <c:v>2708</c:v>
                </c:pt>
                <c:pt idx="2709">
                  <c:v>2709</c:v>
                </c:pt>
                <c:pt idx="2710">
                  <c:v>2710</c:v>
                </c:pt>
                <c:pt idx="2711">
                  <c:v>2711</c:v>
                </c:pt>
                <c:pt idx="2712">
                  <c:v>2712</c:v>
                </c:pt>
                <c:pt idx="2713">
                  <c:v>2713</c:v>
                </c:pt>
                <c:pt idx="2714">
                  <c:v>2714</c:v>
                </c:pt>
                <c:pt idx="2715">
                  <c:v>2715</c:v>
                </c:pt>
                <c:pt idx="2716">
                  <c:v>2716</c:v>
                </c:pt>
                <c:pt idx="2717">
                  <c:v>2717</c:v>
                </c:pt>
                <c:pt idx="2718">
                  <c:v>2718</c:v>
                </c:pt>
                <c:pt idx="2719">
                  <c:v>2719</c:v>
                </c:pt>
                <c:pt idx="2720">
                  <c:v>2720</c:v>
                </c:pt>
                <c:pt idx="2721">
                  <c:v>2721</c:v>
                </c:pt>
                <c:pt idx="2722">
                  <c:v>2722</c:v>
                </c:pt>
                <c:pt idx="2723">
                  <c:v>2723</c:v>
                </c:pt>
                <c:pt idx="2724">
                  <c:v>2724</c:v>
                </c:pt>
                <c:pt idx="2725">
                  <c:v>2725</c:v>
                </c:pt>
                <c:pt idx="2726">
                  <c:v>2726</c:v>
                </c:pt>
                <c:pt idx="2727">
                  <c:v>2727</c:v>
                </c:pt>
                <c:pt idx="2728">
                  <c:v>2728</c:v>
                </c:pt>
                <c:pt idx="2729">
                  <c:v>2729</c:v>
                </c:pt>
                <c:pt idx="2730">
                  <c:v>2730</c:v>
                </c:pt>
                <c:pt idx="2731">
                  <c:v>2731</c:v>
                </c:pt>
                <c:pt idx="2732">
                  <c:v>2732</c:v>
                </c:pt>
                <c:pt idx="2733">
                  <c:v>2733</c:v>
                </c:pt>
                <c:pt idx="2734">
                  <c:v>2734</c:v>
                </c:pt>
                <c:pt idx="2735">
                  <c:v>2735</c:v>
                </c:pt>
                <c:pt idx="2736">
                  <c:v>2736</c:v>
                </c:pt>
                <c:pt idx="2737">
                  <c:v>2737</c:v>
                </c:pt>
                <c:pt idx="2738">
                  <c:v>2738</c:v>
                </c:pt>
                <c:pt idx="2739">
                  <c:v>2739</c:v>
                </c:pt>
                <c:pt idx="2740">
                  <c:v>2740</c:v>
                </c:pt>
                <c:pt idx="2741">
                  <c:v>2741</c:v>
                </c:pt>
                <c:pt idx="2742">
                  <c:v>2742</c:v>
                </c:pt>
                <c:pt idx="2743">
                  <c:v>2743</c:v>
                </c:pt>
                <c:pt idx="2744">
                  <c:v>2744</c:v>
                </c:pt>
                <c:pt idx="2745">
                  <c:v>2745</c:v>
                </c:pt>
                <c:pt idx="2746">
                  <c:v>2746</c:v>
                </c:pt>
                <c:pt idx="2747">
                  <c:v>2747</c:v>
                </c:pt>
                <c:pt idx="2748">
                  <c:v>2748</c:v>
                </c:pt>
                <c:pt idx="2749">
                  <c:v>2749</c:v>
                </c:pt>
                <c:pt idx="2750">
                  <c:v>2750</c:v>
                </c:pt>
                <c:pt idx="2751">
                  <c:v>2751</c:v>
                </c:pt>
                <c:pt idx="2752">
                  <c:v>2752</c:v>
                </c:pt>
                <c:pt idx="2753">
                  <c:v>2753</c:v>
                </c:pt>
                <c:pt idx="2754">
                  <c:v>2754</c:v>
                </c:pt>
                <c:pt idx="2755">
                  <c:v>2755</c:v>
                </c:pt>
                <c:pt idx="2756">
                  <c:v>2756</c:v>
                </c:pt>
                <c:pt idx="2757">
                  <c:v>2757</c:v>
                </c:pt>
                <c:pt idx="2758">
                  <c:v>2758</c:v>
                </c:pt>
                <c:pt idx="2759">
                  <c:v>2759</c:v>
                </c:pt>
                <c:pt idx="2760">
                  <c:v>2760</c:v>
                </c:pt>
                <c:pt idx="2761">
                  <c:v>2761</c:v>
                </c:pt>
                <c:pt idx="2762">
                  <c:v>2762</c:v>
                </c:pt>
                <c:pt idx="2763">
                  <c:v>2763</c:v>
                </c:pt>
                <c:pt idx="2764">
                  <c:v>2764</c:v>
                </c:pt>
                <c:pt idx="2765">
                  <c:v>2765</c:v>
                </c:pt>
                <c:pt idx="2766">
                  <c:v>2766</c:v>
                </c:pt>
                <c:pt idx="2767">
                  <c:v>2767</c:v>
                </c:pt>
                <c:pt idx="2768">
                  <c:v>2768</c:v>
                </c:pt>
                <c:pt idx="2769">
                  <c:v>2769</c:v>
                </c:pt>
                <c:pt idx="2770">
                  <c:v>2770</c:v>
                </c:pt>
                <c:pt idx="2771">
                  <c:v>2771</c:v>
                </c:pt>
                <c:pt idx="2772">
                  <c:v>2772</c:v>
                </c:pt>
                <c:pt idx="2773">
                  <c:v>2773</c:v>
                </c:pt>
                <c:pt idx="2774">
                  <c:v>2774</c:v>
                </c:pt>
                <c:pt idx="2775">
                  <c:v>2775</c:v>
                </c:pt>
                <c:pt idx="2776">
                  <c:v>2776</c:v>
                </c:pt>
                <c:pt idx="2777">
                  <c:v>2777</c:v>
                </c:pt>
                <c:pt idx="2778">
                  <c:v>2778</c:v>
                </c:pt>
                <c:pt idx="2779">
                  <c:v>2779</c:v>
                </c:pt>
                <c:pt idx="2780">
                  <c:v>2780</c:v>
                </c:pt>
                <c:pt idx="2781">
                  <c:v>2781</c:v>
                </c:pt>
                <c:pt idx="2782">
                  <c:v>2782</c:v>
                </c:pt>
                <c:pt idx="2783">
                  <c:v>2783</c:v>
                </c:pt>
                <c:pt idx="2784">
                  <c:v>2784</c:v>
                </c:pt>
                <c:pt idx="2785">
                  <c:v>2785</c:v>
                </c:pt>
                <c:pt idx="2786">
                  <c:v>2786</c:v>
                </c:pt>
                <c:pt idx="2787">
                  <c:v>2787</c:v>
                </c:pt>
                <c:pt idx="2788">
                  <c:v>2788</c:v>
                </c:pt>
                <c:pt idx="2789">
                  <c:v>2789</c:v>
                </c:pt>
                <c:pt idx="2790">
                  <c:v>2790</c:v>
                </c:pt>
                <c:pt idx="2791">
                  <c:v>2791</c:v>
                </c:pt>
                <c:pt idx="2792">
                  <c:v>2792</c:v>
                </c:pt>
                <c:pt idx="2793">
                  <c:v>2793</c:v>
                </c:pt>
                <c:pt idx="2794">
                  <c:v>2794</c:v>
                </c:pt>
                <c:pt idx="2795">
                  <c:v>2795</c:v>
                </c:pt>
                <c:pt idx="2796">
                  <c:v>2796</c:v>
                </c:pt>
                <c:pt idx="2797">
                  <c:v>2797</c:v>
                </c:pt>
                <c:pt idx="2798">
                  <c:v>2798</c:v>
                </c:pt>
                <c:pt idx="2799">
                  <c:v>2799</c:v>
                </c:pt>
                <c:pt idx="2800">
                  <c:v>2800</c:v>
                </c:pt>
                <c:pt idx="2801">
                  <c:v>2801</c:v>
                </c:pt>
                <c:pt idx="2802">
                  <c:v>2802</c:v>
                </c:pt>
                <c:pt idx="2803">
                  <c:v>2803</c:v>
                </c:pt>
                <c:pt idx="2804">
                  <c:v>2804</c:v>
                </c:pt>
                <c:pt idx="2805">
                  <c:v>2805</c:v>
                </c:pt>
                <c:pt idx="2806">
                  <c:v>2806</c:v>
                </c:pt>
                <c:pt idx="2807">
                  <c:v>2807</c:v>
                </c:pt>
                <c:pt idx="2808">
                  <c:v>2808</c:v>
                </c:pt>
                <c:pt idx="2809">
                  <c:v>2809</c:v>
                </c:pt>
                <c:pt idx="2810">
                  <c:v>2810</c:v>
                </c:pt>
                <c:pt idx="2811">
                  <c:v>2811</c:v>
                </c:pt>
                <c:pt idx="2812">
                  <c:v>2812</c:v>
                </c:pt>
                <c:pt idx="2813">
                  <c:v>2813</c:v>
                </c:pt>
                <c:pt idx="2814">
                  <c:v>2814</c:v>
                </c:pt>
                <c:pt idx="2815">
                  <c:v>2815</c:v>
                </c:pt>
                <c:pt idx="2816">
                  <c:v>2816</c:v>
                </c:pt>
                <c:pt idx="2817">
                  <c:v>2817</c:v>
                </c:pt>
                <c:pt idx="2818">
                  <c:v>2818</c:v>
                </c:pt>
                <c:pt idx="2819">
                  <c:v>2819</c:v>
                </c:pt>
                <c:pt idx="2820">
                  <c:v>2820</c:v>
                </c:pt>
                <c:pt idx="2821">
                  <c:v>2821</c:v>
                </c:pt>
                <c:pt idx="2822">
                  <c:v>2822</c:v>
                </c:pt>
                <c:pt idx="2823">
                  <c:v>2823</c:v>
                </c:pt>
                <c:pt idx="2824">
                  <c:v>2824</c:v>
                </c:pt>
                <c:pt idx="2825">
                  <c:v>2825</c:v>
                </c:pt>
                <c:pt idx="2826">
                  <c:v>2826</c:v>
                </c:pt>
                <c:pt idx="2827">
                  <c:v>2827</c:v>
                </c:pt>
                <c:pt idx="2828">
                  <c:v>2828</c:v>
                </c:pt>
                <c:pt idx="2829">
                  <c:v>2829</c:v>
                </c:pt>
                <c:pt idx="2830">
                  <c:v>2830</c:v>
                </c:pt>
                <c:pt idx="2831">
                  <c:v>2831</c:v>
                </c:pt>
                <c:pt idx="2832">
                  <c:v>2832</c:v>
                </c:pt>
                <c:pt idx="2833">
                  <c:v>2833</c:v>
                </c:pt>
                <c:pt idx="2834">
                  <c:v>2834</c:v>
                </c:pt>
                <c:pt idx="2835">
                  <c:v>2835</c:v>
                </c:pt>
                <c:pt idx="2836">
                  <c:v>2836</c:v>
                </c:pt>
                <c:pt idx="2837">
                  <c:v>2837</c:v>
                </c:pt>
                <c:pt idx="2838">
                  <c:v>2838</c:v>
                </c:pt>
                <c:pt idx="2839">
                  <c:v>2839</c:v>
                </c:pt>
                <c:pt idx="2840">
                  <c:v>2840</c:v>
                </c:pt>
                <c:pt idx="2841">
                  <c:v>2841</c:v>
                </c:pt>
                <c:pt idx="2842">
                  <c:v>2842</c:v>
                </c:pt>
                <c:pt idx="2843">
                  <c:v>2843</c:v>
                </c:pt>
                <c:pt idx="2844">
                  <c:v>2844</c:v>
                </c:pt>
                <c:pt idx="2845">
                  <c:v>2845</c:v>
                </c:pt>
                <c:pt idx="2846">
                  <c:v>2846</c:v>
                </c:pt>
                <c:pt idx="2847">
                  <c:v>2847</c:v>
                </c:pt>
                <c:pt idx="2848">
                  <c:v>2848</c:v>
                </c:pt>
                <c:pt idx="2849">
                  <c:v>2849</c:v>
                </c:pt>
                <c:pt idx="2850">
                  <c:v>2850</c:v>
                </c:pt>
                <c:pt idx="2851">
                  <c:v>2851</c:v>
                </c:pt>
                <c:pt idx="2852">
                  <c:v>2852</c:v>
                </c:pt>
                <c:pt idx="2853">
                  <c:v>2853</c:v>
                </c:pt>
                <c:pt idx="2854">
                  <c:v>2854</c:v>
                </c:pt>
                <c:pt idx="2855">
                  <c:v>2855</c:v>
                </c:pt>
                <c:pt idx="2856">
                  <c:v>2856</c:v>
                </c:pt>
                <c:pt idx="2857">
                  <c:v>2857</c:v>
                </c:pt>
                <c:pt idx="2858">
                  <c:v>2858</c:v>
                </c:pt>
                <c:pt idx="2859">
                  <c:v>2859</c:v>
                </c:pt>
                <c:pt idx="2860">
                  <c:v>2860</c:v>
                </c:pt>
                <c:pt idx="2861">
                  <c:v>2861</c:v>
                </c:pt>
                <c:pt idx="2862">
                  <c:v>2862</c:v>
                </c:pt>
                <c:pt idx="2863">
                  <c:v>2863</c:v>
                </c:pt>
                <c:pt idx="2864">
                  <c:v>2864</c:v>
                </c:pt>
                <c:pt idx="2865">
                  <c:v>2865</c:v>
                </c:pt>
                <c:pt idx="2866">
                  <c:v>2866</c:v>
                </c:pt>
                <c:pt idx="2867">
                  <c:v>2867</c:v>
                </c:pt>
                <c:pt idx="2868">
                  <c:v>2868</c:v>
                </c:pt>
                <c:pt idx="2869">
                  <c:v>2869</c:v>
                </c:pt>
                <c:pt idx="2870">
                  <c:v>2870</c:v>
                </c:pt>
                <c:pt idx="2871">
                  <c:v>2871</c:v>
                </c:pt>
                <c:pt idx="2872">
                  <c:v>2872</c:v>
                </c:pt>
                <c:pt idx="2873">
                  <c:v>2873</c:v>
                </c:pt>
                <c:pt idx="2874">
                  <c:v>2874</c:v>
                </c:pt>
                <c:pt idx="2875">
                  <c:v>2875</c:v>
                </c:pt>
                <c:pt idx="2876">
                  <c:v>2876</c:v>
                </c:pt>
                <c:pt idx="2877">
                  <c:v>2877</c:v>
                </c:pt>
                <c:pt idx="2878">
                  <c:v>2878</c:v>
                </c:pt>
                <c:pt idx="2879">
                  <c:v>2879</c:v>
                </c:pt>
                <c:pt idx="2880">
                  <c:v>2880</c:v>
                </c:pt>
                <c:pt idx="2881">
                  <c:v>2881</c:v>
                </c:pt>
                <c:pt idx="2882">
                  <c:v>2882</c:v>
                </c:pt>
                <c:pt idx="2883">
                  <c:v>2883</c:v>
                </c:pt>
                <c:pt idx="2884">
                  <c:v>2884</c:v>
                </c:pt>
                <c:pt idx="2885">
                  <c:v>2885</c:v>
                </c:pt>
                <c:pt idx="2886">
                  <c:v>2886</c:v>
                </c:pt>
                <c:pt idx="2887">
                  <c:v>2887</c:v>
                </c:pt>
                <c:pt idx="2888">
                  <c:v>2888</c:v>
                </c:pt>
                <c:pt idx="2889">
                  <c:v>2889</c:v>
                </c:pt>
                <c:pt idx="2890">
                  <c:v>2890</c:v>
                </c:pt>
                <c:pt idx="2891">
                  <c:v>2891</c:v>
                </c:pt>
                <c:pt idx="2892">
                  <c:v>2892</c:v>
                </c:pt>
                <c:pt idx="2893">
                  <c:v>2893</c:v>
                </c:pt>
                <c:pt idx="2894">
                  <c:v>2894</c:v>
                </c:pt>
                <c:pt idx="2895">
                  <c:v>2895</c:v>
                </c:pt>
                <c:pt idx="2896">
                  <c:v>2896</c:v>
                </c:pt>
                <c:pt idx="2897">
                  <c:v>2897</c:v>
                </c:pt>
                <c:pt idx="2898">
                  <c:v>2898</c:v>
                </c:pt>
                <c:pt idx="2899">
                  <c:v>2899</c:v>
                </c:pt>
                <c:pt idx="2900">
                  <c:v>2900</c:v>
                </c:pt>
                <c:pt idx="2901">
                  <c:v>2901</c:v>
                </c:pt>
                <c:pt idx="2902">
                  <c:v>2902</c:v>
                </c:pt>
                <c:pt idx="2903">
                  <c:v>2903</c:v>
                </c:pt>
                <c:pt idx="2904">
                  <c:v>2904</c:v>
                </c:pt>
                <c:pt idx="2905">
                  <c:v>2905</c:v>
                </c:pt>
                <c:pt idx="2906">
                  <c:v>2906</c:v>
                </c:pt>
                <c:pt idx="2907">
                  <c:v>2907</c:v>
                </c:pt>
                <c:pt idx="2908">
                  <c:v>2908</c:v>
                </c:pt>
                <c:pt idx="2909">
                  <c:v>2909</c:v>
                </c:pt>
                <c:pt idx="2910">
                  <c:v>2910</c:v>
                </c:pt>
                <c:pt idx="2911">
                  <c:v>2911</c:v>
                </c:pt>
                <c:pt idx="2912">
                  <c:v>2912</c:v>
                </c:pt>
                <c:pt idx="2913">
                  <c:v>2913</c:v>
                </c:pt>
                <c:pt idx="2914">
                  <c:v>2914</c:v>
                </c:pt>
                <c:pt idx="2915">
                  <c:v>2915</c:v>
                </c:pt>
                <c:pt idx="2916">
                  <c:v>2916</c:v>
                </c:pt>
                <c:pt idx="2917">
                  <c:v>2917</c:v>
                </c:pt>
                <c:pt idx="2918">
                  <c:v>2918</c:v>
                </c:pt>
                <c:pt idx="2919">
                  <c:v>2919</c:v>
                </c:pt>
                <c:pt idx="2920">
                  <c:v>2920</c:v>
                </c:pt>
                <c:pt idx="2921">
                  <c:v>2921</c:v>
                </c:pt>
                <c:pt idx="2922">
                  <c:v>2922</c:v>
                </c:pt>
                <c:pt idx="2923">
                  <c:v>2923</c:v>
                </c:pt>
                <c:pt idx="2924">
                  <c:v>2924</c:v>
                </c:pt>
                <c:pt idx="2925">
                  <c:v>2925</c:v>
                </c:pt>
                <c:pt idx="2926">
                  <c:v>2926</c:v>
                </c:pt>
                <c:pt idx="2927">
                  <c:v>2927</c:v>
                </c:pt>
                <c:pt idx="2928">
                  <c:v>2928</c:v>
                </c:pt>
                <c:pt idx="2929">
                  <c:v>2929</c:v>
                </c:pt>
                <c:pt idx="2930">
                  <c:v>2930</c:v>
                </c:pt>
                <c:pt idx="2931">
                  <c:v>2931</c:v>
                </c:pt>
                <c:pt idx="2932">
                  <c:v>2932</c:v>
                </c:pt>
                <c:pt idx="2933">
                  <c:v>2933</c:v>
                </c:pt>
                <c:pt idx="2934">
                  <c:v>2934</c:v>
                </c:pt>
                <c:pt idx="2935">
                  <c:v>2935</c:v>
                </c:pt>
                <c:pt idx="2936">
                  <c:v>2936</c:v>
                </c:pt>
                <c:pt idx="2937">
                  <c:v>2937</c:v>
                </c:pt>
                <c:pt idx="2938">
                  <c:v>2938</c:v>
                </c:pt>
                <c:pt idx="2939">
                  <c:v>2939</c:v>
                </c:pt>
                <c:pt idx="2940">
                  <c:v>2940</c:v>
                </c:pt>
                <c:pt idx="2941">
                  <c:v>2941</c:v>
                </c:pt>
                <c:pt idx="2942">
                  <c:v>2942</c:v>
                </c:pt>
                <c:pt idx="2943">
                  <c:v>2943</c:v>
                </c:pt>
                <c:pt idx="2944">
                  <c:v>2944</c:v>
                </c:pt>
                <c:pt idx="2945">
                  <c:v>2945</c:v>
                </c:pt>
                <c:pt idx="2946">
                  <c:v>2946</c:v>
                </c:pt>
                <c:pt idx="2947">
                  <c:v>2947</c:v>
                </c:pt>
                <c:pt idx="2948">
                  <c:v>2948</c:v>
                </c:pt>
                <c:pt idx="2949">
                  <c:v>2949</c:v>
                </c:pt>
                <c:pt idx="2950">
                  <c:v>2950</c:v>
                </c:pt>
                <c:pt idx="2951">
                  <c:v>2951</c:v>
                </c:pt>
                <c:pt idx="2952">
                  <c:v>2952</c:v>
                </c:pt>
                <c:pt idx="2953">
                  <c:v>2953</c:v>
                </c:pt>
                <c:pt idx="2954">
                  <c:v>2954</c:v>
                </c:pt>
                <c:pt idx="2955">
                  <c:v>2955</c:v>
                </c:pt>
                <c:pt idx="2956">
                  <c:v>2956</c:v>
                </c:pt>
                <c:pt idx="2957">
                  <c:v>2957</c:v>
                </c:pt>
                <c:pt idx="2958">
                  <c:v>2958</c:v>
                </c:pt>
                <c:pt idx="2959">
                  <c:v>2959</c:v>
                </c:pt>
                <c:pt idx="2960">
                  <c:v>2960</c:v>
                </c:pt>
                <c:pt idx="2961">
                  <c:v>2961</c:v>
                </c:pt>
                <c:pt idx="2962">
                  <c:v>2962</c:v>
                </c:pt>
                <c:pt idx="2963">
                  <c:v>2963</c:v>
                </c:pt>
                <c:pt idx="2964">
                  <c:v>2964</c:v>
                </c:pt>
                <c:pt idx="2965">
                  <c:v>2965</c:v>
                </c:pt>
                <c:pt idx="2966">
                  <c:v>2966</c:v>
                </c:pt>
                <c:pt idx="2967">
                  <c:v>2967</c:v>
                </c:pt>
                <c:pt idx="2968">
                  <c:v>2968</c:v>
                </c:pt>
                <c:pt idx="2969">
                  <c:v>2969</c:v>
                </c:pt>
                <c:pt idx="2970">
                  <c:v>2970</c:v>
                </c:pt>
                <c:pt idx="2971">
                  <c:v>2971</c:v>
                </c:pt>
                <c:pt idx="2972">
                  <c:v>2972</c:v>
                </c:pt>
                <c:pt idx="2973">
                  <c:v>2973</c:v>
                </c:pt>
                <c:pt idx="2974">
                  <c:v>2974</c:v>
                </c:pt>
                <c:pt idx="2975">
                  <c:v>2975</c:v>
                </c:pt>
                <c:pt idx="2976">
                  <c:v>2976</c:v>
                </c:pt>
                <c:pt idx="2977">
                  <c:v>2977</c:v>
                </c:pt>
                <c:pt idx="2978">
                  <c:v>2978</c:v>
                </c:pt>
                <c:pt idx="2979">
                  <c:v>2979</c:v>
                </c:pt>
                <c:pt idx="2980">
                  <c:v>2980</c:v>
                </c:pt>
                <c:pt idx="2981">
                  <c:v>2981</c:v>
                </c:pt>
                <c:pt idx="2982">
                  <c:v>2982</c:v>
                </c:pt>
                <c:pt idx="2983">
                  <c:v>2983</c:v>
                </c:pt>
                <c:pt idx="2984">
                  <c:v>2984</c:v>
                </c:pt>
                <c:pt idx="2985">
                  <c:v>2985</c:v>
                </c:pt>
                <c:pt idx="2986">
                  <c:v>2986</c:v>
                </c:pt>
                <c:pt idx="2987">
                  <c:v>2987</c:v>
                </c:pt>
                <c:pt idx="2988">
                  <c:v>2988</c:v>
                </c:pt>
                <c:pt idx="2989">
                  <c:v>2989</c:v>
                </c:pt>
                <c:pt idx="2990">
                  <c:v>2990</c:v>
                </c:pt>
                <c:pt idx="2991">
                  <c:v>2991</c:v>
                </c:pt>
                <c:pt idx="2992">
                  <c:v>2992</c:v>
                </c:pt>
                <c:pt idx="2993">
                  <c:v>2993</c:v>
                </c:pt>
                <c:pt idx="2994">
                  <c:v>2994</c:v>
                </c:pt>
                <c:pt idx="2995">
                  <c:v>2995</c:v>
                </c:pt>
                <c:pt idx="2996">
                  <c:v>2996</c:v>
                </c:pt>
                <c:pt idx="2997">
                  <c:v>2997</c:v>
                </c:pt>
                <c:pt idx="2998">
                  <c:v>2998</c:v>
                </c:pt>
                <c:pt idx="2999">
                  <c:v>2999</c:v>
                </c:pt>
                <c:pt idx="3000">
                  <c:v>3000</c:v>
                </c:pt>
                <c:pt idx="3001">
                  <c:v>3001</c:v>
                </c:pt>
                <c:pt idx="3002">
                  <c:v>3002</c:v>
                </c:pt>
                <c:pt idx="3003">
                  <c:v>3003</c:v>
                </c:pt>
                <c:pt idx="3004">
                  <c:v>3004</c:v>
                </c:pt>
                <c:pt idx="3005">
                  <c:v>3005</c:v>
                </c:pt>
                <c:pt idx="3006">
                  <c:v>3006</c:v>
                </c:pt>
                <c:pt idx="3007">
                  <c:v>3007</c:v>
                </c:pt>
                <c:pt idx="3008">
                  <c:v>3008</c:v>
                </c:pt>
                <c:pt idx="3009">
                  <c:v>3009</c:v>
                </c:pt>
                <c:pt idx="3010">
                  <c:v>3010</c:v>
                </c:pt>
                <c:pt idx="3011">
                  <c:v>3011</c:v>
                </c:pt>
                <c:pt idx="3012">
                  <c:v>3012</c:v>
                </c:pt>
                <c:pt idx="3013">
                  <c:v>3013</c:v>
                </c:pt>
                <c:pt idx="3014">
                  <c:v>3014</c:v>
                </c:pt>
                <c:pt idx="3015">
                  <c:v>3015</c:v>
                </c:pt>
                <c:pt idx="3016">
                  <c:v>3016</c:v>
                </c:pt>
                <c:pt idx="3017">
                  <c:v>3017</c:v>
                </c:pt>
                <c:pt idx="3018">
                  <c:v>3018</c:v>
                </c:pt>
                <c:pt idx="3019">
                  <c:v>3019</c:v>
                </c:pt>
                <c:pt idx="3020">
                  <c:v>3020</c:v>
                </c:pt>
                <c:pt idx="3021">
                  <c:v>3021</c:v>
                </c:pt>
                <c:pt idx="3022">
                  <c:v>3022</c:v>
                </c:pt>
                <c:pt idx="3023">
                  <c:v>3023</c:v>
                </c:pt>
                <c:pt idx="3024">
                  <c:v>3024</c:v>
                </c:pt>
                <c:pt idx="3025">
                  <c:v>3025</c:v>
                </c:pt>
                <c:pt idx="3026">
                  <c:v>3026</c:v>
                </c:pt>
                <c:pt idx="3027">
                  <c:v>3027</c:v>
                </c:pt>
                <c:pt idx="3028">
                  <c:v>3028</c:v>
                </c:pt>
                <c:pt idx="3029">
                  <c:v>3029</c:v>
                </c:pt>
                <c:pt idx="3030">
                  <c:v>3030</c:v>
                </c:pt>
                <c:pt idx="3031">
                  <c:v>3031</c:v>
                </c:pt>
                <c:pt idx="3032">
                  <c:v>3032</c:v>
                </c:pt>
                <c:pt idx="3033">
                  <c:v>3033</c:v>
                </c:pt>
                <c:pt idx="3034">
                  <c:v>3034</c:v>
                </c:pt>
                <c:pt idx="3035">
                  <c:v>3035</c:v>
                </c:pt>
                <c:pt idx="3036">
                  <c:v>3036</c:v>
                </c:pt>
                <c:pt idx="3037">
                  <c:v>3037</c:v>
                </c:pt>
                <c:pt idx="3038">
                  <c:v>3038</c:v>
                </c:pt>
                <c:pt idx="3039">
                  <c:v>3039</c:v>
                </c:pt>
                <c:pt idx="3040">
                  <c:v>3040</c:v>
                </c:pt>
                <c:pt idx="3041">
                  <c:v>3041</c:v>
                </c:pt>
                <c:pt idx="3042">
                  <c:v>3042</c:v>
                </c:pt>
                <c:pt idx="3043">
                  <c:v>3043</c:v>
                </c:pt>
                <c:pt idx="3044">
                  <c:v>3044</c:v>
                </c:pt>
                <c:pt idx="3045">
                  <c:v>3045</c:v>
                </c:pt>
                <c:pt idx="3046">
                  <c:v>3046</c:v>
                </c:pt>
                <c:pt idx="3047">
                  <c:v>3047</c:v>
                </c:pt>
                <c:pt idx="3048">
                  <c:v>3048</c:v>
                </c:pt>
                <c:pt idx="3049">
                  <c:v>3049</c:v>
                </c:pt>
                <c:pt idx="3050">
                  <c:v>3050</c:v>
                </c:pt>
                <c:pt idx="3051">
                  <c:v>3051</c:v>
                </c:pt>
                <c:pt idx="3052">
                  <c:v>3052</c:v>
                </c:pt>
                <c:pt idx="3053">
                  <c:v>3053</c:v>
                </c:pt>
                <c:pt idx="3054">
                  <c:v>3054</c:v>
                </c:pt>
                <c:pt idx="3055">
                  <c:v>3055</c:v>
                </c:pt>
                <c:pt idx="3056">
                  <c:v>3056</c:v>
                </c:pt>
                <c:pt idx="3057">
                  <c:v>3057</c:v>
                </c:pt>
                <c:pt idx="3058">
                  <c:v>3058</c:v>
                </c:pt>
                <c:pt idx="3059">
                  <c:v>3059</c:v>
                </c:pt>
                <c:pt idx="3060">
                  <c:v>3060</c:v>
                </c:pt>
                <c:pt idx="3061">
                  <c:v>3061</c:v>
                </c:pt>
                <c:pt idx="3062">
                  <c:v>3062</c:v>
                </c:pt>
                <c:pt idx="3063">
                  <c:v>3063</c:v>
                </c:pt>
                <c:pt idx="3064">
                  <c:v>3064</c:v>
                </c:pt>
                <c:pt idx="3065">
                  <c:v>3065</c:v>
                </c:pt>
                <c:pt idx="3066">
                  <c:v>3066</c:v>
                </c:pt>
                <c:pt idx="3067">
                  <c:v>3067</c:v>
                </c:pt>
                <c:pt idx="3068">
                  <c:v>3068</c:v>
                </c:pt>
                <c:pt idx="3069">
                  <c:v>3069</c:v>
                </c:pt>
                <c:pt idx="3070">
                  <c:v>3070</c:v>
                </c:pt>
                <c:pt idx="3071">
                  <c:v>3071</c:v>
                </c:pt>
                <c:pt idx="3072">
                  <c:v>3072</c:v>
                </c:pt>
                <c:pt idx="3073">
                  <c:v>3073</c:v>
                </c:pt>
                <c:pt idx="3074">
                  <c:v>3074</c:v>
                </c:pt>
                <c:pt idx="3075">
                  <c:v>3075</c:v>
                </c:pt>
                <c:pt idx="3076">
                  <c:v>3076</c:v>
                </c:pt>
                <c:pt idx="3077">
                  <c:v>3077</c:v>
                </c:pt>
                <c:pt idx="3078">
                  <c:v>3078</c:v>
                </c:pt>
                <c:pt idx="3079">
                  <c:v>3079</c:v>
                </c:pt>
                <c:pt idx="3080">
                  <c:v>3080</c:v>
                </c:pt>
                <c:pt idx="3081">
                  <c:v>3081</c:v>
                </c:pt>
                <c:pt idx="3082">
                  <c:v>3082</c:v>
                </c:pt>
                <c:pt idx="3083">
                  <c:v>3083</c:v>
                </c:pt>
                <c:pt idx="3084">
                  <c:v>3084</c:v>
                </c:pt>
                <c:pt idx="3085">
                  <c:v>3085</c:v>
                </c:pt>
                <c:pt idx="3086">
                  <c:v>3086</c:v>
                </c:pt>
                <c:pt idx="3087">
                  <c:v>3087</c:v>
                </c:pt>
                <c:pt idx="3088">
                  <c:v>3088</c:v>
                </c:pt>
                <c:pt idx="3089">
                  <c:v>3089</c:v>
                </c:pt>
                <c:pt idx="3090">
                  <c:v>3090</c:v>
                </c:pt>
                <c:pt idx="3091">
                  <c:v>3091</c:v>
                </c:pt>
                <c:pt idx="3092">
                  <c:v>3092</c:v>
                </c:pt>
                <c:pt idx="3093">
                  <c:v>3093</c:v>
                </c:pt>
                <c:pt idx="3094">
                  <c:v>3094</c:v>
                </c:pt>
                <c:pt idx="3095">
                  <c:v>3095</c:v>
                </c:pt>
                <c:pt idx="3096">
                  <c:v>3096</c:v>
                </c:pt>
                <c:pt idx="3097">
                  <c:v>3097</c:v>
                </c:pt>
                <c:pt idx="3098">
                  <c:v>3098</c:v>
                </c:pt>
                <c:pt idx="3099">
                  <c:v>3099</c:v>
                </c:pt>
                <c:pt idx="3100">
                  <c:v>3100</c:v>
                </c:pt>
                <c:pt idx="3101">
                  <c:v>3101</c:v>
                </c:pt>
                <c:pt idx="3102">
                  <c:v>3102</c:v>
                </c:pt>
                <c:pt idx="3103">
                  <c:v>3103</c:v>
                </c:pt>
                <c:pt idx="3104">
                  <c:v>3104</c:v>
                </c:pt>
                <c:pt idx="3105">
                  <c:v>3105</c:v>
                </c:pt>
                <c:pt idx="3106">
                  <c:v>3106</c:v>
                </c:pt>
                <c:pt idx="3107">
                  <c:v>3107</c:v>
                </c:pt>
                <c:pt idx="3108">
                  <c:v>3108</c:v>
                </c:pt>
                <c:pt idx="3109">
                  <c:v>3109</c:v>
                </c:pt>
                <c:pt idx="3110">
                  <c:v>3110</c:v>
                </c:pt>
                <c:pt idx="3111">
                  <c:v>3111</c:v>
                </c:pt>
                <c:pt idx="3112">
                  <c:v>3112</c:v>
                </c:pt>
                <c:pt idx="3113">
                  <c:v>3113</c:v>
                </c:pt>
                <c:pt idx="3114">
                  <c:v>3114</c:v>
                </c:pt>
                <c:pt idx="3115">
                  <c:v>3115</c:v>
                </c:pt>
                <c:pt idx="3116">
                  <c:v>3116</c:v>
                </c:pt>
                <c:pt idx="3117">
                  <c:v>3117</c:v>
                </c:pt>
                <c:pt idx="3118">
                  <c:v>3118</c:v>
                </c:pt>
                <c:pt idx="3119">
                  <c:v>3119</c:v>
                </c:pt>
                <c:pt idx="3120">
                  <c:v>3120</c:v>
                </c:pt>
                <c:pt idx="3121">
                  <c:v>3121</c:v>
                </c:pt>
                <c:pt idx="3122">
                  <c:v>3122</c:v>
                </c:pt>
                <c:pt idx="3123">
                  <c:v>3123</c:v>
                </c:pt>
                <c:pt idx="3124">
                  <c:v>3124</c:v>
                </c:pt>
                <c:pt idx="3125">
                  <c:v>3125</c:v>
                </c:pt>
                <c:pt idx="3126">
                  <c:v>3126</c:v>
                </c:pt>
                <c:pt idx="3127">
                  <c:v>3127</c:v>
                </c:pt>
                <c:pt idx="3128">
                  <c:v>3128</c:v>
                </c:pt>
                <c:pt idx="3129">
                  <c:v>3129</c:v>
                </c:pt>
                <c:pt idx="3130">
                  <c:v>3130</c:v>
                </c:pt>
                <c:pt idx="3131">
                  <c:v>3131</c:v>
                </c:pt>
                <c:pt idx="3132">
                  <c:v>3132</c:v>
                </c:pt>
                <c:pt idx="3133">
                  <c:v>3133</c:v>
                </c:pt>
                <c:pt idx="3134">
                  <c:v>3134</c:v>
                </c:pt>
                <c:pt idx="3135">
                  <c:v>3135</c:v>
                </c:pt>
                <c:pt idx="3136">
                  <c:v>3136</c:v>
                </c:pt>
                <c:pt idx="3137">
                  <c:v>3137</c:v>
                </c:pt>
                <c:pt idx="3138">
                  <c:v>3138</c:v>
                </c:pt>
                <c:pt idx="3139">
                  <c:v>3139</c:v>
                </c:pt>
                <c:pt idx="3140">
                  <c:v>3140</c:v>
                </c:pt>
                <c:pt idx="3141">
                  <c:v>3141</c:v>
                </c:pt>
                <c:pt idx="3142">
                  <c:v>3142</c:v>
                </c:pt>
                <c:pt idx="3143">
                  <c:v>3143</c:v>
                </c:pt>
                <c:pt idx="3144">
                  <c:v>3144</c:v>
                </c:pt>
                <c:pt idx="3145">
                  <c:v>3145</c:v>
                </c:pt>
                <c:pt idx="3146">
                  <c:v>3146</c:v>
                </c:pt>
                <c:pt idx="3147">
                  <c:v>3147</c:v>
                </c:pt>
                <c:pt idx="3148">
                  <c:v>3148</c:v>
                </c:pt>
                <c:pt idx="3149">
                  <c:v>3149</c:v>
                </c:pt>
                <c:pt idx="3150">
                  <c:v>3150</c:v>
                </c:pt>
                <c:pt idx="3151">
                  <c:v>3151</c:v>
                </c:pt>
                <c:pt idx="3152">
                  <c:v>3152</c:v>
                </c:pt>
                <c:pt idx="3153">
                  <c:v>3153</c:v>
                </c:pt>
                <c:pt idx="3154">
                  <c:v>3154</c:v>
                </c:pt>
                <c:pt idx="3155">
                  <c:v>3155</c:v>
                </c:pt>
                <c:pt idx="3156">
                  <c:v>3156</c:v>
                </c:pt>
                <c:pt idx="3157">
                  <c:v>3157</c:v>
                </c:pt>
                <c:pt idx="3158">
                  <c:v>3158</c:v>
                </c:pt>
                <c:pt idx="3159">
                  <c:v>3159</c:v>
                </c:pt>
                <c:pt idx="3160">
                  <c:v>3160</c:v>
                </c:pt>
                <c:pt idx="3161">
                  <c:v>3161</c:v>
                </c:pt>
                <c:pt idx="3162">
                  <c:v>3162</c:v>
                </c:pt>
                <c:pt idx="3163">
                  <c:v>3163</c:v>
                </c:pt>
                <c:pt idx="3164">
                  <c:v>3164</c:v>
                </c:pt>
                <c:pt idx="3165">
                  <c:v>3165</c:v>
                </c:pt>
                <c:pt idx="3166">
                  <c:v>3166</c:v>
                </c:pt>
                <c:pt idx="3167">
                  <c:v>3167</c:v>
                </c:pt>
                <c:pt idx="3168">
                  <c:v>3168</c:v>
                </c:pt>
                <c:pt idx="3169">
                  <c:v>3169</c:v>
                </c:pt>
                <c:pt idx="3170">
                  <c:v>3170</c:v>
                </c:pt>
                <c:pt idx="3171">
                  <c:v>3171</c:v>
                </c:pt>
                <c:pt idx="3172">
                  <c:v>3172</c:v>
                </c:pt>
                <c:pt idx="3173">
                  <c:v>3173</c:v>
                </c:pt>
                <c:pt idx="3174">
                  <c:v>3174</c:v>
                </c:pt>
                <c:pt idx="3175">
                  <c:v>3175</c:v>
                </c:pt>
                <c:pt idx="3176">
                  <c:v>3176</c:v>
                </c:pt>
                <c:pt idx="3177">
                  <c:v>3177</c:v>
                </c:pt>
                <c:pt idx="3178">
                  <c:v>3178</c:v>
                </c:pt>
                <c:pt idx="3179">
                  <c:v>3179</c:v>
                </c:pt>
                <c:pt idx="3180">
                  <c:v>3180</c:v>
                </c:pt>
                <c:pt idx="3181">
                  <c:v>3181</c:v>
                </c:pt>
                <c:pt idx="3182">
                  <c:v>3182</c:v>
                </c:pt>
                <c:pt idx="3183">
                  <c:v>3183</c:v>
                </c:pt>
                <c:pt idx="3184">
                  <c:v>3184</c:v>
                </c:pt>
                <c:pt idx="3185">
                  <c:v>3185</c:v>
                </c:pt>
                <c:pt idx="3186">
                  <c:v>3186</c:v>
                </c:pt>
                <c:pt idx="3187">
                  <c:v>3187</c:v>
                </c:pt>
                <c:pt idx="3188">
                  <c:v>3188</c:v>
                </c:pt>
                <c:pt idx="3189">
                  <c:v>3189</c:v>
                </c:pt>
                <c:pt idx="3190">
                  <c:v>3190</c:v>
                </c:pt>
                <c:pt idx="3191">
                  <c:v>3191</c:v>
                </c:pt>
                <c:pt idx="3192">
                  <c:v>3192</c:v>
                </c:pt>
                <c:pt idx="3193">
                  <c:v>3193</c:v>
                </c:pt>
                <c:pt idx="3194">
                  <c:v>3194</c:v>
                </c:pt>
                <c:pt idx="3195">
                  <c:v>3195</c:v>
                </c:pt>
                <c:pt idx="3196">
                  <c:v>3196</c:v>
                </c:pt>
                <c:pt idx="3197">
                  <c:v>3197</c:v>
                </c:pt>
                <c:pt idx="3198">
                  <c:v>3198</c:v>
                </c:pt>
                <c:pt idx="3199">
                  <c:v>3199</c:v>
                </c:pt>
                <c:pt idx="3200">
                  <c:v>3200</c:v>
                </c:pt>
                <c:pt idx="3201">
                  <c:v>3201</c:v>
                </c:pt>
                <c:pt idx="3202">
                  <c:v>3202</c:v>
                </c:pt>
                <c:pt idx="3203">
                  <c:v>3203</c:v>
                </c:pt>
                <c:pt idx="3204">
                  <c:v>3204</c:v>
                </c:pt>
                <c:pt idx="3205">
                  <c:v>3205</c:v>
                </c:pt>
                <c:pt idx="3206">
                  <c:v>3206</c:v>
                </c:pt>
                <c:pt idx="3207">
                  <c:v>3207</c:v>
                </c:pt>
                <c:pt idx="3208">
                  <c:v>3208</c:v>
                </c:pt>
                <c:pt idx="3209">
                  <c:v>3209</c:v>
                </c:pt>
                <c:pt idx="3210">
                  <c:v>3210</c:v>
                </c:pt>
                <c:pt idx="3211">
                  <c:v>3211</c:v>
                </c:pt>
                <c:pt idx="3212">
                  <c:v>3212</c:v>
                </c:pt>
                <c:pt idx="3213">
                  <c:v>3213</c:v>
                </c:pt>
                <c:pt idx="3214">
                  <c:v>3214</c:v>
                </c:pt>
                <c:pt idx="3215">
                  <c:v>3215</c:v>
                </c:pt>
                <c:pt idx="3216">
                  <c:v>3216</c:v>
                </c:pt>
                <c:pt idx="3217">
                  <c:v>3217</c:v>
                </c:pt>
                <c:pt idx="3218">
                  <c:v>3218</c:v>
                </c:pt>
                <c:pt idx="3219">
                  <c:v>3219</c:v>
                </c:pt>
                <c:pt idx="3220">
                  <c:v>3220</c:v>
                </c:pt>
                <c:pt idx="3221">
                  <c:v>3221</c:v>
                </c:pt>
                <c:pt idx="3222">
                  <c:v>3222</c:v>
                </c:pt>
                <c:pt idx="3223">
                  <c:v>3223</c:v>
                </c:pt>
                <c:pt idx="3224">
                  <c:v>3224</c:v>
                </c:pt>
                <c:pt idx="3225">
                  <c:v>3225</c:v>
                </c:pt>
                <c:pt idx="3226">
                  <c:v>3226</c:v>
                </c:pt>
                <c:pt idx="3227">
                  <c:v>3227</c:v>
                </c:pt>
                <c:pt idx="3228">
                  <c:v>3228</c:v>
                </c:pt>
                <c:pt idx="3229">
                  <c:v>3229</c:v>
                </c:pt>
                <c:pt idx="3230">
                  <c:v>3230</c:v>
                </c:pt>
                <c:pt idx="3231">
                  <c:v>3231</c:v>
                </c:pt>
                <c:pt idx="3232">
                  <c:v>3232</c:v>
                </c:pt>
                <c:pt idx="3233">
                  <c:v>3233</c:v>
                </c:pt>
                <c:pt idx="3234">
                  <c:v>3234</c:v>
                </c:pt>
                <c:pt idx="3235">
                  <c:v>3235</c:v>
                </c:pt>
                <c:pt idx="3236">
                  <c:v>3236</c:v>
                </c:pt>
                <c:pt idx="3237">
                  <c:v>3237</c:v>
                </c:pt>
                <c:pt idx="3238">
                  <c:v>3238</c:v>
                </c:pt>
                <c:pt idx="3239">
                  <c:v>3239</c:v>
                </c:pt>
                <c:pt idx="3240">
                  <c:v>3240</c:v>
                </c:pt>
                <c:pt idx="3241">
                  <c:v>3241</c:v>
                </c:pt>
                <c:pt idx="3242">
                  <c:v>3242</c:v>
                </c:pt>
                <c:pt idx="3243">
                  <c:v>3243</c:v>
                </c:pt>
                <c:pt idx="3244">
                  <c:v>3244</c:v>
                </c:pt>
                <c:pt idx="3245">
                  <c:v>3245</c:v>
                </c:pt>
                <c:pt idx="3246">
                  <c:v>3246</c:v>
                </c:pt>
                <c:pt idx="3247">
                  <c:v>3247</c:v>
                </c:pt>
                <c:pt idx="3248">
                  <c:v>3248</c:v>
                </c:pt>
                <c:pt idx="3249">
                  <c:v>3249</c:v>
                </c:pt>
                <c:pt idx="3250">
                  <c:v>3250</c:v>
                </c:pt>
                <c:pt idx="3251">
                  <c:v>3251</c:v>
                </c:pt>
                <c:pt idx="3252">
                  <c:v>3252</c:v>
                </c:pt>
                <c:pt idx="3253">
                  <c:v>3253</c:v>
                </c:pt>
                <c:pt idx="3254">
                  <c:v>3254</c:v>
                </c:pt>
                <c:pt idx="3255">
                  <c:v>3255</c:v>
                </c:pt>
                <c:pt idx="3256">
                  <c:v>3256</c:v>
                </c:pt>
                <c:pt idx="3257">
                  <c:v>3257</c:v>
                </c:pt>
                <c:pt idx="3258">
                  <c:v>3258</c:v>
                </c:pt>
                <c:pt idx="3259">
                  <c:v>3259</c:v>
                </c:pt>
                <c:pt idx="3260">
                  <c:v>3260</c:v>
                </c:pt>
                <c:pt idx="3261">
                  <c:v>3261</c:v>
                </c:pt>
                <c:pt idx="3262">
                  <c:v>3262</c:v>
                </c:pt>
                <c:pt idx="3263">
                  <c:v>3263</c:v>
                </c:pt>
                <c:pt idx="3264">
                  <c:v>3264</c:v>
                </c:pt>
                <c:pt idx="3265">
                  <c:v>3265</c:v>
                </c:pt>
                <c:pt idx="3266">
                  <c:v>3266</c:v>
                </c:pt>
                <c:pt idx="3267">
                  <c:v>3267</c:v>
                </c:pt>
                <c:pt idx="3268">
                  <c:v>3268</c:v>
                </c:pt>
                <c:pt idx="3269">
                  <c:v>3269</c:v>
                </c:pt>
                <c:pt idx="3270">
                  <c:v>3270</c:v>
                </c:pt>
                <c:pt idx="3271">
                  <c:v>3271</c:v>
                </c:pt>
                <c:pt idx="3272">
                  <c:v>3272</c:v>
                </c:pt>
                <c:pt idx="3273">
                  <c:v>3273</c:v>
                </c:pt>
                <c:pt idx="3274">
                  <c:v>3274</c:v>
                </c:pt>
                <c:pt idx="3275">
                  <c:v>3275</c:v>
                </c:pt>
                <c:pt idx="3276">
                  <c:v>3276</c:v>
                </c:pt>
                <c:pt idx="3277">
                  <c:v>3277</c:v>
                </c:pt>
                <c:pt idx="3278">
                  <c:v>3278</c:v>
                </c:pt>
                <c:pt idx="3279">
                  <c:v>3279</c:v>
                </c:pt>
                <c:pt idx="3280">
                  <c:v>3280</c:v>
                </c:pt>
                <c:pt idx="3281">
                  <c:v>3281</c:v>
                </c:pt>
                <c:pt idx="3282">
                  <c:v>3282</c:v>
                </c:pt>
                <c:pt idx="3283">
                  <c:v>3283</c:v>
                </c:pt>
                <c:pt idx="3284">
                  <c:v>3284</c:v>
                </c:pt>
                <c:pt idx="3285">
                  <c:v>3285</c:v>
                </c:pt>
                <c:pt idx="3286">
                  <c:v>3286</c:v>
                </c:pt>
                <c:pt idx="3287">
                  <c:v>3287</c:v>
                </c:pt>
                <c:pt idx="3288">
                  <c:v>3288</c:v>
                </c:pt>
                <c:pt idx="3289">
                  <c:v>3289</c:v>
                </c:pt>
                <c:pt idx="3290">
                  <c:v>3290</c:v>
                </c:pt>
                <c:pt idx="3291">
                  <c:v>3291</c:v>
                </c:pt>
                <c:pt idx="3292">
                  <c:v>3292</c:v>
                </c:pt>
                <c:pt idx="3293">
                  <c:v>3293</c:v>
                </c:pt>
                <c:pt idx="3294">
                  <c:v>3294</c:v>
                </c:pt>
                <c:pt idx="3295">
                  <c:v>3295</c:v>
                </c:pt>
                <c:pt idx="3296">
                  <c:v>3296</c:v>
                </c:pt>
                <c:pt idx="3297">
                  <c:v>3297</c:v>
                </c:pt>
                <c:pt idx="3298">
                  <c:v>3298</c:v>
                </c:pt>
                <c:pt idx="3299">
                  <c:v>3299</c:v>
                </c:pt>
                <c:pt idx="3300">
                  <c:v>3300</c:v>
                </c:pt>
                <c:pt idx="3301">
                  <c:v>3301</c:v>
                </c:pt>
                <c:pt idx="3302">
                  <c:v>3302</c:v>
                </c:pt>
                <c:pt idx="3303">
                  <c:v>3303</c:v>
                </c:pt>
                <c:pt idx="3304">
                  <c:v>3304</c:v>
                </c:pt>
                <c:pt idx="3305">
                  <c:v>3305</c:v>
                </c:pt>
                <c:pt idx="3306">
                  <c:v>3306</c:v>
                </c:pt>
                <c:pt idx="3307">
                  <c:v>3307</c:v>
                </c:pt>
                <c:pt idx="3308">
                  <c:v>3308</c:v>
                </c:pt>
                <c:pt idx="3309">
                  <c:v>3309</c:v>
                </c:pt>
                <c:pt idx="3310">
                  <c:v>3310</c:v>
                </c:pt>
                <c:pt idx="3311">
                  <c:v>3311</c:v>
                </c:pt>
                <c:pt idx="3312">
                  <c:v>3312</c:v>
                </c:pt>
                <c:pt idx="3313">
                  <c:v>3313</c:v>
                </c:pt>
                <c:pt idx="3314">
                  <c:v>3314</c:v>
                </c:pt>
                <c:pt idx="3315">
                  <c:v>3315</c:v>
                </c:pt>
                <c:pt idx="3316">
                  <c:v>3316</c:v>
                </c:pt>
                <c:pt idx="3317">
                  <c:v>3317</c:v>
                </c:pt>
                <c:pt idx="3318">
                  <c:v>3318</c:v>
                </c:pt>
                <c:pt idx="3319">
                  <c:v>3319</c:v>
                </c:pt>
                <c:pt idx="3320">
                  <c:v>3320</c:v>
                </c:pt>
                <c:pt idx="3321">
                  <c:v>3321</c:v>
                </c:pt>
                <c:pt idx="3322">
                  <c:v>3322</c:v>
                </c:pt>
                <c:pt idx="3323">
                  <c:v>3323</c:v>
                </c:pt>
                <c:pt idx="3324">
                  <c:v>3324</c:v>
                </c:pt>
                <c:pt idx="3325">
                  <c:v>3325</c:v>
                </c:pt>
                <c:pt idx="3326">
                  <c:v>3326</c:v>
                </c:pt>
                <c:pt idx="3327">
                  <c:v>3327</c:v>
                </c:pt>
                <c:pt idx="3328">
                  <c:v>3328</c:v>
                </c:pt>
                <c:pt idx="3329">
                  <c:v>3329</c:v>
                </c:pt>
                <c:pt idx="3330">
                  <c:v>3330</c:v>
                </c:pt>
                <c:pt idx="3331">
                  <c:v>3331</c:v>
                </c:pt>
                <c:pt idx="3332">
                  <c:v>3332</c:v>
                </c:pt>
                <c:pt idx="3333">
                  <c:v>3333</c:v>
                </c:pt>
                <c:pt idx="3334">
                  <c:v>3334</c:v>
                </c:pt>
                <c:pt idx="3335">
                  <c:v>3335</c:v>
                </c:pt>
                <c:pt idx="3336">
                  <c:v>3336</c:v>
                </c:pt>
                <c:pt idx="3337">
                  <c:v>3337</c:v>
                </c:pt>
                <c:pt idx="3338">
                  <c:v>3338</c:v>
                </c:pt>
                <c:pt idx="3339">
                  <c:v>3339</c:v>
                </c:pt>
                <c:pt idx="3340">
                  <c:v>3340</c:v>
                </c:pt>
                <c:pt idx="3341">
                  <c:v>3341</c:v>
                </c:pt>
                <c:pt idx="3342">
                  <c:v>3342</c:v>
                </c:pt>
                <c:pt idx="3343">
                  <c:v>3343</c:v>
                </c:pt>
                <c:pt idx="3344">
                  <c:v>3344</c:v>
                </c:pt>
                <c:pt idx="3345">
                  <c:v>3345</c:v>
                </c:pt>
                <c:pt idx="3346">
                  <c:v>3346</c:v>
                </c:pt>
                <c:pt idx="3347">
                  <c:v>3347</c:v>
                </c:pt>
                <c:pt idx="3348">
                  <c:v>3348</c:v>
                </c:pt>
                <c:pt idx="3349">
                  <c:v>3349</c:v>
                </c:pt>
                <c:pt idx="3350">
                  <c:v>3350</c:v>
                </c:pt>
                <c:pt idx="3351">
                  <c:v>3351</c:v>
                </c:pt>
                <c:pt idx="3352">
                  <c:v>3352</c:v>
                </c:pt>
                <c:pt idx="3353">
                  <c:v>3353</c:v>
                </c:pt>
                <c:pt idx="3354">
                  <c:v>3354</c:v>
                </c:pt>
                <c:pt idx="3355">
                  <c:v>3355</c:v>
                </c:pt>
                <c:pt idx="3356">
                  <c:v>3356</c:v>
                </c:pt>
                <c:pt idx="3357">
                  <c:v>3357</c:v>
                </c:pt>
                <c:pt idx="3358">
                  <c:v>3358</c:v>
                </c:pt>
                <c:pt idx="3359">
                  <c:v>3359</c:v>
                </c:pt>
                <c:pt idx="3360">
                  <c:v>3360</c:v>
                </c:pt>
                <c:pt idx="3361">
                  <c:v>3361</c:v>
                </c:pt>
                <c:pt idx="3362">
                  <c:v>3362</c:v>
                </c:pt>
                <c:pt idx="3363">
                  <c:v>3363</c:v>
                </c:pt>
                <c:pt idx="3364">
                  <c:v>3364</c:v>
                </c:pt>
                <c:pt idx="3365">
                  <c:v>3365</c:v>
                </c:pt>
                <c:pt idx="3366">
                  <c:v>3366</c:v>
                </c:pt>
                <c:pt idx="3367">
                  <c:v>3367</c:v>
                </c:pt>
                <c:pt idx="3368">
                  <c:v>3368</c:v>
                </c:pt>
                <c:pt idx="3369">
                  <c:v>3369</c:v>
                </c:pt>
                <c:pt idx="3370">
                  <c:v>3370</c:v>
                </c:pt>
                <c:pt idx="3371">
                  <c:v>3371</c:v>
                </c:pt>
                <c:pt idx="3372">
                  <c:v>3372</c:v>
                </c:pt>
                <c:pt idx="3373">
                  <c:v>3373</c:v>
                </c:pt>
                <c:pt idx="3374">
                  <c:v>3374</c:v>
                </c:pt>
                <c:pt idx="3375">
                  <c:v>3375</c:v>
                </c:pt>
                <c:pt idx="3376">
                  <c:v>3376</c:v>
                </c:pt>
                <c:pt idx="3377">
                  <c:v>3377</c:v>
                </c:pt>
                <c:pt idx="3378">
                  <c:v>3378</c:v>
                </c:pt>
                <c:pt idx="3379">
                  <c:v>3379</c:v>
                </c:pt>
                <c:pt idx="3380">
                  <c:v>3380</c:v>
                </c:pt>
                <c:pt idx="3381">
                  <c:v>3381</c:v>
                </c:pt>
                <c:pt idx="3382">
                  <c:v>3382</c:v>
                </c:pt>
                <c:pt idx="3383">
                  <c:v>3383</c:v>
                </c:pt>
                <c:pt idx="3384">
                  <c:v>3384</c:v>
                </c:pt>
                <c:pt idx="3385">
                  <c:v>3385</c:v>
                </c:pt>
                <c:pt idx="3386">
                  <c:v>3386</c:v>
                </c:pt>
                <c:pt idx="3387">
                  <c:v>3387</c:v>
                </c:pt>
                <c:pt idx="3388">
                  <c:v>3388</c:v>
                </c:pt>
                <c:pt idx="3389">
                  <c:v>3389</c:v>
                </c:pt>
                <c:pt idx="3390">
                  <c:v>3390</c:v>
                </c:pt>
                <c:pt idx="3391">
                  <c:v>3391</c:v>
                </c:pt>
                <c:pt idx="3392">
                  <c:v>3392</c:v>
                </c:pt>
                <c:pt idx="3393">
                  <c:v>3393</c:v>
                </c:pt>
                <c:pt idx="3394">
                  <c:v>3394</c:v>
                </c:pt>
                <c:pt idx="3395">
                  <c:v>3395</c:v>
                </c:pt>
                <c:pt idx="3396">
                  <c:v>3396</c:v>
                </c:pt>
                <c:pt idx="3397">
                  <c:v>3397</c:v>
                </c:pt>
                <c:pt idx="3398">
                  <c:v>3398</c:v>
                </c:pt>
                <c:pt idx="3399">
                  <c:v>3399</c:v>
                </c:pt>
                <c:pt idx="3400">
                  <c:v>3400</c:v>
                </c:pt>
                <c:pt idx="3401">
                  <c:v>3401</c:v>
                </c:pt>
                <c:pt idx="3402">
                  <c:v>3402</c:v>
                </c:pt>
                <c:pt idx="3403">
                  <c:v>3403</c:v>
                </c:pt>
                <c:pt idx="3404">
                  <c:v>3404</c:v>
                </c:pt>
                <c:pt idx="3405">
                  <c:v>3405</c:v>
                </c:pt>
                <c:pt idx="3406">
                  <c:v>3406</c:v>
                </c:pt>
                <c:pt idx="3407">
                  <c:v>3407</c:v>
                </c:pt>
                <c:pt idx="3408">
                  <c:v>3408</c:v>
                </c:pt>
                <c:pt idx="3409">
                  <c:v>3409</c:v>
                </c:pt>
                <c:pt idx="3410">
                  <c:v>3410</c:v>
                </c:pt>
                <c:pt idx="3411">
                  <c:v>3411</c:v>
                </c:pt>
                <c:pt idx="3412">
                  <c:v>3412</c:v>
                </c:pt>
                <c:pt idx="3413">
                  <c:v>3413</c:v>
                </c:pt>
                <c:pt idx="3414">
                  <c:v>3414</c:v>
                </c:pt>
                <c:pt idx="3415">
                  <c:v>3415</c:v>
                </c:pt>
                <c:pt idx="3416">
                  <c:v>3416</c:v>
                </c:pt>
                <c:pt idx="3417">
                  <c:v>3417</c:v>
                </c:pt>
                <c:pt idx="3418">
                  <c:v>3418</c:v>
                </c:pt>
                <c:pt idx="3419">
                  <c:v>3419</c:v>
                </c:pt>
                <c:pt idx="3420">
                  <c:v>3420</c:v>
                </c:pt>
                <c:pt idx="3421">
                  <c:v>3421</c:v>
                </c:pt>
                <c:pt idx="3422">
                  <c:v>3422</c:v>
                </c:pt>
                <c:pt idx="3423">
                  <c:v>3423</c:v>
                </c:pt>
                <c:pt idx="3424">
                  <c:v>3424</c:v>
                </c:pt>
                <c:pt idx="3425">
                  <c:v>3425</c:v>
                </c:pt>
                <c:pt idx="3426">
                  <c:v>3426</c:v>
                </c:pt>
                <c:pt idx="3427">
                  <c:v>3427</c:v>
                </c:pt>
                <c:pt idx="3428">
                  <c:v>3428</c:v>
                </c:pt>
                <c:pt idx="3429">
                  <c:v>3429</c:v>
                </c:pt>
                <c:pt idx="3430">
                  <c:v>3430</c:v>
                </c:pt>
                <c:pt idx="3431">
                  <c:v>3431</c:v>
                </c:pt>
                <c:pt idx="3432">
                  <c:v>3432</c:v>
                </c:pt>
                <c:pt idx="3433">
                  <c:v>3433</c:v>
                </c:pt>
                <c:pt idx="3434">
                  <c:v>3434</c:v>
                </c:pt>
                <c:pt idx="3435">
                  <c:v>3435</c:v>
                </c:pt>
                <c:pt idx="3436">
                  <c:v>3436</c:v>
                </c:pt>
                <c:pt idx="3437">
                  <c:v>3437</c:v>
                </c:pt>
                <c:pt idx="3438">
                  <c:v>3438</c:v>
                </c:pt>
                <c:pt idx="3439">
                  <c:v>3439</c:v>
                </c:pt>
                <c:pt idx="3440">
                  <c:v>3440</c:v>
                </c:pt>
                <c:pt idx="3441">
                  <c:v>3441</c:v>
                </c:pt>
                <c:pt idx="3442">
                  <c:v>3442</c:v>
                </c:pt>
                <c:pt idx="3443">
                  <c:v>3443</c:v>
                </c:pt>
                <c:pt idx="3444">
                  <c:v>3444</c:v>
                </c:pt>
                <c:pt idx="3445">
                  <c:v>3445</c:v>
                </c:pt>
                <c:pt idx="3446">
                  <c:v>3446</c:v>
                </c:pt>
                <c:pt idx="3447">
                  <c:v>3447</c:v>
                </c:pt>
                <c:pt idx="3448">
                  <c:v>3448</c:v>
                </c:pt>
                <c:pt idx="3449">
                  <c:v>3449</c:v>
                </c:pt>
                <c:pt idx="3450">
                  <c:v>3450</c:v>
                </c:pt>
                <c:pt idx="3451">
                  <c:v>3451</c:v>
                </c:pt>
                <c:pt idx="3452">
                  <c:v>3452</c:v>
                </c:pt>
                <c:pt idx="3453">
                  <c:v>3453</c:v>
                </c:pt>
                <c:pt idx="3454">
                  <c:v>3454</c:v>
                </c:pt>
                <c:pt idx="3455">
                  <c:v>3455</c:v>
                </c:pt>
                <c:pt idx="3456">
                  <c:v>3456</c:v>
                </c:pt>
                <c:pt idx="3457">
                  <c:v>3457</c:v>
                </c:pt>
                <c:pt idx="3458">
                  <c:v>3458</c:v>
                </c:pt>
                <c:pt idx="3459">
                  <c:v>3459</c:v>
                </c:pt>
                <c:pt idx="3460">
                  <c:v>3460</c:v>
                </c:pt>
                <c:pt idx="3461">
                  <c:v>3461</c:v>
                </c:pt>
                <c:pt idx="3462">
                  <c:v>3462</c:v>
                </c:pt>
                <c:pt idx="3463">
                  <c:v>3463</c:v>
                </c:pt>
                <c:pt idx="3464">
                  <c:v>3464</c:v>
                </c:pt>
                <c:pt idx="3465">
                  <c:v>3465</c:v>
                </c:pt>
                <c:pt idx="3466">
                  <c:v>3466</c:v>
                </c:pt>
                <c:pt idx="3467">
                  <c:v>3467</c:v>
                </c:pt>
                <c:pt idx="3468">
                  <c:v>3468</c:v>
                </c:pt>
                <c:pt idx="3469">
                  <c:v>3469</c:v>
                </c:pt>
                <c:pt idx="3470">
                  <c:v>3470</c:v>
                </c:pt>
                <c:pt idx="3471">
                  <c:v>3471</c:v>
                </c:pt>
                <c:pt idx="3472">
                  <c:v>3472</c:v>
                </c:pt>
                <c:pt idx="3473">
                  <c:v>3473</c:v>
                </c:pt>
                <c:pt idx="3474">
                  <c:v>3474</c:v>
                </c:pt>
                <c:pt idx="3475">
                  <c:v>3475</c:v>
                </c:pt>
                <c:pt idx="3476">
                  <c:v>3476</c:v>
                </c:pt>
                <c:pt idx="3477">
                  <c:v>3477</c:v>
                </c:pt>
                <c:pt idx="3478">
                  <c:v>3478</c:v>
                </c:pt>
                <c:pt idx="3479">
                  <c:v>3479</c:v>
                </c:pt>
                <c:pt idx="3480">
                  <c:v>3480</c:v>
                </c:pt>
                <c:pt idx="3481">
                  <c:v>3481</c:v>
                </c:pt>
                <c:pt idx="3482">
                  <c:v>3482</c:v>
                </c:pt>
                <c:pt idx="3483">
                  <c:v>3483</c:v>
                </c:pt>
                <c:pt idx="3484">
                  <c:v>3484</c:v>
                </c:pt>
                <c:pt idx="3485">
                  <c:v>3485</c:v>
                </c:pt>
                <c:pt idx="3486">
                  <c:v>3486</c:v>
                </c:pt>
                <c:pt idx="3487">
                  <c:v>3487</c:v>
                </c:pt>
                <c:pt idx="3488">
                  <c:v>3488</c:v>
                </c:pt>
                <c:pt idx="3489">
                  <c:v>3489</c:v>
                </c:pt>
                <c:pt idx="3490">
                  <c:v>3490</c:v>
                </c:pt>
                <c:pt idx="3491">
                  <c:v>3491</c:v>
                </c:pt>
                <c:pt idx="3492">
                  <c:v>3492</c:v>
                </c:pt>
                <c:pt idx="3493">
                  <c:v>3493</c:v>
                </c:pt>
                <c:pt idx="3494">
                  <c:v>3494</c:v>
                </c:pt>
                <c:pt idx="3495">
                  <c:v>3495</c:v>
                </c:pt>
                <c:pt idx="3496">
                  <c:v>3496</c:v>
                </c:pt>
                <c:pt idx="3497">
                  <c:v>3497</c:v>
                </c:pt>
                <c:pt idx="3498">
                  <c:v>3498</c:v>
                </c:pt>
                <c:pt idx="3499">
                  <c:v>3499</c:v>
                </c:pt>
                <c:pt idx="3500">
                  <c:v>3500</c:v>
                </c:pt>
                <c:pt idx="3501">
                  <c:v>3501</c:v>
                </c:pt>
                <c:pt idx="3502">
                  <c:v>3502</c:v>
                </c:pt>
                <c:pt idx="3503">
                  <c:v>3503</c:v>
                </c:pt>
                <c:pt idx="3504">
                  <c:v>3504</c:v>
                </c:pt>
                <c:pt idx="3505">
                  <c:v>3505</c:v>
                </c:pt>
                <c:pt idx="3506">
                  <c:v>3506</c:v>
                </c:pt>
                <c:pt idx="3507">
                  <c:v>3507</c:v>
                </c:pt>
                <c:pt idx="3508">
                  <c:v>3508</c:v>
                </c:pt>
                <c:pt idx="3509">
                  <c:v>3509</c:v>
                </c:pt>
                <c:pt idx="3510">
                  <c:v>3510</c:v>
                </c:pt>
                <c:pt idx="3511">
                  <c:v>3511</c:v>
                </c:pt>
                <c:pt idx="3512">
                  <c:v>3512</c:v>
                </c:pt>
                <c:pt idx="3513">
                  <c:v>3513</c:v>
                </c:pt>
                <c:pt idx="3514">
                  <c:v>3514</c:v>
                </c:pt>
                <c:pt idx="3515">
                  <c:v>3515</c:v>
                </c:pt>
                <c:pt idx="3516">
                  <c:v>3516</c:v>
                </c:pt>
                <c:pt idx="3517">
                  <c:v>3517</c:v>
                </c:pt>
                <c:pt idx="3518">
                  <c:v>3518</c:v>
                </c:pt>
                <c:pt idx="3519">
                  <c:v>3519</c:v>
                </c:pt>
                <c:pt idx="3520">
                  <c:v>3520</c:v>
                </c:pt>
                <c:pt idx="3521">
                  <c:v>3521</c:v>
                </c:pt>
                <c:pt idx="3522">
                  <c:v>3522</c:v>
                </c:pt>
                <c:pt idx="3523">
                  <c:v>3523</c:v>
                </c:pt>
                <c:pt idx="3524">
                  <c:v>3524</c:v>
                </c:pt>
                <c:pt idx="3525">
                  <c:v>3525</c:v>
                </c:pt>
                <c:pt idx="3526">
                  <c:v>3526</c:v>
                </c:pt>
                <c:pt idx="3527">
                  <c:v>3527</c:v>
                </c:pt>
                <c:pt idx="3528">
                  <c:v>3528</c:v>
                </c:pt>
                <c:pt idx="3529">
                  <c:v>3529</c:v>
                </c:pt>
                <c:pt idx="3530">
                  <c:v>3530</c:v>
                </c:pt>
                <c:pt idx="3531">
                  <c:v>3531</c:v>
                </c:pt>
                <c:pt idx="3532">
                  <c:v>3532</c:v>
                </c:pt>
                <c:pt idx="3533">
                  <c:v>3533</c:v>
                </c:pt>
                <c:pt idx="3534">
                  <c:v>3534</c:v>
                </c:pt>
                <c:pt idx="3535">
                  <c:v>3535</c:v>
                </c:pt>
                <c:pt idx="3536">
                  <c:v>3536</c:v>
                </c:pt>
                <c:pt idx="3537">
                  <c:v>3537</c:v>
                </c:pt>
                <c:pt idx="3538">
                  <c:v>3538</c:v>
                </c:pt>
                <c:pt idx="3539">
                  <c:v>3539</c:v>
                </c:pt>
                <c:pt idx="3540">
                  <c:v>3540</c:v>
                </c:pt>
                <c:pt idx="3541">
                  <c:v>3541</c:v>
                </c:pt>
                <c:pt idx="3542">
                  <c:v>3542</c:v>
                </c:pt>
                <c:pt idx="3543">
                  <c:v>3543</c:v>
                </c:pt>
                <c:pt idx="3544">
                  <c:v>3544</c:v>
                </c:pt>
                <c:pt idx="3545">
                  <c:v>3545</c:v>
                </c:pt>
                <c:pt idx="3546">
                  <c:v>3546</c:v>
                </c:pt>
                <c:pt idx="3547">
                  <c:v>3547</c:v>
                </c:pt>
                <c:pt idx="3548">
                  <c:v>3548</c:v>
                </c:pt>
                <c:pt idx="3549">
                  <c:v>3549</c:v>
                </c:pt>
                <c:pt idx="3550">
                  <c:v>3550</c:v>
                </c:pt>
                <c:pt idx="3551">
                  <c:v>3551</c:v>
                </c:pt>
                <c:pt idx="3552">
                  <c:v>3552</c:v>
                </c:pt>
                <c:pt idx="3553">
                  <c:v>3553</c:v>
                </c:pt>
                <c:pt idx="3554">
                  <c:v>3554</c:v>
                </c:pt>
                <c:pt idx="3555">
                  <c:v>3555</c:v>
                </c:pt>
                <c:pt idx="3556">
                  <c:v>3556</c:v>
                </c:pt>
                <c:pt idx="3557">
                  <c:v>3557</c:v>
                </c:pt>
                <c:pt idx="3558">
                  <c:v>3558</c:v>
                </c:pt>
                <c:pt idx="3559">
                  <c:v>3559</c:v>
                </c:pt>
                <c:pt idx="3560">
                  <c:v>3560</c:v>
                </c:pt>
                <c:pt idx="3561">
                  <c:v>3561</c:v>
                </c:pt>
                <c:pt idx="3562">
                  <c:v>3562</c:v>
                </c:pt>
                <c:pt idx="3563">
                  <c:v>3563</c:v>
                </c:pt>
                <c:pt idx="3564">
                  <c:v>3564</c:v>
                </c:pt>
                <c:pt idx="3565">
                  <c:v>3565</c:v>
                </c:pt>
                <c:pt idx="3566">
                  <c:v>3566</c:v>
                </c:pt>
                <c:pt idx="3567">
                  <c:v>3567</c:v>
                </c:pt>
                <c:pt idx="3568">
                  <c:v>3568</c:v>
                </c:pt>
                <c:pt idx="3569">
                  <c:v>3569</c:v>
                </c:pt>
                <c:pt idx="3570">
                  <c:v>3570</c:v>
                </c:pt>
                <c:pt idx="3571">
                  <c:v>3571</c:v>
                </c:pt>
                <c:pt idx="3572">
                  <c:v>3572</c:v>
                </c:pt>
                <c:pt idx="3573">
                  <c:v>3573</c:v>
                </c:pt>
                <c:pt idx="3574">
                  <c:v>3574</c:v>
                </c:pt>
                <c:pt idx="3575">
                  <c:v>3575</c:v>
                </c:pt>
                <c:pt idx="3576">
                  <c:v>3576</c:v>
                </c:pt>
                <c:pt idx="3577">
                  <c:v>3577</c:v>
                </c:pt>
                <c:pt idx="3578">
                  <c:v>3578</c:v>
                </c:pt>
                <c:pt idx="3579">
                  <c:v>3579</c:v>
                </c:pt>
                <c:pt idx="3580">
                  <c:v>3580</c:v>
                </c:pt>
                <c:pt idx="3581">
                  <c:v>3581</c:v>
                </c:pt>
                <c:pt idx="3582">
                  <c:v>3582</c:v>
                </c:pt>
                <c:pt idx="3583">
                  <c:v>3583</c:v>
                </c:pt>
                <c:pt idx="3584">
                  <c:v>3584</c:v>
                </c:pt>
                <c:pt idx="3585">
                  <c:v>3585</c:v>
                </c:pt>
                <c:pt idx="3586">
                  <c:v>3586</c:v>
                </c:pt>
                <c:pt idx="3587">
                  <c:v>3587</c:v>
                </c:pt>
                <c:pt idx="3588">
                  <c:v>3588</c:v>
                </c:pt>
                <c:pt idx="3589">
                  <c:v>3589</c:v>
                </c:pt>
                <c:pt idx="3590">
                  <c:v>3590</c:v>
                </c:pt>
                <c:pt idx="3591">
                  <c:v>3591</c:v>
                </c:pt>
                <c:pt idx="3592">
                  <c:v>3592</c:v>
                </c:pt>
                <c:pt idx="3593">
                  <c:v>3593</c:v>
                </c:pt>
                <c:pt idx="3594">
                  <c:v>3594</c:v>
                </c:pt>
                <c:pt idx="3595">
                  <c:v>3595</c:v>
                </c:pt>
                <c:pt idx="3596">
                  <c:v>3596</c:v>
                </c:pt>
                <c:pt idx="3597">
                  <c:v>3597</c:v>
                </c:pt>
                <c:pt idx="3598">
                  <c:v>3598</c:v>
                </c:pt>
                <c:pt idx="3599">
                  <c:v>3599</c:v>
                </c:pt>
                <c:pt idx="3600">
                  <c:v>3600</c:v>
                </c:pt>
                <c:pt idx="3601">
                  <c:v>3601</c:v>
                </c:pt>
                <c:pt idx="3602">
                  <c:v>3602</c:v>
                </c:pt>
                <c:pt idx="3603">
                  <c:v>3603</c:v>
                </c:pt>
                <c:pt idx="3604">
                  <c:v>3604</c:v>
                </c:pt>
                <c:pt idx="3605">
                  <c:v>3605</c:v>
                </c:pt>
                <c:pt idx="3606">
                  <c:v>3606</c:v>
                </c:pt>
                <c:pt idx="3607">
                  <c:v>3607</c:v>
                </c:pt>
                <c:pt idx="3608">
                  <c:v>3608</c:v>
                </c:pt>
                <c:pt idx="3609">
                  <c:v>3609</c:v>
                </c:pt>
                <c:pt idx="3610">
                  <c:v>3610</c:v>
                </c:pt>
                <c:pt idx="3611">
                  <c:v>3611</c:v>
                </c:pt>
                <c:pt idx="3612">
                  <c:v>3612</c:v>
                </c:pt>
                <c:pt idx="3613">
                  <c:v>3613</c:v>
                </c:pt>
                <c:pt idx="3614">
                  <c:v>3614</c:v>
                </c:pt>
                <c:pt idx="3615">
                  <c:v>3615</c:v>
                </c:pt>
                <c:pt idx="3616">
                  <c:v>3616</c:v>
                </c:pt>
                <c:pt idx="3617">
                  <c:v>3617</c:v>
                </c:pt>
                <c:pt idx="3618">
                  <c:v>3618</c:v>
                </c:pt>
                <c:pt idx="3619">
                  <c:v>3619</c:v>
                </c:pt>
                <c:pt idx="3620">
                  <c:v>3620</c:v>
                </c:pt>
                <c:pt idx="3621">
                  <c:v>3621</c:v>
                </c:pt>
                <c:pt idx="3622">
                  <c:v>3622</c:v>
                </c:pt>
                <c:pt idx="3623">
                  <c:v>3623</c:v>
                </c:pt>
                <c:pt idx="3624">
                  <c:v>3624</c:v>
                </c:pt>
                <c:pt idx="3625">
                  <c:v>3625</c:v>
                </c:pt>
                <c:pt idx="3626">
                  <c:v>3626</c:v>
                </c:pt>
                <c:pt idx="3627">
                  <c:v>3627</c:v>
                </c:pt>
                <c:pt idx="3628">
                  <c:v>3628</c:v>
                </c:pt>
                <c:pt idx="3629">
                  <c:v>3629</c:v>
                </c:pt>
                <c:pt idx="3630">
                  <c:v>3630</c:v>
                </c:pt>
                <c:pt idx="3631">
                  <c:v>3631</c:v>
                </c:pt>
                <c:pt idx="3632">
                  <c:v>3632</c:v>
                </c:pt>
                <c:pt idx="3633">
                  <c:v>3633</c:v>
                </c:pt>
                <c:pt idx="3634">
                  <c:v>3634</c:v>
                </c:pt>
                <c:pt idx="3635">
                  <c:v>3635</c:v>
                </c:pt>
                <c:pt idx="3636">
                  <c:v>3636</c:v>
                </c:pt>
                <c:pt idx="3637">
                  <c:v>3637</c:v>
                </c:pt>
                <c:pt idx="3638">
                  <c:v>3638</c:v>
                </c:pt>
                <c:pt idx="3639">
                  <c:v>3639</c:v>
                </c:pt>
                <c:pt idx="3640">
                  <c:v>3640</c:v>
                </c:pt>
                <c:pt idx="3641">
                  <c:v>3641</c:v>
                </c:pt>
                <c:pt idx="3642">
                  <c:v>3642</c:v>
                </c:pt>
                <c:pt idx="3643">
                  <c:v>3643</c:v>
                </c:pt>
                <c:pt idx="3644">
                  <c:v>3644</c:v>
                </c:pt>
                <c:pt idx="3645">
                  <c:v>3645</c:v>
                </c:pt>
                <c:pt idx="3646">
                  <c:v>3646</c:v>
                </c:pt>
                <c:pt idx="3647">
                  <c:v>3647</c:v>
                </c:pt>
                <c:pt idx="3648">
                  <c:v>3648</c:v>
                </c:pt>
                <c:pt idx="3649">
                  <c:v>3649</c:v>
                </c:pt>
                <c:pt idx="3650">
                  <c:v>3650</c:v>
                </c:pt>
                <c:pt idx="3651">
                  <c:v>3651</c:v>
                </c:pt>
                <c:pt idx="3652">
                  <c:v>3652</c:v>
                </c:pt>
                <c:pt idx="3653">
                  <c:v>3653</c:v>
                </c:pt>
                <c:pt idx="3654">
                  <c:v>3654</c:v>
                </c:pt>
                <c:pt idx="3655">
                  <c:v>3655</c:v>
                </c:pt>
                <c:pt idx="3656">
                  <c:v>3656</c:v>
                </c:pt>
                <c:pt idx="3657">
                  <c:v>3657</c:v>
                </c:pt>
                <c:pt idx="3658">
                  <c:v>3658</c:v>
                </c:pt>
                <c:pt idx="3659">
                  <c:v>3659</c:v>
                </c:pt>
                <c:pt idx="3660">
                  <c:v>3660</c:v>
                </c:pt>
                <c:pt idx="3661">
                  <c:v>3661</c:v>
                </c:pt>
                <c:pt idx="3662">
                  <c:v>3662</c:v>
                </c:pt>
                <c:pt idx="3663">
                  <c:v>3663</c:v>
                </c:pt>
                <c:pt idx="3664">
                  <c:v>3664</c:v>
                </c:pt>
                <c:pt idx="3665">
                  <c:v>3665</c:v>
                </c:pt>
                <c:pt idx="3666">
                  <c:v>3666</c:v>
                </c:pt>
                <c:pt idx="3667">
                  <c:v>3667</c:v>
                </c:pt>
                <c:pt idx="3668">
                  <c:v>3668</c:v>
                </c:pt>
                <c:pt idx="3669">
                  <c:v>3669</c:v>
                </c:pt>
                <c:pt idx="3670">
                  <c:v>3670</c:v>
                </c:pt>
                <c:pt idx="3671">
                  <c:v>3671</c:v>
                </c:pt>
                <c:pt idx="3672">
                  <c:v>3672</c:v>
                </c:pt>
                <c:pt idx="3673">
                  <c:v>3673</c:v>
                </c:pt>
                <c:pt idx="3674">
                  <c:v>3674</c:v>
                </c:pt>
                <c:pt idx="3675">
                  <c:v>3675</c:v>
                </c:pt>
                <c:pt idx="3676">
                  <c:v>3676</c:v>
                </c:pt>
                <c:pt idx="3677">
                  <c:v>3677</c:v>
                </c:pt>
                <c:pt idx="3678">
                  <c:v>3678</c:v>
                </c:pt>
                <c:pt idx="3679">
                  <c:v>3679</c:v>
                </c:pt>
                <c:pt idx="3680">
                  <c:v>3680</c:v>
                </c:pt>
                <c:pt idx="3681">
                  <c:v>3681</c:v>
                </c:pt>
                <c:pt idx="3682">
                  <c:v>3682</c:v>
                </c:pt>
                <c:pt idx="3683">
                  <c:v>3683</c:v>
                </c:pt>
                <c:pt idx="3684">
                  <c:v>3684</c:v>
                </c:pt>
                <c:pt idx="3685">
                  <c:v>3685</c:v>
                </c:pt>
                <c:pt idx="3686">
                  <c:v>3686</c:v>
                </c:pt>
                <c:pt idx="3687">
                  <c:v>3687</c:v>
                </c:pt>
                <c:pt idx="3688">
                  <c:v>3688</c:v>
                </c:pt>
                <c:pt idx="3689">
                  <c:v>3689</c:v>
                </c:pt>
                <c:pt idx="3690">
                  <c:v>3690</c:v>
                </c:pt>
                <c:pt idx="3691">
                  <c:v>3691</c:v>
                </c:pt>
                <c:pt idx="3692">
                  <c:v>3692</c:v>
                </c:pt>
                <c:pt idx="3693">
                  <c:v>3693</c:v>
                </c:pt>
                <c:pt idx="3694">
                  <c:v>3694</c:v>
                </c:pt>
                <c:pt idx="3695">
                  <c:v>3695</c:v>
                </c:pt>
                <c:pt idx="3696">
                  <c:v>3696</c:v>
                </c:pt>
                <c:pt idx="3697">
                  <c:v>3697</c:v>
                </c:pt>
                <c:pt idx="3698">
                  <c:v>3698</c:v>
                </c:pt>
                <c:pt idx="3699">
                  <c:v>3699</c:v>
                </c:pt>
                <c:pt idx="3700">
                  <c:v>3700</c:v>
                </c:pt>
                <c:pt idx="3701">
                  <c:v>3701</c:v>
                </c:pt>
                <c:pt idx="3702">
                  <c:v>3702</c:v>
                </c:pt>
                <c:pt idx="3703">
                  <c:v>3703</c:v>
                </c:pt>
                <c:pt idx="3704">
                  <c:v>3704</c:v>
                </c:pt>
                <c:pt idx="3705">
                  <c:v>3705</c:v>
                </c:pt>
                <c:pt idx="3706">
                  <c:v>3706</c:v>
                </c:pt>
                <c:pt idx="3707">
                  <c:v>3707</c:v>
                </c:pt>
                <c:pt idx="3708">
                  <c:v>3708</c:v>
                </c:pt>
                <c:pt idx="3709">
                  <c:v>3709</c:v>
                </c:pt>
                <c:pt idx="3710">
                  <c:v>3710</c:v>
                </c:pt>
                <c:pt idx="3711">
                  <c:v>3711</c:v>
                </c:pt>
                <c:pt idx="3712">
                  <c:v>3712</c:v>
                </c:pt>
                <c:pt idx="3713">
                  <c:v>3713</c:v>
                </c:pt>
                <c:pt idx="3714">
                  <c:v>3714</c:v>
                </c:pt>
                <c:pt idx="3715">
                  <c:v>3715</c:v>
                </c:pt>
                <c:pt idx="3716">
                  <c:v>3716</c:v>
                </c:pt>
                <c:pt idx="3717">
                  <c:v>3717</c:v>
                </c:pt>
                <c:pt idx="3718">
                  <c:v>3718</c:v>
                </c:pt>
                <c:pt idx="3719">
                  <c:v>3719</c:v>
                </c:pt>
                <c:pt idx="3720">
                  <c:v>3720</c:v>
                </c:pt>
                <c:pt idx="3721">
                  <c:v>3721</c:v>
                </c:pt>
                <c:pt idx="3722">
                  <c:v>3722</c:v>
                </c:pt>
                <c:pt idx="3723">
                  <c:v>3723</c:v>
                </c:pt>
                <c:pt idx="3724">
                  <c:v>3724</c:v>
                </c:pt>
                <c:pt idx="3725">
                  <c:v>3725</c:v>
                </c:pt>
                <c:pt idx="3726">
                  <c:v>3726</c:v>
                </c:pt>
                <c:pt idx="3727">
                  <c:v>3727</c:v>
                </c:pt>
                <c:pt idx="3728">
                  <c:v>3728</c:v>
                </c:pt>
                <c:pt idx="3729">
                  <c:v>3729</c:v>
                </c:pt>
                <c:pt idx="3730">
                  <c:v>3730</c:v>
                </c:pt>
                <c:pt idx="3731">
                  <c:v>3731</c:v>
                </c:pt>
                <c:pt idx="3732">
                  <c:v>3732</c:v>
                </c:pt>
                <c:pt idx="3733">
                  <c:v>3733</c:v>
                </c:pt>
                <c:pt idx="3734">
                  <c:v>3734</c:v>
                </c:pt>
                <c:pt idx="3735">
                  <c:v>3735</c:v>
                </c:pt>
                <c:pt idx="3736">
                  <c:v>3736</c:v>
                </c:pt>
                <c:pt idx="3737">
                  <c:v>3737</c:v>
                </c:pt>
                <c:pt idx="3738">
                  <c:v>3738</c:v>
                </c:pt>
                <c:pt idx="3739">
                  <c:v>3739</c:v>
                </c:pt>
                <c:pt idx="3740">
                  <c:v>3740</c:v>
                </c:pt>
                <c:pt idx="3741">
                  <c:v>3741</c:v>
                </c:pt>
                <c:pt idx="3742">
                  <c:v>3742</c:v>
                </c:pt>
                <c:pt idx="3743">
                  <c:v>3743</c:v>
                </c:pt>
                <c:pt idx="3744">
                  <c:v>3744</c:v>
                </c:pt>
                <c:pt idx="3745">
                  <c:v>3745</c:v>
                </c:pt>
                <c:pt idx="3746">
                  <c:v>3746</c:v>
                </c:pt>
                <c:pt idx="3747">
                  <c:v>3747</c:v>
                </c:pt>
                <c:pt idx="3748">
                  <c:v>3748</c:v>
                </c:pt>
                <c:pt idx="3749">
                  <c:v>3749</c:v>
                </c:pt>
                <c:pt idx="3750">
                  <c:v>3750</c:v>
                </c:pt>
                <c:pt idx="3751">
                  <c:v>3751</c:v>
                </c:pt>
                <c:pt idx="3752">
                  <c:v>3752</c:v>
                </c:pt>
                <c:pt idx="3753">
                  <c:v>3753</c:v>
                </c:pt>
                <c:pt idx="3754">
                  <c:v>3754</c:v>
                </c:pt>
                <c:pt idx="3755">
                  <c:v>3755</c:v>
                </c:pt>
                <c:pt idx="3756">
                  <c:v>3756</c:v>
                </c:pt>
                <c:pt idx="3757">
                  <c:v>3757</c:v>
                </c:pt>
                <c:pt idx="3758">
                  <c:v>3758</c:v>
                </c:pt>
                <c:pt idx="3759">
                  <c:v>3759</c:v>
                </c:pt>
                <c:pt idx="3760">
                  <c:v>3760</c:v>
                </c:pt>
                <c:pt idx="3761">
                  <c:v>3761</c:v>
                </c:pt>
                <c:pt idx="3762">
                  <c:v>3762</c:v>
                </c:pt>
                <c:pt idx="3763">
                  <c:v>3763</c:v>
                </c:pt>
                <c:pt idx="3764">
                  <c:v>3764</c:v>
                </c:pt>
                <c:pt idx="3765">
                  <c:v>3765</c:v>
                </c:pt>
                <c:pt idx="3766">
                  <c:v>3766</c:v>
                </c:pt>
                <c:pt idx="3767">
                  <c:v>3767</c:v>
                </c:pt>
                <c:pt idx="3768">
                  <c:v>3768</c:v>
                </c:pt>
                <c:pt idx="3769">
                  <c:v>3769</c:v>
                </c:pt>
                <c:pt idx="3770">
                  <c:v>3770</c:v>
                </c:pt>
                <c:pt idx="3771">
                  <c:v>3771</c:v>
                </c:pt>
                <c:pt idx="3772">
                  <c:v>3772</c:v>
                </c:pt>
                <c:pt idx="3773">
                  <c:v>3773</c:v>
                </c:pt>
                <c:pt idx="3774">
                  <c:v>3774</c:v>
                </c:pt>
                <c:pt idx="3775">
                  <c:v>3775</c:v>
                </c:pt>
                <c:pt idx="3776">
                  <c:v>3776</c:v>
                </c:pt>
                <c:pt idx="3777">
                  <c:v>3777</c:v>
                </c:pt>
                <c:pt idx="3778">
                  <c:v>3778</c:v>
                </c:pt>
                <c:pt idx="3779">
                  <c:v>3779</c:v>
                </c:pt>
                <c:pt idx="3780">
                  <c:v>3780</c:v>
                </c:pt>
                <c:pt idx="3781">
                  <c:v>3781</c:v>
                </c:pt>
                <c:pt idx="3782">
                  <c:v>3782</c:v>
                </c:pt>
                <c:pt idx="3783">
                  <c:v>3783</c:v>
                </c:pt>
                <c:pt idx="3784">
                  <c:v>3784</c:v>
                </c:pt>
                <c:pt idx="3785">
                  <c:v>3785</c:v>
                </c:pt>
                <c:pt idx="3786">
                  <c:v>3786</c:v>
                </c:pt>
                <c:pt idx="3787">
                  <c:v>3787</c:v>
                </c:pt>
                <c:pt idx="3788">
                  <c:v>3788</c:v>
                </c:pt>
                <c:pt idx="3789">
                  <c:v>3789</c:v>
                </c:pt>
                <c:pt idx="3790">
                  <c:v>3790</c:v>
                </c:pt>
                <c:pt idx="3791">
                  <c:v>3791</c:v>
                </c:pt>
                <c:pt idx="3792">
                  <c:v>3792</c:v>
                </c:pt>
                <c:pt idx="3793">
                  <c:v>3793</c:v>
                </c:pt>
                <c:pt idx="3794">
                  <c:v>3794</c:v>
                </c:pt>
                <c:pt idx="3795">
                  <c:v>3795</c:v>
                </c:pt>
                <c:pt idx="3796">
                  <c:v>3796</c:v>
                </c:pt>
                <c:pt idx="3797">
                  <c:v>3797</c:v>
                </c:pt>
                <c:pt idx="3798">
                  <c:v>3798</c:v>
                </c:pt>
                <c:pt idx="3799">
                  <c:v>3799</c:v>
                </c:pt>
                <c:pt idx="3800">
                  <c:v>3800</c:v>
                </c:pt>
                <c:pt idx="3801">
                  <c:v>3801</c:v>
                </c:pt>
                <c:pt idx="3802">
                  <c:v>3802</c:v>
                </c:pt>
                <c:pt idx="3803">
                  <c:v>3803</c:v>
                </c:pt>
                <c:pt idx="3804">
                  <c:v>3804</c:v>
                </c:pt>
                <c:pt idx="3805">
                  <c:v>3805</c:v>
                </c:pt>
                <c:pt idx="3806">
                  <c:v>3806</c:v>
                </c:pt>
                <c:pt idx="3807">
                  <c:v>3807</c:v>
                </c:pt>
                <c:pt idx="3808">
                  <c:v>3808</c:v>
                </c:pt>
                <c:pt idx="3809">
                  <c:v>3809</c:v>
                </c:pt>
                <c:pt idx="3810">
                  <c:v>3810</c:v>
                </c:pt>
                <c:pt idx="3811">
                  <c:v>3811</c:v>
                </c:pt>
                <c:pt idx="3812">
                  <c:v>3812</c:v>
                </c:pt>
                <c:pt idx="3813">
                  <c:v>3813</c:v>
                </c:pt>
                <c:pt idx="3814">
                  <c:v>3814</c:v>
                </c:pt>
                <c:pt idx="3815">
                  <c:v>3815</c:v>
                </c:pt>
                <c:pt idx="3816">
                  <c:v>3816</c:v>
                </c:pt>
                <c:pt idx="3817">
                  <c:v>3817</c:v>
                </c:pt>
                <c:pt idx="3818">
                  <c:v>3818</c:v>
                </c:pt>
                <c:pt idx="3819">
                  <c:v>3819</c:v>
                </c:pt>
                <c:pt idx="3820">
                  <c:v>3820</c:v>
                </c:pt>
                <c:pt idx="3821">
                  <c:v>3821</c:v>
                </c:pt>
                <c:pt idx="3822">
                  <c:v>3822</c:v>
                </c:pt>
                <c:pt idx="3823">
                  <c:v>3823</c:v>
                </c:pt>
                <c:pt idx="3824">
                  <c:v>3824</c:v>
                </c:pt>
                <c:pt idx="3825">
                  <c:v>3825</c:v>
                </c:pt>
                <c:pt idx="3826">
                  <c:v>3826</c:v>
                </c:pt>
                <c:pt idx="3827">
                  <c:v>3827</c:v>
                </c:pt>
                <c:pt idx="3828">
                  <c:v>3828</c:v>
                </c:pt>
                <c:pt idx="3829">
                  <c:v>3829</c:v>
                </c:pt>
                <c:pt idx="3830">
                  <c:v>3830</c:v>
                </c:pt>
                <c:pt idx="3831">
                  <c:v>3831</c:v>
                </c:pt>
                <c:pt idx="3832">
                  <c:v>3832</c:v>
                </c:pt>
                <c:pt idx="3833">
                  <c:v>3833</c:v>
                </c:pt>
                <c:pt idx="3834">
                  <c:v>3834</c:v>
                </c:pt>
                <c:pt idx="3835">
                  <c:v>3835</c:v>
                </c:pt>
                <c:pt idx="3836">
                  <c:v>3836</c:v>
                </c:pt>
                <c:pt idx="3837">
                  <c:v>3837</c:v>
                </c:pt>
                <c:pt idx="3838">
                  <c:v>3838</c:v>
                </c:pt>
                <c:pt idx="3839">
                  <c:v>3839</c:v>
                </c:pt>
                <c:pt idx="3840">
                  <c:v>3840</c:v>
                </c:pt>
                <c:pt idx="3841">
                  <c:v>3841</c:v>
                </c:pt>
                <c:pt idx="3842">
                  <c:v>3842</c:v>
                </c:pt>
                <c:pt idx="3843">
                  <c:v>3843</c:v>
                </c:pt>
                <c:pt idx="3844">
                  <c:v>3844</c:v>
                </c:pt>
                <c:pt idx="3845">
                  <c:v>3845</c:v>
                </c:pt>
                <c:pt idx="3846">
                  <c:v>3846</c:v>
                </c:pt>
                <c:pt idx="3847">
                  <c:v>3847</c:v>
                </c:pt>
                <c:pt idx="3848">
                  <c:v>3848</c:v>
                </c:pt>
                <c:pt idx="3849">
                  <c:v>3849</c:v>
                </c:pt>
                <c:pt idx="3850">
                  <c:v>3850</c:v>
                </c:pt>
                <c:pt idx="3851">
                  <c:v>3851</c:v>
                </c:pt>
                <c:pt idx="3852">
                  <c:v>3852</c:v>
                </c:pt>
                <c:pt idx="3853">
                  <c:v>3853</c:v>
                </c:pt>
                <c:pt idx="3854">
                  <c:v>3854</c:v>
                </c:pt>
                <c:pt idx="3855">
                  <c:v>3855</c:v>
                </c:pt>
                <c:pt idx="3856">
                  <c:v>3856</c:v>
                </c:pt>
                <c:pt idx="3857">
                  <c:v>3857</c:v>
                </c:pt>
                <c:pt idx="3858">
                  <c:v>3858</c:v>
                </c:pt>
                <c:pt idx="3859">
                  <c:v>3859</c:v>
                </c:pt>
                <c:pt idx="3860">
                  <c:v>3860</c:v>
                </c:pt>
                <c:pt idx="3861">
                  <c:v>3861</c:v>
                </c:pt>
                <c:pt idx="3862">
                  <c:v>3862</c:v>
                </c:pt>
                <c:pt idx="3863">
                  <c:v>3863</c:v>
                </c:pt>
                <c:pt idx="3864">
                  <c:v>3864</c:v>
                </c:pt>
                <c:pt idx="3865">
                  <c:v>3865</c:v>
                </c:pt>
                <c:pt idx="3866">
                  <c:v>3866</c:v>
                </c:pt>
                <c:pt idx="3867">
                  <c:v>3867</c:v>
                </c:pt>
                <c:pt idx="3868">
                  <c:v>3868</c:v>
                </c:pt>
                <c:pt idx="3869">
                  <c:v>3869</c:v>
                </c:pt>
                <c:pt idx="3870">
                  <c:v>3870</c:v>
                </c:pt>
                <c:pt idx="3871">
                  <c:v>3871</c:v>
                </c:pt>
                <c:pt idx="3872">
                  <c:v>3872</c:v>
                </c:pt>
                <c:pt idx="3873">
                  <c:v>3873</c:v>
                </c:pt>
                <c:pt idx="3874">
                  <c:v>3874</c:v>
                </c:pt>
                <c:pt idx="3875">
                  <c:v>3875</c:v>
                </c:pt>
                <c:pt idx="3876">
                  <c:v>3876</c:v>
                </c:pt>
                <c:pt idx="3877">
                  <c:v>3877</c:v>
                </c:pt>
                <c:pt idx="3878">
                  <c:v>3878</c:v>
                </c:pt>
                <c:pt idx="3879">
                  <c:v>3879</c:v>
                </c:pt>
                <c:pt idx="3880">
                  <c:v>3880</c:v>
                </c:pt>
                <c:pt idx="3881">
                  <c:v>3881</c:v>
                </c:pt>
                <c:pt idx="3882">
                  <c:v>3882</c:v>
                </c:pt>
                <c:pt idx="3883">
                  <c:v>3883</c:v>
                </c:pt>
                <c:pt idx="3884">
                  <c:v>3884</c:v>
                </c:pt>
                <c:pt idx="3885">
                  <c:v>3885</c:v>
                </c:pt>
                <c:pt idx="3886">
                  <c:v>3886</c:v>
                </c:pt>
                <c:pt idx="3887">
                  <c:v>3887</c:v>
                </c:pt>
                <c:pt idx="3888">
                  <c:v>3888</c:v>
                </c:pt>
                <c:pt idx="3889">
                  <c:v>3889</c:v>
                </c:pt>
                <c:pt idx="3890">
                  <c:v>3890</c:v>
                </c:pt>
                <c:pt idx="3891">
                  <c:v>3891</c:v>
                </c:pt>
                <c:pt idx="3892">
                  <c:v>3892</c:v>
                </c:pt>
                <c:pt idx="3893">
                  <c:v>3893</c:v>
                </c:pt>
                <c:pt idx="3894">
                  <c:v>3894</c:v>
                </c:pt>
                <c:pt idx="3895">
                  <c:v>3895</c:v>
                </c:pt>
                <c:pt idx="3896">
                  <c:v>3896</c:v>
                </c:pt>
                <c:pt idx="3897">
                  <c:v>3897</c:v>
                </c:pt>
                <c:pt idx="3898">
                  <c:v>3898</c:v>
                </c:pt>
                <c:pt idx="3899">
                  <c:v>3899</c:v>
                </c:pt>
                <c:pt idx="3900">
                  <c:v>3900</c:v>
                </c:pt>
                <c:pt idx="3901">
                  <c:v>3901</c:v>
                </c:pt>
                <c:pt idx="3902">
                  <c:v>3902</c:v>
                </c:pt>
                <c:pt idx="3903">
                  <c:v>3903</c:v>
                </c:pt>
                <c:pt idx="3904">
                  <c:v>3904</c:v>
                </c:pt>
                <c:pt idx="3905">
                  <c:v>3905</c:v>
                </c:pt>
                <c:pt idx="3906">
                  <c:v>3906</c:v>
                </c:pt>
                <c:pt idx="3907">
                  <c:v>3907</c:v>
                </c:pt>
                <c:pt idx="3908">
                  <c:v>3908</c:v>
                </c:pt>
                <c:pt idx="3909">
                  <c:v>3909</c:v>
                </c:pt>
                <c:pt idx="3910">
                  <c:v>3910</c:v>
                </c:pt>
                <c:pt idx="3911">
                  <c:v>3911</c:v>
                </c:pt>
                <c:pt idx="3912">
                  <c:v>3912</c:v>
                </c:pt>
                <c:pt idx="3913">
                  <c:v>3913</c:v>
                </c:pt>
                <c:pt idx="3914">
                  <c:v>3914</c:v>
                </c:pt>
                <c:pt idx="3915">
                  <c:v>3915</c:v>
                </c:pt>
                <c:pt idx="3916">
                  <c:v>3916</c:v>
                </c:pt>
                <c:pt idx="3917">
                  <c:v>3917</c:v>
                </c:pt>
                <c:pt idx="3918">
                  <c:v>3918</c:v>
                </c:pt>
                <c:pt idx="3919">
                  <c:v>3919</c:v>
                </c:pt>
                <c:pt idx="3920">
                  <c:v>3920</c:v>
                </c:pt>
                <c:pt idx="3921">
                  <c:v>3921</c:v>
                </c:pt>
                <c:pt idx="3922">
                  <c:v>3922</c:v>
                </c:pt>
                <c:pt idx="3923">
                  <c:v>3923</c:v>
                </c:pt>
                <c:pt idx="3924">
                  <c:v>3924</c:v>
                </c:pt>
                <c:pt idx="3925">
                  <c:v>3925</c:v>
                </c:pt>
                <c:pt idx="3926">
                  <c:v>3926</c:v>
                </c:pt>
                <c:pt idx="3927">
                  <c:v>3927</c:v>
                </c:pt>
                <c:pt idx="3928">
                  <c:v>3928</c:v>
                </c:pt>
                <c:pt idx="3929">
                  <c:v>3929</c:v>
                </c:pt>
                <c:pt idx="3930">
                  <c:v>3930</c:v>
                </c:pt>
                <c:pt idx="3931">
                  <c:v>3931</c:v>
                </c:pt>
                <c:pt idx="3932">
                  <c:v>3932</c:v>
                </c:pt>
                <c:pt idx="3933">
                  <c:v>3933</c:v>
                </c:pt>
                <c:pt idx="3934">
                  <c:v>3934</c:v>
                </c:pt>
                <c:pt idx="3935">
                  <c:v>3935</c:v>
                </c:pt>
                <c:pt idx="3936">
                  <c:v>3936</c:v>
                </c:pt>
                <c:pt idx="3937">
                  <c:v>3937</c:v>
                </c:pt>
                <c:pt idx="3938">
                  <c:v>3938</c:v>
                </c:pt>
                <c:pt idx="3939">
                  <c:v>3939</c:v>
                </c:pt>
                <c:pt idx="3940">
                  <c:v>3940</c:v>
                </c:pt>
                <c:pt idx="3941">
                  <c:v>3941</c:v>
                </c:pt>
                <c:pt idx="3942">
                  <c:v>3942</c:v>
                </c:pt>
                <c:pt idx="3943">
                  <c:v>3943</c:v>
                </c:pt>
                <c:pt idx="3944">
                  <c:v>3944</c:v>
                </c:pt>
                <c:pt idx="3945">
                  <c:v>3945</c:v>
                </c:pt>
                <c:pt idx="3946">
                  <c:v>3946</c:v>
                </c:pt>
                <c:pt idx="3947">
                  <c:v>3947</c:v>
                </c:pt>
                <c:pt idx="3948">
                  <c:v>3948</c:v>
                </c:pt>
                <c:pt idx="3949">
                  <c:v>3949</c:v>
                </c:pt>
                <c:pt idx="3950">
                  <c:v>3950</c:v>
                </c:pt>
                <c:pt idx="3951">
                  <c:v>3951</c:v>
                </c:pt>
                <c:pt idx="3952">
                  <c:v>3952</c:v>
                </c:pt>
                <c:pt idx="3953">
                  <c:v>3953</c:v>
                </c:pt>
                <c:pt idx="3954">
                  <c:v>3954</c:v>
                </c:pt>
                <c:pt idx="3955">
                  <c:v>3955</c:v>
                </c:pt>
                <c:pt idx="3956">
                  <c:v>3956</c:v>
                </c:pt>
                <c:pt idx="3957">
                  <c:v>3957</c:v>
                </c:pt>
                <c:pt idx="3958">
                  <c:v>3958</c:v>
                </c:pt>
                <c:pt idx="3959">
                  <c:v>3959</c:v>
                </c:pt>
                <c:pt idx="3960">
                  <c:v>3960</c:v>
                </c:pt>
                <c:pt idx="3961">
                  <c:v>3961</c:v>
                </c:pt>
                <c:pt idx="3962">
                  <c:v>3962</c:v>
                </c:pt>
                <c:pt idx="3963">
                  <c:v>3963</c:v>
                </c:pt>
                <c:pt idx="3964">
                  <c:v>3964</c:v>
                </c:pt>
                <c:pt idx="3965">
                  <c:v>3965</c:v>
                </c:pt>
                <c:pt idx="3966">
                  <c:v>3966</c:v>
                </c:pt>
                <c:pt idx="3967">
                  <c:v>3967</c:v>
                </c:pt>
                <c:pt idx="3968">
                  <c:v>3968</c:v>
                </c:pt>
                <c:pt idx="3969">
                  <c:v>3969</c:v>
                </c:pt>
                <c:pt idx="3970">
                  <c:v>3970</c:v>
                </c:pt>
                <c:pt idx="3971">
                  <c:v>3971</c:v>
                </c:pt>
                <c:pt idx="3972">
                  <c:v>3972</c:v>
                </c:pt>
                <c:pt idx="3973">
                  <c:v>3973</c:v>
                </c:pt>
                <c:pt idx="3974">
                  <c:v>3974</c:v>
                </c:pt>
                <c:pt idx="3975">
                  <c:v>3975</c:v>
                </c:pt>
                <c:pt idx="3976">
                  <c:v>3976</c:v>
                </c:pt>
                <c:pt idx="3977">
                  <c:v>3977</c:v>
                </c:pt>
                <c:pt idx="3978">
                  <c:v>3978</c:v>
                </c:pt>
                <c:pt idx="3979">
                  <c:v>3979</c:v>
                </c:pt>
                <c:pt idx="3980">
                  <c:v>3980</c:v>
                </c:pt>
                <c:pt idx="3981">
                  <c:v>3981</c:v>
                </c:pt>
                <c:pt idx="3982">
                  <c:v>3982</c:v>
                </c:pt>
                <c:pt idx="3983">
                  <c:v>3983</c:v>
                </c:pt>
                <c:pt idx="3984">
                  <c:v>3984</c:v>
                </c:pt>
                <c:pt idx="3985">
                  <c:v>3985</c:v>
                </c:pt>
                <c:pt idx="3986">
                  <c:v>3986</c:v>
                </c:pt>
                <c:pt idx="3987">
                  <c:v>3987</c:v>
                </c:pt>
                <c:pt idx="3988">
                  <c:v>3988</c:v>
                </c:pt>
                <c:pt idx="3989">
                  <c:v>3989</c:v>
                </c:pt>
                <c:pt idx="3990">
                  <c:v>3990</c:v>
                </c:pt>
                <c:pt idx="3991">
                  <c:v>3991</c:v>
                </c:pt>
                <c:pt idx="3992">
                  <c:v>3992</c:v>
                </c:pt>
                <c:pt idx="3993">
                  <c:v>3993</c:v>
                </c:pt>
                <c:pt idx="3994">
                  <c:v>3994</c:v>
                </c:pt>
                <c:pt idx="3995">
                  <c:v>3995</c:v>
                </c:pt>
                <c:pt idx="3996">
                  <c:v>3996</c:v>
                </c:pt>
                <c:pt idx="3997">
                  <c:v>3997</c:v>
                </c:pt>
                <c:pt idx="3998">
                  <c:v>3998</c:v>
                </c:pt>
                <c:pt idx="3999">
                  <c:v>3999</c:v>
                </c:pt>
                <c:pt idx="4000">
                  <c:v>4000</c:v>
                </c:pt>
                <c:pt idx="4001">
                  <c:v>4001</c:v>
                </c:pt>
                <c:pt idx="4002">
                  <c:v>4002</c:v>
                </c:pt>
                <c:pt idx="4003">
                  <c:v>4003</c:v>
                </c:pt>
                <c:pt idx="4004">
                  <c:v>4004</c:v>
                </c:pt>
                <c:pt idx="4005">
                  <c:v>4005</c:v>
                </c:pt>
                <c:pt idx="4006">
                  <c:v>4006</c:v>
                </c:pt>
                <c:pt idx="4007">
                  <c:v>4007</c:v>
                </c:pt>
                <c:pt idx="4008">
                  <c:v>4008</c:v>
                </c:pt>
                <c:pt idx="4009">
                  <c:v>4009</c:v>
                </c:pt>
                <c:pt idx="4010">
                  <c:v>4010</c:v>
                </c:pt>
                <c:pt idx="4011">
                  <c:v>4011</c:v>
                </c:pt>
                <c:pt idx="4012">
                  <c:v>4012</c:v>
                </c:pt>
                <c:pt idx="4013">
                  <c:v>4013</c:v>
                </c:pt>
                <c:pt idx="4014">
                  <c:v>4014</c:v>
                </c:pt>
                <c:pt idx="4015">
                  <c:v>4015</c:v>
                </c:pt>
                <c:pt idx="4016">
                  <c:v>4016</c:v>
                </c:pt>
                <c:pt idx="4017">
                  <c:v>4017</c:v>
                </c:pt>
                <c:pt idx="4018">
                  <c:v>4018</c:v>
                </c:pt>
                <c:pt idx="4019">
                  <c:v>4019</c:v>
                </c:pt>
                <c:pt idx="4020">
                  <c:v>4020</c:v>
                </c:pt>
                <c:pt idx="4021">
                  <c:v>4021</c:v>
                </c:pt>
                <c:pt idx="4022">
                  <c:v>4022</c:v>
                </c:pt>
                <c:pt idx="4023">
                  <c:v>4023</c:v>
                </c:pt>
                <c:pt idx="4024">
                  <c:v>4024</c:v>
                </c:pt>
                <c:pt idx="4025">
                  <c:v>4025</c:v>
                </c:pt>
                <c:pt idx="4026">
                  <c:v>4026</c:v>
                </c:pt>
                <c:pt idx="4027">
                  <c:v>4027</c:v>
                </c:pt>
                <c:pt idx="4028">
                  <c:v>4028</c:v>
                </c:pt>
                <c:pt idx="4029">
                  <c:v>4029</c:v>
                </c:pt>
                <c:pt idx="4030">
                  <c:v>4030</c:v>
                </c:pt>
                <c:pt idx="4031">
                  <c:v>4031</c:v>
                </c:pt>
                <c:pt idx="4032">
                  <c:v>4032</c:v>
                </c:pt>
                <c:pt idx="4033">
                  <c:v>4033</c:v>
                </c:pt>
                <c:pt idx="4034">
                  <c:v>4034</c:v>
                </c:pt>
                <c:pt idx="4035">
                  <c:v>4035</c:v>
                </c:pt>
                <c:pt idx="4036">
                  <c:v>4036</c:v>
                </c:pt>
                <c:pt idx="4037">
                  <c:v>4037</c:v>
                </c:pt>
                <c:pt idx="4038">
                  <c:v>4038</c:v>
                </c:pt>
                <c:pt idx="4039">
                  <c:v>4039</c:v>
                </c:pt>
                <c:pt idx="4040">
                  <c:v>4040</c:v>
                </c:pt>
                <c:pt idx="4041">
                  <c:v>4041</c:v>
                </c:pt>
                <c:pt idx="4042">
                  <c:v>4042</c:v>
                </c:pt>
                <c:pt idx="4043">
                  <c:v>4043</c:v>
                </c:pt>
                <c:pt idx="4044">
                  <c:v>4044</c:v>
                </c:pt>
                <c:pt idx="4045">
                  <c:v>4045</c:v>
                </c:pt>
                <c:pt idx="4046">
                  <c:v>4046</c:v>
                </c:pt>
                <c:pt idx="4047">
                  <c:v>4047</c:v>
                </c:pt>
                <c:pt idx="4048">
                  <c:v>4048</c:v>
                </c:pt>
                <c:pt idx="4049">
                  <c:v>4049</c:v>
                </c:pt>
                <c:pt idx="4050">
                  <c:v>4050</c:v>
                </c:pt>
                <c:pt idx="4051">
                  <c:v>4051</c:v>
                </c:pt>
                <c:pt idx="4052">
                  <c:v>4052</c:v>
                </c:pt>
                <c:pt idx="4053">
                  <c:v>4053</c:v>
                </c:pt>
                <c:pt idx="4054">
                  <c:v>4054</c:v>
                </c:pt>
                <c:pt idx="4055">
                  <c:v>4055</c:v>
                </c:pt>
                <c:pt idx="4056">
                  <c:v>4056</c:v>
                </c:pt>
                <c:pt idx="4057">
                  <c:v>4057</c:v>
                </c:pt>
                <c:pt idx="4058">
                  <c:v>4058</c:v>
                </c:pt>
                <c:pt idx="4059">
                  <c:v>4059</c:v>
                </c:pt>
                <c:pt idx="4060">
                  <c:v>4060</c:v>
                </c:pt>
                <c:pt idx="4061">
                  <c:v>4061</c:v>
                </c:pt>
                <c:pt idx="4062">
                  <c:v>4062</c:v>
                </c:pt>
                <c:pt idx="4063">
                  <c:v>4063</c:v>
                </c:pt>
                <c:pt idx="4064">
                  <c:v>4064</c:v>
                </c:pt>
                <c:pt idx="4065">
                  <c:v>4065</c:v>
                </c:pt>
                <c:pt idx="4066">
                  <c:v>4066</c:v>
                </c:pt>
                <c:pt idx="4067">
                  <c:v>4067</c:v>
                </c:pt>
                <c:pt idx="4068">
                  <c:v>4068</c:v>
                </c:pt>
                <c:pt idx="4069">
                  <c:v>4069</c:v>
                </c:pt>
                <c:pt idx="4070">
                  <c:v>4070</c:v>
                </c:pt>
                <c:pt idx="4071">
                  <c:v>4071</c:v>
                </c:pt>
                <c:pt idx="4072">
                  <c:v>4072</c:v>
                </c:pt>
                <c:pt idx="4073">
                  <c:v>4073</c:v>
                </c:pt>
                <c:pt idx="4074">
                  <c:v>4074</c:v>
                </c:pt>
                <c:pt idx="4075">
                  <c:v>4075</c:v>
                </c:pt>
                <c:pt idx="4076">
                  <c:v>4076</c:v>
                </c:pt>
                <c:pt idx="4077">
                  <c:v>4077</c:v>
                </c:pt>
                <c:pt idx="4078">
                  <c:v>4078</c:v>
                </c:pt>
                <c:pt idx="4079">
                  <c:v>4079</c:v>
                </c:pt>
                <c:pt idx="4080">
                  <c:v>4080</c:v>
                </c:pt>
                <c:pt idx="4081">
                  <c:v>4081</c:v>
                </c:pt>
                <c:pt idx="4082">
                  <c:v>4082</c:v>
                </c:pt>
                <c:pt idx="4083">
                  <c:v>4083</c:v>
                </c:pt>
                <c:pt idx="4084">
                  <c:v>4084</c:v>
                </c:pt>
                <c:pt idx="4085">
                  <c:v>4085</c:v>
                </c:pt>
                <c:pt idx="4086">
                  <c:v>4086</c:v>
                </c:pt>
                <c:pt idx="4087">
                  <c:v>4087</c:v>
                </c:pt>
                <c:pt idx="4088">
                  <c:v>4088</c:v>
                </c:pt>
                <c:pt idx="4089">
                  <c:v>4089</c:v>
                </c:pt>
                <c:pt idx="4090">
                  <c:v>4090</c:v>
                </c:pt>
                <c:pt idx="4091">
                  <c:v>4091</c:v>
                </c:pt>
                <c:pt idx="4092">
                  <c:v>4092</c:v>
                </c:pt>
                <c:pt idx="4093">
                  <c:v>4093</c:v>
                </c:pt>
                <c:pt idx="4094">
                  <c:v>4094</c:v>
                </c:pt>
                <c:pt idx="4095">
                  <c:v>4095</c:v>
                </c:pt>
                <c:pt idx="4096">
                  <c:v>4096</c:v>
                </c:pt>
                <c:pt idx="4097">
                  <c:v>4097</c:v>
                </c:pt>
                <c:pt idx="4098">
                  <c:v>4098</c:v>
                </c:pt>
                <c:pt idx="4099">
                  <c:v>4099</c:v>
                </c:pt>
                <c:pt idx="4100">
                  <c:v>4100</c:v>
                </c:pt>
                <c:pt idx="4101">
                  <c:v>4101</c:v>
                </c:pt>
                <c:pt idx="4102">
                  <c:v>4102</c:v>
                </c:pt>
                <c:pt idx="4103">
                  <c:v>4103</c:v>
                </c:pt>
                <c:pt idx="4104">
                  <c:v>4104</c:v>
                </c:pt>
                <c:pt idx="4105">
                  <c:v>4105</c:v>
                </c:pt>
                <c:pt idx="4106">
                  <c:v>4106</c:v>
                </c:pt>
                <c:pt idx="4107">
                  <c:v>4107</c:v>
                </c:pt>
                <c:pt idx="4108">
                  <c:v>4108</c:v>
                </c:pt>
                <c:pt idx="4109">
                  <c:v>4109</c:v>
                </c:pt>
                <c:pt idx="4110">
                  <c:v>4110</c:v>
                </c:pt>
                <c:pt idx="4111">
                  <c:v>4111</c:v>
                </c:pt>
                <c:pt idx="4112">
                  <c:v>4112</c:v>
                </c:pt>
                <c:pt idx="4113">
                  <c:v>4113</c:v>
                </c:pt>
                <c:pt idx="4114">
                  <c:v>4114</c:v>
                </c:pt>
                <c:pt idx="4115">
                  <c:v>4115</c:v>
                </c:pt>
                <c:pt idx="4116">
                  <c:v>4116</c:v>
                </c:pt>
                <c:pt idx="4117">
                  <c:v>4117</c:v>
                </c:pt>
                <c:pt idx="4118">
                  <c:v>4118</c:v>
                </c:pt>
                <c:pt idx="4119">
                  <c:v>4119</c:v>
                </c:pt>
                <c:pt idx="4120">
                  <c:v>4120</c:v>
                </c:pt>
                <c:pt idx="4121">
                  <c:v>4121</c:v>
                </c:pt>
                <c:pt idx="4122">
                  <c:v>4122</c:v>
                </c:pt>
                <c:pt idx="4123">
                  <c:v>4123</c:v>
                </c:pt>
                <c:pt idx="4124">
                  <c:v>4124</c:v>
                </c:pt>
                <c:pt idx="4125">
                  <c:v>4125</c:v>
                </c:pt>
                <c:pt idx="4126">
                  <c:v>4126</c:v>
                </c:pt>
                <c:pt idx="4127">
                  <c:v>4127</c:v>
                </c:pt>
                <c:pt idx="4128">
                  <c:v>4128</c:v>
                </c:pt>
                <c:pt idx="4129">
                  <c:v>4129</c:v>
                </c:pt>
                <c:pt idx="4130">
                  <c:v>4130</c:v>
                </c:pt>
                <c:pt idx="4131">
                  <c:v>4131</c:v>
                </c:pt>
                <c:pt idx="4132">
                  <c:v>4132</c:v>
                </c:pt>
                <c:pt idx="4133">
                  <c:v>4133</c:v>
                </c:pt>
                <c:pt idx="4134">
                  <c:v>4134</c:v>
                </c:pt>
                <c:pt idx="4135">
                  <c:v>4135</c:v>
                </c:pt>
                <c:pt idx="4136">
                  <c:v>4136</c:v>
                </c:pt>
                <c:pt idx="4137">
                  <c:v>4137</c:v>
                </c:pt>
                <c:pt idx="4138">
                  <c:v>4138</c:v>
                </c:pt>
                <c:pt idx="4139">
                  <c:v>4139</c:v>
                </c:pt>
                <c:pt idx="4140">
                  <c:v>4140</c:v>
                </c:pt>
                <c:pt idx="4141">
                  <c:v>4141</c:v>
                </c:pt>
                <c:pt idx="4142">
                  <c:v>4142</c:v>
                </c:pt>
                <c:pt idx="4143">
                  <c:v>4143</c:v>
                </c:pt>
                <c:pt idx="4144">
                  <c:v>4144</c:v>
                </c:pt>
                <c:pt idx="4145">
                  <c:v>4145</c:v>
                </c:pt>
                <c:pt idx="4146">
                  <c:v>4146</c:v>
                </c:pt>
                <c:pt idx="4147">
                  <c:v>4147</c:v>
                </c:pt>
                <c:pt idx="4148">
                  <c:v>4148</c:v>
                </c:pt>
                <c:pt idx="4149">
                  <c:v>4149</c:v>
                </c:pt>
                <c:pt idx="4150">
                  <c:v>4150</c:v>
                </c:pt>
                <c:pt idx="4151">
                  <c:v>4151</c:v>
                </c:pt>
                <c:pt idx="4152">
                  <c:v>4152</c:v>
                </c:pt>
                <c:pt idx="4153">
                  <c:v>4153</c:v>
                </c:pt>
                <c:pt idx="4154">
                  <c:v>4154</c:v>
                </c:pt>
                <c:pt idx="4155">
                  <c:v>4155</c:v>
                </c:pt>
                <c:pt idx="4156">
                  <c:v>4156</c:v>
                </c:pt>
                <c:pt idx="4157">
                  <c:v>4157</c:v>
                </c:pt>
                <c:pt idx="4158">
                  <c:v>4158</c:v>
                </c:pt>
                <c:pt idx="4159">
                  <c:v>4159</c:v>
                </c:pt>
                <c:pt idx="4160">
                  <c:v>4160</c:v>
                </c:pt>
                <c:pt idx="4161">
                  <c:v>4161</c:v>
                </c:pt>
                <c:pt idx="4162">
                  <c:v>4162</c:v>
                </c:pt>
                <c:pt idx="4163">
                  <c:v>4163</c:v>
                </c:pt>
                <c:pt idx="4164">
                  <c:v>4164</c:v>
                </c:pt>
                <c:pt idx="4165">
                  <c:v>4165</c:v>
                </c:pt>
                <c:pt idx="4166">
                  <c:v>4166</c:v>
                </c:pt>
                <c:pt idx="4167">
                  <c:v>4167</c:v>
                </c:pt>
                <c:pt idx="4168">
                  <c:v>4168</c:v>
                </c:pt>
                <c:pt idx="4169">
                  <c:v>4169</c:v>
                </c:pt>
                <c:pt idx="4170">
                  <c:v>4170</c:v>
                </c:pt>
                <c:pt idx="4171">
                  <c:v>4171</c:v>
                </c:pt>
                <c:pt idx="4172">
                  <c:v>4172</c:v>
                </c:pt>
                <c:pt idx="4173">
                  <c:v>4173</c:v>
                </c:pt>
                <c:pt idx="4174">
                  <c:v>4174</c:v>
                </c:pt>
                <c:pt idx="4175">
                  <c:v>4175</c:v>
                </c:pt>
                <c:pt idx="4176">
                  <c:v>4176</c:v>
                </c:pt>
                <c:pt idx="4177">
                  <c:v>4177</c:v>
                </c:pt>
                <c:pt idx="4178">
                  <c:v>4178</c:v>
                </c:pt>
                <c:pt idx="4179">
                  <c:v>4179</c:v>
                </c:pt>
                <c:pt idx="4180">
                  <c:v>4180</c:v>
                </c:pt>
                <c:pt idx="4181">
                  <c:v>4181</c:v>
                </c:pt>
                <c:pt idx="4182">
                  <c:v>4182</c:v>
                </c:pt>
                <c:pt idx="4183">
                  <c:v>4183</c:v>
                </c:pt>
                <c:pt idx="4184">
                  <c:v>4184</c:v>
                </c:pt>
                <c:pt idx="4185">
                  <c:v>4185</c:v>
                </c:pt>
                <c:pt idx="4186">
                  <c:v>4186</c:v>
                </c:pt>
                <c:pt idx="4187">
                  <c:v>4187</c:v>
                </c:pt>
                <c:pt idx="4188">
                  <c:v>4188</c:v>
                </c:pt>
                <c:pt idx="4189">
                  <c:v>4189</c:v>
                </c:pt>
                <c:pt idx="4190">
                  <c:v>4190</c:v>
                </c:pt>
                <c:pt idx="4191">
                  <c:v>4191</c:v>
                </c:pt>
                <c:pt idx="4192">
                  <c:v>4192</c:v>
                </c:pt>
                <c:pt idx="4193">
                  <c:v>4193</c:v>
                </c:pt>
                <c:pt idx="4194">
                  <c:v>4194</c:v>
                </c:pt>
                <c:pt idx="4195">
                  <c:v>4195</c:v>
                </c:pt>
                <c:pt idx="4196">
                  <c:v>4196</c:v>
                </c:pt>
                <c:pt idx="4197">
                  <c:v>4197</c:v>
                </c:pt>
                <c:pt idx="4198">
                  <c:v>4198</c:v>
                </c:pt>
                <c:pt idx="4199">
                  <c:v>4199</c:v>
                </c:pt>
                <c:pt idx="4200">
                  <c:v>4200</c:v>
                </c:pt>
                <c:pt idx="4201">
                  <c:v>4201</c:v>
                </c:pt>
                <c:pt idx="4202">
                  <c:v>4202</c:v>
                </c:pt>
                <c:pt idx="4203">
                  <c:v>4203</c:v>
                </c:pt>
                <c:pt idx="4204">
                  <c:v>4204</c:v>
                </c:pt>
                <c:pt idx="4205">
                  <c:v>4205</c:v>
                </c:pt>
                <c:pt idx="4206">
                  <c:v>4206</c:v>
                </c:pt>
                <c:pt idx="4207">
                  <c:v>4207</c:v>
                </c:pt>
                <c:pt idx="4208">
                  <c:v>4208</c:v>
                </c:pt>
                <c:pt idx="4209">
                  <c:v>4209</c:v>
                </c:pt>
                <c:pt idx="4210">
                  <c:v>4210</c:v>
                </c:pt>
                <c:pt idx="4211">
                  <c:v>4211</c:v>
                </c:pt>
                <c:pt idx="4212">
                  <c:v>4212</c:v>
                </c:pt>
                <c:pt idx="4213">
                  <c:v>4213</c:v>
                </c:pt>
                <c:pt idx="4214">
                  <c:v>4214</c:v>
                </c:pt>
                <c:pt idx="4215">
                  <c:v>4215</c:v>
                </c:pt>
                <c:pt idx="4216">
                  <c:v>4216</c:v>
                </c:pt>
                <c:pt idx="4217">
                  <c:v>4217</c:v>
                </c:pt>
                <c:pt idx="4218">
                  <c:v>4218</c:v>
                </c:pt>
                <c:pt idx="4219">
                  <c:v>4219</c:v>
                </c:pt>
                <c:pt idx="4220">
                  <c:v>4220</c:v>
                </c:pt>
                <c:pt idx="4221">
                  <c:v>4221</c:v>
                </c:pt>
                <c:pt idx="4222">
                  <c:v>4222</c:v>
                </c:pt>
                <c:pt idx="4223">
                  <c:v>4223</c:v>
                </c:pt>
                <c:pt idx="4224">
                  <c:v>4224</c:v>
                </c:pt>
                <c:pt idx="4225">
                  <c:v>4225</c:v>
                </c:pt>
                <c:pt idx="4226">
                  <c:v>4226</c:v>
                </c:pt>
                <c:pt idx="4227">
                  <c:v>4227</c:v>
                </c:pt>
                <c:pt idx="4228">
                  <c:v>4228</c:v>
                </c:pt>
                <c:pt idx="4229">
                  <c:v>4229</c:v>
                </c:pt>
                <c:pt idx="4230">
                  <c:v>4230</c:v>
                </c:pt>
                <c:pt idx="4231">
                  <c:v>4231</c:v>
                </c:pt>
                <c:pt idx="4232">
                  <c:v>4232</c:v>
                </c:pt>
                <c:pt idx="4233">
                  <c:v>4233</c:v>
                </c:pt>
                <c:pt idx="4234">
                  <c:v>4234</c:v>
                </c:pt>
                <c:pt idx="4235">
                  <c:v>4235</c:v>
                </c:pt>
                <c:pt idx="4236">
                  <c:v>4236</c:v>
                </c:pt>
                <c:pt idx="4237">
                  <c:v>4237</c:v>
                </c:pt>
                <c:pt idx="4238">
                  <c:v>4238</c:v>
                </c:pt>
                <c:pt idx="4239">
                  <c:v>4239</c:v>
                </c:pt>
                <c:pt idx="4240">
                  <c:v>4240</c:v>
                </c:pt>
                <c:pt idx="4241">
                  <c:v>4241</c:v>
                </c:pt>
                <c:pt idx="4242">
                  <c:v>4242</c:v>
                </c:pt>
                <c:pt idx="4243">
                  <c:v>4243</c:v>
                </c:pt>
                <c:pt idx="4244">
                  <c:v>4244</c:v>
                </c:pt>
                <c:pt idx="4245">
                  <c:v>4245</c:v>
                </c:pt>
                <c:pt idx="4246">
                  <c:v>4246</c:v>
                </c:pt>
                <c:pt idx="4247">
                  <c:v>4247</c:v>
                </c:pt>
                <c:pt idx="4248">
                  <c:v>4248</c:v>
                </c:pt>
                <c:pt idx="4249">
                  <c:v>4249</c:v>
                </c:pt>
                <c:pt idx="4250">
                  <c:v>4250</c:v>
                </c:pt>
                <c:pt idx="4251">
                  <c:v>4251</c:v>
                </c:pt>
                <c:pt idx="4252">
                  <c:v>4252</c:v>
                </c:pt>
                <c:pt idx="4253">
                  <c:v>4253</c:v>
                </c:pt>
                <c:pt idx="4254">
                  <c:v>4254</c:v>
                </c:pt>
                <c:pt idx="4255">
                  <c:v>4255</c:v>
                </c:pt>
                <c:pt idx="4256">
                  <c:v>4256</c:v>
                </c:pt>
                <c:pt idx="4257">
                  <c:v>4257</c:v>
                </c:pt>
                <c:pt idx="4258">
                  <c:v>4258</c:v>
                </c:pt>
                <c:pt idx="4259">
                  <c:v>4259</c:v>
                </c:pt>
                <c:pt idx="4260">
                  <c:v>4260</c:v>
                </c:pt>
                <c:pt idx="4261">
                  <c:v>4261</c:v>
                </c:pt>
                <c:pt idx="4262">
                  <c:v>4262</c:v>
                </c:pt>
                <c:pt idx="4263">
                  <c:v>4263</c:v>
                </c:pt>
                <c:pt idx="4264">
                  <c:v>4264</c:v>
                </c:pt>
                <c:pt idx="4265">
                  <c:v>4265</c:v>
                </c:pt>
                <c:pt idx="4266">
                  <c:v>4266</c:v>
                </c:pt>
                <c:pt idx="4267">
                  <c:v>4267</c:v>
                </c:pt>
                <c:pt idx="4268">
                  <c:v>4268</c:v>
                </c:pt>
                <c:pt idx="4269">
                  <c:v>4269</c:v>
                </c:pt>
                <c:pt idx="4270">
                  <c:v>4270</c:v>
                </c:pt>
                <c:pt idx="4271">
                  <c:v>4271</c:v>
                </c:pt>
                <c:pt idx="4272">
                  <c:v>4272</c:v>
                </c:pt>
                <c:pt idx="4273">
                  <c:v>4273</c:v>
                </c:pt>
                <c:pt idx="4274">
                  <c:v>4274</c:v>
                </c:pt>
                <c:pt idx="4275">
                  <c:v>4275</c:v>
                </c:pt>
                <c:pt idx="4276">
                  <c:v>4276</c:v>
                </c:pt>
                <c:pt idx="4277">
                  <c:v>4277</c:v>
                </c:pt>
                <c:pt idx="4278">
                  <c:v>4278</c:v>
                </c:pt>
                <c:pt idx="4279">
                  <c:v>4279</c:v>
                </c:pt>
                <c:pt idx="4280">
                  <c:v>4280</c:v>
                </c:pt>
                <c:pt idx="4281">
                  <c:v>4281</c:v>
                </c:pt>
                <c:pt idx="4282">
                  <c:v>4282</c:v>
                </c:pt>
                <c:pt idx="4283">
                  <c:v>4283</c:v>
                </c:pt>
                <c:pt idx="4284">
                  <c:v>4284</c:v>
                </c:pt>
                <c:pt idx="4285">
                  <c:v>4285</c:v>
                </c:pt>
                <c:pt idx="4286">
                  <c:v>4286</c:v>
                </c:pt>
                <c:pt idx="4287">
                  <c:v>4287</c:v>
                </c:pt>
                <c:pt idx="4288">
                  <c:v>4288</c:v>
                </c:pt>
                <c:pt idx="4289">
                  <c:v>4289</c:v>
                </c:pt>
                <c:pt idx="4290">
                  <c:v>4290</c:v>
                </c:pt>
                <c:pt idx="4291">
                  <c:v>4291</c:v>
                </c:pt>
                <c:pt idx="4292">
                  <c:v>4292</c:v>
                </c:pt>
                <c:pt idx="4293">
                  <c:v>4293</c:v>
                </c:pt>
                <c:pt idx="4294">
                  <c:v>4294</c:v>
                </c:pt>
                <c:pt idx="4295">
                  <c:v>4295</c:v>
                </c:pt>
                <c:pt idx="4296">
                  <c:v>4296</c:v>
                </c:pt>
                <c:pt idx="4297">
                  <c:v>4297</c:v>
                </c:pt>
                <c:pt idx="4298">
                  <c:v>4298</c:v>
                </c:pt>
                <c:pt idx="4299">
                  <c:v>4299</c:v>
                </c:pt>
                <c:pt idx="4300">
                  <c:v>4300</c:v>
                </c:pt>
                <c:pt idx="4301">
                  <c:v>4301</c:v>
                </c:pt>
                <c:pt idx="4302">
                  <c:v>4302</c:v>
                </c:pt>
                <c:pt idx="4303">
                  <c:v>4303</c:v>
                </c:pt>
                <c:pt idx="4304">
                  <c:v>4304</c:v>
                </c:pt>
                <c:pt idx="4305">
                  <c:v>4305</c:v>
                </c:pt>
                <c:pt idx="4306">
                  <c:v>4306</c:v>
                </c:pt>
                <c:pt idx="4307">
                  <c:v>4307</c:v>
                </c:pt>
                <c:pt idx="4308">
                  <c:v>4308</c:v>
                </c:pt>
                <c:pt idx="4309">
                  <c:v>4309</c:v>
                </c:pt>
                <c:pt idx="4310">
                  <c:v>4310</c:v>
                </c:pt>
                <c:pt idx="4311">
                  <c:v>4311</c:v>
                </c:pt>
                <c:pt idx="4312">
                  <c:v>4312</c:v>
                </c:pt>
                <c:pt idx="4313">
                  <c:v>4313</c:v>
                </c:pt>
                <c:pt idx="4314">
                  <c:v>4314</c:v>
                </c:pt>
                <c:pt idx="4315">
                  <c:v>4315</c:v>
                </c:pt>
                <c:pt idx="4316">
                  <c:v>4316</c:v>
                </c:pt>
                <c:pt idx="4317">
                  <c:v>4317</c:v>
                </c:pt>
                <c:pt idx="4318">
                  <c:v>4318</c:v>
                </c:pt>
                <c:pt idx="4319">
                  <c:v>4319</c:v>
                </c:pt>
                <c:pt idx="4320">
                  <c:v>4320</c:v>
                </c:pt>
                <c:pt idx="4321">
                  <c:v>4321</c:v>
                </c:pt>
                <c:pt idx="4322">
                  <c:v>4322</c:v>
                </c:pt>
                <c:pt idx="4323">
                  <c:v>4323</c:v>
                </c:pt>
                <c:pt idx="4324">
                  <c:v>4324</c:v>
                </c:pt>
                <c:pt idx="4325">
                  <c:v>4325</c:v>
                </c:pt>
                <c:pt idx="4326">
                  <c:v>4326</c:v>
                </c:pt>
                <c:pt idx="4327">
                  <c:v>4327</c:v>
                </c:pt>
                <c:pt idx="4328">
                  <c:v>4328</c:v>
                </c:pt>
                <c:pt idx="4329">
                  <c:v>4329</c:v>
                </c:pt>
                <c:pt idx="4330">
                  <c:v>4330</c:v>
                </c:pt>
                <c:pt idx="4331">
                  <c:v>4331</c:v>
                </c:pt>
                <c:pt idx="4332">
                  <c:v>4332</c:v>
                </c:pt>
                <c:pt idx="4333">
                  <c:v>4333</c:v>
                </c:pt>
                <c:pt idx="4334">
                  <c:v>4334</c:v>
                </c:pt>
                <c:pt idx="4335">
                  <c:v>4335</c:v>
                </c:pt>
                <c:pt idx="4336">
                  <c:v>4336</c:v>
                </c:pt>
                <c:pt idx="4337">
                  <c:v>4337</c:v>
                </c:pt>
                <c:pt idx="4338">
                  <c:v>4338</c:v>
                </c:pt>
                <c:pt idx="4339">
                  <c:v>4339</c:v>
                </c:pt>
                <c:pt idx="4340">
                  <c:v>4340</c:v>
                </c:pt>
                <c:pt idx="4341">
                  <c:v>4341</c:v>
                </c:pt>
                <c:pt idx="4342">
                  <c:v>4342</c:v>
                </c:pt>
                <c:pt idx="4343">
                  <c:v>4343</c:v>
                </c:pt>
                <c:pt idx="4344">
                  <c:v>4344</c:v>
                </c:pt>
                <c:pt idx="4345">
                  <c:v>4345</c:v>
                </c:pt>
                <c:pt idx="4346">
                  <c:v>4346</c:v>
                </c:pt>
                <c:pt idx="4347">
                  <c:v>4347</c:v>
                </c:pt>
                <c:pt idx="4348">
                  <c:v>4348</c:v>
                </c:pt>
                <c:pt idx="4349">
                  <c:v>4349</c:v>
                </c:pt>
                <c:pt idx="4350">
                  <c:v>4350</c:v>
                </c:pt>
                <c:pt idx="4351">
                  <c:v>4351</c:v>
                </c:pt>
                <c:pt idx="4352">
                  <c:v>4352</c:v>
                </c:pt>
                <c:pt idx="4353">
                  <c:v>4353</c:v>
                </c:pt>
                <c:pt idx="4354">
                  <c:v>4354</c:v>
                </c:pt>
                <c:pt idx="4355">
                  <c:v>4355</c:v>
                </c:pt>
                <c:pt idx="4356">
                  <c:v>4356</c:v>
                </c:pt>
                <c:pt idx="4357">
                  <c:v>4357</c:v>
                </c:pt>
                <c:pt idx="4358">
                  <c:v>4358</c:v>
                </c:pt>
                <c:pt idx="4359">
                  <c:v>4359</c:v>
                </c:pt>
                <c:pt idx="4360">
                  <c:v>4360</c:v>
                </c:pt>
                <c:pt idx="4361">
                  <c:v>4361</c:v>
                </c:pt>
                <c:pt idx="4362">
                  <c:v>4362</c:v>
                </c:pt>
                <c:pt idx="4363">
                  <c:v>4363</c:v>
                </c:pt>
                <c:pt idx="4364">
                  <c:v>4364</c:v>
                </c:pt>
                <c:pt idx="4365">
                  <c:v>4365</c:v>
                </c:pt>
                <c:pt idx="4366">
                  <c:v>4366</c:v>
                </c:pt>
                <c:pt idx="4367">
                  <c:v>4367</c:v>
                </c:pt>
                <c:pt idx="4368">
                  <c:v>4368</c:v>
                </c:pt>
                <c:pt idx="4369">
                  <c:v>4369</c:v>
                </c:pt>
                <c:pt idx="4370">
                  <c:v>4370</c:v>
                </c:pt>
                <c:pt idx="4371">
                  <c:v>4371</c:v>
                </c:pt>
                <c:pt idx="4372">
                  <c:v>4372</c:v>
                </c:pt>
                <c:pt idx="4373">
                  <c:v>4373</c:v>
                </c:pt>
                <c:pt idx="4374">
                  <c:v>4374</c:v>
                </c:pt>
                <c:pt idx="4375">
                  <c:v>4375</c:v>
                </c:pt>
                <c:pt idx="4376">
                  <c:v>4376</c:v>
                </c:pt>
                <c:pt idx="4377">
                  <c:v>4377</c:v>
                </c:pt>
                <c:pt idx="4378">
                  <c:v>4378</c:v>
                </c:pt>
                <c:pt idx="4379">
                  <c:v>4379</c:v>
                </c:pt>
                <c:pt idx="4380">
                  <c:v>4380</c:v>
                </c:pt>
                <c:pt idx="4381">
                  <c:v>4381</c:v>
                </c:pt>
                <c:pt idx="4382">
                  <c:v>4382</c:v>
                </c:pt>
                <c:pt idx="4383">
                  <c:v>4383</c:v>
                </c:pt>
                <c:pt idx="4384">
                  <c:v>4384</c:v>
                </c:pt>
                <c:pt idx="4385">
                  <c:v>4385</c:v>
                </c:pt>
                <c:pt idx="4386">
                  <c:v>4386</c:v>
                </c:pt>
                <c:pt idx="4387">
                  <c:v>4387</c:v>
                </c:pt>
                <c:pt idx="4388">
                  <c:v>4388</c:v>
                </c:pt>
                <c:pt idx="4389">
                  <c:v>4389</c:v>
                </c:pt>
                <c:pt idx="4390">
                  <c:v>4390</c:v>
                </c:pt>
                <c:pt idx="4391">
                  <c:v>4391</c:v>
                </c:pt>
                <c:pt idx="4392">
                  <c:v>4392</c:v>
                </c:pt>
                <c:pt idx="4393">
                  <c:v>4393</c:v>
                </c:pt>
                <c:pt idx="4394">
                  <c:v>4394</c:v>
                </c:pt>
                <c:pt idx="4395">
                  <c:v>4395</c:v>
                </c:pt>
                <c:pt idx="4396">
                  <c:v>4396</c:v>
                </c:pt>
                <c:pt idx="4397">
                  <c:v>4397</c:v>
                </c:pt>
                <c:pt idx="4398">
                  <c:v>4398</c:v>
                </c:pt>
                <c:pt idx="4399">
                  <c:v>4399</c:v>
                </c:pt>
                <c:pt idx="4400">
                  <c:v>4400</c:v>
                </c:pt>
                <c:pt idx="4401">
                  <c:v>4401</c:v>
                </c:pt>
                <c:pt idx="4402">
                  <c:v>4402</c:v>
                </c:pt>
                <c:pt idx="4403">
                  <c:v>4403</c:v>
                </c:pt>
                <c:pt idx="4404">
                  <c:v>4404</c:v>
                </c:pt>
                <c:pt idx="4405">
                  <c:v>4405</c:v>
                </c:pt>
                <c:pt idx="4406">
                  <c:v>4406</c:v>
                </c:pt>
                <c:pt idx="4407">
                  <c:v>4407</c:v>
                </c:pt>
                <c:pt idx="4408">
                  <c:v>4408</c:v>
                </c:pt>
                <c:pt idx="4409">
                  <c:v>4409</c:v>
                </c:pt>
                <c:pt idx="4410">
                  <c:v>4410</c:v>
                </c:pt>
                <c:pt idx="4411">
                  <c:v>4411</c:v>
                </c:pt>
                <c:pt idx="4412">
                  <c:v>4412</c:v>
                </c:pt>
                <c:pt idx="4413">
                  <c:v>4413</c:v>
                </c:pt>
                <c:pt idx="4414">
                  <c:v>4414</c:v>
                </c:pt>
                <c:pt idx="4415">
                  <c:v>4415</c:v>
                </c:pt>
                <c:pt idx="4416">
                  <c:v>4416</c:v>
                </c:pt>
                <c:pt idx="4417">
                  <c:v>4417</c:v>
                </c:pt>
                <c:pt idx="4418">
                  <c:v>4418</c:v>
                </c:pt>
                <c:pt idx="4419">
                  <c:v>4419</c:v>
                </c:pt>
                <c:pt idx="4420">
                  <c:v>4420</c:v>
                </c:pt>
                <c:pt idx="4421">
                  <c:v>4421</c:v>
                </c:pt>
                <c:pt idx="4422">
                  <c:v>4422</c:v>
                </c:pt>
                <c:pt idx="4423">
                  <c:v>4423</c:v>
                </c:pt>
                <c:pt idx="4424">
                  <c:v>4424</c:v>
                </c:pt>
                <c:pt idx="4425">
                  <c:v>4425</c:v>
                </c:pt>
                <c:pt idx="4426">
                  <c:v>4426</c:v>
                </c:pt>
                <c:pt idx="4427">
                  <c:v>4427</c:v>
                </c:pt>
                <c:pt idx="4428">
                  <c:v>4428</c:v>
                </c:pt>
                <c:pt idx="4429">
                  <c:v>4429</c:v>
                </c:pt>
                <c:pt idx="4430">
                  <c:v>4430</c:v>
                </c:pt>
                <c:pt idx="4431">
                  <c:v>4431</c:v>
                </c:pt>
                <c:pt idx="4432">
                  <c:v>4432</c:v>
                </c:pt>
                <c:pt idx="4433">
                  <c:v>4433</c:v>
                </c:pt>
                <c:pt idx="4434">
                  <c:v>4434</c:v>
                </c:pt>
                <c:pt idx="4435">
                  <c:v>4435</c:v>
                </c:pt>
                <c:pt idx="4436">
                  <c:v>4436</c:v>
                </c:pt>
                <c:pt idx="4437">
                  <c:v>4437</c:v>
                </c:pt>
                <c:pt idx="4438">
                  <c:v>4438</c:v>
                </c:pt>
                <c:pt idx="4439">
                  <c:v>4439</c:v>
                </c:pt>
                <c:pt idx="4440">
                  <c:v>4440</c:v>
                </c:pt>
                <c:pt idx="4441">
                  <c:v>4441</c:v>
                </c:pt>
                <c:pt idx="4442">
                  <c:v>4442</c:v>
                </c:pt>
                <c:pt idx="4443">
                  <c:v>4443</c:v>
                </c:pt>
                <c:pt idx="4444">
                  <c:v>4444</c:v>
                </c:pt>
                <c:pt idx="4445">
                  <c:v>4445</c:v>
                </c:pt>
                <c:pt idx="4446">
                  <c:v>4446</c:v>
                </c:pt>
                <c:pt idx="4447">
                  <c:v>4447</c:v>
                </c:pt>
                <c:pt idx="4448">
                  <c:v>4448</c:v>
                </c:pt>
                <c:pt idx="4449">
                  <c:v>4449</c:v>
                </c:pt>
                <c:pt idx="4450">
                  <c:v>4450</c:v>
                </c:pt>
                <c:pt idx="4451">
                  <c:v>4451</c:v>
                </c:pt>
                <c:pt idx="4452">
                  <c:v>4452</c:v>
                </c:pt>
                <c:pt idx="4453">
                  <c:v>4453</c:v>
                </c:pt>
                <c:pt idx="4454">
                  <c:v>4454</c:v>
                </c:pt>
                <c:pt idx="4455">
                  <c:v>4455</c:v>
                </c:pt>
                <c:pt idx="4456">
                  <c:v>4456</c:v>
                </c:pt>
                <c:pt idx="4457">
                  <c:v>4457</c:v>
                </c:pt>
                <c:pt idx="4458">
                  <c:v>4458</c:v>
                </c:pt>
                <c:pt idx="4459">
                  <c:v>4459</c:v>
                </c:pt>
                <c:pt idx="4460">
                  <c:v>4460</c:v>
                </c:pt>
                <c:pt idx="4461">
                  <c:v>4461</c:v>
                </c:pt>
                <c:pt idx="4462">
                  <c:v>4462</c:v>
                </c:pt>
                <c:pt idx="4463">
                  <c:v>4463</c:v>
                </c:pt>
                <c:pt idx="4464">
                  <c:v>4464</c:v>
                </c:pt>
                <c:pt idx="4465">
                  <c:v>4465</c:v>
                </c:pt>
                <c:pt idx="4466">
                  <c:v>4466</c:v>
                </c:pt>
                <c:pt idx="4467">
                  <c:v>4467</c:v>
                </c:pt>
                <c:pt idx="4468">
                  <c:v>4468</c:v>
                </c:pt>
                <c:pt idx="4469">
                  <c:v>4469</c:v>
                </c:pt>
                <c:pt idx="4470">
                  <c:v>4470</c:v>
                </c:pt>
                <c:pt idx="4471">
                  <c:v>4471</c:v>
                </c:pt>
                <c:pt idx="4472">
                  <c:v>4472</c:v>
                </c:pt>
                <c:pt idx="4473">
                  <c:v>4473</c:v>
                </c:pt>
                <c:pt idx="4474">
                  <c:v>4474</c:v>
                </c:pt>
                <c:pt idx="4475">
                  <c:v>4475</c:v>
                </c:pt>
                <c:pt idx="4476">
                  <c:v>4476</c:v>
                </c:pt>
                <c:pt idx="4477">
                  <c:v>4477</c:v>
                </c:pt>
                <c:pt idx="4478">
                  <c:v>4478</c:v>
                </c:pt>
                <c:pt idx="4479">
                  <c:v>4479</c:v>
                </c:pt>
                <c:pt idx="4480">
                  <c:v>4480</c:v>
                </c:pt>
                <c:pt idx="4481">
                  <c:v>4481</c:v>
                </c:pt>
                <c:pt idx="4482">
                  <c:v>4482</c:v>
                </c:pt>
                <c:pt idx="4483">
                  <c:v>4483</c:v>
                </c:pt>
                <c:pt idx="4484">
                  <c:v>4484</c:v>
                </c:pt>
                <c:pt idx="4485">
                  <c:v>4485</c:v>
                </c:pt>
                <c:pt idx="4486">
                  <c:v>4486</c:v>
                </c:pt>
                <c:pt idx="4487">
                  <c:v>4487</c:v>
                </c:pt>
                <c:pt idx="4488">
                  <c:v>4488</c:v>
                </c:pt>
                <c:pt idx="4489">
                  <c:v>4489</c:v>
                </c:pt>
                <c:pt idx="4490">
                  <c:v>4490</c:v>
                </c:pt>
                <c:pt idx="4491">
                  <c:v>4491</c:v>
                </c:pt>
                <c:pt idx="4492">
                  <c:v>4492</c:v>
                </c:pt>
                <c:pt idx="4493">
                  <c:v>4493</c:v>
                </c:pt>
                <c:pt idx="4494">
                  <c:v>4494</c:v>
                </c:pt>
                <c:pt idx="4495">
                  <c:v>4495</c:v>
                </c:pt>
                <c:pt idx="4496">
                  <c:v>4496</c:v>
                </c:pt>
                <c:pt idx="4497">
                  <c:v>4497</c:v>
                </c:pt>
                <c:pt idx="4498">
                  <c:v>4498</c:v>
                </c:pt>
                <c:pt idx="4499">
                  <c:v>4499</c:v>
                </c:pt>
                <c:pt idx="4500">
                  <c:v>4500</c:v>
                </c:pt>
                <c:pt idx="4501">
                  <c:v>4501</c:v>
                </c:pt>
                <c:pt idx="4502">
                  <c:v>4502</c:v>
                </c:pt>
                <c:pt idx="4503">
                  <c:v>4503</c:v>
                </c:pt>
                <c:pt idx="4504">
                  <c:v>4504</c:v>
                </c:pt>
                <c:pt idx="4505">
                  <c:v>4505</c:v>
                </c:pt>
                <c:pt idx="4506">
                  <c:v>4506</c:v>
                </c:pt>
                <c:pt idx="4507">
                  <c:v>4507</c:v>
                </c:pt>
                <c:pt idx="4508">
                  <c:v>4508</c:v>
                </c:pt>
                <c:pt idx="4509">
                  <c:v>4509</c:v>
                </c:pt>
                <c:pt idx="4510">
                  <c:v>4510</c:v>
                </c:pt>
                <c:pt idx="4511">
                  <c:v>4511</c:v>
                </c:pt>
                <c:pt idx="4512">
                  <c:v>4512</c:v>
                </c:pt>
                <c:pt idx="4513">
                  <c:v>4513</c:v>
                </c:pt>
                <c:pt idx="4514">
                  <c:v>4514</c:v>
                </c:pt>
                <c:pt idx="4515">
                  <c:v>4515</c:v>
                </c:pt>
                <c:pt idx="4516">
                  <c:v>4516</c:v>
                </c:pt>
                <c:pt idx="4517">
                  <c:v>4517</c:v>
                </c:pt>
                <c:pt idx="4518">
                  <c:v>4518</c:v>
                </c:pt>
                <c:pt idx="4519">
                  <c:v>4519</c:v>
                </c:pt>
                <c:pt idx="4520">
                  <c:v>4520</c:v>
                </c:pt>
                <c:pt idx="4521">
                  <c:v>4521</c:v>
                </c:pt>
                <c:pt idx="4522">
                  <c:v>4522</c:v>
                </c:pt>
                <c:pt idx="4523">
                  <c:v>4523</c:v>
                </c:pt>
                <c:pt idx="4524">
                  <c:v>4524</c:v>
                </c:pt>
                <c:pt idx="4525">
                  <c:v>4525</c:v>
                </c:pt>
                <c:pt idx="4526">
                  <c:v>4526</c:v>
                </c:pt>
                <c:pt idx="4527">
                  <c:v>4527</c:v>
                </c:pt>
                <c:pt idx="4528">
                  <c:v>4528</c:v>
                </c:pt>
                <c:pt idx="4529">
                  <c:v>4529</c:v>
                </c:pt>
                <c:pt idx="4530">
                  <c:v>4530</c:v>
                </c:pt>
                <c:pt idx="4531">
                  <c:v>4531</c:v>
                </c:pt>
                <c:pt idx="4532">
                  <c:v>4532</c:v>
                </c:pt>
                <c:pt idx="4533">
                  <c:v>4533</c:v>
                </c:pt>
                <c:pt idx="4534">
                  <c:v>4534</c:v>
                </c:pt>
                <c:pt idx="4535">
                  <c:v>4535</c:v>
                </c:pt>
                <c:pt idx="4536">
                  <c:v>4536</c:v>
                </c:pt>
                <c:pt idx="4537">
                  <c:v>4537</c:v>
                </c:pt>
                <c:pt idx="4538">
                  <c:v>4538</c:v>
                </c:pt>
                <c:pt idx="4539">
                  <c:v>4539</c:v>
                </c:pt>
                <c:pt idx="4540">
                  <c:v>4540</c:v>
                </c:pt>
                <c:pt idx="4541">
                  <c:v>4541</c:v>
                </c:pt>
                <c:pt idx="4542">
                  <c:v>4542</c:v>
                </c:pt>
                <c:pt idx="4543">
                  <c:v>4543</c:v>
                </c:pt>
                <c:pt idx="4544">
                  <c:v>4544</c:v>
                </c:pt>
                <c:pt idx="4545">
                  <c:v>4545</c:v>
                </c:pt>
                <c:pt idx="4546">
                  <c:v>4546</c:v>
                </c:pt>
                <c:pt idx="4547">
                  <c:v>4547</c:v>
                </c:pt>
                <c:pt idx="4548">
                  <c:v>4548</c:v>
                </c:pt>
                <c:pt idx="4549">
                  <c:v>4549</c:v>
                </c:pt>
                <c:pt idx="4550">
                  <c:v>4550</c:v>
                </c:pt>
                <c:pt idx="4551">
                  <c:v>4551</c:v>
                </c:pt>
                <c:pt idx="4552">
                  <c:v>4552</c:v>
                </c:pt>
                <c:pt idx="4553">
                  <c:v>4553</c:v>
                </c:pt>
                <c:pt idx="4554">
                  <c:v>4554</c:v>
                </c:pt>
                <c:pt idx="4555">
                  <c:v>4555</c:v>
                </c:pt>
                <c:pt idx="4556">
                  <c:v>4556</c:v>
                </c:pt>
                <c:pt idx="4557">
                  <c:v>4557</c:v>
                </c:pt>
                <c:pt idx="4558">
                  <c:v>4558</c:v>
                </c:pt>
                <c:pt idx="4559">
                  <c:v>4559</c:v>
                </c:pt>
                <c:pt idx="4560">
                  <c:v>4560</c:v>
                </c:pt>
                <c:pt idx="4561">
                  <c:v>4561</c:v>
                </c:pt>
                <c:pt idx="4562">
                  <c:v>4562</c:v>
                </c:pt>
                <c:pt idx="4563">
                  <c:v>4563</c:v>
                </c:pt>
                <c:pt idx="4564">
                  <c:v>4564</c:v>
                </c:pt>
                <c:pt idx="4565">
                  <c:v>4565</c:v>
                </c:pt>
                <c:pt idx="4566">
                  <c:v>4566</c:v>
                </c:pt>
                <c:pt idx="4567">
                  <c:v>4567</c:v>
                </c:pt>
                <c:pt idx="4568">
                  <c:v>4568</c:v>
                </c:pt>
                <c:pt idx="4569">
                  <c:v>4569</c:v>
                </c:pt>
                <c:pt idx="4570">
                  <c:v>4570</c:v>
                </c:pt>
                <c:pt idx="4571">
                  <c:v>4571</c:v>
                </c:pt>
                <c:pt idx="4572">
                  <c:v>4572</c:v>
                </c:pt>
                <c:pt idx="4573">
                  <c:v>4573</c:v>
                </c:pt>
                <c:pt idx="4574">
                  <c:v>4574</c:v>
                </c:pt>
                <c:pt idx="4575">
                  <c:v>4575</c:v>
                </c:pt>
                <c:pt idx="4576">
                  <c:v>4576</c:v>
                </c:pt>
                <c:pt idx="4577">
                  <c:v>4577</c:v>
                </c:pt>
                <c:pt idx="4578">
                  <c:v>4578</c:v>
                </c:pt>
                <c:pt idx="4579">
                  <c:v>4579</c:v>
                </c:pt>
                <c:pt idx="4580">
                  <c:v>4580</c:v>
                </c:pt>
                <c:pt idx="4581">
                  <c:v>4581</c:v>
                </c:pt>
                <c:pt idx="4582">
                  <c:v>4582</c:v>
                </c:pt>
                <c:pt idx="4583">
                  <c:v>4583</c:v>
                </c:pt>
                <c:pt idx="4584">
                  <c:v>4584</c:v>
                </c:pt>
                <c:pt idx="4585">
                  <c:v>4585</c:v>
                </c:pt>
                <c:pt idx="4586">
                  <c:v>4586</c:v>
                </c:pt>
                <c:pt idx="4587">
                  <c:v>4587</c:v>
                </c:pt>
                <c:pt idx="4588">
                  <c:v>4588</c:v>
                </c:pt>
                <c:pt idx="4589">
                  <c:v>4589</c:v>
                </c:pt>
                <c:pt idx="4590">
                  <c:v>4590</c:v>
                </c:pt>
                <c:pt idx="4591">
                  <c:v>4591</c:v>
                </c:pt>
                <c:pt idx="4592">
                  <c:v>4592</c:v>
                </c:pt>
                <c:pt idx="4593">
                  <c:v>4593</c:v>
                </c:pt>
                <c:pt idx="4594">
                  <c:v>4594</c:v>
                </c:pt>
                <c:pt idx="4595">
                  <c:v>4595</c:v>
                </c:pt>
                <c:pt idx="4596">
                  <c:v>4596</c:v>
                </c:pt>
                <c:pt idx="4597">
                  <c:v>4597</c:v>
                </c:pt>
                <c:pt idx="4598">
                  <c:v>4598</c:v>
                </c:pt>
                <c:pt idx="4599">
                  <c:v>4599</c:v>
                </c:pt>
                <c:pt idx="4600">
                  <c:v>4600</c:v>
                </c:pt>
                <c:pt idx="4601">
                  <c:v>4601</c:v>
                </c:pt>
                <c:pt idx="4602">
                  <c:v>4602</c:v>
                </c:pt>
                <c:pt idx="4603">
                  <c:v>4603</c:v>
                </c:pt>
                <c:pt idx="4604">
                  <c:v>4604</c:v>
                </c:pt>
                <c:pt idx="4605">
                  <c:v>4605</c:v>
                </c:pt>
                <c:pt idx="4606">
                  <c:v>4606</c:v>
                </c:pt>
                <c:pt idx="4607">
                  <c:v>4607</c:v>
                </c:pt>
                <c:pt idx="4608">
                  <c:v>4608</c:v>
                </c:pt>
                <c:pt idx="4609">
                  <c:v>4609</c:v>
                </c:pt>
                <c:pt idx="4610">
                  <c:v>4610</c:v>
                </c:pt>
                <c:pt idx="4611">
                  <c:v>4611</c:v>
                </c:pt>
                <c:pt idx="4612">
                  <c:v>4612</c:v>
                </c:pt>
                <c:pt idx="4613">
                  <c:v>4613</c:v>
                </c:pt>
                <c:pt idx="4614">
                  <c:v>4614</c:v>
                </c:pt>
                <c:pt idx="4615">
                  <c:v>4615</c:v>
                </c:pt>
                <c:pt idx="4616">
                  <c:v>4616</c:v>
                </c:pt>
                <c:pt idx="4617">
                  <c:v>4617</c:v>
                </c:pt>
                <c:pt idx="4618">
                  <c:v>4618</c:v>
                </c:pt>
                <c:pt idx="4619">
                  <c:v>4619</c:v>
                </c:pt>
                <c:pt idx="4620">
                  <c:v>4620</c:v>
                </c:pt>
                <c:pt idx="4621">
                  <c:v>4621</c:v>
                </c:pt>
                <c:pt idx="4622">
                  <c:v>4622</c:v>
                </c:pt>
                <c:pt idx="4623">
                  <c:v>4623</c:v>
                </c:pt>
                <c:pt idx="4624">
                  <c:v>4624</c:v>
                </c:pt>
                <c:pt idx="4625">
                  <c:v>4625</c:v>
                </c:pt>
                <c:pt idx="4626">
                  <c:v>4626</c:v>
                </c:pt>
                <c:pt idx="4627">
                  <c:v>4627</c:v>
                </c:pt>
                <c:pt idx="4628">
                  <c:v>4628</c:v>
                </c:pt>
                <c:pt idx="4629">
                  <c:v>4629</c:v>
                </c:pt>
                <c:pt idx="4630">
                  <c:v>4630</c:v>
                </c:pt>
                <c:pt idx="4631">
                  <c:v>4631</c:v>
                </c:pt>
                <c:pt idx="4632">
                  <c:v>4632</c:v>
                </c:pt>
                <c:pt idx="4633">
                  <c:v>4633</c:v>
                </c:pt>
                <c:pt idx="4634">
                  <c:v>4634</c:v>
                </c:pt>
                <c:pt idx="4635">
                  <c:v>4635</c:v>
                </c:pt>
                <c:pt idx="4636">
                  <c:v>4636</c:v>
                </c:pt>
                <c:pt idx="4637">
                  <c:v>4637</c:v>
                </c:pt>
                <c:pt idx="4638">
                  <c:v>4638</c:v>
                </c:pt>
                <c:pt idx="4639">
                  <c:v>4639</c:v>
                </c:pt>
                <c:pt idx="4640">
                  <c:v>4640</c:v>
                </c:pt>
                <c:pt idx="4641">
                  <c:v>4641</c:v>
                </c:pt>
                <c:pt idx="4642">
                  <c:v>4642</c:v>
                </c:pt>
                <c:pt idx="4643">
                  <c:v>4643</c:v>
                </c:pt>
                <c:pt idx="4644">
                  <c:v>4644</c:v>
                </c:pt>
                <c:pt idx="4645">
                  <c:v>4645</c:v>
                </c:pt>
                <c:pt idx="4646">
                  <c:v>4646</c:v>
                </c:pt>
                <c:pt idx="4647">
                  <c:v>4647</c:v>
                </c:pt>
                <c:pt idx="4648">
                  <c:v>4648</c:v>
                </c:pt>
                <c:pt idx="4649">
                  <c:v>4649</c:v>
                </c:pt>
                <c:pt idx="4650">
                  <c:v>4650</c:v>
                </c:pt>
                <c:pt idx="4651">
                  <c:v>4651</c:v>
                </c:pt>
                <c:pt idx="4652">
                  <c:v>4652</c:v>
                </c:pt>
                <c:pt idx="4653">
                  <c:v>4653</c:v>
                </c:pt>
                <c:pt idx="4654">
                  <c:v>4654</c:v>
                </c:pt>
                <c:pt idx="4655">
                  <c:v>4655</c:v>
                </c:pt>
                <c:pt idx="4656">
                  <c:v>4656</c:v>
                </c:pt>
                <c:pt idx="4657">
                  <c:v>4657</c:v>
                </c:pt>
                <c:pt idx="4658">
                  <c:v>4658</c:v>
                </c:pt>
                <c:pt idx="4659">
                  <c:v>4659</c:v>
                </c:pt>
                <c:pt idx="4660">
                  <c:v>4660</c:v>
                </c:pt>
                <c:pt idx="4661">
                  <c:v>4661</c:v>
                </c:pt>
                <c:pt idx="4662">
                  <c:v>4662</c:v>
                </c:pt>
                <c:pt idx="4663">
                  <c:v>4663</c:v>
                </c:pt>
                <c:pt idx="4664">
                  <c:v>4664</c:v>
                </c:pt>
                <c:pt idx="4665">
                  <c:v>4665</c:v>
                </c:pt>
                <c:pt idx="4666">
                  <c:v>4666</c:v>
                </c:pt>
                <c:pt idx="4667">
                  <c:v>4667</c:v>
                </c:pt>
                <c:pt idx="4668">
                  <c:v>4668</c:v>
                </c:pt>
                <c:pt idx="4669">
                  <c:v>4669</c:v>
                </c:pt>
                <c:pt idx="4670">
                  <c:v>4670</c:v>
                </c:pt>
                <c:pt idx="4671">
                  <c:v>4671</c:v>
                </c:pt>
                <c:pt idx="4672">
                  <c:v>4672</c:v>
                </c:pt>
                <c:pt idx="4673">
                  <c:v>4673</c:v>
                </c:pt>
                <c:pt idx="4674">
                  <c:v>4674</c:v>
                </c:pt>
                <c:pt idx="4675">
                  <c:v>4675</c:v>
                </c:pt>
                <c:pt idx="4676">
                  <c:v>4676</c:v>
                </c:pt>
                <c:pt idx="4677">
                  <c:v>4677</c:v>
                </c:pt>
                <c:pt idx="4678">
                  <c:v>4678</c:v>
                </c:pt>
                <c:pt idx="4679">
                  <c:v>4679</c:v>
                </c:pt>
                <c:pt idx="4680">
                  <c:v>4680</c:v>
                </c:pt>
                <c:pt idx="4681">
                  <c:v>4681</c:v>
                </c:pt>
                <c:pt idx="4682">
                  <c:v>4682</c:v>
                </c:pt>
                <c:pt idx="4683">
                  <c:v>4683</c:v>
                </c:pt>
                <c:pt idx="4684">
                  <c:v>4684</c:v>
                </c:pt>
                <c:pt idx="4685">
                  <c:v>4685</c:v>
                </c:pt>
                <c:pt idx="4686">
                  <c:v>4686</c:v>
                </c:pt>
                <c:pt idx="4687">
                  <c:v>4687</c:v>
                </c:pt>
                <c:pt idx="4688">
                  <c:v>4688</c:v>
                </c:pt>
                <c:pt idx="4689">
                  <c:v>4689</c:v>
                </c:pt>
                <c:pt idx="4690">
                  <c:v>4690</c:v>
                </c:pt>
                <c:pt idx="4691">
                  <c:v>4691</c:v>
                </c:pt>
                <c:pt idx="4692">
                  <c:v>4692</c:v>
                </c:pt>
                <c:pt idx="4693">
                  <c:v>4693</c:v>
                </c:pt>
                <c:pt idx="4694">
                  <c:v>4694</c:v>
                </c:pt>
                <c:pt idx="4695">
                  <c:v>4695</c:v>
                </c:pt>
                <c:pt idx="4696">
                  <c:v>4696</c:v>
                </c:pt>
                <c:pt idx="4697">
                  <c:v>4697</c:v>
                </c:pt>
                <c:pt idx="4698">
                  <c:v>4698</c:v>
                </c:pt>
                <c:pt idx="4699">
                  <c:v>4699</c:v>
                </c:pt>
                <c:pt idx="4700">
                  <c:v>4700</c:v>
                </c:pt>
                <c:pt idx="4701">
                  <c:v>4701</c:v>
                </c:pt>
                <c:pt idx="4702">
                  <c:v>4702</c:v>
                </c:pt>
                <c:pt idx="4703">
                  <c:v>4703</c:v>
                </c:pt>
                <c:pt idx="4704">
                  <c:v>4704</c:v>
                </c:pt>
                <c:pt idx="4705">
                  <c:v>4705</c:v>
                </c:pt>
                <c:pt idx="4706">
                  <c:v>4706</c:v>
                </c:pt>
                <c:pt idx="4707">
                  <c:v>4707</c:v>
                </c:pt>
                <c:pt idx="4708">
                  <c:v>4708</c:v>
                </c:pt>
                <c:pt idx="4709">
                  <c:v>4709</c:v>
                </c:pt>
                <c:pt idx="4710">
                  <c:v>4710</c:v>
                </c:pt>
                <c:pt idx="4711">
                  <c:v>4711</c:v>
                </c:pt>
                <c:pt idx="4712">
                  <c:v>4712</c:v>
                </c:pt>
                <c:pt idx="4713">
                  <c:v>4713</c:v>
                </c:pt>
                <c:pt idx="4714">
                  <c:v>4714</c:v>
                </c:pt>
                <c:pt idx="4715">
                  <c:v>4715</c:v>
                </c:pt>
                <c:pt idx="4716">
                  <c:v>4716</c:v>
                </c:pt>
                <c:pt idx="4717">
                  <c:v>4717</c:v>
                </c:pt>
                <c:pt idx="4718">
                  <c:v>4718</c:v>
                </c:pt>
                <c:pt idx="4719">
                  <c:v>4719</c:v>
                </c:pt>
                <c:pt idx="4720">
                  <c:v>4720</c:v>
                </c:pt>
                <c:pt idx="4721">
                  <c:v>4721</c:v>
                </c:pt>
                <c:pt idx="4722">
                  <c:v>4722</c:v>
                </c:pt>
                <c:pt idx="4723">
                  <c:v>4723</c:v>
                </c:pt>
                <c:pt idx="4724">
                  <c:v>4724</c:v>
                </c:pt>
                <c:pt idx="4725">
                  <c:v>4725</c:v>
                </c:pt>
                <c:pt idx="4726">
                  <c:v>4726</c:v>
                </c:pt>
                <c:pt idx="4727">
                  <c:v>4727</c:v>
                </c:pt>
                <c:pt idx="4728">
                  <c:v>4728</c:v>
                </c:pt>
                <c:pt idx="4729">
                  <c:v>4729</c:v>
                </c:pt>
                <c:pt idx="4730">
                  <c:v>4730</c:v>
                </c:pt>
                <c:pt idx="4731">
                  <c:v>4731</c:v>
                </c:pt>
                <c:pt idx="4732">
                  <c:v>4732</c:v>
                </c:pt>
                <c:pt idx="4733">
                  <c:v>4733</c:v>
                </c:pt>
                <c:pt idx="4734">
                  <c:v>4734</c:v>
                </c:pt>
                <c:pt idx="4735">
                  <c:v>4735</c:v>
                </c:pt>
                <c:pt idx="4736">
                  <c:v>4736</c:v>
                </c:pt>
                <c:pt idx="4737">
                  <c:v>4737</c:v>
                </c:pt>
                <c:pt idx="4738">
                  <c:v>4738</c:v>
                </c:pt>
                <c:pt idx="4739">
                  <c:v>4739</c:v>
                </c:pt>
                <c:pt idx="4740">
                  <c:v>4740</c:v>
                </c:pt>
                <c:pt idx="4741">
                  <c:v>4741</c:v>
                </c:pt>
                <c:pt idx="4742">
                  <c:v>4742</c:v>
                </c:pt>
                <c:pt idx="4743">
                  <c:v>4743</c:v>
                </c:pt>
                <c:pt idx="4744">
                  <c:v>4744</c:v>
                </c:pt>
                <c:pt idx="4745">
                  <c:v>4745</c:v>
                </c:pt>
                <c:pt idx="4746">
                  <c:v>4746</c:v>
                </c:pt>
                <c:pt idx="4747">
                  <c:v>4747</c:v>
                </c:pt>
                <c:pt idx="4748">
                  <c:v>4748</c:v>
                </c:pt>
                <c:pt idx="4749">
                  <c:v>4749</c:v>
                </c:pt>
                <c:pt idx="4750">
                  <c:v>4750</c:v>
                </c:pt>
                <c:pt idx="4751">
                  <c:v>4751</c:v>
                </c:pt>
                <c:pt idx="4752">
                  <c:v>4752</c:v>
                </c:pt>
                <c:pt idx="4753">
                  <c:v>4753</c:v>
                </c:pt>
                <c:pt idx="4754">
                  <c:v>4754</c:v>
                </c:pt>
                <c:pt idx="4755">
                  <c:v>4755</c:v>
                </c:pt>
                <c:pt idx="4756">
                  <c:v>4756</c:v>
                </c:pt>
                <c:pt idx="4757">
                  <c:v>4757</c:v>
                </c:pt>
                <c:pt idx="4758">
                  <c:v>4758</c:v>
                </c:pt>
                <c:pt idx="4759">
                  <c:v>4759</c:v>
                </c:pt>
                <c:pt idx="4760">
                  <c:v>4760</c:v>
                </c:pt>
                <c:pt idx="4761">
                  <c:v>4761</c:v>
                </c:pt>
                <c:pt idx="4762">
                  <c:v>4762</c:v>
                </c:pt>
                <c:pt idx="4763">
                  <c:v>4763</c:v>
                </c:pt>
                <c:pt idx="4764">
                  <c:v>4764</c:v>
                </c:pt>
                <c:pt idx="4765">
                  <c:v>4765</c:v>
                </c:pt>
                <c:pt idx="4766">
                  <c:v>4766</c:v>
                </c:pt>
                <c:pt idx="4767">
                  <c:v>4767</c:v>
                </c:pt>
                <c:pt idx="4768">
                  <c:v>4768</c:v>
                </c:pt>
                <c:pt idx="4769">
                  <c:v>4769</c:v>
                </c:pt>
                <c:pt idx="4770">
                  <c:v>4770</c:v>
                </c:pt>
                <c:pt idx="4771">
                  <c:v>4771</c:v>
                </c:pt>
                <c:pt idx="4772">
                  <c:v>4772</c:v>
                </c:pt>
                <c:pt idx="4773">
                  <c:v>4773</c:v>
                </c:pt>
                <c:pt idx="4774">
                  <c:v>4774</c:v>
                </c:pt>
                <c:pt idx="4775">
                  <c:v>4775</c:v>
                </c:pt>
                <c:pt idx="4776">
                  <c:v>4776</c:v>
                </c:pt>
                <c:pt idx="4777">
                  <c:v>4777</c:v>
                </c:pt>
                <c:pt idx="4778">
                  <c:v>4778</c:v>
                </c:pt>
                <c:pt idx="4779">
                  <c:v>4779</c:v>
                </c:pt>
                <c:pt idx="4780">
                  <c:v>4780</c:v>
                </c:pt>
                <c:pt idx="4781">
                  <c:v>4781</c:v>
                </c:pt>
                <c:pt idx="4782">
                  <c:v>4782</c:v>
                </c:pt>
                <c:pt idx="4783">
                  <c:v>4783</c:v>
                </c:pt>
                <c:pt idx="4784">
                  <c:v>4784</c:v>
                </c:pt>
                <c:pt idx="4785">
                  <c:v>4785</c:v>
                </c:pt>
                <c:pt idx="4786">
                  <c:v>4786</c:v>
                </c:pt>
                <c:pt idx="4787">
                  <c:v>4787</c:v>
                </c:pt>
                <c:pt idx="4788">
                  <c:v>4788</c:v>
                </c:pt>
                <c:pt idx="4789">
                  <c:v>4789</c:v>
                </c:pt>
                <c:pt idx="4790">
                  <c:v>4790</c:v>
                </c:pt>
                <c:pt idx="4791">
                  <c:v>4791</c:v>
                </c:pt>
                <c:pt idx="4792">
                  <c:v>4792</c:v>
                </c:pt>
                <c:pt idx="4793">
                  <c:v>4793</c:v>
                </c:pt>
                <c:pt idx="4794">
                  <c:v>4794</c:v>
                </c:pt>
                <c:pt idx="4795">
                  <c:v>4795</c:v>
                </c:pt>
                <c:pt idx="4796">
                  <c:v>4796</c:v>
                </c:pt>
                <c:pt idx="4797">
                  <c:v>4797</c:v>
                </c:pt>
                <c:pt idx="4798">
                  <c:v>4798</c:v>
                </c:pt>
                <c:pt idx="4799">
                  <c:v>4799</c:v>
                </c:pt>
                <c:pt idx="4800">
                  <c:v>4800</c:v>
                </c:pt>
                <c:pt idx="4801">
                  <c:v>4801</c:v>
                </c:pt>
                <c:pt idx="4802">
                  <c:v>4802</c:v>
                </c:pt>
                <c:pt idx="4803">
                  <c:v>4803</c:v>
                </c:pt>
                <c:pt idx="4804">
                  <c:v>4804</c:v>
                </c:pt>
                <c:pt idx="4805">
                  <c:v>4805</c:v>
                </c:pt>
                <c:pt idx="4806">
                  <c:v>4806</c:v>
                </c:pt>
                <c:pt idx="4807">
                  <c:v>4807</c:v>
                </c:pt>
                <c:pt idx="4808">
                  <c:v>4808</c:v>
                </c:pt>
                <c:pt idx="4809">
                  <c:v>4809</c:v>
                </c:pt>
                <c:pt idx="4810">
                  <c:v>4810</c:v>
                </c:pt>
                <c:pt idx="4811">
                  <c:v>4811</c:v>
                </c:pt>
                <c:pt idx="4812">
                  <c:v>4812</c:v>
                </c:pt>
                <c:pt idx="4813">
                  <c:v>4813</c:v>
                </c:pt>
                <c:pt idx="4814">
                  <c:v>4814</c:v>
                </c:pt>
                <c:pt idx="4815">
                  <c:v>4815</c:v>
                </c:pt>
                <c:pt idx="4816">
                  <c:v>4816</c:v>
                </c:pt>
                <c:pt idx="4817">
                  <c:v>4817</c:v>
                </c:pt>
                <c:pt idx="4818">
                  <c:v>4818</c:v>
                </c:pt>
                <c:pt idx="4819">
                  <c:v>4819</c:v>
                </c:pt>
                <c:pt idx="4820">
                  <c:v>4820</c:v>
                </c:pt>
                <c:pt idx="4821">
                  <c:v>4821</c:v>
                </c:pt>
                <c:pt idx="4822">
                  <c:v>4822</c:v>
                </c:pt>
                <c:pt idx="4823">
                  <c:v>4823</c:v>
                </c:pt>
                <c:pt idx="4824">
                  <c:v>4824</c:v>
                </c:pt>
                <c:pt idx="4825">
                  <c:v>4825</c:v>
                </c:pt>
                <c:pt idx="4826">
                  <c:v>4826</c:v>
                </c:pt>
                <c:pt idx="4827">
                  <c:v>4827</c:v>
                </c:pt>
                <c:pt idx="4828">
                  <c:v>4828</c:v>
                </c:pt>
                <c:pt idx="4829">
                  <c:v>4829</c:v>
                </c:pt>
                <c:pt idx="4830">
                  <c:v>4830</c:v>
                </c:pt>
                <c:pt idx="4831">
                  <c:v>4831</c:v>
                </c:pt>
                <c:pt idx="4832">
                  <c:v>4832</c:v>
                </c:pt>
                <c:pt idx="4833">
                  <c:v>4833</c:v>
                </c:pt>
                <c:pt idx="4834">
                  <c:v>4834</c:v>
                </c:pt>
                <c:pt idx="4835">
                  <c:v>4835</c:v>
                </c:pt>
                <c:pt idx="4836">
                  <c:v>4836</c:v>
                </c:pt>
                <c:pt idx="4837">
                  <c:v>4837</c:v>
                </c:pt>
                <c:pt idx="4838">
                  <c:v>4838</c:v>
                </c:pt>
                <c:pt idx="4839">
                  <c:v>4839</c:v>
                </c:pt>
                <c:pt idx="4840">
                  <c:v>4840</c:v>
                </c:pt>
                <c:pt idx="4841">
                  <c:v>4841</c:v>
                </c:pt>
                <c:pt idx="4842">
                  <c:v>4842</c:v>
                </c:pt>
                <c:pt idx="4843">
                  <c:v>4843</c:v>
                </c:pt>
                <c:pt idx="4844">
                  <c:v>4844</c:v>
                </c:pt>
                <c:pt idx="4845">
                  <c:v>4845</c:v>
                </c:pt>
                <c:pt idx="4846">
                  <c:v>4846</c:v>
                </c:pt>
                <c:pt idx="4847">
                  <c:v>4847</c:v>
                </c:pt>
                <c:pt idx="4848">
                  <c:v>4848</c:v>
                </c:pt>
                <c:pt idx="4849">
                  <c:v>4849</c:v>
                </c:pt>
                <c:pt idx="4850">
                  <c:v>4850</c:v>
                </c:pt>
                <c:pt idx="4851">
                  <c:v>4851</c:v>
                </c:pt>
                <c:pt idx="4852">
                  <c:v>4852</c:v>
                </c:pt>
                <c:pt idx="4853">
                  <c:v>4853</c:v>
                </c:pt>
                <c:pt idx="4854">
                  <c:v>4854</c:v>
                </c:pt>
                <c:pt idx="4855">
                  <c:v>4855</c:v>
                </c:pt>
                <c:pt idx="4856">
                  <c:v>4856</c:v>
                </c:pt>
                <c:pt idx="4857">
                  <c:v>4857</c:v>
                </c:pt>
                <c:pt idx="4858">
                  <c:v>4858</c:v>
                </c:pt>
                <c:pt idx="4859">
                  <c:v>4859</c:v>
                </c:pt>
                <c:pt idx="4860">
                  <c:v>4860</c:v>
                </c:pt>
                <c:pt idx="4861">
                  <c:v>4861</c:v>
                </c:pt>
                <c:pt idx="4862">
                  <c:v>4862</c:v>
                </c:pt>
                <c:pt idx="4863">
                  <c:v>4863</c:v>
                </c:pt>
                <c:pt idx="4864">
                  <c:v>4864</c:v>
                </c:pt>
                <c:pt idx="4865">
                  <c:v>4865</c:v>
                </c:pt>
                <c:pt idx="4866">
                  <c:v>4866</c:v>
                </c:pt>
                <c:pt idx="4867">
                  <c:v>4867</c:v>
                </c:pt>
                <c:pt idx="4868">
                  <c:v>4868</c:v>
                </c:pt>
                <c:pt idx="4869">
                  <c:v>4869</c:v>
                </c:pt>
                <c:pt idx="4870">
                  <c:v>4870</c:v>
                </c:pt>
                <c:pt idx="4871">
                  <c:v>4871</c:v>
                </c:pt>
                <c:pt idx="4872">
                  <c:v>4872</c:v>
                </c:pt>
                <c:pt idx="4873">
                  <c:v>4873</c:v>
                </c:pt>
                <c:pt idx="4874">
                  <c:v>4874</c:v>
                </c:pt>
                <c:pt idx="4875">
                  <c:v>4875</c:v>
                </c:pt>
                <c:pt idx="4876">
                  <c:v>4876</c:v>
                </c:pt>
                <c:pt idx="4877">
                  <c:v>4877</c:v>
                </c:pt>
                <c:pt idx="4878">
                  <c:v>4878</c:v>
                </c:pt>
                <c:pt idx="4879">
                  <c:v>4879</c:v>
                </c:pt>
                <c:pt idx="4880">
                  <c:v>4880</c:v>
                </c:pt>
                <c:pt idx="4881">
                  <c:v>4881</c:v>
                </c:pt>
                <c:pt idx="4882">
                  <c:v>4882</c:v>
                </c:pt>
                <c:pt idx="4883">
                  <c:v>4883</c:v>
                </c:pt>
                <c:pt idx="4884">
                  <c:v>4884</c:v>
                </c:pt>
                <c:pt idx="4885">
                  <c:v>4885</c:v>
                </c:pt>
                <c:pt idx="4886">
                  <c:v>4886</c:v>
                </c:pt>
                <c:pt idx="4887">
                  <c:v>4887</c:v>
                </c:pt>
                <c:pt idx="4888">
                  <c:v>4888</c:v>
                </c:pt>
                <c:pt idx="4889">
                  <c:v>4889</c:v>
                </c:pt>
                <c:pt idx="4890">
                  <c:v>4890</c:v>
                </c:pt>
                <c:pt idx="4891">
                  <c:v>4891</c:v>
                </c:pt>
                <c:pt idx="4892">
                  <c:v>4892</c:v>
                </c:pt>
                <c:pt idx="4893">
                  <c:v>4893</c:v>
                </c:pt>
                <c:pt idx="4894">
                  <c:v>4894</c:v>
                </c:pt>
                <c:pt idx="4895">
                  <c:v>4895</c:v>
                </c:pt>
                <c:pt idx="4896">
                  <c:v>4896</c:v>
                </c:pt>
                <c:pt idx="4897">
                  <c:v>4897</c:v>
                </c:pt>
                <c:pt idx="4898">
                  <c:v>4898</c:v>
                </c:pt>
                <c:pt idx="4899">
                  <c:v>4899</c:v>
                </c:pt>
                <c:pt idx="4900">
                  <c:v>4900</c:v>
                </c:pt>
                <c:pt idx="4901">
                  <c:v>4901</c:v>
                </c:pt>
                <c:pt idx="4902">
                  <c:v>4902</c:v>
                </c:pt>
                <c:pt idx="4903">
                  <c:v>4903</c:v>
                </c:pt>
                <c:pt idx="4904">
                  <c:v>4904</c:v>
                </c:pt>
                <c:pt idx="4905">
                  <c:v>4905</c:v>
                </c:pt>
                <c:pt idx="4906">
                  <c:v>4906</c:v>
                </c:pt>
                <c:pt idx="4907">
                  <c:v>4907</c:v>
                </c:pt>
                <c:pt idx="4908">
                  <c:v>4908</c:v>
                </c:pt>
                <c:pt idx="4909">
                  <c:v>4909</c:v>
                </c:pt>
                <c:pt idx="4910">
                  <c:v>4910</c:v>
                </c:pt>
                <c:pt idx="4911">
                  <c:v>4911</c:v>
                </c:pt>
                <c:pt idx="4912">
                  <c:v>4912</c:v>
                </c:pt>
                <c:pt idx="4913">
                  <c:v>4913</c:v>
                </c:pt>
                <c:pt idx="4914">
                  <c:v>4914</c:v>
                </c:pt>
                <c:pt idx="4915">
                  <c:v>4915</c:v>
                </c:pt>
                <c:pt idx="4916">
                  <c:v>4916</c:v>
                </c:pt>
                <c:pt idx="4917">
                  <c:v>4917</c:v>
                </c:pt>
                <c:pt idx="4918">
                  <c:v>4918</c:v>
                </c:pt>
                <c:pt idx="4919">
                  <c:v>4919</c:v>
                </c:pt>
                <c:pt idx="4920">
                  <c:v>4920</c:v>
                </c:pt>
                <c:pt idx="4921">
                  <c:v>4921</c:v>
                </c:pt>
                <c:pt idx="4922">
                  <c:v>4922</c:v>
                </c:pt>
                <c:pt idx="4923">
                  <c:v>4923</c:v>
                </c:pt>
                <c:pt idx="4924">
                  <c:v>4924</c:v>
                </c:pt>
                <c:pt idx="4925">
                  <c:v>4925</c:v>
                </c:pt>
                <c:pt idx="4926">
                  <c:v>4926</c:v>
                </c:pt>
                <c:pt idx="4927">
                  <c:v>4927</c:v>
                </c:pt>
                <c:pt idx="4928">
                  <c:v>4928</c:v>
                </c:pt>
                <c:pt idx="4929">
                  <c:v>4929</c:v>
                </c:pt>
                <c:pt idx="4930">
                  <c:v>4930</c:v>
                </c:pt>
                <c:pt idx="4931">
                  <c:v>4931</c:v>
                </c:pt>
                <c:pt idx="4932">
                  <c:v>4932</c:v>
                </c:pt>
                <c:pt idx="4933">
                  <c:v>4933</c:v>
                </c:pt>
                <c:pt idx="4934">
                  <c:v>4934</c:v>
                </c:pt>
                <c:pt idx="4935">
                  <c:v>4935</c:v>
                </c:pt>
                <c:pt idx="4936">
                  <c:v>4936</c:v>
                </c:pt>
                <c:pt idx="4937">
                  <c:v>4937</c:v>
                </c:pt>
                <c:pt idx="4938">
                  <c:v>4938</c:v>
                </c:pt>
                <c:pt idx="4939">
                  <c:v>4939</c:v>
                </c:pt>
                <c:pt idx="4940">
                  <c:v>4940</c:v>
                </c:pt>
                <c:pt idx="4941">
                  <c:v>4941</c:v>
                </c:pt>
                <c:pt idx="4942">
                  <c:v>4942</c:v>
                </c:pt>
                <c:pt idx="4943">
                  <c:v>4943</c:v>
                </c:pt>
                <c:pt idx="4944">
                  <c:v>4944</c:v>
                </c:pt>
                <c:pt idx="4945">
                  <c:v>4945</c:v>
                </c:pt>
                <c:pt idx="4946">
                  <c:v>4946</c:v>
                </c:pt>
                <c:pt idx="4947">
                  <c:v>4947</c:v>
                </c:pt>
                <c:pt idx="4948">
                  <c:v>4948</c:v>
                </c:pt>
                <c:pt idx="4949">
                  <c:v>4949</c:v>
                </c:pt>
                <c:pt idx="4950">
                  <c:v>4950</c:v>
                </c:pt>
                <c:pt idx="4951">
                  <c:v>4951</c:v>
                </c:pt>
                <c:pt idx="4952">
                  <c:v>4952</c:v>
                </c:pt>
                <c:pt idx="4953">
                  <c:v>4953</c:v>
                </c:pt>
                <c:pt idx="4954">
                  <c:v>4954</c:v>
                </c:pt>
                <c:pt idx="4955">
                  <c:v>4955</c:v>
                </c:pt>
                <c:pt idx="4956">
                  <c:v>4956</c:v>
                </c:pt>
                <c:pt idx="4957">
                  <c:v>4957</c:v>
                </c:pt>
                <c:pt idx="4958">
                  <c:v>4958</c:v>
                </c:pt>
                <c:pt idx="4959">
                  <c:v>4959</c:v>
                </c:pt>
                <c:pt idx="4960">
                  <c:v>4960</c:v>
                </c:pt>
                <c:pt idx="4961">
                  <c:v>4961</c:v>
                </c:pt>
                <c:pt idx="4962">
                  <c:v>4962</c:v>
                </c:pt>
                <c:pt idx="4963">
                  <c:v>4963</c:v>
                </c:pt>
                <c:pt idx="4964">
                  <c:v>4964</c:v>
                </c:pt>
                <c:pt idx="4965">
                  <c:v>4965</c:v>
                </c:pt>
                <c:pt idx="4966">
                  <c:v>4966</c:v>
                </c:pt>
                <c:pt idx="4967">
                  <c:v>4967</c:v>
                </c:pt>
                <c:pt idx="4968">
                  <c:v>4968</c:v>
                </c:pt>
                <c:pt idx="4969">
                  <c:v>4969</c:v>
                </c:pt>
                <c:pt idx="4970">
                  <c:v>4970</c:v>
                </c:pt>
                <c:pt idx="4971">
                  <c:v>4971</c:v>
                </c:pt>
                <c:pt idx="4972">
                  <c:v>4972</c:v>
                </c:pt>
                <c:pt idx="4973">
                  <c:v>4973</c:v>
                </c:pt>
                <c:pt idx="4974">
                  <c:v>4974</c:v>
                </c:pt>
                <c:pt idx="4975">
                  <c:v>4975</c:v>
                </c:pt>
                <c:pt idx="4976">
                  <c:v>4976</c:v>
                </c:pt>
                <c:pt idx="4977">
                  <c:v>4977</c:v>
                </c:pt>
                <c:pt idx="4978">
                  <c:v>4978</c:v>
                </c:pt>
                <c:pt idx="4979">
                  <c:v>4979</c:v>
                </c:pt>
                <c:pt idx="4980">
                  <c:v>4980</c:v>
                </c:pt>
                <c:pt idx="4981">
                  <c:v>4981</c:v>
                </c:pt>
                <c:pt idx="4982">
                  <c:v>4982</c:v>
                </c:pt>
                <c:pt idx="4983">
                  <c:v>4983</c:v>
                </c:pt>
                <c:pt idx="4984">
                  <c:v>4984</c:v>
                </c:pt>
                <c:pt idx="4985">
                  <c:v>4985</c:v>
                </c:pt>
                <c:pt idx="4986">
                  <c:v>4986</c:v>
                </c:pt>
                <c:pt idx="4987">
                  <c:v>4987</c:v>
                </c:pt>
                <c:pt idx="4988">
                  <c:v>4988</c:v>
                </c:pt>
                <c:pt idx="4989">
                  <c:v>4989</c:v>
                </c:pt>
                <c:pt idx="4990">
                  <c:v>4990</c:v>
                </c:pt>
                <c:pt idx="4991">
                  <c:v>4991</c:v>
                </c:pt>
                <c:pt idx="4992">
                  <c:v>4992</c:v>
                </c:pt>
                <c:pt idx="4993">
                  <c:v>4993</c:v>
                </c:pt>
                <c:pt idx="4994">
                  <c:v>4994</c:v>
                </c:pt>
                <c:pt idx="4995">
                  <c:v>4995</c:v>
                </c:pt>
                <c:pt idx="4996">
                  <c:v>4996</c:v>
                </c:pt>
                <c:pt idx="4997">
                  <c:v>4997</c:v>
                </c:pt>
                <c:pt idx="4998">
                  <c:v>4998</c:v>
                </c:pt>
                <c:pt idx="4999">
                  <c:v>4999</c:v>
                </c:pt>
              </c:numCache>
            </c:numRef>
          </c:xVal>
          <c:yVal>
            <c:numRef>
              <c:f>גיליון1!$C$2:$C$5001</c:f>
              <c:numCache>
                <c:formatCode>General</c:formatCode>
                <c:ptCount val="5000"/>
                <c:pt idx="0">
                  <c:v>24.335999999999999</c:v>
                </c:pt>
                <c:pt idx="1">
                  <c:v>24.335999999999999</c:v>
                </c:pt>
                <c:pt idx="2">
                  <c:v>24.335999999999999</c:v>
                </c:pt>
                <c:pt idx="3">
                  <c:v>24.335999999999999</c:v>
                </c:pt>
                <c:pt idx="4">
                  <c:v>24.335999999999999</c:v>
                </c:pt>
                <c:pt idx="5">
                  <c:v>24.335999999999999</c:v>
                </c:pt>
                <c:pt idx="6">
                  <c:v>24.311000000000035</c:v>
                </c:pt>
                <c:pt idx="7">
                  <c:v>24.311000000000035</c:v>
                </c:pt>
                <c:pt idx="8">
                  <c:v>24.335999999999999</c:v>
                </c:pt>
                <c:pt idx="9">
                  <c:v>24.387</c:v>
                </c:pt>
                <c:pt idx="10">
                  <c:v>24.539000000000001</c:v>
                </c:pt>
                <c:pt idx="11">
                  <c:v>24.741999999999987</c:v>
                </c:pt>
                <c:pt idx="12">
                  <c:v>24.97</c:v>
                </c:pt>
                <c:pt idx="13">
                  <c:v>25.198</c:v>
                </c:pt>
                <c:pt idx="14">
                  <c:v>25.452000000000002</c:v>
                </c:pt>
                <c:pt idx="15">
                  <c:v>25.68</c:v>
                </c:pt>
                <c:pt idx="16">
                  <c:v>25.934000000000001</c:v>
                </c:pt>
                <c:pt idx="17">
                  <c:v>26.161999999999999</c:v>
                </c:pt>
                <c:pt idx="18">
                  <c:v>26.414999999999999</c:v>
                </c:pt>
                <c:pt idx="19">
                  <c:v>26.643999999999988</c:v>
                </c:pt>
                <c:pt idx="20">
                  <c:v>26.872</c:v>
                </c:pt>
                <c:pt idx="21">
                  <c:v>27.125</c:v>
                </c:pt>
                <c:pt idx="22">
                  <c:v>27.353999999999999</c:v>
                </c:pt>
                <c:pt idx="23">
                  <c:v>27.581999999999987</c:v>
                </c:pt>
                <c:pt idx="24">
                  <c:v>27.810000000000031</c:v>
                </c:pt>
                <c:pt idx="25">
                  <c:v>28.038</c:v>
                </c:pt>
                <c:pt idx="26">
                  <c:v>28.265999999999941</c:v>
                </c:pt>
                <c:pt idx="27">
                  <c:v>28.494999999999987</c:v>
                </c:pt>
                <c:pt idx="28">
                  <c:v>28.698</c:v>
                </c:pt>
                <c:pt idx="29">
                  <c:v>28.9</c:v>
                </c:pt>
                <c:pt idx="30">
                  <c:v>29.103000000000005</c:v>
                </c:pt>
                <c:pt idx="31">
                  <c:v>29.306000000000001</c:v>
                </c:pt>
                <c:pt idx="32">
                  <c:v>29.484000000000002</c:v>
                </c:pt>
                <c:pt idx="33">
                  <c:v>29.686</c:v>
                </c:pt>
                <c:pt idx="34">
                  <c:v>29.864000000000001</c:v>
                </c:pt>
                <c:pt idx="35">
                  <c:v>30.120999999999999</c:v>
                </c:pt>
                <c:pt idx="36">
                  <c:v>30.291</c:v>
                </c:pt>
                <c:pt idx="37">
                  <c:v>30.460999999999949</c:v>
                </c:pt>
                <c:pt idx="38">
                  <c:v>30.631000000000054</c:v>
                </c:pt>
                <c:pt idx="39">
                  <c:v>30.800999999999988</c:v>
                </c:pt>
                <c:pt idx="40">
                  <c:v>30.971</c:v>
                </c:pt>
                <c:pt idx="41">
                  <c:v>31.117000000000058</c:v>
                </c:pt>
                <c:pt idx="42">
                  <c:v>31.286999999999949</c:v>
                </c:pt>
                <c:pt idx="43">
                  <c:v>31.457000000000001</c:v>
                </c:pt>
                <c:pt idx="44">
                  <c:v>31.603000000000005</c:v>
                </c:pt>
                <c:pt idx="45">
                  <c:v>31.773</c:v>
                </c:pt>
                <c:pt idx="46">
                  <c:v>31.919</c:v>
                </c:pt>
                <c:pt idx="47">
                  <c:v>32.064</c:v>
                </c:pt>
                <c:pt idx="48">
                  <c:v>32.21</c:v>
                </c:pt>
                <c:pt idx="49">
                  <c:v>32.355999999999995</c:v>
                </c:pt>
                <c:pt idx="50">
                  <c:v>32.501000000000005</c:v>
                </c:pt>
                <c:pt idx="51">
                  <c:v>32.647000000000006</c:v>
                </c:pt>
                <c:pt idx="52">
                  <c:v>32.769000000000013</c:v>
                </c:pt>
                <c:pt idx="53">
                  <c:v>32.913999999999994</c:v>
                </c:pt>
                <c:pt idx="54">
                  <c:v>33.036000000000001</c:v>
                </c:pt>
                <c:pt idx="55">
                  <c:v>33.157000000000004</c:v>
                </c:pt>
                <c:pt idx="56">
                  <c:v>33.303000000000004</c:v>
                </c:pt>
                <c:pt idx="57">
                  <c:v>33.424000000000007</c:v>
                </c:pt>
                <c:pt idx="58">
                  <c:v>33.546000000000006</c:v>
                </c:pt>
                <c:pt idx="59">
                  <c:v>33.667000000000002</c:v>
                </c:pt>
                <c:pt idx="60">
                  <c:v>33.789000000000001</c:v>
                </c:pt>
                <c:pt idx="61">
                  <c:v>33.885999999999996</c:v>
                </c:pt>
                <c:pt idx="62">
                  <c:v>34.007000000000005</c:v>
                </c:pt>
                <c:pt idx="63">
                  <c:v>34.129000000000012</c:v>
                </c:pt>
                <c:pt idx="64">
                  <c:v>34.25</c:v>
                </c:pt>
                <c:pt idx="65">
                  <c:v>34.370999999999995</c:v>
                </c:pt>
                <c:pt idx="66">
                  <c:v>34.469000000000001</c:v>
                </c:pt>
                <c:pt idx="67">
                  <c:v>34.566000000000003</c:v>
                </c:pt>
                <c:pt idx="68">
                  <c:v>34.880999999999993</c:v>
                </c:pt>
                <c:pt idx="69">
                  <c:v>35.318999999999996</c:v>
                </c:pt>
                <c:pt idx="70">
                  <c:v>35.852999999999994</c:v>
                </c:pt>
                <c:pt idx="71">
                  <c:v>36.436</c:v>
                </c:pt>
                <c:pt idx="72">
                  <c:v>37.043000000000006</c:v>
                </c:pt>
                <c:pt idx="73">
                  <c:v>37.65</c:v>
                </c:pt>
                <c:pt idx="74">
                  <c:v>38.281000000000006</c:v>
                </c:pt>
                <c:pt idx="75">
                  <c:v>38.888999999999996</c:v>
                </c:pt>
                <c:pt idx="76">
                  <c:v>39.520000000000003</c:v>
                </c:pt>
                <c:pt idx="77">
                  <c:v>40.127000000000002</c:v>
                </c:pt>
                <c:pt idx="78">
                  <c:v>40.735000000000063</c:v>
                </c:pt>
                <c:pt idx="79">
                  <c:v>41.369</c:v>
                </c:pt>
                <c:pt idx="80">
                  <c:v>41.952999999999996</c:v>
                </c:pt>
                <c:pt idx="81">
                  <c:v>42.561</c:v>
                </c:pt>
                <c:pt idx="82">
                  <c:v>43.144000000000005</c:v>
                </c:pt>
                <c:pt idx="83">
                  <c:v>43.702000000000012</c:v>
                </c:pt>
                <c:pt idx="84">
                  <c:v>44.260000000000012</c:v>
                </c:pt>
                <c:pt idx="85">
                  <c:v>44.817999999999998</c:v>
                </c:pt>
                <c:pt idx="86">
                  <c:v>45.349999999999994</c:v>
                </c:pt>
                <c:pt idx="87">
                  <c:v>45.908000000000001</c:v>
                </c:pt>
                <c:pt idx="88">
                  <c:v>46.440999999999995</c:v>
                </c:pt>
                <c:pt idx="89">
                  <c:v>46.948</c:v>
                </c:pt>
                <c:pt idx="90">
                  <c:v>47.454999999999998</c:v>
                </c:pt>
                <c:pt idx="91">
                  <c:v>47.962000000000003</c:v>
                </c:pt>
                <c:pt idx="92">
                  <c:v>48.443999999999996</c:v>
                </c:pt>
                <c:pt idx="93">
                  <c:v>48.926000000000002</c:v>
                </c:pt>
                <c:pt idx="94">
                  <c:v>49.407000000000004</c:v>
                </c:pt>
                <c:pt idx="95">
                  <c:v>49.864000000000004</c:v>
                </c:pt>
                <c:pt idx="96">
                  <c:v>50.306000000000004</c:v>
                </c:pt>
                <c:pt idx="97">
                  <c:v>50.808</c:v>
                </c:pt>
                <c:pt idx="98">
                  <c:v>51.281000000000006</c:v>
                </c:pt>
                <c:pt idx="99">
                  <c:v>51.755000000000003</c:v>
                </c:pt>
                <c:pt idx="100">
                  <c:v>52.229000000000013</c:v>
                </c:pt>
                <c:pt idx="101">
                  <c:v>52.702000000000012</c:v>
                </c:pt>
                <c:pt idx="102">
                  <c:v>53.148000000000003</c:v>
                </c:pt>
                <c:pt idx="103">
                  <c:v>53.594000000000001</c:v>
                </c:pt>
                <c:pt idx="104">
                  <c:v>54.010999999999996</c:v>
                </c:pt>
                <c:pt idx="105">
                  <c:v>54.429000000000002</c:v>
                </c:pt>
                <c:pt idx="106">
                  <c:v>54.818999999999996</c:v>
                </c:pt>
                <c:pt idx="107">
                  <c:v>55.237000000000002</c:v>
                </c:pt>
                <c:pt idx="108">
                  <c:v>55.627000000000002</c:v>
                </c:pt>
                <c:pt idx="109">
                  <c:v>56.016999999999996</c:v>
                </c:pt>
                <c:pt idx="110">
                  <c:v>56.379000000000005</c:v>
                </c:pt>
                <c:pt idx="111">
                  <c:v>56.741</c:v>
                </c:pt>
                <c:pt idx="112">
                  <c:v>57.104000000000006</c:v>
                </c:pt>
                <c:pt idx="113">
                  <c:v>57.466000000000001</c:v>
                </c:pt>
                <c:pt idx="114">
                  <c:v>57.828000000000003</c:v>
                </c:pt>
                <c:pt idx="115">
                  <c:v>58.162000000000013</c:v>
                </c:pt>
                <c:pt idx="116">
                  <c:v>58.496000000000002</c:v>
                </c:pt>
                <c:pt idx="117">
                  <c:v>58.830999999999996</c:v>
                </c:pt>
                <c:pt idx="118">
                  <c:v>59.137</c:v>
                </c:pt>
                <c:pt idx="119">
                  <c:v>59.471000000000004</c:v>
                </c:pt>
                <c:pt idx="120">
                  <c:v>59.778000000000013</c:v>
                </c:pt>
                <c:pt idx="121">
                  <c:v>60.066000000000003</c:v>
                </c:pt>
                <c:pt idx="122">
                  <c:v>60.427</c:v>
                </c:pt>
                <c:pt idx="123">
                  <c:v>60.789000000000001</c:v>
                </c:pt>
                <c:pt idx="124">
                  <c:v>61.15</c:v>
                </c:pt>
                <c:pt idx="125">
                  <c:v>61.479000000000006</c:v>
                </c:pt>
                <c:pt idx="126">
                  <c:v>61.806999999999995</c:v>
                </c:pt>
                <c:pt idx="127">
                  <c:v>62.136000000000003</c:v>
                </c:pt>
                <c:pt idx="128">
                  <c:v>62.464000000000006</c:v>
                </c:pt>
                <c:pt idx="129">
                  <c:v>62.793000000000013</c:v>
                </c:pt>
                <c:pt idx="130">
                  <c:v>63.089000000000006</c:v>
                </c:pt>
                <c:pt idx="131">
                  <c:v>63.416999999999994</c:v>
                </c:pt>
                <c:pt idx="132">
                  <c:v>63.68</c:v>
                </c:pt>
                <c:pt idx="133">
                  <c:v>63.976000000000006</c:v>
                </c:pt>
                <c:pt idx="134">
                  <c:v>64.239000000000004</c:v>
                </c:pt>
                <c:pt idx="135">
                  <c:v>64.501000000000005</c:v>
                </c:pt>
                <c:pt idx="136">
                  <c:v>64.763999999999996</c:v>
                </c:pt>
                <c:pt idx="137">
                  <c:v>65.027000000000001</c:v>
                </c:pt>
                <c:pt idx="138">
                  <c:v>65.290000000000006</c:v>
                </c:pt>
                <c:pt idx="139">
                  <c:v>65.52</c:v>
                </c:pt>
                <c:pt idx="140">
                  <c:v>65.75</c:v>
                </c:pt>
                <c:pt idx="141">
                  <c:v>66.013000000000005</c:v>
                </c:pt>
                <c:pt idx="142">
                  <c:v>66.242999999999995</c:v>
                </c:pt>
                <c:pt idx="143">
                  <c:v>66.472999999999999</c:v>
                </c:pt>
                <c:pt idx="144">
                  <c:v>66.703000000000003</c:v>
                </c:pt>
                <c:pt idx="145">
                  <c:v>66.965999999999994</c:v>
                </c:pt>
                <c:pt idx="146">
                  <c:v>67.195999999999998</c:v>
                </c:pt>
                <c:pt idx="147">
                  <c:v>67.426000000000002</c:v>
                </c:pt>
                <c:pt idx="148">
                  <c:v>67.655999999999949</c:v>
                </c:pt>
                <c:pt idx="149">
                  <c:v>67.885999999999981</c:v>
                </c:pt>
                <c:pt idx="150">
                  <c:v>68.082999999999998</c:v>
                </c:pt>
                <c:pt idx="151">
                  <c:v>68.313000000000002</c:v>
                </c:pt>
                <c:pt idx="152">
                  <c:v>68.510000000000005</c:v>
                </c:pt>
                <c:pt idx="153">
                  <c:v>68.706999999999994</c:v>
                </c:pt>
                <c:pt idx="154">
                  <c:v>68.937000000000026</c:v>
                </c:pt>
                <c:pt idx="155">
                  <c:v>69.134</c:v>
                </c:pt>
                <c:pt idx="156">
                  <c:v>69.331000000000003</c:v>
                </c:pt>
                <c:pt idx="157">
                  <c:v>69.528999999999982</c:v>
                </c:pt>
                <c:pt idx="158">
                  <c:v>69.725999999999999</c:v>
                </c:pt>
                <c:pt idx="159">
                  <c:v>69.923000000000002</c:v>
                </c:pt>
                <c:pt idx="160">
                  <c:v>70.161000000000001</c:v>
                </c:pt>
                <c:pt idx="161">
                  <c:v>70.403999999999996</c:v>
                </c:pt>
                <c:pt idx="162">
                  <c:v>70.60499999999999</c:v>
                </c:pt>
                <c:pt idx="163">
                  <c:v>70.846999999999994</c:v>
                </c:pt>
                <c:pt idx="164">
                  <c:v>71.09</c:v>
                </c:pt>
                <c:pt idx="165">
                  <c:v>71.290999999999997</c:v>
                </c:pt>
                <c:pt idx="166">
                  <c:v>71.492999999999995</c:v>
                </c:pt>
                <c:pt idx="167">
                  <c:v>71.735000000000014</c:v>
                </c:pt>
                <c:pt idx="168">
                  <c:v>71.937000000000026</c:v>
                </c:pt>
                <c:pt idx="169">
                  <c:v>72.138999999999982</c:v>
                </c:pt>
                <c:pt idx="170">
                  <c:v>72.340999999999994</c:v>
                </c:pt>
                <c:pt idx="171">
                  <c:v>72.543000000000006</c:v>
                </c:pt>
                <c:pt idx="172">
                  <c:v>72.744000000000185</c:v>
                </c:pt>
                <c:pt idx="173">
                  <c:v>72.906000000000006</c:v>
                </c:pt>
                <c:pt idx="174">
                  <c:v>73.10799999999999</c:v>
                </c:pt>
                <c:pt idx="175">
                  <c:v>73.269000000000005</c:v>
                </c:pt>
                <c:pt idx="176">
                  <c:v>73.430000000000007</c:v>
                </c:pt>
                <c:pt idx="177">
                  <c:v>73.592000000000013</c:v>
                </c:pt>
                <c:pt idx="178">
                  <c:v>73.753</c:v>
                </c:pt>
                <c:pt idx="179">
                  <c:v>73.915000000000006</c:v>
                </c:pt>
                <c:pt idx="180">
                  <c:v>74.116</c:v>
                </c:pt>
                <c:pt idx="181">
                  <c:v>74.277999999999992</c:v>
                </c:pt>
                <c:pt idx="182">
                  <c:v>74.48</c:v>
                </c:pt>
                <c:pt idx="183">
                  <c:v>74.641000000000005</c:v>
                </c:pt>
                <c:pt idx="184">
                  <c:v>74.801999999999992</c:v>
                </c:pt>
                <c:pt idx="185">
                  <c:v>74.964000000000027</c:v>
                </c:pt>
                <c:pt idx="186">
                  <c:v>75.124999999999986</c:v>
                </c:pt>
                <c:pt idx="187">
                  <c:v>75.287000000000006</c:v>
                </c:pt>
                <c:pt idx="188">
                  <c:v>75.448000000000022</c:v>
                </c:pt>
                <c:pt idx="189">
                  <c:v>75.61</c:v>
                </c:pt>
                <c:pt idx="190">
                  <c:v>75.771000000000001</c:v>
                </c:pt>
                <c:pt idx="191">
                  <c:v>75.933000000000007</c:v>
                </c:pt>
                <c:pt idx="192">
                  <c:v>76.093999999999994</c:v>
                </c:pt>
                <c:pt idx="193">
                  <c:v>76.215000000000003</c:v>
                </c:pt>
                <c:pt idx="194">
                  <c:v>76.335999999999999</c:v>
                </c:pt>
                <c:pt idx="195">
                  <c:v>76.498000000000005</c:v>
                </c:pt>
                <c:pt idx="196">
                  <c:v>76.619</c:v>
                </c:pt>
                <c:pt idx="197">
                  <c:v>76.739999999999995</c:v>
                </c:pt>
                <c:pt idx="198">
                  <c:v>76.861000000000004</c:v>
                </c:pt>
                <c:pt idx="199">
                  <c:v>76.982000000000014</c:v>
                </c:pt>
                <c:pt idx="200">
                  <c:v>77.10299999999998</c:v>
                </c:pt>
                <c:pt idx="201">
                  <c:v>77.224000000000004</c:v>
                </c:pt>
                <c:pt idx="202">
                  <c:v>77.345000000000013</c:v>
                </c:pt>
                <c:pt idx="203">
                  <c:v>77.506</c:v>
                </c:pt>
                <c:pt idx="204">
                  <c:v>77.626999999999981</c:v>
                </c:pt>
                <c:pt idx="205">
                  <c:v>77.748999999999995</c:v>
                </c:pt>
                <c:pt idx="206">
                  <c:v>77.86999999999999</c:v>
                </c:pt>
                <c:pt idx="207">
                  <c:v>77.991000000000184</c:v>
                </c:pt>
                <c:pt idx="208">
                  <c:v>78.111999999999995</c:v>
                </c:pt>
                <c:pt idx="209">
                  <c:v>78.233000000000004</c:v>
                </c:pt>
                <c:pt idx="210">
                  <c:v>78.353999999999999</c:v>
                </c:pt>
                <c:pt idx="211">
                  <c:v>78.474999999999994</c:v>
                </c:pt>
                <c:pt idx="212">
                  <c:v>78.596000000000004</c:v>
                </c:pt>
                <c:pt idx="213">
                  <c:v>78.717000000000027</c:v>
                </c:pt>
                <c:pt idx="214">
                  <c:v>78.798000000000002</c:v>
                </c:pt>
                <c:pt idx="215">
                  <c:v>78.918999999999997</c:v>
                </c:pt>
                <c:pt idx="216">
                  <c:v>79.040000000000006</c:v>
                </c:pt>
                <c:pt idx="217">
                  <c:v>79.120999999999981</c:v>
                </c:pt>
                <c:pt idx="218">
                  <c:v>79.242000000000004</c:v>
                </c:pt>
                <c:pt idx="219">
                  <c:v>79.322999999999979</c:v>
                </c:pt>
                <c:pt idx="220">
                  <c:v>79.44400000000023</c:v>
                </c:pt>
                <c:pt idx="221">
                  <c:v>79.524000000000001</c:v>
                </c:pt>
                <c:pt idx="222">
                  <c:v>79.644999999999996</c:v>
                </c:pt>
                <c:pt idx="223">
                  <c:v>79.766000000000005</c:v>
                </c:pt>
                <c:pt idx="224">
                  <c:v>79.846999999999994</c:v>
                </c:pt>
                <c:pt idx="225">
                  <c:v>79.968000000000004</c:v>
                </c:pt>
                <c:pt idx="226">
                  <c:v>80.051000000000002</c:v>
                </c:pt>
                <c:pt idx="227">
                  <c:v>80.203999999999994</c:v>
                </c:pt>
                <c:pt idx="228">
                  <c:v>80.305999999999983</c:v>
                </c:pt>
                <c:pt idx="229">
                  <c:v>80.409000000000006</c:v>
                </c:pt>
                <c:pt idx="230">
                  <c:v>80.510999999999996</c:v>
                </c:pt>
                <c:pt idx="231">
                  <c:v>80.613</c:v>
                </c:pt>
                <c:pt idx="232">
                  <c:v>80.766000000000005</c:v>
                </c:pt>
                <c:pt idx="233">
                  <c:v>80.867999999999995</c:v>
                </c:pt>
                <c:pt idx="234">
                  <c:v>80.97</c:v>
                </c:pt>
                <c:pt idx="235">
                  <c:v>81.072999999999979</c:v>
                </c:pt>
                <c:pt idx="236">
                  <c:v>81.123999999999981</c:v>
                </c:pt>
                <c:pt idx="237">
                  <c:v>81.225999999999999</c:v>
                </c:pt>
                <c:pt idx="238">
                  <c:v>81.327999999999989</c:v>
                </c:pt>
                <c:pt idx="239">
                  <c:v>81.480999999999995</c:v>
                </c:pt>
                <c:pt idx="240">
                  <c:v>81.582999999999998</c:v>
                </c:pt>
                <c:pt idx="241">
                  <c:v>81.736000000000004</c:v>
                </c:pt>
                <c:pt idx="242">
                  <c:v>81.838999999999999</c:v>
                </c:pt>
                <c:pt idx="243">
                  <c:v>81.992000000000004</c:v>
                </c:pt>
                <c:pt idx="244">
                  <c:v>82.093999999999994</c:v>
                </c:pt>
                <c:pt idx="245">
                  <c:v>82.247000000000185</c:v>
                </c:pt>
                <c:pt idx="246">
                  <c:v>82.247000000000185</c:v>
                </c:pt>
                <c:pt idx="247">
                  <c:v>82.093999999999994</c:v>
                </c:pt>
                <c:pt idx="248">
                  <c:v>81.838999999999999</c:v>
                </c:pt>
                <c:pt idx="249">
                  <c:v>81.582999999999998</c:v>
                </c:pt>
                <c:pt idx="250">
                  <c:v>81.225999999999999</c:v>
                </c:pt>
                <c:pt idx="251">
                  <c:v>80.918999999999997</c:v>
                </c:pt>
                <c:pt idx="252">
                  <c:v>80.562000000000012</c:v>
                </c:pt>
                <c:pt idx="253">
                  <c:v>80.203999999999994</c:v>
                </c:pt>
                <c:pt idx="254">
                  <c:v>79.887999999999991</c:v>
                </c:pt>
                <c:pt idx="255">
                  <c:v>79.565000000000012</c:v>
                </c:pt>
                <c:pt idx="256">
                  <c:v>79.281999999999996</c:v>
                </c:pt>
                <c:pt idx="257">
                  <c:v>79</c:v>
                </c:pt>
                <c:pt idx="258">
                  <c:v>78.717000000000027</c:v>
                </c:pt>
                <c:pt idx="259">
                  <c:v>78.435000000000002</c:v>
                </c:pt>
                <c:pt idx="260">
                  <c:v>78.151999999999987</c:v>
                </c:pt>
                <c:pt idx="261">
                  <c:v>77.86999999999999</c:v>
                </c:pt>
                <c:pt idx="262">
                  <c:v>77.626999999999981</c:v>
                </c:pt>
                <c:pt idx="263">
                  <c:v>77.345000000000013</c:v>
                </c:pt>
                <c:pt idx="264">
                  <c:v>77.063000000000002</c:v>
                </c:pt>
                <c:pt idx="265">
                  <c:v>76.819999999999993</c:v>
                </c:pt>
                <c:pt idx="266">
                  <c:v>76.537999999999997</c:v>
                </c:pt>
                <c:pt idx="267">
                  <c:v>76.296000000000006</c:v>
                </c:pt>
                <c:pt idx="268">
                  <c:v>76.013000000000005</c:v>
                </c:pt>
                <c:pt idx="269">
                  <c:v>75.730999999999995</c:v>
                </c:pt>
                <c:pt idx="270">
                  <c:v>75.489000000000004</c:v>
                </c:pt>
                <c:pt idx="271">
                  <c:v>75.245999999999995</c:v>
                </c:pt>
                <c:pt idx="272">
                  <c:v>75.004000000000005</c:v>
                </c:pt>
                <c:pt idx="273">
                  <c:v>74.762</c:v>
                </c:pt>
                <c:pt idx="274">
                  <c:v>74.52</c:v>
                </c:pt>
                <c:pt idx="275">
                  <c:v>74.277999999999992</c:v>
                </c:pt>
                <c:pt idx="276">
                  <c:v>74.036000000000001</c:v>
                </c:pt>
                <c:pt idx="277">
                  <c:v>73.834000000000003</c:v>
                </c:pt>
                <c:pt idx="278">
                  <c:v>73.631999999999991</c:v>
                </c:pt>
                <c:pt idx="279">
                  <c:v>73.430000000000007</c:v>
                </c:pt>
                <c:pt idx="280">
                  <c:v>73.228999999999999</c:v>
                </c:pt>
                <c:pt idx="281">
                  <c:v>73.027000000000001</c:v>
                </c:pt>
                <c:pt idx="282">
                  <c:v>72.824999999999989</c:v>
                </c:pt>
                <c:pt idx="283">
                  <c:v>72.622999999999948</c:v>
                </c:pt>
                <c:pt idx="284">
                  <c:v>72.421000000000006</c:v>
                </c:pt>
                <c:pt idx="285">
                  <c:v>72.22</c:v>
                </c:pt>
                <c:pt idx="286">
                  <c:v>72.018000000000001</c:v>
                </c:pt>
                <c:pt idx="287">
                  <c:v>71.85599999999998</c:v>
                </c:pt>
                <c:pt idx="288">
                  <c:v>71.694999999999993</c:v>
                </c:pt>
                <c:pt idx="289">
                  <c:v>71.534000000000006</c:v>
                </c:pt>
                <c:pt idx="290">
                  <c:v>71.371999999999986</c:v>
                </c:pt>
                <c:pt idx="291">
                  <c:v>71.211000000000027</c:v>
                </c:pt>
                <c:pt idx="292">
                  <c:v>71.049000000000007</c:v>
                </c:pt>
                <c:pt idx="293">
                  <c:v>70.887999999999991</c:v>
                </c:pt>
                <c:pt idx="294">
                  <c:v>70.766999999999996</c:v>
                </c:pt>
                <c:pt idx="295">
                  <c:v>70.60499999999999</c:v>
                </c:pt>
                <c:pt idx="296">
                  <c:v>70.44400000000023</c:v>
                </c:pt>
                <c:pt idx="297">
                  <c:v>70.281999999999996</c:v>
                </c:pt>
                <c:pt idx="298">
                  <c:v>70.120999999999981</c:v>
                </c:pt>
                <c:pt idx="299">
                  <c:v>69.956000000000003</c:v>
                </c:pt>
                <c:pt idx="300">
                  <c:v>69.856999999999999</c:v>
                </c:pt>
                <c:pt idx="301">
                  <c:v>69.725999999999999</c:v>
                </c:pt>
                <c:pt idx="302">
                  <c:v>69.593999999999994</c:v>
                </c:pt>
                <c:pt idx="303">
                  <c:v>69.495999999999995</c:v>
                </c:pt>
                <c:pt idx="304">
                  <c:v>69.397000000000006</c:v>
                </c:pt>
                <c:pt idx="305">
                  <c:v>69.266000000000005</c:v>
                </c:pt>
                <c:pt idx="306">
                  <c:v>69.167000000000002</c:v>
                </c:pt>
                <c:pt idx="307">
                  <c:v>68.97</c:v>
                </c:pt>
                <c:pt idx="308">
                  <c:v>68.772999999999982</c:v>
                </c:pt>
                <c:pt idx="309">
                  <c:v>68.510000000000005</c:v>
                </c:pt>
                <c:pt idx="310">
                  <c:v>68.247000000000185</c:v>
                </c:pt>
                <c:pt idx="311">
                  <c:v>67.950999999999993</c:v>
                </c:pt>
                <c:pt idx="312">
                  <c:v>67.655999999999949</c:v>
                </c:pt>
                <c:pt idx="313">
                  <c:v>67.36</c:v>
                </c:pt>
                <c:pt idx="314">
                  <c:v>67.063999999999993</c:v>
                </c:pt>
                <c:pt idx="315">
                  <c:v>66.769000000000005</c:v>
                </c:pt>
                <c:pt idx="316">
                  <c:v>66.472999999999999</c:v>
                </c:pt>
                <c:pt idx="317">
                  <c:v>66.144000000000005</c:v>
                </c:pt>
                <c:pt idx="318">
                  <c:v>65.849000000000004</c:v>
                </c:pt>
                <c:pt idx="319">
                  <c:v>65.52</c:v>
                </c:pt>
                <c:pt idx="320">
                  <c:v>65.224000000000004</c:v>
                </c:pt>
                <c:pt idx="321">
                  <c:v>64.896000000000001</c:v>
                </c:pt>
                <c:pt idx="322">
                  <c:v>64.599999999999994</c:v>
                </c:pt>
                <c:pt idx="323">
                  <c:v>64.304000000000002</c:v>
                </c:pt>
                <c:pt idx="324">
                  <c:v>63.976000000000006</c:v>
                </c:pt>
                <c:pt idx="325">
                  <c:v>63.647000000000006</c:v>
                </c:pt>
                <c:pt idx="326">
                  <c:v>63.350999999999999</c:v>
                </c:pt>
                <c:pt idx="327">
                  <c:v>63.023000000000003</c:v>
                </c:pt>
                <c:pt idx="328">
                  <c:v>62.727000000000011</c:v>
                </c:pt>
                <c:pt idx="329">
                  <c:v>62.431000000000004</c:v>
                </c:pt>
                <c:pt idx="330">
                  <c:v>62.136000000000003</c:v>
                </c:pt>
                <c:pt idx="331">
                  <c:v>61.839999999999996</c:v>
                </c:pt>
                <c:pt idx="332">
                  <c:v>61.544000000000004</c:v>
                </c:pt>
                <c:pt idx="333">
                  <c:v>61.249000000000002</c:v>
                </c:pt>
                <c:pt idx="334">
                  <c:v>60.952999999999996</c:v>
                </c:pt>
                <c:pt idx="335">
                  <c:v>60.657000000000004</c:v>
                </c:pt>
                <c:pt idx="336">
                  <c:v>60.394000000000005</c:v>
                </c:pt>
                <c:pt idx="337">
                  <c:v>60.131</c:v>
                </c:pt>
                <c:pt idx="338">
                  <c:v>59.888999999999996</c:v>
                </c:pt>
                <c:pt idx="339">
                  <c:v>59.666000000000011</c:v>
                </c:pt>
                <c:pt idx="340">
                  <c:v>59.443999999999996</c:v>
                </c:pt>
                <c:pt idx="341">
                  <c:v>59.193000000000012</c:v>
                </c:pt>
                <c:pt idx="342">
                  <c:v>58.97</c:v>
                </c:pt>
                <c:pt idx="343">
                  <c:v>58.747</c:v>
                </c:pt>
                <c:pt idx="344">
                  <c:v>58.524000000000001</c:v>
                </c:pt>
                <c:pt idx="345">
                  <c:v>58.300999999999995</c:v>
                </c:pt>
                <c:pt idx="346">
                  <c:v>58.079000000000001</c:v>
                </c:pt>
                <c:pt idx="347">
                  <c:v>57.855999999999995</c:v>
                </c:pt>
                <c:pt idx="348">
                  <c:v>57.633000000000003</c:v>
                </c:pt>
                <c:pt idx="349">
                  <c:v>57.41</c:v>
                </c:pt>
                <c:pt idx="350">
                  <c:v>57.215000000000003</c:v>
                </c:pt>
                <c:pt idx="351">
                  <c:v>56.992000000000012</c:v>
                </c:pt>
                <c:pt idx="352">
                  <c:v>56.797000000000011</c:v>
                </c:pt>
                <c:pt idx="353">
                  <c:v>56.602000000000011</c:v>
                </c:pt>
                <c:pt idx="354">
                  <c:v>56.407000000000004</c:v>
                </c:pt>
                <c:pt idx="355">
                  <c:v>56.212000000000003</c:v>
                </c:pt>
                <c:pt idx="356">
                  <c:v>56.016999999999996</c:v>
                </c:pt>
                <c:pt idx="357">
                  <c:v>55.822000000000003</c:v>
                </c:pt>
                <c:pt idx="358">
                  <c:v>55.627000000000002</c:v>
                </c:pt>
                <c:pt idx="359">
                  <c:v>55.432000000000002</c:v>
                </c:pt>
                <c:pt idx="360">
                  <c:v>55.265000000000093</c:v>
                </c:pt>
                <c:pt idx="361">
                  <c:v>55.07</c:v>
                </c:pt>
                <c:pt idx="362">
                  <c:v>54.875</c:v>
                </c:pt>
                <c:pt idx="363">
                  <c:v>54.708000000000013</c:v>
                </c:pt>
                <c:pt idx="364">
                  <c:v>54.513000000000005</c:v>
                </c:pt>
                <c:pt idx="365">
                  <c:v>54.317999999999998</c:v>
                </c:pt>
                <c:pt idx="366">
                  <c:v>54.150999999999996</c:v>
                </c:pt>
                <c:pt idx="367">
                  <c:v>53.983999999999995</c:v>
                </c:pt>
                <c:pt idx="368">
                  <c:v>53.789000000000001</c:v>
                </c:pt>
                <c:pt idx="369">
                  <c:v>53.621000000000002</c:v>
                </c:pt>
                <c:pt idx="370">
                  <c:v>53.481999999999999</c:v>
                </c:pt>
                <c:pt idx="371">
                  <c:v>53.314999999999998</c:v>
                </c:pt>
                <c:pt idx="372">
                  <c:v>53.148000000000003</c:v>
                </c:pt>
                <c:pt idx="373">
                  <c:v>53.009</c:v>
                </c:pt>
                <c:pt idx="374">
                  <c:v>52.840999999999994</c:v>
                </c:pt>
                <c:pt idx="375">
                  <c:v>52.702000000000012</c:v>
                </c:pt>
                <c:pt idx="376">
                  <c:v>52.563000000000002</c:v>
                </c:pt>
                <c:pt idx="377">
                  <c:v>52.424000000000007</c:v>
                </c:pt>
                <c:pt idx="378">
                  <c:v>52.284000000000006</c:v>
                </c:pt>
                <c:pt idx="379">
                  <c:v>52.145000000000003</c:v>
                </c:pt>
                <c:pt idx="380">
                  <c:v>52.006</c:v>
                </c:pt>
                <c:pt idx="381">
                  <c:v>51.866</c:v>
                </c:pt>
                <c:pt idx="382">
                  <c:v>51.727000000000011</c:v>
                </c:pt>
                <c:pt idx="383">
                  <c:v>51.588000000000001</c:v>
                </c:pt>
                <c:pt idx="384">
                  <c:v>51.449000000000005</c:v>
                </c:pt>
                <c:pt idx="385">
                  <c:v>51.309000000000005</c:v>
                </c:pt>
                <c:pt idx="386">
                  <c:v>51.17</c:v>
                </c:pt>
                <c:pt idx="387">
                  <c:v>51.031000000000006</c:v>
                </c:pt>
                <c:pt idx="388">
                  <c:v>50.864000000000004</c:v>
                </c:pt>
                <c:pt idx="389">
                  <c:v>50.724000000000011</c:v>
                </c:pt>
                <c:pt idx="390">
                  <c:v>50.585000000000001</c:v>
                </c:pt>
                <c:pt idx="391">
                  <c:v>50.446000000000005</c:v>
                </c:pt>
                <c:pt idx="392">
                  <c:v>50.279000000000003</c:v>
                </c:pt>
                <c:pt idx="393">
                  <c:v>50.139000000000003</c:v>
                </c:pt>
                <c:pt idx="394">
                  <c:v>50.041000000000004</c:v>
                </c:pt>
                <c:pt idx="395">
                  <c:v>49.914999999999999</c:v>
                </c:pt>
                <c:pt idx="396">
                  <c:v>49.788000000000011</c:v>
                </c:pt>
                <c:pt idx="397">
                  <c:v>49.661000000000001</c:v>
                </c:pt>
                <c:pt idx="398">
                  <c:v>49.534000000000006</c:v>
                </c:pt>
                <c:pt idx="399">
                  <c:v>49.407000000000004</c:v>
                </c:pt>
                <c:pt idx="400">
                  <c:v>49.281000000000006</c:v>
                </c:pt>
                <c:pt idx="401">
                  <c:v>49.153999999999996</c:v>
                </c:pt>
                <c:pt idx="402">
                  <c:v>49.053000000000004</c:v>
                </c:pt>
                <c:pt idx="403">
                  <c:v>48.926000000000002</c:v>
                </c:pt>
                <c:pt idx="404">
                  <c:v>48.824000000000005</c:v>
                </c:pt>
                <c:pt idx="405">
                  <c:v>48.697000000000003</c:v>
                </c:pt>
                <c:pt idx="406">
                  <c:v>48.596000000000011</c:v>
                </c:pt>
                <c:pt idx="407">
                  <c:v>48.469000000000001</c:v>
                </c:pt>
                <c:pt idx="408">
                  <c:v>48.368000000000002</c:v>
                </c:pt>
                <c:pt idx="409">
                  <c:v>48.241</c:v>
                </c:pt>
                <c:pt idx="410">
                  <c:v>48.14</c:v>
                </c:pt>
                <c:pt idx="411">
                  <c:v>48.038000000000011</c:v>
                </c:pt>
                <c:pt idx="412">
                  <c:v>47.937000000000005</c:v>
                </c:pt>
                <c:pt idx="413">
                  <c:v>47.835000000000001</c:v>
                </c:pt>
                <c:pt idx="414">
                  <c:v>47.709000000000003</c:v>
                </c:pt>
                <c:pt idx="415">
                  <c:v>47.607000000000006</c:v>
                </c:pt>
                <c:pt idx="416">
                  <c:v>47.506</c:v>
                </c:pt>
                <c:pt idx="417">
                  <c:v>47.403999999999996</c:v>
                </c:pt>
                <c:pt idx="418">
                  <c:v>47.303000000000004</c:v>
                </c:pt>
                <c:pt idx="419">
                  <c:v>47.201000000000001</c:v>
                </c:pt>
                <c:pt idx="420">
                  <c:v>47.1</c:v>
                </c:pt>
                <c:pt idx="421">
                  <c:v>46.999000000000002</c:v>
                </c:pt>
                <c:pt idx="422">
                  <c:v>46.872</c:v>
                </c:pt>
                <c:pt idx="423">
                  <c:v>46.796000000000063</c:v>
                </c:pt>
                <c:pt idx="424">
                  <c:v>46.694000000000003</c:v>
                </c:pt>
                <c:pt idx="425">
                  <c:v>46.593000000000011</c:v>
                </c:pt>
                <c:pt idx="426">
                  <c:v>46.491</c:v>
                </c:pt>
                <c:pt idx="427">
                  <c:v>46.414999999999999</c:v>
                </c:pt>
                <c:pt idx="428">
                  <c:v>46.313999999999993</c:v>
                </c:pt>
                <c:pt idx="429">
                  <c:v>46.238000000000063</c:v>
                </c:pt>
                <c:pt idx="430">
                  <c:v>46.136000000000003</c:v>
                </c:pt>
                <c:pt idx="431">
                  <c:v>46.06</c:v>
                </c:pt>
                <c:pt idx="432">
                  <c:v>45.958999999999996</c:v>
                </c:pt>
                <c:pt idx="433">
                  <c:v>45.857999999999997</c:v>
                </c:pt>
                <c:pt idx="434">
                  <c:v>45.781000000000006</c:v>
                </c:pt>
                <c:pt idx="435">
                  <c:v>45.68</c:v>
                </c:pt>
                <c:pt idx="436">
                  <c:v>45.579000000000001</c:v>
                </c:pt>
                <c:pt idx="437">
                  <c:v>45.477000000000004</c:v>
                </c:pt>
                <c:pt idx="438">
                  <c:v>45.400999999999996</c:v>
                </c:pt>
                <c:pt idx="439">
                  <c:v>45.3</c:v>
                </c:pt>
                <c:pt idx="440">
                  <c:v>45.198000000000093</c:v>
                </c:pt>
                <c:pt idx="441">
                  <c:v>45.122000000000092</c:v>
                </c:pt>
                <c:pt idx="442">
                  <c:v>45.021000000000001</c:v>
                </c:pt>
                <c:pt idx="443">
                  <c:v>44.945</c:v>
                </c:pt>
                <c:pt idx="444">
                  <c:v>44.843000000000004</c:v>
                </c:pt>
                <c:pt idx="445">
                  <c:v>44.767000000000003</c:v>
                </c:pt>
                <c:pt idx="446">
                  <c:v>44.691000000000003</c:v>
                </c:pt>
                <c:pt idx="447">
                  <c:v>44.59</c:v>
                </c:pt>
                <c:pt idx="448">
                  <c:v>44.513999999999996</c:v>
                </c:pt>
                <c:pt idx="449">
                  <c:v>44.438000000000002</c:v>
                </c:pt>
                <c:pt idx="450">
                  <c:v>44.336000000000006</c:v>
                </c:pt>
                <c:pt idx="451">
                  <c:v>44.260000000000012</c:v>
                </c:pt>
                <c:pt idx="452">
                  <c:v>44.184000000000005</c:v>
                </c:pt>
                <c:pt idx="453">
                  <c:v>44.108000000000011</c:v>
                </c:pt>
                <c:pt idx="454">
                  <c:v>44.032000000000011</c:v>
                </c:pt>
                <c:pt idx="455">
                  <c:v>43.955999999999996</c:v>
                </c:pt>
                <c:pt idx="456">
                  <c:v>43.879999999999995</c:v>
                </c:pt>
                <c:pt idx="457">
                  <c:v>43.803999999999995</c:v>
                </c:pt>
                <c:pt idx="458">
                  <c:v>43.727000000000011</c:v>
                </c:pt>
                <c:pt idx="459">
                  <c:v>43.626000000000012</c:v>
                </c:pt>
                <c:pt idx="460">
                  <c:v>43.55</c:v>
                </c:pt>
                <c:pt idx="461">
                  <c:v>43.474000000000004</c:v>
                </c:pt>
                <c:pt idx="462">
                  <c:v>43.398000000000003</c:v>
                </c:pt>
                <c:pt idx="463">
                  <c:v>43.322000000000003</c:v>
                </c:pt>
                <c:pt idx="464">
                  <c:v>43.246000000000002</c:v>
                </c:pt>
                <c:pt idx="465">
                  <c:v>43.144000000000005</c:v>
                </c:pt>
                <c:pt idx="466">
                  <c:v>43.094000000000001</c:v>
                </c:pt>
                <c:pt idx="467">
                  <c:v>43.016999999999996</c:v>
                </c:pt>
                <c:pt idx="468">
                  <c:v>42.940999999999995</c:v>
                </c:pt>
                <c:pt idx="469">
                  <c:v>42.865000000000002</c:v>
                </c:pt>
                <c:pt idx="470">
                  <c:v>42.789000000000001</c:v>
                </c:pt>
                <c:pt idx="471">
                  <c:v>42.739000000000011</c:v>
                </c:pt>
                <c:pt idx="472">
                  <c:v>42.663000000000011</c:v>
                </c:pt>
                <c:pt idx="473">
                  <c:v>42.586000000000006</c:v>
                </c:pt>
                <c:pt idx="474">
                  <c:v>42.536000000000001</c:v>
                </c:pt>
                <c:pt idx="475">
                  <c:v>42.46</c:v>
                </c:pt>
                <c:pt idx="476">
                  <c:v>42.383999999999993</c:v>
                </c:pt>
                <c:pt idx="477">
                  <c:v>42.333000000000006</c:v>
                </c:pt>
                <c:pt idx="478">
                  <c:v>42.257000000000005</c:v>
                </c:pt>
                <c:pt idx="479">
                  <c:v>42.181000000000004</c:v>
                </c:pt>
                <c:pt idx="480">
                  <c:v>42.13</c:v>
                </c:pt>
                <c:pt idx="481">
                  <c:v>42.079000000000001</c:v>
                </c:pt>
                <c:pt idx="482">
                  <c:v>42.003</c:v>
                </c:pt>
                <c:pt idx="483">
                  <c:v>41.927</c:v>
                </c:pt>
                <c:pt idx="484">
                  <c:v>41.876000000000005</c:v>
                </c:pt>
                <c:pt idx="485">
                  <c:v>41.8</c:v>
                </c:pt>
                <c:pt idx="486">
                  <c:v>41.724000000000011</c:v>
                </c:pt>
                <c:pt idx="487">
                  <c:v>41.674000000000007</c:v>
                </c:pt>
                <c:pt idx="488">
                  <c:v>41.598000000000013</c:v>
                </c:pt>
                <c:pt idx="489">
                  <c:v>41.547000000000004</c:v>
                </c:pt>
                <c:pt idx="490">
                  <c:v>41.471000000000004</c:v>
                </c:pt>
                <c:pt idx="491">
                  <c:v>41.42</c:v>
                </c:pt>
                <c:pt idx="492">
                  <c:v>41.343999999999994</c:v>
                </c:pt>
                <c:pt idx="493">
                  <c:v>41.293000000000013</c:v>
                </c:pt>
                <c:pt idx="494">
                  <c:v>41.243000000000002</c:v>
                </c:pt>
                <c:pt idx="495">
                  <c:v>41.166000000000011</c:v>
                </c:pt>
                <c:pt idx="496">
                  <c:v>41.116</c:v>
                </c:pt>
                <c:pt idx="497">
                  <c:v>41.065000000000012</c:v>
                </c:pt>
                <c:pt idx="498">
                  <c:v>41.013999999999996</c:v>
                </c:pt>
                <c:pt idx="499">
                  <c:v>40.964000000000006</c:v>
                </c:pt>
                <c:pt idx="500">
                  <c:v>40.913000000000004</c:v>
                </c:pt>
                <c:pt idx="501">
                  <c:v>40.862000000000002</c:v>
                </c:pt>
                <c:pt idx="502">
                  <c:v>40.786000000000001</c:v>
                </c:pt>
                <c:pt idx="503">
                  <c:v>40.735000000000063</c:v>
                </c:pt>
                <c:pt idx="504">
                  <c:v>40.685000000000002</c:v>
                </c:pt>
                <c:pt idx="505">
                  <c:v>40.609000000000002</c:v>
                </c:pt>
                <c:pt idx="506">
                  <c:v>40.558</c:v>
                </c:pt>
                <c:pt idx="507">
                  <c:v>40.481999999999999</c:v>
                </c:pt>
                <c:pt idx="508">
                  <c:v>40.431000000000004</c:v>
                </c:pt>
                <c:pt idx="509">
                  <c:v>40.354999999999997</c:v>
                </c:pt>
                <c:pt idx="510">
                  <c:v>40.303999999999995</c:v>
                </c:pt>
                <c:pt idx="511">
                  <c:v>40.254000000000005</c:v>
                </c:pt>
                <c:pt idx="512">
                  <c:v>40.203000000000003</c:v>
                </c:pt>
                <c:pt idx="513">
                  <c:v>40.152000000000001</c:v>
                </c:pt>
                <c:pt idx="514">
                  <c:v>40.076000000000001</c:v>
                </c:pt>
                <c:pt idx="515">
                  <c:v>40.025000000000013</c:v>
                </c:pt>
                <c:pt idx="516">
                  <c:v>39.980999999999995</c:v>
                </c:pt>
                <c:pt idx="517">
                  <c:v>39.909000000000006</c:v>
                </c:pt>
                <c:pt idx="518">
                  <c:v>39.86</c:v>
                </c:pt>
                <c:pt idx="519">
                  <c:v>39.810999999999993</c:v>
                </c:pt>
                <c:pt idx="520">
                  <c:v>39.763000000000012</c:v>
                </c:pt>
                <c:pt idx="521">
                  <c:v>39.690000000000012</c:v>
                </c:pt>
                <c:pt idx="522">
                  <c:v>39.641000000000005</c:v>
                </c:pt>
                <c:pt idx="523">
                  <c:v>39.593000000000011</c:v>
                </c:pt>
                <c:pt idx="524">
                  <c:v>39.544000000000004</c:v>
                </c:pt>
                <c:pt idx="525">
                  <c:v>39.496000000000002</c:v>
                </c:pt>
                <c:pt idx="526">
                  <c:v>39.446999999999996</c:v>
                </c:pt>
                <c:pt idx="527">
                  <c:v>39.373999999999995</c:v>
                </c:pt>
                <c:pt idx="528">
                  <c:v>39.326000000000001</c:v>
                </c:pt>
                <c:pt idx="529">
                  <c:v>39.277000000000001</c:v>
                </c:pt>
                <c:pt idx="530">
                  <c:v>39.229000000000013</c:v>
                </c:pt>
                <c:pt idx="531">
                  <c:v>39.18</c:v>
                </c:pt>
                <c:pt idx="532">
                  <c:v>39.131</c:v>
                </c:pt>
                <c:pt idx="533">
                  <c:v>39.083000000000006</c:v>
                </c:pt>
                <c:pt idx="534">
                  <c:v>39.034000000000006</c:v>
                </c:pt>
                <c:pt idx="535">
                  <c:v>38.986000000000004</c:v>
                </c:pt>
                <c:pt idx="536">
                  <c:v>38.937000000000005</c:v>
                </c:pt>
                <c:pt idx="537">
                  <c:v>38.888999999999996</c:v>
                </c:pt>
                <c:pt idx="538">
                  <c:v>38.839999999999996</c:v>
                </c:pt>
                <c:pt idx="539">
                  <c:v>38.791000000000011</c:v>
                </c:pt>
                <c:pt idx="540">
                  <c:v>38.743000000000002</c:v>
                </c:pt>
                <c:pt idx="541">
                  <c:v>38.694000000000003</c:v>
                </c:pt>
                <c:pt idx="542">
                  <c:v>38.67</c:v>
                </c:pt>
                <c:pt idx="543">
                  <c:v>38.621000000000002</c:v>
                </c:pt>
                <c:pt idx="544">
                  <c:v>38.573</c:v>
                </c:pt>
                <c:pt idx="545">
                  <c:v>38.524000000000001</c:v>
                </c:pt>
                <c:pt idx="546">
                  <c:v>38.476000000000006</c:v>
                </c:pt>
                <c:pt idx="547">
                  <c:v>38.450999999999993</c:v>
                </c:pt>
                <c:pt idx="548">
                  <c:v>38.403000000000006</c:v>
                </c:pt>
                <c:pt idx="549">
                  <c:v>38.353999999999999</c:v>
                </c:pt>
                <c:pt idx="550">
                  <c:v>38.306000000000004</c:v>
                </c:pt>
                <c:pt idx="551">
                  <c:v>38.257000000000005</c:v>
                </c:pt>
                <c:pt idx="552">
                  <c:v>38.209000000000003</c:v>
                </c:pt>
                <c:pt idx="553">
                  <c:v>38.184000000000005</c:v>
                </c:pt>
                <c:pt idx="554">
                  <c:v>38.136000000000003</c:v>
                </c:pt>
                <c:pt idx="555">
                  <c:v>38.086999999999996</c:v>
                </c:pt>
                <c:pt idx="556">
                  <c:v>38.039000000000001</c:v>
                </c:pt>
                <c:pt idx="557">
                  <c:v>37.99</c:v>
                </c:pt>
                <c:pt idx="558">
                  <c:v>37.966000000000001</c:v>
                </c:pt>
                <c:pt idx="559">
                  <c:v>37.916999999999994</c:v>
                </c:pt>
                <c:pt idx="560">
                  <c:v>37.869</c:v>
                </c:pt>
                <c:pt idx="561">
                  <c:v>37.82</c:v>
                </c:pt>
                <c:pt idx="562">
                  <c:v>37.796000000000063</c:v>
                </c:pt>
                <c:pt idx="563">
                  <c:v>37.747</c:v>
                </c:pt>
                <c:pt idx="564">
                  <c:v>37.699000000000012</c:v>
                </c:pt>
                <c:pt idx="565">
                  <c:v>37.674000000000007</c:v>
                </c:pt>
                <c:pt idx="566">
                  <c:v>37.65</c:v>
                </c:pt>
                <c:pt idx="567">
                  <c:v>37.601000000000006</c:v>
                </c:pt>
                <c:pt idx="568">
                  <c:v>37.577000000000005</c:v>
                </c:pt>
                <c:pt idx="569">
                  <c:v>37.529000000000003</c:v>
                </c:pt>
                <c:pt idx="570">
                  <c:v>37.504000000000005</c:v>
                </c:pt>
                <c:pt idx="571">
                  <c:v>37.455999999999996</c:v>
                </c:pt>
                <c:pt idx="572">
                  <c:v>37.407000000000004</c:v>
                </c:pt>
                <c:pt idx="573">
                  <c:v>37.358999999999995</c:v>
                </c:pt>
                <c:pt idx="574">
                  <c:v>37.333999999999996</c:v>
                </c:pt>
                <c:pt idx="575">
                  <c:v>37.286000000000001</c:v>
                </c:pt>
                <c:pt idx="576">
                  <c:v>37.237000000000002</c:v>
                </c:pt>
                <c:pt idx="577">
                  <c:v>37.213000000000001</c:v>
                </c:pt>
                <c:pt idx="578">
                  <c:v>37.164000000000001</c:v>
                </c:pt>
                <c:pt idx="579">
                  <c:v>37.116</c:v>
                </c:pt>
                <c:pt idx="580">
                  <c:v>37.091000000000001</c:v>
                </c:pt>
                <c:pt idx="581">
                  <c:v>37.043000000000006</c:v>
                </c:pt>
                <c:pt idx="582">
                  <c:v>37.019000000000005</c:v>
                </c:pt>
                <c:pt idx="583">
                  <c:v>36.97</c:v>
                </c:pt>
                <c:pt idx="584">
                  <c:v>36.946000000000005</c:v>
                </c:pt>
                <c:pt idx="585">
                  <c:v>36.897000000000006</c:v>
                </c:pt>
                <c:pt idx="586">
                  <c:v>36.873000000000005</c:v>
                </c:pt>
                <c:pt idx="587">
                  <c:v>36.824000000000005</c:v>
                </c:pt>
                <c:pt idx="588">
                  <c:v>36.800000000000004</c:v>
                </c:pt>
                <c:pt idx="589">
                  <c:v>36.776000000000003</c:v>
                </c:pt>
                <c:pt idx="590">
                  <c:v>36.727000000000011</c:v>
                </c:pt>
                <c:pt idx="591">
                  <c:v>36.703000000000003</c:v>
                </c:pt>
                <c:pt idx="592">
                  <c:v>36.679000000000002</c:v>
                </c:pt>
                <c:pt idx="593">
                  <c:v>36.653999999999996</c:v>
                </c:pt>
                <c:pt idx="594">
                  <c:v>36.606000000000002</c:v>
                </c:pt>
                <c:pt idx="595">
                  <c:v>36.580999999999996</c:v>
                </c:pt>
                <c:pt idx="596">
                  <c:v>36.556999999999995</c:v>
                </c:pt>
                <c:pt idx="597">
                  <c:v>36.533000000000001</c:v>
                </c:pt>
                <c:pt idx="598">
                  <c:v>36.483999999999995</c:v>
                </c:pt>
                <c:pt idx="599">
                  <c:v>36.46</c:v>
                </c:pt>
                <c:pt idx="600">
                  <c:v>36.436</c:v>
                </c:pt>
                <c:pt idx="601">
                  <c:v>36.386999999999993</c:v>
                </c:pt>
                <c:pt idx="602">
                  <c:v>36.363</c:v>
                </c:pt>
                <c:pt idx="603">
                  <c:v>36.313999999999993</c:v>
                </c:pt>
                <c:pt idx="604">
                  <c:v>36.290000000000013</c:v>
                </c:pt>
                <c:pt idx="605">
                  <c:v>36.266000000000012</c:v>
                </c:pt>
                <c:pt idx="606">
                  <c:v>36.217000000000006</c:v>
                </c:pt>
                <c:pt idx="607">
                  <c:v>36.266000000000012</c:v>
                </c:pt>
                <c:pt idx="608">
                  <c:v>36.410999999999994</c:v>
                </c:pt>
                <c:pt idx="609">
                  <c:v>36.580999999999996</c:v>
                </c:pt>
                <c:pt idx="610">
                  <c:v>36.800000000000004</c:v>
                </c:pt>
                <c:pt idx="611">
                  <c:v>37.043000000000006</c:v>
                </c:pt>
                <c:pt idx="612">
                  <c:v>37.286000000000001</c:v>
                </c:pt>
                <c:pt idx="613">
                  <c:v>37.529000000000003</c:v>
                </c:pt>
                <c:pt idx="614">
                  <c:v>37.796000000000063</c:v>
                </c:pt>
                <c:pt idx="615">
                  <c:v>38.039000000000001</c:v>
                </c:pt>
                <c:pt idx="616">
                  <c:v>38.281000000000006</c:v>
                </c:pt>
                <c:pt idx="617">
                  <c:v>38.5</c:v>
                </c:pt>
                <c:pt idx="618">
                  <c:v>38.743000000000002</c:v>
                </c:pt>
                <c:pt idx="619">
                  <c:v>38.961000000000006</c:v>
                </c:pt>
                <c:pt idx="620">
                  <c:v>39.18</c:v>
                </c:pt>
                <c:pt idx="621">
                  <c:v>39.399000000000001</c:v>
                </c:pt>
                <c:pt idx="622">
                  <c:v>39.593000000000011</c:v>
                </c:pt>
                <c:pt idx="623">
                  <c:v>39.810999999999993</c:v>
                </c:pt>
                <c:pt idx="624">
                  <c:v>40.006</c:v>
                </c:pt>
                <c:pt idx="625">
                  <c:v>40.203000000000003</c:v>
                </c:pt>
                <c:pt idx="626">
                  <c:v>40.406000000000006</c:v>
                </c:pt>
                <c:pt idx="627">
                  <c:v>40.583000000000006</c:v>
                </c:pt>
                <c:pt idx="628">
                  <c:v>40.761000000000003</c:v>
                </c:pt>
                <c:pt idx="629">
                  <c:v>40.964000000000006</c:v>
                </c:pt>
                <c:pt idx="630">
                  <c:v>41.141000000000005</c:v>
                </c:pt>
                <c:pt idx="631">
                  <c:v>41.318999999999996</c:v>
                </c:pt>
                <c:pt idx="632">
                  <c:v>41.496000000000002</c:v>
                </c:pt>
                <c:pt idx="633">
                  <c:v>41.674000000000007</c:v>
                </c:pt>
                <c:pt idx="634">
                  <c:v>41.850999999999999</c:v>
                </c:pt>
                <c:pt idx="635">
                  <c:v>42.003</c:v>
                </c:pt>
                <c:pt idx="636">
                  <c:v>42.181000000000004</c:v>
                </c:pt>
                <c:pt idx="637">
                  <c:v>42.333000000000006</c:v>
                </c:pt>
                <c:pt idx="638">
                  <c:v>42.484999999999999</c:v>
                </c:pt>
                <c:pt idx="639">
                  <c:v>42.637</c:v>
                </c:pt>
                <c:pt idx="640">
                  <c:v>42.789000000000001</c:v>
                </c:pt>
                <c:pt idx="641">
                  <c:v>42.940999999999995</c:v>
                </c:pt>
                <c:pt idx="642">
                  <c:v>43.068000000000012</c:v>
                </c:pt>
                <c:pt idx="643">
                  <c:v>43.220000000000013</c:v>
                </c:pt>
                <c:pt idx="644">
                  <c:v>43.346999999999994</c:v>
                </c:pt>
                <c:pt idx="645">
                  <c:v>43.499000000000002</c:v>
                </c:pt>
                <c:pt idx="646">
                  <c:v>43.626000000000012</c:v>
                </c:pt>
                <c:pt idx="647">
                  <c:v>43.753</c:v>
                </c:pt>
                <c:pt idx="648">
                  <c:v>43.879999999999995</c:v>
                </c:pt>
                <c:pt idx="649">
                  <c:v>44.006</c:v>
                </c:pt>
                <c:pt idx="650">
                  <c:v>44.133000000000003</c:v>
                </c:pt>
                <c:pt idx="651">
                  <c:v>44.260000000000012</c:v>
                </c:pt>
                <c:pt idx="652">
                  <c:v>44.361000000000004</c:v>
                </c:pt>
                <c:pt idx="653">
                  <c:v>44.463000000000001</c:v>
                </c:pt>
                <c:pt idx="654">
                  <c:v>44.59</c:v>
                </c:pt>
                <c:pt idx="655">
                  <c:v>44.691000000000003</c:v>
                </c:pt>
                <c:pt idx="656">
                  <c:v>44.793000000000013</c:v>
                </c:pt>
                <c:pt idx="657">
                  <c:v>44.919000000000004</c:v>
                </c:pt>
                <c:pt idx="658">
                  <c:v>45.021000000000001</c:v>
                </c:pt>
                <c:pt idx="659">
                  <c:v>45.148000000000003</c:v>
                </c:pt>
                <c:pt idx="660">
                  <c:v>45.249000000000002</c:v>
                </c:pt>
                <c:pt idx="661">
                  <c:v>45.349999999999994</c:v>
                </c:pt>
                <c:pt idx="662">
                  <c:v>45.451999999999998</c:v>
                </c:pt>
                <c:pt idx="663">
                  <c:v>45.553000000000004</c:v>
                </c:pt>
                <c:pt idx="664">
                  <c:v>45.655000000000001</c:v>
                </c:pt>
                <c:pt idx="665">
                  <c:v>45.756</c:v>
                </c:pt>
                <c:pt idx="666">
                  <c:v>45.832000000000001</c:v>
                </c:pt>
                <c:pt idx="667">
                  <c:v>46.111000000000004</c:v>
                </c:pt>
                <c:pt idx="668">
                  <c:v>46.440999999999995</c:v>
                </c:pt>
                <c:pt idx="669">
                  <c:v>46.846000000000004</c:v>
                </c:pt>
                <c:pt idx="670">
                  <c:v>47.328000000000003</c:v>
                </c:pt>
                <c:pt idx="671">
                  <c:v>47.861000000000004</c:v>
                </c:pt>
                <c:pt idx="672">
                  <c:v>48.393000000000001</c:v>
                </c:pt>
                <c:pt idx="673">
                  <c:v>48.926000000000002</c:v>
                </c:pt>
                <c:pt idx="674">
                  <c:v>49.457999999999998</c:v>
                </c:pt>
                <c:pt idx="675">
                  <c:v>49.965000000000003</c:v>
                </c:pt>
                <c:pt idx="676">
                  <c:v>50.474000000000004</c:v>
                </c:pt>
                <c:pt idx="677">
                  <c:v>51.031000000000006</c:v>
                </c:pt>
                <c:pt idx="678">
                  <c:v>51.56</c:v>
                </c:pt>
                <c:pt idx="679">
                  <c:v>52.089000000000006</c:v>
                </c:pt>
                <c:pt idx="680">
                  <c:v>52.591000000000001</c:v>
                </c:pt>
                <c:pt idx="681">
                  <c:v>53.092000000000013</c:v>
                </c:pt>
                <c:pt idx="682">
                  <c:v>53.566000000000003</c:v>
                </c:pt>
                <c:pt idx="683">
                  <c:v>54.039000000000001</c:v>
                </c:pt>
                <c:pt idx="684">
                  <c:v>54.513000000000005</c:v>
                </c:pt>
                <c:pt idx="685">
                  <c:v>54.958999999999996</c:v>
                </c:pt>
                <c:pt idx="686">
                  <c:v>55.432000000000002</c:v>
                </c:pt>
                <c:pt idx="687">
                  <c:v>55.878</c:v>
                </c:pt>
                <c:pt idx="688">
                  <c:v>56.296000000000063</c:v>
                </c:pt>
                <c:pt idx="689">
                  <c:v>56.714000000000006</c:v>
                </c:pt>
                <c:pt idx="690">
                  <c:v>57.131</c:v>
                </c:pt>
                <c:pt idx="691">
                  <c:v>57.521000000000001</c:v>
                </c:pt>
                <c:pt idx="692">
                  <c:v>57.883999999999993</c:v>
                </c:pt>
                <c:pt idx="693">
                  <c:v>58.246000000000002</c:v>
                </c:pt>
                <c:pt idx="694">
                  <c:v>58.636000000000003</c:v>
                </c:pt>
                <c:pt idx="695">
                  <c:v>58.97</c:v>
                </c:pt>
                <c:pt idx="696">
                  <c:v>59.332000000000001</c:v>
                </c:pt>
                <c:pt idx="697">
                  <c:v>59.666000000000011</c:v>
                </c:pt>
                <c:pt idx="698">
                  <c:v>60.001000000000005</c:v>
                </c:pt>
                <c:pt idx="699">
                  <c:v>60.361000000000004</c:v>
                </c:pt>
                <c:pt idx="700">
                  <c:v>60.723000000000013</c:v>
                </c:pt>
                <c:pt idx="701">
                  <c:v>61.117000000000004</c:v>
                </c:pt>
                <c:pt idx="702">
                  <c:v>61.510999999999996</c:v>
                </c:pt>
                <c:pt idx="703">
                  <c:v>61.873000000000005</c:v>
                </c:pt>
                <c:pt idx="704">
                  <c:v>62.234000000000002</c:v>
                </c:pt>
                <c:pt idx="705">
                  <c:v>62.563000000000002</c:v>
                </c:pt>
                <c:pt idx="706">
                  <c:v>62.924000000000007</c:v>
                </c:pt>
                <c:pt idx="707">
                  <c:v>63.253</c:v>
                </c:pt>
                <c:pt idx="708">
                  <c:v>63.580999999999996</c:v>
                </c:pt>
                <c:pt idx="709">
                  <c:v>63.91</c:v>
                </c:pt>
                <c:pt idx="710">
                  <c:v>64.239000000000004</c:v>
                </c:pt>
                <c:pt idx="711">
                  <c:v>64.599999999999994</c:v>
                </c:pt>
                <c:pt idx="712">
                  <c:v>64.929000000000002</c:v>
                </c:pt>
                <c:pt idx="713">
                  <c:v>65.257000000000005</c:v>
                </c:pt>
                <c:pt idx="714">
                  <c:v>65.552999999999983</c:v>
                </c:pt>
                <c:pt idx="715">
                  <c:v>65.881</c:v>
                </c:pt>
                <c:pt idx="716">
                  <c:v>66.176999999999978</c:v>
                </c:pt>
                <c:pt idx="717">
                  <c:v>66.440000000000026</c:v>
                </c:pt>
                <c:pt idx="718">
                  <c:v>66.703000000000003</c:v>
                </c:pt>
                <c:pt idx="719">
                  <c:v>66.998999999999995</c:v>
                </c:pt>
                <c:pt idx="720">
                  <c:v>67.228999999999999</c:v>
                </c:pt>
                <c:pt idx="721">
                  <c:v>67.491000000000184</c:v>
                </c:pt>
                <c:pt idx="722">
                  <c:v>67.754000000000005</c:v>
                </c:pt>
                <c:pt idx="723">
                  <c:v>67.983999999999995</c:v>
                </c:pt>
                <c:pt idx="724">
                  <c:v>68.214000000000027</c:v>
                </c:pt>
                <c:pt idx="725">
                  <c:v>68.44400000000023</c:v>
                </c:pt>
                <c:pt idx="726">
                  <c:v>68.673999999999978</c:v>
                </c:pt>
                <c:pt idx="727">
                  <c:v>68.903999999999996</c:v>
                </c:pt>
                <c:pt idx="728">
                  <c:v>69.134</c:v>
                </c:pt>
                <c:pt idx="729">
                  <c:v>69.364000000000004</c:v>
                </c:pt>
                <c:pt idx="730">
                  <c:v>69.561000000000007</c:v>
                </c:pt>
                <c:pt idx="731">
                  <c:v>69.759</c:v>
                </c:pt>
                <c:pt idx="732">
                  <c:v>69.956000000000003</c:v>
                </c:pt>
                <c:pt idx="733">
                  <c:v>70.202000000000012</c:v>
                </c:pt>
                <c:pt idx="734">
                  <c:v>70.44400000000023</c:v>
                </c:pt>
                <c:pt idx="735">
                  <c:v>70.685999999999979</c:v>
                </c:pt>
                <c:pt idx="736">
                  <c:v>70.927999999999997</c:v>
                </c:pt>
                <c:pt idx="737">
                  <c:v>71.169999999999987</c:v>
                </c:pt>
                <c:pt idx="738">
                  <c:v>71.412999999999997</c:v>
                </c:pt>
                <c:pt idx="739">
                  <c:v>71.614000000000004</c:v>
                </c:pt>
                <c:pt idx="740">
                  <c:v>71.85599999999998</c:v>
                </c:pt>
                <c:pt idx="741">
                  <c:v>72.099000000000004</c:v>
                </c:pt>
                <c:pt idx="742">
                  <c:v>72.340999999999994</c:v>
                </c:pt>
                <c:pt idx="743">
                  <c:v>72.543000000000006</c:v>
                </c:pt>
                <c:pt idx="744">
                  <c:v>72.744000000000185</c:v>
                </c:pt>
                <c:pt idx="745">
                  <c:v>72.906000000000006</c:v>
                </c:pt>
                <c:pt idx="746">
                  <c:v>73.10799999999999</c:v>
                </c:pt>
                <c:pt idx="747">
                  <c:v>73.308999999999983</c:v>
                </c:pt>
                <c:pt idx="748">
                  <c:v>73.471000000000004</c:v>
                </c:pt>
                <c:pt idx="749">
                  <c:v>73.671999999999983</c:v>
                </c:pt>
                <c:pt idx="750">
                  <c:v>73.834000000000003</c:v>
                </c:pt>
                <c:pt idx="751">
                  <c:v>74.036000000000001</c:v>
                </c:pt>
                <c:pt idx="752">
                  <c:v>74.236999999999995</c:v>
                </c:pt>
                <c:pt idx="753">
                  <c:v>74.399000000000001</c:v>
                </c:pt>
                <c:pt idx="754">
                  <c:v>74.56</c:v>
                </c:pt>
                <c:pt idx="755">
                  <c:v>74.721999999999994</c:v>
                </c:pt>
                <c:pt idx="756">
                  <c:v>74.882999999999981</c:v>
                </c:pt>
                <c:pt idx="757">
                  <c:v>75.045000000000002</c:v>
                </c:pt>
                <c:pt idx="758">
                  <c:v>75.206000000000003</c:v>
                </c:pt>
                <c:pt idx="759">
                  <c:v>75.367999999999995</c:v>
                </c:pt>
                <c:pt idx="760">
                  <c:v>75.489000000000004</c:v>
                </c:pt>
                <c:pt idx="761">
                  <c:v>75.649999999999991</c:v>
                </c:pt>
                <c:pt idx="762">
                  <c:v>75.771000000000001</c:v>
                </c:pt>
                <c:pt idx="763">
                  <c:v>75.891999999999996</c:v>
                </c:pt>
                <c:pt idx="764">
                  <c:v>76.054000000000002</c:v>
                </c:pt>
                <c:pt idx="765">
                  <c:v>76.174999999999983</c:v>
                </c:pt>
                <c:pt idx="766">
                  <c:v>76.296000000000006</c:v>
                </c:pt>
                <c:pt idx="767">
                  <c:v>76.456999999999994</c:v>
                </c:pt>
                <c:pt idx="768">
                  <c:v>76.537999999999997</c:v>
                </c:pt>
                <c:pt idx="769">
                  <c:v>76.658999999999978</c:v>
                </c:pt>
                <c:pt idx="770">
                  <c:v>76.78</c:v>
                </c:pt>
                <c:pt idx="771">
                  <c:v>76.900999999999996</c:v>
                </c:pt>
                <c:pt idx="772">
                  <c:v>77.063000000000002</c:v>
                </c:pt>
                <c:pt idx="773">
                  <c:v>77.183999999999983</c:v>
                </c:pt>
                <c:pt idx="774">
                  <c:v>77.345000000000013</c:v>
                </c:pt>
                <c:pt idx="775">
                  <c:v>77.465999999999994</c:v>
                </c:pt>
                <c:pt idx="776">
                  <c:v>77.626999999999981</c:v>
                </c:pt>
                <c:pt idx="777">
                  <c:v>77.789000000000001</c:v>
                </c:pt>
                <c:pt idx="778">
                  <c:v>77.910000000000025</c:v>
                </c:pt>
                <c:pt idx="779">
                  <c:v>78.070999999999998</c:v>
                </c:pt>
                <c:pt idx="780">
                  <c:v>78.191999999999993</c:v>
                </c:pt>
                <c:pt idx="781">
                  <c:v>78.353999999999999</c:v>
                </c:pt>
                <c:pt idx="782">
                  <c:v>78.474999999999994</c:v>
                </c:pt>
                <c:pt idx="783">
                  <c:v>78.596000000000004</c:v>
                </c:pt>
                <c:pt idx="784">
                  <c:v>78.717000000000027</c:v>
                </c:pt>
                <c:pt idx="785">
                  <c:v>78.878999999999948</c:v>
                </c:pt>
                <c:pt idx="786">
                  <c:v>79</c:v>
                </c:pt>
                <c:pt idx="787">
                  <c:v>79.120999999999981</c:v>
                </c:pt>
                <c:pt idx="788">
                  <c:v>79.242000000000004</c:v>
                </c:pt>
                <c:pt idx="789">
                  <c:v>79.363</c:v>
                </c:pt>
                <c:pt idx="790">
                  <c:v>79.483999999999995</c:v>
                </c:pt>
                <c:pt idx="791">
                  <c:v>79.60499999999999</c:v>
                </c:pt>
                <c:pt idx="792">
                  <c:v>79.725999999999999</c:v>
                </c:pt>
                <c:pt idx="793">
                  <c:v>79.887999999999991</c:v>
                </c:pt>
                <c:pt idx="794">
                  <c:v>80.051000000000002</c:v>
                </c:pt>
                <c:pt idx="795">
                  <c:v>80.203999999999994</c:v>
                </c:pt>
                <c:pt idx="796">
                  <c:v>80.409000000000006</c:v>
                </c:pt>
                <c:pt idx="797">
                  <c:v>80.613</c:v>
                </c:pt>
                <c:pt idx="798">
                  <c:v>80.766000000000005</c:v>
                </c:pt>
                <c:pt idx="799">
                  <c:v>80.918999999999997</c:v>
                </c:pt>
                <c:pt idx="800">
                  <c:v>81.072999999999979</c:v>
                </c:pt>
                <c:pt idx="801">
                  <c:v>81.225999999999999</c:v>
                </c:pt>
                <c:pt idx="802">
                  <c:v>81.378999999999948</c:v>
                </c:pt>
                <c:pt idx="803">
                  <c:v>81.531999999999996</c:v>
                </c:pt>
                <c:pt idx="804">
                  <c:v>81.684999999999988</c:v>
                </c:pt>
                <c:pt idx="805">
                  <c:v>81.838999999999999</c:v>
                </c:pt>
                <c:pt idx="806">
                  <c:v>82.043000000000006</c:v>
                </c:pt>
                <c:pt idx="807">
                  <c:v>82.195999999999998</c:v>
                </c:pt>
                <c:pt idx="808">
                  <c:v>82.349000000000004</c:v>
                </c:pt>
                <c:pt idx="809">
                  <c:v>82.501999999999995</c:v>
                </c:pt>
                <c:pt idx="810">
                  <c:v>82.60499999999999</c:v>
                </c:pt>
                <c:pt idx="811">
                  <c:v>82.706999999999994</c:v>
                </c:pt>
                <c:pt idx="812">
                  <c:v>82.86</c:v>
                </c:pt>
                <c:pt idx="813">
                  <c:v>82.962000000000003</c:v>
                </c:pt>
                <c:pt idx="814">
                  <c:v>83.063999999999993</c:v>
                </c:pt>
                <c:pt idx="815">
                  <c:v>83.165999999999983</c:v>
                </c:pt>
                <c:pt idx="816">
                  <c:v>83.32</c:v>
                </c:pt>
                <c:pt idx="817">
                  <c:v>83.421999999999997</c:v>
                </c:pt>
                <c:pt idx="818">
                  <c:v>83.574999999999989</c:v>
                </c:pt>
                <c:pt idx="819">
                  <c:v>83.727999999999994</c:v>
                </c:pt>
                <c:pt idx="820">
                  <c:v>83.83</c:v>
                </c:pt>
                <c:pt idx="821">
                  <c:v>83.983999999999995</c:v>
                </c:pt>
                <c:pt idx="822">
                  <c:v>84.085999999999999</c:v>
                </c:pt>
                <c:pt idx="823">
                  <c:v>84.239000000000004</c:v>
                </c:pt>
                <c:pt idx="824">
                  <c:v>84.340999999999994</c:v>
                </c:pt>
                <c:pt idx="825">
                  <c:v>84.494000000000185</c:v>
                </c:pt>
                <c:pt idx="826">
                  <c:v>84.647999999999996</c:v>
                </c:pt>
                <c:pt idx="827">
                  <c:v>84.801000000000002</c:v>
                </c:pt>
                <c:pt idx="828">
                  <c:v>84.903000000000006</c:v>
                </c:pt>
                <c:pt idx="829">
                  <c:v>85.055999999999983</c:v>
                </c:pt>
                <c:pt idx="830">
                  <c:v>85.157999999999987</c:v>
                </c:pt>
                <c:pt idx="831">
                  <c:v>85.311000000000007</c:v>
                </c:pt>
                <c:pt idx="832">
                  <c:v>85.414000000000215</c:v>
                </c:pt>
                <c:pt idx="833">
                  <c:v>85.566999999999993</c:v>
                </c:pt>
                <c:pt idx="834">
                  <c:v>85.668999999999983</c:v>
                </c:pt>
                <c:pt idx="835">
                  <c:v>85.771000000000001</c:v>
                </c:pt>
                <c:pt idx="836">
                  <c:v>85.872999999999948</c:v>
                </c:pt>
                <c:pt idx="837">
                  <c:v>85.974999999999994</c:v>
                </c:pt>
                <c:pt idx="838">
                  <c:v>86.077999999999989</c:v>
                </c:pt>
                <c:pt idx="839">
                  <c:v>86.128999999999948</c:v>
                </c:pt>
                <c:pt idx="840">
                  <c:v>86.281999999999996</c:v>
                </c:pt>
                <c:pt idx="841">
                  <c:v>86.384</c:v>
                </c:pt>
                <c:pt idx="842">
                  <c:v>86.537000000000006</c:v>
                </c:pt>
                <c:pt idx="843">
                  <c:v>86.69</c:v>
                </c:pt>
                <c:pt idx="844">
                  <c:v>86.843999999999994</c:v>
                </c:pt>
                <c:pt idx="845">
                  <c:v>86.894999999999996</c:v>
                </c:pt>
                <c:pt idx="846">
                  <c:v>86.741000000000184</c:v>
                </c:pt>
                <c:pt idx="847">
                  <c:v>86.537000000000006</c:v>
                </c:pt>
                <c:pt idx="848">
                  <c:v>86.332999999999998</c:v>
                </c:pt>
                <c:pt idx="849">
                  <c:v>86.077999999999989</c:v>
                </c:pt>
                <c:pt idx="850">
                  <c:v>85.771000000000001</c:v>
                </c:pt>
                <c:pt idx="851">
                  <c:v>85.516000000000005</c:v>
                </c:pt>
                <c:pt idx="852">
                  <c:v>85.209000000000003</c:v>
                </c:pt>
                <c:pt idx="853">
                  <c:v>84.85199999999999</c:v>
                </c:pt>
                <c:pt idx="854">
                  <c:v>84.545000000000002</c:v>
                </c:pt>
                <c:pt idx="855">
                  <c:v>84.239000000000004</c:v>
                </c:pt>
                <c:pt idx="856">
                  <c:v>83.933000000000007</c:v>
                </c:pt>
                <c:pt idx="857">
                  <c:v>83.574999999999989</c:v>
                </c:pt>
                <c:pt idx="858">
                  <c:v>83.269000000000005</c:v>
                </c:pt>
                <c:pt idx="859">
                  <c:v>82.962000000000003</c:v>
                </c:pt>
                <c:pt idx="860">
                  <c:v>82.655999999999949</c:v>
                </c:pt>
                <c:pt idx="861">
                  <c:v>82.349000000000004</c:v>
                </c:pt>
                <c:pt idx="862">
                  <c:v>82.093999999999994</c:v>
                </c:pt>
                <c:pt idx="863">
                  <c:v>81.787999999999997</c:v>
                </c:pt>
                <c:pt idx="864">
                  <c:v>81.531999999999996</c:v>
                </c:pt>
                <c:pt idx="865">
                  <c:v>81.225999999999999</c:v>
                </c:pt>
                <c:pt idx="866">
                  <c:v>80.97</c:v>
                </c:pt>
                <c:pt idx="867">
                  <c:v>80.664000000000001</c:v>
                </c:pt>
                <c:pt idx="868">
                  <c:v>80.409000000000006</c:v>
                </c:pt>
                <c:pt idx="869">
                  <c:v>80.152999999999949</c:v>
                </c:pt>
                <c:pt idx="870">
                  <c:v>79.927999999999997</c:v>
                </c:pt>
                <c:pt idx="871">
                  <c:v>79.725999999999999</c:v>
                </c:pt>
                <c:pt idx="872">
                  <c:v>79.565000000000012</c:v>
                </c:pt>
                <c:pt idx="873">
                  <c:v>79.363</c:v>
                </c:pt>
                <c:pt idx="874">
                  <c:v>79.161000000000001</c:v>
                </c:pt>
                <c:pt idx="875">
                  <c:v>78.959000000000003</c:v>
                </c:pt>
                <c:pt idx="876">
                  <c:v>78.757999999999996</c:v>
                </c:pt>
                <c:pt idx="877">
                  <c:v>78.596000000000004</c:v>
                </c:pt>
                <c:pt idx="878">
                  <c:v>78.394000000000005</c:v>
                </c:pt>
                <c:pt idx="879">
                  <c:v>78.233000000000004</c:v>
                </c:pt>
                <c:pt idx="880">
                  <c:v>78.031000000000006</c:v>
                </c:pt>
                <c:pt idx="881">
                  <c:v>77.86999999999999</c:v>
                </c:pt>
                <c:pt idx="882">
                  <c:v>77.708000000000013</c:v>
                </c:pt>
                <c:pt idx="883">
                  <c:v>77.546999999999997</c:v>
                </c:pt>
                <c:pt idx="884">
                  <c:v>77.384999999999991</c:v>
                </c:pt>
                <c:pt idx="885">
                  <c:v>77.224000000000004</c:v>
                </c:pt>
                <c:pt idx="886">
                  <c:v>77.063000000000002</c:v>
                </c:pt>
                <c:pt idx="887">
                  <c:v>76.900999999999996</c:v>
                </c:pt>
                <c:pt idx="888">
                  <c:v>76.78</c:v>
                </c:pt>
                <c:pt idx="889">
                  <c:v>76.619</c:v>
                </c:pt>
                <c:pt idx="890">
                  <c:v>76.456999999999994</c:v>
                </c:pt>
                <c:pt idx="891">
                  <c:v>76.335999999999999</c:v>
                </c:pt>
                <c:pt idx="892">
                  <c:v>76.174999999999983</c:v>
                </c:pt>
                <c:pt idx="893">
                  <c:v>76.054000000000002</c:v>
                </c:pt>
                <c:pt idx="894">
                  <c:v>75.891999999999996</c:v>
                </c:pt>
                <c:pt idx="895">
                  <c:v>75.771000000000001</c:v>
                </c:pt>
                <c:pt idx="896">
                  <c:v>75.61</c:v>
                </c:pt>
                <c:pt idx="897">
                  <c:v>75.489000000000004</c:v>
                </c:pt>
                <c:pt idx="898">
                  <c:v>75.326999999999998</c:v>
                </c:pt>
                <c:pt idx="899">
                  <c:v>75.206000000000003</c:v>
                </c:pt>
                <c:pt idx="900">
                  <c:v>75.084999999999994</c:v>
                </c:pt>
                <c:pt idx="901">
                  <c:v>74.964000000000027</c:v>
                </c:pt>
                <c:pt idx="902">
                  <c:v>74.843000000000004</c:v>
                </c:pt>
                <c:pt idx="903">
                  <c:v>74.721999999999994</c:v>
                </c:pt>
                <c:pt idx="904">
                  <c:v>74.56</c:v>
                </c:pt>
                <c:pt idx="905">
                  <c:v>74.438999999999993</c:v>
                </c:pt>
                <c:pt idx="906">
                  <c:v>74.236999999999995</c:v>
                </c:pt>
                <c:pt idx="907">
                  <c:v>73.995000000000005</c:v>
                </c:pt>
                <c:pt idx="908">
                  <c:v>73.671999999999983</c:v>
                </c:pt>
                <c:pt idx="909">
                  <c:v>73.349999999999994</c:v>
                </c:pt>
                <c:pt idx="910">
                  <c:v>72.986000000000004</c:v>
                </c:pt>
                <c:pt idx="911">
                  <c:v>72.664000000000001</c:v>
                </c:pt>
                <c:pt idx="912">
                  <c:v>72.3</c:v>
                </c:pt>
                <c:pt idx="913">
                  <c:v>71.937000000000026</c:v>
                </c:pt>
                <c:pt idx="914">
                  <c:v>71.614000000000004</c:v>
                </c:pt>
                <c:pt idx="915">
                  <c:v>71.251000000000005</c:v>
                </c:pt>
                <c:pt idx="916">
                  <c:v>70.887999999999991</c:v>
                </c:pt>
                <c:pt idx="917">
                  <c:v>70.524999999999991</c:v>
                </c:pt>
                <c:pt idx="918">
                  <c:v>70.202000000000012</c:v>
                </c:pt>
                <c:pt idx="919">
                  <c:v>69.856999999999999</c:v>
                </c:pt>
                <c:pt idx="920">
                  <c:v>69.593999999999994</c:v>
                </c:pt>
                <c:pt idx="921">
                  <c:v>69.299000000000007</c:v>
                </c:pt>
                <c:pt idx="922">
                  <c:v>69.003</c:v>
                </c:pt>
                <c:pt idx="923">
                  <c:v>68.706999999999994</c:v>
                </c:pt>
                <c:pt idx="924">
                  <c:v>68.411000000000215</c:v>
                </c:pt>
                <c:pt idx="925">
                  <c:v>68.149000000000001</c:v>
                </c:pt>
                <c:pt idx="926">
                  <c:v>67.85299999999998</c:v>
                </c:pt>
                <c:pt idx="927">
                  <c:v>67.557000000000002</c:v>
                </c:pt>
                <c:pt idx="928">
                  <c:v>67.293999999999997</c:v>
                </c:pt>
                <c:pt idx="929">
                  <c:v>66.998999999999995</c:v>
                </c:pt>
                <c:pt idx="930">
                  <c:v>66.736000000000004</c:v>
                </c:pt>
                <c:pt idx="931">
                  <c:v>66.472999999999999</c:v>
                </c:pt>
                <c:pt idx="932">
                  <c:v>66.176999999999978</c:v>
                </c:pt>
                <c:pt idx="933">
                  <c:v>65.914000000000215</c:v>
                </c:pt>
                <c:pt idx="934">
                  <c:v>65.650999999999982</c:v>
                </c:pt>
                <c:pt idx="935">
                  <c:v>65.421000000000006</c:v>
                </c:pt>
                <c:pt idx="936">
                  <c:v>65.158999999999978</c:v>
                </c:pt>
                <c:pt idx="937">
                  <c:v>64.896000000000001</c:v>
                </c:pt>
                <c:pt idx="938">
                  <c:v>64.665999999999983</c:v>
                </c:pt>
                <c:pt idx="939">
                  <c:v>64.436000000000007</c:v>
                </c:pt>
                <c:pt idx="940">
                  <c:v>64.206000000000003</c:v>
                </c:pt>
                <c:pt idx="941">
                  <c:v>63.976000000000006</c:v>
                </c:pt>
                <c:pt idx="942">
                  <c:v>63.746000000000002</c:v>
                </c:pt>
                <c:pt idx="943">
                  <c:v>63.516000000000005</c:v>
                </c:pt>
                <c:pt idx="944">
                  <c:v>63.286000000000001</c:v>
                </c:pt>
                <c:pt idx="945">
                  <c:v>63.056000000000004</c:v>
                </c:pt>
                <c:pt idx="946">
                  <c:v>62.826000000000001</c:v>
                </c:pt>
                <c:pt idx="947">
                  <c:v>62.596000000000011</c:v>
                </c:pt>
                <c:pt idx="948">
                  <c:v>62.399000000000001</c:v>
                </c:pt>
                <c:pt idx="949">
                  <c:v>62.169000000000011</c:v>
                </c:pt>
                <c:pt idx="950">
                  <c:v>61.939</c:v>
                </c:pt>
                <c:pt idx="951">
                  <c:v>61.741</c:v>
                </c:pt>
                <c:pt idx="952">
                  <c:v>61.510999999999996</c:v>
                </c:pt>
                <c:pt idx="953">
                  <c:v>61.281000000000006</c:v>
                </c:pt>
                <c:pt idx="954">
                  <c:v>61.083999999999996</c:v>
                </c:pt>
                <c:pt idx="955">
                  <c:v>60.853999999999999</c:v>
                </c:pt>
                <c:pt idx="956">
                  <c:v>60.624000000000002</c:v>
                </c:pt>
                <c:pt idx="957">
                  <c:v>60.427</c:v>
                </c:pt>
                <c:pt idx="958">
                  <c:v>60.197000000000003</c:v>
                </c:pt>
                <c:pt idx="959">
                  <c:v>60.029000000000003</c:v>
                </c:pt>
                <c:pt idx="960">
                  <c:v>59.833999999999996</c:v>
                </c:pt>
                <c:pt idx="961">
                  <c:v>59.639000000000003</c:v>
                </c:pt>
                <c:pt idx="962">
                  <c:v>59.471000000000004</c:v>
                </c:pt>
                <c:pt idx="963">
                  <c:v>59.303999999999995</c:v>
                </c:pt>
                <c:pt idx="964">
                  <c:v>59.137</c:v>
                </c:pt>
                <c:pt idx="965">
                  <c:v>58.97</c:v>
                </c:pt>
                <c:pt idx="966">
                  <c:v>58.803000000000004</c:v>
                </c:pt>
                <c:pt idx="967">
                  <c:v>58.664000000000001</c:v>
                </c:pt>
                <c:pt idx="968">
                  <c:v>58.496000000000002</c:v>
                </c:pt>
                <c:pt idx="969">
                  <c:v>58.356999999999999</c:v>
                </c:pt>
                <c:pt idx="970">
                  <c:v>58.190000000000012</c:v>
                </c:pt>
                <c:pt idx="971">
                  <c:v>58.050999999999995</c:v>
                </c:pt>
                <c:pt idx="972">
                  <c:v>57.910999999999994</c:v>
                </c:pt>
                <c:pt idx="973">
                  <c:v>57.744</c:v>
                </c:pt>
                <c:pt idx="974">
                  <c:v>57.605000000000011</c:v>
                </c:pt>
                <c:pt idx="975">
                  <c:v>57.466000000000001</c:v>
                </c:pt>
                <c:pt idx="976">
                  <c:v>57.299000000000063</c:v>
                </c:pt>
                <c:pt idx="977">
                  <c:v>57.159000000000006</c:v>
                </c:pt>
                <c:pt idx="978">
                  <c:v>56.992000000000012</c:v>
                </c:pt>
                <c:pt idx="979">
                  <c:v>56.825000000000003</c:v>
                </c:pt>
                <c:pt idx="980">
                  <c:v>56.658000000000001</c:v>
                </c:pt>
                <c:pt idx="981">
                  <c:v>56.519000000000005</c:v>
                </c:pt>
                <c:pt idx="982">
                  <c:v>56.350999999999999</c:v>
                </c:pt>
                <c:pt idx="983">
                  <c:v>56.212000000000003</c:v>
                </c:pt>
                <c:pt idx="984">
                  <c:v>56.101000000000006</c:v>
                </c:pt>
                <c:pt idx="985">
                  <c:v>55.961000000000006</c:v>
                </c:pt>
                <c:pt idx="986">
                  <c:v>55.822000000000003</c:v>
                </c:pt>
                <c:pt idx="987">
                  <c:v>55.683</c:v>
                </c:pt>
                <c:pt idx="988">
                  <c:v>55.571000000000005</c:v>
                </c:pt>
                <c:pt idx="989">
                  <c:v>55.432000000000002</c:v>
                </c:pt>
                <c:pt idx="990">
                  <c:v>55.321000000000005</c:v>
                </c:pt>
                <c:pt idx="991">
                  <c:v>55.181000000000004</c:v>
                </c:pt>
                <c:pt idx="992">
                  <c:v>55.042000000000002</c:v>
                </c:pt>
                <c:pt idx="993">
                  <c:v>54.903000000000006</c:v>
                </c:pt>
                <c:pt idx="994">
                  <c:v>54.764000000000003</c:v>
                </c:pt>
                <c:pt idx="995">
                  <c:v>54.624000000000002</c:v>
                </c:pt>
                <c:pt idx="996">
                  <c:v>54.484999999999999</c:v>
                </c:pt>
                <c:pt idx="997">
                  <c:v>54.373999999999995</c:v>
                </c:pt>
                <c:pt idx="998">
                  <c:v>54.234000000000002</c:v>
                </c:pt>
                <c:pt idx="999">
                  <c:v>54.123000000000012</c:v>
                </c:pt>
                <c:pt idx="1000">
                  <c:v>53.983999999999995</c:v>
                </c:pt>
                <c:pt idx="1001">
                  <c:v>53.843999999999994</c:v>
                </c:pt>
                <c:pt idx="1002">
                  <c:v>53.705000000000013</c:v>
                </c:pt>
                <c:pt idx="1003">
                  <c:v>53.566000000000003</c:v>
                </c:pt>
                <c:pt idx="1004">
                  <c:v>53.453999999999994</c:v>
                </c:pt>
                <c:pt idx="1005">
                  <c:v>53.314999999999998</c:v>
                </c:pt>
                <c:pt idx="1006">
                  <c:v>53.176000000000002</c:v>
                </c:pt>
                <c:pt idx="1007">
                  <c:v>53.064</c:v>
                </c:pt>
                <c:pt idx="1008">
                  <c:v>52.925000000000011</c:v>
                </c:pt>
                <c:pt idx="1009">
                  <c:v>52.786000000000001</c:v>
                </c:pt>
                <c:pt idx="1010">
                  <c:v>52.646000000000001</c:v>
                </c:pt>
                <c:pt idx="1011">
                  <c:v>52.535000000000011</c:v>
                </c:pt>
                <c:pt idx="1012">
                  <c:v>52.396000000000001</c:v>
                </c:pt>
                <c:pt idx="1013">
                  <c:v>52.284000000000006</c:v>
                </c:pt>
                <c:pt idx="1014">
                  <c:v>52.145000000000003</c:v>
                </c:pt>
                <c:pt idx="1015">
                  <c:v>52.034000000000006</c:v>
                </c:pt>
                <c:pt idx="1016">
                  <c:v>51.922000000000011</c:v>
                </c:pt>
                <c:pt idx="1017">
                  <c:v>51.810999999999993</c:v>
                </c:pt>
                <c:pt idx="1018">
                  <c:v>51.699000000000012</c:v>
                </c:pt>
                <c:pt idx="1019">
                  <c:v>51.56</c:v>
                </c:pt>
                <c:pt idx="1020">
                  <c:v>51.449000000000005</c:v>
                </c:pt>
                <c:pt idx="1021">
                  <c:v>51.336999999999996</c:v>
                </c:pt>
                <c:pt idx="1022">
                  <c:v>51.198000000000093</c:v>
                </c:pt>
                <c:pt idx="1023">
                  <c:v>51.086000000000006</c:v>
                </c:pt>
                <c:pt idx="1024">
                  <c:v>50.975000000000001</c:v>
                </c:pt>
                <c:pt idx="1025">
                  <c:v>50.864000000000004</c:v>
                </c:pt>
                <c:pt idx="1026">
                  <c:v>50.752000000000002</c:v>
                </c:pt>
                <c:pt idx="1027">
                  <c:v>50.669000000000011</c:v>
                </c:pt>
                <c:pt idx="1028">
                  <c:v>50.556999999999995</c:v>
                </c:pt>
                <c:pt idx="1029">
                  <c:v>50.446000000000005</c:v>
                </c:pt>
                <c:pt idx="1030">
                  <c:v>50.333999999999996</c:v>
                </c:pt>
                <c:pt idx="1031">
                  <c:v>50.251000000000005</c:v>
                </c:pt>
                <c:pt idx="1032">
                  <c:v>50.139000000000003</c:v>
                </c:pt>
                <c:pt idx="1033">
                  <c:v>50.028000000000013</c:v>
                </c:pt>
                <c:pt idx="1034">
                  <c:v>49.965000000000003</c:v>
                </c:pt>
                <c:pt idx="1035">
                  <c:v>49.888999999999996</c:v>
                </c:pt>
                <c:pt idx="1036">
                  <c:v>49.788000000000011</c:v>
                </c:pt>
                <c:pt idx="1037">
                  <c:v>49.686</c:v>
                </c:pt>
                <c:pt idx="1038">
                  <c:v>49.585000000000001</c:v>
                </c:pt>
                <c:pt idx="1039">
                  <c:v>49.509</c:v>
                </c:pt>
                <c:pt idx="1040">
                  <c:v>49.407000000000004</c:v>
                </c:pt>
                <c:pt idx="1041">
                  <c:v>49.330999999999996</c:v>
                </c:pt>
                <c:pt idx="1042">
                  <c:v>49.230000000000011</c:v>
                </c:pt>
                <c:pt idx="1043">
                  <c:v>49.129000000000012</c:v>
                </c:pt>
                <c:pt idx="1044">
                  <c:v>49.053000000000004</c:v>
                </c:pt>
                <c:pt idx="1045">
                  <c:v>48.950999999999993</c:v>
                </c:pt>
                <c:pt idx="1046">
                  <c:v>48.849999999999994</c:v>
                </c:pt>
                <c:pt idx="1047">
                  <c:v>48.774000000000001</c:v>
                </c:pt>
                <c:pt idx="1048">
                  <c:v>48.672000000000011</c:v>
                </c:pt>
                <c:pt idx="1049">
                  <c:v>48.596000000000011</c:v>
                </c:pt>
                <c:pt idx="1050">
                  <c:v>48.495000000000012</c:v>
                </c:pt>
                <c:pt idx="1051">
                  <c:v>48.419000000000004</c:v>
                </c:pt>
                <c:pt idx="1052">
                  <c:v>48.316999999999993</c:v>
                </c:pt>
                <c:pt idx="1053">
                  <c:v>48.241</c:v>
                </c:pt>
                <c:pt idx="1054">
                  <c:v>48.165000000000013</c:v>
                </c:pt>
                <c:pt idx="1055">
                  <c:v>48.089000000000006</c:v>
                </c:pt>
                <c:pt idx="1056">
                  <c:v>48.013000000000005</c:v>
                </c:pt>
                <c:pt idx="1057">
                  <c:v>47.910999999999994</c:v>
                </c:pt>
                <c:pt idx="1058">
                  <c:v>47.835000000000001</c:v>
                </c:pt>
                <c:pt idx="1059">
                  <c:v>47.759</c:v>
                </c:pt>
                <c:pt idx="1060">
                  <c:v>47.683</c:v>
                </c:pt>
                <c:pt idx="1061">
                  <c:v>47.582000000000001</c:v>
                </c:pt>
                <c:pt idx="1062">
                  <c:v>47.506</c:v>
                </c:pt>
                <c:pt idx="1063">
                  <c:v>47.43</c:v>
                </c:pt>
                <c:pt idx="1064">
                  <c:v>47.353999999999999</c:v>
                </c:pt>
                <c:pt idx="1065">
                  <c:v>47.252000000000002</c:v>
                </c:pt>
                <c:pt idx="1066">
                  <c:v>47.176000000000002</c:v>
                </c:pt>
                <c:pt idx="1067">
                  <c:v>47.1</c:v>
                </c:pt>
                <c:pt idx="1068">
                  <c:v>47.024000000000001</c:v>
                </c:pt>
                <c:pt idx="1069">
                  <c:v>46.948</c:v>
                </c:pt>
                <c:pt idx="1070">
                  <c:v>46.872</c:v>
                </c:pt>
                <c:pt idx="1071">
                  <c:v>46.796000000000063</c:v>
                </c:pt>
                <c:pt idx="1072">
                  <c:v>46.720000000000013</c:v>
                </c:pt>
                <c:pt idx="1073">
                  <c:v>46.644000000000005</c:v>
                </c:pt>
                <c:pt idx="1074">
                  <c:v>46.568000000000012</c:v>
                </c:pt>
                <c:pt idx="1075">
                  <c:v>46.491</c:v>
                </c:pt>
                <c:pt idx="1076">
                  <c:v>46.414999999999999</c:v>
                </c:pt>
                <c:pt idx="1077">
                  <c:v>46.339000000000006</c:v>
                </c:pt>
                <c:pt idx="1078">
                  <c:v>46.263000000000012</c:v>
                </c:pt>
                <c:pt idx="1079">
                  <c:v>46.212000000000003</c:v>
                </c:pt>
                <c:pt idx="1080">
                  <c:v>46.136000000000003</c:v>
                </c:pt>
                <c:pt idx="1081">
                  <c:v>46.086000000000006</c:v>
                </c:pt>
                <c:pt idx="1082">
                  <c:v>46.01</c:v>
                </c:pt>
                <c:pt idx="1083">
                  <c:v>45.934000000000005</c:v>
                </c:pt>
                <c:pt idx="1084">
                  <c:v>45.882999999999996</c:v>
                </c:pt>
                <c:pt idx="1085">
                  <c:v>45.832000000000001</c:v>
                </c:pt>
                <c:pt idx="1086">
                  <c:v>45.756</c:v>
                </c:pt>
                <c:pt idx="1087">
                  <c:v>45.705000000000013</c:v>
                </c:pt>
                <c:pt idx="1088">
                  <c:v>45.655000000000001</c:v>
                </c:pt>
                <c:pt idx="1089">
                  <c:v>45.604000000000006</c:v>
                </c:pt>
                <c:pt idx="1090">
                  <c:v>45.528000000000013</c:v>
                </c:pt>
                <c:pt idx="1091">
                  <c:v>45.477000000000004</c:v>
                </c:pt>
                <c:pt idx="1092">
                  <c:v>45.426000000000002</c:v>
                </c:pt>
                <c:pt idx="1093">
                  <c:v>45.376000000000005</c:v>
                </c:pt>
                <c:pt idx="1094">
                  <c:v>45.3</c:v>
                </c:pt>
                <c:pt idx="1095">
                  <c:v>45.249000000000002</c:v>
                </c:pt>
                <c:pt idx="1096">
                  <c:v>45.173000000000002</c:v>
                </c:pt>
                <c:pt idx="1097">
                  <c:v>45.122000000000092</c:v>
                </c:pt>
                <c:pt idx="1098">
                  <c:v>45.046000000000006</c:v>
                </c:pt>
                <c:pt idx="1099">
                  <c:v>44.995000000000012</c:v>
                </c:pt>
                <c:pt idx="1100">
                  <c:v>44.945</c:v>
                </c:pt>
                <c:pt idx="1101">
                  <c:v>44.894000000000005</c:v>
                </c:pt>
                <c:pt idx="1102">
                  <c:v>44.843000000000004</c:v>
                </c:pt>
                <c:pt idx="1103">
                  <c:v>44.793000000000013</c:v>
                </c:pt>
                <c:pt idx="1104">
                  <c:v>44.742000000000012</c:v>
                </c:pt>
                <c:pt idx="1105">
                  <c:v>44.691000000000003</c:v>
                </c:pt>
                <c:pt idx="1106">
                  <c:v>44.64</c:v>
                </c:pt>
                <c:pt idx="1107">
                  <c:v>44.564</c:v>
                </c:pt>
                <c:pt idx="1108">
                  <c:v>44.513999999999996</c:v>
                </c:pt>
                <c:pt idx="1109">
                  <c:v>44.463000000000001</c:v>
                </c:pt>
                <c:pt idx="1110">
                  <c:v>44.411999999999999</c:v>
                </c:pt>
                <c:pt idx="1111">
                  <c:v>44.361000000000004</c:v>
                </c:pt>
                <c:pt idx="1112">
                  <c:v>44.285000000000011</c:v>
                </c:pt>
                <c:pt idx="1113">
                  <c:v>44.235000000000063</c:v>
                </c:pt>
                <c:pt idx="1114">
                  <c:v>44.159000000000006</c:v>
                </c:pt>
                <c:pt idx="1115">
                  <c:v>44.108000000000011</c:v>
                </c:pt>
                <c:pt idx="1116">
                  <c:v>44.056999999999995</c:v>
                </c:pt>
                <c:pt idx="1117">
                  <c:v>43.980999999999995</c:v>
                </c:pt>
                <c:pt idx="1118">
                  <c:v>43.93</c:v>
                </c:pt>
                <c:pt idx="1119">
                  <c:v>43.853999999999999</c:v>
                </c:pt>
                <c:pt idx="1120">
                  <c:v>43.803999999999995</c:v>
                </c:pt>
                <c:pt idx="1121">
                  <c:v>43.753</c:v>
                </c:pt>
                <c:pt idx="1122">
                  <c:v>43.677</c:v>
                </c:pt>
                <c:pt idx="1123">
                  <c:v>43.626000000000012</c:v>
                </c:pt>
                <c:pt idx="1124">
                  <c:v>43.575000000000003</c:v>
                </c:pt>
                <c:pt idx="1125">
                  <c:v>43.499000000000002</c:v>
                </c:pt>
                <c:pt idx="1126">
                  <c:v>43.449000000000005</c:v>
                </c:pt>
                <c:pt idx="1127">
                  <c:v>43.398000000000003</c:v>
                </c:pt>
                <c:pt idx="1128">
                  <c:v>43.346999999999994</c:v>
                </c:pt>
                <c:pt idx="1129">
                  <c:v>43.296000000000063</c:v>
                </c:pt>
                <c:pt idx="1130">
                  <c:v>43.246000000000002</c:v>
                </c:pt>
                <c:pt idx="1131">
                  <c:v>43.195000000000093</c:v>
                </c:pt>
                <c:pt idx="1132">
                  <c:v>43.144000000000005</c:v>
                </c:pt>
                <c:pt idx="1133">
                  <c:v>43.094000000000001</c:v>
                </c:pt>
                <c:pt idx="1134">
                  <c:v>43.043000000000006</c:v>
                </c:pt>
                <c:pt idx="1135">
                  <c:v>42.992000000000012</c:v>
                </c:pt>
                <c:pt idx="1136">
                  <c:v>42.940999999999995</c:v>
                </c:pt>
                <c:pt idx="1137">
                  <c:v>42.891000000000005</c:v>
                </c:pt>
                <c:pt idx="1138">
                  <c:v>42.839999999999996</c:v>
                </c:pt>
                <c:pt idx="1139">
                  <c:v>42.789000000000001</c:v>
                </c:pt>
                <c:pt idx="1140">
                  <c:v>42.739000000000011</c:v>
                </c:pt>
                <c:pt idx="1141">
                  <c:v>42.688000000000002</c:v>
                </c:pt>
                <c:pt idx="1142">
                  <c:v>42.637</c:v>
                </c:pt>
                <c:pt idx="1143">
                  <c:v>42.586000000000006</c:v>
                </c:pt>
                <c:pt idx="1144">
                  <c:v>42.536000000000001</c:v>
                </c:pt>
                <c:pt idx="1145">
                  <c:v>42.484999999999999</c:v>
                </c:pt>
                <c:pt idx="1146">
                  <c:v>42.434000000000005</c:v>
                </c:pt>
                <c:pt idx="1147">
                  <c:v>42.357999999999997</c:v>
                </c:pt>
                <c:pt idx="1148">
                  <c:v>42.333000000000006</c:v>
                </c:pt>
                <c:pt idx="1149">
                  <c:v>42.257000000000005</c:v>
                </c:pt>
                <c:pt idx="1150">
                  <c:v>42.206000000000003</c:v>
                </c:pt>
                <c:pt idx="1151">
                  <c:v>42.155000000000001</c:v>
                </c:pt>
                <c:pt idx="1152">
                  <c:v>42.105000000000011</c:v>
                </c:pt>
                <c:pt idx="1153">
                  <c:v>42.053999999999995</c:v>
                </c:pt>
                <c:pt idx="1154">
                  <c:v>42.029000000000003</c:v>
                </c:pt>
                <c:pt idx="1155">
                  <c:v>41.978000000000002</c:v>
                </c:pt>
                <c:pt idx="1156">
                  <c:v>41.927</c:v>
                </c:pt>
                <c:pt idx="1157">
                  <c:v>41.876000000000005</c:v>
                </c:pt>
                <c:pt idx="1158">
                  <c:v>41.826000000000001</c:v>
                </c:pt>
                <c:pt idx="1159">
                  <c:v>41.8</c:v>
                </c:pt>
                <c:pt idx="1160">
                  <c:v>41.75</c:v>
                </c:pt>
                <c:pt idx="1161">
                  <c:v>41.724000000000011</c:v>
                </c:pt>
                <c:pt idx="1162">
                  <c:v>41.674000000000007</c:v>
                </c:pt>
                <c:pt idx="1163">
                  <c:v>41.623000000000012</c:v>
                </c:pt>
                <c:pt idx="1164">
                  <c:v>41.572000000000003</c:v>
                </c:pt>
                <c:pt idx="1165">
                  <c:v>41.547000000000004</c:v>
                </c:pt>
                <c:pt idx="1166">
                  <c:v>41.496000000000002</c:v>
                </c:pt>
                <c:pt idx="1167">
                  <c:v>41.445</c:v>
                </c:pt>
                <c:pt idx="1168">
                  <c:v>41.395000000000003</c:v>
                </c:pt>
                <c:pt idx="1169">
                  <c:v>41.343999999999994</c:v>
                </c:pt>
                <c:pt idx="1170">
                  <c:v>41.293000000000013</c:v>
                </c:pt>
                <c:pt idx="1171">
                  <c:v>41.243000000000002</c:v>
                </c:pt>
                <c:pt idx="1172">
                  <c:v>41.192000000000093</c:v>
                </c:pt>
                <c:pt idx="1173">
                  <c:v>41.141000000000005</c:v>
                </c:pt>
                <c:pt idx="1174">
                  <c:v>41.09</c:v>
                </c:pt>
                <c:pt idx="1175">
                  <c:v>41.04</c:v>
                </c:pt>
                <c:pt idx="1176">
                  <c:v>40.989000000000004</c:v>
                </c:pt>
                <c:pt idx="1177">
                  <c:v>40.938000000000002</c:v>
                </c:pt>
                <c:pt idx="1178">
                  <c:v>40.913000000000004</c:v>
                </c:pt>
                <c:pt idx="1179">
                  <c:v>40.862000000000002</c:v>
                </c:pt>
                <c:pt idx="1180">
                  <c:v>40.810999999999993</c:v>
                </c:pt>
                <c:pt idx="1181">
                  <c:v>40.761000000000003</c:v>
                </c:pt>
                <c:pt idx="1182">
                  <c:v>40.735000000000063</c:v>
                </c:pt>
                <c:pt idx="1183">
                  <c:v>40.71</c:v>
                </c:pt>
                <c:pt idx="1184">
                  <c:v>40.659000000000006</c:v>
                </c:pt>
                <c:pt idx="1185">
                  <c:v>40.634</c:v>
                </c:pt>
                <c:pt idx="1186">
                  <c:v>40.609000000000002</c:v>
                </c:pt>
                <c:pt idx="1187">
                  <c:v>40.558</c:v>
                </c:pt>
                <c:pt idx="1188">
                  <c:v>40.532000000000011</c:v>
                </c:pt>
                <c:pt idx="1189">
                  <c:v>40.507000000000005</c:v>
                </c:pt>
                <c:pt idx="1190">
                  <c:v>40.481999999999999</c:v>
                </c:pt>
                <c:pt idx="1191">
                  <c:v>40.431000000000004</c:v>
                </c:pt>
                <c:pt idx="1192">
                  <c:v>40.406000000000006</c:v>
                </c:pt>
                <c:pt idx="1193">
                  <c:v>40.354999999999997</c:v>
                </c:pt>
                <c:pt idx="1194">
                  <c:v>40.33</c:v>
                </c:pt>
                <c:pt idx="1195">
                  <c:v>40.279000000000003</c:v>
                </c:pt>
                <c:pt idx="1196">
                  <c:v>40.254000000000005</c:v>
                </c:pt>
                <c:pt idx="1197">
                  <c:v>40.203000000000003</c:v>
                </c:pt>
                <c:pt idx="1198">
                  <c:v>40.152000000000001</c:v>
                </c:pt>
                <c:pt idx="1199">
                  <c:v>40.101000000000006</c:v>
                </c:pt>
                <c:pt idx="1200">
                  <c:v>40.076000000000001</c:v>
                </c:pt>
                <c:pt idx="1201">
                  <c:v>40.025000000000013</c:v>
                </c:pt>
                <c:pt idx="1202">
                  <c:v>39.980999999999995</c:v>
                </c:pt>
                <c:pt idx="1203">
                  <c:v>39.933</c:v>
                </c:pt>
                <c:pt idx="1204">
                  <c:v>39.883999999999993</c:v>
                </c:pt>
                <c:pt idx="1205">
                  <c:v>39.86</c:v>
                </c:pt>
                <c:pt idx="1206">
                  <c:v>39.86</c:v>
                </c:pt>
                <c:pt idx="1207">
                  <c:v>39.956999999999994</c:v>
                </c:pt>
                <c:pt idx="1208">
                  <c:v>40.101000000000006</c:v>
                </c:pt>
                <c:pt idx="1209">
                  <c:v>40.303999999999995</c:v>
                </c:pt>
                <c:pt idx="1210">
                  <c:v>40.507000000000005</c:v>
                </c:pt>
                <c:pt idx="1211">
                  <c:v>40.735000000000063</c:v>
                </c:pt>
                <c:pt idx="1212">
                  <c:v>40.938000000000002</c:v>
                </c:pt>
                <c:pt idx="1213">
                  <c:v>41.166000000000011</c:v>
                </c:pt>
                <c:pt idx="1214">
                  <c:v>41.395000000000003</c:v>
                </c:pt>
                <c:pt idx="1215">
                  <c:v>41.623000000000012</c:v>
                </c:pt>
                <c:pt idx="1216">
                  <c:v>41.826000000000001</c:v>
                </c:pt>
                <c:pt idx="1217">
                  <c:v>42.029000000000003</c:v>
                </c:pt>
                <c:pt idx="1218">
                  <c:v>42.231000000000002</c:v>
                </c:pt>
                <c:pt idx="1219">
                  <c:v>42.409000000000006</c:v>
                </c:pt>
                <c:pt idx="1220">
                  <c:v>42.586000000000006</c:v>
                </c:pt>
                <c:pt idx="1221">
                  <c:v>42.789000000000001</c:v>
                </c:pt>
                <c:pt idx="1222">
                  <c:v>42.967000000000006</c:v>
                </c:pt>
                <c:pt idx="1223">
                  <c:v>43.144000000000005</c:v>
                </c:pt>
                <c:pt idx="1224">
                  <c:v>43.322000000000003</c:v>
                </c:pt>
                <c:pt idx="1225">
                  <c:v>43.474000000000004</c:v>
                </c:pt>
                <c:pt idx="1226">
                  <c:v>43.650999999999996</c:v>
                </c:pt>
                <c:pt idx="1227">
                  <c:v>43.803999999999995</c:v>
                </c:pt>
                <c:pt idx="1228">
                  <c:v>43.980999999999995</c:v>
                </c:pt>
                <c:pt idx="1229">
                  <c:v>44.133000000000003</c:v>
                </c:pt>
                <c:pt idx="1230">
                  <c:v>44.285000000000011</c:v>
                </c:pt>
                <c:pt idx="1231">
                  <c:v>44.438000000000002</c:v>
                </c:pt>
                <c:pt idx="1232">
                  <c:v>44.59</c:v>
                </c:pt>
                <c:pt idx="1233">
                  <c:v>44.716000000000001</c:v>
                </c:pt>
                <c:pt idx="1234">
                  <c:v>44.869</c:v>
                </c:pt>
                <c:pt idx="1235">
                  <c:v>44.995000000000012</c:v>
                </c:pt>
                <c:pt idx="1236">
                  <c:v>45.148000000000003</c:v>
                </c:pt>
                <c:pt idx="1237">
                  <c:v>45.274000000000001</c:v>
                </c:pt>
                <c:pt idx="1238">
                  <c:v>45.400999999999996</c:v>
                </c:pt>
                <c:pt idx="1239">
                  <c:v>45.528000000000013</c:v>
                </c:pt>
                <c:pt idx="1240">
                  <c:v>45.655000000000001</c:v>
                </c:pt>
                <c:pt idx="1241">
                  <c:v>45.781000000000006</c:v>
                </c:pt>
                <c:pt idx="1242">
                  <c:v>45.882999999999996</c:v>
                </c:pt>
                <c:pt idx="1243">
                  <c:v>46.01</c:v>
                </c:pt>
                <c:pt idx="1244">
                  <c:v>46.111000000000004</c:v>
                </c:pt>
                <c:pt idx="1245">
                  <c:v>46.238000000000063</c:v>
                </c:pt>
                <c:pt idx="1246">
                  <c:v>46.339000000000006</c:v>
                </c:pt>
                <c:pt idx="1247">
                  <c:v>46.440999999999995</c:v>
                </c:pt>
                <c:pt idx="1248">
                  <c:v>46.542000000000002</c:v>
                </c:pt>
                <c:pt idx="1249">
                  <c:v>46.669000000000011</c:v>
                </c:pt>
                <c:pt idx="1250">
                  <c:v>46.77</c:v>
                </c:pt>
                <c:pt idx="1251">
                  <c:v>46.846000000000004</c:v>
                </c:pt>
                <c:pt idx="1252">
                  <c:v>46.948</c:v>
                </c:pt>
                <c:pt idx="1253">
                  <c:v>47.049000000000007</c:v>
                </c:pt>
                <c:pt idx="1254">
                  <c:v>47.125000000000092</c:v>
                </c:pt>
                <c:pt idx="1255">
                  <c:v>47.201000000000001</c:v>
                </c:pt>
                <c:pt idx="1256">
                  <c:v>47.303000000000004</c:v>
                </c:pt>
                <c:pt idx="1257">
                  <c:v>47.353999999999999</c:v>
                </c:pt>
                <c:pt idx="1258">
                  <c:v>47.43</c:v>
                </c:pt>
                <c:pt idx="1259">
                  <c:v>47.506</c:v>
                </c:pt>
                <c:pt idx="1260">
                  <c:v>47.582000000000001</c:v>
                </c:pt>
                <c:pt idx="1261">
                  <c:v>47.658000000000001</c:v>
                </c:pt>
                <c:pt idx="1262">
                  <c:v>47.734000000000002</c:v>
                </c:pt>
                <c:pt idx="1263">
                  <c:v>47.809999999999995</c:v>
                </c:pt>
                <c:pt idx="1264">
                  <c:v>47.861000000000004</c:v>
                </c:pt>
                <c:pt idx="1265">
                  <c:v>47.910999999999994</c:v>
                </c:pt>
                <c:pt idx="1266">
                  <c:v>48.064</c:v>
                </c:pt>
                <c:pt idx="1267">
                  <c:v>48.368000000000002</c:v>
                </c:pt>
                <c:pt idx="1268">
                  <c:v>48.774000000000001</c:v>
                </c:pt>
                <c:pt idx="1269">
                  <c:v>49.230000000000011</c:v>
                </c:pt>
                <c:pt idx="1270">
                  <c:v>49.737000000000002</c:v>
                </c:pt>
                <c:pt idx="1271">
                  <c:v>50.195000000000093</c:v>
                </c:pt>
                <c:pt idx="1272">
                  <c:v>50.752000000000002</c:v>
                </c:pt>
                <c:pt idx="1273">
                  <c:v>51.281000000000006</c:v>
                </c:pt>
                <c:pt idx="1274">
                  <c:v>51.839000000000006</c:v>
                </c:pt>
                <c:pt idx="1275">
                  <c:v>52.339999999999996</c:v>
                </c:pt>
                <c:pt idx="1276">
                  <c:v>52.840999999999994</c:v>
                </c:pt>
                <c:pt idx="1277">
                  <c:v>53.314999999999998</c:v>
                </c:pt>
                <c:pt idx="1278">
                  <c:v>53.789000000000001</c:v>
                </c:pt>
                <c:pt idx="1279">
                  <c:v>54.262000000000093</c:v>
                </c:pt>
                <c:pt idx="1280">
                  <c:v>54.708000000000013</c:v>
                </c:pt>
                <c:pt idx="1281">
                  <c:v>55.153999999999996</c:v>
                </c:pt>
                <c:pt idx="1282">
                  <c:v>55.571000000000005</c:v>
                </c:pt>
                <c:pt idx="1283">
                  <c:v>55.989000000000004</c:v>
                </c:pt>
                <c:pt idx="1284">
                  <c:v>56.435000000000002</c:v>
                </c:pt>
                <c:pt idx="1285">
                  <c:v>56.825000000000003</c:v>
                </c:pt>
                <c:pt idx="1286">
                  <c:v>57.243000000000002</c:v>
                </c:pt>
                <c:pt idx="1287">
                  <c:v>57.661000000000001</c:v>
                </c:pt>
                <c:pt idx="1288">
                  <c:v>58.079000000000001</c:v>
                </c:pt>
                <c:pt idx="1289">
                  <c:v>58.469000000000001</c:v>
                </c:pt>
                <c:pt idx="1290">
                  <c:v>58.858999999999995</c:v>
                </c:pt>
                <c:pt idx="1291">
                  <c:v>59.249000000000002</c:v>
                </c:pt>
                <c:pt idx="1292">
                  <c:v>59.611000000000004</c:v>
                </c:pt>
                <c:pt idx="1293">
                  <c:v>59.973000000000006</c:v>
                </c:pt>
                <c:pt idx="1294">
                  <c:v>60.361000000000004</c:v>
                </c:pt>
                <c:pt idx="1295">
                  <c:v>60.756</c:v>
                </c:pt>
                <c:pt idx="1296">
                  <c:v>61.15</c:v>
                </c:pt>
                <c:pt idx="1297">
                  <c:v>61.544000000000004</c:v>
                </c:pt>
                <c:pt idx="1298">
                  <c:v>61.939</c:v>
                </c:pt>
                <c:pt idx="1299">
                  <c:v>62.3</c:v>
                </c:pt>
                <c:pt idx="1300">
                  <c:v>62.694000000000003</c:v>
                </c:pt>
                <c:pt idx="1301">
                  <c:v>63.089000000000006</c:v>
                </c:pt>
                <c:pt idx="1302">
                  <c:v>63.449999999999996</c:v>
                </c:pt>
                <c:pt idx="1303">
                  <c:v>63.810999999999993</c:v>
                </c:pt>
                <c:pt idx="1304">
                  <c:v>64.172999999999988</c:v>
                </c:pt>
                <c:pt idx="1305">
                  <c:v>64.534000000000006</c:v>
                </c:pt>
                <c:pt idx="1306">
                  <c:v>64.896000000000001</c:v>
                </c:pt>
                <c:pt idx="1307">
                  <c:v>65.224000000000004</c:v>
                </c:pt>
                <c:pt idx="1308">
                  <c:v>65.552999999999983</c:v>
                </c:pt>
                <c:pt idx="1309">
                  <c:v>65.881</c:v>
                </c:pt>
                <c:pt idx="1310">
                  <c:v>66.209999999999994</c:v>
                </c:pt>
                <c:pt idx="1311">
                  <c:v>66.506</c:v>
                </c:pt>
                <c:pt idx="1312">
                  <c:v>66.834000000000003</c:v>
                </c:pt>
                <c:pt idx="1313">
                  <c:v>67.13</c:v>
                </c:pt>
                <c:pt idx="1314">
                  <c:v>67.426000000000002</c:v>
                </c:pt>
                <c:pt idx="1315">
                  <c:v>67.721000000000004</c:v>
                </c:pt>
                <c:pt idx="1316">
                  <c:v>68.016999999999996</c:v>
                </c:pt>
                <c:pt idx="1317">
                  <c:v>68.28</c:v>
                </c:pt>
                <c:pt idx="1318">
                  <c:v>68.543000000000006</c:v>
                </c:pt>
                <c:pt idx="1319">
                  <c:v>68.838999999999999</c:v>
                </c:pt>
                <c:pt idx="1320">
                  <c:v>69.100999999999999</c:v>
                </c:pt>
                <c:pt idx="1321">
                  <c:v>69.331000000000003</c:v>
                </c:pt>
                <c:pt idx="1322">
                  <c:v>69.593999999999994</c:v>
                </c:pt>
                <c:pt idx="1323">
                  <c:v>69.856999999999999</c:v>
                </c:pt>
                <c:pt idx="1324">
                  <c:v>70.161000000000001</c:v>
                </c:pt>
                <c:pt idx="1325">
                  <c:v>70.483999999999995</c:v>
                </c:pt>
                <c:pt idx="1326">
                  <c:v>70.766999999999996</c:v>
                </c:pt>
                <c:pt idx="1327">
                  <c:v>71.049000000000007</c:v>
                </c:pt>
                <c:pt idx="1328">
                  <c:v>71.331999999999994</c:v>
                </c:pt>
                <c:pt idx="1329">
                  <c:v>71.614000000000004</c:v>
                </c:pt>
                <c:pt idx="1330">
                  <c:v>71.897000000000006</c:v>
                </c:pt>
                <c:pt idx="1331">
                  <c:v>72.138999999999982</c:v>
                </c:pt>
                <c:pt idx="1332">
                  <c:v>72.421000000000006</c:v>
                </c:pt>
                <c:pt idx="1333">
                  <c:v>72.703999999999994</c:v>
                </c:pt>
                <c:pt idx="1334">
                  <c:v>72.986000000000004</c:v>
                </c:pt>
                <c:pt idx="1335">
                  <c:v>73.228999999999999</c:v>
                </c:pt>
                <c:pt idx="1336">
                  <c:v>73.471000000000004</c:v>
                </c:pt>
                <c:pt idx="1337">
                  <c:v>73.712999999999994</c:v>
                </c:pt>
                <c:pt idx="1338">
                  <c:v>73.915000000000006</c:v>
                </c:pt>
                <c:pt idx="1339">
                  <c:v>74.156999999999982</c:v>
                </c:pt>
                <c:pt idx="1340">
                  <c:v>74.399000000000001</c:v>
                </c:pt>
                <c:pt idx="1341">
                  <c:v>74.600999999999999</c:v>
                </c:pt>
                <c:pt idx="1342">
                  <c:v>74.843000000000004</c:v>
                </c:pt>
                <c:pt idx="1343">
                  <c:v>75.045000000000002</c:v>
                </c:pt>
                <c:pt idx="1344">
                  <c:v>75.245999999999995</c:v>
                </c:pt>
                <c:pt idx="1345">
                  <c:v>75.448000000000022</c:v>
                </c:pt>
                <c:pt idx="1346">
                  <c:v>75.649999999999991</c:v>
                </c:pt>
                <c:pt idx="1347">
                  <c:v>75.85199999999999</c:v>
                </c:pt>
                <c:pt idx="1348">
                  <c:v>76.054000000000002</c:v>
                </c:pt>
                <c:pt idx="1349">
                  <c:v>76.254999999999995</c:v>
                </c:pt>
                <c:pt idx="1350">
                  <c:v>76.498000000000005</c:v>
                </c:pt>
                <c:pt idx="1351">
                  <c:v>76.698999999999998</c:v>
                </c:pt>
                <c:pt idx="1352">
                  <c:v>76.900999999999996</c:v>
                </c:pt>
                <c:pt idx="1353">
                  <c:v>77.10299999999998</c:v>
                </c:pt>
                <c:pt idx="1354">
                  <c:v>77.304999999999993</c:v>
                </c:pt>
                <c:pt idx="1355">
                  <c:v>77.465999999999994</c:v>
                </c:pt>
                <c:pt idx="1356">
                  <c:v>77.667999999999992</c:v>
                </c:pt>
                <c:pt idx="1357">
                  <c:v>77.86999999999999</c:v>
                </c:pt>
                <c:pt idx="1358">
                  <c:v>78.031000000000006</c:v>
                </c:pt>
                <c:pt idx="1359">
                  <c:v>78.233000000000004</c:v>
                </c:pt>
                <c:pt idx="1360">
                  <c:v>78.394000000000005</c:v>
                </c:pt>
                <c:pt idx="1361">
                  <c:v>78.596000000000004</c:v>
                </c:pt>
                <c:pt idx="1362">
                  <c:v>78.757999999999996</c:v>
                </c:pt>
                <c:pt idx="1363">
                  <c:v>78.918999999999997</c:v>
                </c:pt>
                <c:pt idx="1364">
                  <c:v>79.08</c:v>
                </c:pt>
                <c:pt idx="1365">
                  <c:v>79.281999999999996</c:v>
                </c:pt>
                <c:pt idx="1366">
                  <c:v>79.44400000000023</c:v>
                </c:pt>
                <c:pt idx="1367">
                  <c:v>79.60499999999999</c:v>
                </c:pt>
                <c:pt idx="1368">
                  <c:v>79.766000000000005</c:v>
                </c:pt>
                <c:pt idx="1369">
                  <c:v>79.968000000000004</c:v>
                </c:pt>
                <c:pt idx="1370">
                  <c:v>80.10199999999999</c:v>
                </c:pt>
                <c:pt idx="1371">
                  <c:v>80.305999999999983</c:v>
                </c:pt>
                <c:pt idx="1372">
                  <c:v>80.510999999999996</c:v>
                </c:pt>
                <c:pt idx="1373">
                  <c:v>80.715000000000003</c:v>
                </c:pt>
                <c:pt idx="1374">
                  <c:v>80.918999999999997</c:v>
                </c:pt>
                <c:pt idx="1375">
                  <c:v>81.072999999999979</c:v>
                </c:pt>
                <c:pt idx="1376">
                  <c:v>81.277000000000001</c:v>
                </c:pt>
                <c:pt idx="1377">
                  <c:v>81.430000000000007</c:v>
                </c:pt>
                <c:pt idx="1378">
                  <c:v>81.634</c:v>
                </c:pt>
                <c:pt idx="1379">
                  <c:v>81.787999999999997</c:v>
                </c:pt>
                <c:pt idx="1380">
                  <c:v>81.94100000000023</c:v>
                </c:pt>
                <c:pt idx="1381">
                  <c:v>82.093999999999994</c:v>
                </c:pt>
                <c:pt idx="1382">
                  <c:v>82.298000000000002</c:v>
                </c:pt>
                <c:pt idx="1383">
                  <c:v>82.450999999999993</c:v>
                </c:pt>
                <c:pt idx="1384">
                  <c:v>82.655999999999949</c:v>
                </c:pt>
                <c:pt idx="1385">
                  <c:v>82.808999999999983</c:v>
                </c:pt>
                <c:pt idx="1386">
                  <c:v>83.013000000000005</c:v>
                </c:pt>
                <c:pt idx="1387">
                  <c:v>83.114999999999995</c:v>
                </c:pt>
                <c:pt idx="1388">
                  <c:v>83.269000000000005</c:v>
                </c:pt>
                <c:pt idx="1389">
                  <c:v>83.421999999999997</c:v>
                </c:pt>
                <c:pt idx="1390">
                  <c:v>83.524000000000001</c:v>
                </c:pt>
                <c:pt idx="1391">
                  <c:v>83.676999999999978</c:v>
                </c:pt>
                <c:pt idx="1392">
                  <c:v>83.778999999999982</c:v>
                </c:pt>
                <c:pt idx="1393">
                  <c:v>83.933000000000007</c:v>
                </c:pt>
                <c:pt idx="1394">
                  <c:v>84.085999999999999</c:v>
                </c:pt>
                <c:pt idx="1395">
                  <c:v>84.239000000000004</c:v>
                </c:pt>
                <c:pt idx="1396">
                  <c:v>84.391999999999996</c:v>
                </c:pt>
                <c:pt idx="1397">
                  <c:v>84.545000000000002</c:v>
                </c:pt>
                <c:pt idx="1398">
                  <c:v>84.698999999999998</c:v>
                </c:pt>
                <c:pt idx="1399">
                  <c:v>84.85199999999999</c:v>
                </c:pt>
                <c:pt idx="1400">
                  <c:v>85.004999999999995</c:v>
                </c:pt>
                <c:pt idx="1401">
                  <c:v>85.157999999999987</c:v>
                </c:pt>
                <c:pt idx="1402">
                  <c:v>85.311000000000007</c:v>
                </c:pt>
                <c:pt idx="1403">
                  <c:v>85.414000000000215</c:v>
                </c:pt>
                <c:pt idx="1404">
                  <c:v>85.516000000000005</c:v>
                </c:pt>
                <c:pt idx="1405">
                  <c:v>85.668999999999983</c:v>
                </c:pt>
                <c:pt idx="1406">
                  <c:v>85.821999999999989</c:v>
                </c:pt>
                <c:pt idx="1407">
                  <c:v>85.924000000000007</c:v>
                </c:pt>
                <c:pt idx="1408">
                  <c:v>86.025999999999982</c:v>
                </c:pt>
                <c:pt idx="1409">
                  <c:v>86.179999999999978</c:v>
                </c:pt>
                <c:pt idx="1410">
                  <c:v>86.332999999999998</c:v>
                </c:pt>
                <c:pt idx="1411">
                  <c:v>86.435000000000002</c:v>
                </c:pt>
                <c:pt idx="1412">
                  <c:v>86.587999999999994</c:v>
                </c:pt>
                <c:pt idx="1413">
                  <c:v>86.741000000000184</c:v>
                </c:pt>
                <c:pt idx="1414">
                  <c:v>86.843999999999994</c:v>
                </c:pt>
                <c:pt idx="1415">
                  <c:v>86.946000000000026</c:v>
                </c:pt>
                <c:pt idx="1416">
                  <c:v>87.099000000000004</c:v>
                </c:pt>
                <c:pt idx="1417">
                  <c:v>87.200999999999993</c:v>
                </c:pt>
                <c:pt idx="1418">
                  <c:v>87.302999999999983</c:v>
                </c:pt>
                <c:pt idx="1419">
                  <c:v>87.405000000000001</c:v>
                </c:pt>
                <c:pt idx="1420">
                  <c:v>87.558999999999983</c:v>
                </c:pt>
                <c:pt idx="1421">
                  <c:v>87.661000000000001</c:v>
                </c:pt>
                <c:pt idx="1422">
                  <c:v>87.763000000000005</c:v>
                </c:pt>
                <c:pt idx="1423">
                  <c:v>87.864999999999995</c:v>
                </c:pt>
                <c:pt idx="1424">
                  <c:v>87.967000000000027</c:v>
                </c:pt>
                <c:pt idx="1425">
                  <c:v>88.069000000000003</c:v>
                </c:pt>
                <c:pt idx="1426">
                  <c:v>88.170999999999978</c:v>
                </c:pt>
                <c:pt idx="1427">
                  <c:v>88.274000000000001</c:v>
                </c:pt>
                <c:pt idx="1428">
                  <c:v>88.375999999999948</c:v>
                </c:pt>
                <c:pt idx="1429">
                  <c:v>88.477999999999994</c:v>
                </c:pt>
                <c:pt idx="1430">
                  <c:v>88.58</c:v>
                </c:pt>
                <c:pt idx="1431">
                  <c:v>88.681999999999988</c:v>
                </c:pt>
                <c:pt idx="1432">
                  <c:v>88.784000000000006</c:v>
                </c:pt>
                <c:pt idx="1433">
                  <c:v>88.885999999999981</c:v>
                </c:pt>
                <c:pt idx="1434">
                  <c:v>88.989000000000004</c:v>
                </c:pt>
                <c:pt idx="1435">
                  <c:v>89.090999999999994</c:v>
                </c:pt>
                <c:pt idx="1436">
                  <c:v>89.141999999999996</c:v>
                </c:pt>
                <c:pt idx="1437">
                  <c:v>89.244000000000185</c:v>
                </c:pt>
                <c:pt idx="1438">
                  <c:v>89.346000000000004</c:v>
                </c:pt>
                <c:pt idx="1439">
                  <c:v>89.448000000000022</c:v>
                </c:pt>
                <c:pt idx="1440">
                  <c:v>89.55</c:v>
                </c:pt>
                <c:pt idx="1441">
                  <c:v>89.703999999999994</c:v>
                </c:pt>
                <c:pt idx="1442">
                  <c:v>89.856999999999999</c:v>
                </c:pt>
                <c:pt idx="1443">
                  <c:v>89.959000000000003</c:v>
                </c:pt>
                <c:pt idx="1444">
                  <c:v>90.066000000000003</c:v>
                </c:pt>
                <c:pt idx="1445">
                  <c:v>89.959000000000003</c:v>
                </c:pt>
                <c:pt idx="1446">
                  <c:v>89.805999999999983</c:v>
                </c:pt>
                <c:pt idx="1447">
                  <c:v>89.600999999999999</c:v>
                </c:pt>
                <c:pt idx="1448">
                  <c:v>89.346000000000004</c:v>
                </c:pt>
                <c:pt idx="1449">
                  <c:v>89.090999999999994</c:v>
                </c:pt>
                <c:pt idx="1450">
                  <c:v>88.834999999999994</c:v>
                </c:pt>
                <c:pt idx="1451">
                  <c:v>88.58</c:v>
                </c:pt>
                <c:pt idx="1452">
                  <c:v>88.274000000000001</c:v>
                </c:pt>
                <c:pt idx="1453">
                  <c:v>88.018000000000001</c:v>
                </c:pt>
                <c:pt idx="1454">
                  <c:v>87.712000000000003</c:v>
                </c:pt>
                <c:pt idx="1455">
                  <c:v>87.405000000000001</c:v>
                </c:pt>
                <c:pt idx="1456">
                  <c:v>87.149999999999991</c:v>
                </c:pt>
                <c:pt idx="1457">
                  <c:v>86.843999999999994</c:v>
                </c:pt>
                <c:pt idx="1458">
                  <c:v>86.587999999999994</c:v>
                </c:pt>
                <c:pt idx="1459">
                  <c:v>86.332999999999998</c:v>
                </c:pt>
                <c:pt idx="1460">
                  <c:v>86.025999999999982</c:v>
                </c:pt>
                <c:pt idx="1461">
                  <c:v>85.771000000000001</c:v>
                </c:pt>
                <c:pt idx="1462">
                  <c:v>85.516000000000005</c:v>
                </c:pt>
                <c:pt idx="1463">
                  <c:v>85.26</c:v>
                </c:pt>
                <c:pt idx="1464">
                  <c:v>84.953999999999994</c:v>
                </c:pt>
                <c:pt idx="1465">
                  <c:v>84.698999999999998</c:v>
                </c:pt>
                <c:pt idx="1466">
                  <c:v>84.443000000000026</c:v>
                </c:pt>
                <c:pt idx="1467">
                  <c:v>84.187999999999988</c:v>
                </c:pt>
                <c:pt idx="1468">
                  <c:v>83.983999999999995</c:v>
                </c:pt>
                <c:pt idx="1469">
                  <c:v>83.727999999999994</c:v>
                </c:pt>
                <c:pt idx="1470">
                  <c:v>83.472999999999999</c:v>
                </c:pt>
                <c:pt idx="1471">
                  <c:v>83.269000000000005</c:v>
                </c:pt>
                <c:pt idx="1472">
                  <c:v>83.063999999999993</c:v>
                </c:pt>
                <c:pt idx="1473">
                  <c:v>82.86</c:v>
                </c:pt>
                <c:pt idx="1474">
                  <c:v>82.655999999999949</c:v>
                </c:pt>
                <c:pt idx="1475">
                  <c:v>82.450999999999993</c:v>
                </c:pt>
                <c:pt idx="1476">
                  <c:v>82.247000000000185</c:v>
                </c:pt>
                <c:pt idx="1477">
                  <c:v>82.093999999999994</c:v>
                </c:pt>
                <c:pt idx="1478">
                  <c:v>81.89</c:v>
                </c:pt>
                <c:pt idx="1479">
                  <c:v>81.684999999999988</c:v>
                </c:pt>
                <c:pt idx="1480">
                  <c:v>81.531999999999996</c:v>
                </c:pt>
                <c:pt idx="1481">
                  <c:v>81.327999999999989</c:v>
                </c:pt>
                <c:pt idx="1482">
                  <c:v>81.123999999999981</c:v>
                </c:pt>
                <c:pt idx="1483">
                  <c:v>80.918999999999997</c:v>
                </c:pt>
                <c:pt idx="1484">
                  <c:v>80.766000000000005</c:v>
                </c:pt>
                <c:pt idx="1485">
                  <c:v>80.562000000000012</c:v>
                </c:pt>
                <c:pt idx="1486">
                  <c:v>80.409000000000006</c:v>
                </c:pt>
                <c:pt idx="1487">
                  <c:v>80.254999999999995</c:v>
                </c:pt>
                <c:pt idx="1488">
                  <c:v>80.051000000000002</c:v>
                </c:pt>
                <c:pt idx="1489">
                  <c:v>79.927999999999997</c:v>
                </c:pt>
                <c:pt idx="1490">
                  <c:v>79.846999999999994</c:v>
                </c:pt>
                <c:pt idx="1491">
                  <c:v>79.725999999999999</c:v>
                </c:pt>
                <c:pt idx="1492">
                  <c:v>79.60499999999999</c:v>
                </c:pt>
                <c:pt idx="1493">
                  <c:v>79.483999999999995</c:v>
                </c:pt>
                <c:pt idx="1494">
                  <c:v>79.403000000000006</c:v>
                </c:pt>
                <c:pt idx="1495">
                  <c:v>79.281999999999996</c:v>
                </c:pt>
                <c:pt idx="1496">
                  <c:v>79.161000000000001</c:v>
                </c:pt>
                <c:pt idx="1497">
                  <c:v>79.040000000000006</c:v>
                </c:pt>
                <c:pt idx="1498">
                  <c:v>78.959000000000003</c:v>
                </c:pt>
                <c:pt idx="1499">
                  <c:v>78.837999999999994</c:v>
                </c:pt>
                <c:pt idx="1500">
                  <c:v>78.717000000000027</c:v>
                </c:pt>
                <c:pt idx="1501">
                  <c:v>78.635999999999981</c:v>
                </c:pt>
                <c:pt idx="1502">
                  <c:v>78.515000000000001</c:v>
                </c:pt>
                <c:pt idx="1503">
                  <c:v>78.435000000000002</c:v>
                </c:pt>
                <c:pt idx="1504">
                  <c:v>78.313999999999993</c:v>
                </c:pt>
                <c:pt idx="1505">
                  <c:v>78.151999999999987</c:v>
                </c:pt>
                <c:pt idx="1506">
                  <c:v>77.910000000000025</c:v>
                </c:pt>
                <c:pt idx="1507">
                  <c:v>77.626999999999981</c:v>
                </c:pt>
                <c:pt idx="1508">
                  <c:v>77.345000000000013</c:v>
                </c:pt>
                <c:pt idx="1509">
                  <c:v>77.021999999999991</c:v>
                </c:pt>
                <c:pt idx="1510">
                  <c:v>76.658999999999978</c:v>
                </c:pt>
                <c:pt idx="1511">
                  <c:v>76.335999999999999</c:v>
                </c:pt>
                <c:pt idx="1512">
                  <c:v>76.013000000000005</c:v>
                </c:pt>
                <c:pt idx="1513">
                  <c:v>75.69</c:v>
                </c:pt>
                <c:pt idx="1514">
                  <c:v>75.367999999999995</c:v>
                </c:pt>
                <c:pt idx="1515">
                  <c:v>75.045000000000002</c:v>
                </c:pt>
                <c:pt idx="1516">
                  <c:v>74.762</c:v>
                </c:pt>
                <c:pt idx="1517">
                  <c:v>74.438999999999993</c:v>
                </c:pt>
                <c:pt idx="1518">
                  <c:v>74.116</c:v>
                </c:pt>
                <c:pt idx="1519">
                  <c:v>73.834000000000003</c:v>
                </c:pt>
                <c:pt idx="1520">
                  <c:v>73.551000000000002</c:v>
                </c:pt>
                <c:pt idx="1521">
                  <c:v>73.228999999999999</c:v>
                </c:pt>
                <c:pt idx="1522">
                  <c:v>72.906000000000006</c:v>
                </c:pt>
                <c:pt idx="1523">
                  <c:v>72.622999999999948</c:v>
                </c:pt>
                <c:pt idx="1524">
                  <c:v>72.3</c:v>
                </c:pt>
                <c:pt idx="1525">
                  <c:v>72.018000000000001</c:v>
                </c:pt>
                <c:pt idx="1526">
                  <c:v>71.694999999999993</c:v>
                </c:pt>
                <c:pt idx="1527">
                  <c:v>71.371999999999986</c:v>
                </c:pt>
                <c:pt idx="1528">
                  <c:v>71.09</c:v>
                </c:pt>
                <c:pt idx="1529">
                  <c:v>70.766999999999996</c:v>
                </c:pt>
                <c:pt idx="1530">
                  <c:v>70.44400000000023</c:v>
                </c:pt>
                <c:pt idx="1531">
                  <c:v>70.161000000000001</c:v>
                </c:pt>
                <c:pt idx="1532">
                  <c:v>69.856999999999999</c:v>
                </c:pt>
                <c:pt idx="1533">
                  <c:v>69.626999999999981</c:v>
                </c:pt>
                <c:pt idx="1534">
                  <c:v>69.364000000000004</c:v>
                </c:pt>
                <c:pt idx="1535">
                  <c:v>69.134</c:v>
                </c:pt>
                <c:pt idx="1536">
                  <c:v>68.903999999999996</c:v>
                </c:pt>
                <c:pt idx="1537">
                  <c:v>68.673999999999978</c:v>
                </c:pt>
                <c:pt idx="1538">
                  <c:v>68.411000000000215</c:v>
                </c:pt>
                <c:pt idx="1539">
                  <c:v>68.180999999999983</c:v>
                </c:pt>
                <c:pt idx="1540">
                  <c:v>67.918999999999997</c:v>
                </c:pt>
                <c:pt idx="1541">
                  <c:v>67.688999999999979</c:v>
                </c:pt>
                <c:pt idx="1542">
                  <c:v>67.459000000000003</c:v>
                </c:pt>
                <c:pt idx="1543">
                  <c:v>67.195999999999998</c:v>
                </c:pt>
                <c:pt idx="1544">
                  <c:v>66.965999999999994</c:v>
                </c:pt>
                <c:pt idx="1545">
                  <c:v>66.736000000000004</c:v>
                </c:pt>
                <c:pt idx="1546">
                  <c:v>66.506</c:v>
                </c:pt>
                <c:pt idx="1547">
                  <c:v>66.275999999999982</c:v>
                </c:pt>
                <c:pt idx="1548">
                  <c:v>66.046000000000006</c:v>
                </c:pt>
                <c:pt idx="1549">
                  <c:v>65.816000000000003</c:v>
                </c:pt>
                <c:pt idx="1550">
                  <c:v>65.585999999999999</c:v>
                </c:pt>
                <c:pt idx="1551">
                  <c:v>65.388999999999982</c:v>
                </c:pt>
                <c:pt idx="1552">
                  <c:v>65.158999999999978</c:v>
                </c:pt>
                <c:pt idx="1553">
                  <c:v>64.929000000000002</c:v>
                </c:pt>
                <c:pt idx="1554">
                  <c:v>64.698999999999998</c:v>
                </c:pt>
                <c:pt idx="1555">
                  <c:v>64.501000000000005</c:v>
                </c:pt>
                <c:pt idx="1556">
                  <c:v>64.304000000000002</c:v>
                </c:pt>
                <c:pt idx="1557">
                  <c:v>64.073999999999998</c:v>
                </c:pt>
                <c:pt idx="1558">
                  <c:v>63.876999999999995</c:v>
                </c:pt>
                <c:pt idx="1559">
                  <c:v>63.68</c:v>
                </c:pt>
                <c:pt idx="1560">
                  <c:v>63.483000000000004</c:v>
                </c:pt>
                <c:pt idx="1561">
                  <c:v>63.318999999999996</c:v>
                </c:pt>
                <c:pt idx="1562">
                  <c:v>63.121000000000002</c:v>
                </c:pt>
                <c:pt idx="1563">
                  <c:v>62.924000000000007</c:v>
                </c:pt>
                <c:pt idx="1564">
                  <c:v>62.727000000000011</c:v>
                </c:pt>
                <c:pt idx="1565">
                  <c:v>62.53</c:v>
                </c:pt>
                <c:pt idx="1566">
                  <c:v>62.333000000000006</c:v>
                </c:pt>
                <c:pt idx="1567">
                  <c:v>62.136000000000003</c:v>
                </c:pt>
                <c:pt idx="1568">
                  <c:v>61.971000000000004</c:v>
                </c:pt>
                <c:pt idx="1569">
                  <c:v>61.774000000000001</c:v>
                </c:pt>
                <c:pt idx="1570">
                  <c:v>61.61</c:v>
                </c:pt>
                <c:pt idx="1571">
                  <c:v>61.413000000000004</c:v>
                </c:pt>
                <c:pt idx="1572">
                  <c:v>61.249000000000002</c:v>
                </c:pt>
                <c:pt idx="1573">
                  <c:v>61.050999999999995</c:v>
                </c:pt>
                <c:pt idx="1574">
                  <c:v>60.886999999999993</c:v>
                </c:pt>
                <c:pt idx="1575">
                  <c:v>60.690000000000012</c:v>
                </c:pt>
                <c:pt idx="1576">
                  <c:v>60.493000000000002</c:v>
                </c:pt>
                <c:pt idx="1577">
                  <c:v>60.329000000000001</c:v>
                </c:pt>
                <c:pt idx="1578">
                  <c:v>60.131</c:v>
                </c:pt>
                <c:pt idx="1579">
                  <c:v>59.973000000000006</c:v>
                </c:pt>
                <c:pt idx="1580">
                  <c:v>59.833999999999996</c:v>
                </c:pt>
                <c:pt idx="1581">
                  <c:v>59.694000000000003</c:v>
                </c:pt>
                <c:pt idx="1582">
                  <c:v>59.555</c:v>
                </c:pt>
                <c:pt idx="1583">
                  <c:v>59.387999999999998</c:v>
                </c:pt>
                <c:pt idx="1584">
                  <c:v>59.249000000000002</c:v>
                </c:pt>
                <c:pt idx="1585">
                  <c:v>59.109000000000002</c:v>
                </c:pt>
                <c:pt idx="1586">
                  <c:v>58.942</c:v>
                </c:pt>
                <c:pt idx="1587">
                  <c:v>58.803000000000004</c:v>
                </c:pt>
                <c:pt idx="1588">
                  <c:v>58.664000000000001</c:v>
                </c:pt>
                <c:pt idx="1589">
                  <c:v>58.552</c:v>
                </c:pt>
                <c:pt idx="1590">
                  <c:v>58.413000000000004</c:v>
                </c:pt>
                <c:pt idx="1591">
                  <c:v>58.300999999999995</c:v>
                </c:pt>
                <c:pt idx="1592">
                  <c:v>58.162000000000013</c:v>
                </c:pt>
                <c:pt idx="1593">
                  <c:v>58.050999999999995</c:v>
                </c:pt>
                <c:pt idx="1594">
                  <c:v>57.910999999999994</c:v>
                </c:pt>
                <c:pt idx="1595">
                  <c:v>57.772000000000013</c:v>
                </c:pt>
                <c:pt idx="1596">
                  <c:v>57.661000000000001</c:v>
                </c:pt>
                <c:pt idx="1597">
                  <c:v>57.521000000000001</c:v>
                </c:pt>
                <c:pt idx="1598">
                  <c:v>57.381999999999998</c:v>
                </c:pt>
                <c:pt idx="1599">
                  <c:v>57.271000000000001</c:v>
                </c:pt>
                <c:pt idx="1600">
                  <c:v>57.131</c:v>
                </c:pt>
                <c:pt idx="1601">
                  <c:v>56.992000000000012</c:v>
                </c:pt>
                <c:pt idx="1602">
                  <c:v>56.880999999999993</c:v>
                </c:pt>
                <c:pt idx="1603">
                  <c:v>56.741</c:v>
                </c:pt>
                <c:pt idx="1604">
                  <c:v>56.602000000000011</c:v>
                </c:pt>
                <c:pt idx="1605">
                  <c:v>56.463000000000001</c:v>
                </c:pt>
                <c:pt idx="1606">
                  <c:v>56.350999999999999</c:v>
                </c:pt>
                <c:pt idx="1607">
                  <c:v>56.212000000000003</c:v>
                </c:pt>
                <c:pt idx="1608">
                  <c:v>56.073</c:v>
                </c:pt>
                <c:pt idx="1609">
                  <c:v>55.934000000000005</c:v>
                </c:pt>
                <c:pt idx="1610">
                  <c:v>55.822000000000003</c:v>
                </c:pt>
                <c:pt idx="1611">
                  <c:v>55.683</c:v>
                </c:pt>
                <c:pt idx="1612">
                  <c:v>55.571000000000005</c:v>
                </c:pt>
                <c:pt idx="1613">
                  <c:v>55.432000000000002</c:v>
                </c:pt>
                <c:pt idx="1614">
                  <c:v>55.321000000000005</c:v>
                </c:pt>
                <c:pt idx="1615">
                  <c:v>55.181000000000004</c:v>
                </c:pt>
                <c:pt idx="1616">
                  <c:v>55.07</c:v>
                </c:pt>
                <c:pt idx="1617">
                  <c:v>54.958999999999996</c:v>
                </c:pt>
                <c:pt idx="1618">
                  <c:v>54.846999999999994</c:v>
                </c:pt>
                <c:pt idx="1619">
                  <c:v>54.736000000000011</c:v>
                </c:pt>
                <c:pt idx="1620">
                  <c:v>54.624000000000002</c:v>
                </c:pt>
                <c:pt idx="1621">
                  <c:v>54.513000000000005</c:v>
                </c:pt>
                <c:pt idx="1622">
                  <c:v>54.429000000000002</c:v>
                </c:pt>
                <c:pt idx="1623">
                  <c:v>54.317999999999998</c:v>
                </c:pt>
                <c:pt idx="1624">
                  <c:v>54.206000000000003</c:v>
                </c:pt>
                <c:pt idx="1625">
                  <c:v>54.095000000000013</c:v>
                </c:pt>
                <c:pt idx="1626">
                  <c:v>53.983999999999995</c:v>
                </c:pt>
                <c:pt idx="1627">
                  <c:v>53.872</c:v>
                </c:pt>
                <c:pt idx="1628">
                  <c:v>53.761000000000003</c:v>
                </c:pt>
                <c:pt idx="1629">
                  <c:v>53.649000000000001</c:v>
                </c:pt>
                <c:pt idx="1630">
                  <c:v>53.538000000000011</c:v>
                </c:pt>
                <c:pt idx="1631">
                  <c:v>53.399000000000001</c:v>
                </c:pt>
                <c:pt idx="1632">
                  <c:v>53.287000000000006</c:v>
                </c:pt>
                <c:pt idx="1633">
                  <c:v>53.176000000000002</c:v>
                </c:pt>
                <c:pt idx="1634">
                  <c:v>53.064</c:v>
                </c:pt>
                <c:pt idx="1635">
                  <c:v>52.952999999999996</c:v>
                </c:pt>
                <c:pt idx="1636">
                  <c:v>52.840999999999994</c:v>
                </c:pt>
                <c:pt idx="1637">
                  <c:v>52.730000000000011</c:v>
                </c:pt>
                <c:pt idx="1638">
                  <c:v>52.646000000000001</c:v>
                </c:pt>
                <c:pt idx="1639">
                  <c:v>52.563000000000002</c:v>
                </c:pt>
                <c:pt idx="1640">
                  <c:v>52.450999999999993</c:v>
                </c:pt>
                <c:pt idx="1641">
                  <c:v>52.368000000000002</c:v>
                </c:pt>
                <c:pt idx="1642">
                  <c:v>52.284000000000006</c:v>
                </c:pt>
                <c:pt idx="1643">
                  <c:v>52.201000000000001</c:v>
                </c:pt>
                <c:pt idx="1644">
                  <c:v>52.117000000000004</c:v>
                </c:pt>
                <c:pt idx="1645">
                  <c:v>52.034000000000006</c:v>
                </c:pt>
                <c:pt idx="1646">
                  <c:v>51.949999999999996</c:v>
                </c:pt>
                <c:pt idx="1647">
                  <c:v>51.866</c:v>
                </c:pt>
                <c:pt idx="1648">
                  <c:v>51.783000000000001</c:v>
                </c:pt>
                <c:pt idx="1649">
                  <c:v>51.671000000000006</c:v>
                </c:pt>
                <c:pt idx="1650">
                  <c:v>51.588000000000001</c:v>
                </c:pt>
                <c:pt idx="1651">
                  <c:v>51.476000000000006</c:v>
                </c:pt>
                <c:pt idx="1652">
                  <c:v>51.393000000000001</c:v>
                </c:pt>
                <c:pt idx="1653">
                  <c:v>51.281000000000006</c:v>
                </c:pt>
                <c:pt idx="1654">
                  <c:v>51.17</c:v>
                </c:pt>
                <c:pt idx="1655">
                  <c:v>51.086000000000006</c:v>
                </c:pt>
                <c:pt idx="1656">
                  <c:v>51.003</c:v>
                </c:pt>
                <c:pt idx="1657">
                  <c:v>50.891000000000005</c:v>
                </c:pt>
                <c:pt idx="1658">
                  <c:v>50.808</c:v>
                </c:pt>
                <c:pt idx="1659">
                  <c:v>50.696000000000012</c:v>
                </c:pt>
                <c:pt idx="1660">
                  <c:v>50.613</c:v>
                </c:pt>
                <c:pt idx="1661">
                  <c:v>50.501000000000005</c:v>
                </c:pt>
                <c:pt idx="1662">
                  <c:v>50.417999999999999</c:v>
                </c:pt>
                <c:pt idx="1663">
                  <c:v>50.333999999999996</c:v>
                </c:pt>
                <c:pt idx="1664">
                  <c:v>50.251000000000005</c:v>
                </c:pt>
                <c:pt idx="1665">
                  <c:v>50.167000000000002</c:v>
                </c:pt>
                <c:pt idx="1666">
                  <c:v>50.083999999999996</c:v>
                </c:pt>
                <c:pt idx="1667">
                  <c:v>50.041000000000004</c:v>
                </c:pt>
                <c:pt idx="1668">
                  <c:v>49.965000000000003</c:v>
                </c:pt>
                <c:pt idx="1669">
                  <c:v>49.888999999999996</c:v>
                </c:pt>
                <c:pt idx="1670">
                  <c:v>49.812999999999995</c:v>
                </c:pt>
                <c:pt idx="1671">
                  <c:v>49.737000000000002</c:v>
                </c:pt>
                <c:pt idx="1672">
                  <c:v>49.686</c:v>
                </c:pt>
                <c:pt idx="1673">
                  <c:v>49.585000000000001</c:v>
                </c:pt>
                <c:pt idx="1674">
                  <c:v>49.534000000000006</c:v>
                </c:pt>
                <c:pt idx="1675">
                  <c:v>49.457999999999998</c:v>
                </c:pt>
                <c:pt idx="1676">
                  <c:v>49.381999999999998</c:v>
                </c:pt>
                <c:pt idx="1677">
                  <c:v>49.306000000000004</c:v>
                </c:pt>
                <c:pt idx="1678">
                  <c:v>49.230000000000011</c:v>
                </c:pt>
                <c:pt idx="1679">
                  <c:v>49.179000000000002</c:v>
                </c:pt>
                <c:pt idx="1680">
                  <c:v>49.103000000000002</c:v>
                </c:pt>
                <c:pt idx="1681">
                  <c:v>49.002000000000002</c:v>
                </c:pt>
                <c:pt idx="1682">
                  <c:v>48.926000000000002</c:v>
                </c:pt>
                <c:pt idx="1683">
                  <c:v>48.849999999999994</c:v>
                </c:pt>
                <c:pt idx="1684">
                  <c:v>48.774000000000001</c:v>
                </c:pt>
                <c:pt idx="1685">
                  <c:v>48.723000000000013</c:v>
                </c:pt>
                <c:pt idx="1686">
                  <c:v>48.647000000000006</c:v>
                </c:pt>
                <c:pt idx="1687">
                  <c:v>48.571000000000005</c:v>
                </c:pt>
                <c:pt idx="1688">
                  <c:v>48.52</c:v>
                </c:pt>
                <c:pt idx="1689">
                  <c:v>48.443999999999996</c:v>
                </c:pt>
                <c:pt idx="1690">
                  <c:v>48.368000000000002</c:v>
                </c:pt>
                <c:pt idx="1691">
                  <c:v>48.292000000000108</c:v>
                </c:pt>
                <c:pt idx="1692">
                  <c:v>48.216000000000001</c:v>
                </c:pt>
                <c:pt idx="1693">
                  <c:v>48.14</c:v>
                </c:pt>
                <c:pt idx="1694">
                  <c:v>48.089000000000006</c:v>
                </c:pt>
                <c:pt idx="1695">
                  <c:v>48.013000000000005</c:v>
                </c:pt>
                <c:pt idx="1696">
                  <c:v>47.937000000000005</c:v>
                </c:pt>
                <c:pt idx="1697">
                  <c:v>47.861000000000004</c:v>
                </c:pt>
                <c:pt idx="1698">
                  <c:v>47.809999999999995</c:v>
                </c:pt>
                <c:pt idx="1699">
                  <c:v>47.734000000000002</c:v>
                </c:pt>
                <c:pt idx="1700">
                  <c:v>47.658000000000001</c:v>
                </c:pt>
                <c:pt idx="1701">
                  <c:v>47.607000000000006</c:v>
                </c:pt>
                <c:pt idx="1702">
                  <c:v>47.531000000000006</c:v>
                </c:pt>
                <c:pt idx="1703">
                  <c:v>47.454999999999998</c:v>
                </c:pt>
                <c:pt idx="1704">
                  <c:v>47.403999999999996</c:v>
                </c:pt>
                <c:pt idx="1705">
                  <c:v>47.328000000000003</c:v>
                </c:pt>
                <c:pt idx="1706">
                  <c:v>47.278000000000013</c:v>
                </c:pt>
                <c:pt idx="1707">
                  <c:v>47.201000000000001</c:v>
                </c:pt>
                <c:pt idx="1708">
                  <c:v>47.150999999999996</c:v>
                </c:pt>
                <c:pt idx="1709">
                  <c:v>47.1</c:v>
                </c:pt>
                <c:pt idx="1710">
                  <c:v>47.049000000000007</c:v>
                </c:pt>
                <c:pt idx="1711">
                  <c:v>46.999000000000002</c:v>
                </c:pt>
                <c:pt idx="1712">
                  <c:v>46.948</c:v>
                </c:pt>
                <c:pt idx="1713">
                  <c:v>46.897000000000006</c:v>
                </c:pt>
                <c:pt idx="1714">
                  <c:v>46.846000000000004</c:v>
                </c:pt>
                <c:pt idx="1715">
                  <c:v>46.796000000000063</c:v>
                </c:pt>
                <c:pt idx="1716">
                  <c:v>46.745000000000012</c:v>
                </c:pt>
                <c:pt idx="1717">
                  <c:v>46.694000000000003</c:v>
                </c:pt>
                <c:pt idx="1718">
                  <c:v>46.644000000000005</c:v>
                </c:pt>
                <c:pt idx="1719">
                  <c:v>46.593000000000011</c:v>
                </c:pt>
                <c:pt idx="1720">
                  <c:v>46.568000000000012</c:v>
                </c:pt>
                <c:pt idx="1721">
                  <c:v>46.516999999999996</c:v>
                </c:pt>
                <c:pt idx="1722">
                  <c:v>46.466000000000001</c:v>
                </c:pt>
                <c:pt idx="1723">
                  <c:v>46.414999999999999</c:v>
                </c:pt>
                <c:pt idx="1724">
                  <c:v>46.365000000000002</c:v>
                </c:pt>
                <c:pt idx="1725">
                  <c:v>46.313999999999993</c:v>
                </c:pt>
                <c:pt idx="1726">
                  <c:v>46.263000000000012</c:v>
                </c:pt>
                <c:pt idx="1727">
                  <c:v>46.238000000000063</c:v>
                </c:pt>
                <c:pt idx="1728">
                  <c:v>46.187000000000005</c:v>
                </c:pt>
                <c:pt idx="1729">
                  <c:v>46.136000000000003</c:v>
                </c:pt>
                <c:pt idx="1730">
                  <c:v>46.086000000000006</c:v>
                </c:pt>
                <c:pt idx="1731">
                  <c:v>46.035000000000011</c:v>
                </c:pt>
                <c:pt idx="1732">
                  <c:v>46.01</c:v>
                </c:pt>
                <c:pt idx="1733">
                  <c:v>45.958999999999996</c:v>
                </c:pt>
                <c:pt idx="1734">
                  <c:v>45.908000000000001</c:v>
                </c:pt>
                <c:pt idx="1735">
                  <c:v>45.882999999999996</c:v>
                </c:pt>
                <c:pt idx="1736">
                  <c:v>45.806999999999995</c:v>
                </c:pt>
                <c:pt idx="1737">
                  <c:v>45.781000000000006</c:v>
                </c:pt>
                <c:pt idx="1738">
                  <c:v>45.731000000000002</c:v>
                </c:pt>
                <c:pt idx="1739">
                  <c:v>45.68</c:v>
                </c:pt>
                <c:pt idx="1740">
                  <c:v>45.629000000000012</c:v>
                </c:pt>
                <c:pt idx="1741">
                  <c:v>45.579000000000001</c:v>
                </c:pt>
                <c:pt idx="1742">
                  <c:v>45.528000000000013</c:v>
                </c:pt>
                <c:pt idx="1743">
                  <c:v>45.477000000000004</c:v>
                </c:pt>
                <c:pt idx="1744">
                  <c:v>45.426000000000002</c:v>
                </c:pt>
                <c:pt idx="1745">
                  <c:v>45.376000000000005</c:v>
                </c:pt>
                <c:pt idx="1746">
                  <c:v>45.325000000000003</c:v>
                </c:pt>
                <c:pt idx="1747">
                  <c:v>45.274000000000001</c:v>
                </c:pt>
                <c:pt idx="1748">
                  <c:v>45.224000000000011</c:v>
                </c:pt>
                <c:pt idx="1749">
                  <c:v>45.198000000000093</c:v>
                </c:pt>
                <c:pt idx="1750">
                  <c:v>45.148000000000003</c:v>
                </c:pt>
                <c:pt idx="1751">
                  <c:v>45.097000000000001</c:v>
                </c:pt>
                <c:pt idx="1752">
                  <c:v>45.046000000000006</c:v>
                </c:pt>
                <c:pt idx="1753">
                  <c:v>44.995000000000012</c:v>
                </c:pt>
                <c:pt idx="1754">
                  <c:v>44.97</c:v>
                </c:pt>
                <c:pt idx="1755">
                  <c:v>44.919000000000004</c:v>
                </c:pt>
                <c:pt idx="1756">
                  <c:v>44.894000000000005</c:v>
                </c:pt>
                <c:pt idx="1757">
                  <c:v>44.843000000000004</c:v>
                </c:pt>
                <c:pt idx="1758">
                  <c:v>44.793000000000013</c:v>
                </c:pt>
                <c:pt idx="1759">
                  <c:v>44.767000000000003</c:v>
                </c:pt>
                <c:pt idx="1760">
                  <c:v>44.716000000000001</c:v>
                </c:pt>
                <c:pt idx="1761">
                  <c:v>44.691000000000003</c:v>
                </c:pt>
                <c:pt idx="1762">
                  <c:v>44.64</c:v>
                </c:pt>
                <c:pt idx="1763">
                  <c:v>44.59</c:v>
                </c:pt>
                <c:pt idx="1764">
                  <c:v>44.539000000000001</c:v>
                </c:pt>
                <c:pt idx="1765">
                  <c:v>44.488</c:v>
                </c:pt>
                <c:pt idx="1766">
                  <c:v>44.438000000000002</c:v>
                </c:pt>
                <c:pt idx="1767">
                  <c:v>44.361000000000004</c:v>
                </c:pt>
                <c:pt idx="1768">
                  <c:v>44.310999999999993</c:v>
                </c:pt>
                <c:pt idx="1769">
                  <c:v>44.260000000000012</c:v>
                </c:pt>
                <c:pt idx="1770">
                  <c:v>44.209000000000003</c:v>
                </c:pt>
                <c:pt idx="1771">
                  <c:v>44.133000000000003</c:v>
                </c:pt>
                <c:pt idx="1772">
                  <c:v>44.083000000000006</c:v>
                </c:pt>
                <c:pt idx="1773">
                  <c:v>44.032000000000011</c:v>
                </c:pt>
                <c:pt idx="1774">
                  <c:v>43.955999999999996</c:v>
                </c:pt>
                <c:pt idx="1775">
                  <c:v>43.905000000000001</c:v>
                </c:pt>
                <c:pt idx="1776">
                  <c:v>43.853999999999999</c:v>
                </c:pt>
                <c:pt idx="1777">
                  <c:v>43.829000000000001</c:v>
                </c:pt>
                <c:pt idx="1778">
                  <c:v>43.778000000000013</c:v>
                </c:pt>
                <c:pt idx="1779">
                  <c:v>43.727000000000011</c:v>
                </c:pt>
                <c:pt idx="1780">
                  <c:v>43.677</c:v>
                </c:pt>
                <c:pt idx="1781">
                  <c:v>43.626000000000012</c:v>
                </c:pt>
                <c:pt idx="1782">
                  <c:v>43.575000000000003</c:v>
                </c:pt>
                <c:pt idx="1783">
                  <c:v>43.55</c:v>
                </c:pt>
                <c:pt idx="1784">
                  <c:v>43.499000000000002</c:v>
                </c:pt>
                <c:pt idx="1785">
                  <c:v>43.474000000000004</c:v>
                </c:pt>
                <c:pt idx="1786">
                  <c:v>43.449000000000005</c:v>
                </c:pt>
                <c:pt idx="1787">
                  <c:v>43.398000000000003</c:v>
                </c:pt>
                <c:pt idx="1788">
                  <c:v>43.373000000000005</c:v>
                </c:pt>
                <c:pt idx="1789">
                  <c:v>43.322000000000003</c:v>
                </c:pt>
                <c:pt idx="1790">
                  <c:v>43.296000000000063</c:v>
                </c:pt>
                <c:pt idx="1791">
                  <c:v>43.271000000000001</c:v>
                </c:pt>
                <c:pt idx="1792">
                  <c:v>43.246000000000002</c:v>
                </c:pt>
                <c:pt idx="1793">
                  <c:v>43.195000000000093</c:v>
                </c:pt>
                <c:pt idx="1794">
                  <c:v>43.144000000000005</c:v>
                </c:pt>
                <c:pt idx="1795">
                  <c:v>43.119</c:v>
                </c:pt>
                <c:pt idx="1796">
                  <c:v>43.068000000000012</c:v>
                </c:pt>
                <c:pt idx="1797">
                  <c:v>43.043000000000006</c:v>
                </c:pt>
                <c:pt idx="1798">
                  <c:v>42.992000000000012</c:v>
                </c:pt>
                <c:pt idx="1799">
                  <c:v>42.940999999999995</c:v>
                </c:pt>
                <c:pt idx="1800">
                  <c:v>42.916000000000004</c:v>
                </c:pt>
                <c:pt idx="1801">
                  <c:v>42.865000000000002</c:v>
                </c:pt>
                <c:pt idx="1802">
                  <c:v>42.839999999999996</c:v>
                </c:pt>
                <c:pt idx="1803">
                  <c:v>42.814999999999998</c:v>
                </c:pt>
                <c:pt idx="1804">
                  <c:v>42.764000000000003</c:v>
                </c:pt>
                <c:pt idx="1805">
                  <c:v>42.789000000000001</c:v>
                </c:pt>
                <c:pt idx="1806">
                  <c:v>42.891000000000005</c:v>
                </c:pt>
                <c:pt idx="1807">
                  <c:v>43.043000000000006</c:v>
                </c:pt>
                <c:pt idx="1808">
                  <c:v>43.271000000000001</c:v>
                </c:pt>
                <c:pt idx="1809">
                  <c:v>43.474000000000004</c:v>
                </c:pt>
                <c:pt idx="1810">
                  <c:v>43.727000000000011</c:v>
                </c:pt>
                <c:pt idx="1811">
                  <c:v>43.955999999999996</c:v>
                </c:pt>
                <c:pt idx="1812">
                  <c:v>44.209000000000003</c:v>
                </c:pt>
                <c:pt idx="1813">
                  <c:v>44.438000000000002</c:v>
                </c:pt>
                <c:pt idx="1814">
                  <c:v>44.691000000000003</c:v>
                </c:pt>
                <c:pt idx="1815">
                  <c:v>44.919000000000004</c:v>
                </c:pt>
                <c:pt idx="1816">
                  <c:v>45.148000000000003</c:v>
                </c:pt>
                <c:pt idx="1817">
                  <c:v>45.376000000000005</c:v>
                </c:pt>
                <c:pt idx="1818">
                  <c:v>45.604000000000006</c:v>
                </c:pt>
                <c:pt idx="1819">
                  <c:v>45.806999999999995</c:v>
                </c:pt>
                <c:pt idx="1820">
                  <c:v>46.01</c:v>
                </c:pt>
                <c:pt idx="1821">
                  <c:v>46.212000000000003</c:v>
                </c:pt>
                <c:pt idx="1822">
                  <c:v>46.414999999999999</c:v>
                </c:pt>
                <c:pt idx="1823">
                  <c:v>46.593000000000011</c:v>
                </c:pt>
                <c:pt idx="1824">
                  <c:v>46.77</c:v>
                </c:pt>
                <c:pt idx="1825">
                  <c:v>46.948</c:v>
                </c:pt>
                <c:pt idx="1826">
                  <c:v>47.125000000000092</c:v>
                </c:pt>
                <c:pt idx="1827">
                  <c:v>47.303000000000004</c:v>
                </c:pt>
                <c:pt idx="1828">
                  <c:v>47.48</c:v>
                </c:pt>
                <c:pt idx="1829">
                  <c:v>47.658000000000001</c:v>
                </c:pt>
                <c:pt idx="1830">
                  <c:v>47.835000000000001</c:v>
                </c:pt>
                <c:pt idx="1831">
                  <c:v>47.988</c:v>
                </c:pt>
                <c:pt idx="1832">
                  <c:v>48.14</c:v>
                </c:pt>
                <c:pt idx="1833">
                  <c:v>48.316999999999993</c:v>
                </c:pt>
                <c:pt idx="1834">
                  <c:v>48.469000000000001</c:v>
                </c:pt>
                <c:pt idx="1835">
                  <c:v>48.621000000000002</c:v>
                </c:pt>
                <c:pt idx="1836">
                  <c:v>48.774000000000001</c:v>
                </c:pt>
                <c:pt idx="1837">
                  <c:v>48.9</c:v>
                </c:pt>
                <c:pt idx="1838">
                  <c:v>49.053000000000004</c:v>
                </c:pt>
                <c:pt idx="1839">
                  <c:v>49.205000000000013</c:v>
                </c:pt>
                <c:pt idx="1840">
                  <c:v>49.306000000000004</c:v>
                </c:pt>
                <c:pt idx="1841">
                  <c:v>49.433</c:v>
                </c:pt>
                <c:pt idx="1842">
                  <c:v>49.56</c:v>
                </c:pt>
                <c:pt idx="1843">
                  <c:v>49.686</c:v>
                </c:pt>
                <c:pt idx="1844">
                  <c:v>49.812999999999995</c:v>
                </c:pt>
                <c:pt idx="1845">
                  <c:v>49.914999999999999</c:v>
                </c:pt>
                <c:pt idx="1846">
                  <c:v>50.041000000000004</c:v>
                </c:pt>
                <c:pt idx="1847">
                  <c:v>50.139000000000003</c:v>
                </c:pt>
                <c:pt idx="1848">
                  <c:v>50.251000000000005</c:v>
                </c:pt>
                <c:pt idx="1849">
                  <c:v>50.362000000000002</c:v>
                </c:pt>
                <c:pt idx="1850">
                  <c:v>50.501000000000005</c:v>
                </c:pt>
                <c:pt idx="1851">
                  <c:v>50.613</c:v>
                </c:pt>
                <c:pt idx="1852">
                  <c:v>50.724000000000011</c:v>
                </c:pt>
                <c:pt idx="1853">
                  <c:v>50.836000000000006</c:v>
                </c:pt>
                <c:pt idx="1854">
                  <c:v>50.946999999999996</c:v>
                </c:pt>
                <c:pt idx="1855">
                  <c:v>51.059000000000005</c:v>
                </c:pt>
                <c:pt idx="1856">
                  <c:v>51.17</c:v>
                </c:pt>
                <c:pt idx="1857">
                  <c:v>51.281000000000006</c:v>
                </c:pt>
                <c:pt idx="1858">
                  <c:v>51.365000000000002</c:v>
                </c:pt>
                <c:pt idx="1859">
                  <c:v>51.476000000000006</c:v>
                </c:pt>
                <c:pt idx="1860">
                  <c:v>51.56</c:v>
                </c:pt>
                <c:pt idx="1861">
                  <c:v>51.671000000000006</c:v>
                </c:pt>
                <c:pt idx="1862">
                  <c:v>51.755000000000003</c:v>
                </c:pt>
                <c:pt idx="1863">
                  <c:v>51.839000000000006</c:v>
                </c:pt>
                <c:pt idx="1864">
                  <c:v>51.949999999999996</c:v>
                </c:pt>
                <c:pt idx="1865">
                  <c:v>52.229000000000013</c:v>
                </c:pt>
                <c:pt idx="1866">
                  <c:v>52.619</c:v>
                </c:pt>
                <c:pt idx="1867">
                  <c:v>53.120000000000012</c:v>
                </c:pt>
                <c:pt idx="1868">
                  <c:v>53.649000000000001</c:v>
                </c:pt>
                <c:pt idx="1869">
                  <c:v>54.179000000000002</c:v>
                </c:pt>
                <c:pt idx="1870">
                  <c:v>54.736000000000011</c:v>
                </c:pt>
                <c:pt idx="1871">
                  <c:v>55.293000000000013</c:v>
                </c:pt>
                <c:pt idx="1872">
                  <c:v>55.849999999999994</c:v>
                </c:pt>
                <c:pt idx="1873">
                  <c:v>56.407000000000004</c:v>
                </c:pt>
                <c:pt idx="1874">
                  <c:v>56.936</c:v>
                </c:pt>
                <c:pt idx="1875">
                  <c:v>57.466000000000001</c:v>
                </c:pt>
                <c:pt idx="1876">
                  <c:v>57.967000000000006</c:v>
                </c:pt>
                <c:pt idx="1877">
                  <c:v>58.469000000000001</c:v>
                </c:pt>
                <c:pt idx="1878">
                  <c:v>58.97</c:v>
                </c:pt>
                <c:pt idx="1879">
                  <c:v>59.443999999999996</c:v>
                </c:pt>
                <c:pt idx="1880">
                  <c:v>59.916999999999994</c:v>
                </c:pt>
                <c:pt idx="1881">
                  <c:v>60.427</c:v>
                </c:pt>
                <c:pt idx="1882">
                  <c:v>60.986000000000004</c:v>
                </c:pt>
                <c:pt idx="1883">
                  <c:v>61.479000000000006</c:v>
                </c:pt>
                <c:pt idx="1884">
                  <c:v>62.004000000000005</c:v>
                </c:pt>
                <c:pt idx="1885">
                  <c:v>62.497</c:v>
                </c:pt>
                <c:pt idx="1886">
                  <c:v>62.99</c:v>
                </c:pt>
                <c:pt idx="1887">
                  <c:v>63.449999999999996</c:v>
                </c:pt>
                <c:pt idx="1888">
                  <c:v>63.91</c:v>
                </c:pt>
                <c:pt idx="1889">
                  <c:v>64.36999999999999</c:v>
                </c:pt>
                <c:pt idx="1890">
                  <c:v>64.763999999999996</c:v>
                </c:pt>
                <c:pt idx="1891">
                  <c:v>65.191000000000003</c:v>
                </c:pt>
                <c:pt idx="1892">
                  <c:v>65.585999999999999</c:v>
                </c:pt>
                <c:pt idx="1893">
                  <c:v>65.98</c:v>
                </c:pt>
                <c:pt idx="1894">
                  <c:v>66.373999999999981</c:v>
                </c:pt>
                <c:pt idx="1895">
                  <c:v>66.736000000000004</c:v>
                </c:pt>
                <c:pt idx="1896">
                  <c:v>67.13</c:v>
                </c:pt>
                <c:pt idx="1897">
                  <c:v>67.491000000000184</c:v>
                </c:pt>
                <c:pt idx="1898">
                  <c:v>67.819999999999993</c:v>
                </c:pt>
                <c:pt idx="1899">
                  <c:v>68.180999999999983</c:v>
                </c:pt>
                <c:pt idx="1900">
                  <c:v>68.510000000000005</c:v>
                </c:pt>
                <c:pt idx="1901">
                  <c:v>68.870999999999981</c:v>
                </c:pt>
                <c:pt idx="1902">
                  <c:v>69.2</c:v>
                </c:pt>
                <c:pt idx="1903">
                  <c:v>69.528999999999982</c:v>
                </c:pt>
                <c:pt idx="1904">
                  <c:v>69.856999999999999</c:v>
                </c:pt>
                <c:pt idx="1905">
                  <c:v>70.202000000000012</c:v>
                </c:pt>
                <c:pt idx="1906">
                  <c:v>70.60499999999999</c:v>
                </c:pt>
                <c:pt idx="1907">
                  <c:v>70.968999999999994</c:v>
                </c:pt>
                <c:pt idx="1908">
                  <c:v>71.331999999999994</c:v>
                </c:pt>
                <c:pt idx="1909">
                  <c:v>71.694999999999993</c:v>
                </c:pt>
                <c:pt idx="1910">
                  <c:v>72.018000000000001</c:v>
                </c:pt>
                <c:pt idx="1911">
                  <c:v>72.381</c:v>
                </c:pt>
                <c:pt idx="1912">
                  <c:v>72.703999999999994</c:v>
                </c:pt>
                <c:pt idx="1913">
                  <c:v>73.027000000000001</c:v>
                </c:pt>
                <c:pt idx="1914">
                  <c:v>73.308999999999983</c:v>
                </c:pt>
                <c:pt idx="1915">
                  <c:v>73.631999999999991</c:v>
                </c:pt>
                <c:pt idx="1916">
                  <c:v>73.915000000000006</c:v>
                </c:pt>
                <c:pt idx="1917">
                  <c:v>74.236999999999995</c:v>
                </c:pt>
                <c:pt idx="1918">
                  <c:v>74.52</c:v>
                </c:pt>
                <c:pt idx="1919">
                  <c:v>74.843000000000004</c:v>
                </c:pt>
                <c:pt idx="1920">
                  <c:v>75.124999999999986</c:v>
                </c:pt>
                <c:pt idx="1921">
                  <c:v>75.408000000000001</c:v>
                </c:pt>
                <c:pt idx="1922">
                  <c:v>75.69</c:v>
                </c:pt>
                <c:pt idx="1923">
                  <c:v>75.972999999999999</c:v>
                </c:pt>
                <c:pt idx="1924">
                  <c:v>76.215000000000003</c:v>
                </c:pt>
                <c:pt idx="1925">
                  <c:v>76.498000000000005</c:v>
                </c:pt>
                <c:pt idx="1926">
                  <c:v>76.739999999999995</c:v>
                </c:pt>
                <c:pt idx="1927">
                  <c:v>76.982000000000014</c:v>
                </c:pt>
                <c:pt idx="1928">
                  <c:v>77.263999999999996</c:v>
                </c:pt>
                <c:pt idx="1929">
                  <c:v>77.506</c:v>
                </c:pt>
                <c:pt idx="1930">
                  <c:v>77.748999999999995</c:v>
                </c:pt>
                <c:pt idx="1931">
                  <c:v>77.95</c:v>
                </c:pt>
                <c:pt idx="1932">
                  <c:v>78.233000000000004</c:v>
                </c:pt>
                <c:pt idx="1933">
                  <c:v>78.435000000000002</c:v>
                </c:pt>
                <c:pt idx="1934">
                  <c:v>78.676999999999978</c:v>
                </c:pt>
                <c:pt idx="1935">
                  <c:v>78.918999999999997</c:v>
                </c:pt>
                <c:pt idx="1936">
                  <c:v>79.161000000000001</c:v>
                </c:pt>
                <c:pt idx="1937">
                  <c:v>79.363</c:v>
                </c:pt>
                <c:pt idx="1938">
                  <c:v>79.565000000000012</c:v>
                </c:pt>
                <c:pt idx="1939">
                  <c:v>79.766000000000005</c:v>
                </c:pt>
                <c:pt idx="1940">
                  <c:v>79.968000000000004</c:v>
                </c:pt>
                <c:pt idx="1941">
                  <c:v>80.203999999999994</c:v>
                </c:pt>
                <c:pt idx="1942">
                  <c:v>80.459999999999994</c:v>
                </c:pt>
                <c:pt idx="1943">
                  <c:v>80.766000000000005</c:v>
                </c:pt>
                <c:pt idx="1944">
                  <c:v>80.97</c:v>
                </c:pt>
                <c:pt idx="1945">
                  <c:v>81.225999999999999</c:v>
                </c:pt>
                <c:pt idx="1946">
                  <c:v>81.480999999999995</c:v>
                </c:pt>
                <c:pt idx="1947">
                  <c:v>81.736000000000004</c:v>
                </c:pt>
                <c:pt idx="1948">
                  <c:v>81.94100000000023</c:v>
                </c:pt>
                <c:pt idx="1949">
                  <c:v>82.144999999999996</c:v>
                </c:pt>
                <c:pt idx="1950">
                  <c:v>82.4</c:v>
                </c:pt>
                <c:pt idx="1951">
                  <c:v>82.60499999999999</c:v>
                </c:pt>
                <c:pt idx="1952">
                  <c:v>82.808999999999983</c:v>
                </c:pt>
                <c:pt idx="1953">
                  <c:v>82.962000000000003</c:v>
                </c:pt>
                <c:pt idx="1954">
                  <c:v>83.165999999999983</c:v>
                </c:pt>
                <c:pt idx="1955">
                  <c:v>83.370999999999981</c:v>
                </c:pt>
                <c:pt idx="1956">
                  <c:v>83.625999999999948</c:v>
                </c:pt>
                <c:pt idx="1957">
                  <c:v>83.83</c:v>
                </c:pt>
                <c:pt idx="1958">
                  <c:v>84.034999999999997</c:v>
                </c:pt>
                <c:pt idx="1959">
                  <c:v>84.239000000000004</c:v>
                </c:pt>
                <c:pt idx="1960">
                  <c:v>84.443000000000026</c:v>
                </c:pt>
                <c:pt idx="1961">
                  <c:v>84.698999999999998</c:v>
                </c:pt>
                <c:pt idx="1962">
                  <c:v>84.903000000000006</c:v>
                </c:pt>
                <c:pt idx="1963">
                  <c:v>85.106999999999999</c:v>
                </c:pt>
                <c:pt idx="1964">
                  <c:v>85.311000000000007</c:v>
                </c:pt>
                <c:pt idx="1965">
                  <c:v>85.516000000000005</c:v>
                </c:pt>
                <c:pt idx="1966">
                  <c:v>85.72</c:v>
                </c:pt>
                <c:pt idx="1967">
                  <c:v>85.924000000000007</c:v>
                </c:pt>
                <c:pt idx="1968">
                  <c:v>86.077999999999989</c:v>
                </c:pt>
                <c:pt idx="1969">
                  <c:v>86.281999999999996</c:v>
                </c:pt>
                <c:pt idx="1970">
                  <c:v>86.435000000000002</c:v>
                </c:pt>
                <c:pt idx="1971">
                  <c:v>86.638999999999982</c:v>
                </c:pt>
                <c:pt idx="1972">
                  <c:v>86.793000000000006</c:v>
                </c:pt>
                <c:pt idx="1973">
                  <c:v>86.946000000000026</c:v>
                </c:pt>
                <c:pt idx="1974">
                  <c:v>87.099000000000004</c:v>
                </c:pt>
                <c:pt idx="1975">
                  <c:v>87.251999999999995</c:v>
                </c:pt>
                <c:pt idx="1976">
                  <c:v>87.405000000000001</c:v>
                </c:pt>
                <c:pt idx="1977">
                  <c:v>87.558999999999983</c:v>
                </c:pt>
                <c:pt idx="1978">
                  <c:v>87.712000000000003</c:v>
                </c:pt>
                <c:pt idx="1979">
                  <c:v>87.864999999999995</c:v>
                </c:pt>
                <c:pt idx="1980">
                  <c:v>88.018000000000001</c:v>
                </c:pt>
                <c:pt idx="1981">
                  <c:v>88.11999999999999</c:v>
                </c:pt>
                <c:pt idx="1982">
                  <c:v>88.274000000000001</c:v>
                </c:pt>
                <c:pt idx="1983">
                  <c:v>88.427000000000007</c:v>
                </c:pt>
                <c:pt idx="1984">
                  <c:v>88.528999999999982</c:v>
                </c:pt>
                <c:pt idx="1985">
                  <c:v>88.681999999999988</c:v>
                </c:pt>
                <c:pt idx="1986">
                  <c:v>88.834999999999994</c:v>
                </c:pt>
                <c:pt idx="1987">
                  <c:v>88.989000000000004</c:v>
                </c:pt>
                <c:pt idx="1988">
                  <c:v>89.090999999999994</c:v>
                </c:pt>
                <c:pt idx="1989">
                  <c:v>89.244000000000185</c:v>
                </c:pt>
                <c:pt idx="1990">
                  <c:v>89.397000000000006</c:v>
                </c:pt>
                <c:pt idx="1991">
                  <c:v>89.498999999999995</c:v>
                </c:pt>
                <c:pt idx="1992">
                  <c:v>89.652999999999949</c:v>
                </c:pt>
                <c:pt idx="1993">
                  <c:v>89.805999999999983</c:v>
                </c:pt>
                <c:pt idx="1994">
                  <c:v>89.959000000000003</c:v>
                </c:pt>
                <c:pt idx="1995">
                  <c:v>90.131</c:v>
                </c:pt>
                <c:pt idx="1996">
                  <c:v>90.263000000000005</c:v>
                </c:pt>
                <c:pt idx="1997">
                  <c:v>90.460000000000022</c:v>
                </c:pt>
                <c:pt idx="1998">
                  <c:v>90.590999999999994</c:v>
                </c:pt>
                <c:pt idx="1999">
                  <c:v>90.789000000000001</c:v>
                </c:pt>
                <c:pt idx="2000">
                  <c:v>90.92</c:v>
                </c:pt>
                <c:pt idx="2001">
                  <c:v>91.051000000000002</c:v>
                </c:pt>
                <c:pt idx="2002">
                  <c:v>91.248999999999995</c:v>
                </c:pt>
                <c:pt idx="2003">
                  <c:v>91.38</c:v>
                </c:pt>
                <c:pt idx="2004">
                  <c:v>91.510999999999996</c:v>
                </c:pt>
                <c:pt idx="2005">
                  <c:v>91.709000000000003</c:v>
                </c:pt>
                <c:pt idx="2006">
                  <c:v>91.84</c:v>
                </c:pt>
                <c:pt idx="2007">
                  <c:v>91.971000000000004</c:v>
                </c:pt>
                <c:pt idx="2008">
                  <c:v>92.10299999999998</c:v>
                </c:pt>
                <c:pt idx="2009">
                  <c:v>92.3</c:v>
                </c:pt>
                <c:pt idx="2010">
                  <c:v>92.430999999999997</c:v>
                </c:pt>
                <c:pt idx="2011">
                  <c:v>92.563000000000002</c:v>
                </c:pt>
                <c:pt idx="2012">
                  <c:v>92.76</c:v>
                </c:pt>
                <c:pt idx="2013">
                  <c:v>92.891000000000005</c:v>
                </c:pt>
                <c:pt idx="2014">
                  <c:v>93.022999999999982</c:v>
                </c:pt>
                <c:pt idx="2015">
                  <c:v>93.153999999999982</c:v>
                </c:pt>
                <c:pt idx="2016">
                  <c:v>93.286000000000001</c:v>
                </c:pt>
                <c:pt idx="2017">
                  <c:v>93.483000000000004</c:v>
                </c:pt>
                <c:pt idx="2018">
                  <c:v>93.614000000000004</c:v>
                </c:pt>
                <c:pt idx="2019">
                  <c:v>93.745999999999995</c:v>
                </c:pt>
                <c:pt idx="2020">
                  <c:v>93.876999999999981</c:v>
                </c:pt>
                <c:pt idx="2021">
                  <c:v>94.009</c:v>
                </c:pt>
                <c:pt idx="2022">
                  <c:v>94.14</c:v>
                </c:pt>
                <c:pt idx="2023">
                  <c:v>94.271000000000001</c:v>
                </c:pt>
                <c:pt idx="2024">
                  <c:v>94.337000000000003</c:v>
                </c:pt>
                <c:pt idx="2025">
                  <c:v>94.468999999999994</c:v>
                </c:pt>
                <c:pt idx="2026">
                  <c:v>94.6</c:v>
                </c:pt>
                <c:pt idx="2027">
                  <c:v>94.730999999999995</c:v>
                </c:pt>
                <c:pt idx="2028">
                  <c:v>94.863</c:v>
                </c:pt>
                <c:pt idx="2029">
                  <c:v>94.929000000000002</c:v>
                </c:pt>
                <c:pt idx="2030">
                  <c:v>95.06</c:v>
                </c:pt>
                <c:pt idx="2031">
                  <c:v>95.191000000000003</c:v>
                </c:pt>
                <c:pt idx="2032">
                  <c:v>95.322999999999979</c:v>
                </c:pt>
                <c:pt idx="2033">
                  <c:v>95.453999999999994</c:v>
                </c:pt>
                <c:pt idx="2034">
                  <c:v>95.585999999999999</c:v>
                </c:pt>
                <c:pt idx="2035">
                  <c:v>95.717000000000027</c:v>
                </c:pt>
                <c:pt idx="2036">
                  <c:v>95.783000000000001</c:v>
                </c:pt>
                <c:pt idx="2037">
                  <c:v>95.914000000000215</c:v>
                </c:pt>
                <c:pt idx="2038">
                  <c:v>96.046000000000006</c:v>
                </c:pt>
                <c:pt idx="2039">
                  <c:v>96.111000000000004</c:v>
                </c:pt>
                <c:pt idx="2040">
                  <c:v>96.242999999999995</c:v>
                </c:pt>
                <c:pt idx="2041">
                  <c:v>96.308999999999983</c:v>
                </c:pt>
                <c:pt idx="2042">
                  <c:v>96.440000000000026</c:v>
                </c:pt>
                <c:pt idx="2043">
                  <c:v>96.440000000000026</c:v>
                </c:pt>
                <c:pt idx="2044">
                  <c:v>96.242999999999995</c:v>
                </c:pt>
                <c:pt idx="2045">
                  <c:v>96.046000000000006</c:v>
                </c:pt>
                <c:pt idx="2046">
                  <c:v>95.717000000000027</c:v>
                </c:pt>
                <c:pt idx="2047">
                  <c:v>95.388999999999982</c:v>
                </c:pt>
                <c:pt idx="2048">
                  <c:v>95.06</c:v>
                </c:pt>
                <c:pt idx="2049">
                  <c:v>94.665999999999983</c:v>
                </c:pt>
                <c:pt idx="2050">
                  <c:v>94.271000000000001</c:v>
                </c:pt>
                <c:pt idx="2051">
                  <c:v>93.876999999999981</c:v>
                </c:pt>
                <c:pt idx="2052">
                  <c:v>93.483000000000004</c:v>
                </c:pt>
                <c:pt idx="2053">
                  <c:v>93.088999999999999</c:v>
                </c:pt>
                <c:pt idx="2054">
                  <c:v>92.694000000000003</c:v>
                </c:pt>
                <c:pt idx="2055">
                  <c:v>92.3</c:v>
                </c:pt>
                <c:pt idx="2056">
                  <c:v>91.906000000000006</c:v>
                </c:pt>
                <c:pt idx="2057">
                  <c:v>91.510999999999996</c:v>
                </c:pt>
                <c:pt idx="2058">
                  <c:v>91.117000000000004</c:v>
                </c:pt>
                <c:pt idx="2059">
                  <c:v>90.789000000000001</c:v>
                </c:pt>
                <c:pt idx="2060">
                  <c:v>90.460000000000022</c:v>
                </c:pt>
                <c:pt idx="2061">
                  <c:v>90.131</c:v>
                </c:pt>
                <c:pt idx="2062">
                  <c:v>89.856999999999999</c:v>
                </c:pt>
                <c:pt idx="2063">
                  <c:v>89.600999999999999</c:v>
                </c:pt>
                <c:pt idx="2064">
                  <c:v>89.346000000000004</c:v>
                </c:pt>
                <c:pt idx="2065">
                  <c:v>89.04</c:v>
                </c:pt>
                <c:pt idx="2066">
                  <c:v>88.784000000000006</c:v>
                </c:pt>
                <c:pt idx="2067">
                  <c:v>88.58</c:v>
                </c:pt>
                <c:pt idx="2068">
                  <c:v>88.324999999999989</c:v>
                </c:pt>
                <c:pt idx="2069">
                  <c:v>88.069000000000003</c:v>
                </c:pt>
                <c:pt idx="2070">
                  <c:v>87.864999999999995</c:v>
                </c:pt>
                <c:pt idx="2071">
                  <c:v>87.61</c:v>
                </c:pt>
                <c:pt idx="2072">
                  <c:v>87.405000000000001</c:v>
                </c:pt>
                <c:pt idx="2073">
                  <c:v>87.200999999999993</c:v>
                </c:pt>
                <c:pt idx="2074">
                  <c:v>86.946000000000026</c:v>
                </c:pt>
                <c:pt idx="2075">
                  <c:v>86.741000000000184</c:v>
                </c:pt>
                <c:pt idx="2076">
                  <c:v>86.537000000000006</c:v>
                </c:pt>
                <c:pt idx="2077">
                  <c:v>86.332999999999998</c:v>
                </c:pt>
                <c:pt idx="2078">
                  <c:v>86.128999999999948</c:v>
                </c:pt>
                <c:pt idx="2079">
                  <c:v>85.924000000000007</c:v>
                </c:pt>
                <c:pt idx="2080">
                  <c:v>85.771000000000001</c:v>
                </c:pt>
                <c:pt idx="2081">
                  <c:v>85.566999999999993</c:v>
                </c:pt>
                <c:pt idx="2082">
                  <c:v>85.414000000000215</c:v>
                </c:pt>
                <c:pt idx="2083">
                  <c:v>85.26</c:v>
                </c:pt>
                <c:pt idx="2084">
                  <c:v>85.106999999999999</c:v>
                </c:pt>
                <c:pt idx="2085">
                  <c:v>84.903000000000006</c:v>
                </c:pt>
                <c:pt idx="2086">
                  <c:v>84.75</c:v>
                </c:pt>
                <c:pt idx="2087">
                  <c:v>84.596000000000004</c:v>
                </c:pt>
                <c:pt idx="2088">
                  <c:v>84.443000000000026</c:v>
                </c:pt>
                <c:pt idx="2089">
                  <c:v>84.29</c:v>
                </c:pt>
                <c:pt idx="2090">
                  <c:v>84.137</c:v>
                </c:pt>
                <c:pt idx="2091">
                  <c:v>83.933000000000007</c:v>
                </c:pt>
                <c:pt idx="2092">
                  <c:v>83.778999999999982</c:v>
                </c:pt>
                <c:pt idx="2093">
                  <c:v>83.574999999999989</c:v>
                </c:pt>
                <c:pt idx="2094">
                  <c:v>83.421999999999997</c:v>
                </c:pt>
                <c:pt idx="2095">
                  <c:v>83.269000000000005</c:v>
                </c:pt>
                <c:pt idx="2096">
                  <c:v>83.165999999999983</c:v>
                </c:pt>
                <c:pt idx="2097">
                  <c:v>83.013000000000005</c:v>
                </c:pt>
                <c:pt idx="2098">
                  <c:v>82.86</c:v>
                </c:pt>
                <c:pt idx="2099">
                  <c:v>82.655999999999949</c:v>
                </c:pt>
                <c:pt idx="2100">
                  <c:v>82.501999999999995</c:v>
                </c:pt>
                <c:pt idx="2101">
                  <c:v>82.349000000000004</c:v>
                </c:pt>
                <c:pt idx="2102">
                  <c:v>82.195999999999998</c:v>
                </c:pt>
                <c:pt idx="2103">
                  <c:v>81.992000000000004</c:v>
                </c:pt>
                <c:pt idx="2104">
                  <c:v>81.736000000000004</c:v>
                </c:pt>
                <c:pt idx="2105">
                  <c:v>81.480999999999995</c:v>
                </c:pt>
                <c:pt idx="2106">
                  <c:v>81.123999999999981</c:v>
                </c:pt>
                <c:pt idx="2107">
                  <c:v>80.766000000000005</c:v>
                </c:pt>
                <c:pt idx="2108">
                  <c:v>80.409000000000006</c:v>
                </c:pt>
                <c:pt idx="2109">
                  <c:v>80.009</c:v>
                </c:pt>
                <c:pt idx="2110">
                  <c:v>79.725999999999999</c:v>
                </c:pt>
                <c:pt idx="2111">
                  <c:v>79.403000000000006</c:v>
                </c:pt>
                <c:pt idx="2112">
                  <c:v>79.120999999999981</c:v>
                </c:pt>
                <c:pt idx="2113">
                  <c:v>78.798000000000002</c:v>
                </c:pt>
                <c:pt idx="2114">
                  <c:v>78.474999999999994</c:v>
                </c:pt>
                <c:pt idx="2115">
                  <c:v>78.191999999999993</c:v>
                </c:pt>
                <c:pt idx="2116">
                  <c:v>77.910000000000025</c:v>
                </c:pt>
                <c:pt idx="2117">
                  <c:v>77.626999999999981</c:v>
                </c:pt>
                <c:pt idx="2118">
                  <c:v>77.304999999999993</c:v>
                </c:pt>
                <c:pt idx="2119">
                  <c:v>77.021999999999991</c:v>
                </c:pt>
                <c:pt idx="2120">
                  <c:v>76.739999999999995</c:v>
                </c:pt>
                <c:pt idx="2121">
                  <c:v>76.456999999999994</c:v>
                </c:pt>
                <c:pt idx="2122">
                  <c:v>76.134</c:v>
                </c:pt>
                <c:pt idx="2123">
                  <c:v>75.85199999999999</c:v>
                </c:pt>
                <c:pt idx="2124">
                  <c:v>75.569000000000003</c:v>
                </c:pt>
                <c:pt idx="2125">
                  <c:v>75.287000000000006</c:v>
                </c:pt>
                <c:pt idx="2126">
                  <c:v>74.964000000000027</c:v>
                </c:pt>
                <c:pt idx="2127">
                  <c:v>74.680999999999983</c:v>
                </c:pt>
                <c:pt idx="2128">
                  <c:v>74.399000000000001</c:v>
                </c:pt>
                <c:pt idx="2129">
                  <c:v>74.116</c:v>
                </c:pt>
                <c:pt idx="2130">
                  <c:v>73.834000000000003</c:v>
                </c:pt>
                <c:pt idx="2131">
                  <c:v>73.551000000000002</c:v>
                </c:pt>
                <c:pt idx="2132">
                  <c:v>73.308999999999983</c:v>
                </c:pt>
                <c:pt idx="2133">
                  <c:v>73.027000000000001</c:v>
                </c:pt>
                <c:pt idx="2134">
                  <c:v>72.784999999999997</c:v>
                </c:pt>
                <c:pt idx="2135">
                  <c:v>72.501999999999995</c:v>
                </c:pt>
                <c:pt idx="2136">
                  <c:v>72.22</c:v>
                </c:pt>
                <c:pt idx="2137">
                  <c:v>71.937000000000026</c:v>
                </c:pt>
                <c:pt idx="2138">
                  <c:v>71.654999999999987</c:v>
                </c:pt>
                <c:pt idx="2139">
                  <c:v>71.371999999999986</c:v>
                </c:pt>
                <c:pt idx="2140">
                  <c:v>71.09</c:v>
                </c:pt>
                <c:pt idx="2141">
                  <c:v>70.807000000000002</c:v>
                </c:pt>
                <c:pt idx="2142">
                  <c:v>70.565000000000012</c:v>
                </c:pt>
                <c:pt idx="2143">
                  <c:v>70.281999999999996</c:v>
                </c:pt>
                <c:pt idx="2144">
                  <c:v>70.040000000000006</c:v>
                </c:pt>
                <c:pt idx="2145">
                  <c:v>69.790999999999997</c:v>
                </c:pt>
                <c:pt idx="2146">
                  <c:v>69.593999999999994</c:v>
                </c:pt>
                <c:pt idx="2147">
                  <c:v>69.397000000000006</c:v>
                </c:pt>
                <c:pt idx="2148">
                  <c:v>69.2</c:v>
                </c:pt>
                <c:pt idx="2149">
                  <c:v>69.003</c:v>
                </c:pt>
                <c:pt idx="2150">
                  <c:v>68.772999999999982</c:v>
                </c:pt>
                <c:pt idx="2151">
                  <c:v>68.575999999999979</c:v>
                </c:pt>
                <c:pt idx="2152">
                  <c:v>68.378999999999948</c:v>
                </c:pt>
                <c:pt idx="2153">
                  <c:v>68.180999999999983</c:v>
                </c:pt>
                <c:pt idx="2154">
                  <c:v>67.950999999999993</c:v>
                </c:pt>
                <c:pt idx="2155">
                  <c:v>67.754000000000005</c:v>
                </c:pt>
                <c:pt idx="2156">
                  <c:v>67.557000000000002</c:v>
                </c:pt>
                <c:pt idx="2157">
                  <c:v>67.36</c:v>
                </c:pt>
                <c:pt idx="2158">
                  <c:v>67.195999999999998</c:v>
                </c:pt>
                <c:pt idx="2159">
                  <c:v>66.998999999999995</c:v>
                </c:pt>
                <c:pt idx="2160">
                  <c:v>66.801000000000002</c:v>
                </c:pt>
                <c:pt idx="2161">
                  <c:v>66.603999999999999</c:v>
                </c:pt>
                <c:pt idx="2162">
                  <c:v>66.440000000000026</c:v>
                </c:pt>
                <c:pt idx="2163">
                  <c:v>66.242999999999995</c:v>
                </c:pt>
                <c:pt idx="2164">
                  <c:v>66.046000000000006</c:v>
                </c:pt>
                <c:pt idx="2165">
                  <c:v>65.849000000000004</c:v>
                </c:pt>
                <c:pt idx="2166">
                  <c:v>65.683999999999983</c:v>
                </c:pt>
                <c:pt idx="2167">
                  <c:v>65.486999999999995</c:v>
                </c:pt>
                <c:pt idx="2168">
                  <c:v>65.290000000000006</c:v>
                </c:pt>
                <c:pt idx="2169">
                  <c:v>65.093000000000004</c:v>
                </c:pt>
                <c:pt idx="2170">
                  <c:v>64.929000000000002</c:v>
                </c:pt>
                <c:pt idx="2171">
                  <c:v>64.730999999999995</c:v>
                </c:pt>
                <c:pt idx="2172">
                  <c:v>64.534000000000006</c:v>
                </c:pt>
                <c:pt idx="2173">
                  <c:v>64.36999999999999</c:v>
                </c:pt>
                <c:pt idx="2174">
                  <c:v>64.172999999999988</c:v>
                </c:pt>
                <c:pt idx="2175">
                  <c:v>63.976000000000006</c:v>
                </c:pt>
                <c:pt idx="2176">
                  <c:v>63.810999999999993</c:v>
                </c:pt>
                <c:pt idx="2177">
                  <c:v>63.614000000000004</c:v>
                </c:pt>
                <c:pt idx="2178">
                  <c:v>63.449999999999996</c:v>
                </c:pt>
                <c:pt idx="2179">
                  <c:v>63.286000000000001</c:v>
                </c:pt>
                <c:pt idx="2180">
                  <c:v>63.089000000000006</c:v>
                </c:pt>
                <c:pt idx="2181">
                  <c:v>62.924000000000007</c:v>
                </c:pt>
                <c:pt idx="2182">
                  <c:v>62.760000000000012</c:v>
                </c:pt>
                <c:pt idx="2183">
                  <c:v>62.596000000000011</c:v>
                </c:pt>
                <c:pt idx="2184">
                  <c:v>62.431000000000004</c:v>
                </c:pt>
                <c:pt idx="2185">
                  <c:v>62.267000000000003</c:v>
                </c:pt>
                <c:pt idx="2186">
                  <c:v>62.103000000000002</c:v>
                </c:pt>
                <c:pt idx="2187">
                  <c:v>61.971000000000004</c:v>
                </c:pt>
                <c:pt idx="2188">
                  <c:v>61.806999999999995</c:v>
                </c:pt>
                <c:pt idx="2189">
                  <c:v>61.643000000000001</c:v>
                </c:pt>
                <c:pt idx="2190">
                  <c:v>61.479000000000006</c:v>
                </c:pt>
                <c:pt idx="2191">
                  <c:v>61.346999999999994</c:v>
                </c:pt>
                <c:pt idx="2192">
                  <c:v>61.183</c:v>
                </c:pt>
                <c:pt idx="2193">
                  <c:v>61.050999999999995</c:v>
                </c:pt>
                <c:pt idx="2194">
                  <c:v>60.886999999999993</c:v>
                </c:pt>
                <c:pt idx="2195">
                  <c:v>60.756</c:v>
                </c:pt>
                <c:pt idx="2196">
                  <c:v>60.624000000000002</c:v>
                </c:pt>
                <c:pt idx="2197">
                  <c:v>60.46</c:v>
                </c:pt>
                <c:pt idx="2198">
                  <c:v>60.329000000000001</c:v>
                </c:pt>
                <c:pt idx="2199">
                  <c:v>60.197000000000003</c:v>
                </c:pt>
                <c:pt idx="2200">
                  <c:v>60.066000000000003</c:v>
                </c:pt>
                <c:pt idx="2201">
                  <c:v>59.973000000000006</c:v>
                </c:pt>
                <c:pt idx="2202">
                  <c:v>59.833999999999996</c:v>
                </c:pt>
                <c:pt idx="2203">
                  <c:v>59.722000000000108</c:v>
                </c:pt>
                <c:pt idx="2204">
                  <c:v>59.583000000000006</c:v>
                </c:pt>
                <c:pt idx="2205">
                  <c:v>59.471000000000004</c:v>
                </c:pt>
                <c:pt idx="2206">
                  <c:v>59.36</c:v>
                </c:pt>
                <c:pt idx="2207">
                  <c:v>59.249000000000002</c:v>
                </c:pt>
                <c:pt idx="2208">
                  <c:v>59.137</c:v>
                </c:pt>
                <c:pt idx="2209">
                  <c:v>59.026000000000003</c:v>
                </c:pt>
                <c:pt idx="2210">
                  <c:v>58.913999999999994</c:v>
                </c:pt>
                <c:pt idx="2211">
                  <c:v>58.830999999999996</c:v>
                </c:pt>
                <c:pt idx="2212">
                  <c:v>58.719000000000001</c:v>
                </c:pt>
                <c:pt idx="2213">
                  <c:v>58.608000000000011</c:v>
                </c:pt>
                <c:pt idx="2214">
                  <c:v>58.496000000000002</c:v>
                </c:pt>
                <c:pt idx="2215">
                  <c:v>58.384999999999998</c:v>
                </c:pt>
                <c:pt idx="2216">
                  <c:v>58.274000000000001</c:v>
                </c:pt>
                <c:pt idx="2217">
                  <c:v>58.162000000000013</c:v>
                </c:pt>
                <c:pt idx="2218">
                  <c:v>58.050999999999995</c:v>
                </c:pt>
                <c:pt idx="2219">
                  <c:v>57.939</c:v>
                </c:pt>
                <c:pt idx="2220">
                  <c:v>57.855999999999995</c:v>
                </c:pt>
                <c:pt idx="2221">
                  <c:v>57.744</c:v>
                </c:pt>
                <c:pt idx="2222">
                  <c:v>57.633000000000003</c:v>
                </c:pt>
                <c:pt idx="2223">
                  <c:v>57.521000000000001</c:v>
                </c:pt>
                <c:pt idx="2224">
                  <c:v>57.41</c:v>
                </c:pt>
                <c:pt idx="2225">
                  <c:v>57.299000000000063</c:v>
                </c:pt>
                <c:pt idx="2226">
                  <c:v>57.187000000000005</c:v>
                </c:pt>
                <c:pt idx="2227">
                  <c:v>57.076000000000001</c:v>
                </c:pt>
                <c:pt idx="2228">
                  <c:v>56.964000000000006</c:v>
                </c:pt>
                <c:pt idx="2229">
                  <c:v>56.852999999999994</c:v>
                </c:pt>
                <c:pt idx="2230">
                  <c:v>56.741</c:v>
                </c:pt>
                <c:pt idx="2231">
                  <c:v>56.63</c:v>
                </c:pt>
                <c:pt idx="2232">
                  <c:v>56.491</c:v>
                </c:pt>
                <c:pt idx="2233">
                  <c:v>56.379000000000005</c:v>
                </c:pt>
                <c:pt idx="2234">
                  <c:v>56.268000000000093</c:v>
                </c:pt>
                <c:pt idx="2235">
                  <c:v>56.156000000000006</c:v>
                </c:pt>
                <c:pt idx="2236">
                  <c:v>56.045000000000002</c:v>
                </c:pt>
                <c:pt idx="2237">
                  <c:v>55.934000000000005</c:v>
                </c:pt>
                <c:pt idx="2238">
                  <c:v>55.849999999999994</c:v>
                </c:pt>
                <c:pt idx="2239">
                  <c:v>55.739000000000011</c:v>
                </c:pt>
                <c:pt idx="2240">
                  <c:v>55.627000000000002</c:v>
                </c:pt>
                <c:pt idx="2241">
                  <c:v>55.516000000000005</c:v>
                </c:pt>
                <c:pt idx="2242">
                  <c:v>55.403999999999996</c:v>
                </c:pt>
                <c:pt idx="2243">
                  <c:v>55.293000000000013</c:v>
                </c:pt>
                <c:pt idx="2244">
                  <c:v>55.181000000000004</c:v>
                </c:pt>
                <c:pt idx="2245">
                  <c:v>55.098000000000013</c:v>
                </c:pt>
                <c:pt idx="2246">
                  <c:v>54.986000000000004</c:v>
                </c:pt>
                <c:pt idx="2247">
                  <c:v>54.875</c:v>
                </c:pt>
                <c:pt idx="2248">
                  <c:v>54.764000000000003</c:v>
                </c:pt>
                <c:pt idx="2249">
                  <c:v>54.68</c:v>
                </c:pt>
                <c:pt idx="2250">
                  <c:v>54.569000000000003</c:v>
                </c:pt>
                <c:pt idx="2251">
                  <c:v>54.456999999999994</c:v>
                </c:pt>
                <c:pt idx="2252">
                  <c:v>54.373999999999995</c:v>
                </c:pt>
                <c:pt idx="2253">
                  <c:v>54.262000000000093</c:v>
                </c:pt>
                <c:pt idx="2254">
                  <c:v>54.179000000000002</c:v>
                </c:pt>
                <c:pt idx="2255">
                  <c:v>54.067</c:v>
                </c:pt>
                <c:pt idx="2256">
                  <c:v>53.955999999999996</c:v>
                </c:pt>
                <c:pt idx="2257">
                  <c:v>53.872</c:v>
                </c:pt>
                <c:pt idx="2258">
                  <c:v>53.761000000000003</c:v>
                </c:pt>
                <c:pt idx="2259">
                  <c:v>53.649000000000001</c:v>
                </c:pt>
                <c:pt idx="2260">
                  <c:v>53.566000000000003</c:v>
                </c:pt>
                <c:pt idx="2261">
                  <c:v>53.481999999999999</c:v>
                </c:pt>
                <c:pt idx="2262">
                  <c:v>53.399000000000001</c:v>
                </c:pt>
                <c:pt idx="2263">
                  <c:v>53.314999999999998</c:v>
                </c:pt>
                <c:pt idx="2264">
                  <c:v>53.231000000000002</c:v>
                </c:pt>
                <c:pt idx="2265">
                  <c:v>53.148000000000003</c:v>
                </c:pt>
                <c:pt idx="2266">
                  <c:v>53.064</c:v>
                </c:pt>
                <c:pt idx="2267">
                  <c:v>52.980999999999995</c:v>
                </c:pt>
                <c:pt idx="2268">
                  <c:v>52.897000000000006</c:v>
                </c:pt>
                <c:pt idx="2269">
                  <c:v>52.813999999999993</c:v>
                </c:pt>
                <c:pt idx="2270">
                  <c:v>52.730000000000011</c:v>
                </c:pt>
                <c:pt idx="2271">
                  <c:v>52.646000000000001</c:v>
                </c:pt>
                <c:pt idx="2272">
                  <c:v>52.591000000000001</c:v>
                </c:pt>
                <c:pt idx="2273">
                  <c:v>52.507000000000005</c:v>
                </c:pt>
                <c:pt idx="2274">
                  <c:v>52.450999999999993</c:v>
                </c:pt>
                <c:pt idx="2275">
                  <c:v>52.368000000000002</c:v>
                </c:pt>
                <c:pt idx="2276">
                  <c:v>52.284000000000006</c:v>
                </c:pt>
                <c:pt idx="2277">
                  <c:v>52.201000000000001</c:v>
                </c:pt>
                <c:pt idx="2278">
                  <c:v>52.117000000000004</c:v>
                </c:pt>
                <c:pt idx="2279">
                  <c:v>52.006</c:v>
                </c:pt>
                <c:pt idx="2280">
                  <c:v>51.922000000000011</c:v>
                </c:pt>
                <c:pt idx="2281">
                  <c:v>51.839000000000006</c:v>
                </c:pt>
                <c:pt idx="2282">
                  <c:v>51.727000000000011</c:v>
                </c:pt>
                <c:pt idx="2283">
                  <c:v>51.644000000000005</c:v>
                </c:pt>
                <c:pt idx="2284">
                  <c:v>51.56</c:v>
                </c:pt>
                <c:pt idx="2285">
                  <c:v>51.476000000000006</c:v>
                </c:pt>
                <c:pt idx="2286">
                  <c:v>51.393000000000001</c:v>
                </c:pt>
                <c:pt idx="2287">
                  <c:v>51.336999999999996</c:v>
                </c:pt>
                <c:pt idx="2288">
                  <c:v>51.254000000000005</c:v>
                </c:pt>
                <c:pt idx="2289">
                  <c:v>51.17</c:v>
                </c:pt>
                <c:pt idx="2290">
                  <c:v>51.086000000000006</c:v>
                </c:pt>
                <c:pt idx="2291">
                  <c:v>51.003</c:v>
                </c:pt>
                <c:pt idx="2292">
                  <c:v>50.946999999999996</c:v>
                </c:pt>
                <c:pt idx="2293">
                  <c:v>50.864000000000004</c:v>
                </c:pt>
                <c:pt idx="2294">
                  <c:v>50.78</c:v>
                </c:pt>
                <c:pt idx="2295">
                  <c:v>50.696000000000012</c:v>
                </c:pt>
                <c:pt idx="2296">
                  <c:v>50.641000000000005</c:v>
                </c:pt>
                <c:pt idx="2297">
                  <c:v>50.556999999999995</c:v>
                </c:pt>
                <c:pt idx="2298">
                  <c:v>50.501000000000005</c:v>
                </c:pt>
                <c:pt idx="2299">
                  <c:v>50.417999999999999</c:v>
                </c:pt>
                <c:pt idx="2300">
                  <c:v>50.333999999999996</c:v>
                </c:pt>
                <c:pt idx="2301">
                  <c:v>50.279000000000003</c:v>
                </c:pt>
                <c:pt idx="2302">
                  <c:v>50.223000000000013</c:v>
                </c:pt>
                <c:pt idx="2303">
                  <c:v>50.139000000000003</c:v>
                </c:pt>
                <c:pt idx="2304">
                  <c:v>50.083999999999996</c:v>
                </c:pt>
                <c:pt idx="2305">
                  <c:v>50.028000000000013</c:v>
                </c:pt>
                <c:pt idx="2306">
                  <c:v>49.991</c:v>
                </c:pt>
                <c:pt idx="2307">
                  <c:v>49.914999999999999</c:v>
                </c:pt>
                <c:pt idx="2308">
                  <c:v>49.864000000000004</c:v>
                </c:pt>
                <c:pt idx="2309">
                  <c:v>49.788000000000011</c:v>
                </c:pt>
                <c:pt idx="2310">
                  <c:v>49.712000000000003</c:v>
                </c:pt>
                <c:pt idx="2311">
                  <c:v>49.636000000000003</c:v>
                </c:pt>
                <c:pt idx="2312">
                  <c:v>49.585000000000001</c:v>
                </c:pt>
                <c:pt idx="2313">
                  <c:v>49.509</c:v>
                </c:pt>
                <c:pt idx="2314">
                  <c:v>49.457999999999998</c:v>
                </c:pt>
                <c:pt idx="2315">
                  <c:v>49.381999999999998</c:v>
                </c:pt>
                <c:pt idx="2316">
                  <c:v>49.330999999999996</c:v>
                </c:pt>
                <c:pt idx="2317">
                  <c:v>49.281000000000006</c:v>
                </c:pt>
                <c:pt idx="2318">
                  <c:v>49.205000000000013</c:v>
                </c:pt>
                <c:pt idx="2319">
                  <c:v>49.153999999999996</c:v>
                </c:pt>
                <c:pt idx="2320">
                  <c:v>49.078000000000003</c:v>
                </c:pt>
                <c:pt idx="2321">
                  <c:v>49.027000000000001</c:v>
                </c:pt>
                <c:pt idx="2322">
                  <c:v>48.950999999999993</c:v>
                </c:pt>
                <c:pt idx="2323">
                  <c:v>48.875</c:v>
                </c:pt>
                <c:pt idx="2324">
                  <c:v>48.799000000000063</c:v>
                </c:pt>
                <c:pt idx="2325">
                  <c:v>48.723000000000013</c:v>
                </c:pt>
                <c:pt idx="2326">
                  <c:v>48.672000000000011</c:v>
                </c:pt>
                <c:pt idx="2327">
                  <c:v>48.596000000000011</c:v>
                </c:pt>
                <c:pt idx="2328">
                  <c:v>48.545000000000002</c:v>
                </c:pt>
                <c:pt idx="2329">
                  <c:v>48.469000000000001</c:v>
                </c:pt>
                <c:pt idx="2330">
                  <c:v>48.419000000000004</c:v>
                </c:pt>
                <c:pt idx="2331">
                  <c:v>48.368000000000002</c:v>
                </c:pt>
                <c:pt idx="2332">
                  <c:v>48.292000000000108</c:v>
                </c:pt>
                <c:pt idx="2333">
                  <c:v>48.241</c:v>
                </c:pt>
                <c:pt idx="2334">
                  <c:v>48.190000000000012</c:v>
                </c:pt>
                <c:pt idx="2335">
                  <c:v>48.14</c:v>
                </c:pt>
                <c:pt idx="2336">
                  <c:v>48.064</c:v>
                </c:pt>
                <c:pt idx="2337">
                  <c:v>48.013000000000005</c:v>
                </c:pt>
                <c:pt idx="2338">
                  <c:v>47.962000000000003</c:v>
                </c:pt>
                <c:pt idx="2339">
                  <c:v>47.885999999999996</c:v>
                </c:pt>
                <c:pt idx="2340">
                  <c:v>47.835000000000001</c:v>
                </c:pt>
                <c:pt idx="2341">
                  <c:v>47.759</c:v>
                </c:pt>
                <c:pt idx="2342">
                  <c:v>47.709000000000003</c:v>
                </c:pt>
                <c:pt idx="2343">
                  <c:v>47.658000000000001</c:v>
                </c:pt>
                <c:pt idx="2344">
                  <c:v>47.607000000000006</c:v>
                </c:pt>
                <c:pt idx="2345">
                  <c:v>47.556000000000004</c:v>
                </c:pt>
                <c:pt idx="2346">
                  <c:v>47.506</c:v>
                </c:pt>
                <c:pt idx="2347">
                  <c:v>47.454999999999998</c:v>
                </c:pt>
                <c:pt idx="2348">
                  <c:v>47.403999999999996</c:v>
                </c:pt>
                <c:pt idx="2349">
                  <c:v>47.353999999999999</c:v>
                </c:pt>
                <c:pt idx="2350">
                  <c:v>47.303000000000004</c:v>
                </c:pt>
                <c:pt idx="2351">
                  <c:v>47.278000000000013</c:v>
                </c:pt>
                <c:pt idx="2352">
                  <c:v>47.227000000000011</c:v>
                </c:pt>
                <c:pt idx="2353">
                  <c:v>47.176000000000002</c:v>
                </c:pt>
                <c:pt idx="2354">
                  <c:v>47.1</c:v>
                </c:pt>
                <c:pt idx="2355">
                  <c:v>47.049000000000007</c:v>
                </c:pt>
                <c:pt idx="2356">
                  <c:v>46.999000000000002</c:v>
                </c:pt>
                <c:pt idx="2357">
                  <c:v>46.948</c:v>
                </c:pt>
                <c:pt idx="2358">
                  <c:v>46.897000000000006</c:v>
                </c:pt>
                <c:pt idx="2359">
                  <c:v>46.846000000000004</c:v>
                </c:pt>
                <c:pt idx="2360">
                  <c:v>46.796000000000063</c:v>
                </c:pt>
                <c:pt idx="2361">
                  <c:v>46.720000000000013</c:v>
                </c:pt>
                <c:pt idx="2362">
                  <c:v>46.669000000000011</c:v>
                </c:pt>
                <c:pt idx="2363">
                  <c:v>46.618000000000002</c:v>
                </c:pt>
                <c:pt idx="2364">
                  <c:v>46.568000000000012</c:v>
                </c:pt>
                <c:pt idx="2365">
                  <c:v>46.516999999999996</c:v>
                </c:pt>
                <c:pt idx="2366">
                  <c:v>46.466000000000001</c:v>
                </c:pt>
                <c:pt idx="2367">
                  <c:v>46.440999999999995</c:v>
                </c:pt>
                <c:pt idx="2368">
                  <c:v>46.39</c:v>
                </c:pt>
                <c:pt idx="2369">
                  <c:v>46.313999999999993</c:v>
                </c:pt>
                <c:pt idx="2370">
                  <c:v>46.263000000000012</c:v>
                </c:pt>
                <c:pt idx="2371">
                  <c:v>46.212000000000003</c:v>
                </c:pt>
                <c:pt idx="2372">
                  <c:v>46.136000000000003</c:v>
                </c:pt>
                <c:pt idx="2373">
                  <c:v>46.086000000000006</c:v>
                </c:pt>
                <c:pt idx="2374">
                  <c:v>46.035000000000011</c:v>
                </c:pt>
                <c:pt idx="2375">
                  <c:v>45.983999999999995</c:v>
                </c:pt>
                <c:pt idx="2376">
                  <c:v>45.934000000000005</c:v>
                </c:pt>
                <c:pt idx="2377">
                  <c:v>45.882999999999996</c:v>
                </c:pt>
                <c:pt idx="2378">
                  <c:v>45.832000000000001</c:v>
                </c:pt>
                <c:pt idx="2379">
                  <c:v>45.781000000000006</c:v>
                </c:pt>
                <c:pt idx="2380">
                  <c:v>45.731000000000002</c:v>
                </c:pt>
                <c:pt idx="2381">
                  <c:v>45.68</c:v>
                </c:pt>
                <c:pt idx="2382">
                  <c:v>45.655000000000001</c:v>
                </c:pt>
                <c:pt idx="2383">
                  <c:v>45.604000000000006</c:v>
                </c:pt>
                <c:pt idx="2384">
                  <c:v>45.553000000000004</c:v>
                </c:pt>
                <c:pt idx="2385">
                  <c:v>45.502000000000002</c:v>
                </c:pt>
                <c:pt idx="2386">
                  <c:v>45.451999999999998</c:v>
                </c:pt>
                <c:pt idx="2387">
                  <c:v>45.400999999999996</c:v>
                </c:pt>
                <c:pt idx="2388">
                  <c:v>45.349999999999994</c:v>
                </c:pt>
                <c:pt idx="2389">
                  <c:v>45.274000000000001</c:v>
                </c:pt>
                <c:pt idx="2390">
                  <c:v>45.224000000000011</c:v>
                </c:pt>
                <c:pt idx="2391">
                  <c:v>45.173000000000002</c:v>
                </c:pt>
                <c:pt idx="2392">
                  <c:v>45.122000000000092</c:v>
                </c:pt>
                <c:pt idx="2393">
                  <c:v>45.071000000000005</c:v>
                </c:pt>
                <c:pt idx="2394">
                  <c:v>45.021000000000001</c:v>
                </c:pt>
                <c:pt idx="2395">
                  <c:v>44.97</c:v>
                </c:pt>
                <c:pt idx="2396">
                  <c:v>44.919000000000004</c:v>
                </c:pt>
                <c:pt idx="2397">
                  <c:v>44.869</c:v>
                </c:pt>
                <c:pt idx="2398">
                  <c:v>44.817999999999998</c:v>
                </c:pt>
                <c:pt idx="2399">
                  <c:v>44.767000000000003</c:v>
                </c:pt>
                <c:pt idx="2400">
                  <c:v>44.742000000000012</c:v>
                </c:pt>
                <c:pt idx="2401">
                  <c:v>44.691000000000003</c:v>
                </c:pt>
                <c:pt idx="2402">
                  <c:v>44.64</c:v>
                </c:pt>
                <c:pt idx="2403">
                  <c:v>44.615000000000002</c:v>
                </c:pt>
                <c:pt idx="2404">
                  <c:v>44.666000000000011</c:v>
                </c:pt>
                <c:pt idx="2405">
                  <c:v>44.767000000000003</c:v>
                </c:pt>
                <c:pt idx="2406">
                  <c:v>44.919000000000004</c:v>
                </c:pt>
                <c:pt idx="2407">
                  <c:v>45.097000000000001</c:v>
                </c:pt>
                <c:pt idx="2408">
                  <c:v>45.3</c:v>
                </c:pt>
                <c:pt idx="2409">
                  <c:v>45.502000000000002</c:v>
                </c:pt>
                <c:pt idx="2410">
                  <c:v>45.705000000000013</c:v>
                </c:pt>
                <c:pt idx="2411">
                  <c:v>45.908000000000001</c:v>
                </c:pt>
                <c:pt idx="2412">
                  <c:v>46.111000000000004</c:v>
                </c:pt>
                <c:pt idx="2413">
                  <c:v>46.339000000000006</c:v>
                </c:pt>
                <c:pt idx="2414">
                  <c:v>46.542000000000002</c:v>
                </c:pt>
                <c:pt idx="2415">
                  <c:v>46.745000000000012</c:v>
                </c:pt>
                <c:pt idx="2416">
                  <c:v>46.922000000000011</c:v>
                </c:pt>
                <c:pt idx="2417">
                  <c:v>47.125000000000092</c:v>
                </c:pt>
                <c:pt idx="2418">
                  <c:v>47.328000000000003</c:v>
                </c:pt>
                <c:pt idx="2419">
                  <c:v>47.506</c:v>
                </c:pt>
                <c:pt idx="2420">
                  <c:v>47.709000000000003</c:v>
                </c:pt>
                <c:pt idx="2421">
                  <c:v>47.885999999999996</c:v>
                </c:pt>
                <c:pt idx="2422">
                  <c:v>48.064</c:v>
                </c:pt>
                <c:pt idx="2423">
                  <c:v>48.241</c:v>
                </c:pt>
                <c:pt idx="2424">
                  <c:v>48.419000000000004</c:v>
                </c:pt>
                <c:pt idx="2425">
                  <c:v>48.571000000000005</c:v>
                </c:pt>
                <c:pt idx="2426">
                  <c:v>48.748000000000012</c:v>
                </c:pt>
                <c:pt idx="2427">
                  <c:v>48.9</c:v>
                </c:pt>
                <c:pt idx="2428">
                  <c:v>49.053000000000004</c:v>
                </c:pt>
                <c:pt idx="2429">
                  <c:v>49.205000000000013</c:v>
                </c:pt>
                <c:pt idx="2430">
                  <c:v>49.356999999999999</c:v>
                </c:pt>
                <c:pt idx="2431">
                  <c:v>49.483999999999995</c:v>
                </c:pt>
                <c:pt idx="2432">
                  <c:v>49.636000000000003</c:v>
                </c:pt>
                <c:pt idx="2433">
                  <c:v>49.763000000000012</c:v>
                </c:pt>
                <c:pt idx="2434">
                  <c:v>49.888999999999996</c:v>
                </c:pt>
                <c:pt idx="2435">
                  <c:v>50.041000000000004</c:v>
                </c:pt>
                <c:pt idx="2436">
                  <c:v>50.139000000000003</c:v>
                </c:pt>
                <c:pt idx="2437">
                  <c:v>50.279000000000003</c:v>
                </c:pt>
                <c:pt idx="2438">
                  <c:v>50.417999999999999</c:v>
                </c:pt>
                <c:pt idx="2439">
                  <c:v>50.556999999999995</c:v>
                </c:pt>
                <c:pt idx="2440">
                  <c:v>50.696000000000012</c:v>
                </c:pt>
                <c:pt idx="2441">
                  <c:v>50.808</c:v>
                </c:pt>
                <c:pt idx="2442">
                  <c:v>50.946999999999996</c:v>
                </c:pt>
                <c:pt idx="2443">
                  <c:v>51.086000000000006</c:v>
                </c:pt>
                <c:pt idx="2444">
                  <c:v>51.198000000000093</c:v>
                </c:pt>
                <c:pt idx="2445">
                  <c:v>51.309000000000005</c:v>
                </c:pt>
                <c:pt idx="2446">
                  <c:v>51.421000000000006</c:v>
                </c:pt>
                <c:pt idx="2447">
                  <c:v>51.532000000000011</c:v>
                </c:pt>
                <c:pt idx="2448">
                  <c:v>51.644000000000005</c:v>
                </c:pt>
                <c:pt idx="2449">
                  <c:v>51.755000000000003</c:v>
                </c:pt>
                <c:pt idx="2450">
                  <c:v>51.866</c:v>
                </c:pt>
                <c:pt idx="2451">
                  <c:v>51.949999999999996</c:v>
                </c:pt>
                <c:pt idx="2452">
                  <c:v>52.061</c:v>
                </c:pt>
                <c:pt idx="2453">
                  <c:v>52.145000000000003</c:v>
                </c:pt>
                <c:pt idx="2454">
                  <c:v>52.229000000000013</c:v>
                </c:pt>
                <c:pt idx="2455">
                  <c:v>52.311999999999998</c:v>
                </c:pt>
                <c:pt idx="2456">
                  <c:v>52.396000000000001</c:v>
                </c:pt>
                <c:pt idx="2457">
                  <c:v>52.479000000000006</c:v>
                </c:pt>
                <c:pt idx="2458">
                  <c:v>52.563000000000002</c:v>
                </c:pt>
                <c:pt idx="2459">
                  <c:v>52.674000000000007</c:v>
                </c:pt>
                <c:pt idx="2460">
                  <c:v>52.758000000000003</c:v>
                </c:pt>
                <c:pt idx="2461">
                  <c:v>52.840999999999994</c:v>
                </c:pt>
                <c:pt idx="2462">
                  <c:v>52.897000000000006</c:v>
                </c:pt>
                <c:pt idx="2463">
                  <c:v>52.925000000000011</c:v>
                </c:pt>
                <c:pt idx="2464">
                  <c:v>53.148000000000003</c:v>
                </c:pt>
                <c:pt idx="2465">
                  <c:v>53.481999999999999</c:v>
                </c:pt>
                <c:pt idx="2466">
                  <c:v>53.9</c:v>
                </c:pt>
                <c:pt idx="2467">
                  <c:v>54.400999999999996</c:v>
                </c:pt>
                <c:pt idx="2468">
                  <c:v>54.903000000000006</c:v>
                </c:pt>
                <c:pt idx="2469">
                  <c:v>55.403999999999996</c:v>
                </c:pt>
                <c:pt idx="2470">
                  <c:v>55.906000000000006</c:v>
                </c:pt>
                <c:pt idx="2471">
                  <c:v>56.435000000000002</c:v>
                </c:pt>
                <c:pt idx="2472">
                  <c:v>56.936</c:v>
                </c:pt>
                <c:pt idx="2473">
                  <c:v>57.466000000000001</c:v>
                </c:pt>
                <c:pt idx="2474">
                  <c:v>57.967000000000006</c:v>
                </c:pt>
                <c:pt idx="2475">
                  <c:v>58.469000000000001</c:v>
                </c:pt>
                <c:pt idx="2476">
                  <c:v>58.913999999999994</c:v>
                </c:pt>
                <c:pt idx="2477">
                  <c:v>59.387999999999998</c:v>
                </c:pt>
                <c:pt idx="2478">
                  <c:v>59.833999999999996</c:v>
                </c:pt>
                <c:pt idx="2479">
                  <c:v>60.296000000000063</c:v>
                </c:pt>
                <c:pt idx="2480">
                  <c:v>60.821000000000005</c:v>
                </c:pt>
                <c:pt idx="2481">
                  <c:v>61.313999999999993</c:v>
                </c:pt>
                <c:pt idx="2482">
                  <c:v>61.839999999999996</c:v>
                </c:pt>
                <c:pt idx="2483">
                  <c:v>62.3</c:v>
                </c:pt>
                <c:pt idx="2484">
                  <c:v>62.793000000000013</c:v>
                </c:pt>
                <c:pt idx="2485">
                  <c:v>63.253</c:v>
                </c:pt>
                <c:pt idx="2486">
                  <c:v>63.68</c:v>
                </c:pt>
                <c:pt idx="2487">
                  <c:v>64.073999999999998</c:v>
                </c:pt>
                <c:pt idx="2488">
                  <c:v>64.501000000000005</c:v>
                </c:pt>
                <c:pt idx="2489">
                  <c:v>64.896000000000001</c:v>
                </c:pt>
                <c:pt idx="2490">
                  <c:v>65.257000000000005</c:v>
                </c:pt>
                <c:pt idx="2491">
                  <c:v>65.650999999999982</c:v>
                </c:pt>
                <c:pt idx="2492">
                  <c:v>66.013000000000005</c:v>
                </c:pt>
                <c:pt idx="2493">
                  <c:v>66.340999999999994</c:v>
                </c:pt>
                <c:pt idx="2494">
                  <c:v>66.703000000000003</c:v>
                </c:pt>
                <c:pt idx="2495">
                  <c:v>67.031000000000006</c:v>
                </c:pt>
                <c:pt idx="2496">
                  <c:v>67.36</c:v>
                </c:pt>
                <c:pt idx="2497">
                  <c:v>67.688999999999979</c:v>
                </c:pt>
                <c:pt idx="2498">
                  <c:v>68.016999999999996</c:v>
                </c:pt>
                <c:pt idx="2499">
                  <c:v>68.346000000000004</c:v>
                </c:pt>
                <c:pt idx="2500">
                  <c:v>68.673999999999978</c:v>
                </c:pt>
                <c:pt idx="2501">
                  <c:v>68.97</c:v>
                </c:pt>
                <c:pt idx="2502">
                  <c:v>69.299000000000007</c:v>
                </c:pt>
                <c:pt idx="2503">
                  <c:v>69.593999999999994</c:v>
                </c:pt>
                <c:pt idx="2504">
                  <c:v>69.89</c:v>
                </c:pt>
                <c:pt idx="2505">
                  <c:v>70.202000000000012</c:v>
                </c:pt>
                <c:pt idx="2506">
                  <c:v>70.565000000000012</c:v>
                </c:pt>
                <c:pt idx="2507">
                  <c:v>70.927999999999997</c:v>
                </c:pt>
                <c:pt idx="2508">
                  <c:v>71.251000000000005</c:v>
                </c:pt>
                <c:pt idx="2509">
                  <c:v>71.614000000000004</c:v>
                </c:pt>
                <c:pt idx="2510">
                  <c:v>71.937000000000026</c:v>
                </c:pt>
                <c:pt idx="2511">
                  <c:v>72.260000000000005</c:v>
                </c:pt>
                <c:pt idx="2512">
                  <c:v>72.582999999999998</c:v>
                </c:pt>
                <c:pt idx="2513">
                  <c:v>72.906000000000006</c:v>
                </c:pt>
                <c:pt idx="2514">
                  <c:v>73.228999999999999</c:v>
                </c:pt>
                <c:pt idx="2515">
                  <c:v>73.551000000000002</c:v>
                </c:pt>
                <c:pt idx="2516">
                  <c:v>73.873999999999981</c:v>
                </c:pt>
                <c:pt idx="2517">
                  <c:v>74.156999999999982</c:v>
                </c:pt>
                <c:pt idx="2518">
                  <c:v>74.438999999999993</c:v>
                </c:pt>
                <c:pt idx="2519">
                  <c:v>74.762</c:v>
                </c:pt>
                <c:pt idx="2520">
                  <c:v>75.045000000000002</c:v>
                </c:pt>
                <c:pt idx="2521">
                  <c:v>75.326999999999998</c:v>
                </c:pt>
                <c:pt idx="2522">
                  <c:v>75.61</c:v>
                </c:pt>
                <c:pt idx="2523">
                  <c:v>75.891999999999996</c:v>
                </c:pt>
                <c:pt idx="2524">
                  <c:v>76.134</c:v>
                </c:pt>
                <c:pt idx="2525">
                  <c:v>76.417000000000215</c:v>
                </c:pt>
                <c:pt idx="2526">
                  <c:v>76.658999999999978</c:v>
                </c:pt>
                <c:pt idx="2527">
                  <c:v>76.94100000000023</c:v>
                </c:pt>
                <c:pt idx="2528">
                  <c:v>77.183999999999983</c:v>
                </c:pt>
                <c:pt idx="2529">
                  <c:v>77.426000000000002</c:v>
                </c:pt>
                <c:pt idx="2530">
                  <c:v>77.667999999999992</c:v>
                </c:pt>
                <c:pt idx="2531">
                  <c:v>77.86999999999999</c:v>
                </c:pt>
                <c:pt idx="2532">
                  <c:v>78.111999999999995</c:v>
                </c:pt>
                <c:pt idx="2533">
                  <c:v>78.313999999999993</c:v>
                </c:pt>
                <c:pt idx="2534">
                  <c:v>78.555999999999983</c:v>
                </c:pt>
                <c:pt idx="2535">
                  <c:v>78.798000000000002</c:v>
                </c:pt>
                <c:pt idx="2536">
                  <c:v>79</c:v>
                </c:pt>
                <c:pt idx="2537">
                  <c:v>79.200999999999993</c:v>
                </c:pt>
                <c:pt idx="2538">
                  <c:v>79.44400000000023</c:v>
                </c:pt>
                <c:pt idx="2539">
                  <c:v>79.644999999999996</c:v>
                </c:pt>
                <c:pt idx="2540">
                  <c:v>79.846999999999994</c:v>
                </c:pt>
                <c:pt idx="2541">
                  <c:v>80.051000000000002</c:v>
                </c:pt>
                <c:pt idx="2542">
                  <c:v>80.305999999999983</c:v>
                </c:pt>
                <c:pt idx="2543">
                  <c:v>80.562000000000012</c:v>
                </c:pt>
                <c:pt idx="2544">
                  <c:v>80.816999999999993</c:v>
                </c:pt>
                <c:pt idx="2545">
                  <c:v>81.072999999999979</c:v>
                </c:pt>
                <c:pt idx="2546">
                  <c:v>81.277000000000001</c:v>
                </c:pt>
                <c:pt idx="2547">
                  <c:v>81.531999999999996</c:v>
                </c:pt>
                <c:pt idx="2548">
                  <c:v>81.736000000000004</c:v>
                </c:pt>
                <c:pt idx="2549">
                  <c:v>81.94100000000023</c:v>
                </c:pt>
                <c:pt idx="2550">
                  <c:v>82.195999999999998</c:v>
                </c:pt>
                <c:pt idx="2551">
                  <c:v>82.4</c:v>
                </c:pt>
                <c:pt idx="2552">
                  <c:v>82.60499999999999</c:v>
                </c:pt>
                <c:pt idx="2553">
                  <c:v>82.808999999999983</c:v>
                </c:pt>
                <c:pt idx="2554">
                  <c:v>83.013000000000005</c:v>
                </c:pt>
                <c:pt idx="2555">
                  <c:v>83.218000000000004</c:v>
                </c:pt>
                <c:pt idx="2556">
                  <c:v>83.421999999999997</c:v>
                </c:pt>
                <c:pt idx="2557">
                  <c:v>83.625999999999948</c:v>
                </c:pt>
                <c:pt idx="2558">
                  <c:v>83.83</c:v>
                </c:pt>
                <c:pt idx="2559">
                  <c:v>84.034999999999997</c:v>
                </c:pt>
                <c:pt idx="2560">
                  <c:v>84.239000000000004</c:v>
                </c:pt>
                <c:pt idx="2561">
                  <c:v>84.443000000000026</c:v>
                </c:pt>
                <c:pt idx="2562">
                  <c:v>84.596000000000004</c:v>
                </c:pt>
                <c:pt idx="2563">
                  <c:v>84.801000000000002</c:v>
                </c:pt>
                <c:pt idx="2564">
                  <c:v>84.953999999999994</c:v>
                </c:pt>
                <c:pt idx="2565">
                  <c:v>85.157999999999987</c:v>
                </c:pt>
                <c:pt idx="2566">
                  <c:v>85.311000000000007</c:v>
                </c:pt>
                <c:pt idx="2567">
                  <c:v>85.516000000000005</c:v>
                </c:pt>
                <c:pt idx="2568">
                  <c:v>85.668999999999983</c:v>
                </c:pt>
                <c:pt idx="2569">
                  <c:v>85.872999999999948</c:v>
                </c:pt>
                <c:pt idx="2570">
                  <c:v>86.025999999999982</c:v>
                </c:pt>
                <c:pt idx="2571">
                  <c:v>86.179999999999978</c:v>
                </c:pt>
                <c:pt idx="2572">
                  <c:v>86.332999999999998</c:v>
                </c:pt>
                <c:pt idx="2573">
                  <c:v>86.486000000000004</c:v>
                </c:pt>
                <c:pt idx="2574">
                  <c:v>86.638999999999982</c:v>
                </c:pt>
                <c:pt idx="2575">
                  <c:v>86.843999999999994</c:v>
                </c:pt>
                <c:pt idx="2576">
                  <c:v>86.997000000000185</c:v>
                </c:pt>
                <c:pt idx="2577">
                  <c:v>87.149999999999991</c:v>
                </c:pt>
                <c:pt idx="2578">
                  <c:v>87.302999999999983</c:v>
                </c:pt>
                <c:pt idx="2579">
                  <c:v>87.456000000000003</c:v>
                </c:pt>
                <c:pt idx="2580">
                  <c:v>87.61</c:v>
                </c:pt>
                <c:pt idx="2581">
                  <c:v>87.813999999999993</c:v>
                </c:pt>
                <c:pt idx="2582">
                  <c:v>87.967000000000027</c:v>
                </c:pt>
                <c:pt idx="2583">
                  <c:v>88.069000000000003</c:v>
                </c:pt>
                <c:pt idx="2584">
                  <c:v>88.221999999999994</c:v>
                </c:pt>
                <c:pt idx="2585">
                  <c:v>88.375999999999948</c:v>
                </c:pt>
                <c:pt idx="2586">
                  <c:v>88.58</c:v>
                </c:pt>
                <c:pt idx="2587">
                  <c:v>88.733000000000004</c:v>
                </c:pt>
                <c:pt idx="2588">
                  <c:v>88.885999999999981</c:v>
                </c:pt>
                <c:pt idx="2589">
                  <c:v>89.04</c:v>
                </c:pt>
                <c:pt idx="2590">
                  <c:v>89.192999999999998</c:v>
                </c:pt>
                <c:pt idx="2591">
                  <c:v>89.295000000000002</c:v>
                </c:pt>
                <c:pt idx="2592">
                  <c:v>89.448000000000022</c:v>
                </c:pt>
                <c:pt idx="2593">
                  <c:v>89.55</c:v>
                </c:pt>
                <c:pt idx="2594">
                  <c:v>89.703999999999994</c:v>
                </c:pt>
                <c:pt idx="2595">
                  <c:v>89.856999999999999</c:v>
                </c:pt>
                <c:pt idx="2596">
                  <c:v>89.959000000000003</c:v>
                </c:pt>
                <c:pt idx="2597">
                  <c:v>90.131</c:v>
                </c:pt>
                <c:pt idx="2598">
                  <c:v>90.263000000000005</c:v>
                </c:pt>
                <c:pt idx="2599">
                  <c:v>90.394000000000005</c:v>
                </c:pt>
                <c:pt idx="2600">
                  <c:v>90.525999999999982</c:v>
                </c:pt>
                <c:pt idx="2601">
                  <c:v>90.656999999999982</c:v>
                </c:pt>
                <c:pt idx="2602">
                  <c:v>90.789000000000001</c:v>
                </c:pt>
                <c:pt idx="2603">
                  <c:v>90.92</c:v>
                </c:pt>
                <c:pt idx="2604">
                  <c:v>91.051000000000002</c:v>
                </c:pt>
                <c:pt idx="2605">
                  <c:v>91.182999999999979</c:v>
                </c:pt>
                <c:pt idx="2606">
                  <c:v>91.313999999999993</c:v>
                </c:pt>
                <c:pt idx="2607">
                  <c:v>91.446000000000026</c:v>
                </c:pt>
                <c:pt idx="2608">
                  <c:v>91.576999999999998</c:v>
                </c:pt>
                <c:pt idx="2609">
                  <c:v>91.709000000000003</c:v>
                </c:pt>
                <c:pt idx="2610">
                  <c:v>91.774000000000001</c:v>
                </c:pt>
                <c:pt idx="2611">
                  <c:v>91.906000000000006</c:v>
                </c:pt>
                <c:pt idx="2612">
                  <c:v>91.971000000000004</c:v>
                </c:pt>
                <c:pt idx="2613">
                  <c:v>92.10299999999998</c:v>
                </c:pt>
                <c:pt idx="2614">
                  <c:v>92.233999999999995</c:v>
                </c:pt>
                <c:pt idx="2615">
                  <c:v>92.366</c:v>
                </c:pt>
                <c:pt idx="2616">
                  <c:v>92.497000000000185</c:v>
                </c:pt>
                <c:pt idx="2617">
                  <c:v>92.628999999999948</c:v>
                </c:pt>
                <c:pt idx="2618">
                  <c:v>92.694000000000003</c:v>
                </c:pt>
                <c:pt idx="2619">
                  <c:v>92.891000000000005</c:v>
                </c:pt>
                <c:pt idx="2620">
                  <c:v>92.956999999999994</c:v>
                </c:pt>
                <c:pt idx="2621">
                  <c:v>93.088999999999999</c:v>
                </c:pt>
                <c:pt idx="2622">
                  <c:v>93.22</c:v>
                </c:pt>
                <c:pt idx="2623">
                  <c:v>93.350999999999999</c:v>
                </c:pt>
                <c:pt idx="2624">
                  <c:v>93.417000000000215</c:v>
                </c:pt>
                <c:pt idx="2625">
                  <c:v>93.549000000000007</c:v>
                </c:pt>
                <c:pt idx="2626">
                  <c:v>93.679999999999978</c:v>
                </c:pt>
                <c:pt idx="2627">
                  <c:v>93.811000000000007</c:v>
                </c:pt>
                <c:pt idx="2628">
                  <c:v>93.943000000000026</c:v>
                </c:pt>
                <c:pt idx="2629">
                  <c:v>94.009</c:v>
                </c:pt>
                <c:pt idx="2630">
                  <c:v>94.14</c:v>
                </c:pt>
                <c:pt idx="2631">
                  <c:v>94.206000000000003</c:v>
                </c:pt>
                <c:pt idx="2632">
                  <c:v>94.337000000000003</c:v>
                </c:pt>
                <c:pt idx="2633">
                  <c:v>94.468999999999994</c:v>
                </c:pt>
                <c:pt idx="2634">
                  <c:v>94.6</c:v>
                </c:pt>
                <c:pt idx="2635">
                  <c:v>94.665999999999983</c:v>
                </c:pt>
                <c:pt idx="2636">
                  <c:v>94.730999999999995</c:v>
                </c:pt>
                <c:pt idx="2637">
                  <c:v>94.863</c:v>
                </c:pt>
                <c:pt idx="2638">
                  <c:v>94.929000000000002</c:v>
                </c:pt>
                <c:pt idx="2639">
                  <c:v>94.994000000000185</c:v>
                </c:pt>
                <c:pt idx="2640">
                  <c:v>95.125999999999948</c:v>
                </c:pt>
                <c:pt idx="2641">
                  <c:v>95.191000000000003</c:v>
                </c:pt>
                <c:pt idx="2642">
                  <c:v>95.191000000000003</c:v>
                </c:pt>
                <c:pt idx="2643">
                  <c:v>95.06</c:v>
                </c:pt>
                <c:pt idx="2644">
                  <c:v>94.796999999999997</c:v>
                </c:pt>
                <c:pt idx="2645">
                  <c:v>94.468999999999994</c:v>
                </c:pt>
                <c:pt idx="2646">
                  <c:v>94.14</c:v>
                </c:pt>
                <c:pt idx="2647">
                  <c:v>93.811000000000007</c:v>
                </c:pt>
                <c:pt idx="2648">
                  <c:v>93.417000000000215</c:v>
                </c:pt>
                <c:pt idx="2649">
                  <c:v>93.022999999999982</c:v>
                </c:pt>
                <c:pt idx="2650">
                  <c:v>92.694000000000003</c:v>
                </c:pt>
                <c:pt idx="2651">
                  <c:v>92.3</c:v>
                </c:pt>
                <c:pt idx="2652">
                  <c:v>91.971000000000004</c:v>
                </c:pt>
                <c:pt idx="2653">
                  <c:v>91.576999999999998</c:v>
                </c:pt>
                <c:pt idx="2654">
                  <c:v>91.248999999999995</c:v>
                </c:pt>
                <c:pt idx="2655">
                  <c:v>90.853999999999999</c:v>
                </c:pt>
                <c:pt idx="2656">
                  <c:v>90.525999999999982</c:v>
                </c:pt>
                <c:pt idx="2657">
                  <c:v>90.197000000000003</c:v>
                </c:pt>
                <c:pt idx="2658">
                  <c:v>89.908000000000001</c:v>
                </c:pt>
                <c:pt idx="2659">
                  <c:v>89.652999999999949</c:v>
                </c:pt>
                <c:pt idx="2660">
                  <c:v>89.397000000000006</c:v>
                </c:pt>
                <c:pt idx="2661">
                  <c:v>89.090999999999994</c:v>
                </c:pt>
                <c:pt idx="2662">
                  <c:v>88.834999999999994</c:v>
                </c:pt>
                <c:pt idx="2663">
                  <c:v>88.58</c:v>
                </c:pt>
                <c:pt idx="2664">
                  <c:v>88.375999999999948</c:v>
                </c:pt>
                <c:pt idx="2665">
                  <c:v>88.11999999999999</c:v>
                </c:pt>
                <c:pt idx="2666">
                  <c:v>87.915999999999997</c:v>
                </c:pt>
                <c:pt idx="2667">
                  <c:v>87.712000000000003</c:v>
                </c:pt>
                <c:pt idx="2668">
                  <c:v>87.507999999999996</c:v>
                </c:pt>
                <c:pt idx="2669">
                  <c:v>87.302999999999983</c:v>
                </c:pt>
                <c:pt idx="2670">
                  <c:v>87.048000000000002</c:v>
                </c:pt>
                <c:pt idx="2671">
                  <c:v>86.843999999999994</c:v>
                </c:pt>
                <c:pt idx="2672">
                  <c:v>86.638999999999982</c:v>
                </c:pt>
                <c:pt idx="2673">
                  <c:v>86.435000000000002</c:v>
                </c:pt>
                <c:pt idx="2674">
                  <c:v>86.230999999999995</c:v>
                </c:pt>
                <c:pt idx="2675">
                  <c:v>86.025999999999982</c:v>
                </c:pt>
                <c:pt idx="2676">
                  <c:v>85.821999999999989</c:v>
                </c:pt>
                <c:pt idx="2677">
                  <c:v>85.668999999999983</c:v>
                </c:pt>
                <c:pt idx="2678">
                  <c:v>85.465000000000003</c:v>
                </c:pt>
                <c:pt idx="2679">
                  <c:v>85.311000000000007</c:v>
                </c:pt>
                <c:pt idx="2680">
                  <c:v>85.106999999999999</c:v>
                </c:pt>
                <c:pt idx="2681">
                  <c:v>84.953999999999994</c:v>
                </c:pt>
                <c:pt idx="2682">
                  <c:v>84.75</c:v>
                </c:pt>
                <c:pt idx="2683">
                  <c:v>84.596000000000004</c:v>
                </c:pt>
                <c:pt idx="2684">
                  <c:v>84.443000000000026</c:v>
                </c:pt>
                <c:pt idx="2685">
                  <c:v>84.29</c:v>
                </c:pt>
                <c:pt idx="2686">
                  <c:v>84.187999999999988</c:v>
                </c:pt>
                <c:pt idx="2687">
                  <c:v>84.034999999999997</c:v>
                </c:pt>
                <c:pt idx="2688">
                  <c:v>83.881</c:v>
                </c:pt>
                <c:pt idx="2689">
                  <c:v>83.727999999999994</c:v>
                </c:pt>
                <c:pt idx="2690">
                  <c:v>83.574999999999989</c:v>
                </c:pt>
                <c:pt idx="2691">
                  <c:v>83.421999999999997</c:v>
                </c:pt>
                <c:pt idx="2692">
                  <c:v>83.269000000000005</c:v>
                </c:pt>
                <c:pt idx="2693">
                  <c:v>83.114999999999995</c:v>
                </c:pt>
                <c:pt idx="2694">
                  <c:v>82.962000000000003</c:v>
                </c:pt>
                <c:pt idx="2695">
                  <c:v>82.808999999999983</c:v>
                </c:pt>
                <c:pt idx="2696">
                  <c:v>82.706999999999994</c:v>
                </c:pt>
                <c:pt idx="2697">
                  <c:v>82.554000000000002</c:v>
                </c:pt>
                <c:pt idx="2698">
                  <c:v>82.4</c:v>
                </c:pt>
                <c:pt idx="2699">
                  <c:v>82.247000000000185</c:v>
                </c:pt>
                <c:pt idx="2700">
                  <c:v>82.144999999999996</c:v>
                </c:pt>
                <c:pt idx="2701">
                  <c:v>81.992000000000004</c:v>
                </c:pt>
                <c:pt idx="2702">
                  <c:v>81.838999999999999</c:v>
                </c:pt>
                <c:pt idx="2703">
                  <c:v>81.684999999999988</c:v>
                </c:pt>
                <c:pt idx="2704">
                  <c:v>81.430000000000007</c:v>
                </c:pt>
                <c:pt idx="2705">
                  <c:v>81.123999999999981</c:v>
                </c:pt>
                <c:pt idx="2706">
                  <c:v>80.766000000000005</c:v>
                </c:pt>
                <c:pt idx="2707">
                  <c:v>80.409000000000006</c:v>
                </c:pt>
                <c:pt idx="2708">
                  <c:v>80.051000000000002</c:v>
                </c:pt>
                <c:pt idx="2709">
                  <c:v>79.725999999999999</c:v>
                </c:pt>
                <c:pt idx="2710">
                  <c:v>79.44400000000023</c:v>
                </c:pt>
                <c:pt idx="2711">
                  <c:v>79.120999999999981</c:v>
                </c:pt>
                <c:pt idx="2712">
                  <c:v>78.837999999999994</c:v>
                </c:pt>
                <c:pt idx="2713">
                  <c:v>78.555999999999983</c:v>
                </c:pt>
                <c:pt idx="2714">
                  <c:v>78.233000000000004</c:v>
                </c:pt>
                <c:pt idx="2715">
                  <c:v>77.95</c:v>
                </c:pt>
                <c:pt idx="2716">
                  <c:v>77.667999999999992</c:v>
                </c:pt>
                <c:pt idx="2717">
                  <c:v>77.384999999999991</c:v>
                </c:pt>
                <c:pt idx="2718">
                  <c:v>77.10299999999998</c:v>
                </c:pt>
                <c:pt idx="2719">
                  <c:v>76.819999999999993</c:v>
                </c:pt>
                <c:pt idx="2720">
                  <c:v>76.537999999999997</c:v>
                </c:pt>
                <c:pt idx="2721">
                  <c:v>76.254999999999995</c:v>
                </c:pt>
                <c:pt idx="2722">
                  <c:v>76.013000000000005</c:v>
                </c:pt>
                <c:pt idx="2723">
                  <c:v>75.730999999999995</c:v>
                </c:pt>
                <c:pt idx="2724">
                  <c:v>75.448000000000022</c:v>
                </c:pt>
                <c:pt idx="2725">
                  <c:v>75.165999999999983</c:v>
                </c:pt>
                <c:pt idx="2726">
                  <c:v>74.924000000000007</c:v>
                </c:pt>
                <c:pt idx="2727">
                  <c:v>74.641000000000005</c:v>
                </c:pt>
                <c:pt idx="2728">
                  <c:v>74.35899999999998</c:v>
                </c:pt>
                <c:pt idx="2729">
                  <c:v>74.116</c:v>
                </c:pt>
                <c:pt idx="2730">
                  <c:v>73.834000000000003</c:v>
                </c:pt>
                <c:pt idx="2731">
                  <c:v>73.551000000000002</c:v>
                </c:pt>
                <c:pt idx="2732">
                  <c:v>73.308999999999983</c:v>
                </c:pt>
                <c:pt idx="2733">
                  <c:v>73.027000000000001</c:v>
                </c:pt>
                <c:pt idx="2734">
                  <c:v>72.744000000000185</c:v>
                </c:pt>
                <c:pt idx="2735">
                  <c:v>72.501999999999995</c:v>
                </c:pt>
                <c:pt idx="2736">
                  <c:v>72.22</c:v>
                </c:pt>
                <c:pt idx="2737">
                  <c:v>71.977999999999994</c:v>
                </c:pt>
                <c:pt idx="2738">
                  <c:v>71.694999999999993</c:v>
                </c:pt>
                <c:pt idx="2739">
                  <c:v>71.453000000000003</c:v>
                </c:pt>
                <c:pt idx="2740">
                  <c:v>71.211000000000027</c:v>
                </c:pt>
                <c:pt idx="2741">
                  <c:v>70.968999999999994</c:v>
                </c:pt>
                <c:pt idx="2742">
                  <c:v>70.725999999999999</c:v>
                </c:pt>
                <c:pt idx="2743">
                  <c:v>70.483999999999995</c:v>
                </c:pt>
                <c:pt idx="2744">
                  <c:v>70.202000000000012</c:v>
                </c:pt>
                <c:pt idx="2745">
                  <c:v>69.956000000000003</c:v>
                </c:pt>
                <c:pt idx="2746">
                  <c:v>69.725999999999999</c:v>
                </c:pt>
                <c:pt idx="2747">
                  <c:v>69.528999999999982</c:v>
                </c:pt>
                <c:pt idx="2748">
                  <c:v>69.331000000000003</c:v>
                </c:pt>
                <c:pt idx="2749">
                  <c:v>69.134</c:v>
                </c:pt>
                <c:pt idx="2750">
                  <c:v>68.937000000000026</c:v>
                </c:pt>
                <c:pt idx="2751">
                  <c:v>68.706999999999994</c:v>
                </c:pt>
                <c:pt idx="2752">
                  <c:v>68.510000000000005</c:v>
                </c:pt>
                <c:pt idx="2753">
                  <c:v>68.28</c:v>
                </c:pt>
                <c:pt idx="2754">
                  <c:v>68.082999999999998</c:v>
                </c:pt>
                <c:pt idx="2755">
                  <c:v>67.85299999999998</c:v>
                </c:pt>
                <c:pt idx="2756">
                  <c:v>67.655999999999949</c:v>
                </c:pt>
                <c:pt idx="2757">
                  <c:v>67.459000000000003</c:v>
                </c:pt>
                <c:pt idx="2758">
                  <c:v>67.260999999999996</c:v>
                </c:pt>
                <c:pt idx="2759">
                  <c:v>67.063999999999993</c:v>
                </c:pt>
                <c:pt idx="2760">
                  <c:v>66.900000000000006</c:v>
                </c:pt>
                <c:pt idx="2761">
                  <c:v>66.703000000000003</c:v>
                </c:pt>
                <c:pt idx="2762">
                  <c:v>66.539000000000001</c:v>
                </c:pt>
                <c:pt idx="2763">
                  <c:v>66.340999999999994</c:v>
                </c:pt>
                <c:pt idx="2764">
                  <c:v>66.176999999999978</c:v>
                </c:pt>
                <c:pt idx="2765">
                  <c:v>66.013000000000005</c:v>
                </c:pt>
                <c:pt idx="2766">
                  <c:v>65.816000000000003</c:v>
                </c:pt>
                <c:pt idx="2767">
                  <c:v>65.650999999999982</c:v>
                </c:pt>
                <c:pt idx="2768">
                  <c:v>65.486999999999995</c:v>
                </c:pt>
                <c:pt idx="2769">
                  <c:v>65.290000000000006</c:v>
                </c:pt>
                <c:pt idx="2770">
                  <c:v>65.125999999999948</c:v>
                </c:pt>
                <c:pt idx="2771">
                  <c:v>64.961000000000027</c:v>
                </c:pt>
                <c:pt idx="2772">
                  <c:v>64.796999999999997</c:v>
                </c:pt>
                <c:pt idx="2773">
                  <c:v>64.632999999999981</c:v>
                </c:pt>
                <c:pt idx="2774">
                  <c:v>64.468999999999994</c:v>
                </c:pt>
                <c:pt idx="2775">
                  <c:v>64.304000000000002</c:v>
                </c:pt>
                <c:pt idx="2776">
                  <c:v>64.106999999999999</c:v>
                </c:pt>
                <c:pt idx="2777">
                  <c:v>63.943000000000005</c:v>
                </c:pt>
                <c:pt idx="2778">
                  <c:v>63.779000000000003</c:v>
                </c:pt>
                <c:pt idx="2779">
                  <c:v>63.614000000000004</c:v>
                </c:pt>
                <c:pt idx="2780">
                  <c:v>63.449999999999996</c:v>
                </c:pt>
                <c:pt idx="2781">
                  <c:v>63.286000000000001</c:v>
                </c:pt>
                <c:pt idx="2782">
                  <c:v>63.121000000000002</c:v>
                </c:pt>
                <c:pt idx="2783">
                  <c:v>62.956999999999994</c:v>
                </c:pt>
                <c:pt idx="2784">
                  <c:v>62.826000000000001</c:v>
                </c:pt>
                <c:pt idx="2785">
                  <c:v>62.661000000000001</c:v>
                </c:pt>
                <c:pt idx="2786">
                  <c:v>62.53</c:v>
                </c:pt>
                <c:pt idx="2787">
                  <c:v>62.366</c:v>
                </c:pt>
                <c:pt idx="2788">
                  <c:v>62.234000000000002</c:v>
                </c:pt>
                <c:pt idx="2789">
                  <c:v>62.103000000000002</c:v>
                </c:pt>
                <c:pt idx="2790">
                  <c:v>61.939</c:v>
                </c:pt>
                <c:pt idx="2791">
                  <c:v>61.806999999999995</c:v>
                </c:pt>
                <c:pt idx="2792">
                  <c:v>61.676000000000002</c:v>
                </c:pt>
                <c:pt idx="2793">
                  <c:v>61.510999999999996</c:v>
                </c:pt>
                <c:pt idx="2794">
                  <c:v>61.379999999999995</c:v>
                </c:pt>
                <c:pt idx="2795">
                  <c:v>61.249000000000002</c:v>
                </c:pt>
                <c:pt idx="2796">
                  <c:v>61.117000000000004</c:v>
                </c:pt>
                <c:pt idx="2797">
                  <c:v>60.952999999999996</c:v>
                </c:pt>
                <c:pt idx="2798">
                  <c:v>60.821000000000005</c:v>
                </c:pt>
                <c:pt idx="2799">
                  <c:v>60.690000000000012</c:v>
                </c:pt>
                <c:pt idx="2800">
                  <c:v>60.559000000000005</c:v>
                </c:pt>
                <c:pt idx="2801">
                  <c:v>60.427</c:v>
                </c:pt>
                <c:pt idx="2802">
                  <c:v>60.296000000000063</c:v>
                </c:pt>
                <c:pt idx="2803">
                  <c:v>60.164000000000001</c:v>
                </c:pt>
                <c:pt idx="2804">
                  <c:v>60.033000000000001</c:v>
                </c:pt>
                <c:pt idx="2805">
                  <c:v>59.945</c:v>
                </c:pt>
                <c:pt idx="2806">
                  <c:v>59.861000000000004</c:v>
                </c:pt>
                <c:pt idx="2807">
                  <c:v>59.75</c:v>
                </c:pt>
                <c:pt idx="2808">
                  <c:v>59.639000000000003</c:v>
                </c:pt>
                <c:pt idx="2809">
                  <c:v>59.527000000000001</c:v>
                </c:pt>
                <c:pt idx="2810">
                  <c:v>59.416000000000004</c:v>
                </c:pt>
                <c:pt idx="2811">
                  <c:v>59.303999999999995</c:v>
                </c:pt>
                <c:pt idx="2812">
                  <c:v>59.221000000000011</c:v>
                </c:pt>
                <c:pt idx="2813">
                  <c:v>59.109000000000002</c:v>
                </c:pt>
                <c:pt idx="2814">
                  <c:v>58.998000000000012</c:v>
                </c:pt>
                <c:pt idx="2815">
                  <c:v>58.885999999999996</c:v>
                </c:pt>
                <c:pt idx="2816">
                  <c:v>58.803000000000004</c:v>
                </c:pt>
                <c:pt idx="2817">
                  <c:v>58.691000000000003</c:v>
                </c:pt>
                <c:pt idx="2818">
                  <c:v>58.58</c:v>
                </c:pt>
                <c:pt idx="2819">
                  <c:v>58.469000000000001</c:v>
                </c:pt>
                <c:pt idx="2820">
                  <c:v>58.356999999999999</c:v>
                </c:pt>
                <c:pt idx="2821">
                  <c:v>58.274000000000001</c:v>
                </c:pt>
                <c:pt idx="2822">
                  <c:v>58.162000000000013</c:v>
                </c:pt>
                <c:pt idx="2823">
                  <c:v>58.050999999999995</c:v>
                </c:pt>
                <c:pt idx="2824">
                  <c:v>57.967000000000006</c:v>
                </c:pt>
                <c:pt idx="2825">
                  <c:v>57.883999999999993</c:v>
                </c:pt>
                <c:pt idx="2826">
                  <c:v>57.772000000000013</c:v>
                </c:pt>
                <c:pt idx="2827">
                  <c:v>57.689</c:v>
                </c:pt>
                <c:pt idx="2828">
                  <c:v>57.605000000000011</c:v>
                </c:pt>
                <c:pt idx="2829">
                  <c:v>57.521000000000001</c:v>
                </c:pt>
                <c:pt idx="2830">
                  <c:v>57.41</c:v>
                </c:pt>
                <c:pt idx="2831">
                  <c:v>57.326000000000001</c:v>
                </c:pt>
                <c:pt idx="2832">
                  <c:v>57.243000000000002</c:v>
                </c:pt>
                <c:pt idx="2833">
                  <c:v>57.159000000000006</c:v>
                </c:pt>
                <c:pt idx="2834">
                  <c:v>57.048000000000002</c:v>
                </c:pt>
                <c:pt idx="2835">
                  <c:v>56.964000000000006</c:v>
                </c:pt>
                <c:pt idx="2836">
                  <c:v>56.880999999999993</c:v>
                </c:pt>
                <c:pt idx="2837">
                  <c:v>56.797000000000011</c:v>
                </c:pt>
                <c:pt idx="2838">
                  <c:v>56.686</c:v>
                </c:pt>
                <c:pt idx="2839">
                  <c:v>56.602000000000011</c:v>
                </c:pt>
                <c:pt idx="2840">
                  <c:v>56.519000000000005</c:v>
                </c:pt>
                <c:pt idx="2841">
                  <c:v>56.407000000000004</c:v>
                </c:pt>
                <c:pt idx="2842">
                  <c:v>56.324000000000005</c:v>
                </c:pt>
                <c:pt idx="2843">
                  <c:v>56.24</c:v>
                </c:pt>
                <c:pt idx="2844">
                  <c:v>56.129000000000012</c:v>
                </c:pt>
                <c:pt idx="2845">
                  <c:v>56.073</c:v>
                </c:pt>
                <c:pt idx="2846">
                  <c:v>55.961000000000006</c:v>
                </c:pt>
                <c:pt idx="2847">
                  <c:v>55.878</c:v>
                </c:pt>
                <c:pt idx="2848">
                  <c:v>55.794000000000011</c:v>
                </c:pt>
                <c:pt idx="2849">
                  <c:v>55.711000000000006</c:v>
                </c:pt>
                <c:pt idx="2850">
                  <c:v>55.599000000000011</c:v>
                </c:pt>
                <c:pt idx="2851">
                  <c:v>55.516000000000005</c:v>
                </c:pt>
                <c:pt idx="2852">
                  <c:v>55.432000000000002</c:v>
                </c:pt>
                <c:pt idx="2853">
                  <c:v>55.349000000000004</c:v>
                </c:pt>
                <c:pt idx="2854">
                  <c:v>55.265000000000093</c:v>
                </c:pt>
                <c:pt idx="2855">
                  <c:v>55.153999999999996</c:v>
                </c:pt>
                <c:pt idx="2856">
                  <c:v>55.07</c:v>
                </c:pt>
                <c:pt idx="2857">
                  <c:v>54.986000000000004</c:v>
                </c:pt>
                <c:pt idx="2858">
                  <c:v>54.903000000000006</c:v>
                </c:pt>
                <c:pt idx="2859">
                  <c:v>54.818999999999996</c:v>
                </c:pt>
                <c:pt idx="2860">
                  <c:v>54.736000000000011</c:v>
                </c:pt>
                <c:pt idx="2861">
                  <c:v>54.652000000000001</c:v>
                </c:pt>
                <c:pt idx="2862">
                  <c:v>54.569000000000003</c:v>
                </c:pt>
                <c:pt idx="2863">
                  <c:v>54.484999999999999</c:v>
                </c:pt>
                <c:pt idx="2864">
                  <c:v>54.400999999999996</c:v>
                </c:pt>
                <c:pt idx="2865">
                  <c:v>54.317999999999998</c:v>
                </c:pt>
                <c:pt idx="2866">
                  <c:v>54.234000000000002</c:v>
                </c:pt>
                <c:pt idx="2867">
                  <c:v>54.150999999999996</c:v>
                </c:pt>
                <c:pt idx="2868">
                  <c:v>54.067</c:v>
                </c:pt>
                <c:pt idx="2869">
                  <c:v>53.983999999999995</c:v>
                </c:pt>
                <c:pt idx="2870">
                  <c:v>53.9</c:v>
                </c:pt>
                <c:pt idx="2871">
                  <c:v>53.843999999999994</c:v>
                </c:pt>
                <c:pt idx="2872">
                  <c:v>53.761000000000003</c:v>
                </c:pt>
                <c:pt idx="2873">
                  <c:v>53.677</c:v>
                </c:pt>
                <c:pt idx="2874">
                  <c:v>53.594000000000001</c:v>
                </c:pt>
                <c:pt idx="2875">
                  <c:v>53.51</c:v>
                </c:pt>
                <c:pt idx="2876">
                  <c:v>53.426000000000002</c:v>
                </c:pt>
                <c:pt idx="2877">
                  <c:v>53.343000000000004</c:v>
                </c:pt>
                <c:pt idx="2878">
                  <c:v>53.287000000000006</c:v>
                </c:pt>
                <c:pt idx="2879">
                  <c:v>53.204000000000001</c:v>
                </c:pt>
                <c:pt idx="2880">
                  <c:v>53.120000000000012</c:v>
                </c:pt>
                <c:pt idx="2881">
                  <c:v>53.064</c:v>
                </c:pt>
                <c:pt idx="2882">
                  <c:v>52.980999999999995</c:v>
                </c:pt>
                <c:pt idx="2883">
                  <c:v>52.897000000000006</c:v>
                </c:pt>
                <c:pt idx="2884">
                  <c:v>52.840999999999994</c:v>
                </c:pt>
                <c:pt idx="2885">
                  <c:v>52.758000000000003</c:v>
                </c:pt>
                <c:pt idx="2886">
                  <c:v>52.702000000000012</c:v>
                </c:pt>
                <c:pt idx="2887">
                  <c:v>52.619</c:v>
                </c:pt>
                <c:pt idx="2888">
                  <c:v>52.563000000000002</c:v>
                </c:pt>
                <c:pt idx="2889">
                  <c:v>52.479000000000006</c:v>
                </c:pt>
                <c:pt idx="2890">
                  <c:v>52.424000000000007</c:v>
                </c:pt>
                <c:pt idx="2891">
                  <c:v>52.339999999999996</c:v>
                </c:pt>
                <c:pt idx="2892">
                  <c:v>52.284000000000006</c:v>
                </c:pt>
                <c:pt idx="2893">
                  <c:v>52.201000000000001</c:v>
                </c:pt>
                <c:pt idx="2894">
                  <c:v>52.145000000000003</c:v>
                </c:pt>
                <c:pt idx="2895">
                  <c:v>52.061</c:v>
                </c:pt>
                <c:pt idx="2896">
                  <c:v>52.006</c:v>
                </c:pt>
                <c:pt idx="2897">
                  <c:v>51.922000000000011</c:v>
                </c:pt>
                <c:pt idx="2898">
                  <c:v>51.866</c:v>
                </c:pt>
                <c:pt idx="2899">
                  <c:v>51.783000000000001</c:v>
                </c:pt>
                <c:pt idx="2900">
                  <c:v>51.727000000000011</c:v>
                </c:pt>
                <c:pt idx="2901">
                  <c:v>51.671000000000006</c:v>
                </c:pt>
                <c:pt idx="2902">
                  <c:v>51.588000000000001</c:v>
                </c:pt>
                <c:pt idx="2903">
                  <c:v>51.532000000000011</c:v>
                </c:pt>
                <c:pt idx="2904">
                  <c:v>51.476000000000006</c:v>
                </c:pt>
                <c:pt idx="2905">
                  <c:v>51.421000000000006</c:v>
                </c:pt>
                <c:pt idx="2906">
                  <c:v>51.336999999999996</c:v>
                </c:pt>
                <c:pt idx="2907">
                  <c:v>51.281000000000006</c:v>
                </c:pt>
                <c:pt idx="2908">
                  <c:v>51.226000000000013</c:v>
                </c:pt>
                <c:pt idx="2909">
                  <c:v>51.17</c:v>
                </c:pt>
                <c:pt idx="2910">
                  <c:v>51.086000000000006</c:v>
                </c:pt>
                <c:pt idx="2911">
                  <c:v>51.031000000000006</c:v>
                </c:pt>
                <c:pt idx="2912">
                  <c:v>50.975000000000001</c:v>
                </c:pt>
                <c:pt idx="2913">
                  <c:v>50.891000000000005</c:v>
                </c:pt>
                <c:pt idx="2914">
                  <c:v>50.836000000000006</c:v>
                </c:pt>
                <c:pt idx="2915">
                  <c:v>50.78</c:v>
                </c:pt>
                <c:pt idx="2916">
                  <c:v>50.724000000000011</c:v>
                </c:pt>
                <c:pt idx="2917">
                  <c:v>50.641000000000005</c:v>
                </c:pt>
                <c:pt idx="2918">
                  <c:v>50.585000000000001</c:v>
                </c:pt>
                <c:pt idx="2919">
                  <c:v>50.529000000000003</c:v>
                </c:pt>
                <c:pt idx="2920">
                  <c:v>50.474000000000004</c:v>
                </c:pt>
                <c:pt idx="2921">
                  <c:v>50.39</c:v>
                </c:pt>
                <c:pt idx="2922">
                  <c:v>50.333999999999996</c:v>
                </c:pt>
                <c:pt idx="2923">
                  <c:v>50.251000000000005</c:v>
                </c:pt>
                <c:pt idx="2924">
                  <c:v>50.195000000000093</c:v>
                </c:pt>
                <c:pt idx="2925">
                  <c:v>50.139000000000003</c:v>
                </c:pt>
                <c:pt idx="2926">
                  <c:v>50.083999999999996</c:v>
                </c:pt>
                <c:pt idx="2927">
                  <c:v>50.028000000000013</c:v>
                </c:pt>
                <c:pt idx="2928">
                  <c:v>50.016000000000005</c:v>
                </c:pt>
                <c:pt idx="2929">
                  <c:v>49.965000000000003</c:v>
                </c:pt>
                <c:pt idx="2930">
                  <c:v>49.914999999999999</c:v>
                </c:pt>
                <c:pt idx="2931">
                  <c:v>49.864000000000004</c:v>
                </c:pt>
                <c:pt idx="2932">
                  <c:v>49.812999999999995</c:v>
                </c:pt>
                <c:pt idx="2933">
                  <c:v>49.763000000000012</c:v>
                </c:pt>
                <c:pt idx="2934">
                  <c:v>49.712000000000003</c:v>
                </c:pt>
                <c:pt idx="2935">
                  <c:v>49.636000000000003</c:v>
                </c:pt>
                <c:pt idx="2936">
                  <c:v>49.585000000000001</c:v>
                </c:pt>
                <c:pt idx="2937">
                  <c:v>49.534000000000006</c:v>
                </c:pt>
                <c:pt idx="2938">
                  <c:v>49.483999999999995</c:v>
                </c:pt>
                <c:pt idx="2939">
                  <c:v>49.433</c:v>
                </c:pt>
                <c:pt idx="2940">
                  <c:v>49.381999999999998</c:v>
                </c:pt>
                <c:pt idx="2941">
                  <c:v>49.330999999999996</c:v>
                </c:pt>
                <c:pt idx="2942">
                  <c:v>49.281000000000006</c:v>
                </c:pt>
                <c:pt idx="2943">
                  <c:v>49.230000000000011</c:v>
                </c:pt>
                <c:pt idx="2944">
                  <c:v>49.153999999999996</c:v>
                </c:pt>
                <c:pt idx="2945">
                  <c:v>49.103000000000002</c:v>
                </c:pt>
                <c:pt idx="2946">
                  <c:v>49.053000000000004</c:v>
                </c:pt>
                <c:pt idx="2947">
                  <c:v>49.002000000000002</c:v>
                </c:pt>
                <c:pt idx="2948">
                  <c:v>48.950999999999993</c:v>
                </c:pt>
                <c:pt idx="2949">
                  <c:v>48.9</c:v>
                </c:pt>
                <c:pt idx="2950">
                  <c:v>48.849999999999994</c:v>
                </c:pt>
                <c:pt idx="2951">
                  <c:v>48.799000000000063</c:v>
                </c:pt>
                <c:pt idx="2952">
                  <c:v>48.748000000000012</c:v>
                </c:pt>
                <c:pt idx="2953">
                  <c:v>48.697000000000003</c:v>
                </c:pt>
                <c:pt idx="2954">
                  <c:v>48.672000000000011</c:v>
                </c:pt>
                <c:pt idx="2955">
                  <c:v>48.621000000000002</c:v>
                </c:pt>
                <c:pt idx="2956">
                  <c:v>48.571000000000005</c:v>
                </c:pt>
                <c:pt idx="2957">
                  <c:v>48.52</c:v>
                </c:pt>
                <c:pt idx="2958">
                  <c:v>48.469000000000001</c:v>
                </c:pt>
                <c:pt idx="2959">
                  <c:v>48.419000000000004</c:v>
                </c:pt>
                <c:pt idx="2960">
                  <c:v>48.393000000000001</c:v>
                </c:pt>
                <c:pt idx="2961">
                  <c:v>48.343000000000004</c:v>
                </c:pt>
                <c:pt idx="2962">
                  <c:v>48.292000000000108</c:v>
                </c:pt>
                <c:pt idx="2963">
                  <c:v>48.241</c:v>
                </c:pt>
                <c:pt idx="2964">
                  <c:v>48.190000000000012</c:v>
                </c:pt>
                <c:pt idx="2965">
                  <c:v>48.14</c:v>
                </c:pt>
                <c:pt idx="2966">
                  <c:v>48.089000000000006</c:v>
                </c:pt>
                <c:pt idx="2967">
                  <c:v>48.064</c:v>
                </c:pt>
                <c:pt idx="2968">
                  <c:v>48.013000000000005</c:v>
                </c:pt>
                <c:pt idx="2969">
                  <c:v>47.962000000000003</c:v>
                </c:pt>
                <c:pt idx="2970">
                  <c:v>47.937000000000005</c:v>
                </c:pt>
                <c:pt idx="2971">
                  <c:v>47.885999999999996</c:v>
                </c:pt>
                <c:pt idx="2972">
                  <c:v>47.835000000000001</c:v>
                </c:pt>
                <c:pt idx="2973">
                  <c:v>47.809999999999995</c:v>
                </c:pt>
                <c:pt idx="2974">
                  <c:v>47.759</c:v>
                </c:pt>
                <c:pt idx="2975">
                  <c:v>47.709000000000003</c:v>
                </c:pt>
                <c:pt idx="2976">
                  <c:v>47.658000000000001</c:v>
                </c:pt>
                <c:pt idx="2977">
                  <c:v>47.633000000000003</c:v>
                </c:pt>
                <c:pt idx="2978">
                  <c:v>47.582000000000001</c:v>
                </c:pt>
                <c:pt idx="2979">
                  <c:v>47.531000000000006</c:v>
                </c:pt>
                <c:pt idx="2980">
                  <c:v>47.48</c:v>
                </c:pt>
                <c:pt idx="2981">
                  <c:v>47.43</c:v>
                </c:pt>
                <c:pt idx="2982">
                  <c:v>47.403999999999996</c:v>
                </c:pt>
                <c:pt idx="2983">
                  <c:v>47.353999999999999</c:v>
                </c:pt>
                <c:pt idx="2984">
                  <c:v>47.303000000000004</c:v>
                </c:pt>
                <c:pt idx="2985">
                  <c:v>47.252000000000002</c:v>
                </c:pt>
                <c:pt idx="2986">
                  <c:v>47.201000000000001</c:v>
                </c:pt>
                <c:pt idx="2987">
                  <c:v>47.176000000000002</c:v>
                </c:pt>
                <c:pt idx="2988">
                  <c:v>47.125000000000092</c:v>
                </c:pt>
                <c:pt idx="2989">
                  <c:v>47.1</c:v>
                </c:pt>
                <c:pt idx="2990">
                  <c:v>47.049000000000007</c:v>
                </c:pt>
                <c:pt idx="2991">
                  <c:v>46.999000000000002</c:v>
                </c:pt>
                <c:pt idx="2992">
                  <c:v>46.973000000000006</c:v>
                </c:pt>
                <c:pt idx="2993">
                  <c:v>46.922000000000011</c:v>
                </c:pt>
                <c:pt idx="2994">
                  <c:v>46.872</c:v>
                </c:pt>
                <c:pt idx="2995">
                  <c:v>46.846000000000004</c:v>
                </c:pt>
                <c:pt idx="2996">
                  <c:v>46.796000000000063</c:v>
                </c:pt>
                <c:pt idx="2997">
                  <c:v>46.745000000000012</c:v>
                </c:pt>
                <c:pt idx="2998">
                  <c:v>46.720000000000013</c:v>
                </c:pt>
                <c:pt idx="2999">
                  <c:v>46.669000000000011</c:v>
                </c:pt>
                <c:pt idx="3000">
                  <c:v>46.618000000000002</c:v>
                </c:pt>
                <c:pt idx="3001">
                  <c:v>46.568000000000012</c:v>
                </c:pt>
                <c:pt idx="3002">
                  <c:v>46.542000000000002</c:v>
                </c:pt>
                <c:pt idx="3003">
                  <c:v>46.593000000000011</c:v>
                </c:pt>
                <c:pt idx="3004">
                  <c:v>46.694000000000003</c:v>
                </c:pt>
                <c:pt idx="3005">
                  <c:v>46.846000000000004</c:v>
                </c:pt>
                <c:pt idx="3006">
                  <c:v>47.049000000000007</c:v>
                </c:pt>
                <c:pt idx="3007">
                  <c:v>47.278000000000013</c:v>
                </c:pt>
                <c:pt idx="3008">
                  <c:v>47.48</c:v>
                </c:pt>
                <c:pt idx="3009">
                  <c:v>47.709000000000003</c:v>
                </c:pt>
                <c:pt idx="3010">
                  <c:v>47.937000000000005</c:v>
                </c:pt>
                <c:pt idx="3011">
                  <c:v>48.165000000000013</c:v>
                </c:pt>
                <c:pt idx="3012">
                  <c:v>48.368000000000002</c:v>
                </c:pt>
                <c:pt idx="3013">
                  <c:v>48.596000000000011</c:v>
                </c:pt>
                <c:pt idx="3014">
                  <c:v>48.799000000000063</c:v>
                </c:pt>
                <c:pt idx="3015">
                  <c:v>49.002000000000002</c:v>
                </c:pt>
                <c:pt idx="3016">
                  <c:v>49.205000000000013</c:v>
                </c:pt>
                <c:pt idx="3017">
                  <c:v>49.407000000000004</c:v>
                </c:pt>
                <c:pt idx="3018">
                  <c:v>49.61</c:v>
                </c:pt>
                <c:pt idx="3019">
                  <c:v>49.812999999999995</c:v>
                </c:pt>
                <c:pt idx="3020">
                  <c:v>49.991</c:v>
                </c:pt>
                <c:pt idx="3021">
                  <c:v>50.139000000000003</c:v>
                </c:pt>
                <c:pt idx="3022">
                  <c:v>50.333999999999996</c:v>
                </c:pt>
                <c:pt idx="3023">
                  <c:v>50.529000000000003</c:v>
                </c:pt>
                <c:pt idx="3024">
                  <c:v>50.724000000000011</c:v>
                </c:pt>
                <c:pt idx="3025">
                  <c:v>50.919000000000004</c:v>
                </c:pt>
                <c:pt idx="3026">
                  <c:v>51.086000000000006</c:v>
                </c:pt>
                <c:pt idx="3027">
                  <c:v>51.281000000000006</c:v>
                </c:pt>
                <c:pt idx="3028">
                  <c:v>51.449000000000005</c:v>
                </c:pt>
                <c:pt idx="3029">
                  <c:v>51.616</c:v>
                </c:pt>
                <c:pt idx="3030">
                  <c:v>51.783000000000001</c:v>
                </c:pt>
                <c:pt idx="3031">
                  <c:v>51.949999999999996</c:v>
                </c:pt>
                <c:pt idx="3032">
                  <c:v>52.117000000000004</c:v>
                </c:pt>
                <c:pt idx="3033">
                  <c:v>52.256</c:v>
                </c:pt>
                <c:pt idx="3034">
                  <c:v>52.424000000000007</c:v>
                </c:pt>
                <c:pt idx="3035">
                  <c:v>52.563000000000002</c:v>
                </c:pt>
                <c:pt idx="3036">
                  <c:v>52.730000000000011</c:v>
                </c:pt>
                <c:pt idx="3037">
                  <c:v>52.869</c:v>
                </c:pt>
                <c:pt idx="3038">
                  <c:v>53.009</c:v>
                </c:pt>
                <c:pt idx="3039">
                  <c:v>53.120000000000012</c:v>
                </c:pt>
                <c:pt idx="3040">
                  <c:v>53.259</c:v>
                </c:pt>
                <c:pt idx="3041">
                  <c:v>53.370999999999995</c:v>
                </c:pt>
                <c:pt idx="3042">
                  <c:v>53.51</c:v>
                </c:pt>
                <c:pt idx="3043">
                  <c:v>53.621000000000002</c:v>
                </c:pt>
                <c:pt idx="3044">
                  <c:v>53.733000000000011</c:v>
                </c:pt>
                <c:pt idx="3045">
                  <c:v>53.843999999999994</c:v>
                </c:pt>
                <c:pt idx="3046">
                  <c:v>53.955999999999996</c:v>
                </c:pt>
                <c:pt idx="3047">
                  <c:v>54.067</c:v>
                </c:pt>
                <c:pt idx="3048">
                  <c:v>54.206000000000003</c:v>
                </c:pt>
                <c:pt idx="3049">
                  <c:v>54.317999999999998</c:v>
                </c:pt>
                <c:pt idx="3050">
                  <c:v>54.429000000000002</c:v>
                </c:pt>
                <c:pt idx="3051">
                  <c:v>54.541000000000004</c:v>
                </c:pt>
                <c:pt idx="3052">
                  <c:v>54.652000000000001</c:v>
                </c:pt>
                <c:pt idx="3053">
                  <c:v>54.736000000000011</c:v>
                </c:pt>
                <c:pt idx="3054">
                  <c:v>54.846999999999994</c:v>
                </c:pt>
                <c:pt idx="3055">
                  <c:v>54.958999999999996</c:v>
                </c:pt>
                <c:pt idx="3056">
                  <c:v>55.042000000000002</c:v>
                </c:pt>
                <c:pt idx="3057">
                  <c:v>55.153999999999996</c:v>
                </c:pt>
                <c:pt idx="3058">
                  <c:v>55.265000000000093</c:v>
                </c:pt>
                <c:pt idx="3059">
                  <c:v>55.349000000000004</c:v>
                </c:pt>
                <c:pt idx="3060">
                  <c:v>55.46</c:v>
                </c:pt>
                <c:pt idx="3061">
                  <c:v>55.544000000000004</c:v>
                </c:pt>
                <c:pt idx="3062">
                  <c:v>55.627000000000002</c:v>
                </c:pt>
                <c:pt idx="3063">
                  <c:v>55.683</c:v>
                </c:pt>
                <c:pt idx="3064">
                  <c:v>55.794000000000011</c:v>
                </c:pt>
                <c:pt idx="3065">
                  <c:v>56.073</c:v>
                </c:pt>
                <c:pt idx="3066">
                  <c:v>56.463000000000001</c:v>
                </c:pt>
                <c:pt idx="3067">
                  <c:v>56.909000000000006</c:v>
                </c:pt>
                <c:pt idx="3068">
                  <c:v>57.41</c:v>
                </c:pt>
                <c:pt idx="3069">
                  <c:v>57.883999999999993</c:v>
                </c:pt>
                <c:pt idx="3070">
                  <c:v>58.384999999999998</c:v>
                </c:pt>
                <c:pt idx="3071">
                  <c:v>58.885999999999996</c:v>
                </c:pt>
                <c:pt idx="3072">
                  <c:v>59.387999999999998</c:v>
                </c:pt>
                <c:pt idx="3073">
                  <c:v>59.888999999999996</c:v>
                </c:pt>
                <c:pt idx="3074">
                  <c:v>60.394000000000005</c:v>
                </c:pt>
                <c:pt idx="3075">
                  <c:v>60.952999999999996</c:v>
                </c:pt>
                <c:pt idx="3076">
                  <c:v>61.510999999999996</c:v>
                </c:pt>
                <c:pt idx="3077">
                  <c:v>62.037000000000006</c:v>
                </c:pt>
                <c:pt idx="3078">
                  <c:v>62.563000000000002</c:v>
                </c:pt>
                <c:pt idx="3079">
                  <c:v>63.056000000000004</c:v>
                </c:pt>
                <c:pt idx="3080">
                  <c:v>63.549000000000007</c:v>
                </c:pt>
                <c:pt idx="3081">
                  <c:v>64.040999999999997</c:v>
                </c:pt>
                <c:pt idx="3082">
                  <c:v>64.534000000000006</c:v>
                </c:pt>
                <c:pt idx="3083">
                  <c:v>64.994000000000185</c:v>
                </c:pt>
                <c:pt idx="3084">
                  <c:v>65.421000000000006</c:v>
                </c:pt>
                <c:pt idx="3085">
                  <c:v>65.849000000000004</c:v>
                </c:pt>
                <c:pt idx="3086">
                  <c:v>66.275999999999982</c:v>
                </c:pt>
                <c:pt idx="3087">
                  <c:v>66.669999999999987</c:v>
                </c:pt>
                <c:pt idx="3088">
                  <c:v>67.063999999999993</c:v>
                </c:pt>
                <c:pt idx="3089">
                  <c:v>67.459000000000003</c:v>
                </c:pt>
                <c:pt idx="3090">
                  <c:v>67.819999999999993</c:v>
                </c:pt>
                <c:pt idx="3091">
                  <c:v>68.214000000000027</c:v>
                </c:pt>
                <c:pt idx="3092">
                  <c:v>68.543000000000006</c:v>
                </c:pt>
                <c:pt idx="3093">
                  <c:v>68.903999999999996</c:v>
                </c:pt>
                <c:pt idx="3094">
                  <c:v>69.233000000000004</c:v>
                </c:pt>
                <c:pt idx="3095">
                  <c:v>69.561000000000007</c:v>
                </c:pt>
                <c:pt idx="3096">
                  <c:v>69.89</c:v>
                </c:pt>
                <c:pt idx="3097">
                  <c:v>70.281999999999996</c:v>
                </c:pt>
                <c:pt idx="3098">
                  <c:v>70.646000000000001</c:v>
                </c:pt>
                <c:pt idx="3099">
                  <c:v>71.009</c:v>
                </c:pt>
                <c:pt idx="3100">
                  <c:v>71.371999999999986</c:v>
                </c:pt>
                <c:pt idx="3101">
                  <c:v>71.735000000000014</c:v>
                </c:pt>
                <c:pt idx="3102">
                  <c:v>72.057999999999993</c:v>
                </c:pt>
                <c:pt idx="3103">
                  <c:v>72.381</c:v>
                </c:pt>
                <c:pt idx="3104">
                  <c:v>72.703999999999994</c:v>
                </c:pt>
                <c:pt idx="3105">
                  <c:v>73.027000000000001</c:v>
                </c:pt>
                <c:pt idx="3106">
                  <c:v>73.308999999999983</c:v>
                </c:pt>
                <c:pt idx="3107">
                  <c:v>73.592000000000013</c:v>
                </c:pt>
                <c:pt idx="3108">
                  <c:v>73.873999999999981</c:v>
                </c:pt>
                <c:pt idx="3109">
                  <c:v>74.156999999999982</c:v>
                </c:pt>
                <c:pt idx="3110">
                  <c:v>74.438999999999993</c:v>
                </c:pt>
                <c:pt idx="3111">
                  <c:v>74.762</c:v>
                </c:pt>
                <c:pt idx="3112">
                  <c:v>75.045000000000002</c:v>
                </c:pt>
                <c:pt idx="3113">
                  <c:v>75.326999999999998</c:v>
                </c:pt>
                <c:pt idx="3114">
                  <c:v>75.649999999999991</c:v>
                </c:pt>
                <c:pt idx="3115">
                  <c:v>75.933000000000007</c:v>
                </c:pt>
                <c:pt idx="3116">
                  <c:v>76.215000000000003</c:v>
                </c:pt>
                <c:pt idx="3117">
                  <c:v>76.498000000000005</c:v>
                </c:pt>
                <c:pt idx="3118">
                  <c:v>76.78</c:v>
                </c:pt>
                <c:pt idx="3119">
                  <c:v>77.063000000000002</c:v>
                </c:pt>
                <c:pt idx="3120">
                  <c:v>77.304999999999993</c:v>
                </c:pt>
                <c:pt idx="3121">
                  <c:v>77.587000000000003</c:v>
                </c:pt>
                <c:pt idx="3122">
                  <c:v>77.828999999999979</c:v>
                </c:pt>
                <c:pt idx="3123">
                  <c:v>78.111999999999995</c:v>
                </c:pt>
                <c:pt idx="3124">
                  <c:v>78.353999999999999</c:v>
                </c:pt>
                <c:pt idx="3125">
                  <c:v>78.596000000000004</c:v>
                </c:pt>
                <c:pt idx="3126">
                  <c:v>78.837999999999994</c:v>
                </c:pt>
                <c:pt idx="3127">
                  <c:v>79.08</c:v>
                </c:pt>
                <c:pt idx="3128">
                  <c:v>79.322999999999979</c:v>
                </c:pt>
                <c:pt idx="3129">
                  <c:v>79.524000000000001</c:v>
                </c:pt>
                <c:pt idx="3130">
                  <c:v>79.766000000000005</c:v>
                </c:pt>
                <c:pt idx="3131">
                  <c:v>79.968000000000004</c:v>
                </c:pt>
                <c:pt idx="3132">
                  <c:v>80.203999999999994</c:v>
                </c:pt>
                <c:pt idx="3133">
                  <c:v>80.510999999999996</c:v>
                </c:pt>
                <c:pt idx="3134">
                  <c:v>80.766000000000005</c:v>
                </c:pt>
                <c:pt idx="3135">
                  <c:v>81.021000000000001</c:v>
                </c:pt>
                <c:pt idx="3136">
                  <c:v>81.225999999999999</c:v>
                </c:pt>
                <c:pt idx="3137">
                  <c:v>81.480999999999995</c:v>
                </c:pt>
                <c:pt idx="3138">
                  <c:v>81.736000000000004</c:v>
                </c:pt>
                <c:pt idx="3139">
                  <c:v>81.94100000000023</c:v>
                </c:pt>
                <c:pt idx="3140">
                  <c:v>82.195999999999998</c:v>
                </c:pt>
                <c:pt idx="3141">
                  <c:v>82.450999999999993</c:v>
                </c:pt>
                <c:pt idx="3142">
                  <c:v>82.655999999999949</c:v>
                </c:pt>
                <c:pt idx="3143">
                  <c:v>82.911000000000215</c:v>
                </c:pt>
                <c:pt idx="3144">
                  <c:v>83.114999999999995</c:v>
                </c:pt>
                <c:pt idx="3145">
                  <c:v>83.32</c:v>
                </c:pt>
                <c:pt idx="3146">
                  <c:v>83.574999999999989</c:v>
                </c:pt>
                <c:pt idx="3147">
                  <c:v>83.778999999999982</c:v>
                </c:pt>
                <c:pt idx="3148">
                  <c:v>83.983999999999995</c:v>
                </c:pt>
                <c:pt idx="3149">
                  <c:v>84.187999999999988</c:v>
                </c:pt>
                <c:pt idx="3150">
                  <c:v>84.391999999999996</c:v>
                </c:pt>
                <c:pt idx="3151">
                  <c:v>84.596000000000004</c:v>
                </c:pt>
                <c:pt idx="3152">
                  <c:v>84.801000000000002</c:v>
                </c:pt>
                <c:pt idx="3153">
                  <c:v>85.004999999999995</c:v>
                </c:pt>
                <c:pt idx="3154">
                  <c:v>85.209000000000003</c:v>
                </c:pt>
                <c:pt idx="3155">
                  <c:v>85.361999999999995</c:v>
                </c:pt>
                <c:pt idx="3156">
                  <c:v>85.566999999999993</c:v>
                </c:pt>
                <c:pt idx="3157">
                  <c:v>85.771000000000001</c:v>
                </c:pt>
                <c:pt idx="3158">
                  <c:v>85.924000000000007</c:v>
                </c:pt>
                <c:pt idx="3159">
                  <c:v>86.128999999999948</c:v>
                </c:pt>
                <c:pt idx="3160">
                  <c:v>86.281999999999996</c:v>
                </c:pt>
                <c:pt idx="3161">
                  <c:v>86.486000000000004</c:v>
                </c:pt>
                <c:pt idx="3162">
                  <c:v>86.638999999999982</c:v>
                </c:pt>
                <c:pt idx="3163">
                  <c:v>86.843999999999994</c:v>
                </c:pt>
                <c:pt idx="3164">
                  <c:v>86.997000000000185</c:v>
                </c:pt>
                <c:pt idx="3165">
                  <c:v>87.149999999999991</c:v>
                </c:pt>
                <c:pt idx="3166">
                  <c:v>87.353999999999999</c:v>
                </c:pt>
                <c:pt idx="3167">
                  <c:v>87.507999999999996</c:v>
                </c:pt>
                <c:pt idx="3168">
                  <c:v>87.712000000000003</c:v>
                </c:pt>
                <c:pt idx="3169">
                  <c:v>87.864999999999995</c:v>
                </c:pt>
                <c:pt idx="3170">
                  <c:v>88.018000000000001</c:v>
                </c:pt>
                <c:pt idx="3171">
                  <c:v>88.170999999999978</c:v>
                </c:pt>
                <c:pt idx="3172">
                  <c:v>88.324999999999989</c:v>
                </c:pt>
                <c:pt idx="3173">
                  <c:v>88.528999999999982</c:v>
                </c:pt>
                <c:pt idx="3174">
                  <c:v>88.681999999999988</c:v>
                </c:pt>
                <c:pt idx="3175">
                  <c:v>88.834999999999994</c:v>
                </c:pt>
                <c:pt idx="3176">
                  <c:v>88.989000000000004</c:v>
                </c:pt>
                <c:pt idx="3177">
                  <c:v>89.141999999999996</c:v>
                </c:pt>
                <c:pt idx="3178">
                  <c:v>89.295000000000002</c:v>
                </c:pt>
                <c:pt idx="3179">
                  <c:v>89.448000000000022</c:v>
                </c:pt>
                <c:pt idx="3180">
                  <c:v>89.600999999999999</c:v>
                </c:pt>
                <c:pt idx="3181">
                  <c:v>89.754999999999995</c:v>
                </c:pt>
                <c:pt idx="3182">
                  <c:v>89.856999999999999</c:v>
                </c:pt>
                <c:pt idx="3183">
                  <c:v>90.01</c:v>
                </c:pt>
                <c:pt idx="3184">
                  <c:v>90.197000000000003</c:v>
                </c:pt>
                <c:pt idx="3185">
                  <c:v>90.394000000000005</c:v>
                </c:pt>
                <c:pt idx="3186">
                  <c:v>90.525999999999982</c:v>
                </c:pt>
                <c:pt idx="3187">
                  <c:v>90.722999999999999</c:v>
                </c:pt>
                <c:pt idx="3188">
                  <c:v>90.92</c:v>
                </c:pt>
                <c:pt idx="3189">
                  <c:v>91.051000000000002</c:v>
                </c:pt>
                <c:pt idx="3190">
                  <c:v>91.248999999999995</c:v>
                </c:pt>
                <c:pt idx="3191">
                  <c:v>91.38</c:v>
                </c:pt>
                <c:pt idx="3192">
                  <c:v>91.576999999999998</c:v>
                </c:pt>
                <c:pt idx="3193">
                  <c:v>91.709000000000003</c:v>
                </c:pt>
                <c:pt idx="3194">
                  <c:v>91.84</c:v>
                </c:pt>
                <c:pt idx="3195">
                  <c:v>92.037000000000006</c:v>
                </c:pt>
                <c:pt idx="3196">
                  <c:v>92.168999999999983</c:v>
                </c:pt>
                <c:pt idx="3197">
                  <c:v>92.3</c:v>
                </c:pt>
                <c:pt idx="3198">
                  <c:v>92.430999999999997</c:v>
                </c:pt>
                <c:pt idx="3199">
                  <c:v>92.497000000000185</c:v>
                </c:pt>
                <c:pt idx="3200">
                  <c:v>92.628999999999948</c:v>
                </c:pt>
                <c:pt idx="3201">
                  <c:v>92.76</c:v>
                </c:pt>
                <c:pt idx="3202">
                  <c:v>92.891000000000005</c:v>
                </c:pt>
                <c:pt idx="3203">
                  <c:v>92.956999999999994</c:v>
                </c:pt>
                <c:pt idx="3204">
                  <c:v>93.088999999999999</c:v>
                </c:pt>
                <c:pt idx="3205">
                  <c:v>93.153999999999982</c:v>
                </c:pt>
                <c:pt idx="3206">
                  <c:v>93.286000000000001</c:v>
                </c:pt>
                <c:pt idx="3207">
                  <c:v>93.350999999999999</c:v>
                </c:pt>
                <c:pt idx="3208">
                  <c:v>93.483000000000004</c:v>
                </c:pt>
                <c:pt idx="3209">
                  <c:v>93.549000000000007</c:v>
                </c:pt>
                <c:pt idx="3210">
                  <c:v>93.679999999999978</c:v>
                </c:pt>
                <c:pt idx="3211">
                  <c:v>93.745999999999995</c:v>
                </c:pt>
                <c:pt idx="3212">
                  <c:v>93.876999999999981</c:v>
                </c:pt>
                <c:pt idx="3213">
                  <c:v>93.943000000000026</c:v>
                </c:pt>
                <c:pt idx="3214">
                  <c:v>94.073999999999998</c:v>
                </c:pt>
                <c:pt idx="3215">
                  <c:v>94.14</c:v>
                </c:pt>
                <c:pt idx="3216">
                  <c:v>94.271000000000001</c:v>
                </c:pt>
                <c:pt idx="3217">
                  <c:v>94.337000000000003</c:v>
                </c:pt>
                <c:pt idx="3218">
                  <c:v>94.468999999999994</c:v>
                </c:pt>
                <c:pt idx="3219">
                  <c:v>94.6</c:v>
                </c:pt>
                <c:pt idx="3220">
                  <c:v>94.730999999999995</c:v>
                </c:pt>
                <c:pt idx="3221">
                  <c:v>94.796999999999997</c:v>
                </c:pt>
                <c:pt idx="3222">
                  <c:v>94.929000000000002</c:v>
                </c:pt>
                <c:pt idx="3223">
                  <c:v>95.06</c:v>
                </c:pt>
                <c:pt idx="3224">
                  <c:v>95.125999999999948</c:v>
                </c:pt>
                <c:pt idx="3225">
                  <c:v>95.191000000000003</c:v>
                </c:pt>
                <c:pt idx="3226">
                  <c:v>95.322999999999979</c:v>
                </c:pt>
                <c:pt idx="3227">
                  <c:v>95.388999999999982</c:v>
                </c:pt>
                <c:pt idx="3228">
                  <c:v>95.453999999999994</c:v>
                </c:pt>
                <c:pt idx="3229">
                  <c:v>95.52</c:v>
                </c:pt>
                <c:pt idx="3230">
                  <c:v>95.585999999999999</c:v>
                </c:pt>
                <c:pt idx="3231">
                  <c:v>95.717000000000027</c:v>
                </c:pt>
                <c:pt idx="3232">
                  <c:v>95.783000000000001</c:v>
                </c:pt>
                <c:pt idx="3233">
                  <c:v>95.849000000000004</c:v>
                </c:pt>
                <c:pt idx="3234">
                  <c:v>95.914000000000215</c:v>
                </c:pt>
                <c:pt idx="3235">
                  <c:v>96.046000000000006</c:v>
                </c:pt>
                <c:pt idx="3236">
                  <c:v>96.111000000000004</c:v>
                </c:pt>
                <c:pt idx="3237">
                  <c:v>96.176999999999978</c:v>
                </c:pt>
                <c:pt idx="3238">
                  <c:v>96.242999999999995</c:v>
                </c:pt>
                <c:pt idx="3239">
                  <c:v>96.373999999999981</c:v>
                </c:pt>
                <c:pt idx="3240">
                  <c:v>96.440000000000026</c:v>
                </c:pt>
                <c:pt idx="3241">
                  <c:v>96.373999999999981</c:v>
                </c:pt>
                <c:pt idx="3242">
                  <c:v>96.111000000000004</c:v>
                </c:pt>
                <c:pt idx="3243">
                  <c:v>95.849000000000004</c:v>
                </c:pt>
                <c:pt idx="3244">
                  <c:v>95.585999999999999</c:v>
                </c:pt>
                <c:pt idx="3245">
                  <c:v>95.257000000000005</c:v>
                </c:pt>
                <c:pt idx="3246">
                  <c:v>94.929000000000002</c:v>
                </c:pt>
                <c:pt idx="3247">
                  <c:v>94.6</c:v>
                </c:pt>
                <c:pt idx="3248">
                  <c:v>94.271000000000001</c:v>
                </c:pt>
                <c:pt idx="3249">
                  <c:v>93.943000000000026</c:v>
                </c:pt>
                <c:pt idx="3250">
                  <c:v>93.614000000000004</c:v>
                </c:pt>
                <c:pt idx="3251">
                  <c:v>93.286000000000001</c:v>
                </c:pt>
                <c:pt idx="3252">
                  <c:v>92.956999999999994</c:v>
                </c:pt>
                <c:pt idx="3253">
                  <c:v>92.628999999999948</c:v>
                </c:pt>
                <c:pt idx="3254">
                  <c:v>92.3</c:v>
                </c:pt>
                <c:pt idx="3255">
                  <c:v>91.971000000000004</c:v>
                </c:pt>
                <c:pt idx="3256">
                  <c:v>91.643000000000001</c:v>
                </c:pt>
                <c:pt idx="3257">
                  <c:v>91.38</c:v>
                </c:pt>
                <c:pt idx="3258">
                  <c:v>91.051000000000002</c:v>
                </c:pt>
                <c:pt idx="3259">
                  <c:v>90.789000000000001</c:v>
                </c:pt>
                <c:pt idx="3260">
                  <c:v>90.460000000000022</c:v>
                </c:pt>
                <c:pt idx="3261">
                  <c:v>90.197000000000003</c:v>
                </c:pt>
                <c:pt idx="3262">
                  <c:v>89.908000000000001</c:v>
                </c:pt>
                <c:pt idx="3263">
                  <c:v>89.703999999999994</c:v>
                </c:pt>
                <c:pt idx="3264">
                  <c:v>89.498999999999995</c:v>
                </c:pt>
                <c:pt idx="3265">
                  <c:v>89.295000000000002</c:v>
                </c:pt>
                <c:pt idx="3266">
                  <c:v>89.090999999999994</c:v>
                </c:pt>
                <c:pt idx="3267">
                  <c:v>88.885999999999981</c:v>
                </c:pt>
                <c:pt idx="3268">
                  <c:v>88.681999999999988</c:v>
                </c:pt>
                <c:pt idx="3269">
                  <c:v>88.528999999999982</c:v>
                </c:pt>
                <c:pt idx="3270">
                  <c:v>88.324999999999989</c:v>
                </c:pt>
                <c:pt idx="3271">
                  <c:v>88.11999999999999</c:v>
                </c:pt>
                <c:pt idx="3272">
                  <c:v>87.967000000000027</c:v>
                </c:pt>
                <c:pt idx="3273">
                  <c:v>87.763000000000005</c:v>
                </c:pt>
                <c:pt idx="3274">
                  <c:v>87.558999999999983</c:v>
                </c:pt>
                <c:pt idx="3275">
                  <c:v>87.405000000000001</c:v>
                </c:pt>
                <c:pt idx="3276">
                  <c:v>87.251999999999995</c:v>
                </c:pt>
                <c:pt idx="3277">
                  <c:v>87.048000000000002</c:v>
                </c:pt>
                <c:pt idx="3278">
                  <c:v>86.894999999999996</c:v>
                </c:pt>
                <c:pt idx="3279">
                  <c:v>86.741000000000184</c:v>
                </c:pt>
                <c:pt idx="3280">
                  <c:v>86.587999999999994</c:v>
                </c:pt>
                <c:pt idx="3281">
                  <c:v>86.435000000000002</c:v>
                </c:pt>
                <c:pt idx="3282">
                  <c:v>86.230999999999995</c:v>
                </c:pt>
                <c:pt idx="3283">
                  <c:v>86.077999999999989</c:v>
                </c:pt>
                <c:pt idx="3284">
                  <c:v>85.924000000000007</c:v>
                </c:pt>
                <c:pt idx="3285">
                  <c:v>85.771000000000001</c:v>
                </c:pt>
                <c:pt idx="3286">
                  <c:v>85.668999999999983</c:v>
                </c:pt>
                <c:pt idx="3287">
                  <c:v>85.516000000000005</c:v>
                </c:pt>
                <c:pt idx="3288">
                  <c:v>85.361999999999995</c:v>
                </c:pt>
                <c:pt idx="3289">
                  <c:v>85.209000000000003</c:v>
                </c:pt>
                <c:pt idx="3290">
                  <c:v>85.106999999999999</c:v>
                </c:pt>
                <c:pt idx="3291">
                  <c:v>84.953999999999994</c:v>
                </c:pt>
                <c:pt idx="3292">
                  <c:v>84.801000000000002</c:v>
                </c:pt>
                <c:pt idx="3293">
                  <c:v>84.647999999999996</c:v>
                </c:pt>
                <c:pt idx="3294">
                  <c:v>84.545000000000002</c:v>
                </c:pt>
                <c:pt idx="3295">
                  <c:v>84.391999999999996</c:v>
                </c:pt>
                <c:pt idx="3296">
                  <c:v>84.29</c:v>
                </c:pt>
                <c:pt idx="3297">
                  <c:v>84.137</c:v>
                </c:pt>
                <c:pt idx="3298">
                  <c:v>84.034999999999997</c:v>
                </c:pt>
                <c:pt idx="3299">
                  <c:v>83.881</c:v>
                </c:pt>
                <c:pt idx="3300">
                  <c:v>83.778999999999982</c:v>
                </c:pt>
                <c:pt idx="3301">
                  <c:v>83.676999999999978</c:v>
                </c:pt>
                <c:pt idx="3302">
                  <c:v>83.472999999999999</c:v>
                </c:pt>
                <c:pt idx="3303">
                  <c:v>83.218000000000004</c:v>
                </c:pt>
                <c:pt idx="3304">
                  <c:v>82.911000000000215</c:v>
                </c:pt>
                <c:pt idx="3305">
                  <c:v>82.554000000000002</c:v>
                </c:pt>
                <c:pt idx="3306">
                  <c:v>82.195999999999998</c:v>
                </c:pt>
                <c:pt idx="3307">
                  <c:v>81.838999999999999</c:v>
                </c:pt>
                <c:pt idx="3308">
                  <c:v>81.480999999999995</c:v>
                </c:pt>
                <c:pt idx="3309">
                  <c:v>81.123999999999981</c:v>
                </c:pt>
                <c:pt idx="3310">
                  <c:v>80.766000000000005</c:v>
                </c:pt>
                <c:pt idx="3311">
                  <c:v>80.35799999999999</c:v>
                </c:pt>
                <c:pt idx="3312">
                  <c:v>80.009</c:v>
                </c:pt>
                <c:pt idx="3313">
                  <c:v>79.725999999999999</c:v>
                </c:pt>
                <c:pt idx="3314">
                  <c:v>79.44400000000023</c:v>
                </c:pt>
                <c:pt idx="3315">
                  <c:v>79.161000000000001</c:v>
                </c:pt>
                <c:pt idx="3316">
                  <c:v>78.878999999999948</c:v>
                </c:pt>
                <c:pt idx="3317">
                  <c:v>78.596000000000004</c:v>
                </c:pt>
                <c:pt idx="3318">
                  <c:v>78.313999999999993</c:v>
                </c:pt>
                <c:pt idx="3319">
                  <c:v>78.070999999999998</c:v>
                </c:pt>
                <c:pt idx="3320">
                  <c:v>77.789000000000001</c:v>
                </c:pt>
                <c:pt idx="3321">
                  <c:v>77.506</c:v>
                </c:pt>
                <c:pt idx="3322">
                  <c:v>77.263999999999996</c:v>
                </c:pt>
                <c:pt idx="3323">
                  <c:v>76.982000000000014</c:v>
                </c:pt>
                <c:pt idx="3324">
                  <c:v>76.739999999999995</c:v>
                </c:pt>
                <c:pt idx="3325">
                  <c:v>76.498000000000005</c:v>
                </c:pt>
                <c:pt idx="3326">
                  <c:v>76.215000000000003</c:v>
                </c:pt>
                <c:pt idx="3327">
                  <c:v>75.972999999999999</c:v>
                </c:pt>
                <c:pt idx="3328">
                  <c:v>75.69</c:v>
                </c:pt>
                <c:pt idx="3329">
                  <c:v>75.448000000000022</c:v>
                </c:pt>
                <c:pt idx="3330">
                  <c:v>75.165999999999983</c:v>
                </c:pt>
                <c:pt idx="3331">
                  <c:v>74.924000000000007</c:v>
                </c:pt>
                <c:pt idx="3332">
                  <c:v>74.680999999999983</c:v>
                </c:pt>
                <c:pt idx="3333">
                  <c:v>74.399000000000001</c:v>
                </c:pt>
                <c:pt idx="3334">
                  <c:v>74.156999999999982</c:v>
                </c:pt>
                <c:pt idx="3335">
                  <c:v>73.915000000000006</c:v>
                </c:pt>
                <c:pt idx="3336">
                  <c:v>73.671999999999983</c:v>
                </c:pt>
                <c:pt idx="3337">
                  <c:v>73.430000000000007</c:v>
                </c:pt>
                <c:pt idx="3338">
                  <c:v>73.228999999999999</c:v>
                </c:pt>
                <c:pt idx="3339">
                  <c:v>72.986000000000004</c:v>
                </c:pt>
                <c:pt idx="3340">
                  <c:v>72.744000000000185</c:v>
                </c:pt>
                <c:pt idx="3341">
                  <c:v>72.501999999999995</c:v>
                </c:pt>
                <c:pt idx="3342">
                  <c:v>72.260000000000005</c:v>
                </c:pt>
                <c:pt idx="3343">
                  <c:v>72.018000000000001</c:v>
                </c:pt>
                <c:pt idx="3344">
                  <c:v>71.775999999999982</c:v>
                </c:pt>
                <c:pt idx="3345">
                  <c:v>71.573999999999998</c:v>
                </c:pt>
                <c:pt idx="3346">
                  <c:v>71.331999999999994</c:v>
                </c:pt>
                <c:pt idx="3347">
                  <c:v>71.09</c:v>
                </c:pt>
                <c:pt idx="3348">
                  <c:v>70.846999999999994</c:v>
                </c:pt>
                <c:pt idx="3349">
                  <c:v>70.60499999999999</c:v>
                </c:pt>
                <c:pt idx="3350">
                  <c:v>70.403999999999996</c:v>
                </c:pt>
                <c:pt idx="3351">
                  <c:v>70.161000000000001</c:v>
                </c:pt>
                <c:pt idx="3352">
                  <c:v>69.923000000000002</c:v>
                </c:pt>
                <c:pt idx="3353">
                  <c:v>69.759</c:v>
                </c:pt>
                <c:pt idx="3354">
                  <c:v>69.561000000000007</c:v>
                </c:pt>
                <c:pt idx="3355">
                  <c:v>69.397000000000006</c:v>
                </c:pt>
                <c:pt idx="3356">
                  <c:v>69.2</c:v>
                </c:pt>
                <c:pt idx="3357">
                  <c:v>69.003</c:v>
                </c:pt>
                <c:pt idx="3358">
                  <c:v>68.838999999999999</c:v>
                </c:pt>
                <c:pt idx="3359">
                  <c:v>68.673999999999978</c:v>
                </c:pt>
                <c:pt idx="3360">
                  <c:v>68.477000000000004</c:v>
                </c:pt>
                <c:pt idx="3361">
                  <c:v>68.313000000000002</c:v>
                </c:pt>
                <c:pt idx="3362">
                  <c:v>68.149000000000001</c:v>
                </c:pt>
                <c:pt idx="3363">
                  <c:v>67.983999999999995</c:v>
                </c:pt>
                <c:pt idx="3364">
                  <c:v>67.787000000000006</c:v>
                </c:pt>
                <c:pt idx="3365">
                  <c:v>67.622999999999948</c:v>
                </c:pt>
                <c:pt idx="3366">
                  <c:v>67.459000000000003</c:v>
                </c:pt>
                <c:pt idx="3367">
                  <c:v>67.293999999999997</c:v>
                </c:pt>
                <c:pt idx="3368">
                  <c:v>67.162999999999982</c:v>
                </c:pt>
                <c:pt idx="3369">
                  <c:v>66.998999999999995</c:v>
                </c:pt>
                <c:pt idx="3370">
                  <c:v>66.834000000000003</c:v>
                </c:pt>
                <c:pt idx="3371">
                  <c:v>66.669999999999987</c:v>
                </c:pt>
                <c:pt idx="3372">
                  <c:v>66.506</c:v>
                </c:pt>
                <c:pt idx="3373">
                  <c:v>66.340999999999994</c:v>
                </c:pt>
                <c:pt idx="3374">
                  <c:v>66.176999999999978</c:v>
                </c:pt>
                <c:pt idx="3375">
                  <c:v>66.046000000000006</c:v>
                </c:pt>
                <c:pt idx="3376">
                  <c:v>65.881</c:v>
                </c:pt>
                <c:pt idx="3377">
                  <c:v>65.717000000000027</c:v>
                </c:pt>
                <c:pt idx="3378">
                  <c:v>65.552999999999983</c:v>
                </c:pt>
                <c:pt idx="3379">
                  <c:v>65.388999999999982</c:v>
                </c:pt>
                <c:pt idx="3380">
                  <c:v>65.257000000000005</c:v>
                </c:pt>
                <c:pt idx="3381">
                  <c:v>65.093000000000004</c:v>
                </c:pt>
                <c:pt idx="3382">
                  <c:v>64.929000000000002</c:v>
                </c:pt>
                <c:pt idx="3383">
                  <c:v>64.796999999999997</c:v>
                </c:pt>
                <c:pt idx="3384">
                  <c:v>64.632999999999981</c:v>
                </c:pt>
                <c:pt idx="3385">
                  <c:v>64.501000000000005</c:v>
                </c:pt>
                <c:pt idx="3386">
                  <c:v>64.337000000000003</c:v>
                </c:pt>
                <c:pt idx="3387">
                  <c:v>64.206000000000003</c:v>
                </c:pt>
                <c:pt idx="3388">
                  <c:v>64.073999999999998</c:v>
                </c:pt>
                <c:pt idx="3389">
                  <c:v>63.91</c:v>
                </c:pt>
                <c:pt idx="3390">
                  <c:v>63.779000000000003</c:v>
                </c:pt>
                <c:pt idx="3391">
                  <c:v>63.647000000000006</c:v>
                </c:pt>
                <c:pt idx="3392">
                  <c:v>63.483000000000004</c:v>
                </c:pt>
                <c:pt idx="3393">
                  <c:v>63.350999999999999</c:v>
                </c:pt>
                <c:pt idx="3394">
                  <c:v>63.220000000000013</c:v>
                </c:pt>
                <c:pt idx="3395">
                  <c:v>63.089000000000006</c:v>
                </c:pt>
                <c:pt idx="3396">
                  <c:v>62.924000000000007</c:v>
                </c:pt>
                <c:pt idx="3397">
                  <c:v>62.793000000000013</c:v>
                </c:pt>
                <c:pt idx="3398">
                  <c:v>62.661000000000001</c:v>
                </c:pt>
                <c:pt idx="3399">
                  <c:v>62.53</c:v>
                </c:pt>
                <c:pt idx="3400">
                  <c:v>62.399000000000001</c:v>
                </c:pt>
                <c:pt idx="3401">
                  <c:v>62.267000000000003</c:v>
                </c:pt>
                <c:pt idx="3402">
                  <c:v>62.103000000000002</c:v>
                </c:pt>
                <c:pt idx="3403">
                  <c:v>62.004000000000005</c:v>
                </c:pt>
                <c:pt idx="3404">
                  <c:v>61.839999999999996</c:v>
                </c:pt>
                <c:pt idx="3405">
                  <c:v>61.741</c:v>
                </c:pt>
                <c:pt idx="3406">
                  <c:v>61.61</c:v>
                </c:pt>
                <c:pt idx="3407">
                  <c:v>61.446000000000005</c:v>
                </c:pt>
                <c:pt idx="3408">
                  <c:v>61.346999999999994</c:v>
                </c:pt>
                <c:pt idx="3409">
                  <c:v>61.216000000000001</c:v>
                </c:pt>
                <c:pt idx="3410">
                  <c:v>61.083999999999996</c:v>
                </c:pt>
                <c:pt idx="3411">
                  <c:v>60.952999999999996</c:v>
                </c:pt>
                <c:pt idx="3412">
                  <c:v>60.821000000000005</c:v>
                </c:pt>
                <c:pt idx="3413">
                  <c:v>60.690000000000012</c:v>
                </c:pt>
                <c:pt idx="3414">
                  <c:v>60.559000000000005</c:v>
                </c:pt>
                <c:pt idx="3415">
                  <c:v>60.427</c:v>
                </c:pt>
                <c:pt idx="3416">
                  <c:v>60.329000000000001</c:v>
                </c:pt>
                <c:pt idx="3417">
                  <c:v>60.197000000000003</c:v>
                </c:pt>
                <c:pt idx="3418">
                  <c:v>60.066000000000003</c:v>
                </c:pt>
                <c:pt idx="3419">
                  <c:v>59.973000000000006</c:v>
                </c:pt>
                <c:pt idx="3420">
                  <c:v>59.861000000000004</c:v>
                </c:pt>
                <c:pt idx="3421">
                  <c:v>59.778000000000013</c:v>
                </c:pt>
                <c:pt idx="3422">
                  <c:v>59.666000000000011</c:v>
                </c:pt>
                <c:pt idx="3423">
                  <c:v>59.555</c:v>
                </c:pt>
                <c:pt idx="3424">
                  <c:v>59.443999999999996</c:v>
                </c:pt>
                <c:pt idx="3425">
                  <c:v>59.36</c:v>
                </c:pt>
                <c:pt idx="3426">
                  <c:v>59.249000000000002</c:v>
                </c:pt>
                <c:pt idx="3427">
                  <c:v>59.165000000000013</c:v>
                </c:pt>
                <c:pt idx="3428">
                  <c:v>59.053999999999995</c:v>
                </c:pt>
                <c:pt idx="3429">
                  <c:v>58.97</c:v>
                </c:pt>
                <c:pt idx="3430">
                  <c:v>58.858999999999995</c:v>
                </c:pt>
                <c:pt idx="3431">
                  <c:v>58.775000000000013</c:v>
                </c:pt>
                <c:pt idx="3432">
                  <c:v>58.664000000000001</c:v>
                </c:pt>
                <c:pt idx="3433">
                  <c:v>58.58</c:v>
                </c:pt>
                <c:pt idx="3434">
                  <c:v>58.469000000000001</c:v>
                </c:pt>
                <c:pt idx="3435">
                  <c:v>58.384999999999998</c:v>
                </c:pt>
                <c:pt idx="3436">
                  <c:v>58.300999999999995</c:v>
                </c:pt>
                <c:pt idx="3437">
                  <c:v>58.190000000000012</c:v>
                </c:pt>
                <c:pt idx="3438">
                  <c:v>58.106000000000002</c:v>
                </c:pt>
                <c:pt idx="3439">
                  <c:v>57.995000000000012</c:v>
                </c:pt>
                <c:pt idx="3440">
                  <c:v>57.910999999999994</c:v>
                </c:pt>
                <c:pt idx="3441">
                  <c:v>57.8</c:v>
                </c:pt>
                <c:pt idx="3442">
                  <c:v>57.716000000000001</c:v>
                </c:pt>
                <c:pt idx="3443">
                  <c:v>57.633000000000003</c:v>
                </c:pt>
                <c:pt idx="3444">
                  <c:v>57.521000000000001</c:v>
                </c:pt>
                <c:pt idx="3445">
                  <c:v>57.438000000000002</c:v>
                </c:pt>
                <c:pt idx="3446">
                  <c:v>57.353999999999999</c:v>
                </c:pt>
                <c:pt idx="3447">
                  <c:v>57.243000000000002</c:v>
                </c:pt>
                <c:pt idx="3448">
                  <c:v>57.159000000000006</c:v>
                </c:pt>
                <c:pt idx="3449">
                  <c:v>57.048000000000002</c:v>
                </c:pt>
                <c:pt idx="3450">
                  <c:v>56.964000000000006</c:v>
                </c:pt>
                <c:pt idx="3451">
                  <c:v>56.880999999999993</c:v>
                </c:pt>
                <c:pt idx="3452">
                  <c:v>56.797000000000011</c:v>
                </c:pt>
                <c:pt idx="3453">
                  <c:v>56.714000000000006</c:v>
                </c:pt>
                <c:pt idx="3454">
                  <c:v>56.63</c:v>
                </c:pt>
                <c:pt idx="3455">
                  <c:v>56.546000000000006</c:v>
                </c:pt>
                <c:pt idx="3456">
                  <c:v>56.463000000000001</c:v>
                </c:pt>
                <c:pt idx="3457">
                  <c:v>56.379000000000005</c:v>
                </c:pt>
                <c:pt idx="3458">
                  <c:v>56.296000000000063</c:v>
                </c:pt>
                <c:pt idx="3459">
                  <c:v>56.212000000000003</c:v>
                </c:pt>
                <c:pt idx="3460">
                  <c:v>56.129000000000012</c:v>
                </c:pt>
                <c:pt idx="3461">
                  <c:v>56.045000000000002</c:v>
                </c:pt>
                <c:pt idx="3462">
                  <c:v>55.961000000000006</c:v>
                </c:pt>
                <c:pt idx="3463">
                  <c:v>55.878</c:v>
                </c:pt>
                <c:pt idx="3464">
                  <c:v>55.794000000000011</c:v>
                </c:pt>
                <c:pt idx="3465">
                  <c:v>55.739000000000011</c:v>
                </c:pt>
                <c:pt idx="3466">
                  <c:v>55.655000000000001</c:v>
                </c:pt>
                <c:pt idx="3467">
                  <c:v>55.571000000000005</c:v>
                </c:pt>
                <c:pt idx="3468">
                  <c:v>55.488</c:v>
                </c:pt>
                <c:pt idx="3469">
                  <c:v>55.403999999999996</c:v>
                </c:pt>
                <c:pt idx="3470">
                  <c:v>55.321000000000005</c:v>
                </c:pt>
                <c:pt idx="3471">
                  <c:v>55.265000000000093</c:v>
                </c:pt>
                <c:pt idx="3472">
                  <c:v>55.181000000000004</c:v>
                </c:pt>
                <c:pt idx="3473">
                  <c:v>55.098000000000013</c:v>
                </c:pt>
                <c:pt idx="3474">
                  <c:v>55.013999999999996</c:v>
                </c:pt>
                <c:pt idx="3475">
                  <c:v>54.958999999999996</c:v>
                </c:pt>
                <c:pt idx="3476">
                  <c:v>54.875</c:v>
                </c:pt>
                <c:pt idx="3477">
                  <c:v>54.818999999999996</c:v>
                </c:pt>
                <c:pt idx="3478">
                  <c:v>54.736000000000011</c:v>
                </c:pt>
                <c:pt idx="3479">
                  <c:v>54.68</c:v>
                </c:pt>
                <c:pt idx="3480">
                  <c:v>54.596000000000011</c:v>
                </c:pt>
                <c:pt idx="3481">
                  <c:v>54.541000000000004</c:v>
                </c:pt>
                <c:pt idx="3482">
                  <c:v>54.456999999999994</c:v>
                </c:pt>
                <c:pt idx="3483">
                  <c:v>54.373999999999995</c:v>
                </c:pt>
                <c:pt idx="3484">
                  <c:v>54.317999999999998</c:v>
                </c:pt>
                <c:pt idx="3485">
                  <c:v>54.234000000000002</c:v>
                </c:pt>
                <c:pt idx="3486">
                  <c:v>54.179000000000002</c:v>
                </c:pt>
                <c:pt idx="3487">
                  <c:v>54.095000000000013</c:v>
                </c:pt>
                <c:pt idx="3488">
                  <c:v>54.010999999999996</c:v>
                </c:pt>
                <c:pt idx="3489">
                  <c:v>53.955999999999996</c:v>
                </c:pt>
                <c:pt idx="3490">
                  <c:v>53.872</c:v>
                </c:pt>
                <c:pt idx="3491">
                  <c:v>53.815999999999995</c:v>
                </c:pt>
                <c:pt idx="3492">
                  <c:v>53.733000000000011</c:v>
                </c:pt>
                <c:pt idx="3493">
                  <c:v>53.677</c:v>
                </c:pt>
                <c:pt idx="3494">
                  <c:v>53.594000000000001</c:v>
                </c:pt>
                <c:pt idx="3495">
                  <c:v>53.538000000000011</c:v>
                </c:pt>
                <c:pt idx="3496">
                  <c:v>53.453999999999994</c:v>
                </c:pt>
                <c:pt idx="3497">
                  <c:v>53.399000000000001</c:v>
                </c:pt>
                <c:pt idx="3498">
                  <c:v>53.343000000000004</c:v>
                </c:pt>
                <c:pt idx="3499">
                  <c:v>53.259</c:v>
                </c:pt>
                <c:pt idx="3500">
                  <c:v>53.204000000000001</c:v>
                </c:pt>
                <c:pt idx="3501">
                  <c:v>53.120000000000012</c:v>
                </c:pt>
                <c:pt idx="3502">
                  <c:v>53.064</c:v>
                </c:pt>
                <c:pt idx="3503">
                  <c:v>52.980999999999995</c:v>
                </c:pt>
                <c:pt idx="3504">
                  <c:v>52.925000000000011</c:v>
                </c:pt>
                <c:pt idx="3505">
                  <c:v>52.840999999999994</c:v>
                </c:pt>
                <c:pt idx="3506">
                  <c:v>52.786000000000001</c:v>
                </c:pt>
                <c:pt idx="3507">
                  <c:v>52.702000000000012</c:v>
                </c:pt>
                <c:pt idx="3508">
                  <c:v>52.646000000000001</c:v>
                </c:pt>
                <c:pt idx="3509">
                  <c:v>52.563000000000002</c:v>
                </c:pt>
                <c:pt idx="3510">
                  <c:v>52.507000000000005</c:v>
                </c:pt>
                <c:pt idx="3511">
                  <c:v>52.424000000000007</c:v>
                </c:pt>
                <c:pt idx="3512">
                  <c:v>52.368000000000002</c:v>
                </c:pt>
                <c:pt idx="3513">
                  <c:v>52.284000000000006</c:v>
                </c:pt>
                <c:pt idx="3514">
                  <c:v>52.229000000000013</c:v>
                </c:pt>
                <c:pt idx="3515">
                  <c:v>52.173000000000002</c:v>
                </c:pt>
                <c:pt idx="3516">
                  <c:v>52.089000000000006</c:v>
                </c:pt>
                <c:pt idx="3517">
                  <c:v>52.034000000000006</c:v>
                </c:pt>
                <c:pt idx="3518">
                  <c:v>51.978000000000002</c:v>
                </c:pt>
                <c:pt idx="3519">
                  <c:v>51.922000000000011</c:v>
                </c:pt>
                <c:pt idx="3520">
                  <c:v>51.866</c:v>
                </c:pt>
                <c:pt idx="3521">
                  <c:v>51.783000000000001</c:v>
                </c:pt>
                <c:pt idx="3522">
                  <c:v>51.727000000000011</c:v>
                </c:pt>
                <c:pt idx="3523">
                  <c:v>51.671000000000006</c:v>
                </c:pt>
                <c:pt idx="3524">
                  <c:v>51.616</c:v>
                </c:pt>
                <c:pt idx="3525">
                  <c:v>51.56</c:v>
                </c:pt>
                <c:pt idx="3526">
                  <c:v>51.476000000000006</c:v>
                </c:pt>
                <c:pt idx="3527">
                  <c:v>51.421000000000006</c:v>
                </c:pt>
                <c:pt idx="3528">
                  <c:v>51.365000000000002</c:v>
                </c:pt>
                <c:pt idx="3529">
                  <c:v>51.281000000000006</c:v>
                </c:pt>
                <c:pt idx="3530">
                  <c:v>51.226000000000013</c:v>
                </c:pt>
                <c:pt idx="3531">
                  <c:v>51.17</c:v>
                </c:pt>
                <c:pt idx="3532">
                  <c:v>51.114000000000004</c:v>
                </c:pt>
                <c:pt idx="3533">
                  <c:v>51.059000000000005</c:v>
                </c:pt>
                <c:pt idx="3534">
                  <c:v>51.003</c:v>
                </c:pt>
                <c:pt idx="3535">
                  <c:v>50.919000000000004</c:v>
                </c:pt>
                <c:pt idx="3536">
                  <c:v>50.864000000000004</c:v>
                </c:pt>
                <c:pt idx="3537">
                  <c:v>50.808</c:v>
                </c:pt>
                <c:pt idx="3538">
                  <c:v>50.752000000000002</c:v>
                </c:pt>
                <c:pt idx="3539">
                  <c:v>50.696000000000012</c:v>
                </c:pt>
                <c:pt idx="3540">
                  <c:v>50.641000000000005</c:v>
                </c:pt>
                <c:pt idx="3541">
                  <c:v>50.585000000000001</c:v>
                </c:pt>
                <c:pt idx="3542">
                  <c:v>50.529000000000003</c:v>
                </c:pt>
                <c:pt idx="3543">
                  <c:v>50.474000000000004</c:v>
                </c:pt>
                <c:pt idx="3544">
                  <c:v>50.417999999999999</c:v>
                </c:pt>
                <c:pt idx="3545">
                  <c:v>50.362000000000002</c:v>
                </c:pt>
                <c:pt idx="3546">
                  <c:v>50.306000000000004</c:v>
                </c:pt>
                <c:pt idx="3547">
                  <c:v>50.251000000000005</c:v>
                </c:pt>
                <c:pt idx="3548">
                  <c:v>50.223000000000013</c:v>
                </c:pt>
                <c:pt idx="3549">
                  <c:v>50.167000000000002</c:v>
                </c:pt>
                <c:pt idx="3550">
                  <c:v>50.111000000000004</c:v>
                </c:pt>
                <c:pt idx="3551">
                  <c:v>50.056000000000004</c:v>
                </c:pt>
                <c:pt idx="3552">
                  <c:v>50.041000000000004</c:v>
                </c:pt>
                <c:pt idx="3553">
                  <c:v>49.991</c:v>
                </c:pt>
                <c:pt idx="3554">
                  <c:v>49.94</c:v>
                </c:pt>
                <c:pt idx="3555">
                  <c:v>49.888999999999996</c:v>
                </c:pt>
                <c:pt idx="3556">
                  <c:v>49.839000000000006</c:v>
                </c:pt>
                <c:pt idx="3557">
                  <c:v>49.812999999999995</c:v>
                </c:pt>
                <c:pt idx="3558">
                  <c:v>49.763000000000012</c:v>
                </c:pt>
                <c:pt idx="3559">
                  <c:v>49.712000000000003</c:v>
                </c:pt>
                <c:pt idx="3560">
                  <c:v>49.661000000000001</c:v>
                </c:pt>
                <c:pt idx="3561">
                  <c:v>49.61</c:v>
                </c:pt>
                <c:pt idx="3562">
                  <c:v>49.56</c:v>
                </c:pt>
                <c:pt idx="3563">
                  <c:v>49.509</c:v>
                </c:pt>
                <c:pt idx="3564">
                  <c:v>49.457999999999998</c:v>
                </c:pt>
                <c:pt idx="3565">
                  <c:v>49.433</c:v>
                </c:pt>
                <c:pt idx="3566">
                  <c:v>49.381999999999998</c:v>
                </c:pt>
                <c:pt idx="3567">
                  <c:v>49.330999999999996</c:v>
                </c:pt>
                <c:pt idx="3568">
                  <c:v>49.281000000000006</c:v>
                </c:pt>
                <c:pt idx="3569">
                  <c:v>49.230000000000011</c:v>
                </c:pt>
                <c:pt idx="3570">
                  <c:v>49.179000000000002</c:v>
                </c:pt>
                <c:pt idx="3571">
                  <c:v>49.153999999999996</c:v>
                </c:pt>
                <c:pt idx="3572">
                  <c:v>49.103000000000002</c:v>
                </c:pt>
                <c:pt idx="3573">
                  <c:v>49.053000000000004</c:v>
                </c:pt>
                <c:pt idx="3574">
                  <c:v>49.002000000000002</c:v>
                </c:pt>
                <c:pt idx="3575">
                  <c:v>48.950999999999993</c:v>
                </c:pt>
                <c:pt idx="3576">
                  <c:v>48.9</c:v>
                </c:pt>
                <c:pt idx="3577">
                  <c:v>48.849999999999994</c:v>
                </c:pt>
                <c:pt idx="3578">
                  <c:v>48.799000000000063</c:v>
                </c:pt>
                <c:pt idx="3579">
                  <c:v>48.774000000000001</c:v>
                </c:pt>
                <c:pt idx="3580">
                  <c:v>48.723000000000013</c:v>
                </c:pt>
                <c:pt idx="3581">
                  <c:v>48.672000000000011</c:v>
                </c:pt>
                <c:pt idx="3582">
                  <c:v>48.621000000000002</c:v>
                </c:pt>
                <c:pt idx="3583">
                  <c:v>48.571000000000005</c:v>
                </c:pt>
                <c:pt idx="3584">
                  <c:v>48.52</c:v>
                </c:pt>
                <c:pt idx="3585">
                  <c:v>48.469000000000001</c:v>
                </c:pt>
                <c:pt idx="3586">
                  <c:v>48.443999999999996</c:v>
                </c:pt>
                <c:pt idx="3587">
                  <c:v>48.393000000000001</c:v>
                </c:pt>
                <c:pt idx="3588">
                  <c:v>48.343000000000004</c:v>
                </c:pt>
                <c:pt idx="3589">
                  <c:v>48.316999999999993</c:v>
                </c:pt>
                <c:pt idx="3590">
                  <c:v>48.266000000000012</c:v>
                </c:pt>
                <c:pt idx="3591">
                  <c:v>48.216000000000001</c:v>
                </c:pt>
                <c:pt idx="3592">
                  <c:v>48.190000000000012</c:v>
                </c:pt>
                <c:pt idx="3593">
                  <c:v>48.14</c:v>
                </c:pt>
                <c:pt idx="3594">
                  <c:v>48.089000000000006</c:v>
                </c:pt>
                <c:pt idx="3595">
                  <c:v>48.064</c:v>
                </c:pt>
                <c:pt idx="3596">
                  <c:v>48.013000000000005</c:v>
                </c:pt>
                <c:pt idx="3597">
                  <c:v>47.962000000000003</c:v>
                </c:pt>
                <c:pt idx="3598">
                  <c:v>47.937000000000005</c:v>
                </c:pt>
                <c:pt idx="3599">
                  <c:v>47.885999999999996</c:v>
                </c:pt>
                <c:pt idx="3600">
                  <c:v>47.861000000000004</c:v>
                </c:pt>
                <c:pt idx="3601">
                  <c:v>47.809999999999995</c:v>
                </c:pt>
                <c:pt idx="3602">
                  <c:v>47.861000000000004</c:v>
                </c:pt>
                <c:pt idx="3603">
                  <c:v>47.988</c:v>
                </c:pt>
                <c:pt idx="3604">
                  <c:v>48.165000000000013</c:v>
                </c:pt>
                <c:pt idx="3605">
                  <c:v>48.343000000000004</c:v>
                </c:pt>
                <c:pt idx="3606">
                  <c:v>48.571000000000005</c:v>
                </c:pt>
                <c:pt idx="3607">
                  <c:v>48.774000000000001</c:v>
                </c:pt>
                <c:pt idx="3608">
                  <c:v>49.002000000000002</c:v>
                </c:pt>
                <c:pt idx="3609">
                  <c:v>49.230000000000011</c:v>
                </c:pt>
                <c:pt idx="3610">
                  <c:v>49.457999999999998</c:v>
                </c:pt>
                <c:pt idx="3611">
                  <c:v>49.661000000000001</c:v>
                </c:pt>
                <c:pt idx="3612">
                  <c:v>49.888999999999996</c:v>
                </c:pt>
                <c:pt idx="3613">
                  <c:v>50.056000000000004</c:v>
                </c:pt>
                <c:pt idx="3614">
                  <c:v>50.279000000000003</c:v>
                </c:pt>
                <c:pt idx="3615">
                  <c:v>50.501000000000005</c:v>
                </c:pt>
                <c:pt idx="3616">
                  <c:v>50.724000000000011</c:v>
                </c:pt>
                <c:pt idx="3617">
                  <c:v>50.919000000000004</c:v>
                </c:pt>
                <c:pt idx="3618">
                  <c:v>51.142000000000003</c:v>
                </c:pt>
                <c:pt idx="3619">
                  <c:v>51.336999999999996</c:v>
                </c:pt>
                <c:pt idx="3620">
                  <c:v>51.532000000000011</c:v>
                </c:pt>
                <c:pt idx="3621">
                  <c:v>51.727000000000011</c:v>
                </c:pt>
                <c:pt idx="3622">
                  <c:v>51.922000000000011</c:v>
                </c:pt>
                <c:pt idx="3623">
                  <c:v>52.089000000000006</c:v>
                </c:pt>
                <c:pt idx="3624">
                  <c:v>52.284000000000006</c:v>
                </c:pt>
                <c:pt idx="3625">
                  <c:v>52.450999999999993</c:v>
                </c:pt>
                <c:pt idx="3626">
                  <c:v>52.646000000000001</c:v>
                </c:pt>
                <c:pt idx="3627">
                  <c:v>52.813999999999993</c:v>
                </c:pt>
                <c:pt idx="3628">
                  <c:v>52.980999999999995</c:v>
                </c:pt>
                <c:pt idx="3629">
                  <c:v>53.120000000000012</c:v>
                </c:pt>
                <c:pt idx="3630">
                  <c:v>53.287000000000006</c:v>
                </c:pt>
                <c:pt idx="3631">
                  <c:v>53.453999999999994</c:v>
                </c:pt>
                <c:pt idx="3632">
                  <c:v>53.594000000000001</c:v>
                </c:pt>
                <c:pt idx="3633">
                  <c:v>53.733000000000011</c:v>
                </c:pt>
                <c:pt idx="3634">
                  <c:v>53.9</c:v>
                </c:pt>
                <c:pt idx="3635">
                  <c:v>54.010999999999996</c:v>
                </c:pt>
                <c:pt idx="3636">
                  <c:v>54.150999999999996</c:v>
                </c:pt>
                <c:pt idx="3637">
                  <c:v>54.290000000000013</c:v>
                </c:pt>
                <c:pt idx="3638">
                  <c:v>54.429000000000002</c:v>
                </c:pt>
                <c:pt idx="3639">
                  <c:v>54.541000000000004</c:v>
                </c:pt>
                <c:pt idx="3640">
                  <c:v>54.68</c:v>
                </c:pt>
                <c:pt idx="3641">
                  <c:v>54.791000000000011</c:v>
                </c:pt>
                <c:pt idx="3642">
                  <c:v>54.931000000000004</c:v>
                </c:pt>
                <c:pt idx="3643">
                  <c:v>55.042000000000002</c:v>
                </c:pt>
                <c:pt idx="3644">
                  <c:v>55.153999999999996</c:v>
                </c:pt>
                <c:pt idx="3645">
                  <c:v>55.265000000000093</c:v>
                </c:pt>
                <c:pt idx="3646">
                  <c:v>55.376000000000005</c:v>
                </c:pt>
                <c:pt idx="3647">
                  <c:v>55.488</c:v>
                </c:pt>
                <c:pt idx="3648">
                  <c:v>55.599000000000011</c:v>
                </c:pt>
                <c:pt idx="3649">
                  <c:v>55.711000000000006</c:v>
                </c:pt>
                <c:pt idx="3650">
                  <c:v>55.822000000000003</c:v>
                </c:pt>
                <c:pt idx="3651">
                  <c:v>55.906000000000006</c:v>
                </c:pt>
                <c:pt idx="3652">
                  <c:v>56.016999999999996</c:v>
                </c:pt>
                <c:pt idx="3653">
                  <c:v>56.129000000000012</c:v>
                </c:pt>
                <c:pt idx="3654">
                  <c:v>56.212000000000003</c:v>
                </c:pt>
                <c:pt idx="3655">
                  <c:v>56.324000000000005</c:v>
                </c:pt>
                <c:pt idx="3656">
                  <c:v>56.407000000000004</c:v>
                </c:pt>
                <c:pt idx="3657">
                  <c:v>56.491</c:v>
                </c:pt>
                <c:pt idx="3658">
                  <c:v>56.602000000000011</c:v>
                </c:pt>
                <c:pt idx="3659">
                  <c:v>56.686</c:v>
                </c:pt>
                <c:pt idx="3660">
                  <c:v>56.769000000000013</c:v>
                </c:pt>
                <c:pt idx="3661">
                  <c:v>56.797000000000011</c:v>
                </c:pt>
                <c:pt idx="3662">
                  <c:v>56.964000000000006</c:v>
                </c:pt>
                <c:pt idx="3663">
                  <c:v>57.271000000000001</c:v>
                </c:pt>
                <c:pt idx="3664">
                  <c:v>57.661000000000001</c:v>
                </c:pt>
                <c:pt idx="3665">
                  <c:v>58.134</c:v>
                </c:pt>
                <c:pt idx="3666">
                  <c:v>58.608000000000011</c:v>
                </c:pt>
                <c:pt idx="3667">
                  <c:v>59.109000000000002</c:v>
                </c:pt>
                <c:pt idx="3668">
                  <c:v>59.639000000000003</c:v>
                </c:pt>
                <c:pt idx="3669">
                  <c:v>60.131</c:v>
                </c:pt>
                <c:pt idx="3670">
                  <c:v>60.723000000000013</c:v>
                </c:pt>
                <c:pt idx="3671">
                  <c:v>61.313999999999993</c:v>
                </c:pt>
                <c:pt idx="3672">
                  <c:v>61.906000000000006</c:v>
                </c:pt>
                <c:pt idx="3673">
                  <c:v>62.464000000000006</c:v>
                </c:pt>
                <c:pt idx="3674">
                  <c:v>63.023000000000003</c:v>
                </c:pt>
                <c:pt idx="3675">
                  <c:v>63.549000000000007</c:v>
                </c:pt>
                <c:pt idx="3676">
                  <c:v>64.073999999999998</c:v>
                </c:pt>
                <c:pt idx="3677">
                  <c:v>64.599999999999994</c:v>
                </c:pt>
                <c:pt idx="3678">
                  <c:v>65.093000000000004</c:v>
                </c:pt>
                <c:pt idx="3679">
                  <c:v>65.585999999999999</c:v>
                </c:pt>
                <c:pt idx="3680">
                  <c:v>66.078999999999979</c:v>
                </c:pt>
                <c:pt idx="3681">
                  <c:v>66.539000000000001</c:v>
                </c:pt>
                <c:pt idx="3682">
                  <c:v>66.965999999999994</c:v>
                </c:pt>
                <c:pt idx="3683">
                  <c:v>67.426000000000002</c:v>
                </c:pt>
                <c:pt idx="3684">
                  <c:v>67.85299999999998</c:v>
                </c:pt>
                <c:pt idx="3685">
                  <c:v>68.28</c:v>
                </c:pt>
                <c:pt idx="3686">
                  <c:v>68.673999999999978</c:v>
                </c:pt>
                <c:pt idx="3687">
                  <c:v>69.100999999999999</c:v>
                </c:pt>
                <c:pt idx="3688">
                  <c:v>69.495999999999995</c:v>
                </c:pt>
                <c:pt idx="3689">
                  <c:v>69.856999999999999</c:v>
                </c:pt>
                <c:pt idx="3690">
                  <c:v>70.322999999999979</c:v>
                </c:pt>
                <c:pt idx="3691">
                  <c:v>70.725999999999999</c:v>
                </c:pt>
                <c:pt idx="3692">
                  <c:v>71.169999999999987</c:v>
                </c:pt>
                <c:pt idx="3693">
                  <c:v>71.614000000000004</c:v>
                </c:pt>
                <c:pt idx="3694">
                  <c:v>72.018000000000001</c:v>
                </c:pt>
                <c:pt idx="3695">
                  <c:v>72.421000000000006</c:v>
                </c:pt>
                <c:pt idx="3696">
                  <c:v>72.824999999999989</c:v>
                </c:pt>
                <c:pt idx="3697">
                  <c:v>73.228999999999999</c:v>
                </c:pt>
                <c:pt idx="3698">
                  <c:v>73.592000000000013</c:v>
                </c:pt>
                <c:pt idx="3699">
                  <c:v>73.955000000000013</c:v>
                </c:pt>
                <c:pt idx="3700">
                  <c:v>74.318000000000012</c:v>
                </c:pt>
                <c:pt idx="3701">
                  <c:v>74.680999999999983</c:v>
                </c:pt>
                <c:pt idx="3702">
                  <c:v>75.045000000000002</c:v>
                </c:pt>
                <c:pt idx="3703">
                  <c:v>75.367999999999995</c:v>
                </c:pt>
                <c:pt idx="3704">
                  <c:v>75.730999999999995</c:v>
                </c:pt>
                <c:pt idx="3705">
                  <c:v>76.054000000000002</c:v>
                </c:pt>
                <c:pt idx="3706">
                  <c:v>76.375999999999948</c:v>
                </c:pt>
                <c:pt idx="3707">
                  <c:v>76.698999999999998</c:v>
                </c:pt>
                <c:pt idx="3708">
                  <c:v>77.021999999999991</c:v>
                </c:pt>
                <c:pt idx="3709">
                  <c:v>77.304999999999993</c:v>
                </c:pt>
                <c:pt idx="3710">
                  <c:v>77.626999999999981</c:v>
                </c:pt>
                <c:pt idx="3711">
                  <c:v>77.910000000000025</c:v>
                </c:pt>
                <c:pt idx="3712">
                  <c:v>78.233000000000004</c:v>
                </c:pt>
                <c:pt idx="3713">
                  <c:v>78.515000000000001</c:v>
                </c:pt>
                <c:pt idx="3714">
                  <c:v>78.798000000000002</c:v>
                </c:pt>
                <c:pt idx="3715">
                  <c:v>79.08</c:v>
                </c:pt>
                <c:pt idx="3716">
                  <c:v>79.322999999999979</c:v>
                </c:pt>
                <c:pt idx="3717">
                  <c:v>79.60499999999999</c:v>
                </c:pt>
                <c:pt idx="3718">
                  <c:v>79.846999999999994</c:v>
                </c:pt>
                <c:pt idx="3719">
                  <c:v>80.10199999999999</c:v>
                </c:pt>
                <c:pt idx="3720">
                  <c:v>80.409000000000006</c:v>
                </c:pt>
                <c:pt idx="3721">
                  <c:v>80.715000000000003</c:v>
                </c:pt>
                <c:pt idx="3722">
                  <c:v>81.021000000000001</c:v>
                </c:pt>
                <c:pt idx="3723">
                  <c:v>81.327999999999989</c:v>
                </c:pt>
                <c:pt idx="3724">
                  <c:v>81.634</c:v>
                </c:pt>
                <c:pt idx="3725">
                  <c:v>81.89</c:v>
                </c:pt>
                <c:pt idx="3726">
                  <c:v>82.195999999999998</c:v>
                </c:pt>
                <c:pt idx="3727">
                  <c:v>82.450999999999993</c:v>
                </c:pt>
                <c:pt idx="3728">
                  <c:v>82.757999999999996</c:v>
                </c:pt>
                <c:pt idx="3729">
                  <c:v>83.013000000000005</c:v>
                </c:pt>
                <c:pt idx="3730">
                  <c:v>83.269000000000005</c:v>
                </c:pt>
                <c:pt idx="3731">
                  <c:v>83.524000000000001</c:v>
                </c:pt>
                <c:pt idx="3732">
                  <c:v>83.778999999999982</c:v>
                </c:pt>
                <c:pt idx="3733">
                  <c:v>84.034999999999997</c:v>
                </c:pt>
                <c:pt idx="3734">
                  <c:v>84.29</c:v>
                </c:pt>
                <c:pt idx="3735">
                  <c:v>84.545000000000002</c:v>
                </c:pt>
                <c:pt idx="3736">
                  <c:v>84.75</c:v>
                </c:pt>
                <c:pt idx="3737">
                  <c:v>85.004999999999995</c:v>
                </c:pt>
                <c:pt idx="3738">
                  <c:v>85.209000000000003</c:v>
                </c:pt>
                <c:pt idx="3739">
                  <c:v>85.465000000000003</c:v>
                </c:pt>
                <c:pt idx="3740">
                  <c:v>85.668999999999983</c:v>
                </c:pt>
                <c:pt idx="3741">
                  <c:v>85.872999999999948</c:v>
                </c:pt>
                <c:pt idx="3742">
                  <c:v>86.128999999999948</c:v>
                </c:pt>
                <c:pt idx="3743">
                  <c:v>86.332999999999998</c:v>
                </c:pt>
                <c:pt idx="3744">
                  <c:v>86.537000000000006</c:v>
                </c:pt>
                <c:pt idx="3745">
                  <c:v>86.741000000000184</c:v>
                </c:pt>
                <c:pt idx="3746">
                  <c:v>86.946000000000026</c:v>
                </c:pt>
                <c:pt idx="3747">
                  <c:v>87.200999999999993</c:v>
                </c:pt>
                <c:pt idx="3748">
                  <c:v>87.405000000000001</c:v>
                </c:pt>
                <c:pt idx="3749">
                  <c:v>87.61</c:v>
                </c:pt>
                <c:pt idx="3750">
                  <c:v>87.763000000000005</c:v>
                </c:pt>
                <c:pt idx="3751">
                  <c:v>87.967000000000027</c:v>
                </c:pt>
                <c:pt idx="3752">
                  <c:v>88.170999999999978</c:v>
                </c:pt>
                <c:pt idx="3753">
                  <c:v>88.324999999999989</c:v>
                </c:pt>
                <c:pt idx="3754">
                  <c:v>88.528999999999982</c:v>
                </c:pt>
                <c:pt idx="3755">
                  <c:v>88.733000000000004</c:v>
                </c:pt>
                <c:pt idx="3756">
                  <c:v>88.885999999999981</c:v>
                </c:pt>
                <c:pt idx="3757">
                  <c:v>89.04</c:v>
                </c:pt>
                <c:pt idx="3758">
                  <c:v>89.244000000000185</c:v>
                </c:pt>
                <c:pt idx="3759">
                  <c:v>89.397000000000006</c:v>
                </c:pt>
                <c:pt idx="3760">
                  <c:v>89.600999999999999</c:v>
                </c:pt>
                <c:pt idx="3761">
                  <c:v>89.754999999999995</c:v>
                </c:pt>
                <c:pt idx="3762">
                  <c:v>89.908000000000001</c:v>
                </c:pt>
                <c:pt idx="3763">
                  <c:v>90.066000000000003</c:v>
                </c:pt>
                <c:pt idx="3764">
                  <c:v>90.263000000000005</c:v>
                </c:pt>
                <c:pt idx="3765">
                  <c:v>90.525999999999982</c:v>
                </c:pt>
                <c:pt idx="3766">
                  <c:v>90.722999999999999</c:v>
                </c:pt>
                <c:pt idx="3767">
                  <c:v>90.92</c:v>
                </c:pt>
                <c:pt idx="3768">
                  <c:v>91.117000000000004</c:v>
                </c:pt>
                <c:pt idx="3769">
                  <c:v>91.313999999999993</c:v>
                </c:pt>
                <c:pt idx="3770">
                  <c:v>91.510999999999996</c:v>
                </c:pt>
                <c:pt idx="3771">
                  <c:v>91.709000000000003</c:v>
                </c:pt>
                <c:pt idx="3772">
                  <c:v>91.906000000000006</c:v>
                </c:pt>
                <c:pt idx="3773">
                  <c:v>92.037000000000006</c:v>
                </c:pt>
                <c:pt idx="3774">
                  <c:v>92.233999999999995</c:v>
                </c:pt>
                <c:pt idx="3775">
                  <c:v>92.430999999999997</c:v>
                </c:pt>
                <c:pt idx="3776">
                  <c:v>92.628999999999948</c:v>
                </c:pt>
                <c:pt idx="3777">
                  <c:v>92.76</c:v>
                </c:pt>
                <c:pt idx="3778">
                  <c:v>92.956999999999994</c:v>
                </c:pt>
                <c:pt idx="3779">
                  <c:v>93.153999999999982</c:v>
                </c:pt>
                <c:pt idx="3780">
                  <c:v>93.286000000000001</c:v>
                </c:pt>
                <c:pt idx="3781">
                  <c:v>93.483000000000004</c:v>
                </c:pt>
                <c:pt idx="3782">
                  <c:v>93.679999999999978</c:v>
                </c:pt>
                <c:pt idx="3783">
                  <c:v>93.811000000000007</c:v>
                </c:pt>
                <c:pt idx="3784">
                  <c:v>94.009</c:v>
                </c:pt>
                <c:pt idx="3785">
                  <c:v>94.14</c:v>
                </c:pt>
                <c:pt idx="3786">
                  <c:v>94.271000000000001</c:v>
                </c:pt>
                <c:pt idx="3787">
                  <c:v>94.468999999999994</c:v>
                </c:pt>
                <c:pt idx="3788">
                  <c:v>94.6</c:v>
                </c:pt>
                <c:pt idx="3789">
                  <c:v>94.730999999999995</c:v>
                </c:pt>
                <c:pt idx="3790">
                  <c:v>94.929000000000002</c:v>
                </c:pt>
                <c:pt idx="3791">
                  <c:v>95.06</c:v>
                </c:pt>
                <c:pt idx="3792">
                  <c:v>95.257000000000005</c:v>
                </c:pt>
                <c:pt idx="3793">
                  <c:v>95.388999999999982</c:v>
                </c:pt>
                <c:pt idx="3794">
                  <c:v>95.52</c:v>
                </c:pt>
                <c:pt idx="3795">
                  <c:v>95.650999999999982</c:v>
                </c:pt>
                <c:pt idx="3796">
                  <c:v>95.849000000000004</c:v>
                </c:pt>
                <c:pt idx="3797">
                  <c:v>95.98</c:v>
                </c:pt>
                <c:pt idx="3798">
                  <c:v>96.111000000000004</c:v>
                </c:pt>
                <c:pt idx="3799">
                  <c:v>96.308999999999983</c:v>
                </c:pt>
                <c:pt idx="3800">
                  <c:v>96.373999999999981</c:v>
                </c:pt>
                <c:pt idx="3801">
                  <c:v>96.506</c:v>
                </c:pt>
                <c:pt idx="3802">
                  <c:v>96.637</c:v>
                </c:pt>
                <c:pt idx="3803">
                  <c:v>96.834000000000003</c:v>
                </c:pt>
                <c:pt idx="3804">
                  <c:v>96.9</c:v>
                </c:pt>
                <c:pt idx="3805">
                  <c:v>97.096999999999994</c:v>
                </c:pt>
                <c:pt idx="3806">
                  <c:v>97.228999999999999</c:v>
                </c:pt>
                <c:pt idx="3807">
                  <c:v>97.36</c:v>
                </c:pt>
                <c:pt idx="3808">
                  <c:v>97.426000000000002</c:v>
                </c:pt>
                <c:pt idx="3809">
                  <c:v>97.557000000000002</c:v>
                </c:pt>
                <c:pt idx="3810">
                  <c:v>97.688999999999979</c:v>
                </c:pt>
                <c:pt idx="3811">
                  <c:v>97.82</c:v>
                </c:pt>
                <c:pt idx="3812">
                  <c:v>97.950999999999993</c:v>
                </c:pt>
                <c:pt idx="3813">
                  <c:v>98.082999999999998</c:v>
                </c:pt>
                <c:pt idx="3814">
                  <c:v>98.214000000000027</c:v>
                </c:pt>
                <c:pt idx="3815">
                  <c:v>98.346000000000004</c:v>
                </c:pt>
                <c:pt idx="3816">
                  <c:v>98.411000000000215</c:v>
                </c:pt>
                <c:pt idx="3817">
                  <c:v>98.543000000000006</c:v>
                </c:pt>
                <c:pt idx="3818">
                  <c:v>98.673999999999978</c:v>
                </c:pt>
                <c:pt idx="3819">
                  <c:v>98.740000000000023</c:v>
                </c:pt>
                <c:pt idx="3820">
                  <c:v>98.870999999999981</c:v>
                </c:pt>
                <c:pt idx="3821">
                  <c:v>98.937000000000026</c:v>
                </c:pt>
                <c:pt idx="3822">
                  <c:v>99.069000000000003</c:v>
                </c:pt>
                <c:pt idx="3823">
                  <c:v>99.2</c:v>
                </c:pt>
                <c:pt idx="3824">
                  <c:v>99.266000000000005</c:v>
                </c:pt>
                <c:pt idx="3825">
                  <c:v>99.397000000000006</c:v>
                </c:pt>
                <c:pt idx="3826">
                  <c:v>99.462999999999994</c:v>
                </c:pt>
                <c:pt idx="3827">
                  <c:v>99.593999999999994</c:v>
                </c:pt>
                <c:pt idx="3828">
                  <c:v>99.725999999999999</c:v>
                </c:pt>
                <c:pt idx="3829">
                  <c:v>99.790999999999997</c:v>
                </c:pt>
                <c:pt idx="3830">
                  <c:v>99.923000000000002</c:v>
                </c:pt>
                <c:pt idx="3831">
                  <c:v>99.989000000000004</c:v>
                </c:pt>
                <c:pt idx="3832">
                  <c:v>100.039</c:v>
                </c:pt>
                <c:pt idx="3833">
                  <c:v>100.059</c:v>
                </c:pt>
                <c:pt idx="3834">
                  <c:v>100.098</c:v>
                </c:pt>
                <c:pt idx="3835">
                  <c:v>100.11799999999999</c:v>
                </c:pt>
                <c:pt idx="3836">
                  <c:v>100.157</c:v>
                </c:pt>
                <c:pt idx="3837">
                  <c:v>100.17700000000001</c:v>
                </c:pt>
                <c:pt idx="3838">
                  <c:v>100.21599999999999</c:v>
                </c:pt>
                <c:pt idx="3839">
                  <c:v>100.236</c:v>
                </c:pt>
                <c:pt idx="3840">
                  <c:v>100.27500000000001</c:v>
                </c:pt>
                <c:pt idx="3841">
                  <c:v>100.236</c:v>
                </c:pt>
                <c:pt idx="3842">
                  <c:v>100.17700000000001</c:v>
                </c:pt>
                <c:pt idx="3843">
                  <c:v>100.11799999999999</c:v>
                </c:pt>
                <c:pt idx="3844">
                  <c:v>100.02</c:v>
                </c:pt>
                <c:pt idx="3845">
                  <c:v>99.725999999999999</c:v>
                </c:pt>
                <c:pt idx="3846">
                  <c:v>99.397000000000006</c:v>
                </c:pt>
                <c:pt idx="3847">
                  <c:v>99.069000000000003</c:v>
                </c:pt>
                <c:pt idx="3848">
                  <c:v>98.673999999999978</c:v>
                </c:pt>
                <c:pt idx="3849">
                  <c:v>98.346000000000004</c:v>
                </c:pt>
                <c:pt idx="3850">
                  <c:v>97.950999999999993</c:v>
                </c:pt>
                <c:pt idx="3851">
                  <c:v>97.557000000000002</c:v>
                </c:pt>
                <c:pt idx="3852">
                  <c:v>97.228999999999999</c:v>
                </c:pt>
                <c:pt idx="3853">
                  <c:v>96.834000000000003</c:v>
                </c:pt>
                <c:pt idx="3854">
                  <c:v>96.440000000000026</c:v>
                </c:pt>
                <c:pt idx="3855">
                  <c:v>96.111000000000004</c:v>
                </c:pt>
                <c:pt idx="3856">
                  <c:v>95.717000000000027</c:v>
                </c:pt>
                <c:pt idx="3857">
                  <c:v>95.388999999999982</c:v>
                </c:pt>
                <c:pt idx="3858">
                  <c:v>94.994000000000185</c:v>
                </c:pt>
                <c:pt idx="3859">
                  <c:v>94.665999999999983</c:v>
                </c:pt>
                <c:pt idx="3860">
                  <c:v>94.337000000000003</c:v>
                </c:pt>
                <c:pt idx="3861">
                  <c:v>94.009</c:v>
                </c:pt>
                <c:pt idx="3862">
                  <c:v>93.679999999999978</c:v>
                </c:pt>
                <c:pt idx="3863">
                  <c:v>93.350999999999999</c:v>
                </c:pt>
                <c:pt idx="3864">
                  <c:v>93.022999999999982</c:v>
                </c:pt>
                <c:pt idx="3865">
                  <c:v>92.694000000000003</c:v>
                </c:pt>
                <c:pt idx="3866">
                  <c:v>92.366</c:v>
                </c:pt>
                <c:pt idx="3867">
                  <c:v>92.10299999999998</c:v>
                </c:pt>
                <c:pt idx="3868">
                  <c:v>91.774000000000001</c:v>
                </c:pt>
                <c:pt idx="3869">
                  <c:v>91.446000000000026</c:v>
                </c:pt>
                <c:pt idx="3870">
                  <c:v>91.182999999999979</c:v>
                </c:pt>
                <c:pt idx="3871">
                  <c:v>90.92</c:v>
                </c:pt>
                <c:pt idx="3872">
                  <c:v>90.656999999999982</c:v>
                </c:pt>
                <c:pt idx="3873">
                  <c:v>90.328999999999979</c:v>
                </c:pt>
                <c:pt idx="3874">
                  <c:v>90.131</c:v>
                </c:pt>
                <c:pt idx="3875">
                  <c:v>89.856999999999999</c:v>
                </c:pt>
                <c:pt idx="3876">
                  <c:v>89.652999999999949</c:v>
                </c:pt>
                <c:pt idx="3877">
                  <c:v>89.498999999999995</c:v>
                </c:pt>
                <c:pt idx="3878">
                  <c:v>89.295000000000002</c:v>
                </c:pt>
                <c:pt idx="3879">
                  <c:v>89.090999999999994</c:v>
                </c:pt>
                <c:pt idx="3880">
                  <c:v>88.885999999999981</c:v>
                </c:pt>
                <c:pt idx="3881">
                  <c:v>88.733000000000004</c:v>
                </c:pt>
                <c:pt idx="3882">
                  <c:v>88.528999999999982</c:v>
                </c:pt>
                <c:pt idx="3883">
                  <c:v>88.324999999999989</c:v>
                </c:pt>
                <c:pt idx="3884">
                  <c:v>88.170999999999978</c:v>
                </c:pt>
                <c:pt idx="3885">
                  <c:v>87.967000000000027</c:v>
                </c:pt>
                <c:pt idx="3886">
                  <c:v>87.813999999999993</c:v>
                </c:pt>
                <c:pt idx="3887">
                  <c:v>87.61</c:v>
                </c:pt>
                <c:pt idx="3888">
                  <c:v>87.456000000000003</c:v>
                </c:pt>
                <c:pt idx="3889">
                  <c:v>87.251999999999995</c:v>
                </c:pt>
                <c:pt idx="3890">
                  <c:v>87.099000000000004</c:v>
                </c:pt>
                <c:pt idx="3891">
                  <c:v>86.946000000000026</c:v>
                </c:pt>
                <c:pt idx="3892">
                  <c:v>86.793000000000006</c:v>
                </c:pt>
                <c:pt idx="3893">
                  <c:v>86.638999999999982</c:v>
                </c:pt>
                <c:pt idx="3894">
                  <c:v>86.486000000000004</c:v>
                </c:pt>
                <c:pt idx="3895">
                  <c:v>86.332999999999998</c:v>
                </c:pt>
                <c:pt idx="3896">
                  <c:v>86.179999999999978</c:v>
                </c:pt>
                <c:pt idx="3897">
                  <c:v>86.025999999999982</c:v>
                </c:pt>
                <c:pt idx="3898">
                  <c:v>85.872999999999948</c:v>
                </c:pt>
                <c:pt idx="3899">
                  <c:v>85.771000000000001</c:v>
                </c:pt>
                <c:pt idx="3900">
                  <c:v>85.617999999999995</c:v>
                </c:pt>
                <c:pt idx="3901">
                  <c:v>85.361999999999995</c:v>
                </c:pt>
                <c:pt idx="3902">
                  <c:v>85.106999999999999</c:v>
                </c:pt>
                <c:pt idx="3903">
                  <c:v>84.801000000000002</c:v>
                </c:pt>
                <c:pt idx="3904">
                  <c:v>84.494000000000185</c:v>
                </c:pt>
                <c:pt idx="3905">
                  <c:v>84.137</c:v>
                </c:pt>
                <c:pt idx="3906">
                  <c:v>83.778999999999982</c:v>
                </c:pt>
                <c:pt idx="3907">
                  <c:v>83.421999999999997</c:v>
                </c:pt>
                <c:pt idx="3908">
                  <c:v>83.063999999999993</c:v>
                </c:pt>
                <c:pt idx="3909">
                  <c:v>82.706999999999994</c:v>
                </c:pt>
                <c:pt idx="3910">
                  <c:v>82.4</c:v>
                </c:pt>
                <c:pt idx="3911">
                  <c:v>82.043000000000006</c:v>
                </c:pt>
                <c:pt idx="3912">
                  <c:v>81.684999999999988</c:v>
                </c:pt>
                <c:pt idx="3913">
                  <c:v>81.327999999999989</c:v>
                </c:pt>
                <c:pt idx="3914">
                  <c:v>81.021000000000001</c:v>
                </c:pt>
                <c:pt idx="3915">
                  <c:v>80.664000000000001</c:v>
                </c:pt>
                <c:pt idx="3916">
                  <c:v>80.35799999999999</c:v>
                </c:pt>
                <c:pt idx="3917">
                  <c:v>80.009</c:v>
                </c:pt>
                <c:pt idx="3918">
                  <c:v>79.766000000000005</c:v>
                </c:pt>
                <c:pt idx="3919">
                  <c:v>79.483999999999995</c:v>
                </c:pt>
                <c:pt idx="3920">
                  <c:v>79.242000000000004</c:v>
                </c:pt>
                <c:pt idx="3921">
                  <c:v>79</c:v>
                </c:pt>
                <c:pt idx="3922">
                  <c:v>78.757999999999996</c:v>
                </c:pt>
                <c:pt idx="3923">
                  <c:v>78.474999999999994</c:v>
                </c:pt>
                <c:pt idx="3924">
                  <c:v>78.272999999999982</c:v>
                </c:pt>
                <c:pt idx="3925">
                  <c:v>77.991000000000184</c:v>
                </c:pt>
                <c:pt idx="3926">
                  <c:v>77.748999999999995</c:v>
                </c:pt>
                <c:pt idx="3927">
                  <c:v>77.506</c:v>
                </c:pt>
                <c:pt idx="3928">
                  <c:v>77.263999999999996</c:v>
                </c:pt>
                <c:pt idx="3929">
                  <c:v>77.021999999999991</c:v>
                </c:pt>
                <c:pt idx="3930">
                  <c:v>76.819999999999993</c:v>
                </c:pt>
                <c:pt idx="3931">
                  <c:v>76.577999999999989</c:v>
                </c:pt>
                <c:pt idx="3932">
                  <c:v>76.335999999999999</c:v>
                </c:pt>
                <c:pt idx="3933">
                  <c:v>76.093999999999994</c:v>
                </c:pt>
                <c:pt idx="3934">
                  <c:v>75.891999999999996</c:v>
                </c:pt>
                <c:pt idx="3935">
                  <c:v>75.649999999999991</c:v>
                </c:pt>
                <c:pt idx="3936">
                  <c:v>75.408000000000001</c:v>
                </c:pt>
                <c:pt idx="3937">
                  <c:v>75.165999999999983</c:v>
                </c:pt>
                <c:pt idx="3938">
                  <c:v>74.964000000000027</c:v>
                </c:pt>
                <c:pt idx="3939">
                  <c:v>74.721999999999994</c:v>
                </c:pt>
                <c:pt idx="3940">
                  <c:v>74.48</c:v>
                </c:pt>
                <c:pt idx="3941">
                  <c:v>74.277999999999992</c:v>
                </c:pt>
                <c:pt idx="3942">
                  <c:v>74.036000000000001</c:v>
                </c:pt>
                <c:pt idx="3943">
                  <c:v>73.834000000000003</c:v>
                </c:pt>
                <c:pt idx="3944">
                  <c:v>73.592000000000013</c:v>
                </c:pt>
                <c:pt idx="3945">
                  <c:v>73.39</c:v>
                </c:pt>
                <c:pt idx="3946">
                  <c:v>73.147999999999996</c:v>
                </c:pt>
                <c:pt idx="3947">
                  <c:v>72.946000000000026</c:v>
                </c:pt>
                <c:pt idx="3948">
                  <c:v>72.703999999999994</c:v>
                </c:pt>
                <c:pt idx="3949">
                  <c:v>72.501999999999995</c:v>
                </c:pt>
                <c:pt idx="3950">
                  <c:v>72.3</c:v>
                </c:pt>
                <c:pt idx="3951">
                  <c:v>72.057999999999993</c:v>
                </c:pt>
                <c:pt idx="3952">
                  <c:v>71.85599999999998</c:v>
                </c:pt>
                <c:pt idx="3953">
                  <c:v>71.654999999999987</c:v>
                </c:pt>
                <c:pt idx="3954">
                  <c:v>71.412999999999997</c:v>
                </c:pt>
                <c:pt idx="3955">
                  <c:v>71.211000000000027</c:v>
                </c:pt>
                <c:pt idx="3956">
                  <c:v>71.009</c:v>
                </c:pt>
                <c:pt idx="3957">
                  <c:v>70.807000000000002</c:v>
                </c:pt>
                <c:pt idx="3958">
                  <c:v>70.60499999999999</c:v>
                </c:pt>
                <c:pt idx="3959">
                  <c:v>70.363</c:v>
                </c:pt>
                <c:pt idx="3960">
                  <c:v>70.161000000000001</c:v>
                </c:pt>
                <c:pt idx="3961">
                  <c:v>69.956000000000003</c:v>
                </c:pt>
                <c:pt idx="3962">
                  <c:v>69.759</c:v>
                </c:pt>
                <c:pt idx="3963">
                  <c:v>69.593999999999994</c:v>
                </c:pt>
                <c:pt idx="3964">
                  <c:v>69.430000000000007</c:v>
                </c:pt>
                <c:pt idx="3965">
                  <c:v>69.266000000000005</c:v>
                </c:pt>
                <c:pt idx="3966">
                  <c:v>69.100999999999999</c:v>
                </c:pt>
                <c:pt idx="3967">
                  <c:v>68.937000000000026</c:v>
                </c:pt>
                <c:pt idx="3968">
                  <c:v>68.772999999999982</c:v>
                </c:pt>
                <c:pt idx="3969">
                  <c:v>68.60899999999998</c:v>
                </c:pt>
                <c:pt idx="3970">
                  <c:v>68.44400000000023</c:v>
                </c:pt>
                <c:pt idx="3971">
                  <c:v>68.28</c:v>
                </c:pt>
                <c:pt idx="3972">
                  <c:v>68.116</c:v>
                </c:pt>
                <c:pt idx="3973">
                  <c:v>67.950999999999993</c:v>
                </c:pt>
                <c:pt idx="3974">
                  <c:v>67.787000000000006</c:v>
                </c:pt>
                <c:pt idx="3975">
                  <c:v>67.655999999999949</c:v>
                </c:pt>
                <c:pt idx="3976">
                  <c:v>67.491000000000184</c:v>
                </c:pt>
                <c:pt idx="3977">
                  <c:v>67.326999999999998</c:v>
                </c:pt>
                <c:pt idx="3978">
                  <c:v>67.195999999999998</c:v>
                </c:pt>
                <c:pt idx="3979">
                  <c:v>67.031000000000006</c:v>
                </c:pt>
                <c:pt idx="3980">
                  <c:v>66.867000000000004</c:v>
                </c:pt>
                <c:pt idx="3981">
                  <c:v>66.736000000000004</c:v>
                </c:pt>
                <c:pt idx="3982">
                  <c:v>66.570999999999998</c:v>
                </c:pt>
                <c:pt idx="3983">
                  <c:v>66.440000000000026</c:v>
                </c:pt>
                <c:pt idx="3984">
                  <c:v>66.308999999999983</c:v>
                </c:pt>
                <c:pt idx="3985">
                  <c:v>66.176999999999978</c:v>
                </c:pt>
                <c:pt idx="3986">
                  <c:v>66.013000000000005</c:v>
                </c:pt>
                <c:pt idx="3987">
                  <c:v>65.881</c:v>
                </c:pt>
                <c:pt idx="3988">
                  <c:v>65.75</c:v>
                </c:pt>
                <c:pt idx="3989">
                  <c:v>65.619</c:v>
                </c:pt>
                <c:pt idx="3990">
                  <c:v>65.486999999999995</c:v>
                </c:pt>
                <c:pt idx="3991">
                  <c:v>65.35599999999998</c:v>
                </c:pt>
                <c:pt idx="3992">
                  <c:v>65.224000000000004</c:v>
                </c:pt>
                <c:pt idx="3993">
                  <c:v>65.06</c:v>
                </c:pt>
                <c:pt idx="3994">
                  <c:v>64.961000000000027</c:v>
                </c:pt>
                <c:pt idx="3995">
                  <c:v>64.796999999999997</c:v>
                </c:pt>
                <c:pt idx="3996">
                  <c:v>64.665999999999983</c:v>
                </c:pt>
                <c:pt idx="3997">
                  <c:v>64.534000000000006</c:v>
                </c:pt>
                <c:pt idx="3998">
                  <c:v>64.403000000000006</c:v>
                </c:pt>
                <c:pt idx="3999">
                  <c:v>64.271000000000001</c:v>
                </c:pt>
                <c:pt idx="4000">
                  <c:v>64.172999999999988</c:v>
                </c:pt>
                <c:pt idx="4001">
                  <c:v>64.009</c:v>
                </c:pt>
                <c:pt idx="4002">
                  <c:v>63.876999999999995</c:v>
                </c:pt>
                <c:pt idx="4003">
                  <c:v>63.746000000000002</c:v>
                </c:pt>
                <c:pt idx="4004">
                  <c:v>63.614000000000004</c:v>
                </c:pt>
                <c:pt idx="4005">
                  <c:v>63.516000000000005</c:v>
                </c:pt>
                <c:pt idx="4006">
                  <c:v>63.383999999999993</c:v>
                </c:pt>
                <c:pt idx="4007">
                  <c:v>63.253</c:v>
                </c:pt>
                <c:pt idx="4008">
                  <c:v>63.153999999999996</c:v>
                </c:pt>
                <c:pt idx="4009">
                  <c:v>63.023000000000003</c:v>
                </c:pt>
                <c:pt idx="4010">
                  <c:v>62.891000000000005</c:v>
                </c:pt>
                <c:pt idx="4011">
                  <c:v>62.760000000000012</c:v>
                </c:pt>
                <c:pt idx="4012">
                  <c:v>62.661000000000001</c:v>
                </c:pt>
                <c:pt idx="4013">
                  <c:v>62.53</c:v>
                </c:pt>
                <c:pt idx="4014">
                  <c:v>62.399000000000001</c:v>
                </c:pt>
                <c:pt idx="4015">
                  <c:v>62.3</c:v>
                </c:pt>
                <c:pt idx="4016">
                  <c:v>62.169000000000011</c:v>
                </c:pt>
                <c:pt idx="4017">
                  <c:v>62.07</c:v>
                </c:pt>
                <c:pt idx="4018">
                  <c:v>61.939</c:v>
                </c:pt>
                <c:pt idx="4019">
                  <c:v>61.839999999999996</c:v>
                </c:pt>
                <c:pt idx="4020">
                  <c:v>61.709000000000003</c:v>
                </c:pt>
                <c:pt idx="4021">
                  <c:v>61.61</c:v>
                </c:pt>
                <c:pt idx="4022">
                  <c:v>61.479000000000006</c:v>
                </c:pt>
                <c:pt idx="4023">
                  <c:v>61.379999999999995</c:v>
                </c:pt>
                <c:pt idx="4024">
                  <c:v>61.249000000000002</c:v>
                </c:pt>
                <c:pt idx="4025">
                  <c:v>61.117000000000004</c:v>
                </c:pt>
                <c:pt idx="4026">
                  <c:v>61.019000000000005</c:v>
                </c:pt>
                <c:pt idx="4027">
                  <c:v>60.92</c:v>
                </c:pt>
                <c:pt idx="4028">
                  <c:v>60.789000000000001</c:v>
                </c:pt>
                <c:pt idx="4029">
                  <c:v>60.657000000000004</c:v>
                </c:pt>
                <c:pt idx="4030">
                  <c:v>60.559000000000005</c:v>
                </c:pt>
                <c:pt idx="4031">
                  <c:v>60.46</c:v>
                </c:pt>
                <c:pt idx="4032">
                  <c:v>60.329000000000001</c:v>
                </c:pt>
                <c:pt idx="4033">
                  <c:v>60.230000000000011</c:v>
                </c:pt>
                <c:pt idx="4034">
                  <c:v>60.131</c:v>
                </c:pt>
                <c:pt idx="4035">
                  <c:v>60.029000000000003</c:v>
                </c:pt>
                <c:pt idx="4036">
                  <c:v>59.945</c:v>
                </c:pt>
                <c:pt idx="4037">
                  <c:v>59.861000000000004</c:v>
                </c:pt>
                <c:pt idx="4038">
                  <c:v>59.75</c:v>
                </c:pt>
                <c:pt idx="4039">
                  <c:v>59.666000000000011</c:v>
                </c:pt>
                <c:pt idx="4040">
                  <c:v>59.583000000000006</c:v>
                </c:pt>
                <c:pt idx="4041">
                  <c:v>59.499000000000002</c:v>
                </c:pt>
                <c:pt idx="4042">
                  <c:v>59.387999999999998</c:v>
                </c:pt>
                <c:pt idx="4043">
                  <c:v>59.303999999999995</c:v>
                </c:pt>
                <c:pt idx="4044">
                  <c:v>59.221000000000011</c:v>
                </c:pt>
                <c:pt idx="4045">
                  <c:v>59.137</c:v>
                </c:pt>
                <c:pt idx="4046">
                  <c:v>59.026000000000003</c:v>
                </c:pt>
                <c:pt idx="4047">
                  <c:v>58.942</c:v>
                </c:pt>
                <c:pt idx="4048">
                  <c:v>58.858999999999995</c:v>
                </c:pt>
                <c:pt idx="4049">
                  <c:v>58.775000000000013</c:v>
                </c:pt>
                <c:pt idx="4050">
                  <c:v>58.691000000000003</c:v>
                </c:pt>
                <c:pt idx="4051">
                  <c:v>58.608000000000011</c:v>
                </c:pt>
                <c:pt idx="4052">
                  <c:v>58.496000000000002</c:v>
                </c:pt>
                <c:pt idx="4053">
                  <c:v>58.413000000000004</c:v>
                </c:pt>
                <c:pt idx="4054">
                  <c:v>58.329000000000001</c:v>
                </c:pt>
                <c:pt idx="4055">
                  <c:v>58.246000000000002</c:v>
                </c:pt>
                <c:pt idx="4056">
                  <c:v>58.162000000000013</c:v>
                </c:pt>
                <c:pt idx="4057">
                  <c:v>58.079000000000001</c:v>
                </c:pt>
                <c:pt idx="4058">
                  <c:v>57.995000000000012</c:v>
                </c:pt>
                <c:pt idx="4059">
                  <c:v>57.910999999999994</c:v>
                </c:pt>
                <c:pt idx="4060">
                  <c:v>57.828000000000003</c:v>
                </c:pt>
                <c:pt idx="4061">
                  <c:v>57.744</c:v>
                </c:pt>
                <c:pt idx="4062">
                  <c:v>57.661000000000001</c:v>
                </c:pt>
                <c:pt idx="4063">
                  <c:v>57.577000000000005</c:v>
                </c:pt>
                <c:pt idx="4064">
                  <c:v>57.521000000000001</c:v>
                </c:pt>
                <c:pt idx="4065">
                  <c:v>57.438000000000002</c:v>
                </c:pt>
                <c:pt idx="4066">
                  <c:v>57.353999999999999</c:v>
                </c:pt>
                <c:pt idx="4067">
                  <c:v>57.271000000000001</c:v>
                </c:pt>
                <c:pt idx="4068">
                  <c:v>57.187000000000005</c:v>
                </c:pt>
                <c:pt idx="4069">
                  <c:v>57.104000000000006</c:v>
                </c:pt>
                <c:pt idx="4070">
                  <c:v>57.02</c:v>
                </c:pt>
                <c:pt idx="4071">
                  <c:v>56.964000000000006</c:v>
                </c:pt>
                <c:pt idx="4072">
                  <c:v>56.880999999999993</c:v>
                </c:pt>
                <c:pt idx="4073">
                  <c:v>56.797000000000011</c:v>
                </c:pt>
                <c:pt idx="4074">
                  <c:v>56.714000000000006</c:v>
                </c:pt>
                <c:pt idx="4075">
                  <c:v>56.63</c:v>
                </c:pt>
                <c:pt idx="4076">
                  <c:v>56.546000000000006</c:v>
                </c:pt>
                <c:pt idx="4077">
                  <c:v>56.491</c:v>
                </c:pt>
                <c:pt idx="4078">
                  <c:v>56.407000000000004</c:v>
                </c:pt>
                <c:pt idx="4079">
                  <c:v>56.324000000000005</c:v>
                </c:pt>
                <c:pt idx="4080">
                  <c:v>56.268000000000093</c:v>
                </c:pt>
                <c:pt idx="4081">
                  <c:v>56.184000000000005</c:v>
                </c:pt>
                <c:pt idx="4082">
                  <c:v>56.129000000000012</c:v>
                </c:pt>
                <c:pt idx="4083">
                  <c:v>56.045000000000002</c:v>
                </c:pt>
                <c:pt idx="4084">
                  <c:v>55.989000000000004</c:v>
                </c:pt>
                <c:pt idx="4085">
                  <c:v>55.906000000000006</c:v>
                </c:pt>
                <c:pt idx="4086">
                  <c:v>55.822000000000003</c:v>
                </c:pt>
                <c:pt idx="4087">
                  <c:v>55.766000000000012</c:v>
                </c:pt>
                <c:pt idx="4088">
                  <c:v>55.683</c:v>
                </c:pt>
                <c:pt idx="4089">
                  <c:v>55.627000000000002</c:v>
                </c:pt>
                <c:pt idx="4090">
                  <c:v>55.571000000000005</c:v>
                </c:pt>
                <c:pt idx="4091">
                  <c:v>55.488</c:v>
                </c:pt>
                <c:pt idx="4092">
                  <c:v>55.403999999999996</c:v>
                </c:pt>
                <c:pt idx="4093">
                  <c:v>55.349000000000004</c:v>
                </c:pt>
                <c:pt idx="4094">
                  <c:v>55.265000000000093</c:v>
                </c:pt>
                <c:pt idx="4095">
                  <c:v>55.209000000000003</c:v>
                </c:pt>
                <c:pt idx="4096">
                  <c:v>55.126000000000012</c:v>
                </c:pt>
                <c:pt idx="4097">
                  <c:v>55.07</c:v>
                </c:pt>
                <c:pt idx="4098">
                  <c:v>54.986000000000004</c:v>
                </c:pt>
                <c:pt idx="4099">
                  <c:v>54.931000000000004</c:v>
                </c:pt>
                <c:pt idx="4100">
                  <c:v>54.875</c:v>
                </c:pt>
                <c:pt idx="4101">
                  <c:v>54.791000000000011</c:v>
                </c:pt>
                <c:pt idx="4102">
                  <c:v>54.736000000000011</c:v>
                </c:pt>
                <c:pt idx="4103">
                  <c:v>54.68</c:v>
                </c:pt>
                <c:pt idx="4104">
                  <c:v>54.596000000000011</c:v>
                </c:pt>
                <c:pt idx="4105">
                  <c:v>54.541000000000004</c:v>
                </c:pt>
                <c:pt idx="4106">
                  <c:v>54.484999999999999</c:v>
                </c:pt>
                <c:pt idx="4107">
                  <c:v>54.429000000000002</c:v>
                </c:pt>
                <c:pt idx="4108">
                  <c:v>54.346000000000004</c:v>
                </c:pt>
                <c:pt idx="4109">
                  <c:v>54.290000000000013</c:v>
                </c:pt>
                <c:pt idx="4110">
                  <c:v>54.234000000000002</c:v>
                </c:pt>
                <c:pt idx="4111">
                  <c:v>54.150999999999996</c:v>
                </c:pt>
                <c:pt idx="4112">
                  <c:v>54.095000000000013</c:v>
                </c:pt>
                <c:pt idx="4113">
                  <c:v>54.039000000000001</c:v>
                </c:pt>
                <c:pt idx="4114">
                  <c:v>53.955999999999996</c:v>
                </c:pt>
                <c:pt idx="4115">
                  <c:v>53.9</c:v>
                </c:pt>
                <c:pt idx="4116">
                  <c:v>53.843999999999994</c:v>
                </c:pt>
                <c:pt idx="4117">
                  <c:v>53.761000000000003</c:v>
                </c:pt>
                <c:pt idx="4118">
                  <c:v>53.705000000000013</c:v>
                </c:pt>
                <c:pt idx="4119">
                  <c:v>53.649000000000001</c:v>
                </c:pt>
                <c:pt idx="4120">
                  <c:v>53.594000000000001</c:v>
                </c:pt>
                <c:pt idx="4121">
                  <c:v>53.51</c:v>
                </c:pt>
                <c:pt idx="4122">
                  <c:v>53.453999999999994</c:v>
                </c:pt>
                <c:pt idx="4123">
                  <c:v>53.399000000000001</c:v>
                </c:pt>
                <c:pt idx="4124">
                  <c:v>53.343000000000004</c:v>
                </c:pt>
                <c:pt idx="4125">
                  <c:v>53.259</c:v>
                </c:pt>
                <c:pt idx="4126">
                  <c:v>53.204000000000001</c:v>
                </c:pt>
                <c:pt idx="4127">
                  <c:v>53.148000000000003</c:v>
                </c:pt>
                <c:pt idx="4128">
                  <c:v>53.092000000000013</c:v>
                </c:pt>
                <c:pt idx="4129">
                  <c:v>53.009</c:v>
                </c:pt>
                <c:pt idx="4130">
                  <c:v>52.952999999999996</c:v>
                </c:pt>
                <c:pt idx="4131">
                  <c:v>52.897000000000006</c:v>
                </c:pt>
                <c:pt idx="4132">
                  <c:v>52.840999999999994</c:v>
                </c:pt>
                <c:pt idx="4133">
                  <c:v>52.786000000000001</c:v>
                </c:pt>
                <c:pt idx="4134">
                  <c:v>52.730000000000011</c:v>
                </c:pt>
                <c:pt idx="4135">
                  <c:v>52.674000000000007</c:v>
                </c:pt>
                <c:pt idx="4136">
                  <c:v>52.591000000000001</c:v>
                </c:pt>
                <c:pt idx="4137">
                  <c:v>52.535000000000011</c:v>
                </c:pt>
                <c:pt idx="4138">
                  <c:v>52.479000000000006</c:v>
                </c:pt>
                <c:pt idx="4139">
                  <c:v>52.424000000000007</c:v>
                </c:pt>
                <c:pt idx="4140">
                  <c:v>52.368000000000002</c:v>
                </c:pt>
                <c:pt idx="4141">
                  <c:v>52.311999999999998</c:v>
                </c:pt>
                <c:pt idx="4142">
                  <c:v>52.256</c:v>
                </c:pt>
                <c:pt idx="4143">
                  <c:v>52.201000000000001</c:v>
                </c:pt>
                <c:pt idx="4144">
                  <c:v>52.145000000000003</c:v>
                </c:pt>
                <c:pt idx="4145">
                  <c:v>52.089000000000006</c:v>
                </c:pt>
                <c:pt idx="4146">
                  <c:v>52.034000000000006</c:v>
                </c:pt>
                <c:pt idx="4147">
                  <c:v>51.978000000000002</c:v>
                </c:pt>
                <c:pt idx="4148">
                  <c:v>51.922000000000011</c:v>
                </c:pt>
                <c:pt idx="4149">
                  <c:v>51.866</c:v>
                </c:pt>
                <c:pt idx="4150">
                  <c:v>51.810999999999993</c:v>
                </c:pt>
                <c:pt idx="4151">
                  <c:v>51.755000000000003</c:v>
                </c:pt>
                <c:pt idx="4152">
                  <c:v>51.699000000000012</c:v>
                </c:pt>
                <c:pt idx="4153">
                  <c:v>51.644000000000005</c:v>
                </c:pt>
                <c:pt idx="4154">
                  <c:v>51.588000000000001</c:v>
                </c:pt>
                <c:pt idx="4155">
                  <c:v>51.532000000000011</c:v>
                </c:pt>
                <c:pt idx="4156">
                  <c:v>51.476000000000006</c:v>
                </c:pt>
                <c:pt idx="4157">
                  <c:v>51.421000000000006</c:v>
                </c:pt>
                <c:pt idx="4158">
                  <c:v>51.365000000000002</c:v>
                </c:pt>
                <c:pt idx="4159">
                  <c:v>51.309000000000005</c:v>
                </c:pt>
                <c:pt idx="4160">
                  <c:v>51.254000000000005</c:v>
                </c:pt>
                <c:pt idx="4161">
                  <c:v>51.198000000000093</c:v>
                </c:pt>
                <c:pt idx="4162">
                  <c:v>51.142000000000003</c:v>
                </c:pt>
                <c:pt idx="4163">
                  <c:v>51.086000000000006</c:v>
                </c:pt>
                <c:pt idx="4164">
                  <c:v>51.031000000000006</c:v>
                </c:pt>
                <c:pt idx="4165">
                  <c:v>50.975000000000001</c:v>
                </c:pt>
                <c:pt idx="4166">
                  <c:v>50.919000000000004</c:v>
                </c:pt>
                <c:pt idx="4167">
                  <c:v>50.891000000000005</c:v>
                </c:pt>
                <c:pt idx="4168">
                  <c:v>50.836000000000006</c:v>
                </c:pt>
                <c:pt idx="4169">
                  <c:v>50.78</c:v>
                </c:pt>
                <c:pt idx="4170">
                  <c:v>50.724000000000011</c:v>
                </c:pt>
                <c:pt idx="4171">
                  <c:v>50.669000000000011</c:v>
                </c:pt>
                <c:pt idx="4172">
                  <c:v>50.613</c:v>
                </c:pt>
                <c:pt idx="4173">
                  <c:v>50.556999999999995</c:v>
                </c:pt>
                <c:pt idx="4174">
                  <c:v>50.501000000000005</c:v>
                </c:pt>
                <c:pt idx="4175">
                  <c:v>50.446000000000005</c:v>
                </c:pt>
                <c:pt idx="4176">
                  <c:v>50.39</c:v>
                </c:pt>
                <c:pt idx="4177">
                  <c:v>50.362000000000002</c:v>
                </c:pt>
                <c:pt idx="4178">
                  <c:v>50.306000000000004</c:v>
                </c:pt>
                <c:pt idx="4179">
                  <c:v>50.251000000000005</c:v>
                </c:pt>
                <c:pt idx="4180">
                  <c:v>50.195000000000093</c:v>
                </c:pt>
                <c:pt idx="4181">
                  <c:v>50.139000000000003</c:v>
                </c:pt>
                <c:pt idx="4182">
                  <c:v>50.083999999999996</c:v>
                </c:pt>
                <c:pt idx="4183">
                  <c:v>50.056000000000004</c:v>
                </c:pt>
                <c:pt idx="4184">
                  <c:v>50.041000000000004</c:v>
                </c:pt>
                <c:pt idx="4185">
                  <c:v>49.991</c:v>
                </c:pt>
                <c:pt idx="4186">
                  <c:v>49.94</c:v>
                </c:pt>
                <c:pt idx="4187">
                  <c:v>49.888999999999996</c:v>
                </c:pt>
                <c:pt idx="4188">
                  <c:v>49.864000000000004</c:v>
                </c:pt>
                <c:pt idx="4189">
                  <c:v>49.812999999999995</c:v>
                </c:pt>
                <c:pt idx="4190">
                  <c:v>49.763000000000012</c:v>
                </c:pt>
                <c:pt idx="4191">
                  <c:v>49.737000000000002</c:v>
                </c:pt>
                <c:pt idx="4192">
                  <c:v>49.686</c:v>
                </c:pt>
                <c:pt idx="4193">
                  <c:v>49.636000000000003</c:v>
                </c:pt>
                <c:pt idx="4194">
                  <c:v>49.61</c:v>
                </c:pt>
                <c:pt idx="4195">
                  <c:v>49.56</c:v>
                </c:pt>
                <c:pt idx="4196">
                  <c:v>49.509</c:v>
                </c:pt>
                <c:pt idx="4197">
                  <c:v>49.457999999999998</c:v>
                </c:pt>
                <c:pt idx="4198">
                  <c:v>49.433</c:v>
                </c:pt>
                <c:pt idx="4199">
                  <c:v>49.381999999999998</c:v>
                </c:pt>
                <c:pt idx="4200">
                  <c:v>49.356999999999999</c:v>
                </c:pt>
                <c:pt idx="4201">
                  <c:v>49.356999999999999</c:v>
                </c:pt>
                <c:pt idx="4202">
                  <c:v>49.433</c:v>
                </c:pt>
                <c:pt idx="4203">
                  <c:v>49.534000000000006</c:v>
                </c:pt>
                <c:pt idx="4204">
                  <c:v>49.686</c:v>
                </c:pt>
                <c:pt idx="4205">
                  <c:v>49.839000000000006</c:v>
                </c:pt>
                <c:pt idx="4206">
                  <c:v>50.016000000000005</c:v>
                </c:pt>
                <c:pt idx="4207">
                  <c:v>50.139000000000003</c:v>
                </c:pt>
                <c:pt idx="4208">
                  <c:v>50.333999999999996</c:v>
                </c:pt>
                <c:pt idx="4209">
                  <c:v>50.529000000000003</c:v>
                </c:pt>
                <c:pt idx="4210">
                  <c:v>50.696000000000012</c:v>
                </c:pt>
                <c:pt idx="4211">
                  <c:v>50.891000000000005</c:v>
                </c:pt>
                <c:pt idx="4212">
                  <c:v>51.059000000000005</c:v>
                </c:pt>
                <c:pt idx="4213">
                  <c:v>51.226000000000013</c:v>
                </c:pt>
                <c:pt idx="4214">
                  <c:v>51.393000000000001</c:v>
                </c:pt>
                <c:pt idx="4215">
                  <c:v>51.56</c:v>
                </c:pt>
                <c:pt idx="4216">
                  <c:v>51.727000000000011</c:v>
                </c:pt>
                <c:pt idx="4217">
                  <c:v>51.866</c:v>
                </c:pt>
                <c:pt idx="4218">
                  <c:v>52.034000000000006</c:v>
                </c:pt>
                <c:pt idx="4219">
                  <c:v>52.173000000000002</c:v>
                </c:pt>
                <c:pt idx="4220">
                  <c:v>52.339999999999996</c:v>
                </c:pt>
                <c:pt idx="4221">
                  <c:v>52.479000000000006</c:v>
                </c:pt>
                <c:pt idx="4222">
                  <c:v>52.619</c:v>
                </c:pt>
                <c:pt idx="4223">
                  <c:v>52.758000000000003</c:v>
                </c:pt>
                <c:pt idx="4224">
                  <c:v>52.897000000000006</c:v>
                </c:pt>
                <c:pt idx="4225">
                  <c:v>53.009</c:v>
                </c:pt>
                <c:pt idx="4226">
                  <c:v>53.148000000000003</c:v>
                </c:pt>
                <c:pt idx="4227">
                  <c:v>53.259</c:v>
                </c:pt>
                <c:pt idx="4228">
                  <c:v>53.370999999999995</c:v>
                </c:pt>
                <c:pt idx="4229">
                  <c:v>53.481999999999999</c:v>
                </c:pt>
                <c:pt idx="4230">
                  <c:v>53.594000000000001</c:v>
                </c:pt>
                <c:pt idx="4231">
                  <c:v>53.705000000000013</c:v>
                </c:pt>
                <c:pt idx="4232">
                  <c:v>53.815999999999995</c:v>
                </c:pt>
                <c:pt idx="4233">
                  <c:v>53.9</c:v>
                </c:pt>
                <c:pt idx="4234">
                  <c:v>54.010999999999996</c:v>
                </c:pt>
                <c:pt idx="4235">
                  <c:v>54.095000000000013</c:v>
                </c:pt>
                <c:pt idx="4236">
                  <c:v>54.206000000000003</c:v>
                </c:pt>
                <c:pt idx="4237">
                  <c:v>54.290000000000013</c:v>
                </c:pt>
                <c:pt idx="4238">
                  <c:v>54.400999999999996</c:v>
                </c:pt>
                <c:pt idx="4239">
                  <c:v>54.484999999999999</c:v>
                </c:pt>
                <c:pt idx="4240">
                  <c:v>54.569000000000003</c:v>
                </c:pt>
                <c:pt idx="4241">
                  <c:v>54.652000000000001</c:v>
                </c:pt>
                <c:pt idx="4242">
                  <c:v>54.736000000000011</c:v>
                </c:pt>
                <c:pt idx="4243">
                  <c:v>54.846999999999994</c:v>
                </c:pt>
                <c:pt idx="4244">
                  <c:v>54.931000000000004</c:v>
                </c:pt>
                <c:pt idx="4245">
                  <c:v>55.013999999999996</c:v>
                </c:pt>
                <c:pt idx="4246">
                  <c:v>55.098000000000013</c:v>
                </c:pt>
                <c:pt idx="4247">
                  <c:v>55.181000000000004</c:v>
                </c:pt>
                <c:pt idx="4248">
                  <c:v>55.265000000000093</c:v>
                </c:pt>
                <c:pt idx="4249">
                  <c:v>55.321000000000005</c:v>
                </c:pt>
                <c:pt idx="4250">
                  <c:v>55.403999999999996</c:v>
                </c:pt>
                <c:pt idx="4251">
                  <c:v>55.488</c:v>
                </c:pt>
                <c:pt idx="4252">
                  <c:v>55.571000000000005</c:v>
                </c:pt>
                <c:pt idx="4253">
                  <c:v>55.655000000000001</c:v>
                </c:pt>
                <c:pt idx="4254">
                  <c:v>55.739000000000011</c:v>
                </c:pt>
                <c:pt idx="4255">
                  <c:v>55.822000000000003</c:v>
                </c:pt>
                <c:pt idx="4256">
                  <c:v>55.906000000000006</c:v>
                </c:pt>
                <c:pt idx="4257">
                  <c:v>55.989000000000004</c:v>
                </c:pt>
                <c:pt idx="4258">
                  <c:v>56.073</c:v>
                </c:pt>
                <c:pt idx="4259">
                  <c:v>56.156000000000006</c:v>
                </c:pt>
                <c:pt idx="4260">
                  <c:v>56.24</c:v>
                </c:pt>
                <c:pt idx="4261">
                  <c:v>56.491</c:v>
                </c:pt>
                <c:pt idx="4262">
                  <c:v>56.880999999999993</c:v>
                </c:pt>
                <c:pt idx="4263">
                  <c:v>57.353999999999999</c:v>
                </c:pt>
                <c:pt idx="4264">
                  <c:v>57.855999999999995</c:v>
                </c:pt>
                <c:pt idx="4265">
                  <c:v>58.384999999999998</c:v>
                </c:pt>
                <c:pt idx="4266">
                  <c:v>58.913999999999994</c:v>
                </c:pt>
                <c:pt idx="4267">
                  <c:v>59.471000000000004</c:v>
                </c:pt>
                <c:pt idx="4268">
                  <c:v>60.001000000000005</c:v>
                </c:pt>
                <c:pt idx="4269">
                  <c:v>60.591000000000001</c:v>
                </c:pt>
                <c:pt idx="4270">
                  <c:v>61.183</c:v>
                </c:pt>
                <c:pt idx="4271">
                  <c:v>61.774000000000001</c:v>
                </c:pt>
                <c:pt idx="4272">
                  <c:v>62.366</c:v>
                </c:pt>
                <c:pt idx="4273">
                  <c:v>62.924000000000007</c:v>
                </c:pt>
                <c:pt idx="4274">
                  <c:v>63.483000000000004</c:v>
                </c:pt>
                <c:pt idx="4275">
                  <c:v>64.040999999999997</c:v>
                </c:pt>
                <c:pt idx="4276">
                  <c:v>64.566999999999993</c:v>
                </c:pt>
                <c:pt idx="4277">
                  <c:v>65.06</c:v>
                </c:pt>
                <c:pt idx="4278">
                  <c:v>65.585999999999999</c:v>
                </c:pt>
                <c:pt idx="4279">
                  <c:v>66.078999999999979</c:v>
                </c:pt>
                <c:pt idx="4280">
                  <c:v>66.539000000000001</c:v>
                </c:pt>
                <c:pt idx="4281">
                  <c:v>66.998999999999995</c:v>
                </c:pt>
                <c:pt idx="4282">
                  <c:v>67.459000000000003</c:v>
                </c:pt>
                <c:pt idx="4283">
                  <c:v>67.918999999999997</c:v>
                </c:pt>
                <c:pt idx="4284">
                  <c:v>68.346000000000004</c:v>
                </c:pt>
                <c:pt idx="4285">
                  <c:v>68.739999999999995</c:v>
                </c:pt>
                <c:pt idx="4286">
                  <c:v>69.167000000000002</c:v>
                </c:pt>
                <c:pt idx="4287">
                  <c:v>69.561000000000007</c:v>
                </c:pt>
                <c:pt idx="4288">
                  <c:v>69.923000000000002</c:v>
                </c:pt>
                <c:pt idx="4289">
                  <c:v>70.403999999999996</c:v>
                </c:pt>
                <c:pt idx="4290">
                  <c:v>70.846999999999994</c:v>
                </c:pt>
                <c:pt idx="4291">
                  <c:v>71.290999999999997</c:v>
                </c:pt>
                <c:pt idx="4292">
                  <c:v>71.735000000000014</c:v>
                </c:pt>
                <c:pt idx="4293">
                  <c:v>72.138999999999982</c:v>
                </c:pt>
                <c:pt idx="4294">
                  <c:v>72.543000000000006</c:v>
                </c:pt>
                <c:pt idx="4295">
                  <c:v>72.946000000000026</c:v>
                </c:pt>
                <c:pt idx="4296">
                  <c:v>73.308999999999983</c:v>
                </c:pt>
                <c:pt idx="4297">
                  <c:v>73.671999999999983</c:v>
                </c:pt>
                <c:pt idx="4298">
                  <c:v>74.075999999999979</c:v>
                </c:pt>
                <c:pt idx="4299">
                  <c:v>74.438999999999993</c:v>
                </c:pt>
                <c:pt idx="4300">
                  <c:v>74.762</c:v>
                </c:pt>
                <c:pt idx="4301">
                  <c:v>75.124999999999986</c:v>
                </c:pt>
                <c:pt idx="4302">
                  <c:v>75.489000000000004</c:v>
                </c:pt>
                <c:pt idx="4303">
                  <c:v>75.811000000000007</c:v>
                </c:pt>
                <c:pt idx="4304">
                  <c:v>76.134</c:v>
                </c:pt>
                <c:pt idx="4305">
                  <c:v>76.456999999999994</c:v>
                </c:pt>
                <c:pt idx="4306">
                  <c:v>76.78</c:v>
                </c:pt>
                <c:pt idx="4307">
                  <c:v>77.10299999999998</c:v>
                </c:pt>
                <c:pt idx="4308">
                  <c:v>77.384999999999991</c:v>
                </c:pt>
                <c:pt idx="4309">
                  <c:v>77.667999999999992</c:v>
                </c:pt>
                <c:pt idx="4310">
                  <c:v>77.991000000000184</c:v>
                </c:pt>
                <c:pt idx="4311">
                  <c:v>78.272999999999982</c:v>
                </c:pt>
                <c:pt idx="4312">
                  <c:v>78.555999999999983</c:v>
                </c:pt>
                <c:pt idx="4313">
                  <c:v>78.798000000000002</c:v>
                </c:pt>
                <c:pt idx="4314">
                  <c:v>79.08</c:v>
                </c:pt>
                <c:pt idx="4315">
                  <c:v>79.363</c:v>
                </c:pt>
                <c:pt idx="4316">
                  <c:v>79.60499999999999</c:v>
                </c:pt>
                <c:pt idx="4317">
                  <c:v>79.846999999999994</c:v>
                </c:pt>
                <c:pt idx="4318">
                  <c:v>80.152999999999949</c:v>
                </c:pt>
                <c:pt idx="4319">
                  <c:v>80.459999999999994</c:v>
                </c:pt>
                <c:pt idx="4320">
                  <c:v>80.766000000000005</c:v>
                </c:pt>
                <c:pt idx="4321">
                  <c:v>81.072999999999979</c:v>
                </c:pt>
                <c:pt idx="4322">
                  <c:v>81.378999999999948</c:v>
                </c:pt>
                <c:pt idx="4323">
                  <c:v>81.684999999999988</c:v>
                </c:pt>
                <c:pt idx="4324">
                  <c:v>81.94100000000023</c:v>
                </c:pt>
                <c:pt idx="4325">
                  <c:v>82.247000000000185</c:v>
                </c:pt>
                <c:pt idx="4326">
                  <c:v>82.501999999999995</c:v>
                </c:pt>
                <c:pt idx="4327">
                  <c:v>82.808999999999983</c:v>
                </c:pt>
                <c:pt idx="4328">
                  <c:v>83.063999999999993</c:v>
                </c:pt>
                <c:pt idx="4329">
                  <c:v>83.32</c:v>
                </c:pt>
                <c:pt idx="4330">
                  <c:v>83.574999999999989</c:v>
                </c:pt>
                <c:pt idx="4331">
                  <c:v>83.83</c:v>
                </c:pt>
                <c:pt idx="4332">
                  <c:v>84.034999999999997</c:v>
                </c:pt>
                <c:pt idx="4333">
                  <c:v>84.29</c:v>
                </c:pt>
                <c:pt idx="4334">
                  <c:v>84.545000000000002</c:v>
                </c:pt>
                <c:pt idx="4335">
                  <c:v>84.801000000000002</c:v>
                </c:pt>
                <c:pt idx="4336">
                  <c:v>85.004999999999995</c:v>
                </c:pt>
                <c:pt idx="4337">
                  <c:v>85.26</c:v>
                </c:pt>
                <c:pt idx="4338">
                  <c:v>85.465000000000003</c:v>
                </c:pt>
                <c:pt idx="4339">
                  <c:v>85.72</c:v>
                </c:pt>
                <c:pt idx="4340">
                  <c:v>85.924000000000007</c:v>
                </c:pt>
                <c:pt idx="4341">
                  <c:v>86.128999999999948</c:v>
                </c:pt>
                <c:pt idx="4342">
                  <c:v>86.332999999999998</c:v>
                </c:pt>
                <c:pt idx="4343">
                  <c:v>86.587999999999994</c:v>
                </c:pt>
                <c:pt idx="4344">
                  <c:v>86.793000000000006</c:v>
                </c:pt>
                <c:pt idx="4345">
                  <c:v>86.946000000000026</c:v>
                </c:pt>
                <c:pt idx="4346">
                  <c:v>87.200999999999993</c:v>
                </c:pt>
                <c:pt idx="4347">
                  <c:v>87.353999999999999</c:v>
                </c:pt>
                <c:pt idx="4348">
                  <c:v>87.558999999999983</c:v>
                </c:pt>
                <c:pt idx="4349">
                  <c:v>87.763000000000005</c:v>
                </c:pt>
                <c:pt idx="4350">
                  <c:v>87.967000000000027</c:v>
                </c:pt>
                <c:pt idx="4351">
                  <c:v>88.170999999999978</c:v>
                </c:pt>
                <c:pt idx="4352">
                  <c:v>88.375999999999948</c:v>
                </c:pt>
                <c:pt idx="4353">
                  <c:v>88.528999999999982</c:v>
                </c:pt>
                <c:pt idx="4354">
                  <c:v>88.733000000000004</c:v>
                </c:pt>
                <c:pt idx="4355">
                  <c:v>88.938000000000002</c:v>
                </c:pt>
                <c:pt idx="4356">
                  <c:v>89.090999999999994</c:v>
                </c:pt>
                <c:pt idx="4357">
                  <c:v>89.295000000000002</c:v>
                </c:pt>
                <c:pt idx="4358">
                  <c:v>89.448000000000022</c:v>
                </c:pt>
                <c:pt idx="4359">
                  <c:v>89.652999999999949</c:v>
                </c:pt>
                <c:pt idx="4360">
                  <c:v>89.805999999999983</c:v>
                </c:pt>
                <c:pt idx="4361">
                  <c:v>89.959000000000003</c:v>
                </c:pt>
                <c:pt idx="4362">
                  <c:v>90.131</c:v>
                </c:pt>
                <c:pt idx="4363">
                  <c:v>90.328999999999979</c:v>
                </c:pt>
                <c:pt idx="4364">
                  <c:v>90.590999999999994</c:v>
                </c:pt>
                <c:pt idx="4365">
                  <c:v>90.789000000000001</c:v>
                </c:pt>
                <c:pt idx="4366">
                  <c:v>90.986000000000004</c:v>
                </c:pt>
                <c:pt idx="4367">
                  <c:v>91.182999999999979</c:v>
                </c:pt>
                <c:pt idx="4368">
                  <c:v>91.313999999999993</c:v>
                </c:pt>
                <c:pt idx="4369">
                  <c:v>91.576999999999998</c:v>
                </c:pt>
                <c:pt idx="4370">
                  <c:v>91.709000000000003</c:v>
                </c:pt>
                <c:pt idx="4371">
                  <c:v>91.906000000000006</c:v>
                </c:pt>
                <c:pt idx="4372">
                  <c:v>92.10299999999998</c:v>
                </c:pt>
                <c:pt idx="4373">
                  <c:v>92.3</c:v>
                </c:pt>
                <c:pt idx="4374">
                  <c:v>92.430999999999997</c:v>
                </c:pt>
                <c:pt idx="4375">
                  <c:v>92.628999999999948</c:v>
                </c:pt>
                <c:pt idx="4376">
                  <c:v>92.825999999999979</c:v>
                </c:pt>
                <c:pt idx="4377">
                  <c:v>92.956999999999994</c:v>
                </c:pt>
                <c:pt idx="4378">
                  <c:v>93.153999999999982</c:v>
                </c:pt>
                <c:pt idx="4379">
                  <c:v>93.286000000000001</c:v>
                </c:pt>
                <c:pt idx="4380">
                  <c:v>93.483000000000004</c:v>
                </c:pt>
                <c:pt idx="4381">
                  <c:v>93.679999999999978</c:v>
                </c:pt>
                <c:pt idx="4382">
                  <c:v>93.811000000000007</c:v>
                </c:pt>
                <c:pt idx="4383">
                  <c:v>94.009</c:v>
                </c:pt>
                <c:pt idx="4384">
                  <c:v>94.14</c:v>
                </c:pt>
                <c:pt idx="4385">
                  <c:v>94.337000000000003</c:v>
                </c:pt>
                <c:pt idx="4386">
                  <c:v>94.468999999999994</c:v>
                </c:pt>
                <c:pt idx="4387">
                  <c:v>94.665999999999983</c:v>
                </c:pt>
                <c:pt idx="4388">
                  <c:v>94.796999999999997</c:v>
                </c:pt>
                <c:pt idx="4389">
                  <c:v>94.929000000000002</c:v>
                </c:pt>
                <c:pt idx="4390">
                  <c:v>95.125999999999948</c:v>
                </c:pt>
                <c:pt idx="4391">
                  <c:v>95.257000000000005</c:v>
                </c:pt>
                <c:pt idx="4392">
                  <c:v>95.388999999999982</c:v>
                </c:pt>
                <c:pt idx="4393">
                  <c:v>95.52</c:v>
                </c:pt>
                <c:pt idx="4394">
                  <c:v>95.717000000000027</c:v>
                </c:pt>
                <c:pt idx="4395">
                  <c:v>95.849000000000004</c:v>
                </c:pt>
                <c:pt idx="4396">
                  <c:v>95.98</c:v>
                </c:pt>
                <c:pt idx="4397">
                  <c:v>96.111000000000004</c:v>
                </c:pt>
                <c:pt idx="4398">
                  <c:v>96.242999999999995</c:v>
                </c:pt>
                <c:pt idx="4399">
                  <c:v>96.373999999999981</c:v>
                </c:pt>
                <c:pt idx="4400">
                  <c:v>96.506</c:v>
                </c:pt>
                <c:pt idx="4401">
                  <c:v>96.637</c:v>
                </c:pt>
                <c:pt idx="4402">
                  <c:v>96.769000000000005</c:v>
                </c:pt>
                <c:pt idx="4403">
                  <c:v>96.9</c:v>
                </c:pt>
                <c:pt idx="4404">
                  <c:v>97.031000000000006</c:v>
                </c:pt>
                <c:pt idx="4405">
                  <c:v>97.162999999999982</c:v>
                </c:pt>
                <c:pt idx="4406">
                  <c:v>97.36</c:v>
                </c:pt>
                <c:pt idx="4407">
                  <c:v>97.491000000000184</c:v>
                </c:pt>
                <c:pt idx="4408">
                  <c:v>97.622999999999948</c:v>
                </c:pt>
                <c:pt idx="4409">
                  <c:v>97.754000000000005</c:v>
                </c:pt>
                <c:pt idx="4410">
                  <c:v>97.885999999999981</c:v>
                </c:pt>
                <c:pt idx="4411">
                  <c:v>97.950999999999993</c:v>
                </c:pt>
                <c:pt idx="4412">
                  <c:v>98.082999999999998</c:v>
                </c:pt>
                <c:pt idx="4413">
                  <c:v>98.214000000000027</c:v>
                </c:pt>
                <c:pt idx="4414">
                  <c:v>98.346000000000004</c:v>
                </c:pt>
                <c:pt idx="4415">
                  <c:v>98.477000000000004</c:v>
                </c:pt>
                <c:pt idx="4416">
                  <c:v>98.60899999999998</c:v>
                </c:pt>
                <c:pt idx="4417">
                  <c:v>98.740000000000023</c:v>
                </c:pt>
                <c:pt idx="4418">
                  <c:v>98.805999999999983</c:v>
                </c:pt>
                <c:pt idx="4419">
                  <c:v>98.937000000000026</c:v>
                </c:pt>
                <c:pt idx="4420">
                  <c:v>99.069000000000003</c:v>
                </c:pt>
                <c:pt idx="4421">
                  <c:v>99.2</c:v>
                </c:pt>
                <c:pt idx="4422">
                  <c:v>99.266000000000005</c:v>
                </c:pt>
                <c:pt idx="4423">
                  <c:v>99.397000000000006</c:v>
                </c:pt>
                <c:pt idx="4424">
                  <c:v>99.528999999999982</c:v>
                </c:pt>
                <c:pt idx="4425">
                  <c:v>99.593999999999994</c:v>
                </c:pt>
                <c:pt idx="4426">
                  <c:v>99.725999999999999</c:v>
                </c:pt>
                <c:pt idx="4427">
                  <c:v>99.790999999999997</c:v>
                </c:pt>
                <c:pt idx="4428">
                  <c:v>99.923000000000002</c:v>
                </c:pt>
                <c:pt idx="4429">
                  <c:v>99.989000000000004</c:v>
                </c:pt>
                <c:pt idx="4430">
                  <c:v>100.039</c:v>
                </c:pt>
                <c:pt idx="4431">
                  <c:v>100.07899999999998</c:v>
                </c:pt>
                <c:pt idx="4432">
                  <c:v>100.098</c:v>
                </c:pt>
                <c:pt idx="4433">
                  <c:v>100.11799999999999</c:v>
                </c:pt>
                <c:pt idx="4434">
                  <c:v>100.157</c:v>
                </c:pt>
                <c:pt idx="4435">
                  <c:v>100.17700000000001</c:v>
                </c:pt>
                <c:pt idx="4436">
                  <c:v>100.21599999999999</c:v>
                </c:pt>
                <c:pt idx="4437">
                  <c:v>100.236</c:v>
                </c:pt>
                <c:pt idx="4438">
                  <c:v>100.27500000000001</c:v>
                </c:pt>
                <c:pt idx="4439">
                  <c:v>100.27500000000001</c:v>
                </c:pt>
                <c:pt idx="4440">
                  <c:v>100.236</c:v>
                </c:pt>
                <c:pt idx="4441">
                  <c:v>100.17700000000001</c:v>
                </c:pt>
                <c:pt idx="4442">
                  <c:v>100.098</c:v>
                </c:pt>
                <c:pt idx="4443">
                  <c:v>100.02</c:v>
                </c:pt>
                <c:pt idx="4444">
                  <c:v>99.725999999999999</c:v>
                </c:pt>
                <c:pt idx="4445">
                  <c:v>99.397000000000006</c:v>
                </c:pt>
                <c:pt idx="4446">
                  <c:v>99.003</c:v>
                </c:pt>
                <c:pt idx="4447">
                  <c:v>98.673999999999978</c:v>
                </c:pt>
                <c:pt idx="4448">
                  <c:v>98.346000000000004</c:v>
                </c:pt>
                <c:pt idx="4449">
                  <c:v>98.016999999999996</c:v>
                </c:pt>
                <c:pt idx="4450">
                  <c:v>97.622999999999948</c:v>
                </c:pt>
                <c:pt idx="4451">
                  <c:v>97.293999999999997</c:v>
                </c:pt>
                <c:pt idx="4452">
                  <c:v>96.965999999999994</c:v>
                </c:pt>
                <c:pt idx="4453">
                  <c:v>96.570999999999998</c:v>
                </c:pt>
                <c:pt idx="4454">
                  <c:v>96.242999999999995</c:v>
                </c:pt>
                <c:pt idx="4455">
                  <c:v>95.914000000000215</c:v>
                </c:pt>
                <c:pt idx="4456">
                  <c:v>95.650999999999982</c:v>
                </c:pt>
                <c:pt idx="4457">
                  <c:v>95.322999999999979</c:v>
                </c:pt>
                <c:pt idx="4458">
                  <c:v>94.994000000000185</c:v>
                </c:pt>
                <c:pt idx="4459">
                  <c:v>94.665999999999983</c:v>
                </c:pt>
                <c:pt idx="4460">
                  <c:v>94.403000000000006</c:v>
                </c:pt>
                <c:pt idx="4461">
                  <c:v>94.073999999999998</c:v>
                </c:pt>
                <c:pt idx="4462">
                  <c:v>93.745999999999995</c:v>
                </c:pt>
                <c:pt idx="4463">
                  <c:v>93.483000000000004</c:v>
                </c:pt>
                <c:pt idx="4464">
                  <c:v>93.153999999999982</c:v>
                </c:pt>
                <c:pt idx="4465">
                  <c:v>92.891000000000005</c:v>
                </c:pt>
                <c:pt idx="4466">
                  <c:v>92.628999999999948</c:v>
                </c:pt>
                <c:pt idx="4467">
                  <c:v>92.3</c:v>
                </c:pt>
                <c:pt idx="4468">
                  <c:v>92.037000000000006</c:v>
                </c:pt>
                <c:pt idx="4469">
                  <c:v>91.774000000000001</c:v>
                </c:pt>
                <c:pt idx="4470">
                  <c:v>91.510999999999996</c:v>
                </c:pt>
                <c:pt idx="4471">
                  <c:v>91.248999999999995</c:v>
                </c:pt>
                <c:pt idx="4472">
                  <c:v>90.986000000000004</c:v>
                </c:pt>
                <c:pt idx="4473">
                  <c:v>90.789000000000001</c:v>
                </c:pt>
                <c:pt idx="4474">
                  <c:v>90.525999999999982</c:v>
                </c:pt>
                <c:pt idx="4475">
                  <c:v>90.263000000000005</c:v>
                </c:pt>
                <c:pt idx="4476">
                  <c:v>90.066000000000003</c:v>
                </c:pt>
                <c:pt idx="4477">
                  <c:v>89.856999999999999</c:v>
                </c:pt>
                <c:pt idx="4478">
                  <c:v>89.703999999999994</c:v>
                </c:pt>
                <c:pt idx="4479">
                  <c:v>89.498999999999995</c:v>
                </c:pt>
                <c:pt idx="4480">
                  <c:v>89.346000000000004</c:v>
                </c:pt>
                <c:pt idx="4481">
                  <c:v>89.192999999999998</c:v>
                </c:pt>
                <c:pt idx="4482">
                  <c:v>88.989000000000004</c:v>
                </c:pt>
                <c:pt idx="4483">
                  <c:v>88.834999999999994</c:v>
                </c:pt>
                <c:pt idx="4484">
                  <c:v>88.681999999999988</c:v>
                </c:pt>
                <c:pt idx="4485">
                  <c:v>88.528999999999982</c:v>
                </c:pt>
                <c:pt idx="4486">
                  <c:v>88.375999999999948</c:v>
                </c:pt>
                <c:pt idx="4487">
                  <c:v>88.221999999999994</c:v>
                </c:pt>
                <c:pt idx="4488">
                  <c:v>88.069000000000003</c:v>
                </c:pt>
                <c:pt idx="4489">
                  <c:v>87.915999999999997</c:v>
                </c:pt>
                <c:pt idx="4490">
                  <c:v>87.763000000000005</c:v>
                </c:pt>
                <c:pt idx="4491">
                  <c:v>87.61</c:v>
                </c:pt>
                <c:pt idx="4492">
                  <c:v>87.456000000000003</c:v>
                </c:pt>
                <c:pt idx="4493">
                  <c:v>87.302999999999983</c:v>
                </c:pt>
                <c:pt idx="4494">
                  <c:v>87.149999999999991</c:v>
                </c:pt>
                <c:pt idx="4495">
                  <c:v>86.997000000000185</c:v>
                </c:pt>
                <c:pt idx="4496">
                  <c:v>86.843999999999994</c:v>
                </c:pt>
                <c:pt idx="4497">
                  <c:v>86.69</c:v>
                </c:pt>
                <c:pt idx="4498">
                  <c:v>86.537000000000006</c:v>
                </c:pt>
                <c:pt idx="4499">
                  <c:v>86.435000000000002</c:v>
                </c:pt>
                <c:pt idx="4500">
                  <c:v>86.179999999999978</c:v>
                </c:pt>
                <c:pt idx="4501">
                  <c:v>85.924000000000007</c:v>
                </c:pt>
                <c:pt idx="4502">
                  <c:v>85.617999999999995</c:v>
                </c:pt>
                <c:pt idx="4503">
                  <c:v>85.311000000000007</c:v>
                </c:pt>
                <c:pt idx="4504">
                  <c:v>84.953999999999994</c:v>
                </c:pt>
                <c:pt idx="4505">
                  <c:v>84.596000000000004</c:v>
                </c:pt>
                <c:pt idx="4506">
                  <c:v>84.239000000000004</c:v>
                </c:pt>
                <c:pt idx="4507">
                  <c:v>83.933000000000007</c:v>
                </c:pt>
                <c:pt idx="4508">
                  <c:v>83.574999999999989</c:v>
                </c:pt>
                <c:pt idx="4509">
                  <c:v>83.218000000000004</c:v>
                </c:pt>
                <c:pt idx="4510">
                  <c:v>82.86</c:v>
                </c:pt>
                <c:pt idx="4511">
                  <c:v>82.501999999999995</c:v>
                </c:pt>
                <c:pt idx="4512">
                  <c:v>82.195999999999998</c:v>
                </c:pt>
                <c:pt idx="4513">
                  <c:v>81.89</c:v>
                </c:pt>
                <c:pt idx="4514">
                  <c:v>81.531999999999996</c:v>
                </c:pt>
                <c:pt idx="4515">
                  <c:v>81.225999999999999</c:v>
                </c:pt>
                <c:pt idx="4516">
                  <c:v>80.918999999999997</c:v>
                </c:pt>
                <c:pt idx="4517">
                  <c:v>80.613</c:v>
                </c:pt>
                <c:pt idx="4518">
                  <c:v>80.305999999999983</c:v>
                </c:pt>
                <c:pt idx="4519">
                  <c:v>80.009</c:v>
                </c:pt>
                <c:pt idx="4520">
                  <c:v>79.725999999999999</c:v>
                </c:pt>
                <c:pt idx="4521">
                  <c:v>79.483999999999995</c:v>
                </c:pt>
                <c:pt idx="4522">
                  <c:v>79.242000000000004</c:v>
                </c:pt>
                <c:pt idx="4523">
                  <c:v>79</c:v>
                </c:pt>
                <c:pt idx="4524">
                  <c:v>78.757999999999996</c:v>
                </c:pt>
                <c:pt idx="4525">
                  <c:v>78.555999999999983</c:v>
                </c:pt>
                <c:pt idx="4526">
                  <c:v>78.272999999999982</c:v>
                </c:pt>
                <c:pt idx="4527">
                  <c:v>78.070999999999998</c:v>
                </c:pt>
                <c:pt idx="4528">
                  <c:v>77.828999999999979</c:v>
                </c:pt>
                <c:pt idx="4529">
                  <c:v>77.587000000000003</c:v>
                </c:pt>
                <c:pt idx="4530">
                  <c:v>77.345000000000013</c:v>
                </c:pt>
                <c:pt idx="4531">
                  <c:v>77.143000000000001</c:v>
                </c:pt>
                <c:pt idx="4532">
                  <c:v>76.900999999999996</c:v>
                </c:pt>
                <c:pt idx="4533">
                  <c:v>76.658999999999978</c:v>
                </c:pt>
                <c:pt idx="4534">
                  <c:v>76.456999999999994</c:v>
                </c:pt>
                <c:pt idx="4535">
                  <c:v>76.215000000000003</c:v>
                </c:pt>
                <c:pt idx="4536">
                  <c:v>76.013000000000005</c:v>
                </c:pt>
                <c:pt idx="4537">
                  <c:v>75.771000000000001</c:v>
                </c:pt>
                <c:pt idx="4538">
                  <c:v>75.569000000000003</c:v>
                </c:pt>
                <c:pt idx="4539">
                  <c:v>75.326999999999998</c:v>
                </c:pt>
                <c:pt idx="4540">
                  <c:v>75.124999999999986</c:v>
                </c:pt>
                <c:pt idx="4541">
                  <c:v>74.924000000000007</c:v>
                </c:pt>
                <c:pt idx="4542">
                  <c:v>74.680999999999983</c:v>
                </c:pt>
                <c:pt idx="4543">
                  <c:v>74.48</c:v>
                </c:pt>
                <c:pt idx="4544">
                  <c:v>74.236999999999995</c:v>
                </c:pt>
                <c:pt idx="4545">
                  <c:v>74.036000000000001</c:v>
                </c:pt>
                <c:pt idx="4546">
                  <c:v>73.834000000000003</c:v>
                </c:pt>
                <c:pt idx="4547">
                  <c:v>73.592000000000013</c:v>
                </c:pt>
                <c:pt idx="4548">
                  <c:v>73.39</c:v>
                </c:pt>
                <c:pt idx="4549">
                  <c:v>73.187999999999988</c:v>
                </c:pt>
                <c:pt idx="4550">
                  <c:v>72.986000000000004</c:v>
                </c:pt>
                <c:pt idx="4551">
                  <c:v>72.744000000000185</c:v>
                </c:pt>
                <c:pt idx="4552">
                  <c:v>72.543000000000006</c:v>
                </c:pt>
                <c:pt idx="4553">
                  <c:v>72.340999999999994</c:v>
                </c:pt>
                <c:pt idx="4554">
                  <c:v>72.138999999999982</c:v>
                </c:pt>
                <c:pt idx="4555">
                  <c:v>71.937000000000026</c:v>
                </c:pt>
                <c:pt idx="4556">
                  <c:v>71.735000000000014</c:v>
                </c:pt>
                <c:pt idx="4557">
                  <c:v>71.534000000000006</c:v>
                </c:pt>
                <c:pt idx="4558">
                  <c:v>71.331999999999994</c:v>
                </c:pt>
                <c:pt idx="4559">
                  <c:v>71.13</c:v>
                </c:pt>
                <c:pt idx="4560">
                  <c:v>70.927999999999997</c:v>
                </c:pt>
                <c:pt idx="4561">
                  <c:v>70.725999999999999</c:v>
                </c:pt>
                <c:pt idx="4562">
                  <c:v>70.524999999999991</c:v>
                </c:pt>
                <c:pt idx="4563">
                  <c:v>70.322999999999979</c:v>
                </c:pt>
                <c:pt idx="4564">
                  <c:v>70.120999999999981</c:v>
                </c:pt>
                <c:pt idx="4565">
                  <c:v>69.923000000000002</c:v>
                </c:pt>
                <c:pt idx="4566">
                  <c:v>69.759</c:v>
                </c:pt>
                <c:pt idx="4567">
                  <c:v>69.593999999999994</c:v>
                </c:pt>
                <c:pt idx="4568">
                  <c:v>69.462999999999994</c:v>
                </c:pt>
                <c:pt idx="4569">
                  <c:v>69.299000000000007</c:v>
                </c:pt>
                <c:pt idx="4570">
                  <c:v>69.134</c:v>
                </c:pt>
                <c:pt idx="4571">
                  <c:v>68.97</c:v>
                </c:pt>
                <c:pt idx="4572">
                  <c:v>68.838999999999999</c:v>
                </c:pt>
                <c:pt idx="4573">
                  <c:v>68.673999999999978</c:v>
                </c:pt>
                <c:pt idx="4574">
                  <c:v>68.543000000000006</c:v>
                </c:pt>
                <c:pt idx="4575">
                  <c:v>68.378999999999948</c:v>
                </c:pt>
                <c:pt idx="4576">
                  <c:v>68.214000000000027</c:v>
                </c:pt>
                <c:pt idx="4577">
                  <c:v>68.082999999999998</c:v>
                </c:pt>
                <c:pt idx="4578">
                  <c:v>67.918999999999997</c:v>
                </c:pt>
                <c:pt idx="4579">
                  <c:v>67.787000000000006</c:v>
                </c:pt>
                <c:pt idx="4580">
                  <c:v>67.622999999999948</c:v>
                </c:pt>
                <c:pt idx="4581">
                  <c:v>67.491000000000184</c:v>
                </c:pt>
                <c:pt idx="4582">
                  <c:v>67.36</c:v>
                </c:pt>
                <c:pt idx="4583">
                  <c:v>67.228999999999999</c:v>
                </c:pt>
                <c:pt idx="4584">
                  <c:v>67.063999999999993</c:v>
                </c:pt>
                <c:pt idx="4585">
                  <c:v>66.933000000000007</c:v>
                </c:pt>
                <c:pt idx="4586">
                  <c:v>66.801000000000002</c:v>
                </c:pt>
                <c:pt idx="4587">
                  <c:v>66.669999999999987</c:v>
                </c:pt>
                <c:pt idx="4588">
                  <c:v>66.539000000000001</c:v>
                </c:pt>
                <c:pt idx="4589">
                  <c:v>66.373999999999981</c:v>
                </c:pt>
                <c:pt idx="4590">
                  <c:v>66.242999999999995</c:v>
                </c:pt>
                <c:pt idx="4591">
                  <c:v>66.111000000000004</c:v>
                </c:pt>
                <c:pt idx="4592">
                  <c:v>65.98</c:v>
                </c:pt>
                <c:pt idx="4593">
                  <c:v>65.849000000000004</c:v>
                </c:pt>
                <c:pt idx="4594">
                  <c:v>65.717000000000027</c:v>
                </c:pt>
                <c:pt idx="4595">
                  <c:v>65.585999999999999</c:v>
                </c:pt>
                <c:pt idx="4596">
                  <c:v>65.453999999999994</c:v>
                </c:pt>
                <c:pt idx="4597">
                  <c:v>65.322999999999979</c:v>
                </c:pt>
                <c:pt idx="4598">
                  <c:v>65.191000000000003</c:v>
                </c:pt>
                <c:pt idx="4599">
                  <c:v>65.06</c:v>
                </c:pt>
                <c:pt idx="4600">
                  <c:v>64.929000000000002</c:v>
                </c:pt>
                <c:pt idx="4601">
                  <c:v>64.83</c:v>
                </c:pt>
                <c:pt idx="4602">
                  <c:v>64.698999999999998</c:v>
                </c:pt>
                <c:pt idx="4603">
                  <c:v>64.566999999999993</c:v>
                </c:pt>
                <c:pt idx="4604">
                  <c:v>64.436000000000007</c:v>
                </c:pt>
                <c:pt idx="4605">
                  <c:v>64.304000000000002</c:v>
                </c:pt>
                <c:pt idx="4606">
                  <c:v>64.172999999999988</c:v>
                </c:pt>
                <c:pt idx="4607">
                  <c:v>64.073999999999998</c:v>
                </c:pt>
                <c:pt idx="4608">
                  <c:v>63.943000000000005</c:v>
                </c:pt>
                <c:pt idx="4609">
                  <c:v>63.810999999999993</c:v>
                </c:pt>
                <c:pt idx="4610">
                  <c:v>63.713000000000001</c:v>
                </c:pt>
                <c:pt idx="4611">
                  <c:v>63.580999999999996</c:v>
                </c:pt>
                <c:pt idx="4612">
                  <c:v>63.483000000000004</c:v>
                </c:pt>
                <c:pt idx="4613">
                  <c:v>63.350999999999999</c:v>
                </c:pt>
                <c:pt idx="4614">
                  <c:v>63.253</c:v>
                </c:pt>
                <c:pt idx="4615">
                  <c:v>63.121000000000002</c:v>
                </c:pt>
                <c:pt idx="4616">
                  <c:v>63.023000000000003</c:v>
                </c:pt>
                <c:pt idx="4617">
                  <c:v>62.924000000000007</c:v>
                </c:pt>
                <c:pt idx="4618">
                  <c:v>62.793000000000013</c:v>
                </c:pt>
                <c:pt idx="4619">
                  <c:v>62.694000000000003</c:v>
                </c:pt>
                <c:pt idx="4620">
                  <c:v>62.596000000000011</c:v>
                </c:pt>
                <c:pt idx="4621">
                  <c:v>62.464000000000006</c:v>
                </c:pt>
                <c:pt idx="4622">
                  <c:v>62.366</c:v>
                </c:pt>
                <c:pt idx="4623">
                  <c:v>62.234000000000002</c:v>
                </c:pt>
                <c:pt idx="4624">
                  <c:v>62.136000000000003</c:v>
                </c:pt>
                <c:pt idx="4625">
                  <c:v>62.004000000000005</c:v>
                </c:pt>
                <c:pt idx="4626">
                  <c:v>61.906000000000006</c:v>
                </c:pt>
                <c:pt idx="4627">
                  <c:v>61.774000000000001</c:v>
                </c:pt>
                <c:pt idx="4628">
                  <c:v>61.676000000000002</c:v>
                </c:pt>
                <c:pt idx="4629">
                  <c:v>61.577000000000005</c:v>
                </c:pt>
                <c:pt idx="4630">
                  <c:v>61.446000000000005</c:v>
                </c:pt>
                <c:pt idx="4631">
                  <c:v>61.346999999999994</c:v>
                </c:pt>
                <c:pt idx="4632">
                  <c:v>61.216000000000001</c:v>
                </c:pt>
                <c:pt idx="4633">
                  <c:v>61.117000000000004</c:v>
                </c:pt>
                <c:pt idx="4634">
                  <c:v>61.019000000000005</c:v>
                </c:pt>
                <c:pt idx="4635">
                  <c:v>60.886999999999993</c:v>
                </c:pt>
                <c:pt idx="4636">
                  <c:v>60.789000000000001</c:v>
                </c:pt>
                <c:pt idx="4637">
                  <c:v>60.690000000000012</c:v>
                </c:pt>
                <c:pt idx="4638">
                  <c:v>60.591000000000001</c:v>
                </c:pt>
                <c:pt idx="4639">
                  <c:v>60.493000000000002</c:v>
                </c:pt>
                <c:pt idx="4640">
                  <c:v>60.361000000000004</c:v>
                </c:pt>
                <c:pt idx="4641">
                  <c:v>60.263000000000012</c:v>
                </c:pt>
                <c:pt idx="4642">
                  <c:v>60.164000000000001</c:v>
                </c:pt>
                <c:pt idx="4643">
                  <c:v>60.066000000000003</c:v>
                </c:pt>
                <c:pt idx="4644">
                  <c:v>60.001000000000005</c:v>
                </c:pt>
                <c:pt idx="4645">
                  <c:v>59.916999999999994</c:v>
                </c:pt>
                <c:pt idx="4646">
                  <c:v>59.833999999999996</c:v>
                </c:pt>
                <c:pt idx="4647">
                  <c:v>59.75</c:v>
                </c:pt>
                <c:pt idx="4648">
                  <c:v>59.666000000000011</c:v>
                </c:pt>
                <c:pt idx="4649">
                  <c:v>59.583000000000006</c:v>
                </c:pt>
                <c:pt idx="4650">
                  <c:v>59.499000000000002</c:v>
                </c:pt>
                <c:pt idx="4651">
                  <c:v>59.416000000000004</c:v>
                </c:pt>
                <c:pt idx="4652">
                  <c:v>59.332000000000001</c:v>
                </c:pt>
                <c:pt idx="4653">
                  <c:v>59.249000000000002</c:v>
                </c:pt>
                <c:pt idx="4654">
                  <c:v>59.165000000000013</c:v>
                </c:pt>
                <c:pt idx="4655">
                  <c:v>59.080999999999996</c:v>
                </c:pt>
                <c:pt idx="4656">
                  <c:v>58.998000000000012</c:v>
                </c:pt>
                <c:pt idx="4657">
                  <c:v>58.913999999999994</c:v>
                </c:pt>
                <c:pt idx="4658">
                  <c:v>58.830999999999996</c:v>
                </c:pt>
                <c:pt idx="4659">
                  <c:v>58.747</c:v>
                </c:pt>
                <c:pt idx="4660">
                  <c:v>58.664000000000001</c:v>
                </c:pt>
                <c:pt idx="4661">
                  <c:v>58.58</c:v>
                </c:pt>
                <c:pt idx="4662">
                  <c:v>58.524000000000001</c:v>
                </c:pt>
                <c:pt idx="4663">
                  <c:v>58.440999999999995</c:v>
                </c:pt>
                <c:pt idx="4664">
                  <c:v>58.356999999999999</c:v>
                </c:pt>
                <c:pt idx="4665">
                  <c:v>58.274000000000001</c:v>
                </c:pt>
                <c:pt idx="4666">
                  <c:v>58.218000000000011</c:v>
                </c:pt>
                <c:pt idx="4667">
                  <c:v>58.134</c:v>
                </c:pt>
                <c:pt idx="4668">
                  <c:v>58.050999999999995</c:v>
                </c:pt>
                <c:pt idx="4669">
                  <c:v>57.995000000000012</c:v>
                </c:pt>
                <c:pt idx="4670">
                  <c:v>57.910999999999994</c:v>
                </c:pt>
                <c:pt idx="4671">
                  <c:v>57.828000000000003</c:v>
                </c:pt>
                <c:pt idx="4672">
                  <c:v>57.772000000000013</c:v>
                </c:pt>
                <c:pt idx="4673">
                  <c:v>57.689</c:v>
                </c:pt>
                <c:pt idx="4674">
                  <c:v>57.605000000000011</c:v>
                </c:pt>
                <c:pt idx="4675">
                  <c:v>57.549000000000007</c:v>
                </c:pt>
                <c:pt idx="4676">
                  <c:v>57.466000000000001</c:v>
                </c:pt>
                <c:pt idx="4677">
                  <c:v>57.381999999999998</c:v>
                </c:pt>
                <c:pt idx="4678">
                  <c:v>57.326000000000001</c:v>
                </c:pt>
                <c:pt idx="4679">
                  <c:v>57.243000000000002</c:v>
                </c:pt>
                <c:pt idx="4680">
                  <c:v>57.159000000000006</c:v>
                </c:pt>
                <c:pt idx="4681">
                  <c:v>57.104000000000006</c:v>
                </c:pt>
                <c:pt idx="4682">
                  <c:v>57.02</c:v>
                </c:pt>
                <c:pt idx="4683">
                  <c:v>56.964000000000006</c:v>
                </c:pt>
                <c:pt idx="4684">
                  <c:v>56.880999999999993</c:v>
                </c:pt>
                <c:pt idx="4685">
                  <c:v>56.825000000000003</c:v>
                </c:pt>
                <c:pt idx="4686">
                  <c:v>56.741</c:v>
                </c:pt>
                <c:pt idx="4687">
                  <c:v>56.686</c:v>
                </c:pt>
                <c:pt idx="4688">
                  <c:v>56.602000000000011</c:v>
                </c:pt>
                <c:pt idx="4689">
                  <c:v>56.519000000000005</c:v>
                </c:pt>
                <c:pt idx="4690">
                  <c:v>56.463000000000001</c:v>
                </c:pt>
                <c:pt idx="4691">
                  <c:v>56.379000000000005</c:v>
                </c:pt>
                <c:pt idx="4692">
                  <c:v>56.324000000000005</c:v>
                </c:pt>
                <c:pt idx="4693">
                  <c:v>56.24</c:v>
                </c:pt>
                <c:pt idx="4694">
                  <c:v>56.184000000000005</c:v>
                </c:pt>
                <c:pt idx="4695">
                  <c:v>56.101000000000006</c:v>
                </c:pt>
                <c:pt idx="4696">
                  <c:v>56.045000000000002</c:v>
                </c:pt>
                <c:pt idx="4697">
                  <c:v>55.961000000000006</c:v>
                </c:pt>
                <c:pt idx="4698">
                  <c:v>55.906000000000006</c:v>
                </c:pt>
                <c:pt idx="4699">
                  <c:v>55.822000000000003</c:v>
                </c:pt>
                <c:pt idx="4700">
                  <c:v>55.766000000000012</c:v>
                </c:pt>
                <c:pt idx="4701">
                  <c:v>55.711000000000006</c:v>
                </c:pt>
                <c:pt idx="4702">
                  <c:v>55.627000000000002</c:v>
                </c:pt>
                <c:pt idx="4703">
                  <c:v>55.571000000000005</c:v>
                </c:pt>
                <c:pt idx="4704">
                  <c:v>55.488</c:v>
                </c:pt>
                <c:pt idx="4705">
                  <c:v>55.432000000000002</c:v>
                </c:pt>
                <c:pt idx="4706">
                  <c:v>55.376000000000005</c:v>
                </c:pt>
                <c:pt idx="4707">
                  <c:v>55.293000000000013</c:v>
                </c:pt>
                <c:pt idx="4708">
                  <c:v>55.237000000000002</c:v>
                </c:pt>
                <c:pt idx="4709">
                  <c:v>55.153999999999996</c:v>
                </c:pt>
                <c:pt idx="4710">
                  <c:v>55.098000000000013</c:v>
                </c:pt>
                <c:pt idx="4711">
                  <c:v>55.042000000000002</c:v>
                </c:pt>
                <c:pt idx="4712">
                  <c:v>54.986000000000004</c:v>
                </c:pt>
                <c:pt idx="4713">
                  <c:v>54.903000000000006</c:v>
                </c:pt>
                <c:pt idx="4714">
                  <c:v>54.846999999999994</c:v>
                </c:pt>
                <c:pt idx="4715">
                  <c:v>54.791000000000011</c:v>
                </c:pt>
                <c:pt idx="4716">
                  <c:v>54.736000000000011</c:v>
                </c:pt>
                <c:pt idx="4717">
                  <c:v>54.68</c:v>
                </c:pt>
                <c:pt idx="4718">
                  <c:v>54.596000000000011</c:v>
                </c:pt>
                <c:pt idx="4719">
                  <c:v>54.541000000000004</c:v>
                </c:pt>
                <c:pt idx="4720">
                  <c:v>54.484999999999999</c:v>
                </c:pt>
                <c:pt idx="4721">
                  <c:v>54.429000000000002</c:v>
                </c:pt>
                <c:pt idx="4722">
                  <c:v>54.346000000000004</c:v>
                </c:pt>
                <c:pt idx="4723">
                  <c:v>54.290000000000013</c:v>
                </c:pt>
                <c:pt idx="4724">
                  <c:v>54.234000000000002</c:v>
                </c:pt>
                <c:pt idx="4725">
                  <c:v>54.150999999999996</c:v>
                </c:pt>
                <c:pt idx="4726">
                  <c:v>54.095000000000013</c:v>
                </c:pt>
                <c:pt idx="4727">
                  <c:v>54.010999999999996</c:v>
                </c:pt>
                <c:pt idx="4728">
                  <c:v>53.955999999999996</c:v>
                </c:pt>
                <c:pt idx="4729">
                  <c:v>53.872</c:v>
                </c:pt>
                <c:pt idx="4730">
                  <c:v>53.815999999999995</c:v>
                </c:pt>
                <c:pt idx="4731">
                  <c:v>53.761000000000003</c:v>
                </c:pt>
                <c:pt idx="4732">
                  <c:v>53.705000000000013</c:v>
                </c:pt>
                <c:pt idx="4733">
                  <c:v>53.649000000000001</c:v>
                </c:pt>
                <c:pt idx="4734">
                  <c:v>53.594000000000001</c:v>
                </c:pt>
                <c:pt idx="4735">
                  <c:v>53.538000000000011</c:v>
                </c:pt>
                <c:pt idx="4736">
                  <c:v>53.481999999999999</c:v>
                </c:pt>
                <c:pt idx="4737">
                  <c:v>53.426000000000002</c:v>
                </c:pt>
                <c:pt idx="4738">
                  <c:v>53.370999999999995</c:v>
                </c:pt>
                <c:pt idx="4739">
                  <c:v>53.314999999999998</c:v>
                </c:pt>
                <c:pt idx="4740">
                  <c:v>53.259</c:v>
                </c:pt>
                <c:pt idx="4741">
                  <c:v>53.204000000000001</c:v>
                </c:pt>
                <c:pt idx="4742">
                  <c:v>53.148000000000003</c:v>
                </c:pt>
                <c:pt idx="4743">
                  <c:v>53.092000000000013</c:v>
                </c:pt>
                <c:pt idx="4744">
                  <c:v>53.036000000000001</c:v>
                </c:pt>
                <c:pt idx="4745">
                  <c:v>52.980999999999995</c:v>
                </c:pt>
                <c:pt idx="4746">
                  <c:v>52.925000000000011</c:v>
                </c:pt>
                <c:pt idx="4747">
                  <c:v>52.869</c:v>
                </c:pt>
                <c:pt idx="4748">
                  <c:v>52.813999999999993</c:v>
                </c:pt>
                <c:pt idx="4749">
                  <c:v>52.758000000000003</c:v>
                </c:pt>
                <c:pt idx="4750">
                  <c:v>52.730000000000011</c:v>
                </c:pt>
                <c:pt idx="4751">
                  <c:v>52.674000000000007</c:v>
                </c:pt>
                <c:pt idx="4752">
                  <c:v>52.619</c:v>
                </c:pt>
                <c:pt idx="4753">
                  <c:v>52.563000000000002</c:v>
                </c:pt>
                <c:pt idx="4754">
                  <c:v>52.507000000000005</c:v>
                </c:pt>
                <c:pt idx="4755">
                  <c:v>52.479000000000006</c:v>
                </c:pt>
                <c:pt idx="4756">
                  <c:v>52.424000000000007</c:v>
                </c:pt>
                <c:pt idx="4757">
                  <c:v>52.368000000000002</c:v>
                </c:pt>
                <c:pt idx="4758">
                  <c:v>52.311999999999998</c:v>
                </c:pt>
                <c:pt idx="4759">
                  <c:v>52.256</c:v>
                </c:pt>
                <c:pt idx="4760">
                  <c:v>52.201000000000001</c:v>
                </c:pt>
                <c:pt idx="4761">
                  <c:v>52.145000000000003</c:v>
                </c:pt>
                <c:pt idx="4762">
                  <c:v>52.089000000000006</c:v>
                </c:pt>
                <c:pt idx="4763">
                  <c:v>52.034000000000006</c:v>
                </c:pt>
                <c:pt idx="4764">
                  <c:v>51.978000000000002</c:v>
                </c:pt>
                <c:pt idx="4765">
                  <c:v>51.922000000000011</c:v>
                </c:pt>
                <c:pt idx="4766">
                  <c:v>51.866</c:v>
                </c:pt>
                <c:pt idx="4767">
                  <c:v>51.810999999999993</c:v>
                </c:pt>
                <c:pt idx="4768">
                  <c:v>51.783000000000001</c:v>
                </c:pt>
                <c:pt idx="4769">
                  <c:v>51.727000000000011</c:v>
                </c:pt>
                <c:pt idx="4770">
                  <c:v>51.671000000000006</c:v>
                </c:pt>
                <c:pt idx="4771">
                  <c:v>51.616</c:v>
                </c:pt>
                <c:pt idx="4772">
                  <c:v>51.56</c:v>
                </c:pt>
                <c:pt idx="4773">
                  <c:v>51.504000000000005</c:v>
                </c:pt>
                <c:pt idx="4774">
                  <c:v>51.449000000000005</c:v>
                </c:pt>
                <c:pt idx="4775">
                  <c:v>51.393000000000001</c:v>
                </c:pt>
                <c:pt idx="4776">
                  <c:v>51.336999999999996</c:v>
                </c:pt>
                <c:pt idx="4777">
                  <c:v>51.309000000000005</c:v>
                </c:pt>
                <c:pt idx="4778">
                  <c:v>51.254000000000005</c:v>
                </c:pt>
                <c:pt idx="4779">
                  <c:v>51.198000000000093</c:v>
                </c:pt>
                <c:pt idx="4780">
                  <c:v>51.142000000000003</c:v>
                </c:pt>
                <c:pt idx="4781">
                  <c:v>51.114000000000004</c:v>
                </c:pt>
                <c:pt idx="4782">
                  <c:v>51.059000000000005</c:v>
                </c:pt>
                <c:pt idx="4783">
                  <c:v>51.003</c:v>
                </c:pt>
                <c:pt idx="4784">
                  <c:v>50.946999999999996</c:v>
                </c:pt>
                <c:pt idx="4785">
                  <c:v>50.919000000000004</c:v>
                </c:pt>
                <c:pt idx="4786">
                  <c:v>50.864000000000004</c:v>
                </c:pt>
                <c:pt idx="4787">
                  <c:v>50.808</c:v>
                </c:pt>
                <c:pt idx="4788">
                  <c:v>50.752000000000002</c:v>
                </c:pt>
                <c:pt idx="4789">
                  <c:v>50.696000000000012</c:v>
                </c:pt>
                <c:pt idx="4790">
                  <c:v>50.669000000000011</c:v>
                </c:pt>
                <c:pt idx="4791">
                  <c:v>50.613</c:v>
                </c:pt>
                <c:pt idx="4792">
                  <c:v>50.556999999999995</c:v>
                </c:pt>
                <c:pt idx="4793">
                  <c:v>50.501000000000005</c:v>
                </c:pt>
                <c:pt idx="4794">
                  <c:v>50.474000000000004</c:v>
                </c:pt>
                <c:pt idx="4795">
                  <c:v>50.417999999999999</c:v>
                </c:pt>
                <c:pt idx="4796">
                  <c:v>50.39</c:v>
                </c:pt>
                <c:pt idx="4797">
                  <c:v>50.333999999999996</c:v>
                </c:pt>
                <c:pt idx="4798">
                  <c:v>50.306000000000004</c:v>
                </c:pt>
                <c:pt idx="4799">
                  <c:v>50.251000000000005</c:v>
                </c:pt>
                <c:pt idx="4800">
                  <c:v>50.279000000000003</c:v>
                </c:pt>
                <c:pt idx="4801">
                  <c:v>50.362000000000002</c:v>
                </c:pt>
                <c:pt idx="4802">
                  <c:v>50.501000000000005</c:v>
                </c:pt>
                <c:pt idx="4803">
                  <c:v>50.696000000000012</c:v>
                </c:pt>
                <c:pt idx="4804">
                  <c:v>50.891000000000005</c:v>
                </c:pt>
                <c:pt idx="4805">
                  <c:v>51.086000000000006</c:v>
                </c:pt>
                <c:pt idx="4806">
                  <c:v>51.309000000000005</c:v>
                </c:pt>
                <c:pt idx="4807">
                  <c:v>51.532000000000011</c:v>
                </c:pt>
                <c:pt idx="4808">
                  <c:v>51.755000000000003</c:v>
                </c:pt>
                <c:pt idx="4809">
                  <c:v>51.978000000000002</c:v>
                </c:pt>
                <c:pt idx="4810">
                  <c:v>52.173000000000002</c:v>
                </c:pt>
                <c:pt idx="4811">
                  <c:v>52.396000000000001</c:v>
                </c:pt>
                <c:pt idx="4812">
                  <c:v>52.619</c:v>
                </c:pt>
                <c:pt idx="4813">
                  <c:v>52.786000000000001</c:v>
                </c:pt>
                <c:pt idx="4814">
                  <c:v>52.980999999999995</c:v>
                </c:pt>
                <c:pt idx="4815">
                  <c:v>53.176000000000002</c:v>
                </c:pt>
                <c:pt idx="4816">
                  <c:v>53.370999999999995</c:v>
                </c:pt>
                <c:pt idx="4817">
                  <c:v>53.538000000000011</c:v>
                </c:pt>
                <c:pt idx="4818">
                  <c:v>53.733000000000011</c:v>
                </c:pt>
                <c:pt idx="4819">
                  <c:v>53.9</c:v>
                </c:pt>
                <c:pt idx="4820">
                  <c:v>54.067</c:v>
                </c:pt>
                <c:pt idx="4821">
                  <c:v>54.234000000000002</c:v>
                </c:pt>
                <c:pt idx="4822">
                  <c:v>54.400999999999996</c:v>
                </c:pt>
                <c:pt idx="4823">
                  <c:v>54.541000000000004</c:v>
                </c:pt>
                <c:pt idx="4824">
                  <c:v>54.708000000000013</c:v>
                </c:pt>
                <c:pt idx="4825">
                  <c:v>54.846999999999994</c:v>
                </c:pt>
                <c:pt idx="4826">
                  <c:v>54.986000000000004</c:v>
                </c:pt>
                <c:pt idx="4827">
                  <c:v>55.126000000000012</c:v>
                </c:pt>
                <c:pt idx="4828">
                  <c:v>55.265000000000093</c:v>
                </c:pt>
                <c:pt idx="4829">
                  <c:v>55.403999999999996</c:v>
                </c:pt>
                <c:pt idx="4830">
                  <c:v>55.544000000000004</c:v>
                </c:pt>
                <c:pt idx="4831">
                  <c:v>55.655000000000001</c:v>
                </c:pt>
                <c:pt idx="4832">
                  <c:v>55.794000000000011</c:v>
                </c:pt>
                <c:pt idx="4833">
                  <c:v>55.906000000000006</c:v>
                </c:pt>
                <c:pt idx="4834">
                  <c:v>56.016999999999996</c:v>
                </c:pt>
                <c:pt idx="4835">
                  <c:v>56.156000000000006</c:v>
                </c:pt>
                <c:pt idx="4836">
                  <c:v>56.268000000000093</c:v>
                </c:pt>
                <c:pt idx="4837">
                  <c:v>56.379000000000005</c:v>
                </c:pt>
                <c:pt idx="4838">
                  <c:v>56.491</c:v>
                </c:pt>
                <c:pt idx="4839">
                  <c:v>56.602000000000011</c:v>
                </c:pt>
                <c:pt idx="4840">
                  <c:v>56.686</c:v>
                </c:pt>
                <c:pt idx="4841">
                  <c:v>56.797000000000011</c:v>
                </c:pt>
                <c:pt idx="4842">
                  <c:v>56.909000000000006</c:v>
                </c:pt>
                <c:pt idx="4843">
                  <c:v>57.02</c:v>
                </c:pt>
                <c:pt idx="4844">
                  <c:v>57.131</c:v>
                </c:pt>
                <c:pt idx="4845">
                  <c:v>57.215000000000003</c:v>
                </c:pt>
                <c:pt idx="4846">
                  <c:v>57.326000000000001</c:v>
                </c:pt>
                <c:pt idx="4847">
                  <c:v>57.41</c:v>
                </c:pt>
                <c:pt idx="4848">
                  <c:v>57.494</c:v>
                </c:pt>
                <c:pt idx="4849">
                  <c:v>57.605000000000011</c:v>
                </c:pt>
                <c:pt idx="4850">
                  <c:v>57.689</c:v>
                </c:pt>
                <c:pt idx="4851">
                  <c:v>57.772000000000013</c:v>
                </c:pt>
                <c:pt idx="4852">
                  <c:v>57.855999999999995</c:v>
                </c:pt>
                <c:pt idx="4853">
                  <c:v>57.939</c:v>
                </c:pt>
                <c:pt idx="4854">
                  <c:v>58.023000000000003</c:v>
                </c:pt>
                <c:pt idx="4855">
                  <c:v>58.106000000000002</c:v>
                </c:pt>
                <c:pt idx="4856">
                  <c:v>58.190000000000012</c:v>
                </c:pt>
                <c:pt idx="4857">
                  <c:v>58.274000000000001</c:v>
                </c:pt>
                <c:pt idx="4858">
                  <c:v>58.329000000000001</c:v>
                </c:pt>
                <c:pt idx="4859">
                  <c:v>58.384999999999998</c:v>
                </c:pt>
                <c:pt idx="4860">
                  <c:v>58.524000000000001</c:v>
                </c:pt>
                <c:pt idx="4861">
                  <c:v>58.803000000000004</c:v>
                </c:pt>
                <c:pt idx="4862">
                  <c:v>59.165000000000013</c:v>
                </c:pt>
                <c:pt idx="4863">
                  <c:v>59.583000000000006</c:v>
                </c:pt>
                <c:pt idx="4864">
                  <c:v>60.033000000000001</c:v>
                </c:pt>
                <c:pt idx="4865">
                  <c:v>60.559000000000005</c:v>
                </c:pt>
                <c:pt idx="4866">
                  <c:v>61.117000000000004</c:v>
                </c:pt>
                <c:pt idx="4867">
                  <c:v>61.643000000000001</c:v>
                </c:pt>
                <c:pt idx="4868">
                  <c:v>62.169000000000011</c:v>
                </c:pt>
                <c:pt idx="4869">
                  <c:v>62.694000000000003</c:v>
                </c:pt>
                <c:pt idx="4870">
                  <c:v>63.220000000000013</c:v>
                </c:pt>
                <c:pt idx="4871">
                  <c:v>63.746000000000002</c:v>
                </c:pt>
                <c:pt idx="4872">
                  <c:v>64.239000000000004</c:v>
                </c:pt>
                <c:pt idx="4873">
                  <c:v>64.730999999999995</c:v>
                </c:pt>
                <c:pt idx="4874">
                  <c:v>65.224000000000004</c:v>
                </c:pt>
                <c:pt idx="4875">
                  <c:v>65.683999999999983</c:v>
                </c:pt>
                <c:pt idx="4876">
                  <c:v>66.111000000000004</c:v>
                </c:pt>
                <c:pt idx="4877">
                  <c:v>66.570999999999998</c:v>
                </c:pt>
                <c:pt idx="4878">
                  <c:v>66.998999999999995</c:v>
                </c:pt>
                <c:pt idx="4879">
                  <c:v>67.426000000000002</c:v>
                </c:pt>
                <c:pt idx="4880">
                  <c:v>67.819999999999993</c:v>
                </c:pt>
                <c:pt idx="4881">
                  <c:v>68.214000000000027</c:v>
                </c:pt>
                <c:pt idx="4882">
                  <c:v>68.60899999999998</c:v>
                </c:pt>
                <c:pt idx="4883">
                  <c:v>68.97</c:v>
                </c:pt>
                <c:pt idx="4884">
                  <c:v>69.331000000000003</c:v>
                </c:pt>
                <c:pt idx="4885">
                  <c:v>69.66</c:v>
                </c:pt>
                <c:pt idx="4886">
                  <c:v>70.040000000000006</c:v>
                </c:pt>
                <c:pt idx="4887">
                  <c:v>70.44400000000023</c:v>
                </c:pt>
                <c:pt idx="4888">
                  <c:v>70.887999999999991</c:v>
                </c:pt>
                <c:pt idx="4889">
                  <c:v>71.251000000000005</c:v>
                </c:pt>
                <c:pt idx="4890">
                  <c:v>71.654999999999987</c:v>
                </c:pt>
                <c:pt idx="4891">
                  <c:v>72.057999999999993</c:v>
                </c:pt>
                <c:pt idx="4892">
                  <c:v>72.421000000000006</c:v>
                </c:pt>
                <c:pt idx="4893">
                  <c:v>72.784999999999997</c:v>
                </c:pt>
                <c:pt idx="4894">
                  <c:v>73.147999999999996</c:v>
                </c:pt>
                <c:pt idx="4895">
                  <c:v>73.510999999999996</c:v>
                </c:pt>
                <c:pt idx="4896">
                  <c:v>73.834000000000003</c:v>
                </c:pt>
                <c:pt idx="4897">
                  <c:v>74.156999999999982</c:v>
                </c:pt>
                <c:pt idx="4898">
                  <c:v>74.48</c:v>
                </c:pt>
                <c:pt idx="4899">
                  <c:v>74.801999999999992</c:v>
                </c:pt>
                <c:pt idx="4900">
                  <c:v>75.124999999999986</c:v>
                </c:pt>
                <c:pt idx="4901">
                  <c:v>75.448000000000022</c:v>
                </c:pt>
                <c:pt idx="4902">
                  <c:v>75.730999999999995</c:v>
                </c:pt>
                <c:pt idx="4903">
                  <c:v>76.013000000000005</c:v>
                </c:pt>
                <c:pt idx="4904">
                  <c:v>76.296000000000006</c:v>
                </c:pt>
                <c:pt idx="4905">
                  <c:v>76.577999999999989</c:v>
                </c:pt>
                <c:pt idx="4906">
                  <c:v>76.861000000000004</c:v>
                </c:pt>
                <c:pt idx="4907">
                  <c:v>77.10299999999998</c:v>
                </c:pt>
                <c:pt idx="4908">
                  <c:v>77.384999999999991</c:v>
                </c:pt>
                <c:pt idx="4909">
                  <c:v>77.626999999999981</c:v>
                </c:pt>
                <c:pt idx="4910">
                  <c:v>77.86999999999999</c:v>
                </c:pt>
                <c:pt idx="4911">
                  <c:v>78.111999999999995</c:v>
                </c:pt>
                <c:pt idx="4912">
                  <c:v>78.353999999999999</c:v>
                </c:pt>
                <c:pt idx="4913">
                  <c:v>78.596000000000004</c:v>
                </c:pt>
                <c:pt idx="4914">
                  <c:v>78.837999999999994</c:v>
                </c:pt>
                <c:pt idx="4915">
                  <c:v>79.08</c:v>
                </c:pt>
                <c:pt idx="4916">
                  <c:v>79.322999999999979</c:v>
                </c:pt>
                <c:pt idx="4917">
                  <c:v>79.524000000000001</c:v>
                </c:pt>
                <c:pt idx="4918">
                  <c:v>79.766000000000005</c:v>
                </c:pt>
                <c:pt idx="4919">
                  <c:v>79.968000000000004</c:v>
                </c:pt>
                <c:pt idx="4920">
                  <c:v>80.254999999999995</c:v>
                </c:pt>
                <c:pt idx="4921">
                  <c:v>80.510999999999996</c:v>
                </c:pt>
                <c:pt idx="4922">
                  <c:v>80.766000000000005</c:v>
                </c:pt>
                <c:pt idx="4923">
                  <c:v>81.021000000000001</c:v>
                </c:pt>
                <c:pt idx="4924">
                  <c:v>81.327999999999989</c:v>
                </c:pt>
                <c:pt idx="4925">
                  <c:v>81.582999999999998</c:v>
                </c:pt>
                <c:pt idx="4926">
                  <c:v>81.838999999999999</c:v>
                </c:pt>
                <c:pt idx="4927">
                  <c:v>82.093999999999994</c:v>
                </c:pt>
                <c:pt idx="4928">
                  <c:v>82.349000000000004</c:v>
                </c:pt>
                <c:pt idx="4929">
                  <c:v>82.554000000000002</c:v>
                </c:pt>
                <c:pt idx="4930">
                  <c:v>82.808999999999983</c:v>
                </c:pt>
                <c:pt idx="4931">
                  <c:v>83.063999999999993</c:v>
                </c:pt>
                <c:pt idx="4932">
                  <c:v>83.32</c:v>
                </c:pt>
                <c:pt idx="4933">
                  <c:v>83.524000000000001</c:v>
                </c:pt>
                <c:pt idx="4934">
                  <c:v>83.778999999999982</c:v>
                </c:pt>
                <c:pt idx="4935">
                  <c:v>83.983999999999995</c:v>
                </c:pt>
                <c:pt idx="4936">
                  <c:v>84.187999999999988</c:v>
                </c:pt>
                <c:pt idx="4937">
                  <c:v>84.443000000000026</c:v>
                </c:pt>
                <c:pt idx="4938">
                  <c:v>84.647999999999996</c:v>
                </c:pt>
                <c:pt idx="4939">
                  <c:v>84.85199999999999</c:v>
                </c:pt>
                <c:pt idx="4940">
                  <c:v>85.055999999999983</c:v>
                </c:pt>
                <c:pt idx="4941">
                  <c:v>85.26</c:v>
                </c:pt>
                <c:pt idx="4942">
                  <c:v>85.465000000000003</c:v>
                </c:pt>
                <c:pt idx="4943">
                  <c:v>85.668999999999983</c:v>
                </c:pt>
                <c:pt idx="4944">
                  <c:v>85.821999999999989</c:v>
                </c:pt>
                <c:pt idx="4945">
                  <c:v>86.025999999999982</c:v>
                </c:pt>
                <c:pt idx="4946">
                  <c:v>86.179999999999978</c:v>
                </c:pt>
                <c:pt idx="4947">
                  <c:v>86.384</c:v>
                </c:pt>
                <c:pt idx="4948">
                  <c:v>86.537000000000006</c:v>
                </c:pt>
                <c:pt idx="4949">
                  <c:v>86.741000000000184</c:v>
                </c:pt>
                <c:pt idx="4950">
                  <c:v>86.894999999999996</c:v>
                </c:pt>
                <c:pt idx="4951">
                  <c:v>87.048000000000002</c:v>
                </c:pt>
                <c:pt idx="4952">
                  <c:v>87.200999999999993</c:v>
                </c:pt>
                <c:pt idx="4953">
                  <c:v>87.353999999999999</c:v>
                </c:pt>
                <c:pt idx="4954">
                  <c:v>87.507999999999996</c:v>
                </c:pt>
                <c:pt idx="4955">
                  <c:v>87.661000000000001</c:v>
                </c:pt>
                <c:pt idx="4956">
                  <c:v>87.813999999999993</c:v>
                </c:pt>
                <c:pt idx="4957">
                  <c:v>87.967000000000027</c:v>
                </c:pt>
                <c:pt idx="4958">
                  <c:v>88.11999999999999</c:v>
                </c:pt>
                <c:pt idx="4959">
                  <c:v>88.274000000000001</c:v>
                </c:pt>
                <c:pt idx="4960">
                  <c:v>88.427000000000007</c:v>
                </c:pt>
                <c:pt idx="4961">
                  <c:v>88.58</c:v>
                </c:pt>
                <c:pt idx="4962">
                  <c:v>88.733000000000004</c:v>
                </c:pt>
                <c:pt idx="4963">
                  <c:v>88.834999999999994</c:v>
                </c:pt>
                <c:pt idx="4964">
                  <c:v>88.989000000000004</c:v>
                </c:pt>
                <c:pt idx="4965">
                  <c:v>89.141999999999996</c:v>
                </c:pt>
                <c:pt idx="4966">
                  <c:v>89.244000000000185</c:v>
                </c:pt>
                <c:pt idx="4967">
                  <c:v>89.397000000000006</c:v>
                </c:pt>
                <c:pt idx="4968">
                  <c:v>89.55</c:v>
                </c:pt>
                <c:pt idx="4969">
                  <c:v>89.652999999999949</c:v>
                </c:pt>
                <c:pt idx="4970">
                  <c:v>89.805999999999983</c:v>
                </c:pt>
                <c:pt idx="4971">
                  <c:v>89.959000000000003</c:v>
                </c:pt>
                <c:pt idx="4972">
                  <c:v>90.131</c:v>
                </c:pt>
                <c:pt idx="4973">
                  <c:v>90.263000000000005</c:v>
                </c:pt>
                <c:pt idx="4974">
                  <c:v>90.460000000000022</c:v>
                </c:pt>
                <c:pt idx="4975">
                  <c:v>90.590999999999994</c:v>
                </c:pt>
                <c:pt idx="4976">
                  <c:v>90.789000000000001</c:v>
                </c:pt>
                <c:pt idx="4977">
                  <c:v>90.92</c:v>
                </c:pt>
                <c:pt idx="4978">
                  <c:v>91.117000000000004</c:v>
                </c:pt>
                <c:pt idx="4979">
                  <c:v>91.248999999999995</c:v>
                </c:pt>
                <c:pt idx="4980">
                  <c:v>91.446000000000026</c:v>
                </c:pt>
                <c:pt idx="4981">
                  <c:v>91.576999999999998</c:v>
                </c:pt>
                <c:pt idx="4982">
                  <c:v>91.774000000000001</c:v>
                </c:pt>
                <c:pt idx="4983">
                  <c:v>91.906000000000006</c:v>
                </c:pt>
                <c:pt idx="4984">
                  <c:v>92.037000000000006</c:v>
                </c:pt>
                <c:pt idx="4985">
                  <c:v>92.233999999999995</c:v>
                </c:pt>
                <c:pt idx="4986">
                  <c:v>92.366</c:v>
                </c:pt>
                <c:pt idx="4987">
                  <c:v>92.497000000000185</c:v>
                </c:pt>
                <c:pt idx="4988">
                  <c:v>92.628999999999948</c:v>
                </c:pt>
                <c:pt idx="4989">
                  <c:v>92.76</c:v>
                </c:pt>
                <c:pt idx="4990">
                  <c:v>92.891000000000005</c:v>
                </c:pt>
                <c:pt idx="4991">
                  <c:v>93.022999999999982</c:v>
                </c:pt>
                <c:pt idx="4992">
                  <c:v>93.153999999999982</c:v>
                </c:pt>
                <c:pt idx="4993">
                  <c:v>93.286000000000001</c:v>
                </c:pt>
                <c:pt idx="4994">
                  <c:v>93.417000000000215</c:v>
                </c:pt>
                <c:pt idx="4995">
                  <c:v>93.483000000000004</c:v>
                </c:pt>
                <c:pt idx="4996">
                  <c:v>93.614000000000004</c:v>
                </c:pt>
                <c:pt idx="4997">
                  <c:v>93.745999999999995</c:v>
                </c:pt>
                <c:pt idx="4998">
                  <c:v>93.811000000000007</c:v>
                </c:pt>
                <c:pt idx="4999">
                  <c:v>93.943000000000026</c:v>
                </c:pt>
              </c:numCache>
            </c:numRef>
          </c:yVal>
          <c:smooth val="0"/>
        </c:ser>
        <c:ser>
          <c:idx val="2"/>
          <c:order val="2"/>
          <c:tx>
            <c:strRef>
              <c:f>גיליון1!$D$1</c:f>
              <c:strCache>
                <c:ptCount val="1"/>
                <c:pt idx="0">
                  <c:v>טמפרטורה I/O-3(°C)</c:v>
                </c:pt>
              </c:strCache>
            </c:strRef>
          </c:tx>
          <c:spPr>
            <a:ln w="28575">
              <a:noFill/>
            </a:ln>
          </c:spPr>
          <c:marker>
            <c:symbol val="circle"/>
            <c:size val="2"/>
          </c:marker>
          <c:xVal>
            <c:numRef>
              <c:f>גיליון1!$A$2:$A$5001</c:f>
              <c:numCache>
                <c:formatCode>General</c:formatCode>
                <c:ptCount val="500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pt idx="2616">
                  <c:v>2616</c:v>
                </c:pt>
                <c:pt idx="2617">
                  <c:v>2617</c:v>
                </c:pt>
                <c:pt idx="2618">
                  <c:v>2618</c:v>
                </c:pt>
                <c:pt idx="2619">
                  <c:v>2619</c:v>
                </c:pt>
                <c:pt idx="2620">
                  <c:v>2620</c:v>
                </c:pt>
                <c:pt idx="2621">
                  <c:v>2621</c:v>
                </c:pt>
                <c:pt idx="2622">
                  <c:v>2622</c:v>
                </c:pt>
                <c:pt idx="2623">
                  <c:v>2623</c:v>
                </c:pt>
                <c:pt idx="2624">
                  <c:v>2624</c:v>
                </c:pt>
                <c:pt idx="2625">
                  <c:v>2625</c:v>
                </c:pt>
                <c:pt idx="2626">
                  <c:v>2626</c:v>
                </c:pt>
                <c:pt idx="2627">
                  <c:v>2627</c:v>
                </c:pt>
                <c:pt idx="2628">
                  <c:v>2628</c:v>
                </c:pt>
                <c:pt idx="2629">
                  <c:v>2629</c:v>
                </c:pt>
                <c:pt idx="2630">
                  <c:v>2630</c:v>
                </c:pt>
                <c:pt idx="2631">
                  <c:v>2631</c:v>
                </c:pt>
                <c:pt idx="2632">
                  <c:v>2632</c:v>
                </c:pt>
                <c:pt idx="2633">
                  <c:v>2633</c:v>
                </c:pt>
                <c:pt idx="2634">
                  <c:v>2634</c:v>
                </c:pt>
                <c:pt idx="2635">
                  <c:v>2635</c:v>
                </c:pt>
                <c:pt idx="2636">
                  <c:v>2636</c:v>
                </c:pt>
                <c:pt idx="2637">
                  <c:v>2637</c:v>
                </c:pt>
                <c:pt idx="2638">
                  <c:v>2638</c:v>
                </c:pt>
                <c:pt idx="2639">
                  <c:v>2639</c:v>
                </c:pt>
                <c:pt idx="2640">
                  <c:v>2640</c:v>
                </c:pt>
                <c:pt idx="2641">
                  <c:v>2641</c:v>
                </c:pt>
                <c:pt idx="2642">
                  <c:v>2642</c:v>
                </c:pt>
                <c:pt idx="2643">
                  <c:v>2643</c:v>
                </c:pt>
                <c:pt idx="2644">
                  <c:v>2644</c:v>
                </c:pt>
                <c:pt idx="2645">
                  <c:v>2645</c:v>
                </c:pt>
                <c:pt idx="2646">
                  <c:v>2646</c:v>
                </c:pt>
                <c:pt idx="2647">
                  <c:v>2647</c:v>
                </c:pt>
                <c:pt idx="2648">
                  <c:v>2648</c:v>
                </c:pt>
                <c:pt idx="2649">
                  <c:v>2649</c:v>
                </c:pt>
                <c:pt idx="2650">
                  <c:v>2650</c:v>
                </c:pt>
                <c:pt idx="2651">
                  <c:v>2651</c:v>
                </c:pt>
                <c:pt idx="2652">
                  <c:v>2652</c:v>
                </c:pt>
                <c:pt idx="2653">
                  <c:v>2653</c:v>
                </c:pt>
                <c:pt idx="2654">
                  <c:v>2654</c:v>
                </c:pt>
                <c:pt idx="2655">
                  <c:v>2655</c:v>
                </c:pt>
                <c:pt idx="2656">
                  <c:v>2656</c:v>
                </c:pt>
                <c:pt idx="2657">
                  <c:v>2657</c:v>
                </c:pt>
                <c:pt idx="2658">
                  <c:v>2658</c:v>
                </c:pt>
                <c:pt idx="2659">
                  <c:v>2659</c:v>
                </c:pt>
                <c:pt idx="2660">
                  <c:v>2660</c:v>
                </c:pt>
                <c:pt idx="2661">
                  <c:v>2661</c:v>
                </c:pt>
                <c:pt idx="2662">
                  <c:v>2662</c:v>
                </c:pt>
                <c:pt idx="2663">
                  <c:v>2663</c:v>
                </c:pt>
                <c:pt idx="2664">
                  <c:v>2664</c:v>
                </c:pt>
                <c:pt idx="2665">
                  <c:v>2665</c:v>
                </c:pt>
                <c:pt idx="2666">
                  <c:v>2666</c:v>
                </c:pt>
                <c:pt idx="2667">
                  <c:v>2667</c:v>
                </c:pt>
                <c:pt idx="2668">
                  <c:v>2668</c:v>
                </c:pt>
                <c:pt idx="2669">
                  <c:v>2669</c:v>
                </c:pt>
                <c:pt idx="2670">
                  <c:v>2670</c:v>
                </c:pt>
                <c:pt idx="2671">
                  <c:v>2671</c:v>
                </c:pt>
                <c:pt idx="2672">
                  <c:v>2672</c:v>
                </c:pt>
                <c:pt idx="2673">
                  <c:v>2673</c:v>
                </c:pt>
                <c:pt idx="2674">
                  <c:v>2674</c:v>
                </c:pt>
                <c:pt idx="2675">
                  <c:v>2675</c:v>
                </c:pt>
                <c:pt idx="2676">
                  <c:v>2676</c:v>
                </c:pt>
                <c:pt idx="2677">
                  <c:v>2677</c:v>
                </c:pt>
                <c:pt idx="2678">
                  <c:v>2678</c:v>
                </c:pt>
                <c:pt idx="2679">
                  <c:v>2679</c:v>
                </c:pt>
                <c:pt idx="2680">
                  <c:v>2680</c:v>
                </c:pt>
                <c:pt idx="2681">
                  <c:v>2681</c:v>
                </c:pt>
                <c:pt idx="2682">
                  <c:v>2682</c:v>
                </c:pt>
                <c:pt idx="2683">
                  <c:v>2683</c:v>
                </c:pt>
                <c:pt idx="2684">
                  <c:v>2684</c:v>
                </c:pt>
                <c:pt idx="2685">
                  <c:v>2685</c:v>
                </c:pt>
                <c:pt idx="2686">
                  <c:v>2686</c:v>
                </c:pt>
                <c:pt idx="2687">
                  <c:v>2687</c:v>
                </c:pt>
                <c:pt idx="2688">
                  <c:v>2688</c:v>
                </c:pt>
                <c:pt idx="2689">
                  <c:v>2689</c:v>
                </c:pt>
                <c:pt idx="2690">
                  <c:v>2690</c:v>
                </c:pt>
                <c:pt idx="2691">
                  <c:v>2691</c:v>
                </c:pt>
                <c:pt idx="2692">
                  <c:v>2692</c:v>
                </c:pt>
                <c:pt idx="2693">
                  <c:v>2693</c:v>
                </c:pt>
                <c:pt idx="2694">
                  <c:v>2694</c:v>
                </c:pt>
                <c:pt idx="2695">
                  <c:v>2695</c:v>
                </c:pt>
                <c:pt idx="2696">
                  <c:v>2696</c:v>
                </c:pt>
                <c:pt idx="2697">
                  <c:v>2697</c:v>
                </c:pt>
                <c:pt idx="2698">
                  <c:v>2698</c:v>
                </c:pt>
                <c:pt idx="2699">
                  <c:v>2699</c:v>
                </c:pt>
                <c:pt idx="2700">
                  <c:v>2700</c:v>
                </c:pt>
                <c:pt idx="2701">
                  <c:v>2701</c:v>
                </c:pt>
                <c:pt idx="2702">
                  <c:v>2702</c:v>
                </c:pt>
                <c:pt idx="2703">
                  <c:v>2703</c:v>
                </c:pt>
                <c:pt idx="2704">
                  <c:v>2704</c:v>
                </c:pt>
                <c:pt idx="2705">
                  <c:v>2705</c:v>
                </c:pt>
                <c:pt idx="2706">
                  <c:v>2706</c:v>
                </c:pt>
                <c:pt idx="2707">
                  <c:v>2707</c:v>
                </c:pt>
                <c:pt idx="2708">
                  <c:v>2708</c:v>
                </c:pt>
                <c:pt idx="2709">
                  <c:v>2709</c:v>
                </c:pt>
                <c:pt idx="2710">
                  <c:v>2710</c:v>
                </c:pt>
                <c:pt idx="2711">
                  <c:v>2711</c:v>
                </c:pt>
                <c:pt idx="2712">
                  <c:v>2712</c:v>
                </c:pt>
                <c:pt idx="2713">
                  <c:v>2713</c:v>
                </c:pt>
                <c:pt idx="2714">
                  <c:v>2714</c:v>
                </c:pt>
                <c:pt idx="2715">
                  <c:v>2715</c:v>
                </c:pt>
                <c:pt idx="2716">
                  <c:v>2716</c:v>
                </c:pt>
                <c:pt idx="2717">
                  <c:v>2717</c:v>
                </c:pt>
                <c:pt idx="2718">
                  <c:v>2718</c:v>
                </c:pt>
                <c:pt idx="2719">
                  <c:v>2719</c:v>
                </c:pt>
                <c:pt idx="2720">
                  <c:v>2720</c:v>
                </c:pt>
                <c:pt idx="2721">
                  <c:v>2721</c:v>
                </c:pt>
                <c:pt idx="2722">
                  <c:v>2722</c:v>
                </c:pt>
                <c:pt idx="2723">
                  <c:v>2723</c:v>
                </c:pt>
                <c:pt idx="2724">
                  <c:v>2724</c:v>
                </c:pt>
                <c:pt idx="2725">
                  <c:v>2725</c:v>
                </c:pt>
                <c:pt idx="2726">
                  <c:v>2726</c:v>
                </c:pt>
                <c:pt idx="2727">
                  <c:v>2727</c:v>
                </c:pt>
                <c:pt idx="2728">
                  <c:v>2728</c:v>
                </c:pt>
                <c:pt idx="2729">
                  <c:v>2729</c:v>
                </c:pt>
                <c:pt idx="2730">
                  <c:v>2730</c:v>
                </c:pt>
                <c:pt idx="2731">
                  <c:v>2731</c:v>
                </c:pt>
                <c:pt idx="2732">
                  <c:v>2732</c:v>
                </c:pt>
                <c:pt idx="2733">
                  <c:v>2733</c:v>
                </c:pt>
                <c:pt idx="2734">
                  <c:v>2734</c:v>
                </c:pt>
                <c:pt idx="2735">
                  <c:v>2735</c:v>
                </c:pt>
                <c:pt idx="2736">
                  <c:v>2736</c:v>
                </c:pt>
                <c:pt idx="2737">
                  <c:v>2737</c:v>
                </c:pt>
                <c:pt idx="2738">
                  <c:v>2738</c:v>
                </c:pt>
                <c:pt idx="2739">
                  <c:v>2739</c:v>
                </c:pt>
                <c:pt idx="2740">
                  <c:v>2740</c:v>
                </c:pt>
                <c:pt idx="2741">
                  <c:v>2741</c:v>
                </c:pt>
                <c:pt idx="2742">
                  <c:v>2742</c:v>
                </c:pt>
                <c:pt idx="2743">
                  <c:v>2743</c:v>
                </c:pt>
                <c:pt idx="2744">
                  <c:v>2744</c:v>
                </c:pt>
                <c:pt idx="2745">
                  <c:v>2745</c:v>
                </c:pt>
                <c:pt idx="2746">
                  <c:v>2746</c:v>
                </c:pt>
                <c:pt idx="2747">
                  <c:v>2747</c:v>
                </c:pt>
                <c:pt idx="2748">
                  <c:v>2748</c:v>
                </c:pt>
                <c:pt idx="2749">
                  <c:v>2749</c:v>
                </c:pt>
                <c:pt idx="2750">
                  <c:v>2750</c:v>
                </c:pt>
                <c:pt idx="2751">
                  <c:v>2751</c:v>
                </c:pt>
                <c:pt idx="2752">
                  <c:v>2752</c:v>
                </c:pt>
                <c:pt idx="2753">
                  <c:v>2753</c:v>
                </c:pt>
                <c:pt idx="2754">
                  <c:v>2754</c:v>
                </c:pt>
                <c:pt idx="2755">
                  <c:v>2755</c:v>
                </c:pt>
                <c:pt idx="2756">
                  <c:v>2756</c:v>
                </c:pt>
                <c:pt idx="2757">
                  <c:v>2757</c:v>
                </c:pt>
                <c:pt idx="2758">
                  <c:v>2758</c:v>
                </c:pt>
                <c:pt idx="2759">
                  <c:v>2759</c:v>
                </c:pt>
                <c:pt idx="2760">
                  <c:v>2760</c:v>
                </c:pt>
                <c:pt idx="2761">
                  <c:v>2761</c:v>
                </c:pt>
                <c:pt idx="2762">
                  <c:v>2762</c:v>
                </c:pt>
                <c:pt idx="2763">
                  <c:v>2763</c:v>
                </c:pt>
                <c:pt idx="2764">
                  <c:v>2764</c:v>
                </c:pt>
                <c:pt idx="2765">
                  <c:v>2765</c:v>
                </c:pt>
                <c:pt idx="2766">
                  <c:v>2766</c:v>
                </c:pt>
                <c:pt idx="2767">
                  <c:v>2767</c:v>
                </c:pt>
                <c:pt idx="2768">
                  <c:v>2768</c:v>
                </c:pt>
                <c:pt idx="2769">
                  <c:v>2769</c:v>
                </c:pt>
                <c:pt idx="2770">
                  <c:v>2770</c:v>
                </c:pt>
                <c:pt idx="2771">
                  <c:v>2771</c:v>
                </c:pt>
                <c:pt idx="2772">
                  <c:v>2772</c:v>
                </c:pt>
                <c:pt idx="2773">
                  <c:v>2773</c:v>
                </c:pt>
                <c:pt idx="2774">
                  <c:v>2774</c:v>
                </c:pt>
                <c:pt idx="2775">
                  <c:v>2775</c:v>
                </c:pt>
                <c:pt idx="2776">
                  <c:v>2776</c:v>
                </c:pt>
                <c:pt idx="2777">
                  <c:v>2777</c:v>
                </c:pt>
                <c:pt idx="2778">
                  <c:v>2778</c:v>
                </c:pt>
                <c:pt idx="2779">
                  <c:v>2779</c:v>
                </c:pt>
                <c:pt idx="2780">
                  <c:v>2780</c:v>
                </c:pt>
                <c:pt idx="2781">
                  <c:v>2781</c:v>
                </c:pt>
                <c:pt idx="2782">
                  <c:v>2782</c:v>
                </c:pt>
                <c:pt idx="2783">
                  <c:v>2783</c:v>
                </c:pt>
                <c:pt idx="2784">
                  <c:v>2784</c:v>
                </c:pt>
                <c:pt idx="2785">
                  <c:v>2785</c:v>
                </c:pt>
                <c:pt idx="2786">
                  <c:v>2786</c:v>
                </c:pt>
                <c:pt idx="2787">
                  <c:v>2787</c:v>
                </c:pt>
                <c:pt idx="2788">
                  <c:v>2788</c:v>
                </c:pt>
                <c:pt idx="2789">
                  <c:v>2789</c:v>
                </c:pt>
                <c:pt idx="2790">
                  <c:v>2790</c:v>
                </c:pt>
                <c:pt idx="2791">
                  <c:v>2791</c:v>
                </c:pt>
                <c:pt idx="2792">
                  <c:v>2792</c:v>
                </c:pt>
                <c:pt idx="2793">
                  <c:v>2793</c:v>
                </c:pt>
                <c:pt idx="2794">
                  <c:v>2794</c:v>
                </c:pt>
                <c:pt idx="2795">
                  <c:v>2795</c:v>
                </c:pt>
                <c:pt idx="2796">
                  <c:v>2796</c:v>
                </c:pt>
                <c:pt idx="2797">
                  <c:v>2797</c:v>
                </c:pt>
                <c:pt idx="2798">
                  <c:v>2798</c:v>
                </c:pt>
                <c:pt idx="2799">
                  <c:v>2799</c:v>
                </c:pt>
                <c:pt idx="2800">
                  <c:v>2800</c:v>
                </c:pt>
                <c:pt idx="2801">
                  <c:v>2801</c:v>
                </c:pt>
                <c:pt idx="2802">
                  <c:v>2802</c:v>
                </c:pt>
                <c:pt idx="2803">
                  <c:v>2803</c:v>
                </c:pt>
                <c:pt idx="2804">
                  <c:v>2804</c:v>
                </c:pt>
                <c:pt idx="2805">
                  <c:v>2805</c:v>
                </c:pt>
                <c:pt idx="2806">
                  <c:v>2806</c:v>
                </c:pt>
                <c:pt idx="2807">
                  <c:v>2807</c:v>
                </c:pt>
                <c:pt idx="2808">
                  <c:v>2808</c:v>
                </c:pt>
                <c:pt idx="2809">
                  <c:v>2809</c:v>
                </c:pt>
                <c:pt idx="2810">
                  <c:v>2810</c:v>
                </c:pt>
                <c:pt idx="2811">
                  <c:v>2811</c:v>
                </c:pt>
                <c:pt idx="2812">
                  <c:v>2812</c:v>
                </c:pt>
                <c:pt idx="2813">
                  <c:v>2813</c:v>
                </c:pt>
                <c:pt idx="2814">
                  <c:v>2814</c:v>
                </c:pt>
                <c:pt idx="2815">
                  <c:v>2815</c:v>
                </c:pt>
                <c:pt idx="2816">
                  <c:v>2816</c:v>
                </c:pt>
                <c:pt idx="2817">
                  <c:v>2817</c:v>
                </c:pt>
                <c:pt idx="2818">
                  <c:v>2818</c:v>
                </c:pt>
                <c:pt idx="2819">
                  <c:v>2819</c:v>
                </c:pt>
                <c:pt idx="2820">
                  <c:v>2820</c:v>
                </c:pt>
                <c:pt idx="2821">
                  <c:v>2821</c:v>
                </c:pt>
                <c:pt idx="2822">
                  <c:v>2822</c:v>
                </c:pt>
                <c:pt idx="2823">
                  <c:v>2823</c:v>
                </c:pt>
                <c:pt idx="2824">
                  <c:v>2824</c:v>
                </c:pt>
                <c:pt idx="2825">
                  <c:v>2825</c:v>
                </c:pt>
                <c:pt idx="2826">
                  <c:v>2826</c:v>
                </c:pt>
                <c:pt idx="2827">
                  <c:v>2827</c:v>
                </c:pt>
                <c:pt idx="2828">
                  <c:v>2828</c:v>
                </c:pt>
                <c:pt idx="2829">
                  <c:v>2829</c:v>
                </c:pt>
                <c:pt idx="2830">
                  <c:v>2830</c:v>
                </c:pt>
                <c:pt idx="2831">
                  <c:v>2831</c:v>
                </c:pt>
                <c:pt idx="2832">
                  <c:v>2832</c:v>
                </c:pt>
                <c:pt idx="2833">
                  <c:v>2833</c:v>
                </c:pt>
                <c:pt idx="2834">
                  <c:v>2834</c:v>
                </c:pt>
                <c:pt idx="2835">
                  <c:v>2835</c:v>
                </c:pt>
                <c:pt idx="2836">
                  <c:v>2836</c:v>
                </c:pt>
                <c:pt idx="2837">
                  <c:v>2837</c:v>
                </c:pt>
                <c:pt idx="2838">
                  <c:v>2838</c:v>
                </c:pt>
                <c:pt idx="2839">
                  <c:v>2839</c:v>
                </c:pt>
                <c:pt idx="2840">
                  <c:v>2840</c:v>
                </c:pt>
                <c:pt idx="2841">
                  <c:v>2841</c:v>
                </c:pt>
                <c:pt idx="2842">
                  <c:v>2842</c:v>
                </c:pt>
                <c:pt idx="2843">
                  <c:v>2843</c:v>
                </c:pt>
                <c:pt idx="2844">
                  <c:v>2844</c:v>
                </c:pt>
                <c:pt idx="2845">
                  <c:v>2845</c:v>
                </c:pt>
                <c:pt idx="2846">
                  <c:v>2846</c:v>
                </c:pt>
                <c:pt idx="2847">
                  <c:v>2847</c:v>
                </c:pt>
                <c:pt idx="2848">
                  <c:v>2848</c:v>
                </c:pt>
                <c:pt idx="2849">
                  <c:v>2849</c:v>
                </c:pt>
                <c:pt idx="2850">
                  <c:v>2850</c:v>
                </c:pt>
                <c:pt idx="2851">
                  <c:v>2851</c:v>
                </c:pt>
                <c:pt idx="2852">
                  <c:v>2852</c:v>
                </c:pt>
                <c:pt idx="2853">
                  <c:v>2853</c:v>
                </c:pt>
                <c:pt idx="2854">
                  <c:v>2854</c:v>
                </c:pt>
                <c:pt idx="2855">
                  <c:v>2855</c:v>
                </c:pt>
                <c:pt idx="2856">
                  <c:v>2856</c:v>
                </c:pt>
                <c:pt idx="2857">
                  <c:v>2857</c:v>
                </c:pt>
                <c:pt idx="2858">
                  <c:v>2858</c:v>
                </c:pt>
                <c:pt idx="2859">
                  <c:v>2859</c:v>
                </c:pt>
                <c:pt idx="2860">
                  <c:v>2860</c:v>
                </c:pt>
                <c:pt idx="2861">
                  <c:v>2861</c:v>
                </c:pt>
                <c:pt idx="2862">
                  <c:v>2862</c:v>
                </c:pt>
                <c:pt idx="2863">
                  <c:v>2863</c:v>
                </c:pt>
                <c:pt idx="2864">
                  <c:v>2864</c:v>
                </c:pt>
                <c:pt idx="2865">
                  <c:v>2865</c:v>
                </c:pt>
                <c:pt idx="2866">
                  <c:v>2866</c:v>
                </c:pt>
                <c:pt idx="2867">
                  <c:v>2867</c:v>
                </c:pt>
                <c:pt idx="2868">
                  <c:v>2868</c:v>
                </c:pt>
                <c:pt idx="2869">
                  <c:v>2869</c:v>
                </c:pt>
                <c:pt idx="2870">
                  <c:v>2870</c:v>
                </c:pt>
                <c:pt idx="2871">
                  <c:v>2871</c:v>
                </c:pt>
                <c:pt idx="2872">
                  <c:v>2872</c:v>
                </c:pt>
                <c:pt idx="2873">
                  <c:v>2873</c:v>
                </c:pt>
                <c:pt idx="2874">
                  <c:v>2874</c:v>
                </c:pt>
                <c:pt idx="2875">
                  <c:v>2875</c:v>
                </c:pt>
                <c:pt idx="2876">
                  <c:v>2876</c:v>
                </c:pt>
                <c:pt idx="2877">
                  <c:v>2877</c:v>
                </c:pt>
                <c:pt idx="2878">
                  <c:v>2878</c:v>
                </c:pt>
                <c:pt idx="2879">
                  <c:v>2879</c:v>
                </c:pt>
                <c:pt idx="2880">
                  <c:v>2880</c:v>
                </c:pt>
                <c:pt idx="2881">
                  <c:v>2881</c:v>
                </c:pt>
                <c:pt idx="2882">
                  <c:v>2882</c:v>
                </c:pt>
                <c:pt idx="2883">
                  <c:v>2883</c:v>
                </c:pt>
                <c:pt idx="2884">
                  <c:v>2884</c:v>
                </c:pt>
                <c:pt idx="2885">
                  <c:v>2885</c:v>
                </c:pt>
                <c:pt idx="2886">
                  <c:v>2886</c:v>
                </c:pt>
                <c:pt idx="2887">
                  <c:v>2887</c:v>
                </c:pt>
                <c:pt idx="2888">
                  <c:v>2888</c:v>
                </c:pt>
                <c:pt idx="2889">
                  <c:v>2889</c:v>
                </c:pt>
                <c:pt idx="2890">
                  <c:v>2890</c:v>
                </c:pt>
                <c:pt idx="2891">
                  <c:v>2891</c:v>
                </c:pt>
                <c:pt idx="2892">
                  <c:v>2892</c:v>
                </c:pt>
                <c:pt idx="2893">
                  <c:v>2893</c:v>
                </c:pt>
                <c:pt idx="2894">
                  <c:v>2894</c:v>
                </c:pt>
                <c:pt idx="2895">
                  <c:v>2895</c:v>
                </c:pt>
                <c:pt idx="2896">
                  <c:v>2896</c:v>
                </c:pt>
                <c:pt idx="2897">
                  <c:v>2897</c:v>
                </c:pt>
                <c:pt idx="2898">
                  <c:v>2898</c:v>
                </c:pt>
                <c:pt idx="2899">
                  <c:v>2899</c:v>
                </c:pt>
                <c:pt idx="2900">
                  <c:v>2900</c:v>
                </c:pt>
                <c:pt idx="2901">
                  <c:v>2901</c:v>
                </c:pt>
                <c:pt idx="2902">
                  <c:v>2902</c:v>
                </c:pt>
                <c:pt idx="2903">
                  <c:v>2903</c:v>
                </c:pt>
                <c:pt idx="2904">
                  <c:v>2904</c:v>
                </c:pt>
                <c:pt idx="2905">
                  <c:v>2905</c:v>
                </c:pt>
                <c:pt idx="2906">
                  <c:v>2906</c:v>
                </c:pt>
                <c:pt idx="2907">
                  <c:v>2907</c:v>
                </c:pt>
                <c:pt idx="2908">
                  <c:v>2908</c:v>
                </c:pt>
                <c:pt idx="2909">
                  <c:v>2909</c:v>
                </c:pt>
                <c:pt idx="2910">
                  <c:v>2910</c:v>
                </c:pt>
                <c:pt idx="2911">
                  <c:v>2911</c:v>
                </c:pt>
                <c:pt idx="2912">
                  <c:v>2912</c:v>
                </c:pt>
                <c:pt idx="2913">
                  <c:v>2913</c:v>
                </c:pt>
                <c:pt idx="2914">
                  <c:v>2914</c:v>
                </c:pt>
                <c:pt idx="2915">
                  <c:v>2915</c:v>
                </c:pt>
                <c:pt idx="2916">
                  <c:v>2916</c:v>
                </c:pt>
                <c:pt idx="2917">
                  <c:v>2917</c:v>
                </c:pt>
                <c:pt idx="2918">
                  <c:v>2918</c:v>
                </c:pt>
                <c:pt idx="2919">
                  <c:v>2919</c:v>
                </c:pt>
                <c:pt idx="2920">
                  <c:v>2920</c:v>
                </c:pt>
                <c:pt idx="2921">
                  <c:v>2921</c:v>
                </c:pt>
                <c:pt idx="2922">
                  <c:v>2922</c:v>
                </c:pt>
                <c:pt idx="2923">
                  <c:v>2923</c:v>
                </c:pt>
                <c:pt idx="2924">
                  <c:v>2924</c:v>
                </c:pt>
                <c:pt idx="2925">
                  <c:v>2925</c:v>
                </c:pt>
                <c:pt idx="2926">
                  <c:v>2926</c:v>
                </c:pt>
                <c:pt idx="2927">
                  <c:v>2927</c:v>
                </c:pt>
                <c:pt idx="2928">
                  <c:v>2928</c:v>
                </c:pt>
                <c:pt idx="2929">
                  <c:v>2929</c:v>
                </c:pt>
                <c:pt idx="2930">
                  <c:v>2930</c:v>
                </c:pt>
                <c:pt idx="2931">
                  <c:v>2931</c:v>
                </c:pt>
                <c:pt idx="2932">
                  <c:v>2932</c:v>
                </c:pt>
                <c:pt idx="2933">
                  <c:v>2933</c:v>
                </c:pt>
                <c:pt idx="2934">
                  <c:v>2934</c:v>
                </c:pt>
                <c:pt idx="2935">
                  <c:v>2935</c:v>
                </c:pt>
                <c:pt idx="2936">
                  <c:v>2936</c:v>
                </c:pt>
                <c:pt idx="2937">
                  <c:v>2937</c:v>
                </c:pt>
                <c:pt idx="2938">
                  <c:v>2938</c:v>
                </c:pt>
                <c:pt idx="2939">
                  <c:v>2939</c:v>
                </c:pt>
                <c:pt idx="2940">
                  <c:v>2940</c:v>
                </c:pt>
                <c:pt idx="2941">
                  <c:v>2941</c:v>
                </c:pt>
                <c:pt idx="2942">
                  <c:v>2942</c:v>
                </c:pt>
                <c:pt idx="2943">
                  <c:v>2943</c:v>
                </c:pt>
                <c:pt idx="2944">
                  <c:v>2944</c:v>
                </c:pt>
                <c:pt idx="2945">
                  <c:v>2945</c:v>
                </c:pt>
                <c:pt idx="2946">
                  <c:v>2946</c:v>
                </c:pt>
                <c:pt idx="2947">
                  <c:v>2947</c:v>
                </c:pt>
                <c:pt idx="2948">
                  <c:v>2948</c:v>
                </c:pt>
                <c:pt idx="2949">
                  <c:v>2949</c:v>
                </c:pt>
                <c:pt idx="2950">
                  <c:v>2950</c:v>
                </c:pt>
                <c:pt idx="2951">
                  <c:v>2951</c:v>
                </c:pt>
                <c:pt idx="2952">
                  <c:v>2952</c:v>
                </c:pt>
                <c:pt idx="2953">
                  <c:v>2953</c:v>
                </c:pt>
                <c:pt idx="2954">
                  <c:v>2954</c:v>
                </c:pt>
                <c:pt idx="2955">
                  <c:v>2955</c:v>
                </c:pt>
                <c:pt idx="2956">
                  <c:v>2956</c:v>
                </c:pt>
                <c:pt idx="2957">
                  <c:v>2957</c:v>
                </c:pt>
                <c:pt idx="2958">
                  <c:v>2958</c:v>
                </c:pt>
                <c:pt idx="2959">
                  <c:v>2959</c:v>
                </c:pt>
                <c:pt idx="2960">
                  <c:v>2960</c:v>
                </c:pt>
                <c:pt idx="2961">
                  <c:v>2961</c:v>
                </c:pt>
                <c:pt idx="2962">
                  <c:v>2962</c:v>
                </c:pt>
                <c:pt idx="2963">
                  <c:v>2963</c:v>
                </c:pt>
                <c:pt idx="2964">
                  <c:v>2964</c:v>
                </c:pt>
                <c:pt idx="2965">
                  <c:v>2965</c:v>
                </c:pt>
                <c:pt idx="2966">
                  <c:v>2966</c:v>
                </c:pt>
                <c:pt idx="2967">
                  <c:v>2967</c:v>
                </c:pt>
                <c:pt idx="2968">
                  <c:v>2968</c:v>
                </c:pt>
                <c:pt idx="2969">
                  <c:v>2969</c:v>
                </c:pt>
                <c:pt idx="2970">
                  <c:v>2970</c:v>
                </c:pt>
                <c:pt idx="2971">
                  <c:v>2971</c:v>
                </c:pt>
                <c:pt idx="2972">
                  <c:v>2972</c:v>
                </c:pt>
                <c:pt idx="2973">
                  <c:v>2973</c:v>
                </c:pt>
                <c:pt idx="2974">
                  <c:v>2974</c:v>
                </c:pt>
                <c:pt idx="2975">
                  <c:v>2975</c:v>
                </c:pt>
                <c:pt idx="2976">
                  <c:v>2976</c:v>
                </c:pt>
                <c:pt idx="2977">
                  <c:v>2977</c:v>
                </c:pt>
                <c:pt idx="2978">
                  <c:v>2978</c:v>
                </c:pt>
                <c:pt idx="2979">
                  <c:v>2979</c:v>
                </c:pt>
                <c:pt idx="2980">
                  <c:v>2980</c:v>
                </c:pt>
                <c:pt idx="2981">
                  <c:v>2981</c:v>
                </c:pt>
                <c:pt idx="2982">
                  <c:v>2982</c:v>
                </c:pt>
                <c:pt idx="2983">
                  <c:v>2983</c:v>
                </c:pt>
                <c:pt idx="2984">
                  <c:v>2984</c:v>
                </c:pt>
                <c:pt idx="2985">
                  <c:v>2985</c:v>
                </c:pt>
                <c:pt idx="2986">
                  <c:v>2986</c:v>
                </c:pt>
                <c:pt idx="2987">
                  <c:v>2987</c:v>
                </c:pt>
                <c:pt idx="2988">
                  <c:v>2988</c:v>
                </c:pt>
                <c:pt idx="2989">
                  <c:v>2989</c:v>
                </c:pt>
                <c:pt idx="2990">
                  <c:v>2990</c:v>
                </c:pt>
                <c:pt idx="2991">
                  <c:v>2991</c:v>
                </c:pt>
                <c:pt idx="2992">
                  <c:v>2992</c:v>
                </c:pt>
                <c:pt idx="2993">
                  <c:v>2993</c:v>
                </c:pt>
                <c:pt idx="2994">
                  <c:v>2994</c:v>
                </c:pt>
                <c:pt idx="2995">
                  <c:v>2995</c:v>
                </c:pt>
                <c:pt idx="2996">
                  <c:v>2996</c:v>
                </c:pt>
                <c:pt idx="2997">
                  <c:v>2997</c:v>
                </c:pt>
                <c:pt idx="2998">
                  <c:v>2998</c:v>
                </c:pt>
                <c:pt idx="2999">
                  <c:v>2999</c:v>
                </c:pt>
                <c:pt idx="3000">
                  <c:v>3000</c:v>
                </c:pt>
                <c:pt idx="3001">
                  <c:v>3001</c:v>
                </c:pt>
                <c:pt idx="3002">
                  <c:v>3002</c:v>
                </c:pt>
                <c:pt idx="3003">
                  <c:v>3003</c:v>
                </c:pt>
                <c:pt idx="3004">
                  <c:v>3004</c:v>
                </c:pt>
                <c:pt idx="3005">
                  <c:v>3005</c:v>
                </c:pt>
                <c:pt idx="3006">
                  <c:v>3006</c:v>
                </c:pt>
                <c:pt idx="3007">
                  <c:v>3007</c:v>
                </c:pt>
                <c:pt idx="3008">
                  <c:v>3008</c:v>
                </c:pt>
                <c:pt idx="3009">
                  <c:v>3009</c:v>
                </c:pt>
                <c:pt idx="3010">
                  <c:v>3010</c:v>
                </c:pt>
                <c:pt idx="3011">
                  <c:v>3011</c:v>
                </c:pt>
                <c:pt idx="3012">
                  <c:v>3012</c:v>
                </c:pt>
                <c:pt idx="3013">
                  <c:v>3013</c:v>
                </c:pt>
                <c:pt idx="3014">
                  <c:v>3014</c:v>
                </c:pt>
                <c:pt idx="3015">
                  <c:v>3015</c:v>
                </c:pt>
                <c:pt idx="3016">
                  <c:v>3016</c:v>
                </c:pt>
                <c:pt idx="3017">
                  <c:v>3017</c:v>
                </c:pt>
                <c:pt idx="3018">
                  <c:v>3018</c:v>
                </c:pt>
                <c:pt idx="3019">
                  <c:v>3019</c:v>
                </c:pt>
                <c:pt idx="3020">
                  <c:v>3020</c:v>
                </c:pt>
                <c:pt idx="3021">
                  <c:v>3021</c:v>
                </c:pt>
                <c:pt idx="3022">
                  <c:v>3022</c:v>
                </c:pt>
                <c:pt idx="3023">
                  <c:v>3023</c:v>
                </c:pt>
                <c:pt idx="3024">
                  <c:v>3024</c:v>
                </c:pt>
                <c:pt idx="3025">
                  <c:v>3025</c:v>
                </c:pt>
                <c:pt idx="3026">
                  <c:v>3026</c:v>
                </c:pt>
                <c:pt idx="3027">
                  <c:v>3027</c:v>
                </c:pt>
                <c:pt idx="3028">
                  <c:v>3028</c:v>
                </c:pt>
                <c:pt idx="3029">
                  <c:v>3029</c:v>
                </c:pt>
                <c:pt idx="3030">
                  <c:v>3030</c:v>
                </c:pt>
                <c:pt idx="3031">
                  <c:v>3031</c:v>
                </c:pt>
                <c:pt idx="3032">
                  <c:v>3032</c:v>
                </c:pt>
                <c:pt idx="3033">
                  <c:v>3033</c:v>
                </c:pt>
                <c:pt idx="3034">
                  <c:v>3034</c:v>
                </c:pt>
                <c:pt idx="3035">
                  <c:v>3035</c:v>
                </c:pt>
                <c:pt idx="3036">
                  <c:v>3036</c:v>
                </c:pt>
                <c:pt idx="3037">
                  <c:v>3037</c:v>
                </c:pt>
                <c:pt idx="3038">
                  <c:v>3038</c:v>
                </c:pt>
                <c:pt idx="3039">
                  <c:v>3039</c:v>
                </c:pt>
                <c:pt idx="3040">
                  <c:v>3040</c:v>
                </c:pt>
                <c:pt idx="3041">
                  <c:v>3041</c:v>
                </c:pt>
                <c:pt idx="3042">
                  <c:v>3042</c:v>
                </c:pt>
                <c:pt idx="3043">
                  <c:v>3043</c:v>
                </c:pt>
                <c:pt idx="3044">
                  <c:v>3044</c:v>
                </c:pt>
                <c:pt idx="3045">
                  <c:v>3045</c:v>
                </c:pt>
                <c:pt idx="3046">
                  <c:v>3046</c:v>
                </c:pt>
                <c:pt idx="3047">
                  <c:v>3047</c:v>
                </c:pt>
                <c:pt idx="3048">
                  <c:v>3048</c:v>
                </c:pt>
                <c:pt idx="3049">
                  <c:v>3049</c:v>
                </c:pt>
                <c:pt idx="3050">
                  <c:v>3050</c:v>
                </c:pt>
                <c:pt idx="3051">
                  <c:v>3051</c:v>
                </c:pt>
                <c:pt idx="3052">
                  <c:v>3052</c:v>
                </c:pt>
                <c:pt idx="3053">
                  <c:v>3053</c:v>
                </c:pt>
                <c:pt idx="3054">
                  <c:v>3054</c:v>
                </c:pt>
                <c:pt idx="3055">
                  <c:v>3055</c:v>
                </c:pt>
                <c:pt idx="3056">
                  <c:v>3056</c:v>
                </c:pt>
                <c:pt idx="3057">
                  <c:v>3057</c:v>
                </c:pt>
                <c:pt idx="3058">
                  <c:v>3058</c:v>
                </c:pt>
                <c:pt idx="3059">
                  <c:v>3059</c:v>
                </c:pt>
                <c:pt idx="3060">
                  <c:v>3060</c:v>
                </c:pt>
                <c:pt idx="3061">
                  <c:v>3061</c:v>
                </c:pt>
                <c:pt idx="3062">
                  <c:v>3062</c:v>
                </c:pt>
                <c:pt idx="3063">
                  <c:v>3063</c:v>
                </c:pt>
                <c:pt idx="3064">
                  <c:v>3064</c:v>
                </c:pt>
                <c:pt idx="3065">
                  <c:v>3065</c:v>
                </c:pt>
                <c:pt idx="3066">
                  <c:v>3066</c:v>
                </c:pt>
                <c:pt idx="3067">
                  <c:v>3067</c:v>
                </c:pt>
                <c:pt idx="3068">
                  <c:v>3068</c:v>
                </c:pt>
                <c:pt idx="3069">
                  <c:v>3069</c:v>
                </c:pt>
                <c:pt idx="3070">
                  <c:v>3070</c:v>
                </c:pt>
                <c:pt idx="3071">
                  <c:v>3071</c:v>
                </c:pt>
                <c:pt idx="3072">
                  <c:v>3072</c:v>
                </c:pt>
                <c:pt idx="3073">
                  <c:v>3073</c:v>
                </c:pt>
                <c:pt idx="3074">
                  <c:v>3074</c:v>
                </c:pt>
                <c:pt idx="3075">
                  <c:v>3075</c:v>
                </c:pt>
                <c:pt idx="3076">
                  <c:v>3076</c:v>
                </c:pt>
                <c:pt idx="3077">
                  <c:v>3077</c:v>
                </c:pt>
                <c:pt idx="3078">
                  <c:v>3078</c:v>
                </c:pt>
                <c:pt idx="3079">
                  <c:v>3079</c:v>
                </c:pt>
                <c:pt idx="3080">
                  <c:v>3080</c:v>
                </c:pt>
                <c:pt idx="3081">
                  <c:v>3081</c:v>
                </c:pt>
                <c:pt idx="3082">
                  <c:v>3082</c:v>
                </c:pt>
                <c:pt idx="3083">
                  <c:v>3083</c:v>
                </c:pt>
                <c:pt idx="3084">
                  <c:v>3084</c:v>
                </c:pt>
                <c:pt idx="3085">
                  <c:v>3085</c:v>
                </c:pt>
                <c:pt idx="3086">
                  <c:v>3086</c:v>
                </c:pt>
                <c:pt idx="3087">
                  <c:v>3087</c:v>
                </c:pt>
                <c:pt idx="3088">
                  <c:v>3088</c:v>
                </c:pt>
                <c:pt idx="3089">
                  <c:v>3089</c:v>
                </c:pt>
                <c:pt idx="3090">
                  <c:v>3090</c:v>
                </c:pt>
                <c:pt idx="3091">
                  <c:v>3091</c:v>
                </c:pt>
                <c:pt idx="3092">
                  <c:v>3092</c:v>
                </c:pt>
                <c:pt idx="3093">
                  <c:v>3093</c:v>
                </c:pt>
                <c:pt idx="3094">
                  <c:v>3094</c:v>
                </c:pt>
                <c:pt idx="3095">
                  <c:v>3095</c:v>
                </c:pt>
                <c:pt idx="3096">
                  <c:v>3096</c:v>
                </c:pt>
                <c:pt idx="3097">
                  <c:v>3097</c:v>
                </c:pt>
                <c:pt idx="3098">
                  <c:v>3098</c:v>
                </c:pt>
                <c:pt idx="3099">
                  <c:v>3099</c:v>
                </c:pt>
                <c:pt idx="3100">
                  <c:v>3100</c:v>
                </c:pt>
                <c:pt idx="3101">
                  <c:v>3101</c:v>
                </c:pt>
                <c:pt idx="3102">
                  <c:v>3102</c:v>
                </c:pt>
                <c:pt idx="3103">
                  <c:v>3103</c:v>
                </c:pt>
                <c:pt idx="3104">
                  <c:v>3104</c:v>
                </c:pt>
                <c:pt idx="3105">
                  <c:v>3105</c:v>
                </c:pt>
                <c:pt idx="3106">
                  <c:v>3106</c:v>
                </c:pt>
                <c:pt idx="3107">
                  <c:v>3107</c:v>
                </c:pt>
                <c:pt idx="3108">
                  <c:v>3108</c:v>
                </c:pt>
                <c:pt idx="3109">
                  <c:v>3109</c:v>
                </c:pt>
                <c:pt idx="3110">
                  <c:v>3110</c:v>
                </c:pt>
                <c:pt idx="3111">
                  <c:v>3111</c:v>
                </c:pt>
                <c:pt idx="3112">
                  <c:v>3112</c:v>
                </c:pt>
                <c:pt idx="3113">
                  <c:v>3113</c:v>
                </c:pt>
                <c:pt idx="3114">
                  <c:v>3114</c:v>
                </c:pt>
                <c:pt idx="3115">
                  <c:v>3115</c:v>
                </c:pt>
                <c:pt idx="3116">
                  <c:v>3116</c:v>
                </c:pt>
                <c:pt idx="3117">
                  <c:v>3117</c:v>
                </c:pt>
                <c:pt idx="3118">
                  <c:v>3118</c:v>
                </c:pt>
                <c:pt idx="3119">
                  <c:v>3119</c:v>
                </c:pt>
                <c:pt idx="3120">
                  <c:v>3120</c:v>
                </c:pt>
                <c:pt idx="3121">
                  <c:v>3121</c:v>
                </c:pt>
                <c:pt idx="3122">
                  <c:v>3122</c:v>
                </c:pt>
                <c:pt idx="3123">
                  <c:v>3123</c:v>
                </c:pt>
                <c:pt idx="3124">
                  <c:v>3124</c:v>
                </c:pt>
                <c:pt idx="3125">
                  <c:v>3125</c:v>
                </c:pt>
                <c:pt idx="3126">
                  <c:v>3126</c:v>
                </c:pt>
                <c:pt idx="3127">
                  <c:v>3127</c:v>
                </c:pt>
                <c:pt idx="3128">
                  <c:v>3128</c:v>
                </c:pt>
                <c:pt idx="3129">
                  <c:v>3129</c:v>
                </c:pt>
                <c:pt idx="3130">
                  <c:v>3130</c:v>
                </c:pt>
                <c:pt idx="3131">
                  <c:v>3131</c:v>
                </c:pt>
                <c:pt idx="3132">
                  <c:v>3132</c:v>
                </c:pt>
                <c:pt idx="3133">
                  <c:v>3133</c:v>
                </c:pt>
                <c:pt idx="3134">
                  <c:v>3134</c:v>
                </c:pt>
                <c:pt idx="3135">
                  <c:v>3135</c:v>
                </c:pt>
                <c:pt idx="3136">
                  <c:v>3136</c:v>
                </c:pt>
                <c:pt idx="3137">
                  <c:v>3137</c:v>
                </c:pt>
                <c:pt idx="3138">
                  <c:v>3138</c:v>
                </c:pt>
                <c:pt idx="3139">
                  <c:v>3139</c:v>
                </c:pt>
                <c:pt idx="3140">
                  <c:v>3140</c:v>
                </c:pt>
                <c:pt idx="3141">
                  <c:v>3141</c:v>
                </c:pt>
                <c:pt idx="3142">
                  <c:v>3142</c:v>
                </c:pt>
                <c:pt idx="3143">
                  <c:v>3143</c:v>
                </c:pt>
                <c:pt idx="3144">
                  <c:v>3144</c:v>
                </c:pt>
                <c:pt idx="3145">
                  <c:v>3145</c:v>
                </c:pt>
                <c:pt idx="3146">
                  <c:v>3146</c:v>
                </c:pt>
                <c:pt idx="3147">
                  <c:v>3147</c:v>
                </c:pt>
                <c:pt idx="3148">
                  <c:v>3148</c:v>
                </c:pt>
                <c:pt idx="3149">
                  <c:v>3149</c:v>
                </c:pt>
                <c:pt idx="3150">
                  <c:v>3150</c:v>
                </c:pt>
                <c:pt idx="3151">
                  <c:v>3151</c:v>
                </c:pt>
                <c:pt idx="3152">
                  <c:v>3152</c:v>
                </c:pt>
                <c:pt idx="3153">
                  <c:v>3153</c:v>
                </c:pt>
                <c:pt idx="3154">
                  <c:v>3154</c:v>
                </c:pt>
                <c:pt idx="3155">
                  <c:v>3155</c:v>
                </c:pt>
                <c:pt idx="3156">
                  <c:v>3156</c:v>
                </c:pt>
                <c:pt idx="3157">
                  <c:v>3157</c:v>
                </c:pt>
                <c:pt idx="3158">
                  <c:v>3158</c:v>
                </c:pt>
                <c:pt idx="3159">
                  <c:v>3159</c:v>
                </c:pt>
                <c:pt idx="3160">
                  <c:v>3160</c:v>
                </c:pt>
                <c:pt idx="3161">
                  <c:v>3161</c:v>
                </c:pt>
                <c:pt idx="3162">
                  <c:v>3162</c:v>
                </c:pt>
                <c:pt idx="3163">
                  <c:v>3163</c:v>
                </c:pt>
                <c:pt idx="3164">
                  <c:v>3164</c:v>
                </c:pt>
                <c:pt idx="3165">
                  <c:v>3165</c:v>
                </c:pt>
                <c:pt idx="3166">
                  <c:v>3166</c:v>
                </c:pt>
                <c:pt idx="3167">
                  <c:v>3167</c:v>
                </c:pt>
                <c:pt idx="3168">
                  <c:v>3168</c:v>
                </c:pt>
                <c:pt idx="3169">
                  <c:v>3169</c:v>
                </c:pt>
                <c:pt idx="3170">
                  <c:v>3170</c:v>
                </c:pt>
                <c:pt idx="3171">
                  <c:v>3171</c:v>
                </c:pt>
                <c:pt idx="3172">
                  <c:v>3172</c:v>
                </c:pt>
                <c:pt idx="3173">
                  <c:v>3173</c:v>
                </c:pt>
                <c:pt idx="3174">
                  <c:v>3174</c:v>
                </c:pt>
                <c:pt idx="3175">
                  <c:v>3175</c:v>
                </c:pt>
                <c:pt idx="3176">
                  <c:v>3176</c:v>
                </c:pt>
                <c:pt idx="3177">
                  <c:v>3177</c:v>
                </c:pt>
                <c:pt idx="3178">
                  <c:v>3178</c:v>
                </c:pt>
                <c:pt idx="3179">
                  <c:v>3179</c:v>
                </c:pt>
                <c:pt idx="3180">
                  <c:v>3180</c:v>
                </c:pt>
                <c:pt idx="3181">
                  <c:v>3181</c:v>
                </c:pt>
                <c:pt idx="3182">
                  <c:v>3182</c:v>
                </c:pt>
                <c:pt idx="3183">
                  <c:v>3183</c:v>
                </c:pt>
                <c:pt idx="3184">
                  <c:v>3184</c:v>
                </c:pt>
                <c:pt idx="3185">
                  <c:v>3185</c:v>
                </c:pt>
                <c:pt idx="3186">
                  <c:v>3186</c:v>
                </c:pt>
                <c:pt idx="3187">
                  <c:v>3187</c:v>
                </c:pt>
                <c:pt idx="3188">
                  <c:v>3188</c:v>
                </c:pt>
                <c:pt idx="3189">
                  <c:v>3189</c:v>
                </c:pt>
                <c:pt idx="3190">
                  <c:v>3190</c:v>
                </c:pt>
                <c:pt idx="3191">
                  <c:v>3191</c:v>
                </c:pt>
                <c:pt idx="3192">
                  <c:v>3192</c:v>
                </c:pt>
                <c:pt idx="3193">
                  <c:v>3193</c:v>
                </c:pt>
                <c:pt idx="3194">
                  <c:v>3194</c:v>
                </c:pt>
                <c:pt idx="3195">
                  <c:v>3195</c:v>
                </c:pt>
                <c:pt idx="3196">
                  <c:v>3196</c:v>
                </c:pt>
                <c:pt idx="3197">
                  <c:v>3197</c:v>
                </c:pt>
                <c:pt idx="3198">
                  <c:v>3198</c:v>
                </c:pt>
                <c:pt idx="3199">
                  <c:v>3199</c:v>
                </c:pt>
                <c:pt idx="3200">
                  <c:v>3200</c:v>
                </c:pt>
                <c:pt idx="3201">
                  <c:v>3201</c:v>
                </c:pt>
                <c:pt idx="3202">
                  <c:v>3202</c:v>
                </c:pt>
                <c:pt idx="3203">
                  <c:v>3203</c:v>
                </c:pt>
                <c:pt idx="3204">
                  <c:v>3204</c:v>
                </c:pt>
                <c:pt idx="3205">
                  <c:v>3205</c:v>
                </c:pt>
                <c:pt idx="3206">
                  <c:v>3206</c:v>
                </c:pt>
                <c:pt idx="3207">
                  <c:v>3207</c:v>
                </c:pt>
                <c:pt idx="3208">
                  <c:v>3208</c:v>
                </c:pt>
                <c:pt idx="3209">
                  <c:v>3209</c:v>
                </c:pt>
                <c:pt idx="3210">
                  <c:v>3210</c:v>
                </c:pt>
                <c:pt idx="3211">
                  <c:v>3211</c:v>
                </c:pt>
                <c:pt idx="3212">
                  <c:v>3212</c:v>
                </c:pt>
                <c:pt idx="3213">
                  <c:v>3213</c:v>
                </c:pt>
                <c:pt idx="3214">
                  <c:v>3214</c:v>
                </c:pt>
                <c:pt idx="3215">
                  <c:v>3215</c:v>
                </c:pt>
                <c:pt idx="3216">
                  <c:v>3216</c:v>
                </c:pt>
                <c:pt idx="3217">
                  <c:v>3217</c:v>
                </c:pt>
                <c:pt idx="3218">
                  <c:v>3218</c:v>
                </c:pt>
                <c:pt idx="3219">
                  <c:v>3219</c:v>
                </c:pt>
                <c:pt idx="3220">
                  <c:v>3220</c:v>
                </c:pt>
                <c:pt idx="3221">
                  <c:v>3221</c:v>
                </c:pt>
                <c:pt idx="3222">
                  <c:v>3222</c:v>
                </c:pt>
                <c:pt idx="3223">
                  <c:v>3223</c:v>
                </c:pt>
                <c:pt idx="3224">
                  <c:v>3224</c:v>
                </c:pt>
                <c:pt idx="3225">
                  <c:v>3225</c:v>
                </c:pt>
                <c:pt idx="3226">
                  <c:v>3226</c:v>
                </c:pt>
                <c:pt idx="3227">
                  <c:v>3227</c:v>
                </c:pt>
                <c:pt idx="3228">
                  <c:v>3228</c:v>
                </c:pt>
                <c:pt idx="3229">
                  <c:v>3229</c:v>
                </c:pt>
                <c:pt idx="3230">
                  <c:v>3230</c:v>
                </c:pt>
                <c:pt idx="3231">
                  <c:v>3231</c:v>
                </c:pt>
                <c:pt idx="3232">
                  <c:v>3232</c:v>
                </c:pt>
                <c:pt idx="3233">
                  <c:v>3233</c:v>
                </c:pt>
                <c:pt idx="3234">
                  <c:v>3234</c:v>
                </c:pt>
                <c:pt idx="3235">
                  <c:v>3235</c:v>
                </c:pt>
                <c:pt idx="3236">
                  <c:v>3236</c:v>
                </c:pt>
                <c:pt idx="3237">
                  <c:v>3237</c:v>
                </c:pt>
                <c:pt idx="3238">
                  <c:v>3238</c:v>
                </c:pt>
                <c:pt idx="3239">
                  <c:v>3239</c:v>
                </c:pt>
                <c:pt idx="3240">
                  <c:v>3240</c:v>
                </c:pt>
                <c:pt idx="3241">
                  <c:v>3241</c:v>
                </c:pt>
                <c:pt idx="3242">
                  <c:v>3242</c:v>
                </c:pt>
                <c:pt idx="3243">
                  <c:v>3243</c:v>
                </c:pt>
                <c:pt idx="3244">
                  <c:v>3244</c:v>
                </c:pt>
                <c:pt idx="3245">
                  <c:v>3245</c:v>
                </c:pt>
                <c:pt idx="3246">
                  <c:v>3246</c:v>
                </c:pt>
                <c:pt idx="3247">
                  <c:v>3247</c:v>
                </c:pt>
                <c:pt idx="3248">
                  <c:v>3248</c:v>
                </c:pt>
                <c:pt idx="3249">
                  <c:v>3249</c:v>
                </c:pt>
                <c:pt idx="3250">
                  <c:v>3250</c:v>
                </c:pt>
                <c:pt idx="3251">
                  <c:v>3251</c:v>
                </c:pt>
                <c:pt idx="3252">
                  <c:v>3252</c:v>
                </c:pt>
                <c:pt idx="3253">
                  <c:v>3253</c:v>
                </c:pt>
                <c:pt idx="3254">
                  <c:v>3254</c:v>
                </c:pt>
                <c:pt idx="3255">
                  <c:v>3255</c:v>
                </c:pt>
                <c:pt idx="3256">
                  <c:v>3256</c:v>
                </c:pt>
                <c:pt idx="3257">
                  <c:v>3257</c:v>
                </c:pt>
                <c:pt idx="3258">
                  <c:v>3258</c:v>
                </c:pt>
                <c:pt idx="3259">
                  <c:v>3259</c:v>
                </c:pt>
                <c:pt idx="3260">
                  <c:v>3260</c:v>
                </c:pt>
                <c:pt idx="3261">
                  <c:v>3261</c:v>
                </c:pt>
                <c:pt idx="3262">
                  <c:v>3262</c:v>
                </c:pt>
                <c:pt idx="3263">
                  <c:v>3263</c:v>
                </c:pt>
                <c:pt idx="3264">
                  <c:v>3264</c:v>
                </c:pt>
                <c:pt idx="3265">
                  <c:v>3265</c:v>
                </c:pt>
                <c:pt idx="3266">
                  <c:v>3266</c:v>
                </c:pt>
                <c:pt idx="3267">
                  <c:v>3267</c:v>
                </c:pt>
                <c:pt idx="3268">
                  <c:v>3268</c:v>
                </c:pt>
                <c:pt idx="3269">
                  <c:v>3269</c:v>
                </c:pt>
                <c:pt idx="3270">
                  <c:v>3270</c:v>
                </c:pt>
                <c:pt idx="3271">
                  <c:v>3271</c:v>
                </c:pt>
                <c:pt idx="3272">
                  <c:v>3272</c:v>
                </c:pt>
                <c:pt idx="3273">
                  <c:v>3273</c:v>
                </c:pt>
                <c:pt idx="3274">
                  <c:v>3274</c:v>
                </c:pt>
                <c:pt idx="3275">
                  <c:v>3275</c:v>
                </c:pt>
                <c:pt idx="3276">
                  <c:v>3276</c:v>
                </c:pt>
                <c:pt idx="3277">
                  <c:v>3277</c:v>
                </c:pt>
                <c:pt idx="3278">
                  <c:v>3278</c:v>
                </c:pt>
                <c:pt idx="3279">
                  <c:v>3279</c:v>
                </c:pt>
                <c:pt idx="3280">
                  <c:v>3280</c:v>
                </c:pt>
                <c:pt idx="3281">
                  <c:v>3281</c:v>
                </c:pt>
                <c:pt idx="3282">
                  <c:v>3282</c:v>
                </c:pt>
                <c:pt idx="3283">
                  <c:v>3283</c:v>
                </c:pt>
                <c:pt idx="3284">
                  <c:v>3284</c:v>
                </c:pt>
                <c:pt idx="3285">
                  <c:v>3285</c:v>
                </c:pt>
                <c:pt idx="3286">
                  <c:v>3286</c:v>
                </c:pt>
                <c:pt idx="3287">
                  <c:v>3287</c:v>
                </c:pt>
                <c:pt idx="3288">
                  <c:v>3288</c:v>
                </c:pt>
                <c:pt idx="3289">
                  <c:v>3289</c:v>
                </c:pt>
                <c:pt idx="3290">
                  <c:v>3290</c:v>
                </c:pt>
                <c:pt idx="3291">
                  <c:v>3291</c:v>
                </c:pt>
                <c:pt idx="3292">
                  <c:v>3292</c:v>
                </c:pt>
                <c:pt idx="3293">
                  <c:v>3293</c:v>
                </c:pt>
                <c:pt idx="3294">
                  <c:v>3294</c:v>
                </c:pt>
                <c:pt idx="3295">
                  <c:v>3295</c:v>
                </c:pt>
                <c:pt idx="3296">
                  <c:v>3296</c:v>
                </c:pt>
                <c:pt idx="3297">
                  <c:v>3297</c:v>
                </c:pt>
                <c:pt idx="3298">
                  <c:v>3298</c:v>
                </c:pt>
                <c:pt idx="3299">
                  <c:v>3299</c:v>
                </c:pt>
                <c:pt idx="3300">
                  <c:v>3300</c:v>
                </c:pt>
                <c:pt idx="3301">
                  <c:v>3301</c:v>
                </c:pt>
                <c:pt idx="3302">
                  <c:v>3302</c:v>
                </c:pt>
                <c:pt idx="3303">
                  <c:v>3303</c:v>
                </c:pt>
                <c:pt idx="3304">
                  <c:v>3304</c:v>
                </c:pt>
                <c:pt idx="3305">
                  <c:v>3305</c:v>
                </c:pt>
                <c:pt idx="3306">
                  <c:v>3306</c:v>
                </c:pt>
                <c:pt idx="3307">
                  <c:v>3307</c:v>
                </c:pt>
                <c:pt idx="3308">
                  <c:v>3308</c:v>
                </c:pt>
                <c:pt idx="3309">
                  <c:v>3309</c:v>
                </c:pt>
                <c:pt idx="3310">
                  <c:v>3310</c:v>
                </c:pt>
                <c:pt idx="3311">
                  <c:v>3311</c:v>
                </c:pt>
                <c:pt idx="3312">
                  <c:v>3312</c:v>
                </c:pt>
                <c:pt idx="3313">
                  <c:v>3313</c:v>
                </c:pt>
                <c:pt idx="3314">
                  <c:v>3314</c:v>
                </c:pt>
                <c:pt idx="3315">
                  <c:v>3315</c:v>
                </c:pt>
                <c:pt idx="3316">
                  <c:v>3316</c:v>
                </c:pt>
                <c:pt idx="3317">
                  <c:v>3317</c:v>
                </c:pt>
                <c:pt idx="3318">
                  <c:v>3318</c:v>
                </c:pt>
                <c:pt idx="3319">
                  <c:v>3319</c:v>
                </c:pt>
                <c:pt idx="3320">
                  <c:v>3320</c:v>
                </c:pt>
                <c:pt idx="3321">
                  <c:v>3321</c:v>
                </c:pt>
                <c:pt idx="3322">
                  <c:v>3322</c:v>
                </c:pt>
                <c:pt idx="3323">
                  <c:v>3323</c:v>
                </c:pt>
                <c:pt idx="3324">
                  <c:v>3324</c:v>
                </c:pt>
                <c:pt idx="3325">
                  <c:v>3325</c:v>
                </c:pt>
                <c:pt idx="3326">
                  <c:v>3326</c:v>
                </c:pt>
                <c:pt idx="3327">
                  <c:v>3327</c:v>
                </c:pt>
                <c:pt idx="3328">
                  <c:v>3328</c:v>
                </c:pt>
                <c:pt idx="3329">
                  <c:v>3329</c:v>
                </c:pt>
                <c:pt idx="3330">
                  <c:v>3330</c:v>
                </c:pt>
                <c:pt idx="3331">
                  <c:v>3331</c:v>
                </c:pt>
                <c:pt idx="3332">
                  <c:v>3332</c:v>
                </c:pt>
                <c:pt idx="3333">
                  <c:v>3333</c:v>
                </c:pt>
                <c:pt idx="3334">
                  <c:v>3334</c:v>
                </c:pt>
                <c:pt idx="3335">
                  <c:v>3335</c:v>
                </c:pt>
                <c:pt idx="3336">
                  <c:v>3336</c:v>
                </c:pt>
                <c:pt idx="3337">
                  <c:v>3337</c:v>
                </c:pt>
                <c:pt idx="3338">
                  <c:v>3338</c:v>
                </c:pt>
                <c:pt idx="3339">
                  <c:v>3339</c:v>
                </c:pt>
                <c:pt idx="3340">
                  <c:v>3340</c:v>
                </c:pt>
                <c:pt idx="3341">
                  <c:v>3341</c:v>
                </c:pt>
                <c:pt idx="3342">
                  <c:v>3342</c:v>
                </c:pt>
                <c:pt idx="3343">
                  <c:v>3343</c:v>
                </c:pt>
                <c:pt idx="3344">
                  <c:v>3344</c:v>
                </c:pt>
                <c:pt idx="3345">
                  <c:v>3345</c:v>
                </c:pt>
                <c:pt idx="3346">
                  <c:v>3346</c:v>
                </c:pt>
                <c:pt idx="3347">
                  <c:v>3347</c:v>
                </c:pt>
                <c:pt idx="3348">
                  <c:v>3348</c:v>
                </c:pt>
                <c:pt idx="3349">
                  <c:v>3349</c:v>
                </c:pt>
                <c:pt idx="3350">
                  <c:v>3350</c:v>
                </c:pt>
                <c:pt idx="3351">
                  <c:v>3351</c:v>
                </c:pt>
                <c:pt idx="3352">
                  <c:v>3352</c:v>
                </c:pt>
                <c:pt idx="3353">
                  <c:v>3353</c:v>
                </c:pt>
                <c:pt idx="3354">
                  <c:v>3354</c:v>
                </c:pt>
                <c:pt idx="3355">
                  <c:v>3355</c:v>
                </c:pt>
                <c:pt idx="3356">
                  <c:v>3356</c:v>
                </c:pt>
                <c:pt idx="3357">
                  <c:v>3357</c:v>
                </c:pt>
                <c:pt idx="3358">
                  <c:v>3358</c:v>
                </c:pt>
                <c:pt idx="3359">
                  <c:v>3359</c:v>
                </c:pt>
                <c:pt idx="3360">
                  <c:v>3360</c:v>
                </c:pt>
                <c:pt idx="3361">
                  <c:v>3361</c:v>
                </c:pt>
                <c:pt idx="3362">
                  <c:v>3362</c:v>
                </c:pt>
                <c:pt idx="3363">
                  <c:v>3363</c:v>
                </c:pt>
                <c:pt idx="3364">
                  <c:v>3364</c:v>
                </c:pt>
                <c:pt idx="3365">
                  <c:v>3365</c:v>
                </c:pt>
                <c:pt idx="3366">
                  <c:v>3366</c:v>
                </c:pt>
                <c:pt idx="3367">
                  <c:v>3367</c:v>
                </c:pt>
                <c:pt idx="3368">
                  <c:v>3368</c:v>
                </c:pt>
                <c:pt idx="3369">
                  <c:v>3369</c:v>
                </c:pt>
                <c:pt idx="3370">
                  <c:v>3370</c:v>
                </c:pt>
                <c:pt idx="3371">
                  <c:v>3371</c:v>
                </c:pt>
                <c:pt idx="3372">
                  <c:v>3372</c:v>
                </c:pt>
                <c:pt idx="3373">
                  <c:v>3373</c:v>
                </c:pt>
                <c:pt idx="3374">
                  <c:v>3374</c:v>
                </c:pt>
                <c:pt idx="3375">
                  <c:v>3375</c:v>
                </c:pt>
                <c:pt idx="3376">
                  <c:v>3376</c:v>
                </c:pt>
                <c:pt idx="3377">
                  <c:v>3377</c:v>
                </c:pt>
                <c:pt idx="3378">
                  <c:v>3378</c:v>
                </c:pt>
                <c:pt idx="3379">
                  <c:v>3379</c:v>
                </c:pt>
                <c:pt idx="3380">
                  <c:v>3380</c:v>
                </c:pt>
                <c:pt idx="3381">
                  <c:v>3381</c:v>
                </c:pt>
                <c:pt idx="3382">
                  <c:v>3382</c:v>
                </c:pt>
                <c:pt idx="3383">
                  <c:v>3383</c:v>
                </c:pt>
                <c:pt idx="3384">
                  <c:v>3384</c:v>
                </c:pt>
                <c:pt idx="3385">
                  <c:v>3385</c:v>
                </c:pt>
                <c:pt idx="3386">
                  <c:v>3386</c:v>
                </c:pt>
                <c:pt idx="3387">
                  <c:v>3387</c:v>
                </c:pt>
                <c:pt idx="3388">
                  <c:v>3388</c:v>
                </c:pt>
                <c:pt idx="3389">
                  <c:v>3389</c:v>
                </c:pt>
                <c:pt idx="3390">
                  <c:v>3390</c:v>
                </c:pt>
                <c:pt idx="3391">
                  <c:v>3391</c:v>
                </c:pt>
                <c:pt idx="3392">
                  <c:v>3392</c:v>
                </c:pt>
                <c:pt idx="3393">
                  <c:v>3393</c:v>
                </c:pt>
                <c:pt idx="3394">
                  <c:v>3394</c:v>
                </c:pt>
                <c:pt idx="3395">
                  <c:v>3395</c:v>
                </c:pt>
                <c:pt idx="3396">
                  <c:v>3396</c:v>
                </c:pt>
                <c:pt idx="3397">
                  <c:v>3397</c:v>
                </c:pt>
                <c:pt idx="3398">
                  <c:v>3398</c:v>
                </c:pt>
                <c:pt idx="3399">
                  <c:v>3399</c:v>
                </c:pt>
                <c:pt idx="3400">
                  <c:v>3400</c:v>
                </c:pt>
                <c:pt idx="3401">
                  <c:v>3401</c:v>
                </c:pt>
                <c:pt idx="3402">
                  <c:v>3402</c:v>
                </c:pt>
                <c:pt idx="3403">
                  <c:v>3403</c:v>
                </c:pt>
                <c:pt idx="3404">
                  <c:v>3404</c:v>
                </c:pt>
                <c:pt idx="3405">
                  <c:v>3405</c:v>
                </c:pt>
                <c:pt idx="3406">
                  <c:v>3406</c:v>
                </c:pt>
                <c:pt idx="3407">
                  <c:v>3407</c:v>
                </c:pt>
                <c:pt idx="3408">
                  <c:v>3408</c:v>
                </c:pt>
                <c:pt idx="3409">
                  <c:v>3409</c:v>
                </c:pt>
                <c:pt idx="3410">
                  <c:v>3410</c:v>
                </c:pt>
                <c:pt idx="3411">
                  <c:v>3411</c:v>
                </c:pt>
                <c:pt idx="3412">
                  <c:v>3412</c:v>
                </c:pt>
                <c:pt idx="3413">
                  <c:v>3413</c:v>
                </c:pt>
                <c:pt idx="3414">
                  <c:v>3414</c:v>
                </c:pt>
                <c:pt idx="3415">
                  <c:v>3415</c:v>
                </c:pt>
                <c:pt idx="3416">
                  <c:v>3416</c:v>
                </c:pt>
                <c:pt idx="3417">
                  <c:v>3417</c:v>
                </c:pt>
                <c:pt idx="3418">
                  <c:v>3418</c:v>
                </c:pt>
                <c:pt idx="3419">
                  <c:v>3419</c:v>
                </c:pt>
                <c:pt idx="3420">
                  <c:v>3420</c:v>
                </c:pt>
                <c:pt idx="3421">
                  <c:v>3421</c:v>
                </c:pt>
                <c:pt idx="3422">
                  <c:v>3422</c:v>
                </c:pt>
                <c:pt idx="3423">
                  <c:v>3423</c:v>
                </c:pt>
                <c:pt idx="3424">
                  <c:v>3424</c:v>
                </c:pt>
                <c:pt idx="3425">
                  <c:v>3425</c:v>
                </c:pt>
                <c:pt idx="3426">
                  <c:v>3426</c:v>
                </c:pt>
                <c:pt idx="3427">
                  <c:v>3427</c:v>
                </c:pt>
                <c:pt idx="3428">
                  <c:v>3428</c:v>
                </c:pt>
                <c:pt idx="3429">
                  <c:v>3429</c:v>
                </c:pt>
                <c:pt idx="3430">
                  <c:v>3430</c:v>
                </c:pt>
                <c:pt idx="3431">
                  <c:v>3431</c:v>
                </c:pt>
                <c:pt idx="3432">
                  <c:v>3432</c:v>
                </c:pt>
                <c:pt idx="3433">
                  <c:v>3433</c:v>
                </c:pt>
                <c:pt idx="3434">
                  <c:v>3434</c:v>
                </c:pt>
                <c:pt idx="3435">
                  <c:v>3435</c:v>
                </c:pt>
                <c:pt idx="3436">
                  <c:v>3436</c:v>
                </c:pt>
                <c:pt idx="3437">
                  <c:v>3437</c:v>
                </c:pt>
                <c:pt idx="3438">
                  <c:v>3438</c:v>
                </c:pt>
                <c:pt idx="3439">
                  <c:v>3439</c:v>
                </c:pt>
                <c:pt idx="3440">
                  <c:v>3440</c:v>
                </c:pt>
                <c:pt idx="3441">
                  <c:v>3441</c:v>
                </c:pt>
                <c:pt idx="3442">
                  <c:v>3442</c:v>
                </c:pt>
                <c:pt idx="3443">
                  <c:v>3443</c:v>
                </c:pt>
                <c:pt idx="3444">
                  <c:v>3444</c:v>
                </c:pt>
                <c:pt idx="3445">
                  <c:v>3445</c:v>
                </c:pt>
                <c:pt idx="3446">
                  <c:v>3446</c:v>
                </c:pt>
                <c:pt idx="3447">
                  <c:v>3447</c:v>
                </c:pt>
                <c:pt idx="3448">
                  <c:v>3448</c:v>
                </c:pt>
                <c:pt idx="3449">
                  <c:v>3449</c:v>
                </c:pt>
                <c:pt idx="3450">
                  <c:v>3450</c:v>
                </c:pt>
                <c:pt idx="3451">
                  <c:v>3451</c:v>
                </c:pt>
                <c:pt idx="3452">
                  <c:v>3452</c:v>
                </c:pt>
                <c:pt idx="3453">
                  <c:v>3453</c:v>
                </c:pt>
                <c:pt idx="3454">
                  <c:v>3454</c:v>
                </c:pt>
                <c:pt idx="3455">
                  <c:v>3455</c:v>
                </c:pt>
                <c:pt idx="3456">
                  <c:v>3456</c:v>
                </c:pt>
                <c:pt idx="3457">
                  <c:v>3457</c:v>
                </c:pt>
                <c:pt idx="3458">
                  <c:v>3458</c:v>
                </c:pt>
                <c:pt idx="3459">
                  <c:v>3459</c:v>
                </c:pt>
                <c:pt idx="3460">
                  <c:v>3460</c:v>
                </c:pt>
                <c:pt idx="3461">
                  <c:v>3461</c:v>
                </c:pt>
                <c:pt idx="3462">
                  <c:v>3462</c:v>
                </c:pt>
                <c:pt idx="3463">
                  <c:v>3463</c:v>
                </c:pt>
                <c:pt idx="3464">
                  <c:v>3464</c:v>
                </c:pt>
                <c:pt idx="3465">
                  <c:v>3465</c:v>
                </c:pt>
                <c:pt idx="3466">
                  <c:v>3466</c:v>
                </c:pt>
                <c:pt idx="3467">
                  <c:v>3467</c:v>
                </c:pt>
                <c:pt idx="3468">
                  <c:v>3468</c:v>
                </c:pt>
                <c:pt idx="3469">
                  <c:v>3469</c:v>
                </c:pt>
                <c:pt idx="3470">
                  <c:v>3470</c:v>
                </c:pt>
                <c:pt idx="3471">
                  <c:v>3471</c:v>
                </c:pt>
                <c:pt idx="3472">
                  <c:v>3472</c:v>
                </c:pt>
                <c:pt idx="3473">
                  <c:v>3473</c:v>
                </c:pt>
                <c:pt idx="3474">
                  <c:v>3474</c:v>
                </c:pt>
                <c:pt idx="3475">
                  <c:v>3475</c:v>
                </c:pt>
                <c:pt idx="3476">
                  <c:v>3476</c:v>
                </c:pt>
                <c:pt idx="3477">
                  <c:v>3477</c:v>
                </c:pt>
                <c:pt idx="3478">
                  <c:v>3478</c:v>
                </c:pt>
                <c:pt idx="3479">
                  <c:v>3479</c:v>
                </c:pt>
                <c:pt idx="3480">
                  <c:v>3480</c:v>
                </c:pt>
                <c:pt idx="3481">
                  <c:v>3481</c:v>
                </c:pt>
                <c:pt idx="3482">
                  <c:v>3482</c:v>
                </c:pt>
                <c:pt idx="3483">
                  <c:v>3483</c:v>
                </c:pt>
                <c:pt idx="3484">
                  <c:v>3484</c:v>
                </c:pt>
                <c:pt idx="3485">
                  <c:v>3485</c:v>
                </c:pt>
                <c:pt idx="3486">
                  <c:v>3486</c:v>
                </c:pt>
                <c:pt idx="3487">
                  <c:v>3487</c:v>
                </c:pt>
                <c:pt idx="3488">
                  <c:v>3488</c:v>
                </c:pt>
                <c:pt idx="3489">
                  <c:v>3489</c:v>
                </c:pt>
                <c:pt idx="3490">
                  <c:v>3490</c:v>
                </c:pt>
                <c:pt idx="3491">
                  <c:v>3491</c:v>
                </c:pt>
                <c:pt idx="3492">
                  <c:v>3492</c:v>
                </c:pt>
                <c:pt idx="3493">
                  <c:v>3493</c:v>
                </c:pt>
                <c:pt idx="3494">
                  <c:v>3494</c:v>
                </c:pt>
                <c:pt idx="3495">
                  <c:v>3495</c:v>
                </c:pt>
                <c:pt idx="3496">
                  <c:v>3496</c:v>
                </c:pt>
                <c:pt idx="3497">
                  <c:v>3497</c:v>
                </c:pt>
                <c:pt idx="3498">
                  <c:v>3498</c:v>
                </c:pt>
                <c:pt idx="3499">
                  <c:v>3499</c:v>
                </c:pt>
                <c:pt idx="3500">
                  <c:v>3500</c:v>
                </c:pt>
                <c:pt idx="3501">
                  <c:v>3501</c:v>
                </c:pt>
                <c:pt idx="3502">
                  <c:v>3502</c:v>
                </c:pt>
                <c:pt idx="3503">
                  <c:v>3503</c:v>
                </c:pt>
                <c:pt idx="3504">
                  <c:v>3504</c:v>
                </c:pt>
                <c:pt idx="3505">
                  <c:v>3505</c:v>
                </c:pt>
                <c:pt idx="3506">
                  <c:v>3506</c:v>
                </c:pt>
                <c:pt idx="3507">
                  <c:v>3507</c:v>
                </c:pt>
                <c:pt idx="3508">
                  <c:v>3508</c:v>
                </c:pt>
                <c:pt idx="3509">
                  <c:v>3509</c:v>
                </c:pt>
                <c:pt idx="3510">
                  <c:v>3510</c:v>
                </c:pt>
                <c:pt idx="3511">
                  <c:v>3511</c:v>
                </c:pt>
                <c:pt idx="3512">
                  <c:v>3512</c:v>
                </c:pt>
                <c:pt idx="3513">
                  <c:v>3513</c:v>
                </c:pt>
                <c:pt idx="3514">
                  <c:v>3514</c:v>
                </c:pt>
                <c:pt idx="3515">
                  <c:v>3515</c:v>
                </c:pt>
                <c:pt idx="3516">
                  <c:v>3516</c:v>
                </c:pt>
                <c:pt idx="3517">
                  <c:v>3517</c:v>
                </c:pt>
                <c:pt idx="3518">
                  <c:v>3518</c:v>
                </c:pt>
                <c:pt idx="3519">
                  <c:v>3519</c:v>
                </c:pt>
                <c:pt idx="3520">
                  <c:v>3520</c:v>
                </c:pt>
                <c:pt idx="3521">
                  <c:v>3521</c:v>
                </c:pt>
                <c:pt idx="3522">
                  <c:v>3522</c:v>
                </c:pt>
                <c:pt idx="3523">
                  <c:v>3523</c:v>
                </c:pt>
                <c:pt idx="3524">
                  <c:v>3524</c:v>
                </c:pt>
                <c:pt idx="3525">
                  <c:v>3525</c:v>
                </c:pt>
                <c:pt idx="3526">
                  <c:v>3526</c:v>
                </c:pt>
                <c:pt idx="3527">
                  <c:v>3527</c:v>
                </c:pt>
                <c:pt idx="3528">
                  <c:v>3528</c:v>
                </c:pt>
                <c:pt idx="3529">
                  <c:v>3529</c:v>
                </c:pt>
                <c:pt idx="3530">
                  <c:v>3530</c:v>
                </c:pt>
                <c:pt idx="3531">
                  <c:v>3531</c:v>
                </c:pt>
                <c:pt idx="3532">
                  <c:v>3532</c:v>
                </c:pt>
                <c:pt idx="3533">
                  <c:v>3533</c:v>
                </c:pt>
                <c:pt idx="3534">
                  <c:v>3534</c:v>
                </c:pt>
                <c:pt idx="3535">
                  <c:v>3535</c:v>
                </c:pt>
                <c:pt idx="3536">
                  <c:v>3536</c:v>
                </c:pt>
                <c:pt idx="3537">
                  <c:v>3537</c:v>
                </c:pt>
                <c:pt idx="3538">
                  <c:v>3538</c:v>
                </c:pt>
                <c:pt idx="3539">
                  <c:v>3539</c:v>
                </c:pt>
                <c:pt idx="3540">
                  <c:v>3540</c:v>
                </c:pt>
                <c:pt idx="3541">
                  <c:v>3541</c:v>
                </c:pt>
                <c:pt idx="3542">
                  <c:v>3542</c:v>
                </c:pt>
                <c:pt idx="3543">
                  <c:v>3543</c:v>
                </c:pt>
                <c:pt idx="3544">
                  <c:v>3544</c:v>
                </c:pt>
                <c:pt idx="3545">
                  <c:v>3545</c:v>
                </c:pt>
                <c:pt idx="3546">
                  <c:v>3546</c:v>
                </c:pt>
                <c:pt idx="3547">
                  <c:v>3547</c:v>
                </c:pt>
                <c:pt idx="3548">
                  <c:v>3548</c:v>
                </c:pt>
                <c:pt idx="3549">
                  <c:v>3549</c:v>
                </c:pt>
                <c:pt idx="3550">
                  <c:v>3550</c:v>
                </c:pt>
                <c:pt idx="3551">
                  <c:v>3551</c:v>
                </c:pt>
                <c:pt idx="3552">
                  <c:v>3552</c:v>
                </c:pt>
                <c:pt idx="3553">
                  <c:v>3553</c:v>
                </c:pt>
                <c:pt idx="3554">
                  <c:v>3554</c:v>
                </c:pt>
                <c:pt idx="3555">
                  <c:v>3555</c:v>
                </c:pt>
                <c:pt idx="3556">
                  <c:v>3556</c:v>
                </c:pt>
                <c:pt idx="3557">
                  <c:v>3557</c:v>
                </c:pt>
                <c:pt idx="3558">
                  <c:v>3558</c:v>
                </c:pt>
                <c:pt idx="3559">
                  <c:v>3559</c:v>
                </c:pt>
                <c:pt idx="3560">
                  <c:v>3560</c:v>
                </c:pt>
                <c:pt idx="3561">
                  <c:v>3561</c:v>
                </c:pt>
                <c:pt idx="3562">
                  <c:v>3562</c:v>
                </c:pt>
                <c:pt idx="3563">
                  <c:v>3563</c:v>
                </c:pt>
                <c:pt idx="3564">
                  <c:v>3564</c:v>
                </c:pt>
                <c:pt idx="3565">
                  <c:v>3565</c:v>
                </c:pt>
                <c:pt idx="3566">
                  <c:v>3566</c:v>
                </c:pt>
                <c:pt idx="3567">
                  <c:v>3567</c:v>
                </c:pt>
                <c:pt idx="3568">
                  <c:v>3568</c:v>
                </c:pt>
                <c:pt idx="3569">
                  <c:v>3569</c:v>
                </c:pt>
                <c:pt idx="3570">
                  <c:v>3570</c:v>
                </c:pt>
                <c:pt idx="3571">
                  <c:v>3571</c:v>
                </c:pt>
                <c:pt idx="3572">
                  <c:v>3572</c:v>
                </c:pt>
                <c:pt idx="3573">
                  <c:v>3573</c:v>
                </c:pt>
                <c:pt idx="3574">
                  <c:v>3574</c:v>
                </c:pt>
                <c:pt idx="3575">
                  <c:v>3575</c:v>
                </c:pt>
                <c:pt idx="3576">
                  <c:v>3576</c:v>
                </c:pt>
                <c:pt idx="3577">
                  <c:v>3577</c:v>
                </c:pt>
                <c:pt idx="3578">
                  <c:v>3578</c:v>
                </c:pt>
                <c:pt idx="3579">
                  <c:v>3579</c:v>
                </c:pt>
                <c:pt idx="3580">
                  <c:v>3580</c:v>
                </c:pt>
                <c:pt idx="3581">
                  <c:v>3581</c:v>
                </c:pt>
                <c:pt idx="3582">
                  <c:v>3582</c:v>
                </c:pt>
                <c:pt idx="3583">
                  <c:v>3583</c:v>
                </c:pt>
                <c:pt idx="3584">
                  <c:v>3584</c:v>
                </c:pt>
                <c:pt idx="3585">
                  <c:v>3585</c:v>
                </c:pt>
                <c:pt idx="3586">
                  <c:v>3586</c:v>
                </c:pt>
                <c:pt idx="3587">
                  <c:v>3587</c:v>
                </c:pt>
                <c:pt idx="3588">
                  <c:v>3588</c:v>
                </c:pt>
                <c:pt idx="3589">
                  <c:v>3589</c:v>
                </c:pt>
                <c:pt idx="3590">
                  <c:v>3590</c:v>
                </c:pt>
                <c:pt idx="3591">
                  <c:v>3591</c:v>
                </c:pt>
                <c:pt idx="3592">
                  <c:v>3592</c:v>
                </c:pt>
                <c:pt idx="3593">
                  <c:v>3593</c:v>
                </c:pt>
                <c:pt idx="3594">
                  <c:v>3594</c:v>
                </c:pt>
                <c:pt idx="3595">
                  <c:v>3595</c:v>
                </c:pt>
                <c:pt idx="3596">
                  <c:v>3596</c:v>
                </c:pt>
                <c:pt idx="3597">
                  <c:v>3597</c:v>
                </c:pt>
                <c:pt idx="3598">
                  <c:v>3598</c:v>
                </c:pt>
                <c:pt idx="3599">
                  <c:v>3599</c:v>
                </c:pt>
                <c:pt idx="3600">
                  <c:v>3600</c:v>
                </c:pt>
                <c:pt idx="3601">
                  <c:v>3601</c:v>
                </c:pt>
                <c:pt idx="3602">
                  <c:v>3602</c:v>
                </c:pt>
                <c:pt idx="3603">
                  <c:v>3603</c:v>
                </c:pt>
                <c:pt idx="3604">
                  <c:v>3604</c:v>
                </c:pt>
                <c:pt idx="3605">
                  <c:v>3605</c:v>
                </c:pt>
                <c:pt idx="3606">
                  <c:v>3606</c:v>
                </c:pt>
                <c:pt idx="3607">
                  <c:v>3607</c:v>
                </c:pt>
                <c:pt idx="3608">
                  <c:v>3608</c:v>
                </c:pt>
                <c:pt idx="3609">
                  <c:v>3609</c:v>
                </c:pt>
                <c:pt idx="3610">
                  <c:v>3610</c:v>
                </c:pt>
                <c:pt idx="3611">
                  <c:v>3611</c:v>
                </c:pt>
                <c:pt idx="3612">
                  <c:v>3612</c:v>
                </c:pt>
                <c:pt idx="3613">
                  <c:v>3613</c:v>
                </c:pt>
                <c:pt idx="3614">
                  <c:v>3614</c:v>
                </c:pt>
                <c:pt idx="3615">
                  <c:v>3615</c:v>
                </c:pt>
                <c:pt idx="3616">
                  <c:v>3616</c:v>
                </c:pt>
                <c:pt idx="3617">
                  <c:v>3617</c:v>
                </c:pt>
                <c:pt idx="3618">
                  <c:v>3618</c:v>
                </c:pt>
                <c:pt idx="3619">
                  <c:v>3619</c:v>
                </c:pt>
                <c:pt idx="3620">
                  <c:v>3620</c:v>
                </c:pt>
                <c:pt idx="3621">
                  <c:v>3621</c:v>
                </c:pt>
                <c:pt idx="3622">
                  <c:v>3622</c:v>
                </c:pt>
                <c:pt idx="3623">
                  <c:v>3623</c:v>
                </c:pt>
                <c:pt idx="3624">
                  <c:v>3624</c:v>
                </c:pt>
                <c:pt idx="3625">
                  <c:v>3625</c:v>
                </c:pt>
                <c:pt idx="3626">
                  <c:v>3626</c:v>
                </c:pt>
                <c:pt idx="3627">
                  <c:v>3627</c:v>
                </c:pt>
                <c:pt idx="3628">
                  <c:v>3628</c:v>
                </c:pt>
                <c:pt idx="3629">
                  <c:v>3629</c:v>
                </c:pt>
                <c:pt idx="3630">
                  <c:v>3630</c:v>
                </c:pt>
                <c:pt idx="3631">
                  <c:v>3631</c:v>
                </c:pt>
                <c:pt idx="3632">
                  <c:v>3632</c:v>
                </c:pt>
                <c:pt idx="3633">
                  <c:v>3633</c:v>
                </c:pt>
                <c:pt idx="3634">
                  <c:v>3634</c:v>
                </c:pt>
                <c:pt idx="3635">
                  <c:v>3635</c:v>
                </c:pt>
                <c:pt idx="3636">
                  <c:v>3636</c:v>
                </c:pt>
                <c:pt idx="3637">
                  <c:v>3637</c:v>
                </c:pt>
                <c:pt idx="3638">
                  <c:v>3638</c:v>
                </c:pt>
                <c:pt idx="3639">
                  <c:v>3639</c:v>
                </c:pt>
                <c:pt idx="3640">
                  <c:v>3640</c:v>
                </c:pt>
                <c:pt idx="3641">
                  <c:v>3641</c:v>
                </c:pt>
                <c:pt idx="3642">
                  <c:v>3642</c:v>
                </c:pt>
                <c:pt idx="3643">
                  <c:v>3643</c:v>
                </c:pt>
                <c:pt idx="3644">
                  <c:v>3644</c:v>
                </c:pt>
                <c:pt idx="3645">
                  <c:v>3645</c:v>
                </c:pt>
                <c:pt idx="3646">
                  <c:v>3646</c:v>
                </c:pt>
                <c:pt idx="3647">
                  <c:v>3647</c:v>
                </c:pt>
                <c:pt idx="3648">
                  <c:v>3648</c:v>
                </c:pt>
                <c:pt idx="3649">
                  <c:v>3649</c:v>
                </c:pt>
                <c:pt idx="3650">
                  <c:v>3650</c:v>
                </c:pt>
                <c:pt idx="3651">
                  <c:v>3651</c:v>
                </c:pt>
                <c:pt idx="3652">
                  <c:v>3652</c:v>
                </c:pt>
                <c:pt idx="3653">
                  <c:v>3653</c:v>
                </c:pt>
                <c:pt idx="3654">
                  <c:v>3654</c:v>
                </c:pt>
                <c:pt idx="3655">
                  <c:v>3655</c:v>
                </c:pt>
                <c:pt idx="3656">
                  <c:v>3656</c:v>
                </c:pt>
                <c:pt idx="3657">
                  <c:v>3657</c:v>
                </c:pt>
                <c:pt idx="3658">
                  <c:v>3658</c:v>
                </c:pt>
                <c:pt idx="3659">
                  <c:v>3659</c:v>
                </c:pt>
                <c:pt idx="3660">
                  <c:v>3660</c:v>
                </c:pt>
                <c:pt idx="3661">
                  <c:v>3661</c:v>
                </c:pt>
                <c:pt idx="3662">
                  <c:v>3662</c:v>
                </c:pt>
                <c:pt idx="3663">
                  <c:v>3663</c:v>
                </c:pt>
                <c:pt idx="3664">
                  <c:v>3664</c:v>
                </c:pt>
                <c:pt idx="3665">
                  <c:v>3665</c:v>
                </c:pt>
                <c:pt idx="3666">
                  <c:v>3666</c:v>
                </c:pt>
                <c:pt idx="3667">
                  <c:v>3667</c:v>
                </c:pt>
                <c:pt idx="3668">
                  <c:v>3668</c:v>
                </c:pt>
                <c:pt idx="3669">
                  <c:v>3669</c:v>
                </c:pt>
                <c:pt idx="3670">
                  <c:v>3670</c:v>
                </c:pt>
                <c:pt idx="3671">
                  <c:v>3671</c:v>
                </c:pt>
                <c:pt idx="3672">
                  <c:v>3672</c:v>
                </c:pt>
                <c:pt idx="3673">
                  <c:v>3673</c:v>
                </c:pt>
                <c:pt idx="3674">
                  <c:v>3674</c:v>
                </c:pt>
                <c:pt idx="3675">
                  <c:v>3675</c:v>
                </c:pt>
                <c:pt idx="3676">
                  <c:v>3676</c:v>
                </c:pt>
                <c:pt idx="3677">
                  <c:v>3677</c:v>
                </c:pt>
                <c:pt idx="3678">
                  <c:v>3678</c:v>
                </c:pt>
                <c:pt idx="3679">
                  <c:v>3679</c:v>
                </c:pt>
                <c:pt idx="3680">
                  <c:v>3680</c:v>
                </c:pt>
                <c:pt idx="3681">
                  <c:v>3681</c:v>
                </c:pt>
                <c:pt idx="3682">
                  <c:v>3682</c:v>
                </c:pt>
                <c:pt idx="3683">
                  <c:v>3683</c:v>
                </c:pt>
                <c:pt idx="3684">
                  <c:v>3684</c:v>
                </c:pt>
                <c:pt idx="3685">
                  <c:v>3685</c:v>
                </c:pt>
                <c:pt idx="3686">
                  <c:v>3686</c:v>
                </c:pt>
                <c:pt idx="3687">
                  <c:v>3687</c:v>
                </c:pt>
                <c:pt idx="3688">
                  <c:v>3688</c:v>
                </c:pt>
                <c:pt idx="3689">
                  <c:v>3689</c:v>
                </c:pt>
                <c:pt idx="3690">
                  <c:v>3690</c:v>
                </c:pt>
                <c:pt idx="3691">
                  <c:v>3691</c:v>
                </c:pt>
                <c:pt idx="3692">
                  <c:v>3692</c:v>
                </c:pt>
                <c:pt idx="3693">
                  <c:v>3693</c:v>
                </c:pt>
                <c:pt idx="3694">
                  <c:v>3694</c:v>
                </c:pt>
                <c:pt idx="3695">
                  <c:v>3695</c:v>
                </c:pt>
                <c:pt idx="3696">
                  <c:v>3696</c:v>
                </c:pt>
                <c:pt idx="3697">
                  <c:v>3697</c:v>
                </c:pt>
                <c:pt idx="3698">
                  <c:v>3698</c:v>
                </c:pt>
                <c:pt idx="3699">
                  <c:v>3699</c:v>
                </c:pt>
                <c:pt idx="3700">
                  <c:v>3700</c:v>
                </c:pt>
                <c:pt idx="3701">
                  <c:v>3701</c:v>
                </c:pt>
                <c:pt idx="3702">
                  <c:v>3702</c:v>
                </c:pt>
                <c:pt idx="3703">
                  <c:v>3703</c:v>
                </c:pt>
                <c:pt idx="3704">
                  <c:v>3704</c:v>
                </c:pt>
                <c:pt idx="3705">
                  <c:v>3705</c:v>
                </c:pt>
                <c:pt idx="3706">
                  <c:v>3706</c:v>
                </c:pt>
                <c:pt idx="3707">
                  <c:v>3707</c:v>
                </c:pt>
                <c:pt idx="3708">
                  <c:v>3708</c:v>
                </c:pt>
                <c:pt idx="3709">
                  <c:v>3709</c:v>
                </c:pt>
                <c:pt idx="3710">
                  <c:v>3710</c:v>
                </c:pt>
                <c:pt idx="3711">
                  <c:v>3711</c:v>
                </c:pt>
                <c:pt idx="3712">
                  <c:v>3712</c:v>
                </c:pt>
                <c:pt idx="3713">
                  <c:v>3713</c:v>
                </c:pt>
                <c:pt idx="3714">
                  <c:v>3714</c:v>
                </c:pt>
                <c:pt idx="3715">
                  <c:v>3715</c:v>
                </c:pt>
                <c:pt idx="3716">
                  <c:v>3716</c:v>
                </c:pt>
                <c:pt idx="3717">
                  <c:v>3717</c:v>
                </c:pt>
                <c:pt idx="3718">
                  <c:v>3718</c:v>
                </c:pt>
                <c:pt idx="3719">
                  <c:v>3719</c:v>
                </c:pt>
                <c:pt idx="3720">
                  <c:v>3720</c:v>
                </c:pt>
                <c:pt idx="3721">
                  <c:v>3721</c:v>
                </c:pt>
                <c:pt idx="3722">
                  <c:v>3722</c:v>
                </c:pt>
                <c:pt idx="3723">
                  <c:v>3723</c:v>
                </c:pt>
                <c:pt idx="3724">
                  <c:v>3724</c:v>
                </c:pt>
                <c:pt idx="3725">
                  <c:v>3725</c:v>
                </c:pt>
                <c:pt idx="3726">
                  <c:v>3726</c:v>
                </c:pt>
                <c:pt idx="3727">
                  <c:v>3727</c:v>
                </c:pt>
                <c:pt idx="3728">
                  <c:v>3728</c:v>
                </c:pt>
                <c:pt idx="3729">
                  <c:v>3729</c:v>
                </c:pt>
                <c:pt idx="3730">
                  <c:v>3730</c:v>
                </c:pt>
                <c:pt idx="3731">
                  <c:v>3731</c:v>
                </c:pt>
                <c:pt idx="3732">
                  <c:v>3732</c:v>
                </c:pt>
                <c:pt idx="3733">
                  <c:v>3733</c:v>
                </c:pt>
                <c:pt idx="3734">
                  <c:v>3734</c:v>
                </c:pt>
                <c:pt idx="3735">
                  <c:v>3735</c:v>
                </c:pt>
                <c:pt idx="3736">
                  <c:v>3736</c:v>
                </c:pt>
                <c:pt idx="3737">
                  <c:v>3737</c:v>
                </c:pt>
                <c:pt idx="3738">
                  <c:v>3738</c:v>
                </c:pt>
                <c:pt idx="3739">
                  <c:v>3739</c:v>
                </c:pt>
                <c:pt idx="3740">
                  <c:v>3740</c:v>
                </c:pt>
                <c:pt idx="3741">
                  <c:v>3741</c:v>
                </c:pt>
                <c:pt idx="3742">
                  <c:v>3742</c:v>
                </c:pt>
                <c:pt idx="3743">
                  <c:v>3743</c:v>
                </c:pt>
                <c:pt idx="3744">
                  <c:v>3744</c:v>
                </c:pt>
                <c:pt idx="3745">
                  <c:v>3745</c:v>
                </c:pt>
                <c:pt idx="3746">
                  <c:v>3746</c:v>
                </c:pt>
                <c:pt idx="3747">
                  <c:v>3747</c:v>
                </c:pt>
                <c:pt idx="3748">
                  <c:v>3748</c:v>
                </c:pt>
                <c:pt idx="3749">
                  <c:v>3749</c:v>
                </c:pt>
                <c:pt idx="3750">
                  <c:v>3750</c:v>
                </c:pt>
                <c:pt idx="3751">
                  <c:v>3751</c:v>
                </c:pt>
                <c:pt idx="3752">
                  <c:v>3752</c:v>
                </c:pt>
                <c:pt idx="3753">
                  <c:v>3753</c:v>
                </c:pt>
                <c:pt idx="3754">
                  <c:v>3754</c:v>
                </c:pt>
                <c:pt idx="3755">
                  <c:v>3755</c:v>
                </c:pt>
                <c:pt idx="3756">
                  <c:v>3756</c:v>
                </c:pt>
                <c:pt idx="3757">
                  <c:v>3757</c:v>
                </c:pt>
                <c:pt idx="3758">
                  <c:v>3758</c:v>
                </c:pt>
                <c:pt idx="3759">
                  <c:v>3759</c:v>
                </c:pt>
                <c:pt idx="3760">
                  <c:v>3760</c:v>
                </c:pt>
                <c:pt idx="3761">
                  <c:v>3761</c:v>
                </c:pt>
                <c:pt idx="3762">
                  <c:v>3762</c:v>
                </c:pt>
                <c:pt idx="3763">
                  <c:v>3763</c:v>
                </c:pt>
                <c:pt idx="3764">
                  <c:v>3764</c:v>
                </c:pt>
                <c:pt idx="3765">
                  <c:v>3765</c:v>
                </c:pt>
                <c:pt idx="3766">
                  <c:v>3766</c:v>
                </c:pt>
                <c:pt idx="3767">
                  <c:v>3767</c:v>
                </c:pt>
                <c:pt idx="3768">
                  <c:v>3768</c:v>
                </c:pt>
                <c:pt idx="3769">
                  <c:v>3769</c:v>
                </c:pt>
                <c:pt idx="3770">
                  <c:v>3770</c:v>
                </c:pt>
                <c:pt idx="3771">
                  <c:v>3771</c:v>
                </c:pt>
                <c:pt idx="3772">
                  <c:v>3772</c:v>
                </c:pt>
                <c:pt idx="3773">
                  <c:v>3773</c:v>
                </c:pt>
                <c:pt idx="3774">
                  <c:v>3774</c:v>
                </c:pt>
                <c:pt idx="3775">
                  <c:v>3775</c:v>
                </c:pt>
                <c:pt idx="3776">
                  <c:v>3776</c:v>
                </c:pt>
                <c:pt idx="3777">
                  <c:v>3777</c:v>
                </c:pt>
                <c:pt idx="3778">
                  <c:v>3778</c:v>
                </c:pt>
                <c:pt idx="3779">
                  <c:v>3779</c:v>
                </c:pt>
                <c:pt idx="3780">
                  <c:v>3780</c:v>
                </c:pt>
                <c:pt idx="3781">
                  <c:v>3781</c:v>
                </c:pt>
                <c:pt idx="3782">
                  <c:v>3782</c:v>
                </c:pt>
                <c:pt idx="3783">
                  <c:v>3783</c:v>
                </c:pt>
                <c:pt idx="3784">
                  <c:v>3784</c:v>
                </c:pt>
                <c:pt idx="3785">
                  <c:v>3785</c:v>
                </c:pt>
                <c:pt idx="3786">
                  <c:v>3786</c:v>
                </c:pt>
                <c:pt idx="3787">
                  <c:v>3787</c:v>
                </c:pt>
                <c:pt idx="3788">
                  <c:v>3788</c:v>
                </c:pt>
                <c:pt idx="3789">
                  <c:v>3789</c:v>
                </c:pt>
                <c:pt idx="3790">
                  <c:v>3790</c:v>
                </c:pt>
                <c:pt idx="3791">
                  <c:v>3791</c:v>
                </c:pt>
                <c:pt idx="3792">
                  <c:v>3792</c:v>
                </c:pt>
                <c:pt idx="3793">
                  <c:v>3793</c:v>
                </c:pt>
                <c:pt idx="3794">
                  <c:v>3794</c:v>
                </c:pt>
                <c:pt idx="3795">
                  <c:v>3795</c:v>
                </c:pt>
                <c:pt idx="3796">
                  <c:v>3796</c:v>
                </c:pt>
                <c:pt idx="3797">
                  <c:v>3797</c:v>
                </c:pt>
                <c:pt idx="3798">
                  <c:v>3798</c:v>
                </c:pt>
                <c:pt idx="3799">
                  <c:v>3799</c:v>
                </c:pt>
                <c:pt idx="3800">
                  <c:v>3800</c:v>
                </c:pt>
                <c:pt idx="3801">
                  <c:v>3801</c:v>
                </c:pt>
                <c:pt idx="3802">
                  <c:v>3802</c:v>
                </c:pt>
                <c:pt idx="3803">
                  <c:v>3803</c:v>
                </c:pt>
                <c:pt idx="3804">
                  <c:v>3804</c:v>
                </c:pt>
                <c:pt idx="3805">
                  <c:v>3805</c:v>
                </c:pt>
                <c:pt idx="3806">
                  <c:v>3806</c:v>
                </c:pt>
                <c:pt idx="3807">
                  <c:v>3807</c:v>
                </c:pt>
                <c:pt idx="3808">
                  <c:v>3808</c:v>
                </c:pt>
                <c:pt idx="3809">
                  <c:v>3809</c:v>
                </c:pt>
                <c:pt idx="3810">
                  <c:v>3810</c:v>
                </c:pt>
                <c:pt idx="3811">
                  <c:v>3811</c:v>
                </c:pt>
                <c:pt idx="3812">
                  <c:v>3812</c:v>
                </c:pt>
                <c:pt idx="3813">
                  <c:v>3813</c:v>
                </c:pt>
                <c:pt idx="3814">
                  <c:v>3814</c:v>
                </c:pt>
                <c:pt idx="3815">
                  <c:v>3815</c:v>
                </c:pt>
                <c:pt idx="3816">
                  <c:v>3816</c:v>
                </c:pt>
                <c:pt idx="3817">
                  <c:v>3817</c:v>
                </c:pt>
                <c:pt idx="3818">
                  <c:v>3818</c:v>
                </c:pt>
                <c:pt idx="3819">
                  <c:v>3819</c:v>
                </c:pt>
                <c:pt idx="3820">
                  <c:v>3820</c:v>
                </c:pt>
                <c:pt idx="3821">
                  <c:v>3821</c:v>
                </c:pt>
                <c:pt idx="3822">
                  <c:v>3822</c:v>
                </c:pt>
                <c:pt idx="3823">
                  <c:v>3823</c:v>
                </c:pt>
                <c:pt idx="3824">
                  <c:v>3824</c:v>
                </c:pt>
                <c:pt idx="3825">
                  <c:v>3825</c:v>
                </c:pt>
                <c:pt idx="3826">
                  <c:v>3826</c:v>
                </c:pt>
                <c:pt idx="3827">
                  <c:v>3827</c:v>
                </c:pt>
                <c:pt idx="3828">
                  <c:v>3828</c:v>
                </c:pt>
                <c:pt idx="3829">
                  <c:v>3829</c:v>
                </c:pt>
                <c:pt idx="3830">
                  <c:v>3830</c:v>
                </c:pt>
                <c:pt idx="3831">
                  <c:v>3831</c:v>
                </c:pt>
                <c:pt idx="3832">
                  <c:v>3832</c:v>
                </c:pt>
                <c:pt idx="3833">
                  <c:v>3833</c:v>
                </c:pt>
                <c:pt idx="3834">
                  <c:v>3834</c:v>
                </c:pt>
                <c:pt idx="3835">
                  <c:v>3835</c:v>
                </c:pt>
                <c:pt idx="3836">
                  <c:v>3836</c:v>
                </c:pt>
                <c:pt idx="3837">
                  <c:v>3837</c:v>
                </c:pt>
                <c:pt idx="3838">
                  <c:v>3838</c:v>
                </c:pt>
                <c:pt idx="3839">
                  <c:v>3839</c:v>
                </c:pt>
                <c:pt idx="3840">
                  <c:v>3840</c:v>
                </c:pt>
                <c:pt idx="3841">
                  <c:v>3841</c:v>
                </c:pt>
                <c:pt idx="3842">
                  <c:v>3842</c:v>
                </c:pt>
                <c:pt idx="3843">
                  <c:v>3843</c:v>
                </c:pt>
                <c:pt idx="3844">
                  <c:v>3844</c:v>
                </c:pt>
                <c:pt idx="3845">
                  <c:v>3845</c:v>
                </c:pt>
                <c:pt idx="3846">
                  <c:v>3846</c:v>
                </c:pt>
                <c:pt idx="3847">
                  <c:v>3847</c:v>
                </c:pt>
                <c:pt idx="3848">
                  <c:v>3848</c:v>
                </c:pt>
                <c:pt idx="3849">
                  <c:v>3849</c:v>
                </c:pt>
                <c:pt idx="3850">
                  <c:v>3850</c:v>
                </c:pt>
                <c:pt idx="3851">
                  <c:v>3851</c:v>
                </c:pt>
                <c:pt idx="3852">
                  <c:v>3852</c:v>
                </c:pt>
                <c:pt idx="3853">
                  <c:v>3853</c:v>
                </c:pt>
                <c:pt idx="3854">
                  <c:v>3854</c:v>
                </c:pt>
                <c:pt idx="3855">
                  <c:v>3855</c:v>
                </c:pt>
                <c:pt idx="3856">
                  <c:v>3856</c:v>
                </c:pt>
                <c:pt idx="3857">
                  <c:v>3857</c:v>
                </c:pt>
                <c:pt idx="3858">
                  <c:v>3858</c:v>
                </c:pt>
                <c:pt idx="3859">
                  <c:v>3859</c:v>
                </c:pt>
                <c:pt idx="3860">
                  <c:v>3860</c:v>
                </c:pt>
                <c:pt idx="3861">
                  <c:v>3861</c:v>
                </c:pt>
                <c:pt idx="3862">
                  <c:v>3862</c:v>
                </c:pt>
                <c:pt idx="3863">
                  <c:v>3863</c:v>
                </c:pt>
                <c:pt idx="3864">
                  <c:v>3864</c:v>
                </c:pt>
                <c:pt idx="3865">
                  <c:v>3865</c:v>
                </c:pt>
                <c:pt idx="3866">
                  <c:v>3866</c:v>
                </c:pt>
                <c:pt idx="3867">
                  <c:v>3867</c:v>
                </c:pt>
                <c:pt idx="3868">
                  <c:v>3868</c:v>
                </c:pt>
                <c:pt idx="3869">
                  <c:v>3869</c:v>
                </c:pt>
                <c:pt idx="3870">
                  <c:v>3870</c:v>
                </c:pt>
                <c:pt idx="3871">
                  <c:v>3871</c:v>
                </c:pt>
                <c:pt idx="3872">
                  <c:v>3872</c:v>
                </c:pt>
                <c:pt idx="3873">
                  <c:v>3873</c:v>
                </c:pt>
                <c:pt idx="3874">
                  <c:v>3874</c:v>
                </c:pt>
                <c:pt idx="3875">
                  <c:v>3875</c:v>
                </c:pt>
                <c:pt idx="3876">
                  <c:v>3876</c:v>
                </c:pt>
                <c:pt idx="3877">
                  <c:v>3877</c:v>
                </c:pt>
                <c:pt idx="3878">
                  <c:v>3878</c:v>
                </c:pt>
                <c:pt idx="3879">
                  <c:v>3879</c:v>
                </c:pt>
                <c:pt idx="3880">
                  <c:v>3880</c:v>
                </c:pt>
                <c:pt idx="3881">
                  <c:v>3881</c:v>
                </c:pt>
                <c:pt idx="3882">
                  <c:v>3882</c:v>
                </c:pt>
                <c:pt idx="3883">
                  <c:v>3883</c:v>
                </c:pt>
                <c:pt idx="3884">
                  <c:v>3884</c:v>
                </c:pt>
                <c:pt idx="3885">
                  <c:v>3885</c:v>
                </c:pt>
                <c:pt idx="3886">
                  <c:v>3886</c:v>
                </c:pt>
                <c:pt idx="3887">
                  <c:v>3887</c:v>
                </c:pt>
                <c:pt idx="3888">
                  <c:v>3888</c:v>
                </c:pt>
                <c:pt idx="3889">
                  <c:v>3889</c:v>
                </c:pt>
                <c:pt idx="3890">
                  <c:v>3890</c:v>
                </c:pt>
                <c:pt idx="3891">
                  <c:v>3891</c:v>
                </c:pt>
                <c:pt idx="3892">
                  <c:v>3892</c:v>
                </c:pt>
                <c:pt idx="3893">
                  <c:v>3893</c:v>
                </c:pt>
                <c:pt idx="3894">
                  <c:v>3894</c:v>
                </c:pt>
                <c:pt idx="3895">
                  <c:v>3895</c:v>
                </c:pt>
                <c:pt idx="3896">
                  <c:v>3896</c:v>
                </c:pt>
                <c:pt idx="3897">
                  <c:v>3897</c:v>
                </c:pt>
                <c:pt idx="3898">
                  <c:v>3898</c:v>
                </c:pt>
                <c:pt idx="3899">
                  <c:v>3899</c:v>
                </c:pt>
                <c:pt idx="3900">
                  <c:v>3900</c:v>
                </c:pt>
                <c:pt idx="3901">
                  <c:v>3901</c:v>
                </c:pt>
                <c:pt idx="3902">
                  <c:v>3902</c:v>
                </c:pt>
                <c:pt idx="3903">
                  <c:v>3903</c:v>
                </c:pt>
                <c:pt idx="3904">
                  <c:v>3904</c:v>
                </c:pt>
                <c:pt idx="3905">
                  <c:v>3905</c:v>
                </c:pt>
                <c:pt idx="3906">
                  <c:v>3906</c:v>
                </c:pt>
                <c:pt idx="3907">
                  <c:v>3907</c:v>
                </c:pt>
                <c:pt idx="3908">
                  <c:v>3908</c:v>
                </c:pt>
                <c:pt idx="3909">
                  <c:v>3909</c:v>
                </c:pt>
                <c:pt idx="3910">
                  <c:v>3910</c:v>
                </c:pt>
                <c:pt idx="3911">
                  <c:v>3911</c:v>
                </c:pt>
                <c:pt idx="3912">
                  <c:v>3912</c:v>
                </c:pt>
                <c:pt idx="3913">
                  <c:v>3913</c:v>
                </c:pt>
                <c:pt idx="3914">
                  <c:v>3914</c:v>
                </c:pt>
                <c:pt idx="3915">
                  <c:v>3915</c:v>
                </c:pt>
                <c:pt idx="3916">
                  <c:v>3916</c:v>
                </c:pt>
                <c:pt idx="3917">
                  <c:v>3917</c:v>
                </c:pt>
                <c:pt idx="3918">
                  <c:v>3918</c:v>
                </c:pt>
                <c:pt idx="3919">
                  <c:v>3919</c:v>
                </c:pt>
                <c:pt idx="3920">
                  <c:v>3920</c:v>
                </c:pt>
                <c:pt idx="3921">
                  <c:v>3921</c:v>
                </c:pt>
                <c:pt idx="3922">
                  <c:v>3922</c:v>
                </c:pt>
                <c:pt idx="3923">
                  <c:v>3923</c:v>
                </c:pt>
                <c:pt idx="3924">
                  <c:v>3924</c:v>
                </c:pt>
                <c:pt idx="3925">
                  <c:v>3925</c:v>
                </c:pt>
                <c:pt idx="3926">
                  <c:v>3926</c:v>
                </c:pt>
                <c:pt idx="3927">
                  <c:v>3927</c:v>
                </c:pt>
                <c:pt idx="3928">
                  <c:v>3928</c:v>
                </c:pt>
                <c:pt idx="3929">
                  <c:v>3929</c:v>
                </c:pt>
                <c:pt idx="3930">
                  <c:v>3930</c:v>
                </c:pt>
                <c:pt idx="3931">
                  <c:v>3931</c:v>
                </c:pt>
                <c:pt idx="3932">
                  <c:v>3932</c:v>
                </c:pt>
                <c:pt idx="3933">
                  <c:v>3933</c:v>
                </c:pt>
                <c:pt idx="3934">
                  <c:v>3934</c:v>
                </c:pt>
                <c:pt idx="3935">
                  <c:v>3935</c:v>
                </c:pt>
                <c:pt idx="3936">
                  <c:v>3936</c:v>
                </c:pt>
                <c:pt idx="3937">
                  <c:v>3937</c:v>
                </c:pt>
                <c:pt idx="3938">
                  <c:v>3938</c:v>
                </c:pt>
                <c:pt idx="3939">
                  <c:v>3939</c:v>
                </c:pt>
                <c:pt idx="3940">
                  <c:v>3940</c:v>
                </c:pt>
                <c:pt idx="3941">
                  <c:v>3941</c:v>
                </c:pt>
                <c:pt idx="3942">
                  <c:v>3942</c:v>
                </c:pt>
                <c:pt idx="3943">
                  <c:v>3943</c:v>
                </c:pt>
                <c:pt idx="3944">
                  <c:v>3944</c:v>
                </c:pt>
                <c:pt idx="3945">
                  <c:v>3945</c:v>
                </c:pt>
                <c:pt idx="3946">
                  <c:v>3946</c:v>
                </c:pt>
                <c:pt idx="3947">
                  <c:v>3947</c:v>
                </c:pt>
                <c:pt idx="3948">
                  <c:v>3948</c:v>
                </c:pt>
                <c:pt idx="3949">
                  <c:v>3949</c:v>
                </c:pt>
                <c:pt idx="3950">
                  <c:v>3950</c:v>
                </c:pt>
                <c:pt idx="3951">
                  <c:v>3951</c:v>
                </c:pt>
                <c:pt idx="3952">
                  <c:v>3952</c:v>
                </c:pt>
                <c:pt idx="3953">
                  <c:v>3953</c:v>
                </c:pt>
                <c:pt idx="3954">
                  <c:v>3954</c:v>
                </c:pt>
                <c:pt idx="3955">
                  <c:v>3955</c:v>
                </c:pt>
                <c:pt idx="3956">
                  <c:v>3956</c:v>
                </c:pt>
                <c:pt idx="3957">
                  <c:v>3957</c:v>
                </c:pt>
                <c:pt idx="3958">
                  <c:v>3958</c:v>
                </c:pt>
                <c:pt idx="3959">
                  <c:v>3959</c:v>
                </c:pt>
                <c:pt idx="3960">
                  <c:v>3960</c:v>
                </c:pt>
                <c:pt idx="3961">
                  <c:v>3961</c:v>
                </c:pt>
                <c:pt idx="3962">
                  <c:v>3962</c:v>
                </c:pt>
                <c:pt idx="3963">
                  <c:v>3963</c:v>
                </c:pt>
                <c:pt idx="3964">
                  <c:v>3964</c:v>
                </c:pt>
                <c:pt idx="3965">
                  <c:v>3965</c:v>
                </c:pt>
                <c:pt idx="3966">
                  <c:v>3966</c:v>
                </c:pt>
                <c:pt idx="3967">
                  <c:v>3967</c:v>
                </c:pt>
                <c:pt idx="3968">
                  <c:v>3968</c:v>
                </c:pt>
                <c:pt idx="3969">
                  <c:v>3969</c:v>
                </c:pt>
                <c:pt idx="3970">
                  <c:v>3970</c:v>
                </c:pt>
                <c:pt idx="3971">
                  <c:v>3971</c:v>
                </c:pt>
                <c:pt idx="3972">
                  <c:v>3972</c:v>
                </c:pt>
                <c:pt idx="3973">
                  <c:v>3973</c:v>
                </c:pt>
                <c:pt idx="3974">
                  <c:v>3974</c:v>
                </c:pt>
                <c:pt idx="3975">
                  <c:v>3975</c:v>
                </c:pt>
                <c:pt idx="3976">
                  <c:v>3976</c:v>
                </c:pt>
                <c:pt idx="3977">
                  <c:v>3977</c:v>
                </c:pt>
                <c:pt idx="3978">
                  <c:v>3978</c:v>
                </c:pt>
                <c:pt idx="3979">
                  <c:v>3979</c:v>
                </c:pt>
                <c:pt idx="3980">
                  <c:v>3980</c:v>
                </c:pt>
                <c:pt idx="3981">
                  <c:v>3981</c:v>
                </c:pt>
                <c:pt idx="3982">
                  <c:v>3982</c:v>
                </c:pt>
                <c:pt idx="3983">
                  <c:v>3983</c:v>
                </c:pt>
                <c:pt idx="3984">
                  <c:v>3984</c:v>
                </c:pt>
                <c:pt idx="3985">
                  <c:v>3985</c:v>
                </c:pt>
                <c:pt idx="3986">
                  <c:v>3986</c:v>
                </c:pt>
                <c:pt idx="3987">
                  <c:v>3987</c:v>
                </c:pt>
                <c:pt idx="3988">
                  <c:v>3988</c:v>
                </c:pt>
                <c:pt idx="3989">
                  <c:v>3989</c:v>
                </c:pt>
                <c:pt idx="3990">
                  <c:v>3990</c:v>
                </c:pt>
                <c:pt idx="3991">
                  <c:v>3991</c:v>
                </c:pt>
                <c:pt idx="3992">
                  <c:v>3992</c:v>
                </c:pt>
                <c:pt idx="3993">
                  <c:v>3993</c:v>
                </c:pt>
                <c:pt idx="3994">
                  <c:v>3994</c:v>
                </c:pt>
                <c:pt idx="3995">
                  <c:v>3995</c:v>
                </c:pt>
                <c:pt idx="3996">
                  <c:v>3996</c:v>
                </c:pt>
                <c:pt idx="3997">
                  <c:v>3997</c:v>
                </c:pt>
                <c:pt idx="3998">
                  <c:v>3998</c:v>
                </c:pt>
                <c:pt idx="3999">
                  <c:v>3999</c:v>
                </c:pt>
                <c:pt idx="4000">
                  <c:v>4000</c:v>
                </c:pt>
                <c:pt idx="4001">
                  <c:v>4001</c:v>
                </c:pt>
                <c:pt idx="4002">
                  <c:v>4002</c:v>
                </c:pt>
                <c:pt idx="4003">
                  <c:v>4003</c:v>
                </c:pt>
                <c:pt idx="4004">
                  <c:v>4004</c:v>
                </c:pt>
                <c:pt idx="4005">
                  <c:v>4005</c:v>
                </c:pt>
                <c:pt idx="4006">
                  <c:v>4006</c:v>
                </c:pt>
                <c:pt idx="4007">
                  <c:v>4007</c:v>
                </c:pt>
                <c:pt idx="4008">
                  <c:v>4008</c:v>
                </c:pt>
                <c:pt idx="4009">
                  <c:v>4009</c:v>
                </c:pt>
                <c:pt idx="4010">
                  <c:v>4010</c:v>
                </c:pt>
                <c:pt idx="4011">
                  <c:v>4011</c:v>
                </c:pt>
                <c:pt idx="4012">
                  <c:v>4012</c:v>
                </c:pt>
                <c:pt idx="4013">
                  <c:v>4013</c:v>
                </c:pt>
                <c:pt idx="4014">
                  <c:v>4014</c:v>
                </c:pt>
                <c:pt idx="4015">
                  <c:v>4015</c:v>
                </c:pt>
                <c:pt idx="4016">
                  <c:v>4016</c:v>
                </c:pt>
                <c:pt idx="4017">
                  <c:v>4017</c:v>
                </c:pt>
                <c:pt idx="4018">
                  <c:v>4018</c:v>
                </c:pt>
                <c:pt idx="4019">
                  <c:v>4019</c:v>
                </c:pt>
                <c:pt idx="4020">
                  <c:v>4020</c:v>
                </c:pt>
                <c:pt idx="4021">
                  <c:v>4021</c:v>
                </c:pt>
                <c:pt idx="4022">
                  <c:v>4022</c:v>
                </c:pt>
                <c:pt idx="4023">
                  <c:v>4023</c:v>
                </c:pt>
                <c:pt idx="4024">
                  <c:v>4024</c:v>
                </c:pt>
                <c:pt idx="4025">
                  <c:v>4025</c:v>
                </c:pt>
                <c:pt idx="4026">
                  <c:v>4026</c:v>
                </c:pt>
                <c:pt idx="4027">
                  <c:v>4027</c:v>
                </c:pt>
                <c:pt idx="4028">
                  <c:v>4028</c:v>
                </c:pt>
                <c:pt idx="4029">
                  <c:v>4029</c:v>
                </c:pt>
                <c:pt idx="4030">
                  <c:v>4030</c:v>
                </c:pt>
                <c:pt idx="4031">
                  <c:v>4031</c:v>
                </c:pt>
                <c:pt idx="4032">
                  <c:v>4032</c:v>
                </c:pt>
                <c:pt idx="4033">
                  <c:v>4033</c:v>
                </c:pt>
                <c:pt idx="4034">
                  <c:v>4034</c:v>
                </c:pt>
                <c:pt idx="4035">
                  <c:v>4035</c:v>
                </c:pt>
                <c:pt idx="4036">
                  <c:v>4036</c:v>
                </c:pt>
                <c:pt idx="4037">
                  <c:v>4037</c:v>
                </c:pt>
                <c:pt idx="4038">
                  <c:v>4038</c:v>
                </c:pt>
                <c:pt idx="4039">
                  <c:v>4039</c:v>
                </c:pt>
                <c:pt idx="4040">
                  <c:v>4040</c:v>
                </c:pt>
                <c:pt idx="4041">
                  <c:v>4041</c:v>
                </c:pt>
                <c:pt idx="4042">
                  <c:v>4042</c:v>
                </c:pt>
                <c:pt idx="4043">
                  <c:v>4043</c:v>
                </c:pt>
                <c:pt idx="4044">
                  <c:v>4044</c:v>
                </c:pt>
                <c:pt idx="4045">
                  <c:v>4045</c:v>
                </c:pt>
                <c:pt idx="4046">
                  <c:v>4046</c:v>
                </c:pt>
                <c:pt idx="4047">
                  <c:v>4047</c:v>
                </c:pt>
                <c:pt idx="4048">
                  <c:v>4048</c:v>
                </c:pt>
                <c:pt idx="4049">
                  <c:v>4049</c:v>
                </c:pt>
                <c:pt idx="4050">
                  <c:v>4050</c:v>
                </c:pt>
                <c:pt idx="4051">
                  <c:v>4051</c:v>
                </c:pt>
                <c:pt idx="4052">
                  <c:v>4052</c:v>
                </c:pt>
                <c:pt idx="4053">
                  <c:v>4053</c:v>
                </c:pt>
                <c:pt idx="4054">
                  <c:v>4054</c:v>
                </c:pt>
                <c:pt idx="4055">
                  <c:v>4055</c:v>
                </c:pt>
                <c:pt idx="4056">
                  <c:v>4056</c:v>
                </c:pt>
                <c:pt idx="4057">
                  <c:v>4057</c:v>
                </c:pt>
                <c:pt idx="4058">
                  <c:v>4058</c:v>
                </c:pt>
                <c:pt idx="4059">
                  <c:v>4059</c:v>
                </c:pt>
                <c:pt idx="4060">
                  <c:v>4060</c:v>
                </c:pt>
                <c:pt idx="4061">
                  <c:v>4061</c:v>
                </c:pt>
                <c:pt idx="4062">
                  <c:v>4062</c:v>
                </c:pt>
                <c:pt idx="4063">
                  <c:v>4063</c:v>
                </c:pt>
                <c:pt idx="4064">
                  <c:v>4064</c:v>
                </c:pt>
                <c:pt idx="4065">
                  <c:v>4065</c:v>
                </c:pt>
                <c:pt idx="4066">
                  <c:v>4066</c:v>
                </c:pt>
                <c:pt idx="4067">
                  <c:v>4067</c:v>
                </c:pt>
                <c:pt idx="4068">
                  <c:v>4068</c:v>
                </c:pt>
                <c:pt idx="4069">
                  <c:v>4069</c:v>
                </c:pt>
                <c:pt idx="4070">
                  <c:v>4070</c:v>
                </c:pt>
                <c:pt idx="4071">
                  <c:v>4071</c:v>
                </c:pt>
                <c:pt idx="4072">
                  <c:v>4072</c:v>
                </c:pt>
                <c:pt idx="4073">
                  <c:v>4073</c:v>
                </c:pt>
                <c:pt idx="4074">
                  <c:v>4074</c:v>
                </c:pt>
                <c:pt idx="4075">
                  <c:v>4075</c:v>
                </c:pt>
                <c:pt idx="4076">
                  <c:v>4076</c:v>
                </c:pt>
                <c:pt idx="4077">
                  <c:v>4077</c:v>
                </c:pt>
                <c:pt idx="4078">
                  <c:v>4078</c:v>
                </c:pt>
                <c:pt idx="4079">
                  <c:v>4079</c:v>
                </c:pt>
                <c:pt idx="4080">
                  <c:v>4080</c:v>
                </c:pt>
                <c:pt idx="4081">
                  <c:v>4081</c:v>
                </c:pt>
                <c:pt idx="4082">
                  <c:v>4082</c:v>
                </c:pt>
                <c:pt idx="4083">
                  <c:v>4083</c:v>
                </c:pt>
                <c:pt idx="4084">
                  <c:v>4084</c:v>
                </c:pt>
                <c:pt idx="4085">
                  <c:v>4085</c:v>
                </c:pt>
                <c:pt idx="4086">
                  <c:v>4086</c:v>
                </c:pt>
                <c:pt idx="4087">
                  <c:v>4087</c:v>
                </c:pt>
                <c:pt idx="4088">
                  <c:v>4088</c:v>
                </c:pt>
                <c:pt idx="4089">
                  <c:v>4089</c:v>
                </c:pt>
                <c:pt idx="4090">
                  <c:v>4090</c:v>
                </c:pt>
                <c:pt idx="4091">
                  <c:v>4091</c:v>
                </c:pt>
                <c:pt idx="4092">
                  <c:v>4092</c:v>
                </c:pt>
                <c:pt idx="4093">
                  <c:v>4093</c:v>
                </c:pt>
                <c:pt idx="4094">
                  <c:v>4094</c:v>
                </c:pt>
                <c:pt idx="4095">
                  <c:v>4095</c:v>
                </c:pt>
                <c:pt idx="4096">
                  <c:v>4096</c:v>
                </c:pt>
                <c:pt idx="4097">
                  <c:v>4097</c:v>
                </c:pt>
                <c:pt idx="4098">
                  <c:v>4098</c:v>
                </c:pt>
                <c:pt idx="4099">
                  <c:v>4099</c:v>
                </c:pt>
                <c:pt idx="4100">
                  <c:v>4100</c:v>
                </c:pt>
                <c:pt idx="4101">
                  <c:v>4101</c:v>
                </c:pt>
                <c:pt idx="4102">
                  <c:v>4102</c:v>
                </c:pt>
                <c:pt idx="4103">
                  <c:v>4103</c:v>
                </c:pt>
                <c:pt idx="4104">
                  <c:v>4104</c:v>
                </c:pt>
                <c:pt idx="4105">
                  <c:v>4105</c:v>
                </c:pt>
                <c:pt idx="4106">
                  <c:v>4106</c:v>
                </c:pt>
                <c:pt idx="4107">
                  <c:v>4107</c:v>
                </c:pt>
                <c:pt idx="4108">
                  <c:v>4108</c:v>
                </c:pt>
                <c:pt idx="4109">
                  <c:v>4109</c:v>
                </c:pt>
                <c:pt idx="4110">
                  <c:v>4110</c:v>
                </c:pt>
                <c:pt idx="4111">
                  <c:v>4111</c:v>
                </c:pt>
                <c:pt idx="4112">
                  <c:v>4112</c:v>
                </c:pt>
                <c:pt idx="4113">
                  <c:v>4113</c:v>
                </c:pt>
                <c:pt idx="4114">
                  <c:v>4114</c:v>
                </c:pt>
                <c:pt idx="4115">
                  <c:v>4115</c:v>
                </c:pt>
                <c:pt idx="4116">
                  <c:v>4116</c:v>
                </c:pt>
                <c:pt idx="4117">
                  <c:v>4117</c:v>
                </c:pt>
                <c:pt idx="4118">
                  <c:v>4118</c:v>
                </c:pt>
                <c:pt idx="4119">
                  <c:v>4119</c:v>
                </c:pt>
                <c:pt idx="4120">
                  <c:v>4120</c:v>
                </c:pt>
                <c:pt idx="4121">
                  <c:v>4121</c:v>
                </c:pt>
                <c:pt idx="4122">
                  <c:v>4122</c:v>
                </c:pt>
                <c:pt idx="4123">
                  <c:v>4123</c:v>
                </c:pt>
                <c:pt idx="4124">
                  <c:v>4124</c:v>
                </c:pt>
                <c:pt idx="4125">
                  <c:v>4125</c:v>
                </c:pt>
                <c:pt idx="4126">
                  <c:v>4126</c:v>
                </c:pt>
                <c:pt idx="4127">
                  <c:v>4127</c:v>
                </c:pt>
                <c:pt idx="4128">
                  <c:v>4128</c:v>
                </c:pt>
                <c:pt idx="4129">
                  <c:v>4129</c:v>
                </c:pt>
                <c:pt idx="4130">
                  <c:v>4130</c:v>
                </c:pt>
                <c:pt idx="4131">
                  <c:v>4131</c:v>
                </c:pt>
                <c:pt idx="4132">
                  <c:v>4132</c:v>
                </c:pt>
                <c:pt idx="4133">
                  <c:v>4133</c:v>
                </c:pt>
                <c:pt idx="4134">
                  <c:v>4134</c:v>
                </c:pt>
                <c:pt idx="4135">
                  <c:v>4135</c:v>
                </c:pt>
                <c:pt idx="4136">
                  <c:v>4136</c:v>
                </c:pt>
                <c:pt idx="4137">
                  <c:v>4137</c:v>
                </c:pt>
                <c:pt idx="4138">
                  <c:v>4138</c:v>
                </c:pt>
                <c:pt idx="4139">
                  <c:v>4139</c:v>
                </c:pt>
                <c:pt idx="4140">
                  <c:v>4140</c:v>
                </c:pt>
                <c:pt idx="4141">
                  <c:v>4141</c:v>
                </c:pt>
                <c:pt idx="4142">
                  <c:v>4142</c:v>
                </c:pt>
                <c:pt idx="4143">
                  <c:v>4143</c:v>
                </c:pt>
                <c:pt idx="4144">
                  <c:v>4144</c:v>
                </c:pt>
                <c:pt idx="4145">
                  <c:v>4145</c:v>
                </c:pt>
                <c:pt idx="4146">
                  <c:v>4146</c:v>
                </c:pt>
                <c:pt idx="4147">
                  <c:v>4147</c:v>
                </c:pt>
                <c:pt idx="4148">
                  <c:v>4148</c:v>
                </c:pt>
                <c:pt idx="4149">
                  <c:v>4149</c:v>
                </c:pt>
                <c:pt idx="4150">
                  <c:v>4150</c:v>
                </c:pt>
                <c:pt idx="4151">
                  <c:v>4151</c:v>
                </c:pt>
                <c:pt idx="4152">
                  <c:v>4152</c:v>
                </c:pt>
                <c:pt idx="4153">
                  <c:v>4153</c:v>
                </c:pt>
                <c:pt idx="4154">
                  <c:v>4154</c:v>
                </c:pt>
                <c:pt idx="4155">
                  <c:v>4155</c:v>
                </c:pt>
                <c:pt idx="4156">
                  <c:v>4156</c:v>
                </c:pt>
                <c:pt idx="4157">
                  <c:v>4157</c:v>
                </c:pt>
                <c:pt idx="4158">
                  <c:v>4158</c:v>
                </c:pt>
                <c:pt idx="4159">
                  <c:v>4159</c:v>
                </c:pt>
                <c:pt idx="4160">
                  <c:v>4160</c:v>
                </c:pt>
                <c:pt idx="4161">
                  <c:v>4161</c:v>
                </c:pt>
                <c:pt idx="4162">
                  <c:v>4162</c:v>
                </c:pt>
                <c:pt idx="4163">
                  <c:v>4163</c:v>
                </c:pt>
                <c:pt idx="4164">
                  <c:v>4164</c:v>
                </c:pt>
                <c:pt idx="4165">
                  <c:v>4165</c:v>
                </c:pt>
                <c:pt idx="4166">
                  <c:v>4166</c:v>
                </c:pt>
                <c:pt idx="4167">
                  <c:v>4167</c:v>
                </c:pt>
                <c:pt idx="4168">
                  <c:v>4168</c:v>
                </c:pt>
                <c:pt idx="4169">
                  <c:v>4169</c:v>
                </c:pt>
                <c:pt idx="4170">
                  <c:v>4170</c:v>
                </c:pt>
                <c:pt idx="4171">
                  <c:v>4171</c:v>
                </c:pt>
                <c:pt idx="4172">
                  <c:v>4172</c:v>
                </c:pt>
                <c:pt idx="4173">
                  <c:v>4173</c:v>
                </c:pt>
                <c:pt idx="4174">
                  <c:v>4174</c:v>
                </c:pt>
                <c:pt idx="4175">
                  <c:v>4175</c:v>
                </c:pt>
                <c:pt idx="4176">
                  <c:v>4176</c:v>
                </c:pt>
                <c:pt idx="4177">
                  <c:v>4177</c:v>
                </c:pt>
                <c:pt idx="4178">
                  <c:v>4178</c:v>
                </c:pt>
                <c:pt idx="4179">
                  <c:v>4179</c:v>
                </c:pt>
                <c:pt idx="4180">
                  <c:v>4180</c:v>
                </c:pt>
                <c:pt idx="4181">
                  <c:v>4181</c:v>
                </c:pt>
                <c:pt idx="4182">
                  <c:v>4182</c:v>
                </c:pt>
                <c:pt idx="4183">
                  <c:v>4183</c:v>
                </c:pt>
                <c:pt idx="4184">
                  <c:v>4184</c:v>
                </c:pt>
                <c:pt idx="4185">
                  <c:v>4185</c:v>
                </c:pt>
                <c:pt idx="4186">
                  <c:v>4186</c:v>
                </c:pt>
                <c:pt idx="4187">
                  <c:v>4187</c:v>
                </c:pt>
                <c:pt idx="4188">
                  <c:v>4188</c:v>
                </c:pt>
                <c:pt idx="4189">
                  <c:v>4189</c:v>
                </c:pt>
                <c:pt idx="4190">
                  <c:v>4190</c:v>
                </c:pt>
                <c:pt idx="4191">
                  <c:v>4191</c:v>
                </c:pt>
                <c:pt idx="4192">
                  <c:v>4192</c:v>
                </c:pt>
                <c:pt idx="4193">
                  <c:v>4193</c:v>
                </c:pt>
                <c:pt idx="4194">
                  <c:v>4194</c:v>
                </c:pt>
                <c:pt idx="4195">
                  <c:v>4195</c:v>
                </c:pt>
                <c:pt idx="4196">
                  <c:v>4196</c:v>
                </c:pt>
                <c:pt idx="4197">
                  <c:v>4197</c:v>
                </c:pt>
                <c:pt idx="4198">
                  <c:v>4198</c:v>
                </c:pt>
                <c:pt idx="4199">
                  <c:v>4199</c:v>
                </c:pt>
                <c:pt idx="4200">
                  <c:v>4200</c:v>
                </c:pt>
                <c:pt idx="4201">
                  <c:v>4201</c:v>
                </c:pt>
                <c:pt idx="4202">
                  <c:v>4202</c:v>
                </c:pt>
                <c:pt idx="4203">
                  <c:v>4203</c:v>
                </c:pt>
                <c:pt idx="4204">
                  <c:v>4204</c:v>
                </c:pt>
                <c:pt idx="4205">
                  <c:v>4205</c:v>
                </c:pt>
                <c:pt idx="4206">
                  <c:v>4206</c:v>
                </c:pt>
                <c:pt idx="4207">
                  <c:v>4207</c:v>
                </c:pt>
                <c:pt idx="4208">
                  <c:v>4208</c:v>
                </c:pt>
                <c:pt idx="4209">
                  <c:v>4209</c:v>
                </c:pt>
                <c:pt idx="4210">
                  <c:v>4210</c:v>
                </c:pt>
                <c:pt idx="4211">
                  <c:v>4211</c:v>
                </c:pt>
                <c:pt idx="4212">
                  <c:v>4212</c:v>
                </c:pt>
                <c:pt idx="4213">
                  <c:v>4213</c:v>
                </c:pt>
                <c:pt idx="4214">
                  <c:v>4214</c:v>
                </c:pt>
                <c:pt idx="4215">
                  <c:v>4215</c:v>
                </c:pt>
                <c:pt idx="4216">
                  <c:v>4216</c:v>
                </c:pt>
                <c:pt idx="4217">
                  <c:v>4217</c:v>
                </c:pt>
                <c:pt idx="4218">
                  <c:v>4218</c:v>
                </c:pt>
                <c:pt idx="4219">
                  <c:v>4219</c:v>
                </c:pt>
                <c:pt idx="4220">
                  <c:v>4220</c:v>
                </c:pt>
                <c:pt idx="4221">
                  <c:v>4221</c:v>
                </c:pt>
                <c:pt idx="4222">
                  <c:v>4222</c:v>
                </c:pt>
                <c:pt idx="4223">
                  <c:v>4223</c:v>
                </c:pt>
                <c:pt idx="4224">
                  <c:v>4224</c:v>
                </c:pt>
                <c:pt idx="4225">
                  <c:v>4225</c:v>
                </c:pt>
                <c:pt idx="4226">
                  <c:v>4226</c:v>
                </c:pt>
                <c:pt idx="4227">
                  <c:v>4227</c:v>
                </c:pt>
                <c:pt idx="4228">
                  <c:v>4228</c:v>
                </c:pt>
                <c:pt idx="4229">
                  <c:v>4229</c:v>
                </c:pt>
                <c:pt idx="4230">
                  <c:v>4230</c:v>
                </c:pt>
                <c:pt idx="4231">
                  <c:v>4231</c:v>
                </c:pt>
                <c:pt idx="4232">
                  <c:v>4232</c:v>
                </c:pt>
                <c:pt idx="4233">
                  <c:v>4233</c:v>
                </c:pt>
                <c:pt idx="4234">
                  <c:v>4234</c:v>
                </c:pt>
                <c:pt idx="4235">
                  <c:v>4235</c:v>
                </c:pt>
                <c:pt idx="4236">
                  <c:v>4236</c:v>
                </c:pt>
                <c:pt idx="4237">
                  <c:v>4237</c:v>
                </c:pt>
                <c:pt idx="4238">
                  <c:v>4238</c:v>
                </c:pt>
                <c:pt idx="4239">
                  <c:v>4239</c:v>
                </c:pt>
                <c:pt idx="4240">
                  <c:v>4240</c:v>
                </c:pt>
                <c:pt idx="4241">
                  <c:v>4241</c:v>
                </c:pt>
                <c:pt idx="4242">
                  <c:v>4242</c:v>
                </c:pt>
                <c:pt idx="4243">
                  <c:v>4243</c:v>
                </c:pt>
                <c:pt idx="4244">
                  <c:v>4244</c:v>
                </c:pt>
                <c:pt idx="4245">
                  <c:v>4245</c:v>
                </c:pt>
                <c:pt idx="4246">
                  <c:v>4246</c:v>
                </c:pt>
                <c:pt idx="4247">
                  <c:v>4247</c:v>
                </c:pt>
                <c:pt idx="4248">
                  <c:v>4248</c:v>
                </c:pt>
                <c:pt idx="4249">
                  <c:v>4249</c:v>
                </c:pt>
                <c:pt idx="4250">
                  <c:v>4250</c:v>
                </c:pt>
                <c:pt idx="4251">
                  <c:v>4251</c:v>
                </c:pt>
                <c:pt idx="4252">
                  <c:v>4252</c:v>
                </c:pt>
                <c:pt idx="4253">
                  <c:v>4253</c:v>
                </c:pt>
                <c:pt idx="4254">
                  <c:v>4254</c:v>
                </c:pt>
                <c:pt idx="4255">
                  <c:v>4255</c:v>
                </c:pt>
                <c:pt idx="4256">
                  <c:v>4256</c:v>
                </c:pt>
                <c:pt idx="4257">
                  <c:v>4257</c:v>
                </c:pt>
                <c:pt idx="4258">
                  <c:v>4258</c:v>
                </c:pt>
                <c:pt idx="4259">
                  <c:v>4259</c:v>
                </c:pt>
                <c:pt idx="4260">
                  <c:v>4260</c:v>
                </c:pt>
                <c:pt idx="4261">
                  <c:v>4261</c:v>
                </c:pt>
                <c:pt idx="4262">
                  <c:v>4262</c:v>
                </c:pt>
                <c:pt idx="4263">
                  <c:v>4263</c:v>
                </c:pt>
                <c:pt idx="4264">
                  <c:v>4264</c:v>
                </c:pt>
                <c:pt idx="4265">
                  <c:v>4265</c:v>
                </c:pt>
                <c:pt idx="4266">
                  <c:v>4266</c:v>
                </c:pt>
                <c:pt idx="4267">
                  <c:v>4267</c:v>
                </c:pt>
                <c:pt idx="4268">
                  <c:v>4268</c:v>
                </c:pt>
                <c:pt idx="4269">
                  <c:v>4269</c:v>
                </c:pt>
                <c:pt idx="4270">
                  <c:v>4270</c:v>
                </c:pt>
                <c:pt idx="4271">
                  <c:v>4271</c:v>
                </c:pt>
                <c:pt idx="4272">
                  <c:v>4272</c:v>
                </c:pt>
                <c:pt idx="4273">
                  <c:v>4273</c:v>
                </c:pt>
                <c:pt idx="4274">
                  <c:v>4274</c:v>
                </c:pt>
                <c:pt idx="4275">
                  <c:v>4275</c:v>
                </c:pt>
                <c:pt idx="4276">
                  <c:v>4276</c:v>
                </c:pt>
                <c:pt idx="4277">
                  <c:v>4277</c:v>
                </c:pt>
                <c:pt idx="4278">
                  <c:v>4278</c:v>
                </c:pt>
                <c:pt idx="4279">
                  <c:v>4279</c:v>
                </c:pt>
                <c:pt idx="4280">
                  <c:v>4280</c:v>
                </c:pt>
                <c:pt idx="4281">
                  <c:v>4281</c:v>
                </c:pt>
                <c:pt idx="4282">
                  <c:v>4282</c:v>
                </c:pt>
                <c:pt idx="4283">
                  <c:v>4283</c:v>
                </c:pt>
                <c:pt idx="4284">
                  <c:v>4284</c:v>
                </c:pt>
                <c:pt idx="4285">
                  <c:v>4285</c:v>
                </c:pt>
                <c:pt idx="4286">
                  <c:v>4286</c:v>
                </c:pt>
                <c:pt idx="4287">
                  <c:v>4287</c:v>
                </c:pt>
                <c:pt idx="4288">
                  <c:v>4288</c:v>
                </c:pt>
                <c:pt idx="4289">
                  <c:v>4289</c:v>
                </c:pt>
                <c:pt idx="4290">
                  <c:v>4290</c:v>
                </c:pt>
                <c:pt idx="4291">
                  <c:v>4291</c:v>
                </c:pt>
                <c:pt idx="4292">
                  <c:v>4292</c:v>
                </c:pt>
                <c:pt idx="4293">
                  <c:v>4293</c:v>
                </c:pt>
                <c:pt idx="4294">
                  <c:v>4294</c:v>
                </c:pt>
                <c:pt idx="4295">
                  <c:v>4295</c:v>
                </c:pt>
                <c:pt idx="4296">
                  <c:v>4296</c:v>
                </c:pt>
                <c:pt idx="4297">
                  <c:v>4297</c:v>
                </c:pt>
                <c:pt idx="4298">
                  <c:v>4298</c:v>
                </c:pt>
                <c:pt idx="4299">
                  <c:v>4299</c:v>
                </c:pt>
                <c:pt idx="4300">
                  <c:v>4300</c:v>
                </c:pt>
                <c:pt idx="4301">
                  <c:v>4301</c:v>
                </c:pt>
                <c:pt idx="4302">
                  <c:v>4302</c:v>
                </c:pt>
                <c:pt idx="4303">
                  <c:v>4303</c:v>
                </c:pt>
                <c:pt idx="4304">
                  <c:v>4304</c:v>
                </c:pt>
                <c:pt idx="4305">
                  <c:v>4305</c:v>
                </c:pt>
                <c:pt idx="4306">
                  <c:v>4306</c:v>
                </c:pt>
                <c:pt idx="4307">
                  <c:v>4307</c:v>
                </c:pt>
                <c:pt idx="4308">
                  <c:v>4308</c:v>
                </c:pt>
                <c:pt idx="4309">
                  <c:v>4309</c:v>
                </c:pt>
                <c:pt idx="4310">
                  <c:v>4310</c:v>
                </c:pt>
                <c:pt idx="4311">
                  <c:v>4311</c:v>
                </c:pt>
                <c:pt idx="4312">
                  <c:v>4312</c:v>
                </c:pt>
                <c:pt idx="4313">
                  <c:v>4313</c:v>
                </c:pt>
                <c:pt idx="4314">
                  <c:v>4314</c:v>
                </c:pt>
                <c:pt idx="4315">
                  <c:v>4315</c:v>
                </c:pt>
                <c:pt idx="4316">
                  <c:v>4316</c:v>
                </c:pt>
                <c:pt idx="4317">
                  <c:v>4317</c:v>
                </c:pt>
                <c:pt idx="4318">
                  <c:v>4318</c:v>
                </c:pt>
                <c:pt idx="4319">
                  <c:v>4319</c:v>
                </c:pt>
                <c:pt idx="4320">
                  <c:v>4320</c:v>
                </c:pt>
                <c:pt idx="4321">
                  <c:v>4321</c:v>
                </c:pt>
                <c:pt idx="4322">
                  <c:v>4322</c:v>
                </c:pt>
                <c:pt idx="4323">
                  <c:v>4323</c:v>
                </c:pt>
                <c:pt idx="4324">
                  <c:v>4324</c:v>
                </c:pt>
                <c:pt idx="4325">
                  <c:v>4325</c:v>
                </c:pt>
                <c:pt idx="4326">
                  <c:v>4326</c:v>
                </c:pt>
                <c:pt idx="4327">
                  <c:v>4327</c:v>
                </c:pt>
                <c:pt idx="4328">
                  <c:v>4328</c:v>
                </c:pt>
                <c:pt idx="4329">
                  <c:v>4329</c:v>
                </c:pt>
                <c:pt idx="4330">
                  <c:v>4330</c:v>
                </c:pt>
                <c:pt idx="4331">
                  <c:v>4331</c:v>
                </c:pt>
                <c:pt idx="4332">
                  <c:v>4332</c:v>
                </c:pt>
                <c:pt idx="4333">
                  <c:v>4333</c:v>
                </c:pt>
                <c:pt idx="4334">
                  <c:v>4334</c:v>
                </c:pt>
                <c:pt idx="4335">
                  <c:v>4335</c:v>
                </c:pt>
                <c:pt idx="4336">
                  <c:v>4336</c:v>
                </c:pt>
                <c:pt idx="4337">
                  <c:v>4337</c:v>
                </c:pt>
                <c:pt idx="4338">
                  <c:v>4338</c:v>
                </c:pt>
                <c:pt idx="4339">
                  <c:v>4339</c:v>
                </c:pt>
                <c:pt idx="4340">
                  <c:v>4340</c:v>
                </c:pt>
                <c:pt idx="4341">
                  <c:v>4341</c:v>
                </c:pt>
                <c:pt idx="4342">
                  <c:v>4342</c:v>
                </c:pt>
                <c:pt idx="4343">
                  <c:v>4343</c:v>
                </c:pt>
                <c:pt idx="4344">
                  <c:v>4344</c:v>
                </c:pt>
                <c:pt idx="4345">
                  <c:v>4345</c:v>
                </c:pt>
                <c:pt idx="4346">
                  <c:v>4346</c:v>
                </c:pt>
                <c:pt idx="4347">
                  <c:v>4347</c:v>
                </c:pt>
                <c:pt idx="4348">
                  <c:v>4348</c:v>
                </c:pt>
                <c:pt idx="4349">
                  <c:v>4349</c:v>
                </c:pt>
                <c:pt idx="4350">
                  <c:v>4350</c:v>
                </c:pt>
                <c:pt idx="4351">
                  <c:v>4351</c:v>
                </c:pt>
                <c:pt idx="4352">
                  <c:v>4352</c:v>
                </c:pt>
                <c:pt idx="4353">
                  <c:v>4353</c:v>
                </c:pt>
                <c:pt idx="4354">
                  <c:v>4354</c:v>
                </c:pt>
                <c:pt idx="4355">
                  <c:v>4355</c:v>
                </c:pt>
                <c:pt idx="4356">
                  <c:v>4356</c:v>
                </c:pt>
                <c:pt idx="4357">
                  <c:v>4357</c:v>
                </c:pt>
                <c:pt idx="4358">
                  <c:v>4358</c:v>
                </c:pt>
                <c:pt idx="4359">
                  <c:v>4359</c:v>
                </c:pt>
                <c:pt idx="4360">
                  <c:v>4360</c:v>
                </c:pt>
                <c:pt idx="4361">
                  <c:v>4361</c:v>
                </c:pt>
                <c:pt idx="4362">
                  <c:v>4362</c:v>
                </c:pt>
                <c:pt idx="4363">
                  <c:v>4363</c:v>
                </c:pt>
                <c:pt idx="4364">
                  <c:v>4364</c:v>
                </c:pt>
                <c:pt idx="4365">
                  <c:v>4365</c:v>
                </c:pt>
                <c:pt idx="4366">
                  <c:v>4366</c:v>
                </c:pt>
                <c:pt idx="4367">
                  <c:v>4367</c:v>
                </c:pt>
                <c:pt idx="4368">
                  <c:v>4368</c:v>
                </c:pt>
                <c:pt idx="4369">
                  <c:v>4369</c:v>
                </c:pt>
                <c:pt idx="4370">
                  <c:v>4370</c:v>
                </c:pt>
                <c:pt idx="4371">
                  <c:v>4371</c:v>
                </c:pt>
                <c:pt idx="4372">
                  <c:v>4372</c:v>
                </c:pt>
                <c:pt idx="4373">
                  <c:v>4373</c:v>
                </c:pt>
                <c:pt idx="4374">
                  <c:v>4374</c:v>
                </c:pt>
                <c:pt idx="4375">
                  <c:v>4375</c:v>
                </c:pt>
                <c:pt idx="4376">
                  <c:v>4376</c:v>
                </c:pt>
                <c:pt idx="4377">
                  <c:v>4377</c:v>
                </c:pt>
                <c:pt idx="4378">
                  <c:v>4378</c:v>
                </c:pt>
                <c:pt idx="4379">
                  <c:v>4379</c:v>
                </c:pt>
                <c:pt idx="4380">
                  <c:v>4380</c:v>
                </c:pt>
                <c:pt idx="4381">
                  <c:v>4381</c:v>
                </c:pt>
                <c:pt idx="4382">
                  <c:v>4382</c:v>
                </c:pt>
                <c:pt idx="4383">
                  <c:v>4383</c:v>
                </c:pt>
                <c:pt idx="4384">
                  <c:v>4384</c:v>
                </c:pt>
                <c:pt idx="4385">
                  <c:v>4385</c:v>
                </c:pt>
                <c:pt idx="4386">
                  <c:v>4386</c:v>
                </c:pt>
                <c:pt idx="4387">
                  <c:v>4387</c:v>
                </c:pt>
                <c:pt idx="4388">
                  <c:v>4388</c:v>
                </c:pt>
                <c:pt idx="4389">
                  <c:v>4389</c:v>
                </c:pt>
                <c:pt idx="4390">
                  <c:v>4390</c:v>
                </c:pt>
                <c:pt idx="4391">
                  <c:v>4391</c:v>
                </c:pt>
                <c:pt idx="4392">
                  <c:v>4392</c:v>
                </c:pt>
                <c:pt idx="4393">
                  <c:v>4393</c:v>
                </c:pt>
                <c:pt idx="4394">
                  <c:v>4394</c:v>
                </c:pt>
                <c:pt idx="4395">
                  <c:v>4395</c:v>
                </c:pt>
                <c:pt idx="4396">
                  <c:v>4396</c:v>
                </c:pt>
                <c:pt idx="4397">
                  <c:v>4397</c:v>
                </c:pt>
                <c:pt idx="4398">
                  <c:v>4398</c:v>
                </c:pt>
                <c:pt idx="4399">
                  <c:v>4399</c:v>
                </c:pt>
                <c:pt idx="4400">
                  <c:v>4400</c:v>
                </c:pt>
                <c:pt idx="4401">
                  <c:v>4401</c:v>
                </c:pt>
                <c:pt idx="4402">
                  <c:v>4402</c:v>
                </c:pt>
                <c:pt idx="4403">
                  <c:v>4403</c:v>
                </c:pt>
                <c:pt idx="4404">
                  <c:v>4404</c:v>
                </c:pt>
                <c:pt idx="4405">
                  <c:v>4405</c:v>
                </c:pt>
                <c:pt idx="4406">
                  <c:v>4406</c:v>
                </c:pt>
                <c:pt idx="4407">
                  <c:v>4407</c:v>
                </c:pt>
                <c:pt idx="4408">
                  <c:v>4408</c:v>
                </c:pt>
                <c:pt idx="4409">
                  <c:v>4409</c:v>
                </c:pt>
                <c:pt idx="4410">
                  <c:v>4410</c:v>
                </c:pt>
                <c:pt idx="4411">
                  <c:v>4411</c:v>
                </c:pt>
                <c:pt idx="4412">
                  <c:v>4412</c:v>
                </c:pt>
                <c:pt idx="4413">
                  <c:v>4413</c:v>
                </c:pt>
                <c:pt idx="4414">
                  <c:v>4414</c:v>
                </c:pt>
                <c:pt idx="4415">
                  <c:v>4415</c:v>
                </c:pt>
                <c:pt idx="4416">
                  <c:v>4416</c:v>
                </c:pt>
                <c:pt idx="4417">
                  <c:v>4417</c:v>
                </c:pt>
                <c:pt idx="4418">
                  <c:v>4418</c:v>
                </c:pt>
                <c:pt idx="4419">
                  <c:v>4419</c:v>
                </c:pt>
                <c:pt idx="4420">
                  <c:v>4420</c:v>
                </c:pt>
                <c:pt idx="4421">
                  <c:v>4421</c:v>
                </c:pt>
                <c:pt idx="4422">
                  <c:v>4422</c:v>
                </c:pt>
                <c:pt idx="4423">
                  <c:v>4423</c:v>
                </c:pt>
                <c:pt idx="4424">
                  <c:v>4424</c:v>
                </c:pt>
                <c:pt idx="4425">
                  <c:v>4425</c:v>
                </c:pt>
                <c:pt idx="4426">
                  <c:v>4426</c:v>
                </c:pt>
                <c:pt idx="4427">
                  <c:v>4427</c:v>
                </c:pt>
                <c:pt idx="4428">
                  <c:v>4428</c:v>
                </c:pt>
                <c:pt idx="4429">
                  <c:v>4429</c:v>
                </c:pt>
                <c:pt idx="4430">
                  <c:v>4430</c:v>
                </c:pt>
                <c:pt idx="4431">
                  <c:v>4431</c:v>
                </c:pt>
                <c:pt idx="4432">
                  <c:v>4432</c:v>
                </c:pt>
                <c:pt idx="4433">
                  <c:v>4433</c:v>
                </c:pt>
                <c:pt idx="4434">
                  <c:v>4434</c:v>
                </c:pt>
                <c:pt idx="4435">
                  <c:v>4435</c:v>
                </c:pt>
                <c:pt idx="4436">
                  <c:v>4436</c:v>
                </c:pt>
                <c:pt idx="4437">
                  <c:v>4437</c:v>
                </c:pt>
                <c:pt idx="4438">
                  <c:v>4438</c:v>
                </c:pt>
                <c:pt idx="4439">
                  <c:v>4439</c:v>
                </c:pt>
                <c:pt idx="4440">
                  <c:v>4440</c:v>
                </c:pt>
                <c:pt idx="4441">
                  <c:v>4441</c:v>
                </c:pt>
                <c:pt idx="4442">
                  <c:v>4442</c:v>
                </c:pt>
                <c:pt idx="4443">
                  <c:v>4443</c:v>
                </c:pt>
                <c:pt idx="4444">
                  <c:v>4444</c:v>
                </c:pt>
                <c:pt idx="4445">
                  <c:v>4445</c:v>
                </c:pt>
                <c:pt idx="4446">
                  <c:v>4446</c:v>
                </c:pt>
                <c:pt idx="4447">
                  <c:v>4447</c:v>
                </c:pt>
                <c:pt idx="4448">
                  <c:v>4448</c:v>
                </c:pt>
                <c:pt idx="4449">
                  <c:v>4449</c:v>
                </c:pt>
                <c:pt idx="4450">
                  <c:v>4450</c:v>
                </c:pt>
                <c:pt idx="4451">
                  <c:v>4451</c:v>
                </c:pt>
                <c:pt idx="4452">
                  <c:v>4452</c:v>
                </c:pt>
                <c:pt idx="4453">
                  <c:v>4453</c:v>
                </c:pt>
                <c:pt idx="4454">
                  <c:v>4454</c:v>
                </c:pt>
                <c:pt idx="4455">
                  <c:v>4455</c:v>
                </c:pt>
                <c:pt idx="4456">
                  <c:v>4456</c:v>
                </c:pt>
                <c:pt idx="4457">
                  <c:v>4457</c:v>
                </c:pt>
                <c:pt idx="4458">
                  <c:v>4458</c:v>
                </c:pt>
                <c:pt idx="4459">
                  <c:v>4459</c:v>
                </c:pt>
                <c:pt idx="4460">
                  <c:v>4460</c:v>
                </c:pt>
                <c:pt idx="4461">
                  <c:v>4461</c:v>
                </c:pt>
                <c:pt idx="4462">
                  <c:v>4462</c:v>
                </c:pt>
                <c:pt idx="4463">
                  <c:v>4463</c:v>
                </c:pt>
                <c:pt idx="4464">
                  <c:v>4464</c:v>
                </c:pt>
                <c:pt idx="4465">
                  <c:v>4465</c:v>
                </c:pt>
                <c:pt idx="4466">
                  <c:v>4466</c:v>
                </c:pt>
                <c:pt idx="4467">
                  <c:v>4467</c:v>
                </c:pt>
                <c:pt idx="4468">
                  <c:v>4468</c:v>
                </c:pt>
                <c:pt idx="4469">
                  <c:v>4469</c:v>
                </c:pt>
                <c:pt idx="4470">
                  <c:v>4470</c:v>
                </c:pt>
                <c:pt idx="4471">
                  <c:v>4471</c:v>
                </c:pt>
                <c:pt idx="4472">
                  <c:v>4472</c:v>
                </c:pt>
                <c:pt idx="4473">
                  <c:v>4473</c:v>
                </c:pt>
                <c:pt idx="4474">
                  <c:v>4474</c:v>
                </c:pt>
                <c:pt idx="4475">
                  <c:v>4475</c:v>
                </c:pt>
                <c:pt idx="4476">
                  <c:v>4476</c:v>
                </c:pt>
                <c:pt idx="4477">
                  <c:v>4477</c:v>
                </c:pt>
                <c:pt idx="4478">
                  <c:v>4478</c:v>
                </c:pt>
                <c:pt idx="4479">
                  <c:v>4479</c:v>
                </c:pt>
                <c:pt idx="4480">
                  <c:v>4480</c:v>
                </c:pt>
                <c:pt idx="4481">
                  <c:v>4481</c:v>
                </c:pt>
                <c:pt idx="4482">
                  <c:v>4482</c:v>
                </c:pt>
                <c:pt idx="4483">
                  <c:v>4483</c:v>
                </c:pt>
                <c:pt idx="4484">
                  <c:v>4484</c:v>
                </c:pt>
                <c:pt idx="4485">
                  <c:v>4485</c:v>
                </c:pt>
                <c:pt idx="4486">
                  <c:v>4486</c:v>
                </c:pt>
                <c:pt idx="4487">
                  <c:v>4487</c:v>
                </c:pt>
                <c:pt idx="4488">
                  <c:v>4488</c:v>
                </c:pt>
                <c:pt idx="4489">
                  <c:v>4489</c:v>
                </c:pt>
                <c:pt idx="4490">
                  <c:v>4490</c:v>
                </c:pt>
                <c:pt idx="4491">
                  <c:v>4491</c:v>
                </c:pt>
                <c:pt idx="4492">
                  <c:v>4492</c:v>
                </c:pt>
                <c:pt idx="4493">
                  <c:v>4493</c:v>
                </c:pt>
                <c:pt idx="4494">
                  <c:v>4494</c:v>
                </c:pt>
                <c:pt idx="4495">
                  <c:v>4495</c:v>
                </c:pt>
                <c:pt idx="4496">
                  <c:v>4496</c:v>
                </c:pt>
                <c:pt idx="4497">
                  <c:v>4497</c:v>
                </c:pt>
                <c:pt idx="4498">
                  <c:v>4498</c:v>
                </c:pt>
                <c:pt idx="4499">
                  <c:v>4499</c:v>
                </c:pt>
                <c:pt idx="4500">
                  <c:v>4500</c:v>
                </c:pt>
                <c:pt idx="4501">
                  <c:v>4501</c:v>
                </c:pt>
                <c:pt idx="4502">
                  <c:v>4502</c:v>
                </c:pt>
                <c:pt idx="4503">
                  <c:v>4503</c:v>
                </c:pt>
                <c:pt idx="4504">
                  <c:v>4504</c:v>
                </c:pt>
                <c:pt idx="4505">
                  <c:v>4505</c:v>
                </c:pt>
                <c:pt idx="4506">
                  <c:v>4506</c:v>
                </c:pt>
                <c:pt idx="4507">
                  <c:v>4507</c:v>
                </c:pt>
                <c:pt idx="4508">
                  <c:v>4508</c:v>
                </c:pt>
                <c:pt idx="4509">
                  <c:v>4509</c:v>
                </c:pt>
                <c:pt idx="4510">
                  <c:v>4510</c:v>
                </c:pt>
                <c:pt idx="4511">
                  <c:v>4511</c:v>
                </c:pt>
                <c:pt idx="4512">
                  <c:v>4512</c:v>
                </c:pt>
                <c:pt idx="4513">
                  <c:v>4513</c:v>
                </c:pt>
                <c:pt idx="4514">
                  <c:v>4514</c:v>
                </c:pt>
                <c:pt idx="4515">
                  <c:v>4515</c:v>
                </c:pt>
                <c:pt idx="4516">
                  <c:v>4516</c:v>
                </c:pt>
                <c:pt idx="4517">
                  <c:v>4517</c:v>
                </c:pt>
                <c:pt idx="4518">
                  <c:v>4518</c:v>
                </c:pt>
                <c:pt idx="4519">
                  <c:v>4519</c:v>
                </c:pt>
                <c:pt idx="4520">
                  <c:v>4520</c:v>
                </c:pt>
                <c:pt idx="4521">
                  <c:v>4521</c:v>
                </c:pt>
                <c:pt idx="4522">
                  <c:v>4522</c:v>
                </c:pt>
                <c:pt idx="4523">
                  <c:v>4523</c:v>
                </c:pt>
                <c:pt idx="4524">
                  <c:v>4524</c:v>
                </c:pt>
                <c:pt idx="4525">
                  <c:v>4525</c:v>
                </c:pt>
                <c:pt idx="4526">
                  <c:v>4526</c:v>
                </c:pt>
                <c:pt idx="4527">
                  <c:v>4527</c:v>
                </c:pt>
                <c:pt idx="4528">
                  <c:v>4528</c:v>
                </c:pt>
                <c:pt idx="4529">
                  <c:v>4529</c:v>
                </c:pt>
                <c:pt idx="4530">
                  <c:v>4530</c:v>
                </c:pt>
                <c:pt idx="4531">
                  <c:v>4531</c:v>
                </c:pt>
                <c:pt idx="4532">
                  <c:v>4532</c:v>
                </c:pt>
                <c:pt idx="4533">
                  <c:v>4533</c:v>
                </c:pt>
                <c:pt idx="4534">
                  <c:v>4534</c:v>
                </c:pt>
                <c:pt idx="4535">
                  <c:v>4535</c:v>
                </c:pt>
                <c:pt idx="4536">
                  <c:v>4536</c:v>
                </c:pt>
                <c:pt idx="4537">
                  <c:v>4537</c:v>
                </c:pt>
                <c:pt idx="4538">
                  <c:v>4538</c:v>
                </c:pt>
                <c:pt idx="4539">
                  <c:v>4539</c:v>
                </c:pt>
                <c:pt idx="4540">
                  <c:v>4540</c:v>
                </c:pt>
                <c:pt idx="4541">
                  <c:v>4541</c:v>
                </c:pt>
                <c:pt idx="4542">
                  <c:v>4542</c:v>
                </c:pt>
                <c:pt idx="4543">
                  <c:v>4543</c:v>
                </c:pt>
                <c:pt idx="4544">
                  <c:v>4544</c:v>
                </c:pt>
                <c:pt idx="4545">
                  <c:v>4545</c:v>
                </c:pt>
                <c:pt idx="4546">
                  <c:v>4546</c:v>
                </c:pt>
                <c:pt idx="4547">
                  <c:v>4547</c:v>
                </c:pt>
                <c:pt idx="4548">
                  <c:v>4548</c:v>
                </c:pt>
                <c:pt idx="4549">
                  <c:v>4549</c:v>
                </c:pt>
                <c:pt idx="4550">
                  <c:v>4550</c:v>
                </c:pt>
                <c:pt idx="4551">
                  <c:v>4551</c:v>
                </c:pt>
                <c:pt idx="4552">
                  <c:v>4552</c:v>
                </c:pt>
                <c:pt idx="4553">
                  <c:v>4553</c:v>
                </c:pt>
                <c:pt idx="4554">
                  <c:v>4554</c:v>
                </c:pt>
                <c:pt idx="4555">
                  <c:v>4555</c:v>
                </c:pt>
                <c:pt idx="4556">
                  <c:v>4556</c:v>
                </c:pt>
                <c:pt idx="4557">
                  <c:v>4557</c:v>
                </c:pt>
                <c:pt idx="4558">
                  <c:v>4558</c:v>
                </c:pt>
                <c:pt idx="4559">
                  <c:v>4559</c:v>
                </c:pt>
                <c:pt idx="4560">
                  <c:v>4560</c:v>
                </c:pt>
                <c:pt idx="4561">
                  <c:v>4561</c:v>
                </c:pt>
                <c:pt idx="4562">
                  <c:v>4562</c:v>
                </c:pt>
                <c:pt idx="4563">
                  <c:v>4563</c:v>
                </c:pt>
                <c:pt idx="4564">
                  <c:v>4564</c:v>
                </c:pt>
                <c:pt idx="4565">
                  <c:v>4565</c:v>
                </c:pt>
                <c:pt idx="4566">
                  <c:v>4566</c:v>
                </c:pt>
                <c:pt idx="4567">
                  <c:v>4567</c:v>
                </c:pt>
                <c:pt idx="4568">
                  <c:v>4568</c:v>
                </c:pt>
                <c:pt idx="4569">
                  <c:v>4569</c:v>
                </c:pt>
                <c:pt idx="4570">
                  <c:v>4570</c:v>
                </c:pt>
                <c:pt idx="4571">
                  <c:v>4571</c:v>
                </c:pt>
                <c:pt idx="4572">
                  <c:v>4572</c:v>
                </c:pt>
                <c:pt idx="4573">
                  <c:v>4573</c:v>
                </c:pt>
                <c:pt idx="4574">
                  <c:v>4574</c:v>
                </c:pt>
                <c:pt idx="4575">
                  <c:v>4575</c:v>
                </c:pt>
                <c:pt idx="4576">
                  <c:v>4576</c:v>
                </c:pt>
                <c:pt idx="4577">
                  <c:v>4577</c:v>
                </c:pt>
                <c:pt idx="4578">
                  <c:v>4578</c:v>
                </c:pt>
                <c:pt idx="4579">
                  <c:v>4579</c:v>
                </c:pt>
                <c:pt idx="4580">
                  <c:v>4580</c:v>
                </c:pt>
                <c:pt idx="4581">
                  <c:v>4581</c:v>
                </c:pt>
                <c:pt idx="4582">
                  <c:v>4582</c:v>
                </c:pt>
                <c:pt idx="4583">
                  <c:v>4583</c:v>
                </c:pt>
                <c:pt idx="4584">
                  <c:v>4584</c:v>
                </c:pt>
                <c:pt idx="4585">
                  <c:v>4585</c:v>
                </c:pt>
                <c:pt idx="4586">
                  <c:v>4586</c:v>
                </c:pt>
                <c:pt idx="4587">
                  <c:v>4587</c:v>
                </c:pt>
                <c:pt idx="4588">
                  <c:v>4588</c:v>
                </c:pt>
                <c:pt idx="4589">
                  <c:v>4589</c:v>
                </c:pt>
                <c:pt idx="4590">
                  <c:v>4590</c:v>
                </c:pt>
                <c:pt idx="4591">
                  <c:v>4591</c:v>
                </c:pt>
                <c:pt idx="4592">
                  <c:v>4592</c:v>
                </c:pt>
                <c:pt idx="4593">
                  <c:v>4593</c:v>
                </c:pt>
                <c:pt idx="4594">
                  <c:v>4594</c:v>
                </c:pt>
                <c:pt idx="4595">
                  <c:v>4595</c:v>
                </c:pt>
                <c:pt idx="4596">
                  <c:v>4596</c:v>
                </c:pt>
                <c:pt idx="4597">
                  <c:v>4597</c:v>
                </c:pt>
                <c:pt idx="4598">
                  <c:v>4598</c:v>
                </c:pt>
                <c:pt idx="4599">
                  <c:v>4599</c:v>
                </c:pt>
                <c:pt idx="4600">
                  <c:v>4600</c:v>
                </c:pt>
                <c:pt idx="4601">
                  <c:v>4601</c:v>
                </c:pt>
                <c:pt idx="4602">
                  <c:v>4602</c:v>
                </c:pt>
                <c:pt idx="4603">
                  <c:v>4603</c:v>
                </c:pt>
                <c:pt idx="4604">
                  <c:v>4604</c:v>
                </c:pt>
                <c:pt idx="4605">
                  <c:v>4605</c:v>
                </c:pt>
                <c:pt idx="4606">
                  <c:v>4606</c:v>
                </c:pt>
                <c:pt idx="4607">
                  <c:v>4607</c:v>
                </c:pt>
                <c:pt idx="4608">
                  <c:v>4608</c:v>
                </c:pt>
                <c:pt idx="4609">
                  <c:v>4609</c:v>
                </c:pt>
                <c:pt idx="4610">
                  <c:v>4610</c:v>
                </c:pt>
                <c:pt idx="4611">
                  <c:v>4611</c:v>
                </c:pt>
                <c:pt idx="4612">
                  <c:v>4612</c:v>
                </c:pt>
                <c:pt idx="4613">
                  <c:v>4613</c:v>
                </c:pt>
                <c:pt idx="4614">
                  <c:v>4614</c:v>
                </c:pt>
                <c:pt idx="4615">
                  <c:v>4615</c:v>
                </c:pt>
                <c:pt idx="4616">
                  <c:v>4616</c:v>
                </c:pt>
                <c:pt idx="4617">
                  <c:v>4617</c:v>
                </c:pt>
                <c:pt idx="4618">
                  <c:v>4618</c:v>
                </c:pt>
                <c:pt idx="4619">
                  <c:v>4619</c:v>
                </c:pt>
                <c:pt idx="4620">
                  <c:v>4620</c:v>
                </c:pt>
                <c:pt idx="4621">
                  <c:v>4621</c:v>
                </c:pt>
                <c:pt idx="4622">
                  <c:v>4622</c:v>
                </c:pt>
                <c:pt idx="4623">
                  <c:v>4623</c:v>
                </c:pt>
                <c:pt idx="4624">
                  <c:v>4624</c:v>
                </c:pt>
                <c:pt idx="4625">
                  <c:v>4625</c:v>
                </c:pt>
                <c:pt idx="4626">
                  <c:v>4626</c:v>
                </c:pt>
                <c:pt idx="4627">
                  <c:v>4627</c:v>
                </c:pt>
                <c:pt idx="4628">
                  <c:v>4628</c:v>
                </c:pt>
                <c:pt idx="4629">
                  <c:v>4629</c:v>
                </c:pt>
                <c:pt idx="4630">
                  <c:v>4630</c:v>
                </c:pt>
                <c:pt idx="4631">
                  <c:v>4631</c:v>
                </c:pt>
                <c:pt idx="4632">
                  <c:v>4632</c:v>
                </c:pt>
                <c:pt idx="4633">
                  <c:v>4633</c:v>
                </c:pt>
                <c:pt idx="4634">
                  <c:v>4634</c:v>
                </c:pt>
                <c:pt idx="4635">
                  <c:v>4635</c:v>
                </c:pt>
                <c:pt idx="4636">
                  <c:v>4636</c:v>
                </c:pt>
                <c:pt idx="4637">
                  <c:v>4637</c:v>
                </c:pt>
                <c:pt idx="4638">
                  <c:v>4638</c:v>
                </c:pt>
                <c:pt idx="4639">
                  <c:v>4639</c:v>
                </c:pt>
                <c:pt idx="4640">
                  <c:v>4640</c:v>
                </c:pt>
                <c:pt idx="4641">
                  <c:v>4641</c:v>
                </c:pt>
                <c:pt idx="4642">
                  <c:v>4642</c:v>
                </c:pt>
                <c:pt idx="4643">
                  <c:v>4643</c:v>
                </c:pt>
                <c:pt idx="4644">
                  <c:v>4644</c:v>
                </c:pt>
                <c:pt idx="4645">
                  <c:v>4645</c:v>
                </c:pt>
                <c:pt idx="4646">
                  <c:v>4646</c:v>
                </c:pt>
                <c:pt idx="4647">
                  <c:v>4647</c:v>
                </c:pt>
                <c:pt idx="4648">
                  <c:v>4648</c:v>
                </c:pt>
                <c:pt idx="4649">
                  <c:v>4649</c:v>
                </c:pt>
                <c:pt idx="4650">
                  <c:v>4650</c:v>
                </c:pt>
                <c:pt idx="4651">
                  <c:v>4651</c:v>
                </c:pt>
                <c:pt idx="4652">
                  <c:v>4652</c:v>
                </c:pt>
                <c:pt idx="4653">
                  <c:v>4653</c:v>
                </c:pt>
                <c:pt idx="4654">
                  <c:v>4654</c:v>
                </c:pt>
                <c:pt idx="4655">
                  <c:v>4655</c:v>
                </c:pt>
                <c:pt idx="4656">
                  <c:v>4656</c:v>
                </c:pt>
                <c:pt idx="4657">
                  <c:v>4657</c:v>
                </c:pt>
                <c:pt idx="4658">
                  <c:v>4658</c:v>
                </c:pt>
                <c:pt idx="4659">
                  <c:v>4659</c:v>
                </c:pt>
                <c:pt idx="4660">
                  <c:v>4660</c:v>
                </c:pt>
                <c:pt idx="4661">
                  <c:v>4661</c:v>
                </c:pt>
                <c:pt idx="4662">
                  <c:v>4662</c:v>
                </c:pt>
                <c:pt idx="4663">
                  <c:v>4663</c:v>
                </c:pt>
                <c:pt idx="4664">
                  <c:v>4664</c:v>
                </c:pt>
                <c:pt idx="4665">
                  <c:v>4665</c:v>
                </c:pt>
                <c:pt idx="4666">
                  <c:v>4666</c:v>
                </c:pt>
                <c:pt idx="4667">
                  <c:v>4667</c:v>
                </c:pt>
                <c:pt idx="4668">
                  <c:v>4668</c:v>
                </c:pt>
                <c:pt idx="4669">
                  <c:v>4669</c:v>
                </c:pt>
                <c:pt idx="4670">
                  <c:v>4670</c:v>
                </c:pt>
                <c:pt idx="4671">
                  <c:v>4671</c:v>
                </c:pt>
                <c:pt idx="4672">
                  <c:v>4672</c:v>
                </c:pt>
                <c:pt idx="4673">
                  <c:v>4673</c:v>
                </c:pt>
                <c:pt idx="4674">
                  <c:v>4674</c:v>
                </c:pt>
                <c:pt idx="4675">
                  <c:v>4675</c:v>
                </c:pt>
                <c:pt idx="4676">
                  <c:v>4676</c:v>
                </c:pt>
                <c:pt idx="4677">
                  <c:v>4677</c:v>
                </c:pt>
                <c:pt idx="4678">
                  <c:v>4678</c:v>
                </c:pt>
                <c:pt idx="4679">
                  <c:v>4679</c:v>
                </c:pt>
                <c:pt idx="4680">
                  <c:v>4680</c:v>
                </c:pt>
                <c:pt idx="4681">
                  <c:v>4681</c:v>
                </c:pt>
                <c:pt idx="4682">
                  <c:v>4682</c:v>
                </c:pt>
                <c:pt idx="4683">
                  <c:v>4683</c:v>
                </c:pt>
                <c:pt idx="4684">
                  <c:v>4684</c:v>
                </c:pt>
                <c:pt idx="4685">
                  <c:v>4685</c:v>
                </c:pt>
                <c:pt idx="4686">
                  <c:v>4686</c:v>
                </c:pt>
                <c:pt idx="4687">
                  <c:v>4687</c:v>
                </c:pt>
                <c:pt idx="4688">
                  <c:v>4688</c:v>
                </c:pt>
                <c:pt idx="4689">
                  <c:v>4689</c:v>
                </c:pt>
                <c:pt idx="4690">
                  <c:v>4690</c:v>
                </c:pt>
                <c:pt idx="4691">
                  <c:v>4691</c:v>
                </c:pt>
                <c:pt idx="4692">
                  <c:v>4692</c:v>
                </c:pt>
                <c:pt idx="4693">
                  <c:v>4693</c:v>
                </c:pt>
                <c:pt idx="4694">
                  <c:v>4694</c:v>
                </c:pt>
                <c:pt idx="4695">
                  <c:v>4695</c:v>
                </c:pt>
                <c:pt idx="4696">
                  <c:v>4696</c:v>
                </c:pt>
                <c:pt idx="4697">
                  <c:v>4697</c:v>
                </c:pt>
                <c:pt idx="4698">
                  <c:v>4698</c:v>
                </c:pt>
                <c:pt idx="4699">
                  <c:v>4699</c:v>
                </c:pt>
                <c:pt idx="4700">
                  <c:v>4700</c:v>
                </c:pt>
                <c:pt idx="4701">
                  <c:v>4701</c:v>
                </c:pt>
                <c:pt idx="4702">
                  <c:v>4702</c:v>
                </c:pt>
                <c:pt idx="4703">
                  <c:v>4703</c:v>
                </c:pt>
                <c:pt idx="4704">
                  <c:v>4704</c:v>
                </c:pt>
                <c:pt idx="4705">
                  <c:v>4705</c:v>
                </c:pt>
                <c:pt idx="4706">
                  <c:v>4706</c:v>
                </c:pt>
                <c:pt idx="4707">
                  <c:v>4707</c:v>
                </c:pt>
                <c:pt idx="4708">
                  <c:v>4708</c:v>
                </c:pt>
                <c:pt idx="4709">
                  <c:v>4709</c:v>
                </c:pt>
                <c:pt idx="4710">
                  <c:v>4710</c:v>
                </c:pt>
                <c:pt idx="4711">
                  <c:v>4711</c:v>
                </c:pt>
                <c:pt idx="4712">
                  <c:v>4712</c:v>
                </c:pt>
                <c:pt idx="4713">
                  <c:v>4713</c:v>
                </c:pt>
                <c:pt idx="4714">
                  <c:v>4714</c:v>
                </c:pt>
                <c:pt idx="4715">
                  <c:v>4715</c:v>
                </c:pt>
                <c:pt idx="4716">
                  <c:v>4716</c:v>
                </c:pt>
                <c:pt idx="4717">
                  <c:v>4717</c:v>
                </c:pt>
                <c:pt idx="4718">
                  <c:v>4718</c:v>
                </c:pt>
                <c:pt idx="4719">
                  <c:v>4719</c:v>
                </c:pt>
                <c:pt idx="4720">
                  <c:v>4720</c:v>
                </c:pt>
                <c:pt idx="4721">
                  <c:v>4721</c:v>
                </c:pt>
                <c:pt idx="4722">
                  <c:v>4722</c:v>
                </c:pt>
                <c:pt idx="4723">
                  <c:v>4723</c:v>
                </c:pt>
                <c:pt idx="4724">
                  <c:v>4724</c:v>
                </c:pt>
                <c:pt idx="4725">
                  <c:v>4725</c:v>
                </c:pt>
                <c:pt idx="4726">
                  <c:v>4726</c:v>
                </c:pt>
                <c:pt idx="4727">
                  <c:v>4727</c:v>
                </c:pt>
                <c:pt idx="4728">
                  <c:v>4728</c:v>
                </c:pt>
                <c:pt idx="4729">
                  <c:v>4729</c:v>
                </c:pt>
                <c:pt idx="4730">
                  <c:v>4730</c:v>
                </c:pt>
                <c:pt idx="4731">
                  <c:v>4731</c:v>
                </c:pt>
                <c:pt idx="4732">
                  <c:v>4732</c:v>
                </c:pt>
                <c:pt idx="4733">
                  <c:v>4733</c:v>
                </c:pt>
                <c:pt idx="4734">
                  <c:v>4734</c:v>
                </c:pt>
                <c:pt idx="4735">
                  <c:v>4735</c:v>
                </c:pt>
                <c:pt idx="4736">
                  <c:v>4736</c:v>
                </c:pt>
                <c:pt idx="4737">
                  <c:v>4737</c:v>
                </c:pt>
                <c:pt idx="4738">
                  <c:v>4738</c:v>
                </c:pt>
                <c:pt idx="4739">
                  <c:v>4739</c:v>
                </c:pt>
                <c:pt idx="4740">
                  <c:v>4740</c:v>
                </c:pt>
                <c:pt idx="4741">
                  <c:v>4741</c:v>
                </c:pt>
                <c:pt idx="4742">
                  <c:v>4742</c:v>
                </c:pt>
                <c:pt idx="4743">
                  <c:v>4743</c:v>
                </c:pt>
                <c:pt idx="4744">
                  <c:v>4744</c:v>
                </c:pt>
                <c:pt idx="4745">
                  <c:v>4745</c:v>
                </c:pt>
                <c:pt idx="4746">
                  <c:v>4746</c:v>
                </c:pt>
                <c:pt idx="4747">
                  <c:v>4747</c:v>
                </c:pt>
                <c:pt idx="4748">
                  <c:v>4748</c:v>
                </c:pt>
                <c:pt idx="4749">
                  <c:v>4749</c:v>
                </c:pt>
                <c:pt idx="4750">
                  <c:v>4750</c:v>
                </c:pt>
                <c:pt idx="4751">
                  <c:v>4751</c:v>
                </c:pt>
                <c:pt idx="4752">
                  <c:v>4752</c:v>
                </c:pt>
                <c:pt idx="4753">
                  <c:v>4753</c:v>
                </c:pt>
                <c:pt idx="4754">
                  <c:v>4754</c:v>
                </c:pt>
                <c:pt idx="4755">
                  <c:v>4755</c:v>
                </c:pt>
                <c:pt idx="4756">
                  <c:v>4756</c:v>
                </c:pt>
                <c:pt idx="4757">
                  <c:v>4757</c:v>
                </c:pt>
                <c:pt idx="4758">
                  <c:v>4758</c:v>
                </c:pt>
                <c:pt idx="4759">
                  <c:v>4759</c:v>
                </c:pt>
                <c:pt idx="4760">
                  <c:v>4760</c:v>
                </c:pt>
                <c:pt idx="4761">
                  <c:v>4761</c:v>
                </c:pt>
                <c:pt idx="4762">
                  <c:v>4762</c:v>
                </c:pt>
                <c:pt idx="4763">
                  <c:v>4763</c:v>
                </c:pt>
                <c:pt idx="4764">
                  <c:v>4764</c:v>
                </c:pt>
                <c:pt idx="4765">
                  <c:v>4765</c:v>
                </c:pt>
                <c:pt idx="4766">
                  <c:v>4766</c:v>
                </c:pt>
                <c:pt idx="4767">
                  <c:v>4767</c:v>
                </c:pt>
                <c:pt idx="4768">
                  <c:v>4768</c:v>
                </c:pt>
                <c:pt idx="4769">
                  <c:v>4769</c:v>
                </c:pt>
                <c:pt idx="4770">
                  <c:v>4770</c:v>
                </c:pt>
                <c:pt idx="4771">
                  <c:v>4771</c:v>
                </c:pt>
                <c:pt idx="4772">
                  <c:v>4772</c:v>
                </c:pt>
                <c:pt idx="4773">
                  <c:v>4773</c:v>
                </c:pt>
                <c:pt idx="4774">
                  <c:v>4774</c:v>
                </c:pt>
                <c:pt idx="4775">
                  <c:v>4775</c:v>
                </c:pt>
                <c:pt idx="4776">
                  <c:v>4776</c:v>
                </c:pt>
                <c:pt idx="4777">
                  <c:v>4777</c:v>
                </c:pt>
                <c:pt idx="4778">
                  <c:v>4778</c:v>
                </c:pt>
                <c:pt idx="4779">
                  <c:v>4779</c:v>
                </c:pt>
                <c:pt idx="4780">
                  <c:v>4780</c:v>
                </c:pt>
                <c:pt idx="4781">
                  <c:v>4781</c:v>
                </c:pt>
                <c:pt idx="4782">
                  <c:v>4782</c:v>
                </c:pt>
                <c:pt idx="4783">
                  <c:v>4783</c:v>
                </c:pt>
                <c:pt idx="4784">
                  <c:v>4784</c:v>
                </c:pt>
                <c:pt idx="4785">
                  <c:v>4785</c:v>
                </c:pt>
                <c:pt idx="4786">
                  <c:v>4786</c:v>
                </c:pt>
                <c:pt idx="4787">
                  <c:v>4787</c:v>
                </c:pt>
                <c:pt idx="4788">
                  <c:v>4788</c:v>
                </c:pt>
                <c:pt idx="4789">
                  <c:v>4789</c:v>
                </c:pt>
                <c:pt idx="4790">
                  <c:v>4790</c:v>
                </c:pt>
                <c:pt idx="4791">
                  <c:v>4791</c:v>
                </c:pt>
                <c:pt idx="4792">
                  <c:v>4792</c:v>
                </c:pt>
                <c:pt idx="4793">
                  <c:v>4793</c:v>
                </c:pt>
                <c:pt idx="4794">
                  <c:v>4794</c:v>
                </c:pt>
                <c:pt idx="4795">
                  <c:v>4795</c:v>
                </c:pt>
                <c:pt idx="4796">
                  <c:v>4796</c:v>
                </c:pt>
                <c:pt idx="4797">
                  <c:v>4797</c:v>
                </c:pt>
                <c:pt idx="4798">
                  <c:v>4798</c:v>
                </c:pt>
                <c:pt idx="4799">
                  <c:v>4799</c:v>
                </c:pt>
                <c:pt idx="4800">
                  <c:v>4800</c:v>
                </c:pt>
                <c:pt idx="4801">
                  <c:v>4801</c:v>
                </c:pt>
                <c:pt idx="4802">
                  <c:v>4802</c:v>
                </c:pt>
                <c:pt idx="4803">
                  <c:v>4803</c:v>
                </c:pt>
                <c:pt idx="4804">
                  <c:v>4804</c:v>
                </c:pt>
                <c:pt idx="4805">
                  <c:v>4805</c:v>
                </c:pt>
                <c:pt idx="4806">
                  <c:v>4806</c:v>
                </c:pt>
                <c:pt idx="4807">
                  <c:v>4807</c:v>
                </c:pt>
                <c:pt idx="4808">
                  <c:v>4808</c:v>
                </c:pt>
                <c:pt idx="4809">
                  <c:v>4809</c:v>
                </c:pt>
                <c:pt idx="4810">
                  <c:v>4810</c:v>
                </c:pt>
                <c:pt idx="4811">
                  <c:v>4811</c:v>
                </c:pt>
                <c:pt idx="4812">
                  <c:v>4812</c:v>
                </c:pt>
                <c:pt idx="4813">
                  <c:v>4813</c:v>
                </c:pt>
                <c:pt idx="4814">
                  <c:v>4814</c:v>
                </c:pt>
                <c:pt idx="4815">
                  <c:v>4815</c:v>
                </c:pt>
                <c:pt idx="4816">
                  <c:v>4816</c:v>
                </c:pt>
                <c:pt idx="4817">
                  <c:v>4817</c:v>
                </c:pt>
                <c:pt idx="4818">
                  <c:v>4818</c:v>
                </c:pt>
                <c:pt idx="4819">
                  <c:v>4819</c:v>
                </c:pt>
                <c:pt idx="4820">
                  <c:v>4820</c:v>
                </c:pt>
                <c:pt idx="4821">
                  <c:v>4821</c:v>
                </c:pt>
                <c:pt idx="4822">
                  <c:v>4822</c:v>
                </c:pt>
                <c:pt idx="4823">
                  <c:v>4823</c:v>
                </c:pt>
                <c:pt idx="4824">
                  <c:v>4824</c:v>
                </c:pt>
                <c:pt idx="4825">
                  <c:v>4825</c:v>
                </c:pt>
                <c:pt idx="4826">
                  <c:v>4826</c:v>
                </c:pt>
                <c:pt idx="4827">
                  <c:v>4827</c:v>
                </c:pt>
                <c:pt idx="4828">
                  <c:v>4828</c:v>
                </c:pt>
                <c:pt idx="4829">
                  <c:v>4829</c:v>
                </c:pt>
                <c:pt idx="4830">
                  <c:v>4830</c:v>
                </c:pt>
                <c:pt idx="4831">
                  <c:v>4831</c:v>
                </c:pt>
                <c:pt idx="4832">
                  <c:v>4832</c:v>
                </c:pt>
                <c:pt idx="4833">
                  <c:v>4833</c:v>
                </c:pt>
                <c:pt idx="4834">
                  <c:v>4834</c:v>
                </c:pt>
                <c:pt idx="4835">
                  <c:v>4835</c:v>
                </c:pt>
                <c:pt idx="4836">
                  <c:v>4836</c:v>
                </c:pt>
                <c:pt idx="4837">
                  <c:v>4837</c:v>
                </c:pt>
                <c:pt idx="4838">
                  <c:v>4838</c:v>
                </c:pt>
                <c:pt idx="4839">
                  <c:v>4839</c:v>
                </c:pt>
                <c:pt idx="4840">
                  <c:v>4840</c:v>
                </c:pt>
                <c:pt idx="4841">
                  <c:v>4841</c:v>
                </c:pt>
                <c:pt idx="4842">
                  <c:v>4842</c:v>
                </c:pt>
                <c:pt idx="4843">
                  <c:v>4843</c:v>
                </c:pt>
                <c:pt idx="4844">
                  <c:v>4844</c:v>
                </c:pt>
                <c:pt idx="4845">
                  <c:v>4845</c:v>
                </c:pt>
                <c:pt idx="4846">
                  <c:v>4846</c:v>
                </c:pt>
                <c:pt idx="4847">
                  <c:v>4847</c:v>
                </c:pt>
                <c:pt idx="4848">
                  <c:v>4848</c:v>
                </c:pt>
                <c:pt idx="4849">
                  <c:v>4849</c:v>
                </c:pt>
                <c:pt idx="4850">
                  <c:v>4850</c:v>
                </c:pt>
                <c:pt idx="4851">
                  <c:v>4851</c:v>
                </c:pt>
                <c:pt idx="4852">
                  <c:v>4852</c:v>
                </c:pt>
                <c:pt idx="4853">
                  <c:v>4853</c:v>
                </c:pt>
                <c:pt idx="4854">
                  <c:v>4854</c:v>
                </c:pt>
                <c:pt idx="4855">
                  <c:v>4855</c:v>
                </c:pt>
                <c:pt idx="4856">
                  <c:v>4856</c:v>
                </c:pt>
                <c:pt idx="4857">
                  <c:v>4857</c:v>
                </c:pt>
                <c:pt idx="4858">
                  <c:v>4858</c:v>
                </c:pt>
                <c:pt idx="4859">
                  <c:v>4859</c:v>
                </c:pt>
                <c:pt idx="4860">
                  <c:v>4860</c:v>
                </c:pt>
                <c:pt idx="4861">
                  <c:v>4861</c:v>
                </c:pt>
                <c:pt idx="4862">
                  <c:v>4862</c:v>
                </c:pt>
                <c:pt idx="4863">
                  <c:v>4863</c:v>
                </c:pt>
                <c:pt idx="4864">
                  <c:v>4864</c:v>
                </c:pt>
                <c:pt idx="4865">
                  <c:v>4865</c:v>
                </c:pt>
                <c:pt idx="4866">
                  <c:v>4866</c:v>
                </c:pt>
                <c:pt idx="4867">
                  <c:v>4867</c:v>
                </c:pt>
                <c:pt idx="4868">
                  <c:v>4868</c:v>
                </c:pt>
                <c:pt idx="4869">
                  <c:v>4869</c:v>
                </c:pt>
                <c:pt idx="4870">
                  <c:v>4870</c:v>
                </c:pt>
                <c:pt idx="4871">
                  <c:v>4871</c:v>
                </c:pt>
                <c:pt idx="4872">
                  <c:v>4872</c:v>
                </c:pt>
                <c:pt idx="4873">
                  <c:v>4873</c:v>
                </c:pt>
                <c:pt idx="4874">
                  <c:v>4874</c:v>
                </c:pt>
                <c:pt idx="4875">
                  <c:v>4875</c:v>
                </c:pt>
                <c:pt idx="4876">
                  <c:v>4876</c:v>
                </c:pt>
                <c:pt idx="4877">
                  <c:v>4877</c:v>
                </c:pt>
                <c:pt idx="4878">
                  <c:v>4878</c:v>
                </c:pt>
                <c:pt idx="4879">
                  <c:v>4879</c:v>
                </c:pt>
                <c:pt idx="4880">
                  <c:v>4880</c:v>
                </c:pt>
                <c:pt idx="4881">
                  <c:v>4881</c:v>
                </c:pt>
                <c:pt idx="4882">
                  <c:v>4882</c:v>
                </c:pt>
                <c:pt idx="4883">
                  <c:v>4883</c:v>
                </c:pt>
                <c:pt idx="4884">
                  <c:v>4884</c:v>
                </c:pt>
                <c:pt idx="4885">
                  <c:v>4885</c:v>
                </c:pt>
                <c:pt idx="4886">
                  <c:v>4886</c:v>
                </c:pt>
                <c:pt idx="4887">
                  <c:v>4887</c:v>
                </c:pt>
                <c:pt idx="4888">
                  <c:v>4888</c:v>
                </c:pt>
                <c:pt idx="4889">
                  <c:v>4889</c:v>
                </c:pt>
                <c:pt idx="4890">
                  <c:v>4890</c:v>
                </c:pt>
                <c:pt idx="4891">
                  <c:v>4891</c:v>
                </c:pt>
                <c:pt idx="4892">
                  <c:v>4892</c:v>
                </c:pt>
                <c:pt idx="4893">
                  <c:v>4893</c:v>
                </c:pt>
                <c:pt idx="4894">
                  <c:v>4894</c:v>
                </c:pt>
                <c:pt idx="4895">
                  <c:v>4895</c:v>
                </c:pt>
                <c:pt idx="4896">
                  <c:v>4896</c:v>
                </c:pt>
                <c:pt idx="4897">
                  <c:v>4897</c:v>
                </c:pt>
                <c:pt idx="4898">
                  <c:v>4898</c:v>
                </c:pt>
                <c:pt idx="4899">
                  <c:v>4899</c:v>
                </c:pt>
                <c:pt idx="4900">
                  <c:v>4900</c:v>
                </c:pt>
                <c:pt idx="4901">
                  <c:v>4901</c:v>
                </c:pt>
                <c:pt idx="4902">
                  <c:v>4902</c:v>
                </c:pt>
                <c:pt idx="4903">
                  <c:v>4903</c:v>
                </c:pt>
                <c:pt idx="4904">
                  <c:v>4904</c:v>
                </c:pt>
                <c:pt idx="4905">
                  <c:v>4905</c:v>
                </c:pt>
                <c:pt idx="4906">
                  <c:v>4906</c:v>
                </c:pt>
                <c:pt idx="4907">
                  <c:v>4907</c:v>
                </c:pt>
                <c:pt idx="4908">
                  <c:v>4908</c:v>
                </c:pt>
                <c:pt idx="4909">
                  <c:v>4909</c:v>
                </c:pt>
                <c:pt idx="4910">
                  <c:v>4910</c:v>
                </c:pt>
                <c:pt idx="4911">
                  <c:v>4911</c:v>
                </c:pt>
                <c:pt idx="4912">
                  <c:v>4912</c:v>
                </c:pt>
                <c:pt idx="4913">
                  <c:v>4913</c:v>
                </c:pt>
                <c:pt idx="4914">
                  <c:v>4914</c:v>
                </c:pt>
                <c:pt idx="4915">
                  <c:v>4915</c:v>
                </c:pt>
                <c:pt idx="4916">
                  <c:v>4916</c:v>
                </c:pt>
                <c:pt idx="4917">
                  <c:v>4917</c:v>
                </c:pt>
                <c:pt idx="4918">
                  <c:v>4918</c:v>
                </c:pt>
                <c:pt idx="4919">
                  <c:v>4919</c:v>
                </c:pt>
                <c:pt idx="4920">
                  <c:v>4920</c:v>
                </c:pt>
                <c:pt idx="4921">
                  <c:v>4921</c:v>
                </c:pt>
                <c:pt idx="4922">
                  <c:v>4922</c:v>
                </c:pt>
                <c:pt idx="4923">
                  <c:v>4923</c:v>
                </c:pt>
                <c:pt idx="4924">
                  <c:v>4924</c:v>
                </c:pt>
                <c:pt idx="4925">
                  <c:v>4925</c:v>
                </c:pt>
                <c:pt idx="4926">
                  <c:v>4926</c:v>
                </c:pt>
                <c:pt idx="4927">
                  <c:v>4927</c:v>
                </c:pt>
                <c:pt idx="4928">
                  <c:v>4928</c:v>
                </c:pt>
                <c:pt idx="4929">
                  <c:v>4929</c:v>
                </c:pt>
                <c:pt idx="4930">
                  <c:v>4930</c:v>
                </c:pt>
                <c:pt idx="4931">
                  <c:v>4931</c:v>
                </c:pt>
                <c:pt idx="4932">
                  <c:v>4932</c:v>
                </c:pt>
                <c:pt idx="4933">
                  <c:v>4933</c:v>
                </c:pt>
                <c:pt idx="4934">
                  <c:v>4934</c:v>
                </c:pt>
                <c:pt idx="4935">
                  <c:v>4935</c:v>
                </c:pt>
                <c:pt idx="4936">
                  <c:v>4936</c:v>
                </c:pt>
                <c:pt idx="4937">
                  <c:v>4937</c:v>
                </c:pt>
                <c:pt idx="4938">
                  <c:v>4938</c:v>
                </c:pt>
                <c:pt idx="4939">
                  <c:v>4939</c:v>
                </c:pt>
                <c:pt idx="4940">
                  <c:v>4940</c:v>
                </c:pt>
                <c:pt idx="4941">
                  <c:v>4941</c:v>
                </c:pt>
                <c:pt idx="4942">
                  <c:v>4942</c:v>
                </c:pt>
                <c:pt idx="4943">
                  <c:v>4943</c:v>
                </c:pt>
                <c:pt idx="4944">
                  <c:v>4944</c:v>
                </c:pt>
                <c:pt idx="4945">
                  <c:v>4945</c:v>
                </c:pt>
                <c:pt idx="4946">
                  <c:v>4946</c:v>
                </c:pt>
                <c:pt idx="4947">
                  <c:v>4947</c:v>
                </c:pt>
                <c:pt idx="4948">
                  <c:v>4948</c:v>
                </c:pt>
                <c:pt idx="4949">
                  <c:v>4949</c:v>
                </c:pt>
                <c:pt idx="4950">
                  <c:v>4950</c:v>
                </c:pt>
                <c:pt idx="4951">
                  <c:v>4951</c:v>
                </c:pt>
                <c:pt idx="4952">
                  <c:v>4952</c:v>
                </c:pt>
                <c:pt idx="4953">
                  <c:v>4953</c:v>
                </c:pt>
                <c:pt idx="4954">
                  <c:v>4954</c:v>
                </c:pt>
                <c:pt idx="4955">
                  <c:v>4955</c:v>
                </c:pt>
                <c:pt idx="4956">
                  <c:v>4956</c:v>
                </c:pt>
                <c:pt idx="4957">
                  <c:v>4957</c:v>
                </c:pt>
                <c:pt idx="4958">
                  <c:v>4958</c:v>
                </c:pt>
                <c:pt idx="4959">
                  <c:v>4959</c:v>
                </c:pt>
                <c:pt idx="4960">
                  <c:v>4960</c:v>
                </c:pt>
                <c:pt idx="4961">
                  <c:v>4961</c:v>
                </c:pt>
                <c:pt idx="4962">
                  <c:v>4962</c:v>
                </c:pt>
                <c:pt idx="4963">
                  <c:v>4963</c:v>
                </c:pt>
                <c:pt idx="4964">
                  <c:v>4964</c:v>
                </c:pt>
                <c:pt idx="4965">
                  <c:v>4965</c:v>
                </c:pt>
                <c:pt idx="4966">
                  <c:v>4966</c:v>
                </c:pt>
                <c:pt idx="4967">
                  <c:v>4967</c:v>
                </c:pt>
                <c:pt idx="4968">
                  <c:v>4968</c:v>
                </c:pt>
                <c:pt idx="4969">
                  <c:v>4969</c:v>
                </c:pt>
                <c:pt idx="4970">
                  <c:v>4970</c:v>
                </c:pt>
                <c:pt idx="4971">
                  <c:v>4971</c:v>
                </c:pt>
                <c:pt idx="4972">
                  <c:v>4972</c:v>
                </c:pt>
                <c:pt idx="4973">
                  <c:v>4973</c:v>
                </c:pt>
                <c:pt idx="4974">
                  <c:v>4974</c:v>
                </c:pt>
                <c:pt idx="4975">
                  <c:v>4975</c:v>
                </c:pt>
                <c:pt idx="4976">
                  <c:v>4976</c:v>
                </c:pt>
                <c:pt idx="4977">
                  <c:v>4977</c:v>
                </c:pt>
                <c:pt idx="4978">
                  <c:v>4978</c:v>
                </c:pt>
                <c:pt idx="4979">
                  <c:v>4979</c:v>
                </c:pt>
                <c:pt idx="4980">
                  <c:v>4980</c:v>
                </c:pt>
                <c:pt idx="4981">
                  <c:v>4981</c:v>
                </c:pt>
                <c:pt idx="4982">
                  <c:v>4982</c:v>
                </c:pt>
                <c:pt idx="4983">
                  <c:v>4983</c:v>
                </c:pt>
                <c:pt idx="4984">
                  <c:v>4984</c:v>
                </c:pt>
                <c:pt idx="4985">
                  <c:v>4985</c:v>
                </c:pt>
                <c:pt idx="4986">
                  <c:v>4986</c:v>
                </c:pt>
                <c:pt idx="4987">
                  <c:v>4987</c:v>
                </c:pt>
                <c:pt idx="4988">
                  <c:v>4988</c:v>
                </c:pt>
                <c:pt idx="4989">
                  <c:v>4989</c:v>
                </c:pt>
                <c:pt idx="4990">
                  <c:v>4990</c:v>
                </c:pt>
                <c:pt idx="4991">
                  <c:v>4991</c:v>
                </c:pt>
                <c:pt idx="4992">
                  <c:v>4992</c:v>
                </c:pt>
                <c:pt idx="4993">
                  <c:v>4993</c:v>
                </c:pt>
                <c:pt idx="4994">
                  <c:v>4994</c:v>
                </c:pt>
                <c:pt idx="4995">
                  <c:v>4995</c:v>
                </c:pt>
                <c:pt idx="4996">
                  <c:v>4996</c:v>
                </c:pt>
                <c:pt idx="4997">
                  <c:v>4997</c:v>
                </c:pt>
                <c:pt idx="4998">
                  <c:v>4998</c:v>
                </c:pt>
                <c:pt idx="4999">
                  <c:v>4999</c:v>
                </c:pt>
              </c:numCache>
            </c:numRef>
          </c:xVal>
          <c:yVal>
            <c:numRef>
              <c:f>גיליון1!$D$2:$D$5001</c:f>
              <c:numCache>
                <c:formatCode>General</c:formatCode>
                <c:ptCount val="5000"/>
                <c:pt idx="0">
                  <c:v>24.64</c:v>
                </c:pt>
                <c:pt idx="1">
                  <c:v>24.666</c:v>
                </c:pt>
                <c:pt idx="2">
                  <c:v>24.666</c:v>
                </c:pt>
                <c:pt idx="3">
                  <c:v>24.666</c:v>
                </c:pt>
                <c:pt idx="4">
                  <c:v>24.666</c:v>
                </c:pt>
                <c:pt idx="5">
                  <c:v>24.666</c:v>
                </c:pt>
                <c:pt idx="6">
                  <c:v>24.64</c:v>
                </c:pt>
                <c:pt idx="7">
                  <c:v>24.64</c:v>
                </c:pt>
                <c:pt idx="8">
                  <c:v>24.64</c:v>
                </c:pt>
                <c:pt idx="9">
                  <c:v>24.64</c:v>
                </c:pt>
                <c:pt idx="10">
                  <c:v>24.64</c:v>
                </c:pt>
                <c:pt idx="11">
                  <c:v>24.64</c:v>
                </c:pt>
                <c:pt idx="12">
                  <c:v>24.64</c:v>
                </c:pt>
                <c:pt idx="13">
                  <c:v>24.64</c:v>
                </c:pt>
                <c:pt idx="14">
                  <c:v>24.64</c:v>
                </c:pt>
                <c:pt idx="15">
                  <c:v>24.64</c:v>
                </c:pt>
                <c:pt idx="16">
                  <c:v>24.64</c:v>
                </c:pt>
                <c:pt idx="17">
                  <c:v>24.64</c:v>
                </c:pt>
                <c:pt idx="18">
                  <c:v>24.666</c:v>
                </c:pt>
                <c:pt idx="19">
                  <c:v>24.64</c:v>
                </c:pt>
                <c:pt idx="20">
                  <c:v>24.64</c:v>
                </c:pt>
                <c:pt idx="21">
                  <c:v>24.666</c:v>
                </c:pt>
                <c:pt idx="22">
                  <c:v>24.666</c:v>
                </c:pt>
                <c:pt idx="23">
                  <c:v>24.666</c:v>
                </c:pt>
                <c:pt idx="24">
                  <c:v>24.666</c:v>
                </c:pt>
                <c:pt idx="25">
                  <c:v>24.666</c:v>
                </c:pt>
                <c:pt idx="26">
                  <c:v>24.666</c:v>
                </c:pt>
                <c:pt idx="27">
                  <c:v>24.666</c:v>
                </c:pt>
                <c:pt idx="28">
                  <c:v>24.666</c:v>
                </c:pt>
                <c:pt idx="29">
                  <c:v>24.666</c:v>
                </c:pt>
                <c:pt idx="30">
                  <c:v>24.666</c:v>
                </c:pt>
                <c:pt idx="31">
                  <c:v>24.666</c:v>
                </c:pt>
                <c:pt idx="32">
                  <c:v>24.666</c:v>
                </c:pt>
                <c:pt idx="33">
                  <c:v>24.690999999999999</c:v>
                </c:pt>
                <c:pt idx="34">
                  <c:v>24.690999999999999</c:v>
                </c:pt>
                <c:pt idx="35">
                  <c:v>24.690999999999999</c:v>
                </c:pt>
                <c:pt idx="36">
                  <c:v>24.690999999999999</c:v>
                </c:pt>
                <c:pt idx="37">
                  <c:v>24.690999999999999</c:v>
                </c:pt>
                <c:pt idx="38">
                  <c:v>24.690999999999999</c:v>
                </c:pt>
                <c:pt idx="39">
                  <c:v>24.716000000000001</c:v>
                </c:pt>
                <c:pt idx="40">
                  <c:v>24.716000000000001</c:v>
                </c:pt>
                <c:pt idx="41">
                  <c:v>24.716000000000001</c:v>
                </c:pt>
                <c:pt idx="42">
                  <c:v>24.716000000000001</c:v>
                </c:pt>
                <c:pt idx="43">
                  <c:v>24.716000000000001</c:v>
                </c:pt>
                <c:pt idx="44">
                  <c:v>24.741999999999987</c:v>
                </c:pt>
                <c:pt idx="45">
                  <c:v>24.741999999999987</c:v>
                </c:pt>
                <c:pt idx="46">
                  <c:v>24.741999999999987</c:v>
                </c:pt>
                <c:pt idx="47">
                  <c:v>24.766999999999989</c:v>
                </c:pt>
                <c:pt idx="48">
                  <c:v>24.766999999999989</c:v>
                </c:pt>
                <c:pt idx="49">
                  <c:v>24.766999999999989</c:v>
                </c:pt>
                <c:pt idx="50">
                  <c:v>24.766999999999989</c:v>
                </c:pt>
                <c:pt idx="51">
                  <c:v>24.792999999999989</c:v>
                </c:pt>
                <c:pt idx="52">
                  <c:v>24.792999999999989</c:v>
                </c:pt>
                <c:pt idx="53">
                  <c:v>24.792999999999989</c:v>
                </c:pt>
                <c:pt idx="54">
                  <c:v>24.818000000000001</c:v>
                </c:pt>
                <c:pt idx="55">
                  <c:v>24.818000000000001</c:v>
                </c:pt>
                <c:pt idx="56">
                  <c:v>24.818000000000001</c:v>
                </c:pt>
                <c:pt idx="57">
                  <c:v>24.843</c:v>
                </c:pt>
                <c:pt idx="58">
                  <c:v>24.843</c:v>
                </c:pt>
                <c:pt idx="59">
                  <c:v>24.869</c:v>
                </c:pt>
                <c:pt idx="60">
                  <c:v>24.869</c:v>
                </c:pt>
                <c:pt idx="61">
                  <c:v>24.869</c:v>
                </c:pt>
                <c:pt idx="62">
                  <c:v>24.869</c:v>
                </c:pt>
                <c:pt idx="63">
                  <c:v>24.893999999999988</c:v>
                </c:pt>
                <c:pt idx="64">
                  <c:v>24.893999999999988</c:v>
                </c:pt>
                <c:pt idx="65">
                  <c:v>24.919</c:v>
                </c:pt>
                <c:pt idx="66">
                  <c:v>24.919</c:v>
                </c:pt>
                <c:pt idx="67">
                  <c:v>24.919</c:v>
                </c:pt>
                <c:pt idx="68">
                  <c:v>24.944999999999986</c:v>
                </c:pt>
                <c:pt idx="69">
                  <c:v>24.944999999999986</c:v>
                </c:pt>
                <c:pt idx="70">
                  <c:v>24.97</c:v>
                </c:pt>
                <c:pt idx="71">
                  <c:v>24.97</c:v>
                </c:pt>
                <c:pt idx="72">
                  <c:v>24.994999999999987</c:v>
                </c:pt>
                <c:pt idx="73">
                  <c:v>24.994999999999987</c:v>
                </c:pt>
                <c:pt idx="74">
                  <c:v>25.021000000000001</c:v>
                </c:pt>
                <c:pt idx="75">
                  <c:v>25.021000000000001</c:v>
                </c:pt>
                <c:pt idx="76">
                  <c:v>25.045999999999989</c:v>
                </c:pt>
                <c:pt idx="77">
                  <c:v>25.071000000000005</c:v>
                </c:pt>
                <c:pt idx="78">
                  <c:v>25.071000000000005</c:v>
                </c:pt>
                <c:pt idx="79">
                  <c:v>25.097000000000001</c:v>
                </c:pt>
                <c:pt idx="80">
                  <c:v>25.122</c:v>
                </c:pt>
                <c:pt idx="81">
                  <c:v>25.122</c:v>
                </c:pt>
                <c:pt idx="82">
                  <c:v>25.148</c:v>
                </c:pt>
                <c:pt idx="83">
                  <c:v>25.172999999999988</c:v>
                </c:pt>
                <c:pt idx="84">
                  <c:v>25.172999999999988</c:v>
                </c:pt>
                <c:pt idx="85">
                  <c:v>25.198</c:v>
                </c:pt>
                <c:pt idx="86">
                  <c:v>25.224</c:v>
                </c:pt>
                <c:pt idx="87">
                  <c:v>25.248999999999949</c:v>
                </c:pt>
                <c:pt idx="88">
                  <c:v>25.274000000000001</c:v>
                </c:pt>
                <c:pt idx="89">
                  <c:v>25.274000000000001</c:v>
                </c:pt>
                <c:pt idx="90">
                  <c:v>25.3</c:v>
                </c:pt>
                <c:pt idx="91">
                  <c:v>25.324999999999999</c:v>
                </c:pt>
                <c:pt idx="92">
                  <c:v>25.35</c:v>
                </c:pt>
                <c:pt idx="93">
                  <c:v>25.376000000000001</c:v>
                </c:pt>
                <c:pt idx="94">
                  <c:v>25.401</c:v>
                </c:pt>
                <c:pt idx="95">
                  <c:v>25.425999999999945</c:v>
                </c:pt>
                <c:pt idx="96">
                  <c:v>25.452000000000002</c:v>
                </c:pt>
                <c:pt idx="97">
                  <c:v>25.477</c:v>
                </c:pt>
                <c:pt idx="98">
                  <c:v>25.527999999999999</c:v>
                </c:pt>
                <c:pt idx="99">
                  <c:v>25.553000000000001</c:v>
                </c:pt>
                <c:pt idx="100">
                  <c:v>25.579000000000001</c:v>
                </c:pt>
                <c:pt idx="101">
                  <c:v>25.603999999999999</c:v>
                </c:pt>
                <c:pt idx="102">
                  <c:v>25.629000000000001</c:v>
                </c:pt>
                <c:pt idx="103">
                  <c:v>25.655000000000001</c:v>
                </c:pt>
                <c:pt idx="104">
                  <c:v>25.704999999999988</c:v>
                </c:pt>
                <c:pt idx="105">
                  <c:v>25.731000000000005</c:v>
                </c:pt>
                <c:pt idx="106">
                  <c:v>25.756</c:v>
                </c:pt>
                <c:pt idx="107">
                  <c:v>25.780999999999949</c:v>
                </c:pt>
                <c:pt idx="108">
                  <c:v>25.806999999999999</c:v>
                </c:pt>
                <c:pt idx="109">
                  <c:v>25.858000000000001</c:v>
                </c:pt>
                <c:pt idx="110">
                  <c:v>25.882999999999953</c:v>
                </c:pt>
                <c:pt idx="111">
                  <c:v>25.907999999999987</c:v>
                </c:pt>
                <c:pt idx="112">
                  <c:v>25.959</c:v>
                </c:pt>
                <c:pt idx="113">
                  <c:v>25.984000000000002</c:v>
                </c:pt>
                <c:pt idx="114">
                  <c:v>26.035</c:v>
                </c:pt>
                <c:pt idx="115">
                  <c:v>26.06</c:v>
                </c:pt>
                <c:pt idx="116">
                  <c:v>26.111000000000054</c:v>
                </c:pt>
                <c:pt idx="117">
                  <c:v>26.135999999999999</c:v>
                </c:pt>
                <c:pt idx="118">
                  <c:v>26.187000000000001</c:v>
                </c:pt>
                <c:pt idx="119">
                  <c:v>26.213000000000001</c:v>
                </c:pt>
                <c:pt idx="120">
                  <c:v>26.263000000000002</c:v>
                </c:pt>
                <c:pt idx="121">
                  <c:v>26.288999999999941</c:v>
                </c:pt>
                <c:pt idx="122">
                  <c:v>26.338999999999999</c:v>
                </c:pt>
                <c:pt idx="123">
                  <c:v>26.364999999999988</c:v>
                </c:pt>
                <c:pt idx="124">
                  <c:v>26.414999999999999</c:v>
                </c:pt>
                <c:pt idx="125">
                  <c:v>26.465999999999937</c:v>
                </c:pt>
                <c:pt idx="126">
                  <c:v>26.491</c:v>
                </c:pt>
                <c:pt idx="127">
                  <c:v>26.542000000000002</c:v>
                </c:pt>
                <c:pt idx="128">
                  <c:v>26.593</c:v>
                </c:pt>
                <c:pt idx="129">
                  <c:v>26.618000000000031</c:v>
                </c:pt>
                <c:pt idx="130">
                  <c:v>26.669</c:v>
                </c:pt>
                <c:pt idx="131">
                  <c:v>26.72</c:v>
                </c:pt>
                <c:pt idx="132">
                  <c:v>26.744999999999987</c:v>
                </c:pt>
                <c:pt idx="133">
                  <c:v>26.795999999999989</c:v>
                </c:pt>
                <c:pt idx="134">
                  <c:v>26.846</c:v>
                </c:pt>
                <c:pt idx="135">
                  <c:v>26.896999999999988</c:v>
                </c:pt>
                <c:pt idx="136">
                  <c:v>26.947999999999986</c:v>
                </c:pt>
                <c:pt idx="137">
                  <c:v>26.998999999999949</c:v>
                </c:pt>
                <c:pt idx="138">
                  <c:v>27.024000000000001</c:v>
                </c:pt>
                <c:pt idx="139">
                  <c:v>27.074999999999999</c:v>
                </c:pt>
                <c:pt idx="140">
                  <c:v>27.125</c:v>
                </c:pt>
                <c:pt idx="141">
                  <c:v>27.175999999999988</c:v>
                </c:pt>
                <c:pt idx="142">
                  <c:v>27.227</c:v>
                </c:pt>
                <c:pt idx="143">
                  <c:v>27.277999999999999</c:v>
                </c:pt>
                <c:pt idx="144">
                  <c:v>27.327999999999999</c:v>
                </c:pt>
                <c:pt idx="145">
                  <c:v>27.379000000000001</c:v>
                </c:pt>
                <c:pt idx="146">
                  <c:v>27.404</c:v>
                </c:pt>
                <c:pt idx="147">
                  <c:v>27.454999999999988</c:v>
                </c:pt>
                <c:pt idx="148">
                  <c:v>27.506</c:v>
                </c:pt>
                <c:pt idx="149">
                  <c:v>27.556000000000001</c:v>
                </c:pt>
                <c:pt idx="150">
                  <c:v>27.606999999999999</c:v>
                </c:pt>
                <c:pt idx="151">
                  <c:v>27.658000000000001</c:v>
                </c:pt>
                <c:pt idx="152">
                  <c:v>27.709</c:v>
                </c:pt>
                <c:pt idx="153">
                  <c:v>27.759</c:v>
                </c:pt>
                <c:pt idx="154">
                  <c:v>27.810000000000031</c:v>
                </c:pt>
                <c:pt idx="155">
                  <c:v>27.861000000000001</c:v>
                </c:pt>
                <c:pt idx="156">
                  <c:v>27.937000000000001</c:v>
                </c:pt>
                <c:pt idx="157">
                  <c:v>27.987999999999989</c:v>
                </c:pt>
                <c:pt idx="158">
                  <c:v>28.038</c:v>
                </c:pt>
                <c:pt idx="159">
                  <c:v>28.088999999999949</c:v>
                </c:pt>
                <c:pt idx="160">
                  <c:v>28.14</c:v>
                </c:pt>
                <c:pt idx="161">
                  <c:v>28.19</c:v>
                </c:pt>
                <c:pt idx="162">
                  <c:v>28.241</c:v>
                </c:pt>
                <c:pt idx="163">
                  <c:v>28.31700000000005</c:v>
                </c:pt>
                <c:pt idx="164">
                  <c:v>28.367999999999999</c:v>
                </c:pt>
                <c:pt idx="165">
                  <c:v>28.419</c:v>
                </c:pt>
                <c:pt idx="166">
                  <c:v>28.468999999999941</c:v>
                </c:pt>
                <c:pt idx="167">
                  <c:v>28.52</c:v>
                </c:pt>
                <c:pt idx="168">
                  <c:v>28.571000000000005</c:v>
                </c:pt>
                <c:pt idx="169">
                  <c:v>28.620999999999999</c:v>
                </c:pt>
                <c:pt idx="170">
                  <c:v>28.698</c:v>
                </c:pt>
                <c:pt idx="171">
                  <c:v>28.747999999999987</c:v>
                </c:pt>
                <c:pt idx="172">
                  <c:v>28.798999999999989</c:v>
                </c:pt>
                <c:pt idx="173">
                  <c:v>28.85</c:v>
                </c:pt>
                <c:pt idx="174">
                  <c:v>28.925999999999945</c:v>
                </c:pt>
                <c:pt idx="175">
                  <c:v>28.975999999999953</c:v>
                </c:pt>
                <c:pt idx="176">
                  <c:v>29.027000000000001</c:v>
                </c:pt>
                <c:pt idx="177">
                  <c:v>29.077999999999999</c:v>
                </c:pt>
                <c:pt idx="178">
                  <c:v>29.129000000000001</c:v>
                </c:pt>
                <c:pt idx="179">
                  <c:v>29.204999999999988</c:v>
                </c:pt>
                <c:pt idx="180">
                  <c:v>29.254999999999999</c:v>
                </c:pt>
                <c:pt idx="181">
                  <c:v>29.331000000000031</c:v>
                </c:pt>
                <c:pt idx="182">
                  <c:v>29.381999999999987</c:v>
                </c:pt>
                <c:pt idx="183">
                  <c:v>29.433</c:v>
                </c:pt>
                <c:pt idx="184">
                  <c:v>29.484000000000002</c:v>
                </c:pt>
                <c:pt idx="185">
                  <c:v>29.56</c:v>
                </c:pt>
                <c:pt idx="186">
                  <c:v>29.610000000000031</c:v>
                </c:pt>
                <c:pt idx="187">
                  <c:v>29.661000000000001</c:v>
                </c:pt>
                <c:pt idx="188">
                  <c:v>29.736999999999988</c:v>
                </c:pt>
                <c:pt idx="189">
                  <c:v>29.787999999999986</c:v>
                </c:pt>
                <c:pt idx="190">
                  <c:v>29.838999999999999</c:v>
                </c:pt>
                <c:pt idx="191">
                  <c:v>29.914999999999999</c:v>
                </c:pt>
                <c:pt idx="192">
                  <c:v>30.024000000000001</c:v>
                </c:pt>
                <c:pt idx="193">
                  <c:v>30.073</c:v>
                </c:pt>
                <c:pt idx="194">
                  <c:v>30.146000000000001</c:v>
                </c:pt>
                <c:pt idx="195">
                  <c:v>30.193999999999999</c:v>
                </c:pt>
                <c:pt idx="196">
                  <c:v>30.242999999999949</c:v>
                </c:pt>
                <c:pt idx="197">
                  <c:v>30.315999999999999</c:v>
                </c:pt>
                <c:pt idx="198">
                  <c:v>30.364000000000001</c:v>
                </c:pt>
                <c:pt idx="199">
                  <c:v>30.413</c:v>
                </c:pt>
                <c:pt idx="200">
                  <c:v>30.48599999999993</c:v>
                </c:pt>
                <c:pt idx="201">
                  <c:v>30.533999999999999</c:v>
                </c:pt>
                <c:pt idx="202">
                  <c:v>30.582999999999945</c:v>
                </c:pt>
                <c:pt idx="203">
                  <c:v>30.655999999999999</c:v>
                </c:pt>
                <c:pt idx="204">
                  <c:v>30.704000000000001</c:v>
                </c:pt>
                <c:pt idx="205">
                  <c:v>30.753</c:v>
                </c:pt>
                <c:pt idx="206">
                  <c:v>30.826000000000001</c:v>
                </c:pt>
                <c:pt idx="207">
                  <c:v>30.873999999999999</c:v>
                </c:pt>
                <c:pt idx="208">
                  <c:v>30.946999999999989</c:v>
                </c:pt>
                <c:pt idx="209">
                  <c:v>30.995999999999949</c:v>
                </c:pt>
                <c:pt idx="210">
                  <c:v>31.044</c:v>
                </c:pt>
                <c:pt idx="211">
                  <c:v>31.117000000000058</c:v>
                </c:pt>
                <c:pt idx="212">
                  <c:v>31.166</c:v>
                </c:pt>
                <c:pt idx="213">
                  <c:v>31.239000000000001</c:v>
                </c:pt>
                <c:pt idx="214">
                  <c:v>31.286999999999949</c:v>
                </c:pt>
                <c:pt idx="215">
                  <c:v>31.36</c:v>
                </c:pt>
                <c:pt idx="216">
                  <c:v>31.408999999999949</c:v>
                </c:pt>
                <c:pt idx="217">
                  <c:v>31.457000000000001</c:v>
                </c:pt>
                <c:pt idx="218">
                  <c:v>31.53</c:v>
                </c:pt>
                <c:pt idx="219">
                  <c:v>31.579000000000001</c:v>
                </c:pt>
                <c:pt idx="220">
                  <c:v>31.651000000000035</c:v>
                </c:pt>
                <c:pt idx="221">
                  <c:v>31.7</c:v>
                </c:pt>
                <c:pt idx="222">
                  <c:v>31.748999999999949</c:v>
                </c:pt>
                <c:pt idx="223">
                  <c:v>31.821000000000005</c:v>
                </c:pt>
                <c:pt idx="224">
                  <c:v>31.87</c:v>
                </c:pt>
                <c:pt idx="225">
                  <c:v>31.942999999999941</c:v>
                </c:pt>
                <c:pt idx="226">
                  <c:v>31.991</c:v>
                </c:pt>
                <c:pt idx="227">
                  <c:v>32.064</c:v>
                </c:pt>
                <c:pt idx="228">
                  <c:v>32.113</c:v>
                </c:pt>
                <c:pt idx="229">
                  <c:v>32.161000000000001</c:v>
                </c:pt>
                <c:pt idx="230">
                  <c:v>32.234000000000002</c:v>
                </c:pt>
                <c:pt idx="231">
                  <c:v>32.283000000000001</c:v>
                </c:pt>
                <c:pt idx="232">
                  <c:v>32.330999999999996</c:v>
                </c:pt>
                <c:pt idx="233">
                  <c:v>32.403999999999996</c:v>
                </c:pt>
                <c:pt idx="234">
                  <c:v>32.452999999999996</c:v>
                </c:pt>
                <c:pt idx="235">
                  <c:v>32.526000000000003</c:v>
                </c:pt>
                <c:pt idx="236">
                  <c:v>32.574000000000005</c:v>
                </c:pt>
                <c:pt idx="237">
                  <c:v>32.647000000000006</c:v>
                </c:pt>
                <c:pt idx="238">
                  <c:v>32.696000000000012</c:v>
                </c:pt>
                <c:pt idx="239">
                  <c:v>32.744</c:v>
                </c:pt>
                <c:pt idx="240">
                  <c:v>32.816999999999993</c:v>
                </c:pt>
                <c:pt idx="241">
                  <c:v>32.866</c:v>
                </c:pt>
                <c:pt idx="242">
                  <c:v>32.913999999999994</c:v>
                </c:pt>
                <c:pt idx="243">
                  <c:v>32.986999999999995</c:v>
                </c:pt>
                <c:pt idx="244">
                  <c:v>33.036000000000001</c:v>
                </c:pt>
                <c:pt idx="245">
                  <c:v>33.109000000000002</c:v>
                </c:pt>
                <c:pt idx="246">
                  <c:v>33.157000000000004</c:v>
                </c:pt>
                <c:pt idx="247">
                  <c:v>33.206000000000003</c:v>
                </c:pt>
                <c:pt idx="248">
                  <c:v>33.279000000000003</c:v>
                </c:pt>
                <c:pt idx="249">
                  <c:v>33.327000000000005</c:v>
                </c:pt>
                <c:pt idx="250">
                  <c:v>33.4</c:v>
                </c:pt>
                <c:pt idx="251">
                  <c:v>33.449000000000005</c:v>
                </c:pt>
                <c:pt idx="252">
                  <c:v>33.497</c:v>
                </c:pt>
                <c:pt idx="253">
                  <c:v>33.57</c:v>
                </c:pt>
                <c:pt idx="254">
                  <c:v>33.619</c:v>
                </c:pt>
                <c:pt idx="255">
                  <c:v>33.667000000000002</c:v>
                </c:pt>
                <c:pt idx="256">
                  <c:v>33.716000000000001</c:v>
                </c:pt>
                <c:pt idx="257">
                  <c:v>33.789000000000001</c:v>
                </c:pt>
                <c:pt idx="258">
                  <c:v>33.836999999999996</c:v>
                </c:pt>
                <c:pt idx="259">
                  <c:v>33.885999999999996</c:v>
                </c:pt>
                <c:pt idx="260">
                  <c:v>33.934000000000005</c:v>
                </c:pt>
                <c:pt idx="261">
                  <c:v>33.983000000000004</c:v>
                </c:pt>
                <c:pt idx="262">
                  <c:v>34.056000000000004</c:v>
                </c:pt>
                <c:pt idx="263">
                  <c:v>34.104000000000006</c:v>
                </c:pt>
                <c:pt idx="264">
                  <c:v>34.153000000000006</c:v>
                </c:pt>
                <c:pt idx="265">
                  <c:v>34.201000000000001</c:v>
                </c:pt>
                <c:pt idx="266">
                  <c:v>34.25</c:v>
                </c:pt>
                <c:pt idx="267">
                  <c:v>34.299000000000063</c:v>
                </c:pt>
                <c:pt idx="268">
                  <c:v>34.346999999999994</c:v>
                </c:pt>
                <c:pt idx="269">
                  <c:v>34.42</c:v>
                </c:pt>
                <c:pt idx="270">
                  <c:v>34.443999999999996</c:v>
                </c:pt>
                <c:pt idx="271">
                  <c:v>34.516999999999996</c:v>
                </c:pt>
                <c:pt idx="272">
                  <c:v>34.541000000000004</c:v>
                </c:pt>
                <c:pt idx="273">
                  <c:v>34.590000000000003</c:v>
                </c:pt>
                <c:pt idx="274">
                  <c:v>34.639000000000003</c:v>
                </c:pt>
                <c:pt idx="275">
                  <c:v>34.687000000000005</c:v>
                </c:pt>
                <c:pt idx="276">
                  <c:v>34.736000000000011</c:v>
                </c:pt>
                <c:pt idx="277">
                  <c:v>34.784000000000006</c:v>
                </c:pt>
                <c:pt idx="278">
                  <c:v>34.833000000000006</c:v>
                </c:pt>
                <c:pt idx="279">
                  <c:v>34.880999999999993</c:v>
                </c:pt>
                <c:pt idx="280">
                  <c:v>34.93</c:v>
                </c:pt>
                <c:pt idx="281">
                  <c:v>34.979000000000006</c:v>
                </c:pt>
                <c:pt idx="282">
                  <c:v>35.003</c:v>
                </c:pt>
                <c:pt idx="283">
                  <c:v>35.050999999999995</c:v>
                </c:pt>
                <c:pt idx="284">
                  <c:v>35.1</c:v>
                </c:pt>
                <c:pt idx="285">
                  <c:v>35.149000000000001</c:v>
                </c:pt>
                <c:pt idx="286">
                  <c:v>35.197000000000003</c:v>
                </c:pt>
                <c:pt idx="287">
                  <c:v>35.246000000000002</c:v>
                </c:pt>
                <c:pt idx="288">
                  <c:v>35.270000000000003</c:v>
                </c:pt>
                <c:pt idx="289">
                  <c:v>35.318999999999996</c:v>
                </c:pt>
                <c:pt idx="290">
                  <c:v>35.343000000000004</c:v>
                </c:pt>
                <c:pt idx="291">
                  <c:v>35.391000000000005</c:v>
                </c:pt>
                <c:pt idx="292">
                  <c:v>35.44</c:v>
                </c:pt>
                <c:pt idx="293">
                  <c:v>35.489000000000004</c:v>
                </c:pt>
                <c:pt idx="294">
                  <c:v>35.513000000000005</c:v>
                </c:pt>
                <c:pt idx="295">
                  <c:v>35.561</c:v>
                </c:pt>
                <c:pt idx="296">
                  <c:v>35.586000000000006</c:v>
                </c:pt>
                <c:pt idx="297">
                  <c:v>35.634</c:v>
                </c:pt>
                <c:pt idx="298">
                  <c:v>35.683</c:v>
                </c:pt>
                <c:pt idx="299">
                  <c:v>35.707000000000001</c:v>
                </c:pt>
                <c:pt idx="300">
                  <c:v>35.756</c:v>
                </c:pt>
                <c:pt idx="301">
                  <c:v>35.78</c:v>
                </c:pt>
                <c:pt idx="302">
                  <c:v>35.829000000000001</c:v>
                </c:pt>
                <c:pt idx="303">
                  <c:v>35.852999999999994</c:v>
                </c:pt>
                <c:pt idx="304">
                  <c:v>35.900999999999996</c:v>
                </c:pt>
                <c:pt idx="305">
                  <c:v>35.926000000000002</c:v>
                </c:pt>
                <c:pt idx="306">
                  <c:v>35.974000000000004</c:v>
                </c:pt>
                <c:pt idx="307">
                  <c:v>35.999000000000002</c:v>
                </c:pt>
                <c:pt idx="308">
                  <c:v>36.047000000000004</c:v>
                </c:pt>
                <c:pt idx="309">
                  <c:v>36.071000000000005</c:v>
                </c:pt>
                <c:pt idx="310">
                  <c:v>36.096000000000011</c:v>
                </c:pt>
                <c:pt idx="311">
                  <c:v>36.144000000000005</c:v>
                </c:pt>
                <c:pt idx="312">
                  <c:v>36.169000000000011</c:v>
                </c:pt>
                <c:pt idx="313">
                  <c:v>36.217000000000006</c:v>
                </c:pt>
                <c:pt idx="314">
                  <c:v>36.241</c:v>
                </c:pt>
                <c:pt idx="315">
                  <c:v>36.266000000000012</c:v>
                </c:pt>
                <c:pt idx="316">
                  <c:v>36.290000000000013</c:v>
                </c:pt>
                <c:pt idx="317">
                  <c:v>36.339000000000006</c:v>
                </c:pt>
                <c:pt idx="318">
                  <c:v>36.363</c:v>
                </c:pt>
                <c:pt idx="319">
                  <c:v>36.386999999999993</c:v>
                </c:pt>
                <c:pt idx="320">
                  <c:v>36.410999999999994</c:v>
                </c:pt>
                <c:pt idx="321">
                  <c:v>36.436</c:v>
                </c:pt>
                <c:pt idx="322">
                  <c:v>36.483999999999995</c:v>
                </c:pt>
                <c:pt idx="323">
                  <c:v>36.509</c:v>
                </c:pt>
                <c:pt idx="324">
                  <c:v>36.509</c:v>
                </c:pt>
                <c:pt idx="325">
                  <c:v>36.556999999999995</c:v>
                </c:pt>
                <c:pt idx="326">
                  <c:v>36.580999999999996</c:v>
                </c:pt>
                <c:pt idx="327">
                  <c:v>36.606000000000002</c:v>
                </c:pt>
                <c:pt idx="328">
                  <c:v>36.630000000000003</c:v>
                </c:pt>
                <c:pt idx="329">
                  <c:v>36.653999999999996</c:v>
                </c:pt>
                <c:pt idx="330">
                  <c:v>36.679000000000002</c:v>
                </c:pt>
                <c:pt idx="331">
                  <c:v>36.703000000000003</c:v>
                </c:pt>
                <c:pt idx="332">
                  <c:v>36.727000000000011</c:v>
                </c:pt>
                <c:pt idx="333">
                  <c:v>36.751000000000005</c:v>
                </c:pt>
                <c:pt idx="334">
                  <c:v>36.751000000000005</c:v>
                </c:pt>
                <c:pt idx="335">
                  <c:v>36.776000000000003</c:v>
                </c:pt>
                <c:pt idx="336">
                  <c:v>36.800000000000004</c:v>
                </c:pt>
                <c:pt idx="337">
                  <c:v>36.824000000000005</c:v>
                </c:pt>
                <c:pt idx="338">
                  <c:v>36.849000000000004</c:v>
                </c:pt>
                <c:pt idx="339">
                  <c:v>36.849000000000004</c:v>
                </c:pt>
                <c:pt idx="340">
                  <c:v>36.873000000000005</c:v>
                </c:pt>
                <c:pt idx="341">
                  <c:v>36.897000000000006</c:v>
                </c:pt>
                <c:pt idx="342">
                  <c:v>36.921000000000006</c:v>
                </c:pt>
                <c:pt idx="343">
                  <c:v>36.921000000000006</c:v>
                </c:pt>
                <c:pt idx="344">
                  <c:v>36.946000000000005</c:v>
                </c:pt>
                <c:pt idx="345">
                  <c:v>36.97</c:v>
                </c:pt>
                <c:pt idx="346">
                  <c:v>36.97</c:v>
                </c:pt>
                <c:pt idx="347">
                  <c:v>36.994</c:v>
                </c:pt>
                <c:pt idx="348">
                  <c:v>37.019000000000005</c:v>
                </c:pt>
                <c:pt idx="349">
                  <c:v>37.019000000000005</c:v>
                </c:pt>
                <c:pt idx="350">
                  <c:v>37.043000000000006</c:v>
                </c:pt>
                <c:pt idx="351">
                  <c:v>37.043000000000006</c:v>
                </c:pt>
                <c:pt idx="352">
                  <c:v>37.067</c:v>
                </c:pt>
                <c:pt idx="353">
                  <c:v>37.091000000000001</c:v>
                </c:pt>
                <c:pt idx="354">
                  <c:v>37.091000000000001</c:v>
                </c:pt>
                <c:pt idx="355">
                  <c:v>37.091000000000001</c:v>
                </c:pt>
                <c:pt idx="356">
                  <c:v>37.116</c:v>
                </c:pt>
                <c:pt idx="357">
                  <c:v>37.116</c:v>
                </c:pt>
                <c:pt idx="358">
                  <c:v>37.14</c:v>
                </c:pt>
                <c:pt idx="359">
                  <c:v>37.14</c:v>
                </c:pt>
                <c:pt idx="360">
                  <c:v>37.164000000000001</c:v>
                </c:pt>
                <c:pt idx="361">
                  <c:v>37.164000000000001</c:v>
                </c:pt>
                <c:pt idx="362">
                  <c:v>37.189</c:v>
                </c:pt>
                <c:pt idx="363">
                  <c:v>37.189</c:v>
                </c:pt>
                <c:pt idx="364">
                  <c:v>37.189</c:v>
                </c:pt>
                <c:pt idx="365">
                  <c:v>37.213000000000001</c:v>
                </c:pt>
                <c:pt idx="366">
                  <c:v>37.213000000000001</c:v>
                </c:pt>
                <c:pt idx="367">
                  <c:v>37.213000000000001</c:v>
                </c:pt>
                <c:pt idx="368">
                  <c:v>37.213000000000001</c:v>
                </c:pt>
                <c:pt idx="369">
                  <c:v>37.237000000000002</c:v>
                </c:pt>
                <c:pt idx="370">
                  <c:v>37.237000000000002</c:v>
                </c:pt>
                <c:pt idx="371">
                  <c:v>37.237000000000002</c:v>
                </c:pt>
                <c:pt idx="372">
                  <c:v>37.237000000000002</c:v>
                </c:pt>
                <c:pt idx="373">
                  <c:v>37.261000000000003</c:v>
                </c:pt>
                <c:pt idx="374">
                  <c:v>37.261000000000003</c:v>
                </c:pt>
                <c:pt idx="375">
                  <c:v>37.261000000000003</c:v>
                </c:pt>
                <c:pt idx="376">
                  <c:v>37.261000000000003</c:v>
                </c:pt>
                <c:pt idx="377">
                  <c:v>37.286000000000001</c:v>
                </c:pt>
                <c:pt idx="378">
                  <c:v>37.286000000000001</c:v>
                </c:pt>
                <c:pt idx="379">
                  <c:v>37.286000000000001</c:v>
                </c:pt>
                <c:pt idx="380">
                  <c:v>37.286000000000001</c:v>
                </c:pt>
                <c:pt idx="381">
                  <c:v>37.286000000000001</c:v>
                </c:pt>
                <c:pt idx="382">
                  <c:v>37.286000000000001</c:v>
                </c:pt>
                <c:pt idx="383">
                  <c:v>37.286000000000001</c:v>
                </c:pt>
                <c:pt idx="384">
                  <c:v>37.286000000000001</c:v>
                </c:pt>
                <c:pt idx="385">
                  <c:v>37.286000000000001</c:v>
                </c:pt>
                <c:pt idx="386">
                  <c:v>37.286000000000001</c:v>
                </c:pt>
                <c:pt idx="387">
                  <c:v>37.286000000000001</c:v>
                </c:pt>
                <c:pt idx="388">
                  <c:v>37.286000000000001</c:v>
                </c:pt>
                <c:pt idx="389">
                  <c:v>37.309999999999995</c:v>
                </c:pt>
                <c:pt idx="390">
                  <c:v>37.286000000000001</c:v>
                </c:pt>
                <c:pt idx="391">
                  <c:v>37.286000000000001</c:v>
                </c:pt>
                <c:pt idx="392">
                  <c:v>37.286000000000001</c:v>
                </c:pt>
                <c:pt idx="393">
                  <c:v>37.286000000000001</c:v>
                </c:pt>
                <c:pt idx="394">
                  <c:v>37.286000000000001</c:v>
                </c:pt>
                <c:pt idx="395">
                  <c:v>37.286000000000001</c:v>
                </c:pt>
                <c:pt idx="396">
                  <c:v>37.286000000000001</c:v>
                </c:pt>
                <c:pt idx="397">
                  <c:v>37.286000000000001</c:v>
                </c:pt>
                <c:pt idx="398">
                  <c:v>37.286000000000001</c:v>
                </c:pt>
                <c:pt idx="399">
                  <c:v>37.286000000000001</c:v>
                </c:pt>
                <c:pt idx="400">
                  <c:v>37.286000000000001</c:v>
                </c:pt>
                <c:pt idx="401">
                  <c:v>37.286000000000001</c:v>
                </c:pt>
                <c:pt idx="402">
                  <c:v>37.261000000000003</c:v>
                </c:pt>
                <c:pt idx="403">
                  <c:v>37.261000000000003</c:v>
                </c:pt>
                <c:pt idx="404">
                  <c:v>37.261000000000003</c:v>
                </c:pt>
                <c:pt idx="405">
                  <c:v>37.261000000000003</c:v>
                </c:pt>
                <c:pt idx="406">
                  <c:v>37.261000000000003</c:v>
                </c:pt>
                <c:pt idx="407">
                  <c:v>37.261000000000003</c:v>
                </c:pt>
                <c:pt idx="408">
                  <c:v>37.237000000000002</c:v>
                </c:pt>
                <c:pt idx="409">
                  <c:v>37.237000000000002</c:v>
                </c:pt>
                <c:pt idx="410">
                  <c:v>37.237000000000002</c:v>
                </c:pt>
                <c:pt idx="411">
                  <c:v>37.237000000000002</c:v>
                </c:pt>
                <c:pt idx="412">
                  <c:v>37.237000000000002</c:v>
                </c:pt>
                <c:pt idx="413">
                  <c:v>37.237000000000002</c:v>
                </c:pt>
                <c:pt idx="414">
                  <c:v>37.213000000000001</c:v>
                </c:pt>
                <c:pt idx="415">
                  <c:v>37.213000000000001</c:v>
                </c:pt>
                <c:pt idx="416">
                  <c:v>37.213000000000001</c:v>
                </c:pt>
                <c:pt idx="417">
                  <c:v>37.189</c:v>
                </c:pt>
                <c:pt idx="418">
                  <c:v>37.189</c:v>
                </c:pt>
                <c:pt idx="419">
                  <c:v>37.189</c:v>
                </c:pt>
                <c:pt idx="420">
                  <c:v>37.189</c:v>
                </c:pt>
                <c:pt idx="421">
                  <c:v>37.189</c:v>
                </c:pt>
                <c:pt idx="422">
                  <c:v>37.164000000000001</c:v>
                </c:pt>
                <c:pt idx="423">
                  <c:v>37.164000000000001</c:v>
                </c:pt>
                <c:pt idx="424">
                  <c:v>37.164000000000001</c:v>
                </c:pt>
                <c:pt idx="425">
                  <c:v>37.14</c:v>
                </c:pt>
                <c:pt idx="426">
                  <c:v>37.14</c:v>
                </c:pt>
                <c:pt idx="427">
                  <c:v>37.14</c:v>
                </c:pt>
                <c:pt idx="428">
                  <c:v>37.116</c:v>
                </c:pt>
                <c:pt idx="429">
                  <c:v>37.116</c:v>
                </c:pt>
                <c:pt idx="430">
                  <c:v>37.116</c:v>
                </c:pt>
                <c:pt idx="431">
                  <c:v>37.091000000000001</c:v>
                </c:pt>
                <c:pt idx="432">
                  <c:v>37.091000000000001</c:v>
                </c:pt>
                <c:pt idx="433">
                  <c:v>37.067</c:v>
                </c:pt>
                <c:pt idx="434">
                  <c:v>37.067</c:v>
                </c:pt>
                <c:pt idx="435">
                  <c:v>37.067</c:v>
                </c:pt>
                <c:pt idx="436">
                  <c:v>37.043000000000006</c:v>
                </c:pt>
                <c:pt idx="437">
                  <c:v>37.043000000000006</c:v>
                </c:pt>
                <c:pt idx="438">
                  <c:v>37.019000000000005</c:v>
                </c:pt>
                <c:pt idx="439">
                  <c:v>37.019000000000005</c:v>
                </c:pt>
                <c:pt idx="440">
                  <c:v>36.994</c:v>
                </c:pt>
                <c:pt idx="441">
                  <c:v>36.994</c:v>
                </c:pt>
                <c:pt idx="442">
                  <c:v>36.994</c:v>
                </c:pt>
                <c:pt idx="443">
                  <c:v>36.97</c:v>
                </c:pt>
                <c:pt idx="444">
                  <c:v>36.97</c:v>
                </c:pt>
                <c:pt idx="445">
                  <c:v>36.97</c:v>
                </c:pt>
                <c:pt idx="446">
                  <c:v>36.946000000000005</c:v>
                </c:pt>
                <c:pt idx="447">
                  <c:v>36.946000000000005</c:v>
                </c:pt>
                <c:pt idx="448">
                  <c:v>36.921000000000006</c:v>
                </c:pt>
                <c:pt idx="449">
                  <c:v>36.921000000000006</c:v>
                </c:pt>
                <c:pt idx="450">
                  <c:v>36.897000000000006</c:v>
                </c:pt>
                <c:pt idx="451">
                  <c:v>36.897000000000006</c:v>
                </c:pt>
                <c:pt idx="452">
                  <c:v>36.873000000000005</c:v>
                </c:pt>
                <c:pt idx="453">
                  <c:v>36.873000000000005</c:v>
                </c:pt>
                <c:pt idx="454">
                  <c:v>36.849000000000004</c:v>
                </c:pt>
                <c:pt idx="455">
                  <c:v>36.849000000000004</c:v>
                </c:pt>
                <c:pt idx="456">
                  <c:v>36.824000000000005</c:v>
                </c:pt>
                <c:pt idx="457">
                  <c:v>36.824000000000005</c:v>
                </c:pt>
                <c:pt idx="458">
                  <c:v>36.800000000000004</c:v>
                </c:pt>
                <c:pt idx="459">
                  <c:v>36.800000000000004</c:v>
                </c:pt>
                <c:pt idx="460">
                  <c:v>36.776000000000003</c:v>
                </c:pt>
                <c:pt idx="461">
                  <c:v>36.776000000000003</c:v>
                </c:pt>
                <c:pt idx="462">
                  <c:v>36.751000000000005</c:v>
                </c:pt>
                <c:pt idx="463">
                  <c:v>36.751000000000005</c:v>
                </c:pt>
                <c:pt idx="464">
                  <c:v>36.727000000000011</c:v>
                </c:pt>
                <c:pt idx="465">
                  <c:v>36.727000000000011</c:v>
                </c:pt>
                <c:pt idx="466">
                  <c:v>36.703000000000003</c:v>
                </c:pt>
                <c:pt idx="467">
                  <c:v>36.703000000000003</c:v>
                </c:pt>
                <c:pt idx="468">
                  <c:v>36.679000000000002</c:v>
                </c:pt>
                <c:pt idx="469">
                  <c:v>36.679000000000002</c:v>
                </c:pt>
                <c:pt idx="470">
                  <c:v>36.653999999999996</c:v>
                </c:pt>
                <c:pt idx="471">
                  <c:v>36.653999999999996</c:v>
                </c:pt>
                <c:pt idx="472">
                  <c:v>36.630000000000003</c:v>
                </c:pt>
                <c:pt idx="473">
                  <c:v>36.606000000000002</c:v>
                </c:pt>
                <c:pt idx="474">
                  <c:v>36.606000000000002</c:v>
                </c:pt>
                <c:pt idx="475">
                  <c:v>36.580999999999996</c:v>
                </c:pt>
                <c:pt idx="476">
                  <c:v>36.580999999999996</c:v>
                </c:pt>
                <c:pt idx="477">
                  <c:v>36.556999999999995</c:v>
                </c:pt>
                <c:pt idx="478">
                  <c:v>36.556999999999995</c:v>
                </c:pt>
                <c:pt idx="479">
                  <c:v>36.533000000000001</c:v>
                </c:pt>
                <c:pt idx="480">
                  <c:v>36.509</c:v>
                </c:pt>
                <c:pt idx="481">
                  <c:v>36.509</c:v>
                </c:pt>
                <c:pt idx="482">
                  <c:v>36.483999999999995</c:v>
                </c:pt>
                <c:pt idx="483">
                  <c:v>36.483999999999995</c:v>
                </c:pt>
                <c:pt idx="484">
                  <c:v>36.46</c:v>
                </c:pt>
                <c:pt idx="485">
                  <c:v>36.46</c:v>
                </c:pt>
                <c:pt idx="486">
                  <c:v>36.436</c:v>
                </c:pt>
                <c:pt idx="487">
                  <c:v>36.410999999999994</c:v>
                </c:pt>
                <c:pt idx="488">
                  <c:v>36.410999999999994</c:v>
                </c:pt>
                <c:pt idx="489">
                  <c:v>36.386999999999993</c:v>
                </c:pt>
                <c:pt idx="490">
                  <c:v>36.386999999999993</c:v>
                </c:pt>
                <c:pt idx="491">
                  <c:v>36.363</c:v>
                </c:pt>
                <c:pt idx="492">
                  <c:v>36.339000000000006</c:v>
                </c:pt>
                <c:pt idx="493">
                  <c:v>36.339000000000006</c:v>
                </c:pt>
                <c:pt idx="494">
                  <c:v>36.313999999999993</c:v>
                </c:pt>
                <c:pt idx="495">
                  <c:v>36.313999999999993</c:v>
                </c:pt>
                <c:pt idx="496">
                  <c:v>36.290000000000013</c:v>
                </c:pt>
                <c:pt idx="497">
                  <c:v>36.266000000000012</c:v>
                </c:pt>
                <c:pt idx="498">
                  <c:v>36.266000000000012</c:v>
                </c:pt>
                <c:pt idx="499">
                  <c:v>36.241</c:v>
                </c:pt>
                <c:pt idx="500">
                  <c:v>36.217000000000006</c:v>
                </c:pt>
                <c:pt idx="501">
                  <c:v>36.217000000000006</c:v>
                </c:pt>
                <c:pt idx="502">
                  <c:v>36.193000000000012</c:v>
                </c:pt>
                <c:pt idx="503">
                  <c:v>36.193000000000012</c:v>
                </c:pt>
                <c:pt idx="504">
                  <c:v>36.169000000000011</c:v>
                </c:pt>
                <c:pt idx="505">
                  <c:v>36.144000000000005</c:v>
                </c:pt>
                <c:pt idx="506">
                  <c:v>36.144000000000005</c:v>
                </c:pt>
                <c:pt idx="507">
                  <c:v>36.120000000000012</c:v>
                </c:pt>
                <c:pt idx="508">
                  <c:v>36.120000000000012</c:v>
                </c:pt>
                <c:pt idx="509">
                  <c:v>36.096000000000011</c:v>
                </c:pt>
                <c:pt idx="510">
                  <c:v>36.071000000000005</c:v>
                </c:pt>
                <c:pt idx="511">
                  <c:v>36.071000000000005</c:v>
                </c:pt>
                <c:pt idx="512">
                  <c:v>36.047000000000004</c:v>
                </c:pt>
                <c:pt idx="513">
                  <c:v>36.023000000000003</c:v>
                </c:pt>
                <c:pt idx="514">
                  <c:v>36.023000000000003</c:v>
                </c:pt>
                <c:pt idx="515">
                  <c:v>35.999000000000002</c:v>
                </c:pt>
                <c:pt idx="516">
                  <c:v>35.974000000000004</c:v>
                </c:pt>
                <c:pt idx="517">
                  <c:v>35.974000000000004</c:v>
                </c:pt>
                <c:pt idx="518">
                  <c:v>35.949999999999996</c:v>
                </c:pt>
                <c:pt idx="519">
                  <c:v>35.949999999999996</c:v>
                </c:pt>
                <c:pt idx="520">
                  <c:v>35.926000000000002</c:v>
                </c:pt>
                <c:pt idx="521">
                  <c:v>35.900999999999996</c:v>
                </c:pt>
                <c:pt idx="522">
                  <c:v>35.900999999999996</c:v>
                </c:pt>
                <c:pt idx="523">
                  <c:v>35.876999999999995</c:v>
                </c:pt>
                <c:pt idx="524">
                  <c:v>35.852999999999994</c:v>
                </c:pt>
                <c:pt idx="525">
                  <c:v>35.852999999999994</c:v>
                </c:pt>
                <c:pt idx="526">
                  <c:v>35.829000000000001</c:v>
                </c:pt>
                <c:pt idx="527">
                  <c:v>35.803999999999995</c:v>
                </c:pt>
                <c:pt idx="528">
                  <c:v>35.803999999999995</c:v>
                </c:pt>
                <c:pt idx="529">
                  <c:v>35.78</c:v>
                </c:pt>
                <c:pt idx="530">
                  <c:v>35.756</c:v>
                </c:pt>
                <c:pt idx="531">
                  <c:v>35.756</c:v>
                </c:pt>
                <c:pt idx="532">
                  <c:v>35.731000000000002</c:v>
                </c:pt>
                <c:pt idx="533">
                  <c:v>35.707000000000001</c:v>
                </c:pt>
                <c:pt idx="534">
                  <c:v>35.707000000000001</c:v>
                </c:pt>
                <c:pt idx="535">
                  <c:v>35.683</c:v>
                </c:pt>
                <c:pt idx="536">
                  <c:v>35.659000000000006</c:v>
                </c:pt>
                <c:pt idx="537">
                  <c:v>35.659000000000006</c:v>
                </c:pt>
                <c:pt idx="538">
                  <c:v>35.634</c:v>
                </c:pt>
                <c:pt idx="539">
                  <c:v>35.634</c:v>
                </c:pt>
                <c:pt idx="540">
                  <c:v>35.61</c:v>
                </c:pt>
                <c:pt idx="541">
                  <c:v>35.586000000000006</c:v>
                </c:pt>
                <c:pt idx="542">
                  <c:v>35.586000000000006</c:v>
                </c:pt>
                <c:pt idx="543">
                  <c:v>35.561</c:v>
                </c:pt>
                <c:pt idx="544">
                  <c:v>35.537000000000006</c:v>
                </c:pt>
                <c:pt idx="545">
                  <c:v>35.537000000000006</c:v>
                </c:pt>
                <c:pt idx="546">
                  <c:v>35.513000000000005</c:v>
                </c:pt>
                <c:pt idx="547">
                  <c:v>35.489000000000004</c:v>
                </c:pt>
                <c:pt idx="548">
                  <c:v>35.489000000000004</c:v>
                </c:pt>
                <c:pt idx="549">
                  <c:v>35.464000000000006</c:v>
                </c:pt>
                <c:pt idx="550">
                  <c:v>35.44</c:v>
                </c:pt>
                <c:pt idx="551">
                  <c:v>35.44</c:v>
                </c:pt>
                <c:pt idx="552">
                  <c:v>35.416000000000004</c:v>
                </c:pt>
                <c:pt idx="553">
                  <c:v>35.391000000000005</c:v>
                </c:pt>
                <c:pt idx="554">
                  <c:v>35.391000000000005</c:v>
                </c:pt>
                <c:pt idx="555">
                  <c:v>35.367000000000004</c:v>
                </c:pt>
                <c:pt idx="556">
                  <c:v>35.343000000000004</c:v>
                </c:pt>
                <c:pt idx="557">
                  <c:v>35.343000000000004</c:v>
                </c:pt>
                <c:pt idx="558">
                  <c:v>35.318999999999996</c:v>
                </c:pt>
                <c:pt idx="559">
                  <c:v>35.294000000000011</c:v>
                </c:pt>
                <c:pt idx="560">
                  <c:v>35.294000000000011</c:v>
                </c:pt>
                <c:pt idx="561">
                  <c:v>35.270000000000003</c:v>
                </c:pt>
                <c:pt idx="562">
                  <c:v>35.246000000000002</c:v>
                </c:pt>
                <c:pt idx="563">
                  <c:v>35.246000000000002</c:v>
                </c:pt>
                <c:pt idx="564">
                  <c:v>35.221000000000011</c:v>
                </c:pt>
                <c:pt idx="565">
                  <c:v>35.221000000000011</c:v>
                </c:pt>
                <c:pt idx="566">
                  <c:v>35.197000000000003</c:v>
                </c:pt>
                <c:pt idx="567">
                  <c:v>35.173000000000002</c:v>
                </c:pt>
                <c:pt idx="568">
                  <c:v>35.173000000000002</c:v>
                </c:pt>
                <c:pt idx="569">
                  <c:v>35.149000000000001</c:v>
                </c:pt>
                <c:pt idx="570">
                  <c:v>35.124000000000002</c:v>
                </c:pt>
                <c:pt idx="571">
                  <c:v>35.124000000000002</c:v>
                </c:pt>
                <c:pt idx="572">
                  <c:v>35.1</c:v>
                </c:pt>
                <c:pt idx="573">
                  <c:v>35.076000000000001</c:v>
                </c:pt>
                <c:pt idx="574">
                  <c:v>35.076000000000001</c:v>
                </c:pt>
                <c:pt idx="575">
                  <c:v>35.050999999999995</c:v>
                </c:pt>
                <c:pt idx="576">
                  <c:v>35.027000000000001</c:v>
                </c:pt>
                <c:pt idx="577">
                  <c:v>35.027000000000001</c:v>
                </c:pt>
                <c:pt idx="578">
                  <c:v>35.003</c:v>
                </c:pt>
                <c:pt idx="579">
                  <c:v>35.003</c:v>
                </c:pt>
                <c:pt idx="580">
                  <c:v>34.979000000000006</c:v>
                </c:pt>
                <c:pt idx="581">
                  <c:v>34.953999999999994</c:v>
                </c:pt>
                <c:pt idx="582">
                  <c:v>34.93</c:v>
                </c:pt>
                <c:pt idx="583">
                  <c:v>34.93</c:v>
                </c:pt>
                <c:pt idx="584">
                  <c:v>34.906000000000006</c:v>
                </c:pt>
                <c:pt idx="585">
                  <c:v>34.880999999999993</c:v>
                </c:pt>
                <c:pt idx="586">
                  <c:v>34.880999999999993</c:v>
                </c:pt>
                <c:pt idx="587">
                  <c:v>34.856999999999999</c:v>
                </c:pt>
                <c:pt idx="588">
                  <c:v>34.833000000000006</c:v>
                </c:pt>
                <c:pt idx="589">
                  <c:v>34.833000000000006</c:v>
                </c:pt>
                <c:pt idx="590">
                  <c:v>34.809000000000005</c:v>
                </c:pt>
                <c:pt idx="591">
                  <c:v>34.809000000000005</c:v>
                </c:pt>
                <c:pt idx="592">
                  <c:v>34.784000000000006</c:v>
                </c:pt>
                <c:pt idx="593">
                  <c:v>34.760000000000012</c:v>
                </c:pt>
                <c:pt idx="594">
                  <c:v>34.760000000000012</c:v>
                </c:pt>
                <c:pt idx="595">
                  <c:v>34.736000000000011</c:v>
                </c:pt>
                <c:pt idx="596">
                  <c:v>34.711000000000006</c:v>
                </c:pt>
                <c:pt idx="597">
                  <c:v>34.711000000000006</c:v>
                </c:pt>
                <c:pt idx="598">
                  <c:v>34.687000000000005</c:v>
                </c:pt>
                <c:pt idx="599">
                  <c:v>34.663000000000011</c:v>
                </c:pt>
                <c:pt idx="600">
                  <c:v>34.663000000000011</c:v>
                </c:pt>
                <c:pt idx="601">
                  <c:v>34.639000000000003</c:v>
                </c:pt>
                <c:pt idx="602">
                  <c:v>34.614000000000004</c:v>
                </c:pt>
                <c:pt idx="603">
                  <c:v>34.614000000000004</c:v>
                </c:pt>
                <c:pt idx="604">
                  <c:v>34.590000000000003</c:v>
                </c:pt>
                <c:pt idx="605">
                  <c:v>34.566000000000003</c:v>
                </c:pt>
                <c:pt idx="606">
                  <c:v>34.566000000000003</c:v>
                </c:pt>
                <c:pt idx="607">
                  <c:v>34.541000000000004</c:v>
                </c:pt>
                <c:pt idx="608">
                  <c:v>34.541000000000004</c:v>
                </c:pt>
                <c:pt idx="609">
                  <c:v>34.516999999999996</c:v>
                </c:pt>
                <c:pt idx="610">
                  <c:v>34.516999999999996</c:v>
                </c:pt>
                <c:pt idx="611">
                  <c:v>34.493000000000002</c:v>
                </c:pt>
                <c:pt idx="612">
                  <c:v>34.469000000000001</c:v>
                </c:pt>
                <c:pt idx="613">
                  <c:v>34.469000000000001</c:v>
                </c:pt>
                <c:pt idx="614">
                  <c:v>34.443999999999996</c:v>
                </c:pt>
                <c:pt idx="615">
                  <c:v>34.443999999999996</c:v>
                </c:pt>
                <c:pt idx="616">
                  <c:v>34.42</c:v>
                </c:pt>
                <c:pt idx="617">
                  <c:v>34.42</c:v>
                </c:pt>
                <c:pt idx="618">
                  <c:v>34.396000000000001</c:v>
                </c:pt>
                <c:pt idx="619">
                  <c:v>34.370999999999995</c:v>
                </c:pt>
                <c:pt idx="620">
                  <c:v>34.370999999999995</c:v>
                </c:pt>
                <c:pt idx="621">
                  <c:v>34.346999999999994</c:v>
                </c:pt>
                <c:pt idx="622">
                  <c:v>34.346999999999994</c:v>
                </c:pt>
                <c:pt idx="623">
                  <c:v>34.323</c:v>
                </c:pt>
                <c:pt idx="624">
                  <c:v>34.323</c:v>
                </c:pt>
                <c:pt idx="625">
                  <c:v>34.299000000000063</c:v>
                </c:pt>
                <c:pt idx="626">
                  <c:v>34.299000000000063</c:v>
                </c:pt>
                <c:pt idx="627">
                  <c:v>34.274000000000001</c:v>
                </c:pt>
                <c:pt idx="628">
                  <c:v>34.274000000000001</c:v>
                </c:pt>
                <c:pt idx="629">
                  <c:v>34.274000000000001</c:v>
                </c:pt>
                <c:pt idx="630">
                  <c:v>34.25</c:v>
                </c:pt>
                <c:pt idx="631">
                  <c:v>34.25</c:v>
                </c:pt>
                <c:pt idx="632">
                  <c:v>34.226000000000013</c:v>
                </c:pt>
                <c:pt idx="633">
                  <c:v>34.226000000000013</c:v>
                </c:pt>
                <c:pt idx="634">
                  <c:v>34.226000000000013</c:v>
                </c:pt>
                <c:pt idx="635">
                  <c:v>34.201000000000001</c:v>
                </c:pt>
                <c:pt idx="636">
                  <c:v>34.201000000000001</c:v>
                </c:pt>
                <c:pt idx="637">
                  <c:v>34.201000000000001</c:v>
                </c:pt>
                <c:pt idx="638">
                  <c:v>34.177</c:v>
                </c:pt>
                <c:pt idx="639">
                  <c:v>34.177</c:v>
                </c:pt>
                <c:pt idx="640">
                  <c:v>34.177</c:v>
                </c:pt>
                <c:pt idx="641">
                  <c:v>34.153000000000006</c:v>
                </c:pt>
                <c:pt idx="642">
                  <c:v>34.153000000000006</c:v>
                </c:pt>
                <c:pt idx="643">
                  <c:v>34.129000000000012</c:v>
                </c:pt>
                <c:pt idx="644">
                  <c:v>34.129000000000012</c:v>
                </c:pt>
                <c:pt idx="645">
                  <c:v>34.129000000000012</c:v>
                </c:pt>
                <c:pt idx="646">
                  <c:v>34.129000000000012</c:v>
                </c:pt>
                <c:pt idx="647">
                  <c:v>34.104000000000006</c:v>
                </c:pt>
                <c:pt idx="648">
                  <c:v>34.104000000000006</c:v>
                </c:pt>
                <c:pt idx="649">
                  <c:v>34.104000000000006</c:v>
                </c:pt>
                <c:pt idx="650">
                  <c:v>34.104000000000006</c:v>
                </c:pt>
                <c:pt idx="651">
                  <c:v>34.08</c:v>
                </c:pt>
                <c:pt idx="652">
                  <c:v>34.08</c:v>
                </c:pt>
                <c:pt idx="653">
                  <c:v>34.08</c:v>
                </c:pt>
                <c:pt idx="654">
                  <c:v>34.08</c:v>
                </c:pt>
                <c:pt idx="655">
                  <c:v>34.08</c:v>
                </c:pt>
                <c:pt idx="656">
                  <c:v>34.08</c:v>
                </c:pt>
                <c:pt idx="657">
                  <c:v>34.08</c:v>
                </c:pt>
                <c:pt idx="658">
                  <c:v>34.056000000000004</c:v>
                </c:pt>
                <c:pt idx="659">
                  <c:v>34.056000000000004</c:v>
                </c:pt>
                <c:pt idx="660">
                  <c:v>34.056000000000004</c:v>
                </c:pt>
                <c:pt idx="661">
                  <c:v>34.056000000000004</c:v>
                </c:pt>
                <c:pt idx="662">
                  <c:v>34.056000000000004</c:v>
                </c:pt>
                <c:pt idx="663">
                  <c:v>34.031000000000006</c:v>
                </c:pt>
                <c:pt idx="664">
                  <c:v>34.031000000000006</c:v>
                </c:pt>
                <c:pt idx="665">
                  <c:v>34.031000000000006</c:v>
                </c:pt>
                <c:pt idx="666">
                  <c:v>34.031000000000006</c:v>
                </c:pt>
                <c:pt idx="667">
                  <c:v>34.031000000000006</c:v>
                </c:pt>
                <c:pt idx="668">
                  <c:v>34.031000000000006</c:v>
                </c:pt>
                <c:pt idx="669">
                  <c:v>34.031000000000006</c:v>
                </c:pt>
                <c:pt idx="670">
                  <c:v>34.031000000000006</c:v>
                </c:pt>
                <c:pt idx="671">
                  <c:v>34.031000000000006</c:v>
                </c:pt>
                <c:pt idx="672">
                  <c:v>34.031000000000006</c:v>
                </c:pt>
                <c:pt idx="673">
                  <c:v>34.031000000000006</c:v>
                </c:pt>
                <c:pt idx="674">
                  <c:v>34.031000000000006</c:v>
                </c:pt>
                <c:pt idx="675">
                  <c:v>34.031000000000006</c:v>
                </c:pt>
                <c:pt idx="676">
                  <c:v>34.031000000000006</c:v>
                </c:pt>
                <c:pt idx="677">
                  <c:v>34.031000000000006</c:v>
                </c:pt>
                <c:pt idx="678">
                  <c:v>34.031000000000006</c:v>
                </c:pt>
                <c:pt idx="679">
                  <c:v>34.056000000000004</c:v>
                </c:pt>
                <c:pt idx="680">
                  <c:v>34.056000000000004</c:v>
                </c:pt>
                <c:pt idx="681">
                  <c:v>34.056000000000004</c:v>
                </c:pt>
                <c:pt idx="682">
                  <c:v>34.056000000000004</c:v>
                </c:pt>
                <c:pt idx="683">
                  <c:v>34.056000000000004</c:v>
                </c:pt>
                <c:pt idx="684">
                  <c:v>34.08</c:v>
                </c:pt>
                <c:pt idx="685">
                  <c:v>34.08</c:v>
                </c:pt>
                <c:pt idx="686">
                  <c:v>34.08</c:v>
                </c:pt>
                <c:pt idx="687">
                  <c:v>34.104000000000006</c:v>
                </c:pt>
                <c:pt idx="688">
                  <c:v>34.104000000000006</c:v>
                </c:pt>
                <c:pt idx="689">
                  <c:v>34.104000000000006</c:v>
                </c:pt>
                <c:pt idx="690">
                  <c:v>34.129000000000012</c:v>
                </c:pt>
                <c:pt idx="691">
                  <c:v>34.129000000000012</c:v>
                </c:pt>
                <c:pt idx="692">
                  <c:v>34.153000000000006</c:v>
                </c:pt>
                <c:pt idx="693">
                  <c:v>34.153000000000006</c:v>
                </c:pt>
                <c:pt idx="694">
                  <c:v>34.177</c:v>
                </c:pt>
                <c:pt idx="695">
                  <c:v>34.177</c:v>
                </c:pt>
                <c:pt idx="696">
                  <c:v>34.201000000000001</c:v>
                </c:pt>
                <c:pt idx="697">
                  <c:v>34.201000000000001</c:v>
                </c:pt>
                <c:pt idx="698">
                  <c:v>34.226000000000013</c:v>
                </c:pt>
                <c:pt idx="699">
                  <c:v>34.226000000000013</c:v>
                </c:pt>
                <c:pt idx="700">
                  <c:v>34.25</c:v>
                </c:pt>
                <c:pt idx="701">
                  <c:v>34.274000000000001</c:v>
                </c:pt>
                <c:pt idx="702">
                  <c:v>34.274000000000001</c:v>
                </c:pt>
                <c:pt idx="703">
                  <c:v>34.299000000000063</c:v>
                </c:pt>
                <c:pt idx="704">
                  <c:v>34.323</c:v>
                </c:pt>
                <c:pt idx="705">
                  <c:v>34.346999999999994</c:v>
                </c:pt>
                <c:pt idx="706">
                  <c:v>34.346999999999994</c:v>
                </c:pt>
                <c:pt idx="707">
                  <c:v>34.370999999999995</c:v>
                </c:pt>
                <c:pt idx="708">
                  <c:v>34.396000000000001</c:v>
                </c:pt>
                <c:pt idx="709">
                  <c:v>34.396000000000001</c:v>
                </c:pt>
                <c:pt idx="710">
                  <c:v>34.42</c:v>
                </c:pt>
                <c:pt idx="711">
                  <c:v>34.469000000000001</c:v>
                </c:pt>
                <c:pt idx="712">
                  <c:v>34.469000000000001</c:v>
                </c:pt>
                <c:pt idx="713">
                  <c:v>34.493000000000002</c:v>
                </c:pt>
                <c:pt idx="714">
                  <c:v>34.516999999999996</c:v>
                </c:pt>
                <c:pt idx="715">
                  <c:v>34.541000000000004</c:v>
                </c:pt>
                <c:pt idx="716">
                  <c:v>34.566000000000003</c:v>
                </c:pt>
                <c:pt idx="717">
                  <c:v>34.590000000000003</c:v>
                </c:pt>
                <c:pt idx="718">
                  <c:v>34.590000000000003</c:v>
                </c:pt>
                <c:pt idx="719">
                  <c:v>34.614000000000004</c:v>
                </c:pt>
                <c:pt idx="720">
                  <c:v>34.663000000000011</c:v>
                </c:pt>
                <c:pt idx="721">
                  <c:v>34.663000000000011</c:v>
                </c:pt>
                <c:pt idx="722">
                  <c:v>34.711000000000006</c:v>
                </c:pt>
                <c:pt idx="723">
                  <c:v>34.736000000000011</c:v>
                </c:pt>
                <c:pt idx="724">
                  <c:v>34.760000000000012</c:v>
                </c:pt>
                <c:pt idx="725">
                  <c:v>34.784000000000006</c:v>
                </c:pt>
                <c:pt idx="726">
                  <c:v>34.809000000000005</c:v>
                </c:pt>
                <c:pt idx="727">
                  <c:v>34.833000000000006</c:v>
                </c:pt>
                <c:pt idx="728">
                  <c:v>34.856999999999999</c:v>
                </c:pt>
                <c:pt idx="729">
                  <c:v>34.880999999999993</c:v>
                </c:pt>
                <c:pt idx="730">
                  <c:v>34.906000000000006</c:v>
                </c:pt>
                <c:pt idx="731">
                  <c:v>34.953999999999994</c:v>
                </c:pt>
                <c:pt idx="732">
                  <c:v>34.979000000000006</c:v>
                </c:pt>
                <c:pt idx="733">
                  <c:v>35.003</c:v>
                </c:pt>
                <c:pt idx="734">
                  <c:v>35.027000000000001</c:v>
                </c:pt>
                <c:pt idx="735">
                  <c:v>35.076000000000001</c:v>
                </c:pt>
                <c:pt idx="736">
                  <c:v>35.1</c:v>
                </c:pt>
                <c:pt idx="737">
                  <c:v>35.124000000000002</c:v>
                </c:pt>
                <c:pt idx="738">
                  <c:v>35.149000000000001</c:v>
                </c:pt>
                <c:pt idx="739">
                  <c:v>35.197000000000003</c:v>
                </c:pt>
                <c:pt idx="740">
                  <c:v>35.221000000000011</c:v>
                </c:pt>
                <c:pt idx="741">
                  <c:v>35.246000000000002</c:v>
                </c:pt>
                <c:pt idx="742">
                  <c:v>35.294000000000011</c:v>
                </c:pt>
                <c:pt idx="743">
                  <c:v>35.318999999999996</c:v>
                </c:pt>
                <c:pt idx="744">
                  <c:v>35.343000000000004</c:v>
                </c:pt>
                <c:pt idx="745">
                  <c:v>35.391000000000005</c:v>
                </c:pt>
                <c:pt idx="746">
                  <c:v>35.416000000000004</c:v>
                </c:pt>
                <c:pt idx="747">
                  <c:v>35.44</c:v>
                </c:pt>
                <c:pt idx="748">
                  <c:v>35.489000000000004</c:v>
                </c:pt>
                <c:pt idx="749">
                  <c:v>35.513000000000005</c:v>
                </c:pt>
                <c:pt idx="750">
                  <c:v>35.561</c:v>
                </c:pt>
                <c:pt idx="751">
                  <c:v>35.586000000000006</c:v>
                </c:pt>
                <c:pt idx="752">
                  <c:v>35.634</c:v>
                </c:pt>
                <c:pt idx="753">
                  <c:v>35.659000000000006</c:v>
                </c:pt>
                <c:pt idx="754">
                  <c:v>35.707000000000001</c:v>
                </c:pt>
                <c:pt idx="755">
                  <c:v>35.731000000000002</c:v>
                </c:pt>
                <c:pt idx="756">
                  <c:v>35.78</c:v>
                </c:pt>
                <c:pt idx="757">
                  <c:v>35.803999999999995</c:v>
                </c:pt>
                <c:pt idx="758">
                  <c:v>35.829000000000001</c:v>
                </c:pt>
                <c:pt idx="759">
                  <c:v>35.876999999999995</c:v>
                </c:pt>
                <c:pt idx="760">
                  <c:v>35.926000000000002</c:v>
                </c:pt>
                <c:pt idx="761">
                  <c:v>35.949999999999996</c:v>
                </c:pt>
                <c:pt idx="762">
                  <c:v>35.999000000000002</c:v>
                </c:pt>
                <c:pt idx="763">
                  <c:v>36.023000000000003</c:v>
                </c:pt>
                <c:pt idx="764">
                  <c:v>36.071000000000005</c:v>
                </c:pt>
                <c:pt idx="765">
                  <c:v>36.096000000000011</c:v>
                </c:pt>
                <c:pt idx="766">
                  <c:v>36.144000000000005</c:v>
                </c:pt>
                <c:pt idx="767">
                  <c:v>36.169000000000011</c:v>
                </c:pt>
                <c:pt idx="768">
                  <c:v>36.217000000000006</c:v>
                </c:pt>
                <c:pt idx="769">
                  <c:v>36.266000000000012</c:v>
                </c:pt>
                <c:pt idx="770">
                  <c:v>36.290000000000013</c:v>
                </c:pt>
                <c:pt idx="771">
                  <c:v>36.339000000000006</c:v>
                </c:pt>
                <c:pt idx="772">
                  <c:v>36.386999999999993</c:v>
                </c:pt>
                <c:pt idx="773">
                  <c:v>36.410999999999994</c:v>
                </c:pt>
                <c:pt idx="774">
                  <c:v>36.46</c:v>
                </c:pt>
                <c:pt idx="775">
                  <c:v>36.509</c:v>
                </c:pt>
                <c:pt idx="776">
                  <c:v>36.533000000000001</c:v>
                </c:pt>
                <c:pt idx="777">
                  <c:v>36.580999999999996</c:v>
                </c:pt>
                <c:pt idx="778">
                  <c:v>36.606000000000002</c:v>
                </c:pt>
                <c:pt idx="779">
                  <c:v>36.653999999999996</c:v>
                </c:pt>
                <c:pt idx="780">
                  <c:v>36.703000000000003</c:v>
                </c:pt>
                <c:pt idx="781">
                  <c:v>36.751000000000005</c:v>
                </c:pt>
                <c:pt idx="782">
                  <c:v>36.776000000000003</c:v>
                </c:pt>
                <c:pt idx="783">
                  <c:v>36.824000000000005</c:v>
                </c:pt>
                <c:pt idx="784">
                  <c:v>36.873000000000005</c:v>
                </c:pt>
                <c:pt idx="785">
                  <c:v>36.921000000000006</c:v>
                </c:pt>
                <c:pt idx="786">
                  <c:v>36.946000000000005</c:v>
                </c:pt>
                <c:pt idx="787">
                  <c:v>36.994</c:v>
                </c:pt>
                <c:pt idx="788">
                  <c:v>37.043000000000006</c:v>
                </c:pt>
                <c:pt idx="789">
                  <c:v>37.067</c:v>
                </c:pt>
                <c:pt idx="790">
                  <c:v>37.116</c:v>
                </c:pt>
                <c:pt idx="791">
                  <c:v>37.164000000000001</c:v>
                </c:pt>
                <c:pt idx="792">
                  <c:v>37.213000000000001</c:v>
                </c:pt>
                <c:pt idx="793">
                  <c:v>37.237000000000002</c:v>
                </c:pt>
                <c:pt idx="794">
                  <c:v>37.286000000000001</c:v>
                </c:pt>
                <c:pt idx="795">
                  <c:v>37.333999999999996</c:v>
                </c:pt>
                <c:pt idx="796">
                  <c:v>37.382999999999996</c:v>
                </c:pt>
                <c:pt idx="797">
                  <c:v>37.431000000000004</c:v>
                </c:pt>
                <c:pt idx="798">
                  <c:v>37.455999999999996</c:v>
                </c:pt>
                <c:pt idx="799">
                  <c:v>37.504000000000005</c:v>
                </c:pt>
                <c:pt idx="800">
                  <c:v>37.553000000000004</c:v>
                </c:pt>
                <c:pt idx="801">
                  <c:v>37.601000000000006</c:v>
                </c:pt>
                <c:pt idx="802">
                  <c:v>37.626000000000012</c:v>
                </c:pt>
                <c:pt idx="803">
                  <c:v>37.674000000000007</c:v>
                </c:pt>
                <c:pt idx="804">
                  <c:v>37.723000000000013</c:v>
                </c:pt>
                <c:pt idx="805">
                  <c:v>37.771000000000001</c:v>
                </c:pt>
                <c:pt idx="806">
                  <c:v>37.82</c:v>
                </c:pt>
                <c:pt idx="807">
                  <c:v>37.869</c:v>
                </c:pt>
                <c:pt idx="808">
                  <c:v>37.893000000000001</c:v>
                </c:pt>
                <c:pt idx="809">
                  <c:v>37.940999999999995</c:v>
                </c:pt>
                <c:pt idx="810">
                  <c:v>37.99</c:v>
                </c:pt>
                <c:pt idx="811">
                  <c:v>38.039000000000001</c:v>
                </c:pt>
                <c:pt idx="812">
                  <c:v>38.086999999999996</c:v>
                </c:pt>
                <c:pt idx="813">
                  <c:v>38.136000000000003</c:v>
                </c:pt>
                <c:pt idx="814">
                  <c:v>38.160000000000011</c:v>
                </c:pt>
                <c:pt idx="815">
                  <c:v>38.209000000000003</c:v>
                </c:pt>
                <c:pt idx="816">
                  <c:v>38.257000000000005</c:v>
                </c:pt>
                <c:pt idx="817">
                  <c:v>38.306000000000004</c:v>
                </c:pt>
                <c:pt idx="818">
                  <c:v>38.353999999999999</c:v>
                </c:pt>
                <c:pt idx="819">
                  <c:v>38.403000000000006</c:v>
                </c:pt>
                <c:pt idx="820">
                  <c:v>38.450999999999993</c:v>
                </c:pt>
                <c:pt idx="821">
                  <c:v>38.476000000000006</c:v>
                </c:pt>
                <c:pt idx="822">
                  <c:v>38.524000000000001</c:v>
                </c:pt>
                <c:pt idx="823">
                  <c:v>38.573</c:v>
                </c:pt>
                <c:pt idx="824">
                  <c:v>38.621000000000002</c:v>
                </c:pt>
                <c:pt idx="825">
                  <c:v>38.67</c:v>
                </c:pt>
                <c:pt idx="826">
                  <c:v>38.719000000000001</c:v>
                </c:pt>
                <c:pt idx="827">
                  <c:v>38.767000000000003</c:v>
                </c:pt>
                <c:pt idx="828">
                  <c:v>38.791000000000011</c:v>
                </c:pt>
                <c:pt idx="829">
                  <c:v>38.839999999999996</c:v>
                </c:pt>
                <c:pt idx="830">
                  <c:v>38.888999999999996</c:v>
                </c:pt>
                <c:pt idx="831">
                  <c:v>38.937000000000005</c:v>
                </c:pt>
                <c:pt idx="832">
                  <c:v>38.986000000000004</c:v>
                </c:pt>
                <c:pt idx="833">
                  <c:v>39.034000000000006</c:v>
                </c:pt>
                <c:pt idx="834">
                  <c:v>39.083000000000006</c:v>
                </c:pt>
                <c:pt idx="835">
                  <c:v>39.131</c:v>
                </c:pt>
                <c:pt idx="836">
                  <c:v>39.18</c:v>
                </c:pt>
                <c:pt idx="837">
                  <c:v>39.204000000000001</c:v>
                </c:pt>
                <c:pt idx="838">
                  <c:v>39.253</c:v>
                </c:pt>
                <c:pt idx="839">
                  <c:v>39.300999999999995</c:v>
                </c:pt>
                <c:pt idx="840">
                  <c:v>39.349999999999994</c:v>
                </c:pt>
                <c:pt idx="841">
                  <c:v>39.399000000000001</c:v>
                </c:pt>
                <c:pt idx="842">
                  <c:v>39.446999999999996</c:v>
                </c:pt>
                <c:pt idx="843">
                  <c:v>39.471000000000004</c:v>
                </c:pt>
                <c:pt idx="844">
                  <c:v>39.520000000000003</c:v>
                </c:pt>
                <c:pt idx="845">
                  <c:v>39.569000000000003</c:v>
                </c:pt>
                <c:pt idx="846">
                  <c:v>39.617000000000004</c:v>
                </c:pt>
                <c:pt idx="847">
                  <c:v>39.666000000000011</c:v>
                </c:pt>
                <c:pt idx="848">
                  <c:v>39.714000000000006</c:v>
                </c:pt>
                <c:pt idx="849">
                  <c:v>39.763000000000012</c:v>
                </c:pt>
                <c:pt idx="850">
                  <c:v>39.810999999999993</c:v>
                </c:pt>
                <c:pt idx="851">
                  <c:v>39.86</c:v>
                </c:pt>
                <c:pt idx="852">
                  <c:v>39.909000000000006</c:v>
                </c:pt>
                <c:pt idx="853">
                  <c:v>39.933</c:v>
                </c:pt>
                <c:pt idx="854">
                  <c:v>39.980999999999995</c:v>
                </c:pt>
                <c:pt idx="855">
                  <c:v>40.025000000000013</c:v>
                </c:pt>
                <c:pt idx="856">
                  <c:v>40.076000000000001</c:v>
                </c:pt>
                <c:pt idx="857">
                  <c:v>40.101000000000006</c:v>
                </c:pt>
                <c:pt idx="858">
                  <c:v>40.152000000000001</c:v>
                </c:pt>
                <c:pt idx="859">
                  <c:v>40.203000000000003</c:v>
                </c:pt>
                <c:pt idx="860">
                  <c:v>40.254000000000005</c:v>
                </c:pt>
                <c:pt idx="861">
                  <c:v>40.279000000000003</c:v>
                </c:pt>
                <c:pt idx="862">
                  <c:v>40.33</c:v>
                </c:pt>
                <c:pt idx="863">
                  <c:v>40.379999999999995</c:v>
                </c:pt>
                <c:pt idx="864">
                  <c:v>40.406000000000006</c:v>
                </c:pt>
                <c:pt idx="865">
                  <c:v>40.455999999999996</c:v>
                </c:pt>
                <c:pt idx="866">
                  <c:v>40.507000000000005</c:v>
                </c:pt>
                <c:pt idx="867">
                  <c:v>40.532000000000011</c:v>
                </c:pt>
                <c:pt idx="868">
                  <c:v>40.583000000000006</c:v>
                </c:pt>
                <c:pt idx="869">
                  <c:v>40.634</c:v>
                </c:pt>
                <c:pt idx="870">
                  <c:v>40.659000000000006</c:v>
                </c:pt>
                <c:pt idx="871">
                  <c:v>40.71</c:v>
                </c:pt>
                <c:pt idx="872">
                  <c:v>40.761000000000003</c:v>
                </c:pt>
                <c:pt idx="873">
                  <c:v>40.786000000000001</c:v>
                </c:pt>
                <c:pt idx="874">
                  <c:v>40.836999999999996</c:v>
                </c:pt>
                <c:pt idx="875">
                  <c:v>40.862000000000002</c:v>
                </c:pt>
                <c:pt idx="876">
                  <c:v>40.913000000000004</c:v>
                </c:pt>
                <c:pt idx="877">
                  <c:v>40.938000000000002</c:v>
                </c:pt>
                <c:pt idx="878">
                  <c:v>40.989000000000004</c:v>
                </c:pt>
                <c:pt idx="879">
                  <c:v>41.013999999999996</c:v>
                </c:pt>
                <c:pt idx="880">
                  <c:v>41.065000000000012</c:v>
                </c:pt>
                <c:pt idx="881">
                  <c:v>41.09</c:v>
                </c:pt>
                <c:pt idx="882">
                  <c:v>41.116</c:v>
                </c:pt>
                <c:pt idx="883">
                  <c:v>41.166000000000011</c:v>
                </c:pt>
                <c:pt idx="884">
                  <c:v>41.192000000000093</c:v>
                </c:pt>
                <c:pt idx="885">
                  <c:v>41.243000000000002</c:v>
                </c:pt>
                <c:pt idx="886">
                  <c:v>41.268000000000093</c:v>
                </c:pt>
                <c:pt idx="887">
                  <c:v>41.293000000000013</c:v>
                </c:pt>
                <c:pt idx="888">
                  <c:v>41.343999999999994</c:v>
                </c:pt>
                <c:pt idx="889">
                  <c:v>41.369</c:v>
                </c:pt>
                <c:pt idx="890">
                  <c:v>41.395000000000003</c:v>
                </c:pt>
                <c:pt idx="891">
                  <c:v>41.445</c:v>
                </c:pt>
                <c:pt idx="892">
                  <c:v>41.471000000000004</c:v>
                </c:pt>
                <c:pt idx="893">
                  <c:v>41.496000000000002</c:v>
                </c:pt>
                <c:pt idx="894">
                  <c:v>41.521000000000001</c:v>
                </c:pt>
                <c:pt idx="895">
                  <c:v>41.572000000000003</c:v>
                </c:pt>
                <c:pt idx="896">
                  <c:v>41.598000000000013</c:v>
                </c:pt>
                <c:pt idx="897">
                  <c:v>41.623000000000012</c:v>
                </c:pt>
                <c:pt idx="898">
                  <c:v>41.648000000000003</c:v>
                </c:pt>
                <c:pt idx="899">
                  <c:v>41.699000000000012</c:v>
                </c:pt>
                <c:pt idx="900">
                  <c:v>41.724000000000011</c:v>
                </c:pt>
                <c:pt idx="901">
                  <c:v>41.75</c:v>
                </c:pt>
                <c:pt idx="902">
                  <c:v>41.775000000000013</c:v>
                </c:pt>
                <c:pt idx="903">
                  <c:v>41.8</c:v>
                </c:pt>
                <c:pt idx="904">
                  <c:v>41.826000000000001</c:v>
                </c:pt>
                <c:pt idx="905">
                  <c:v>41.850999999999999</c:v>
                </c:pt>
                <c:pt idx="906">
                  <c:v>41.876000000000005</c:v>
                </c:pt>
                <c:pt idx="907">
                  <c:v>41.927</c:v>
                </c:pt>
                <c:pt idx="908">
                  <c:v>41.952999999999996</c:v>
                </c:pt>
                <c:pt idx="909">
                  <c:v>41.978000000000002</c:v>
                </c:pt>
                <c:pt idx="910">
                  <c:v>42.003</c:v>
                </c:pt>
                <c:pt idx="911">
                  <c:v>42.029000000000003</c:v>
                </c:pt>
                <c:pt idx="912">
                  <c:v>42.053999999999995</c:v>
                </c:pt>
                <c:pt idx="913">
                  <c:v>42.079000000000001</c:v>
                </c:pt>
                <c:pt idx="914">
                  <c:v>42.105000000000011</c:v>
                </c:pt>
                <c:pt idx="915">
                  <c:v>42.13</c:v>
                </c:pt>
                <c:pt idx="916">
                  <c:v>42.13</c:v>
                </c:pt>
                <c:pt idx="917">
                  <c:v>42.155000000000001</c:v>
                </c:pt>
                <c:pt idx="918">
                  <c:v>42.181000000000004</c:v>
                </c:pt>
                <c:pt idx="919">
                  <c:v>42.206000000000003</c:v>
                </c:pt>
                <c:pt idx="920">
                  <c:v>42.231000000000002</c:v>
                </c:pt>
                <c:pt idx="921">
                  <c:v>42.257000000000005</c:v>
                </c:pt>
                <c:pt idx="922">
                  <c:v>42.257000000000005</c:v>
                </c:pt>
                <c:pt idx="923">
                  <c:v>42.282000000000011</c:v>
                </c:pt>
                <c:pt idx="924">
                  <c:v>42.306999999999995</c:v>
                </c:pt>
                <c:pt idx="925">
                  <c:v>42.333000000000006</c:v>
                </c:pt>
                <c:pt idx="926">
                  <c:v>42.333000000000006</c:v>
                </c:pt>
                <c:pt idx="927">
                  <c:v>42.357999999999997</c:v>
                </c:pt>
                <c:pt idx="928">
                  <c:v>42.383999999999993</c:v>
                </c:pt>
                <c:pt idx="929">
                  <c:v>42.383999999999993</c:v>
                </c:pt>
                <c:pt idx="930">
                  <c:v>42.409000000000006</c:v>
                </c:pt>
                <c:pt idx="931">
                  <c:v>42.434000000000005</c:v>
                </c:pt>
                <c:pt idx="932">
                  <c:v>42.434000000000005</c:v>
                </c:pt>
                <c:pt idx="933">
                  <c:v>42.46</c:v>
                </c:pt>
                <c:pt idx="934">
                  <c:v>42.46</c:v>
                </c:pt>
                <c:pt idx="935">
                  <c:v>42.484999999999999</c:v>
                </c:pt>
                <c:pt idx="936">
                  <c:v>42.484999999999999</c:v>
                </c:pt>
                <c:pt idx="937">
                  <c:v>42.51</c:v>
                </c:pt>
                <c:pt idx="938">
                  <c:v>42.51</c:v>
                </c:pt>
                <c:pt idx="939">
                  <c:v>42.536000000000001</c:v>
                </c:pt>
                <c:pt idx="940">
                  <c:v>42.536000000000001</c:v>
                </c:pt>
                <c:pt idx="941">
                  <c:v>42.536000000000001</c:v>
                </c:pt>
                <c:pt idx="942">
                  <c:v>42.561</c:v>
                </c:pt>
                <c:pt idx="943">
                  <c:v>42.561</c:v>
                </c:pt>
                <c:pt idx="944">
                  <c:v>42.586000000000006</c:v>
                </c:pt>
                <c:pt idx="945">
                  <c:v>42.586000000000006</c:v>
                </c:pt>
                <c:pt idx="946">
                  <c:v>42.586000000000006</c:v>
                </c:pt>
                <c:pt idx="947">
                  <c:v>42.586000000000006</c:v>
                </c:pt>
                <c:pt idx="948">
                  <c:v>42.612000000000002</c:v>
                </c:pt>
                <c:pt idx="949">
                  <c:v>42.612000000000002</c:v>
                </c:pt>
                <c:pt idx="950">
                  <c:v>42.612000000000002</c:v>
                </c:pt>
                <c:pt idx="951">
                  <c:v>42.637</c:v>
                </c:pt>
                <c:pt idx="952">
                  <c:v>42.637</c:v>
                </c:pt>
                <c:pt idx="953">
                  <c:v>42.637</c:v>
                </c:pt>
                <c:pt idx="954">
                  <c:v>42.637</c:v>
                </c:pt>
                <c:pt idx="955">
                  <c:v>42.637</c:v>
                </c:pt>
                <c:pt idx="956">
                  <c:v>42.663000000000011</c:v>
                </c:pt>
                <c:pt idx="957">
                  <c:v>42.663000000000011</c:v>
                </c:pt>
                <c:pt idx="958">
                  <c:v>42.663000000000011</c:v>
                </c:pt>
                <c:pt idx="959">
                  <c:v>42.663000000000011</c:v>
                </c:pt>
                <c:pt idx="960">
                  <c:v>42.663000000000011</c:v>
                </c:pt>
                <c:pt idx="961">
                  <c:v>42.663000000000011</c:v>
                </c:pt>
                <c:pt idx="962">
                  <c:v>42.663000000000011</c:v>
                </c:pt>
                <c:pt idx="963">
                  <c:v>42.688000000000002</c:v>
                </c:pt>
                <c:pt idx="964">
                  <c:v>42.688000000000002</c:v>
                </c:pt>
                <c:pt idx="965">
                  <c:v>42.688000000000002</c:v>
                </c:pt>
                <c:pt idx="966">
                  <c:v>42.688000000000002</c:v>
                </c:pt>
                <c:pt idx="967">
                  <c:v>42.688000000000002</c:v>
                </c:pt>
                <c:pt idx="968">
                  <c:v>42.688000000000002</c:v>
                </c:pt>
                <c:pt idx="969">
                  <c:v>42.688000000000002</c:v>
                </c:pt>
                <c:pt idx="970">
                  <c:v>42.688000000000002</c:v>
                </c:pt>
                <c:pt idx="971">
                  <c:v>42.688000000000002</c:v>
                </c:pt>
                <c:pt idx="972">
                  <c:v>42.688000000000002</c:v>
                </c:pt>
                <c:pt idx="973">
                  <c:v>42.688000000000002</c:v>
                </c:pt>
                <c:pt idx="974">
                  <c:v>42.663000000000011</c:v>
                </c:pt>
                <c:pt idx="975">
                  <c:v>42.688000000000002</c:v>
                </c:pt>
                <c:pt idx="976">
                  <c:v>42.663000000000011</c:v>
                </c:pt>
                <c:pt idx="977">
                  <c:v>42.663000000000011</c:v>
                </c:pt>
                <c:pt idx="978">
                  <c:v>42.663000000000011</c:v>
                </c:pt>
                <c:pt idx="979">
                  <c:v>42.663000000000011</c:v>
                </c:pt>
                <c:pt idx="980">
                  <c:v>42.663000000000011</c:v>
                </c:pt>
                <c:pt idx="981">
                  <c:v>42.637</c:v>
                </c:pt>
                <c:pt idx="982">
                  <c:v>42.637</c:v>
                </c:pt>
                <c:pt idx="983">
                  <c:v>42.637</c:v>
                </c:pt>
                <c:pt idx="984">
                  <c:v>42.637</c:v>
                </c:pt>
                <c:pt idx="985">
                  <c:v>42.637</c:v>
                </c:pt>
                <c:pt idx="986">
                  <c:v>42.612000000000002</c:v>
                </c:pt>
                <c:pt idx="987">
                  <c:v>42.612000000000002</c:v>
                </c:pt>
                <c:pt idx="988">
                  <c:v>42.612000000000002</c:v>
                </c:pt>
                <c:pt idx="989">
                  <c:v>42.612000000000002</c:v>
                </c:pt>
                <c:pt idx="990">
                  <c:v>42.586000000000006</c:v>
                </c:pt>
                <c:pt idx="991">
                  <c:v>42.586000000000006</c:v>
                </c:pt>
                <c:pt idx="992">
                  <c:v>42.586000000000006</c:v>
                </c:pt>
                <c:pt idx="993">
                  <c:v>42.561</c:v>
                </c:pt>
                <c:pt idx="994">
                  <c:v>42.561</c:v>
                </c:pt>
                <c:pt idx="995">
                  <c:v>42.561</c:v>
                </c:pt>
                <c:pt idx="996">
                  <c:v>42.536000000000001</c:v>
                </c:pt>
                <c:pt idx="997">
                  <c:v>42.536000000000001</c:v>
                </c:pt>
                <c:pt idx="998">
                  <c:v>42.536000000000001</c:v>
                </c:pt>
                <c:pt idx="999">
                  <c:v>42.51</c:v>
                </c:pt>
                <c:pt idx="1000">
                  <c:v>42.51</c:v>
                </c:pt>
                <c:pt idx="1001">
                  <c:v>42.51</c:v>
                </c:pt>
                <c:pt idx="1002">
                  <c:v>42.484999999999999</c:v>
                </c:pt>
                <c:pt idx="1003">
                  <c:v>42.484999999999999</c:v>
                </c:pt>
                <c:pt idx="1004">
                  <c:v>42.46</c:v>
                </c:pt>
                <c:pt idx="1005">
                  <c:v>42.46</c:v>
                </c:pt>
                <c:pt idx="1006">
                  <c:v>42.46</c:v>
                </c:pt>
                <c:pt idx="1007">
                  <c:v>42.434000000000005</c:v>
                </c:pt>
                <c:pt idx="1008">
                  <c:v>42.434000000000005</c:v>
                </c:pt>
                <c:pt idx="1009">
                  <c:v>42.409000000000006</c:v>
                </c:pt>
                <c:pt idx="1010">
                  <c:v>42.409000000000006</c:v>
                </c:pt>
                <c:pt idx="1011">
                  <c:v>42.383999999999993</c:v>
                </c:pt>
                <c:pt idx="1012">
                  <c:v>42.383999999999993</c:v>
                </c:pt>
                <c:pt idx="1013">
                  <c:v>42.357999999999997</c:v>
                </c:pt>
                <c:pt idx="1014">
                  <c:v>42.357999999999997</c:v>
                </c:pt>
                <c:pt idx="1015">
                  <c:v>42.333000000000006</c:v>
                </c:pt>
                <c:pt idx="1016">
                  <c:v>42.333000000000006</c:v>
                </c:pt>
                <c:pt idx="1017">
                  <c:v>42.306999999999995</c:v>
                </c:pt>
                <c:pt idx="1018">
                  <c:v>42.306999999999995</c:v>
                </c:pt>
                <c:pt idx="1019">
                  <c:v>42.282000000000011</c:v>
                </c:pt>
                <c:pt idx="1020">
                  <c:v>42.282000000000011</c:v>
                </c:pt>
                <c:pt idx="1021">
                  <c:v>42.257000000000005</c:v>
                </c:pt>
                <c:pt idx="1022">
                  <c:v>42.257000000000005</c:v>
                </c:pt>
                <c:pt idx="1023">
                  <c:v>42.231000000000002</c:v>
                </c:pt>
                <c:pt idx="1024">
                  <c:v>42.206000000000003</c:v>
                </c:pt>
                <c:pt idx="1025">
                  <c:v>42.206000000000003</c:v>
                </c:pt>
                <c:pt idx="1026">
                  <c:v>42.181000000000004</c:v>
                </c:pt>
                <c:pt idx="1027">
                  <c:v>42.181000000000004</c:v>
                </c:pt>
                <c:pt idx="1028">
                  <c:v>42.155000000000001</c:v>
                </c:pt>
                <c:pt idx="1029">
                  <c:v>42.13</c:v>
                </c:pt>
                <c:pt idx="1030">
                  <c:v>42.13</c:v>
                </c:pt>
                <c:pt idx="1031">
                  <c:v>42.105000000000011</c:v>
                </c:pt>
                <c:pt idx="1032">
                  <c:v>42.079000000000001</c:v>
                </c:pt>
                <c:pt idx="1033">
                  <c:v>42.079000000000001</c:v>
                </c:pt>
                <c:pt idx="1034">
                  <c:v>42.053999999999995</c:v>
                </c:pt>
                <c:pt idx="1035">
                  <c:v>42.053999999999995</c:v>
                </c:pt>
                <c:pt idx="1036">
                  <c:v>42.029000000000003</c:v>
                </c:pt>
                <c:pt idx="1037">
                  <c:v>42.003</c:v>
                </c:pt>
                <c:pt idx="1038">
                  <c:v>42.003</c:v>
                </c:pt>
                <c:pt idx="1039">
                  <c:v>41.978000000000002</c:v>
                </c:pt>
                <c:pt idx="1040">
                  <c:v>41.952999999999996</c:v>
                </c:pt>
                <c:pt idx="1041">
                  <c:v>41.952999999999996</c:v>
                </c:pt>
                <c:pt idx="1042">
                  <c:v>41.927</c:v>
                </c:pt>
                <c:pt idx="1043">
                  <c:v>41.902000000000001</c:v>
                </c:pt>
                <c:pt idx="1044">
                  <c:v>41.902000000000001</c:v>
                </c:pt>
                <c:pt idx="1045">
                  <c:v>41.876000000000005</c:v>
                </c:pt>
                <c:pt idx="1046">
                  <c:v>41.850999999999999</c:v>
                </c:pt>
                <c:pt idx="1047">
                  <c:v>41.850999999999999</c:v>
                </c:pt>
                <c:pt idx="1048">
                  <c:v>41.826000000000001</c:v>
                </c:pt>
                <c:pt idx="1049">
                  <c:v>41.8</c:v>
                </c:pt>
                <c:pt idx="1050">
                  <c:v>41.775000000000013</c:v>
                </c:pt>
                <c:pt idx="1051">
                  <c:v>41.775000000000013</c:v>
                </c:pt>
                <c:pt idx="1052">
                  <c:v>41.75</c:v>
                </c:pt>
                <c:pt idx="1053">
                  <c:v>41.724000000000011</c:v>
                </c:pt>
                <c:pt idx="1054">
                  <c:v>41.724000000000011</c:v>
                </c:pt>
                <c:pt idx="1055">
                  <c:v>41.699000000000012</c:v>
                </c:pt>
                <c:pt idx="1056">
                  <c:v>41.674000000000007</c:v>
                </c:pt>
                <c:pt idx="1057">
                  <c:v>41.648000000000003</c:v>
                </c:pt>
                <c:pt idx="1058">
                  <c:v>41.648000000000003</c:v>
                </c:pt>
                <c:pt idx="1059">
                  <c:v>41.623000000000012</c:v>
                </c:pt>
                <c:pt idx="1060">
                  <c:v>41.598000000000013</c:v>
                </c:pt>
                <c:pt idx="1061">
                  <c:v>41.598000000000013</c:v>
                </c:pt>
                <c:pt idx="1062">
                  <c:v>41.547000000000004</c:v>
                </c:pt>
                <c:pt idx="1063">
                  <c:v>41.547000000000004</c:v>
                </c:pt>
                <c:pt idx="1064">
                  <c:v>41.521000000000001</c:v>
                </c:pt>
                <c:pt idx="1065">
                  <c:v>41.496000000000002</c:v>
                </c:pt>
                <c:pt idx="1066">
                  <c:v>41.471000000000004</c:v>
                </c:pt>
                <c:pt idx="1067">
                  <c:v>41.471000000000004</c:v>
                </c:pt>
                <c:pt idx="1068">
                  <c:v>41.445</c:v>
                </c:pt>
                <c:pt idx="1069">
                  <c:v>41.42</c:v>
                </c:pt>
                <c:pt idx="1070">
                  <c:v>41.395000000000003</c:v>
                </c:pt>
                <c:pt idx="1071">
                  <c:v>41.395000000000003</c:v>
                </c:pt>
                <c:pt idx="1072">
                  <c:v>41.369</c:v>
                </c:pt>
                <c:pt idx="1073">
                  <c:v>41.343999999999994</c:v>
                </c:pt>
                <c:pt idx="1074">
                  <c:v>41.318999999999996</c:v>
                </c:pt>
                <c:pt idx="1075">
                  <c:v>41.293000000000013</c:v>
                </c:pt>
                <c:pt idx="1076">
                  <c:v>41.293000000000013</c:v>
                </c:pt>
                <c:pt idx="1077">
                  <c:v>41.268000000000093</c:v>
                </c:pt>
                <c:pt idx="1078">
                  <c:v>41.243000000000002</c:v>
                </c:pt>
                <c:pt idx="1079">
                  <c:v>41.217000000000006</c:v>
                </c:pt>
                <c:pt idx="1080">
                  <c:v>41.217000000000006</c:v>
                </c:pt>
                <c:pt idx="1081">
                  <c:v>41.192000000000093</c:v>
                </c:pt>
                <c:pt idx="1082">
                  <c:v>41.166000000000011</c:v>
                </c:pt>
                <c:pt idx="1083">
                  <c:v>41.141000000000005</c:v>
                </c:pt>
                <c:pt idx="1084">
                  <c:v>41.116</c:v>
                </c:pt>
                <c:pt idx="1085">
                  <c:v>41.116</c:v>
                </c:pt>
                <c:pt idx="1086">
                  <c:v>41.09</c:v>
                </c:pt>
                <c:pt idx="1087">
                  <c:v>41.065000000000012</c:v>
                </c:pt>
                <c:pt idx="1088">
                  <c:v>41.04</c:v>
                </c:pt>
                <c:pt idx="1089">
                  <c:v>41.013999999999996</c:v>
                </c:pt>
                <c:pt idx="1090">
                  <c:v>40.989000000000004</c:v>
                </c:pt>
                <c:pt idx="1091">
                  <c:v>40.964000000000006</c:v>
                </c:pt>
                <c:pt idx="1092">
                  <c:v>40.938000000000002</c:v>
                </c:pt>
                <c:pt idx="1093">
                  <c:v>40.938000000000002</c:v>
                </c:pt>
                <c:pt idx="1094">
                  <c:v>40.913000000000004</c:v>
                </c:pt>
                <c:pt idx="1095">
                  <c:v>40.887999999999998</c:v>
                </c:pt>
                <c:pt idx="1096">
                  <c:v>40.862000000000002</c:v>
                </c:pt>
                <c:pt idx="1097">
                  <c:v>40.836999999999996</c:v>
                </c:pt>
                <c:pt idx="1098">
                  <c:v>40.836999999999996</c:v>
                </c:pt>
                <c:pt idx="1099">
                  <c:v>40.810999999999993</c:v>
                </c:pt>
                <c:pt idx="1100">
                  <c:v>40.786000000000001</c:v>
                </c:pt>
                <c:pt idx="1101">
                  <c:v>40.761000000000003</c:v>
                </c:pt>
                <c:pt idx="1102">
                  <c:v>40.735000000000063</c:v>
                </c:pt>
                <c:pt idx="1103">
                  <c:v>40.71</c:v>
                </c:pt>
                <c:pt idx="1104">
                  <c:v>40.71</c:v>
                </c:pt>
                <c:pt idx="1105">
                  <c:v>40.685000000000002</c:v>
                </c:pt>
                <c:pt idx="1106">
                  <c:v>40.659000000000006</c:v>
                </c:pt>
                <c:pt idx="1107">
                  <c:v>40.634</c:v>
                </c:pt>
                <c:pt idx="1108">
                  <c:v>40.609000000000002</c:v>
                </c:pt>
                <c:pt idx="1109">
                  <c:v>40.583000000000006</c:v>
                </c:pt>
                <c:pt idx="1110">
                  <c:v>40.558</c:v>
                </c:pt>
                <c:pt idx="1111">
                  <c:v>40.532000000000011</c:v>
                </c:pt>
                <c:pt idx="1112">
                  <c:v>40.532000000000011</c:v>
                </c:pt>
                <c:pt idx="1113">
                  <c:v>40.507000000000005</c:v>
                </c:pt>
                <c:pt idx="1114">
                  <c:v>40.481999999999999</c:v>
                </c:pt>
                <c:pt idx="1115">
                  <c:v>40.455999999999996</c:v>
                </c:pt>
                <c:pt idx="1116">
                  <c:v>40.431000000000004</c:v>
                </c:pt>
                <c:pt idx="1117">
                  <c:v>40.406000000000006</c:v>
                </c:pt>
                <c:pt idx="1118">
                  <c:v>40.406000000000006</c:v>
                </c:pt>
                <c:pt idx="1119">
                  <c:v>40.379999999999995</c:v>
                </c:pt>
                <c:pt idx="1120">
                  <c:v>40.354999999999997</c:v>
                </c:pt>
                <c:pt idx="1121">
                  <c:v>40.33</c:v>
                </c:pt>
                <c:pt idx="1122">
                  <c:v>40.303999999999995</c:v>
                </c:pt>
                <c:pt idx="1123">
                  <c:v>40.279000000000003</c:v>
                </c:pt>
                <c:pt idx="1124">
                  <c:v>40.254000000000005</c:v>
                </c:pt>
                <c:pt idx="1125">
                  <c:v>40.254000000000005</c:v>
                </c:pt>
                <c:pt idx="1126">
                  <c:v>40.228000000000108</c:v>
                </c:pt>
                <c:pt idx="1127">
                  <c:v>40.203000000000003</c:v>
                </c:pt>
                <c:pt idx="1128">
                  <c:v>40.178000000000011</c:v>
                </c:pt>
                <c:pt idx="1129">
                  <c:v>40.152000000000001</c:v>
                </c:pt>
                <c:pt idx="1130">
                  <c:v>40.127000000000002</c:v>
                </c:pt>
                <c:pt idx="1131">
                  <c:v>40.101000000000006</c:v>
                </c:pt>
                <c:pt idx="1132">
                  <c:v>40.101000000000006</c:v>
                </c:pt>
                <c:pt idx="1133">
                  <c:v>40.076000000000001</c:v>
                </c:pt>
                <c:pt idx="1134">
                  <c:v>40.050999999999995</c:v>
                </c:pt>
                <c:pt idx="1135">
                  <c:v>40.025000000000013</c:v>
                </c:pt>
                <c:pt idx="1136">
                  <c:v>40.006</c:v>
                </c:pt>
                <c:pt idx="1137">
                  <c:v>39.980999999999995</c:v>
                </c:pt>
                <c:pt idx="1138">
                  <c:v>39.956999999999994</c:v>
                </c:pt>
                <c:pt idx="1139">
                  <c:v>39.956999999999994</c:v>
                </c:pt>
                <c:pt idx="1140">
                  <c:v>39.933</c:v>
                </c:pt>
                <c:pt idx="1141">
                  <c:v>39.909000000000006</c:v>
                </c:pt>
                <c:pt idx="1142">
                  <c:v>39.883999999999993</c:v>
                </c:pt>
                <c:pt idx="1143">
                  <c:v>39.86</c:v>
                </c:pt>
                <c:pt idx="1144">
                  <c:v>39.836000000000006</c:v>
                </c:pt>
                <c:pt idx="1145">
                  <c:v>39.836000000000006</c:v>
                </c:pt>
                <c:pt idx="1146">
                  <c:v>39.810999999999993</c:v>
                </c:pt>
                <c:pt idx="1147">
                  <c:v>39.787000000000006</c:v>
                </c:pt>
                <c:pt idx="1148">
                  <c:v>39.763000000000012</c:v>
                </c:pt>
                <c:pt idx="1149">
                  <c:v>39.739000000000011</c:v>
                </c:pt>
                <c:pt idx="1150">
                  <c:v>39.714000000000006</c:v>
                </c:pt>
                <c:pt idx="1151">
                  <c:v>39.690000000000012</c:v>
                </c:pt>
                <c:pt idx="1152">
                  <c:v>39.666000000000011</c:v>
                </c:pt>
                <c:pt idx="1153">
                  <c:v>39.666000000000011</c:v>
                </c:pt>
                <c:pt idx="1154">
                  <c:v>39.641000000000005</c:v>
                </c:pt>
                <c:pt idx="1155">
                  <c:v>39.617000000000004</c:v>
                </c:pt>
                <c:pt idx="1156">
                  <c:v>39.593000000000011</c:v>
                </c:pt>
                <c:pt idx="1157">
                  <c:v>39.569000000000003</c:v>
                </c:pt>
                <c:pt idx="1158">
                  <c:v>39.544000000000004</c:v>
                </c:pt>
                <c:pt idx="1159">
                  <c:v>39.520000000000003</c:v>
                </c:pt>
                <c:pt idx="1160">
                  <c:v>39.520000000000003</c:v>
                </c:pt>
                <c:pt idx="1161">
                  <c:v>39.496000000000002</c:v>
                </c:pt>
                <c:pt idx="1162">
                  <c:v>39.471000000000004</c:v>
                </c:pt>
                <c:pt idx="1163">
                  <c:v>39.446999999999996</c:v>
                </c:pt>
                <c:pt idx="1164">
                  <c:v>39.423000000000002</c:v>
                </c:pt>
                <c:pt idx="1165">
                  <c:v>39.399000000000001</c:v>
                </c:pt>
                <c:pt idx="1166">
                  <c:v>39.399000000000001</c:v>
                </c:pt>
                <c:pt idx="1167">
                  <c:v>39.373999999999995</c:v>
                </c:pt>
                <c:pt idx="1168">
                  <c:v>39.349999999999994</c:v>
                </c:pt>
                <c:pt idx="1169">
                  <c:v>39.326000000000001</c:v>
                </c:pt>
                <c:pt idx="1170">
                  <c:v>39.300999999999995</c:v>
                </c:pt>
                <c:pt idx="1171">
                  <c:v>39.277000000000001</c:v>
                </c:pt>
                <c:pt idx="1172">
                  <c:v>39.277000000000001</c:v>
                </c:pt>
                <c:pt idx="1173">
                  <c:v>39.253</c:v>
                </c:pt>
                <c:pt idx="1174">
                  <c:v>39.229000000000013</c:v>
                </c:pt>
                <c:pt idx="1175">
                  <c:v>39.204000000000001</c:v>
                </c:pt>
                <c:pt idx="1176">
                  <c:v>39.18</c:v>
                </c:pt>
                <c:pt idx="1177">
                  <c:v>39.156000000000006</c:v>
                </c:pt>
                <c:pt idx="1178">
                  <c:v>39.156000000000006</c:v>
                </c:pt>
                <c:pt idx="1179">
                  <c:v>39.131</c:v>
                </c:pt>
                <c:pt idx="1180">
                  <c:v>39.107000000000006</c:v>
                </c:pt>
                <c:pt idx="1181">
                  <c:v>39.083000000000006</c:v>
                </c:pt>
                <c:pt idx="1182">
                  <c:v>39.059000000000005</c:v>
                </c:pt>
                <c:pt idx="1183">
                  <c:v>39.034000000000006</c:v>
                </c:pt>
                <c:pt idx="1184">
                  <c:v>39.01</c:v>
                </c:pt>
                <c:pt idx="1185">
                  <c:v>39.01</c:v>
                </c:pt>
                <c:pt idx="1186">
                  <c:v>38.986000000000004</c:v>
                </c:pt>
                <c:pt idx="1187">
                  <c:v>38.961000000000006</c:v>
                </c:pt>
                <c:pt idx="1188">
                  <c:v>38.937000000000005</c:v>
                </c:pt>
                <c:pt idx="1189">
                  <c:v>38.913000000000004</c:v>
                </c:pt>
                <c:pt idx="1190">
                  <c:v>38.888999999999996</c:v>
                </c:pt>
                <c:pt idx="1191">
                  <c:v>38.888999999999996</c:v>
                </c:pt>
                <c:pt idx="1192">
                  <c:v>38.864000000000004</c:v>
                </c:pt>
                <c:pt idx="1193">
                  <c:v>38.839999999999996</c:v>
                </c:pt>
                <c:pt idx="1194">
                  <c:v>38.815999999999995</c:v>
                </c:pt>
                <c:pt idx="1195">
                  <c:v>38.791000000000011</c:v>
                </c:pt>
                <c:pt idx="1196">
                  <c:v>38.767000000000003</c:v>
                </c:pt>
                <c:pt idx="1197">
                  <c:v>38.767000000000003</c:v>
                </c:pt>
                <c:pt idx="1198">
                  <c:v>38.743000000000002</c:v>
                </c:pt>
                <c:pt idx="1199">
                  <c:v>38.719000000000001</c:v>
                </c:pt>
                <c:pt idx="1200">
                  <c:v>38.694000000000003</c:v>
                </c:pt>
                <c:pt idx="1201">
                  <c:v>38.67</c:v>
                </c:pt>
                <c:pt idx="1202">
                  <c:v>38.67</c:v>
                </c:pt>
                <c:pt idx="1203">
                  <c:v>38.646000000000001</c:v>
                </c:pt>
                <c:pt idx="1204">
                  <c:v>38.621000000000002</c:v>
                </c:pt>
                <c:pt idx="1205">
                  <c:v>38.597000000000001</c:v>
                </c:pt>
                <c:pt idx="1206">
                  <c:v>38.573</c:v>
                </c:pt>
                <c:pt idx="1207">
                  <c:v>38.549000000000007</c:v>
                </c:pt>
                <c:pt idx="1208">
                  <c:v>38.549000000000007</c:v>
                </c:pt>
                <c:pt idx="1209">
                  <c:v>38.524000000000001</c:v>
                </c:pt>
                <c:pt idx="1210">
                  <c:v>38.5</c:v>
                </c:pt>
                <c:pt idx="1211">
                  <c:v>38.476000000000006</c:v>
                </c:pt>
                <c:pt idx="1212">
                  <c:v>38.476000000000006</c:v>
                </c:pt>
                <c:pt idx="1213">
                  <c:v>38.450999999999993</c:v>
                </c:pt>
                <c:pt idx="1214">
                  <c:v>38.427</c:v>
                </c:pt>
                <c:pt idx="1215">
                  <c:v>38.403000000000006</c:v>
                </c:pt>
                <c:pt idx="1216">
                  <c:v>38.379000000000005</c:v>
                </c:pt>
                <c:pt idx="1217">
                  <c:v>38.379000000000005</c:v>
                </c:pt>
                <c:pt idx="1218">
                  <c:v>38.353999999999999</c:v>
                </c:pt>
                <c:pt idx="1219">
                  <c:v>38.33</c:v>
                </c:pt>
                <c:pt idx="1220">
                  <c:v>38.33</c:v>
                </c:pt>
                <c:pt idx="1221">
                  <c:v>38.306000000000004</c:v>
                </c:pt>
                <c:pt idx="1222">
                  <c:v>38.281000000000006</c:v>
                </c:pt>
                <c:pt idx="1223">
                  <c:v>38.281000000000006</c:v>
                </c:pt>
                <c:pt idx="1224">
                  <c:v>38.257000000000005</c:v>
                </c:pt>
                <c:pt idx="1225">
                  <c:v>38.233000000000011</c:v>
                </c:pt>
                <c:pt idx="1226">
                  <c:v>38.233000000000011</c:v>
                </c:pt>
                <c:pt idx="1227">
                  <c:v>38.209000000000003</c:v>
                </c:pt>
                <c:pt idx="1228">
                  <c:v>38.184000000000005</c:v>
                </c:pt>
                <c:pt idx="1229">
                  <c:v>38.184000000000005</c:v>
                </c:pt>
                <c:pt idx="1230">
                  <c:v>38.160000000000011</c:v>
                </c:pt>
                <c:pt idx="1231">
                  <c:v>38.160000000000011</c:v>
                </c:pt>
                <c:pt idx="1232">
                  <c:v>38.136000000000003</c:v>
                </c:pt>
                <c:pt idx="1233">
                  <c:v>38.111000000000004</c:v>
                </c:pt>
                <c:pt idx="1234">
                  <c:v>38.111000000000004</c:v>
                </c:pt>
                <c:pt idx="1235">
                  <c:v>38.086999999999996</c:v>
                </c:pt>
                <c:pt idx="1236">
                  <c:v>38.086999999999996</c:v>
                </c:pt>
                <c:pt idx="1237">
                  <c:v>38.063000000000002</c:v>
                </c:pt>
                <c:pt idx="1238">
                  <c:v>38.039000000000001</c:v>
                </c:pt>
                <c:pt idx="1239">
                  <c:v>38.039000000000001</c:v>
                </c:pt>
                <c:pt idx="1240">
                  <c:v>38.013999999999996</c:v>
                </c:pt>
                <c:pt idx="1241">
                  <c:v>38.013999999999996</c:v>
                </c:pt>
                <c:pt idx="1242">
                  <c:v>37.99</c:v>
                </c:pt>
                <c:pt idx="1243">
                  <c:v>37.99</c:v>
                </c:pt>
                <c:pt idx="1244">
                  <c:v>37.966000000000001</c:v>
                </c:pt>
                <c:pt idx="1245">
                  <c:v>37.966000000000001</c:v>
                </c:pt>
                <c:pt idx="1246">
                  <c:v>37.966000000000001</c:v>
                </c:pt>
                <c:pt idx="1247">
                  <c:v>37.940999999999995</c:v>
                </c:pt>
                <c:pt idx="1248">
                  <c:v>37.940999999999995</c:v>
                </c:pt>
                <c:pt idx="1249">
                  <c:v>37.916999999999994</c:v>
                </c:pt>
                <c:pt idx="1250">
                  <c:v>37.916999999999994</c:v>
                </c:pt>
                <c:pt idx="1251">
                  <c:v>37.893000000000001</c:v>
                </c:pt>
                <c:pt idx="1252">
                  <c:v>37.893000000000001</c:v>
                </c:pt>
                <c:pt idx="1253">
                  <c:v>37.869</c:v>
                </c:pt>
                <c:pt idx="1254">
                  <c:v>37.869</c:v>
                </c:pt>
                <c:pt idx="1255">
                  <c:v>37.869</c:v>
                </c:pt>
                <c:pt idx="1256">
                  <c:v>37.843999999999994</c:v>
                </c:pt>
                <c:pt idx="1257">
                  <c:v>37.843999999999994</c:v>
                </c:pt>
                <c:pt idx="1258">
                  <c:v>37.843999999999994</c:v>
                </c:pt>
                <c:pt idx="1259">
                  <c:v>37.82</c:v>
                </c:pt>
                <c:pt idx="1260">
                  <c:v>37.82</c:v>
                </c:pt>
                <c:pt idx="1261">
                  <c:v>37.796000000000063</c:v>
                </c:pt>
                <c:pt idx="1262">
                  <c:v>37.796000000000063</c:v>
                </c:pt>
                <c:pt idx="1263">
                  <c:v>37.796000000000063</c:v>
                </c:pt>
                <c:pt idx="1264">
                  <c:v>37.796000000000063</c:v>
                </c:pt>
                <c:pt idx="1265">
                  <c:v>37.771000000000001</c:v>
                </c:pt>
                <c:pt idx="1266">
                  <c:v>37.771000000000001</c:v>
                </c:pt>
                <c:pt idx="1267">
                  <c:v>37.771000000000001</c:v>
                </c:pt>
                <c:pt idx="1268">
                  <c:v>37.747</c:v>
                </c:pt>
                <c:pt idx="1269">
                  <c:v>37.747</c:v>
                </c:pt>
                <c:pt idx="1270">
                  <c:v>37.747</c:v>
                </c:pt>
                <c:pt idx="1271">
                  <c:v>37.723000000000013</c:v>
                </c:pt>
                <c:pt idx="1272">
                  <c:v>37.723000000000013</c:v>
                </c:pt>
                <c:pt idx="1273">
                  <c:v>37.723000000000013</c:v>
                </c:pt>
                <c:pt idx="1274">
                  <c:v>37.723000000000013</c:v>
                </c:pt>
                <c:pt idx="1275">
                  <c:v>37.723000000000013</c:v>
                </c:pt>
                <c:pt idx="1276">
                  <c:v>37.723000000000013</c:v>
                </c:pt>
                <c:pt idx="1277">
                  <c:v>37.723000000000013</c:v>
                </c:pt>
                <c:pt idx="1278">
                  <c:v>37.723000000000013</c:v>
                </c:pt>
                <c:pt idx="1279">
                  <c:v>37.723000000000013</c:v>
                </c:pt>
                <c:pt idx="1280">
                  <c:v>37.723000000000013</c:v>
                </c:pt>
                <c:pt idx="1281">
                  <c:v>37.699000000000012</c:v>
                </c:pt>
                <c:pt idx="1282">
                  <c:v>37.699000000000012</c:v>
                </c:pt>
                <c:pt idx="1283">
                  <c:v>37.723000000000013</c:v>
                </c:pt>
                <c:pt idx="1284">
                  <c:v>37.723000000000013</c:v>
                </c:pt>
                <c:pt idx="1285">
                  <c:v>37.723000000000013</c:v>
                </c:pt>
                <c:pt idx="1286">
                  <c:v>37.723000000000013</c:v>
                </c:pt>
                <c:pt idx="1287">
                  <c:v>37.723000000000013</c:v>
                </c:pt>
                <c:pt idx="1288">
                  <c:v>37.723000000000013</c:v>
                </c:pt>
                <c:pt idx="1289">
                  <c:v>37.723000000000013</c:v>
                </c:pt>
                <c:pt idx="1290">
                  <c:v>37.723000000000013</c:v>
                </c:pt>
                <c:pt idx="1291">
                  <c:v>37.747</c:v>
                </c:pt>
                <c:pt idx="1292">
                  <c:v>37.747</c:v>
                </c:pt>
                <c:pt idx="1293">
                  <c:v>37.747</c:v>
                </c:pt>
                <c:pt idx="1294">
                  <c:v>37.747</c:v>
                </c:pt>
                <c:pt idx="1295">
                  <c:v>37.771000000000001</c:v>
                </c:pt>
                <c:pt idx="1296">
                  <c:v>37.771000000000001</c:v>
                </c:pt>
                <c:pt idx="1297">
                  <c:v>37.771000000000001</c:v>
                </c:pt>
                <c:pt idx="1298">
                  <c:v>37.771000000000001</c:v>
                </c:pt>
                <c:pt idx="1299">
                  <c:v>37.796000000000063</c:v>
                </c:pt>
                <c:pt idx="1300">
                  <c:v>37.796000000000063</c:v>
                </c:pt>
                <c:pt idx="1301">
                  <c:v>37.82</c:v>
                </c:pt>
                <c:pt idx="1302">
                  <c:v>37.82</c:v>
                </c:pt>
                <c:pt idx="1303">
                  <c:v>37.843999999999994</c:v>
                </c:pt>
                <c:pt idx="1304">
                  <c:v>37.843999999999994</c:v>
                </c:pt>
                <c:pt idx="1305">
                  <c:v>37.869</c:v>
                </c:pt>
                <c:pt idx="1306">
                  <c:v>37.869</c:v>
                </c:pt>
                <c:pt idx="1307">
                  <c:v>37.893000000000001</c:v>
                </c:pt>
                <c:pt idx="1308">
                  <c:v>37.893000000000001</c:v>
                </c:pt>
                <c:pt idx="1309">
                  <c:v>37.916999999999994</c:v>
                </c:pt>
                <c:pt idx="1310">
                  <c:v>37.940999999999995</c:v>
                </c:pt>
                <c:pt idx="1311">
                  <c:v>37.940999999999995</c:v>
                </c:pt>
                <c:pt idx="1312">
                  <c:v>37.966000000000001</c:v>
                </c:pt>
                <c:pt idx="1313">
                  <c:v>37.966000000000001</c:v>
                </c:pt>
                <c:pt idx="1314">
                  <c:v>37.99</c:v>
                </c:pt>
                <c:pt idx="1315">
                  <c:v>38.013999999999996</c:v>
                </c:pt>
                <c:pt idx="1316">
                  <c:v>38.039000000000001</c:v>
                </c:pt>
                <c:pt idx="1317">
                  <c:v>38.063000000000002</c:v>
                </c:pt>
                <c:pt idx="1318">
                  <c:v>38.063000000000002</c:v>
                </c:pt>
                <c:pt idx="1319">
                  <c:v>38.086999999999996</c:v>
                </c:pt>
                <c:pt idx="1320">
                  <c:v>38.111000000000004</c:v>
                </c:pt>
                <c:pt idx="1321">
                  <c:v>38.136000000000003</c:v>
                </c:pt>
                <c:pt idx="1322">
                  <c:v>38.160000000000011</c:v>
                </c:pt>
                <c:pt idx="1323">
                  <c:v>38.160000000000011</c:v>
                </c:pt>
                <c:pt idx="1324">
                  <c:v>38.184000000000005</c:v>
                </c:pt>
                <c:pt idx="1325">
                  <c:v>38.209000000000003</c:v>
                </c:pt>
                <c:pt idx="1326">
                  <c:v>38.233000000000011</c:v>
                </c:pt>
                <c:pt idx="1327">
                  <c:v>38.257000000000005</c:v>
                </c:pt>
                <c:pt idx="1328">
                  <c:v>38.281000000000006</c:v>
                </c:pt>
                <c:pt idx="1329">
                  <c:v>38.306000000000004</c:v>
                </c:pt>
                <c:pt idx="1330">
                  <c:v>38.33</c:v>
                </c:pt>
                <c:pt idx="1331">
                  <c:v>38.353999999999999</c:v>
                </c:pt>
                <c:pt idx="1332">
                  <c:v>38.379000000000005</c:v>
                </c:pt>
                <c:pt idx="1333">
                  <c:v>38.403000000000006</c:v>
                </c:pt>
                <c:pt idx="1334">
                  <c:v>38.427</c:v>
                </c:pt>
                <c:pt idx="1335">
                  <c:v>38.450999999999993</c:v>
                </c:pt>
                <c:pt idx="1336">
                  <c:v>38.476000000000006</c:v>
                </c:pt>
                <c:pt idx="1337">
                  <c:v>38.5</c:v>
                </c:pt>
                <c:pt idx="1338">
                  <c:v>38.524000000000001</c:v>
                </c:pt>
                <c:pt idx="1339">
                  <c:v>38.549000000000007</c:v>
                </c:pt>
                <c:pt idx="1340">
                  <c:v>38.573</c:v>
                </c:pt>
                <c:pt idx="1341">
                  <c:v>38.597000000000001</c:v>
                </c:pt>
                <c:pt idx="1342">
                  <c:v>38.646000000000001</c:v>
                </c:pt>
                <c:pt idx="1343">
                  <c:v>38.67</c:v>
                </c:pt>
                <c:pt idx="1344">
                  <c:v>38.694000000000003</c:v>
                </c:pt>
                <c:pt idx="1345">
                  <c:v>38.719000000000001</c:v>
                </c:pt>
                <c:pt idx="1346">
                  <c:v>38.743000000000002</c:v>
                </c:pt>
                <c:pt idx="1347">
                  <c:v>38.791000000000011</c:v>
                </c:pt>
                <c:pt idx="1348">
                  <c:v>38.815999999999995</c:v>
                </c:pt>
                <c:pt idx="1349">
                  <c:v>38.839999999999996</c:v>
                </c:pt>
                <c:pt idx="1350">
                  <c:v>38.864000000000004</c:v>
                </c:pt>
                <c:pt idx="1351">
                  <c:v>38.913000000000004</c:v>
                </c:pt>
                <c:pt idx="1352">
                  <c:v>38.937000000000005</c:v>
                </c:pt>
                <c:pt idx="1353">
                  <c:v>38.961000000000006</c:v>
                </c:pt>
                <c:pt idx="1354">
                  <c:v>39.01</c:v>
                </c:pt>
                <c:pt idx="1355">
                  <c:v>39.034000000000006</c:v>
                </c:pt>
                <c:pt idx="1356">
                  <c:v>39.059000000000005</c:v>
                </c:pt>
                <c:pt idx="1357">
                  <c:v>39.107000000000006</c:v>
                </c:pt>
                <c:pt idx="1358">
                  <c:v>39.131</c:v>
                </c:pt>
                <c:pt idx="1359">
                  <c:v>39.156000000000006</c:v>
                </c:pt>
                <c:pt idx="1360">
                  <c:v>39.204000000000001</c:v>
                </c:pt>
                <c:pt idx="1361">
                  <c:v>39.229000000000013</c:v>
                </c:pt>
                <c:pt idx="1362">
                  <c:v>39.277000000000001</c:v>
                </c:pt>
                <c:pt idx="1363">
                  <c:v>39.300999999999995</c:v>
                </c:pt>
                <c:pt idx="1364">
                  <c:v>39.349999999999994</c:v>
                </c:pt>
                <c:pt idx="1365">
                  <c:v>39.373999999999995</c:v>
                </c:pt>
                <c:pt idx="1366">
                  <c:v>39.423000000000002</c:v>
                </c:pt>
                <c:pt idx="1367">
                  <c:v>39.446999999999996</c:v>
                </c:pt>
                <c:pt idx="1368">
                  <c:v>39.496000000000002</c:v>
                </c:pt>
                <c:pt idx="1369">
                  <c:v>39.520000000000003</c:v>
                </c:pt>
                <c:pt idx="1370">
                  <c:v>39.544000000000004</c:v>
                </c:pt>
                <c:pt idx="1371">
                  <c:v>39.593000000000011</c:v>
                </c:pt>
                <c:pt idx="1372">
                  <c:v>39.617000000000004</c:v>
                </c:pt>
                <c:pt idx="1373">
                  <c:v>39.666000000000011</c:v>
                </c:pt>
                <c:pt idx="1374">
                  <c:v>39.714000000000006</c:v>
                </c:pt>
                <c:pt idx="1375">
                  <c:v>39.739000000000011</c:v>
                </c:pt>
                <c:pt idx="1376">
                  <c:v>39.787000000000006</c:v>
                </c:pt>
                <c:pt idx="1377">
                  <c:v>39.836000000000006</c:v>
                </c:pt>
                <c:pt idx="1378">
                  <c:v>39.86</c:v>
                </c:pt>
                <c:pt idx="1379">
                  <c:v>39.909000000000006</c:v>
                </c:pt>
                <c:pt idx="1380">
                  <c:v>39.933</c:v>
                </c:pt>
                <c:pt idx="1381">
                  <c:v>39.980999999999995</c:v>
                </c:pt>
                <c:pt idx="1382">
                  <c:v>40.006</c:v>
                </c:pt>
                <c:pt idx="1383">
                  <c:v>40.050999999999995</c:v>
                </c:pt>
                <c:pt idx="1384">
                  <c:v>40.101000000000006</c:v>
                </c:pt>
                <c:pt idx="1385">
                  <c:v>40.127000000000002</c:v>
                </c:pt>
                <c:pt idx="1386">
                  <c:v>40.178000000000011</c:v>
                </c:pt>
                <c:pt idx="1387">
                  <c:v>40.228000000000108</c:v>
                </c:pt>
                <c:pt idx="1388">
                  <c:v>40.254000000000005</c:v>
                </c:pt>
                <c:pt idx="1389">
                  <c:v>40.303999999999995</c:v>
                </c:pt>
                <c:pt idx="1390">
                  <c:v>40.33</c:v>
                </c:pt>
                <c:pt idx="1391">
                  <c:v>40.379999999999995</c:v>
                </c:pt>
                <c:pt idx="1392">
                  <c:v>40.431000000000004</c:v>
                </c:pt>
                <c:pt idx="1393">
                  <c:v>40.481999999999999</c:v>
                </c:pt>
                <c:pt idx="1394">
                  <c:v>40.507000000000005</c:v>
                </c:pt>
                <c:pt idx="1395">
                  <c:v>40.558</c:v>
                </c:pt>
                <c:pt idx="1396">
                  <c:v>40.609000000000002</c:v>
                </c:pt>
                <c:pt idx="1397">
                  <c:v>40.634</c:v>
                </c:pt>
                <c:pt idx="1398">
                  <c:v>40.685000000000002</c:v>
                </c:pt>
                <c:pt idx="1399">
                  <c:v>40.735000000000063</c:v>
                </c:pt>
                <c:pt idx="1400">
                  <c:v>40.761000000000003</c:v>
                </c:pt>
                <c:pt idx="1401">
                  <c:v>40.810999999999993</c:v>
                </c:pt>
                <c:pt idx="1402">
                  <c:v>40.862000000000002</c:v>
                </c:pt>
                <c:pt idx="1403">
                  <c:v>40.913000000000004</c:v>
                </c:pt>
                <c:pt idx="1404">
                  <c:v>40.938000000000002</c:v>
                </c:pt>
                <c:pt idx="1405">
                  <c:v>40.989000000000004</c:v>
                </c:pt>
                <c:pt idx="1406">
                  <c:v>41.04</c:v>
                </c:pt>
                <c:pt idx="1407">
                  <c:v>41.09</c:v>
                </c:pt>
                <c:pt idx="1408">
                  <c:v>41.116</c:v>
                </c:pt>
                <c:pt idx="1409">
                  <c:v>41.166000000000011</c:v>
                </c:pt>
                <c:pt idx="1410">
                  <c:v>41.217000000000006</c:v>
                </c:pt>
                <c:pt idx="1411">
                  <c:v>41.268000000000093</c:v>
                </c:pt>
                <c:pt idx="1412">
                  <c:v>41.293000000000013</c:v>
                </c:pt>
                <c:pt idx="1413">
                  <c:v>41.343999999999994</c:v>
                </c:pt>
                <c:pt idx="1414">
                  <c:v>41.395000000000003</c:v>
                </c:pt>
                <c:pt idx="1415">
                  <c:v>41.42</c:v>
                </c:pt>
                <c:pt idx="1416">
                  <c:v>41.471000000000004</c:v>
                </c:pt>
                <c:pt idx="1417">
                  <c:v>41.521000000000001</c:v>
                </c:pt>
                <c:pt idx="1418">
                  <c:v>41.572000000000003</c:v>
                </c:pt>
                <c:pt idx="1419">
                  <c:v>41.623000000000012</c:v>
                </c:pt>
                <c:pt idx="1420">
                  <c:v>41.648000000000003</c:v>
                </c:pt>
                <c:pt idx="1421">
                  <c:v>41.699000000000012</c:v>
                </c:pt>
                <c:pt idx="1422">
                  <c:v>41.75</c:v>
                </c:pt>
                <c:pt idx="1423">
                  <c:v>41.8</c:v>
                </c:pt>
                <c:pt idx="1424">
                  <c:v>41.850999999999999</c:v>
                </c:pt>
                <c:pt idx="1425">
                  <c:v>41.902000000000001</c:v>
                </c:pt>
                <c:pt idx="1426">
                  <c:v>41.927</c:v>
                </c:pt>
                <c:pt idx="1427">
                  <c:v>41.978000000000002</c:v>
                </c:pt>
                <c:pt idx="1428">
                  <c:v>42.029000000000003</c:v>
                </c:pt>
                <c:pt idx="1429">
                  <c:v>42.079000000000001</c:v>
                </c:pt>
                <c:pt idx="1430">
                  <c:v>42.13</c:v>
                </c:pt>
                <c:pt idx="1431">
                  <c:v>42.155000000000001</c:v>
                </c:pt>
                <c:pt idx="1432">
                  <c:v>42.206000000000003</c:v>
                </c:pt>
                <c:pt idx="1433">
                  <c:v>42.257000000000005</c:v>
                </c:pt>
                <c:pt idx="1434">
                  <c:v>42.306999999999995</c:v>
                </c:pt>
                <c:pt idx="1435">
                  <c:v>42.357999999999997</c:v>
                </c:pt>
                <c:pt idx="1436">
                  <c:v>42.383999999999993</c:v>
                </c:pt>
                <c:pt idx="1437">
                  <c:v>42.434000000000005</c:v>
                </c:pt>
                <c:pt idx="1438">
                  <c:v>42.484999999999999</c:v>
                </c:pt>
                <c:pt idx="1439">
                  <c:v>42.536000000000001</c:v>
                </c:pt>
                <c:pt idx="1440">
                  <c:v>42.586000000000006</c:v>
                </c:pt>
                <c:pt idx="1441">
                  <c:v>42.637</c:v>
                </c:pt>
                <c:pt idx="1442">
                  <c:v>42.663000000000011</c:v>
                </c:pt>
                <c:pt idx="1443">
                  <c:v>42.713000000000001</c:v>
                </c:pt>
                <c:pt idx="1444">
                  <c:v>42.764000000000003</c:v>
                </c:pt>
                <c:pt idx="1445">
                  <c:v>42.814999999999998</c:v>
                </c:pt>
                <c:pt idx="1446">
                  <c:v>42.865000000000002</c:v>
                </c:pt>
                <c:pt idx="1447">
                  <c:v>42.891000000000005</c:v>
                </c:pt>
                <c:pt idx="1448">
                  <c:v>42.940999999999995</c:v>
                </c:pt>
                <c:pt idx="1449">
                  <c:v>42.992000000000012</c:v>
                </c:pt>
                <c:pt idx="1450">
                  <c:v>43.043000000000006</c:v>
                </c:pt>
                <c:pt idx="1451">
                  <c:v>43.094000000000001</c:v>
                </c:pt>
                <c:pt idx="1452">
                  <c:v>43.144000000000005</c:v>
                </c:pt>
                <c:pt idx="1453">
                  <c:v>43.17</c:v>
                </c:pt>
                <c:pt idx="1454">
                  <c:v>43.220000000000013</c:v>
                </c:pt>
                <c:pt idx="1455">
                  <c:v>43.246000000000002</c:v>
                </c:pt>
                <c:pt idx="1456">
                  <c:v>43.296000000000063</c:v>
                </c:pt>
                <c:pt idx="1457">
                  <c:v>43.346999999999994</c:v>
                </c:pt>
                <c:pt idx="1458">
                  <c:v>43.373000000000005</c:v>
                </c:pt>
                <c:pt idx="1459">
                  <c:v>43.423000000000002</c:v>
                </c:pt>
                <c:pt idx="1460">
                  <c:v>43.474000000000004</c:v>
                </c:pt>
                <c:pt idx="1461">
                  <c:v>43.499000000000002</c:v>
                </c:pt>
                <c:pt idx="1462">
                  <c:v>43.55</c:v>
                </c:pt>
                <c:pt idx="1463">
                  <c:v>43.601000000000006</c:v>
                </c:pt>
                <c:pt idx="1464">
                  <c:v>43.626000000000012</c:v>
                </c:pt>
                <c:pt idx="1465">
                  <c:v>43.677</c:v>
                </c:pt>
                <c:pt idx="1466">
                  <c:v>43.702000000000012</c:v>
                </c:pt>
                <c:pt idx="1467">
                  <c:v>43.753</c:v>
                </c:pt>
                <c:pt idx="1468">
                  <c:v>43.803999999999995</c:v>
                </c:pt>
                <c:pt idx="1469">
                  <c:v>43.829000000000001</c:v>
                </c:pt>
                <c:pt idx="1470">
                  <c:v>43.879999999999995</c:v>
                </c:pt>
                <c:pt idx="1471">
                  <c:v>43.905000000000001</c:v>
                </c:pt>
                <c:pt idx="1472">
                  <c:v>43.955999999999996</c:v>
                </c:pt>
                <c:pt idx="1473">
                  <c:v>43.980999999999995</c:v>
                </c:pt>
                <c:pt idx="1474">
                  <c:v>44.006</c:v>
                </c:pt>
                <c:pt idx="1475">
                  <c:v>44.056999999999995</c:v>
                </c:pt>
                <c:pt idx="1476">
                  <c:v>44.083000000000006</c:v>
                </c:pt>
                <c:pt idx="1477">
                  <c:v>44.133000000000003</c:v>
                </c:pt>
                <c:pt idx="1478">
                  <c:v>44.159000000000006</c:v>
                </c:pt>
                <c:pt idx="1479">
                  <c:v>44.209000000000003</c:v>
                </c:pt>
                <c:pt idx="1480">
                  <c:v>44.235000000000063</c:v>
                </c:pt>
                <c:pt idx="1481">
                  <c:v>44.260000000000012</c:v>
                </c:pt>
                <c:pt idx="1482">
                  <c:v>44.310999999999993</c:v>
                </c:pt>
                <c:pt idx="1483">
                  <c:v>44.336000000000006</c:v>
                </c:pt>
                <c:pt idx="1484">
                  <c:v>44.361000000000004</c:v>
                </c:pt>
                <c:pt idx="1485">
                  <c:v>44.411999999999999</c:v>
                </c:pt>
                <c:pt idx="1486">
                  <c:v>44.438000000000002</c:v>
                </c:pt>
                <c:pt idx="1487">
                  <c:v>44.463000000000001</c:v>
                </c:pt>
                <c:pt idx="1488">
                  <c:v>44.513999999999996</c:v>
                </c:pt>
                <c:pt idx="1489">
                  <c:v>44.539000000000001</c:v>
                </c:pt>
                <c:pt idx="1490">
                  <c:v>44.564</c:v>
                </c:pt>
                <c:pt idx="1491">
                  <c:v>44.59</c:v>
                </c:pt>
                <c:pt idx="1492">
                  <c:v>44.615000000000002</c:v>
                </c:pt>
                <c:pt idx="1493">
                  <c:v>44.666000000000011</c:v>
                </c:pt>
                <c:pt idx="1494">
                  <c:v>44.691000000000003</c:v>
                </c:pt>
                <c:pt idx="1495">
                  <c:v>44.716000000000001</c:v>
                </c:pt>
                <c:pt idx="1496">
                  <c:v>44.742000000000012</c:v>
                </c:pt>
                <c:pt idx="1497">
                  <c:v>44.767000000000003</c:v>
                </c:pt>
                <c:pt idx="1498">
                  <c:v>44.793000000000013</c:v>
                </c:pt>
                <c:pt idx="1499">
                  <c:v>44.843000000000004</c:v>
                </c:pt>
                <c:pt idx="1500">
                  <c:v>44.869</c:v>
                </c:pt>
                <c:pt idx="1501">
                  <c:v>44.894000000000005</c:v>
                </c:pt>
                <c:pt idx="1502">
                  <c:v>44.919000000000004</c:v>
                </c:pt>
                <c:pt idx="1503">
                  <c:v>44.945</c:v>
                </c:pt>
                <c:pt idx="1504">
                  <c:v>44.97</c:v>
                </c:pt>
                <c:pt idx="1505">
                  <c:v>44.995000000000012</c:v>
                </c:pt>
                <c:pt idx="1506">
                  <c:v>45.021000000000001</c:v>
                </c:pt>
                <c:pt idx="1507">
                  <c:v>45.046000000000006</c:v>
                </c:pt>
                <c:pt idx="1508">
                  <c:v>45.071000000000005</c:v>
                </c:pt>
                <c:pt idx="1509">
                  <c:v>45.097000000000001</c:v>
                </c:pt>
                <c:pt idx="1510">
                  <c:v>45.122000000000092</c:v>
                </c:pt>
                <c:pt idx="1511">
                  <c:v>45.148000000000003</c:v>
                </c:pt>
                <c:pt idx="1512">
                  <c:v>45.173000000000002</c:v>
                </c:pt>
                <c:pt idx="1513">
                  <c:v>45.198000000000093</c:v>
                </c:pt>
                <c:pt idx="1514">
                  <c:v>45.224000000000011</c:v>
                </c:pt>
                <c:pt idx="1515">
                  <c:v>45.224000000000011</c:v>
                </c:pt>
                <c:pt idx="1516">
                  <c:v>45.249000000000002</c:v>
                </c:pt>
                <c:pt idx="1517">
                  <c:v>45.274000000000001</c:v>
                </c:pt>
                <c:pt idx="1518">
                  <c:v>45.3</c:v>
                </c:pt>
                <c:pt idx="1519">
                  <c:v>45.325000000000003</c:v>
                </c:pt>
                <c:pt idx="1520">
                  <c:v>45.325000000000003</c:v>
                </c:pt>
                <c:pt idx="1521">
                  <c:v>45.349999999999994</c:v>
                </c:pt>
                <c:pt idx="1522">
                  <c:v>45.376000000000005</c:v>
                </c:pt>
                <c:pt idx="1523">
                  <c:v>45.376000000000005</c:v>
                </c:pt>
                <c:pt idx="1524">
                  <c:v>45.400999999999996</c:v>
                </c:pt>
                <c:pt idx="1525">
                  <c:v>45.426000000000002</c:v>
                </c:pt>
                <c:pt idx="1526">
                  <c:v>45.451999999999998</c:v>
                </c:pt>
                <c:pt idx="1527">
                  <c:v>45.451999999999998</c:v>
                </c:pt>
                <c:pt idx="1528">
                  <c:v>45.477000000000004</c:v>
                </c:pt>
                <c:pt idx="1529">
                  <c:v>45.477000000000004</c:v>
                </c:pt>
                <c:pt idx="1530">
                  <c:v>45.502000000000002</c:v>
                </c:pt>
                <c:pt idx="1531">
                  <c:v>45.502000000000002</c:v>
                </c:pt>
                <c:pt idx="1532">
                  <c:v>45.528000000000013</c:v>
                </c:pt>
                <c:pt idx="1533">
                  <c:v>45.528000000000013</c:v>
                </c:pt>
                <c:pt idx="1534">
                  <c:v>45.553000000000004</c:v>
                </c:pt>
                <c:pt idx="1535">
                  <c:v>45.553000000000004</c:v>
                </c:pt>
                <c:pt idx="1536">
                  <c:v>45.579000000000001</c:v>
                </c:pt>
                <c:pt idx="1537">
                  <c:v>45.579000000000001</c:v>
                </c:pt>
                <c:pt idx="1538">
                  <c:v>45.579000000000001</c:v>
                </c:pt>
                <c:pt idx="1539">
                  <c:v>45.604000000000006</c:v>
                </c:pt>
                <c:pt idx="1540">
                  <c:v>45.604000000000006</c:v>
                </c:pt>
                <c:pt idx="1541">
                  <c:v>45.629000000000012</c:v>
                </c:pt>
                <c:pt idx="1542">
                  <c:v>45.629000000000012</c:v>
                </c:pt>
                <c:pt idx="1543">
                  <c:v>45.629000000000012</c:v>
                </c:pt>
                <c:pt idx="1544">
                  <c:v>45.655000000000001</c:v>
                </c:pt>
                <c:pt idx="1545">
                  <c:v>45.655000000000001</c:v>
                </c:pt>
                <c:pt idx="1546">
                  <c:v>45.655000000000001</c:v>
                </c:pt>
                <c:pt idx="1547">
                  <c:v>45.655000000000001</c:v>
                </c:pt>
                <c:pt idx="1548">
                  <c:v>45.68</c:v>
                </c:pt>
                <c:pt idx="1549">
                  <c:v>45.68</c:v>
                </c:pt>
                <c:pt idx="1550">
                  <c:v>45.68</c:v>
                </c:pt>
                <c:pt idx="1551">
                  <c:v>45.68</c:v>
                </c:pt>
                <c:pt idx="1552">
                  <c:v>45.705000000000013</c:v>
                </c:pt>
                <c:pt idx="1553">
                  <c:v>45.705000000000013</c:v>
                </c:pt>
                <c:pt idx="1554">
                  <c:v>45.705000000000013</c:v>
                </c:pt>
                <c:pt idx="1555">
                  <c:v>45.705000000000013</c:v>
                </c:pt>
                <c:pt idx="1556">
                  <c:v>45.705000000000013</c:v>
                </c:pt>
                <c:pt idx="1557">
                  <c:v>45.705000000000013</c:v>
                </c:pt>
                <c:pt idx="1558">
                  <c:v>45.705000000000013</c:v>
                </c:pt>
                <c:pt idx="1559">
                  <c:v>45.705000000000013</c:v>
                </c:pt>
                <c:pt idx="1560">
                  <c:v>45.705000000000013</c:v>
                </c:pt>
                <c:pt idx="1561">
                  <c:v>45.705000000000013</c:v>
                </c:pt>
                <c:pt idx="1562">
                  <c:v>45.705000000000013</c:v>
                </c:pt>
                <c:pt idx="1563">
                  <c:v>45.705000000000013</c:v>
                </c:pt>
                <c:pt idx="1564">
                  <c:v>45.705000000000013</c:v>
                </c:pt>
                <c:pt idx="1565">
                  <c:v>45.705000000000013</c:v>
                </c:pt>
                <c:pt idx="1566">
                  <c:v>45.705000000000013</c:v>
                </c:pt>
                <c:pt idx="1567">
                  <c:v>45.705000000000013</c:v>
                </c:pt>
                <c:pt idx="1568">
                  <c:v>45.705000000000013</c:v>
                </c:pt>
                <c:pt idx="1569">
                  <c:v>45.705000000000013</c:v>
                </c:pt>
                <c:pt idx="1570">
                  <c:v>45.705000000000013</c:v>
                </c:pt>
                <c:pt idx="1571">
                  <c:v>45.705000000000013</c:v>
                </c:pt>
                <c:pt idx="1572">
                  <c:v>45.705000000000013</c:v>
                </c:pt>
                <c:pt idx="1573">
                  <c:v>45.705000000000013</c:v>
                </c:pt>
                <c:pt idx="1574">
                  <c:v>45.705000000000013</c:v>
                </c:pt>
                <c:pt idx="1575">
                  <c:v>45.68</c:v>
                </c:pt>
                <c:pt idx="1576">
                  <c:v>45.68</c:v>
                </c:pt>
                <c:pt idx="1577">
                  <c:v>45.68</c:v>
                </c:pt>
                <c:pt idx="1578">
                  <c:v>45.68</c:v>
                </c:pt>
                <c:pt idx="1579">
                  <c:v>45.655000000000001</c:v>
                </c:pt>
                <c:pt idx="1580">
                  <c:v>45.655000000000001</c:v>
                </c:pt>
                <c:pt idx="1581">
                  <c:v>45.655000000000001</c:v>
                </c:pt>
                <c:pt idx="1582">
                  <c:v>45.655000000000001</c:v>
                </c:pt>
                <c:pt idx="1583">
                  <c:v>45.629000000000012</c:v>
                </c:pt>
                <c:pt idx="1584">
                  <c:v>45.629000000000012</c:v>
                </c:pt>
                <c:pt idx="1585">
                  <c:v>45.629000000000012</c:v>
                </c:pt>
                <c:pt idx="1586">
                  <c:v>45.629000000000012</c:v>
                </c:pt>
                <c:pt idx="1587">
                  <c:v>45.604000000000006</c:v>
                </c:pt>
                <c:pt idx="1588">
                  <c:v>45.604000000000006</c:v>
                </c:pt>
                <c:pt idx="1589">
                  <c:v>45.604000000000006</c:v>
                </c:pt>
                <c:pt idx="1590">
                  <c:v>45.579000000000001</c:v>
                </c:pt>
                <c:pt idx="1591">
                  <c:v>45.579000000000001</c:v>
                </c:pt>
                <c:pt idx="1592">
                  <c:v>45.579000000000001</c:v>
                </c:pt>
                <c:pt idx="1593">
                  <c:v>45.553000000000004</c:v>
                </c:pt>
                <c:pt idx="1594">
                  <c:v>45.553000000000004</c:v>
                </c:pt>
                <c:pt idx="1595">
                  <c:v>45.553000000000004</c:v>
                </c:pt>
                <c:pt idx="1596">
                  <c:v>45.528000000000013</c:v>
                </c:pt>
                <c:pt idx="1597">
                  <c:v>45.528000000000013</c:v>
                </c:pt>
                <c:pt idx="1598">
                  <c:v>45.502000000000002</c:v>
                </c:pt>
                <c:pt idx="1599">
                  <c:v>45.502000000000002</c:v>
                </c:pt>
                <c:pt idx="1600">
                  <c:v>45.502000000000002</c:v>
                </c:pt>
                <c:pt idx="1601">
                  <c:v>45.477000000000004</c:v>
                </c:pt>
                <c:pt idx="1602">
                  <c:v>45.477000000000004</c:v>
                </c:pt>
                <c:pt idx="1603">
                  <c:v>45.451999999999998</c:v>
                </c:pt>
                <c:pt idx="1604">
                  <c:v>45.451999999999998</c:v>
                </c:pt>
                <c:pt idx="1605">
                  <c:v>45.426000000000002</c:v>
                </c:pt>
                <c:pt idx="1606">
                  <c:v>45.400999999999996</c:v>
                </c:pt>
                <c:pt idx="1607">
                  <c:v>45.400999999999996</c:v>
                </c:pt>
                <c:pt idx="1608">
                  <c:v>45.376000000000005</c:v>
                </c:pt>
                <c:pt idx="1609">
                  <c:v>45.376000000000005</c:v>
                </c:pt>
                <c:pt idx="1610">
                  <c:v>45.349999999999994</c:v>
                </c:pt>
                <c:pt idx="1611">
                  <c:v>45.349999999999994</c:v>
                </c:pt>
                <c:pt idx="1612">
                  <c:v>45.325000000000003</c:v>
                </c:pt>
                <c:pt idx="1613">
                  <c:v>45.325000000000003</c:v>
                </c:pt>
                <c:pt idx="1614">
                  <c:v>45.3</c:v>
                </c:pt>
                <c:pt idx="1615">
                  <c:v>45.3</c:v>
                </c:pt>
                <c:pt idx="1616">
                  <c:v>45.274000000000001</c:v>
                </c:pt>
                <c:pt idx="1617">
                  <c:v>45.249000000000002</c:v>
                </c:pt>
                <c:pt idx="1618">
                  <c:v>45.249000000000002</c:v>
                </c:pt>
                <c:pt idx="1619">
                  <c:v>45.224000000000011</c:v>
                </c:pt>
                <c:pt idx="1620">
                  <c:v>45.198000000000093</c:v>
                </c:pt>
                <c:pt idx="1621">
                  <c:v>45.198000000000093</c:v>
                </c:pt>
                <c:pt idx="1622">
                  <c:v>45.173000000000002</c:v>
                </c:pt>
                <c:pt idx="1623">
                  <c:v>45.173000000000002</c:v>
                </c:pt>
                <c:pt idx="1624">
                  <c:v>45.148000000000003</c:v>
                </c:pt>
                <c:pt idx="1625">
                  <c:v>45.122000000000092</c:v>
                </c:pt>
                <c:pt idx="1626">
                  <c:v>45.122000000000092</c:v>
                </c:pt>
                <c:pt idx="1627">
                  <c:v>45.097000000000001</c:v>
                </c:pt>
                <c:pt idx="1628">
                  <c:v>45.071000000000005</c:v>
                </c:pt>
                <c:pt idx="1629">
                  <c:v>45.071000000000005</c:v>
                </c:pt>
                <c:pt idx="1630">
                  <c:v>45.046000000000006</c:v>
                </c:pt>
                <c:pt idx="1631">
                  <c:v>45.021000000000001</c:v>
                </c:pt>
                <c:pt idx="1632">
                  <c:v>45.021000000000001</c:v>
                </c:pt>
                <c:pt idx="1633">
                  <c:v>44.995000000000012</c:v>
                </c:pt>
                <c:pt idx="1634">
                  <c:v>44.97</c:v>
                </c:pt>
                <c:pt idx="1635">
                  <c:v>44.97</c:v>
                </c:pt>
                <c:pt idx="1636">
                  <c:v>44.945</c:v>
                </c:pt>
                <c:pt idx="1637">
                  <c:v>44.919000000000004</c:v>
                </c:pt>
                <c:pt idx="1638">
                  <c:v>44.894000000000005</c:v>
                </c:pt>
                <c:pt idx="1639">
                  <c:v>44.894000000000005</c:v>
                </c:pt>
                <c:pt idx="1640">
                  <c:v>44.869</c:v>
                </c:pt>
                <c:pt idx="1641">
                  <c:v>44.843000000000004</c:v>
                </c:pt>
                <c:pt idx="1642">
                  <c:v>44.843000000000004</c:v>
                </c:pt>
                <c:pt idx="1643">
                  <c:v>44.817999999999998</c:v>
                </c:pt>
                <c:pt idx="1644">
                  <c:v>44.793000000000013</c:v>
                </c:pt>
                <c:pt idx="1645">
                  <c:v>44.767000000000003</c:v>
                </c:pt>
                <c:pt idx="1646">
                  <c:v>44.767000000000003</c:v>
                </c:pt>
                <c:pt idx="1647">
                  <c:v>44.742000000000012</c:v>
                </c:pt>
                <c:pt idx="1648">
                  <c:v>44.716000000000001</c:v>
                </c:pt>
                <c:pt idx="1649">
                  <c:v>44.691000000000003</c:v>
                </c:pt>
                <c:pt idx="1650">
                  <c:v>44.691000000000003</c:v>
                </c:pt>
                <c:pt idx="1651">
                  <c:v>44.666000000000011</c:v>
                </c:pt>
                <c:pt idx="1652">
                  <c:v>44.64</c:v>
                </c:pt>
                <c:pt idx="1653">
                  <c:v>44.615000000000002</c:v>
                </c:pt>
                <c:pt idx="1654">
                  <c:v>44.59</c:v>
                </c:pt>
                <c:pt idx="1655">
                  <c:v>44.564</c:v>
                </c:pt>
                <c:pt idx="1656">
                  <c:v>44.564</c:v>
                </c:pt>
                <c:pt idx="1657">
                  <c:v>44.539000000000001</c:v>
                </c:pt>
                <c:pt idx="1658">
                  <c:v>44.513999999999996</c:v>
                </c:pt>
                <c:pt idx="1659">
                  <c:v>44.488</c:v>
                </c:pt>
                <c:pt idx="1660">
                  <c:v>44.488</c:v>
                </c:pt>
                <c:pt idx="1661">
                  <c:v>44.463000000000001</c:v>
                </c:pt>
                <c:pt idx="1662">
                  <c:v>44.438000000000002</c:v>
                </c:pt>
                <c:pt idx="1663">
                  <c:v>44.411999999999999</c:v>
                </c:pt>
                <c:pt idx="1664">
                  <c:v>44.386999999999993</c:v>
                </c:pt>
                <c:pt idx="1665">
                  <c:v>44.361000000000004</c:v>
                </c:pt>
                <c:pt idx="1666">
                  <c:v>44.336000000000006</c:v>
                </c:pt>
                <c:pt idx="1667">
                  <c:v>44.336000000000006</c:v>
                </c:pt>
                <c:pt idx="1668">
                  <c:v>44.310999999999993</c:v>
                </c:pt>
                <c:pt idx="1669">
                  <c:v>44.285000000000011</c:v>
                </c:pt>
                <c:pt idx="1670">
                  <c:v>44.260000000000012</c:v>
                </c:pt>
                <c:pt idx="1671">
                  <c:v>44.235000000000063</c:v>
                </c:pt>
                <c:pt idx="1672">
                  <c:v>44.209000000000003</c:v>
                </c:pt>
                <c:pt idx="1673">
                  <c:v>44.209000000000003</c:v>
                </c:pt>
                <c:pt idx="1674">
                  <c:v>44.184000000000005</c:v>
                </c:pt>
                <c:pt idx="1675">
                  <c:v>44.159000000000006</c:v>
                </c:pt>
                <c:pt idx="1676">
                  <c:v>44.133000000000003</c:v>
                </c:pt>
                <c:pt idx="1677">
                  <c:v>44.108000000000011</c:v>
                </c:pt>
                <c:pt idx="1678">
                  <c:v>44.083000000000006</c:v>
                </c:pt>
                <c:pt idx="1679">
                  <c:v>44.056999999999995</c:v>
                </c:pt>
                <c:pt idx="1680">
                  <c:v>44.056999999999995</c:v>
                </c:pt>
                <c:pt idx="1681">
                  <c:v>44.032000000000011</c:v>
                </c:pt>
                <c:pt idx="1682">
                  <c:v>44.006</c:v>
                </c:pt>
                <c:pt idx="1683">
                  <c:v>43.980999999999995</c:v>
                </c:pt>
                <c:pt idx="1684">
                  <c:v>43.955999999999996</c:v>
                </c:pt>
                <c:pt idx="1685">
                  <c:v>43.93</c:v>
                </c:pt>
                <c:pt idx="1686">
                  <c:v>43.905000000000001</c:v>
                </c:pt>
                <c:pt idx="1687">
                  <c:v>43.879999999999995</c:v>
                </c:pt>
                <c:pt idx="1688">
                  <c:v>43.853999999999999</c:v>
                </c:pt>
                <c:pt idx="1689">
                  <c:v>43.853999999999999</c:v>
                </c:pt>
                <c:pt idx="1690">
                  <c:v>43.829000000000001</c:v>
                </c:pt>
                <c:pt idx="1691">
                  <c:v>43.803999999999995</c:v>
                </c:pt>
                <c:pt idx="1692">
                  <c:v>43.778000000000013</c:v>
                </c:pt>
                <c:pt idx="1693">
                  <c:v>43.753</c:v>
                </c:pt>
                <c:pt idx="1694">
                  <c:v>43.727000000000011</c:v>
                </c:pt>
                <c:pt idx="1695">
                  <c:v>43.702000000000012</c:v>
                </c:pt>
                <c:pt idx="1696">
                  <c:v>43.677</c:v>
                </c:pt>
                <c:pt idx="1697">
                  <c:v>43.650999999999996</c:v>
                </c:pt>
                <c:pt idx="1698">
                  <c:v>43.650999999999996</c:v>
                </c:pt>
                <c:pt idx="1699">
                  <c:v>43.626000000000012</c:v>
                </c:pt>
                <c:pt idx="1700">
                  <c:v>43.601000000000006</c:v>
                </c:pt>
                <c:pt idx="1701">
                  <c:v>43.575000000000003</c:v>
                </c:pt>
                <c:pt idx="1702">
                  <c:v>43.55</c:v>
                </c:pt>
                <c:pt idx="1703">
                  <c:v>43.525000000000013</c:v>
                </c:pt>
                <c:pt idx="1704">
                  <c:v>43.499000000000002</c:v>
                </c:pt>
                <c:pt idx="1705">
                  <c:v>43.474000000000004</c:v>
                </c:pt>
                <c:pt idx="1706">
                  <c:v>43.449000000000005</c:v>
                </c:pt>
                <c:pt idx="1707">
                  <c:v>43.423000000000002</c:v>
                </c:pt>
                <c:pt idx="1708">
                  <c:v>43.398000000000003</c:v>
                </c:pt>
                <c:pt idx="1709">
                  <c:v>43.398000000000003</c:v>
                </c:pt>
                <c:pt idx="1710">
                  <c:v>43.373000000000005</c:v>
                </c:pt>
                <c:pt idx="1711">
                  <c:v>43.346999999999994</c:v>
                </c:pt>
                <c:pt idx="1712">
                  <c:v>43.322000000000003</c:v>
                </c:pt>
                <c:pt idx="1713">
                  <c:v>43.296000000000063</c:v>
                </c:pt>
                <c:pt idx="1714">
                  <c:v>43.271000000000001</c:v>
                </c:pt>
                <c:pt idx="1715">
                  <c:v>43.246000000000002</c:v>
                </c:pt>
                <c:pt idx="1716">
                  <c:v>43.220000000000013</c:v>
                </c:pt>
                <c:pt idx="1717">
                  <c:v>43.195000000000093</c:v>
                </c:pt>
                <c:pt idx="1718">
                  <c:v>43.17</c:v>
                </c:pt>
                <c:pt idx="1719">
                  <c:v>43.144000000000005</c:v>
                </c:pt>
                <c:pt idx="1720">
                  <c:v>43.144000000000005</c:v>
                </c:pt>
                <c:pt idx="1721">
                  <c:v>43.119</c:v>
                </c:pt>
                <c:pt idx="1722">
                  <c:v>43.094000000000001</c:v>
                </c:pt>
                <c:pt idx="1723">
                  <c:v>43.068000000000012</c:v>
                </c:pt>
                <c:pt idx="1724">
                  <c:v>43.043000000000006</c:v>
                </c:pt>
                <c:pt idx="1725">
                  <c:v>43.016999999999996</c:v>
                </c:pt>
                <c:pt idx="1726">
                  <c:v>42.992000000000012</c:v>
                </c:pt>
                <c:pt idx="1727">
                  <c:v>42.967000000000006</c:v>
                </c:pt>
                <c:pt idx="1728">
                  <c:v>42.940999999999995</c:v>
                </c:pt>
                <c:pt idx="1729">
                  <c:v>42.916000000000004</c:v>
                </c:pt>
                <c:pt idx="1730">
                  <c:v>42.891000000000005</c:v>
                </c:pt>
                <c:pt idx="1731">
                  <c:v>42.865000000000002</c:v>
                </c:pt>
                <c:pt idx="1732">
                  <c:v>42.839999999999996</c:v>
                </c:pt>
                <c:pt idx="1733">
                  <c:v>42.839999999999996</c:v>
                </c:pt>
                <c:pt idx="1734">
                  <c:v>42.814999999999998</c:v>
                </c:pt>
                <c:pt idx="1735">
                  <c:v>42.789000000000001</c:v>
                </c:pt>
                <c:pt idx="1736">
                  <c:v>42.764000000000003</c:v>
                </c:pt>
                <c:pt idx="1737">
                  <c:v>42.739000000000011</c:v>
                </c:pt>
                <c:pt idx="1738">
                  <c:v>42.713000000000001</c:v>
                </c:pt>
                <c:pt idx="1739">
                  <c:v>42.688000000000002</c:v>
                </c:pt>
                <c:pt idx="1740">
                  <c:v>42.663000000000011</c:v>
                </c:pt>
                <c:pt idx="1741">
                  <c:v>42.637</c:v>
                </c:pt>
                <c:pt idx="1742">
                  <c:v>42.612000000000002</c:v>
                </c:pt>
                <c:pt idx="1743">
                  <c:v>42.586000000000006</c:v>
                </c:pt>
                <c:pt idx="1744">
                  <c:v>42.561</c:v>
                </c:pt>
                <c:pt idx="1745">
                  <c:v>42.536000000000001</c:v>
                </c:pt>
                <c:pt idx="1746">
                  <c:v>42.536000000000001</c:v>
                </c:pt>
                <c:pt idx="1747">
                  <c:v>42.51</c:v>
                </c:pt>
                <c:pt idx="1748">
                  <c:v>42.484999999999999</c:v>
                </c:pt>
                <c:pt idx="1749">
                  <c:v>42.46</c:v>
                </c:pt>
                <c:pt idx="1750">
                  <c:v>42.434000000000005</c:v>
                </c:pt>
                <c:pt idx="1751">
                  <c:v>42.409000000000006</c:v>
                </c:pt>
                <c:pt idx="1752">
                  <c:v>42.383999999999993</c:v>
                </c:pt>
                <c:pt idx="1753">
                  <c:v>42.357999999999997</c:v>
                </c:pt>
                <c:pt idx="1754">
                  <c:v>42.333000000000006</c:v>
                </c:pt>
                <c:pt idx="1755">
                  <c:v>42.306999999999995</c:v>
                </c:pt>
                <c:pt idx="1756">
                  <c:v>42.282000000000011</c:v>
                </c:pt>
                <c:pt idx="1757">
                  <c:v>42.282000000000011</c:v>
                </c:pt>
                <c:pt idx="1758">
                  <c:v>42.257000000000005</c:v>
                </c:pt>
                <c:pt idx="1759">
                  <c:v>42.231000000000002</c:v>
                </c:pt>
                <c:pt idx="1760">
                  <c:v>42.206000000000003</c:v>
                </c:pt>
                <c:pt idx="1761">
                  <c:v>42.181000000000004</c:v>
                </c:pt>
                <c:pt idx="1762">
                  <c:v>42.155000000000001</c:v>
                </c:pt>
                <c:pt idx="1763">
                  <c:v>42.13</c:v>
                </c:pt>
                <c:pt idx="1764">
                  <c:v>42.105000000000011</c:v>
                </c:pt>
                <c:pt idx="1765">
                  <c:v>42.079000000000001</c:v>
                </c:pt>
                <c:pt idx="1766">
                  <c:v>42.079000000000001</c:v>
                </c:pt>
                <c:pt idx="1767">
                  <c:v>42.053999999999995</c:v>
                </c:pt>
                <c:pt idx="1768">
                  <c:v>42.029000000000003</c:v>
                </c:pt>
                <c:pt idx="1769">
                  <c:v>42.003</c:v>
                </c:pt>
                <c:pt idx="1770">
                  <c:v>41.978000000000002</c:v>
                </c:pt>
                <c:pt idx="1771">
                  <c:v>41.952999999999996</c:v>
                </c:pt>
                <c:pt idx="1772">
                  <c:v>41.927</c:v>
                </c:pt>
                <c:pt idx="1773">
                  <c:v>41.902000000000001</c:v>
                </c:pt>
                <c:pt idx="1774">
                  <c:v>41.876000000000005</c:v>
                </c:pt>
                <c:pt idx="1775">
                  <c:v>41.850999999999999</c:v>
                </c:pt>
                <c:pt idx="1776">
                  <c:v>41.826000000000001</c:v>
                </c:pt>
                <c:pt idx="1777">
                  <c:v>41.826000000000001</c:v>
                </c:pt>
                <c:pt idx="1778">
                  <c:v>41.8</c:v>
                </c:pt>
                <c:pt idx="1779">
                  <c:v>41.775000000000013</c:v>
                </c:pt>
                <c:pt idx="1780">
                  <c:v>41.75</c:v>
                </c:pt>
                <c:pt idx="1781">
                  <c:v>41.724000000000011</c:v>
                </c:pt>
                <c:pt idx="1782">
                  <c:v>41.699000000000012</c:v>
                </c:pt>
                <c:pt idx="1783">
                  <c:v>41.674000000000007</c:v>
                </c:pt>
                <c:pt idx="1784">
                  <c:v>41.648000000000003</c:v>
                </c:pt>
                <c:pt idx="1785">
                  <c:v>41.648000000000003</c:v>
                </c:pt>
                <c:pt idx="1786">
                  <c:v>41.623000000000012</c:v>
                </c:pt>
                <c:pt idx="1787">
                  <c:v>41.598000000000013</c:v>
                </c:pt>
                <c:pt idx="1788">
                  <c:v>41.572000000000003</c:v>
                </c:pt>
                <c:pt idx="1789">
                  <c:v>41.547000000000004</c:v>
                </c:pt>
                <c:pt idx="1790">
                  <c:v>41.521000000000001</c:v>
                </c:pt>
                <c:pt idx="1791">
                  <c:v>41.496000000000002</c:v>
                </c:pt>
                <c:pt idx="1792">
                  <c:v>41.471000000000004</c:v>
                </c:pt>
                <c:pt idx="1793">
                  <c:v>41.445</c:v>
                </c:pt>
                <c:pt idx="1794">
                  <c:v>41.42</c:v>
                </c:pt>
                <c:pt idx="1795">
                  <c:v>41.42</c:v>
                </c:pt>
                <c:pt idx="1796">
                  <c:v>41.395000000000003</c:v>
                </c:pt>
                <c:pt idx="1797">
                  <c:v>41.369</c:v>
                </c:pt>
                <c:pt idx="1798">
                  <c:v>41.343999999999994</c:v>
                </c:pt>
                <c:pt idx="1799">
                  <c:v>41.318999999999996</c:v>
                </c:pt>
                <c:pt idx="1800">
                  <c:v>41.293000000000013</c:v>
                </c:pt>
                <c:pt idx="1801">
                  <c:v>41.268000000000093</c:v>
                </c:pt>
                <c:pt idx="1802">
                  <c:v>41.243000000000002</c:v>
                </c:pt>
                <c:pt idx="1803">
                  <c:v>41.217000000000006</c:v>
                </c:pt>
                <c:pt idx="1804">
                  <c:v>41.217000000000006</c:v>
                </c:pt>
                <c:pt idx="1805">
                  <c:v>41.192000000000093</c:v>
                </c:pt>
                <c:pt idx="1806">
                  <c:v>41.166000000000011</c:v>
                </c:pt>
                <c:pt idx="1807">
                  <c:v>41.141000000000005</c:v>
                </c:pt>
                <c:pt idx="1808">
                  <c:v>41.116</c:v>
                </c:pt>
                <c:pt idx="1809">
                  <c:v>41.116</c:v>
                </c:pt>
                <c:pt idx="1810">
                  <c:v>41.065000000000012</c:v>
                </c:pt>
                <c:pt idx="1811">
                  <c:v>41.065000000000012</c:v>
                </c:pt>
                <c:pt idx="1812">
                  <c:v>41.04</c:v>
                </c:pt>
                <c:pt idx="1813">
                  <c:v>41.013999999999996</c:v>
                </c:pt>
                <c:pt idx="1814">
                  <c:v>40.989000000000004</c:v>
                </c:pt>
                <c:pt idx="1815">
                  <c:v>40.964000000000006</c:v>
                </c:pt>
                <c:pt idx="1816">
                  <c:v>40.964000000000006</c:v>
                </c:pt>
                <c:pt idx="1817">
                  <c:v>40.938000000000002</c:v>
                </c:pt>
                <c:pt idx="1818">
                  <c:v>40.913000000000004</c:v>
                </c:pt>
                <c:pt idx="1819">
                  <c:v>40.887999999999998</c:v>
                </c:pt>
                <c:pt idx="1820">
                  <c:v>40.862000000000002</c:v>
                </c:pt>
                <c:pt idx="1821">
                  <c:v>40.862000000000002</c:v>
                </c:pt>
                <c:pt idx="1822">
                  <c:v>40.836999999999996</c:v>
                </c:pt>
                <c:pt idx="1823">
                  <c:v>40.810999999999993</c:v>
                </c:pt>
                <c:pt idx="1824">
                  <c:v>40.810999999999993</c:v>
                </c:pt>
                <c:pt idx="1825">
                  <c:v>40.786000000000001</c:v>
                </c:pt>
                <c:pt idx="1826">
                  <c:v>40.761000000000003</c:v>
                </c:pt>
                <c:pt idx="1827">
                  <c:v>40.761000000000003</c:v>
                </c:pt>
                <c:pt idx="1828">
                  <c:v>40.735000000000063</c:v>
                </c:pt>
                <c:pt idx="1829">
                  <c:v>40.71</c:v>
                </c:pt>
                <c:pt idx="1830">
                  <c:v>40.71</c:v>
                </c:pt>
                <c:pt idx="1831">
                  <c:v>40.685000000000002</c:v>
                </c:pt>
                <c:pt idx="1832">
                  <c:v>40.685000000000002</c:v>
                </c:pt>
                <c:pt idx="1833">
                  <c:v>40.659000000000006</c:v>
                </c:pt>
                <c:pt idx="1834">
                  <c:v>40.634</c:v>
                </c:pt>
                <c:pt idx="1835">
                  <c:v>40.634</c:v>
                </c:pt>
                <c:pt idx="1836">
                  <c:v>40.609000000000002</c:v>
                </c:pt>
                <c:pt idx="1837">
                  <c:v>40.609000000000002</c:v>
                </c:pt>
                <c:pt idx="1838">
                  <c:v>40.583000000000006</c:v>
                </c:pt>
                <c:pt idx="1839">
                  <c:v>40.558</c:v>
                </c:pt>
                <c:pt idx="1840">
                  <c:v>40.558</c:v>
                </c:pt>
                <c:pt idx="1841">
                  <c:v>40.532000000000011</c:v>
                </c:pt>
                <c:pt idx="1842">
                  <c:v>40.532000000000011</c:v>
                </c:pt>
                <c:pt idx="1843">
                  <c:v>40.507000000000005</c:v>
                </c:pt>
                <c:pt idx="1844">
                  <c:v>40.507000000000005</c:v>
                </c:pt>
                <c:pt idx="1845">
                  <c:v>40.481999999999999</c:v>
                </c:pt>
                <c:pt idx="1846">
                  <c:v>40.481999999999999</c:v>
                </c:pt>
                <c:pt idx="1847">
                  <c:v>40.455999999999996</c:v>
                </c:pt>
                <c:pt idx="1848">
                  <c:v>40.455999999999996</c:v>
                </c:pt>
                <c:pt idx="1849">
                  <c:v>40.455999999999996</c:v>
                </c:pt>
                <c:pt idx="1850">
                  <c:v>40.431000000000004</c:v>
                </c:pt>
                <c:pt idx="1851">
                  <c:v>40.431000000000004</c:v>
                </c:pt>
                <c:pt idx="1852">
                  <c:v>40.406000000000006</c:v>
                </c:pt>
                <c:pt idx="1853">
                  <c:v>40.406000000000006</c:v>
                </c:pt>
                <c:pt idx="1854">
                  <c:v>40.379999999999995</c:v>
                </c:pt>
                <c:pt idx="1855">
                  <c:v>40.379999999999995</c:v>
                </c:pt>
                <c:pt idx="1856">
                  <c:v>40.379999999999995</c:v>
                </c:pt>
                <c:pt idx="1857">
                  <c:v>40.354999999999997</c:v>
                </c:pt>
                <c:pt idx="1858">
                  <c:v>40.354999999999997</c:v>
                </c:pt>
                <c:pt idx="1859">
                  <c:v>40.354999999999997</c:v>
                </c:pt>
                <c:pt idx="1860">
                  <c:v>40.33</c:v>
                </c:pt>
                <c:pt idx="1861">
                  <c:v>40.33</c:v>
                </c:pt>
                <c:pt idx="1862">
                  <c:v>40.303999999999995</c:v>
                </c:pt>
                <c:pt idx="1863">
                  <c:v>40.303999999999995</c:v>
                </c:pt>
                <c:pt idx="1864">
                  <c:v>40.303999999999995</c:v>
                </c:pt>
                <c:pt idx="1865">
                  <c:v>40.303999999999995</c:v>
                </c:pt>
                <c:pt idx="1866">
                  <c:v>40.279000000000003</c:v>
                </c:pt>
                <c:pt idx="1867">
                  <c:v>40.279000000000003</c:v>
                </c:pt>
                <c:pt idx="1868">
                  <c:v>40.279000000000003</c:v>
                </c:pt>
                <c:pt idx="1869">
                  <c:v>40.254000000000005</c:v>
                </c:pt>
                <c:pt idx="1870">
                  <c:v>40.254000000000005</c:v>
                </c:pt>
                <c:pt idx="1871">
                  <c:v>40.254000000000005</c:v>
                </c:pt>
                <c:pt idx="1872">
                  <c:v>40.254000000000005</c:v>
                </c:pt>
                <c:pt idx="1873">
                  <c:v>40.254000000000005</c:v>
                </c:pt>
                <c:pt idx="1874">
                  <c:v>40.254000000000005</c:v>
                </c:pt>
                <c:pt idx="1875">
                  <c:v>40.254000000000005</c:v>
                </c:pt>
                <c:pt idx="1876">
                  <c:v>40.228000000000108</c:v>
                </c:pt>
                <c:pt idx="1877">
                  <c:v>40.228000000000108</c:v>
                </c:pt>
                <c:pt idx="1878">
                  <c:v>40.228000000000108</c:v>
                </c:pt>
                <c:pt idx="1879">
                  <c:v>40.228000000000108</c:v>
                </c:pt>
                <c:pt idx="1880">
                  <c:v>40.254000000000005</c:v>
                </c:pt>
                <c:pt idx="1881">
                  <c:v>40.254000000000005</c:v>
                </c:pt>
                <c:pt idx="1882">
                  <c:v>40.254000000000005</c:v>
                </c:pt>
                <c:pt idx="1883">
                  <c:v>40.254000000000005</c:v>
                </c:pt>
                <c:pt idx="1884">
                  <c:v>40.254000000000005</c:v>
                </c:pt>
                <c:pt idx="1885">
                  <c:v>40.254000000000005</c:v>
                </c:pt>
                <c:pt idx="1886">
                  <c:v>40.254000000000005</c:v>
                </c:pt>
                <c:pt idx="1887">
                  <c:v>40.254000000000005</c:v>
                </c:pt>
                <c:pt idx="1888">
                  <c:v>40.279000000000003</c:v>
                </c:pt>
                <c:pt idx="1889">
                  <c:v>40.279000000000003</c:v>
                </c:pt>
                <c:pt idx="1890">
                  <c:v>40.279000000000003</c:v>
                </c:pt>
                <c:pt idx="1891">
                  <c:v>40.279000000000003</c:v>
                </c:pt>
                <c:pt idx="1892">
                  <c:v>40.303999999999995</c:v>
                </c:pt>
                <c:pt idx="1893">
                  <c:v>40.303999999999995</c:v>
                </c:pt>
                <c:pt idx="1894">
                  <c:v>40.303999999999995</c:v>
                </c:pt>
                <c:pt idx="1895">
                  <c:v>40.33</c:v>
                </c:pt>
                <c:pt idx="1896">
                  <c:v>40.33</c:v>
                </c:pt>
                <c:pt idx="1897">
                  <c:v>40.354999999999997</c:v>
                </c:pt>
                <c:pt idx="1898">
                  <c:v>40.354999999999997</c:v>
                </c:pt>
                <c:pt idx="1899">
                  <c:v>40.354999999999997</c:v>
                </c:pt>
                <c:pt idx="1900">
                  <c:v>40.379999999999995</c:v>
                </c:pt>
                <c:pt idx="1901">
                  <c:v>40.379999999999995</c:v>
                </c:pt>
                <c:pt idx="1902">
                  <c:v>40.406000000000006</c:v>
                </c:pt>
                <c:pt idx="1903">
                  <c:v>40.406000000000006</c:v>
                </c:pt>
                <c:pt idx="1904">
                  <c:v>40.431000000000004</c:v>
                </c:pt>
                <c:pt idx="1905">
                  <c:v>40.455999999999996</c:v>
                </c:pt>
                <c:pt idx="1906">
                  <c:v>40.455999999999996</c:v>
                </c:pt>
                <c:pt idx="1907">
                  <c:v>40.481999999999999</c:v>
                </c:pt>
                <c:pt idx="1908">
                  <c:v>40.507000000000005</c:v>
                </c:pt>
                <c:pt idx="1909">
                  <c:v>40.507000000000005</c:v>
                </c:pt>
                <c:pt idx="1910">
                  <c:v>40.532000000000011</c:v>
                </c:pt>
                <c:pt idx="1911">
                  <c:v>40.558</c:v>
                </c:pt>
                <c:pt idx="1912">
                  <c:v>40.583000000000006</c:v>
                </c:pt>
                <c:pt idx="1913">
                  <c:v>40.583000000000006</c:v>
                </c:pt>
                <c:pt idx="1914">
                  <c:v>40.609000000000002</c:v>
                </c:pt>
                <c:pt idx="1915">
                  <c:v>40.634</c:v>
                </c:pt>
                <c:pt idx="1916">
                  <c:v>40.659000000000006</c:v>
                </c:pt>
                <c:pt idx="1917">
                  <c:v>40.685000000000002</c:v>
                </c:pt>
                <c:pt idx="1918">
                  <c:v>40.71</c:v>
                </c:pt>
                <c:pt idx="1919">
                  <c:v>40.71</c:v>
                </c:pt>
                <c:pt idx="1920">
                  <c:v>40.735000000000063</c:v>
                </c:pt>
                <c:pt idx="1921">
                  <c:v>40.761000000000003</c:v>
                </c:pt>
                <c:pt idx="1922">
                  <c:v>40.786000000000001</c:v>
                </c:pt>
                <c:pt idx="1923">
                  <c:v>40.810999999999993</c:v>
                </c:pt>
                <c:pt idx="1924">
                  <c:v>40.836999999999996</c:v>
                </c:pt>
                <c:pt idx="1925">
                  <c:v>40.862000000000002</c:v>
                </c:pt>
                <c:pt idx="1926">
                  <c:v>40.887999999999998</c:v>
                </c:pt>
                <c:pt idx="1927">
                  <c:v>40.913000000000004</c:v>
                </c:pt>
                <c:pt idx="1928">
                  <c:v>40.938000000000002</c:v>
                </c:pt>
                <c:pt idx="1929">
                  <c:v>40.964000000000006</c:v>
                </c:pt>
                <c:pt idx="1930">
                  <c:v>40.989000000000004</c:v>
                </c:pt>
                <c:pt idx="1931">
                  <c:v>41.013999999999996</c:v>
                </c:pt>
                <c:pt idx="1932">
                  <c:v>41.04</c:v>
                </c:pt>
                <c:pt idx="1933">
                  <c:v>41.065000000000012</c:v>
                </c:pt>
                <c:pt idx="1934">
                  <c:v>41.116</c:v>
                </c:pt>
                <c:pt idx="1935">
                  <c:v>41.141000000000005</c:v>
                </c:pt>
                <c:pt idx="1936">
                  <c:v>41.166000000000011</c:v>
                </c:pt>
                <c:pt idx="1937">
                  <c:v>41.192000000000093</c:v>
                </c:pt>
                <c:pt idx="1938">
                  <c:v>41.217000000000006</c:v>
                </c:pt>
                <c:pt idx="1939">
                  <c:v>41.243000000000002</c:v>
                </c:pt>
                <c:pt idx="1940">
                  <c:v>41.293000000000013</c:v>
                </c:pt>
                <c:pt idx="1941">
                  <c:v>41.318999999999996</c:v>
                </c:pt>
                <c:pt idx="1942">
                  <c:v>41.343999999999994</c:v>
                </c:pt>
                <c:pt idx="1943">
                  <c:v>41.369</c:v>
                </c:pt>
                <c:pt idx="1944">
                  <c:v>41.42</c:v>
                </c:pt>
                <c:pt idx="1945">
                  <c:v>41.445</c:v>
                </c:pt>
                <c:pt idx="1946">
                  <c:v>41.471000000000004</c:v>
                </c:pt>
                <c:pt idx="1947">
                  <c:v>41.521000000000001</c:v>
                </c:pt>
                <c:pt idx="1948">
                  <c:v>41.547000000000004</c:v>
                </c:pt>
                <c:pt idx="1949">
                  <c:v>41.572000000000003</c:v>
                </c:pt>
                <c:pt idx="1950">
                  <c:v>41.623000000000012</c:v>
                </c:pt>
                <c:pt idx="1951">
                  <c:v>41.648000000000003</c:v>
                </c:pt>
                <c:pt idx="1952">
                  <c:v>41.674000000000007</c:v>
                </c:pt>
                <c:pt idx="1953">
                  <c:v>41.724000000000011</c:v>
                </c:pt>
                <c:pt idx="1954">
                  <c:v>41.75</c:v>
                </c:pt>
                <c:pt idx="1955">
                  <c:v>41.8</c:v>
                </c:pt>
                <c:pt idx="1956">
                  <c:v>41.826000000000001</c:v>
                </c:pt>
                <c:pt idx="1957">
                  <c:v>41.876000000000005</c:v>
                </c:pt>
                <c:pt idx="1958">
                  <c:v>41.902000000000001</c:v>
                </c:pt>
                <c:pt idx="1959">
                  <c:v>41.952999999999996</c:v>
                </c:pt>
                <c:pt idx="1960">
                  <c:v>41.978000000000002</c:v>
                </c:pt>
                <c:pt idx="1961">
                  <c:v>42.029000000000003</c:v>
                </c:pt>
                <c:pt idx="1962">
                  <c:v>42.053999999999995</c:v>
                </c:pt>
                <c:pt idx="1963">
                  <c:v>42.105000000000011</c:v>
                </c:pt>
                <c:pt idx="1964">
                  <c:v>42.13</c:v>
                </c:pt>
                <c:pt idx="1965">
                  <c:v>42.181000000000004</c:v>
                </c:pt>
                <c:pt idx="1966">
                  <c:v>42.206000000000003</c:v>
                </c:pt>
                <c:pt idx="1967">
                  <c:v>42.257000000000005</c:v>
                </c:pt>
                <c:pt idx="1968">
                  <c:v>42.282000000000011</c:v>
                </c:pt>
                <c:pt idx="1969">
                  <c:v>42.333000000000006</c:v>
                </c:pt>
                <c:pt idx="1970">
                  <c:v>42.383999999999993</c:v>
                </c:pt>
                <c:pt idx="1971">
                  <c:v>42.409000000000006</c:v>
                </c:pt>
                <c:pt idx="1972">
                  <c:v>42.46</c:v>
                </c:pt>
                <c:pt idx="1973">
                  <c:v>42.484999999999999</c:v>
                </c:pt>
                <c:pt idx="1974">
                  <c:v>42.536000000000001</c:v>
                </c:pt>
                <c:pt idx="1975">
                  <c:v>42.586000000000006</c:v>
                </c:pt>
                <c:pt idx="1976">
                  <c:v>42.612000000000002</c:v>
                </c:pt>
                <c:pt idx="1977">
                  <c:v>42.663000000000011</c:v>
                </c:pt>
                <c:pt idx="1978">
                  <c:v>42.713000000000001</c:v>
                </c:pt>
                <c:pt idx="1979">
                  <c:v>42.739000000000011</c:v>
                </c:pt>
                <c:pt idx="1980">
                  <c:v>42.789000000000001</c:v>
                </c:pt>
                <c:pt idx="1981">
                  <c:v>42.839999999999996</c:v>
                </c:pt>
                <c:pt idx="1982">
                  <c:v>42.865000000000002</c:v>
                </c:pt>
                <c:pt idx="1983">
                  <c:v>42.916000000000004</c:v>
                </c:pt>
                <c:pt idx="1984">
                  <c:v>42.967000000000006</c:v>
                </c:pt>
                <c:pt idx="1985">
                  <c:v>43.016999999999996</c:v>
                </c:pt>
                <c:pt idx="1986">
                  <c:v>43.043000000000006</c:v>
                </c:pt>
                <c:pt idx="1987">
                  <c:v>43.094000000000001</c:v>
                </c:pt>
                <c:pt idx="1988">
                  <c:v>43.144000000000005</c:v>
                </c:pt>
                <c:pt idx="1989">
                  <c:v>43.17</c:v>
                </c:pt>
                <c:pt idx="1990">
                  <c:v>43.220000000000013</c:v>
                </c:pt>
                <c:pt idx="1991">
                  <c:v>43.271000000000001</c:v>
                </c:pt>
                <c:pt idx="1992">
                  <c:v>43.322000000000003</c:v>
                </c:pt>
                <c:pt idx="1993">
                  <c:v>43.346999999999994</c:v>
                </c:pt>
                <c:pt idx="1994">
                  <c:v>43.398000000000003</c:v>
                </c:pt>
                <c:pt idx="1995">
                  <c:v>43.449000000000005</c:v>
                </c:pt>
                <c:pt idx="1996">
                  <c:v>43.499000000000002</c:v>
                </c:pt>
                <c:pt idx="1997">
                  <c:v>43.525000000000013</c:v>
                </c:pt>
                <c:pt idx="1998">
                  <c:v>43.575000000000003</c:v>
                </c:pt>
                <c:pt idx="1999">
                  <c:v>43.626000000000012</c:v>
                </c:pt>
                <c:pt idx="2000">
                  <c:v>43.677</c:v>
                </c:pt>
                <c:pt idx="2001">
                  <c:v>43.727000000000011</c:v>
                </c:pt>
                <c:pt idx="2002">
                  <c:v>43.753</c:v>
                </c:pt>
                <c:pt idx="2003">
                  <c:v>43.803999999999995</c:v>
                </c:pt>
                <c:pt idx="2004">
                  <c:v>43.853999999999999</c:v>
                </c:pt>
                <c:pt idx="2005">
                  <c:v>43.905000000000001</c:v>
                </c:pt>
                <c:pt idx="2006">
                  <c:v>43.955999999999996</c:v>
                </c:pt>
                <c:pt idx="2007">
                  <c:v>43.980999999999995</c:v>
                </c:pt>
                <c:pt idx="2008">
                  <c:v>44.032000000000011</c:v>
                </c:pt>
                <c:pt idx="2009">
                  <c:v>44.083000000000006</c:v>
                </c:pt>
                <c:pt idx="2010">
                  <c:v>44.133000000000003</c:v>
                </c:pt>
                <c:pt idx="2011">
                  <c:v>44.184000000000005</c:v>
                </c:pt>
                <c:pt idx="2012">
                  <c:v>44.235000000000063</c:v>
                </c:pt>
                <c:pt idx="2013">
                  <c:v>44.285000000000011</c:v>
                </c:pt>
                <c:pt idx="2014">
                  <c:v>44.310999999999993</c:v>
                </c:pt>
                <c:pt idx="2015">
                  <c:v>44.361000000000004</c:v>
                </c:pt>
                <c:pt idx="2016">
                  <c:v>44.411999999999999</c:v>
                </c:pt>
                <c:pt idx="2017">
                  <c:v>44.463000000000001</c:v>
                </c:pt>
                <c:pt idx="2018">
                  <c:v>44.513999999999996</c:v>
                </c:pt>
                <c:pt idx="2019">
                  <c:v>44.564</c:v>
                </c:pt>
                <c:pt idx="2020">
                  <c:v>44.615000000000002</c:v>
                </c:pt>
                <c:pt idx="2021">
                  <c:v>44.64</c:v>
                </c:pt>
                <c:pt idx="2022">
                  <c:v>44.691000000000003</c:v>
                </c:pt>
                <c:pt idx="2023">
                  <c:v>44.742000000000012</c:v>
                </c:pt>
                <c:pt idx="2024">
                  <c:v>44.793000000000013</c:v>
                </c:pt>
                <c:pt idx="2025">
                  <c:v>44.843000000000004</c:v>
                </c:pt>
                <c:pt idx="2026">
                  <c:v>44.894000000000005</c:v>
                </c:pt>
                <c:pt idx="2027">
                  <c:v>44.945</c:v>
                </c:pt>
                <c:pt idx="2028">
                  <c:v>44.97</c:v>
                </c:pt>
                <c:pt idx="2029">
                  <c:v>45.021000000000001</c:v>
                </c:pt>
                <c:pt idx="2030">
                  <c:v>45.071000000000005</c:v>
                </c:pt>
                <c:pt idx="2031">
                  <c:v>45.122000000000092</c:v>
                </c:pt>
                <c:pt idx="2032">
                  <c:v>45.173000000000002</c:v>
                </c:pt>
                <c:pt idx="2033">
                  <c:v>45.224000000000011</c:v>
                </c:pt>
                <c:pt idx="2034">
                  <c:v>45.274000000000001</c:v>
                </c:pt>
                <c:pt idx="2035">
                  <c:v>45.325000000000003</c:v>
                </c:pt>
                <c:pt idx="2036">
                  <c:v>45.349999999999994</c:v>
                </c:pt>
                <c:pt idx="2037">
                  <c:v>45.426000000000002</c:v>
                </c:pt>
                <c:pt idx="2038">
                  <c:v>45.451999999999998</c:v>
                </c:pt>
                <c:pt idx="2039">
                  <c:v>45.502000000000002</c:v>
                </c:pt>
                <c:pt idx="2040">
                  <c:v>45.553000000000004</c:v>
                </c:pt>
                <c:pt idx="2041">
                  <c:v>45.604000000000006</c:v>
                </c:pt>
                <c:pt idx="2042">
                  <c:v>45.655000000000001</c:v>
                </c:pt>
                <c:pt idx="2043">
                  <c:v>45.705000000000013</c:v>
                </c:pt>
                <c:pt idx="2044">
                  <c:v>45.731000000000002</c:v>
                </c:pt>
                <c:pt idx="2045">
                  <c:v>45.781000000000006</c:v>
                </c:pt>
                <c:pt idx="2046">
                  <c:v>45.832000000000001</c:v>
                </c:pt>
                <c:pt idx="2047">
                  <c:v>45.882999999999996</c:v>
                </c:pt>
                <c:pt idx="2048">
                  <c:v>45.934000000000005</c:v>
                </c:pt>
                <c:pt idx="2049">
                  <c:v>45.983999999999995</c:v>
                </c:pt>
                <c:pt idx="2050">
                  <c:v>46.01</c:v>
                </c:pt>
                <c:pt idx="2051">
                  <c:v>46.06</c:v>
                </c:pt>
                <c:pt idx="2052">
                  <c:v>46.111000000000004</c:v>
                </c:pt>
                <c:pt idx="2053">
                  <c:v>46.162000000000013</c:v>
                </c:pt>
                <c:pt idx="2054">
                  <c:v>46.187000000000005</c:v>
                </c:pt>
                <c:pt idx="2055">
                  <c:v>46.238000000000063</c:v>
                </c:pt>
                <c:pt idx="2056">
                  <c:v>46.289000000000001</c:v>
                </c:pt>
                <c:pt idx="2057">
                  <c:v>46.339000000000006</c:v>
                </c:pt>
                <c:pt idx="2058">
                  <c:v>46.365000000000002</c:v>
                </c:pt>
                <c:pt idx="2059">
                  <c:v>46.414999999999999</c:v>
                </c:pt>
                <c:pt idx="2060">
                  <c:v>46.466000000000001</c:v>
                </c:pt>
                <c:pt idx="2061">
                  <c:v>46.491</c:v>
                </c:pt>
                <c:pt idx="2062">
                  <c:v>46.542000000000002</c:v>
                </c:pt>
                <c:pt idx="2063">
                  <c:v>46.593000000000011</c:v>
                </c:pt>
                <c:pt idx="2064">
                  <c:v>46.618000000000002</c:v>
                </c:pt>
                <c:pt idx="2065">
                  <c:v>46.669000000000011</c:v>
                </c:pt>
                <c:pt idx="2066">
                  <c:v>46.720000000000013</c:v>
                </c:pt>
                <c:pt idx="2067">
                  <c:v>46.745000000000012</c:v>
                </c:pt>
                <c:pt idx="2068">
                  <c:v>46.796000000000063</c:v>
                </c:pt>
                <c:pt idx="2069">
                  <c:v>46.821000000000005</c:v>
                </c:pt>
                <c:pt idx="2070">
                  <c:v>46.872</c:v>
                </c:pt>
                <c:pt idx="2071">
                  <c:v>46.897000000000006</c:v>
                </c:pt>
                <c:pt idx="2072">
                  <c:v>46.948</c:v>
                </c:pt>
                <c:pt idx="2073">
                  <c:v>46.973000000000006</c:v>
                </c:pt>
                <c:pt idx="2074">
                  <c:v>46.999000000000002</c:v>
                </c:pt>
                <c:pt idx="2075">
                  <c:v>47.049000000000007</c:v>
                </c:pt>
                <c:pt idx="2076">
                  <c:v>47.075000000000003</c:v>
                </c:pt>
                <c:pt idx="2077">
                  <c:v>47.125000000000092</c:v>
                </c:pt>
                <c:pt idx="2078">
                  <c:v>47.150999999999996</c:v>
                </c:pt>
                <c:pt idx="2079">
                  <c:v>47.201000000000001</c:v>
                </c:pt>
                <c:pt idx="2080">
                  <c:v>47.227000000000011</c:v>
                </c:pt>
                <c:pt idx="2081">
                  <c:v>47.252000000000002</c:v>
                </c:pt>
                <c:pt idx="2082">
                  <c:v>47.303000000000004</c:v>
                </c:pt>
                <c:pt idx="2083">
                  <c:v>47.328000000000003</c:v>
                </c:pt>
                <c:pt idx="2084">
                  <c:v>47.353999999999999</c:v>
                </c:pt>
                <c:pt idx="2085">
                  <c:v>47.403999999999996</c:v>
                </c:pt>
                <c:pt idx="2086">
                  <c:v>47.43</c:v>
                </c:pt>
                <c:pt idx="2087">
                  <c:v>47.454999999999998</c:v>
                </c:pt>
                <c:pt idx="2088">
                  <c:v>47.48</c:v>
                </c:pt>
                <c:pt idx="2089">
                  <c:v>47.506</c:v>
                </c:pt>
                <c:pt idx="2090">
                  <c:v>47.556000000000004</c:v>
                </c:pt>
                <c:pt idx="2091">
                  <c:v>47.582000000000001</c:v>
                </c:pt>
                <c:pt idx="2092">
                  <c:v>47.607000000000006</c:v>
                </c:pt>
                <c:pt idx="2093">
                  <c:v>47.633000000000003</c:v>
                </c:pt>
                <c:pt idx="2094">
                  <c:v>47.658000000000001</c:v>
                </c:pt>
                <c:pt idx="2095">
                  <c:v>47.683</c:v>
                </c:pt>
                <c:pt idx="2096">
                  <c:v>47.709000000000003</c:v>
                </c:pt>
                <c:pt idx="2097">
                  <c:v>47.759</c:v>
                </c:pt>
                <c:pt idx="2098">
                  <c:v>47.785000000000011</c:v>
                </c:pt>
                <c:pt idx="2099">
                  <c:v>47.809999999999995</c:v>
                </c:pt>
                <c:pt idx="2100">
                  <c:v>47.835000000000001</c:v>
                </c:pt>
                <c:pt idx="2101">
                  <c:v>47.861000000000004</c:v>
                </c:pt>
                <c:pt idx="2102">
                  <c:v>47.885999999999996</c:v>
                </c:pt>
                <c:pt idx="2103">
                  <c:v>47.910999999999994</c:v>
                </c:pt>
                <c:pt idx="2104">
                  <c:v>47.937000000000005</c:v>
                </c:pt>
                <c:pt idx="2105">
                  <c:v>47.962000000000003</c:v>
                </c:pt>
                <c:pt idx="2106">
                  <c:v>47.988</c:v>
                </c:pt>
                <c:pt idx="2107">
                  <c:v>48.013000000000005</c:v>
                </c:pt>
                <c:pt idx="2108">
                  <c:v>48.013000000000005</c:v>
                </c:pt>
                <c:pt idx="2109">
                  <c:v>48.038000000000011</c:v>
                </c:pt>
                <c:pt idx="2110">
                  <c:v>48.064</c:v>
                </c:pt>
                <c:pt idx="2111">
                  <c:v>48.089000000000006</c:v>
                </c:pt>
                <c:pt idx="2112">
                  <c:v>48.114000000000004</c:v>
                </c:pt>
                <c:pt idx="2113">
                  <c:v>48.14</c:v>
                </c:pt>
                <c:pt idx="2114">
                  <c:v>48.14</c:v>
                </c:pt>
                <c:pt idx="2115">
                  <c:v>48.165000000000013</c:v>
                </c:pt>
                <c:pt idx="2116">
                  <c:v>48.190000000000012</c:v>
                </c:pt>
                <c:pt idx="2117">
                  <c:v>48.216000000000001</c:v>
                </c:pt>
                <c:pt idx="2118">
                  <c:v>48.216000000000001</c:v>
                </c:pt>
                <c:pt idx="2119">
                  <c:v>48.241</c:v>
                </c:pt>
                <c:pt idx="2120">
                  <c:v>48.266000000000012</c:v>
                </c:pt>
                <c:pt idx="2121">
                  <c:v>48.266000000000012</c:v>
                </c:pt>
                <c:pt idx="2122">
                  <c:v>48.292000000000108</c:v>
                </c:pt>
                <c:pt idx="2123">
                  <c:v>48.316999999999993</c:v>
                </c:pt>
                <c:pt idx="2124">
                  <c:v>48.316999999999993</c:v>
                </c:pt>
                <c:pt idx="2125">
                  <c:v>48.343000000000004</c:v>
                </c:pt>
                <c:pt idx="2126">
                  <c:v>48.343000000000004</c:v>
                </c:pt>
                <c:pt idx="2127">
                  <c:v>48.368000000000002</c:v>
                </c:pt>
                <c:pt idx="2128">
                  <c:v>48.368000000000002</c:v>
                </c:pt>
                <c:pt idx="2129">
                  <c:v>48.393000000000001</c:v>
                </c:pt>
                <c:pt idx="2130">
                  <c:v>48.393000000000001</c:v>
                </c:pt>
                <c:pt idx="2131">
                  <c:v>48.419000000000004</c:v>
                </c:pt>
                <c:pt idx="2132">
                  <c:v>48.419000000000004</c:v>
                </c:pt>
                <c:pt idx="2133">
                  <c:v>48.443999999999996</c:v>
                </c:pt>
                <c:pt idx="2134">
                  <c:v>48.443999999999996</c:v>
                </c:pt>
                <c:pt idx="2135">
                  <c:v>48.469000000000001</c:v>
                </c:pt>
                <c:pt idx="2136">
                  <c:v>48.469000000000001</c:v>
                </c:pt>
                <c:pt idx="2137">
                  <c:v>48.469000000000001</c:v>
                </c:pt>
                <c:pt idx="2138">
                  <c:v>48.495000000000012</c:v>
                </c:pt>
                <c:pt idx="2139">
                  <c:v>48.495000000000012</c:v>
                </c:pt>
                <c:pt idx="2140">
                  <c:v>48.495000000000012</c:v>
                </c:pt>
                <c:pt idx="2141">
                  <c:v>48.52</c:v>
                </c:pt>
                <c:pt idx="2142">
                  <c:v>48.52</c:v>
                </c:pt>
                <c:pt idx="2143">
                  <c:v>48.52</c:v>
                </c:pt>
                <c:pt idx="2144">
                  <c:v>48.52</c:v>
                </c:pt>
                <c:pt idx="2145">
                  <c:v>48.52</c:v>
                </c:pt>
                <c:pt idx="2146">
                  <c:v>48.545000000000002</c:v>
                </c:pt>
                <c:pt idx="2147">
                  <c:v>48.545000000000002</c:v>
                </c:pt>
                <c:pt idx="2148">
                  <c:v>48.545000000000002</c:v>
                </c:pt>
                <c:pt idx="2149">
                  <c:v>48.545000000000002</c:v>
                </c:pt>
                <c:pt idx="2150">
                  <c:v>48.545000000000002</c:v>
                </c:pt>
                <c:pt idx="2151">
                  <c:v>48.545000000000002</c:v>
                </c:pt>
                <c:pt idx="2152">
                  <c:v>48.545000000000002</c:v>
                </c:pt>
                <c:pt idx="2153">
                  <c:v>48.571000000000005</c:v>
                </c:pt>
                <c:pt idx="2154">
                  <c:v>48.571000000000005</c:v>
                </c:pt>
                <c:pt idx="2155">
                  <c:v>48.571000000000005</c:v>
                </c:pt>
                <c:pt idx="2156">
                  <c:v>48.571000000000005</c:v>
                </c:pt>
                <c:pt idx="2157">
                  <c:v>48.571000000000005</c:v>
                </c:pt>
                <c:pt idx="2158">
                  <c:v>48.571000000000005</c:v>
                </c:pt>
                <c:pt idx="2159">
                  <c:v>48.571000000000005</c:v>
                </c:pt>
                <c:pt idx="2160">
                  <c:v>48.571000000000005</c:v>
                </c:pt>
                <c:pt idx="2161">
                  <c:v>48.571000000000005</c:v>
                </c:pt>
                <c:pt idx="2162">
                  <c:v>48.571000000000005</c:v>
                </c:pt>
                <c:pt idx="2163">
                  <c:v>48.571000000000005</c:v>
                </c:pt>
                <c:pt idx="2164">
                  <c:v>48.545000000000002</c:v>
                </c:pt>
                <c:pt idx="2165">
                  <c:v>48.545000000000002</c:v>
                </c:pt>
                <c:pt idx="2166">
                  <c:v>48.545000000000002</c:v>
                </c:pt>
                <c:pt idx="2167">
                  <c:v>48.545000000000002</c:v>
                </c:pt>
                <c:pt idx="2168">
                  <c:v>48.545000000000002</c:v>
                </c:pt>
                <c:pt idx="2169">
                  <c:v>48.545000000000002</c:v>
                </c:pt>
                <c:pt idx="2170">
                  <c:v>48.545000000000002</c:v>
                </c:pt>
                <c:pt idx="2171">
                  <c:v>48.52</c:v>
                </c:pt>
                <c:pt idx="2172">
                  <c:v>48.52</c:v>
                </c:pt>
                <c:pt idx="2173">
                  <c:v>48.52</c:v>
                </c:pt>
                <c:pt idx="2174">
                  <c:v>48.52</c:v>
                </c:pt>
                <c:pt idx="2175">
                  <c:v>48.52</c:v>
                </c:pt>
                <c:pt idx="2176">
                  <c:v>48.495000000000012</c:v>
                </c:pt>
                <c:pt idx="2177">
                  <c:v>48.495000000000012</c:v>
                </c:pt>
                <c:pt idx="2178">
                  <c:v>48.495000000000012</c:v>
                </c:pt>
                <c:pt idx="2179">
                  <c:v>48.469000000000001</c:v>
                </c:pt>
                <c:pt idx="2180">
                  <c:v>48.469000000000001</c:v>
                </c:pt>
                <c:pt idx="2181">
                  <c:v>48.469000000000001</c:v>
                </c:pt>
                <c:pt idx="2182">
                  <c:v>48.443999999999996</c:v>
                </c:pt>
                <c:pt idx="2183">
                  <c:v>48.443999999999996</c:v>
                </c:pt>
                <c:pt idx="2184">
                  <c:v>48.443999999999996</c:v>
                </c:pt>
                <c:pt idx="2185">
                  <c:v>48.419000000000004</c:v>
                </c:pt>
                <c:pt idx="2186">
                  <c:v>48.419000000000004</c:v>
                </c:pt>
                <c:pt idx="2187">
                  <c:v>48.419000000000004</c:v>
                </c:pt>
                <c:pt idx="2188">
                  <c:v>48.393000000000001</c:v>
                </c:pt>
                <c:pt idx="2189">
                  <c:v>48.393000000000001</c:v>
                </c:pt>
                <c:pt idx="2190">
                  <c:v>48.368000000000002</c:v>
                </c:pt>
                <c:pt idx="2191">
                  <c:v>48.368000000000002</c:v>
                </c:pt>
                <c:pt idx="2192">
                  <c:v>48.368000000000002</c:v>
                </c:pt>
                <c:pt idx="2193">
                  <c:v>48.343000000000004</c:v>
                </c:pt>
                <c:pt idx="2194">
                  <c:v>48.343000000000004</c:v>
                </c:pt>
                <c:pt idx="2195">
                  <c:v>48.316999999999993</c:v>
                </c:pt>
                <c:pt idx="2196">
                  <c:v>48.316999999999993</c:v>
                </c:pt>
                <c:pt idx="2197">
                  <c:v>48.292000000000108</c:v>
                </c:pt>
                <c:pt idx="2198">
                  <c:v>48.292000000000108</c:v>
                </c:pt>
                <c:pt idx="2199">
                  <c:v>48.266000000000012</c:v>
                </c:pt>
                <c:pt idx="2200">
                  <c:v>48.266000000000012</c:v>
                </c:pt>
                <c:pt idx="2201">
                  <c:v>48.241</c:v>
                </c:pt>
                <c:pt idx="2202">
                  <c:v>48.216000000000001</c:v>
                </c:pt>
                <c:pt idx="2203">
                  <c:v>48.216000000000001</c:v>
                </c:pt>
                <c:pt idx="2204">
                  <c:v>48.190000000000012</c:v>
                </c:pt>
                <c:pt idx="2205">
                  <c:v>48.190000000000012</c:v>
                </c:pt>
                <c:pt idx="2206">
                  <c:v>48.165000000000013</c:v>
                </c:pt>
                <c:pt idx="2207">
                  <c:v>48.165000000000013</c:v>
                </c:pt>
                <c:pt idx="2208">
                  <c:v>48.14</c:v>
                </c:pt>
                <c:pt idx="2209">
                  <c:v>48.14</c:v>
                </c:pt>
                <c:pt idx="2210">
                  <c:v>48.114000000000004</c:v>
                </c:pt>
                <c:pt idx="2211">
                  <c:v>48.089000000000006</c:v>
                </c:pt>
                <c:pt idx="2212">
                  <c:v>48.089000000000006</c:v>
                </c:pt>
                <c:pt idx="2213">
                  <c:v>48.064</c:v>
                </c:pt>
                <c:pt idx="2214">
                  <c:v>48.038000000000011</c:v>
                </c:pt>
                <c:pt idx="2215">
                  <c:v>48.038000000000011</c:v>
                </c:pt>
                <c:pt idx="2216">
                  <c:v>48.013000000000005</c:v>
                </c:pt>
                <c:pt idx="2217">
                  <c:v>48.013000000000005</c:v>
                </c:pt>
                <c:pt idx="2218">
                  <c:v>47.988</c:v>
                </c:pt>
                <c:pt idx="2219">
                  <c:v>47.962000000000003</c:v>
                </c:pt>
                <c:pt idx="2220">
                  <c:v>47.962000000000003</c:v>
                </c:pt>
                <c:pt idx="2221">
                  <c:v>47.937000000000005</c:v>
                </c:pt>
                <c:pt idx="2222">
                  <c:v>47.910999999999994</c:v>
                </c:pt>
                <c:pt idx="2223">
                  <c:v>47.885999999999996</c:v>
                </c:pt>
                <c:pt idx="2224">
                  <c:v>47.885999999999996</c:v>
                </c:pt>
                <c:pt idx="2225">
                  <c:v>47.861000000000004</c:v>
                </c:pt>
                <c:pt idx="2226">
                  <c:v>47.835000000000001</c:v>
                </c:pt>
                <c:pt idx="2227">
                  <c:v>47.809999999999995</c:v>
                </c:pt>
                <c:pt idx="2228">
                  <c:v>47.809999999999995</c:v>
                </c:pt>
                <c:pt idx="2229">
                  <c:v>47.785000000000011</c:v>
                </c:pt>
                <c:pt idx="2230">
                  <c:v>47.759</c:v>
                </c:pt>
                <c:pt idx="2231">
                  <c:v>47.759</c:v>
                </c:pt>
                <c:pt idx="2232">
                  <c:v>47.734000000000002</c:v>
                </c:pt>
                <c:pt idx="2233">
                  <c:v>47.709000000000003</c:v>
                </c:pt>
                <c:pt idx="2234">
                  <c:v>47.683</c:v>
                </c:pt>
                <c:pt idx="2235">
                  <c:v>47.683</c:v>
                </c:pt>
                <c:pt idx="2236">
                  <c:v>47.658000000000001</c:v>
                </c:pt>
                <c:pt idx="2237">
                  <c:v>47.633000000000003</c:v>
                </c:pt>
                <c:pt idx="2238">
                  <c:v>47.607000000000006</c:v>
                </c:pt>
                <c:pt idx="2239">
                  <c:v>47.607000000000006</c:v>
                </c:pt>
                <c:pt idx="2240">
                  <c:v>47.582000000000001</c:v>
                </c:pt>
                <c:pt idx="2241">
                  <c:v>47.556000000000004</c:v>
                </c:pt>
                <c:pt idx="2242">
                  <c:v>47.531000000000006</c:v>
                </c:pt>
                <c:pt idx="2243">
                  <c:v>47.506</c:v>
                </c:pt>
                <c:pt idx="2244">
                  <c:v>47.48</c:v>
                </c:pt>
                <c:pt idx="2245">
                  <c:v>47.454999999999998</c:v>
                </c:pt>
                <c:pt idx="2246">
                  <c:v>47.454999999999998</c:v>
                </c:pt>
                <c:pt idx="2247">
                  <c:v>47.43</c:v>
                </c:pt>
                <c:pt idx="2248">
                  <c:v>47.403999999999996</c:v>
                </c:pt>
                <c:pt idx="2249">
                  <c:v>47.379000000000005</c:v>
                </c:pt>
                <c:pt idx="2250">
                  <c:v>47.353999999999999</c:v>
                </c:pt>
                <c:pt idx="2251">
                  <c:v>47.328000000000003</c:v>
                </c:pt>
                <c:pt idx="2252">
                  <c:v>47.328000000000003</c:v>
                </c:pt>
                <c:pt idx="2253">
                  <c:v>47.303000000000004</c:v>
                </c:pt>
                <c:pt idx="2254">
                  <c:v>47.278000000000013</c:v>
                </c:pt>
                <c:pt idx="2255">
                  <c:v>47.252000000000002</c:v>
                </c:pt>
                <c:pt idx="2256">
                  <c:v>47.227000000000011</c:v>
                </c:pt>
                <c:pt idx="2257">
                  <c:v>47.201000000000001</c:v>
                </c:pt>
                <c:pt idx="2258">
                  <c:v>47.176000000000002</c:v>
                </c:pt>
                <c:pt idx="2259">
                  <c:v>47.176000000000002</c:v>
                </c:pt>
                <c:pt idx="2260">
                  <c:v>47.150999999999996</c:v>
                </c:pt>
                <c:pt idx="2261">
                  <c:v>47.125000000000092</c:v>
                </c:pt>
                <c:pt idx="2262">
                  <c:v>47.1</c:v>
                </c:pt>
                <c:pt idx="2263">
                  <c:v>47.075000000000003</c:v>
                </c:pt>
                <c:pt idx="2264">
                  <c:v>47.049000000000007</c:v>
                </c:pt>
                <c:pt idx="2265">
                  <c:v>47.024000000000001</c:v>
                </c:pt>
                <c:pt idx="2266">
                  <c:v>46.999000000000002</c:v>
                </c:pt>
                <c:pt idx="2267">
                  <c:v>46.973000000000006</c:v>
                </c:pt>
                <c:pt idx="2268">
                  <c:v>46.973000000000006</c:v>
                </c:pt>
                <c:pt idx="2269">
                  <c:v>46.922000000000011</c:v>
                </c:pt>
                <c:pt idx="2270">
                  <c:v>46.922000000000011</c:v>
                </c:pt>
                <c:pt idx="2271">
                  <c:v>46.897000000000006</c:v>
                </c:pt>
                <c:pt idx="2272">
                  <c:v>46.872</c:v>
                </c:pt>
                <c:pt idx="2273">
                  <c:v>46.846000000000004</c:v>
                </c:pt>
                <c:pt idx="2274">
                  <c:v>46.821000000000005</c:v>
                </c:pt>
                <c:pt idx="2275">
                  <c:v>46.796000000000063</c:v>
                </c:pt>
                <c:pt idx="2276">
                  <c:v>46.77</c:v>
                </c:pt>
                <c:pt idx="2277">
                  <c:v>46.745000000000012</c:v>
                </c:pt>
                <c:pt idx="2278">
                  <c:v>46.720000000000013</c:v>
                </c:pt>
                <c:pt idx="2279">
                  <c:v>46.694000000000003</c:v>
                </c:pt>
                <c:pt idx="2280">
                  <c:v>46.669000000000011</c:v>
                </c:pt>
                <c:pt idx="2281">
                  <c:v>46.644000000000005</c:v>
                </c:pt>
                <c:pt idx="2282">
                  <c:v>46.644000000000005</c:v>
                </c:pt>
                <c:pt idx="2283">
                  <c:v>46.593000000000011</c:v>
                </c:pt>
                <c:pt idx="2284">
                  <c:v>46.593000000000011</c:v>
                </c:pt>
                <c:pt idx="2285">
                  <c:v>46.568000000000012</c:v>
                </c:pt>
                <c:pt idx="2286">
                  <c:v>46.542000000000002</c:v>
                </c:pt>
                <c:pt idx="2287">
                  <c:v>46.516999999999996</c:v>
                </c:pt>
                <c:pt idx="2288">
                  <c:v>46.491</c:v>
                </c:pt>
                <c:pt idx="2289">
                  <c:v>46.466000000000001</c:v>
                </c:pt>
                <c:pt idx="2290">
                  <c:v>46.440999999999995</c:v>
                </c:pt>
                <c:pt idx="2291">
                  <c:v>46.414999999999999</c:v>
                </c:pt>
                <c:pt idx="2292">
                  <c:v>46.39</c:v>
                </c:pt>
                <c:pt idx="2293">
                  <c:v>46.365000000000002</c:v>
                </c:pt>
                <c:pt idx="2294">
                  <c:v>46.339000000000006</c:v>
                </c:pt>
                <c:pt idx="2295">
                  <c:v>46.313999999999993</c:v>
                </c:pt>
                <c:pt idx="2296">
                  <c:v>46.289000000000001</c:v>
                </c:pt>
                <c:pt idx="2297">
                  <c:v>46.263000000000012</c:v>
                </c:pt>
                <c:pt idx="2298">
                  <c:v>46.238000000000063</c:v>
                </c:pt>
                <c:pt idx="2299">
                  <c:v>46.212000000000003</c:v>
                </c:pt>
                <c:pt idx="2300">
                  <c:v>46.187000000000005</c:v>
                </c:pt>
                <c:pt idx="2301">
                  <c:v>46.162000000000013</c:v>
                </c:pt>
                <c:pt idx="2302">
                  <c:v>46.136000000000003</c:v>
                </c:pt>
                <c:pt idx="2303">
                  <c:v>46.111000000000004</c:v>
                </c:pt>
                <c:pt idx="2304">
                  <c:v>46.086000000000006</c:v>
                </c:pt>
                <c:pt idx="2305">
                  <c:v>46.086000000000006</c:v>
                </c:pt>
                <c:pt idx="2306">
                  <c:v>46.06</c:v>
                </c:pt>
                <c:pt idx="2307">
                  <c:v>46.035000000000011</c:v>
                </c:pt>
                <c:pt idx="2308">
                  <c:v>46.01</c:v>
                </c:pt>
                <c:pt idx="2309">
                  <c:v>45.983999999999995</c:v>
                </c:pt>
                <c:pt idx="2310">
                  <c:v>45.958999999999996</c:v>
                </c:pt>
                <c:pt idx="2311">
                  <c:v>45.934000000000005</c:v>
                </c:pt>
                <c:pt idx="2312">
                  <c:v>45.908000000000001</c:v>
                </c:pt>
                <c:pt idx="2313">
                  <c:v>45.882999999999996</c:v>
                </c:pt>
                <c:pt idx="2314">
                  <c:v>45.857999999999997</c:v>
                </c:pt>
                <c:pt idx="2315">
                  <c:v>45.832000000000001</c:v>
                </c:pt>
                <c:pt idx="2316">
                  <c:v>45.806999999999995</c:v>
                </c:pt>
                <c:pt idx="2317">
                  <c:v>45.781000000000006</c:v>
                </c:pt>
                <c:pt idx="2318">
                  <c:v>45.756</c:v>
                </c:pt>
                <c:pt idx="2319">
                  <c:v>45.731000000000002</c:v>
                </c:pt>
                <c:pt idx="2320">
                  <c:v>45.705000000000013</c:v>
                </c:pt>
                <c:pt idx="2321">
                  <c:v>45.68</c:v>
                </c:pt>
                <c:pt idx="2322">
                  <c:v>45.655000000000001</c:v>
                </c:pt>
                <c:pt idx="2323">
                  <c:v>45.629000000000012</c:v>
                </c:pt>
                <c:pt idx="2324">
                  <c:v>45.604000000000006</c:v>
                </c:pt>
                <c:pt idx="2325">
                  <c:v>45.579000000000001</c:v>
                </c:pt>
                <c:pt idx="2326">
                  <c:v>45.553000000000004</c:v>
                </c:pt>
                <c:pt idx="2327">
                  <c:v>45.528000000000013</c:v>
                </c:pt>
                <c:pt idx="2328">
                  <c:v>45.502000000000002</c:v>
                </c:pt>
                <c:pt idx="2329">
                  <c:v>45.477000000000004</c:v>
                </c:pt>
                <c:pt idx="2330">
                  <c:v>45.451999999999998</c:v>
                </c:pt>
                <c:pt idx="2331">
                  <c:v>45.426000000000002</c:v>
                </c:pt>
                <c:pt idx="2332">
                  <c:v>45.400999999999996</c:v>
                </c:pt>
                <c:pt idx="2333">
                  <c:v>45.376000000000005</c:v>
                </c:pt>
                <c:pt idx="2334">
                  <c:v>45.349999999999994</c:v>
                </c:pt>
                <c:pt idx="2335">
                  <c:v>45.325000000000003</c:v>
                </c:pt>
                <c:pt idx="2336">
                  <c:v>45.3</c:v>
                </c:pt>
                <c:pt idx="2337">
                  <c:v>45.274000000000001</c:v>
                </c:pt>
                <c:pt idx="2338">
                  <c:v>45.249000000000002</c:v>
                </c:pt>
                <c:pt idx="2339">
                  <c:v>45.224000000000011</c:v>
                </c:pt>
                <c:pt idx="2340">
                  <c:v>45.198000000000093</c:v>
                </c:pt>
                <c:pt idx="2341">
                  <c:v>45.173000000000002</c:v>
                </c:pt>
                <c:pt idx="2342">
                  <c:v>45.148000000000003</c:v>
                </c:pt>
                <c:pt idx="2343">
                  <c:v>45.122000000000092</c:v>
                </c:pt>
                <c:pt idx="2344">
                  <c:v>45.097000000000001</c:v>
                </c:pt>
                <c:pt idx="2345">
                  <c:v>45.071000000000005</c:v>
                </c:pt>
                <c:pt idx="2346">
                  <c:v>45.046000000000006</c:v>
                </c:pt>
                <c:pt idx="2347">
                  <c:v>45.021000000000001</c:v>
                </c:pt>
                <c:pt idx="2348">
                  <c:v>44.995000000000012</c:v>
                </c:pt>
                <c:pt idx="2349">
                  <c:v>44.97</c:v>
                </c:pt>
                <c:pt idx="2350">
                  <c:v>44.945</c:v>
                </c:pt>
                <c:pt idx="2351">
                  <c:v>44.919000000000004</c:v>
                </c:pt>
                <c:pt idx="2352">
                  <c:v>44.894000000000005</c:v>
                </c:pt>
                <c:pt idx="2353">
                  <c:v>44.869</c:v>
                </c:pt>
                <c:pt idx="2354">
                  <c:v>44.843000000000004</c:v>
                </c:pt>
                <c:pt idx="2355">
                  <c:v>44.817999999999998</c:v>
                </c:pt>
                <c:pt idx="2356">
                  <c:v>44.793000000000013</c:v>
                </c:pt>
                <c:pt idx="2357">
                  <c:v>44.767000000000003</c:v>
                </c:pt>
                <c:pt idx="2358">
                  <c:v>44.742000000000012</c:v>
                </c:pt>
                <c:pt idx="2359">
                  <c:v>44.716000000000001</c:v>
                </c:pt>
                <c:pt idx="2360">
                  <c:v>44.691000000000003</c:v>
                </c:pt>
                <c:pt idx="2361">
                  <c:v>44.666000000000011</c:v>
                </c:pt>
                <c:pt idx="2362">
                  <c:v>44.64</c:v>
                </c:pt>
                <c:pt idx="2363">
                  <c:v>44.615000000000002</c:v>
                </c:pt>
                <c:pt idx="2364">
                  <c:v>44.59</c:v>
                </c:pt>
                <c:pt idx="2365">
                  <c:v>44.564</c:v>
                </c:pt>
                <c:pt idx="2366">
                  <c:v>44.539000000000001</c:v>
                </c:pt>
                <c:pt idx="2367">
                  <c:v>44.513999999999996</c:v>
                </c:pt>
                <c:pt idx="2368">
                  <c:v>44.488</c:v>
                </c:pt>
                <c:pt idx="2369">
                  <c:v>44.463000000000001</c:v>
                </c:pt>
                <c:pt idx="2370">
                  <c:v>44.438000000000002</c:v>
                </c:pt>
                <c:pt idx="2371">
                  <c:v>44.411999999999999</c:v>
                </c:pt>
                <c:pt idx="2372">
                  <c:v>44.386999999999993</c:v>
                </c:pt>
                <c:pt idx="2373">
                  <c:v>44.361000000000004</c:v>
                </c:pt>
                <c:pt idx="2374">
                  <c:v>44.336000000000006</c:v>
                </c:pt>
                <c:pt idx="2375">
                  <c:v>44.310999999999993</c:v>
                </c:pt>
                <c:pt idx="2376">
                  <c:v>44.285000000000011</c:v>
                </c:pt>
                <c:pt idx="2377">
                  <c:v>44.260000000000012</c:v>
                </c:pt>
                <c:pt idx="2378">
                  <c:v>44.235000000000063</c:v>
                </c:pt>
                <c:pt idx="2379">
                  <c:v>44.209000000000003</c:v>
                </c:pt>
                <c:pt idx="2380">
                  <c:v>44.184000000000005</c:v>
                </c:pt>
                <c:pt idx="2381">
                  <c:v>44.159000000000006</c:v>
                </c:pt>
                <c:pt idx="2382">
                  <c:v>44.133000000000003</c:v>
                </c:pt>
                <c:pt idx="2383">
                  <c:v>44.108000000000011</c:v>
                </c:pt>
                <c:pt idx="2384">
                  <c:v>44.083000000000006</c:v>
                </c:pt>
                <c:pt idx="2385">
                  <c:v>44.056999999999995</c:v>
                </c:pt>
                <c:pt idx="2386">
                  <c:v>44.032000000000011</c:v>
                </c:pt>
                <c:pt idx="2387">
                  <c:v>44.006</c:v>
                </c:pt>
                <c:pt idx="2388">
                  <c:v>43.980999999999995</c:v>
                </c:pt>
                <c:pt idx="2389">
                  <c:v>43.955999999999996</c:v>
                </c:pt>
                <c:pt idx="2390">
                  <c:v>43.93</c:v>
                </c:pt>
                <c:pt idx="2391">
                  <c:v>43.905000000000001</c:v>
                </c:pt>
                <c:pt idx="2392">
                  <c:v>43.879999999999995</c:v>
                </c:pt>
                <c:pt idx="2393">
                  <c:v>43.853999999999999</c:v>
                </c:pt>
                <c:pt idx="2394">
                  <c:v>43.829000000000001</c:v>
                </c:pt>
                <c:pt idx="2395">
                  <c:v>43.803999999999995</c:v>
                </c:pt>
                <c:pt idx="2396">
                  <c:v>43.778000000000013</c:v>
                </c:pt>
                <c:pt idx="2397">
                  <c:v>43.753</c:v>
                </c:pt>
                <c:pt idx="2398">
                  <c:v>43.727000000000011</c:v>
                </c:pt>
                <c:pt idx="2399">
                  <c:v>43.702000000000012</c:v>
                </c:pt>
                <c:pt idx="2400">
                  <c:v>43.677</c:v>
                </c:pt>
                <c:pt idx="2401">
                  <c:v>43.650999999999996</c:v>
                </c:pt>
                <c:pt idx="2402">
                  <c:v>43.626000000000012</c:v>
                </c:pt>
                <c:pt idx="2403">
                  <c:v>43.601000000000006</c:v>
                </c:pt>
                <c:pt idx="2404">
                  <c:v>43.575000000000003</c:v>
                </c:pt>
                <c:pt idx="2405">
                  <c:v>43.55</c:v>
                </c:pt>
                <c:pt idx="2406">
                  <c:v>43.55</c:v>
                </c:pt>
                <c:pt idx="2407">
                  <c:v>43.499000000000002</c:v>
                </c:pt>
                <c:pt idx="2408">
                  <c:v>43.499000000000002</c:v>
                </c:pt>
                <c:pt idx="2409">
                  <c:v>43.474000000000004</c:v>
                </c:pt>
                <c:pt idx="2410">
                  <c:v>43.449000000000005</c:v>
                </c:pt>
                <c:pt idx="2411">
                  <c:v>43.423000000000002</c:v>
                </c:pt>
                <c:pt idx="2412">
                  <c:v>43.398000000000003</c:v>
                </c:pt>
                <c:pt idx="2413">
                  <c:v>43.373000000000005</c:v>
                </c:pt>
                <c:pt idx="2414">
                  <c:v>43.346999999999994</c:v>
                </c:pt>
                <c:pt idx="2415">
                  <c:v>43.322000000000003</c:v>
                </c:pt>
                <c:pt idx="2416">
                  <c:v>43.296000000000063</c:v>
                </c:pt>
                <c:pt idx="2417">
                  <c:v>43.271000000000001</c:v>
                </c:pt>
                <c:pt idx="2418">
                  <c:v>43.271000000000001</c:v>
                </c:pt>
                <c:pt idx="2419">
                  <c:v>43.246000000000002</c:v>
                </c:pt>
                <c:pt idx="2420">
                  <c:v>43.220000000000013</c:v>
                </c:pt>
                <c:pt idx="2421">
                  <c:v>43.195000000000093</c:v>
                </c:pt>
                <c:pt idx="2422">
                  <c:v>43.17</c:v>
                </c:pt>
                <c:pt idx="2423">
                  <c:v>43.17</c:v>
                </c:pt>
                <c:pt idx="2424">
                  <c:v>43.144000000000005</c:v>
                </c:pt>
                <c:pt idx="2425">
                  <c:v>43.119</c:v>
                </c:pt>
                <c:pt idx="2426">
                  <c:v>43.094000000000001</c:v>
                </c:pt>
                <c:pt idx="2427">
                  <c:v>43.068000000000012</c:v>
                </c:pt>
                <c:pt idx="2428">
                  <c:v>43.068000000000012</c:v>
                </c:pt>
                <c:pt idx="2429">
                  <c:v>43.043000000000006</c:v>
                </c:pt>
                <c:pt idx="2430">
                  <c:v>43.016999999999996</c:v>
                </c:pt>
                <c:pt idx="2431">
                  <c:v>42.992000000000012</c:v>
                </c:pt>
                <c:pt idx="2432">
                  <c:v>42.992000000000012</c:v>
                </c:pt>
                <c:pt idx="2433">
                  <c:v>42.967000000000006</c:v>
                </c:pt>
                <c:pt idx="2434">
                  <c:v>42.940999999999995</c:v>
                </c:pt>
                <c:pt idx="2435">
                  <c:v>42.940999999999995</c:v>
                </c:pt>
                <c:pt idx="2436">
                  <c:v>42.916000000000004</c:v>
                </c:pt>
                <c:pt idx="2437">
                  <c:v>42.891000000000005</c:v>
                </c:pt>
                <c:pt idx="2438">
                  <c:v>42.891000000000005</c:v>
                </c:pt>
                <c:pt idx="2439">
                  <c:v>42.865000000000002</c:v>
                </c:pt>
                <c:pt idx="2440">
                  <c:v>42.839999999999996</c:v>
                </c:pt>
                <c:pt idx="2441">
                  <c:v>42.839999999999996</c:v>
                </c:pt>
                <c:pt idx="2442">
                  <c:v>42.814999999999998</c:v>
                </c:pt>
                <c:pt idx="2443">
                  <c:v>42.789000000000001</c:v>
                </c:pt>
                <c:pt idx="2444">
                  <c:v>42.789000000000001</c:v>
                </c:pt>
                <c:pt idx="2445">
                  <c:v>42.764000000000003</c:v>
                </c:pt>
                <c:pt idx="2446">
                  <c:v>42.764000000000003</c:v>
                </c:pt>
                <c:pt idx="2447">
                  <c:v>42.739000000000011</c:v>
                </c:pt>
                <c:pt idx="2448">
                  <c:v>42.739000000000011</c:v>
                </c:pt>
                <c:pt idx="2449">
                  <c:v>42.713000000000001</c:v>
                </c:pt>
                <c:pt idx="2450">
                  <c:v>42.688000000000002</c:v>
                </c:pt>
                <c:pt idx="2451">
                  <c:v>42.688000000000002</c:v>
                </c:pt>
                <c:pt idx="2452">
                  <c:v>42.663000000000011</c:v>
                </c:pt>
                <c:pt idx="2453">
                  <c:v>42.663000000000011</c:v>
                </c:pt>
                <c:pt idx="2454">
                  <c:v>42.637</c:v>
                </c:pt>
                <c:pt idx="2455">
                  <c:v>42.637</c:v>
                </c:pt>
                <c:pt idx="2456">
                  <c:v>42.612000000000002</c:v>
                </c:pt>
                <c:pt idx="2457">
                  <c:v>42.612000000000002</c:v>
                </c:pt>
                <c:pt idx="2458">
                  <c:v>42.586000000000006</c:v>
                </c:pt>
                <c:pt idx="2459">
                  <c:v>42.586000000000006</c:v>
                </c:pt>
                <c:pt idx="2460">
                  <c:v>42.561</c:v>
                </c:pt>
                <c:pt idx="2461">
                  <c:v>42.561</c:v>
                </c:pt>
                <c:pt idx="2462">
                  <c:v>42.536000000000001</c:v>
                </c:pt>
                <c:pt idx="2463">
                  <c:v>42.536000000000001</c:v>
                </c:pt>
                <c:pt idx="2464">
                  <c:v>42.536000000000001</c:v>
                </c:pt>
                <c:pt idx="2465">
                  <c:v>42.51</c:v>
                </c:pt>
                <c:pt idx="2466">
                  <c:v>42.51</c:v>
                </c:pt>
                <c:pt idx="2467">
                  <c:v>42.484999999999999</c:v>
                </c:pt>
                <c:pt idx="2468">
                  <c:v>42.484999999999999</c:v>
                </c:pt>
                <c:pt idx="2469">
                  <c:v>42.484999999999999</c:v>
                </c:pt>
                <c:pt idx="2470">
                  <c:v>42.484999999999999</c:v>
                </c:pt>
                <c:pt idx="2471">
                  <c:v>42.46</c:v>
                </c:pt>
                <c:pt idx="2472">
                  <c:v>42.46</c:v>
                </c:pt>
                <c:pt idx="2473">
                  <c:v>42.46</c:v>
                </c:pt>
                <c:pt idx="2474">
                  <c:v>42.434000000000005</c:v>
                </c:pt>
                <c:pt idx="2475">
                  <c:v>42.434000000000005</c:v>
                </c:pt>
                <c:pt idx="2476">
                  <c:v>42.434000000000005</c:v>
                </c:pt>
                <c:pt idx="2477">
                  <c:v>42.434000000000005</c:v>
                </c:pt>
                <c:pt idx="2478">
                  <c:v>42.434000000000005</c:v>
                </c:pt>
                <c:pt idx="2479">
                  <c:v>42.434000000000005</c:v>
                </c:pt>
                <c:pt idx="2480">
                  <c:v>42.434000000000005</c:v>
                </c:pt>
                <c:pt idx="2481">
                  <c:v>42.409000000000006</c:v>
                </c:pt>
                <c:pt idx="2482">
                  <c:v>42.409000000000006</c:v>
                </c:pt>
                <c:pt idx="2483">
                  <c:v>42.409000000000006</c:v>
                </c:pt>
                <c:pt idx="2484">
                  <c:v>42.409000000000006</c:v>
                </c:pt>
                <c:pt idx="2485">
                  <c:v>42.409000000000006</c:v>
                </c:pt>
                <c:pt idx="2486">
                  <c:v>42.409000000000006</c:v>
                </c:pt>
                <c:pt idx="2487">
                  <c:v>42.434000000000005</c:v>
                </c:pt>
                <c:pt idx="2488">
                  <c:v>42.434000000000005</c:v>
                </c:pt>
                <c:pt idx="2489">
                  <c:v>42.434000000000005</c:v>
                </c:pt>
                <c:pt idx="2490">
                  <c:v>42.434000000000005</c:v>
                </c:pt>
                <c:pt idx="2491">
                  <c:v>42.434000000000005</c:v>
                </c:pt>
                <c:pt idx="2492">
                  <c:v>42.434000000000005</c:v>
                </c:pt>
                <c:pt idx="2493">
                  <c:v>42.434000000000005</c:v>
                </c:pt>
                <c:pt idx="2494">
                  <c:v>42.46</c:v>
                </c:pt>
                <c:pt idx="2495">
                  <c:v>42.46</c:v>
                </c:pt>
                <c:pt idx="2496">
                  <c:v>42.46</c:v>
                </c:pt>
                <c:pt idx="2497">
                  <c:v>42.46</c:v>
                </c:pt>
                <c:pt idx="2498">
                  <c:v>42.484999999999999</c:v>
                </c:pt>
                <c:pt idx="2499">
                  <c:v>42.484999999999999</c:v>
                </c:pt>
                <c:pt idx="2500">
                  <c:v>42.484999999999999</c:v>
                </c:pt>
                <c:pt idx="2501">
                  <c:v>42.51</c:v>
                </c:pt>
                <c:pt idx="2502">
                  <c:v>42.51</c:v>
                </c:pt>
                <c:pt idx="2503">
                  <c:v>42.536000000000001</c:v>
                </c:pt>
                <c:pt idx="2504">
                  <c:v>42.536000000000001</c:v>
                </c:pt>
                <c:pt idx="2505">
                  <c:v>42.536000000000001</c:v>
                </c:pt>
                <c:pt idx="2506">
                  <c:v>42.561</c:v>
                </c:pt>
                <c:pt idx="2507">
                  <c:v>42.561</c:v>
                </c:pt>
                <c:pt idx="2508">
                  <c:v>42.586000000000006</c:v>
                </c:pt>
                <c:pt idx="2509">
                  <c:v>42.586000000000006</c:v>
                </c:pt>
                <c:pt idx="2510">
                  <c:v>42.612000000000002</c:v>
                </c:pt>
                <c:pt idx="2511">
                  <c:v>42.612000000000002</c:v>
                </c:pt>
                <c:pt idx="2512">
                  <c:v>42.637</c:v>
                </c:pt>
                <c:pt idx="2513">
                  <c:v>42.663000000000011</c:v>
                </c:pt>
                <c:pt idx="2514">
                  <c:v>42.663000000000011</c:v>
                </c:pt>
                <c:pt idx="2515">
                  <c:v>42.688000000000002</c:v>
                </c:pt>
                <c:pt idx="2516">
                  <c:v>42.713000000000001</c:v>
                </c:pt>
                <c:pt idx="2517">
                  <c:v>42.713000000000001</c:v>
                </c:pt>
                <c:pt idx="2518">
                  <c:v>42.739000000000011</c:v>
                </c:pt>
                <c:pt idx="2519">
                  <c:v>42.764000000000003</c:v>
                </c:pt>
                <c:pt idx="2520">
                  <c:v>42.764000000000003</c:v>
                </c:pt>
                <c:pt idx="2521">
                  <c:v>42.789000000000001</c:v>
                </c:pt>
                <c:pt idx="2522">
                  <c:v>42.814999999999998</c:v>
                </c:pt>
                <c:pt idx="2523">
                  <c:v>42.839999999999996</c:v>
                </c:pt>
                <c:pt idx="2524">
                  <c:v>42.839999999999996</c:v>
                </c:pt>
                <c:pt idx="2525">
                  <c:v>42.865000000000002</c:v>
                </c:pt>
                <c:pt idx="2526">
                  <c:v>42.891000000000005</c:v>
                </c:pt>
                <c:pt idx="2527">
                  <c:v>42.916000000000004</c:v>
                </c:pt>
                <c:pt idx="2528">
                  <c:v>42.940999999999995</c:v>
                </c:pt>
                <c:pt idx="2529">
                  <c:v>42.967000000000006</c:v>
                </c:pt>
                <c:pt idx="2530">
                  <c:v>42.992000000000012</c:v>
                </c:pt>
                <c:pt idx="2531">
                  <c:v>43.016999999999996</c:v>
                </c:pt>
                <c:pt idx="2532">
                  <c:v>43.043000000000006</c:v>
                </c:pt>
                <c:pt idx="2533">
                  <c:v>43.043000000000006</c:v>
                </c:pt>
                <c:pt idx="2534">
                  <c:v>43.068000000000012</c:v>
                </c:pt>
                <c:pt idx="2535">
                  <c:v>43.094000000000001</c:v>
                </c:pt>
                <c:pt idx="2536">
                  <c:v>43.119</c:v>
                </c:pt>
                <c:pt idx="2537">
                  <c:v>43.144000000000005</c:v>
                </c:pt>
                <c:pt idx="2538">
                  <c:v>43.17</c:v>
                </c:pt>
                <c:pt idx="2539">
                  <c:v>43.195000000000093</c:v>
                </c:pt>
                <c:pt idx="2540">
                  <c:v>43.246000000000002</c:v>
                </c:pt>
                <c:pt idx="2541">
                  <c:v>43.271000000000001</c:v>
                </c:pt>
                <c:pt idx="2542">
                  <c:v>43.296000000000063</c:v>
                </c:pt>
                <c:pt idx="2543">
                  <c:v>43.322000000000003</c:v>
                </c:pt>
                <c:pt idx="2544">
                  <c:v>43.346999999999994</c:v>
                </c:pt>
                <c:pt idx="2545">
                  <c:v>43.373000000000005</c:v>
                </c:pt>
                <c:pt idx="2546">
                  <c:v>43.398000000000003</c:v>
                </c:pt>
                <c:pt idx="2547">
                  <c:v>43.423000000000002</c:v>
                </c:pt>
                <c:pt idx="2548">
                  <c:v>43.474000000000004</c:v>
                </c:pt>
                <c:pt idx="2549">
                  <c:v>43.499000000000002</c:v>
                </c:pt>
                <c:pt idx="2550">
                  <c:v>43.525000000000013</c:v>
                </c:pt>
                <c:pt idx="2551">
                  <c:v>43.55</c:v>
                </c:pt>
                <c:pt idx="2552">
                  <c:v>43.575000000000003</c:v>
                </c:pt>
                <c:pt idx="2553">
                  <c:v>43.626000000000012</c:v>
                </c:pt>
                <c:pt idx="2554">
                  <c:v>43.650999999999996</c:v>
                </c:pt>
                <c:pt idx="2555">
                  <c:v>43.677</c:v>
                </c:pt>
                <c:pt idx="2556">
                  <c:v>43.702000000000012</c:v>
                </c:pt>
                <c:pt idx="2557">
                  <c:v>43.753</c:v>
                </c:pt>
                <c:pt idx="2558">
                  <c:v>43.778000000000013</c:v>
                </c:pt>
                <c:pt idx="2559">
                  <c:v>43.803999999999995</c:v>
                </c:pt>
                <c:pt idx="2560">
                  <c:v>43.853999999999999</c:v>
                </c:pt>
                <c:pt idx="2561">
                  <c:v>43.879999999999995</c:v>
                </c:pt>
                <c:pt idx="2562">
                  <c:v>43.905000000000001</c:v>
                </c:pt>
                <c:pt idx="2563">
                  <c:v>43.955999999999996</c:v>
                </c:pt>
                <c:pt idx="2564">
                  <c:v>43.980999999999995</c:v>
                </c:pt>
                <c:pt idx="2565">
                  <c:v>44.006</c:v>
                </c:pt>
                <c:pt idx="2566">
                  <c:v>44.056999999999995</c:v>
                </c:pt>
                <c:pt idx="2567">
                  <c:v>44.083000000000006</c:v>
                </c:pt>
                <c:pt idx="2568">
                  <c:v>44.133000000000003</c:v>
                </c:pt>
                <c:pt idx="2569">
                  <c:v>44.159000000000006</c:v>
                </c:pt>
                <c:pt idx="2570">
                  <c:v>44.184000000000005</c:v>
                </c:pt>
                <c:pt idx="2571">
                  <c:v>44.235000000000063</c:v>
                </c:pt>
                <c:pt idx="2572">
                  <c:v>44.260000000000012</c:v>
                </c:pt>
                <c:pt idx="2573">
                  <c:v>44.310999999999993</c:v>
                </c:pt>
                <c:pt idx="2574">
                  <c:v>44.336000000000006</c:v>
                </c:pt>
                <c:pt idx="2575">
                  <c:v>44.386999999999993</c:v>
                </c:pt>
                <c:pt idx="2576">
                  <c:v>44.411999999999999</c:v>
                </c:pt>
                <c:pt idx="2577">
                  <c:v>44.463000000000001</c:v>
                </c:pt>
                <c:pt idx="2578">
                  <c:v>44.488</c:v>
                </c:pt>
                <c:pt idx="2579">
                  <c:v>44.539000000000001</c:v>
                </c:pt>
                <c:pt idx="2580">
                  <c:v>44.564</c:v>
                </c:pt>
                <c:pt idx="2581">
                  <c:v>44.615000000000002</c:v>
                </c:pt>
                <c:pt idx="2582">
                  <c:v>44.64</c:v>
                </c:pt>
                <c:pt idx="2583">
                  <c:v>44.691000000000003</c:v>
                </c:pt>
                <c:pt idx="2584">
                  <c:v>44.716000000000001</c:v>
                </c:pt>
                <c:pt idx="2585">
                  <c:v>44.767000000000003</c:v>
                </c:pt>
                <c:pt idx="2586">
                  <c:v>44.793000000000013</c:v>
                </c:pt>
                <c:pt idx="2587">
                  <c:v>44.843000000000004</c:v>
                </c:pt>
                <c:pt idx="2588">
                  <c:v>44.869</c:v>
                </c:pt>
                <c:pt idx="2589">
                  <c:v>44.919000000000004</c:v>
                </c:pt>
                <c:pt idx="2590">
                  <c:v>44.945</c:v>
                </c:pt>
                <c:pt idx="2591">
                  <c:v>44.995000000000012</c:v>
                </c:pt>
                <c:pt idx="2592">
                  <c:v>45.046000000000006</c:v>
                </c:pt>
                <c:pt idx="2593">
                  <c:v>45.071000000000005</c:v>
                </c:pt>
                <c:pt idx="2594">
                  <c:v>45.122000000000092</c:v>
                </c:pt>
                <c:pt idx="2595">
                  <c:v>45.173000000000002</c:v>
                </c:pt>
                <c:pt idx="2596">
                  <c:v>45.198000000000093</c:v>
                </c:pt>
                <c:pt idx="2597">
                  <c:v>45.249000000000002</c:v>
                </c:pt>
                <c:pt idx="2598">
                  <c:v>45.274000000000001</c:v>
                </c:pt>
                <c:pt idx="2599">
                  <c:v>45.325000000000003</c:v>
                </c:pt>
                <c:pt idx="2600">
                  <c:v>45.376000000000005</c:v>
                </c:pt>
                <c:pt idx="2601">
                  <c:v>45.400999999999996</c:v>
                </c:pt>
                <c:pt idx="2602">
                  <c:v>45.451999999999998</c:v>
                </c:pt>
                <c:pt idx="2603">
                  <c:v>45.502000000000002</c:v>
                </c:pt>
                <c:pt idx="2604">
                  <c:v>45.528000000000013</c:v>
                </c:pt>
                <c:pt idx="2605">
                  <c:v>45.579000000000001</c:v>
                </c:pt>
                <c:pt idx="2606">
                  <c:v>45.604000000000006</c:v>
                </c:pt>
                <c:pt idx="2607">
                  <c:v>45.655000000000001</c:v>
                </c:pt>
                <c:pt idx="2608">
                  <c:v>45.705000000000013</c:v>
                </c:pt>
                <c:pt idx="2609">
                  <c:v>45.756</c:v>
                </c:pt>
                <c:pt idx="2610">
                  <c:v>45.781000000000006</c:v>
                </c:pt>
                <c:pt idx="2611">
                  <c:v>45.832000000000001</c:v>
                </c:pt>
                <c:pt idx="2612">
                  <c:v>45.882999999999996</c:v>
                </c:pt>
                <c:pt idx="2613">
                  <c:v>45.908000000000001</c:v>
                </c:pt>
                <c:pt idx="2614">
                  <c:v>45.958999999999996</c:v>
                </c:pt>
                <c:pt idx="2615">
                  <c:v>46.01</c:v>
                </c:pt>
                <c:pt idx="2616">
                  <c:v>46.035000000000011</c:v>
                </c:pt>
                <c:pt idx="2617">
                  <c:v>46.086000000000006</c:v>
                </c:pt>
                <c:pt idx="2618">
                  <c:v>46.136000000000003</c:v>
                </c:pt>
                <c:pt idx="2619">
                  <c:v>46.162000000000013</c:v>
                </c:pt>
                <c:pt idx="2620">
                  <c:v>46.212000000000003</c:v>
                </c:pt>
                <c:pt idx="2621">
                  <c:v>46.263000000000012</c:v>
                </c:pt>
                <c:pt idx="2622">
                  <c:v>46.313999999999993</c:v>
                </c:pt>
                <c:pt idx="2623">
                  <c:v>46.339000000000006</c:v>
                </c:pt>
                <c:pt idx="2624">
                  <c:v>46.39</c:v>
                </c:pt>
                <c:pt idx="2625">
                  <c:v>46.440999999999995</c:v>
                </c:pt>
                <c:pt idx="2626">
                  <c:v>46.466000000000001</c:v>
                </c:pt>
                <c:pt idx="2627">
                  <c:v>46.516999999999996</c:v>
                </c:pt>
                <c:pt idx="2628">
                  <c:v>46.568000000000012</c:v>
                </c:pt>
                <c:pt idx="2629">
                  <c:v>46.618000000000002</c:v>
                </c:pt>
                <c:pt idx="2630">
                  <c:v>46.644000000000005</c:v>
                </c:pt>
                <c:pt idx="2631">
                  <c:v>46.694000000000003</c:v>
                </c:pt>
                <c:pt idx="2632">
                  <c:v>46.745000000000012</c:v>
                </c:pt>
                <c:pt idx="2633">
                  <c:v>46.77</c:v>
                </c:pt>
                <c:pt idx="2634">
                  <c:v>46.821000000000005</c:v>
                </c:pt>
                <c:pt idx="2635">
                  <c:v>46.872</c:v>
                </c:pt>
                <c:pt idx="2636">
                  <c:v>46.922000000000011</c:v>
                </c:pt>
                <c:pt idx="2637">
                  <c:v>46.948</c:v>
                </c:pt>
                <c:pt idx="2638">
                  <c:v>46.999000000000002</c:v>
                </c:pt>
                <c:pt idx="2639">
                  <c:v>47.049000000000007</c:v>
                </c:pt>
                <c:pt idx="2640">
                  <c:v>47.1</c:v>
                </c:pt>
                <c:pt idx="2641">
                  <c:v>47.125000000000092</c:v>
                </c:pt>
                <c:pt idx="2642">
                  <c:v>47.176000000000002</c:v>
                </c:pt>
                <c:pt idx="2643">
                  <c:v>47.201000000000001</c:v>
                </c:pt>
                <c:pt idx="2644">
                  <c:v>47.252000000000002</c:v>
                </c:pt>
                <c:pt idx="2645">
                  <c:v>47.303000000000004</c:v>
                </c:pt>
                <c:pt idx="2646">
                  <c:v>47.328000000000003</c:v>
                </c:pt>
                <c:pt idx="2647">
                  <c:v>47.379000000000005</c:v>
                </c:pt>
                <c:pt idx="2648">
                  <c:v>47.43</c:v>
                </c:pt>
                <c:pt idx="2649">
                  <c:v>47.454999999999998</c:v>
                </c:pt>
                <c:pt idx="2650">
                  <c:v>47.506</c:v>
                </c:pt>
                <c:pt idx="2651">
                  <c:v>47.556000000000004</c:v>
                </c:pt>
                <c:pt idx="2652">
                  <c:v>47.582000000000001</c:v>
                </c:pt>
                <c:pt idx="2653">
                  <c:v>47.633000000000003</c:v>
                </c:pt>
                <c:pt idx="2654">
                  <c:v>47.658000000000001</c:v>
                </c:pt>
                <c:pt idx="2655">
                  <c:v>47.709000000000003</c:v>
                </c:pt>
                <c:pt idx="2656">
                  <c:v>47.759</c:v>
                </c:pt>
                <c:pt idx="2657">
                  <c:v>47.785000000000011</c:v>
                </c:pt>
                <c:pt idx="2658">
                  <c:v>47.835000000000001</c:v>
                </c:pt>
                <c:pt idx="2659">
                  <c:v>47.861000000000004</c:v>
                </c:pt>
                <c:pt idx="2660">
                  <c:v>47.910999999999994</c:v>
                </c:pt>
                <c:pt idx="2661">
                  <c:v>47.937000000000005</c:v>
                </c:pt>
                <c:pt idx="2662">
                  <c:v>47.988</c:v>
                </c:pt>
                <c:pt idx="2663">
                  <c:v>48.013000000000005</c:v>
                </c:pt>
                <c:pt idx="2664">
                  <c:v>48.038000000000011</c:v>
                </c:pt>
                <c:pt idx="2665">
                  <c:v>48.089000000000006</c:v>
                </c:pt>
                <c:pt idx="2666">
                  <c:v>48.114000000000004</c:v>
                </c:pt>
                <c:pt idx="2667">
                  <c:v>48.14</c:v>
                </c:pt>
                <c:pt idx="2668">
                  <c:v>48.190000000000012</c:v>
                </c:pt>
                <c:pt idx="2669">
                  <c:v>48.216000000000001</c:v>
                </c:pt>
                <c:pt idx="2670">
                  <c:v>48.266000000000012</c:v>
                </c:pt>
                <c:pt idx="2671">
                  <c:v>48.292000000000108</c:v>
                </c:pt>
                <c:pt idx="2672">
                  <c:v>48.316999999999993</c:v>
                </c:pt>
                <c:pt idx="2673">
                  <c:v>48.343000000000004</c:v>
                </c:pt>
                <c:pt idx="2674">
                  <c:v>48.393000000000001</c:v>
                </c:pt>
                <c:pt idx="2675">
                  <c:v>48.419000000000004</c:v>
                </c:pt>
                <c:pt idx="2676">
                  <c:v>48.443999999999996</c:v>
                </c:pt>
                <c:pt idx="2677">
                  <c:v>48.495000000000012</c:v>
                </c:pt>
                <c:pt idx="2678">
                  <c:v>48.52</c:v>
                </c:pt>
                <c:pt idx="2679">
                  <c:v>48.545000000000002</c:v>
                </c:pt>
                <c:pt idx="2680">
                  <c:v>48.571000000000005</c:v>
                </c:pt>
                <c:pt idx="2681">
                  <c:v>48.596000000000011</c:v>
                </c:pt>
                <c:pt idx="2682">
                  <c:v>48.621000000000002</c:v>
                </c:pt>
                <c:pt idx="2683">
                  <c:v>48.672000000000011</c:v>
                </c:pt>
                <c:pt idx="2684">
                  <c:v>48.697000000000003</c:v>
                </c:pt>
                <c:pt idx="2685">
                  <c:v>48.723000000000013</c:v>
                </c:pt>
                <c:pt idx="2686">
                  <c:v>48.748000000000012</c:v>
                </c:pt>
                <c:pt idx="2687">
                  <c:v>48.774000000000001</c:v>
                </c:pt>
                <c:pt idx="2688">
                  <c:v>48.799000000000063</c:v>
                </c:pt>
                <c:pt idx="2689">
                  <c:v>48.824000000000005</c:v>
                </c:pt>
                <c:pt idx="2690">
                  <c:v>48.849999999999994</c:v>
                </c:pt>
                <c:pt idx="2691">
                  <c:v>48.875</c:v>
                </c:pt>
                <c:pt idx="2692">
                  <c:v>48.926000000000002</c:v>
                </c:pt>
                <c:pt idx="2693">
                  <c:v>48.926000000000002</c:v>
                </c:pt>
                <c:pt idx="2694">
                  <c:v>48.976000000000006</c:v>
                </c:pt>
                <c:pt idx="2695">
                  <c:v>48.976000000000006</c:v>
                </c:pt>
                <c:pt idx="2696">
                  <c:v>49.002000000000002</c:v>
                </c:pt>
                <c:pt idx="2697">
                  <c:v>49.027000000000001</c:v>
                </c:pt>
                <c:pt idx="2698">
                  <c:v>49.053000000000004</c:v>
                </c:pt>
                <c:pt idx="2699">
                  <c:v>49.078000000000003</c:v>
                </c:pt>
                <c:pt idx="2700">
                  <c:v>49.103000000000002</c:v>
                </c:pt>
                <c:pt idx="2701">
                  <c:v>49.129000000000012</c:v>
                </c:pt>
                <c:pt idx="2702">
                  <c:v>49.153999999999996</c:v>
                </c:pt>
                <c:pt idx="2703">
                  <c:v>49.179000000000002</c:v>
                </c:pt>
                <c:pt idx="2704">
                  <c:v>49.205000000000013</c:v>
                </c:pt>
                <c:pt idx="2705">
                  <c:v>49.230000000000011</c:v>
                </c:pt>
                <c:pt idx="2706">
                  <c:v>49.230000000000011</c:v>
                </c:pt>
                <c:pt idx="2707">
                  <c:v>49.255000000000003</c:v>
                </c:pt>
                <c:pt idx="2708">
                  <c:v>49.281000000000006</c:v>
                </c:pt>
                <c:pt idx="2709">
                  <c:v>49.306000000000004</c:v>
                </c:pt>
                <c:pt idx="2710">
                  <c:v>49.330999999999996</c:v>
                </c:pt>
                <c:pt idx="2711">
                  <c:v>49.330999999999996</c:v>
                </c:pt>
                <c:pt idx="2712">
                  <c:v>49.356999999999999</c:v>
                </c:pt>
                <c:pt idx="2713">
                  <c:v>49.381999999999998</c:v>
                </c:pt>
                <c:pt idx="2714">
                  <c:v>49.381999999999998</c:v>
                </c:pt>
                <c:pt idx="2715">
                  <c:v>49.407000000000004</c:v>
                </c:pt>
                <c:pt idx="2716">
                  <c:v>49.433</c:v>
                </c:pt>
                <c:pt idx="2717">
                  <c:v>49.433</c:v>
                </c:pt>
                <c:pt idx="2718">
                  <c:v>49.457999999999998</c:v>
                </c:pt>
                <c:pt idx="2719">
                  <c:v>49.483999999999995</c:v>
                </c:pt>
                <c:pt idx="2720">
                  <c:v>49.483999999999995</c:v>
                </c:pt>
                <c:pt idx="2721">
                  <c:v>49.509</c:v>
                </c:pt>
                <c:pt idx="2722">
                  <c:v>49.509</c:v>
                </c:pt>
                <c:pt idx="2723">
                  <c:v>49.534000000000006</c:v>
                </c:pt>
                <c:pt idx="2724">
                  <c:v>49.534000000000006</c:v>
                </c:pt>
                <c:pt idx="2725">
                  <c:v>49.56</c:v>
                </c:pt>
                <c:pt idx="2726">
                  <c:v>49.56</c:v>
                </c:pt>
                <c:pt idx="2727">
                  <c:v>49.585000000000001</c:v>
                </c:pt>
                <c:pt idx="2728">
                  <c:v>49.585000000000001</c:v>
                </c:pt>
                <c:pt idx="2729">
                  <c:v>49.585000000000001</c:v>
                </c:pt>
                <c:pt idx="2730">
                  <c:v>49.61</c:v>
                </c:pt>
                <c:pt idx="2731">
                  <c:v>49.61</c:v>
                </c:pt>
                <c:pt idx="2732">
                  <c:v>49.61</c:v>
                </c:pt>
                <c:pt idx="2733">
                  <c:v>49.636000000000003</c:v>
                </c:pt>
                <c:pt idx="2734">
                  <c:v>49.636000000000003</c:v>
                </c:pt>
                <c:pt idx="2735">
                  <c:v>49.636000000000003</c:v>
                </c:pt>
                <c:pt idx="2736">
                  <c:v>49.661000000000001</c:v>
                </c:pt>
                <c:pt idx="2737">
                  <c:v>49.661000000000001</c:v>
                </c:pt>
                <c:pt idx="2738">
                  <c:v>49.661000000000001</c:v>
                </c:pt>
                <c:pt idx="2739">
                  <c:v>49.686</c:v>
                </c:pt>
                <c:pt idx="2740">
                  <c:v>49.686</c:v>
                </c:pt>
                <c:pt idx="2741">
                  <c:v>49.686</c:v>
                </c:pt>
                <c:pt idx="2742">
                  <c:v>49.686</c:v>
                </c:pt>
                <c:pt idx="2743">
                  <c:v>49.686</c:v>
                </c:pt>
                <c:pt idx="2744">
                  <c:v>49.686</c:v>
                </c:pt>
                <c:pt idx="2745">
                  <c:v>49.712000000000003</c:v>
                </c:pt>
                <c:pt idx="2746">
                  <c:v>49.712000000000003</c:v>
                </c:pt>
                <c:pt idx="2747">
                  <c:v>49.712000000000003</c:v>
                </c:pt>
                <c:pt idx="2748">
                  <c:v>49.712000000000003</c:v>
                </c:pt>
                <c:pt idx="2749">
                  <c:v>49.712000000000003</c:v>
                </c:pt>
                <c:pt idx="2750">
                  <c:v>49.712000000000003</c:v>
                </c:pt>
                <c:pt idx="2751">
                  <c:v>49.712000000000003</c:v>
                </c:pt>
                <c:pt idx="2752">
                  <c:v>49.712000000000003</c:v>
                </c:pt>
                <c:pt idx="2753">
                  <c:v>49.712000000000003</c:v>
                </c:pt>
                <c:pt idx="2754">
                  <c:v>49.712000000000003</c:v>
                </c:pt>
                <c:pt idx="2755">
                  <c:v>49.712000000000003</c:v>
                </c:pt>
                <c:pt idx="2756">
                  <c:v>49.712000000000003</c:v>
                </c:pt>
                <c:pt idx="2757">
                  <c:v>49.712000000000003</c:v>
                </c:pt>
                <c:pt idx="2758">
                  <c:v>49.712000000000003</c:v>
                </c:pt>
                <c:pt idx="2759">
                  <c:v>49.712000000000003</c:v>
                </c:pt>
                <c:pt idx="2760">
                  <c:v>49.712000000000003</c:v>
                </c:pt>
                <c:pt idx="2761">
                  <c:v>49.712000000000003</c:v>
                </c:pt>
                <c:pt idx="2762">
                  <c:v>49.712000000000003</c:v>
                </c:pt>
                <c:pt idx="2763">
                  <c:v>49.712000000000003</c:v>
                </c:pt>
                <c:pt idx="2764">
                  <c:v>49.686</c:v>
                </c:pt>
                <c:pt idx="2765">
                  <c:v>49.686</c:v>
                </c:pt>
                <c:pt idx="2766">
                  <c:v>49.686</c:v>
                </c:pt>
                <c:pt idx="2767">
                  <c:v>49.686</c:v>
                </c:pt>
                <c:pt idx="2768">
                  <c:v>49.661000000000001</c:v>
                </c:pt>
                <c:pt idx="2769">
                  <c:v>49.661000000000001</c:v>
                </c:pt>
                <c:pt idx="2770">
                  <c:v>49.661000000000001</c:v>
                </c:pt>
                <c:pt idx="2771">
                  <c:v>49.661000000000001</c:v>
                </c:pt>
                <c:pt idx="2772">
                  <c:v>49.661000000000001</c:v>
                </c:pt>
                <c:pt idx="2773">
                  <c:v>49.636000000000003</c:v>
                </c:pt>
                <c:pt idx="2774">
                  <c:v>49.636000000000003</c:v>
                </c:pt>
                <c:pt idx="2775">
                  <c:v>49.636000000000003</c:v>
                </c:pt>
                <c:pt idx="2776">
                  <c:v>49.61</c:v>
                </c:pt>
                <c:pt idx="2777">
                  <c:v>49.61</c:v>
                </c:pt>
                <c:pt idx="2778">
                  <c:v>49.61</c:v>
                </c:pt>
                <c:pt idx="2779">
                  <c:v>49.585000000000001</c:v>
                </c:pt>
                <c:pt idx="2780">
                  <c:v>49.585000000000001</c:v>
                </c:pt>
                <c:pt idx="2781">
                  <c:v>49.585000000000001</c:v>
                </c:pt>
                <c:pt idx="2782">
                  <c:v>49.585000000000001</c:v>
                </c:pt>
                <c:pt idx="2783">
                  <c:v>49.56</c:v>
                </c:pt>
                <c:pt idx="2784">
                  <c:v>49.56</c:v>
                </c:pt>
                <c:pt idx="2785">
                  <c:v>49.534000000000006</c:v>
                </c:pt>
                <c:pt idx="2786">
                  <c:v>49.534000000000006</c:v>
                </c:pt>
                <c:pt idx="2787">
                  <c:v>49.509</c:v>
                </c:pt>
                <c:pt idx="2788">
                  <c:v>49.509</c:v>
                </c:pt>
                <c:pt idx="2789">
                  <c:v>49.483999999999995</c:v>
                </c:pt>
                <c:pt idx="2790">
                  <c:v>49.483999999999995</c:v>
                </c:pt>
                <c:pt idx="2791">
                  <c:v>49.483999999999995</c:v>
                </c:pt>
                <c:pt idx="2792">
                  <c:v>49.457999999999998</c:v>
                </c:pt>
                <c:pt idx="2793">
                  <c:v>49.457999999999998</c:v>
                </c:pt>
                <c:pt idx="2794">
                  <c:v>49.433</c:v>
                </c:pt>
                <c:pt idx="2795">
                  <c:v>49.433</c:v>
                </c:pt>
                <c:pt idx="2796">
                  <c:v>49.407000000000004</c:v>
                </c:pt>
                <c:pt idx="2797">
                  <c:v>49.407000000000004</c:v>
                </c:pt>
                <c:pt idx="2798">
                  <c:v>49.381999999999998</c:v>
                </c:pt>
                <c:pt idx="2799">
                  <c:v>49.356999999999999</c:v>
                </c:pt>
                <c:pt idx="2800">
                  <c:v>49.356999999999999</c:v>
                </c:pt>
                <c:pt idx="2801">
                  <c:v>49.330999999999996</c:v>
                </c:pt>
                <c:pt idx="2802">
                  <c:v>49.330999999999996</c:v>
                </c:pt>
                <c:pt idx="2803">
                  <c:v>49.306000000000004</c:v>
                </c:pt>
                <c:pt idx="2804">
                  <c:v>49.306000000000004</c:v>
                </c:pt>
                <c:pt idx="2805">
                  <c:v>49.281000000000006</c:v>
                </c:pt>
                <c:pt idx="2806">
                  <c:v>49.255000000000003</c:v>
                </c:pt>
                <c:pt idx="2807">
                  <c:v>49.255000000000003</c:v>
                </c:pt>
                <c:pt idx="2808">
                  <c:v>49.230000000000011</c:v>
                </c:pt>
                <c:pt idx="2809">
                  <c:v>49.230000000000011</c:v>
                </c:pt>
                <c:pt idx="2810">
                  <c:v>49.205000000000013</c:v>
                </c:pt>
                <c:pt idx="2811">
                  <c:v>49.179000000000002</c:v>
                </c:pt>
                <c:pt idx="2812">
                  <c:v>49.179000000000002</c:v>
                </c:pt>
                <c:pt idx="2813">
                  <c:v>49.153999999999996</c:v>
                </c:pt>
                <c:pt idx="2814">
                  <c:v>49.129000000000012</c:v>
                </c:pt>
                <c:pt idx="2815">
                  <c:v>49.129000000000012</c:v>
                </c:pt>
                <c:pt idx="2816">
                  <c:v>49.103000000000002</c:v>
                </c:pt>
                <c:pt idx="2817">
                  <c:v>49.078000000000003</c:v>
                </c:pt>
                <c:pt idx="2818">
                  <c:v>49.078000000000003</c:v>
                </c:pt>
                <c:pt idx="2819">
                  <c:v>49.053000000000004</c:v>
                </c:pt>
                <c:pt idx="2820">
                  <c:v>49.027000000000001</c:v>
                </c:pt>
                <c:pt idx="2821">
                  <c:v>49.027000000000001</c:v>
                </c:pt>
                <c:pt idx="2822">
                  <c:v>49.002000000000002</c:v>
                </c:pt>
                <c:pt idx="2823">
                  <c:v>48.976000000000006</c:v>
                </c:pt>
                <c:pt idx="2824">
                  <c:v>48.976000000000006</c:v>
                </c:pt>
                <c:pt idx="2825">
                  <c:v>48.950999999999993</c:v>
                </c:pt>
                <c:pt idx="2826">
                  <c:v>48.926000000000002</c:v>
                </c:pt>
                <c:pt idx="2827">
                  <c:v>48.926000000000002</c:v>
                </c:pt>
                <c:pt idx="2828">
                  <c:v>48.9</c:v>
                </c:pt>
                <c:pt idx="2829">
                  <c:v>48.875</c:v>
                </c:pt>
                <c:pt idx="2830">
                  <c:v>48.849999999999994</c:v>
                </c:pt>
                <c:pt idx="2831">
                  <c:v>48.824000000000005</c:v>
                </c:pt>
                <c:pt idx="2832">
                  <c:v>48.824000000000005</c:v>
                </c:pt>
                <c:pt idx="2833">
                  <c:v>48.799000000000063</c:v>
                </c:pt>
                <c:pt idx="2834">
                  <c:v>48.774000000000001</c:v>
                </c:pt>
                <c:pt idx="2835">
                  <c:v>48.748000000000012</c:v>
                </c:pt>
                <c:pt idx="2836">
                  <c:v>48.748000000000012</c:v>
                </c:pt>
                <c:pt idx="2837">
                  <c:v>48.723000000000013</c:v>
                </c:pt>
                <c:pt idx="2838">
                  <c:v>48.697000000000003</c:v>
                </c:pt>
                <c:pt idx="2839">
                  <c:v>48.672000000000011</c:v>
                </c:pt>
                <c:pt idx="2840">
                  <c:v>48.672000000000011</c:v>
                </c:pt>
                <c:pt idx="2841">
                  <c:v>48.647000000000006</c:v>
                </c:pt>
                <c:pt idx="2842">
                  <c:v>48.621000000000002</c:v>
                </c:pt>
                <c:pt idx="2843">
                  <c:v>48.596000000000011</c:v>
                </c:pt>
                <c:pt idx="2844">
                  <c:v>48.571000000000005</c:v>
                </c:pt>
                <c:pt idx="2845">
                  <c:v>48.545000000000002</c:v>
                </c:pt>
                <c:pt idx="2846">
                  <c:v>48.545000000000002</c:v>
                </c:pt>
                <c:pt idx="2847">
                  <c:v>48.52</c:v>
                </c:pt>
                <c:pt idx="2848">
                  <c:v>48.495000000000012</c:v>
                </c:pt>
                <c:pt idx="2849">
                  <c:v>48.469000000000001</c:v>
                </c:pt>
                <c:pt idx="2850">
                  <c:v>48.443999999999996</c:v>
                </c:pt>
                <c:pt idx="2851">
                  <c:v>48.419000000000004</c:v>
                </c:pt>
                <c:pt idx="2852">
                  <c:v>48.419000000000004</c:v>
                </c:pt>
                <c:pt idx="2853">
                  <c:v>48.393000000000001</c:v>
                </c:pt>
                <c:pt idx="2854">
                  <c:v>48.368000000000002</c:v>
                </c:pt>
                <c:pt idx="2855">
                  <c:v>48.343000000000004</c:v>
                </c:pt>
                <c:pt idx="2856">
                  <c:v>48.316999999999993</c:v>
                </c:pt>
                <c:pt idx="2857">
                  <c:v>48.292000000000108</c:v>
                </c:pt>
                <c:pt idx="2858">
                  <c:v>48.292000000000108</c:v>
                </c:pt>
                <c:pt idx="2859">
                  <c:v>48.266000000000012</c:v>
                </c:pt>
                <c:pt idx="2860">
                  <c:v>48.241</c:v>
                </c:pt>
                <c:pt idx="2861">
                  <c:v>48.216000000000001</c:v>
                </c:pt>
                <c:pt idx="2862">
                  <c:v>48.190000000000012</c:v>
                </c:pt>
                <c:pt idx="2863">
                  <c:v>48.165000000000013</c:v>
                </c:pt>
                <c:pt idx="2864">
                  <c:v>48.14</c:v>
                </c:pt>
                <c:pt idx="2865">
                  <c:v>48.14</c:v>
                </c:pt>
                <c:pt idx="2866">
                  <c:v>48.114000000000004</c:v>
                </c:pt>
                <c:pt idx="2867">
                  <c:v>48.089000000000006</c:v>
                </c:pt>
                <c:pt idx="2868">
                  <c:v>48.064</c:v>
                </c:pt>
                <c:pt idx="2869">
                  <c:v>48.038000000000011</c:v>
                </c:pt>
                <c:pt idx="2870">
                  <c:v>48.013000000000005</c:v>
                </c:pt>
                <c:pt idx="2871">
                  <c:v>47.988</c:v>
                </c:pt>
                <c:pt idx="2872">
                  <c:v>47.962000000000003</c:v>
                </c:pt>
                <c:pt idx="2873">
                  <c:v>47.937000000000005</c:v>
                </c:pt>
                <c:pt idx="2874">
                  <c:v>47.910999999999994</c:v>
                </c:pt>
                <c:pt idx="2875">
                  <c:v>47.885999999999996</c:v>
                </c:pt>
                <c:pt idx="2876">
                  <c:v>47.885999999999996</c:v>
                </c:pt>
                <c:pt idx="2877">
                  <c:v>47.861000000000004</c:v>
                </c:pt>
                <c:pt idx="2878">
                  <c:v>47.835000000000001</c:v>
                </c:pt>
                <c:pt idx="2879">
                  <c:v>47.809999999999995</c:v>
                </c:pt>
                <c:pt idx="2880">
                  <c:v>47.785000000000011</c:v>
                </c:pt>
                <c:pt idx="2881">
                  <c:v>47.759</c:v>
                </c:pt>
                <c:pt idx="2882">
                  <c:v>47.734000000000002</c:v>
                </c:pt>
                <c:pt idx="2883">
                  <c:v>47.709000000000003</c:v>
                </c:pt>
                <c:pt idx="2884">
                  <c:v>47.683</c:v>
                </c:pt>
                <c:pt idx="2885">
                  <c:v>47.658000000000001</c:v>
                </c:pt>
                <c:pt idx="2886">
                  <c:v>47.658000000000001</c:v>
                </c:pt>
                <c:pt idx="2887">
                  <c:v>47.633000000000003</c:v>
                </c:pt>
                <c:pt idx="2888">
                  <c:v>47.607000000000006</c:v>
                </c:pt>
                <c:pt idx="2889">
                  <c:v>47.582000000000001</c:v>
                </c:pt>
                <c:pt idx="2890">
                  <c:v>47.556000000000004</c:v>
                </c:pt>
                <c:pt idx="2891">
                  <c:v>47.531000000000006</c:v>
                </c:pt>
                <c:pt idx="2892">
                  <c:v>47.506</c:v>
                </c:pt>
                <c:pt idx="2893">
                  <c:v>47.48</c:v>
                </c:pt>
                <c:pt idx="2894">
                  <c:v>47.454999999999998</c:v>
                </c:pt>
                <c:pt idx="2895">
                  <c:v>47.43</c:v>
                </c:pt>
                <c:pt idx="2896">
                  <c:v>47.403999999999996</c:v>
                </c:pt>
                <c:pt idx="2897">
                  <c:v>47.379000000000005</c:v>
                </c:pt>
                <c:pt idx="2898">
                  <c:v>47.353999999999999</c:v>
                </c:pt>
                <c:pt idx="2899">
                  <c:v>47.328000000000003</c:v>
                </c:pt>
                <c:pt idx="2900">
                  <c:v>47.303000000000004</c:v>
                </c:pt>
                <c:pt idx="2901">
                  <c:v>47.303000000000004</c:v>
                </c:pt>
                <c:pt idx="2902">
                  <c:v>47.252000000000002</c:v>
                </c:pt>
                <c:pt idx="2903">
                  <c:v>47.227000000000011</c:v>
                </c:pt>
                <c:pt idx="2904">
                  <c:v>47.227000000000011</c:v>
                </c:pt>
                <c:pt idx="2905">
                  <c:v>47.201000000000001</c:v>
                </c:pt>
                <c:pt idx="2906">
                  <c:v>47.176000000000002</c:v>
                </c:pt>
                <c:pt idx="2907">
                  <c:v>47.150999999999996</c:v>
                </c:pt>
                <c:pt idx="2908">
                  <c:v>47.125000000000092</c:v>
                </c:pt>
                <c:pt idx="2909">
                  <c:v>47.1</c:v>
                </c:pt>
                <c:pt idx="2910">
                  <c:v>47.075000000000003</c:v>
                </c:pt>
                <c:pt idx="2911">
                  <c:v>47.049000000000007</c:v>
                </c:pt>
                <c:pt idx="2912">
                  <c:v>47.024000000000001</c:v>
                </c:pt>
                <c:pt idx="2913">
                  <c:v>46.999000000000002</c:v>
                </c:pt>
                <c:pt idx="2914">
                  <c:v>46.973000000000006</c:v>
                </c:pt>
                <c:pt idx="2915">
                  <c:v>46.948</c:v>
                </c:pt>
                <c:pt idx="2916">
                  <c:v>46.922000000000011</c:v>
                </c:pt>
                <c:pt idx="2917">
                  <c:v>46.897000000000006</c:v>
                </c:pt>
                <c:pt idx="2918">
                  <c:v>46.872</c:v>
                </c:pt>
                <c:pt idx="2919">
                  <c:v>46.846000000000004</c:v>
                </c:pt>
                <c:pt idx="2920">
                  <c:v>46.821000000000005</c:v>
                </c:pt>
                <c:pt idx="2921">
                  <c:v>46.796000000000063</c:v>
                </c:pt>
                <c:pt idx="2922">
                  <c:v>46.77</c:v>
                </c:pt>
                <c:pt idx="2923">
                  <c:v>46.745000000000012</c:v>
                </c:pt>
                <c:pt idx="2924">
                  <c:v>46.720000000000013</c:v>
                </c:pt>
                <c:pt idx="2925">
                  <c:v>46.694000000000003</c:v>
                </c:pt>
                <c:pt idx="2926">
                  <c:v>46.669000000000011</c:v>
                </c:pt>
                <c:pt idx="2927">
                  <c:v>46.644000000000005</c:v>
                </c:pt>
                <c:pt idx="2928">
                  <c:v>46.618000000000002</c:v>
                </c:pt>
                <c:pt idx="2929">
                  <c:v>46.593000000000011</c:v>
                </c:pt>
                <c:pt idx="2930">
                  <c:v>46.568000000000012</c:v>
                </c:pt>
                <c:pt idx="2931">
                  <c:v>46.542000000000002</c:v>
                </c:pt>
                <c:pt idx="2932">
                  <c:v>46.542000000000002</c:v>
                </c:pt>
                <c:pt idx="2933">
                  <c:v>46.491</c:v>
                </c:pt>
                <c:pt idx="2934">
                  <c:v>46.491</c:v>
                </c:pt>
                <c:pt idx="2935">
                  <c:v>46.440999999999995</c:v>
                </c:pt>
                <c:pt idx="2936">
                  <c:v>46.414999999999999</c:v>
                </c:pt>
                <c:pt idx="2937">
                  <c:v>46.39</c:v>
                </c:pt>
                <c:pt idx="2938">
                  <c:v>46.39</c:v>
                </c:pt>
                <c:pt idx="2939">
                  <c:v>46.365000000000002</c:v>
                </c:pt>
                <c:pt idx="2940">
                  <c:v>46.339000000000006</c:v>
                </c:pt>
                <c:pt idx="2941">
                  <c:v>46.313999999999993</c:v>
                </c:pt>
                <c:pt idx="2942">
                  <c:v>46.289000000000001</c:v>
                </c:pt>
                <c:pt idx="2943">
                  <c:v>46.263000000000012</c:v>
                </c:pt>
                <c:pt idx="2944">
                  <c:v>46.238000000000063</c:v>
                </c:pt>
                <c:pt idx="2945">
                  <c:v>46.212000000000003</c:v>
                </c:pt>
                <c:pt idx="2946">
                  <c:v>46.187000000000005</c:v>
                </c:pt>
                <c:pt idx="2947">
                  <c:v>46.162000000000013</c:v>
                </c:pt>
                <c:pt idx="2948">
                  <c:v>46.136000000000003</c:v>
                </c:pt>
                <c:pt idx="2949">
                  <c:v>46.111000000000004</c:v>
                </c:pt>
                <c:pt idx="2950">
                  <c:v>46.086000000000006</c:v>
                </c:pt>
                <c:pt idx="2951">
                  <c:v>46.06</c:v>
                </c:pt>
                <c:pt idx="2952">
                  <c:v>46.035000000000011</c:v>
                </c:pt>
                <c:pt idx="2953">
                  <c:v>46.01</c:v>
                </c:pt>
                <c:pt idx="2954">
                  <c:v>45.983999999999995</c:v>
                </c:pt>
                <c:pt idx="2955">
                  <c:v>45.958999999999996</c:v>
                </c:pt>
                <c:pt idx="2956">
                  <c:v>45.934000000000005</c:v>
                </c:pt>
                <c:pt idx="2957">
                  <c:v>45.908000000000001</c:v>
                </c:pt>
                <c:pt idx="2958">
                  <c:v>45.882999999999996</c:v>
                </c:pt>
                <c:pt idx="2959">
                  <c:v>45.857999999999997</c:v>
                </c:pt>
                <c:pt idx="2960">
                  <c:v>45.832000000000001</c:v>
                </c:pt>
                <c:pt idx="2961">
                  <c:v>45.806999999999995</c:v>
                </c:pt>
                <c:pt idx="2962">
                  <c:v>45.781000000000006</c:v>
                </c:pt>
                <c:pt idx="2963">
                  <c:v>45.756</c:v>
                </c:pt>
                <c:pt idx="2964">
                  <c:v>45.731000000000002</c:v>
                </c:pt>
                <c:pt idx="2965">
                  <c:v>45.705000000000013</c:v>
                </c:pt>
                <c:pt idx="2966">
                  <c:v>45.68</c:v>
                </c:pt>
                <c:pt idx="2967">
                  <c:v>45.655000000000001</c:v>
                </c:pt>
                <c:pt idx="2968">
                  <c:v>45.629000000000012</c:v>
                </c:pt>
                <c:pt idx="2969">
                  <c:v>45.604000000000006</c:v>
                </c:pt>
                <c:pt idx="2970">
                  <c:v>45.579000000000001</c:v>
                </c:pt>
                <c:pt idx="2971">
                  <c:v>45.579000000000001</c:v>
                </c:pt>
                <c:pt idx="2972">
                  <c:v>45.528000000000013</c:v>
                </c:pt>
                <c:pt idx="2973">
                  <c:v>45.528000000000013</c:v>
                </c:pt>
                <c:pt idx="2974">
                  <c:v>45.502000000000002</c:v>
                </c:pt>
                <c:pt idx="2975">
                  <c:v>45.477000000000004</c:v>
                </c:pt>
                <c:pt idx="2976">
                  <c:v>45.451999999999998</c:v>
                </c:pt>
                <c:pt idx="2977">
                  <c:v>45.426000000000002</c:v>
                </c:pt>
                <c:pt idx="2978">
                  <c:v>45.400999999999996</c:v>
                </c:pt>
                <c:pt idx="2979">
                  <c:v>45.376000000000005</c:v>
                </c:pt>
                <c:pt idx="2980">
                  <c:v>45.349999999999994</c:v>
                </c:pt>
                <c:pt idx="2981">
                  <c:v>45.325000000000003</c:v>
                </c:pt>
                <c:pt idx="2982">
                  <c:v>45.3</c:v>
                </c:pt>
                <c:pt idx="2983">
                  <c:v>45.274000000000001</c:v>
                </c:pt>
                <c:pt idx="2984">
                  <c:v>45.249000000000002</c:v>
                </c:pt>
                <c:pt idx="2985">
                  <c:v>45.224000000000011</c:v>
                </c:pt>
                <c:pt idx="2986">
                  <c:v>45.198000000000093</c:v>
                </c:pt>
                <c:pt idx="2987">
                  <c:v>45.173000000000002</c:v>
                </c:pt>
                <c:pt idx="2988">
                  <c:v>45.148000000000003</c:v>
                </c:pt>
                <c:pt idx="2989">
                  <c:v>45.122000000000092</c:v>
                </c:pt>
                <c:pt idx="2990">
                  <c:v>45.097000000000001</c:v>
                </c:pt>
                <c:pt idx="2991">
                  <c:v>45.071000000000005</c:v>
                </c:pt>
                <c:pt idx="2992">
                  <c:v>45.046000000000006</c:v>
                </c:pt>
                <c:pt idx="2993">
                  <c:v>45.046000000000006</c:v>
                </c:pt>
                <c:pt idx="2994">
                  <c:v>45.021000000000001</c:v>
                </c:pt>
                <c:pt idx="2995">
                  <c:v>44.995000000000012</c:v>
                </c:pt>
                <c:pt idx="2996">
                  <c:v>44.97</c:v>
                </c:pt>
                <c:pt idx="2997">
                  <c:v>44.945</c:v>
                </c:pt>
                <c:pt idx="2998">
                  <c:v>44.919000000000004</c:v>
                </c:pt>
                <c:pt idx="2999">
                  <c:v>44.894000000000005</c:v>
                </c:pt>
                <c:pt idx="3000">
                  <c:v>44.869</c:v>
                </c:pt>
                <c:pt idx="3001">
                  <c:v>44.843000000000004</c:v>
                </c:pt>
                <c:pt idx="3002">
                  <c:v>44.817999999999998</c:v>
                </c:pt>
                <c:pt idx="3003">
                  <c:v>44.793000000000013</c:v>
                </c:pt>
                <c:pt idx="3004">
                  <c:v>44.767000000000003</c:v>
                </c:pt>
                <c:pt idx="3005">
                  <c:v>44.742000000000012</c:v>
                </c:pt>
                <c:pt idx="3006">
                  <c:v>44.716000000000001</c:v>
                </c:pt>
                <c:pt idx="3007">
                  <c:v>44.716000000000001</c:v>
                </c:pt>
                <c:pt idx="3008">
                  <c:v>44.691000000000003</c:v>
                </c:pt>
                <c:pt idx="3009">
                  <c:v>44.666000000000011</c:v>
                </c:pt>
                <c:pt idx="3010">
                  <c:v>44.64</c:v>
                </c:pt>
                <c:pt idx="3011">
                  <c:v>44.615000000000002</c:v>
                </c:pt>
                <c:pt idx="3012">
                  <c:v>44.59</c:v>
                </c:pt>
                <c:pt idx="3013">
                  <c:v>44.564</c:v>
                </c:pt>
                <c:pt idx="3014">
                  <c:v>44.539000000000001</c:v>
                </c:pt>
                <c:pt idx="3015">
                  <c:v>44.513999999999996</c:v>
                </c:pt>
                <c:pt idx="3016">
                  <c:v>44.513999999999996</c:v>
                </c:pt>
                <c:pt idx="3017">
                  <c:v>44.488</c:v>
                </c:pt>
                <c:pt idx="3018">
                  <c:v>44.463000000000001</c:v>
                </c:pt>
                <c:pt idx="3019">
                  <c:v>44.438000000000002</c:v>
                </c:pt>
                <c:pt idx="3020">
                  <c:v>44.411999999999999</c:v>
                </c:pt>
                <c:pt idx="3021">
                  <c:v>44.411999999999999</c:v>
                </c:pt>
                <c:pt idx="3022">
                  <c:v>44.386999999999993</c:v>
                </c:pt>
                <c:pt idx="3023">
                  <c:v>44.361000000000004</c:v>
                </c:pt>
                <c:pt idx="3024">
                  <c:v>44.336000000000006</c:v>
                </c:pt>
                <c:pt idx="3025">
                  <c:v>44.336000000000006</c:v>
                </c:pt>
                <c:pt idx="3026">
                  <c:v>44.310999999999993</c:v>
                </c:pt>
                <c:pt idx="3027">
                  <c:v>44.285000000000011</c:v>
                </c:pt>
                <c:pt idx="3028">
                  <c:v>44.260000000000012</c:v>
                </c:pt>
                <c:pt idx="3029">
                  <c:v>44.260000000000012</c:v>
                </c:pt>
                <c:pt idx="3030">
                  <c:v>44.235000000000063</c:v>
                </c:pt>
                <c:pt idx="3031">
                  <c:v>44.209000000000003</c:v>
                </c:pt>
                <c:pt idx="3032">
                  <c:v>44.209000000000003</c:v>
                </c:pt>
                <c:pt idx="3033">
                  <c:v>44.184000000000005</c:v>
                </c:pt>
                <c:pt idx="3034">
                  <c:v>44.184000000000005</c:v>
                </c:pt>
                <c:pt idx="3035">
                  <c:v>44.159000000000006</c:v>
                </c:pt>
                <c:pt idx="3036">
                  <c:v>44.133000000000003</c:v>
                </c:pt>
                <c:pt idx="3037">
                  <c:v>44.133000000000003</c:v>
                </c:pt>
                <c:pt idx="3038">
                  <c:v>44.108000000000011</c:v>
                </c:pt>
                <c:pt idx="3039">
                  <c:v>44.108000000000011</c:v>
                </c:pt>
                <c:pt idx="3040">
                  <c:v>44.083000000000006</c:v>
                </c:pt>
                <c:pt idx="3041">
                  <c:v>44.056999999999995</c:v>
                </c:pt>
                <c:pt idx="3042">
                  <c:v>44.056999999999995</c:v>
                </c:pt>
                <c:pt idx="3043">
                  <c:v>44.032000000000011</c:v>
                </c:pt>
                <c:pt idx="3044">
                  <c:v>44.032000000000011</c:v>
                </c:pt>
                <c:pt idx="3045">
                  <c:v>44.006</c:v>
                </c:pt>
                <c:pt idx="3046">
                  <c:v>44.006</c:v>
                </c:pt>
                <c:pt idx="3047">
                  <c:v>43.980999999999995</c:v>
                </c:pt>
                <c:pt idx="3048">
                  <c:v>43.980999999999995</c:v>
                </c:pt>
                <c:pt idx="3049">
                  <c:v>43.955999999999996</c:v>
                </c:pt>
                <c:pt idx="3050">
                  <c:v>43.955999999999996</c:v>
                </c:pt>
                <c:pt idx="3051">
                  <c:v>43.93</c:v>
                </c:pt>
                <c:pt idx="3052">
                  <c:v>43.93</c:v>
                </c:pt>
                <c:pt idx="3053">
                  <c:v>43.905000000000001</c:v>
                </c:pt>
                <c:pt idx="3054">
                  <c:v>43.905000000000001</c:v>
                </c:pt>
                <c:pt idx="3055">
                  <c:v>43.879999999999995</c:v>
                </c:pt>
                <c:pt idx="3056">
                  <c:v>43.879999999999995</c:v>
                </c:pt>
                <c:pt idx="3057">
                  <c:v>43.879999999999995</c:v>
                </c:pt>
                <c:pt idx="3058">
                  <c:v>43.853999999999999</c:v>
                </c:pt>
                <c:pt idx="3059">
                  <c:v>43.853999999999999</c:v>
                </c:pt>
                <c:pt idx="3060">
                  <c:v>43.829000000000001</c:v>
                </c:pt>
                <c:pt idx="3061">
                  <c:v>43.829000000000001</c:v>
                </c:pt>
                <c:pt idx="3062">
                  <c:v>43.829000000000001</c:v>
                </c:pt>
                <c:pt idx="3063">
                  <c:v>43.803999999999995</c:v>
                </c:pt>
                <c:pt idx="3064">
                  <c:v>43.803999999999995</c:v>
                </c:pt>
                <c:pt idx="3065">
                  <c:v>43.778000000000013</c:v>
                </c:pt>
                <c:pt idx="3066">
                  <c:v>43.778000000000013</c:v>
                </c:pt>
                <c:pt idx="3067">
                  <c:v>43.778000000000013</c:v>
                </c:pt>
                <c:pt idx="3068">
                  <c:v>43.753</c:v>
                </c:pt>
                <c:pt idx="3069">
                  <c:v>43.753</c:v>
                </c:pt>
                <c:pt idx="3070">
                  <c:v>43.753</c:v>
                </c:pt>
                <c:pt idx="3071">
                  <c:v>43.753</c:v>
                </c:pt>
                <c:pt idx="3072">
                  <c:v>43.753</c:v>
                </c:pt>
                <c:pt idx="3073">
                  <c:v>43.727000000000011</c:v>
                </c:pt>
                <c:pt idx="3074">
                  <c:v>43.727000000000011</c:v>
                </c:pt>
                <c:pt idx="3075">
                  <c:v>43.727000000000011</c:v>
                </c:pt>
                <c:pt idx="3076">
                  <c:v>43.727000000000011</c:v>
                </c:pt>
                <c:pt idx="3077">
                  <c:v>43.727000000000011</c:v>
                </c:pt>
                <c:pt idx="3078">
                  <c:v>43.727000000000011</c:v>
                </c:pt>
                <c:pt idx="3079">
                  <c:v>43.727000000000011</c:v>
                </c:pt>
                <c:pt idx="3080">
                  <c:v>43.727000000000011</c:v>
                </c:pt>
                <c:pt idx="3081">
                  <c:v>43.727000000000011</c:v>
                </c:pt>
                <c:pt idx="3082">
                  <c:v>43.727000000000011</c:v>
                </c:pt>
                <c:pt idx="3083">
                  <c:v>43.727000000000011</c:v>
                </c:pt>
                <c:pt idx="3084">
                  <c:v>43.727000000000011</c:v>
                </c:pt>
                <c:pt idx="3085">
                  <c:v>43.727000000000011</c:v>
                </c:pt>
                <c:pt idx="3086">
                  <c:v>43.727000000000011</c:v>
                </c:pt>
                <c:pt idx="3087">
                  <c:v>43.727000000000011</c:v>
                </c:pt>
                <c:pt idx="3088">
                  <c:v>43.727000000000011</c:v>
                </c:pt>
                <c:pt idx="3089">
                  <c:v>43.753</c:v>
                </c:pt>
                <c:pt idx="3090">
                  <c:v>43.753</c:v>
                </c:pt>
                <c:pt idx="3091">
                  <c:v>43.753</c:v>
                </c:pt>
                <c:pt idx="3092">
                  <c:v>43.753</c:v>
                </c:pt>
                <c:pt idx="3093">
                  <c:v>43.753</c:v>
                </c:pt>
                <c:pt idx="3094">
                  <c:v>43.778000000000013</c:v>
                </c:pt>
                <c:pt idx="3095">
                  <c:v>43.778000000000013</c:v>
                </c:pt>
                <c:pt idx="3096">
                  <c:v>43.778000000000013</c:v>
                </c:pt>
                <c:pt idx="3097">
                  <c:v>43.803999999999995</c:v>
                </c:pt>
                <c:pt idx="3098">
                  <c:v>43.803999999999995</c:v>
                </c:pt>
                <c:pt idx="3099">
                  <c:v>43.803999999999995</c:v>
                </c:pt>
                <c:pt idx="3100">
                  <c:v>43.829000000000001</c:v>
                </c:pt>
                <c:pt idx="3101">
                  <c:v>43.829000000000001</c:v>
                </c:pt>
                <c:pt idx="3102">
                  <c:v>43.853999999999999</c:v>
                </c:pt>
                <c:pt idx="3103">
                  <c:v>43.853999999999999</c:v>
                </c:pt>
                <c:pt idx="3104">
                  <c:v>43.879999999999995</c:v>
                </c:pt>
                <c:pt idx="3105">
                  <c:v>43.879999999999995</c:v>
                </c:pt>
                <c:pt idx="3106">
                  <c:v>43.905000000000001</c:v>
                </c:pt>
                <c:pt idx="3107">
                  <c:v>43.905000000000001</c:v>
                </c:pt>
                <c:pt idx="3108">
                  <c:v>43.93</c:v>
                </c:pt>
                <c:pt idx="3109">
                  <c:v>43.955999999999996</c:v>
                </c:pt>
                <c:pt idx="3110">
                  <c:v>43.955999999999996</c:v>
                </c:pt>
                <c:pt idx="3111">
                  <c:v>43.980999999999995</c:v>
                </c:pt>
                <c:pt idx="3112">
                  <c:v>43.980999999999995</c:v>
                </c:pt>
                <c:pt idx="3113">
                  <c:v>44.006</c:v>
                </c:pt>
                <c:pt idx="3114">
                  <c:v>44.032000000000011</c:v>
                </c:pt>
                <c:pt idx="3115">
                  <c:v>44.056999999999995</c:v>
                </c:pt>
                <c:pt idx="3116">
                  <c:v>44.056999999999995</c:v>
                </c:pt>
                <c:pt idx="3117">
                  <c:v>44.083000000000006</c:v>
                </c:pt>
                <c:pt idx="3118">
                  <c:v>44.108000000000011</c:v>
                </c:pt>
                <c:pt idx="3119">
                  <c:v>44.108000000000011</c:v>
                </c:pt>
                <c:pt idx="3120">
                  <c:v>44.133000000000003</c:v>
                </c:pt>
                <c:pt idx="3121">
                  <c:v>44.159000000000006</c:v>
                </c:pt>
                <c:pt idx="3122">
                  <c:v>44.184000000000005</c:v>
                </c:pt>
                <c:pt idx="3123">
                  <c:v>44.209000000000003</c:v>
                </c:pt>
                <c:pt idx="3124">
                  <c:v>44.209000000000003</c:v>
                </c:pt>
                <c:pt idx="3125">
                  <c:v>44.235000000000063</c:v>
                </c:pt>
                <c:pt idx="3126">
                  <c:v>44.260000000000012</c:v>
                </c:pt>
                <c:pt idx="3127">
                  <c:v>44.285000000000011</c:v>
                </c:pt>
                <c:pt idx="3128">
                  <c:v>44.310999999999993</c:v>
                </c:pt>
                <c:pt idx="3129">
                  <c:v>44.336000000000006</c:v>
                </c:pt>
                <c:pt idx="3130">
                  <c:v>44.361000000000004</c:v>
                </c:pt>
                <c:pt idx="3131">
                  <c:v>44.386999999999993</c:v>
                </c:pt>
                <c:pt idx="3132">
                  <c:v>44.411999999999999</c:v>
                </c:pt>
                <c:pt idx="3133">
                  <c:v>44.438000000000002</c:v>
                </c:pt>
                <c:pt idx="3134">
                  <c:v>44.463000000000001</c:v>
                </c:pt>
                <c:pt idx="3135">
                  <c:v>44.488</c:v>
                </c:pt>
                <c:pt idx="3136">
                  <c:v>44.513999999999996</c:v>
                </c:pt>
                <c:pt idx="3137">
                  <c:v>44.539000000000001</c:v>
                </c:pt>
                <c:pt idx="3138">
                  <c:v>44.564</c:v>
                </c:pt>
                <c:pt idx="3139">
                  <c:v>44.59</c:v>
                </c:pt>
                <c:pt idx="3140">
                  <c:v>44.615000000000002</c:v>
                </c:pt>
                <c:pt idx="3141">
                  <c:v>44.64</c:v>
                </c:pt>
                <c:pt idx="3142">
                  <c:v>44.691000000000003</c:v>
                </c:pt>
                <c:pt idx="3143">
                  <c:v>44.716000000000001</c:v>
                </c:pt>
                <c:pt idx="3144">
                  <c:v>44.742000000000012</c:v>
                </c:pt>
                <c:pt idx="3145">
                  <c:v>44.767000000000003</c:v>
                </c:pt>
                <c:pt idx="3146">
                  <c:v>44.793000000000013</c:v>
                </c:pt>
                <c:pt idx="3147">
                  <c:v>44.817999999999998</c:v>
                </c:pt>
                <c:pt idx="3148">
                  <c:v>44.869</c:v>
                </c:pt>
                <c:pt idx="3149">
                  <c:v>44.894000000000005</c:v>
                </c:pt>
                <c:pt idx="3150">
                  <c:v>44.919000000000004</c:v>
                </c:pt>
                <c:pt idx="3151">
                  <c:v>44.945</c:v>
                </c:pt>
                <c:pt idx="3152">
                  <c:v>44.97</c:v>
                </c:pt>
                <c:pt idx="3153">
                  <c:v>45.021000000000001</c:v>
                </c:pt>
                <c:pt idx="3154">
                  <c:v>45.046000000000006</c:v>
                </c:pt>
                <c:pt idx="3155">
                  <c:v>45.071000000000005</c:v>
                </c:pt>
                <c:pt idx="3156">
                  <c:v>45.122000000000092</c:v>
                </c:pt>
                <c:pt idx="3157">
                  <c:v>45.148000000000003</c:v>
                </c:pt>
                <c:pt idx="3158">
                  <c:v>45.173000000000002</c:v>
                </c:pt>
                <c:pt idx="3159">
                  <c:v>45.224000000000011</c:v>
                </c:pt>
                <c:pt idx="3160">
                  <c:v>45.249000000000002</c:v>
                </c:pt>
                <c:pt idx="3161">
                  <c:v>45.274000000000001</c:v>
                </c:pt>
                <c:pt idx="3162">
                  <c:v>45.325000000000003</c:v>
                </c:pt>
                <c:pt idx="3163">
                  <c:v>45.349999999999994</c:v>
                </c:pt>
                <c:pt idx="3164">
                  <c:v>45.376000000000005</c:v>
                </c:pt>
                <c:pt idx="3165">
                  <c:v>45.426000000000002</c:v>
                </c:pt>
                <c:pt idx="3166">
                  <c:v>45.451999999999998</c:v>
                </c:pt>
                <c:pt idx="3167">
                  <c:v>45.502000000000002</c:v>
                </c:pt>
                <c:pt idx="3168">
                  <c:v>45.528000000000013</c:v>
                </c:pt>
                <c:pt idx="3169">
                  <c:v>45.579000000000001</c:v>
                </c:pt>
                <c:pt idx="3170">
                  <c:v>45.604000000000006</c:v>
                </c:pt>
                <c:pt idx="3171">
                  <c:v>45.629000000000012</c:v>
                </c:pt>
                <c:pt idx="3172">
                  <c:v>45.68</c:v>
                </c:pt>
                <c:pt idx="3173">
                  <c:v>45.705000000000013</c:v>
                </c:pt>
                <c:pt idx="3174">
                  <c:v>45.756</c:v>
                </c:pt>
                <c:pt idx="3175">
                  <c:v>45.781000000000006</c:v>
                </c:pt>
                <c:pt idx="3176">
                  <c:v>45.832000000000001</c:v>
                </c:pt>
                <c:pt idx="3177">
                  <c:v>45.857999999999997</c:v>
                </c:pt>
                <c:pt idx="3178">
                  <c:v>45.908000000000001</c:v>
                </c:pt>
                <c:pt idx="3179">
                  <c:v>45.934000000000005</c:v>
                </c:pt>
                <c:pt idx="3180">
                  <c:v>45.983999999999995</c:v>
                </c:pt>
                <c:pt idx="3181">
                  <c:v>46.01</c:v>
                </c:pt>
                <c:pt idx="3182">
                  <c:v>46.06</c:v>
                </c:pt>
                <c:pt idx="3183">
                  <c:v>46.086000000000006</c:v>
                </c:pt>
                <c:pt idx="3184">
                  <c:v>46.136000000000003</c:v>
                </c:pt>
                <c:pt idx="3185">
                  <c:v>46.162000000000013</c:v>
                </c:pt>
                <c:pt idx="3186">
                  <c:v>46.212000000000003</c:v>
                </c:pt>
                <c:pt idx="3187">
                  <c:v>46.263000000000012</c:v>
                </c:pt>
                <c:pt idx="3188">
                  <c:v>46.289000000000001</c:v>
                </c:pt>
                <c:pt idx="3189">
                  <c:v>46.339000000000006</c:v>
                </c:pt>
                <c:pt idx="3190">
                  <c:v>46.365000000000002</c:v>
                </c:pt>
                <c:pt idx="3191">
                  <c:v>46.414999999999999</c:v>
                </c:pt>
                <c:pt idx="3192">
                  <c:v>46.440999999999995</c:v>
                </c:pt>
                <c:pt idx="3193">
                  <c:v>46.491</c:v>
                </c:pt>
                <c:pt idx="3194">
                  <c:v>46.542000000000002</c:v>
                </c:pt>
                <c:pt idx="3195">
                  <c:v>46.568000000000012</c:v>
                </c:pt>
                <c:pt idx="3196">
                  <c:v>46.618000000000002</c:v>
                </c:pt>
                <c:pt idx="3197">
                  <c:v>46.644000000000005</c:v>
                </c:pt>
                <c:pt idx="3198">
                  <c:v>46.694000000000003</c:v>
                </c:pt>
                <c:pt idx="3199">
                  <c:v>46.745000000000012</c:v>
                </c:pt>
                <c:pt idx="3200">
                  <c:v>46.77</c:v>
                </c:pt>
                <c:pt idx="3201">
                  <c:v>46.821000000000005</c:v>
                </c:pt>
                <c:pt idx="3202">
                  <c:v>46.846000000000004</c:v>
                </c:pt>
                <c:pt idx="3203">
                  <c:v>46.897000000000006</c:v>
                </c:pt>
                <c:pt idx="3204">
                  <c:v>46.948</c:v>
                </c:pt>
                <c:pt idx="3205">
                  <c:v>46.973000000000006</c:v>
                </c:pt>
                <c:pt idx="3206">
                  <c:v>47.024000000000001</c:v>
                </c:pt>
                <c:pt idx="3207">
                  <c:v>47.075000000000003</c:v>
                </c:pt>
                <c:pt idx="3208">
                  <c:v>47.1</c:v>
                </c:pt>
                <c:pt idx="3209">
                  <c:v>47.150999999999996</c:v>
                </c:pt>
                <c:pt idx="3210">
                  <c:v>47.201000000000001</c:v>
                </c:pt>
                <c:pt idx="3211">
                  <c:v>47.227000000000011</c:v>
                </c:pt>
                <c:pt idx="3212">
                  <c:v>47.278000000000013</c:v>
                </c:pt>
                <c:pt idx="3213">
                  <c:v>47.328000000000003</c:v>
                </c:pt>
                <c:pt idx="3214">
                  <c:v>47.353999999999999</c:v>
                </c:pt>
                <c:pt idx="3215">
                  <c:v>47.403999999999996</c:v>
                </c:pt>
                <c:pt idx="3216">
                  <c:v>47.454999999999998</c:v>
                </c:pt>
                <c:pt idx="3217">
                  <c:v>47.48</c:v>
                </c:pt>
                <c:pt idx="3218">
                  <c:v>47.531000000000006</c:v>
                </c:pt>
                <c:pt idx="3219">
                  <c:v>47.582000000000001</c:v>
                </c:pt>
                <c:pt idx="3220">
                  <c:v>47.607000000000006</c:v>
                </c:pt>
                <c:pt idx="3221">
                  <c:v>47.658000000000001</c:v>
                </c:pt>
                <c:pt idx="3222">
                  <c:v>47.709000000000003</c:v>
                </c:pt>
                <c:pt idx="3223">
                  <c:v>47.734000000000002</c:v>
                </c:pt>
                <c:pt idx="3224">
                  <c:v>47.785000000000011</c:v>
                </c:pt>
                <c:pt idx="3225">
                  <c:v>47.809999999999995</c:v>
                </c:pt>
                <c:pt idx="3226">
                  <c:v>47.861000000000004</c:v>
                </c:pt>
                <c:pt idx="3227">
                  <c:v>47.910999999999994</c:v>
                </c:pt>
                <c:pt idx="3228">
                  <c:v>47.962000000000003</c:v>
                </c:pt>
                <c:pt idx="3229">
                  <c:v>47.988</c:v>
                </c:pt>
                <c:pt idx="3230">
                  <c:v>48.038000000000011</c:v>
                </c:pt>
                <c:pt idx="3231">
                  <c:v>48.089000000000006</c:v>
                </c:pt>
                <c:pt idx="3232">
                  <c:v>48.114000000000004</c:v>
                </c:pt>
                <c:pt idx="3233">
                  <c:v>48.165000000000013</c:v>
                </c:pt>
                <c:pt idx="3234">
                  <c:v>48.216000000000001</c:v>
                </c:pt>
                <c:pt idx="3235">
                  <c:v>48.241</c:v>
                </c:pt>
                <c:pt idx="3236">
                  <c:v>48.292000000000108</c:v>
                </c:pt>
                <c:pt idx="3237">
                  <c:v>48.343000000000004</c:v>
                </c:pt>
                <c:pt idx="3238">
                  <c:v>48.368000000000002</c:v>
                </c:pt>
                <c:pt idx="3239">
                  <c:v>48.419000000000004</c:v>
                </c:pt>
                <c:pt idx="3240">
                  <c:v>48.469000000000001</c:v>
                </c:pt>
                <c:pt idx="3241">
                  <c:v>48.495000000000012</c:v>
                </c:pt>
                <c:pt idx="3242">
                  <c:v>48.545000000000002</c:v>
                </c:pt>
                <c:pt idx="3243">
                  <c:v>48.596000000000011</c:v>
                </c:pt>
                <c:pt idx="3244">
                  <c:v>48.621000000000002</c:v>
                </c:pt>
                <c:pt idx="3245">
                  <c:v>48.672000000000011</c:v>
                </c:pt>
                <c:pt idx="3246">
                  <c:v>48.723000000000013</c:v>
                </c:pt>
                <c:pt idx="3247">
                  <c:v>48.748000000000012</c:v>
                </c:pt>
                <c:pt idx="3248">
                  <c:v>48.799000000000063</c:v>
                </c:pt>
                <c:pt idx="3249">
                  <c:v>48.824000000000005</c:v>
                </c:pt>
                <c:pt idx="3250">
                  <c:v>48.875</c:v>
                </c:pt>
                <c:pt idx="3251">
                  <c:v>48.9</c:v>
                </c:pt>
                <c:pt idx="3252">
                  <c:v>48.950999999999993</c:v>
                </c:pt>
                <c:pt idx="3253">
                  <c:v>48.976000000000006</c:v>
                </c:pt>
                <c:pt idx="3254">
                  <c:v>49.027000000000001</c:v>
                </c:pt>
                <c:pt idx="3255">
                  <c:v>49.053000000000004</c:v>
                </c:pt>
                <c:pt idx="3256">
                  <c:v>49.103000000000002</c:v>
                </c:pt>
                <c:pt idx="3257">
                  <c:v>49.129000000000012</c:v>
                </c:pt>
                <c:pt idx="3258">
                  <c:v>49.179000000000002</c:v>
                </c:pt>
                <c:pt idx="3259">
                  <c:v>49.205000000000013</c:v>
                </c:pt>
                <c:pt idx="3260">
                  <c:v>49.255000000000003</c:v>
                </c:pt>
                <c:pt idx="3261">
                  <c:v>49.281000000000006</c:v>
                </c:pt>
                <c:pt idx="3262">
                  <c:v>49.330999999999996</c:v>
                </c:pt>
                <c:pt idx="3263">
                  <c:v>49.356999999999999</c:v>
                </c:pt>
                <c:pt idx="3264">
                  <c:v>49.381999999999998</c:v>
                </c:pt>
                <c:pt idx="3265">
                  <c:v>49.433</c:v>
                </c:pt>
                <c:pt idx="3266">
                  <c:v>49.457999999999998</c:v>
                </c:pt>
                <c:pt idx="3267">
                  <c:v>49.483999999999995</c:v>
                </c:pt>
                <c:pt idx="3268">
                  <c:v>49.534000000000006</c:v>
                </c:pt>
                <c:pt idx="3269">
                  <c:v>49.56</c:v>
                </c:pt>
                <c:pt idx="3270">
                  <c:v>49.585000000000001</c:v>
                </c:pt>
                <c:pt idx="3271">
                  <c:v>49.636000000000003</c:v>
                </c:pt>
                <c:pt idx="3272">
                  <c:v>49.661000000000001</c:v>
                </c:pt>
                <c:pt idx="3273">
                  <c:v>49.686</c:v>
                </c:pt>
                <c:pt idx="3274">
                  <c:v>49.712000000000003</c:v>
                </c:pt>
                <c:pt idx="3275">
                  <c:v>49.763000000000012</c:v>
                </c:pt>
                <c:pt idx="3276">
                  <c:v>49.788000000000011</c:v>
                </c:pt>
                <c:pt idx="3277">
                  <c:v>49.812999999999995</c:v>
                </c:pt>
                <c:pt idx="3278">
                  <c:v>49.839000000000006</c:v>
                </c:pt>
                <c:pt idx="3279">
                  <c:v>49.864000000000004</c:v>
                </c:pt>
                <c:pt idx="3280">
                  <c:v>49.888999999999996</c:v>
                </c:pt>
                <c:pt idx="3281">
                  <c:v>49.94</c:v>
                </c:pt>
                <c:pt idx="3282">
                  <c:v>49.965000000000003</c:v>
                </c:pt>
                <c:pt idx="3283">
                  <c:v>49.991</c:v>
                </c:pt>
                <c:pt idx="3284">
                  <c:v>50.016000000000005</c:v>
                </c:pt>
                <c:pt idx="3285">
                  <c:v>50.041000000000004</c:v>
                </c:pt>
                <c:pt idx="3286">
                  <c:v>50.028000000000013</c:v>
                </c:pt>
                <c:pt idx="3287">
                  <c:v>50.056000000000004</c:v>
                </c:pt>
                <c:pt idx="3288">
                  <c:v>50.083999999999996</c:v>
                </c:pt>
                <c:pt idx="3289">
                  <c:v>50.111000000000004</c:v>
                </c:pt>
                <c:pt idx="3290">
                  <c:v>50.139000000000003</c:v>
                </c:pt>
                <c:pt idx="3291">
                  <c:v>50.167000000000002</c:v>
                </c:pt>
                <c:pt idx="3292">
                  <c:v>50.195000000000093</c:v>
                </c:pt>
                <c:pt idx="3293">
                  <c:v>50.223000000000013</c:v>
                </c:pt>
                <c:pt idx="3294">
                  <c:v>50.251000000000005</c:v>
                </c:pt>
                <c:pt idx="3295">
                  <c:v>50.279000000000003</c:v>
                </c:pt>
                <c:pt idx="3296">
                  <c:v>50.306000000000004</c:v>
                </c:pt>
                <c:pt idx="3297">
                  <c:v>50.333999999999996</c:v>
                </c:pt>
                <c:pt idx="3298">
                  <c:v>50.362000000000002</c:v>
                </c:pt>
                <c:pt idx="3299">
                  <c:v>50.39</c:v>
                </c:pt>
                <c:pt idx="3300">
                  <c:v>50.417999999999999</c:v>
                </c:pt>
                <c:pt idx="3301">
                  <c:v>50.446000000000005</c:v>
                </c:pt>
                <c:pt idx="3302">
                  <c:v>50.446000000000005</c:v>
                </c:pt>
                <c:pt idx="3303">
                  <c:v>50.474000000000004</c:v>
                </c:pt>
                <c:pt idx="3304">
                  <c:v>50.501000000000005</c:v>
                </c:pt>
                <c:pt idx="3305">
                  <c:v>50.529000000000003</c:v>
                </c:pt>
                <c:pt idx="3306">
                  <c:v>50.556999999999995</c:v>
                </c:pt>
                <c:pt idx="3307">
                  <c:v>50.556999999999995</c:v>
                </c:pt>
                <c:pt idx="3308">
                  <c:v>50.585000000000001</c:v>
                </c:pt>
                <c:pt idx="3309">
                  <c:v>50.613</c:v>
                </c:pt>
                <c:pt idx="3310">
                  <c:v>50.613</c:v>
                </c:pt>
                <c:pt idx="3311">
                  <c:v>50.641000000000005</c:v>
                </c:pt>
                <c:pt idx="3312">
                  <c:v>50.669000000000011</c:v>
                </c:pt>
                <c:pt idx="3313">
                  <c:v>50.669000000000011</c:v>
                </c:pt>
                <c:pt idx="3314">
                  <c:v>50.696000000000012</c:v>
                </c:pt>
                <c:pt idx="3315">
                  <c:v>50.724000000000011</c:v>
                </c:pt>
                <c:pt idx="3316">
                  <c:v>50.724000000000011</c:v>
                </c:pt>
                <c:pt idx="3317">
                  <c:v>50.752000000000002</c:v>
                </c:pt>
                <c:pt idx="3318">
                  <c:v>50.78</c:v>
                </c:pt>
                <c:pt idx="3319">
                  <c:v>50.78</c:v>
                </c:pt>
                <c:pt idx="3320">
                  <c:v>50.808</c:v>
                </c:pt>
                <c:pt idx="3321">
                  <c:v>50.808</c:v>
                </c:pt>
                <c:pt idx="3322">
                  <c:v>50.836000000000006</c:v>
                </c:pt>
                <c:pt idx="3323">
                  <c:v>50.836000000000006</c:v>
                </c:pt>
                <c:pt idx="3324">
                  <c:v>50.864000000000004</c:v>
                </c:pt>
                <c:pt idx="3325">
                  <c:v>50.864000000000004</c:v>
                </c:pt>
                <c:pt idx="3326">
                  <c:v>50.891000000000005</c:v>
                </c:pt>
                <c:pt idx="3327">
                  <c:v>50.891000000000005</c:v>
                </c:pt>
                <c:pt idx="3328">
                  <c:v>50.891000000000005</c:v>
                </c:pt>
                <c:pt idx="3329">
                  <c:v>50.919000000000004</c:v>
                </c:pt>
                <c:pt idx="3330">
                  <c:v>50.919000000000004</c:v>
                </c:pt>
                <c:pt idx="3331">
                  <c:v>50.919000000000004</c:v>
                </c:pt>
                <c:pt idx="3332">
                  <c:v>50.946999999999996</c:v>
                </c:pt>
                <c:pt idx="3333">
                  <c:v>50.946999999999996</c:v>
                </c:pt>
                <c:pt idx="3334">
                  <c:v>50.946999999999996</c:v>
                </c:pt>
                <c:pt idx="3335">
                  <c:v>50.946999999999996</c:v>
                </c:pt>
                <c:pt idx="3336">
                  <c:v>50.975000000000001</c:v>
                </c:pt>
                <c:pt idx="3337">
                  <c:v>50.975000000000001</c:v>
                </c:pt>
                <c:pt idx="3338">
                  <c:v>50.975000000000001</c:v>
                </c:pt>
                <c:pt idx="3339">
                  <c:v>50.975000000000001</c:v>
                </c:pt>
                <c:pt idx="3340">
                  <c:v>51.003</c:v>
                </c:pt>
                <c:pt idx="3341">
                  <c:v>51.003</c:v>
                </c:pt>
                <c:pt idx="3342">
                  <c:v>51.003</c:v>
                </c:pt>
                <c:pt idx="3343">
                  <c:v>51.003</c:v>
                </c:pt>
                <c:pt idx="3344">
                  <c:v>51.003</c:v>
                </c:pt>
                <c:pt idx="3345">
                  <c:v>51.003</c:v>
                </c:pt>
                <c:pt idx="3346">
                  <c:v>51.003</c:v>
                </c:pt>
                <c:pt idx="3347">
                  <c:v>51.003</c:v>
                </c:pt>
                <c:pt idx="3348">
                  <c:v>51.031000000000006</c:v>
                </c:pt>
                <c:pt idx="3349">
                  <c:v>51.031000000000006</c:v>
                </c:pt>
                <c:pt idx="3350">
                  <c:v>51.031000000000006</c:v>
                </c:pt>
                <c:pt idx="3351">
                  <c:v>51.003</c:v>
                </c:pt>
                <c:pt idx="3352">
                  <c:v>51.031000000000006</c:v>
                </c:pt>
                <c:pt idx="3353">
                  <c:v>51.003</c:v>
                </c:pt>
                <c:pt idx="3354">
                  <c:v>51.031000000000006</c:v>
                </c:pt>
                <c:pt idx="3355">
                  <c:v>51.031000000000006</c:v>
                </c:pt>
                <c:pt idx="3356">
                  <c:v>51.031000000000006</c:v>
                </c:pt>
                <c:pt idx="3357">
                  <c:v>51.003</c:v>
                </c:pt>
                <c:pt idx="3358">
                  <c:v>51.003</c:v>
                </c:pt>
                <c:pt idx="3359">
                  <c:v>51.003</c:v>
                </c:pt>
                <c:pt idx="3360">
                  <c:v>51.003</c:v>
                </c:pt>
                <c:pt idx="3361">
                  <c:v>51.003</c:v>
                </c:pt>
                <c:pt idx="3362">
                  <c:v>51.003</c:v>
                </c:pt>
                <c:pt idx="3363">
                  <c:v>51.003</c:v>
                </c:pt>
                <c:pt idx="3364">
                  <c:v>51.003</c:v>
                </c:pt>
                <c:pt idx="3365">
                  <c:v>51.003</c:v>
                </c:pt>
                <c:pt idx="3366">
                  <c:v>50.975000000000001</c:v>
                </c:pt>
                <c:pt idx="3367">
                  <c:v>50.975000000000001</c:v>
                </c:pt>
                <c:pt idx="3368">
                  <c:v>50.975000000000001</c:v>
                </c:pt>
                <c:pt idx="3369">
                  <c:v>50.975000000000001</c:v>
                </c:pt>
                <c:pt idx="3370">
                  <c:v>50.946999999999996</c:v>
                </c:pt>
                <c:pt idx="3371">
                  <c:v>50.946999999999996</c:v>
                </c:pt>
                <c:pt idx="3372">
                  <c:v>50.946999999999996</c:v>
                </c:pt>
                <c:pt idx="3373">
                  <c:v>50.946999999999996</c:v>
                </c:pt>
                <c:pt idx="3374">
                  <c:v>50.919000000000004</c:v>
                </c:pt>
                <c:pt idx="3375">
                  <c:v>50.919000000000004</c:v>
                </c:pt>
                <c:pt idx="3376">
                  <c:v>50.919000000000004</c:v>
                </c:pt>
                <c:pt idx="3377">
                  <c:v>50.891000000000005</c:v>
                </c:pt>
                <c:pt idx="3378">
                  <c:v>50.891000000000005</c:v>
                </c:pt>
                <c:pt idx="3379">
                  <c:v>50.891000000000005</c:v>
                </c:pt>
                <c:pt idx="3380">
                  <c:v>50.891000000000005</c:v>
                </c:pt>
                <c:pt idx="3381">
                  <c:v>50.864000000000004</c:v>
                </c:pt>
                <c:pt idx="3382">
                  <c:v>50.864000000000004</c:v>
                </c:pt>
                <c:pt idx="3383">
                  <c:v>50.836000000000006</c:v>
                </c:pt>
                <c:pt idx="3384">
                  <c:v>50.836000000000006</c:v>
                </c:pt>
                <c:pt idx="3385">
                  <c:v>50.836000000000006</c:v>
                </c:pt>
                <c:pt idx="3386">
                  <c:v>50.808</c:v>
                </c:pt>
                <c:pt idx="3387">
                  <c:v>50.808</c:v>
                </c:pt>
                <c:pt idx="3388">
                  <c:v>50.78</c:v>
                </c:pt>
                <c:pt idx="3389">
                  <c:v>50.78</c:v>
                </c:pt>
                <c:pt idx="3390">
                  <c:v>50.752000000000002</c:v>
                </c:pt>
                <c:pt idx="3391">
                  <c:v>50.752000000000002</c:v>
                </c:pt>
                <c:pt idx="3392">
                  <c:v>50.752000000000002</c:v>
                </c:pt>
                <c:pt idx="3393">
                  <c:v>50.724000000000011</c:v>
                </c:pt>
                <c:pt idx="3394">
                  <c:v>50.724000000000011</c:v>
                </c:pt>
                <c:pt idx="3395">
                  <c:v>50.696000000000012</c:v>
                </c:pt>
                <c:pt idx="3396">
                  <c:v>50.696000000000012</c:v>
                </c:pt>
                <c:pt idx="3397">
                  <c:v>50.669000000000011</c:v>
                </c:pt>
                <c:pt idx="3398">
                  <c:v>50.669000000000011</c:v>
                </c:pt>
                <c:pt idx="3399">
                  <c:v>50.641000000000005</c:v>
                </c:pt>
                <c:pt idx="3400">
                  <c:v>50.641000000000005</c:v>
                </c:pt>
                <c:pt idx="3401">
                  <c:v>50.613</c:v>
                </c:pt>
                <c:pt idx="3402">
                  <c:v>50.585000000000001</c:v>
                </c:pt>
                <c:pt idx="3403">
                  <c:v>50.585000000000001</c:v>
                </c:pt>
                <c:pt idx="3404">
                  <c:v>50.556999999999995</c:v>
                </c:pt>
                <c:pt idx="3405">
                  <c:v>50.556999999999995</c:v>
                </c:pt>
                <c:pt idx="3406">
                  <c:v>50.529000000000003</c:v>
                </c:pt>
                <c:pt idx="3407">
                  <c:v>50.501000000000005</c:v>
                </c:pt>
                <c:pt idx="3408">
                  <c:v>50.501000000000005</c:v>
                </c:pt>
                <c:pt idx="3409">
                  <c:v>50.474000000000004</c:v>
                </c:pt>
                <c:pt idx="3410">
                  <c:v>50.446000000000005</c:v>
                </c:pt>
                <c:pt idx="3411">
                  <c:v>50.446000000000005</c:v>
                </c:pt>
                <c:pt idx="3412">
                  <c:v>50.417999999999999</c:v>
                </c:pt>
                <c:pt idx="3413">
                  <c:v>50.417999999999999</c:v>
                </c:pt>
                <c:pt idx="3414">
                  <c:v>50.39</c:v>
                </c:pt>
                <c:pt idx="3415">
                  <c:v>50.362000000000002</c:v>
                </c:pt>
                <c:pt idx="3416">
                  <c:v>50.362000000000002</c:v>
                </c:pt>
                <c:pt idx="3417">
                  <c:v>50.333999999999996</c:v>
                </c:pt>
                <c:pt idx="3418">
                  <c:v>50.306000000000004</c:v>
                </c:pt>
                <c:pt idx="3419">
                  <c:v>50.279000000000003</c:v>
                </c:pt>
                <c:pt idx="3420">
                  <c:v>50.279000000000003</c:v>
                </c:pt>
                <c:pt idx="3421">
                  <c:v>50.251000000000005</c:v>
                </c:pt>
                <c:pt idx="3422">
                  <c:v>50.251000000000005</c:v>
                </c:pt>
                <c:pt idx="3423">
                  <c:v>50.223000000000013</c:v>
                </c:pt>
                <c:pt idx="3424">
                  <c:v>50.195000000000093</c:v>
                </c:pt>
                <c:pt idx="3425">
                  <c:v>50.167000000000002</c:v>
                </c:pt>
                <c:pt idx="3426">
                  <c:v>50.167000000000002</c:v>
                </c:pt>
                <c:pt idx="3427">
                  <c:v>50.139000000000003</c:v>
                </c:pt>
                <c:pt idx="3428">
                  <c:v>50.111000000000004</c:v>
                </c:pt>
                <c:pt idx="3429">
                  <c:v>50.111000000000004</c:v>
                </c:pt>
                <c:pt idx="3430">
                  <c:v>50.083999999999996</c:v>
                </c:pt>
                <c:pt idx="3431">
                  <c:v>50.056000000000004</c:v>
                </c:pt>
                <c:pt idx="3432">
                  <c:v>50.028000000000013</c:v>
                </c:pt>
                <c:pt idx="3433">
                  <c:v>50.041000000000004</c:v>
                </c:pt>
                <c:pt idx="3434">
                  <c:v>50.041000000000004</c:v>
                </c:pt>
                <c:pt idx="3435">
                  <c:v>50.016000000000005</c:v>
                </c:pt>
                <c:pt idx="3436">
                  <c:v>49.991</c:v>
                </c:pt>
                <c:pt idx="3437">
                  <c:v>49.965000000000003</c:v>
                </c:pt>
                <c:pt idx="3438">
                  <c:v>49.965000000000003</c:v>
                </c:pt>
                <c:pt idx="3439">
                  <c:v>49.94</c:v>
                </c:pt>
                <c:pt idx="3440">
                  <c:v>49.914999999999999</c:v>
                </c:pt>
                <c:pt idx="3441">
                  <c:v>49.888999999999996</c:v>
                </c:pt>
                <c:pt idx="3442">
                  <c:v>49.888999999999996</c:v>
                </c:pt>
                <c:pt idx="3443">
                  <c:v>49.864000000000004</c:v>
                </c:pt>
                <c:pt idx="3444">
                  <c:v>49.839000000000006</c:v>
                </c:pt>
                <c:pt idx="3445">
                  <c:v>49.812999999999995</c:v>
                </c:pt>
                <c:pt idx="3446">
                  <c:v>49.788000000000011</c:v>
                </c:pt>
                <c:pt idx="3447">
                  <c:v>49.763000000000012</c:v>
                </c:pt>
                <c:pt idx="3448">
                  <c:v>49.763000000000012</c:v>
                </c:pt>
                <c:pt idx="3449">
                  <c:v>49.737000000000002</c:v>
                </c:pt>
                <c:pt idx="3450">
                  <c:v>49.712000000000003</c:v>
                </c:pt>
                <c:pt idx="3451">
                  <c:v>49.686</c:v>
                </c:pt>
                <c:pt idx="3452">
                  <c:v>49.661000000000001</c:v>
                </c:pt>
                <c:pt idx="3453">
                  <c:v>49.636000000000003</c:v>
                </c:pt>
                <c:pt idx="3454">
                  <c:v>49.636000000000003</c:v>
                </c:pt>
                <c:pt idx="3455">
                  <c:v>49.61</c:v>
                </c:pt>
                <c:pt idx="3456">
                  <c:v>49.585000000000001</c:v>
                </c:pt>
                <c:pt idx="3457">
                  <c:v>49.56</c:v>
                </c:pt>
                <c:pt idx="3458">
                  <c:v>49.534000000000006</c:v>
                </c:pt>
                <c:pt idx="3459">
                  <c:v>49.509</c:v>
                </c:pt>
                <c:pt idx="3460">
                  <c:v>49.483999999999995</c:v>
                </c:pt>
                <c:pt idx="3461">
                  <c:v>49.457999999999998</c:v>
                </c:pt>
                <c:pt idx="3462">
                  <c:v>49.457999999999998</c:v>
                </c:pt>
                <c:pt idx="3463">
                  <c:v>49.433</c:v>
                </c:pt>
                <c:pt idx="3464">
                  <c:v>49.407000000000004</c:v>
                </c:pt>
                <c:pt idx="3465">
                  <c:v>49.381999999999998</c:v>
                </c:pt>
                <c:pt idx="3466">
                  <c:v>49.356999999999999</c:v>
                </c:pt>
                <c:pt idx="3467">
                  <c:v>49.330999999999996</c:v>
                </c:pt>
                <c:pt idx="3468">
                  <c:v>49.306000000000004</c:v>
                </c:pt>
                <c:pt idx="3469">
                  <c:v>49.281000000000006</c:v>
                </c:pt>
                <c:pt idx="3470">
                  <c:v>49.255000000000003</c:v>
                </c:pt>
                <c:pt idx="3471">
                  <c:v>49.230000000000011</c:v>
                </c:pt>
                <c:pt idx="3472">
                  <c:v>49.230000000000011</c:v>
                </c:pt>
                <c:pt idx="3473">
                  <c:v>49.205000000000013</c:v>
                </c:pt>
                <c:pt idx="3474">
                  <c:v>49.179000000000002</c:v>
                </c:pt>
                <c:pt idx="3475">
                  <c:v>49.153999999999996</c:v>
                </c:pt>
                <c:pt idx="3476">
                  <c:v>49.129000000000012</c:v>
                </c:pt>
                <c:pt idx="3477">
                  <c:v>49.103000000000002</c:v>
                </c:pt>
                <c:pt idx="3478">
                  <c:v>49.078000000000003</c:v>
                </c:pt>
                <c:pt idx="3479">
                  <c:v>49.053000000000004</c:v>
                </c:pt>
                <c:pt idx="3480">
                  <c:v>49.027000000000001</c:v>
                </c:pt>
                <c:pt idx="3481">
                  <c:v>49.027000000000001</c:v>
                </c:pt>
                <c:pt idx="3482">
                  <c:v>48.976000000000006</c:v>
                </c:pt>
                <c:pt idx="3483">
                  <c:v>48.950999999999993</c:v>
                </c:pt>
                <c:pt idx="3484">
                  <c:v>48.926000000000002</c:v>
                </c:pt>
                <c:pt idx="3485">
                  <c:v>48.926000000000002</c:v>
                </c:pt>
                <c:pt idx="3486">
                  <c:v>48.9</c:v>
                </c:pt>
                <c:pt idx="3487">
                  <c:v>48.875</c:v>
                </c:pt>
                <c:pt idx="3488">
                  <c:v>48.849999999999994</c:v>
                </c:pt>
                <c:pt idx="3489">
                  <c:v>48.824000000000005</c:v>
                </c:pt>
                <c:pt idx="3490">
                  <c:v>48.799000000000063</c:v>
                </c:pt>
                <c:pt idx="3491">
                  <c:v>48.774000000000001</c:v>
                </c:pt>
                <c:pt idx="3492">
                  <c:v>48.748000000000012</c:v>
                </c:pt>
                <c:pt idx="3493">
                  <c:v>48.723000000000013</c:v>
                </c:pt>
                <c:pt idx="3494">
                  <c:v>48.697000000000003</c:v>
                </c:pt>
                <c:pt idx="3495">
                  <c:v>48.672000000000011</c:v>
                </c:pt>
                <c:pt idx="3496">
                  <c:v>48.647000000000006</c:v>
                </c:pt>
                <c:pt idx="3497">
                  <c:v>48.621000000000002</c:v>
                </c:pt>
                <c:pt idx="3498">
                  <c:v>48.596000000000011</c:v>
                </c:pt>
                <c:pt idx="3499">
                  <c:v>48.571000000000005</c:v>
                </c:pt>
                <c:pt idx="3500">
                  <c:v>48.545000000000002</c:v>
                </c:pt>
                <c:pt idx="3501">
                  <c:v>48.52</c:v>
                </c:pt>
                <c:pt idx="3502">
                  <c:v>48.495000000000012</c:v>
                </c:pt>
                <c:pt idx="3503">
                  <c:v>48.469000000000001</c:v>
                </c:pt>
                <c:pt idx="3504">
                  <c:v>48.469000000000001</c:v>
                </c:pt>
                <c:pt idx="3505">
                  <c:v>48.443999999999996</c:v>
                </c:pt>
                <c:pt idx="3506">
                  <c:v>48.419000000000004</c:v>
                </c:pt>
                <c:pt idx="3507">
                  <c:v>48.393000000000001</c:v>
                </c:pt>
                <c:pt idx="3508">
                  <c:v>48.368000000000002</c:v>
                </c:pt>
                <c:pt idx="3509">
                  <c:v>48.343000000000004</c:v>
                </c:pt>
                <c:pt idx="3510">
                  <c:v>48.316999999999993</c:v>
                </c:pt>
                <c:pt idx="3511">
                  <c:v>48.292000000000108</c:v>
                </c:pt>
                <c:pt idx="3512">
                  <c:v>48.266000000000012</c:v>
                </c:pt>
                <c:pt idx="3513">
                  <c:v>48.241</c:v>
                </c:pt>
                <c:pt idx="3514">
                  <c:v>48.216000000000001</c:v>
                </c:pt>
                <c:pt idx="3515">
                  <c:v>48.190000000000012</c:v>
                </c:pt>
                <c:pt idx="3516">
                  <c:v>48.165000000000013</c:v>
                </c:pt>
                <c:pt idx="3517">
                  <c:v>48.14</c:v>
                </c:pt>
                <c:pt idx="3518">
                  <c:v>48.114000000000004</c:v>
                </c:pt>
                <c:pt idx="3519">
                  <c:v>48.089000000000006</c:v>
                </c:pt>
                <c:pt idx="3520">
                  <c:v>48.064</c:v>
                </c:pt>
                <c:pt idx="3521">
                  <c:v>48.038000000000011</c:v>
                </c:pt>
                <c:pt idx="3522">
                  <c:v>48.013000000000005</c:v>
                </c:pt>
                <c:pt idx="3523">
                  <c:v>47.988</c:v>
                </c:pt>
                <c:pt idx="3524">
                  <c:v>47.962000000000003</c:v>
                </c:pt>
                <c:pt idx="3525">
                  <c:v>47.937000000000005</c:v>
                </c:pt>
                <c:pt idx="3526">
                  <c:v>47.910999999999994</c:v>
                </c:pt>
                <c:pt idx="3527">
                  <c:v>47.885999999999996</c:v>
                </c:pt>
                <c:pt idx="3528">
                  <c:v>47.861000000000004</c:v>
                </c:pt>
                <c:pt idx="3529">
                  <c:v>47.835000000000001</c:v>
                </c:pt>
                <c:pt idx="3530">
                  <c:v>47.809999999999995</c:v>
                </c:pt>
                <c:pt idx="3531">
                  <c:v>47.785000000000011</c:v>
                </c:pt>
                <c:pt idx="3532">
                  <c:v>47.759</c:v>
                </c:pt>
                <c:pt idx="3533">
                  <c:v>47.734000000000002</c:v>
                </c:pt>
                <c:pt idx="3534">
                  <c:v>47.709000000000003</c:v>
                </c:pt>
                <c:pt idx="3535">
                  <c:v>47.709000000000003</c:v>
                </c:pt>
                <c:pt idx="3536">
                  <c:v>47.658000000000001</c:v>
                </c:pt>
                <c:pt idx="3537">
                  <c:v>47.633000000000003</c:v>
                </c:pt>
                <c:pt idx="3538">
                  <c:v>47.633000000000003</c:v>
                </c:pt>
                <c:pt idx="3539">
                  <c:v>47.607000000000006</c:v>
                </c:pt>
                <c:pt idx="3540">
                  <c:v>47.582000000000001</c:v>
                </c:pt>
                <c:pt idx="3541">
                  <c:v>47.556000000000004</c:v>
                </c:pt>
                <c:pt idx="3542">
                  <c:v>47.531000000000006</c:v>
                </c:pt>
                <c:pt idx="3543">
                  <c:v>47.506</c:v>
                </c:pt>
                <c:pt idx="3544">
                  <c:v>47.48</c:v>
                </c:pt>
                <c:pt idx="3545">
                  <c:v>47.454999999999998</c:v>
                </c:pt>
                <c:pt idx="3546">
                  <c:v>47.43</c:v>
                </c:pt>
                <c:pt idx="3547">
                  <c:v>47.403999999999996</c:v>
                </c:pt>
                <c:pt idx="3548">
                  <c:v>47.379000000000005</c:v>
                </c:pt>
                <c:pt idx="3549">
                  <c:v>47.353999999999999</c:v>
                </c:pt>
                <c:pt idx="3550">
                  <c:v>47.328000000000003</c:v>
                </c:pt>
                <c:pt idx="3551">
                  <c:v>47.303000000000004</c:v>
                </c:pt>
                <c:pt idx="3552">
                  <c:v>47.278000000000013</c:v>
                </c:pt>
                <c:pt idx="3553">
                  <c:v>47.252000000000002</c:v>
                </c:pt>
                <c:pt idx="3554">
                  <c:v>47.227000000000011</c:v>
                </c:pt>
                <c:pt idx="3555">
                  <c:v>47.201000000000001</c:v>
                </c:pt>
                <c:pt idx="3556">
                  <c:v>47.176000000000002</c:v>
                </c:pt>
                <c:pt idx="3557">
                  <c:v>47.150999999999996</c:v>
                </c:pt>
                <c:pt idx="3558">
                  <c:v>47.125000000000092</c:v>
                </c:pt>
                <c:pt idx="3559">
                  <c:v>47.1</c:v>
                </c:pt>
                <c:pt idx="3560">
                  <c:v>47.075000000000003</c:v>
                </c:pt>
                <c:pt idx="3561">
                  <c:v>47.049000000000007</c:v>
                </c:pt>
                <c:pt idx="3562">
                  <c:v>47.024000000000001</c:v>
                </c:pt>
                <c:pt idx="3563">
                  <c:v>46.999000000000002</c:v>
                </c:pt>
                <c:pt idx="3564">
                  <c:v>46.973000000000006</c:v>
                </c:pt>
                <c:pt idx="3565">
                  <c:v>46.948</c:v>
                </c:pt>
                <c:pt idx="3566">
                  <c:v>46.922000000000011</c:v>
                </c:pt>
                <c:pt idx="3567">
                  <c:v>46.897000000000006</c:v>
                </c:pt>
                <c:pt idx="3568">
                  <c:v>46.872</c:v>
                </c:pt>
                <c:pt idx="3569">
                  <c:v>46.872</c:v>
                </c:pt>
                <c:pt idx="3570">
                  <c:v>46.821000000000005</c:v>
                </c:pt>
                <c:pt idx="3571">
                  <c:v>46.821000000000005</c:v>
                </c:pt>
                <c:pt idx="3572">
                  <c:v>46.796000000000063</c:v>
                </c:pt>
                <c:pt idx="3573">
                  <c:v>46.77</c:v>
                </c:pt>
                <c:pt idx="3574">
                  <c:v>46.745000000000012</c:v>
                </c:pt>
                <c:pt idx="3575">
                  <c:v>46.720000000000013</c:v>
                </c:pt>
                <c:pt idx="3576">
                  <c:v>46.694000000000003</c:v>
                </c:pt>
                <c:pt idx="3577">
                  <c:v>46.669000000000011</c:v>
                </c:pt>
                <c:pt idx="3578">
                  <c:v>46.644000000000005</c:v>
                </c:pt>
                <c:pt idx="3579">
                  <c:v>46.618000000000002</c:v>
                </c:pt>
                <c:pt idx="3580">
                  <c:v>46.593000000000011</c:v>
                </c:pt>
                <c:pt idx="3581">
                  <c:v>46.568000000000012</c:v>
                </c:pt>
                <c:pt idx="3582">
                  <c:v>46.542000000000002</c:v>
                </c:pt>
                <c:pt idx="3583">
                  <c:v>46.516999999999996</c:v>
                </c:pt>
                <c:pt idx="3584">
                  <c:v>46.491</c:v>
                </c:pt>
                <c:pt idx="3585">
                  <c:v>46.466000000000001</c:v>
                </c:pt>
                <c:pt idx="3586">
                  <c:v>46.440999999999995</c:v>
                </c:pt>
                <c:pt idx="3587">
                  <c:v>46.414999999999999</c:v>
                </c:pt>
                <c:pt idx="3588">
                  <c:v>46.39</c:v>
                </c:pt>
                <c:pt idx="3589">
                  <c:v>46.365000000000002</c:v>
                </c:pt>
                <c:pt idx="3590">
                  <c:v>46.339000000000006</c:v>
                </c:pt>
                <c:pt idx="3591">
                  <c:v>46.313999999999993</c:v>
                </c:pt>
                <c:pt idx="3592">
                  <c:v>46.289000000000001</c:v>
                </c:pt>
                <c:pt idx="3593">
                  <c:v>46.289000000000001</c:v>
                </c:pt>
                <c:pt idx="3594">
                  <c:v>46.263000000000012</c:v>
                </c:pt>
                <c:pt idx="3595">
                  <c:v>46.238000000000063</c:v>
                </c:pt>
                <c:pt idx="3596">
                  <c:v>46.212000000000003</c:v>
                </c:pt>
                <c:pt idx="3597">
                  <c:v>46.187000000000005</c:v>
                </c:pt>
                <c:pt idx="3598">
                  <c:v>46.162000000000013</c:v>
                </c:pt>
                <c:pt idx="3599">
                  <c:v>46.136000000000003</c:v>
                </c:pt>
                <c:pt idx="3600">
                  <c:v>46.111000000000004</c:v>
                </c:pt>
                <c:pt idx="3601">
                  <c:v>46.086000000000006</c:v>
                </c:pt>
                <c:pt idx="3602">
                  <c:v>46.06</c:v>
                </c:pt>
                <c:pt idx="3603">
                  <c:v>46.035000000000011</c:v>
                </c:pt>
                <c:pt idx="3604">
                  <c:v>46.01</c:v>
                </c:pt>
                <c:pt idx="3605">
                  <c:v>45.983999999999995</c:v>
                </c:pt>
                <c:pt idx="3606">
                  <c:v>45.958999999999996</c:v>
                </c:pt>
                <c:pt idx="3607">
                  <c:v>45.934000000000005</c:v>
                </c:pt>
                <c:pt idx="3608">
                  <c:v>45.934000000000005</c:v>
                </c:pt>
                <c:pt idx="3609">
                  <c:v>45.908000000000001</c:v>
                </c:pt>
                <c:pt idx="3610">
                  <c:v>45.882999999999996</c:v>
                </c:pt>
                <c:pt idx="3611">
                  <c:v>45.857999999999997</c:v>
                </c:pt>
                <c:pt idx="3612">
                  <c:v>45.832000000000001</c:v>
                </c:pt>
                <c:pt idx="3613">
                  <c:v>45.806999999999995</c:v>
                </c:pt>
                <c:pt idx="3614">
                  <c:v>45.781000000000006</c:v>
                </c:pt>
                <c:pt idx="3615">
                  <c:v>45.756</c:v>
                </c:pt>
                <c:pt idx="3616">
                  <c:v>45.756</c:v>
                </c:pt>
                <c:pt idx="3617">
                  <c:v>45.731000000000002</c:v>
                </c:pt>
                <c:pt idx="3618">
                  <c:v>45.705000000000013</c:v>
                </c:pt>
                <c:pt idx="3619">
                  <c:v>45.68</c:v>
                </c:pt>
                <c:pt idx="3620">
                  <c:v>45.68</c:v>
                </c:pt>
                <c:pt idx="3621">
                  <c:v>45.655000000000001</c:v>
                </c:pt>
                <c:pt idx="3622">
                  <c:v>45.629000000000012</c:v>
                </c:pt>
                <c:pt idx="3623">
                  <c:v>45.604000000000006</c:v>
                </c:pt>
                <c:pt idx="3624">
                  <c:v>45.579000000000001</c:v>
                </c:pt>
                <c:pt idx="3625">
                  <c:v>45.579000000000001</c:v>
                </c:pt>
                <c:pt idx="3626">
                  <c:v>45.553000000000004</c:v>
                </c:pt>
                <c:pt idx="3627">
                  <c:v>45.528000000000013</c:v>
                </c:pt>
                <c:pt idx="3628">
                  <c:v>45.528000000000013</c:v>
                </c:pt>
                <c:pt idx="3629">
                  <c:v>45.502000000000002</c:v>
                </c:pt>
                <c:pt idx="3630">
                  <c:v>45.477000000000004</c:v>
                </c:pt>
                <c:pt idx="3631">
                  <c:v>45.477000000000004</c:v>
                </c:pt>
                <c:pt idx="3632">
                  <c:v>45.451999999999998</c:v>
                </c:pt>
                <c:pt idx="3633">
                  <c:v>45.426000000000002</c:v>
                </c:pt>
                <c:pt idx="3634">
                  <c:v>45.426000000000002</c:v>
                </c:pt>
                <c:pt idx="3635">
                  <c:v>45.400999999999996</c:v>
                </c:pt>
                <c:pt idx="3636">
                  <c:v>45.376000000000005</c:v>
                </c:pt>
                <c:pt idx="3637">
                  <c:v>45.376000000000005</c:v>
                </c:pt>
                <c:pt idx="3638">
                  <c:v>45.349999999999994</c:v>
                </c:pt>
                <c:pt idx="3639">
                  <c:v>45.349999999999994</c:v>
                </c:pt>
                <c:pt idx="3640">
                  <c:v>45.325000000000003</c:v>
                </c:pt>
                <c:pt idx="3641">
                  <c:v>45.3</c:v>
                </c:pt>
                <c:pt idx="3642">
                  <c:v>45.3</c:v>
                </c:pt>
                <c:pt idx="3643">
                  <c:v>45.274000000000001</c:v>
                </c:pt>
                <c:pt idx="3644">
                  <c:v>45.274000000000001</c:v>
                </c:pt>
                <c:pt idx="3645">
                  <c:v>45.249000000000002</c:v>
                </c:pt>
                <c:pt idx="3646">
                  <c:v>45.249000000000002</c:v>
                </c:pt>
                <c:pt idx="3647">
                  <c:v>45.224000000000011</c:v>
                </c:pt>
                <c:pt idx="3648">
                  <c:v>45.224000000000011</c:v>
                </c:pt>
                <c:pt idx="3649">
                  <c:v>45.198000000000093</c:v>
                </c:pt>
                <c:pt idx="3650">
                  <c:v>45.198000000000093</c:v>
                </c:pt>
                <c:pt idx="3651">
                  <c:v>45.173000000000002</c:v>
                </c:pt>
                <c:pt idx="3652">
                  <c:v>45.173000000000002</c:v>
                </c:pt>
                <c:pt idx="3653">
                  <c:v>45.148000000000003</c:v>
                </c:pt>
                <c:pt idx="3654">
                  <c:v>45.148000000000003</c:v>
                </c:pt>
                <c:pt idx="3655">
                  <c:v>45.148000000000003</c:v>
                </c:pt>
                <c:pt idx="3656">
                  <c:v>45.122000000000092</c:v>
                </c:pt>
                <c:pt idx="3657">
                  <c:v>45.122000000000092</c:v>
                </c:pt>
                <c:pt idx="3658">
                  <c:v>45.097000000000001</c:v>
                </c:pt>
                <c:pt idx="3659">
                  <c:v>45.097000000000001</c:v>
                </c:pt>
                <c:pt idx="3660">
                  <c:v>45.071000000000005</c:v>
                </c:pt>
                <c:pt idx="3661">
                  <c:v>45.071000000000005</c:v>
                </c:pt>
                <c:pt idx="3662">
                  <c:v>45.071000000000005</c:v>
                </c:pt>
                <c:pt idx="3663">
                  <c:v>45.046000000000006</c:v>
                </c:pt>
                <c:pt idx="3664">
                  <c:v>45.046000000000006</c:v>
                </c:pt>
                <c:pt idx="3665">
                  <c:v>45.046000000000006</c:v>
                </c:pt>
                <c:pt idx="3666">
                  <c:v>45.021000000000001</c:v>
                </c:pt>
                <c:pt idx="3667">
                  <c:v>45.021000000000001</c:v>
                </c:pt>
                <c:pt idx="3668">
                  <c:v>45.021000000000001</c:v>
                </c:pt>
                <c:pt idx="3669">
                  <c:v>45.021000000000001</c:v>
                </c:pt>
                <c:pt idx="3670">
                  <c:v>44.995000000000012</c:v>
                </c:pt>
                <c:pt idx="3671">
                  <c:v>44.995000000000012</c:v>
                </c:pt>
                <c:pt idx="3672">
                  <c:v>44.995000000000012</c:v>
                </c:pt>
                <c:pt idx="3673">
                  <c:v>44.995000000000012</c:v>
                </c:pt>
                <c:pt idx="3674">
                  <c:v>44.995000000000012</c:v>
                </c:pt>
                <c:pt idx="3675">
                  <c:v>44.995000000000012</c:v>
                </c:pt>
                <c:pt idx="3676">
                  <c:v>44.995000000000012</c:v>
                </c:pt>
                <c:pt idx="3677">
                  <c:v>44.97</c:v>
                </c:pt>
                <c:pt idx="3678">
                  <c:v>44.97</c:v>
                </c:pt>
                <c:pt idx="3679">
                  <c:v>44.97</c:v>
                </c:pt>
                <c:pt idx="3680">
                  <c:v>44.97</c:v>
                </c:pt>
                <c:pt idx="3681">
                  <c:v>44.97</c:v>
                </c:pt>
                <c:pt idx="3682">
                  <c:v>44.995000000000012</c:v>
                </c:pt>
                <c:pt idx="3683">
                  <c:v>44.995000000000012</c:v>
                </c:pt>
                <c:pt idx="3684">
                  <c:v>44.995000000000012</c:v>
                </c:pt>
                <c:pt idx="3685">
                  <c:v>44.995000000000012</c:v>
                </c:pt>
                <c:pt idx="3686">
                  <c:v>44.995000000000012</c:v>
                </c:pt>
                <c:pt idx="3687">
                  <c:v>44.995000000000012</c:v>
                </c:pt>
                <c:pt idx="3688">
                  <c:v>45.021000000000001</c:v>
                </c:pt>
                <c:pt idx="3689">
                  <c:v>45.021000000000001</c:v>
                </c:pt>
                <c:pt idx="3690">
                  <c:v>45.021000000000001</c:v>
                </c:pt>
                <c:pt idx="3691">
                  <c:v>45.021000000000001</c:v>
                </c:pt>
                <c:pt idx="3692">
                  <c:v>45.021000000000001</c:v>
                </c:pt>
                <c:pt idx="3693">
                  <c:v>45.046000000000006</c:v>
                </c:pt>
                <c:pt idx="3694">
                  <c:v>45.046000000000006</c:v>
                </c:pt>
                <c:pt idx="3695">
                  <c:v>45.071000000000005</c:v>
                </c:pt>
                <c:pt idx="3696">
                  <c:v>45.071000000000005</c:v>
                </c:pt>
                <c:pt idx="3697">
                  <c:v>45.071000000000005</c:v>
                </c:pt>
                <c:pt idx="3698">
                  <c:v>45.097000000000001</c:v>
                </c:pt>
                <c:pt idx="3699">
                  <c:v>45.097000000000001</c:v>
                </c:pt>
                <c:pt idx="3700">
                  <c:v>45.122000000000092</c:v>
                </c:pt>
                <c:pt idx="3701">
                  <c:v>45.122000000000092</c:v>
                </c:pt>
                <c:pt idx="3702">
                  <c:v>45.148000000000003</c:v>
                </c:pt>
                <c:pt idx="3703">
                  <c:v>45.148000000000003</c:v>
                </c:pt>
                <c:pt idx="3704">
                  <c:v>45.173000000000002</c:v>
                </c:pt>
                <c:pt idx="3705">
                  <c:v>45.173000000000002</c:v>
                </c:pt>
                <c:pt idx="3706">
                  <c:v>45.198000000000093</c:v>
                </c:pt>
                <c:pt idx="3707">
                  <c:v>45.224000000000011</c:v>
                </c:pt>
                <c:pt idx="3708">
                  <c:v>45.224000000000011</c:v>
                </c:pt>
                <c:pt idx="3709">
                  <c:v>45.249000000000002</c:v>
                </c:pt>
                <c:pt idx="3710">
                  <c:v>45.274000000000001</c:v>
                </c:pt>
                <c:pt idx="3711">
                  <c:v>45.274000000000001</c:v>
                </c:pt>
                <c:pt idx="3712">
                  <c:v>45.3</c:v>
                </c:pt>
                <c:pt idx="3713">
                  <c:v>45.325000000000003</c:v>
                </c:pt>
                <c:pt idx="3714">
                  <c:v>45.349999999999994</c:v>
                </c:pt>
                <c:pt idx="3715">
                  <c:v>45.376000000000005</c:v>
                </c:pt>
                <c:pt idx="3716">
                  <c:v>45.376000000000005</c:v>
                </c:pt>
                <c:pt idx="3717">
                  <c:v>45.400999999999996</c:v>
                </c:pt>
                <c:pt idx="3718">
                  <c:v>45.426000000000002</c:v>
                </c:pt>
                <c:pt idx="3719">
                  <c:v>45.451999999999998</c:v>
                </c:pt>
                <c:pt idx="3720">
                  <c:v>45.477000000000004</c:v>
                </c:pt>
                <c:pt idx="3721">
                  <c:v>45.502000000000002</c:v>
                </c:pt>
                <c:pt idx="3722">
                  <c:v>45.528000000000013</c:v>
                </c:pt>
                <c:pt idx="3723">
                  <c:v>45.528000000000013</c:v>
                </c:pt>
                <c:pt idx="3724">
                  <c:v>45.553000000000004</c:v>
                </c:pt>
                <c:pt idx="3725">
                  <c:v>45.579000000000001</c:v>
                </c:pt>
                <c:pt idx="3726">
                  <c:v>45.604000000000006</c:v>
                </c:pt>
                <c:pt idx="3727">
                  <c:v>45.629000000000012</c:v>
                </c:pt>
                <c:pt idx="3728">
                  <c:v>45.655000000000001</c:v>
                </c:pt>
                <c:pt idx="3729">
                  <c:v>45.68</c:v>
                </c:pt>
                <c:pt idx="3730">
                  <c:v>45.705000000000013</c:v>
                </c:pt>
                <c:pt idx="3731">
                  <c:v>45.731000000000002</c:v>
                </c:pt>
                <c:pt idx="3732">
                  <c:v>45.756</c:v>
                </c:pt>
                <c:pt idx="3733">
                  <c:v>45.806999999999995</c:v>
                </c:pt>
                <c:pt idx="3734">
                  <c:v>45.832000000000001</c:v>
                </c:pt>
                <c:pt idx="3735">
                  <c:v>45.857999999999997</c:v>
                </c:pt>
                <c:pt idx="3736">
                  <c:v>45.882999999999996</c:v>
                </c:pt>
                <c:pt idx="3737">
                  <c:v>45.908000000000001</c:v>
                </c:pt>
                <c:pt idx="3738">
                  <c:v>45.934000000000005</c:v>
                </c:pt>
                <c:pt idx="3739">
                  <c:v>45.958999999999996</c:v>
                </c:pt>
                <c:pt idx="3740">
                  <c:v>46.01</c:v>
                </c:pt>
                <c:pt idx="3741">
                  <c:v>46.035000000000011</c:v>
                </c:pt>
                <c:pt idx="3742">
                  <c:v>46.06</c:v>
                </c:pt>
                <c:pt idx="3743">
                  <c:v>46.086000000000006</c:v>
                </c:pt>
                <c:pt idx="3744">
                  <c:v>46.111000000000004</c:v>
                </c:pt>
                <c:pt idx="3745">
                  <c:v>46.162000000000013</c:v>
                </c:pt>
                <c:pt idx="3746">
                  <c:v>46.187000000000005</c:v>
                </c:pt>
                <c:pt idx="3747">
                  <c:v>46.212000000000003</c:v>
                </c:pt>
                <c:pt idx="3748">
                  <c:v>46.263000000000012</c:v>
                </c:pt>
                <c:pt idx="3749">
                  <c:v>46.289000000000001</c:v>
                </c:pt>
                <c:pt idx="3750">
                  <c:v>46.313999999999993</c:v>
                </c:pt>
                <c:pt idx="3751">
                  <c:v>46.339000000000006</c:v>
                </c:pt>
                <c:pt idx="3752">
                  <c:v>46.39</c:v>
                </c:pt>
                <c:pt idx="3753">
                  <c:v>46.414999999999999</c:v>
                </c:pt>
                <c:pt idx="3754">
                  <c:v>46.466000000000001</c:v>
                </c:pt>
                <c:pt idx="3755">
                  <c:v>46.491</c:v>
                </c:pt>
                <c:pt idx="3756">
                  <c:v>46.516999999999996</c:v>
                </c:pt>
                <c:pt idx="3757">
                  <c:v>46.568000000000012</c:v>
                </c:pt>
                <c:pt idx="3758">
                  <c:v>46.593000000000011</c:v>
                </c:pt>
                <c:pt idx="3759">
                  <c:v>46.618000000000002</c:v>
                </c:pt>
                <c:pt idx="3760">
                  <c:v>46.669000000000011</c:v>
                </c:pt>
                <c:pt idx="3761">
                  <c:v>46.694000000000003</c:v>
                </c:pt>
                <c:pt idx="3762">
                  <c:v>46.745000000000012</c:v>
                </c:pt>
                <c:pt idx="3763">
                  <c:v>46.77</c:v>
                </c:pt>
                <c:pt idx="3764">
                  <c:v>46.821000000000005</c:v>
                </c:pt>
                <c:pt idx="3765">
                  <c:v>46.846000000000004</c:v>
                </c:pt>
                <c:pt idx="3766">
                  <c:v>46.897000000000006</c:v>
                </c:pt>
                <c:pt idx="3767">
                  <c:v>46.922000000000011</c:v>
                </c:pt>
                <c:pt idx="3768">
                  <c:v>46.948</c:v>
                </c:pt>
                <c:pt idx="3769">
                  <c:v>46.999000000000002</c:v>
                </c:pt>
                <c:pt idx="3770">
                  <c:v>47.024000000000001</c:v>
                </c:pt>
                <c:pt idx="3771">
                  <c:v>47.075000000000003</c:v>
                </c:pt>
                <c:pt idx="3772">
                  <c:v>47.125000000000092</c:v>
                </c:pt>
                <c:pt idx="3773">
                  <c:v>47.150999999999996</c:v>
                </c:pt>
                <c:pt idx="3774">
                  <c:v>47.201000000000001</c:v>
                </c:pt>
                <c:pt idx="3775">
                  <c:v>47.227000000000011</c:v>
                </c:pt>
                <c:pt idx="3776">
                  <c:v>47.278000000000013</c:v>
                </c:pt>
                <c:pt idx="3777">
                  <c:v>47.303000000000004</c:v>
                </c:pt>
                <c:pt idx="3778">
                  <c:v>47.353999999999999</c:v>
                </c:pt>
                <c:pt idx="3779">
                  <c:v>47.403999999999996</c:v>
                </c:pt>
                <c:pt idx="3780">
                  <c:v>47.43</c:v>
                </c:pt>
                <c:pt idx="3781">
                  <c:v>47.48</c:v>
                </c:pt>
                <c:pt idx="3782">
                  <c:v>47.506</c:v>
                </c:pt>
                <c:pt idx="3783">
                  <c:v>47.556000000000004</c:v>
                </c:pt>
                <c:pt idx="3784">
                  <c:v>47.607000000000006</c:v>
                </c:pt>
                <c:pt idx="3785">
                  <c:v>47.633000000000003</c:v>
                </c:pt>
                <c:pt idx="3786">
                  <c:v>47.683</c:v>
                </c:pt>
                <c:pt idx="3787">
                  <c:v>47.709000000000003</c:v>
                </c:pt>
                <c:pt idx="3788">
                  <c:v>47.759</c:v>
                </c:pt>
                <c:pt idx="3789">
                  <c:v>47.809999999999995</c:v>
                </c:pt>
                <c:pt idx="3790">
                  <c:v>47.835000000000001</c:v>
                </c:pt>
                <c:pt idx="3791">
                  <c:v>47.885999999999996</c:v>
                </c:pt>
                <c:pt idx="3792">
                  <c:v>47.937000000000005</c:v>
                </c:pt>
                <c:pt idx="3793">
                  <c:v>47.962000000000003</c:v>
                </c:pt>
                <c:pt idx="3794">
                  <c:v>48.013000000000005</c:v>
                </c:pt>
                <c:pt idx="3795">
                  <c:v>48.064</c:v>
                </c:pt>
                <c:pt idx="3796">
                  <c:v>48.089000000000006</c:v>
                </c:pt>
                <c:pt idx="3797">
                  <c:v>48.14</c:v>
                </c:pt>
                <c:pt idx="3798">
                  <c:v>48.190000000000012</c:v>
                </c:pt>
                <c:pt idx="3799">
                  <c:v>48.216000000000001</c:v>
                </c:pt>
                <c:pt idx="3800">
                  <c:v>48.266000000000012</c:v>
                </c:pt>
                <c:pt idx="3801">
                  <c:v>48.316999999999993</c:v>
                </c:pt>
                <c:pt idx="3802">
                  <c:v>48.343000000000004</c:v>
                </c:pt>
                <c:pt idx="3803">
                  <c:v>48.393000000000001</c:v>
                </c:pt>
                <c:pt idx="3804">
                  <c:v>48.443999999999996</c:v>
                </c:pt>
                <c:pt idx="3805">
                  <c:v>48.495000000000012</c:v>
                </c:pt>
                <c:pt idx="3806">
                  <c:v>48.52</c:v>
                </c:pt>
                <c:pt idx="3807">
                  <c:v>48.571000000000005</c:v>
                </c:pt>
                <c:pt idx="3808">
                  <c:v>48.621000000000002</c:v>
                </c:pt>
                <c:pt idx="3809">
                  <c:v>48.647000000000006</c:v>
                </c:pt>
                <c:pt idx="3810">
                  <c:v>48.697000000000003</c:v>
                </c:pt>
                <c:pt idx="3811">
                  <c:v>48.748000000000012</c:v>
                </c:pt>
                <c:pt idx="3812">
                  <c:v>48.799000000000063</c:v>
                </c:pt>
                <c:pt idx="3813">
                  <c:v>48.824000000000005</c:v>
                </c:pt>
                <c:pt idx="3814">
                  <c:v>48.875</c:v>
                </c:pt>
                <c:pt idx="3815">
                  <c:v>48.926000000000002</c:v>
                </c:pt>
                <c:pt idx="3816">
                  <c:v>48.976000000000006</c:v>
                </c:pt>
                <c:pt idx="3817">
                  <c:v>49.027000000000001</c:v>
                </c:pt>
                <c:pt idx="3818">
                  <c:v>49.053000000000004</c:v>
                </c:pt>
                <c:pt idx="3819">
                  <c:v>49.103000000000002</c:v>
                </c:pt>
                <c:pt idx="3820">
                  <c:v>49.153999999999996</c:v>
                </c:pt>
                <c:pt idx="3821">
                  <c:v>49.179000000000002</c:v>
                </c:pt>
                <c:pt idx="3822">
                  <c:v>49.230000000000011</c:v>
                </c:pt>
                <c:pt idx="3823">
                  <c:v>49.281000000000006</c:v>
                </c:pt>
                <c:pt idx="3824">
                  <c:v>49.330999999999996</c:v>
                </c:pt>
                <c:pt idx="3825">
                  <c:v>49.356999999999999</c:v>
                </c:pt>
                <c:pt idx="3826">
                  <c:v>49.407000000000004</c:v>
                </c:pt>
                <c:pt idx="3827">
                  <c:v>49.457999999999998</c:v>
                </c:pt>
                <c:pt idx="3828">
                  <c:v>49.509</c:v>
                </c:pt>
                <c:pt idx="3829">
                  <c:v>49.56</c:v>
                </c:pt>
                <c:pt idx="3830">
                  <c:v>49.585000000000001</c:v>
                </c:pt>
                <c:pt idx="3831">
                  <c:v>49.636000000000003</c:v>
                </c:pt>
                <c:pt idx="3832">
                  <c:v>49.686</c:v>
                </c:pt>
                <c:pt idx="3833">
                  <c:v>49.737000000000002</c:v>
                </c:pt>
                <c:pt idx="3834">
                  <c:v>49.788000000000011</c:v>
                </c:pt>
                <c:pt idx="3835">
                  <c:v>49.812999999999995</c:v>
                </c:pt>
                <c:pt idx="3836">
                  <c:v>49.864000000000004</c:v>
                </c:pt>
                <c:pt idx="3837">
                  <c:v>49.914999999999999</c:v>
                </c:pt>
                <c:pt idx="3838">
                  <c:v>49.965000000000003</c:v>
                </c:pt>
                <c:pt idx="3839">
                  <c:v>49.991</c:v>
                </c:pt>
                <c:pt idx="3840">
                  <c:v>50.041000000000004</c:v>
                </c:pt>
                <c:pt idx="3841">
                  <c:v>50.056000000000004</c:v>
                </c:pt>
                <c:pt idx="3842">
                  <c:v>50.111000000000004</c:v>
                </c:pt>
                <c:pt idx="3843">
                  <c:v>50.139000000000003</c:v>
                </c:pt>
                <c:pt idx="3844">
                  <c:v>50.195000000000093</c:v>
                </c:pt>
                <c:pt idx="3845">
                  <c:v>50.251000000000005</c:v>
                </c:pt>
                <c:pt idx="3846">
                  <c:v>50.306000000000004</c:v>
                </c:pt>
                <c:pt idx="3847">
                  <c:v>50.333999999999996</c:v>
                </c:pt>
                <c:pt idx="3848">
                  <c:v>50.39</c:v>
                </c:pt>
                <c:pt idx="3849">
                  <c:v>50.446000000000005</c:v>
                </c:pt>
                <c:pt idx="3850">
                  <c:v>50.474000000000004</c:v>
                </c:pt>
                <c:pt idx="3851">
                  <c:v>50.529000000000003</c:v>
                </c:pt>
                <c:pt idx="3852">
                  <c:v>50.585000000000001</c:v>
                </c:pt>
                <c:pt idx="3853">
                  <c:v>50.613</c:v>
                </c:pt>
                <c:pt idx="3854">
                  <c:v>50.669000000000011</c:v>
                </c:pt>
                <c:pt idx="3855">
                  <c:v>50.724000000000011</c:v>
                </c:pt>
                <c:pt idx="3856">
                  <c:v>50.752000000000002</c:v>
                </c:pt>
                <c:pt idx="3857">
                  <c:v>50.808</c:v>
                </c:pt>
                <c:pt idx="3858">
                  <c:v>50.836000000000006</c:v>
                </c:pt>
                <c:pt idx="3859">
                  <c:v>50.891000000000005</c:v>
                </c:pt>
                <c:pt idx="3860">
                  <c:v>50.919000000000004</c:v>
                </c:pt>
                <c:pt idx="3861">
                  <c:v>50.975000000000001</c:v>
                </c:pt>
                <c:pt idx="3862">
                  <c:v>51.003</c:v>
                </c:pt>
                <c:pt idx="3863">
                  <c:v>51.059000000000005</c:v>
                </c:pt>
                <c:pt idx="3864">
                  <c:v>51.086000000000006</c:v>
                </c:pt>
                <c:pt idx="3865">
                  <c:v>51.142000000000003</c:v>
                </c:pt>
                <c:pt idx="3866">
                  <c:v>51.17</c:v>
                </c:pt>
                <c:pt idx="3867">
                  <c:v>51.198000000000093</c:v>
                </c:pt>
                <c:pt idx="3868">
                  <c:v>51.254000000000005</c:v>
                </c:pt>
                <c:pt idx="3869">
                  <c:v>51.281000000000006</c:v>
                </c:pt>
                <c:pt idx="3870">
                  <c:v>51.336999999999996</c:v>
                </c:pt>
                <c:pt idx="3871">
                  <c:v>51.365000000000002</c:v>
                </c:pt>
                <c:pt idx="3872">
                  <c:v>51.393000000000001</c:v>
                </c:pt>
                <c:pt idx="3873">
                  <c:v>51.421000000000006</c:v>
                </c:pt>
                <c:pt idx="3874">
                  <c:v>51.476000000000006</c:v>
                </c:pt>
                <c:pt idx="3875">
                  <c:v>51.504000000000005</c:v>
                </c:pt>
                <c:pt idx="3876">
                  <c:v>51.532000000000011</c:v>
                </c:pt>
                <c:pt idx="3877">
                  <c:v>51.56</c:v>
                </c:pt>
                <c:pt idx="3878">
                  <c:v>51.616</c:v>
                </c:pt>
                <c:pt idx="3879">
                  <c:v>51.644000000000005</c:v>
                </c:pt>
                <c:pt idx="3880">
                  <c:v>51.671000000000006</c:v>
                </c:pt>
                <c:pt idx="3881">
                  <c:v>51.699000000000012</c:v>
                </c:pt>
                <c:pt idx="3882">
                  <c:v>51.727000000000011</c:v>
                </c:pt>
                <c:pt idx="3883">
                  <c:v>51.783000000000001</c:v>
                </c:pt>
                <c:pt idx="3884">
                  <c:v>51.810999999999993</c:v>
                </c:pt>
                <c:pt idx="3885">
                  <c:v>51.839000000000006</c:v>
                </c:pt>
                <c:pt idx="3886">
                  <c:v>51.866</c:v>
                </c:pt>
                <c:pt idx="3887">
                  <c:v>51.894000000000005</c:v>
                </c:pt>
                <c:pt idx="3888">
                  <c:v>51.922000000000011</c:v>
                </c:pt>
                <c:pt idx="3889">
                  <c:v>51.949999999999996</c:v>
                </c:pt>
                <c:pt idx="3890">
                  <c:v>51.978000000000002</c:v>
                </c:pt>
                <c:pt idx="3891">
                  <c:v>52.006</c:v>
                </c:pt>
                <c:pt idx="3892">
                  <c:v>52.034000000000006</c:v>
                </c:pt>
                <c:pt idx="3893">
                  <c:v>52.061</c:v>
                </c:pt>
                <c:pt idx="3894">
                  <c:v>52.089000000000006</c:v>
                </c:pt>
                <c:pt idx="3895">
                  <c:v>52.117000000000004</c:v>
                </c:pt>
                <c:pt idx="3896">
                  <c:v>52.145000000000003</c:v>
                </c:pt>
                <c:pt idx="3897">
                  <c:v>52.173000000000002</c:v>
                </c:pt>
                <c:pt idx="3898">
                  <c:v>52.201000000000001</c:v>
                </c:pt>
                <c:pt idx="3899">
                  <c:v>52.229000000000013</c:v>
                </c:pt>
                <c:pt idx="3900">
                  <c:v>52.229000000000013</c:v>
                </c:pt>
                <c:pt idx="3901">
                  <c:v>52.256</c:v>
                </c:pt>
                <c:pt idx="3902">
                  <c:v>52.284000000000006</c:v>
                </c:pt>
                <c:pt idx="3903">
                  <c:v>52.311999999999998</c:v>
                </c:pt>
                <c:pt idx="3904">
                  <c:v>52.339999999999996</c:v>
                </c:pt>
                <c:pt idx="3905">
                  <c:v>52.339999999999996</c:v>
                </c:pt>
                <c:pt idx="3906">
                  <c:v>52.368000000000002</c:v>
                </c:pt>
                <c:pt idx="3907">
                  <c:v>52.396000000000001</c:v>
                </c:pt>
                <c:pt idx="3908">
                  <c:v>52.424000000000007</c:v>
                </c:pt>
                <c:pt idx="3909">
                  <c:v>52.450999999999993</c:v>
                </c:pt>
                <c:pt idx="3910">
                  <c:v>52.450999999999993</c:v>
                </c:pt>
                <c:pt idx="3911">
                  <c:v>52.479000000000006</c:v>
                </c:pt>
                <c:pt idx="3912">
                  <c:v>52.507000000000005</c:v>
                </c:pt>
                <c:pt idx="3913">
                  <c:v>52.507000000000005</c:v>
                </c:pt>
                <c:pt idx="3914">
                  <c:v>52.535000000000011</c:v>
                </c:pt>
                <c:pt idx="3915">
                  <c:v>52.535000000000011</c:v>
                </c:pt>
                <c:pt idx="3916">
                  <c:v>52.563000000000002</c:v>
                </c:pt>
                <c:pt idx="3917">
                  <c:v>52.591000000000001</c:v>
                </c:pt>
                <c:pt idx="3918">
                  <c:v>52.591000000000001</c:v>
                </c:pt>
                <c:pt idx="3919">
                  <c:v>52.619</c:v>
                </c:pt>
                <c:pt idx="3920">
                  <c:v>52.619</c:v>
                </c:pt>
                <c:pt idx="3921">
                  <c:v>52.646000000000001</c:v>
                </c:pt>
                <c:pt idx="3922">
                  <c:v>52.674000000000007</c:v>
                </c:pt>
                <c:pt idx="3923">
                  <c:v>52.674000000000007</c:v>
                </c:pt>
                <c:pt idx="3924">
                  <c:v>52.674000000000007</c:v>
                </c:pt>
                <c:pt idx="3925">
                  <c:v>52.674000000000007</c:v>
                </c:pt>
                <c:pt idx="3926">
                  <c:v>52.702000000000012</c:v>
                </c:pt>
                <c:pt idx="3927">
                  <c:v>52.702000000000012</c:v>
                </c:pt>
                <c:pt idx="3928">
                  <c:v>52.730000000000011</c:v>
                </c:pt>
                <c:pt idx="3929">
                  <c:v>52.730000000000011</c:v>
                </c:pt>
                <c:pt idx="3930">
                  <c:v>52.730000000000011</c:v>
                </c:pt>
                <c:pt idx="3931">
                  <c:v>52.758000000000003</c:v>
                </c:pt>
                <c:pt idx="3932">
                  <c:v>52.758000000000003</c:v>
                </c:pt>
                <c:pt idx="3933">
                  <c:v>52.758000000000003</c:v>
                </c:pt>
                <c:pt idx="3934">
                  <c:v>52.786000000000001</c:v>
                </c:pt>
                <c:pt idx="3935">
                  <c:v>52.786000000000001</c:v>
                </c:pt>
                <c:pt idx="3936">
                  <c:v>52.786000000000001</c:v>
                </c:pt>
                <c:pt idx="3937">
                  <c:v>52.786000000000001</c:v>
                </c:pt>
                <c:pt idx="3938">
                  <c:v>52.786000000000001</c:v>
                </c:pt>
                <c:pt idx="3939">
                  <c:v>52.813999999999993</c:v>
                </c:pt>
                <c:pt idx="3940">
                  <c:v>52.813999999999993</c:v>
                </c:pt>
                <c:pt idx="3941">
                  <c:v>52.813999999999993</c:v>
                </c:pt>
                <c:pt idx="3942">
                  <c:v>52.813999999999993</c:v>
                </c:pt>
                <c:pt idx="3943">
                  <c:v>52.813999999999993</c:v>
                </c:pt>
                <c:pt idx="3944">
                  <c:v>52.813999999999993</c:v>
                </c:pt>
                <c:pt idx="3945">
                  <c:v>52.813999999999993</c:v>
                </c:pt>
                <c:pt idx="3946">
                  <c:v>52.813999999999993</c:v>
                </c:pt>
                <c:pt idx="3947">
                  <c:v>52.840999999999994</c:v>
                </c:pt>
                <c:pt idx="3948">
                  <c:v>52.813999999999993</c:v>
                </c:pt>
                <c:pt idx="3949">
                  <c:v>52.813999999999993</c:v>
                </c:pt>
                <c:pt idx="3950">
                  <c:v>52.813999999999993</c:v>
                </c:pt>
                <c:pt idx="3951">
                  <c:v>52.813999999999993</c:v>
                </c:pt>
                <c:pt idx="3952">
                  <c:v>52.813999999999993</c:v>
                </c:pt>
                <c:pt idx="3953">
                  <c:v>52.813999999999993</c:v>
                </c:pt>
                <c:pt idx="3954">
                  <c:v>52.813999999999993</c:v>
                </c:pt>
                <c:pt idx="3955">
                  <c:v>52.813999999999993</c:v>
                </c:pt>
                <c:pt idx="3956">
                  <c:v>52.813999999999993</c:v>
                </c:pt>
                <c:pt idx="3957">
                  <c:v>52.813999999999993</c:v>
                </c:pt>
                <c:pt idx="3958">
                  <c:v>52.813999999999993</c:v>
                </c:pt>
                <c:pt idx="3959">
                  <c:v>52.813999999999993</c:v>
                </c:pt>
                <c:pt idx="3960">
                  <c:v>52.813999999999993</c:v>
                </c:pt>
                <c:pt idx="3961">
                  <c:v>52.786000000000001</c:v>
                </c:pt>
                <c:pt idx="3962">
                  <c:v>52.786000000000001</c:v>
                </c:pt>
                <c:pt idx="3963">
                  <c:v>52.786000000000001</c:v>
                </c:pt>
                <c:pt idx="3964">
                  <c:v>52.786000000000001</c:v>
                </c:pt>
                <c:pt idx="3965">
                  <c:v>52.786000000000001</c:v>
                </c:pt>
                <c:pt idx="3966">
                  <c:v>52.758000000000003</c:v>
                </c:pt>
                <c:pt idx="3967">
                  <c:v>52.758000000000003</c:v>
                </c:pt>
                <c:pt idx="3968">
                  <c:v>52.758000000000003</c:v>
                </c:pt>
                <c:pt idx="3969">
                  <c:v>52.758000000000003</c:v>
                </c:pt>
                <c:pt idx="3970">
                  <c:v>52.730000000000011</c:v>
                </c:pt>
                <c:pt idx="3971">
                  <c:v>52.730000000000011</c:v>
                </c:pt>
                <c:pt idx="3972">
                  <c:v>52.730000000000011</c:v>
                </c:pt>
                <c:pt idx="3973">
                  <c:v>52.702000000000012</c:v>
                </c:pt>
                <c:pt idx="3974">
                  <c:v>52.702000000000012</c:v>
                </c:pt>
                <c:pt idx="3975">
                  <c:v>52.702000000000012</c:v>
                </c:pt>
                <c:pt idx="3976">
                  <c:v>52.674000000000007</c:v>
                </c:pt>
                <c:pt idx="3977">
                  <c:v>52.674000000000007</c:v>
                </c:pt>
                <c:pt idx="3978">
                  <c:v>52.674000000000007</c:v>
                </c:pt>
                <c:pt idx="3979">
                  <c:v>52.646000000000001</c:v>
                </c:pt>
                <c:pt idx="3980">
                  <c:v>52.646000000000001</c:v>
                </c:pt>
                <c:pt idx="3981">
                  <c:v>52.646000000000001</c:v>
                </c:pt>
                <c:pt idx="3982">
                  <c:v>52.619</c:v>
                </c:pt>
                <c:pt idx="3983">
                  <c:v>52.619</c:v>
                </c:pt>
                <c:pt idx="3984">
                  <c:v>52.619</c:v>
                </c:pt>
                <c:pt idx="3985">
                  <c:v>52.591000000000001</c:v>
                </c:pt>
                <c:pt idx="3986">
                  <c:v>52.591000000000001</c:v>
                </c:pt>
                <c:pt idx="3987">
                  <c:v>52.591000000000001</c:v>
                </c:pt>
                <c:pt idx="3988">
                  <c:v>52.563000000000002</c:v>
                </c:pt>
                <c:pt idx="3989">
                  <c:v>52.563000000000002</c:v>
                </c:pt>
                <c:pt idx="3990">
                  <c:v>52.535000000000011</c:v>
                </c:pt>
                <c:pt idx="3991">
                  <c:v>52.535000000000011</c:v>
                </c:pt>
                <c:pt idx="3992">
                  <c:v>52.507000000000005</c:v>
                </c:pt>
                <c:pt idx="3993">
                  <c:v>52.507000000000005</c:v>
                </c:pt>
                <c:pt idx="3994">
                  <c:v>52.479000000000006</c:v>
                </c:pt>
                <c:pt idx="3995">
                  <c:v>52.479000000000006</c:v>
                </c:pt>
                <c:pt idx="3996">
                  <c:v>52.450999999999993</c:v>
                </c:pt>
                <c:pt idx="3997">
                  <c:v>52.450999999999993</c:v>
                </c:pt>
                <c:pt idx="3998">
                  <c:v>52.424000000000007</c:v>
                </c:pt>
                <c:pt idx="3999">
                  <c:v>52.396000000000001</c:v>
                </c:pt>
                <c:pt idx="4000">
                  <c:v>52.396000000000001</c:v>
                </c:pt>
                <c:pt idx="4001">
                  <c:v>52.368000000000002</c:v>
                </c:pt>
                <c:pt idx="4002">
                  <c:v>52.339999999999996</c:v>
                </c:pt>
                <c:pt idx="4003">
                  <c:v>52.339999999999996</c:v>
                </c:pt>
                <c:pt idx="4004">
                  <c:v>52.311999999999998</c:v>
                </c:pt>
                <c:pt idx="4005">
                  <c:v>52.311999999999998</c:v>
                </c:pt>
                <c:pt idx="4006">
                  <c:v>52.284000000000006</c:v>
                </c:pt>
                <c:pt idx="4007">
                  <c:v>52.256</c:v>
                </c:pt>
                <c:pt idx="4008">
                  <c:v>52.256</c:v>
                </c:pt>
                <c:pt idx="4009">
                  <c:v>52.229000000000013</c:v>
                </c:pt>
                <c:pt idx="4010">
                  <c:v>52.201000000000001</c:v>
                </c:pt>
                <c:pt idx="4011">
                  <c:v>52.201000000000001</c:v>
                </c:pt>
                <c:pt idx="4012">
                  <c:v>52.173000000000002</c:v>
                </c:pt>
                <c:pt idx="4013">
                  <c:v>52.145000000000003</c:v>
                </c:pt>
                <c:pt idx="4014">
                  <c:v>52.145000000000003</c:v>
                </c:pt>
                <c:pt idx="4015">
                  <c:v>52.117000000000004</c:v>
                </c:pt>
                <c:pt idx="4016">
                  <c:v>52.089000000000006</c:v>
                </c:pt>
                <c:pt idx="4017">
                  <c:v>52.089000000000006</c:v>
                </c:pt>
                <c:pt idx="4018">
                  <c:v>52.061</c:v>
                </c:pt>
                <c:pt idx="4019">
                  <c:v>52.034000000000006</c:v>
                </c:pt>
                <c:pt idx="4020">
                  <c:v>52.006</c:v>
                </c:pt>
                <c:pt idx="4021">
                  <c:v>52.006</c:v>
                </c:pt>
                <c:pt idx="4022">
                  <c:v>51.978000000000002</c:v>
                </c:pt>
                <c:pt idx="4023">
                  <c:v>51.949999999999996</c:v>
                </c:pt>
                <c:pt idx="4024">
                  <c:v>51.922000000000011</c:v>
                </c:pt>
                <c:pt idx="4025">
                  <c:v>51.922000000000011</c:v>
                </c:pt>
                <c:pt idx="4026">
                  <c:v>51.894000000000005</c:v>
                </c:pt>
                <c:pt idx="4027">
                  <c:v>51.866</c:v>
                </c:pt>
                <c:pt idx="4028">
                  <c:v>51.839000000000006</c:v>
                </c:pt>
                <c:pt idx="4029">
                  <c:v>51.839000000000006</c:v>
                </c:pt>
                <c:pt idx="4030">
                  <c:v>51.810999999999993</c:v>
                </c:pt>
                <c:pt idx="4031">
                  <c:v>51.783000000000001</c:v>
                </c:pt>
                <c:pt idx="4032">
                  <c:v>51.755000000000003</c:v>
                </c:pt>
                <c:pt idx="4033">
                  <c:v>51.727000000000011</c:v>
                </c:pt>
                <c:pt idx="4034">
                  <c:v>51.699000000000012</c:v>
                </c:pt>
                <c:pt idx="4035">
                  <c:v>51.699000000000012</c:v>
                </c:pt>
                <c:pt idx="4036">
                  <c:v>51.671000000000006</c:v>
                </c:pt>
                <c:pt idx="4037">
                  <c:v>51.644000000000005</c:v>
                </c:pt>
                <c:pt idx="4038">
                  <c:v>51.616</c:v>
                </c:pt>
                <c:pt idx="4039">
                  <c:v>51.588000000000001</c:v>
                </c:pt>
                <c:pt idx="4040">
                  <c:v>51.588000000000001</c:v>
                </c:pt>
                <c:pt idx="4041">
                  <c:v>51.56</c:v>
                </c:pt>
                <c:pt idx="4042">
                  <c:v>51.532000000000011</c:v>
                </c:pt>
                <c:pt idx="4043">
                  <c:v>51.504000000000005</c:v>
                </c:pt>
                <c:pt idx="4044">
                  <c:v>51.476000000000006</c:v>
                </c:pt>
                <c:pt idx="4045">
                  <c:v>51.449000000000005</c:v>
                </c:pt>
                <c:pt idx="4046">
                  <c:v>51.421000000000006</c:v>
                </c:pt>
                <c:pt idx="4047">
                  <c:v>51.421000000000006</c:v>
                </c:pt>
                <c:pt idx="4048">
                  <c:v>51.393000000000001</c:v>
                </c:pt>
                <c:pt idx="4049">
                  <c:v>51.365000000000002</c:v>
                </c:pt>
                <c:pt idx="4050">
                  <c:v>51.336999999999996</c:v>
                </c:pt>
                <c:pt idx="4051">
                  <c:v>51.309000000000005</c:v>
                </c:pt>
                <c:pt idx="4052">
                  <c:v>51.281000000000006</c:v>
                </c:pt>
                <c:pt idx="4053">
                  <c:v>51.254000000000005</c:v>
                </c:pt>
                <c:pt idx="4054">
                  <c:v>51.226000000000013</c:v>
                </c:pt>
                <c:pt idx="4055">
                  <c:v>51.226000000000013</c:v>
                </c:pt>
                <c:pt idx="4056">
                  <c:v>51.198000000000093</c:v>
                </c:pt>
                <c:pt idx="4057">
                  <c:v>51.17</c:v>
                </c:pt>
                <c:pt idx="4058">
                  <c:v>51.142000000000003</c:v>
                </c:pt>
                <c:pt idx="4059">
                  <c:v>51.114000000000004</c:v>
                </c:pt>
                <c:pt idx="4060">
                  <c:v>51.086000000000006</c:v>
                </c:pt>
                <c:pt idx="4061">
                  <c:v>51.059000000000005</c:v>
                </c:pt>
                <c:pt idx="4062">
                  <c:v>51.031000000000006</c:v>
                </c:pt>
                <c:pt idx="4063">
                  <c:v>51.003</c:v>
                </c:pt>
                <c:pt idx="4064">
                  <c:v>51.003</c:v>
                </c:pt>
                <c:pt idx="4065">
                  <c:v>50.975000000000001</c:v>
                </c:pt>
                <c:pt idx="4066">
                  <c:v>50.946999999999996</c:v>
                </c:pt>
                <c:pt idx="4067">
                  <c:v>50.919000000000004</c:v>
                </c:pt>
                <c:pt idx="4068">
                  <c:v>50.891000000000005</c:v>
                </c:pt>
                <c:pt idx="4069">
                  <c:v>50.864000000000004</c:v>
                </c:pt>
                <c:pt idx="4070">
                  <c:v>50.836000000000006</c:v>
                </c:pt>
                <c:pt idx="4071">
                  <c:v>50.808</c:v>
                </c:pt>
                <c:pt idx="4072">
                  <c:v>50.78</c:v>
                </c:pt>
                <c:pt idx="4073">
                  <c:v>50.752000000000002</c:v>
                </c:pt>
                <c:pt idx="4074">
                  <c:v>50.724000000000011</c:v>
                </c:pt>
                <c:pt idx="4075">
                  <c:v>50.696000000000012</c:v>
                </c:pt>
                <c:pt idx="4076">
                  <c:v>50.696000000000012</c:v>
                </c:pt>
                <c:pt idx="4077">
                  <c:v>50.669000000000011</c:v>
                </c:pt>
                <c:pt idx="4078">
                  <c:v>50.641000000000005</c:v>
                </c:pt>
                <c:pt idx="4079">
                  <c:v>50.613</c:v>
                </c:pt>
                <c:pt idx="4080">
                  <c:v>50.585000000000001</c:v>
                </c:pt>
                <c:pt idx="4081">
                  <c:v>50.556999999999995</c:v>
                </c:pt>
                <c:pt idx="4082">
                  <c:v>50.529000000000003</c:v>
                </c:pt>
                <c:pt idx="4083">
                  <c:v>50.501000000000005</c:v>
                </c:pt>
                <c:pt idx="4084">
                  <c:v>50.474000000000004</c:v>
                </c:pt>
                <c:pt idx="4085">
                  <c:v>50.446000000000005</c:v>
                </c:pt>
                <c:pt idx="4086">
                  <c:v>50.417999999999999</c:v>
                </c:pt>
                <c:pt idx="4087">
                  <c:v>50.39</c:v>
                </c:pt>
                <c:pt idx="4088">
                  <c:v>50.362000000000002</c:v>
                </c:pt>
                <c:pt idx="4089">
                  <c:v>50.333999999999996</c:v>
                </c:pt>
                <c:pt idx="4090">
                  <c:v>50.306000000000004</c:v>
                </c:pt>
                <c:pt idx="4091">
                  <c:v>50.279000000000003</c:v>
                </c:pt>
                <c:pt idx="4092">
                  <c:v>50.251000000000005</c:v>
                </c:pt>
                <c:pt idx="4093">
                  <c:v>50.223000000000013</c:v>
                </c:pt>
                <c:pt idx="4094">
                  <c:v>50.195000000000093</c:v>
                </c:pt>
                <c:pt idx="4095">
                  <c:v>50.167000000000002</c:v>
                </c:pt>
                <c:pt idx="4096">
                  <c:v>50.139000000000003</c:v>
                </c:pt>
                <c:pt idx="4097">
                  <c:v>50.111000000000004</c:v>
                </c:pt>
                <c:pt idx="4098">
                  <c:v>50.111000000000004</c:v>
                </c:pt>
                <c:pt idx="4099">
                  <c:v>50.083999999999996</c:v>
                </c:pt>
                <c:pt idx="4100">
                  <c:v>50.056000000000004</c:v>
                </c:pt>
                <c:pt idx="4101">
                  <c:v>50.028000000000013</c:v>
                </c:pt>
                <c:pt idx="4102">
                  <c:v>50.041000000000004</c:v>
                </c:pt>
                <c:pt idx="4103">
                  <c:v>50.016000000000005</c:v>
                </c:pt>
                <c:pt idx="4104">
                  <c:v>49.991</c:v>
                </c:pt>
                <c:pt idx="4105">
                  <c:v>49.965000000000003</c:v>
                </c:pt>
                <c:pt idx="4106">
                  <c:v>49.94</c:v>
                </c:pt>
                <c:pt idx="4107">
                  <c:v>49.914999999999999</c:v>
                </c:pt>
                <c:pt idx="4108">
                  <c:v>49.888999999999996</c:v>
                </c:pt>
                <c:pt idx="4109">
                  <c:v>49.864000000000004</c:v>
                </c:pt>
                <c:pt idx="4110">
                  <c:v>49.839000000000006</c:v>
                </c:pt>
                <c:pt idx="4111">
                  <c:v>49.812999999999995</c:v>
                </c:pt>
                <c:pt idx="4112">
                  <c:v>49.788000000000011</c:v>
                </c:pt>
                <c:pt idx="4113">
                  <c:v>49.763000000000012</c:v>
                </c:pt>
                <c:pt idx="4114">
                  <c:v>49.737000000000002</c:v>
                </c:pt>
                <c:pt idx="4115">
                  <c:v>49.712000000000003</c:v>
                </c:pt>
                <c:pt idx="4116">
                  <c:v>49.686</c:v>
                </c:pt>
                <c:pt idx="4117">
                  <c:v>49.661000000000001</c:v>
                </c:pt>
                <c:pt idx="4118">
                  <c:v>49.636000000000003</c:v>
                </c:pt>
                <c:pt idx="4119">
                  <c:v>49.61</c:v>
                </c:pt>
                <c:pt idx="4120">
                  <c:v>49.585000000000001</c:v>
                </c:pt>
                <c:pt idx="4121">
                  <c:v>49.56</c:v>
                </c:pt>
                <c:pt idx="4122">
                  <c:v>49.534000000000006</c:v>
                </c:pt>
                <c:pt idx="4123">
                  <c:v>49.509</c:v>
                </c:pt>
                <c:pt idx="4124">
                  <c:v>49.483999999999995</c:v>
                </c:pt>
                <c:pt idx="4125">
                  <c:v>49.457999999999998</c:v>
                </c:pt>
                <c:pt idx="4126">
                  <c:v>49.433</c:v>
                </c:pt>
                <c:pt idx="4127">
                  <c:v>49.407000000000004</c:v>
                </c:pt>
                <c:pt idx="4128">
                  <c:v>49.381999999999998</c:v>
                </c:pt>
                <c:pt idx="4129">
                  <c:v>49.356999999999999</c:v>
                </c:pt>
                <c:pt idx="4130">
                  <c:v>49.330999999999996</c:v>
                </c:pt>
                <c:pt idx="4131">
                  <c:v>49.306000000000004</c:v>
                </c:pt>
                <c:pt idx="4132">
                  <c:v>49.281000000000006</c:v>
                </c:pt>
                <c:pt idx="4133">
                  <c:v>49.255000000000003</c:v>
                </c:pt>
                <c:pt idx="4134">
                  <c:v>49.230000000000011</c:v>
                </c:pt>
                <c:pt idx="4135">
                  <c:v>49.205000000000013</c:v>
                </c:pt>
                <c:pt idx="4136">
                  <c:v>49.179000000000002</c:v>
                </c:pt>
                <c:pt idx="4137">
                  <c:v>49.153999999999996</c:v>
                </c:pt>
                <c:pt idx="4138">
                  <c:v>49.129000000000012</c:v>
                </c:pt>
                <c:pt idx="4139">
                  <c:v>49.103000000000002</c:v>
                </c:pt>
                <c:pt idx="4140">
                  <c:v>49.078000000000003</c:v>
                </c:pt>
                <c:pt idx="4141">
                  <c:v>49.053000000000004</c:v>
                </c:pt>
                <c:pt idx="4142">
                  <c:v>49.027000000000001</c:v>
                </c:pt>
                <c:pt idx="4143">
                  <c:v>49.002000000000002</c:v>
                </c:pt>
                <c:pt idx="4144">
                  <c:v>48.976000000000006</c:v>
                </c:pt>
                <c:pt idx="4145">
                  <c:v>48.950999999999993</c:v>
                </c:pt>
                <c:pt idx="4146">
                  <c:v>48.926000000000002</c:v>
                </c:pt>
                <c:pt idx="4147">
                  <c:v>48.9</c:v>
                </c:pt>
                <c:pt idx="4148">
                  <c:v>48.875</c:v>
                </c:pt>
                <c:pt idx="4149">
                  <c:v>48.849999999999994</c:v>
                </c:pt>
                <c:pt idx="4150">
                  <c:v>48.824000000000005</c:v>
                </c:pt>
                <c:pt idx="4151">
                  <c:v>48.799000000000063</c:v>
                </c:pt>
                <c:pt idx="4152">
                  <c:v>48.774000000000001</c:v>
                </c:pt>
                <c:pt idx="4153">
                  <c:v>48.748000000000012</c:v>
                </c:pt>
                <c:pt idx="4154">
                  <c:v>48.723000000000013</c:v>
                </c:pt>
                <c:pt idx="4155">
                  <c:v>48.697000000000003</c:v>
                </c:pt>
                <c:pt idx="4156">
                  <c:v>48.672000000000011</c:v>
                </c:pt>
                <c:pt idx="4157">
                  <c:v>48.647000000000006</c:v>
                </c:pt>
                <c:pt idx="4158">
                  <c:v>48.621000000000002</c:v>
                </c:pt>
                <c:pt idx="4159">
                  <c:v>48.596000000000011</c:v>
                </c:pt>
                <c:pt idx="4160">
                  <c:v>48.571000000000005</c:v>
                </c:pt>
                <c:pt idx="4161">
                  <c:v>48.545000000000002</c:v>
                </c:pt>
                <c:pt idx="4162">
                  <c:v>48.52</c:v>
                </c:pt>
                <c:pt idx="4163">
                  <c:v>48.495000000000012</c:v>
                </c:pt>
                <c:pt idx="4164">
                  <c:v>48.469000000000001</c:v>
                </c:pt>
                <c:pt idx="4165">
                  <c:v>48.443999999999996</c:v>
                </c:pt>
                <c:pt idx="4166">
                  <c:v>48.419000000000004</c:v>
                </c:pt>
                <c:pt idx="4167">
                  <c:v>48.393000000000001</c:v>
                </c:pt>
                <c:pt idx="4168">
                  <c:v>48.368000000000002</c:v>
                </c:pt>
                <c:pt idx="4169">
                  <c:v>48.343000000000004</c:v>
                </c:pt>
                <c:pt idx="4170">
                  <c:v>48.316999999999993</c:v>
                </c:pt>
                <c:pt idx="4171">
                  <c:v>48.316999999999993</c:v>
                </c:pt>
                <c:pt idx="4172">
                  <c:v>48.266000000000012</c:v>
                </c:pt>
                <c:pt idx="4173">
                  <c:v>48.241</c:v>
                </c:pt>
                <c:pt idx="4174">
                  <c:v>48.216000000000001</c:v>
                </c:pt>
                <c:pt idx="4175">
                  <c:v>48.190000000000012</c:v>
                </c:pt>
                <c:pt idx="4176">
                  <c:v>48.165000000000013</c:v>
                </c:pt>
                <c:pt idx="4177">
                  <c:v>48.14</c:v>
                </c:pt>
                <c:pt idx="4178">
                  <c:v>48.114000000000004</c:v>
                </c:pt>
                <c:pt idx="4179">
                  <c:v>48.114000000000004</c:v>
                </c:pt>
                <c:pt idx="4180">
                  <c:v>48.089000000000006</c:v>
                </c:pt>
                <c:pt idx="4181">
                  <c:v>48.064</c:v>
                </c:pt>
                <c:pt idx="4182">
                  <c:v>48.038000000000011</c:v>
                </c:pt>
                <c:pt idx="4183">
                  <c:v>48.013000000000005</c:v>
                </c:pt>
                <c:pt idx="4184">
                  <c:v>47.988</c:v>
                </c:pt>
                <c:pt idx="4185">
                  <c:v>47.962000000000003</c:v>
                </c:pt>
                <c:pt idx="4186">
                  <c:v>47.937000000000005</c:v>
                </c:pt>
                <c:pt idx="4187">
                  <c:v>47.910999999999994</c:v>
                </c:pt>
                <c:pt idx="4188">
                  <c:v>47.885999999999996</c:v>
                </c:pt>
                <c:pt idx="4189">
                  <c:v>47.861000000000004</c:v>
                </c:pt>
                <c:pt idx="4190">
                  <c:v>47.835000000000001</c:v>
                </c:pt>
                <c:pt idx="4191">
                  <c:v>47.809999999999995</c:v>
                </c:pt>
                <c:pt idx="4192">
                  <c:v>47.785000000000011</c:v>
                </c:pt>
                <c:pt idx="4193">
                  <c:v>47.759</c:v>
                </c:pt>
                <c:pt idx="4194">
                  <c:v>47.734000000000002</c:v>
                </c:pt>
                <c:pt idx="4195">
                  <c:v>47.709000000000003</c:v>
                </c:pt>
                <c:pt idx="4196">
                  <c:v>47.683</c:v>
                </c:pt>
                <c:pt idx="4197">
                  <c:v>47.658000000000001</c:v>
                </c:pt>
                <c:pt idx="4198">
                  <c:v>47.633000000000003</c:v>
                </c:pt>
                <c:pt idx="4199">
                  <c:v>47.607000000000006</c:v>
                </c:pt>
                <c:pt idx="4200">
                  <c:v>47.582000000000001</c:v>
                </c:pt>
                <c:pt idx="4201">
                  <c:v>47.556000000000004</c:v>
                </c:pt>
                <c:pt idx="4202">
                  <c:v>47.531000000000006</c:v>
                </c:pt>
                <c:pt idx="4203">
                  <c:v>47.506</c:v>
                </c:pt>
                <c:pt idx="4204">
                  <c:v>47.48</c:v>
                </c:pt>
                <c:pt idx="4205">
                  <c:v>47.454999999999998</c:v>
                </c:pt>
                <c:pt idx="4206">
                  <c:v>47.454999999999998</c:v>
                </c:pt>
                <c:pt idx="4207">
                  <c:v>47.43</c:v>
                </c:pt>
                <c:pt idx="4208">
                  <c:v>47.403999999999996</c:v>
                </c:pt>
                <c:pt idx="4209">
                  <c:v>47.379000000000005</c:v>
                </c:pt>
                <c:pt idx="4210">
                  <c:v>47.353999999999999</c:v>
                </c:pt>
                <c:pt idx="4211">
                  <c:v>47.328000000000003</c:v>
                </c:pt>
                <c:pt idx="4212">
                  <c:v>47.303000000000004</c:v>
                </c:pt>
                <c:pt idx="4213">
                  <c:v>47.278000000000013</c:v>
                </c:pt>
                <c:pt idx="4214">
                  <c:v>47.252000000000002</c:v>
                </c:pt>
                <c:pt idx="4215">
                  <c:v>47.227000000000011</c:v>
                </c:pt>
                <c:pt idx="4216">
                  <c:v>47.227000000000011</c:v>
                </c:pt>
                <c:pt idx="4217">
                  <c:v>47.201000000000001</c:v>
                </c:pt>
                <c:pt idx="4218">
                  <c:v>47.176000000000002</c:v>
                </c:pt>
                <c:pt idx="4219">
                  <c:v>47.150999999999996</c:v>
                </c:pt>
                <c:pt idx="4220">
                  <c:v>47.125000000000092</c:v>
                </c:pt>
                <c:pt idx="4221">
                  <c:v>47.1</c:v>
                </c:pt>
                <c:pt idx="4222">
                  <c:v>47.1</c:v>
                </c:pt>
                <c:pt idx="4223">
                  <c:v>47.075000000000003</c:v>
                </c:pt>
                <c:pt idx="4224">
                  <c:v>47.049000000000007</c:v>
                </c:pt>
                <c:pt idx="4225">
                  <c:v>47.024000000000001</c:v>
                </c:pt>
                <c:pt idx="4226">
                  <c:v>46.999000000000002</c:v>
                </c:pt>
                <c:pt idx="4227">
                  <c:v>46.999000000000002</c:v>
                </c:pt>
                <c:pt idx="4228">
                  <c:v>46.973000000000006</c:v>
                </c:pt>
                <c:pt idx="4229">
                  <c:v>46.948</c:v>
                </c:pt>
                <c:pt idx="4230">
                  <c:v>46.922000000000011</c:v>
                </c:pt>
                <c:pt idx="4231">
                  <c:v>46.922000000000011</c:v>
                </c:pt>
                <c:pt idx="4232">
                  <c:v>46.897000000000006</c:v>
                </c:pt>
                <c:pt idx="4233">
                  <c:v>46.872</c:v>
                </c:pt>
                <c:pt idx="4234">
                  <c:v>46.872</c:v>
                </c:pt>
                <c:pt idx="4235">
                  <c:v>46.846000000000004</c:v>
                </c:pt>
                <c:pt idx="4236">
                  <c:v>46.821000000000005</c:v>
                </c:pt>
                <c:pt idx="4237">
                  <c:v>46.821000000000005</c:v>
                </c:pt>
                <c:pt idx="4238">
                  <c:v>46.796000000000063</c:v>
                </c:pt>
                <c:pt idx="4239">
                  <c:v>46.77</c:v>
                </c:pt>
                <c:pt idx="4240">
                  <c:v>46.745000000000012</c:v>
                </c:pt>
                <c:pt idx="4241">
                  <c:v>46.745000000000012</c:v>
                </c:pt>
                <c:pt idx="4242">
                  <c:v>46.720000000000013</c:v>
                </c:pt>
                <c:pt idx="4243">
                  <c:v>46.720000000000013</c:v>
                </c:pt>
                <c:pt idx="4244">
                  <c:v>46.694000000000003</c:v>
                </c:pt>
                <c:pt idx="4245">
                  <c:v>46.669000000000011</c:v>
                </c:pt>
                <c:pt idx="4246">
                  <c:v>46.669000000000011</c:v>
                </c:pt>
                <c:pt idx="4247">
                  <c:v>46.644000000000005</c:v>
                </c:pt>
                <c:pt idx="4248">
                  <c:v>46.644000000000005</c:v>
                </c:pt>
                <c:pt idx="4249">
                  <c:v>46.618000000000002</c:v>
                </c:pt>
                <c:pt idx="4250">
                  <c:v>46.593000000000011</c:v>
                </c:pt>
                <c:pt idx="4251">
                  <c:v>46.593000000000011</c:v>
                </c:pt>
                <c:pt idx="4252">
                  <c:v>46.568000000000012</c:v>
                </c:pt>
                <c:pt idx="4253">
                  <c:v>46.568000000000012</c:v>
                </c:pt>
                <c:pt idx="4254">
                  <c:v>46.542000000000002</c:v>
                </c:pt>
                <c:pt idx="4255">
                  <c:v>46.542000000000002</c:v>
                </c:pt>
                <c:pt idx="4256">
                  <c:v>46.516999999999996</c:v>
                </c:pt>
                <c:pt idx="4257">
                  <c:v>46.516999999999996</c:v>
                </c:pt>
                <c:pt idx="4258">
                  <c:v>46.491</c:v>
                </c:pt>
                <c:pt idx="4259">
                  <c:v>46.491</c:v>
                </c:pt>
                <c:pt idx="4260">
                  <c:v>46.466000000000001</c:v>
                </c:pt>
                <c:pt idx="4261">
                  <c:v>46.466000000000001</c:v>
                </c:pt>
                <c:pt idx="4262">
                  <c:v>46.440999999999995</c:v>
                </c:pt>
                <c:pt idx="4263">
                  <c:v>46.414999999999999</c:v>
                </c:pt>
                <c:pt idx="4264">
                  <c:v>46.414999999999999</c:v>
                </c:pt>
                <c:pt idx="4265">
                  <c:v>46.414999999999999</c:v>
                </c:pt>
                <c:pt idx="4266">
                  <c:v>46.39</c:v>
                </c:pt>
                <c:pt idx="4267">
                  <c:v>46.39</c:v>
                </c:pt>
                <c:pt idx="4268">
                  <c:v>46.39</c:v>
                </c:pt>
                <c:pt idx="4269">
                  <c:v>46.365000000000002</c:v>
                </c:pt>
                <c:pt idx="4270">
                  <c:v>46.365000000000002</c:v>
                </c:pt>
                <c:pt idx="4271">
                  <c:v>46.365000000000002</c:v>
                </c:pt>
                <c:pt idx="4272">
                  <c:v>46.365000000000002</c:v>
                </c:pt>
                <c:pt idx="4273">
                  <c:v>46.339000000000006</c:v>
                </c:pt>
                <c:pt idx="4274">
                  <c:v>46.339000000000006</c:v>
                </c:pt>
                <c:pt idx="4275">
                  <c:v>46.339000000000006</c:v>
                </c:pt>
                <c:pt idx="4276">
                  <c:v>46.339000000000006</c:v>
                </c:pt>
                <c:pt idx="4277">
                  <c:v>46.313999999999993</c:v>
                </c:pt>
                <c:pt idx="4278">
                  <c:v>46.313999999999993</c:v>
                </c:pt>
                <c:pt idx="4279">
                  <c:v>46.313999999999993</c:v>
                </c:pt>
                <c:pt idx="4280">
                  <c:v>46.313999999999993</c:v>
                </c:pt>
                <c:pt idx="4281">
                  <c:v>46.313999999999993</c:v>
                </c:pt>
                <c:pt idx="4282">
                  <c:v>46.313999999999993</c:v>
                </c:pt>
                <c:pt idx="4283">
                  <c:v>46.313999999999993</c:v>
                </c:pt>
                <c:pt idx="4284">
                  <c:v>46.313999999999993</c:v>
                </c:pt>
                <c:pt idx="4285">
                  <c:v>46.313999999999993</c:v>
                </c:pt>
                <c:pt idx="4286">
                  <c:v>46.339000000000006</c:v>
                </c:pt>
                <c:pt idx="4287">
                  <c:v>46.339000000000006</c:v>
                </c:pt>
                <c:pt idx="4288">
                  <c:v>46.339000000000006</c:v>
                </c:pt>
                <c:pt idx="4289">
                  <c:v>46.339000000000006</c:v>
                </c:pt>
                <c:pt idx="4290">
                  <c:v>46.339000000000006</c:v>
                </c:pt>
                <c:pt idx="4291">
                  <c:v>46.339000000000006</c:v>
                </c:pt>
                <c:pt idx="4292">
                  <c:v>46.339000000000006</c:v>
                </c:pt>
                <c:pt idx="4293">
                  <c:v>46.365000000000002</c:v>
                </c:pt>
                <c:pt idx="4294">
                  <c:v>46.365000000000002</c:v>
                </c:pt>
                <c:pt idx="4295">
                  <c:v>46.365000000000002</c:v>
                </c:pt>
                <c:pt idx="4296">
                  <c:v>46.39</c:v>
                </c:pt>
                <c:pt idx="4297">
                  <c:v>46.39</c:v>
                </c:pt>
                <c:pt idx="4298">
                  <c:v>46.39</c:v>
                </c:pt>
                <c:pt idx="4299">
                  <c:v>46.414999999999999</c:v>
                </c:pt>
                <c:pt idx="4300">
                  <c:v>46.414999999999999</c:v>
                </c:pt>
                <c:pt idx="4301">
                  <c:v>46.414999999999999</c:v>
                </c:pt>
                <c:pt idx="4302">
                  <c:v>46.440999999999995</c:v>
                </c:pt>
                <c:pt idx="4303">
                  <c:v>46.440999999999995</c:v>
                </c:pt>
                <c:pt idx="4304">
                  <c:v>46.466000000000001</c:v>
                </c:pt>
                <c:pt idx="4305">
                  <c:v>46.466000000000001</c:v>
                </c:pt>
                <c:pt idx="4306">
                  <c:v>46.491</c:v>
                </c:pt>
                <c:pt idx="4307">
                  <c:v>46.491</c:v>
                </c:pt>
                <c:pt idx="4308">
                  <c:v>46.516999999999996</c:v>
                </c:pt>
                <c:pt idx="4309">
                  <c:v>46.516999999999996</c:v>
                </c:pt>
                <c:pt idx="4310">
                  <c:v>46.542000000000002</c:v>
                </c:pt>
                <c:pt idx="4311">
                  <c:v>46.568000000000012</c:v>
                </c:pt>
                <c:pt idx="4312">
                  <c:v>46.568000000000012</c:v>
                </c:pt>
                <c:pt idx="4313">
                  <c:v>46.593000000000011</c:v>
                </c:pt>
                <c:pt idx="4314">
                  <c:v>46.618000000000002</c:v>
                </c:pt>
                <c:pt idx="4315">
                  <c:v>46.618000000000002</c:v>
                </c:pt>
                <c:pt idx="4316">
                  <c:v>46.644000000000005</c:v>
                </c:pt>
                <c:pt idx="4317">
                  <c:v>46.669000000000011</c:v>
                </c:pt>
                <c:pt idx="4318">
                  <c:v>46.694000000000003</c:v>
                </c:pt>
                <c:pt idx="4319">
                  <c:v>46.694000000000003</c:v>
                </c:pt>
                <c:pt idx="4320">
                  <c:v>46.720000000000013</c:v>
                </c:pt>
                <c:pt idx="4321">
                  <c:v>46.745000000000012</c:v>
                </c:pt>
                <c:pt idx="4322">
                  <c:v>46.77</c:v>
                </c:pt>
                <c:pt idx="4323">
                  <c:v>46.796000000000063</c:v>
                </c:pt>
                <c:pt idx="4324">
                  <c:v>46.821000000000005</c:v>
                </c:pt>
                <c:pt idx="4325">
                  <c:v>46.846000000000004</c:v>
                </c:pt>
                <c:pt idx="4326">
                  <c:v>46.846000000000004</c:v>
                </c:pt>
                <c:pt idx="4327">
                  <c:v>46.872</c:v>
                </c:pt>
                <c:pt idx="4328">
                  <c:v>46.897000000000006</c:v>
                </c:pt>
                <c:pt idx="4329">
                  <c:v>46.922000000000011</c:v>
                </c:pt>
                <c:pt idx="4330">
                  <c:v>46.948</c:v>
                </c:pt>
                <c:pt idx="4331">
                  <c:v>46.973000000000006</c:v>
                </c:pt>
                <c:pt idx="4332">
                  <c:v>46.999000000000002</c:v>
                </c:pt>
                <c:pt idx="4333">
                  <c:v>47.024000000000001</c:v>
                </c:pt>
                <c:pt idx="4334">
                  <c:v>47.049000000000007</c:v>
                </c:pt>
                <c:pt idx="4335">
                  <c:v>47.075000000000003</c:v>
                </c:pt>
                <c:pt idx="4336">
                  <c:v>47.1</c:v>
                </c:pt>
                <c:pt idx="4337">
                  <c:v>47.125000000000092</c:v>
                </c:pt>
                <c:pt idx="4338">
                  <c:v>47.150999999999996</c:v>
                </c:pt>
                <c:pt idx="4339">
                  <c:v>47.201000000000001</c:v>
                </c:pt>
                <c:pt idx="4340">
                  <c:v>47.227000000000011</c:v>
                </c:pt>
                <c:pt idx="4341">
                  <c:v>47.252000000000002</c:v>
                </c:pt>
                <c:pt idx="4342">
                  <c:v>47.278000000000013</c:v>
                </c:pt>
                <c:pt idx="4343">
                  <c:v>47.303000000000004</c:v>
                </c:pt>
                <c:pt idx="4344">
                  <c:v>47.328000000000003</c:v>
                </c:pt>
                <c:pt idx="4345">
                  <c:v>47.353999999999999</c:v>
                </c:pt>
                <c:pt idx="4346">
                  <c:v>47.403999999999996</c:v>
                </c:pt>
                <c:pt idx="4347">
                  <c:v>47.43</c:v>
                </c:pt>
                <c:pt idx="4348">
                  <c:v>47.454999999999998</c:v>
                </c:pt>
                <c:pt idx="4349">
                  <c:v>47.48</c:v>
                </c:pt>
                <c:pt idx="4350">
                  <c:v>47.531000000000006</c:v>
                </c:pt>
                <c:pt idx="4351">
                  <c:v>47.556000000000004</c:v>
                </c:pt>
                <c:pt idx="4352">
                  <c:v>47.582000000000001</c:v>
                </c:pt>
                <c:pt idx="4353">
                  <c:v>47.607000000000006</c:v>
                </c:pt>
                <c:pt idx="4354">
                  <c:v>47.658000000000001</c:v>
                </c:pt>
                <c:pt idx="4355">
                  <c:v>47.683</c:v>
                </c:pt>
                <c:pt idx="4356">
                  <c:v>47.709000000000003</c:v>
                </c:pt>
                <c:pt idx="4357">
                  <c:v>47.734000000000002</c:v>
                </c:pt>
                <c:pt idx="4358">
                  <c:v>47.785000000000011</c:v>
                </c:pt>
                <c:pt idx="4359">
                  <c:v>47.809999999999995</c:v>
                </c:pt>
                <c:pt idx="4360">
                  <c:v>47.835000000000001</c:v>
                </c:pt>
                <c:pt idx="4361">
                  <c:v>47.885999999999996</c:v>
                </c:pt>
                <c:pt idx="4362">
                  <c:v>47.910999999999994</c:v>
                </c:pt>
                <c:pt idx="4363">
                  <c:v>47.937000000000005</c:v>
                </c:pt>
                <c:pt idx="4364">
                  <c:v>47.988</c:v>
                </c:pt>
                <c:pt idx="4365">
                  <c:v>48.013000000000005</c:v>
                </c:pt>
                <c:pt idx="4366">
                  <c:v>48.064</c:v>
                </c:pt>
                <c:pt idx="4367">
                  <c:v>48.089000000000006</c:v>
                </c:pt>
                <c:pt idx="4368">
                  <c:v>48.14</c:v>
                </c:pt>
                <c:pt idx="4369">
                  <c:v>48.165000000000013</c:v>
                </c:pt>
                <c:pt idx="4370">
                  <c:v>48.190000000000012</c:v>
                </c:pt>
                <c:pt idx="4371">
                  <c:v>48.241</c:v>
                </c:pt>
                <c:pt idx="4372">
                  <c:v>48.266000000000012</c:v>
                </c:pt>
                <c:pt idx="4373">
                  <c:v>48.316999999999993</c:v>
                </c:pt>
                <c:pt idx="4374">
                  <c:v>48.343000000000004</c:v>
                </c:pt>
                <c:pt idx="4375">
                  <c:v>48.393000000000001</c:v>
                </c:pt>
                <c:pt idx="4376">
                  <c:v>48.419000000000004</c:v>
                </c:pt>
                <c:pt idx="4377">
                  <c:v>48.443999999999996</c:v>
                </c:pt>
                <c:pt idx="4378">
                  <c:v>48.495000000000012</c:v>
                </c:pt>
                <c:pt idx="4379">
                  <c:v>48.545000000000002</c:v>
                </c:pt>
                <c:pt idx="4380">
                  <c:v>48.571000000000005</c:v>
                </c:pt>
                <c:pt idx="4381">
                  <c:v>48.621000000000002</c:v>
                </c:pt>
                <c:pt idx="4382">
                  <c:v>48.647000000000006</c:v>
                </c:pt>
                <c:pt idx="4383">
                  <c:v>48.697000000000003</c:v>
                </c:pt>
                <c:pt idx="4384">
                  <c:v>48.723000000000013</c:v>
                </c:pt>
                <c:pt idx="4385">
                  <c:v>48.774000000000001</c:v>
                </c:pt>
                <c:pt idx="4386">
                  <c:v>48.824000000000005</c:v>
                </c:pt>
                <c:pt idx="4387">
                  <c:v>48.849999999999994</c:v>
                </c:pt>
                <c:pt idx="4388">
                  <c:v>48.9</c:v>
                </c:pt>
                <c:pt idx="4389">
                  <c:v>48.926000000000002</c:v>
                </c:pt>
                <c:pt idx="4390">
                  <c:v>48.976000000000006</c:v>
                </c:pt>
                <c:pt idx="4391">
                  <c:v>49.002000000000002</c:v>
                </c:pt>
                <c:pt idx="4392">
                  <c:v>49.053000000000004</c:v>
                </c:pt>
                <c:pt idx="4393">
                  <c:v>49.078000000000003</c:v>
                </c:pt>
                <c:pt idx="4394">
                  <c:v>49.129000000000012</c:v>
                </c:pt>
                <c:pt idx="4395">
                  <c:v>49.179000000000002</c:v>
                </c:pt>
                <c:pt idx="4396">
                  <c:v>49.205000000000013</c:v>
                </c:pt>
                <c:pt idx="4397">
                  <c:v>49.255000000000003</c:v>
                </c:pt>
                <c:pt idx="4398">
                  <c:v>49.281000000000006</c:v>
                </c:pt>
                <c:pt idx="4399">
                  <c:v>49.330999999999996</c:v>
                </c:pt>
                <c:pt idx="4400">
                  <c:v>49.381999999999998</c:v>
                </c:pt>
                <c:pt idx="4401">
                  <c:v>49.407000000000004</c:v>
                </c:pt>
                <c:pt idx="4402">
                  <c:v>49.457999999999998</c:v>
                </c:pt>
                <c:pt idx="4403">
                  <c:v>49.509</c:v>
                </c:pt>
                <c:pt idx="4404">
                  <c:v>49.56</c:v>
                </c:pt>
                <c:pt idx="4405">
                  <c:v>49.585000000000001</c:v>
                </c:pt>
                <c:pt idx="4406">
                  <c:v>49.636000000000003</c:v>
                </c:pt>
                <c:pt idx="4407">
                  <c:v>49.661000000000001</c:v>
                </c:pt>
                <c:pt idx="4408">
                  <c:v>49.712000000000003</c:v>
                </c:pt>
                <c:pt idx="4409">
                  <c:v>49.763000000000012</c:v>
                </c:pt>
                <c:pt idx="4410">
                  <c:v>49.788000000000011</c:v>
                </c:pt>
                <c:pt idx="4411">
                  <c:v>49.839000000000006</c:v>
                </c:pt>
                <c:pt idx="4412">
                  <c:v>49.888999999999996</c:v>
                </c:pt>
                <c:pt idx="4413">
                  <c:v>49.914999999999999</c:v>
                </c:pt>
                <c:pt idx="4414">
                  <c:v>49.965000000000003</c:v>
                </c:pt>
                <c:pt idx="4415">
                  <c:v>50.016000000000005</c:v>
                </c:pt>
                <c:pt idx="4416">
                  <c:v>50.041000000000004</c:v>
                </c:pt>
                <c:pt idx="4417">
                  <c:v>50.056000000000004</c:v>
                </c:pt>
                <c:pt idx="4418">
                  <c:v>50.111000000000004</c:v>
                </c:pt>
                <c:pt idx="4419">
                  <c:v>50.167000000000002</c:v>
                </c:pt>
                <c:pt idx="4420">
                  <c:v>50.195000000000093</c:v>
                </c:pt>
                <c:pt idx="4421">
                  <c:v>50.251000000000005</c:v>
                </c:pt>
                <c:pt idx="4422">
                  <c:v>50.306000000000004</c:v>
                </c:pt>
                <c:pt idx="4423">
                  <c:v>50.333999999999996</c:v>
                </c:pt>
                <c:pt idx="4424">
                  <c:v>50.39</c:v>
                </c:pt>
                <c:pt idx="4425">
                  <c:v>50.446000000000005</c:v>
                </c:pt>
                <c:pt idx="4426">
                  <c:v>50.474000000000004</c:v>
                </c:pt>
                <c:pt idx="4427">
                  <c:v>50.529000000000003</c:v>
                </c:pt>
                <c:pt idx="4428">
                  <c:v>50.585000000000001</c:v>
                </c:pt>
                <c:pt idx="4429">
                  <c:v>50.613</c:v>
                </c:pt>
                <c:pt idx="4430">
                  <c:v>50.669000000000011</c:v>
                </c:pt>
                <c:pt idx="4431">
                  <c:v>50.724000000000011</c:v>
                </c:pt>
                <c:pt idx="4432">
                  <c:v>50.78</c:v>
                </c:pt>
                <c:pt idx="4433">
                  <c:v>50.808</c:v>
                </c:pt>
                <c:pt idx="4434">
                  <c:v>50.864000000000004</c:v>
                </c:pt>
                <c:pt idx="4435">
                  <c:v>50.919000000000004</c:v>
                </c:pt>
                <c:pt idx="4436">
                  <c:v>50.946999999999996</c:v>
                </c:pt>
                <c:pt idx="4437">
                  <c:v>51.003</c:v>
                </c:pt>
                <c:pt idx="4438">
                  <c:v>51.059000000000005</c:v>
                </c:pt>
                <c:pt idx="4439">
                  <c:v>51.114000000000004</c:v>
                </c:pt>
                <c:pt idx="4440">
                  <c:v>51.142000000000003</c:v>
                </c:pt>
                <c:pt idx="4441">
                  <c:v>51.198000000000093</c:v>
                </c:pt>
                <c:pt idx="4442">
                  <c:v>51.254000000000005</c:v>
                </c:pt>
                <c:pt idx="4443">
                  <c:v>51.281000000000006</c:v>
                </c:pt>
                <c:pt idx="4444">
                  <c:v>51.336999999999996</c:v>
                </c:pt>
                <c:pt idx="4445">
                  <c:v>51.393000000000001</c:v>
                </c:pt>
                <c:pt idx="4446">
                  <c:v>51.421000000000006</c:v>
                </c:pt>
                <c:pt idx="4447">
                  <c:v>51.476000000000006</c:v>
                </c:pt>
                <c:pt idx="4448">
                  <c:v>51.504000000000005</c:v>
                </c:pt>
                <c:pt idx="4449">
                  <c:v>51.56</c:v>
                </c:pt>
                <c:pt idx="4450">
                  <c:v>51.616</c:v>
                </c:pt>
                <c:pt idx="4451">
                  <c:v>51.644000000000005</c:v>
                </c:pt>
                <c:pt idx="4452">
                  <c:v>51.699000000000012</c:v>
                </c:pt>
                <c:pt idx="4453">
                  <c:v>51.727000000000011</c:v>
                </c:pt>
                <c:pt idx="4454">
                  <c:v>51.783000000000001</c:v>
                </c:pt>
                <c:pt idx="4455">
                  <c:v>51.810999999999993</c:v>
                </c:pt>
                <c:pt idx="4456">
                  <c:v>51.866</c:v>
                </c:pt>
                <c:pt idx="4457">
                  <c:v>51.894000000000005</c:v>
                </c:pt>
                <c:pt idx="4458">
                  <c:v>51.949999999999996</c:v>
                </c:pt>
                <c:pt idx="4459">
                  <c:v>51.978000000000002</c:v>
                </c:pt>
                <c:pt idx="4460">
                  <c:v>52.034000000000006</c:v>
                </c:pt>
                <c:pt idx="4461">
                  <c:v>52.061</c:v>
                </c:pt>
                <c:pt idx="4462">
                  <c:v>52.117000000000004</c:v>
                </c:pt>
                <c:pt idx="4463">
                  <c:v>52.145000000000003</c:v>
                </c:pt>
                <c:pt idx="4464">
                  <c:v>52.173000000000002</c:v>
                </c:pt>
                <c:pt idx="4465">
                  <c:v>52.229000000000013</c:v>
                </c:pt>
                <c:pt idx="4466">
                  <c:v>52.256</c:v>
                </c:pt>
                <c:pt idx="4467">
                  <c:v>52.284000000000006</c:v>
                </c:pt>
                <c:pt idx="4468">
                  <c:v>52.339999999999996</c:v>
                </c:pt>
                <c:pt idx="4469">
                  <c:v>52.368000000000002</c:v>
                </c:pt>
                <c:pt idx="4470">
                  <c:v>52.396000000000001</c:v>
                </c:pt>
                <c:pt idx="4471">
                  <c:v>52.450999999999993</c:v>
                </c:pt>
                <c:pt idx="4472">
                  <c:v>52.479000000000006</c:v>
                </c:pt>
                <c:pt idx="4473">
                  <c:v>52.507000000000005</c:v>
                </c:pt>
                <c:pt idx="4474">
                  <c:v>52.535000000000011</c:v>
                </c:pt>
                <c:pt idx="4475">
                  <c:v>52.591000000000001</c:v>
                </c:pt>
                <c:pt idx="4476">
                  <c:v>52.619</c:v>
                </c:pt>
                <c:pt idx="4477">
                  <c:v>52.646000000000001</c:v>
                </c:pt>
                <c:pt idx="4478">
                  <c:v>52.674000000000007</c:v>
                </c:pt>
                <c:pt idx="4479">
                  <c:v>52.702000000000012</c:v>
                </c:pt>
                <c:pt idx="4480">
                  <c:v>52.730000000000011</c:v>
                </c:pt>
                <c:pt idx="4481">
                  <c:v>52.786000000000001</c:v>
                </c:pt>
                <c:pt idx="4482">
                  <c:v>52.813999999999993</c:v>
                </c:pt>
                <c:pt idx="4483">
                  <c:v>52.840999999999994</c:v>
                </c:pt>
                <c:pt idx="4484">
                  <c:v>52.869</c:v>
                </c:pt>
                <c:pt idx="4485">
                  <c:v>52.897000000000006</c:v>
                </c:pt>
                <c:pt idx="4486">
                  <c:v>52.925000000000011</c:v>
                </c:pt>
                <c:pt idx="4487">
                  <c:v>52.952999999999996</c:v>
                </c:pt>
                <c:pt idx="4488">
                  <c:v>52.980999999999995</c:v>
                </c:pt>
                <c:pt idx="4489">
                  <c:v>53.009</c:v>
                </c:pt>
                <c:pt idx="4490">
                  <c:v>53.036000000000001</c:v>
                </c:pt>
                <c:pt idx="4491">
                  <c:v>53.064</c:v>
                </c:pt>
                <c:pt idx="4492">
                  <c:v>53.092000000000013</c:v>
                </c:pt>
                <c:pt idx="4493">
                  <c:v>53.120000000000012</c:v>
                </c:pt>
                <c:pt idx="4494">
                  <c:v>53.148000000000003</c:v>
                </c:pt>
                <c:pt idx="4495">
                  <c:v>53.176000000000002</c:v>
                </c:pt>
                <c:pt idx="4496">
                  <c:v>53.204000000000001</c:v>
                </c:pt>
                <c:pt idx="4497">
                  <c:v>53.204000000000001</c:v>
                </c:pt>
                <c:pt idx="4498">
                  <c:v>53.231000000000002</c:v>
                </c:pt>
                <c:pt idx="4499">
                  <c:v>53.259</c:v>
                </c:pt>
                <c:pt idx="4500">
                  <c:v>53.287000000000006</c:v>
                </c:pt>
                <c:pt idx="4501">
                  <c:v>53.314999999999998</c:v>
                </c:pt>
                <c:pt idx="4502">
                  <c:v>53.343000000000004</c:v>
                </c:pt>
                <c:pt idx="4503">
                  <c:v>53.343000000000004</c:v>
                </c:pt>
                <c:pt idx="4504">
                  <c:v>53.370999999999995</c:v>
                </c:pt>
                <c:pt idx="4505">
                  <c:v>53.399000000000001</c:v>
                </c:pt>
                <c:pt idx="4506">
                  <c:v>53.426000000000002</c:v>
                </c:pt>
                <c:pt idx="4507">
                  <c:v>53.426000000000002</c:v>
                </c:pt>
                <c:pt idx="4508">
                  <c:v>53.453999999999994</c:v>
                </c:pt>
                <c:pt idx="4509">
                  <c:v>53.481999999999999</c:v>
                </c:pt>
                <c:pt idx="4510">
                  <c:v>53.51</c:v>
                </c:pt>
                <c:pt idx="4511">
                  <c:v>53.51</c:v>
                </c:pt>
                <c:pt idx="4512">
                  <c:v>53.538000000000011</c:v>
                </c:pt>
                <c:pt idx="4513">
                  <c:v>53.538000000000011</c:v>
                </c:pt>
                <c:pt idx="4514">
                  <c:v>53.566000000000003</c:v>
                </c:pt>
                <c:pt idx="4515">
                  <c:v>53.594000000000001</c:v>
                </c:pt>
                <c:pt idx="4516">
                  <c:v>53.594000000000001</c:v>
                </c:pt>
                <c:pt idx="4517">
                  <c:v>53.621000000000002</c:v>
                </c:pt>
                <c:pt idx="4518">
                  <c:v>53.621000000000002</c:v>
                </c:pt>
                <c:pt idx="4519">
                  <c:v>53.649000000000001</c:v>
                </c:pt>
                <c:pt idx="4520">
                  <c:v>53.649000000000001</c:v>
                </c:pt>
                <c:pt idx="4521">
                  <c:v>53.677</c:v>
                </c:pt>
                <c:pt idx="4522">
                  <c:v>53.677</c:v>
                </c:pt>
                <c:pt idx="4523">
                  <c:v>53.677</c:v>
                </c:pt>
                <c:pt idx="4524">
                  <c:v>53.705000000000013</c:v>
                </c:pt>
                <c:pt idx="4525">
                  <c:v>53.705000000000013</c:v>
                </c:pt>
                <c:pt idx="4526">
                  <c:v>53.733000000000011</c:v>
                </c:pt>
                <c:pt idx="4527">
                  <c:v>53.733000000000011</c:v>
                </c:pt>
                <c:pt idx="4528">
                  <c:v>53.733000000000011</c:v>
                </c:pt>
                <c:pt idx="4529">
                  <c:v>53.733000000000011</c:v>
                </c:pt>
                <c:pt idx="4530">
                  <c:v>53.761000000000003</c:v>
                </c:pt>
                <c:pt idx="4531">
                  <c:v>53.761000000000003</c:v>
                </c:pt>
                <c:pt idx="4532">
                  <c:v>53.761000000000003</c:v>
                </c:pt>
                <c:pt idx="4533">
                  <c:v>53.789000000000001</c:v>
                </c:pt>
                <c:pt idx="4534">
                  <c:v>53.789000000000001</c:v>
                </c:pt>
                <c:pt idx="4535">
                  <c:v>53.789000000000001</c:v>
                </c:pt>
                <c:pt idx="4536">
                  <c:v>53.789000000000001</c:v>
                </c:pt>
                <c:pt idx="4537">
                  <c:v>53.789000000000001</c:v>
                </c:pt>
                <c:pt idx="4538">
                  <c:v>53.789000000000001</c:v>
                </c:pt>
                <c:pt idx="4539">
                  <c:v>53.815999999999995</c:v>
                </c:pt>
                <c:pt idx="4540">
                  <c:v>53.815999999999995</c:v>
                </c:pt>
                <c:pt idx="4541">
                  <c:v>53.815999999999995</c:v>
                </c:pt>
                <c:pt idx="4542">
                  <c:v>53.815999999999995</c:v>
                </c:pt>
                <c:pt idx="4543">
                  <c:v>53.815999999999995</c:v>
                </c:pt>
                <c:pt idx="4544">
                  <c:v>53.815999999999995</c:v>
                </c:pt>
                <c:pt idx="4545">
                  <c:v>53.815999999999995</c:v>
                </c:pt>
                <c:pt idx="4546">
                  <c:v>53.815999999999995</c:v>
                </c:pt>
                <c:pt idx="4547">
                  <c:v>53.815999999999995</c:v>
                </c:pt>
                <c:pt idx="4548">
                  <c:v>53.815999999999995</c:v>
                </c:pt>
                <c:pt idx="4549">
                  <c:v>53.815999999999995</c:v>
                </c:pt>
                <c:pt idx="4550">
                  <c:v>53.815999999999995</c:v>
                </c:pt>
                <c:pt idx="4551">
                  <c:v>53.815999999999995</c:v>
                </c:pt>
                <c:pt idx="4552">
                  <c:v>53.815999999999995</c:v>
                </c:pt>
                <c:pt idx="4553">
                  <c:v>53.815999999999995</c:v>
                </c:pt>
                <c:pt idx="4554">
                  <c:v>53.815999999999995</c:v>
                </c:pt>
                <c:pt idx="4555">
                  <c:v>53.815999999999995</c:v>
                </c:pt>
                <c:pt idx="4556">
                  <c:v>53.815999999999995</c:v>
                </c:pt>
                <c:pt idx="4557">
                  <c:v>53.815999999999995</c:v>
                </c:pt>
                <c:pt idx="4558">
                  <c:v>53.815999999999995</c:v>
                </c:pt>
                <c:pt idx="4559">
                  <c:v>53.815999999999995</c:v>
                </c:pt>
                <c:pt idx="4560">
                  <c:v>53.789000000000001</c:v>
                </c:pt>
                <c:pt idx="4561">
                  <c:v>53.789000000000001</c:v>
                </c:pt>
                <c:pt idx="4562">
                  <c:v>53.789000000000001</c:v>
                </c:pt>
                <c:pt idx="4563">
                  <c:v>53.789000000000001</c:v>
                </c:pt>
                <c:pt idx="4564">
                  <c:v>53.789000000000001</c:v>
                </c:pt>
                <c:pt idx="4565">
                  <c:v>53.789000000000001</c:v>
                </c:pt>
                <c:pt idx="4566">
                  <c:v>53.761000000000003</c:v>
                </c:pt>
                <c:pt idx="4567">
                  <c:v>53.761000000000003</c:v>
                </c:pt>
                <c:pt idx="4568">
                  <c:v>53.761000000000003</c:v>
                </c:pt>
                <c:pt idx="4569">
                  <c:v>53.733000000000011</c:v>
                </c:pt>
                <c:pt idx="4570">
                  <c:v>53.733000000000011</c:v>
                </c:pt>
                <c:pt idx="4571">
                  <c:v>53.733000000000011</c:v>
                </c:pt>
                <c:pt idx="4572">
                  <c:v>53.733000000000011</c:v>
                </c:pt>
                <c:pt idx="4573">
                  <c:v>53.705000000000013</c:v>
                </c:pt>
                <c:pt idx="4574">
                  <c:v>53.705000000000013</c:v>
                </c:pt>
                <c:pt idx="4575">
                  <c:v>53.705000000000013</c:v>
                </c:pt>
                <c:pt idx="4576">
                  <c:v>53.677</c:v>
                </c:pt>
                <c:pt idx="4577">
                  <c:v>53.677</c:v>
                </c:pt>
                <c:pt idx="4578">
                  <c:v>53.649000000000001</c:v>
                </c:pt>
                <c:pt idx="4579">
                  <c:v>53.649000000000001</c:v>
                </c:pt>
                <c:pt idx="4580">
                  <c:v>53.649000000000001</c:v>
                </c:pt>
                <c:pt idx="4581">
                  <c:v>53.621000000000002</c:v>
                </c:pt>
                <c:pt idx="4582">
                  <c:v>53.621000000000002</c:v>
                </c:pt>
                <c:pt idx="4583">
                  <c:v>53.594000000000001</c:v>
                </c:pt>
                <c:pt idx="4584">
                  <c:v>53.594000000000001</c:v>
                </c:pt>
                <c:pt idx="4585">
                  <c:v>53.566000000000003</c:v>
                </c:pt>
                <c:pt idx="4586">
                  <c:v>53.566000000000003</c:v>
                </c:pt>
                <c:pt idx="4587">
                  <c:v>53.566000000000003</c:v>
                </c:pt>
                <c:pt idx="4588">
                  <c:v>53.538000000000011</c:v>
                </c:pt>
                <c:pt idx="4589">
                  <c:v>53.538000000000011</c:v>
                </c:pt>
                <c:pt idx="4590">
                  <c:v>53.51</c:v>
                </c:pt>
                <c:pt idx="4591">
                  <c:v>53.51</c:v>
                </c:pt>
                <c:pt idx="4592">
                  <c:v>53.481999999999999</c:v>
                </c:pt>
                <c:pt idx="4593">
                  <c:v>53.481999999999999</c:v>
                </c:pt>
                <c:pt idx="4594">
                  <c:v>53.453999999999994</c:v>
                </c:pt>
                <c:pt idx="4595">
                  <c:v>53.426000000000002</c:v>
                </c:pt>
                <c:pt idx="4596">
                  <c:v>53.426000000000002</c:v>
                </c:pt>
                <c:pt idx="4597">
                  <c:v>53.399000000000001</c:v>
                </c:pt>
                <c:pt idx="4598">
                  <c:v>53.399000000000001</c:v>
                </c:pt>
                <c:pt idx="4599">
                  <c:v>53.370999999999995</c:v>
                </c:pt>
                <c:pt idx="4600">
                  <c:v>53.370999999999995</c:v>
                </c:pt>
                <c:pt idx="4601">
                  <c:v>53.343000000000004</c:v>
                </c:pt>
                <c:pt idx="4602">
                  <c:v>53.343000000000004</c:v>
                </c:pt>
                <c:pt idx="4603">
                  <c:v>53.314999999999998</c:v>
                </c:pt>
                <c:pt idx="4604">
                  <c:v>53.287000000000006</c:v>
                </c:pt>
                <c:pt idx="4605">
                  <c:v>53.287000000000006</c:v>
                </c:pt>
                <c:pt idx="4606">
                  <c:v>53.259</c:v>
                </c:pt>
                <c:pt idx="4607">
                  <c:v>53.231000000000002</c:v>
                </c:pt>
                <c:pt idx="4608">
                  <c:v>53.231000000000002</c:v>
                </c:pt>
                <c:pt idx="4609">
                  <c:v>53.204000000000001</c:v>
                </c:pt>
                <c:pt idx="4610">
                  <c:v>53.204000000000001</c:v>
                </c:pt>
                <c:pt idx="4611">
                  <c:v>53.176000000000002</c:v>
                </c:pt>
                <c:pt idx="4612">
                  <c:v>53.148000000000003</c:v>
                </c:pt>
                <c:pt idx="4613">
                  <c:v>53.148000000000003</c:v>
                </c:pt>
                <c:pt idx="4614">
                  <c:v>53.120000000000012</c:v>
                </c:pt>
                <c:pt idx="4615">
                  <c:v>53.092000000000013</c:v>
                </c:pt>
                <c:pt idx="4616">
                  <c:v>53.092000000000013</c:v>
                </c:pt>
                <c:pt idx="4617">
                  <c:v>53.064</c:v>
                </c:pt>
                <c:pt idx="4618">
                  <c:v>53.036000000000001</c:v>
                </c:pt>
                <c:pt idx="4619">
                  <c:v>53.009</c:v>
                </c:pt>
                <c:pt idx="4620">
                  <c:v>53.009</c:v>
                </c:pt>
                <c:pt idx="4621">
                  <c:v>52.980999999999995</c:v>
                </c:pt>
                <c:pt idx="4622">
                  <c:v>52.952999999999996</c:v>
                </c:pt>
                <c:pt idx="4623">
                  <c:v>52.952999999999996</c:v>
                </c:pt>
                <c:pt idx="4624">
                  <c:v>52.925000000000011</c:v>
                </c:pt>
                <c:pt idx="4625">
                  <c:v>52.897000000000006</c:v>
                </c:pt>
                <c:pt idx="4626">
                  <c:v>52.869</c:v>
                </c:pt>
                <c:pt idx="4627">
                  <c:v>52.869</c:v>
                </c:pt>
                <c:pt idx="4628">
                  <c:v>52.840999999999994</c:v>
                </c:pt>
                <c:pt idx="4629">
                  <c:v>52.813999999999993</c:v>
                </c:pt>
                <c:pt idx="4630">
                  <c:v>52.786000000000001</c:v>
                </c:pt>
                <c:pt idx="4631">
                  <c:v>52.786000000000001</c:v>
                </c:pt>
                <c:pt idx="4632">
                  <c:v>52.758000000000003</c:v>
                </c:pt>
                <c:pt idx="4633">
                  <c:v>52.730000000000011</c:v>
                </c:pt>
                <c:pt idx="4634">
                  <c:v>52.702000000000012</c:v>
                </c:pt>
                <c:pt idx="4635">
                  <c:v>52.674000000000007</c:v>
                </c:pt>
                <c:pt idx="4636">
                  <c:v>52.674000000000007</c:v>
                </c:pt>
                <c:pt idx="4637">
                  <c:v>52.646000000000001</c:v>
                </c:pt>
                <c:pt idx="4638">
                  <c:v>52.619</c:v>
                </c:pt>
                <c:pt idx="4639">
                  <c:v>52.591000000000001</c:v>
                </c:pt>
                <c:pt idx="4640">
                  <c:v>52.563000000000002</c:v>
                </c:pt>
                <c:pt idx="4641">
                  <c:v>52.563000000000002</c:v>
                </c:pt>
                <c:pt idx="4642">
                  <c:v>52.535000000000011</c:v>
                </c:pt>
                <c:pt idx="4643">
                  <c:v>52.507000000000005</c:v>
                </c:pt>
                <c:pt idx="4644">
                  <c:v>52.479000000000006</c:v>
                </c:pt>
                <c:pt idx="4645">
                  <c:v>52.450999999999993</c:v>
                </c:pt>
                <c:pt idx="4646">
                  <c:v>52.424000000000007</c:v>
                </c:pt>
                <c:pt idx="4647">
                  <c:v>52.396000000000001</c:v>
                </c:pt>
                <c:pt idx="4648">
                  <c:v>52.396000000000001</c:v>
                </c:pt>
                <c:pt idx="4649">
                  <c:v>52.368000000000002</c:v>
                </c:pt>
                <c:pt idx="4650">
                  <c:v>52.339999999999996</c:v>
                </c:pt>
                <c:pt idx="4651">
                  <c:v>52.311999999999998</c:v>
                </c:pt>
                <c:pt idx="4652">
                  <c:v>52.284000000000006</c:v>
                </c:pt>
                <c:pt idx="4653">
                  <c:v>52.256</c:v>
                </c:pt>
                <c:pt idx="4654">
                  <c:v>52.256</c:v>
                </c:pt>
                <c:pt idx="4655">
                  <c:v>52.229000000000013</c:v>
                </c:pt>
                <c:pt idx="4656">
                  <c:v>52.201000000000001</c:v>
                </c:pt>
                <c:pt idx="4657">
                  <c:v>52.173000000000002</c:v>
                </c:pt>
                <c:pt idx="4658">
                  <c:v>52.145000000000003</c:v>
                </c:pt>
                <c:pt idx="4659">
                  <c:v>52.117000000000004</c:v>
                </c:pt>
                <c:pt idx="4660">
                  <c:v>52.089000000000006</c:v>
                </c:pt>
                <c:pt idx="4661">
                  <c:v>52.061</c:v>
                </c:pt>
                <c:pt idx="4662">
                  <c:v>52.034000000000006</c:v>
                </c:pt>
                <c:pt idx="4663">
                  <c:v>52.006</c:v>
                </c:pt>
                <c:pt idx="4664">
                  <c:v>52.006</c:v>
                </c:pt>
                <c:pt idx="4665">
                  <c:v>51.978000000000002</c:v>
                </c:pt>
                <c:pt idx="4666">
                  <c:v>51.949999999999996</c:v>
                </c:pt>
                <c:pt idx="4667">
                  <c:v>51.922000000000011</c:v>
                </c:pt>
                <c:pt idx="4668">
                  <c:v>51.894000000000005</c:v>
                </c:pt>
                <c:pt idx="4669">
                  <c:v>51.866</c:v>
                </c:pt>
                <c:pt idx="4670">
                  <c:v>51.839000000000006</c:v>
                </c:pt>
                <c:pt idx="4671">
                  <c:v>51.810999999999993</c:v>
                </c:pt>
                <c:pt idx="4672">
                  <c:v>51.783000000000001</c:v>
                </c:pt>
                <c:pt idx="4673">
                  <c:v>51.755000000000003</c:v>
                </c:pt>
                <c:pt idx="4674">
                  <c:v>51.727000000000011</c:v>
                </c:pt>
                <c:pt idx="4675">
                  <c:v>51.727000000000011</c:v>
                </c:pt>
                <c:pt idx="4676">
                  <c:v>51.699000000000012</c:v>
                </c:pt>
                <c:pt idx="4677">
                  <c:v>51.671000000000006</c:v>
                </c:pt>
                <c:pt idx="4678">
                  <c:v>51.644000000000005</c:v>
                </c:pt>
                <c:pt idx="4679">
                  <c:v>51.616</c:v>
                </c:pt>
                <c:pt idx="4680">
                  <c:v>51.588000000000001</c:v>
                </c:pt>
                <c:pt idx="4681">
                  <c:v>51.56</c:v>
                </c:pt>
                <c:pt idx="4682">
                  <c:v>51.532000000000011</c:v>
                </c:pt>
                <c:pt idx="4683">
                  <c:v>51.504000000000005</c:v>
                </c:pt>
                <c:pt idx="4684">
                  <c:v>51.476000000000006</c:v>
                </c:pt>
                <c:pt idx="4685">
                  <c:v>51.449000000000005</c:v>
                </c:pt>
                <c:pt idx="4686">
                  <c:v>51.421000000000006</c:v>
                </c:pt>
                <c:pt idx="4687">
                  <c:v>51.393000000000001</c:v>
                </c:pt>
                <c:pt idx="4688">
                  <c:v>51.365000000000002</c:v>
                </c:pt>
                <c:pt idx="4689">
                  <c:v>51.365000000000002</c:v>
                </c:pt>
                <c:pt idx="4690">
                  <c:v>51.336999999999996</c:v>
                </c:pt>
                <c:pt idx="4691">
                  <c:v>51.309000000000005</c:v>
                </c:pt>
                <c:pt idx="4692">
                  <c:v>51.281000000000006</c:v>
                </c:pt>
                <c:pt idx="4693">
                  <c:v>51.254000000000005</c:v>
                </c:pt>
                <c:pt idx="4694">
                  <c:v>51.226000000000013</c:v>
                </c:pt>
                <c:pt idx="4695">
                  <c:v>51.198000000000093</c:v>
                </c:pt>
                <c:pt idx="4696">
                  <c:v>51.17</c:v>
                </c:pt>
                <c:pt idx="4697">
                  <c:v>51.142000000000003</c:v>
                </c:pt>
                <c:pt idx="4698">
                  <c:v>51.114000000000004</c:v>
                </c:pt>
                <c:pt idx="4699">
                  <c:v>51.086000000000006</c:v>
                </c:pt>
                <c:pt idx="4700">
                  <c:v>51.059000000000005</c:v>
                </c:pt>
                <c:pt idx="4701">
                  <c:v>51.031000000000006</c:v>
                </c:pt>
                <c:pt idx="4702">
                  <c:v>51.003</c:v>
                </c:pt>
                <c:pt idx="4703">
                  <c:v>50.975000000000001</c:v>
                </c:pt>
                <c:pt idx="4704">
                  <c:v>50.946999999999996</c:v>
                </c:pt>
                <c:pt idx="4705">
                  <c:v>50.919000000000004</c:v>
                </c:pt>
                <c:pt idx="4706">
                  <c:v>50.891000000000005</c:v>
                </c:pt>
                <c:pt idx="4707">
                  <c:v>50.864000000000004</c:v>
                </c:pt>
                <c:pt idx="4708">
                  <c:v>50.836000000000006</c:v>
                </c:pt>
                <c:pt idx="4709">
                  <c:v>50.808</c:v>
                </c:pt>
                <c:pt idx="4710">
                  <c:v>50.78</c:v>
                </c:pt>
                <c:pt idx="4711">
                  <c:v>50.752000000000002</c:v>
                </c:pt>
                <c:pt idx="4712">
                  <c:v>50.724000000000011</c:v>
                </c:pt>
                <c:pt idx="4713">
                  <c:v>50.696000000000012</c:v>
                </c:pt>
                <c:pt idx="4714">
                  <c:v>50.669000000000011</c:v>
                </c:pt>
                <c:pt idx="4715">
                  <c:v>50.641000000000005</c:v>
                </c:pt>
                <c:pt idx="4716">
                  <c:v>50.613</c:v>
                </c:pt>
                <c:pt idx="4717">
                  <c:v>50.585000000000001</c:v>
                </c:pt>
                <c:pt idx="4718">
                  <c:v>50.556999999999995</c:v>
                </c:pt>
                <c:pt idx="4719">
                  <c:v>50.529000000000003</c:v>
                </c:pt>
                <c:pt idx="4720">
                  <c:v>50.529000000000003</c:v>
                </c:pt>
                <c:pt idx="4721">
                  <c:v>50.474000000000004</c:v>
                </c:pt>
                <c:pt idx="4722">
                  <c:v>50.474000000000004</c:v>
                </c:pt>
                <c:pt idx="4723">
                  <c:v>50.446000000000005</c:v>
                </c:pt>
                <c:pt idx="4724">
                  <c:v>50.417999999999999</c:v>
                </c:pt>
                <c:pt idx="4725">
                  <c:v>50.39</c:v>
                </c:pt>
                <c:pt idx="4726">
                  <c:v>50.362000000000002</c:v>
                </c:pt>
                <c:pt idx="4727">
                  <c:v>50.333999999999996</c:v>
                </c:pt>
                <c:pt idx="4728">
                  <c:v>50.306000000000004</c:v>
                </c:pt>
                <c:pt idx="4729">
                  <c:v>50.279000000000003</c:v>
                </c:pt>
                <c:pt idx="4730">
                  <c:v>50.251000000000005</c:v>
                </c:pt>
                <c:pt idx="4731">
                  <c:v>50.223000000000013</c:v>
                </c:pt>
                <c:pt idx="4732">
                  <c:v>50.195000000000093</c:v>
                </c:pt>
                <c:pt idx="4733">
                  <c:v>50.167000000000002</c:v>
                </c:pt>
                <c:pt idx="4734">
                  <c:v>50.139000000000003</c:v>
                </c:pt>
                <c:pt idx="4735">
                  <c:v>50.111000000000004</c:v>
                </c:pt>
                <c:pt idx="4736">
                  <c:v>50.083999999999996</c:v>
                </c:pt>
                <c:pt idx="4737">
                  <c:v>50.056000000000004</c:v>
                </c:pt>
                <c:pt idx="4738">
                  <c:v>50.028000000000013</c:v>
                </c:pt>
                <c:pt idx="4739">
                  <c:v>50.041000000000004</c:v>
                </c:pt>
                <c:pt idx="4740">
                  <c:v>50.016000000000005</c:v>
                </c:pt>
                <c:pt idx="4741">
                  <c:v>49.991</c:v>
                </c:pt>
                <c:pt idx="4742">
                  <c:v>49.965000000000003</c:v>
                </c:pt>
                <c:pt idx="4743">
                  <c:v>49.94</c:v>
                </c:pt>
                <c:pt idx="4744">
                  <c:v>49.914999999999999</c:v>
                </c:pt>
                <c:pt idx="4745">
                  <c:v>49.888999999999996</c:v>
                </c:pt>
                <c:pt idx="4746">
                  <c:v>49.864000000000004</c:v>
                </c:pt>
                <c:pt idx="4747">
                  <c:v>49.839000000000006</c:v>
                </c:pt>
                <c:pt idx="4748">
                  <c:v>49.812999999999995</c:v>
                </c:pt>
                <c:pt idx="4749">
                  <c:v>49.788000000000011</c:v>
                </c:pt>
                <c:pt idx="4750">
                  <c:v>49.763000000000012</c:v>
                </c:pt>
                <c:pt idx="4751">
                  <c:v>49.737000000000002</c:v>
                </c:pt>
                <c:pt idx="4752">
                  <c:v>49.712000000000003</c:v>
                </c:pt>
                <c:pt idx="4753">
                  <c:v>49.686</c:v>
                </c:pt>
                <c:pt idx="4754">
                  <c:v>49.661000000000001</c:v>
                </c:pt>
                <c:pt idx="4755">
                  <c:v>49.636000000000003</c:v>
                </c:pt>
                <c:pt idx="4756">
                  <c:v>49.61</c:v>
                </c:pt>
                <c:pt idx="4757">
                  <c:v>49.585000000000001</c:v>
                </c:pt>
                <c:pt idx="4758">
                  <c:v>49.56</c:v>
                </c:pt>
                <c:pt idx="4759">
                  <c:v>49.534000000000006</c:v>
                </c:pt>
                <c:pt idx="4760">
                  <c:v>49.509</c:v>
                </c:pt>
                <c:pt idx="4761">
                  <c:v>49.483999999999995</c:v>
                </c:pt>
                <c:pt idx="4762">
                  <c:v>49.457999999999998</c:v>
                </c:pt>
                <c:pt idx="4763">
                  <c:v>49.433</c:v>
                </c:pt>
                <c:pt idx="4764">
                  <c:v>49.407000000000004</c:v>
                </c:pt>
                <c:pt idx="4765">
                  <c:v>49.381999999999998</c:v>
                </c:pt>
                <c:pt idx="4766">
                  <c:v>49.356999999999999</c:v>
                </c:pt>
                <c:pt idx="4767">
                  <c:v>49.330999999999996</c:v>
                </c:pt>
                <c:pt idx="4768">
                  <c:v>49.306000000000004</c:v>
                </c:pt>
                <c:pt idx="4769">
                  <c:v>49.281000000000006</c:v>
                </c:pt>
                <c:pt idx="4770">
                  <c:v>49.255000000000003</c:v>
                </c:pt>
                <c:pt idx="4771">
                  <c:v>49.230000000000011</c:v>
                </c:pt>
                <c:pt idx="4772">
                  <c:v>49.205000000000013</c:v>
                </c:pt>
                <c:pt idx="4773">
                  <c:v>49.179000000000002</c:v>
                </c:pt>
                <c:pt idx="4774">
                  <c:v>49.153999999999996</c:v>
                </c:pt>
                <c:pt idx="4775">
                  <c:v>49.129000000000012</c:v>
                </c:pt>
                <c:pt idx="4776">
                  <c:v>49.103000000000002</c:v>
                </c:pt>
                <c:pt idx="4777">
                  <c:v>49.078000000000003</c:v>
                </c:pt>
                <c:pt idx="4778">
                  <c:v>49.053000000000004</c:v>
                </c:pt>
                <c:pt idx="4779">
                  <c:v>49.027000000000001</c:v>
                </c:pt>
                <c:pt idx="4780">
                  <c:v>49.027000000000001</c:v>
                </c:pt>
                <c:pt idx="4781">
                  <c:v>49.002000000000002</c:v>
                </c:pt>
                <c:pt idx="4782">
                  <c:v>48.976000000000006</c:v>
                </c:pt>
                <c:pt idx="4783">
                  <c:v>48.950999999999993</c:v>
                </c:pt>
                <c:pt idx="4784">
                  <c:v>48.926000000000002</c:v>
                </c:pt>
                <c:pt idx="4785">
                  <c:v>48.9</c:v>
                </c:pt>
                <c:pt idx="4786">
                  <c:v>48.875</c:v>
                </c:pt>
                <c:pt idx="4787">
                  <c:v>48.849999999999994</c:v>
                </c:pt>
                <c:pt idx="4788">
                  <c:v>48.824000000000005</c:v>
                </c:pt>
                <c:pt idx="4789">
                  <c:v>48.799000000000063</c:v>
                </c:pt>
                <c:pt idx="4790">
                  <c:v>48.774000000000001</c:v>
                </c:pt>
                <c:pt idx="4791">
                  <c:v>48.748000000000012</c:v>
                </c:pt>
                <c:pt idx="4792">
                  <c:v>48.723000000000013</c:v>
                </c:pt>
                <c:pt idx="4793">
                  <c:v>48.697000000000003</c:v>
                </c:pt>
                <c:pt idx="4794">
                  <c:v>48.672000000000011</c:v>
                </c:pt>
                <c:pt idx="4795">
                  <c:v>48.647000000000006</c:v>
                </c:pt>
                <c:pt idx="4796">
                  <c:v>48.621000000000002</c:v>
                </c:pt>
                <c:pt idx="4797">
                  <c:v>48.596000000000011</c:v>
                </c:pt>
                <c:pt idx="4798">
                  <c:v>48.571000000000005</c:v>
                </c:pt>
                <c:pt idx="4799">
                  <c:v>48.545000000000002</c:v>
                </c:pt>
                <c:pt idx="4800">
                  <c:v>48.52</c:v>
                </c:pt>
                <c:pt idx="4801">
                  <c:v>48.52</c:v>
                </c:pt>
                <c:pt idx="4802">
                  <c:v>48.469000000000001</c:v>
                </c:pt>
                <c:pt idx="4803">
                  <c:v>48.443999999999996</c:v>
                </c:pt>
                <c:pt idx="4804">
                  <c:v>48.443999999999996</c:v>
                </c:pt>
                <c:pt idx="4805">
                  <c:v>48.419000000000004</c:v>
                </c:pt>
                <c:pt idx="4806">
                  <c:v>48.393000000000001</c:v>
                </c:pt>
                <c:pt idx="4807">
                  <c:v>48.368000000000002</c:v>
                </c:pt>
                <c:pt idx="4808">
                  <c:v>48.343000000000004</c:v>
                </c:pt>
                <c:pt idx="4809">
                  <c:v>48.316999999999993</c:v>
                </c:pt>
                <c:pt idx="4810">
                  <c:v>48.316999999999993</c:v>
                </c:pt>
                <c:pt idx="4811">
                  <c:v>48.266000000000012</c:v>
                </c:pt>
                <c:pt idx="4812">
                  <c:v>48.266000000000012</c:v>
                </c:pt>
                <c:pt idx="4813">
                  <c:v>48.241</c:v>
                </c:pt>
                <c:pt idx="4814">
                  <c:v>48.216000000000001</c:v>
                </c:pt>
                <c:pt idx="4815">
                  <c:v>48.190000000000012</c:v>
                </c:pt>
                <c:pt idx="4816">
                  <c:v>48.165000000000013</c:v>
                </c:pt>
                <c:pt idx="4817">
                  <c:v>48.14</c:v>
                </c:pt>
                <c:pt idx="4818">
                  <c:v>48.114000000000004</c:v>
                </c:pt>
                <c:pt idx="4819">
                  <c:v>48.114000000000004</c:v>
                </c:pt>
                <c:pt idx="4820">
                  <c:v>48.089000000000006</c:v>
                </c:pt>
                <c:pt idx="4821">
                  <c:v>48.064</c:v>
                </c:pt>
                <c:pt idx="4822">
                  <c:v>48.038000000000011</c:v>
                </c:pt>
                <c:pt idx="4823">
                  <c:v>48.013000000000005</c:v>
                </c:pt>
                <c:pt idx="4824">
                  <c:v>48.013000000000005</c:v>
                </c:pt>
                <c:pt idx="4825">
                  <c:v>47.988</c:v>
                </c:pt>
                <c:pt idx="4826">
                  <c:v>47.988</c:v>
                </c:pt>
                <c:pt idx="4827">
                  <c:v>47.962000000000003</c:v>
                </c:pt>
                <c:pt idx="4828">
                  <c:v>47.937000000000005</c:v>
                </c:pt>
                <c:pt idx="4829">
                  <c:v>47.910999999999994</c:v>
                </c:pt>
                <c:pt idx="4830">
                  <c:v>47.910999999999994</c:v>
                </c:pt>
                <c:pt idx="4831">
                  <c:v>47.885999999999996</c:v>
                </c:pt>
                <c:pt idx="4832">
                  <c:v>47.861000000000004</c:v>
                </c:pt>
                <c:pt idx="4833">
                  <c:v>47.861000000000004</c:v>
                </c:pt>
                <c:pt idx="4834">
                  <c:v>47.835000000000001</c:v>
                </c:pt>
                <c:pt idx="4835">
                  <c:v>47.809999999999995</c:v>
                </c:pt>
                <c:pt idx="4836">
                  <c:v>47.809999999999995</c:v>
                </c:pt>
                <c:pt idx="4837">
                  <c:v>47.785000000000011</c:v>
                </c:pt>
                <c:pt idx="4838">
                  <c:v>47.759</c:v>
                </c:pt>
                <c:pt idx="4839">
                  <c:v>47.759</c:v>
                </c:pt>
                <c:pt idx="4840">
                  <c:v>47.734000000000002</c:v>
                </c:pt>
                <c:pt idx="4841">
                  <c:v>47.734000000000002</c:v>
                </c:pt>
                <c:pt idx="4842">
                  <c:v>47.709000000000003</c:v>
                </c:pt>
                <c:pt idx="4843">
                  <c:v>47.683</c:v>
                </c:pt>
                <c:pt idx="4844">
                  <c:v>47.683</c:v>
                </c:pt>
                <c:pt idx="4845">
                  <c:v>47.658000000000001</c:v>
                </c:pt>
                <c:pt idx="4846">
                  <c:v>47.658000000000001</c:v>
                </c:pt>
                <c:pt idx="4847">
                  <c:v>47.633000000000003</c:v>
                </c:pt>
                <c:pt idx="4848">
                  <c:v>47.633000000000003</c:v>
                </c:pt>
                <c:pt idx="4849">
                  <c:v>47.607000000000006</c:v>
                </c:pt>
                <c:pt idx="4850">
                  <c:v>47.607000000000006</c:v>
                </c:pt>
                <c:pt idx="4851">
                  <c:v>47.582000000000001</c:v>
                </c:pt>
                <c:pt idx="4852">
                  <c:v>47.582000000000001</c:v>
                </c:pt>
                <c:pt idx="4853">
                  <c:v>47.556000000000004</c:v>
                </c:pt>
                <c:pt idx="4854">
                  <c:v>47.531000000000006</c:v>
                </c:pt>
                <c:pt idx="4855">
                  <c:v>47.531000000000006</c:v>
                </c:pt>
                <c:pt idx="4856">
                  <c:v>47.531000000000006</c:v>
                </c:pt>
                <c:pt idx="4857">
                  <c:v>47.506</c:v>
                </c:pt>
                <c:pt idx="4858">
                  <c:v>47.506</c:v>
                </c:pt>
                <c:pt idx="4859">
                  <c:v>47.506</c:v>
                </c:pt>
                <c:pt idx="4860">
                  <c:v>47.48</c:v>
                </c:pt>
                <c:pt idx="4861">
                  <c:v>47.48</c:v>
                </c:pt>
                <c:pt idx="4862">
                  <c:v>47.454999999999998</c:v>
                </c:pt>
                <c:pt idx="4863">
                  <c:v>47.454999999999998</c:v>
                </c:pt>
                <c:pt idx="4864">
                  <c:v>47.454999999999998</c:v>
                </c:pt>
                <c:pt idx="4865">
                  <c:v>47.43</c:v>
                </c:pt>
                <c:pt idx="4866">
                  <c:v>47.43</c:v>
                </c:pt>
                <c:pt idx="4867">
                  <c:v>47.403999999999996</c:v>
                </c:pt>
                <c:pt idx="4868">
                  <c:v>47.403999999999996</c:v>
                </c:pt>
                <c:pt idx="4869">
                  <c:v>47.403999999999996</c:v>
                </c:pt>
                <c:pt idx="4870">
                  <c:v>47.403999999999996</c:v>
                </c:pt>
                <c:pt idx="4871">
                  <c:v>47.403999999999996</c:v>
                </c:pt>
                <c:pt idx="4872">
                  <c:v>47.379000000000005</c:v>
                </c:pt>
                <c:pt idx="4873">
                  <c:v>47.379000000000005</c:v>
                </c:pt>
                <c:pt idx="4874">
                  <c:v>47.379000000000005</c:v>
                </c:pt>
                <c:pt idx="4875">
                  <c:v>47.379000000000005</c:v>
                </c:pt>
                <c:pt idx="4876">
                  <c:v>47.379000000000005</c:v>
                </c:pt>
                <c:pt idx="4877">
                  <c:v>47.379000000000005</c:v>
                </c:pt>
                <c:pt idx="4878">
                  <c:v>47.379000000000005</c:v>
                </c:pt>
                <c:pt idx="4879">
                  <c:v>47.379000000000005</c:v>
                </c:pt>
                <c:pt idx="4880">
                  <c:v>47.353999999999999</c:v>
                </c:pt>
                <c:pt idx="4881">
                  <c:v>47.353999999999999</c:v>
                </c:pt>
                <c:pt idx="4882">
                  <c:v>47.379000000000005</c:v>
                </c:pt>
                <c:pt idx="4883">
                  <c:v>47.379000000000005</c:v>
                </c:pt>
                <c:pt idx="4884">
                  <c:v>47.379000000000005</c:v>
                </c:pt>
                <c:pt idx="4885">
                  <c:v>47.379000000000005</c:v>
                </c:pt>
                <c:pt idx="4886">
                  <c:v>47.379000000000005</c:v>
                </c:pt>
                <c:pt idx="4887">
                  <c:v>47.379000000000005</c:v>
                </c:pt>
                <c:pt idx="4888">
                  <c:v>47.379000000000005</c:v>
                </c:pt>
                <c:pt idx="4889">
                  <c:v>47.379000000000005</c:v>
                </c:pt>
                <c:pt idx="4890">
                  <c:v>47.403999999999996</c:v>
                </c:pt>
                <c:pt idx="4891">
                  <c:v>47.403999999999996</c:v>
                </c:pt>
                <c:pt idx="4892">
                  <c:v>47.403999999999996</c:v>
                </c:pt>
                <c:pt idx="4893">
                  <c:v>47.403999999999996</c:v>
                </c:pt>
                <c:pt idx="4894">
                  <c:v>47.43</c:v>
                </c:pt>
                <c:pt idx="4895">
                  <c:v>47.43</c:v>
                </c:pt>
                <c:pt idx="4896">
                  <c:v>47.43</c:v>
                </c:pt>
                <c:pt idx="4897">
                  <c:v>47.43</c:v>
                </c:pt>
                <c:pt idx="4898">
                  <c:v>47.454999999999998</c:v>
                </c:pt>
                <c:pt idx="4899">
                  <c:v>47.454999999999998</c:v>
                </c:pt>
                <c:pt idx="4900">
                  <c:v>47.48</c:v>
                </c:pt>
                <c:pt idx="4901">
                  <c:v>47.48</c:v>
                </c:pt>
                <c:pt idx="4902">
                  <c:v>47.48</c:v>
                </c:pt>
                <c:pt idx="4903">
                  <c:v>47.506</c:v>
                </c:pt>
                <c:pt idx="4904">
                  <c:v>47.506</c:v>
                </c:pt>
                <c:pt idx="4905">
                  <c:v>47.531000000000006</c:v>
                </c:pt>
                <c:pt idx="4906">
                  <c:v>47.531000000000006</c:v>
                </c:pt>
                <c:pt idx="4907">
                  <c:v>47.556000000000004</c:v>
                </c:pt>
                <c:pt idx="4908">
                  <c:v>47.582000000000001</c:v>
                </c:pt>
                <c:pt idx="4909">
                  <c:v>47.582000000000001</c:v>
                </c:pt>
                <c:pt idx="4910">
                  <c:v>47.607000000000006</c:v>
                </c:pt>
                <c:pt idx="4911">
                  <c:v>47.607000000000006</c:v>
                </c:pt>
                <c:pt idx="4912">
                  <c:v>47.633000000000003</c:v>
                </c:pt>
                <c:pt idx="4913">
                  <c:v>47.633000000000003</c:v>
                </c:pt>
                <c:pt idx="4914">
                  <c:v>47.658000000000001</c:v>
                </c:pt>
                <c:pt idx="4915">
                  <c:v>47.683</c:v>
                </c:pt>
                <c:pt idx="4916">
                  <c:v>47.709000000000003</c:v>
                </c:pt>
                <c:pt idx="4917">
                  <c:v>47.709000000000003</c:v>
                </c:pt>
                <c:pt idx="4918">
                  <c:v>47.734000000000002</c:v>
                </c:pt>
                <c:pt idx="4919">
                  <c:v>47.759</c:v>
                </c:pt>
                <c:pt idx="4920">
                  <c:v>47.759</c:v>
                </c:pt>
                <c:pt idx="4921">
                  <c:v>47.785000000000011</c:v>
                </c:pt>
                <c:pt idx="4922">
                  <c:v>47.809999999999995</c:v>
                </c:pt>
                <c:pt idx="4923">
                  <c:v>47.835000000000001</c:v>
                </c:pt>
                <c:pt idx="4924">
                  <c:v>47.835000000000001</c:v>
                </c:pt>
                <c:pt idx="4925">
                  <c:v>47.861000000000004</c:v>
                </c:pt>
                <c:pt idx="4926">
                  <c:v>47.885999999999996</c:v>
                </c:pt>
                <c:pt idx="4927">
                  <c:v>47.910999999999994</c:v>
                </c:pt>
                <c:pt idx="4928">
                  <c:v>47.937000000000005</c:v>
                </c:pt>
                <c:pt idx="4929">
                  <c:v>47.962000000000003</c:v>
                </c:pt>
                <c:pt idx="4930">
                  <c:v>47.988</c:v>
                </c:pt>
                <c:pt idx="4931">
                  <c:v>48.013000000000005</c:v>
                </c:pt>
                <c:pt idx="4932">
                  <c:v>48.013000000000005</c:v>
                </c:pt>
                <c:pt idx="4933">
                  <c:v>48.038000000000011</c:v>
                </c:pt>
                <c:pt idx="4934">
                  <c:v>48.064</c:v>
                </c:pt>
                <c:pt idx="4935">
                  <c:v>48.089000000000006</c:v>
                </c:pt>
                <c:pt idx="4936">
                  <c:v>48.114000000000004</c:v>
                </c:pt>
                <c:pt idx="4937">
                  <c:v>48.14</c:v>
                </c:pt>
                <c:pt idx="4938">
                  <c:v>48.165000000000013</c:v>
                </c:pt>
                <c:pt idx="4939">
                  <c:v>48.190000000000012</c:v>
                </c:pt>
                <c:pt idx="4940">
                  <c:v>48.216000000000001</c:v>
                </c:pt>
                <c:pt idx="4941">
                  <c:v>48.241</c:v>
                </c:pt>
                <c:pt idx="4942">
                  <c:v>48.266000000000012</c:v>
                </c:pt>
                <c:pt idx="4943">
                  <c:v>48.316999999999993</c:v>
                </c:pt>
                <c:pt idx="4944">
                  <c:v>48.316999999999993</c:v>
                </c:pt>
                <c:pt idx="4945">
                  <c:v>48.368000000000002</c:v>
                </c:pt>
                <c:pt idx="4946">
                  <c:v>48.393000000000001</c:v>
                </c:pt>
                <c:pt idx="4947">
                  <c:v>48.419000000000004</c:v>
                </c:pt>
                <c:pt idx="4948">
                  <c:v>48.443999999999996</c:v>
                </c:pt>
                <c:pt idx="4949">
                  <c:v>48.469000000000001</c:v>
                </c:pt>
                <c:pt idx="4950">
                  <c:v>48.495000000000012</c:v>
                </c:pt>
                <c:pt idx="4951">
                  <c:v>48.545000000000002</c:v>
                </c:pt>
                <c:pt idx="4952">
                  <c:v>48.571000000000005</c:v>
                </c:pt>
                <c:pt idx="4953">
                  <c:v>48.596000000000011</c:v>
                </c:pt>
                <c:pt idx="4954">
                  <c:v>48.621000000000002</c:v>
                </c:pt>
                <c:pt idx="4955">
                  <c:v>48.647000000000006</c:v>
                </c:pt>
                <c:pt idx="4956">
                  <c:v>48.672000000000011</c:v>
                </c:pt>
                <c:pt idx="4957">
                  <c:v>48.723000000000013</c:v>
                </c:pt>
                <c:pt idx="4958">
                  <c:v>48.748000000000012</c:v>
                </c:pt>
                <c:pt idx="4959">
                  <c:v>48.774000000000001</c:v>
                </c:pt>
                <c:pt idx="4960">
                  <c:v>48.799000000000063</c:v>
                </c:pt>
                <c:pt idx="4961">
                  <c:v>48.824000000000005</c:v>
                </c:pt>
                <c:pt idx="4962">
                  <c:v>48.875</c:v>
                </c:pt>
                <c:pt idx="4963">
                  <c:v>48.9</c:v>
                </c:pt>
                <c:pt idx="4964">
                  <c:v>48.926000000000002</c:v>
                </c:pt>
                <c:pt idx="4965">
                  <c:v>48.950999999999993</c:v>
                </c:pt>
                <c:pt idx="4966">
                  <c:v>49.002000000000002</c:v>
                </c:pt>
                <c:pt idx="4967">
                  <c:v>49.027000000000001</c:v>
                </c:pt>
                <c:pt idx="4968">
                  <c:v>49.053000000000004</c:v>
                </c:pt>
                <c:pt idx="4969">
                  <c:v>49.103000000000002</c:v>
                </c:pt>
                <c:pt idx="4970">
                  <c:v>49.129000000000012</c:v>
                </c:pt>
                <c:pt idx="4971">
                  <c:v>49.153999999999996</c:v>
                </c:pt>
                <c:pt idx="4972">
                  <c:v>49.205000000000013</c:v>
                </c:pt>
                <c:pt idx="4973">
                  <c:v>49.230000000000011</c:v>
                </c:pt>
                <c:pt idx="4974">
                  <c:v>49.255000000000003</c:v>
                </c:pt>
                <c:pt idx="4975">
                  <c:v>49.306000000000004</c:v>
                </c:pt>
                <c:pt idx="4976">
                  <c:v>49.330999999999996</c:v>
                </c:pt>
                <c:pt idx="4977">
                  <c:v>49.356999999999999</c:v>
                </c:pt>
                <c:pt idx="4978">
                  <c:v>49.407000000000004</c:v>
                </c:pt>
                <c:pt idx="4979">
                  <c:v>49.433</c:v>
                </c:pt>
                <c:pt idx="4980">
                  <c:v>49.457999999999998</c:v>
                </c:pt>
                <c:pt idx="4981">
                  <c:v>49.509</c:v>
                </c:pt>
                <c:pt idx="4982">
                  <c:v>49.534000000000006</c:v>
                </c:pt>
                <c:pt idx="4983">
                  <c:v>49.585000000000001</c:v>
                </c:pt>
                <c:pt idx="4984">
                  <c:v>49.61</c:v>
                </c:pt>
                <c:pt idx="4985">
                  <c:v>49.636000000000003</c:v>
                </c:pt>
                <c:pt idx="4986">
                  <c:v>49.686</c:v>
                </c:pt>
                <c:pt idx="4987">
                  <c:v>49.712000000000003</c:v>
                </c:pt>
                <c:pt idx="4988">
                  <c:v>49.763000000000012</c:v>
                </c:pt>
                <c:pt idx="4989">
                  <c:v>49.788000000000011</c:v>
                </c:pt>
                <c:pt idx="4990">
                  <c:v>49.812999999999995</c:v>
                </c:pt>
                <c:pt idx="4991">
                  <c:v>49.864000000000004</c:v>
                </c:pt>
                <c:pt idx="4992">
                  <c:v>49.888999999999996</c:v>
                </c:pt>
                <c:pt idx="4993">
                  <c:v>49.94</c:v>
                </c:pt>
                <c:pt idx="4994">
                  <c:v>49.965000000000003</c:v>
                </c:pt>
                <c:pt idx="4995">
                  <c:v>50.016000000000005</c:v>
                </c:pt>
                <c:pt idx="4996">
                  <c:v>50.041000000000004</c:v>
                </c:pt>
                <c:pt idx="4997">
                  <c:v>50.056000000000004</c:v>
                </c:pt>
                <c:pt idx="4998">
                  <c:v>50.083999999999996</c:v>
                </c:pt>
                <c:pt idx="4999">
                  <c:v>50.111000000000004</c:v>
                </c:pt>
              </c:numCache>
            </c:numRef>
          </c:yVal>
          <c:smooth val="0"/>
        </c:ser>
        <c:dLbls>
          <c:showLegendKey val="0"/>
          <c:showVal val="0"/>
          <c:showCatName val="0"/>
          <c:showSerName val="0"/>
          <c:showPercent val="0"/>
          <c:showBubbleSize val="0"/>
        </c:dLbls>
        <c:axId val="353986048"/>
        <c:axId val="353987968"/>
      </c:scatterChart>
      <c:valAx>
        <c:axId val="353986048"/>
        <c:scaling>
          <c:orientation val="maxMin"/>
        </c:scaling>
        <c:delete val="0"/>
        <c:axPos val="b"/>
        <c:majorGridlines/>
        <c:minorGridlines/>
        <c:title>
          <c:tx>
            <c:rich>
              <a:bodyPr/>
              <a:lstStyle/>
              <a:p>
                <a:pPr>
                  <a:defRPr/>
                </a:pPr>
                <a:r>
                  <a:rPr lang="he-IL"/>
                  <a:t>זמן (שניות)</a:t>
                </a:r>
                <a:endParaRPr lang="en-US"/>
              </a:p>
            </c:rich>
          </c:tx>
          <c:overlay val="0"/>
        </c:title>
        <c:numFmt formatCode="General" sourceLinked="1"/>
        <c:majorTickMark val="out"/>
        <c:minorTickMark val="none"/>
        <c:tickLblPos val="nextTo"/>
        <c:crossAx val="353987968"/>
        <c:crosses val="autoZero"/>
        <c:crossBetween val="midCat"/>
      </c:valAx>
      <c:valAx>
        <c:axId val="353987968"/>
        <c:scaling>
          <c:orientation val="minMax"/>
        </c:scaling>
        <c:delete val="0"/>
        <c:axPos val="r"/>
        <c:majorGridlines/>
        <c:title>
          <c:tx>
            <c:rich>
              <a:bodyPr rot="0" vert="horz"/>
              <a:lstStyle/>
              <a:p>
                <a:pPr>
                  <a:defRPr/>
                </a:pPr>
                <a:r>
                  <a:rPr lang="he-IL"/>
                  <a:t>טמפרטורה</a:t>
                </a:r>
                <a:r>
                  <a:rPr lang="he-IL" baseline="0"/>
                  <a:t> (מעלות צלזיוס)</a:t>
                </a:r>
                <a:endParaRPr lang="en-US"/>
              </a:p>
            </c:rich>
          </c:tx>
          <c:overlay val="0"/>
        </c:title>
        <c:numFmt formatCode="General" sourceLinked="1"/>
        <c:majorTickMark val="out"/>
        <c:minorTickMark val="none"/>
        <c:tickLblPos val="nextTo"/>
        <c:crossAx val="353986048"/>
        <c:crosses val="autoZero"/>
        <c:crossBetween val="midCat"/>
      </c:valAx>
    </c:plotArea>
    <c:legend>
      <c:legendPos val="l"/>
      <c:layout>
        <c:manualLayout>
          <c:xMode val="edge"/>
          <c:yMode val="edge"/>
          <c:x val="1.6847172081829127E-2"/>
          <c:y val="0.63640033335478374"/>
          <c:w val="0.19166658766739175"/>
          <c:h val="0.29598859939198929"/>
        </c:manualLayout>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[gilad.31.5.2013.xlsx]גיליון1!$U$1</c:f>
              <c:strCache>
                <c:ptCount val="1"/>
              </c:strCache>
            </c:strRef>
          </c:tx>
          <c:spPr>
            <a:ln w="28575">
              <a:noFill/>
            </a:ln>
          </c:spPr>
          <c:marker>
            <c:symbol val="circle"/>
            <c:size val="2"/>
          </c:marker>
          <c:xVal>
            <c:strRef>
              <c:f>[gilad.31.5.2013.xlsx]גיליון1!$T$2:$T$5001</c:f>
              <c:strCache>
                <c:ptCount val="1176"/>
                <c:pt idx="0">
                  <c:v>זמן</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pt idx="35">
                  <c:v>47</c:v>
                </c:pt>
                <c:pt idx="36">
                  <c:v>48</c:v>
                </c:pt>
                <c:pt idx="37">
                  <c:v>49</c:v>
                </c:pt>
                <c:pt idx="38">
                  <c:v>50</c:v>
                </c:pt>
                <c:pt idx="39">
                  <c:v>51</c:v>
                </c:pt>
                <c:pt idx="40">
                  <c:v>52</c:v>
                </c:pt>
                <c:pt idx="41">
                  <c:v>53</c:v>
                </c:pt>
                <c:pt idx="42">
                  <c:v>54</c:v>
                </c:pt>
                <c:pt idx="43">
                  <c:v>55</c:v>
                </c:pt>
                <c:pt idx="44">
                  <c:v>56</c:v>
                </c:pt>
                <c:pt idx="45">
                  <c:v>57</c:v>
                </c:pt>
                <c:pt idx="46">
                  <c:v>58</c:v>
                </c:pt>
                <c:pt idx="47">
                  <c:v>59</c:v>
                </c:pt>
                <c:pt idx="48">
                  <c:v>60</c:v>
                </c:pt>
                <c:pt idx="49">
                  <c:v>61</c:v>
                </c:pt>
                <c:pt idx="50">
                  <c:v>62</c:v>
                </c:pt>
                <c:pt idx="51">
                  <c:v>63</c:v>
                </c:pt>
                <c:pt idx="52">
                  <c:v>64</c:v>
                </c:pt>
                <c:pt idx="53">
                  <c:v>65</c:v>
                </c:pt>
                <c:pt idx="54">
                  <c:v>66</c:v>
                </c:pt>
                <c:pt idx="55">
                  <c:v>67</c:v>
                </c:pt>
                <c:pt idx="56">
                  <c:v>68</c:v>
                </c:pt>
                <c:pt idx="57">
                  <c:v>69</c:v>
                </c:pt>
                <c:pt idx="58">
                  <c:v>70</c:v>
                </c:pt>
                <c:pt idx="59">
                  <c:v>71</c:v>
                </c:pt>
                <c:pt idx="60">
                  <c:v>72</c:v>
                </c:pt>
                <c:pt idx="61">
                  <c:v>73</c:v>
                </c:pt>
                <c:pt idx="62">
                  <c:v>74</c:v>
                </c:pt>
                <c:pt idx="63">
                  <c:v>75</c:v>
                </c:pt>
                <c:pt idx="64">
                  <c:v>76</c:v>
                </c:pt>
                <c:pt idx="65">
                  <c:v>77</c:v>
                </c:pt>
                <c:pt idx="66">
                  <c:v>78</c:v>
                </c:pt>
                <c:pt idx="67">
                  <c:v>79</c:v>
                </c:pt>
                <c:pt idx="68">
                  <c:v>80</c:v>
                </c:pt>
                <c:pt idx="69">
                  <c:v>81</c:v>
                </c:pt>
                <c:pt idx="70">
                  <c:v>82</c:v>
                </c:pt>
                <c:pt idx="71">
                  <c:v>83</c:v>
                </c:pt>
                <c:pt idx="72">
                  <c:v>84</c:v>
                </c:pt>
                <c:pt idx="73">
                  <c:v>85</c:v>
                </c:pt>
                <c:pt idx="74">
                  <c:v>86</c:v>
                </c:pt>
                <c:pt idx="75">
                  <c:v>87</c:v>
                </c:pt>
                <c:pt idx="76">
                  <c:v>88</c:v>
                </c:pt>
                <c:pt idx="77">
                  <c:v>89</c:v>
                </c:pt>
                <c:pt idx="78">
                  <c:v>90</c:v>
                </c:pt>
                <c:pt idx="79">
                  <c:v>91</c:v>
                </c:pt>
                <c:pt idx="80">
                  <c:v>92</c:v>
                </c:pt>
                <c:pt idx="81">
                  <c:v>93</c:v>
                </c:pt>
                <c:pt idx="82">
                  <c:v>94</c:v>
                </c:pt>
                <c:pt idx="83">
                  <c:v>95</c:v>
                </c:pt>
                <c:pt idx="84">
                  <c:v>96</c:v>
                </c:pt>
                <c:pt idx="85">
                  <c:v>97</c:v>
                </c:pt>
                <c:pt idx="86">
                  <c:v>98</c:v>
                </c:pt>
                <c:pt idx="87">
                  <c:v>99</c:v>
                </c:pt>
                <c:pt idx="88">
                  <c:v>100</c:v>
                </c:pt>
                <c:pt idx="89">
                  <c:v>101</c:v>
                </c:pt>
                <c:pt idx="90">
                  <c:v>102</c:v>
                </c:pt>
                <c:pt idx="91">
                  <c:v>103</c:v>
                </c:pt>
                <c:pt idx="92">
                  <c:v>104</c:v>
                </c:pt>
                <c:pt idx="93">
                  <c:v>105</c:v>
                </c:pt>
                <c:pt idx="94">
                  <c:v>106</c:v>
                </c:pt>
                <c:pt idx="95">
                  <c:v>107</c:v>
                </c:pt>
                <c:pt idx="96">
                  <c:v>108</c:v>
                </c:pt>
                <c:pt idx="97">
                  <c:v>109</c:v>
                </c:pt>
                <c:pt idx="98">
                  <c:v>110</c:v>
                </c:pt>
                <c:pt idx="99">
                  <c:v>111</c:v>
                </c:pt>
                <c:pt idx="100">
                  <c:v>112</c:v>
                </c:pt>
                <c:pt idx="101">
                  <c:v>113</c:v>
                </c:pt>
                <c:pt idx="102">
                  <c:v>114</c:v>
                </c:pt>
                <c:pt idx="103">
                  <c:v>115</c:v>
                </c:pt>
                <c:pt idx="104">
                  <c:v>116</c:v>
                </c:pt>
                <c:pt idx="105">
                  <c:v>117</c:v>
                </c:pt>
                <c:pt idx="106">
                  <c:v>118</c:v>
                </c:pt>
                <c:pt idx="107">
                  <c:v>119</c:v>
                </c:pt>
                <c:pt idx="108">
                  <c:v>120</c:v>
                </c:pt>
                <c:pt idx="109">
                  <c:v>121</c:v>
                </c:pt>
                <c:pt idx="110">
                  <c:v>122</c:v>
                </c:pt>
                <c:pt idx="111">
                  <c:v>123</c:v>
                </c:pt>
                <c:pt idx="112">
                  <c:v>124</c:v>
                </c:pt>
                <c:pt idx="113">
                  <c:v>125</c:v>
                </c:pt>
                <c:pt idx="114">
                  <c:v>126</c:v>
                </c:pt>
                <c:pt idx="115">
                  <c:v>127</c:v>
                </c:pt>
                <c:pt idx="116">
                  <c:v>128</c:v>
                </c:pt>
                <c:pt idx="117">
                  <c:v>129</c:v>
                </c:pt>
                <c:pt idx="118">
                  <c:v>130</c:v>
                </c:pt>
                <c:pt idx="119">
                  <c:v>131</c:v>
                </c:pt>
                <c:pt idx="120">
                  <c:v>132</c:v>
                </c:pt>
                <c:pt idx="121">
                  <c:v>133</c:v>
                </c:pt>
                <c:pt idx="122">
                  <c:v>134</c:v>
                </c:pt>
                <c:pt idx="123">
                  <c:v>135</c:v>
                </c:pt>
                <c:pt idx="124">
                  <c:v>136</c:v>
                </c:pt>
                <c:pt idx="125">
                  <c:v>137</c:v>
                </c:pt>
                <c:pt idx="126">
                  <c:v>138</c:v>
                </c:pt>
                <c:pt idx="127">
                  <c:v>139</c:v>
                </c:pt>
                <c:pt idx="128">
                  <c:v>140</c:v>
                </c:pt>
                <c:pt idx="129">
                  <c:v>141</c:v>
                </c:pt>
                <c:pt idx="130">
                  <c:v>142</c:v>
                </c:pt>
                <c:pt idx="131">
                  <c:v>143</c:v>
                </c:pt>
                <c:pt idx="132">
                  <c:v>144</c:v>
                </c:pt>
                <c:pt idx="133">
                  <c:v>145</c:v>
                </c:pt>
                <c:pt idx="134">
                  <c:v>146</c:v>
                </c:pt>
                <c:pt idx="135">
                  <c:v>147</c:v>
                </c:pt>
                <c:pt idx="136">
                  <c:v>148</c:v>
                </c:pt>
                <c:pt idx="137">
                  <c:v>149</c:v>
                </c:pt>
                <c:pt idx="138">
                  <c:v>150</c:v>
                </c:pt>
                <c:pt idx="139">
                  <c:v>151</c:v>
                </c:pt>
                <c:pt idx="140">
                  <c:v>152</c:v>
                </c:pt>
                <c:pt idx="141">
                  <c:v>153</c:v>
                </c:pt>
                <c:pt idx="142">
                  <c:v>154</c:v>
                </c:pt>
                <c:pt idx="143">
                  <c:v>155</c:v>
                </c:pt>
                <c:pt idx="144">
                  <c:v>156</c:v>
                </c:pt>
                <c:pt idx="145">
                  <c:v>157</c:v>
                </c:pt>
                <c:pt idx="146">
                  <c:v>158</c:v>
                </c:pt>
                <c:pt idx="147">
                  <c:v>159</c:v>
                </c:pt>
                <c:pt idx="148">
                  <c:v>160</c:v>
                </c:pt>
                <c:pt idx="149">
                  <c:v>161</c:v>
                </c:pt>
                <c:pt idx="150">
                  <c:v>162</c:v>
                </c:pt>
                <c:pt idx="151">
                  <c:v>163</c:v>
                </c:pt>
                <c:pt idx="152">
                  <c:v>164</c:v>
                </c:pt>
                <c:pt idx="153">
                  <c:v>165</c:v>
                </c:pt>
                <c:pt idx="154">
                  <c:v>166</c:v>
                </c:pt>
                <c:pt idx="155">
                  <c:v>167</c:v>
                </c:pt>
                <c:pt idx="156">
                  <c:v>168</c:v>
                </c:pt>
                <c:pt idx="157">
                  <c:v>169</c:v>
                </c:pt>
                <c:pt idx="158">
                  <c:v>170</c:v>
                </c:pt>
                <c:pt idx="159">
                  <c:v>171</c:v>
                </c:pt>
                <c:pt idx="160">
                  <c:v>172</c:v>
                </c:pt>
                <c:pt idx="161">
                  <c:v>173</c:v>
                </c:pt>
                <c:pt idx="162">
                  <c:v>174</c:v>
                </c:pt>
                <c:pt idx="163">
                  <c:v>175</c:v>
                </c:pt>
                <c:pt idx="164">
                  <c:v>176</c:v>
                </c:pt>
                <c:pt idx="165">
                  <c:v>177</c:v>
                </c:pt>
                <c:pt idx="166">
                  <c:v>178</c:v>
                </c:pt>
                <c:pt idx="167">
                  <c:v>179</c:v>
                </c:pt>
                <c:pt idx="168">
                  <c:v>180</c:v>
                </c:pt>
                <c:pt idx="169">
                  <c:v>181</c:v>
                </c:pt>
                <c:pt idx="170">
                  <c:v>182</c:v>
                </c:pt>
                <c:pt idx="171">
                  <c:v>183</c:v>
                </c:pt>
                <c:pt idx="172">
                  <c:v>184</c:v>
                </c:pt>
                <c:pt idx="173">
                  <c:v>185</c:v>
                </c:pt>
                <c:pt idx="174">
                  <c:v>186</c:v>
                </c:pt>
                <c:pt idx="175">
                  <c:v>187</c:v>
                </c:pt>
                <c:pt idx="176">
                  <c:v>188</c:v>
                </c:pt>
                <c:pt idx="177">
                  <c:v>189</c:v>
                </c:pt>
                <c:pt idx="178">
                  <c:v>190</c:v>
                </c:pt>
                <c:pt idx="179">
                  <c:v>191</c:v>
                </c:pt>
                <c:pt idx="180">
                  <c:v>192</c:v>
                </c:pt>
                <c:pt idx="181">
                  <c:v>193</c:v>
                </c:pt>
                <c:pt idx="182">
                  <c:v>194</c:v>
                </c:pt>
                <c:pt idx="183">
                  <c:v>195</c:v>
                </c:pt>
                <c:pt idx="184">
                  <c:v>196</c:v>
                </c:pt>
                <c:pt idx="185">
                  <c:v>197</c:v>
                </c:pt>
                <c:pt idx="186">
                  <c:v>198</c:v>
                </c:pt>
                <c:pt idx="187">
                  <c:v>199</c:v>
                </c:pt>
                <c:pt idx="188">
                  <c:v>200</c:v>
                </c:pt>
                <c:pt idx="189">
                  <c:v>201</c:v>
                </c:pt>
                <c:pt idx="190">
                  <c:v>202</c:v>
                </c:pt>
                <c:pt idx="191">
                  <c:v>203</c:v>
                </c:pt>
                <c:pt idx="192">
                  <c:v>204</c:v>
                </c:pt>
                <c:pt idx="193">
                  <c:v>205</c:v>
                </c:pt>
                <c:pt idx="194">
                  <c:v>206</c:v>
                </c:pt>
                <c:pt idx="195">
                  <c:v>207</c:v>
                </c:pt>
                <c:pt idx="196">
                  <c:v>208</c:v>
                </c:pt>
                <c:pt idx="197">
                  <c:v>209</c:v>
                </c:pt>
                <c:pt idx="198">
                  <c:v>210</c:v>
                </c:pt>
                <c:pt idx="199">
                  <c:v>211</c:v>
                </c:pt>
                <c:pt idx="200">
                  <c:v>212</c:v>
                </c:pt>
                <c:pt idx="201">
                  <c:v>213</c:v>
                </c:pt>
                <c:pt idx="202">
                  <c:v>214</c:v>
                </c:pt>
                <c:pt idx="203">
                  <c:v>215</c:v>
                </c:pt>
                <c:pt idx="204">
                  <c:v>216</c:v>
                </c:pt>
                <c:pt idx="205">
                  <c:v>217</c:v>
                </c:pt>
                <c:pt idx="206">
                  <c:v>218</c:v>
                </c:pt>
                <c:pt idx="207">
                  <c:v>219</c:v>
                </c:pt>
                <c:pt idx="208">
                  <c:v>220</c:v>
                </c:pt>
                <c:pt idx="209">
                  <c:v>221</c:v>
                </c:pt>
                <c:pt idx="210">
                  <c:v>222</c:v>
                </c:pt>
                <c:pt idx="211">
                  <c:v>223</c:v>
                </c:pt>
                <c:pt idx="212">
                  <c:v>224</c:v>
                </c:pt>
                <c:pt idx="213">
                  <c:v>225</c:v>
                </c:pt>
                <c:pt idx="214">
                  <c:v>226</c:v>
                </c:pt>
                <c:pt idx="215">
                  <c:v>227</c:v>
                </c:pt>
                <c:pt idx="216">
                  <c:v>228</c:v>
                </c:pt>
                <c:pt idx="217">
                  <c:v>229</c:v>
                </c:pt>
                <c:pt idx="218">
                  <c:v>230</c:v>
                </c:pt>
                <c:pt idx="219">
                  <c:v>231</c:v>
                </c:pt>
                <c:pt idx="220">
                  <c:v>232</c:v>
                </c:pt>
                <c:pt idx="221">
                  <c:v>233</c:v>
                </c:pt>
                <c:pt idx="222">
                  <c:v>234</c:v>
                </c:pt>
                <c:pt idx="223">
                  <c:v>235</c:v>
                </c:pt>
                <c:pt idx="224">
                  <c:v>236</c:v>
                </c:pt>
                <c:pt idx="225">
                  <c:v>237</c:v>
                </c:pt>
                <c:pt idx="226">
                  <c:v>238</c:v>
                </c:pt>
                <c:pt idx="227">
                  <c:v>239</c:v>
                </c:pt>
                <c:pt idx="228">
                  <c:v>240</c:v>
                </c:pt>
                <c:pt idx="229">
                  <c:v>241</c:v>
                </c:pt>
                <c:pt idx="230">
                  <c:v>242</c:v>
                </c:pt>
                <c:pt idx="231">
                  <c:v>243</c:v>
                </c:pt>
                <c:pt idx="232">
                  <c:v>244</c:v>
                </c:pt>
                <c:pt idx="233">
                  <c:v>245</c:v>
                </c:pt>
                <c:pt idx="234">
                  <c:v>246</c:v>
                </c:pt>
                <c:pt idx="235">
                  <c:v>247</c:v>
                </c:pt>
                <c:pt idx="236">
                  <c:v>248</c:v>
                </c:pt>
                <c:pt idx="237">
                  <c:v>249</c:v>
                </c:pt>
                <c:pt idx="238">
                  <c:v>250</c:v>
                </c:pt>
                <c:pt idx="239">
                  <c:v>251</c:v>
                </c:pt>
                <c:pt idx="240">
                  <c:v>252</c:v>
                </c:pt>
                <c:pt idx="241">
                  <c:v>253</c:v>
                </c:pt>
                <c:pt idx="242">
                  <c:v>254</c:v>
                </c:pt>
                <c:pt idx="243">
                  <c:v>255</c:v>
                </c:pt>
                <c:pt idx="244">
                  <c:v>256</c:v>
                </c:pt>
                <c:pt idx="245">
                  <c:v>257</c:v>
                </c:pt>
                <c:pt idx="246">
                  <c:v>258</c:v>
                </c:pt>
                <c:pt idx="247">
                  <c:v>259</c:v>
                </c:pt>
                <c:pt idx="248">
                  <c:v>260</c:v>
                </c:pt>
                <c:pt idx="249">
                  <c:v>261</c:v>
                </c:pt>
                <c:pt idx="250">
                  <c:v>262</c:v>
                </c:pt>
                <c:pt idx="251">
                  <c:v>263</c:v>
                </c:pt>
                <c:pt idx="252">
                  <c:v>264</c:v>
                </c:pt>
                <c:pt idx="253">
                  <c:v>265</c:v>
                </c:pt>
                <c:pt idx="254">
                  <c:v>266</c:v>
                </c:pt>
                <c:pt idx="255">
                  <c:v>267</c:v>
                </c:pt>
                <c:pt idx="256">
                  <c:v>268</c:v>
                </c:pt>
                <c:pt idx="257">
                  <c:v>269</c:v>
                </c:pt>
                <c:pt idx="258">
                  <c:v>270</c:v>
                </c:pt>
                <c:pt idx="259">
                  <c:v>271</c:v>
                </c:pt>
                <c:pt idx="260">
                  <c:v>272</c:v>
                </c:pt>
                <c:pt idx="261">
                  <c:v>273</c:v>
                </c:pt>
                <c:pt idx="262">
                  <c:v>274</c:v>
                </c:pt>
                <c:pt idx="263">
                  <c:v>275</c:v>
                </c:pt>
                <c:pt idx="264">
                  <c:v>276</c:v>
                </c:pt>
                <c:pt idx="265">
                  <c:v>277</c:v>
                </c:pt>
                <c:pt idx="266">
                  <c:v>278</c:v>
                </c:pt>
                <c:pt idx="267">
                  <c:v>279</c:v>
                </c:pt>
                <c:pt idx="268">
                  <c:v>280</c:v>
                </c:pt>
                <c:pt idx="269">
                  <c:v>281</c:v>
                </c:pt>
                <c:pt idx="270">
                  <c:v>282</c:v>
                </c:pt>
                <c:pt idx="271">
                  <c:v>283</c:v>
                </c:pt>
                <c:pt idx="272">
                  <c:v>284</c:v>
                </c:pt>
                <c:pt idx="273">
                  <c:v>285</c:v>
                </c:pt>
                <c:pt idx="274">
                  <c:v>286</c:v>
                </c:pt>
                <c:pt idx="275">
                  <c:v>287</c:v>
                </c:pt>
                <c:pt idx="276">
                  <c:v>288</c:v>
                </c:pt>
                <c:pt idx="277">
                  <c:v>289</c:v>
                </c:pt>
                <c:pt idx="278">
                  <c:v>290</c:v>
                </c:pt>
                <c:pt idx="279">
                  <c:v>291</c:v>
                </c:pt>
                <c:pt idx="280">
                  <c:v>292</c:v>
                </c:pt>
                <c:pt idx="281">
                  <c:v>293</c:v>
                </c:pt>
                <c:pt idx="282">
                  <c:v>294</c:v>
                </c:pt>
                <c:pt idx="283">
                  <c:v>295</c:v>
                </c:pt>
                <c:pt idx="284">
                  <c:v>296</c:v>
                </c:pt>
                <c:pt idx="285">
                  <c:v>297</c:v>
                </c:pt>
                <c:pt idx="286">
                  <c:v>298</c:v>
                </c:pt>
                <c:pt idx="287">
                  <c:v>299</c:v>
                </c:pt>
                <c:pt idx="288">
                  <c:v>300</c:v>
                </c:pt>
                <c:pt idx="289">
                  <c:v>301</c:v>
                </c:pt>
                <c:pt idx="290">
                  <c:v>302</c:v>
                </c:pt>
                <c:pt idx="291">
                  <c:v>303</c:v>
                </c:pt>
                <c:pt idx="292">
                  <c:v>304</c:v>
                </c:pt>
                <c:pt idx="293">
                  <c:v>305</c:v>
                </c:pt>
                <c:pt idx="294">
                  <c:v>306</c:v>
                </c:pt>
                <c:pt idx="295">
                  <c:v>307</c:v>
                </c:pt>
                <c:pt idx="296">
                  <c:v>308</c:v>
                </c:pt>
                <c:pt idx="297">
                  <c:v>309</c:v>
                </c:pt>
                <c:pt idx="298">
                  <c:v>310</c:v>
                </c:pt>
                <c:pt idx="299">
                  <c:v>311</c:v>
                </c:pt>
                <c:pt idx="300">
                  <c:v>312</c:v>
                </c:pt>
                <c:pt idx="301">
                  <c:v>313</c:v>
                </c:pt>
                <c:pt idx="302">
                  <c:v>314</c:v>
                </c:pt>
                <c:pt idx="303">
                  <c:v>315</c:v>
                </c:pt>
                <c:pt idx="304">
                  <c:v>316</c:v>
                </c:pt>
                <c:pt idx="305">
                  <c:v>317</c:v>
                </c:pt>
                <c:pt idx="306">
                  <c:v>318</c:v>
                </c:pt>
                <c:pt idx="307">
                  <c:v>319</c:v>
                </c:pt>
                <c:pt idx="308">
                  <c:v>320</c:v>
                </c:pt>
                <c:pt idx="309">
                  <c:v>321</c:v>
                </c:pt>
                <c:pt idx="310">
                  <c:v>322</c:v>
                </c:pt>
                <c:pt idx="311">
                  <c:v>323</c:v>
                </c:pt>
                <c:pt idx="312">
                  <c:v>324</c:v>
                </c:pt>
                <c:pt idx="313">
                  <c:v>325</c:v>
                </c:pt>
                <c:pt idx="314">
                  <c:v>326</c:v>
                </c:pt>
                <c:pt idx="315">
                  <c:v>327</c:v>
                </c:pt>
                <c:pt idx="316">
                  <c:v>328</c:v>
                </c:pt>
                <c:pt idx="317">
                  <c:v>329</c:v>
                </c:pt>
                <c:pt idx="318">
                  <c:v>330</c:v>
                </c:pt>
                <c:pt idx="319">
                  <c:v>331</c:v>
                </c:pt>
                <c:pt idx="320">
                  <c:v>332</c:v>
                </c:pt>
                <c:pt idx="321">
                  <c:v>333</c:v>
                </c:pt>
                <c:pt idx="322">
                  <c:v>334</c:v>
                </c:pt>
                <c:pt idx="323">
                  <c:v>335</c:v>
                </c:pt>
                <c:pt idx="324">
                  <c:v>336</c:v>
                </c:pt>
                <c:pt idx="325">
                  <c:v>337</c:v>
                </c:pt>
                <c:pt idx="326">
                  <c:v>338</c:v>
                </c:pt>
                <c:pt idx="327">
                  <c:v>339</c:v>
                </c:pt>
                <c:pt idx="328">
                  <c:v>340</c:v>
                </c:pt>
                <c:pt idx="329">
                  <c:v>341</c:v>
                </c:pt>
                <c:pt idx="330">
                  <c:v>342</c:v>
                </c:pt>
                <c:pt idx="331">
                  <c:v>343</c:v>
                </c:pt>
                <c:pt idx="332">
                  <c:v>344</c:v>
                </c:pt>
                <c:pt idx="333">
                  <c:v>345</c:v>
                </c:pt>
                <c:pt idx="334">
                  <c:v>346</c:v>
                </c:pt>
                <c:pt idx="335">
                  <c:v>347</c:v>
                </c:pt>
                <c:pt idx="336">
                  <c:v>348</c:v>
                </c:pt>
                <c:pt idx="337">
                  <c:v>349</c:v>
                </c:pt>
                <c:pt idx="338">
                  <c:v>350</c:v>
                </c:pt>
                <c:pt idx="339">
                  <c:v>351</c:v>
                </c:pt>
                <c:pt idx="340">
                  <c:v>352</c:v>
                </c:pt>
                <c:pt idx="341">
                  <c:v>353</c:v>
                </c:pt>
                <c:pt idx="342">
                  <c:v>354</c:v>
                </c:pt>
                <c:pt idx="343">
                  <c:v>355</c:v>
                </c:pt>
                <c:pt idx="344">
                  <c:v>356</c:v>
                </c:pt>
                <c:pt idx="345">
                  <c:v>357</c:v>
                </c:pt>
                <c:pt idx="346">
                  <c:v>358</c:v>
                </c:pt>
                <c:pt idx="347">
                  <c:v>359</c:v>
                </c:pt>
                <c:pt idx="348">
                  <c:v>360</c:v>
                </c:pt>
                <c:pt idx="349">
                  <c:v>361</c:v>
                </c:pt>
                <c:pt idx="350">
                  <c:v>362</c:v>
                </c:pt>
                <c:pt idx="351">
                  <c:v>363</c:v>
                </c:pt>
                <c:pt idx="352">
                  <c:v>364</c:v>
                </c:pt>
                <c:pt idx="353">
                  <c:v>365</c:v>
                </c:pt>
                <c:pt idx="354">
                  <c:v>366</c:v>
                </c:pt>
                <c:pt idx="355">
                  <c:v>367</c:v>
                </c:pt>
                <c:pt idx="356">
                  <c:v>368</c:v>
                </c:pt>
                <c:pt idx="357">
                  <c:v>369</c:v>
                </c:pt>
                <c:pt idx="358">
                  <c:v>370</c:v>
                </c:pt>
                <c:pt idx="359">
                  <c:v>371</c:v>
                </c:pt>
                <c:pt idx="360">
                  <c:v>372</c:v>
                </c:pt>
                <c:pt idx="361">
                  <c:v>373</c:v>
                </c:pt>
                <c:pt idx="362">
                  <c:v>374</c:v>
                </c:pt>
                <c:pt idx="363">
                  <c:v>375</c:v>
                </c:pt>
                <c:pt idx="364">
                  <c:v>376</c:v>
                </c:pt>
                <c:pt idx="365">
                  <c:v>377</c:v>
                </c:pt>
                <c:pt idx="366">
                  <c:v>378</c:v>
                </c:pt>
                <c:pt idx="367">
                  <c:v>379</c:v>
                </c:pt>
                <c:pt idx="368">
                  <c:v>380</c:v>
                </c:pt>
                <c:pt idx="369">
                  <c:v>381</c:v>
                </c:pt>
                <c:pt idx="370">
                  <c:v>382</c:v>
                </c:pt>
                <c:pt idx="371">
                  <c:v>383</c:v>
                </c:pt>
                <c:pt idx="372">
                  <c:v>384</c:v>
                </c:pt>
                <c:pt idx="373">
                  <c:v>385</c:v>
                </c:pt>
                <c:pt idx="374">
                  <c:v>386</c:v>
                </c:pt>
                <c:pt idx="375">
                  <c:v>387</c:v>
                </c:pt>
                <c:pt idx="376">
                  <c:v>388</c:v>
                </c:pt>
                <c:pt idx="377">
                  <c:v>389</c:v>
                </c:pt>
                <c:pt idx="378">
                  <c:v>390</c:v>
                </c:pt>
                <c:pt idx="379">
                  <c:v>391</c:v>
                </c:pt>
                <c:pt idx="380">
                  <c:v>392</c:v>
                </c:pt>
                <c:pt idx="381">
                  <c:v>393</c:v>
                </c:pt>
                <c:pt idx="382">
                  <c:v>394</c:v>
                </c:pt>
                <c:pt idx="383">
                  <c:v>395</c:v>
                </c:pt>
                <c:pt idx="384">
                  <c:v>396</c:v>
                </c:pt>
                <c:pt idx="385">
                  <c:v>397</c:v>
                </c:pt>
                <c:pt idx="386">
                  <c:v>398</c:v>
                </c:pt>
                <c:pt idx="387">
                  <c:v>399</c:v>
                </c:pt>
                <c:pt idx="388">
                  <c:v>400</c:v>
                </c:pt>
                <c:pt idx="389">
                  <c:v>401</c:v>
                </c:pt>
                <c:pt idx="390">
                  <c:v>402</c:v>
                </c:pt>
                <c:pt idx="391">
                  <c:v>403</c:v>
                </c:pt>
                <c:pt idx="392">
                  <c:v>404</c:v>
                </c:pt>
                <c:pt idx="393">
                  <c:v>405</c:v>
                </c:pt>
                <c:pt idx="394">
                  <c:v>406</c:v>
                </c:pt>
                <c:pt idx="395">
                  <c:v>407</c:v>
                </c:pt>
                <c:pt idx="396">
                  <c:v>408</c:v>
                </c:pt>
                <c:pt idx="397">
                  <c:v>409</c:v>
                </c:pt>
                <c:pt idx="398">
                  <c:v>410</c:v>
                </c:pt>
                <c:pt idx="399">
                  <c:v>411</c:v>
                </c:pt>
                <c:pt idx="400">
                  <c:v>412</c:v>
                </c:pt>
                <c:pt idx="401">
                  <c:v>413</c:v>
                </c:pt>
                <c:pt idx="402">
                  <c:v>414</c:v>
                </c:pt>
                <c:pt idx="403">
                  <c:v>415</c:v>
                </c:pt>
                <c:pt idx="404">
                  <c:v>416</c:v>
                </c:pt>
                <c:pt idx="405">
                  <c:v>417</c:v>
                </c:pt>
                <c:pt idx="406">
                  <c:v>418</c:v>
                </c:pt>
                <c:pt idx="407">
                  <c:v>419</c:v>
                </c:pt>
                <c:pt idx="408">
                  <c:v>420</c:v>
                </c:pt>
                <c:pt idx="409">
                  <c:v>421</c:v>
                </c:pt>
                <c:pt idx="410">
                  <c:v>422</c:v>
                </c:pt>
                <c:pt idx="411">
                  <c:v>423</c:v>
                </c:pt>
                <c:pt idx="412">
                  <c:v>424</c:v>
                </c:pt>
                <c:pt idx="413">
                  <c:v>425</c:v>
                </c:pt>
                <c:pt idx="414">
                  <c:v>426</c:v>
                </c:pt>
                <c:pt idx="415">
                  <c:v>427</c:v>
                </c:pt>
                <c:pt idx="416">
                  <c:v>428</c:v>
                </c:pt>
                <c:pt idx="417">
                  <c:v>429</c:v>
                </c:pt>
                <c:pt idx="418">
                  <c:v>430</c:v>
                </c:pt>
                <c:pt idx="419">
                  <c:v>431</c:v>
                </c:pt>
                <c:pt idx="420">
                  <c:v>432</c:v>
                </c:pt>
                <c:pt idx="421">
                  <c:v>433</c:v>
                </c:pt>
                <c:pt idx="422">
                  <c:v>434</c:v>
                </c:pt>
                <c:pt idx="423">
                  <c:v>435</c:v>
                </c:pt>
                <c:pt idx="424">
                  <c:v>436</c:v>
                </c:pt>
                <c:pt idx="425">
                  <c:v>437</c:v>
                </c:pt>
                <c:pt idx="426">
                  <c:v>438</c:v>
                </c:pt>
                <c:pt idx="427">
                  <c:v>439</c:v>
                </c:pt>
                <c:pt idx="428">
                  <c:v>440</c:v>
                </c:pt>
                <c:pt idx="429">
                  <c:v>441</c:v>
                </c:pt>
                <c:pt idx="430">
                  <c:v>442</c:v>
                </c:pt>
                <c:pt idx="431">
                  <c:v>443</c:v>
                </c:pt>
                <c:pt idx="432">
                  <c:v>444</c:v>
                </c:pt>
                <c:pt idx="433">
                  <c:v>445</c:v>
                </c:pt>
                <c:pt idx="434">
                  <c:v>446</c:v>
                </c:pt>
                <c:pt idx="435">
                  <c:v>447</c:v>
                </c:pt>
                <c:pt idx="436">
                  <c:v>448</c:v>
                </c:pt>
                <c:pt idx="437">
                  <c:v>449</c:v>
                </c:pt>
                <c:pt idx="438">
                  <c:v>450</c:v>
                </c:pt>
                <c:pt idx="439">
                  <c:v>451</c:v>
                </c:pt>
                <c:pt idx="440">
                  <c:v>452</c:v>
                </c:pt>
                <c:pt idx="441">
                  <c:v>453</c:v>
                </c:pt>
                <c:pt idx="442">
                  <c:v>454</c:v>
                </c:pt>
                <c:pt idx="443">
                  <c:v>455</c:v>
                </c:pt>
                <c:pt idx="444">
                  <c:v>456</c:v>
                </c:pt>
                <c:pt idx="445">
                  <c:v>457</c:v>
                </c:pt>
                <c:pt idx="446">
                  <c:v>458</c:v>
                </c:pt>
                <c:pt idx="447">
                  <c:v>459</c:v>
                </c:pt>
                <c:pt idx="448">
                  <c:v>460</c:v>
                </c:pt>
                <c:pt idx="449">
                  <c:v>461</c:v>
                </c:pt>
                <c:pt idx="450">
                  <c:v>462</c:v>
                </c:pt>
                <c:pt idx="451">
                  <c:v>463</c:v>
                </c:pt>
                <c:pt idx="452">
                  <c:v>464</c:v>
                </c:pt>
                <c:pt idx="453">
                  <c:v>465</c:v>
                </c:pt>
                <c:pt idx="454">
                  <c:v>466</c:v>
                </c:pt>
                <c:pt idx="455">
                  <c:v>467</c:v>
                </c:pt>
                <c:pt idx="456">
                  <c:v>468</c:v>
                </c:pt>
                <c:pt idx="457">
                  <c:v>469</c:v>
                </c:pt>
                <c:pt idx="458">
                  <c:v>470</c:v>
                </c:pt>
                <c:pt idx="459">
                  <c:v>471</c:v>
                </c:pt>
                <c:pt idx="460">
                  <c:v>472</c:v>
                </c:pt>
                <c:pt idx="461">
                  <c:v>473</c:v>
                </c:pt>
                <c:pt idx="462">
                  <c:v>474</c:v>
                </c:pt>
                <c:pt idx="463">
                  <c:v>475</c:v>
                </c:pt>
                <c:pt idx="464">
                  <c:v>476</c:v>
                </c:pt>
                <c:pt idx="465">
                  <c:v>477</c:v>
                </c:pt>
                <c:pt idx="466">
                  <c:v>478</c:v>
                </c:pt>
                <c:pt idx="467">
                  <c:v>479</c:v>
                </c:pt>
                <c:pt idx="468">
                  <c:v>480</c:v>
                </c:pt>
                <c:pt idx="469">
                  <c:v>481</c:v>
                </c:pt>
                <c:pt idx="470">
                  <c:v>482</c:v>
                </c:pt>
                <c:pt idx="471">
                  <c:v>483</c:v>
                </c:pt>
                <c:pt idx="472">
                  <c:v>484</c:v>
                </c:pt>
                <c:pt idx="473">
                  <c:v>485</c:v>
                </c:pt>
                <c:pt idx="474">
                  <c:v>486</c:v>
                </c:pt>
                <c:pt idx="475">
                  <c:v>487</c:v>
                </c:pt>
                <c:pt idx="476">
                  <c:v>488</c:v>
                </c:pt>
                <c:pt idx="477">
                  <c:v>489</c:v>
                </c:pt>
                <c:pt idx="478">
                  <c:v>490</c:v>
                </c:pt>
                <c:pt idx="479">
                  <c:v>491</c:v>
                </c:pt>
                <c:pt idx="480">
                  <c:v>492</c:v>
                </c:pt>
                <c:pt idx="481">
                  <c:v>493</c:v>
                </c:pt>
                <c:pt idx="482">
                  <c:v>494</c:v>
                </c:pt>
                <c:pt idx="483">
                  <c:v>495</c:v>
                </c:pt>
                <c:pt idx="484">
                  <c:v>496</c:v>
                </c:pt>
                <c:pt idx="485">
                  <c:v>497</c:v>
                </c:pt>
                <c:pt idx="486">
                  <c:v>498</c:v>
                </c:pt>
                <c:pt idx="487">
                  <c:v>499</c:v>
                </c:pt>
                <c:pt idx="488">
                  <c:v>500</c:v>
                </c:pt>
                <c:pt idx="489">
                  <c:v>501</c:v>
                </c:pt>
                <c:pt idx="490">
                  <c:v>502</c:v>
                </c:pt>
                <c:pt idx="491">
                  <c:v>503</c:v>
                </c:pt>
                <c:pt idx="492">
                  <c:v>504</c:v>
                </c:pt>
                <c:pt idx="493">
                  <c:v>505</c:v>
                </c:pt>
                <c:pt idx="494">
                  <c:v>506</c:v>
                </c:pt>
                <c:pt idx="495">
                  <c:v>507</c:v>
                </c:pt>
                <c:pt idx="496">
                  <c:v>508</c:v>
                </c:pt>
                <c:pt idx="497">
                  <c:v>509</c:v>
                </c:pt>
                <c:pt idx="498">
                  <c:v>510</c:v>
                </c:pt>
                <c:pt idx="499">
                  <c:v>511</c:v>
                </c:pt>
                <c:pt idx="500">
                  <c:v>512</c:v>
                </c:pt>
                <c:pt idx="501">
                  <c:v>513</c:v>
                </c:pt>
                <c:pt idx="502">
                  <c:v>514</c:v>
                </c:pt>
                <c:pt idx="503">
                  <c:v>515</c:v>
                </c:pt>
                <c:pt idx="504">
                  <c:v>516</c:v>
                </c:pt>
                <c:pt idx="505">
                  <c:v>517</c:v>
                </c:pt>
                <c:pt idx="506">
                  <c:v>518</c:v>
                </c:pt>
                <c:pt idx="507">
                  <c:v>519</c:v>
                </c:pt>
                <c:pt idx="508">
                  <c:v>520</c:v>
                </c:pt>
                <c:pt idx="509">
                  <c:v>521</c:v>
                </c:pt>
                <c:pt idx="510">
                  <c:v>522</c:v>
                </c:pt>
                <c:pt idx="511">
                  <c:v>523</c:v>
                </c:pt>
                <c:pt idx="512">
                  <c:v>524</c:v>
                </c:pt>
                <c:pt idx="513">
                  <c:v>525</c:v>
                </c:pt>
                <c:pt idx="514">
                  <c:v>526</c:v>
                </c:pt>
                <c:pt idx="515">
                  <c:v>527</c:v>
                </c:pt>
                <c:pt idx="516">
                  <c:v>528</c:v>
                </c:pt>
                <c:pt idx="517">
                  <c:v>529</c:v>
                </c:pt>
                <c:pt idx="518">
                  <c:v>530</c:v>
                </c:pt>
                <c:pt idx="519">
                  <c:v>531</c:v>
                </c:pt>
                <c:pt idx="520">
                  <c:v>532</c:v>
                </c:pt>
                <c:pt idx="521">
                  <c:v>533</c:v>
                </c:pt>
                <c:pt idx="522">
                  <c:v>534</c:v>
                </c:pt>
                <c:pt idx="523">
                  <c:v>535</c:v>
                </c:pt>
                <c:pt idx="524">
                  <c:v>536</c:v>
                </c:pt>
                <c:pt idx="525">
                  <c:v>537</c:v>
                </c:pt>
                <c:pt idx="526">
                  <c:v>538</c:v>
                </c:pt>
                <c:pt idx="527">
                  <c:v>539</c:v>
                </c:pt>
                <c:pt idx="528">
                  <c:v>540</c:v>
                </c:pt>
                <c:pt idx="529">
                  <c:v>541</c:v>
                </c:pt>
                <c:pt idx="530">
                  <c:v>542</c:v>
                </c:pt>
                <c:pt idx="531">
                  <c:v>543</c:v>
                </c:pt>
                <c:pt idx="532">
                  <c:v>544</c:v>
                </c:pt>
                <c:pt idx="533">
                  <c:v>545</c:v>
                </c:pt>
                <c:pt idx="534">
                  <c:v>546</c:v>
                </c:pt>
                <c:pt idx="535">
                  <c:v>547</c:v>
                </c:pt>
                <c:pt idx="536">
                  <c:v>548</c:v>
                </c:pt>
                <c:pt idx="537">
                  <c:v>549</c:v>
                </c:pt>
                <c:pt idx="538">
                  <c:v>550</c:v>
                </c:pt>
                <c:pt idx="539">
                  <c:v>551</c:v>
                </c:pt>
                <c:pt idx="540">
                  <c:v>552</c:v>
                </c:pt>
                <c:pt idx="541">
                  <c:v>553</c:v>
                </c:pt>
                <c:pt idx="542">
                  <c:v>554</c:v>
                </c:pt>
                <c:pt idx="543">
                  <c:v>555</c:v>
                </c:pt>
                <c:pt idx="544">
                  <c:v>556</c:v>
                </c:pt>
                <c:pt idx="545">
                  <c:v>557</c:v>
                </c:pt>
                <c:pt idx="546">
                  <c:v>558</c:v>
                </c:pt>
                <c:pt idx="547">
                  <c:v>559</c:v>
                </c:pt>
                <c:pt idx="548">
                  <c:v>560</c:v>
                </c:pt>
                <c:pt idx="549">
                  <c:v>561</c:v>
                </c:pt>
                <c:pt idx="550">
                  <c:v>562</c:v>
                </c:pt>
                <c:pt idx="551">
                  <c:v>563</c:v>
                </c:pt>
                <c:pt idx="552">
                  <c:v>564</c:v>
                </c:pt>
                <c:pt idx="553">
                  <c:v>565</c:v>
                </c:pt>
                <c:pt idx="554">
                  <c:v>566</c:v>
                </c:pt>
                <c:pt idx="555">
                  <c:v>567</c:v>
                </c:pt>
                <c:pt idx="556">
                  <c:v>568</c:v>
                </c:pt>
                <c:pt idx="557">
                  <c:v>569</c:v>
                </c:pt>
                <c:pt idx="558">
                  <c:v>570</c:v>
                </c:pt>
                <c:pt idx="559">
                  <c:v>571</c:v>
                </c:pt>
                <c:pt idx="560">
                  <c:v>572</c:v>
                </c:pt>
                <c:pt idx="561">
                  <c:v>573</c:v>
                </c:pt>
                <c:pt idx="562">
                  <c:v>574</c:v>
                </c:pt>
                <c:pt idx="563">
                  <c:v>575</c:v>
                </c:pt>
                <c:pt idx="564">
                  <c:v>576</c:v>
                </c:pt>
                <c:pt idx="565">
                  <c:v>577</c:v>
                </c:pt>
                <c:pt idx="566">
                  <c:v>578</c:v>
                </c:pt>
                <c:pt idx="567">
                  <c:v>579</c:v>
                </c:pt>
                <c:pt idx="568">
                  <c:v>580</c:v>
                </c:pt>
                <c:pt idx="569">
                  <c:v>581</c:v>
                </c:pt>
                <c:pt idx="570">
                  <c:v>582</c:v>
                </c:pt>
                <c:pt idx="571">
                  <c:v>583</c:v>
                </c:pt>
                <c:pt idx="572">
                  <c:v>584</c:v>
                </c:pt>
                <c:pt idx="573">
                  <c:v>585</c:v>
                </c:pt>
                <c:pt idx="574">
                  <c:v>586</c:v>
                </c:pt>
                <c:pt idx="575">
                  <c:v>587</c:v>
                </c:pt>
                <c:pt idx="576">
                  <c:v>588</c:v>
                </c:pt>
                <c:pt idx="577">
                  <c:v>589</c:v>
                </c:pt>
                <c:pt idx="578">
                  <c:v>590</c:v>
                </c:pt>
                <c:pt idx="579">
                  <c:v>591</c:v>
                </c:pt>
                <c:pt idx="580">
                  <c:v>592</c:v>
                </c:pt>
                <c:pt idx="581">
                  <c:v>593</c:v>
                </c:pt>
                <c:pt idx="582">
                  <c:v>594</c:v>
                </c:pt>
                <c:pt idx="583">
                  <c:v>595</c:v>
                </c:pt>
                <c:pt idx="584">
                  <c:v>596</c:v>
                </c:pt>
                <c:pt idx="585">
                  <c:v>597</c:v>
                </c:pt>
                <c:pt idx="586">
                  <c:v>598</c:v>
                </c:pt>
                <c:pt idx="587">
                  <c:v>599</c:v>
                </c:pt>
                <c:pt idx="588">
                  <c:v>600</c:v>
                </c:pt>
                <c:pt idx="589">
                  <c:v>601</c:v>
                </c:pt>
                <c:pt idx="590">
                  <c:v>602</c:v>
                </c:pt>
                <c:pt idx="591">
                  <c:v>603</c:v>
                </c:pt>
                <c:pt idx="592">
                  <c:v>604</c:v>
                </c:pt>
                <c:pt idx="593">
                  <c:v>605</c:v>
                </c:pt>
                <c:pt idx="594">
                  <c:v>606</c:v>
                </c:pt>
                <c:pt idx="595">
                  <c:v>607</c:v>
                </c:pt>
                <c:pt idx="596">
                  <c:v>608</c:v>
                </c:pt>
                <c:pt idx="597">
                  <c:v>609</c:v>
                </c:pt>
                <c:pt idx="598">
                  <c:v>610</c:v>
                </c:pt>
                <c:pt idx="599">
                  <c:v>611</c:v>
                </c:pt>
                <c:pt idx="600">
                  <c:v>612</c:v>
                </c:pt>
                <c:pt idx="601">
                  <c:v>613</c:v>
                </c:pt>
                <c:pt idx="602">
                  <c:v>614</c:v>
                </c:pt>
                <c:pt idx="603">
                  <c:v>615</c:v>
                </c:pt>
                <c:pt idx="604">
                  <c:v>616</c:v>
                </c:pt>
                <c:pt idx="605">
                  <c:v>617</c:v>
                </c:pt>
                <c:pt idx="606">
                  <c:v>618</c:v>
                </c:pt>
                <c:pt idx="607">
                  <c:v>619</c:v>
                </c:pt>
                <c:pt idx="608">
                  <c:v>620</c:v>
                </c:pt>
                <c:pt idx="609">
                  <c:v>621</c:v>
                </c:pt>
                <c:pt idx="610">
                  <c:v>622</c:v>
                </c:pt>
                <c:pt idx="611">
                  <c:v>623</c:v>
                </c:pt>
                <c:pt idx="612">
                  <c:v>624</c:v>
                </c:pt>
                <c:pt idx="613">
                  <c:v>625</c:v>
                </c:pt>
                <c:pt idx="614">
                  <c:v>626</c:v>
                </c:pt>
                <c:pt idx="615">
                  <c:v>627</c:v>
                </c:pt>
                <c:pt idx="616">
                  <c:v>628</c:v>
                </c:pt>
                <c:pt idx="617">
                  <c:v>629</c:v>
                </c:pt>
                <c:pt idx="618">
                  <c:v>630</c:v>
                </c:pt>
                <c:pt idx="619">
                  <c:v>631</c:v>
                </c:pt>
                <c:pt idx="620">
                  <c:v>632</c:v>
                </c:pt>
                <c:pt idx="621">
                  <c:v>633</c:v>
                </c:pt>
                <c:pt idx="622">
                  <c:v>634</c:v>
                </c:pt>
                <c:pt idx="623">
                  <c:v>635</c:v>
                </c:pt>
                <c:pt idx="624">
                  <c:v>636</c:v>
                </c:pt>
                <c:pt idx="625">
                  <c:v>637</c:v>
                </c:pt>
                <c:pt idx="626">
                  <c:v>638</c:v>
                </c:pt>
                <c:pt idx="627">
                  <c:v>639</c:v>
                </c:pt>
                <c:pt idx="628">
                  <c:v>640</c:v>
                </c:pt>
                <c:pt idx="629">
                  <c:v>641</c:v>
                </c:pt>
                <c:pt idx="630">
                  <c:v>642</c:v>
                </c:pt>
                <c:pt idx="631">
                  <c:v>643</c:v>
                </c:pt>
                <c:pt idx="632">
                  <c:v>644</c:v>
                </c:pt>
                <c:pt idx="633">
                  <c:v>645</c:v>
                </c:pt>
                <c:pt idx="634">
                  <c:v>646</c:v>
                </c:pt>
                <c:pt idx="635">
                  <c:v>647</c:v>
                </c:pt>
                <c:pt idx="636">
                  <c:v>648</c:v>
                </c:pt>
                <c:pt idx="637">
                  <c:v>649</c:v>
                </c:pt>
                <c:pt idx="638">
                  <c:v>650</c:v>
                </c:pt>
                <c:pt idx="639">
                  <c:v>651</c:v>
                </c:pt>
                <c:pt idx="640">
                  <c:v>652</c:v>
                </c:pt>
                <c:pt idx="641">
                  <c:v>653</c:v>
                </c:pt>
                <c:pt idx="642">
                  <c:v>654</c:v>
                </c:pt>
                <c:pt idx="643">
                  <c:v>655</c:v>
                </c:pt>
                <c:pt idx="644">
                  <c:v>656</c:v>
                </c:pt>
                <c:pt idx="645">
                  <c:v>657</c:v>
                </c:pt>
                <c:pt idx="646">
                  <c:v>658</c:v>
                </c:pt>
                <c:pt idx="647">
                  <c:v>659</c:v>
                </c:pt>
                <c:pt idx="648">
                  <c:v>660</c:v>
                </c:pt>
                <c:pt idx="649">
                  <c:v>661</c:v>
                </c:pt>
                <c:pt idx="650">
                  <c:v>662</c:v>
                </c:pt>
                <c:pt idx="651">
                  <c:v>663</c:v>
                </c:pt>
                <c:pt idx="652">
                  <c:v>664</c:v>
                </c:pt>
                <c:pt idx="653">
                  <c:v>665</c:v>
                </c:pt>
                <c:pt idx="654">
                  <c:v>666</c:v>
                </c:pt>
                <c:pt idx="655">
                  <c:v>667</c:v>
                </c:pt>
                <c:pt idx="656">
                  <c:v>668</c:v>
                </c:pt>
                <c:pt idx="657">
                  <c:v>669</c:v>
                </c:pt>
                <c:pt idx="658">
                  <c:v>670</c:v>
                </c:pt>
                <c:pt idx="659">
                  <c:v>671</c:v>
                </c:pt>
                <c:pt idx="660">
                  <c:v>672</c:v>
                </c:pt>
                <c:pt idx="661">
                  <c:v>673</c:v>
                </c:pt>
                <c:pt idx="662">
                  <c:v>674</c:v>
                </c:pt>
                <c:pt idx="663">
                  <c:v>675</c:v>
                </c:pt>
                <c:pt idx="664">
                  <c:v>676</c:v>
                </c:pt>
                <c:pt idx="665">
                  <c:v>677</c:v>
                </c:pt>
                <c:pt idx="666">
                  <c:v>678</c:v>
                </c:pt>
                <c:pt idx="667">
                  <c:v>679</c:v>
                </c:pt>
                <c:pt idx="668">
                  <c:v>680</c:v>
                </c:pt>
                <c:pt idx="669">
                  <c:v>681</c:v>
                </c:pt>
                <c:pt idx="670">
                  <c:v>682</c:v>
                </c:pt>
                <c:pt idx="671">
                  <c:v>683</c:v>
                </c:pt>
                <c:pt idx="672">
                  <c:v>684</c:v>
                </c:pt>
                <c:pt idx="673">
                  <c:v>685</c:v>
                </c:pt>
                <c:pt idx="674">
                  <c:v>686</c:v>
                </c:pt>
                <c:pt idx="675">
                  <c:v>687</c:v>
                </c:pt>
                <c:pt idx="676">
                  <c:v>688</c:v>
                </c:pt>
                <c:pt idx="677">
                  <c:v>689</c:v>
                </c:pt>
                <c:pt idx="678">
                  <c:v>690</c:v>
                </c:pt>
                <c:pt idx="679">
                  <c:v>691</c:v>
                </c:pt>
                <c:pt idx="680">
                  <c:v>692</c:v>
                </c:pt>
                <c:pt idx="681">
                  <c:v>693</c:v>
                </c:pt>
                <c:pt idx="682">
                  <c:v>694</c:v>
                </c:pt>
                <c:pt idx="683">
                  <c:v>695</c:v>
                </c:pt>
                <c:pt idx="684">
                  <c:v>696</c:v>
                </c:pt>
                <c:pt idx="685">
                  <c:v>697</c:v>
                </c:pt>
                <c:pt idx="686">
                  <c:v>698</c:v>
                </c:pt>
                <c:pt idx="687">
                  <c:v>699</c:v>
                </c:pt>
                <c:pt idx="688">
                  <c:v>700</c:v>
                </c:pt>
                <c:pt idx="689">
                  <c:v>701</c:v>
                </c:pt>
                <c:pt idx="690">
                  <c:v>702</c:v>
                </c:pt>
                <c:pt idx="691">
                  <c:v>703</c:v>
                </c:pt>
                <c:pt idx="692">
                  <c:v>704</c:v>
                </c:pt>
                <c:pt idx="693">
                  <c:v>705</c:v>
                </c:pt>
                <c:pt idx="694">
                  <c:v>706</c:v>
                </c:pt>
                <c:pt idx="695">
                  <c:v>707</c:v>
                </c:pt>
                <c:pt idx="696">
                  <c:v>708</c:v>
                </c:pt>
                <c:pt idx="697">
                  <c:v>709</c:v>
                </c:pt>
                <c:pt idx="698">
                  <c:v>710</c:v>
                </c:pt>
                <c:pt idx="699">
                  <c:v>711</c:v>
                </c:pt>
                <c:pt idx="700">
                  <c:v>712</c:v>
                </c:pt>
                <c:pt idx="701">
                  <c:v>713</c:v>
                </c:pt>
                <c:pt idx="702">
                  <c:v>714</c:v>
                </c:pt>
                <c:pt idx="703">
                  <c:v>715</c:v>
                </c:pt>
                <c:pt idx="704">
                  <c:v>716</c:v>
                </c:pt>
                <c:pt idx="705">
                  <c:v>717</c:v>
                </c:pt>
                <c:pt idx="706">
                  <c:v>718</c:v>
                </c:pt>
                <c:pt idx="707">
                  <c:v>719</c:v>
                </c:pt>
                <c:pt idx="708">
                  <c:v>720</c:v>
                </c:pt>
                <c:pt idx="709">
                  <c:v>721</c:v>
                </c:pt>
                <c:pt idx="710">
                  <c:v>722</c:v>
                </c:pt>
                <c:pt idx="711">
                  <c:v>723</c:v>
                </c:pt>
                <c:pt idx="712">
                  <c:v>724</c:v>
                </c:pt>
                <c:pt idx="713">
                  <c:v>725</c:v>
                </c:pt>
                <c:pt idx="714">
                  <c:v>726</c:v>
                </c:pt>
                <c:pt idx="715">
                  <c:v>727</c:v>
                </c:pt>
                <c:pt idx="716">
                  <c:v>728</c:v>
                </c:pt>
                <c:pt idx="717">
                  <c:v>729</c:v>
                </c:pt>
                <c:pt idx="718">
                  <c:v>730</c:v>
                </c:pt>
                <c:pt idx="719">
                  <c:v>731</c:v>
                </c:pt>
                <c:pt idx="720">
                  <c:v>732</c:v>
                </c:pt>
                <c:pt idx="721">
                  <c:v>733</c:v>
                </c:pt>
                <c:pt idx="722">
                  <c:v>734</c:v>
                </c:pt>
                <c:pt idx="723">
                  <c:v>735</c:v>
                </c:pt>
                <c:pt idx="724">
                  <c:v>736</c:v>
                </c:pt>
                <c:pt idx="725">
                  <c:v>737</c:v>
                </c:pt>
                <c:pt idx="726">
                  <c:v>738</c:v>
                </c:pt>
                <c:pt idx="727">
                  <c:v>739</c:v>
                </c:pt>
                <c:pt idx="728">
                  <c:v>740</c:v>
                </c:pt>
                <c:pt idx="729">
                  <c:v>741</c:v>
                </c:pt>
                <c:pt idx="730">
                  <c:v>742</c:v>
                </c:pt>
                <c:pt idx="731">
                  <c:v>743</c:v>
                </c:pt>
                <c:pt idx="732">
                  <c:v>744</c:v>
                </c:pt>
                <c:pt idx="733">
                  <c:v>745</c:v>
                </c:pt>
                <c:pt idx="734">
                  <c:v>746</c:v>
                </c:pt>
                <c:pt idx="735">
                  <c:v>747</c:v>
                </c:pt>
                <c:pt idx="736">
                  <c:v>748</c:v>
                </c:pt>
                <c:pt idx="737">
                  <c:v>749</c:v>
                </c:pt>
                <c:pt idx="738">
                  <c:v>750</c:v>
                </c:pt>
                <c:pt idx="739">
                  <c:v>751</c:v>
                </c:pt>
                <c:pt idx="740">
                  <c:v>752</c:v>
                </c:pt>
                <c:pt idx="741">
                  <c:v>753</c:v>
                </c:pt>
                <c:pt idx="742">
                  <c:v>754</c:v>
                </c:pt>
                <c:pt idx="743">
                  <c:v>755</c:v>
                </c:pt>
                <c:pt idx="744">
                  <c:v>756</c:v>
                </c:pt>
                <c:pt idx="745">
                  <c:v>757</c:v>
                </c:pt>
                <c:pt idx="746">
                  <c:v>758</c:v>
                </c:pt>
                <c:pt idx="747">
                  <c:v>759</c:v>
                </c:pt>
                <c:pt idx="748">
                  <c:v>760</c:v>
                </c:pt>
                <c:pt idx="749">
                  <c:v>761</c:v>
                </c:pt>
                <c:pt idx="750">
                  <c:v>762</c:v>
                </c:pt>
                <c:pt idx="751">
                  <c:v>763</c:v>
                </c:pt>
                <c:pt idx="752">
                  <c:v>764</c:v>
                </c:pt>
                <c:pt idx="753">
                  <c:v>765</c:v>
                </c:pt>
                <c:pt idx="754">
                  <c:v>766</c:v>
                </c:pt>
                <c:pt idx="755">
                  <c:v>767</c:v>
                </c:pt>
                <c:pt idx="756">
                  <c:v>768</c:v>
                </c:pt>
                <c:pt idx="757">
                  <c:v>769</c:v>
                </c:pt>
                <c:pt idx="758">
                  <c:v>770</c:v>
                </c:pt>
                <c:pt idx="759">
                  <c:v>771</c:v>
                </c:pt>
                <c:pt idx="760">
                  <c:v>772</c:v>
                </c:pt>
                <c:pt idx="761">
                  <c:v>773</c:v>
                </c:pt>
                <c:pt idx="762">
                  <c:v>774</c:v>
                </c:pt>
                <c:pt idx="763">
                  <c:v>775</c:v>
                </c:pt>
                <c:pt idx="764">
                  <c:v>776</c:v>
                </c:pt>
                <c:pt idx="765">
                  <c:v>777</c:v>
                </c:pt>
                <c:pt idx="766">
                  <c:v>778</c:v>
                </c:pt>
                <c:pt idx="767">
                  <c:v>779</c:v>
                </c:pt>
                <c:pt idx="768">
                  <c:v>780</c:v>
                </c:pt>
                <c:pt idx="769">
                  <c:v>781</c:v>
                </c:pt>
                <c:pt idx="770">
                  <c:v>782</c:v>
                </c:pt>
                <c:pt idx="771">
                  <c:v>783</c:v>
                </c:pt>
                <c:pt idx="772">
                  <c:v>784</c:v>
                </c:pt>
                <c:pt idx="773">
                  <c:v>785</c:v>
                </c:pt>
                <c:pt idx="774">
                  <c:v>786</c:v>
                </c:pt>
                <c:pt idx="775">
                  <c:v>787</c:v>
                </c:pt>
                <c:pt idx="776">
                  <c:v>788</c:v>
                </c:pt>
                <c:pt idx="777">
                  <c:v>789</c:v>
                </c:pt>
                <c:pt idx="778">
                  <c:v>790</c:v>
                </c:pt>
                <c:pt idx="779">
                  <c:v>791</c:v>
                </c:pt>
                <c:pt idx="780">
                  <c:v>792</c:v>
                </c:pt>
                <c:pt idx="781">
                  <c:v>793</c:v>
                </c:pt>
                <c:pt idx="782">
                  <c:v>794</c:v>
                </c:pt>
                <c:pt idx="783">
                  <c:v>795</c:v>
                </c:pt>
                <c:pt idx="784">
                  <c:v>796</c:v>
                </c:pt>
                <c:pt idx="785">
                  <c:v>797</c:v>
                </c:pt>
                <c:pt idx="786">
                  <c:v>798</c:v>
                </c:pt>
                <c:pt idx="787">
                  <c:v>799</c:v>
                </c:pt>
                <c:pt idx="788">
                  <c:v>800</c:v>
                </c:pt>
                <c:pt idx="789">
                  <c:v>801</c:v>
                </c:pt>
                <c:pt idx="790">
                  <c:v>802</c:v>
                </c:pt>
                <c:pt idx="791">
                  <c:v>803</c:v>
                </c:pt>
                <c:pt idx="792">
                  <c:v>804</c:v>
                </c:pt>
                <c:pt idx="793">
                  <c:v>805</c:v>
                </c:pt>
                <c:pt idx="794">
                  <c:v>806</c:v>
                </c:pt>
                <c:pt idx="795">
                  <c:v>807</c:v>
                </c:pt>
                <c:pt idx="796">
                  <c:v>808</c:v>
                </c:pt>
                <c:pt idx="797">
                  <c:v>809</c:v>
                </c:pt>
                <c:pt idx="798">
                  <c:v>810</c:v>
                </c:pt>
                <c:pt idx="799">
                  <c:v>811</c:v>
                </c:pt>
                <c:pt idx="800">
                  <c:v>812</c:v>
                </c:pt>
                <c:pt idx="801">
                  <c:v>813</c:v>
                </c:pt>
                <c:pt idx="802">
                  <c:v>814</c:v>
                </c:pt>
                <c:pt idx="803">
                  <c:v>815</c:v>
                </c:pt>
                <c:pt idx="804">
                  <c:v>816</c:v>
                </c:pt>
                <c:pt idx="805">
                  <c:v>817</c:v>
                </c:pt>
                <c:pt idx="806">
                  <c:v>818</c:v>
                </c:pt>
                <c:pt idx="807">
                  <c:v>819</c:v>
                </c:pt>
                <c:pt idx="808">
                  <c:v>820</c:v>
                </c:pt>
                <c:pt idx="809">
                  <c:v>821</c:v>
                </c:pt>
                <c:pt idx="810">
                  <c:v>822</c:v>
                </c:pt>
                <c:pt idx="811">
                  <c:v>823</c:v>
                </c:pt>
                <c:pt idx="812">
                  <c:v>824</c:v>
                </c:pt>
                <c:pt idx="813">
                  <c:v>825</c:v>
                </c:pt>
                <c:pt idx="814">
                  <c:v>826</c:v>
                </c:pt>
                <c:pt idx="815">
                  <c:v>827</c:v>
                </c:pt>
                <c:pt idx="816">
                  <c:v>828</c:v>
                </c:pt>
                <c:pt idx="817">
                  <c:v>829</c:v>
                </c:pt>
                <c:pt idx="818">
                  <c:v>830</c:v>
                </c:pt>
                <c:pt idx="819">
                  <c:v>831</c:v>
                </c:pt>
                <c:pt idx="820">
                  <c:v>832</c:v>
                </c:pt>
                <c:pt idx="821">
                  <c:v>833</c:v>
                </c:pt>
                <c:pt idx="822">
                  <c:v>834</c:v>
                </c:pt>
                <c:pt idx="823">
                  <c:v>835</c:v>
                </c:pt>
                <c:pt idx="824">
                  <c:v>836</c:v>
                </c:pt>
                <c:pt idx="825">
                  <c:v>837</c:v>
                </c:pt>
                <c:pt idx="826">
                  <c:v>838</c:v>
                </c:pt>
                <c:pt idx="827">
                  <c:v>839</c:v>
                </c:pt>
                <c:pt idx="828">
                  <c:v>840</c:v>
                </c:pt>
                <c:pt idx="829">
                  <c:v>841</c:v>
                </c:pt>
                <c:pt idx="830">
                  <c:v>842</c:v>
                </c:pt>
                <c:pt idx="831">
                  <c:v>843</c:v>
                </c:pt>
                <c:pt idx="832">
                  <c:v>844</c:v>
                </c:pt>
                <c:pt idx="833">
                  <c:v>845</c:v>
                </c:pt>
                <c:pt idx="834">
                  <c:v>846</c:v>
                </c:pt>
                <c:pt idx="835">
                  <c:v>847</c:v>
                </c:pt>
                <c:pt idx="836">
                  <c:v>848</c:v>
                </c:pt>
                <c:pt idx="837">
                  <c:v>849</c:v>
                </c:pt>
                <c:pt idx="838">
                  <c:v>850</c:v>
                </c:pt>
                <c:pt idx="839">
                  <c:v>851</c:v>
                </c:pt>
                <c:pt idx="840">
                  <c:v>852</c:v>
                </c:pt>
                <c:pt idx="841">
                  <c:v>853</c:v>
                </c:pt>
                <c:pt idx="842">
                  <c:v>854</c:v>
                </c:pt>
                <c:pt idx="843">
                  <c:v>855</c:v>
                </c:pt>
                <c:pt idx="844">
                  <c:v>856</c:v>
                </c:pt>
                <c:pt idx="845">
                  <c:v>857</c:v>
                </c:pt>
                <c:pt idx="846">
                  <c:v>858</c:v>
                </c:pt>
                <c:pt idx="847">
                  <c:v>859</c:v>
                </c:pt>
                <c:pt idx="848">
                  <c:v>860</c:v>
                </c:pt>
                <c:pt idx="849">
                  <c:v>861</c:v>
                </c:pt>
                <c:pt idx="850">
                  <c:v>862</c:v>
                </c:pt>
                <c:pt idx="851">
                  <c:v>863</c:v>
                </c:pt>
                <c:pt idx="852">
                  <c:v>864</c:v>
                </c:pt>
                <c:pt idx="853">
                  <c:v>865</c:v>
                </c:pt>
                <c:pt idx="854">
                  <c:v>866</c:v>
                </c:pt>
                <c:pt idx="855">
                  <c:v>867</c:v>
                </c:pt>
                <c:pt idx="856">
                  <c:v>868</c:v>
                </c:pt>
                <c:pt idx="857">
                  <c:v>869</c:v>
                </c:pt>
                <c:pt idx="858">
                  <c:v>870</c:v>
                </c:pt>
                <c:pt idx="859">
                  <c:v>871</c:v>
                </c:pt>
                <c:pt idx="860">
                  <c:v>872</c:v>
                </c:pt>
                <c:pt idx="861">
                  <c:v>873</c:v>
                </c:pt>
                <c:pt idx="862">
                  <c:v>874</c:v>
                </c:pt>
                <c:pt idx="863">
                  <c:v>875</c:v>
                </c:pt>
                <c:pt idx="864">
                  <c:v>876</c:v>
                </c:pt>
                <c:pt idx="865">
                  <c:v>877</c:v>
                </c:pt>
                <c:pt idx="866">
                  <c:v>878</c:v>
                </c:pt>
                <c:pt idx="867">
                  <c:v>879</c:v>
                </c:pt>
                <c:pt idx="868">
                  <c:v>880</c:v>
                </c:pt>
                <c:pt idx="869">
                  <c:v>881</c:v>
                </c:pt>
                <c:pt idx="870">
                  <c:v>882</c:v>
                </c:pt>
                <c:pt idx="871">
                  <c:v>883</c:v>
                </c:pt>
                <c:pt idx="872">
                  <c:v>884</c:v>
                </c:pt>
                <c:pt idx="873">
                  <c:v>885</c:v>
                </c:pt>
                <c:pt idx="874">
                  <c:v>886</c:v>
                </c:pt>
                <c:pt idx="875">
                  <c:v>887</c:v>
                </c:pt>
                <c:pt idx="876">
                  <c:v>888</c:v>
                </c:pt>
                <c:pt idx="877">
                  <c:v>889</c:v>
                </c:pt>
                <c:pt idx="878">
                  <c:v>890</c:v>
                </c:pt>
                <c:pt idx="879">
                  <c:v>891</c:v>
                </c:pt>
                <c:pt idx="880">
                  <c:v>892</c:v>
                </c:pt>
                <c:pt idx="881">
                  <c:v>893</c:v>
                </c:pt>
                <c:pt idx="882">
                  <c:v>894</c:v>
                </c:pt>
                <c:pt idx="883">
                  <c:v>895</c:v>
                </c:pt>
                <c:pt idx="884">
                  <c:v>896</c:v>
                </c:pt>
                <c:pt idx="885">
                  <c:v>897</c:v>
                </c:pt>
                <c:pt idx="886">
                  <c:v>898</c:v>
                </c:pt>
                <c:pt idx="887">
                  <c:v>899</c:v>
                </c:pt>
                <c:pt idx="888">
                  <c:v>900</c:v>
                </c:pt>
                <c:pt idx="889">
                  <c:v>901</c:v>
                </c:pt>
                <c:pt idx="890">
                  <c:v>902</c:v>
                </c:pt>
                <c:pt idx="891">
                  <c:v>903</c:v>
                </c:pt>
                <c:pt idx="892">
                  <c:v>904</c:v>
                </c:pt>
                <c:pt idx="893">
                  <c:v>905</c:v>
                </c:pt>
                <c:pt idx="894">
                  <c:v>906</c:v>
                </c:pt>
                <c:pt idx="895">
                  <c:v>907</c:v>
                </c:pt>
                <c:pt idx="896">
                  <c:v>908</c:v>
                </c:pt>
                <c:pt idx="897">
                  <c:v>909</c:v>
                </c:pt>
                <c:pt idx="898">
                  <c:v>910</c:v>
                </c:pt>
                <c:pt idx="899">
                  <c:v>911</c:v>
                </c:pt>
                <c:pt idx="900">
                  <c:v>912</c:v>
                </c:pt>
                <c:pt idx="901">
                  <c:v>913</c:v>
                </c:pt>
                <c:pt idx="902">
                  <c:v>914</c:v>
                </c:pt>
                <c:pt idx="903">
                  <c:v>915</c:v>
                </c:pt>
                <c:pt idx="904">
                  <c:v>916</c:v>
                </c:pt>
                <c:pt idx="905">
                  <c:v>917</c:v>
                </c:pt>
                <c:pt idx="906">
                  <c:v>918</c:v>
                </c:pt>
                <c:pt idx="907">
                  <c:v>919</c:v>
                </c:pt>
                <c:pt idx="908">
                  <c:v>920</c:v>
                </c:pt>
                <c:pt idx="909">
                  <c:v>921</c:v>
                </c:pt>
                <c:pt idx="910">
                  <c:v>922</c:v>
                </c:pt>
                <c:pt idx="911">
                  <c:v>923</c:v>
                </c:pt>
                <c:pt idx="912">
                  <c:v>924</c:v>
                </c:pt>
                <c:pt idx="913">
                  <c:v>925</c:v>
                </c:pt>
                <c:pt idx="914">
                  <c:v>926</c:v>
                </c:pt>
                <c:pt idx="915">
                  <c:v>927</c:v>
                </c:pt>
                <c:pt idx="916">
                  <c:v>928</c:v>
                </c:pt>
                <c:pt idx="917">
                  <c:v>929</c:v>
                </c:pt>
                <c:pt idx="918">
                  <c:v>930</c:v>
                </c:pt>
                <c:pt idx="919">
                  <c:v>931</c:v>
                </c:pt>
                <c:pt idx="920">
                  <c:v>932</c:v>
                </c:pt>
                <c:pt idx="921">
                  <c:v>933</c:v>
                </c:pt>
                <c:pt idx="922">
                  <c:v>934</c:v>
                </c:pt>
                <c:pt idx="923">
                  <c:v>935</c:v>
                </c:pt>
                <c:pt idx="924">
                  <c:v>936</c:v>
                </c:pt>
                <c:pt idx="925">
                  <c:v>937</c:v>
                </c:pt>
                <c:pt idx="926">
                  <c:v>938</c:v>
                </c:pt>
                <c:pt idx="927">
                  <c:v>939</c:v>
                </c:pt>
                <c:pt idx="928">
                  <c:v>940</c:v>
                </c:pt>
                <c:pt idx="929">
                  <c:v>941</c:v>
                </c:pt>
                <c:pt idx="930">
                  <c:v>942</c:v>
                </c:pt>
                <c:pt idx="931">
                  <c:v>943</c:v>
                </c:pt>
                <c:pt idx="932">
                  <c:v>944</c:v>
                </c:pt>
                <c:pt idx="933">
                  <c:v>945</c:v>
                </c:pt>
                <c:pt idx="934">
                  <c:v>946</c:v>
                </c:pt>
                <c:pt idx="935">
                  <c:v>947</c:v>
                </c:pt>
                <c:pt idx="936">
                  <c:v>948</c:v>
                </c:pt>
                <c:pt idx="937">
                  <c:v>949</c:v>
                </c:pt>
                <c:pt idx="938">
                  <c:v>950</c:v>
                </c:pt>
                <c:pt idx="939">
                  <c:v>951</c:v>
                </c:pt>
                <c:pt idx="940">
                  <c:v>952</c:v>
                </c:pt>
                <c:pt idx="941">
                  <c:v>953</c:v>
                </c:pt>
                <c:pt idx="942">
                  <c:v>954</c:v>
                </c:pt>
                <c:pt idx="943">
                  <c:v>955</c:v>
                </c:pt>
                <c:pt idx="944">
                  <c:v>956</c:v>
                </c:pt>
                <c:pt idx="945">
                  <c:v>957</c:v>
                </c:pt>
                <c:pt idx="946">
                  <c:v>958</c:v>
                </c:pt>
                <c:pt idx="947">
                  <c:v>959</c:v>
                </c:pt>
                <c:pt idx="948">
                  <c:v>960</c:v>
                </c:pt>
                <c:pt idx="949">
                  <c:v>961</c:v>
                </c:pt>
                <c:pt idx="950">
                  <c:v>962</c:v>
                </c:pt>
                <c:pt idx="951">
                  <c:v>963</c:v>
                </c:pt>
                <c:pt idx="952">
                  <c:v>964</c:v>
                </c:pt>
                <c:pt idx="953">
                  <c:v>965</c:v>
                </c:pt>
                <c:pt idx="954">
                  <c:v>966</c:v>
                </c:pt>
                <c:pt idx="955">
                  <c:v>967</c:v>
                </c:pt>
                <c:pt idx="956">
                  <c:v>968</c:v>
                </c:pt>
                <c:pt idx="957">
                  <c:v>969</c:v>
                </c:pt>
                <c:pt idx="958">
                  <c:v>970</c:v>
                </c:pt>
                <c:pt idx="959">
                  <c:v>971</c:v>
                </c:pt>
                <c:pt idx="960">
                  <c:v>972</c:v>
                </c:pt>
                <c:pt idx="961">
                  <c:v>973</c:v>
                </c:pt>
                <c:pt idx="962">
                  <c:v>974</c:v>
                </c:pt>
                <c:pt idx="963">
                  <c:v>975</c:v>
                </c:pt>
                <c:pt idx="964">
                  <c:v>976</c:v>
                </c:pt>
                <c:pt idx="965">
                  <c:v>977</c:v>
                </c:pt>
                <c:pt idx="966">
                  <c:v>978</c:v>
                </c:pt>
                <c:pt idx="967">
                  <c:v>979</c:v>
                </c:pt>
                <c:pt idx="968">
                  <c:v>980</c:v>
                </c:pt>
                <c:pt idx="969">
                  <c:v>981</c:v>
                </c:pt>
                <c:pt idx="970">
                  <c:v>982</c:v>
                </c:pt>
                <c:pt idx="971">
                  <c:v>983</c:v>
                </c:pt>
                <c:pt idx="972">
                  <c:v>984</c:v>
                </c:pt>
                <c:pt idx="973">
                  <c:v>985</c:v>
                </c:pt>
                <c:pt idx="974">
                  <c:v>986</c:v>
                </c:pt>
                <c:pt idx="975">
                  <c:v>987</c:v>
                </c:pt>
                <c:pt idx="976">
                  <c:v>988</c:v>
                </c:pt>
                <c:pt idx="977">
                  <c:v>989</c:v>
                </c:pt>
                <c:pt idx="978">
                  <c:v>990</c:v>
                </c:pt>
                <c:pt idx="979">
                  <c:v>991</c:v>
                </c:pt>
                <c:pt idx="980">
                  <c:v>992</c:v>
                </c:pt>
                <c:pt idx="981">
                  <c:v>993</c:v>
                </c:pt>
                <c:pt idx="982">
                  <c:v>994</c:v>
                </c:pt>
                <c:pt idx="983">
                  <c:v>995</c:v>
                </c:pt>
                <c:pt idx="984">
                  <c:v>996</c:v>
                </c:pt>
                <c:pt idx="985">
                  <c:v>997</c:v>
                </c:pt>
                <c:pt idx="986">
                  <c:v>998</c:v>
                </c:pt>
                <c:pt idx="987">
                  <c:v>999</c:v>
                </c:pt>
                <c:pt idx="988">
                  <c:v>1000</c:v>
                </c:pt>
                <c:pt idx="989">
                  <c:v>1001</c:v>
                </c:pt>
                <c:pt idx="990">
                  <c:v>1002</c:v>
                </c:pt>
                <c:pt idx="991">
                  <c:v>1003</c:v>
                </c:pt>
                <c:pt idx="992">
                  <c:v>1004</c:v>
                </c:pt>
                <c:pt idx="993">
                  <c:v>1005</c:v>
                </c:pt>
                <c:pt idx="994">
                  <c:v>1006</c:v>
                </c:pt>
                <c:pt idx="995">
                  <c:v>1007</c:v>
                </c:pt>
                <c:pt idx="996">
                  <c:v>1008</c:v>
                </c:pt>
                <c:pt idx="997">
                  <c:v>1009</c:v>
                </c:pt>
                <c:pt idx="998">
                  <c:v>1010</c:v>
                </c:pt>
                <c:pt idx="999">
                  <c:v>1011</c:v>
                </c:pt>
                <c:pt idx="1000">
                  <c:v>1012</c:v>
                </c:pt>
                <c:pt idx="1001">
                  <c:v>1013</c:v>
                </c:pt>
                <c:pt idx="1002">
                  <c:v>1014</c:v>
                </c:pt>
                <c:pt idx="1003">
                  <c:v>1015</c:v>
                </c:pt>
                <c:pt idx="1004">
                  <c:v>1016</c:v>
                </c:pt>
                <c:pt idx="1005">
                  <c:v>1017</c:v>
                </c:pt>
                <c:pt idx="1006">
                  <c:v>1018</c:v>
                </c:pt>
                <c:pt idx="1007">
                  <c:v>1019</c:v>
                </c:pt>
                <c:pt idx="1008">
                  <c:v>1020</c:v>
                </c:pt>
                <c:pt idx="1009">
                  <c:v>1021</c:v>
                </c:pt>
                <c:pt idx="1010">
                  <c:v>1022</c:v>
                </c:pt>
                <c:pt idx="1011">
                  <c:v>1023</c:v>
                </c:pt>
                <c:pt idx="1012">
                  <c:v>1024</c:v>
                </c:pt>
                <c:pt idx="1013">
                  <c:v>1025</c:v>
                </c:pt>
                <c:pt idx="1014">
                  <c:v>1026</c:v>
                </c:pt>
                <c:pt idx="1015">
                  <c:v>1027</c:v>
                </c:pt>
                <c:pt idx="1016">
                  <c:v>1028</c:v>
                </c:pt>
                <c:pt idx="1017">
                  <c:v>1029</c:v>
                </c:pt>
                <c:pt idx="1018">
                  <c:v>1030</c:v>
                </c:pt>
                <c:pt idx="1019">
                  <c:v>1031</c:v>
                </c:pt>
                <c:pt idx="1020">
                  <c:v>1032</c:v>
                </c:pt>
                <c:pt idx="1021">
                  <c:v>1033</c:v>
                </c:pt>
                <c:pt idx="1022">
                  <c:v>1034</c:v>
                </c:pt>
                <c:pt idx="1023">
                  <c:v>1035</c:v>
                </c:pt>
                <c:pt idx="1024">
                  <c:v>1036</c:v>
                </c:pt>
                <c:pt idx="1025">
                  <c:v>1037</c:v>
                </c:pt>
                <c:pt idx="1026">
                  <c:v>1038</c:v>
                </c:pt>
                <c:pt idx="1027">
                  <c:v>1039</c:v>
                </c:pt>
                <c:pt idx="1028">
                  <c:v>1040</c:v>
                </c:pt>
                <c:pt idx="1029">
                  <c:v>1041</c:v>
                </c:pt>
                <c:pt idx="1030">
                  <c:v>1042</c:v>
                </c:pt>
                <c:pt idx="1031">
                  <c:v>1043</c:v>
                </c:pt>
                <c:pt idx="1032">
                  <c:v>1044</c:v>
                </c:pt>
                <c:pt idx="1033">
                  <c:v>1045</c:v>
                </c:pt>
                <c:pt idx="1034">
                  <c:v>1046</c:v>
                </c:pt>
                <c:pt idx="1035">
                  <c:v>1047</c:v>
                </c:pt>
                <c:pt idx="1036">
                  <c:v>1048</c:v>
                </c:pt>
                <c:pt idx="1037">
                  <c:v>1049</c:v>
                </c:pt>
                <c:pt idx="1038">
                  <c:v>1050</c:v>
                </c:pt>
                <c:pt idx="1039">
                  <c:v>1051</c:v>
                </c:pt>
                <c:pt idx="1040">
                  <c:v>1052</c:v>
                </c:pt>
                <c:pt idx="1041">
                  <c:v>1053</c:v>
                </c:pt>
                <c:pt idx="1042">
                  <c:v>1054</c:v>
                </c:pt>
                <c:pt idx="1043">
                  <c:v>1055</c:v>
                </c:pt>
                <c:pt idx="1044">
                  <c:v>1056</c:v>
                </c:pt>
                <c:pt idx="1045">
                  <c:v>1057</c:v>
                </c:pt>
                <c:pt idx="1046">
                  <c:v>1058</c:v>
                </c:pt>
                <c:pt idx="1047">
                  <c:v>1059</c:v>
                </c:pt>
                <c:pt idx="1048">
                  <c:v>1060</c:v>
                </c:pt>
                <c:pt idx="1049">
                  <c:v>1061</c:v>
                </c:pt>
                <c:pt idx="1050">
                  <c:v>1062</c:v>
                </c:pt>
                <c:pt idx="1051">
                  <c:v>1063</c:v>
                </c:pt>
                <c:pt idx="1052">
                  <c:v>1064</c:v>
                </c:pt>
                <c:pt idx="1053">
                  <c:v>1065</c:v>
                </c:pt>
                <c:pt idx="1054">
                  <c:v>1066</c:v>
                </c:pt>
                <c:pt idx="1055">
                  <c:v>1067</c:v>
                </c:pt>
                <c:pt idx="1056">
                  <c:v>1068</c:v>
                </c:pt>
                <c:pt idx="1057">
                  <c:v>1069</c:v>
                </c:pt>
                <c:pt idx="1058">
                  <c:v>1070</c:v>
                </c:pt>
                <c:pt idx="1059">
                  <c:v>1071</c:v>
                </c:pt>
                <c:pt idx="1060">
                  <c:v>1072</c:v>
                </c:pt>
                <c:pt idx="1061">
                  <c:v>1073</c:v>
                </c:pt>
                <c:pt idx="1062">
                  <c:v>1074</c:v>
                </c:pt>
                <c:pt idx="1063">
                  <c:v>1075</c:v>
                </c:pt>
                <c:pt idx="1064">
                  <c:v>1076</c:v>
                </c:pt>
                <c:pt idx="1065">
                  <c:v>1077</c:v>
                </c:pt>
                <c:pt idx="1066">
                  <c:v>1078</c:v>
                </c:pt>
                <c:pt idx="1067">
                  <c:v>1079</c:v>
                </c:pt>
                <c:pt idx="1068">
                  <c:v>1080</c:v>
                </c:pt>
                <c:pt idx="1069">
                  <c:v>1081</c:v>
                </c:pt>
                <c:pt idx="1070">
                  <c:v>1082</c:v>
                </c:pt>
                <c:pt idx="1071">
                  <c:v>1083</c:v>
                </c:pt>
                <c:pt idx="1072">
                  <c:v>1084</c:v>
                </c:pt>
                <c:pt idx="1073">
                  <c:v>1085</c:v>
                </c:pt>
                <c:pt idx="1074">
                  <c:v>1086</c:v>
                </c:pt>
                <c:pt idx="1075">
                  <c:v>1087</c:v>
                </c:pt>
                <c:pt idx="1076">
                  <c:v>1088</c:v>
                </c:pt>
                <c:pt idx="1077">
                  <c:v>1089</c:v>
                </c:pt>
                <c:pt idx="1078">
                  <c:v>1090</c:v>
                </c:pt>
                <c:pt idx="1079">
                  <c:v>1091</c:v>
                </c:pt>
                <c:pt idx="1080">
                  <c:v>1092</c:v>
                </c:pt>
                <c:pt idx="1081">
                  <c:v>1093</c:v>
                </c:pt>
                <c:pt idx="1082">
                  <c:v>1094</c:v>
                </c:pt>
                <c:pt idx="1083">
                  <c:v>1095</c:v>
                </c:pt>
                <c:pt idx="1084">
                  <c:v>1096</c:v>
                </c:pt>
                <c:pt idx="1085">
                  <c:v>1097</c:v>
                </c:pt>
                <c:pt idx="1086">
                  <c:v>1098</c:v>
                </c:pt>
                <c:pt idx="1087">
                  <c:v>1099</c:v>
                </c:pt>
                <c:pt idx="1088">
                  <c:v>1100</c:v>
                </c:pt>
                <c:pt idx="1089">
                  <c:v>1101</c:v>
                </c:pt>
                <c:pt idx="1090">
                  <c:v>1102</c:v>
                </c:pt>
                <c:pt idx="1091">
                  <c:v>1103</c:v>
                </c:pt>
                <c:pt idx="1092">
                  <c:v>1104</c:v>
                </c:pt>
                <c:pt idx="1093">
                  <c:v>1105</c:v>
                </c:pt>
                <c:pt idx="1094">
                  <c:v>1106</c:v>
                </c:pt>
                <c:pt idx="1095">
                  <c:v>1107</c:v>
                </c:pt>
                <c:pt idx="1096">
                  <c:v>1108</c:v>
                </c:pt>
                <c:pt idx="1097">
                  <c:v>1109</c:v>
                </c:pt>
                <c:pt idx="1098">
                  <c:v>1110</c:v>
                </c:pt>
                <c:pt idx="1099">
                  <c:v>1111</c:v>
                </c:pt>
                <c:pt idx="1100">
                  <c:v>1112</c:v>
                </c:pt>
                <c:pt idx="1101">
                  <c:v>1113</c:v>
                </c:pt>
                <c:pt idx="1102">
                  <c:v>1114</c:v>
                </c:pt>
                <c:pt idx="1103">
                  <c:v>1115</c:v>
                </c:pt>
                <c:pt idx="1104">
                  <c:v>1116</c:v>
                </c:pt>
                <c:pt idx="1105">
                  <c:v>1117</c:v>
                </c:pt>
                <c:pt idx="1106">
                  <c:v>1118</c:v>
                </c:pt>
                <c:pt idx="1107">
                  <c:v>1119</c:v>
                </c:pt>
                <c:pt idx="1108">
                  <c:v>1120</c:v>
                </c:pt>
                <c:pt idx="1109">
                  <c:v>1121</c:v>
                </c:pt>
                <c:pt idx="1110">
                  <c:v>1122</c:v>
                </c:pt>
                <c:pt idx="1111">
                  <c:v>1123</c:v>
                </c:pt>
                <c:pt idx="1112">
                  <c:v>1124</c:v>
                </c:pt>
                <c:pt idx="1113">
                  <c:v>1125</c:v>
                </c:pt>
                <c:pt idx="1114">
                  <c:v>1126</c:v>
                </c:pt>
                <c:pt idx="1115">
                  <c:v>1127</c:v>
                </c:pt>
                <c:pt idx="1116">
                  <c:v>1128</c:v>
                </c:pt>
                <c:pt idx="1117">
                  <c:v>1129</c:v>
                </c:pt>
                <c:pt idx="1118">
                  <c:v>1130</c:v>
                </c:pt>
                <c:pt idx="1119">
                  <c:v>1131</c:v>
                </c:pt>
                <c:pt idx="1120">
                  <c:v>1132</c:v>
                </c:pt>
                <c:pt idx="1121">
                  <c:v>1133</c:v>
                </c:pt>
                <c:pt idx="1122">
                  <c:v>1134</c:v>
                </c:pt>
                <c:pt idx="1123">
                  <c:v>1135</c:v>
                </c:pt>
                <c:pt idx="1124">
                  <c:v>1136</c:v>
                </c:pt>
                <c:pt idx="1125">
                  <c:v>1137</c:v>
                </c:pt>
                <c:pt idx="1126">
                  <c:v>1138</c:v>
                </c:pt>
                <c:pt idx="1127">
                  <c:v>1139</c:v>
                </c:pt>
                <c:pt idx="1128">
                  <c:v>1140</c:v>
                </c:pt>
                <c:pt idx="1129">
                  <c:v>1141</c:v>
                </c:pt>
                <c:pt idx="1130">
                  <c:v>1142</c:v>
                </c:pt>
                <c:pt idx="1131">
                  <c:v>1143</c:v>
                </c:pt>
                <c:pt idx="1132">
                  <c:v>1144</c:v>
                </c:pt>
                <c:pt idx="1133">
                  <c:v>1145</c:v>
                </c:pt>
                <c:pt idx="1134">
                  <c:v>1146</c:v>
                </c:pt>
                <c:pt idx="1135">
                  <c:v>1147</c:v>
                </c:pt>
                <c:pt idx="1136">
                  <c:v>1148</c:v>
                </c:pt>
                <c:pt idx="1137">
                  <c:v>1149</c:v>
                </c:pt>
                <c:pt idx="1138">
                  <c:v>1150</c:v>
                </c:pt>
                <c:pt idx="1139">
                  <c:v>1151</c:v>
                </c:pt>
                <c:pt idx="1140">
                  <c:v>1152</c:v>
                </c:pt>
                <c:pt idx="1141">
                  <c:v>1153</c:v>
                </c:pt>
                <c:pt idx="1142">
                  <c:v>1154</c:v>
                </c:pt>
                <c:pt idx="1143">
                  <c:v>1155</c:v>
                </c:pt>
                <c:pt idx="1144">
                  <c:v>1156</c:v>
                </c:pt>
                <c:pt idx="1145">
                  <c:v>1157</c:v>
                </c:pt>
                <c:pt idx="1146">
                  <c:v>1158</c:v>
                </c:pt>
                <c:pt idx="1147">
                  <c:v>1159</c:v>
                </c:pt>
                <c:pt idx="1148">
                  <c:v>1160</c:v>
                </c:pt>
                <c:pt idx="1149">
                  <c:v>1161</c:v>
                </c:pt>
                <c:pt idx="1150">
                  <c:v>1162</c:v>
                </c:pt>
                <c:pt idx="1151">
                  <c:v>1163</c:v>
                </c:pt>
                <c:pt idx="1152">
                  <c:v>1164</c:v>
                </c:pt>
                <c:pt idx="1153">
                  <c:v>1165</c:v>
                </c:pt>
                <c:pt idx="1154">
                  <c:v>1166</c:v>
                </c:pt>
                <c:pt idx="1155">
                  <c:v>1167</c:v>
                </c:pt>
                <c:pt idx="1156">
                  <c:v>1168</c:v>
                </c:pt>
                <c:pt idx="1157">
                  <c:v>1169</c:v>
                </c:pt>
                <c:pt idx="1158">
                  <c:v>1170</c:v>
                </c:pt>
                <c:pt idx="1159">
                  <c:v>1171</c:v>
                </c:pt>
                <c:pt idx="1160">
                  <c:v>1172</c:v>
                </c:pt>
                <c:pt idx="1161">
                  <c:v>1173</c:v>
                </c:pt>
                <c:pt idx="1162">
                  <c:v>1174</c:v>
                </c:pt>
                <c:pt idx="1163">
                  <c:v>1175</c:v>
                </c:pt>
                <c:pt idx="1164">
                  <c:v>1176</c:v>
                </c:pt>
                <c:pt idx="1165">
                  <c:v>1177</c:v>
                </c:pt>
                <c:pt idx="1166">
                  <c:v>1178</c:v>
                </c:pt>
                <c:pt idx="1167">
                  <c:v>1179</c:v>
                </c:pt>
                <c:pt idx="1168">
                  <c:v>1180</c:v>
                </c:pt>
                <c:pt idx="1169">
                  <c:v>1181</c:v>
                </c:pt>
                <c:pt idx="1170">
                  <c:v>1182</c:v>
                </c:pt>
                <c:pt idx="1171">
                  <c:v>1183</c:v>
                </c:pt>
                <c:pt idx="1172">
                  <c:v>1184</c:v>
                </c:pt>
                <c:pt idx="1173">
                  <c:v>1185</c:v>
                </c:pt>
                <c:pt idx="1174">
                  <c:v>1186</c:v>
                </c:pt>
                <c:pt idx="1175">
                  <c:v>1187</c:v>
                </c:pt>
              </c:strCache>
            </c:strRef>
          </c:xVal>
          <c:yVal>
            <c:numRef>
              <c:f>[gilad.31.5.2013.xlsx]גיליון1!$U$2:$U$5001</c:f>
              <c:numCache>
                <c:formatCode>General</c:formatCode>
                <c:ptCount val="5000"/>
                <c:pt idx="0">
                  <c:v>0</c:v>
                </c:pt>
                <c:pt idx="1">
                  <c:v>4.0179999999999945</c:v>
                </c:pt>
                <c:pt idx="2">
                  <c:v>4.0789999999999997</c:v>
                </c:pt>
                <c:pt idx="3">
                  <c:v>4.1529999999999943</c:v>
                </c:pt>
                <c:pt idx="4">
                  <c:v>4.1039999999999965</c:v>
                </c:pt>
                <c:pt idx="5">
                  <c:v>4.0549999999999944</c:v>
                </c:pt>
                <c:pt idx="6">
                  <c:v>4.0549999999999944</c:v>
                </c:pt>
                <c:pt idx="7">
                  <c:v>4.1279999999999921</c:v>
                </c:pt>
                <c:pt idx="8">
                  <c:v>4.1899999999999995</c:v>
                </c:pt>
                <c:pt idx="9">
                  <c:v>4.1899999999999995</c:v>
                </c:pt>
                <c:pt idx="10">
                  <c:v>4.226</c:v>
                </c:pt>
                <c:pt idx="11">
                  <c:v>4.226</c:v>
                </c:pt>
                <c:pt idx="12">
                  <c:v>4.226</c:v>
                </c:pt>
                <c:pt idx="13">
                  <c:v>4.2510000000000003</c:v>
                </c:pt>
                <c:pt idx="14">
                  <c:v>4.2510000000000003</c:v>
                </c:pt>
                <c:pt idx="15">
                  <c:v>4.2510000000000003</c:v>
                </c:pt>
                <c:pt idx="16">
                  <c:v>4.2629999999999955</c:v>
                </c:pt>
                <c:pt idx="17">
                  <c:v>4.2389999999999999</c:v>
                </c:pt>
                <c:pt idx="18">
                  <c:v>4.2389999999999999</c:v>
                </c:pt>
                <c:pt idx="19">
                  <c:v>4.2880000000000003</c:v>
                </c:pt>
                <c:pt idx="20">
                  <c:v>4.2880000000000003</c:v>
                </c:pt>
                <c:pt idx="21">
                  <c:v>4.2880000000000003</c:v>
                </c:pt>
                <c:pt idx="22">
                  <c:v>4.2750000000000004</c:v>
                </c:pt>
                <c:pt idx="23">
                  <c:v>4.2750000000000004</c:v>
                </c:pt>
                <c:pt idx="24">
                  <c:v>4.2629999999999955</c:v>
                </c:pt>
                <c:pt idx="25">
                  <c:v>4.2629999999999955</c:v>
                </c:pt>
                <c:pt idx="26">
                  <c:v>4.2389999999999999</c:v>
                </c:pt>
                <c:pt idx="27">
                  <c:v>4.226</c:v>
                </c:pt>
                <c:pt idx="28">
                  <c:v>4.2139999999999995</c:v>
                </c:pt>
                <c:pt idx="29">
                  <c:v>4.1899999999999995</c:v>
                </c:pt>
                <c:pt idx="30">
                  <c:v>4.164999999999992</c:v>
                </c:pt>
                <c:pt idx="31">
                  <c:v>4.1529999999999943</c:v>
                </c:pt>
                <c:pt idx="32">
                  <c:v>4.141</c:v>
                </c:pt>
                <c:pt idx="33">
                  <c:v>4.141</c:v>
                </c:pt>
                <c:pt idx="34">
                  <c:v>4.141</c:v>
                </c:pt>
                <c:pt idx="35">
                  <c:v>4.1529999999999943</c:v>
                </c:pt>
                <c:pt idx="36">
                  <c:v>4.1769999999999996</c:v>
                </c:pt>
                <c:pt idx="37">
                  <c:v>4.202</c:v>
                </c:pt>
                <c:pt idx="38">
                  <c:v>4.226</c:v>
                </c:pt>
                <c:pt idx="39">
                  <c:v>4.2510000000000003</c:v>
                </c:pt>
                <c:pt idx="40">
                  <c:v>4.2750000000000004</c:v>
                </c:pt>
                <c:pt idx="41">
                  <c:v>4.3</c:v>
                </c:pt>
                <c:pt idx="42">
                  <c:v>4.3</c:v>
                </c:pt>
                <c:pt idx="43">
                  <c:v>4.3119999999999985</c:v>
                </c:pt>
                <c:pt idx="44">
                  <c:v>4.3</c:v>
                </c:pt>
                <c:pt idx="45">
                  <c:v>4.2880000000000003</c:v>
                </c:pt>
                <c:pt idx="46">
                  <c:v>4.2750000000000004</c:v>
                </c:pt>
                <c:pt idx="47">
                  <c:v>4.2510000000000003</c:v>
                </c:pt>
                <c:pt idx="48">
                  <c:v>4.226</c:v>
                </c:pt>
                <c:pt idx="49">
                  <c:v>4.2139999999999995</c:v>
                </c:pt>
                <c:pt idx="50">
                  <c:v>4.1899999999999995</c:v>
                </c:pt>
                <c:pt idx="51">
                  <c:v>4.2750000000000004</c:v>
                </c:pt>
                <c:pt idx="52">
                  <c:v>4.1769999999999996</c:v>
                </c:pt>
                <c:pt idx="53">
                  <c:v>4.1769999999999996</c:v>
                </c:pt>
                <c:pt idx="54">
                  <c:v>0</c:v>
                </c:pt>
                <c:pt idx="55">
                  <c:v>8.06</c:v>
                </c:pt>
                <c:pt idx="56">
                  <c:v>8.1830000000000016</c:v>
                </c:pt>
                <c:pt idx="57">
                  <c:v>7.9260000000000002</c:v>
                </c:pt>
                <c:pt idx="58">
                  <c:v>7.9379999999999997</c:v>
                </c:pt>
                <c:pt idx="59">
                  <c:v>7.9139999999999997</c:v>
                </c:pt>
                <c:pt idx="60">
                  <c:v>7.9260000000000002</c:v>
                </c:pt>
                <c:pt idx="61">
                  <c:v>7.9260000000000002</c:v>
                </c:pt>
                <c:pt idx="62">
                  <c:v>7.9260000000000002</c:v>
                </c:pt>
                <c:pt idx="63">
                  <c:v>7.9379999999999997</c:v>
                </c:pt>
                <c:pt idx="64">
                  <c:v>7.9379999999999997</c:v>
                </c:pt>
                <c:pt idx="65">
                  <c:v>7.9379999999999997</c:v>
                </c:pt>
                <c:pt idx="66">
                  <c:v>7.9260000000000002</c:v>
                </c:pt>
                <c:pt idx="67">
                  <c:v>7.9260000000000002</c:v>
                </c:pt>
                <c:pt idx="68">
                  <c:v>7.9139999999999997</c:v>
                </c:pt>
                <c:pt idx="69">
                  <c:v>7.9139999999999997</c:v>
                </c:pt>
                <c:pt idx="70">
                  <c:v>7.864999999999994</c:v>
                </c:pt>
                <c:pt idx="71">
                  <c:v>7.84</c:v>
                </c:pt>
                <c:pt idx="72">
                  <c:v>8.0240000000000009</c:v>
                </c:pt>
                <c:pt idx="73">
                  <c:v>8.0360000000000014</c:v>
                </c:pt>
                <c:pt idx="74">
                  <c:v>8.0360000000000014</c:v>
                </c:pt>
                <c:pt idx="75">
                  <c:v>8.048</c:v>
                </c:pt>
                <c:pt idx="76">
                  <c:v>8.06</c:v>
                </c:pt>
                <c:pt idx="77">
                  <c:v>8.048</c:v>
                </c:pt>
                <c:pt idx="78">
                  <c:v>8.0360000000000014</c:v>
                </c:pt>
                <c:pt idx="79">
                  <c:v>8.048</c:v>
                </c:pt>
                <c:pt idx="80">
                  <c:v>8.048</c:v>
                </c:pt>
                <c:pt idx="81">
                  <c:v>8.0730000000000004</c:v>
                </c:pt>
                <c:pt idx="82">
                  <c:v>8.06</c:v>
                </c:pt>
                <c:pt idx="83">
                  <c:v>8.0850000000000026</c:v>
                </c:pt>
                <c:pt idx="84">
                  <c:v>8.0970000000000013</c:v>
                </c:pt>
                <c:pt idx="85">
                  <c:v>8.0850000000000026</c:v>
                </c:pt>
                <c:pt idx="86">
                  <c:v>8.0850000000000026</c:v>
                </c:pt>
                <c:pt idx="87">
                  <c:v>8.0970000000000013</c:v>
                </c:pt>
                <c:pt idx="88">
                  <c:v>8.0970000000000013</c:v>
                </c:pt>
                <c:pt idx="89">
                  <c:v>8.11</c:v>
                </c:pt>
                <c:pt idx="90">
                  <c:v>8.1220000000000017</c:v>
                </c:pt>
                <c:pt idx="91">
                  <c:v>8.1340000000000003</c:v>
                </c:pt>
                <c:pt idx="92">
                  <c:v>8.1340000000000003</c:v>
                </c:pt>
                <c:pt idx="93">
                  <c:v>8.1340000000000003</c:v>
                </c:pt>
                <c:pt idx="94">
                  <c:v>8.1340000000000003</c:v>
                </c:pt>
                <c:pt idx="95">
                  <c:v>8.1340000000000003</c:v>
                </c:pt>
                <c:pt idx="96">
                  <c:v>8.1340000000000003</c:v>
                </c:pt>
                <c:pt idx="97">
                  <c:v>8.1590000000000007</c:v>
                </c:pt>
                <c:pt idx="98">
                  <c:v>8.1460000000000008</c:v>
                </c:pt>
                <c:pt idx="99">
                  <c:v>8.1460000000000008</c:v>
                </c:pt>
                <c:pt idx="100">
                  <c:v>8.1340000000000003</c:v>
                </c:pt>
                <c:pt idx="101">
                  <c:v>8.1460000000000008</c:v>
                </c:pt>
                <c:pt idx="102">
                  <c:v>8.1460000000000008</c:v>
                </c:pt>
                <c:pt idx="103">
                  <c:v>8.1340000000000003</c:v>
                </c:pt>
                <c:pt idx="104">
                  <c:v>8.1220000000000017</c:v>
                </c:pt>
                <c:pt idx="105">
                  <c:v>8.1220000000000017</c:v>
                </c:pt>
                <c:pt idx="106">
                  <c:v>8.1220000000000017</c:v>
                </c:pt>
                <c:pt idx="107">
                  <c:v>8.1340000000000003</c:v>
                </c:pt>
                <c:pt idx="108">
                  <c:v>8.1460000000000008</c:v>
                </c:pt>
                <c:pt idx="109">
                  <c:v>8.1460000000000008</c:v>
                </c:pt>
                <c:pt idx="110">
                  <c:v>8.1590000000000007</c:v>
                </c:pt>
                <c:pt idx="111">
                  <c:v>8.1710000000000012</c:v>
                </c:pt>
                <c:pt idx="112">
                  <c:v>8.1710000000000012</c:v>
                </c:pt>
                <c:pt idx="113">
                  <c:v>8.1710000000000012</c:v>
                </c:pt>
                <c:pt idx="114">
                  <c:v>8.1830000000000016</c:v>
                </c:pt>
                <c:pt idx="115">
                  <c:v>8.1950000000000003</c:v>
                </c:pt>
                <c:pt idx="116">
                  <c:v>8.1950000000000003</c:v>
                </c:pt>
                <c:pt idx="117">
                  <c:v>8.0970000000000013</c:v>
                </c:pt>
                <c:pt idx="118">
                  <c:v>8.0730000000000004</c:v>
                </c:pt>
                <c:pt idx="119">
                  <c:v>8.0730000000000004</c:v>
                </c:pt>
                <c:pt idx="120">
                  <c:v>8.0850000000000026</c:v>
                </c:pt>
                <c:pt idx="121">
                  <c:v>8.0970000000000013</c:v>
                </c:pt>
                <c:pt idx="122">
                  <c:v>8.11</c:v>
                </c:pt>
                <c:pt idx="123">
                  <c:v>8.1340000000000003</c:v>
                </c:pt>
                <c:pt idx="124">
                  <c:v>8.1590000000000007</c:v>
                </c:pt>
                <c:pt idx="125">
                  <c:v>8.1710000000000012</c:v>
                </c:pt>
                <c:pt idx="126">
                  <c:v>8.1830000000000016</c:v>
                </c:pt>
                <c:pt idx="127">
                  <c:v>8.1950000000000003</c:v>
                </c:pt>
                <c:pt idx="128">
                  <c:v>8.1950000000000003</c:v>
                </c:pt>
                <c:pt idx="129">
                  <c:v>8.2070000000000007</c:v>
                </c:pt>
                <c:pt idx="130">
                  <c:v>8.2200000000000006</c:v>
                </c:pt>
                <c:pt idx="131">
                  <c:v>8.2319999999999993</c:v>
                </c:pt>
                <c:pt idx="132">
                  <c:v>8.2570000000000014</c:v>
                </c:pt>
                <c:pt idx="133">
                  <c:v>8.2439999999999998</c:v>
                </c:pt>
                <c:pt idx="134">
                  <c:v>8.2200000000000006</c:v>
                </c:pt>
                <c:pt idx="135">
                  <c:v>8.1590000000000007</c:v>
                </c:pt>
                <c:pt idx="136">
                  <c:v>8.0730000000000004</c:v>
                </c:pt>
                <c:pt idx="137">
                  <c:v>8.011000000000001</c:v>
                </c:pt>
                <c:pt idx="138">
                  <c:v>7.9749999999999996</c:v>
                </c:pt>
                <c:pt idx="139">
                  <c:v>7.9749999999999996</c:v>
                </c:pt>
                <c:pt idx="140">
                  <c:v>8.011000000000001</c:v>
                </c:pt>
                <c:pt idx="141">
                  <c:v>8.0850000000000026</c:v>
                </c:pt>
                <c:pt idx="142">
                  <c:v>8.1710000000000012</c:v>
                </c:pt>
                <c:pt idx="143">
                  <c:v>8.2319999999999993</c:v>
                </c:pt>
                <c:pt idx="144">
                  <c:v>8.2690000000000001</c:v>
                </c:pt>
                <c:pt idx="145">
                  <c:v>8.2319999999999993</c:v>
                </c:pt>
                <c:pt idx="146">
                  <c:v>8.1710000000000012</c:v>
                </c:pt>
                <c:pt idx="147">
                  <c:v>8.0850000000000026</c:v>
                </c:pt>
                <c:pt idx="148">
                  <c:v>8.0240000000000009</c:v>
                </c:pt>
                <c:pt idx="149">
                  <c:v>7.9870000000000001</c:v>
                </c:pt>
                <c:pt idx="150">
                  <c:v>7.9630000000000001</c:v>
                </c:pt>
                <c:pt idx="151">
                  <c:v>7.9749999999999996</c:v>
                </c:pt>
                <c:pt idx="152">
                  <c:v>7.9989999999999997</c:v>
                </c:pt>
                <c:pt idx="153">
                  <c:v>8.0240000000000009</c:v>
                </c:pt>
                <c:pt idx="154">
                  <c:v>8.0850000000000026</c:v>
                </c:pt>
                <c:pt idx="155">
                  <c:v>8.1340000000000003</c:v>
                </c:pt>
                <c:pt idx="156">
                  <c:v>8.1830000000000016</c:v>
                </c:pt>
                <c:pt idx="157">
                  <c:v>8.2319999999999993</c:v>
                </c:pt>
                <c:pt idx="158">
                  <c:v>8.1340000000000003</c:v>
                </c:pt>
                <c:pt idx="159">
                  <c:v>8.11</c:v>
                </c:pt>
                <c:pt idx="160">
                  <c:v>8.048</c:v>
                </c:pt>
                <c:pt idx="161">
                  <c:v>7.9989999999999997</c:v>
                </c:pt>
                <c:pt idx="162">
                  <c:v>7.9260000000000002</c:v>
                </c:pt>
                <c:pt idx="163">
                  <c:v>7.8769999999999998</c:v>
                </c:pt>
                <c:pt idx="164">
                  <c:v>7.84</c:v>
                </c:pt>
                <c:pt idx="165">
                  <c:v>7.8279999999999941</c:v>
                </c:pt>
                <c:pt idx="166">
                  <c:v>7.84</c:v>
                </c:pt>
                <c:pt idx="167">
                  <c:v>7.8769999999999998</c:v>
                </c:pt>
                <c:pt idx="168">
                  <c:v>7.9260000000000002</c:v>
                </c:pt>
                <c:pt idx="169">
                  <c:v>7.9870000000000001</c:v>
                </c:pt>
                <c:pt idx="170">
                  <c:v>8.06</c:v>
                </c:pt>
                <c:pt idx="171">
                  <c:v>8.0850000000000026</c:v>
                </c:pt>
                <c:pt idx="172">
                  <c:v>8.0850000000000026</c:v>
                </c:pt>
                <c:pt idx="173">
                  <c:v>8.048</c:v>
                </c:pt>
                <c:pt idx="174">
                  <c:v>7.9870000000000001</c:v>
                </c:pt>
                <c:pt idx="175">
                  <c:v>7.9139999999999997</c:v>
                </c:pt>
                <c:pt idx="176">
                  <c:v>7.84</c:v>
                </c:pt>
                <c:pt idx="177">
                  <c:v>7.7910000000000004</c:v>
                </c:pt>
                <c:pt idx="178">
                  <c:v>7.766</c:v>
                </c:pt>
                <c:pt idx="179">
                  <c:v>7.766</c:v>
                </c:pt>
                <c:pt idx="180">
                  <c:v>7.7789999999999999</c:v>
                </c:pt>
                <c:pt idx="181">
                  <c:v>7.8029999999999955</c:v>
                </c:pt>
                <c:pt idx="182">
                  <c:v>7.8519999999999985</c:v>
                </c:pt>
                <c:pt idx="183">
                  <c:v>7.8769999999999998</c:v>
                </c:pt>
                <c:pt idx="184">
                  <c:v>8.06</c:v>
                </c:pt>
                <c:pt idx="185">
                  <c:v>7.8279999999999941</c:v>
                </c:pt>
                <c:pt idx="186">
                  <c:v>7.8519999999999985</c:v>
                </c:pt>
                <c:pt idx="187">
                  <c:v>7.8029999999999955</c:v>
                </c:pt>
                <c:pt idx="188">
                  <c:v>8.0240000000000009</c:v>
                </c:pt>
                <c:pt idx="189">
                  <c:v>7.9989999999999997</c:v>
                </c:pt>
                <c:pt idx="190">
                  <c:v>7.95</c:v>
                </c:pt>
                <c:pt idx="191">
                  <c:v>7.9009999999999998</c:v>
                </c:pt>
                <c:pt idx="192">
                  <c:v>7.9260000000000002</c:v>
                </c:pt>
                <c:pt idx="193">
                  <c:v>7.9009999999999998</c:v>
                </c:pt>
                <c:pt idx="194">
                  <c:v>7.864999999999994</c:v>
                </c:pt>
                <c:pt idx="195">
                  <c:v>7.8519999999999985</c:v>
                </c:pt>
                <c:pt idx="196">
                  <c:v>7.8159999999999945</c:v>
                </c:pt>
                <c:pt idx="197">
                  <c:v>7.742</c:v>
                </c:pt>
                <c:pt idx="198">
                  <c:v>7.6559999999999944</c:v>
                </c:pt>
                <c:pt idx="199">
                  <c:v>7.6689999999999943</c:v>
                </c:pt>
                <c:pt idx="200">
                  <c:v>7.6319999999999997</c:v>
                </c:pt>
                <c:pt idx="201">
                  <c:v>7.742</c:v>
                </c:pt>
                <c:pt idx="202">
                  <c:v>7.73</c:v>
                </c:pt>
                <c:pt idx="203">
                  <c:v>7.766</c:v>
                </c:pt>
                <c:pt idx="204">
                  <c:v>7.7910000000000004</c:v>
                </c:pt>
                <c:pt idx="205">
                  <c:v>7.7539999999999996</c:v>
                </c:pt>
                <c:pt idx="206">
                  <c:v>7.6929999999999943</c:v>
                </c:pt>
                <c:pt idx="207">
                  <c:v>7.84</c:v>
                </c:pt>
                <c:pt idx="208">
                  <c:v>8.0360000000000014</c:v>
                </c:pt>
                <c:pt idx="209">
                  <c:v>7.8769999999999998</c:v>
                </c:pt>
                <c:pt idx="210">
                  <c:v>7.8279999999999941</c:v>
                </c:pt>
                <c:pt idx="211">
                  <c:v>7.7539999999999996</c:v>
                </c:pt>
                <c:pt idx="212">
                  <c:v>7.5709999999999997</c:v>
                </c:pt>
                <c:pt idx="213">
                  <c:v>7.5339999999999998</c:v>
                </c:pt>
                <c:pt idx="214">
                  <c:v>7.681</c:v>
                </c:pt>
                <c:pt idx="215">
                  <c:v>7.6069999999999975</c:v>
                </c:pt>
                <c:pt idx="216">
                  <c:v>7.5460000000000003</c:v>
                </c:pt>
                <c:pt idx="217">
                  <c:v>7.6199999999999966</c:v>
                </c:pt>
                <c:pt idx="218">
                  <c:v>7.5090000000000003</c:v>
                </c:pt>
                <c:pt idx="219">
                  <c:v>7.4239999999999995</c:v>
                </c:pt>
                <c:pt idx="220">
                  <c:v>7.3869999999999996</c:v>
                </c:pt>
                <c:pt idx="221">
                  <c:v>7.4109999999999996</c:v>
                </c:pt>
                <c:pt idx="222">
                  <c:v>7.3869999999999996</c:v>
                </c:pt>
                <c:pt idx="223">
                  <c:v>7.5460000000000003</c:v>
                </c:pt>
                <c:pt idx="224">
                  <c:v>7.4850000000000003</c:v>
                </c:pt>
                <c:pt idx="225">
                  <c:v>7.5090000000000003</c:v>
                </c:pt>
                <c:pt idx="226">
                  <c:v>7.8159999999999945</c:v>
                </c:pt>
                <c:pt idx="227">
                  <c:v>7.8279999999999941</c:v>
                </c:pt>
                <c:pt idx="228">
                  <c:v>7.8769999999999998</c:v>
                </c:pt>
                <c:pt idx="229">
                  <c:v>7.9139999999999997</c:v>
                </c:pt>
                <c:pt idx="230">
                  <c:v>7.9379999999999997</c:v>
                </c:pt>
                <c:pt idx="231">
                  <c:v>7.9630000000000001</c:v>
                </c:pt>
                <c:pt idx="232">
                  <c:v>7.9749999999999996</c:v>
                </c:pt>
                <c:pt idx="233">
                  <c:v>7.9749999999999996</c:v>
                </c:pt>
                <c:pt idx="234">
                  <c:v>0</c:v>
                </c:pt>
                <c:pt idx="235">
                  <c:v>4.4340000000000002</c:v>
                </c:pt>
                <c:pt idx="236">
                  <c:v>4.508</c:v>
                </c:pt>
                <c:pt idx="237">
                  <c:v>4.3119999999999985</c:v>
                </c:pt>
                <c:pt idx="238">
                  <c:v>4.2750000000000004</c:v>
                </c:pt>
                <c:pt idx="239">
                  <c:v>4.2750000000000004</c:v>
                </c:pt>
                <c:pt idx="240">
                  <c:v>4.2629999999999955</c:v>
                </c:pt>
                <c:pt idx="241">
                  <c:v>4.2510000000000003</c:v>
                </c:pt>
                <c:pt idx="242">
                  <c:v>4.226</c:v>
                </c:pt>
                <c:pt idx="243">
                  <c:v>4.202</c:v>
                </c:pt>
                <c:pt idx="244">
                  <c:v>4.1769999999999996</c:v>
                </c:pt>
                <c:pt idx="245">
                  <c:v>4.164999999999992</c:v>
                </c:pt>
                <c:pt idx="246">
                  <c:v>4.141</c:v>
                </c:pt>
                <c:pt idx="247">
                  <c:v>4.1279999999999921</c:v>
                </c:pt>
                <c:pt idx="248">
                  <c:v>4.1279999999999921</c:v>
                </c:pt>
                <c:pt idx="249">
                  <c:v>4.1159999999999943</c:v>
                </c:pt>
                <c:pt idx="250">
                  <c:v>4.1039999999999965</c:v>
                </c:pt>
                <c:pt idx="251">
                  <c:v>4.1159999999999943</c:v>
                </c:pt>
                <c:pt idx="252">
                  <c:v>4.1159999999999943</c:v>
                </c:pt>
                <c:pt idx="253">
                  <c:v>4.1279999999999921</c:v>
                </c:pt>
                <c:pt idx="254">
                  <c:v>4.1529999999999943</c:v>
                </c:pt>
                <c:pt idx="255">
                  <c:v>4.1769999999999996</c:v>
                </c:pt>
                <c:pt idx="256">
                  <c:v>4.202</c:v>
                </c:pt>
                <c:pt idx="257">
                  <c:v>4.226</c:v>
                </c:pt>
                <c:pt idx="258">
                  <c:v>4.2510000000000003</c:v>
                </c:pt>
                <c:pt idx="259">
                  <c:v>4.2629999999999955</c:v>
                </c:pt>
                <c:pt idx="260">
                  <c:v>4.2750000000000004</c:v>
                </c:pt>
                <c:pt idx="261">
                  <c:v>4.2750000000000004</c:v>
                </c:pt>
                <c:pt idx="262">
                  <c:v>4.2750000000000004</c:v>
                </c:pt>
                <c:pt idx="263">
                  <c:v>4.2629999999999955</c:v>
                </c:pt>
                <c:pt idx="264">
                  <c:v>4.2510000000000003</c:v>
                </c:pt>
                <c:pt idx="265">
                  <c:v>4.2389999999999999</c:v>
                </c:pt>
                <c:pt idx="266">
                  <c:v>4.226</c:v>
                </c:pt>
                <c:pt idx="267">
                  <c:v>4.226</c:v>
                </c:pt>
                <c:pt idx="268">
                  <c:v>4.226</c:v>
                </c:pt>
                <c:pt idx="269">
                  <c:v>4.2139999999999995</c:v>
                </c:pt>
                <c:pt idx="270">
                  <c:v>4.2139999999999995</c:v>
                </c:pt>
                <c:pt idx="271">
                  <c:v>4.2139999999999995</c:v>
                </c:pt>
                <c:pt idx="272">
                  <c:v>4.202</c:v>
                </c:pt>
                <c:pt idx="273">
                  <c:v>4.2139999999999995</c:v>
                </c:pt>
                <c:pt idx="274">
                  <c:v>4.4340000000000002</c:v>
                </c:pt>
                <c:pt idx="275">
                  <c:v>4.4340000000000002</c:v>
                </c:pt>
                <c:pt idx="276">
                  <c:v>4.4340000000000002</c:v>
                </c:pt>
                <c:pt idx="277">
                  <c:v>4.4340000000000002</c:v>
                </c:pt>
                <c:pt idx="278">
                  <c:v>4.4219999999999997</c:v>
                </c:pt>
                <c:pt idx="279">
                  <c:v>4.4219999999999997</c:v>
                </c:pt>
                <c:pt idx="280">
                  <c:v>4.41</c:v>
                </c:pt>
                <c:pt idx="281">
                  <c:v>4.3979999999999944</c:v>
                </c:pt>
                <c:pt idx="282">
                  <c:v>4.3860000000000001</c:v>
                </c:pt>
                <c:pt idx="283">
                  <c:v>4.3860000000000001</c:v>
                </c:pt>
                <c:pt idx="284">
                  <c:v>4.3730000000000002</c:v>
                </c:pt>
                <c:pt idx="285">
                  <c:v>4.3609999999999944</c:v>
                </c:pt>
                <c:pt idx="286">
                  <c:v>4.3490000000000002</c:v>
                </c:pt>
                <c:pt idx="287">
                  <c:v>4.3490000000000002</c:v>
                </c:pt>
                <c:pt idx="288">
                  <c:v>4.3490000000000002</c:v>
                </c:pt>
                <c:pt idx="289">
                  <c:v>4.3369999999999997</c:v>
                </c:pt>
                <c:pt idx="290">
                  <c:v>4.3369999999999997</c:v>
                </c:pt>
                <c:pt idx="291">
                  <c:v>4.3490000000000002</c:v>
                </c:pt>
                <c:pt idx="292">
                  <c:v>4.3490000000000002</c:v>
                </c:pt>
                <c:pt idx="293">
                  <c:v>4.3609999999999944</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-1.2E-2</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-1.2E-2</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-1.2E-2</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-1.2E-2</c:v>
                </c:pt>
                <c:pt idx="452">
                  <c:v>0</c:v>
                </c:pt>
                <c:pt idx="453">
                  <c:v>0</c:v>
                </c:pt>
                <c:pt idx="454">
                  <c:v>0</c:v>
                </c:pt>
                <c:pt idx="455">
                  <c:v>0</c:v>
                </c:pt>
                <c:pt idx="456">
                  <c:v>0</c:v>
                </c:pt>
                <c:pt idx="457">
                  <c:v>-1.2E-2</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-1.2E-2</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-1.2E-2</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-1.2E-2</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-1.2E-2</c:v>
                </c:pt>
                <c:pt idx="591">
                  <c:v>0</c:v>
                </c:pt>
                <c:pt idx="592">
                  <c:v>0</c:v>
                </c:pt>
                <c:pt idx="593">
                  <c:v>2.2909999999999999</c:v>
                </c:pt>
                <c:pt idx="594">
                  <c:v>4.1529999999999943</c:v>
                </c:pt>
                <c:pt idx="595">
                  <c:v>4.4470000000000001</c:v>
                </c:pt>
                <c:pt idx="596">
                  <c:v>4.4960000000000004</c:v>
                </c:pt>
                <c:pt idx="597">
                  <c:v>4.5199999999999996</c:v>
                </c:pt>
                <c:pt idx="598">
                  <c:v>4.484</c:v>
                </c:pt>
                <c:pt idx="599">
                  <c:v>4.4219999999999997</c:v>
                </c:pt>
                <c:pt idx="600">
                  <c:v>4.3730000000000002</c:v>
                </c:pt>
                <c:pt idx="601">
                  <c:v>4.3490000000000002</c:v>
                </c:pt>
                <c:pt idx="602">
                  <c:v>4.3609999999999944</c:v>
                </c:pt>
                <c:pt idx="603">
                  <c:v>4.41</c:v>
                </c:pt>
                <c:pt idx="604">
                  <c:v>4.4710000000000063</c:v>
                </c:pt>
                <c:pt idx="605">
                  <c:v>4.5199999999999996</c:v>
                </c:pt>
                <c:pt idx="606">
                  <c:v>4.5199999999999996</c:v>
                </c:pt>
                <c:pt idx="607">
                  <c:v>4.4960000000000004</c:v>
                </c:pt>
                <c:pt idx="608">
                  <c:v>4.4470000000000001</c:v>
                </c:pt>
                <c:pt idx="609">
                  <c:v>4.3979999999999944</c:v>
                </c:pt>
                <c:pt idx="610">
                  <c:v>4.3609999999999944</c:v>
                </c:pt>
                <c:pt idx="611">
                  <c:v>4.3609999999999944</c:v>
                </c:pt>
                <c:pt idx="612">
                  <c:v>4.3730000000000002</c:v>
                </c:pt>
                <c:pt idx="613">
                  <c:v>4.3979999999999944</c:v>
                </c:pt>
                <c:pt idx="614">
                  <c:v>4.4470000000000001</c:v>
                </c:pt>
                <c:pt idx="615">
                  <c:v>4.4960000000000004</c:v>
                </c:pt>
                <c:pt idx="616">
                  <c:v>4.532</c:v>
                </c:pt>
                <c:pt idx="617">
                  <c:v>4.532</c:v>
                </c:pt>
                <c:pt idx="618">
                  <c:v>4.508</c:v>
                </c:pt>
                <c:pt idx="619">
                  <c:v>4.4710000000000063</c:v>
                </c:pt>
                <c:pt idx="620">
                  <c:v>4.4470000000000001</c:v>
                </c:pt>
                <c:pt idx="621">
                  <c:v>4.3979999999999944</c:v>
                </c:pt>
                <c:pt idx="622">
                  <c:v>4.3860000000000001</c:v>
                </c:pt>
                <c:pt idx="623">
                  <c:v>4.3609999999999944</c:v>
                </c:pt>
                <c:pt idx="624">
                  <c:v>4.3730000000000002</c:v>
                </c:pt>
                <c:pt idx="625">
                  <c:v>4.3860000000000001</c:v>
                </c:pt>
                <c:pt idx="626">
                  <c:v>4.41</c:v>
                </c:pt>
                <c:pt idx="627">
                  <c:v>4.4470000000000001</c:v>
                </c:pt>
                <c:pt idx="628">
                  <c:v>4.4960000000000004</c:v>
                </c:pt>
                <c:pt idx="629">
                  <c:v>4.532</c:v>
                </c:pt>
                <c:pt idx="630">
                  <c:v>4.532</c:v>
                </c:pt>
                <c:pt idx="631">
                  <c:v>4.508</c:v>
                </c:pt>
                <c:pt idx="632">
                  <c:v>4.4589999999999996</c:v>
                </c:pt>
                <c:pt idx="633">
                  <c:v>4.3979999999999944</c:v>
                </c:pt>
                <c:pt idx="634">
                  <c:v>4.3609999999999944</c:v>
                </c:pt>
                <c:pt idx="635">
                  <c:v>4.3609999999999944</c:v>
                </c:pt>
                <c:pt idx="636">
                  <c:v>4.41</c:v>
                </c:pt>
                <c:pt idx="637">
                  <c:v>4.4710000000000063</c:v>
                </c:pt>
                <c:pt idx="638">
                  <c:v>4.532</c:v>
                </c:pt>
                <c:pt idx="639">
                  <c:v>4.532</c:v>
                </c:pt>
                <c:pt idx="640">
                  <c:v>4.4960000000000004</c:v>
                </c:pt>
                <c:pt idx="641">
                  <c:v>4.4470000000000001</c:v>
                </c:pt>
                <c:pt idx="642">
                  <c:v>4.3860000000000001</c:v>
                </c:pt>
                <c:pt idx="643">
                  <c:v>4.3609999999999944</c:v>
                </c:pt>
                <c:pt idx="644">
                  <c:v>4.3979999999999944</c:v>
                </c:pt>
                <c:pt idx="645">
                  <c:v>4.484</c:v>
                </c:pt>
                <c:pt idx="646">
                  <c:v>4.532</c:v>
                </c:pt>
                <c:pt idx="647">
                  <c:v>4.5449999999999955</c:v>
                </c:pt>
                <c:pt idx="648">
                  <c:v>4.484</c:v>
                </c:pt>
                <c:pt idx="649">
                  <c:v>4.4219999999999997</c:v>
                </c:pt>
                <c:pt idx="650">
                  <c:v>4.3730000000000002</c:v>
                </c:pt>
                <c:pt idx="651">
                  <c:v>4.3730000000000002</c:v>
                </c:pt>
                <c:pt idx="652">
                  <c:v>4.4340000000000002</c:v>
                </c:pt>
                <c:pt idx="653">
                  <c:v>0</c:v>
                </c:pt>
                <c:pt idx="654">
                  <c:v>8.4280000000000008</c:v>
                </c:pt>
                <c:pt idx="655">
                  <c:v>0</c:v>
                </c:pt>
                <c:pt idx="656">
                  <c:v>7.9989999999999997</c:v>
                </c:pt>
                <c:pt idx="657">
                  <c:v>7.8279999999999941</c:v>
                </c:pt>
                <c:pt idx="658">
                  <c:v>7.864999999999994</c:v>
                </c:pt>
                <c:pt idx="659">
                  <c:v>7.864999999999994</c:v>
                </c:pt>
                <c:pt idx="660">
                  <c:v>7.9379999999999997</c:v>
                </c:pt>
                <c:pt idx="661">
                  <c:v>7.9870000000000001</c:v>
                </c:pt>
                <c:pt idx="662">
                  <c:v>8.0240000000000009</c:v>
                </c:pt>
                <c:pt idx="663">
                  <c:v>7.8890000000000002</c:v>
                </c:pt>
                <c:pt idx="664">
                  <c:v>7.9260000000000002</c:v>
                </c:pt>
                <c:pt idx="665">
                  <c:v>7.8029999999999955</c:v>
                </c:pt>
                <c:pt idx="666">
                  <c:v>7.681</c:v>
                </c:pt>
                <c:pt idx="667">
                  <c:v>7.5339999999999998</c:v>
                </c:pt>
                <c:pt idx="668">
                  <c:v>7.6439999999999975</c:v>
                </c:pt>
                <c:pt idx="669">
                  <c:v>7.8029999999999955</c:v>
                </c:pt>
                <c:pt idx="670">
                  <c:v>7.742</c:v>
                </c:pt>
                <c:pt idx="671">
                  <c:v>7.6199999999999966</c:v>
                </c:pt>
                <c:pt idx="672">
                  <c:v>7.9870000000000001</c:v>
                </c:pt>
                <c:pt idx="673">
                  <c:v>7.7910000000000004</c:v>
                </c:pt>
                <c:pt idx="674">
                  <c:v>7.7789999999999999</c:v>
                </c:pt>
                <c:pt idx="675">
                  <c:v>7.8769999999999998</c:v>
                </c:pt>
                <c:pt idx="676">
                  <c:v>7.84</c:v>
                </c:pt>
                <c:pt idx="677">
                  <c:v>7.9139999999999997</c:v>
                </c:pt>
                <c:pt idx="678">
                  <c:v>8.0970000000000013</c:v>
                </c:pt>
                <c:pt idx="679">
                  <c:v>7.9630000000000001</c:v>
                </c:pt>
                <c:pt idx="680">
                  <c:v>7.84</c:v>
                </c:pt>
                <c:pt idx="681">
                  <c:v>7.9009999999999998</c:v>
                </c:pt>
                <c:pt idx="682">
                  <c:v>7.8279999999999941</c:v>
                </c:pt>
                <c:pt idx="683">
                  <c:v>7.766</c:v>
                </c:pt>
                <c:pt idx="684">
                  <c:v>7.9989999999999997</c:v>
                </c:pt>
                <c:pt idx="685">
                  <c:v>8.0850000000000026</c:v>
                </c:pt>
                <c:pt idx="686">
                  <c:v>8.0730000000000004</c:v>
                </c:pt>
                <c:pt idx="687">
                  <c:v>7.9139999999999997</c:v>
                </c:pt>
                <c:pt idx="688">
                  <c:v>7.8519999999999985</c:v>
                </c:pt>
                <c:pt idx="689">
                  <c:v>7.864999999999994</c:v>
                </c:pt>
                <c:pt idx="690">
                  <c:v>7.8029999999999955</c:v>
                </c:pt>
                <c:pt idx="691">
                  <c:v>7.7539999999999996</c:v>
                </c:pt>
                <c:pt idx="692">
                  <c:v>7.8279999999999941</c:v>
                </c:pt>
                <c:pt idx="693">
                  <c:v>7.9009999999999998</c:v>
                </c:pt>
                <c:pt idx="694">
                  <c:v>8.0850000000000026</c:v>
                </c:pt>
                <c:pt idx="695">
                  <c:v>8.1340000000000003</c:v>
                </c:pt>
                <c:pt idx="696">
                  <c:v>8.11</c:v>
                </c:pt>
                <c:pt idx="697">
                  <c:v>8.0970000000000013</c:v>
                </c:pt>
                <c:pt idx="698">
                  <c:v>8.1220000000000017</c:v>
                </c:pt>
                <c:pt idx="699">
                  <c:v>8.0730000000000004</c:v>
                </c:pt>
                <c:pt idx="700">
                  <c:v>7.9989999999999997</c:v>
                </c:pt>
                <c:pt idx="701">
                  <c:v>7.9260000000000002</c:v>
                </c:pt>
                <c:pt idx="702">
                  <c:v>7.8769999999999998</c:v>
                </c:pt>
                <c:pt idx="703">
                  <c:v>7.84</c:v>
                </c:pt>
                <c:pt idx="704">
                  <c:v>7.8029999999999955</c:v>
                </c:pt>
                <c:pt idx="705">
                  <c:v>7.7789999999999999</c:v>
                </c:pt>
                <c:pt idx="706">
                  <c:v>7.766</c:v>
                </c:pt>
                <c:pt idx="707">
                  <c:v>7.7789999999999999</c:v>
                </c:pt>
                <c:pt idx="708">
                  <c:v>7.8279999999999941</c:v>
                </c:pt>
                <c:pt idx="709">
                  <c:v>7.8769999999999998</c:v>
                </c:pt>
                <c:pt idx="710">
                  <c:v>7.9379999999999997</c:v>
                </c:pt>
                <c:pt idx="711">
                  <c:v>7.9749999999999996</c:v>
                </c:pt>
                <c:pt idx="712">
                  <c:v>7.9749999999999996</c:v>
                </c:pt>
                <c:pt idx="713">
                  <c:v>7.9260000000000002</c:v>
                </c:pt>
                <c:pt idx="714">
                  <c:v>7.8890000000000002</c:v>
                </c:pt>
                <c:pt idx="715">
                  <c:v>7.8159999999999945</c:v>
                </c:pt>
                <c:pt idx="716">
                  <c:v>7.7050000000000001</c:v>
                </c:pt>
                <c:pt idx="717">
                  <c:v>7.6319999999999997</c:v>
                </c:pt>
                <c:pt idx="718">
                  <c:v>7.6069999999999975</c:v>
                </c:pt>
                <c:pt idx="719">
                  <c:v>7.5949999999999944</c:v>
                </c:pt>
                <c:pt idx="720">
                  <c:v>7.8159999999999945</c:v>
                </c:pt>
                <c:pt idx="721">
                  <c:v>7.7050000000000001</c:v>
                </c:pt>
                <c:pt idx="722">
                  <c:v>7.5949999999999944</c:v>
                </c:pt>
                <c:pt idx="723">
                  <c:v>7.6069999999999975</c:v>
                </c:pt>
                <c:pt idx="724">
                  <c:v>7.6439999999999975</c:v>
                </c:pt>
                <c:pt idx="725">
                  <c:v>7.6929999999999943</c:v>
                </c:pt>
                <c:pt idx="726">
                  <c:v>7.7050000000000001</c:v>
                </c:pt>
                <c:pt idx="727">
                  <c:v>7.7050000000000001</c:v>
                </c:pt>
                <c:pt idx="728">
                  <c:v>7.8279999999999941</c:v>
                </c:pt>
                <c:pt idx="729">
                  <c:v>7.8159999999999945</c:v>
                </c:pt>
                <c:pt idx="730">
                  <c:v>7.7539999999999996</c:v>
                </c:pt>
                <c:pt idx="731">
                  <c:v>7.8769999999999998</c:v>
                </c:pt>
                <c:pt idx="732">
                  <c:v>7.7539999999999996</c:v>
                </c:pt>
                <c:pt idx="733">
                  <c:v>7.8890000000000002</c:v>
                </c:pt>
                <c:pt idx="734">
                  <c:v>7.8769999999999998</c:v>
                </c:pt>
                <c:pt idx="735">
                  <c:v>7.8029999999999955</c:v>
                </c:pt>
                <c:pt idx="736">
                  <c:v>7.8519999999999985</c:v>
                </c:pt>
                <c:pt idx="737">
                  <c:v>7.8029999999999955</c:v>
                </c:pt>
                <c:pt idx="738">
                  <c:v>7.73</c:v>
                </c:pt>
                <c:pt idx="739">
                  <c:v>7.5949999999999944</c:v>
                </c:pt>
                <c:pt idx="740">
                  <c:v>7.5579999999999945</c:v>
                </c:pt>
                <c:pt idx="741">
                  <c:v>7.5709999999999997</c:v>
                </c:pt>
                <c:pt idx="742">
                  <c:v>7.4969999999999999</c:v>
                </c:pt>
                <c:pt idx="743">
                  <c:v>7.4729999999999999</c:v>
                </c:pt>
                <c:pt idx="744">
                  <c:v>7.5460000000000003</c:v>
                </c:pt>
                <c:pt idx="745">
                  <c:v>7.46</c:v>
                </c:pt>
                <c:pt idx="746">
                  <c:v>7.5209999999999955</c:v>
                </c:pt>
                <c:pt idx="747">
                  <c:v>7.5339999999999998</c:v>
                </c:pt>
                <c:pt idx="748">
                  <c:v>7.5339999999999998</c:v>
                </c:pt>
                <c:pt idx="749">
                  <c:v>7.5830000000000002</c:v>
                </c:pt>
                <c:pt idx="750">
                  <c:v>7.6319999999999997</c:v>
                </c:pt>
                <c:pt idx="751">
                  <c:v>7.5949999999999944</c:v>
                </c:pt>
                <c:pt idx="752">
                  <c:v>7.6439999999999975</c:v>
                </c:pt>
                <c:pt idx="753">
                  <c:v>7.6319999999999997</c:v>
                </c:pt>
                <c:pt idx="754">
                  <c:v>7.6319999999999997</c:v>
                </c:pt>
                <c:pt idx="755">
                  <c:v>7.6439999999999975</c:v>
                </c:pt>
                <c:pt idx="756">
                  <c:v>7.8279999999999941</c:v>
                </c:pt>
                <c:pt idx="757">
                  <c:v>7.7539999999999996</c:v>
                </c:pt>
                <c:pt idx="758">
                  <c:v>7.718</c:v>
                </c:pt>
                <c:pt idx="759">
                  <c:v>7.8029999999999955</c:v>
                </c:pt>
                <c:pt idx="760">
                  <c:v>7.9989999999999997</c:v>
                </c:pt>
                <c:pt idx="761">
                  <c:v>7.95</c:v>
                </c:pt>
                <c:pt idx="762">
                  <c:v>7.8279999999999941</c:v>
                </c:pt>
                <c:pt idx="763">
                  <c:v>7.8519999999999985</c:v>
                </c:pt>
                <c:pt idx="764">
                  <c:v>7.7789999999999999</c:v>
                </c:pt>
                <c:pt idx="765">
                  <c:v>7.7539999999999996</c:v>
                </c:pt>
                <c:pt idx="766">
                  <c:v>7.7050000000000001</c:v>
                </c:pt>
                <c:pt idx="767">
                  <c:v>7.6689999999999943</c:v>
                </c:pt>
                <c:pt idx="768">
                  <c:v>7.6199999999999966</c:v>
                </c:pt>
                <c:pt idx="769">
                  <c:v>7.6319999999999997</c:v>
                </c:pt>
                <c:pt idx="770">
                  <c:v>7.5460000000000003</c:v>
                </c:pt>
                <c:pt idx="771">
                  <c:v>7.6689999999999943</c:v>
                </c:pt>
                <c:pt idx="772">
                  <c:v>7.5709999999999997</c:v>
                </c:pt>
                <c:pt idx="773">
                  <c:v>7.5090000000000003</c:v>
                </c:pt>
                <c:pt idx="774">
                  <c:v>7.3869999999999996</c:v>
                </c:pt>
                <c:pt idx="775">
                  <c:v>7.4239999999999995</c:v>
                </c:pt>
                <c:pt idx="776">
                  <c:v>7.6439999999999975</c:v>
                </c:pt>
                <c:pt idx="777">
                  <c:v>7.5709999999999997</c:v>
                </c:pt>
                <c:pt idx="778">
                  <c:v>7.6439999999999975</c:v>
                </c:pt>
                <c:pt idx="779">
                  <c:v>7.9139999999999997</c:v>
                </c:pt>
                <c:pt idx="780">
                  <c:v>8.0360000000000014</c:v>
                </c:pt>
                <c:pt idx="781">
                  <c:v>8.011000000000001</c:v>
                </c:pt>
                <c:pt idx="782">
                  <c:v>7.9379999999999997</c:v>
                </c:pt>
                <c:pt idx="783">
                  <c:v>8.011000000000001</c:v>
                </c:pt>
                <c:pt idx="784">
                  <c:v>7.9870000000000001</c:v>
                </c:pt>
                <c:pt idx="785">
                  <c:v>8.0240000000000009</c:v>
                </c:pt>
                <c:pt idx="786">
                  <c:v>7.9749999999999996</c:v>
                </c:pt>
                <c:pt idx="787">
                  <c:v>7.9749999999999996</c:v>
                </c:pt>
                <c:pt idx="788">
                  <c:v>7.9009999999999998</c:v>
                </c:pt>
                <c:pt idx="789">
                  <c:v>7.9870000000000001</c:v>
                </c:pt>
                <c:pt idx="790">
                  <c:v>7.9749999999999996</c:v>
                </c:pt>
                <c:pt idx="791">
                  <c:v>7.9009999999999998</c:v>
                </c:pt>
                <c:pt idx="792">
                  <c:v>7.9379999999999997</c:v>
                </c:pt>
                <c:pt idx="793">
                  <c:v>7.9139999999999997</c:v>
                </c:pt>
                <c:pt idx="794">
                  <c:v>7.7910000000000004</c:v>
                </c:pt>
                <c:pt idx="795">
                  <c:v>7.766</c:v>
                </c:pt>
                <c:pt idx="796">
                  <c:v>7.6319999999999997</c:v>
                </c:pt>
                <c:pt idx="797">
                  <c:v>7.718</c:v>
                </c:pt>
                <c:pt idx="798">
                  <c:v>7.73</c:v>
                </c:pt>
                <c:pt idx="799">
                  <c:v>7.73</c:v>
                </c:pt>
                <c:pt idx="800">
                  <c:v>7.6199999999999966</c:v>
                </c:pt>
                <c:pt idx="801">
                  <c:v>7.73</c:v>
                </c:pt>
                <c:pt idx="802">
                  <c:v>7.742</c:v>
                </c:pt>
                <c:pt idx="803">
                  <c:v>7.766</c:v>
                </c:pt>
                <c:pt idx="804">
                  <c:v>7.7539999999999996</c:v>
                </c:pt>
                <c:pt idx="805">
                  <c:v>7.6559999999999944</c:v>
                </c:pt>
                <c:pt idx="806">
                  <c:v>7.6439999999999975</c:v>
                </c:pt>
                <c:pt idx="807">
                  <c:v>7.7050000000000001</c:v>
                </c:pt>
                <c:pt idx="808">
                  <c:v>7.6319999999999997</c:v>
                </c:pt>
                <c:pt idx="809">
                  <c:v>7.7539999999999996</c:v>
                </c:pt>
                <c:pt idx="810">
                  <c:v>7.5949999999999944</c:v>
                </c:pt>
                <c:pt idx="811">
                  <c:v>7.8519999999999985</c:v>
                </c:pt>
                <c:pt idx="812">
                  <c:v>7.8890000000000002</c:v>
                </c:pt>
                <c:pt idx="813">
                  <c:v>7.9379999999999997</c:v>
                </c:pt>
                <c:pt idx="814">
                  <c:v>7.9379999999999997</c:v>
                </c:pt>
                <c:pt idx="815">
                  <c:v>7.9630000000000001</c:v>
                </c:pt>
                <c:pt idx="816">
                  <c:v>7.9630000000000001</c:v>
                </c:pt>
                <c:pt idx="817">
                  <c:v>7.9989999999999997</c:v>
                </c:pt>
                <c:pt idx="818">
                  <c:v>7.9749999999999996</c:v>
                </c:pt>
                <c:pt idx="819">
                  <c:v>8.0240000000000009</c:v>
                </c:pt>
                <c:pt idx="820">
                  <c:v>8.0240000000000009</c:v>
                </c:pt>
                <c:pt idx="821">
                  <c:v>7.9870000000000001</c:v>
                </c:pt>
                <c:pt idx="822">
                  <c:v>7.9009999999999998</c:v>
                </c:pt>
                <c:pt idx="823">
                  <c:v>7.9009999999999998</c:v>
                </c:pt>
                <c:pt idx="824">
                  <c:v>7.8769999999999998</c:v>
                </c:pt>
                <c:pt idx="825">
                  <c:v>7.9260000000000002</c:v>
                </c:pt>
                <c:pt idx="826">
                  <c:v>7.8769999999999998</c:v>
                </c:pt>
                <c:pt idx="827">
                  <c:v>8.3420000000000005</c:v>
                </c:pt>
                <c:pt idx="828">
                  <c:v>8.33</c:v>
                </c:pt>
                <c:pt idx="829">
                  <c:v>8.1340000000000003</c:v>
                </c:pt>
                <c:pt idx="830">
                  <c:v>8.3540000000000028</c:v>
                </c:pt>
                <c:pt idx="831">
                  <c:v>8.3180000000000014</c:v>
                </c:pt>
                <c:pt idx="832">
                  <c:v>8.2810000000000006</c:v>
                </c:pt>
                <c:pt idx="833">
                  <c:v>0</c:v>
                </c:pt>
                <c:pt idx="834">
                  <c:v>4.6669999999999945</c:v>
                </c:pt>
                <c:pt idx="835">
                  <c:v>4.6059999999999945</c:v>
                </c:pt>
                <c:pt idx="836">
                  <c:v>4.6059999999999945</c:v>
                </c:pt>
                <c:pt idx="837">
                  <c:v>4.6059999999999945</c:v>
                </c:pt>
                <c:pt idx="838">
                  <c:v>4.5939999999999985</c:v>
                </c:pt>
                <c:pt idx="839">
                  <c:v>4.5569999999999995</c:v>
                </c:pt>
                <c:pt idx="840">
                  <c:v>4.484</c:v>
                </c:pt>
                <c:pt idx="841">
                  <c:v>4.4960000000000004</c:v>
                </c:pt>
                <c:pt idx="842">
                  <c:v>4.4219999999999997</c:v>
                </c:pt>
                <c:pt idx="843">
                  <c:v>4.4340000000000002</c:v>
                </c:pt>
                <c:pt idx="844">
                  <c:v>4.4219999999999997</c:v>
                </c:pt>
                <c:pt idx="845">
                  <c:v>4.41</c:v>
                </c:pt>
                <c:pt idx="846">
                  <c:v>4.41</c:v>
                </c:pt>
                <c:pt idx="847">
                  <c:v>4.4470000000000001</c:v>
                </c:pt>
                <c:pt idx="848">
                  <c:v>4.4470000000000001</c:v>
                </c:pt>
                <c:pt idx="849">
                  <c:v>4.4340000000000002</c:v>
                </c:pt>
                <c:pt idx="850">
                  <c:v>4.4340000000000002</c:v>
                </c:pt>
                <c:pt idx="851">
                  <c:v>4.4219999999999997</c:v>
                </c:pt>
                <c:pt idx="852">
                  <c:v>4.4219999999999997</c:v>
                </c:pt>
                <c:pt idx="853">
                  <c:v>4.4219999999999997</c:v>
                </c:pt>
                <c:pt idx="854">
                  <c:v>4.4219999999999997</c:v>
                </c:pt>
                <c:pt idx="855">
                  <c:v>4.4219999999999997</c:v>
                </c:pt>
                <c:pt idx="856">
                  <c:v>4.4219999999999997</c:v>
                </c:pt>
                <c:pt idx="857">
                  <c:v>4.4340000000000002</c:v>
                </c:pt>
                <c:pt idx="858">
                  <c:v>4.4219999999999997</c:v>
                </c:pt>
                <c:pt idx="859">
                  <c:v>4.4340000000000002</c:v>
                </c:pt>
                <c:pt idx="860">
                  <c:v>4.4340000000000002</c:v>
                </c:pt>
                <c:pt idx="861">
                  <c:v>4.4340000000000002</c:v>
                </c:pt>
                <c:pt idx="862">
                  <c:v>4.4340000000000002</c:v>
                </c:pt>
                <c:pt idx="863">
                  <c:v>4.4340000000000002</c:v>
                </c:pt>
                <c:pt idx="864">
                  <c:v>4.4219999999999997</c:v>
                </c:pt>
                <c:pt idx="865">
                  <c:v>4.4219999999999997</c:v>
                </c:pt>
                <c:pt idx="866">
                  <c:v>4.3979999999999944</c:v>
                </c:pt>
                <c:pt idx="867">
                  <c:v>4.3860000000000001</c:v>
                </c:pt>
                <c:pt idx="868">
                  <c:v>4.3860000000000001</c:v>
                </c:pt>
                <c:pt idx="869">
                  <c:v>4.3609999999999944</c:v>
                </c:pt>
                <c:pt idx="870">
                  <c:v>4.3369999999999997</c:v>
                </c:pt>
                <c:pt idx="871">
                  <c:v>4.3369999999999997</c:v>
                </c:pt>
                <c:pt idx="872">
                  <c:v>4.3369999999999997</c:v>
                </c:pt>
                <c:pt idx="873">
                  <c:v>4.3239999999999945</c:v>
                </c:pt>
                <c:pt idx="874">
                  <c:v>4.3239999999999945</c:v>
                </c:pt>
                <c:pt idx="875">
                  <c:v>4.3490000000000002</c:v>
                </c:pt>
                <c:pt idx="876">
                  <c:v>4.3239999999999945</c:v>
                </c:pt>
                <c:pt idx="877">
                  <c:v>4.3239999999999945</c:v>
                </c:pt>
                <c:pt idx="878">
                  <c:v>4.3119999999999985</c:v>
                </c:pt>
                <c:pt idx="879">
                  <c:v>4.3</c:v>
                </c:pt>
                <c:pt idx="880">
                  <c:v>4.2880000000000003</c:v>
                </c:pt>
                <c:pt idx="881">
                  <c:v>4.2750000000000004</c:v>
                </c:pt>
                <c:pt idx="882">
                  <c:v>4.2629999999999955</c:v>
                </c:pt>
                <c:pt idx="883">
                  <c:v>4.2629999999999955</c:v>
                </c:pt>
                <c:pt idx="884">
                  <c:v>4.2510000000000003</c:v>
                </c:pt>
                <c:pt idx="885">
                  <c:v>4.2510000000000003</c:v>
                </c:pt>
                <c:pt idx="886">
                  <c:v>4.2510000000000003</c:v>
                </c:pt>
                <c:pt idx="887">
                  <c:v>4.2510000000000003</c:v>
                </c:pt>
                <c:pt idx="888">
                  <c:v>4.2629999999999955</c:v>
                </c:pt>
                <c:pt idx="889">
                  <c:v>4.2629999999999955</c:v>
                </c:pt>
                <c:pt idx="890">
                  <c:v>4.2880000000000003</c:v>
                </c:pt>
                <c:pt idx="891">
                  <c:v>4.3</c:v>
                </c:pt>
                <c:pt idx="892">
                  <c:v>4.3</c:v>
                </c:pt>
                <c:pt idx="893">
                  <c:v>0</c:v>
                </c:pt>
                <c:pt idx="894">
                  <c:v>-1.2E-2</c:v>
                </c:pt>
                <c:pt idx="895">
                  <c:v>0</c:v>
                </c:pt>
                <c:pt idx="896">
                  <c:v>0</c:v>
                </c:pt>
                <c:pt idx="897">
                  <c:v>-1.2E-2</c:v>
                </c:pt>
                <c:pt idx="898">
                  <c:v>-1.2E-2</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-1.2E-2</c:v>
                </c:pt>
                <c:pt idx="930">
                  <c:v>0</c:v>
                </c:pt>
                <c:pt idx="931">
                  <c:v>0</c:v>
                </c:pt>
                <c:pt idx="932">
                  <c:v>0</c:v>
                </c:pt>
                <c:pt idx="933">
                  <c:v>-1.2E-2</c:v>
                </c:pt>
                <c:pt idx="934">
                  <c:v>0</c:v>
                </c:pt>
                <c:pt idx="935">
                  <c:v>0</c:v>
                </c:pt>
                <c:pt idx="936">
                  <c:v>0</c:v>
                </c:pt>
                <c:pt idx="937">
                  <c:v>0</c:v>
                </c:pt>
                <c:pt idx="938">
                  <c:v>0</c:v>
                </c:pt>
                <c:pt idx="939">
                  <c:v>0</c:v>
                </c:pt>
                <c:pt idx="940">
                  <c:v>0</c:v>
                </c:pt>
                <c:pt idx="941">
                  <c:v>-1.2E-2</c:v>
                </c:pt>
                <c:pt idx="942">
                  <c:v>0</c:v>
                </c:pt>
                <c:pt idx="943">
                  <c:v>-1.2E-2</c:v>
                </c:pt>
                <c:pt idx="944">
                  <c:v>0</c:v>
                </c:pt>
                <c:pt idx="945">
                  <c:v>0</c:v>
                </c:pt>
                <c:pt idx="946">
                  <c:v>0</c:v>
                </c:pt>
                <c:pt idx="947">
                  <c:v>0</c:v>
                </c:pt>
                <c:pt idx="948">
                  <c:v>0</c:v>
                </c:pt>
                <c:pt idx="949">
                  <c:v>0</c:v>
                </c:pt>
                <c:pt idx="950">
                  <c:v>0</c:v>
                </c:pt>
                <c:pt idx="951">
                  <c:v>-1.2E-2</c:v>
                </c:pt>
                <c:pt idx="952">
                  <c:v>0</c:v>
                </c:pt>
                <c:pt idx="953">
                  <c:v>0</c:v>
                </c:pt>
                <c:pt idx="954">
                  <c:v>0</c:v>
                </c:pt>
                <c:pt idx="955">
                  <c:v>0</c:v>
                </c:pt>
                <c:pt idx="956">
                  <c:v>0</c:v>
                </c:pt>
                <c:pt idx="957">
                  <c:v>0</c:v>
                </c:pt>
                <c:pt idx="958">
                  <c:v>0</c:v>
                </c:pt>
                <c:pt idx="959">
                  <c:v>0</c:v>
                </c:pt>
                <c:pt idx="960">
                  <c:v>0</c:v>
                </c:pt>
                <c:pt idx="961">
                  <c:v>-1.2E-2</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-1.2E-2</c:v>
                </c:pt>
                <c:pt idx="984">
                  <c:v>0</c:v>
                </c:pt>
                <c:pt idx="985">
                  <c:v>0</c:v>
                </c:pt>
                <c:pt idx="986">
                  <c:v>0</c:v>
                </c:pt>
                <c:pt idx="987">
                  <c:v>0</c:v>
                </c:pt>
                <c:pt idx="988">
                  <c:v>0</c:v>
                </c:pt>
                <c:pt idx="989">
                  <c:v>0</c:v>
                </c:pt>
                <c:pt idx="990">
                  <c:v>0</c:v>
                </c:pt>
                <c:pt idx="991">
                  <c:v>0</c:v>
                </c:pt>
                <c:pt idx="992">
                  <c:v>0</c:v>
                </c:pt>
                <c:pt idx="993">
                  <c:v>0</c:v>
                </c:pt>
                <c:pt idx="994">
                  <c:v>0</c:v>
                </c:pt>
                <c:pt idx="995">
                  <c:v>-1.2E-2</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-1.2E-2</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-1.2E-2</c:v>
                </c:pt>
                <c:pt idx="1038">
                  <c:v>0</c:v>
                </c:pt>
                <c:pt idx="1039">
                  <c:v>0</c:v>
                </c:pt>
                <c:pt idx="1040">
                  <c:v>0</c:v>
                </c:pt>
                <c:pt idx="1041">
                  <c:v>0</c:v>
                </c:pt>
                <c:pt idx="1042">
                  <c:v>0</c:v>
                </c:pt>
                <c:pt idx="1043">
                  <c:v>0</c:v>
                </c:pt>
                <c:pt idx="1044">
                  <c:v>0</c:v>
                </c:pt>
                <c:pt idx="1045">
                  <c:v>0</c:v>
                </c:pt>
                <c:pt idx="1046">
                  <c:v>-1.2E-2</c:v>
                </c:pt>
                <c:pt idx="1047">
                  <c:v>0</c:v>
                </c:pt>
                <c:pt idx="1048">
                  <c:v>0</c:v>
                </c:pt>
                <c:pt idx="1049">
                  <c:v>0</c:v>
                </c:pt>
                <c:pt idx="1050">
                  <c:v>-1.2E-2</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-1.2E-2</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-1.2E-2</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-1.2E-2</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-1.2E-2</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-1.2E-2</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-1.2E-2</c:v>
                </c:pt>
                <c:pt idx="1170">
                  <c:v>0</c:v>
                </c:pt>
                <c:pt idx="1171">
                  <c:v>0</c:v>
                </c:pt>
                <c:pt idx="1172">
                  <c:v>0</c:v>
                </c:pt>
                <c:pt idx="1173">
                  <c:v>0</c:v>
                </c:pt>
                <c:pt idx="1174">
                  <c:v>0</c:v>
                </c:pt>
                <c:pt idx="1175">
                  <c:v>0</c:v>
                </c:pt>
              </c:numCache>
            </c:numRef>
          </c:yVal>
          <c:smooth val="0"/>
        </c:ser>
        <c:ser>
          <c:idx val="1"/>
          <c:order val="1"/>
          <c:tx>
            <c:strRef>
              <c:f>[gilad.31.5.2013.xlsx]גיליון1!$V$1</c:f>
              <c:strCache>
                <c:ptCount val="1"/>
              </c:strCache>
            </c:strRef>
          </c:tx>
          <c:spPr>
            <a:ln w="28575">
              <a:noFill/>
            </a:ln>
          </c:spPr>
          <c:marker>
            <c:symbol val="circle"/>
            <c:size val="2"/>
          </c:marker>
          <c:xVal>
            <c:strRef>
              <c:f>[gilad.31.5.2013.xlsx]גיליון1!$T$2:$T$5001</c:f>
              <c:strCache>
                <c:ptCount val="1176"/>
                <c:pt idx="0">
                  <c:v>זמן</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pt idx="35">
                  <c:v>47</c:v>
                </c:pt>
                <c:pt idx="36">
                  <c:v>48</c:v>
                </c:pt>
                <c:pt idx="37">
                  <c:v>49</c:v>
                </c:pt>
                <c:pt idx="38">
                  <c:v>50</c:v>
                </c:pt>
                <c:pt idx="39">
                  <c:v>51</c:v>
                </c:pt>
                <c:pt idx="40">
                  <c:v>52</c:v>
                </c:pt>
                <c:pt idx="41">
                  <c:v>53</c:v>
                </c:pt>
                <c:pt idx="42">
                  <c:v>54</c:v>
                </c:pt>
                <c:pt idx="43">
                  <c:v>55</c:v>
                </c:pt>
                <c:pt idx="44">
                  <c:v>56</c:v>
                </c:pt>
                <c:pt idx="45">
                  <c:v>57</c:v>
                </c:pt>
                <c:pt idx="46">
                  <c:v>58</c:v>
                </c:pt>
                <c:pt idx="47">
                  <c:v>59</c:v>
                </c:pt>
                <c:pt idx="48">
                  <c:v>60</c:v>
                </c:pt>
                <c:pt idx="49">
                  <c:v>61</c:v>
                </c:pt>
                <c:pt idx="50">
                  <c:v>62</c:v>
                </c:pt>
                <c:pt idx="51">
                  <c:v>63</c:v>
                </c:pt>
                <c:pt idx="52">
                  <c:v>64</c:v>
                </c:pt>
                <c:pt idx="53">
                  <c:v>65</c:v>
                </c:pt>
                <c:pt idx="54">
                  <c:v>66</c:v>
                </c:pt>
                <c:pt idx="55">
                  <c:v>67</c:v>
                </c:pt>
                <c:pt idx="56">
                  <c:v>68</c:v>
                </c:pt>
                <c:pt idx="57">
                  <c:v>69</c:v>
                </c:pt>
                <c:pt idx="58">
                  <c:v>70</c:v>
                </c:pt>
                <c:pt idx="59">
                  <c:v>71</c:v>
                </c:pt>
                <c:pt idx="60">
                  <c:v>72</c:v>
                </c:pt>
                <c:pt idx="61">
                  <c:v>73</c:v>
                </c:pt>
                <c:pt idx="62">
                  <c:v>74</c:v>
                </c:pt>
                <c:pt idx="63">
                  <c:v>75</c:v>
                </c:pt>
                <c:pt idx="64">
                  <c:v>76</c:v>
                </c:pt>
                <c:pt idx="65">
                  <c:v>77</c:v>
                </c:pt>
                <c:pt idx="66">
                  <c:v>78</c:v>
                </c:pt>
                <c:pt idx="67">
                  <c:v>79</c:v>
                </c:pt>
                <c:pt idx="68">
                  <c:v>80</c:v>
                </c:pt>
                <c:pt idx="69">
                  <c:v>81</c:v>
                </c:pt>
                <c:pt idx="70">
                  <c:v>82</c:v>
                </c:pt>
                <c:pt idx="71">
                  <c:v>83</c:v>
                </c:pt>
                <c:pt idx="72">
                  <c:v>84</c:v>
                </c:pt>
                <c:pt idx="73">
                  <c:v>85</c:v>
                </c:pt>
                <c:pt idx="74">
                  <c:v>86</c:v>
                </c:pt>
                <c:pt idx="75">
                  <c:v>87</c:v>
                </c:pt>
                <c:pt idx="76">
                  <c:v>88</c:v>
                </c:pt>
                <c:pt idx="77">
                  <c:v>89</c:v>
                </c:pt>
                <c:pt idx="78">
                  <c:v>90</c:v>
                </c:pt>
                <c:pt idx="79">
                  <c:v>91</c:v>
                </c:pt>
                <c:pt idx="80">
                  <c:v>92</c:v>
                </c:pt>
                <c:pt idx="81">
                  <c:v>93</c:v>
                </c:pt>
                <c:pt idx="82">
                  <c:v>94</c:v>
                </c:pt>
                <c:pt idx="83">
                  <c:v>95</c:v>
                </c:pt>
                <c:pt idx="84">
                  <c:v>96</c:v>
                </c:pt>
                <c:pt idx="85">
                  <c:v>97</c:v>
                </c:pt>
                <c:pt idx="86">
                  <c:v>98</c:v>
                </c:pt>
                <c:pt idx="87">
                  <c:v>99</c:v>
                </c:pt>
                <c:pt idx="88">
                  <c:v>100</c:v>
                </c:pt>
                <c:pt idx="89">
                  <c:v>101</c:v>
                </c:pt>
                <c:pt idx="90">
                  <c:v>102</c:v>
                </c:pt>
                <c:pt idx="91">
                  <c:v>103</c:v>
                </c:pt>
                <c:pt idx="92">
                  <c:v>104</c:v>
                </c:pt>
                <c:pt idx="93">
                  <c:v>105</c:v>
                </c:pt>
                <c:pt idx="94">
                  <c:v>106</c:v>
                </c:pt>
                <c:pt idx="95">
                  <c:v>107</c:v>
                </c:pt>
                <c:pt idx="96">
                  <c:v>108</c:v>
                </c:pt>
                <c:pt idx="97">
                  <c:v>109</c:v>
                </c:pt>
                <c:pt idx="98">
                  <c:v>110</c:v>
                </c:pt>
                <c:pt idx="99">
                  <c:v>111</c:v>
                </c:pt>
                <c:pt idx="100">
                  <c:v>112</c:v>
                </c:pt>
                <c:pt idx="101">
                  <c:v>113</c:v>
                </c:pt>
                <c:pt idx="102">
                  <c:v>114</c:v>
                </c:pt>
                <c:pt idx="103">
                  <c:v>115</c:v>
                </c:pt>
                <c:pt idx="104">
                  <c:v>116</c:v>
                </c:pt>
                <c:pt idx="105">
                  <c:v>117</c:v>
                </c:pt>
                <c:pt idx="106">
                  <c:v>118</c:v>
                </c:pt>
                <c:pt idx="107">
                  <c:v>119</c:v>
                </c:pt>
                <c:pt idx="108">
                  <c:v>120</c:v>
                </c:pt>
                <c:pt idx="109">
                  <c:v>121</c:v>
                </c:pt>
                <c:pt idx="110">
                  <c:v>122</c:v>
                </c:pt>
                <c:pt idx="111">
                  <c:v>123</c:v>
                </c:pt>
                <c:pt idx="112">
                  <c:v>124</c:v>
                </c:pt>
                <c:pt idx="113">
                  <c:v>125</c:v>
                </c:pt>
                <c:pt idx="114">
                  <c:v>126</c:v>
                </c:pt>
                <c:pt idx="115">
                  <c:v>127</c:v>
                </c:pt>
                <c:pt idx="116">
                  <c:v>128</c:v>
                </c:pt>
                <c:pt idx="117">
                  <c:v>129</c:v>
                </c:pt>
                <c:pt idx="118">
                  <c:v>130</c:v>
                </c:pt>
                <c:pt idx="119">
                  <c:v>131</c:v>
                </c:pt>
                <c:pt idx="120">
                  <c:v>132</c:v>
                </c:pt>
                <c:pt idx="121">
                  <c:v>133</c:v>
                </c:pt>
                <c:pt idx="122">
                  <c:v>134</c:v>
                </c:pt>
                <c:pt idx="123">
                  <c:v>135</c:v>
                </c:pt>
                <c:pt idx="124">
                  <c:v>136</c:v>
                </c:pt>
                <c:pt idx="125">
                  <c:v>137</c:v>
                </c:pt>
                <c:pt idx="126">
                  <c:v>138</c:v>
                </c:pt>
                <c:pt idx="127">
                  <c:v>139</c:v>
                </c:pt>
                <c:pt idx="128">
                  <c:v>140</c:v>
                </c:pt>
                <c:pt idx="129">
                  <c:v>141</c:v>
                </c:pt>
                <c:pt idx="130">
                  <c:v>142</c:v>
                </c:pt>
                <c:pt idx="131">
                  <c:v>143</c:v>
                </c:pt>
                <c:pt idx="132">
                  <c:v>144</c:v>
                </c:pt>
                <c:pt idx="133">
                  <c:v>145</c:v>
                </c:pt>
                <c:pt idx="134">
                  <c:v>146</c:v>
                </c:pt>
                <c:pt idx="135">
                  <c:v>147</c:v>
                </c:pt>
                <c:pt idx="136">
                  <c:v>148</c:v>
                </c:pt>
                <c:pt idx="137">
                  <c:v>149</c:v>
                </c:pt>
                <c:pt idx="138">
                  <c:v>150</c:v>
                </c:pt>
                <c:pt idx="139">
                  <c:v>151</c:v>
                </c:pt>
                <c:pt idx="140">
                  <c:v>152</c:v>
                </c:pt>
                <c:pt idx="141">
                  <c:v>153</c:v>
                </c:pt>
                <c:pt idx="142">
                  <c:v>154</c:v>
                </c:pt>
                <c:pt idx="143">
                  <c:v>155</c:v>
                </c:pt>
                <c:pt idx="144">
                  <c:v>156</c:v>
                </c:pt>
                <c:pt idx="145">
                  <c:v>157</c:v>
                </c:pt>
                <c:pt idx="146">
                  <c:v>158</c:v>
                </c:pt>
                <c:pt idx="147">
                  <c:v>159</c:v>
                </c:pt>
                <c:pt idx="148">
                  <c:v>160</c:v>
                </c:pt>
                <c:pt idx="149">
                  <c:v>161</c:v>
                </c:pt>
                <c:pt idx="150">
                  <c:v>162</c:v>
                </c:pt>
                <c:pt idx="151">
                  <c:v>163</c:v>
                </c:pt>
                <c:pt idx="152">
                  <c:v>164</c:v>
                </c:pt>
                <c:pt idx="153">
                  <c:v>165</c:v>
                </c:pt>
                <c:pt idx="154">
                  <c:v>166</c:v>
                </c:pt>
                <c:pt idx="155">
                  <c:v>167</c:v>
                </c:pt>
                <c:pt idx="156">
                  <c:v>168</c:v>
                </c:pt>
                <c:pt idx="157">
                  <c:v>169</c:v>
                </c:pt>
                <c:pt idx="158">
                  <c:v>170</c:v>
                </c:pt>
                <c:pt idx="159">
                  <c:v>171</c:v>
                </c:pt>
                <c:pt idx="160">
                  <c:v>172</c:v>
                </c:pt>
                <c:pt idx="161">
                  <c:v>173</c:v>
                </c:pt>
                <c:pt idx="162">
                  <c:v>174</c:v>
                </c:pt>
                <c:pt idx="163">
                  <c:v>175</c:v>
                </c:pt>
                <c:pt idx="164">
                  <c:v>176</c:v>
                </c:pt>
                <c:pt idx="165">
                  <c:v>177</c:v>
                </c:pt>
                <c:pt idx="166">
                  <c:v>178</c:v>
                </c:pt>
                <c:pt idx="167">
                  <c:v>179</c:v>
                </c:pt>
                <c:pt idx="168">
                  <c:v>180</c:v>
                </c:pt>
                <c:pt idx="169">
                  <c:v>181</c:v>
                </c:pt>
                <c:pt idx="170">
                  <c:v>182</c:v>
                </c:pt>
                <c:pt idx="171">
                  <c:v>183</c:v>
                </c:pt>
                <c:pt idx="172">
                  <c:v>184</c:v>
                </c:pt>
                <c:pt idx="173">
                  <c:v>185</c:v>
                </c:pt>
                <c:pt idx="174">
                  <c:v>186</c:v>
                </c:pt>
                <c:pt idx="175">
                  <c:v>187</c:v>
                </c:pt>
                <c:pt idx="176">
                  <c:v>188</c:v>
                </c:pt>
                <c:pt idx="177">
                  <c:v>189</c:v>
                </c:pt>
                <c:pt idx="178">
                  <c:v>190</c:v>
                </c:pt>
                <c:pt idx="179">
                  <c:v>191</c:v>
                </c:pt>
                <c:pt idx="180">
                  <c:v>192</c:v>
                </c:pt>
                <c:pt idx="181">
                  <c:v>193</c:v>
                </c:pt>
                <c:pt idx="182">
                  <c:v>194</c:v>
                </c:pt>
                <c:pt idx="183">
                  <c:v>195</c:v>
                </c:pt>
                <c:pt idx="184">
                  <c:v>196</c:v>
                </c:pt>
                <c:pt idx="185">
                  <c:v>197</c:v>
                </c:pt>
                <c:pt idx="186">
                  <c:v>198</c:v>
                </c:pt>
                <c:pt idx="187">
                  <c:v>199</c:v>
                </c:pt>
                <c:pt idx="188">
                  <c:v>200</c:v>
                </c:pt>
                <c:pt idx="189">
                  <c:v>201</c:v>
                </c:pt>
                <c:pt idx="190">
                  <c:v>202</c:v>
                </c:pt>
                <c:pt idx="191">
                  <c:v>203</c:v>
                </c:pt>
                <c:pt idx="192">
                  <c:v>204</c:v>
                </c:pt>
                <c:pt idx="193">
                  <c:v>205</c:v>
                </c:pt>
                <c:pt idx="194">
                  <c:v>206</c:v>
                </c:pt>
                <c:pt idx="195">
                  <c:v>207</c:v>
                </c:pt>
                <c:pt idx="196">
                  <c:v>208</c:v>
                </c:pt>
                <c:pt idx="197">
                  <c:v>209</c:v>
                </c:pt>
                <c:pt idx="198">
                  <c:v>210</c:v>
                </c:pt>
                <c:pt idx="199">
                  <c:v>211</c:v>
                </c:pt>
                <c:pt idx="200">
                  <c:v>212</c:v>
                </c:pt>
                <c:pt idx="201">
                  <c:v>213</c:v>
                </c:pt>
                <c:pt idx="202">
                  <c:v>214</c:v>
                </c:pt>
                <c:pt idx="203">
                  <c:v>215</c:v>
                </c:pt>
                <c:pt idx="204">
                  <c:v>216</c:v>
                </c:pt>
                <c:pt idx="205">
                  <c:v>217</c:v>
                </c:pt>
                <c:pt idx="206">
                  <c:v>218</c:v>
                </c:pt>
                <c:pt idx="207">
                  <c:v>219</c:v>
                </c:pt>
                <c:pt idx="208">
                  <c:v>220</c:v>
                </c:pt>
                <c:pt idx="209">
                  <c:v>221</c:v>
                </c:pt>
                <c:pt idx="210">
                  <c:v>222</c:v>
                </c:pt>
                <c:pt idx="211">
                  <c:v>223</c:v>
                </c:pt>
                <c:pt idx="212">
                  <c:v>224</c:v>
                </c:pt>
                <c:pt idx="213">
                  <c:v>225</c:v>
                </c:pt>
                <c:pt idx="214">
                  <c:v>226</c:v>
                </c:pt>
                <c:pt idx="215">
                  <c:v>227</c:v>
                </c:pt>
                <c:pt idx="216">
                  <c:v>228</c:v>
                </c:pt>
                <c:pt idx="217">
                  <c:v>229</c:v>
                </c:pt>
                <c:pt idx="218">
                  <c:v>230</c:v>
                </c:pt>
                <c:pt idx="219">
                  <c:v>231</c:v>
                </c:pt>
                <c:pt idx="220">
                  <c:v>232</c:v>
                </c:pt>
                <c:pt idx="221">
                  <c:v>233</c:v>
                </c:pt>
                <c:pt idx="222">
                  <c:v>234</c:v>
                </c:pt>
                <c:pt idx="223">
                  <c:v>235</c:v>
                </c:pt>
                <c:pt idx="224">
                  <c:v>236</c:v>
                </c:pt>
                <c:pt idx="225">
                  <c:v>237</c:v>
                </c:pt>
                <c:pt idx="226">
                  <c:v>238</c:v>
                </c:pt>
                <c:pt idx="227">
                  <c:v>239</c:v>
                </c:pt>
                <c:pt idx="228">
                  <c:v>240</c:v>
                </c:pt>
                <c:pt idx="229">
                  <c:v>241</c:v>
                </c:pt>
                <c:pt idx="230">
                  <c:v>242</c:v>
                </c:pt>
                <c:pt idx="231">
                  <c:v>243</c:v>
                </c:pt>
                <c:pt idx="232">
                  <c:v>244</c:v>
                </c:pt>
                <c:pt idx="233">
                  <c:v>245</c:v>
                </c:pt>
                <c:pt idx="234">
                  <c:v>246</c:v>
                </c:pt>
                <c:pt idx="235">
                  <c:v>247</c:v>
                </c:pt>
                <c:pt idx="236">
                  <c:v>248</c:v>
                </c:pt>
                <c:pt idx="237">
                  <c:v>249</c:v>
                </c:pt>
                <c:pt idx="238">
                  <c:v>250</c:v>
                </c:pt>
                <c:pt idx="239">
                  <c:v>251</c:v>
                </c:pt>
                <c:pt idx="240">
                  <c:v>252</c:v>
                </c:pt>
                <c:pt idx="241">
                  <c:v>253</c:v>
                </c:pt>
                <c:pt idx="242">
                  <c:v>254</c:v>
                </c:pt>
                <c:pt idx="243">
                  <c:v>255</c:v>
                </c:pt>
                <c:pt idx="244">
                  <c:v>256</c:v>
                </c:pt>
                <c:pt idx="245">
                  <c:v>257</c:v>
                </c:pt>
                <c:pt idx="246">
                  <c:v>258</c:v>
                </c:pt>
                <c:pt idx="247">
                  <c:v>259</c:v>
                </c:pt>
                <c:pt idx="248">
                  <c:v>260</c:v>
                </c:pt>
                <c:pt idx="249">
                  <c:v>261</c:v>
                </c:pt>
                <c:pt idx="250">
                  <c:v>262</c:v>
                </c:pt>
                <c:pt idx="251">
                  <c:v>263</c:v>
                </c:pt>
                <c:pt idx="252">
                  <c:v>264</c:v>
                </c:pt>
                <c:pt idx="253">
                  <c:v>265</c:v>
                </c:pt>
                <c:pt idx="254">
                  <c:v>266</c:v>
                </c:pt>
                <c:pt idx="255">
                  <c:v>267</c:v>
                </c:pt>
                <c:pt idx="256">
                  <c:v>268</c:v>
                </c:pt>
                <c:pt idx="257">
                  <c:v>269</c:v>
                </c:pt>
                <c:pt idx="258">
                  <c:v>270</c:v>
                </c:pt>
                <c:pt idx="259">
                  <c:v>271</c:v>
                </c:pt>
                <c:pt idx="260">
                  <c:v>272</c:v>
                </c:pt>
                <c:pt idx="261">
                  <c:v>273</c:v>
                </c:pt>
                <c:pt idx="262">
                  <c:v>274</c:v>
                </c:pt>
                <c:pt idx="263">
                  <c:v>275</c:v>
                </c:pt>
                <c:pt idx="264">
                  <c:v>276</c:v>
                </c:pt>
                <c:pt idx="265">
                  <c:v>277</c:v>
                </c:pt>
                <c:pt idx="266">
                  <c:v>278</c:v>
                </c:pt>
                <c:pt idx="267">
                  <c:v>279</c:v>
                </c:pt>
                <c:pt idx="268">
                  <c:v>280</c:v>
                </c:pt>
                <c:pt idx="269">
                  <c:v>281</c:v>
                </c:pt>
                <c:pt idx="270">
                  <c:v>282</c:v>
                </c:pt>
                <c:pt idx="271">
                  <c:v>283</c:v>
                </c:pt>
                <c:pt idx="272">
                  <c:v>284</c:v>
                </c:pt>
                <c:pt idx="273">
                  <c:v>285</c:v>
                </c:pt>
                <c:pt idx="274">
                  <c:v>286</c:v>
                </c:pt>
                <c:pt idx="275">
                  <c:v>287</c:v>
                </c:pt>
                <c:pt idx="276">
                  <c:v>288</c:v>
                </c:pt>
                <c:pt idx="277">
                  <c:v>289</c:v>
                </c:pt>
                <c:pt idx="278">
                  <c:v>290</c:v>
                </c:pt>
                <c:pt idx="279">
                  <c:v>291</c:v>
                </c:pt>
                <c:pt idx="280">
                  <c:v>292</c:v>
                </c:pt>
                <c:pt idx="281">
                  <c:v>293</c:v>
                </c:pt>
                <c:pt idx="282">
                  <c:v>294</c:v>
                </c:pt>
                <c:pt idx="283">
                  <c:v>295</c:v>
                </c:pt>
                <c:pt idx="284">
                  <c:v>296</c:v>
                </c:pt>
                <c:pt idx="285">
                  <c:v>297</c:v>
                </c:pt>
                <c:pt idx="286">
                  <c:v>298</c:v>
                </c:pt>
                <c:pt idx="287">
                  <c:v>299</c:v>
                </c:pt>
                <c:pt idx="288">
                  <c:v>300</c:v>
                </c:pt>
                <c:pt idx="289">
                  <c:v>301</c:v>
                </c:pt>
                <c:pt idx="290">
                  <c:v>302</c:v>
                </c:pt>
                <c:pt idx="291">
                  <c:v>303</c:v>
                </c:pt>
                <c:pt idx="292">
                  <c:v>304</c:v>
                </c:pt>
                <c:pt idx="293">
                  <c:v>305</c:v>
                </c:pt>
                <c:pt idx="294">
                  <c:v>306</c:v>
                </c:pt>
                <c:pt idx="295">
                  <c:v>307</c:v>
                </c:pt>
                <c:pt idx="296">
                  <c:v>308</c:v>
                </c:pt>
                <c:pt idx="297">
                  <c:v>309</c:v>
                </c:pt>
                <c:pt idx="298">
                  <c:v>310</c:v>
                </c:pt>
                <c:pt idx="299">
                  <c:v>311</c:v>
                </c:pt>
                <c:pt idx="300">
                  <c:v>312</c:v>
                </c:pt>
                <c:pt idx="301">
                  <c:v>313</c:v>
                </c:pt>
                <c:pt idx="302">
                  <c:v>314</c:v>
                </c:pt>
                <c:pt idx="303">
                  <c:v>315</c:v>
                </c:pt>
                <c:pt idx="304">
                  <c:v>316</c:v>
                </c:pt>
                <c:pt idx="305">
                  <c:v>317</c:v>
                </c:pt>
                <c:pt idx="306">
                  <c:v>318</c:v>
                </c:pt>
                <c:pt idx="307">
                  <c:v>319</c:v>
                </c:pt>
                <c:pt idx="308">
                  <c:v>320</c:v>
                </c:pt>
                <c:pt idx="309">
                  <c:v>321</c:v>
                </c:pt>
                <c:pt idx="310">
                  <c:v>322</c:v>
                </c:pt>
                <c:pt idx="311">
                  <c:v>323</c:v>
                </c:pt>
                <c:pt idx="312">
                  <c:v>324</c:v>
                </c:pt>
                <c:pt idx="313">
                  <c:v>325</c:v>
                </c:pt>
                <c:pt idx="314">
                  <c:v>326</c:v>
                </c:pt>
                <c:pt idx="315">
                  <c:v>327</c:v>
                </c:pt>
                <c:pt idx="316">
                  <c:v>328</c:v>
                </c:pt>
                <c:pt idx="317">
                  <c:v>329</c:v>
                </c:pt>
                <c:pt idx="318">
                  <c:v>330</c:v>
                </c:pt>
                <c:pt idx="319">
                  <c:v>331</c:v>
                </c:pt>
                <c:pt idx="320">
                  <c:v>332</c:v>
                </c:pt>
                <c:pt idx="321">
                  <c:v>333</c:v>
                </c:pt>
                <c:pt idx="322">
                  <c:v>334</c:v>
                </c:pt>
                <c:pt idx="323">
                  <c:v>335</c:v>
                </c:pt>
                <c:pt idx="324">
                  <c:v>336</c:v>
                </c:pt>
                <c:pt idx="325">
                  <c:v>337</c:v>
                </c:pt>
                <c:pt idx="326">
                  <c:v>338</c:v>
                </c:pt>
                <c:pt idx="327">
                  <c:v>339</c:v>
                </c:pt>
                <c:pt idx="328">
                  <c:v>340</c:v>
                </c:pt>
                <c:pt idx="329">
                  <c:v>341</c:v>
                </c:pt>
                <c:pt idx="330">
                  <c:v>342</c:v>
                </c:pt>
                <c:pt idx="331">
                  <c:v>343</c:v>
                </c:pt>
                <c:pt idx="332">
                  <c:v>344</c:v>
                </c:pt>
                <c:pt idx="333">
                  <c:v>345</c:v>
                </c:pt>
                <c:pt idx="334">
                  <c:v>346</c:v>
                </c:pt>
                <c:pt idx="335">
                  <c:v>347</c:v>
                </c:pt>
                <c:pt idx="336">
                  <c:v>348</c:v>
                </c:pt>
                <c:pt idx="337">
                  <c:v>349</c:v>
                </c:pt>
                <c:pt idx="338">
                  <c:v>350</c:v>
                </c:pt>
                <c:pt idx="339">
                  <c:v>351</c:v>
                </c:pt>
                <c:pt idx="340">
                  <c:v>352</c:v>
                </c:pt>
                <c:pt idx="341">
                  <c:v>353</c:v>
                </c:pt>
                <c:pt idx="342">
                  <c:v>354</c:v>
                </c:pt>
                <c:pt idx="343">
                  <c:v>355</c:v>
                </c:pt>
                <c:pt idx="344">
                  <c:v>356</c:v>
                </c:pt>
                <c:pt idx="345">
                  <c:v>357</c:v>
                </c:pt>
                <c:pt idx="346">
                  <c:v>358</c:v>
                </c:pt>
                <c:pt idx="347">
                  <c:v>359</c:v>
                </c:pt>
                <c:pt idx="348">
                  <c:v>360</c:v>
                </c:pt>
                <c:pt idx="349">
                  <c:v>361</c:v>
                </c:pt>
                <c:pt idx="350">
                  <c:v>362</c:v>
                </c:pt>
                <c:pt idx="351">
                  <c:v>363</c:v>
                </c:pt>
                <c:pt idx="352">
                  <c:v>364</c:v>
                </c:pt>
                <c:pt idx="353">
                  <c:v>365</c:v>
                </c:pt>
                <c:pt idx="354">
                  <c:v>366</c:v>
                </c:pt>
                <c:pt idx="355">
                  <c:v>367</c:v>
                </c:pt>
                <c:pt idx="356">
                  <c:v>368</c:v>
                </c:pt>
                <c:pt idx="357">
                  <c:v>369</c:v>
                </c:pt>
                <c:pt idx="358">
                  <c:v>370</c:v>
                </c:pt>
                <c:pt idx="359">
                  <c:v>371</c:v>
                </c:pt>
                <c:pt idx="360">
                  <c:v>372</c:v>
                </c:pt>
                <c:pt idx="361">
                  <c:v>373</c:v>
                </c:pt>
                <c:pt idx="362">
                  <c:v>374</c:v>
                </c:pt>
                <c:pt idx="363">
                  <c:v>375</c:v>
                </c:pt>
                <c:pt idx="364">
                  <c:v>376</c:v>
                </c:pt>
                <c:pt idx="365">
                  <c:v>377</c:v>
                </c:pt>
                <c:pt idx="366">
                  <c:v>378</c:v>
                </c:pt>
                <c:pt idx="367">
                  <c:v>379</c:v>
                </c:pt>
                <c:pt idx="368">
                  <c:v>380</c:v>
                </c:pt>
                <c:pt idx="369">
                  <c:v>381</c:v>
                </c:pt>
                <c:pt idx="370">
                  <c:v>382</c:v>
                </c:pt>
                <c:pt idx="371">
                  <c:v>383</c:v>
                </c:pt>
                <c:pt idx="372">
                  <c:v>384</c:v>
                </c:pt>
                <c:pt idx="373">
                  <c:v>385</c:v>
                </c:pt>
                <c:pt idx="374">
                  <c:v>386</c:v>
                </c:pt>
                <c:pt idx="375">
                  <c:v>387</c:v>
                </c:pt>
                <c:pt idx="376">
                  <c:v>388</c:v>
                </c:pt>
                <c:pt idx="377">
                  <c:v>389</c:v>
                </c:pt>
                <c:pt idx="378">
                  <c:v>390</c:v>
                </c:pt>
                <c:pt idx="379">
                  <c:v>391</c:v>
                </c:pt>
                <c:pt idx="380">
                  <c:v>392</c:v>
                </c:pt>
                <c:pt idx="381">
                  <c:v>393</c:v>
                </c:pt>
                <c:pt idx="382">
                  <c:v>394</c:v>
                </c:pt>
                <c:pt idx="383">
                  <c:v>395</c:v>
                </c:pt>
                <c:pt idx="384">
                  <c:v>396</c:v>
                </c:pt>
                <c:pt idx="385">
                  <c:v>397</c:v>
                </c:pt>
                <c:pt idx="386">
                  <c:v>398</c:v>
                </c:pt>
                <c:pt idx="387">
                  <c:v>399</c:v>
                </c:pt>
                <c:pt idx="388">
                  <c:v>400</c:v>
                </c:pt>
                <c:pt idx="389">
                  <c:v>401</c:v>
                </c:pt>
                <c:pt idx="390">
                  <c:v>402</c:v>
                </c:pt>
                <c:pt idx="391">
                  <c:v>403</c:v>
                </c:pt>
                <c:pt idx="392">
                  <c:v>404</c:v>
                </c:pt>
                <c:pt idx="393">
                  <c:v>405</c:v>
                </c:pt>
                <c:pt idx="394">
                  <c:v>406</c:v>
                </c:pt>
                <c:pt idx="395">
                  <c:v>407</c:v>
                </c:pt>
                <c:pt idx="396">
                  <c:v>408</c:v>
                </c:pt>
                <c:pt idx="397">
                  <c:v>409</c:v>
                </c:pt>
                <c:pt idx="398">
                  <c:v>410</c:v>
                </c:pt>
                <c:pt idx="399">
                  <c:v>411</c:v>
                </c:pt>
                <c:pt idx="400">
                  <c:v>412</c:v>
                </c:pt>
                <c:pt idx="401">
                  <c:v>413</c:v>
                </c:pt>
                <c:pt idx="402">
                  <c:v>414</c:v>
                </c:pt>
                <c:pt idx="403">
                  <c:v>415</c:v>
                </c:pt>
                <c:pt idx="404">
                  <c:v>416</c:v>
                </c:pt>
                <c:pt idx="405">
                  <c:v>417</c:v>
                </c:pt>
                <c:pt idx="406">
                  <c:v>418</c:v>
                </c:pt>
                <c:pt idx="407">
                  <c:v>419</c:v>
                </c:pt>
                <c:pt idx="408">
                  <c:v>420</c:v>
                </c:pt>
                <c:pt idx="409">
                  <c:v>421</c:v>
                </c:pt>
                <c:pt idx="410">
                  <c:v>422</c:v>
                </c:pt>
                <c:pt idx="411">
                  <c:v>423</c:v>
                </c:pt>
                <c:pt idx="412">
                  <c:v>424</c:v>
                </c:pt>
                <c:pt idx="413">
                  <c:v>425</c:v>
                </c:pt>
                <c:pt idx="414">
                  <c:v>426</c:v>
                </c:pt>
                <c:pt idx="415">
                  <c:v>427</c:v>
                </c:pt>
                <c:pt idx="416">
                  <c:v>428</c:v>
                </c:pt>
                <c:pt idx="417">
                  <c:v>429</c:v>
                </c:pt>
                <c:pt idx="418">
                  <c:v>430</c:v>
                </c:pt>
                <c:pt idx="419">
                  <c:v>431</c:v>
                </c:pt>
                <c:pt idx="420">
                  <c:v>432</c:v>
                </c:pt>
                <c:pt idx="421">
                  <c:v>433</c:v>
                </c:pt>
                <c:pt idx="422">
                  <c:v>434</c:v>
                </c:pt>
                <c:pt idx="423">
                  <c:v>435</c:v>
                </c:pt>
                <c:pt idx="424">
                  <c:v>436</c:v>
                </c:pt>
                <c:pt idx="425">
                  <c:v>437</c:v>
                </c:pt>
                <c:pt idx="426">
                  <c:v>438</c:v>
                </c:pt>
                <c:pt idx="427">
                  <c:v>439</c:v>
                </c:pt>
                <c:pt idx="428">
                  <c:v>440</c:v>
                </c:pt>
                <c:pt idx="429">
                  <c:v>441</c:v>
                </c:pt>
                <c:pt idx="430">
                  <c:v>442</c:v>
                </c:pt>
                <c:pt idx="431">
                  <c:v>443</c:v>
                </c:pt>
                <c:pt idx="432">
                  <c:v>444</c:v>
                </c:pt>
                <c:pt idx="433">
                  <c:v>445</c:v>
                </c:pt>
                <c:pt idx="434">
                  <c:v>446</c:v>
                </c:pt>
                <c:pt idx="435">
                  <c:v>447</c:v>
                </c:pt>
                <c:pt idx="436">
                  <c:v>448</c:v>
                </c:pt>
                <c:pt idx="437">
                  <c:v>449</c:v>
                </c:pt>
                <c:pt idx="438">
                  <c:v>450</c:v>
                </c:pt>
                <c:pt idx="439">
                  <c:v>451</c:v>
                </c:pt>
                <c:pt idx="440">
                  <c:v>452</c:v>
                </c:pt>
                <c:pt idx="441">
                  <c:v>453</c:v>
                </c:pt>
                <c:pt idx="442">
                  <c:v>454</c:v>
                </c:pt>
                <c:pt idx="443">
                  <c:v>455</c:v>
                </c:pt>
                <c:pt idx="444">
                  <c:v>456</c:v>
                </c:pt>
                <c:pt idx="445">
                  <c:v>457</c:v>
                </c:pt>
                <c:pt idx="446">
                  <c:v>458</c:v>
                </c:pt>
                <c:pt idx="447">
                  <c:v>459</c:v>
                </c:pt>
                <c:pt idx="448">
                  <c:v>460</c:v>
                </c:pt>
                <c:pt idx="449">
                  <c:v>461</c:v>
                </c:pt>
                <c:pt idx="450">
                  <c:v>462</c:v>
                </c:pt>
                <c:pt idx="451">
                  <c:v>463</c:v>
                </c:pt>
                <c:pt idx="452">
                  <c:v>464</c:v>
                </c:pt>
                <c:pt idx="453">
                  <c:v>465</c:v>
                </c:pt>
                <c:pt idx="454">
                  <c:v>466</c:v>
                </c:pt>
                <c:pt idx="455">
                  <c:v>467</c:v>
                </c:pt>
                <c:pt idx="456">
                  <c:v>468</c:v>
                </c:pt>
                <c:pt idx="457">
                  <c:v>469</c:v>
                </c:pt>
                <c:pt idx="458">
                  <c:v>470</c:v>
                </c:pt>
                <c:pt idx="459">
                  <c:v>471</c:v>
                </c:pt>
                <c:pt idx="460">
                  <c:v>472</c:v>
                </c:pt>
                <c:pt idx="461">
                  <c:v>473</c:v>
                </c:pt>
                <c:pt idx="462">
                  <c:v>474</c:v>
                </c:pt>
                <c:pt idx="463">
                  <c:v>475</c:v>
                </c:pt>
                <c:pt idx="464">
                  <c:v>476</c:v>
                </c:pt>
                <c:pt idx="465">
                  <c:v>477</c:v>
                </c:pt>
                <c:pt idx="466">
                  <c:v>478</c:v>
                </c:pt>
                <c:pt idx="467">
                  <c:v>479</c:v>
                </c:pt>
                <c:pt idx="468">
                  <c:v>480</c:v>
                </c:pt>
                <c:pt idx="469">
                  <c:v>481</c:v>
                </c:pt>
                <c:pt idx="470">
                  <c:v>482</c:v>
                </c:pt>
                <c:pt idx="471">
                  <c:v>483</c:v>
                </c:pt>
                <c:pt idx="472">
                  <c:v>484</c:v>
                </c:pt>
                <c:pt idx="473">
                  <c:v>485</c:v>
                </c:pt>
                <c:pt idx="474">
                  <c:v>486</c:v>
                </c:pt>
                <c:pt idx="475">
                  <c:v>487</c:v>
                </c:pt>
                <c:pt idx="476">
                  <c:v>488</c:v>
                </c:pt>
                <c:pt idx="477">
                  <c:v>489</c:v>
                </c:pt>
                <c:pt idx="478">
                  <c:v>490</c:v>
                </c:pt>
                <c:pt idx="479">
                  <c:v>491</c:v>
                </c:pt>
                <c:pt idx="480">
                  <c:v>492</c:v>
                </c:pt>
                <c:pt idx="481">
                  <c:v>493</c:v>
                </c:pt>
                <c:pt idx="482">
                  <c:v>494</c:v>
                </c:pt>
                <c:pt idx="483">
                  <c:v>495</c:v>
                </c:pt>
                <c:pt idx="484">
                  <c:v>496</c:v>
                </c:pt>
                <c:pt idx="485">
                  <c:v>497</c:v>
                </c:pt>
                <c:pt idx="486">
                  <c:v>498</c:v>
                </c:pt>
                <c:pt idx="487">
                  <c:v>499</c:v>
                </c:pt>
                <c:pt idx="488">
                  <c:v>500</c:v>
                </c:pt>
                <c:pt idx="489">
                  <c:v>501</c:v>
                </c:pt>
                <c:pt idx="490">
                  <c:v>502</c:v>
                </c:pt>
                <c:pt idx="491">
                  <c:v>503</c:v>
                </c:pt>
                <c:pt idx="492">
                  <c:v>504</c:v>
                </c:pt>
                <c:pt idx="493">
                  <c:v>505</c:v>
                </c:pt>
                <c:pt idx="494">
                  <c:v>506</c:v>
                </c:pt>
                <c:pt idx="495">
                  <c:v>507</c:v>
                </c:pt>
                <c:pt idx="496">
                  <c:v>508</c:v>
                </c:pt>
                <c:pt idx="497">
                  <c:v>509</c:v>
                </c:pt>
                <c:pt idx="498">
                  <c:v>510</c:v>
                </c:pt>
                <c:pt idx="499">
                  <c:v>511</c:v>
                </c:pt>
                <c:pt idx="500">
                  <c:v>512</c:v>
                </c:pt>
                <c:pt idx="501">
                  <c:v>513</c:v>
                </c:pt>
                <c:pt idx="502">
                  <c:v>514</c:v>
                </c:pt>
                <c:pt idx="503">
                  <c:v>515</c:v>
                </c:pt>
                <c:pt idx="504">
                  <c:v>516</c:v>
                </c:pt>
                <c:pt idx="505">
                  <c:v>517</c:v>
                </c:pt>
                <c:pt idx="506">
                  <c:v>518</c:v>
                </c:pt>
                <c:pt idx="507">
                  <c:v>519</c:v>
                </c:pt>
                <c:pt idx="508">
                  <c:v>520</c:v>
                </c:pt>
                <c:pt idx="509">
                  <c:v>521</c:v>
                </c:pt>
                <c:pt idx="510">
                  <c:v>522</c:v>
                </c:pt>
                <c:pt idx="511">
                  <c:v>523</c:v>
                </c:pt>
                <c:pt idx="512">
                  <c:v>524</c:v>
                </c:pt>
                <c:pt idx="513">
                  <c:v>525</c:v>
                </c:pt>
                <c:pt idx="514">
                  <c:v>526</c:v>
                </c:pt>
                <c:pt idx="515">
                  <c:v>527</c:v>
                </c:pt>
                <c:pt idx="516">
                  <c:v>528</c:v>
                </c:pt>
                <c:pt idx="517">
                  <c:v>529</c:v>
                </c:pt>
                <c:pt idx="518">
                  <c:v>530</c:v>
                </c:pt>
                <c:pt idx="519">
                  <c:v>531</c:v>
                </c:pt>
                <c:pt idx="520">
                  <c:v>532</c:v>
                </c:pt>
                <c:pt idx="521">
                  <c:v>533</c:v>
                </c:pt>
                <c:pt idx="522">
                  <c:v>534</c:v>
                </c:pt>
                <c:pt idx="523">
                  <c:v>535</c:v>
                </c:pt>
                <c:pt idx="524">
                  <c:v>536</c:v>
                </c:pt>
                <c:pt idx="525">
                  <c:v>537</c:v>
                </c:pt>
                <c:pt idx="526">
                  <c:v>538</c:v>
                </c:pt>
                <c:pt idx="527">
                  <c:v>539</c:v>
                </c:pt>
                <c:pt idx="528">
                  <c:v>540</c:v>
                </c:pt>
                <c:pt idx="529">
                  <c:v>541</c:v>
                </c:pt>
                <c:pt idx="530">
                  <c:v>542</c:v>
                </c:pt>
                <c:pt idx="531">
                  <c:v>543</c:v>
                </c:pt>
                <c:pt idx="532">
                  <c:v>544</c:v>
                </c:pt>
                <c:pt idx="533">
                  <c:v>545</c:v>
                </c:pt>
                <c:pt idx="534">
                  <c:v>546</c:v>
                </c:pt>
                <c:pt idx="535">
                  <c:v>547</c:v>
                </c:pt>
                <c:pt idx="536">
                  <c:v>548</c:v>
                </c:pt>
                <c:pt idx="537">
                  <c:v>549</c:v>
                </c:pt>
                <c:pt idx="538">
                  <c:v>550</c:v>
                </c:pt>
                <c:pt idx="539">
                  <c:v>551</c:v>
                </c:pt>
                <c:pt idx="540">
                  <c:v>552</c:v>
                </c:pt>
                <c:pt idx="541">
                  <c:v>553</c:v>
                </c:pt>
                <c:pt idx="542">
                  <c:v>554</c:v>
                </c:pt>
                <c:pt idx="543">
                  <c:v>555</c:v>
                </c:pt>
                <c:pt idx="544">
                  <c:v>556</c:v>
                </c:pt>
                <c:pt idx="545">
                  <c:v>557</c:v>
                </c:pt>
                <c:pt idx="546">
                  <c:v>558</c:v>
                </c:pt>
                <c:pt idx="547">
                  <c:v>559</c:v>
                </c:pt>
                <c:pt idx="548">
                  <c:v>560</c:v>
                </c:pt>
                <c:pt idx="549">
                  <c:v>561</c:v>
                </c:pt>
                <c:pt idx="550">
                  <c:v>562</c:v>
                </c:pt>
                <c:pt idx="551">
                  <c:v>563</c:v>
                </c:pt>
                <c:pt idx="552">
                  <c:v>564</c:v>
                </c:pt>
                <c:pt idx="553">
                  <c:v>565</c:v>
                </c:pt>
                <c:pt idx="554">
                  <c:v>566</c:v>
                </c:pt>
                <c:pt idx="555">
                  <c:v>567</c:v>
                </c:pt>
                <c:pt idx="556">
                  <c:v>568</c:v>
                </c:pt>
                <c:pt idx="557">
                  <c:v>569</c:v>
                </c:pt>
                <c:pt idx="558">
                  <c:v>570</c:v>
                </c:pt>
                <c:pt idx="559">
                  <c:v>571</c:v>
                </c:pt>
                <c:pt idx="560">
                  <c:v>572</c:v>
                </c:pt>
                <c:pt idx="561">
                  <c:v>573</c:v>
                </c:pt>
                <c:pt idx="562">
                  <c:v>574</c:v>
                </c:pt>
                <c:pt idx="563">
                  <c:v>575</c:v>
                </c:pt>
                <c:pt idx="564">
                  <c:v>576</c:v>
                </c:pt>
                <c:pt idx="565">
                  <c:v>577</c:v>
                </c:pt>
                <c:pt idx="566">
                  <c:v>578</c:v>
                </c:pt>
                <c:pt idx="567">
                  <c:v>579</c:v>
                </c:pt>
                <c:pt idx="568">
                  <c:v>580</c:v>
                </c:pt>
                <c:pt idx="569">
                  <c:v>581</c:v>
                </c:pt>
                <c:pt idx="570">
                  <c:v>582</c:v>
                </c:pt>
                <c:pt idx="571">
                  <c:v>583</c:v>
                </c:pt>
                <c:pt idx="572">
                  <c:v>584</c:v>
                </c:pt>
                <c:pt idx="573">
                  <c:v>585</c:v>
                </c:pt>
                <c:pt idx="574">
                  <c:v>586</c:v>
                </c:pt>
                <c:pt idx="575">
                  <c:v>587</c:v>
                </c:pt>
                <c:pt idx="576">
                  <c:v>588</c:v>
                </c:pt>
                <c:pt idx="577">
                  <c:v>589</c:v>
                </c:pt>
                <c:pt idx="578">
                  <c:v>590</c:v>
                </c:pt>
                <c:pt idx="579">
                  <c:v>591</c:v>
                </c:pt>
                <c:pt idx="580">
                  <c:v>592</c:v>
                </c:pt>
                <c:pt idx="581">
                  <c:v>593</c:v>
                </c:pt>
                <c:pt idx="582">
                  <c:v>594</c:v>
                </c:pt>
                <c:pt idx="583">
                  <c:v>595</c:v>
                </c:pt>
                <c:pt idx="584">
                  <c:v>596</c:v>
                </c:pt>
                <c:pt idx="585">
                  <c:v>597</c:v>
                </c:pt>
                <c:pt idx="586">
                  <c:v>598</c:v>
                </c:pt>
                <c:pt idx="587">
                  <c:v>599</c:v>
                </c:pt>
                <c:pt idx="588">
                  <c:v>600</c:v>
                </c:pt>
                <c:pt idx="589">
                  <c:v>601</c:v>
                </c:pt>
                <c:pt idx="590">
                  <c:v>602</c:v>
                </c:pt>
                <c:pt idx="591">
                  <c:v>603</c:v>
                </c:pt>
                <c:pt idx="592">
                  <c:v>604</c:v>
                </c:pt>
                <c:pt idx="593">
                  <c:v>605</c:v>
                </c:pt>
                <c:pt idx="594">
                  <c:v>606</c:v>
                </c:pt>
                <c:pt idx="595">
                  <c:v>607</c:v>
                </c:pt>
                <c:pt idx="596">
                  <c:v>608</c:v>
                </c:pt>
                <c:pt idx="597">
                  <c:v>609</c:v>
                </c:pt>
                <c:pt idx="598">
                  <c:v>610</c:v>
                </c:pt>
                <c:pt idx="599">
                  <c:v>611</c:v>
                </c:pt>
                <c:pt idx="600">
                  <c:v>612</c:v>
                </c:pt>
                <c:pt idx="601">
                  <c:v>613</c:v>
                </c:pt>
                <c:pt idx="602">
                  <c:v>614</c:v>
                </c:pt>
                <c:pt idx="603">
                  <c:v>615</c:v>
                </c:pt>
                <c:pt idx="604">
                  <c:v>616</c:v>
                </c:pt>
                <c:pt idx="605">
                  <c:v>617</c:v>
                </c:pt>
                <c:pt idx="606">
                  <c:v>618</c:v>
                </c:pt>
                <c:pt idx="607">
                  <c:v>619</c:v>
                </c:pt>
                <c:pt idx="608">
                  <c:v>620</c:v>
                </c:pt>
                <c:pt idx="609">
                  <c:v>621</c:v>
                </c:pt>
                <c:pt idx="610">
                  <c:v>622</c:v>
                </c:pt>
                <c:pt idx="611">
                  <c:v>623</c:v>
                </c:pt>
                <c:pt idx="612">
                  <c:v>624</c:v>
                </c:pt>
                <c:pt idx="613">
                  <c:v>625</c:v>
                </c:pt>
                <c:pt idx="614">
                  <c:v>626</c:v>
                </c:pt>
                <c:pt idx="615">
                  <c:v>627</c:v>
                </c:pt>
                <c:pt idx="616">
                  <c:v>628</c:v>
                </c:pt>
                <c:pt idx="617">
                  <c:v>629</c:v>
                </c:pt>
                <c:pt idx="618">
                  <c:v>630</c:v>
                </c:pt>
                <c:pt idx="619">
                  <c:v>631</c:v>
                </c:pt>
                <c:pt idx="620">
                  <c:v>632</c:v>
                </c:pt>
                <c:pt idx="621">
                  <c:v>633</c:v>
                </c:pt>
                <c:pt idx="622">
                  <c:v>634</c:v>
                </c:pt>
                <c:pt idx="623">
                  <c:v>635</c:v>
                </c:pt>
                <c:pt idx="624">
                  <c:v>636</c:v>
                </c:pt>
                <c:pt idx="625">
                  <c:v>637</c:v>
                </c:pt>
                <c:pt idx="626">
                  <c:v>638</c:v>
                </c:pt>
                <c:pt idx="627">
                  <c:v>639</c:v>
                </c:pt>
                <c:pt idx="628">
                  <c:v>640</c:v>
                </c:pt>
                <c:pt idx="629">
                  <c:v>641</c:v>
                </c:pt>
                <c:pt idx="630">
                  <c:v>642</c:v>
                </c:pt>
                <c:pt idx="631">
                  <c:v>643</c:v>
                </c:pt>
                <c:pt idx="632">
                  <c:v>644</c:v>
                </c:pt>
                <c:pt idx="633">
                  <c:v>645</c:v>
                </c:pt>
                <c:pt idx="634">
                  <c:v>646</c:v>
                </c:pt>
                <c:pt idx="635">
                  <c:v>647</c:v>
                </c:pt>
                <c:pt idx="636">
                  <c:v>648</c:v>
                </c:pt>
                <c:pt idx="637">
                  <c:v>649</c:v>
                </c:pt>
                <c:pt idx="638">
                  <c:v>650</c:v>
                </c:pt>
                <c:pt idx="639">
                  <c:v>651</c:v>
                </c:pt>
                <c:pt idx="640">
                  <c:v>652</c:v>
                </c:pt>
                <c:pt idx="641">
                  <c:v>653</c:v>
                </c:pt>
                <c:pt idx="642">
                  <c:v>654</c:v>
                </c:pt>
                <c:pt idx="643">
                  <c:v>655</c:v>
                </c:pt>
                <c:pt idx="644">
                  <c:v>656</c:v>
                </c:pt>
                <c:pt idx="645">
                  <c:v>657</c:v>
                </c:pt>
                <c:pt idx="646">
                  <c:v>658</c:v>
                </c:pt>
                <c:pt idx="647">
                  <c:v>659</c:v>
                </c:pt>
                <c:pt idx="648">
                  <c:v>660</c:v>
                </c:pt>
                <c:pt idx="649">
                  <c:v>661</c:v>
                </c:pt>
                <c:pt idx="650">
                  <c:v>662</c:v>
                </c:pt>
                <c:pt idx="651">
                  <c:v>663</c:v>
                </c:pt>
                <c:pt idx="652">
                  <c:v>664</c:v>
                </c:pt>
                <c:pt idx="653">
                  <c:v>665</c:v>
                </c:pt>
                <c:pt idx="654">
                  <c:v>666</c:v>
                </c:pt>
                <c:pt idx="655">
                  <c:v>667</c:v>
                </c:pt>
                <c:pt idx="656">
                  <c:v>668</c:v>
                </c:pt>
                <c:pt idx="657">
                  <c:v>669</c:v>
                </c:pt>
                <c:pt idx="658">
                  <c:v>670</c:v>
                </c:pt>
                <c:pt idx="659">
                  <c:v>671</c:v>
                </c:pt>
                <c:pt idx="660">
                  <c:v>672</c:v>
                </c:pt>
                <c:pt idx="661">
                  <c:v>673</c:v>
                </c:pt>
                <c:pt idx="662">
                  <c:v>674</c:v>
                </c:pt>
                <c:pt idx="663">
                  <c:v>675</c:v>
                </c:pt>
                <c:pt idx="664">
                  <c:v>676</c:v>
                </c:pt>
                <c:pt idx="665">
                  <c:v>677</c:v>
                </c:pt>
                <c:pt idx="666">
                  <c:v>678</c:v>
                </c:pt>
                <c:pt idx="667">
                  <c:v>679</c:v>
                </c:pt>
                <c:pt idx="668">
                  <c:v>680</c:v>
                </c:pt>
                <c:pt idx="669">
                  <c:v>681</c:v>
                </c:pt>
                <c:pt idx="670">
                  <c:v>682</c:v>
                </c:pt>
                <c:pt idx="671">
                  <c:v>683</c:v>
                </c:pt>
                <c:pt idx="672">
                  <c:v>684</c:v>
                </c:pt>
                <c:pt idx="673">
                  <c:v>685</c:v>
                </c:pt>
                <c:pt idx="674">
                  <c:v>686</c:v>
                </c:pt>
                <c:pt idx="675">
                  <c:v>687</c:v>
                </c:pt>
                <c:pt idx="676">
                  <c:v>688</c:v>
                </c:pt>
                <c:pt idx="677">
                  <c:v>689</c:v>
                </c:pt>
                <c:pt idx="678">
                  <c:v>690</c:v>
                </c:pt>
                <c:pt idx="679">
                  <c:v>691</c:v>
                </c:pt>
                <c:pt idx="680">
                  <c:v>692</c:v>
                </c:pt>
                <c:pt idx="681">
                  <c:v>693</c:v>
                </c:pt>
                <c:pt idx="682">
                  <c:v>694</c:v>
                </c:pt>
                <c:pt idx="683">
                  <c:v>695</c:v>
                </c:pt>
                <c:pt idx="684">
                  <c:v>696</c:v>
                </c:pt>
                <c:pt idx="685">
                  <c:v>697</c:v>
                </c:pt>
                <c:pt idx="686">
                  <c:v>698</c:v>
                </c:pt>
                <c:pt idx="687">
                  <c:v>699</c:v>
                </c:pt>
                <c:pt idx="688">
                  <c:v>700</c:v>
                </c:pt>
                <c:pt idx="689">
                  <c:v>701</c:v>
                </c:pt>
                <c:pt idx="690">
                  <c:v>702</c:v>
                </c:pt>
                <c:pt idx="691">
                  <c:v>703</c:v>
                </c:pt>
                <c:pt idx="692">
                  <c:v>704</c:v>
                </c:pt>
                <c:pt idx="693">
                  <c:v>705</c:v>
                </c:pt>
                <c:pt idx="694">
                  <c:v>706</c:v>
                </c:pt>
                <c:pt idx="695">
                  <c:v>707</c:v>
                </c:pt>
                <c:pt idx="696">
                  <c:v>708</c:v>
                </c:pt>
                <c:pt idx="697">
                  <c:v>709</c:v>
                </c:pt>
                <c:pt idx="698">
                  <c:v>710</c:v>
                </c:pt>
                <c:pt idx="699">
                  <c:v>711</c:v>
                </c:pt>
                <c:pt idx="700">
                  <c:v>712</c:v>
                </c:pt>
                <c:pt idx="701">
                  <c:v>713</c:v>
                </c:pt>
                <c:pt idx="702">
                  <c:v>714</c:v>
                </c:pt>
                <c:pt idx="703">
                  <c:v>715</c:v>
                </c:pt>
                <c:pt idx="704">
                  <c:v>716</c:v>
                </c:pt>
                <c:pt idx="705">
                  <c:v>717</c:v>
                </c:pt>
                <c:pt idx="706">
                  <c:v>718</c:v>
                </c:pt>
                <c:pt idx="707">
                  <c:v>719</c:v>
                </c:pt>
                <c:pt idx="708">
                  <c:v>720</c:v>
                </c:pt>
                <c:pt idx="709">
                  <c:v>721</c:v>
                </c:pt>
                <c:pt idx="710">
                  <c:v>722</c:v>
                </c:pt>
                <c:pt idx="711">
                  <c:v>723</c:v>
                </c:pt>
                <c:pt idx="712">
                  <c:v>724</c:v>
                </c:pt>
                <c:pt idx="713">
                  <c:v>725</c:v>
                </c:pt>
                <c:pt idx="714">
                  <c:v>726</c:v>
                </c:pt>
                <c:pt idx="715">
                  <c:v>727</c:v>
                </c:pt>
                <c:pt idx="716">
                  <c:v>728</c:v>
                </c:pt>
                <c:pt idx="717">
                  <c:v>729</c:v>
                </c:pt>
                <c:pt idx="718">
                  <c:v>730</c:v>
                </c:pt>
                <c:pt idx="719">
                  <c:v>731</c:v>
                </c:pt>
                <c:pt idx="720">
                  <c:v>732</c:v>
                </c:pt>
                <c:pt idx="721">
                  <c:v>733</c:v>
                </c:pt>
                <c:pt idx="722">
                  <c:v>734</c:v>
                </c:pt>
                <c:pt idx="723">
                  <c:v>735</c:v>
                </c:pt>
                <c:pt idx="724">
                  <c:v>736</c:v>
                </c:pt>
                <c:pt idx="725">
                  <c:v>737</c:v>
                </c:pt>
                <c:pt idx="726">
                  <c:v>738</c:v>
                </c:pt>
                <c:pt idx="727">
                  <c:v>739</c:v>
                </c:pt>
                <c:pt idx="728">
                  <c:v>740</c:v>
                </c:pt>
                <c:pt idx="729">
                  <c:v>741</c:v>
                </c:pt>
                <c:pt idx="730">
                  <c:v>742</c:v>
                </c:pt>
                <c:pt idx="731">
                  <c:v>743</c:v>
                </c:pt>
                <c:pt idx="732">
                  <c:v>744</c:v>
                </c:pt>
                <c:pt idx="733">
                  <c:v>745</c:v>
                </c:pt>
                <c:pt idx="734">
                  <c:v>746</c:v>
                </c:pt>
                <c:pt idx="735">
                  <c:v>747</c:v>
                </c:pt>
                <c:pt idx="736">
                  <c:v>748</c:v>
                </c:pt>
                <c:pt idx="737">
                  <c:v>749</c:v>
                </c:pt>
                <c:pt idx="738">
                  <c:v>750</c:v>
                </c:pt>
                <c:pt idx="739">
                  <c:v>751</c:v>
                </c:pt>
                <c:pt idx="740">
                  <c:v>752</c:v>
                </c:pt>
                <c:pt idx="741">
                  <c:v>753</c:v>
                </c:pt>
                <c:pt idx="742">
                  <c:v>754</c:v>
                </c:pt>
                <c:pt idx="743">
                  <c:v>755</c:v>
                </c:pt>
                <c:pt idx="744">
                  <c:v>756</c:v>
                </c:pt>
                <c:pt idx="745">
                  <c:v>757</c:v>
                </c:pt>
                <c:pt idx="746">
                  <c:v>758</c:v>
                </c:pt>
                <c:pt idx="747">
                  <c:v>759</c:v>
                </c:pt>
                <c:pt idx="748">
                  <c:v>760</c:v>
                </c:pt>
                <c:pt idx="749">
                  <c:v>761</c:v>
                </c:pt>
                <c:pt idx="750">
                  <c:v>762</c:v>
                </c:pt>
                <c:pt idx="751">
                  <c:v>763</c:v>
                </c:pt>
                <c:pt idx="752">
                  <c:v>764</c:v>
                </c:pt>
                <c:pt idx="753">
                  <c:v>765</c:v>
                </c:pt>
                <c:pt idx="754">
                  <c:v>766</c:v>
                </c:pt>
                <c:pt idx="755">
                  <c:v>767</c:v>
                </c:pt>
                <c:pt idx="756">
                  <c:v>768</c:v>
                </c:pt>
                <c:pt idx="757">
                  <c:v>769</c:v>
                </c:pt>
                <c:pt idx="758">
                  <c:v>770</c:v>
                </c:pt>
                <c:pt idx="759">
                  <c:v>771</c:v>
                </c:pt>
                <c:pt idx="760">
                  <c:v>772</c:v>
                </c:pt>
                <c:pt idx="761">
                  <c:v>773</c:v>
                </c:pt>
                <c:pt idx="762">
                  <c:v>774</c:v>
                </c:pt>
                <c:pt idx="763">
                  <c:v>775</c:v>
                </c:pt>
                <c:pt idx="764">
                  <c:v>776</c:v>
                </c:pt>
                <c:pt idx="765">
                  <c:v>777</c:v>
                </c:pt>
                <c:pt idx="766">
                  <c:v>778</c:v>
                </c:pt>
                <c:pt idx="767">
                  <c:v>779</c:v>
                </c:pt>
                <c:pt idx="768">
                  <c:v>780</c:v>
                </c:pt>
                <c:pt idx="769">
                  <c:v>781</c:v>
                </c:pt>
                <c:pt idx="770">
                  <c:v>782</c:v>
                </c:pt>
                <c:pt idx="771">
                  <c:v>783</c:v>
                </c:pt>
                <c:pt idx="772">
                  <c:v>784</c:v>
                </c:pt>
                <c:pt idx="773">
                  <c:v>785</c:v>
                </c:pt>
                <c:pt idx="774">
                  <c:v>786</c:v>
                </c:pt>
                <c:pt idx="775">
                  <c:v>787</c:v>
                </c:pt>
                <c:pt idx="776">
                  <c:v>788</c:v>
                </c:pt>
                <c:pt idx="777">
                  <c:v>789</c:v>
                </c:pt>
                <c:pt idx="778">
                  <c:v>790</c:v>
                </c:pt>
                <c:pt idx="779">
                  <c:v>791</c:v>
                </c:pt>
                <c:pt idx="780">
                  <c:v>792</c:v>
                </c:pt>
                <c:pt idx="781">
                  <c:v>793</c:v>
                </c:pt>
                <c:pt idx="782">
                  <c:v>794</c:v>
                </c:pt>
                <c:pt idx="783">
                  <c:v>795</c:v>
                </c:pt>
                <c:pt idx="784">
                  <c:v>796</c:v>
                </c:pt>
                <c:pt idx="785">
                  <c:v>797</c:v>
                </c:pt>
                <c:pt idx="786">
                  <c:v>798</c:v>
                </c:pt>
                <c:pt idx="787">
                  <c:v>799</c:v>
                </c:pt>
                <c:pt idx="788">
                  <c:v>800</c:v>
                </c:pt>
                <c:pt idx="789">
                  <c:v>801</c:v>
                </c:pt>
                <c:pt idx="790">
                  <c:v>802</c:v>
                </c:pt>
                <c:pt idx="791">
                  <c:v>803</c:v>
                </c:pt>
                <c:pt idx="792">
                  <c:v>804</c:v>
                </c:pt>
                <c:pt idx="793">
                  <c:v>805</c:v>
                </c:pt>
                <c:pt idx="794">
                  <c:v>806</c:v>
                </c:pt>
                <c:pt idx="795">
                  <c:v>807</c:v>
                </c:pt>
                <c:pt idx="796">
                  <c:v>808</c:v>
                </c:pt>
                <c:pt idx="797">
                  <c:v>809</c:v>
                </c:pt>
                <c:pt idx="798">
                  <c:v>810</c:v>
                </c:pt>
                <c:pt idx="799">
                  <c:v>811</c:v>
                </c:pt>
                <c:pt idx="800">
                  <c:v>812</c:v>
                </c:pt>
                <c:pt idx="801">
                  <c:v>813</c:v>
                </c:pt>
                <c:pt idx="802">
                  <c:v>814</c:v>
                </c:pt>
                <c:pt idx="803">
                  <c:v>815</c:v>
                </c:pt>
                <c:pt idx="804">
                  <c:v>816</c:v>
                </c:pt>
                <c:pt idx="805">
                  <c:v>817</c:v>
                </c:pt>
                <c:pt idx="806">
                  <c:v>818</c:v>
                </c:pt>
                <c:pt idx="807">
                  <c:v>819</c:v>
                </c:pt>
                <c:pt idx="808">
                  <c:v>820</c:v>
                </c:pt>
                <c:pt idx="809">
                  <c:v>821</c:v>
                </c:pt>
                <c:pt idx="810">
                  <c:v>822</c:v>
                </c:pt>
                <c:pt idx="811">
                  <c:v>823</c:v>
                </c:pt>
                <c:pt idx="812">
                  <c:v>824</c:v>
                </c:pt>
                <c:pt idx="813">
                  <c:v>825</c:v>
                </c:pt>
                <c:pt idx="814">
                  <c:v>826</c:v>
                </c:pt>
                <c:pt idx="815">
                  <c:v>827</c:v>
                </c:pt>
                <c:pt idx="816">
                  <c:v>828</c:v>
                </c:pt>
                <c:pt idx="817">
                  <c:v>829</c:v>
                </c:pt>
                <c:pt idx="818">
                  <c:v>830</c:v>
                </c:pt>
                <c:pt idx="819">
                  <c:v>831</c:v>
                </c:pt>
                <c:pt idx="820">
                  <c:v>832</c:v>
                </c:pt>
                <c:pt idx="821">
                  <c:v>833</c:v>
                </c:pt>
                <c:pt idx="822">
                  <c:v>834</c:v>
                </c:pt>
                <c:pt idx="823">
                  <c:v>835</c:v>
                </c:pt>
                <c:pt idx="824">
                  <c:v>836</c:v>
                </c:pt>
                <c:pt idx="825">
                  <c:v>837</c:v>
                </c:pt>
                <c:pt idx="826">
                  <c:v>838</c:v>
                </c:pt>
                <c:pt idx="827">
                  <c:v>839</c:v>
                </c:pt>
                <c:pt idx="828">
                  <c:v>840</c:v>
                </c:pt>
                <c:pt idx="829">
                  <c:v>841</c:v>
                </c:pt>
                <c:pt idx="830">
                  <c:v>842</c:v>
                </c:pt>
                <c:pt idx="831">
                  <c:v>843</c:v>
                </c:pt>
                <c:pt idx="832">
                  <c:v>844</c:v>
                </c:pt>
                <c:pt idx="833">
                  <c:v>845</c:v>
                </c:pt>
                <c:pt idx="834">
                  <c:v>846</c:v>
                </c:pt>
                <c:pt idx="835">
                  <c:v>847</c:v>
                </c:pt>
                <c:pt idx="836">
                  <c:v>848</c:v>
                </c:pt>
                <c:pt idx="837">
                  <c:v>849</c:v>
                </c:pt>
                <c:pt idx="838">
                  <c:v>850</c:v>
                </c:pt>
                <c:pt idx="839">
                  <c:v>851</c:v>
                </c:pt>
                <c:pt idx="840">
                  <c:v>852</c:v>
                </c:pt>
                <c:pt idx="841">
                  <c:v>853</c:v>
                </c:pt>
                <c:pt idx="842">
                  <c:v>854</c:v>
                </c:pt>
                <c:pt idx="843">
                  <c:v>855</c:v>
                </c:pt>
                <c:pt idx="844">
                  <c:v>856</c:v>
                </c:pt>
                <c:pt idx="845">
                  <c:v>857</c:v>
                </c:pt>
                <c:pt idx="846">
                  <c:v>858</c:v>
                </c:pt>
                <c:pt idx="847">
                  <c:v>859</c:v>
                </c:pt>
                <c:pt idx="848">
                  <c:v>860</c:v>
                </c:pt>
                <c:pt idx="849">
                  <c:v>861</c:v>
                </c:pt>
                <c:pt idx="850">
                  <c:v>862</c:v>
                </c:pt>
                <c:pt idx="851">
                  <c:v>863</c:v>
                </c:pt>
                <c:pt idx="852">
                  <c:v>864</c:v>
                </c:pt>
                <c:pt idx="853">
                  <c:v>865</c:v>
                </c:pt>
                <c:pt idx="854">
                  <c:v>866</c:v>
                </c:pt>
                <c:pt idx="855">
                  <c:v>867</c:v>
                </c:pt>
                <c:pt idx="856">
                  <c:v>868</c:v>
                </c:pt>
                <c:pt idx="857">
                  <c:v>869</c:v>
                </c:pt>
                <c:pt idx="858">
                  <c:v>870</c:v>
                </c:pt>
                <c:pt idx="859">
                  <c:v>871</c:v>
                </c:pt>
                <c:pt idx="860">
                  <c:v>872</c:v>
                </c:pt>
                <c:pt idx="861">
                  <c:v>873</c:v>
                </c:pt>
                <c:pt idx="862">
                  <c:v>874</c:v>
                </c:pt>
                <c:pt idx="863">
                  <c:v>875</c:v>
                </c:pt>
                <c:pt idx="864">
                  <c:v>876</c:v>
                </c:pt>
                <c:pt idx="865">
                  <c:v>877</c:v>
                </c:pt>
                <c:pt idx="866">
                  <c:v>878</c:v>
                </c:pt>
                <c:pt idx="867">
                  <c:v>879</c:v>
                </c:pt>
                <c:pt idx="868">
                  <c:v>880</c:v>
                </c:pt>
                <c:pt idx="869">
                  <c:v>881</c:v>
                </c:pt>
                <c:pt idx="870">
                  <c:v>882</c:v>
                </c:pt>
                <c:pt idx="871">
                  <c:v>883</c:v>
                </c:pt>
                <c:pt idx="872">
                  <c:v>884</c:v>
                </c:pt>
                <c:pt idx="873">
                  <c:v>885</c:v>
                </c:pt>
                <c:pt idx="874">
                  <c:v>886</c:v>
                </c:pt>
                <c:pt idx="875">
                  <c:v>887</c:v>
                </c:pt>
                <c:pt idx="876">
                  <c:v>888</c:v>
                </c:pt>
                <c:pt idx="877">
                  <c:v>889</c:v>
                </c:pt>
                <c:pt idx="878">
                  <c:v>890</c:v>
                </c:pt>
                <c:pt idx="879">
                  <c:v>891</c:v>
                </c:pt>
                <c:pt idx="880">
                  <c:v>892</c:v>
                </c:pt>
                <c:pt idx="881">
                  <c:v>893</c:v>
                </c:pt>
                <c:pt idx="882">
                  <c:v>894</c:v>
                </c:pt>
                <c:pt idx="883">
                  <c:v>895</c:v>
                </c:pt>
                <c:pt idx="884">
                  <c:v>896</c:v>
                </c:pt>
                <c:pt idx="885">
                  <c:v>897</c:v>
                </c:pt>
                <c:pt idx="886">
                  <c:v>898</c:v>
                </c:pt>
                <c:pt idx="887">
                  <c:v>899</c:v>
                </c:pt>
                <c:pt idx="888">
                  <c:v>900</c:v>
                </c:pt>
                <c:pt idx="889">
                  <c:v>901</c:v>
                </c:pt>
                <c:pt idx="890">
                  <c:v>902</c:v>
                </c:pt>
                <c:pt idx="891">
                  <c:v>903</c:v>
                </c:pt>
                <c:pt idx="892">
                  <c:v>904</c:v>
                </c:pt>
                <c:pt idx="893">
                  <c:v>905</c:v>
                </c:pt>
                <c:pt idx="894">
                  <c:v>906</c:v>
                </c:pt>
                <c:pt idx="895">
                  <c:v>907</c:v>
                </c:pt>
                <c:pt idx="896">
                  <c:v>908</c:v>
                </c:pt>
                <c:pt idx="897">
                  <c:v>909</c:v>
                </c:pt>
                <c:pt idx="898">
                  <c:v>910</c:v>
                </c:pt>
                <c:pt idx="899">
                  <c:v>911</c:v>
                </c:pt>
                <c:pt idx="900">
                  <c:v>912</c:v>
                </c:pt>
                <c:pt idx="901">
                  <c:v>913</c:v>
                </c:pt>
                <c:pt idx="902">
                  <c:v>914</c:v>
                </c:pt>
                <c:pt idx="903">
                  <c:v>915</c:v>
                </c:pt>
                <c:pt idx="904">
                  <c:v>916</c:v>
                </c:pt>
                <c:pt idx="905">
                  <c:v>917</c:v>
                </c:pt>
                <c:pt idx="906">
                  <c:v>918</c:v>
                </c:pt>
                <c:pt idx="907">
                  <c:v>919</c:v>
                </c:pt>
                <c:pt idx="908">
                  <c:v>920</c:v>
                </c:pt>
                <c:pt idx="909">
                  <c:v>921</c:v>
                </c:pt>
                <c:pt idx="910">
                  <c:v>922</c:v>
                </c:pt>
                <c:pt idx="911">
                  <c:v>923</c:v>
                </c:pt>
                <c:pt idx="912">
                  <c:v>924</c:v>
                </c:pt>
                <c:pt idx="913">
                  <c:v>925</c:v>
                </c:pt>
                <c:pt idx="914">
                  <c:v>926</c:v>
                </c:pt>
                <c:pt idx="915">
                  <c:v>927</c:v>
                </c:pt>
                <c:pt idx="916">
                  <c:v>928</c:v>
                </c:pt>
                <c:pt idx="917">
                  <c:v>929</c:v>
                </c:pt>
                <c:pt idx="918">
                  <c:v>930</c:v>
                </c:pt>
                <c:pt idx="919">
                  <c:v>931</c:v>
                </c:pt>
                <c:pt idx="920">
                  <c:v>932</c:v>
                </c:pt>
                <c:pt idx="921">
                  <c:v>933</c:v>
                </c:pt>
                <c:pt idx="922">
                  <c:v>934</c:v>
                </c:pt>
                <c:pt idx="923">
                  <c:v>935</c:v>
                </c:pt>
                <c:pt idx="924">
                  <c:v>936</c:v>
                </c:pt>
                <c:pt idx="925">
                  <c:v>937</c:v>
                </c:pt>
                <c:pt idx="926">
                  <c:v>938</c:v>
                </c:pt>
                <c:pt idx="927">
                  <c:v>939</c:v>
                </c:pt>
                <c:pt idx="928">
                  <c:v>940</c:v>
                </c:pt>
                <c:pt idx="929">
                  <c:v>941</c:v>
                </c:pt>
                <c:pt idx="930">
                  <c:v>942</c:v>
                </c:pt>
                <c:pt idx="931">
                  <c:v>943</c:v>
                </c:pt>
                <c:pt idx="932">
                  <c:v>944</c:v>
                </c:pt>
                <c:pt idx="933">
                  <c:v>945</c:v>
                </c:pt>
                <c:pt idx="934">
                  <c:v>946</c:v>
                </c:pt>
                <c:pt idx="935">
                  <c:v>947</c:v>
                </c:pt>
                <c:pt idx="936">
                  <c:v>948</c:v>
                </c:pt>
                <c:pt idx="937">
                  <c:v>949</c:v>
                </c:pt>
                <c:pt idx="938">
                  <c:v>950</c:v>
                </c:pt>
                <c:pt idx="939">
                  <c:v>951</c:v>
                </c:pt>
                <c:pt idx="940">
                  <c:v>952</c:v>
                </c:pt>
                <c:pt idx="941">
                  <c:v>953</c:v>
                </c:pt>
                <c:pt idx="942">
                  <c:v>954</c:v>
                </c:pt>
                <c:pt idx="943">
                  <c:v>955</c:v>
                </c:pt>
                <c:pt idx="944">
                  <c:v>956</c:v>
                </c:pt>
                <c:pt idx="945">
                  <c:v>957</c:v>
                </c:pt>
                <c:pt idx="946">
                  <c:v>958</c:v>
                </c:pt>
                <c:pt idx="947">
                  <c:v>959</c:v>
                </c:pt>
                <c:pt idx="948">
                  <c:v>960</c:v>
                </c:pt>
                <c:pt idx="949">
                  <c:v>961</c:v>
                </c:pt>
                <c:pt idx="950">
                  <c:v>962</c:v>
                </c:pt>
                <c:pt idx="951">
                  <c:v>963</c:v>
                </c:pt>
                <c:pt idx="952">
                  <c:v>964</c:v>
                </c:pt>
                <c:pt idx="953">
                  <c:v>965</c:v>
                </c:pt>
                <c:pt idx="954">
                  <c:v>966</c:v>
                </c:pt>
                <c:pt idx="955">
                  <c:v>967</c:v>
                </c:pt>
                <c:pt idx="956">
                  <c:v>968</c:v>
                </c:pt>
                <c:pt idx="957">
                  <c:v>969</c:v>
                </c:pt>
                <c:pt idx="958">
                  <c:v>970</c:v>
                </c:pt>
                <c:pt idx="959">
                  <c:v>971</c:v>
                </c:pt>
                <c:pt idx="960">
                  <c:v>972</c:v>
                </c:pt>
                <c:pt idx="961">
                  <c:v>973</c:v>
                </c:pt>
                <c:pt idx="962">
                  <c:v>974</c:v>
                </c:pt>
                <c:pt idx="963">
                  <c:v>975</c:v>
                </c:pt>
                <c:pt idx="964">
                  <c:v>976</c:v>
                </c:pt>
                <c:pt idx="965">
                  <c:v>977</c:v>
                </c:pt>
                <c:pt idx="966">
                  <c:v>978</c:v>
                </c:pt>
                <c:pt idx="967">
                  <c:v>979</c:v>
                </c:pt>
                <c:pt idx="968">
                  <c:v>980</c:v>
                </c:pt>
                <c:pt idx="969">
                  <c:v>981</c:v>
                </c:pt>
                <c:pt idx="970">
                  <c:v>982</c:v>
                </c:pt>
                <c:pt idx="971">
                  <c:v>983</c:v>
                </c:pt>
                <c:pt idx="972">
                  <c:v>984</c:v>
                </c:pt>
                <c:pt idx="973">
                  <c:v>985</c:v>
                </c:pt>
                <c:pt idx="974">
                  <c:v>986</c:v>
                </c:pt>
                <c:pt idx="975">
                  <c:v>987</c:v>
                </c:pt>
                <c:pt idx="976">
                  <c:v>988</c:v>
                </c:pt>
                <c:pt idx="977">
                  <c:v>989</c:v>
                </c:pt>
                <c:pt idx="978">
                  <c:v>990</c:v>
                </c:pt>
                <c:pt idx="979">
                  <c:v>991</c:v>
                </c:pt>
                <c:pt idx="980">
                  <c:v>992</c:v>
                </c:pt>
                <c:pt idx="981">
                  <c:v>993</c:v>
                </c:pt>
                <c:pt idx="982">
                  <c:v>994</c:v>
                </c:pt>
                <c:pt idx="983">
                  <c:v>995</c:v>
                </c:pt>
                <c:pt idx="984">
                  <c:v>996</c:v>
                </c:pt>
                <c:pt idx="985">
                  <c:v>997</c:v>
                </c:pt>
                <c:pt idx="986">
                  <c:v>998</c:v>
                </c:pt>
                <c:pt idx="987">
                  <c:v>999</c:v>
                </c:pt>
                <c:pt idx="988">
                  <c:v>1000</c:v>
                </c:pt>
                <c:pt idx="989">
                  <c:v>1001</c:v>
                </c:pt>
                <c:pt idx="990">
                  <c:v>1002</c:v>
                </c:pt>
                <c:pt idx="991">
                  <c:v>1003</c:v>
                </c:pt>
                <c:pt idx="992">
                  <c:v>1004</c:v>
                </c:pt>
                <c:pt idx="993">
                  <c:v>1005</c:v>
                </c:pt>
                <c:pt idx="994">
                  <c:v>1006</c:v>
                </c:pt>
                <c:pt idx="995">
                  <c:v>1007</c:v>
                </c:pt>
                <c:pt idx="996">
                  <c:v>1008</c:v>
                </c:pt>
                <c:pt idx="997">
                  <c:v>1009</c:v>
                </c:pt>
                <c:pt idx="998">
                  <c:v>1010</c:v>
                </c:pt>
                <c:pt idx="999">
                  <c:v>1011</c:v>
                </c:pt>
                <c:pt idx="1000">
                  <c:v>1012</c:v>
                </c:pt>
                <c:pt idx="1001">
                  <c:v>1013</c:v>
                </c:pt>
                <c:pt idx="1002">
                  <c:v>1014</c:v>
                </c:pt>
                <c:pt idx="1003">
                  <c:v>1015</c:v>
                </c:pt>
                <c:pt idx="1004">
                  <c:v>1016</c:v>
                </c:pt>
                <c:pt idx="1005">
                  <c:v>1017</c:v>
                </c:pt>
                <c:pt idx="1006">
                  <c:v>1018</c:v>
                </c:pt>
                <c:pt idx="1007">
                  <c:v>1019</c:v>
                </c:pt>
                <c:pt idx="1008">
                  <c:v>1020</c:v>
                </c:pt>
                <c:pt idx="1009">
                  <c:v>1021</c:v>
                </c:pt>
                <c:pt idx="1010">
                  <c:v>1022</c:v>
                </c:pt>
                <c:pt idx="1011">
                  <c:v>1023</c:v>
                </c:pt>
                <c:pt idx="1012">
                  <c:v>1024</c:v>
                </c:pt>
                <c:pt idx="1013">
                  <c:v>1025</c:v>
                </c:pt>
                <c:pt idx="1014">
                  <c:v>1026</c:v>
                </c:pt>
                <c:pt idx="1015">
                  <c:v>1027</c:v>
                </c:pt>
                <c:pt idx="1016">
                  <c:v>1028</c:v>
                </c:pt>
                <c:pt idx="1017">
                  <c:v>1029</c:v>
                </c:pt>
                <c:pt idx="1018">
                  <c:v>1030</c:v>
                </c:pt>
                <c:pt idx="1019">
                  <c:v>1031</c:v>
                </c:pt>
                <c:pt idx="1020">
                  <c:v>1032</c:v>
                </c:pt>
                <c:pt idx="1021">
                  <c:v>1033</c:v>
                </c:pt>
                <c:pt idx="1022">
                  <c:v>1034</c:v>
                </c:pt>
                <c:pt idx="1023">
                  <c:v>1035</c:v>
                </c:pt>
                <c:pt idx="1024">
                  <c:v>1036</c:v>
                </c:pt>
                <c:pt idx="1025">
                  <c:v>1037</c:v>
                </c:pt>
                <c:pt idx="1026">
                  <c:v>1038</c:v>
                </c:pt>
                <c:pt idx="1027">
                  <c:v>1039</c:v>
                </c:pt>
                <c:pt idx="1028">
                  <c:v>1040</c:v>
                </c:pt>
                <c:pt idx="1029">
                  <c:v>1041</c:v>
                </c:pt>
                <c:pt idx="1030">
                  <c:v>1042</c:v>
                </c:pt>
                <c:pt idx="1031">
                  <c:v>1043</c:v>
                </c:pt>
                <c:pt idx="1032">
                  <c:v>1044</c:v>
                </c:pt>
                <c:pt idx="1033">
                  <c:v>1045</c:v>
                </c:pt>
                <c:pt idx="1034">
                  <c:v>1046</c:v>
                </c:pt>
                <c:pt idx="1035">
                  <c:v>1047</c:v>
                </c:pt>
                <c:pt idx="1036">
                  <c:v>1048</c:v>
                </c:pt>
                <c:pt idx="1037">
                  <c:v>1049</c:v>
                </c:pt>
                <c:pt idx="1038">
                  <c:v>1050</c:v>
                </c:pt>
                <c:pt idx="1039">
                  <c:v>1051</c:v>
                </c:pt>
                <c:pt idx="1040">
                  <c:v>1052</c:v>
                </c:pt>
                <c:pt idx="1041">
                  <c:v>1053</c:v>
                </c:pt>
                <c:pt idx="1042">
                  <c:v>1054</c:v>
                </c:pt>
                <c:pt idx="1043">
                  <c:v>1055</c:v>
                </c:pt>
                <c:pt idx="1044">
                  <c:v>1056</c:v>
                </c:pt>
                <c:pt idx="1045">
                  <c:v>1057</c:v>
                </c:pt>
                <c:pt idx="1046">
                  <c:v>1058</c:v>
                </c:pt>
                <c:pt idx="1047">
                  <c:v>1059</c:v>
                </c:pt>
                <c:pt idx="1048">
                  <c:v>1060</c:v>
                </c:pt>
                <c:pt idx="1049">
                  <c:v>1061</c:v>
                </c:pt>
                <c:pt idx="1050">
                  <c:v>1062</c:v>
                </c:pt>
                <c:pt idx="1051">
                  <c:v>1063</c:v>
                </c:pt>
                <c:pt idx="1052">
                  <c:v>1064</c:v>
                </c:pt>
                <c:pt idx="1053">
                  <c:v>1065</c:v>
                </c:pt>
                <c:pt idx="1054">
                  <c:v>1066</c:v>
                </c:pt>
                <c:pt idx="1055">
                  <c:v>1067</c:v>
                </c:pt>
                <c:pt idx="1056">
                  <c:v>1068</c:v>
                </c:pt>
                <c:pt idx="1057">
                  <c:v>1069</c:v>
                </c:pt>
                <c:pt idx="1058">
                  <c:v>1070</c:v>
                </c:pt>
                <c:pt idx="1059">
                  <c:v>1071</c:v>
                </c:pt>
                <c:pt idx="1060">
                  <c:v>1072</c:v>
                </c:pt>
                <c:pt idx="1061">
                  <c:v>1073</c:v>
                </c:pt>
                <c:pt idx="1062">
                  <c:v>1074</c:v>
                </c:pt>
                <c:pt idx="1063">
                  <c:v>1075</c:v>
                </c:pt>
                <c:pt idx="1064">
                  <c:v>1076</c:v>
                </c:pt>
                <c:pt idx="1065">
                  <c:v>1077</c:v>
                </c:pt>
                <c:pt idx="1066">
                  <c:v>1078</c:v>
                </c:pt>
                <c:pt idx="1067">
                  <c:v>1079</c:v>
                </c:pt>
                <c:pt idx="1068">
                  <c:v>1080</c:v>
                </c:pt>
                <c:pt idx="1069">
                  <c:v>1081</c:v>
                </c:pt>
                <c:pt idx="1070">
                  <c:v>1082</c:v>
                </c:pt>
                <c:pt idx="1071">
                  <c:v>1083</c:v>
                </c:pt>
                <c:pt idx="1072">
                  <c:v>1084</c:v>
                </c:pt>
                <c:pt idx="1073">
                  <c:v>1085</c:v>
                </c:pt>
                <c:pt idx="1074">
                  <c:v>1086</c:v>
                </c:pt>
                <c:pt idx="1075">
                  <c:v>1087</c:v>
                </c:pt>
                <c:pt idx="1076">
                  <c:v>1088</c:v>
                </c:pt>
                <c:pt idx="1077">
                  <c:v>1089</c:v>
                </c:pt>
                <c:pt idx="1078">
                  <c:v>1090</c:v>
                </c:pt>
                <c:pt idx="1079">
                  <c:v>1091</c:v>
                </c:pt>
                <c:pt idx="1080">
                  <c:v>1092</c:v>
                </c:pt>
                <c:pt idx="1081">
                  <c:v>1093</c:v>
                </c:pt>
                <c:pt idx="1082">
                  <c:v>1094</c:v>
                </c:pt>
                <c:pt idx="1083">
                  <c:v>1095</c:v>
                </c:pt>
                <c:pt idx="1084">
                  <c:v>1096</c:v>
                </c:pt>
                <c:pt idx="1085">
                  <c:v>1097</c:v>
                </c:pt>
                <c:pt idx="1086">
                  <c:v>1098</c:v>
                </c:pt>
                <c:pt idx="1087">
                  <c:v>1099</c:v>
                </c:pt>
                <c:pt idx="1088">
                  <c:v>1100</c:v>
                </c:pt>
                <c:pt idx="1089">
                  <c:v>1101</c:v>
                </c:pt>
                <c:pt idx="1090">
                  <c:v>1102</c:v>
                </c:pt>
                <c:pt idx="1091">
                  <c:v>1103</c:v>
                </c:pt>
                <c:pt idx="1092">
                  <c:v>1104</c:v>
                </c:pt>
                <c:pt idx="1093">
                  <c:v>1105</c:v>
                </c:pt>
                <c:pt idx="1094">
                  <c:v>1106</c:v>
                </c:pt>
                <c:pt idx="1095">
                  <c:v>1107</c:v>
                </c:pt>
                <c:pt idx="1096">
                  <c:v>1108</c:v>
                </c:pt>
                <c:pt idx="1097">
                  <c:v>1109</c:v>
                </c:pt>
                <c:pt idx="1098">
                  <c:v>1110</c:v>
                </c:pt>
                <c:pt idx="1099">
                  <c:v>1111</c:v>
                </c:pt>
                <c:pt idx="1100">
                  <c:v>1112</c:v>
                </c:pt>
                <c:pt idx="1101">
                  <c:v>1113</c:v>
                </c:pt>
                <c:pt idx="1102">
                  <c:v>1114</c:v>
                </c:pt>
                <c:pt idx="1103">
                  <c:v>1115</c:v>
                </c:pt>
                <c:pt idx="1104">
                  <c:v>1116</c:v>
                </c:pt>
                <c:pt idx="1105">
                  <c:v>1117</c:v>
                </c:pt>
                <c:pt idx="1106">
                  <c:v>1118</c:v>
                </c:pt>
                <c:pt idx="1107">
                  <c:v>1119</c:v>
                </c:pt>
                <c:pt idx="1108">
                  <c:v>1120</c:v>
                </c:pt>
                <c:pt idx="1109">
                  <c:v>1121</c:v>
                </c:pt>
                <c:pt idx="1110">
                  <c:v>1122</c:v>
                </c:pt>
                <c:pt idx="1111">
                  <c:v>1123</c:v>
                </c:pt>
                <c:pt idx="1112">
                  <c:v>1124</c:v>
                </c:pt>
                <c:pt idx="1113">
                  <c:v>1125</c:v>
                </c:pt>
                <c:pt idx="1114">
                  <c:v>1126</c:v>
                </c:pt>
                <c:pt idx="1115">
                  <c:v>1127</c:v>
                </c:pt>
                <c:pt idx="1116">
                  <c:v>1128</c:v>
                </c:pt>
                <c:pt idx="1117">
                  <c:v>1129</c:v>
                </c:pt>
                <c:pt idx="1118">
                  <c:v>1130</c:v>
                </c:pt>
                <c:pt idx="1119">
                  <c:v>1131</c:v>
                </c:pt>
                <c:pt idx="1120">
                  <c:v>1132</c:v>
                </c:pt>
                <c:pt idx="1121">
                  <c:v>1133</c:v>
                </c:pt>
                <c:pt idx="1122">
                  <c:v>1134</c:v>
                </c:pt>
                <c:pt idx="1123">
                  <c:v>1135</c:v>
                </c:pt>
                <c:pt idx="1124">
                  <c:v>1136</c:v>
                </c:pt>
                <c:pt idx="1125">
                  <c:v>1137</c:v>
                </c:pt>
                <c:pt idx="1126">
                  <c:v>1138</c:v>
                </c:pt>
                <c:pt idx="1127">
                  <c:v>1139</c:v>
                </c:pt>
                <c:pt idx="1128">
                  <c:v>1140</c:v>
                </c:pt>
                <c:pt idx="1129">
                  <c:v>1141</c:v>
                </c:pt>
                <c:pt idx="1130">
                  <c:v>1142</c:v>
                </c:pt>
                <c:pt idx="1131">
                  <c:v>1143</c:v>
                </c:pt>
                <c:pt idx="1132">
                  <c:v>1144</c:v>
                </c:pt>
                <c:pt idx="1133">
                  <c:v>1145</c:v>
                </c:pt>
                <c:pt idx="1134">
                  <c:v>1146</c:v>
                </c:pt>
                <c:pt idx="1135">
                  <c:v>1147</c:v>
                </c:pt>
                <c:pt idx="1136">
                  <c:v>1148</c:v>
                </c:pt>
                <c:pt idx="1137">
                  <c:v>1149</c:v>
                </c:pt>
                <c:pt idx="1138">
                  <c:v>1150</c:v>
                </c:pt>
                <c:pt idx="1139">
                  <c:v>1151</c:v>
                </c:pt>
                <c:pt idx="1140">
                  <c:v>1152</c:v>
                </c:pt>
                <c:pt idx="1141">
                  <c:v>1153</c:v>
                </c:pt>
                <c:pt idx="1142">
                  <c:v>1154</c:v>
                </c:pt>
                <c:pt idx="1143">
                  <c:v>1155</c:v>
                </c:pt>
                <c:pt idx="1144">
                  <c:v>1156</c:v>
                </c:pt>
                <c:pt idx="1145">
                  <c:v>1157</c:v>
                </c:pt>
                <c:pt idx="1146">
                  <c:v>1158</c:v>
                </c:pt>
                <c:pt idx="1147">
                  <c:v>1159</c:v>
                </c:pt>
                <c:pt idx="1148">
                  <c:v>1160</c:v>
                </c:pt>
                <c:pt idx="1149">
                  <c:v>1161</c:v>
                </c:pt>
                <c:pt idx="1150">
                  <c:v>1162</c:v>
                </c:pt>
                <c:pt idx="1151">
                  <c:v>1163</c:v>
                </c:pt>
                <c:pt idx="1152">
                  <c:v>1164</c:v>
                </c:pt>
                <c:pt idx="1153">
                  <c:v>1165</c:v>
                </c:pt>
                <c:pt idx="1154">
                  <c:v>1166</c:v>
                </c:pt>
                <c:pt idx="1155">
                  <c:v>1167</c:v>
                </c:pt>
                <c:pt idx="1156">
                  <c:v>1168</c:v>
                </c:pt>
                <c:pt idx="1157">
                  <c:v>1169</c:v>
                </c:pt>
                <c:pt idx="1158">
                  <c:v>1170</c:v>
                </c:pt>
                <c:pt idx="1159">
                  <c:v>1171</c:v>
                </c:pt>
                <c:pt idx="1160">
                  <c:v>1172</c:v>
                </c:pt>
                <c:pt idx="1161">
                  <c:v>1173</c:v>
                </c:pt>
                <c:pt idx="1162">
                  <c:v>1174</c:v>
                </c:pt>
                <c:pt idx="1163">
                  <c:v>1175</c:v>
                </c:pt>
                <c:pt idx="1164">
                  <c:v>1176</c:v>
                </c:pt>
                <c:pt idx="1165">
                  <c:v>1177</c:v>
                </c:pt>
                <c:pt idx="1166">
                  <c:v>1178</c:v>
                </c:pt>
                <c:pt idx="1167">
                  <c:v>1179</c:v>
                </c:pt>
                <c:pt idx="1168">
                  <c:v>1180</c:v>
                </c:pt>
                <c:pt idx="1169">
                  <c:v>1181</c:v>
                </c:pt>
                <c:pt idx="1170">
                  <c:v>1182</c:v>
                </c:pt>
                <c:pt idx="1171">
                  <c:v>1183</c:v>
                </c:pt>
                <c:pt idx="1172">
                  <c:v>1184</c:v>
                </c:pt>
                <c:pt idx="1173">
                  <c:v>1185</c:v>
                </c:pt>
                <c:pt idx="1174">
                  <c:v>1186</c:v>
                </c:pt>
                <c:pt idx="1175">
                  <c:v>1187</c:v>
                </c:pt>
              </c:strCache>
            </c:strRef>
          </c:xVal>
          <c:yVal>
            <c:numRef>
              <c:f>[gilad.31.5.2013.xlsx]גיליון1!$V$2:$V$5001</c:f>
              <c:numCache>
                <c:formatCode>General</c:formatCode>
                <c:ptCount val="5000"/>
                <c:pt idx="0">
                  <c:v>0</c:v>
                </c:pt>
                <c:pt idx="1">
                  <c:v>25.198</c:v>
                </c:pt>
                <c:pt idx="2">
                  <c:v>25.452000000000002</c:v>
                </c:pt>
                <c:pt idx="3">
                  <c:v>25.68</c:v>
                </c:pt>
                <c:pt idx="4">
                  <c:v>25.934000000000001</c:v>
                </c:pt>
                <c:pt idx="5">
                  <c:v>26.161999999999999</c:v>
                </c:pt>
                <c:pt idx="6">
                  <c:v>26.414999999999999</c:v>
                </c:pt>
                <c:pt idx="7">
                  <c:v>26.643999999999988</c:v>
                </c:pt>
                <c:pt idx="8">
                  <c:v>26.872</c:v>
                </c:pt>
                <c:pt idx="9">
                  <c:v>27.125</c:v>
                </c:pt>
                <c:pt idx="10">
                  <c:v>27.353999999999999</c:v>
                </c:pt>
                <c:pt idx="11">
                  <c:v>27.581999999999987</c:v>
                </c:pt>
                <c:pt idx="12">
                  <c:v>27.81000000000002</c:v>
                </c:pt>
                <c:pt idx="13">
                  <c:v>28.038</c:v>
                </c:pt>
                <c:pt idx="14">
                  <c:v>28.26599999999997</c:v>
                </c:pt>
                <c:pt idx="15">
                  <c:v>28.494999999999987</c:v>
                </c:pt>
                <c:pt idx="16">
                  <c:v>28.698</c:v>
                </c:pt>
                <c:pt idx="17">
                  <c:v>28.9</c:v>
                </c:pt>
                <c:pt idx="18">
                  <c:v>29.103000000000005</c:v>
                </c:pt>
                <c:pt idx="19">
                  <c:v>29.306000000000001</c:v>
                </c:pt>
                <c:pt idx="20">
                  <c:v>29.484000000000002</c:v>
                </c:pt>
                <c:pt idx="21">
                  <c:v>29.686</c:v>
                </c:pt>
                <c:pt idx="22">
                  <c:v>29.864000000000001</c:v>
                </c:pt>
                <c:pt idx="23">
                  <c:v>30.120999999999999</c:v>
                </c:pt>
                <c:pt idx="24">
                  <c:v>30.291</c:v>
                </c:pt>
                <c:pt idx="25">
                  <c:v>30.460999999999974</c:v>
                </c:pt>
                <c:pt idx="26">
                  <c:v>30.631000000000022</c:v>
                </c:pt>
                <c:pt idx="27">
                  <c:v>30.800999999999988</c:v>
                </c:pt>
                <c:pt idx="28">
                  <c:v>30.971</c:v>
                </c:pt>
                <c:pt idx="29">
                  <c:v>31.117000000000033</c:v>
                </c:pt>
                <c:pt idx="30">
                  <c:v>31.286999999999974</c:v>
                </c:pt>
                <c:pt idx="31">
                  <c:v>31.457000000000001</c:v>
                </c:pt>
                <c:pt idx="32">
                  <c:v>31.603000000000005</c:v>
                </c:pt>
                <c:pt idx="33">
                  <c:v>31.773</c:v>
                </c:pt>
                <c:pt idx="34">
                  <c:v>31.919</c:v>
                </c:pt>
                <c:pt idx="35">
                  <c:v>32.064</c:v>
                </c:pt>
                <c:pt idx="36">
                  <c:v>32.21</c:v>
                </c:pt>
                <c:pt idx="37">
                  <c:v>32.356000000000002</c:v>
                </c:pt>
                <c:pt idx="38">
                  <c:v>32.501000000000005</c:v>
                </c:pt>
                <c:pt idx="39">
                  <c:v>32.647000000000006</c:v>
                </c:pt>
                <c:pt idx="40">
                  <c:v>32.769000000000013</c:v>
                </c:pt>
                <c:pt idx="41">
                  <c:v>32.914000000000001</c:v>
                </c:pt>
                <c:pt idx="42">
                  <c:v>33.036000000000001</c:v>
                </c:pt>
                <c:pt idx="43">
                  <c:v>33.157000000000004</c:v>
                </c:pt>
                <c:pt idx="44">
                  <c:v>33.303000000000004</c:v>
                </c:pt>
                <c:pt idx="45">
                  <c:v>33.424000000000007</c:v>
                </c:pt>
                <c:pt idx="46">
                  <c:v>33.546000000000006</c:v>
                </c:pt>
                <c:pt idx="47">
                  <c:v>33.667000000000002</c:v>
                </c:pt>
                <c:pt idx="48">
                  <c:v>33.789000000000001</c:v>
                </c:pt>
                <c:pt idx="49">
                  <c:v>33.886000000000003</c:v>
                </c:pt>
                <c:pt idx="50">
                  <c:v>34.007000000000005</c:v>
                </c:pt>
                <c:pt idx="51">
                  <c:v>34.129000000000012</c:v>
                </c:pt>
                <c:pt idx="52">
                  <c:v>34.25</c:v>
                </c:pt>
                <c:pt idx="53">
                  <c:v>34.371000000000002</c:v>
                </c:pt>
                <c:pt idx="54">
                  <c:v>34.469000000000001</c:v>
                </c:pt>
                <c:pt idx="55">
                  <c:v>34.566000000000003</c:v>
                </c:pt>
                <c:pt idx="56">
                  <c:v>34.880999999999993</c:v>
                </c:pt>
                <c:pt idx="57">
                  <c:v>35.319000000000003</c:v>
                </c:pt>
                <c:pt idx="58">
                  <c:v>35.853000000000002</c:v>
                </c:pt>
                <c:pt idx="59">
                  <c:v>36.436</c:v>
                </c:pt>
                <c:pt idx="60">
                  <c:v>37.043000000000006</c:v>
                </c:pt>
                <c:pt idx="61">
                  <c:v>37.65</c:v>
                </c:pt>
                <c:pt idx="62">
                  <c:v>38.281000000000006</c:v>
                </c:pt>
                <c:pt idx="63">
                  <c:v>38.889000000000003</c:v>
                </c:pt>
                <c:pt idx="64">
                  <c:v>39.520000000000003</c:v>
                </c:pt>
                <c:pt idx="65">
                  <c:v>40.127000000000002</c:v>
                </c:pt>
                <c:pt idx="66">
                  <c:v>40.735000000000042</c:v>
                </c:pt>
                <c:pt idx="67">
                  <c:v>41.369</c:v>
                </c:pt>
                <c:pt idx="68">
                  <c:v>41.953000000000003</c:v>
                </c:pt>
                <c:pt idx="69">
                  <c:v>42.561</c:v>
                </c:pt>
                <c:pt idx="70">
                  <c:v>43.144000000000005</c:v>
                </c:pt>
                <c:pt idx="71">
                  <c:v>43.702000000000012</c:v>
                </c:pt>
                <c:pt idx="72">
                  <c:v>44.260000000000012</c:v>
                </c:pt>
                <c:pt idx="73">
                  <c:v>44.817999999999998</c:v>
                </c:pt>
                <c:pt idx="74">
                  <c:v>45.35</c:v>
                </c:pt>
                <c:pt idx="75">
                  <c:v>45.908000000000001</c:v>
                </c:pt>
                <c:pt idx="76">
                  <c:v>46.441000000000003</c:v>
                </c:pt>
                <c:pt idx="77">
                  <c:v>46.948</c:v>
                </c:pt>
                <c:pt idx="78">
                  <c:v>47.454999999999998</c:v>
                </c:pt>
                <c:pt idx="79">
                  <c:v>47.962000000000003</c:v>
                </c:pt>
                <c:pt idx="80">
                  <c:v>48.444000000000003</c:v>
                </c:pt>
                <c:pt idx="81">
                  <c:v>48.926000000000002</c:v>
                </c:pt>
                <c:pt idx="82">
                  <c:v>49.407000000000004</c:v>
                </c:pt>
                <c:pt idx="83">
                  <c:v>49.864000000000004</c:v>
                </c:pt>
                <c:pt idx="84">
                  <c:v>50.306000000000004</c:v>
                </c:pt>
                <c:pt idx="85">
                  <c:v>50.808</c:v>
                </c:pt>
                <c:pt idx="86">
                  <c:v>51.281000000000006</c:v>
                </c:pt>
                <c:pt idx="87">
                  <c:v>51.755000000000003</c:v>
                </c:pt>
                <c:pt idx="88">
                  <c:v>52.229000000000013</c:v>
                </c:pt>
                <c:pt idx="89">
                  <c:v>52.702000000000012</c:v>
                </c:pt>
                <c:pt idx="90">
                  <c:v>53.148000000000003</c:v>
                </c:pt>
                <c:pt idx="91">
                  <c:v>53.594000000000001</c:v>
                </c:pt>
                <c:pt idx="92">
                  <c:v>54.011000000000003</c:v>
                </c:pt>
                <c:pt idx="93">
                  <c:v>54.429000000000002</c:v>
                </c:pt>
                <c:pt idx="94">
                  <c:v>54.819000000000003</c:v>
                </c:pt>
                <c:pt idx="95">
                  <c:v>55.237000000000002</c:v>
                </c:pt>
                <c:pt idx="96">
                  <c:v>55.627000000000002</c:v>
                </c:pt>
                <c:pt idx="97">
                  <c:v>56.017000000000003</c:v>
                </c:pt>
                <c:pt idx="98">
                  <c:v>56.379000000000005</c:v>
                </c:pt>
                <c:pt idx="99">
                  <c:v>56.741</c:v>
                </c:pt>
                <c:pt idx="100">
                  <c:v>57.104000000000006</c:v>
                </c:pt>
                <c:pt idx="101">
                  <c:v>57.466000000000001</c:v>
                </c:pt>
                <c:pt idx="102">
                  <c:v>57.828000000000003</c:v>
                </c:pt>
                <c:pt idx="103">
                  <c:v>58.162000000000013</c:v>
                </c:pt>
                <c:pt idx="104">
                  <c:v>58.496000000000002</c:v>
                </c:pt>
                <c:pt idx="105">
                  <c:v>58.831000000000003</c:v>
                </c:pt>
                <c:pt idx="106">
                  <c:v>59.137</c:v>
                </c:pt>
                <c:pt idx="107">
                  <c:v>59.471000000000004</c:v>
                </c:pt>
                <c:pt idx="108">
                  <c:v>59.778000000000013</c:v>
                </c:pt>
                <c:pt idx="109">
                  <c:v>60.066000000000003</c:v>
                </c:pt>
                <c:pt idx="110">
                  <c:v>60.427</c:v>
                </c:pt>
                <c:pt idx="111">
                  <c:v>60.789000000000001</c:v>
                </c:pt>
                <c:pt idx="112">
                  <c:v>61.15</c:v>
                </c:pt>
                <c:pt idx="113">
                  <c:v>61.479000000000006</c:v>
                </c:pt>
                <c:pt idx="114">
                  <c:v>61.807000000000002</c:v>
                </c:pt>
                <c:pt idx="115">
                  <c:v>62.136000000000003</c:v>
                </c:pt>
                <c:pt idx="116">
                  <c:v>62.464000000000006</c:v>
                </c:pt>
                <c:pt idx="117">
                  <c:v>62.793000000000013</c:v>
                </c:pt>
                <c:pt idx="118">
                  <c:v>63.089000000000006</c:v>
                </c:pt>
                <c:pt idx="119">
                  <c:v>63.417000000000002</c:v>
                </c:pt>
                <c:pt idx="120">
                  <c:v>63.68</c:v>
                </c:pt>
                <c:pt idx="121">
                  <c:v>63.976000000000006</c:v>
                </c:pt>
                <c:pt idx="122">
                  <c:v>64.239000000000004</c:v>
                </c:pt>
                <c:pt idx="123">
                  <c:v>64.501000000000005</c:v>
                </c:pt>
                <c:pt idx="124">
                  <c:v>64.763999999999996</c:v>
                </c:pt>
                <c:pt idx="125">
                  <c:v>65.027000000000001</c:v>
                </c:pt>
                <c:pt idx="126">
                  <c:v>65.290000000000006</c:v>
                </c:pt>
                <c:pt idx="127">
                  <c:v>65.52</c:v>
                </c:pt>
                <c:pt idx="128">
                  <c:v>65.75</c:v>
                </c:pt>
                <c:pt idx="129">
                  <c:v>66.013000000000005</c:v>
                </c:pt>
                <c:pt idx="130">
                  <c:v>66.242999999999995</c:v>
                </c:pt>
                <c:pt idx="131">
                  <c:v>66.472999999999999</c:v>
                </c:pt>
                <c:pt idx="132">
                  <c:v>66.703000000000003</c:v>
                </c:pt>
                <c:pt idx="133">
                  <c:v>66.965999999999994</c:v>
                </c:pt>
                <c:pt idx="134">
                  <c:v>67.195999999999998</c:v>
                </c:pt>
                <c:pt idx="135">
                  <c:v>67.426000000000002</c:v>
                </c:pt>
                <c:pt idx="136">
                  <c:v>67.655999999999949</c:v>
                </c:pt>
                <c:pt idx="137">
                  <c:v>67.885999999999981</c:v>
                </c:pt>
                <c:pt idx="138">
                  <c:v>68.082999999999998</c:v>
                </c:pt>
                <c:pt idx="139">
                  <c:v>68.313000000000002</c:v>
                </c:pt>
                <c:pt idx="140">
                  <c:v>68.510000000000005</c:v>
                </c:pt>
                <c:pt idx="141">
                  <c:v>68.706999999999994</c:v>
                </c:pt>
                <c:pt idx="142">
                  <c:v>68.937000000000026</c:v>
                </c:pt>
                <c:pt idx="143">
                  <c:v>69.134</c:v>
                </c:pt>
                <c:pt idx="144">
                  <c:v>69.331000000000003</c:v>
                </c:pt>
                <c:pt idx="145">
                  <c:v>69.528999999999982</c:v>
                </c:pt>
                <c:pt idx="146">
                  <c:v>69.725999999999999</c:v>
                </c:pt>
                <c:pt idx="147">
                  <c:v>69.923000000000002</c:v>
                </c:pt>
                <c:pt idx="148">
                  <c:v>70.161000000000001</c:v>
                </c:pt>
                <c:pt idx="149">
                  <c:v>70.403999999999996</c:v>
                </c:pt>
                <c:pt idx="150">
                  <c:v>70.60499999999999</c:v>
                </c:pt>
                <c:pt idx="151">
                  <c:v>70.846999999999994</c:v>
                </c:pt>
                <c:pt idx="152">
                  <c:v>71.09</c:v>
                </c:pt>
                <c:pt idx="153">
                  <c:v>71.290999999999997</c:v>
                </c:pt>
                <c:pt idx="154">
                  <c:v>71.492999999999995</c:v>
                </c:pt>
                <c:pt idx="155">
                  <c:v>71.735000000000014</c:v>
                </c:pt>
                <c:pt idx="156">
                  <c:v>71.937000000000026</c:v>
                </c:pt>
                <c:pt idx="157">
                  <c:v>72.138999999999982</c:v>
                </c:pt>
                <c:pt idx="158">
                  <c:v>72.340999999999994</c:v>
                </c:pt>
                <c:pt idx="159">
                  <c:v>72.543000000000006</c:v>
                </c:pt>
                <c:pt idx="160">
                  <c:v>72.744000000000085</c:v>
                </c:pt>
                <c:pt idx="161">
                  <c:v>72.906000000000006</c:v>
                </c:pt>
                <c:pt idx="162">
                  <c:v>73.10799999999999</c:v>
                </c:pt>
                <c:pt idx="163">
                  <c:v>73.269000000000005</c:v>
                </c:pt>
                <c:pt idx="164">
                  <c:v>73.430000000000007</c:v>
                </c:pt>
                <c:pt idx="165">
                  <c:v>73.592000000000013</c:v>
                </c:pt>
                <c:pt idx="166">
                  <c:v>73.753</c:v>
                </c:pt>
                <c:pt idx="167">
                  <c:v>73.915000000000006</c:v>
                </c:pt>
                <c:pt idx="168">
                  <c:v>74.116</c:v>
                </c:pt>
                <c:pt idx="169">
                  <c:v>74.277999999999992</c:v>
                </c:pt>
                <c:pt idx="170">
                  <c:v>74.48</c:v>
                </c:pt>
                <c:pt idx="171">
                  <c:v>74.641000000000005</c:v>
                </c:pt>
                <c:pt idx="172">
                  <c:v>74.801999999999992</c:v>
                </c:pt>
                <c:pt idx="173">
                  <c:v>74.964000000000027</c:v>
                </c:pt>
                <c:pt idx="174">
                  <c:v>75.124999999999986</c:v>
                </c:pt>
                <c:pt idx="175">
                  <c:v>75.287000000000006</c:v>
                </c:pt>
                <c:pt idx="176">
                  <c:v>75.448000000000022</c:v>
                </c:pt>
                <c:pt idx="177">
                  <c:v>75.61</c:v>
                </c:pt>
                <c:pt idx="178">
                  <c:v>75.771000000000001</c:v>
                </c:pt>
                <c:pt idx="179">
                  <c:v>75.933000000000007</c:v>
                </c:pt>
                <c:pt idx="180">
                  <c:v>76.093999999999994</c:v>
                </c:pt>
                <c:pt idx="181">
                  <c:v>76.215000000000003</c:v>
                </c:pt>
                <c:pt idx="182">
                  <c:v>76.335999999999999</c:v>
                </c:pt>
                <c:pt idx="183">
                  <c:v>76.498000000000005</c:v>
                </c:pt>
                <c:pt idx="184">
                  <c:v>76.619</c:v>
                </c:pt>
                <c:pt idx="185">
                  <c:v>76.739999999999995</c:v>
                </c:pt>
                <c:pt idx="186">
                  <c:v>76.861000000000004</c:v>
                </c:pt>
                <c:pt idx="187">
                  <c:v>76.982000000000014</c:v>
                </c:pt>
                <c:pt idx="188">
                  <c:v>77.10299999999998</c:v>
                </c:pt>
                <c:pt idx="189">
                  <c:v>77.224000000000004</c:v>
                </c:pt>
                <c:pt idx="190">
                  <c:v>77.345000000000013</c:v>
                </c:pt>
                <c:pt idx="191">
                  <c:v>77.506</c:v>
                </c:pt>
                <c:pt idx="192">
                  <c:v>77.626999999999981</c:v>
                </c:pt>
                <c:pt idx="193">
                  <c:v>77.748999999999995</c:v>
                </c:pt>
                <c:pt idx="194">
                  <c:v>77.86999999999999</c:v>
                </c:pt>
                <c:pt idx="195">
                  <c:v>77.991000000000085</c:v>
                </c:pt>
                <c:pt idx="196">
                  <c:v>78.111999999999995</c:v>
                </c:pt>
                <c:pt idx="197">
                  <c:v>78.233000000000004</c:v>
                </c:pt>
                <c:pt idx="198">
                  <c:v>78.353999999999999</c:v>
                </c:pt>
                <c:pt idx="199">
                  <c:v>78.474999999999994</c:v>
                </c:pt>
                <c:pt idx="200">
                  <c:v>78.596000000000004</c:v>
                </c:pt>
                <c:pt idx="201">
                  <c:v>78.717000000000027</c:v>
                </c:pt>
                <c:pt idx="202">
                  <c:v>78.798000000000002</c:v>
                </c:pt>
                <c:pt idx="203">
                  <c:v>78.918999999999997</c:v>
                </c:pt>
                <c:pt idx="204">
                  <c:v>79.040000000000006</c:v>
                </c:pt>
                <c:pt idx="205">
                  <c:v>79.120999999999981</c:v>
                </c:pt>
                <c:pt idx="206">
                  <c:v>79.242000000000004</c:v>
                </c:pt>
                <c:pt idx="207">
                  <c:v>79.322999999999979</c:v>
                </c:pt>
                <c:pt idx="208">
                  <c:v>79.444000000000116</c:v>
                </c:pt>
                <c:pt idx="209">
                  <c:v>79.524000000000001</c:v>
                </c:pt>
                <c:pt idx="210">
                  <c:v>79.644999999999996</c:v>
                </c:pt>
                <c:pt idx="211">
                  <c:v>79.766000000000005</c:v>
                </c:pt>
                <c:pt idx="212">
                  <c:v>79.846999999999994</c:v>
                </c:pt>
                <c:pt idx="213">
                  <c:v>79.968000000000004</c:v>
                </c:pt>
                <c:pt idx="214">
                  <c:v>80.051000000000002</c:v>
                </c:pt>
                <c:pt idx="215">
                  <c:v>80.203999999999994</c:v>
                </c:pt>
                <c:pt idx="216">
                  <c:v>80.305999999999983</c:v>
                </c:pt>
                <c:pt idx="217">
                  <c:v>80.409000000000006</c:v>
                </c:pt>
                <c:pt idx="218">
                  <c:v>80.510999999999996</c:v>
                </c:pt>
                <c:pt idx="219">
                  <c:v>80.613</c:v>
                </c:pt>
                <c:pt idx="220">
                  <c:v>80.766000000000005</c:v>
                </c:pt>
                <c:pt idx="221">
                  <c:v>80.867999999999995</c:v>
                </c:pt>
                <c:pt idx="222">
                  <c:v>80.97</c:v>
                </c:pt>
                <c:pt idx="223">
                  <c:v>81.072999999999979</c:v>
                </c:pt>
                <c:pt idx="224">
                  <c:v>81.123999999999981</c:v>
                </c:pt>
                <c:pt idx="225">
                  <c:v>81.225999999999999</c:v>
                </c:pt>
                <c:pt idx="226">
                  <c:v>81.328000000000003</c:v>
                </c:pt>
                <c:pt idx="227">
                  <c:v>81.480999999999995</c:v>
                </c:pt>
                <c:pt idx="228">
                  <c:v>81.582999999999998</c:v>
                </c:pt>
                <c:pt idx="229">
                  <c:v>81.736000000000004</c:v>
                </c:pt>
                <c:pt idx="230">
                  <c:v>81.838999999999999</c:v>
                </c:pt>
                <c:pt idx="231">
                  <c:v>81.992000000000004</c:v>
                </c:pt>
                <c:pt idx="232">
                  <c:v>82.093999999999994</c:v>
                </c:pt>
                <c:pt idx="233">
                  <c:v>82.247000000000085</c:v>
                </c:pt>
                <c:pt idx="234">
                  <c:v>82.247000000000085</c:v>
                </c:pt>
                <c:pt idx="235">
                  <c:v>82.093999999999994</c:v>
                </c:pt>
                <c:pt idx="236">
                  <c:v>81.838999999999999</c:v>
                </c:pt>
                <c:pt idx="237">
                  <c:v>81.582999999999998</c:v>
                </c:pt>
                <c:pt idx="238">
                  <c:v>81.225999999999999</c:v>
                </c:pt>
                <c:pt idx="239">
                  <c:v>80.918999999999997</c:v>
                </c:pt>
                <c:pt idx="240">
                  <c:v>80.562000000000012</c:v>
                </c:pt>
                <c:pt idx="241">
                  <c:v>80.203999999999994</c:v>
                </c:pt>
                <c:pt idx="242">
                  <c:v>79.887999999999991</c:v>
                </c:pt>
                <c:pt idx="243">
                  <c:v>79.565000000000012</c:v>
                </c:pt>
                <c:pt idx="244">
                  <c:v>79.281999999999996</c:v>
                </c:pt>
                <c:pt idx="245">
                  <c:v>79</c:v>
                </c:pt>
                <c:pt idx="246">
                  <c:v>78.717000000000027</c:v>
                </c:pt>
                <c:pt idx="247">
                  <c:v>78.435000000000002</c:v>
                </c:pt>
                <c:pt idx="248">
                  <c:v>78.151999999999987</c:v>
                </c:pt>
                <c:pt idx="249">
                  <c:v>77.86999999999999</c:v>
                </c:pt>
                <c:pt idx="250">
                  <c:v>77.626999999999981</c:v>
                </c:pt>
                <c:pt idx="251">
                  <c:v>77.345000000000013</c:v>
                </c:pt>
                <c:pt idx="252">
                  <c:v>77.063000000000002</c:v>
                </c:pt>
                <c:pt idx="253">
                  <c:v>76.819999999999993</c:v>
                </c:pt>
                <c:pt idx="254">
                  <c:v>76.537999999999997</c:v>
                </c:pt>
                <c:pt idx="255">
                  <c:v>76.296000000000006</c:v>
                </c:pt>
                <c:pt idx="256">
                  <c:v>76.013000000000005</c:v>
                </c:pt>
                <c:pt idx="257">
                  <c:v>75.730999999999995</c:v>
                </c:pt>
                <c:pt idx="258">
                  <c:v>75.489000000000004</c:v>
                </c:pt>
                <c:pt idx="259">
                  <c:v>75.245999999999995</c:v>
                </c:pt>
                <c:pt idx="260">
                  <c:v>75.004000000000005</c:v>
                </c:pt>
                <c:pt idx="261">
                  <c:v>74.762</c:v>
                </c:pt>
                <c:pt idx="262">
                  <c:v>74.52</c:v>
                </c:pt>
                <c:pt idx="263">
                  <c:v>74.277999999999992</c:v>
                </c:pt>
                <c:pt idx="264">
                  <c:v>74.036000000000001</c:v>
                </c:pt>
                <c:pt idx="265">
                  <c:v>73.834000000000003</c:v>
                </c:pt>
                <c:pt idx="266">
                  <c:v>73.631999999999991</c:v>
                </c:pt>
                <c:pt idx="267">
                  <c:v>73.430000000000007</c:v>
                </c:pt>
                <c:pt idx="268">
                  <c:v>73.228999999999999</c:v>
                </c:pt>
                <c:pt idx="269">
                  <c:v>73.027000000000001</c:v>
                </c:pt>
                <c:pt idx="270">
                  <c:v>72.825000000000003</c:v>
                </c:pt>
                <c:pt idx="271">
                  <c:v>72.622999999999948</c:v>
                </c:pt>
                <c:pt idx="272">
                  <c:v>72.421000000000006</c:v>
                </c:pt>
                <c:pt idx="273">
                  <c:v>72.22</c:v>
                </c:pt>
                <c:pt idx="274">
                  <c:v>72.018000000000001</c:v>
                </c:pt>
                <c:pt idx="275">
                  <c:v>71.85599999999998</c:v>
                </c:pt>
                <c:pt idx="276">
                  <c:v>71.694999999999993</c:v>
                </c:pt>
                <c:pt idx="277">
                  <c:v>71.534000000000006</c:v>
                </c:pt>
                <c:pt idx="278">
                  <c:v>71.371999999999986</c:v>
                </c:pt>
                <c:pt idx="279">
                  <c:v>71.211000000000027</c:v>
                </c:pt>
                <c:pt idx="280">
                  <c:v>71.049000000000007</c:v>
                </c:pt>
                <c:pt idx="281">
                  <c:v>70.887999999999991</c:v>
                </c:pt>
                <c:pt idx="282">
                  <c:v>70.766999999999996</c:v>
                </c:pt>
                <c:pt idx="283">
                  <c:v>70.60499999999999</c:v>
                </c:pt>
                <c:pt idx="284">
                  <c:v>70.444000000000116</c:v>
                </c:pt>
                <c:pt idx="285">
                  <c:v>70.281999999999996</c:v>
                </c:pt>
                <c:pt idx="286">
                  <c:v>70.120999999999981</c:v>
                </c:pt>
                <c:pt idx="287">
                  <c:v>69.956000000000003</c:v>
                </c:pt>
                <c:pt idx="288">
                  <c:v>69.856999999999999</c:v>
                </c:pt>
                <c:pt idx="289">
                  <c:v>69.725999999999999</c:v>
                </c:pt>
                <c:pt idx="290">
                  <c:v>69.593999999999994</c:v>
                </c:pt>
                <c:pt idx="291">
                  <c:v>69.495999999999995</c:v>
                </c:pt>
                <c:pt idx="292">
                  <c:v>69.397000000000006</c:v>
                </c:pt>
                <c:pt idx="293">
                  <c:v>69.266000000000005</c:v>
                </c:pt>
                <c:pt idx="294">
                  <c:v>69.167000000000002</c:v>
                </c:pt>
                <c:pt idx="295">
                  <c:v>68.97</c:v>
                </c:pt>
                <c:pt idx="296">
                  <c:v>68.772999999999982</c:v>
                </c:pt>
                <c:pt idx="297">
                  <c:v>68.510000000000005</c:v>
                </c:pt>
                <c:pt idx="298">
                  <c:v>68.247000000000085</c:v>
                </c:pt>
                <c:pt idx="299">
                  <c:v>67.950999999999993</c:v>
                </c:pt>
                <c:pt idx="300">
                  <c:v>67.655999999999949</c:v>
                </c:pt>
                <c:pt idx="301">
                  <c:v>67.36</c:v>
                </c:pt>
                <c:pt idx="302">
                  <c:v>67.063999999999993</c:v>
                </c:pt>
                <c:pt idx="303">
                  <c:v>66.769000000000005</c:v>
                </c:pt>
                <c:pt idx="304">
                  <c:v>66.472999999999999</c:v>
                </c:pt>
                <c:pt idx="305">
                  <c:v>66.144000000000005</c:v>
                </c:pt>
                <c:pt idx="306">
                  <c:v>65.849000000000004</c:v>
                </c:pt>
                <c:pt idx="307">
                  <c:v>65.52</c:v>
                </c:pt>
                <c:pt idx="308">
                  <c:v>65.224000000000004</c:v>
                </c:pt>
                <c:pt idx="309">
                  <c:v>64.896000000000001</c:v>
                </c:pt>
                <c:pt idx="310">
                  <c:v>64.599999999999994</c:v>
                </c:pt>
                <c:pt idx="311">
                  <c:v>64.304000000000002</c:v>
                </c:pt>
                <c:pt idx="312">
                  <c:v>63.976000000000006</c:v>
                </c:pt>
                <c:pt idx="313">
                  <c:v>63.647000000000006</c:v>
                </c:pt>
                <c:pt idx="314">
                  <c:v>63.350999999999999</c:v>
                </c:pt>
                <c:pt idx="315">
                  <c:v>63.023000000000003</c:v>
                </c:pt>
                <c:pt idx="316">
                  <c:v>62.727000000000011</c:v>
                </c:pt>
                <c:pt idx="317">
                  <c:v>62.431000000000004</c:v>
                </c:pt>
                <c:pt idx="318">
                  <c:v>62.136000000000003</c:v>
                </c:pt>
                <c:pt idx="319">
                  <c:v>61.84</c:v>
                </c:pt>
                <c:pt idx="320">
                  <c:v>61.544000000000004</c:v>
                </c:pt>
                <c:pt idx="321">
                  <c:v>61.249000000000002</c:v>
                </c:pt>
                <c:pt idx="322">
                  <c:v>60.953000000000003</c:v>
                </c:pt>
                <c:pt idx="323">
                  <c:v>60.657000000000004</c:v>
                </c:pt>
                <c:pt idx="324">
                  <c:v>60.394000000000005</c:v>
                </c:pt>
                <c:pt idx="325">
                  <c:v>60.131</c:v>
                </c:pt>
                <c:pt idx="326">
                  <c:v>59.889000000000003</c:v>
                </c:pt>
                <c:pt idx="327">
                  <c:v>59.666000000000011</c:v>
                </c:pt>
                <c:pt idx="328">
                  <c:v>59.444000000000003</c:v>
                </c:pt>
                <c:pt idx="329">
                  <c:v>59.193000000000012</c:v>
                </c:pt>
                <c:pt idx="330">
                  <c:v>58.97</c:v>
                </c:pt>
                <c:pt idx="331">
                  <c:v>58.747</c:v>
                </c:pt>
                <c:pt idx="332">
                  <c:v>58.524000000000001</c:v>
                </c:pt>
                <c:pt idx="333">
                  <c:v>58.301000000000002</c:v>
                </c:pt>
                <c:pt idx="334">
                  <c:v>58.079000000000001</c:v>
                </c:pt>
                <c:pt idx="335">
                  <c:v>57.856000000000002</c:v>
                </c:pt>
                <c:pt idx="336">
                  <c:v>57.633000000000003</c:v>
                </c:pt>
                <c:pt idx="337">
                  <c:v>57.41</c:v>
                </c:pt>
                <c:pt idx="338">
                  <c:v>57.215000000000003</c:v>
                </c:pt>
                <c:pt idx="339">
                  <c:v>56.992000000000012</c:v>
                </c:pt>
                <c:pt idx="340">
                  <c:v>56.797000000000011</c:v>
                </c:pt>
                <c:pt idx="341">
                  <c:v>56.602000000000011</c:v>
                </c:pt>
                <c:pt idx="342">
                  <c:v>56.407000000000004</c:v>
                </c:pt>
                <c:pt idx="343">
                  <c:v>56.212000000000003</c:v>
                </c:pt>
                <c:pt idx="344">
                  <c:v>56.017000000000003</c:v>
                </c:pt>
                <c:pt idx="345">
                  <c:v>55.822000000000003</c:v>
                </c:pt>
                <c:pt idx="346">
                  <c:v>55.627000000000002</c:v>
                </c:pt>
                <c:pt idx="347">
                  <c:v>55.432000000000002</c:v>
                </c:pt>
                <c:pt idx="348">
                  <c:v>55.265000000000043</c:v>
                </c:pt>
                <c:pt idx="349">
                  <c:v>55.07</c:v>
                </c:pt>
                <c:pt idx="350">
                  <c:v>54.875</c:v>
                </c:pt>
                <c:pt idx="351">
                  <c:v>54.708000000000013</c:v>
                </c:pt>
                <c:pt idx="352">
                  <c:v>54.513000000000005</c:v>
                </c:pt>
                <c:pt idx="353">
                  <c:v>54.317999999999998</c:v>
                </c:pt>
                <c:pt idx="354">
                  <c:v>54.151000000000003</c:v>
                </c:pt>
                <c:pt idx="355">
                  <c:v>53.984000000000002</c:v>
                </c:pt>
                <c:pt idx="356">
                  <c:v>53.789000000000001</c:v>
                </c:pt>
                <c:pt idx="357">
                  <c:v>53.621000000000002</c:v>
                </c:pt>
                <c:pt idx="358">
                  <c:v>53.481999999999999</c:v>
                </c:pt>
                <c:pt idx="359">
                  <c:v>53.314999999999998</c:v>
                </c:pt>
                <c:pt idx="360">
                  <c:v>53.148000000000003</c:v>
                </c:pt>
                <c:pt idx="361">
                  <c:v>53.009</c:v>
                </c:pt>
                <c:pt idx="362">
                  <c:v>52.841000000000001</c:v>
                </c:pt>
                <c:pt idx="363">
                  <c:v>52.702000000000012</c:v>
                </c:pt>
                <c:pt idx="364">
                  <c:v>52.563000000000002</c:v>
                </c:pt>
                <c:pt idx="365">
                  <c:v>52.424000000000007</c:v>
                </c:pt>
                <c:pt idx="366">
                  <c:v>52.284000000000006</c:v>
                </c:pt>
                <c:pt idx="367">
                  <c:v>52.145000000000003</c:v>
                </c:pt>
                <c:pt idx="368">
                  <c:v>52.006</c:v>
                </c:pt>
                <c:pt idx="369">
                  <c:v>51.866</c:v>
                </c:pt>
                <c:pt idx="370">
                  <c:v>51.727000000000011</c:v>
                </c:pt>
                <c:pt idx="371">
                  <c:v>51.588000000000001</c:v>
                </c:pt>
                <c:pt idx="372">
                  <c:v>51.449000000000005</c:v>
                </c:pt>
                <c:pt idx="373">
                  <c:v>51.309000000000005</c:v>
                </c:pt>
                <c:pt idx="374">
                  <c:v>51.17</c:v>
                </c:pt>
                <c:pt idx="375">
                  <c:v>51.031000000000006</c:v>
                </c:pt>
                <c:pt idx="376">
                  <c:v>50.864000000000004</c:v>
                </c:pt>
                <c:pt idx="377">
                  <c:v>50.724000000000011</c:v>
                </c:pt>
                <c:pt idx="378">
                  <c:v>50.585000000000001</c:v>
                </c:pt>
                <c:pt idx="379">
                  <c:v>50.446000000000005</c:v>
                </c:pt>
                <c:pt idx="380">
                  <c:v>50.279000000000003</c:v>
                </c:pt>
                <c:pt idx="381">
                  <c:v>50.139000000000003</c:v>
                </c:pt>
                <c:pt idx="382">
                  <c:v>50.041000000000004</c:v>
                </c:pt>
                <c:pt idx="383">
                  <c:v>49.914999999999999</c:v>
                </c:pt>
                <c:pt idx="384">
                  <c:v>49.788000000000011</c:v>
                </c:pt>
                <c:pt idx="385">
                  <c:v>49.661000000000001</c:v>
                </c:pt>
                <c:pt idx="386">
                  <c:v>49.534000000000006</c:v>
                </c:pt>
                <c:pt idx="387">
                  <c:v>49.407000000000004</c:v>
                </c:pt>
                <c:pt idx="388">
                  <c:v>49.281000000000006</c:v>
                </c:pt>
                <c:pt idx="389">
                  <c:v>49.154000000000003</c:v>
                </c:pt>
                <c:pt idx="390">
                  <c:v>49.053000000000004</c:v>
                </c:pt>
                <c:pt idx="391">
                  <c:v>48.926000000000002</c:v>
                </c:pt>
                <c:pt idx="392">
                  <c:v>48.824000000000005</c:v>
                </c:pt>
                <c:pt idx="393">
                  <c:v>48.697000000000003</c:v>
                </c:pt>
                <c:pt idx="394">
                  <c:v>48.596000000000011</c:v>
                </c:pt>
                <c:pt idx="395">
                  <c:v>48.469000000000001</c:v>
                </c:pt>
                <c:pt idx="396">
                  <c:v>48.368000000000002</c:v>
                </c:pt>
                <c:pt idx="397">
                  <c:v>48.241</c:v>
                </c:pt>
                <c:pt idx="398">
                  <c:v>48.14</c:v>
                </c:pt>
                <c:pt idx="399">
                  <c:v>48.038000000000011</c:v>
                </c:pt>
                <c:pt idx="400">
                  <c:v>47.937000000000005</c:v>
                </c:pt>
                <c:pt idx="401">
                  <c:v>47.835000000000001</c:v>
                </c:pt>
                <c:pt idx="402">
                  <c:v>47.709000000000003</c:v>
                </c:pt>
                <c:pt idx="403">
                  <c:v>47.607000000000006</c:v>
                </c:pt>
                <c:pt idx="404">
                  <c:v>47.506</c:v>
                </c:pt>
                <c:pt idx="405">
                  <c:v>47.404000000000003</c:v>
                </c:pt>
                <c:pt idx="406">
                  <c:v>47.303000000000004</c:v>
                </c:pt>
                <c:pt idx="407">
                  <c:v>47.201000000000001</c:v>
                </c:pt>
                <c:pt idx="408">
                  <c:v>47.1</c:v>
                </c:pt>
                <c:pt idx="409">
                  <c:v>46.999000000000002</c:v>
                </c:pt>
                <c:pt idx="410">
                  <c:v>46.872</c:v>
                </c:pt>
                <c:pt idx="411">
                  <c:v>46.796000000000049</c:v>
                </c:pt>
                <c:pt idx="412">
                  <c:v>46.694000000000003</c:v>
                </c:pt>
                <c:pt idx="413">
                  <c:v>46.593000000000011</c:v>
                </c:pt>
                <c:pt idx="414">
                  <c:v>46.491</c:v>
                </c:pt>
                <c:pt idx="415">
                  <c:v>46.414999999999999</c:v>
                </c:pt>
                <c:pt idx="416">
                  <c:v>46.313999999999993</c:v>
                </c:pt>
                <c:pt idx="417">
                  <c:v>46.238000000000042</c:v>
                </c:pt>
                <c:pt idx="418">
                  <c:v>46.136000000000003</c:v>
                </c:pt>
                <c:pt idx="419">
                  <c:v>46.06</c:v>
                </c:pt>
                <c:pt idx="420">
                  <c:v>45.959000000000003</c:v>
                </c:pt>
                <c:pt idx="421">
                  <c:v>45.857999999999997</c:v>
                </c:pt>
                <c:pt idx="422">
                  <c:v>45.781000000000006</c:v>
                </c:pt>
                <c:pt idx="423">
                  <c:v>45.68</c:v>
                </c:pt>
                <c:pt idx="424">
                  <c:v>45.579000000000001</c:v>
                </c:pt>
                <c:pt idx="425">
                  <c:v>45.477000000000004</c:v>
                </c:pt>
                <c:pt idx="426">
                  <c:v>45.401000000000003</c:v>
                </c:pt>
                <c:pt idx="427">
                  <c:v>45.3</c:v>
                </c:pt>
                <c:pt idx="428">
                  <c:v>45.198000000000043</c:v>
                </c:pt>
                <c:pt idx="429">
                  <c:v>45.122000000000043</c:v>
                </c:pt>
                <c:pt idx="430">
                  <c:v>45.021000000000001</c:v>
                </c:pt>
                <c:pt idx="431">
                  <c:v>44.945</c:v>
                </c:pt>
                <c:pt idx="432">
                  <c:v>44.843000000000004</c:v>
                </c:pt>
                <c:pt idx="433">
                  <c:v>44.767000000000003</c:v>
                </c:pt>
                <c:pt idx="434">
                  <c:v>44.691000000000003</c:v>
                </c:pt>
                <c:pt idx="435">
                  <c:v>44.59</c:v>
                </c:pt>
                <c:pt idx="436">
                  <c:v>44.514000000000003</c:v>
                </c:pt>
                <c:pt idx="437">
                  <c:v>44.438000000000002</c:v>
                </c:pt>
                <c:pt idx="438">
                  <c:v>44.336000000000006</c:v>
                </c:pt>
                <c:pt idx="439">
                  <c:v>44.260000000000012</c:v>
                </c:pt>
                <c:pt idx="440">
                  <c:v>44.184000000000005</c:v>
                </c:pt>
                <c:pt idx="441">
                  <c:v>44.108000000000011</c:v>
                </c:pt>
                <c:pt idx="442">
                  <c:v>44.032000000000011</c:v>
                </c:pt>
                <c:pt idx="443">
                  <c:v>43.956000000000003</c:v>
                </c:pt>
                <c:pt idx="444">
                  <c:v>43.88</c:v>
                </c:pt>
                <c:pt idx="445">
                  <c:v>43.804000000000002</c:v>
                </c:pt>
                <c:pt idx="446">
                  <c:v>43.727000000000011</c:v>
                </c:pt>
                <c:pt idx="447">
                  <c:v>43.626000000000012</c:v>
                </c:pt>
                <c:pt idx="448">
                  <c:v>43.55</c:v>
                </c:pt>
                <c:pt idx="449">
                  <c:v>43.474000000000004</c:v>
                </c:pt>
                <c:pt idx="450">
                  <c:v>43.398000000000003</c:v>
                </c:pt>
                <c:pt idx="451">
                  <c:v>43.322000000000003</c:v>
                </c:pt>
                <c:pt idx="452">
                  <c:v>43.246000000000002</c:v>
                </c:pt>
                <c:pt idx="453">
                  <c:v>43.144000000000005</c:v>
                </c:pt>
                <c:pt idx="454">
                  <c:v>43.094000000000001</c:v>
                </c:pt>
                <c:pt idx="455">
                  <c:v>43.017000000000003</c:v>
                </c:pt>
                <c:pt idx="456">
                  <c:v>42.941000000000003</c:v>
                </c:pt>
                <c:pt idx="457">
                  <c:v>42.865000000000002</c:v>
                </c:pt>
                <c:pt idx="458">
                  <c:v>42.789000000000001</c:v>
                </c:pt>
                <c:pt idx="459">
                  <c:v>42.739000000000011</c:v>
                </c:pt>
                <c:pt idx="460">
                  <c:v>42.663000000000011</c:v>
                </c:pt>
                <c:pt idx="461">
                  <c:v>42.586000000000006</c:v>
                </c:pt>
                <c:pt idx="462">
                  <c:v>42.536000000000001</c:v>
                </c:pt>
                <c:pt idx="463">
                  <c:v>42.46</c:v>
                </c:pt>
                <c:pt idx="464">
                  <c:v>42.383999999999993</c:v>
                </c:pt>
                <c:pt idx="465">
                  <c:v>42.333000000000006</c:v>
                </c:pt>
                <c:pt idx="466">
                  <c:v>42.257000000000005</c:v>
                </c:pt>
                <c:pt idx="467">
                  <c:v>42.181000000000004</c:v>
                </c:pt>
                <c:pt idx="468">
                  <c:v>42.13</c:v>
                </c:pt>
                <c:pt idx="469">
                  <c:v>42.079000000000001</c:v>
                </c:pt>
                <c:pt idx="470">
                  <c:v>42.003</c:v>
                </c:pt>
                <c:pt idx="471">
                  <c:v>41.927</c:v>
                </c:pt>
                <c:pt idx="472">
                  <c:v>41.876000000000005</c:v>
                </c:pt>
                <c:pt idx="473">
                  <c:v>41.8</c:v>
                </c:pt>
                <c:pt idx="474">
                  <c:v>41.724000000000011</c:v>
                </c:pt>
                <c:pt idx="475">
                  <c:v>41.674000000000007</c:v>
                </c:pt>
                <c:pt idx="476">
                  <c:v>41.598000000000013</c:v>
                </c:pt>
                <c:pt idx="477">
                  <c:v>41.547000000000004</c:v>
                </c:pt>
                <c:pt idx="478">
                  <c:v>41.471000000000004</c:v>
                </c:pt>
                <c:pt idx="479">
                  <c:v>41.42</c:v>
                </c:pt>
                <c:pt idx="480">
                  <c:v>41.344000000000001</c:v>
                </c:pt>
                <c:pt idx="481">
                  <c:v>41.293000000000013</c:v>
                </c:pt>
                <c:pt idx="482">
                  <c:v>41.243000000000002</c:v>
                </c:pt>
                <c:pt idx="483">
                  <c:v>41.166000000000011</c:v>
                </c:pt>
                <c:pt idx="484">
                  <c:v>41.116</c:v>
                </c:pt>
                <c:pt idx="485">
                  <c:v>41.065000000000012</c:v>
                </c:pt>
                <c:pt idx="486">
                  <c:v>41.014000000000003</c:v>
                </c:pt>
                <c:pt idx="487">
                  <c:v>40.964000000000006</c:v>
                </c:pt>
                <c:pt idx="488">
                  <c:v>40.913000000000004</c:v>
                </c:pt>
                <c:pt idx="489">
                  <c:v>40.862000000000002</c:v>
                </c:pt>
                <c:pt idx="490">
                  <c:v>40.786000000000001</c:v>
                </c:pt>
                <c:pt idx="491">
                  <c:v>40.735000000000042</c:v>
                </c:pt>
                <c:pt idx="492">
                  <c:v>40.685000000000002</c:v>
                </c:pt>
                <c:pt idx="493">
                  <c:v>40.609000000000002</c:v>
                </c:pt>
                <c:pt idx="494">
                  <c:v>40.558</c:v>
                </c:pt>
                <c:pt idx="495">
                  <c:v>40.481999999999999</c:v>
                </c:pt>
                <c:pt idx="496">
                  <c:v>40.431000000000004</c:v>
                </c:pt>
                <c:pt idx="497">
                  <c:v>40.354999999999997</c:v>
                </c:pt>
                <c:pt idx="498">
                  <c:v>40.304000000000002</c:v>
                </c:pt>
                <c:pt idx="499">
                  <c:v>40.254000000000005</c:v>
                </c:pt>
                <c:pt idx="500">
                  <c:v>40.203000000000003</c:v>
                </c:pt>
                <c:pt idx="501">
                  <c:v>40.152000000000001</c:v>
                </c:pt>
                <c:pt idx="502">
                  <c:v>40.076000000000001</c:v>
                </c:pt>
                <c:pt idx="503">
                  <c:v>40.025000000000013</c:v>
                </c:pt>
                <c:pt idx="504">
                  <c:v>39.981000000000002</c:v>
                </c:pt>
                <c:pt idx="505">
                  <c:v>39.909000000000006</c:v>
                </c:pt>
                <c:pt idx="506">
                  <c:v>39.86</c:v>
                </c:pt>
                <c:pt idx="507">
                  <c:v>39.810999999999993</c:v>
                </c:pt>
                <c:pt idx="508">
                  <c:v>39.763000000000012</c:v>
                </c:pt>
                <c:pt idx="509">
                  <c:v>39.690000000000012</c:v>
                </c:pt>
                <c:pt idx="510">
                  <c:v>39.641000000000005</c:v>
                </c:pt>
                <c:pt idx="511">
                  <c:v>39.593000000000011</c:v>
                </c:pt>
                <c:pt idx="512">
                  <c:v>39.544000000000004</c:v>
                </c:pt>
                <c:pt idx="513">
                  <c:v>39.496000000000002</c:v>
                </c:pt>
                <c:pt idx="514">
                  <c:v>39.447000000000003</c:v>
                </c:pt>
                <c:pt idx="515">
                  <c:v>39.374000000000002</c:v>
                </c:pt>
                <c:pt idx="516">
                  <c:v>39.326000000000001</c:v>
                </c:pt>
                <c:pt idx="517">
                  <c:v>39.277000000000001</c:v>
                </c:pt>
                <c:pt idx="518">
                  <c:v>39.229000000000013</c:v>
                </c:pt>
                <c:pt idx="519">
                  <c:v>39.18</c:v>
                </c:pt>
                <c:pt idx="520">
                  <c:v>39.131</c:v>
                </c:pt>
                <c:pt idx="521">
                  <c:v>39.083000000000006</c:v>
                </c:pt>
                <c:pt idx="522">
                  <c:v>39.034000000000006</c:v>
                </c:pt>
                <c:pt idx="523">
                  <c:v>38.986000000000004</c:v>
                </c:pt>
                <c:pt idx="524">
                  <c:v>38.937000000000005</c:v>
                </c:pt>
                <c:pt idx="525">
                  <c:v>38.889000000000003</c:v>
                </c:pt>
                <c:pt idx="526">
                  <c:v>38.840000000000003</c:v>
                </c:pt>
                <c:pt idx="527">
                  <c:v>38.791000000000011</c:v>
                </c:pt>
                <c:pt idx="528">
                  <c:v>38.743000000000002</c:v>
                </c:pt>
                <c:pt idx="529">
                  <c:v>38.694000000000003</c:v>
                </c:pt>
                <c:pt idx="530">
                  <c:v>38.67</c:v>
                </c:pt>
                <c:pt idx="531">
                  <c:v>38.621000000000002</c:v>
                </c:pt>
                <c:pt idx="532">
                  <c:v>38.573</c:v>
                </c:pt>
                <c:pt idx="533">
                  <c:v>38.524000000000001</c:v>
                </c:pt>
                <c:pt idx="534">
                  <c:v>38.476000000000006</c:v>
                </c:pt>
                <c:pt idx="535">
                  <c:v>38.450999999999993</c:v>
                </c:pt>
                <c:pt idx="536">
                  <c:v>38.403000000000006</c:v>
                </c:pt>
                <c:pt idx="537">
                  <c:v>38.353999999999999</c:v>
                </c:pt>
                <c:pt idx="538">
                  <c:v>38.306000000000004</c:v>
                </c:pt>
                <c:pt idx="539">
                  <c:v>38.257000000000005</c:v>
                </c:pt>
                <c:pt idx="540">
                  <c:v>38.209000000000003</c:v>
                </c:pt>
                <c:pt idx="541">
                  <c:v>38.184000000000005</c:v>
                </c:pt>
                <c:pt idx="542">
                  <c:v>38.136000000000003</c:v>
                </c:pt>
                <c:pt idx="543">
                  <c:v>38.087000000000003</c:v>
                </c:pt>
                <c:pt idx="544">
                  <c:v>38.039000000000001</c:v>
                </c:pt>
                <c:pt idx="545">
                  <c:v>37.99</c:v>
                </c:pt>
                <c:pt idx="546">
                  <c:v>37.966000000000001</c:v>
                </c:pt>
                <c:pt idx="547">
                  <c:v>37.917000000000002</c:v>
                </c:pt>
                <c:pt idx="548">
                  <c:v>37.869</c:v>
                </c:pt>
                <c:pt idx="549">
                  <c:v>37.82</c:v>
                </c:pt>
                <c:pt idx="550">
                  <c:v>37.796000000000049</c:v>
                </c:pt>
                <c:pt idx="551">
                  <c:v>37.747</c:v>
                </c:pt>
                <c:pt idx="552">
                  <c:v>37.699000000000012</c:v>
                </c:pt>
                <c:pt idx="553">
                  <c:v>37.674000000000007</c:v>
                </c:pt>
                <c:pt idx="554">
                  <c:v>37.65</c:v>
                </c:pt>
                <c:pt idx="555">
                  <c:v>37.601000000000006</c:v>
                </c:pt>
                <c:pt idx="556">
                  <c:v>37.577000000000005</c:v>
                </c:pt>
                <c:pt idx="557">
                  <c:v>37.529000000000003</c:v>
                </c:pt>
                <c:pt idx="558">
                  <c:v>37.504000000000005</c:v>
                </c:pt>
                <c:pt idx="559">
                  <c:v>37.456000000000003</c:v>
                </c:pt>
                <c:pt idx="560">
                  <c:v>37.407000000000004</c:v>
                </c:pt>
                <c:pt idx="561">
                  <c:v>37.359000000000002</c:v>
                </c:pt>
                <c:pt idx="562">
                  <c:v>37.334000000000003</c:v>
                </c:pt>
                <c:pt idx="563">
                  <c:v>37.286000000000001</c:v>
                </c:pt>
                <c:pt idx="564">
                  <c:v>37.237000000000002</c:v>
                </c:pt>
                <c:pt idx="565">
                  <c:v>37.213000000000001</c:v>
                </c:pt>
                <c:pt idx="566">
                  <c:v>37.164000000000001</c:v>
                </c:pt>
                <c:pt idx="567">
                  <c:v>37.116</c:v>
                </c:pt>
                <c:pt idx="568">
                  <c:v>37.091000000000001</c:v>
                </c:pt>
                <c:pt idx="569">
                  <c:v>37.043000000000006</c:v>
                </c:pt>
                <c:pt idx="570">
                  <c:v>37.019000000000005</c:v>
                </c:pt>
                <c:pt idx="571">
                  <c:v>36.97</c:v>
                </c:pt>
                <c:pt idx="572">
                  <c:v>36.946000000000005</c:v>
                </c:pt>
                <c:pt idx="573">
                  <c:v>36.897000000000006</c:v>
                </c:pt>
                <c:pt idx="574">
                  <c:v>36.873000000000005</c:v>
                </c:pt>
                <c:pt idx="575">
                  <c:v>36.824000000000005</c:v>
                </c:pt>
                <c:pt idx="576">
                  <c:v>36.800000000000004</c:v>
                </c:pt>
                <c:pt idx="577">
                  <c:v>36.776000000000003</c:v>
                </c:pt>
                <c:pt idx="578">
                  <c:v>36.727000000000011</c:v>
                </c:pt>
                <c:pt idx="579">
                  <c:v>36.703000000000003</c:v>
                </c:pt>
                <c:pt idx="580">
                  <c:v>36.679000000000002</c:v>
                </c:pt>
                <c:pt idx="581">
                  <c:v>36.654000000000003</c:v>
                </c:pt>
                <c:pt idx="582">
                  <c:v>36.606000000000002</c:v>
                </c:pt>
                <c:pt idx="583">
                  <c:v>36.581000000000003</c:v>
                </c:pt>
                <c:pt idx="584">
                  <c:v>36.557000000000002</c:v>
                </c:pt>
                <c:pt idx="585">
                  <c:v>36.533000000000001</c:v>
                </c:pt>
                <c:pt idx="586">
                  <c:v>36.484000000000002</c:v>
                </c:pt>
                <c:pt idx="587">
                  <c:v>36.46</c:v>
                </c:pt>
                <c:pt idx="588">
                  <c:v>36.436</c:v>
                </c:pt>
                <c:pt idx="589">
                  <c:v>36.386999999999993</c:v>
                </c:pt>
                <c:pt idx="590">
                  <c:v>36.363</c:v>
                </c:pt>
                <c:pt idx="591">
                  <c:v>36.313999999999993</c:v>
                </c:pt>
                <c:pt idx="592">
                  <c:v>36.290000000000013</c:v>
                </c:pt>
                <c:pt idx="593">
                  <c:v>36.266000000000012</c:v>
                </c:pt>
                <c:pt idx="594">
                  <c:v>36.217000000000006</c:v>
                </c:pt>
                <c:pt idx="595">
                  <c:v>36.266000000000012</c:v>
                </c:pt>
                <c:pt idx="596">
                  <c:v>36.411000000000001</c:v>
                </c:pt>
                <c:pt idx="597">
                  <c:v>36.581000000000003</c:v>
                </c:pt>
                <c:pt idx="598">
                  <c:v>36.800000000000004</c:v>
                </c:pt>
                <c:pt idx="599">
                  <c:v>37.043000000000006</c:v>
                </c:pt>
                <c:pt idx="600">
                  <c:v>37.286000000000001</c:v>
                </c:pt>
                <c:pt idx="601">
                  <c:v>37.529000000000003</c:v>
                </c:pt>
                <c:pt idx="602">
                  <c:v>37.796000000000049</c:v>
                </c:pt>
                <c:pt idx="603">
                  <c:v>38.039000000000001</c:v>
                </c:pt>
                <c:pt idx="604">
                  <c:v>38.281000000000006</c:v>
                </c:pt>
                <c:pt idx="605">
                  <c:v>38.5</c:v>
                </c:pt>
                <c:pt idx="606">
                  <c:v>38.743000000000002</c:v>
                </c:pt>
                <c:pt idx="607">
                  <c:v>38.961000000000006</c:v>
                </c:pt>
                <c:pt idx="608">
                  <c:v>39.18</c:v>
                </c:pt>
                <c:pt idx="609">
                  <c:v>39.399000000000001</c:v>
                </c:pt>
                <c:pt idx="610">
                  <c:v>39.593000000000011</c:v>
                </c:pt>
                <c:pt idx="611">
                  <c:v>39.810999999999993</c:v>
                </c:pt>
                <c:pt idx="612">
                  <c:v>40.006</c:v>
                </c:pt>
                <c:pt idx="613">
                  <c:v>40.203000000000003</c:v>
                </c:pt>
                <c:pt idx="614">
                  <c:v>40.406000000000006</c:v>
                </c:pt>
                <c:pt idx="615">
                  <c:v>40.583000000000006</c:v>
                </c:pt>
                <c:pt idx="616">
                  <c:v>40.761000000000003</c:v>
                </c:pt>
                <c:pt idx="617">
                  <c:v>40.964000000000006</c:v>
                </c:pt>
                <c:pt idx="618">
                  <c:v>41.141000000000005</c:v>
                </c:pt>
                <c:pt idx="619">
                  <c:v>41.319000000000003</c:v>
                </c:pt>
                <c:pt idx="620">
                  <c:v>41.496000000000002</c:v>
                </c:pt>
                <c:pt idx="621">
                  <c:v>41.674000000000007</c:v>
                </c:pt>
                <c:pt idx="622">
                  <c:v>41.850999999999999</c:v>
                </c:pt>
                <c:pt idx="623">
                  <c:v>42.003</c:v>
                </c:pt>
                <c:pt idx="624">
                  <c:v>42.181000000000004</c:v>
                </c:pt>
                <c:pt idx="625">
                  <c:v>42.333000000000006</c:v>
                </c:pt>
                <c:pt idx="626">
                  <c:v>42.484999999999999</c:v>
                </c:pt>
                <c:pt idx="627">
                  <c:v>42.637</c:v>
                </c:pt>
                <c:pt idx="628">
                  <c:v>42.789000000000001</c:v>
                </c:pt>
                <c:pt idx="629">
                  <c:v>42.941000000000003</c:v>
                </c:pt>
                <c:pt idx="630">
                  <c:v>43.068000000000012</c:v>
                </c:pt>
                <c:pt idx="631">
                  <c:v>43.220000000000013</c:v>
                </c:pt>
                <c:pt idx="632">
                  <c:v>43.347000000000001</c:v>
                </c:pt>
                <c:pt idx="633">
                  <c:v>43.499000000000002</c:v>
                </c:pt>
                <c:pt idx="634">
                  <c:v>43.626000000000012</c:v>
                </c:pt>
                <c:pt idx="635">
                  <c:v>43.753</c:v>
                </c:pt>
                <c:pt idx="636">
                  <c:v>43.88</c:v>
                </c:pt>
                <c:pt idx="637">
                  <c:v>44.006</c:v>
                </c:pt>
                <c:pt idx="638">
                  <c:v>44.133000000000003</c:v>
                </c:pt>
                <c:pt idx="639">
                  <c:v>44.260000000000012</c:v>
                </c:pt>
                <c:pt idx="640">
                  <c:v>44.361000000000004</c:v>
                </c:pt>
                <c:pt idx="641">
                  <c:v>44.463000000000001</c:v>
                </c:pt>
                <c:pt idx="642">
                  <c:v>44.59</c:v>
                </c:pt>
                <c:pt idx="643">
                  <c:v>44.691000000000003</c:v>
                </c:pt>
                <c:pt idx="644">
                  <c:v>44.793000000000013</c:v>
                </c:pt>
                <c:pt idx="645">
                  <c:v>44.919000000000004</c:v>
                </c:pt>
                <c:pt idx="646">
                  <c:v>45.021000000000001</c:v>
                </c:pt>
                <c:pt idx="647">
                  <c:v>45.148000000000003</c:v>
                </c:pt>
                <c:pt idx="648">
                  <c:v>45.249000000000002</c:v>
                </c:pt>
                <c:pt idx="649">
                  <c:v>45.35</c:v>
                </c:pt>
                <c:pt idx="650">
                  <c:v>45.451999999999998</c:v>
                </c:pt>
                <c:pt idx="651">
                  <c:v>45.553000000000004</c:v>
                </c:pt>
                <c:pt idx="652">
                  <c:v>45.655000000000001</c:v>
                </c:pt>
                <c:pt idx="653">
                  <c:v>45.756</c:v>
                </c:pt>
                <c:pt idx="654">
                  <c:v>45.832000000000001</c:v>
                </c:pt>
                <c:pt idx="655">
                  <c:v>46.111000000000004</c:v>
                </c:pt>
                <c:pt idx="656">
                  <c:v>46.441000000000003</c:v>
                </c:pt>
                <c:pt idx="657">
                  <c:v>46.846000000000004</c:v>
                </c:pt>
                <c:pt idx="658">
                  <c:v>47.328000000000003</c:v>
                </c:pt>
                <c:pt idx="659">
                  <c:v>47.861000000000004</c:v>
                </c:pt>
                <c:pt idx="660">
                  <c:v>48.393000000000001</c:v>
                </c:pt>
                <c:pt idx="661">
                  <c:v>48.926000000000002</c:v>
                </c:pt>
                <c:pt idx="662">
                  <c:v>49.457999999999998</c:v>
                </c:pt>
                <c:pt idx="663">
                  <c:v>49.965000000000003</c:v>
                </c:pt>
                <c:pt idx="664">
                  <c:v>50.474000000000004</c:v>
                </c:pt>
                <c:pt idx="665">
                  <c:v>51.031000000000006</c:v>
                </c:pt>
                <c:pt idx="666">
                  <c:v>51.56</c:v>
                </c:pt>
                <c:pt idx="667">
                  <c:v>52.089000000000006</c:v>
                </c:pt>
                <c:pt idx="668">
                  <c:v>52.591000000000001</c:v>
                </c:pt>
                <c:pt idx="669">
                  <c:v>53.092000000000013</c:v>
                </c:pt>
                <c:pt idx="670">
                  <c:v>53.566000000000003</c:v>
                </c:pt>
                <c:pt idx="671">
                  <c:v>54.039000000000001</c:v>
                </c:pt>
                <c:pt idx="672">
                  <c:v>54.513000000000005</c:v>
                </c:pt>
                <c:pt idx="673">
                  <c:v>54.959000000000003</c:v>
                </c:pt>
                <c:pt idx="674">
                  <c:v>55.432000000000002</c:v>
                </c:pt>
                <c:pt idx="675">
                  <c:v>55.878</c:v>
                </c:pt>
                <c:pt idx="676">
                  <c:v>56.296000000000049</c:v>
                </c:pt>
                <c:pt idx="677">
                  <c:v>56.714000000000006</c:v>
                </c:pt>
                <c:pt idx="678">
                  <c:v>57.131</c:v>
                </c:pt>
                <c:pt idx="679">
                  <c:v>57.521000000000001</c:v>
                </c:pt>
                <c:pt idx="680">
                  <c:v>57.883999999999993</c:v>
                </c:pt>
                <c:pt idx="681">
                  <c:v>58.246000000000002</c:v>
                </c:pt>
                <c:pt idx="682">
                  <c:v>58.636000000000003</c:v>
                </c:pt>
                <c:pt idx="683">
                  <c:v>58.97</c:v>
                </c:pt>
                <c:pt idx="684">
                  <c:v>59.332000000000001</c:v>
                </c:pt>
                <c:pt idx="685">
                  <c:v>59.666000000000011</c:v>
                </c:pt>
                <c:pt idx="686">
                  <c:v>60.001000000000005</c:v>
                </c:pt>
                <c:pt idx="687">
                  <c:v>60.361000000000004</c:v>
                </c:pt>
                <c:pt idx="688">
                  <c:v>60.723000000000013</c:v>
                </c:pt>
                <c:pt idx="689">
                  <c:v>61.117000000000004</c:v>
                </c:pt>
                <c:pt idx="690">
                  <c:v>61.511000000000003</c:v>
                </c:pt>
                <c:pt idx="691">
                  <c:v>61.873000000000005</c:v>
                </c:pt>
                <c:pt idx="692">
                  <c:v>62.234000000000002</c:v>
                </c:pt>
                <c:pt idx="693">
                  <c:v>62.563000000000002</c:v>
                </c:pt>
                <c:pt idx="694">
                  <c:v>62.924000000000007</c:v>
                </c:pt>
                <c:pt idx="695">
                  <c:v>63.253</c:v>
                </c:pt>
                <c:pt idx="696">
                  <c:v>63.581000000000003</c:v>
                </c:pt>
                <c:pt idx="697">
                  <c:v>63.91</c:v>
                </c:pt>
                <c:pt idx="698">
                  <c:v>64.239000000000004</c:v>
                </c:pt>
                <c:pt idx="699">
                  <c:v>64.599999999999994</c:v>
                </c:pt>
                <c:pt idx="700">
                  <c:v>64.929000000000002</c:v>
                </c:pt>
                <c:pt idx="701">
                  <c:v>65.257000000000005</c:v>
                </c:pt>
                <c:pt idx="702">
                  <c:v>65.552999999999983</c:v>
                </c:pt>
                <c:pt idx="703">
                  <c:v>65.881</c:v>
                </c:pt>
                <c:pt idx="704">
                  <c:v>66.176999999999978</c:v>
                </c:pt>
                <c:pt idx="705">
                  <c:v>66.440000000000026</c:v>
                </c:pt>
                <c:pt idx="706">
                  <c:v>66.703000000000003</c:v>
                </c:pt>
                <c:pt idx="707">
                  <c:v>66.998999999999995</c:v>
                </c:pt>
                <c:pt idx="708">
                  <c:v>67.228999999999999</c:v>
                </c:pt>
                <c:pt idx="709">
                  <c:v>67.491000000000085</c:v>
                </c:pt>
                <c:pt idx="710">
                  <c:v>67.754000000000005</c:v>
                </c:pt>
                <c:pt idx="711">
                  <c:v>67.983999999999995</c:v>
                </c:pt>
                <c:pt idx="712">
                  <c:v>68.214000000000027</c:v>
                </c:pt>
                <c:pt idx="713">
                  <c:v>68.444000000000116</c:v>
                </c:pt>
                <c:pt idx="714">
                  <c:v>68.673999999999978</c:v>
                </c:pt>
                <c:pt idx="715">
                  <c:v>68.903999999999996</c:v>
                </c:pt>
                <c:pt idx="716">
                  <c:v>69.134</c:v>
                </c:pt>
                <c:pt idx="717">
                  <c:v>69.364000000000004</c:v>
                </c:pt>
                <c:pt idx="718">
                  <c:v>69.561000000000007</c:v>
                </c:pt>
                <c:pt idx="719">
                  <c:v>69.759</c:v>
                </c:pt>
                <c:pt idx="720">
                  <c:v>69.956000000000003</c:v>
                </c:pt>
                <c:pt idx="721">
                  <c:v>70.202000000000012</c:v>
                </c:pt>
                <c:pt idx="722">
                  <c:v>70.444000000000116</c:v>
                </c:pt>
                <c:pt idx="723">
                  <c:v>70.685999999999979</c:v>
                </c:pt>
                <c:pt idx="724">
                  <c:v>70.927999999999997</c:v>
                </c:pt>
                <c:pt idx="725">
                  <c:v>71.169999999999987</c:v>
                </c:pt>
                <c:pt idx="726">
                  <c:v>71.412999999999997</c:v>
                </c:pt>
                <c:pt idx="727">
                  <c:v>71.614000000000004</c:v>
                </c:pt>
                <c:pt idx="728">
                  <c:v>71.85599999999998</c:v>
                </c:pt>
                <c:pt idx="729">
                  <c:v>72.099000000000004</c:v>
                </c:pt>
                <c:pt idx="730">
                  <c:v>72.340999999999994</c:v>
                </c:pt>
                <c:pt idx="731">
                  <c:v>72.543000000000006</c:v>
                </c:pt>
                <c:pt idx="732">
                  <c:v>72.744000000000085</c:v>
                </c:pt>
                <c:pt idx="733">
                  <c:v>72.906000000000006</c:v>
                </c:pt>
                <c:pt idx="734">
                  <c:v>73.10799999999999</c:v>
                </c:pt>
                <c:pt idx="735">
                  <c:v>73.308999999999983</c:v>
                </c:pt>
                <c:pt idx="736">
                  <c:v>73.471000000000004</c:v>
                </c:pt>
                <c:pt idx="737">
                  <c:v>73.671999999999983</c:v>
                </c:pt>
                <c:pt idx="738">
                  <c:v>73.834000000000003</c:v>
                </c:pt>
                <c:pt idx="739">
                  <c:v>74.036000000000001</c:v>
                </c:pt>
                <c:pt idx="740">
                  <c:v>74.236999999999995</c:v>
                </c:pt>
                <c:pt idx="741">
                  <c:v>74.399000000000001</c:v>
                </c:pt>
                <c:pt idx="742">
                  <c:v>74.56</c:v>
                </c:pt>
                <c:pt idx="743">
                  <c:v>74.721999999999994</c:v>
                </c:pt>
                <c:pt idx="744">
                  <c:v>74.882999999999981</c:v>
                </c:pt>
                <c:pt idx="745">
                  <c:v>75.045000000000002</c:v>
                </c:pt>
                <c:pt idx="746">
                  <c:v>75.206000000000003</c:v>
                </c:pt>
                <c:pt idx="747">
                  <c:v>75.367999999999995</c:v>
                </c:pt>
                <c:pt idx="748">
                  <c:v>75.489000000000004</c:v>
                </c:pt>
                <c:pt idx="749">
                  <c:v>75.649999999999991</c:v>
                </c:pt>
                <c:pt idx="750">
                  <c:v>75.771000000000001</c:v>
                </c:pt>
                <c:pt idx="751">
                  <c:v>75.891999999999996</c:v>
                </c:pt>
                <c:pt idx="752">
                  <c:v>76.054000000000002</c:v>
                </c:pt>
                <c:pt idx="753">
                  <c:v>76.174999999999983</c:v>
                </c:pt>
                <c:pt idx="754">
                  <c:v>76.296000000000006</c:v>
                </c:pt>
                <c:pt idx="755">
                  <c:v>76.456999999999994</c:v>
                </c:pt>
                <c:pt idx="756">
                  <c:v>76.537999999999997</c:v>
                </c:pt>
                <c:pt idx="757">
                  <c:v>76.658999999999978</c:v>
                </c:pt>
                <c:pt idx="758">
                  <c:v>76.78</c:v>
                </c:pt>
                <c:pt idx="759">
                  <c:v>76.900999999999996</c:v>
                </c:pt>
                <c:pt idx="760">
                  <c:v>77.063000000000002</c:v>
                </c:pt>
                <c:pt idx="761">
                  <c:v>77.183999999999983</c:v>
                </c:pt>
                <c:pt idx="762">
                  <c:v>77.345000000000013</c:v>
                </c:pt>
                <c:pt idx="763">
                  <c:v>77.465999999999994</c:v>
                </c:pt>
                <c:pt idx="764">
                  <c:v>77.626999999999981</c:v>
                </c:pt>
                <c:pt idx="765">
                  <c:v>77.789000000000001</c:v>
                </c:pt>
                <c:pt idx="766">
                  <c:v>77.910000000000025</c:v>
                </c:pt>
                <c:pt idx="767">
                  <c:v>78.070999999999998</c:v>
                </c:pt>
                <c:pt idx="768">
                  <c:v>78.191999999999993</c:v>
                </c:pt>
                <c:pt idx="769">
                  <c:v>78.353999999999999</c:v>
                </c:pt>
                <c:pt idx="770">
                  <c:v>78.474999999999994</c:v>
                </c:pt>
                <c:pt idx="771">
                  <c:v>78.596000000000004</c:v>
                </c:pt>
                <c:pt idx="772">
                  <c:v>78.717000000000027</c:v>
                </c:pt>
                <c:pt idx="773">
                  <c:v>78.878999999999948</c:v>
                </c:pt>
                <c:pt idx="774">
                  <c:v>79</c:v>
                </c:pt>
                <c:pt idx="775">
                  <c:v>79.120999999999981</c:v>
                </c:pt>
                <c:pt idx="776">
                  <c:v>79.242000000000004</c:v>
                </c:pt>
                <c:pt idx="777">
                  <c:v>79.363</c:v>
                </c:pt>
                <c:pt idx="778">
                  <c:v>79.483999999999995</c:v>
                </c:pt>
                <c:pt idx="779">
                  <c:v>79.60499999999999</c:v>
                </c:pt>
                <c:pt idx="780">
                  <c:v>79.725999999999999</c:v>
                </c:pt>
                <c:pt idx="781">
                  <c:v>79.887999999999991</c:v>
                </c:pt>
                <c:pt idx="782">
                  <c:v>80.051000000000002</c:v>
                </c:pt>
                <c:pt idx="783">
                  <c:v>80.203999999999994</c:v>
                </c:pt>
                <c:pt idx="784">
                  <c:v>80.409000000000006</c:v>
                </c:pt>
                <c:pt idx="785">
                  <c:v>80.613</c:v>
                </c:pt>
                <c:pt idx="786">
                  <c:v>80.766000000000005</c:v>
                </c:pt>
                <c:pt idx="787">
                  <c:v>80.918999999999997</c:v>
                </c:pt>
                <c:pt idx="788">
                  <c:v>81.072999999999979</c:v>
                </c:pt>
                <c:pt idx="789">
                  <c:v>81.225999999999999</c:v>
                </c:pt>
                <c:pt idx="790">
                  <c:v>81.378999999999948</c:v>
                </c:pt>
                <c:pt idx="791">
                  <c:v>81.531999999999996</c:v>
                </c:pt>
                <c:pt idx="792">
                  <c:v>81.685000000000002</c:v>
                </c:pt>
                <c:pt idx="793">
                  <c:v>81.838999999999999</c:v>
                </c:pt>
                <c:pt idx="794">
                  <c:v>82.043000000000006</c:v>
                </c:pt>
                <c:pt idx="795">
                  <c:v>82.195999999999998</c:v>
                </c:pt>
                <c:pt idx="796">
                  <c:v>82.349000000000004</c:v>
                </c:pt>
                <c:pt idx="797">
                  <c:v>82.501999999999995</c:v>
                </c:pt>
                <c:pt idx="798">
                  <c:v>82.60499999999999</c:v>
                </c:pt>
                <c:pt idx="799">
                  <c:v>82.706999999999994</c:v>
                </c:pt>
                <c:pt idx="800">
                  <c:v>82.86</c:v>
                </c:pt>
                <c:pt idx="801">
                  <c:v>82.962000000000003</c:v>
                </c:pt>
                <c:pt idx="802">
                  <c:v>83.063999999999993</c:v>
                </c:pt>
                <c:pt idx="803">
                  <c:v>83.165999999999983</c:v>
                </c:pt>
                <c:pt idx="804">
                  <c:v>83.32</c:v>
                </c:pt>
                <c:pt idx="805">
                  <c:v>83.421999999999997</c:v>
                </c:pt>
                <c:pt idx="806">
                  <c:v>83.575000000000003</c:v>
                </c:pt>
                <c:pt idx="807">
                  <c:v>83.727999999999994</c:v>
                </c:pt>
                <c:pt idx="808">
                  <c:v>83.83</c:v>
                </c:pt>
                <c:pt idx="809">
                  <c:v>83.983999999999995</c:v>
                </c:pt>
                <c:pt idx="810">
                  <c:v>84.085999999999999</c:v>
                </c:pt>
                <c:pt idx="811">
                  <c:v>84.239000000000004</c:v>
                </c:pt>
                <c:pt idx="812">
                  <c:v>84.340999999999994</c:v>
                </c:pt>
                <c:pt idx="813">
                  <c:v>84.494000000000085</c:v>
                </c:pt>
                <c:pt idx="814">
                  <c:v>84.647999999999996</c:v>
                </c:pt>
                <c:pt idx="815">
                  <c:v>84.801000000000002</c:v>
                </c:pt>
                <c:pt idx="816">
                  <c:v>84.903000000000006</c:v>
                </c:pt>
                <c:pt idx="817">
                  <c:v>85.055999999999983</c:v>
                </c:pt>
                <c:pt idx="818">
                  <c:v>85.157999999999987</c:v>
                </c:pt>
                <c:pt idx="819">
                  <c:v>85.311000000000007</c:v>
                </c:pt>
                <c:pt idx="820">
                  <c:v>85.414000000000101</c:v>
                </c:pt>
                <c:pt idx="821">
                  <c:v>85.566999999999993</c:v>
                </c:pt>
                <c:pt idx="822">
                  <c:v>85.668999999999983</c:v>
                </c:pt>
                <c:pt idx="823">
                  <c:v>85.771000000000001</c:v>
                </c:pt>
                <c:pt idx="824">
                  <c:v>85.872999999999948</c:v>
                </c:pt>
                <c:pt idx="825">
                  <c:v>85.974999999999994</c:v>
                </c:pt>
                <c:pt idx="826">
                  <c:v>86.078000000000003</c:v>
                </c:pt>
                <c:pt idx="827">
                  <c:v>86.128999999999948</c:v>
                </c:pt>
                <c:pt idx="828">
                  <c:v>86.281999999999996</c:v>
                </c:pt>
                <c:pt idx="829">
                  <c:v>86.384</c:v>
                </c:pt>
                <c:pt idx="830">
                  <c:v>86.537000000000006</c:v>
                </c:pt>
                <c:pt idx="831">
                  <c:v>86.69</c:v>
                </c:pt>
                <c:pt idx="832">
                  <c:v>86.843999999999994</c:v>
                </c:pt>
                <c:pt idx="833">
                  <c:v>86.894999999999996</c:v>
                </c:pt>
                <c:pt idx="834">
                  <c:v>86.741000000000085</c:v>
                </c:pt>
                <c:pt idx="835">
                  <c:v>86.537000000000006</c:v>
                </c:pt>
                <c:pt idx="836">
                  <c:v>86.332999999999998</c:v>
                </c:pt>
                <c:pt idx="837">
                  <c:v>86.078000000000003</c:v>
                </c:pt>
                <c:pt idx="838">
                  <c:v>85.771000000000001</c:v>
                </c:pt>
                <c:pt idx="839">
                  <c:v>85.516000000000005</c:v>
                </c:pt>
                <c:pt idx="840">
                  <c:v>85.209000000000003</c:v>
                </c:pt>
                <c:pt idx="841">
                  <c:v>84.85199999999999</c:v>
                </c:pt>
                <c:pt idx="842">
                  <c:v>84.545000000000002</c:v>
                </c:pt>
                <c:pt idx="843">
                  <c:v>84.239000000000004</c:v>
                </c:pt>
                <c:pt idx="844">
                  <c:v>83.933000000000007</c:v>
                </c:pt>
                <c:pt idx="845">
                  <c:v>83.575000000000003</c:v>
                </c:pt>
                <c:pt idx="846">
                  <c:v>83.269000000000005</c:v>
                </c:pt>
                <c:pt idx="847">
                  <c:v>82.962000000000003</c:v>
                </c:pt>
                <c:pt idx="848">
                  <c:v>82.655999999999949</c:v>
                </c:pt>
                <c:pt idx="849">
                  <c:v>82.349000000000004</c:v>
                </c:pt>
                <c:pt idx="850">
                  <c:v>82.093999999999994</c:v>
                </c:pt>
                <c:pt idx="851">
                  <c:v>81.787999999999997</c:v>
                </c:pt>
                <c:pt idx="852">
                  <c:v>81.531999999999996</c:v>
                </c:pt>
                <c:pt idx="853">
                  <c:v>81.225999999999999</c:v>
                </c:pt>
                <c:pt idx="854">
                  <c:v>80.97</c:v>
                </c:pt>
                <c:pt idx="855">
                  <c:v>80.664000000000001</c:v>
                </c:pt>
                <c:pt idx="856">
                  <c:v>80.409000000000006</c:v>
                </c:pt>
                <c:pt idx="857">
                  <c:v>80.152999999999949</c:v>
                </c:pt>
                <c:pt idx="858">
                  <c:v>79.927999999999997</c:v>
                </c:pt>
                <c:pt idx="859">
                  <c:v>79.725999999999999</c:v>
                </c:pt>
                <c:pt idx="860">
                  <c:v>79.565000000000012</c:v>
                </c:pt>
                <c:pt idx="861">
                  <c:v>79.363</c:v>
                </c:pt>
                <c:pt idx="862">
                  <c:v>79.161000000000001</c:v>
                </c:pt>
                <c:pt idx="863">
                  <c:v>78.959000000000003</c:v>
                </c:pt>
                <c:pt idx="864">
                  <c:v>78.757999999999996</c:v>
                </c:pt>
                <c:pt idx="865">
                  <c:v>78.596000000000004</c:v>
                </c:pt>
                <c:pt idx="866">
                  <c:v>78.394000000000005</c:v>
                </c:pt>
                <c:pt idx="867">
                  <c:v>78.233000000000004</c:v>
                </c:pt>
                <c:pt idx="868">
                  <c:v>78.031000000000006</c:v>
                </c:pt>
                <c:pt idx="869">
                  <c:v>77.86999999999999</c:v>
                </c:pt>
                <c:pt idx="870">
                  <c:v>77.708000000000013</c:v>
                </c:pt>
                <c:pt idx="871">
                  <c:v>77.546999999999997</c:v>
                </c:pt>
                <c:pt idx="872">
                  <c:v>77.384999999999991</c:v>
                </c:pt>
                <c:pt idx="873">
                  <c:v>77.224000000000004</c:v>
                </c:pt>
                <c:pt idx="874">
                  <c:v>77.063000000000002</c:v>
                </c:pt>
                <c:pt idx="875">
                  <c:v>76.900999999999996</c:v>
                </c:pt>
                <c:pt idx="876">
                  <c:v>76.78</c:v>
                </c:pt>
                <c:pt idx="877">
                  <c:v>76.619</c:v>
                </c:pt>
                <c:pt idx="878">
                  <c:v>76.456999999999994</c:v>
                </c:pt>
                <c:pt idx="879">
                  <c:v>76.335999999999999</c:v>
                </c:pt>
                <c:pt idx="880">
                  <c:v>76.174999999999983</c:v>
                </c:pt>
                <c:pt idx="881">
                  <c:v>76.054000000000002</c:v>
                </c:pt>
                <c:pt idx="882">
                  <c:v>75.891999999999996</c:v>
                </c:pt>
                <c:pt idx="883">
                  <c:v>75.771000000000001</c:v>
                </c:pt>
                <c:pt idx="884">
                  <c:v>75.61</c:v>
                </c:pt>
                <c:pt idx="885">
                  <c:v>75.489000000000004</c:v>
                </c:pt>
                <c:pt idx="886">
                  <c:v>75.326999999999998</c:v>
                </c:pt>
                <c:pt idx="887">
                  <c:v>75.206000000000003</c:v>
                </c:pt>
                <c:pt idx="888">
                  <c:v>75.084999999999994</c:v>
                </c:pt>
                <c:pt idx="889">
                  <c:v>74.964000000000027</c:v>
                </c:pt>
                <c:pt idx="890">
                  <c:v>74.843000000000004</c:v>
                </c:pt>
                <c:pt idx="891">
                  <c:v>74.721999999999994</c:v>
                </c:pt>
                <c:pt idx="892">
                  <c:v>74.56</c:v>
                </c:pt>
                <c:pt idx="893">
                  <c:v>74.438999999999993</c:v>
                </c:pt>
                <c:pt idx="894">
                  <c:v>74.236999999999995</c:v>
                </c:pt>
                <c:pt idx="895">
                  <c:v>73.995000000000005</c:v>
                </c:pt>
                <c:pt idx="896">
                  <c:v>73.671999999999983</c:v>
                </c:pt>
                <c:pt idx="897">
                  <c:v>73.349999999999994</c:v>
                </c:pt>
                <c:pt idx="898">
                  <c:v>72.986000000000004</c:v>
                </c:pt>
                <c:pt idx="899">
                  <c:v>72.664000000000001</c:v>
                </c:pt>
                <c:pt idx="900">
                  <c:v>72.3</c:v>
                </c:pt>
                <c:pt idx="901">
                  <c:v>71.937000000000026</c:v>
                </c:pt>
                <c:pt idx="902">
                  <c:v>71.614000000000004</c:v>
                </c:pt>
                <c:pt idx="903">
                  <c:v>71.251000000000005</c:v>
                </c:pt>
                <c:pt idx="904">
                  <c:v>70.887999999999991</c:v>
                </c:pt>
                <c:pt idx="905">
                  <c:v>70.524999999999991</c:v>
                </c:pt>
                <c:pt idx="906">
                  <c:v>70.202000000000012</c:v>
                </c:pt>
                <c:pt idx="907">
                  <c:v>69.856999999999999</c:v>
                </c:pt>
                <c:pt idx="908">
                  <c:v>69.593999999999994</c:v>
                </c:pt>
                <c:pt idx="909">
                  <c:v>69.299000000000007</c:v>
                </c:pt>
                <c:pt idx="910">
                  <c:v>69.003</c:v>
                </c:pt>
                <c:pt idx="911">
                  <c:v>68.706999999999994</c:v>
                </c:pt>
                <c:pt idx="912">
                  <c:v>68.411000000000101</c:v>
                </c:pt>
                <c:pt idx="913">
                  <c:v>68.149000000000001</c:v>
                </c:pt>
                <c:pt idx="914">
                  <c:v>67.85299999999998</c:v>
                </c:pt>
                <c:pt idx="915">
                  <c:v>67.557000000000002</c:v>
                </c:pt>
                <c:pt idx="916">
                  <c:v>67.293999999999997</c:v>
                </c:pt>
                <c:pt idx="917">
                  <c:v>66.998999999999995</c:v>
                </c:pt>
                <c:pt idx="918">
                  <c:v>66.736000000000004</c:v>
                </c:pt>
                <c:pt idx="919">
                  <c:v>66.472999999999999</c:v>
                </c:pt>
                <c:pt idx="920">
                  <c:v>66.176999999999978</c:v>
                </c:pt>
                <c:pt idx="921">
                  <c:v>65.914000000000101</c:v>
                </c:pt>
                <c:pt idx="922">
                  <c:v>65.650999999999982</c:v>
                </c:pt>
                <c:pt idx="923">
                  <c:v>65.421000000000006</c:v>
                </c:pt>
                <c:pt idx="924">
                  <c:v>65.158999999999978</c:v>
                </c:pt>
                <c:pt idx="925">
                  <c:v>64.896000000000001</c:v>
                </c:pt>
                <c:pt idx="926">
                  <c:v>64.665999999999983</c:v>
                </c:pt>
                <c:pt idx="927">
                  <c:v>64.436000000000007</c:v>
                </c:pt>
                <c:pt idx="928">
                  <c:v>64.206000000000003</c:v>
                </c:pt>
                <c:pt idx="929">
                  <c:v>63.976000000000006</c:v>
                </c:pt>
                <c:pt idx="930">
                  <c:v>63.746000000000002</c:v>
                </c:pt>
                <c:pt idx="931">
                  <c:v>63.516000000000005</c:v>
                </c:pt>
                <c:pt idx="932">
                  <c:v>63.286000000000001</c:v>
                </c:pt>
                <c:pt idx="933">
                  <c:v>63.056000000000004</c:v>
                </c:pt>
                <c:pt idx="934">
                  <c:v>62.826000000000001</c:v>
                </c:pt>
                <c:pt idx="935">
                  <c:v>62.596000000000011</c:v>
                </c:pt>
                <c:pt idx="936">
                  <c:v>62.399000000000001</c:v>
                </c:pt>
                <c:pt idx="937">
                  <c:v>62.169000000000011</c:v>
                </c:pt>
                <c:pt idx="938">
                  <c:v>61.939</c:v>
                </c:pt>
                <c:pt idx="939">
                  <c:v>61.741</c:v>
                </c:pt>
                <c:pt idx="940">
                  <c:v>61.511000000000003</c:v>
                </c:pt>
                <c:pt idx="941">
                  <c:v>61.281000000000006</c:v>
                </c:pt>
                <c:pt idx="942">
                  <c:v>61.084000000000003</c:v>
                </c:pt>
                <c:pt idx="943">
                  <c:v>60.853999999999999</c:v>
                </c:pt>
                <c:pt idx="944">
                  <c:v>60.624000000000002</c:v>
                </c:pt>
                <c:pt idx="945">
                  <c:v>60.427</c:v>
                </c:pt>
                <c:pt idx="946">
                  <c:v>60.197000000000003</c:v>
                </c:pt>
                <c:pt idx="947">
                  <c:v>60.029000000000003</c:v>
                </c:pt>
                <c:pt idx="948">
                  <c:v>59.834000000000003</c:v>
                </c:pt>
                <c:pt idx="949">
                  <c:v>59.639000000000003</c:v>
                </c:pt>
                <c:pt idx="950">
                  <c:v>59.471000000000004</c:v>
                </c:pt>
                <c:pt idx="951">
                  <c:v>59.304000000000002</c:v>
                </c:pt>
                <c:pt idx="952">
                  <c:v>59.137</c:v>
                </c:pt>
                <c:pt idx="953">
                  <c:v>58.97</c:v>
                </c:pt>
                <c:pt idx="954">
                  <c:v>58.803000000000004</c:v>
                </c:pt>
                <c:pt idx="955">
                  <c:v>58.664000000000001</c:v>
                </c:pt>
                <c:pt idx="956">
                  <c:v>58.496000000000002</c:v>
                </c:pt>
                <c:pt idx="957">
                  <c:v>58.356999999999999</c:v>
                </c:pt>
                <c:pt idx="958">
                  <c:v>58.190000000000012</c:v>
                </c:pt>
                <c:pt idx="959">
                  <c:v>58.051000000000002</c:v>
                </c:pt>
                <c:pt idx="960">
                  <c:v>57.911000000000001</c:v>
                </c:pt>
                <c:pt idx="961">
                  <c:v>57.744</c:v>
                </c:pt>
                <c:pt idx="962">
                  <c:v>57.605000000000011</c:v>
                </c:pt>
                <c:pt idx="963">
                  <c:v>57.466000000000001</c:v>
                </c:pt>
                <c:pt idx="964">
                  <c:v>57.299000000000049</c:v>
                </c:pt>
                <c:pt idx="965">
                  <c:v>57.159000000000006</c:v>
                </c:pt>
                <c:pt idx="966">
                  <c:v>56.992000000000012</c:v>
                </c:pt>
                <c:pt idx="967">
                  <c:v>56.825000000000003</c:v>
                </c:pt>
                <c:pt idx="968">
                  <c:v>56.658000000000001</c:v>
                </c:pt>
                <c:pt idx="969">
                  <c:v>56.519000000000005</c:v>
                </c:pt>
                <c:pt idx="970">
                  <c:v>56.350999999999999</c:v>
                </c:pt>
                <c:pt idx="971">
                  <c:v>56.212000000000003</c:v>
                </c:pt>
                <c:pt idx="972">
                  <c:v>56.101000000000006</c:v>
                </c:pt>
                <c:pt idx="973">
                  <c:v>55.961000000000006</c:v>
                </c:pt>
                <c:pt idx="974">
                  <c:v>55.822000000000003</c:v>
                </c:pt>
                <c:pt idx="975">
                  <c:v>55.683</c:v>
                </c:pt>
                <c:pt idx="976">
                  <c:v>55.571000000000005</c:v>
                </c:pt>
                <c:pt idx="977">
                  <c:v>55.432000000000002</c:v>
                </c:pt>
                <c:pt idx="978">
                  <c:v>55.321000000000005</c:v>
                </c:pt>
                <c:pt idx="979">
                  <c:v>55.181000000000004</c:v>
                </c:pt>
                <c:pt idx="980">
                  <c:v>55.042000000000002</c:v>
                </c:pt>
                <c:pt idx="981">
                  <c:v>54.903000000000006</c:v>
                </c:pt>
                <c:pt idx="982">
                  <c:v>54.764000000000003</c:v>
                </c:pt>
                <c:pt idx="983">
                  <c:v>54.624000000000002</c:v>
                </c:pt>
                <c:pt idx="984">
                  <c:v>54.484999999999999</c:v>
                </c:pt>
                <c:pt idx="985">
                  <c:v>54.374000000000002</c:v>
                </c:pt>
                <c:pt idx="986">
                  <c:v>54.234000000000002</c:v>
                </c:pt>
                <c:pt idx="987">
                  <c:v>54.123000000000012</c:v>
                </c:pt>
                <c:pt idx="988">
                  <c:v>53.984000000000002</c:v>
                </c:pt>
                <c:pt idx="989">
                  <c:v>53.844000000000001</c:v>
                </c:pt>
                <c:pt idx="990">
                  <c:v>53.705000000000013</c:v>
                </c:pt>
                <c:pt idx="991">
                  <c:v>53.566000000000003</c:v>
                </c:pt>
                <c:pt idx="992">
                  <c:v>53.454000000000001</c:v>
                </c:pt>
                <c:pt idx="993">
                  <c:v>53.314999999999998</c:v>
                </c:pt>
                <c:pt idx="994">
                  <c:v>53.176000000000002</c:v>
                </c:pt>
                <c:pt idx="995">
                  <c:v>53.064</c:v>
                </c:pt>
                <c:pt idx="996">
                  <c:v>52.925000000000011</c:v>
                </c:pt>
                <c:pt idx="997">
                  <c:v>52.786000000000001</c:v>
                </c:pt>
                <c:pt idx="998">
                  <c:v>52.646000000000001</c:v>
                </c:pt>
                <c:pt idx="999">
                  <c:v>52.535000000000011</c:v>
                </c:pt>
                <c:pt idx="1000">
                  <c:v>52.396000000000001</c:v>
                </c:pt>
                <c:pt idx="1001">
                  <c:v>52.284000000000006</c:v>
                </c:pt>
                <c:pt idx="1002">
                  <c:v>52.145000000000003</c:v>
                </c:pt>
                <c:pt idx="1003">
                  <c:v>52.034000000000006</c:v>
                </c:pt>
                <c:pt idx="1004">
                  <c:v>51.922000000000011</c:v>
                </c:pt>
                <c:pt idx="1005">
                  <c:v>51.810999999999993</c:v>
                </c:pt>
                <c:pt idx="1006">
                  <c:v>51.699000000000012</c:v>
                </c:pt>
                <c:pt idx="1007">
                  <c:v>51.56</c:v>
                </c:pt>
                <c:pt idx="1008">
                  <c:v>51.449000000000005</c:v>
                </c:pt>
                <c:pt idx="1009">
                  <c:v>51.337000000000003</c:v>
                </c:pt>
                <c:pt idx="1010">
                  <c:v>51.198000000000043</c:v>
                </c:pt>
                <c:pt idx="1011">
                  <c:v>51.086000000000006</c:v>
                </c:pt>
                <c:pt idx="1012">
                  <c:v>50.975000000000001</c:v>
                </c:pt>
                <c:pt idx="1013">
                  <c:v>50.864000000000004</c:v>
                </c:pt>
                <c:pt idx="1014">
                  <c:v>50.752000000000002</c:v>
                </c:pt>
                <c:pt idx="1015">
                  <c:v>50.669000000000011</c:v>
                </c:pt>
                <c:pt idx="1016">
                  <c:v>50.557000000000002</c:v>
                </c:pt>
                <c:pt idx="1017">
                  <c:v>50.446000000000005</c:v>
                </c:pt>
                <c:pt idx="1018">
                  <c:v>50.334000000000003</c:v>
                </c:pt>
                <c:pt idx="1019">
                  <c:v>50.251000000000005</c:v>
                </c:pt>
                <c:pt idx="1020">
                  <c:v>50.139000000000003</c:v>
                </c:pt>
                <c:pt idx="1021">
                  <c:v>50.028000000000013</c:v>
                </c:pt>
                <c:pt idx="1022">
                  <c:v>49.965000000000003</c:v>
                </c:pt>
                <c:pt idx="1023">
                  <c:v>49.889000000000003</c:v>
                </c:pt>
                <c:pt idx="1024">
                  <c:v>49.788000000000011</c:v>
                </c:pt>
                <c:pt idx="1025">
                  <c:v>49.686</c:v>
                </c:pt>
                <c:pt idx="1026">
                  <c:v>49.585000000000001</c:v>
                </c:pt>
                <c:pt idx="1027">
                  <c:v>49.509</c:v>
                </c:pt>
                <c:pt idx="1028">
                  <c:v>49.407000000000004</c:v>
                </c:pt>
                <c:pt idx="1029">
                  <c:v>49.331000000000003</c:v>
                </c:pt>
                <c:pt idx="1030">
                  <c:v>49.230000000000011</c:v>
                </c:pt>
                <c:pt idx="1031">
                  <c:v>49.129000000000012</c:v>
                </c:pt>
                <c:pt idx="1032">
                  <c:v>49.053000000000004</c:v>
                </c:pt>
                <c:pt idx="1033">
                  <c:v>48.950999999999993</c:v>
                </c:pt>
                <c:pt idx="1034">
                  <c:v>48.85</c:v>
                </c:pt>
                <c:pt idx="1035">
                  <c:v>48.774000000000001</c:v>
                </c:pt>
                <c:pt idx="1036">
                  <c:v>48.672000000000011</c:v>
                </c:pt>
                <c:pt idx="1037">
                  <c:v>48.596000000000011</c:v>
                </c:pt>
                <c:pt idx="1038">
                  <c:v>48.495000000000012</c:v>
                </c:pt>
                <c:pt idx="1039">
                  <c:v>48.419000000000004</c:v>
                </c:pt>
                <c:pt idx="1040">
                  <c:v>48.316999999999993</c:v>
                </c:pt>
                <c:pt idx="1041">
                  <c:v>48.241</c:v>
                </c:pt>
                <c:pt idx="1042">
                  <c:v>48.165000000000013</c:v>
                </c:pt>
                <c:pt idx="1043">
                  <c:v>48.089000000000006</c:v>
                </c:pt>
                <c:pt idx="1044">
                  <c:v>48.013000000000005</c:v>
                </c:pt>
                <c:pt idx="1045">
                  <c:v>47.911000000000001</c:v>
                </c:pt>
                <c:pt idx="1046">
                  <c:v>47.835000000000001</c:v>
                </c:pt>
                <c:pt idx="1047">
                  <c:v>47.759</c:v>
                </c:pt>
                <c:pt idx="1048">
                  <c:v>47.683</c:v>
                </c:pt>
                <c:pt idx="1049">
                  <c:v>47.582000000000001</c:v>
                </c:pt>
                <c:pt idx="1050">
                  <c:v>47.506</c:v>
                </c:pt>
                <c:pt idx="1051">
                  <c:v>47.43</c:v>
                </c:pt>
                <c:pt idx="1052">
                  <c:v>47.353999999999999</c:v>
                </c:pt>
                <c:pt idx="1053">
                  <c:v>47.252000000000002</c:v>
                </c:pt>
                <c:pt idx="1054">
                  <c:v>47.176000000000002</c:v>
                </c:pt>
                <c:pt idx="1055">
                  <c:v>47.1</c:v>
                </c:pt>
                <c:pt idx="1056">
                  <c:v>47.024000000000001</c:v>
                </c:pt>
                <c:pt idx="1057">
                  <c:v>46.948</c:v>
                </c:pt>
                <c:pt idx="1058">
                  <c:v>46.872</c:v>
                </c:pt>
                <c:pt idx="1059">
                  <c:v>46.796000000000049</c:v>
                </c:pt>
                <c:pt idx="1060">
                  <c:v>46.720000000000013</c:v>
                </c:pt>
                <c:pt idx="1061">
                  <c:v>46.644000000000005</c:v>
                </c:pt>
                <c:pt idx="1062">
                  <c:v>46.568000000000012</c:v>
                </c:pt>
                <c:pt idx="1063">
                  <c:v>46.491</c:v>
                </c:pt>
                <c:pt idx="1064">
                  <c:v>46.414999999999999</c:v>
                </c:pt>
                <c:pt idx="1065">
                  <c:v>46.339000000000006</c:v>
                </c:pt>
                <c:pt idx="1066">
                  <c:v>46.263000000000012</c:v>
                </c:pt>
                <c:pt idx="1067">
                  <c:v>46.212000000000003</c:v>
                </c:pt>
                <c:pt idx="1068">
                  <c:v>46.136000000000003</c:v>
                </c:pt>
                <c:pt idx="1069">
                  <c:v>46.086000000000006</c:v>
                </c:pt>
                <c:pt idx="1070">
                  <c:v>46.01</c:v>
                </c:pt>
                <c:pt idx="1071">
                  <c:v>45.934000000000005</c:v>
                </c:pt>
                <c:pt idx="1072">
                  <c:v>45.883000000000003</c:v>
                </c:pt>
                <c:pt idx="1073">
                  <c:v>45.832000000000001</c:v>
                </c:pt>
                <c:pt idx="1074">
                  <c:v>45.756</c:v>
                </c:pt>
                <c:pt idx="1075">
                  <c:v>45.705000000000013</c:v>
                </c:pt>
                <c:pt idx="1076">
                  <c:v>45.655000000000001</c:v>
                </c:pt>
                <c:pt idx="1077">
                  <c:v>45.604000000000006</c:v>
                </c:pt>
                <c:pt idx="1078">
                  <c:v>45.528000000000013</c:v>
                </c:pt>
                <c:pt idx="1079">
                  <c:v>45.477000000000004</c:v>
                </c:pt>
                <c:pt idx="1080">
                  <c:v>45.426000000000002</c:v>
                </c:pt>
                <c:pt idx="1081">
                  <c:v>45.376000000000005</c:v>
                </c:pt>
                <c:pt idx="1082">
                  <c:v>45.3</c:v>
                </c:pt>
                <c:pt idx="1083">
                  <c:v>45.249000000000002</c:v>
                </c:pt>
                <c:pt idx="1084">
                  <c:v>45.173000000000002</c:v>
                </c:pt>
                <c:pt idx="1085">
                  <c:v>45.122000000000043</c:v>
                </c:pt>
                <c:pt idx="1086">
                  <c:v>45.046000000000006</c:v>
                </c:pt>
                <c:pt idx="1087">
                  <c:v>44.995000000000012</c:v>
                </c:pt>
                <c:pt idx="1088">
                  <c:v>44.945</c:v>
                </c:pt>
                <c:pt idx="1089">
                  <c:v>44.894000000000005</c:v>
                </c:pt>
                <c:pt idx="1090">
                  <c:v>44.843000000000004</c:v>
                </c:pt>
                <c:pt idx="1091">
                  <c:v>44.793000000000013</c:v>
                </c:pt>
                <c:pt idx="1092">
                  <c:v>44.742000000000012</c:v>
                </c:pt>
                <c:pt idx="1093">
                  <c:v>44.691000000000003</c:v>
                </c:pt>
                <c:pt idx="1094">
                  <c:v>44.64</c:v>
                </c:pt>
                <c:pt idx="1095">
                  <c:v>44.564</c:v>
                </c:pt>
                <c:pt idx="1096">
                  <c:v>44.514000000000003</c:v>
                </c:pt>
                <c:pt idx="1097">
                  <c:v>44.463000000000001</c:v>
                </c:pt>
                <c:pt idx="1098">
                  <c:v>44.411999999999999</c:v>
                </c:pt>
                <c:pt idx="1099">
                  <c:v>44.361000000000004</c:v>
                </c:pt>
                <c:pt idx="1100">
                  <c:v>44.285000000000011</c:v>
                </c:pt>
                <c:pt idx="1101">
                  <c:v>44.235000000000042</c:v>
                </c:pt>
                <c:pt idx="1102">
                  <c:v>44.159000000000006</c:v>
                </c:pt>
                <c:pt idx="1103">
                  <c:v>44.108000000000011</c:v>
                </c:pt>
                <c:pt idx="1104">
                  <c:v>44.057000000000002</c:v>
                </c:pt>
                <c:pt idx="1105">
                  <c:v>43.981000000000002</c:v>
                </c:pt>
                <c:pt idx="1106">
                  <c:v>43.93</c:v>
                </c:pt>
                <c:pt idx="1107">
                  <c:v>43.853999999999999</c:v>
                </c:pt>
                <c:pt idx="1108">
                  <c:v>43.804000000000002</c:v>
                </c:pt>
                <c:pt idx="1109">
                  <c:v>43.753</c:v>
                </c:pt>
                <c:pt idx="1110">
                  <c:v>43.677</c:v>
                </c:pt>
                <c:pt idx="1111">
                  <c:v>43.626000000000012</c:v>
                </c:pt>
                <c:pt idx="1112">
                  <c:v>43.575000000000003</c:v>
                </c:pt>
                <c:pt idx="1113">
                  <c:v>43.499000000000002</c:v>
                </c:pt>
                <c:pt idx="1114">
                  <c:v>43.449000000000005</c:v>
                </c:pt>
                <c:pt idx="1115">
                  <c:v>43.398000000000003</c:v>
                </c:pt>
                <c:pt idx="1116">
                  <c:v>43.347000000000001</c:v>
                </c:pt>
                <c:pt idx="1117">
                  <c:v>43.296000000000049</c:v>
                </c:pt>
                <c:pt idx="1118">
                  <c:v>43.246000000000002</c:v>
                </c:pt>
                <c:pt idx="1119">
                  <c:v>43.195000000000043</c:v>
                </c:pt>
                <c:pt idx="1120">
                  <c:v>43.144000000000005</c:v>
                </c:pt>
                <c:pt idx="1121">
                  <c:v>43.094000000000001</c:v>
                </c:pt>
                <c:pt idx="1122">
                  <c:v>43.043000000000006</c:v>
                </c:pt>
                <c:pt idx="1123">
                  <c:v>42.992000000000012</c:v>
                </c:pt>
                <c:pt idx="1124">
                  <c:v>42.941000000000003</c:v>
                </c:pt>
                <c:pt idx="1125">
                  <c:v>42.891000000000005</c:v>
                </c:pt>
                <c:pt idx="1126">
                  <c:v>42.84</c:v>
                </c:pt>
                <c:pt idx="1127">
                  <c:v>42.789000000000001</c:v>
                </c:pt>
                <c:pt idx="1128">
                  <c:v>42.739000000000011</c:v>
                </c:pt>
                <c:pt idx="1129">
                  <c:v>42.688000000000002</c:v>
                </c:pt>
                <c:pt idx="1130">
                  <c:v>42.637</c:v>
                </c:pt>
                <c:pt idx="1131">
                  <c:v>42.586000000000006</c:v>
                </c:pt>
                <c:pt idx="1132">
                  <c:v>42.536000000000001</c:v>
                </c:pt>
                <c:pt idx="1133">
                  <c:v>42.484999999999999</c:v>
                </c:pt>
                <c:pt idx="1134">
                  <c:v>42.434000000000005</c:v>
                </c:pt>
                <c:pt idx="1135">
                  <c:v>42.357999999999997</c:v>
                </c:pt>
                <c:pt idx="1136">
                  <c:v>42.333000000000006</c:v>
                </c:pt>
                <c:pt idx="1137">
                  <c:v>42.257000000000005</c:v>
                </c:pt>
                <c:pt idx="1138">
                  <c:v>42.206000000000003</c:v>
                </c:pt>
                <c:pt idx="1139">
                  <c:v>42.155000000000001</c:v>
                </c:pt>
                <c:pt idx="1140">
                  <c:v>42.105000000000011</c:v>
                </c:pt>
                <c:pt idx="1141">
                  <c:v>42.054000000000002</c:v>
                </c:pt>
                <c:pt idx="1142">
                  <c:v>42.029000000000003</c:v>
                </c:pt>
                <c:pt idx="1143">
                  <c:v>41.978000000000002</c:v>
                </c:pt>
                <c:pt idx="1144">
                  <c:v>41.927</c:v>
                </c:pt>
                <c:pt idx="1145">
                  <c:v>41.876000000000005</c:v>
                </c:pt>
                <c:pt idx="1146">
                  <c:v>41.826000000000001</c:v>
                </c:pt>
                <c:pt idx="1147">
                  <c:v>41.8</c:v>
                </c:pt>
                <c:pt idx="1148">
                  <c:v>41.75</c:v>
                </c:pt>
                <c:pt idx="1149">
                  <c:v>41.724000000000011</c:v>
                </c:pt>
                <c:pt idx="1150">
                  <c:v>41.674000000000007</c:v>
                </c:pt>
                <c:pt idx="1151">
                  <c:v>41.623000000000012</c:v>
                </c:pt>
                <c:pt idx="1152">
                  <c:v>41.572000000000003</c:v>
                </c:pt>
                <c:pt idx="1153">
                  <c:v>41.547000000000004</c:v>
                </c:pt>
                <c:pt idx="1154">
                  <c:v>41.496000000000002</c:v>
                </c:pt>
                <c:pt idx="1155">
                  <c:v>41.445</c:v>
                </c:pt>
                <c:pt idx="1156">
                  <c:v>41.395000000000003</c:v>
                </c:pt>
                <c:pt idx="1157">
                  <c:v>41.344000000000001</c:v>
                </c:pt>
                <c:pt idx="1158">
                  <c:v>41.293000000000013</c:v>
                </c:pt>
                <c:pt idx="1159">
                  <c:v>41.243000000000002</c:v>
                </c:pt>
                <c:pt idx="1160">
                  <c:v>41.192000000000043</c:v>
                </c:pt>
                <c:pt idx="1161">
                  <c:v>41.141000000000005</c:v>
                </c:pt>
                <c:pt idx="1162">
                  <c:v>41.09</c:v>
                </c:pt>
                <c:pt idx="1163">
                  <c:v>41.04</c:v>
                </c:pt>
                <c:pt idx="1164">
                  <c:v>40.989000000000004</c:v>
                </c:pt>
                <c:pt idx="1165">
                  <c:v>40.938000000000002</c:v>
                </c:pt>
                <c:pt idx="1166">
                  <c:v>40.913000000000004</c:v>
                </c:pt>
                <c:pt idx="1167">
                  <c:v>40.862000000000002</c:v>
                </c:pt>
                <c:pt idx="1168">
                  <c:v>40.810999999999993</c:v>
                </c:pt>
                <c:pt idx="1169">
                  <c:v>40.761000000000003</c:v>
                </c:pt>
                <c:pt idx="1170">
                  <c:v>40.735000000000042</c:v>
                </c:pt>
                <c:pt idx="1171">
                  <c:v>40.71</c:v>
                </c:pt>
                <c:pt idx="1172">
                  <c:v>40.659000000000006</c:v>
                </c:pt>
                <c:pt idx="1173">
                  <c:v>40.634</c:v>
                </c:pt>
                <c:pt idx="1174">
                  <c:v>40.609000000000002</c:v>
                </c:pt>
                <c:pt idx="1175">
                  <c:v>40.558</c:v>
                </c:pt>
              </c:numCache>
            </c:numRef>
          </c:yVal>
          <c:smooth val="0"/>
        </c:ser>
        <c:ser>
          <c:idx val="2"/>
          <c:order val="2"/>
          <c:tx>
            <c:strRef>
              <c:f>[gilad.31.5.2013.xlsx]גיליון1!$W$1</c:f>
              <c:strCache>
                <c:ptCount val="1"/>
              </c:strCache>
            </c:strRef>
          </c:tx>
          <c:spPr>
            <a:ln w="28575">
              <a:noFill/>
            </a:ln>
          </c:spPr>
          <c:marker>
            <c:symbol val="circle"/>
            <c:size val="2"/>
          </c:marker>
          <c:xVal>
            <c:strRef>
              <c:f>[gilad.31.5.2013.xlsx]גיליון1!$T$2:$T$5001</c:f>
              <c:strCache>
                <c:ptCount val="1176"/>
                <c:pt idx="0">
                  <c:v>זמן</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pt idx="35">
                  <c:v>47</c:v>
                </c:pt>
                <c:pt idx="36">
                  <c:v>48</c:v>
                </c:pt>
                <c:pt idx="37">
                  <c:v>49</c:v>
                </c:pt>
                <c:pt idx="38">
                  <c:v>50</c:v>
                </c:pt>
                <c:pt idx="39">
                  <c:v>51</c:v>
                </c:pt>
                <c:pt idx="40">
                  <c:v>52</c:v>
                </c:pt>
                <c:pt idx="41">
                  <c:v>53</c:v>
                </c:pt>
                <c:pt idx="42">
                  <c:v>54</c:v>
                </c:pt>
                <c:pt idx="43">
                  <c:v>55</c:v>
                </c:pt>
                <c:pt idx="44">
                  <c:v>56</c:v>
                </c:pt>
                <c:pt idx="45">
                  <c:v>57</c:v>
                </c:pt>
                <c:pt idx="46">
                  <c:v>58</c:v>
                </c:pt>
                <c:pt idx="47">
                  <c:v>59</c:v>
                </c:pt>
                <c:pt idx="48">
                  <c:v>60</c:v>
                </c:pt>
                <c:pt idx="49">
                  <c:v>61</c:v>
                </c:pt>
                <c:pt idx="50">
                  <c:v>62</c:v>
                </c:pt>
                <c:pt idx="51">
                  <c:v>63</c:v>
                </c:pt>
                <c:pt idx="52">
                  <c:v>64</c:v>
                </c:pt>
                <c:pt idx="53">
                  <c:v>65</c:v>
                </c:pt>
                <c:pt idx="54">
                  <c:v>66</c:v>
                </c:pt>
                <c:pt idx="55">
                  <c:v>67</c:v>
                </c:pt>
                <c:pt idx="56">
                  <c:v>68</c:v>
                </c:pt>
                <c:pt idx="57">
                  <c:v>69</c:v>
                </c:pt>
                <c:pt idx="58">
                  <c:v>70</c:v>
                </c:pt>
                <c:pt idx="59">
                  <c:v>71</c:v>
                </c:pt>
                <c:pt idx="60">
                  <c:v>72</c:v>
                </c:pt>
                <c:pt idx="61">
                  <c:v>73</c:v>
                </c:pt>
                <c:pt idx="62">
                  <c:v>74</c:v>
                </c:pt>
                <c:pt idx="63">
                  <c:v>75</c:v>
                </c:pt>
                <c:pt idx="64">
                  <c:v>76</c:v>
                </c:pt>
                <c:pt idx="65">
                  <c:v>77</c:v>
                </c:pt>
                <c:pt idx="66">
                  <c:v>78</c:v>
                </c:pt>
                <c:pt idx="67">
                  <c:v>79</c:v>
                </c:pt>
                <c:pt idx="68">
                  <c:v>80</c:v>
                </c:pt>
                <c:pt idx="69">
                  <c:v>81</c:v>
                </c:pt>
                <c:pt idx="70">
                  <c:v>82</c:v>
                </c:pt>
                <c:pt idx="71">
                  <c:v>83</c:v>
                </c:pt>
                <c:pt idx="72">
                  <c:v>84</c:v>
                </c:pt>
                <c:pt idx="73">
                  <c:v>85</c:v>
                </c:pt>
                <c:pt idx="74">
                  <c:v>86</c:v>
                </c:pt>
                <c:pt idx="75">
                  <c:v>87</c:v>
                </c:pt>
                <c:pt idx="76">
                  <c:v>88</c:v>
                </c:pt>
                <c:pt idx="77">
                  <c:v>89</c:v>
                </c:pt>
                <c:pt idx="78">
                  <c:v>90</c:v>
                </c:pt>
                <c:pt idx="79">
                  <c:v>91</c:v>
                </c:pt>
                <c:pt idx="80">
                  <c:v>92</c:v>
                </c:pt>
                <c:pt idx="81">
                  <c:v>93</c:v>
                </c:pt>
                <c:pt idx="82">
                  <c:v>94</c:v>
                </c:pt>
                <c:pt idx="83">
                  <c:v>95</c:v>
                </c:pt>
                <c:pt idx="84">
                  <c:v>96</c:v>
                </c:pt>
                <c:pt idx="85">
                  <c:v>97</c:v>
                </c:pt>
                <c:pt idx="86">
                  <c:v>98</c:v>
                </c:pt>
                <c:pt idx="87">
                  <c:v>99</c:v>
                </c:pt>
                <c:pt idx="88">
                  <c:v>100</c:v>
                </c:pt>
                <c:pt idx="89">
                  <c:v>101</c:v>
                </c:pt>
                <c:pt idx="90">
                  <c:v>102</c:v>
                </c:pt>
                <c:pt idx="91">
                  <c:v>103</c:v>
                </c:pt>
                <c:pt idx="92">
                  <c:v>104</c:v>
                </c:pt>
                <c:pt idx="93">
                  <c:v>105</c:v>
                </c:pt>
                <c:pt idx="94">
                  <c:v>106</c:v>
                </c:pt>
                <c:pt idx="95">
                  <c:v>107</c:v>
                </c:pt>
                <c:pt idx="96">
                  <c:v>108</c:v>
                </c:pt>
                <c:pt idx="97">
                  <c:v>109</c:v>
                </c:pt>
                <c:pt idx="98">
                  <c:v>110</c:v>
                </c:pt>
                <c:pt idx="99">
                  <c:v>111</c:v>
                </c:pt>
                <c:pt idx="100">
                  <c:v>112</c:v>
                </c:pt>
                <c:pt idx="101">
                  <c:v>113</c:v>
                </c:pt>
                <c:pt idx="102">
                  <c:v>114</c:v>
                </c:pt>
                <c:pt idx="103">
                  <c:v>115</c:v>
                </c:pt>
                <c:pt idx="104">
                  <c:v>116</c:v>
                </c:pt>
                <c:pt idx="105">
                  <c:v>117</c:v>
                </c:pt>
                <c:pt idx="106">
                  <c:v>118</c:v>
                </c:pt>
                <c:pt idx="107">
                  <c:v>119</c:v>
                </c:pt>
                <c:pt idx="108">
                  <c:v>120</c:v>
                </c:pt>
                <c:pt idx="109">
                  <c:v>121</c:v>
                </c:pt>
                <c:pt idx="110">
                  <c:v>122</c:v>
                </c:pt>
                <c:pt idx="111">
                  <c:v>123</c:v>
                </c:pt>
                <c:pt idx="112">
                  <c:v>124</c:v>
                </c:pt>
                <c:pt idx="113">
                  <c:v>125</c:v>
                </c:pt>
                <c:pt idx="114">
                  <c:v>126</c:v>
                </c:pt>
                <c:pt idx="115">
                  <c:v>127</c:v>
                </c:pt>
                <c:pt idx="116">
                  <c:v>128</c:v>
                </c:pt>
                <c:pt idx="117">
                  <c:v>129</c:v>
                </c:pt>
                <c:pt idx="118">
                  <c:v>130</c:v>
                </c:pt>
                <c:pt idx="119">
                  <c:v>131</c:v>
                </c:pt>
                <c:pt idx="120">
                  <c:v>132</c:v>
                </c:pt>
                <c:pt idx="121">
                  <c:v>133</c:v>
                </c:pt>
                <c:pt idx="122">
                  <c:v>134</c:v>
                </c:pt>
                <c:pt idx="123">
                  <c:v>135</c:v>
                </c:pt>
                <c:pt idx="124">
                  <c:v>136</c:v>
                </c:pt>
                <c:pt idx="125">
                  <c:v>137</c:v>
                </c:pt>
                <c:pt idx="126">
                  <c:v>138</c:v>
                </c:pt>
                <c:pt idx="127">
                  <c:v>139</c:v>
                </c:pt>
                <c:pt idx="128">
                  <c:v>140</c:v>
                </c:pt>
                <c:pt idx="129">
                  <c:v>141</c:v>
                </c:pt>
                <c:pt idx="130">
                  <c:v>142</c:v>
                </c:pt>
                <c:pt idx="131">
                  <c:v>143</c:v>
                </c:pt>
                <c:pt idx="132">
                  <c:v>144</c:v>
                </c:pt>
                <c:pt idx="133">
                  <c:v>145</c:v>
                </c:pt>
                <c:pt idx="134">
                  <c:v>146</c:v>
                </c:pt>
                <c:pt idx="135">
                  <c:v>147</c:v>
                </c:pt>
                <c:pt idx="136">
                  <c:v>148</c:v>
                </c:pt>
                <c:pt idx="137">
                  <c:v>149</c:v>
                </c:pt>
                <c:pt idx="138">
                  <c:v>150</c:v>
                </c:pt>
                <c:pt idx="139">
                  <c:v>151</c:v>
                </c:pt>
                <c:pt idx="140">
                  <c:v>152</c:v>
                </c:pt>
                <c:pt idx="141">
                  <c:v>153</c:v>
                </c:pt>
                <c:pt idx="142">
                  <c:v>154</c:v>
                </c:pt>
                <c:pt idx="143">
                  <c:v>155</c:v>
                </c:pt>
                <c:pt idx="144">
                  <c:v>156</c:v>
                </c:pt>
                <c:pt idx="145">
                  <c:v>157</c:v>
                </c:pt>
                <c:pt idx="146">
                  <c:v>158</c:v>
                </c:pt>
                <c:pt idx="147">
                  <c:v>159</c:v>
                </c:pt>
                <c:pt idx="148">
                  <c:v>160</c:v>
                </c:pt>
                <c:pt idx="149">
                  <c:v>161</c:v>
                </c:pt>
                <c:pt idx="150">
                  <c:v>162</c:v>
                </c:pt>
                <c:pt idx="151">
                  <c:v>163</c:v>
                </c:pt>
                <c:pt idx="152">
                  <c:v>164</c:v>
                </c:pt>
                <c:pt idx="153">
                  <c:v>165</c:v>
                </c:pt>
                <c:pt idx="154">
                  <c:v>166</c:v>
                </c:pt>
                <c:pt idx="155">
                  <c:v>167</c:v>
                </c:pt>
                <c:pt idx="156">
                  <c:v>168</c:v>
                </c:pt>
                <c:pt idx="157">
                  <c:v>169</c:v>
                </c:pt>
                <c:pt idx="158">
                  <c:v>170</c:v>
                </c:pt>
                <c:pt idx="159">
                  <c:v>171</c:v>
                </c:pt>
                <c:pt idx="160">
                  <c:v>172</c:v>
                </c:pt>
                <c:pt idx="161">
                  <c:v>173</c:v>
                </c:pt>
                <c:pt idx="162">
                  <c:v>174</c:v>
                </c:pt>
                <c:pt idx="163">
                  <c:v>175</c:v>
                </c:pt>
                <c:pt idx="164">
                  <c:v>176</c:v>
                </c:pt>
                <c:pt idx="165">
                  <c:v>177</c:v>
                </c:pt>
                <c:pt idx="166">
                  <c:v>178</c:v>
                </c:pt>
                <c:pt idx="167">
                  <c:v>179</c:v>
                </c:pt>
                <c:pt idx="168">
                  <c:v>180</c:v>
                </c:pt>
                <c:pt idx="169">
                  <c:v>181</c:v>
                </c:pt>
                <c:pt idx="170">
                  <c:v>182</c:v>
                </c:pt>
                <c:pt idx="171">
                  <c:v>183</c:v>
                </c:pt>
                <c:pt idx="172">
                  <c:v>184</c:v>
                </c:pt>
                <c:pt idx="173">
                  <c:v>185</c:v>
                </c:pt>
                <c:pt idx="174">
                  <c:v>186</c:v>
                </c:pt>
                <c:pt idx="175">
                  <c:v>187</c:v>
                </c:pt>
                <c:pt idx="176">
                  <c:v>188</c:v>
                </c:pt>
                <c:pt idx="177">
                  <c:v>189</c:v>
                </c:pt>
                <c:pt idx="178">
                  <c:v>190</c:v>
                </c:pt>
                <c:pt idx="179">
                  <c:v>191</c:v>
                </c:pt>
                <c:pt idx="180">
                  <c:v>192</c:v>
                </c:pt>
                <c:pt idx="181">
                  <c:v>193</c:v>
                </c:pt>
                <c:pt idx="182">
                  <c:v>194</c:v>
                </c:pt>
                <c:pt idx="183">
                  <c:v>195</c:v>
                </c:pt>
                <c:pt idx="184">
                  <c:v>196</c:v>
                </c:pt>
                <c:pt idx="185">
                  <c:v>197</c:v>
                </c:pt>
                <c:pt idx="186">
                  <c:v>198</c:v>
                </c:pt>
                <c:pt idx="187">
                  <c:v>199</c:v>
                </c:pt>
                <c:pt idx="188">
                  <c:v>200</c:v>
                </c:pt>
                <c:pt idx="189">
                  <c:v>201</c:v>
                </c:pt>
                <c:pt idx="190">
                  <c:v>202</c:v>
                </c:pt>
                <c:pt idx="191">
                  <c:v>203</c:v>
                </c:pt>
                <c:pt idx="192">
                  <c:v>204</c:v>
                </c:pt>
                <c:pt idx="193">
                  <c:v>205</c:v>
                </c:pt>
                <c:pt idx="194">
                  <c:v>206</c:v>
                </c:pt>
                <c:pt idx="195">
                  <c:v>207</c:v>
                </c:pt>
                <c:pt idx="196">
                  <c:v>208</c:v>
                </c:pt>
                <c:pt idx="197">
                  <c:v>209</c:v>
                </c:pt>
                <c:pt idx="198">
                  <c:v>210</c:v>
                </c:pt>
                <c:pt idx="199">
                  <c:v>211</c:v>
                </c:pt>
                <c:pt idx="200">
                  <c:v>212</c:v>
                </c:pt>
                <c:pt idx="201">
                  <c:v>213</c:v>
                </c:pt>
                <c:pt idx="202">
                  <c:v>214</c:v>
                </c:pt>
                <c:pt idx="203">
                  <c:v>215</c:v>
                </c:pt>
                <c:pt idx="204">
                  <c:v>216</c:v>
                </c:pt>
                <c:pt idx="205">
                  <c:v>217</c:v>
                </c:pt>
                <c:pt idx="206">
                  <c:v>218</c:v>
                </c:pt>
                <c:pt idx="207">
                  <c:v>219</c:v>
                </c:pt>
                <c:pt idx="208">
                  <c:v>220</c:v>
                </c:pt>
                <c:pt idx="209">
                  <c:v>221</c:v>
                </c:pt>
                <c:pt idx="210">
                  <c:v>222</c:v>
                </c:pt>
                <c:pt idx="211">
                  <c:v>223</c:v>
                </c:pt>
                <c:pt idx="212">
                  <c:v>224</c:v>
                </c:pt>
                <c:pt idx="213">
                  <c:v>225</c:v>
                </c:pt>
                <c:pt idx="214">
                  <c:v>226</c:v>
                </c:pt>
                <c:pt idx="215">
                  <c:v>227</c:v>
                </c:pt>
                <c:pt idx="216">
                  <c:v>228</c:v>
                </c:pt>
                <c:pt idx="217">
                  <c:v>229</c:v>
                </c:pt>
                <c:pt idx="218">
                  <c:v>230</c:v>
                </c:pt>
                <c:pt idx="219">
                  <c:v>231</c:v>
                </c:pt>
                <c:pt idx="220">
                  <c:v>232</c:v>
                </c:pt>
                <c:pt idx="221">
                  <c:v>233</c:v>
                </c:pt>
                <c:pt idx="222">
                  <c:v>234</c:v>
                </c:pt>
                <c:pt idx="223">
                  <c:v>235</c:v>
                </c:pt>
                <c:pt idx="224">
                  <c:v>236</c:v>
                </c:pt>
                <c:pt idx="225">
                  <c:v>237</c:v>
                </c:pt>
                <c:pt idx="226">
                  <c:v>238</c:v>
                </c:pt>
                <c:pt idx="227">
                  <c:v>239</c:v>
                </c:pt>
                <c:pt idx="228">
                  <c:v>240</c:v>
                </c:pt>
                <c:pt idx="229">
                  <c:v>241</c:v>
                </c:pt>
                <c:pt idx="230">
                  <c:v>242</c:v>
                </c:pt>
                <c:pt idx="231">
                  <c:v>243</c:v>
                </c:pt>
                <c:pt idx="232">
                  <c:v>244</c:v>
                </c:pt>
                <c:pt idx="233">
                  <c:v>245</c:v>
                </c:pt>
                <c:pt idx="234">
                  <c:v>246</c:v>
                </c:pt>
                <c:pt idx="235">
                  <c:v>247</c:v>
                </c:pt>
                <c:pt idx="236">
                  <c:v>248</c:v>
                </c:pt>
                <c:pt idx="237">
                  <c:v>249</c:v>
                </c:pt>
                <c:pt idx="238">
                  <c:v>250</c:v>
                </c:pt>
                <c:pt idx="239">
                  <c:v>251</c:v>
                </c:pt>
                <c:pt idx="240">
                  <c:v>252</c:v>
                </c:pt>
                <c:pt idx="241">
                  <c:v>253</c:v>
                </c:pt>
                <c:pt idx="242">
                  <c:v>254</c:v>
                </c:pt>
                <c:pt idx="243">
                  <c:v>255</c:v>
                </c:pt>
                <c:pt idx="244">
                  <c:v>256</c:v>
                </c:pt>
                <c:pt idx="245">
                  <c:v>257</c:v>
                </c:pt>
                <c:pt idx="246">
                  <c:v>258</c:v>
                </c:pt>
                <c:pt idx="247">
                  <c:v>259</c:v>
                </c:pt>
                <c:pt idx="248">
                  <c:v>260</c:v>
                </c:pt>
                <c:pt idx="249">
                  <c:v>261</c:v>
                </c:pt>
                <c:pt idx="250">
                  <c:v>262</c:v>
                </c:pt>
                <c:pt idx="251">
                  <c:v>263</c:v>
                </c:pt>
                <c:pt idx="252">
                  <c:v>264</c:v>
                </c:pt>
                <c:pt idx="253">
                  <c:v>265</c:v>
                </c:pt>
                <c:pt idx="254">
                  <c:v>266</c:v>
                </c:pt>
                <c:pt idx="255">
                  <c:v>267</c:v>
                </c:pt>
                <c:pt idx="256">
                  <c:v>268</c:v>
                </c:pt>
                <c:pt idx="257">
                  <c:v>269</c:v>
                </c:pt>
                <c:pt idx="258">
                  <c:v>270</c:v>
                </c:pt>
                <c:pt idx="259">
                  <c:v>271</c:v>
                </c:pt>
                <c:pt idx="260">
                  <c:v>272</c:v>
                </c:pt>
                <c:pt idx="261">
                  <c:v>273</c:v>
                </c:pt>
                <c:pt idx="262">
                  <c:v>274</c:v>
                </c:pt>
                <c:pt idx="263">
                  <c:v>275</c:v>
                </c:pt>
                <c:pt idx="264">
                  <c:v>276</c:v>
                </c:pt>
                <c:pt idx="265">
                  <c:v>277</c:v>
                </c:pt>
                <c:pt idx="266">
                  <c:v>278</c:v>
                </c:pt>
                <c:pt idx="267">
                  <c:v>279</c:v>
                </c:pt>
                <c:pt idx="268">
                  <c:v>280</c:v>
                </c:pt>
                <c:pt idx="269">
                  <c:v>281</c:v>
                </c:pt>
                <c:pt idx="270">
                  <c:v>282</c:v>
                </c:pt>
                <c:pt idx="271">
                  <c:v>283</c:v>
                </c:pt>
                <c:pt idx="272">
                  <c:v>284</c:v>
                </c:pt>
                <c:pt idx="273">
                  <c:v>285</c:v>
                </c:pt>
                <c:pt idx="274">
                  <c:v>286</c:v>
                </c:pt>
                <c:pt idx="275">
                  <c:v>287</c:v>
                </c:pt>
                <c:pt idx="276">
                  <c:v>288</c:v>
                </c:pt>
                <c:pt idx="277">
                  <c:v>289</c:v>
                </c:pt>
                <c:pt idx="278">
                  <c:v>290</c:v>
                </c:pt>
                <c:pt idx="279">
                  <c:v>291</c:v>
                </c:pt>
                <c:pt idx="280">
                  <c:v>292</c:v>
                </c:pt>
                <c:pt idx="281">
                  <c:v>293</c:v>
                </c:pt>
                <c:pt idx="282">
                  <c:v>294</c:v>
                </c:pt>
                <c:pt idx="283">
                  <c:v>295</c:v>
                </c:pt>
                <c:pt idx="284">
                  <c:v>296</c:v>
                </c:pt>
                <c:pt idx="285">
                  <c:v>297</c:v>
                </c:pt>
                <c:pt idx="286">
                  <c:v>298</c:v>
                </c:pt>
                <c:pt idx="287">
                  <c:v>299</c:v>
                </c:pt>
                <c:pt idx="288">
                  <c:v>300</c:v>
                </c:pt>
                <c:pt idx="289">
                  <c:v>301</c:v>
                </c:pt>
                <c:pt idx="290">
                  <c:v>302</c:v>
                </c:pt>
                <c:pt idx="291">
                  <c:v>303</c:v>
                </c:pt>
                <c:pt idx="292">
                  <c:v>304</c:v>
                </c:pt>
                <c:pt idx="293">
                  <c:v>305</c:v>
                </c:pt>
                <c:pt idx="294">
                  <c:v>306</c:v>
                </c:pt>
                <c:pt idx="295">
                  <c:v>307</c:v>
                </c:pt>
                <c:pt idx="296">
                  <c:v>308</c:v>
                </c:pt>
                <c:pt idx="297">
                  <c:v>309</c:v>
                </c:pt>
                <c:pt idx="298">
                  <c:v>310</c:v>
                </c:pt>
                <c:pt idx="299">
                  <c:v>311</c:v>
                </c:pt>
                <c:pt idx="300">
                  <c:v>312</c:v>
                </c:pt>
                <c:pt idx="301">
                  <c:v>313</c:v>
                </c:pt>
                <c:pt idx="302">
                  <c:v>314</c:v>
                </c:pt>
                <c:pt idx="303">
                  <c:v>315</c:v>
                </c:pt>
                <c:pt idx="304">
                  <c:v>316</c:v>
                </c:pt>
                <c:pt idx="305">
                  <c:v>317</c:v>
                </c:pt>
                <c:pt idx="306">
                  <c:v>318</c:v>
                </c:pt>
                <c:pt idx="307">
                  <c:v>319</c:v>
                </c:pt>
                <c:pt idx="308">
                  <c:v>320</c:v>
                </c:pt>
                <c:pt idx="309">
                  <c:v>321</c:v>
                </c:pt>
                <c:pt idx="310">
                  <c:v>322</c:v>
                </c:pt>
                <c:pt idx="311">
                  <c:v>323</c:v>
                </c:pt>
                <c:pt idx="312">
                  <c:v>324</c:v>
                </c:pt>
                <c:pt idx="313">
                  <c:v>325</c:v>
                </c:pt>
                <c:pt idx="314">
                  <c:v>326</c:v>
                </c:pt>
                <c:pt idx="315">
                  <c:v>327</c:v>
                </c:pt>
                <c:pt idx="316">
                  <c:v>328</c:v>
                </c:pt>
                <c:pt idx="317">
                  <c:v>329</c:v>
                </c:pt>
                <c:pt idx="318">
                  <c:v>330</c:v>
                </c:pt>
                <c:pt idx="319">
                  <c:v>331</c:v>
                </c:pt>
                <c:pt idx="320">
                  <c:v>332</c:v>
                </c:pt>
                <c:pt idx="321">
                  <c:v>333</c:v>
                </c:pt>
                <c:pt idx="322">
                  <c:v>334</c:v>
                </c:pt>
                <c:pt idx="323">
                  <c:v>335</c:v>
                </c:pt>
                <c:pt idx="324">
                  <c:v>336</c:v>
                </c:pt>
                <c:pt idx="325">
                  <c:v>337</c:v>
                </c:pt>
                <c:pt idx="326">
                  <c:v>338</c:v>
                </c:pt>
                <c:pt idx="327">
                  <c:v>339</c:v>
                </c:pt>
                <c:pt idx="328">
                  <c:v>340</c:v>
                </c:pt>
                <c:pt idx="329">
                  <c:v>341</c:v>
                </c:pt>
                <c:pt idx="330">
                  <c:v>342</c:v>
                </c:pt>
                <c:pt idx="331">
                  <c:v>343</c:v>
                </c:pt>
                <c:pt idx="332">
                  <c:v>344</c:v>
                </c:pt>
                <c:pt idx="333">
                  <c:v>345</c:v>
                </c:pt>
                <c:pt idx="334">
                  <c:v>346</c:v>
                </c:pt>
                <c:pt idx="335">
                  <c:v>347</c:v>
                </c:pt>
                <c:pt idx="336">
                  <c:v>348</c:v>
                </c:pt>
                <c:pt idx="337">
                  <c:v>349</c:v>
                </c:pt>
                <c:pt idx="338">
                  <c:v>350</c:v>
                </c:pt>
                <c:pt idx="339">
                  <c:v>351</c:v>
                </c:pt>
                <c:pt idx="340">
                  <c:v>352</c:v>
                </c:pt>
                <c:pt idx="341">
                  <c:v>353</c:v>
                </c:pt>
                <c:pt idx="342">
                  <c:v>354</c:v>
                </c:pt>
                <c:pt idx="343">
                  <c:v>355</c:v>
                </c:pt>
                <c:pt idx="344">
                  <c:v>356</c:v>
                </c:pt>
                <c:pt idx="345">
                  <c:v>357</c:v>
                </c:pt>
                <c:pt idx="346">
                  <c:v>358</c:v>
                </c:pt>
                <c:pt idx="347">
                  <c:v>359</c:v>
                </c:pt>
                <c:pt idx="348">
                  <c:v>360</c:v>
                </c:pt>
                <c:pt idx="349">
                  <c:v>361</c:v>
                </c:pt>
                <c:pt idx="350">
                  <c:v>362</c:v>
                </c:pt>
                <c:pt idx="351">
                  <c:v>363</c:v>
                </c:pt>
                <c:pt idx="352">
                  <c:v>364</c:v>
                </c:pt>
                <c:pt idx="353">
                  <c:v>365</c:v>
                </c:pt>
                <c:pt idx="354">
                  <c:v>366</c:v>
                </c:pt>
                <c:pt idx="355">
                  <c:v>367</c:v>
                </c:pt>
                <c:pt idx="356">
                  <c:v>368</c:v>
                </c:pt>
                <c:pt idx="357">
                  <c:v>369</c:v>
                </c:pt>
                <c:pt idx="358">
                  <c:v>370</c:v>
                </c:pt>
                <c:pt idx="359">
                  <c:v>371</c:v>
                </c:pt>
                <c:pt idx="360">
                  <c:v>372</c:v>
                </c:pt>
                <c:pt idx="361">
                  <c:v>373</c:v>
                </c:pt>
                <c:pt idx="362">
                  <c:v>374</c:v>
                </c:pt>
                <c:pt idx="363">
                  <c:v>375</c:v>
                </c:pt>
                <c:pt idx="364">
                  <c:v>376</c:v>
                </c:pt>
                <c:pt idx="365">
                  <c:v>377</c:v>
                </c:pt>
                <c:pt idx="366">
                  <c:v>378</c:v>
                </c:pt>
                <c:pt idx="367">
                  <c:v>379</c:v>
                </c:pt>
                <c:pt idx="368">
                  <c:v>380</c:v>
                </c:pt>
                <c:pt idx="369">
                  <c:v>381</c:v>
                </c:pt>
                <c:pt idx="370">
                  <c:v>382</c:v>
                </c:pt>
                <c:pt idx="371">
                  <c:v>383</c:v>
                </c:pt>
                <c:pt idx="372">
                  <c:v>384</c:v>
                </c:pt>
                <c:pt idx="373">
                  <c:v>385</c:v>
                </c:pt>
                <c:pt idx="374">
                  <c:v>386</c:v>
                </c:pt>
                <c:pt idx="375">
                  <c:v>387</c:v>
                </c:pt>
                <c:pt idx="376">
                  <c:v>388</c:v>
                </c:pt>
                <c:pt idx="377">
                  <c:v>389</c:v>
                </c:pt>
                <c:pt idx="378">
                  <c:v>390</c:v>
                </c:pt>
                <c:pt idx="379">
                  <c:v>391</c:v>
                </c:pt>
                <c:pt idx="380">
                  <c:v>392</c:v>
                </c:pt>
                <c:pt idx="381">
                  <c:v>393</c:v>
                </c:pt>
                <c:pt idx="382">
                  <c:v>394</c:v>
                </c:pt>
                <c:pt idx="383">
                  <c:v>395</c:v>
                </c:pt>
                <c:pt idx="384">
                  <c:v>396</c:v>
                </c:pt>
                <c:pt idx="385">
                  <c:v>397</c:v>
                </c:pt>
                <c:pt idx="386">
                  <c:v>398</c:v>
                </c:pt>
                <c:pt idx="387">
                  <c:v>399</c:v>
                </c:pt>
                <c:pt idx="388">
                  <c:v>400</c:v>
                </c:pt>
                <c:pt idx="389">
                  <c:v>401</c:v>
                </c:pt>
                <c:pt idx="390">
                  <c:v>402</c:v>
                </c:pt>
                <c:pt idx="391">
                  <c:v>403</c:v>
                </c:pt>
                <c:pt idx="392">
                  <c:v>404</c:v>
                </c:pt>
                <c:pt idx="393">
                  <c:v>405</c:v>
                </c:pt>
                <c:pt idx="394">
                  <c:v>406</c:v>
                </c:pt>
                <c:pt idx="395">
                  <c:v>407</c:v>
                </c:pt>
                <c:pt idx="396">
                  <c:v>408</c:v>
                </c:pt>
                <c:pt idx="397">
                  <c:v>409</c:v>
                </c:pt>
                <c:pt idx="398">
                  <c:v>410</c:v>
                </c:pt>
                <c:pt idx="399">
                  <c:v>411</c:v>
                </c:pt>
                <c:pt idx="400">
                  <c:v>412</c:v>
                </c:pt>
                <c:pt idx="401">
                  <c:v>413</c:v>
                </c:pt>
                <c:pt idx="402">
                  <c:v>414</c:v>
                </c:pt>
                <c:pt idx="403">
                  <c:v>415</c:v>
                </c:pt>
                <c:pt idx="404">
                  <c:v>416</c:v>
                </c:pt>
                <c:pt idx="405">
                  <c:v>417</c:v>
                </c:pt>
                <c:pt idx="406">
                  <c:v>418</c:v>
                </c:pt>
                <c:pt idx="407">
                  <c:v>419</c:v>
                </c:pt>
                <c:pt idx="408">
                  <c:v>420</c:v>
                </c:pt>
                <c:pt idx="409">
                  <c:v>421</c:v>
                </c:pt>
                <c:pt idx="410">
                  <c:v>422</c:v>
                </c:pt>
                <c:pt idx="411">
                  <c:v>423</c:v>
                </c:pt>
                <c:pt idx="412">
                  <c:v>424</c:v>
                </c:pt>
                <c:pt idx="413">
                  <c:v>425</c:v>
                </c:pt>
                <c:pt idx="414">
                  <c:v>426</c:v>
                </c:pt>
                <c:pt idx="415">
                  <c:v>427</c:v>
                </c:pt>
                <c:pt idx="416">
                  <c:v>428</c:v>
                </c:pt>
                <c:pt idx="417">
                  <c:v>429</c:v>
                </c:pt>
                <c:pt idx="418">
                  <c:v>430</c:v>
                </c:pt>
                <c:pt idx="419">
                  <c:v>431</c:v>
                </c:pt>
                <c:pt idx="420">
                  <c:v>432</c:v>
                </c:pt>
                <c:pt idx="421">
                  <c:v>433</c:v>
                </c:pt>
                <c:pt idx="422">
                  <c:v>434</c:v>
                </c:pt>
                <c:pt idx="423">
                  <c:v>435</c:v>
                </c:pt>
                <c:pt idx="424">
                  <c:v>436</c:v>
                </c:pt>
                <c:pt idx="425">
                  <c:v>437</c:v>
                </c:pt>
                <c:pt idx="426">
                  <c:v>438</c:v>
                </c:pt>
                <c:pt idx="427">
                  <c:v>439</c:v>
                </c:pt>
                <c:pt idx="428">
                  <c:v>440</c:v>
                </c:pt>
                <c:pt idx="429">
                  <c:v>441</c:v>
                </c:pt>
                <c:pt idx="430">
                  <c:v>442</c:v>
                </c:pt>
                <c:pt idx="431">
                  <c:v>443</c:v>
                </c:pt>
                <c:pt idx="432">
                  <c:v>444</c:v>
                </c:pt>
                <c:pt idx="433">
                  <c:v>445</c:v>
                </c:pt>
                <c:pt idx="434">
                  <c:v>446</c:v>
                </c:pt>
                <c:pt idx="435">
                  <c:v>447</c:v>
                </c:pt>
                <c:pt idx="436">
                  <c:v>448</c:v>
                </c:pt>
                <c:pt idx="437">
                  <c:v>449</c:v>
                </c:pt>
                <c:pt idx="438">
                  <c:v>450</c:v>
                </c:pt>
                <c:pt idx="439">
                  <c:v>451</c:v>
                </c:pt>
                <c:pt idx="440">
                  <c:v>452</c:v>
                </c:pt>
                <c:pt idx="441">
                  <c:v>453</c:v>
                </c:pt>
                <c:pt idx="442">
                  <c:v>454</c:v>
                </c:pt>
                <c:pt idx="443">
                  <c:v>455</c:v>
                </c:pt>
                <c:pt idx="444">
                  <c:v>456</c:v>
                </c:pt>
                <c:pt idx="445">
                  <c:v>457</c:v>
                </c:pt>
                <c:pt idx="446">
                  <c:v>458</c:v>
                </c:pt>
                <c:pt idx="447">
                  <c:v>459</c:v>
                </c:pt>
                <c:pt idx="448">
                  <c:v>460</c:v>
                </c:pt>
                <c:pt idx="449">
                  <c:v>461</c:v>
                </c:pt>
                <c:pt idx="450">
                  <c:v>462</c:v>
                </c:pt>
                <c:pt idx="451">
                  <c:v>463</c:v>
                </c:pt>
                <c:pt idx="452">
                  <c:v>464</c:v>
                </c:pt>
                <c:pt idx="453">
                  <c:v>465</c:v>
                </c:pt>
                <c:pt idx="454">
                  <c:v>466</c:v>
                </c:pt>
                <c:pt idx="455">
                  <c:v>467</c:v>
                </c:pt>
                <c:pt idx="456">
                  <c:v>468</c:v>
                </c:pt>
                <c:pt idx="457">
                  <c:v>469</c:v>
                </c:pt>
                <c:pt idx="458">
                  <c:v>470</c:v>
                </c:pt>
                <c:pt idx="459">
                  <c:v>471</c:v>
                </c:pt>
                <c:pt idx="460">
                  <c:v>472</c:v>
                </c:pt>
                <c:pt idx="461">
                  <c:v>473</c:v>
                </c:pt>
                <c:pt idx="462">
                  <c:v>474</c:v>
                </c:pt>
                <c:pt idx="463">
                  <c:v>475</c:v>
                </c:pt>
                <c:pt idx="464">
                  <c:v>476</c:v>
                </c:pt>
                <c:pt idx="465">
                  <c:v>477</c:v>
                </c:pt>
                <c:pt idx="466">
                  <c:v>478</c:v>
                </c:pt>
                <c:pt idx="467">
                  <c:v>479</c:v>
                </c:pt>
                <c:pt idx="468">
                  <c:v>480</c:v>
                </c:pt>
                <c:pt idx="469">
                  <c:v>481</c:v>
                </c:pt>
                <c:pt idx="470">
                  <c:v>482</c:v>
                </c:pt>
                <c:pt idx="471">
                  <c:v>483</c:v>
                </c:pt>
                <c:pt idx="472">
                  <c:v>484</c:v>
                </c:pt>
                <c:pt idx="473">
                  <c:v>485</c:v>
                </c:pt>
                <c:pt idx="474">
                  <c:v>486</c:v>
                </c:pt>
                <c:pt idx="475">
                  <c:v>487</c:v>
                </c:pt>
                <c:pt idx="476">
                  <c:v>488</c:v>
                </c:pt>
                <c:pt idx="477">
                  <c:v>489</c:v>
                </c:pt>
                <c:pt idx="478">
                  <c:v>490</c:v>
                </c:pt>
                <c:pt idx="479">
                  <c:v>491</c:v>
                </c:pt>
                <c:pt idx="480">
                  <c:v>492</c:v>
                </c:pt>
                <c:pt idx="481">
                  <c:v>493</c:v>
                </c:pt>
                <c:pt idx="482">
                  <c:v>494</c:v>
                </c:pt>
                <c:pt idx="483">
                  <c:v>495</c:v>
                </c:pt>
                <c:pt idx="484">
                  <c:v>496</c:v>
                </c:pt>
                <c:pt idx="485">
                  <c:v>497</c:v>
                </c:pt>
                <c:pt idx="486">
                  <c:v>498</c:v>
                </c:pt>
                <c:pt idx="487">
                  <c:v>499</c:v>
                </c:pt>
                <c:pt idx="488">
                  <c:v>500</c:v>
                </c:pt>
                <c:pt idx="489">
                  <c:v>501</c:v>
                </c:pt>
                <c:pt idx="490">
                  <c:v>502</c:v>
                </c:pt>
                <c:pt idx="491">
                  <c:v>503</c:v>
                </c:pt>
                <c:pt idx="492">
                  <c:v>504</c:v>
                </c:pt>
                <c:pt idx="493">
                  <c:v>505</c:v>
                </c:pt>
                <c:pt idx="494">
                  <c:v>506</c:v>
                </c:pt>
                <c:pt idx="495">
                  <c:v>507</c:v>
                </c:pt>
                <c:pt idx="496">
                  <c:v>508</c:v>
                </c:pt>
                <c:pt idx="497">
                  <c:v>509</c:v>
                </c:pt>
                <c:pt idx="498">
                  <c:v>510</c:v>
                </c:pt>
                <c:pt idx="499">
                  <c:v>511</c:v>
                </c:pt>
                <c:pt idx="500">
                  <c:v>512</c:v>
                </c:pt>
                <c:pt idx="501">
                  <c:v>513</c:v>
                </c:pt>
                <c:pt idx="502">
                  <c:v>514</c:v>
                </c:pt>
                <c:pt idx="503">
                  <c:v>515</c:v>
                </c:pt>
                <c:pt idx="504">
                  <c:v>516</c:v>
                </c:pt>
                <c:pt idx="505">
                  <c:v>517</c:v>
                </c:pt>
                <c:pt idx="506">
                  <c:v>518</c:v>
                </c:pt>
                <c:pt idx="507">
                  <c:v>519</c:v>
                </c:pt>
                <c:pt idx="508">
                  <c:v>520</c:v>
                </c:pt>
                <c:pt idx="509">
                  <c:v>521</c:v>
                </c:pt>
                <c:pt idx="510">
                  <c:v>522</c:v>
                </c:pt>
                <c:pt idx="511">
                  <c:v>523</c:v>
                </c:pt>
                <c:pt idx="512">
                  <c:v>524</c:v>
                </c:pt>
                <c:pt idx="513">
                  <c:v>525</c:v>
                </c:pt>
                <c:pt idx="514">
                  <c:v>526</c:v>
                </c:pt>
                <c:pt idx="515">
                  <c:v>527</c:v>
                </c:pt>
                <c:pt idx="516">
                  <c:v>528</c:v>
                </c:pt>
                <c:pt idx="517">
                  <c:v>529</c:v>
                </c:pt>
                <c:pt idx="518">
                  <c:v>530</c:v>
                </c:pt>
                <c:pt idx="519">
                  <c:v>531</c:v>
                </c:pt>
                <c:pt idx="520">
                  <c:v>532</c:v>
                </c:pt>
                <c:pt idx="521">
                  <c:v>533</c:v>
                </c:pt>
                <c:pt idx="522">
                  <c:v>534</c:v>
                </c:pt>
                <c:pt idx="523">
                  <c:v>535</c:v>
                </c:pt>
                <c:pt idx="524">
                  <c:v>536</c:v>
                </c:pt>
                <c:pt idx="525">
                  <c:v>537</c:v>
                </c:pt>
                <c:pt idx="526">
                  <c:v>538</c:v>
                </c:pt>
                <c:pt idx="527">
                  <c:v>539</c:v>
                </c:pt>
                <c:pt idx="528">
                  <c:v>540</c:v>
                </c:pt>
                <c:pt idx="529">
                  <c:v>541</c:v>
                </c:pt>
                <c:pt idx="530">
                  <c:v>542</c:v>
                </c:pt>
                <c:pt idx="531">
                  <c:v>543</c:v>
                </c:pt>
                <c:pt idx="532">
                  <c:v>544</c:v>
                </c:pt>
                <c:pt idx="533">
                  <c:v>545</c:v>
                </c:pt>
                <c:pt idx="534">
                  <c:v>546</c:v>
                </c:pt>
                <c:pt idx="535">
                  <c:v>547</c:v>
                </c:pt>
                <c:pt idx="536">
                  <c:v>548</c:v>
                </c:pt>
                <c:pt idx="537">
                  <c:v>549</c:v>
                </c:pt>
                <c:pt idx="538">
                  <c:v>550</c:v>
                </c:pt>
                <c:pt idx="539">
                  <c:v>551</c:v>
                </c:pt>
                <c:pt idx="540">
                  <c:v>552</c:v>
                </c:pt>
                <c:pt idx="541">
                  <c:v>553</c:v>
                </c:pt>
                <c:pt idx="542">
                  <c:v>554</c:v>
                </c:pt>
                <c:pt idx="543">
                  <c:v>555</c:v>
                </c:pt>
                <c:pt idx="544">
                  <c:v>556</c:v>
                </c:pt>
                <c:pt idx="545">
                  <c:v>557</c:v>
                </c:pt>
                <c:pt idx="546">
                  <c:v>558</c:v>
                </c:pt>
                <c:pt idx="547">
                  <c:v>559</c:v>
                </c:pt>
                <c:pt idx="548">
                  <c:v>560</c:v>
                </c:pt>
                <c:pt idx="549">
                  <c:v>561</c:v>
                </c:pt>
                <c:pt idx="550">
                  <c:v>562</c:v>
                </c:pt>
                <c:pt idx="551">
                  <c:v>563</c:v>
                </c:pt>
                <c:pt idx="552">
                  <c:v>564</c:v>
                </c:pt>
                <c:pt idx="553">
                  <c:v>565</c:v>
                </c:pt>
                <c:pt idx="554">
                  <c:v>566</c:v>
                </c:pt>
                <c:pt idx="555">
                  <c:v>567</c:v>
                </c:pt>
                <c:pt idx="556">
                  <c:v>568</c:v>
                </c:pt>
                <c:pt idx="557">
                  <c:v>569</c:v>
                </c:pt>
                <c:pt idx="558">
                  <c:v>570</c:v>
                </c:pt>
                <c:pt idx="559">
                  <c:v>571</c:v>
                </c:pt>
                <c:pt idx="560">
                  <c:v>572</c:v>
                </c:pt>
                <c:pt idx="561">
                  <c:v>573</c:v>
                </c:pt>
                <c:pt idx="562">
                  <c:v>574</c:v>
                </c:pt>
                <c:pt idx="563">
                  <c:v>575</c:v>
                </c:pt>
                <c:pt idx="564">
                  <c:v>576</c:v>
                </c:pt>
                <c:pt idx="565">
                  <c:v>577</c:v>
                </c:pt>
                <c:pt idx="566">
                  <c:v>578</c:v>
                </c:pt>
                <c:pt idx="567">
                  <c:v>579</c:v>
                </c:pt>
                <c:pt idx="568">
                  <c:v>580</c:v>
                </c:pt>
                <c:pt idx="569">
                  <c:v>581</c:v>
                </c:pt>
                <c:pt idx="570">
                  <c:v>582</c:v>
                </c:pt>
                <c:pt idx="571">
                  <c:v>583</c:v>
                </c:pt>
                <c:pt idx="572">
                  <c:v>584</c:v>
                </c:pt>
                <c:pt idx="573">
                  <c:v>585</c:v>
                </c:pt>
                <c:pt idx="574">
                  <c:v>586</c:v>
                </c:pt>
                <c:pt idx="575">
                  <c:v>587</c:v>
                </c:pt>
                <c:pt idx="576">
                  <c:v>588</c:v>
                </c:pt>
                <c:pt idx="577">
                  <c:v>589</c:v>
                </c:pt>
                <c:pt idx="578">
                  <c:v>590</c:v>
                </c:pt>
                <c:pt idx="579">
                  <c:v>591</c:v>
                </c:pt>
                <c:pt idx="580">
                  <c:v>592</c:v>
                </c:pt>
                <c:pt idx="581">
                  <c:v>593</c:v>
                </c:pt>
                <c:pt idx="582">
                  <c:v>594</c:v>
                </c:pt>
                <c:pt idx="583">
                  <c:v>595</c:v>
                </c:pt>
                <c:pt idx="584">
                  <c:v>596</c:v>
                </c:pt>
                <c:pt idx="585">
                  <c:v>597</c:v>
                </c:pt>
                <c:pt idx="586">
                  <c:v>598</c:v>
                </c:pt>
                <c:pt idx="587">
                  <c:v>599</c:v>
                </c:pt>
                <c:pt idx="588">
                  <c:v>600</c:v>
                </c:pt>
                <c:pt idx="589">
                  <c:v>601</c:v>
                </c:pt>
                <c:pt idx="590">
                  <c:v>602</c:v>
                </c:pt>
                <c:pt idx="591">
                  <c:v>603</c:v>
                </c:pt>
                <c:pt idx="592">
                  <c:v>604</c:v>
                </c:pt>
                <c:pt idx="593">
                  <c:v>605</c:v>
                </c:pt>
                <c:pt idx="594">
                  <c:v>606</c:v>
                </c:pt>
                <c:pt idx="595">
                  <c:v>607</c:v>
                </c:pt>
                <c:pt idx="596">
                  <c:v>608</c:v>
                </c:pt>
                <c:pt idx="597">
                  <c:v>609</c:v>
                </c:pt>
                <c:pt idx="598">
                  <c:v>610</c:v>
                </c:pt>
                <c:pt idx="599">
                  <c:v>611</c:v>
                </c:pt>
                <c:pt idx="600">
                  <c:v>612</c:v>
                </c:pt>
                <c:pt idx="601">
                  <c:v>613</c:v>
                </c:pt>
                <c:pt idx="602">
                  <c:v>614</c:v>
                </c:pt>
                <c:pt idx="603">
                  <c:v>615</c:v>
                </c:pt>
                <c:pt idx="604">
                  <c:v>616</c:v>
                </c:pt>
                <c:pt idx="605">
                  <c:v>617</c:v>
                </c:pt>
                <c:pt idx="606">
                  <c:v>618</c:v>
                </c:pt>
                <c:pt idx="607">
                  <c:v>619</c:v>
                </c:pt>
                <c:pt idx="608">
                  <c:v>620</c:v>
                </c:pt>
                <c:pt idx="609">
                  <c:v>621</c:v>
                </c:pt>
                <c:pt idx="610">
                  <c:v>622</c:v>
                </c:pt>
                <c:pt idx="611">
                  <c:v>623</c:v>
                </c:pt>
                <c:pt idx="612">
                  <c:v>624</c:v>
                </c:pt>
                <c:pt idx="613">
                  <c:v>625</c:v>
                </c:pt>
                <c:pt idx="614">
                  <c:v>626</c:v>
                </c:pt>
                <c:pt idx="615">
                  <c:v>627</c:v>
                </c:pt>
                <c:pt idx="616">
                  <c:v>628</c:v>
                </c:pt>
                <c:pt idx="617">
                  <c:v>629</c:v>
                </c:pt>
                <c:pt idx="618">
                  <c:v>630</c:v>
                </c:pt>
                <c:pt idx="619">
                  <c:v>631</c:v>
                </c:pt>
                <c:pt idx="620">
                  <c:v>632</c:v>
                </c:pt>
                <c:pt idx="621">
                  <c:v>633</c:v>
                </c:pt>
                <c:pt idx="622">
                  <c:v>634</c:v>
                </c:pt>
                <c:pt idx="623">
                  <c:v>635</c:v>
                </c:pt>
                <c:pt idx="624">
                  <c:v>636</c:v>
                </c:pt>
                <c:pt idx="625">
                  <c:v>637</c:v>
                </c:pt>
                <c:pt idx="626">
                  <c:v>638</c:v>
                </c:pt>
                <c:pt idx="627">
                  <c:v>639</c:v>
                </c:pt>
                <c:pt idx="628">
                  <c:v>640</c:v>
                </c:pt>
                <c:pt idx="629">
                  <c:v>641</c:v>
                </c:pt>
                <c:pt idx="630">
                  <c:v>642</c:v>
                </c:pt>
                <c:pt idx="631">
                  <c:v>643</c:v>
                </c:pt>
                <c:pt idx="632">
                  <c:v>644</c:v>
                </c:pt>
                <c:pt idx="633">
                  <c:v>645</c:v>
                </c:pt>
                <c:pt idx="634">
                  <c:v>646</c:v>
                </c:pt>
                <c:pt idx="635">
                  <c:v>647</c:v>
                </c:pt>
                <c:pt idx="636">
                  <c:v>648</c:v>
                </c:pt>
                <c:pt idx="637">
                  <c:v>649</c:v>
                </c:pt>
                <c:pt idx="638">
                  <c:v>650</c:v>
                </c:pt>
                <c:pt idx="639">
                  <c:v>651</c:v>
                </c:pt>
                <c:pt idx="640">
                  <c:v>652</c:v>
                </c:pt>
                <c:pt idx="641">
                  <c:v>653</c:v>
                </c:pt>
                <c:pt idx="642">
                  <c:v>654</c:v>
                </c:pt>
                <c:pt idx="643">
                  <c:v>655</c:v>
                </c:pt>
                <c:pt idx="644">
                  <c:v>656</c:v>
                </c:pt>
                <c:pt idx="645">
                  <c:v>657</c:v>
                </c:pt>
                <c:pt idx="646">
                  <c:v>658</c:v>
                </c:pt>
                <c:pt idx="647">
                  <c:v>659</c:v>
                </c:pt>
                <c:pt idx="648">
                  <c:v>660</c:v>
                </c:pt>
                <c:pt idx="649">
                  <c:v>661</c:v>
                </c:pt>
                <c:pt idx="650">
                  <c:v>662</c:v>
                </c:pt>
                <c:pt idx="651">
                  <c:v>663</c:v>
                </c:pt>
                <c:pt idx="652">
                  <c:v>664</c:v>
                </c:pt>
                <c:pt idx="653">
                  <c:v>665</c:v>
                </c:pt>
                <c:pt idx="654">
                  <c:v>666</c:v>
                </c:pt>
                <c:pt idx="655">
                  <c:v>667</c:v>
                </c:pt>
                <c:pt idx="656">
                  <c:v>668</c:v>
                </c:pt>
                <c:pt idx="657">
                  <c:v>669</c:v>
                </c:pt>
                <c:pt idx="658">
                  <c:v>670</c:v>
                </c:pt>
                <c:pt idx="659">
                  <c:v>671</c:v>
                </c:pt>
                <c:pt idx="660">
                  <c:v>672</c:v>
                </c:pt>
                <c:pt idx="661">
                  <c:v>673</c:v>
                </c:pt>
                <c:pt idx="662">
                  <c:v>674</c:v>
                </c:pt>
                <c:pt idx="663">
                  <c:v>675</c:v>
                </c:pt>
                <c:pt idx="664">
                  <c:v>676</c:v>
                </c:pt>
                <c:pt idx="665">
                  <c:v>677</c:v>
                </c:pt>
                <c:pt idx="666">
                  <c:v>678</c:v>
                </c:pt>
                <c:pt idx="667">
                  <c:v>679</c:v>
                </c:pt>
                <c:pt idx="668">
                  <c:v>680</c:v>
                </c:pt>
                <c:pt idx="669">
                  <c:v>681</c:v>
                </c:pt>
                <c:pt idx="670">
                  <c:v>682</c:v>
                </c:pt>
                <c:pt idx="671">
                  <c:v>683</c:v>
                </c:pt>
                <c:pt idx="672">
                  <c:v>684</c:v>
                </c:pt>
                <c:pt idx="673">
                  <c:v>685</c:v>
                </c:pt>
                <c:pt idx="674">
                  <c:v>686</c:v>
                </c:pt>
                <c:pt idx="675">
                  <c:v>687</c:v>
                </c:pt>
                <c:pt idx="676">
                  <c:v>688</c:v>
                </c:pt>
                <c:pt idx="677">
                  <c:v>689</c:v>
                </c:pt>
                <c:pt idx="678">
                  <c:v>690</c:v>
                </c:pt>
                <c:pt idx="679">
                  <c:v>691</c:v>
                </c:pt>
                <c:pt idx="680">
                  <c:v>692</c:v>
                </c:pt>
                <c:pt idx="681">
                  <c:v>693</c:v>
                </c:pt>
                <c:pt idx="682">
                  <c:v>694</c:v>
                </c:pt>
                <c:pt idx="683">
                  <c:v>695</c:v>
                </c:pt>
                <c:pt idx="684">
                  <c:v>696</c:v>
                </c:pt>
                <c:pt idx="685">
                  <c:v>697</c:v>
                </c:pt>
                <c:pt idx="686">
                  <c:v>698</c:v>
                </c:pt>
                <c:pt idx="687">
                  <c:v>699</c:v>
                </c:pt>
                <c:pt idx="688">
                  <c:v>700</c:v>
                </c:pt>
                <c:pt idx="689">
                  <c:v>701</c:v>
                </c:pt>
                <c:pt idx="690">
                  <c:v>702</c:v>
                </c:pt>
                <c:pt idx="691">
                  <c:v>703</c:v>
                </c:pt>
                <c:pt idx="692">
                  <c:v>704</c:v>
                </c:pt>
                <c:pt idx="693">
                  <c:v>705</c:v>
                </c:pt>
                <c:pt idx="694">
                  <c:v>706</c:v>
                </c:pt>
                <c:pt idx="695">
                  <c:v>707</c:v>
                </c:pt>
                <c:pt idx="696">
                  <c:v>708</c:v>
                </c:pt>
                <c:pt idx="697">
                  <c:v>709</c:v>
                </c:pt>
                <c:pt idx="698">
                  <c:v>710</c:v>
                </c:pt>
                <c:pt idx="699">
                  <c:v>711</c:v>
                </c:pt>
                <c:pt idx="700">
                  <c:v>712</c:v>
                </c:pt>
                <c:pt idx="701">
                  <c:v>713</c:v>
                </c:pt>
                <c:pt idx="702">
                  <c:v>714</c:v>
                </c:pt>
                <c:pt idx="703">
                  <c:v>715</c:v>
                </c:pt>
                <c:pt idx="704">
                  <c:v>716</c:v>
                </c:pt>
                <c:pt idx="705">
                  <c:v>717</c:v>
                </c:pt>
                <c:pt idx="706">
                  <c:v>718</c:v>
                </c:pt>
                <c:pt idx="707">
                  <c:v>719</c:v>
                </c:pt>
                <c:pt idx="708">
                  <c:v>720</c:v>
                </c:pt>
                <c:pt idx="709">
                  <c:v>721</c:v>
                </c:pt>
                <c:pt idx="710">
                  <c:v>722</c:v>
                </c:pt>
                <c:pt idx="711">
                  <c:v>723</c:v>
                </c:pt>
                <c:pt idx="712">
                  <c:v>724</c:v>
                </c:pt>
                <c:pt idx="713">
                  <c:v>725</c:v>
                </c:pt>
                <c:pt idx="714">
                  <c:v>726</c:v>
                </c:pt>
                <c:pt idx="715">
                  <c:v>727</c:v>
                </c:pt>
                <c:pt idx="716">
                  <c:v>728</c:v>
                </c:pt>
                <c:pt idx="717">
                  <c:v>729</c:v>
                </c:pt>
                <c:pt idx="718">
                  <c:v>730</c:v>
                </c:pt>
                <c:pt idx="719">
                  <c:v>731</c:v>
                </c:pt>
                <c:pt idx="720">
                  <c:v>732</c:v>
                </c:pt>
                <c:pt idx="721">
                  <c:v>733</c:v>
                </c:pt>
                <c:pt idx="722">
                  <c:v>734</c:v>
                </c:pt>
                <c:pt idx="723">
                  <c:v>735</c:v>
                </c:pt>
                <c:pt idx="724">
                  <c:v>736</c:v>
                </c:pt>
                <c:pt idx="725">
                  <c:v>737</c:v>
                </c:pt>
                <c:pt idx="726">
                  <c:v>738</c:v>
                </c:pt>
                <c:pt idx="727">
                  <c:v>739</c:v>
                </c:pt>
                <c:pt idx="728">
                  <c:v>740</c:v>
                </c:pt>
                <c:pt idx="729">
                  <c:v>741</c:v>
                </c:pt>
                <c:pt idx="730">
                  <c:v>742</c:v>
                </c:pt>
                <c:pt idx="731">
                  <c:v>743</c:v>
                </c:pt>
                <c:pt idx="732">
                  <c:v>744</c:v>
                </c:pt>
                <c:pt idx="733">
                  <c:v>745</c:v>
                </c:pt>
                <c:pt idx="734">
                  <c:v>746</c:v>
                </c:pt>
                <c:pt idx="735">
                  <c:v>747</c:v>
                </c:pt>
                <c:pt idx="736">
                  <c:v>748</c:v>
                </c:pt>
                <c:pt idx="737">
                  <c:v>749</c:v>
                </c:pt>
                <c:pt idx="738">
                  <c:v>750</c:v>
                </c:pt>
                <c:pt idx="739">
                  <c:v>751</c:v>
                </c:pt>
                <c:pt idx="740">
                  <c:v>752</c:v>
                </c:pt>
                <c:pt idx="741">
                  <c:v>753</c:v>
                </c:pt>
                <c:pt idx="742">
                  <c:v>754</c:v>
                </c:pt>
                <c:pt idx="743">
                  <c:v>755</c:v>
                </c:pt>
                <c:pt idx="744">
                  <c:v>756</c:v>
                </c:pt>
                <c:pt idx="745">
                  <c:v>757</c:v>
                </c:pt>
                <c:pt idx="746">
                  <c:v>758</c:v>
                </c:pt>
                <c:pt idx="747">
                  <c:v>759</c:v>
                </c:pt>
                <c:pt idx="748">
                  <c:v>760</c:v>
                </c:pt>
                <c:pt idx="749">
                  <c:v>761</c:v>
                </c:pt>
                <c:pt idx="750">
                  <c:v>762</c:v>
                </c:pt>
                <c:pt idx="751">
                  <c:v>763</c:v>
                </c:pt>
                <c:pt idx="752">
                  <c:v>764</c:v>
                </c:pt>
                <c:pt idx="753">
                  <c:v>765</c:v>
                </c:pt>
                <c:pt idx="754">
                  <c:v>766</c:v>
                </c:pt>
                <c:pt idx="755">
                  <c:v>767</c:v>
                </c:pt>
                <c:pt idx="756">
                  <c:v>768</c:v>
                </c:pt>
                <c:pt idx="757">
                  <c:v>769</c:v>
                </c:pt>
                <c:pt idx="758">
                  <c:v>770</c:v>
                </c:pt>
                <c:pt idx="759">
                  <c:v>771</c:v>
                </c:pt>
                <c:pt idx="760">
                  <c:v>772</c:v>
                </c:pt>
                <c:pt idx="761">
                  <c:v>773</c:v>
                </c:pt>
                <c:pt idx="762">
                  <c:v>774</c:v>
                </c:pt>
                <c:pt idx="763">
                  <c:v>775</c:v>
                </c:pt>
                <c:pt idx="764">
                  <c:v>776</c:v>
                </c:pt>
                <c:pt idx="765">
                  <c:v>777</c:v>
                </c:pt>
                <c:pt idx="766">
                  <c:v>778</c:v>
                </c:pt>
                <c:pt idx="767">
                  <c:v>779</c:v>
                </c:pt>
                <c:pt idx="768">
                  <c:v>780</c:v>
                </c:pt>
                <c:pt idx="769">
                  <c:v>781</c:v>
                </c:pt>
                <c:pt idx="770">
                  <c:v>782</c:v>
                </c:pt>
                <c:pt idx="771">
                  <c:v>783</c:v>
                </c:pt>
                <c:pt idx="772">
                  <c:v>784</c:v>
                </c:pt>
                <c:pt idx="773">
                  <c:v>785</c:v>
                </c:pt>
                <c:pt idx="774">
                  <c:v>786</c:v>
                </c:pt>
                <c:pt idx="775">
                  <c:v>787</c:v>
                </c:pt>
                <c:pt idx="776">
                  <c:v>788</c:v>
                </c:pt>
                <c:pt idx="777">
                  <c:v>789</c:v>
                </c:pt>
                <c:pt idx="778">
                  <c:v>790</c:v>
                </c:pt>
                <c:pt idx="779">
                  <c:v>791</c:v>
                </c:pt>
                <c:pt idx="780">
                  <c:v>792</c:v>
                </c:pt>
                <c:pt idx="781">
                  <c:v>793</c:v>
                </c:pt>
                <c:pt idx="782">
                  <c:v>794</c:v>
                </c:pt>
                <c:pt idx="783">
                  <c:v>795</c:v>
                </c:pt>
                <c:pt idx="784">
                  <c:v>796</c:v>
                </c:pt>
                <c:pt idx="785">
                  <c:v>797</c:v>
                </c:pt>
                <c:pt idx="786">
                  <c:v>798</c:v>
                </c:pt>
                <c:pt idx="787">
                  <c:v>799</c:v>
                </c:pt>
                <c:pt idx="788">
                  <c:v>800</c:v>
                </c:pt>
                <c:pt idx="789">
                  <c:v>801</c:v>
                </c:pt>
                <c:pt idx="790">
                  <c:v>802</c:v>
                </c:pt>
                <c:pt idx="791">
                  <c:v>803</c:v>
                </c:pt>
                <c:pt idx="792">
                  <c:v>804</c:v>
                </c:pt>
                <c:pt idx="793">
                  <c:v>805</c:v>
                </c:pt>
                <c:pt idx="794">
                  <c:v>806</c:v>
                </c:pt>
                <c:pt idx="795">
                  <c:v>807</c:v>
                </c:pt>
                <c:pt idx="796">
                  <c:v>808</c:v>
                </c:pt>
                <c:pt idx="797">
                  <c:v>809</c:v>
                </c:pt>
                <c:pt idx="798">
                  <c:v>810</c:v>
                </c:pt>
                <c:pt idx="799">
                  <c:v>811</c:v>
                </c:pt>
                <c:pt idx="800">
                  <c:v>812</c:v>
                </c:pt>
                <c:pt idx="801">
                  <c:v>813</c:v>
                </c:pt>
                <c:pt idx="802">
                  <c:v>814</c:v>
                </c:pt>
                <c:pt idx="803">
                  <c:v>815</c:v>
                </c:pt>
                <c:pt idx="804">
                  <c:v>816</c:v>
                </c:pt>
                <c:pt idx="805">
                  <c:v>817</c:v>
                </c:pt>
                <c:pt idx="806">
                  <c:v>818</c:v>
                </c:pt>
                <c:pt idx="807">
                  <c:v>819</c:v>
                </c:pt>
                <c:pt idx="808">
                  <c:v>820</c:v>
                </c:pt>
                <c:pt idx="809">
                  <c:v>821</c:v>
                </c:pt>
                <c:pt idx="810">
                  <c:v>822</c:v>
                </c:pt>
                <c:pt idx="811">
                  <c:v>823</c:v>
                </c:pt>
                <c:pt idx="812">
                  <c:v>824</c:v>
                </c:pt>
                <c:pt idx="813">
                  <c:v>825</c:v>
                </c:pt>
                <c:pt idx="814">
                  <c:v>826</c:v>
                </c:pt>
                <c:pt idx="815">
                  <c:v>827</c:v>
                </c:pt>
                <c:pt idx="816">
                  <c:v>828</c:v>
                </c:pt>
                <c:pt idx="817">
                  <c:v>829</c:v>
                </c:pt>
                <c:pt idx="818">
                  <c:v>830</c:v>
                </c:pt>
                <c:pt idx="819">
                  <c:v>831</c:v>
                </c:pt>
                <c:pt idx="820">
                  <c:v>832</c:v>
                </c:pt>
                <c:pt idx="821">
                  <c:v>833</c:v>
                </c:pt>
                <c:pt idx="822">
                  <c:v>834</c:v>
                </c:pt>
                <c:pt idx="823">
                  <c:v>835</c:v>
                </c:pt>
                <c:pt idx="824">
                  <c:v>836</c:v>
                </c:pt>
                <c:pt idx="825">
                  <c:v>837</c:v>
                </c:pt>
                <c:pt idx="826">
                  <c:v>838</c:v>
                </c:pt>
                <c:pt idx="827">
                  <c:v>839</c:v>
                </c:pt>
                <c:pt idx="828">
                  <c:v>840</c:v>
                </c:pt>
                <c:pt idx="829">
                  <c:v>841</c:v>
                </c:pt>
                <c:pt idx="830">
                  <c:v>842</c:v>
                </c:pt>
                <c:pt idx="831">
                  <c:v>843</c:v>
                </c:pt>
                <c:pt idx="832">
                  <c:v>844</c:v>
                </c:pt>
                <c:pt idx="833">
                  <c:v>845</c:v>
                </c:pt>
                <c:pt idx="834">
                  <c:v>846</c:v>
                </c:pt>
                <c:pt idx="835">
                  <c:v>847</c:v>
                </c:pt>
                <c:pt idx="836">
                  <c:v>848</c:v>
                </c:pt>
                <c:pt idx="837">
                  <c:v>849</c:v>
                </c:pt>
                <c:pt idx="838">
                  <c:v>850</c:v>
                </c:pt>
                <c:pt idx="839">
                  <c:v>851</c:v>
                </c:pt>
                <c:pt idx="840">
                  <c:v>852</c:v>
                </c:pt>
                <c:pt idx="841">
                  <c:v>853</c:v>
                </c:pt>
                <c:pt idx="842">
                  <c:v>854</c:v>
                </c:pt>
                <c:pt idx="843">
                  <c:v>855</c:v>
                </c:pt>
                <c:pt idx="844">
                  <c:v>856</c:v>
                </c:pt>
                <c:pt idx="845">
                  <c:v>857</c:v>
                </c:pt>
                <c:pt idx="846">
                  <c:v>858</c:v>
                </c:pt>
                <c:pt idx="847">
                  <c:v>859</c:v>
                </c:pt>
                <c:pt idx="848">
                  <c:v>860</c:v>
                </c:pt>
                <c:pt idx="849">
                  <c:v>861</c:v>
                </c:pt>
                <c:pt idx="850">
                  <c:v>862</c:v>
                </c:pt>
                <c:pt idx="851">
                  <c:v>863</c:v>
                </c:pt>
                <c:pt idx="852">
                  <c:v>864</c:v>
                </c:pt>
                <c:pt idx="853">
                  <c:v>865</c:v>
                </c:pt>
                <c:pt idx="854">
                  <c:v>866</c:v>
                </c:pt>
                <c:pt idx="855">
                  <c:v>867</c:v>
                </c:pt>
                <c:pt idx="856">
                  <c:v>868</c:v>
                </c:pt>
                <c:pt idx="857">
                  <c:v>869</c:v>
                </c:pt>
                <c:pt idx="858">
                  <c:v>870</c:v>
                </c:pt>
                <c:pt idx="859">
                  <c:v>871</c:v>
                </c:pt>
                <c:pt idx="860">
                  <c:v>872</c:v>
                </c:pt>
                <c:pt idx="861">
                  <c:v>873</c:v>
                </c:pt>
                <c:pt idx="862">
                  <c:v>874</c:v>
                </c:pt>
                <c:pt idx="863">
                  <c:v>875</c:v>
                </c:pt>
                <c:pt idx="864">
                  <c:v>876</c:v>
                </c:pt>
                <c:pt idx="865">
                  <c:v>877</c:v>
                </c:pt>
                <c:pt idx="866">
                  <c:v>878</c:v>
                </c:pt>
                <c:pt idx="867">
                  <c:v>879</c:v>
                </c:pt>
                <c:pt idx="868">
                  <c:v>880</c:v>
                </c:pt>
                <c:pt idx="869">
                  <c:v>881</c:v>
                </c:pt>
                <c:pt idx="870">
                  <c:v>882</c:v>
                </c:pt>
                <c:pt idx="871">
                  <c:v>883</c:v>
                </c:pt>
                <c:pt idx="872">
                  <c:v>884</c:v>
                </c:pt>
                <c:pt idx="873">
                  <c:v>885</c:v>
                </c:pt>
                <c:pt idx="874">
                  <c:v>886</c:v>
                </c:pt>
                <c:pt idx="875">
                  <c:v>887</c:v>
                </c:pt>
                <c:pt idx="876">
                  <c:v>888</c:v>
                </c:pt>
                <c:pt idx="877">
                  <c:v>889</c:v>
                </c:pt>
                <c:pt idx="878">
                  <c:v>890</c:v>
                </c:pt>
                <c:pt idx="879">
                  <c:v>891</c:v>
                </c:pt>
                <c:pt idx="880">
                  <c:v>892</c:v>
                </c:pt>
                <c:pt idx="881">
                  <c:v>893</c:v>
                </c:pt>
                <c:pt idx="882">
                  <c:v>894</c:v>
                </c:pt>
                <c:pt idx="883">
                  <c:v>895</c:v>
                </c:pt>
                <c:pt idx="884">
                  <c:v>896</c:v>
                </c:pt>
                <c:pt idx="885">
                  <c:v>897</c:v>
                </c:pt>
                <c:pt idx="886">
                  <c:v>898</c:v>
                </c:pt>
                <c:pt idx="887">
                  <c:v>899</c:v>
                </c:pt>
                <c:pt idx="888">
                  <c:v>900</c:v>
                </c:pt>
                <c:pt idx="889">
                  <c:v>901</c:v>
                </c:pt>
                <c:pt idx="890">
                  <c:v>902</c:v>
                </c:pt>
                <c:pt idx="891">
                  <c:v>903</c:v>
                </c:pt>
                <c:pt idx="892">
                  <c:v>904</c:v>
                </c:pt>
                <c:pt idx="893">
                  <c:v>905</c:v>
                </c:pt>
                <c:pt idx="894">
                  <c:v>906</c:v>
                </c:pt>
                <c:pt idx="895">
                  <c:v>907</c:v>
                </c:pt>
                <c:pt idx="896">
                  <c:v>908</c:v>
                </c:pt>
                <c:pt idx="897">
                  <c:v>909</c:v>
                </c:pt>
                <c:pt idx="898">
                  <c:v>910</c:v>
                </c:pt>
                <c:pt idx="899">
                  <c:v>911</c:v>
                </c:pt>
                <c:pt idx="900">
                  <c:v>912</c:v>
                </c:pt>
                <c:pt idx="901">
                  <c:v>913</c:v>
                </c:pt>
                <c:pt idx="902">
                  <c:v>914</c:v>
                </c:pt>
                <c:pt idx="903">
                  <c:v>915</c:v>
                </c:pt>
                <c:pt idx="904">
                  <c:v>916</c:v>
                </c:pt>
                <c:pt idx="905">
                  <c:v>917</c:v>
                </c:pt>
                <c:pt idx="906">
                  <c:v>918</c:v>
                </c:pt>
                <c:pt idx="907">
                  <c:v>919</c:v>
                </c:pt>
                <c:pt idx="908">
                  <c:v>920</c:v>
                </c:pt>
                <c:pt idx="909">
                  <c:v>921</c:v>
                </c:pt>
                <c:pt idx="910">
                  <c:v>922</c:v>
                </c:pt>
                <c:pt idx="911">
                  <c:v>923</c:v>
                </c:pt>
                <c:pt idx="912">
                  <c:v>924</c:v>
                </c:pt>
                <c:pt idx="913">
                  <c:v>925</c:v>
                </c:pt>
                <c:pt idx="914">
                  <c:v>926</c:v>
                </c:pt>
                <c:pt idx="915">
                  <c:v>927</c:v>
                </c:pt>
                <c:pt idx="916">
                  <c:v>928</c:v>
                </c:pt>
                <c:pt idx="917">
                  <c:v>929</c:v>
                </c:pt>
                <c:pt idx="918">
                  <c:v>930</c:v>
                </c:pt>
                <c:pt idx="919">
                  <c:v>931</c:v>
                </c:pt>
                <c:pt idx="920">
                  <c:v>932</c:v>
                </c:pt>
                <c:pt idx="921">
                  <c:v>933</c:v>
                </c:pt>
                <c:pt idx="922">
                  <c:v>934</c:v>
                </c:pt>
                <c:pt idx="923">
                  <c:v>935</c:v>
                </c:pt>
                <c:pt idx="924">
                  <c:v>936</c:v>
                </c:pt>
                <c:pt idx="925">
                  <c:v>937</c:v>
                </c:pt>
                <c:pt idx="926">
                  <c:v>938</c:v>
                </c:pt>
                <c:pt idx="927">
                  <c:v>939</c:v>
                </c:pt>
                <c:pt idx="928">
                  <c:v>940</c:v>
                </c:pt>
                <c:pt idx="929">
                  <c:v>941</c:v>
                </c:pt>
                <c:pt idx="930">
                  <c:v>942</c:v>
                </c:pt>
                <c:pt idx="931">
                  <c:v>943</c:v>
                </c:pt>
                <c:pt idx="932">
                  <c:v>944</c:v>
                </c:pt>
                <c:pt idx="933">
                  <c:v>945</c:v>
                </c:pt>
                <c:pt idx="934">
                  <c:v>946</c:v>
                </c:pt>
                <c:pt idx="935">
                  <c:v>947</c:v>
                </c:pt>
                <c:pt idx="936">
                  <c:v>948</c:v>
                </c:pt>
                <c:pt idx="937">
                  <c:v>949</c:v>
                </c:pt>
                <c:pt idx="938">
                  <c:v>950</c:v>
                </c:pt>
                <c:pt idx="939">
                  <c:v>951</c:v>
                </c:pt>
                <c:pt idx="940">
                  <c:v>952</c:v>
                </c:pt>
                <c:pt idx="941">
                  <c:v>953</c:v>
                </c:pt>
                <c:pt idx="942">
                  <c:v>954</c:v>
                </c:pt>
                <c:pt idx="943">
                  <c:v>955</c:v>
                </c:pt>
                <c:pt idx="944">
                  <c:v>956</c:v>
                </c:pt>
                <c:pt idx="945">
                  <c:v>957</c:v>
                </c:pt>
                <c:pt idx="946">
                  <c:v>958</c:v>
                </c:pt>
                <c:pt idx="947">
                  <c:v>959</c:v>
                </c:pt>
                <c:pt idx="948">
                  <c:v>960</c:v>
                </c:pt>
                <c:pt idx="949">
                  <c:v>961</c:v>
                </c:pt>
                <c:pt idx="950">
                  <c:v>962</c:v>
                </c:pt>
                <c:pt idx="951">
                  <c:v>963</c:v>
                </c:pt>
                <c:pt idx="952">
                  <c:v>964</c:v>
                </c:pt>
                <c:pt idx="953">
                  <c:v>965</c:v>
                </c:pt>
                <c:pt idx="954">
                  <c:v>966</c:v>
                </c:pt>
                <c:pt idx="955">
                  <c:v>967</c:v>
                </c:pt>
                <c:pt idx="956">
                  <c:v>968</c:v>
                </c:pt>
                <c:pt idx="957">
                  <c:v>969</c:v>
                </c:pt>
                <c:pt idx="958">
                  <c:v>970</c:v>
                </c:pt>
                <c:pt idx="959">
                  <c:v>971</c:v>
                </c:pt>
                <c:pt idx="960">
                  <c:v>972</c:v>
                </c:pt>
                <c:pt idx="961">
                  <c:v>973</c:v>
                </c:pt>
                <c:pt idx="962">
                  <c:v>974</c:v>
                </c:pt>
                <c:pt idx="963">
                  <c:v>975</c:v>
                </c:pt>
                <c:pt idx="964">
                  <c:v>976</c:v>
                </c:pt>
                <c:pt idx="965">
                  <c:v>977</c:v>
                </c:pt>
                <c:pt idx="966">
                  <c:v>978</c:v>
                </c:pt>
                <c:pt idx="967">
                  <c:v>979</c:v>
                </c:pt>
                <c:pt idx="968">
                  <c:v>980</c:v>
                </c:pt>
                <c:pt idx="969">
                  <c:v>981</c:v>
                </c:pt>
                <c:pt idx="970">
                  <c:v>982</c:v>
                </c:pt>
                <c:pt idx="971">
                  <c:v>983</c:v>
                </c:pt>
                <c:pt idx="972">
                  <c:v>984</c:v>
                </c:pt>
                <c:pt idx="973">
                  <c:v>985</c:v>
                </c:pt>
                <c:pt idx="974">
                  <c:v>986</c:v>
                </c:pt>
                <c:pt idx="975">
                  <c:v>987</c:v>
                </c:pt>
                <c:pt idx="976">
                  <c:v>988</c:v>
                </c:pt>
                <c:pt idx="977">
                  <c:v>989</c:v>
                </c:pt>
                <c:pt idx="978">
                  <c:v>990</c:v>
                </c:pt>
                <c:pt idx="979">
                  <c:v>991</c:v>
                </c:pt>
                <c:pt idx="980">
                  <c:v>992</c:v>
                </c:pt>
                <c:pt idx="981">
                  <c:v>993</c:v>
                </c:pt>
                <c:pt idx="982">
                  <c:v>994</c:v>
                </c:pt>
                <c:pt idx="983">
                  <c:v>995</c:v>
                </c:pt>
                <c:pt idx="984">
                  <c:v>996</c:v>
                </c:pt>
                <c:pt idx="985">
                  <c:v>997</c:v>
                </c:pt>
                <c:pt idx="986">
                  <c:v>998</c:v>
                </c:pt>
                <c:pt idx="987">
                  <c:v>999</c:v>
                </c:pt>
                <c:pt idx="988">
                  <c:v>1000</c:v>
                </c:pt>
                <c:pt idx="989">
                  <c:v>1001</c:v>
                </c:pt>
                <c:pt idx="990">
                  <c:v>1002</c:v>
                </c:pt>
                <c:pt idx="991">
                  <c:v>1003</c:v>
                </c:pt>
                <c:pt idx="992">
                  <c:v>1004</c:v>
                </c:pt>
                <c:pt idx="993">
                  <c:v>1005</c:v>
                </c:pt>
                <c:pt idx="994">
                  <c:v>1006</c:v>
                </c:pt>
                <c:pt idx="995">
                  <c:v>1007</c:v>
                </c:pt>
                <c:pt idx="996">
                  <c:v>1008</c:v>
                </c:pt>
                <c:pt idx="997">
                  <c:v>1009</c:v>
                </c:pt>
                <c:pt idx="998">
                  <c:v>1010</c:v>
                </c:pt>
                <c:pt idx="999">
                  <c:v>1011</c:v>
                </c:pt>
                <c:pt idx="1000">
                  <c:v>1012</c:v>
                </c:pt>
                <c:pt idx="1001">
                  <c:v>1013</c:v>
                </c:pt>
                <c:pt idx="1002">
                  <c:v>1014</c:v>
                </c:pt>
                <c:pt idx="1003">
                  <c:v>1015</c:v>
                </c:pt>
                <c:pt idx="1004">
                  <c:v>1016</c:v>
                </c:pt>
                <c:pt idx="1005">
                  <c:v>1017</c:v>
                </c:pt>
                <c:pt idx="1006">
                  <c:v>1018</c:v>
                </c:pt>
                <c:pt idx="1007">
                  <c:v>1019</c:v>
                </c:pt>
                <c:pt idx="1008">
                  <c:v>1020</c:v>
                </c:pt>
                <c:pt idx="1009">
                  <c:v>1021</c:v>
                </c:pt>
                <c:pt idx="1010">
                  <c:v>1022</c:v>
                </c:pt>
                <c:pt idx="1011">
                  <c:v>1023</c:v>
                </c:pt>
                <c:pt idx="1012">
                  <c:v>1024</c:v>
                </c:pt>
                <c:pt idx="1013">
                  <c:v>1025</c:v>
                </c:pt>
                <c:pt idx="1014">
                  <c:v>1026</c:v>
                </c:pt>
                <c:pt idx="1015">
                  <c:v>1027</c:v>
                </c:pt>
                <c:pt idx="1016">
                  <c:v>1028</c:v>
                </c:pt>
                <c:pt idx="1017">
                  <c:v>1029</c:v>
                </c:pt>
                <c:pt idx="1018">
                  <c:v>1030</c:v>
                </c:pt>
                <c:pt idx="1019">
                  <c:v>1031</c:v>
                </c:pt>
                <c:pt idx="1020">
                  <c:v>1032</c:v>
                </c:pt>
                <c:pt idx="1021">
                  <c:v>1033</c:v>
                </c:pt>
                <c:pt idx="1022">
                  <c:v>1034</c:v>
                </c:pt>
                <c:pt idx="1023">
                  <c:v>1035</c:v>
                </c:pt>
                <c:pt idx="1024">
                  <c:v>1036</c:v>
                </c:pt>
                <c:pt idx="1025">
                  <c:v>1037</c:v>
                </c:pt>
                <c:pt idx="1026">
                  <c:v>1038</c:v>
                </c:pt>
                <c:pt idx="1027">
                  <c:v>1039</c:v>
                </c:pt>
                <c:pt idx="1028">
                  <c:v>1040</c:v>
                </c:pt>
                <c:pt idx="1029">
                  <c:v>1041</c:v>
                </c:pt>
                <c:pt idx="1030">
                  <c:v>1042</c:v>
                </c:pt>
                <c:pt idx="1031">
                  <c:v>1043</c:v>
                </c:pt>
                <c:pt idx="1032">
                  <c:v>1044</c:v>
                </c:pt>
                <c:pt idx="1033">
                  <c:v>1045</c:v>
                </c:pt>
                <c:pt idx="1034">
                  <c:v>1046</c:v>
                </c:pt>
                <c:pt idx="1035">
                  <c:v>1047</c:v>
                </c:pt>
                <c:pt idx="1036">
                  <c:v>1048</c:v>
                </c:pt>
                <c:pt idx="1037">
                  <c:v>1049</c:v>
                </c:pt>
                <c:pt idx="1038">
                  <c:v>1050</c:v>
                </c:pt>
                <c:pt idx="1039">
                  <c:v>1051</c:v>
                </c:pt>
                <c:pt idx="1040">
                  <c:v>1052</c:v>
                </c:pt>
                <c:pt idx="1041">
                  <c:v>1053</c:v>
                </c:pt>
                <c:pt idx="1042">
                  <c:v>1054</c:v>
                </c:pt>
                <c:pt idx="1043">
                  <c:v>1055</c:v>
                </c:pt>
                <c:pt idx="1044">
                  <c:v>1056</c:v>
                </c:pt>
                <c:pt idx="1045">
                  <c:v>1057</c:v>
                </c:pt>
                <c:pt idx="1046">
                  <c:v>1058</c:v>
                </c:pt>
                <c:pt idx="1047">
                  <c:v>1059</c:v>
                </c:pt>
                <c:pt idx="1048">
                  <c:v>1060</c:v>
                </c:pt>
                <c:pt idx="1049">
                  <c:v>1061</c:v>
                </c:pt>
                <c:pt idx="1050">
                  <c:v>1062</c:v>
                </c:pt>
                <c:pt idx="1051">
                  <c:v>1063</c:v>
                </c:pt>
                <c:pt idx="1052">
                  <c:v>1064</c:v>
                </c:pt>
                <c:pt idx="1053">
                  <c:v>1065</c:v>
                </c:pt>
                <c:pt idx="1054">
                  <c:v>1066</c:v>
                </c:pt>
                <c:pt idx="1055">
                  <c:v>1067</c:v>
                </c:pt>
                <c:pt idx="1056">
                  <c:v>1068</c:v>
                </c:pt>
                <c:pt idx="1057">
                  <c:v>1069</c:v>
                </c:pt>
                <c:pt idx="1058">
                  <c:v>1070</c:v>
                </c:pt>
                <c:pt idx="1059">
                  <c:v>1071</c:v>
                </c:pt>
                <c:pt idx="1060">
                  <c:v>1072</c:v>
                </c:pt>
                <c:pt idx="1061">
                  <c:v>1073</c:v>
                </c:pt>
                <c:pt idx="1062">
                  <c:v>1074</c:v>
                </c:pt>
                <c:pt idx="1063">
                  <c:v>1075</c:v>
                </c:pt>
                <c:pt idx="1064">
                  <c:v>1076</c:v>
                </c:pt>
                <c:pt idx="1065">
                  <c:v>1077</c:v>
                </c:pt>
                <c:pt idx="1066">
                  <c:v>1078</c:v>
                </c:pt>
                <c:pt idx="1067">
                  <c:v>1079</c:v>
                </c:pt>
                <c:pt idx="1068">
                  <c:v>1080</c:v>
                </c:pt>
                <c:pt idx="1069">
                  <c:v>1081</c:v>
                </c:pt>
                <c:pt idx="1070">
                  <c:v>1082</c:v>
                </c:pt>
                <c:pt idx="1071">
                  <c:v>1083</c:v>
                </c:pt>
                <c:pt idx="1072">
                  <c:v>1084</c:v>
                </c:pt>
                <c:pt idx="1073">
                  <c:v>1085</c:v>
                </c:pt>
                <c:pt idx="1074">
                  <c:v>1086</c:v>
                </c:pt>
                <c:pt idx="1075">
                  <c:v>1087</c:v>
                </c:pt>
                <c:pt idx="1076">
                  <c:v>1088</c:v>
                </c:pt>
                <c:pt idx="1077">
                  <c:v>1089</c:v>
                </c:pt>
                <c:pt idx="1078">
                  <c:v>1090</c:v>
                </c:pt>
                <c:pt idx="1079">
                  <c:v>1091</c:v>
                </c:pt>
                <c:pt idx="1080">
                  <c:v>1092</c:v>
                </c:pt>
                <c:pt idx="1081">
                  <c:v>1093</c:v>
                </c:pt>
                <c:pt idx="1082">
                  <c:v>1094</c:v>
                </c:pt>
                <c:pt idx="1083">
                  <c:v>1095</c:v>
                </c:pt>
                <c:pt idx="1084">
                  <c:v>1096</c:v>
                </c:pt>
                <c:pt idx="1085">
                  <c:v>1097</c:v>
                </c:pt>
                <c:pt idx="1086">
                  <c:v>1098</c:v>
                </c:pt>
                <c:pt idx="1087">
                  <c:v>1099</c:v>
                </c:pt>
                <c:pt idx="1088">
                  <c:v>1100</c:v>
                </c:pt>
                <c:pt idx="1089">
                  <c:v>1101</c:v>
                </c:pt>
                <c:pt idx="1090">
                  <c:v>1102</c:v>
                </c:pt>
                <c:pt idx="1091">
                  <c:v>1103</c:v>
                </c:pt>
                <c:pt idx="1092">
                  <c:v>1104</c:v>
                </c:pt>
                <c:pt idx="1093">
                  <c:v>1105</c:v>
                </c:pt>
                <c:pt idx="1094">
                  <c:v>1106</c:v>
                </c:pt>
                <c:pt idx="1095">
                  <c:v>1107</c:v>
                </c:pt>
                <c:pt idx="1096">
                  <c:v>1108</c:v>
                </c:pt>
                <c:pt idx="1097">
                  <c:v>1109</c:v>
                </c:pt>
                <c:pt idx="1098">
                  <c:v>1110</c:v>
                </c:pt>
                <c:pt idx="1099">
                  <c:v>1111</c:v>
                </c:pt>
                <c:pt idx="1100">
                  <c:v>1112</c:v>
                </c:pt>
                <c:pt idx="1101">
                  <c:v>1113</c:v>
                </c:pt>
                <c:pt idx="1102">
                  <c:v>1114</c:v>
                </c:pt>
                <c:pt idx="1103">
                  <c:v>1115</c:v>
                </c:pt>
                <c:pt idx="1104">
                  <c:v>1116</c:v>
                </c:pt>
                <c:pt idx="1105">
                  <c:v>1117</c:v>
                </c:pt>
                <c:pt idx="1106">
                  <c:v>1118</c:v>
                </c:pt>
                <c:pt idx="1107">
                  <c:v>1119</c:v>
                </c:pt>
                <c:pt idx="1108">
                  <c:v>1120</c:v>
                </c:pt>
                <c:pt idx="1109">
                  <c:v>1121</c:v>
                </c:pt>
                <c:pt idx="1110">
                  <c:v>1122</c:v>
                </c:pt>
                <c:pt idx="1111">
                  <c:v>1123</c:v>
                </c:pt>
                <c:pt idx="1112">
                  <c:v>1124</c:v>
                </c:pt>
                <c:pt idx="1113">
                  <c:v>1125</c:v>
                </c:pt>
                <c:pt idx="1114">
                  <c:v>1126</c:v>
                </c:pt>
                <c:pt idx="1115">
                  <c:v>1127</c:v>
                </c:pt>
                <c:pt idx="1116">
                  <c:v>1128</c:v>
                </c:pt>
                <c:pt idx="1117">
                  <c:v>1129</c:v>
                </c:pt>
                <c:pt idx="1118">
                  <c:v>1130</c:v>
                </c:pt>
                <c:pt idx="1119">
                  <c:v>1131</c:v>
                </c:pt>
                <c:pt idx="1120">
                  <c:v>1132</c:v>
                </c:pt>
                <c:pt idx="1121">
                  <c:v>1133</c:v>
                </c:pt>
                <c:pt idx="1122">
                  <c:v>1134</c:v>
                </c:pt>
                <c:pt idx="1123">
                  <c:v>1135</c:v>
                </c:pt>
                <c:pt idx="1124">
                  <c:v>1136</c:v>
                </c:pt>
                <c:pt idx="1125">
                  <c:v>1137</c:v>
                </c:pt>
                <c:pt idx="1126">
                  <c:v>1138</c:v>
                </c:pt>
                <c:pt idx="1127">
                  <c:v>1139</c:v>
                </c:pt>
                <c:pt idx="1128">
                  <c:v>1140</c:v>
                </c:pt>
                <c:pt idx="1129">
                  <c:v>1141</c:v>
                </c:pt>
                <c:pt idx="1130">
                  <c:v>1142</c:v>
                </c:pt>
                <c:pt idx="1131">
                  <c:v>1143</c:v>
                </c:pt>
                <c:pt idx="1132">
                  <c:v>1144</c:v>
                </c:pt>
                <c:pt idx="1133">
                  <c:v>1145</c:v>
                </c:pt>
                <c:pt idx="1134">
                  <c:v>1146</c:v>
                </c:pt>
                <c:pt idx="1135">
                  <c:v>1147</c:v>
                </c:pt>
                <c:pt idx="1136">
                  <c:v>1148</c:v>
                </c:pt>
                <c:pt idx="1137">
                  <c:v>1149</c:v>
                </c:pt>
                <c:pt idx="1138">
                  <c:v>1150</c:v>
                </c:pt>
                <c:pt idx="1139">
                  <c:v>1151</c:v>
                </c:pt>
                <c:pt idx="1140">
                  <c:v>1152</c:v>
                </c:pt>
                <c:pt idx="1141">
                  <c:v>1153</c:v>
                </c:pt>
                <c:pt idx="1142">
                  <c:v>1154</c:v>
                </c:pt>
                <c:pt idx="1143">
                  <c:v>1155</c:v>
                </c:pt>
                <c:pt idx="1144">
                  <c:v>1156</c:v>
                </c:pt>
                <c:pt idx="1145">
                  <c:v>1157</c:v>
                </c:pt>
                <c:pt idx="1146">
                  <c:v>1158</c:v>
                </c:pt>
                <c:pt idx="1147">
                  <c:v>1159</c:v>
                </c:pt>
                <c:pt idx="1148">
                  <c:v>1160</c:v>
                </c:pt>
                <c:pt idx="1149">
                  <c:v>1161</c:v>
                </c:pt>
                <c:pt idx="1150">
                  <c:v>1162</c:v>
                </c:pt>
                <c:pt idx="1151">
                  <c:v>1163</c:v>
                </c:pt>
                <c:pt idx="1152">
                  <c:v>1164</c:v>
                </c:pt>
                <c:pt idx="1153">
                  <c:v>1165</c:v>
                </c:pt>
                <c:pt idx="1154">
                  <c:v>1166</c:v>
                </c:pt>
                <c:pt idx="1155">
                  <c:v>1167</c:v>
                </c:pt>
                <c:pt idx="1156">
                  <c:v>1168</c:v>
                </c:pt>
                <c:pt idx="1157">
                  <c:v>1169</c:v>
                </c:pt>
                <c:pt idx="1158">
                  <c:v>1170</c:v>
                </c:pt>
                <c:pt idx="1159">
                  <c:v>1171</c:v>
                </c:pt>
                <c:pt idx="1160">
                  <c:v>1172</c:v>
                </c:pt>
                <c:pt idx="1161">
                  <c:v>1173</c:v>
                </c:pt>
                <c:pt idx="1162">
                  <c:v>1174</c:v>
                </c:pt>
                <c:pt idx="1163">
                  <c:v>1175</c:v>
                </c:pt>
                <c:pt idx="1164">
                  <c:v>1176</c:v>
                </c:pt>
                <c:pt idx="1165">
                  <c:v>1177</c:v>
                </c:pt>
                <c:pt idx="1166">
                  <c:v>1178</c:v>
                </c:pt>
                <c:pt idx="1167">
                  <c:v>1179</c:v>
                </c:pt>
                <c:pt idx="1168">
                  <c:v>1180</c:v>
                </c:pt>
                <c:pt idx="1169">
                  <c:v>1181</c:v>
                </c:pt>
                <c:pt idx="1170">
                  <c:v>1182</c:v>
                </c:pt>
                <c:pt idx="1171">
                  <c:v>1183</c:v>
                </c:pt>
                <c:pt idx="1172">
                  <c:v>1184</c:v>
                </c:pt>
                <c:pt idx="1173">
                  <c:v>1185</c:v>
                </c:pt>
                <c:pt idx="1174">
                  <c:v>1186</c:v>
                </c:pt>
                <c:pt idx="1175">
                  <c:v>1187</c:v>
                </c:pt>
              </c:strCache>
            </c:strRef>
          </c:xVal>
          <c:yVal>
            <c:numRef>
              <c:f>[gilad.31.5.2013.xlsx]גיליון1!$W$2:$W$5001</c:f>
              <c:numCache>
                <c:formatCode>General</c:formatCode>
                <c:ptCount val="5000"/>
                <c:pt idx="0">
                  <c:v>0</c:v>
                </c:pt>
                <c:pt idx="1">
                  <c:v>24.64</c:v>
                </c:pt>
                <c:pt idx="2">
                  <c:v>24.64</c:v>
                </c:pt>
                <c:pt idx="3">
                  <c:v>24.64</c:v>
                </c:pt>
                <c:pt idx="4">
                  <c:v>24.64</c:v>
                </c:pt>
                <c:pt idx="5">
                  <c:v>24.64</c:v>
                </c:pt>
                <c:pt idx="6">
                  <c:v>24.666</c:v>
                </c:pt>
                <c:pt idx="7">
                  <c:v>24.64</c:v>
                </c:pt>
                <c:pt idx="8">
                  <c:v>24.64</c:v>
                </c:pt>
                <c:pt idx="9">
                  <c:v>24.666</c:v>
                </c:pt>
                <c:pt idx="10">
                  <c:v>24.666</c:v>
                </c:pt>
                <c:pt idx="11">
                  <c:v>24.666</c:v>
                </c:pt>
                <c:pt idx="12">
                  <c:v>24.666</c:v>
                </c:pt>
                <c:pt idx="13">
                  <c:v>24.666</c:v>
                </c:pt>
                <c:pt idx="14">
                  <c:v>24.666</c:v>
                </c:pt>
                <c:pt idx="15">
                  <c:v>24.666</c:v>
                </c:pt>
                <c:pt idx="16">
                  <c:v>24.666</c:v>
                </c:pt>
                <c:pt idx="17">
                  <c:v>24.666</c:v>
                </c:pt>
                <c:pt idx="18">
                  <c:v>24.666</c:v>
                </c:pt>
                <c:pt idx="19">
                  <c:v>24.666</c:v>
                </c:pt>
                <c:pt idx="20">
                  <c:v>24.666</c:v>
                </c:pt>
                <c:pt idx="21">
                  <c:v>24.690999999999999</c:v>
                </c:pt>
                <c:pt idx="22">
                  <c:v>24.690999999999999</c:v>
                </c:pt>
                <c:pt idx="23">
                  <c:v>24.690999999999999</c:v>
                </c:pt>
                <c:pt idx="24">
                  <c:v>24.690999999999999</c:v>
                </c:pt>
                <c:pt idx="25">
                  <c:v>24.690999999999999</c:v>
                </c:pt>
                <c:pt idx="26">
                  <c:v>24.690999999999999</c:v>
                </c:pt>
                <c:pt idx="27">
                  <c:v>24.716000000000001</c:v>
                </c:pt>
                <c:pt idx="28">
                  <c:v>24.716000000000001</c:v>
                </c:pt>
                <c:pt idx="29">
                  <c:v>24.716000000000001</c:v>
                </c:pt>
                <c:pt idx="30">
                  <c:v>24.716000000000001</c:v>
                </c:pt>
                <c:pt idx="31">
                  <c:v>24.716000000000001</c:v>
                </c:pt>
                <c:pt idx="32">
                  <c:v>24.741999999999987</c:v>
                </c:pt>
                <c:pt idx="33">
                  <c:v>24.741999999999987</c:v>
                </c:pt>
                <c:pt idx="34">
                  <c:v>24.741999999999987</c:v>
                </c:pt>
                <c:pt idx="35">
                  <c:v>24.766999999999989</c:v>
                </c:pt>
                <c:pt idx="36">
                  <c:v>24.766999999999989</c:v>
                </c:pt>
                <c:pt idx="37">
                  <c:v>24.766999999999989</c:v>
                </c:pt>
                <c:pt idx="38">
                  <c:v>24.766999999999989</c:v>
                </c:pt>
                <c:pt idx="39">
                  <c:v>24.792999999999989</c:v>
                </c:pt>
                <c:pt idx="40">
                  <c:v>24.792999999999989</c:v>
                </c:pt>
                <c:pt idx="41">
                  <c:v>24.792999999999989</c:v>
                </c:pt>
                <c:pt idx="42">
                  <c:v>24.818000000000001</c:v>
                </c:pt>
                <c:pt idx="43">
                  <c:v>24.818000000000001</c:v>
                </c:pt>
                <c:pt idx="44">
                  <c:v>24.818000000000001</c:v>
                </c:pt>
                <c:pt idx="45">
                  <c:v>24.843</c:v>
                </c:pt>
                <c:pt idx="46">
                  <c:v>24.843</c:v>
                </c:pt>
                <c:pt idx="47">
                  <c:v>24.869</c:v>
                </c:pt>
                <c:pt idx="48">
                  <c:v>24.869</c:v>
                </c:pt>
                <c:pt idx="49">
                  <c:v>24.869</c:v>
                </c:pt>
                <c:pt idx="50">
                  <c:v>24.869</c:v>
                </c:pt>
                <c:pt idx="51">
                  <c:v>24.893999999999988</c:v>
                </c:pt>
                <c:pt idx="52">
                  <c:v>24.893999999999988</c:v>
                </c:pt>
                <c:pt idx="53">
                  <c:v>24.919</c:v>
                </c:pt>
                <c:pt idx="54">
                  <c:v>24.919</c:v>
                </c:pt>
                <c:pt idx="55">
                  <c:v>24.919</c:v>
                </c:pt>
                <c:pt idx="56">
                  <c:v>24.944999999999986</c:v>
                </c:pt>
                <c:pt idx="57">
                  <c:v>24.944999999999986</c:v>
                </c:pt>
                <c:pt idx="58">
                  <c:v>24.97</c:v>
                </c:pt>
                <c:pt idx="59">
                  <c:v>24.97</c:v>
                </c:pt>
                <c:pt idx="60">
                  <c:v>24.994999999999987</c:v>
                </c:pt>
                <c:pt idx="61">
                  <c:v>24.994999999999987</c:v>
                </c:pt>
                <c:pt idx="62">
                  <c:v>25.021000000000001</c:v>
                </c:pt>
                <c:pt idx="63">
                  <c:v>25.021000000000001</c:v>
                </c:pt>
                <c:pt idx="64">
                  <c:v>25.045999999999989</c:v>
                </c:pt>
                <c:pt idx="65">
                  <c:v>25.071000000000005</c:v>
                </c:pt>
                <c:pt idx="66">
                  <c:v>25.071000000000005</c:v>
                </c:pt>
                <c:pt idx="67">
                  <c:v>25.097000000000001</c:v>
                </c:pt>
                <c:pt idx="68">
                  <c:v>25.122</c:v>
                </c:pt>
                <c:pt idx="69">
                  <c:v>25.122</c:v>
                </c:pt>
                <c:pt idx="70">
                  <c:v>25.148</c:v>
                </c:pt>
                <c:pt idx="71">
                  <c:v>25.172999999999988</c:v>
                </c:pt>
                <c:pt idx="72">
                  <c:v>25.172999999999988</c:v>
                </c:pt>
                <c:pt idx="73">
                  <c:v>25.198</c:v>
                </c:pt>
                <c:pt idx="74">
                  <c:v>25.224</c:v>
                </c:pt>
                <c:pt idx="75">
                  <c:v>25.248999999999974</c:v>
                </c:pt>
                <c:pt idx="76">
                  <c:v>25.274000000000001</c:v>
                </c:pt>
                <c:pt idx="77">
                  <c:v>25.274000000000001</c:v>
                </c:pt>
                <c:pt idx="78">
                  <c:v>25.3</c:v>
                </c:pt>
                <c:pt idx="79">
                  <c:v>25.324999999999999</c:v>
                </c:pt>
                <c:pt idx="80">
                  <c:v>25.35</c:v>
                </c:pt>
                <c:pt idx="81">
                  <c:v>25.376000000000001</c:v>
                </c:pt>
                <c:pt idx="82">
                  <c:v>25.401</c:v>
                </c:pt>
                <c:pt idx="83">
                  <c:v>25.42599999999997</c:v>
                </c:pt>
                <c:pt idx="84">
                  <c:v>25.452000000000002</c:v>
                </c:pt>
                <c:pt idx="85">
                  <c:v>25.477</c:v>
                </c:pt>
                <c:pt idx="86">
                  <c:v>25.527999999999999</c:v>
                </c:pt>
                <c:pt idx="87">
                  <c:v>25.553000000000001</c:v>
                </c:pt>
                <c:pt idx="88">
                  <c:v>25.579000000000001</c:v>
                </c:pt>
                <c:pt idx="89">
                  <c:v>25.603999999999999</c:v>
                </c:pt>
                <c:pt idx="90">
                  <c:v>25.629000000000001</c:v>
                </c:pt>
                <c:pt idx="91">
                  <c:v>25.655000000000001</c:v>
                </c:pt>
                <c:pt idx="92">
                  <c:v>25.704999999999988</c:v>
                </c:pt>
                <c:pt idx="93">
                  <c:v>25.731000000000005</c:v>
                </c:pt>
                <c:pt idx="94">
                  <c:v>25.756</c:v>
                </c:pt>
                <c:pt idx="95">
                  <c:v>25.780999999999974</c:v>
                </c:pt>
                <c:pt idx="96">
                  <c:v>25.806999999999999</c:v>
                </c:pt>
                <c:pt idx="97">
                  <c:v>25.858000000000001</c:v>
                </c:pt>
                <c:pt idx="98">
                  <c:v>25.882999999999978</c:v>
                </c:pt>
                <c:pt idx="99">
                  <c:v>25.907999999999987</c:v>
                </c:pt>
                <c:pt idx="100">
                  <c:v>25.959</c:v>
                </c:pt>
                <c:pt idx="101">
                  <c:v>25.984000000000002</c:v>
                </c:pt>
                <c:pt idx="102">
                  <c:v>26.035</c:v>
                </c:pt>
                <c:pt idx="103">
                  <c:v>26.06</c:v>
                </c:pt>
                <c:pt idx="104">
                  <c:v>26.111000000000022</c:v>
                </c:pt>
                <c:pt idx="105">
                  <c:v>26.135999999999999</c:v>
                </c:pt>
                <c:pt idx="106">
                  <c:v>26.187000000000001</c:v>
                </c:pt>
                <c:pt idx="107">
                  <c:v>26.213000000000001</c:v>
                </c:pt>
                <c:pt idx="108">
                  <c:v>26.263000000000002</c:v>
                </c:pt>
                <c:pt idx="109">
                  <c:v>26.288999999999973</c:v>
                </c:pt>
                <c:pt idx="110">
                  <c:v>26.338999999999999</c:v>
                </c:pt>
                <c:pt idx="111">
                  <c:v>26.364999999999988</c:v>
                </c:pt>
                <c:pt idx="112">
                  <c:v>26.414999999999999</c:v>
                </c:pt>
                <c:pt idx="113">
                  <c:v>26.465999999999973</c:v>
                </c:pt>
                <c:pt idx="114">
                  <c:v>26.491</c:v>
                </c:pt>
                <c:pt idx="115">
                  <c:v>26.542000000000002</c:v>
                </c:pt>
                <c:pt idx="116">
                  <c:v>26.593</c:v>
                </c:pt>
                <c:pt idx="117">
                  <c:v>26.61800000000002</c:v>
                </c:pt>
                <c:pt idx="118">
                  <c:v>26.669</c:v>
                </c:pt>
                <c:pt idx="119">
                  <c:v>26.72</c:v>
                </c:pt>
                <c:pt idx="120">
                  <c:v>26.744999999999987</c:v>
                </c:pt>
                <c:pt idx="121">
                  <c:v>26.795999999999989</c:v>
                </c:pt>
                <c:pt idx="122">
                  <c:v>26.846</c:v>
                </c:pt>
                <c:pt idx="123">
                  <c:v>26.896999999999988</c:v>
                </c:pt>
                <c:pt idx="124">
                  <c:v>26.947999999999986</c:v>
                </c:pt>
                <c:pt idx="125">
                  <c:v>26.998999999999974</c:v>
                </c:pt>
                <c:pt idx="126">
                  <c:v>27.024000000000001</c:v>
                </c:pt>
                <c:pt idx="127">
                  <c:v>27.074999999999999</c:v>
                </c:pt>
                <c:pt idx="128">
                  <c:v>27.125</c:v>
                </c:pt>
                <c:pt idx="129">
                  <c:v>27.175999999999988</c:v>
                </c:pt>
                <c:pt idx="130">
                  <c:v>27.227</c:v>
                </c:pt>
                <c:pt idx="131">
                  <c:v>27.277999999999999</c:v>
                </c:pt>
                <c:pt idx="132">
                  <c:v>27.327999999999999</c:v>
                </c:pt>
                <c:pt idx="133">
                  <c:v>27.379000000000001</c:v>
                </c:pt>
                <c:pt idx="134">
                  <c:v>27.404</c:v>
                </c:pt>
                <c:pt idx="135">
                  <c:v>27.454999999999988</c:v>
                </c:pt>
                <c:pt idx="136">
                  <c:v>27.506</c:v>
                </c:pt>
                <c:pt idx="137">
                  <c:v>27.556000000000001</c:v>
                </c:pt>
                <c:pt idx="138">
                  <c:v>27.606999999999999</c:v>
                </c:pt>
                <c:pt idx="139">
                  <c:v>27.658000000000001</c:v>
                </c:pt>
                <c:pt idx="140">
                  <c:v>27.709</c:v>
                </c:pt>
                <c:pt idx="141">
                  <c:v>27.759</c:v>
                </c:pt>
                <c:pt idx="142">
                  <c:v>27.81000000000002</c:v>
                </c:pt>
                <c:pt idx="143">
                  <c:v>27.861000000000001</c:v>
                </c:pt>
                <c:pt idx="144">
                  <c:v>27.937000000000001</c:v>
                </c:pt>
                <c:pt idx="145">
                  <c:v>27.987999999999989</c:v>
                </c:pt>
                <c:pt idx="146">
                  <c:v>28.038</c:v>
                </c:pt>
                <c:pt idx="147">
                  <c:v>28.088999999999974</c:v>
                </c:pt>
                <c:pt idx="148">
                  <c:v>28.14</c:v>
                </c:pt>
                <c:pt idx="149">
                  <c:v>28.19</c:v>
                </c:pt>
                <c:pt idx="150">
                  <c:v>28.241</c:v>
                </c:pt>
                <c:pt idx="151">
                  <c:v>28.317000000000021</c:v>
                </c:pt>
                <c:pt idx="152">
                  <c:v>28.367999999999999</c:v>
                </c:pt>
                <c:pt idx="153">
                  <c:v>28.419</c:v>
                </c:pt>
                <c:pt idx="154">
                  <c:v>28.468999999999973</c:v>
                </c:pt>
                <c:pt idx="155">
                  <c:v>28.52</c:v>
                </c:pt>
                <c:pt idx="156">
                  <c:v>28.571000000000005</c:v>
                </c:pt>
                <c:pt idx="157">
                  <c:v>28.620999999999999</c:v>
                </c:pt>
                <c:pt idx="158">
                  <c:v>28.698</c:v>
                </c:pt>
                <c:pt idx="159">
                  <c:v>28.747999999999987</c:v>
                </c:pt>
                <c:pt idx="160">
                  <c:v>28.798999999999989</c:v>
                </c:pt>
                <c:pt idx="161">
                  <c:v>28.85</c:v>
                </c:pt>
                <c:pt idx="162">
                  <c:v>28.92599999999997</c:v>
                </c:pt>
                <c:pt idx="163">
                  <c:v>28.975999999999978</c:v>
                </c:pt>
                <c:pt idx="164">
                  <c:v>29.027000000000001</c:v>
                </c:pt>
                <c:pt idx="165">
                  <c:v>29.077999999999999</c:v>
                </c:pt>
                <c:pt idx="166">
                  <c:v>29.129000000000001</c:v>
                </c:pt>
                <c:pt idx="167">
                  <c:v>29.204999999999988</c:v>
                </c:pt>
                <c:pt idx="168">
                  <c:v>29.254999999999999</c:v>
                </c:pt>
                <c:pt idx="169">
                  <c:v>29.331000000000021</c:v>
                </c:pt>
                <c:pt idx="170">
                  <c:v>29.381999999999987</c:v>
                </c:pt>
                <c:pt idx="171">
                  <c:v>29.433</c:v>
                </c:pt>
                <c:pt idx="172">
                  <c:v>29.484000000000002</c:v>
                </c:pt>
                <c:pt idx="173">
                  <c:v>29.56</c:v>
                </c:pt>
                <c:pt idx="174">
                  <c:v>29.610000000000021</c:v>
                </c:pt>
                <c:pt idx="175">
                  <c:v>29.661000000000001</c:v>
                </c:pt>
                <c:pt idx="176">
                  <c:v>29.736999999999988</c:v>
                </c:pt>
                <c:pt idx="177">
                  <c:v>29.787999999999986</c:v>
                </c:pt>
                <c:pt idx="178">
                  <c:v>29.838999999999999</c:v>
                </c:pt>
                <c:pt idx="179">
                  <c:v>29.914999999999999</c:v>
                </c:pt>
                <c:pt idx="180">
                  <c:v>30.024000000000001</c:v>
                </c:pt>
                <c:pt idx="181">
                  <c:v>30.073</c:v>
                </c:pt>
                <c:pt idx="182">
                  <c:v>30.146000000000001</c:v>
                </c:pt>
                <c:pt idx="183">
                  <c:v>30.193999999999999</c:v>
                </c:pt>
                <c:pt idx="184">
                  <c:v>30.242999999999974</c:v>
                </c:pt>
                <c:pt idx="185">
                  <c:v>30.315999999999999</c:v>
                </c:pt>
                <c:pt idx="186">
                  <c:v>30.364000000000001</c:v>
                </c:pt>
                <c:pt idx="187">
                  <c:v>30.413</c:v>
                </c:pt>
                <c:pt idx="188">
                  <c:v>30.485999999999972</c:v>
                </c:pt>
                <c:pt idx="189">
                  <c:v>30.533999999999999</c:v>
                </c:pt>
                <c:pt idx="190">
                  <c:v>30.58299999999997</c:v>
                </c:pt>
                <c:pt idx="191">
                  <c:v>30.655999999999999</c:v>
                </c:pt>
                <c:pt idx="192">
                  <c:v>30.704000000000001</c:v>
                </c:pt>
                <c:pt idx="193">
                  <c:v>30.753</c:v>
                </c:pt>
                <c:pt idx="194">
                  <c:v>30.826000000000001</c:v>
                </c:pt>
                <c:pt idx="195">
                  <c:v>30.873999999999999</c:v>
                </c:pt>
                <c:pt idx="196">
                  <c:v>30.946999999999989</c:v>
                </c:pt>
                <c:pt idx="197">
                  <c:v>30.995999999999974</c:v>
                </c:pt>
                <c:pt idx="198">
                  <c:v>31.044</c:v>
                </c:pt>
                <c:pt idx="199">
                  <c:v>31.117000000000033</c:v>
                </c:pt>
                <c:pt idx="200">
                  <c:v>31.166</c:v>
                </c:pt>
                <c:pt idx="201">
                  <c:v>31.239000000000001</c:v>
                </c:pt>
                <c:pt idx="202">
                  <c:v>31.286999999999974</c:v>
                </c:pt>
                <c:pt idx="203">
                  <c:v>31.36</c:v>
                </c:pt>
                <c:pt idx="204">
                  <c:v>31.408999999999974</c:v>
                </c:pt>
                <c:pt idx="205">
                  <c:v>31.457000000000001</c:v>
                </c:pt>
                <c:pt idx="206">
                  <c:v>31.53</c:v>
                </c:pt>
                <c:pt idx="207">
                  <c:v>31.579000000000001</c:v>
                </c:pt>
                <c:pt idx="208">
                  <c:v>31.651000000000021</c:v>
                </c:pt>
                <c:pt idx="209">
                  <c:v>31.7</c:v>
                </c:pt>
                <c:pt idx="210">
                  <c:v>31.748999999999974</c:v>
                </c:pt>
                <c:pt idx="211">
                  <c:v>31.821000000000005</c:v>
                </c:pt>
                <c:pt idx="212">
                  <c:v>31.87</c:v>
                </c:pt>
                <c:pt idx="213">
                  <c:v>31.942999999999973</c:v>
                </c:pt>
                <c:pt idx="214">
                  <c:v>31.991</c:v>
                </c:pt>
                <c:pt idx="215">
                  <c:v>32.064</c:v>
                </c:pt>
                <c:pt idx="216">
                  <c:v>32.113</c:v>
                </c:pt>
                <c:pt idx="217">
                  <c:v>32.161000000000001</c:v>
                </c:pt>
                <c:pt idx="218">
                  <c:v>32.234000000000002</c:v>
                </c:pt>
                <c:pt idx="219">
                  <c:v>32.283000000000001</c:v>
                </c:pt>
                <c:pt idx="220">
                  <c:v>32.331000000000003</c:v>
                </c:pt>
                <c:pt idx="221">
                  <c:v>32.404000000000003</c:v>
                </c:pt>
                <c:pt idx="222">
                  <c:v>32.453000000000003</c:v>
                </c:pt>
                <c:pt idx="223">
                  <c:v>32.526000000000003</c:v>
                </c:pt>
                <c:pt idx="224">
                  <c:v>32.574000000000005</c:v>
                </c:pt>
                <c:pt idx="225">
                  <c:v>32.647000000000006</c:v>
                </c:pt>
                <c:pt idx="226">
                  <c:v>32.696000000000012</c:v>
                </c:pt>
                <c:pt idx="227">
                  <c:v>32.744</c:v>
                </c:pt>
                <c:pt idx="228">
                  <c:v>32.816999999999993</c:v>
                </c:pt>
                <c:pt idx="229">
                  <c:v>32.866</c:v>
                </c:pt>
                <c:pt idx="230">
                  <c:v>32.914000000000001</c:v>
                </c:pt>
                <c:pt idx="231">
                  <c:v>32.987000000000002</c:v>
                </c:pt>
                <c:pt idx="232">
                  <c:v>33.036000000000001</c:v>
                </c:pt>
                <c:pt idx="233">
                  <c:v>33.109000000000002</c:v>
                </c:pt>
                <c:pt idx="234">
                  <c:v>33.157000000000004</c:v>
                </c:pt>
                <c:pt idx="235">
                  <c:v>33.206000000000003</c:v>
                </c:pt>
                <c:pt idx="236">
                  <c:v>33.279000000000003</c:v>
                </c:pt>
                <c:pt idx="237">
                  <c:v>33.327000000000005</c:v>
                </c:pt>
                <c:pt idx="238">
                  <c:v>33.4</c:v>
                </c:pt>
                <c:pt idx="239">
                  <c:v>33.449000000000005</c:v>
                </c:pt>
                <c:pt idx="240">
                  <c:v>33.497</c:v>
                </c:pt>
                <c:pt idx="241">
                  <c:v>33.57</c:v>
                </c:pt>
                <c:pt idx="242">
                  <c:v>33.619</c:v>
                </c:pt>
                <c:pt idx="243">
                  <c:v>33.667000000000002</c:v>
                </c:pt>
                <c:pt idx="244">
                  <c:v>33.716000000000001</c:v>
                </c:pt>
                <c:pt idx="245">
                  <c:v>33.789000000000001</c:v>
                </c:pt>
                <c:pt idx="246">
                  <c:v>33.837000000000003</c:v>
                </c:pt>
                <c:pt idx="247">
                  <c:v>33.886000000000003</c:v>
                </c:pt>
                <c:pt idx="248">
                  <c:v>33.934000000000005</c:v>
                </c:pt>
                <c:pt idx="249">
                  <c:v>33.983000000000004</c:v>
                </c:pt>
                <c:pt idx="250">
                  <c:v>34.056000000000004</c:v>
                </c:pt>
                <c:pt idx="251">
                  <c:v>34.104000000000006</c:v>
                </c:pt>
                <c:pt idx="252">
                  <c:v>34.153000000000006</c:v>
                </c:pt>
                <c:pt idx="253">
                  <c:v>34.201000000000001</c:v>
                </c:pt>
                <c:pt idx="254">
                  <c:v>34.25</c:v>
                </c:pt>
                <c:pt idx="255">
                  <c:v>34.299000000000049</c:v>
                </c:pt>
                <c:pt idx="256">
                  <c:v>34.347000000000001</c:v>
                </c:pt>
                <c:pt idx="257">
                  <c:v>34.42</c:v>
                </c:pt>
                <c:pt idx="258">
                  <c:v>34.444000000000003</c:v>
                </c:pt>
                <c:pt idx="259">
                  <c:v>34.517000000000003</c:v>
                </c:pt>
                <c:pt idx="260">
                  <c:v>34.541000000000004</c:v>
                </c:pt>
                <c:pt idx="261">
                  <c:v>34.590000000000003</c:v>
                </c:pt>
                <c:pt idx="262">
                  <c:v>34.639000000000003</c:v>
                </c:pt>
                <c:pt idx="263">
                  <c:v>34.687000000000005</c:v>
                </c:pt>
                <c:pt idx="264">
                  <c:v>34.736000000000011</c:v>
                </c:pt>
                <c:pt idx="265">
                  <c:v>34.784000000000006</c:v>
                </c:pt>
                <c:pt idx="266">
                  <c:v>34.833000000000006</c:v>
                </c:pt>
                <c:pt idx="267">
                  <c:v>34.880999999999993</c:v>
                </c:pt>
                <c:pt idx="268">
                  <c:v>34.93</c:v>
                </c:pt>
                <c:pt idx="269">
                  <c:v>34.979000000000006</c:v>
                </c:pt>
                <c:pt idx="270">
                  <c:v>35.003</c:v>
                </c:pt>
                <c:pt idx="271">
                  <c:v>35.051000000000002</c:v>
                </c:pt>
                <c:pt idx="272">
                  <c:v>35.1</c:v>
                </c:pt>
                <c:pt idx="273">
                  <c:v>35.149000000000001</c:v>
                </c:pt>
                <c:pt idx="274">
                  <c:v>35.197000000000003</c:v>
                </c:pt>
                <c:pt idx="275">
                  <c:v>35.246000000000002</c:v>
                </c:pt>
                <c:pt idx="276">
                  <c:v>35.270000000000003</c:v>
                </c:pt>
                <c:pt idx="277">
                  <c:v>35.319000000000003</c:v>
                </c:pt>
                <c:pt idx="278">
                  <c:v>35.343000000000004</c:v>
                </c:pt>
                <c:pt idx="279">
                  <c:v>35.391000000000005</c:v>
                </c:pt>
                <c:pt idx="280">
                  <c:v>35.44</c:v>
                </c:pt>
                <c:pt idx="281">
                  <c:v>35.489000000000004</c:v>
                </c:pt>
                <c:pt idx="282">
                  <c:v>35.513000000000005</c:v>
                </c:pt>
                <c:pt idx="283">
                  <c:v>35.561</c:v>
                </c:pt>
                <c:pt idx="284">
                  <c:v>35.586000000000006</c:v>
                </c:pt>
                <c:pt idx="285">
                  <c:v>35.634</c:v>
                </c:pt>
                <c:pt idx="286">
                  <c:v>35.683</c:v>
                </c:pt>
                <c:pt idx="287">
                  <c:v>35.707000000000001</c:v>
                </c:pt>
                <c:pt idx="288">
                  <c:v>35.756</c:v>
                </c:pt>
                <c:pt idx="289">
                  <c:v>35.78</c:v>
                </c:pt>
                <c:pt idx="290">
                  <c:v>35.829000000000001</c:v>
                </c:pt>
                <c:pt idx="291">
                  <c:v>35.853000000000002</c:v>
                </c:pt>
                <c:pt idx="292">
                  <c:v>35.901000000000003</c:v>
                </c:pt>
                <c:pt idx="293">
                  <c:v>35.926000000000002</c:v>
                </c:pt>
                <c:pt idx="294">
                  <c:v>35.974000000000004</c:v>
                </c:pt>
                <c:pt idx="295">
                  <c:v>35.999000000000002</c:v>
                </c:pt>
                <c:pt idx="296">
                  <c:v>36.047000000000004</c:v>
                </c:pt>
                <c:pt idx="297">
                  <c:v>36.071000000000005</c:v>
                </c:pt>
                <c:pt idx="298">
                  <c:v>36.096000000000011</c:v>
                </c:pt>
                <c:pt idx="299">
                  <c:v>36.144000000000005</c:v>
                </c:pt>
                <c:pt idx="300">
                  <c:v>36.169000000000011</c:v>
                </c:pt>
                <c:pt idx="301">
                  <c:v>36.217000000000006</c:v>
                </c:pt>
                <c:pt idx="302">
                  <c:v>36.241</c:v>
                </c:pt>
                <c:pt idx="303">
                  <c:v>36.266000000000012</c:v>
                </c:pt>
                <c:pt idx="304">
                  <c:v>36.290000000000013</c:v>
                </c:pt>
                <c:pt idx="305">
                  <c:v>36.339000000000006</c:v>
                </c:pt>
                <c:pt idx="306">
                  <c:v>36.363</c:v>
                </c:pt>
                <c:pt idx="307">
                  <c:v>36.386999999999993</c:v>
                </c:pt>
                <c:pt idx="308">
                  <c:v>36.411000000000001</c:v>
                </c:pt>
                <c:pt idx="309">
                  <c:v>36.436</c:v>
                </c:pt>
                <c:pt idx="310">
                  <c:v>36.484000000000002</c:v>
                </c:pt>
                <c:pt idx="311">
                  <c:v>36.509</c:v>
                </c:pt>
                <c:pt idx="312">
                  <c:v>36.509</c:v>
                </c:pt>
                <c:pt idx="313">
                  <c:v>36.557000000000002</c:v>
                </c:pt>
                <c:pt idx="314">
                  <c:v>36.581000000000003</c:v>
                </c:pt>
                <c:pt idx="315">
                  <c:v>36.606000000000002</c:v>
                </c:pt>
                <c:pt idx="316">
                  <c:v>36.630000000000003</c:v>
                </c:pt>
                <c:pt idx="317">
                  <c:v>36.654000000000003</c:v>
                </c:pt>
                <c:pt idx="318">
                  <c:v>36.679000000000002</c:v>
                </c:pt>
                <c:pt idx="319">
                  <c:v>36.703000000000003</c:v>
                </c:pt>
                <c:pt idx="320">
                  <c:v>36.727000000000011</c:v>
                </c:pt>
                <c:pt idx="321">
                  <c:v>36.751000000000005</c:v>
                </c:pt>
                <c:pt idx="322">
                  <c:v>36.751000000000005</c:v>
                </c:pt>
                <c:pt idx="323">
                  <c:v>36.776000000000003</c:v>
                </c:pt>
                <c:pt idx="324">
                  <c:v>36.800000000000004</c:v>
                </c:pt>
                <c:pt idx="325">
                  <c:v>36.824000000000005</c:v>
                </c:pt>
                <c:pt idx="326">
                  <c:v>36.849000000000004</c:v>
                </c:pt>
                <c:pt idx="327">
                  <c:v>36.849000000000004</c:v>
                </c:pt>
                <c:pt idx="328">
                  <c:v>36.873000000000005</c:v>
                </c:pt>
                <c:pt idx="329">
                  <c:v>36.897000000000006</c:v>
                </c:pt>
                <c:pt idx="330">
                  <c:v>36.921000000000006</c:v>
                </c:pt>
                <c:pt idx="331">
                  <c:v>36.921000000000006</c:v>
                </c:pt>
                <c:pt idx="332">
                  <c:v>36.946000000000005</c:v>
                </c:pt>
                <c:pt idx="333">
                  <c:v>36.97</c:v>
                </c:pt>
                <c:pt idx="334">
                  <c:v>36.97</c:v>
                </c:pt>
                <c:pt idx="335">
                  <c:v>36.994</c:v>
                </c:pt>
                <c:pt idx="336">
                  <c:v>37.019000000000005</c:v>
                </c:pt>
                <c:pt idx="337">
                  <c:v>37.019000000000005</c:v>
                </c:pt>
                <c:pt idx="338">
                  <c:v>37.043000000000006</c:v>
                </c:pt>
                <c:pt idx="339">
                  <c:v>37.043000000000006</c:v>
                </c:pt>
                <c:pt idx="340">
                  <c:v>37.067</c:v>
                </c:pt>
                <c:pt idx="341">
                  <c:v>37.091000000000001</c:v>
                </c:pt>
                <c:pt idx="342">
                  <c:v>37.091000000000001</c:v>
                </c:pt>
                <c:pt idx="343">
                  <c:v>37.091000000000001</c:v>
                </c:pt>
                <c:pt idx="344">
                  <c:v>37.116</c:v>
                </c:pt>
                <c:pt idx="345">
                  <c:v>37.116</c:v>
                </c:pt>
                <c:pt idx="346">
                  <c:v>37.14</c:v>
                </c:pt>
                <c:pt idx="347">
                  <c:v>37.14</c:v>
                </c:pt>
                <c:pt idx="348">
                  <c:v>37.164000000000001</c:v>
                </c:pt>
                <c:pt idx="349">
                  <c:v>37.164000000000001</c:v>
                </c:pt>
                <c:pt idx="350">
                  <c:v>37.189</c:v>
                </c:pt>
                <c:pt idx="351">
                  <c:v>37.189</c:v>
                </c:pt>
                <c:pt idx="352">
                  <c:v>37.189</c:v>
                </c:pt>
                <c:pt idx="353">
                  <c:v>37.213000000000001</c:v>
                </c:pt>
                <c:pt idx="354">
                  <c:v>37.213000000000001</c:v>
                </c:pt>
                <c:pt idx="355">
                  <c:v>37.213000000000001</c:v>
                </c:pt>
                <c:pt idx="356">
                  <c:v>37.213000000000001</c:v>
                </c:pt>
                <c:pt idx="357">
                  <c:v>37.237000000000002</c:v>
                </c:pt>
                <c:pt idx="358">
                  <c:v>37.237000000000002</c:v>
                </c:pt>
                <c:pt idx="359">
                  <c:v>37.237000000000002</c:v>
                </c:pt>
                <c:pt idx="360">
                  <c:v>37.237000000000002</c:v>
                </c:pt>
                <c:pt idx="361">
                  <c:v>37.261000000000003</c:v>
                </c:pt>
                <c:pt idx="362">
                  <c:v>37.261000000000003</c:v>
                </c:pt>
                <c:pt idx="363">
                  <c:v>37.261000000000003</c:v>
                </c:pt>
                <c:pt idx="364">
                  <c:v>37.261000000000003</c:v>
                </c:pt>
                <c:pt idx="365">
                  <c:v>37.286000000000001</c:v>
                </c:pt>
                <c:pt idx="366">
                  <c:v>37.286000000000001</c:v>
                </c:pt>
                <c:pt idx="367">
                  <c:v>37.286000000000001</c:v>
                </c:pt>
                <c:pt idx="368">
                  <c:v>37.286000000000001</c:v>
                </c:pt>
                <c:pt idx="369">
                  <c:v>37.286000000000001</c:v>
                </c:pt>
                <c:pt idx="370">
                  <c:v>37.286000000000001</c:v>
                </c:pt>
                <c:pt idx="371">
                  <c:v>37.286000000000001</c:v>
                </c:pt>
                <c:pt idx="372">
                  <c:v>37.286000000000001</c:v>
                </c:pt>
                <c:pt idx="373">
                  <c:v>37.286000000000001</c:v>
                </c:pt>
                <c:pt idx="374">
                  <c:v>37.286000000000001</c:v>
                </c:pt>
                <c:pt idx="375">
                  <c:v>37.286000000000001</c:v>
                </c:pt>
                <c:pt idx="376">
                  <c:v>37.286000000000001</c:v>
                </c:pt>
                <c:pt idx="377">
                  <c:v>37.31</c:v>
                </c:pt>
                <c:pt idx="378">
                  <c:v>37.286000000000001</c:v>
                </c:pt>
                <c:pt idx="379">
                  <c:v>37.286000000000001</c:v>
                </c:pt>
                <c:pt idx="380">
                  <c:v>37.286000000000001</c:v>
                </c:pt>
                <c:pt idx="381">
                  <c:v>37.286000000000001</c:v>
                </c:pt>
                <c:pt idx="382">
                  <c:v>37.286000000000001</c:v>
                </c:pt>
                <c:pt idx="383">
                  <c:v>37.286000000000001</c:v>
                </c:pt>
                <c:pt idx="384">
                  <c:v>37.286000000000001</c:v>
                </c:pt>
                <c:pt idx="385">
                  <c:v>37.286000000000001</c:v>
                </c:pt>
                <c:pt idx="386">
                  <c:v>37.286000000000001</c:v>
                </c:pt>
                <c:pt idx="387">
                  <c:v>37.286000000000001</c:v>
                </c:pt>
                <c:pt idx="388">
                  <c:v>37.286000000000001</c:v>
                </c:pt>
                <c:pt idx="389">
                  <c:v>37.286000000000001</c:v>
                </c:pt>
                <c:pt idx="390">
                  <c:v>37.261000000000003</c:v>
                </c:pt>
                <c:pt idx="391">
                  <c:v>37.261000000000003</c:v>
                </c:pt>
                <c:pt idx="392">
                  <c:v>37.261000000000003</c:v>
                </c:pt>
                <c:pt idx="393">
                  <c:v>37.261000000000003</c:v>
                </c:pt>
                <c:pt idx="394">
                  <c:v>37.261000000000003</c:v>
                </c:pt>
                <c:pt idx="395">
                  <c:v>37.261000000000003</c:v>
                </c:pt>
                <c:pt idx="396">
                  <c:v>37.237000000000002</c:v>
                </c:pt>
                <c:pt idx="397">
                  <c:v>37.237000000000002</c:v>
                </c:pt>
                <c:pt idx="398">
                  <c:v>37.237000000000002</c:v>
                </c:pt>
                <c:pt idx="399">
                  <c:v>37.237000000000002</c:v>
                </c:pt>
                <c:pt idx="400">
                  <c:v>37.237000000000002</c:v>
                </c:pt>
                <c:pt idx="401">
                  <c:v>37.237000000000002</c:v>
                </c:pt>
                <c:pt idx="402">
                  <c:v>37.213000000000001</c:v>
                </c:pt>
                <c:pt idx="403">
                  <c:v>37.213000000000001</c:v>
                </c:pt>
                <c:pt idx="404">
                  <c:v>37.213000000000001</c:v>
                </c:pt>
                <c:pt idx="405">
                  <c:v>37.189</c:v>
                </c:pt>
                <c:pt idx="406">
                  <c:v>37.189</c:v>
                </c:pt>
                <c:pt idx="407">
                  <c:v>37.189</c:v>
                </c:pt>
                <c:pt idx="408">
                  <c:v>37.189</c:v>
                </c:pt>
                <c:pt idx="409">
                  <c:v>37.189</c:v>
                </c:pt>
                <c:pt idx="410">
                  <c:v>37.164000000000001</c:v>
                </c:pt>
                <c:pt idx="411">
                  <c:v>37.164000000000001</c:v>
                </c:pt>
                <c:pt idx="412">
                  <c:v>37.164000000000001</c:v>
                </c:pt>
                <c:pt idx="413">
                  <c:v>37.14</c:v>
                </c:pt>
                <c:pt idx="414">
                  <c:v>37.14</c:v>
                </c:pt>
                <c:pt idx="415">
                  <c:v>37.14</c:v>
                </c:pt>
                <c:pt idx="416">
                  <c:v>37.116</c:v>
                </c:pt>
                <c:pt idx="417">
                  <c:v>37.116</c:v>
                </c:pt>
                <c:pt idx="418">
                  <c:v>37.116</c:v>
                </c:pt>
                <c:pt idx="419">
                  <c:v>37.091000000000001</c:v>
                </c:pt>
                <c:pt idx="420">
                  <c:v>37.091000000000001</c:v>
                </c:pt>
                <c:pt idx="421">
                  <c:v>37.067</c:v>
                </c:pt>
                <c:pt idx="422">
                  <c:v>37.067</c:v>
                </c:pt>
                <c:pt idx="423">
                  <c:v>37.067</c:v>
                </c:pt>
                <c:pt idx="424">
                  <c:v>37.043000000000006</c:v>
                </c:pt>
                <c:pt idx="425">
                  <c:v>37.043000000000006</c:v>
                </c:pt>
                <c:pt idx="426">
                  <c:v>37.019000000000005</c:v>
                </c:pt>
                <c:pt idx="427">
                  <c:v>37.019000000000005</c:v>
                </c:pt>
                <c:pt idx="428">
                  <c:v>36.994</c:v>
                </c:pt>
                <c:pt idx="429">
                  <c:v>36.994</c:v>
                </c:pt>
                <c:pt idx="430">
                  <c:v>36.994</c:v>
                </c:pt>
                <c:pt idx="431">
                  <c:v>36.97</c:v>
                </c:pt>
                <c:pt idx="432">
                  <c:v>36.97</c:v>
                </c:pt>
                <c:pt idx="433">
                  <c:v>36.97</c:v>
                </c:pt>
                <c:pt idx="434">
                  <c:v>36.946000000000005</c:v>
                </c:pt>
                <c:pt idx="435">
                  <c:v>36.946000000000005</c:v>
                </c:pt>
                <c:pt idx="436">
                  <c:v>36.921000000000006</c:v>
                </c:pt>
                <c:pt idx="437">
                  <c:v>36.921000000000006</c:v>
                </c:pt>
                <c:pt idx="438">
                  <c:v>36.897000000000006</c:v>
                </c:pt>
                <c:pt idx="439">
                  <c:v>36.897000000000006</c:v>
                </c:pt>
                <c:pt idx="440">
                  <c:v>36.873000000000005</c:v>
                </c:pt>
                <c:pt idx="441">
                  <c:v>36.873000000000005</c:v>
                </c:pt>
                <c:pt idx="442">
                  <c:v>36.849000000000004</c:v>
                </c:pt>
                <c:pt idx="443">
                  <c:v>36.849000000000004</c:v>
                </c:pt>
                <c:pt idx="444">
                  <c:v>36.824000000000005</c:v>
                </c:pt>
                <c:pt idx="445">
                  <c:v>36.824000000000005</c:v>
                </c:pt>
                <c:pt idx="446">
                  <c:v>36.800000000000004</c:v>
                </c:pt>
                <c:pt idx="447">
                  <c:v>36.800000000000004</c:v>
                </c:pt>
                <c:pt idx="448">
                  <c:v>36.776000000000003</c:v>
                </c:pt>
                <c:pt idx="449">
                  <c:v>36.776000000000003</c:v>
                </c:pt>
                <c:pt idx="450">
                  <c:v>36.751000000000005</c:v>
                </c:pt>
                <c:pt idx="451">
                  <c:v>36.751000000000005</c:v>
                </c:pt>
                <c:pt idx="452">
                  <c:v>36.727000000000011</c:v>
                </c:pt>
                <c:pt idx="453">
                  <c:v>36.727000000000011</c:v>
                </c:pt>
                <c:pt idx="454">
                  <c:v>36.703000000000003</c:v>
                </c:pt>
                <c:pt idx="455">
                  <c:v>36.703000000000003</c:v>
                </c:pt>
                <c:pt idx="456">
                  <c:v>36.679000000000002</c:v>
                </c:pt>
                <c:pt idx="457">
                  <c:v>36.679000000000002</c:v>
                </c:pt>
                <c:pt idx="458">
                  <c:v>36.654000000000003</c:v>
                </c:pt>
                <c:pt idx="459">
                  <c:v>36.654000000000003</c:v>
                </c:pt>
                <c:pt idx="460">
                  <c:v>36.630000000000003</c:v>
                </c:pt>
                <c:pt idx="461">
                  <c:v>36.606000000000002</c:v>
                </c:pt>
                <c:pt idx="462">
                  <c:v>36.606000000000002</c:v>
                </c:pt>
                <c:pt idx="463">
                  <c:v>36.581000000000003</c:v>
                </c:pt>
                <c:pt idx="464">
                  <c:v>36.581000000000003</c:v>
                </c:pt>
                <c:pt idx="465">
                  <c:v>36.557000000000002</c:v>
                </c:pt>
                <c:pt idx="466">
                  <c:v>36.557000000000002</c:v>
                </c:pt>
                <c:pt idx="467">
                  <c:v>36.533000000000001</c:v>
                </c:pt>
                <c:pt idx="468">
                  <c:v>36.509</c:v>
                </c:pt>
                <c:pt idx="469">
                  <c:v>36.509</c:v>
                </c:pt>
                <c:pt idx="470">
                  <c:v>36.484000000000002</c:v>
                </c:pt>
                <c:pt idx="471">
                  <c:v>36.484000000000002</c:v>
                </c:pt>
                <c:pt idx="472">
                  <c:v>36.46</c:v>
                </c:pt>
                <c:pt idx="473">
                  <c:v>36.46</c:v>
                </c:pt>
                <c:pt idx="474">
                  <c:v>36.436</c:v>
                </c:pt>
                <c:pt idx="475">
                  <c:v>36.411000000000001</c:v>
                </c:pt>
                <c:pt idx="476">
                  <c:v>36.411000000000001</c:v>
                </c:pt>
                <c:pt idx="477">
                  <c:v>36.386999999999993</c:v>
                </c:pt>
                <c:pt idx="478">
                  <c:v>36.386999999999993</c:v>
                </c:pt>
                <c:pt idx="479">
                  <c:v>36.363</c:v>
                </c:pt>
                <c:pt idx="480">
                  <c:v>36.339000000000006</c:v>
                </c:pt>
                <c:pt idx="481">
                  <c:v>36.339000000000006</c:v>
                </c:pt>
                <c:pt idx="482">
                  <c:v>36.313999999999993</c:v>
                </c:pt>
                <c:pt idx="483">
                  <c:v>36.313999999999993</c:v>
                </c:pt>
                <c:pt idx="484">
                  <c:v>36.290000000000013</c:v>
                </c:pt>
                <c:pt idx="485">
                  <c:v>36.266000000000012</c:v>
                </c:pt>
                <c:pt idx="486">
                  <c:v>36.266000000000012</c:v>
                </c:pt>
                <c:pt idx="487">
                  <c:v>36.241</c:v>
                </c:pt>
                <c:pt idx="488">
                  <c:v>36.217000000000006</c:v>
                </c:pt>
                <c:pt idx="489">
                  <c:v>36.217000000000006</c:v>
                </c:pt>
                <c:pt idx="490">
                  <c:v>36.193000000000012</c:v>
                </c:pt>
                <c:pt idx="491">
                  <c:v>36.193000000000012</c:v>
                </c:pt>
                <c:pt idx="492">
                  <c:v>36.169000000000011</c:v>
                </c:pt>
                <c:pt idx="493">
                  <c:v>36.144000000000005</c:v>
                </c:pt>
                <c:pt idx="494">
                  <c:v>36.144000000000005</c:v>
                </c:pt>
                <c:pt idx="495">
                  <c:v>36.120000000000012</c:v>
                </c:pt>
                <c:pt idx="496">
                  <c:v>36.120000000000012</c:v>
                </c:pt>
                <c:pt idx="497">
                  <c:v>36.096000000000011</c:v>
                </c:pt>
                <c:pt idx="498">
                  <c:v>36.071000000000005</c:v>
                </c:pt>
                <c:pt idx="499">
                  <c:v>36.071000000000005</c:v>
                </c:pt>
                <c:pt idx="500">
                  <c:v>36.047000000000004</c:v>
                </c:pt>
                <c:pt idx="501">
                  <c:v>36.023000000000003</c:v>
                </c:pt>
                <c:pt idx="502">
                  <c:v>36.023000000000003</c:v>
                </c:pt>
                <c:pt idx="503">
                  <c:v>35.999000000000002</c:v>
                </c:pt>
                <c:pt idx="504">
                  <c:v>35.974000000000004</c:v>
                </c:pt>
                <c:pt idx="505">
                  <c:v>35.974000000000004</c:v>
                </c:pt>
                <c:pt idx="506">
                  <c:v>35.950000000000003</c:v>
                </c:pt>
                <c:pt idx="507">
                  <c:v>35.950000000000003</c:v>
                </c:pt>
                <c:pt idx="508">
                  <c:v>35.926000000000002</c:v>
                </c:pt>
                <c:pt idx="509">
                  <c:v>35.901000000000003</c:v>
                </c:pt>
                <c:pt idx="510">
                  <c:v>35.901000000000003</c:v>
                </c:pt>
                <c:pt idx="511">
                  <c:v>35.877000000000002</c:v>
                </c:pt>
                <c:pt idx="512">
                  <c:v>35.853000000000002</c:v>
                </c:pt>
                <c:pt idx="513">
                  <c:v>35.853000000000002</c:v>
                </c:pt>
                <c:pt idx="514">
                  <c:v>35.829000000000001</c:v>
                </c:pt>
                <c:pt idx="515">
                  <c:v>35.804000000000002</c:v>
                </c:pt>
                <c:pt idx="516">
                  <c:v>35.804000000000002</c:v>
                </c:pt>
                <c:pt idx="517">
                  <c:v>35.78</c:v>
                </c:pt>
                <c:pt idx="518">
                  <c:v>35.756</c:v>
                </c:pt>
                <c:pt idx="519">
                  <c:v>35.756</c:v>
                </c:pt>
                <c:pt idx="520">
                  <c:v>35.731000000000002</c:v>
                </c:pt>
                <c:pt idx="521">
                  <c:v>35.707000000000001</c:v>
                </c:pt>
                <c:pt idx="522">
                  <c:v>35.707000000000001</c:v>
                </c:pt>
                <c:pt idx="523">
                  <c:v>35.683</c:v>
                </c:pt>
                <c:pt idx="524">
                  <c:v>35.659000000000006</c:v>
                </c:pt>
                <c:pt idx="525">
                  <c:v>35.659000000000006</c:v>
                </c:pt>
                <c:pt idx="526">
                  <c:v>35.634</c:v>
                </c:pt>
                <c:pt idx="527">
                  <c:v>35.634</c:v>
                </c:pt>
                <c:pt idx="528">
                  <c:v>35.61</c:v>
                </c:pt>
                <c:pt idx="529">
                  <c:v>35.586000000000006</c:v>
                </c:pt>
                <c:pt idx="530">
                  <c:v>35.586000000000006</c:v>
                </c:pt>
                <c:pt idx="531">
                  <c:v>35.561</c:v>
                </c:pt>
                <c:pt idx="532">
                  <c:v>35.537000000000006</c:v>
                </c:pt>
                <c:pt idx="533">
                  <c:v>35.537000000000006</c:v>
                </c:pt>
                <c:pt idx="534">
                  <c:v>35.513000000000005</c:v>
                </c:pt>
                <c:pt idx="535">
                  <c:v>35.489000000000004</c:v>
                </c:pt>
                <c:pt idx="536">
                  <c:v>35.489000000000004</c:v>
                </c:pt>
                <c:pt idx="537">
                  <c:v>35.464000000000006</c:v>
                </c:pt>
                <c:pt idx="538">
                  <c:v>35.44</c:v>
                </c:pt>
                <c:pt idx="539">
                  <c:v>35.44</c:v>
                </c:pt>
                <c:pt idx="540">
                  <c:v>35.416000000000004</c:v>
                </c:pt>
                <c:pt idx="541">
                  <c:v>35.391000000000005</c:v>
                </c:pt>
                <c:pt idx="542">
                  <c:v>35.391000000000005</c:v>
                </c:pt>
                <c:pt idx="543">
                  <c:v>35.367000000000004</c:v>
                </c:pt>
                <c:pt idx="544">
                  <c:v>35.343000000000004</c:v>
                </c:pt>
                <c:pt idx="545">
                  <c:v>35.343000000000004</c:v>
                </c:pt>
                <c:pt idx="546">
                  <c:v>35.319000000000003</c:v>
                </c:pt>
                <c:pt idx="547">
                  <c:v>35.294000000000011</c:v>
                </c:pt>
                <c:pt idx="548">
                  <c:v>35.294000000000011</c:v>
                </c:pt>
                <c:pt idx="549">
                  <c:v>35.270000000000003</c:v>
                </c:pt>
                <c:pt idx="550">
                  <c:v>35.246000000000002</c:v>
                </c:pt>
                <c:pt idx="551">
                  <c:v>35.246000000000002</c:v>
                </c:pt>
                <c:pt idx="552">
                  <c:v>35.221000000000011</c:v>
                </c:pt>
                <c:pt idx="553">
                  <c:v>35.221000000000011</c:v>
                </c:pt>
                <c:pt idx="554">
                  <c:v>35.197000000000003</c:v>
                </c:pt>
                <c:pt idx="555">
                  <c:v>35.173000000000002</c:v>
                </c:pt>
                <c:pt idx="556">
                  <c:v>35.173000000000002</c:v>
                </c:pt>
                <c:pt idx="557">
                  <c:v>35.149000000000001</c:v>
                </c:pt>
                <c:pt idx="558">
                  <c:v>35.124000000000002</c:v>
                </c:pt>
                <c:pt idx="559">
                  <c:v>35.124000000000002</c:v>
                </c:pt>
                <c:pt idx="560">
                  <c:v>35.1</c:v>
                </c:pt>
                <c:pt idx="561">
                  <c:v>35.076000000000001</c:v>
                </c:pt>
                <c:pt idx="562">
                  <c:v>35.076000000000001</c:v>
                </c:pt>
                <c:pt idx="563">
                  <c:v>35.051000000000002</c:v>
                </c:pt>
                <c:pt idx="564">
                  <c:v>35.027000000000001</c:v>
                </c:pt>
                <c:pt idx="565">
                  <c:v>35.027000000000001</c:v>
                </c:pt>
                <c:pt idx="566">
                  <c:v>35.003</c:v>
                </c:pt>
                <c:pt idx="567">
                  <c:v>35.003</c:v>
                </c:pt>
                <c:pt idx="568">
                  <c:v>34.979000000000006</c:v>
                </c:pt>
                <c:pt idx="569">
                  <c:v>34.954000000000001</c:v>
                </c:pt>
                <c:pt idx="570">
                  <c:v>34.93</c:v>
                </c:pt>
                <c:pt idx="571">
                  <c:v>34.93</c:v>
                </c:pt>
                <c:pt idx="572">
                  <c:v>34.906000000000006</c:v>
                </c:pt>
                <c:pt idx="573">
                  <c:v>34.880999999999993</c:v>
                </c:pt>
                <c:pt idx="574">
                  <c:v>34.880999999999993</c:v>
                </c:pt>
                <c:pt idx="575">
                  <c:v>34.856999999999999</c:v>
                </c:pt>
                <c:pt idx="576">
                  <c:v>34.833000000000006</c:v>
                </c:pt>
                <c:pt idx="577">
                  <c:v>34.833000000000006</c:v>
                </c:pt>
                <c:pt idx="578">
                  <c:v>34.809000000000005</c:v>
                </c:pt>
                <c:pt idx="579">
                  <c:v>34.809000000000005</c:v>
                </c:pt>
                <c:pt idx="580">
                  <c:v>34.784000000000006</c:v>
                </c:pt>
                <c:pt idx="581">
                  <c:v>34.760000000000012</c:v>
                </c:pt>
                <c:pt idx="582">
                  <c:v>34.760000000000012</c:v>
                </c:pt>
                <c:pt idx="583">
                  <c:v>34.736000000000011</c:v>
                </c:pt>
                <c:pt idx="584">
                  <c:v>34.711000000000006</c:v>
                </c:pt>
                <c:pt idx="585">
                  <c:v>34.711000000000006</c:v>
                </c:pt>
                <c:pt idx="586">
                  <c:v>34.687000000000005</c:v>
                </c:pt>
                <c:pt idx="587">
                  <c:v>34.663000000000011</c:v>
                </c:pt>
                <c:pt idx="588">
                  <c:v>34.663000000000011</c:v>
                </c:pt>
                <c:pt idx="589">
                  <c:v>34.639000000000003</c:v>
                </c:pt>
                <c:pt idx="590">
                  <c:v>34.614000000000004</c:v>
                </c:pt>
                <c:pt idx="591">
                  <c:v>34.614000000000004</c:v>
                </c:pt>
                <c:pt idx="592">
                  <c:v>34.590000000000003</c:v>
                </c:pt>
                <c:pt idx="593">
                  <c:v>34.566000000000003</c:v>
                </c:pt>
                <c:pt idx="594">
                  <c:v>34.566000000000003</c:v>
                </c:pt>
                <c:pt idx="595">
                  <c:v>34.541000000000004</c:v>
                </c:pt>
                <c:pt idx="596">
                  <c:v>34.541000000000004</c:v>
                </c:pt>
                <c:pt idx="597">
                  <c:v>34.517000000000003</c:v>
                </c:pt>
                <c:pt idx="598">
                  <c:v>34.517000000000003</c:v>
                </c:pt>
                <c:pt idx="599">
                  <c:v>34.493000000000002</c:v>
                </c:pt>
                <c:pt idx="600">
                  <c:v>34.469000000000001</c:v>
                </c:pt>
                <c:pt idx="601">
                  <c:v>34.469000000000001</c:v>
                </c:pt>
                <c:pt idx="602">
                  <c:v>34.444000000000003</c:v>
                </c:pt>
                <c:pt idx="603">
                  <c:v>34.444000000000003</c:v>
                </c:pt>
                <c:pt idx="604">
                  <c:v>34.42</c:v>
                </c:pt>
                <c:pt idx="605">
                  <c:v>34.42</c:v>
                </c:pt>
                <c:pt idx="606">
                  <c:v>34.396000000000001</c:v>
                </c:pt>
                <c:pt idx="607">
                  <c:v>34.371000000000002</c:v>
                </c:pt>
                <c:pt idx="608">
                  <c:v>34.371000000000002</c:v>
                </c:pt>
                <c:pt idx="609">
                  <c:v>34.347000000000001</c:v>
                </c:pt>
                <c:pt idx="610">
                  <c:v>34.347000000000001</c:v>
                </c:pt>
                <c:pt idx="611">
                  <c:v>34.323</c:v>
                </c:pt>
                <c:pt idx="612">
                  <c:v>34.323</c:v>
                </c:pt>
                <c:pt idx="613">
                  <c:v>34.299000000000049</c:v>
                </c:pt>
                <c:pt idx="614">
                  <c:v>34.299000000000049</c:v>
                </c:pt>
                <c:pt idx="615">
                  <c:v>34.274000000000001</c:v>
                </c:pt>
                <c:pt idx="616">
                  <c:v>34.274000000000001</c:v>
                </c:pt>
                <c:pt idx="617">
                  <c:v>34.274000000000001</c:v>
                </c:pt>
                <c:pt idx="618">
                  <c:v>34.25</c:v>
                </c:pt>
                <c:pt idx="619">
                  <c:v>34.25</c:v>
                </c:pt>
                <c:pt idx="620">
                  <c:v>34.226000000000013</c:v>
                </c:pt>
                <c:pt idx="621">
                  <c:v>34.226000000000013</c:v>
                </c:pt>
                <c:pt idx="622">
                  <c:v>34.226000000000013</c:v>
                </c:pt>
                <c:pt idx="623">
                  <c:v>34.201000000000001</c:v>
                </c:pt>
                <c:pt idx="624">
                  <c:v>34.201000000000001</c:v>
                </c:pt>
                <c:pt idx="625">
                  <c:v>34.201000000000001</c:v>
                </c:pt>
                <c:pt idx="626">
                  <c:v>34.177</c:v>
                </c:pt>
                <c:pt idx="627">
                  <c:v>34.177</c:v>
                </c:pt>
                <c:pt idx="628">
                  <c:v>34.177</c:v>
                </c:pt>
                <c:pt idx="629">
                  <c:v>34.153000000000006</c:v>
                </c:pt>
                <c:pt idx="630">
                  <c:v>34.153000000000006</c:v>
                </c:pt>
                <c:pt idx="631">
                  <c:v>34.129000000000012</c:v>
                </c:pt>
                <c:pt idx="632">
                  <c:v>34.129000000000012</c:v>
                </c:pt>
                <c:pt idx="633">
                  <c:v>34.129000000000012</c:v>
                </c:pt>
                <c:pt idx="634">
                  <c:v>34.129000000000012</c:v>
                </c:pt>
                <c:pt idx="635">
                  <c:v>34.104000000000006</c:v>
                </c:pt>
                <c:pt idx="636">
                  <c:v>34.104000000000006</c:v>
                </c:pt>
                <c:pt idx="637">
                  <c:v>34.104000000000006</c:v>
                </c:pt>
                <c:pt idx="638">
                  <c:v>34.104000000000006</c:v>
                </c:pt>
                <c:pt idx="639">
                  <c:v>34.08</c:v>
                </c:pt>
                <c:pt idx="640">
                  <c:v>34.08</c:v>
                </c:pt>
                <c:pt idx="641">
                  <c:v>34.08</c:v>
                </c:pt>
                <c:pt idx="642">
                  <c:v>34.08</c:v>
                </c:pt>
                <c:pt idx="643">
                  <c:v>34.08</c:v>
                </c:pt>
                <c:pt idx="644">
                  <c:v>34.08</c:v>
                </c:pt>
                <c:pt idx="645">
                  <c:v>34.08</c:v>
                </c:pt>
                <c:pt idx="646">
                  <c:v>34.056000000000004</c:v>
                </c:pt>
                <c:pt idx="647">
                  <c:v>34.056000000000004</c:v>
                </c:pt>
                <c:pt idx="648">
                  <c:v>34.056000000000004</c:v>
                </c:pt>
                <c:pt idx="649">
                  <c:v>34.056000000000004</c:v>
                </c:pt>
                <c:pt idx="650">
                  <c:v>34.056000000000004</c:v>
                </c:pt>
                <c:pt idx="651">
                  <c:v>34.031000000000006</c:v>
                </c:pt>
                <c:pt idx="652">
                  <c:v>34.031000000000006</c:v>
                </c:pt>
                <c:pt idx="653">
                  <c:v>34.031000000000006</c:v>
                </c:pt>
                <c:pt idx="654">
                  <c:v>34.031000000000006</c:v>
                </c:pt>
                <c:pt idx="655">
                  <c:v>34.031000000000006</c:v>
                </c:pt>
                <c:pt idx="656">
                  <c:v>34.031000000000006</c:v>
                </c:pt>
                <c:pt idx="657">
                  <c:v>34.031000000000006</c:v>
                </c:pt>
                <c:pt idx="658">
                  <c:v>34.031000000000006</c:v>
                </c:pt>
                <c:pt idx="659">
                  <c:v>34.031000000000006</c:v>
                </c:pt>
                <c:pt idx="660">
                  <c:v>34.031000000000006</c:v>
                </c:pt>
                <c:pt idx="661">
                  <c:v>34.031000000000006</c:v>
                </c:pt>
                <c:pt idx="662">
                  <c:v>34.031000000000006</c:v>
                </c:pt>
                <c:pt idx="663">
                  <c:v>34.031000000000006</c:v>
                </c:pt>
                <c:pt idx="664">
                  <c:v>34.031000000000006</c:v>
                </c:pt>
                <c:pt idx="665">
                  <c:v>34.031000000000006</c:v>
                </c:pt>
                <c:pt idx="666">
                  <c:v>34.031000000000006</c:v>
                </c:pt>
                <c:pt idx="667">
                  <c:v>34.056000000000004</c:v>
                </c:pt>
                <c:pt idx="668">
                  <c:v>34.056000000000004</c:v>
                </c:pt>
                <c:pt idx="669">
                  <c:v>34.056000000000004</c:v>
                </c:pt>
                <c:pt idx="670">
                  <c:v>34.056000000000004</c:v>
                </c:pt>
                <c:pt idx="671">
                  <c:v>34.056000000000004</c:v>
                </c:pt>
                <c:pt idx="672">
                  <c:v>34.08</c:v>
                </c:pt>
                <c:pt idx="673">
                  <c:v>34.08</c:v>
                </c:pt>
                <c:pt idx="674">
                  <c:v>34.08</c:v>
                </c:pt>
                <c:pt idx="675">
                  <c:v>34.104000000000006</c:v>
                </c:pt>
                <c:pt idx="676">
                  <c:v>34.104000000000006</c:v>
                </c:pt>
                <c:pt idx="677">
                  <c:v>34.104000000000006</c:v>
                </c:pt>
                <c:pt idx="678">
                  <c:v>34.129000000000012</c:v>
                </c:pt>
                <c:pt idx="679">
                  <c:v>34.129000000000012</c:v>
                </c:pt>
                <c:pt idx="680">
                  <c:v>34.153000000000006</c:v>
                </c:pt>
                <c:pt idx="681">
                  <c:v>34.153000000000006</c:v>
                </c:pt>
                <c:pt idx="682">
                  <c:v>34.177</c:v>
                </c:pt>
                <c:pt idx="683">
                  <c:v>34.177</c:v>
                </c:pt>
                <c:pt idx="684">
                  <c:v>34.201000000000001</c:v>
                </c:pt>
                <c:pt idx="685">
                  <c:v>34.201000000000001</c:v>
                </c:pt>
                <c:pt idx="686">
                  <c:v>34.226000000000013</c:v>
                </c:pt>
                <c:pt idx="687">
                  <c:v>34.226000000000013</c:v>
                </c:pt>
                <c:pt idx="688">
                  <c:v>34.25</c:v>
                </c:pt>
                <c:pt idx="689">
                  <c:v>34.274000000000001</c:v>
                </c:pt>
                <c:pt idx="690">
                  <c:v>34.274000000000001</c:v>
                </c:pt>
                <c:pt idx="691">
                  <c:v>34.299000000000049</c:v>
                </c:pt>
                <c:pt idx="692">
                  <c:v>34.323</c:v>
                </c:pt>
                <c:pt idx="693">
                  <c:v>34.347000000000001</c:v>
                </c:pt>
                <c:pt idx="694">
                  <c:v>34.347000000000001</c:v>
                </c:pt>
                <c:pt idx="695">
                  <c:v>34.371000000000002</c:v>
                </c:pt>
                <c:pt idx="696">
                  <c:v>34.396000000000001</c:v>
                </c:pt>
                <c:pt idx="697">
                  <c:v>34.396000000000001</c:v>
                </c:pt>
                <c:pt idx="698">
                  <c:v>34.42</c:v>
                </c:pt>
                <c:pt idx="699">
                  <c:v>34.469000000000001</c:v>
                </c:pt>
                <c:pt idx="700">
                  <c:v>34.469000000000001</c:v>
                </c:pt>
                <c:pt idx="701">
                  <c:v>34.493000000000002</c:v>
                </c:pt>
                <c:pt idx="702">
                  <c:v>34.517000000000003</c:v>
                </c:pt>
                <c:pt idx="703">
                  <c:v>34.541000000000004</c:v>
                </c:pt>
                <c:pt idx="704">
                  <c:v>34.566000000000003</c:v>
                </c:pt>
                <c:pt idx="705">
                  <c:v>34.590000000000003</c:v>
                </c:pt>
                <c:pt idx="706">
                  <c:v>34.590000000000003</c:v>
                </c:pt>
                <c:pt idx="707">
                  <c:v>34.614000000000004</c:v>
                </c:pt>
                <c:pt idx="708">
                  <c:v>34.663000000000011</c:v>
                </c:pt>
                <c:pt idx="709">
                  <c:v>34.663000000000011</c:v>
                </c:pt>
                <c:pt idx="710">
                  <c:v>34.711000000000006</c:v>
                </c:pt>
                <c:pt idx="711">
                  <c:v>34.736000000000011</c:v>
                </c:pt>
                <c:pt idx="712">
                  <c:v>34.760000000000012</c:v>
                </c:pt>
                <c:pt idx="713">
                  <c:v>34.784000000000006</c:v>
                </c:pt>
                <c:pt idx="714">
                  <c:v>34.809000000000005</c:v>
                </c:pt>
                <c:pt idx="715">
                  <c:v>34.833000000000006</c:v>
                </c:pt>
                <c:pt idx="716">
                  <c:v>34.856999999999999</c:v>
                </c:pt>
                <c:pt idx="717">
                  <c:v>34.880999999999993</c:v>
                </c:pt>
                <c:pt idx="718">
                  <c:v>34.906000000000006</c:v>
                </c:pt>
                <c:pt idx="719">
                  <c:v>34.954000000000001</c:v>
                </c:pt>
                <c:pt idx="720">
                  <c:v>34.979000000000006</c:v>
                </c:pt>
                <c:pt idx="721">
                  <c:v>35.003</c:v>
                </c:pt>
                <c:pt idx="722">
                  <c:v>35.027000000000001</c:v>
                </c:pt>
                <c:pt idx="723">
                  <c:v>35.076000000000001</c:v>
                </c:pt>
                <c:pt idx="724">
                  <c:v>35.1</c:v>
                </c:pt>
                <c:pt idx="725">
                  <c:v>35.124000000000002</c:v>
                </c:pt>
                <c:pt idx="726">
                  <c:v>35.149000000000001</c:v>
                </c:pt>
                <c:pt idx="727">
                  <c:v>35.197000000000003</c:v>
                </c:pt>
                <c:pt idx="728">
                  <c:v>35.221000000000011</c:v>
                </c:pt>
                <c:pt idx="729">
                  <c:v>35.246000000000002</c:v>
                </c:pt>
                <c:pt idx="730">
                  <c:v>35.294000000000011</c:v>
                </c:pt>
                <c:pt idx="731">
                  <c:v>35.319000000000003</c:v>
                </c:pt>
                <c:pt idx="732">
                  <c:v>35.343000000000004</c:v>
                </c:pt>
                <c:pt idx="733">
                  <c:v>35.391000000000005</c:v>
                </c:pt>
                <c:pt idx="734">
                  <c:v>35.416000000000004</c:v>
                </c:pt>
                <c:pt idx="735">
                  <c:v>35.44</c:v>
                </c:pt>
                <c:pt idx="736">
                  <c:v>35.489000000000004</c:v>
                </c:pt>
                <c:pt idx="737">
                  <c:v>35.513000000000005</c:v>
                </c:pt>
                <c:pt idx="738">
                  <c:v>35.561</c:v>
                </c:pt>
                <c:pt idx="739">
                  <c:v>35.586000000000006</c:v>
                </c:pt>
                <c:pt idx="740">
                  <c:v>35.634</c:v>
                </c:pt>
                <c:pt idx="741">
                  <c:v>35.659000000000006</c:v>
                </c:pt>
                <c:pt idx="742">
                  <c:v>35.707000000000001</c:v>
                </c:pt>
                <c:pt idx="743">
                  <c:v>35.731000000000002</c:v>
                </c:pt>
                <c:pt idx="744">
                  <c:v>35.78</c:v>
                </c:pt>
                <c:pt idx="745">
                  <c:v>35.804000000000002</c:v>
                </c:pt>
                <c:pt idx="746">
                  <c:v>35.829000000000001</c:v>
                </c:pt>
                <c:pt idx="747">
                  <c:v>35.877000000000002</c:v>
                </c:pt>
                <c:pt idx="748">
                  <c:v>35.926000000000002</c:v>
                </c:pt>
                <c:pt idx="749">
                  <c:v>35.950000000000003</c:v>
                </c:pt>
                <c:pt idx="750">
                  <c:v>35.999000000000002</c:v>
                </c:pt>
                <c:pt idx="751">
                  <c:v>36.023000000000003</c:v>
                </c:pt>
                <c:pt idx="752">
                  <c:v>36.071000000000005</c:v>
                </c:pt>
                <c:pt idx="753">
                  <c:v>36.096000000000011</c:v>
                </c:pt>
                <c:pt idx="754">
                  <c:v>36.144000000000005</c:v>
                </c:pt>
                <c:pt idx="755">
                  <c:v>36.169000000000011</c:v>
                </c:pt>
                <c:pt idx="756">
                  <c:v>36.217000000000006</c:v>
                </c:pt>
                <c:pt idx="757">
                  <c:v>36.266000000000012</c:v>
                </c:pt>
                <c:pt idx="758">
                  <c:v>36.290000000000013</c:v>
                </c:pt>
                <c:pt idx="759">
                  <c:v>36.339000000000006</c:v>
                </c:pt>
                <c:pt idx="760">
                  <c:v>36.386999999999993</c:v>
                </c:pt>
                <c:pt idx="761">
                  <c:v>36.411000000000001</c:v>
                </c:pt>
                <c:pt idx="762">
                  <c:v>36.46</c:v>
                </c:pt>
                <c:pt idx="763">
                  <c:v>36.509</c:v>
                </c:pt>
                <c:pt idx="764">
                  <c:v>36.533000000000001</c:v>
                </c:pt>
                <c:pt idx="765">
                  <c:v>36.581000000000003</c:v>
                </c:pt>
                <c:pt idx="766">
                  <c:v>36.606000000000002</c:v>
                </c:pt>
                <c:pt idx="767">
                  <c:v>36.654000000000003</c:v>
                </c:pt>
                <c:pt idx="768">
                  <c:v>36.703000000000003</c:v>
                </c:pt>
                <c:pt idx="769">
                  <c:v>36.751000000000005</c:v>
                </c:pt>
                <c:pt idx="770">
                  <c:v>36.776000000000003</c:v>
                </c:pt>
                <c:pt idx="771">
                  <c:v>36.824000000000005</c:v>
                </c:pt>
                <c:pt idx="772">
                  <c:v>36.873000000000005</c:v>
                </c:pt>
                <c:pt idx="773">
                  <c:v>36.921000000000006</c:v>
                </c:pt>
                <c:pt idx="774">
                  <c:v>36.946000000000005</c:v>
                </c:pt>
                <c:pt idx="775">
                  <c:v>36.994</c:v>
                </c:pt>
                <c:pt idx="776">
                  <c:v>37.043000000000006</c:v>
                </c:pt>
                <c:pt idx="777">
                  <c:v>37.067</c:v>
                </c:pt>
                <c:pt idx="778">
                  <c:v>37.116</c:v>
                </c:pt>
                <c:pt idx="779">
                  <c:v>37.164000000000001</c:v>
                </c:pt>
                <c:pt idx="780">
                  <c:v>37.213000000000001</c:v>
                </c:pt>
                <c:pt idx="781">
                  <c:v>37.237000000000002</c:v>
                </c:pt>
                <c:pt idx="782">
                  <c:v>37.286000000000001</c:v>
                </c:pt>
                <c:pt idx="783">
                  <c:v>37.334000000000003</c:v>
                </c:pt>
                <c:pt idx="784">
                  <c:v>37.383000000000003</c:v>
                </c:pt>
                <c:pt idx="785">
                  <c:v>37.431000000000004</c:v>
                </c:pt>
                <c:pt idx="786">
                  <c:v>37.456000000000003</c:v>
                </c:pt>
                <c:pt idx="787">
                  <c:v>37.504000000000005</c:v>
                </c:pt>
                <c:pt idx="788">
                  <c:v>37.553000000000004</c:v>
                </c:pt>
                <c:pt idx="789">
                  <c:v>37.601000000000006</c:v>
                </c:pt>
                <c:pt idx="790">
                  <c:v>37.626000000000012</c:v>
                </c:pt>
                <c:pt idx="791">
                  <c:v>37.674000000000007</c:v>
                </c:pt>
                <c:pt idx="792">
                  <c:v>37.723000000000013</c:v>
                </c:pt>
                <c:pt idx="793">
                  <c:v>37.771000000000001</c:v>
                </c:pt>
                <c:pt idx="794">
                  <c:v>37.82</c:v>
                </c:pt>
                <c:pt idx="795">
                  <c:v>37.869</c:v>
                </c:pt>
                <c:pt idx="796">
                  <c:v>37.893000000000001</c:v>
                </c:pt>
                <c:pt idx="797">
                  <c:v>37.941000000000003</c:v>
                </c:pt>
                <c:pt idx="798">
                  <c:v>37.99</c:v>
                </c:pt>
                <c:pt idx="799">
                  <c:v>38.039000000000001</c:v>
                </c:pt>
                <c:pt idx="800">
                  <c:v>38.087000000000003</c:v>
                </c:pt>
                <c:pt idx="801">
                  <c:v>38.136000000000003</c:v>
                </c:pt>
                <c:pt idx="802">
                  <c:v>38.160000000000011</c:v>
                </c:pt>
                <c:pt idx="803">
                  <c:v>38.209000000000003</c:v>
                </c:pt>
                <c:pt idx="804">
                  <c:v>38.257000000000005</c:v>
                </c:pt>
                <c:pt idx="805">
                  <c:v>38.306000000000004</c:v>
                </c:pt>
                <c:pt idx="806">
                  <c:v>38.353999999999999</c:v>
                </c:pt>
                <c:pt idx="807">
                  <c:v>38.403000000000006</c:v>
                </c:pt>
                <c:pt idx="808">
                  <c:v>38.450999999999993</c:v>
                </c:pt>
                <c:pt idx="809">
                  <c:v>38.476000000000006</c:v>
                </c:pt>
                <c:pt idx="810">
                  <c:v>38.524000000000001</c:v>
                </c:pt>
                <c:pt idx="811">
                  <c:v>38.573</c:v>
                </c:pt>
                <c:pt idx="812">
                  <c:v>38.621000000000002</c:v>
                </c:pt>
                <c:pt idx="813">
                  <c:v>38.67</c:v>
                </c:pt>
                <c:pt idx="814">
                  <c:v>38.719000000000001</c:v>
                </c:pt>
                <c:pt idx="815">
                  <c:v>38.767000000000003</c:v>
                </c:pt>
                <c:pt idx="816">
                  <c:v>38.791000000000011</c:v>
                </c:pt>
                <c:pt idx="817">
                  <c:v>38.840000000000003</c:v>
                </c:pt>
                <c:pt idx="818">
                  <c:v>38.889000000000003</c:v>
                </c:pt>
                <c:pt idx="819">
                  <c:v>38.937000000000005</c:v>
                </c:pt>
                <c:pt idx="820">
                  <c:v>38.986000000000004</c:v>
                </c:pt>
                <c:pt idx="821">
                  <c:v>39.034000000000006</c:v>
                </c:pt>
                <c:pt idx="822">
                  <c:v>39.083000000000006</c:v>
                </c:pt>
                <c:pt idx="823">
                  <c:v>39.131</c:v>
                </c:pt>
                <c:pt idx="824">
                  <c:v>39.18</c:v>
                </c:pt>
                <c:pt idx="825">
                  <c:v>39.204000000000001</c:v>
                </c:pt>
                <c:pt idx="826">
                  <c:v>39.253</c:v>
                </c:pt>
                <c:pt idx="827">
                  <c:v>39.301000000000002</c:v>
                </c:pt>
                <c:pt idx="828">
                  <c:v>39.35</c:v>
                </c:pt>
                <c:pt idx="829">
                  <c:v>39.399000000000001</c:v>
                </c:pt>
                <c:pt idx="830">
                  <c:v>39.447000000000003</c:v>
                </c:pt>
                <c:pt idx="831">
                  <c:v>39.471000000000004</c:v>
                </c:pt>
                <c:pt idx="832">
                  <c:v>39.520000000000003</c:v>
                </c:pt>
                <c:pt idx="833">
                  <c:v>39.569000000000003</c:v>
                </c:pt>
                <c:pt idx="834">
                  <c:v>39.617000000000004</c:v>
                </c:pt>
                <c:pt idx="835">
                  <c:v>39.666000000000011</c:v>
                </c:pt>
                <c:pt idx="836">
                  <c:v>39.714000000000006</c:v>
                </c:pt>
                <c:pt idx="837">
                  <c:v>39.763000000000012</c:v>
                </c:pt>
                <c:pt idx="838">
                  <c:v>39.810999999999993</c:v>
                </c:pt>
                <c:pt idx="839">
                  <c:v>39.86</c:v>
                </c:pt>
                <c:pt idx="840">
                  <c:v>39.909000000000006</c:v>
                </c:pt>
                <c:pt idx="841">
                  <c:v>39.933</c:v>
                </c:pt>
                <c:pt idx="842">
                  <c:v>39.981000000000002</c:v>
                </c:pt>
                <c:pt idx="843">
                  <c:v>40.025000000000013</c:v>
                </c:pt>
                <c:pt idx="844">
                  <c:v>40.076000000000001</c:v>
                </c:pt>
                <c:pt idx="845">
                  <c:v>40.101000000000006</c:v>
                </c:pt>
                <c:pt idx="846">
                  <c:v>40.152000000000001</c:v>
                </c:pt>
                <c:pt idx="847">
                  <c:v>40.203000000000003</c:v>
                </c:pt>
                <c:pt idx="848">
                  <c:v>40.254000000000005</c:v>
                </c:pt>
                <c:pt idx="849">
                  <c:v>40.279000000000003</c:v>
                </c:pt>
                <c:pt idx="850">
                  <c:v>40.33</c:v>
                </c:pt>
                <c:pt idx="851">
                  <c:v>40.380000000000003</c:v>
                </c:pt>
                <c:pt idx="852">
                  <c:v>40.406000000000006</c:v>
                </c:pt>
                <c:pt idx="853">
                  <c:v>40.456000000000003</c:v>
                </c:pt>
                <c:pt idx="854">
                  <c:v>40.507000000000005</c:v>
                </c:pt>
                <c:pt idx="855">
                  <c:v>40.532000000000011</c:v>
                </c:pt>
                <c:pt idx="856">
                  <c:v>40.583000000000006</c:v>
                </c:pt>
                <c:pt idx="857">
                  <c:v>40.634</c:v>
                </c:pt>
                <c:pt idx="858">
                  <c:v>40.659000000000006</c:v>
                </c:pt>
                <c:pt idx="859">
                  <c:v>40.71</c:v>
                </c:pt>
                <c:pt idx="860">
                  <c:v>40.761000000000003</c:v>
                </c:pt>
                <c:pt idx="861">
                  <c:v>40.786000000000001</c:v>
                </c:pt>
                <c:pt idx="862">
                  <c:v>40.837000000000003</c:v>
                </c:pt>
                <c:pt idx="863">
                  <c:v>40.862000000000002</c:v>
                </c:pt>
                <c:pt idx="864">
                  <c:v>40.913000000000004</c:v>
                </c:pt>
                <c:pt idx="865">
                  <c:v>40.938000000000002</c:v>
                </c:pt>
                <c:pt idx="866">
                  <c:v>40.989000000000004</c:v>
                </c:pt>
                <c:pt idx="867">
                  <c:v>41.014000000000003</c:v>
                </c:pt>
                <c:pt idx="868">
                  <c:v>41.065000000000012</c:v>
                </c:pt>
                <c:pt idx="869">
                  <c:v>41.09</c:v>
                </c:pt>
                <c:pt idx="870">
                  <c:v>41.116</c:v>
                </c:pt>
                <c:pt idx="871">
                  <c:v>41.166000000000011</c:v>
                </c:pt>
                <c:pt idx="872">
                  <c:v>41.192000000000043</c:v>
                </c:pt>
                <c:pt idx="873">
                  <c:v>41.243000000000002</c:v>
                </c:pt>
                <c:pt idx="874">
                  <c:v>41.268000000000043</c:v>
                </c:pt>
                <c:pt idx="875">
                  <c:v>41.293000000000013</c:v>
                </c:pt>
                <c:pt idx="876">
                  <c:v>41.344000000000001</c:v>
                </c:pt>
                <c:pt idx="877">
                  <c:v>41.369</c:v>
                </c:pt>
                <c:pt idx="878">
                  <c:v>41.395000000000003</c:v>
                </c:pt>
                <c:pt idx="879">
                  <c:v>41.445</c:v>
                </c:pt>
                <c:pt idx="880">
                  <c:v>41.471000000000004</c:v>
                </c:pt>
                <c:pt idx="881">
                  <c:v>41.496000000000002</c:v>
                </c:pt>
                <c:pt idx="882">
                  <c:v>41.521000000000001</c:v>
                </c:pt>
                <c:pt idx="883">
                  <c:v>41.572000000000003</c:v>
                </c:pt>
                <c:pt idx="884">
                  <c:v>41.598000000000013</c:v>
                </c:pt>
                <c:pt idx="885">
                  <c:v>41.623000000000012</c:v>
                </c:pt>
                <c:pt idx="886">
                  <c:v>41.648000000000003</c:v>
                </c:pt>
                <c:pt idx="887">
                  <c:v>41.699000000000012</c:v>
                </c:pt>
                <c:pt idx="888">
                  <c:v>41.724000000000011</c:v>
                </c:pt>
                <c:pt idx="889">
                  <c:v>41.75</c:v>
                </c:pt>
                <c:pt idx="890">
                  <c:v>41.775000000000013</c:v>
                </c:pt>
                <c:pt idx="891">
                  <c:v>41.8</c:v>
                </c:pt>
                <c:pt idx="892">
                  <c:v>41.826000000000001</c:v>
                </c:pt>
                <c:pt idx="893">
                  <c:v>41.850999999999999</c:v>
                </c:pt>
                <c:pt idx="894">
                  <c:v>41.876000000000005</c:v>
                </c:pt>
                <c:pt idx="895">
                  <c:v>41.927</c:v>
                </c:pt>
                <c:pt idx="896">
                  <c:v>41.953000000000003</c:v>
                </c:pt>
                <c:pt idx="897">
                  <c:v>41.978000000000002</c:v>
                </c:pt>
                <c:pt idx="898">
                  <c:v>42.003</c:v>
                </c:pt>
                <c:pt idx="899">
                  <c:v>42.029000000000003</c:v>
                </c:pt>
                <c:pt idx="900">
                  <c:v>42.054000000000002</c:v>
                </c:pt>
                <c:pt idx="901">
                  <c:v>42.079000000000001</c:v>
                </c:pt>
                <c:pt idx="902">
                  <c:v>42.105000000000011</c:v>
                </c:pt>
                <c:pt idx="903">
                  <c:v>42.13</c:v>
                </c:pt>
                <c:pt idx="904">
                  <c:v>42.13</c:v>
                </c:pt>
                <c:pt idx="905">
                  <c:v>42.155000000000001</c:v>
                </c:pt>
                <c:pt idx="906">
                  <c:v>42.181000000000004</c:v>
                </c:pt>
                <c:pt idx="907">
                  <c:v>42.206000000000003</c:v>
                </c:pt>
                <c:pt idx="908">
                  <c:v>42.231000000000002</c:v>
                </c:pt>
                <c:pt idx="909">
                  <c:v>42.257000000000005</c:v>
                </c:pt>
                <c:pt idx="910">
                  <c:v>42.257000000000005</c:v>
                </c:pt>
                <c:pt idx="911">
                  <c:v>42.282000000000011</c:v>
                </c:pt>
                <c:pt idx="912">
                  <c:v>42.307000000000002</c:v>
                </c:pt>
                <c:pt idx="913">
                  <c:v>42.333000000000006</c:v>
                </c:pt>
                <c:pt idx="914">
                  <c:v>42.333000000000006</c:v>
                </c:pt>
                <c:pt idx="915">
                  <c:v>42.357999999999997</c:v>
                </c:pt>
                <c:pt idx="916">
                  <c:v>42.383999999999993</c:v>
                </c:pt>
                <c:pt idx="917">
                  <c:v>42.383999999999993</c:v>
                </c:pt>
                <c:pt idx="918">
                  <c:v>42.409000000000006</c:v>
                </c:pt>
                <c:pt idx="919">
                  <c:v>42.434000000000005</c:v>
                </c:pt>
                <c:pt idx="920">
                  <c:v>42.434000000000005</c:v>
                </c:pt>
                <c:pt idx="921">
                  <c:v>42.46</c:v>
                </c:pt>
                <c:pt idx="922">
                  <c:v>42.46</c:v>
                </c:pt>
                <c:pt idx="923">
                  <c:v>42.484999999999999</c:v>
                </c:pt>
                <c:pt idx="924">
                  <c:v>42.484999999999999</c:v>
                </c:pt>
                <c:pt idx="925">
                  <c:v>42.51</c:v>
                </c:pt>
                <c:pt idx="926">
                  <c:v>42.51</c:v>
                </c:pt>
                <c:pt idx="927">
                  <c:v>42.536000000000001</c:v>
                </c:pt>
                <c:pt idx="928">
                  <c:v>42.536000000000001</c:v>
                </c:pt>
                <c:pt idx="929">
                  <c:v>42.536000000000001</c:v>
                </c:pt>
                <c:pt idx="930">
                  <c:v>42.561</c:v>
                </c:pt>
                <c:pt idx="931">
                  <c:v>42.561</c:v>
                </c:pt>
                <c:pt idx="932">
                  <c:v>42.586000000000006</c:v>
                </c:pt>
                <c:pt idx="933">
                  <c:v>42.586000000000006</c:v>
                </c:pt>
                <c:pt idx="934">
                  <c:v>42.586000000000006</c:v>
                </c:pt>
                <c:pt idx="935">
                  <c:v>42.586000000000006</c:v>
                </c:pt>
                <c:pt idx="936">
                  <c:v>42.612000000000002</c:v>
                </c:pt>
                <c:pt idx="937">
                  <c:v>42.612000000000002</c:v>
                </c:pt>
                <c:pt idx="938">
                  <c:v>42.612000000000002</c:v>
                </c:pt>
                <c:pt idx="939">
                  <c:v>42.637</c:v>
                </c:pt>
                <c:pt idx="940">
                  <c:v>42.637</c:v>
                </c:pt>
                <c:pt idx="941">
                  <c:v>42.637</c:v>
                </c:pt>
                <c:pt idx="942">
                  <c:v>42.637</c:v>
                </c:pt>
                <c:pt idx="943">
                  <c:v>42.637</c:v>
                </c:pt>
                <c:pt idx="944">
                  <c:v>42.663000000000011</c:v>
                </c:pt>
                <c:pt idx="945">
                  <c:v>42.663000000000011</c:v>
                </c:pt>
                <c:pt idx="946">
                  <c:v>42.663000000000011</c:v>
                </c:pt>
                <c:pt idx="947">
                  <c:v>42.663000000000011</c:v>
                </c:pt>
                <c:pt idx="948">
                  <c:v>42.663000000000011</c:v>
                </c:pt>
                <c:pt idx="949">
                  <c:v>42.663000000000011</c:v>
                </c:pt>
                <c:pt idx="950">
                  <c:v>42.663000000000011</c:v>
                </c:pt>
                <c:pt idx="951">
                  <c:v>42.688000000000002</c:v>
                </c:pt>
                <c:pt idx="952">
                  <c:v>42.688000000000002</c:v>
                </c:pt>
                <c:pt idx="953">
                  <c:v>42.688000000000002</c:v>
                </c:pt>
                <c:pt idx="954">
                  <c:v>42.688000000000002</c:v>
                </c:pt>
                <c:pt idx="955">
                  <c:v>42.688000000000002</c:v>
                </c:pt>
                <c:pt idx="956">
                  <c:v>42.688000000000002</c:v>
                </c:pt>
                <c:pt idx="957">
                  <c:v>42.688000000000002</c:v>
                </c:pt>
                <c:pt idx="958">
                  <c:v>42.688000000000002</c:v>
                </c:pt>
                <c:pt idx="959">
                  <c:v>42.688000000000002</c:v>
                </c:pt>
                <c:pt idx="960">
                  <c:v>42.688000000000002</c:v>
                </c:pt>
                <c:pt idx="961">
                  <c:v>42.688000000000002</c:v>
                </c:pt>
                <c:pt idx="962">
                  <c:v>42.663000000000011</c:v>
                </c:pt>
                <c:pt idx="963">
                  <c:v>42.688000000000002</c:v>
                </c:pt>
                <c:pt idx="964">
                  <c:v>42.663000000000011</c:v>
                </c:pt>
                <c:pt idx="965">
                  <c:v>42.663000000000011</c:v>
                </c:pt>
                <c:pt idx="966">
                  <c:v>42.663000000000011</c:v>
                </c:pt>
                <c:pt idx="967">
                  <c:v>42.663000000000011</c:v>
                </c:pt>
                <c:pt idx="968">
                  <c:v>42.663000000000011</c:v>
                </c:pt>
                <c:pt idx="969">
                  <c:v>42.637</c:v>
                </c:pt>
                <c:pt idx="970">
                  <c:v>42.637</c:v>
                </c:pt>
                <c:pt idx="971">
                  <c:v>42.637</c:v>
                </c:pt>
                <c:pt idx="972">
                  <c:v>42.637</c:v>
                </c:pt>
                <c:pt idx="973">
                  <c:v>42.637</c:v>
                </c:pt>
                <c:pt idx="974">
                  <c:v>42.612000000000002</c:v>
                </c:pt>
                <c:pt idx="975">
                  <c:v>42.612000000000002</c:v>
                </c:pt>
                <c:pt idx="976">
                  <c:v>42.612000000000002</c:v>
                </c:pt>
                <c:pt idx="977">
                  <c:v>42.612000000000002</c:v>
                </c:pt>
                <c:pt idx="978">
                  <c:v>42.586000000000006</c:v>
                </c:pt>
                <c:pt idx="979">
                  <c:v>42.586000000000006</c:v>
                </c:pt>
                <c:pt idx="980">
                  <c:v>42.586000000000006</c:v>
                </c:pt>
                <c:pt idx="981">
                  <c:v>42.561</c:v>
                </c:pt>
                <c:pt idx="982">
                  <c:v>42.561</c:v>
                </c:pt>
                <c:pt idx="983">
                  <c:v>42.561</c:v>
                </c:pt>
                <c:pt idx="984">
                  <c:v>42.536000000000001</c:v>
                </c:pt>
                <c:pt idx="985">
                  <c:v>42.536000000000001</c:v>
                </c:pt>
                <c:pt idx="986">
                  <c:v>42.536000000000001</c:v>
                </c:pt>
                <c:pt idx="987">
                  <c:v>42.51</c:v>
                </c:pt>
                <c:pt idx="988">
                  <c:v>42.51</c:v>
                </c:pt>
                <c:pt idx="989">
                  <c:v>42.51</c:v>
                </c:pt>
                <c:pt idx="990">
                  <c:v>42.484999999999999</c:v>
                </c:pt>
                <c:pt idx="991">
                  <c:v>42.484999999999999</c:v>
                </c:pt>
                <c:pt idx="992">
                  <c:v>42.46</c:v>
                </c:pt>
                <c:pt idx="993">
                  <c:v>42.46</c:v>
                </c:pt>
                <c:pt idx="994">
                  <c:v>42.46</c:v>
                </c:pt>
                <c:pt idx="995">
                  <c:v>42.434000000000005</c:v>
                </c:pt>
                <c:pt idx="996">
                  <c:v>42.434000000000005</c:v>
                </c:pt>
                <c:pt idx="997">
                  <c:v>42.409000000000006</c:v>
                </c:pt>
                <c:pt idx="998">
                  <c:v>42.409000000000006</c:v>
                </c:pt>
                <c:pt idx="999">
                  <c:v>42.383999999999993</c:v>
                </c:pt>
                <c:pt idx="1000">
                  <c:v>42.383999999999993</c:v>
                </c:pt>
                <c:pt idx="1001">
                  <c:v>42.357999999999997</c:v>
                </c:pt>
                <c:pt idx="1002">
                  <c:v>42.357999999999997</c:v>
                </c:pt>
                <c:pt idx="1003">
                  <c:v>42.333000000000006</c:v>
                </c:pt>
                <c:pt idx="1004">
                  <c:v>42.333000000000006</c:v>
                </c:pt>
                <c:pt idx="1005">
                  <c:v>42.307000000000002</c:v>
                </c:pt>
                <c:pt idx="1006">
                  <c:v>42.307000000000002</c:v>
                </c:pt>
                <c:pt idx="1007">
                  <c:v>42.282000000000011</c:v>
                </c:pt>
                <c:pt idx="1008">
                  <c:v>42.282000000000011</c:v>
                </c:pt>
                <c:pt idx="1009">
                  <c:v>42.257000000000005</c:v>
                </c:pt>
                <c:pt idx="1010">
                  <c:v>42.257000000000005</c:v>
                </c:pt>
                <c:pt idx="1011">
                  <c:v>42.231000000000002</c:v>
                </c:pt>
                <c:pt idx="1012">
                  <c:v>42.206000000000003</c:v>
                </c:pt>
                <c:pt idx="1013">
                  <c:v>42.206000000000003</c:v>
                </c:pt>
                <c:pt idx="1014">
                  <c:v>42.181000000000004</c:v>
                </c:pt>
                <c:pt idx="1015">
                  <c:v>42.181000000000004</c:v>
                </c:pt>
                <c:pt idx="1016">
                  <c:v>42.155000000000001</c:v>
                </c:pt>
                <c:pt idx="1017">
                  <c:v>42.13</c:v>
                </c:pt>
                <c:pt idx="1018">
                  <c:v>42.13</c:v>
                </c:pt>
                <c:pt idx="1019">
                  <c:v>42.105000000000011</c:v>
                </c:pt>
                <c:pt idx="1020">
                  <c:v>42.079000000000001</c:v>
                </c:pt>
                <c:pt idx="1021">
                  <c:v>42.079000000000001</c:v>
                </c:pt>
                <c:pt idx="1022">
                  <c:v>42.054000000000002</c:v>
                </c:pt>
                <c:pt idx="1023">
                  <c:v>42.054000000000002</c:v>
                </c:pt>
                <c:pt idx="1024">
                  <c:v>42.029000000000003</c:v>
                </c:pt>
                <c:pt idx="1025">
                  <c:v>42.003</c:v>
                </c:pt>
                <c:pt idx="1026">
                  <c:v>42.003</c:v>
                </c:pt>
                <c:pt idx="1027">
                  <c:v>41.978000000000002</c:v>
                </c:pt>
                <c:pt idx="1028">
                  <c:v>41.953000000000003</c:v>
                </c:pt>
                <c:pt idx="1029">
                  <c:v>41.953000000000003</c:v>
                </c:pt>
                <c:pt idx="1030">
                  <c:v>41.927</c:v>
                </c:pt>
                <c:pt idx="1031">
                  <c:v>41.902000000000001</c:v>
                </c:pt>
                <c:pt idx="1032">
                  <c:v>41.902000000000001</c:v>
                </c:pt>
                <c:pt idx="1033">
                  <c:v>41.876000000000005</c:v>
                </c:pt>
                <c:pt idx="1034">
                  <c:v>41.850999999999999</c:v>
                </c:pt>
                <c:pt idx="1035">
                  <c:v>41.850999999999999</c:v>
                </c:pt>
                <c:pt idx="1036">
                  <c:v>41.826000000000001</c:v>
                </c:pt>
                <c:pt idx="1037">
                  <c:v>41.8</c:v>
                </c:pt>
                <c:pt idx="1038">
                  <c:v>41.775000000000013</c:v>
                </c:pt>
                <c:pt idx="1039">
                  <c:v>41.775000000000013</c:v>
                </c:pt>
                <c:pt idx="1040">
                  <c:v>41.75</c:v>
                </c:pt>
                <c:pt idx="1041">
                  <c:v>41.724000000000011</c:v>
                </c:pt>
                <c:pt idx="1042">
                  <c:v>41.724000000000011</c:v>
                </c:pt>
                <c:pt idx="1043">
                  <c:v>41.699000000000012</c:v>
                </c:pt>
                <c:pt idx="1044">
                  <c:v>41.674000000000007</c:v>
                </c:pt>
                <c:pt idx="1045">
                  <c:v>41.648000000000003</c:v>
                </c:pt>
                <c:pt idx="1046">
                  <c:v>41.648000000000003</c:v>
                </c:pt>
                <c:pt idx="1047">
                  <c:v>41.623000000000012</c:v>
                </c:pt>
                <c:pt idx="1048">
                  <c:v>41.598000000000013</c:v>
                </c:pt>
                <c:pt idx="1049">
                  <c:v>41.598000000000013</c:v>
                </c:pt>
                <c:pt idx="1050">
                  <c:v>41.547000000000004</c:v>
                </c:pt>
                <c:pt idx="1051">
                  <c:v>41.547000000000004</c:v>
                </c:pt>
                <c:pt idx="1052">
                  <c:v>41.521000000000001</c:v>
                </c:pt>
                <c:pt idx="1053">
                  <c:v>41.496000000000002</c:v>
                </c:pt>
                <c:pt idx="1054">
                  <c:v>41.471000000000004</c:v>
                </c:pt>
                <c:pt idx="1055">
                  <c:v>41.471000000000004</c:v>
                </c:pt>
                <c:pt idx="1056">
                  <c:v>41.445</c:v>
                </c:pt>
                <c:pt idx="1057">
                  <c:v>41.42</c:v>
                </c:pt>
                <c:pt idx="1058">
                  <c:v>41.395000000000003</c:v>
                </c:pt>
                <c:pt idx="1059">
                  <c:v>41.395000000000003</c:v>
                </c:pt>
                <c:pt idx="1060">
                  <c:v>41.369</c:v>
                </c:pt>
                <c:pt idx="1061">
                  <c:v>41.344000000000001</c:v>
                </c:pt>
                <c:pt idx="1062">
                  <c:v>41.319000000000003</c:v>
                </c:pt>
                <c:pt idx="1063">
                  <c:v>41.293000000000013</c:v>
                </c:pt>
                <c:pt idx="1064">
                  <c:v>41.293000000000013</c:v>
                </c:pt>
                <c:pt idx="1065">
                  <c:v>41.268000000000043</c:v>
                </c:pt>
                <c:pt idx="1066">
                  <c:v>41.243000000000002</c:v>
                </c:pt>
                <c:pt idx="1067">
                  <c:v>41.217000000000006</c:v>
                </c:pt>
                <c:pt idx="1068">
                  <c:v>41.217000000000006</c:v>
                </c:pt>
                <c:pt idx="1069">
                  <c:v>41.192000000000043</c:v>
                </c:pt>
                <c:pt idx="1070">
                  <c:v>41.166000000000011</c:v>
                </c:pt>
                <c:pt idx="1071">
                  <c:v>41.141000000000005</c:v>
                </c:pt>
                <c:pt idx="1072">
                  <c:v>41.116</c:v>
                </c:pt>
                <c:pt idx="1073">
                  <c:v>41.116</c:v>
                </c:pt>
                <c:pt idx="1074">
                  <c:v>41.09</c:v>
                </c:pt>
                <c:pt idx="1075">
                  <c:v>41.065000000000012</c:v>
                </c:pt>
                <c:pt idx="1076">
                  <c:v>41.04</c:v>
                </c:pt>
                <c:pt idx="1077">
                  <c:v>41.014000000000003</c:v>
                </c:pt>
                <c:pt idx="1078">
                  <c:v>40.989000000000004</c:v>
                </c:pt>
                <c:pt idx="1079">
                  <c:v>40.964000000000006</c:v>
                </c:pt>
                <c:pt idx="1080">
                  <c:v>40.938000000000002</c:v>
                </c:pt>
                <c:pt idx="1081">
                  <c:v>40.938000000000002</c:v>
                </c:pt>
                <c:pt idx="1082">
                  <c:v>40.913000000000004</c:v>
                </c:pt>
                <c:pt idx="1083">
                  <c:v>40.887999999999998</c:v>
                </c:pt>
                <c:pt idx="1084">
                  <c:v>40.862000000000002</c:v>
                </c:pt>
                <c:pt idx="1085">
                  <c:v>40.837000000000003</c:v>
                </c:pt>
                <c:pt idx="1086">
                  <c:v>40.837000000000003</c:v>
                </c:pt>
                <c:pt idx="1087">
                  <c:v>40.810999999999993</c:v>
                </c:pt>
                <c:pt idx="1088">
                  <c:v>40.786000000000001</c:v>
                </c:pt>
                <c:pt idx="1089">
                  <c:v>40.761000000000003</c:v>
                </c:pt>
                <c:pt idx="1090">
                  <c:v>40.735000000000042</c:v>
                </c:pt>
                <c:pt idx="1091">
                  <c:v>40.71</c:v>
                </c:pt>
                <c:pt idx="1092">
                  <c:v>40.71</c:v>
                </c:pt>
                <c:pt idx="1093">
                  <c:v>40.685000000000002</c:v>
                </c:pt>
                <c:pt idx="1094">
                  <c:v>40.659000000000006</c:v>
                </c:pt>
                <c:pt idx="1095">
                  <c:v>40.634</c:v>
                </c:pt>
                <c:pt idx="1096">
                  <c:v>40.609000000000002</c:v>
                </c:pt>
                <c:pt idx="1097">
                  <c:v>40.583000000000006</c:v>
                </c:pt>
                <c:pt idx="1098">
                  <c:v>40.558</c:v>
                </c:pt>
                <c:pt idx="1099">
                  <c:v>40.532000000000011</c:v>
                </c:pt>
                <c:pt idx="1100">
                  <c:v>40.532000000000011</c:v>
                </c:pt>
                <c:pt idx="1101">
                  <c:v>40.507000000000005</c:v>
                </c:pt>
                <c:pt idx="1102">
                  <c:v>40.481999999999999</c:v>
                </c:pt>
                <c:pt idx="1103">
                  <c:v>40.456000000000003</c:v>
                </c:pt>
                <c:pt idx="1104">
                  <c:v>40.431000000000004</c:v>
                </c:pt>
                <c:pt idx="1105">
                  <c:v>40.406000000000006</c:v>
                </c:pt>
                <c:pt idx="1106">
                  <c:v>40.406000000000006</c:v>
                </c:pt>
                <c:pt idx="1107">
                  <c:v>40.380000000000003</c:v>
                </c:pt>
                <c:pt idx="1108">
                  <c:v>40.354999999999997</c:v>
                </c:pt>
                <c:pt idx="1109">
                  <c:v>40.33</c:v>
                </c:pt>
                <c:pt idx="1110">
                  <c:v>40.304000000000002</c:v>
                </c:pt>
                <c:pt idx="1111">
                  <c:v>40.279000000000003</c:v>
                </c:pt>
                <c:pt idx="1112">
                  <c:v>40.254000000000005</c:v>
                </c:pt>
                <c:pt idx="1113">
                  <c:v>40.254000000000005</c:v>
                </c:pt>
                <c:pt idx="1114">
                  <c:v>40.228000000000044</c:v>
                </c:pt>
                <c:pt idx="1115">
                  <c:v>40.203000000000003</c:v>
                </c:pt>
                <c:pt idx="1116">
                  <c:v>40.178000000000011</c:v>
                </c:pt>
                <c:pt idx="1117">
                  <c:v>40.152000000000001</c:v>
                </c:pt>
                <c:pt idx="1118">
                  <c:v>40.127000000000002</c:v>
                </c:pt>
                <c:pt idx="1119">
                  <c:v>40.101000000000006</c:v>
                </c:pt>
                <c:pt idx="1120">
                  <c:v>40.101000000000006</c:v>
                </c:pt>
                <c:pt idx="1121">
                  <c:v>40.076000000000001</c:v>
                </c:pt>
                <c:pt idx="1122">
                  <c:v>40.051000000000002</c:v>
                </c:pt>
                <c:pt idx="1123">
                  <c:v>40.025000000000013</c:v>
                </c:pt>
                <c:pt idx="1124">
                  <c:v>40.006</c:v>
                </c:pt>
                <c:pt idx="1125">
                  <c:v>39.981000000000002</c:v>
                </c:pt>
                <c:pt idx="1126">
                  <c:v>39.957000000000001</c:v>
                </c:pt>
                <c:pt idx="1127">
                  <c:v>39.957000000000001</c:v>
                </c:pt>
                <c:pt idx="1128">
                  <c:v>39.933</c:v>
                </c:pt>
                <c:pt idx="1129">
                  <c:v>39.909000000000006</c:v>
                </c:pt>
                <c:pt idx="1130">
                  <c:v>39.883999999999993</c:v>
                </c:pt>
                <c:pt idx="1131">
                  <c:v>39.86</c:v>
                </c:pt>
                <c:pt idx="1132">
                  <c:v>39.836000000000006</c:v>
                </c:pt>
                <c:pt idx="1133">
                  <c:v>39.836000000000006</c:v>
                </c:pt>
                <c:pt idx="1134">
                  <c:v>39.810999999999993</c:v>
                </c:pt>
                <c:pt idx="1135">
                  <c:v>39.787000000000006</c:v>
                </c:pt>
                <c:pt idx="1136">
                  <c:v>39.763000000000012</c:v>
                </c:pt>
                <c:pt idx="1137">
                  <c:v>39.739000000000011</c:v>
                </c:pt>
                <c:pt idx="1138">
                  <c:v>39.714000000000006</c:v>
                </c:pt>
                <c:pt idx="1139">
                  <c:v>39.690000000000012</c:v>
                </c:pt>
                <c:pt idx="1140">
                  <c:v>39.666000000000011</c:v>
                </c:pt>
                <c:pt idx="1141">
                  <c:v>39.666000000000011</c:v>
                </c:pt>
                <c:pt idx="1142">
                  <c:v>39.641000000000005</c:v>
                </c:pt>
                <c:pt idx="1143">
                  <c:v>39.617000000000004</c:v>
                </c:pt>
                <c:pt idx="1144">
                  <c:v>39.593000000000011</c:v>
                </c:pt>
                <c:pt idx="1145">
                  <c:v>39.569000000000003</c:v>
                </c:pt>
                <c:pt idx="1146">
                  <c:v>39.544000000000004</c:v>
                </c:pt>
                <c:pt idx="1147">
                  <c:v>39.520000000000003</c:v>
                </c:pt>
                <c:pt idx="1148">
                  <c:v>39.520000000000003</c:v>
                </c:pt>
                <c:pt idx="1149">
                  <c:v>39.496000000000002</c:v>
                </c:pt>
                <c:pt idx="1150">
                  <c:v>39.471000000000004</c:v>
                </c:pt>
                <c:pt idx="1151">
                  <c:v>39.447000000000003</c:v>
                </c:pt>
                <c:pt idx="1152">
                  <c:v>39.423000000000002</c:v>
                </c:pt>
                <c:pt idx="1153">
                  <c:v>39.399000000000001</c:v>
                </c:pt>
                <c:pt idx="1154">
                  <c:v>39.399000000000001</c:v>
                </c:pt>
                <c:pt idx="1155">
                  <c:v>39.374000000000002</c:v>
                </c:pt>
                <c:pt idx="1156">
                  <c:v>39.35</c:v>
                </c:pt>
                <c:pt idx="1157">
                  <c:v>39.326000000000001</c:v>
                </c:pt>
                <c:pt idx="1158">
                  <c:v>39.301000000000002</c:v>
                </c:pt>
                <c:pt idx="1159">
                  <c:v>39.277000000000001</c:v>
                </c:pt>
                <c:pt idx="1160">
                  <c:v>39.277000000000001</c:v>
                </c:pt>
                <c:pt idx="1161">
                  <c:v>39.253</c:v>
                </c:pt>
                <c:pt idx="1162">
                  <c:v>39.229000000000013</c:v>
                </c:pt>
                <c:pt idx="1163">
                  <c:v>39.204000000000001</c:v>
                </c:pt>
                <c:pt idx="1164">
                  <c:v>39.18</c:v>
                </c:pt>
                <c:pt idx="1165">
                  <c:v>39.156000000000006</c:v>
                </c:pt>
                <c:pt idx="1166">
                  <c:v>39.156000000000006</c:v>
                </c:pt>
                <c:pt idx="1167">
                  <c:v>39.131</c:v>
                </c:pt>
                <c:pt idx="1168">
                  <c:v>39.107000000000006</c:v>
                </c:pt>
                <c:pt idx="1169">
                  <c:v>39.083000000000006</c:v>
                </c:pt>
                <c:pt idx="1170">
                  <c:v>39.059000000000005</c:v>
                </c:pt>
                <c:pt idx="1171">
                  <c:v>39.034000000000006</c:v>
                </c:pt>
                <c:pt idx="1172">
                  <c:v>39.01</c:v>
                </c:pt>
                <c:pt idx="1173">
                  <c:v>39.01</c:v>
                </c:pt>
                <c:pt idx="1174">
                  <c:v>38.986000000000004</c:v>
                </c:pt>
                <c:pt idx="1175">
                  <c:v>38.961000000000006</c:v>
                </c:pt>
              </c:numCache>
            </c:numRef>
          </c:yVal>
          <c:smooth val="0"/>
        </c:ser>
        <c:dLbls>
          <c:showLegendKey val="0"/>
          <c:showVal val="0"/>
          <c:showCatName val="0"/>
          <c:showSerName val="0"/>
          <c:showPercent val="0"/>
          <c:showBubbleSize val="0"/>
        </c:dLbls>
        <c:axId val="359790080"/>
        <c:axId val="359791616"/>
      </c:scatterChart>
      <c:valAx>
        <c:axId val="359790080"/>
        <c:scaling>
          <c:orientation val="maxMin"/>
        </c:scaling>
        <c:delete val="0"/>
        <c:axPos val="b"/>
        <c:majorGridlines/>
        <c:minorGridlines/>
        <c:majorTickMark val="out"/>
        <c:minorTickMark val="none"/>
        <c:tickLblPos val="nextTo"/>
        <c:crossAx val="359791616"/>
        <c:crosses val="autoZero"/>
        <c:crossBetween val="midCat"/>
      </c:valAx>
      <c:valAx>
        <c:axId val="359791616"/>
        <c:scaling>
          <c:orientation val="minMax"/>
        </c:scaling>
        <c:delete val="0"/>
        <c:axPos val="r"/>
        <c:majorGridlines/>
        <c:numFmt formatCode="General" sourceLinked="1"/>
        <c:majorTickMark val="out"/>
        <c:minorTickMark val="none"/>
        <c:tickLblPos val="nextTo"/>
        <c:crossAx val="359790080"/>
        <c:crosses val="autoZero"/>
        <c:crossBetween val="midCat"/>
      </c:valAx>
    </c:plotArea>
    <c:legend>
      <c:legendPos val="l"/>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he-IL" sz="1400"/>
              <a:t>	שינוי טמפרטורה בהקרנה משתנה של אבן בזלת (נגד הונח באמצע האבן)</a:t>
            </a:r>
            <a:endParaRPr lang="en-US" sz="1400"/>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sz="1400"/>
          </a:p>
        </c:rich>
      </c:tx>
      <c:overlay val="0"/>
    </c:title>
    <c:autoTitleDeleted val="0"/>
    <c:plotArea>
      <c:layout/>
      <c:scatterChart>
        <c:scatterStyle val="lineMarker"/>
        <c:varyColors val="0"/>
        <c:ser>
          <c:idx val="0"/>
          <c:order val="0"/>
          <c:tx>
            <c:strRef>
              <c:f>'אבן מאמצע'!$B$1</c:f>
              <c:strCache>
                <c:ptCount val="1"/>
                <c:pt idx="0">
                  <c:v>טמפרטורה I/O-1(°C)</c:v>
                </c:pt>
              </c:strCache>
            </c:strRef>
          </c:tx>
          <c:spPr>
            <a:ln w="28575">
              <a:noFill/>
            </a:ln>
          </c:spPr>
          <c:marker>
            <c:symbol val="circle"/>
            <c:size val="2"/>
          </c:marker>
          <c:xVal>
            <c:numRef>
              <c:f>'אבן מאמצע'!$A$2:$A$5050</c:f>
              <c:numCache>
                <c:formatCode>General</c:formatCode>
                <c:ptCount val="504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pt idx="2616">
                  <c:v>2616</c:v>
                </c:pt>
                <c:pt idx="2617">
                  <c:v>2617</c:v>
                </c:pt>
                <c:pt idx="2618">
                  <c:v>2618</c:v>
                </c:pt>
                <c:pt idx="2619">
                  <c:v>2619</c:v>
                </c:pt>
                <c:pt idx="2620">
                  <c:v>2620</c:v>
                </c:pt>
                <c:pt idx="2621">
                  <c:v>2621</c:v>
                </c:pt>
                <c:pt idx="2622">
                  <c:v>2622</c:v>
                </c:pt>
                <c:pt idx="2623">
                  <c:v>2623</c:v>
                </c:pt>
                <c:pt idx="2624">
                  <c:v>2624</c:v>
                </c:pt>
                <c:pt idx="2625">
                  <c:v>2625</c:v>
                </c:pt>
                <c:pt idx="2626">
                  <c:v>2626</c:v>
                </c:pt>
                <c:pt idx="2627">
                  <c:v>2627</c:v>
                </c:pt>
                <c:pt idx="2628">
                  <c:v>2628</c:v>
                </c:pt>
                <c:pt idx="2629">
                  <c:v>2629</c:v>
                </c:pt>
                <c:pt idx="2630">
                  <c:v>2630</c:v>
                </c:pt>
                <c:pt idx="2631">
                  <c:v>2631</c:v>
                </c:pt>
                <c:pt idx="2632">
                  <c:v>2632</c:v>
                </c:pt>
                <c:pt idx="2633">
                  <c:v>2633</c:v>
                </c:pt>
                <c:pt idx="2634">
                  <c:v>2634</c:v>
                </c:pt>
                <c:pt idx="2635">
                  <c:v>2635</c:v>
                </c:pt>
                <c:pt idx="2636">
                  <c:v>2636</c:v>
                </c:pt>
                <c:pt idx="2637">
                  <c:v>2637</c:v>
                </c:pt>
                <c:pt idx="2638">
                  <c:v>2638</c:v>
                </c:pt>
                <c:pt idx="2639">
                  <c:v>2639</c:v>
                </c:pt>
                <c:pt idx="2640">
                  <c:v>2640</c:v>
                </c:pt>
                <c:pt idx="2641">
                  <c:v>2641</c:v>
                </c:pt>
                <c:pt idx="2642">
                  <c:v>2642</c:v>
                </c:pt>
                <c:pt idx="2643">
                  <c:v>2643</c:v>
                </c:pt>
                <c:pt idx="2644">
                  <c:v>2644</c:v>
                </c:pt>
                <c:pt idx="2645">
                  <c:v>2645</c:v>
                </c:pt>
                <c:pt idx="2646">
                  <c:v>2646</c:v>
                </c:pt>
                <c:pt idx="2647">
                  <c:v>2647</c:v>
                </c:pt>
                <c:pt idx="2648">
                  <c:v>2648</c:v>
                </c:pt>
                <c:pt idx="2649">
                  <c:v>2649</c:v>
                </c:pt>
                <c:pt idx="2650">
                  <c:v>2650</c:v>
                </c:pt>
                <c:pt idx="2651">
                  <c:v>2651</c:v>
                </c:pt>
                <c:pt idx="2652">
                  <c:v>2652</c:v>
                </c:pt>
                <c:pt idx="2653">
                  <c:v>2653</c:v>
                </c:pt>
                <c:pt idx="2654">
                  <c:v>2654</c:v>
                </c:pt>
                <c:pt idx="2655">
                  <c:v>2655</c:v>
                </c:pt>
                <c:pt idx="2656">
                  <c:v>2656</c:v>
                </c:pt>
                <c:pt idx="2657">
                  <c:v>2657</c:v>
                </c:pt>
                <c:pt idx="2658">
                  <c:v>2658</c:v>
                </c:pt>
                <c:pt idx="2659">
                  <c:v>2659</c:v>
                </c:pt>
                <c:pt idx="2660">
                  <c:v>2660</c:v>
                </c:pt>
                <c:pt idx="2661">
                  <c:v>2661</c:v>
                </c:pt>
                <c:pt idx="2662">
                  <c:v>2662</c:v>
                </c:pt>
                <c:pt idx="2663">
                  <c:v>2663</c:v>
                </c:pt>
                <c:pt idx="2664">
                  <c:v>2664</c:v>
                </c:pt>
                <c:pt idx="2665">
                  <c:v>2665</c:v>
                </c:pt>
                <c:pt idx="2666">
                  <c:v>2666</c:v>
                </c:pt>
                <c:pt idx="2667">
                  <c:v>2667</c:v>
                </c:pt>
                <c:pt idx="2668">
                  <c:v>2668</c:v>
                </c:pt>
                <c:pt idx="2669">
                  <c:v>2669</c:v>
                </c:pt>
                <c:pt idx="2670">
                  <c:v>2670</c:v>
                </c:pt>
                <c:pt idx="2671">
                  <c:v>2671</c:v>
                </c:pt>
                <c:pt idx="2672">
                  <c:v>2672</c:v>
                </c:pt>
                <c:pt idx="2673">
                  <c:v>2673</c:v>
                </c:pt>
                <c:pt idx="2674">
                  <c:v>2674</c:v>
                </c:pt>
                <c:pt idx="2675">
                  <c:v>2675</c:v>
                </c:pt>
                <c:pt idx="2676">
                  <c:v>2676</c:v>
                </c:pt>
                <c:pt idx="2677">
                  <c:v>2677</c:v>
                </c:pt>
                <c:pt idx="2678">
                  <c:v>2678</c:v>
                </c:pt>
                <c:pt idx="2679">
                  <c:v>2679</c:v>
                </c:pt>
                <c:pt idx="2680">
                  <c:v>2680</c:v>
                </c:pt>
                <c:pt idx="2681">
                  <c:v>2681</c:v>
                </c:pt>
                <c:pt idx="2682">
                  <c:v>2682</c:v>
                </c:pt>
                <c:pt idx="2683">
                  <c:v>2683</c:v>
                </c:pt>
                <c:pt idx="2684">
                  <c:v>2684</c:v>
                </c:pt>
                <c:pt idx="2685">
                  <c:v>2685</c:v>
                </c:pt>
                <c:pt idx="2686">
                  <c:v>2686</c:v>
                </c:pt>
                <c:pt idx="2687">
                  <c:v>2687</c:v>
                </c:pt>
                <c:pt idx="2688">
                  <c:v>2688</c:v>
                </c:pt>
                <c:pt idx="2689">
                  <c:v>2689</c:v>
                </c:pt>
                <c:pt idx="2690">
                  <c:v>2690</c:v>
                </c:pt>
                <c:pt idx="2691">
                  <c:v>2691</c:v>
                </c:pt>
                <c:pt idx="2692">
                  <c:v>2692</c:v>
                </c:pt>
                <c:pt idx="2693">
                  <c:v>2693</c:v>
                </c:pt>
                <c:pt idx="2694">
                  <c:v>2694</c:v>
                </c:pt>
                <c:pt idx="2695">
                  <c:v>2695</c:v>
                </c:pt>
                <c:pt idx="2696">
                  <c:v>2696</c:v>
                </c:pt>
                <c:pt idx="2697">
                  <c:v>2697</c:v>
                </c:pt>
                <c:pt idx="2698">
                  <c:v>2698</c:v>
                </c:pt>
                <c:pt idx="2699">
                  <c:v>2699</c:v>
                </c:pt>
                <c:pt idx="2700">
                  <c:v>2700</c:v>
                </c:pt>
                <c:pt idx="2701">
                  <c:v>2701</c:v>
                </c:pt>
                <c:pt idx="2702">
                  <c:v>2702</c:v>
                </c:pt>
                <c:pt idx="2703">
                  <c:v>2703</c:v>
                </c:pt>
                <c:pt idx="2704">
                  <c:v>2704</c:v>
                </c:pt>
                <c:pt idx="2705">
                  <c:v>2705</c:v>
                </c:pt>
                <c:pt idx="2706">
                  <c:v>2706</c:v>
                </c:pt>
                <c:pt idx="2707">
                  <c:v>2707</c:v>
                </c:pt>
                <c:pt idx="2708">
                  <c:v>2708</c:v>
                </c:pt>
                <c:pt idx="2709">
                  <c:v>2709</c:v>
                </c:pt>
                <c:pt idx="2710">
                  <c:v>2710</c:v>
                </c:pt>
                <c:pt idx="2711">
                  <c:v>2711</c:v>
                </c:pt>
                <c:pt idx="2712">
                  <c:v>2712</c:v>
                </c:pt>
                <c:pt idx="2713">
                  <c:v>2713</c:v>
                </c:pt>
                <c:pt idx="2714">
                  <c:v>2714</c:v>
                </c:pt>
                <c:pt idx="2715">
                  <c:v>2715</c:v>
                </c:pt>
                <c:pt idx="2716">
                  <c:v>2716</c:v>
                </c:pt>
                <c:pt idx="2717">
                  <c:v>2717</c:v>
                </c:pt>
                <c:pt idx="2718">
                  <c:v>2718</c:v>
                </c:pt>
                <c:pt idx="2719">
                  <c:v>2719</c:v>
                </c:pt>
                <c:pt idx="2720">
                  <c:v>2720</c:v>
                </c:pt>
                <c:pt idx="2721">
                  <c:v>2721</c:v>
                </c:pt>
                <c:pt idx="2722">
                  <c:v>2722</c:v>
                </c:pt>
                <c:pt idx="2723">
                  <c:v>2723</c:v>
                </c:pt>
                <c:pt idx="2724">
                  <c:v>2724</c:v>
                </c:pt>
                <c:pt idx="2725">
                  <c:v>2725</c:v>
                </c:pt>
                <c:pt idx="2726">
                  <c:v>2726</c:v>
                </c:pt>
                <c:pt idx="2727">
                  <c:v>2727</c:v>
                </c:pt>
                <c:pt idx="2728">
                  <c:v>2728</c:v>
                </c:pt>
                <c:pt idx="2729">
                  <c:v>2729</c:v>
                </c:pt>
                <c:pt idx="2730">
                  <c:v>2730</c:v>
                </c:pt>
                <c:pt idx="2731">
                  <c:v>2731</c:v>
                </c:pt>
                <c:pt idx="2732">
                  <c:v>2732</c:v>
                </c:pt>
                <c:pt idx="2733">
                  <c:v>2733</c:v>
                </c:pt>
                <c:pt idx="2734">
                  <c:v>2734</c:v>
                </c:pt>
                <c:pt idx="2735">
                  <c:v>2735</c:v>
                </c:pt>
                <c:pt idx="2736">
                  <c:v>2736</c:v>
                </c:pt>
                <c:pt idx="2737">
                  <c:v>2737</c:v>
                </c:pt>
                <c:pt idx="2738">
                  <c:v>2738</c:v>
                </c:pt>
                <c:pt idx="2739">
                  <c:v>2739</c:v>
                </c:pt>
                <c:pt idx="2740">
                  <c:v>2740</c:v>
                </c:pt>
                <c:pt idx="2741">
                  <c:v>2741</c:v>
                </c:pt>
                <c:pt idx="2742">
                  <c:v>2742</c:v>
                </c:pt>
                <c:pt idx="2743">
                  <c:v>2743</c:v>
                </c:pt>
                <c:pt idx="2744">
                  <c:v>2744</c:v>
                </c:pt>
                <c:pt idx="2745">
                  <c:v>2745</c:v>
                </c:pt>
                <c:pt idx="2746">
                  <c:v>2746</c:v>
                </c:pt>
                <c:pt idx="2747">
                  <c:v>2747</c:v>
                </c:pt>
                <c:pt idx="2748">
                  <c:v>2748</c:v>
                </c:pt>
                <c:pt idx="2749">
                  <c:v>2749</c:v>
                </c:pt>
                <c:pt idx="2750">
                  <c:v>2750</c:v>
                </c:pt>
                <c:pt idx="2751">
                  <c:v>2751</c:v>
                </c:pt>
                <c:pt idx="2752">
                  <c:v>2752</c:v>
                </c:pt>
                <c:pt idx="2753">
                  <c:v>2753</c:v>
                </c:pt>
                <c:pt idx="2754">
                  <c:v>2754</c:v>
                </c:pt>
                <c:pt idx="2755">
                  <c:v>2755</c:v>
                </c:pt>
                <c:pt idx="2756">
                  <c:v>2756</c:v>
                </c:pt>
                <c:pt idx="2757">
                  <c:v>2757</c:v>
                </c:pt>
                <c:pt idx="2758">
                  <c:v>2758</c:v>
                </c:pt>
                <c:pt idx="2759">
                  <c:v>2759</c:v>
                </c:pt>
                <c:pt idx="2760">
                  <c:v>2760</c:v>
                </c:pt>
                <c:pt idx="2761">
                  <c:v>2761</c:v>
                </c:pt>
                <c:pt idx="2762">
                  <c:v>2762</c:v>
                </c:pt>
                <c:pt idx="2763">
                  <c:v>2763</c:v>
                </c:pt>
                <c:pt idx="2764">
                  <c:v>2764</c:v>
                </c:pt>
                <c:pt idx="2765">
                  <c:v>2765</c:v>
                </c:pt>
                <c:pt idx="2766">
                  <c:v>2766</c:v>
                </c:pt>
                <c:pt idx="2767">
                  <c:v>2767</c:v>
                </c:pt>
                <c:pt idx="2768">
                  <c:v>2768</c:v>
                </c:pt>
                <c:pt idx="2769">
                  <c:v>2769</c:v>
                </c:pt>
                <c:pt idx="2770">
                  <c:v>2770</c:v>
                </c:pt>
                <c:pt idx="2771">
                  <c:v>2771</c:v>
                </c:pt>
                <c:pt idx="2772">
                  <c:v>2772</c:v>
                </c:pt>
                <c:pt idx="2773">
                  <c:v>2773</c:v>
                </c:pt>
                <c:pt idx="2774">
                  <c:v>2774</c:v>
                </c:pt>
                <c:pt idx="2775">
                  <c:v>2775</c:v>
                </c:pt>
                <c:pt idx="2776">
                  <c:v>2776</c:v>
                </c:pt>
                <c:pt idx="2777">
                  <c:v>2777</c:v>
                </c:pt>
                <c:pt idx="2778">
                  <c:v>2778</c:v>
                </c:pt>
                <c:pt idx="2779">
                  <c:v>2779</c:v>
                </c:pt>
                <c:pt idx="2780">
                  <c:v>2780</c:v>
                </c:pt>
                <c:pt idx="2781">
                  <c:v>2781</c:v>
                </c:pt>
                <c:pt idx="2782">
                  <c:v>2782</c:v>
                </c:pt>
                <c:pt idx="2783">
                  <c:v>2783</c:v>
                </c:pt>
                <c:pt idx="2784">
                  <c:v>2784</c:v>
                </c:pt>
                <c:pt idx="2785">
                  <c:v>2785</c:v>
                </c:pt>
                <c:pt idx="2786">
                  <c:v>2786</c:v>
                </c:pt>
                <c:pt idx="2787">
                  <c:v>2787</c:v>
                </c:pt>
                <c:pt idx="2788">
                  <c:v>2788</c:v>
                </c:pt>
                <c:pt idx="2789">
                  <c:v>2789</c:v>
                </c:pt>
                <c:pt idx="2790">
                  <c:v>2790</c:v>
                </c:pt>
                <c:pt idx="2791">
                  <c:v>2791</c:v>
                </c:pt>
                <c:pt idx="2792">
                  <c:v>2792</c:v>
                </c:pt>
                <c:pt idx="2793">
                  <c:v>2793</c:v>
                </c:pt>
                <c:pt idx="2794">
                  <c:v>2794</c:v>
                </c:pt>
                <c:pt idx="2795">
                  <c:v>2795</c:v>
                </c:pt>
                <c:pt idx="2796">
                  <c:v>2796</c:v>
                </c:pt>
                <c:pt idx="2797">
                  <c:v>2797</c:v>
                </c:pt>
                <c:pt idx="2798">
                  <c:v>2798</c:v>
                </c:pt>
                <c:pt idx="2799">
                  <c:v>2799</c:v>
                </c:pt>
                <c:pt idx="2800">
                  <c:v>2800</c:v>
                </c:pt>
                <c:pt idx="2801">
                  <c:v>2801</c:v>
                </c:pt>
                <c:pt idx="2802">
                  <c:v>2802</c:v>
                </c:pt>
                <c:pt idx="2803">
                  <c:v>2803</c:v>
                </c:pt>
                <c:pt idx="2804">
                  <c:v>2804</c:v>
                </c:pt>
                <c:pt idx="2805">
                  <c:v>2805</c:v>
                </c:pt>
                <c:pt idx="2806">
                  <c:v>2806</c:v>
                </c:pt>
                <c:pt idx="2807">
                  <c:v>2807</c:v>
                </c:pt>
                <c:pt idx="2808">
                  <c:v>2808</c:v>
                </c:pt>
                <c:pt idx="2809">
                  <c:v>2809</c:v>
                </c:pt>
                <c:pt idx="2810">
                  <c:v>2810</c:v>
                </c:pt>
                <c:pt idx="2811">
                  <c:v>2811</c:v>
                </c:pt>
                <c:pt idx="2812">
                  <c:v>2812</c:v>
                </c:pt>
                <c:pt idx="2813">
                  <c:v>2813</c:v>
                </c:pt>
                <c:pt idx="2814">
                  <c:v>2814</c:v>
                </c:pt>
                <c:pt idx="2815">
                  <c:v>2815</c:v>
                </c:pt>
                <c:pt idx="2816">
                  <c:v>2816</c:v>
                </c:pt>
                <c:pt idx="2817">
                  <c:v>2817</c:v>
                </c:pt>
                <c:pt idx="2818">
                  <c:v>2818</c:v>
                </c:pt>
                <c:pt idx="2819">
                  <c:v>2819</c:v>
                </c:pt>
                <c:pt idx="2820">
                  <c:v>2820</c:v>
                </c:pt>
                <c:pt idx="2821">
                  <c:v>2821</c:v>
                </c:pt>
                <c:pt idx="2822">
                  <c:v>2822</c:v>
                </c:pt>
                <c:pt idx="2823">
                  <c:v>2823</c:v>
                </c:pt>
                <c:pt idx="2824">
                  <c:v>2824</c:v>
                </c:pt>
                <c:pt idx="2825">
                  <c:v>2825</c:v>
                </c:pt>
                <c:pt idx="2826">
                  <c:v>2826</c:v>
                </c:pt>
                <c:pt idx="2827">
                  <c:v>2827</c:v>
                </c:pt>
                <c:pt idx="2828">
                  <c:v>2828</c:v>
                </c:pt>
                <c:pt idx="2829">
                  <c:v>2829</c:v>
                </c:pt>
                <c:pt idx="2830">
                  <c:v>2830</c:v>
                </c:pt>
                <c:pt idx="2831">
                  <c:v>2831</c:v>
                </c:pt>
                <c:pt idx="2832">
                  <c:v>2832</c:v>
                </c:pt>
                <c:pt idx="2833">
                  <c:v>2833</c:v>
                </c:pt>
                <c:pt idx="2834">
                  <c:v>2834</c:v>
                </c:pt>
                <c:pt idx="2835">
                  <c:v>2835</c:v>
                </c:pt>
                <c:pt idx="2836">
                  <c:v>2836</c:v>
                </c:pt>
                <c:pt idx="2837">
                  <c:v>2837</c:v>
                </c:pt>
                <c:pt idx="2838">
                  <c:v>2838</c:v>
                </c:pt>
                <c:pt idx="2839">
                  <c:v>2839</c:v>
                </c:pt>
                <c:pt idx="2840">
                  <c:v>2840</c:v>
                </c:pt>
                <c:pt idx="2841">
                  <c:v>2841</c:v>
                </c:pt>
                <c:pt idx="2842">
                  <c:v>2842</c:v>
                </c:pt>
                <c:pt idx="2843">
                  <c:v>2843</c:v>
                </c:pt>
                <c:pt idx="2844">
                  <c:v>2844</c:v>
                </c:pt>
                <c:pt idx="2845">
                  <c:v>2845</c:v>
                </c:pt>
                <c:pt idx="2846">
                  <c:v>2846</c:v>
                </c:pt>
                <c:pt idx="2847">
                  <c:v>2847</c:v>
                </c:pt>
                <c:pt idx="2848">
                  <c:v>2848</c:v>
                </c:pt>
                <c:pt idx="2849">
                  <c:v>2849</c:v>
                </c:pt>
                <c:pt idx="2850">
                  <c:v>2850</c:v>
                </c:pt>
                <c:pt idx="2851">
                  <c:v>2851</c:v>
                </c:pt>
                <c:pt idx="2852">
                  <c:v>2852</c:v>
                </c:pt>
                <c:pt idx="2853">
                  <c:v>2853</c:v>
                </c:pt>
                <c:pt idx="2854">
                  <c:v>2854</c:v>
                </c:pt>
                <c:pt idx="2855">
                  <c:v>2855</c:v>
                </c:pt>
                <c:pt idx="2856">
                  <c:v>2856</c:v>
                </c:pt>
                <c:pt idx="2857">
                  <c:v>2857</c:v>
                </c:pt>
                <c:pt idx="2858">
                  <c:v>2858</c:v>
                </c:pt>
                <c:pt idx="2859">
                  <c:v>2859</c:v>
                </c:pt>
                <c:pt idx="2860">
                  <c:v>2860</c:v>
                </c:pt>
                <c:pt idx="2861">
                  <c:v>2861</c:v>
                </c:pt>
                <c:pt idx="2862">
                  <c:v>2862</c:v>
                </c:pt>
                <c:pt idx="2863">
                  <c:v>2863</c:v>
                </c:pt>
                <c:pt idx="2864">
                  <c:v>2864</c:v>
                </c:pt>
                <c:pt idx="2865">
                  <c:v>2865</c:v>
                </c:pt>
                <c:pt idx="2866">
                  <c:v>2866</c:v>
                </c:pt>
                <c:pt idx="2867">
                  <c:v>2867</c:v>
                </c:pt>
                <c:pt idx="2868">
                  <c:v>2868</c:v>
                </c:pt>
                <c:pt idx="2869">
                  <c:v>2869</c:v>
                </c:pt>
                <c:pt idx="2870">
                  <c:v>2870</c:v>
                </c:pt>
                <c:pt idx="2871">
                  <c:v>2871</c:v>
                </c:pt>
                <c:pt idx="2872">
                  <c:v>2872</c:v>
                </c:pt>
                <c:pt idx="2873">
                  <c:v>2873</c:v>
                </c:pt>
                <c:pt idx="2874">
                  <c:v>2874</c:v>
                </c:pt>
                <c:pt idx="2875">
                  <c:v>2875</c:v>
                </c:pt>
                <c:pt idx="2876">
                  <c:v>2876</c:v>
                </c:pt>
                <c:pt idx="2877">
                  <c:v>2877</c:v>
                </c:pt>
                <c:pt idx="2878">
                  <c:v>2878</c:v>
                </c:pt>
                <c:pt idx="2879">
                  <c:v>2879</c:v>
                </c:pt>
                <c:pt idx="2880">
                  <c:v>2880</c:v>
                </c:pt>
                <c:pt idx="2881">
                  <c:v>2881</c:v>
                </c:pt>
                <c:pt idx="2882">
                  <c:v>2882</c:v>
                </c:pt>
                <c:pt idx="2883">
                  <c:v>2883</c:v>
                </c:pt>
                <c:pt idx="2884">
                  <c:v>2884</c:v>
                </c:pt>
                <c:pt idx="2885">
                  <c:v>2885</c:v>
                </c:pt>
                <c:pt idx="2886">
                  <c:v>2886</c:v>
                </c:pt>
                <c:pt idx="2887">
                  <c:v>2887</c:v>
                </c:pt>
                <c:pt idx="2888">
                  <c:v>2888</c:v>
                </c:pt>
                <c:pt idx="2889">
                  <c:v>2889</c:v>
                </c:pt>
                <c:pt idx="2890">
                  <c:v>2890</c:v>
                </c:pt>
                <c:pt idx="2891">
                  <c:v>2891</c:v>
                </c:pt>
                <c:pt idx="2892">
                  <c:v>2892</c:v>
                </c:pt>
                <c:pt idx="2893">
                  <c:v>2893</c:v>
                </c:pt>
                <c:pt idx="2894">
                  <c:v>2894</c:v>
                </c:pt>
                <c:pt idx="2895">
                  <c:v>2895</c:v>
                </c:pt>
                <c:pt idx="2896">
                  <c:v>2896</c:v>
                </c:pt>
                <c:pt idx="2897">
                  <c:v>2897</c:v>
                </c:pt>
                <c:pt idx="2898">
                  <c:v>2898</c:v>
                </c:pt>
                <c:pt idx="2899">
                  <c:v>2899</c:v>
                </c:pt>
                <c:pt idx="2900">
                  <c:v>2900</c:v>
                </c:pt>
                <c:pt idx="2901">
                  <c:v>2901</c:v>
                </c:pt>
                <c:pt idx="2902">
                  <c:v>2902</c:v>
                </c:pt>
                <c:pt idx="2903">
                  <c:v>2903</c:v>
                </c:pt>
                <c:pt idx="2904">
                  <c:v>2904</c:v>
                </c:pt>
                <c:pt idx="2905">
                  <c:v>2905</c:v>
                </c:pt>
                <c:pt idx="2906">
                  <c:v>2906</c:v>
                </c:pt>
                <c:pt idx="2907">
                  <c:v>2907</c:v>
                </c:pt>
                <c:pt idx="2908">
                  <c:v>2908</c:v>
                </c:pt>
                <c:pt idx="2909">
                  <c:v>2909</c:v>
                </c:pt>
                <c:pt idx="2910">
                  <c:v>2910</c:v>
                </c:pt>
                <c:pt idx="2911">
                  <c:v>2911</c:v>
                </c:pt>
                <c:pt idx="2912">
                  <c:v>2912</c:v>
                </c:pt>
                <c:pt idx="2913">
                  <c:v>2913</c:v>
                </c:pt>
                <c:pt idx="2914">
                  <c:v>2914</c:v>
                </c:pt>
                <c:pt idx="2915">
                  <c:v>2915</c:v>
                </c:pt>
                <c:pt idx="2916">
                  <c:v>2916</c:v>
                </c:pt>
                <c:pt idx="2917">
                  <c:v>2917</c:v>
                </c:pt>
                <c:pt idx="2918">
                  <c:v>2918</c:v>
                </c:pt>
                <c:pt idx="2919">
                  <c:v>2919</c:v>
                </c:pt>
                <c:pt idx="2920">
                  <c:v>2920</c:v>
                </c:pt>
                <c:pt idx="2921">
                  <c:v>2921</c:v>
                </c:pt>
                <c:pt idx="2922">
                  <c:v>2922</c:v>
                </c:pt>
                <c:pt idx="2923">
                  <c:v>2923</c:v>
                </c:pt>
                <c:pt idx="2924">
                  <c:v>2924</c:v>
                </c:pt>
                <c:pt idx="2925">
                  <c:v>2925</c:v>
                </c:pt>
                <c:pt idx="2926">
                  <c:v>2926</c:v>
                </c:pt>
                <c:pt idx="2927">
                  <c:v>2927</c:v>
                </c:pt>
                <c:pt idx="2928">
                  <c:v>2928</c:v>
                </c:pt>
                <c:pt idx="2929">
                  <c:v>2929</c:v>
                </c:pt>
                <c:pt idx="2930">
                  <c:v>2930</c:v>
                </c:pt>
                <c:pt idx="2931">
                  <c:v>2931</c:v>
                </c:pt>
                <c:pt idx="2932">
                  <c:v>2932</c:v>
                </c:pt>
                <c:pt idx="2933">
                  <c:v>2933</c:v>
                </c:pt>
                <c:pt idx="2934">
                  <c:v>2934</c:v>
                </c:pt>
                <c:pt idx="2935">
                  <c:v>2935</c:v>
                </c:pt>
                <c:pt idx="2936">
                  <c:v>2936</c:v>
                </c:pt>
                <c:pt idx="2937">
                  <c:v>2937</c:v>
                </c:pt>
                <c:pt idx="2938">
                  <c:v>2938</c:v>
                </c:pt>
                <c:pt idx="2939">
                  <c:v>2939</c:v>
                </c:pt>
                <c:pt idx="2940">
                  <c:v>2940</c:v>
                </c:pt>
                <c:pt idx="2941">
                  <c:v>2941</c:v>
                </c:pt>
                <c:pt idx="2942">
                  <c:v>2942</c:v>
                </c:pt>
                <c:pt idx="2943">
                  <c:v>2943</c:v>
                </c:pt>
                <c:pt idx="2944">
                  <c:v>2944</c:v>
                </c:pt>
                <c:pt idx="2945">
                  <c:v>2945</c:v>
                </c:pt>
                <c:pt idx="2946">
                  <c:v>2946</c:v>
                </c:pt>
                <c:pt idx="2947">
                  <c:v>2947</c:v>
                </c:pt>
                <c:pt idx="2948">
                  <c:v>2948</c:v>
                </c:pt>
                <c:pt idx="2949">
                  <c:v>2949</c:v>
                </c:pt>
                <c:pt idx="2950">
                  <c:v>2950</c:v>
                </c:pt>
                <c:pt idx="2951">
                  <c:v>2951</c:v>
                </c:pt>
                <c:pt idx="2952">
                  <c:v>2952</c:v>
                </c:pt>
                <c:pt idx="2953">
                  <c:v>2953</c:v>
                </c:pt>
                <c:pt idx="2954">
                  <c:v>2954</c:v>
                </c:pt>
                <c:pt idx="2955">
                  <c:v>2955</c:v>
                </c:pt>
                <c:pt idx="2956">
                  <c:v>2956</c:v>
                </c:pt>
                <c:pt idx="2957">
                  <c:v>2957</c:v>
                </c:pt>
                <c:pt idx="2958">
                  <c:v>2958</c:v>
                </c:pt>
                <c:pt idx="2959">
                  <c:v>2959</c:v>
                </c:pt>
                <c:pt idx="2960">
                  <c:v>2960</c:v>
                </c:pt>
                <c:pt idx="2961">
                  <c:v>2961</c:v>
                </c:pt>
                <c:pt idx="2962">
                  <c:v>2962</c:v>
                </c:pt>
                <c:pt idx="2963">
                  <c:v>2963</c:v>
                </c:pt>
                <c:pt idx="2964">
                  <c:v>2964</c:v>
                </c:pt>
                <c:pt idx="2965">
                  <c:v>2965</c:v>
                </c:pt>
                <c:pt idx="2966">
                  <c:v>2966</c:v>
                </c:pt>
                <c:pt idx="2967">
                  <c:v>2967</c:v>
                </c:pt>
                <c:pt idx="2968">
                  <c:v>2968</c:v>
                </c:pt>
                <c:pt idx="2969">
                  <c:v>2969</c:v>
                </c:pt>
                <c:pt idx="2970">
                  <c:v>2970</c:v>
                </c:pt>
                <c:pt idx="2971">
                  <c:v>2971</c:v>
                </c:pt>
                <c:pt idx="2972">
                  <c:v>2972</c:v>
                </c:pt>
                <c:pt idx="2973">
                  <c:v>2973</c:v>
                </c:pt>
                <c:pt idx="2974">
                  <c:v>2974</c:v>
                </c:pt>
                <c:pt idx="2975">
                  <c:v>2975</c:v>
                </c:pt>
                <c:pt idx="2976">
                  <c:v>2976</c:v>
                </c:pt>
                <c:pt idx="2977">
                  <c:v>2977</c:v>
                </c:pt>
                <c:pt idx="2978">
                  <c:v>2978</c:v>
                </c:pt>
                <c:pt idx="2979">
                  <c:v>2979</c:v>
                </c:pt>
                <c:pt idx="2980">
                  <c:v>2980</c:v>
                </c:pt>
                <c:pt idx="2981">
                  <c:v>2981</c:v>
                </c:pt>
                <c:pt idx="2982">
                  <c:v>2982</c:v>
                </c:pt>
                <c:pt idx="2983">
                  <c:v>2983</c:v>
                </c:pt>
                <c:pt idx="2984">
                  <c:v>2984</c:v>
                </c:pt>
                <c:pt idx="2985">
                  <c:v>2985</c:v>
                </c:pt>
                <c:pt idx="2986">
                  <c:v>2986</c:v>
                </c:pt>
                <c:pt idx="2987">
                  <c:v>2987</c:v>
                </c:pt>
                <c:pt idx="2988">
                  <c:v>2988</c:v>
                </c:pt>
                <c:pt idx="2989">
                  <c:v>2989</c:v>
                </c:pt>
                <c:pt idx="2990">
                  <c:v>2990</c:v>
                </c:pt>
                <c:pt idx="2991">
                  <c:v>2991</c:v>
                </c:pt>
                <c:pt idx="2992">
                  <c:v>2992</c:v>
                </c:pt>
                <c:pt idx="2993">
                  <c:v>2993</c:v>
                </c:pt>
                <c:pt idx="2994">
                  <c:v>2994</c:v>
                </c:pt>
                <c:pt idx="2995">
                  <c:v>2995</c:v>
                </c:pt>
                <c:pt idx="2996">
                  <c:v>2996</c:v>
                </c:pt>
                <c:pt idx="2997">
                  <c:v>2997</c:v>
                </c:pt>
                <c:pt idx="2998">
                  <c:v>2998</c:v>
                </c:pt>
                <c:pt idx="2999">
                  <c:v>2999</c:v>
                </c:pt>
                <c:pt idx="3000">
                  <c:v>3000</c:v>
                </c:pt>
                <c:pt idx="3001">
                  <c:v>3001</c:v>
                </c:pt>
                <c:pt idx="3002">
                  <c:v>3002</c:v>
                </c:pt>
                <c:pt idx="3003">
                  <c:v>3003</c:v>
                </c:pt>
                <c:pt idx="3004">
                  <c:v>3004</c:v>
                </c:pt>
                <c:pt idx="3005">
                  <c:v>3005</c:v>
                </c:pt>
                <c:pt idx="3006">
                  <c:v>3006</c:v>
                </c:pt>
                <c:pt idx="3007">
                  <c:v>3007</c:v>
                </c:pt>
                <c:pt idx="3008">
                  <c:v>3008</c:v>
                </c:pt>
                <c:pt idx="3009">
                  <c:v>3009</c:v>
                </c:pt>
                <c:pt idx="3010">
                  <c:v>3010</c:v>
                </c:pt>
                <c:pt idx="3011">
                  <c:v>3011</c:v>
                </c:pt>
                <c:pt idx="3012">
                  <c:v>3012</c:v>
                </c:pt>
                <c:pt idx="3013">
                  <c:v>3013</c:v>
                </c:pt>
                <c:pt idx="3014">
                  <c:v>3014</c:v>
                </c:pt>
                <c:pt idx="3015">
                  <c:v>3015</c:v>
                </c:pt>
                <c:pt idx="3016">
                  <c:v>3016</c:v>
                </c:pt>
                <c:pt idx="3017">
                  <c:v>3017</c:v>
                </c:pt>
                <c:pt idx="3018">
                  <c:v>3018</c:v>
                </c:pt>
                <c:pt idx="3019">
                  <c:v>3019</c:v>
                </c:pt>
                <c:pt idx="3020">
                  <c:v>3020</c:v>
                </c:pt>
                <c:pt idx="3021">
                  <c:v>3021</c:v>
                </c:pt>
                <c:pt idx="3022">
                  <c:v>3022</c:v>
                </c:pt>
                <c:pt idx="3023">
                  <c:v>3023</c:v>
                </c:pt>
                <c:pt idx="3024">
                  <c:v>3024</c:v>
                </c:pt>
                <c:pt idx="3025">
                  <c:v>3025</c:v>
                </c:pt>
                <c:pt idx="3026">
                  <c:v>3026</c:v>
                </c:pt>
                <c:pt idx="3027">
                  <c:v>3027</c:v>
                </c:pt>
                <c:pt idx="3028">
                  <c:v>3028</c:v>
                </c:pt>
                <c:pt idx="3029">
                  <c:v>3029</c:v>
                </c:pt>
                <c:pt idx="3030">
                  <c:v>3030</c:v>
                </c:pt>
                <c:pt idx="3031">
                  <c:v>3031</c:v>
                </c:pt>
                <c:pt idx="3032">
                  <c:v>3032</c:v>
                </c:pt>
                <c:pt idx="3033">
                  <c:v>3033</c:v>
                </c:pt>
                <c:pt idx="3034">
                  <c:v>3034</c:v>
                </c:pt>
                <c:pt idx="3035">
                  <c:v>3035</c:v>
                </c:pt>
                <c:pt idx="3036">
                  <c:v>3036</c:v>
                </c:pt>
                <c:pt idx="3037">
                  <c:v>3037</c:v>
                </c:pt>
                <c:pt idx="3038">
                  <c:v>3038</c:v>
                </c:pt>
                <c:pt idx="3039">
                  <c:v>3039</c:v>
                </c:pt>
                <c:pt idx="3040">
                  <c:v>3040</c:v>
                </c:pt>
                <c:pt idx="3041">
                  <c:v>3041</c:v>
                </c:pt>
                <c:pt idx="3042">
                  <c:v>3042</c:v>
                </c:pt>
                <c:pt idx="3043">
                  <c:v>3043</c:v>
                </c:pt>
                <c:pt idx="3044">
                  <c:v>3044</c:v>
                </c:pt>
                <c:pt idx="3045">
                  <c:v>3045</c:v>
                </c:pt>
                <c:pt idx="3046">
                  <c:v>3046</c:v>
                </c:pt>
                <c:pt idx="3047">
                  <c:v>3047</c:v>
                </c:pt>
                <c:pt idx="3048">
                  <c:v>3048</c:v>
                </c:pt>
                <c:pt idx="3049">
                  <c:v>3049</c:v>
                </c:pt>
                <c:pt idx="3050">
                  <c:v>3050</c:v>
                </c:pt>
                <c:pt idx="3051">
                  <c:v>3051</c:v>
                </c:pt>
                <c:pt idx="3052">
                  <c:v>3052</c:v>
                </c:pt>
                <c:pt idx="3053">
                  <c:v>3053</c:v>
                </c:pt>
                <c:pt idx="3054">
                  <c:v>3054</c:v>
                </c:pt>
                <c:pt idx="3055">
                  <c:v>3055</c:v>
                </c:pt>
                <c:pt idx="3056">
                  <c:v>3056</c:v>
                </c:pt>
                <c:pt idx="3057">
                  <c:v>3057</c:v>
                </c:pt>
                <c:pt idx="3058">
                  <c:v>3058</c:v>
                </c:pt>
                <c:pt idx="3059">
                  <c:v>3059</c:v>
                </c:pt>
                <c:pt idx="3060">
                  <c:v>3060</c:v>
                </c:pt>
                <c:pt idx="3061">
                  <c:v>3061</c:v>
                </c:pt>
                <c:pt idx="3062">
                  <c:v>3062</c:v>
                </c:pt>
                <c:pt idx="3063">
                  <c:v>3063</c:v>
                </c:pt>
                <c:pt idx="3064">
                  <c:v>3064</c:v>
                </c:pt>
                <c:pt idx="3065">
                  <c:v>3065</c:v>
                </c:pt>
                <c:pt idx="3066">
                  <c:v>3066</c:v>
                </c:pt>
                <c:pt idx="3067">
                  <c:v>3067</c:v>
                </c:pt>
                <c:pt idx="3068">
                  <c:v>3068</c:v>
                </c:pt>
                <c:pt idx="3069">
                  <c:v>3069</c:v>
                </c:pt>
                <c:pt idx="3070">
                  <c:v>3070</c:v>
                </c:pt>
                <c:pt idx="3071">
                  <c:v>3071</c:v>
                </c:pt>
                <c:pt idx="3072">
                  <c:v>3072</c:v>
                </c:pt>
                <c:pt idx="3073">
                  <c:v>3073</c:v>
                </c:pt>
                <c:pt idx="3074">
                  <c:v>3074</c:v>
                </c:pt>
                <c:pt idx="3075">
                  <c:v>3075</c:v>
                </c:pt>
                <c:pt idx="3076">
                  <c:v>3076</c:v>
                </c:pt>
                <c:pt idx="3077">
                  <c:v>3077</c:v>
                </c:pt>
                <c:pt idx="3078">
                  <c:v>3078</c:v>
                </c:pt>
                <c:pt idx="3079">
                  <c:v>3079</c:v>
                </c:pt>
                <c:pt idx="3080">
                  <c:v>3080</c:v>
                </c:pt>
                <c:pt idx="3081">
                  <c:v>3081</c:v>
                </c:pt>
                <c:pt idx="3082">
                  <c:v>3082</c:v>
                </c:pt>
                <c:pt idx="3083">
                  <c:v>3083</c:v>
                </c:pt>
                <c:pt idx="3084">
                  <c:v>3084</c:v>
                </c:pt>
                <c:pt idx="3085">
                  <c:v>3085</c:v>
                </c:pt>
                <c:pt idx="3086">
                  <c:v>3086</c:v>
                </c:pt>
                <c:pt idx="3087">
                  <c:v>3087</c:v>
                </c:pt>
                <c:pt idx="3088">
                  <c:v>3088</c:v>
                </c:pt>
                <c:pt idx="3089">
                  <c:v>3089</c:v>
                </c:pt>
                <c:pt idx="3090">
                  <c:v>3090</c:v>
                </c:pt>
                <c:pt idx="3091">
                  <c:v>3091</c:v>
                </c:pt>
                <c:pt idx="3092">
                  <c:v>3092</c:v>
                </c:pt>
                <c:pt idx="3093">
                  <c:v>3093</c:v>
                </c:pt>
                <c:pt idx="3094">
                  <c:v>3094</c:v>
                </c:pt>
                <c:pt idx="3095">
                  <c:v>3095</c:v>
                </c:pt>
                <c:pt idx="3096">
                  <c:v>3096</c:v>
                </c:pt>
                <c:pt idx="3097">
                  <c:v>3097</c:v>
                </c:pt>
                <c:pt idx="3098">
                  <c:v>3098</c:v>
                </c:pt>
                <c:pt idx="3099">
                  <c:v>3099</c:v>
                </c:pt>
                <c:pt idx="3100">
                  <c:v>3100</c:v>
                </c:pt>
                <c:pt idx="3101">
                  <c:v>3101</c:v>
                </c:pt>
                <c:pt idx="3102">
                  <c:v>3102</c:v>
                </c:pt>
                <c:pt idx="3103">
                  <c:v>3103</c:v>
                </c:pt>
                <c:pt idx="3104">
                  <c:v>3104</c:v>
                </c:pt>
                <c:pt idx="3105">
                  <c:v>3105</c:v>
                </c:pt>
                <c:pt idx="3106">
                  <c:v>3106</c:v>
                </c:pt>
                <c:pt idx="3107">
                  <c:v>3107</c:v>
                </c:pt>
                <c:pt idx="3108">
                  <c:v>3108</c:v>
                </c:pt>
                <c:pt idx="3109">
                  <c:v>3109</c:v>
                </c:pt>
                <c:pt idx="3110">
                  <c:v>3110</c:v>
                </c:pt>
                <c:pt idx="3111">
                  <c:v>3111</c:v>
                </c:pt>
                <c:pt idx="3112">
                  <c:v>3112</c:v>
                </c:pt>
                <c:pt idx="3113">
                  <c:v>3113</c:v>
                </c:pt>
                <c:pt idx="3114">
                  <c:v>3114</c:v>
                </c:pt>
                <c:pt idx="3115">
                  <c:v>3115</c:v>
                </c:pt>
                <c:pt idx="3116">
                  <c:v>3116</c:v>
                </c:pt>
                <c:pt idx="3117">
                  <c:v>3117</c:v>
                </c:pt>
                <c:pt idx="3118">
                  <c:v>3118</c:v>
                </c:pt>
                <c:pt idx="3119">
                  <c:v>3119</c:v>
                </c:pt>
                <c:pt idx="3120">
                  <c:v>3120</c:v>
                </c:pt>
                <c:pt idx="3121">
                  <c:v>3121</c:v>
                </c:pt>
                <c:pt idx="3122">
                  <c:v>3122</c:v>
                </c:pt>
                <c:pt idx="3123">
                  <c:v>3123</c:v>
                </c:pt>
                <c:pt idx="3124">
                  <c:v>3124</c:v>
                </c:pt>
                <c:pt idx="3125">
                  <c:v>3125</c:v>
                </c:pt>
                <c:pt idx="3126">
                  <c:v>3126</c:v>
                </c:pt>
                <c:pt idx="3127">
                  <c:v>3127</c:v>
                </c:pt>
                <c:pt idx="3128">
                  <c:v>3128</c:v>
                </c:pt>
                <c:pt idx="3129">
                  <c:v>3129</c:v>
                </c:pt>
                <c:pt idx="3130">
                  <c:v>3130</c:v>
                </c:pt>
                <c:pt idx="3131">
                  <c:v>3131</c:v>
                </c:pt>
                <c:pt idx="3132">
                  <c:v>3132</c:v>
                </c:pt>
                <c:pt idx="3133">
                  <c:v>3133</c:v>
                </c:pt>
                <c:pt idx="3134">
                  <c:v>3134</c:v>
                </c:pt>
                <c:pt idx="3135">
                  <c:v>3135</c:v>
                </c:pt>
                <c:pt idx="3136">
                  <c:v>3136</c:v>
                </c:pt>
                <c:pt idx="3137">
                  <c:v>3137</c:v>
                </c:pt>
                <c:pt idx="3138">
                  <c:v>3138</c:v>
                </c:pt>
                <c:pt idx="3139">
                  <c:v>3139</c:v>
                </c:pt>
                <c:pt idx="3140">
                  <c:v>3140</c:v>
                </c:pt>
                <c:pt idx="3141">
                  <c:v>3141</c:v>
                </c:pt>
                <c:pt idx="3142">
                  <c:v>3142</c:v>
                </c:pt>
                <c:pt idx="3143">
                  <c:v>3143</c:v>
                </c:pt>
                <c:pt idx="3144">
                  <c:v>3144</c:v>
                </c:pt>
                <c:pt idx="3145">
                  <c:v>3145</c:v>
                </c:pt>
                <c:pt idx="3146">
                  <c:v>3146</c:v>
                </c:pt>
                <c:pt idx="3147">
                  <c:v>3147</c:v>
                </c:pt>
                <c:pt idx="3148">
                  <c:v>3148</c:v>
                </c:pt>
                <c:pt idx="3149">
                  <c:v>3149</c:v>
                </c:pt>
                <c:pt idx="3150">
                  <c:v>3150</c:v>
                </c:pt>
                <c:pt idx="3151">
                  <c:v>3151</c:v>
                </c:pt>
                <c:pt idx="3152">
                  <c:v>3152</c:v>
                </c:pt>
                <c:pt idx="3153">
                  <c:v>3153</c:v>
                </c:pt>
                <c:pt idx="3154">
                  <c:v>3154</c:v>
                </c:pt>
                <c:pt idx="3155">
                  <c:v>3155</c:v>
                </c:pt>
                <c:pt idx="3156">
                  <c:v>3156</c:v>
                </c:pt>
                <c:pt idx="3157">
                  <c:v>3157</c:v>
                </c:pt>
                <c:pt idx="3158">
                  <c:v>3158</c:v>
                </c:pt>
                <c:pt idx="3159">
                  <c:v>3159</c:v>
                </c:pt>
                <c:pt idx="3160">
                  <c:v>3160</c:v>
                </c:pt>
                <c:pt idx="3161">
                  <c:v>3161</c:v>
                </c:pt>
                <c:pt idx="3162">
                  <c:v>3162</c:v>
                </c:pt>
                <c:pt idx="3163">
                  <c:v>3163</c:v>
                </c:pt>
                <c:pt idx="3164">
                  <c:v>3164</c:v>
                </c:pt>
                <c:pt idx="3165">
                  <c:v>3165</c:v>
                </c:pt>
                <c:pt idx="3166">
                  <c:v>3166</c:v>
                </c:pt>
                <c:pt idx="3167">
                  <c:v>3167</c:v>
                </c:pt>
                <c:pt idx="3168">
                  <c:v>3168</c:v>
                </c:pt>
                <c:pt idx="3169">
                  <c:v>3169</c:v>
                </c:pt>
                <c:pt idx="3170">
                  <c:v>3170</c:v>
                </c:pt>
                <c:pt idx="3171">
                  <c:v>3171</c:v>
                </c:pt>
                <c:pt idx="3172">
                  <c:v>3172</c:v>
                </c:pt>
                <c:pt idx="3173">
                  <c:v>3173</c:v>
                </c:pt>
                <c:pt idx="3174">
                  <c:v>3174</c:v>
                </c:pt>
                <c:pt idx="3175">
                  <c:v>3175</c:v>
                </c:pt>
                <c:pt idx="3176">
                  <c:v>3176</c:v>
                </c:pt>
                <c:pt idx="3177">
                  <c:v>3177</c:v>
                </c:pt>
                <c:pt idx="3178">
                  <c:v>3178</c:v>
                </c:pt>
                <c:pt idx="3179">
                  <c:v>3179</c:v>
                </c:pt>
                <c:pt idx="3180">
                  <c:v>3180</c:v>
                </c:pt>
                <c:pt idx="3181">
                  <c:v>3181</c:v>
                </c:pt>
                <c:pt idx="3182">
                  <c:v>3182</c:v>
                </c:pt>
                <c:pt idx="3183">
                  <c:v>3183</c:v>
                </c:pt>
                <c:pt idx="3184">
                  <c:v>3184</c:v>
                </c:pt>
                <c:pt idx="3185">
                  <c:v>3185</c:v>
                </c:pt>
                <c:pt idx="3186">
                  <c:v>3186</c:v>
                </c:pt>
                <c:pt idx="3187">
                  <c:v>3187</c:v>
                </c:pt>
                <c:pt idx="3188">
                  <c:v>3188</c:v>
                </c:pt>
                <c:pt idx="3189">
                  <c:v>3189</c:v>
                </c:pt>
                <c:pt idx="3190">
                  <c:v>3190</c:v>
                </c:pt>
                <c:pt idx="3191">
                  <c:v>3191</c:v>
                </c:pt>
                <c:pt idx="3192">
                  <c:v>3192</c:v>
                </c:pt>
                <c:pt idx="3193">
                  <c:v>3193</c:v>
                </c:pt>
                <c:pt idx="3194">
                  <c:v>3194</c:v>
                </c:pt>
                <c:pt idx="3195">
                  <c:v>3195</c:v>
                </c:pt>
                <c:pt idx="3196">
                  <c:v>3196</c:v>
                </c:pt>
                <c:pt idx="3197">
                  <c:v>3197</c:v>
                </c:pt>
                <c:pt idx="3198">
                  <c:v>3198</c:v>
                </c:pt>
                <c:pt idx="3199">
                  <c:v>3199</c:v>
                </c:pt>
                <c:pt idx="3200">
                  <c:v>3200</c:v>
                </c:pt>
                <c:pt idx="3201">
                  <c:v>3201</c:v>
                </c:pt>
                <c:pt idx="3202">
                  <c:v>3202</c:v>
                </c:pt>
                <c:pt idx="3203">
                  <c:v>3203</c:v>
                </c:pt>
                <c:pt idx="3204">
                  <c:v>3204</c:v>
                </c:pt>
                <c:pt idx="3205">
                  <c:v>3205</c:v>
                </c:pt>
                <c:pt idx="3206">
                  <c:v>3206</c:v>
                </c:pt>
                <c:pt idx="3207">
                  <c:v>3207</c:v>
                </c:pt>
                <c:pt idx="3208">
                  <c:v>3208</c:v>
                </c:pt>
                <c:pt idx="3209">
                  <c:v>3209</c:v>
                </c:pt>
                <c:pt idx="3210">
                  <c:v>3210</c:v>
                </c:pt>
                <c:pt idx="3211">
                  <c:v>3211</c:v>
                </c:pt>
                <c:pt idx="3212">
                  <c:v>3212</c:v>
                </c:pt>
                <c:pt idx="3213">
                  <c:v>3213</c:v>
                </c:pt>
                <c:pt idx="3214">
                  <c:v>3214</c:v>
                </c:pt>
                <c:pt idx="3215">
                  <c:v>3215</c:v>
                </c:pt>
                <c:pt idx="3216">
                  <c:v>3216</c:v>
                </c:pt>
                <c:pt idx="3217">
                  <c:v>3217</c:v>
                </c:pt>
                <c:pt idx="3218">
                  <c:v>3218</c:v>
                </c:pt>
                <c:pt idx="3219">
                  <c:v>3219</c:v>
                </c:pt>
                <c:pt idx="3220">
                  <c:v>3220</c:v>
                </c:pt>
                <c:pt idx="3221">
                  <c:v>3221</c:v>
                </c:pt>
                <c:pt idx="3222">
                  <c:v>3222</c:v>
                </c:pt>
                <c:pt idx="3223">
                  <c:v>3223</c:v>
                </c:pt>
                <c:pt idx="3224">
                  <c:v>3224</c:v>
                </c:pt>
                <c:pt idx="3225">
                  <c:v>3225</c:v>
                </c:pt>
                <c:pt idx="3226">
                  <c:v>3226</c:v>
                </c:pt>
                <c:pt idx="3227">
                  <c:v>3227</c:v>
                </c:pt>
                <c:pt idx="3228">
                  <c:v>3228</c:v>
                </c:pt>
                <c:pt idx="3229">
                  <c:v>3229</c:v>
                </c:pt>
                <c:pt idx="3230">
                  <c:v>3230</c:v>
                </c:pt>
                <c:pt idx="3231">
                  <c:v>3231</c:v>
                </c:pt>
                <c:pt idx="3232">
                  <c:v>3232</c:v>
                </c:pt>
                <c:pt idx="3233">
                  <c:v>3233</c:v>
                </c:pt>
                <c:pt idx="3234">
                  <c:v>3234</c:v>
                </c:pt>
                <c:pt idx="3235">
                  <c:v>3235</c:v>
                </c:pt>
                <c:pt idx="3236">
                  <c:v>3236</c:v>
                </c:pt>
                <c:pt idx="3237">
                  <c:v>3237</c:v>
                </c:pt>
                <c:pt idx="3238">
                  <c:v>3238</c:v>
                </c:pt>
                <c:pt idx="3239">
                  <c:v>3239</c:v>
                </c:pt>
                <c:pt idx="3240">
                  <c:v>3240</c:v>
                </c:pt>
                <c:pt idx="3241">
                  <c:v>3241</c:v>
                </c:pt>
                <c:pt idx="3242">
                  <c:v>3242</c:v>
                </c:pt>
                <c:pt idx="3243">
                  <c:v>3243</c:v>
                </c:pt>
                <c:pt idx="3244">
                  <c:v>3244</c:v>
                </c:pt>
                <c:pt idx="3245">
                  <c:v>3245</c:v>
                </c:pt>
                <c:pt idx="3246">
                  <c:v>3246</c:v>
                </c:pt>
                <c:pt idx="3247">
                  <c:v>3247</c:v>
                </c:pt>
                <c:pt idx="3248">
                  <c:v>3248</c:v>
                </c:pt>
                <c:pt idx="3249">
                  <c:v>3249</c:v>
                </c:pt>
                <c:pt idx="3250">
                  <c:v>3250</c:v>
                </c:pt>
                <c:pt idx="3251">
                  <c:v>3251</c:v>
                </c:pt>
                <c:pt idx="3252">
                  <c:v>3252</c:v>
                </c:pt>
                <c:pt idx="3253">
                  <c:v>3253</c:v>
                </c:pt>
                <c:pt idx="3254">
                  <c:v>3254</c:v>
                </c:pt>
                <c:pt idx="3255">
                  <c:v>3255</c:v>
                </c:pt>
                <c:pt idx="3256">
                  <c:v>3256</c:v>
                </c:pt>
                <c:pt idx="3257">
                  <c:v>3257</c:v>
                </c:pt>
                <c:pt idx="3258">
                  <c:v>3258</c:v>
                </c:pt>
                <c:pt idx="3259">
                  <c:v>3259</c:v>
                </c:pt>
                <c:pt idx="3260">
                  <c:v>3260</c:v>
                </c:pt>
                <c:pt idx="3261">
                  <c:v>3261</c:v>
                </c:pt>
                <c:pt idx="3262">
                  <c:v>3262</c:v>
                </c:pt>
                <c:pt idx="3263">
                  <c:v>3263</c:v>
                </c:pt>
                <c:pt idx="3264">
                  <c:v>3264</c:v>
                </c:pt>
                <c:pt idx="3265">
                  <c:v>3265</c:v>
                </c:pt>
                <c:pt idx="3266">
                  <c:v>3266</c:v>
                </c:pt>
                <c:pt idx="3267">
                  <c:v>3267</c:v>
                </c:pt>
                <c:pt idx="3268">
                  <c:v>3268</c:v>
                </c:pt>
                <c:pt idx="3269">
                  <c:v>3269</c:v>
                </c:pt>
                <c:pt idx="3270">
                  <c:v>3270</c:v>
                </c:pt>
                <c:pt idx="3271">
                  <c:v>3271</c:v>
                </c:pt>
                <c:pt idx="3272">
                  <c:v>3272</c:v>
                </c:pt>
                <c:pt idx="3273">
                  <c:v>3273</c:v>
                </c:pt>
                <c:pt idx="3274">
                  <c:v>3274</c:v>
                </c:pt>
                <c:pt idx="3275">
                  <c:v>3275</c:v>
                </c:pt>
                <c:pt idx="3276">
                  <c:v>3276</c:v>
                </c:pt>
                <c:pt idx="3277">
                  <c:v>3277</c:v>
                </c:pt>
                <c:pt idx="3278">
                  <c:v>3278</c:v>
                </c:pt>
                <c:pt idx="3279">
                  <c:v>3279</c:v>
                </c:pt>
                <c:pt idx="3280">
                  <c:v>3280</c:v>
                </c:pt>
                <c:pt idx="3281">
                  <c:v>3281</c:v>
                </c:pt>
                <c:pt idx="3282">
                  <c:v>3282</c:v>
                </c:pt>
                <c:pt idx="3283">
                  <c:v>3283</c:v>
                </c:pt>
                <c:pt idx="3284">
                  <c:v>3284</c:v>
                </c:pt>
                <c:pt idx="3285">
                  <c:v>3285</c:v>
                </c:pt>
                <c:pt idx="3286">
                  <c:v>3286</c:v>
                </c:pt>
                <c:pt idx="3287">
                  <c:v>3287</c:v>
                </c:pt>
                <c:pt idx="3288">
                  <c:v>3288</c:v>
                </c:pt>
                <c:pt idx="3289">
                  <c:v>3289</c:v>
                </c:pt>
                <c:pt idx="3290">
                  <c:v>3290</c:v>
                </c:pt>
                <c:pt idx="3291">
                  <c:v>3291</c:v>
                </c:pt>
                <c:pt idx="3292">
                  <c:v>3292</c:v>
                </c:pt>
                <c:pt idx="3293">
                  <c:v>3293</c:v>
                </c:pt>
                <c:pt idx="3294">
                  <c:v>3294</c:v>
                </c:pt>
                <c:pt idx="3295">
                  <c:v>3295</c:v>
                </c:pt>
                <c:pt idx="3296">
                  <c:v>3296</c:v>
                </c:pt>
                <c:pt idx="3297">
                  <c:v>3297</c:v>
                </c:pt>
                <c:pt idx="3298">
                  <c:v>3298</c:v>
                </c:pt>
                <c:pt idx="3299">
                  <c:v>3299</c:v>
                </c:pt>
                <c:pt idx="3300">
                  <c:v>3300</c:v>
                </c:pt>
                <c:pt idx="3301">
                  <c:v>3301</c:v>
                </c:pt>
                <c:pt idx="3302">
                  <c:v>3302</c:v>
                </c:pt>
                <c:pt idx="3303">
                  <c:v>3303</c:v>
                </c:pt>
                <c:pt idx="3304">
                  <c:v>3304</c:v>
                </c:pt>
                <c:pt idx="3305">
                  <c:v>3305</c:v>
                </c:pt>
                <c:pt idx="3306">
                  <c:v>3306</c:v>
                </c:pt>
                <c:pt idx="3307">
                  <c:v>3307</c:v>
                </c:pt>
                <c:pt idx="3308">
                  <c:v>3308</c:v>
                </c:pt>
                <c:pt idx="3309">
                  <c:v>3309</c:v>
                </c:pt>
                <c:pt idx="3310">
                  <c:v>3310</c:v>
                </c:pt>
                <c:pt idx="3311">
                  <c:v>3311</c:v>
                </c:pt>
                <c:pt idx="3312">
                  <c:v>3312</c:v>
                </c:pt>
                <c:pt idx="3313">
                  <c:v>3313</c:v>
                </c:pt>
                <c:pt idx="3314">
                  <c:v>3314</c:v>
                </c:pt>
                <c:pt idx="3315">
                  <c:v>3315</c:v>
                </c:pt>
                <c:pt idx="3316">
                  <c:v>3316</c:v>
                </c:pt>
                <c:pt idx="3317">
                  <c:v>3317</c:v>
                </c:pt>
                <c:pt idx="3318">
                  <c:v>3318</c:v>
                </c:pt>
                <c:pt idx="3319">
                  <c:v>3319</c:v>
                </c:pt>
                <c:pt idx="3320">
                  <c:v>3320</c:v>
                </c:pt>
                <c:pt idx="3321">
                  <c:v>3321</c:v>
                </c:pt>
                <c:pt idx="3322">
                  <c:v>3322</c:v>
                </c:pt>
                <c:pt idx="3323">
                  <c:v>3323</c:v>
                </c:pt>
                <c:pt idx="3324">
                  <c:v>3324</c:v>
                </c:pt>
                <c:pt idx="3325">
                  <c:v>3325</c:v>
                </c:pt>
                <c:pt idx="3326">
                  <c:v>3326</c:v>
                </c:pt>
                <c:pt idx="3327">
                  <c:v>3327</c:v>
                </c:pt>
                <c:pt idx="3328">
                  <c:v>3328</c:v>
                </c:pt>
                <c:pt idx="3329">
                  <c:v>3329</c:v>
                </c:pt>
                <c:pt idx="3330">
                  <c:v>3330</c:v>
                </c:pt>
                <c:pt idx="3331">
                  <c:v>3331</c:v>
                </c:pt>
                <c:pt idx="3332">
                  <c:v>3332</c:v>
                </c:pt>
                <c:pt idx="3333">
                  <c:v>3333</c:v>
                </c:pt>
                <c:pt idx="3334">
                  <c:v>3334</c:v>
                </c:pt>
                <c:pt idx="3335">
                  <c:v>3335</c:v>
                </c:pt>
                <c:pt idx="3336">
                  <c:v>3336</c:v>
                </c:pt>
                <c:pt idx="3337">
                  <c:v>3337</c:v>
                </c:pt>
                <c:pt idx="3338">
                  <c:v>3338</c:v>
                </c:pt>
                <c:pt idx="3339">
                  <c:v>3339</c:v>
                </c:pt>
                <c:pt idx="3340">
                  <c:v>3340</c:v>
                </c:pt>
                <c:pt idx="3341">
                  <c:v>3341</c:v>
                </c:pt>
                <c:pt idx="3342">
                  <c:v>3342</c:v>
                </c:pt>
                <c:pt idx="3343">
                  <c:v>3343</c:v>
                </c:pt>
                <c:pt idx="3344">
                  <c:v>3344</c:v>
                </c:pt>
                <c:pt idx="3345">
                  <c:v>3345</c:v>
                </c:pt>
                <c:pt idx="3346">
                  <c:v>3346</c:v>
                </c:pt>
                <c:pt idx="3347">
                  <c:v>3347</c:v>
                </c:pt>
                <c:pt idx="3348">
                  <c:v>3348</c:v>
                </c:pt>
                <c:pt idx="3349">
                  <c:v>3349</c:v>
                </c:pt>
                <c:pt idx="3350">
                  <c:v>3350</c:v>
                </c:pt>
                <c:pt idx="3351">
                  <c:v>3351</c:v>
                </c:pt>
                <c:pt idx="3352">
                  <c:v>3352</c:v>
                </c:pt>
                <c:pt idx="3353">
                  <c:v>3353</c:v>
                </c:pt>
                <c:pt idx="3354">
                  <c:v>3354</c:v>
                </c:pt>
                <c:pt idx="3355">
                  <c:v>3355</c:v>
                </c:pt>
                <c:pt idx="3356">
                  <c:v>3356</c:v>
                </c:pt>
                <c:pt idx="3357">
                  <c:v>3357</c:v>
                </c:pt>
                <c:pt idx="3358">
                  <c:v>3358</c:v>
                </c:pt>
                <c:pt idx="3359">
                  <c:v>3359</c:v>
                </c:pt>
                <c:pt idx="3360">
                  <c:v>3360</c:v>
                </c:pt>
                <c:pt idx="3361">
                  <c:v>3361</c:v>
                </c:pt>
                <c:pt idx="3362">
                  <c:v>3362</c:v>
                </c:pt>
                <c:pt idx="3363">
                  <c:v>3363</c:v>
                </c:pt>
                <c:pt idx="3364">
                  <c:v>3364</c:v>
                </c:pt>
                <c:pt idx="3365">
                  <c:v>3365</c:v>
                </c:pt>
                <c:pt idx="3366">
                  <c:v>3366</c:v>
                </c:pt>
                <c:pt idx="3367">
                  <c:v>3367</c:v>
                </c:pt>
                <c:pt idx="3368">
                  <c:v>3368</c:v>
                </c:pt>
                <c:pt idx="3369">
                  <c:v>3369</c:v>
                </c:pt>
                <c:pt idx="3370">
                  <c:v>3370</c:v>
                </c:pt>
                <c:pt idx="3371">
                  <c:v>3371</c:v>
                </c:pt>
                <c:pt idx="3372">
                  <c:v>3372</c:v>
                </c:pt>
                <c:pt idx="3373">
                  <c:v>3373</c:v>
                </c:pt>
                <c:pt idx="3374">
                  <c:v>3374</c:v>
                </c:pt>
                <c:pt idx="3375">
                  <c:v>3375</c:v>
                </c:pt>
                <c:pt idx="3376">
                  <c:v>3376</c:v>
                </c:pt>
                <c:pt idx="3377">
                  <c:v>3377</c:v>
                </c:pt>
                <c:pt idx="3378">
                  <c:v>3378</c:v>
                </c:pt>
                <c:pt idx="3379">
                  <c:v>3379</c:v>
                </c:pt>
                <c:pt idx="3380">
                  <c:v>3380</c:v>
                </c:pt>
                <c:pt idx="3381">
                  <c:v>3381</c:v>
                </c:pt>
                <c:pt idx="3382">
                  <c:v>3382</c:v>
                </c:pt>
                <c:pt idx="3383">
                  <c:v>3383</c:v>
                </c:pt>
                <c:pt idx="3384">
                  <c:v>3384</c:v>
                </c:pt>
                <c:pt idx="3385">
                  <c:v>3385</c:v>
                </c:pt>
                <c:pt idx="3386">
                  <c:v>3386</c:v>
                </c:pt>
                <c:pt idx="3387">
                  <c:v>3387</c:v>
                </c:pt>
                <c:pt idx="3388">
                  <c:v>3388</c:v>
                </c:pt>
                <c:pt idx="3389">
                  <c:v>3389</c:v>
                </c:pt>
                <c:pt idx="3390">
                  <c:v>3390</c:v>
                </c:pt>
                <c:pt idx="3391">
                  <c:v>3391</c:v>
                </c:pt>
                <c:pt idx="3392">
                  <c:v>3392</c:v>
                </c:pt>
                <c:pt idx="3393">
                  <c:v>3393</c:v>
                </c:pt>
                <c:pt idx="3394">
                  <c:v>3394</c:v>
                </c:pt>
                <c:pt idx="3395">
                  <c:v>3395</c:v>
                </c:pt>
                <c:pt idx="3396">
                  <c:v>3396</c:v>
                </c:pt>
                <c:pt idx="3397">
                  <c:v>3397</c:v>
                </c:pt>
                <c:pt idx="3398">
                  <c:v>3398</c:v>
                </c:pt>
                <c:pt idx="3399">
                  <c:v>3399</c:v>
                </c:pt>
                <c:pt idx="3400">
                  <c:v>3400</c:v>
                </c:pt>
                <c:pt idx="3401">
                  <c:v>3401</c:v>
                </c:pt>
                <c:pt idx="3402">
                  <c:v>3402</c:v>
                </c:pt>
                <c:pt idx="3403">
                  <c:v>3403</c:v>
                </c:pt>
                <c:pt idx="3404">
                  <c:v>3404</c:v>
                </c:pt>
                <c:pt idx="3405">
                  <c:v>3405</c:v>
                </c:pt>
                <c:pt idx="3406">
                  <c:v>3406</c:v>
                </c:pt>
                <c:pt idx="3407">
                  <c:v>3407</c:v>
                </c:pt>
                <c:pt idx="3408">
                  <c:v>3408</c:v>
                </c:pt>
                <c:pt idx="3409">
                  <c:v>3409</c:v>
                </c:pt>
                <c:pt idx="3410">
                  <c:v>3410</c:v>
                </c:pt>
                <c:pt idx="3411">
                  <c:v>3411</c:v>
                </c:pt>
                <c:pt idx="3412">
                  <c:v>3412</c:v>
                </c:pt>
                <c:pt idx="3413">
                  <c:v>3413</c:v>
                </c:pt>
                <c:pt idx="3414">
                  <c:v>3414</c:v>
                </c:pt>
                <c:pt idx="3415">
                  <c:v>3415</c:v>
                </c:pt>
                <c:pt idx="3416">
                  <c:v>3416</c:v>
                </c:pt>
                <c:pt idx="3417">
                  <c:v>3417</c:v>
                </c:pt>
                <c:pt idx="3418">
                  <c:v>3418</c:v>
                </c:pt>
                <c:pt idx="3419">
                  <c:v>3419</c:v>
                </c:pt>
                <c:pt idx="3420">
                  <c:v>3420</c:v>
                </c:pt>
                <c:pt idx="3421">
                  <c:v>3421</c:v>
                </c:pt>
                <c:pt idx="3422">
                  <c:v>3422</c:v>
                </c:pt>
                <c:pt idx="3423">
                  <c:v>3423</c:v>
                </c:pt>
                <c:pt idx="3424">
                  <c:v>3424</c:v>
                </c:pt>
                <c:pt idx="3425">
                  <c:v>3425</c:v>
                </c:pt>
                <c:pt idx="3426">
                  <c:v>3426</c:v>
                </c:pt>
                <c:pt idx="3427">
                  <c:v>3427</c:v>
                </c:pt>
                <c:pt idx="3428">
                  <c:v>3428</c:v>
                </c:pt>
                <c:pt idx="3429">
                  <c:v>3429</c:v>
                </c:pt>
                <c:pt idx="3430">
                  <c:v>3430</c:v>
                </c:pt>
                <c:pt idx="3431">
                  <c:v>3431</c:v>
                </c:pt>
                <c:pt idx="3432">
                  <c:v>3432</c:v>
                </c:pt>
                <c:pt idx="3433">
                  <c:v>3433</c:v>
                </c:pt>
                <c:pt idx="3434">
                  <c:v>3434</c:v>
                </c:pt>
                <c:pt idx="3435">
                  <c:v>3435</c:v>
                </c:pt>
                <c:pt idx="3436">
                  <c:v>3436</c:v>
                </c:pt>
                <c:pt idx="3437">
                  <c:v>3437</c:v>
                </c:pt>
                <c:pt idx="3438">
                  <c:v>3438</c:v>
                </c:pt>
                <c:pt idx="3439">
                  <c:v>3439</c:v>
                </c:pt>
                <c:pt idx="3440">
                  <c:v>3440</c:v>
                </c:pt>
                <c:pt idx="3441">
                  <c:v>3441</c:v>
                </c:pt>
                <c:pt idx="3442">
                  <c:v>3442</c:v>
                </c:pt>
                <c:pt idx="3443">
                  <c:v>3443</c:v>
                </c:pt>
                <c:pt idx="3444">
                  <c:v>3444</c:v>
                </c:pt>
                <c:pt idx="3445">
                  <c:v>3445</c:v>
                </c:pt>
                <c:pt idx="3446">
                  <c:v>3446</c:v>
                </c:pt>
                <c:pt idx="3447">
                  <c:v>3447</c:v>
                </c:pt>
                <c:pt idx="3448">
                  <c:v>3448</c:v>
                </c:pt>
                <c:pt idx="3449">
                  <c:v>3449</c:v>
                </c:pt>
                <c:pt idx="3450">
                  <c:v>3450</c:v>
                </c:pt>
                <c:pt idx="3451">
                  <c:v>3451</c:v>
                </c:pt>
                <c:pt idx="3452">
                  <c:v>3452</c:v>
                </c:pt>
                <c:pt idx="3453">
                  <c:v>3453</c:v>
                </c:pt>
                <c:pt idx="3454">
                  <c:v>3454</c:v>
                </c:pt>
                <c:pt idx="3455">
                  <c:v>3455</c:v>
                </c:pt>
                <c:pt idx="3456">
                  <c:v>3456</c:v>
                </c:pt>
                <c:pt idx="3457">
                  <c:v>3457</c:v>
                </c:pt>
                <c:pt idx="3458">
                  <c:v>3458</c:v>
                </c:pt>
                <c:pt idx="3459">
                  <c:v>3459</c:v>
                </c:pt>
                <c:pt idx="3460">
                  <c:v>3460</c:v>
                </c:pt>
                <c:pt idx="3461">
                  <c:v>3461</c:v>
                </c:pt>
                <c:pt idx="3462">
                  <c:v>3462</c:v>
                </c:pt>
                <c:pt idx="3463">
                  <c:v>3463</c:v>
                </c:pt>
                <c:pt idx="3464">
                  <c:v>3464</c:v>
                </c:pt>
                <c:pt idx="3465">
                  <c:v>3465</c:v>
                </c:pt>
                <c:pt idx="3466">
                  <c:v>3466</c:v>
                </c:pt>
                <c:pt idx="3467">
                  <c:v>3467</c:v>
                </c:pt>
                <c:pt idx="3468">
                  <c:v>3468</c:v>
                </c:pt>
                <c:pt idx="3469">
                  <c:v>3469</c:v>
                </c:pt>
                <c:pt idx="3470">
                  <c:v>3470</c:v>
                </c:pt>
                <c:pt idx="3471">
                  <c:v>3471</c:v>
                </c:pt>
                <c:pt idx="3472">
                  <c:v>3472</c:v>
                </c:pt>
                <c:pt idx="3473">
                  <c:v>3473</c:v>
                </c:pt>
                <c:pt idx="3474">
                  <c:v>3474</c:v>
                </c:pt>
                <c:pt idx="3475">
                  <c:v>3475</c:v>
                </c:pt>
                <c:pt idx="3476">
                  <c:v>3476</c:v>
                </c:pt>
                <c:pt idx="3477">
                  <c:v>3477</c:v>
                </c:pt>
                <c:pt idx="3478">
                  <c:v>3478</c:v>
                </c:pt>
                <c:pt idx="3479">
                  <c:v>3479</c:v>
                </c:pt>
                <c:pt idx="3480">
                  <c:v>3480</c:v>
                </c:pt>
                <c:pt idx="3481">
                  <c:v>3481</c:v>
                </c:pt>
                <c:pt idx="3482">
                  <c:v>3482</c:v>
                </c:pt>
                <c:pt idx="3483">
                  <c:v>3483</c:v>
                </c:pt>
                <c:pt idx="3484">
                  <c:v>3484</c:v>
                </c:pt>
                <c:pt idx="3485">
                  <c:v>3485</c:v>
                </c:pt>
                <c:pt idx="3486">
                  <c:v>3486</c:v>
                </c:pt>
                <c:pt idx="3487">
                  <c:v>3487</c:v>
                </c:pt>
                <c:pt idx="3488">
                  <c:v>3488</c:v>
                </c:pt>
                <c:pt idx="3489">
                  <c:v>3489</c:v>
                </c:pt>
                <c:pt idx="3490">
                  <c:v>3490</c:v>
                </c:pt>
                <c:pt idx="3491">
                  <c:v>3491</c:v>
                </c:pt>
                <c:pt idx="3492">
                  <c:v>3492</c:v>
                </c:pt>
                <c:pt idx="3493">
                  <c:v>3493</c:v>
                </c:pt>
                <c:pt idx="3494">
                  <c:v>3494</c:v>
                </c:pt>
                <c:pt idx="3495">
                  <c:v>3495</c:v>
                </c:pt>
                <c:pt idx="3496">
                  <c:v>3496</c:v>
                </c:pt>
                <c:pt idx="3497">
                  <c:v>3497</c:v>
                </c:pt>
                <c:pt idx="3498">
                  <c:v>3498</c:v>
                </c:pt>
                <c:pt idx="3499">
                  <c:v>3499</c:v>
                </c:pt>
                <c:pt idx="3500">
                  <c:v>3500</c:v>
                </c:pt>
                <c:pt idx="3501">
                  <c:v>3501</c:v>
                </c:pt>
                <c:pt idx="3502">
                  <c:v>3502</c:v>
                </c:pt>
                <c:pt idx="3503">
                  <c:v>3503</c:v>
                </c:pt>
                <c:pt idx="3504">
                  <c:v>3504</c:v>
                </c:pt>
                <c:pt idx="3505">
                  <c:v>3505</c:v>
                </c:pt>
                <c:pt idx="3506">
                  <c:v>3506</c:v>
                </c:pt>
                <c:pt idx="3507">
                  <c:v>3507</c:v>
                </c:pt>
                <c:pt idx="3508">
                  <c:v>3508</c:v>
                </c:pt>
                <c:pt idx="3509">
                  <c:v>3509</c:v>
                </c:pt>
                <c:pt idx="3510">
                  <c:v>3510</c:v>
                </c:pt>
                <c:pt idx="3511">
                  <c:v>3511</c:v>
                </c:pt>
                <c:pt idx="3512">
                  <c:v>3512</c:v>
                </c:pt>
                <c:pt idx="3513">
                  <c:v>3513</c:v>
                </c:pt>
                <c:pt idx="3514">
                  <c:v>3514</c:v>
                </c:pt>
                <c:pt idx="3515">
                  <c:v>3515</c:v>
                </c:pt>
                <c:pt idx="3516">
                  <c:v>3516</c:v>
                </c:pt>
                <c:pt idx="3517">
                  <c:v>3517</c:v>
                </c:pt>
                <c:pt idx="3518">
                  <c:v>3518</c:v>
                </c:pt>
                <c:pt idx="3519">
                  <c:v>3519</c:v>
                </c:pt>
                <c:pt idx="3520">
                  <c:v>3520</c:v>
                </c:pt>
                <c:pt idx="3521">
                  <c:v>3521</c:v>
                </c:pt>
                <c:pt idx="3522">
                  <c:v>3522</c:v>
                </c:pt>
                <c:pt idx="3523">
                  <c:v>3523</c:v>
                </c:pt>
                <c:pt idx="3524">
                  <c:v>3524</c:v>
                </c:pt>
                <c:pt idx="3525">
                  <c:v>3525</c:v>
                </c:pt>
                <c:pt idx="3526">
                  <c:v>3526</c:v>
                </c:pt>
                <c:pt idx="3527">
                  <c:v>3527</c:v>
                </c:pt>
                <c:pt idx="3528">
                  <c:v>3528</c:v>
                </c:pt>
                <c:pt idx="3529">
                  <c:v>3529</c:v>
                </c:pt>
                <c:pt idx="3530">
                  <c:v>3530</c:v>
                </c:pt>
                <c:pt idx="3531">
                  <c:v>3531</c:v>
                </c:pt>
                <c:pt idx="3532">
                  <c:v>3532</c:v>
                </c:pt>
                <c:pt idx="3533">
                  <c:v>3533</c:v>
                </c:pt>
                <c:pt idx="3534">
                  <c:v>3534</c:v>
                </c:pt>
                <c:pt idx="3535">
                  <c:v>3535</c:v>
                </c:pt>
                <c:pt idx="3536">
                  <c:v>3536</c:v>
                </c:pt>
                <c:pt idx="3537">
                  <c:v>3537</c:v>
                </c:pt>
                <c:pt idx="3538">
                  <c:v>3538</c:v>
                </c:pt>
                <c:pt idx="3539">
                  <c:v>3539</c:v>
                </c:pt>
                <c:pt idx="3540">
                  <c:v>3540</c:v>
                </c:pt>
                <c:pt idx="3541">
                  <c:v>3541</c:v>
                </c:pt>
                <c:pt idx="3542">
                  <c:v>3542</c:v>
                </c:pt>
                <c:pt idx="3543">
                  <c:v>3543</c:v>
                </c:pt>
                <c:pt idx="3544">
                  <c:v>3544</c:v>
                </c:pt>
                <c:pt idx="3545">
                  <c:v>3545</c:v>
                </c:pt>
                <c:pt idx="3546">
                  <c:v>3546</c:v>
                </c:pt>
                <c:pt idx="3547">
                  <c:v>3547</c:v>
                </c:pt>
                <c:pt idx="3548">
                  <c:v>3548</c:v>
                </c:pt>
                <c:pt idx="3549">
                  <c:v>3549</c:v>
                </c:pt>
                <c:pt idx="3550">
                  <c:v>3550</c:v>
                </c:pt>
                <c:pt idx="3551">
                  <c:v>3551</c:v>
                </c:pt>
                <c:pt idx="3552">
                  <c:v>3552</c:v>
                </c:pt>
                <c:pt idx="3553">
                  <c:v>3553</c:v>
                </c:pt>
                <c:pt idx="3554">
                  <c:v>3554</c:v>
                </c:pt>
                <c:pt idx="3555">
                  <c:v>3555</c:v>
                </c:pt>
                <c:pt idx="3556">
                  <c:v>3556</c:v>
                </c:pt>
                <c:pt idx="3557">
                  <c:v>3557</c:v>
                </c:pt>
                <c:pt idx="3558">
                  <c:v>3558</c:v>
                </c:pt>
                <c:pt idx="3559">
                  <c:v>3559</c:v>
                </c:pt>
                <c:pt idx="3560">
                  <c:v>3560</c:v>
                </c:pt>
                <c:pt idx="3561">
                  <c:v>3561</c:v>
                </c:pt>
                <c:pt idx="3562">
                  <c:v>3562</c:v>
                </c:pt>
                <c:pt idx="3563">
                  <c:v>3563</c:v>
                </c:pt>
                <c:pt idx="3564">
                  <c:v>3564</c:v>
                </c:pt>
                <c:pt idx="3565">
                  <c:v>3565</c:v>
                </c:pt>
                <c:pt idx="3566">
                  <c:v>3566</c:v>
                </c:pt>
                <c:pt idx="3567">
                  <c:v>3567</c:v>
                </c:pt>
                <c:pt idx="3568">
                  <c:v>3568</c:v>
                </c:pt>
                <c:pt idx="3569">
                  <c:v>3569</c:v>
                </c:pt>
                <c:pt idx="3570">
                  <c:v>3570</c:v>
                </c:pt>
                <c:pt idx="3571">
                  <c:v>3571</c:v>
                </c:pt>
                <c:pt idx="3572">
                  <c:v>3572</c:v>
                </c:pt>
                <c:pt idx="3573">
                  <c:v>3573</c:v>
                </c:pt>
                <c:pt idx="3574">
                  <c:v>3574</c:v>
                </c:pt>
                <c:pt idx="3575">
                  <c:v>3575</c:v>
                </c:pt>
                <c:pt idx="3576">
                  <c:v>3576</c:v>
                </c:pt>
                <c:pt idx="3577">
                  <c:v>3577</c:v>
                </c:pt>
                <c:pt idx="3578">
                  <c:v>3578</c:v>
                </c:pt>
                <c:pt idx="3579">
                  <c:v>3579</c:v>
                </c:pt>
                <c:pt idx="3580">
                  <c:v>3580</c:v>
                </c:pt>
                <c:pt idx="3581">
                  <c:v>3581</c:v>
                </c:pt>
                <c:pt idx="3582">
                  <c:v>3582</c:v>
                </c:pt>
                <c:pt idx="3583">
                  <c:v>3583</c:v>
                </c:pt>
                <c:pt idx="3584">
                  <c:v>3584</c:v>
                </c:pt>
                <c:pt idx="3585">
                  <c:v>3585</c:v>
                </c:pt>
                <c:pt idx="3586">
                  <c:v>3586</c:v>
                </c:pt>
                <c:pt idx="3587">
                  <c:v>3587</c:v>
                </c:pt>
                <c:pt idx="3588">
                  <c:v>3588</c:v>
                </c:pt>
                <c:pt idx="3589">
                  <c:v>3589</c:v>
                </c:pt>
                <c:pt idx="3590">
                  <c:v>3590</c:v>
                </c:pt>
                <c:pt idx="3591">
                  <c:v>3591</c:v>
                </c:pt>
                <c:pt idx="3592">
                  <c:v>3592</c:v>
                </c:pt>
                <c:pt idx="3593">
                  <c:v>3593</c:v>
                </c:pt>
                <c:pt idx="3594">
                  <c:v>3594</c:v>
                </c:pt>
                <c:pt idx="3595">
                  <c:v>3595</c:v>
                </c:pt>
                <c:pt idx="3596">
                  <c:v>3596</c:v>
                </c:pt>
                <c:pt idx="3597">
                  <c:v>3597</c:v>
                </c:pt>
                <c:pt idx="3598">
                  <c:v>3598</c:v>
                </c:pt>
                <c:pt idx="3599">
                  <c:v>3599</c:v>
                </c:pt>
                <c:pt idx="3600">
                  <c:v>3600</c:v>
                </c:pt>
                <c:pt idx="3601">
                  <c:v>3601</c:v>
                </c:pt>
                <c:pt idx="3602">
                  <c:v>3602</c:v>
                </c:pt>
                <c:pt idx="3603">
                  <c:v>3603</c:v>
                </c:pt>
                <c:pt idx="3604">
                  <c:v>3604</c:v>
                </c:pt>
                <c:pt idx="3605">
                  <c:v>3605</c:v>
                </c:pt>
                <c:pt idx="3606">
                  <c:v>3606</c:v>
                </c:pt>
                <c:pt idx="3607">
                  <c:v>3607</c:v>
                </c:pt>
                <c:pt idx="3608">
                  <c:v>3608</c:v>
                </c:pt>
                <c:pt idx="3609">
                  <c:v>3609</c:v>
                </c:pt>
                <c:pt idx="3610">
                  <c:v>3610</c:v>
                </c:pt>
                <c:pt idx="3611">
                  <c:v>3611</c:v>
                </c:pt>
                <c:pt idx="3612">
                  <c:v>3612</c:v>
                </c:pt>
                <c:pt idx="3613">
                  <c:v>3613</c:v>
                </c:pt>
                <c:pt idx="3614">
                  <c:v>3614</c:v>
                </c:pt>
                <c:pt idx="3615">
                  <c:v>3615</c:v>
                </c:pt>
                <c:pt idx="3616">
                  <c:v>3616</c:v>
                </c:pt>
                <c:pt idx="3617">
                  <c:v>3617</c:v>
                </c:pt>
                <c:pt idx="3618">
                  <c:v>3618</c:v>
                </c:pt>
                <c:pt idx="3619">
                  <c:v>3619</c:v>
                </c:pt>
                <c:pt idx="3620">
                  <c:v>3620</c:v>
                </c:pt>
                <c:pt idx="3621">
                  <c:v>3621</c:v>
                </c:pt>
                <c:pt idx="3622">
                  <c:v>3622</c:v>
                </c:pt>
                <c:pt idx="3623">
                  <c:v>3623</c:v>
                </c:pt>
                <c:pt idx="3624">
                  <c:v>3624</c:v>
                </c:pt>
                <c:pt idx="3625">
                  <c:v>3625</c:v>
                </c:pt>
                <c:pt idx="3626">
                  <c:v>3626</c:v>
                </c:pt>
                <c:pt idx="3627">
                  <c:v>3627</c:v>
                </c:pt>
                <c:pt idx="3628">
                  <c:v>3628</c:v>
                </c:pt>
                <c:pt idx="3629">
                  <c:v>3629</c:v>
                </c:pt>
                <c:pt idx="3630">
                  <c:v>3630</c:v>
                </c:pt>
                <c:pt idx="3631">
                  <c:v>3631</c:v>
                </c:pt>
                <c:pt idx="3632">
                  <c:v>3632</c:v>
                </c:pt>
                <c:pt idx="3633">
                  <c:v>3633</c:v>
                </c:pt>
                <c:pt idx="3634">
                  <c:v>3634</c:v>
                </c:pt>
                <c:pt idx="3635">
                  <c:v>3635</c:v>
                </c:pt>
                <c:pt idx="3636">
                  <c:v>3636</c:v>
                </c:pt>
                <c:pt idx="3637">
                  <c:v>3637</c:v>
                </c:pt>
                <c:pt idx="3638">
                  <c:v>3638</c:v>
                </c:pt>
                <c:pt idx="3639">
                  <c:v>3639</c:v>
                </c:pt>
                <c:pt idx="3640">
                  <c:v>3640</c:v>
                </c:pt>
                <c:pt idx="3641">
                  <c:v>3641</c:v>
                </c:pt>
                <c:pt idx="3642">
                  <c:v>3642</c:v>
                </c:pt>
                <c:pt idx="3643">
                  <c:v>3643</c:v>
                </c:pt>
                <c:pt idx="3644">
                  <c:v>3644</c:v>
                </c:pt>
                <c:pt idx="3645">
                  <c:v>3645</c:v>
                </c:pt>
                <c:pt idx="3646">
                  <c:v>3646</c:v>
                </c:pt>
                <c:pt idx="3647">
                  <c:v>3647</c:v>
                </c:pt>
                <c:pt idx="3648">
                  <c:v>3648</c:v>
                </c:pt>
                <c:pt idx="3649">
                  <c:v>3649</c:v>
                </c:pt>
                <c:pt idx="3650">
                  <c:v>3650</c:v>
                </c:pt>
                <c:pt idx="3651">
                  <c:v>3651</c:v>
                </c:pt>
                <c:pt idx="3652">
                  <c:v>3652</c:v>
                </c:pt>
                <c:pt idx="3653">
                  <c:v>3653</c:v>
                </c:pt>
                <c:pt idx="3654">
                  <c:v>3654</c:v>
                </c:pt>
                <c:pt idx="3655">
                  <c:v>3655</c:v>
                </c:pt>
                <c:pt idx="3656">
                  <c:v>3656</c:v>
                </c:pt>
                <c:pt idx="3657">
                  <c:v>3657</c:v>
                </c:pt>
                <c:pt idx="3658">
                  <c:v>3658</c:v>
                </c:pt>
                <c:pt idx="3659">
                  <c:v>3659</c:v>
                </c:pt>
                <c:pt idx="3660">
                  <c:v>3660</c:v>
                </c:pt>
                <c:pt idx="3661">
                  <c:v>3661</c:v>
                </c:pt>
                <c:pt idx="3662">
                  <c:v>3662</c:v>
                </c:pt>
                <c:pt idx="3663">
                  <c:v>3663</c:v>
                </c:pt>
                <c:pt idx="3664">
                  <c:v>3664</c:v>
                </c:pt>
                <c:pt idx="3665">
                  <c:v>3665</c:v>
                </c:pt>
                <c:pt idx="3666">
                  <c:v>3666</c:v>
                </c:pt>
                <c:pt idx="3667">
                  <c:v>3667</c:v>
                </c:pt>
                <c:pt idx="3668">
                  <c:v>3668</c:v>
                </c:pt>
                <c:pt idx="3669">
                  <c:v>3669</c:v>
                </c:pt>
                <c:pt idx="3670">
                  <c:v>3670</c:v>
                </c:pt>
                <c:pt idx="3671">
                  <c:v>3671</c:v>
                </c:pt>
                <c:pt idx="3672">
                  <c:v>3672</c:v>
                </c:pt>
                <c:pt idx="3673">
                  <c:v>3673</c:v>
                </c:pt>
                <c:pt idx="3674">
                  <c:v>3674</c:v>
                </c:pt>
                <c:pt idx="3675">
                  <c:v>3675</c:v>
                </c:pt>
                <c:pt idx="3676">
                  <c:v>3676</c:v>
                </c:pt>
                <c:pt idx="3677">
                  <c:v>3677</c:v>
                </c:pt>
                <c:pt idx="3678">
                  <c:v>3678</c:v>
                </c:pt>
                <c:pt idx="3679">
                  <c:v>3679</c:v>
                </c:pt>
                <c:pt idx="3680">
                  <c:v>3680</c:v>
                </c:pt>
                <c:pt idx="3681">
                  <c:v>3681</c:v>
                </c:pt>
                <c:pt idx="3682">
                  <c:v>3682</c:v>
                </c:pt>
                <c:pt idx="3683">
                  <c:v>3683</c:v>
                </c:pt>
                <c:pt idx="3684">
                  <c:v>3684</c:v>
                </c:pt>
                <c:pt idx="3685">
                  <c:v>3685</c:v>
                </c:pt>
                <c:pt idx="3686">
                  <c:v>3686</c:v>
                </c:pt>
                <c:pt idx="3687">
                  <c:v>3687</c:v>
                </c:pt>
                <c:pt idx="3688">
                  <c:v>3688</c:v>
                </c:pt>
                <c:pt idx="3689">
                  <c:v>3689</c:v>
                </c:pt>
                <c:pt idx="3690">
                  <c:v>3690</c:v>
                </c:pt>
                <c:pt idx="3691">
                  <c:v>3691</c:v>
                </c:pt>
                <c:pt idx="3692">
                  <c:v>3692</c:v>
                </c:pt>
                <c:pt idx="3693">
                  <c:v>3693</c:v>
                </c:pt>
                <c:pt idx="3694">
                  <c:v>3694</c:v>
                </c:pt>
                <c:pt idx="3695">
                  <c:v>3695</c:v>
                </c:pt>
                <c:pt idx="3696">
                  <c:v>3696</c:v>
                </c:pt>
                <c:pt idx="3697">
                  <c:v>3697</c:v>
                </c:pt>
                <c:pt idx="3698">
                  <c:v>3698</c:v>
                </c:pt>
                <c:pt idx="3699">
                  <c:v>3699</c:v>
                </c:pt>
                <c:pt idx="3700">
                  <c:v>3700</c:v>
                </c:pt>
                <c:pt idx="3701">
                  <c:v>3701</c:v>
                </c:pt>
                <c:pt idx="3702">
                  <c:v>3702</c:v>
                </c:pt>
                <c:pt idx="3703">
                  <c:v>3703</c:v>
                </c:pt>
                <c:pt idx="3704">
                  <c:v>3704</c:v>
                </c:pt>
                <c:pt idx="3705">
                  <c:v>3705</c:v>
                </c:pt>
                <c:pt idx="3706">
                  <c:v>3706</c:v>
                </c:pt>
                <c:pt idx="3707">
                  <c:v>3707</c:v>
                </c:pt>
                <c:pt idx="3708">
                  <c:v>3708</c:v>
                </c:pt>
                <c:pt idx="3709">
                  <c:v>3709</c:v>
                </c:pt>
                <c:pt idx="3710">
                  <c:v>3710</c:v>
                </c:pt>
                <c:pt idx="3711">
                  <c:v>3711</c:v>
                </c:pt>
                <c:pt idx="3712">
                  <c:v>3712</c:v>
                </c:pt>
                <c:pt idx="3713">
                  <c:v>3713</c:v>
                </c:pt>
                <c:pt idx="3714">
                  <c:v>3714</c:v>
                </c:pt>
                <c:pt idx="3715">
                  <c:v>3715</c:v>
                </c:pt>
                <c:pt idx="3716">
                  <c:v>3716</c:v>
                </c:pt>
                <c:pt idx="3717">
                  <c:v>3717</c:v>
                </c:pt>
                <c:pt idx="3718">
                  <c:v>3718</c:v>
                </c:pt>
                <c:pt idx="3719">
                  <c:v>3719</c:v>
                </c:pt>
                <c:pt idx="3720">
                  <c:v>3720</c:v>
                </c:pt>
                <c:pt idx="3721">
                  <c:v>3721</c:v>
                </c:pt>
                <c:pt idx="3722">
                  <c:v>3722</c:v>
                </c:pt>
                <c:pt idx="3723">
                  <c:v>3723</c:v>
                </c:pt>
                <c:pt idx="3724">
                  <c:v>3724</c:v>
                </c:pt>
                <c:pt idx="3725">
                  <c:v>3725</c:v>
                </c:pt>
                <c:pt idx="3726">
                  <c:v>3726</c:v>
                </c:pt>
                <c:pt idx="3727">
                  <c:v>3727</c:v>
                </c:pt>
                <c:pt idx="3728">
                  <c:v>3728</c:v>
                </c:pt>
                <c:pt idx="3729">
                  <c:v>3729</c:v>
                </c:pt>
                <c:pt idx="3730">
                  <c:v>3730</c:v>
                </c:pt>
                <c:pt idx="3731">
                  <c:v>3731</c:v>
                </c:pt>
                <c:pt idx="3732">
                  <c:v>3732</c:v>
                </c:pt>
                <c:pt idx="3733">
                  <c:v>3733</c:v>
                </c:pt>
                <c:pt idx="3734">
                  <c:v>3734</c:v>
                </c:pt>
                <c:pt idx="3735">
                  <c:v>3735</c:v>
                </c:pt>
                <c:pt idx="3736">
                  <c:v>3736</c:v>
                </c:pt>
                <c:pt idx="3737">
                  <c:v>3737</c:v>
                </c:pt>
                <c:pt idx="3738">
                  <c:v>3738</c:v>
                </c:pt>
                <c:pt idx="3739">
                  <c:v>3739</c:v>
                </c:pt>
                <c:pt idx="3740">
                  <c:v>3740</c:v>
                </c:pt>
                <c:pt idx="3741">
                  <c:v>3741</c:v>
                </c:pt>
                <c:pt idx="3742">
                  <c:v>3742</c:v>
                </c:pt>
                <c:pt idx="3743">
                  <c:v>3743</c:v>
                </c:pt>
                <c:pt idx="3744">
                  <c:v>3744</c:v>
                </c:pt>
                <c:pt idx="3745">
                  <c:v>3745</c:v>
                </c:pt>
                <c:pt idx="3746">
                  <c:v>3746</c:v>
                </c:pt>
                <c:pt idx="3747">
                  <c:v>3747</c:v>
                </c:pt>
                <c:pt idx="3748">
                  <c:v>3748</c:v>
                </c:pt>
                <c:pt idx="3749">
                  <c:v>3749</c:v>
                </c:pt>
                <c:pt idx="3750">
                  <c:v>3750</c:v>
                </c:pt>
                <c:pt idx="3751">
                  <c:v>3751</c:v>
                </c:pt>
                <c:pt idx="3752">
                  <c:v>3752</c:v>
                </c:pt>
                <c:pt idx="3753">
                  <c:v>3753</c:v>
                </c:pt>
                <c:pt idx="3754">
                  <c:v>3754</c:v>
                </c:pt>
                <c:pt idx="3755">
                  <c:v>3755</c:v>
                </c:pt>
                <c:pt idx="3756">
                  <c:v>3756</c:v>
                </c:pt>
                <c:pt idx="3757">
                  <c:v>3757</c:v>
                </c:pt>
                <c:pt idx="3758">
                  <c:v>3758</c:v>
                </c:pt>
                <c:pt idx="3759">
                  <c:v>3759</c:v>
                </c:pt>
                <c:pt idx="3760">
                  <c:v>3760</c:v>
                </c:pt>
                <c:pt idx="3761">
                  <c:v>3761</c:v>
                </c:pt>
                <c:pt idx="3762">
                  <c:v>3762</c:v>
                </c:pt>
                <c:pt idx="3763">
                  <c:v>3763</c:v>
                </c:pt>
                <c:pt idx="3764">
                  <c:v>3764</c:v>
                </c:pt>
                <c:pt idx="3765">
                  <c:v>3765</c:v>
                </c:pt>
                <c:pt idx="3766">
                  <c:v>3766</c:v>
                </c:pt>
                <c:pt idx="3767">
                  <c:v>3767</c:v>
                </c:pt>
                <c:pt idx="3768">
                  <c:v>3768</c:v>
                </c:pt>
                <c:pt idx="3769">
                  <c:v>3769</c:v>
                </c:pt>
                <c:pt idx="3770">
                  <c:v>3770</c:v>
                </c:pt>
                <c:pt idx="3771">
                  <c:v>3771</c:v>
                </c:pt>
                <c:pt idx="3772">
                  <c:v>3772</c:v>
                </c:pt>
                <c:pt idx="3773">
                  <c:v>3773</c:v>
                </c:pt>
                <c:pt idx="3774">
                  <c:v>3774</c:v>
                </c:pt>
                <c:pt idx="3775">
                  <c:v>3775</c:v>
                </c:pt>
                <c:pt idx="3776">
                  <c:v>3776</c:v>
                </c:pt>
                <c:pt idx="3777">
                  <c:v>3777</c:v>
                </c:pt>
                <c:pt idx="3778">
                  <c:v>3778</c:v>
                </c:pt>
                <c:pt idx="3779">
                  <c:v>3779</c:v>
                </c:pt>
                <c:pt idx="3780">
                  <c:v>3780</c:v>
                </c:pt>
                <c:pt idx="3781">
                  <c:v>3781</c:v>
                </c:pt>
                <c:pt idx="3782">
                  <c:v>3782</c:v>
                </c:pt>
                <c:pt idx="3783">
                  <c:v>3783</c:v>
                </c:pt>
                <c:pt idx="3784">
                  <c:v>3784</c:v>
                </c:pt>
                <c:pt idx="3785">
                  <c:v>3785</c:v>
                </c:pt>
                <c:pt idx="3786">
                  <c:v>3786</c:v>
                </c:pt>
                <c:pt idx="3787">
                  <c:v>3787</c:v>
                </c:pt>
                <c:pt idx="3788">
                  <c:v>3788</c:v>
                </c:pt>
                <c:pt idx="3789">
                  <c:v>3789</c:v>
                </c:pt>
                <c:pt idx="3790">
                  <c:v>3790</c:v>
                </c:pt>
                <c:pt idx="3791">
                  <c:v>3791</c:v>
                </c:pt>
                <c:pt idx="3792">
                  <c:v>3792</c:v>
                </c:pt>
                <c:pt idx="3793">
                  <c:v>3793</c:v>
                </c:pt>
                <c:pt idx="3794">
                  <c:v>3794</c:v>
                </c:pt>
                <c:pt idx="3795">
                  <c:v>3795</c:v>
                </c:pt>
                <c:pt idx="3796">
                  <c:v>3796</c:v>
                </c:pt>
                <c:pt idx="3797">
                  <c:v>3797</c:v>
                </c:pt>
                <c:pt idx="3798">
                  <c:v>3798</c:v>
                </c:pt>
                <c:pt idx="3799">
                  <c:v>3799</c:v>
                </c:pt>
                <c:pt idx="3800">
                  <c:v>3800</c:v>
                </c:pt>
                <c:pt idx="3801">
                  <c:v>3801</c:v>
                </c:pt>
                <c:pt idx="3802">
                  <c:v>3802</c:v>
                </c:pt>
                <c:pt idx="3803">
                  <c:v>3803</c:v>
                </c:pt>
                <c:pt idx="3804">
                  <c:v>3804</c:v>
                </c:pt>
                <c:pt idx="3805">
                  <c:v>3805</c:v>
                </c:pt>
                <c:pt idx="3806">
                  <c:v>3806</c:v>
                </c:pt>
                <c:pt idx="3807">
                  <c:v>3807</c:v>
                </c:pt>
                <c:pt idx="3808">
                  <c:v>3808</c:v>
                </c:pt>
                <c:pt idx="3809">
                  <c:v>3809</c:v>
                </c:pt>
                <c:pt idx="3810">
                  <c:v>3810</c:v>
                </c:pt>
                <c:pt idx="3811">
                  <c:v>3811</c:v>
                </c:pt>
                <c:pt idx="3812">
                  <c:v>3812</c:v>
                </c:pt>
                <c:pt idx="3813">
                  <c:v>3813</c:v>
                </c:pt>
                <c:pt idx="3814">
                  <c:v>3814</c:v>
                </c:pt>
                <c:pt idx="3815">
                  <c:v>3815</c:v>
                </c:pt>
                <c:pt idx="3816">
                  <c:v>3816</c:v>
                </c:pt>
                <c:pt idx="3817">
                  <c:v>3817</c:v>
                </c:pt>
                <c:pt idx="3818">
                  <c:v>3818</c:v>
                </c:pt>
                <c:pt idx="3819">
                  <c:v>3819</c:v>
                </c:pt>
                <c:pt idx="3820">
                  <c:v>3820</c:v>
                </c:pt>
                <c:pt idx="3821">
                  <c:v>3821</c:v>
                </c:pt>
                <c:pt idx="3822">
                  <c:v>3822</c:v>
                </c:pt>
                <c:pt idx="3823">
                  <c:v>3823</c:v>
                </c:pt>
                <c:pt idx="3824">
                  <c:v>3824</c:v>
                </c:pt>
                <c:pt idx="3825">
                  <c:v>3825</c:v>
                </c:pt>
                <c:pt idx="3826">
                  <c:v>3826</c:v>
                </c:pt>
                <c:pt idx="3827">
                  <c:v>3827</c:v>
                </c:pt>
                <c:pt idx="3828">
                  <c:v>3828</c:v>
                </c:pt>
                <c:pt idx="3829">
                  <c:v>3829</c:v>
                </c:pt>
                <c:pt idx="3830">
                  <c:v>3830</c:v>
                </c:pt>
                <c:pt idx="3831">
                  <c:v>3831</c:v>
                </c:pt>
                <c:pt idx="3832">
                  <c:v>3832</c:v>
                </c:pt>
                <c:pt idx="3833">
                  <c:v>3833</c:v>
                </c:pt>
                <c:pt idx="3834">
                  <c:v>3834</c:v>
                </c:pt>
                <c:pt idx="3835">
                  <c:v>3835</c:v>
                </c:pt>
                <c:pt idx="3836">
                  <c:v>3836</c:v>
                </c:pt>
                <c:pt idx="3837">
                  <c:v>3837</c:v>
                </c:pt>
                <c:pt idx="3838">
                  <c:v>3838</c:v>
                </c:pt>
                <c:pt idx="3839">
                  <c:v>3839</c:v>
                </c:pt>
                <c:pt idx="3840">
                  <c:v>3840</c:v>
                </c:pt>
                <c:pt idx="3841">
                  <c:v>3841</c:v>
                </c:pt>
                <c:pt idx="3842">
                  <c:v>3842</c:v>
                </c:pt>
                <c:pt idx="3843">
                  <c:v>3843</c:v>
                </c:pt>
                <c:pt idx="3844">
                  <c:v>3844</c:v>
                </c:pt>
                <c:pt idx="3845">
                  <c:v>3845</c:v>
                </c:pt>
                <c:pt idx="3846">
                  <c:v>3846</c:v>
                </c:pt>
                <c:pt idx="3847">
                  <c:v>3847</c:v>
                </c:pt>
                <c:pt idx="3848">
                  <c:v>3848</c:v>
                </c:pt>
                <c:pt idx="3849">
                  <c:v>3849</c:v>
                </c:pt>
                <c:pt idx="3850">
                  <c:v>3850</c:v>
                </c:pt>
                <c:pt idx="3851">
                  <c:v>3851</c:v>
                </c:pt>
                <c:pt idx="3852">
                  <c:v>3852</c:v>
                </c:pt>
                <c:pt idx="3853">
                  <c:v>3853</c:v>
                </c:pt>
                <c:pt idx="3854">
                  <c:v>3854</c:v>
                </c:pt>
                <c:pt idx="3855">
                  <c:v>3855</c:v>
                </c:pt>
                <c:pt idx="3856">
                  <c:v>3856</c:v>
                </c:pt>
                <c:pt idx="3857">
                  <c:v>3857</c:v>
                </c:pt>
                <c:pt idx="3858">
                  <c:v>3858</c:v>
                </c:pt>
                <c:pt idx="3859">
                  <c:v>3859</c:v>
                </c:pt>
                <c:pt idx="3860">
                  <c:v>3860</c:v>
                </c:pt>
                <c:pt idx="3861">
                  <c:v>3861</c:v>
                </c:pt>
                <c:pt idx="3862">
                  <c:v>3862</c:v>
                </c:pt>
                <c:pt idx="3863">
                  <c:v>3863</c:v>
                </c:pt>
                <c:pt idx="3864">
                  <c:v>3864</c:v>
                </c:pt>
                <c:pt idx="3865">
                  <c:v>3865</c:v>
                </c:pt>
                <c:pt idx="3866">
                  <c:v>3866</c:v>
                </c:pt>
                <c:pt idx="3867">
                  <c:v>3867</c:v>
                </c:pt>
                <c:pt idx="3868">
                  <c:v>3868</c:v>
                </c:pt>
                <c:pt idx="3869">
                  <c:v>3869</c:v>
                </c:pt>
                <c:pt idx="3870">
                  <c:v>3870</c:v>
                </c:pt>
                <c:pt idx="3871">
                  <c:v>3871</c:v>
                </c:pt>
                <c:pt idx="3872">
                  <c:v>3872</c:v>
                </c:pt>
                <c:pt idx="3873">
                  <c:v>3873</c:v>
                </c:pt>
                <c:pt idx="3874">
                  <c:v>3874</c:v>
                </c:pt>
                <c:pt idx="3875">
                  <c:v>3875</c:v>
                </c:pt>
                <c:pt idx="3876">
                  <c:v>3876</c:v>
                </c:pt>
                <c:pt idx="3877">
                  <c:v>3877</c:v>
                </c:pt>
                <c:pt idx="3878">
                  <c:v>3878</c:v>
                </c:pt>
                <c:pt idx="3879">
                  <c:v>3879</c:v>
                </c:pt>
                <c:pt idx="3880">
                  <c:v>3880</c:v>
                </c:pt>
                <c:pt idx="3881">
                  <c:v>3881</c:v>
                </c:pt>
                <c:pt idx="3882">
                  <c:v>3882</c:v>
                </c:pt>
                <c:pt idx="3883">
                  <c:v>3883</c:v>
                </c:pt>
                <c:pt idx="3884">
                  <c:v>3884</c:v>
                </c:pt>
                <c:pt idx="3885">
                  <c:v>3885</c:v>
                </c:pt>
                <c:pt idx="3886">
                  <c:v>3886</c:v>
                </c:pt>
                <c:pt idx="3887">
                  <c:v>3887</c:v>
                </c:pt>
                <c:pt idx="3888">
                  <c:v>3888</c:v>
                </c:pt>
                <c:pt idx="3889">
                  <c:v>3889</c:v>
                </c:pt>
                <c:pt idx="3890">
                  <c:v>3890</c:v>
                </c:pt>
                <c:pt idx="3891">
                  <c:v>3891</c:v>
                </c:pt>
                <c:pt idx="3892">
                  <c:v>3892</c:v>
                </c:pt>
                <c:pt idx="3893">
                  <c:v>3893</c:v>
                </c:pt>
                <c:pt idx="3894">
                  <c:v>3894</c:v>
                </c:pt>
                <c:pt idx="3895">
                  <c:v>3895</c:v>
                </c:pt>
                <c:pt idx="3896">
                  <c:v>3896</c:v>
                </c:pt>
                <c:pt idx="3897">
                  <c:v>3897</c:v>
                </c:pt>
                <c:pt idx="3898">
                  <c:v>3898</c:v>
                </c:pt>
                <c:pt idx="3899">
                  <c:v>3899</c:v>
                </c:pt>
                <c:pt idx="3900">
                  <c:v>3900</c:v>
                </c:pt>
                <c:pt idx="3901">
                  <c:v>3901</c:v>
                </c:pt>
                <c:pt idx="3902">
                  <c:v>3902</c:v>
                </c:pt>
                <c:pt idx="3903">
                  <c:v>3903</c:v>
                </c:pt>
                <c:pt idx="3904">
                  <c:v>3904</c:v>
                </c:pt>
                <c:pt idx="3905">
                  <c:v>3905</c:v>
                </c:pt>
                <c:pt idx="3906">
                  <c:v>3906</c:v>
                </c:pt>
                <c:pt idx="3907">
                  <c:v>3907</c:v>
                </c:pt>
                <c:pt idx="3908">
                  <c:v>3908</c:v>
                </c:pt>
                <c:pt idx="3909">
                  <c:v>3909</c:v>
                </c:pt>
                <c:pt idx="3910">
                  <c:v>3910</c:v>
                </c:pt>
                <c:pt idx="3911">
                  <c:v>3911</c:v>
                </c:pt>
                <c:pt idx="3912">
                  <c:v>3912</c:v>
                </c:pt>
                <c:pt idx="3913">
                  <c:v>3913</c:v>
                </c:pt>
                <c:pt idx="3914">
                  <c:v>3914</c:v>
                </c:pt>
                <c:pt idx="3915">
                  <c:v>3915</c:v>
                </c:pt>
                <c:pt idx="3916">
                  <c:v>3916</c:v>
                </c:pt>
                <c:pt idx="3917">
                  <c:v>3917</c:v>
                </c:pt>
                <c:pt idx="3918">
                  <c:v>3918</c:v>
                </c:pt>
                <c:pt idx="3919">
                  <c:v>3919</c:v>
                </c:pt>
                <c:pt idx="3920">
                  <c:v>3920</c:v>
                </c:pt>
                <c:pt idx="3921">
                  <c:v>3921</c:v>
                </c:pt>
                <c:pt idx="3922">
                  <c:v>3922</c:v>
                </c:pt>
                <c:pt idx="3923">
                  <c:v>3923</c:v>
                </c:pt>
                <c:pt idx="3924">
                  <c:v>3924</c:v>
                </c:pt>
                <c:pt idx="3925">
                  <c:v>3925</c:v>
                </c:pt>
                <c:pt idx="3926">
                  <c:v>3926</c:v>
                </c:pt>
                <c:pt idx="3927">
                  <c:v>3927</c:v>
                </c:pt>
                <c:pt idx="3928">
                  <c:v>3928</c:v>
                </c:pt>
                <c:pt idx="3929">
                  <c:v>3929</c:v>
                </c:pt>
                <c:pt idx="3930">
                  <c:v>3930</c:v>
                </c:pt>
                <c:pt idx="3931">
                  <c:v>3931</c:v>
                </c:pt>
                <c:pt idx="3932">
                  <c:v>3932</c:v>
                </c:pt>
                <c:pt idx="3933">
                  <c:v>3933</c:v>
                </c:pt>
                <c:pt idx="3934">
                  <c:v>3934</c:v>
                </c:pt>
                <c:pt idx="3935">
                  <c:v>3935</c:v>
                </c:pt>
                <c:pt idx="3936">
                  <c:v>3936</c:v>
                </c:pt>
                <c:pt idx="3937">
                  <c:v>3937</c:v>
                </c:pt>
                <c:pt idx="3938">
                  <c:v>3938</c:v>
                </c:pt>
                <c:pt idx="3939">
                  <c:v>3939</c:v>
                </c:pt>
                <c:pt idx="3940">
                  <c:v>3940</c:v>
                </c:pt>
                <c:pt idx="3941">
                  <c:v>3941</c:v>
                </c:pt>
                <c:pt idx="3942">
                  <c:v>3942</c:v>
                </c:pt>
                <c:pt idx="3943">
                  <c:v>3943</c:v>
                </c:pt>
                <c:pt idx="3944">
                  <c:v>3944</c:v>
                </c:pt>
                <c:pt idx="3945">
                  <c:v>3945</c:v>
                </c:pt>
                <c:pt idx="3946">
                  <c:v>3946</c:v>
                </c:pt>
                <c:pt idx="3947">
                  <c:v>3947</c:v>
                </c:pt>
                <c:pt idx="3948">
                  <c:v>3948</c:v>
                </c:pt>
                <c:pt idx="3949">
                  <c:v>3949</c:v>
                </c:pt>
                <c:pt idx="3950">
                  <c:v>3950</c:v>
                </c:pt>
                <c:pt idx="3951">
                  <c:v>3951</c:v>
                </c:pt>
                <c:pt idx="3952">
                  <c:v>3952</c:v>
                </c:pt>
                <c:pt idx="3953">
                  <c:v>3953</c:v>
                </c:pt>
                <c:pt idx="3954">
                  <c:v>3954</c:v>
                </c:pt>
                <c:pt idx="3955">
                  <c:v>3955</c:v>
                </c:pt>
                <c:pt idx="3956">
                  <c:v>3956</c:v>
                </c:pt>
                <c:pt idx="3957">
                  <c:v>3957</c:v>
                </c:pt>
                <c:pt idx="3958">
                  <c:v>3958</c:v>
                </c:pt>
                <c:pt idx="3959">
                  <c:v>3959</c:v>
                </c:pt>
                <c:pt idx="3960">
                  <c:v>3960</c:v>
                </c:pt>
                <c:pt idx="3961">
                  <c:v>3961</c:v>
                </c:pt>
                <c:pt idx="3962">
                  <c:v>3962</c:v>
                </c:pt>
                <c:pt idx="3963">
                  <c:v>3963</c:v>
                </c:pt>
                <c:pt idx="3964">
                  <c:v>3964</c:v>
                </c:pt>
                <c:pt idx="3965">
                  <c:v>3965</c:v>
                </c:pt>
                <c:pt idx="3966">
                  <c:v>3966</c:v>
                </c:pt>
                <c:pt idx="3967">
                  <c:v>3967</c:v>
                </c:pt>
                <c:pt idx="3968">
                  <c:v>3968</c:v>
                </c:pt>
                <c:pt idx="3969">
                  <c:v>3969</c:v>
                </c:pt>
                <c:pt idx="3970">
                  <c:v>3970</c:v>
                </c:pt>
                <c:pt idx="3971">
                  <c:v>3971</c:v>
                </c:pt>
                <c:pt idx="3972">
                  <c:v>3972</c:v>
                </c:pt>
                <c:pt idx="3973">
                  <c:v>3973</c:v>
                </c:pt>
                <c:pt idx="3974">
                  <c:v>3974</c:v>
                </c:pt>
                <c:pt idx="3975">
                  <c:v>3975</c:v>
                </c:pt>
                <c:pt idx="3976">
                  <c:v>3976</c:v>
                </c:pt>
                <c:pt idx="3977">
                  <c:v>3977</c:v>
                </c:pt>
                <c:pt idx="3978">
                  <c:v>3978</c:v>
                </c:pt>
                <c:pt idx="3979">
                  <c:v>3979</c:v>
                </c:pt>
                <c:pt idx="3980">
                  <c:v>3980</c:v>
                </c:pt>
                <c:pt idx="3981">
                  <c:v>3981</c:v>
                </c:pt>
                <c:pt idx="3982">
                  <c:v>3982</c:v>
                </c:pt>
                <c:pt idx="3983">
                  <c:v>3983</c:v>
                </c:pt>
                <c:pt idx="3984">
                  <c:v>3984</c:v>
                </c:pt>
                <c:pt idx="3985">
                  <c:v>3985</c:v>
                </c:pt>
                <c:pt idx="3986">
                  <c:v>3986</c:v>
                </c:pt>
                <c:pt idx="3987">
                  <c:v>3987</c:v>
                </c:pt>
                <c:pt idx="3988">
                  <c:v>3988</c:v>
                </c:pt>
                <c:pt idx="3989">
                  <c:v>3989</c:v>
                </c:pt>
                <c:pt idx="3990">
                  <c:v>3990</c:v>
                </c:pt>
                <c:pt idx="3991">
                  <c:v>3991</c:v>
                </c:pt>
                <c:pt idx="3992">
                  <c:v>3992</c:v>
                </c:pt>
                <c:pt idx="3993">
                  <c:v>3993</c:v>
                </c:pt>
                <c:pt idx="3994">
                  <c:v>3994</c:v>
                </c:pt>
                <c:pt idx="3995">
                  <c:v>3995</c:v>
                </c:pt>
                <c:pt idx="3996">
                  <c:v>3996</c:v>
                </c:pt>
                <c:pt idx="3997">
                  <c:v>3997</c:v>
                </c:pt>
                <c:pt idx="3998">
                  <c:v>3998</c:v>
                </c:pt>
                <c:pt idx="3999">
                  <c:v>3999</c:v>
                </c:pt>
                <c:pt idx="4000">
                  <c:v>4000</c:v>
                </c:pt>
                <c:pt idx="4001">
                  <c:v>4001</c:v>
                </c:pt>
                <c:pt idx="4002">
                  <c:v>4002</c:v>
                </c:pt>
                <c:pt idx="4003">
                  <c:v>4003</c:v>
                </c:pt>
                <c:pt idx="4004">
                  <c:v>4004</c:v>
                </c:pt>
                <c:pt idx="4005">
                  <c:v>4005</c:v>
                </c:pt>
                <c:pt idx="4006">
                  <c:v>4006</c:v>
                </c:pt>
                <c:pt idx="4007">
                  <c:v>4007</c:v>
                </c:pt>
                <c:pt idx="4008">
                  <c:v>4008</c:v>
                </c:pt>
                <c:pt idx="4009">
                  <c:v>4009</c:v>
                </c:pt>
                <c:pt idx="4010">
                  <c:v>4010</c:v>
                </c:pt>
                <c:pt idx="4011">
                  <c:v>4011</c:v>
                </c:pt>
                <c:pt idx="4012">
                  <c:v>4012</c:v>
                </c:pt>
                <c:pt idx="4013">
                  <c:v>4013</c:v>
                </c:pt>
                <c:pt idx="4014">
                  <c:v>4014</c:v>
                </c:pt>
                <c:pt idx="4015">
                  <c:v>4015</c:v>
                </c:pt>
                <c:pt idx="4016">
                  <c:v>4016</c:v>
                </c:pt>
                <c:pt idx="4017">
                  <c:v>4017</c:v>
                </c:pt>
                <c:pt idx="4018">
                  <c:v>4018</c:v>
                </c:pt>
                <c:pt idx="4019">
                  <c:v>4019</c:v>
                </c:pt>
                <c:pt idx="4020">
                  <c:v>4020</c:v>
                </c:pt>
                <c:pt idx="4021">
                  <c:v>4021</c:v>
                </c:pt>
                <c:pt idx="4022">
                  <c:v>4022</c:v>
                </c:pt>
                <c:pt idx="4023">
                  <c:v>4023</c:v>
                </c:pt>
                <c:pt idx="4024">
                  <c:v>4024</c:v>
                </c:pt>
                <c:pt idx="4025">
                  <c:v>4025</c:v>
                </c:pt>
                <c:pt idx="4026">
                  <c:v>4026</c:v>
                </c:pt>
                <c:pt idx="4027">
                  <c:v>4027</c:v>
                </c:pt>
                <c:pt idx="4028">
                  <c:v>4028</c:v>
                </c:pt>
                <c:pt idx="4029">
                  <c:v>4029</c:v>
                </c:pt>
                <c:pt idx="4030">
                  <c:v>4030</c:v>
                </c:pt>
                <c:pt idx="4031">
                  <c:v>4031</c:v>
                </c:pt>
                <c:pt idx="4032">
                  <c:v>4032</c:v>
                </c:pt>
                <c:pt idx="4033">
                  <c:v>4033</c:v>
                </c:pt>
                <c:pt idx="4034">
                  <c:v>4034</c:v>
                </c:pt>
                <c:pt idx="4035">
                  <c:v>4035</c:v>
                </c:pt>
                <c:pt idx="4036">
                  <c:v>4036</c:v>
                </c:pt>
                <c:pt idx="4037">
                  <c:v>4037</c:v>
                </c:pt>
                <c:pt idx="4038">
                  <c:v>4038</c:v>
                </c:pt>
                <c:pt idx="4039">
                  <c:v>4039</c:v>
                </c:pt>
                <c:pt idx="4040">
                  <c:v>4040</c:v>
                </c:pt>
                <c:pt idx="4041">
                  <c:v>4041</c:v>
                </c:pt>
                <c:pt idx="4042">
                  <c:v>4042</c:v>
                </c:pt>
                <c:pt idx="4043">
                  <c:v>4043</c:v>
                </c:pt>
                <c:pt idx="4044">
                  <c:v>4044</c:v>
                </c:pt>
                <c:pt idx="4045">
                  <c:v>4045</c:v>
                </c:pt>
                <c:pt idx="4046">
                  <c:v>4046</c:v>
                </c:pt>
                <c:pt idx="4047">
                  <c:v>4047</c:v>
                </c:pt>
                <c:pt idx="4048">
                  <c:v>4048</c:v>
                </c:pt>
                <c:pt idx="4049">
                  <c:v>4049</c:v>
                </c:pt>
                <c:pt idx="4050">
                  <c:v>4050</c:v>
                </c:pt>
                <c:pt idx="4051">
                  <c:v>4051</c:v>
                </c:pt>
                <c:pt idx="4052">
                  <c:v>4052</c:v>
                </c:pt>
                <c:pt idx="4053">
                  <c:v>4053</c:v>
                </c:pt>
                <c:pt idx="4054">
                  <c:v>4054</c:v>
                </c:pt>
                <c:pt idx="4055">
                  <c:v>4055</c:v>
                </c:pt>
                <c:pt idx="4056">
                  <c:v>4056</c:v>
                </c:pt>
                <c:pt idx="4057">
                  <c:v>4057</c:v>
                </c:pt>
                <c:pt idx="4058">
                  <c:v>4058</c:v>
                </c:pt>
                <c:pt idx="4059">
                  <c:v>4059</c:v>
                </c:pt>
                <c:pt idx="4060">
                  <c:v>4060</c:v>
                </c:pt>
                <c:pt idx="4061">
                  <c:v>4061</c:v>
                </c:pt>
                <c:pt idx="4062">
                  <c:v>4062</c:v>
                </c:pt>
                <c:pt idx="4063">
                  <c:v>4063</c:v>
                </c:pt>
                <c:pt idx="4064">
                  <c:v>4064</c:v>
                </c:pt>
                <c:pt idx="4065">
                  <c:v>4065</c:v>
                </c:pt>
                <c:pt idx="4066">
                  <c:v>4066</c:v>
                </c:pt>
                <c:pt idx="4067">
                  <c:v>4067</c:v>
                </c:pt>
                <c:pt idx="4068">
                  <c:v>4068</c:v>
                </c:pt>
                <c:pt idx="4069">
                  <c:v>4069</c:v>
                </c:pt>
                <c:pt idx="4070">
                  <c:v>4070</c:v>
                </c:pt>
                <c:pt idx="4071">
                  <c:v>4071</c:v>
                </c:pt>
                <c:pt idx="4072">
                  <c:v>4072</c:v>
                </c:pt>
                <c:pt idx="4073">
                  <c:v>4073</c:v>
                </c:pt>
                <c:pt idx="4074">
                  <c:v>4074</c:v>
                </c:pt>
                <c:pt idx="4075">
                  <c:v>4075</c:v>
                </c:pt>
                <c:pt idx="4076">
                  <c:v>4076</c:v>
                </c:pt>
                <c:pt idx="4077">
                  <c:v>4077</c:v>
                </c:pt>
                <c:pt idx="4078">
                  <c:v>4078</c:v>
                </c:pt>
                <c:pt idx="4079">
                  <c:v>4079</c:v>
                </c:pt>
                <c:pt idx="4080">
                  <c:v>4080</c:v>
                </c:pt>
                <c:pt idx="4081">
                  <c:v>4081</c:v>
                </c:pt>
                <c:pt idx="4082">
                  <c:v>4082</c:v>
                </c:pt>
                <c:pt idx="4083">
                  <c:v>4083</c:v>
                </c:pt>
                <c:pt idx="4084">
                  <c:v>4084</c:v>
                </c:pt>
                <c:pt idx="4085">
                  <c:v>4085</c:v>
                </c:pt>
                <c:pt idx="4086">
                  <c:v>4086</c:v>
                </c:pt>
                <c:pt idx="4087">
                  <c:v>4087</c:v>
                </c:pt>
                <c:pt idx="4088">
                  <c:v>4088</c:v>
                </c:pt>
                <c:pt idx="4089">
                  <c:v>4089</c:v>
                </c:pt>
                <c:pt idx="4090">
                  <c:v>4090</c:v>
                </c:pt>
                <c:pt idx="4091">
                  <c:v>4091</c:v>
                </c:pt>
                <c:pt idx="4092">
                  <c:v>4092</c:v>
                </c:pt>
                <c:pt idx="4093">
                  <c:v>4093</c:v>
                </c:pt>
                <c:pt idx="4094">
                  <c:v>4094</c:v>
                </c:pt>
                <c:pt idx="4095">
                  <c:v>4095</c:v>
                </c:pt>
                <c:pt idx="4096">
                  <c:v>4096</c:v>
                </c:pt>
                <c:pt idx="4097">
                  <c:v>4097</c:v>
                </c:pt>
                <c:pt idx="4098">
                  <c:v>4098</c:v>
                </c:pt>
                <c:pt idx="4099">
                  <c:v>4099</c:v>
                </c:pt>
                <c:pt idx="4100">
                  <c:v>4100</c:v>
                </c:pt>
                <c:pt idx="4101">
                  <c:v>4101</c:v>
                </c:pt>
                <c:pt idx="4102">
                  <c:v>4102</c:v>
                </c:pt>
                <c:pt idx="4103">
                  <c:v>4103</c:v>
                </c:pt>
                <c:pt idx="4104">
                  <c:v>4104</c:v>
                </c:pt>
                <c:pt idx="4105">
                  <c:v>4105</c:v>
                </c:pt>
                <c:pt idx="4106">
                  <c:v>4106</c:v>
                </c:pt>
                <c:pt idx="4107">
                  <c:v>4107</c:v>
                </c:pt>
                <c:pt idx="4108">
                  <c:v>4108</c:v>
                </c:pt>
                <c:pt idx="4109">
                  <c:v>4109</c:v>
                </c:pt>
                <c:pt idx="4110">
                  <c:v>4110</c:v>
                </c:pt>
                <c:pt idx="4111">
                  <c:v>4111</c:v>
                </c:pt>
                <c:pt idx="4112">
                  <c:v>4112</c:v>
                </c:pt>
                <c:pt idx="4113">
                  <c:v>4113</c:v>
                </c:pt>
                <c:pt idx="4114">
                  <c:v>4114</c:v>
                </c:pt>
                <c:pt idx="4115">
                  <c:v>4115</c:v>
                </c:pt>
                <c:pt idx="4116">
                  <c:v>4116</c:v>
                </c:pt>
                <c:pt idx="4117">
                  <c:v>4117</c:v>
                </c:pt>
                <c:pt idx="4118">
                  <c:v>4118</c:v>
                </c:pt>
                <c:pt idx="4119">
                  <c:v>4119</c:v>
                </c:pt>
                <c:pt idx="4120">
                  <c:v>4120</c:v>
                </c:pt>
                <c:pt idx="4121">
                  <c:v>4121</c:v>
                </c:pt>
                <c:pt idx="4122">
                  <c:v>4122</c:v>
                </c:pt>
                <c:pt idx="4123">
                  <c:v>4123</c:v>
                </c:pt>
                <c:pt idx="4124">
                  <c:v>4124</c:v>
                </c:pt>
                <c:pt idx="4125">
                  <c:v>4125</c:v>
                </c:pt>
                <c:pt idx="4126">
                  <c:v>4126</c:v>
                </c:pt>
                <c:pt idx="4127">
                  <c:v>4127</c:v>
                </c:pt>
                <c:pt idx="4128">
                  <c:v>4128</c:v>
                </c:pt>
                <c:pt idx="4129">
                  <c:v>4129</c:v>
                </c:pt>
                <c:pt idx="4130">
                  <c:v>4130</c:v>
                </c:pt>
                <c:pt idx="4131">
                  <c:v>4131</c:v>
                </c:pt>
                <c:pt idx="4132">
                  <c:v>4132</c:v>
                </c:pt>
                <c:pt idx="4133">
                  <c:v>4133</c:v>
                </c:pt>
                <c:pt idx="4134">
                  <c:v>4134</c:v>
                </c:pt>
                <c:pt idx="4135">
                  <c:v>4135</c:v>
                </c:pt>
                <c:pt idx="4136">
                  <c:v>4136</c:v>
                </c:pt>
                <c:pt idx="4137">
                  <c:v>4137</c:v>
                </c:pt>
                <c:pt idx="4138">
                  <c:v>4138</c:v>
                </c:pt>
                <c:pt idx="4139">
                  <c:v>4139</c:v>
                </c:pt>
                <c:pt idx="4140">
                  <c:v>4140</c:v>
                </c:pt>
                <c:pt idx="4141">
                  <c:v>4141</c:v>
                </c:pt>
                <c:pt idx="4142">
                  <c:v>4142</c:v>
                </c:pt>
                <c:pt idx="4143">
                  <c:v>4143</c:v>
                </c:pt>
                <c:pt idx="4144">
                  <c:v>4144</c:v>
                </c:pt>
                <c:pt idx="4145">
                  <c:v>4145</c:v>
                </c:pt>
                <c:pt idx="4146">
                  <c:v>4146</c:v>
                </c:pt>
                <c:pt idx="4147">
                  <c:v>4147</c:v>
                </c:pt>
                <c:pt idx="4148">
                  <c:v>4148</c:v>
                </c:pt>
                <c:pt idx="4149">
                  <c:v>4149</c:v>
                </c:pt>
                <c:pt idx="4150">
                  <c:v>4150</c:v>
                </c:pt>
                <c:pt idx="4151">
                  <c:v>4151</c:v>
                </c:pt>
                <c:pt idx="4152">
                  <c:v>4152</c:v>
                </c:pt>
                <c:pt idx="4153">
                  <c:v>4153</c:v>
                </c:pt>
                <c:pt idx="4154">
                  <c:v>4154</c:v>
                </c:pt>
                <c:pt idx="4155">
                  <c:v>4155</c:v>
                </c:pt>
                <c:pt idx="4156">
                  <c:v>4156</c:v>
                </c:pt>
                <c:pt idx="4157">
                  <c:v>4157</c:v>
                </c:pt>
                <c:pt idx="4158">
                  <c:v>4158</c:v>
                </c:pt>
                <c:pt idx="4159">
                  <c:v>4159</c:v>
                </c:pt>
                <c:pt idx="4160">
                  <c:v>4160</c:v>
                </c:pt>
                <c:pt idx="4161">
                  <c:v>4161</c:v>
                </c:pt>
                <c:pt idx="4162">
                  <c:v>4162</c:v>
                </c:pt>
                <c:pt idx="4163">
                  <c:v>4163</c:v>
                </c:pt>
                <c:pt idx="4164">
                  <c:v>4164</c:v>
                </c:pt>
                <c:pt idx="4165">
                  <c:v>4165</c:v>
                </c:pt>
                <c:pt idx="4166">
                  <c:v>4166</c:v>
                </c:pt>
                <c:pt idx="4167">
                  <c:v>4167</c:v>
                </c:pt>
                <c:pt idx="4168">
                  <c:v>4168</c:v>
                </c:pt>
                <c:pt idx="4169">
                  <c:v>4169</c:v>
                </c:pt>
                <c:pt idx="4170">
                  <c:v>4170</c:v>
                </c:pt>
                <c:pt idx="4171">
                  <c:v>4171</c:v>
                </c:pt>
                <c:pt idx="4172">
                  <c:v>4172</c:v>
                </c:pt>
                <c:pt idx="4173">
                  <c:v>4173</c:v>
                </c:pt>
                <c:pt idx="4174">
                  <c:v>4174</c:v>
                </c:pt>
                <c:pt idx="4175">
                  <c:v>4175</c:v>
                </c:pt>
                <c:pt idx="4176">
                  <c:v>4176</c:v>
                </c:pt>
                <c:pt idx="4177">
                  <c:v>4177</c:v>
                </c:pt>
                <c:pt idx="4178">
                  <c:v>4178</c:v>
                </c:pt>
                <c:pt idx="4179">
                  <c:v>4179</c:v>
                </c:pt>
                <c:pt idx="4180">
                  <c:v>4180</c:v>
                </c:pt>
                <c:pt idx="4181">
                  <c:v>4181</c:v>
                </c:pt>
                <c:pt idx="4182">
                  <c:v>4182</c:v>
                </c:pt>
                <c:pt idx="4183">
                  <c:v>4183</c:v>
                </c:pt>
                <c:pt idx="4184">
                  <c:v>4184</c:v>
                </c:pt>
                <c:pt idx="4185">
                  <c:v>4185</c:v>
                </c:pt>
                <c:pt idx="4186">
                  <c:v>4186</c:v>
                </c:pt>
                <c:pt idx="4187">
                  <c:v>4187</c:v>
                </c:pt>
                <c:pt idx="4188">
                  <c:v>4188</c:v>
                </c:pt>
                <c:pt idx="4189">
                  <c:v>4189</c:v>
                </c:pt>
                <c:pt idx="4190">
                  <c:v>4190</c:v>
                </c:pt>
                <c:pt idx="4191">
                  <c:v>4191</c:v>
                </c:pt>
                <c:pt idx="4192">
                  <c:v>4192</c:v>
                </c:pt>
                <c:pt idx="4193">
                  <c:v>4193</c:v>
                </c:pt>
                <c:pt idx="4194">
                  <c:v>4194</c:v>
                </c:pt>
                <c:pt idx="4195">
                  <c:v>4195</c:v>
                </c:pt>
                <c:pt idx="4196">
                  <c:v>4196</c:v>
                </c:pt>
                <c:pt idx="4197">
                  <c:v>4197</c:v>
                </c:pt>
                <c:pt idx="4198">
                  <c:v>4198</c:v>
                </c:pt>
                <c:pt idx="4199">
                  <c:v>4199</c:v>
                </c:pt>
                <c:pt idx="4200">
                  <c:v>4200</c:v>
                </c:pt>
                <c:pt idx="4201">
                  <c:v>4201</c:v>
                </c:pt>
                <c:pt idx="4202">
                  <c:v>4202</c:v>
                </c:pt>
                <c:pt idx="4203">
                  <c:v>4203</c:v>
                </c:pt>
                <c:pt idx="4204">
                  <c:v>4204</c:v>
                </c:pt>
                <c:pt idx="4205">
                  <c:v>4205</c:v>
                </c:pt>
                <c:pt idx="4206">
                  <c:v>4206</c:v>
                </c:pt>
                <c:pt idx="4207">
                  <c:v>4207</c:v>
                </c:pt>
                <c:pt idx="4208">
                  <c:v>4208</c:v>
                </c:pt>
                <c:pt idx="4209">
                  <c:v>4209</c:v>
                </c:pt>
                <c:pt idx="4210">
                  <c:v>4210</c:v>
                </c:pt>
                <c:pt idx="4211">
                  <c:v>4211</c:v>
                </c:pt>
                <c:pt idx="4212">
                  <c:v>4212</c:v>
                </c:pt>
                <c:pt idx="4213">
                  <c:v>4213</c:v>
                </c:pt>
                <c:pt idx="4214">
                  <c:v>4214</c:v>
                </c:pt>
                <c:pt idx="4215">
                  <c:v>4215</c:v>
                </c:pt>
                <c:pt idx="4216">
                  <c:v>4216</c:v>
                </c:pt>
                <c:pt idx="4217">
                  <c:v>4217</c:v>
                </c:pt>
                <c:pt idx="4218">
                  <c:v>4218</c:v>
                </c:pt>
                <c:pt idx="4219">
                  <c:v>4219</c:v>
                </c:pt>
                <c:pt idx="4220">
                  <c:v>4220</c:v>
                </c:pt>
                <c:pt idx="4221">
                  <c:v>4221</c:v>
                </c:pt>
                <c:pt idx="4222">
                  <c:v>4222</c:v>
                </c:pt>
                <c:pt idx="4223">
                  <c:v>4223</c:v>
                </c:pt>
                <c:pt idx="4224">
                  <c:v>4224</c:v>
                </c:pt>
                <c:pt idx="4225">
                  <c:v>4225</c:v>
                </c:pt>
                <c:pt idx="4226">
                  <c:v>4226</c:v>
                </c:pt>
                <c:pt idx="4227">
                  <c:v>4227</c:v>
                </c:pt>
                <c:pt idx="4228">
                  <c:v>4228</c:v>
                </c:pt>
                <c:pt idx="4229">
                  <c:v>4229</c:v>
                </c:pt>
                <c:pt idx="4230">
                  <c:v>4230</c:v>
                </c:pt>
                <c:pt idx="4231">
                  <c:v>4231</c:v>
                </c:pt>
                <c:pt idx="4232">
                  <c:v>4232</c:v>
                </c:pt>
                <c:pt idx="4233">
                  <c:v>4233</c:v>
                </c:pt>
                <c:pt idx="4234">
                  <c:v>4234</c:v>
                </c:pt>
                <c:pt idx="4235">
                  <c:v>4235</c:v>
                </c:pt>
                <c:pt idx="4236">
                  <c:v>4236</c:v>
                </c:pt>
                <c:pt idx="4237">
                  <c:v>4237</c:v>
                </c:pt>
                <c:pt idx="4238">
                  <c:v>4238</c:v>
                </c:pt>
                <c:pt idx="4239">
                  <c:v>4239</c:v>
                </c:pt>
                <c:pt idx="4240">
                  <c:v>4240</c:v>
                </c:pt>
                <c:pt idx="4241">
                  <c:v>4241</c:v>
                </c:pt>
                <c:pt idx="4242">
                  <c:v>4242</c:v>
                </c:pt>
                <c:pt idx="4243">
                  <c:v>4243</c:v>
                </c:pt>
                <c:pt idx="4244">
                  <c:v>4244</c:v>
                </c:pt>
                <c:pt idx="4245">
                  <c:v>4245</c:v>
                </c:pt>
                <c:pt idx="4246">
                  <c:v>4246</c:v>
                </c:pt>
                <c:pt idx="4247">
                  <c:v>4247</c:v>
                </c:pt>
                <c:pt idx="4248">
                  <c:v>4248</c:v>
                </c:pt>
                <c:pt idx="4249">
                  <c:v>4249</c:v>
                </c:pt>
                <c:pt idx="4250">
                  <c:v>4250</c:v>
                </c:pt>
                <c:pt idx="4251">
                  <c:v>4251</c:v>
                </c:pt>
                <c:pt idx="4252">
                  <c:v>4252</c:v>
                </c:pt>
                <c:pt idx="4253">
                  <c:v>4253</c:v>
                </c:pt>
                <c:pt idx="4254">
                  <c:v>4254</c:v>
                </c:pt>
                <c:pt idx="4255">
                  <c:v>4255</c:v>
                </c:pt>
                <c:pt idx="4256">
                  <c:v>4256</c:v>
                </c:pt>
                <c:pt idx="4257">
                  <c:v>4257</c:v>
                </c:pt>
                <c:pt idx="4258">
                  <c:v>4258</c:v>
                </c:pt>
                <c:pt idx="4259">
                  <c:v>4259</c:v>
                </c:pt>
                <c:pt idx="4260">
                  <c:v>4260</c:v>
                </c:pt>
                <c:pt idx="4261">
                  <c:v>4261</c:v>
                </c:pt>
                <c:pt idx="4262">
                  <c:v>4262</c:v>
                </c:pt>
                <c:pt idx="4263">
                  <c:v>4263</c:v>
                </c:pt>
                <c:pt idx="4264">
                  <c:v>4264</c:v>
                </c:pt>
                <c:pt idx="4265">
                  <c:v>4265</c:v>
                </c:pt>
                <c:pt idx="4266">
                  <c:v>4266</c:v>
                </c:pt>
                <c:pt idx="4267">
                  <c:v>4267</c:v>
                </c:pt>
                <c:pt idx="4268">
                  <c:v>4268</c:v>
                </c:pt>
                <c:pt idx="4269">
                  <c:v>4269</c:v>
                </c:pt>
                <c:pt idx="4270">
                  <c:v>4270</c:v>
                </c:pt>
                <c:pt idx="4271">
                  <c:v>4271</c:v>
                </c:pt>
                <c:pt idx="4272">
                  <c:v>4272</c:v>
                </c:pt>
                <c:pt idx="4273">
                  <c:v>4273</c:v>
                </c:pt>
                <c:pt idx="4274">
                  <c:v>4274</c:v>
                </c:pt>
                <c:pt idx="4275">
                  <c:v>4275</c:v>
                </c:pt>
                <c:pt idx="4276">
                  <c:v>4276</c:v>
                </c:pt>
                <c:pt idx="4277">
                  <c:v>4277</c:v>
                </c:pt>
                <c:pt idx="4278">
                  <c:v>4278</c:v>
                </c:pt>
                <c:pt idx="4279">
                  <c:v>4279</c:v>
                </c:pt>
                <c:pt idx="4280">
                  <c:v>4280</c:v>
                </c:pt>
                <c:pt idx="4281">
                  <c:v>4281</c:v>
                </c:pt>
                <c:pt idx="4282">
                  <c:v>4282</c:v>
                </c:pt>
                <c:pt idx="4283">
                  <c:v>4283</c:v>
                </c:pt>
                <c:pt idx="4284">
                  <c:v>4284</c:v>
                </c:pt>
                <c:pt idx="4285">
                  <c:v>4285</c:v>
                </c:pt>
                <c:pt idx="4286">
                  <c:v>4286</c:v>
                </c:pt>
                <c:pt idx="4287">
                  <c:v>4287</c:v>
                </c:pt>
                <c:pt idx="4288">
                  <c:v>4288</c:v>
                </c:pt>
                <c:pt idx="4289">
                  <c:v>4289</c:v>
                </c:pt>
                <c:pt idx="4290">
                  <c:v>4290</c:v>
                </c:pt>
                <c:pt idx="4291">
                  <c:v>4291</c:v>
                </c:pt>
                <c:pt idx="4292">
                  <c:v>4292</c:v>
                </c:pt>
                <c:pt idx="4293">
                  <c:v>4293</c:v>
                </c:pt>
                <c:pt idx="4294">
                  <c:v>4294</c:v>
                </c:pt>
                <c:pt idx="4295">
                  <c:v>4295</c:v>
                </c:pt>
                <c:pt idx="4296">
                  <c:v>4296</c:v>
                </c:pt>
                <c:pt idx="4297">
                  <c:v>4297</c:v>
                </c:pt>
                <c:pt idx="4298">
                  <c:v>4298</c:v>
                </c:pt>
                <c:pt idx="4299">
                  <c:v>4299</c:v>
                </c:pt>
                <c:pt idx="4300">
                  <c:v>4300</c:v>
                </c:pt>
                <c:pt idx="4301">
                  <c:v>4301</c:v>
                </c:pt>
                <c:pt idx="4302">
                  <c:v>4302</c:v>
                </c:pt>
                <c:pt idx="4303">
                  <c:v>4303</c:v>
                </c:pt>
                <c:pt idx="4304">
                  <c:v>4304</c:v>
                </c:pt>
                <c:pt idx="4305">
                  <c:v>4305</c:v>
                </c:pt>
                <c:pt idx="4306">
                  <c:v>4306</c:v>
                </c:pt>
                <c:pt idx="4307">
                  <c:v>4307</c:v>
                </c:pt>
                <c:pt idx="4308">
                  <c:v>4308</c:v>
                </c:pt>
                <c:pt idx="4309">
                  <c:v>4309</c:v>
                </c:pt>
                <c:pt idx="4310">
                  <c:v>4310</c:v>
                </c:pt>
                <c:pt idx="4311">
                  <c:v>4311</c:v>
                </c:pt>
                <c:pt idx="4312">
                  <c:v>4312</c:v>
                </c:pt>
                <c:pt idx="4313">
                  <c:v>4313</c:v>
                </c:pt>
                <c:pt idx="4314">
                  <c:v>4314</c:v>
                </c:pt>
                <c:pt idx="4315">
                  <c:v>4315</c:v>
                </c:pt>
                <c:pt idx="4316">
                  <c:v>4316</c:v>
                </c:pt>
                <c:pt idx="4317">
                  <c:v>4317</c:v>
                </c:pt>
                <c:pt idx="4318">
                  <c:v>4318</c:v>
                </c:pt>
                <c:pt idx="4319">
                  <c:v>4319</c:v>
                </c:pt>
                <c:pt idx="4320">
                  <c:v>4320</c:v>
                </c:pt>
                <c:pt idx="4321">
                  <c:v>4321</c:v>
                </c:pt>
                <c:pt idx="4322">
                  <c:v>4322</c:v>
                </c:pt>
                <c:pt idx="4323">
                  <c:v>4323</c:v>
                </c:pt>
                <c:pt idx="4324">
                  <c:v>4324</c:v>
                </c:pt>
                <c:pt idx="4325">
                  <c:v>4325</c:v>
                </c:pt>
                <c:pt idx="4326">
                  <c:v>4326</c:v>
                </c:pt>
                <c:pt idx="4327">
                  <c:v>4327</c:v>
                </c:pt>
                <c:pt idx="4328">
                  <c:v>4328</c:v>
                </c:pt>
                <c:pt idx="4329">
                  <c:v>4329</c:v>
                </c:pt>
                <c:pt idx="4330">
                  <c:v>4330</c:v>
                </c:pt>
                <c:pt idx="4331">
                  <c:v>4331</c:v>
                </c:pt>
                <c:pt idx="4332">
                  <c:v>4332</c:v>
                </c:pt>
                <c:pt idx="4333">
                  <c:v>4333</c:v>
                </c:pt>
                <c:pt idx="4334">
                  <c:v>4334</c:v>
                </c:pt>
                <c:pt idx="4335">
                  <c:v>4335</c:v>
                </c:pt>
                <c:pt idx="4336">
                  <c:v>4336</c:v>
                </c:pt>
                <c:pt idx="4337">
                  <c:v>4337</c:v>
                </c:pt>
                <c:pt idx="4338">
                  <c:v>4338</c:v>
                </c:pt>
                <c:pt idx="4339">
                  <c:v>4339</c:v>
                </c:pt>
                <c:pt idx="4340">
                  <c:v>4340</c:v>
                </c:pt>
                <c:pt idx="4341">
                  <c:v>4341</c:v>
                </c:pt>
                <c:pt idx="4342">
                  <c:v>4342</c:v>
                </c:pt>
                <c:pt idx="4343">
                  <c:v>4343</c:v>
                </c:pt>
                <c:pt idx="4344">
                  <c:v>4344</c:v>
                </c:pt>
                <c:pt idx="4345">
                  <c:v>4345</c:v>
                </c:pt>
                <c:pt idx="4346">
                  <c:v>4346</c:v>
                </c:pt>
                <c:pt idx="4347">
                  <c:v>4347</c:v>
                </c:pt>
                <c:pt idx="4348">
                  <c:v>4348</c:v>
                </c:pt>
                <c:pt idx="4349">
                  <c:v>4349</c:v>
                </c:pt>
                <c:pt idx="4350">
                  <c:v>4350</c:v>
                </c:pt>
                <c:pt idx="4351">
                  <c:v>4351</c:v>
                </c:pt>
                <c:pt idx="4352">
                  <c:v>4352</c:v>
                </c:pt>
                <c:pt idx="4353">
                  <c:v>4353</c:v>
                </c:pt>
                <c:pt idx="4354">
                  <c:v>4354</c:v>
                </c:pt>
                <c:pt idx="4355">
                  <c:v>4355</c:v>
                </c:pt>
                <c:pt idx="4356">
                  <c:v>4356</c:v>
                </c:pt>
                <c:pt idx="4357">
                  <c:v>4357</c:v>
                </c:pt>
                <c:pt idx="4358">
                  <c:v>4358</c:v>
                </c:pt>
                <c:pt idx="4359">
                  <c:v>4359</c:v>
                </c:pt>
                <c:pt idx="4360">
                  <c:v>4360</c:v>
                </c:pt>
                <c:pt idx="4361">
                  <c:v>4361</c:v>
                </c:pt>
                <c:pt idx="4362">
                  <c:v>4362</c:v>
                </c:pt>
                <c:pt idx="4363">
                  <c:v>4363</c:v>
                </c:pt>
                <c:pt idx="4364">
                  <c:v>4364</c:v>
                </c:pt>
                <c:pt idx="4365">
                  <c:v>4365</c:v>
                </c:pt>
                <c:pt idx="4366">
                  <c:v>4366</c:v>
                </c:pt>
                <c:pt idx="4367">
                  <c:v>4367</c:v>
                </c:pt>
                <c:pt idx="4368">
                  <c:v>4368</c:v>
                </c:pt>
                <c:pt idx="4369">
                  <c:v>4369</c:v>
                </c:pt>
                <c:pt idx="4370">
                  <c:v>4370</c:v>
                </c:pt>
                <c:pt idx="4371">
                  <c:v>4371</c:v>
                </c:pt>
                <c:pt idx="4372">
                  <c:v>4372</c:v>
                </c:pt>
                <c:pt idx="4373">
                  <c:v>4373</c:v>
                </c:pt>
                <c:pt idx="4374">
                  <c:v>4374</c:v>
                </c:pt>
                <c:pt idx="4375">
                  <c:v>4375</c:v>
                </c:pt>
                <c:pt idx="4376">
                  <c:v>4376</c:v>
                </c:pt>
                <c:pt idx="4377">
                  <c:v>4377</c:v>
                </c:pt>
                <c:pt idx="4378">
                  <c:v>4378</c:v>
                </c:pt>
                <c:pt idx="4379">
                  <c:v>4379</c:v>
                </c:pt>
                <c:pt idx="4380">
                  <c:v>4380</c:v>
                </c:pt>
                <c:pt idx="4381">
                  <c:v>4381</c:v>
                </c:pt>
                <c:pt idx="4382">
                  <c:v>4382</c:v>
                </c:pt>
                <c:pt idx="4383">
                  <c:v>4383</c:v>
                </c:pt>
                <c:pt idx="4384">
                  <c:v>4384</c:v>
                </c:pt>
                <c:pt idx="4385">
                  <c:v>4385</c:v>
                </c:pt>
                <c:pt idx="4386">
                  <c:v>4386</c:v>
                </c:pt>
                <c:pt idx="4387">
                  <c:v>4387</c:v>
                </c:pt>
                <c:pt idx="4388">
                  <c:v>4388</c:v>
                </c:pt>
                <c:pt idx="4389">
                  <c:v>4389</c:v>
                </c:pt>
                <c:pt idx="4390">
                  <c:v>4390</c:v>
                </c:pt>
                <c:pt idx="4391">
                  <c:v>4391</c:v>
                </c:pt>
                <c:pt idx="4392">
                  <c:v>4392</c:v>
                </c:pt>
                <c:pt idx="4393">
                  <c:v>4393</c:v>
                </c:pt>
                <c:pt idx="4394">
                  <c:v>4394</c:v>
                </c:pt>
                <c:pt idx="4395">
                  <c:v>4395</c:v>
                </c:pt>
                <c:pt idx="4396">
                  <c:v>4396</c:v>
                </c:pt>
                <c:pt idx="4397">
                  <c:v>4397</c:v>
                </c:pt>
                <c:pt idx="4398">
                  <c:v>4398</c:v>
                </c:pt>
                <c:pt idx="4399">
                  <c:v>4399</c:v>
                </c:pt>
                <c:pt idx="4400">
                  <c:v>4400</c:v>
                </c:pt>
                <c:pt idx="4401">
                  <c:v>4401</c:v>
                </c:pt>
                <c:pt idx="4402">
                  <c:v>4402</c:v>
                </c:pt>
                <c:pt idx="4403">
                  <c:v>4403</c:v>
                </c:pt>
                <c:pt idx="4404">
                  <c:v>4404</c:v>
                </c:pt>
                <c:pt idx="4405">
                  <c:v>4405</c:v>
                </c:pt>
                <c:pt idx="4406">
                  <c:v>4406</c:v>
                </c:pt>
                <c:pt idx="4407">
                  <c:v>4407</c:v>
                </c:pt>
                <c:pt idx="4408">
                  <c:v>4408</c:v>
                </c:pt>
                <c:pt idx="4409">
                  <c:v>4409</c:v>
                </c:pt>
                <c:pt idx="4410">
                  <c:v>4410</c:v>
                </c:pt>
                <c:pt idx="4411">
                  <c:v>4411</c:v>
                </c:pt>
                <c:pt idx="4412">
                  <c:v>4412</c:v>
                </c:pt>
                <c:pt idx="4413">
                  <c:v>4413</c:v>
                </c:pt>
                <c:pt idx="4414">
                  <c:v>4414</c:v>
                </c:pt>
                <c:pt idx="4415">
                  <c:v>4415</c:v>
                </c:pt>
                <c:pt idx="4416">
                  <c:v>4416</c:v>
                </c:pt>
                <c:pt idx="4417">
                  <c:v>4417</c:v>
                </c:pt>
                <c:pt idx="4418">
                  <c:v>4418</c:v>
                </c:pt>
                <c:pt idx="4419">
                  <c:v>4419</c:v>
                </c:pt>
                <c:pt idx="4420">
                  <c:v>4420</c:v>
                </c:pt>
                <c:pt idx="4421">
                  <c:v>4421</c:v>
                </c:pt>
                <c:pt idx="4422">
                  <c:v>4422</c:v>
                </c:pt>
                <c:pt idx="4423">
                  <c:v>4423</c:v>
                </c:pt>
                <c:pt idx="4424">
                  <c:v>4424</c:v>
                </c:pt>
                <c:pt idx="4425">
                  <c:v>4425</c:v>
                </c:pt>
                <c:pt idx="4426">
                  <c:v>4426</c:v>
                </c:pt>
                <c:pt idx="4427">
                  <c:v>4427</c:v>
                </c:pt>
                <c:pt idx="4428">
                  <c:v>4428</c:v>
                </c:pt>
                <c:pt idx="4429">
                  <c:v>4429</c:v>
                </c:pt>
                <c:pt idx="4430">
                  <c:v>4430</c:v>
                </c:pt>
                <c:pt idx="4431">
                  <c:v>4431</c:v>
                </c:pt>
                <c:pt idx="4432">
                  <c:v>4432</c:v>
                </c:pt>
                <c:pt idx="4433">
                  <c:v>4433</c:v>
                </c:pt>
                <c:pt idx="4434">
                  <c:v>4434</c:v>
                </c:pt>
                <c:pt idx="4435">
                  <c:v>4435</c:v>
                </c:pt>
                <c:pt idx="4436">
                  <c:v>4436</c:v>
                </c:pt>
                <c:pt idx="4437">
                  <c:v>4437</c:v>
                </c:pt>
                <c:pt idx="4438">
                  <c:v>4438</c:v>
                </c:pt>
                <c:pt idx="4439">
                  <c:v>4439</c:v>
                </c:pt>
                <c:pt idx="4440">
                  <c:v>4440</c:v>
                </c:pt>
                <c:pt idx="4441">
                  <c:v>4441</c:v>
                </c:pt>
                <c:pt idx="4442">
                  <c:v>4442</c:v>
                </c:pt>
                <c:pt idx="4443">
                  <c:v>4443</c:v>
                </c:pt>
                <c:pt idx="4444">
                  <c:v>4444</c:v>
                </c:pt>
                <c:pt idx="4445">
                  <c:v>4445</c:v>
                </c:pt>
                <c:pt idx="4446">
                  <c:v>4446</c:v>
                </c:pt>
                <c:pt idx="4447">
                  <c:v>4447</c:v>
                </c:pt>
                <c:pt idx="4448">
                  <c:v>4448</c:v>
                </c:pt>
                <c:pt idx="4449">
                  <c:v>4449</c:v>
                </c:pt>
                <c:pt idx="4450">
                  <c:v>4450</c:v>
                </c:pt>
                <c:pt idx="4451">
                  <c:v>4451</c:v>
                </c:pt>
                <c:pt idx="4452">
                  <c:v>4452</c:v>
                </c:pt>
                <c:pt idx="4453">
                  <c:v>4453</c:v>
                </c:pt>
                <c:pt idx="4454">
                  <c:v>4454</c:v>
                </c:pt>
                <c:pt idx="4455">
                  <c:v>4455</c:v>
                </c:pt>
                <c:pt idx="4456">
                  <c:v>4456</c:v>
                </c:pt>
                <c:pt idx="4457">
                  <c:v>4457</c:v>
                </c:pt>
                <c:pt idx="4458">
                  <c:v>4458</c:v>
                </c:pt>
                <c:pt idx="4459">
                  <c:v>4459</c:v>
                </c:pt>
                <c:pt idx="4460">
                  <c:v>4460</c:v>
                </c:pt>
                <c:pt idx="4461">
                  <c:v>4461</c:v>
                </c:pt>
                <c:pt idx="4462">
                  <c:v>4462</c:v>
                </c:pt>
                <c:pt idx="4463">
                  <c:v>4463</c:v>
                </c:pt>
                <c:pt idx="4464">
                  <c:v>4464</c:v>
                </c:pt>
                <c:pt idx="4465">
                  <c:v>4465</c:v>
                </c:pt>
                <c:pt idx="4466">
                  <c:v>4466</c:v>
                </c:pt>
                <c:pt idx="4467">
                  <c:v>4467</c:v>
                </c:pt>
                <c:pt idx="4468">
                  <c:v>4468</c:v>
                </c:pt>
                <c:pt idx="4469">
                  <c:v>4469</c:v>
                </c:pt>
                <c:pt idx="4470">
                  <c:v>4470</c:v>
                </c:pt>
                <c:pt idx="4471">
                  <c:v>4471</c:v>
                </c:pt>
                <c:pt idx="4472">
                  <c:v>4472</c:v>
                </c:pt>
                <c:pt idx="4473">
                  <c:v>4473</c:v>
                </c:pt>
                <c:pt idx="4474">
                  <c:v>4474</c:v>
                </c:pt>
                <c:pt idx="4475">
                  <c:v>4475</c:v>
                </c:pt>
                <c:pt idx="4476">
                  <c:v>4476</c:v>
                </c:pt>
                <c:pt idx="4477">
                  <c:v>4477</c:v>
                </c:pt>
                <c:pt idx="4478">
                  <c:v>4478</c:v>
                </c:pt>
                <c:pt idx="4479">
                  <c:v>4479</c:v>
                </c:pt>
                <c:pt idx="4480">
                  <c:v>4480</c:v>
                </c:pt>
                <c:pt idx="4481">
                  <c:v>4481</c:v>
                </c:pt>
                <c:pt idx="4482">
                  <c:v>4482</c:v>
                </c:pt>
                <c:pt idx="4483">
                  <c:v>4483</c:v>
                </c:pt>
                <c:pt idx="4484">
                  <c:v>4484</c:v>
                </c:pt>
                <c:pt idx="4485">
                  <c:v>4485</c:v>
                </c:pt>
                <c:pt idx="4486">
                  <c:v>4486</c:v>
                </c:pt>
                <c:pt idx="4487">
                  <c:v>4487</c:v>
                </c:pt>
                <c:pt idx="4488">
                  <c:v>4488</c:v>
                </c:pt>
                <c:pt idx="4489">
                  <c:v>4489</c:v>
                </c:pt>
                <c:pt idx="4490">
                  <c:v>4490</c:v>
                </c:pt>
                <c:pt idx="4491">
                  <c:v>4491</c:v>
                </c:pt>
                <c:pt idx="4492">
                  <c:v>4492</c:v>
                </c:pt>
                <c:pt idx="4493">
                  <c:v>4493</c:v>
                </c:pt>
                <c:pt idx="4494">
                  <c:v>4494</c:v>
                </c:pt>
                <c:pt idx="4495">
                  <c:v>4495</c:v>
                </c:pt>
                <c:pt idx="4496">
                  <c:v>4496</c:v>
                </c:pt>
                <c:pt idx="4497">
                  <c:v>4497</c:v>
                </c:pt>
                <c:pt idx="4498">
                  <c:v>4498</c:v>
                </c:pt>
                <c:pt idx="4499">
                  <c:v>4499</c:v>
                </c:pt>
                <c:pt idx="4500">
                  <c:v>4500</c:v>
                </c:pt>
                <c:pt idx="4501">
                  <c:v>4501</c:v>
                </c:pt>
                <c:pt idx="4502">
                  <c:v>4502</c:v>
                </c:pt>
                <c:pt idx="4503">
                  <c:v>4503</c:v>
                </c:pt>
                <c:pt idx="4504">
                  <c:v>4504</c:v>
                </c:pt>
                <c:pt idx="4505">
                  <c:v>4505</c:v>
                </c:pt>
                <c:pt idx="4506">
                  <c:v>4506</c:v>
                </c:pt>
                <c:pt idx="4507">
                  <c:v>4507</c:v>
                </c:pt>
                <c:pt idx="4508">
                  <c:v>4508</c:v>
                </c:pt>
                <c:pt idx="4509">
                  <c:v>4509</c:v>
                </c:pt>
                <c:pt idx="4510">
                  <c:v>4510</c:v>
                </c:pt>
                <c:pt idx="4511">
                  <c:v>4511</c:v>
                </c:pt>
                <c:pt idx="4512">
                  <c:v>4512</c:v>
                </c:pt>
                <c:pt idx="4513">
                  <c:v>4513</c:v>
                </c:pt>
                <c:pt idx="4514">
                  <c:v>4514</c:v>
                </c:pt>
                <c:pt idx="4515">
                  <c:v>4515</c:v>
                </c:pt>
                <c:pt idx="4516">
                  <c:v>4516</c:v>
                </c:pt>
                <c:pt idx="4517">
                  <c:v>4517</c:v>
                </c:pt>
                <c:pt idx="4518">
                  <c:v>4518</c:v>
                </c:pt>
                <c:pt idx="4519">
                  <c:v>4519</c:v>
                </c:pt>
                <c:pt idx="4520">
                  <c:v>4520</c:v>
                </c:pt>
                <c:pt idx="4521">
                  <c:v>4521</c:v>
                </c:pt>
                <c:pt idx="4522">
                  <c:v>4522</c:v>
                </c:pt>
                <c:pt idx="4523">
                  <c:v>4523</c:v>
                </c:pt>
                <c:pt idx="4524">
                  <c:v>4524</c:v>
                </c:pt>
                <c:pt idx="4525">
                  <c:v>4525</c:v>
                </c:pt>
                <c:pt idx="4526">
                  <c:v>4526</c:v>
                </c:pt>
                <c:pt idx="4527">
                  <c:v>4527</c:v>
                </c:pt>
                <c:pt idx="4528">
                  <c:v>4528</c:v>
                </c:pt>
                <c:pt idx="4529">
                  <c:v>4529</c:v>
                </c:pt>
                <c:pt idx="4530">
                  <c:v>4530</c:v>
                </c:pt>
                <c:pt idx="4531">
                  <c:v>4531</c:v>
                </c:pt>
                <c:pt idx="4532">
                  <c:v>4532</c:v>
                </c:pt>
                <c:pt idx="4533">
                  <c:v>4533</c:v>
                </c:pt>
                <c:pt idx="4534">
                  <c:v>4534</c:v>
                </c:pt>
                <c:pt idx="4535">
                  <c:v>4535</c:v>
                </c:pt>
                <c:pt idx="4536">
                  <c:v>4536</c:v>
                </c:pt>
                <c:pt idx="4537">
                  <c:v>4537</c:v>
                </c:pt>
                <c:pt idx="4538">
                  <c:v>4538</c:v>
                </c:pt>
                <c:pt idx="4539">
                  <c:v>4539</c:v>
                </c:pt>
                <c:pt idx="4540">
                  <c:v>4540</c:v>
                </c:pt>
                <c:pt idx="4541">
                  <c:v>4541</c:v>
                </c:pt>
                <c:pt idx="4542">
                  <c:v>4542</c:v>
                </c:pt>
                <c:pt idx="4543">
                  <c:v>4543</c:v>
                </c:pt>
                <c:pt idx="4544">
                  <c:v>4544</c:v>
                </c:pt>
                <c:pt idx="4545">
                  <c:v>4545</c:v>
                </c:pt>
                <c:pt idx="4546">
                  <c:v>4546</c:v>
                </c:pt>
                <c:pt idx="4547">
                  <c:v>4547</c:v>
                </c:pt>
                <c:pt idx="4548">
                  <c:v>4548</c:v>
                </c:pt>
                <c:pt idx="4549">
                  <c:v>4549</c:v>
                </c:pt>
                <c:pt idx="4550">
                  <c:v>4550</c:v>
                </c:pt>
                <c:pt idx="4551">
                  <c:v>4551</c:v>
                </c:pt>
                <c:pt idx="4552">
                  <c:v>4552</c:v>
                </c:pt>
                <c:pt idx="4553">
                  <c:v>4553</c:v>
                </c:pt>
                <c:pt idx="4554">
                  <c:v>4554</c:v>
                </c:pt>
                <c:pt idx="4555">
                  <c:v>4555</c:v>
                </c:pt>
                <c:pt idx="4556">
                  <c:v>4556</c:v>
                </c:pt>
                <c:pt idx="4557">
                  <c:v>4557</c:v>
                </c:pt>
                <c:pt idx="4558">
                  <c:v>4558</c:v>
                </c:pt>
                <c:pt idx="4559">
                  <c:v>4559</c:v>
                </c:pt>
                <c:pt idx="4560">
                  <c:v>4560</c:v>
                </c:pt>
                <c:pt idx="4561">
                  <c:v>4561</c:v>
                </c:pt>
                <c:pt idx="4562">
                  <c:v>4562</c:v>
                </c:pt>
                <c:pt idx="4563">
                  <c:v>4563</c:v>
                </c:pt>
                <c:pt idx="4564">
                  <c:v>4564</c:v>
                </c:pt>
                <c:pt idx="4565">
                  <c:v>4565</c:v>
                </c:pt>
                <c:pt idx="4566">
                  <c:v>4566</c:v>
                </c:pt>
                <c:pt idx="4567">
                  <c:v>4567</c:v>
                </c:pt>
                <c:pt idx="4568">
                  <c:v>4568</c:v>
                </c:pt>
                <c:pt idx="4569">
                  <c:v>4569</c:v>
                </c:pt>
                <c:pt idx="4570">
                  <c:v>4570</c:v>
                </c:pt>
                <c:pt idx="4571">
                  <c:v>4571</c:v>
                </c:pt>
                <c:pt idx="4572">
                  <c:v>4572</c:v>
                </c:pt>
                <c:pt idx="4573">
                  <c:v>4573</c:v>
                </c:pt>
                <c:pt idx="4574">
                  <c:v>4574</c:v>
                </c:pt>
                <c:pt idx="4575">
                  <c:v>4575</c:v>
                </c:pt>
                <c:pt idx="4576">
                  <c:v>4576</c:v>
                </c:pt>
                <c:pt idx="4577">
                  <c:v>4577</c:v>
                </c:pt>
                <c:pt idx="4578">
                  <c:v>4578</c:v>
                </c:pt>
                <c:pt idx="4579">
                  <c:v>4579</c:v>
                </c:pt>
                <c:pt idx="4580">
                  <c:v>4580</c:v>
                </c:pt>
                <c:pt idx="4581">
                  <c:v>4581</c:v>
                </c:pt>
                <c:pt idx="4582">
                  <c:v>4582</c:v>
                </c:pt>
                <c:pt idx="4583">
                  <c:v>4583</c:v>
                </c:pt>
                <c:pt idx="4584">
                  <c:v>4584</c:v>
                </c:pt>
                <c:pt idx="4585">
                  <c:v>4585</c:v>
                </c:pt>
                <c:pt idx="4586">
                  <c:v>4586</c:v>
                </c:pt>
                <c:pt idx="4587">
                  <c:v>4587</c:v>
                </c:pt>
                <c:pt idx="4588">
                  <c:v>4588</c:v>
                </c:pt>
                <c:pt idx="4589">
                  <c:v>4589</c:v>
                </c:pt>
                <c:pt idx="4590">
                  <c:v>4590</c:v>
                </c:pt>
                <c:pt idx="4591">
                  <c:v>4591</c:v>
                </c:pt>
                <c:pt idx="4592">
                  <c:v>4592</c:v>
                </c:pt>
                <c:pt idx="4593">
                  <c:v>4593</c:v>
                </c:pt>
                <c:pt idx="4594">
                  <c:v>4594</c:v>
                </c:pt>
                <c:pt idx="4595">
                  <c:v>4595</c:v>
                </c:pt>
                <c:pt idx="4596">
                  <c:v>4596</c:v>
                </c:pt>
                <c:pt idx="4597">
                  <c:v>4597</c:v>
                </c:pt>
                <c:pt idx="4598">
                  <c:v>4598</c:v>
                </c:pt>
                <c:pt idx="4599">
                  <c:v>4599</c:v>
                </c:pt>
                <c:pt idx="4600">
                  <c:v>4600</c:v>
                </c:pt>
                <c:pt idx="4601">
                  <c:v>4601</c:v>
                </c:pt>
                <c:pt idx="4602">
                  <c:v>4602</c:v>
                </c:pt>
                <c:pt idx="4603">
                  <c:v>4603</c:v>
                </c:pt>
                <c:pt idx="4604">
                  <c:v>4604</c:v>
                </c:pt>
                <c:pt idx="4605">
                  <c:v>4605</c:v>
                </c:pt>
                <c:pt idx="4606">
                  <c:v>4606</c:v>
                </c:pt>
                <c:pt idx="4607">
                  <c:v>4607</c:v>
                </c:pt>
                <c:pt idx="4608">
                  <c:v>4608</c:v>
                </c:pt>
                <c:pt idx="4609">
                  <c:v>4609</c:v>
                </c:pt>
                <c:pt idx="4610">
                  <c:v>4610</c:v>
                </c:pt>
                <c:pt idx="4611">
                  <c:v>4611</c:v>
                </c:pt>
                <c:pt idx="4612">
                  <c:v>4612</c:v>
                </c:pt>
                <c:pt idx="4613">
                  <c:v>4613</c:v>
                </c:pt>
                <c:pt idx="4614">
                  <c:v>4614</c:v>
                </c:pt>
                <c:pt idx="4615">
                  <c:v>4615</c:v>
                </c:pt>
                <c:pt idx="4616">
                  <c:v>4616</c:v>
                </c:pt>
                <c:pt idx="4617">
                  <c:v>4617</c:v>
                </c:pt>
                <c:pt idx="4618">
                  <c:v>4618</c:v>
                </c:pt>
                <c:pt idx="4619">
                  <c:v>4619</c:v>
                </c:pt>
                <c:pt idx="4620">
                  <c:v>4620</c:v>
                </c:pt>
                <c:pt idx="4621">
                  <c:v>4621</c:v>
                </c:pt>
                <c:pt idx="4622">
                  <c:v>4622</c:v>
                </c:pt>
                <c:pt idx="4623">
                  <c:v>4623</c:v>
                </c:pt>
                <c:pt idx="4624">
                  <c:v>4624</c:v>
                </c:pt>
                <c:pt idx="4625">
                  <c:v>4625</c:v>
                </c:pt>
                <c:pt idx="4626">
                  <c:v>4626</c:v>
                </c:pt>
                <c:pt idx="4627">
                  <c:v>4627</c:v>
                </c:pt>
                <c:pt idx="4628">
                  <c:v>4628</c:v>
                </c:pt>
                <c:pt idx="4629">
                  <c:v>4629</c:v>
                </c:pt>
                <c:pt idx="4630">
                  <c:v>4630</c:v>
                </c:pt>
                <c:pt idx="4631">
                  <c:v>4631</c:v>
                </c:pt>
                <c:pt idx="4632">
                  <c:v>4632</c:v>
                </c:pt>
                <c:pt idx="4633">
                  <c:v>4633</c:v>
                </c:pt>
                <c:pt idx="4634">
                  <c:v>4634</c:v>
                </c:pt>
                <c:pt idx="4635">
                  <c:v>4635</c:v>
                </c:pt>
                <c:pt idx="4636">
                  <c:v>4636</c:v>
                </c:pt>
                <c:pt idx="4637">
                  <c:v>4637</c:v>
                </c:pt>
                <c:pt idx="4638">
                  <c:v>4638</c:v>
                </c:pt>
                <c:pt idx="4639">
                  <c:v>4639</c:v>
                </c:pt>
                <c:pt idx="4640">
                  <c:v>4640</c:v>
                </c:pt>
                <c:pt idx="4641">
                  <c:v>4641</c:v>
                </c:pt>
                <c:pt idx="4642">
                  <c:v>4642</c:v>
                </c:pt>
                <c:pt idx="4643">
                  <c:v>4643</c:v>
                </c:pt>
                <c:pt idx="4644">
                  <c:v>4644</c:v>
                </c:pt>
                <c:pt idx="4645">
                  <c:v>4645</c:v>
                </c:pt>
                <c:pt idx="4646">
                  <c:v>4646</c:v>
                </c:pt>
                <c:pt idx="4647">
                  <c:v>4647</c:v>
                </c:pt>
                <c:pt idx="4648">
                  <c:v>4648</c:v>
                </c:pt>
                <c:pt idx="4649">
                  <c:v>4649</c:v>
                </c:pt>
                <c:pt idx="4650">
                  <c:v>4650</c:v>
                </c:pt>
                <c:pt idx="4651">
                  <c:v>4651</c:v>
                </c:pt>
                <c:pt idx="4652">
                  <c:v>4652</c:v>
                </c:pt>
                <c:pt idx="4653">
                  <c:v>4653</c:v>
                </c:pt>
                <c:pt idx="4654">
                  <c:v>4654</c:v>
                </c:pt>
                <c:pt idx="4655">
                  <c:v>4655</c:v>
                </c:pt>
                <c:pt idx="4656">
                  <c:v>4656</c:v>
                </c:pt>
                <c:pt idx="4657">
                  <c:v>4657</c:v>
                </c:pt>
                <c:pt idx="4658">
                  <c:v>4658</c:v>
                </c:pt>
                <c:pt idx="4659">
                  <c:v>4659</c:v>
                </c:pt>
                <c:pt idx="4660">
                  <c:v>4660</c:v>
                </c:pt>
                <c:pt idx="4661">
                  <c:v>4661</c:v>
                </c:pt>
                <c:pt idx="4662">
                  <c:v>4662</c:v>
                </c:pt>
                <c:pt idx="4663">
                  <c:v>4663</c:v>
                </c:pt>
                <c:pt idx="4664">
                  <c:v>4664</c:v>
                </c:pt>
                <c:pt idx="4665">
                  <c:v>4665</c:v>
                </c:pt>
                <c:pt idx="4666">
                  <c:v>4666</c:v>
                </c:pt>
                <c:pt idx="4667">
                  <c:v>4667</c:v>
                </c:pt>
                <c:pt idx="4668">
                  <c:v>4668</c:v>
                </c:pt>
                <c:pt idx="4669">
                  <c:v>4669</c:v>
                </c:pt>
                <c:pt idx="4670">
                  <c:v>4670</c:v>
                </c:pt>
                <c:pt idx="4671">
                  <c:v>4671</c:v>
                </c:pt>
                <c:pt idx="4672">
                  <c:v>4672</c:v>
                </c:pt>
                <c:pt idx="4673">
                  <c:v>4673</c:v>
                </c:pt>
                <c:pt idx="4674">
                  <c:v>4674</c:v>
                </c:pt>
                <c:pt idx="4675">
                  <c:v>4675</c:v>
                </c:pt>
                <c:pt idx="4676">
                  <c:v>4676</c:v>
                </c:pt>
                <c:pt idx="4677">
                  <c:v>4677</c:v>
                </c:pt>
                <c:pt idx="4678">
                  <c:v>4678</c:v>
                </c:pt>
                <c:pt idx="4679">
                  <c:v>4679</c:v>
                </c:pt>
                <c:pt idx="4680">
                  <c:v>4680</c:v>
                </c:pt>
                <c:pt idx="4681">
                  <c:v>4681</c:v>
                </c:pt>
                <c:pt idx="4682">
                  <c:v>4682</c:v>
                </c:pt>
                <c:pt idx="4683">
                  <c:v>4683</c:v>
                </c:pt>
                <c:pt idx="4684">
                  <c:v>4684</c:v>
                </c:pt>
                <c:pt idx="4685">
                  <c:v>4685</c:v>
                </c:pt>
                <c:pt idx="4686">
                  <c:v>4686</c:v>
                </c:pt>
                <c:pt idx="4687">
                  <c:v>4687</c:v>
                </c:pt>
                <c:pt idx="4688">
                  <c:v>4688</c:v>
                </c:pt>
                <c:pt idx="4689">
                  <c:v>4689</c:v>
                </c:pt>
                <c:pt idx="4690">
                  <c:v>4690</c:v>
                </c:pt>
                <c:pt idx="4691">
                  <c:v>4691</c:v>
                </c:pt>
                <c:pt idx="4692">
                  <c:v>4692</c:v>
                </c:pt>
                <c:pt idx="4693">
                  <c:v>4693</c:v>
                </c:pt>
                <c:pt idx="4694">
                  <c:v>4694</c:v>
                </c:pt>
                <c:pt idx="4695">
                  <c:v>4695</c:v>
                </c:pt>
                <c:pt idx="4696">
                  <c:v>4696</c:v>
                </c:pt>
                <c:pt idx="4697">
                  <c:v>4697</c:v>
                </c:pt>
                <c:pt idx="4698">
                  <c:v>4698</c:v>
                </c:pt>
                <c:pt idx="4699">
                  <c:v>4699</c:v>
                </c:pt>
                <c:pt idx="4700">
                  <c:v>4700</c:v>
                </c:pt>
                <c:pt idx="4701">
                  <c:v>4701</c:v>
                </c:pt>
                <c:pt idx="4702">
                  <c:v>4702</c:v>
                </c:pt>
                <c:pt idx="4703">
                  <c:v>4703</c:v>
                </c:pt>
                <c:pt idx="4704">
                  <c:v>4704</c:v>
                </c:pt>
                <c:pt idx="4705">
                  <c:v>4705</c:v>
                </c:pt>
                <c:pt idx="4706">
                  <c:v>4706</c:v>
                </c:pt>
                <c:pt idx="4707">
                  <c:v>4707</c:v>
                </c:pt>
                <c:pt idx="4708">
                  <c:v>4708</c:v>
                </c:pt>
                <c:pt idx="4709">
                  <c:v>4709</c:v>
                </c:pt>
                <c:pt idx="4710">
                  <c:v>4710</c:v>
                </c:pt>
                <c:pt idx="4711">
                  <c:v>4711</c:v>
                </c:pt>
                <c:pt idx="4712">
                  <c:v>4712</c:v>
                </c:pt>
                <c:pt idx="4713">
                  <c:v>4713</c:v>
                </c:pt>
                <c:pt idx="4714">
                  <c:v>4714</c:v>
                </c:pt>
                <c:pt idx="4715">
                  <c:v>4715</c:v>
                </c:pt>
                <c:pt idx="4716">
                  <c:v>4716</c:v>
                </c:pt>
                <c:pt idx="4717">
                  <c:v>4717</c:v>
                </c:pt>
                <c:pt idx="4718">
                  <c:v>4718</c:v>
                </c:pt>
                <c:pt idx="4719">
                  <c:v>4719</c:v>
                </c:pt>
                <c:pt idx="4720">
                  <c:v>4720</c:v>
                </c:pt>
                <c:pt idx="4721">
                  <c:v>4721</c:v>
                </c:pt>
                <c:pt idx="4722">
                  <c:v>4722</c:v>
                </c:pt>
                <c:pt idx="4723">
                  <c:v>4723</c:v>
                </c:pt>
                <c:pt idx="4724">
                  <c:v>4724</c:v>
                </c:pt>
                <c:pt idx="4725">
                  <c:v>4725</c:v>
                </c:pt>
                <c:pt idx="4726">
                  <c:v>4726</c:v>
                </c:pt>
                <c:pt idx="4727">
                  <c:v>4727</c:v>
                </c:pt>
                <c:pt idx="4728">
                  <c:v>4728</c:v>
                </c:pt>
                <c:pt idx="4729">
                  <c:v>4729</c:v>
                </c:pt>
                <c:pt idx="4730">
                  <c:v>4730</c:v>
                </c:pt>
                <c:pt idx="4731">
                  <c:v>4731</c:v>
                </c:pt>
                <c:pt idx="4732">
                  <c:v>4732</c:v>
                </c:pt>
                <c:pt idx="4733">
                  <c:v>4733</c:v>
                </c:pt>
                <c:pt idx="4734">
                  <c:v>4734</c:v>
                </c:pt>
                <c:pt idx="4735">
                  <c:v>4735</c:v>
                </c:pt>
                <c:pt idx="4736">
                  <c:v>4736</c:v>
                </c:pt>
                <c:pt idx="4737">
                  <c:v>4737</c:v>
                </c:pt>
                <c:pt idx="4738">
                  <c:v>4738</c:v>
                </c:pt>
                <c:pt idx="4739">
                  <c:v>4739</c:v>
                </c:pt>
                <c:pt idx="4740">
                  <c:v>4740</c:v>
                </c:pt>
                <c:pt idx="4741">
                  <c:v>4741</c:v>
                </c:pt>
                <c:pt idx="4742">
                  <c:v>4742</c:v>
                </c:pt>
                <c:pt idx="4743">
                  <c:v>4743</c:v>
                </c:pt>
                <c:pt idx="4744">
                  <c:v>4744</c:v>
                </c:pt>
                <c:pt idx="4745">
                  <c:v>4745</c:v>
                </c:pt>
                <c:pt idx="4746">
                  <c:v>4746</c:v>
                </c:pt>
                <c:pt idx="4747">
                  <c:v>4747</c:v>
                </c:pt>
                <c:pt idx="4748">
                  <c:v>4748</c:v>
                </c:pt>
                <c:pt idx="4749">
                  <c:v>4749</c:v>
                </c:pt>
                <c:pt idx="4750">
                  <c:v>4750</c:v>
                </c:pt>
                <c:pt idx="4751">
                  <c:v>4751</c:v>
                </c:pt>
                <c:pt idx="4752">
                  <c:v>4752</c:v>
                </c:pt>
                <c:pt idx="4753">
                  <c:v>4753</c:v>
                </c:pt>
                <c:pt idx="4754">
                  <c:v>4754</c:v>
                </c:pt>
                <c:pt idx="4755">
                  <c:v>4755</c:v>
                </c:pt>
                <c:pt idx="4756">
                  <c:v>4756</c:v>
                </c:pt>
                <c:pt idx="4757">
                  <c:v>4757</c:v>
                </c:pt>
                <c:pt idx="4758">
                  <c:v>4758</c:v>
                </c:pt>
                <c:pt idx="4759">
                  <c:v>4759</c:v>
                </c:pt>
                <c:pt idx="4760">
                  <c:v>4760</c:v>
                </c:pt>
                <c:pt idx="4761">
                  <c:v>4761</c:v>
                </c:pt>
                <c:pt idx="4762">
                  <c:v>4762</c:v>
                </c:pt>
                <c:pt idx="4763">
                  <c:v>4763</c:v>
                </c:pt>
                <c:pt idx="4764">
                  <c:v>4764</c:v>
                </c:pt>
                <c:pt idx="4765">
                  <c:v>4765</c:v>
                </c:pt>
                <c:pt idx="4766">
                  <c:v>4766</c:v>
                </c:pt>
                <c:pt idx="4767">
                  <c:v>4767</c:v>
                </c:pt>
                <c:pt idx="4768">
                  <c:v>4768</c:v>
                </c:pt>
                <c:pt idx="4769">
                  <c:v>4769</c:v>
                </c:pt>
                <c:pt idx="4770">
                  <c:v>4770</c:v>
                </c:pt>
                <c:pt idx="4771">
                  <c:v>4771</c:v>
                </c:pt>
                <c:pt idx="4772">
                  <c:v>4772</c:v>
                </c:pt>
                <c:pt idx="4773">
                  <c:v>4773</c:v>
                </c:pt>
                <c:pt idx="4774">
                  <c:v>4774</c:v>
                </c:pt>
                <c:pt idx="4775">
                  <c:v>4775</c:v>
                </c:pt>
                <c:pt idx="4776">
                  <c:v>4776</c:v>
                </c:pt>
                <c:pt idx="4777">
                  <c:v>4777</c:v>
                </c:pt>
                <c:pt idx="4778">
                  <c:v>4778</c:v>
                </c:pt>
                <c:pt idx="4779">
                  <c:v>4779</c:v>
                </c:pt>
                <c:pt idx="4780">
                  <c:v>4780</c:v>
                </c:pt>
                <c:pt idx="4781">
                  <c:v>4781</c:v>
                </c:pt>
                <c:pt idx="4782">
                  <c:v>4782</c:v>
                </c:pt>
                <c:pt idx="4783">
                  <c:v>4783</c:v>
                </c:pt>
                <c:pt idx="4784">
                  <c:v>4784</c:v>
                </c:pt>
                <c:pt idx="4785">
                  <c:v>4785</c:v>
                </c:pt>
                <c:pt idx="4786">
                  <c:v>4786</c:v>
                </c:pt>
                <c:pt idx="4787">
                  <c:v>4787</c:v>
                </c:pt>
                <c:pt idx="4788">
                  <c:v>4788</c:v>
                </c:pt>
                <c:pt idx="4789">
                  <c:v>4789</c:v>
                </c:pt>
                <c:pt idx="4790">
                  <c:v>4790</c:v>
                </c:pt>
                <c:pt idx="4791">
                  <c:v>4791</c:v>
                </c:pt>
                <c:pt idx="4792">
                  <c:v>4792</c:v>
                </c:pt>
                <c:pt idx="4793">
                  <c:v>4793</c:v>
                </c:pt>
                <c:pt idx="4794">
                  <c:v>4794</c:v>
                </c:pt>
                <c:pt idx="4795">
                  <c:v>4795</c:v>
                </c:pt>
                <c:pt idx="4796">
                  <c:v>4796</c:v>
                </c:pt>
                <c:pt idx="4797">
                  <c:v>4797</c:v>
                </c:pt>
                <c:pt idx="4798">
                  <c:v>4798</c:v>
                </c:pt>
                <c:pt idx="4799">
                  <c:v>4799</c:v>
                </c:pt>
                <c:pt idx="4800">
                  <c:v>4800</c:v>
                </c:pt>
                <c:pt idx="4801">
                  <c:v>4801</c:v>
                </c:pt>
                <c:pt idx="4802">
                  <c:v>4802</c:v>
                </c:pt>
                <c:pt idx="4803">
                  <c:v>4803</c:v>
                </c:pt>
                <c:pt idx="4804">
                  <c:v>4804</c:v>
                </c:pt>
                <c:pt idx="4805">
                  <c:v>4805</c:v>
                </c:pt>
                <c:pt idx="4806">
                  <c:v>4806</c:v>
                </c:pt>
                <c:pt idx="4807">
                  <c:v>4807</c:v>
                </c:pt>
                <c:pt idx="4808">
                  <c:v>4808</c:v>
                </c:pt>
                <c:pt idx="4809">
                  <c:v>4809</c:v>
                </c:pt>
                <c:pt idx="4810">
                  <c:v>4810</c:v>
                </c:pt>
                <c:pt idx="4811">
                  <c:v>4811</c:v>
                </c:pt>
                <c:pt idx="4812">
                  <c:v>4812</c:v>
                </c:pt>
                <c:pt idx="4813">
                  <c:v>4813</c:v>
                </c:pt>
                <c:pt idx="4814">
                  <c:v>4814</c:v>
                </c:pt>
                <c:pt idx="4815">
                  <c:v>4815</c:v>
                </c:pt>
                <c:pt idx="4816">
                  <c:v>4816</c:v>
                </c:pt>
                <c:pt idx="4817">
                  <c:v>4817</c:v>
                </c:pt>
                <c:pt idx="4818">
                  <c:v>4818</c:v>
                </c:pt>
                <c:pt idx="4819">
                  <c:v>4819</c:v>
                </c:pt>
                <c:pt idx="4820">
                  <c:v>4820</c:v>
                </c:pt>
                <c:pt idx="4821">
                  <c:v>4821</c:v>
                </c:pt>
                <c:pt idx="4822">
                  <c:v>4822</c:v>
                </c:pt>
                <c:pt idx="4823">
                  <c:v>4823</c:v>
                </c:pt>
                <c:pt idx="4824">
                  <c:v>4824</c:v>
                </c:pt>
                <c:pt idx="4825">
                  <c:v>4825</c:v>
                </c:pt>
                <c:pt idx="4826">
                  <c:v>4826</c:v>
                </c:pt>
                <c:pt idx="4827">
                  <c:v>4827</c:v>
                </c:pt>
                <c:pt idx="4828">
                  <c:v>4828</c:v>
                </c:pt>
                <c:pt idx="4829">
                  <c:v>4829</c:v>
                </c:pt>
                <c:pt idx="4830">
                  <c:v>4830</c:v>
                </c:pt>
                <c:pt idx="4831">
                  <c:v>4831</c:v>
                </c:pt>
                <c:pt idx="4832">
                  <c:v>4832</c:v>
                </c:pt>
                <c:pt idx="4833">
                  <c:v>4833</c:v>
                </c:pt>
                <c:pt idx="4834">
                  <c:v>4834</c:v>
                </c:pt>
                <c:pt idx="4835">
                  <c:v>4835</c:v>
                </c:pt>
                <c:pt idx="4836">
                  <c:v>4836</c:v>
                </c:pt>
                <c:pt idx="4837">
                  <c:v>4837</c:v>
                </c:pt>
                <c:pt idx="4838">
                  <c:v>4838</c:v>
                </c:pt>
                <c:pt idx="4839">
                  <c:v>4839</c:v>
                </c:pt>
                <c:pt idx="4840">
                  <c:v>4840</c:v>
                </c:pt>
                <c:pt idx="4841">
                  <c:v>4841</c:v>
                </c:pt>
                <c:pt idx="4842">
                  <c:v>4842</c:v>
                </c:pt>
                <c:pt idx="4843">
                  <c:v>4843</c:v>
                </c:pt>
                <c:pt idx="4844">
                  <c:v>4844</c:v>
                </c:pt>
                <c:pt idx="4845">
                  <c:v>4845</c:v>
                </c:pt>
                <c:pt idx="4846">
                  <c:v>4846</c:v>
                </c:pt>
                <c:pt idx="4847">
                  <c:v>4847</c:v>
                </c:pt>
                <c:pt idx="4848">
                  <c:v>4848</c:v>
                </c:pt>
                <c:pt idx="4849">
                  <c:v>4849</c:v>
                </c:pt>
                <c:pt idx="4850">
                  <c:v>4850</c:v>
                </c:pt>
                <c:pt idx="4851">
                  <c:v>4851</c:v>
                </c:pt>
                <c:pt idx="4852">
                  <c:v>4852</c:v>
                </c:pt>
                <c:pt idx="4853">
                  <c:v>4853</c:v>
                </c:pt>
                <c:pt idx="4854">
                  <c:v>4854</c:v>
                </c:pt>
                <c:pt idx="4855">
                  <c:v>4855</c:v>
                </c:pt>
                <c:pt idx="4856">
                  <c:v>4856</c:v>
                </c:pt>
                <c:pt idx="4857">
                  <c:v>4857</c:v>
                </c:pt>
                <c:pt idx="4858">
                  <c:v>4858</c:v>
                </c:pt>
                <c:pt idx="4859">
                  <c:v>4859</c:v>
                </c:pt>
                <c:pt idx="4860">
                  <c:v>4860</c:v>
                </c:pt>
                <c:pt idx="4861">
                  <c:v>4861</c:v>
                </c:pt>
                <c:pt idx="4862">
                  <c:v>4862</c:v>
                </c:pt>
                <c:pt idx="4863">
                  <c:v>4863</c:v>
                </c:pt>
                <c:pt idx="4864">
                  <c:v>4864</c:v>
                </c:pt>
                <c:pt idx="4865">
                  <c:v>4865</c:v>
                </c:pt>
                <c:pt idx="4866">
                  <c:v>4866</c:v>
                </c:pt>
                <c:pt idx="4867">
                  <c:v>4867</c:v>
                </c:pt>
                <c:pt idx="4868">
                  <c:v>4868</c:v>
                </c:pt>
                <c:pt idx="4869">
                  <c:v>4869</c:v>
                </c:pt>
                <c:pt idx="4870">
                  <c:v>4870</c:v>
                </c:pt>
                <c:pt idx="4871">
                  <c:v>4871</c:v>
                </c:pt>
                <c:pt idx="4872">
                  <c:v>4872</c:v>
                </c:pt>
                <c:pt idx="4873">
                  <c:v>4873</c:v>
                </c:pt>
                <c:pt idx="4874">
                  <c:v>4874</c:v>
                </c:pt>
                <c:pt idx="4875">
                  <c:v>4875</c:v>
                </c:pt>
                <c:pt idx="4876">
                  <c:v>4876</c:v>
                </c:pt>
                <c:pt idx="4877">
                  <c:v>4877</c:v>
                </c:pt>
                <c:pt idx="4878">
                  <c:v>4878</c:v>
                </c:pt>
                <c:pt idx="4879">
                  <c:v>4879</c:v>
                </c:pt>
                <c:pt idx="4880">
                  <c:v>4880</c:v>
                </c:pt>
                <c:pt idx="4881">
                  <c:v>4881</c:v>
                </c:pt>
                <c:pt idx="4882">
                  <c:v>4882</c:v>
                </c:pt>
                <c:pt idx="4883">
                  <c:v>4883</c:v>
                </c:pt>
                <c:pt idx="4884">
                  <c:v>4884</c:v>
                </c:pt>
                <c:pt idx="4885">
                  <c:v>4885</c:v>
                </c:pt>
                <c:pt idx="4886">
                  <c:v>4886</c:v>
                </c:pt>
                <c:pt idx="4887">
                  <c:v>4887</c:v>
                </c:pt>
                <c:pt idx="4888">
                  <c:v>4888</c:v>
                </c:pt>
                <c:pt idx="4889">
                  <c:v>4889</c:v>
                </c:pt>
                <c:pt idx="4890">
                  <c:v>4890</c:v>
                </c:pt>
                <c:pt idx="4891">
                  <c:v>4891</c:v>
                </c:pt>
                <c:pt idx="4892">
                  <c:v>4892</c:v>
                </c:pt>
                <c:pt idx="4893">
                  <c:v>4893</c:v>
                </c:pt>
                <c:pt idx="4894">
                  <c:v>4894</c:v>
                </c:pt>
                <c:pt idx="4895">
                  <c:v>4895</c:v>
                </c:pt>
                <c:pt idx="4896">
                  <c:v>4896</c:v>
                </c:pt>
                <c:pt idx="4897">
                  <c:v>4897</c:v>
                </c:pt>
                <c:pt idx="4898">
                  <c:v>4898</c:v>
                </c:pt>
                <c:pt idx="4899">
                  <c:v>4899</c:v>
                </c:pt>
                <c:pt idx="4900">
                  <c:v>4900</c:v>
                </c:pt>
                <c:pt idx="4901">
                  <c:v>4901</c:v>
                </c:pt>
                <c:pt idx="4902">
                  <c:v>4902</c:v>
                </c:pt>
                <c:pt idx="4903">
                  <c:v>4903</c:v>
                </c:pt>
                <c:pt idx="4904">
                  <c:v>4904</c:v>
                </c:pt>
                <c:pt idx="4905">
                  <c:v>4905</c:v>
                </c:pt>
                <c:pt idx="4906">
                  <c:v>4906</c:v>
                </c:pt>
                <c:pt idx="4907">
                  <c:v>4907</c:v>
                </c:pt>
                <c:pt idx="4908">
                  <c:v>4908</c:v>
                </c:pt>
                <c:pt idx="4909">
                  <c:v>4909</c:v>
                </c:pt>
                <c:pt idx="4910">
                  <c:v>4910</c:v>
                </c:pt>
                <c:pt idx="4911">
                  <c:v>4911</c:v>
                </c:pt>
                <c:pt idx="4912">
                  <c:v>4912</c:v>
                </c:pt>
                <c:pt idx="4913">
                  <c:v>4913</c:v>
                </c:pt>
                <c:pt idx="4914">
                  <c:v>4914</c:v>
                </c:pt>
                <c:pt idx="4915">
                  <c:v>4915</c:v>
                </c:pt>
                <c:pt idx="4916">
                  <c:v>4916</c:v>
                </c:pt>
                <c:pt idx="4917">
                  <c:v>4917</c:v>
                </c:pt>
                <c:pt idx="4918">
                  <c:v>4918</c:v>
                </c:pt>
                <c:pt idx="4919">
                  <c:v>4919</c:v>
                </c:pt>
                <c:pt idx="4920">
                  <c:v>4920</c:v>
                </c:pt>
                <c:pt idx="4921">
                  <c:v>4921</c:v>
                </c:pt>
                <c:pt idx="4922">
                  <c:v>4922</c:v>
                </c:pt>
                <c:pt idx="4923">
                  <c:v>4923</c:v>
                </c:pt>
                <c:pt idx="4924">
                  <c:v>4924</c:v>
                </c:pt>
                <c:pt idx="4925">
                  <c:v>4925</c:v>
                </c:pt>
                <c:pt idx="4926">
                  <c:v>4926</c:v>
                </c:pt>
                <c:pt idx="4927">
                  <c:v>4927</c:v>
                </c:pt>
                <c:pt idx="4928">
                  <c:v>4928</c:v>
                </c:pt>
                <c:pt idx="4929">
                  <c:v>4929</c:v>
                </c:pt>
                <c:pt idx="4930">
                  <c:v>4930</c:v>
                </c:pt>
                <c:pt idx="4931">
                  <c:v>4931</c:v>
                </c:pt>
                <c:pt idx="4932">
                  <c:v>4932</c:v>
                </c:pt>
                <c:pt idx="4933">
                  <c:v>4933</c:v>
                </c:pt>
                <c:pt idx="4934">
                  <c:v>4934</c:v>
                </c:pt>
                <c:pt idx="4935">
                  <c:v>4935</c:v>
                </c:pt>
                <c:pt idx="4936">
                  <c:v>4936</c:v>
                </c:pt>
                <c:pt idx="4937">
                  <c:v>4937</c:v>
                </c:pt>
                <c:pt idx="4938">
                  <c:v>4938</c:v>
                </c:pt>
                <c:pt idx="4939">
                  <c:v>4939</c:v>
                </c:pt>
                <c:pt idx="4940">
                  <c:v>4940</c:v>
                </c:pt>
                <c:pt idx="4941">
                  <c:v>4941</c:v>
                </c:pt>
                <c:pt idx="4942">
                  <c:v>4942</c:v>
                </c:pt>
                <c:pt idx="4943">
                  <c:v>4943</c:v>
                </c:pt>
                <c:pt idx="4944">
                  <c:v>4944</c:v>
                </c:pt>
                <c:pt idx="4945">
                  <c:v>4945</c:v>
                </c:pt>
                <c:pt idx="4946">
                  <c:v>4946</c:v>
                </c:pt>
                <c:pt idx="4947">
                  <c:v>4947</c:v>
                </c:pt>
                <c:pt idx="4948">
                  <c:v>4948</c:v>
                </c:pt>
                <c:pt idx="4949">
                  <c:v>4949</c:v>
                </c:pt>
                <c:pt idx="4950">
                  <c:v>4950</c:v>
                </c:pt>
                <c:pt idx="4951">
                  <c:v>4951</c:v>
                </c:pt>
                <c:pt idx="4952">
                  <c:v>4952</c:v>
                </c:pt>
                <c:pt idx="4953">
                  <c:v>4953</c:v>
                </c:pt>
                <c:pt idx="4954">
                  <c:v>4954</c:v>
                </c:pt>
                <c:pt idx="4955">
                  <c:v>4955</c:v>
                </c:pt>
                <c:pt idx="4956">
                  <c:v>4956</c:v>
                </c:pt>
                <c:pt idx="4957">
                  <c:v>4957</c:v>
                </c:pt>
                <c:pt idx="4958">
                  <c:v>4958</c:v>
                </c:pt>
                <c:pt idx="4959">
                  <c:v>4959</c:v>
                </c:pt>
                <c:pt idx="4960">
                  <c:v>4960</c:v>
                </c:pt>
                <c:pt idx="4961">
                  <c:v>4961</c:v>
                </c:pt>
                <c:pt idx="4962">
                  <c:v>4962</c:v>
                </c:pt>
                <c:pt idx="4963">
                  <c:v>4963</c:v>
                </c:pt>
                <c:pt idx="4964">
                  <c:v>4964</c:v>
                </c:pt>
                <c:pt idx="4965">
                  <c:v>4965</c:v>
                </c:pt>
                <c:pt idx="4966">
                  <c:v>4966</c:v>
                </c:pt>
                <c:pt idx="4967">
                  <c:v>4967</c:v>
                </c:pt>
                <c:pt idx="4968">
                  <c:v>4968</c:v>
                </c:pt>
                <c:pt idx="4969">
                  <c:v>4969</c:v>
                </c:pt>
                <c:pt idx="4970">
                  <c:v>4970</c:v>
                </c:pt>
                <c:pt idx="4971">
                  <c:v>4971</c:v>
                </c:pt>
                <c:pt idx="4972">
                  <c:v>4972</c:v>
                </c:pt>
                <c:pt idx="4973">
                  <c:v>4973</c:v>
                </c:pt>
                <c:pt idx="4974">
                  <c:v>4974</c:v>
                </c:pt>
                <c:pt idx="4975">
                  <c:v>4975</c:v>
                </c:pt>
                <c:pt idx="4976">
                  <c:v>4976</c:v>
                </c:pt>
                <c:pt idx="4977">
                  <c:v>4977</c:v>
                </c:pt>
                <c:pt idx="4978">
                  <c:v>4978</c:v>
                </c:pt>
                <c:pt idx="4979">
                  <c:v>4979</c:v>
                </c:pt>
                <c:pt idx="4980">
                  <c:v>4980</c:v>
                </c:pt>
                <c:pt idx="4981">
                  <c:v>4981</c:v>
                </c:pt>
                <c:pt idx="4982">
                  <c:v>4982</c:v>
                </c:pt>
                <c:pt idx="4983">
                  <c:v>4983</c:v>
                </c:pt>
                <c:pt idx="4984">
                  <c:v>4984</c:v>
                </c:pt>
                <c:pt idx="4985">
                  <c:v>4985</c:v>
                </c:pt>
                <c:pt idx="4986">
                  <c:v>4986</c:v>
                </c:pt>
                <c:pt idx="4987">
                  <c:v>4987</c:v>
                </c:pt>
                <c:pt idx="4988">
                  <c:v>4988</c:v>
                </c:pt>
                <c:pt idx="4989">
                  <c:v>4989</c:v>
                </c:pt>
                <c:pt idx="4990">
                  <c:v>4990</c:v>
                </c:pt>
                <c:pt idx="4991">
                  <c:v>4991</c:v>
                </c:pt>
                <c:pt idx="4992">
                  <c:v>4992</c:v>
                </c:pt>
                <c:pt idx="4993">
                  <c:v>4993</c:v>
                </c:pt>
                <c:pt idx="4994">
                  <c:v>4994</c:v>
                </c:pt>
                <c:pt idx="4995">
                  <c:v>4995</c:v>
                </c:pt>
                <c:pt idx="4996">
                  <c:v>4996</c:v>
                </c:pt>
                <c:pt idx="4997">
                  <c:v>4997</c:v>
                </c:pt>
                <c:pt idx="4998">
                  <c:v>4998</c:v>
                </c:pt>
                <c:pt idx="4999">
                  <c:v>4999</c:v>
                </c:pt>
                <c:pt idx="5000">
                  <c:v>5000</c:v>
                </c:pt>
                <c:pt idx="5001">
                  <c:v>5001</c:v>
                </c:pt>
                <c:pt idx="5002">
                  <c:v>5002</c:v>
                </c:pt>
                <c:pt idx="5003">
                  <c:v>5003</c:v>
                </c:pt>
                <c:pt idx="5004">
                  <c:v>5004</c:v>
                </c:pt>
                <c:pt idx="5005">
                  <c:v>5005</c:v>
                </c:pt>
                <c:pt idx="5006">
                  <c:v>5006</c:v>
                </c:pt>
                <c:pt idx="5007">
                  <c:v>5007</c:v>
                </c:pt>
                <c:pt idx="5008">
                  <c:v>5008</c:v>
                </c:pt>
                <c:pt idx="5009">
                  <c:v>5009</c:v>
                </c:pt>
                <c:pt idx="5010">
                  <c:v>5010</c:v>
                </c:pt>
                <c:pt idx="5011">
                  <c:v>5011</c:v>
                </c:pt>
                <c:pt idx="5012">
                  <c:v>5012</c:v>
                </c:pt>
                <c:pt idx="5013">
                  <c:v>5013</c:v>
                </c:pt>
                <c:pt idx="5014">
                  <c:v>5014</c:v>
                </c:pt>
                <c:pt idx="5015">
                  <c:v>5015</c:v>
                </c:pt>
                <c:pt idx="5016">
                  <c:v>5016</c:v>
                </c:pt>
                <c:pt idx="5017">
                  <c:v>5017</c:v>
                </c:pt>
                <c:pt idx="5018">
                  <c:v>5018</c:v>
                </c:pt>
                <c:pt idx="5019">
                  <c:v>5019</c:v>
                </c:pt>
                <c:pt idx="5020">
                  <c:v>5020</c:v>
                </c:pt>
                <c:pt idx="5021">
                  <c:v>5021</c:v>
                </c:pt>
                <c:pt idx="5022">
                  <c:v>5022</c:v>
                </c:pt>
                <c:pt idx="5023">
                  <c:v>5023</c:v>
                </c:pt>
                <c:pt idx="5024">
                  <c:v>5024</c:v>
                </c:pt>
                <c:pt idx="5025">
                  <c:v>5025</c:v>
                </c:pt>
                <c:pt idx="5026">
                  <c:v>5026</c:v>
                </c:pt>
                <c:pt idx="5027">
                  <c:v>5027</c:v>
                </c:pt>
                <c:pt idx="5028">
                  <c:v>5028</c:v>
                </c:pt>
                <c:pt idx="5029">
                  <c:v>5029</c:v>
                </c:pt>
                <c:pt idx="5030">
                  <c:v>5030</c:v>
                </c:pt>
                <c:pt idx="5031">
                  <c:v>5031</c:v>
                </c:pt>
                <c:pt idx="5032">
                  <c:v>5032</c:v>
                </c:pt>
                <c:pt idx="5033">
                  <c:v>5033</c:v>
                </c:pt>
                <c:pt idx="5034">
                  <c:v>5034</c:v>
                </c:pt>
                <c:pt idx="5035">
                  <c:v>5035</c:v>
                </c:pt>
                <c:pt idx="5036">
                  <c:v>5036</c:v>
                </c:pt>
                <c:pt idx="5037">
                  <c:v>5037</c:v>
                </c:pt>
                <c:pt idx="5038">
                  <c:v>5038</c:v>
                </c:pt>
                <c:pt idx="5039">
                  <c:v>5039</c:v>
                </c:pt>
                <c:pt idx="5040">
                  <c:v>5040</c:v>
                </c:pt>
                <c:pt idx="5041">
                  <c:v>5041</c:v>
                </c:pt>
                <c:pt idx="5042">
                  <c:v>5042</c:v>
                </c:pt>
                <c:pt idx="5043">
                  <c:v>5043</c:v>
                </c:pt>
                <c:pt idx="5044">
                  <c:v>5044</c:v>
                </c:pt>
                <c:pt idx="5045">
                  <c:v>5045</c:v>
                </c:pt>
                <c:pt idx="5046">
                  <c:v>5046</c:v>
                </c:pt>
                <c:pt idx="5047">
                  <c:v>5047</c:v>
                </c:pt>
                <c:pt idx="5048">
                  <c:v>5048</c:v>
                </c:pt>
              </c:numCache>
            </c:numRef>
          </c:xVal>
          <c:yVal>
            <c:numRef>
              <c:f>'אבן מאמצע'!$B$2:$B$5050</c:f>
              <c:numCache>
                <c:formatCode>General</c:formatCode>
                <c:ptCount val="5049"/>
                <c:pt idx="0">
                  <c:v>26.72</c:v>
                </c:pt>
                <c:pt idx="1">
                  <c:v>26.72</c:v>
                </c:pt>
                <c:pt idx="2">
                  <c:v>26.72</c:v>
                </c:pt>
                <c:pt idx="3">
                  <c:v>26.72</c:v>
                </c:pt>
                <c:pt idx="4">
                  <c:v>26.72</c:v>
                </c:pt>
                <c:pt idx="5">
                  <c:v>26.72</c:v>
                </c:pt>
                <c:pt idx="6">
                  <c:v>26.72</c:v>
                </c:pt>
                <c:pt idx="7">
                  <c:v>26.72</c:v>
                </c:pt>
                <c:pt idx="8">
                  <c:v>26.72</c:v>
                </c:pt>
                <c:pt idx="9">
                  <c:v>26.72</c:v>
                </c:pt>
                <c:pt idx="10">
                  <c:v>26.72</c:v>
                </c:pt>
                <c:pt idx="11">
                  <c:v>26.72</c:v>
                </c:pt>
                <c:pt idx="12">
                  <c:v>26.72</c:v>
                </c:pt>
                <c:pt idx="13">
                  <c:v>26.72</c:v>
                </c:pt>
                <c:pt idx="14">
                  <c:v>26.72</c:v>
                </c:pt>
                <c:pt idx="15">
                  <c:v>26.72</c:v>
                </c:pt>
                <c:pt idx="16">
                  <c:v>26.693999999999999</c:v>
                </c:pt>
                <c:pt idx="17">
                  <c:v>26.72</c:v>
                </c:pt>
                <c:pt idx="18">
                  <c:v>26.72</c:v>
                </c:pt>
                <c:pt idx="19">
                  <c:v>26.693999999999999</c:v>
                </c:pt>
                <c:pt idx="20">
                  <c:v>26.693999999999999</c:v>
                </c:pt>
                <c:pt idx="21">
                  <c:v>26.693999999999999</c:v>
                </c:pt>
                <c:pt idx="22">
                  <c:v>26.693999999999999</c:v>
                </c:pt>
                <c:pt idx="23">
                  <c:v>26.693999999999999</c:v>
                </c:pt>
                <c:pt idx="24">
                  <c:v>26.72</c:v>
                </c:pt>
                <c:pt idx="25">
                  <c:v>26.693999999999999</c:v>
                </c:pt>
                <c:pt idx="26">
                  <c:v>26.693999999999999</c:v>
                </c:pt>
                <c:pt idx="27">
                  <c:v>26.693999999999999</c:v>
                </c:pt>
                <c:pt idx="28">
                  <c:v>26.693999999999999</c:v>
                </c:pt>
                <c:pt idx="29">
                  <c:v>26.693999999999999</c:v>
                </c:pt>
                <c:pt idx="30">
                  <c:v>26.693999999999999</c:v>
                </c:pt>
                <c:pt idx="31">
                  <c:v>26.693999999999999</c:v>
                </c:pt>
                <c:pt idx="32">
                  <c:v>26.693999999999999</c:v>
                </c:pt>
                <c:pt idx="33">
                  <c:v>26.693999999999999</c:v>
                </c:pt>
                <c:pt idx="34">
                  <c:v>26.693999999999999</c:v>
                </c:pt>
                <c:pt idx="35">
                  <c:v>26.72</c:v>
                </c:pt>
                <c:pt idx="36">
                  <c:v>26.72</c:v>
                </c:pt>
                <c:pt idx="37">
                  <c:v>26.72</c:v>
                </c:pt>
                <c:pt idx="38">
                  <c:v>26.72</c:v>
                </c:pt>
                <c:pt idx="39">
                  <c:v>26.72</c:v>
                </c:pt>
                <c:pt idx="40">
                  <c:v>26.72</c:v>
                </c:pt>
                <c:pt idx="41">
                  <c:v>26.72</c:v>
                </c:pt>
                <c:pt idx="42">
                  <c:v>26.744999999999987</c:v>
                </c:pt>
                <c:pt idx="43">
                  <c:v>26.72</c:v>
                </c:pt>
                <c:pt idx="44">
                  <c:v>26.72</c:v>
                </c:pt>
                <c:pt idx="45">
                  <c:v>26.72</c:v>
                </c:pt>
                <c:pt idx="46">
                  <c:v>26.744999999999987</c:v>
                </c:pt>
                <c:pt idx="47">
                  <c:v>26.744999999999987</c:v>
                </c:pt>
                <c:pt idx="48">
                  <c:v>26.744999999999987</c:v>
                </c:pt>
                <c:pt idx="49">
                  <c:v>26.744999999999987</c:v>
                </c:pt>
                <c:pt idx="50">
                  <c:v>26.744999999999987</c:v>
                </c:pt>
                <c:pt idx="51">
                  <c:v>26.77</c:v>
                </c:pt>
                <c:pt idx="52">
                  <c:v>26.77</c:v>
                </c:pt>
                <c:pt idx="53">
                  <c:v>26.77</c:v>
                </c:pt>
                <c:pt idx="54">
                  <c:v>26.77</c:v>
                </c:pt>
                <c:pt idx="55">
                  <c:v>26.795999999999989</c:v>
                </c:pt>
                <c:pt idx="56">
                  <c:v>26.795999999999989</c:v>
                </c:pt>
                <c:pt idx="57">
                  <c:v>26.795999999999989</c:v>
                </c:pt>
                <c:pt idx="58">
                  <c:v>26.821000000000005</c:v>
                </c:pt>
                <c:pt idx="59">
                  <c:v>26.821000000000005</c:v>
                </c:pt>
                <c:pt idx="60">
                  <c:v>26.846</c:v>
                </c:pt>
                <c:pt idx="61">
                  <c:v>26.872</c:v>
                </c:pt>
                <c:pt idx="62">
                  <c:v>26.872</c:v>
                </c:pt>
                <c:pt idx="63">
                  <c:v>26.896999999999988</c:v>
                </c:pt>
                <c:pt idx="64">
                  <c:v>26.896999999999988</c:v>
                </c:pt>
                <c:pt idx="65">
                  <c:v>26.921999999999986</c:v>
                </c:pt>
                <c:pt idx="66">
                  <c:v>26.947999999999986</c:v>
                </c:pt>
                <c:pt idx="67">
                  <c:v>26.972999999999924</c:v>
                </c:pt>
                <c:pt idx="68">
                  <c:v>26.998999999999917</c:v>
                </c:pt>
                <c:pt idx="69">
                  <c:v>27.024000000000001</c:v>
                </c:pt>
                <c:pt idx="70">
                  <c:v>27.048999999999989</c:v>
                </c:pt>
                <c:pt idx="71">
                  <c:v>27.074999999999999</c:v>
                </c:pt>
                <c:pt idx="72">
                  <c:v>27.1</c:v>
                </c:pt>
                <c:pt idx="73">
                  <c:v>27.125</c:v>
                </c:pt>
                <c:pt idx="74">
                  <c:v>27.151000000000035</c:v>
                </c:pt>
                <c:pt idx="75">
                  <c:v>27.201000000000001</c:v>
                </c:pt>
                <c:pt idx="76">
                  <c:v>27.227</c:v>
                </c:pt>
                <c:pt idx="77">
                  <c:v>27.251999999999999</c:v>
                </c:pt>
                <c:pt idx="78">
                  <c:v>27.303000000000001</c:v>
                </c:pt>
                <c:pt idx="79">
                  <c:v>27.327999999999999</c:v>
                </c:pt>
                <c:pt idx="80">
                  <c:v>27.379000000000001</c:v>
                </c:pt>
                <c:pt idx="81">
                  <c:v>27.404</c:v>
                </c:pt>
                <c:pt idx="82">
                  <c:v>27.454999999999988</c:v>
                </c:pt>
                <c:pt idx="83">
                  <c:v>27.479999999999986</c:v>
                </c:pt>
                <c:pt idx="84">
                  <c:v>27.530999999999999</c:v>
                </c:pt>
                <c:pt idx="85">
                  <c:v>27.556000000000001</c:v>
                </c:pt>
                <c:pt idx="86">
                  <c:v>27.606999999999999</c:v>
                </c:pt>
                <c:pt idx="87">
                  <c:v>27.658000000000001</c:v>
                </c:pt>
                <c:pt idx="88">
                  <c:v>27.683</c:v>
                </c:pt>
                <c:pt idx="89">
                  <c:v>27.734000000000005</c:v>
                </c:pt>
                <c:pt idx="90">
                  <c:v>27.759</c:v>
                </c:pt>
                <c:pt idx="91">
                  <c:v>27.784999999999989</c:v>
                </c:pt>
                <c:pt idx="92">
                  <c:v>27.835000000000001</c:v>
                </c:pt>
                <c:pt idx="93">
                  <c:v>27.911000000000001</c:v>
                </c:pt>
                <c:pt idx="94">
                  <c:v>27.961999999999989</c:v>
                </c:pt>
                <c:pt idx="95">
                  <c:v>28.013000000000005</c:v>
                </c:pt>
                <c:pt idx="96">
                  <c:v>28.064</c:v>
                </c:pt>
                <c:pt idx="97">
                  <c:v>28.114000000000079</c:v>
                </c:pt>
                <c:pt idx="98">
                  <c:v>28.19</c:v>
                </c:pt>
                <c:pt idx="99">
                  <c:v>28.241</c:v>
                </c:pt>
                <c:pt idx="100">
                  <c:v>28.292000000000002</c:v>
                </c:pt>
                <c:pt idx="101">
                  <c:v>28.343</c:v>
                </c:pt>
                <c:pt idx="102">
                  <c:v>28.393000000000001</c:v>
                </c:pt>
                <c:pt idx="103">
                  <c:v>28.443999999999928</c:v>
                </c:pt>
                <c:pt idx="104">
                  <c:v>28.52</c:v>
                </c:pt>
                <c:pt idx="105">
                  <c:v>28.571000000000005</c:v>
                </c:pt>
                <c:pt idx="106">
                  <c:v>28.620999999999999</c:v>
                </c:pt>
                <c:pt idx="107">
                  <c:v>28.672000000000001</c:v>
                </c:pt>
                <c:pt idx="108">
                  <c:v>28.747999999999987</c:v>
                </c:pt>
                <c:pt idx="109">
                  <c:v>28.798999999999989</c:v>
                </c:pt>
                <c:pt idx="110">
                  <c:v>28.85</c:v>
                </c:pt>
                <c:pt idx="111">
                  <c:v>28.925999999999913</c:v>
                </c:pt>
                <c:pt idx="112">
                  <c:v>28.975999999999928</c:v>
                </c:pt>
                <c:pt idx="113">
                  <c:v>29.027000000000001</c:v>
                </c:pt>
                <c:pt idx="114">
                  <c:v>29.077999999999999</c:v>
                </c:pt>
                <c:pt idx="115">
                  <c:v>29.154000000000035</c:v>
                </c:pt>
                <c:pt idx="116">
                  <c:v>29.204999999999988</c:v>
                </c:pt>
                <c:pt idx="117">
                  <c:v>29.254999999999999</c:v>
                </c:pt>
                <c:pt idx="118">
                  <c:v>29.306000000000001</c:v>
                </c:pt>
                <c:pt idx="119">
                  <c:v>29.356999999999999</c:v>
                </c:pt>
                <c:pt idx="120">
                  <c:v>29.433</c:v>
                </c:pt>
                <c:pt idx="121">
                  <c:v>29.484000000000002</c:v>
                </c:pt>
                <c:pt idx="122">
                  <c:v>29.533999999999999</c:v>
                </c:pt>
                <c:pt idx="123">
                  <c:v>29.584999999999987</c:v>
                </c:pt>
                <c:pt idx="124">
                  <c:v>29.661000000000001</c:v>
                </c:pt>
                <c:pt idx="125">
                  <c:v>29.712</c:v>
                </c:pt>
                <c:pt idx="126">
                  <c:v>29.761999999999986</c:v>
                </c:pt>
                <c:pt idx="127">
                  <c:v>29.812999999999999</c:v>
                </c:pt>
                <c:pt idx="128">
                  <c:v>29.864000000000001</c:v>
                </c:pt>
                <c:pt idx="129">
                  <c:v>29.939999999999987</c:v>
                </c:pt>
                <c:pt idx="130">
                  <c:v>30.048999999999989</c:v>
                </c:pt>
                <c:pt idx="131">
                  <c:v>30.097000000000001</c:v>
                </c:pt>
                <c:pt idx="132">
                  <c:v>30.17</c:v>
                </c:pt>
                <c:pt idx="133">
                  <c:v>30.219000000000001</c:v>
                </c:pt>
                <c:pt idx="134">
                  <c:v>30.266999999999989</c:v>
                </c:pt>
                <c:pt idx="135">
                  <c:v>30.34</c:v>
                </c:pt>
                <c:pt idx="136">
                  <c:v>30.388999999999989</c:v>
                </c:pt>
                <c:pt idx="137">
                  <c:v>30.437000000000001</c:v>
                </c:pt>
                <c:pt idx="138">
                  <c:v>30.51</c:v>
                </c:pt>
                <c:pt idx="139">
                  <c:v>30.559000000000001</c:v>
                </c:pt>
                <c:pt idx="140">
                  <c:v>30.606999999999999</c:v>
                </c:pt>
                <c:pt idx="141">
                  <c:v>30.68</c:v>
                </c:pt>
                <c:pt idx="142">
                  <c:v>30.728999999999989</c:v>
                </c:pt>
                <c:pt idx="143">
                  <c:v>30.777000000000001</c:v>
                </c:pt>
                <c:pt idx="144">
                  <c:v>30.85</c:v>
                </c:pt>
                <c:pt idx="145">
                  <c:v>30.899000000000001</c:v>
                </c:pt>
                <c:pt idx="146">
                  <c:v>30.971</c:v>
                </c:pt>
                <c:pt idx="147">
                  <c:v>31.02</c:v>
                </c:pt>
                <c:pt idx="148">
                  <c:v>31.068999999999928</c:v>
                </c:pt>
                <c:pt idx="149">
                  <c:v>31.140999999999988</c:v>
                </c:pt>
                <c:pt idx="150">
                  <c:v>31.19</c:v>
                </c:pt>
                <c:pt idx="151">
                  <c:v>31.263000000000002</c:v>
                </c:pt>
                <c:pt idx="152">
                  <c:v>31.311000000000035</c:v>
                </c:pt>
                <c:pt idx="153">
                  <c:v>31.36</c:v>
                </c:pt>
                <c:pt idx="154">
                  <c:v>31.433</c:v>
                </c:pt>
                <c:pt idx="155">
                  <c:v>31.481000000000002</c:v>
                </c:pt>
                <c:pt idx="156">
                  <c:v>31.553999999999988</c:v>
                </c:pt>
                <c:pt idx="157">
                  <c:v>31.603000000000005</c:v>
                </c:pt>
                <c:pt idx="158">
                  <c:v>31.675999999999988</c:v>
                </c:pt>
                <c:pt idx="159">
                  <c:v>31.724</c:v>
                </c:pt>
                <c:pt idx="160">
                  <c:v>31.797000000000001</c:v>
                </c:pt>
                <c:pt idx="161">
                  <c:v>31.846</c:v>
                </c:pt>
                <c:pt idx="162">
                  <c:v>31.919</c:v>
                </c:pt>
                <c:pt idx="163">
                  <c:v>31.966999999999917</c:v>
                </c:pt>
                <c:pt idx="164">
                  <c:v>32.04</c:v>
                </c:pt>
                <c:pt idx="165">
                  <c:v>32.089000000000006</c:v>
                </c:pt>
                <c:pt idx="166">
                  <c:v>32.161000000000001</c:v>
                </c:pt>
                <c:pt idx="167">
                  <c:v>32.21</c:v>
                </c:pt>
                <c:pt idx="168">
                  <c:v>32.283000000000001</c:v>
                </c:pt>
                <c:pt idx="169">
                  <c:v>32.330999999999996</c:v>
                </c:pt>
                <c:pt idx="170">
                  <c:v>32.379999999999995</c:v>
                </c:pt>
                <c:pt idx="171">
                  <c:v>32.452999999999996</c:v>
                </c:pt>
                <c:pt idx="172">
                  <c:v>32.526000000000003</c:v>
                </c:pt>
                <c:pt idx="173">
                  <c:v>32.574000000000005</c:v>
                </c:pt>
                <c:pt idx="174">
                  <c:v>32.647000000000006</c:v>
                </c:pt>
                <c:pt idx="175">
                  <c:v>32.696000000000012</c:v>
                </c:pt>
                <c:pt idx="176">
                  <c:v>32.744</c:v>
                </c:pt>
                <c:pt idx="177">
                  <c:v>32.816999999999993</c:v>
                </c:pt>
                <c:pt idx="178">
                  <c:v>32.866</c:v>
                </c:pt>
                <c:pt idx="179">
                  <c:v>32.939</c:v>
                </c:pt>
                <c:pt idx="180">
                  <c:v>33.010999999999996</c:v>
                </c:pt>
                <c:pt idx="181">
                  <c:v>33.06</c:v>
                </c:pt>
                <c:pt idx="182">
                  <c:v>33.109000000000002</c:v>
                </c:pt>
                <c:pt idx="183">
                  <c:v>33.181000000000004</c:v>
                </c:pt>
                <c:pt idx="184">
                  <c:v>33.254000000000005</c:v>
                </c:pt>
                <c:pt idx="185">
                  <c:v>33.303000000000004</c:v>
                </c:pt>
                <c:pt idx="186">
                  <c:v>33.376000000000005</c:v>
                </c:pt>
                <c:pt idx="187">
                  <c:v>33.424000000000007</c:v>
                </c:pt>
                <c:pt idx="188">
                  <c:v>33.497</c:v>
                </c:pt>
                <c:pt idx="189">
                  <c:v>33.546000000000006</c:v>
                </c:pt>
                <c:pt idx="190">
                  <c:v>33.619</c:v>
                </c:pt>
                <c:pt idx="191">
                  <c:v>33.667000000000002</c:v>
                </c:pt>
                <c:pt idx="192">
                  <c:v>33.74</c:v>
                </c:pt>
                <c:pt idx="193">
                  <c:v>33.789000000000001</c:v>
                </c:pt>
                <c:pt idx="194">
                  <c:v>33.861000000000004</c:v>
                </c:pt>
                <c:pt idx="195">
                  <c:v>33.910000000000004</c:v>
                </c:pt>
                <c:pt idx="196">
                  <c:v>33.983000000000004</c:v>
                </c:pt>
                <c:pt idx="197">
                  <c:v>34.031000000000006</c:v>
                </c:pt>
                <c:pt idx="198">
                  <c:v>34.104000000000006</c:v>
                </c:pt>
                <c:pt idx="199">
                  <c:v>34.153000000000006</c:v>
                </c:pt>
                <c:pt idx="200">
                  <c:v>34.226000000000013</c:v>
                </c:pt>
                <c:pt idx="201">
                  <c:v>34.274000000000001</c:v>
                </c:pt>
                <c:pt idx="202">
                  <c:v>34.346999999999994</c:v>
                </c:pt>
                <c:pt idx="203">
                  <c:v>34.396000000000001</c:v>
                </c:pt>
                <c:pt idx="204">
                  <c:v>34.469000000000001</c:v>
                </c:pt>
                <c:pt idx="205">
                  <c:v>34.516999999999996</c:v>
                </c:pt>
                <c:pt idx="206">
                  <c:v>34.590000000000003</c:v>
                </c:pt>
                <c:pt idx="207">
                  <c:v>34.639000000000003</c:v>
                </c:pt>
                <c:pt idx="208">
                  <c:v>34.711000000000006</c:v>
                </c:pt>
                <c:pt idx="209">
                  <c:v>34.760000000000012</c:v>
                </c:pt>
                <c:pt idx="210">
                  <c:v>34.833000000000006</c:v>
                </c:pt>
                <c:pt idx="211">
                  <c:v>34.880999999999993</c:v>
                </c:pt>
                <c:pt idx="212">
                  <c:v>34.953999999999994</c:v>
                </c:pt>
                <c:pt idx="213">
                  <c:v>35.003</c:v>
                </c:pt>
                <c:pt idx="214">
                  <c:v>35.076000000000001</c:v>
                </c:pt>
                <c:pt idx="215">
                  <c:v>35.124000000000002</c:v>
                </c:pt>
                <c:pt idx="216">
                  <c:v>35.197000000000003</c:v>
                </c:pt>
                <c:pt idx="217">
                  <c:v>35.246000000000002</c:v>
                </c:pt>
                <c:pt idx="218">
                  <c:v>35.318999999999996</c:v>
                </c:pt>
                <c:pt idx="219">
                  <c:v>35.367000000000004</c:v>
                </c:pt>
                <c:pt idx="220">
                  <c:v>35.44</c:v>
                </c:pt>
                <c:pt idx="221">
                  <c:v>35.489000000000004</c:v>
                </c:pt>
                <c:pt idx="222">
                  <c:v>35.561</c:v>
                </c:pt>
                <c:pt idx="223">
                  <c:v>35.61</c:v>
                </c:pt>
                <c:pt idx="224">
                  <c:v>35.683</c:v>
                </c:pt>
                <c:pt idx="225">
                  <c:v>35.731000000000002</c:v>
                </c:pt>
                <c:pt idx="226">
                  <c:v>35.78</c:v>
                </c:pt>
                <c:pt idx="227">
                  <c:v>35.852999999999994</c:v>
                </c:pt>
                <c:pt idx="228">
                  <c:v>35.900999999999996</c:v>
                </c:pt>
                <c:pt idx="229">
                  <c:v>35.974000000000004</c:v>
                </c:pt>
                <c:pt idx="230">
                  <c:v>36.023000000000003</c:v>
                </c:pt>
                <c:pt idx="231">
                  <c:v>36.096000000000011</c:v>
                </c:pt>
                <c:pt idx="232">
                  <c:v>36.144000000000005</c:v>
                </c:pt>
                <c:pt idx="233">
                  <c:v>36.217000000000006</c:v>
                </c:pt>
                <c:pt idx="234">
                  <c:v>36.266000000000012</c:v>
                </c:pt>
                <c:pt idx="235">
                  <c:v>36.313999999999993</c:v>
                </c:pt>
                <c:pt idx="236">
                  <c:v>36.386999999999993</c:v>
                </c:pt>
                <c:pt idx="237">
                  <c:v>36.436</c:v>
                </c:pt>
                <c:pt idx="238">
                  <c:v>36.483999999999995</c:v>
                </c:pt>
                <c:pt idx="239">
                  <c:v>36.533000000000001</c:v>
                </c:pt>
                <c:pt idx="240">
                  <c:v>36.580999999999996</c:v>
                </c:pt>
                <c:pt idx="241">
                  <c:v>36.653999999999996</c:v>
                </c:pt>
                <c:pt idx="242">
                  <c:v>36.679000000000002</c:v>
                </c:pt>
                <c:pt idx="243">
                  <c:v>36.727000000000011</c:v>
                </c:pt>
                <c:pt idx="244">
                  <c:v>36.776000000000003</c:v>
                </c:pt>
                <c:pt idx="245">
                  <c:v>36.824000000000005</c:v>
                </c:pt>
                <c:pt idx="246">
                  <c:v>36.873000000000005</c:v>
                </c:pt>
                <c:pt idx="247">
                  <c:v>36.897000000000006</c:v>
                </c:pt>
                <c:pt idx="248">
                  <c:v>36.946000000000005</c:v>
                </c:pt>
                <c:pt idx="249">
                  <c:v>36.994</c:v>
                </c:pt>
                <c:pt idx="250">
                  <c:v>37.019000000000005</c:v>
                </c:pt>
                <c:pt idx="251">
                  <c:v>37.067</c:v>
                </c:pt>
                <c:pt idx="252">
                  <c:v>37.091000000000001</c:v>
                </c:pt>
                <c:pt idx="253">
                  <c:v>37.14</c:v>
                </c:pt>
                <c:pt idx="254">
                  <c:v>37.164000000000001</c:v>
                </c:pt>
                <c:pt idx="255">
                  <c:v>37.189</c:v>
                </c:pt>
                <c:pt idx="256">
                  <c:v>37.213000000000001</c:v>
                </c:pt>
                <c:pt idx="257">
                  <c:v>37.261000000000003</c:v>
                </c:pt>
                <c:pt idx="258">
                  <c:v>37.286000000000001</c:v>
                </c:pt>
                <c:pt idx="259">
                  <c:v>37.309999999999995</c:v>
                </c:pt>
                <c:pt idx="260">
                  <c:v>37.333999999999996</c:v>
                </c:pt>
                <c:pt idx="261">
                  <c:v>37.358999999999995</c:v>
                </c:pt>
                <c:pt idx="262">
                  <c:v>37.382999999999996</c:v>
                </c:pt>
                <c:pt idx="263">
                  <c:v>37.407000000000004</c:v>
                </c:pt>
                <c:pt idx="264">
                  <c:v>37.431000000000004</c:v>
                </c:pt>
                <c:pt idx="265">
                  <c:v>37.455999999999996</c:v>
                </c:pt>
                <c:pt idx="266">
                  <c:v>37.455999999999996</c:v>
                </c:pt>
                <c:pt idx="267">
                  <c:v>37.480000000000004</c:v>
                </c:pt>
                <c:pt idx="268">
                  <c:v>37.504000000000005</c:v>
                </c:pt>
                <c:pt idx="269">
                  <c:v>37.529000000000003</c:v>
                </c:pt>
                <c:pt idx="270">
                  <c:v>37.529000000000003</c:v>
                </c:pt>
                <c:pt idx="271">
                  <c:v>37.553000000000004</c:v>
                </c:pt>
                <c:pt idx="272">
                  <c:v>37.577000000000005</c:v>
                </c:pt>
                <c:pt idx="273">
                  <c:v>37.577000000000005</c:v>
                </c:pt>
                <c:pt idx="274">
                  <c:v>37.601000000000006</c:v>
                </c:pt>
                <c:pt idx="275">
                  <c:v>37.601000000000006</c:v>
                </c:pt>
                <c:pt idx="276">
                  <c:v>37.626000000000012</c:v>
                </c:pt>
                <c:pt idx="277">
                  <c:v>37.65</c:v>
                </c:pt>
                <c:pt idx="278">
                  <c:v>37.65</c:v>
                </c:pt>
                <c:pt idx="279">
                  <c:v>37.674000000000007</c:v>
                </c:pt>
                <c:pt idx="280">
                  <c:v>37.674000000000007</c:v>
                </c:pt>
                <c:pt idx="281">
                  <c:v>37.674000000000007</c:v>
                </c:pt>
                <c:pt idx="282">
                  <c:v>37.699000000000012</c:v>
                </c:pt>
                <c:pt idx="283">
                  <c:v>37.699000000000012</c:v>
                </c:pt>
                <c:pt idx="284">
                  <c:v>37.699000000000012</c:v>
                </c:pt>
                <c:pt idx="285">
                  <c:v>37.723000000000013</c:v>
                </c:pt>
                <c:pt idx="286">
                  <c:v>37.723000000000013</c:v>
                </c:pt>
                <c:pt idx="287">
                  <c:v>37.723000000000013</c:v>
                </c:pt>
                <c:pt idx="288">
                  <c:v>37.747</c:v>
                </c:pt>
                <c:pt idx="289">
                  <c:v>37.747</c:v>
                </c:pt>
                <c:pt idx="290">
                  <c:v>37.747</c:v>
                </c:pt>
                <c:pt idx="291">
                  <c:v>37.747</c:v>
                </c:pt>
                <c:pt idx="292">
                  <c:v>37.771000000000001</c:v>
                </c:pt>
                <c:pt idx="293">
                  <c:v>37.771000000000001</c:v>
                </c:pt>
                <c:pt idx="294">
                  <c:v>37.771000000000001</c:v>
                </c:pt>
                <c:pt idx="295">
                  <c:v>37.771000000000001</c:v>
                </c:pt>
                <c:pt idx="296">
                  <c:v>37.771000000000001</c:v>
                </c:pt>
                <c:pt idx="297">
                  <c:v>37.771000000000001</c:v>
                </c:pt>
                <c:pt idx="298">
                  <c:v>37.771000000000001</c:v>
                </c:pt>
                <c:pt idx="299">
                  <c:v>37.771000000000001</c:v>
                </c:pt>
                <c:pt idx="300">
                  <c:v>37.796000000000063</c:v>
                </c:pt>
                <c:pt idx="301">
                  <c:v>37.796000000000063</c:v>
                </c:pt>
                <c:pt idx="302">
                  <c:v>37.796000000000063</c:v>
                </c:pt>
                <c:pt idx="303">
                  <c:v>37.796000000000063</c:v>
                </c:pt>
                <c:pt idx="304">
                  <c:v>37.796000000000063</c:v>
                </c:pt>
                <c:pt idx="305">
                  <c:v>37.796000000000063</c:v>
                </c:pt>
                <c:pt idx="306">
                  <c:v>37.796000000000063</c:v>
                </c:pt>
                <c:pt idx="307">
                  <c:v>37.796000000000063</c:v>
                </c:pt>
                <c:pt idx="308">
                  <c:v>37.796000000000063</c:v>
                </c:pt>
                <c:pt idx="309">
                  <c:v>37.796000000000063</c:v>
                </c:pt>
                <c:pt idx="310">
                  <c:v>37.796000000000063</c:v>
                </c:pt>
                <c:pt idx="311">
                  <c:v>37.796000000000063</c:v>
                </c:pt>
                <c:pt idx="312">
                  <c:v>37.771000000000001</c:v>
                </c:pt>
                <c:pt idx="313">
                  <c:v>37.771000000000001</c:v>
                </c:pt>
                <c:pt idx="314">
                  <c:v>37.771000000000001</c:v>
                </c:pt>
                <c:pt idx="315">
                  <c:v>37.771000000000001</c:v>
                </c:pt>
                <c:pt idx="316">
                  <c:v>37.771000000000001</c:v>
                </c:pt>
                <c:pt idx="317">
                  <c:v>37.771000000000001</c:v>
                </c:pt>
                <c:pt idx="318">
                  <c:v>37.771000000000001</c:v>
                </c:pt>
                <c:pt idx="319">
                  <c:v>37.771000000000001</c:v>
                </c:pt>
                <c:pt idx="320">
                  <c:v>37.771000000000001</c:v>
                </c:pt>
                <c:pt idx="321">
                  <c:v>37.747</c:v>
                </c:pt>
                <c:pt idx="322">
                  <c:v>37.747</c:v>
                </c:pt>
                <c:pt idx="323">
                  <c:v>37.747</c:v>
                </c:pt>
                <c:pt idx="324">
                  <c:v>37.747</c:v>
                </c:pt>
                <c:pt idx="325">
                  <c:v>37.747</c:v>
                </c:pt>
                <c:pt idx="326">
                  <c:v>37.723000000000013</c:v>
                </c:pt>
                <c:pt idx="327">
                  <c:v>37.723000000000013</c:v>
                </c:pt>
                <c:pt idx="328">
                  <c:v>37.723000000000013</c:v>
                </c:pt>
                <c:pt idx="329">
                  <c:v>37.723000000000013</c:v>
                </c:pt>
                <c:pt idx="330">
                  <c:v>37.699000000000012</c:v>
                </c:pt>
                <c:pt idx="331">
                  <c:v>37.699000000000012</c:v>
                </c:pt>
                <c:pt idx="332">
                  <c:v>37.699000000000012</c:v>
                </c:pt>
                <c:pt idx="333">
                  <c:v>37.699000000000012</c:v>
                </c:pt>
                <c:pt idx="334">
                  <c:v>37.699000000000012</c:v>
                </c:pt>
                <c:pt idx="335">
                  <c:v>37.674000000000007</c:v>
                </c:pt>
                <c:pt idx="336">
                  <c:v>37.674000000000007</c:v>
                </c:pt>
                <c:pt idx="337">
                  <c:v>37.674000000000007</c:v>
                </c:pt>
                <c:pt idx="338">
                  <c:v>37.65</c:v>
                </c:pt>
                <c:pt idx="339">
                  <c:v>37.65</c:v>
                </c:pt>
                <c:pt idx="340">
                  <c:v>37.65</c:v>
                </c:pt>
                <c:pt idx="341">
                  <c:v>37.626000000000012</c:v>
                </c:pt>
                <c:pt idx="342">
                  <c:v>37.626000000000012</c:v>
                </c:pt>
                <c:pt idx="343">
                  <c:v>37.626000000000012</c:v>
                </c:pt>
                <c:pt idx="344">
                  <c:v>37.626000000000012</c:v>
                </c:pt>
                <c:pt idx="345">
                  <c:v>37.601000000000006</c:v>
                </c:pt>
                <c:pt idx="346">
                  <c:v>37.601000000000006</c:v>
                </c:pt>
                <c:pt idx="347">
                  <c:v>37.601000000000006</c:v>
                </c:pt>
                <c:pt idx="348">
                  <c:v>37.577000000000005</c:v>
                </c:pt>
                <c:pt idx="349">
                  <c:v>37.577000000000005</c:v>
                </c:pt>
                <c:pt idx="350">
                  <c:v>37.577000000000005</c:v>
                </c:pt>
                <c:pt idx="351">
                  <c:v>37.553000000000004</c:v>
                </c:pt>
                <c:pt idx="352">
                  <c:v>37.553000000000004</c:v>
                </c:pt>
                <c:pt idx="353">
                  <c:v>37.553000000000004</c:v>
                </c:pt>
                <c:pt idx="354">
                  <c:v>37.529000000000003</c:v>
                </c:pt>
                <c:pt idx="355">
                  <c:v>37.529000000000003</c:v>
                </c:pt>
                <c:pt idx="356">
                  <c:v>37.529000000000003</c:v>
                </c:pt>
                <c:pt idx="357">
                  <c:v>37.504000000000005</c:v>
                </c:pt>
                <c:pt idx="358">
                  <c:v>37.504000000000005</c:v>
                </c:pt>
                <c:pt idx="359">
                  <c:v>37.480000000000004</c:v>
                </c:pt>
                <c:pt idx="360">
                  <c:v>37.480000000000004</c:v>
                </c:pt>
                <c:pt idx="361">
                  <c:v>37.480000000000004</c:v>
                </c:pt>
                <c:pt idx="362">
                  <c:v>37.455999999999996</c:v>
                </c:pt>
                <c:pt idx="363">
                  <c:v>37.455999999999996</c:v>
                </c:pt>
                <c:pt idx="364">
                  <c:v>37.431000000000004</c:v>
                </c:pt>
                <c:pt idx="365">
                  <c:v>37.431000000000004</c:v>
                </c:pt>
                <c:pt idx="366">
                  <c:v>37.431000000000004</c:v>
                </c:pt>
                <c:pt idx="367">
                  <c:v>37.407000000000004</c:v>
                </c:pt>
                <c:pt idx="368">
                  <c:v>37.407000000000004</c:v>
                </c:pt>
                <c:pt idx="369">
                  <c:v>37.382999999999996</c:v>
                </c:pt>
                <c:pt idx="370">
                  <c:v>37.382999999999996</c:v>
                </c:pt>
                <c:pt idx="371">
                  <c:v>37.382999999999996</c:v>
                </c:pt>
                <c:pt idx="372">
                  <c:v>37.358999999999995</c:v>
                </c:pt>
                <c:pt idx="373">
                  <c:v>37.358999999999995</c:v>
                </c:pt>
                <c:pt idx="374">
                  <c:v>37.333999999999996</c:v>
                </c:pt>
                <c:pt idx="375">
                  <c:v>37.333999999999996</c:v>
                </c:pt>
                <c:pt idx="376">
                  <c:v>37.309999999999995</c:v>
                </c:pt>
                <c:pt idx="377">
                  <c:v>37.309999999999995</c:v>
                </c:pt>
                <c:pt idx="378">
                  <c:v>37.309999999999995</c:v>
                </c:pt>
                <c:pt idx="379">
                  <c:v>37.286000000000001</c:v>
                </c:pt>
                <c:pt idx="380">
                  <c:v>37.286000000000001</c:v>
                </c:pt>
                <c:pt idx="381">
                  <c:v>37.261000000000003</c:v>
                </c:pt>
                <c:pt idx="382">
                  <c:v>37.261000000000003</c:v>
                </c:pt>
                <c:pt idx="383">
                  <c:v>37.237000000000002</c:v>
                </c:pt>
                <c:pt idx="384">
                  <c:v>37.237000000000002</c:v>
                </c:pt>
                <c:pt idx="385">
                  <c:v>37.237000000000002</c:v>
                </c:pt>
                <c:pt idx="386">
                  <c:v>37.213000000000001</c:v>
                </c:pt>
                <c:pt idx="387">
                  <c:v>37.189</c:v>
                </c:pt>
                <c:pt idx="388">
                  <c:v>37.189</c:v>
                </c:pt>
                <c:pt idx="389">
                  <c:v>37.189</c:v>
                </c:pt>
                <c:pt idx="390">
                  <c:v>37.164000000000001</c:v>
                </c:pt>
                <c:pt idx="391">
                  <c:v>37.164000000000001</c:v>
                </c:pt>
                <c:pt idx="392">
                  <c:v>37.14</c:v>
                </c:pt>
                <c:pt idx="393">
                  <c:v>37.14</c:v>
                </c:pt>
                <c:pt idx="394">
                  <c:v>37.116</c:v>
                </c:pt>
                <c:pt idx="395">
                  <c:v>37.116</c:v>
                </c:pt>
                <c:pt idx="396">
                  <c:v>37.091000000000001</c:v>
                </c:pt>
                <c:pt idx="397">
                  <c:v>37.091000000000001</c:v>
                </c:pt>
                <c:pt idx="398">
                  <c:v>37.067</c:v>
                </c:pt>
                <c:pt idx="399">
                  <c:v>37.067</c:v>
                </c:pt>
                <c:pt idx="400">
                  <c:v>37.043000000000006</c:v>
                </c:pt>
                <c:pt idx="401">
                  <c:v>37.043000000000006</c:v>
                </c:pt>
                <c:pt idx="402">
                  <c:v>37.043000000000006</c:v>
                </c:pt>
                <c:pt idx="403">
                  <c:v>37.019000000000005</c:v>
                </c:pt>
                <c:pt idx="404">
                  <c:v>37.019000000000005</c:v>
                </c:pt>
                <c:pt idx="405">
                  <c:v>36.994</c:v>
                </c:pt>
                <c:pt idx="406">
                  <c:v>36.994</c:v>
                </c:pt>
                <c:pt idx="407">
                  <c:v>36.97</c:v>
                </c:pt>
                <c:pt idx="408">
                  <c:v>36.97</c:v>
                </c:pt>
                <c:pt idx="409">
                  <c:v>36.946000000000005</c:v>
                </c:pt>
                <c:pt idx="410">
                  <c:v>36.946000000000005</c:v>
                </c:pt>
                <c:pt idx="411">
                  <c:v>36.921000000000006</c:v>
                </c:pt>
                <c:pt idx="412">
                  <c:v>36.921000000000006</c:v>
                </c:pt>
                <c:pt idx="413">
                  <c:v>36.921000000000006</c:v>
                </c:pt>
                <c:pt idx="414">
                  <c:v>36.897000000000006</c:v>
                </c:pt>
                <c:pt idx="415">
                  <c:v>36.897000000000006</c:v>
                </c:pt>
                <c:pt idx="416">
                  <c:v>36.897000000000006</c:v>
                </c:pt>
                <c:pt idx="417">
                  <c:v>36.873000000000005</c:v>
                </c:pt>
                <c:pt idx="418">
                  <c:v>36.873000000000005</c:v>
                </c:pt>
                <c:pt idx="419">
                  <c:v>36.873000000000005</c:v>
                </c:pt>
                <c:pt idx="420">
                  <c:v>36.873000000000005</c:v>
                </c:pt>
                <c:pt idx="421">
                  <c:v>36.873000000000005</c:v>
                </c:pt>
                <c:pt idx="422">
                  <c:v>36.873000000000005</c:v>
                </c:pt>
                <c:pt idx="423">
                  <c:v>36.873000000000005</c:v>
                </c:pt>
                <c:pt idx="424">
                  <c:v>36.873000000000005</c:v>
                </c:pt>
                <c:pt idx="425">
                  <c:v>36.873000000000005</c:v>
                </c:pt>
                <c:pt idx="426">
                  <c:v>36.897000000000006</c:v>
                </c:pt>
                <c:pt idx="427">
                  <c:v>36.897000000000006</c:v>
                </c:pt>
                <c:pt idx="428">
                  <c:v>36.897000000000006</c:v>
                </c:pt>
                <c:pt idx="429">
                  <c:v>36.921000000000006</c:v>
                </c:pt>
                <c:pt idx="430">
                  <c:v>36.921000000000006</c:v>
                </c:pt>
                <c:pt idx="431">
                  <c:v>36.946000000000005</c:v>
                </c:pt>
                <c:pt idx="432">
                  <c:v>36.946000000000005</c:v>
                </c:pt>
                <c:pt idx="433">
                  <c:v>36.97</c:v>
                </c:pt>
                <c:pt idx="434">
                  <c:v>36.994</c:v>
                </c:pt>
                <c:pt idx="435">
                  <c:v>37.019000000000005</c:v>
                </c:pt>
                <c:pt idx="436">
                  <c:v>37.043000000000006</c:v>
                </c:pt>
                <c:pt idx="437">
                  <c:v>37.043000000000006</c:v>
                </c:pt>
                <c:pt idx="438">
                  <c:v>37.067</c:v>
                </c:pt>
                <c:pt idx="439">
                  <c:v>37.091000000000001</c:v>
                </c:pt>
                <c:pt idx="440">
                  <c:v>37.116</c:v>
                </c:pt>
                <c:pt idx="441">
                  <c:v>37.14</c:v>
                </c:pt>
                <c:pt idx="442">
                  <c:v>37.164000000000001</c:v>
                </c:pt>
                <c:pt idx="443">
                  <c:v>37.189</c:v>
                </c:pt>
                <c:pt idx="444">
                  <c:v>37.213000000000001</c:v>
                </c:pt>
                <c:pt idx="445">
                  <c:v>37.237000000000002</c:v>
                </c:pt>
                <c:pt idx="446">
                  <c:v>37.261000000000003</c:v>
                </c:pt>
                <c:pt idx="447">
                  <c:v>37.309999999999995</c:v>
                </c:pt>
                <c:pt idx="448">
                  <c:v>37.333999999999996</c:v>
                </c:pt>
                <c:pt idx="449">
                  <c:v>37.358999999999995</c:v>
                </c:pt>
                <c:pt idx="450">
                  <c:v>37.382999999999996</c:v>
                </c:pt>
                <c:pt idx="451">
                  <c:v>37.431000000000004</c:v>
                </c:pt>
                <c:pt idx="452">
                  <c:v>37.455999999999996</c:v>
                </c:pt>
                <c:pt idx="453">
                  <c:v>37.480000000000004</c:v>
                </c:pt>
                <c:pt idx="454">
                  <c:v>37.529000000000003</c:v>
                </c:pt>
                <c:pt idx="455">
                  <c:v>37.553000000000004</c:v>
                </c:pt>
                <c:pt idx="456">
                  <c:v>37.577000000000005</c:v>
                </c:pt>
                <c:pt idx="457">
                  <c:v>37.626000000000012</c:v>
                </c:pt>
                <c:pt idx="458">
                  <c:v>37.674000000000007</c:v>
                </c:pt>
                <c:pt idx="459">
                  <c:v>37.699000000000012</c:v>
                </c:pt>
                <c:pt idx="460">
                  <c:v>37.723000000000013</c:v>
                </c:pt>
                <c:pt idx="461">
                  <c:v>37.771000000000001</c:v>
                </c:pt>
                <c:pt idx="462">
                  <c:v>37.796000000000063</c:v>
                </c:pt>
                <c:pt idx="463">
                  <c:v>37.843999999999994</c:v>
                </c:pt>
                <c:pt idx="464">
                  <c:v>37.893000000000001</c:v>
                </c:pt>
                <c:pt idx="465">
                  <c:v>37.916999999999994</c:v>
                </c:pt>
                <c:pt idx="466">
                  <c:v>37.966000000000001</c:v>
                </c:pt>
                <c:pt idx="467">
                  <c:v>38.013999999999996</c:v>
                </c:pt>
                <c:pt idx="468">
                  <c:v>38.039000000000001</c:v>
                </c:pt>
                <c:pt idx="469">
                  <c:v>38.086999999999996</c:v>
                </c:pt>
                <c:pt idx="470">
                  <c:v>38.111000000000004</c:v>
                </c:pt>
                <c:pt idx="471">
                  <c:v>38.160000000000011</c:v>
                </c:pt>
                <c:pt idx="472">
                  <c:v>38.209000000000003</c:v>
                </c:pt>
                <c:pt idx="473">
                  <c:v>38.257000000000005</c:v>
                </c:pt>
                <c:pt idx="474">
                  <c:v>38.281000000000006</c:v>
                </c:pt>
                <c:pt idx="475">
                  <c:v>38.33</c:v>
                </c:pt>
                <c:pt idx="476">
                  <c:v>38.379000000000005</c:v>
                </c:pt>
                <c:pt idx="477">
                  <c:v>38.403000000000006</c:v>
                </c:pt>
                <c:pt idx="478">
                  <c:v>38.450999999999993</c:v>
                </c:pt>
                <c:pt idx="479">
                  <c:v>38.5</c:v>
                </c:pt>
                <c:pt idx="480">
                  <c:v>38.549000000000007</c:v>
                </c:pt>
                <c:pt idx="481">
                  <c:v>38.597000000000001</c:v>
                </c:pt>
                <c:pt idx="482">
                  <c:v>38.646000000000001</c:v>
                </c:pt>
                <c:pt idx="483">
                  <c:v>38.67</c:v>
                </c:pt>
                <c:pt idx="484">
                  <c:v>38.719000000000001</c:v>
                </c:pt>
                <c:pt idx="485">
                  <c:v>38.767000000000003</c:v>
                </c:pt>
                <c:pt idx="486">
                  <c:v>38.815999999999995</c:v>
                </c:pt>
                <c:pt idx="487">
                  <c:v>38.864000000000004</c:v>
                </c:pt>
                <c:pt idx="488">
                  <c:v>38.913000000000004</c:v>
                </c:pt>
                <c:pt idx="489">
                  <c:v>38.961000000000006</c:v>
                </c:pt>
                <c:pt idx="490">
                  <c:v>38.986000000000004</c:v>
                </c:pt>
                <c:pt idx="491">
                  <c:v>39.034000000000006</c:v>
                </c:pt>
                <c:pt idx="492">
                  <c:v>39.083000000000006</c:v>
                </c:pt>
                <c:pt idx="493">
                  <c:v>39.131</c:v>
                </c:pt>
                <c:pt idx="494">
                  <c:v>39.18</c:v>
                </c:pt>
                <c:pt idx="495">
                  <c:v>39.229000000000013</c:v>
                </c:pt>
                <c:pt idx="496">
                  <c:v>39.277000000000001</c:v>
                </c:pt>
                <c:pt idx="497">
                  <c:v>39.326000000000001</c:v>
                </c:pt>
                <c:pt idx="498">
                  <c:v>39.373999999999995</c:v>
                </c:pt>
                <c:pt idx="499">
                  <c:v>39.423000000000002</c:v>
                </c:pt>
                <c:pt idx="500">
                  <c:v>39.471000000000004</c:v>
                </c:pt>
                <c:pt idx="501">
                  <c:v>39.520000000000003</c:v>
                </c:pt>
                <c:pt idx="502">
                  <c:v>39.569000000000003</c:v>
                </c:pt>
                <c:pt idx="503">
                  <c:v>39.617000000000004</c:v>
                </c:pt>
                <c:pt idx="504">
                  <c:v>39.666000000000011</c:v>
                </c:pt>
                <c:pt idx="505">
                  <c:v>39.714000000000006</c:v>
                </c:pt>
                <c:pt idx="506">
                  <c:v>39.763000000000012</c:v>
                </c:pt>
                <c:pt idx="507">
                  <c:v>39.810999999999993</c:v>
                </c:pt>
                <c:pt idx="508">
                  <c:v>39.86</c:v>
                </c:pt>
                <c:pt idx="509">
                  <c:v>39.909000000000006</c:v>
                </c:pt>
                <c:pt idx="510">
                  <c:v>39.956999999999994</c:v>
                </c:pt>
                <c:pt idx="511">
                  <c:v>40.006</c:v>
                </c:pt>
                <c:pt idx="512">
                  <c:v>40.050999999999995</c:v>
                </c:pt>
                <c:pt idx="513">
                  <c:v>40.101000000000006</c:v>
                </c:pt>
                <c:pt idx="514">
                  <c:v>40.152000000000001</c:v>
                </c:pt>
                <c:pt idx="515">
                  <c:v>40.203000000000003</c:v>
                </c:pt>
                <c:pt idx="516">
                  <c:v>40.254000000000005</c:v>
                </c:pt>
                <c:pt idx="517">
                  <c:v>40.303999999999995</c:v>
                </c:pt>
                <c:pt idx="518">
                  <c:v>40.354999999999997</c:v>
                </c:pt>
                <c:pt idx="519">
                  <c:v>40.431000000000004</c:v>
                </c:pt>
                <c:pt idx="520">
                  <c:v>40.481999999999999</c:v>
                </c:pt>
                <c:pt idx="521">
                  <c:v>40.532000000000011</c:v>
                </c:pt>
                <c:pt idx="522">
                  <c:v>40.583000000000006</c:v>
                </c:pt>
                <c:pt idx="523">
                  <c:v>40.634</c:v>
                </c:pt>
                <c:pt idx="524">
                  <c:v>40.685000000000002</c:v>
                </c:pt>
                <c:pt idx="525">
                  <c:v>40.735000000000063</c:v>
                </c:pt>
                <c:pt idx="526">
                  <c:v>40.786000000000001</c:v>
                </c:pt>
                <c:pt idx="527">
                  <c:v>40.836999999999996</c:v>
                </c:pt>
                <c:pt idx="528">
                  <c:v>40.913000000000004</c:v>
                </c:pt>
                <c:pt idx="529">
                  <c:v>40.964000000000006</c:v>
                </c:pt>
                <c:pt idx="530">
                  <c:v>41.013999999999996</c:v>
                </c:pt>
                <c:pt idx="531">
                  <c:v>41.065000000000012</c:v>
                </c:pt>
                <c:pt idx="532">
                  <c:v>41.116</c:v>
                </c:pt>
                <c:pt idx="533">
                  <c:v>41.166000000000011</c:v>
                </c:pt>
                <c:pt idx="534">
                  <c:v>41.217000000000006</c:v>
                </c:pt>
                <c:pt idx="535">
                  <c:v>41.268000000000136</c:v>
                </c:pt>
                <c:pt idx="536">
                  <c:v>41.318999999999996</c:v>
                </c:pt>
                <c:pt idx="537">
                  <c:v>41.395000000000003</c:v>
                </c:pt>
                <c:pt idx="538">
                  <c:v>41.445</c:v>
                </c:pt>
                <c:pt idx="539">
                  <c:v>41.496000000000002</c:v>
                </c:pt>
                <c:pt idx="540">
                  <c:v>41.547000000000004</c:v>
                </c:pt>
                <c:pt idx="541">
                  <c:v>41.597000000000001</c:v>
                </c:pt>
                <c:pt idx="542">
                  <c:v>41.648000000000003</c:v>
                </c:pt>
                <c:pt idx="543">
                  <c:v>41.699000000000012</c:v>
                </c:pt>
                <c:pt idx="544">
                  <c:v>41.75</c:v>
                </c:pt>
                <c:pt idx="545">
                  <c:v>41.826000000000001</c:v>
                </c:pt>
                <c:pt idx="546">
                  <c:v>41.876000000000005</c:v>
                </c:pt>
                <c:pt idx="547">
                  <c:v>41.927</c:v>
                </c:pt>
                <c:pt idx="548">
                  <c:v>41.978000000000002</c:v>
                </c:pt>
                <c:pt idx="549">
                  <c:v>42.029000000000003</c:v>
                </c:pt>
                <c:pt idx="550">
                  <c:v>42.079000000000001</c:v>
                </c:pt>
                <c:pt idx="551">
                  <c:v>42.13</c:v>
                </c:pt>
                <c:pt idx="552">
                  <c:v>42.181000000000004</c:v>
                </c:pt>
                <c:pt idx="553">
                  <c:v>42.231000000000002</c:v>
                </c:pt>
                <c:pt idx="554">
                  <c:v>42.282000000000011</c:v>
                </c:pt>
                <c:pt idx="555">
                  <c:v>42.333000000000006</c:v>
                </c:pt>
                <c:pt idx="556">
                  <c:v>42.383999999999993</c:v>
                </c:pt>
                <c:pt idx="557">
                  <c:v>42.46</c:v>
                </c:pt>
                <c:pt idx="558">
                  <c:v>42.51</c:v>
                </c:pt>
                <c:pt idx="559">
                  <c:v>42.561</c:v>
                </c:pt>
                <c:pt idx="560">
                  <c:v>42.612000000000002</c:v>
                </c:pt>
                <c:pt idx="561">
                  <c:v>42.663000000000011</c:v>
                </c:pt>
                <c:pt idx="562">
                  <c:v>42.713000000000001</c:v>
                </c:pt>
                <c:pt idx="563">
                  <c:v>42.764000000000003</c:v>
                </c:pt>
                <c:pt idx="564">
                  <c:v>42.814999999999998</c:v>
                </c:pt>
                <c:pt idx="565">
                  <c:v>42.865000000000002</c:v>
                </c:pt>
                <c:pt idx="566">
                  <c:v>42.916000000000004</c:v>
                </c:pt>
                <c:pt idx="567">
                  <c:v>42.967000000000006</c:v>
                </c:pt>
                <c:pt idx="568">
                  <c:v>43.043000000000006</c:v>
                </c:pt>
                <c:pt idx="569">
                  <c:v>43.094000000000001</c:v>
                </c:pt>
                <c:pt idx="570">
                  <c:v>43.144000000000005</c:v>
                </c:pt>
                <c:pt idx="571">
                  <c:v>43.195000000000135</c:v>
                </c:pt>
                <c:pt idx="572">
                  <c:v>43.246000000000002</c:v>
                </c:pt>
                <c:pt idx="573">
                  <c:v>43.296000000000063</c:v>
                </c:pt>
                <c:pt idx="574">
                  <c:v>43.346999999999994</c:v>
                </c:pt>
                <c:pt idx="575">
                  <c:v>43.398000000000003</c:v>
                </c:pt>
                <c:pt idx="576">
                  <c:v>43.449000000000005</c:v>
                </c:pt>
                <c:pt idx="577">
                  <c:v>43.499000000000002</c:v>
                </c:pt>
                <c:pt idx="578">
                  <c:v>43.55</c:v>
                </c:pt>
                <c:pt idx="579">
                  <c:v>43.601000000000006</c:v>
                </c:pt>
                <c:pt idx="580">
                  <c:v>43.650999999999996</c:v>
                </c:pt>
                <c:pt idx="581">
                  <c:v>43.702000000000012</c:v>
                </c:pt>
                <c:pt idx="582">
                  <c:v>43.753</c:v>
                </c:pt>
                <c:pt idx="583">
                  <c:v>43.803999999999995</c:v>
                </c:pt>
                <c:pt idx="584">
                  <c:v>43.879999999999995</c:v>
                </c:pt>
                <c:pt idx="585">
                  <c:v>43.93</c:v>
                </c:pt>
                <c:pt idx="586">
                  <c:v>43.980999999999995</c:v>
                </c:pt>
                <c:pt idx="587">
                  <c:v>44.032000000000011</c:v>
                </c:pt>
                <c:pt idx="588">
                  <c:v>44.083000000000006</c:v>
                </c:pt>
                <c:pt idx="589">
                  <c:v>44.133000000000003</c:v>
                </c:pt>
                <c:pt idx="590">
                  <c:v>44.184000000000005</c:v>
                </c:pt>
                <c:pt idx="591">
                  <c:v>44.235000000000063</c:v>
                </c:pt>
                <c:pt idx="592">
                  <c:v>44.285000000000011</c:v>
                </c:pt>
                <c:pt idx="593">
                  <c:v>44.336000000000006</c:v>
                </c:pt>
                <c:pt idx="594">
                  <c:v>44.386999999999993</c:v>
                </c:pt>
                <c:pt idx="595">
                  <c:v>44.411999999999999</c:v>
                </c:pt>
                <c:pt idx="596">
                  <c:v>44.463000000000001</c:v>
                </c:pt>
                <c:pt idx="597">
                  <c:v>44.513999999999996</c:v>
                </c:pt>
                <c:pt idx="598">
                  <c:v>44.564</c:v>
                </c:pt>
                <c:pt idx="599">
                  <c:v>44.615000000000002</c:v>
                </c:pt>
                <c:pt idx="600">
                  <c:v>44.64</c:v>
                </c:pt>
                <c:pt idx="601">
                  <c:v>44.691000000000003</c:v>
                </c:pt>
                <c:pt idx="602">
                  <c:v>44.716000000000001</c:v>
                </c:pt>
                <c:pt idx="603">
                  <c:v>44.767000000000003</c:v>
                </c:pt>
                <c:pt idx="604">
                  <c:v>44.792000000000158</c:v>
                </c:pt>
                <c:pt idx="605">
                  <c:v>44.817999999999998</c:v>
                </c:pt>
                <c:pt idx="606">
                  <c:v>44.869</c:v>
                </c:pt>
                <c:pt idx="607">
                  <c:v>44.894000000000005</c:v>
                </c:pt>
                <c:pt idx="608">
                  <c:v>44.919000000000004</c:v>
                </c:pt>
                <c:pt idx="609">
                  <c:v>44.945</c:v>
                </c:pt>
                <c:pt idx="610">
                  <c:v>44.97</c:v>
                </c:pt>
                <c:pt idx="611">
                  <c:v>44.995000000000012</c:v>
                </c:pt>
                <c:pt idx="612">
                  <c:v>45.021000000000001</c:v>
                </c:pt>
                <c:pt idx="613">
                  <c:v>45.046000000000006</c:v>
                </c:pt>
                <c:pt idx="614">
                  <c:v>45.071000000000005</c:v>
                </c:pt>
                <c:pt idx="615">
                  <c:v>45.097000000000001</c:v>
                </c:pt>
                <c:pt idx="616">
                  <c:v>45.122000000000135</c:v>
                </c:pt>
                <c:pt idx="617">
                  <c:v>45.148000000000003</c:v>
                </c:pt>
                <c:pt idx="618">
                  <c:v>45.148000000000003</c:v>
                </c:pt>
                <c:pt idx="619">
                  <c:v>45.173000000000002</c:v>
                </c:pt>
                <c:pt idx="620">
                  <c:v>45.198000000000135</c:v>
                </c:pt>
                <c:pt idx="621">
                  <c:v>45.198000000000135</c:v>
                </c:pt>
                <c:pt idx="622">
                  <c:v>45.224000000000011</c:v>
                </c:pt>
                <c:pt idx="623">
                  <c:v>45.224000000000011</c:v>
                </c:pt>
                <c:pt idx="624">
                  <c:v>45.249000000000002</c:v>
                </c:pt>
                <c:pt idx="625">
                  <c:v>45.249000000000002</c:v>
                </c:pt>
                <c:pt idx="626">
                  <c:v>45.249000000000002</c:v>
                </c:pt>
                <c:pt idx="627">
                  <c:v>45.274000000000001</c:v>
                </c:pt>
                <c:pt idx="628">
                  <c:v>45.274000000000001</c:v>
                </c:pt>
                <c:pt idx="629">
                  <c:v>45.274000000000001</c:v>
                </c:pt>
                <c:pt idx="630">
                  <c:v>45.3</c:v>
                </c:pt>
                <c:pt idx="631">
                  <c:v>45.3</c:v>
                </c:pt>
                <c:pt idx="632">
                  <c:v>45.3</c:v>
                </c:pt>
                <c:pt idx="633">
                  <c:v>45.3</c:v>
                </c:pt>
                <c:pt idx="634">
                  <c:v>45.3</c:v>
                </c:pt>
                <c:pt idx="635">
                  <c:v>45.325000000000003</c:v>
                </c:pt>
                <c:pt idx="636">
                  <c:v>45.325000000000003</c:v>
                </c:pt>
                <c:pt idx="637">
                  <c:v>45.325000000000003</c:v>
                </c:pt>
                <c:pt idx="638">
                  <c:v>45.325000000000003</c:v>
                </c:pt>
                <c:pt idx="639">
                  <c:v>45.325000000000003</c:v>
                </c:pt>
                <c:pt idx="640">
                  <c:v>45.325000000000003</c:v>
                </c:pt>
                <c:pt idx="641">
                  <c:v>45.325000000000003</c:v>
                </c:pt>
                <c:pt idx="642">
                  <c:v>45.325000000000003</c:v>
                </c:pt>
                <c:pt idx="643">
                  <c:v>45.325000000000003</c:v>
                </c:pt>
                <c:pt idx="644">
                  <c:v>45.325000000000003</c:v>
                </c:pt>
                <c:pt idx="645">
                  <c:v>45.325000000000003</c:v>
                </c:pt>
                <c:pt idx="646">
                  <c:v>45.325000000000003</c:v>
                </c:pt>
                <c:pt idx="647">
                  <c:v>45.325000000000003</c:v>
                </c:pt>
                <c:pt idx="648">
                  <c:v>45.3</c:v>
                </c:pt>
                <c:pt idx="649">
                  <c:v>45.3</c:v>
                </c:pt>
                <c:pt idx="650">
                  <c:v>45.3</c:v>
                </c:pt>
                <c:pt idx="651">
                  <c:v>45.3</c:v>
                </c:pt>
                <c:pt idx="652">
                  <c:v>45.3</c:v>
                </c:pt>
                <c:pt idx="653">
                  <c:v>45.274000000000001</c:v>
                </c:pt>
                <c:pt idx="654">
                  <c:v>45.274000000000001</c:v>
                </c:pt>
                <c:pt idx="655">
                  <c:v>45.274000000000001</c:v>
                </c:pt>
                <c:pt idx="656">
                  <c:v>45.274000000000001</c:v>
                </c:pt>
                <c:pt idx="657">
                  <c:v>45.274000000000001</c:v>
                </c:pt>
                <c:pt idx="658">
                  <c:v>45.249000000000002</c:v>
                </c:pt>
                <c:pt idx="659">
                  <c:v>45.249000000000002</c:v>
                </c:pt>
                <c:pt idx="660">
                  <c:v>45.224000000000011</c:v>
                </c:pt>
                <c:pt idx="661">
                  <c:v>45.224000000000011</c:v>
                </c:pt>
                <c:pt idx="662">
                  <c:v>45.224000000000011</c:v>
                </c:pt>
                <c:pt idx="663">
                  <c:v>45.198000000000135</c:v>
                </c:pt>
                <c:pt idx="664">
                  <c:v>45.198000000000135</c:v>
                </c:pt>
                <c:pt idx="665">
                  <c:v>45.198000000000135</c:v>
                </c:pt>
                <c:pt idx="666">
                  <c:v>45.173000000000002</c:v>
                </c:pt>
                <c:pt idx="667">
                  <c:v>45.173000000000002</c:v>
                </c:pt>
                <c:pt idx="668">
                  <c:v>45.148000000000003</c:v>
                </c:pt>
                <c:pt idx="669">
                  <c:v>45.148000000000003</c:v>
                </c:pt>
                <c:pt idx="670">
                  <c:v>45.148000000000003</c:v>
                </c:pt>
                <c:pt idx="671">
                  <c:v>45.122000000000135</c:v>
                </c:pt>
                <c:pt idx="672">
                  <c:v>45.122000000000135</c:v>
                </c:pt>
                <c:pt idx="673">
                  <c:v>45.097000000000001</c:v>
                </c:pt>
                <c:pt idx="674">
                  <c:v>45.097000000000001</c:v>
                </c:pt>
                <c:pt idx="675">
                  <c:v>45.071000000000005</c:v>
                </c:pt>
                <c:pt idx="676">
                  <c:v>45.071000000000005</c:v>
                </c:pt>
                <c:pt idx="677">
                  <c:v>45.046000000000006</c:v>
                </c:pt>
                <c:pt idx="678">
                  <c:v>45.046000000000006</c:v>
                </c:pt>
                <c:pt idx="679">
                  <c:v>45.021000000000001</c:v>
                </c:pt>
                <c:pt idx="680">
                  <c:v>45.021000000000001</c:v>
                </c:pt>
                <c:pt idx="681">
                  <c:v>44.995000000000012</c:v>
                </c:pt>
                <c:pt idx="682">
                  <c:v>44.995000000000012</c:v>
                </c:pt>
                <c:pt idx="683">
                  <c:v>44.97</c:v>
                </c:pt>
                <c:pt idx="684">
                  <c:v>44.945</c:v>
                </c:pt>
                <c:pt idx="685">
                  <c:v>44.945</c:v>
                </c:pt>
                <c:pt idx="686">
                  <c:v>44.919000000000004</c:v>
                </c:pt>
                <c:pt idx="687">
                  <c:v>44.919000000000004</c:v>
                </c:pt>
                <c:pt idx="688">
                  <c:v>44.894000000000005</c:v>
                </c:pt>
                <c:pt idx="689">
                  <c:v>44.894000000000005</c:v>
                </c:pt>
                <c:pt idx="690">
                  <c:v>44.869</c:v>
                </c:pt>
                <c:pt idx="691">
                  <c:v>44.843000000000004</c:v>
                </c:pt>
                <c:pt idx="692">
                  <c:v>44.843000000000004</c:v>
                </c:pt>
                <c:pt idx="693">
                  <c:v>44.817999999999998</c:v>
                </c:pt>
                <c:pt idx="694">
                  <c:v>44.817999999999998</c:v>
                </c:pt>
                <c:pt idx="695">
                  <c:v>44.792000000000158</c:v>
                </c:pt>
                <c:pt idx="696">
                  <c:v>44.767000000000003</c:v>
                </c:pt>
                <c:pt idx="697">
                  <c:v>44.767000000000003</c:v>
                </c:pt>
                <c:pt idx="698">
                  <c:v>44.742000000000012</c:v>
                </c:pt>
                <c:pt idx="699">
                  <c:v>44.716000000000001</c:v>
                </c:pt>
                <c:pt idx="700">
                  <c:v>44.716000000000001</c:v>
                </c:pt>
                <c:pt idx="701">
                  <c:v>44.691000000000003</c:v>
                </c:pt>
                <c:pt idx="702">
                  <c:v>44.691000000000003</c:v>
                </c:pt>
                <c:pt idx="703">
                  <c:v>44.666000000000011</c:v>
                </c:pt>
                <c:pt idx="704">
                  <c:v>44.64</c:v>
                </c:pt>
                <c:pt idx="705">
                  <c:v>44.615000000000002</c:v>
                </c:pt>
                <c:pt idx="706">
                  <c:v>44.615000000000002</c:v>
                </c:pt>
                <c:pt idx="707">
                  <c:v>44.59</c:v>
                </c:pt>
                <c:pt idx="708">
                  <c:v>44.564</c:v>
                </c:pt>
                <c:pt idx="709">
                  <c:v>44.564</c:v>
                </c:pt>
                <c:pt idx="710">
                  <c:v>44.539000000000001</c:v>
                </c:pt>
                <c:pt idx="711">
                  <c:v>44.513999999999996</c:v>
                </c:pt>
                <c:pt idx="712">
                  <c:v>44.513999999999996</c:v>
                </c:pt>
                <c:pt idx="713">
                  <c:v>44.488</c:v>
                </c:pt>
                <c:pt idx="714">
                  <c:v>44.463000000000001</c:v>
                </c:pt>
                <c:pt idx="715">
                  <c:v>44.463000000000001</c:v>
                </c:pt>
                <c:pt idx="716">
                  <c:v>44.438000000000002</c:v>
                </c:pt>
                <c:pt idx="717">
                  <c:v>44.411999999999999</c:v>
                </c:pt>
                <c:pt idx="718">
                  <c:v>44.386999999999993</c:v>
                </c:pt>
                <c:pt idx="719">
                  <c:v>44.386999999999993</c:v>
                </c:pt>
                <c:pt idx="720">
                  <c:v>44.361000000000004</c:v>
                </c:pt>
                <c:pt idx="721">
                  <c:v>44.336000000000006</c:v>
                </c:pt>
                <c:pt idx="722">
                  <c:v>44.336000000000006</c:v>
                </c:pt>
                <c:pt idx="723">
                  <c:v>44.310999999999993</c:v>
                </c:pt>
                <c:pt idx="724">
                  <c:v>44.285000000000011</c:v>
                </c:pt>
                <c:pt idx="725">
                  <c:v>44.260000000000012</c:v>
                </c:pt>
                <c:pt idx="726">
                  <c:v>44.260000000000012</c:v>
                </c:pt>
                <c:pt idx="727">
                  <c:v>44.235000000000063</c:v>
                </c:pt>
                <c:pt idx="728">
                  <c:v>44.209000000000003</c:v>
                </c:pt>
                <c:pt idx="729">
                  <c:v>44.184000000000005</c:v>
                </c:pt>
                <c:pt idx="730">
                  <c:v>44.184000000000005</c:v>
                </c:pt>
                <c:pt idx="731">
                  <c:v>44.159000000000006</c:v>
                </c:pt>
                <c:pt idx="732">
                  <c:v>44.133000000000003</c:v>
                </c:pt>
                <c:pt idx="733">
                  <c:v>44.108000000000011</c:v>
                </c:pt>
                <c:pt idx="734">
                  <c:v>44.108000000000011</c:v>
                </c:pt>
                <c:pt idx="735">
                  <c:v>44.083000000000006</c:v>
                </c:pt>
                <c:pt idx="736">
                  <c:v>44.056999999999995</c:v>
                </c:pt>
                <c:pt idx="737">
                  <c:v>44.056999999999995</c:v>
                </c:pt>
                <c:pt idx="738">
                  <c:v>44.032000000000011</c:v>
                </c:pt>
                <c:pt idx="739">
                  <c:v>44.006</c:v>
                </c:pt>
                <c:pt idx="740">
                  <c:v>43.980999999999995</c:v>
                </c:pt>
                <c:pt idx="741">
                  <c:v>43.980999999999995</c:v>
                </c:pt>
                <c:pt idx="742">
                  <c:v>43.955999999999996</c:v>
                </c:pt>
                <c:pt idx="743">
                  <c:v>43.93</c:v>
                </c:pt>
                <c:pt idx="744">
                  <c:v>43.905000000000001</c:v>
                </c:pt>
                <c:pt idx="745">
                  <c:v>43.879999999999995</c:v>
                </c:pt>
                <c:pt idx="746">
                  <c:v>43.879999999999995</c:v>
                </c:pt>
                <c:pt idx="747">
                  <c:v>43.853999999999999</c:v>
                </c:pt>
                <c:pt idx="748">
                  <c:v>43.829000000000001</c:v>
                </c:pt>
                <c:pt idx="749">
                  <c:v>43.803999999999995</c:v>
                </c:pt>
                <c:pt idx="750">
                  <c:v>43.803999999999995</c:v>
                </c:pt>
                <c:pt idx="751">
                  <c:v>43.778000000000013</c:v>
                </c:pt>
                <c:pt idx="752">
                  <c:v>43.753</c:v>
                </c:pt>
                <c:pt idx="753">
                  <c:v>43.727000000000011</c:v>
                </c:pt>
                <c:pt idx="754">
                  <c:v>43.727000000000011</c:v>
                </c:pt>
                <c:pt idx="755">
                  <c:v>43.702000000000012</c:v>
                </c:pt>
                <c:pt idx="756">
                  <c:v>43.677</c:v>
                </c:pt>
                <c:pt idx="757">
                  <c:v>43.650999999999996</c:v>
                </c:pt>
                <c:pt idx="758">
                  <c:v>43.626000000000012</c:v>
                </c:pt>
                <c:pt idx="759">
                  <c:v>43.626000000000012</c:v>
                </c:pt>
                <c:pt idx="760">
                  <c:v>43.601000000000006</c:v>
                </c:pt>
                <c:pt idx="761">
                  <c:v>43.575000000000003</c:v>
                </c:pt>
                <c:pt idx="762">
                  <c:v>43.55</c:v>
                </c:pt>
                <c:pt idx="763">
                  <c:v>43.55</c:v>
                </c:pt>
                <c:pt idx="764">
                  <c:v>43.525000000000013</c:v>
                </c:pt>
                <c:pt idx="765">
                  <c:v>43.499000000000002</c:v>
                </c:pt>
                <c:pt idx="766">
                  <c:v>43.474000000000004</c:v>
                </c:pt>
                <c:pt idx="767">
                  <c:v>43.449000000000005</c:v>
                </c:pt>
                <c:pt idx="768">
                  <c:v>43.449000000000005</c:v>
                </c:pt>
                <c:pt idx="769">
                  <c:v>43.423000000000002</c:v>
                </c:pt>
                <c:pt idx="770">
                  <c:v>43.398000000000003</c:v>
                </c:pt>
                <c:pt idx="771">
                  <c:v>43.398000000000003</c:v>
                </c:pt>
                <c:pt idx="772">
                  <c:v>43.373000000000005</c:v>
                </c:pt>
                <c:pt idx="773">
                  <c:v>43.346999999999994</c:v>
                </c:pt>
                <c:pt idx="774">
                  <c:v>43.346999999999994</c:v>
                </c:pt>
                <c:pt idx="775">
                  <c:v>43.322000000000003</c:v>
                </c:pt>
                <c:pt idx="776">
                  <c:v>43.296000000000063</c:v>
                </c:pt>
                <c:pt idx="777">
                  <c:v>43.296000000000063</c:v>
                </c:pt>
                <c:pt idx="778">
                  <c:v>43.271000000000001</c:v>
                </c:pt>
                <c:pt idx="779">
                  <c:v>43.271000000000001</c:v>
                </c:pt>
                <c:pt idx="780">
                  <c:v>43.246000000000002</c:v>
                </c:pt>
                <c:pt idx="781">
                  <c:v>43.246000000000002</c:v>
                </c:pt>
                <c:pt idx="782">
                  <c:v>43.246000000000002</c:v>
                </c:pt>
                <c:pt idx="783">
                  <c:v>43.246000000000002</c:v>
                </c:pt>
                <c:pt idx="784">
                  <c:v>43.246000000000002</c:v>
                </c:pt>
                <c:pt idx="785">
                  <c:v>43.246000000000002</c:v>
                </c:pt>
                <c:pt idx="786">
                  <c:v>43.246000000000002</c:v>
                </c:pt>
                <c:pt idx="787">
                  <c:v>43.246000000000002</c:v>
                </c:pt>
                <c:pt idx="788">
                  <c:v>43.246000000000002</c:v>
                </c:pt>
                <c:pt idx="789">
                  <c:v>43.246000000000002</c:v>
                </c:pt>
                <c:pt idx="790">
                  <c:v>43.246000000000002</c:v>
                </c:pt>
                <c:pt idx="791">
                  <c:v>43.271000000000001</c:v>
                </c:pt>
                <c:pt idx="792">
                  <c:v>43.271000000000001</c:v>
                </c:pt>
                <c:pt idx="793">
                  <c:v>43.271000000000001</c:v>
                </c:pt>
                <c:pt idx="794">
                  <c:v>43.296000000000063</c:v>
                </c:pt>
                <c:pt idx="795">
                  <c:v>43.296000000000063</c:v>
                </c:pt>
                <c:pt idx="796">
                  <c:v>43.322000000000003</c:v>
                </c:pt>
                <c:pt idx="797">
                  <c:v>43.322000000000003</c:v>
                </c:pt>
                <c:pt idx="798">
                  <c:v>43.346999999999994</c:v>
                </c:pt>
                <c:pt idx="799">
                  <c:v>43.373000000000005</c:v>
                </c:pt>
                <c:pt idx="800">
                  <c:v>43.373000000000005</c:v>
                </c:pt>
                <c:pt idx="801">
                  <c:v>43.398000000000003</c:v>
                </c:pt>
                <c:pt idx="802">
                  <c:v>43.423000000000002</c:v>
                </c:pt>
                <c:pt idx="803">
                  <c:v>43.449000000000005</c:v>
                </c:pt>
                <c:pt idx="804">
                  <c:v>43.474000000000004</c:v>
                </c:pt>
                <c:pt idx="805">
                  <c:v>43.499000000000002</c:v>
                </c:pt>
                <c:pt idx="806">
                  <c:v>43.525000000000013</c:v>
                </c:pt>
                <c:pt idx="807">
                  <c:v>43.55</c:v>
                </c:pt>
                <c:pt idx="808">
                  <c:v>43.55</c:v>
                </c:pt>
                <c:pt idx="809">
                  <c:v>43.575000000000003</c:v>
                </c:pt>
                <c:pt idx="810">
                  <c:v>43.601000000000006</c:v>
                </c:pt>
                <c:pt idx="811">
                  <c:v>43.626000000000012</c:v>
                </c:pt>
                <c:pt idx="812">
                  <c:v>43.677</c:v>
                </c:pt>
                <c:pt idx="813">
                  <c:v>43.702000000000012</c:v>
                </c:pt>
                <c:pt idx="814">
                  <c:v>43.727000000000011</c:v>
                </c:pt>
                <c:pt idx="815">
                  <c:v>43.753</c:v>
                </c:pt>
                <c:pt idx="816">
                  <c:v>43.778000000000013</c:v>
                </c:pt>
                <c:pt idx="817">
                  <c:v>43.803999999999995</c:v>
                </c:pt>
                <c:pt idx="818">
                  <c:v>43.853999999999999</c:v>
                </c:pt>
                <c:pt idx="819">
                  <c:v>43.879999999999995</c:v>
                </c:pt>
                <c:pt idx="820">
                  <c:v>43.905000000000001</c:v>
                </c:pt>
                <c:pt idx="821">
                  <c:v>43.955999999999996</c:v>
                </c:pt>
                <c:pt idx="822">
                  <c:v>43.980999999999995</c:v>
                </c:pt>
                <c:pt idx="823">
                  <c:v>44.006</c:v>
                </c:pt>
                <c:pt idx="824">
                  <c:v>44.056999999999995</c:v>
                </c:pt>
                <c:pt idx="825">
                  <c:v>44.083000000000006</c:v>
                </c:pt>
                <c:pt idx="826">
                  <c:v>44.108000000000011</c:v>
                </c:pt>
                <c:pt idx="827">
                  <c:v>44.159000000000006</c:v>
                </c:pt>
                <c:pt idx="828">
                  <c:v>44.184000000000005</c:v>
                </c:pt>
                <c:pt idx="829">
                  <c:v>44.235000000000063</c:v>
                </c:pt>
                <c:pt idx="830">
                  <c:v>44.260000000000012</c:v>
                </c:pt>
                <c:pt idx="831">
                  <c:v>44.310999999999993</c:v>
                </c:pt>
                <c:pt idx="832">
                  <c:v>44.336000000000006</c:v>
                </c:pt>
                <c:pt idx="833">
                  <c:v>44.386999999999993</c:v>
                </c:pt>
                <c:pt idx="834">
                  <c:v>44.411999999999999</c:v>
                </c:pt>
                <c:pt idx="835">
                  <c:v>44.463000000000001</c:v>
                </c:pt>
                <c:pt idx="836">
                  <c:v>44.488</c:v>
                </c:pt>
                <c:pt idx="837">
                  <c:v>44.539000000000001</c:v>
                </c:pt>
                <c:pt idx="838">
                  <c:v>44.59</c:v>
                </c:pt>
                <c:pt idx="839">
                  <c:v>44.615000000000002</c:v>
                </c:pt>
                <c:pt idx="840">
                  <c:v>44.666000000000011</c:v>
                </c:pt>
                <c:pt idx="841">
                  <c:v>44.691000000000003</c:v>
                </c:pt>
                <c:pt idx="842">
                  <c:v>44.742000000000012</c:v>
                </c:pt>
                <c:pt idx="843">
                  <c:v>44.792000000000158</c:v>
                </c:pt>
                <c:pt idx="844">
                  <c:v>44.817999999999998</c:v>
                </c:pt>
                <c:pt idx="845">
                  <c:v>44.869</c:v>
                </c:pt>
                <c:pt idx="846">
                  <c:v>44.919000000000004</c:v>
                </c:pt>
                <c:pt idx="847">
                  <c:v>44.945</c:v>
                </c:pt>
                <c:pt idx="848">
                  <c:v>44.995000000000012</c:v>
                </c:pt>
                <c:pt idx="849">
                  <c:v>45.021000000000001</c:v>
                </c:pt>
                <c:pt idx="850">
                  <c:v>45.071000000000005</c:v>
                </c:pt>
                <c:pt idx="851">
                  <c:v>45.122000000000135</c:v>
                </c:pt>
                <c:pt idx="852">
                  <c:v>45.173000000000002</c:v>
                </c:pt>
                <c:pt idx="853">
                  <c:v>45.198000000000135</c:v>
                </c:pt>
                <c:pt idx="854">
                  <c:v>45.249000000000002</c:v>
                </c:pt>
                <c:pt idx="855">
                  <c:v>45.3</c:v>
                </c:pt>
                <c:pt idx="856">
                  <c:v>45.349999999999994</c:v>
                </c:pt>
                <c:pt idx="857">
                  <c:v>45.376000000000005</c:v>
                </c:pt>
                <c:pt idx="858">
                  <c:v>45.426000000000002</c:v>
                </c:pt>
                <c:pt idx="859">
                  <c:v>45.477000000000004</c:v>
                </c:pt>
                <c:pt idx="860">
                  <c:v>45.528000000000013</c:v>
                </c:pt>
                <c:pt idx="861">
                  <c:v>45.579000000000001</c:v>
                </c:pt>
                <c:pt idx="862">
                  <c:v>45.604000000000006</c:v>
                </c:pt>
                <c:pt idx="863">
                  <c:v>45.655000000000001</c:v>
                </c:pt>
                <c:pt idx="864">
                  <c:v>45.705000000000013</c:v>
                </c:pt>
                <c:pt idx="865">
                  <c:v>45.756</c:v>
                </c:pt>
                <c:pt idx="866">
                  <c:v>45.806999999999995</c:v>
                </c:pt>
                <c:pt idx="867">
                  <c:v>45.832000000000001</c:v>
                </c:pt>
                <c:pt idx="868">
                  <c:v>45.882999999999996</c:v>
                </c:pt>
                <c:pt idx="869">
                  <c:v>45.934000000000005</c:v>
                </c:pt>
                <c:pt idx="870">
                  <c:v>45.983999999999995</c:v>
                </c:pt>
                <c:pt idx="871">
                  <c:v>46.035000000000011</c:v>
                </c:pt>
                <c:pt idx="872">
                  <c:v>46.086000000000006</c:v>
                </c:pt>
                <c:pt idx="873">
                  <c:v>46.136000000000003</c:v>
                </c:pt>
                <c:pt idx="874">
                  <c:v>46.162000000000013</c:v>
                </c:pt>
                <c:pt idx="875">
                  <c:v>46.212000000000003</c:v>
                </c:pt>
                <c:pt idx="876">
                  <c:v>46.263000000000012</c:v>
                </c:pt>
                <c:pt idx="877">
                  <c:v>46.313999999999993</c:v>
                </c:pt>
                <c:pt idx="878">
                  <c:v>46.365000000000002</c:v>
                </c:pt>
                <c:pt idx="879">
                  <c:v>46.414999999999999</c:v>
                </c:pt>
                <c:pt idx="880">
                  <c:v>46.440999999999995</c:v>
                </c:pt>
                <c:pt idx="881">
                  <c:v>46.491</c:v>
                </c:pt>
                <c:pt idx="882">
                  <c:v>46.542000000000002</c:v>
                </c:pt>
                <c:pt idx="883">
                  <c:v>46.593000000000011</c:v>
                </c:pt>
                <c:pt idx="884">
                  <c:v>46.644000000000005</c:v>
                </c:pt>
                <c:pt idx="885">
                  <c:v>46.694000000000003</c:v>
                </c:pt>
                <c:pt idx="886">
                  <c:v>46.745000000000012</c:v>
                </c:pt>
                <c:pt idx="887">
                  <c:v>46.796000000000063</c:v>
                </c:pt>
                <c:pt idx="888">
                  <c:v>46.846000000000004</c:v>
                </c:pt>
                <c:pt idx="889">
                  <c:v>46.897000000000006</c:v>
                </c:pt>
                <c:pt idx="890">
                  <c:v>46.948</c:v>
                </c:pt>
                <c:pt idx="891">
                  <c:v>46.973000000000006</c:v>
                </c:pt>
                <c:pt idx="892">
                  <c:v>47.024000000000001</c:v>
                </c:pt>
                <c:pt idx="893">
                  <c:v>47.075000000000003</c:v>
                </c:pt>
                <c:pt idx="894">
                  <c:v>47.125000000000135</c:v>
                </c:pt>
                <c:pt idx="895">
                  <c:v>47.176000000000002</c:v>
                </c:pt>
                <c:pt idx="896">
                  <c:v>47.227000000000011</c:v>
                </c:pt>
                <c:pt idx="897">
                  <c:v>47.278000000000013</c:v>
                </c:pt>
                <c:pt idx="898">
                  <c:v>47.328000000000003</c:v>
                </c:pt>
                <c:pt idx="899">
                  <c:v>47.353999999999999</c:v>
                </c:pt>
                <c:pt idx="900">
                  <c:v>47.403999999999996</c:v>
                </c:pt>
                <c:pt idx="901">
                  <c:v>47.454999999999998</c:v>
                </c:pt>
                <c:pt idx="902">
                  <c:v>47.506</c:v>
                </c:pt>
                <c:pt idx="903">
                  <c:v>47.556000000000004</c:v>
                </c:pt>
                <c:pt idx="904">
                  <c:v>47.607000000000006</c:v>
                </c:pt>
                <c:pt idx="905">
                  <c:v>47.658000000000001</c:v>
                </c:pt>
                <c:pt idx="906">
                  <c:v>47.709000000000003</c:v>
                </c:pt>
                <c:pt idx="907">
                  <c:v>47.759</c:v>
                </c:pt>
                <c:pt idx="908">
                  <c:v>47.809999999999995</c:v>
                </c:pt>
                <c:pt idx="909">
                  <c:v>47.861000000000004</c:v>
                </c:pt>
                <c:pt idx="910">
                  <c:v>47.910999999999994</c:v>
                </c:pt>
                <c:pt idx="911">
                  <c:v>47.937000000000005</c:v>
                </c:pt>
                <c:pt idx="912">
                  <c:v>47.986999999999995</c:v>
                </c:pt>
                <c:pt idx="913">
                  <c:v>48.038000000000011</c:v>
                </c:pt>
                <c:pt idx="914">
                  <c:v>48.089000000000006</c:v>
                </c:pt>
                <c:pt idx="915">
                  <c:v>48.14</c:v>
                </c:pt>
                <c:pt idx="916">
                  <c:v>48.190000000000012</c:v>
                </c:pt>
                <c:pt idx="917">
                  <c:v>48.241</c:v>
                </c:pt>
                <c:pt idx="918">
                  <c:v>48.292000000000158</c:v>
                </c:pt>
                <c:pt idx="919">
                  <c:v>48.343000000000004</c:v>
                </c:pt>
                <c:pt idx="920">
                  <c:v>48.393000000000001</c:v>
                </c:pt>
                <c:pt idx="921">
                  <c:v>48.419000000000004</c:v>
                </c:pt>
                <c:pt idx="922">
                  <c:v>48.469000000000001</c:v>
                </c:pt>
                <c:pt idx="923">
                  <c:v>48.52</c:v>
                </c:pt>
                <c:pt idx="924">
                  <c:v>48.571000000000005</c:v>
                </c:pt>
                <c:pt idx="925">
                  <c:v>48.621000000000002</c:v>
                </c:pt>
                <c:pt idx="926">
                  <c:v>48.672000000000011</c:v>
                </c:pt>
                <c:pt idx="927">
                  <c:v>48.723000000000013</c:v>
                </c:pt>
                <c:pt idx="928">
                  <c:v>48.774000000000001</c:v>
                </c:pt>
                <c:pt idx="929">
                  <c:v>48.824000000000005</c:v>
                </c:pt>
                <c:pt idx="930">
                  <c:v>48.849999999999994</c:v>
                </c:pt>
                <c:pt idx="931">
                  <c:v>48.9</c:v>
                </c:pt>
                <c:pt idx="932">
                  <c:v>48.950999999999993</c:v>
                </c:pt>
                <c:pt idx="933">
                  <c:v>49.002000000000002</c:v>
                </c:pt>
                <c:pt idx="934">
                  <c:v>49.053000000000004</c:v>
                </c:pt>
                <c:pt idx="935">
                  <c:v>49.103000000000002</c:v>
                </c:pt>
                <c:pt idx="936">
                  <c:v>49.153999999999996</c:v>
                </c:pt>
                <c:pt idx="937">
                  <c:v>49.205000000000013</c:v>
                </c:pt>
                <c:pt idx="938">
                  <c:v>49.255000000000003</c:v>
                </c:pt>
                <c:pt idx="939">
                  <c:v>49.281000000000006</c:v>
                </c:pt>
                <c:pt idx="940">
                  <c:v>49.330999999999996</c:v>
                </c:pt>
                <c:pt idx="941">
                  <c:v>49.381999999999998</c:v>
                </c:pt>
                <c:pt idx="942">
                  <c:v>49.433</c:v>
                </c:pt>
                <c:pt idx="943">
                  <c:v>49.483999999999995</c:v>
                </c:pt>
                <c:pt idx="944">
                  <c:v>49.534000000000006</c:v>
                </c:pt>
                <c:pt idx="945">
                  <c:v>49.585000000000001</c:v>
                </c:pt>
                <c:pt idx="946">
                  <c:v>49.61</c:v>
                </c:pt>
                <c:pt idx="947">
                  <c:v>49.661000000000001</c:v>
                </c:pt>
                <c:pt idx="948">
                  <c:v>49.712000000000003</c:v>
                </c:pt>
                <c:pt idx="949">
                  <c:v>49.763000000000012</c:v>
                </c:pt>
                <c:pt idx="950">
                  <c:v>49.812999999999995</c:v>
                </c:pt>
                <c:pt idx="951">
                  <c:v>49.839000000000006</c:v>
                </c:pt>
                <c:pt idx="952">
                  <c:v>49.888999999999996</c:v>
                </c:pt>
                <c:pt idx="953">
                  <c:v>49.94</c:v>
                </c:pt>
                <c:pt idx="954">
                  <c:v>49.991</c:v>
                </c:pt>
                <c:pt idx="955">
                  <c:v>50.016000000000005</c:v>
                </c:pt>
                <c:pt idx="956">
                  <c:v>50.028000000000013</c:v>
                </c:pt>
                <c:pt idx="957">
                  <c:v>50.083999999999996</c:v>
                </c:pt>
                <c:pt idx="958">
                  <c:v>50.111000000000004</c:v>
                </c:pt>
                <c:pt idx="959">
                  <c:v>50.167000000000002</c:v>
                </c:pt>
                <c:pt idx="960">
                  <c:v>50.195000000000135</c:v>
                </c:pt>
                <c:pt idx="961">
                  <c:v>50.223000000000013</c:v>
                </c:pt>
                <c:pt idx="962">
                  <c:v>50.279000000000003</c:v>
                </c:pt>
                <c:pt idx="963">
                  <c:v>50.306000000000004</c:v>
                </c:pt>
                <c:pt idx="964">
                  <c:v>50.333999999999996</c:v>
                </c:pt>
                <c:pt idx="965">
                  <c:v>50.39</c:v>
                </c:pt>
                <c:pt idx="966">
                  <c:v>50.39</c:v>
                </c:pt>
                <c:pt idx="967">
                  <c:v>50.446000000000005</c:v>
                </c:pt>
                <c:pt idx="968">
                  <c:v>50.446000000000005</c:v>
                </c:pt>
                <c:pt idx="969">
                  <c:v>50.474000000000004</c:v>
                </c:pt>
                <c:pt idx="970">
                  <c:v>50.501000000000005</c:v>
                </c:pt>
                <c:pt idx="971">
                  <c:v>50.529000000000003</c:v>
                </c:pt>
                <c:pt idx="972">
                  <c:v>50.556999999999995</c:v>
                </c:pt>
                <c:pt idx="973">
                  <c:v>50.585000000000001</c:v>
                </c:pt>
                <c:pt idx="974">
                  <c:v>50.585000000000001</c:v>
                </c:pt>
                <c:pt idx="975">
                  <c:v>50.613</c:v>
                </c:pt>
                <c:pt idx="976">
                  <c:v>50.641000000000005</c:v>
                </c:pt>
                <c:pt idx="977">
                  <c:v>50.641000000000005</c:v>
                </c:pt>
                <c:pt idx="978">
                  <c:v>50.669000000000011</c:v>
                </c:pt>
                <c:pt idx="979">
                  <c:v>50.669000000000011</c:v>
                </c:pt>
                <c:pt idx="980">
                  <c:v>50.669000000000011</c:v>
                </c:pt>
                <c:pt idx="981">
                  <c:v>50.696000000000012</c:v>
                </c:pt>
                <c:pt idx="982">
                  <c:v>50.696000000000012</c:v>
                </c:pt>
                <c:pt idx="983">
                  <c:v>50.696000000000012</c:v>
                </c:pt>
                <c:pt idx="984">
                  <c:v>50.724000000000011</c:v>
                </c:pt>
                <c:pt idx="985">
                  <c:v>50.724000000000011</c:v>
                </c:pt>
                <c:pt idx="986">
                  <c:v>50.724000000000011</c:v>
                </c:pt>
                <c:pt idx="987">
                  <c:v>50.724000000000011</c:v>
                </c:pt>
                <c:pt idx="988">
                  <c:v>50.752000000000002</c:v>
                </c:pt>
                <c:pt idx="989">
                  <c:v>50.724000000000011</c:v>
                </c:pt>
                <c:pt idx="990">
                  <c:v>50.752000000000002</c:v>
                </c:pt>
                <c:pt idx="991">
                  <c:v>50.752000000000002</c:v>
                </c:pt>
                <c:pt idx="992">
                  <c:v>50.752000000000002</c:v>
                </c:pt>
                <c:pt idx="993">
                  <c:v>50.752000000000002</c:v>
                </c:pt>
                <c:pt idx="994">
                  <c:v>50.752000000000002</c:v>
                </c:pt>
                <c:pt idx="995">
                  <c:v>50.752000000000002</c:v>
                </c:pt>
                <c:pt idx="996">
                  <c:v>50.752000000000002</c:v>
                </c:pt>
                <c:pt idx="997">
                  <c:v>50.724000000000011</c:v>
                </c:pt>
                <c:pt idx="998">
                  <c:v>50.724000000000011</c:v>
                </c:pt>
                <c:pt idx="999">
                  <c:v>50.724000000000011</c:v>
                </c:pt>
                <c:pt idx="1000">
                  <c:v>50.724000000000011</c:v>
                </c:pt>
                <c:pt idx="1001">
                  <c:v>50.724000000000011</c:v>
                </c:pt>
                <c:pt idx="1002">
                  <c:v>50.724000000000011</c:v>
                </c:pt>
                <c:pt idx="1003">
                  <c:v>50.696000000000012</c:v>
                </c:pt>
                <c:pt idx="1004">
                  <c:v>50.696000000000012</c:v>
                </c:pt>
                <c:pt idx="1005">
                  <c:v>50.696000000000012</c:v>
                </c:pt>
                <c:pt idx="1006">
                  <c:v>50.696000000000012</c:v>
                </c:pt>
                <c:pt idx="1007">
                  <c:v>50.669000000000011</c:v>
                </c:pt>
                <c:pt idx="1008">
                  <c:v>50.669000000000011</c:v>
                </c:pt>
                <c:pt idx="1009">
                  <c:v>50.669000000000011</c:v>
                </c:pt>
                <c:pt idx="1010">
                  <c:v>50.641000000000005</c:v>
                </c:pt>
                <c:pt idx="1011">
                  <c:v>50.641000000000005</c:v>
                </c:pt>
                <c:pt idx="1012">
                  <c:v>50.641000000000005</c:v>
                </c:pt>
                <c:pt idx="1013">
                  <c:v>50.613</c:v>
                </c:pt>
                <c:pt idx="1014">
                  <c:v>50.613</c:v>
                </c:pt>
                <c:pt idx="1015">
                  <c:v>50.585000000000001</c:v>
                </c:pt>
                <c:pt idx="1016">
                  <c:v>50.585000000000001</c:v>
                </c:pt>
                <c:pt idx="1017">
                  <c:v>50.556999999999995</c:v>
                </c:pt>
                <c:pt idx="1018">
                  <c:v>50.556999999999995</c:v>
                </c:pt>
                <c:pt idx="1019">
                  <c:v>50.529000000000003</c:v>
                </c:pt>
                <c:pt idx="1020">
                  <c:v>50.529000000000003</c:v>
                </c:pt>
                <c:pt idx="1021">
                  <c:v>50.501000000000005</c:v>
                </c:pt>
                <c:pt idx="1022">
                  <c:v>50.501000000000005</c:v>
                </c:pt>
                <c:pt idx="1023">
                  <c:v>50.501000000000005</c:v>
                </c:pt>
                <c:pt idx="1024">
                  <c:v>50.474000000000004</c:v>
                </c:pt>
                <c:pt idx="1025">
                  <c:v>50.446000000000005</c:v>
                </c:pt>
                <c:pt idx="1026">
                  <c:v>50.446000000000005</c:v>
                </c:pt>
                <c:pt idx="1027">
                  <c:v>50.417999999999999</c:v>
                </c:pt>
                <c:pt idx="1028">
                  <c:v>50.417999999999999</c:v>
                </c:pt>
                <c:pt idx="1029">
                  <c:v>50.39</c:v>
                </c:pt>
                <c:pt idx="1030">
                  <c:v>50.362000000000002</c:v>
                </c:pt>
                <c:pt idx="1031">
                  <c:v>50.362000000000002</c:v>
                </c:pt>
                <c:pt idx="1032">
                  <c:v>50.333999999999996</c:v>
                </c:pt>
                <c:pt idx="1033">
                  <c:v>50.333999999999996</c:v>
                </c:pt>
                <c:pt idx="1034">
                  <c:v>50.306000000000004</c:v>
                </c:pt>
                <c:pt idx="1035">
                  <c:v>50.279000000000003</c:v>
                </c:pt>
                <c:pt idx="1036">
                  <c:v>50.251000000000005</c:v>
                </c:pt>
                <c:pt idx="1037">
                  <c:v>50.251000000000005</c:v>
                </c:pt>
                <c:pt idx="1038">
                  <c:v>50.223000000000013</c:v>
                </c:pt>
                <c:pt idx="1039">
                  <c:v>50.223000000000013</c:v>
                </c:pt>
                <c:pt idx="1040">
                  <c:v>50.195000000000135</c:v>
                </c:pt>
                <c:pt idx="1041">
                  <c:v>50.167000000000002</c:v>
                </c:pt>
                <c:pt idx="1042">
                  <c:v>50.167000000000002</c:v>
                </c:pt>
                <c:pt idx="1043">
                  <c:v>50.139000000000003</c:v>
                </c:pt>
                <c:pt idx="1044">
                  <c:v>50.111000000000004</c:v>
                </c:pt>
                <c:pt idx="1045">
                  <c:v>50.083999999999996</c:v>
                </c:pt>
                <c:pt idx="1046">
                  <c:v>50.083999999999996</c:v>
                </c:pt>
                <c:pt idx="1047">
                  <c:v>50.056000000000004</c:v>
                </c:pt>
                <c:pt idx="1048">
                  <c:v>50.028000000000013</c:v>
                </c:pt>
                <c:pt idx="1049">
                  <c:v>50.041000000000004</c:v>
                </c:pt>
                <c:pt idx="1050">
                  <c:v>50.041000000000004</c:v>
                </c:pt>
                <c:pt idx="1051">
                  <c:v>50.016000000000005</c:v>
                </c:pt>
                <c:pt idx="1052">
                  <c:v>49.991</c:v>
                </c:pt>
                <c:pt idx="1053">
                  <c:v>49.965000000000003</c:v>
                </c:pt>
                <c:pt idx="1054">
                  <c:v>49.94</c:v>
                </c:pt>
                <c:pt idx="1055">
                  <c:v>49.94</c:v>
                </c:pt>
                <c:pt idx="1056">
                  <c:v>49.914999999999999</c:v>
                </c:pt>
                <c:pt idx="1057">
                  <c:v>49.888999999999996</c:v>
                </c:pt>
                <c:pt idx="1058">
                  <c:v>49.864000000000004</c:v>
                </c:pt>
                <c:pt idx="1059">
                  <c:v>49.839000000000006</c:v>
                </c:pt>
                <c:pt idx="1060">
                  <c:v>49.839000000000006</c:v>
                </c:pt>
                <c:pt idx="1061">
                  <c:v>49.812999999999995</c:v>
                </c:pt>
                <c:pt idx="1062">
                  <c:v>49.788000000000011</c:v>
                </c:pt>
                <c:pt idx="1063">
                  <c:v>49.763000000000012</c:v>
                </c:pt>
                <c:pt idx="1064">
                  <c:v>49.737000000000002</c:v>
                </c:pt>
                <c:pt idx="1065">
                  <c:v>49.712000000000003</c:v>
                </c:pt>
                <c:pt idx="1066">
                  <c:v>49.712000000000003</c:v>
                </c:pt>
                <c:pt idx="1067">
                  <c:v>49.686</c:v>
                </c:pt>
                <c:pt idx="1068">
                  <c:v>49.661000000000001</c:v>
                </c:pt>
                <c:pt idx="1069">
                  <c:v>49.636000000000003</c:v>
                </c:pt>
                <c:pt idx="1070">
                  <c:v>49.61</c:v>
                </c:pt>
                <c:pt idx="1071">
                  <c:v>49.585000000000001</c:v>
                </c:pt>
                <c:pt idx="1072">
                  <c:v>49.56</c:v>
                </c:pt>
                <c:pt idx="1073">
                  <c:v>49.56</c:v>
                </c:pt>
                <c:pt idx="1074">
                  <c:v>49.534000000000006</c:v>
                </c:pt>
                <c:pt idx="1075">
                  <c:v>49.509</c:v>
                </c:pt>
                <c:pt idx="1076">
                  <c:v>49.483999999999995</c:v>
                </c:pt>
                <c:pt idx="1077">
                  <c:v>49.457999999999998</c:v>
                </c:pt>
                <c:pt idx="1078">
                  <c:v>49.433</c:v>
                </c:pt>
                <c:pt idx="1079">
                  <c:v>49.407000000000004</c:v>
                </c:pt>
                <c:pt idx="1080">
                  <c:v>49.381999999999998</c:v>
                </c:pt>
                <c:pt idx="1081">
                  <c:v>49.356999999999999</c:v>
                </c:pt>
                <c:pt idx="1082">
                  <c:v>49.356999999999999</c:v>
                </c:pt>
                <c:pt idx="1083">
                  <c:v>49.330999999999996</c:v>
                </c:pt>
                <c:pt idx="1084">
                  <c:v>49.306000000000004</c:v>
                </c:pt>
                <c:pt idx="1085">
                  <c:v>49.281000000000006</c:v>
                </c:pt>
                <c:pt idx="1086">
                  <c:v>49.255000000000003</c:v>
                </c:pt>
                <c:pt idx="1087">
                  <c:v>49.230000000000011</c:v>
                </c:pt>
                <c:pt idx="1088">
                  <c:v>49.205000000000013</c:v>
                </c:pt>
                <c:pt idx="1089">
                  <c:v>49.179000000000002</c:v>
                </c:pt>
                <c:pt idx="1090">
                  <c:v>49.153999999999996</c:v>
                </c:pt>
                <c:pt idx="1091">
                  <c:v>49.153999999999996</c:v>
                </c:pt>
                <c:pt idx="1092">
                  <c:v>49.129000000000012</c:v>
                </c:pt>
                <c:pt idx="1093">
                  <c:v>49.103000000000002</c:v>
                </c:pt>
                <c:pt idx="1094">
                  <c:v>49.078000000000003</c:v>
                </c:pt>
                <c:pt idx="1095">
                  <c:v>49.053000000000004</c:v>
                </c:pt>
                <c:pt idx="1096">
                  <c:v>49.027000000000001</c:v>
                </c:pt>
                <c:pt idx="1097">
                  <c:v>49.002000000000002</c:v>
                </c:pt>
                <c:pt idx="1098">
                  <c:v>48.976000000000006</c:v>
                </c:pt>
                <c:pt idx="1099">
                  <c:v>48.950999999999993</c:v>
                </c:pt>
                <c:pt idx="1100">
                  <c:v>48.926000000000002</c:v>
                </c:pt>
                <c:pt idx="1101">
                  <c:v>48.926000000000002</c:v>
                </c:pt>
                <c:pt idx="1102">
                  <c:v>48.9</c:v>
                </c:pt>
                <c:pt idx="1103">
                  <c:v>48.849999999999994</c:v>
                </c:pt>
                <c:pt idx="1104">
                  <c:v>48.849999999999994</c:v>
                </c:pt>
                <c:pt idx="1105">
                  <c:v>48.824000000000005</c:v>
                </c:pt>
                <c:pt idx="1106">
                  <c:v>48.799000000000063</c:v>
                </c:pt>
                <c:pt idx="1107">
                  <c:v>48.774000000000001</c:v>
                </c:pt>
                <c:pt idx="1108">
                  <c:v>48.748000000000012</c:v>
                </c:pt>
                <c:pt idx="1109">
                  <c:v>48.723000000000013</c:v>
                </c:pt>
                <c:pt idx="1110">
                  <c:v>48.697000000000003</c:v>
                </c:pt>
                <c:pt idx="1111">
                  <c:v>48.672000000000011</c:v>
                </c:pt>
                <c:pt idx="1112">
                  <c:v>48.647000000000006</c:v>
                </c:pt>
                <c:pt idx="1113">
                  <c:v>48.621000000000002</c:v>
                </c:pt>
                <c:pt idx="1114">
                  <c:v>48.596000000000011</c:v>
                </c:pt>
                <c:pt idx="1115">
                  <c:v>48.596000000000011</c:v>
                </c:pt>
                <c:pt idx="1116">
                  <c:v>48.571000000000005</c:v>
                </c:pt>
                <c:pt idx="1117">
                  <c:v>48.545000000000002</c:v>
                </c:pt>
                <c:pt idx="1118">
                  <c:v>48.52</c:v>
                </c:pt>
                <c:pt idx="1119">
                  <c:v>48.495000000000012</c:v>
                </c:pt>
                <c:pt idx="1120">
                  <c:v>48.469000000000001</c:v>
                </c:pt>
                <c:pt idx="1121">
                  <c:v>48.443999999999996</c:v>
                </c:pt>
                <c:pt idx="1122">
                  <c:v>48.419000000000004</c:v>
                </c:pt>
                <c:pt idx="1123">
                  <c:v>48.393000000000001</c:v>
                </c:pt>
                <c:pt idx="1124">
                  <c:v>48.368000000000002</c:v>
                </c:pt>
                <c:pt idx="1125">
                  <c:v>48.343000000000004</c:v>
                </c:pt>
                <c:pt idx="1126">
                  <c:v>48.316999999999993</c:v>
                </c:pt>
                <c:pt idx="1127">
                  <c:v>48.316999999999993</c:v>
                </c:pt>
                <c:pt idx="1128">
                  <c:v>48.292000000000158</c:v>
                </c:pt>
                <c:pt idx="1129">
                  <c:v>48.266000000000012</c:v>
                </c:pt>
                <c:pt idx="1130">
                  <c:v>48.241</c:v>
                </c:pt>
                <c:pt idx="1131">
                  <c:v>48.216000000000001</c:v>
                </c:pt>
                <c:pt idx="1132">
                  <c:v>48.190000000000012</c:v>
                </c:pt>
                <c:pt idx="1133">
                  <c:v>48.165000000000013</c:v>
                </c:pt>
                <c:pt idx="1134">
                  <c:v>48.165000000000013</c:v>
                </c:pt>
                <c:pt idx="1135">
                  <c:v>48.14</c:v>
                </c:pt>
                <c:pt idx="1136">
                  <c:v>48.114000000000004</c:v>
                </c:pt>
                <c:pt idx="1137">
                  <c:v>48.114000000000004</c:v>
                </c:pt>
                <c:pt idx="1138">
                  <c:v>48.089000000000006</c:v>
                </c:pt>
                <c:pt idx="1139">
                  <c:v>48.064</c:v>
                </c:pt>
                <c:pt idx="1140">
                  <c:v>48.064</c:v>
                </c:pt>
                <c:pt idx="1141">
                  <c:v>48.064</c:v>
                </c:pt>
                <c:pt idx="1142">
                  <c:v>48.038000000000011</c:v>
                </c:pt>
                <c:pt idx="1143">
                  <c:v>48.038000000000011</c:v>
                </c:pt>
                <c:pt idx="1144">
                  <c:v>48.038000000000011</c:v>
                </c:pt>
                <c:pt idx="1145">
                  <c:v>48.013000000000005</c:v>
                </c:pt>
                <c:pt idx="1146">
                  <c:v>48.013000000000005</c:v>
                </c:pt>
                <c:pt idx="1147">
                  <c:v>48.013000000000005</c:v>
                </c:pt>
                <c:pt idx="1148">
                  <c:v>48.013000000000005</c:v>
                </c:pt>
                <c:pt idx="1149">
                  <c:v>48.013000000000005</c:v>
                </c:pt>
                <c:pt idx="1150">
                  <c:v>48.013000000000005</c:v>
                </c:pt>
                <c:pt idx="1151">
                  <c:v>48.038000000000011</c:v>
                </c:pt>
                <c:pt idx="1152">
                  <c:v>48.038000000000011</c:v>
                </c:pt>
                <c:pt idx="1153">
                  <c:v>48.038000000000011</c:v>
                </c:pt>
                <c:pt idx="1154">
                  <c:v>48.038000000000011</c:v>
                </c:pt>
                <c:pt idx="1155">
                  <c:v>48.064</c:v>
                </c:pt>
                <c:pt idx="1156">
                  <c:v>48.064</c:v>
                </c:pt>
                <c:pt idx="1157">
                  <c:v>48.064</c:v>
                </c:pt>
                <c:pt idx="1158">
                  <c:v>48.089000000000006</c:v>
                </c:pt>
                <c:pt idx="1159">
                  <c:v>48.089000000000006</c:v>
                </c:pt>
                <c:pt idx="1160">
                  <c:v>48.114000000000004</c:v>
                </c:pt>
                <c:pt idx="1161">
                  <c:v>48.114000000000004</c:v>
                </c:pt>
                <c:pt idx="1162">
                  <c:v>48.14</c:v>
                </c:pt>
                <c:pt idx="1163">
                  <c:v>48.165000000000013</c:v>
                </c:pt>
                <c:pt idx="1164">
                  <c:v>48.165000000000013</c:v>
                </c:pt>
                <c:pt idx="1165">
                  <c:v>48.190000000000012</c:v>
                </c:pt>
                <c:pt idx="1166">
                  <c:v>48.216000000000001</c:v>
                </c:pt>
                <c:pt idx="1167">
                  <c:v>48.216000000000001</c:v>
                </c:pt>
                <c:pt idx="1168">
                  <c:v>48.241</c:v>
                </c:pt>
                <c:pt idx="1169">
                  <c:v>48.266000000000012</c:v>
                </c:pt>
                <c:pt idx="1170">
                  <c:v>48.292000000000158</c:v>
                </c:pt>
                <c:pt idx="1171">
                  <c:v>48.316999999999993</c:v>
                </c:pt>
                <c:pt idx="1172">
                  <c:v>48.343000000000004</c:v>
                </c:pt>
                <c:pt idx="1173">
                  <c:v>48.368000000000002</c:v>
                </c:pt>
                <c:pt idx="1174">
                  <c:v>48.368000000000002</c:v>
                </c:pt>
                <c:pt idx="1175">
                  <c:v>48.419000000000004</c:v>
                </c:pt>
                <c:pt idx="1176">
                  <c:v>48.419000000000004</c:v>
                </c:pt>
                <c:pt idx="1177">
                  <c:v>48.443999999999996</c:v>
                </c:pt>
                <c:pt idx="1178">
                  <c:v>48.495000000000012</c:v>
                </c:pt>
                <c:pt idx="1179">
                  <c:v>48.52</c:v>
                </c:pt>
                <c:pt idx="1180">
                  <c:v>48.545000000000002</c:v>
                </c:pt>
                <c:pt idx="1181">
                  <c:v>48.571000000000005</c:v>
                </c:pt>
                <c:pt idx="1182">
                  <c:v>48.596000000000011</c:v>
                </c:pt>
                <c:pt idx="1183">
                  <c:v>48.621000000000002</c:v>
                </c:pt>
                <c:pt idx="1184">
                  <c:v>48.647000000000006</c:v>
                </c:pt>
                <c:pt idx="1185">
                  <c:v>48.672000000000011</c:v>
                </c:pt>
                <c:pt idx="1186">
                  <c:v>48.723000000000013</c:v>
                </c:pt>
                <c:pt idx="1187">
                  <c:v>48.748000000000012</c:v>
                </c:pt>
                <c:pt idx="1188">
                  <c:v>48.774000000000001</c:v>
                </c:pt>
                <c:pt idx="1189">
                  <c:v>48.799000000000063</c:v>
                </c:pt>
                <c:pt idx="1190">
                  <c:v>48.824000000000005</c:v>
                </c:pt>
                <c:pt idx="1191">
                  <c:v>48.875</c:v>
                </c:pt>
                <c:pt idx="1192">
                  <c:v>48.9</c:v>
                </c:pt>
                <c:pt idx="1193">
                  <c:v>48.926000000000002</c:v>
                </c:pt>
                <c:pt idx="1194">
                  <c:v>48.950999999999993</c:v>
                </c:pt>
                <c:pt idx="1195">
                  <c:v>49.002000000000002</c:v>
                </c:pt>
                <c:pt idx="1196">
                  <c:v>49.027000000000001</c:v>
                </c:pt>
                <c:pt idx="1197">
                  <c:v>49.053000000000004</c:v>
                </c:pt>
                <c:pt idx="1198">
                  <c:v>49.103000000000002</c:v>
                </c:pt>
                <c:pt idx="1199">
                  <c:v>49.129000000000012</c:v>
                </c:pt>
                <c:pt idx="1200">
                  <c:v>49.179000000000002</c:v>
                </c:pt>
                <c:pt idx="1201">
                  <c:v>49.205000000000013</c:v>
                </c:pt>
                <c:pt idx="1202">
                  <c:v>49.230000000000011</c:v>
                </c:pt>
                <c:pt idx="1203">
                  <c:v>49.281000000000006</c:v>
                </c:pt>
                <c:pt idx="1204">
                  <c:v>49.306000000000004</c:v>
                </c:pt>
                <c:pt idx="1205">
                  <c:v>49.356999999999999</c:v>
                </c:pt>
                <c:pt idx="1206">
                  <c:v>49.381999999999998</c:v>
                </c:pt>
                <c:pt idx="1207">
                  <c:v>49.433</c:v>
                </c:pt>
                <c:pt idx="1208">
                  <c:v>49.457999999999998</c:v>
                </c:pt>
                <c:pt idx="1209">
                  <c:v>49.483999999999995</c:v>
                </c:pt>
                <c:pt idx="1210">
                  <c:v>49.534000000000006</c:v>
                </c:pt>
                <c:pt idx="1211">
                  <c:v>49.56</c:v>
                </c:pt>
                <c:pt idx="1212">
                  <c:v>49.61</c:v>
                </c:pt>
                <c:pt idx="1213">
                  <c:v>49.636000000000003</c:v>
                </c:pt>
                <c:pt idx="1214">
                  <c:v>49.686</c:v>
                </c:pt>
                <c:pt idx="1215">
                  <c:v>49.737000000000002</c:v>
                </c:pt>
                <c:pt idx="1216">
                  <c:v>49.763000000000012</c:v>
                </c:pt>
                <c:pt idx="1217">
                  <c:v>49.788000000000011</c:v>
                </c:pt>
                <c:pt idx="1218">
                  <c:v>49.839000000000006</c:v>
                </c:pt>
                <c:pt idx="1219">
                  <c:v>49.888999999999996</c:v>
                </c:pt>
                <c:pt idx="1220">
                  <c:v>49.914999999999999</c:v>
                </c:pt>
                <c:pt idx="1221">
                  <c:v>49.965000000000003</c:v>
                </c:pt>
                <c:pt idx="1222">
                  <c:v>49.991</c:v>
                </c:pt>
                <c:pt idx="1223">
                  <c:v>50.041000000000004</c:v>
                </c:pt>
                <c:pt idx="1224">
                  <c:v>50.028000000000013</c:v>
                </c:pt>
                <c:pt idx="1225">
                  <c:v>50.083999999999996</c:v>
                </c:pt>
                <c:pt idx="1226">
                  <c:v>50.111000000000004</c:v>
                </c:pt>
                <c:pt idx="1227">
                  <c:v>50.167000000000002</c:v>
                </c:pt>
                <c:pt idx="1228">
                  <c:v>50.223000000000013</c:v>
                </c:pt>
                <c:pt idx="1229">
                  <c:v>50.251000000000005</c:v>
                </c:pt>
                <c:pt idx="1230">
                  <c:v>50.306000000000004</c:v>
                </c:pt>
                <c:pt idx="1231">
                  <c:v>50.333999999999996</c:v>
                </c:pt>
                <c:pt idx="1232">
                  <c:v>50.39</c:v>
                </c:pt>
                <c:pt idx="1233">
                  <c:v>50.446000000000005</c:v>
                </c:pt>
                <c:pt idx="1234">
                  <c:v>50.474000000000004</c:v>
                </c:pt>
                <c:pt idx="1235">
                  <c:v>50.529000000000003</c:v>
                </c:pt>
                <c:pt idx="1236">
                  <c:v>50.556999999999995</c:v>
                </c:pt>
                <c:pt idx="1237">
                  <c:v>50.613</c:v>
                </c:pt>
                <c:pt idx="1238">
                  <c:v>50.669000000000011</c:v>
                </c:pt>
                <c:pt idx="1239">
                  <c:v>50.696000000000012</c:v>
                </c:pt>
                <c:pt idx="1240">
                  <c:v>50.752000000000002</c:v>
                </c:pt>
                <c:pt idx="1241">
                  <c:v>50.78</c:v>
                </c:pt>
                <c:pt idx="1242">
                  <c:v>50.836000000000006</c:v>
                </c:pt>
                <c:pt idx="1243">
                  <c:v>50.891000000000005</c:v>
                </c:pt>
                <c:pt idx="1244">
                  <c:v>50.919000000000004</c:v>
                </c:pt>
                <c:pt idx="1245">
                  <c:v>50.975000000000001</c:v>
                </c:pt>
                <c:pt idx="1246">
                  <c:v>51.031000000000006</c:v>
                </c:pt>
                <c:pt idx="1247">
                  <c:v>51.059000000000005</c:v>
                </c:pt>
                <c:pt idx="1248">
                  <c:v>51.114000000000004</c:v>
                </c:pt>
                <c:pt idx="1249">
                  <c:v>51.142000000000003</c:v>
                </c:pt>
                <c:pt idx="1250">
                  <c:v>51.198000000000135</c:v>
                </c:pt>
                <c:pt idx="1251">
                  <c:v>51.254000000000005</c:v>
                </c:pt>
                <c:pt idx="1252">
                  <c:v>51.281000000000006</c:v>
                </c:pt>
                <c:pt idx="1253">
                  <c:v>51.336999999999996</c:v>
                </c:pt>
                <c:pt idx="1254">
                  <c:v>51.365000000000002</c:v>
                </c:pt>
                <c:pt idx="1255">
                  <c:v>51.421000000000006</c:v>
                </c:pt>
                <c:pt idx="1256">
                  <c:v>51.476000000000006</c:v>
                </c:pt>
                <c:pt idx="1257">
                  <c:v>51.504000000000005</c:v>
                </c:pt>
                <c:pt idx="1258">
                  <c:v>51.56</c:v>
                </c:pt>
                <c:pt idx="1259">
                  <c:v>51.616</c:v>
                </c:pt>
                <c:pt idx="1260">
                  <c:v>51.644000000000005</c:v>
                </c:pt>
                <c:pt idx="1261">
                  <c:v>51.699000000000012</c:v>
                </c:pt>
                <c:pt idx="1262">
                  <c:v>51.727000000000011</c:v>
                </c:pt>
                <c:pt idx="1263">
                  <c:v>51.783000000000001</c:v>
                </c:pt>
                <c:pt idx="1264">
                  <c:v>51.839000000000006</c:v>
                </c:pt>
                <c:pt idx="1265">
                  <c:v>51.866</c:v>
                </c:pt>
                <c:pt idx="1266">
                  <c:v>51.922000000000011</c:v>
                </c:pt>
                <c:pt idx="1267">
                  <c:v>51.978000000000002</c:v>
                </c:pt>
                <c:pt idx="1268">
                  <c:v>52.006</c:v>
                </c:pt>
                <c:pt idx="1269">
                  <c:v>52.061</c:v>
                </c:pt>
                <c:pt idx="1270">
                  <c:v>52.117000000000004</c:v>
                </c:pt>
                <c:pt idx="1271">
                  <c:v>52.145000000000003</c:v>
                </c:pt>
                <c:pt idx="1272">
                  <c:v>52.201000000000001</c:v>
                </c:pt>
                <c:pt idx="1273">
                  <c:v>52.229000000000013</c:v>
                </c:pt>
                <c:pt idx="1274">
                  <c:v>52.284000000000006</c:v>
                </c:pt>
                <c:pt idx="1275">
                  <c:v>52.339999999999996</c:v>
                </c:pt>
                <c:pt idx="1276">
                  <c:v>52.368000000000002</c:v>
                </c:pt>
                <c:pt idx="1277">
                  <c:v>52.424000000000007</c:v>
                </c:pt>
                <c:pt idx="1278">
                  <c:v>52.450999999999993</c:v>
                </c:pt>
                <c:pt idx="1279">
                  <c:v>52.507000000000005</c:v>
                </c:pt>
                <c:pt idx="1280">
                  <c:v>52.563000000000002</c:v>
                </c:pt>
                <c:pt idx="1281">
                  <c:v>52.591000000000001</c:v>
                </c:pt>
                <c:pt idx="1282">
                  <c:v>52.646000000000001</c:v>
                </c:pt>
                <c:pt idx="1283">
                  <c:v>52.674000000000007</c:v>
                </c:pt>
                <c:pt idx="1284">
                  <c:v>52.730000000000011</c:v>
                </c:pt>
                <c:pt idx="1285">
                  <c:v>52.786000000000001</c:v>
                </c:pt>
                <c:pt idx="1286">
                  <c:v>52.813999999999993</c:v>
                </c:pt>
                <c:pt idx="1287">
                  <c:v>52.869</c:v>
                </c:pt>
                <c:pt idx="1288">
                  <c:v>52.897000000000006</c:v>
                </c:pt>
                <c:pt idx="1289">
                  <c:v>52.952999999999996</c:v>
                </c:pt>
                <c:pt idx="1290">
                  <c:v>53.009</c:v>
                </c:pt>
                <c:pt idx="1291">
                  <c:v>53.036000000000001</c:v>
                </c:pt>
                <c:pt idx="1292">
                  <c:v>53.092000000000013</c:v>
                </c:pt>
                <c:pt idx="1293">
                  <c:v>53.120000000000012</c:v>
                </c:pt>
                <c:pt idx="1294">
                  <c:v>53.176000000000002</c:v>
                </c:pt>
                <c:pt idx="1295">
                  <c:v>53.231000000000002</c:v>
                </c:pt>
                <c:pt idx="1296">
                  <c:v>53.259</c:v>
                </c:pt>
                <c:pt idx="1297">
                  <c:v>53.314999999999998</c:v>
                </c:pt>
                <c:pt idx="1298">
                  <c:v>53.343000000000004</c:v>
                </c:pt>
                <c:pt idx="1299">
                  <c:v>53.399000000000001</c:v>
                </c:pt>
                <c:pt idx="1300">
                  <c:v>53.426000000000002</c:v>
                </c:pt>
                <c:pt idx="1301">
                  <c:v>53.481999999999999</c:v>
                </c:pt>
                <c:pt idx="1302">
                  <c:v>53.538000000000011</c:v>
                </c:pt>
                <c:pt idx="1303">
                  <c:v>53.566000000000003</c:v>
                </c:pt>
                <c:pt idx="1304">
                  <c:v>53.621000000000002</c:v>
                </c:pt>
                <c:pt idx="1305">
                  <c:v>53.649000000000001</c:v>
                </c:pt>
                <c:pt idx="1306">
                  <c:v>53.705000000000013</c:v>
                </c:pt>
                <c:pt idx="1307">
                  <c:v>53.733000000000011</c:v>
                </c:pt>
                <c:pt idx="1308">
                  <c:v>53.789000000000001</c:v>
                </c:pt>
                <c:pt idx="1309">
                  <c:v>53.843999999999994</c:v>
                </c:pt>
                <c:pt idx="1310">
                  <c:v>53.872</c:v>
                </c:pt>
                <c:pt idx="1311">
                  <c:v>53.928000000000011</c:v>
                </c:pt>
                <c:pt idx="1312">
                  <c:v>53.955999999999996</c:v>
                </c:pt>
                <c:pt idx="1313">
                  <c:v>54.010999999999996</c:v>
                </c:pt>
                <c:pt idx="1314">
                  <c:v>54.039000000000001</c:v>
                </c:pt>
                <c:pt idx="1315">
                  <c:v>54.067</c:v>
                </c:pt>
                <c:pt idx="1316">
                  <c:v>54.123000000000012</c:v>
                </c:pt>
                <c:pt idx="1317">
                  <c:v>54.150999999999996</c:v>
                </c:pt>
                <c:pt idx="1318">
                  <c:v>54.179000000000002</c:v>
                </c:pt>
                <c:pt idx="1319">
                  <c:v>54.234000000000002</c:v>
                </c:pt>
                <c:pt idx="1320">
                  <c:v>54.262000000000135</c:v>
                </c:pt>
                <c:pt idx="1321">
                  <c:v>54.290000000000013</c:v>
                </c:pt>
                <c:pt idx="1322">
                  <c:v>54.317999999999998</c:v>
                </c:pt>
                <c:pt idx="1323">
                  <c:v>54.346000000000004</c:v>
                </c:pt>
                <c:pt idx="1324">
                  <c:v>54.373999999999995</c:v>
                </c:pt>
                <c:pt idx="1325">
                  <c:v>54.400999999999996</c:v>
                </c:pt>
                <c:pt idx="1326">
                  <c:v>54.400999999999996</c:v>
                </c:pt>
                <c:pt idx="1327">
                  <c:v>54.429000000000002</c:v>
                </c:pt>
                <c:pt idx="1328">
                  <c:v>54.456999999999994</c:v>
                </c:pt>
                <c:pt idx="1329">
                  <c:v>54.484999999999999</c:v>
                </c:pt>
                <c:pt idx="1330">
                  <c:v>54.484999999999999</c:v>
                </c:pt>
                <c:pt idx="1331">
                  <c:v>54.513000000000005</c:v>
                </c:pt>
                <c:pt idx="1332">
                  <c:v>54.513000000000005</c:v>
                </c:pt>
                <c:pt idx="1333">
                  <c:v>54.541000000000004</c:v>
                </c:pt>
                <c:pt idx="1334">
                  <c:v>54.541000000000004</c:v>
                </c:pt>
                <c:pt idx="1335">
                  <c:v>54.569000000000003</c:v>
                </c:pt>
                <c:pt idx="1336">
                  <c:v>54.569000000000003</c:v>
                </c:pt>
                <c:pt idx="1337">
                  <c:v>54.569000000000003</c:v>
                </c:pt>
                <c:pt idx="1338">
                  <c:v>54.596000000000011</c:v>
                </c:pt>
                <c:pt idx="1339">
                  <c:v>54.596000000000011</c:v>
                </c:pt>
                <c:pt idx="1340">
                  <c:v>54.596000000000011</c:v>
                </c:pt>
                <c:pt idx="1341">
                  <c:v>54.596000000000011</c:v>
                </c:pt>
                <c:pt idx="1342">
                  <c:v>54.624000000000002</c:v>
                </c:pt>
                <c:pt idx="1343">
                  <c:v>54.624000000000002</c:v>
                </c:pt>
                <c:pt idx="1344">
                  <c:v>54.624000000000002</c:v>
                </c:pt>
                <c:pt idx="1345">
                  <c:v>54.624000000000002</c:v>
                </c:pt>
                <c:pt idx="1346">
                  <c:v>54.624000000000002</c:v>
                </c:pt>
                <c:pt idx="1347">
                  <c:v>54.624000000000002</c:v>
                </c:pt>
                <c:pt idx="1348">
                  <c:v>54.624000000000002</c:v>
                </c:pt>
                <c:pt idx="1349">
                  <c:v>54.624000000000002</c:v>
                </c:pt>
                <c:pt idx="1350">
                  <c:v>54.624000000000002</c:v>
                </c:pt>
                <c:pt idx="1351">
                  <c:v>54.624000000000002</c:v>
                </c:pt>
                <c:pt idx="1352">
                  <c:v>54.624000000000002</c:v>
                </c:pt>
                <c:pt idx="1353">
                  <c:v>54.624000000000002</c:v>
                </c:pt>
                <c:pt idx="1354">
                  <c:v>54.624000000000002</c:v>
                </c:pt>
                <c:pt idx="1355">
                  <c:v>54.596000000000011</c:v>
                </c:pt>
                <c:pt idx="1356">
                  <c:v>54.596000000000011</c:v>
                </c:pt>
                <c:pt idx="1357">
                  <c:v>54.596000000000011</c:v>
                </c:pt>
                <c:pt idx="1358">
                  <c:v>54.569000000000003</c:v>
                </c:pt>
                <c:pt idx="1359">
                  <c:v>54.569000000000003</c:v>
                </c:pt>
                <c:pt idx="1360">
                  <c:v>54.569000000000003</c:v>
                </c:pt>
                <c:pt idx="1361">
                  <c:v>54.569000000000003</c:v>
                </c:pt>
                <c:pt idx="1362">
                  <c:v>54.541000000000004</c:v>
                </c:pt>
                <c:pt idx="1363">
                  <c:v>54.541000000000004</c:v>
                </c:pt>
                <c:pt idx="1364">
                  <c:v>54.541000000000004</c:v>
                </c:pt>
                <c:pt idx="1365">
                  <c:v>54.513000000000005</c:v>
                </c:pt>
                <c:pt idx="1366">
                  <c:v>54.513000000000005</c:v>
                </c:pt>
                <c:pt idx="1367">
                  <c:v>54.513000000000005</c:v>
                </c:pt>
                <c:pt idx="1368">
                  <c:v>54.484999999999999</c:v>
                </c:pt>
                <c:pt idx="1369">
                  <c:v>54.484999999999999</c:v>
                </c:pt>
                <c:pt idx="1370">
                  <c:v>54.456999999999994</c:v>
                </c:pt>
                <c:pt idx="1371">
                  <c:v>54.456999999999994</c:v>
                </c:pt>
                <c:pt idx="1372">
                  <c:v>54.429000000000002</c:v>
                </c:pt>
                <c:pt idx="1373">
                  <c:v>54.429000000000002</c:v>
                </c:pt>
                <c:pt idx="1374">
                  <c:v>54.400999999999996</c:v>
                </c:pt>
                <c:pt idx="1375">
                  <c:v>54.400999999999996</c:v>
                </c:pt>
                <c:pt idx="1376">
                  <c:v>54.373999999999995</c:v>
                </c:pt>
                <c:pt idx="1377">
                  <c:v>54.373999999999995</c:v>
                </c:pt>
                <c:pt idx="1378">
                  <c:v>54.346000000000004</c:v>
                </c:pt>
                <c:pt idx="1379">
                  <c:v>54.346000000000004</c:v>
                </c:pt>
                <c:pt idx="1380">
                  <c:v>54.317999999999998</c:v>
                </c:pt>
                <c:pt idx="1381">
                  <c:v>54.290000000000013</c:v>
                </c:pt>
                <c:pt idx="1382">
                  <c:v>54.290000000000013</c:v>
                </c:pt>
                <c:pt idx="1383">
                  <c:v>54.262000000000135</c:v>
                </c:pt>
                <c:pt idx="1384">
                  <c:v>54.234000000000002</c:v>
                </c:pt>
                <c:pt idx="1385">
                  <c:v>54.234000000000002</c:v>
                </c:pt>
                <c:pt idx="1386">
                  <c:v>54.206000000000003</c:v>
                </c:pt>
                <c:pt idx="1387">
                  <c:v>54.179000000000002</c:v>
                </c:pt>
                <c:pt idx="1388">
                  <c:v>54.179000000000002</c:v>
                </c:pt>
                <c:pt idx="1389">
                  <c:v>54.150999999999996</c:v>
                </c:pt>
                <c:pt idx="1390">
                  <c:v>54.123000000000012</c:v>
                </c:pt>
                <c:pt idx="1391">
                  <c:v>54.123000000000012</c:v>
                </c:pt>
                <c:pt idx="1392">
                  <c:v>54.095000000000013</c:v>
                </c:pt>
                <c:pt idx="1393">
                  <c:v>54.067</c:v>
                </c:pt>
                <c:pt idx="1394">
                  <c:v>54.039000000000001</c:v>
                </c:pt>
                <c:pt idx="1395">
                  <c:v>54.039000000000001</c:v>
                </c:pt>
                <c:pt idx="1396">
                  <c:v>54.010999999999996</c:v>
                </c:pt>
                <c:pt idx="1397">
                  <c:v>53.983999999999995</c:v>
                </c:pt>
                <c:pt idx="1398">
                  <c:v>53.983999999999995</c:v>
                </c:pt>
                <c:pt idx="1399">
                  <c:v>53.955999999999996</c:v>
                </c:pt>
                <c:pt idx="1400">
                  <c:v>53.928000000000011</c:v>
                </c:pt>
                <c:pt idx="1401">
                  <c:v>53.9</c:v>
                </c:pt>
                <c:pt idx="1402">
                  <c:v>53.872</c:v>
                </c:pt>
                <c:pt idx="1403">
                  <c:v>53.872</c:v>
                </c:pt>
                <c:pt idx="1404">
                  <c:v>53.843999999999994</c:v>
                </c:pt>
                <c:pt idx="1405">
                  <c:v>53.815999999999995</c:v>
                </c:pt>
                <c:pt idx="1406">
                  <c:v>53.789000000000001</c:v>
                </c:pt>
                <c:pt idx="1407">
                  <c:v>53.761000000000003</c:v>
                </c:pt>
                <c:pt idx="1408">
                  <c:v>53.761000000000003</c:v>
                </c:pt>
                <c:pt idx="1409">
                  <c:v>53.733000000000011</c:v>
                </c:pt>
                <c:pt idx="1410">
                  <c:v>53.705000000000013</c:v>
                </c:pt>
                <c:pt idx="1411">
                  <c:v>53.677</c:v>
                </c:pt>
                <c:pt idx="1412">
                  <c:v>53.649000000000001</c:v>
                </c:pt>
                <c:pt idx="1413">
                  <c:v>53.621000000000002</c:v>
                </c:pt>
                <c:pt idx="1414">
                  <c:v>53.594000000000001</c:v>
                </c:pt>
                <c:pt idx="1415">
                  <c:v>53.594000000000001</c:v>
                </c:pt>
                <c:pt idx="1416">
                  <c:v>53.566000000000003</c:v>
                </c:pt>
                <c:pt idx="1417">
                  <c:v>53.538000000000011</c:v>
                </c:pt>
                <c:pt idx="1418">
                  <c:v>53.51</c:v>
                </c:pt>
                <c:pt idx="1419">
                  <c:v>53.481999999999999</c:v>
                </c:pt>
                <c:pt idx="1420">
                  <c:v>53.453999999999994</c:v>
                </c:pt>
                <c:pt idx="1421">
                  <c:v>53.426000000000002</c:v>
                </c:pt>
                <c:pt idx="1422">
                  <c:v>53.399000000000001</c:v>
                </c:pt>
                <c:pt idx="1423">
                  <c:v>53.370999999999995</c:v>
                </c:pt>
                <c:pt idx="1424">
                  <c:v>53.370999999999995</c:v>
                </c:pt>
                <c:pt idx="1425">
                  <c:v>53.343000000000004</c:v>
                </c:pt>
                <c:pt idx="1426">
                  <c:v>53.314999999999998</c:v>
                </c:pt>
                <c:pt idx="1427">
                  <c:v>53.287000000000006</c:v>
                </c:pt>
                <c:pt idx="1428">
                  <c:v>53.259</c:v>
                </c:pt>
                <c:pt idx="1429">
                  <c:v>53.231000000000002</c:v>
                </c:pt>
                <c:pt idx="1430">
                  <c:v>53.204000000000001</c:v>
                </c:pt>
                <c:pt idx="1431">
                  <c:v>53.176000000000002</c:v>
                </c:pt>
                <c:pt idx="1432">
                  <c:v>53.148000000000003</c:v>
                </c:pt>
                <c:pt idx="1433">
                  <c:v>53.120000000000012</c:v>
                </c:pt>
                <c:pt idx="1434">
                  <c:v>53.092000000000013</c:v>
                </c:pt>
                <c:pt idx="1435">
                  <c:v>53.064</c:v>
                </c:pt>
                <c:pt idx="1436">
                  <c:v>53.064</c:v>
                </c:pt>
                <c:pt idx="1437">
                  <c:v>53.036000000000001</c:v>
                </c:pt>
                <c:pt idx="1438">
                  <c:v>53.009</c:v>
                </c:pt>
                <c:pt idx="1439">
                  <c:v>52.980999999999995</c:v>
                </c:pt>
                <c:pt idx="1440">
                  <c:v>52.952999999999996</c:v>
                </c:pt>
                <c:pt idx="1441">
                  <c:v>52.925000000000011</c:v>
                </c:pt>
                <c:pt idx="1442">
                  <c:v>52.897000000000006</c:v>
                </c:pt>
                <c:pt idx="1443">
                  <c:v>52.869</c:v>
                </c:pt>
                <c:pt idx="1444">
                  <c:v>52.840999999999994</c:v>
                </c:pt>
                <c:pt idx="1445">
                  <c:v>52.813999999999993</c:v>
                </c:pt>
                <c:pt idx="1446">
                  <c:v>52.786000000000001</c:v>
                </c:pt>
                <c:pt idx="1447">
                  <c:v>52.758000000000003</c:v>
                </c:pt>
                <c:pt idx="1448">
                  <c:v>52.730000000000011</c:v>
                </c:pt>
                <c:pt idx="1449">
                  <c:v>52.702000000000012</c:v>
                </c:pt>
                <c:pt idx="1450">
                  <c:v>52.674000000000007</c:v>
                </c:pt>
                <c:pt idx="1451">
                  <c:v>52.646000000000001</c:v>
                </c:pt>
                <c:pt idx="1452">
                  <c:v>52.646000000000001</c:v>
                </c:pt>
                <c:pt idx="1453">
                  <c:v>52.591000000000001</c:v>
                </c:pt>
                <c:pt idx="1454">
                  <c:v>52.563000000000002</c:v>
                </c:pt>
                <c:pt idx="1455">
                  <c:v>52.563000000000002</c:v>
                </c:pt>
                <c:pt idx="1456">
                  <c:v>52.535000000000011</c:v>
                </c:pt>
                <c:pt idx="1457">
                  <c:v>52.507000000000005</c:v>
                </c:pt>
                <c:pt idx="1458">
                  <c:v>52.479000000000006</c:v>
                </c:pt>
                <c:pt idx="1459">
                  <c:v>52.450999999999993</c:v>
                </c:pt>
                <c:pt idx="1460">
                  <c:v>52.424000000000007</c:v>
                </c:pt>
                <c:pt idx="1461">
                  <c:v>52.396000000000001</c:v>
                </c:pt>
                <c:pt idx="1462">
                  <c:v>52.368000000000002</c:v>
                </c:pt>
                <c:pt idx="1463">
                  <c:v>52.339999999999996</c:v>
                </c:pt>
                <c:pt idx="1464">
                  <c:v>52.311999999999998</c:v>
                </c:pt>
                <c:pt idx="1465">
                  <c:v>52.284000000000006</c:v>
                </c:pt>
                <c:pt idx="1466">
                  <c:v>52.256</c:v>
                </c:pt>
                <c:pt idx="1467">
                  <c:v>52.229000000000013</c:v>
                </c:pt>
                <c:pt idx="1468">
                  <c:v>52.201000000000001</c:v>
                </c:pt>
                <c:pt idx="1469">
                  <c:v>52.173000000000002</c:v>
                </c:pt>
                <c:pt idx="1470">
                  <c:v>52.145000000000003</c:v>
                </c:pt>
                <c:pt idx="1471">
                  <c:v>52.117000000000004</c:v>
                </c:pt>
                <c:pt idx="1472">
                  <c:v>52.089000000000006</c:v>
                </c:pt>
                <c:pt idx="1473">
                  <c:v>52.061</c:v>
                </c:pt>
                <c:pt idx="1474">
                  <c:v>52.034000000000006</c:v>
                </c:pt>
                <c:pt idx="1475">
                  <c:v>52.006</c:v>
                </c:pt>
                <c:pt idx="1476">
                  <c:v>51.978000000000002</c:v>
                </c:pt>
                <c:pt idx="1477">
                  <c:v>51.949999999999996</c:v>
                </c:pt>
                <c:pt idx="1478">
                  <c:v>51.922000000000011</c:v>
                </c:pt>
                <c:pt idx="1479">
                  <c:v>51.894000000000005</c:v>
                </c:pt>
                <c:pt idx="1480">
                  <c:v>51.866</c:v>
                </c:pt>
                <c:pt idx="1481">
                  <c:v>51.839000000000006</c:v>
                </c:pt>
                <c:pt idx="1482">
                  <c:v>51.810999999999993</c:v>
                </c:pt>
                <c:pt idx="1483">
                  <c:v>51.783000000000001</c:v>
                </c:pt>
                <c:pt idx="1484">
                  <c:v>51.755000000000003</c:v>
                </c:pt>
                <c:pt idx="1485">
                  <c:v>51.727000000000011</c:v>
                </c:pt>
                <c:pt idx="1486">
                  <c:v>51.699000000000012</c:v>
                </c:pt>
                <c:pt idx="1487">
                  <c:v>51.671000000000006</c:v>
                </c:pt>
                <c:pt idx="1488">
                  <c:v>51.644000000000005</c:v>
                </c:pt>
                <c:pt idx="1489">
                  <c:v>51.644000000000005</c:v>
                </c:pt>
                <c:pt idx="1490">
                  <c:v>51.616</c:v>
                </c:pt>
                <c:pt idx="1491">
                  <c:v>51.588000000000001</c:v>
                </c:pt>
                <c:pt idx="1492">
                  <c:v>51.56</c:v>
                </c:pt>
                <c:pt idx="1493">
                  <c:v>51.532000000000011</c:v>
                </c:pt>
                <c:pt idx="1494">
                  <c:v>51.504000000000005</c:v>
                </c:pt>
                <c:pt idx="1495">
                  <c:v>51.476000000000006</c:v>
                </c:pt>
                <c:pt idx="1496">
                  <c:v>51.476000000000006</c:v>
                </c:pt>
                <c:pt idx="1497">
                  <c:v>51.449000000000005</c:v>
                </c:pt>
                <c:pt idx="1498">
                  <c:v>51.421000000000006</c:v>
                </c:pt>
                <c:pt idx="1499">
                  <c:v>51.421000000000006</c:v>
                </c:pt>
                <c:pt idx="1500">
                  <c:v>51.393000000000001</c:v>
                </c:pt>
                <c:pt idx="1501">
                  <c:v>51.365000000000002</c:v>
                </c:pt>
                <c:pt idx="1502">
                  <c:v>51.365000000000002</c:v>
                </c:pt>
                <c:pt idx="1503">
                  <c:v>51.365000000000002</c:v>
                </c:pt>
                <c:pt idx="1504">
                  <c:v>51.336999999999996</c:v>
                </c:pt>
                <c:pt idx="1505">
                  <c:v>51.336999999999996</c:v>
                </c:pt>
                <c:pt idx="1506">
                  <c:v>51.336999999999996</c:v>
                </c:pt>
                <c:pt idx="1507">
                  <c:v>51.336999999999996</c:v>
                </c:pt>
                <c:pt idx="1508">
                  <c:v>51.336999999999996</c:v>
                </c:pt>
                <c:pt idx="1509">
                  <c:v>51.336999999999996</c:v>
                </c:pt>
                <c:pt idx="1510">
                  <c:v>51.336999999999996</c:v>
                </c:pt>
                <c:pt idx="1511">
                  <c:v>51.336999999999996</c:v>
                </c:pt>
                <c:pt idx="1512">
                  <c:v>51.336999999999996</c:v>
                </c:pt>
                <c:pt idx="1513">
                  <c:v>51.336999999999996</c:v>
                </c:pt>
                <c:pt idx="1514">
                  <c:v>51.336999999999996</c:v>
                </c:pt>
                <c:pt idx="1515">
                  <c:v>51.336999999999996</c:v>
                </c:pt>
                <c:pt idx="1516">
                  <c:v>51.365000000000002</c:v>
                </c:pt>
                <c:pt idx="1517">
                  <c:v>51.365000000000002</c:v>
                </c:pt>
                <c:pt idx="1518">
                  <c:v>51.365000000000002</c:v>
                </c:pt>
                <c:pt idx="1519">
                  <c:v>51.393000000000001</c:v>
                </c:pt>
                <c:pt idx="1520">
                  <c:v>51.393000000000001</c:v>
                </c:pt>
                <c:pt idx="1521">
                  <c:v>51.393000000000001</c:v>
                </c:pt>
                <c:pt idx="1522">
                  <c:v>51.421000000000006</c:v>
                </c:pt>
                <c:pt idx="1523">
                  <c:v>51.421000000000006</c:v>
                </c:pt>
                <c:pt idx="1524">
                  <c:v>51.449000000000005</c:v>
                </c:pt>
                <c:pt idx="1525">
                  <c:v>51.449000000000005</c:v>
                </c:pt>
                <c:pt idx="1526">
                  <c:v>51.476000000000006</c:v>
                </c:pt>
                <c:pt idx="1527">
                  <c:v>51.504000000000005</c:v>
                </c:pt>
                <c:pt idx="1528">
                  <c:v>51.504000000000005</c:v>
                </c:pt>
                <c:pt idx="1529">
                  <c:v>51.532000000000011</c:v>
                </c:pt>
                <c:pt idx="1530">
                  <c:v>51.56</c:v>
                </c:pt>
                <c:pt idx="1531">
                  <c:v>51.56</c:v>
                </c:pt>
                <c:pt idx="1532">
                  <c:v>51.588000000000001</c:v>
                </c:pt>
                <c:pt idx="1533">
                  <c:v>51.616</c:v>
                </c:pt>
                <c:pt idx="1534">
                  <c:v>51.644000000000005</c:v>
                </c:pt>
                <c:pt idx="1535">
                  <c:v>51.671000000000006</c:v>
                </c:pt>
                <c:pt idx="1536">
                  <c:v>51.699000000000012</c:v>
                </c:pt>
                <c:pt idx="1537">
                  <c:v>51.699000000000012</c:v>
                </c:pt>
                <c:pt idx="1538">
                  <c:v>51.727000000000011</c:v>
                </c:pt>
                <c:pt idx="1539">
                  <c:v>51.755000000000003</c:v>
                </c:pt>
                <c:pt idx="1540">
                  <c:v>51.783000000000001</c:v>
                </c:pt>
                <c:pt idx="1541">
                  <c:v>51.810999999999993</c:v>
                </c:pt>
                <c:pt idx="1542">
                  <c:v>51.839000000000006</c:v>
                </c:pt>
                <c:pt idx="1543">
                  <c:v>51.866</c:v>
                </c:pt>
                <c:pt idx="1544">
                  <c:v>51.894000000000005</c:v>
                </c:pt>
                <c:pt idx="1545">
                  <c:v>51.922000000000011</c:v>
                </c:pt>
                <c:pt idx="1546">
                  <c:v>51.949999999999996</c:v>
                </c:pt>
                <c:pt idx="1547">
                  <c:v>51.978000000000002</c:v>
                </c:pt>
                <c:pt idx="1548">
                  <c:v>52.006</c:v>
                </c:pt>
                <c:pt idx="1549">
                  <c:v>52.034000000000006</c:v>
                </c:pt>
                <c:pt idx="1550">
                  <c:v>52.061</c:v>
                </c:pt>
                <c:pt idx="1551">
                  <c:v>52.089000000000006</c:v>
                </c:pt>
                <c:pt idx="1552">
                  <c:v>52.117000000000004</c:v>
                </c:pt>
                <c:pt idx="1553">
                  <c:v>52.173000000000002</c:v>
                </c:pt>
                <c:pt idx="1554">
                  <c:v>52.201000000000001</c:v>
                </c:pt>
                <c:pt idx="1555">
                  <c:v>52.229000000000013</c:v>
                </c:pt>
                <c:pt idx="1556">
                  <c:v>52.256</c:v>
                </c:pt>
                <c:pt idx="1557">
                  <c:v>52.284000000000006</c:v>
                </c:pt>
                <c:pt idx="1558">
                  <c:v>52.311999999999998</c:v>
                </c:pt>
                <c:pt idx="1559">
                  <c:v>52.368000000000002</c:v>
                </c:pt>
                <c:pt idx="1560">
                  <c:v>52.396000000000001</c:v>
                </c:pt>
                <c:pt idx="1561">
                  <c:v>52.424000000000007</c:v>
                </c:pt>
                <c:pt idx="1562">
                  <c:v>52.450999999999993</c:v>
                </c:pt>
                <c:pt idx="1563">
                  <c:v>52.507000000000005</c:v>
                </c:pt>
                <c:pt idx="1564">
                  <c:v>52.535000000000011</c:v>
                </c:pt>
                <c:pt idx="1565">
                  <c:v>52.563000000000002</c:v>
                </c:pt>
                <c:pt idx="1566">
                  <c:v>52.591000000000001</c:v>
                </c:pt>
                <c:pt idx="1567">
                  <c:v>52.646000000000001</c:v>
                </c:pt>
                <c:pt idx="1568">
                  <c:v>52.674000000000007</c:v>
                </c:pt>
                <c:pt idx="1569">
                  <c:v>52.702000000000012</c:v>
                </c:pt>
                <c:pt idx="1570">
                  <c:v>52.758000000000003</c:v>
                </c:pt>
                <c:pt idx="1571">
                  <c:v>52.786000000000001</c:v>
                </c:pt>
                <c:pt idx="1572">
                  <c:v>52.813999999999993</c:v>
                </c:pt>
                <c:pt idx="1573">
                  <c:v>52.840999999999994</c:v>
                </c:pt>
                <c:pt idx="1574">
                  <c:v>52.897000000000006</c:v>
                </c:pt>
                <c:pt idx="1575">
                  <c:v>52.925000000000011</c:v>
                </c:pt>
                <c:pt idx="1576">
                  <c:v>52.980999999999995</c:v>
                </c:pt>
                <c:pt idx="1577">
                  <c:v>53.009</c:v>
                </c:pt>
                <c:pt idx="1578">
                  <c:v>53.036000000000001</c:v>
                </c:pt>
                <c:pt idx="1579">
                  <c:v>53.092000000000013</c:v>
                </c:pt>
                <c:pt idx="1580">
                  <c:v>53.120000000000012</c:v>
                </c:pt>
                <c:pt idx="1581">
                  <c:v>53.176000000000002</c:v>
                </c:pt>
                <c:pt idx="1582">
                  <c:v>53.204000000000001</c:v>
                </c:pt>
                <c:pt idx="1583">
                  <c:v>53.231000000000002</c:v>
                </c:pt>
                <c:pt idx="1584">
                  <c:v>53.287000000000006</c:v>
                </c:pt>
                <c:pt idx="1585">
                  <c:v>53.314999999999998</c:v>
                </c:pt>
                <c:pt idx="1586">
                  <c:v>53.370999999999995</c:v>
                </c:pt>
                <c:pt idx="1587">
                  <c:v>53.399000000000001</c:v>
                </c:pt>
                <c:pt idx="1588">
                  <c:v>53.453999999999994</c:v>
                </c:pt>
                <c:pt idx="1589">
                  <c:v>53.481999999999999</c:v>
                </c:pt>
                <c:pt idx="1590">
                  <c:v>53.51</c:v>
                </c:pt>
                <c:pt idx="1591">
                  <c:v>53.566000000000003</c:v>
                </c:pt>
                <c:pt idx="1592">
                  <c:v>53.594000000000001</c:v>
                </c:pt>
                <c:pt idx="1593">
                  <c:v>53.649000000000001</c:v>
                </c:pt>
                <c:pt idx="1594">
                  <c:v>53.677</c:v>
                </c:pt>
                <c:pt idx="1595">
                  <c:v>53.733000000000011</c:v>
                </c:pt>
                <c:pt idx="1596">
                  <c:v>53.761000000000003</c:v>
                </c:pt>
                <c:pt idx="1597">
                  <c:v>53.815999999999995</c:v>
                </c:pt>
                <c:pt idx="1598">
                  <c:v>53.843999999999994</c:v>
                </c:pt>
                <c:pt idx="1599">
                  <c:v>53.9</c:v>
                </c:pt>
                <c:pt idx="1600">
                  <c:v>53.928000000000011</c:v>
                </c:pt>
                <c:pt idx="1601">
                  <c:v>53.955999999999996</c:v>
                </c:pt>
                <c:pt idx="1602">
                  <c:v>54.010999999999996</c:v>
                </c:pt>
                <c:pt idx="1603">
                  <c:v>54.039000000000001</c:v>
                </c:pt>
                <c:pt idx="1604">
                  <c:v>54.095000000000013</c:v>
                </c:pt>
                <c:pt idx="1605">
                  <c:v>54.123000000000012</c:v>
                </c:pt>
                <c:pt idx="1606">
                  <c:v>54.179000000000002</c:v>
                </c:pt>
                <c:pt idx="1607">
                  <c:v>54.234000000000002</c:v>
                </c:pt>
                <c:pt idx="1608">
                  <c:v>54.262000000000135</c:v>
                </c:pt>
                <c:pt idx="1609">
                  <c:v>54.290000000000013</c:v>
                </c:pt>
                <c:pt idx="1610">
                  <c:v>54.346000000000004</c:v>
                </c:pt>
                <c:pt idx="1611">
                  <c:v>54.373999999999995</c:v>
                </c:pt>
                <c:pt idx="1612">
                  <c:v>54.429000000000002</c:v>
                </c:pt>
                <c:pt idx="1613">
                  <c:v>54.456999999999994</c:v>
                </c:pt>
                <c:pt idx="1614">
                  <c:v>54.513000000000005</c:v>
                </c:pt>
                <c:pt idx="1615">
                  <c:v>54.569000000000003</c:v>
                </c:pt>
                <c:pt idx="1616">
                  <c:v>54.596000000000011</c:v>
                </c:pt>
                <c:pt idx="1617">
                  <c:v>54.652000000000001</c:v>
                </c:pt>
                <c:pt idx="1618">
                  <c:v>54.68</c:v>
                </c:pt>
                <c:pt idx="1619">
                  <c:v>54.736000000000011</c:v>
                </c:pt>
                <c:pt idx="1620">
                  <c:v>54.764000000000003</c:v>
                </c:pt>
                <c:pt idx="1621">
                  <c:v>54.791000000000011</c:v>
                </c:pt>
                <c:pt idx="1622">
                  <c:v>54.846999999999994</c:v>
                </c:pt>
                <c:pt idx="1623">
                  <c:v>54.903000000000006</c:v>
                </c:pt>
                <c:pt idx="1624">
                  <c:v>54.931000000000004</c:v>
                </c:pt>
                <c:pt idx="1625">
                  <c:v>54.958999999999996</c:v>
                </c:pt>
                <c:pt idx="1626">
                  <c:v>55.013999999999996</c:v>
                </c:pt>
                <c:pt idx="1627">
                  <c:v>55.07</c:v>
                </c:pt>
                <c:pt idx="1628">
                  <c:v>55.098000000000013</c:v>
                </c:pt>
                <c:pt idx="1629">
                  <c:v>55.126000000000012</c:v>
                </c:pt>
                <c:pt idx="1630">
                  <c:v>55.181000000000004</c:v>
                </c:pt>
                <c:pt idx="1631">
                  <c:v>55.209000000000003</c:v>
                </c:pt>
                <c:pt idx="1632">
                  <c:v>55.265000000000136</c:v>
                </c:pt>
                <c:pt idx="1633">
                  <c:v>55.321000000000005</c:v>
                </c:pt>
                <c:pt idx="1634">
                  <c:v>55.349000000000004</c:v>
                </c:pt>
                <c:pt idx="1635">
                  <c:v>55.403999999999996</c:v>
                </c:pt>
                <c:pt idx="1636">
                  <c:v>55.432000000000002</c:v>
                </c:pt>
                <c:pt idx="1637">
                  <c:v>55.46</c:v>
                </c:pt>
                <c:pt idx="1638">
                  <c:v>55.516000000000005</c:v>
                </c:pt>
                <c:pt idx="1639">
                  <c:v>55.571000000000005</c:v>
                </c:pt>
                <c:pt idx="1640">
                  <c:v>55.599000000000011</c:v>
                </c:pt>
                <c:pt idx="1641">
                  <c:v>55.655000000000001</c:v>
                </c:pt>
                <c:pt idx="1642">
                  <c:v>55.683</c:v>
                </c:pt>
                <c:pt idx="1643">
                  <c:v>55.739000000000011</c:v>
                </c:pt>
                <c:pt idx="1644">
                  <c:v>55.766000000000012</c:v>
                </c:pt>
                <c:pt idx="1645">
                  <c:v>55.794000000000011</c:v>
                </c:pt>
                <c:pt idx="1646">
                  <c:v>55.849999999999994</c:v>
                </c:pt>
                <c:pt idx="1647">
                  <c:v>55.906000000000006</c:v>
                </c:pt>
                <c:pt idx="1648">
                  <c:v>55.934000000000005</c:v>
                </c:pt>
                <c:pt idx="1649">
                  <c:v>55.961000000000006</c:v>
                </c:pt>
                <c:pt idx="1650">
                  <c:v>56.016999999999996</c:v>
                </c:pt>
                <c:pt idx="1651">
                  <c:v>56.045000000000002</c:v>
                </c:pt>
                <c:pt idx="1652">
                  <c:v>56.101000000000006</c:v>
                </c:pt>
                <c:pt idx="1653">
                  <c:v>56.129000000000012</c:v>
                </c:pt>
                <c:pt idx="1654">
                  <c:v>56.184000000000005</c:v>
                </c:pt>
                <c:pt idx="1655">
                  <c:v>56.212000000000003</c:v>
                </c:pt>
                <c:pt idx="1656">
                  <c:v>56.268000000000136</c:v>
                </c:pt>
                <c:pt idx="1657">
                  <c:v>56.296000000000063</c:v>
                </c:pt>
                <c:pt idx="1658">
                  <c:v>56.350999999999999</c:v>
                </c:pt>
                <c:pt idx="1659">
                  <c:v>56.379000000000005</c:v>
                </c:pt>
                <c:pt idx="1660">
                  <c:v>56.435000000000002</c:v>
                </c:pt>
                <c:pt idx="1661">
                  <c:v>56.463000000000001</c:v>
                </c:pt>
                <c:pt idx="1662">
                  <c:v>56.519000000000005</c:v>
                </c:pt>
                <c:pt idx="1663">
                  <c:v>56.546000000000006</c:v>
                </c:pt>
                <c:pt idx="1664">
                  <c:v>56.602000000000011</c:v>
                </c:pt>
                <c:pt idx="1665">
                  <c:v>56.63</c:v>
                </c:pt>
                <c:pt idx="1666">
                  <c:v>56.686</c:v>
                </c:pt>
                <c:pt idx="1667">
                  <c:v>56.714000000000006</c:v>
                </c:pt>
                <c:pt idx="1668">
                  <c:v>56.741</c:v>
                </c:pt>
                <c:pt idx="1669">
                  <c:v>56.797000000000011</c:v>
                </c:pt>
                <c:pt idx="1670">
                  <c:v>56.825000000000003</c:v>
                </c:pt>
                <c:pt idx="1671">
                  <c:v>56.852999999999994</c:v>
                </c:pt>
                <c:pt idx="1672">
                  <c:v>56.909000000000006</c:v>
                </c:pt>
                <c:pt idx="1673">
                  <c:v>56.936</c:v>
                </c:pt>
                <c:pt idx="1674">
                  <c:v>56.964000000000006</c:v>
                </c:pt>
                <c:pt idx="1675">
                  <c:v>57.02</c:v>
                </c:pt>
                <c:pt idx="1676">
                  <c:v>57.048000000000002</c:v>
                </c:pt>
                <c:pt idx="1677">
                  <c:v>57.076000000000001</c:v>
                </c:pt>
                <c:pt idx="1678">
                  <c:v>57.104000000000006</c:v>
                </c:pt>
                <c:pt idx="1679">
                  <c:v>57.131</c:v>
                </c:pt>
                <c:pt idx="1680">
                  <c:v>57.159000000000006</c:v>
                </c:pt>
                <c:pt idx="1681">
                  <c:v>57.187000000000005</c:v>
                </c:pt>
                <c:pt idx="1682">
                  <c:v>57.215000000000003</c:v>
                </c:pt>
                <c:pt idx="1683">
                  <c:v>57.243000000000002</c:v>
                </c:pt>
                <c:pt idx="1684">
                  <c:v>57.271000000000001</c:v>
                </c:pt>
                <c:pt idx="1685">
                  <c:v>57.299000000000063</c:v>
                </c:pt>
                <c:pt idx="1686">
                  <c:v>57.299000000000063</c:v>
                </c:pt>
                <c:pt idx="1687">
                  <c:v>57.326000000000001</c:v>
                </c:pt>
                <c:pt idx="1688">
                  <c:v>57.353999999999999</c:v>
                </c:pt>
                <c:pt idx="1689">
                  <c:v>57.353999999999999</c:v>
                </c:pt>
                <c:pt idx="1690">
                  <c:v>57.381999999999998</c:v>
                </c:pt>
                <c:pt idx="1691">
                  <c:v>57.381999999999998</c:v>
                </c:pt>
                <c:pt idx="1692">
                  <c:v>57.41</c:v>
                </c:pt>
                <c:pt idx="1693">
                  <c:v>57.41</c:v>
                </c:pt>
                <c:pt idx="1694">
                  <c:v>57.41</c:v>
                </c:pt>
                <c:pt idx="1695">
                  <c:v>57.438000000000002</c:v>
                </c:pt>
                <c:pt idx="1696">
                  <c:v>57.438000000000002</c:v>
                </c:pt>
                <c:pt idx="1697">
                  <c:v>57.438000000000002</c:v>
                </c:pt>
                <c:pt idx="1698">
                  <c:v>57.438000000000002</c:v>
                </c:pt>
                <c:pt idx="1699">
                  <c:v>57.466000000000001</c:v>
                </c:pt>
                <c:pt idx="1700">
                  <c:v>57.466000000000001</c:v>
                </c:pt>
                <c:pt idx="1701">
                  <c:v>57.466000000000001</c:v>
                </c:pt>
                <c:pt idx="1702">
                  <c:v>57.466000000000001</c:v>
                </c:pt>
                <c:pt idx="1703">
                  <c:v>57.466000000000001</c:v>
                </c:pt>
                <c:pt idx="1704">
                  <c:v>57.466000000000001</c:v>
                </c:pt>
                <c:pt idx="1705">
                  <c:v>57.466000000000001</c:v>
                </c:pt>
                <c:pt idx="1706">
                  <c:v>57.466000000000001</c:v>
                </c:pt>
                <c:pt idx="1707">
                  <c:v>57.466000000000001</c:v>
                </c:pt>
                <c:pt idx="1708">
                  <c:v>57.466000000000001</c:v>
                </c:pt>
                <c:pt idx="1709">
                  <c:v>57.466000000000001</c:v>
                </c:pt>
                <c:pt idx="1710">
                  <c:v>57.438000000000002</c:v>
                </c:pt>
                <c:pt idx="1711">
                  <c:v>57.438000000000002</c:v>
                </c:pt>
                <c:pt idx="1712">
                  <c:v>57.438000000000002</c:v>
                </c:pt>
                <c:pt idx="1713">
                  <c:v>57.438000000000002</c:v>
                </c:pt>
                <c:pt idx="1714">
                  <c:v>57.438000000000002</c:v>
                </c:pt>
                <c:pt idx="1715">
                  <c:v>57.41</c:v>
                </c:pt>
                <c:pt idx="1716">
                  <c:v>57.41</c:v>
                </c:pt>
                <c:pt idx="1717">
                  <c:v>57.41</c:v>
                </c:pt>
                <c:pt idx="1718">
                  <c:v>57.41</c:v>
                </c:pt>
                <c:pt idx="1719">
                  <c:v>57.381999999999998</c:v>
                </c:pt>
                <c:pt idx="1720">
                  <c:v>57.381999999999998</c:v>
                </c:pt>
                <c:pt idx="1721">
                  <c:v>57.381999999999998</c:v>
                </c:pt>
                <c:pt idx="1722">
                  <c:v>57.353999999999999</c:v>
                </c:pt>
                <c:pt idx="1723">
                  <c:v>57.353999999999999</c:v>
                </c:pt>
                <c:pt idx="1724">
                  <c:v>57.326000000000001</c:v>
                </c:pt>
                <c:pt idx="1725">
                  <c:v>57.326000000000001</c:v>
                </c:pt>
                <c:pt idx="1726">
                  <c:v>57.299000000000063</c:v>
                </c:pt>
                <c:pt idx="1727">
                  <c:v>57.299000000000063</c:v>
                </c:pt>
                <c:pt idx="1728">
                  <c:v>57.271000000000001</c:v>
                </c:pt>
                <c:pt idx="1729">
                  <c:v>57.271000000000001</c:v>
                </c:pt>
                <c:pt idx="1730">
                  <c:v>57.243000000000002</c:v>
                </c:pt>
                <c:pt idx="1731">
                  <c:v>57.243000000000002</c:v>
                </c:pt>
                <c:pt idx="1732">
                  <c:v>57.215000000000003</c:v>
                </c:pt>
                <c:pt idx="1733">
                  <c:v>57.215000000000003</c:v>
                </c:pt>
                <c:pt idx="1734">
                  <c:v>57.187000000000005</c:v>
                </c:pt>
                <c:pt idx="1735">
                  <c:v>57.187000000000005</c:v>
                </c:pt>
                <c:pt idx="1736">
                  <c:v>57.159000000000006</c:v>
                </c:pt>
                <c:pt idx="1737">
                  <c:v>57.131</c:v>
                </c:pt>
                <c:pt idx="1738">
                  <c:v>57.131</c:v>
                </c:pt>
                <c:pt idx="1739">
                  <c:v>57.104000000000006</c:v>
                </c:pt>
                <c:pt idx="1740">
                  <c:v>57.104000000000006</c:v>
                </c:pt>
                <c:pt idx="1741">
                  <c:v>57.076000000000001</c:v>
                </c:pt>
                <c:pt idx="1742">
                  <c:v>57.048000000000002</c:v>
                </c:pt>
                <c:pt idx="1743">
                  <c:v>57.048000000000002</c:v>
                </c:pt>
                <c:pt idx="1744">
                  <c:v>57.02</c:v>
                </c:pt>
                <c:pt idx="1745">
                  <c:v>56.992000000000012</c:v>
                </c:pt>
                <c:pt idx="1746">
                  <c:v>56.964000000000006</c:v>
                </c:pt>
                <c:pt idx="1747">
                  <c:v>56.964000000000006</c:v>
                </c:pt>
                <c:pt idx="1748">
                  <c:v>56.936</c:v>
                </c:pt>
                <c:pt idx="1749">
                  <c:v>56.909000000000006</c:v>
                </c:pt>
                <c:pt idx="1750">
                  <c:v>56.909000000000006</c:v>
                </c:pt>
                <c:pt idx="1751">
                  <c:v>56.880999999999993</c:v>
                </c:pt>
                <c:pt idx="1752">
                  <c:v>56.852999999999994</c:v>
                </c:pt>
                <c:pt idx="1753">
                  <c:v>56.825000000000003</c:v>
                </c:pt>
                <c:pt idx="1754">
                  <c:v>56.825000000000003</c:v>
                </c:pt>
                <c:pt idx="1755">
                  <c:v>56.797000000000011</c:v>
                </c:pt>
                <c:pt idx="1756">
                  <c:v>56.769000000000013</c:v>
                </c:pt>
                <c:pt idx="1757">
                  <c:v>56.741</c:v>
                </c:pt>
                <c:pt idx="1758">
                  <c:v>56.714000000000006</c:v>
                </c:pt>
                <c:pt idx="1759">
                  <c:v>56.714000000000006</c:v>
                </c:pt>
                <c:pt idx="1760">
                  <c:v>56.686</c:v>
                </c:pt>
                <c:pt idx="1761">
                  <c:v>56.658000000000001</c:v>
                </c:pt>
                <c:pt idx="1762">
                  <c:v>56.63</c:v>
                </c:pt>
                <c:pt idx="1763">
                  <c:v>56.63</c:v>
                </c:pt>
                <c:pt idx="1764">
                  <c:v>56.602000000000011</c:v>
                </c:pt>
                <c:pt idx="1765">
                  <c:v>56.574000000000005</c:v>
                </c:pt>
                <c:pt idx="1766">
                  <c:v>56.546000000000006</c:v>
                </c:pt>
                <c:pt idx="1767">
                  <c:v>56.519000000000005</c:v>
                </c:pt>
                <c:pt idx="1768">
                  <c:v>56.491</c:v>
                </c:pt>
                <c:pt idx="1769">
                  <c:v>56.491</c:v>
                </c:pt>
                <c:pt idx="1770">
                  <c:v>56.463000000000001</c:v>
                </c:pt>
                <c:pt idx="1771">
                  <c:v>56.435000000000002</c:v>
                </c:pt>
                <c:pt idx="1772">
                  <c:v>56.407000000000004</c:v>
                </c:pt>
                <c:pt idx="1773">
                  <c:v>56.379000000000005</c:v>
                </c:pt>
                <c:pt idx="1774">
                  <c:v>56.350999999999999</c:v>
                </c:pt>
                <c:pt idx="1775">
                  <c:v>56.324000000000005</c:v>
                </c:pt>
                <c:pt idx="1776">
                  <c:v>56.296000000000063</c:v>
                </c:pt>
                <c:pt idx="1777">
                  <c:v>56.296000000000063</c:v>
                </c:pt>
                <c:pt idx="1778">
                  <c:v>56.268000000000136</c:v>
                </c:pt>
                <c:pt idx="1779">
                  <c:v>56.24</c:v>
                </c:pt>
                <c:pt idx="1780">
                  <c:v>56.212000000000003</c:v>
                </c:pt>
                <c:pt idx="1781">
                  <c:v>56.184000000000005</c:v>
                </c:pt>
                <c:pt idx="1782">
                  <c:v>56.156000000000006</c:v>
                </c:pt>
                <c:pt idx="1783">
                  <c:v>56.129000000000012</c:v>
                </c:pt>
                <c:pt idx="1784">
                  <c:v>56.101000000000006</c:v>
                </c:pt>
                <c:pt idx="1785">
                  <c:v>56.073</c:v>
                </c:pt>
                <c:pt idx="1786">
                  <c:v>56.045000000000002</c:v>
                </c:pt>
                <c:pt idx="1787">
                  <c:v>56.045000000000002</c:v>
                </c:pt>
                <c:pt idx="1788">
                  <c:v>56.016999999999996</c:v>
                </c:pt>
                <c:pt idx="1789">
                  <c:v>55.989000000000004</c:v>
                </c:pt>
                <c:pt idx="1790">
                  <c:v>55.961000000000006</c:v>
                </c:pt>
                <c:pt idx="1791">
                  <c:v>55.934000000000005</c:v>
                </c:pt>
                <c:pt idx="1792">
                  <c:v>55.906000000000006</c:v>
                </c:pt>
                <c:pt idx="1793">
                  <c:v>55.878</c:v>
                </c:pt>
                <c:pt idx="1794">
                  <c:v>55.849999999999994</c:v>
                </c:pt>
                <c:pt idx="1795">
                  <c:v>55.822000000000003</c:v>
                </c:pt>
                <c:pt idx="1796">
                  <c:v>55.794000000000011</c:v>
                </c:pt>
                <c:pt idx="1797">
                  <c:v>55.766000000000012</c:v>
                </c:pt>
                <c:pt idx="1798">
                  <c:v>55.739000000000011</c:v>
                </c:pt>
                <c:pt idx="1799">
                  <c:v>55.711000000000006</c:v>
                </c:pt>
                <c:pt idx="1800">
                  <c:v>55.683</c:v>
                </c:pt>
                <c:pt idx="1801">
                  <c:v>55.655000000000001</c:v>
                </c:pt>
                <c:pt idx="1802">
                  <c:v>55.627000000000002</c:v>
                </c:pt>
                <c:pt idx="1803">
                  <c:v>55.599000000000011</c:v>
                </c:pt>
                <c:pt idx="1804">
                  <c:v>55.571000000000005</c:v>
                </c:pt>
                <c:pt idx="1805">
                  <c:v>55.544000000000004</c:v>
                </c:pt>
                <c:pt idx="1806">
                  <c:v>55.516000000000005</c:v>
                </c:pt>
                <c:pt idx="1807">
                  <c:v>55.488</c:v>
                </c:pt>
                <c:pt idx="1808">
                  <c:v>55.46</c:v>
                </c:pt>
                <c:pt idx="1809">
                  <c:v>55.432000000000002</c:v>
                </c:pt>
                <c:pt idx="1810">
                  <c:v>55.432000000000002</c:v>
                </c:pt>
                <c:pt idx="1811">
                  <c:v>55.403999999999996</c:v>
                </c:pt>
                <c:pt idx="1812">
                  <c:v>55.376000000000005</c:v>
                </c:pt>
                <c:pt idx="1813">
                  <c:v>55.349000000000004</c:v>
                </c:pt>
                <c:pt idx="1814">
                  <c:v>55.321000000000005</c:v>
                </c:pt>
                <c:pt idx="1815">
                  <c:v>55.293000000000013</c:v>
                </c:pt>
                <c:pt idx="1816">
                  <c:v>55.265000000000136</c:v>
                </c:pt>
                <c:pt idx="1817">
                  <c:v>55.237000000000002</c:v>
                </c:pt>
                <c:pt idx="1818">
                  <c:v>55.209000000000003</c:v>
                </c:pt>
                <c:pt idx="1819">
                  <c:v>55.181000000000004</c:v>
                </c:pt>
                <c:pt idx="1820">
                  <c:v>55.153999999999996</c:v>
                </c:pt>
                <c:pt idx="1821">
                  <c:v>55.126000000000012</c:v>
                </c:pt>
                <c:pt idx="1822">
                  <c:v>55.098000000000013</c:v>
                </c:pt>
                <c:pt idx="1823">
                  <c:v>55.07</c:v>
                </c:pt>
                <c:pt idx="1824">
                  <c:v>55.042000000000002</c:v>
                </c:pt>
                <c:pt idx="1825">
                  <c:v>55.013999999999996</c:v>
                </c:pt>
                <c:pt idx="1826">
                  <c:v>54.986000000000004</c:v>
                </c:pt>
                <c:pt idx="1827">
                  <c:v>54.958999999999996</c:v>
                </c:pt>
                <c:pt idx="1828">
                  <c:v>54.931000000000004</c:v>
                </c:pt>
                <c:pt idx="1829">
                  <c:v>54.903000000000006</c:v>
                </c:pt>
                <c:pt idx="1830">
                  <c:v>54.875</c:v>
                </c:pt>
                <c:pt idx="1831">
                  <c:v>54.846999999999994</c:v>
                </c:pt>
                <c:pt idx="1832">
                  <c:v>54.818999999999996</c:v>
                </c:pt>
                <c:pt idx="1833">
                  <c:v>54.791000000000011</c:v>
                </c:pt>
                <c:pt idx="1834">
                  <c:v>54.764000000000003</c:v>
                </c:pt>
                <c:pt idx="1835">
                  <c:v>54.736000000000011</c:v>
                </c:pt>
                <c:pt idx="1836">
                  <c:v>54.708000000000013</c:v>
                </c:pt>
                <c:pt idx="1837">
                  <c:v>54.68</c:v>
                </c:pt>
                <c:pt idx="1838">
                  <c:v>54.652000000000001</c:v>
                </c:pt>
                <c:pt idx="1839">
                  <c:v>54.624000000000002</c:v>
                </c:pt>
                <c:pt idx="1840">
                  <c:v>54.596000000000011</c:v>
                </c:pt>
                <c:pt idx="1841">
                  <c:v>54.569000000000003</c:v>
                </c:pt>
                <c:pt idx="1842">
                  <c:v>54.541000000000004</c:v>
                </c:pt>
                <c:pt idx="1843">
                  <c:v>54.513000000000005</c:v>
                </c:pt>
                <c:pt idx="1844">
                  <c:v>54.484999999999999</c:v>
                </c:pt>
                <c:pt idx="1845">
                  <c:v>54.456999999999994</c:v>
                </c:pt>
                <c:pt idx="1846">
                  <c:v>54.429000000000002</c:v>
                </c:pt>
                <c:pt idx="1847">
                  <c:v>54.400999999999996</c:v>
                </c:pt>
                <c:pt idx="1848">
                  <c:v>54.373999999999995</c:v>
                </c:pt>
                <c:pt idx="1849">
                  <c:v>54.346000000000004</c:v>
                </c:pt>
                <c:pt idx="1850">
                  <c:v>54.317999999999998</c:v>
                </c:pt>
                <c:pt idx="1851">
                  <c:v>54.290000000000013</c:v>
                </c:pt>
                <c:pt idx="1852">
                  <c:v>54.262000000000135</c:v>
                </c:pt>
                <c:pt idx="1853">
                  <c:v>54.234000000000002</c:v>
                </c:pt>
                <c:pt idx="1854">
                  <c:v>54.234000000000002</c:v>
                </c:pt>
                <c:pt idx="1855">
                  <c:v>54.206000000000003</c:v>
                </c:pt>
                <c:pt idx="1856">
                  <c:v>54.179000000000002</c:v>
                </c:pt>
                <c:pt idx="1857">
                  <c:v>54.150999999999996</c:v>
                </c:pt>
                <c:pt idx="1858">
                  <c:v>54.123000000000012</c:v>
                </c:pt>
                <c:pt idx="1859">
                  <c:v>54.123000000000012</c:v>
                </c:pt>
                <c:pt idx="1860">
                  <c:v>54.095000000000013</c:v>
                </c:pt>
                <c:pt idx="1861">
                  <c:v>54.095000000000013</c:v>
                </c:pt>
                <c:pt idx="1862">
                  <c:v>54.067</c:v>
                </c:pt>
                <c:pt idx="1863">
                  <c:v>54.067</c:v>
                </c:pt>
                <c:pt idx="1864">
                  <c:v>54.067</c:v>
                </c:pt>
                <c:pt idx="1865">
                  <c:v>54.039000000000001</c:v>
                </c:pt>
                <c:pt idx="1866">
                  <c:v>54.039000000000001</c:v>
                </c:pt>
                <c:pt idx="1867">
                  <c:v>54.039000000000001</c:v>
                </c:pt>
                <c:pt idx="1868">
                  <c:v>54.039000000000001</c:v>
                </c:pt>
                <c:pt idx="1869">
                  <c:v>54.039000000000001</c:v>
                </c:pt>
                <c:pt idx="1870">
                  <c:v>54.039000000000001</c:v>
                </c:pt>
                <c:pt idx="1871">
                  <c:v>54.039000000000001</c:v>
                </c:pt>
                <c:pt idx="1872">
                  <c:v>54.039000000000001</c:v>
                </c:pt>
                <c:pt idx="1873">
                  <c:v>54.039000000000001</c:v>
                </c:pt>
                <c:pt idx="1874">
                  <c:v>54.039000000000001</c:v>
                </c:pt>
                <c:pt idx="1875">
                  <c:v>54.039000000000001</c:v>
                </c:pt>
                <c:pt idx="1876">
                  <c:v>54.039000000000001</c:v>
                </c:pt>
                <c:pt idx="1877">
                  <c:v>54.067</c:v>
                </c:pt>
                <c:pt idx="1878">
                  <c:v>54.067</c:v>
                </c:pt>
                <c:pt idx="1879">
                  <c:v>54.067</c:v>
                </c:pt>
                <c:pt idx="1880">
                  <c:v>54.095000000000013</c:v>
                </c:pt>
                <c:pt idx="1881">
                  <c:v>54.095000000000013</c:v>
                </c:pt>
                <c:pt idx="1882">
                  <c:v>54.123000000000012</c:v>
                </c:pt>
                <c:pt idx="1883">
                  <c:v>54.123000000000012</c:v>
                </c:pt>
                <c:pt idx="1884">
                  <c:v>54.123000000000012</c:v>
                </c:pt>
                <c:pt idx="1885">
                  <c:v>54.150999999999996</c:v>
                </c:pt>
                <c:pt idx="1886">
                  <c:v>54.150999999999996</c:v>
                </c:pt>
                <c:pt idx="1887">
                  <c:v>54.179000000000002</c:v>
                </c:pt>
                <c:pt idx="1888">
                  <c:v>54.206000000000003</c:v>
                </c:pt>
                <c:pt idx="1889">
                  <c:v>54.206000000000003</c:v>
                </c:pt>
                <c:pt idx="1890">
                  <c:v>54.234000000000002</c:v>
                </c:pt>
                <c:pt idx="1891">
                  <c:v>54.234000000000002</c:v>
                </c:pt>
                <c:pt idx="1892">
                  <c:v>54.262000000000135</c:v>
                </c:pt>
                <c:pt idx="1893">
                  <c:v>54.290000000000013</c:v>
                </c:pt>
                <c:pt idx="1894">
                  <c:v>54.317999999999998</c:v>
                </c:pt>
                <c:pt idx="1895">
                  <c:v>54.317999999999998</c:v>
                </c:pt>
                <c:pt idx="1896">
                  <c:v>54.346000000000004</c:v>
                </c:pt>
                <c:pt idx="1897">
                  <c:v>54.373999999999995</c:v>
                </c:pt>
                <c:pt idx="1898">
                  <c:v>54.400999999999996</c:v>
                </c:pt>
                <c:pt idx="1899">
                  <c:v>54.429000000000002</c:v>
                </c:pt>
                <c:pt idx="1900">
                  <c:v>54.456999999999994</c:v>
                </c:pt>
                <c:pt idx="1901">
                  <c:v>54.456999999999994</c:v>
                </c:pt>
                <c:pt idx="1902">
                  <c:v>54.484999999999999</c:v>
                </c:pt>
                <c:pt idx="1903">
                  <c:v>54.513000000000005</c:v>
                </c:pt>
                <c:pt idx="1904">
                  <c:v>54.541000000000004</c:v>
                </c:pt>
                <c:pt idx="1905">
                  <c:v>54.569000000000003</c:v>
                </c:pt>
                <c:pt idx="1906">
                  <c:v>54.596000000000011</c:v>
                </c:pt>
                <c:pt idx="1907">
                  <c:v>54.624000000000002</c:v>
                </c:pt>
                <c:pt idx="1908">
                  <c:v>54.652000000000001</c:v>
                </c:pt>
                <c:pt idx="1909">
                  <c:v>54.68</c:v>
                </c:pt>
                <c:pt idx="1910">
                  <c:v>54.708000000000013</c:v>
                </c:pt>
                <c:pt idx="1911">
                  <c:v>54.736000000000011</c:v>
                </c:pt>
                <c:pt idx="1912">
                  <c:v>54.764000000000003</c:v>
                </c:pt>
                <c:pt idx="1913">
                  <c:v>54.791000000000011</c:v>
                </c:pt>
                <c:pt idx="1914">
                  <c:v>54.818999999999996</c:v>
                </c:pt>
                <c:pt idx="1915">
                  <c:v>54.846999999999994</c:v>
                </c:pt>
                <c:pt idx="1916">
                  <c:v>54.875</c:v>
                </c:pt>
                <c:pt idx="1917">
                  <c:v>54.903000000000006</c:v>
                </c:pt>
                <c:pt idx="1918">
                  <c:v>54.931000000000004</c:v>
                </c:pt>
                <c:pt idx="1919">
                  <c:v>54.986000000000004</c:v>
                </c:pt>
                <c:pt idx="1920">
                  <c:v>55.013999999999996</c:v>
                </c:pt>
                <c:pt idx="1921">
                  <c:v>55.042000000000002</c:v>
                </c:pt>
                <c:pt idx="1922">
                  <c:v>55.07</c:v>
                </c:pt>
                <c:pt idx="1923">
                  <c:v>55.098000000000013</c:v>
                </c:pt>
                <c:pt idx="1924">
                  <c:v>55.126000000000012</c:v>
                </c:pt>
                <c:pt idx="1925">
                  <c:v>55.181000000000004</c:v>
                </c:pt>
                <c:pt idx="1926">
                  <c:v>55.209000000000003</c:v>
                </c:pt>
                <c:pt idx="1927">
                  <c:v>55.237000000000002</c:v>
                </c:pt>
                <c:pt idx="1928">
                  <c:v>55.265000000000136</c:v>
                </c:pt>
                <c:pt idx="1929">
                  <c:v>55.293000000000013</c:v>
                </c:pt>
                <c:pt idx="1930">
                  <c:v>55.349000000000004</c:v>
                </c:pt>
                <c:pt idx="1931">
                  <c:v>55.376000000000005</c:v>
                </c:pt>
                <c:pt idx="1932">
                  <c:v>55.403999999999996</c:v>
                </c:pt>
                <c:pt idx="1933">
                  <c:v>55.432000000000002</c:v>
                </c:pt>
                <c:pt idx="1934">
                  <c:v>55.46</c:v>
                </c:pt>
                <c:pt idx="1935">
                  <c:v>55.516000000000005</c:v>
                </c:pt>
                <c:pt idx="1936">
                  <c:v>55.544000000000004</c:v>
                </c:pt>
                <c:pt idx="1937">
                  <c:v>55.571000000000005</c:v>
                </c:pt>
                <c:pt idx="1938">
                  <c:v>55.627000000000002</c:v>
                </c:pt>
                <c:pt idx="1939">
                  <c:v>55.655000000000001</c:v>
                </c:pt>
                <c:pt idx="1940">
                  <c:v>55.683</c:v>
                </c:pt>
                <c:pt idx="1941">
                  <c:v>55.711000000000006</c:v>
                </c:pt>
                <c:pt idx="1942">
                  <c:v>55.766000000000012</c:v>
                </c:pt>
                <c:pt idx="1943">
                  <c:v>55.794000000000011</c:v>
                </c:pt>
                <c:pt idx="1944">
                  <c:v>55.822000000000003</c:v>
                </c:pt>
                <c:pt idx="1945">
                  <c:v>55.878</c:v>
                </c:pt>
                <c:pt idx="1946">
                  <c:v>55.906000000000006</c:v>
                </c:pt>
                <c:pt idx="1947">
                  <c:v>55.934000000000005</c:v>
                </c:pt>
                <c:pt idx="1948">
                  <c:v>55.961000000000006</c:v>
                </c:pt>
                <c:pt idx="1949">
                  <c:v>56.016999999999996</c:v>
                </c:pt>
                <c:pt idx="1950">
                  <c:v>56.045000000000002</c:v>
                </c:pt>
                <c:pt idx="1951">
                  <c:v>56.073</c:v>
                </c:pt>
                <c:pt idx="1952">
                  <c:v>56.129000000000012</c:v>
                </c:pt>
                <c:pt idx="1953">
                  <c:v>56.156000000000006</c:v>
                </c:pt>
                <c:pt idx="1954">
                  <c:v>56.184000000000005</c:v>
                </c:pt>
                <c:pt idx="1955">
                  <c:v>56.24</c:v>
                </c:pt>
                <c:pt idx="1956">
                  <c:v>56.268000000000136</c:v>
                </c:pt>
                <c:pt idx="1957">
                  <c:v>56.324000000000005</c:v>
                </c:pt>
                <c:pt idx="1958">
                  <c:v>56.350999999999999</c:v>
                </c:pt>
                <c:pt idx="1959">
                  <c:v>56.379000000000005</c:v>
                </c:pt>
                <c:pt idx="1960">
                  <c:v>56.435000000000002</c:v>
                </c:pt>
                <c:pt idx="1961">
                  <c:v>56.463000000000001</c:v>
                </c:pt>
                <c:pt idx="1962">
                  <c:v>56.491</c:v>
                </c:pt>
                <c:pt idx="1963">
                  <c:v>56.546000000000006</c:v>
                </c:pt>
                <c:pt idx="1964">
                  <c:v>56.574000000000005</c:v>
                </c:pt>
                <c:pt idx="1965">
                  <c:v>56.602000000000011</c:v>
                </c:pt>
                <c:pt idx="1966">
                  <c:v>56.658000000000001</c:v>
                </c:pt>
                <c:pt idx="1967">
                  <c:v>56.686</c:v>
                </c:pt>
                <c:pt idx="1968">
                  <c:v>56.714000000000006</c:v>
                </c:pt>
                <c:pt idx="1969">
                  <c:v>56.769000000000013</c:v>
                </c:pt>
                <c:pt idx="1970">
                  <c:v>56.797000000000011</c:v>
                </c:pt>
                <c:pt idx="1971">
                  <c:v>56.825000000000003</c:v>
                </c:pt>
                <c:pt idx="1972">
                  <c:v>56.880999999999993</c:v>
                </c:pt>
                <c:pt idx="1973">
                  <c:v>56.909000000000006</c:v>
                </c:pt>
                <c:pt idx="1974">
                  <c:v>56.964000000000006</c:v>
                </c:pt>
                <c:pt idx="1975">
                  <c:v>56.992000000000012</c:v>
                </c:pt>
                <c:pt idx="1976">
                  <c:v>57.02</c:v>
                </c:pt>
                <c:pt idx="1977">
                  <c:v>57.076000000000001</c:v>
                </c:pt>
                <c:pt idx="1978">
                  <c:v>57.104000000000006</c:v>
                </c:pt>
                <c:pt idx="1979">
                  <c:v>57.131</c:v>
                </c:pt>
                <c:pt idx="1980">
                  <c:v>57.187000000000005</c:v>
                </c:pt>
                <c:pt idx="1981">
                  <c:v>57.215000000000003</c:v>
                </c:pt>
                <c:pt idx="1982">
                  <c:v>57.271000000000001</c:v>
                </c:pt>
                <c:pt idx="1983">
                  <c:v>57.299000000000063</c:v>
                </c:pt>
                <c:pt idx="1984">
                  <c:v>57.326000000000001</c:v>
                </c:pt>
                <c:pt idx="1985">
                  <c:v>57.381999999999998</c:v>
                </c:pt>
                <c:pt idx="1986">
                  <c:v>57.41</c:v>
                </c:pt>
                <c:pt idx="1987">
                  <c:v>57.466000000000001</c:v>
                </c:pt>
                <c:pt idx="1988">
                  <c:v>57.494</c:v>
                </c:pt>
                <c:pt idx="1989">
                  <c:v>57.521000000000001</c:v>
                </c:pt>
                <c:pt idx="1990">
                  <c:v>57.577000000000005</c:v>
                </c:pt>
                <c:pt idx="1991">
                  <c:v>57.605000000000011</c:v>
                </c:pt>
                <c:pt idx="1992">
                  <c:v>57.633000000000003</c:v>
                </c:pt>
                <c:pt idx="1993">
                  <c:v>57.689</c:v>
                </c:pt>
                <c:pt idx="1994">
                  <c:v>57.716000000000001</c:v>
                </c:pt>
                <c:pt idx="1995">
                  <c:v>57.772000000000013</c:v>
                </c:pt>
                <c:pt idx="1996">
                  <c:v>57.8</c:v>
                </c:pt>
                <c:pt idx="1997">
                  <c:v>57.828000000000003</c:v>
                </c:pt>
                <c:pt idx="1998">
                  <c:v>57.883999999999993</c:v>
                </c:pt>
                <c:pt idx="1999">
                  <c:v>57.910999999999994</c:v>
                </c:pt>
                <c:pt idx="2000">
                  <c:v>57.967000000000006</c:v>
                </c:pt>
                <c:pt idx="2001">
                  <c:v>57.995000000000012</c:v>
                </c:pt>
                <c:pt idx="2002">
                  <c:v>58.023000000000003</c:v>
                </c:pt>
                <c:pt idx="2003">
                  <c:v>58.079000000000001</c:v>
                </c:pt>
                <c:pt idx="2004">
                  <c:v>58.106000000000002</c:v>
                </c:pt>
                <c:pt idx="2005">
                  <c:v>58.134</c:v>
                </c:pt>
                <c:pt idx="2006">
                  <c:v>58.190000000000012</c:v>
                </c:pt>
                <c:pt idx="2007">
                  <c:v>58.218000000000011</c:v>
                </c:pt>
                <c:pt idx="2008">
                  <c:v>58.274000000000001</c:v>
                </c:pt>
                <c:pt idx="2009">
                  <c:v>58.300999999999995</c:v>
                </c:pt>
                <c:pt idx="2010">
                  <c:v>58.329000000000001</c:v>
                </c:pt>
                <c:pt idx="2011">
                  <c:v>58.384999999999998</c:v>
                </c:pt>
                <c:pt idx="2012">
                  <c:v>58.413000000000004</c:v>
                </c:pt>
                <c:pt idx="2013">
                  <c:v>58.440999999999995</c:v>
                </c:pt>
                <c:pt idx="2014">
                  <c:v>58.496000000000002</c:v>
                </c:pt>
                <c:pt idx="2015">
                  <c:v>58.524000000000001</c:v>
                </c:pt>
                <c:pt idx="2016">
                  <c:v>58.552</c:v>
                </c:pt>
                <c:pt idx="2017">
                  <c:v>58.608000000000011</c:v>
                </c:pt>
                <c:pt idx="2018">
                  <c:v>58.636000000000003</c:v>
                </c:pt>
                <c:pt idx="2019">
                  <c:v>58.664000000000001</c:v>
                </c:pt>
                <c:pt idx="2020">
                  <c:v>58.719000000000001</c:v>
                </c:pt>
                <c:pt idx="2021">
                  <c:v>58.747</c:v>
                </c:pt>
                <c:pt idx="2022">
                  <c:v>58.803000000000004</c:v>
                </c:pt>
                <c:pt idx="2023">
                  <c:v>58.830999999999996</c:v>
                </c:pt>
                <c:pt idx="2024">
                  <c:v>58.858999999999995</c:v>
                </c:pt>
                <c:pt idx="2025">
                  <c:v>58.885999999999996</c:v>
                </c:pt>
                <c:pt idx="2026">
                  <c:v>58.942</c:v>
                </c:pt>
                <c:pt idx="2027">
                  <c:v>58.97</c:v>
                </c:pt>
                <c:pt idx="2028">
                  <c:v>58.998000000000012</c:v>
                </c:pt>
                <c:pt idx="2029">
                  <c:v>59.053999999999995</c:v>
                </c:pt>
                <c:pt idx="2030">
                  <c:v>59.080999999999996</c:v>
                </c:pt>
                <c:pt idx="2031">
                  <c:v>59.109000000000002</c:v>
                </c:pt>
                <c:pt idx="2032">
                  <c:v>59.137</c:v>
                </c:pt>
                <c:pt idx="2033">
                  <c:v>59.193000000000012</c:v>
                </c:pt>
                <c:pt idx="2034">
                  <c:v>59.221000000000011</c:v>
                </c:pt>
                <c:pt idx="2035">
                  <c:v>59.249000000000002</c:v>
                </c:pt>
                <c:pt idx="2036">
                  <c:v>59.276000000000003</c:v>
                </c:pt>
                <c:pt idx="2037">
                  <c:v>59.303999999999995</c:v>
                </c:pt>
                <c:pt idx="2038">
                  <c:v>59.332000000000001</c:v>
                </c:pt>
                <c:pt idx="2039">
                  <c:v>59.36</c:v>
                </c:pt>
                <c:pt idx="2040">
                  <c:v>59.387999999999998</c:v>
                </c:pt>
                <c:pt idx="2041">
                  <c:v>59.416000000000004</c:v>
                </c:pt>
                <c:pt idx="2042">
                  <c:v>59.416000000000004</c:v>
                </c:pt>
                <c:pt idx="2043">
                  <c:v>59.443999999999996</c:v>
                </c:pt>
                <c:pt idx="2044">
                  <c:v>59.471000000000004</c:v>
                </c:pt>
                <c:pt idx="2045">
                  <c:v>59.471000000000004</c:v>
                </c:pt>
                <c:pt idx="2046">
                  <c:v>59.499000000000002</c:v>
                </c:pt>
                <c:pt idx="2047">
                  <c:v>59.527000000000001</c:v>
                </c:pt>
                <c:pt idx="2048">
                  <c:v>59.527000000000001</c:v>
                </c:pt>
                <c:pt idx="2049">
                  <c:v>59.555</c:v>
                </c:pt>
                <c:pt idx="2050">
                  <c:v>59.555</c:v>
                </c:pt>
                <c:pt idx="2051">
                  <c:v>59.555</c:v>
                </c:pt>
                <c:pt idx="2052">
                  <c:v>59.583000000000006</c:v>
                </c:pt>
                <c:pt idx="2053">
                  <c:v>59.583000000000006</c:v>
                </c:pt>
                <c:pt idx="2054">
                  <c:v>59.583000000000006</c:v>
                </c:pt>
                <c:pt idx="2055">
                  <c:v>59.611000000000004</c:v>
                </c:pt>
                <c:pt idx="2056">
                  <c:v>59.611000000000004</c:v>
                </c:pt>
                <c:pt idx="2057">
                  <c:v>59.611000000000004</c:v>
                </c:pt>
                <c:pt idx="2058">
                  <c:v>59.611000000000004</c:v>
                </c:pt>
                <c:pt idx="2059">
                  <c:v>59.611000000000004</c:v>
                </c:pt>
                <c:pt idx="2060">
                  <c:v>59.611000000000004</c:v>
                </c:pt>
                <c:pt idx="2061">
                  <c:v>59.611000000000004</c:v>
                </c:pt>
                <c:pt idx="2062">
                  <c:v>59.611000000000004</c:v>
                </c:pt>
                <c:pt idx="2063">
                  <c:v>59.611000000000004</c:v>
                </c:pt>
                <c:pt idx="2064">
                  <c:v>59.611000000000004</c:v>
                </c:pt>
                <c:pt idx="2065">
                  <c:v>59.611000000000004</c:v>
                </c:pt>
                <c:pt idx="2066">
                  <c:v>59.611000000000004</c:v>
                </c:pt>
                <c:pt idx="2067">
                  <c:v>59.611000000000004</c:v>
                </c:pt>
                <c:pt idx="2068">
                  <c:v>59.611000000000004</c:v>
                </c:pt>
                <c:pt idx="2069">
                  <c:v>59.611000000000004</c:v>
                </c:pt>
                <c:pt idx="2070">
                  <c:v>59.583000000000006</c:v>
                </c:pt>
                <c:pt idx="2071">
                  <c:v>59.583000000000006</c:v>
                </c:pt>
                <c:pt idx="2072">
                  <c:v>59.583000000000006</c:v>
                </c:pt>
                <c:pt idx="2073">
                  <c:v>59.583000000000006</c:v>
                </c:pt>
                <c:pt idx="2074">
                  <c:v>59.583000000000006</c:v>
                </c:pt>
                <c:pt idx="2075">
                  <c:v>59.555</c:v>
                </c:pt>
                <c:pt idx="2076">
                  <c:v>59.555</c:v>
                </c:pt>
                <c:pt idx="2077">
                  <c:v>59.555</c:v>
                </c:pt>
                <c:pt idx="2078">
                  <c:v>59.527000000000001</c:v>
                </c:pt>
                <c:pt idx="2079">
                  <c:v>59.527000000000001</c:v>
                </c:pt>
                <c:pt idx="2080">
                  <c:v>59.499000000000002</c:v>
                </c:pt>
                <c:pt idx="2081">
                  <c:v>59.499000000000002</c:v>
                </c:pt>
                <c:pt idx="2082">
                  <c:v>59.499000000000002</c:v>
                </c:pt>
                <c:pt idx="2083">
                  <c:v>59.471000000000004</c:v>
                </c:pt>
                <c:pt idx="2084">
                  <c:v>59.471000000000004</c:v>
                </c:pt>
                <c:pt idx="2085">
                  <c:v>59.443999999999996</c:v>
                </c:pt>
                <c:pt idx="2086">
                  <c:v>59.443999999999996</c:v>
                </c:pt>
                <c:pt idx="2087">
                  <c:v>59.416000000000004</c:v>
                </c:pt>
                <c:pt idx="2088">
                  <c:v>59.416000000000004</c:v>
                </c:pt>
                <c:pt idx="2089">
                  <c:v>59.387999999999998</c:v>
                </c:pt>
                <c:pt idx="2090">
                  <c:v>59.387999999999998</c:v>
                </c:pt>
                <c:pt idx="2091">
                  <c:v>59.36</c:v>
                </c:pt>
                <c:pt idx="2092">
                  <c:v>59.36</c:v>
                </c:pt>
                <c:pt idx="2093">
                  <c:v>59.332000000000001</c:v>
                </c:pt>
                <c:pt idx="2094">
                  <c:v>59.303999999999995</c:v>
                </c:pt>
                <c:pt idx="2095">
                  <c:v>59.303999999999995</c:v>
                </c:pt>
                <c:pt idx="2096">
                  <c:v>59.276000000000003</c:v>
                </c:pt>
                <c:pt idx="2097">
                  <c:v>59.276000000000003</c:v>
                </c:pt>
                <c:pt idx="2098">
                  <c:v>59.249000000000002</c:v>
                </c:pt>
                <c:pt idx="2099">
                  <c:v>59.221000000000011</c:v>
                </c:pt>
                <c:pt idx="2100">
                  <c:v>59.221000000000011</c:v>
                </c:pt>
                <c:pt idx="2101">
                  <c:v>59.193000000000012</c:v>
                </c:pt>
                <c:pt idx="2102">
                  <c:v>59.165000000000013</c:v>
                </c:pt>
                <c:pt idx="2103">
                  <c:v>59.165000000000013</c:v>
                </c:pt>
                <c:pt idx="2104">
                  <c:v>59.137</c:v>
                </c:pt>
                <c:pt idx="2105">
                  <c:v>59.109000000000002</c:v>
                </c:pt>
                <c:pt idx="2106">
                  <c:v>59.109000000000002</c:v>
                </c:pt>
                <c:pt idx="2107">
                  <c:v>59.080999999999996</c:v>
                </c:pt>
                <c:pt idx="2108">
                  <c:v>59.053999999999995</c:v>
                </c:pt>
                <c:pt idx="2109">
                  <c:v>59.026000000000003</c:v>
                </c:pt>
                <c:pt idx="2110">
                  <c:v>59.026000000000003</c:v>
                </c:pt>
                <c:pt idx="2111">
                  <c:v>58.998000000000012</c:v>
                </c:pt>
                <c:pt idx="2112">
                  <c:v>58.97</c:v>
                </c:pt>
                <c:pt idx="2113">
                  <c:v>58.942</c:v>
                </c:pt>
                <c:pt idx="2114">
                  <c:v>58.913999999999994</c:v>
                </c:pt>
                <c:pt idx="2115">
                  <c:v>58.913999999999994</c:v>
                </c:pt>
                <c:pt idx="2116">
                  <c:v>58.885999999999996</c:v>
                </c:pt>
                <c:pt idx="2117">
                  <c:v>58.858999999999995</c:v>
                </c:pt>
                <c:pt idx="2118">
                  <c:v>58.830999999999996</c:v>
                </c:pt>
                <c:pt idx="2119">
                  <c:v>58.803000000000004</c:v>
                </c:pt>
                <c:pt idx="2120">
                  <c:v>58.775000000000013</c:v>
                </c:pt>
                <c:pt idx="2121">
                  <c:v>58.775000000000013</c:v>
                </c:pt>
                <c:pt idx="2122">
                  <c:v>58.747</c:v>
                </c:pt>
                <c:pt idx="2123">
                  <c:v>58.719000000000001</c:v>
                </c:pt>
                <c:pt idx="2124">
                  <c:v>58.691000000000003</c:v>
                </c:pt>
                <c:pt idx="2125">
                  <c:v>58.664000000000001</c:v>
                </c:pt>
                <c:pt idx="2126">
                  <c:v>58.636000000000003</c:v>
                </c:pt>
                <c:pt idx="2127">
                  <c:v>58.608000000000011</c:v>
                </c:pt>
                <c:pt idx="2128">
                  <c:v>58.608000000000011</c:v>
                </c:pt>
                <c:pt idx="2129">
                  <c:v>58.58</c:v>
                </c:pt>
                <c:pt idx="2130">
                  <c:v>58.552</c:v>
                </c:pt>
                <c:pt idx="2131">
                  <c:v>58.524000000000001</c:v>
                </c:pt>
                <c:pt idx="2132">
                  <c:v>58.496000000000002</c:v>
                </c:pt>
                <c:pt idx="2133">
                  <c:v>58.469000000000001</c:v>
                </c:pt>
                <c:pt idx="2134">
                  <c:v>58.440999999999995</c:v>
                </c:pt>
                <c:pt idx="2135">
                  <c:v>58.413000000000004</c:v>
                </c:pt>
                <c:pt idx="2136">
                  <c:v>58.384999999999998</c:v>
                </c:pt>
                <c:pt idx="2137">
                  <c:v>58.384999999999998</c:v>
                </c:pt>
                <c:pt idx="2138">
                  <c:v>58.356999999999999</c:v>
                </c:pt>
                <c:pt idx="2139">
                  <c:v>58.329000000000001</c:v>
                </c:pt>
                <c:pt idx="2140">
                  <c:v>58.300999999999995</c:v>
                </c:pt>
                <c:pt idx="2141">
                  <c:v>58.274000000000001</c:v>
                </c:pt>
                <c:pt idx="2142">
                  <c:v>58.246000000000002</c:v>
                </c:pt>
                <c:pt idx="2143">
                  <c:v>58.218000000000011</c:v>
                </c:pt>
                <c:pt idx="2144">
                  <c:v>58.190000000000012</c:v>
                </c:pt>
                <c:pt idx="2145">
                  <c:v>58.162000000000013</c:v>
                </c:pt>
                <c:pt idx="2146">
                  <c:v>58.134</c:v>
                </c:pt>
                <c:pt idx="2147">
                  <c:v>58.106000000000002</c:v>
                </c:pt>
                <c:pt idx="2148">
                  <c:v>58.079000000000001</c:v>
                </c:pt>
                <c:pt idx="2149">
                  <c:v>58.050999999999995</c:v>
                </c:pt>
                <c:pt idx="2150">
                  <c:v>58.023000000000003</c:v>
                </c:pt>
                <c:pt idx="2151">
                  <c:v>58.023000000000003</c:v>
                </c:pt>
                <c:pt idx="2152">
                  <c:v>57.967000000000006</c:v>
                </c:pt>
                <c:pt idx="2153">
                  <c:v>57.967000000000006</c:v>
                </c:pt>
                <c:pt idx="2154">
                  <c:v>57.939</c:v>
                </c:pt>
                <c:pt idx="2155">
                  <c:v>57.910999999999994</c:v>
                </c:pt>
                <c:pt idx="2156">
                  <c:v>57.883999999999993</c:v>
                </c:pt>
                <c:pt idx="2157">
                  <c:v>57.855999999999995</c:v>
                </c:pt>
                <c:pt idx="2158">
                  <c:v>57.828000000000003</c:v>
                </c:pt>
                <c:pt idx="2159">
                  <c:v>57.8</c:v>
                </c:pt>
                <c:pt idx="2160">
                  <c:v>57.772000000000013</c:v>
                </c:pt>
                <c:pt idx="2161">
                  <c:v>57.744</c:v>
                </c:pt>
                <c:pt idx="2162">
                  <c:v>57.716000000000001</c:v>
                </c:pt>
                <c:pt idx="2163">
                  <c:v>57.689</c:v>
                </c:pt>
                <c:pt idx="2164">
                  <c:v>57.661000000000001</c:v>
                </c:pt>
                <c:pt idx="2165">
                  <c:v>57.633000000000003</c:v>
                </c:pt>
                <c:pt idx="2166">
                  <c:v>57.605000000000011</c:v>
                </c:pt>
                <c:pt idx="2167">
                  <c:v>57.577000000000005</c:v>
                </c:pt>
                <c:pt idx="2168">
                  <c:v>57.549000000000007</c:v>
                </c:pt>
                <c:pt idx="2169">
                  <c:v>57.521000000000001</c:v>
                </c:pt>
                <c:pt idx="2170">
                  <c:v>57.494</c:v>
                </c:pt>
                <c:pt idx="2171">
                  <c:v>57.466000000000001</c:v>
                </c:pt>
                <c:pt idx="2172">
                  <c:v>57.438000000000002</c:v>
                </c:pt>
                <c:pt idx="2173">
                  <c:v>57.41</c:v>
                </c:pt>
                <c:pt idx="2174">
                  <c:v>57.381999999999998</c:v>
                </c:pt>
                <c:pt idx="2175">
                  <c:v>57.353999999999999</c:v>
                </c:pt>
                <c:pt idx="2176">
                  <c:v>57.326000000000001</c:v>
                </c:pt>
                <c:pt idx="2177">
                  <c:v>57.299000000000063</c:v>
                </c:pt>
                <c:pt idx="2178">
                  <c:v>57.271000000000001</c:v>
                </c:pt>
                <c:pt idx="2179">
                  <c:v>57.243000000000002</c:v>
                </c:pt>
                <c:pt idx="2180">
                  <c:v>57.215000000000003</c:v>
                </c:pt>
                <c:pt idx="2181">
                  <c:v>57.187000000000005</c:v>
                </c:pt>
                <c:pt idx="2182">
                  <c:v>57.159000000000006</c:v>
                </c:pt>
                <c:pt idx="2183">
                  <c:v>57.131</c:v>
                </c:pt>
                <c:pt idx="2184">
                  <c:v>57.104000000000006</c:v>
                </c:pt>
                <c:pt idx="2185">
                  <c:v>57.076000000000001</c:v>
                </c:pt>
                <c:pt idx="2186">
                  <c:v>57.048000000000002</c:v>
                </c:pt>
                <c:pt idx="2187">
                  <c:v>57.02</c:v>
                </c:pt>
                <c:pt idx="2188">
                  <c:v>56.992000000000012</c:v>
                </c:pt>
                <c:pt idx="2189">
                  <c:v>56.964000000000006</c:v>
                </c:pt>
                <c:pt idx="2190">
                  <c:v>56.936</c:v>
                </c:pt>
                <c:pt idx="2191">
                  <c:v>56.909000000000006</c:v>
                </c:pt>
                <c:pt idx="2192">
                  <c:v>56.880999999999993</c:v>
                </c:pt>
                <c:pt idx="2193">
                  <c:v>56.852999999999994</c:v>
                </c:pt>
                <c:pt idx="2194">
                  <c:v>56.825000000000003</c:v>
                </c:pt>
                <c:pt idx="2195">
                  <c:v>56.797000000000011</c:v>
                </c:pt>
                <c:pt idx="2196">
                  <c:v>56.769000000000013</c:v>
                </c:pt>
                <c:pt idx="2197">
                  <c:v>56.741</c:v>
                </c:pt>
                <c:pt idx="2198">
                  <c:v>56.714000000000006</c:v>
                </c:pt>
                <c:pt idx="2199">
                  <c:v>56.686</c:v>
                </c:pt>
                <c:pt idx="2200">
                  <c:v>56.658000000000001</c:v>
                </c:pt>
                <c:pt idx="2201">
                  <c:v>56.63</c:v>
                </c:pt>
                <c:pt idx="2202">
                  <c:v>56.602000000000011</c:v>
                </c:pt>
                <c:pt idx="2203">
                  <c:v>56.574000000000005</c:v>
                </c:pt>
                <c:pt idx="2204">
                  <c:v>56.546000000000006</c:v>
                </c:pt>
                <c:pt idx="2205">
                  <c:v>56.519000000000005</c:v>
                </c:pt>
                <c:pt idx="2206">
                  <c:v>56.491</c:v>
                </c:pt>
                <c:pt idx="2207">
                  <c:v>56.463000000000001</c:v>
                </c:pt>
                <c:pt idx="2208">
                  <c:v>56.463000000000001</c:v>
                </c:pt>
                <c:pt idx="2209">
                  <c:v>56.407000000000004</c:v>
                </c:pt>
                <c:pt idx="2210">
                  <c:v>56.407000000000004</c:v>
                </c:pt>
                <c:pt idx="2211">
                  <c:v>56.379000000000005</c:v>
                </c:pt>
                <c:pt idx="2212">
                  <c:v>56.350999999999999</c:v>
                </c:pt>
                <c:pt idx="2213">
                  <c:v>56.324000000000005</c:v>
                </c:pt>
                <c:pt idx="2214">
                  <c:v>56.296000000000063</c:v>
                </c:pt>
                <c:pt idx="2215">
                  <c:v>56.268000000000136</c:v>
                </c:pt>
                <c:pt idx="2216">
                  <c:v>56.268000000000136</c:v>
                </c:pt>
                <c:pt idx="2217">
                  <c:v>56.24</c:v>
                </c:pt>
                <c:pt idx="2218">
                  <c:v>56.212000000000003</c:v>
                </c:pt>
                <c:pt idx="2219">
                  <c:v>56.212000000000003</c:v>
                </c:pt>
                <c:pt idx="2220">
                  <c:v>56.184000000000005</c:v>
                </c:pt>
                <c:pt idx="2221">
                  <c:v>56.184000000000005</c:v>
                </c:pt>
                <c:pt idx="2222">
                  <c:v>56.156000000000006</c:v>
                </c:pt>
                <c:pt idx="2223">
                  <c:v>56.156000000000006</c:v>
                </c:pt>
                <c:pt idx="2224">
                  <c:v>56.156000000000006</c:v>
                </c:pt>
                <c:pt idx="2225">
                  <c:v>56.129000000000012</c:v>
                </c:pt>
                <c:pt idx="2226">
                  <c:v>56.129000000000012</c:v>
                </c:pt>
                <c:pt idx="2227">
                  <c:v>56.129000000000012</c:v>
                </c:pt>
                <c:pt idx="2228">
                  <c:v>56.129000000000012</c:v>
                </c:pt>
                <c:pt idx="2229">
                  <c:v>56.129000000000012</c:v>
                </c:pt>
                <c:pt idx="2230">
                  <c:v>56.129000000000012</c:v>
                </c:pt>
                <c:pt idx="2231">
                  <c:v>56.129000000000012</c:v>
                </c:pt>
                <c:pt idx="2232">
                  <c:v>56.129000000000012</c:v>
                </c:pt>
                <c:pt idx="2233">
                  <c:v>56.129000000000012</c:v>
                </c:pt>
                <c:pt idx="2234">
                  <c:v>56.129000000000012</c:v>
                </c:pt>
                <c:pt idx="2235">
                  <c:v>56.129000000000012</c:v>
                </c:pt>
                <c:pt idx="2236">
                  <c:v>56.129000000000012</c:v>
                </c:pt>
                <c:pt idx="2237">
                  <c:v>56.129000000000012</c:v>
                </c:pt>
                <c:pt idx="2238">
                  <c:v>56.156000000000006</c:v>
                </c:pt>
                <c:pt idx="2239">
                  <c:v>56.156000000000006</c:v>
                </c:pt>
                <c:pt idx="2240">
                  <c:v>56.156000000000006</c:v>
                </c:pt>
                <c:pt idx="2241">
                  <c:v>56.184000000000005</c:v>
                </c:pt>
                <c:pt idx="2242">
                  <c:v>56.184000000000005</c:v>
                </c:pt>
                <c:pt idx="2243">
                  <c:v>56.212000000000003</c:v>
                </c:pt>
                <c:pt idx="2244">
                  <c:v>56.212000000000003</c:v>
                </c:pt>
                <c:pt idx="2245">
                  <c:v>56.212000000000003</c:v>
                </c:pt>
                <c:pt idx="2246">
                  <c:v>56.24</c:v>
                </c:pt>
                <c:pt idx="2247">
                  <c:v>56.24</c:v>
                </c:pt>
                <c:pt idx="2248">
                  <c:v>56.268000000000136</c:v>
                </c:pt>
                <c:pt idx="2249">
                  <c:v>56.268000000000136</c:v>
                </c:pt>
                <c:pt idx="2250">
                  <c:v>56.296000000000063</c:v>
                </c:pt>
                <c:pt idx="2251">
                  <c:v>56.296000000000063</c:v>
                </c:pt>
                <c:pt idx="2252">
                  <c:v>56.324000000000005</c:v>
                </c:pt>
                <c:pt idx="2253">
                  <c:v>56.350999999999999</c:v>
                </c:pt>
                <c:pt idx="2254">
                  <c:v>56.350999999999999</c:v>
                </c:pt>
                <c:pt idx="2255">
                  <c:v>56.379000000000005</c:v>
                </c:pt>
                <c:pt idx="2256">
                  <c:v>56.407000000000004</c:v>
                </c:pt>
                <c:pt idx="2257">
                  <c:v>56.435000000000002</c:v>
                </c:pt>
                <c:pt idx="2258">
                  <c:v>56.435000000000002</c:v>
                </c:pt>
                <c:pt idx="2259">
                  <c:v>56.463000000000001</c:v>
                </c:pt>
                <c:pt idx="2260">
                  <c:v>56.491</c:v>
                </c:pt>
                <c:pt idx="2261">
                  <c:v>56.519000000000005</c:v>
                </c:pt>
                <c:pt idx="2262">
                  <c:v>56.546000000000006</c:v>
                </c:pt>
                <c:pt idx="2263">
                  <c:v>56.546000000000006</c:v>
                </c:pt>
                <c:pt idx="2264">
                  <c:v>56.574000000000005</c:v>
                </c:pt>
                <c:pt idx="2265">
                  <c:v>56.602000000000011</c:v>
                </c:pt>
                <c:pt idx="2266">
                  <c:v>56.63</c:v>
                </c:pt>
                <c:pt idx="2267">
                  <c:v>56.658000000000001</c:v>
                </c:pt>
                <c:pt idx="2268">
                  <c:v>56.686</c:v>
                </c:pt>
                <c:pt idx="2269">
                  <c:v>56.714000000000006</c:v>
                </c:pt>
                <c:pt idx="2270">
                  <c:v>56.741</c:v>
                </c:pt>
                <c:pt idx="2271">
                  <c:v>56.741</c:v>
                </c:pt>
                <c:pt idx="2272">
                  <c:v>56.797000000000011</c:v>
                </c:pt>
                <c:pt idx="2273">
                  <c:v>56.797000000000011</c:v>
                </c:pt>
                <c:pt idx="2274">
                  <c:v>56.852999999999994</c:v>
                </c:pt>
                <c:pt idx="2275">
                  <c:v>56.880999999999993</c:v>
                </c:pt>
                <c:pt idx="2276">
                  <c:v>56.909000000000006</c:v>
                </c:pt>
                <c:pt idx="2277">
                  <c:v>56.936</c:v>
                </c:pt>
                <c:pt idx="2278">
                  <c:v>56.964000000000006</c:v>
                </c:pt>
                <c:pt idx="2279">
                  <c:v>56.992000000000012</c:v>
                </c:pt>
                <c:pt idx="2280">
                  <c:v>57.02</c:v>
                </c:pt>
                <c:pt idx="2281">
                  <c:v>57.048000000000002</c:v>
                </c:pt>
                <c:pt idx="2282">
                  <c:v>57.076000000000001</c:v>
                </c:pt>
                <c:pt idx="2283">
                  <c:v>57.104000000000006</c:v>
                </c:pt>
                <c:pt idx="2284">
                  <c:v>57.131</c:v>
                </c:pt>
                <c:pt idx="2285">
                  <c:v>57.159000000000006</c:v>
                </c:pt>
                <c:pt idx="2286">
                  <c:v>57.215000000000003</c:v>
                </c:pt>
                <c:pt idx="2287">
                  <c:v>57.243000000000002</c:v>
                </c:pt>
                <c:pt idx="2288">
                  <c:v>57.271000000000001</c:v>
                </c:pt>
                <c:pt idx="2289">
                  <c:v>57.299000000000063</c:v>
                </c:pt>
                <c:pt idx="2290">
                  <c:v>57.326000000000001</c:v>
                </c:pt>
                <c:pt idx="2291">
                  <c:v>57.353999999999999</c:v>
                </c:pt>
                <c:pt idx="2292">
                  <c:v>57.381999999999998</c:v>
                </c:pt>
                <c:pt idx="2293">
                  <c:v>57.438000000000002</c:v>
                </c:pt>
                <c:pt idx="2294">
                  <c:v>57.466000000000001</c:v>
                </c:pt>
                <c:pt idx="2295">
                  <c:v>57.494</c:v>
                </c:pt>
                <c:pt idx="2296">
                  <c:v>57.521000000000001</c:v>
                </c:pt>
                <c:pt idx="2297">
                  <c:v>57.549000000000007</c:v>
                </c:pt>
                <c:pt idx="2298">
                  <c:v>57.577000000000005</c:v>
                </c:pt>
                <c:pt idx="2299">
                  <c:v>57.633000000000003</c:v>
                </c:pt>
                <c:pt idx="2300">
                  <c:v>57.661000000000001</c:v>
                </c:pt>
                <c:pt idx="2301">
                  <c:v>57.689</c:v>
                </c:pt>
                <c:pt idx="2302">
                  <c:v>57.716000000000001</c:v>
                </c:pt>
                <c:pt idx="2303">
                  <c:v>57.772000000000013</c:v>
                </c:pt>
                <c:pt idx="2304">
                  <c:v>57.8</c:v>
                </c:pt>
                <c:pt idx="2305">
                  <c:v>57.828000000000003</c:v>
                </c:pt>
                <c:pt idx="2306">
                  <c:v>57.855999999999995</c:v>
                </c:pt>
                <c:pt idx="2307">
                  <c:v>57.910999999999994</c:v>
                </c:pt>
                <c:pt idx="2308">
                  <c:v>57.939</c:v>
                </c:pt>
                <c:pt idx="2309">
                  <c:v>57.967000000000006</c:v>
                </c:pt>
                <c:pt idx="2310">
                  <c:v>58.023000000000003</c:v>
                </c:pt>
                <c:pt idx="2311">
                  <c:v>58.050999999999995</c:v>
                </c:pt>
                <c:pt idx="2312">
                  <c:v>58.079000000000001</c:v>
                </c:pt>
                <c:pt idx="2313">
                  <c:v>58.106000000000002</c:v>
                </c:pt>
                <c:pt idx="2314">
                  <c:v>58.162000000000013</c:v>
                </c:pt>
                <c:pt idx="2315">
                  <c:v>58.190000000000012</c:v>
                </c:pt>
                <c:pt idx="2316">
                  <c:v>58.218000000000011</c:v>
                </c:pt>
                <c:pt idx="2317">
                  <c:v>58.246000000000002</c:v>
                </c:pt>
                <c:pt idx="2318">
                  <c:v>58.300999999999995</c:v>
                </c:pt>
                <c:pt idx="2319">
                  <c:v>58.329000000000001</c:v>
                </c:pt>
                <c:pt idx="2320">
                  <c:v>58.384999999999998</c:v>
                </c:pt>
                <c:pt idx="2321">
                  <c:v>58.413000000000004</c:v>
                </c:pt>
                <c:pt idx="2322">
                  <c:v>58.440999999999995</c:v>
                </c:pt>
                <c:pt idx="2323">
                  <c:v>58.469000000000001</c:v>
                </c:pt>
                <c:pt idx="2324">
                  <c:v>58.496000000000002</c:v>
                </c:pt>
                <c:pt idx="2325">
                  <c:v>58.552</c:v>
                </c:pt>
                <c:pt idx="2326">
                  <c:v>58.58</c:v>
                </c:pt>
                <c:pt idx="2327">
                  <c:v>58.636000000000003</c:v>
                </c:pt>
                <c:pt idx="2328">
                  <c:v>58.664000000000001</c:v>
                </c:pt>
                <c:pt idx="2329">
                  <c:v>58.691000000000003</c:v>
                </c:pt>
                <c:pt idx="2330">
                  <c:v>58.747</c:v>
                </c:pt>
                <c:pt idx="2331">
                  <c:v>58.775000000000013</c:v>
                </c:pt>
                <c:pt idx="2332">
                  <c:v>58.803000000000004</c:v>
                </c:pt>
                <c:pt idx="2333">
                  <c:v>58.858999999999995</c:v>
                </c:pt>
                <c:pt idx="2334">
                  <c:v>58.885999999999996</c:v>
                </c:pt>
                <c:pt idx="2335">
                  <c:v>58.913999999999994</c:v>
                </c:pt>
                <c:pt idx="2336">
                  <c:v>58.942</c:v>
                </c:pt>
                <c:pt idx="2337">
                  <c:v>58.998000000000012</c:v>
                </c:pt>
                <c:pt idx="2338">
                  <c:v>59.026000000000003</c:v>
                </c:pt>
                <c:pt idx="2339">
                  <c:v>59.080999999999996</c:v>
                </c:pt>
                <c:pt idx="2340">
                  <c:v>59.109000000000002</c:v>
                </c:pt>
                <c:pt idx="2341">
                  <c:v>59.137</c:v>
                </c:pt>
                <c:pt idx="2342">
                  <c:v>59.193000000000012</c:v>
                </c:pt>
                <c:pt idx="2343">
                  <c:v>59.221000000000011</c:v>
                </c:pt>
                <c:pt idx="2344">
                  <c:v>59.249000000000002</c:v>
                </c:pt>
                <c:pt idx="2345">
                  <c:v>59.276000000000003</c:v>
                </c:pt>
                <c:pt idx="2346">
                  <c:v>59.332000000000001</c:v>
                </c:pt>
                <c:pt idx="2347">
                  <c:v>59.36</c:v>
                </c:pt>
                <c:pt idx="2348">
                  <c:v>59.416000000000004</c:v>
                </c:pt>
                <c:pt idx="2349">
                  <c:v>59.443999999999996</c:v>
                </c:pt>
                <c:pt idx="2350">
                  <c:v>59.471000000000004</c:v>
                </c:pt>
                <c:pt idx="2351">
                  <c:v>59.499000000000002</c:v>
                </c:pt>
                <c:pt idx="2352">
                  <c:v>59.555</c:v>
                </c:pt>
                <c:pt idx="2353">
                  <c:v>59.583000000000006</c:v>
                </c:pt>
                <c:pt idx="2354">
                  <c:v>59.611000000000004</c:v>
                </c:pt>
                <c:pt idx="2355">
                  <c:v>59.666000000000011</c:v>
                </c:pt>
                <c:pt idx="2356">
                  <c:v>59.694000000000003</c:v>
                </c:pt>
                <c:pt idx="2357">
                  <c:v>59.722000000000151</c:v>
                </c:pt>
                <c:pt idx="2358">
                  <c:v>59.778000000000013</c:v>
                </c:pt>
                <c:pt idx="2359">
                  <c:v>59.806000000000004</c:v>
                </c:pt>
                <c:pt idx="2360">
                  <c:v>59.833999999999996</c:v>
                </c:pt>
                <c:pt idx="2361">
                  <c:v>59.888999999999996</c:v>
                </c:pt>
                <c:pt idx="2362">
                  <c:v>59.916999999999994</c:v>
                </c:pt>
                <c:pt idx="2363">
                  <c:v>59.945</c:v>
                </c:pt>
                <c:pt idx="2364">
                  <c:v>60.001000000000005</c:v>
                </c:pt>
                <c:pt idx="2365">
                  <c:v>60.029000000000003</c:v>
                </c:pt>
                <c:pt idx="2366">
                  <c:v>60.033000000000001</c:v>
                </c:pt>
                <c:pt idx="2367">
                  <c:v>60.099000000000011</c:v>
                </c:pt>
                <c:pt idx="2368">
                  <c:v>60.131</c:v>
                </c:pt>
                <c:pt idx="2369">
                  <c:v>60.164000000000001</c:v>
                </c:pt>
                <c:pt idx="2370">
                  <c:v>60.230000000000011</c:v>
                </c:pt>
                <c:pt idx="2371">
                  <c:v>60.263000000000012</c:v>
                </c:pt>
                <c:pt idx="2372">
                  <c:v>60.296000000000063</c:v>
                </c:pt>
                <c:pt idx="2373">
                  <c:v>60.361000000000004</c:v>
                </c:pt>
                <c:pt idx="2374">
                  <c:v>60.394000000000005</c:v>
                </c:pt>
                <c:pt idx="2375">
                  <c:v>60.427</c:v>
                </c:pt>
                <c:pt idx="2376">
                  <c:v>60.493000000000002</c:v>
                </c:pt>
                <c:pt idx="2377">
                  <c:v>60.526000000000003</c:v>
                </c:pt>
                <c:pt idx="2378">
                  <c:v>60.559000000000005</c:v>
                </c:pt>
                <c:pt idx="2379">
                  <c:v>60.591000000000001</c:v>
                </c:pt>
                <c:pt idx="2380">
                  <c:v>60.657000000000004</c:v>
                </c:pt>
                <c:pt idx="2381">
                  <c:v>60.690000000000012</c:v>
                </c:pt>
                <c:pt idx="2382">
                  <c:v>60.756</c:v>
                </c:pt>
                <c:pt idx="2383">
                  <c:v>60.789000000000001</c:v>
                </c:pt>
                <c:pt idx="2384">
                  <c:v>60.821000000000005</c:v>
                </c:pt>
                <c:pt idx="2385">
                  <c:v>60.853999999999999</c:v>
                </c:pt>
                <c:pt idx="2386">
                  <c:v>60.92</c:v>
                </c:pt>
                <c:pt idx="2387">
                  <c:v>60.952999999999996</c:v>
                </c:pt>
                <c:pt idx="2388">
                  <c:v>60.986000000000004</c:v>
                </c:pt>
                <c:pt idx="2389">
                  <c:v>61.019000000000005</c:v>
                </c:pt>
                <c:pt idx="2390">
                  <c:v>61.050999999999995</c:v>
                </c:pt>
                <c:pt idx="2391">
                  <c:v>61.083999999999996</c:v>
                </c:pt>
                <c:pt idx="2392">
                  <c:v>61.15</c:v>
                </c:pt>
                <c:pt idx="2393">
                  <c:v>61.183</c:v>
                </c:pt>
                <c:pt idx="2394">
                  <c:v>61.216000000000001</c:v>
                </c:pt>
                <c:pt idx="2395">
                  <c:v>61.249000000000002</c:v>
                </c:pt>
                <c:pt idx="2396">
                  <c:v>61.281000000000006</c:v>
                </c:pt>
                <c:pt idx="2397">
                  <c:v>61.313999999999993</c:v>
                </c:pt>
                <c:pt idx="2398">
                  <c:v>61.346999999999994</c:v>
                </c:pt>
                <c:pt idx="2399">
                  <c:v>61.379999999999995</c:v>
                </c:pt>
                <c:pt idx="2400">
                  <c:v>61.413000000000004</c:v>
                </c:pt>
                <c:pt idx="2401">
                  <c:v>61.446000000000005</c:v>
                </c:pt>
                <c:pt idx="2402">
                  <c:v>61.446000000000005</c:v>
                </c:pt>
                <c:pt idx="2403">
                  <c:v>61.479000000000006</c:v>
                </c:pt>
                <c:pt idx="2404">
                  <c:v>61.510999999999996</c:v>
                </c:pt>
                <c:pt idx="2405">
                  <c:v>61.510999999999996</c:v>
                </c:pt>
                <c:pt idx="2406">
                  <c:v>61.544000000000004</c:v>
                </c:pt>
                <c:pt idx="2407">
                  <c:v>61.544000000000004</c:v>
                </c:pt>
                <c:pt idx="2408">
                  <c:v>61.577000000000005</c:v>
                </c:pt>
                <c:pt idx="2409">
                  <c:v>61.577000000000005</c:v>
                </c:pt>
                <c:pt idx="2410">
                  <c:v>61.61</c:v>
                </c:pt>
                <c:pt idx="2411">
                  <c:v>61.61</c:v>
                </c:pt>
                <c:pt idx="2412">
                  <c:v>61.61</c:v>
                </c:pt>
                <c:pt idx="2413">
                  <c:v>61.61</c:v>
                </c:pt>
                <c:pt idx="2414">
                  <c:v>61.643000000000001</c:v>
                </c:pt>
                <c:pt idx="2415">
                  <c:v>61.643000000000001</c:v>
                </c:pt>
                <c:pt idx="2416">
                  <c:v>61.643000000000001</c:v>
                </c:pt>
                <c:pt idx="2417">
                  <c:v>61.643000000000001</c:v>
                </c:pt>
                <c:pt idx="2418">
                  <c:v>61.643000000000001</c:v>
                </c:pt>
                <c:pt idx="2419">
                  <c:v>61.643000000000001</c:v>
                </c:pt>
                <c:pt idx="2420">
                  <c:v>61.643000000000001</c:v>
                </c:pt>
                <c:pt idx="2421">
                  <c:v>61.643000000000001</c:v>
                </c:pt>
                <c:pt idx="2422">
                  <c:v>61.643000000000001</c:v>
                </c:pt>
                <c:pt idx="2423">
                  <c:v>61.643000000000001</c:v>
                </c:pt>
                <c:pt idx="2424">
                  <c:v>61.643000000000001</c:v>
                </c:pt>
                <c:pt idx="2425">
                  <c:v>61.643000000000001</c:v>
                </c:pt>
                <c:pt idx="2426">
                  <c:v>61.643000000000001</c:v>
                </c:pt>
                <c:pt idx="2427">
                  <c:v>61.643000000000001</c:v>
                </c:pt>
                <c:pt idx="2428">
                  <c:v>61.643000000000001</c:v>
                </c:pt>
                <c:pt idx="2429">
                  <c:v>61.61</c:v>
                </c:pt>
                <c:pt idx="2430">
                  <c:v>61.61</c:v>
                </c:pt>
                <c:pt idx="2431">
                  <c:v>61.61</c:v>
                </c:pt>
                <c:pt idx="2432">
                  <c:v>61.61</c:v>
                </c:pt>
                <c:pt idx="2433">
                  <c:v>61.577000000000005</c:v>
                </c:pt>
                <c:pt idx="2434">
                  <c:v>61.577000000000005</c:v>
                </c:pt>
                <c:pt idx="2435">
                  <c:v>61.577000000000005</c:v>
                </c:pt>
                <c:pt idx="2436">
                  <c:v>61.544000000000004</c:v>
                </c:pt>
                <c:pt idx="2437">
                  <c:v>61.544000000000004</c:v>
                </c:pt>
                <c:pt idx="2438">
                  <c:v>61.544000000000004</c:v>
                </c:pt>
                <c:pt idx="2439">
                  <c:v>61.510999999999996</c:v>
                </c:pt>
                <c:pt idx="2440">
                  <c:v>61.510999999999996</c:v>
                </c:pt>
                <c:pt idx="2441">
                  <c:v>61.479000000000006</c:v>
                </c:pt>
                <c:pt idx="2442">
                  <c:v>61.479000000000006</c:v>
                </c:pt>
                <c:pt idx="2443">
                  <c:v>61.479000000000006</c:v>
                </c:pt>
                <c:pt idx="2444">
                  <c:v>61.446000000000005</c:v>
                </c:pt>
                <c:pt idx="2445">
                  <c:v>61.446000000000005</c:v>
                </c:pt>
                <c:pt idx="2446">
                  <c:v>61.413000000000004</c:v>
                </c:pt>
                <c:pt idx="2447">
                  <c:v>61.413000000000004</c:v>
                </c:pt>
                <c:pt idx="2448">
                  <c:v>61.379999999999995</c:v>
                </c:pt>
                <c:pt idx="2449">
                  <c:v>61.379999999999995</c:v>
                </c:pt>
                <c:pt idx="2450">
                  <c:v>61.346999999999994</c:v>
                </c:pt>
                <c:pt idx="2451">
                  <c:v>61.313999999999993</c:v>
                </c:pt>
                <c:pt idx="2452">
                  <c:v>61.313999999999993</c:v>
                </c:pt>
                <c:pt idx="2453">
                  <c:v>61.281000000000006</c:v>
                </c:pt>
                <c:pt idx="2454">
                  <c:v>61.281000000000006</c:v>
                </c:pt>
                <c:pt idx="2455">
                  <c:v>61.249000000000002</c:v>
                </c:pt>
                <c:pt idx="2456">
                  <c:v>61.216000000000001</c:v>
                </c:pt>
                <c:pt idx="2457">
                  <c:v>61.216000000000001</c:v>
                </c:pt>
                <c:pt idx="2458">
                  <c:v>61.183</c:v>
                </c:pt>
                <c:pt idx="2459">
                  <c:v>61.15</c:v>
                </c:pt>
                <c:pt idx="2460">
                  <c:v>61.15</c:v>
                </c:pt>
                <c:pt idx="2461">
                  <c:v>61.117000000000004</c:v>
                </c:pt>
                <c:pt idx="2462">
                  <c:v>61.083999999999996</c:v>
                </c:pt>
                <c:pt idx="2463">
                  <c:v>61.083999999999996</c:v>
                </c:pt>
                <c:pt idx="2464">
                  <c:v>61.050999999999995</c:v>
                </c:pt>
                <c:pt idx="2465">
                  <c:v>61.019000000000005</c:v>
                </c:pt>
                <c:pt idx="2466">
                  <c:v>61.019000000000005</c:v>
                </c:pt>
                <c:pt idx="2467">
                  <c:v>60.986000000000004</c:v>
                </c:pt>
                <c:pt idx="2468">
                  <c:v>60.952999999999996</c:v>
                </c:pt>
                <c:pt idx="2469">
                  <c:v>60.92</c:v>
                </c:pt>
                <c:pt idx="2470">
                  <c:v>60.92</c:v>
                </c:pt>
                <c:pt idx="2471">
                  <c:v>60.886999999999993</c:v>
                </c:pt>
                <c:pt idx="2472">
                  <c:v>60.853999999999999</c:v>
                </c:pt>
                <c:pt idx="2473">
                  <c:v>60.821000000000005</c:v>
                </c:pt>
                <c:pt idx="2474">
                  <c:v>60.789000000000001</c:v>
                </c:pt>
                <c:pt idx="2475">
                  <c:v>60.789000000000001</c:v>
                </c:pt>
                <c:pt idx="2476">
                  <c:v>60.756</c:v>
                </c:pt>
                <c:pt idx="2477">
                  <c:v>60.723000000000013</c:v>
                </c:pt>
                <c:pt idx="2478">
                  <c:v>60.690000000000012</c:v>
                </c:pt>
                <c:pt idx="2479">
                  <c:v>60.657000000000004</c:v>
                </c:pt>
                <c:pt idx="2480">
                  <c:v>60.624000000000002</c:v>
                </c:pt>
                <c:pt idx="2481">
                  <c:v>60.624000000000002</c:v>
                </c:pt>
                <c:pt idx="2482">
                  <c:v>60.591000000000001</c:v>
                </c:pt>
                <c:pt idx="2483">
                  <c:v>60.559000000000005</c:v>
                </c:pt>
                <c:pt idx="2484">
                  <c:v>60.526000000000003</c:v>
                </c:pt>
                <c:pt idx="2485">
                  <c:v>60.493000000000002</c:v>
                </c:pt>
                <c:pt idx="2486">
                  <c:v>60.46</c:v>
                </c:pt>
                <c:pt idx="2487">
                  <c:v>60.427</c:v>
                </c:pt>
                <c:pt idx="2488">
                  <c:v>60.394000000000005</c:v>
                </c:pt>
                <c:pt idx="2489">
                  <c:v>60.394000000000005</c:v>
                </c:pt>
                <c:pt idx="2490">
                  <c:v>60.361000000000004</c:v>
                </c:pt>
                <c:pt idx="2491">
                  <c:v>60.329000000000001</c:v>
                </c:pt>
                <c:pt idx="2492">
                  <c:v>60.296000000000063</c:v>
                </c:pt>
                <c:pt idx="2493">
                  <c:v>60.263000000000012</c:v>
                </c:pt>
                <c:pt idx="2494">
                  <c:v>60.230000000000011</c:v>
                </c:pt>
                <c:pt idx="2495">
                  <c:v>60.197000000000003</c:v>
                </c:pt>
                <c:pt idx="2496">
                  <c:v>60.164000000000001</c:v>
                </c:pt>
                <c:pt idx="2497">
                  <c:v>60.131</c:v>
                </c:pt>
                <c:pt idx="2498">
                  <c:v>60.131</c:v>
                </c:pt>
                <c:pt idx="2499">
                  <c:v>60.099000000000011</c:v>
                </c:pt>
                <c:pt idx="2500">
                  <c:v>60.066000000000003</c:v>
                </c:pt>
                <c:pt idx="2501">
                  <c:v>60.033000000000001</c:v>
                </c:pt>
                <c:pt idx="2502">
                  <c:v>60.029000000000003</c:v>
                </c:pt>
                <c:pt idx="2503">
                  <c:v>60.001000000000005</c:v>
                </c:pt>
                <c:pt idx="2504">
                  <c:v>59.973000000000006</c:v>
                </c:pt>
                <c:pt idx="2505">
                  <c:v>59.945</c:v>
                </c:pt>
                <c:pt idx="2506">
                  <c:v>59.916999999999994</c:v>
                </c:pt>
                <c:pt idx="2507">
                  <c:v>59.888999999999996</c:v>
                </c:pt>
                <c:pt idx="2508">
                  <c:v>59.861000000000004</c:v>
                </c:pt>
                <c:pt idx="2509">
                  <c:v>59.833999999999996</c:v>
                </c:pt>
                <c:pt idx="2510">
                  <c:v>59.806000000000004</c:v>
                </c:pt>
                <c:pt idx="2511">
                  <c:v>59.778000000000013</c:v>
                </c:pt>
                <c:pt idx="2512">
                  <c:v>59.75</c:v>
                </c:pt>
                <c:pt idx="2513">
                  <c:v>59.722000000000151</c:v>
                </c:pt>
                <c:pt idx="2514">
                  <c:v>59.694000000000003</c:v>
                </c:pt>
                <c:pt idx="2515">
                  <c:v>59.694000000000003</c:v>
                </c:pt>
                <c:pt idx="2516">
                  <c:v>59.666000000000011</c:v>
                </c:pt>
                <c:pt idx="2517">
                  <c:v>59.639000000000003</c:v>
                </c:pt>
                <c:pt idx="2518">
                  <c:v>59.611000000000004</c:v>
                </c:pt>
                <c:pt idx="2519">
                  <c:v>59.583000000000006</c:v>
                </c:pt>
                <c:pt idx="2520">
                  <c:v>59.555</c:v>
                </c:pt>
                <c:pt idx="2521">
                  <c:v>59.527000000000001</c:v>
                </c:pt>
                <c:pt idx="2522">
                  <c:v>59.499000000000002</c:v>
                </c:pt>
                <c:pt idx="2523">
                  <c:v>59.471000000000004</c:v>
                </c:pt>
                <c:pt idx="2524">
                  <c:v>59.443999999999996</c:v>
                </c:pt>
                <c:pt idx="2525">
                  <c:v>59.416000000000004</c:v>
                </c:pt>
                <c:pt idx="2526">
                  <c:v>59.387999999999998</c:v>
                </c:pt>
                <c:pt idx="2527">
                  <c:v>59.36</c:v>
                </c:pt>
                <c:pt idx="2528">
                  <c:v>59.332000000000001</c:v>
                </c:pt>
                <c:pt idx="2529">
                  <c:v>59.303999999999995</c:v>
                </c:pt>
                <c:pt idx="2530">
                  <c:v>59.276000000000003</c:v>
                </c:pt>
                <c:pt idx="2531">
                  <c:v>59.249000000000002</c:v>
                </c:pt>
                <c:pt idx="2532">
                  <c:v>59.221000000000011</c:v>
                </c:pt>
                <c:pt idx="2533">
                  <c:v>59.193000000000012</c:v>
                </c:pt>
                <c:pt idx="2534">
                  <c:v>59.165000000000013</c:v>
                </c:pt>
                <c:pt idx="2535">
                  <c:v>59.137</c:v>
                </c:pt>
                <c:pt idx="2536">
                  <c:v>59.109000000000002</c:v>
                </c:pt>
                <c:pt idx="2537">
                  <c:v>59.080999999999996</c:v>
                </c:pt>
                <c:pt idx="2538">
                  <c:v>59.080999999999996</c:v>
                </c:pt>
                <c:pt idx="2539">
                  <c:v>59.026000000000003</c:v>
                </c:pt>
                <c:pt idx="2540">
                  <c:v>58.998000000000012</c:v>
                </c:pt>
                <c:pt idx="2541">
                  <c:v>58.97</c:v>
                </c:pt>
                <c:pt idx="2542">
                  <c:v>58.942</c:v>
                </c:pt>
                <c:pt idx="2543">
                  <c:v>58.913999999999994</c:v>
                </c:pt>
                <c:pt idx="2544">
                  <c:v>58.885999999999996</c:v>
                </c:pt>
                <c:pt idx="2545">
                  <c:v>58.858999999999995</c:v>
                </c:pt>
                <c:pt idx="2546">
                  <c:v>58.830999999999996</c:v>
                </c:pt>
                <c:pt idx="2547">
                  <c:v>58.803000000000004</c:v>
                </c:pt>
                <c:pt idx="2548">
                  <c:v>58.803000000000004</c:v>
                </c:pt>
                <c:pt idx="2549">
                  <c:v>58.747</c:v>
                </c:pt>
                <c:pt idx="2550">
                  <c:v>58.747</c:v>
                </c:pt>
                <c:pt idx="2551">
                  <c:v>58.719000000000001</c:v>
                </c:pt>
                <c:pt idx="2552">
                  <c:v>58.691000000000003</c:v>
                </c:pt>
                <c:pt idx="2553">
                  <c:v>58.664000000000001</c:v>
                </c:pt>
                <c:pt idx="2554">
                  <c:v>58.636000000000003</c:v>
                </c:pt>
                <c:pt idx="2555">
                  <c:v>58.608000000000011</c:v>
                </c:pt>
                <c:pt idx="2556">
                  <c:v>58.58</c:v>
                </c:pt>
                <c:pt idx="2557">
                  <c:v>58.552</c:v>
                </c:pt>
                <c:pt idx="2558">
                  <c:v>58.524000000000001</c:v>
                </c:pt>
                <c:pt idx="2559">
                  <c:v>58.496000000000002</c:v>
                </c:pt>
                <c:pt idx="2560">
                  <c:v>58.469000000000001</c:v>
                </c:pt>
                <c:pt idx="2561">
                  <c:v>58.440999999999995</c:v>
                </c:pt>
                <c:pt idx="2562">
                  <c:v>58.413000000000004</c:v>
                </c:pt>
                <c:pt idx="2563">
                  <c:v>58.384999999999998</c:v>
                </c:pt>
                <c:pt idx="2564">
                  <c:v>58.356999999999999</c:v>
                </c:pt>
                <c:pt idx="2565">
                  <c:v>58.329000000000001</c:v>
                </c:pt>
                <c:pt idx="2566">
                  <c:v>58.300999999999995</c:v>
                </c:pt>
                <c:pt idx="2567">
                  <c:v>58.274000000000001</c:v>
                </c:pt>
                <c:pt idx="2568">
                  <c:v>58.246000000000002</c:v>
                </c:pt>
                <c:pt idx="2569">
                  <c:v>58.218000000000011</c:v>
                </c:pt>
                <c:pt idx="2570">
                  <c:v>58.190000000000012</c:v>
                </c:pt>
                <c:pt idx="2571">
                  <c:v>58.162000000000013</c:v>
                </c:pt>
                <c:pt idx="2572">
                  <c:v>58.134</c:v>
                </c:pt>
                <c:pt idx="2573">
                  <c:v>58.106000000000002</c:v>
                </c:pt>
                <c:pt idx="2574">
                  <c:v>58.106000000000002</c:v>
                </c:pt>
                <c:pt idx="2575">
                  <c:v>58.079000000000001</c:v>
                </c:pt>
                <c:pt idx="2576">
                  <c:v>58.050999999999995</c:v>
                </c:pt>
                <c:pt idx="2577">
                  <c:v>58.023000000000003</c:v>
                </c:pt>
                <c:pt idx="2578">
                  <c:v>58.023000000000003</c:v>
                </c:pt>
                <c:pt idx="2579">
                  <c:v>57.995000000000012</c:v>
                </c:pt>
                <c:pt idx="2580">
                  <c:v>57.995000000000012</c:v>
                </c:pt>
                <c:pt idx="2581">
                  <c:v>57.967000000000006</c:v>
                </c:pt>
                <c:pt idx="2582">
                  <c:v>57.967000000000006</c:v>
                </c:pt>
                <c:pt idx="2583">
                  <c:v>57.967000000000006</c:v>
                </c:pt>
                <c:pt idx="2584">
                  <c:v>57.939</c:v>
                </c:pt>
                <c:pt idx="2585">
                  <c:v>57.939</c:v>
                </c:pt>
                <c:pt idx="2586">
                  <c:v>57.939</c:v>
                </c:pt>
                <c:pt idx="2587">
                  <c:v>57.939</c:v>
                </c:pt>
                <c:pt idx="2588">
                  <c:v>57.939</c:v>
                </c:pt>
                <c:pt idx="2589">
                  <c:v>57.939</c:v>
                </c:pt>
                <c:pt idx="2590">
                  <c:v>57.939</c:v>
                </c:pt>
                <c:pt idx="2591">
                  <c:v>57.939</c:v>
                </c:pt>
                <c:pt idx="2592">
                  <c:v>57.939</c:v>
                </c:pt>
                <c:pt idx="2593">
                  <c:v>57.939</c:v>
                </c:pt>
                <c:pt idx="2594">
                  <c:v>57.939</c:v>
                </c:pt>
                <c:pt idx="2595">
                  <c:v>57.939</c:v>
                </c:pt>
                <c:pt idx="2596">
                  <c:v>57.967000000000006</c:v>
                </c:pt>
                <c:pt idx="2597">
                  <c:v>57.967000000000006</c:v>
                </c:pt>
                <c:pt idx="2598">
                  <c:v>57.967000000000006</c:v>
                </c:pt>
                <c:pt idx="2599">
                  <c:v>57.967000000000006</c:v>
                </c:pt>
                <c:pt idx="2600">
                  <c:v>57.995000000000012</c:v>
                </c:pt>
                <c:pt idx="2601">
                  <c:v>57.995000000000012</c:v>
                </c:pt>
                <c:pt idx="2602">
                  <c:v>58.023000000000003</c:v>
                </c:pt>
                <c:pt idx="2603">
                  <c:v>58.023000000000003</c:v>
                </c:pt>
                <c:pt idx="2604">
                  <c:v>58.023000000000003</c:v>
                </c:pt>
                <c:pt idx="2605">
                  <c:v>58.050999999999995</c:v>
                </c:pt>
                <c:pt idx="2606">
                  <c:v>58.050999999999995</c:v>
                </c:pt>
                <c:pt idx="2607">
                  <c:v>58.079000000000001</c:v>
                </c:pt>
                <c:pt idx="2608">
                  <c:v>58.106000000000002</c:v>
                </c:pt>
                <c:pt idx="2609">
                  <c:v>58.106000000000002</c:v>
                </c:pt>
                <c:pt idx="2610">
                  <c:v>58.134</c:v>
                </c:pt>
                <c:pt idx="2611">
                  <c:v>58.134</c:v>
                </c:pt>
                <c:pt idx="2612">
                  <c:v>58.162000000000013</c:v>
                </c:pt>
                <c:pt idx="2613">
                  <c:v>58.190000000000012</c:v>
                </c:pt>
                <c:pt idx="2614">
                  <c:v>58.190000000000012</c:v>
                </c:pt>
                <c:pt idx="2615">
                  <c:v>58.218000000000011</c:v>
                </c:pt>
                <c:pt idx="2616">
                  <c:v>58.246000000000002</c:v>
                </c:pt>
                <c:pt idx="2617">
                  <c:v>58.274000000000001</c:v>
                </c:pt>
                <c:pt idx="2618">
                  <c:v>58.274000000000001</c:v>
                </c:pt>
                <c:pt idx="2619">
                  <c:v>58.300999999999995</c:v>
                </c:pt>
                <c:pt idx="2620">
                  <c:v>58.329000000000001</c:v>
                </c:pt>
                <c:pt idx="2621">
                  <c:v>58.356999999999999</c:v>
                </c:pt>
                <c:pt idx="2622">
                  <c:v>58.384999999999998</c:v>
                </c:pt>
                <c:pt idx="2623">
                  <c:v>58.413000000000004</c:v>
                </c:pt>
                <c:pt idx="2624">
                  <c:v>58.413000000000004</c:v>
                </c:pt>
                <c:pt idx="2625">
                  <c:v>58.440999999999995</c:v>
                </c:pt>
                <c:pt idx="2626">
                  <c:v>58.469000000000001</c:v>
                </c:pt>
                <c:pt idx="2627">
                  <c:v>58.496000000000002</c:v>
                </c:pt>
                <c:pt idx="2628">
                  <c:v>58.524000000000001</c:v>
                </c:pt>
                <c:pt idx="2629">
                  <c:v>58.552</c:v>
                </c:pt>
                <c:pt idx="2630">
                  <c:v>58.58</c:v>
                </c:pt>
                <c:pt idx="2631">
                  <c:v>58.608000000000011</c:v>
                </c:pt>
                <c:pt idx="2632">
                  <c:v>58.636000000000003</c:v>
                </c:pt>
                <c:pt idx="2633">
                  <c:v>58.664000000000001</c:v>
                </c:pt>
                <c:pt idx="2634">
                  <c:v>58.691000000000003</c:v>
                </c:pt>
                <c:pt idx="2635">
                  <c:v>58.719000000000001</c:v>
                </c:pt>
                <c:pt idx="2636">
                  <c:v>58.747</c:v>
                </c:pt>
                <c:pt idx="2637">
                  <c:v>58.775000000000013</c:v>
                </c:pt>
                <c:pt idx="2638">
                  <c:v>58.803000000000004</c:v>
                </c:pt>
                <c:pt idx="2639">
                  <c:v>58.830999999999996</c:v>
                </c:pt>
                <c:pt idx="2640">
                  <c:v>58.858999999999995</c:v>
                </c:pt>
                <c:pt idx="2641">
                  <c:v>58.885999999999996</c:v>
                </c:pt>
                <c:pt idx="2642">
                  <c:v>58.913999999999994</c:v>
                </c:pt>
                <c:pt idx="2643">
                  <c:v>58.942</c:v>
                </c:pt>
                <c:pt idx="2644">
                  <c:v>58.97</c:v>
                </c:pt>
                <c:pt idx="2645">
                  <c:v>58.998000000000012</c:v>
                </c:pt>
                <c:pt idx="2646">
                  <c:v>59.026000000000003</c:v>
                </c:pt>
                <c:pt idx="2647">
                  <c:v>59.080999999999996</c:v>
                </c:pt>
                <c:pt idx="2648">
                  <c:v>59.109000000000002</c:v>
                </c:pt>
                <c:pt idx="2649">
                  <c:v>59.137</c:v>
                </c:pt>
                <c:pt idx="2650">
                  <c:v>59.165000000000013</c:v>
                </c:pt>
                <c:pt idx="2651">
                  <c:v>59.193000000000012</c:v>
                </c:pt>
                <c:pt idx="2652">
                  <c:v>59.221000000000011</c:v>
                </c:pt>
                <c:pt idx="2653">
                  <c:v>59.249000000000002</c:v>
                </c:pt>
                <c:pt idx="2654">
                  <c:v>59.303999999999995</c:v>
                </c:pt>
                <c:pt idx="2655">
                  <c:v>59.332000000000001</c:v>
                </c:pt>
                <c:pt idx="2656">
                  <c:v>59.36</c:v>
                </c:pt>
                <c:pt idx="2657">
                  <c:v>59.387999999999998</c:v>
                </c:pt>
                <c:pt idx="2658">
                  <c:v>59.416000000000004</c:v>
                </c:pt>
                <c:pt idx="2659">
                  <c:v>59.443999999999996</c:v>
                </c:pt>
                <c:pt idx="2660">
                  <c:v>59.499000000000002</c:v>
                </c:pt>
                <c:pt idx="2661">
                  <c:v>59.527000000000001</c:v>
                </c:pt>
                <c:pt idx="2662">
                  <c:v>59.555</c:v>
                </c:pt>
                <c:pt idx="2663">
                  <c:v>59.583000000000006</c:v>
                </c:pt>
                <c:pt idx="2664">
                  <c:v>59.611000000000004</c:v>
                </c:pt>
                <c:pt idx="2665">
                  <c:v>59.666000000000011</c:v>
                </c:pt>
                <c:pt idx="2666">
                  <c:v>59.694000000000003</c:v>
                </c:pt>
                <c:pt idx="2667">
                  <c:v>59.722000000000151</c:v>
                </c:pt>
                <c:pt idx="2668">
                  <c:v>59.75</c:v>
                </c:pt>
                <c:pt idx="2669">
                  <c:v>59.806000000000004</c:v>
                </c:pt>
                <c:pt idx="2670">
                  <c:v>59.833999999999996</c:v>
                </c:pt>
                <c:pt idx="2671">
                  <c:v>59.861000000000004</c:v>
                </c:pt>
                <c:pt idx="2672">
                  <c:v>59.888999999999996</c:v>
                </c:pt>
                <c:pt idx="2673">
                  <c:v>59.916999999999994</c:v>
                </c:pt>
                <c:pt idx="2674">
                  <c:v>59.973000000000006</c:v>
                </c:pt>
                <c:pt idx="2675">
                  <c:v>60.001000000000005</c:v>
                </c:pt>
                <c:pt idx="2676">
                  <c:v>60.029000000000003</c:v>
                </c:pt>
                <c:pt idx="2677">
                  <c:v>60.033000000000001</c:v>
                </c:pt>
                <c:pt idx="2678">
                  <c:v>60.066000000000003</c:v>
                </c:pt>
                <c:pt idx="2679">
                  <c:v>60.131</c:v>
                </c:pt>
                <c:pt idx="2680">
                  <c:v>60.164000000000001</c:v>
                </c:pt>
                <c:pt idx="2681">
                  <c:v>60.197000000000003</c:v>
                </c:pt>
                <c:pt idx="2682">
                  <c:v>60.230000000000011</c:v>
                </c:pt>
                <c:pt idx="2683">
                  <c:v>60.296000000000063</c:v>
                </c:pt>
                <c:pt idx="2684">
                  <c:v>60.329000000000001</c:v>
                </c:pt>
                <c:pt idx="2685">
                  <c:v>60.361000000000004</c:v>
                </c:pt>
                <c:pt idx="2686">
                  <c:v>60.394000000000005</c:v>
                </c:pt>
                <c:pt idx="2687">
                  <c:v>60.427</c:v>
                </c:pt>
                <c:pt idx="2688">
                  <c:v>60.493000000000002</c:v>
                </c:pt>
                <c:pt idx="2689">
                  <c:v>60.526000000000003</c:v>
                </c:pt>
                <c:pt idx="2690">
                  <c:v>60.559000000000005</c:v>
                </c:pt>
                <c:pt idx="2691">
                  <c:v>60.591000000000001</c:v>
                </c:pt>
                <c:pt idx="2692">
                  <c:v>60.657000000000004</c:v>
                </c:pt>
                <c:pt idx="2693">
                  <c:v>60.690000000000012</c:v>
                </c:pt>
                <c:pt idx="2694">
                  <c:v>60.723000000000013</c:v>
                </c:pt>
                <c:pt idx="2695">
                  <c:v>60.756</c:v>
                </c:pt>
                <c:pt idx="2696">
                  <c:v>60.789000000000001</c:v>
                </c:pt>
                <c:pt idx="2697">
                  <c:v>60.853999999999999</c:v>
                </c:pt>
                <c:pt idx="2698">
                  <c:v>60.886999999999993</c:v>
                </c:pt>
                <c:pt idx="2699">
                  <c:v>60.92</c:v>
                </c:pt>
                <c:pt idx="2700">
                  <c:v>60.952999999999996</c:v>
                </c:pt>
                <c:pt idx="2701">
                  <c:v>61.019000000000005</c:v>
                </c:pt>
                <c:pt idx="2702">
                  <c:v>61.050999999999995</c:v>
                </c:pt>
                <c:pt idx="2703">
                  <c:v>61.083999999999996</c:v>
                </c:pt>
                <c:pt idx="2704">
                  <c:v>61.117000000000004</c:v>
                </c:pt>
                <c:pt idx="2705">
                  <c:v>61.183</c:v>
                </c:pt>
                <c:pt idx="2706">
                  <c:v>61.216000000000001</c:v>
                </c:pt>
                <c:pt idx="2707">
                  <c:v>61.249000000000002</c:v>
                </c:pt>
                <c:pt idx="2708">
                  <c:v>61.281000000000006</c:v>
                </c:pt>
                <c:pt idx="2709">
                  <c:v>61.346999999999994</c:v>
                </c:pt>
                <c:pt idx="2710">
                  <c:v>61.379999999999995</c:v>
                </c:pt>
                <c:pt idx="2711">
                  <c:v>61.413000000000004</c:v>
                </c:pt>
                <c:pt idx="2712">
                  <c:v>61.446000000000005</c:v>
                </c:pt>
                <c:pt idx="2713">
                  <c:v>61.479000000000006</c:v>
                </c:pt>
                <c:pt idx="2714">
                  <c:v>61.544000000000004</c:v>
                </c:pt>
                <c:pt idx="2715">
                  <c:v>61.577000000000005</c:v>
                </c:pt>
                <c:pt idx="2716">
                  <c:v>61.61</c:v>
                </c:pt>
                <c:pt idx="2717">
                  <c:v>61.643000000000001</c:v>
                </c:pt>
                <c:pt idx="2718">
                  <c:v>61.709000000000003</c:v>
                </c:pt>
                <c:pt idx="2719">
                  <c:v>61.741</c:v>
                </c:pt>
                <c:pt idx="2720">
                  <c:v>61.774000000000001</c:v>
                </c:pt>
                <c:pt idx="2721">
                  <c:v>61.806999999999995</c:v>
                </c:pt>
                <c:pt idx="2722">
                  <c:v>61.839999999999996</c:v>
                </c:pt>
                <c:pt idx="2723">
                  <c:v>61.873000000000005</c:v>
                </c:pt>
                <c:pt idx="2724">
                  <c:v>61.939</c:v>
                </c:pt>
                <c:pt idx="2725">
                  <c:v>61.971000000000004</c:v>
                </c:pt>
                <c:pt idx="2726">
                  <c:v>62.004000000000005</c:v>
                </c:pt>
                <c:pt idx="2727">
                  <c:v>62.037000000000006</c:v>
                </c:pt>
                <c:pt idx="2728">
                  <c:v>62.103000000000002</c:v>
                </c:pt>
                <c:pt idx="2729">
                  <c:v>62.136000000000003</c:v>
                </c:pt>
                <c:pt idx="2730">
                  <c:v>62.169000000000011</c:v>
                </c:pt>
                <c:pt idx="2731">
                  <c:v>62.201000000000001</c:v>
                </c:pt>
                <c:pt idx="2732">
                  <c:v>62.234000000000002</c:v>
                </c:pt>
                <c:pt idx="2733">
                  <c:v>62.3</c:v>
                </c:pt>
                <c:pt idx="2734">
                  <c:v>62.333000000000006</c:v>
                </c:pt>
                <c:pt idx="2735">
                  <c:v>62.366</c:v>
                </c:pt>
                <c:pt idx="2736">
                  <c:v>62.399000000000001</c:v>
                </c:pt>
                <c:pt idx="2737">
                  <c:v>62.431000000000004</c:v>
                </c:pt>
                <c:pt idx="2738">
                  <c:v>62.497</c:v>
                </c:pt>
                <c:pt idx="2739">
                  <c:v>62.53</c:v>
                </c:pt>
                <c:pt idx="2740">
                  <c:v>62.563000000000002</c:v>
                </c:pt>
                <c:pt idx="2741">
                  <c:v>62.596000000000011</c:v>
                </c:pt>
                <c:pt idx="2742">
                  <c:v>62.629000000000012</c:v>
                </c:pt>
                <c:pt idx="2743">
                  <c:v>62.694000000000003</c:v>
                </c:pt>
                <c:pt idx="2744">
                  <c:v>62.727000000000011</c:v>
                </c:pt>
                <c:pt idx="2745">
                  <c:v>62.760000000000012</c:v>
                </c:pt>
                <c:pt idx="2746">
                  <c:v>62.793000000000013</c:v>
                </c:pt>
                <c:pt idx="2747">
                  <c:v>62.826000000000001</c:v>
                </c:pt>
                <c:pt idx="2748">
                  <c:v>62.891000000000005</c:v>
                </c:pt>
                <c:pt idx="2749">
                  <c:v>62.924000000000007</c:v>
                </c:pt>
                <c:pt idx="2750">
                  <c:v>62.956999999999994</c:v>
                </c:pt>
                <c:pt idx="2751">
                  <c:v>62.99</c:v>
                </c:pt>
                <c:pt idx="2752">
                  <c:v>63.023000000000003</c:v>
                </c:pt>
                <c:pt idx="2753">
                  <c:v>63.056000000000004</c:v>
                </c:pt>
                <c:pt idx="2754">
                  <c:v>63.089000000000006</c:v>
                </c:pt>
                <c:pt idx="2755">
                  <c:v>63.121000000000002</c:v>
                </c:pt>
                <c:pt idx="2756">
                  <c:v>63.153999999999996</c:v>
                </c:pt>
                <c:pt idx="2757">
                  <c:v>63.187000000000005</c:v>
                </c:pt>
                <c:pt idx="2758">
                  <c:v>63.220000000000013</c:v>
                </c:pt>
                <c:pt idx="2759">
                  <c:v>63.220000000000013</c:v>
                </c:pt>
                <c:pt idx="2760">
                  <c:v>63.253</c:v>
                </c:pt>
                <c:pt idx="2761">
                  <c:v>63.286000000000001</c:v>
                </c:pt>
                <c:pt idx="2762">
                  <c:v>63.286000000000001</c:v>
                </c:pt>
                <c:pt idx="2763">
                  <c:v>63.318999999999996</c:v>
                </c:pt>
                <c:pt idx="2764">
                  <c:v>63.318999999999996</c:v>
                </c:pt>
                <c:pt idx="2765">
                  <c:v>63.350999999999999</c:v>
                </c:pt>
                <c:pt idx="2766">
                  <c:v>63.350999999999999</c:v>
                </c:pt>
                <c:pt idx="2767">
                  <c:v>63.383999999999993</c:v>
                </c:pt>
                <c:pt idx="2768">
                  <c:v>63.383999999999993</c:v>
                </c:pt>
                <c:pt idx="2769">
                  <c:v>63.416999999999994</c:v>
                </c:pt>
                <c:pt idx="2770">
                  <c:v>63.416999999999994</c:v>
                </c:pt>
                <c:pt idx="2771">
                  <c:v>63.416999999999994</c:v>
                </c:pt>
                <c:pt idx="2772">
                  <c:v>63.416999999999994</c:v>
                </c:pt>
                <c:pt idx="2773">
                  <c:v>63.416999999999994</c:v>
                </c:pt>
                <c:pt idx="2774">
                  <c:v>63.416999999999994</c:v>
                </c:pt>
                <c:pt idx="2775">
                  <c:v>63.449999999999996</c:v>
                </c:pt>
                <c:pt idx="2776">
                  <c:v>63.416999999999994</c:v>
                </c:pt>
                <c:pt idx="2777">
                  <c:v>63.416999999999994</c:v>
                </c:pt>
                <c:pt idx="2778">
                  <c:v>63.416999999999994</c:v>
                </c:pt>
                <c:pt idx="2779">
                  <c:v>63.416999999999994</c:v>
                </c:pt>
                <c:pt idx="2780">
                  <c:v>63.416999999999994</c:v>
                </c:pt>
                <c:pt idx="2781">
                  <c:v>63.416999999999994</c:v>
                </c:pt>
                <c:pt idx="2782">
                  <c:v>63.416999999999994</c:v>
                </c:pt>
                <c:pt idx="2783">
                  <c:v>63.416999999999994</c:v>
                </c:pt>
                <c:pt idx="2784">
                  <c:v>63.416999999999994</c:v>
                </c:pt>
                <c:pt idx="2785">
                  <c:v>63.416999999999994</c:v>
                </c:pt>
                <c:pt idx="2786">
                  <c:v>63.416999999999994</c:v>
                </c:pt>
                <c:pt idx="2787">
                  <c:v>63.383999999999993</c:v>
                </c:pt>
                <c:pt idx="2788">
                  <c:v>63.383999999999993</c:v>
                </c:pt>
                <c:pt idx="2789">
                  <c:v>63.383999999999993</c:v>
                </c:pt>
                <c:pt idx="2790">
                  <c:v>63.350999999999999</c:v>
                </c:pt>
                <c:pt idx="2791">
                  <c:v>63.350999999999999</c:v>
                </c:pt>
                <c:pt idx="2792">
                  <c:v>63.350999999999999</c:v>
                </c:pt>
                <c:pt idx="2793">
                  <c:v>63.318999999999996</c:v>
                </c:pt>
                <c:pt idx="2794">
                  <c:v>63.318999999999996</c:v>
                </c:pt>
                <c:pt idx="2795">
                  <c:v>63.286000000000001</c:v>
                </c:pt>
                <c:pt idx="2796">
                  <c:v>63.286000000000001</c:v>
                </c:pt>
                <c:pt idx="2797">
                  <c:v>63.286000000000001</c:v>
                </c:pt>
                <c:pt idx="2798">
                  <c:v>63.253</c:v>
                </c:pt>
                <c:pt idx="2799">
                  <c:v>63.253</c:v>
                </c:pt>
                <c:pt idx="2800">
                  <c:v>63.220000000000013</c:v>
                </c:pt>
                <c:pt idx="2801">
                  <c:v>63.220000000000013</c:v>
                </c:pt>
                <c:pt idx="2802">
                  <c:v>63.187000000000005</c:v>
                </c:pt>
                <c:pt idx="2803">
                  <c:v>63.153999999999996</c:v>
                </c:pt>
                <c:pt idx="2804">
                  <c:v>63.153999999999996</c:v>
                </c:pt>
                <c:pt idx="2805">
                  <c:v>63.121000000000002</c:v>
                </c:pt>
                <c:pt idx="2806">
                  <c:v>63.121000000000002</c:v>
                </c:pt>
                <c:pt idx="2807">
                  <c:v>63.089000000000006</c:v>
                </c:pt>
                <c:pt idx="2808">
                  <c:v>63.089000000000006</c:v>
                </c:pt>
                <c:pt idx="2809">
                  <c:v>63.056000000000004</c:v>
                </c:pt>
                <c:pt idx="2810">
                  <c:v>63.023000000000003</c:v>
                </c:pt>
                <c:pt idx="2811">
                  <c:v>63.023000000000003</c:v>
                </c:pt>
                <c:pt idx="2812">
                  <c:v>62.99</c:v>
                </c:pt>
                <c:pt idx="2813">
                  <c:v>62.956999999999994</c:v>
                </c:pt>
                <c:pt idx="2814">
                  <c:v>62.956999999999994</c:v>
                </c:pt>
                <c:pt idx="2815">
                  <c:v>62.924000000000007</c:v>
                </c:pt>
                <c:pt idx="2816">
                  <c:v>62.924000000000007</c:v>
                </c:pt>
                <c:pt idx="2817">
                  <c:v>62.891000000000005</c:v>
                </c:pt>
                <c:pt idx="2818">
                  <c:v>62.858999999999995</c:v>
                </c:pt>
                <c:pt idx="2819">
                  <c:v>62.826000000000001</c:v>
                </c:pt>
                <c:pt idx="2820">
                  <c:v>62.826000000000001</c:v>
                </c:pt>
                <c:pt idx="2821">
                  <c:v>62.793000000000013</c:v>
                </c:pt>
                <c:pt idx="2822">
                  <c:v>62.760000000000012</c:v>
                </c:pt>
                <c:pt idx="2823">
                  <c:v>62.760000000000012</c:v>
                </c:pt>
                <c:pt idx="2824">
                  <c:v>62.727000000000011</c:v>
                </c:pt>
                <c:pt idx="2825">
                  <c:v>62.694000000000003</c:v>
                </c:pt>
                <c:pt idx="2826">
                  <c:v>62.661000000000001</c:v>
                </c:pt>
                <c:pt idx="2827">
                  <c:v>62.629000000000012</c:v>
                </c:pt>
                <c:pt idx="2828">
                  <c:v>62.629000000000012</c:v>
                </c:pt>
                <c:pt idx="2829">
                  <c:v>62.596000000000011</c:v>
                </c:pt>
                <c:pt idx="2830">
                  <c:v>62.563000000000002</c:v>
                </c:pt>
                <c:pt idx="2831">
                  <c:v>62.53</c:v>
                </c:pt>
                <c:pt idx="2832">
                  <c:v>62.497</c:v>
                </c:pt>
                <c:pt idx="2833">
                  <c:v>62.497</c:v>
                </c:pt>
                <c:pt idx="2834">
                  <c:v>62.464000000000006</c:v>
                </c:pt>
                <c:pt idx="2835">
                  <c:v>62.431000000000004</c:v>
                </c:pt>
                <c:pt idx="2836">
                  <c:v>62.399000000000001</c:v>
                </c:pt>
                <c:pt idx="2837">
                  <c:v>62.366</c:v>
                </c:pt>
                <c:pt idx="2838">
                  <c:v>62.366</c:v>
                </c:pt>
                <c:pt idx="2839">
                  <c:v>62.333000000000006</c:v>
                </c:pt>
                <c:pt idx="2840">
                  <c:v>62.3</c:v>
                </c:pt>
                <c:pt idx="2841">
                  <c:v>62.267000000000003</c:v>
                </c:pt>
                <c:pt idx="2842">
                  <c:v>62.234000000000002</c:v>
                </c:pt>
                <c:pt idx="2843">
                  <c:v>62.201000000000001</c:v>
                </c:pt>
                <c:pt idx="2844">
                  <c:v>62.169000000000011</c:v>
                </c:pt>
                <c:pt idx="2845">
                  <c:v>62.169000000000011</c:v>
                </c:pt>
                <c:pt idx="2846">
                  <c:v>62.136000000000003</c:v>
                </c:pt>
                <c:pt idx="2847">
                  <c:v>62.103000000000002</c:v>
                </c:pt>
                <c:pt idx="2848">
                  <c:v>62.07</c:v>
                </c:pt>
                <c:pt idx="2849">
                  <c:v>62.037000000000006</c:v>
                </c:pt>
                <c:pt idx="2850">
                  <c:v>62.004000000000005</c:v>
                </c:pt>
                <c:pt idx="2851">
                  <c:v>61.971000000000004</c:v>
                </c:pt>
                <c:pt idx="2852">
                  <c:v>61.939</c:v>
                </c:pt>
                <c:pt idx="2853">
                  <c:v>61.906000000000006</c:v>
                </c:pt>
                <c:pt idx="2854">
                  <c:v>61.906000000000006</c:v>
                </c:pt>
                <c:pt idx="2855">
                  <c:v>61.873000000000005</c:v>
                </c:pt>
                <c:pt idx="2856">
                  <c:v>61.839999999999996</c:v>
                </c:pt>
                <c:pt idx="2857">
                  <c:v>61.806999999999995</c:v>
                </c:pt>
                <c:pt idx="2858">
                  <c:v>61.774000000000001</c:v>
                </c:pt>
                <c:pt idx="2859">
                  <c:v>61.741</c:v>
                </c:pt>
                <c:pt idx="2860">
                  <c:v>61.709000000000003</c:v>
                </c:pt>
                <c:pt idx="2861">
                  <c:v>61.676000000000002</c:v>
                </c:pt>
                <c:pt idx="2862">
                  <c:v>61.643000000000001</c:v>
                </c:pt>
                <c:pt idx="2863">
                  <c:v>61.61</c:v>
                </c:pt>
                <c:pt idx="2864">
                  <c:v>61.577000000000005</c:v>
                </c:pt>
                <c:pt idx="2865">
                  <c:v>61.544000000000004</c:v>
                </c:pt>
                <c:pt idx="2866">
                  <c:v>61.510999999999996</c:v>
                </c:pt>
                <c:pt idx="2867">
                  <c:v>61.479000000000006</c:v>
                </c:pt>
                <c:pt idx="2868">
                  <c:v>61.446000000000005</c:v>
                </c:pt>
                <c:pt idx="2869">
                  <c:v>61.413000000000004</c:v>
                </c:pt>
                <c:pt idx="2870">
                  <c:v>61.379999999999995</c:v>
                </c:pt>
                <c:pt idx="2871">
                  <c:v>61.346999999999994</c:v>
                </c:pt>
                <c:pt idx="2872">
                  <c:v>61.346999999999994</c:v>
                </c:pt>
                <c:pt idx="2873">
                  <c:v>61.313999999999993</c:v>
                </c:pt>
                <c:pt idx="2874">
                  <c:v>61.281000000000006</c:v>
                </c:pt>
                <c:pt idx="2875">
                  <c:v>61.249000000000002</c:v>
                </c:pt>
                <c:pt idx="2876">
                  <c:v>61.216000000000001</c:v>
                </c:pt>
                <c:pt idx="2877">
                  <c:v>61.183</c:v>
                </c:pt>
                <c:pt idx="2878">
                  <c:v>61.15</c:v>
                </c:pt>
                <c:pt idx="2879">
                  <c:v>61.117000000000004</c:v>
                </c:pt>
                <c:pt idx="2880">
                  <c:v>61.083999999999996</c:v>
                </c:pt>
                <c:pt idx="2881">
                  <c:v>61.050999999999995</c:v>
                </c:pt>
                <c:pt idx="2882">
                  <c:v>61.019000000000005</c:v>
                </c:pt>
                <c:pt idx="2883">
                  <c:v>60.986000000000004</c:v>
                </c:pt>
                <c:pt idx="2884">
                  <c:v>60.952999999999996</c:v>
                </c:pt>
                <c:pt idx="2885">
                  <c:v>60.92</c:v>
                </c:pt>
                <c:pt idx="2886">
                  <c:v>60.886999999999993</c:v>
                </c:pt>
                <c:pt idx="2887">
                  <c:v>60.853999999999999</c:v>
                </c:pt>
                <c:pt idx="2888">
                  <c:v>60.821000000000005</c:v>
                </c:pt>
                <c:pt idx="2889">
                  <c:v>60.789000000000001</c:v>
                </c:pt>
                <c:pt idx="2890">
                  <c:v>60.756</c:v>
                </c:pt>
                <c:pt idx="2891">
                  <c:v>60.723000000000013</c:v>
                </c:pt>
                <c:pt idx="2892">
                  <c:v>60.690000000000012</c:v>
                </c:pt>
                <c:pt idx="2893">
                  <c:v>60.657000000000004</c:v>
                </c:pt>
                <c:pt idx="2894">
                  <c:v>60.624000000000002</c:v>
                </c:pt>
                <c:pt idx="2895">
                  <c:v>60.591000000000001</c:v>
                </c:pt>
                <c:pt idx="2896">
                  <c:v>60.559000000000005</c:v>
                </c:pt>
                <c:pt idx="2897">
                  <c:v>60.526000000000003</c:v>
                </c:pt>
                <c:pt idx="2898">
                  <c:v>60.493000000000002</c:v>
                </c:pt>
                <c:pt idx="2899">
                  <c:v>60.46</c:v>
                </c:pt>
                <c:pt idx="2900">
                  <c:v>60.427</c:v>
                </c:pt>
                <c:pt idx="2901">
                  <c:v>60.394000000000005</c:v>
                </c:pt>
                <c:pt idx="2902">
                  <c:v>60.361000000000004</c:v>
                </c:pt>
                <c:pt idx="2903">
                  <c:v>60.329000000000001</c:v>
                </c:pt>
                <c:pt idx="2904">
                  <c:v>60.296000000000063</c:v>
                </c:pt>
                <c:pt idx="2905">
                  <c:v>60.263000000000012</c:v>
                </c:pt>
                <c:pt idx="2906">
                  <c:v>60.230000000000011</c:v>
                </c:pt>
                <c:pt idx="2907">
                  <c:v>60.197000000000003</c:v>
                </c:pt>
                <c:pt idx="2908">
                  <c:v>60.164000000000001</c:v>
                </c:pt>
                <c:pt idx="2909">
                  <c:v>60.131</c:v>
                </c:pt>
                <c:pt idx="2910">
                  <c:v>60.099000000000011</c:v>
                </c:pt>
                <c:pt idx="2911">
                  <c:v>60.066000000000003</c:v>
                </c:pt>
                <c:pt idx="2912">
                  <c:v>60.033000000000001</c:v>
                </c:pt>
                <c:pt idx="2913">
                  <c:v>60.029000000000003</c:v>
                </c:pt>
                <c:pt idx="2914">
                  <c:v>60.001000000000005</c:v>
                </c:pt>
                <c:pt idx="2915">
                  <c:v>59.973000000000006</c:v>
                </c:pt>
                <c:pt idx="2916">
                  <c:v>59.945</c:v>
                </c:pt>
                <c:pt idx="2917">
                  <c:v>59.916999999999994</c:v>
                </c:pt>
                <c:pt idx="2918">
                  <c:v>59.888999999999996</c:v>
                </c:pt>
                <c:pt idx="2919">
                  <c:v>59.861000000000004</c:v>
                </c:pt>
                <c:pt idx="2920">
                  <c:v>59.833999999999996</c:v>
                </c:pt>
                <c:pt idx="2921">
                  <c:v>59.806000000000004</c:v>
                </c:pt>
                <c:pt idx="2922">
                  <c:v>59.778000000000013</c:v>
                </c:pt>
                <c:pt idx="2923">
                  <c:v>59.75</c:v>
                </c:pt>
                <c:pt idx="2924">
                  <c:v>59.722000000000151</c:v>
                </c:pt>
                <c:pt idx="2925">
                  <c:v>59.694000000000003</c:v>
                </c:pt>
                <c:pt idx="2926">
                  <c:v>59.694000000000003</c:v>
                </c:pt>
                <c:pt idx="2927">
                  <c:v>59.639000000000003</c:v>
                </c:pt>
                <c:pt idx="2928">
                  <c:v>59.639000000000003</c:v>
                </c:pt>
                <c:pt idx="2929">
                  <c:v>59.611000000000004</c:v>
                </c:pt>
                <c:pt idx="2930">
                  <c:v>59.583000000000006</c:v>
                </c:pt>
                <c:pt idx="2931">
                  <c:v>59.555</c:v>
                </c:pt>
                <c:pt idx="2932">
                  <c:v>59.527000000000001</c:v>
                </c:pt>
                <c:pt idx="2933">
                  <c:v>59.499000000000002</c:v>
                </c:pt>
                <c:pt idx="2934">
                  <c:v>59.471000000000004</c:v>
                </c:pt>
                <c:pt idx="2935">
                  <c:v>59.471000000000004</c:v>
                </c:pt>
                <c:pt idx="2936">
                  <c:v>59.443999999999996</c:v>
                </c:pt>
                <c:pt idx="2937">
                  <c:v>59.416000000000004</c:v>
                </c:pt>
                <c:pt idx="2938">
                  <c:v>59.416000000000004</c:v>
                </c:pt>
                <c:pt idx="2939">
                  <c:v>59.387999999999998</c:v>
                </c:pt>
                <c:pt idx="2940">
                  <c:v>59.387999999999998</c:v>
                </c:pt>
                <c:pt idx="2941">
                  <c:v>59.36</c:v>
                </c:pt>
                <c:pt idx="2942">
                  <c:v>59.36</c:v>
                </c:pt>
                <c:pt idx="2943">
                  <c:v>59.36</c:v>
                </c:pt>
                <c:pt idx="2944">
                  <c:v>59.332000000000001</c:v>
                </c:pt>
                <c:pt idx="2945">
                  <c:v>59.332000000000001</c:v>
                </c:pt>
                <c:pt idx="2946">
                  <c:v>59.332000000000001</c:v>
                </c:pt>
                <c:pt idx="2947">
                  <c:v>59.332000000000001</c:v>
                </c:pt>
                <c:pt idx="2948">
                  <c:v>59.332000000000001</c:v>
                </c:pt>
                <c:pt idx="2949">
                  <c:v>59.332000000000001</c:v>
                </c:pt>
                <c:pt idx="2950">
                  <c:v>59.332000000000001</c:v>
                </c:pt>
                <c:pt idx="2951">
                  <c:v>59.332000000000001</c:v>
                </c:pt>
                <c:pt idx="2952">
                  <c:v>59.332000000000001</c:v>
                </c:pt>
                <c:pt idx="2953">
                  <c:v>59.332000000000001</c:v>
                </c:pt>
                <c:pt idx="2954">
                  <c:v>59.332000000000001</c:v>
                </c:pt>
                <c:pt idx="2955">
                  <c:v>59.332000000000001</c:v>
                </c:pt>
                <c:pt idx="2956">
                  <c:v>59.36</c:v>
                </c:pt>
                <c:pt idx="2957">
                  <c:v>59.36</c:v>
                </c:pt>
                <c:pt idx="2958">
                  <c:v>59.36</c:v>
                </c:pt>
                <c:pt idx="2959">
                  <c:v>59.36</c:v>
                </c:pt>
                <c:pt idx="2960">
                  <c:v>59.387999999999998</c:v>
                </c:pt>
                <c:pt idx="2961">
                  <c:v>59.387999999999998</c:v>
                </c:pt>
                <c:pt idx="2962">
                  <c:v>59.416000000000004</c:v>
                </c:pt>
                <c:pt idx="2963">
                  <c:v>59.416000000000004</c:v>
                </c:pt>
                <c:pt idx="2964">
                  <c:v>59.443999999999996</c:v>
                </c:pt>
                <c:pt idx="2965">
                  <c:v>59.443999999999996</c:v>
                </c:pt>
                <c:pt idx="2966">
                  <c:v>59.443999999999996</c:v>
                </c:pt>
                <c:pt idx="2967">
                  <c:v>59.471000000000004</c:v>
                </c:pt>
                <c:pt idx="2968">
                  <c:v>59.499000000000002</c:v>
                </c:pt>
                <c:pt idx="2969">
                  <c:v>59.499000000000002</c:v>
                </c:pt>
                <c:pt idx="2970">
                  <c:v>59.527000000000001</c:v>
                </c:pt>
                <c:pt idx="2971">
                  <c:v>59.527000000000001</c:v>
                </c:pt>
                <c:pt idx="2972">
                  <c:v>59.555</c:v>
                </c:pt>
                <c:pt idx="2973">
                  <c:v>59.583000000000006</c:v>
                </c:pt>
                <c:pt idx="2974">
                  <c:v>59.583000000000006</c:v>
                </c:pt>
                <c:pt idx="2975">
                  <c:v>59.611000000000004</c:v>
                </c:pt>
                <c:pt idx="2976">
                  <c:v>59.639000000000003</c:v>
                </c:pt>
                <c:pt idx="2977">
                  <c:v>59.666000000000011</c:v>
                </c:pt>
                <c:pt idx="2978">
                  <c:v>59.666000000000011</c:v>
                </c:pt>
                <c:pt idx="2979">
                  <c:v>59.694000000000003</c:v>
                </c:pt>
                <c:pt idx="2980">
                  <c:v>59.722000000000151</c:v>
                </c:pt>
                <c:pt idx="2981">
                  <c:v>59.75</c:v>
                </c:pt>
                <c:pt idx="2982">
                  <c:v>59.75</c:v>
                </c:pt>
                <c:pt idx="2983">
                  <c:v>59.778000000000013</c:v>
                </c:pt>
                <c:pt idx="2984">
                  <c:v>59.806000000000004</c:v>
                </c:pt>
                <c:pt idx="2985">
                  <c:v>59.833999999999996</c:v>
                </c:pt>
                <c:pt idx="2986">
                  <c:v>59.861000000000004</c:v>
                </c:pt>
                <c:pt idx="2987">
                  <c:v>59.888999999999996</c:v>
                </c:pt>
                <c:pt idx="2988">
                  <c:v>59.888999999999996</c:v>
                </c:pt>
                <c:pt idx="2989">
                  <c:v>59.916999999999994</c:v>
                </c:pt>
                <c:pt idx="2990">
                  <c:v>59.945</c:v>
                </c:pt>
                <c:pt idx="2991">
                  <c:v>59.973000000000006</c:v>
                </c:pt>
                <c:pt idx="2992">
                  <c:v>60.001000000000005</c:v>
                </c:pt>
                <c:pt idx="2993">
                  <c:v>60.029000000000003</c:v>
                </c:pt>
                <c:pt idx="2994">
                  <c:v>60.033000000000001</c:v>
                </c:pt>
                <c:pt idx="2995">
                  <c:v>60.066000000000003</c:v>
                </c:pt>
                <c:pt idx="2996">
                  <c:v>60.099000000000011</c:v>
                </c:pt>
                <c:pt idx="2997">
                  <c:v>60.131</c:v>
                </c:pt>
                <c:pt idx="2998">
                  <c:v>60.164000000000001</c:v>
                </c:pt>
                <c:pt idx="2999">
                  <c:v>60.197000000000003</c:v>
                </c:pt>
                <c:pt idx="3000">
                  <c:v>60.230000000000011</c:v>
                </c:pt>
                <c:pt idx="3001">
                  <c:v>60.263000000000012</c:v>
                </c:pt>
                <c:pt idx="3002">
                  <c:v>60.296000000000063</c:v>
                </c:pt>
                <c:pt idx="3003">
                  <c:v>60.329000000000001</c:v>
                </c:pt>
                <c:pt idx="3004">
                  <c:v>60.361000000000004</c:v>
                </c:pt>
                <c:pt idx="3005">
                  <c:v>60.394000000000005</c:v>
                </c:pt>
                <c:pt idx="3006">
                  <c:v>60.427</c:v>
                </c:pt>
                <c:pt idx="3007">
                  <c:v>60.46</c:v>
                </c:pt>
                <c:pt idx="3008">
                  <c:v>60.493000000000002</c:v>
                </c:pt>
                <c:pt idx="3009">
                  <c:v>60.526000000000003</c:v>
                </c:pt>
                <c:pt idx="3010">
                  <c:v>60.559000000000005</c:v>
                </c:pt>
                <c:pt idx="3011">
                  <c:v>60.591000000000001</c:v>
                </c:pt>
                <c:pt idx="3012">
                  <c:v>60.657000000000004</c:v>
                </c:pt>
                <c:pt idx="3013">
                  <c:v>60.690000000000012</c:v>
                </c:pt>
                <c:pt idx="3014">
                  <c:v>60.723000000000013</c:v>
                </c:pt>
                <c:pt idx="3015">
                  <c:v>60.756</c:v>
                </c:pt>
                <c:pt idx="3016">
                  <c:v>60.789000000000001</c:v>
                </c:pt>
                <c:pt idx="3017">
                  <c:v>60.821000000000005</c:v>
                </c:pt>
                <c:pt idx="3018">
                  <c:v>60.853999999999999</c:v>
                </c:pt>
                <c:pt idx="3019">
                  <c:v>60.886999999999993</c:v>
                </c:pt>
                <c:pt idx="3020">
                  <c:v>60.92</c:v>
                </c:pt>
                <c:pt idx="3021">
                  <c:v>60.952999999999996</c:v>
                </c:pt>
                <c:pt idx="3022">
                  <c:v>61.019000000000005</c:v>
                </c:pt>
                <c:pt idx="3023">
                  <c:v>61.050999999999995</c:v>
                </c:pt>
                <c:pt idx="3024">
                  <c:v>61.083999999999996</c:v>
                </c:pt>
                <c:pt idx="3025">
                  <c:v>61.117000000000004</c:v>
                </c:pt>
                <c:pt idx="3026">
                  <c:v>61.15</c:v>
                </c:pt>
                <c:pt idx="3027">
                  <c:v>61.183</c:v>
                </c:pt>
                <c:pt idx="3028">
                  <c:v>61.216000000000001</c:v>
                </c:pt>
                <c:pt idx="3029">
                  <c:v>61.281000000000006</c:v>
                </c:pt>
                <c:pt idx="3030">
                  <c:v>61.313999999999993</c:v>
                </c:pt>
                <c:pt idx="3031">
                  <c:v>61.346999999999994</c:v>
                </c:pt>
                <c:pt idx="3032">
                  <c:v>61.379999999999995</c:v>
                </c:pt>
                <c:pt idx="3033">
                  <c:v>61.413000000000004</c:v>
                </c:pt>
                <c:pt idx="3034">
                  <c:v>61.446000000000005</c:v>
                </c:pt>
                <c:pt idx="3035">
                  <c:v>61.479000000000006</c:v>
                </c:pt>
                <c:pt idx="3036">
                  <c:v>61.544000000000004</c:v>
                </c:pt>
                <c:pt idx="3037">
                  <c:v>61.577000000000005</c:v>
                </c:pt>
                <c:pt idx="3038">
                  <c:v>61.61</c:v>
                </c:pt>
                <c:pt idx="3039">
                  <c:v>61.643000000000001</c:v>
                </c:pt>
                <c:pt idx="3040">
                  <c:v>61.676000000000002</c:v>
                </c:pt>
                <c:pt idx="3041">
                  <c:v>61.709000000000003</c:v>
                </c:pt>
                <c:pt idx="3042">
                  <c:v>61.774000000000001</c:v>
                </c:pt>
                <c:pt idx="3043">
                  <c:v>61.806999999999995</c:v>
                </c:pt>
                <c:pt idx="3044">
                  <c:v>61.839999999999996</c:v>
                </c:pt>
                <c:pt idx="3045">
                  <c:v>61.873000000000005</c:v>
                </c:pt>
                <c:pt idx="3046">
                  <c:v>61.906000000000006</c:v>
                </c:pt>
                <c:pt idx="3047">
                  <c:v>61.939</c:v>
                </c:pt>
                <c:pt idx="3048">
                  <c:v>62.004000000000005</c:v>
                </c:pt>
                <c:pt idx="3049">
                  <c:v>62.037000000000006</c:v>
                </c:pt>
                <c:pt idx="3050">
                  <c:v>62.07</c:v>
                </c:pt>
                <c:pt idx="3051">
                  <c:v>62.103000000000002</c:v>
                </c:pt>
                <c:pt idx="3052">
                  <c:v>62.136000000000003</c:v>
                </c:pt>
                <c:pt idx="3053">
                  <c:v>62.201000000000001</c:v>
                </c:pt>
                <c:pt idx="3054">
                  <c:v>62.234000000000002</c:v>
                </c:pt>
                <c:pt idx="3055">
                  <c:v>62.267000000000003</c:v>
                </c:pt>
                <c:pt idx="3056">
                  <c:v>62.3</c:v>
                </c:pt>
                <c:pt idx="3057">
                  <c:v>62.333000000000006</c:v>
                </c:pt>
                <c:pt idx="3058">
                  <c:v>62.366</c:v>
                </c:pt>
                <c:pt idx="3059">
                  <c:v>62.431000000000004</c:v>
                </c:pt>
                <c:pt idx="3060">
                  <c:v>62.464000000000006</c:v>
                </c:pt>
                <c:pt idx="3061">
                  <c:v>62.497</c:v>
                </c:pt>
                <c:pt idx="3062">
                  <c:v>62.53</c:v>
                </c:pt>
                <c:pt idx="3063">
                  <c:v>62.563000000000002</c:v>
                </c:pt>
                <c:pt idx="3064">
                  <c:v>62.596000000000011</c:v>
                </c:pt>
                <c:pt idx="3065">
                  <c:v>62.661000000000001</c:v>
                </c:pt>
                <c:pt idx="3066">
                  <c:v>62.694000000000003</c:v>
                </c:pt>
                <c:pt idx="3067">
                  <c:v>62.727000000000011</c:v>
                </c:pt>
                <c:pt idx="3068">
                  <c:v>62.760000000000012</c:v>
                </c:pt>
                <c:pt idx="3069">
                  <c:v>62.793000000000013</c:v>
                </c:pt>
                <c:pt idx="3070">
                  <c:v>62.826000000000001</c:v>
                </c:pt>
                <c:pt idx="3071">
                  <c:v>62.891000000000005</c:v>
                </c:pt>
                <c:pt idx="3072">
                  <c:v>62.924000000000007</c:v>
                </c:pt>
                <c:pt idx="3073">
                  <c:v>62.956999999999994</c:v>
                </c:pt>
                <c:pt idx="3074">
                  <c:v>62.99</c:v>
                </c:pt>
                <c:pt idx="3075">
                  <c:v>63.023000000000003</c:v>
                </c:pt>
                <c:pt idx="3076">
                  <c:v>63.056000000000004</c:v>
                </c:pt>
                <c:pt idx="3077">
                  <c:v>63.089000000000006</c:v>
                </c:pt>
                <c:pt idx="3078">
                  <c:v>63.153999999999996</c:v>
                </c:pt>
                <c:pt idx="3079">
                  <c:v>63.187000000000005</c:v>
                </c:pt>
                <c:pt idx="3080">
                  <c:v>63.220000000000013</c:v>
                </c:pt>
                <c:pt idx="3081">
                  <c:v>63.253</c:v>
                </c:pt>
                <c:pt idx="3082">
                  <c:v>63.286000000000001</c:v>
                </c:pt>
                <c:pt idx="3083">
                  <c:v>63.318999999999996</c:v>
                </c:pt>
                <c:pt idx="3084">
                  <c:v>63.383999999999993</c:v>
                </c:pt>
                <c:pt idx="3085">
                  <c:v>63.416999999999994</c:v>
                </c:pt>
                <c:pt idx="3086">
                  <c:v>63.449999999999996</c:v>
                </c:pt>
                <c:pt idx="3087">
                  <c:v>63.483000000000004</c:v>
                </c:pt>
                <c:pt idx="3088">
                  <c:v>63.516000000000005</c:v>
                </c:pt>
                <c:pt idx="3089">
                  <c:v>63.549000000000007</c:v>
                </c:pt>
                <c:pt idx="3090">
                  <c:v>63.580999999999996</c:v>
                </c:pt>
                <c:pt idx="3091">
                  <c:v>63.614000000000004</c:v>
                </c:pt>
                <c:pt idx="3092">
                  <c:v>63.68</c:v>
                </c:pt>
                <c:pt idx="3093">
                  <c:v>63.713000000000001</c:v>
                </c:pt>
                <c:pt idx="3094">
                  <c:v>63.746000000000002</c:v>
                </c:pt>
                <c:pt idx="3095">
                  <c:v>63.779000000000003</c:v>
                </c:pt>
                <c:pt idx="3096">
                  <c:v>63.810999999999993</c:v>
                </c:pt>
                <c:pt idx="3097">
                  <c:v>63.843999999999994</c:v>
                </c:pt>
                <c:pt idx="3098">
                  <c:v>63.876999999999995</c:v>
                </c:pt>
                <c:pt idx="3099">
                  <c:v>63.91</c:v>
                </c:pt>
                <c:pt idx="3100">
                  <c:v>63.976000000000006</c:v>
                </c:pt>
                <c:pt idx="3101">
                  <c:v>64.009</c:v>
                </c:pt>
                <c:pt idx="3102">
                  <c:v>64.040999999999997</c:v>
                </c:pt>
                <c:pt idx="3103">
                  <c:v>64.073999999999998</c:v>
                </c:pt>
                <c:pt idx="3104">
                  <c:v>64.106999999999999</c:v>
                </c:pt>
                <c:pt idx="3105">
                  <c:v>64.14</c:v>
                </c:pt>
                <c:pt idx="3106">
                  <c:v>64.172999999999988</c:v>
                </c:pt>
                <c:pt idx="3107">
                  <c:v>64.206000000000003</c:v>
                </c:pt>
                <c:pt idx="3108">
                  <c:v>64.239000000000004</c:v>
                </c:pt>
                <c:pt idx="3109">
                  <c:v>64.271000000000001</c:v>
                </c:pt>
                <c:pt idx="3110">
                  <c:v>64.304000000000002</c:v>
                </c:pt>
                <c:pt idx="3111">
                  <c:v>64.337000000000003</c:v>
                </c:pt>
                <c:pt idx="3112">
                  <c:v>64.36999999999999</c:v>
                </c:pt>
                <c:pt idx="3113">
                  <c:v>64.403000000000006</c:v>
                </c:pt>
                <c:pt idx="3114">
                  <c:v>64.436000000000007</c:v>
                </c:pt>
                <c:pt idx="3115">
                  <c:v>64.468999999999994</c:v>
                </c:pt>
                <c:pt idx="3116">
                  <c:v>64.501000000000005</c:v>
                </c:pt>
                <c:pt idx="3117">
                  <c:v>64.534000000000006</c:v>
                </c:pt>
                <c:pt idx="3118">
                  <c:v>64.534000000000006</c:v>
                </c:pt>
                <c:pt idx="3119">
                  <c:v>64.566999999999993</c:v>
                </c:pt>
                <c:pt idx="3120">
                  <c:v>64.599999999999994</c:v>
                </c:pt>
                <c:pt idx="3121">
                  <c:v>64.599999999999994</c:v>
                </c:pt>
                <c:pt idx="3122">
                  <c:v>64.632999999999981</c:v>
                </c:pt>
                <c:pt idx="3123">
                  <c:v>64.632999999999981</c:v>
                </c:pt>
                <c:pt idx="3124">
                  <c:v>64.665999999999983</c:v>
                </c:pt>
                <c:pt idx="3125">
                  <c:v>64.665999999999983</c:v>
                </c:pt>
                <c:pt idx="3126">
                  <c:v>64.698999999999998</c:v>
                </c:pt>
                <c:pt idx="3127">
                  <c:v>64.698999999999998</c:v>
                </c:pt>
                <c:pt idx="3128">
                  <c:v>64.698999999999998</c:v>
                </c:pt>
                <c:pt idx="3129">
                  <c:v>64.730999999999995</c:v>
                </c:pt>
                <c:pt idx="3130">
                  <c:v>64.730999999999995</c:v>
                </c:pt>
                <c:pt idx="3131">
                  <c:v>64.730999999999995</c:v>
                </c:pt>
                <c:pt idx="3132">
                  <c:v>64.730999999999995</c:v>
                </c:pt>
                <c:pt idx="3133">
                  <c:v>64.730999999999995</c:v>
                </c:pt>
                <c:pt idx="3134">
                  <c:v>64.730999999999995</c:v>
                </c:pt>
                <c:pt idx="3135">
                  <c:v>64.730999999999995</c:v>
                </c:pt>
                <c:pt idx="3136">
                  <c:v>64.730999999999995</c:v>
                </c:pt>
                <c:pt idx="3137">
                  <c:v>64.730999999999995</c:v>
                </c:pt>
                <c:pt idx="3138">
                  <c:v>64.730999999999995</c:v>
                </c:pt>
                <c:pt idx="3139">
                  <c:v>64.730999999999995</c:v>
                </c:pt>
                <c:pt idx="3140">
                  <c:v>64.730999999999995</c:v>
                </c:pt>
                <c:pt idx="3141">
                  <c:v>64.730999999999995</c:v>
                </c:pt>
                <c:pt idx="3142">
                  <c:v>64.730999999999995</c:v>
                </c:pt>
                <c:pt idx="3143">
                  <c:v>64.730999999999995</c:v>
                </c:pt>
                <c:pt idx="3144">
                  <c:v>64.698999999999998</c:v>
                </c:pt>
                <c:pt idx="3145">
                  <c:v>64.698999999999998</c:v>
                </c:pt>
                <c:pt idx="3146">
                  <c:v>64.698999999999998</c:v>
                </c:pt>
                <c:pt idx="3147">
                  <c:v>64.698999999999998</c:v>
                </c:pt>
                <c:pt idx="3148">
                  <c:v>64.665999999999983</c:v>
                </c:pt>
                <c:pt idx="3149">
                  <c:v>64.665999999999983</c:v>
                </c:pt>
                <c:pt idx="3150">
                  <c:v>64.665999999999983</c:v>
                </c:pt>
                <c:pt idx="3151">
                  <c:v>64.632999999999981</c:v>
                </c:pt>
                <c:pt idx="3152">
                  <c:v>64.632999999999981</c:v>
                </c:pt>
                <c:pt idx="3153">
                  <c:v>64.599999999999994</c:v>
                </c:pt>
                <c:pt idx="3154">
                  <c:v>64.599999999999994</c:v>
                </c:pt>
                <c:pt idx="3155">
                  <c:v>64.599999999999994</c:v>
                </c:pt>
                <c:pt idx="3156">
                  <c:v>64.566999999999993</c:v>
                </c:pt>
                <c:pt idx="3157">
                  <c:v>64.566999999999993</c:v>
                </c:pt>
                <c:pt idx="3158">
                  <c:v>64.534000000000006</c:v>
                </c:pt>
                <c:pt idx="3159">
                  <c:v>64.534000000000006</c:v>
                </c:pt>
                <c:pt idx="3160">
                  <c:v>64.501000000000005</c:v>
                </c:pt>
                <c:pt idx="3161">
                  <c:v>64.501000000000005</c:v>
                </c:pt>
                <c:pt idx="3162">
                  <c:v>64.468999999999994</c:v>
                </c:pt>
                <c:pt idx="3163">
                  <c:v>64.468999999999994</c:v>
                </c:pt>
                <c:pt idx="3164">
                  <c:v>64.436000000000007</c:v>
                </c:pt>
                <c:pt idx="3165">
                  <c:v>64.436000000000007</c:v>
                </c:pt>
                <c:pt idx="3166">
                  <c:v>64.403000000000006</c:v>
                </c:pt>
                <c:pt idx="3167">
                  <c:v>64.36999999999999</c:v>
                </c:pt>
                <c:pt idx="3168">
                  <c:v>64.36999999999999</c:v>
                </c:pt>
                <c:pt idx="3169">
                  <c:v>64.337000000000003</c:v>
                </c:pt>
                <c:pt idx="3170">
                  <c:v>64.337000000000003</c:v>
                </c:pt>
                <c:pt idx="3171">
                  <c:v>64.304000000000002</c:v>
                </c:pt>
                <c:pt idx="3172">
                  <c:v>64.271000000000001</c:v>
                </c:pt>
                <c:pt idx="3173">
                  <c:v>64.239000000000004</c:v>
                </c:pt>
                <c:pt idx="3174">
                  <c:v>64.239000000000004</c:v>
                </c:pt>
                <c:pt idx="3175">
                  <c:v>64.206000000000003</c:v>
                </c:pt>
                <c:pt idx="3176">
                  <c:v>64.206000000000003</c:v>
                </c:pt>
                <c:pt idx="3177">
                  <c:v>64.172999999999988</c:v>
                </c:pt>
                <c:pt idx="3178">
                  <c:v>64.14</c:v>
                </c:pt>
                <c:pt idx="3179">
                  <c:v>64.106999999999999</c:v>
                </c:pt>
                <c:pt idx="3180">
                  <c:v>64.106999999999999</c:v>
                </c:pt>
                <c:pt idx="3181">
                  <c:v>64.073999999999998</c:v>
                </c:pt>
                <c:pt idx="3182">
                  <c:v>64.040999999999997</c:v>
                </c:pt>
                <c:pt idx="3183">
                  <c:v>64.009</c:v>
                </c:pt>
                <c:pt idx="3184">
                  <c:v>64.009</c:v>
                </c:pt>
                <c:pt idx="3185">
                  <c:v>63.976000000000006</c:v>
                </c:pt>
                <c:pt idx="3186">
                  <c:v>63.943000000000005</c:v>
                </c:pt>
                <c:pt idx="3187">
                  <c:v>63.943000000000005</c:v>
                </c:pt>
                <c:pt idx="3188">
                  <c:v>63.91</c:v>
                </c:pt>
                <c:pt idx="3189">
                  <c:v>63.876999999999995</c:v>
                </c:pt>
                <c:pt idx="3190">
                  <c:v>63.843999999999994</c:v>
                </c:pt>
                <c:pt idx="3191">
                  <c:v>63.810999999999993</c:v>
                </c:pt>
                <c:pt idx="3192">
                  <c:v>63.779000000000003</c:v>
                </c:pt>
                <c:pt idx="3193">
                  <c:v>63.779000000000003</c:v>
                </c:pt>
                <c:pt idx="3194">
                  <c:v>63.746000000000002</c:v>
                </c:pt>
                <c:pt idx="3195">
                  <c:v>63.713000000000001</c:v>
                </c:pt>
                <c:pt idx="3196">
                  <c:v>63.68</c:v>
                </c:pt>
                <c:pt idx="3197">
                  <c:v>63.647000000000006</c:v>
                </c:pt>
                <c:pt idx="3198">
                  <c:v>63.647000000000006</c:v>
                </c:pt>
                <c:pt idx="3199">
                  <c:v>63.614000000000004</c:v>
                </c:pt>
                <c:pt idx="3200">
                  <c:v>63.580999999999996</c:v>
                </c:pt>
                <c:pt idx="3201">
                  <c:v>63.549000000000007</c:v>
                </c:pt>
                <c:pt idx="3202">
                  <c:v>63.516000000000005</c:v>
                </c:pt>
                <c:pt idx="3203">
                  <c:v>63.483000000000004</c:v>
                </c:pt>
                <c:pt idx="3204">
                  <c:v>63.449999999999996</c:v>
                </c:pt>
                <c:pt idx="3205">
                  <c:v>63.449999999999996</c:v>
                </c:pt>
                <c:pt idx="3206">
                  <c:v>63.416999999999994</c:v>
                </c:pt>
                <c:pt idx="3207">
                  <c:v>63.383999999999993</c:v>
                </c:pt>
                <c:pt idx="3208">
                  <c:v>63.350999999999999</c:v>
                </c:pt>
                <c:pt idx="3209">
                  <c:v>63.318999999999996</c:v>
                </c:pt>
                <c:pt idx="3210">
                  <c:v>63.286000000000001</c:v>
                </c:pt>
                <c:pt idx="3211">
                  <c:v>63.253</c:v>
                </c:pt>
                <c:pt idx="3212">
                  <c:v>63.220000000000013</c:v>
                </c:pt>
                <c:pt idx="3213">
                  <c:v>63.187000000000005</c:v>
                </c:pt>
                <c:pt idx="3214">
                  <c:v>63.187000000000005</c:v>
                </c:pt>
                <c:pt idx="3215">
                  <c:v>63.153999999999996</c:v>
                </c:pt>
                <c:pt idx="3216">
                  <c:v>63.121000000000002</c:v>
                </c:pt>
                <c:pt idx="3217">
                  <c:v>63.089000000000006</c:v>
                </c:pt>
                <c:pt idx="3218">
                  <c:v>63.056000000000004</c:v>
                </c:pt>
                <c:pt idx="3219">
                  <c:v>63.023000000000003</c:v>
                </c:pt>
                <c:pt idx="3220">
                  <c:v>62.99</c:v>
                </c:pt>
                <c:pt idx="3221">
                  <c:v>62.956999999999994</c:v>
                </c:pt>
                <c:pt idx="3222">
                  <c:v>62.924000000000007</c:v>
                </c:pt>
                <c:pt idx="3223">
                  <c:v>62.891000000000005</c:v>
                </c:pt>
                <c:pt idx="3224">
                  <c:v>62.891000000000005</c:v>
                </c:pt>
                <c:pt idx="3225">
                  <c:v>62.858999999999995</c:v>
                </c:pt>
                <c:pt idx="3226">
                  <c:v>62.826000000000001</c:v>
                </c:pt>
                <c:pt idx="3227">
                  <c:v>62.793000000000013</c:v>
                </c:pt>
                <c:pt idx="3228">
                  <c:v>62.760000000000012</c:v>
                </c:pt>
                <c:pt idx="3229">
                  <c:v>62.727000000000011</c:v>
                </c:pt>
                <c:pt idx="3230">
                  <c:v>62.694000000000003</c:v>
                </c:pt>
                <c:pt idx="3231">
                  <c:v>62.661000000000001</c:v>
                </c:pt>
                <c:pt idx="3232">
                  <c:v>62.629000000000012</c:v>
                </c:pt>
                <c:pt idx="3233">
                  <c:v>62.596000000000011</c:v>
                </c:pt>
                <c:pt idx="3234">
                  <c:v>62.563000000000002</c:v>
                </c:pt>
                <c:pt idx="3235">
                  <c:v>62.53</c:v>
                </c:pt>
                <c:pt idx="3236">
                  <c:v>62.497</c:v>
                </c:pt>
                <c:pt idx="3237">
                  <c:v>62.464000000000006</c:v>
                </c:pt>
                <c:pt idx="3238">
                  <c:v>62.464000000000006</c:v>
                </c:pt>
                <c:pt idx="3239">
                  <c:v>62.431000000000004</c:v>
                </c:pt>
                <c:pt idx="3240">
                  <c:v>62.399000000000001</c:v>
                </c:pt>
                <c:pt idx="3241">
                  <c:v>62.366</c:v>
                </c:pt>
                <c:pt idx="3242">
                  <c:v>62.333000000000006</c:v>
                </c:pt>
                <c:pt idx="3243">
                  <c:v>62.3</c:v>
                </c:pt>
                <c:pt idx="3244">
                  <c:v>62.267000000000003</c:v>
                </c:pt>
                <c:pt idx="3245">
                  <c:v>62.234000000000002</c:v>
                </c:pt>
                <c:pt idx="3246">
                  <c:v>62.201000000000001</c:v>
                </c:pt>
                <c:pt idx="3247">
                  <c:v>62.169000000000011</c:v>
                </c:pt>
                <c:pt idx="3248">
                  <c:v>62.136000000000003</c:v>
                </c:pt>
                <c:pt idx="3249">
                  <c:v>62.103000000000002</c:v>
                </c:pt>
                <c:pt idx="3250">
                  <c:v>62.07</c:v>
                </c:pt>
                <c:pt idx="3251">
                  <c:v>62.037000000000006</c:v>
                </c:pt>
                <c:pt idx="3252">
                  <c:v>62.004000000000005</c:v>
                </c:pt>
                <c:pt idx="3253">
                  <c:v>61.971000000000004</c:v>
                </c:pt>
                <c:pt idx="3254">
                  <c:v>61.939</c:v>
                </c:pt>
                <c:pt idx="3255">
                  <c:v>61.906000000000006</c:v>
                </c:pt>
                <c:pt idx="3256">
                  <c:v>61.873000000000005</c:v>
                </c:pt>
                <c:pt idx="3257">
                  <c:v>61.839999999999996</c:v>
                </c:pt>
                <c:pt idx="3258">
                  <c:v>61.806999999999995</c:v>
                </c:pt>
                <c:pt idx="3259">
                  <c:v>61.774000000000001</c:v>
                </c:pt>
                <c:pt idx="3260">
                  <c:v>61.741</c:v>
                </c:pt>
                <c:pt idx="3261">
                  <c:v>61.709000000000003</c:v>
                </c:pt>
                <c:pt idx="3262">
                  <c:v>61.709000000000003</c:v>
                </c:pt>
                <c:pt idx="3263">
                  <c:v>61.676000000000002</c:v>
                </c:pt>
                <c:pt idx="3264">
                  <c:v>61.61</c:v>
                </c:pt>
                <c:pt idx="3265">
                  <c:v>61.61</c:v>
                </c:pt>
                <c:pt idx="3266">
                  <c:v>61.577000000000005</c:v>
                </c:pt>
                <c:pt idx="3267">
                  <c:v>61.544000000000004</c:v>
                </c:pt>
                <c:pt idx="3268">
                  <c:v>61.479000000000006</c:v>
                </c:pt>
                <c:pt idx="3269">
                  <c:v>61.479000000000006</c:v>
                </c:pt>
                <c:pt idx="3270">
                  <c:v>61.446000000000005</c:v>
                </c:pt>
                <c:pt idx="3271">
                  <c:v>61.413000000000004</c:v>
                </c:pt>
                <c:pt idx="3272">
                  <c:v>61.379999999999995</c:v>
                </c:pt>
                <c:pt idx="3273">
                  <c:v>61.346999999999994</c:v>
                </c:pt>
                <c:pt idx="3274">
                  <c:v>61.313999999999993</c:v>
                </c:pt>
                <c:pt idx="3275">
                  <c:v>61.281000000000006</c:v>
                </c:pt>
                <c:pt idx="3276">
                  <c:v>61.249000000000002</c:v>
                </c:pt>
                <c:pt idx="3277">
                  <c:v>61.216000000000001</c:v>
                </c:pt>
                <c:pt idx="3278">
                  <c:v>61.183</c:v>
                </c:pt>
                <c:pt idx="3279">
                  <c:v>61.15</c:v>
                </c:pt>
                <c:pt idx="3280">
                  <c:v>61.117000000000004</c:v>
                </c:pt>
                <c:pt idx="3281">
                  <c:v>61.083999999999996</c:v>
                </c:pt>
                <c:pt idx="3282">
                  <c:v>61.050999999999995</c:v>
                </c:pt>
                <c:pt idx="3283">
                  <c:v>61.019000000000005</c:v>
                </c:pt>
                <c:pt idx="3284">
                  <c:v>60.986000000000004</c:v>
                </c:pt>
                <c:pt idx="3285">
                  <c:v>60.952999999999996</c:v>
                </c:pt>
                <c:pt idx="3286">
                  <c:v>60.92</c:v>
                </c:pt>
                <c:pt idx="3287">
                  <c:v>60.886999999999993</c:v>
                </c:pt>
                <c:pt idx="3288">
                  <c:v>60.853999999999999</c:v>
                </c:pt>
                <c:pt idx="3289">
                  <c:v>60.821000000000005</c:v>
                </c:pt>
                <c:pt idx="3290">
                  <c:v>60.789000000000001</c:v>
                </c:pt>
                <c:pt idx="3291">
                  <c:v>60.756</c:v>
                </c:pt>
                <c:pt idx="3292">
                  <c:v>60.756</c:v>
                </c:pt>
                <c:pt idx="3293">
                  <c:v>60.723000000000013</c:v>
                </c:pt>
                <c:pt idx="3294">
                  <c:v>60.690000000000012</c:v>
                </c:pt>
                <c:pt idx="3295">
                  <c:v>60.657000000000004</c:v>
                </c:pt>
                <c:pt idx="3296">
                  <c:v>60.657000000000004</c:v>
                </c:pt>
                <c:pt idx="3297">
                  <c:v>60.624000000000002</c:v>
                </c:pt>
                <c:pt idx="3298">
                  <c:v>60.591000000000001</c:v>
                </c:pt>
                <c:pt idx="3299">
                  <c:v>60.591000000000001</c:v>
                </c:pt>
                <c:pt idx="3300">
                  <c:v>60.559000000000005</c:v>
                </c:pt>
                <c:pt idx="3301">
                  <c:v>60.559000000000005</c:v>
                </c:pt>
                <c:pt idx="3302">
                  <c:v>60.559000000000005</c:v>
                </c:pt>
                <c:pt idx="3303">
                  <c:v>60.526000000000003</c:v>
                </c:pt>
                <c:pt idx="3304">
                  <c:v>60.526000000000003</c:v>
                </c:pt>
                <c:pt idx="3305">
                  <c:v>60.526000000000003</c:v>
                </c:pt>
                <c:pt idx="3306">
                  <c:v>60.526000000000003</c:v>
                </c:pt>
                <c:pt idx="3307">
                  <c:v>60.526000000000003</c:v>
                </c:pt>
                <c:pt idx="3308">
                  <c:v>60.493000000000002</c:v>
                </c:pt>
                <c:pt idx="3309">
                  <c:v>60.493000000000002</c:v>
                </c:pt>
                <c:pt idx="3310">
                  <c:v>60.493000000000002</c:v>
                </c:pt>
                <c:pt idx="3311">
                  <c:v>60.493000000000002</c:v>
                </c:pt>
                <c:pt idx="3312">
                  <c:v>60.493000000000002</c:v>
                </c:pt>
                <c:pt idx="3313">
                  <c:v>60.526000000000003</c:v>
                </c:pt>
                <c:pt idx="3314">
                  <c:v>60.526000000000003</c:v>
                </c:pt>
                <c:pt idx="3315">
                  <c:v>60.526000000000003</c:v>
                </c:pt>
                <c:pt idx="3316">
                  <c:v>60.526000000000003</c:v>
                </c:pt>
                <c:pt idx="3317">
                  <c:v>60.526000000000003</c:v>
                </c:pt>
                <c:pt idx="3318">
                  <c:v>60.559000000000005</c:v>
                </c:pt>
                <c:pt idx="3319">
                  <c:v>60.559000000000005</c:v>
                </c:pt>
                <c:pt idx="3320">
                  <c:v>60.559000000000005</c:v>
                </c:pt>
                <c:pt idx="3321">
                  <c:v>60.591000000000001</c:v>
                </c:pt>
                <c:pt idx="3322">
                  <c:v>60.591000000000001</c:v>
                </c:pt>
                <c:pt idx="3323">
                  <c:v>60.591000000000001</c:v>
                </c:pt>
                <c:pt idx="3324">
                  <c:v>60.624000000000002</c:v>
                </c:pt>
                <c:pt idx="3325">
                  <c:v>60.624000000000002</c:v>
                </c:pt>
                <c:pt idx="3326">
                  <c:v>60.657000000000004</c:v>
                </c:pt>
                <c:pt idx="3327">
                  <c:v>60.657000000000004</c:v>
                </c:pt>
                <c:pt idx="3328">
                  <c:v>60.690000000000012</c:v>
                </c:pt>
                <c:pt idx="3329">
                  <c:v>60.723000000000013</c:v>
                </c:pt>
                <c:pt idx="3330">
                  <c:v>60.723000000000013</c:v>
                </c:pt>
                <c:pt idx="3331">
                  <c:v>60.756</c:v>
                </c:pt>
                <c:pt idx="3332">
                  <c:v>60.756</c:v>
                </c:pt>
                <c:pt idx="3333">
                  <c:v>60.789000000000001</c:v>
                </c:pt>
                <c:pt idx="3334">
                  <c:v>60.789000000000001</c:v>
                </c:pt>
                <c:pt idx="3335">
                  <c:v>60.821000000000005</c:v>
                </c:pt>
                <c:pt idx="3336">
                  <c:v>60.853999999999999</c:v>
                </c:pt>
                <c:pt idx="3337">
                  <c:v>60.886999999999993</c:v>
                </c:pt>
                <c:pt idx="3338">
                  <c:v>60.886999999999993</c:v>
                </c:pt>
                <c:pt idx="3339">
                  <c:v>60.92</c:v>
                </c:pt>
                <c:pt idx="3340">
                  <c:v>60.952999999999996</c:v>
                </c:pt>
                <c:pt idx="3341">
                  <c:v>60.952999999999996</c:v>
                </c:pt>
                <c:pt idx="3342">
                  <c:v>60.986000000000004</c:v>
                </c:pt>
                <c:pt idx="3343">
                  <c:v>61.019000000000005</c:v>
                </c:pt>
                <c:pt idx="3344">
                  <c:v>61.050999999999995</c:v>
                </c:pt>
                <c:pt idx="3345">
                  <c:v>61.050999999999995</c:v>
                </c:pt>
                <c:pt idx="3346">
                  <c:v>61.083999999999996</c:v>
                </c:pt>
                <c:pt idx="3347">
                  <c:v>61.117000000000004</c:v>
                </c:pt>
                <c:pt idx="3348">
                  <c:v>61.15</c:v>
                </c:pt>
                <c:pt idx="3349">
                  <c:v>61.183</c:v>
                </c:pt>
                <c:pt idx="3350">
                  <c:v>61.216000000000001</c:v>
                </c:pt>
                <c:pt idx="3351">
                  <c:v>61.249000000000002</c:v>
                </c:pt>
                <c:pt idx="3352">
                  <c:v>61.281000000000006</c:v>
                </c:pt>
                <c:pt idx="3353">
                  <c:v>61.313999999999993</c:v>
                </c:pt>
                <c:pt idx="3354">
                  <c:v>61.313999999999993</c:v>
                </c:pt>
                <c:pt idx="3355">
                  <c:v>61.379999999999995</c:v>
                </c:pt>
                <c:pt idx="3356">
                  <c:v>61.379999999999995</c:v>
                </c:pt>
                <c:pt idx="3357">
                  <c:v>61.413000000000004</c:v>
                </c:pt>
                <c:pt idx="3358">
                  <c:v>61.446000000000005</c:v>
                </c:pt>
                <c:pt idx="3359">
                  <c:v>61.479000000000006</c:v>
                </c:pt>
                <c:pt idx="3360">
                  <c:v>61.510999999999996</c:v>
                </c:pt>
                <c:pt idx="3361">
                  <c:v>61.544000000000004</c:v>
                </c:pt>
                <c:pt idx="3362">
                  <c:v>61.577000000000005</c:v>
                </c:pt>
                <c:pt idx="3363">
                  <c:v>61.61</c:v>
                </c:pt>
                <c:pt idx="3364">
                  <c:v>61.643000000000001</c:v>
                </c:pt>
                <c:pt idx="3365">
                  <c:v>61.676000000000002</c:v>
                </c:pt>
                <c:pt idx="3366">
                  <c:v>61.709000000000003</c:v>
                </c:pt>
                <c:pt idx="3367">
                  <c:v>61.741</c:v>
                </c:pt>
                <c:pt idx="3368">
                  <c:v>61.774000000000001</c:v>
                </c:pt>
                <c:pt idx="3369">
                  <c:v>61.806999999999995</c:v>
                </c:pt>
                <c:pt idx="3370">
                  <c:v>61.839999999999996</c:v>
                </c:pt>
                <c:pt idx="3371">
                  <c:v>61.873000000000005</c:v>
                </c:pt>
                <c:pt idx="3372">
                  <c:v>61.939</c:v>
                </c:pt>
                <c:pt idx="3373">
                  <c:v>61.971000000000004</c:v>
                </c:pt>
                <c:pt idx="3374">
                  <c:v>62.004000000000005</c:v>
                </c:pt>
                <c:pt idx="3375">
                  <c:v>62.037000000000006</c:v>
                </c:pt>
                <c:pt idx="3376">
                  <c:v>62.07</c:v>
                </c:pt>
                <c:pt idx="3377">
                  <c:v>62.103000000000002</c:v>
                </c:pt>
                <c:pt idx="3378">
                  <c:v>62.136000000000003</c:v>
                </c:pt>
                <c:pt idx="3379">
                  <c:v>62.169000000000011</c:v>
                </c:pt>
                <c:pt idx="3380">
                  <c:v>62.201000000000001</c:v>
                </c:pt>
                <c:pt idx="3381">
                  <c:v>62.234000000000002</c:v>
                </c:pt>
                <c:pt idx="3382">
                  <c:v>62.267000000000003</c:v>
                </c:pt>
                <c:pt idx="3383">
                  <c:v>62.333000000000006</c:v>
                </c:pt>
                <c:pt idx="3384">
                  <c:v>62.366</c:v>
                </c:pt>
                <c:pt idx="3385">
                  <c:v>62.399000000000001</c:v>
                </c:pt>
                <c:pt idx="3386">
                  <c:v>62.431000000000004</c:v>
                </c:pt>
                <c:pt idx="3387">
                  <c:v>62.464000000000006</c:v>
                </c:pt>
                <c:pt idx="3388">
                  <c:v>62.497</c:v>
                </c:pt>
                <c:pt idx="3389">
                  <c:v>62.53</c:v>
                </c:pt>
                <c:pt idx="3390">
                  <c:v>62.563000000000002</c:v>
                </c:pt>
                <c:pt idx="3391">
                  <c:v>62.596000000000011</c:v>
                </c:pt>
                <c:pt idx="3392">
                  <c:v>62.629000000000012</c:v>
                </c:pt>
                <c:pt idx="3393">
                  <c:v>62.694000000000003</c:v>
                </c:pt>
                <c:pt idx="3394">
                  <c:v>62.727000000000011</c:v>
                </c:pt>
                <c:pt idx="3395">
                  <c:v>62.760000000000012</c:v>
                </c:pt>
                <c:pt idx="3396">
                  <c:v>62.793000000000013</c:v>
                </c:pt>
                <c:pt idx="3397">
                  <c:v>62.826000000000001</c:v>
                </c:pt>
                <c:pt idx="3398">
                  <c:v>62.858999999999995</c:v>
                </c:pt>
                <c:pt idx="3399">
                  <c:v>62.891000000000005</c:v>
                </c:pt>
                <c:pt idx="3400">
                  <c:v>62.956999999999994</c:v>
                </c:pt>
                <c:pt idx="3401">
                  <c:v>62.99</c:v>
                </c:pt>
                <c:pt idx="3402">
                  <c:v>63.023000000000003</c:v>
                </c:pt>
                <c:pt idx="3403">
                  <c:v>63.056000000000004</c:v>
                </c:pt>
                <c:pt idx="3404">
                  <c:v>63.089000000000006</c:v>
                </c:pt>
                <c:pt idx="3405">
                  <c:v>63.121000000000002</c:v>
                </c:pt>
                <c:pt idx="3406">
                  <c:v>63.153999999999996</c:v>
                </c:pt>
                <c:pt idx="3407">
                  <c:v>63.187000000000005</c:v>
                </c:pt>
                <c:pt idx="3408">
                  <c:v>63.253</c:v>
                </c:pt>
                <c:pt idx="3409">
                  <c:v>63.286000000000001</c:v>
                </c:pt>
                <c:pt idx="3410">
                  <c:v>63.318999999999996</c:v>
                </c:pt>
                <c:pt idx="3411">
                  <c:v>63.350999999999999</c:v>
                </c:pt>
                <c:pt idx="3412">
                  <c:v>63.383999999999993</c:v>
                </c:pt>
                <c:pt idx="3413">
                  <c:v>63.416999999999994</c:v>
                </c:pt>
                <c:pt idx="3414">
                  <c:v>63.449999999999996</c:v>
                </c:pt>
                <c:pt idx="3415">
                  <c:v>63.516000000000005</c:v>
                </c:pt>
                <c:pt idx="3416">
                  <c:v>63.549000000000007</c:v>
                </c:pt>
                <c:pt idx="3417">
                  <c:v>63.580999999999996</c:v>
                </c:pt>
                <c:pt idx="3418">
                  <c:v>63.614000000000004</c:v>
                </c:pt>
                <c:pt idx="3419">
                  <c:v>63.647000000000006</c:v>
                </c:pt>
                <c:pt idx="3420">
                  <c:v>63.68</c:v>
                </c:pt>
                <c:pt idx="3421">
                  <c:v>63.713000000000001</c:v>
                </c:pt>
                <c:pt idx="3422">
                  <c:v>63.779000000000003</c:v>
                </c:pt>
                <c:pt idx="3423">
                  <c:v>63.810999999999993</c:v>
                </c:pt>
                <c:pt idx="3424">
                  <c:v>63.843999999999994</c:v>
                </c:pt>
                <c:pt idx="3425">
                  <c:v>63.876999999999995</c:v>
                </c:pt>
                <c:pt idx="3426">
                  <c:v>63.91</c:v>
                </c:pt>
                <c:pt idx="3427">
                  <c:v>63.976000000000006</c:v>
                </c:pt>
                <c:pt idx="3428">
                  <c:v>64.009</c:v>
                </c:pt>
                <c:pt idx="3429">
                  <c:v>64.040999999999997</c:v>
                </c:pt>
                <c:pt idx="3430">
                  <c:v>64.073999999999998</c:v>
                </c:pt>
                <c:pt idx="3431">
                  <c:v>64.106999999999999</c:v>
                </c:pt>
                <c:pt idx="3432">
                  <c:v>64.14</c:v>
                </c:pt>
                <c:pt idx="3433">
                  <c:v>64.206000000000003</c:v>
                </c:pt>
                <c:pt idx="3434">
                  <c:v>64.206000000000003</c:v>
                </c:pt>
                <c:pt idx="3435">
                  <c:v>64.271000000000001</c:v>
                </c:pt>
                <c:pt idx="3436">
                  <c:v>64.304000000000002</c:v>
                </c:pt>
                <c:pt idx="3437">
                  <c:v>64.337000000000003</c:v>
                </c:pt>
                <c:pt idx="3438">
                  <c:v>64.36999999999999</c:v>
                </c:pt>
                <c:pt idx="3439">
                  <c:v>64.403000000000006</c:v>
                </c:pt>
                <c:pt idx="3440">
                  <c:v>64.436000000000007</c:v>
                </c:pt>
                <c:pt idx="3441">
                  <c:v>64.501000000000005</c:v>
                </c:pt>
                <c:pt idx="3442">
                  <c:v>64.534000000000006</c:v>
                </c:pt>
                <c:pt idx="3443">
                  <c:v>64.566999999999993</c:v>
                </c:pt>
                <c:pt idx="3444">
                  <c:v>64.599999999999994</c:v>
                </c:pt>
                <c:pt idx="3445">
                  <c:v>64.632999999999981</c:v>
                </c:pt>
                <c:pt idx="3446">
                  <c:v>64.665999999999983</c:v>
                </c:pt>
                <c:pt idx="3447">
                  <c:v>64.698999999999998</c:v>
                </c:pt>
                <c:pt idx="3448">
                  <c:v>64.763999999999996</c:v>
                </c:pt>
                <c:pt idx="3449">
                  <c:v>64.796999999999997</c:v>
                </c:pt>
                <c:pt idx="3450">
                  <c:v>64.83</c:v>
                </c:pt>
                <c:pt idx="3451">
                  <c:v>64.863</c:v>
                </c:pt>
                <c:pt idx="3452">
                  <c:v>64.896000000000001</c:v>
                </c:pt>
                <c:pt idx="3453">
                  <c:v>64.929000000000002</c:v>
                </c:pt>
                <c:pt idx="3454">
                  <c:v>64.994000000000227</c:v>
                </c:pt>
                <c:pt idx="3455">
                  <c:v>65.027000000000001</c:v>
                </c:pt>
                <c:pt idx="3456">
                  <c:v>65.06</c:v>
                </c:pt>
                <c:pt idx="3457">
                  <c:v>65.093000000000004</c:v>
                </c:pt>
                <c:pt idx="3458">
                  <c:v>65.125999999999948</c:v>
                </c:pt>
                <c:pt idx="3459">
                  <c:v>65.158999999999978</c:v>
                </c:pt>
                <c:pt idx="3460">
                  <c:v>65.191000000000003</c:v>
                </c:pt>
                <c:pt idx="3461">
                  <c:v>65.257000000000005</c:v>
                </c:pt>
                <c:pt idx="3462">
                  <c:v>65.290000000000006</c:v>
                </c:pt>
                <c:pt idx="3463">
                  <c:v>65.322999999999979</c:v>
                </c:pt>
                <c:pt idx="3464">
                  <c:v>65.35599999999998</c:v>
                </c:pt>
                <c:pt idx="3465">
                  <c:v>65.388999999999982</c:v>
                </c:pt>
                <c:pt idx="3466">
                  <c:v>65.421000000000006</c:v>
                </c:pt>
                <c:pt idx="3467">
                  <c:v>65.453999999999994</c:v>
                </c:pt>
                <c:pt idx="3468">
                  <c:v>65.486999999999995</c:v>
                </c:pt>
                <c:pt idx="3469">
                  <c:v>65.52</c:v>
                </c:pt>
                <c:pt idx="3470">
                  <c:v>65.552999999999983</c:v>
                </c:pt>
                <c:pt idx="3471">
                  <c:v>65.585999999999999</c:v>
                </c:pt>
                <c:pt idx="3472">
                  <c:v>65.619</c:v>
                </c:pt>
                <c:pt idx="3473">
                  <c:v>65.650999999999982</c:v>
                </c:pt>
                <c:pt idx="3474">
                  <c:v>65.683999999999983</c:v>
                </c:pt>
                <c:pt idx="3475">
                  <c:v>65.717000000000027</c:v>
                </c:pt>
                <c:pt idx="3476">
                  <c:v>65.717000000000027</c:v>
                </c:pt>
                <c:pt idx="3477">
                  <c:v>65.75</c:v>
                </c:pt>
                <c:pt idx="3478">
                  <c:v>65.783000000000001</c:v>
                </c:pt>
                <c:pt idx="3479">
                  <c:v>65.816000000000003</c:v>
                </c:pt>
                <c:pt idx="3480">
                  <c:v>65.816000000000003</c:v>
                </c:pt>
                <c:pt idx="3481">
                  <c:v>65.849000000000004</c:v>
                </c:pt>
                <c:pt idx="3482">
                  <c:v>65.849000000000004</c:v>
                </c:pt>
                <c:pt idx="3483">
                  <c:v>65.881</c:v>
                </c:pt>
                <c:pt idx="3484">
                  <c:v>65.881</c:v>
                </c:pt>
                <c:pt idx="3485">
                  <c:v>65.9140000000003</c:v>
                </c:pt>
                <c:pt idx="3486">
                  <c:v>65.9140000000003</c:v>
                </c:pt>
                <c:pt idx="3487">
                  <c:v>65.9140000000003</c:v>
                </c:pt>
                <c:pt idx="3488">
                  <c:v>65.9140000000003</c:v>
                </c:pt>
                <c:pt idx="3489">
                  <c:v>65.947000000000315</c:v>
                </c:pt>
                <c:pt idx="3490">
                  <c:v>65.947000000000315</c:v>
                </c:pt>
                <c:pt idx="3491">
                  <c:v>65.947000000000315</c:v>
                </c:pt>
                <c:pt idx="3492">
                  <c:v>65.947000000000315</c:v>
                </c:pt>
                <c:pt idx="3493">
                  <c:v>65.947000000000315</c:v>
                </c:pt>
                <c:pt idx="3494">
                  <c:v>65.947000000000315</c:v>
                </c:pt>
                <c:pt idx="3495">
                  <c:v>65.947000000000315</c:v>
                </c:pt>
                <c:pt idx="3496">
                  <c:v>65.947000000000315</c:v>
                </c:pt>
                <c:pt idx="3497">
                  <c:v>65.947000000000315</c:v>
                </c:pt>
                <c:pt idx="3498">
                  <c:v>65.947000000000315</c:v>
                </c:pt>
                <c:pt idx="3499">
                  <c:v>65.947000000000315</c:v>
                </c:pt>
                <c:pt idx="3500">
                  <c:v>65.947000000000315</c:v>
                </c:pt>
                <c:pt idx="3501">
                  <c:v>65.947000000000315</c:v>
                </c:pt>
                <c:pt idx="3502">
                  <c:v>65.947000000000315</c:v>
                </c:pt>
                <c:pt idx="3503">
                  <c:v>65.947000000000315</c:v>
                </c:pt>
                <c:pt idx="3504">
                  <c:v>65.9140000000003</c:v>
                </c:pt>
                <c:pt idx="3505">
                  <c:v>65.9140000000003</c:v>
                </c:pt>
                <c:pt idx="3506">
                  <c:v>65.9140000000003</c:v>
                </c:pt>
                <c:pt idx="3507">
                  <c:v>65.9140000000003</c:v>
                </c:pt>
                <c:pt idx="3508">
                  <c:v>65.881</c:v>
                </c:pt>
                <c:pt idx="3509">
                  <c:v>65.881</c:v>
                </c:pt>
                <c:pt idx="3510">
                  <c:v>65.881</c:v>
                </c:pt>
                <c:pt idx="3511">
                  <c:v>65.849000000000004</c:v>
                </c:pt>
                <c:pt idx="3512">
                  <c:v>65.849000000000004</c:v>
                </c:pt>
                <c:pt idx="3513">
                  <c:v>65.816000000000003</c:v>
                </c:pt>
                <c:pt idx="3514">
                  <c:v>65.816000000000003</c:v>
                </c:pt>
                <c:pt idx="3515">
                  <c:v>65.816000000000003</c:v>
                </c:pt>
                <c:pt idx="3516">
                  <c:v>65.783000000000001</c:v>
                </c:pt>
                <c:pt idx="3517">
                  <c:v>65.783000000000001</c:v>
                </c:pt>
                <c:pt idx="3518">
                  <c:v>65.75</c:v>
                </c:pt>
                <c:pt idx="3519">
                  <c:v>65.75</c:v>
                </c:pt>
                <c:pt idx="3520">
                  <c:v>65.717000000000027</c:v>
                </c:pt>
                <c:pt idx="3521">
                  <c:v>65.717000000000027</c:v>
                </c:pt>
                <c:pt idx="3522">
                  <c:v>65.683999999999983</c:v>
                </c:pt>
                <c:pt idx="3523">
                  <c:v>65.683999999999983</c:v>
                </c:pt>
                <c:pt idx="3524">
                  <c:v>65.650999999999982</c:v>
                </c:pt>
                <c:pt idx="3525">
                  <c:v>65.619</c:v>
                </c:pt>
                <c:pt idx="3526">
                  <c:v>65.619</c:v>
                </c:pt>
                <c:pt idx="3527">
                  <c:v>65.585999999999999</c:v>
                </c:pt>
                <c:pt idx="3528">
                  <c:v>65.585999999999999</c:v>
                </c:pt>
                <c:pt idx="3529">
                  <c:v>65.552999999999983</c:v>
                </c:pt>
                <c:pt idx="3530">
                  <c:v>65.52</c:v>
                </c:pt>
                <c:pt idx="3531">
                  <c:v>65.52</c:v>
                </c:pt>
                <c:pt idx="3532">
                  <c:v>65.486999999999995</c:v>
                </c:pt>
                <c:pt idx="3533">
                  <c:v>65.486999999999995</c:v>
                </c:pt>
                <c:pt idx="3534">
                  <c:v>65.453999999999994</c:v>
                </c:pt>
                <c:pt idx="3535">
                  <c:v>65.421000000000006</c:v>
                </c:pt>
                <c:pt idx="3536">
                  <c:v>65.388999999999982</c:v>
                </c:pt>
                <c:pt idx="3537">
                  <c:v>65.388999999999982</c:v>
                </c:pt>
                <c:pt idx="3538">
                  <c:v>65.35599999999998</c:v>
                </c:pt>
                <c:pt idx="3539">
                  <c:v>65.322999999999979</c:v>
                </c:pt>
                <c:pt idx="3540">
                  <c:v>65.290000000000006</c:v>
                </c:pt>
                <c:pt idx="3541">
                  <c:v>65.290000000000006</c:v>
                </c:pt>
                <c:pt idx="3542">
                  <c:v>65.257000000000005</c:v>
                </c:pt>
                <c:pt idx="3543">
                  <c:v>65.224000000000004</c:v>
                </c:pt>
                <c:pt idx="3544">
                  <c:v>65.191000000000003</c:v>
                </c:pt>
                <c:pt idx="3545">
                  <c:v>65.191000000000003</c:v>
                </c:pt>
                <c:pt idx="3546">
                  <c:v>65.158999999999978</c:v>
                </c:pt>
                <c:pt idx="3547">
                  <c:v>65.125999999999948</c:v>
                </c:pt>
                <c:pt idx="3548">
                  <c:v>65.093000000000004</c:v>
                </c:pt>
                <c:pt idx="3549">
                  <c:v>65.093000000000004</c:v>
                </c:pt>
                <c:pt idx="3550">
                  <c:v>65.06</c:v>
                </c:pt>
                <c:pt idx="3551">
                  <c:v>65.027000000000001</c:v>
                </c:pt>
                <c:pt idx="3552">
                  <c:v>64.994000000000227</c:v>
                </c:pt>
                <c:pt idx="3553">
                  <c:v>64.961000000000027</c:v>
                </c:pt>
                <c:pt idx="3554">
                  <c:v>64.929000000000002</c:v>
                </c:pt>
                <c:pt idx="3555">
                  <c:v>64.929000000000002</c:v>
                </c:pt>
                <c:pt idx="3556">
                  <c:v>64.896000000000001</c:v>
                </c:pt>
                <c:pt idx="3557">
                  <c:v>64.863</c:v>
                </c:pt>
                <c:pt idx="3558">
                  <c:v>64.83</c:v>
                </c:pt>
                <c:pt idx="3559">
                  <c:v>64.796999999999997</c:v>
                </c:pt>
                <c:pt idx="3560">
                  <c:v>64.763999999999996</c:v>
                </c:pt>
                <c:pt idx="3561">
                  <c:v>64.763999999999996</c:v>
                </c:pt>
                <c:pt idx="3562">
                  <c:v>64.730999999999995</c:v>
                </c:pt>
                <c:pt idx="3563">
                  <c:v>64.698999999999998</c:v>
                </c:pt>
                <c:pt idx="3564">
                  <c:v>64.665999999999983</c:v>
                </c:pt>
                <c:pt idx="3565">
                  <c:v>64.632999999999981</c:v>
                </c:pt>
                <c:pt idx="3566">
                  <c:v>64.599999999999994</c:v>
                </c:pt>
                <c:pt idx="3567">
                  <c:v>64.566999999999993</c:v>
                </c:pt>
                <c:pt idx="3568">
                  <c:v>64.534000000000006</c:v>
                </c:pt>
                <c:pt idx="3569">
                  <c:v>64.534000000000006</c:v>
                </c:pt>
                <c:pt idx="3570">
                  <c:v>64.501000000000005</c:v>
                </c:pt>
                <c:pt idx="3571">
                  <c:v>64.468999999999994</c:v>
                </c:pt>
                <c:pt idx="3572">
                  <c:v>64.436000000000007</c:v>
                </c:pt>
                <c:pt idx="3573">
                  <c:v>64.403000000000006</c:v>
                </c:pt>
                <c:pt idx="3574">
                  <c:v>64.36999999999999</c:v>
                </c:pt>
                <c:pt idx="3575">
                  <c:v>64.337000000000003</c:v>
                </c:pt>
                <c:pt idx="3576">
                  <c:v>64.304000000000002</c:v>
                </c:pt>
                <c:pt idx="3577">
                  <c:v>64.271000000000001</c:v>
                </c:pt>
                <c:pt idx="3578">
                  <c:v>64.239000000000004</c:v>
                </c:pt>
                <c:pt idx="3579">
                  <c:v>64.206000000000003</c:v>
                </c:pt>
                <c:pt idx="3580">
                  <c:v>64.206000000000003</c:v>
                </c:pt>
                <c:pt idx="3581">
                  <c:v>64.172999999999988</c:v>
                </c:pt>
                <c:pt idx="3582">
                  <c:v>64.14</c:v>
                </c:pt>
                <c:pt idx="3583">
                  <c:v>64.106999999999999</c:v>
                </c:pt>
                <c:pt idx="3584">
                  <c:v>64.073999999999998</c:v>
                </c:pt>
                <c:pt idx="3585">
                  <c:v>64.040999999999997</c:v>
                </c:pt>
                <c:pt idx="3586">
                  <c:v>64.009</c:v>
                </c:pt>
                <c:pt idx="3587">
                  <c:v>63.976000000000006</c:v>
                </c:pt>
                <c:pt idx="3588">
                  <c:v>63.943000000000005</c:v>
                </c:pt>
                <c:pt idx="3589">
                  <c:v>63.91</c:v>
                </c:pt>
                <c:pt idx="3590">
                  <c:v>63.876999999999995</c:v>
                </c:pt>
                <c:pt idx="3591">
                  <c:v>63.843999999999994</c:v>
                </c:pt>
                <c:pt idx="3592">
                  <c:v>63.810999999999993</c:v>
                </c:pt>
                <c:pt idx="3593">
                  <c:v>63.779000000000003</c:v>
                </c:pt>
                <c:pt idx="3594">
                  <c:v>63.746000000000002</c:v>
                </c:pt>
                <c:pt idx="3595">
                  <c:v>63.713000000000001</c:v>
                </c:pt>
                <c:pt idx="3596">
                  <c:v>63.68</c:v>
                </c:pt>
                <c:pt idx="3597">
                  <c:v>63.647000000000006</c:v>
                </c:pt>
                <c:pt idx="3598">
                  <c:v>63.614000000000004</c:v>
                </c:pt>
                <c:pt idx="3599">
                  <c:v>63.614000000000004</c:v>
                </c:pt>
                <c:pt idx="3600">
                  <c:v>63.580999999999996</c:v>
                </c:pt>
                <c:pt idx="3601">
                  <c:v>63.549000000000007</c:v>
                </c:pt>
                <c:pt idx="3602">
                  <c:v>63.516000000000005</c:v>
                </c:pt>
                <c:pt idx="3603">
                  <c:v>63.483000000000004</c:v>
                </c:pt>
                <c:pt idx="3604">
                  <c:v>63.449999999999996</c:v>
                </c:pt>
                <c:pt idx="3605">
                  <c:v>63.416999999999994</c:v>
                </c:pt>
                <c:pt idx="3606">
                  <c:v>63.383999999999993</c:v>
                </c:pt>
                <c:pt idx="3607">
                  <c:v>63.350999999999999</c:v>
                </c:pt>
                <c:pt idx="3608">
                  <c:v>63.318999999999996</c:v>
                </c:pt>
                <c:pt idx="3609">
                  <c:v>63.286000000000001</c:v>
                </c:pt>
                <c:pt idx="3610">
                  <c:v>63.253</c:v>
                </c:pt>
                <c:pt idx="3611">
                  <c:v>63.220000000000013</c:v>
                </c:pt>
                <c:pt idx="3612">
                  <c:v>63.187000000000005</c:v>
                </c:pt>
                <c:pt idx="3613">
                  <c:v>63.153999999999996</c:v>
                </c:pt>
                <c:pt idx="3614">
                  <c:v>63.121000000000002</c:v>
                </c:pt>
                <c:pt idx="3615">
                  <c:v>63.089000000000006</c:v>
                </c:pt>
                <c:pt idx="3616">
                  <c:v>63.056000000000004</c:v>
                </c:pt>
                <c:pt idx="3617">
                  <c:v>63.023000000000003</c:v>
                </c:pt>
                <c:pt idx="3618">
                  <c:v>62.99</c:v>
                </c:pt>
                <c:pt idx="3619">
                  <c:v>62.956999999999994</c:v>
                </c:pt>
                <c:pt idx="3620">
                  <c:v>62.924000000000007</c:v>
                </c:pt>
                <c:pt idx="3621">
                  <c:v>62.891000000000005</c:v>
                </c:pt>
                <c:pt idx="3622">
                  <c:v>62.858999999999995</c:v>
                </c:pt>
                <c:pt idx="3623">
                  <c:v>62.826000000000001</c:v>
                </c:pt>
                <c:pt idx="3624">
                  <c:v>62.826000000000001</c:v>
                </c:pt>
                <c:pt idx="3625">
                  <c:v>62.760000000000012</c:v>
                </c:pt>
                <c:pt idx="3626">
                  <c:v>62.760000000000012</c:v>
                </c:pt>
                <c:pt idx="3627">
                  <c:v>62.727000000000011</c:v>
                </c:pt>
                <c:pt idx="3628">
                  <c:v>62.694000000000003</c:v>
                </c:pt>
                <c:pt idx="3629">
                  <c:v>62.661000000000001</c:v>
                </c:pt>
                <c:pt idx="3630">
                  <c:v>62.629000000000012</c:v>
                </c:pt>
                <c:pt idx="3631">
                  <c:v>62.596000000000011</c:v>
                </c:pt>
                <c:pt idx="3632">
                  <c:v>62.563000000000002</c:v>
                </c:pt>
                <c:pt idx="3633">
                  <c:v>62.53</c:v>
                </c:pt>
                <c:pt idx="3634">
                  <c:v>62.497</c:v>
                </c:pt>
                <c:pt idx="3635">
                  <c:v>62.464000000000006</c:v>
                </c:pt>
                <c:pt idx="3636">
                  <c:v>62.431000000000004</c:v>
                </c:pt>
                <c:pt idx="3637">
                  <c:v>62.399000000000001</c:v>
                </c:pt>
                <c:pt idx="3638">
                  <c:v>62.366</c:v>
                </c:pt>
                <c:pt idx="3639">
                  <c:v>62.333000000000006</c:v>
                </c:pt>
                <c:pt idx="3640">
                  <c:v>62.3</c:v>
                </c:pt>
                <c:pt idx="3641">
                  <c:v>62.267000000000003</c:v>
                </c:pt>
                <c:pt idx="3642">
                  <c:v>62.234000000000002</c:v>
                </c:pt>
                <c:pt idx="3643">
                  <c:v>62.201000000000001</c:v>
                </c:pt>
                <c:pt idx="3644">
                  <c:v>62.169000000000011</c:v>
                </c:pt>
                <c:pt idx="3645">
                  <c:v>62.136000000000003</c:v>
                </c:pt>
                <c:pt idx="3646">
                  <c:v>62.103000000000002</c:v>
                </c:pt>
                <c:pt idx="3647">
                  <c:v>62.103000000000002</c:v>
                </c:pt>
                <c:pt idx="3648">
                  <c:v>62.07</c:v>
                </c:pt>
                <c:pt idx="3649">
                  <c:v>62.037000000000006</c:v>
                </c:pt>
                <c:pt idx="3650">
                  <c:v>62.004000000000005</c:v>
                </c:pt>
                <c:pt idx="3651">
                  <c:v>61.971000000000004</c:v>
                </c:pt>
                <c:pt idx="3652">
                  <c:v>61.939</c:v>
                </c:pt>
                <c:pt idx="3653">
                  <c:v>61.906000000000006</c:v>
                </c:pt>
                <c:pt idx="3654">
                  <c:v>61.906000000000006</c:v>
                </c:pt>
                <c:pt idx="3655">
                  <c:v>61.873000000000005</c:v>
                </c:pt>
                <c:pt idx="3656">
                  <c:v>61.873000000000005</c:v>
                </c:pt>
                <c:pt idx="3657">
                  <c:v>61.839999999999996</c:v>
                </c:pt>
                <c:pt idx="3658">
                  <c:v>61.806999999999995</c:v>
                </c:pt>
                <c:pt idx="3659">
                  <c:v>61.806999999999995</c:v>
                </c:pt>
                <c:pt idx="3660">
                  <c:v>61.806999999999995</c:v>
                </c:pt>
                <c:pt idx="3661">
                  <c:v>61.774000000000001</c:v>
                </c:pt>
                <c:pt idx="3662">
                  <c:v>61.774000000000001</c:v>
                </c:pt>
                <c:pt idx="3663">
                  <c:v>61.774000000000001</c:v>
                </c:pt>
                <c:pt idx="3664">
                  <c:v>61.741</c:v>
                </c:pt>
                <c:pt idx="3665">
                  <c:v>61.741</c:v>
                </c:pt>
                <c:pt idx="3666">
                  <c:v>61.741</c:v>
                </c:pt>
                <c:pt idx="3667">
                  <c:v>61.741</c:v>
                </c:pt>
                <c:pt idx="3668">
                  <c:v>61.741</c:v>
                </c:pt>
                <c:pt idx="3669">
                  <c:v>61.741</c:v>
                </c:pt>
                <c:pt idx="3670">
                  <c:v>61.741</c:v>
                </c:pt>
                <c:pt idx="3671">
                  <c:v>61.741</c:v>
                </c:pt>
                <c:pt idx="3672">
                  <c:v>61.741</c:v>
                </c:pt>
                <c:pt idx="3673">
                  <c:v>61.741</c:v>
                </c:pt>
                <c:pt idx="3674">
                  <c:v>61.774000000000001</c:v>
                </c:pt>
                <c:pt idx="3675">
                  <c:v>61.774000000000001</c:v>
                </c:pt>
                <c:pt idx="3676">
                  <c:v>61.774000000000001</c:v>
                </c:pt>
                <c:pt idx="3677">
                  <c:v>61.774000000000001</c:v>
                </c:pt>
                <c:pt idx="3678">
                  <c:v>61.806999999999995</c:v>
                </c:pt>
                <c:pt idx="3679">
                  <c:v>61.806999999999995</c:v>
                </c:pt>
                <c:pt idx="3680">
                  <c:v>61.839999999999996</c:v>
                </c:pt>
                <c:pt idx="3681">
                  <c:v>61.839999999999996</c:v>
                </c:pt>
                <c:pt idx="3682">
                  <c:v>61.839999999999996</c:v>
                </c:pt>
                <c:pt idx="3683">
                  <c:v>61.873000000000005</c:v>
                </c:pt>
                <c:pt idx="3684">
                  <c:v>61.873000000000005</c:v>
                </c:pt>
                <c:pt idx="3685">
                  <c:v>61.906000000000006</c:v>
                </c:pt>
                <c:pt idx="3686">
                  <c:v>61.906000000000006</c:v>
                </c:pt>
                <c:pt idx="3687">
                  <c:v>61.939</c:v>
                </c:pt>
                <c:pt idx="3688">
                  <c:v>61.971000000000004</c:v>
                </c:pt>
                <c:pt idx="3689">
                  <c:v>61.971000000000004</c:v>
                </c:pt>
                <c:pt idx="3690">
                  <c:v>62.004000000000005</c:v>
                </c:pt>
                <c:pt idx="3691">
                  <c:v>62.004000000000005</c:v>
                </c:pt>
                <c:pt idx="3692">
                  <c:v>62.037000000000006</c:v>
                </c:pt>
                <c:pt idx="3693">
                  <c:v>62.07</c:v>
                </c:pt>
                <c:pt idx="3694">
                  <c:v>62.07</c:v>
                </c:pt>
                <c:pt idx="3695">
                  <c:v>62.103000000000002</c:v>
                </c:pt>
                <c:pt idx="3696">
                  <c:v>62.136000000000003</c:v>
                </c:pt>
                <c:pt idx="3697">
                  <c:v>62.169000000000011</c:v>
                </c:pt>
                <c:pt idx="3698">
                  <c:v>62.201000000000001</c:v>
                </c:pt>
                <c:pt idx="3699">
                  <c:v>62.201000000000001</c:v>
                </c:pt>
                <c:pt idx="3700">
                  <c:v>62.234000000000002</c:v>
                </c:pt>
                <c:pt idx="3701">
                  <c:v>62.267000000000003</c:v>
                </c:pt>
                <c:pt idx="3702">
                  <c:v>62.3</c:v>
                </c:pt>
                <c:pt idx="3703">
                  <c:v>62.333000000000006</c:v>
                </c:pt>
                <c:pt idx="3704">
                  <c:v>62.333000000000006</c:v>
                </c:pt>
                <c:pt idx="3705">
                  <c:v>62.366</c:v>
                </c:pt>
                <c:pt idx="3706">
                  <c:v>62.399000000000001</c:v>
                </c:pt>
                <c:pt idx="3707">
                  <c:v>62.431000000000004</c:v>
                </c:pt>
                <c:pt idx="3708">
                  <c:v>62.464000000000006</c:v>
                </c:pt>
                <c:pt idx="3709">
                  <c:v>62.497</c:v>
                </c:pt>
                <c:pt idx="3710">
                  <c:v>62.53</c:v>
                </c:pt>
                <c:pt idx="3711">
                  <c:v>62.563000000000002</c:v>
                </c:pt>
                <c:pt idx="3712">
                  <c:v>62.596000000000011</c:v>
                </c:pt>
                <c:pt idx="3713">
                  <c:v>62.629000000000012</c:v>
                </c:pt>
                <c:pt idx="3714">
                  <c:v>62.661000000000001</c:v>
                </c:pt>
                <c:pt idx="3715">
                  <c:v>62.694000000000003</c:v>
                </c:pt>
                <c:pt idx="3716">
                  <c:v>62.727000000000011</c:v>
                </c:pt>
                <c:pt idx="3717">
                  <c:v>62.760000000000012</c:v>
                </c:pt>
                <c:pt idx="3718">
                  <c:v>62.760000000000012</c:v>
                </c:pt>
                <c:pt idx="3719">
                  <c:v>62.793000000000013</c:v>
                </c:pt>
                <c:pt idx="3720">
                  <c:v>62.826000000000001</c:v>
                </c:pt>
                <c:pt idx="3721">
                  <c:v>62.858999999999995</c:v>
                </c:pt>
                <c:pt idx="3722">
                  <c:v>62.891000000000005</c:v>
                </c:pt>
                <c:pt idx="3723">
                  <c:v>62.924000000000007</c:v>
                </c:pt>
                <c:pt idx="3724">
                  <c:v>62.956999999999994</c:v>
                </c:pt>
                <c:pt idx="3725">
                  <c:v>62.99</c:v>
                </c:pt>
                <c:pt idx="3726">
                  <c:v>63.023000000000003</c:v>
                </c:pt>
                <c:pt idx="3727">
                  <c:v>63.056000000000004</c:v>
                </c:pt>
                <c:pt idx="3728">
                  <c:v>63.089000000000006</c:v>
                </c:pt>
                <c:pt idx="3729">
                  <c:v>63.153999999999996</c:v>
                </c:pt>
                <c:pt idx="3730">
                  <c:v>63.187000000000005</c:v>
                </c:pt>
                <c:pt idx="3731">
                  <c:v>63.220000000000013</c:v>
                </c:pt>
                <c:pt idx="3732">
                  <c:v>63.253</c:v>
                </c:pt>
                <c:pt idx="3733">
                  <c:v>63.286000000000001</c:v>
                </c:pt>
                <c:pt idx="3734">
                  <c:v>63.318999999999996</c:v>
                </c:pt>
                <c:pt idx="3735">
                  <c:v>63.350999999999999</c:v>
                </c:pt>
                <c:pt idx="3736">
                  <c:v>63.383999999999993</c:v>
                </c:pt>
                <c:pt idx="3737">
                  <c:v>63.416999999999994</c:v>
                </c:pt>
                <c:pt idx="3738">
                  <c:v>63.449999999999996</c:v>
                </c:pt>
                <c:pt idx="3739">
                  <c:v>63.516000000000005</c:v>
                </c:pt>
                <c:pt idx="3740">
                  <c:v>63.549000000000007</c:v>
                </c:pt>
                <c:pt idx="3741">
                  <c:v>63.580999999999996</c:v>
                </c:pt>
                <c:pt idx="3742">
                  <c:v>63.614000000000004</c:v>
                </c:pt>
                <c:pt idx="3743">
                  <c:v>63.647000000000006</c:v>
                </c:pt>
                <c:pt idx="3744">
                  <c:v>63.68</c:v>
                </c:pt>
                <c:pt idx="3745">
                  <c:v>63.746000000000002</c:v>
                </c:pt>
                <c:pt idx="3746">
                  <c:v>63.779000000000003</c:v>
                </c:pt>
                <c:pt idx="3747">
                  <c:v>63.810999999999993</c:v>
                </c:pt>
                <c:pt idx="3748">
                  <c:v>63.843999999999994</c:v>
                </c:pt>
                <c:pt idx="3749">
                  <c:v>63.876999999999995</c:v>
                </c:pt>
                <c:pt idx="3750">
                  <c:v>63.91</c:v>
                </c:pt>
                <c:pt idx="3751">
                  <c:v>63.976000000000006</c:v>
                </c:pt>
                <c:pt idx="3752">
                  <c:v>64.009</c:v>
                </c:pt>
                <c:pt idx="3753">
                  <c:v>64.040999999999997</c:v>
                </c:pt>
                <c:pt idx="3754">
                  <c:v>64.073999999999998</c:v>
                </c:pt>
                <c:pt idx="3755">
                  <c:v>64.106999999999999</c:v>
                </c:pt>
                <c:pt idx="3756">
                  <c:v>64.14</c:v>
                </c:pt>
                <c:pt idx="3757">
                  <c:v>64.206000000000003</c:v>
                </c:pt>
                <c:pt idx="3758">
                  <c:v>64.239000000000004</c:v>
                </c:pt>
                <c:pt idx="3759">
                  <c:v>64.271000000000001</c:v>
                </c:pt>
                <c:pt idx="3760">
                  <c:v>64.304000000000002</c:v>
                </c:pt>
                <c:pt idx="3761">
                  <c:v>64.337000000000003</c:v>
                </c:pt>
                <c:pt idx="3762">
                  <c:v>64.403000000000006</c:v>
                </c:pt>
                <c:pt idx="3763">
                  <c:v>64.436000000000007</c:v>
                </c:pt>
                <c:pt idx="3764">
                  <c:v>64.468999999999994</c:v>
                </c:pt>
                <c:pt idx="3765">
                  <c:v>64.501000000000005</c:v>
                </c:pt>
                <c:pt idx="3766">
                  <c:v>64.534000000000006</c:v>
                </c:pt>
                <c:pt idx="3767">
                  <c:v>64.599999999999994</c:v>
                </c:pt>
                <c:pt idx="3768">
                  <c:v>64.632999999999981</c:v>
                </c:pt>
                <c:pt idx="3769">
                  <c:v>64.665999999999983</c:v>
                </c:pt>
                <c:pt idx="3770">
                  <c:v>64.698999999999998</c:v>
                </c:pt>
                <c:pt idx="3771">
                  <c:v>64.730999999999995</c:v>
                </c:pt>
                <c:pt idx="3772">
                  <c:v>64.796999999999997</c:v>
                </c:pt>
                <c:pt idx="3773">
                  <c:v>64.83</c:v>
                </c:pt>
                <c:pt idx="3774">
                  <c:v>64.863</c:v>
                </c:pt>
                <c:pt idx="3775">
                  <c:v>64.896000000000001</c:v>
                </c:pt>
                <c:pt idx="3776">
                  <c:v>64.929000000000002</c:v>
                </c:pt>
                <c:pt idx="3777">
                  <c:v>64.961000000000027</c:v>
                </c:pt>
                <c:pt idx="3778">
                  <c:v>64.994000000000227</c:v>
                </c:pt>
                <c:pt idx="3779">
                  <c:v>65.06</c:v>
                </c:pt>
                <c:pt idx="3780">
                  <c:v>65.093000000000004</c:v>
                </c:pt>
                <c:pt idx="3781">
                  <c:v>65.125999999999948</c:v>
                </c:pt>
                <c:pt idx="3782">
                  <c:v>65.158999999999978</c:v>
                </c:pt>
                <c:pt idx="3783">
                  <c:v>65.191000000000003</c:v>
                </c:pt>
                <c:pt idx="3784">
                  <c:v>65.257000000000005</c:v>
                </c:pt>
                <c:pt idx="3785">
                  <c:v>65.290000000000006</c:v>
                </c:pt>
                <c:pt idx="3786">
                  <c:v>65.322999999999979</c:v>
                </c:pt>
                <c:pt idx="3787">
                  <c:v>65.35599999999998</c:v>
                </c:pt>
                <c:pt idx="3788">
                  <c:v>65.388999999999982</c:v>
                </c:pt>
                <c:pt idx="3789">
                  <c:v>65.453999999999994</c:v>
                </c:pt>
                <c:pt idx="3790">
                  <c:v>65.486999999999995</c:v>
                </c:pt>
                <c:pt idx="3791">
                  <c:v>65.52</c:v>
                </c:pt>
                <c:pt idx="3792">
                  <c:v>65.552999999999983</c:v>
                </c:pt>
                <c:pt idx="3793">
                  <c:v>65.585999999999999</c:v>
                </c:pt>
                <c:pt idx="3794">
                  <c:v>65.619</c:v>
                </c:pt>
                <c:pt idx="3795">
                  <c:v>65.650999999999982</c:v>
                </c:pt>
                <c:pt idx="3796">
                  <c:v>65.717000000000027</c:v>
                </c:pt>
                <c:pt idx="3797">
                  <c:v>65.75</c:v>
                </c:pt>
                <c:pt idx="3798">
                  <c:v>65.783000000000001</c:v>
                </c:pt>
                <c:pt idx="3799">
                  <c:v>65.816000000000003</c:v>
                </c:pt>
                <c:pt idx="3800">
                  <c:v>65.849000000000004</c:v>
                </c:pt>
                <c:pt idx="3801">
                  <c:v>65.9140000000003</c:v>
                </c:pt>
                <c:pt idx="3802">
                  <c:v>65.947000000000315</c:v>
                </c:pt>
                <c:pt idx="3803">
                  <c:v>65.98</c:v>
                </c:pt>
                <c:pt idx="3804">
                  <c:v>66.013000000000005</c:v>
                </c:pt>
                <c:pt idx="3805">
                  <c:v>66.046000000000006</c:v>
                </c:pt>
                <c:pt idx="3806">
                  <c:v>66.078999999999979</c:v>
                </c:pt>
                <c:pt idx="3807">
                  <c:v>66.111000000000004</c:v>
                </c:pt>
                <c:pt idx="3808">
                  <c:v>66.176999999999978</c:v>
                </c:pt>
                <c:pt idx="3809">
                  <c:v>66.209999999999994</c:v>
                </c:pt>
                <c:pt idx="3810">
                  <c:v>66.242999999999995</c:v>
                </c:pt>
                <c:pt idx="3811">
                  <c:v>66.275999999999982</c:v>
                </c:pt>
                <c:pt idx="3812">
                  <c:v>66.308999999999983</c:v>
                </c:pt>
                <c:pt idx="3813">
                  <c:v>66.340999999999994</c:v>
                </c:pt>
                <c:pt idx="3814">
                  <c:v>66.373999999999981</c:v>
                </c:pt>
                <c:pt idx="3815">
                  <c:v>66.440000000000026</c:v>
                </c:pt>
                <c:pt idx="3816">
                  <c:v>66.472999999999999</c:v>
                </c:pt>
                <c:pt idx="3817">
                  <c:v>66.506</c:v>
                </c:pt>
                <c:pt idx="3818">
                  <c:v>66.539000000000001</c:v>
                </c:pt>
                <c:pt idx="3819">
                  <c:v>66.570999999999998</c:v>
                </c:pt>
                <c:pt idx="3820">
                  <c:v>66.603999999999999</c:v>
                </c:pt>
                <c:pt idx="3821">
                  <c:v>66.637</c:v>
                </c:pt>
                <c:pt idx="3822">
                  <c:v>66.669999999999987</c:v>
                </c:pt>
                <c:pt idx="3823">
                  <c:v>66.703000000000003</c:v>
                </c:pt>
                <c:pt idx="3824">
                  <c:v>66.736000000000004</c:v>
                </c:pt>
                <c:pt idx="3825">
                  <c:v>66.769000000000005</c:v>
                </c:pt>
                <c:pt idx="3826">
                  <c:v>66.834000000000003</c:v>
                </c:pt>
                <c:pt idx="3827">
                  <c:v>66.867000000000004</c:v>
                </c:pt>
                <c:pt idx="3828">
                  <c:v>66.900000000000006</c:v>
                </c:pt>
                <c:pt idx="3829">
                  <c:v>66.900000000000006</c:v>
                </c:pt>
                <c:pt idx="3830">
                  <c:v>66.965999999999994</c:v>
                </c:pt>
                <c:pt idx="3831">
                  <c:v>66.965999999999994</c:v>
                </c:pt>
                <c:pt idx="3832">
                  <c:v>66.998999999999995</c:v>
                </c:pt>
                <c:pt idx="3833">
                  <c:v>67.031000000000006</c:v>
                </c:pt>
                <c:pt idx="3834">
                  <c:v>67.063999999999993</c:v>
                </c:pt>
                <c:pt idx="3835">
                  <c:v>67.096999999999994</c:v>
                </c:pt>
                <c:pt idx="3836">
                  <c:v>67.096999999999994</c:v>
                </c:pt>
                <c:pt idx="3837">
                  <c:v>67.13</c:v>
                </c:pt>
                <c:pt idx="3838">
                  <c:v>67.162999999999982</c:v>
                </c:pt>
                <c:pt idx="3839">
                  <c:v>67.162999999999982</c:v>
                </c:pt>
                <c:pt idx="3840">
                  <c:v>67.195999999999998</c:v>
                </c:pt>
                <c:pt idx="3841">
                  <c:v>67.228999999999999</c:v>
                </c:pt>
                <c:pt idx="3842">
                  <c:v>67.228999999999999</c:v>
                </c:pt>
                <c:pt idx="3843">
                  <c:v>67.228999999999999</c:v>
                </c:pt>
                <c:pt idx="3844">
                  <c:v>67.260999999999996</c:v>
                </c:pt>
                <c:pt idx="3845">
                  <c:v>67.260999999999996</c:v>
                </c:pt>
                <c:pt idx="3846">
                  <c:v>67.293999999999997</c:v>
                </c:pt>
                <c:pt idx="3847">
                  <c:v>67.293999999999997</c:v>
                </c:pt>
                <c:pt idx="3848">
                  <c:v>67.293999999999997</c:v>
                </c:pt>
                <c:pt idx="3849">
                  <c:v>67.293999999999997</c:v>
                </c:pt>
                <c:pt idx="3850">
                  <c:v>67.293999999999997</c:v>
                </c:pt>
                <c:pt idx="3851">
                  <c:v>67.326999999999998</c:v>
                </c:pt>
                <c:pt idx="3852">
                  <c:v>67.326999999999998</c:v>
                </c:pt>
                <c:pt idx="3853">
                  <c:v>67.326999999999998</c:v>
                </c:pt>
                <c:pt idx="3854">
                  <c:v>67.326999999999998</c:v>
                </c:pt>
                <c:pt idx="3855">
                  <c:v>67.326999999999998</c:v>
                </c:pt>
                <c:pt idx="3856">
                  <c:v>67.326999999999998</c:v>
                </c:pt>
                <c:pt idx="3857">
                  <c:v>67.326999999999998</c:v>
                </c:pt>
                <c:pt idx="3858">
                  <c:v>67.326999999999998</c:v>
                </c:pt>
                <c:pt idx="3859">
                  <c:v>67.293999999999997</c:v>
                </c:pt>
                <c:pt idx="3860">
                  <c:v>67.293999999999997</c:v>
                </c:pt>
                <c:pt idx="3861">
                  <c:v>67.293999999999997</c:v>
                </c:pt>
                <c:pt idx="3862">
                  <c:v>67.293999999999997</c:v>
                </c:pt>
                <c:pt idx="3863">
                  <c:v>67.293999999999997</c:v>
                </c:pt>
                <c:pt idx="3864">
                  <c:v>67.293999999999997</c:v>
                </c:pt>
                <c:pt idx="3865">
                  <c:v>67.260999999999996</c:v>
                </c:pt>
                <c:pt idx="3866">
                  <c:v>67.260999999999996</c:v>
                </c:pt>
                <c:pt idx="3867">
                  <c:v>67.260999999999996</c:v>
                </c:pt>
                <c:pt idx="3868">
                  <c:v>67.228999999999999</c:v>
                </c:pt>
                <c:pt idx="3869">
                  <c:v>67.228999999999999</c:v>
                </c:pt>
                <c:pt idx="3870">
                  <c:v>67.228999999999999</c:v>
                </c:pt>
                <c:pt idx="3871">
                  <c:v>67.195999999999998</c:v>
                </c:pt>
                <c:pt idx="3872">
                  <c:v>67.195999999999998</c:v>
                </c:pt>
                <c:pt idx="3873">
                  <c:v>67.195999999999998</c:v>
                </c:pt>
                <c:pt idx="3874">
                  <c:v>67.162999999999982</c:v>
                </c:pt>
                <c:pt idx="3875">
                  <c:v>67.162999999999982</c:v>
                </c:pt>
                <c:pt idx="3876">
                  <c:v>67.13</c:v>
                </c:pt>
                <c:pt idx="3877">
                  <c:v>67.13</c:v>
                </c:pt>
                <c:pt idx="3878">
                  <c:v>67.096999999999994</c:v>
                </c:pt>
                <c:pt idx="3879">
                  <c:v>67.096999999999994</c:v>
                </c:pt>
                <c:pt idx="3880">
                  <c:v>67.063999999999993</c:v>
                </c:pt>
                <c:pt idx="3881">
                  <c:v>67.063999999999993</c:v>
                </c:pt>
                <c:pt idx="3882">
                  <c:v>67.031000000000006</c:v>
                </c:pt>
                <c:pt idx="3883">
                  <c:v>66.998999999999995</c:v>
                </c:pt>
                <c:pt idx="3884">
                  <c:v>66.965999999999994</c:v>
                </c:pt>
                <c:pt idx="3885">
                  <c:v>66.965999999999994</c:v>
                </c:pt>
                <c:pt idx="3886">
                  <c:v>66.933000000000007</c:v>
                </c:pt>
                <c:pt idx="3887">
                  <c:v>66.900000000000006</c:v>
                </c:pt>
                <c:pt idx="3888">
                  <c:v>66.867000000000004</c:v>
                </c:pt>
                <c:pt idx="3889">
                  <c:v>66.867000000000004</c:v>
                </c:pt>
                <c:pt idx="3890">
                  <c:v>66.834000000000003</c:v>
                </c:pt>
                <c:pt idx="3891">
                  <c:v>66.834000000000003</c:v>
                </c:pt>
                <c:pt idx="3892">
                  <c:v>66.801000000000002</c:v>
                </c:pt>
                <c:pt idx="3893">
                  <c:v>66.769000000000005</c:v>
                </c:pt>
                <c:pt idx="3894">
                  <c:v>66.769000000000005</c:v>
                </c:pt>
                <c:pt idx="3895">
                  <c:v>66.736000000000004</c:v>
                </c:pt>
                <c:pt idx="3896">
                  <c:v>66.703000000000003</c:v>
                </c:pt>
                <c:pt idx="3897">
                  <c:v>66.703000000000003</c:v>
                </c:pt>
                <c:pt idx="3898">
                  <c:v>66.669999999999987</c:v>
                </c:pt>
                <c:pt idx="3899">
                  <c:v>66.637</c:v>
                </c:pt>
                <c:pt idx="3900">
                  <c:v>66.603999999999999</c:v>
                </c:pt>
                <c:pt idx="3901">
                  <c:v>66.603999999999999</c:v>
                </c:pt>
                <c:pt idx="3902">
                  <c:v>66.570999999999998</c:v>
                </c:pt>
                <c:pt idx="3903">
                  <c:v>66.570999999999998</c:v>
                </c:pt>
                <c:pt idx="3904">
                  <c:v>66.539000000000001</c:v>
                </c:pt>
                <c:pt idx="3905">
                  <c:v>66.506</c:v>
                </c:pt>
                <c:pt idx="3906">
                  <c:v>66.472999999999999</c:v>
                </c:pt>
                <c:pt idx="3907">
                  <c:v>66.440000000000026</c:v>
                </c:pt>
                <c:pt idx="3908">
                  <c:v>66.440000000000026</c:v>
                </c:pt>
                <c:pt idx="3909">
                  <c:v>66.406999999999996</c:v>
                </c:pt>
                <c:pt idx="3910">
                  <c:v>66.373999999999981</c:v>
                </c:pt>
                <c:pt idx="3911">
                  <c:v>66.340999999999994</c:v>
                </c:pt>
                <c:pt idx="3912">
                  <c:v>66.308999999999983</c:v>
                </c:pt>
                <c:pt idx="3913">
                  <c:v>66.308999999999983</c:v>
                </c:pt>
                <c:pt idx="3914">
                  <c:v>66.275999999999982</c:v>
                </c:pt>
                <c:pt idx="3915">
                  <c:v>66.242999999999995</c:v>
                </c:pt>
                <c:pt idx="3916">
                  <c:v>66.209999999999994</c:v>
                </c:pt>
                <c:pt idx="3917">
                  <c:v>66.176999999999978</c:v>
                </c:pt>
                <c:pt idx="3918">
                  <c:v>66.144000000000005</c:v>
                </c:pt>
                <c:pt idx="3919">
                  <c:v>66.144000000000005</c:v>
                </c:pt>
                <c:pt idx="3920">
                  <c:v>66.111000000000004</c:v>
                </c:pt>
                <c:pt idx="3921">
                  <c:v>66.078999999999979</c:v>
                </c:pt>
                <c:pt idx="3922">
                  <c:v>66.046000000000006</c:v>
                </c:pt>
                <c:pt idx="3923">
                  <c:v>66.013000000000005</c:v>
                </c:pt>
                <c:pt idx="3924">
                  <c:v>65.98</c:v>
                </c:pt>
                <c:pt idx="3925">
                  <c:v>65.947000000000315</c:v>
                </c:pt>
                <c:pt idx="3926">
                  <c:v>65.947000000000315</c:v>
                </c:pt>
                <c:pt idx="3927">
                  <c:v>65.9140000000003</c:v>
                </c:pt>
                <c:pt idx="3928">
                  <c:v>65.881</c:v>
                </c:pt>
                <c:pt idx="3929">
                  <c:v>65.849000000000004</c:v>
                </c:pt>
                <c:pt idx="3930">
                  <c:v>65.816000000000003</c:v>
                </c:pt>
                <c:pt idx="3931">
                  <c:v>65.783000000000001</c:v>
                </c:pt>
                <c:pt idx="3932">
                  <c:v>65.75</c:v>
                </c:pt>
                <c:pt idx="3933">
                  <c:v>65.717000000000027</c:v>
                </c:pt>
                <c:pt idx="3934">
                  <c:v>65.683999999999983</c:v>
                </c:pt>
                <c:pt idx="3935">
                  <c:v>65.683999999999983</c:v>
                </c:pt>
                <c:pt idx="3936">
                  <c:v>65.650999999999982</c:v>
                </c:pt>
                <c:pt idx="3937">
                  <c:v>65.619</c:v>
                </c:pt>
                <c:pt idx="3938">
                  <c:v>65.585999999999999</c:v>
                </c:pt>
                <c:pt idx="3939">
                  <c:v>65.552999999999983</c:v>
                </c:pt>
                <c:pt idx="3940">
                  <c:v>65.52</c:v>
                </c:pt>
                <c:pt idx="3941">
                  <c:v>65.486999999999995</c:v>
                </c:pt>
                <c:pt idx="3942">
                  <c:v>65.453999999999994</c:v>
                </c:pt>
                <c:pt idx="3943">
                  <c:v>65.421000000000006</c:v>
                </c:pt>
                <c:pt idx="3944">
                  <c:v>65.388999999999982</c:v>
                </c:pt>
                <c:pt idx="3945">
                  <c:v>65.388999999999982</c:v>
                </c:pt>
                <c:pt idx="3946">
                  <c:v>65.35599999999998</c:v>
                </c:pt>
                <c:pt idx="3947">
                  <c:v>65.290000000000006</c:v>
                </c:pt>
                <c:pt idx="3948">
                  <c:v>65.257000000000005</c:v>
                </c:pt>
                <c:pt idx="3949">
                  <c:v>65.257000000000005</c:v>
                </c:pt>
                <c:pt idx="3950">
                  <c:v>65.224000000000004</c:v>
                </c:pt>
                <c:pt idx="3951">
                  <c:v>65.191000000000003</c:v>
                </c:pt>
                <c:pt idx="3952">
                  <c:v>65.158999999999978</c:v>
                </c:pt>
                <c:pt idx="3953">
                  <c:v>65.125999999999948</c:v>
                </c:pt>
                <c:pt idx="3954">
                  <c:v>65.093000000000004</c:v>
                </c:pt>
                <c:pt idx="3955">
                  <c:v>65.06</c:v>
                </c:pt>
                <c:pt idx="3956">
                  <c:v>65.027000000000001</c:v>
                </c:pt>
                <c:pt idx="3957">
                  <c:v>64.994000000000227</c:v>
                </c:pt>
                <c:pt idx="3958">
                  <c:v>64.961000000000027</c:v>
                </c:pt>
                <c:pt idx="3959">
                  <c:v>64.929000000000002</c:v>
                </c:pt>
                <c:pt idx="3960">
                  <c:v>64.896000000000001</c:v>
                </c:pt>
                <c:pt idx="3961">
                  <c:v>64.863</c:v>
                </c:pt>
                <c:pt idx="3962">
                  <c:v>64.83</c:v>
                </c:pt>
                <c:pt idx="3963">
                  <c:v>64.796999999999997</c:v>
                </c:pt>
                <c:pt idx="3964">
                  <c:v>64.763999999999996</c:v>
                </c:pt>
                <c:pt idx="3965">
                  <c:v>64.730999999999995</c:v>
                </c:pt>
                <c:pt idx="3966">
                  <c:v>64.698999999999998</c:v>
                </c:pt>
                <c:pt idx="3967">
                  <c:v>64.665999999999983</c:v>
                </c:pt>
                <c:pt idx="3968">
                  <c:v>64.632999999999981</c:v>
                </c:pt>
                <c:pt idx="3969">
                  <c:v>64.599999999999994</c:v>
                </c:pt>
                <c:pt idx="3970">
                  <c:v>64.566999999999993</c:v>
                </c:pt>
                <c:pt idx="3971">
                  <c:v>64.534000000000006</c:v>
                </c:pt>
                <c:pt idx="3972">
                  <c:v>64.501000000000005</c:v>
                </c:pt>
                <c:pt idx="3973">
                  <c:v>64.468999999999994</c:v>
                </c:pt>
                <c:pt idx="3974">
                  <c:v>64.468999999999994</c:v>
                </c:pt>
                <c:pt idx="3975">
                  <c:v>64.436000000000007</c:v>
                </c:pt>
                <c:pt idx="3976">
                  <c:v>64.403000000000006</c:v>
                </c:pt>
                <c:pt idx="3977">
                  <c:v>64.36999999999999</c:v>
                </c:pt>
                <c:pt idx="3978">
                  <c:v>64.337000000000003</c:v>
                </c:pt>
                <c:pt idx="3979">
                  <c:v>64.304000000000002</c:v>
                </c:pt>
                <c:pt idx="3980">
                  <c:v>64.271000000000001</c:v>
                </c:pt>
                <c:pt idx="3981">
                  <c:v>64.239000000000004</c:v>
                </c:pt>
                <c:pt idx="3982">
                  <c:v>64.206000000000003</c:v>
                </c:pt>
                <c:pt idx="3983">
                  <c:v>64.172999999999988</c:v>
                </c:pt>
                <c:pt idx="3984">
                  <c:v>64.14</c:v>
                </c:pt>
                <c:pt idx="3985">
                  <c:v>64.106999999999999</c:v>
                </c:pt>
                <c:pt idx="3986">
                  <c:v>64.073999999999998</c:v>
                </c:pt>
                <c:pt idx="3987">
                  <c:v>64.040999999999997</c:v>
                </c:pt>
                <c:pt idx="3988">
                  <c:v>64.009</c:v>
                </c:pt>
                <c:pt idx="3989">
                  <c:v>63.976000000000006</c:v>
                </c:pt>
                <c:pt idx="3990">
                  <c:v>63.943000000000005</c:v>
                </c:pt>
                <c:pt idx="3991">
                  <c:v>63.91</c:v>
                </c:pt>
                <c:pt idx="3992">
                  <c:v>63.876999999999995</c:v>
                </c:pt>
                <c:pt idx="3993">
                  <c:v>63.843999999999994</c:v>
                </c:pt>
                <c:pt idx="3994">
                  <c:v>63.810999999999993</c:v>
                </c:pt>
                <c:pt idx="3995">
                  <c:v>63.810999999999993</c:v>
                </c:pt>
                <c:pt idx="3996">
                  <c:v>63.779000000000003</c:v>
                </c:pt>
                <c:pt idx="3997">
                  <c:v>63.713000000000001</c:v>
                </c:pt>
                <c:pt idx="3998">
                  <c:v>63.713000000000001</c:v>
                </c:pt>
                <c:pt idx="3999">
                  <c:v>63.68</c:v>
                </c:pt>
                <c:pt idx="4000">
                  <c:v>63.647000000000006</c:v>
                </c:pt>
                <c:pt idx="4001">
                  <c:v>63.614000000000004</c:v>
                </c:pt>
                <c:pt idx="4002">
                  <c:v>63.580999999999996</c:v>
                </c:pt>
                <c:pt idx="4003">
                  <c:v>63.549000000000007</c:v>
                </c:pt>
                <c:pt idx="4004">
                  <c:v>63.516000000000005</c:v>
                </c:pt>
                <c:pt idx="4005">
                  <c:v>63.483000000000004</c:v>
                </c:pt>
                <c:pt idx="4006">
                  <c:v>63.449999999999996</c:v>
                </c:pt>
                <c:pt idx="4007">
                  <c:v>63.416999999999994</c:v>
                </c:pt>
                <c:pt idx="4008">
                  <c:v>63.383999999999993</c:v>
                </c:pt>
                <c:pt idx="4009">
                  <c:v>63.350999999999999</c:v>
                </c:pt>
                <c:pt idx="4010">
                  <c:v>63.318999999999996</c:v>
                </c:pt>
                <c:pt idx="4011">
                  <c:v>63.286000000000001</c:v>
                </c:pt>
                <c:pt idx="4012">
                  <c:v>63.286000000000001</c:v>
                </c:pt>
                <c:pt idx="4013">
                  <c:v>63.253</c:v>
                </c:pt>
                <c:pt idx="4014">
                  <c:v>63.220000000000013</c:v>
                </c:pt>
                <c:pt idx="4015">
                  <c:v>63.220000000000013</c:v>
                </c:pt>
                <c:pt idx="4016">
                  <c:v>63.187000000000005</c:v>
                </c:pt>
                <c:pt idx="4017">
                  <c:v>63.153999999999996</c:v>
                </c:pt>
                <c:pt idx="4018">
                  <c:v>63.153999999999996</c:v>
                </c:pt>
                <c:pt idx="4019">
                  <c:v>63.153999999999996</c:v>
                </c:pt>
                <c:pt idx="4020">
                  <c:v>63.121000000000002</c:v>
                </c:pt>
                <c:pt idx="4021">
                  <c:v>63.121000000000002</c:v>
                </c:pt>
                <c:pt idx="4022">
                  <c:v>63.121000000000002</c:v>
                </c:pt>
                <c:pt idx="4023">
                  <c:v>63.089000000000006</c:v>
                </c:pt>
                <c:pt idx="4024">
                  <c:v>63.089000000000006</c:v>
                </c:pt>
                <c:pt idx="4025">
                  <c:v>63.089000000000006</c:v>
                </c:pt>
                <c:pt idx="4026">
                  <c:v>63.089000000000006</c:v>
                </c:pt>
                <c:pt idx="4027">
                  <c:v>63.089000000000006</c:v>
                </c:pt>
                <c:pt idx="4028">
                  <c:v>63.089000000000006</c:v>
                </c:pt>
                <c:pt idx="4029">
                  <c:v>63.089000000000006</c:v>
                </c:pt>
                <c:pt idx="4030">
                  <c:v>63.089000000000006</c:v>
                </c:pt>
                <c:pt idx="4031">
                  <c:v>63.089000000000006</c:v>
                </c:pt>
                <c:pt idx="4032">
                  <c:v>63.089000000000006</c:v>
                </c:pt>
                <c:pt idx="4033">
                  <c:v>63.089000000000006</c:v>
                </c:pt>
                <c:pt idx="4034">
                  <c:v>63.089000000000006</c:v>
                </c:pt>
                <c:pt idx="4035">
                  <c:v>63.121000000000002</c:v>
                </c:pt>
                <c:pt idx="4036">
                  <c:v>63.121000000000002</c:v>
                </c:pt>
                <c:pt idx="4037">
                  <c:v>63.121000000000002</c:v>
                </c:pt>
                <c:pt idx="4038">
                  <c:v>63.153999999999996</c:v>
                </c:pt>
                <c:pt idx="4039">
                  <c:v>63.153999999999996</c:v>
                </c:pt>
                <c:pt idx="4040">
                  <c:v>63.153999999999996</c:v>
                </c:pt>
                <c:pt idx="4041">
                  <c:v>63.187000000000005</c:v>
                </c:pt>
                <c:pt idx="4042">
                  <c:v>63.187000000000005</c:v>
                </c:pt>
                <c:pt idx="4043">
                  <c:v>63.220000000000013</c:v>
                </c:pt>
                <c:pt idx="4044">
                  <c:v>63.220000000000013</c:v>
                </c:pt>
                <c:pt idx="4045">
                  <c:v>63.253</c:v>
                </c:pt>
                <c:pt idx="4046">
                  <c:v>63.253</c:v>
                </c:pt>
                <c:pt idx="4047">
                  <c:v>63.286000000000001</c:v>
                </c:pt>
                <c:pt idx="4048">
                  <c:v>63.286000000000001</c:v>
                </c:pt>
                <c:pt idx="4049">
                  <c:v>63.318999999999996</c:v>
                </c:pt>
                <c:pt idx="4050">
                  <c:v>63.350999999999999</c:v>
                </c:pt>
                <c:pt idx="4051">
                  <c:v>63.350999999999999</c:v>
                </c:pt>
                <c:pt idx="4052">
                  <c:v>63.383999999999993</c:v>
                </c:pt>
                <c:pt idx="4053">
                  <c:v>63.416999999999994</c:v>
                </c:pt>
                <c:pt idx="4054">
                  <c:v>63.416999999999994</c:v>
                </c:pt>
                <c:pt idx="4055">
                  <c:v>63.449999999999996</c:v>
                </c:pt>
                <c:pt idx="4056">
                  <c:v>63.483000000000004</c:v>
                </c:pt>
                <c:pt idx="4057">
                  <c:v>63.483000000000004</c:v>
                </c:pt>
                <c:pt idx="4058">
                  <c:v>63.516000000000005</c:v>
                </c:pt>
                <c:pt idx="4059">
                  <c:v>63.549000000000007</c:v>
                </c:pt>
                <c:pt idx="4060">
                  <c:v>63.580999999999996</c:v>
                </c:pt>
                <c:pt idx="4061">
                  <c:v>63.580999999999996</c:v>
                </c:pt>
                <c:pt idx="4062">
                  <c:v>63.614000000000004</c:v>
                </c:pt>
                <c:pt idx="4063">
                  <c:v>63.647000000000006</c:v>
                </c:pt>
                <c:pt idx="4064">
                  <c:v>63.68</c:v>
                </c:pt>
                <c:pt idx="4065">
                  <c:v>63.713000000000001</c:v>
                </c:pt>
                <c:pt idx="4066">
                  <c:v>63.746000000000002</c:v>
                </c:pt>
                <c:pt idx="4067">
                  <c:v>63.779000000000003</c:v>
                </c:pt>
                <c:pt idx="4068">
                  <c:v>63.810999999999993</c:v>
                </c:pt>
                <c:pt idx="4069">
                  <c:v>63.810999999999993</c:v>
                </c:pt>
                <c:pt idx="4070">
                  <c:v>63.843999999999994</c:v>
                </c:pt>
                <c:pt idx="4071">
                  <c:v>63.876999999999995</c:v>
                </c:pt>
                <c:pt idx="4072">
                  <c:v>63.91</c:v>
                </c:pt>
                <c:pt idx="4073">
                  <c:v>63.943000000000005</c:v>
                </c:pt>
                <c:pt idx="4074">
                  <c:v>63.976000000000006</c:v>
                </c:pt>
                <c:pt idx="4075">
                  <c:v>64.009</c:v>
                </c:pt>
                <c:pt idx="4076">
                  <c:v>64.040999999999997</c:v>
                </c:pt>
                <c:pt idx="4077">
                  <c:v>64.073999999999998</c:v>
                </c:pt>
                <c:pt idx="4078">
                  <c:v>64.106999999999999</c:v>
                </c:pt>
                <c:pt idx="4079">
                  <c:v>64.14</c:v>
                </c:pt>
                <c:pt idx="4080">
                  <c:v>64.172999999999988</c:v>
                </c:pt>
                <c:pt idx="4081">
                  <c:v>64.206000000000003</c:v>
                </c:pt>
                <c:pt idx="4082">
                  <c:v>64.239000000000004</c:v>
                </c:pt>
                <c:pt idx="4083">
                  <c:v>64.271000000000001</c:v>
                </c:pt>
                <c:pt idx="4084">
                  <c:v>64.304000000000002</c:v>
                </c:pt>
                <c:pt idx="4085">
                  <c:v>64.337000000000003</c:v>
                </c:pt>
                <c:pt idx="4086">
                  <c:v>64.36999999999999</c:v>
                </c:pt>
                <c:pt idx="4087">
                  <c:v>64.403000000000006</c:v>
                </c:pt>
                <c:pt idx="4088">
                  <c:v>64.436000000000007</c:v>
                </c:pt>
                <c:pt idx="4089">
                  <c:v>64.468999999999994</c:v>
                </c:pt>
                <c:pt idx="4090">
                  <c:v>64.501000000000005</c:v>
                </c:pt>
                <c:pt idx="4091">
                  <c:v>64.534000000000006</c:v>
                </c:pt>
                <c:pt idx="4092">
                  <c:v>64.566999999999993</c:v>
                </c:pt>
                <c:pt idx="4093">
                  <c:v>64.632999999999981</c:v>
                </c:pt>
                <c:pt idx="4094">
                  <c:v>64.665999999999983</c:v>
                </c:pt>
                <c:pt idx="4095">
                  <c:v>64.698999999999998</c:v>
                </c:pt>
                <c:pt idx="4096">
                  <c:v>64.730999999999995</c:v>
                </c:pt>
                <c:pt idx="4097">
                  <c:v>64.763999999999996</c:v>
                </c:pt>
                <c:pt idx="4098">
                  <c:v>64.796999999999997</c:v>
                </c:pt>
                <c:pt idx="4099">
                  <c:v>64.83</c:v>
                </c:pt>
                <c:pt idx="4100">
                  <c:v>64.863</c:v>
                </c:pt>
                <c:pt idx="4101">
                  <c:v>64.896000000000001</c:v>
                </c:pt>
                <c:pt idx="4102">
                  <c:v>64.929000000000002</c:v>
                </c:pt>
                <c:pt idx="4103">
                  <c:v>64.994000000000227</c:v>
                </c:pt>
                <c:pt idx="4104">
                  <c:v>65.027000000000001</c:v>
                </c:pt>
                <c:pt idx="4105">
                  <c:v>65.06</c:v>
                </c:pt>
                <c:pt idx="4106">
                  <c:v>65.093000000000004</c:v>
                </c:pt>
                <c:pt idx="4107">
                  <c:v>65.125999999999948</c:v>
                </c:pt>
                <c:pt idx="4108">
                  <c:v>65.158999999999978</c:v>
                </c:pt>
                <c:pt idx="4109">
                  <c:v>65.191000000000003</c:v>
                </c:pt>
                <c:pt idx="4110">
                  <c:v>65.257000000000005</c:v>
                </c:pt>
                <c:pt idx="4111">
                  <c:v>65.290000000000006</c:v>
                </c:pt>
                <c:pt idx="4112">
                  <c:v>65.322999999999979</c:v>
                </c:pt>
                <c:pt idx="4113">
                  <c:v>65.35599999999998</c:v>
                </c:pt>
                <c:pt idx="4114">
                  <c:v>65.388999999999982</c:v>
                </c:pt>
                <c:pt idx="4115">
                  <c:v>65.421000000000006</c:v>
                </c:pt>
                <c:pt idx="4116">
                  <c:v>65.453999999999994</c:v>
                </c:pt>
                <c:pt idx="4117">
                  <c:v>65.52</c:v>
                </c:pt>
                <c:pt idx="4118">
                  <c:v>65.552999999999983</c:v>
                </c:pt>
                <c:pt idx="4119">
                  <c:v>65.585999999999999</c:v>
                </c:pt>
                <c:pt idx="4120">
                  <c:v>65.619</c:v>
                </c:pt>
                <c:pt idx="4121">
                  <c:v>65.650999999999982</c:v>
                </c:pt>
                <c:pt idx="4122">
                  <c:v>65.683999999999983</c:v>
                </c:pt>
                <c:pt idx="4123">
                  <c:v>65.717000000000027</c:v>
                </c:pt>
                <c:pt idx="4124">
                  <c:v>65.783000000000001</c:v>
                </c:pt>
                <c:pt idx="4125">
                  <c:v>65.816000000000003</c:v>
                </c:pt>
                <c:pt idx="4126">
                  <c:v>65.849000000000004</c:v>
                </c:pt>
                <c:pt idx="4127">
                  <c:v>65.881</c:v>
                </c:pt>
                <c:pt idx="4128">
                  <c:v>65.9140000000003</c:v>
                </c:pt>
                <c:pt idx="4129">
                  <c:v>65.947000000000315</c:v>
                </c:pt>
                <c:pt idx="4130">
                  <c:v>65.98</c:v>
                </c:pt>
                <c:pt idx="4131">
                  <c:v>66.046000000000006</c:v>
                </c:pt>
                <c:pt idx="4132">
                  <c:v>66.078999999999979</c:v>
                </c:pt>
                <c:pt idx="4133">
                  <c:v>66.111000000000004</c:v>
                </c:pt>
                <c:pt idx="4134">
                  <c:v>66.144000000000005</c:v>
                </c:pt>
                <c:pt idx="4135">
                  <c:v>66.176999999999978</c:v>
                </c:pt>
                <c:pt idx="4136">
                  <c:v>66.209999999999994</c:v>
                </c:pt>
                <c:pt idx="4137">
                  <c:v>66.275999999999982</c:v>
                </c:pt>
                <c:pt idx="4138">
                  <c:v>66.308999999999983</c:v>
                </c:pt>
                <c:pt idx="4139">
                  <c:v>66.340999999999994</c:v>
                </c:pt>
                <c:pt idx="4140">
                  <c:v>66.373999999999981</c:v>
                </c:pt>
                <c:pt idx="4141">
                  <c:v>66.406999999999996</c:v>
                </c:pt>
                <c:pt idx="4142">
                  <c:v>66.440000000000026</c:v>
                </c:pt>
                <c:pt idx="4143">
                  <c:v>66.472999999999999</c:v>
                </c:pt>
                <c:pt idx="4144">
                  <c:v>66.506</c:v>
                </c:pt>
                <c:pt idx="4145">
                  <c:v>66.570999999999998</c:v>
                </c:pt>
                <c:pt idx="4146">
                  <c:v>66.603999999999999</c:v>
                </c:pt>
                <c:pt idx="4147">
                  <c:v>66.637</c:v>
                </c:pt>
                <c:pt idx="4148">
                  <c:v>66.669999999999987</c:v>
                </c:pt>
                <c:pt idx="4149">
                  <c:v>66.703000000000003</c:v>
                </c:pt>
                <c:pt idx="4150">
                  <c:v>66.736000000000004</c:v>
                </c:pt>
                <c:pt idx="4151">
                  <c:v>66.801000000000002</c:v>
                </c:pt>
                <c:pt idx="4152">
                  <c:v>66.834000000000003</c:v>
                </c:pt>
                <c:pt idx="4153">
                  <c:v>66.867000000000004</c:v>
                </c:pt>
                <c:pt idx="4154">
                  <c:v>66.900000000000006</c:v>
                </c:pt>
                <c:pt idx="4155">
                  <c:v>66.933000000000007</c:v>
                </c:pt>
                <c:pt idx="4156">
                  <c:v>66.965999999999994</c:v>
                </c:pt>
                <c:pt idx="4157">
                  <c:v>66.998999999999995</c:v>
                </c:pt>
                <c:pt idx="4158">
                  <c:v>67.031000000000006</c:v>
                </c:pt>
                <c:pt idx="4159">
                  <c:v>67.096999999999994</c:v>
                </c:pt>
                <c:pt idx="4160">
                  <c:v>67.13</c:v>
                </c:pt>
                <c:pt idx="4161">
                  <c:v>67.162999999999982</c:v>
                </c:pt>
                <c:pt idx="4162">
                  <c:v>67.195999999999998</c:v>
                </c:pt>
                <c:pt idx="4163">
                  <c:v>67.228999999999999</c:v>
                </c:pt>
                <c:pt idx="4164">
                  <c:v>67.260999999999996</c:v>
                </c:pt>
                <c:pt idx="4165">
                  <c:v>67.326999999999998</c:v>
                </c:pt>
                <c:pt idx="4166">
                  <c:v>67.36</c:v>
                </c:pt>
                <c:pt idx="4167">
                  <c:v>67.393000000000001</c:v>
                </c:pt>
                <c:pt idx="4168">
                  <c:v>67.426000000000002</c:v>
                </c:pt>
                <c:pt idx="4169">
                  <c:v>67.459000000000003</c:v>
                </c:pt>
                <c:pt idx="4170">
                  <c:v>67.491000000000227</c:v>
                </c:pt>
                <c:pt idx="4171">
                  <c:v>67.524000000000001</c:v>
                </c:pt>
                <c:pt idx="4172">
                  <c:v>67.557000000000002</c:v>
                </c:pt>
                <c:pt idx="4173">
                  <c:v>67.622999999999948</c:v>
                </c:pt>
                <c:pt idx="4174">
                  <c:v>67.655999999999949</c:v>
                </c:pt>
                <c:pt idx="4175">
                  <c:v>67.688999999999979</c:v>
                </c:pt>
                <c:pt idx="4176">
                  <c:v>67.721000000000004</c:v>
                </c:pt>
                <c:pt idx="4177">
                  <c:v>67.754000000000005</c:v>
                </c:pt>
                <c:pt idx="4178">
                  <c:v>67.787000000000006</c:v>
                </c:pt>
                <c:pt idx="4179">
                  <c:v>67.819999999999993</c:v>
                </c:pt>
                <c:pt idx="4180">
                  <c:v>67.85299999999998</c:v>
                </c:pt>
                <c:pt idx="4181">
                  <c:v>67.885999999999981</c:v>
                </c:pt>
                <c:pt idx="4182">
                  <c:v>67.918999999999997</c:v>
                </c:pt>
                <c:pt idx="4183">
                  <c:v>67.983999999999995</c:v>
                </c:pt>
                <c:pt idx="4184">
                  <c:v>68.016999999999996</c:v>
                </c:pt>
                <c:pt idx="4185">
                  <c:v>68.05</c:v>
                </c:pt>
                <c:pt idx="4186">
                  <c:v>68.082999999999998</c:v>
                </c:pt>
                <c:pt idx="4187">
                  <c:v>68.116</c:v>
                </c:pt>
                <c:pt idx="4188">
                  <c:v>68.149000000000001</c:v>
                </c:pt>
                <c:pt idx="4189">
                  <c:v>68.180999999999983</c:v>
                </c:pt>
                <c:pt idx="4190">
                  <c:v>68.214000000000027</c:v>
                </c:pt>
                <c:pt idx="4191">
                  <c:v>68.247000000000227</c:v>
                </c:pt>
                <c:pt idx="4192">
                  <c:v>68.28</c:v>
                </c:pt>
                <c:pt idx="4193">
                  <c:v>68.28</c:v>
                </c:pt>
                <c:pt idx="4194">
                  <c:v>68.313000000000002</c:v>
                </c:pt>
                <c:pt idx="4195">
                  <c:v>68.346000000000004</c:v>
                </c:pt>
                <c:pt idx="4196">
                  <c:v>68.378999999999948</c:v>
                </c:pt>
                <c:pt idx="4197">
                  <c:v>68.378999999999948</c:v>
                </c:pt>
                <c:pt idx="4198">
                  <c:v>68.4110000000003</c:v>
                </c:pt>
                <c:pt idx="4199">
                  <c:v>68.444000000000329</c:v>
                </c:pt>
                <c:pt idx="4200">
                  <c:v>68.444000000000329</c:v>
                </c:pt>
                <c:pt idx="4201">
                  <c:v>68.477000000000004</c:v>
                </c:pt>
                <c:pt idx="4202">
                  <c:v>68.477000000000004</c:v>
                </c:pt>
                <c:pt idx="4203">
                  <c:v>68.510000000000005</c:v>
                </c:pt>
                <c:pt idx="4204">
                  <c:v>68.510000000000005</c:v>
                </c:pt>
                <c:pt idx="4205">
                  <c:v>68.510000000000005</c:v>
                </c:pt>
                <c:pt idx="4206">
                  <c:v>68.543000000000006</c:v>
                </c:pt>
                <c:pt idx="4207">
                  <c:v>68.543000000000006</c:v>
                </c:pt>
                <c:pt idx="4208">
                  <c:v>68.543000000000006</c:v>
                </c:pt>
                <c:pt idx="4209">
                  <c:v>68.543000000000006</c:v>
                </c:pt>
                <c:pt idx="4210">
                  <c:v>68.543000000000006</c:v>
                </c:pt>
                <c:pt idx="4211">
                  <c:v>68.575999999999979</c:v>
                </c:pt>
                <c:pt idx="4212">
                  <c:v>68.575999999999979</c:v>
                </c:pt>
                <c:pt idx="4213">
                  <c:v>68.575999999999979</c:v>
                </c:pt>
                <c:pt idx="4214">
                  <c:v>68.575999999999979</c:v>
                </c:pt>
                <c:pt idx="4215">
                  <c:v>68.575999999999979</c:v>
                </c:pt>
                <c:pt idx="4216">
                  <c:v>68.575999999999979</c:v>
                </c:pt>
                <c:pt idx="4217">
                  <c:v>68.575999999999979</c:v>
                </c:pt>
                <c:pt idx="4218">
                  <c:v>68.543000000000006</c:v>
                </c:pt>
                <c:pt idx="4219">
                  <c:v>68.543000000000006</c:v>
                </c:pt>
                <c:pt idx="4220">
                  <c:v>68.543000000000006</c:v>
                </c:pt>
                <c:pt idx="4221">
                  <c:v>68.543000000000006</c:v>
                </c:pt>
                <c:pt idx="4222">
                  <c:v>68.543000000000006</c:v>
                </c:pt>
                <c:pt idx="4223">
                  <c:v>68.543000000000006</c:v>
                </c:pt>
                <c:pt idx="4224">
                  <c:v>68.510000000000005</c:v>
                </c:pt>
                <c:pt idx="4225">
                  <c:v>68.510000000000005</c:v>
                </c:pt>
                <c:pt idx="4226">
                  <c:v>68.510000000000005</c:v>
                </c:pt>
                <c:pt idx="4227">
                  <c:v>68.477000000000004</c:v>
                </c:pt>
                <c:pt idx="4228">
                  <c:v>68.477000000000004</c:v>
                </c:pt>
                <c:pt idx="4229">
                  <c:v>68.477000000000004</c:v>
                </c:pt>
                <c:pt idx="4230">
                  <c:v>68.444000000000329</c:v>
                </c:pt>
                <c:pt idx="4231">
                  <c:v>68.444000000000329</c:v>
                </c:pt>
                <c:pt idx="4232">
                  <c:v>68.444000000000329</c:v>
                </c:pt>
                <c:pt idx="4233">
                  <c:v>68.4110000000003</c:v>
                </c:pt>
                <c:pt idx="4234">
                  <c:v>68.4110000000003</c:v>
                </c:pt>
                <c:pt idx="4235">
                  <c:v>68.378999999999948</c:v>
                </c:pt>
                <c:pt idx="4236">
                  <c:v>68.378999999999948</c:v>
                </c:pt>
                <c:pt idx="4237">
                  <c:v>68.346000000000004</c:v>
                </c:pt>
                <c:pt idx="4238">
                  <c:v>68.346000000000004</c:v>
                </c:pt>
                <c:pt idx="4239">
                  <c:v>68.313000000000002</c:v>
                </c:pt>
                <c:pt idx="4240">
                  <c:v>68.313000000000002</c:v>
                </c:pt>
                <c:pt idx="4241">
                  <c:v>68.28</c:v>
                </c:pt>
                <c:pt idx="4242">
                  <c:v>68.28</c:v>
                </c:pt>
                <c:pt idx="4243">
                  <c:v>68.247000000000227</c:v>
                </c:pt>
                <c:pt idx="4244">
                  <c:v>68.247000000000227</c:v>
                </c:pt>
                <c:pt idx="4245">
                  <c:v>68.214000000000027</c:v>
                </c:pt>
                <c:pt idx="4246">
                  <c:v>68.180999999999983</c:v>
                </c:pt>
                <c:pt idx="4247">
                  <c:v>68.180999999999983</c:v>
                </c:pt>
                <c:pt idx="4248">
                  <c:v>68.149000000000001</c:v>
                </c:pt>
                <c:pt idx="4249">
                  <c:v>68.149000000000001</c:v>
                </c:pt>
                <c:pt idx="4250">
                  <c:v>68.116</c:v>
                </c:pt>
                <c:pt idx="4251">
                  <c:v>68.082999999999998</c:v>
                </c:pt>
                <c:pt idx="4252">
                  <c:v>68.082999999999998</c:v>
                </c:pt>
                <c:pt idx="4253">
                  <c:v>68.05</c:v>
                </c:pt>
                <c:pt idx="4254">
                  <c:v>68.016999999999996</c:v>
                </c:pt>
                <c:pt idx="4255">
                  <c:v>68.016999999999996</c:v>
                </c:pt>
                <c:pt idx="4256">
                  <c:v>67.983999999999995</c:v>
                </c:pt>
                <c:pt idx="4257">
                  <c:v>67.950999999999993</c:v>
                </c:pt>
                <c:pt idx="4258">
                  <c:v>67.950999999999993</c:v>
                </c:pt>
                <c:pt idx="4259">
                  <c:v>67.918999999999997</c:v>
                </c:pt>
                <c:pt idx="4260">
                  <c:v>67.885999999999981</c:v>
                </c:pt>
                <c:pt idx="4261">
                  <c:v>67.885999999999981</c:v>
                </c:pt>
                <c:pt idx="4262">
                  <c:v>67.85299999999998</c:v>
                </c:pt>
                <c:pt idx="4263">
                  <c:v>67.819999999999993</c:v>
                </c:pt>
                <c:pt idx="4264">
                  <c:v>67.787000000000006</c:v>
                </c:pt>
                <c:pt idx="4265">
                  <c:v>67.754000000000005</c:v>
                </c:pt>
                <c:pt idx="4266">
                  <c:v>67.754000000000005</c:v>
                </c:pt>
                <c:pt idx="4267">
                  <c:v>67.721000000000004</c:v>
                </c:pt>
                <c:pt idx="4268">
                  <c:v>67.688999999999979</c:v>
                </c:pt>
                <c:pt idx="4269">
                  <c:v>67.655999999999949</c:v>
                </c:pt>
                <c:pt idx="4270">
                  <c:v>67.655999999999949</c:v>
                </c:pt>
                <c:pt idx="4271">
                  <c:v>67.622999999999948</c:v>
                </c:pt>
                <c:pt idx="4272">
                  <c:v>67.59</c:v>
                </c:pt>
                <c:pt idx="4273">
                  <c:v>67.557000000000002</c:v>
                </c:pt>
                <c:pt idx="4274">
                  <c:v>67.557000000000002</c:v>
                </c:pt>
                <c:pt idx="4275">
                  <c:v>67.524000000000001</c:v>
                </c:pt>
                <c:pt idx="4276">
                  <c:v>67.491000000000227</c:v>
                </c:pt>
                <c:pt idx="4277">
                  <c:v>67.459000000000003</c:v>
                </c:pt>
                <c:pt idx="4278">
                  <c:v>67.426000000000002</c:v>
                </c:pt>
                <c:pt idx="4279">
                  <c:v>67.393000000000001</c:v>
                </c:pt>
                <c:pt idx="4280">
                  <c:v>67.393000000000001</c:v>
                </c:pt>
                <c:pt idx="4281">
                  <c:v>67.36</c:v>
                </c:pt>
                <c:pt idx="4282">
                  <c:v>67.326999999999998</c:v>
                </c:pt>
                <c:pt idx="4283">
                  <c:v>67.293999999999997</c:v>
                </c:pt>
                <c:pt idx="4284">
                  <c:v>67.260999999999996</c:v>
                </c:pt>
                <c:pt idx="4285">
                  <c:v>67.260999999999996</c:v>
                </c:pt>
                <c:pt idx="4286">
                  <c:v>67.228999999999999</c:v>
                </c:pt>
                <c:pt idx="4287">
                  <c:v>67.195999999999998</c:v>
                </c:pt>
                <c:pt idx="4288">
                  <c:v>67.162999999999982</c:v>
                </c:pt>
                <c:pt idx="4289">
                  <c:v>67.13</c:v>
                </c:pt>
                <c:pt idx="4290">
                  <c:v>67.096999999999994</c:v>
                </c:pt>
                <c:pt idx="4291">
                  <c:v>67.063999999999993</c:v>
                </c:pt>
                <c:pt idx="4292">
                  <c:v>67.031000000000006</c:v>
                </c:pt>
                <c:pt idx="4293">
                  <c:v>66.998999999999995</c:v>
                </c:pt>
                <c:pt idx="4294">
                  <c:v>66.965999999999994</c:v>
                </c:pt>
                <c:pt idx="4295">
                  <c:v>66.965999999999994</c:v>
                </c:pt>
                <c:pt idx="4296">
                  <c:v>66.933000000000007</c:v>
                </c:pt>
                <c:pt idx="4297">
                  <c:v>66.900000000000006</c:v>
                </c:pt>
                <c:pt idx="4298">
                  <c:v>66.867000000000004</c:v>
                </c:pt>
                <c:pt idx="4299">
                  <c:v>66.834000000000003</c:v>
                </c:pt>
                <c:pt idx="4300">
                  <c:v>66.801000000000002</c:v>
                </c:pt>
                <c:pt idx="4301">
                  <c:v>66.769000000000005</c:v>
                </c:pt>
                <c:pt idx="4302">
                  <c:v>66.736000000000004</c:v>
                </c:pt>
                <c:pt idx="4303">
                  <c:v>66.703000000000003</c:v>
                </c:pt>
                <c:pt idx="4304">
                  <c:v>66.669999999999987</c:v>
                </c:pt>
                <c:pt idx="4305">
                  <c:v>66.637</c:v>
                </c:pt>
                <c:pt idx="4306">
                  <c:v>66.603999999999999</c:v>
                </c:pt>
                <c:pt idx="4307">
                  <c:v>66.603999999999999</c:v>
                </c:pt>
                <c:pt idx="4308">
                  <c:v>66.570999999999998</c:v>
                </c:pt>
                <c:pt idx="4309">
                  <c:v>66.539000000000001</c:v>
                </c:pt>
                <c:pt idx="4310">
                  <c:v>66.506</c:v>
                </c:pt>
                <c:pt idx="4311">
                  <c:v>66.472999999999999</c:v>
                </c:pt>
                <c:pt idx="4312">
                  <c:v>66.440000000000026</c:v>
                </c:pt>
                <c:pt idx="4313">
                  <c:v>66.406999999999996</c:v>
                </c:pt>
                <c:pt idx="4314">
                  <c:v>66.373999999999981</c:v>
                </c:pt>
                <c:pt idx="4315">
                  <c:v>66.340999999999994</c:v>
                </c:pt>
                <c:pt idx="4316">
                  <c:v>66.308999999999983</c:v>
                </c:pt>
                <c:pt idx="4317">
                  <c:v>66.275999999999982</c:v>
                </c:pt>
                <c:pt idx="4318">
                  <c:v>66.242999999999995</c:v>
                </c:pt>
                <c:pt idx="4319">
                  <c:v>66.209999999999994</c:v>
                </c:pt>
                <c:pt idx="4320">
                  <c:v>66.176999999999978</c:v>
                </c:pt>
                <c:pt idx="4321">
                  <c:v>66.144000000000005</c:v>
                </c:pt>
                <c:pt idx="4322">
                  <c:v>66.111000000000004</c:v>
                </c:pt>
                <c:pt idx="4323">
                  <c:v>66.078999999999979</c:v>
                </c:pt>
                <c:pt idx="4324">
                  <c:v>66.046000000000006</c:v>
                </c:pt>
                <c:pt idx="4325">
                  <c:v>66.046000000000006</c:v>
                </c:pt>
                <c:pt idx="4326">
                  <c:v>66.013000000000005</c:v>
                </c:pt>
                <c:pt idx="4327">
                  <c:v>65.98</c:v>
                </c:pt>
                <c:pt idx="4328">
                  <c:v>65.947000000000315</c:v>
                </c:pt>
                <c:pt idx="4329">
                  <c:v>65.9140000000003</c:v>
                </c:pt>
                <c:pt idx="4330">
                  <c:v>65.881</c:v>
                </c:pt>
                <c:pt idx="4331">
                  <c:v>65.849000000000004</c:v>
                </c:pt>
                <c:pt idx="4332">
                  <c:v>65.816000000000003</c:v>
                </c:pt>
                <c:pt idx="4333">
                  <c:v>65.783000000000001</c:v>
                </c:pt>
                <c:pt idx="4334">
                  <c:v>65.75</c:v>
                </c:pt>
                <c:pt idx="4335">
                  <c:v>65.717000000000027</c:v>
                </c:pt>
                <c:pt idx="4336">
                  <c:v>65.683999999999983</c:v>
                </c:pt>
                <c:pt idx="4337">
                  <c:v>65.650999999999982</c:v>
                </c:pt>
                <c:pt idx="4338">
                  <c:v>65.619</c:v>
                </c:pt>
                <c:pt idx="4339">
                  <c:v>65.585999999999999</c:v>
                </c:pt>
                <c:pt idx="4340">
                  <c:v>65.552999999999983</c:v>
                </c:pt>
                <c:pt idx="4341">
                  <c:v>65.52</c:v>
                </c:pt>
                <c:pt idx="4342">
                  <c:v>65.486999999999995</c:v>
                </c:pt>
                <c:pt idx="4343">
                  <c:v>65.453999999999994</c:v>
                </c:pt>
                <c:pt idx="4344">
                  <c:v>65.421000000000006</c:v>
                </c:pt>
                <c:pt idx="4345">
                  <c:v>65.388999999999982</c:v>
                </c:pt>
                <c:pt idx="4346">
                  <c:v>65.35599999999998</c:v>
                </c:pt>
                <c:pt idx="4347">
                  <c:v>65.322999999999979</c:v>
                </c:pt>
                <c:pt idx="4348">
                  <c:v>65.290000000000006</c:v>
                </c:pt>
                <c:pt idx="4349">
                  <c:v>65.257000000000005</c:v>
                </c:pt>
                <c:pt idx="4350">
                  <c:v>65.224000000000004</c:v>
                </c:pt>
                <c:pt idx="4351">
                  <c:v>65.191000000000003</c:v>
                </c:pt>
                <c:pt idx="4352">
                  <c:v>65.158999999999978</c:v>
                </c:pt>
                <c:pt idx="4353">
                  <c:v>65.125999999999948</c:v>
                </c:pt>
                <c:pt idx="4354">
                  <c:v>65.093000000000004</c:v>
                </c:pt>
                <c:pt idx="4355">
                  <c:v>65.06</c:v>
                </c:pt>
                <c:pt idx="4356">
                  <c:v>65.027000000000001</c:v>
                </c:pt>
                <c:pt idx="4357">
                  <c:v>64.994000000000227</c:v>
                </c:pt>
                <c:pt idx="4358">
                  <c:v>64.961000000000027</c:v>
                </c:pt>
                <c:pt idx="4359">
                  <c:v>64.929000000000002</c:v>
                </c:pt>
                <c:pt idx="4360">
                  <c:v>64.896000000000001</c:v>
                </c:pt>
                <c:pt idx="4361">
                  <c:v>64.863</c:v>
                </c:pt>
                <c:pt idx="4362">
                  <c:v>64.83</c:v>
                </c:pt>
                <c:pt idx="4363">
                  <c:v>64.796999999999997</c:v>
                </c:pt>
                <c:pt idx="4364">
                  <c:v>64.763999999999996</c:v>
                </c:pt>
                <c:pt idx="4365">
                  <c:v>64.730999999999995</c:v>
                </c:pt>
                <c:pt idx="4366">
                  <c:v>64.730999999999995</c:v>
                </c:pt>
                <c:pt idx="4367">
                  <c:v>64.698999999999998</c:v>
                </c:pt>
                <c:pt idx="4368">
                  <c:v>64.665999999999983</c:v>
                </c:pt>
                <c:pt idx="4369">
                  <c:v>64.632999999999981</c:v>
                </c:pt>
                <c:pt idx="4370">
                  <c:v>64.599999999999994</c:v>
                </c:pt>
                <c:pt idx="4371">
                  <c:v>64.566999999999993</c:v>
                </c:pt>
                <c:pt idx="4372">
                  <c:v>64.534000000000006</c:v>
                </c:pt>
                <c:pt idx="4373">
                  <c:v>64.534000000000006</c:v>
                </c:pt>
                <c:pt idx="4374">
                  <c:v>64.501000000000005</c:v>
                </c:pt>
                <c:pt idx="4375">
                  <c:v>64.468999999999994</c:v>
                </c:pt>
                <c:pt idx="4376">
                  <c:v>64.468999999999994</c:v>
                </c:pt>
                <c:pt idx="4377">
                  <c:v>64.436000000000007</c:v>
                </c:pt>
                <c:pt idx="4378">
                  <c:v>64.436000000000007</c:v>
                </c:pt>
                <c:pt idx="4379">
                  <c:v>64.403000000000006</c:v>
                </c:pt>
                <c:pt idx="4380">
                  <c:v>64.403000000000006</c:v>
                </c:pt>
                <c:pt idx="4381">
                  <c:v>64.36999999999999</c:v>
                </c:pt>
                <c:pt idx="4382">
                  <c:v>64.36999999999999</c:v>
                </c:pt>
                <c:pt idx="4383">
                  <c:v>64.36999999999999</c:v>
                </c:pt>
                <c:pt idx="4384">
                  <c:v>64.337000000000003</c:v>
                </c:pt>
                <c:pt idx="4385">
                  <c:v>64.337000000000003</c:v>
                </c:pt>
                <c:pt idx="4386">
                  <c:v>64.337000000000003</c:v>
                </c:pt>
                <c:pt idx="4387">
                  <c:v>64.337000000000003</c:v>
                </c:pt>
                <c:pt idx="4388">
                  <c:v>64.337000000000003</c:v>
                </c:pt>
                <c:pt idx="4389">
                  <c:v>64.337000000000003</c:v>
                </c:pt>
                <c:pt idx="4390">
                  <c:v>64.337000000000003</c:v>
                </c:pt>
                <c:pt idx="4391">
                  <c:v>64.337000000000003</c:v>
                </c:pt>
                <c:pt idx="4392">
                  <c:v>64.337000000000003</c:v>
                </c:pt>
                <c:pt idx="4393">
                  <c:v>64.337000000000003</c:v>
                </c:pt>
                <c:pt idx="4394">
                  <c:v>64.337000000000003</c:v>
                </c:pt>
                <c:pt idx="4395">
                  <c:v>64.337000000000003</c:v>
                </c:pt>
                <c:pt idx="4396">
                  <c:v>64.337000000000003</c:v>
                </c:pt>
                <c:pt idx="4397">
                  <c:v>64.337000000000003</c:v>
                </c:pt>
                <c:pt idx="4398">
                  <c:v>64.36999999999999</c:v>
                </c:pt>
                <c:pt idx="4399">
                  <c:v>64.36999999999999</c:v>
                </c:pt>
                <c:pt idx="4400">
                  <c:v>64.36999999999999</c:v>
                </c:pt>
                <c:pt idx="4401">
                  <c:v>64.403000000000006</c:v>
                </c:pt>
                <c:pt idx="4402">
                  <c:v>64.403000000000006</c:v>
                </c:pt>
                <c:pt idx="4403">
                  <c:v>64.403000000000006</c:v>
                </c:pt>
                <c:pt idx="4404">
                  <c:v>64.436000000000007</c:v>
                </c:pt>
                <c:pt idx="4405">
                  <c:v>64.436000000000007</c:v>
                </c:pt>
                <c:pt idx="4406">
                  <c:v>64.468999999999994</c:v>
                </c:pt>
                <c:pt idx="4407">
                  <c:v>64.468999999999994</c:v>
                </c:pt>
                <c:pt idx="4408">
                  <c:v>64.468999999999994</c:v>
                </c:pt>
                <c:pt idx="4409">
                  <c:v>64.501000000000005</c:v>
                </c:pt>
                <c:pt idx="4410">
                  <c:v>64.501000000000005</c:v>
                </c:pt>
                <c:pt idx="4411">
                  <c:v>64.534000000000006</c:v>
                </c:pt>
                <c:pt idx="4412">
                  <c:v>64.566999999999993</c:v>
                </c:pt>
                <c:pt idx="4413">
                  <c:v>64.566999999999993</c:v>
                </c:pt>
                <c:pt idx="4414">
                  <c:v>64.599999999999994</c:v>
                </c:pt>
                <c:pt idx="4415">
                  <c:v>64.599999999999994</c:v>
                </c:pt>
                <c:pt idx="4416">
                  <c:v>64.632999999999981</c:v>
                </c:pt>
                <c:pt idx="4417">
                  <c:v>64.665999999999983</c:v>
                </c:pt>
                <c:pt idx="4418">
                  <c:v>64.665999999999983</c:v>
                </c:pt>
                <c:pt idx="4419">
                  <c:v>64.698999999999998</c:v>
                </c:pt>
                <c:pt idx="4420">
                  <c:v>64.698999999999998</c:v>
                </c:pt>
                <c:pt idx="4421">
                  <c:v>64.730999999999995</c:v>
                </c:pt>
                <c:pt idx="4422">
                  <c:v>64.763999999999996</c:v>
                </c:pt>
                <c:pt idx="4423">
                  <c:v>64.796999999999997</c:v>
                </c:pt>
                <c:pt idx="4424">
                  <c:v>64.796999999999997</c:v>
                </c:pt>
                <c:pt idx="4425">
                  <c:v>64.83</c:v>
                </c:pt>
                <c:pt idx="4426">
                  <c:v>64.863</c:v>
                </c:pt>
                <c:pt idx="4427">
                  <c:v>64.896000000000001</c:v>
                </c:pt>
                <c:pt idx="4428">
                  <c:v>64.896000000000001</c:v>
                </c:pt>
                <c:pt idx="4429">
                  <c:v>64.929000000000002</c:v>
                </c:pt>
                <c:pt idx="4430">
                  <c:v>64.961000000000027</c:v>
                </c:pt>
                <c:pt idx="4431">
                  <c:v>64.994000000000227</c:v>
                </c:pt>
                <c:pt idx="4432">
                  <c:v>65.027000000000001</c:v>
                </c:pt>
                <c:pt idx="4433">
                  <c:v>65.027000000000001</c:v>
                </c:pt>
                <c:pt idx="4434">
                  <c:v>65.06</c:v>
                </c:pt>
                <c:pt idx="4435">
                  <c:v>65.093000000000004</c:v>
                </c:pt>
                <c:pt idx="4436">
                  <c:v>65.125999999999948</c:v>
                </c:pt>
                <c:pt idx="4437">
                  <c:v>65.158999999999978</c:v>
                </c:pt>
                <c:pt idx="4438">
                  <c:v>65.191000000000003</c:v>
                </c:pt>
                <c:pt idx="4439">
                  <c:v>65.224000000000004</c:v>
                </c:pt>
                <c:pt idx="4440">
                  <c:v>65.257000000000005</c:v>
                </c:pt>
                <c:pt idx="4441">
                  <c:v>65.290000000000006</c:v>
                </c:pt>
                <c:pt idx="4442">
                  <c:v>65.290000000000006</c:v>
                </c:pt>
                <c:pt idx="4443">
                  <c:v>65.322999999999979</c:v>
                </c:pt>
                <c:pt idx="4444">
                  <c:v>65.35599999999998</c:v>
                </c:pt>
                <c:pt idx="4445">
                  <c:v>65.388999999999982</c:v>
                </c:pt>
                <c:pt idx="4446">
                  <c:v>65.421000000000006</c:v>
                </c:pt>
                <c:pt idx="4447">
                  <c:v>65.453999999999994</c:v>
                </c:pt>
                <c:pt idx="4448">
                  <c:v>65.486999999999995</c:v>
                </c:pt>
                <c:pt idx="4449">
                  <c:v>65.52</c:v>
                </c:pt>
                <c:pt idx="4450">
                  <c:v>65.552999999999983</c:v>
                </c:pt>
                <c:pt idx="4451">
                  <c:v>65.585999999999999</c:v>
                </c:pt>
                <c:pt idx="4452">
                  <c:v>65.619</c:v>
                </c:pt>
                <c:pt idx="4453">
                  <c:v>65.650999999999982</c:v>
                </c:pt>
                <c:pt idx="4454">
                  <c:v>65.683999999999983</c:v>
                </c:pt>
                <c:pt idx="4455">
                  <c:v>65.717000000000027</c:v>
                </c:pt>
                <c:pt idx="4456">
                  <c:v>65.75</c:v>
                </c:pt>
                <c:pt idx="4457">
                  <c:v>65.783000000000001</c:v>
                </c:pt>
                <c:pt idx="4458">
                  <c:v>65.816000000000003</c:v>
                </c:pt>
                <c:pt idx="4459">
                  <c:v>65.849000000000004</c:v>
                </c:pt>
                <c:pt idx="4460">
                  <c:v>65.881</c:v>
                </c:pt>
                <c:pt idx="4461">
                  <c:v>65.9140000000003</c:v>
                </c:pt>
                <c:pt idx="4462">
                  <c:v>65.947000000000315</c:v>
                </c:pt>
                <c:pt idx="4463">
                  <c:v>65.98</c:v>
                </c:pt>
                <c:pt idx="4464">
                  <c:v>66.013000000000005</c:v>
                </c:pt>
                <c:pt idx="4465">
                  <c:v>66.046000000000006</c:v>
                </c:pt>
                <c:pt idx="4466">
                  <c:v>66.078999999999979</c:v>
                </c:pt>
                <c:pt idx="4467">
                  <c:v>66.111000000000004</c:v>
                </c:pt>
                <c:pt idx="4468">
                  <c:v>66.144000000000005</c:v>
                </c:pt>
                <c:pt idx="4469">
                  <c:v>66.176999999999978</c:v>
                </c:pt>
                <c:pt idx="4470">
                  <c:v>66.209999999999994</c:v>
                </c:pt>
                <c:pt idx="4471">
                  <c:v>66.242999999999995</c:v>
                </c:pt>
                <c:pt idx="4472">
                  <c:v>66.308999999999983</c:v>
                </c:pt>
                <c:pt idx="4473">
                  <c:v>66.340999999999994</c:v>
                </c:pt>
                <c:pt idx="4474">
                  <c:v>66.373999999999981</c:v>
                </c:pt>
                <c:pt idx="4475">
                  <c:v>66.406999999999996</c:v>
                </c:pt>
                <c:pt idx="4476">
                  <c:v>66.440000000000026</c:v>
                </c:pt>
                <c:pt idx="4477">
                  <c:v>66.472999999999999</c:v>
                </c:pt>
                <c:pt idx="4478">
                  <c:v>66.506</c:v>
                </c:pt>
                <c:pt idx="4479">
                  <c:v>66.539000000000001</c:v>
                </c:pt>
                <c:pt idx="4480">
                  <c:v>66.570999999999998</c:v>
                </c:pt>
                <c:pt idx="4481">
                  <c:v>66.603999999999999</c:v>
                </c:pt>
                <c:pt idx="4482">
                  <c:v>66.637</c:v>
                </c:pt>
                <c:pt idx="4483">
                  <c:v>66.669999999999987</c:v>
                </c:pt>
                <c:pt idx="4484">
                  <c:v>66.703000000000003</c:v>
                </c:pt>
                <c:pt idx="4485">
                  <c:v>66.736000000000004</c:v>
                </c:pt>
                <c:pt idx="4486">
                  <c:v>66.769000000000005</c:v>
                </c:pt>
                <c:pt idx="4487">
                  <c:v>66.801000000000002</c:v>
                </c:pt>
                <c:pt idx="4488">
                  <c:v>66.834000000000003</c:v>
                </c:pt>
                <c:pt idx="4489">
                  <c:v>66.867000000000004</c:v>
                </c:pt>
                <c:pt idx="4490">
                  <c:v>66.933000000000007</c:v>
                </c:pt>
                <c:pt idx="4491">
                  <c:v>66.965999999999994</c:v>
                </c:pt>
                <c:pt idx="4492">
                  <c:v>66.998999999999995</c:v>
                </c:pt>
                <c:pt idx="4493">
                  <c:v>67.031000000000006</c:v>
                </c:pt>
                <c:pt idx="4494">
                  <c:v>67.063999999999993</c:v>
                </c:pt>
                <c:pt idx="4495">
                  <c:v>67.096999999999994</c:v>
                </c:pt>
                <c:pt idx="4496">
                  <c:v>67.13</c:v>
                </c:pt>
                <c:pt idx="4497">
                  <c:v>67.162999999999982</c:v>
                </c:pt>
                <c:pt idx="4498">
                  <c:v>67.195999999999998</c:v>
                </c:pt>
                <c:pt idx="4499">
                  <c:v>67.228999999999999</c:v>
                </c:pt>
                <c:pt idx="4500">
                  <c:v>67.260999999999996</c:v>
                </c:pt>
                <c:pt idx="4501">
                  <c:v>67.293999999999997</c:v>
                </c:pt>
                <c:pt idx="4502">
                  <c:v>67.326999999999998</c:v>
                </c:pt>
                <c:pt idx="4503">
                  <c:v>67.36</c:v>
                </c:pt>
                <c:pt idx="4504">
                  <c:v>67.393000000000001</c:v>
                </c:pt>
                <c:pt idx="4505">
                  <c:v>67.426000000000002</c:v>
                </c:pt>
                <c:pt idx="4506">
                  <c:v>67.459000000000003</c:v>
                </c:pt>
                <c:pt idx="4507">
                  <c:v>67.491000000000227</c:v>
                </c:pt>
                <c:pt idx="4508">
                  <c:v>67.524000000000001</c:v>
                </c:pt>
                <c:pt idx="4509">
                  <c:v>67.557000000000002</c:v>
                </c:pt>
                <c:pt idx="4510">
                  <c:v>67.622999999999948</c:v>
                </c:pt>
                <c:pt idx="4511">
                  <c:v>67.622999999999948</c:v>
                </c:pt>
                <c:pt idx="4512">
                  <c:v>67.688999999999979</c:v>
                </c:pt>
                <c:pt idx="4513">
                  <c:v>67.721000000000004</c:v>
                </c:pt>
                <c:pt idx="4514">
                  <c:v>67.754000000000005</c:v>
                </c:pt>
                <c:pt idx="4515">
                  <c:v>67.787000000000006</c:v>
                </c:pt>
                <c:pt idx="4516">
                  <c:v>67.819999999999993</c:v>
                </c:pt>
                <c:pt idx="4517">
                  <c:v>67.85299999999998</c:v>
                </c:pt>
                <c:pt idx="4518">
                  <c:v>67.885999999999981</c:v>
                </c:pt>
                <c:pt idx="4519">
                  <c:v>67.918999999999997</c:v>
                </c:pt>
                <c:pt idx="4520">
                  <c:v>67.950999999999993</c:v>
                </c:pt>
                <c:pt idx="4521">
                  <c:v>67.983999999999995</c:v>
                </c:pt>
                <c:pt idx="4522">
                  <c:v>68.016999999999996</c:v>
                </c:pt>
                <c:pt idx="4523">
                  <c:v>68.05</c:v>
                </c:pt>
                <c:pt idx="4524">
                  <c:v>68.082999999999998</c:v>
                </c:pt>
                <c:pt idx="4525">
                  <c:v>68.149000000000001</c:v>
                </c:pt>
                <c:pt idx="4526">
                  <c:v>68.149000000000001</c:v>
                </c:pt>
                <c:pt idx="4527">
                  <c:v>68.180999999999983</c:v>
                </c:pt>
                <c:pt idx="4528">
                  <c:v>68.247000000000227</c:v>
                </c:pt>
                <c:pt idx="4529">
                  <c:v>68.28</c:v>
                </c:pt>
                <c:pt idx="4530">
                  <c:v>68.313000000000002</c:v>
                </c:pt>
                <c:pt idx="4531">
                  <c:v>68.346000000000004</c:v>
                </c:pt>
                <c:pt idx="4532">
                  <c:v>68.378999999999948</c:v>
                </c:pt>
                <c:pt idx="4533">
                  <c:v>68.4110000000003</c:v>
                </c:pt>
                <c:pt idx="4534">
                  <c:v>68.444000000000329</c:v>
                </c:pt>
                <c:pt idx="4535">
                  <c:v>68.477000000000004</c:v>
                </c:pt>
                <c:pt idx="4536">
                  <c:v>68.510000000000005</c:v>
                </c:pt>
                <c:pt idx="4537">
                  <c:v>68.543000000000006</c:v>
                </c:pt>
                <c:pt idx="4538">
                  <c:v>68.575999999999979</c:v>
                </c:pt>
                <c:pt idx="4539">
                  <c:v>68.60899999999998</c:v>
                </c:pt>
                <c:pt idx="4540">
                  <c:v>68.641000000000005</c:v>
                </c:pt>
                <c:pt idx="4541">
                  <c:v>68.673999999999978</c:v>
                </c:pt>
                <c:pt idx="4542">
                  <c:v>68.706999999999994</c:v>
                </c:pt>
                <c:pt idx="4543">
                  <c:v>68.739999999999995</c:v>
                </c:pt>
                <c:pt idx="4544">
                  <c:v>68.772999999999982</c:v>
                </c:pt>
                <c:pt idx="4545">
                  <c:v>68.805999999999983</c:v>
                </c:pt>
                <c:pt idx="4546">
                  <c:v>68.838999999999999</c:v>
                </c:pt>
                <c:pt idx="4547">
                  <c:v>68.870999999999981</c:v>
                </c:pt>
                <c:pt idx="4548">
                  <c:v>68.903999999999996</c:v>
                </c:pt>
                <c:pt idx="4549">
                  <c:v>68.937000000000026</c:v>
                </c:pt>
                <c:pt idx="4550">
                  <c:v>68.97</c:v>
                </c:pt>
                <c:pt idx="4551">
                  <c:v>69.003</c:v>
                </c:pt>
                <c:pt idx="4552">
                  <c:v>69.036000000000001</c:v>
                </c:pt>
                <c:pt idx="4553">
                  <c:v>69.069000000000003</c:v>
                </c:pt>
                <c:pt idx="4554">
                  <c:v>69.069000000000003</c:v>
                </c:pt>
                <c:pt idx="4555">
                  <c:v>69.100999999999999</c:v>
                </c:pt>
                <c:pt idx="4556">
                  <c:v>69.134</c:v>
                </c:pt>
                <c:pt idx="4557">
                  <c:v>69.134</c:v>
                </c:pt>
                <c:pt idx="4558">
                  <c:v>69.167000000000002</c:v>
                </c:pt>
                <c:pt idx="4559">
                  <c:v>69.167000000000002</c:v>
                </c:pt>
                <c:pt idx="4560">
                  <c:v>69.2</c:v>
                </c:pt>
                <c:pt idx="4561">
                  <c:v>69.2</c:v>
                </c:pt>
                <c:pt idx="4562">
                  <c:v>69.233000000000004</c:v>
                </c:pt>
                <c:pt idx="4563">
                  <c:v>69.233000000000004</c:v>
                </c:pt>
                <c:pt idx="4564">
                  <c:v>69.233000000000004</c:v>
                </c:pt>
                <c:pt idx="4565">
                  <c:v>69.266000000000005</c:v>
                </c:pt>
                <c:pt idx="4566">
                  <c:v>69.266000000000005</c:v>
                </c:pt>
                <c:pt idx="4567">
                  <c:v>69.266000000000005</c:v>
                </c:pt>
                <c:pt idx="4568">
                  <c:v>69.266000000000005</c:v>
                </c:pt>
                <c:pt idx="4569">
                  <c:v>69.266000000000005</c:v>
                </c:pt>
                <c:pt idx="4570">
                  <c:v>69.299000000000007</c:v>
                </c:pt>
                <c:pt idx="4571">
                  <c:v>69.266000000000005</c:v>
                </c:pt>
                <c:pt idx="4572">
                  <c:v>69.266000000000005</c:v>
                </c:pt>
                <c:pt idx="4573">
                  <c:v>69.299000000000007</c:v>
                </c:pt>
                <c:pt idx="4574">
                  <c:v>69.266000000000005</c:v>
                </c:pt>
                <c:pt idx="4575">
                  <c:v>69.266000000000005</c:v>
                </c:pt>
                <c:pt idx="4576">
                  <c:v>69.266000000000005</c:v>
                </c:pt>
                <c:pt idx="4577">
                  <c:v>69.266000000000005</c:v>
                </c:pt>
                <c:pt idx="4578">
                  <c:v>69.266000000000005</c:v>
                </c:pt>
                <c:pt idx="4579">
                  <c:v>69.266000000000005</c:v>
                </c:pt>
                <c:pt idx="4580">
                  <c:v>69.266000000000005</c:v>
                </c:pt>
                <c:pt idx="4581">
                  <c:v>69.266000000000005</c:v>
                </c:pt>
                <c:pt idx="4582">
                  <c:v>69.233000000000004</c:v>
                </c:pt>
                <c:pt idx="4583">
                  <c:v>69.233000000000004</c:v>
                </c:pt>
                <c:pt idx="4584">
                  <c:v>69.233000000000004</c:v>
                </c:pt>
                <c:pt idx="4585">
                  <c:v>69.233000000000004</c:v>
                </c:pt>
                <c:pt idx="4586">
                  <c:v>69.2</c:v>
                </c:pt>
                <c:pt idx="4587">
                  <c:v>69.2</c:v>
                </c:pt>
                <c:pt idx="4588">
                  <c:v>69.2</c:v>
                </c:pt>
                <c:pt idx="4589">
                  <c:v>69.167000000000002</c:v>
                </c:pt>
                <c:pt idx="4590">
                  <c:v>69.167000000000002</c:v>
                </c:pt>
                <c:pt idx="4591">
                  <c:v>69.134</c:v>
                </c:pt>
                <c:pt idx="4592">
                  <c:v>69.134</c:v>
                </c:pt>
                <c:pt idx="4593">
                  <c:v>69.134</c:v>
                </c:pt>
                <c:pt idx="4594">
                  <c:v>69.100999999999999</c:v>
                </c:pt>
                <c:pt idx="4595">
                  <c:v>69.100999999999999</c:v>
                </c:pt>
                <c:pt idx="4596">
                  <c:v>69.069000000000003</c:v>
                </c:pt>
                <c:pt idx="4597">
                  <c:v>69.069000000000003</c:v>
                </c:pt>
                <c:pt idx="4598">
                  <c:v>69.036000000000001</c:v>
                </c:pt>
                <c:pt idx="4599">
                  <c:v>69.036000000000001</c:v>
                </c:pt>
                <c:pt idx="4600">
                  <c:v>69.003</c:v>
                </c:pt>
                <c:pt idx="4601">
                  <c:v>69.003</c:v>
                </c:pt>
                <c:pt idx="4602">
                  <c:v>68.97</c:v>
                </c:pt>
                <c:pt idx="4603">
                  <c:v>68.97</c:v>
                </c:pt>
                <c:pt idx="4604">
                  <c:v>68.937000000000026</c:v>
                </c:pt>
                <c:pt idx="4605">
                  <c:v>68.937000000000026</c:v>
                </c:pt>
                <c:pt idx="4606">
                  <c:v>68.903999999999996</c:v>
                </c:pt>
                <c:pt idx="4607">
                  <c:v>68.870999999999981</c:v>
                </c:pt>
                <c:pt idx="4608">
                  <c:v>68.870999999999981</c:v>
                </c:pt>
                <c:pt idx="4609">
                  <c:v>68.838999999999999</c:v>
                </c:pt>
                <c:pt idx="4610">
                  <c:v>68.838999999999999</c:v>
                </c:pt>
                <c:pt idx="4611">
                  <c:v>68.805999999999983</c:v>
                </c:pt>
                <c:pt idx="4612">
                  <c:v>68.772999999999982</c:v>
                </c:pt>
                <c:pt idx="4613">
                  <c:v>68.772999999999982</c:v>
                </c:pt>
                <c:pt idx="4614">
                  <c:v>68.739999999999995</c:v>
                </c:pt>
                <c:pt idx="4615">
                  <c:v>68.706999999999994</c:v>
                </c:pt>
                <c:pt idx="4616">
                  <c:v>68.706999999999994</c:v>
                </c:pt>
                <c:pt idx="4617">
                  <c:v>68.673999999999978</c:v>
                </c:pt>
                <c:pt idx="4618">
                  <c:v>68.641000000000005</c:v>
                </c:pt>
                <c:pt idx="4619">
                  <c:v>68.60899999999998</c:v>
                </c:pt>
                <c:pt idx="4620">
                  <c:v>68.60899999999998</c:v>
                </c:pt>
                <c:pt idx="4621">
                  <c:v>68.575999999999979</c:v>
                </c:pt>
                <c:pt idx="4622">
                  <c:v>68.543000000000006</c:v>
                </c:pt>
                <c:pt idx="4623">
                  <c:v>68.543000000000006</c:v>
                </c:pt>
                <c:pt idx="4624">
                  <c:v>68.510000000000005</c:v>
                </c:pt>
                <c:pt idx="4625">
                  <c:v>68.477000000000004</c:v>
                </c:pt>
                <c:pt idx="4626">
                  <c:v>68.444000000000329</c:v>
                </c:pt>
                <c:pt idx="4627">
                  <c:v>68.444000000000329</c:v>
                </c:pt>
                <c:pt idx="4628">
                  <c:v>68.4110000000003</c:v>
                </c:pt>
                <c:pt idx="4629">
                  <c:v>68.378999999999948</c:v>
                </c:pt>
                <c:pt idx="4630">
                  <c:v>68.346000000000004</c:v>
                </c:pt>
                <c:pt idx="4631">
                  <c:v>68.346000000000004</c:v>
                </c:pt>
                <c:pt idx="4632">
                  <c:v>68.313000000000002</c:v>
                </c:pt>
                <c:pt idx="4633">
                  <c:v>68.28</c:v>
                </c:pt>
                <c:pt idx="4634">
                  <c:v>68.247000000000227</c:v>
                </c:pt>
                <c:pt idx="4635">
                  <c:v>68.214000000000027</c:v>
                </c:pt>
                <c:pt idx="4636">
                  <c:v>68.180999999999983</c:v>
                </c:pt>
                <c:pt idx="4637">
                  <c:v>68.180999999999983</c:v>
                </c:pt>
                <c:pt idx="4638">
                  <c:v>68.149000000000001</c:v>
                </c:pt>
                <c:pt idx="4639">
                  <c:v>68.116</c:v>
                </c:pt>
                <c:pt idx="4640">
                  <c:v>68.082999999999998</c:v>
                </c:pt>
                <c:pt idx="4641">
                  <c:v>68.05</c:v>
                </c:pt>
                <c:pt idx="4642">
                  <c:v>68.05</c:v>
                </c:pt>
                <c:pt idx="4643">
                  <c:v>68.016999999999996</c:v>
                </c:pt>
                <c:pt idx="4644">
                  <c:v>67.983999999999995</c:v>
                </c:pt>
                <c:pt idx="4645">
                  <c:v>67.950999999999993</c:v>
                </c:pt>
                <c:pt idx="4646">
                  <c:v>67.918999999999997</c:v>
                </c:pt>
                <c:pt idx="4647">
                  <c:v>67.885999999999981</c:v>
                </c:pt>
                <c:pt idx="4648">
                  <c:v>67.85299999999998</c:v>
                </c:pt>
                <c:pt idx="4649">
                  <c:v>67.85299999999998</c:v>
                </c:pt>
                <c:pt idx="4650">
                  <c:v>67.819999999999993</c:v>
                </c:pt>
                <c:pt idx="4651">
                  <c:v>67.787000000000006</c:v>
                </c:pt>
                <c:pt idx="4652">
                  <c:v>67.754000000000005</c:v>
                </c:pt>
                <c:pt idx="4653">
                  <c:v>67.721000000000004</c:v>
                </c:pt>
                <c:pt idx="4654">
                  <c:v>67.688999999999979</c:v>
                </c:pt>
                <c:pt idx="4655">
                  <c:v>67.655999999999949</c:v>
                </c:pt>
                <c:pt idx="4656">
                  <c:v>67.622999999999948</c:v>
                </c:pt>
                <c:pt idx="4657">
                  <c:v>67.622999999999948</c:v>
                </c:pt>
                <c:pt idx="4658">
                  <c:v>67.59</c:v>
                </c:pt>
                <c:pt idx="4659">
                  <c:v>67.557000000000002</c:v>
                </c:pt>
                <c:pt idx="4660">
                  <c:v>67.524000000000001</c:v>
                </c:pt>
                <c:pt idx="4661">
                  <c:v>67.491000000000227</c:v>
                </c:pt>
                <c:pt idx="4662">
                  <c:v>67.459000000000003</c:v>
                </c:pt>
                <c:pt idx="4663">
                  <c:v>67.426000000000002</c:v>
                </c:pt>
                <c:pt idx="4664">
                  <c:v>67.393000000000001</c:v>
                </c:pt>
                <c:pt idx="4665">
                  <c:v>67.36</c:v>
                </c:pt>
                <c:pt idx="4666">
                  <c:v>67.326999999999998</c:v>
                </c:pt>
                <c:pt idx="4667">
                  <c:v>67.293999999999997</c:v>
                </c:pt>
                <c:pt idx="4668">
                  <c:v>67.260999999999996</c:v>
                </c:pt>
                <c:pt idx="4669">
                  <c:v>67.260999999999996</c:v>
                </c:pt>
                <c:pt idx="4670">
                  <c:v>67.228999999999999</c:v>
                </c:pt>
                <c:pt idx="4671">
                  <c:v>67.195999999999998</c:v>
                </c:pt>
                <c:pt idx="4672">
                  <c:v>67.162999999999982</c:v>
                </c:pt>
                <c:pt idx="4673">
                  <c:v>67.13</c:v>
                </c:pt>
                <c:pt idx="4674">
                  <c:v>67.096999999999994</c:v>
                </c:pt>
                <c:pt idx="4675">
                  <c:v>67.063999999999993</c:v>
                </c:pt>
                <c:pt idx="4676">
                  <c:v>67.031000000000006</c:v>
                </c:pt>
                <c:pt idx="4677">
                  <c:v>66.998999999999995</c:v>
                </c:pt>
                <c:pt idx="4678">
                  <c:v>66.965999999999994</c:v>
                </c:pt>
                <c:pt idx="4679">
                  <c:v>66.933000000000007</c:v>
                </c:pt>
                <c:pt idx="4680">
                  <c:v>66.900000000000006</c:v>
                </c:pt>
                <c:pt idx="4681">
                  <c:v>66.867000000000004</c:v>
                </c:pt>
                <c:pt idx="4682">
                  <c:v>66.834000000000003</c:v>
                </c:pt>
                <c:pt idx="4683">
                  <c:v>66.834000000000003</c:v>
                </c:pt>
                <c:pt idx="4684">
                  <c:v>66.769000000000005</c:v>
                </c:pt>
                <c:pt idx="4685">
                  <c:v>66.769000000000005</c:v>
                </c:pt>
                <c:pt idx="4686">
                  <c:v>66.736000000000004</c:v>
                </c:pt>
                <c:pt idx="4687">
                  <c:v>66.703000000000003</c:v>
                </c:pt>
                <c:pt idx="4688">
                  <c:v>66.669999999999987</c:v>
                </c:pt>
                <c:pt idx="4689">
                  <c:v>66.637</c:v>
                </c:pt>
                <c:pt idx="4690">
                  <c:v>66.603999999999999</c:v>
                </c:pt>
                <c:pt idx="4691">
                  <c:v>66.570999999999998</c:v>
                </c:pt>
                <c:pt idx="4692">
                  <c:v>66.539000000000001</c:v>
                </c:pt>
                <c:pt idx="4693">
                  <c:v>66.506</c:v>
                </c:pt>
                <c:pt idx="4694">
                  <c:v>66.472999999999999</c:v>
                </c:pt>
                <c:pt idx="4695">
                  <c:v>66.440000000000026</c:v>
                </c:pt>
                <c:pt idx="4696">
                  <c:v>66.406999999999996</c:v>
                </c:pt>
                <c:pt idx="4697">
                  <c:v>66.373999999999981</c:v>
                </c:pt>
                <c:pt idx="4698">
                  <c:v>66.340999999999994</c:v>
                </c:pt>
                <c:pt idx="4699">
                  <c:v>66.308999999999983</c:v>
                </c:pt>
                <c:pt idx="4700">
                  <c:v>66.275999999999982</c:v>
                </c:pt>
                <c:pt idx="4701">
                  <c:v>66.242999999999995</c:v>
                </c:pt>
                <c:pt idx="4702">
                  <c:v>66.209999999999994</c:v>
                </c:pt>
                <c:pt idx="4703">
                  <c:v>66.176999999999978</c:v>
                </c:pt>
                <c:pt idx="4704">
                  <c:v>66.144000000000005</c:v>
                </c:pt>
                <c:pt idx="4705">
                  <c:v>66.111000000000004</c:v>
                </c:pt>
                <c:pt idx="4706">
                  <c:v>66.078999999999979</c:v>
                </c:pt>
                <c:pt idx="4707">
                  <c:v>66.046000000000006</c:v>
                </c:pt>
                <c:pt idx="4708">
                  <c:v>66.046000000000006</c:v>
                </c:pt>
                <c:pt idx="4709">
                  <c:v>66.013000000000005</c:v>
                </c:pt>
                <c:pt idx="4710">
                  <c:v>65.98</c:v>
                </c:pt>
                <c:pt idx="4711">
                  <c:v>65.947000000000315</c:v>
                </c:pt>
                <c:pt idx="4712">
                  <c:v>65.9140000000003</c:v>
                </c:pt>
                <c:pt idx="4713">
                  <c:v>65.881</c:v>
                </c:pt>
                <c:pt idx="4714">
                  <c:v>65.849000000000004</c:v>
                </c:pt>
                <c:pt idx="4715">
                  <c:v>65.816000000000003</c:v>
                </c:pt>
                <c:pt idx="4716">
                  <c:v>65.783000000000001</c:v>
                </c:pt>
                <c:pt idx="4717">
                  <c:v>65.75</c:v>
                </c:pt>
                <c:pt idx="4718">
                  <c:v>65.717000000000027</c:v>
                </c:pt>
                <c:pt idx="4719">
                  <c:v>65.683999999999983</c:v>
                </c:pt>
                <c:pt idx="4720">
                  <c:v>65.650999999999982</c:v>
                </c:pt>
                <c:pt idx="4721">
                  <c:v>65.619</c:v>
                </c:pt>
                <c:pt idx="4722">
                  <c:v>65.585999999999999</c:v>
                </c:pt>
                <c:pt idx="4723">
                  <c:v>65.552999999999983</c:v>
                </c:pt>
                <c:pt idx="4724">
                  <c:v>65.52</c:v>
                </c:pt>
                <c:pt idx="4725">
                  <c:v>65.486999999999995</c:v>
                </c:pt>
                <c:pt idx="4726">
                  <c:v>65.453999999999994</c:v>
                </c:pt>
                <c:pt idx="4727">
                  <c:v>65.421000000000006</c:v>
                </c:pt>
                <c:pt idx="4728">
                  <c:v>65.388999999999982</c:v>
                </c:pt>
                <c:pt idx="4729">
                  <c:v>65.388999999999982</c:v>
                </c:pt>
                <c:pt idx="4730">
                  <c:v>65.35599999999998</c:v>
                </c:pt>
                <c:pt idx="4731">
                  <c:v>65.322999999999979</c:v>
                </c:pt>
                <c:pt idx="4732">
                  <c:v>65.290000000000006</c:v>
                </c:pt>
                <c:pt idx="4733">
                  <c:v>65.290000000000006</c:v>
                </c:pt>
                <c:pt idx="4734">
                  <c:v>65.257000000000005</c:v>
                </c:pt>
                <c:pt idx="4735">
                  <c:v>65.224000000000004</c:v>
                </c:pt>
                <c:pt idx="4736">
                  <c:v>65.224000000000004</c:v>
                </c:pt>
                <c:pt idx="4737">
                  <c:v>65.191000000000003</c:v>
                </c:pt>
                <c:pt idx="4738">
                  <c:v>65.191000000000003</c:v>
                </c:pt>
                <c:pt idx="4739">
                  <c:v>65.158999999999978</c:v>
                </c:pt>
                <c:pt idx="4740">
                  <c:v>65.158999999999978</c:v>
                </c:pt>
                <c:pt idx="4741">
                  <c:v>65.158999999999978</c:v>
                </c:pt>
                <c:pt idx="4742">
                  <c:v>65.125999999999948</c:v>
                </c:pt>
                <c:pt idx="4743">
                  <c:v>65.125999999999948</c:v>
                </c:pt>
                <c:pt idx="4744">
                  <c:v>65.125999999999948</c:v>
                </c:pt>
                <c:pt idx="4745">
                  <c:v>65.125999999999948</c:v>
                </c:pt>
                <c:pt idx="4746">
                  <c:v>65.125999999999948</c:v>
                </c:pt>
                <c:pt idx="4747">
                  <c:v>65.093000000000004</c:v>
                </c:pt>
                <c:pt idx="4748">
                  <c:v>65.093000000000004</c:v>
                </c:pt>
                <c:pt idx="4749">
                  <c:v>65.093000000000004</c:v>
                </c:pt>
                <c:pt idx="4750">
                  <c:v>65.093000000000004</c:v>
                </c:pt>
                <c:pt idx="4751">
                  <c:v>65.125999999999948</c:v>
                </c:pt>
                <c:pt idx="4752">
                  <c:v>65.125999999999948</c:v>
                </c:pt>
                <c:pt idx="4753">
                  <c:v>65.125999999999948</c:v>
                </c:pt>
                <c:pt idx="4754">
                  <c:v>65.125999999999948</c:v>
                </c:pt>
                <c:pt idx="4755">
                  <c:v>65.125999999999948</c:v>
                </c:pt>
                <c:pt idx="4756">
                  <c:v>65.125999999999948</c:v>
                </c:pt>
                <c:pt idx="4757">
                  <c:v>65.125999999999948</c:v>
                </c:pt>
                <c:pt idx="4758">
                  <c:v>65.158999999999978</c:v>
                </c:pt>
                <c:pt idx="4759">
                  <c:v>65.158999999999978</c:v>
                </c:pt>
                <c:pt idx="4760">
                  <c:v>65.158999999999978</c:v>
                </c:pt>
                <c:pt idx="4761">
                  <c:v>65.158999999999978</c:v>
                </c:pt>
                <c:pt idx="4762">
                  <c:v>65.191000000000003</c:v>
                </c:pt>
                <c:pt idx="4763">
                  <c:v>65.191000000000003</c:v>
                </c:pt>
                <c:pt idx="4764">
                  <c:v>65.224000000000004</c:v>
                </c:pt>
                <c:pt idx="4765">
                  <c:v>65.224000000000004</c:v>
                </c:pt>
                <c:pt idx="4766">
                  <c:v>65.257000000000005</c:v>
                </c:pt>
                <c:pt idx="4767">
                  <c:v>65.257000000000005</c:v>
                </c:pt>
                <c:pt idx="4768">
                  <c:v>65.257000000000005</c:v>
                </c:pt>
                <c:pt idx="4769">
                  <c:v>65.290000000000006</c:v>
                </c:pt>
                <c:pt idx="4770">
                  <c:v>65.290000000000006</c:v>
                </c:pt>
                <c:pt idx="4771">
                  <c:v>65.322999999999979</c:v>
                </c:pt>
                <c:pt idx="4772">
                  <c:v>65.322999999999979</c:v>
                </c:pt>
                <c:pt idx="4773">
                  <c:v>65.35599999999998</c:v>
                </c:pt>
                <c:pt idx="4774">
                  <c:v>65.388999999999982</c:v>
                </c:pt>
                <c:pt idx="4775">
                  <c:v>65.388999999999982</c:v>
                </c:pt>
                <c:pt idx="4776">
                  <c:v>65.421000000000006</c:v>
                </c:pt>
                <c:pt idx="4777">
                  <c:v>65.421000000000006</c:v>
                </c:pt>
                <c:pt idx="4778">
                  <c:v>65.453999999999994</c:v>
                </c:pt>
                <c:pt idx="4779">
                  <c:v>65.486999999999995</c:v>
                </c:pt>
                <c:pt idx="4780">
                  <c:v>65.486999999999995</c:v>
                </c:pt>
                <c:pt idx="4781">
                  <c:v>65.52</c:v>
                </c:pt>
                <c:pt idx="4782">
                  <c:v>65.552999999999983</c:v>
                </c:pt>
                <c:pt idx="4783">
                  <c:v>65.552999999999983</c:v>
                </c:pt>
                <c:pt idx="4784">
                  <c:v>65.585999999999999</c:v>
                </c:pt>
                <c:pt idx="4785">
                  <c:v>65.619</c:v>
                </c:pt>
                <c:pt idx="4786">
                  <c:v>65.650999999999982</c:v>
                </c:pt>
                <c:pt idx="4787">
                  <c:v>65.650999999999982</c:v>
                </c:pt>
                <c:pt idx="4788">
                  <c:v>65.683999999999983</c:v>
                </c:pt>
                <c:pt idx="4789">
                  <c:v>65.717000000000027</c:v>
                </c:pt>
                <c:pt idx="4790">
                  <c:v>65.75</c:v>
                </c:pt>
                <c:pt idx="4791">
                  <c:v>65.75</c:v>
                </c:pt>
                <c:pt idx="4792">
                  <c:v>65.783000000000001</c:v>
                </c:pt>
                <c:pt idx="4793">
                  <c:v>65.816000000000003</c:v>
                </c:pt>
                <c:pt idx="4794">
                  <c:v>65.849000000000004</c:v>
                </c:pt>
                <c:pt idx="4795">
                  <c:v>65.849000000000004</c:v>
                </c:pt>
                <c:pt idx="4796">
                  <c:v>65.881</c:v>
                </c:pt>
                <c:pt idx="4797">
                  <c:v>65.9140000000003</c:v>
                </c:pt>
                <c:pt idx="4798">
                  <c:v>65.947000000000315</c:v>
                </c:pt>
                <c:pt idx="4799">
                  <c:v>65.98</c:v>
                </c:pt>
                <c:pt idx="4800">
                  <c:v>66.013000000000005</c:v>
                </c:pt>
                <c:pt idx="4801">
                  <c:v>66.046000000000006</c:v>
                </c:pt>
                <c:pt idx="4802">
                  <c:v>66.046000000000006</c:v>
                </c:pt>
                <c:pt idx="4803">
                  <c:v>66.078999999999979</c:v>
                </c:pt>
                <c:pt idx="4804">
                  <c:v>66.111000000000004</c:v>
                </c:pt>
                <c:pt idx="4805">
                  <c:v>66.144000000000005</c:v>
                </c:pt>
                <c:pt idx="4806">
                  <c:v>66.176999999999978</c:v>
                </c:pt>
                <c:pt idx="4807">
                  <c:v>66.209999999999994</c:v>
                </c:pt>
                <c:pt idx="4808">
                  <c:v>66.242999999999995</c:v>
                </c:pt>
                <c:pt idx="4809">
                  <c:v>66.275999999999982</c:v>
                </c:pt>
                <c:pt idx="4810">
                  <c:v>66.308999999999983</c:v>
                </c:pt>
                <c:pt idx="4811">
                  <c:v>66.340999999999994</c:v>
                </c:pt>
                <c:pt idx="4812">
                  <c:v>66.373999999999981</c:v>
                </c:pt>
                <c:pt idx="4813">
                  <c:v>66.406999999999996</c:v>
                </c:pt>
                <c:pt idx="4814">
                  <c:v>66.440000000000026</c:v>
                </c:pt>
                <c:pt idx="4815">
                  <c:v>66.440000000000026</c:v>
                </c:pt>
                <c:pt idx="4816">
                  <c:v>66.472999999999999</c:v>
                </c:pt>
                <c:pt idx="4817">
                  <c:v>66.506</c:v>
                </c:pt>
                <c:pt idx="4818">
                  <c:v>66.570999999999998</c:v>
                </c:pt>
                <c:pt idx="4819">
                  <c:v>66.570999999999998</c:v>
                </c:pt>
                <c:pt idx="4820">
                  <c:v>66.603999999999999</c:v>
                </c:pt>
                <c:pt idx="4821">
                  <c:v>66.637</c:v>
                </c:pt>
                <c:pt idx="4822">
                  <c:v>66.669999999999987</c:v>
                </c:pt>
                <c:pt idx="4823">
                  <c:v>66.703000000000003</c:v>
                </c:pt>
                <c:pt idx="4824">
                  <c:v>66.736000000000004</c:v>
                </c:pt>
                <c:pt idx="4825">
                  <c:v>66.769000000000005</c:v>
                </c:pt>
                <c:pt idx="4826">
                  <c:v>66.801000000000002</c:v>
                </c:pt>
                <c:pt idx="4827">
                  <c:v>66.834000000000003</c:v>
                </c:pt>
                <c:pt idx="4828">
                  <c:v>66.867000000000004</c:v>
                </c:pt>
                <c:pt idx="4829">
                  <c:v>66.900000000000006</c:v>
                </c:pt>
                <c:pt idx="4830">
                  <c:v>66.933000000000007</c:v>
                </c:pt>
                <c:pt idx="4831">
                  <c:v>66.965999999999994</c:v>
                </c:pt>
                <c:pt idx="4832">
                  <c:v>66.998999999999995</c:v>
                </c:pt>
                <c:pt idx="4833">
                  <c:v>67.031000000000006</c:v>
                </c:pt>
                <c:pt idx="4834">
                  <c:v>67.063999999999993</c:v>
                </c:pt>
                <c:pt idx="4835">
                  <c:v>67.096999999999994</c:v>
                </c:pt>
                <c:pt idx="4836">
                  <c:v>67.13</c:v>
                </c:pt>
                <c:pt idx="4837">
                  <c:v>67.162999999999982</c:v>
                </c:pt>
                <c:pt idx="4838">
                  <c:v>67.195999999999998</c:v>
                </c:pt>
                <c:pt idx="4839">
                  <c:v>67.228999999999999</c:v>
                </c:pt>
                <c:pt idx="4840">
                  <c:v>67.260999999999996</c:v>
                </c:pt>
                <c:pt idx="4841">
                  <c:v>67.293999999999997</c:v>
                </c:pt>
                <c:pt idx="4842">
                  <c:v>67.326999999999998</c:v>
                </c:pt>
                <c:pt idx="4843">
                  <c:v>67.36</c:v>
                </c:pt>
                <c:pt idx="4844">
                  <c:v>67.393000000000001</c:v>
                </c:pt>
                <c:pt idx="4845">
                  <c:v>67.426000000000002</c:v>
                </c:pt>
                <c:pt idx="4846">
                  <c:v>67.459000000000003</c:v>
                </c:pt>
                <c:pt idx="4847">
                  <c:v>67.491000000000227</c:v>
                </c:pt>
                <c:pt idx="4848">
                  <c:v>67.524000000000001</c:v>
                </c:pt>
                <c:pt idx="4849">
                  <c:v>67.557000000000002</c:v>
                </c:pt>
                <c:pt idx="4850">
                  <c:v>67.59</c:v>
                </c:pt>
                <c:pt idx="4851">
                  <c:v>67.622999999999948</c:v>
                </c:pt>
                <c:pt idx="4852">
                  <c:v>67.655999999999949</c:v>
                </c:pt>
                <c:pt idx="4853">
                  <c:v>67.688999999999979</c:v>
                </c:pt>
                <c:pt idx="4854">
                  <c:v>67.721000000000004</c:v>
                </c:pt>
                <c:pt idx="4855">
                  <c:v>67.754000000000005</c:v>
                </c:pt>
                <c:pt idx="4856">
                  <c:v>67.787000000000006</c:v>
                </c:pt>
                <c:pt idx="4857">
                  <c:v>67.85299999999998</c:v>
                </c:pt>
                <c:pt idx="4858">
                  <c:v>67.885999999999981</c:v>
                </c:pt>
                <c:pt idx="4859">
                  <c:v>67.918999999999997</c:v>
                </c:pt>
                <c:pt idx="4860">
                  <c:v>67.918999999999997</c:v>
                </c:pt>
                <c:pt idx="4861">
                  <c:v>67.983999999999995</c:v>
                </c:pt>
                <c:pt idx="4862">
                  <c:v>68.016999999999996</c:v>
                </c:pt>
                <c:pt idx="4863">
                  <c:v>68.05</c:v>
                </c:pt>
                <c:pt idx="4864">
                  <c:v>68.082999999999998</c:v>
                </c:pt>
                <c:pt idx="4865">
                  <c:v>68.116</c:v>
                </c:pt>
                <c:pt idx="4866">
                  <c:v>68.149000000000001</c:v>
                </c:pt>
                <c:pt idx="4867">
                  <c:v>68.180999999999983</c:v>
                </c:pt>
                <c:pt idx="4868">
                  <c:v>68.214000000000027</c:v>
                </c:pt>
                <c:pt idx="4869">
                  <c:v>68.247000000000227</c:v>
                </c:pt>
                <c:pt idx="4870">
                  <c:v>68.28</c:v>
                </c:pt>
                <c:pt idx="4871">
                  <c:v>68.313000000000002</c:v>
                </c:pt>
                <c:pt idx="4872">
                  <c:v>68.346000000000004</c:v>
                </c:pt>
                <c:pt idx="4873">
                  <c:v>68.378999999999948</c:v>
                </c:pt>
                <c:pt idx="4874">
                  <c:v>68.4110000000003</c:v>
                </c:pt>
                <c:pt idx="4875">
                  <c:v>68.444000000000329</c:v>
                </c:pt>
                <c:pt idx="4876">
                  <c:v>68.477000000000004</c:v>
                </c:pt>
                <c:pt idx="4877">
                  <c:v>68.510000000000005</c:v>
                </c:pt>
                <c:pt idx="4878">
                  <c:v>68.543000000000006</c:v>
                </c:pt>
                <c:pt idx="4879">
                  <c:v>68.575999999999979</c:v>
                </c:pt>
                <c:pt idx="4880">
                  <c:v>68.60899999999998</c:v>
                </c:pt>
                <c:pt idx="4881">
                  <c:v>68.641000000000005</c:v>
                </c:pt>
                <c:pt idx="4882">
                  <c:v>68.673999999999978</c:v>
                </c:pt>
                <c:pt idx="4883">
                  <c:v>68.706999999999994</c:v>
                </c:pt>
                <c:pt idx="4884">
                  <c:v>68.739999999999995</c:v>
                </c:pt>
                <c:pt idx="4885">
                  <c:v>68.772999999999982</c:v>
                </c:pt>
                <c:pt idx="4886">
                  <c:v>68.805999999999983</c:v>
                </c:pt>
                <c:pt idx="4887">
                  <c:v>68.838999999999999</c:v>
                </c:pt>
                <c:pt idx="4888">
                  <c:v>68.870999999999981</c:v>
                </c:pt>
                <c:pt idx="4889">
                  <c:v>68.903999999999996</c:v>
                </c:pt>
                <c:pt idx="4890">
                  <c:v>68.937000000000026</c:v>
                </c:pt>
                <c:pt idx="4891">
                  <c:v>68.97</c:v>
                </c:pt>
                <c:pt idx="4892">
                  <c:v>69.003</c:v>
                </c:pt>
                <c:pt idx="4893">
                  <c:v>69.036000000000001</c:v>
                </c:pt>
                <c:pt idx="4894">
                  <c:v>69.069000000000003</c:v>
                </c:pt>
                <c:pt idx="4895">
                  <c:v>69.100999999999999</c:v>
                </c:pt>
                <c:pt idx="4896">
                  <c:v>69.134</c:v>
                </c:pt>
                <c:pt idx="4897">
                  <c:v>69.167000000000002</c:v>
                </c:pt>
                <c:pt idx="4898">
                  <c:v>69.2</c:v>
                </c:pt>
                <c:pt idx="4899">
                  <c:v>69.233000000000004</c:v>
                </c:pt>
                <c:pt idx="4900">
                  <c:v>69.266000000000005</c:v>
                </c:pt>
                <c:pt idx="4901">
                  <c:v>69.299000000000007</c:v>
                </c:pt>
                <c:pt idx="4902">
                  <c:v>69.331000000000003</c:v>
                </c:pt>
                <c:pt idx="4903">
                  <c:v>69.364000000000004</c:v>
                </c:pt>
                <c:pt idx="4904">
                  <c:v>69.397000000000006</c:v>
                </c:pt>
                <c:pt idx="4905">
                  <c:v>69.430000000000007</c:v>
                </c:pt>
                <c:pt idx="4906">
                  <c:v>69.462999999999994</c:v>
                </c:pt>
                <c:pt idx="4907">
                  <c:v>69.495999999999995</c:v>
                </c:pt>
                <c:pt idx="4908">
                  <c:v>69.528999999999982</c:v>
                </c:pt>
                <c:pt idx="4909">
                  <c:v>69.528999999999982</c:v>
                </c:pt>
                <c:pt idx="4910">
                  <c:v>69.561000000000007</c:v>
                </c:pt>
                <c:pt idx="4911">
                  <c:v>69.593999999999994</c:v>
                </c:pt>
                <c:pt idx="4912">
                  <c:v>69.626999999999981</c:v>
                </c:pt>
                <c:pt idx="4913">
                  <c:v>69.626999999999981</c:v>
                </c:pt>
                <c:pt idx="4914">
                  <c:v>69.66</c:v>
                </c:pt>
                <c:pt idx="4915">
                  <c:v>69.692999999999998</c:v>
                </c:pt>
                <c:pt idx="4916">
                  <c:v>69.692999999999998</c:v>
                </c:pt>
                <c:pt idx="4917">
                  <c:v>69.725999999999999</c:v>
                </c:pt>
                <c:pt idx="4918">
                  <c:v>69.725999999999999</c:v>
                </c:pt>
                <c:pt idx="4919">
                  <c:v>69.759</c:v>
                </c:pt>
                <c:pt idx="4920">
                  <c:v>69.759</c:v>
                </c:pt>
                <c:pt idx="4921">
                  <c:v>69.790999999999997</c:v>
                </c:pt>
                <c:pt idx="4922">
                  <c:v>69.790999999999997</c:v>
                </c:pt>
                <c:pt idx="4923">
                  <c:v>69.790999999999997</c:v>
                </c:pt>
                <c:pt idx="4924">
                  <c:v>69.823999999999998</c:v>
                </c:pt>
                <c:pt idx="4925">
                  <c:v>69.823999999999998</c:v>
                </c:pt>
                <c:pt idx="4926">
                  <c:v>69.823999999999998</c:v>
                </c:pt>
                <c:pt idx="4927">
                  <c:v>69.823999999999998</c:v>
                </c:pt>
                <c:pt idx="4928">
                  <c:v>69.823999999999998</c:v>
                </c:pt>
                <c:pt idx="4929">
                  <c:v>69.823999999999998</c:v>
                </c:pt>
                <c:pt idx="4930">
                  <c:v>69.823999999999998</c:v>
                </c:pt>
                <c:pt idx="4931">
                  <c:v>69.823999999999998</c:v>
                </c:pt>
                <c:pt idx="4932">
                  <c:v>69.823999999999998</c:v>
                </c:pt>
                <c:pt idx="4933">
                  <c:v>69.823999999999998</c:v>
                </c:pt>
                <c:pt idx="4934">
                  <c:v>69.823999999999998</c:v>
                </c:pt>
                <c:pt idx="4935">
                  <c:v>69.823999999999998</c:v>
                </c:pt>
                <c:pt idx="4936">
                  <c:v>69.823999999999998</c:v>
                </c:pt>
                <c:pt idx="4937">
                  <c:v>69.823999999999998</c:v>
                </c:pt>
                <c:pt idx="4938">
                  <c:v>69.823999999999998</c:v>
                </c:pt>
                <c:pt idx="4939">
                  <c:v>69.823999999999998</c:v>
                </c:pt>
                <c:pt idx="4940">
                  <c:v>69.790999999999997</c:v>
                </c:pt>
                <c:pt idx="4941">
                  <c:v>69.790999999999997</c:v>
                </c:pt>
                <c:pt idx="4942">
                  <c:v>69.790999999999997</c:v>
                </c:pt>
                <c:pt idx="4943">
                  <c:v>69.790999999999997</c:v>
                </c:pt>
                <c:pt idx="4944">
                  <c:v>69.759</c:v>
                </c:pt>
                <c:pt idx="4945">
                  <c:v>69.759</c:v>
                </c:pt>
                <c:pt idx="4946">
                  <c:v>69.759</c:v>
                </c:pt>
                <c:pt idx="4947">
                  <c:v>69.725999999999999</c:v>
                </c:pt>
                <c:pt idx="4948">
                  <c:v>69.725999999999999</c:v>
                </c:pt>
                <c:pt idx="4949">
                  <c:v>69.725999999999999</c:v>
                </c:pt>
                <c:pt idx="4950">
                  <c:v>69.692999999999998</c:v>
                </c:pt>
                <c:pt idx="4951">
                  <c:v>69.692999999999998</c:v>
                </c:pt>
                <c:pt idx="4952">
                  <c:v>69.692999999999998</c:v>
                </c:pt>
                <c:pt idx="4953">
                  <c:v>69.66</c:v>
                </c:pt>
                <c:pt idx="4954">
                  <c:v>69.66</c:v>
                </c:pt>
                <c:pt idx="4955">
                  <c:v>69.626999999999981</c:v>
                </c:pt>
                <c:pt idx="4956">
                  <c:v>69.626999999999981</c:v>
                </c:pt>
                <c:pt idx="4957">
                  <c:v>69.593999999999994</c:v>
                </c:pt>
                <c:pt idx="4958">
                  <c:v>69.593999999999994</c:v>
                </c:pt>
                <c:pt idx="4959">
                  <c:v>69.561000000000007</c:v>
                </c:pt>
                <c:pt idx="4960">
                  <c:v>69.561000000000007</c:v>
                </c:pt>
                <c:pt idx="4961">
                  <c:v>69.528999999999982</c:v>
                </c:pt>
                <c:pt idx="4962">
                  <c:v>69.528999999999982</c:v>
                </c:pt>
                <c:pt idx="4963">
                  <c:v>69.495999999999995</c:v>
                </c:pt>
                <c:pt idx="4964">
                  <c:v>69.495999999999995</c:v>
                </c:pt>
                <c:pt idx="4965">
                  <c:v>69.462999999999994</c:v>
                </c:pt>
                <c:pt idx="4966">
                  <c:v>69.430000000000007</c:v>
                </c:pt>
                <c:pt idx="4967">
                  <c:v>69.430000000000007</c:v>
                </c:pt>
                <c:pt idx="4968">
                  <c:v>69.397000000000006</c:v>
                </c:pt>
                <c:pt idx="4969">
                  <c:v>69.364000000000004</c:v>
                </c:pt>
                <c:pt idx="4970">
                  <c:v>69.364000000000004</c:v>
                </c:pt>
                <c:pt idx="4971">
                  <c:v>69.331000000000003</c:v>
                </c:pt>
                <c:pt idx="4972">
                  <c:v>69.331000000000003</c:v>
                </c:pt>
                <c:pt idx="4973">
                  <c:v>69.299000000000007</c:v>
                </c:pt>
                <c:pt idx="4974">
                  <c:v>69.266000000000005</c:v>
                </c:pt>
                <c:pt idx="4975">
                  <c:v>69.233000000000004</c:v>
                </c:pt>
                <c:pt idx="4976">
                  <c:v>69.233000000000004</c:v>
                </c:pt>
                <c:pt idx="4977">
                  <c:v>69.2</c:v>
                </c:pt>
                <c:pt idx="4978">
                  <c:v>69.2</c:v>
                </c:pt>
                <c:pt idx="4979">
                  <c:v>69.167000000000002</c:v>
                </c:pt>
                <c:pt idx="4980">
                  <c:v>69.134</c:v>
                </c:pt>
                <c:pt idx="4981">
                  <c:v>69.100999999999999</c:v>
                </c:pt>
                <c:pt idx="4982">
                  <c:v>69.100999999999999</c:v>
                </c:pt>
                <c:pt idx="4983">
                  <c:v>69.069000000000003</c:v>
                </c:pt>
                <c:pt idx="4984">
                  <c:v>69.036000000000001</c:v>
                </c:pt>
                <c:pt idx="4985">
                  <c:v>69.003</c:v>
                </c:pt>
                <c:pt idx="4986">
                  <c:v>69.003</c:v>
                </c:pt>
                <c:pt idx="4987">
                  <c:v>68.97</c:v>
                </c:pt>
                <c:pt idx="4988">
                  <c:v>68.937000000000026</c:v>
                </c:pt>
                <c:pt idx="4989">
                  <c:v>68.903999999999996</c:v>
                </c:pt>
                <c:pt idx="4990">
                  <c:v>68.870999999999981</c:v>
                </c:pt>
                <c:pt idx="4991">
                  <c:v>68.870999999999981</c:v>
                </c:pt>
                <c:pt idx="4992">
                  <c:v>68.838999999999999</c:v>
                </c:pt>
                <c:pt idx="4993">
                  <c:v>68.805999999999983</c:v>
                </c:pt>
                <c:pt idx="4994">
                  <c:v>68.772999999999982</c:v>
                </c:pt>
                <c:pt idx="4995">
                  <c:v>68.739999999999995</c:v>
                </c:pt>
                <c:pt idx="4996">
                  <c:v>68.739999999999995</c:v>
                </c:pt>
                <c:pt idx="4997">
                  <c:v>68.706999999999994</c:v>
                </c:pt>
                <c:pt idx="4998">
                  <c:v>68.673999999999978</c:v>
                </c:pt>
                <c:pt idx="4999">
                  <c:v>68.641000000000005</c:v>
                </c:pt>
                <c:pt idx="5000">
                  <c:v>68.641000000000005</c:v>
                </c:pt>
                <c:pt idx="5001">
                  <c:v>68.60899999999998</c:v>
                </c:pt>
                <c:pt idx="5002">
                  <c:v>68.575999999999979</c:v>
                </c:pt>
                <c:pt idx="5003">
                  <c:v>68.543000000000006</c:v>
                </c:pt>
                <c:pt idx="5004">
                  <c:v>68.510000000000005</c:v>
                </c:pt>
                <c:pt idx="5005">
                  <c:v>68.477000000000004</c:v>
                </c:pt>
                <c:pt idx="5006">
                  <c:v>68.444000000000329</c:v>
                </c:pt>
                <c:pt idx="5007">
                  <c:v>68.444000000000329</c:v>
                </c:pt>
                <c:pt idx="5008">
                  <c:v>68.4110000000003</c:v>
                </c:pt>
                <c:pt idx="5009">
                  <c:v>68.378999999999948</c:v>
                </c:pt>
                <c:pt idx="5010">
                  <c:v>68.346000000000004</c:v>
                </c:pt>
                <c:pt idx="5011">
                  <c:v>68.313000000000002</c:v>
                </c:pt>
                <c:pt idx="5012">
                  <c:v>68.28</c:v>
                </c:pt>
                <c:pt idx="5013">
                  <c:v>68.247000000000227</c:v>
                </c:pt>
                <c:pt idx="5014">
                  <c:v>68.247000000000227</c:v>
                </c:pt>
                <c:pt idx="5015">
                  <c:v>68.214000000000027</c:v>
                </c:pt>
                <c:pt idx="5016">
                  <c:v>68.180999999999983</c:v>
                </c:pt>
                <c:pt idx="5017">
                  <c:v>68.149000000000001</c:v>
                </c:pt>
                <c:pt idx="5018">
                  <c:v>68.116</c:v>
                </c:pt>
                <c:pt idx="5019">
                  <c:v>68.082999999999998</c:v>
                </c:pt>
                <c:pt idx="5020">
                  <c:v>68.05</c:v>
                </c:pt>
                <c:pt idx="5021">
                  <c:v>68.016999999999996</c:v>
                </c:pt>
                <c:pt idx="5022">
                  <c:v>68.016999999999996</c:v>
                </c:pt>
                <c:pt idx="5023">
                  <c:v>67.983999999999995</c:v>
                </c:pt>
                <c:pt idx="5024">
                  <c:v>67.950999999999993</c:v>
                </c:pt>
                <c:pt idx="5025">
                  <c:v>67.918999999999997</c:v>
                </c:pt>
                <c:pt idx="5026">
                  <c:v>67.885999999999981</c:v>
                </c:pt>
                <c:pt idx="5027">
                  <c:v>67.85299999999998</c:v>
                </c:pt>
                <c:pt idx="5028">
                  <c:v>67.819999999999993</c:v>
                </c:pt>
                <c:pt idx="5029">
                  <c:v>67.787000000000006</c:v>
                </c:pt>
                <c:pt idx="5030">
                  <c:v>67.754000000000005</c:v>
                </c:pt>
                <c:pt idx="5031">
                  <c:v>67.721000000000004</c:v>
                </c:pt>
                <c:pt idx="5032">
                  <c:v>67.721000000000004</c:v>
                </c:pt>
                <c:pt idx="5033">
                  <c:v>67.688999999999979</c:v>
                </c:pt>
                <c:pt idx="5034">
                  <c:v>67.655999999999949</c:v>
                </c:pt>
                <c:pt idx="5035">
                  <c:v>67.622999999999948</c:v>
                </c:pt>
                <c:pt idx="5036">
                  <c:v>67.59</c:v>
                </c:pt>
                <c:pt idx="5037">
                  <c:v>67.557000000000002</c:v>
                </c:pt>
                <c:pt idx="5038">
                  <c:v>67.524000000000001</c:v>
                </c:pt>
                <c:pt idx="5039">
                  <c:v>67.491000000000227</c:v>
                </c:pt>
                <c:pt idx="5040">
                  <c:v>67.459000000000003</c:v>
                </c:pt>
                <c:pt idx="5041">
                  <c:v>67.426000000000002</c:v>
                </c:pt>
                <c:pt idx="5042">
                  <c:v>67.393000000000001</c:v>
                </c:pt>
                <c:pt idx="5043">
                  <c:v>67.36</c:v>
                </c:pt>
                <c:pt idx="5044">
                  <c:v>67.326999999999998</c:v>
                </c:pt>
                <c:pt idx="5045">
                  <c:v>67.293999999999997</c:v>
                </c:pt>
                <c:pt idx="5046">
                  <c:v>67.260999999999996</c:v>
                </c:pt>
                <c:pt idx="5047">
                  <c:v>67.228999999999999</c:v>
                </c:pt>
                <c:pt idx="5048">
                  <c:v>67.228999999999999</c:v>
                </c:pt>
              </c:numCache>
            </c:numRef>
          </c:yVal>
          <c:smooth val="0"/>
        </c:ser>
        <c:ser>
          <c:idx val="1"/>
          <c:order val="1"/>
          <c:tx>
            <c:strRef>
              <c:f>'אבן מאמצע'!$C$1</c:f>
              <c:strCache>
                <c:ptCount val="1"/>
                <c:pt idx="0">
                  <c:v>מתח I/O-2(V)</c:v>
                </c:pt>
              </c:strCache>
            </c:strRef>
          </c:tx>
          <c:spPr>
            <a:ln w="28575">
              <a:noFill/>
            </a:ln>
          </c:spPr>
          <c:marker>
            <c:symbol val="circle"/>
            <c:size val="2"/>
          </c:marker>
          <c:xVal>
            <c:numRef>
              <c:f>'אבן מאמצע'!$A$2:$A$5050</c:f>
              <c:numCache>
                <c:formatCode>General</c:formatCode>
                <c:ptCount val="504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pt idx="2616">
                  <c:v>2616</c:v>
                </c:pt>
                <c:pt idx="2617">
                  <c:v>2617</c:v>
                </c:pt>
                <c:pt idx="2618">
                  <c:v>2618</c:v>
                </c:pt>
                <c:pt idx="2619">
                  <c:v>2619</c:v>
                </c:pt>
                <c:pt idx="2620">
                  <c:v>2620</c:v>
                </c:pt>
                <c:pt idx="2621">
                  <c:v>2621</c:v>
                </c:pt>
                <c:pt idx="2622">
                  <c:v>2622</c:v>
                </c:pt>
                <c:pt idx="2623">
                  <c:v>2623</c:v>
                </c:pt>
                <c:pt idx="2624">
                  <c:v>2624</c:v>
                </c:pt>
                <c:pt idx="2625">
                  <c:v>2625</c:v>
                </c:pt>
                <c:pt idx="2626">
                  <c:v>2626</c:v>
                </c:pt>
                <c:pt idx="2627">
                  <c:v>2627</c:v>
                </c:pt>
                <c:pt idx="2628">
                  <c:v>2628</c:v>
                </c:pt>
                <c:pt idx="2629">
                  <c:v>2629</c:v>
                </c:pt>
                <c:pt idx="2630">
                  <c:v>2630</c:v>
                </c:pt>
                <c:pt idx="2631">
                  <c:v>2631</c:v>
                </c:pt>
                <c:pt idx="2632">
                  <c:v>2632</c:v>
                </c:pt>
                <c:pt idx="2633">
                  <c:v>2633</c:v>
                </c:pt>
                <c:pt idx="2634">
                  <c:v>2634</c:v>
                </c:pt>
                <c:pt idx="2635">
                  <c:v>2635</c:v>
                </c:pt>
                <c:pt idx="2636">
                  <c:v>2636</c:v>
                </c:pt>
                <c:pt idx="2637">
                  <c:v>2637</c:v>
                </c:pt>
                <c:pt idx="2638">
                  <c:v>2638</c:v>
                </c:pt>
                <c:pt idx="2639">
                  <c:v>2639</c:v>
                </c:pt>
                <c:pt idx="2640">
                  <c:v>2640</c:v>
                </c:pt>
                <c:pt idx="2641">
                  <c:v>2641</c:v>
                </c:pt>
                <c:pt idx="2642">
                  <c:v>2642</c:v>
                </c:pt>
                <c:pt idx="2643">
                  <c:v>2643</c:v>
                </c:pt>
                <c:pt idx="2644">
                  <c:v>2644</c:v>
                </c:pt>
                <c:pt idx="2645">
                  <c:v>2645</c:v>
                </c:pt>
                <c:pt idx="2646">
                  <c:v>2646</c:v>
                </c:pt>
                <c:pt idx="2647">
                  <c:v>2647</c:v>
                </c:pt>
                <c:pt idx="2648">
                  <c:v>2648</c:v>
                </c:pt>
                <c:pt idx="2649">
                  <c:v>2649</c:v>
                </c:pt>
                <c:pt idx="2650">
                  <c:v>2650</c:v>
                </c:pt>
                <c:pt idx="2651">
                  <c:v>2651</c:v>
                </c:pt>
                <c:pt idx="2652">
                  <c:v>2652</c:v>
                </c:pt>
                <c:pt idx="2653">
                  <c:v>2653</c:v>
                </c:pt>
                <c:pt idx="2654">
                  <c:v>2654</c:v>
                </c:pt>
                <c:pt idx="2655">
                  <c:v>2655</c:v>
                </c:pt>
                <c:pt idx="2656">
                  <c:v>2656</c:v>
                </c:pt>
                <c:pt idx="2657">
                  <c:v>2657</c:v>
                </c:pt>
                <c:pt idx="2658">
                  <c:v>2658</c:v>
                </c:pt>
                <c:pt idx="2659">
                  <c:v>2659</c:v>
                </c:pt>
                <c:pt idx="2660">
                  <c:v>2660</c:v>
                </c:pt>
                <c:pt idx="2661">
                  <c:v>2661</c:v>
                </c:pt>
                <c:pt idx="2662">
                  <c:v>2662</c:v>
                </c:pt>
                <c:pt idx="2663">
                  <c:v>2663</c:v>
                </c:pt>
                <c:pt idx="2664">
                  <c:v>2664</c:v>
                </c:pt>
                <c:pt idx="2665">
                  <c:v>2665</c:v>
                </c:pt>
                <c:pt idx="2666">
                  <c:v>2666</c:v>
                </c:pt>
                <c:pt idx="2667">
                  <c:v>2667</c:v>
                </c:pt>
                <c:pt idx="2668">
                  <c:v>2668</c:v>
                </c:pt>
                <c:pt idx="2669">
                  <c:v>2669</c:v>
                </c:pt>
                <c:pt idx="2670">
                  <c:v>2670</c:v>
                </c:pt>
                <c:pt idx="2671">
                  <c:v>2671</c:v>
                </c:pt>
                <c:pt idx="2672">
                  <c:v>2672</c:v>
                </c:pt>
                <c:pt idx="2673">
                  <c:v>2673</c:v>
                </c:pt>
                <c:pt idx="2674">
                  <c:v>2674</c:v>
                </c:pt>
                <c:pt idx="2675">
                  <c:v>2675</c:v>
                </c:pt>
                <c:pt idx="2676">
                  <c:v>2676</c:v>
                </c:pt>
                <c:pt idx="2677">
                  <c:v>2677</c:v>
                </c:pt>
                <c:pt idx="2678">
                  <c:v>2678</c:v>
                </c:pt>
                <c:pt idx="2679">
                  <c:v>2679</c:v>
                </c:pt>
                <c:pt idx="2680">
                  <c:v>2680</c:v>
                </c:pt>
                <c:pt idx="2681">
                  <c:v>2681</c:v>
                </c:pt>
                <c:pt idx="2682">
                  <c:v>2682</c:v>
                </c:pt>
                <c:pt idx="2683">
                  <c:v>2683</c:v>
                </c:pt>
                <c:pt idx="2684">
                  <c:v>2684</c:v>
                </c:pt>
                <c:pt idx="2685">
                  <c:v>2685</c:v>
                </c:pt>
                <c:pt idx="2686">
                  <c:v>2686</c:v>
                </c:pt>
                <c:pt idx="2687">
                  <c:v>2687</c:v>
                </c:pt>
                <c:pt idx="2688">
                  <c:v>2688</c:v>
                </c:pt>
                <c:pt idx="2689">
                  <c:v>2689</c:v>
                </c:pt>
                <c:pt idx="2690">
                  <c:v>2690</c:v>
                </c:pt>
                <c:pt idx="2691">
                  <c:v>2691</c:v>
                </c:pt>
                <c:pt idx="2692">
                  <c:v>2692</c:v>
                </c:pt>
                <c:pt idx="2693">
                  <c:v>2693</c:v>
                </c:pt>
                <c:pt idx="2694">
                  <c:v>2694</c:v>
                </c:pt>
                <c:pt idx="2695">
                  <c:v>2695</c:v>
                </c:pt>
                <c:pt idx="2696">
                  <c:v>2696</c:v>
                </c:pt>
                <c:pt idx="2697">
                  <c:v>2697</c:v>
                </c:pt>
                <c:pt idx="2698">
                  <c:v>2698</c:v>
                </c:pt>
                <c:pt idx="2699">
                  <c:v>2699</c:v>
                </c:pt>
                <c:pt idx="2700">
                  <c:v>2700</c:v>
                </c:pt>
                <c:pt idx="2701">
                  <c:v>2701</c:v>
                </c:pt>
                <c:pt idx="2702">
                  <c:v>2702</c:v>
                </c:pt>
                <c:pt idx="2703">
                  <c:v>2703</c:v>
                </c:pt>
                <c:pt idx="2704">
                  <c:v>2704</c:v>
                </c:pt>
                <c:pt idx="2705">
                  <c:v>2705</c:v>
                </c:pt>
                <c:pt idx="2706">
                  <c:v>2706</c:v>
                </c:pt>
                <c:pt idx="2707">
                  <c:v>2707</c:v>
                </c:pt>
                <c:pt idx="2708">
                  <c:v>2708</c:v>
                </c:pt>
                <c:pt idx="2709">
                  <c:v>2709</c:v>
                </c:pt>
                <c:pt idx="2710">
                  <c:v>2710</c:v>
                </c:pt>
                <c:pt idx="2711">
                  <c:v>2711</c:v>
                </c:pt>
                <c:pt idx="2712">
                  <c:v>2712</c:v>
                </c:pt>
                <c:pt idx="2713">
                  <c:v>2713</c:v>
                </c:pt>
                <c:pt idx="2714">
                  <c:v>2714</c:v>
                </c:pt>
                <c:pt idx="2715">
                  <c:v>2715</c:v>
                </c:pt>
                <c:pt idx="2716">
                  <c:v>2716</c:v>
                </c:pt>
                <c:pt idx="2717">
                  <c:v>2717</c:v>
                </c:pt>
                <c:pt idx="2718">
                  <c:v>2718</c:v>
                </c:pt>
                <c:pt idx="2719">
                  <c:v>2719</c:v>
                </c:pt>
                <c:pt idx="2720">
                  <c:v>2720</c:v>
                </c:pt>
                <c:pt idx="2721">
                  <c:v>2721</c:v>
                </c:pt>
                <c:pt idx="2722">
                  <c:v>2722</c:v>
                </c:pt>
                <c:pt idx="2723">
                  <c:v>2723</c:v>
                </c:pt>
                <c:pt idx="2724">
                  <c:v>2724</c:v>
                </c:pt>
                <c:pt idx="2725">
                  <c:v>2725</c:v>
                </c:pt>
                <c:pt idx="2726">
                  <c:v>2726</c:v>
                </c:pt>
                <c:pt idx="2727">
                  <c:v>2727</c:v>
                </c:pt>
                <c:pt idx="2728">
                  <c:v>2728</c:v>
                </c:pt>
                <c:pt idx="2729">
                  <c:v>2729</c:v>
                </c:pt>
                <c:pt idx="2730">
                  <c:v>2730</c:v>
                </c:pt>
                <c:pt idx="2731">
                  <c:v>2731</c:v>
                </c:pt>
                <c:pt idx="2732">
                  <c:v>2732</c:v>
                </c:pt>
                <c:pt idx="2733">
                  <c:v>2733</c:v>
                </c:pt>
                <c:pt idx="2734">
                  <c:v>2734</c:v>
                </c:pt>
                <c:pt idx="2735">
                  <c:v>2735</c:v>
                </c:pt>
                <c:pt idx="2736">
                  <c:v>2736</c:v>
                </c:pt>
                <c:pt idx="2737">
                  <c:v>2737</c:v>
                </c:pt>
                <c:pt idx="2738">
                  <c:v>2738</c:v>
                </c:pt>
                <c:pt idx="2739">
                  <c:v>2739</c:v>
                </c:pt>
                <c:pt idx="2740">
                  <c:v>2740</c:v>
                </c:pt>
                <c:pt idx="2741">
                  <c:v>2741</c:v>
                </c:pt>
                <c:pt idx="2742">
                  <c:v>2742</c:v>
                </c:pt>
                <c:pt idx="2743">
                  <c:v>2743</c:v>
                </c:pt>
                <c:pt idx="2744">
                  <c:v>2744</c:v>
                </c:pt>
                <c:pt idx="2745">
                  <c:v>2745</c:v>
                </c:pt>
                <c:pt idx="2746">
                  <c:v>2746</c:v>
                </c:pt>
                <c:pt idx="2747">
                  <c:v>2747</c:v>
                </c:pt>
                <c:pt idx="2748">
                  <c:v>2748</c:v>
                </c:pt>
                <c:pt idx="2749">
                  <c:v>2749</c:v>
                </c:pt>
                <c:pt idx="2750">
                  <c:v>2750</c:v>
                </c:pt>
                <c:pt idx="2751">
                  <c:v>2751</c:v>
                </c:pt>
                <c:pt idx="2752">
                  <c:v>2752</c:v>
                </c:pt>
                <c:pt idx="2753">
                  <c:v>2753</c:v>
                </c:pt>
                <c:pt idx="2754">
                  <c:v>2754</c:v>
                </c:pt>
                <c:pt idx="2755">
                  <c:v>2755</c:v>
                </c:pt>
                <c:pt idx="2756">
                  <c:v>2756</c:v>
                </c:pt>
                <c:pt idx="2757">
                  <c:v>2757</c:v>
                </c:pt>
                <c:pt idx="2758">
                  <c:v>2758</c:v>
                </c:pt>
                <c:pt idx="2759">
                  <c:v>2759</c:v>
                </c:pt>
                <c:pt idx="2760">
                  <c:v>2760</c:v>
                </c:pt>
                <c:pt idx="2761">
                  <c:v>2761</c:v>
                </c:pt>
                <c:pt idx="2762">
                  <c:v>2762</c:v>
                </c:pt>
                <c:pt idx="2763">
                  <c:v>2763</c:v>
                </c:pt>
                <c:pt idx="2764">
                  <c:v>2764</c:v>
                </c:pt>
                <c:pt idx="2765">
                  <c:v>2765</c:v>
                </c:pt>
                <c:pt idx="2766">
                  <c:v>2766</c:v>
                </c:pt>
                <c:pt idx="2767">
                  <c:v>2767</c:v>
                </c:pt>
                <c:pt idx="2768">
                  <c:v>2768</c:v>
                </c:pt>
                <c:pt idx="2769">
                  <c:v>2769</c:v>
                </c:pt>
                <c:pt idx="2770">
                  <c:v>2770</c:v>
                </c:pt>
                <c:pt idx="2771">
                  <c:v>2771</c:v>
                </c:pt>
                <c:pt idx="2772">
                  <c:v>2772</c:v>
                </c:pt>
                <c:pt idx="2773">
                  <c:v>2773</c:v>
                </c:pt>
                <c:pt idx="2774">
                  <c:v>2774</c:v>
                </c:pt>
                <c:pt idx="2775">
                  <c:v>2775</c:v>
                </c:pt>
                <c:pt idx="2776">
                  <c:v>2776</c:v>
                </c:pt>
                <c:pt idx="2777">
                  <c:v>2777</c:v>
                </c:pt>
                <c:pt idx="2778">
                  <c:v>2778</c:v>
                </c:pt>
                <c:pt idx="2779">
                  <c:v>2779</c:v>
                </c:pt>
                <c:pt idx="2780">
                  <c:v>2780</c:v>
                </c:pt>
                <c:pt idx="2781">
                  <c:v>2781</c:v>
                </c:pt>
                <c:pt idx="2782">
                  <c:v>2782</c:v>
                </c:pt>
                <c:pt idx="2783">
                  <c:v>2783</c:v>
                </c:pt>
                <c:pt idx="2784">
                  <c:v>2784</c:v>
                </c:pt>
                <c:pt idx="2785">
                  <c:v>2785</c:v>
                </c:pt>
                <c:pt idx="2786">
                  <c:v>2786</c:v>
                </c:pt>
                <c:pt idx="2787">
                  <c:v>2787</c:v>
                </c:pt>
                <c:pt idx="2788">
                  <c:v>2788</c:v>
                </c:pt>
                <c:pt idx="2789">
                  <c:v>2789</c:v>
                </c:pt>
                <c:pt idx="2790">
                  <c:v>2790</c:v>
                </c:pt>
                <c:pt idx="2791">
                  <c:v>2791</c:v>
                </c:pt>
                <c:pt idx="2792">
                  <c:v>2792</c:v>
                </c:pt>
                <c:pt idx="2793">
                  <c:v>2793</c:v>
                </c:pt>
                <c:pt idx="2794">
                  <c:v>2794</c:v>
                </c:pt>
                <c:pt idx="2795">
                  <c:v>2795</c:v>
                </c:pt>
                <c:pt idx="2796">
                  <c:v>2796</c:v>
                </c:pt>
                <c:pt idx="2797">
                  <c:v>2797</c:v>
                </c:pt>
                <c:pt idx="2798">
                  <c:v>2798</c:v>
                </c:pt>
                <c:pt idx="2799">
                  <c:v>2799</c:v>
                </c:pt>
                <c:pt idx="2800">
                  <c:v>2800</c:v>
                </c:pt>
                <c:pt idx="2801">
                  <c:v>2801</c:v>
                </c:pt>
                <c:pt idx="2802">
                  <c:v>2802</c:v>
                </c:pt>
                <c:pt idx="2803">
                  <c:v>2803</c:v>
                </c:pt>
                <c:pt idx="2804">
                  <c:v>2804</c:v>
                </c:pt>
                <c:pt idx="2805">
                  <c:v>2805</c:v>
                </c:pt>
                <c:pt idx="2806">
                  <c:v>2806</c:v>
                </c:pt>
                <c:pt idx="2807">
                  <c:v>2807</c:v>
                </c:pt>
                <c:pt idx="2808">
                  <c:v>2808</c:v>
                </c:pt>
                <c:pt idx="2809">
                  <c:v>2809</c:v>
                </c:pt>
                <c:pt idx="2810">
                  <c:v>2810</c:v>
                </c:pt>
                <c:pt idx="2811">
                  <c:v>2811</c:v>
                </c:pt>
                <c:pt idx="2812">
                  <c:v>2812</c:v>
                </c:pt>
                <c:pt idx="2813">
                  <c:v>2813</c:v>
                </c:pt>
                <c:pt idx="2814">
                  <c:v>2814</c:v>
                </c:pt>
                <c:pt idx="2815">
                  <c:v>2815</c:v>
                </c:pt>
                <c:pt idx="2816">
                  <c:v>2816</c:v>
                </c:pt>
                <c:pt idx="2817">
                  <c:v>2817</c:v>
                </c:pt>
                <c:pt idx="2818">
                  <c:v>2818</c:v>
                </c:pt>
                <c:pt idx="2819">
                  <c:v>2819</c:v>
                </c:pt>
                <c:pt idx="2820">
                  <c:v>2820</c:v>
                </c:pt>
                <c:pt idx="2821">
                  <c:v>2821</c:v>
                </c:pt>
                <c:pt idx="2822">
                  <c:v>2822</c:v>
                </c:pt>
                <c:pt idx="2823">
                  <c:v>2823</c:v>
                </c:pt>
                <c:pt idx="2824">
                  <c:v>2824</c:v>
                </c:pt>
                <c:pt idx="2825">
                  <c:v>2825</c:v>
                </c:pt>
                <c:pt idx="2826">
                  <c:v>2826</c:v>
                </c:pt>
                <c:pt idx="2827">
                  <c:v>2827</c:v>
                </c:pt>
                <c:pt idx="2828">
                  <c:v>2828</c:v>
                </c:pt>
                <c:pt idx="2829">
                  <c:v>2829</c:v>
                </c:pt>
                <c:pt idx="2830">
                  <c:v>2830</c:v>
                </c:pt>
                <c:pt idx="2831">
                  <c:v>2831</c:v>
                </c:pt>
                <c:pt idx="2832">
                  <c:v>2832</c:v>
                </c:pt>
                <c:pt idx="2833">
                  <c:v>2833</c:v>
                </c:pt>
                <c:pt idx="2834">
                  <c:v>2834</c:v>
                </c:pt>
                <c:pt idx="2835">
                  <c:v>2835</c:v>
                </c:pt>
                <c:pt idx="2836">
                  <c:v>2836</c:v>
                </c:pt>
                <c:pt idx="2837">
                  <c:v>2837</c:v>
                </c:pt>
                <c:pt idx="2838">
                  <c:v>2838</c:v>
                </c:pt>
                <c:pt idx="2839">
                  <c:v>2839</c:v>
                </c:pt>
                <c:pt idx="2840">
                  <c:v>2840</c:v>
                </c:pt>
                <c:pt idx="2841">
                  <c:v>2841</c:v>
                </c:pt>
                <c:pt idx="2842">
                  <c:v>2842</c:v>
                </c:pt>
                <c:pt idx="2843">
                  <c:v>2843</c:v>
                </c:pt>
                <c:pt idx="2844">
                  <c:v>2844</c:v>
                </c:pt>
                <c:pt idx="2845">
                  <c:v>2845</c:v>
                </c:pt>
                <c:pt idx="2846">
                  <c:v>2846</c:v>
                </c:pt>
                <c:pt idx="2847">
                  <c:v>2847</c:v>
                </c:pt>
                <c:pt idx="2848">
                  <c:v>2848</c:v>
                </c:pt>
                <c:pt idx="2849">
                  <c:v>2849</c:v>
                </c:pt>
                <c:pt idx="2850">
                  <c:v>2850</c:v>
                </c:pt>
                <c:pt idx="2851">
                  <c:v>2851</c:v>
                </c:pt>
                <c:pt idx="2852">
                  <c:v>2852</c:v>
                </c:pt>
                <c:pt idx="2853">
                  <c:v>2853</c:v>
                </c:pt>
                <c:pt idx="2854">
                  <c:v>2854</c:v>
                </c:pt>
                <c:pt idx="2855">
                  <c:v>2855</c:v>
                </c:pt>
                <c:pt idx="2856">
                  <c:v>2856</c:v>
                </c:pt>
                <c:pt idx="2857">
                  <c:v>2857</c:v>
                </c:pt>
                <c:pt idx="2858">
                  <c:v>2858</c:v>
                </c:pt>
                <c:pt idx="2859">
                  <c:v>2859</c:v>
                </c:pt>
                <c:pt idx="2860">
                  <c:v>2860</c:v>
                </c:pt>
                <c:pt idx="2861">
                  <c:v>2861</c:v>
                </c:pt>
                <c:pt idx="2862">
                  <c:v>2862</c:v>
                </c:pt>
                <c:pt idx="2863">
                  <c:v>2863</c:v>
                </c:pt>
                <c:pt idx="2864">
                  <c:v>2864</c:v>
                </c:pt>
                <c:pt idx="2865">
                  <c:v>2865</c:v>
                </c:pt>
                <c:pt idx="2866">
                  <c:v>2866</c:v>
                </c:pt>
                <c:pt idx="2867">
                  <c:v>2867</c:v>
                </c:pt>
                <c:pt idx="2868">
                  <c:v>2868</c:v>
                </c:pt>
                <c:pt idx="2869">
                  <c:v>2869</c:v>
                </c:pt>
                <c:pt idx="2870">
                  <c:v>2870</c:v>
                </c:pt>
                <c:pt idx="2871">
                  <c:v>2871</c:v>
                </c:pt>
                <c:pt idx="2872">
                  <c:v>2872</c:v>
                </c:pt>
                <c:pt idx="2873">
                  <c:v>2873</c:v>
                </c:pt>
                <c:pt idx="2874">
                  <c:v>2874</c:v>
                </c:pt>
                <c:pt idx="2875">
                  <c:v>2875</c:v>
                </c:pt>
                <c:pt idx="2876">
                  <c:v>2876</c:v>
                </c:pt>
                <c:pt idx="2877">
                  <c:v>2877</c:v>
                </c:pt>
                <c:pt idx="2878">
                  <c:v>2878</c:v>
                </c:pt>
                <c:pt idx="2879">
                  <c:v>2879</c:v>
                </c:pt>
                <c:pt idx="2880">
                  <c:v>2880</c:v>
                </c:pt>
                <c:pt idx="2881">
                  <c:v>2881</c:v>
                </c:pt>
                <c:pt idx="2882">
                  <c:v>2882</c:v>
                </c:pt>
                <c:pt idx="2883">
                  <c:v>2883</c:v>
                </c:pt>
                <c:pt idx="2884">
                  <c:v>2884</c:v>
                </c:pt>
                <c:pt idx="2885">
                  <c:v>2885</c:v>
                </c:pt>
                <c:pt idx="2886">
                  <c:v>2886</c:v>
                </c:pt>
                <c:pt idx="2887">
                  <c:v>2887</c:v>
                </c:pt>
                <c:pt idx="2888">
                  <c:v>2888</c:v>
                </c:pt>
                <c:pt idx="2889">
                  <c:v>2889</c:v>
                </c:pt>
                <c:pt idx="2890">
                  <c:v>2890</c:v>
                </c:pt>
                <c:pt idx="2891">
                  <c:v>2891</c:v>
                </c:pt>
                <c:pt idx="2892">
                  <c:v>2892</c:v>
                </c:pt>
                <c:pt idx="2893">
                  <c:v>2893</c:v>
                </c:pt>
                <c:pt idx="2894">
                  <c:v>2894</c:v>
                </c:pt>
                <c:pt idx="2895">
                  <c:v>2895</c:v>
                </c:pt>
                <c:pt idx="2896">
                  <c:v>2896</c:v>
                </c:pt>
                <c:pt idx="2897">
                  <c:v>2897</c:v>
                </c:pt>
                <c:pt idx="2898">
                  <c:v>2898</c:v>
                </c:pt>
                <c:pt idx="2899">
                  <c:v>2899</c:v>
                </c:pt>
                <c:pt idx="2900">
                  <c:v>2900</c:v>
                </c:pt>
                <c:pt idx="2901">
                  <c:v>2901</c:v>
                </c:pt>
                <c:pt idx="2902">
                  <c:v>2902</c:v>
                </c:pt>
                <c:pt idx="2903">
                  <c:v>2903</c:v>
                </c:pt>
                <c:pt idx="2904">
                  <c:v>2904</c:v>
                </c:pt>
                <c:pt idx="2905">
                  <c:v>2905</c:v>
                </c:pt>
                <c:pt idx="2906">
                  <c:v>2906</c:v>
                </c:pt>
                <c:pt idx="2907">
                  <c:v>2907</c:v>
                </c:pt>
                <c:pt idx="2908">
                  <c:v>2908</c:v>
                </c:pt>
                <c:pt idx="2909">
                  <c:v>2909</c:v>
                </c:pt>
                <c:pt idx="2910">
                  <c:v>2910</c:v>
                </c:pt>
                <c:pt idx="2911">
                  <c:v>2911</c:v>
                </c:pt>
                <c:pt idx="2912">
                  <c:v>2912</c:v>
                </c:pt>
                <c:pt idx="2913">
                  <c:v>2913</c:v>
                </c:pt>
                <c:pt idx="2914">
                  <c:v>2914</c:v>
                </c:pt>
                <c:pt idx="2915">
                  <c:v>2915</c:v>
                </c:pt>
                <c:pt idx="2916">
                  <c:v>2916</c:v>
                </c:pt>
                <c:pt idx="2917">
                  <c:v>2917</c:v>
                </c:pt>
                <c:pt idx="2918">
                  <c:v>2918</c:v>
                </c:pt>
                <c:pt idx="2919">
                  <c:v>2919</c:v>
                </c:pt>
                <c:pt idx="2920">
                  <c:v>2920</c:v>
                </c:pt>
                <c:pt idx="2921">
                  <c:v>2921</c:v>
                </c:pt>
                <c:pt idx="2922">
                  <c:v>2922</c:v>
                </c:pt>
                <c:pt idx="2923">
                  <c:v>2923</c:v>
                </c:pt>
                <c:pt idx="2924">
                  <c:v>2924</c:v>
                </c:pt>
                <c:pt idx="2925">
                  <c:v>2925</c:v>
                </c:pt>
                <c:pt idx="2926">
                  <c:v>2926</c:v>
                </c:pt>
                <c:pt idx="2927">
                  <c:v>2927</c:v>
                </c:pt>
                <c:pt idx="2928">
                  <c:v>2928</c:v>
                </c:pt>
                <c:pt idx="2929">
                  <c:v>2929</c:v>
                </c:pt>
                <c:pt idx="2930">
                  <c:v>2930</c:v>
                </c:pt>
                <c:pt idx="2931">
                  <c:v>2931</c:v>
                </c:pt>
                <c:pt idx="2932">
                  <c:v>2932</c:v>
                </c:pt>
                <c:pt idx="2933">
                  <c:v>2933</c:v>
                </c:pt>
                <c:pt idx="2934">
                  <c:v>2934</c:v>
                </c:pt>
                <c:pt idx="2935">
                  <c:v>2935</c:v>
                </c:pt>
                <c:pt idx="2936">
                  <c:v>2936</c:v>
                </c:pt>
                <c:pt idx="2937">
                  <c:v>2937</c:v>
                </c:pt>
                <c:pt idx="2938">
                  <c:v>2938</c:v>
                </c:pt>
                <c:pt idx="2939">
                  <c:v>2939</c:v>
                </c:pt>
                <c:pt idx="2940">
                  <c:v>2940</c:v>
                </c:pt>
                <c:pt idx="2941">
                  <c:v>2941</c:v>
                </c:pt>
                <c:pt idx="2942">
                  <c:v>2942</c:v>
                </c:pt>
                <c:pt idx="2943">
                  <c:v>2943</c:v>
                </c:pt>
                <c:pt idx="2944">
                  <c:v>2944</c:v>
                </c:pt>
                <c:pt idx="2945">
                  <c:v>2945</c:v>
                </c:pt>
                <c:pt idx="2946">
                  <c:v>2946</c:v>
                </c:pt>
                <c:pt idx="2947">
                  <c:v>2947</c:v>
                </c:pt>
                <c:pt idx="2948">
                  <c:v>2948</c:v>
                </c:pt>
                <c:pt idx="2949">
                  <c:v>2949</c:v>
                </c:pt>
                <c:pt idx="2950">
                  <c:v>2950</c:v>
                </c:pt>
                <c:pt idx="2951">
                  <c:v>2951</c:v>
                </c:pt>
                <c:pt idx="2952">
                  <c:v>2952</c:v>
                </c:pt>
                <c:pt idx="2953">
                  <c:v>2953</c:v>
                </c:pt>
                <c:pt idx="2954">
                  <c:v>2954</c:v>
                </c:pt>
                <c:pt idx="2955">
                  <c:v>2955</c:v>
                </c:pt>
                <c:pt idx="2956">
                  <c:v>2956</c:v>
                </c:pt>
                <c:pt idx="2957">
                  <c:v>2957</c:v>
                </c:pt>
                <c:pt idx="2958">
                  <c:v>2958</c:v>
                </c:pt>
                <c:pt idx="2959">
                  <c:v>2959</c:v>
                </c:pt>
                <c:pt idx="2960">
                  <c:v>2960</c:v>
                </c:pt>
                <c:pt idx="2961">
                  <c:v>2961</c:v>
                </c:pt>
                <c:pt idx="2962">
                  <c:v>2962</c:v>
                </c:pt>
                <c:pt idx="2963">
                  <c:v>2963</c:v>
                </c:pt>
                <c:pt idx="2964">
                  <c:v>2964</c:v>
                </c:pt>
                <c:pt idx="2965">
                  <c:v>2965</c:v>
                </c:pt>
                <c:pt idx="2966">
                  <c:v>2966</c:v>
                </c:pt>
                <c:pt idx="2967">
                  <c:v>2967</c:v>
                </c:pt>
                <c:pt idx="2968">
                  <c:v>2968</c:v>
                </c:pt>
                <c:pt idx="2969">
                  <c:v>2969</c:v>
                </c:pt>
                <c:pt idx="2970">
                  <c:v>2970</c:v>
                </c:pt>
                <c:pt idx="2971">
                  <c:v>2971</c:v>
                </c:pt>
                <c:pt idx="2972">
                  <c:v>2972</c:v>
                </c:pt>
                <c:pt idx="2973">
                  <c:v>2973</c:v>
                </c:pt>
                <c:pt idx="2974">
                  <c:v>2974</c:v>
                </c:pt>
                <c:pt idx="2975">
                  <c:v>2975</c:v>
                </c:pt>
                <c:pt idx="2976">
                  <c:v>2976</c:v>
                </c:pt>
                <c:pt idx="2977">
                  <c:v>2977</c:v>
                </c:pt>
                <c:pt idx="2978">
                  <c:v>2978</c:v>
                </c:pt>
                <c:pt idx="2979">
                  <c:v>2979</c:v>
                </c:pt>
                <c:pt idx="2980">
                  <c:v>2980</c:v>
                </c:pt>
                <c:pt idx="2981">
                  <c:v>2981</c:v>
                </c:pt>
                <c:pt idx="2982">
                  <c:v>2982</c:v>
                </c:pt>
                <c:pt idx="2983">
                  <c:v>2983</c:v>
                </c:pt>
                <c:pt idx="2984">
                  <c:v>2984</c:v>
                </c:pt>
                <c:pt idx="2985">
                  <c:v>2985</c:v>
                </c:pt>
                <c:pt idx="2986">
                  <c:v>2986</c:v>
                </c:pt>
                <c:pt idx="2987">
                  <c:v>2987</c:v>
                </c:pt>
                <c:pt idx="2988">
                  <c:v>2988</c:v>
                </c:pt>
                <c:pt idx="2989">
                  <c:v>2989</c:v>
                </c:pt>
                <c:pt idx="2990">
                  <c:v>2990</c:v>
                </c:pt>
                <c:pt idx="2991">
                  <c:v>2991</c:v>
                </c:pt>
                <c:pt idx="2992">
                  <c:v>2992</c:v>
                </c:pt>
                <c:pt idx="2993">
                  <c:v>2993</c:v>
                </c:pt>
                <c:pt idx="2994">
                  <c:v>2994</c:v>
                </c:pt>
                <c:pt idx="2995">
                  <c:v>2995</c:v>
                </c:pt>
                <c:pt idx="2996">
                  <c:v>2996</c:v>
                </c:pt>
                <c:pt idx="2997">
                  <c:v>2997</c:v>
                </c:pt>
                <c:pt idx="2998">
                  <c:v>2998</c:v>
                </c:pt>
                <c:pt idx="2999">
                  <c:v>2999</c:v>
                </c:pt>
                <c:pt idx="3000">
                  <c:v>3000</c:v>
                </c:pt>
                <c:pt idx="3001">
                  <c:v>3001</c:v>
                </c:pt>
                <c:pt idx="3002">
                  <c:v>3002</c:v>
                </c:pt>
                <c:pt idx="3003">
                  <c:v>3003</c:v>
                </c:pt>
                <c:pt idx="3004">
                  <c:v>3004</c:v>
                </c:pt>
                <c:pt idx="3005">
                  <c:v>3005</c:v>
                </c:pt>
                <c:pt idx="3006">
                  <c:v>3006</c:v>
                </c:pt>
                <c:pt idx="3007">
                  <c:v>3007</c:v>
                </c:pt>
                <c:pt idx="3008">
                  <c:v>3008</c:v>
                </c:pt>
                <c:pt idx="3009">
                  <c:v>3009</c:v>
                </c:pt>
                <c:pt idx="3010">
                  <c:v>3010</c:v>
                </c:pt>
                <c:pt idx="3011">
                  <c:v>3011</c:v>
                </c:pt>
                <c:pt idx="3012">
                  <c:v>3012</c:v>
                </c:pt>
                <c:pt idx="3013">
                  <c:v>3013</c:v>
                </c:pt>
                <c:pt idx="3014">
                  <c:v>3014</c:v>
                </c:pt>
                <c:pt idx="3015">
                  <c:v>3015</c:v>
                </c:pt>
                <c:pt idx="3016">
                  <c:v>3016</c:v>
                </c:pt>
                <c:pt idx="3017">
                  <c:v>3017</c:v>
                </c:pt>
                <c:pt idx="3018">
                  <c:v>3018</c:v>
                </c:pt>
                <c:pt idx="3019">
                  <c:v>3019</c:v>
                </c:pt>
                <c:pt idx="3020">
                  <c:v>3020</c:v>
                </c:pt>
                <c:pt idx="3021">
                  <c:v>3021</c:v>
                </c:pt>
                <c:pt idx="3022">
                  <c:v>3022</c:v>
                </c:pt>
                <c:pt idx="3023">
                  <c:v>3023</c:v>
                </c:pt>
                <c:pt idx="3024">
                  <c:v>3024</c:v>
                </c:pt>
                <c:pt idx="3025">
                  <c:v>3025</c:v>
                </c:pt>
                <c:pt idx="3026">
                  <c:v>3026</c:v>
                </c:pt>
                <c:pt idx="3027">
                  <c:v>3027</c:v>
                </c:pt>
                <c:pt idx="3028">
                  <c:v>3028</c:v>
                </c:pt>
                <c:pt idx="3029">
                  <c:v>3029</c:v>
                </c:pt>
                <c:pt idx="3030">
                  <c:v>3030</c:v>
                </c:pt>
                <c:pt idx="3031">
                  <c:v>3031</c:v>
                </c:pt>
                <c:pt idx="3032">
                  <c:v>3032</c:v>
                </c:pt>
                <c:pt idx="3033">
                  <c:v>3033</c:v>
                </c:pt>
                <c:pt idx="3034">
                  <c:v>3034</c:v>
                </c:pt>
                <c:pt idx="3035">
                  <c:v>3035</c:v>
                </c:pt>
                <c:pt idx="3036">
                  <c:v>3036</c:v>
                </c:pt>
                <c:pt idx="3037">
                  <c:v>3037</c:v>
                </c:pt>
                <c:pt idx="3038">
                  <c:v>3038</c:v>
                </c:pt>
                <c:pt idx="3039">
                  <c:v>3039</c:v>
                </c:pt>
                <c:pt idx="3040">
                  <c:v>3040</c:v>
                </c:pt>
                <c:pt idx="3041">
                  <c:v>3041</c:v>
                </c:pt>
                <c:pt idx="3042">
                  <c:v>3042</c:v>
                </c:pt>
                <c:pt idx="3043">
                  <c:v>3043</c:v>
                </c:pt>
                <c:pt idx="3044">
                  <c:v>3044</c:v>
                </c:pt>
                <c:pt idx="3045">
                  <c:v>3045</c:v>
                </c:pt>
                <c:pt idx="3046">
                  <c:v>3046</c:v>
                </c:pt>
                <c:pt idx="3047">
                  <c:v>3047</c:v>
                </c:pt>
                <c:pt idx="3048">
                  <c:v>3048</c:v>
                </c:pt>
                <c:pt idx="3049">
                  <c:v>3049</c:v>
                </c:pt>
                <c:pt idx="3050">
                  <c:v>3050</c:v>
                </c:pt>
                <c:pt idx="3051">
                  <c:v>3051</c:v>
                </c:pt>
                <c:pt idx="3052">
                  <c:v>3052</c:v>
                </c:pt>
                <c:pt idx="3053">
                  <c:v>3053</c:v>
                </c:pt>
                <c:pt idx="3054">
                  <c:v>3054</c:v>
                </c:pt>
                <c:pt idx="3055">
                  <c:v>3055</c:v>
                </c:pt>
                <c:pt idx="3056">
                  <c:v>3056</c:v>
                </c:pt>
                <c:pt idx="3057">
                  <c:v>3057</c:v>
                </c:pt>
                <c:pt idx="3058">
                  <c:v>3058</c:v>
                </c:pt>
                <c:pt idx="3059">
                  <c:v>3059</c:v>
                </c:pt>
                <c:pt idx="3060">
                  <c:v>3060</c:v>
                </c:pt>
                <c:pt idx="3061">
                  <c:v>3061</c:v>
                </c:pt>
                <c:pt idx="3062">
                  <c:v>3062</c:v>
                </c:pt>
                <c:pt idx="3063">
                  <c:v>3063</c:v>
                </c:pt>
                <c:pt idx="3064">
                  <c:v>3064</c:v>
                </c:pt>
                <c:pt idx="3065">
                  <c:v>3065</c:v>
                </c:pt>
                <c:pt idx="3066">
                  <c:v>3066</c:v>
                </c:pt>
                <c:pt idx="3067">
                  <c:v>3067</c:v>
                </c:pt>
                <c:pt idx="3068">
                  <c:v>3068</c:v>
                </c:pt>
                <c:pt idx="3069">
                  <c:v>3069</c:v>
                </c:pt>
                <c:pt idx="3070">
                  <c:v>3070</c:v>
                </c:pt>
                <c:pt idx="3071">
                  <c:v>3071</c:v>
                </c:pt>
                <c:pt idx="3072">
                  <c:v>3072</c:v>
                </c:pt>
                <c:pt idx="3073">
                  <c:v>3073</c:v>
                </c:pt>
                <c:pt idx="3074">
                  <c:v>3074</c:v>
                </c:pt>
                <c:pt idx="3075">
                  <c:v>3075</c:v>
                </c:pt>
                <c:pt idx="3076">
                  <c:v>3076</c:v>
                </c:pt>
                <c:pt idx="3077">
                  <c:v>3077</c:v>
                </c:pt>
                <c:pt idx="3078">
                  <c:v>3078</c:v>
                </c:pt>
                <c:pt idx="3079">
                  <c:v>3079</c:v>
                </c:pt>
                <c:pt idx="3080">
                  <c:v>3080</c:v>
                </c:pt>
                <c:pt idx="3081">
                  <c:v>3081</c:v>
                </c:pt>
                <c:pt idx="3082">
                  <c:v>3082</c:v>
                </c:pt>
                <c:pt idx="3083">
                  <c:v>3083</c:v>
                </c:pt>
                <c:pt idx="3084">
                  <c:v>3084</c:v>
                </c:pt>
                <c:pt idx="3085">
                  <c:v>3085</c:v>
                </c:pt>
                <c:pt idx="3086">
                  <c:v>3086</c:v>
                </c:pt>
                <c:pt idx="3087">
                  <c:v>3087</c:v>
                </c:pt>
                <c:pt idx="3088">
                  <c:v>3088</c:v>
                </c:pt>
                <c:pt idx="3089">
                  <c:v>3089</c:v>
                </c:pt>
                <c:pt idx="3090">
                  <c:v>3090</c:v>
                </c:pt>
                <c:pt idx="3091">
                  <c:v>3091</c:v>
                </c:pt>
                <c:pt idx="3092">
                  <c:v>3092</c:v>
                </c:pt>
                <c:pt idx="3093">
                  <c:v>3093</c:v>
                </c:pt>
                <c:pt idx="3094">
                  <c:v>3094</c:v>
                </c:pt>
                <c:pt idx="3095">
                  <c:v>3095</c:v>
                </c:pt>
                <c:pt idx="3096">
                  <c:v>3096</c:v>
                </c:pt>
                <c:pt idx="3097">
                  <c:v>3097</c:v>
                </c:pt>
                <c:pt idx="3098">
                  <c:v>3098</c:v>
                </c:pt>
                <c:pt idx="3099">
                  <c:v>3099</c:v>
                </c:pt>
                <c:pt idx="3100">
                  <c:v>3100</c:v>
                </c:pt>
                <c:pt idx="3101">
                  <c:v>3101</c:v>
                </c:pt>
                <c:pt idx="3102">
                  <c:v>3102</c:v>
                </c:pt>
                <c:pt idx="3103">
                  <c:v>3103</c:v>
                </c:pt>
                <c:pt idx="3104">
                  <c:v>3104</c:v>
                </c:pt>
                <c:pt idx="3105">
                  <c:v>3105</c:v>
                </c:pt>
                <c:pt idx="3106">
                  <c:v>3106</c:v>
                </c:pt>
                <c:pt idx="3107">
                  <c:v>3107</c:v>
                </c:pt>
                <c:pt idx="3108">
                  <c:v>3108</c:v>
                </c:pt>
                <c:pt idx="3109">
                  <c:v>3109</c:v>
                </c:pt>
                <c:pt idx="3110">
                  <c:v>3110</c:v>
                </c:pt>
                <c:pt idx="3111">
                  <c:v>3111</c:v>
                </c:pt>
                <c:pt idx="3112">
                  <c:v>3112</c:v>
                </c:pt>
                <c:pt idx="3113">
                  <c:v>3113</c:v>
                </c:pt>
                <c:pt idx="3114">
                  <c:v>3114</c:v>
                </c:pt>
                <c:pt idx="3115">
                  <c:v>3115</c:v>
                </c:pt>
                <c:pt idx="3116">
                  <c:v>3116</c:v>
                </c:pt>
                <c:pt idx="3117">
                  <c:v>3117</c:v>
                </c:pt>
                <c:pt idx="3118">
                  <c:v>3118</c:v>
                </c:pt>
                <c:pt idx="3119">
                  <c:v>3119</c:v>
                </c:pt>
                <c:pt idx="3120">
                  <c:v>3120</c:v>
                </c:pt>
                <c:pt idx="3121">
                  <c:v>3121</c:v>
                </c:pt>
                <c:pt idx="3122">
                  <c:v>3122</c:v>
                </c:pt>
                <c:pt idx="3123">
                  <c:v>3123</c:v>
                </c:pt>
                <c:pt idx="3124">
                  <c:v>3124</c:v>
                </c:pt>
                <c:pt idx="3125">
                  <c:v>3125</c:v>
                </c:pt>
                <c:pt idx="3126">
                  <c:v>3126</c:v>
                </c:pt>
                <c:pt idx="3127">
                  <c:v>3127</c:v>
                </c:pt>
                <c:pt idx="3128">
                  <c:v>3128</c:v>
                </c:pt>
                <c:pt idx="3129">
                  <c:v>3129</c:v>
                </c:pt>
                <c:pt idx="3130">
                  <c:v>3130</c:v>
                </c:pt>
                <c:pt idx="3131">
                  <c:v>3131</c:v>
                </c:pt>
                <c:pt idx="3132">
                  <c:v>3132</c:v>
                </c:pt>
                <c:pt idx="3133">
                  <c:v>3133</c:v>
                </c:pt>
                <c:pt idx="3134">
                  <c:v>3134</c:v>
                </c:pt>
                <c:pt idx="3135">
                  <c:v>3135</c:v>
                </c:pt>
                <c:pt idx="3136">
                  <c:v>3136</c:v>
                </c:pt>
                <c:pt idx="3137">
                  <c:v>3137</c:v>
                </c:pt>
                <c:pt idx="3138">
                  <c:v>3138</c:v>
                </c:pt>
                <c:pt idx="3139">
                  <c:v>3139</c:v>
                </c:pt>
                <c:pt idx="3140">
                  <c:v>3140</c:v>
                </c:pt>
                <c:pt idx="3141">
                  <c:v>3141</c:v>
                </c:pt>
                <c:pt idx="3142">
                  <c:v>3142</c:v>
                </c:pt>
                <c:pt idx="3143">
                  <c:v>3143</c:v>
                </c:pt>
                <c:pt idx="3144">
                  <c:v>3144</c:v>
                </c:pt>
                <c:pt idx="3145">
                  <c:v>3145</c:v>
                </c:pt>
                <c:pt idx="3146">
                  <c:v>3146</c:v>
                </c:pt>
                <c:pt idx="3147">
                  <c:v>3147</c:v>
                </c:pt>
                <c:pt idx="3148">
                  <c:v>3148</c:v>
                </c:pt>
                <c:pt idx="3149">
                  <c:v>3149</c:v>
                </c:pt>
                <c:pt idx="3150">
                  <c:v>3150</c:v>
                </c:pt>
                <c:pt idx="3151">
                  <c:v>3151</c:v>
                </c:pt>
                <c:pt idx="3152">
                  <c:v>3152</c:v>
                </c:pt>
                <c:pt idx="3153">
                  <c:v>3153</c:v>
                </c:pt>
                <c:pt idx="3154">
                  <c:v>3154</c:v>
                </c:pt>
                <c:pt idx="3155">
                  <c:v>3155</c:v>
                </c:pt>
                <c:pt idx="3156">
                  <c:v>3156</c:v>
                </c:pt>
                <c:pt idx="3157">
                  <c:v>3157</c:v>
                </c:pt>
                <c:pt idx="3158">
                  <c:v>3158</c:v>
                </c:pt>
                <c:pt idx="3159">
                  <c:v>3159</c:v>
                </c:pt>
                <c:pt idx="3160">
                  <c:v>3160</c:v>
                </c:pt>
                <c:pt idx="3161">
                  <c:v>3161</c:v>
                </c:pt>
                <c:pt idx="3162">
                  <c:v>3162</c:v>
                </c:pt>
                <c:pt idx="3163">
                  <c:v>3163</c:v>
                </c:pt>
                <c:pt idx="3164">
                  <c:v>3164</c:v>
                </c:pt>
                <c:pt idx="3165">
                  <c:v>3165</c:v>
                </c:pt>
                <c:pt idx="3166">
                  <c:v>3166</c:v>
                </c:pt>
                <c:pt idx="3167">
                  <c:v>3167</c:v>
                </c:pt>
                <c:pt idx="3168">
                  <c:v>3168</c:v>
                </c:pt>
                <c:pt idx="3169">
                  <c:v>3169</c:v>
                </c:pt>
                <c:pt idx="3170">
                  <c:v>3170</c:v>
                </c:pt>
                <c:pt idx="3171">
                  <c:v>3171</c:v>
                </c:pt>
                <c:pt idx="3172">
                  <c:v>3172</c:v>
                </c:pt>
                <c:pt idx="3173">
                  <c:v>3173</c:v>
                </c:pt>
                <c:pt idx="3174">
                  <c:v>3174</c:v>
                </c:pt>
                <c:pt idx="3175">
                  <c:v>3175</c:v>
                </c:pt>
                <c:pt idx="3176">
                  <c:v>3176</c:v>
                </c:pt>
                <c:pt idx="3177">
                  <c:v>3177</c:v>
                </c:pt>
                <c:pt idx="3178">
                  <c:v>3178</c:v>
                </c:pt>
                <c:pt idx="3179">
                  <c:v>3179</c:v>
                </c:pt>
                <c:pt idx="3180">
                  <c:v>3180</c:v>
                </c:pt>
                <c:pt idx="3181">
                  <c:v>3181</c:v>
                </c:pt>
                <c:pt idx="3182">
                  <c:v>3182</c:v>
                </c:pt>
                <c:pt idx="3183">
                  <c:v>3183</c:v>
                </c:pt>
                <c:pt idx="3184">
                  <c:v>3184</c:v>
                </c:pt>
                <c:pt idx="3185">
                  <c:v>3185</c:v>
                </c:pt>
                <c:pt idx="3186">
                  <c:v>3186</c:v>
                </c:pt>
                <c:pt idx="3187">
                  <c:v>3187</c:v>
                </c:pt>
                <c:pt idx="3188">
                  <c:v>3188</c:v>
                </c:pt>
                <c:pt idx="3189">
                  <c:v>3189</c:v>
                </c:pt>
                <c:pt idx="3190">
                  <c:v>3190</c:v>
                </c:pt>
                <c:pt idx="3191">
                  <c:v>3191</c:v>
                </c:pt>
                <c:pt idx="3192">
                  <c:v>3192</c:v>
                </c:pt>
                <c:pt idx="3193">
                  <c:v>3193</c:v>
                </c:pt>
                <c:pt idx="3194">
                  <c:v>3194</c:v>
                </c:pt>
                <c:pt idx="3195">
                  <c:v>3195</c:v>
                </c:pt>
                <c:pt idx="3196">
                  <c:v>3196</c:v>
                </c:pt>
                <c:pt idx="3197">
                  <c:v>3197</c:v>
                </c:pt>
                <c:pt idx="3198">
                  <c:v>3198</c:v>
                </c:pt>
                <c:pt idx="3199">
                  <c:v>3199</c:v>
                </c:pt>
                <c:pt idx="3200">
                  <c:v>3200</c:v>
                </c:pt>
                <c:pt idx="3201">
                  <c:v>3201</c:v>
                </c:pt>
                <c:pt idx="3202">
                  <c:v>3202</c:v>
                </c:pt>
                <c:pt idx="3203">
                  <c:v>3203</c:v>
                </c:pt>
                <c:pt idx="3204">
                  <c:v>3204</c:v>
                </c:pt>
                <c:pt idx="3205">
                  <c:v>3205</c:v>
                </c:pt>
                <c:pt idx="3206">
                  <c:v>3206</c:v>
                </c:pt>
                <c:pt idx="3207">
                  <c:v>3207</c:v>
                </c:pt>
                <c:pt idx="3208">
                  <c:v>3208</c:v>
                </c:pt>
                <c:pt idx="3209">
                  <c:v>3209</c:v>
                </c:pt>
                <c:pt idx="3210">
                  <c:v>3210</c:v>
                </c:pt>
                <c:pt idx="3211">
                  <c:v>3211</c:v>
                </c:pt>
                <c:pt idx="3212">
                  <c:v>3212</c:v>
                </c:pt>
                <c:pt idx="3213">
                  <c:v>3213</c:v>
                </c:pt>
                <c:pt idx="3214">
                  <c:v>3214</c:v>
                </c:pt>
                <c:pt idx="3215">
                  <c:v>3215</c:v>
                </c:pt>
                <c:pt idx="3216">
                  <c:v>3216</c:v>
                </c:pt>
                <c:pt idx="3217">
                  <c:v>3217</c:v>
                </c:pt>
                <c:pt idx="3218">
                  <c:v>3218</c:v>
                </c:pt>
                <c:pt idx="3219">
                  <c:v>3219</c:v>
                </c:pt>
                <c:pt idx="3220">
                  <c:v>3220</c:v>
                </c:pt>
                <c:pt idx="3221">
                  <c:v>3221</c:v>
                </c:pt>
                <c:pt idx="3222">
                  <c:v>3222</c:v>
                </c:pt>
                <c:pt idx="3223">
                  <c:v>3223</c:v>
                </c:pt>
                <c:pt idx="3224">
                  <c:v>3224</c:v>
                </c:pt>
                <c:pt idx="3225">
                  <c:v>3225</c:v>
                </c:pt>
                <c:pt idx="3226">
                  <c:v>3226</c:v>
                </c:pt>
                <c:pt idx="3227">
                  <c:v>3227</c:v>
                </c:pt>
                <c:pt idx="3228">
                  <c:v>3228</c:v>
                </c:pt>
                <c:pt idx="3229">
                  <c:v>3229</c:v>
                </c:pt>
                <c:pt idx="3230">
                  <c:v>3230</c:v>
                </c:pt>
                <c:pt idx="3231">
                  <c:v>3231</c:v>
                </c:pt>
                <c:pt idx="3232">
                  <c:v>3232</c:v>
                </c:pt>
                <c:pt idx="3233">
                  <c:v>3233</c:v>
                </c:pt>
                <c:pt idx="3234">
                  <c:v>3234</c:v>
                </c:pt>
                <c:pt idx="3235">
                  <c:v>3235</c:v>
                </c:pt>
                <c:pt idx="3236">
                  <c:v>3236</c:v>
                </c:pt>
                <c:pt idx="3237">
                  <c:v>3237</c:v>
                </c:pt>
                <c:pt idx="3238">
                  <c:v>3238</c:v>
                </c:pt>
                <c:pt idx="3239">
                  <c:v>3239</c:v>
                </c:pt>
                <c:pt idx="3240">
                  <c:v>3240</c:v>
                </c:pt>
                <c:pt idx="3241">
                  <c:v>3241</c:v>
                </c:pt>
                <c:pt idx="3242">
                  <c:v>3242</c:v>
                </c:pt>
                <c:pt idx="3243">
                  <c:v>3243</c:v>
                </c:pt>
                <c:pt idx="3244">
                  <c:v>3244</c:v>
                </c:pt>
                <c:pt idx="3245">
                  <c:v>3245</c:v>
                </c:pt>
                <c:pt idx="3246">
                  <c:v>3246</c:v>
                </c:pt>
                <c:pt idx="3247">
                  <c:v>3247</c:v>
                </c:pt>
                <c:pt idx="3248">
                  <c:v>3248</c:v>
                </c:pt>
                <c:pt idx="3249">
                  <c:v>3249</c:v>
                </c:pt>
                <c:pt idx="3250">
                  <c:v>3250</c:v>
                </c:pt>
                <c:pt idx="3251">
                  <c:v>3251</c:v>
                </c:pt>
                <c:pt idx="3252">
                  <c:v>3252</c:v>
                </c:pt>
                <c:pt idx="3253">
                  <c:v>3253</c:v>
                </c:pt>
                <c:pt idx="3254">
                  <c:v>3254</c:v>
                </c:pt>
                <c:pt idx="3255">
                  <c:v>3255</c:v>
                </c:pt>
                <c:pt idx="3256">
                  <c:v>3256</c:v>
                </c:pt>
                <c:pt idx="3257">
                  <c:v>3257</c:v>
                </c:pt>
                <c:pt idx="3258">
                  <c:v>3258</c:v>
                </c:pt>
                <c:pt idx="3259">
                  <c:v>3259</c:v>
                </c:pt>
                <c:pt idx="3260">
                  <c:v>3260</c:v>
                </c:pt>
                <c:pt idx="3261">
                  <c:v>3261</c:v>
                </c:pt>
                <c:pt idx="3262">
                  <c:v>3262</c:v>
                </c:pt>
                <c:pt idx="3263">
                  <c:v>3263</c:v>
                </c:pt>
                <c:pt idx="3264">
                  <c:v>3264</c:v>
                </c:pt>
                <c:pt idx="3265">
                  <c:v>3265</c:v>
                </c:pt>
                <c:pt idx="3266">
                  <c:v>3266</c:v>
                </c:pt>
                <c:pt idx="3267">
                  <c:v>3267</c:v>
                </c:pt>
                <c:pt idx="3268">
                  <c:v>3268</c:v>
                </c:pt>
                <c:pt idx="3269">
                  <c:v>3269</c:v>
                </c:pt>
                <c:pt idx="3270">
                  <c:v>3270</c:v>
                </c:pt>
                <c:pt idx="3271">
                  <c:v>3271</c:v>
                </c:pt>
                <c:pt idx="3272">
                  <c:v>3272</c:v>
                </c:pt>
                <c:pt idx="3273">
                  <c:v>3273</c:v>
                </c:pt>
                <c:pt idx="3274">
                  <c:v>3274</c:v>
                </c:pt>
                <c:pt idx="3275">
                  <c:v>3275</c:v>
                </c:pt>
                <c:pt idx="3276">
                  <c:v>3276</c:v>
                </c:pt>
                <c:pt idx="3277">
                  <c:v>3277</c:v>
                </c:pt>
                <c:pt idx="3278">
                  <c:v>3278</c:v>
                </c:pt>
                <c:pt idx="3279">
                  <c:v>3279</c:v>
                </c:pt>
                <c:pt idx="3280">
                  <c:v>3280</c:v>
                </c:pt>
                <c:pt idx="3281">
                  <c:v>3281</c:v>
                </c:pt>
                <c:pt idx="3282">
                  <c:v>3282</c:v>
                </c:pt>
                <c:pt idx="3283">
                  <c:v>3283</c:v>
                </c:pt>
                <c:pt idx="3284">
                  <c:v>3284</c:v>
                </c:pt>
                <c:pt idx="3285">
                  <c:v>3285</c:v>
                </c:pt>
                <c:pt idx="3286">
                  <c:v>3286</c:v>
                </c:pt>
                <c:pt idx="3287">
                  <c:v>3287</c:v>
                </c:pt>
                <c:pt idx="3288">
                  <c:v>3288</c:v>
                </c:pt>
                <c:pt idx="3289">
                  <c:v>3289</c:v>
                </c:pt>
                <c:pt idx="3290">
                  <c:v>3290</c:v>
                </c:pt>
                <c:pt idx="3291">
                  <c:v>3291</c:v>
                </c:pt>
                <c:pt idx="3292">
                  <c:v>3292</c:v>
                </c:pt>
                <c:pt idx="3293">
                  <c:v>3293</c:v>
                </c:pt>
                <c:pt idx="3294">
                  <c:v>3294</c:v>
                </c:pt>
                <c:pt idx="3295">
                  <c:v>3295</c:v>
                </c:pt>
                <c:pt idx="3296">
                  <c:v>3296</c:v>
                </c:pt>
                <c:pt idx="3297">
                  <c:v>3297</c:v>
                </c:pt>
                <c:pt idx="3298">
                  <c:v>3298</c:v>
                </c:pt>
                <c:pt idx="3299">
                  <c:v>3299</c:v>
                </c:pt>
                <c:pt idx="3300">
                  <c:v>3300</c:v>
                </c:pt>
                <c:pt idx="3301">
                  <c:v>3301</c:v>
                </c:pt>
                <c:pt idx="3302">
                  <c:v>3302</c:v>
                </c:pt>
                <c:pt idx="3303">
                  <c:v>3303</c:v>
                </c:pt>
                <c:pt idx="3304">
                  <c:v>3304</c:v>
                </c:pt>
                <c:pt idx="3305">
                  <c:v>3305</c:v>
                </c:pt>
                <c:pt idx="3306">
                  <c:v>3306</c:v>
                </c:pt>
                <c:pt idx="3307">
                  <c:v>3307</c:v>
                </c:pt>
                <c:pt idx="3308">
                  <c:v>3308</c:v>
                </c:pt>
                <c:pt idx="3309">
                  <c:v>3309</c:v>
                </c:pt>
                <c:pt idx="3310">
                  <c:v>3310</c:v>
                </c:pt>
                <c:pt idx="3311">
                  <c:v>3311</c:v>
                </c:pt>
                <c:pt idx="3312">
                  <c:v>3312</c:v>
                </c:pt>
                <c:pt idx="3313">
                  <c:v>3313</c:v>
                </c:pt>
                <c:pt idx="3314">
                  <c:v>3314</c:v>
                </c:pt>
                <c:pt idx="3315">
                  <c:v>3315</c:v>
                </c:pt>
                <c:pt idx="3316">
                  <c:v>3316</c:v>
                </c:pt>
                <c:pt idx="3317">
                  <c:v>3317</c:v>
                </c:pt>
                <c:pt idx="3318">
                  <c:v>3318</c:v>
                </c:pt>
                <c:pt idx="3319">
                  <c:v>3319</c:v>
                </c:pt>
                <c:pt idx="3320">
                  <c:v>3320</c:v>
                </c:pt>
                <c:pt idx="3321">
                  <c:v>3321</c:v>
                </c:pt>
                <c:pt idx="3322">
                  <c:v>3322</c:v>
                </c:pt>
                <c:pt idx="3323">
                  <c:v>3323</c:v>
                </c:pt>
                <c:pt idx="3324">
                  <c:v>3324</c:v>
                </c:pt>
                <c:pt idx="3325">
                  <c:v>3325</c:v>
                </c:pt>
                <c:pt idx="3326">
                  <c:v>3326</c:v>
                </c:pt>
                <c:pt idx="3327">
                  <c:v>3327</c:v>
                </c:pt>
                <c:pt idx="3328">
                  <c:v>3328</c:v>
                </c:pt>
                <c:pt idx="3329">
                  <c:v>3329</c:v>
                </c:pt>
                <c:pt idx="3330">
                  <c:v>3330</c:v>
                </c:pt>
                <c:pt idx="3331">
                  <c:v>3331</c:v>
                </c:pt>
                <c:pt idx="3332">
                  <c:v>3332</c:v>
                </c:pt>
                <c:pt idx="3333">
                  <c:v>3333</c:v>
                </c:pt>
                <c:pt idx="3334">
                  <c:v>3334</c:v>
                </c:pt>
                <c:pt idx="3335">
                  <c:v>3335</c:v>
                </c:pt>
                <c:pt idx="3336">
                  <c:v>3336</c:v>
                </c:pt>
                <c:pt idx="3337">
                  <c:v>3337</c:v>
                </c:pt>
                <c:pt idx="3338">
                  <c:v>3338</c:v>
                </c:pt>
                <c:pt idx="3339">
                  <c:v>3339</c:v>
                </c:pt>
                <c:pt idx="3340">
                  <c:v>3340</c:v>
                </c:pt>
                <c:pt idx="3341">
                  <c:v>3341</c:v>
                </c:pt>
                <c:pt idx="3342">
                  <c:v>3342</c:v>
                </c:pt>
                <c:pt idx="3343">
                  <c:v>3343</c:v>
                </c:pt>
                <c:pt idx="3344">
                  <c:v>3344</c:v>
                </c:pt>
                <c:pt idx="3345">
                  <c:v>3345</c:v>
                </c:pt>
                <c:pt idx="3346">
                  <c:v>3346</c:v>
                </c:pt>
                <c:pt idx="3347">
                  <c:v>3347</c:v>
                </c:pt>
                <c:pt idx="3348">
                  <c:v>3348</c:v>
                </c:pt>
                <c:pt idx="3349">
                  <c:v>3349</c:v>
                </c:pt>
                <c:pt idx="3350">
                  <c:v>3350</c:v>
                </c:pt>
                <c:pt idx="3351">
                  <c:v>3351</c:v>
                </c:pt>
                <c:pt idx="3352">
                  <c:v>3352</c:v>
                </c:pt>
                <c:pt idx="3353">
                  <c:v>3353</c:v>
                </c:pt>
                <c:pt idx="3354">
                  <c:v>3354</c:v>
                </c:pt>
                <c:pt idx="3355">
                  <c:v>3355</c:v>
                </c:pt>
                <c:pt idx="3356">
                  <c:v>3356</c:v>
                </c:pt>
                <c:pt idx="3357">
                  <c:v>3357</c:v>
                </c:pt>
                <c:pt idx="3358">
                  <c:v>3358</c:v>
                </c:pt>
                <c:pt idx="3359">
                  <c:v>3359</c:v>
                </c:pt>
                <c:pt idx="3360">
                  <c:v>3360</c:v>
                </c:pt>
                <c:pt idx="3361">
                  <c:v>3361</c:v>
                </c:pt>
                <c:pt idx="3362">
                  <c:v>3362</c:v>
                </c:pt>
                <c:pt idx="3363">
                  <c:v>3363</c:v>
                </c:pt>
                <c:pt idx="3364">
                  <c:v>3364</c:v>
                </c:pt>
                <c:pt idx="3365">
                  <c:v>3365</c:v>
                </c:pt>
                <c:pt idx="3366">
                  <c:v>3366</c:v>
                </c:pt>
                <c:pt idx="3367">
                  <c:v>3367</c:v>
                </c:pt>
                <c:pt idx="3368">
                  <c:v>3368</c:v>
                </c:pt>
                <c:pt idx="3369">
                  <c:v>3369</c:v>
                </c:pt>
                <c:pt idx="3370">
                  <c:v>3370</c:v>
                </c:pt>
                <c:pt idx="3371">
                  <c:v>3371</c:v>
                </c:pt>
                <c:pt idx="3372">
                  <c:v>3372</c:v>
                </c:pt>
                <c:pt idx="3373">
                  <c:v>3373</c:v>
                </c:pt>
                <c:pt idx="3374">
                  <c:v>3374</c:v>
                </c:pt>
                <c:pt idx="3375">
                  <c:v>3375</c:v>
                </c:pt>
                <c:pt idx="3376">
                  <c:v>3376</c:v>
                </c:pt>
                <c:pt idx="3377">
                  <c:v>3377</c:v>
                </c:pt>
                <c:pt idx="3378">
                  <c:v>3378</c:v>
                </c:pt>
                <c:pt idx="3379">
                  <c:v>3379</c:v>
                </c:pt>
                <c:pt idx="3380">
                  <c:v>3380</c:v>
                </c:pt>
                <c:pt idx="3381">
                  <c:v>3381</c:v>
                </c:pt>
                <c:pt idx="3382">
                  <c:v>3382</c:v>
                </c:pt>
                <c:pt idx="3383">
                  <c:v>3383</c:v>
                </c:pt>
                <c:pt idx="3384">
                  <c:v>3384</c:v>
                </c:pt>
                <c:pt idx="3385">
                  <c:v>3385</c:v>
                </c:pt>
                <c:pt idx="3386">
                  <c:v>3386</c:v>
                </c:pt>
                <c:pt idx="3387">
                  <c:v>3387</c:v>
                </c:pt>
                <c:pt idx="3388">
                  <c:v>3388</c:v>
                </c:pt>
                <c:pt idx="3389">
                  <c:v>3389</c:v>
                </c:pt>
                <c:pt idx="3390">
                  <c:v>3390</c:v>
                </c:pt>
                <c:pt idx="3391">
                  <c:v>3391</c:v>
                </c:pt>
                <c:pt idx="3392">
                  <c:v>3392</c:v>
                </c:pt>
                <c:pt idx="3393">
                  <c:v>3393</c:v>
                </c:pt>
                <c:pt idx="3394">
                  <c:v>3394</c:v>
                </c:pt>
                <c:pt idx="3395">
                  <c:v>3395</c:v>
                </c:pt>
                <c:pt idx="3396">
                  <c:v>3396</c:v>
                </c:pt>
                <c:pt idx="3397">
                  <c:v>3397</c:v>
                </c:pt>
                <c:pt idx="3398">
                  <c:v>3398</c:v>
                </c:pt>
                <c:pt idx="3399">
                  <c:v>3399</c:v>
                </c:pt>
                <c:pt idx="3400">
                  <c:v>3400</c:v>
                </c:pt>
                <c:pt idx="3401">
                  <c:v>3401</c:v>
                </c:pt>
                <c:pt idx="3402">
                  <c:v>3402</c:v>
                </c:pt>
                <c:pt idx="3403">
                  <c:v>3403</c:v>
                </c:pt>
                <c:pt idx="3404">
                  <c:v>3404</c:v>
                </c:pt>
                <c:pt idx="3405">
                  <c:v>3405</c:v>
                </c:pt>
                <c:pt idx="3406">
                  <c:v>3406</c:v>
                </c:pt>
                <c:pt idx="3407">
                  <c:v>3407</c:v>
                </c:pt>
                <c:pt idx="3408">
                  <c:v>3408</c:v>
                </c:pt>
                <c:pt idx="3409">
                  <c:v>3409</c:v>
                </c:pt>
                <c:pt idx="3410">
                  <c:v>3410</c:v>
                </c:pt>
                <c:pt idx="3411">
                  <c:v>3411</c:v>
                </c:pt>
                <c:pt idx="3412">
                  <c:v>3412</c:v>
                </c:pt>
                <c:pt idx="3413">
                  <c:v>3413</c:v>
                </c:pt>
                <c:pt idx="3414">
                  <c:v>3414</c:v>
                </c:pt>
                <c:pt idx="3415">
                  <c:v>3415</c:v>
                </c:pt>
                <c:pt idx="3416">
                  <c:v>3416</c:v>
                </c:pt>
                <c:pt idx="3417">
                  <c:v>3417</c:v>
                </c:pt>
                <c:pt idx="3418">
                  <c:v>3418</c:v>
                </c:pt>
                <c:pt idx="3419">
                  <c:v>3419</c:v>
                </c:pt>
                <c:pt idx="3420">
                  <c:v>3420</c:v>
                </c:pt>
                <c:pt idx="3421">
                  <c:v>3421</c:v>
                </c:pt>
                <c:pt idx="3422">
                  <c:v>3422</c:v>
                </c:pt>
                <c:pt idx="3423">
                  <c:v>3423</c:v>
                </c:pt>
                <c:pt idx="3424">
                  <c:v>3424</c:v>
                </c:pt>
                <c:pt idx="3425">
                  <c:v>3425</c:v>
                </c:pt>
                <c:pt idx="3426">
                  <c:v>3426</c:v>
                </c:pt>
                <c:pt idx="3427">
                  <c:v>3427</c:v>
                </c:pt>
                <c:pt idx="3428">
                  <c:v>3428</c:v>
                </c:pt>
                <c:pt idx="3429">
                  <c:v>3429</c:v>
                </c:pt>
                <c:pt idx="3430">
                  <c:v>3430</c:v>
                </c:pt>
                <c:pt idx="3431">
                  <c:v>3431</c:v>
                </c:pt>
                <c:pt idx="3432">
                  <c:v>3432</c:v>
                </c:pt>
                <c:pt idx="3433">
                  <c:v>3433</c:v>
                </c:pt>
                <c:pt idx="3434">
                  <c:v>3434</c:v>
                </c:pt>
                <c:pt idx="3435">
                  <c:v>3435</c:v>
                </c:pt>
                <c:pt idx="3436">
                  <c:v>3436</c:v>
                </c:pt>
                <c:pt idx="3437">
                  <c:v>3437</c:v>
                </c:pt>
                <c:pt idx="3438">
                  <c:v>3438</c:v>
                </c:pt>
                <c:pt idx="3439">
                  <c:v>3439</c:v>
                </c:pt>
                <c:pt idx="3440">
                  <c:v>3440</c:v>
                </c:pt>
                <c:pt idx="3441">
                  <c:v>3441</c:v>
                </c:pt>
                <c:pt idx="3442">
                  <c:v>3442</c:v>
                </c:pt>
                <c:pt idx="3443">
                  <c:v>3443</c:v>
                </c:pt>
                <c:pt idx="3444">
                  <c:v>3444</c:v>
                </c:pt>
                <c:pt idx="3445">
                  <c:v>3445</c:v>
                </c:pt>
                <c:pt idx="3446">
                  <c:v>3446</c:v>
                </c:pt>
                <c:pt idx="3447">
                  <c:v>3447</c:v>
                </c:pt>
                <c:pt idx="3448">
                  <c:v>3448</c:v>
                </c:pt>
                <c:pt idx="3449">
                  <c:v>3449</c:v>
                </c:pt>
                <c:pt idx="3450">
                  <c:v>3450</c:v>
                </c:pt>
                <c:pt idx="3451">
                  <c:v>3451</c:v>
                </c:pt>
                <c:pt idx="3452">
                  <c:v>3452</c:v>
                </c:pt>
                <c:pt idx="3453">
                  <c:v>3453</c:v>
                </c:pt>
                <c:pt idx="3454">
                  <c:v>3454</c:v>
                </c:pt>
                <c:pt idx="3455">
                  <c:v>3455</c:v>
                </c:pt>
                <c:pt idx="3456">
                  <c:v>3456</c:v>
                </c:pt>
                <c:pt idx="3457">
                  <c:v>3457</c:v>
                </c:pt>
                <c:pt idx="3458">
                  <c:v>3458</c:v>
                </c:pt>
                <c:pt idx="3459">
                  <c:v>3459</c:v>
                </c:pt>
                <c:pt idx="3460">
                  <c:v>3460</c:v>
                </c:pt>
                <c:pt idx="3461">
                  <c:v>3461</c:v>
                </c:pt>
                <c:pt idx="3462">
                  <c:v>3462</c:v>
                </c:pt>
                <c:pt idx="3463">
                  <c:v>3463</c:v>
                </c:pt>
                <c:pt idx="3464">
                  <c:v>3464</c:v>
                </c:pt>
                <c:pt idx="3465">
                  <c:v>3465</c:v>
                </c:pt>
                <c:pt idx="3466">
                  <c:v>3466</c:v>
                </c:pt>
                <c:pt idx="3467">
                  <c:v>3467</c:v>
                </c:pt>
                <c:pt idx="3468">
                  <c:v>3468</c:v>
                </c:pt>
                <c:pt idx="3469">
                  <c:v>3469</c:v>
                </c:pt>
                <c:pt idx="3470">
                  <c:v>3470</c:v>
                </c:pt>
                <c:pt idx="3471">
                  <c:v>3471</c:v>
                </c:pt>
                <c:pt idx="3472">
                  <c:v>3472</c:v>
                </c:pt>
                <c:pt idx="3473">
                  <c:v>3473</c:v>
                </c:pt>
                <c:pt idx="3474">
                  <c:v>3474</c:v>
                </c:pt>
                <c:pt idx="3475">
                  <c:v>3475</c:v>
                </c:pt>
                <c:pt idx="3476">
                  <c:v>3476</c:v>
                </c:pt>
                <c:pt idx="3477">
                  <c:v>3477</c:v>
                </c:pt>
                <c:pt idx="3478">
                  <c:v>3478</c:v>
                </c:pt>
                <c:pt idx="3479">
                  <c:v>3479</c:v>
                </c:pt>
                <c:pt idx="3480">
                  <c:v>3480</c:v>
                </c:pt>
                <c:pt idx="3481">
                  <c:v>3481</c:v>
                </c:pt>
                <c:pt idx="3482">
                  <c:v>3482</c:v>
                </c:pt>
                <c:pt idx="3483">
                  <c:v>3483</c:v>
                </c:pt>
                <c:pt idx="3484">
                  <c:v>3484</c:v>
                </c:pt>
                <c:pt idx="3485">
                  <c:v>3485</c:v>
                </c:pt>
                <c:pt idx="3486">
                  <c:v>3486</c:v>
                </c:pt>
                <c:pt idx="3487">
                  <c:v>3487</c:v>
                </c:pt>
                <c:pt idx="3488">
                  <c:v>3488</c:v>
                </c:pt>
                <c:pt idx="3489">
                  <c:v>3489</c:v>
                </c:pt>
                <c:pt idx="3490">
                  <c:v>3490</c:v>
                </c:pt>
                <c:pt idx="3491">
                  <c:v>3491</c:v>
                </c:pt>
                <c:pt idx="3492">
                  <c:v>3492</c:v>
                </c:pt>
                <c:pt idx="3493">
                  <c:v>3493</c:v>
                </c:pt>
                <c:pt idx="3494">
                  <c:v>3494</c:v>
                </c:pt>
                <c:pt idx="3495">
                  <c:v>3495</c:v>
                </c:pt>
                <c:pt idx="3496">
                  <c:v>3496</c:v>
                </c:pt>
                <c:pt idx="3497">
                  <c:v>3497</c:v>
                </c:pt>
                <c:pt idx="3498">
                  <c:v>3498</c:v>
                </c:pt>
                <c:pt idx="3499">
                  <c:v>3499</c:v>
                </c:pt>
                <c:pt idx="3500">
                  <c:v>3500</c:v>
                </c:pt>
                <c:pt idx="3501">
                  <c:v>3501</c:v>
                </c:pt>
                <c:pt idx="3502">
                  <c:v>3502</c:v>
                </c:pt>
                <c:pt idx="3503">
                  <c:v>3503</c:v>
                </c:pt>
                <c:pt idx="3504">
                  <c:v>3504</c:v>
                </c:pt>
                <c:pt idx="3505">
                  <c:v>3505</c:v>
                </c:pt>
                <c:pt idx="3506">
                  <c:v>3506</c:v>
                </c:pt>
                <c:pt idx="3507">
                  <c:v>3507</c:v>
                </c:pt>
                <c:pt idx="3508">
                  <c:v>3508</c:v>
                </c:pt>
                <c:pt idx="3509">
                  <c:v>3509</c:v>
                </c:pt>
                <c:pt idx="3510">
                  <c:v>3510</c:v>
                </c:pt>
                <c:pt idx="3511">
                  <c:v>3511</c:v>
                </c:pt>
                <c:pt idx="3512">
                  <c:v>3512</c:v>
                </c:pt>
                <c:pt idx="3513">
                  <c:v>3513</c:v>
                </c:pt>
                <c:pt idx="3514">
                  <c:v>3514</c:v>
                </c:pt>
                <c:pt idx="3515">
                  <c:v>3515</c:v>
                </c:pt>
                <c:pt idx="3516">
                  <c:v>3516</c:v>
                </c:pt>
                <c:pt idx="3517">
                  <c:v>3517</c:v>
                </c:pt>
                <c:pt idx="3518">
                  <c:v>3518</c:v>
                </c:pt>
                <c:pt idx="3519">
                  <c:v>3519</c:v>
                </c:pt>
                <c:pt idx="3520">
                  <c:v>3520</c:v>
                </c:pt>
                <c:pt idx="3521">
                  <c:v>3521</c:v>
                </c:pt>
                <c:pt idx="3522">
                  <c:v>3522</c:v>
                </c:pt>
                <c:pt idx="3523">
                  <c:v>3523</c:v>
                </c:pt>
                <c:pt idx="3524">
                  <c:v>3524</c:v>
                </c:pt>
                <c:pt idx="3525">
                  <c:v>3525</c:v>
                </c:pt>
                <c:pt idx="3526">
                  <c:v>3526</c:v>
                </c:pt>
                <c:pt idx="3527">
                  <c:v>3527</c:v>
                </c:pt>
                <c:pt idx="3528">
                  <c:v>3528</c:v>
                </c:pt>
                <c:pt idx="3529">
                  <c:v>3529</c:v>
                </c:pt>
                <c:pt idx="3530">
                  <c:v>3530</c:v>
                </c:pt>
                <c:pt idx="3531">
                  <c:v>3531</c:v>
                </c:pt>
                <c:pt idx="3532">
                  <c:v>3532</c:v>
                </c:pt>
                <c:pt idx="3533">
                  <c:v>3533</c:v>
                </c:pt>
                <c:pt idx="3534">
                  <c:v>3534</c:v>
                </c:pt>
                <c:pt idx="3535">
                  <c:v>3535</c:v>
                </c:pt>
                <c:pt idx="3536">
                  <c:v>3536</c:v>
                </c:pt>
                <c:pt idx="3537">
                  <c:v>3537</c:v>
                </c:pt>
                <c:pt idx="3538">
                  <c:v>3538</c:v>
                </c:pt>
                <c:pt idx="3539">
                  <c:v>3539</c:v>
                </c:pt>
                <c:pt idx="3540">
                  <c:v>3540</c:v>
                </c:pt>
                <c:pt idx="3541">
                  <c:v>3541</c:v>
                </c:pt>
                <c:pt idx="3542">
                  <c:v>3542</c:v>
                </c:pt>
                <c:pt idx="3543">
                  <c:v>3543</c:v>
                </c:pt>
                <c:pt idx="3544">
                  <c:v>3544</c:v>
                </c:pt>
                <c:pt idx="3545">
                  <c:v>3545</c:v>
                </c:pt>
                <c:pt idx="3546">
                  <c:v>3546</c:v>
                </c:pt>
                <c:pt idx="3547">
                  <c:v>3547</c:v>
                </c:pt>
                <c:pt idx="3548">
                  <c:v>3548</c:v>
                </c:pt>
                <c:pt idx="3549">
                  <c:v>3549</c:v>
                </c:pt>
                <c:pt idx="3550">
                  <c:v>3550</c:v>
                </c:pt>
                <c:pt idx="3551">
                  <c:v>3551</c:v>
                </c:pt>
                <c:pt idx="3552">
                  <c:v>3552</c:v>
                </c:pt>
                <c:pt idx="3553">
                  <c:v>3553</c:v>
                </c:pt>
                <c:pt idx="3554">
                  <c:v>3554</c:v>
                </c:pt>
                <c:pt idx="3555">
                  <c:v>3555</c:v>
                </c:pt>
                <c:pt idx="3556">
                  <c:v>3556</c:v>
                </c:pt>
                <c:pt idx="3557">
                  <c:v>3557</c:v>
                </c:pt>
                <c:pt idx="3558">
                  <c:v>3558</c:v>
                </c:pt>
                <c:pt idx="3559">
                  <c:v>3559</c:v>
                </c:pt>
                <c:pt idx="3560">
                  <c:v>3560</c:v>
                </c:pt>
                <c:pt idx="3561">
                  <c:v>3561</c:v>
                </c:pt>
                <c:pt idx="3562">
                  <c:v>3562</c:v>
                </c:pt>
                <c:pt idx="3563">
                  <c:v>3563</c:v>
                </c:pt>
                <c:pt idx="3564">
                  <c:v>3564</c:v>
                </c:pt>
                <c:pt idx="3565">
                  <c:v>3565</c:v>
                </c:pt>
                <c:pt idx="3566">
                  <c:v>3566</c:v>
                </c:pt>
                <c:pt idx="3567">
                  <c:v>3567</c:v>
                </c:pt>
                <c:pt idx="3568">
                  <c:v>3568</c:v>
                </c:pt>
                <c:pt idx="3569">
                  <c:v>3569</c:v>
                </c:pt>
                <c:pt idx="3570">
                  <c:v>3570</c:v>
                </c:pt>
                <c:pt idx="3571">
                  <c:v>3571</c:v>
                </c:pt>
                <c:pt idx="3572">
                  <c:v>3572</c:v>
                </c:pt>
                <c:pt idx="3573">
                  <c:v>3573</c:v>
                </c:pt>
                <c:pt idx="3574">
                  <c:v>3574</c:v>
                </c:pt>
                <c:pt idx="3575">
                  <c:v>3575</c:v>
                </c:pt>
                <c:pt idx="3576">
                  <c:v>3576</c:v>
                </c:pt>
                <c:pt idx="3577">
                  <c:v>3577</c:v>
                </c:pt>
                <c:pt idx="3578">
                  <c:v>3578</c:v>
                </c:pt>
                <c:pt idx="3579">
                  <c:v>3579</c:v>
                </c:pt>
                <c:pt idx="3580">
                  <c:v>3580</c:v>
                </c:pt>
                <c:pt idx="3581">
                  <c:v>3581</c:v>
                </c:pt>
                <c:pt idx="3582">
                  <c:v>3582</c:v>
                </c:pt>
                <c:pt idx="3583">
                  <c:v>3583</c:v>
                </c:pt>
                <c:pt idx="3584">
                  <c:v>3584</c:v>
                </c:pt>
                <c:pt idx="3585">
                  <c:v>3585</c:v>
                </c:pt>
                <c:pt idx="3586">
                  <c:v>3586</c:v>
                </c:pt>
                <c:pt idx="3587">
                  <c:v>3587</c:v>
                </c:pt>
                <c:pt idx="3588">
                  <c:v>3588</c:v>
                </c:pt>
                <c:pt idx="3589">
                  <c:v>3589</c:v>
                </c:pt>
                <c:pt idx="3590">
                  <c:v>3590</c:v>
                </c:pt>
                <c:pt idx="3591">
                  <c:v>3591</c:v>
                </c:pt>
                <c:pt idx="3592">
                  <c:v>3592</c:v>
                </c:pt>
                <c:pt idx="3593">
                  <c:v>3593</c:v>
                </c:pt>
                <c:pt idx="3594">
                  <c:v>3594</c:v>
                </c:pt>
                <c:pt idx="3595">
                  <c:v>3595</c:v>
                </c:pt>
                <c:pt idx="3596">
                  <c:v>3596</c:v>
                </c:pt>
                <c:pt idx="3597">
                  <c:v>3597</c:v>
                </c:pt>
                <c:pt idx="3598">
                  <c:v>3598</c:v>
                </c:pt>
                <c:pt idx="3599">
                  <c:v>3599</c:v>
                </c:pt>
                <c:pt idx="3600">
                  <c:v>3600</c:v>
                </c:pt>
                <c:pt idx="3601">
                  <c:v>3601</c:v>
                </c:pt>
                <c:pt idx="3602">
                  <c:v>3602</c:v>
                </c:pt>
                <c:pt idx="3603">
                  <c:v>3603</c:v>
                </c:pt>
                <c:pt idx="3604">
                  <c:v>3604</c:v>
                </c:pt>
                <c:pt idx="3605">
                  <c:v>3605</c:v>
                </c:pt>
                <c:pt idx="3606">
                  <c:v>3606</c:v>
                </c:pt>
                <c:pt idx="3607">
                  <c:v>3607</c:v>
                </c:pt>
                <c:pt idx="3608">
                  <c:v>3608</c:v>
                </c:pt>
                <c:pt idx="3609">
                  <c:v>3609</c:v>
                </c:pt>
                <c:pt idx="3610">
                  <c:v>3610</c:v>
                </c:pt>
                <c:pt idx="3611">
                  <c:v>3611</c:v>
                </c:pt>
                <c:pt idx="3612">
                  <c:v>3612</c:v>
                </c:pt>
                <c:pt idx="3613">
                  <c:v>3613</c:v>
                </c:pt>
                <c:pt idx="3614">
                  <c:v>3614</c:v>
                </c:pt>
                <c:pt idx="3615">
                  <c:v>3615</c:v>
                </c:pt>
                <c:pt idx="3616">
                  <c:v>3616</c:v>
                </c:pt>
                <c:pt idx="3617">
                  <c:v>3617</c:v>
                </c:pt>
                <c:pt idx="3618">
                  <c:v>3618</c:v>
                </c:pt>
                <c:pt idx="3619">
                  <c:v>3619</c:v>
                </c:pt>
                <c:pt idx="3620">
                  <c:v>3620</c:v>
                </c:pt>
                <c:pt idx="3621">
                  <c:v>3621</c:v>
                </c:pt>
                <c:pt idx="3622">
                  <c:v>3622</c:v>
                </c:pt>
                <c:pt idx="3623">
                  <c:v>3623</c:v>
                </c:pt>
                <c:pt idx="3624">
                  <c:v>3624</c:v>
                </c:pt>
                <c:pt idx="3625">
                  <c:v>3625</c:v>
                </c:pt>
                <c:pt idx="3626">
                  <c:v>3626</c:v>
                </c:pt>
                <c:pt idx="3627">
                  <c:v>3627</c:v>
                </c:pt>
                <c:pt idx="3628">
                  <c:v>3628</c:v>
                </c:pt>
                <c:pt idx="3629">
                  <c:v>3629</c:v>
                </c:pt>
                <c:pt idx="3630">
                  <c:v>3630</c:v>
                </c:pt>
                <c:pt idx="3631">
                  <c:v>3631</c:v>
                </c:pt>
                <c:pt idx="3632">
                  <c:v>3632</c:v>
                </c:pt>
                <c:pt idx="3633">
                  <c:v>3633</c:v>
                </c:pt>
                <c:pt idx="3634">
                  <c:v>3634</c:v>
                </c:pt>
                <c:pt idx="3635">
                  <c:v>3635</c:v>
                </c:pt>
                <c:pt idx="3636">
                  <c:v>3636</c:v>
                </c:pt>
                <c:pt idx="3637">
                  <c:v>3637</c:v>
                </c:pt>
                <c:pt idx="3638">
                  <c:v>3638</c:v>
                </c:pt>
                <c:pt idx="3639">
                  <c:v>3639</c:v>
                </c:pt>
                <c:pt idx="3640">
                  <c:v>3640</c:v>
                </c:pt>
                <c:pt idx="3641">
                  <c:v>3641</c:v>
                </c:pt>
                <c:pt idx="3642">
                  <c:v>3642</c:v>
                </c:pt>
                <c:pt idx="3643">
                  <c:v>3643</c:v>
                </c:pt>
                <c:pt idx="3644">
                  <c:v>3644</c:v>
                </c:pt>
                <c:pt idx="3645">
                  <c:v>3645</c:v>
                </c:pt>
                <c:pt idx="3646">
                  <c:v>3646</c:v>
                </c:pt>
                <c:pt idx="3647">
                  <c:v>3647</c:v>
                </c:pt>
                <c:pt idx="3648">
                  <c:v>3648</c:v>
                </c:pt>
                <c:pt idx="3649">
                  <c:v>3649</c:v>
                </c:pt>
                <c:pt idx="3650">
                  <c:v>3650</c:v>
                </c:pt>
                <c:pt idx="3651">
                  <c:v>3651</c:v>
                </c:pt>
                <c:pt idx="3652">
                  <c:v>3652</c:v>
                </c:pt>
                <c:pt idx="3653">
                  <c:v>3653</c:v>
                </c:pt>
                <c:pt idx="3654">
                  <c:v>3654</c:v>
                </c:pt>
                <c:pt idx="3655">
                  <c:v>3655</c:v>
                </c:pt>
                <c:pt idx="3656">
                  <c:v>3656</c:v>
                </c:pt>
                <c:pt idx="3657">
                  <c:v>3657</c:v>
                </c:pt>
                <c:pt idx="3658">
                  <c:v>3658</c:v>
                </c:pt>
                <c:pt idx="3659">
                  <c:v>3659</c:v>
                </c:pt>
                <c:pt idx="3660">
                  <c:v>3660</c:v>
                </c:pt>
                <c:pt idx="3661">
                  <c:v>3661</c:v>
                </c:pt>
                <c:pt idx="3662">
                  <c:v>3662</c:v>
                </c:pt>
                <c:pt idx="3663">
                  <c:v>3663</c:v>
                </c:pt>
                <c:pt idx="3664">
                  <c:v>3664</c:v>
                </c:pt>
                <c:pt idx="3665">
                  <c:v>3665</c:v>
                </c:pt>
                <c:pt idx="3666">
                  <c:v>3666</c:v>
                </c:pt>
                <c:pt idx="3667">
                  <c:v>3667</c:v>
                </c:pt>
                <c:pt idx="3668">
                  <c:v>3668</c:v>
                </c:pt>
                <c:pt idx="3669">
                  <c:v>3669</c:v>
                </c:pt>
                <c:pt idx="3670">
                  <c:v>3670</c:v>
                </c:pt>
                <c:pt idx="3671">
                  <c:v>3671</c:v>
                </c:pt>
                <c:pt idx="3672">
                  <c:v>3672</c:v>
                </c:pt>
                <c:pt idx="3673">
                  <c:v>3673</c:v>
                </c:pt>
                <c:pt idx="3674">
                  <c:v>3674</c:v>
                </c:pt>
                <c:pt idx="3675">
                  <c:v>3675</c:v>
                </c:pt>
                <c:pt idx="3676">
                  <c:v>3676</c:v>
                </c:pt>
                <c:pt idx="3677">
                  <c:v>3677</c:v>
                </c:pt>
                <c:pt idx="3678">
                  <c:v>3678</c:v>
                </c:pt>
                <c:pt idx="3679">
                  <c:v>3679</c:v>
                </c:pt>
                <c:pt idx="3680">
                  <c:v>3680</c:v>
                </c:pt>
                <c:pt idx="3681">
                  <c:v>3681</c:v>
                </c:pt>
                <c:pt idx="3682">
                  <c:v>3682</c:v>
                </c:pt>
                <c:pt idx="3683">
                  <c:v>3683</c:v>
                </c:pt>
                <c:pt idx="3684">
                  <c:v>3684</c:v>
                </c:pt>
                <c:pt idx="3685">
                  <c:v>3685</c:v>
                </c:pt>
                <c:pt idx="3686">
                  <c:v>3686</c:v>
                </c:pt>
                <c:pt idx="3687">
                  <c:v>3687</c:v>
                </c:pt>
                <c:pt idx="3688">
                  <c:v>3688</c:v>
                </c:pt>
                <c:pt idx="3689">
                  <c:v>3689</c:v>
                </c:pt>
                <c:pt idx="3690">
                  <c:v>3690</c:v>
                </c:pt>
                <c:pt idx="3691">
                  <c:v>3691</c:v>
                </c:pt>
                <c:pt idx="3692">
                  <c:v>3692</c:v>
                </c:pt>
                <c:pt idx="3693">
                  <c:v>3693</c:v>
                </c:pt>
                <c:pt idx="3694">
                  <c:v>3694</c:v>
                </c:pt>
                <c:pt idx="3695">
                  <c:v>3695</c:v>
                </c:pt>
                <c:pt idx="3696">
                  <c:v>3696</c:v>
                </c:pt>
                <c:pt idx="3697">
                  <c:v>3697</c:v>
                </c:pt>
                <c:pt idx="3698">
                  <c:v>3698</c:v>
                </c:pt>
                <c:pt idx="3699">
                  <c:v>3699</c:v>
                </c:pt>
                <c:pt idx="3700">
                  <c:v>3700</c:v>
                </c:pt>
                <c:pt idx="3701">
                  <c:v>3701</c:v>
                </c:pt>
                <c:pt idx="3702">
                  <c:v>3702</c:v>
                </c:pt>
                <c:pt idx="3703">
                  <c:v>3703</c:v>
                </c:pt>
                <c:pt idx="3704">
                  <c:v>3704</c:v>
                </c:pt>
                <c:pt idx="3705">
                  <c:v>3705</c:v>
                </c:pt>
                <c:pt idx="3706">
                  <c:v>3706</c:v>
                </c:pt>
                <c:pt idx="3707">
                  <c:v>3707</c:v>
                </c:pt>
                <c:pt idx="3708">
                  <c:v>3708</c:v>
                </c:pt>
                <c:pt idx="3709">
                  <c:v>3709</c:v>
                </c:pt>
                <c:pt idx="3710">
                  <c:v>3710</c:v>
                </c:pt>
                <c:pt idx="3711">
                  <c:v>3711</c:v>
                </c:pt>
                <c:pt idx="3712">
                  <c:v>3712</c:v>
                </c:pt>
                <c:pt idx="3713">
                  <c:v>3713</c:v>
                </c:pt>
                <c:pt idx="3714">
                  <c:v>3714</c:v>
                </c:pt>
                <c:pt idx="3715">
                  <c:v>3715</c:v>
                </c:pt>
                <c:pt idx="3716">
                  <c:v>3716</c:v>
                </c:pt>
                <c:pt idx="3717">
                  <c:v>3717</c:v>
                </c:pt>
                <c:pt idx="3718">
                  <c:v>3718</c:v>
                </c:pt>
                <c:pt idx="3719">
                  <c:v>3719</c:v>
                </c:pt>
                <c:pt idx="3720">
                  <c:v>3720</c:v>
                </c:pt>
                <c:pt idx="3721">
                  <c:v>3721</c:v>
                </c:pt>
                <c:pt idx="3722">
                  <c:v>3722</c:v>
                </c:pt>
                <c:pt idx="3723">
                  <c:v>3723</c:v>
                </c:pt>
                <c:pt idx="3724">
                  <c:v>3724</c:v>
                </c:pt>
                <c:pt idx="3725">
                  <c:v>3725</c:v>
                </c:pt>
                <c:pt idx="3726">
                  <c:v>3726</c:v>
                </c:pt>
                <c:pt idx="3727">
                  <c:v>3727</c:v>
                </c:pt>
                <c:pt idx="3728">
                  <c:v>3728</c:v>
                </c:pt>
                <c:pt idx="3729">
                  <c:v>3729</c:v>
                </c:pt>
                <c:pt idx="3730">
                  <c:v>3730</c:v>
                </c:pt>
                <c:pt idx="3731">
                  <c:v>3731</c:v>
                </c:pt>
                <c:pt idx="3732">
                  <c:v>3732</c:v>
                </c:pt>
                <c:pt idx="3733">
                  <c:v>3733</c:v>
                </c:pt>
                <c:pt idx="3734">
                  <c:v>3734</c:v>
                </c:pt>
                <c:pt idx="3735">
                  <c:v>3735</c:v>
                </c:pt>
                <c:pt idx="3736">
                  <c:v>3736</c:v>
                </c:pt>
                <c:pt idx="3737">
                  <c:v>3737</c:v>
                </c:pt>
                <c:pt idx="3738">
                  <c:v>3738</c:v>
                </c:pt>
                <c:pt idx="3739">
                  <c:v>3739</c:v>
                </c:pt>
                <c:pt idx="3740">
                  <c:v>3740</c:v>
                </c:pt>
                <c:pt idx="3741">
                  <c:v>3741</c:v>
                </c:pt>
                <c:pt idx="3742">
                  <c:v>3742</c:v>
                </c:pt>
                <c:pt idx="3743">
                  <c:v>3743</c:v>
                </c:pt>
                <c:pt idx="3744">
                  <c:v>3744</c:v>
                </c:pt>
                <c:pt idx="3745">
                  <c:v>3745</c:v>
                </c:pt>
                <c:pt idx="3746">
                  <c:v>3746</c:v>
                </c:pt>
                <c:pt idx="3747">
                  <c:v>3747</c:v>
                </c:pt>
                <c:pt idx="3748">
                  <c:v>3748</c:v>
                </c:pt>
                <c:pt idx="3749">
                  <c:v>3749</c:v>
                </c:pt>
                <c:pt idx="3750">
                  <c:v>3750</c:v>
                </c:pt>
                <c:pt idx="3751">
                  <c:v>3751</c:v>
                </c:pt>
                <c:pt idx="3752">
                  <c:v>3752</c:v>
                </c:pt>
                <c:pt idx="3753">
                  <c:v>3753</c:v>
                </c:pt>
                <c:pt idx="3754">
                  <c:v>3754</c:v>
                </c:pt>
                <c:pt idx="3755">
                  <c:v>3755</c:v>
                </c:pt>
                <c:pt idx="3756">
                  <c:v>3756</c:v>
                </c:pt>
                <c:pt idx="3757">
                  <c:v>3757</c:v>
                </c:pt>
                <c:pt idx="3758">
                  <c:v>3758</c:v>
                </c:pt>
                <c:pt idx="3759">
                  <c:v>3759</c:v>
                </c:pt>
                <c:pt idx="3760">
                  <c:v>3760</c:v>
                </c:pt>
                <c:pt idx="3761">
                  <c:v>3761</c:v>
                </c:pt>
                <c:pt idx="3762">
                  <c:v>3762</c:v>
                </c:pt>
                <c:pt idx="3763">
                  <c:v>3763</c:v>
                </c:pt>
                <c:pt idx="3764">
                  <c:v>3764</c:v>
                </c:pt>
                <c:pt idx="3765">
                  <c:v>3765</c:v>
                </c:pt>
                <c:pt idx="3766">
                  <c:v>3766</c:v>
                </c:pt>
                <c:pt idx="3767">
                  <c:v>3767</c:v>
                </c:pt>
                <c:pt idx="3768">
                  <c:v>3768</c:v>
                </c:pt>
                <c:pt idx="3769">
                  <c:v>3769</c:v>
                </c:pt>
                <c:pt idx="3770">
                  <c:v>3770</c:v>
                </c:pt>
                <c:pt idx="3771">
                  <c:v>3771</c:v>
                </c:pt>
                <c:pt idx="3772">
                  <c:v>3772</c:v>
                </c:pt>
                <c:pt idx="3773">
                  <c:v>3773</c:v>
                </c:pt>
                <c:pt idx="3774">
                  <c:v>3774</c:v>
                </c:pt>
                <c:pt idx="3775">
                  <c:v>3775</c:v>
                </c:pt>
                <c:pt idx="3776">
                  <c:v>3776</c:v>
                </c:pt>
                <c:pt idx="3777">
                  <c:v>3777</c:v>
                </c:pt>
                <c:pt idx="3778">
                  <c:v>3778</c:v>
                </c:pt>
                <c:pt idx="3779">
                  <c:v>3779</c:v>
                </c:pt>
                <c:pt idx="3780">
                  <c:v>3780</c:v>
                </c:pt>
                <c:pt idx="3781">
                  <c:v>3781</c:v>
                </c:pt>
                <c:pt idx="3782">
                  <c:v>3782</c:v>
                </c:pt>
                <c:pt idx="3783">
                  <c:v>3783</c:v>
                </c:pt>
                <c:pt idx="3784">
                  <c:v>3784</c:v>
                </c:pt>
                <c:pt idx="3785">
                  <c:v>3785</c:v>
                </c:pt>
                <c:pt idx="3786">
                  <c:v>3786</c:v>
                </c:pt>
                <c:pt idx="3787">
                  <c:v>3787</c:v>
                </c:pt>
                <c:pt idx="3788">
                  <c:v>3788</c:v>
                </c:pt>
                <c:pt idx="3789">
                  <c:v>3789</c:v>
                </c:pt>
                <c:pt idx="3790">
                  <c:v>3790</c:v>
                </c:pt>
                <c:pt idx="3791">
                  <c:v>3791</c:v>
                </c:pt>
                <c:pt idx="3792">
                  <c:v>3792</c:v>
                </c:pt>
                <c:pt idx="3793">
                  <c:v>3793</c:v>
                </c:pt>
                <c:pt idx="3794">
                  <c:v>3794</c:v>
                </c:pt>
                <c:pt idx="3795">
                  <c:v>3795</c:v>
                </c:pt>
                <c:pt idx="3796">
                  <c:v>3796</c:v>
                </c:pt>
                <c:pt idx="3797">
                  <c:v>3797</c:v>
                </c:pt>
                <c:pt idx="3798">
                  <c:v>3798</c:v>
                </c:pt>
                <c:pt idx="3799">
                  <c:v>3799</c:v>
                </c:pt>
                <c:pt idx="3800">
                  <c:v>3800</c:v>
                </c:pt>
                <c:pt idx="3801">
                  <c:v>3801</c:v>
                </c:pt>
                <c:pt idx="3802">
                  <c:v>3802</c:v>
                </c:pt>
                <c:pt idx="3803">
                  <c:v>3803</c:v>
                </c:pt>
                <c:pt idx="3804">
                  <c:v>3804</c:v>
                </c:pt>
                <c:pt idx="3805">
                  <c:v>3805</c:v>
                </c:pt>
                <c:pt idx="3806">
                  <c:v>3806</c:v>
                </c:pt>
                <c:pt idx="3807">
                  <c:v>3807</c:v>
                </c:pt>
                <c:pt idx="3808">
                  <c:v>3808</c:v>
                </c:pt>
                <c:pt idx="3809">
                  <c:v>3809</c:v>
                </c:pt>
                <c:pt idx="3810">
                  <c:v>3810</c:v>
                </c:pt>
                <c:pt idx="3811">
                  <c:v>3811</c:v>
                </c:pt>
                <c:pt idx="3812">
                  <c:v>3812</c:v>
                </c:pt>
                <c:pt idx="3813">
                  <c:v>3813</c:v>
                </c:pt>
                <c:pt idx="3814">
                  <c:v>3814</c:v>
                </c:pt>
                <c:pt idx="3815">
                  <c:v>3815</c:v>
                </c:pt>
                <c:pt idx="3816">
                  <c:v>3816</c:v>
                </c:pt>
                <c:pt idx="3817">
                  <c:v>3817</c:v>
                </c:pt>
                <c:pt idx="3818">
                  <c:v>3818</c:v>
                </c:pt>
                <c:pt idx="3819">
                  <c:v>3819</c:v>
                </c:pt>
                <c:pt idx="3820">
                  <c:v>3820</c:v>
                </c:pt>
                <c:pt idx="3821">
                  <c:v>3821</c:v>
                </c:pt>
                <c:pt idx="3822">
                  <c:v>3822</c:v>
                </c:pt>
                <c:pt idx="3823">
                  <c:v>3823</c:v>
                </c:pt>
                <c:pt idx="3824">
                  <c:v>3824</c:v>
                </c:pt>
                <c:pt idx="3825">
                  <c:v>3825</c:v>
                </c:pt>
                <c:pt idx="3826">
                  <c:v>3826</c:v>
                </c:pt>
                <c:pt idx="3827">
                  <c:v>3827</c:v>
                </c:pt>
                <c:pt idx="3828">
                  <c:v>3828</c:v>
                </c:pt>
                <c:pt idx="3829">
                  <c:v>3829</c:v>
                </c:pt>
                <c:pt idx="3830">
                  <c:v>3830</c:v>
                </c:pt>
                <c:pt idx="3831">
                  <c:v>3831</c:v>
                </c:pt>
                <c:pt idx="3832">
                  <c:v>3832</c:v>
                </c:pt>
                <c:pt idx="3833">
                  <c:v>3833</c:v>
                </c:pt>
                <c:pt idx="3834">
                  <c:v>3834</c:v>
                </c:pt>
                <c:pt idx="3835">
                  <c:v>3835</c:v>
                </c:pt>
                <c:pt idx="3836">
                  <c:v>3836</c:v>
                </c:pt>
                <c:pt idx="3837">
                  <c:v>3837</c:v>
                </c:pt>
                <c:pt idx="3838">
                  <c:v>3838</c:v>
                </c:pt>
                <c:pt idx="3839">
                  <c:v>3839</c:v>
                </c:pt>
                <c:pt idx="3840">
                  <c:v>3840</c:v>
                </c:pt>
                <c:pt idx="3841">
                  <c:v>3841</c:v>
                </c:pt>
                <c:pt idx="3842">
                  <c:v>3842</c:v>
                </c:pt>
                <c:pt idx="3843">
                  <c:v>3843</c:v>
                </c:pt>
                <c:pt idx="3844">
                  <c:v>3844</c:v>
                </c:pt>
                <c:pt idx="3845">
                  <c:v>3845</c:v>
                </c:pt>
                <c:pt idx="3846">
                  <c:v>3846</c:v>
                </c:pt>
                <c:pt idx="3847">
                  <c:v>3847</c:v>
                </c:pt>
                <c:pt idx="3848">
                  <c:v>3848</c:v>
                </c:pt>
                <c:pt idx="3849">
                  <c:v>3849</c:v>
                </c:pt>
                <c:pt idx="3850">
                  <c:v>3850</c:v>
                </c:pt>
                <c:pt idx="3851">
                  <c:v>3851</c:v>
                </c:pt>
                <c:pt idx="3852">
                  <c:v>3852</c:v>
                </c:pt>
                <c:pt idx="3853">
                  <c:v>3853</c:v>
                </c:pt>
                <c:pt idx="3854">
                  <c:v>3854</c:v>
                </c:pt>
                <c:pt idx="3855">
                  <c:v>3855</c:v>
                </c:pt>
                <c:pt idx="3856">
                  <c:v>3856</c:v>
                </c:pt>
                <c:pt idx="3857">
                  <c:v>3857</c:v>
                </c:pt>
                <c:pt idx="3858">
                  <c:v>3858</c:v>
                </c:pt>
                <c:pt idx="3859">
                  <c:v>3859</c:v>
                </c:pt>
                <c:pt idx="3860">
                  <c:v>3860</c:v>
                </c:pt>
                <c:pt idx="3861">
                  <c:v>3861</c:v>
                </c:pt>
                <c:pt idx="3862">
                  <c:v>3862</c:v>
                </c:pt>
                <c:pt idx="3863">
                  <c:v>3863</c:v>
                </c:pt>
                <c:pt idx="3864">
                  <c:v>3864</c:v>
                </c:pt>
                <c:pt idx="3865">
                  <c:v>3865</c:v>
                </c:pt>
                <c:pt idx="3866">
                  <c:v>3866</c:v>
                </c:pt>
                <c:pt idx="3867">
                  <c:v>3867</c:v>
                </c:pt>
                <c:pt idx="3868">
                  <c:v>3868</c:v>
                </c:pt>
                <c:pt idx="3869">
                  <c:v>3869</c:v>
                </c:pt>
                <c:pt idx="3870">
                  <c:v>3870</c:v>
                </c:pt>
                <c:pt idx="3871">
                  <c:v>3871</c:v>
                </c:pt>
                <c:pt idx="3872">
                  <c:v>3872</c:v>
                </c:pt>
                <c:pt idx="3873">
                  <c:v>3873</c:v>
                </c:pt>
                <c:pt idx="3874">
                  <c:v>3874</c:v>
                </c:pt>
                <c:pt idx="3875">
                  <c:v>3875</c:v>
                </c:pt>
                <c:pt idx="3876">
                  <c:v>3876</c:v>
                </c:pt>
                <c:pt idx="3877">
                  <c:v>3877</c:v>
                </c:pt>
                <c:pt idx="3878">
                  <c:v>3878</c:v>
                </c:pt>
                <c:pt idx="3879">
                  <c:v>3879</c:v>
                </c:pt>
                <c:pt idx="3880">
                  <c:v>3880</c:v>
                </c:pt>
                <c:pt idx="3881">
                  <c:v>3881</c:v>
                </c:pt>
                <c:pt idx="3882">
                  <c:v>3882</c:v>
                </c:pt>
                <c:pt idx="3883">
                  <c:v>3883</c:v>
                </c:pt>
                <c:pt idx="3884">
                  <c:v>3884</c:v>
                </c:pt>
                <c:pt idx="3885">
                  <c:v>3885</c:v>
                </c:pt>
                <c:pt idx="3886">
                  <c:v>3886</c:v>
                </c:pt>
                <c:pt idx="3887">
                  <c:v>3887</c:v>
                </c:pt>
                <c:pt idx="3888">
                  <c:v>3888</c:v>
                </c:pt>
                <c:pt idx="3889">
                  <c:v>3889</c:v>
                </c:pt>
                <c:pt idx="3890">
                  <c:v>3890</c:v>
                </c:pt>
                <c:pt idx="3891">
                  <c:v>3891</c:v>
                </c:pt>
                <c:pt idx="3892">
                  <c:v>3892</c:v>
                </c:pt>
                <c:pt idx="3893">
                  <c:v>3893</c:v>
                </c:pt>
                <c:pt idx="3894">
                  <c:v>3894</c:v>
                </c:pt>
                <c:pt idx="3895">
                  <c:v>3895</c:v>
                </c:pt>
                <c:pt idx="3896">
                  <c:v>3896</c:v>
                </c:pt>
                <c:pt idx="3897">
                  <c:v>3897</c:v>
                </c:pt>
                <c:pt idx="3898">
                  <c:v>3898</c:v>
                </c:pt>
                <c:pt idx="3899">
                  <c:v>3899</c:v>
                </c:pt>
                <c:pt idx="3900">
                  <c:v>3900</c:v>
                </c:pt>
                <c:pt idx="3901">
                  <c:v>3901</c:v>
                </c:pt>
                <c:pt idx="3902">
                  <c:v>3902</c:v>
                </c:pt>
                <c:pt idx="3903">
                  <c:v>3903</c:v>
                </c:pt>
                <c:pt idx="3904">
                  <c:v>3904</c:v>
                </c:pt>
                <c:pt idx="3905">
                  <c:v>3905</c:v>
                </c:pt>
                <c:pt idx="3906">
                  <c:v>3906</c:v>
                </c:pt>
                <c:pt idx="3907">
                  <c:v>3907</c:v>
                </c:pt>
                <c:pt idx="3908">
                  <c:v>3908</c:v>
                </c:pt>
                <c:pt idx="3909">
                  <c:v>3909</c:v>
                </c:pt>
                <c:pt idx="3910">
                  <c:v>3910</c:v>
                </c:pt>
                <c:pt idx="3911">
                  <c:v>3911</c:v>
                </c:pt>
                <c:pt idx="3912">
                  <c:v>3912</c:v>
                </c:pt>
                <c:pt idx="3913">
                  <c:v>3913</c:v>
                </c:pt>
                <c:pt idx="3914">
                  <c:v>3914</c:v>
                </c:pt>
                <c:pt idx="3915">
                  <c:v>3915</c:v>
                </c:pt>
                <c:pt idx="3916">
                  <c:v>3916</c:v>
                </c:pt>
                <c:pt idx="3917">
                  <c:v>3917</c:v>
                </c:pt>
                <c:pt idx="3918">
                  <c:v>3918</c:v>
                </c:pt>
                <c:pt idx="3919">
                  <c:v>3919</c:v>
                </c:pt>
                <c:pt idx="3920">
                  <c:v>3920</c:v>
                </c:pt>
                <c:pt idx="3921">
                  <c:v>3921</c:v>
                </c:pt>
                <c:pt idx="3922">
                  <c:v>3922</c:v>
                </c:pt>
                <c:pt idx="3923">
                  <c:v>3923</c:v>
                </c:pt>
                <c:pt idx="3924">
                  <c:v>3924</c:v>
                </c:pt>
                <c:pt idx="3925">
                  <c:v>3925</c:v>
                </c:pt>
                <c:pt idx="3926">
                  <c:v>3926</c:v>
                </c:pt>
                <c:pt idx="3927">
                  <c:v>3927</c:v>
                </c:pt>
                <c:pt idx="3928">
                  <c:v>3928</c:v>
                </c:pt>
                <c:pt idx="3929">
                  <c:v>3929</c:v>
                </c:pt>
                <c:pt idx="3930">
                  <c:v>3930</c:v>
                </c:pt>
                <c:pt idx="3931">
                  <c:v>3931</c:v>
                </c:pt>
                <c:pt idx="3932">
                  <c:v>3932</c:v>
                </c:pt>
                <c:pt idx="3933">
                  <c:v>3933</c:v>
                </c:pt>
                <c:pt idx="3934">
                  <c:v>3934</c:v>
                </c:pt>
                <c:pt idx="3935">
                  <c:v>3935</c:v>
                </c:pt>
                <c:pt idx="3936">
                  <c:v>3936</c:v>
                </c:pt>
                <c:pt idx="3937">
                  <c:v>3937</c:v>
                </c:pt>
                <c:pt idx="3938">
                  <c:v>3938</c:v>
                </c:pt>
                <c:pt idx="3939">
                  <c:v>3939</c:v>
                </c:pt>
                <c:pt idx="3940">
                  <c:v>3940</c:v>
                </c:pt>
                <c:pt idx="3941">
                  <c:v>3941</c:v>
                </c:pt>
                <c:pt idx="3942">
                  <c:v>3942</c:v>
                </c:pt>
                <c:pt idx="3943">
                  <c:v>3943</c:v>
                </c:pt>
                <c:pt idx="3944">
                  <c:v>3944</c:v>
                </c:pt>
                <c:pt idx="3945">
                  <c:v>3945</c:v>
                </c:pt>
                <c:pt idx="3946">
                  <c:v>3946</c:v>
                </c:pt>
                <c:pt idx="3947">
                  <c:v>3947</c:v>
                </c:pt>
                <c:pt idx="3948">
                  <c:v>3948</c:v>
                </c:pt>
                <c:pt idx="3949">
                  <c:v>3949</c:v>
                </c:pt>
                <c:pt idx="3950">
                  <c:v>3950</c:v>
                </c:pt>
                <c:pt idx="3951">
                  <c:v>3951</c:v>
                </c:pt>
                <c:pt idx="3952">
                  <c:v>3952</c:v>
                </c:pt>
                <c:pt idx="3953">
                  <c:v>3953</c:v>
                </c:pt>
                <c:pt idx="3954">
                  <c:v>3954</c:v>
                </c:pt>
                <c:pt idx="3955">
                  <c:v>3955</c:v>
                </c:pt>
                <c:pt idx="3956">
                  <c:v>3956</c:v>
                </c:pt>
                <c:pt idx="3957">
                  <c:v>3957</c:v>
                </c:pt>
                <c:pt idx="3958">
                  <c:v>3958</c:v>
                </c:pt>
                <c:pt idx="3959">
                  <c:v>3959</c:v>
                </c:pt>
                <c:pt idx="3960">
                  <c:v>3960</c:v>
                </c:pt>
                <c:pt idx="3961">
                  <c:v>3961</c:v>
                </c:pt>
                <c:pt idx="3962">
                  <c:v>3962</c:v>
                </c:pt>
                <c:pt idx="3963">
                  <c:v>3963</c:v>
                </c:pt>
                <c:pt idx="3964">
                  <c:v>3964</c:v>
                </c:pt>
                <c:pt idx="3965">
                  <c:v>3965</c:v>
                </c:pt>
                <c:pt idx="3966">
                  <c:v>3966</c:v>
                </c:pt>
                <c:pt idx="3967">
                  <c:v>3967</c:v>
                </c:pt>
                <c:pt idx="3968">
                  <c:v>3968</c:v>
                </c:pt>
                <c:pt idx="3969">
                  <c:v>3969</c:v>
                </c:pt>
                <c:pt idx="3970">
                  <c:v>3970</c:v>
                </c:pt>
                <c:pt idx="3971">
                  <c:v>3971</c:v>
                </c:pt>
                <c:pt idx="3972">
                  <c:v>3972</c:v>
                </c:pt>
                <c:pt idx="3973">
                  <c:v>3973</c:v>
                </c:pt>
                <c:pt idx="3974">
                  <c:v>3974</c:v>
                </c:pt>
                <c:pt idx="3975">
                  <c:v>3975</c:v>
                </c:pt>
                <c:pt idx="3976">
                  <c:v>3976</c:v>
                </c:pt>
                <c:pt idx="3977">
                  <c:v>3977</c:v>
                </c:pt>
                <c:pt idx="3978">
                  <c:v>3978</c:v>
                </c:pt>
                <c:pt idx="3979">
                  <c:v>3979</c:v>
                </c:pt>
                <c:pt idx="3980">
                  <c:v>3980</c:v>
                </c:pt>
                <c:pt idx="3981">
                  <c:v>3981</c:v>
                </c:pt>
                <c:pt idx="3982">
                  <c:v>3982</c:v>
                </c:pt>
                <c:pt idx="3983">
                  <c:v>3983</c:v>
                </c:pt>
                <c:pt idx="3984">
                  <c:v>3984</c:v>
                </c:pt>
                <c:pt idx="3985">
                  <c:v>3985</c:v>
                </c:pt>
                <c:pt idx="3986">
                  <c:v>3986</c:v>
                </c:pt>
                <c:pt idx="3987">
                  <c:v>3987</c:v>
                </c:pt>
                <c:pt idx="3988">
                  <c:v>3988</c:v>
                </c:pt>
                <c:pt idx="3989">
                  <c:v>3989</c:v>
                </c:pt>
                <c:pt idx="3990">
                  <c:v>3990</c:v>
                </c:pt>
                <c:pt idx="3991">
                  <c:v>3991</c:v>
                </c:pt>
                <c:pt idx="3992">
                  <c:v>3992</c:v>
                </c:pt>
                <c:pt idx="3993">
                  <c:v>3993</c:v>
                </c:pt>
                <c:pt idx="3994">
                  <c:v>3994</c:v>
                </c:pt>
                <c:pt idx="3995">
                  <c:v>3995</c:v>
                </c:pt>
                <c:pt idx="3996">
                  <c:v>3996</c:v>
                </c:pt>
                <c:pt idx="3997">
                  <c:v>3997</c:v>
                </c:pt>
                <c:pt idx="3998">
                  <c:v>3998</c:v>
                </c:pt>
                <c:pt idx="3999">
                  <c:v>3999</c:v>
                </c:pt>
                <c:pt idx="4000">
                  <c:v>4000</c:v>
                </c:pt>
                <c:pt idx="4001">
                  <c:v>4001</c:v>
                </c:pt>
                <c:pt idx="4002">
                  <c:v>4002</c:v>
                </c:pt>
                <c:pt idx="4003">
                  <c:v>4003</c:v>
                </c:pt>
                <c:pt idx="4004">
                  <c:v>4004</c:v>
                </c:pt>
                <c:pt idx="4005">
                  <c:v>4005</c:v>
                </c:pt>
                <c:pt idx="4006">
                  <c:v>4006</c:v>
                </c:pt>
                <c:pt idx="4007">
                  <c:v>4007</c:v>
                </c:pt>
                <c:pt idx="4008">
                  <c:v>4008</c:v>
                </c:pt>
                <c:pt idx="4009">
                  <c:v>4009</c:v>
                </c:pt>
                <c:pt idx="4010">
                  <c:v>4010</c:v>
                </c:pt>
                <c:pt idx="4011">
                  <c:v>4011</c:v>
                </c:pt>
                <c:pt idx="4012">
                  <c:v>4012</c:v>
                </c:pt>
                <c:pt idx="4013">
                  <c:v>4013</c:v>
                </c:pt>
                <c:pt idx="4014">
                  <c:v>4014</c:v>
                </c:pt>
                <c:pt idx="4015">
                  <c:v>4015</c:v>
                </c:pt>
                <c:pt idx="4016">
                  <c:v>4016</c:v>
                </c:pt>
                <c:pt idx="4017">
                  <c:v>4017</c:v>
                </c:pt>
                <c:pt idx="4018">
                  <c:v>4018</c:v>
                </c:pt>
                <c:pt idx="4019">
                  <c:v>4019</c:v>
                </c:pt>
                <c:pt idx="4020">
                  <c:v>4020</c:v>
                </c:pt>
                <c:pt idx="4021">
                  <c:v>4021</c:v>
                </c:pt>
                <c:pt idx="4022">
                  <c:v>4022</c:v>
                </c:pt>
                <c:pt idx="4023">
                  <c:v>4023</c:v>
                </c:pt>
                <c:pt idx="4024">
                  <c:v>4024</c:v>
                </c:pt>
                <c:pt idx="4025">
                  <c:v>4025</c:v>
                </c:pt>
                <c:pt idx="4026">
                  <c:v>4026</c:v>
                </c:pt>
                <c:pt idx="4027">
                  <c:v>4027</c:v>
                </c:pt>
                <c:pt idx="4028">
                  <c:v>4028</c:v>
                </c:pt>
                <c:pt idx="4029">
                  <c:v>4029</c:v>
                </c:pt>
                <c:pt idx="4030">
                  <c:v>4030</c:v>
                </c:pt>
                <c:pt idx="4031">
                  <c:v>4031</c:v>
                </c:pt>
                <c:pt idx="4032">
                  <c:v>4032</c:v>
                </c:pt>
                <c:pt idx="4033">
                  <c:v>4033</c:v>
                </c:pt>
                <c:pt idx="4034">
                  <c:v>4034</c:v>
                </c:pt>
                <c:pt idx="4035">
                  <c:v>4035</c:v>
                </c:pt>
                <c:pt idx="4036">
                  <c:v>4036</c:v>
                </c:pt>
                <c:pt idx="4037">
                  <c:v>4037</c:v>
                </c:pt>
                <c:pt idx="4038">
                  <c:v>4038</c:v>
                </c:pt>
                <c:pt idx="4039">
                  <c:v>4039</c:v>
                </c:pt>
                <c:pt idx="4040">
                  <c:v>4040</c:v>
                </c:pt>
                <c:pt idx="4041">
                  <c:v>4041</c:v>
                </c:pt>
                <c:pt idx="4042">
                  <c:v>4042</c:v>
                </c:pt>
                <c:pt idx="4043">
                  <c:v>4043</c:v>
                </c:pt>
                <c:pt idx="4044">
                  <c:v>4044</c:v>
                </c:pt>
                <c:pt idx="4045">
                  <c:v>4045</c:v>
                </c:pt>
                <c:pt idx="4046">
                  <c:v>4046</c:v>
                </c:pt>
                <c:pt idx="4047">
                  <c:v>4047</c:v>
                </c:pt>
                <c:pt idx="4048">
                  <c:v>4048</c:v>
                </c:pt>
                <c:pt idx="4049">
                  <c:v>4049</c:v>
                </c:pt>
                <c:pt idx="4050">
                  <c:v>4050</c:v>
                </c:pt>
                <c:pt idx="4051">
                  <c:v>4051</c:v>
                </c:pt>
                <c:pt idx="4052">
                  <c:v>4052</c:v>
                </c:pt>
                <c:pt idx="4053">
                  <c:v>4053</c:v>
                </c:pt>
                <c:pt idx="4054">
                  <c:v>4054</c:v>
                </c:pt>
                <c:pt idx="4055">
                  <c:v>4055</c:v>
                </c:pt>
                <c:pt idx="4056">
                  <c:v>4056</c:v>
                </c:pt>
                <c:pt idx="4057">
                  <c:v>4057</c:v>
                </c:pt>
                <c:pt idx="4058">
                  <c:v>4058</c:v>
                </c:pt>
                <c:pt idx="4059">
                  <c:v>4059</c:v>
                </c:pt>
                <c:pt idx="4060">
                  <c:v>4060</c:v>
                </c:pt>
                <c:pt idx="4061">
                  <c:v>4061</c:v>
                </c:pt>
                <c:pt idx="4062">
                  <c:v>4062</c:v>
                </c:pt>
                <c:pt idx="4063">
                  <c:v>4063</c:v>
                </c:pt>
                <c:pt idx="4064">
                  <c:v>4064</c:v>
                </c:pt>
                <c:pt idx="4065">
                  <c:v>4065</c:v>
                </c:pt>
                <c:pt idx="4066">
                  <c:v>4066</c:v>
                </c:pt>
                <c:pt idx="4067">
                  <c:v>4067</c:v>
                </c:pt>
                <c:pt idx="4068">
                  <c:v>4068</c:v>
                </c:pt>
                <c:pt idx="4069">
                  <c:v>4069</c:v>
                </c:pt>
                <c:pt idx="4070">
                  <c:v>4070</c:v>
                </c:pt>
                <c:pt idx="4071">
                  <c:v>4071</c:v>
                </c:pt>
                <c:pt idx="4072">
                  <c:v>4072</c:v>
                </c:pt>
                <c:pt idx="4073">
                  <c:v>4073</c:v>
                </c:pt>
                <c:pt idx="4074">
                  <c:v>4074</c:v>
                </c:pt>
                <c:pt idx="4075">
                  <c:v>4075</c:v>
                </c:pt>
                <c:pt idx="4076">
                  <c:v>4076</c:v>
                </c:pt>
                <c:pt idx="4077">
                  <c:v>4077</c:v>
                </c:pt>
                <c:pt idx="4078">
                  <c:v>4078</c:v>
                </c:pt>
                <c:pt idx="4079">
                  <c:v>4079</c:v>
                </c:pt>
                <c:pt idx="4080">
                  <c:v>4080</c:v>
                </c:pt>
                <c:pt idx="4081">
                  <c:v>4081</c:v>
                </c:pt>
                <c:pt idx="4082">
                  <c:v>4082</c:v>
                </c:pt>
                <c:pt idx="4083">
                  <c:v>4083</c:v>
                </c:pt>
                <c:pt idx="4084">
                  <c:v>4084</c:v>
                </c:pt>
                <c:pt idx="4085">
                  <c:v>4085</c:v>
                </c:pt>
                <c:pt idx="4086">
                  <c:v>4086</c:v>
                </c:pt>
                <c:pt idx="4087">
                  <c:v>4087</c:v>
                </c:pt>
                <c:pt idx="4088">
                  <c:v>4088</c:v>
                </c:pt>
                <c:pt idx="4089">
                  <c:v>4089</c:v>
                </c:pt>
                <c:pt idx="4090">
                  <c:v>4090</c:v>
                </c:pt>
                <c:pt idx="4091">
                  <c:v>4091</c:v>
                </c:pt>
                <c:pt idx="4092">
                  <c:v>4092</c:v>
                </c:pt>
                <c:pt idx="4093">
                  <c:v>4093</c:v>
                </c:pt>
                <c:pt idx="4094">
                  <c:v>4094</c:v>
                </c:pt>
                <c:pt idx="4095">
                  <c:v>4095</c:v>
                </c:pt>
                <c:pt idx="4096">
                  <c:v>4096</c:v>
                </c:pt>
                <c:pt idx="4097">
                  <c:v>4097</c:v>
                </c:pt>
                <c:pt idx="4098">
                  <c:v>4098</c:v>
                </c:pt>
                <c:pt idx="4099">
                  <c:v>4099</c:v>
                </c:pt>
                <c:pt idx="4100">
                  <c:v>4100</c:v>
                </c:pt>
                <c:pt idx="4101">
                  <c:v>4101</c:v>
                </c:pt>
                <c:pt idx="4102">
                  <c:v>4102</c:v>
                </c:pt>
                <c:pt idx="4103">
                  <c:v>4103</c:v>
                </c:pt>
                <c:pt idx="4104">
                  <c:v>4104</c:v>
                </c:pt>
                <c:pt idx="4105">
                  <c:v>4105</c:v>
                </c:pt>
                <c:pt idx="4106">
                  <c:v>4106</c:v>
                </c:pt>
                <c:pt idx="4107">
                  <c:v>4107</c:v>
                </c:pt>
                <c:pt idx="4108">
                  <c:v>4108</c:v>
                </c:pt>
                <c:pt idx="4109">
                  <c:v>4109</c:v>
                </c:pt>
                <c:pt idx="4110">
                  <c:v>4110</c:v>
                </c:pt>
                <c:pt idx="4111">
                  <c:v>4111</c:v>
                </c:pt>
                <c:pt idx="4112">
                  <c:v>4112</c:v>
                </c:pt>
                <c:pt idx="4113">
                  <c:v>4113</c:v>
                </c:pt>
                <c:pt idx="4114">
                  <c:v>4114</c:v>
                </c:pt>
                <c:pt idx="4115">
                  <c:v>4115</c:v>
                </c:pt>
                <c:pt idx="4116">
                  <c:v>4116</c:v>
                </c:pt>
                <c:pt idx="4117">
                  <c:v>4117</c:v>
                </c:pt>
                <c:pt idx="4118">
                  <c:v>4118</c:v>
                </c:pt>
                <c:pt idx="4119">
                  <c:v>4119</c:v>
                </c:pt>
                <c:pt idx="4120">
                  <c:v>4120</c:v>
                </c:pt>
                <c:pt idx="4121">
                  <c:v>4121</c:v>
                </c:pt>
                <c:pt idx="4122">
                  <c:v>4122</c:v>
                </c:pt>
                <c:pt idx="4123">
                  <c:v>4123</c:v>
                </c:pt>
                <c:pt idx="4124">
                  <c:v>4124</c:v>
                </c:pt>
                <c:pt idx="4125">
                  <c:v>4125</c:v>
                </c:pt>
                <c:pt idx="4126">
                  <c:v>4126</c:v>
                </c:pt>
                <c:pt idx="4127">
                  <c:v>4127</c:v>
                </c:pt>
                <c:pt idx="4128">
                  <c:v>4128</c:v>
                </c:pt>
                <c:pt idx="4129">
                  <c:v>4129</c:v>
                </c:pt>
                <c:pt idx="4130">
                  <c:v>4130</c:v>
                </c:pt>
                <c:pt idx="4131">
                  <c:v>4131</c:v>
                </c:pt>
                <c:pt idx="4132">
                  <c:v>4132</c:v>
                </c:pt>
                <c:pt idx="4133">
                  <c:v>4133</c:v>
                </c:pt>
                <c:pt idx="4134">
                  <c:v>4134</c:v>
                </c:pt>
                <c:pt idx="4135">
                  <c:v>4135</c:v>
                </c:pt>
                <c:pt idx="4136">
                  <c:v>4136</c:v>
                </c:pt>
                <c:pt idx="4137">
                  <c:v>4137</c:v>
                </c:pt>
                <c:pt idx="4138">
                  <c:v>4138</c:v>
                </c:pt>
                <c:pt idx="4139">
                  <c:v>4139</c:v>
                </c:pt>
                <c:pt idx="4140">
                  <c:v>4140</c:v>
                </c:pt>
                <c:pt idx="4141">
                  <c:v>4141</c:v>
                </c:pt>
                <c:pt idx="4142">
                  <c:v>4142</c:v>
                </c:pt>
                <c:pt idx="4143">
                  <c:v>4143</c:v>
                </c:pt>
                <c:pt idx="4144">
                  <c:v>4144</c:v>
                </c:pt>
                <c:pt idx="4145">
                  <c:v>4145</c:v>
                </c:pt>
                <c:pt idx="4146">
                  <c:v>4146</c:v>
                </c:pt>
                <c:pt idx="4147">
                  <c:v>4147</c:v>
                </c:pt>
                <c:pt idx="4148">
                  <c:v>4148</c:v>
                </c:pt>
                <c:pt idx="4149">
                  <c:v>4149</c:v>
                </c:pt>
                <c:pt idx="4150">
                  <c:v>4150</c:v>
                </c:pt>
                <c:pt idx="4151">
                  <c:v>4151</c:v>
                </c:pt>
                <c:pt idx="4152">
                  <c:v>4152</c:v>
                </c:pt>
                <c:pt idx="4153">
                  <c:v>4153</c:v>
                </c:pt>
                <c:pt idx="4154">
                  <c:v>4154</c:v>
                </c:pt>
                <c:pt idx="4155">
                  <c:v>4155</c:v>
                </c:pt>
                <c:pt idx="4156">
                  <c:v>4156</c:v>
                </c:pt>
                <c:pt idx="4157">
                  <c:v>4157</c:v>
                </c:pt>
                <c:pt idx="4158">
                  <c:v>4158</c:v>
                </c:pt>
                <c:pt idx="4159">
                  <c:v>4159</c:v>
                </c:pt>
                <c:pt idx="4160">
                  <c:v>4160</c:v>
                </c:pt>
                <c:pt idx="4161">
                  <c:v>4161</c:v>
                </c:pt>
                <c:pt idx="4162">
                  <c:v>4162</c:v>
                </c:pt>
                <c:pt idx="4163">
                  <c:v>4163</c:v>
                </c:pt>
                <c:pt idx="4164">
                  <c:v>4164</c:v>
                </c:pt>
                <c:pt idx="4165">
                  <c:v>4165</c:v>
                </c:pt>
                <c:pt idx="4166">
                  <c:v>4166</c:v>
                </c:pt>
                <c:pt idx="4167">
                  <c:v>4167</c:v>
                </c:pt>
                <c:pt idx="4168">
                  <c:v>4168</c:v>
                </c:pt>
                <c:pt idx="4169">
                  <c:v>4169</c:v>
                </c:pt>
                <c:pt idx="4170">
                  <c:v>4170</c:v>
                </c:pt>
                <c:pt idx="4171">
                  <c:v>4171</c:v>
                </c:pt>
                <c:pt idx="4172">
                  <c:v>4172</c:v>
                </c:pt>
                <c:pt idx="4173">
                  <c:v>4173</c:v>
                </c:pt>
                <c:pt idx="4174">
                  <c:v>4174</c:v>
                </c:pt>
                <c:pt idx="4175">
                  <c:v>4175</c:v>
                </c:pt>
                <c:pt idx="4176">
                  <c:v>4176</c:v>
                </c:pt>
                <c:pt idx="4177">
                  <c:v>4177</c:v>
                </c:pt>
                <c:pt idx="4178">
                  <c:v>4178</c:v>
                </c:pt>
                <c:pt idx="4179">
                  <c:v>4179</c:v>
                </c:pt>
                <c:pt idx="4180">
                  <c:v>4180</c:v>
                </c:pt>
                <c:pt idx="4181">
                  <c:v>4181</c:v>
                </c:pt>
                <c:pt idx="4182">
                  <c:v>4182</c:v>
                </c:pt>
                <c:pt idx="4183">
                  <c:v>4183</c:v>
                </c:pt>
                <c:pt idx="4184">
                  <c:v>4184</c:v>
                </c:pt>
                <c:pt idx="4185">
                  <c:v>4185</c:v>
                </c:pt>
                <c:pt idx="4186">
                  <c:v>4186</c:v>
                </c:pt>
                <c:pt idx="4187">
                  <c:v>4187</c:v>
                </c:pt>
                <c:pt idx="4188">
                  <c:v>4188</c:v>
                </c:pt>
                <c:pt idx="4189">
                  <c:v>4189</c:v>
                </c:pt>
                <c:pt idx="4190">
                  <c:v>4190</c:v>
                </c:pt>
                <c:pt idx="4191">
                  <c:v>4191</c:v>
                </c:pt>
                <c:pt idx="4192">
                  <c:v>4192</c:v>
                </c:pt>
                <c:pt idx="4193">
                  <c:v>4193</c:v>
                </c:pt>
                <c:pt idx="4194">
                  <c:v>4194</c:v>
                </c:pt>
                <c:pt idx="4195">
                  <c:v>4195</c:v>
                </c:pt>
                <c:pt idx="4196">
                  <c:v>4196</c:v>
                </c:pt>
                <c:pt idx="4197">
                  <c:v>4197</c:v>
                </c:pt>
                <c:pt idx="4198">
                  <c:v>4198</c:v>
                </c:pt>
                <c:pt idx="4199">
                  <c:v>4199</c:v>
                </c:pt>
                <c:pt idx="4200">
                  <c:v>4200</c:v>
                </c:pt>
                <c:pt idx="4201">
                  <c:v>4201</c:v>
                </c:pt>
                <c:pt idx="4202">
                  <c:v>4202</c:v>
                </c:pt>
                <c:pt idx="4203">
                  <c:v>4203</c:v>
                </c:pt>
                <c:pt idx="4204">
                  <c:v>4204</c:v>
                </c:pt>
                <c:pt idx="4205">
                  <c:v>4205</c:v>
                </c:pt>
                <c:pt idx="4206">
                  <c:v>4206</c:v>
                </c:pt>
                <c:pt idx="4207">
                  <c:v>4207</c:v>
                </c:pt>
                <c:pt idx="4208">
                  <c:v>4208</c:v>
                </c:pt>
                <c:pt idx="4209">
                  <c:v>4209</c:v>
                </c:pt>
                <c:pt idx="4210">
                  <c:v>4210</c:v>
                </c:pt>
                <c:pt idx="4211">
                  <c:v>4211</c:v>
                </c:pt>
                <c:pt idx="4212">
                  <c:v>4212</c:v>
                </c:pt>
                <c:pt idx="4213">
                  <c:v>4213</c:v>
                </c:pt>
                <c:pt idx="4214">
                  <c:v>4214</c:v>
                </c:pt>
                <c:pt idx="4215">
                  <c:v>4215</c:v>
                </c:pt>
                <c:pt idx="4216">
                  <c:v>4216</c:v>
                </c:pt>
                <c:pt idx="4217">
                  <c:v>4217</c:v>
                </c:pt>
                <c:pt idx="4218">
                  <c:v>4218</c:v>
                </c:pt>
                <c:pt idx="4219">
                  <c:v>4219</c:v>
                </c:pt>
                <c:pt idx="4220">
                  <c:v>4220</c:v>
                </c:pt>
                <c:pt idx="4221">
                  <c:v>4221</c:v>
                </c:pt>
                <c:pt idx="4222">
                  <c:v>4222</c:v>
                </c:pt>
                <c:pt idx="4223">
                  <c:v>4223</c:v>
                </c:pt>
                <c:pt idx="4224">
                  <c:v>4224</c:v>
                </c:pt>
                <c:pt idx="4225">
                  <c:v>4225</c:v>
                </c:pt>
                <c:pt idx="4226">
                  <c:v>4226</c:v>
                </c:pt>
                <c:pt idx="4227">
                  <c:v>4227</c:v>
                </c:pt>
                <c:pt idx="4228">
                  <c:v>4228</c:v>
                </c:pt>
                <c:pt idx="4229">
                  <c:v>4229</c:v>
                </c:pt>
                <c:pt idx="4230">
                  <c:v>4230</c:v>
                </c:pt>
                <c:pt idx="4231">
                  <c:v>4231</c:v>
                </c:pt>
                <c:pt idx="4232">
                  <c:v>4232</c:v>
                </c:pt>
                <c:pt idx="4233">
                  <c:v>4233</c:v>
                </c:pt>
                <c:pt idx="4234">
                  <c:v>4234</c:v>
                </c:pt>
                <c:pt idx="4235">
                  <c:v>4235</c:v>
                </c:pt>
                <c:pt idx="4236">
                  <c:v>4236</c:v>
                </c:pt>
                <c:pt idx="4237">
                  <c:v>4237</c:v>
                </c:pt>
                <c:pt idx="4238">
                  <c:v>4238</c:v>
                </c:pt>
                <c:pt idx="4239">
                  <c:v>4239</c:v>
                </c:pt>
                <c:pt idx="4240">
                  <c:v>4240</c:v>
                </c:pt>
                <c:pt idx="4241">
                  <c:v>4241</c:v>
                </c:pt>
                <c:pt idx="4242">
                  <c:v>4242</c:v>
                </c:pt>
                <c:pt idx="4243">
                  <c:v>4243</c:v>
                </c:pt>
                <c:pt idx="4244">
                  <c:v>4244</c:v>
                </c:pt>
                <c:pt idx="4245">
                  <c:v>4245</c:v>
                </c:pt>
                <c:pt idx="4246">
                  <c:v>4246</c:v>
                </c:pt>
                <c:pt idx="4247">
                  <c:v>4247</c:v>
                </c:pt>
                <c:pt idx="4248">
                  <c:v>4248</c:v>
                </c:pt>
                <c:pt idx="4249">
                  <c:v>4249</c:v>
                </c:pt>
                <c:pt idx="4250">
                  <c:v>4250</c:v>
                </c:pt>
                <c:pt idx="4251">
                  <c:v>4251</c:v>
                </c:pt>
                <c:pt idx="4252">
                  <c:v>4252</c:v>
                </c:pt>
                <c:pt idx="4253">
                  <c:v>4253</c:v>
                </c:pt>
                <c:pt idx="4254">
                  <c:v>4254</c:v>
                </c:pt>
                <c:pt idx="4255">
                  <c:v>4255</c:v>
                </c:pt>
                <c:pt idx="4256">
                  <c:v>4256</c:v>
                </c:pt>
                <c:pt idx="4257">
                  <c:v>4257</c:v>
                </c:pt>
                <c:pt idx="4258">
                  <c:v>4258</c:v>
                </c:pt>
                <c:pt idx="4259">
                  <c:v>4259</c:v>
                </c:pt>
                <c:pt idx="4260">
                  <c:v>4260</c:v>
                </c:pt>
                <c:pt idx="4261">
                  <c:v>4261</c:v>
                </c:pt>
                <c:pt idx="4262">
                  <c:v>4262</c:v>
                </c:pt>
                <c:pt idx="4263">
                  <c:v>4263</c:v>
                </c:pt>
                <c:pt idx="4264">
                  <c:v>4264</c:v>
                </c:pt>
                <c:pt idx="4265">
                  <c:v>4265</c:v>
                </c:pt>
                <c:pt idx="4266">
                  <c:v>4266</c:v>
                </c:pt>
                <c:pt idx="4267">
                  <c:v>4267</c:v>
                </c:pt>
                <c:pt idx="4268">
                  <c:v>4268</c:v>
                </c:pt>
                <c:pt idx="4269">
                  <c:v>4269</c:v>
                </c:pt>
                <c:pt idx="4270">
                  <c:v>4270</c:v>
                </c:pt>
                <c:pt idx="4271">
                  <c:v>4271</c:v>
                </c:pt>
                <c:pt idx="4272">
                  <c:v>4272</c:v>
                </c:pt>
                <c:pt idx="4273">
                  <c:v>4273</c:v>
                </c:pt>
                <c:pt idx="4274">
                  <c:v>4274</c:v>
                </c:pt>
                <c:pt idx="4275">
                  <c:v>4275</c:v>
                </c:pt>
                <c:pt idx="4276">
                  <c:v>4276</c:v>
                </c:pt>
                <c:pt idx="4277">
                  <c:v>4277</c:v>
                </c:pt>
                <c:pt idx="4278">
                  <c:v>4278</c:v>
                </c:pt>
                <c:pt idx="4279">
                  <c:v>4279</c:v>
                </c:pt>
                <c:pt idx="4280">
                  <c:v>4280</c:v>
                </c:pt>
                <c:pt idx="4281">
                  <c:v>4281</c:v>
                </c:pt>
                <c:pt idx="4282">
                  <c:v>4282</c:v>
                </c:pt>
                <c:pt idx="4283">
                  <c:v>4283</c:v>
                </c:pt>
                <c:pt idx="4284">
                  <c:v>4284</c:v>
                </c:pt>
                <c:pt idx="4285">
                  <c:v>4285</c:v>
                </c:pt>
                <c:pt idx="4286">
                  <c:v>4286</c:v>
                </c:pt>
                <c:pt idx="4287">
                  <c:v>4287</c:v>
                </c:pt>
                <c:pt idx="4288">
                  <c:v>4288</c:v>
                </c:pt>
                <c:pt idx="4289">
                  <c:v>4289</c:v>
                </c:pt>
                <c:pt idx="4290">
                  <c:v>4290</c:v>
                </c:pt>
                <c:pt idx="4291">
                  <c:v>4291</c:v>
                </c:pt>
                <c:pt idx="4292">
                  <c:v>4292</c:v>
                </c:pt>
                <c:pt idx="4293">
                  <c:v>4293</c:v>
                </c:pt>
                <c:pt idx="4294">
                  <c:v>4294</c:v>
                </c:pt>
                <c:pt idx="4295">
                  <c:v>4295</c:v>
                </c:pt>
                <c:pt idx="4296">
                  <c:v>4296</c:v>
                </c:pt>
                <c:pt idx="4297">
                  <c:v>4297</c:v>
                </c:pt>
                <c:pt idx="4298">
                  <c:v>4298</c:v>
                </c:pt>
                <c:pt idx="4299">
                  <c:v>4299</c:v>
                </c:pt>
                <c:pt idx="4300">
                  <c:v>4300</c:v>
                </c:pt>
                <c:pt idx="4301">
                  <c:v>4301</c:v>
                </c:pt>
                <c:pt idx="4302">
                  <c:v>4302</c:v>
                </c:pt>
                <c:pt idx="4303">
                  <c:v>4303</c:v>
                </c:pt>
                <c:pt idx="4304">
                  <c:v>4304</c:v>
                </c:pt>
                <c:pt idx="4305">
                  <c:v>4305</c:v>
                </c:pt>
                <c:pt idx="4306">
                  <c:v>4306</c:v>
                </c:pt>
                <c:pt idx="4307">
                  <c:v>4307</c:v>
                </c:pt>
                <c:pt idx="4308">
                  <c:v>4308</c:v>
                </c:pt>
                <c:pt idx="4309">
                  <c:v>4309</c:v>
                </c:pt>
                <c:pt idx="4310">
                  <c:v>4310</c:v>
                </c:pt>
                <c:pt idx="4311">
                  <c:v>4311</c:v>
                </c:pt>
                <c:pt idx="4312">
                  <c:v>4312</c:v>
                </c:pt>
                <c:pt idx="4313">
                  <c:v>4313</c:v>
                </c:pt>
                <c:pt idx="4314">
                  <c:v>4314</c:v>
                </c:pt>
                <c:pt idx="4315">
                  <c:v>4315</c:v>
                </c:pt>
                <c:pt idx="4316">
                  <c:v>4316</c:v>
                </c:pt>
                <c:pt idx="4317">
                  <c:v>4317</c:v>
                </c:pt>
                <c:pt idx="4318">
                  <c:v>4318</c:v>
                </c:pt>
                <c:pt idx="4319">
                  <c:v>4319</c:v>
                </c:pt>
                <c:pt idx="4320">
                  <c:v>4320</c:v>
                </c:pt>
                <c:pt idx="4321">
                  <c:v>4321</c:v>
                </c:pt>
                <c:pt idx="4322">
                  <c:v>4322</c:v>
                </c:pt>
                <c:pt idx="4323">
                  <c:v>4323</c:v>
                </c:pt>
                <c:pt idx="4324">
                  <c:v>4324</c:v>
                </c:pt>
                <c:pt idx="4325">
                  <c:v>4325</c:v>
                </c:pt>
                <c:pt idx="4326">
                  <c:v>4326</c:v>
                </c:pt>
                <c:pt idx="4327">
                  <c:v>4327</c:v>
                </c:pt>
                <c:pt idx="4328">
                  <c:v>4328</c:v>
                </c:pt>
                <c:pt idx="4329">
                  <c:v>4329</c:v>
                </c:pt>
                <c:pt idx="4330">
                  <c:v>4330</c:v>
                </c:pt>
                <c:pt idx="4331">
                  <c:v>4331</c:v>
                </c:pt>
                <c:pt idx="4332">
                  <c:v>4332</c:v>
                </c:pt>
                <c:pt idx="4333">
                  <c:v>4333</c:v>
                </c:pt>
                <c:pt idx="4334">
                  <c:v>4334</c:v>
                </c:pt>
                <c:pt idx="4335">
                  <c:v>4335</c:v>
                </c:pt>
                <c:pt idx="4336">
                  <c:v>4336</c:v>
                </c:pt>
                <c:pt idx="4337">
                  <c:v>4337</c:v>
                </c:pt>
                <c:pt idx="4338">
                  <c:v>4338</c:v>
                </c:pt>
                <c:pt idx="4339">
                  <c:v>4339</c:v>
                </c:pt>
                <c:pt idx="4340">
                  <c:v>4340</c:v>
                </c:pt>
                <c:pt idx="4341">
                  <c:v>4341</c:v>
                </c:pt>
                <c:pt idx="4342">
                  <c:v>4342</c:v>
                </c:pt>
                <c:pt idx="4343">
                  <c:v>4343</c:v>
                </c:pt>
                <c:pt idx="4344">
                  <c:v>4344</c:v>
                </c:pt>
                <c:pt idx="4345">
                  <c:v>4345</c:v>
                </c:pt>
                <c:pt idx="4346">
                  <c:v>4346</c:v>
                </c:pt>
                <c:pt idx="4347">
                  <c:v>4347</c:v>
                </c:pt>
                <c:pt idx="4348">
                  <c:v>4348</c:v>
                </c:pt>
                <c:pt idx="4349">
                  <c:v>4349</c:v>
                </c:pt>
                <c:pt idx="4350">
                  <c:v>4350</c:v>
                </c:pt>
                <c:pt idx="4351">
                  <c:v>4351</c:v>
                </c:pt>
                <c:pt idx="4352">
                  <c:v>4352</c:v>
                </c:pt>
                <c:pt idx="4353">
                  <c:v>4353</c:v>
                </c:pt>
                <c:pt idx="4354">
                  <c:v>4354</c:v>
                </c:pt>
                <c:pt idx="4355">
                  <c:v>4355</c:v>
                </c:pt>
                <c:pt idx="4356">
                  <c:v>4356</c:v>
                </c:pt>
                <c:pt idx="4357">
                  <c:v>4357</c:v>
                </c:pt>
                <c:pt idx="4358">
                  <c:v>4358</c:v>
                </c:pt>
                <c:pt idx="4359">
                  <c:v>4359</c:v>
                </c:pt>
                <c:pt idx="4360">
                  <c:v>4360</c:v>
                </c:pt>
                <c:pt idx="4361">
                  <c:v>4361</c:v>
                </c:pt>
                <c:pt idx="4362">
                  <c:v>4362</c:v>
                </c:pt>
                <c:pt idx="4363">
                  <c:v>4363</c:v>
                </c:pt>
                <c:pt idx="4364">
                  <c:v>4364</c:v>
                </c:pt>
                <c:pt idx="4365">
                  <c:v>4365</c:v>
                </c:pt>
                <c:pt idx="4366">
                  <c:v>4366</c:v>
                </c:pt>
                <c:pt idx="4367">
                  <c:v>4367</c:v>
                </c:pt>
                <c:pt idx="4368">
                  <c:v>4368</c:v>
                </c:pt>
                <c:pt idx="4369">
                  <c:v>4369</c:v>
                </c:pt>
                <c:pt idx="4370">
                  <c:v>4370</c:v>
                </c:pt>
                <c:pt idx="4371">
                  <c:v>4371</c:v>
                </c:pt>
                <c:pt idx="4372">
                  <c:v>4372</c:v>
                </c:pt>
                <c:pt idx="4373">
                  <c:v>4373</c:v>
                </c:pt>
                <c:pt idx="4374">
                  <c:v>4374</c:v>
                </c:pt>
                <c:pt idx="4375">
                  <c:v>4375</c:v>
                </c:pt>
                <c:pt idx="4376">
                  <c:v>4376</c:v>
                </c:pt>
                <c:pt idx="4377">
                  <c:v>4377</c:v>
                </c:pt>
                <c:pt idx="4378">
                  <c:v>4378</c:v>
                </c:pt>
                <c:pt idx="4379">
                  <c:v>4379</c:v>
                </c:pt>
                <c:pt idx="4380">
                  <c:v>4380</c:v>
                </c:pt>
                <c:pt idx="4381">
                  <c:v>4381</c:v>
                </c:pt>
                <c:pt idx="4382">
                  <c:v>4382</c:v>
                </c:pt>
                <c:pt idx="4383">
                  <c:v>4383</c:v>
                </c:pt>
                <c:pt idx="4384">
                  <c:v>4384</c:v>
                </c:pt>
                <c:pt idx="4385">
                  <c:v>4385</c:v>
                </c:pt>
                <c:pt idx="4386">
                  <c:v>4386</c:v>
                </c:pt>
                <c:pt idx="4387">
                  <c:v>4387</c:v>
                </c:pt>
                <c:pt idx="4388">
                  <c:v>4388</c:v>
                </c:pt>
                <c:pt idx="4389">
                  <c:v>4389</c:v>
                </c:pt>
                <c:pt idx="4390">
                  <c:v>4390</c:v>
                </c:pt>
                <c:pt idx="4391">
                  <c:v>4391</c:v>
                </c:pt>
                <c:pt idx="4392">
                  <c:v>4392</c:v>
                </c:pt>
                <c:pt idx="4393">
                  <c:v>4393</c:v>
                </c:pt>
                <c:pt idx="4394">
                  <c:v>4394</c:v>
                </c:pt>
                <c:pt idx="4395">
                  <c:v>4395</c:v>
                </c:pt>
                <c:pt idx="4396">
                  <c:v>4396</c:v>
                </c:pt>
                <c:pt idx="4397">
                  <c:v>4397</c:v>
                </c:pt>
                <c:pt idx="4398">
                  <c:v>4398</c:v>
                </c:pt>
                <c:pt idx="4399">
                  <c:v>4399</c:v>
                </c:pt>
                <c:pt idx="4400">
                  <c:v>4400</c:v>
                </c:pt>
                <c:pt idx="4401">
                  <c:v>4401</c:v>
                </c:pt>
                <c:pt idx="4402">
                  <c:v>4402</c:v>
                </c:pt>
                <c:pt idx="4403">
                  <c:v>4403</c:v>
                </c:pt>
                <c:pt idx="4404">
                  <c:v>4404</c:v>
                </c:pt>
                <c:pt idx="4405">
                  <c:v>4405</c:v>
                </c:pt>
                <c:pt idx="4406">
                  <c:v>4406</c:v>
                </c:pt>
                <c:pt idx="4407">
                  <c:v>4407</c:v>
                </c:pt>
                <c:pt idx="4408">
                  <c:v>4408</c:v>
                </c:pt>
                <c:pt idx="4409">
                  <c:v>4409</c:v>
                </c:pt>
                <c:pt idx="4410">
                  <c:v>4410</c:v>
                </c:pt>
                <c:pt idx="4411">
                  <c:v>4411</c:v>
                </c:pt>
                <c:pt idx="4412">
                  <c:v>4412</c:v>
                </c:pt>
                <c:pt idx="4413">
                  <c:v>4413</c:v>
                </c:pt>
                <c:pt idx="4414">
                  <c:v>4414</c:v>
                </c:pt>
                <c:pt idx="4415">
                  <c:v>4415</c:v>
                </c:pt>
                <c:pt idx="4416">
                  <c:v>4416</c:v>
                </c:pt>
                <c:pt idx="4417">
                  <c:v>4417</c:v>
                </c:pt>
                <c:pt idx="4418">
                  <c:v>4418</c:v>
                </c:pt>
                <c:pt idx="4419">
                  <c:v>4419</c:v>
                </c:pt>
                <c:pt idx="4420">
                  <c:v>4420</c:v>
                </c:pt>
                <c:pt idx="4421">
                  <c:v>4421</c:v>
                </c:pt>
                <c:pt idx="4422">
                  <c:v>4422</c:v>
                </c:pt>
                <c:pt idx="4423">
                  <c:v>4423</c:v>
                </c:pt>
                <c:pt idx="4424">
                  <c:v>4424</c:v>
                </c:pt>
                <c:pt idx="4425">
                  <c:v>4425</c:v>
                </c:pt>
                <c:pt idx="4426">
                  <c:v>4426</c:v>
                </c:pt>
                <c:pt idx="4427">
                  <c:v>4427</c:v>
                </c:pt>
                <c:pt idx="4428">
                  <c:v>4428</c:v>
                </c:pt>
                <c:pt idx="4429">
                  <c:v>4429</c:v>
                </c:pt>
                <c:pt idx="4430">
                  <c:v>4430</c:v>
                </c:pt>
                <c:pt idx="4431">
                  <c:v>4431</c:v>
                </c:pt>
                <c:pt idx="4432">
                  <c:v>4432</c:v>
                </c:pt>
                <c:pt idx="4433">
                  <c:v>4433</c:v>
                </c:pt>
                <c:pt idx="4434">
                  <c:v>4434</c:v>
                </c:pt>
                <c:pt idx="4435">
                  <c:v>4435</c:v>
                </c:pt>
                <c:pt idx="4436">
                  <c:v>4436</c:v>
                </c:pt>
                <c:pt idx="4437">
                  <c:v>4437</c:v>
                </c:pt>
                <c:pt idx="4438">
                  <c:v>4438</c:v>
                </c:pt>
                <c:pt idx="4439">
                  <c:v>4439</c:v>
                </c:pt>
                <c:pt idx="4440">
                  <c:v>4440</c:v>
                </c:pt>
                <c:pt idx="4441">
                  <c:v>4441</c:v>
                </c:pt>
                <c:pt idx="4442">
                  <c:v>4442</c:v>
                </c:pt>
                <c:pt idx="4443">
                  <c:v>4443</c:v>
                </c:pt>
                <c:pt idx="4444">
                  <c:v>4444</c:v>
                </c:pt>
                <c:pt idx="4445">
                  <c:v>4445</c:v>
                </c:pt>
                <c:pt idx="4446">
                  <c:v>4446</c:v>
                </c:pt>
                <c:pt idx="4447">
                  <c:v>4447</c:v>
                </c:pt>
                <c:pt idx="4448">
                  <c:v>4448</c:v>
                </c:pt>
                <c:pt idx="4449">
                  <c:v>4449</c:v>
                </c:pt>
                <c:pt idx="4450">
                  <c:v>4450</c:v>
                </c:pt>
                <c:pt idx="4451">
                  <c:v>4451</c:v>
                </c:pt>
                <c:pt idx="4452">
                  <c:v>4452</c:v>
                </c:pt>
                <c:pt idx="4453">
                  <c:v>4453</c:v>
                </c:pt>
                <c:pt idx="4454">
                  <c:v>4454</c:v>
                </c:pt>
                <c:pt idx="4455">
                  <c:v>4455</c:v>
                </c:pt>
                <c:pt idx="4456">
                  <c:v>4456</c:v>
                </c:pt>
                <c:pt idx="4457">
                  <c:v>4457</c:v>
                </c:pt>
                <c:pt idx="4458">
                  <c:v>4458</c:v>
                </c:pt>
                <c:pt idx="4459">
                  <c:v>4459</c:v>
                </c:pt>
                <c:pt idx="4460">
                  <c:v>4460</c:v>
                </c:pt>
                <c:pt idx="4461">
                  <c:v>4461</c:v>
                </c:pt>
                <c:pt idx="4462">
                  <c:v>4462</c:v>
                </c:pt>
                <c:pt idx="4463">
                  <c:v>4463</c:v>
                </c:pt>
                <c:pt idx="4464">
                  <c:v>4464</c:v>
                </c:pt>
                <c:pt idx="4465">
                  <c:v>4465</c:v>
                </c:pt>
                <c:pt idx="4466">
                  <c:v>4466</c:v>
                </c:pt>
                <c:pt idx="4467">
                  <c:v>4467</c:v>
                </c:pt>
                <c:pt idx="4468">
                  <c:v>4468</c:v>
                </c:pt>
                <c:pt idx="4469">
                  <c:v>4469</c:v>
                </c:pt>
                <c:pt idx="4470">
                  <c:v>4470</c:v>
                </c:pt>
                <c:pt idx="4471">
                  <c:v>4471</c:v>
                </c:pt>
                <c:pt idx="4472">
                  <c:v>4472</c:v>
                </c:pt>
                <c:pt idx="4473">
                  <c:v>4473</c:v>
                </c:pt>
                <c:pt idx="4474">
                  <c:v>4474</c:v>
                </c:pt>
                <c:pt idx="4475">
                  <c:v>4475</c:v>
                </c:pt>
                <c:pt idx="4476">
                  <c:v>4476</c:v>
                </c:pt>
                <c:pt idx="4477">
                  <c:v>4477</c:v>
                </c:pt>
                <c:pt idx="4478">
                  <c:v>4478</c:v>
                </c:pt>
                <c:pt idx="4479">
                  <c:v>4479</c:v>
                </c:pt>
                <c:pt idx="4480">
                  <c:v>4480</c:v>
                </c:pt>
                <c:pt idx="4481">
                  <c:v>4481</c:v>
                </c:pt>
                <c:pt idx="4482">
                  <c:v>4482</c:v>
                </c:pt>
                <c:pt idx="4483">
                  <c:v>4483</c:v>
                </c:pt>
                <c:pt idx="4484">
                  <c:v>4484</c:v>
                </c:pt>
                <c:pt idx="4485">
                  <c:v>4485</c:v>
                </c:pt>
                <c:pt idx="4486">
                  <c:v>4486</c:v>
                </c:pt>
                <c:pt idx="4487">
                  <c:v>4487</c:v>
                </c:pt>
                <c:pt idx="4488">
                  <c:v>4488</c:v>
                </c:pt>
                <c:pt idx="4489">
                  <c:v>4489</c:v>
                </c:pt>
                <c:pt idx="4490">
                  <c:v>4490</c:v>
                </c:pt>
                <c:pt idx="4491">
                  <c:v>4491</c:v>
                </c:pt>
                <c:pt idx="4492">
                  <c:v>4492</c:v>
                </c:pt>
                <c:pt idx="4493">
                  <c:v>4493</c:v>
                </c:pt>
                <c:pt idx="4494">
                  <c:v>4494</c:v>
                </c:pt>
                <c:pt idx="4495">
                  <c:v>4495</c:v>
                </c:pt>
                <c:pt idx="4496">
                  <c:v>4496</c:v>
                </c:pt>
                <c:pt idx="4497">
                  <c:v>4497</c:v>
                </c:pt>
                <c:pt idx="4498">
                  <c:v>4498</c:v>
                </c:pt>
                <c:pt idx="4499">
                  <c:v>4499</c:v>
                </c:pt>
                <c:pt idx="4500">
                  <c:v>4500</c:v>
                </c:pt>
                <c:pt idx="4501">
                  <c:v>4501</c:v>
                </c:pt>
                <c:pt idx="4502">
                  <c:v>4502</c:v>
                </c:pt>
                <c:pt idx="4503">
                  <c:v>4503</c:v>
                </c:pt>
                <c:pt idx="4504">
                  <c:v>4504</c:v>
                </c:pt>
                <c:pt idx="4505">
                  <c:v>4505</c:v>
                </c:pt>
                <c:pt idx="4506">
                  <c:v>4506</c:v>
                </c:pt>
                <c:pt idx="4507">
                  <c:v>4507</c:v>
                </c:pt>
                <c:pt idx="4508">
                  <c:v>4508</c:v>
                </c:pt>
                <c:pt idx="4509">
                  <c:v>4509</c:v>
                </c:pt>
                <c:pt idx="4510">
                  <c:v>4510</c:v>
                </c:pt>
                <c:pt idx="4511">
                  <c:v>4511</c:v>
                </c:pt>
                <c:pt idx="4512">
                  <c:v>4512</c:v>
                </c:pt>
                <c:pt idx="4513">
                  <c:v>4513</c:v>
                </c:pt>
                <c:pt idx="4514">
                  <c:v>4514</c:v>
                </c:pt>
                <c:pt idx="4515">
                  <c:v>4515</c:v>
                </c:pt>
                <c:pt idx="4516">
                  <c:v>4516</c:v>
                </c:pt>
                <c:pt idx="4517">
                  <c:v>4517</c:v>
                </c:pt>
                <c:pt idx="4518">
                  <c:v>4518</c:v>
                </c:pt>
                <c:pt idx="4519">
                  <c:v>4519</c:v>
                </c:pt>
                <c:pt idx="4520">
                  <c:v>4520</c:v>
                </c:pt>
                <c:pt idx="4521">
                  <c:v>4521</c:v>
                </c:pt>
                <c:pt idx="4522">
                  <c:v>4522</c:v>
                </c:pt>
                <c:pt idx="4523">
                  <c:v>4523</c:v>
                </c:pt>
                <c:pt idx="4524">
                  <c:v>4524</c:v>
                </c:pt>
                <c:pt idx="4525">
                  <c:v>4525</c:v>
                </c:pt>
                <c:pt idx="4526">
                  <c:v>4526</c:v>
                </c:pt>
                <c:pt idx="4527">
                  <c:v>4527</c:v>
                </c:pt>
                <c:pt idx="4528">
                  <c:v>4528</c:v>
                </c:pt>
                <c:pt idx="4529">
                  <c:v>4529</c:v>
                </c:pt>
                <c:pt idx="4530">
                  <c:v>4530</c:v>
                </c:pt>
                <c:pt idx="4531">
                  <c:v>4531</c:v>
                </c:pt>
                <c:pt idx="4532">
                  <c:v>4532</c:v>
                </c:pt>
                <c:pt idx="4533">
                  <c:v>4533</c:v>
                </c:pt>
                <c:pt idx="4534">
                  <c:v>4534</c:v>
                </c:pt>
                <c:pt idx="4535">
                  <c:v>4535</c:v>
                </c:pt>
                <c:pt idx="4536">
                  <c:v>4536</c:v>
                </c:pt>
                <c:pt idx="4537">
                  <c:v>4537</c:v>
                </c:pt>
                <c:pt idx="4538">
                  <c:v>4538</c:v>
                </c:pt>
                <c:pt idx="4539">
                  <c:v>4539</c:v>
                </c:pt>
                <c:pt idx="4540">
                  <c:v>4540</c:v>
                </c:pt>
                <c:pt idx="4541">
                  <c:v>4541</c:v>
                </c:pt>
                <c:pt idx="4542">
                  <c:v>4542</c:v>
                </c:pt>
                <c:pt idx="4543">
                  <c:v>4543</c:v>
                </c:pt>
                <c:pt idx="4544">
                  <c:v>4544</c:v>
                </c:pt>
                <c:pt idx="4545">
                  <c:v>4545</c:v>
                </c:pt>
                <c:pt idx="4546">
                  <c:v>4546</c:v>
                </c:pt>
                <c:pt idx="4547">
                  <c:v>4547</c:v>
                </c:pt>
                <c:pt idx="4548">
                  <c:v>4548</c:v>
                </c:pt>
                <c:pt idx="4549">
                  <c:v>4549</c:v>
                </c:pt>
                <c:pt idx="4550">
                  <c:v>4550</c:v>
                </c:pt>
                <c:pt idx="4551">
                  <c:v>4551</c:v>
                </c:pt>
                <c:pt idx="4552">
                  <c:v>4552</c:v>
                </c:pt>
                <c:pt idx="4553">
                  <c:v>4553</c:v>
                </c:pt>
                <c:pt idx="4554">
                  <c:v>4554</c:v>
                </c:pt>
                <c:pt idx="4555">
                  <c:v>4555</c:v>
                </c:pt>
                <c:pt idx="4556">
                  <c:v>4556</c:v>
                </c:pt>
                <c:pt idx="4557">
                  <c:v>4557</c:v>
                </c:pt>
                <c:pt idx="4558">
                  <c:v>4558</c:v>
                </c:pt>
                <c:pt idx="4559">
                  <c:v>4559</c:v>
                </c:pt>
                <c:pt idx="4560">
                  <c:v>4560</c:v>
                </c:pt>
                <c:pt idx="4561">
                  <c:v>4561</c:v>
                </c:pt>
                <c:pt idx="4562">
                  <c:v>4562</c:v>
                </c:pt>
                <c:pt idx="4563">
                  <c:v>4563</c:v>
                </c:pt>
                <c:pt idx="4564">
                  <c:v>4564</c:v>
                </c:pt>
                <c:pt idx="4565">
                  <c:v>4565</c:v>
                </c:pt>
                <c:pt idx="4566">
                  <c:v>4566</c:v>
                </c:pt>
                <c:pt idx="4567">
                  <c:v>4567</c:v>
                </c:pt>
                <c:pt idx="4568">
                  <c:v>4568</c:v>
                </c:pt>
                <c:pt idx="4569">
                  <c:v>4569</c:v>
                </c:pt>
                <c:pt idx="4570">
                  <c:v>4570</c:v>
                </c:pt>
                <c:pt idx="4571">
                  <c:v>4571</c:v>
                </c:pt>
                <c:pt idx="4572">
                  <c:v>4572</c:v>
                </c:pt>
                <c:pt idx="4573">
                  <c:v>4573</c:v>
                </c:pt>
                <c:pt idx="4574">
                  <c:v>4574</c:v>
                </c:pt>
                <c:pt idx="4575">
                  <c:v>4575</c:v>
                </c:pt>
                <c:pt idx="4576">
                  <c:v>4576</c:v>
                </c:pt>
                <c:pt idx="4577">
                  <c:v>4577</c:v>
                </c:pt>
                <c:pt idx="4578">
                  <c:v>4578</c:v>
                </c:pt>
                <c:pt idx="4579">
                  <c:v>4579</c:v>
                </c:pt>
                <c:pt idx="4580">
                  <c:v>4580</c:v>
                </c:pt>
                <c:pt idx="4581">
                  <c:v>4581</c:v>
                </c:pt>
                <c:pt idx="4582">
                  <c:v>4582</c:v>
                </c:pt>
                <c:pt idx="4583">
                  <c:v>4583</c:v>
                </c:pt>
                <c:pt idx="4584">
                  <c:v>4584</c:v>
                </c:pt>
                <c:pt idx="4585">
                  <c:v>4585</c:v>
                </c:pt>
                <c:pt idx="4586">
                  <c:v>4586</c:v>
                </c:pt>
                <c:pt idx="4587">
                  <c:v>4587</c:v>
                </c:pt>
                <c:pt idx="4588">
                  <c:v>4588</c:v>
                </c:pt>
                <c:pt idx="4589">
                  <c:v>4589</c:v>
                </c:pt>
                <c:pt idx="4590">
                  <c:v>4590</c:v>
                </c:pt>
                <c:pt idx="4591">
                  <c:v>4591</c:v>
                </c:pt>
                <c:pt idx="4592">
                  <c:v>4592</c:v>
                </c:pt>
                <c:pt idx="4593">
                  <c:v>4593</c:v>
                </c:pt>
                <c:pt idx="4594">
                  <c:v>4594</c:v>
                </c:pt>
                <c:pt idx="4595">
                  <c:v>4595</c:v>
                </c:pt>
                <c:pt idx="4596">
                  <c:v>4596</c:v>
                </c:pt>
                <c:pt idx="4597">
                  <c:v>4597</c:v>
                </c:pt>
                <c:pt idx="4598">
                  <c:v>4598</c:v>
                </c:pt>
                <c:pt idx="4599">
                  <c:v>4599</c:v>
                </c:pt>
                <c:pt idx="4600">
                  <c:v>4600</c:v>
                </c:pt>
                <c:pt idx="4601">
                  <c:v>4601</c:v>
                </c:pt>
                <c:pt idx="4602">
                  <c:v>4602</c:v>
                </c:pt>
                <c:pt idx="4603">
                  <c:v>4603</c:v>
                </c:pt>
                <c:pt idx="4604">
                  <c:v>4604</c:v>
                </c:pt>
                <c:pt idx="4605">
                  <c:v>4605</c:v>
                </c:pt>
                <c:pt idx="4606">
                  <c:v>4606</c:v>
                </c:pt>
                <c:pt idx="4607">
                  <c:v>4607</c:v>
                </c:pt>
                <c:pt idx="4608">
                  <c:v>4608</c:v>
                </c:pt>
                <c:pt idx="4609">
                  <c:v>4609</c:v>
                </c:pt>
                <c:pt idx="4610">
                  <c:v>4610</c:v>
                </c:pt>
                <c:pt idx="4611">
                  <c:v>4611</c:v>
                </c:pt>
                <c:pt idx="4612">
                  <c:v>4612</c:v>
                </c:pt>
                <c:pt idx="4613">
                  <c:v>4613</c:v>
                </c:pt>
                <c:pt idx="4614">
                  <c:v>4614</c:v>
                </c:pt>
                <c:pt idx="4615">
                  <c:v>4615</c:v>
                </c:pt>
                <c:pt idx="4616">
                  <c:v>4616</c:v>
                </c:pt>
                <c:pt idx="4617">
                  <c:v>4617</c:v>
                </c:pt>
                <c:pt idx="4618">
                  <c:v>4618</c:v>
                </c:pt>
                <c:pt idx="4619">
                  <c:v>4619</c:v>
                </c:pt>
                <c:pt idx="4620">
                  <c:v>4620</c:v>
                </c:pt>
                <c:pt idx="4621">
                  <c:v>4621</c:v>
                </c:pt>
                <c:pt idx="4622">
                  <c:v>4622</c:v>
                </c:pt>
                <c:pt idx="4623">
                  <c:v>4623</c:v>
                </c:pt>
                <c:pt idx="4624">
                  <c:v>4624</c:v>
                </c:pt>
                <c:pt idx="4625">
                  <c:v>4625</c:v>
                </c:pt>
                <c:pt idx="4626">
                  <c:v>4626</c:v>
                </c:pt>
                <c:pt idx="4627">
                  <c:v>4627</c:v>
                </c:pt>
                <c:pt idx="4628">
                  <c:v>4628</c:v>
                </c:pt>
                <c:pt idx="4629">
                  <c:v>4629</c:v>
                </c:pt>
                <c:pt idx="4630">
                  <c:v>4630</c:v>
                </c:pt>
                <c:pt idx="4631">
                  <c:v>4631</c:v>
                </c:pt>
                <c:pt idx="4632">
                  <c:v>4632</c:v>
                </c:pt>
                <c:pt idx="4633">
                  <c:v>4633</c:v>
                </c:pt>
                <c:pt idx="4634">
                  <c:v>4634</c:v>
                </c:pt>
                <c:pt idx="4635">
                  <c:v>4635</c:v>
                </c:pt>
                <c:pt idx="4636">
                  <c:v>4636</c:v>
                </c:pt>
                <c:pt idx="4637">
                  <c:v>4637</c:v>
                </c:pt>
                <c:pt idx="4638">
                  <c:v>4638</c:v>
                </c:pt>
                <c:pt idx="4639">
                  <c:v>4639</c:v>
                </c:pt>
                <c:pt idx="4640">
                  <c:v>4640</c:v>
                </c:pt>
                <c:pt idx="4641">
                  <c:v>4641</c:v>
                </c:pt>
                <c:pt idx="4642">
                  <c:v>4642</c:v>
                </c:pt>
                <c:pt idx="4643">
                  <c:v>4643</c:v>
                </c:pt>
                <c:pt idx="4644">
                  <c:v>4644</c:v>
                </c:pt>
                <c:pt idx="4645">
                  <c:v>4645</c:v>
                </c:pt>
                <c:pt idx="4646">
                  <c:v>4646</c:v>
                </c:pt>
                <c:pt idx="4647">
                  <c:v>4647</c:v>
                </c:pt>
                <c:pt idx="4648">
                  <c:v>4648</c:v>
                </c:pt>
                <c:pt idx="4649">
                  <c:v>4649</c:v>
                </c:pt>
                <c:pt idx="4650">
                  <c:v>4650</c:v>
                </c:pt>
                <c:pt idx="4651">
                  <c:v>4651</c:v>
                </c:pt>
                <c:pt idx="4652">
                  <c:v>4652</c:v>
                </c:pt>
                <c:pt idx="4653">
                  <c:v>4653</c:v>
                </c:pt>
                <c:pt idx="4654">
                  <c:v>4654</c:v>
                </c:pt>
                <c:pt idx="4655">
                  <c:v>4655</c:v>
                </c:pt>
                <c:pt idx="4656">
                  <c:v>4656</c:v>
                </c:pt>
                <c:pt idx="4657">
                  <c:v>4657</c:v>
                </c:pt>
                <c:pt idx="4658">
                  <c:v>4658</c:v>
                </c:pt>
                <c:pt idx="4659">
                  <c:v>4659</c:v>
                </c:pt>
                <c:pt idx="4660">
                  <c:v>4660</c:v>
                </c:pt>
                <c:pt idx="4661">
                  <c:v>4661</c:v>
                </c:pt>
                <c:pt idx="4662">
                  <c:v>4662</c:v>
                </c:pt>
                <c:pt idx="4663">
                  <c:v>4663</c:v>
                </c:pt>
                <c:pt idx="4664">
                  <c:v>4664</c:v>
                </c:pt>
                <c:pt idx="4665">
                  <c:v>4665</c:v>
                </c:pt>
                <c:pt idx="4666">
                  <c:v>4666</c:v>
                </c:pt>
                <c:pt idx="4667">
                  <c:v>4667</c:v>
                </c:pt>
                <c:pt idx="4668">
                  <c:v>4668</c:v>
                </c:pt>
                <c:pt idx="4669">
                  <c:v>4669</c:v>
                </c:pt>
                <c:pt idx="4670">
                  <c:v>4670</c:v>
                </c:pt>
                <c:pt idx="4671">
                  <c:v>4671</c:v>
                </c:pt>
                <c:pt idx="4672">
                  <c:v>4672</c:v>
                </c:pt>
                <c:pt idx="4673">
                  <c:v>4673</c:v>
                </c:pt>
                <c:pt idx="4674">
                  <c:v>4674</c:v>
                </c:pt>
                <c:pt idx="4675">
                  <c:v>4675</c:v>
                </c:pt>
                <c:pt idx="4676">
                  <c:v>4676</c:v>
                </c:pt>
                <c:pt idx="4677">
                  <c:v>4677</c:v>
                </c:pt>
                <c:pt idx="4678">
                  <c:v>4678</c:v>
                </c:pt>
                <c:pt idx="4679">
                  <c:v>4679</c:v>
                </c:pt>
                <c:pt idx="4680">
                  <c:v>4680</c:v>
                </c:pt>
                <c:pt idx="4681">
                  <c:v>4681</c:v>
                </c:pt>
                <c:pt idx="4682">
                  <c:v>4682</c:v>
                </c:pt>
                <c:pt idx="4683">
                  <c:v>4683</c:v>
                </c:pt>
                <c:pt idx="4684">
                  <c:v>4684</c:v>
                </c:pt>
                <c:pt idx="4685">
                  <c:v>4685</c:v>
                </c:pt>
                <c:pt idx="4686">
                  <c:v>4686</c:v>
                </c:pt>
                <c:pt idx="4687">
                  <c:v>4687</c:v>
                </c:pt>
                <c:pt idx="4688">
                  <c:v>4688</c:v>
                </c:pt>
                <c:pt idx="4689">
                  <c:v>4689</c:v>
                </c:pt>
                <c:pt idx="4690">
                  <c:v>4690</c:v>
                </c:pt>
                <c:pt idx="4691">
                  <c:v>4691</c:v>
                </c:pt>
                <c:pt idx="4692">
                  <c:v>4692</c:v>
                </c:pt>
                <c:pt idx="4693">
                  <c:v>4693</c:v>
                </c:pt>
                <c:pt idx="4694">
                  <c:v>4694</c:v>
                </c:pt>
                <c:pt idx="4695">
                  <c:v>4695</c:v>
                </c:pt>
                <c:pt idx="4696">
                  <c:v>4696</c:v>
                </c:pt>
                <c:pt idx="4697">
                  <c:v>4697</c:v>
                </c:pt>
                <c:pt idx="4698">
                  <c:v>4698</c:v>
                </c:pt>
                <c:pt idx="4699">
                  <c:v>4699</c:v>
                </c:pt>
                <c:pt idx="4700">
                  <c:v>4700</c:v>
                </c:pt>
                <c:pt idx="4701">
                  <c:v>4701</c:v>
                </c:pt>
                <c:pt idx="4702">
                  <c:v>4702</c:v>
                </c:pt>
                <c:pt idx="4703">
                  <c:v>4703</c:v>
                </c:pt>
                <c:pt idx="4704">
                  <c:v>4704</c:v>
                </c:pt>
                <c:pt idx="4705">
                  <c:v>4705</c:v>
                </c:pt>
                <c:pt idx="4706">
                  <c:v>4706</c:v>
                </c:pt>
                <c:pt idx="4707">
                  <c:v>4707</c:v>
                </c:pt>
                <c:pt idx="4708">
                  <c:v>4708</c:v>
                </c:pt>
                <c:pt idx="4709">
                  <c:v>4709</c:v>
                </c:pt>
                <c:pt idx="4710">
                  <c:v>4710</c:v>
                </c:pt>
                <c:pt idx="4711">
                  <c:v>4711</c:v>
                </c:pt>
                <c:pt idx="4712">
                  <c:v>4712</c:v>
                </c:pt>
                <c:pt idx="4713">
                  <c:v>4713</c:v>
                </c:pt>
                <c:pt idx="4714">
                  <c:v>4714</c:v>
                </c:pt>
                <c:pt idx="4715">
                  <c:v>4715</c:v>
                </c:pt>
                <c:pt idx="4716">
                  <c:v>4716</c:v>
                </c:pt>
                <c:pt idx="4717">
                  <c:v>4717</c:v>
                </c:pt>
                <c:pt idx="4718">
                  <c:v>4718</c:v>
                </c:pt>
                <c:pt idx="4719">
                  <c:v>4719</c:v>
                </c:pt>
                <c:pt idx="4720">
                  <c:v>4720</c:v>
                </c:pt>
                <c:pt idx="4721">
                  <c:v>4721</c:v>
                </c:pt>
                <c:pt idx="4722">
                  <c:v>4722</c:v>
                </c:pt>
                <c:pt idx="4723">
                  <c:v>4723</c:v>
                </c:pt>
                <c:pt idx="4724">
                  <c:v>4724</c:v>
                </c:pt>
                <c:pt idx="4725">
                  <c:v>4725</c:v>
                </c:pt>
                <c:pt idx="4726">
                  <c:v>4726</c:v>
                </c:pt>
                <c:pt idx="4727">
                  <c:v>4727</c:v>
                </c:pt>
                <c:pt idx="4728">
                  <c:v>4728</c:v>
                </c:pt>
                <c:pt idx="4729">
                  <c:v>4729</c:v>
                </c:pt>
                <c:pt idx="4730">
                  <c:v>4730</c:v>
                </c:pt>
                <c:pt idx="4731">
                  <c:v>4731</c:v>
                </c:pt>
                <c:pt idx="4732">
                  <c:v>4732</c:v>
                </c:pt>
                <c:pt idx="4733">
                  <c:v>4733</c:v>
                </c:pt>
                <c:pt idx="4734">
                  <c:v>4734</c:v>
                </c:pt>
                <c:pt idx="4735">
                  <c:v>4735</c:v>
                </c:pt>
                <c:pt idx="4736">
                  <c:v>4736</c:v>
                </c:pt>
                <c:pt idx="4737">
                  <c:v>4737</c:v>
                </c:pt>
                <c:pt idx="4738">
                  <c:v>4738</c:v>
                </c:pt>
                <c:pt idx="4739">
                  <c:v>4739</c:v>
                </c:pt>
                <c:pt idx="4740">
                  <c:v>4740</c:v>
                </c:pt>
                <c:pt idx="4741">
                  <c:v>4741</c:v>
                </c:pt>
                <c:pt idx="4742">
                  <c:v>4742</c:v>
                </c:pt>
                <c:pt idx="4743">
                  <c:v>4743</c:v>
                </c:pt>
                <c:pt idx="4744">
                  <c:v>4744</c:v>
                </c:pt>
                <c:pt idx="4745">
                  <c:v>4745</c:v>
                </c:pt>
                <c:pt idx="4746">
                  <c:v>4746</c:v>
                </c:pt>
                <c:pt idx="4747">
                  <c:v>4747</c:v>
                </c:pt>
                <c:pt idx="4748">
                  <c:v>4748</c:v>
                </c:pt>
                <c:pt idx="4749">
                  <c:v>4749</c:v>
                </c:pt>
                <c:pt idx="4750">
                  <c:v>4750</c:v>
                </c:pt>
                <c:pt idx="4751">
                  <c:v>4751</c:v>
                </c:pt>
                <c:pt idx="4752">
                  <c:v>4752</c:v>
                </c:pt>
                <c:pt idx="4753">
                  <c:v>4753</c:v>
                </c:pt>
                <c:pt idx="4754">
                  <c:v>4754</c:v>
                </c:pt>
                <c:pt idx="4755">
                  <c:v>4755</c:v>
                </c:pt>
                <c:pt idx="4756">
                  <c:v>4756</c:v>
                </c:pt>
                <c:pt idx="4757">
                  <c:v>4757</c:v>
                </c:pt>
                <c:pt idx="4758">
                  <c:v>4758</c:v>
                </c:pt>
                <c:pt idx="4759">
                  <c:v>4759</c:v>
                </c:pt>
                <c:pt idx="4760">
                  <c:v>4760</c:v>
                </c:pt>
                <c:pt idx="4761">
                  <c:v>4761</c:v>
                </c:pt>
                <c:pt idx="4762">
                  <c:v>4762</c:v>
                </c:pt>
                <c:pt idx="4763">
                  <c:v>4763</c:v>
                </c:pt>
                <c:pt idx="4764">
                  <c:v>4764</c:v>
                </c:pt>
                <c:pt idx="4765">
                  <c:v>4765</c:v>
                </c:pt>
                <c:pt idx="4766">
                  <c:v>4766</c:v>
                </c:pt>
                <c:pt idx="4767">
                  <c:v>4767</c:v>
                </c:pt>
                <c:pt idx="4768">
                  <c:v>4768</c:v>
                </c:pt>
                <c:pt idx="4769">
                  <c:v>4769</c:v>
                </c:pt>
                <c:pt idx="4770">
                  <c:v>4770</c:v>
                </c:pt>
                <c:pt idx="4771">
                  <c:v>4771</c:v>
                </c:pt>
                <c:pt idx="4772">
                  <c:v>4772</c:v>
                </c:pt>
                <c:pt idx="4773">
                  <c:v>4773</c:v>
                </c:pt>
                <c:pt idx="4774">
                  <c:v>4774</c:v>
                </c:pt>
                <c:pt idx="4775">
                  <c:v>4775</c:v>
                </c:pt>
                <c:pt idx="4776">
                  <c:v>4776</c:v>
                </c:pt>
                <c:pt idx="4777">
                  <c:v>4777</c:v>
                </c:pt>
                <c:pt idx="4778">
                  <c:v>4778</c:v>
                </c:pt>
                <c:pt idx="4779">
                  <c:v>4779</c:v>
                </c:pt>
                <c:pt idx="4780">
                  <c:v>4780</c:v>
                </c:pt>
                <c:pt idx="4781">
                  <c:v>4781</c:v>
                </c:pt>
                <c:pt idx="4782">
                  <c:v>4782</c:v>
                </c:pt>
                <c:pt idx="4783">
                  <c:v>4783</c:v>
                </c:pt>
                <c:pt idx="4784">
                  <c:v>4784</c:v>
                </c:pt>
                <c:pt idx="4785">
                  <c:v>4785</c:v>
                </c:pt>
                <c:pt idx="4786">
                  <c:v>4786</c:v>
                </c:pt>
                <c:pt idx="4787">
                  <c:v>4787</c:v>
                </c:pt>
                <c:pt idx="4788">
                  <c:v>4788</c:v>
                </c:pt>
                <c:pt idx="4789">
                  <c:v>4789</c:v>
                </c:pt>
                <c:pt idx="4790">
                  <c:v>4790</c:v>
                </c:pt>
                <c:pt idx="4791">
                  <c:v>4791</c:v>
                </c:pt>
                <c:pt idx="4792">
                  <c:v>4792</c:v>
                </c:pt>
                <c:pt idx="4793">
                  <c:v>4793</c:v>
                </c:pt>
                <c:pt idx="4794">
                  <c:v>4794</c:v>
                </c:pt>
                <c:pt idx="4795">
                  <c:v>4795</c:v>
                </c:pt>
                <c:pt idx="4796">
                  <c:v>4796</c:v>
                </c:pt>
                <c:pt idx="4797">
                  <c:v>4797</c:v>
                </c:pt>
                <c:pt idx="4798">
                  <c:v>4798</c:v>
                </c:pt>
                <c:pt idx="4799">
                  <c:v>4799</c:v>
                </c:pt>
                <c:pt idx="4800">
                  <c:v>4800</c:v>
                </c:pt>
                <c:pt idx="4801">
                  <c:v>4801</c:v>
                </c:pt>
                <c:pt idx="4802">
                  <c:v>4802</c:v>
                </c:pt>
                <c:pt idx="4803">
                  <c:v>4803</c:v>
                </c:pt>
                <c:pt idx="4804">
                  <c:v>4804</c:v>
                </c:pt>
                <c:pt idx="4805">
                  <c:v>4805</c:v>
                </c:pt>
                <c:pt idx="4806">
                  <c:v>4806</c:v>
                </c:pt>
                <c:pt idx="4807">
                  <c:v>4807</c:v>
                </c:pt>
                <c:pt idx="4808">
                  <c:v>4808</c:v>
                </c:pt>
                <c:pt idx="4809">
                  <c:v>4809</c:v>
                </c:pt>
                <c:pt idx="4810">
                  <c:v>4810</c:v>
                </c:pt>
                <c:pt idx="4811">
                  <c:v>4811</c:v>
                </c:pt>
                <c:pt idx="4812">
                  <c:v>4812</c:v>
                </c:pt>
                <c:pt idx="4813">
                  <c:v>4813</c:v>
                </c:pt>
                <c:pt idx="4814">
                  <c:v>4814</c:v>
                </c:pt>
                <c:pt idx="4815">
                  <c:v>4815</c:v>
                </c:pt>
                <c:pt idx="4816">
                  <c:v>4816</c:v>
                </c:pt>
                <c:pt idx="4817">
                  <c:v>4817</c:v>
                </c:pt>
                <c:pt idx="4818">
                  <c:v>4818</c:v>
                </c:pt>
                <c:pt idx="4819">
                  <c:v>4819</c:v>
                </c:pt>
                <c:pt idx="4820">
                  <c:v>4820</c:v>
                </c:pt>
                <c:pt idx="4821">
                  <c:v>4821</c:v>
                </c:pt>
                <c:pt idx="4822">
                  <c:v>4822</c:v>
                </c:pt>
                <c:pt idx="4823">
                  <c:v>4823</c:v>
                </c:pt>
                <c:pt idx="4824">
                  <c:v>4824</c:v>
                </c:pt>
                <c:pt idx="4825">
                  <c:v>4825</c:v>
                </c:pt>
                <c:pt idx="4826">
                  <c:v>4826</c:v>
                </c:pt>
                <c:pt idx="4827">
                  <c:v>4827</c:v>
                </c:pt>
                <c:pt idx="4828">
                  <c:v>4828</c:v>
                </c:pt>
                <c:pt idx="4829">
                  <c:v>4829</c:v>
                </c:pt>
                <c:pt idx="4830">
                  <c:v>4830</c:v>
                </c:pt>
                <c:pt idx="4831">
                  <c:v>4831</c:v>
                </c:pt>
                <c:pt idx="4832">
                  <c:v>4832</c:v>
                </c:pt>
                <c:pt idx="4833">
                  <c:v>4833</c:v>
                </c:pt>
                <c:pt idx="4834">
                  <c:v>4834</c:v>
                </c:pt>
                <c:pt idx="4835">
                  <c:v>4835</c:v>
                </c:pt>
                <c:pt idx="4836">
                  <c:v>4836</c:v>
                </c:pt>
                <c:pt idx="4837">
                  <c:v>4837</c:v>
                </c:pt>
                <c:pt idx="4838">
                  <c:v>4838</c:v>
                </c:pt>
                <c:pt idx="4839">
                  <c:v>4839</c:v>
                </c:pt>
                <c:pt idx="4840">
                  <c:v>4840</c:v>
                </c:pt>
                <c:pt idx="4841">
                  <c:v>4841</c:v>
                </c:pt>
                <c:pt idx="4842">
                  <c:v>4842</c:v>
                </c:pt>
                <c:pt idx="4843">
                  <c:v>4843</c:v>
                </c:pt>
                <c:pt idx="4844">
                  <c:v>4844</c:v>
                </c:pt>
                <c:pt idx="4845">
                  <c:v>4845</c:v>
                </c:pt>
                <c:pt idx="4846">
                  <c:v>4846</c:v>
                </c:pt>
                <c:pt idx="4847">
                  <c:v>4847</c:v>
                </c:pt>
                <c:pt idx="4848">
                  <c:v>4848</c:v>
                </c:pt>
                <c:pt idx="4849">
                  <c:v>4849</c:v>
                </c:pt>
                <c:pt idx="4850">
                  <c:v>4850</c:v>
                </c:pt>
                <c:pt idx="4851">
                  <c:v>4851</c:v>
                </c:pt>
                <c:pt idx="4852">
                  <c:v>4852</c:v>
                </c:pt>
                <c:pt idx="4853">
                  <c:v>4853</c:v>
                </c:pt>
                <c:pt idx="4854">
                  <c:v>4854</c:v>
                </c:pt>
                <c:pt idx="4855">
                  <c:v>4855</c:v>
                </c:pt>
                <c:pt idx="4856">
                  <c:v>4856</c:v>
                </c:pt>
                <c:pt idx="4857">
                  <c:v>4857</c:v>
                </c:pt>
                <c:pt idx="4858">
                  <c:v>4858</c:v>
                </c:pt>
                <c:pt idx="4859">
                  <c:v>4859</c:v>
                </c:pt>
                <c:pt idx="4860">
                  <c:v>4860</c:v>
                </c:pt>
                <c:pt idx="4861">
                  <c:v>4861</c:v>
                </c:pt>
                <c:pt idx="4862">
                  <c:v>4862</c:v>
                </c:pt>
                <c:pt idx="4863">
                  <c:v>4863</c:v>
                </c:pt>
                <c:pt idx="4864">
                  <c:v>4864</c:v>
                </c:pt>
                <c:pt idx="4865">
                  <c:v>4865</c:v>
                </c:pt>
                <c:pt idx="4866">
                  <c:v>4866</c:v>
                </c:pt>
                <c:pt idx="4867">
                  <c:v>4867</c:v>
                </c:pt>
                <c:pt idx="4868">
                  <c:v>4868</c:v>
                </c:pt>
                <c:pt idx="4869">
                  <c:v>4869</c:v>
                </c:pt>
                <c:pt idx="4870">
                  <c:v>4870</c:v>
                </c:pt>
                <c:pt idx="4871">
                  <c:v>4871</c:v>
                </c:pt>
                <c:pt idx="4872">
                  <c:v>4872</c:v>
                </c:pt>
                <c:pt idx="4873">
                  <c:v>4873</c:v>
                </c:pt>
                <c:pt idx="4874">
                  <c:v>4874</c:v>
                </c:pt>
                <c:pt idx="4875">
                  <c:v>4875</c:v>
                </c:pt>
                <c:pt idx="4876">
                  <c:v>4876</c:v>
                </c:pt>
                <c:pt idx="4877">
                  <c:v>4877</c:v>
                </c:pt>
                <c:pt idx="4878">
                  <c:v>4878</c:v>
                </c:pt>
                <c:pt idx="4879">
                  <c:v>4879</c:v>
                </c:pt>
                <c:pt idx="4880">
                  <c:v>4880</c:v>
                </c:pt>
                <c:pt idx="4881">
                  <c:v>4881</c:v>
                </c:pt>
                <c:pt idx="4882">
                  <c:v>4882</c:v>
                </c:pt>
                <c:pt idx="4883">
                  <c:v>4883</c:v>
                </c:pt>
                <c:pt idx="4884">
                  <c:v>4884</c:v>
                </c:pt>
                <c:pt idx="4885">
                  <c:v>4885</c:v>
                </c:pt>
                <c:pt idx="4886">
                  <c:v>4886</c:v>
                </c:pt>
                <c:pt idx="4887">
                  <c:v>4887</c:v>
                </c:pt>
                <c:pt idx="4888">
                  <c:v>4888</c:v>
                </c:pt>
                <c:pt idx="4889">
                  <c:v>4889</c:v>
                </c:pt>
                <c:pt idx="4890">
                  <c:v>4890</c:v>
                </c:pt>
                <c:pt idx="4891">
                  <c:v>4891</c:v>
                </c:pt>
                <c:pt idx="4892">
                  <c:v>4892</c:v>
                </c:pt>
                <c:pt idx="4893">
                  <c:v>4893</c:v>
                </c:pt>
                <c:pt idx="4894">
                  <c:v>4894</c:v>
                </c:pt>
                <c:pt idx="4895">
                  <c:v>4895</c:v>
                </c:pt>
                <c:pt idx="4896">
                  <c:v>4896</c:v>
                </c:pt>
                <c:pt idx="4897">
                  <c:v>4897</c:v>
                </c:pt>
                <c:pt idx="4898">
                  <c:v>4898</c:v>
                </c:pt>
                <c:pt idx="4899">
                  <c:v>4899</c:v>
                </c:pt>
                <c:pt idx="4900">
                  <c:v>4900</c:v>
                </c:pt>
                <c:pt idx="4901">
                  <c:v>4901</c:v>
                </c:pt>
                <c:pt idx="4902">
                  <c:v>4902</c:v>
                </c:pt>
                <c:pt idx="4903">
                  <c:v>4903</c:v>
                </c:pt>
                <c:pt idx="4904">
                  <c:v>4904</c:v>
                </c:pt>
                <c:pt idx="4905">
                  <c:v>4905</c:v>
                </c:pt>
                <c:pt idx="4906">
                  <c:v>4906</c:v>
                </c:pt>
                <c:pt idx="4907">
                  <c:v>4907</c:v>
                </c:pt>
                <c:pt idx="4908">
                  <c:v>4908</c:v>
                </c:pt>
                <c:pt idx="4909">
                  <c:v>4909</c:v>
                </c:pt>
                <c:pt idx="4910">
                  <c:v>4910</c:v>
                </c:pt>
                <c:pt idx="4911">
                  <c:v>4911</c:v>
                </c:pt>
                <c:pt idx="4912">
                  <c:v>4912</c:v>
                </c:pt>
                <c:pt idx="4913">
                  <c:v>4913</c:v>
                </c:pt>
                <c:pt idx="4914">
                  <c:v>4914</c:v>
                </c:pt>
                <c:pt idx="4915">
                  <c:v>4915</c:v>
                </c:pt>
                <c:pt idx="4916">
                  <c:v>4916</c:v>
                </c:pt>
                <c:pt idx="4917">
                  <c:v>4917</c:v>
                </c:pt>
                <c:pt idx="4918">
                  <c:v>4918</c:v>
                </c:pt>
                <c:pt idx="4919">
                  <c:v>4919</c:v>
                </c:pt>
                <c:pt idx="4920">
                  <c:v>4920</c:v>
                </c:pt>
                <c:pt idx="4921">
                  <c:v>4921</c:v>
                </c:pt>
                <c:pt idx="4922">
                  <c:v>4922</c:v>
                </c:pt>
                <c:pt idx="4923">
                  <c:v>4923</c:v>
                </c:pt>
                <c:pt idx="4924">
                  <c:v>4924</c:v>
                </c:pt>
                <c:pt idx="4925">
                  <c:v>4925</c:v>
                </c:pt>
                <c:pt idx="4926">
                  <c:v>4926</c:v>
                </c:pt>
                <c:pt idx="4927">
                  <c:v>4927</c:v>
                </c:pt>
                <c:pt idx="4928">
                  <c:v>4928</c:v>
                </c:pt>
                <c:pt idx="4929">
                  <c:v>4929</c:v>
                </c:pt>
                <c:pt idx="4930">
                  <c:v>4930</c:v>
                </c:pt>
                <c:pt idx="4931">
                  <c:v>4931</c:v>
                </c:pt>
                <c:pt idx="4932">
                  <c:v>4932</c:v>
                </c:pt>
                <c:pt idx="4933">
                  <c:v>4933</c:v>
                </c:pt>
                <c:pt idx="4934">
                  <c:v>4934</c:v>
                </c:pt>
                <c:pt idx="4935">
                  <c:v>4935</c:v>
                </c:pt>
                <c:pt idx="4936">
                  <c:v>4936</c:v>
                </c:pt>
                <c:pt idx="4937">
                  <c:v>4937</c:v>
                </c:pt>
                <c:pt idx="4938">
                  <c:v>4938</c:v>
                </c:pt>
                <c:pt idx="4939">
                  <c:v>4939</c:v>
                </c:pt>
                <c:pt idx="4940">
                  <c:v>4940</c:v>
                </c:pt>
                <c:pt idx="4941">
                  <c:v>4941</c:v>
                </c:pt>
                <c:pt idx="4942">
                  <c:v>4942</c:v>
                </c:pt>
                <c:pt idx="4943">
                  <c:v>4943</c:v>
                </c:pt>
                <c:pt idx="4944">
                  <c:v>4944</c:v>
                </c:pt>
                <c:pt idx="4945">
                  <c:v>4945</c:v>
                </c:pt>
                <c:pt idx="4946">
                  <c:v>4946</c:v>
                </c:pt>
                <c:pt idx="4947">
                  <c:v>4947</c:v>
                </c:pt>
                <c:pt idx="4948">
                  <c:v>4948</c:v>
                </c:pt>
                <c:pt idx="4949">
                  <c:v>4949</c:v>
                </c:pt>
                <c:pt idx="4950">
                  <c:v>4950</c:v>
                </c:pt>
                <c:pt idx="4951">
                  <c:v>4951</c:v>
                </c:pt>
                <c:pt idx="4952">
                  <c:v>4952</c:v>
                </c:pt>
                <c:pt idx="4953">
                  <c:v>4953</c:v>
                </c:pt>
                <c:pt idx="4954">
                  <c:v>4954</c:v>
                </c:pt>
                <c:pt idx="4955">
                  <c:v>4955</c:v>
                </c:pt>
                <c:pt idx="4956">
                  <c:v>4956</c:v>
                </c:pt>
                <c:pt idx="4957">
                  <c:v>4957</c:v>
                </c:pt>
                <c:pt idx="4958">
                  <c:v>4958</c:v>
                </c:pt>
                <c:pt idx="4959">
                  <c:v>4959</c:v>
                </c:pt>
                <c:pt idx="4960">
                  <c:v>4960</c:v>
                </c:pt>
                <c:pt idx="4961">
                  <c:v>4961</c:v>
                </c:pt>
                <c:pt idx="4962">
                  <c:v>4962</c:v>
                </c:pt>
                <c:pt idx="4963">
                  <c:v>4963</c:v>
                </c:pt>
                <c:pt idx="4964">
                  <c:v>4964</c:v>
                </c:pt>
                <c:pt idx="4965">
                  <c:v>4965</c:v>
                </c:pt>
                <c:pt idx="4966">
                  <c:v>4966</c:v>
                </c:pt>
                <c:pt idx="4967">
                  <c:v>4967</c:v>
                </c:pt>
                <c:pt idx="4968">
                  <c:v>4968</c:v>
                </c:pt>
                <c:pt idx="4969">
                  <c:v>4969</c:v>
                </c:pt>
                <c:pt idx="4970">
                  <c:v>4970</c:v>
                </c:pt>
                <c:pt idx="4971">
                  <c:v>4971</c:v>
                </c:pt>
                <c:pt idx="4972">
                  <c:v>4972</c:v>
                </c:pt>
                <c:pt idx="4973">
                  <c:v>4973</c:v>
                </c:pt>
                <c:pt idx="4974">
                  <c:v>4974</c:v>
                </c:pt>
                <c:pt idx="4975">
                  <c:v>4975</c:v>
                </c:pt>
                <c:pt idx="4976">
                  <c:v>4976</c:v>
                </c:pt>
                <c:pt idx="4977">
                  <c:v>4977</c:v>
                </c:pt>
                <c:pt idx="4978">
                  <c:v>4978</c:v>
                </c:pt>
                <c:pt idx="4979">
                  <c:v>4979</c:v>
                </c:pt>
                <c:pt idx="4980">
                  <c:v>4980</c:v>
                </c:pt>
                <c:pt idx="4981">
                  <c:v>4981</c:v>
                </c:pt>
                <c:pt idx="4982">
                  <c:v>4982</c:v>
                </c:pt>
                <c:pt idx="4983">
                  <c:v>4983</c:v>
                </c:pt>
                <c:pt idx="4984">
                  <c:v>4984</c:v>
                </c:pt>
                <c:pt idx="4985">
                  <c:v>4985</c:v>
                </c:pt>
                <c:pt idx="4986">
                  <c:v>4986</c:v>
                </c:pt>
                <c:pt idx="4987">
                  <c:v>4987</c:v>
                </c:pt>
                <c:pt idx="4988">
                  <c:v>4988</c:v>
                </c:pt>
                <c:pt idx="4989">
                  <c:v>4989</c:v>
                </c:pt>
                <c:pt idx="4990">
                  <c:v>4990</c:v>
                </c:pt>
                <c:pt idx="4991">
                  <c:v>4991</c:v>
                </c:pt>
                <c:pt idx="4992">
                  <c:v>4992</c:v>
                </c:pt>
                <c:pt idx="4993">
                  <c:v>4993</c:v>
                </c:pt>
                <c:pt idx="4994">
                  <c:v>4994</c:v>
                </c:pt>
                <c:pt idx="4995">
                  <c:v>4995</c:v>
                </c:pt>
                <c:pt idx="4996">
                  <c:v>4996</c:v>
                </c:pt>
                <c:pt idx="4997">
                  <c:v>4997</c:v>
                </c:pt>
                <c:pt idx="4998">
                  <c:v>4998</c:v>
                </c:pt>
                <c:pt idx="4999">
                  <c:v>4999</c:v>
                </c:pt>
                <c:pt idx="5000">
                  <c:v>5000</c:v>
                </c:pt>
                <c:pt idx="5001">
                  <c:v>5001</c:v>
                </c:pt>
                <c:pt idx="5002">
                  <c:v>5002</c:v>
                </c:pt>
                <c:pt idx="5003">
                  <c:v>5003</c:v>
                </c:pt>
                <c:pt idx="5004">
                  <c:v>5004</c:v>
                </c:pt>
                <c:pt idx="5005">
                  <c:v>5005</c:v>
                </c:pt>
                <c:pt idx="5006">
                  <c:v>5006</c:v>
                </c:pt>
                <c:pt idx="5007">
                  <c:v>5007</c:v>
                </c:pt>
                <c:pt idx="5008">
                  <c:v>5008</c:v>
                </c:pt>
                <c:pt idx="5009">
                  <c:v>5009</c:v>
                </c:pt>
                <c:pt idx="5010">
                  <c:v>5010</c:v>
                </c:pt>
                <c:pt idx="5011">
                  <c:v>5011</c:v>
                </c:pt>
                <c:pt idx="5012">
                  <c:v>5012</c:v>
                </c:pt>
                <c:pt idx="5013">
                  <c:v>5013</c:v>
                </c:pt>
                <c:pt idx="5014">
                  <c:v>5014</c:v>
                </c:pt>
                <c:pt idx="5015">
                  <c:v>5015</c:v>
                </c:pt>
                <c:pt idx="5016">
                  <c:v>5016</c:v>
                </c:pt>
                <c:pt idx="5017">
                  <c:v>5017</c:v>
                </c:pt>
                <c:pt idx="5018">
                  <c:v>5018</c:v>
                </c:pt>
                <c:pt idx="5019">
                  <c:v>5019</c:v>
                </c:pt>
                <c:pt idx="5020">
                  <c:v>5020</c:v>
                </c:pt>
                <c:pt idx="5021">
                  <c:v>5021</c:v>
                </c:pt>
                <c:pt idx="5022">
                  <c:v>5022</c:v>
                </c:pt>
                <c:pt idx="5023">
                  <c:v>5023</c:v>
                </c:pt>
                <c:pt idx="5024">
                  <c:v>5024</c:v>
                </c:pt>
                <c:pt idx="5025">
                  <c:v>5025</c:v>
                </c:pt>
                <c:pt idx="5026">
                  <c:v>5026</c:v>
                </c:pt>
                <c:pt idx="5027">
                  <c:v>5027</c:v>
                </c:pt>
                <c:pt idx="5028">
                  <c:v>5028</c:v>
                </c:pt>
                <c:pt idx="5029">
                  <c:v>5029</c:v>
                </c:pt>
                <c:pt idx="5030">
                  <c:v>5030</c:v>
                </c:pt>
                <c:pt idx="5031">
                  <c:v>5031</c:v>
                </c:pt>
                <c:pt idx="5032">
                  <c:v>5032</c:v>
                </c:pt>
                <c:pt idx="5033">
                  <c:v>5033</c:v>
                </c:pt>
                <c:pt idx="5034">
                  <c:v>5034</c:v>
                </c:pt>
                <c:pt idx="5035">
                  <c:v>5035</c:v>
                </c:pt>
                <c:pt idx="5036">
                  <c:v>5036</c:v>
                </c:pt>
                <c:pt idx="5037">
                  <c:v>5037</c:v>
                </c:pt>
                <c:pt idx="5038">
                  <c:v>5038</c:v>
                </c:pt>
                <c:pt idx="5039">
                  <c:v>5039</c:v>
                </c:pt>
                <c:pt idx="5040">
                  <c:v>5040</c:v>
                </c:pt>
                <c:pt idx="5041">
                  <c:v>5041</c:v>
                </c:pt>
                <c:pt idx="5042">
                  <c:v>5042</c:v>
                </c:pt>
                <c:pt idx="5043">
                  <c:v>5043</c:v>
                </c:pt>
                <c:pt idx="5044">
                  <c:v>5044</c:v>
                </c:pt>
                <c:pt idx="5045">
                  <c:v>5045</c:v>
                </c:pt>
                <c:pt idx="5046">
                  <c:v>5046</c:v>
                </c:pt>
                <c:pt idx="5047">
                  <c:v>5047</c:v>
                </c:pt>
                <c:pt idx="5048">
                  <c:v>5048</c:v>
                </c:pt>
              </c:numCache>
            </c:numRef>
          </c:xVal>
          <c:yVal>
            <c:numRef>
              <c:f>'אבן מאמצע'!$C$2:$C$5050</c:f>
              <c:numCache>
                <c:formatCode>General</c:formatCode>
                <c:ptCount val="5049"/>
                <c:pt idx="0">
                  <c:v>0</c:v>
                </c:pt>
                <c:pt idx="1">
                  <c:v>0</c:v>
                </c:pt>
                <c:pt idx="2">
                  <c:v>-1.2000000000000005E-2</c:v>
                </c:pt>
                <c:pt idx="3">
                  <c:v>-1.2000000000000005E-2</c:v>
                </c:pt>
                <c:pt idx="4">
                  <c:v>0</c:v>
                </c:pt>
                <c:pt idx="5">
                  <c:v>-1.2000000000000005E-2</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-1.2000000000000005E-2</c:v>
                </c:pt>
                <c:pt idx="22">
                  <c:v>0</c:v>
                </c:pt>
                <c:pt idx="23">
                  <c:v>0</c:v>
                </c:pt>
                <c:pt idx="24">
                  <c:v>-1.2000000000000005E-2</c:v>
                </c:pt>
                <c:pt idx="25">
                  <c:v>-1.2000000000000005E-2</c:v>
                </c:pt>
                <c:pt idx="26">
                  <c:v>0</c:v>
                </c:pt>
                <c:pt idx="27">
                  <c:v>0</c:v>
                </c:pt>
                <c:pt idx="28">
                  <c:v>1.9969999999999999</c:v>
                </c:pt>
                <c:pt idx="29">
                  <c:v>4.0179999999999945</c:v>
                </c:pt>
                <c:pt idx="30">
                  <c:v>4.41</c:v>
                </c:pt>
                <c:pt idx="31">
                  <c:v>4.532</c:v>
                </c:pt>
                <c:pt idx="32">
                  <c:v>4.5449999999999955</c:v>
                </c:pt>
                <c:pt idx="33">
                  <c:v>4.532</c:v>
                </c:pt>
                <c:pt idx="34">
                  <c:v>4.532</c:v>
                </c:pt>
                <c:pt idx="35">
                  <c:v>4.532</c:v>
                </c:pt>
                <c:pt idx="36">
                  <c:v>4.5199999999999996</c:v>
                </c:pt>
                <c:pt idx="37">
                  <c:v>4.5199999999999996</c:v>
                </c:pt>
                <c:pt idx="38">
                  <c:v>4.5199999999999996</c:v>
                </c:pt>
                <c:pt idx="39">
                  <c:v>4.5199999999999996</c:v>
                </c:pt>
                <c:pt idx="40">
                  <c:v>4.5199999999999996</c:v>
                </c:pt>
                <c:pt idx="41">
                  <c:v>0</c:v>
                </c:pt>
                <c:pt idx="42">
                  <c:v>0</c:v>
                </c:pt>
                <c:pt idx="43">
                  <c:v>0</c:v>
                </c:pt>
                <c:pt idx="44">
                  <c:v>0</c:v>
                </c:pt>
                <c:pt idx="45">
                  <c:v>-1.2000000000000005E-2</c:v>
                </c:pt>
                <c:pt idx="46">
                  <c:v>0</c:v>
                </c:pt>
                <c:pt idx="47">
                  <c:v>0</c:v>
                </c:pt>
                <c:pt idx="48">
                  <c:v>0</c:v>
                </c:pt>
                <c:pt idx="49">
                  <c:v>7.9379999999999997</c:v>
                </c:pt>
                <c:pt idx="50">
                  <c:v>8.293000000000001</c:v>
                </c:pt>
                <c:pt idx="51">
                  <c:v>8.2690000000000001</c:v>
                </c:pt>
                <c:pt idx="52">
                  <c:v>8.2690000000000001</c:v>
                </c:pt>
                <c:pt idx="53">
                  <c:v>8.2570000000000014</c:v>
                </c:pt>
                <c:pt idx="54">
                  <c:v>8.2439999999999998</c:v>
                </c:pt>
                <c:pt idx="55">
                  <c:v>8.2439999999999998</c:v>
                </c:pt>
                <c:pt idx="56">
                  <c:v>8.2199999999999989</c:v>
                </c:pt>
                <c:pt idx="57">
                  <c:v>8.206999999999999</c:v>
                </c:pt>
                <c:pt idx="58">
                  <c:v>8.206999999999999</c:v>
                </c:pt>
                <c:pt idx="59">
                  <c:v>8.1950000000000003</c:v>
                </c:pt>
                <c:pt idx="60">
                  <c:v>8.206999999999999</c:v>
                </c:pt>
                <c:pt idx="61">
                  <c:v>8.206999999999999</c:v>
                </c:pt>
                <c:pt idx="62">
                  <c:v>8.206999999999999</c:v>
                </c:pt>
                <c:pt idx="63">
                  <c:v>8.2199999999999989</c:v>
                </c:pt>
                <c:pt idx="64">
                  <c:v>8.2199999999999989</c:v>
                </c:pt>
                <c:pt idx="65">
                  <c:v>8.2319999999999993</c:v>
                </c:pt>
                <c:pt idx="66">
                  <c:v>8.2439999999999998</c:v>
                </c:pt>
                <c:pt idx="67">
                  <c:v>8.2570000000000014</c:v>
                </c:pt>
                <c:pt idx="68">
                  <c:v>8.293000000000001</c:v>
                </c:pt>
                <c:pt idx="69">
                  <c:v>8.33</c:v>
                </c:pt>
                <c:pt idx="70">
                  <c:v>8.3670000000000027</c:v>
                </c:pt>
                <c:pt idx="71">
                  <c:v>8.4030000000000005</c:v>
                </c:pt>
                <c:pt idx="72">
                  <c:v>8.44</c:v>
                </c:pt>
                <c:pt idx="73">
                  <c:v>8.4770000000000003</c:v>
                </c:pt>
                <c:pt idx="74">
                  <c:v>8.4890000000000008</c:v>
                </c:pt>
                <c:pt idx="75">
                  <c:v>8.5140000000000011</c:v>
                </c:pt>
                <c:pt idx="76">
                  <c:v>8.5140000000000011</c:v>
                </c:pt>
                <c:pt idx="77">
                  <c:v>8.5140000000000011</c:v>
                </c:pt>
                <c:pt idx="78">
                  <c:v>8.5260000000000016</c:v>
                </c:pt>
                <c:pt idx="79">
                  <c:v>8.5020000000000007</c:v>
                </c:pt>
                <c:pt idx="80">
                  <c:v>8.4890000000000008</c:v>
                </c:pt>
                <c:pt idx="81">
                  <c:v>8.4650000000000247</c:v>
                </c:pt>
                <c:pt idx="82">
                  <c:v>8.4530000000000047</c:v>
                </c:pt>
                <c:pt idx="83">
                  <c:v>8.4160000000000004</c:v>
                </c:pt>
                <c:pt idx="84">
                  <c:v>8.3790000000000067</c:v>
                </c:pt>
                <c:pt idx="85">
                  <c:v>8.3540000000000028</c:v>
                </c:pt>
                <c:pt idx="86">
                  <c:v>8.3180000000000014</c:v>
                </c:pt>
                <c:pt idx="87">
                  <c:v>8.2809999999999988</c:v>
                </c:pt>
                <c:pt idx="88">
                  <c:v>8.2570000000000014</c:v>
                </c:pt>
                <c:pt idx="89">
                  <c:v>8.2439999999999998</c:v>
                </c:pt>
                <c:pt idx="90">
                  <c:v>8.2439999999999998</c:v>
                </c:pt>
                <c:pt idx="91">
                  <c:v>8.1830000000000016</c:v>
                </c:pt>
                <c:pt idx="92">
                  <c:v>8.0850000000000026</c:v>
                </c:pt>
                <c:pt idx="93">
                  <c:v>8.0479999999999983</c:v>
                </c:pt>
                <c:pt idx="94">
                  <c:v>8.1590000000000007</c:v>
                </c:pt>
                <c:pt idx="95">
                  <c:v>8.1830000000000016</c:v>
                </c:pt>
                <c:pt idx="96">
                  <c:v>8.1950000000000003</c:v>
                </c:pt>
                <c:pt idx="97">
                  <c:v>8.206999999999999</c:v>
                </c:pt>
                <c:pt idx="98">
                  <c:v>8.2570000000000014</c:v>
                </c:pt>
                <c:pt idx="99">
                  <c:v>8.2439999999999998</c:v>
                </c:pt>
                <c:pt idx="100">
                  <c:v>8.2319999999999993</c:v>
                </c:pt>
                <c:pt idx="101">
                  <c:v>8.3060000000000027</c:v>
                </c:pt>
                <c:pt idx="102">
                  <c:v>8.3180000000000014</c:v>
                </c:pt>
                <c:pt idx="103">
                  <c:v>8.3180000000000014</c:v>
                </c:pt>
                <c:pt idx="104">
                  <c:v>8.3420000000000005</c:v>
                </c:pt>
                <c:pt idx="105">
                  <c:v>8.3540000000000028</c:v>
                </c:pt>
                <c:pt idx="106">
                  <c:v>8.3060000000000027</c:v>
                </c:pt>
                <c:pt idx="107">
                  <c:v>8.3180000000000014</c:v>
                </c:pt>
                <c:pt idx="108">
                  <c:v>8.293000000000001</c:v>
                </c:pt>
                <c:pt idx="109">
                  <c:v>8.3790000000000067</c:v>
                </c:pt>
                <c:pt idx="110">
                  <c:v>8.427999999999999</c:v>
                </c:pt>
                <c:pt idx="111">
                  <c:v>8.427999999999999</c:v>
                </c:pt>
                <c:pt idx="112">
                  <c:v>8.4160000000000004</c:v>
                </c:pt>
                <c:pt idx="113">
                  <c:v>8.3790000000000067</c:v>
                </c:pt>
                <c:pt idx="114">
                  <c:v>8.3420000000000005</c:v>
                </c:pt>
                <c:pt idx="115">
                  <c:v>8.3060000000000027</c:v>
                </c:pt>
                <c:pt idx="116">
                  <c:v>8.2809999999999988</c:v>
                </c:pt>
                <c:pt idx="117">
                  <c:v>8.2439999999999998</c:v>
                </c:pt>
                <c:pt idx="118">
                  <c:v>8.2319999999999993</c:v>
                </c:pt>
                <c:pt idx="119">
                  <c:v>8.206999999999999</c:v>
                </c:pt>
                <c:pt idx="120">
                  <c:v>8.1710000000000012</c:v>
                </c:pt>
                <c:pt idx="121">
                  <c:v>8.1339999999999986</c:v>
                </c:pt>
                <c:pt idx="122">
                  <c:v>8.11</c:v>
                </c:pt>
                <c:pt idx="123">
                  <c:v>8.0970000000000013</c:v>
                </c:pt>
                <c:pt idx="124">
                  <c:v>8.0970000000000013</c:v>
                </c:pt>
                <c:pt idx="125">
                  <c:v>8.0730000000000004</c:v>
                </c:pt>
                <c:pt idx="126">
                  <c:v>8.0360000000000014</c:v>
                </c:pt>
                <c:pt idx="127">
                  <c:v>8.0730000000000004</c:v>
                </c:pt>
                <c:pt idx="128">
                  <c:v>8.0970000000000013</c:v>
                </c:pt>
                <c:pt idx="129">
                  <c:v>8.0730000000000004</c:v>
                </c:pt>
                <c:pt idx="130">
                  <c:v>8.0850000000000026</c:v>
                </c:pt>
                <c:pt idx="131">
                  <c:v>8.2690000000000001</c:v>
                </c:pt>
                <c:pt idx="132">
                  <c:v>8.293000000000001</c:v>
                </c:pt>
                <c:pt idx="133">
                  <c:v>8.3180000000000014</c:v>
                </c:pt>
                <c:pt idx="134">
                  <c:v>8.3540000000000028</c:v>
                </c:pt>
                <c:pt idx="135">
                  <c:v>8.4160000000000004</c:v>
                </c:pt>
                <c:pt idx="136">
                  <c:v>8.4530000000000047</c:v>
                </c:pt>
                <c:pt idx="137">
                  <c:v>8.4890000000000008</c:v>
                </c:pt>
                <c:pt idx="138">
                  <c:v>8.5020000000000007</c:v>
                </c:pt>
                <c:pt idx="139">
                  <c:v>8.4770000000000003</c:v>
                </c:pt>
                <c:pt idx="140">
                  <c:v>8.4530000000000047</c:v>
                </c:pt>
                <c:pt idx="141">
                  <c:v>8.4030000000000005</c:v>
                </c:pt>
                <c:pt idx="142">
                  <c:v>8.33</c:v>
                </c:pt>
                <c:pt idx="143">
                  <c:v>8.2809999999999988</c:v>
                </c:pt>
                <c:pt idx="144">
                  <c:v>8.2439999999999998</c:v>
                </c:pt>
                <c:pt idx="145">
                  <c:v>8.2199999999999989</c:v>
                </c:pt>
                <c:pt idx="146">
                  <c:v>8.206999999999999</c:v>
                </c:pt>
                <c:pt idx="147">
                  <c:v>8.1950000000000003</c:v>
                </c:pt>
                <c:pt idx="148">
                  <c:v>8.1950000000000003</c:v>
                </c:pt>
                <c:pt idx="149">
                  <c:v>8.1830000000000016</c:v>
                </c:pt>
                <c:pt idx="150">
                  <c:v>8.3420000000000005</c:v>
                </c:pt>
                <c:pt idx="151">
                  <c:v>8.2199999999999989</c:v>
                </c:pt>
                <c:pt idx="152">
                  <c:v>8.2439999999999998</c:v>
                </c:pt>
                <c:pt idx="153">
                  <c:v>8.2690000000000001</c:v>
                </c:pt>
                <c:pt idx="154">
                  <c:v>8.3060000000000027</c:v>
                </c:pt>
                <c:pt idx="155">
                  <c:v>8.3420000000000005</c:v>
                </c:pt>
                <c:pt idx="156">
                  <c:v>8.3790000000000067</c:v>
                </c:pt>
                <c:pt idx="157">
                  <c:v>8.427999999999999</c:v>
                </c:pt>
                <c:pt idx="158">
                  <c:v>8.44</c:v>
                </c:pt>
                <c:pt idx="159">
                  <c:v>8.4530000000000047</c:v>
                </c:pt>
                <c:pt idx="160">
                  <c:v>8.4650000000000247</c:v>
                </c:pt>
                <c:pt idx="161">
                  <c:v>8.4530000000000047</c:v>
                </c:pt>
                <c:pt idx="162">
                  <c:v>8.427999999999999</c:v>
                </c:pt>
                <c:pt idx="163">
                  <c:v>8.391</c:v>
                </c:pt>
                <c:pt idx="164">
                  <c:v>8.3540000000000028</c:v>
                </c:pt>
                <c:pt idx="165">
                  <c:v>8.3180000000000014</c:v>
                </c:pt>
                <c:pt idx="166">
                  <c:v>8.2690000000000001</c:v>
                </c:pt>
                <c:pt idx="167">
                  <c:v>8.2319999999999993</c:v>
                </c:pt>
                <c:pt idx="168">
                  <c:v>8.2199999999999989</c:v>
                </c:pt>
                <c:pt idx="169">
                  <c:v>8.1950000000000003</c:v>
                </c:pt>
                <c:pt idx="170">
                  <c:v>8.1710000000000012</c:v>
                </c:pt>
                <c:pt idx="171">
                  <c:v>8.1710000000000012</c:v>
                </c:pt>
                <c:pt idx="172">
                  <c:v>8.1950000000000003</c:v>
                </c:pt>
                <c:pt idx="173">
                  <c:v>8.2199999999999989</c:v>
                </c:pt>
                <c:pt idx="174">
                  <c:v>8.2570000000000014</c:v>
                </c:pt>
                <c:pt idx="175">
                  <c:v>8.293000000000001</c:v>
                </c:pt>
                <c:pt idx="176">
                  <c:v>8.3180000000000014</c:v>
                </c:pt>
                <c:pt idx="177">
                  <c:v>8.3670000000000027</c:v>
                </c:pt>
                <c:pt idx="178">
                  <c:v>8.4030000000000005</c:v>
                </c:pt>
                <c:pt idx="179">
                  <c:v>8.44</c:v>
                </c:pt>
                <c:pt idx="180">
                  <c:v>8.4650000000000247</c:v>
                </c:pt>
                <c:pt idx="181">
                  <c:v>8.4770000000000003</c:v>
                </c:pt>
                <c:pt idx="182">
                  <c:v>8.4650000000000247</c:v>
                </c:pt>
                <c:pt idx="183">
                  <c:v>8.44</c:v>
                </c:pt>
                <c:pt idx="184">
                  <c:v>8.4030000000000005</c:v>
                </c:pt>
                <c:pt idx="185">
                  <c:v>8.3540000000000028</c:v>
                </c:pt>
                <c:pt idx="186">
                  <c:v>8.3060000000000027</c:v>
                </c:pt>
                <c:pt idx="187">
                  <c:v>8.2439999999999998</c:v>
                </c:pt>
                <c:pt idx="188">
                  <c:v>8.206999999999999</c:v>
                </c:pt>
                <c:pt idx="189">
                  <c:v>8.1950000000000003</c:v>
                </c:pt>
                <c:pt idx="190">
                  <c:v>8.1830000000000016</c:v>
                </c:pt>
                <c:pt idx="191">
                  <c:v>8.206999999999999</c:v>
                </c:pt>
                <c:pt idx="192">
                  <c:v>8.2199999999999989</c:v>
                </c:pt>
                <c:pt idx="193">
                  <c:v>8.2690000000000001</c:v>
                </c:pt>
                <c:pt idx="194">
                  <c:v>8.33</c:v>
                </c:pt>
                <c:pt idx="195">
                  <c:v>8.3790000000000067</c:v>
                </c:pt>
                <c:pt idx="196">
                  <c:v>8.44</c:v>
                </c:pt>
                <c:pt idx="197">
                  <c:v>8.4770000000000003</c:v>
                </c:pt>
                <c:pt idx="198">
                  <c:v>8.4650000000000247</c:v>
                </c:pt>
                <c:pt idx="199">
                  <c:v>8.4160000000000004</c:v>
                </c:pt>
                <c:pt idx="200">
                  <c:v>8.3540000000000028</c:v>
                </c:pt>
                <c:pt idx="201">
                  <c:v>8.2809999999999988</c:v>
                </c:pt>
                <c:pt idx="202">
                  <c:v>8.2199999999999989</c:v>
                </c:pt>
                <c:pt idx="203">
                  <c:v>8.1830000000000016</c:v>
                </c:pt>
                <c:pt idx="204">
                  <c:v>8.1710000000000012</c:v>
                </c:pt>
                <c:pt idx="205">
                  <c:v>8.206999999999999</c:v>
                </c:pt>
                <c:pt idx="206">
                  <c:v>8.2319999999999993</c:v>
                </c:pt>
                <c:pt idx="207">
                  <c:v>8.2809999999999988</c:v>
                </c:pt>
                <c:pt idx="208">
                  <c:v>8.3790000000000067</c:v>
                </c:pt>
                <c:pt idx="209">
                  <c:v>8.427999999999999</c:v>
                </c:pt>
                <c:pt idx="210">
                  <c:v>8.391</c:v>
                </c:pt>
                <c:pt idx="211">
                  <c:v>8.4770000000000003</c:v>
                </c:pt>
                <c:pt idx="212">
                  <c:v>8.427999999999999</c:v>
                </c:pt>
                <c:pt idx="213">
                  <c:v>8.3540000000000028</c:v>
                </c:pt>
                <c:pt idx="214">
                  <c:v>8.2690000000000001</c:v>
                </c:pt>
                <c:pt idx="215">
                  <c:v>8.206999999999999</c:v>
                </c:pt>
                <c:pt idx="216">
                  <c:v>8.1830000000000016</c:v>
                </c:pt>
                <c:pt idx="217">
                  <c:v>8.1830000000000016</c:v>
                </c:pt>
                <c:pt idx="218">
                  <c:v>8.206999999999999</c:v>
                </c:pt>
                <c:pt idx="219">
                  <c:v>8.2439999999999998</c:v>
                </c:pt>
                <c:pt idx="220">
                  <c:v>8.293000000000001</c:v>
                </c:pt>
                <c:pt idx="221">
                  <c:v>8.3420000000000005</c:v>
                </c:pt>
                <c:pt idx="222">
                  <c:v>8.4030000000000005</c:v>
                </c:pt>
                <c:pt idx="223">
                  <c:v>8.4530000000000047</c:v>
                </c:pt>
                <c:pt idx="224">
                  <c:v>8.4770000000000003</c:v>
                </c:pt>
                <c:pt idx="225">
                  <c:v>8.4770000000000003</c:v>
                </c:pt>
                <c:pt idx="226">
                  <c:v>8.4530000000000047</c:v>
                </c:pt>
                <c:pt idx="227">
                  <c:v>8.391</c:v>
                </c:pt>
                <c:pt idx="228">
                  <c:v>8.33</c:v>
                </c:pt>
                <c:pt idx="229">
                  <c:v>0.20800000000000021</c:v>
                </c:pt>
                <c:pt idx="230">
                  <c:v>0</c:v>
                </c:pt>
                <c:pt idx="231">
                  <c:v>0</c:v>
                </c:pt>
                <c:pt idx="232">
                  <c:v>0</c:v>
                </c:pt>
                <c:pt idx="233">
                  <c:v>0</c:v>
                </c:pt>
                <c:pt idx="234">
                  <c:v>0</c:v>
                </c:pt>
                <c:pt idx="235">
                  <c:v>0</c:v>
                </c:pt>
                <c:pt idx="236">
                  <c:v>-1.2000000000000005E-2</c:v>
                </c:pt>
                <c:pt idx="237">
                  <c:v>0</c:v>
                </c:pt>
                <c:pt idx="238">
                  <c:v>0</c:v>
                </c:pt>
                <c:pt idx="239">
                  <c:v>0</c:v>
                </c:pt>
                <c:pt idx="240">
                  <c:v>0</c:v>
                </c:pt>
                <c:pt idx="241">
                  <c:v>0</c:v>
                </c:pt>
                <c:pt idx="242">
                  <c:v>0</c:v>
                </c:pt>
                <c:pt idx="243">
                  <c:v>0</c:v>
                </c:pt>
                <c:pt idx="244">
                  <c:v>0</c:v>
                </c:pt>
                <c:pt idx="245">
                  <c:v>0</c:v>
                </c:pt>
                <c:pt idx="246">
                  <c:v>0</c:v>
                </c:pt>
                <c:pt idx="247">
                  <c:v>0</c:v>
                </c:pt>
                <c:pt idx="248">
                  <c:v>-1.2000000000000005E-2</c:v>
                </c:pt>
                <c:pt idx="249">
                  <c:v>0</c:v>
                </c:pt>
                <c:pt idx="250">
                  <c:v>-1.2000000000000005E-2</c:v>
                </c:pt>
                <c:pt idx="251">
                  <c:v>0</c:v>
                </c:pt>
                <c:pt idx="252">
                  <c:v>0</c:v>
                </c:pt>
                <c:pt idx="253">
                  <c:v>0</c:v>
                </c:pt>
                <c:pt idx="254">
                  <c:v>0</c:v>
                </c:pt>
                <c:pt idx="255">
                  <c:v>0</c:v>
                </c:pt>
                <c:pt idx="256">
                  <c:v>-1.2000000000000005E-2</c:v>
                </c:pt>
                <c:pt idx="257">
                  <c:v>0</c:v>
                </c:pt>
                <c:pt idx="258">
                  <c:v>0</c:v>
                </c:pt>
                <c:pt idx="259">
                  <c:v>0</c:v>
                </c:pt>
                <c:pt idx="260">
                  <c:v>0</c:v>
                </c:pt>
                <c:pt idx="261">
                  <c:v>0</c:v>
                </c:pt>
                <c:pt idx="262">
                  <c:v>0</c:v>
                </c:pt>
                <c:pt idx="263">
                  <c:v>0</c:v>
                </c:pt>
                <c:pt idx="264">
                  <c:v>0</c:v>
                </c:pt>
                <c:pt idx="265">
                  <c:v>0</c:v>
                </c:pt>
                <c:pt idx="266">
                  <c:v>0</c:v>
                </c:pt>
                <c:pt idx="267">
                  <c:v>-1.2000000000000005E-2</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-1.2000000000000005E-2</c:v>
                </c:pt>
                <c:pt idx="285">
                  <c:v>0</c:v>
                </c:pt>
                <c:pt idx="286">
                  <c:v>-1.2000000000000005E-2</c:v>
                </c:pt>
                <c:pt idx="287">
                  <c:v>-1.2000000000000005E-2</c:v>
                </c:pt>
                <c:pt idx="288">
                  <c:v>0</c:v>
                </c:pt>
                <c:pt idx="289">
                  <c:v>0</c:v>
                </c:pt>
                <c:pt idx="290">
                  <c:v>0</c:v>
                </c:pt>
                <c:pt idx="291">
                  <c:v>0</c:v>
                </c:pt>
                <c:pt idx="292">
                  <c:v>-1.2000000000000005E-2</c:v>
                </c:pt>
                <c:pt idx="293">
                  <c:v>-1.2000000000000005E-2</c:v>
                </c:pt>
                <c:pt idx="294">
                  <c:v>-1.2000000000000005E-2</c:v>
                </c:pt>
                <c:pt idx="295">
                  <c:v>0</c:v>
                </c:pt>
                <c:pt idx="296">
                  <c:v>0</c:v>
                </c:pt>
                <c:pt idx="297">
                  <c:v>0</c:v>
                </c:pt>
                <c:pt idx="298">
                  <c:v>0</c:v>
                </c:pt>
                <c:pt idx="299">
                  <c:v>0</c:v>
                </c:pt>
                <c:pt idx="300">
                  <c:v>0</c:v>
                </c:pt>
                <c:pt idx="301">
                  <c:v>0</c:v>
                </c:pt>
                <c:pt idx="302">
                  <c:v>-1.2000000000000005E-2</c:v>
                </c:pt>
                <c:pt idx="303">
                  <c:v>0</c:v>
                </c:pt>
                <c:pt idx="304">
                  <c:v>-1.2000000000000005E-2</c:v>
                </c:pt>
                <c:pt idx="305">
                  <c:v>0</c:v>
                </c:pt>
                <c:pt idx="306">
                  <c:v>0</c:v>
                </c:pt>
                <c:pt idx="307">
                  <c:v>0</c:v>
                </c:pt>
                <c:pt idx="308">
                  <c:v>-1.2000000000000005E-2</c:v>
                </c:pt>
                <c:pt idx="309">
                  <c:v>-1.2000000000000005E-2</c:v>
                </c:pt>
                <c:pt idx="310">
                  <c:v>-1.2000000000000005E-2</c:v>
                </c:pt>
                <c:pt idx="311">
                  <c:v>0</c:v>
                </c:pt>
                <c:pt idx="312">
                  <c:v>-1.2000000000000005E-2</c:v>
                </c:pt>
                <c:pt idx="313">
                  <c:v>-1.2000000000000005E-2</c:v>
                </c:pt>
                <c:pt idx="314">
                  <c:v>0</c:v>
                </c:pt>
                <c:pt idx="315">
                  <c:v>0</c:v>
                </c:pt>
                <c:pt idx="316">
                  <c:v>0</c:v>
                </c:pt>
                <c:pt idx="317">
                  <c:v>0</c:v>
                </c:pt>
                <c:pt idx="318">
                  <c:v>0</c:v>
                </c:pt>
                <c:pt idx="319">
                  <c:v>0</c:v>
                </c:pt>
                <c:pt idx="320">
                  <c:v>0</c:v>
                </c:pt>
                <c:pt idx="321">
                  <c:v>0</c:v>
                </c:pt>
                <c:pt idx="322">
                  <c:v>-1.2000000000000005E-2</c:v>
                </c:pt>
                <c:pt idx="323">
                  <c:v>0</c:v>
                </c:pt>
                <c:pt idx="324">
                  <c:v>0</c:v>
                </c:pt>
                <c:pt idx="325">
                  <c:v>0</c:v>
                </c:pt>
                <c:pt idx="326">
                  <c:v>0</c:v>
                </c:pt>
                <c:pt idx="327">
                  <c:v>0</c:v>
                </c:pt>
                <c:pt idx="328">
                  <c:v>0</c:v>
                </c:pt>
                <c:pt idx="329">
                  <c:v>0</c:v>
                </c:pt>
                <c:pt idx="330">
                  <c:v>0</c:v>
                </c:pt>
                <c:pt idx="331">
                  <c:v>0</c:v>
                </c:pt>
                <c:pt idx="332">
                  <c:v>0</c:v>
                </c:pt>
                <c:pt idx="333">
                  <c:v>0</c:v>
                </c:pt>
                <c:pt idx="334">
                  <c:v>-1.2000000000000005E-2</c:v>
                </c:pt>
                <c:pt idx="335">
                  <c:v>0</c:v>
                </c:pt>
                <c:pt idx="336">
                  <c:v>0</c:v>
                </c:pt>
                <c:pt idx="337">
                  <c:v>0</c:v>
                </c:pt>
                <c:pt idx="338">
                  <c:v>0</c:v>
                </c:pt>
                <c:pt idx="339">
                  <c:v>0</c:v>
                </c:pt>
                <c:pt idx="340">
                  <c:v>0</c:v>
                </c:pt>
                <c:pt idx="341">
                  <c:v>0</c:v>
                </c:pt>
                <c:pt idx="342">
                  <c:v>0</c:v>
                </c:pt>
                <c:pt idx="343">
                  <c:v>0</c:v>
                </c:pt>
                <c:pt idx="344">
                  <c:v>0</c:v>
                </c:pt>
                <c:pt idx="345">
                  <c:v>-1.2000000000000005E-2</c:v>
                </c:pt>
                <c:pt idx="346">
                  <c:v>-1.2000000000000005E-2</c:v>
                </c:pt>
                <c:pt idx="347">
                  <c:v>0</c:v>
                </c:pt>
                <c:pt idx="348">
                  <c:v>0</c:v>
                </c:pt>
                <c:pt idx="349">
                  <c:v>0</c:v>
                </c:pt>
                <c:pt idx="350">
                  <c:v>0</c:v>
                </c:pt>
                <c:pt idx="351">
                  <c:v>0</c:v>
                </c:pt>
                <c:pt idx="352">
                  <c:v>-1.2000000000000005E-2</c:v>
                </c:pt>
                <c:pt idx="353">
                  <c:v>-1.2000000000000005E-2</c:v>
                </c:pt>
                <c:pt idx="354">
                  <c:v>0</c:v>
                </c:pt>
                <c:pt idx="355">
                  <c:v>0</c:v>
                </c:pt>
                <c:pt idx="356">
                  <c:v>-1.2000000000000005E-2</c:v>
                </c:pt>
                <c:pt idx="357">
                  <c:v>0</c:v>
                </c:pt>
                <c:pt idx="358">
                  <c:v>0</c:v>
                </c:pt>
                <c:pt idx="359">
                  <c:v>0</c:v>
                </c:pt>
                <c:pt idx="360">
                  <c:v>0</c:v>
                </c:pt>
                <c:pt idx="361">
                  <c:v>-1.2000000000000005E-2</c:v>
                </c:pt>
                <c:pt idx="362">
                  <c:v>0</c:v>
                </c:pt>
                <c:pt idx="363">
                  <c:v>0</c:v>
                </c:pt>
                <c:pt idx="364">
                  <c:v>0</c:v>
                </c:pt>
                <c:pt idx="365">
                  <c:v>0</c:v>
                </c:pt>
                <c:pt idx="366">
                  <c:v>-1.2000000000000005E-2</c:v>
                </c:pt>
                <c:pt idx="367">
                  <c:v>-1.2000000000000005E-2</c:v>
                </c:pt>
                <c:pt idx="368">
                  <c:v>-1.2000000000000005E-2</c:v>
                </c:pt>
                <c:pt idx="369">
                  <c:v>0</c:v>
                </c:pt>
                <c:pt idx="370">
                  <c:v>0</c:v>
                </c:pt>
                <c:pt idx="371">
                  <c:v>0</c:v>
                </c:pt>
                <c:pt idx="372">
                  <c:v>-1.2000000000000005E-2</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-1.2000000000000005E-2</c:v>
                </c:pt>
                <c:pt idx="388">
                  <c:v>0</c:v>
                </c:pt>
                <c:pt idx="389">
                  <c:v>0</c:v>
                </c:pt>
                <c:pt idx="390">
                  <c:v>0</c:v>
                </c:pt>
                <c:pt idx="391">
                  <c:v>0</c:v>
                </c:pt>
                <c:pt idx="392">
                  <c:v>0</c:v>
                </c:pt>
                <c:pt idx="393">
                  <c:v>-1.2000000000000005E-2</c:v>
                </c:pt>
                <c:pt idx="394">
                  <c:v>0</c:v>
                </c:pt>
                <c:pt idx="395">
                  <c:v>-1.2000000000000005E-2</c:v>
                </c:pt>
                <c:pt idx="396">
                  <c:v>0</c:v>
                </c:pt>
                <c:pt idx="397">
                  <c:v>0</c:v>
                </c:pt>
                <c:pt idx="398">
                  <c:v>0</c:v>
                </c:pt>
                <c:pt idx="399">
                  <c:v>-1.2000000000000005E-2</c:v>
                </c:pt>
                <c:pt idx="400">
                  <c:v>0</c:v>
                </c:pt>
                <c:pt idx="401">
                  <c:v>0</c:v>
                </c:pt>
                <c:pt idx="402">
                  <c:v>0</c:v>
                </c:pt>
                <c:pt idx="403">
                  <c:v>0</c:v>
                </c:pt>
                <c:pt idx="404">
                  <c:v>0</c:v>
                </c:pt>
                <c:pt idx="405">
                  <c:v>0</c:v>
                </c:pt>
                <c:pt idx="406">
                  <c:v>0</c:v>
                </c:pt>
                <c:pt idx="407">
                  <c:v>0</c:v>
                </c:pt>
                <c:pt idx="408">
                  <c:v>-1.2000000000000005E-2</c:v>
                </c:pt>
                <c:pt idx="409">
                  <c:v>8.3790000000000067</c:v>
                </c:pt>
                <c:pt idx="410">
                  <c:v>8.6239999999999988</c:v>
                </c:pt>
                <c:pt idx="411">
                  <c:v>8.6610000000000014</c:v>
                </c:pt>
                <c:pt idx="412">
                  <c:v>8.697000000000001</c:v>
                </c:pt>
                <c:pt idx="413">
                  <c:v>8.7100000000000009</c:v>
                </c:pt>
                <c:pt idx="414">
                  <c:v>8.7100000000000009</c:v>
                </c:pt>
                <c:pt idx="415">
                  <c:v>8.697000000000001</c:v>
                </c:pt>
                <c:pt idx="416">
                  <c:v>8.6479999999999997</c:v>
                </c:pt>
                <c:pt idx="417">
                  <c:v>8.6</c:v>
                </c:pt>
                <c:pt idx="418">
                  <c:v>8.5379999999999985</c:v>
                </c:pt>
                <c:pt idx="419">
                  <c:v>8.3670000000000027</c:v>
                </c:pt>
                <c:pt idx="420">
                  <c:v>8.2319999999999993</c:v>
                </c:pt>
                <c:pt idx="421">
                  <c:v>8.145999999999999</c:v>
                </c:pt>
                <c:pt idx="422">
                  <c:v>8.1339999999999986</c:v>
                </c:pt>
                <c:pt idx="423">
                  <c:v>8.1590000000000007</c:v>
                </c:pt>
                <c:pt idx="424">
                  <c:v>8.1830000000000016</c:v>
                </c:pt>
                <c:pt idx="425">
                  <c:v>8.2439999999999998</c:v>
                </c:pt>
                <c:pt idx="426">
                  <c:v>8.2439999999999998</c:v>
                </c:pt>
                <c:pt idx="427">
                  <c:v>8.3420000000000005</c:v>
                </c:pt>
                <c:pt idx="428">
                  <c:v>8.4530000000000047</c:v>
                </c:pt>
                <c:pt idx="429">
                  <c:v>8.4890000000000008</c:v>
                </c:pt>
                <c:pt idx="430">
                  <c:v>8.4890000000000008</c:v>
                </c:pt>
                <c:pt idx="431">
                  <c:v>8.44</c:v>
                </c:pt>
                <c:pt idx="432">
                  <c:v>8.3540000000000028</c:v>
                </c:pt>
                <c:pt idx="433">
                  <c:v>8.2570000000000014</c:v>
                </c:pt>
                <c:pt idx="434">
                  <c:v>8.1950000000000003</c:v>
                </c:pt>
                <c:pt idx="435">
                  <c:v>8.1830000000000016</c:v>
                </c:pt>
                <c:pt idx="436">
                  <c:v>8.1220000000000017</c:v>
                </c:pt>
                <c:pt idx="437">
                  <c:v>8.06</c:v>
                </c:pt>
                <c:pt idx="438">
                  <c:v>8.1339999999999986</c:v>
                </c:pt>
                <c:pt idx="439">
                  <c:v>8.0730000000000004</c:v>
                </c:pt>
                <c:pt idx="440">
                  <c:v>8.2690000000000001</c:v>
                </c:pt>
                <c:pt idx="441">
                  <c:v>8.33</c:v>
                </c:pt>
                <c:pt idx="442">
                  <c:v>8.3060000000000027</c:v>
                </c:pt>
                <c:pt idx="443">
                  <c:v>8.3540000000000028</c:v>
                </c:pt>
                <c:pt idx="444">
                  <c:v>8.2809999999999988</c:v>
                </c:pt>
                <c:pt idx="445">
                  <c:v>8.2319999999999993</c:v>
                </c:pt>
                <c:pt idx="446">
                  <c:v>8.145999999999999</c:v>
                </c:pt>
                <c:pt idx="447">
                  <c:v>8.145999999999999</c:v>
                </c:pt>
                <c:pt idx="448">
                  <c:v>7.9989999999999997</c:v>
                </c:pt>
                <c:pt idx="449">
                  <c:v>8.0970000000000013</c:v>
                </c:pt>
                <c:pt idx="450">
                  <c:v>8.2809999999999988</c:v>
                </c:pt>
                <c:pt idx="451">
                  <c:v>8.2570000000000014</c:v>
                </c:pt>
                <c:pt idx="452">
                  <c:v>8.293000000000001</c:v>
                </c:pt>
                <c:pt idx="453">
                  <c:v>8.3420000000000005</c:v>
                </c:pt>
                <c:pt idx="454">
                  <c:v>8.391</c:v>
                </c:pt>
                <c:pt idx="455">
                  <c:v>8.44</c:v>
                </c:pt>
                <c:pt idx="456">
                  <c:v>8.5020000000000007</c:v>
                </c:pt>
                <c:pt idx="457">
                  <c:v>8.4890000000000008</c:v>
                </c:pt>
                <c:pt idx="458">
                  <c:v>8.391</c:v>
                </c:pt>
                <c:pt idx="459">
                  <c:v>8.2439999999999998</c:v>
                </c:pt>
                <c:pt idx="460">
                  <c:v>8.2439999999999998</c:v>
                </c:pt>
                <c:pt idx="461">
                  <c:v>8.1950000000000003</c:v>
                </c:pt>
                <c:pt idx="462">
                  <c:v>8.145999999999999</c:v>
                </c:pt>
                <c:pt idx="463">
                  <c:v>8.145999999999999</c:v>
                </c:pt>
                <c:pt idx="464">
                  <c:v>8.1950000000000003</c:v>
                </c:pt>
                <c:pt idx="465">
                  <c:v>8.206999999999999</c:v>
                </c:pt>
                <c:pt idx="466">
                  <c:v>8.293000000000001</c:v>
                </c:pt>
                <c:pt idx="467">
                  <c:v>8.391</c:v>
                </c:pt>
                <c:pt idx="468">
                  <c:v>8.3670000000000027</c:v>
                </c:pt>
                <c:pt idx="469">
                  <c:v>8.3670000000000027</c:v>
                </c:pt>
                <c:pt idx="470">
                  <c:v>8.1950000000000003</c:v>
                </c:pt>
                <c:pt idx="471">
                  <c:v>8.1950000000000003</c:v>
                </c:pt>
                <c:pt idx="472">
                  <c:v>8.1590000000000007</c:v>
                </c:pt>
                <c:pt idx="473">
                  <c:v>8.1220000000000017</c:v>
                </c:pt>
                <c:pt idx="474">
                  <c:v>8.0970000000000013</c:v>
                </c:pt>
                <c:pt idx="475">
                  <c:v>8.06</c:v>
                </c:pt>
                <c:pt idx="476">
                  <c:v>8.1710000000000012</c:v>
                </c:pt>
                <c:pt idx="477">
                  <c:v>8.2199999999999989</c:v>
                </c:pt>
                <c:pt idx="478">
                  <c:v>8.3540000000000028</c:v>
                </c:pt>
                <c:pt idx="479">
                  <c:v>8.3670000000000027</c:v>
                </c:pt>
                <c:pt idx="480">
                  <c:v>8.5500000000000007</c:v>
                </c:pt>
                <c:pt idx="481">
                  <c:v>8.4890000000000008</c:v>
                </c:pt>
                <c:pt idx="482">
                  <c:v>8.391</c:v>
                </c:pt>
                <c:pt idx="483">
                  <c:v>8.2690000000000001</c:v>
                </c:pt>
                <c:pt idx="484">
                  <c:v>8.2439999999999998</c:v>
                </c:pt>
                <c:pt idx="485">
                  <c:v>8.2690000000000001</c:v>
                </c:pt>
                <c:pt idx="486">
                  <c:v>8.3420000000000005</c:v>
                </c:pt>
                <c:pt idx="487">
                  <c:v>8.44</c:v>
                </c:pt>
                <c:pt idx="488">
                  <c:v>8.5260000000000016</c:v>
                </c:pt>
                <c:pt idx="489">
                  <c:v>8.5379999999999985</c:v>
                </c:pt>
                <c:pt idx="490">
                  <c:v>8.4530000000000047</c:v>
                </c:pt>
                <c:pt idx="491">
                  <c:v>8.3180000000000014</c:v>
                </c:pt>
                <c:pt idx="492">
                  <c:v>8.2690000000000001</c:v>
                </c:pt>
                <c:pt idx="493">
                  <c:v>8.3060000000000027</c:v>
                </c:pt>
                <c:pt idx="494">
                  <c:v>8.4770000000000003</c:v>
                </c:pt>
                <c:pt idx="495">
                  <c:v>8.5140000000000011</c:v>
                </c:pt>
                <c:pt idx="496">
                  <c:v>8.293000000000001</c:v>
                </c:pt>
                <c:pt idx="497">
                  <c:v>8.2570000000000014</c:v>
                </c:pt>
                <c:pt idx="498">
                  <c:v>8.4530000000000047</c:v>
                </c:pt>
                <c:pt idx="499">
                  <c:v>8.5379999999999985</c:v>
                </c:pt>
                <c:pt idx="500">
                  <c:v>8.3420000000000005</c:v>
                </c:pt>
                <c:pt idx="501">
                  <c:v>8.2439999999999998</c:v>
                </c:pt>
                <c:pt idx="502">
                  <c:v>8.4160000000000004</c:v>
                </c:pt>
                <c:pt idx="503">
                  <c:v>8.5630000000000006</c:v>
                </c:pt>
                <c:pt idx="504">
                  <c:v>8.4030000000000005</c:v>
                </c:pt>
                <c:pt idx="505">
                  <c:v>8.2439999999999998</c:v>
                </c:pt>
                <c:pt idx="506">
                  <c:v>8.3180000000000014</c:v>
                </c:pt>
                <c:pt idx="507">
                  <c:v>8.5020000000000007</c:v>
                </c:pt>
                <c:pt idx="508">
                  <c:v>8.5140000000000011</c:v>
                </c:pt>
                <c:pt idx="509">
                  <c:v>8.3180000000000014</c:v>
                </c:pt>
                <c:pt idx="510">
                  <c:v>8.33</c:v>
                </c:pt>
                <c:pt idx="511">
                  <c:v>8.3670000000000027</c:v>
                </c:pt>
                <c:pt idx="512">
                  <c:v>8.5500000000000007</c:v>
                </c:pt>
                <c:pt idx="513">
                  <c:v>8.44</c:v>
                </c:pt>
                <c:pt idx="514">
                  <c:v>8.2570000000000014</c:v>
                </c:pt>
                <c:pt idx="515">
                  <c:v>8.3180000000000014</c:v>
                </c:pt>
                <c:pt idx="516">
                  <c:v>8.5020000000000007</c:v>
                </c:pt>
                <c:pt idx="517">
                  <c:v>8.5020000000000007</c:v>
                </c:pt>
                <c:pt idx="518">
                  <c:v>8.293000000000001</c:v>
                </c:pt>
                <c:pt idx="519">
                  <c:v>8.2319999999999993</c:v>
                </c:pt>
                <c:pt idx="520">
                  <c:v>8.391</c:v>
                </c:pt>
                <c:pt idx="521">
                  <c:v>8.5500000000000007</c:v>
                </c:pt>
                <c:pt idx="522">
                  <c:v>8.427999999999999</c:v>
                </c:pt>
                <c:pt idx="523">
                  <c:v>8.2809999999999988</c:v>
                </c:pt>
                <c:pt idx="524">
                  <c:v>8.2690000000000001</c:v>
                </c:pt>
                <c:pt idx="525">
                  <c:v>8.4030000000000005</c:v>
                </c:pt>
                <c:pt idx="526">
                  <c:v>8.5140000000000011</c:v>
                </c:pt>
                <c:pt idx="527">
                  <c:v>8.4030000000000005</c:v>
                </c:pt>
                <c:pt idx="528">
                  <c:v>8.2439999999999998</c:v>
                </c:pt>
                <c:pt idx="529">
                  <c:v>8.293000000000001</c:v>
                </c:pt>
                <c:pt idx="530">
                  <c:v>8.4890000000000008</c:v>
                </c:pt>
                <c:pt idx="531">
                  <c:v>8.5020000000000007</c:v>
                </c:pt>
                <c:pt idx="532">
                  <c:v>8.293000000000001</c:v>
                </c:pt>
                <c:pt idx="533">
                  <c:v>8.2199999999999989</c:v>
                </c:pt>
                <c:pt idx="534">
                  <c:v>8.3670000000000027</c:v>
                </c:pt>
                <c:pt idx="535">
                  <c:v>8.5020000000000007</c:v>
                </c:pt>
                <c:pt idx="536">
                  <c:v>8.3540000000000028</c:v>
                </c:pt>
                <c:pt idx="537">
                  <c:v>8.1830000000000016</c:v>
                </c:pt>
                <c:pt idx="538">
                  <c:v>8.2570000000000014</c:v>
                </c:pt>
                <c:pt idx="539">
                  <c:v>8.44</c:v>
                </c:pt>
                <c:pt idx="540">
                  <c:v>8.391</c:v>
                </c:pt>
                <c:pt idx="541">
                  <c:v>8.1950000000000003</c:v>
                </c:pt>
                <c:pt idx="542">
                  <c:v>8.1830000000000016</c:v>
                </c:pt>
                <c:pt idx="543">
                  <c:v>8.3670000000000027</c:v>
                </c:pt>
                <c:pt idx="544">
                  <c:v>8.4530000000000047</c:v>
                </c:pt>
                <c:pt idx="545">
                  <c:v>8.293000000000001</c:v>
                </c:pt>
                <c:pt idx="546">
                  <c:v>8.145999999999999</c:v>
                </c:pt>
                <c:pt idx="547">
                  <c:v>8.2199999999999989</c:v>
                </c:pt>
                <c:pt idx="548">
                  <c:v>8.3790000000000067</c:v>
                </c:pt>
                <c:pt idx="549">
                  <c:v>8.4160000000000004</c:v>
                </c:pt>
                <c:pt idx="550">
                  <c:v>8.3420000000000005</c:v>
                </c:pt>
                <c:pt idx="551">
                  <c:v>8.206999999999999</c:v>
                </c:pt>
                <c:pt idx="552">
                  <c:v>8.1220000000000017</c:v>
                </c:pt>
                <c:pt idx="553">
                  <c:v>8.0850000000000026</c:v>
                </c:pt>
                <c:pt idx="554">
                  <c:v>8.1220000000000017</c:v>
                </c:pt>
                <c:pt idx="555">
                  <c:v>8.1710000000000012</c:v>
                </c:pt>
                <c:pt idx="556">
                  <c:v>8.3060000000000027</c:v>
                </c:pt>
                <c:pt idx="557">
                  <c:v>8.4030000000000005</c:v>
                </c:pt>
                <c:pt idx="558">
                  <c:v>8.44</c:v>
                </c:pt>
                <c:pt idx="559">
                  <c:v>8.3180000000000014</c:v>
                </c:pt>
                <c:pt idx="560">
                  <c:v>8.2319999999999993</c:v>
                </c:pt>
                <c:pt idx="561">
                  <c:v>8.1339999999999986</c:v>
                </c:pt>
                <c:pt idx="562">
                  <c:v>8.1220000000000017</c:v>
                </c:pt>
                <c:pt idx="563">
                  <c:v>8.1950000000000003</c:v>
                </c:pt>
                <c:pt idx="564">
                  <c:v>8.2809999999999988</c:v>
                </c:pt>
                <c:pt idx="565">
                  <c:v>8.3540000000000028</c:v>
                </c:pt>
                <c:pt idx="566">
                  <c:v>8.427999999999999</c:v>
                </c:pt>
                <c:pt idx="567">
                  <c:v>8.3670000000000027</c:v>
                </c:pt>
                <c:pt idx="568">
                  <c:v>8.3060000000000027</c:v>
                </c:pt>
                <c:pt idx="569">
                  <c:v>8.1950000000000003</c:v>
                </c:pt>
                <c:pt idx="570">
                  <c:v>8.1950000000000003</c:v>
                </c:pt>
                <c:pt idx="571">
                  <c:v>8.1339999999999986</c:v>
                </c:pt>
                <c:pt idx="572">
                  <c:v>8.2439999999999998</c:v>
                </c:pt>
                <c:pt idx="573">
                  <c:v>8.33</c:v>
                </c:pt>
                <c:pt idx="574">
                  <c:v>8.391</c:v>
                </c:pt>
                <c:pt idx="575">
                  <c:v>8.4030000000000005</c:v>
                </c:pt>
                <c:pt idx="576">
                  <c:v>8.3670000000000027</c:v>
                </c:pt>
                <c:pt idx="577">
                  <c:v>8.3060000000000027</c:v>
                </c:pt>
                <c:pt idx="578">
                  <c:v>8.206999999999999</c:v>
                </c:pt>
                <c:pt idx="579">
                  <c:v>8.0970000000000013</c:v>
                </c:pt>
                <c:pt idx="580">
                  <c:v>8.0730000000000004</c:v>
                </c:pt>
                <c:pt idx="581">
                  <c:v>8.0479999999999983</c:v>
                </c:pt>
                <c:pt idx="582">
                  <c:v>8.1339999999999986</c:v>
                </c:pt>
                <c:pt idx="583">
                  <c:v>8.1950000000000003</c:v>
                </c:pt>
                <c:pt idx="584">
                  <c:v>8.4890000000000008</c:v>
                </c:pt>
                <c:pt idx="585">
                  <c:v>8.5020000000000007</c:v>
                </c:pt>
                <c:pt idx="586">
                  <c:v>8.427999999999999</c:v>
                </c:pt>
                <c:pt idx="587">
                  <c:v>8.3060000000000027</c:v>
                </c:pt>
                <c:pt idx="588">
                  <c:v>8.2439999999999998</c:v>
                </c:pt>
                <c:pt idx="589">
                  <c:v>0</c:v>
                </c:pt>
                <c:pt idx="590">
                  <c:v>0</c:v>
                </c:pt>
                <c:pt idx="591">
                  <c:v>0</c:v>
                </c:pt>
                <c:pt idx="592">
                  <c:v>0</c:v>
                </c:pt>
                <c:pt idx="593">
                  <c:v>0</c:v>
                </c:pt>
                <c:pt idx="594">
                  <c:v>0</c:v>
                </c:pt>
                <c:pt idx="595">
                  <c:v>0</c:v>
                </c:pt>
                <c:pt idx="596">
                  <c:v>-1.2000000000000005E-2</c:v>
                </c:pt>
                <c:pt idx="597">
                  <c:v>0</c:v>
                </c:pt>
                <c:pt idx="598">
                  <c:v>0</c:v>
                </c:pt>
                <c:pt idx="599">
                  <c:v>0</c:v>
                </c:pt>
                <c:pt idx="600">
                  <c:v>0</c:v>
                </c:pt>
                <c:pt idx="601">
                  <c:v>0</c:v>
                </c:pt>
                <c:pt idx="602">
                  <c:v>0</c:v>
                </c:pt>
                <c:pt idx="603">
                  <c:v>0</c:v>
                </c:pt>
                <c:pt idx="604">
                  <c:v>-1.2000000000000005E-2</c:v>
                </c:pt>
                <c:pt idx="605">
                  <c:v>0</c:v>
                </c:pt>
                <c:pt idx="606">
                  <c:v>0</c:v>
                </c:pt>
                <c:pt idx="607">
                  <c:v>0</c:v>
                </c:pt>
                <c:pt idx="608">
                  <c:v>-1.2000000000000005E-2</c:v>
                </c:pt>
                <c:pt idx="609">
                  <c:v>-1.2000000000000005E-2</c:v>
                </c:pt>
                <c:pt idx="610">
                  <c:v>0</c:v>
                </c:pt>
                <c:pt idx="611">
                  <c:v>0</c:v>
                </c:pt>
                <c:pt idx="612">
                  <c:v>0</c:v>
                </c:pt>
                <c:pt idx="613">
                  <c:v>0</c:v>
                </c:pt>
                <c:pt idx="614">
                  <c:v>-1.2000000000000005E-2</c:v>
                </c:pt>
                <c:pt idx="615">
                  <c:v>0</c:v>
                </c:pt>
                <c:pt idx="616">
                  <c:v>0</c:v>
                </c:pt>
                <c:pt idx="617">
                  <c:v>0</c:v>
                </c:pt>
                <c:pt idx="618">
                  <c:v>0</c:v>
                </c:pt>
                <c:pt idx="619">
                  <c:v>0</c:v>
                </c:pt>
                <c:pt idx="620">
                  <c:v>0</c:v>
                </c:pt>
                <c:pt idx="621">
                  <c:v>-1.2000000000000005E-2</c:v>
                </c:pt>
                <c:pt idx="622">
                  <c:v>0</c:v>
                </c:pt>
                <c:pt idx="623">
                  <c:v>0</c:v>
                </c:pt>
                <c:pt idx="624">
                  <c:v>0</c:v>
                </c:pt>
                <c:pt idx="625">
                  <c:v>0</c:v>
                </c:pt>
                <c:pt idx="626">
                  <c:v>0</c:v>
                </c:pt>
                <c:pt idx="627">
                  <c:v>0</c:v>
                </c:pt>
                <c:pt idx="628">
                  <c:v>0</c:v>
                </c:pt>
                <c:pt idx="629">
                  <c:v>0</c:v>
                </c:pt>
                <c:pt idx="630">
                  <c:v>0</c:v>
                </c:pt>
                <c:pt idx="631">
                  <c:v>0</c:v>
                </c:pt>
                <c:pt idx="632">
                  <c:v>0</c:v>
                </c:pt>
                <c:pt idx="633">
                  <c:v>0</c:v>
                </c:pt>
                <c:pt idx="634">
                  <c:v>-1.2000000000000005E-2</c:v>
                </c:pt>
                <c:pt idx="635">
                  <c:v>-1.2000000000000005E-2</c:v>
                </c:pt>
                <c:pt idx="636">
                  <c:v>0</c:v>
                </c:pt>
                <c:pt idx="637">
                  <c:v>0</c:v>
                </c:pt>
                <c:pt idx="638">
                  <c:v>0</c:v>
                </c:pt>
                <c:pt idx="639">
                  <c:v>0</c:v>
                </c:pt>
                <c:pt idx="640">
                  <c:v>0</c:v>
                </c:pt>
                <c:pt idx="641">
                  <c:v>0</c:v>
                </c:pt>
                <c:pt idx="642">
                  <c:v>0</c:v>
                </c:pt>
                <c:pt idx="643">
                  <c:v>-1.2000000000000005E-2</c:v>
                </c:pt>
                <c:pt idx="644">
                  <c:v>-1.2000000000000005E-2</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-1.2000000000000005E-2</c:v>
                </c:pt>
                <c:pt idx="666">
                  <c:v>0</c:v>
                </c:pt>
                <c:pt idx="667">
                  <c:v>0</c:v>
                </c:pt>
                <c:pt idx="668">
                  <c:v>-1.2000000000000005E-2</c:v>
                </c:pt>
                <c:pt idx="669">
                  <c:v>0</c:v>
                </c:pt>
                <c:pt idx="670">
                  <c:v>0</c:v>
                </c:pt>
                <c:pt idx="671">
                  <c:v>0</c:v>
                </c:pt>
                <c:pt idx="672">
                  <c:v>0</c:v>
                </c:pt>
                <c:pt idx="673">
                  <c:v>-1.2000000000000005E-2</c:v>
                </c:pt>
                <c:pt idx="674">
                  <c:v>0</c:v>
                </c:pt>
                <c:pt idx="675">
                  <c:v>0</c:v>
                </c:pt>
                <c:pt idx="676">
                  <c:v>0</c:v>
                </c:pt>
                <c:pt idx="677">
                  <c:v>0</c:v>
                </c:pt>
                <c:pt idx="678">
                  <c:v>0</c:v>
                </c:pt>
                <c:pt idx="679">
                  <c:v>0</c:v>
                </c:pt>
                <c:pt idx="680">
                  <c:v>0</c:v>
                </c:pt>
                <c:pt idx="681">
                  <c:v>0</c:v>
                </c:pt>
                <c:pt idx="682">
                  <c:v>0</c:v>
                </c:pt>
                <c:pt idx="683">
                  <c:v>-1.2000000000000005E-2</c:v>
                </c:pt>
                <c:pt idx="684">
                  <c:v>0</c:v>
                </c:pt>
                <c:pt idx="685">
                  <c:v>0</c:v>
                </c:pt>
                <c:pt idx="686">
                  <c:v>0</c:v>
                </c:pt>
                <c:pt idx="687">
                  <c:v>0</c:v>
                </c:pt>
                <c:pt idx="688">
                  <c:v>0</c:v>
                </c:pt>
                <c:pt idx="689">
                  <c:v>-1.2000000000000005E-2</c:v>
                </c:pt>
                <c:pt idx="690">
                  <c:v>0</c:v>
                </c:pt>
                <c:pt idx="691">
                  <c:v>0</c:v>
                </c:pt>
                <c:pt idx="692">
                  <c:v>0</c:v>
                </c:pt>
                <c:pt idx="693">
                  <c:v>0</c:v>
                </c:pt>
                <c:pt idx="694">
                  <c:v>0</c:v>
                </c:pt>
                <c:pt idx="695">
                  <c:v>0</c:v>
                </c:pt>
                <c:pt idx="696">
                  <c:v>0</c:v>
                </c:pt>
                <c:pt idx="697">
                  <c:v>0</c:v>
                </c:pt>
                <c:pt idx="698">
                  <c:v>-1.2000000000000005E-2</c:v>
                </c:pt>
                <c:pt idx="699">
                  <c:v>0</c:v>
                </c:pt>
                <c:pt idx="700">
                  <c:v>-1.2000000000000005E-2</c:v>
                </c:pt>
                <c:pt idx="701">
                  <c:v>0</c:v>
                </c:pt>
                <c:pt idx="702">
                  <c:v>0</c:v>
                </c:pt>
                <c:pt idx="703">
                  <c:v>0</c:v>
                </c:pt>
                <c:pt idx="704">
                  <c:v>0</c:v>
                </c:pt>
                <c:pt idx="705">
                  <c:v>0</c:v>
                </c:pt>
                <c:pt idx="706">
                  <c:v>-1.2000000000000005E-2</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-1.2000000000000005E-2</c:v>
                </c:pt>
                <c:pt idx="733">
                  <c:v>0</c:v>
                </c:pt>
                <c:pt idx="734">
                  <c:v>-1.2000000000000005E-2</c:v>
                </c:pt>
                <c:pt idx="735">
                  <c:v>0</c:v>
                </c:pt>
                <c:pt idx="736">
                  <c:v>-1.2000000000000005E-2</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-1.2000000000000005E-2</c:v>
                </c:pt>
                <c:pt idx="758">
                  <c:v>0</c:v>
                </c:pt>
                <c:pt idx="759">
                  <c:v>0</c:v>
                </c:pt>
                <c:pt idx="760">
                  <c:v>0</c:v>
                </c:pt>
                <c:pt idx="761">
                  <c:v>0</c:v>
                </c:pt>
                <c:pt idx="762">
                  <c:v>0</c:v>
                </c:pt>
                <c:pt idx="763">
                  <c:v>-1.2000000000000005E-2</c:v>
                </c:pt>
                <c:pt idx="764">
                  <c:v>0</c:v>
                </c:pt>
                <c:pt idx="765">
                  <c:v>0</c:v>
                </c:pt>
                <c:pt idx="766">
                  <c:v>-1.2000000000000005E-2</c:v>
                </c:pt>
                <c:pt idx="767">
                  <c:v>0</c:v>
                </c:pt>
                <c:pt idx="768">
                  <c:v>6.5169999999999995</c:v>
                </c:pt>
                <c:pt idx="769">
                  <c:v>8.6610000000000014</c:v>
                </c:pt>
                <c:pt idx="770">
                  <c:v>8.44</c:v>
                </c:pt>
                <c:pt idx="771">
                  <c:v>8.427999999999999</c:v>
                </c:pt>
                <c:pt idx="772">
                  <c:v>8.6610000000000014</c:v>
                </c:pt>
                <c:pt idx="773">
                  <c:v>8.6120000000000001</c:v>
                </c:pt>
                <c:pt idx="774">
                  <c:v>8.391</c:v>
                </c:pt>
                <c:pt idx="775">
                  <c:v>8.4890000000000008</c:v>
                </c:pt>
                <c:pt idx="776">
                  <c:v>8.6850000000000005</c:v>
                </c:pt>
                <c:pt idx="777">
                  <c:v>8.5630000000000006</c:v>
                </c:pt>
                <c:pt idx="778">
                  <c:v>8.391</c:v>
                </c:pt>
                <c:pt idx="779">
                  <c:v>8.5140000000000011</c:v>
                </c:pt>
                <c:pt idx="780">
                  <c:v>8.697000000000001</c:v>
                </c:pt>
                <c:pt idx="781">
                  <c:v>8.5750000000000028</c:v>
                </c:pt>
                <c:pt idx="782">
                  <c:v>8.4030000000000005</c:v>
                </c:pt>
                <c:pt idx="783">
                  <c:v>8.5020000000000007</c:v>
                </c:pt>
                <c:pt idx="784">
                  <c:v>8.697000000000001</c:v>
                </c:pt>
                <c:pt idx="785">
                  <c:v>8.5750000000000028</c:v>
                </c:pt>
                <c:pt idx="786">
                  <c:v>8.4030000000000005</c:v>
                </c:pt>
                <c:pt idx="787">
                  <c:v>8.5020000000000007</c:v>
                </c:pt>
                <c:pt idx="788">
                  <c:v>8.7100000000000009</c:v>
                </c:pt>
                <c:pt idx="789">
                  <c:v>8.6120000000000001</c:v>
                </c:pt>
                <c:pt idx="790">
                  <c:v>8.4160000000000004</c:v>
                </c:pt>
                <c:pt idx="791">
                  <c:v>8.4890000000000008</c:v>
                </c:pt>
                <c:pt idx="792">
                  <c:v>8.6850000000000005</c:v>
                </c:pt>
                <c:pt idx="793">
                  <c:v>8.6239999999999988</c:v>
                </c:pt>
                <c:pt idx="794">
                  <c:v>8.44</c:v>
                </c:pt>
                <c:pt idx="795">
                  <c:v>8.4650000000000247</c:v>
                </c:pt>
                <c:pt idx="796">
                  <c:v>8.6850000000000005</c:v>
                </c:pt>
                <c:pt idx="797">
                  <c:v>8.6479999999999997</c:v>
                </c:pt>
                <c:pt idx="798">
                  <c:v>8.427999999999999</c:v>
                </c:pt>
                <c:pt idx="799">
                  <c:v>8.4530000000000047</c:v>
                </c:pt>
                <c:pt idx="800">
                  <c:v>8.673</c:v>
                </c:pt>
                <c:pt idx="801">
                  <c:v>8.6</c:v>
                </c:pt>
                <c:pt idx="802">
                  <c:v>8.391</c:v>
                </c:pt>
                <c:pt idx="803">
                  <c:v>8.5020000000000007</c:v>
                </c:pt>
                <c:pt idx="804">
                  <c:v>8.697000000000001</c:v>
                </c:pt>
                <c:pt idx="805">
                  <c:v>8.5379999999999985</c:v>
                </c:pt>
                <c:pt idx="806">
                  <c:v>8.3790000000000067</c:v>
                </c:pt>
                <c:pt idx="807">
                  <c:v>8.5260000000000016</c:v>
                </c:pt>
                <c:pt idx="808">
                  <c:v>8.697000000000001</c:v>
                </c:pt>
                <c:pt idx="809">
                  <c:v>8.5020000000000007</c:v>
                </c:pt>
                <c:pt idx="810">
                  <c:v>8.4890000000000008</c:v>
                </c:pt>
                <c:pt idx="811">
                  <c:v>8.5500000000000007</c:v>
                </c:pt>
                <c:pt idx="812">
                  <c:v>8.6850000000000005</c:v>
                </c:pt>
                <c:pt idx="813">
                  <c:v>8.4770000000000003</c:v>
                </c:pt>
                <c:pt idx="814">
                  <c:v>8.391</c:v>
                </c:pt>
                <c:pt idx="815">
                  <c:v>8.5750000000000028</c:v>
                </c:pt>
                <c:pt idx="816">
                  <c:v>8.673</c:v>
                </c:pt>
                <c:pt idx="817">
                  <c:v>8.4770000000000003</c:v>
                </c:pt>
                <c:pt idx="818">
                  <c:v>8.4030000000000005</c:v>
                </c:pt>
                <c:pt idx="819">
                  <c:v>8.5630000000000006</c:v>
                </c:pt>
                <c:pt idx="820">
                  <c:v>8.697000000000001</c:v>
                </c:pt>
                <c:pt idx="821">
                  <c:v>8.5140000000000011</c:v>
                </c:pt>
                <c:pt idx="822">
                  <c:v>8.391</c:v>
                </c:pt>
                <c:pt idx="823">
                  <c:v>8.5260000000000016</c:v>
                </c:pt>
                <c:pt idx="824">
                  <c:v>8.6850000000000005</c:v>
                </c:pt>
                <c:pt idx="825">
                  <c:v>8.5500000000000007</c:v>
                </c:pt>
                <c:pt idx="826">
                  <c:v>8.391</c:v>
                </c:pt>
                <c:pt idx="827">
                  <c:v>8.4530000000000047</c:v>
                </c:pt>
                <c:pt idx="828">
                  <c:v>8.636000000000001</c:v>
                </c:pt>
                <c:pt idx="829">
                  <c:v>8.673</c:v>
                </c:pt>
                <c:pt idx="830">
                  <c:v>8.4770000000000003</c:v>
                </c:pt>
                <c:pt idx="831">
                  <c:v>8.391</c:v>
                </c:pt>
                <c:pt idx="832">
                  <c:v>8.5020000000000007</c:v>
                </c:pt>
                <c:pt idx="833">
                  <c:v>8.673</c:v>
                </c:pt>
                <c:pt idx="834">
                  <c:v>8.636000000000001</c:v>
                </c:pt>
                <c:pt idx="835">
                  <c:v>8.44</c:v>
                </c:pt>
                <c:pt idx="836">
                  <c:v>8.4030000000000005</c:v>
                </c:pt>
                <c:pt idx="837">
                  <c:v>8.5630000000000006</c:v>
                </c:pt>
                <c:pt idx="838">
                  <c:v>8.697000000000001</c:v>
                </c:pt>
                <c:pt idx="839">
                  <c:v>8.5870000000000015</c:v>
                </c:pt>
                <c:pt idx="840">
                  <c:v>8.4160000000000004</c:v>
                </c:pt>
                <c:pt idx="841">
                  <c:v>8.427999999999999</c:v>
                </c:pt>
                <c:pt idx="842">
                  <c:v>8.5870000000000015</c:v>
                </c:pt>
                <c:pt idx="843">
                  <c:v>8.697000000000001</c:v>
                </c:pt>
                <c:pt idx="844">
                  <c:v>8.5630000000000006</c:v>
                </c:pt>
                <c:pt idx="845">
                  <c:v>8.3790000000000067</c:v>
                </c:pt>
                <c:pt idx="846">
                  <c:v>8.4160000000000004</c:v>
                </c:pt>
                <c:pt idx="847">
                  <c:v>8.6120000000000001</c:v>
                </c:pt>
                <c:pt idx="848">
                  <c:v>8.697000000000001</c:v>
                </c:pt>
                <c:pt idx="849">
                  <c:v>8.5750000000000028</c:v>
                </c:pt>
                <c:pt idx="850">
                  <c:v>8.427999999999999</c:v>
                </c:pt>
                <c:pt idx="851">
                  <c:v>8.4650000000000247</c:v>
                </c:pt>
                <c:pt idx="852">
                  <c:v>8.6479999999999997</c:v>
                </c:pt>
                <c:pt idx="853">
                  <c:v>8.7219999999999995</c:v>
                </c:pt>
                <c:pt idx="854">
                  <c:v>8.5630000000000006</c:v>
                </c:pt>
                <c:pt idx="855">
                  <c:v>8.4160000000000004</c:v>
                </c:pt>
                <c:pt idx="856">
                  <c:v>8.5020000000000007</c:v>
                </c:pt>
                <c:pt idx="857">
                  <c:v>8.673</c:v>
                </c:pt>
                <c:pt idx="858">
                  <c:v>8.7100000000000009</c:v>
                </c:pt>
                <c:pt idx="859">
                  <c:v>8.5500000000000007</c:v>
                </c:pt>
                <c:pt idx="860">
                  <c:v>8.44</c:v>
                </c:pt>
                <c:pt idx="861">
                  <c:v>8.4890000000000008</c:v>
                </c:pt>
                <c:pt idx="862">
                  <c:v>8.6610000000000014</c:v>
                </c:pt>
                <c:pt idx="863">
                  <c:v>8.7219999999999995</c:v>
                </c:pt>
                <c:pt idx="864">
                  <c:v>8.5870000000000015</c:v>
                </c:pt>
                <c:pt idx="865">
                  <c:v>8.44</c:v>
                </c:pt>
                <c:pt idx="866">
                  <c:v>8.4530000000000047</c:v>
                </c:pt>
                <c:pt idx="867">
                  <c:v>8.6239999999999988</c:v>
                </c:pt>
                <c:pt idx="868">
                  <c:v>8.7219999999999995</c:v>
                </c:pt>
                <c:pt idx="869">
                  <c:v>8.636000000000001</c:v>
                </c:pt>
                <c:pt idx="870">
                  <c:v>8.44</c:v>
                </c:pt>
                <c:pt idx="871">
                  <c:v>8.4530000000000047</c:v>
                </c:pt>
                <c:pt idx="872">
                  <c:v>8.5750000000000028</c:v>
                </c:pt>
                <c:pt idx="873">
                  <c:v>8.7219999999999995</c:v>
                </c:pt>
                <c:pt idx="874">
                  <c:v>8.673</c:v>
                </c:pt>
                <c:pt idx="875">
                  <c:v>8.4890000000000008</c:v>
                </c:pt>
                <c:pt idx="876">
                  <c:v>8.44</c:v>
                </c:pt>
                <c:pt idx="877">
                  <c:v>8.5630000000000006</c:v>
                </c:pt>
                <c:pt idx="878">
                  <c:v>8.697000000000001</c:v>
                </c:pt>
                <c:pt idx="879">
                  <c:v>8.697000000000001</c:v>
                </c:pt>
                <c:pt idx="880">
                  <c:v>8.5140000000000011</c:v>
                </c:pt>
                <c:pt idx="881">
                  <c:v>8.427999999999999</c:v>
                </c:pt>
                <c:pt idx="882">
                  <c:v>8.5140000000000011</c:v>
                </c:pt>
                <c:pt idx="883">
                  <c:v>8.673</c:v>
                </c:pt>
                <c:pt idx="884">
                  <c:v>8.7219999999999995</c:v>
                </c:pt>
                <c:pt idx="885">
                  <c:v>8.5750000000000028</c:v>
                </c:pt>
                <c:pt idx="886">
                  <c:v>8.44</c:v>
                </c:pt>
                <c:pt idx="887">
                  <c:v>8.4650000000000247</c:v>
                </c:pt>
                <c:pt idx="888">
                  <c:v>8.6239999999999988</c:v>
                </c:pt>
                <c:pt idx="889">
                  <c:v>8.7339999999999982</c:v>
                </c:pt>
                <c:pt idx="890">
                  <c:v>8.636000000000001</c:v>
                </c:pt>
                <c:pt idx="891">
                  <c:v>8.4650000000000247</c:v>
                </c:pt>
                <c:pt idx="892">
                  <c:v>8.44</c:v>
                </c:pt>
                <c:pt idx="893">
                  <c:v>8.5750000000000028</c:v>
                </c:pt>
                <c:pt idx="894">
                  <c:v>8.7219999999999995</c:v>
                </c:pt>
                <c:pt idx="895">
                  <c:v>8.673</c:v>
                </c:pt>
                <c:pt idx="896">
                  <c:v>8.4890000000000008</c:v>
                </c:pt>
                <c:pt idx="897">
                  <c:v>8.44</c:v>
                </c:pt>
                <c:pt idx="898">
                  <c:v>8.5630000000000006</c:v>
                </c:pt>
                <c:pt idx="899">
                  <c:v>8.7219999999999995</c:v>
                </c:pt>
                <c:pt idx="900">
                  <c:v>8.697000000000001</c:v>
                </c:pt>
                <c:pt idx="901">
                  <c:v>8.5260000000000016</c:v>
                </c:pt>
                <c:pt idx="902">
                  <c:v>8.44</c:v>
                </c:pt>
                <c:pt idx="903">
                  <c:v>8.5140000000000011</c:v>
                </c:pt>
                <c:pt idx="904">
                  <c:v>8.673</c:v>
                </c:pt>
                <c:pt idx="905">
                  <c:v>8.7339999999999982</c:v>
                </c:pt>
                <c:pt idx="906">
                  <c:v>8.6120000000000001</c:v>
                </c:pt>
                <c:pt idx="907">
                  <c:v>8.4770000000000003</c:v>
                </c:pt>
                <c:pt idx="908">
                  <c:v>8.44</c:v>
                </c:pt>
                <c:pt idx="909">
                  <c:v>8.5260000000000016</c:v>
                </c:pt>
                <c:pt idx="910">
                  <c:v>8.673</c:v>
                </c:pt>
                <c:pt idx="911">
                  <c:v>8.7219999999999995</c:v>
                </c:pt>
                <c:pt idx="912">
                  <c:v>8.673</c:v>
                </c:pt>
                <c:pt idx="913">
                  <c:v>8.5260000000000016</c:v>
                </c:pt>
                <c:pt idx="914">
                  <c:v>8.427999999999999</c:v>
                </c:pt>
                <c:pt idx="915">
                  <c:v>8.4530000000000047</c:v>
                </c:pt>
                <c:pt idx="916">
                  <c:v>8.5379999999999985</c:v>
                </c:pt>
                <c:pt idx="917">
                  <c:v>8.6479999999999997</c:v>
                </c:pt>
                <c:pt idx="918">
                  <c:v>8.7219999999999995</c:v>
                </c:pt>
                <c:pt idx="919">
                  <c:v>8.7219999999999995</c:v>
                </c:pt>
                <c:pt idx="920">
                  <c:v>8.6</c:v>
                </c:pt>
                <c:pt idx="921">
                  <c:v>8.4890000000000008</c:v>
                </c:pt>
                <c:pt idx="922">
                  <c:v>8.44</c:v>
                </c:pt>
                <c:pt idx="923">
                  <c:v>8.4530000000000047</c:v>
                </c:pt>
                <c:pt idx="924">
                  <c:v>8.5379999999999985</c:v>
                </c:pt>
                <c:pt idx="925">
                  <c:v>8.6479999999999997</c:v>
                </c:pt>
                <c:pt idx="926">
                  <c:v>8.7219999999999995</c:v>
                </c:pt>
                <c:pt idx="927">
                  <c:v>8.7219999999999995</c:v>
                </c:pt>
                <c:pt idx="928">
                  <c:v>8.636000000000001</c:v>
                </c:pt>
                <c:pt idx="929">
                  <c:v>8.5020000000000007</c:v>
                </c:pt>
                <c:pt idx="930">
                  <c:v>8.4890000000000008</c:v>
                </c:pt>
                <c:pt idx="931">
                  <c:v>8.4530000000000047</c:v>
                </c:pt>
                <c:pt idx="932">
                  <c:v>8.5020000000000007</c:v>
                </c:pt>
                <c:pt idx="933">
                  <c:v>8.6120000000000001</c:v>
                </c:pt>
                <c:pt idx="934">
                  <c:v>8.7100000000000009</c:v>
                </c:pt>
                <c:pt idx="935">
                  <c:v>8.7339999999999982</c:v>
                </c:pt>
                <c:pt idx="936">
                  <c:v>8.6479999999999997</c:v>
                </c:pt>
                <c:pt idx="937">
                  <c:v>8.5379999999999985</c:v>
                </c:pt>
                <c:pt idx="938">
                  <c:v>8.4530000000000047</c:v>
                </c:pt>
                <c:pt idx="939">
                  <c:v>8.44</c:v>
                </c:pt>
                <c:pt idx="940">
                  <c:v>8.5020000000000007</c:v>
                </c:pt>
                <c:pt idx="941">
                  <c:v>8.6</c:v>
                </c:pt>
                <c:pt idx="942">
                  <c:v>8.7100000000000009</c:v>
                </c:pt>
                <c:pt idx="943">
                  <c:v>8.7470000000000017</c:v>
                </c:pt>
                <c:pt idx="944">
                  <c:v>8.6479999999999997</c:v>
                </c:pt>
                <c:pt idx="945">
                  <c:v>8.5260000000000016</c:v>
                </c:pt>
                <c:pt idx="946">
                  <c:v>8.44</c:v>
                </c:pt>
                <c:pt idx="947">
                  <c:v>8.4530000000000047</c:v>
                </c:pt>
                <c:pt idx="948">
                  <c:v>1.2000000000000005E-2</c:v>
                </c:pt>
                <c:pt idx="949">
                  <c:v>-1.2000000000000005E-2</c:v>
                </c:pt>
                <c:pt idx="950">
                  <c:v>0</c:v>
                </c:pt>
                <c:pt idx="951">
                  <c:v>-1.2000000000000005E-2</c:v>
                </c:pt>
                <c:pt idx="952">
                  <c:v>0</c:v>
                </c:pt>
                <c:pt idx="953">
                  <c:v>0</c:v>
                </c:pt>
                <c:pt idx="954">
                  <c:v>0</c:v>
                </c:pt>
                <c:pt idx="955">
                  <c:v>0</c:v>
                </c:pt>
                <c:pt idx="956">
                  <c:v>0</c:v>
                </c:pt>
                <c:pt idx="957">
                  <c:v>0</c:v>
                </c:pt>
                <c:pt idx="958">
                  <c:v>-1.2000000000000005E-2</c:v>
                </c:pt>
                <c:pt idx="959">
                  <c:v>0</c:v>
                </c:pt>
                <c:pt idx="960">
                  <c:v>-1.2000000000000005E-2</c:v>
                </c:pt>
                <c:pt idx="961">
                  <c:v>-1.2000000000000005E-2</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-1.2000000000000005E-2</c:v>
                </c:pt>
                <c:pt idx="979">
                  <c:v>-1.2000000000000005E-2</c:v>
                </c:pt>
                <c:pt idx="980">
                  <c:v>0</c:v>
                </c:pt>
                <c:pt idx="981">
                  <c:v>0</c:v>
                </c:pt>
                <c:pt idx="982">
                  <c:v>0</c:v>
                </c:pt>
                <c:pt idx="983">
                  <c:v>-1.2000000000000005E-2</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-1.2000000000000005E-2</c:v>
                </c:pt>
                <c:pt idx="998">
                  <c:v>0</c:v>
                </c:pt>
                <c:pt idx="999">
                  <c:v>0</c:v>
                </c:pt>
                <c:pt idx="1000">
                  <c:v>0</c:v>
                </c:pt>
                <c:pt idx="1001">
                  <c:v>0</c:v>
                </c:pt>
                <c:pt idx="1002">
                  <c:v>0</c:v>
                </c:pt>
                <c:pt idx="1003">
                  <c:v>0</c:v>
                </c:pt>
                <c:pt idx="1004">
                  <c:v>0</c:v>
                </c:pt>
                <c:pt idx="1005">
                  <c:v>0</c:v>
                </c:pt>
                <c:pt idx="1006">
                  <c:v>0</c:v>
                </c:pt>
                <c:pt idx="1007">
                  <c:v>0</c:v>
                </c:pt>
                <c:pt idx="1008">
                  <c:v>0</c:v>
                </c:pt>
                <c:pt idx="1009">
                  <c:v>-1.2000000000000005E-2</c:v>
                </c:pt>
                <c:pt idx="1010">
                  <c:v>0</c:v>
                </c:pt>
                <c:pt idx="1011">
                  <c:v>0</c:v>
                </c:pt>
                <c:pt idx="1012">
                  <c:v>0</c:v>
                </c:pt>
                <c:pt idx="1013">
                  <c:v>0</c:v>
                </c:pt>
                <c:pt idx="1014">
                  <c:v>0</c:v>
                </c:pt>
                <c:pt idx="1015">
                  <c:v>0</c:v>
                </c:pt>
                <c:pt idx="1016">
                  <c:v>0</c:v>
                </c:pt>
                <c:pt idx="1017">
                  <c:v>-1.2000000000000005E-2</c:v>
                </c:pt>
                <c:pt idx="1018">
                  <c:v>0</c:v>
                </c:pt>
                <c:pt idx="1019">
                  <c:v>-1.2000000000000005E-2</c:v>
                </c:pt>
                <c:pt idx="1020">
                  <c:v>0</c:v>
                </c:pt>
                <c:pt idx="1021">
                  <c:v>0</c:v>
                </c:pt>
                <c:pt idx="1022">
                  <c:v>-1.2000000000000005E-2</c:v>
                </c:pt>
                <c:pt idx="1023">
                  <c:v>-1.2000000000000005E-2</c:v>
                </c:pt>
                <c:pt idx="1024">
                  <c:v>0</c:v>
                </c:pt>
                <c:pt idx="1025">
                  <c:v>0</c:v>
                </c:pt>
                <c:pt idx="1026">
                  <c:v>0</c:v>
                </c:pt>
                <c:pt idx="1027">
                  <c:v>0</c:v>
                </c:pt>
                <c:pt idx="1028">
                  <c:v>0</c:v>
                </c:pt>
                <c:pt idx="1029">
                  <c:v>-1.2000000000000005E-2</c:v>
                </c:pt>
                <c:pt idx="1030">
                  <c:v>0</c:v>
                </c:pt>
                <c:pt idx="1031">
                  <c:v>0</c:v>
                </c:pt>
                <c:pt idx="1032">
                  <c:v>-1.2000000000000005E-2</c:v>
                </c:pt>
                <c:pt idx="1033">
                  <c:v>0</c:v>
                </c:pt>
                <c:pt idx="1034">
                  <c:v>0</c:v>
                </c:pt>
                <c:pt idx="1035">
                  <c:v>0</c:v>
                </c:pt>
                <c:pt idx="1036">
                  <c:v>0</c:v>
                </c:pt>
                <c:pt idx="1037">
                  <c:v>-1.2000000000000005E-2</c:v>
                </c:pt>
                <c:pt idx="1038">
                  <c:v>0</c:v>
                </c:pt>
                <c:pt idx="1039">
                  <c:v>0</c:v>
                </c:pt>
                <c:pt idx="1040">
                  <c:v>-1.2000000000000005E-2</c:v>
                </c:pt>
                <c:pt idx="1041">
                  <c:v>0</c:v>
                </c:pt>
                <c:pt idx="1042">
                  <c:v>0</c:v>
                </c:pt>
                <c:pt idx="1043">
                  <c:v>-1.2000000000000005E-2</c:v>
                </c:pt>
                <c:pt idx="1044">
                  <c:v>0</c:v>
                </c:pt>
                <c:pt idx="1045">
                  <c:v>-1.2000000000000005E-2</c:v>
                </c:pt>
                <c:pt idx="1046">
                  <c:v>-1.2000000000000005E-2</c:v>
                </c:pt>
                <c:pt idx="1047">
                  <c:v>-1.2000000000000005E-2</c:v>
                </c:pt>
                <c:pt idx="1048">
                  <c:v>-1.2000000000000005E-2</c:v>
                </c:pt>
                <c:pt idx="1049">
                  <c:v>0</c:v>
                </c:pt>
                <c:pt idx="1050">
                  <c:v>0</c:v>
                </c:pt>
                <c:pt idx="1051">
                  <c:v>0</c:v>
                </c:pt>
                <c:pt idx="1052">
                  <c:v>0</c:v>
                </c:pt>
                <c:pt idx="1053">
                  <c:v>-1.2000000000000005E-2</c:v>
                </c:pt>
                <c:pt idx="1054">
                  <c:v>0</c:v>
                </c:pt>
                <c:pt idx="1055">
                  <c:v>0</c:v>
                </c:pt>
                <c:pt idx="1056">
                  <c:v>0</c:v>
                </c:pt>
                <c:pt idx="1057">
                  <c:v>0</c:v>
                </c:pt>
                <c:pt idx="1058">
                  <c:v>0</c:v>
                </c:pt>
                <c:pt idx="1059">
                  <c:v>0</c:v>
                </c:pt>
                <c:pt idx="1060">
                  <c:v>0</c:v>
                </c:pt>
                <c:pt idx="1061">
                  <c:v>0</c:v>
                </c:pt>
                <c:pt idx="1062">
                  <c:v>0</c:v>
                </c:pt>
                <c:pt idx="1063">
                  <c:v>0</c:v>
                </c:pt>
                <c:pt idx="1064">
                  <c:v>0</c:v>
                </c:pt>
                <c:pt idx="1065">
                  <c:v>-1.2000000000000005E-2</c:v>
                </c:pt>
                <c:pt idx="1066">
                  <c:v>0</c:v>
                </c:pt>
                <c:pt idx="1067">
                  <c:v>-1.2000000000000005E-2</c:v>
                </c:pt>
                <c:pt idx="1068">
                  <c:v>-1.2000000000000005E-2</c:v>
                </c:pt>
                <c:pt idx="1069">
                  <c:v>0</c:v>
                </c:pt>
                <c:pt idx="1070">
                  <c:v>-1.2000000000000005E-2</c:v>
                </c:pt>
                <c:pt idx="1071">
                  <c:v>0</c:v>
                </c:pt>
                <c:pt idx="1072">
                  <c:v>0</c:v>
                </c:pt>
                <c:pt idx="1073">
                  <c:v>0</c:v>
                </c:pt>
                <c:pt idx="1074">
                  <c:v>0</c:v>
                </c:pt>
                <c:pt idx="1075">
                  <c:v>0</c:v>
                </c:pt>
                <c:pt idx="1076">
                  <c:v>-1.2000000000000005E-2</c:v>
                </c:pt>
                <c:pt idx="1077">
                  <c:v>0</c:v>
                </c:pt>
                <c:pt idx="1078">
                  <c:v>0</c:v>
                </c:pt>
                <c:pt idx="1079">
                  <c:v>0</c:v>
                </c:pt>
                <c:pt idx="1080">
                  <c:v>0</c:v>
                </c:pt>
                <c:pt idx="1081">
                  <c:v>-1.2000000000000005E-2</c:v>
                </c:pt>
                <c:pt idx="1082">
                  <c:v>0</c:v>
                </c:pt>
                <c:pt idx="1083">
                  <c:v>0</c:v>
                </c:pt>
                <c:pt idx="1084">
                  <c:v>0</c:v>
                </c:pt>
                <c:pt idx="1085">
                  <c:v>0</c:v>
                </c:pt>
                <c:pt idx="1086">
                  <c:v>-1.2000000000000005E-2</c:v>
                </c:pt>
                <c:pt idx="1087">
                  <c:v>0</c:v>
                </c:pt>
                <c:pt idx="1088">
                  <c:v>0</c:v>
                </c:pt>
                <c:pt idx="1089">
                  <c:v>0</c:v>
                </c:pt>
                <c:pt idx="1090">
                  <c:v>0</c:v>
                </c:pt>
                <c:pt idx="1091">
                  <c:v>-1.2000000000000005E-2</c:v>
                </c:pt>
                <c:pt idx="1092">
                  <c:v>0</c:v>
                </c:pt>
                <c:pt idx="1093">
                  <c:v>-1.2000000000000005E-2</c:v>
                </c:pt>
                <c:pt idx="1094">
                  <c:v>-1.2000000000000005E-2</c:v>
                </c:pt>
                <c:pt idx="1095">
                  <c:v>-1.2000000000000005E-2</c:v>
                </c:pt>
                <c:pt idx="1096">
                  <c:v>0</c:v>
                </c:pt>
                <c:pt idx="1097">
                  <c:v>0</c:v>
                </c:pt>
                <c:pt idx="1098">
                  <c:v>0</c:v>
                </c:pt>
                <c:pt idx="1099">
                  <c:v>0</c:v>
                </c:pt>
                <c:pt idx="1100">
                  <c:v>0</c:v>
                </c:pt>
                <c:pt idx="1101">
                  <c:v>0</c:v>
                </c:pt>
                <c:pt idx="1102">
                  <c:v>0</c:v>
                </c:pt>
                <c:pt idx="1103">
                  <c:v>0</c:v>
                </c:pt>
                <c:pt idx="1104">
                  <c:v>0</c:v>
                </c:pt>
                <c:pt idx="1105">
                  <c:v>-1.2000000000000005E-2</c:v>
                </c:pt>
                <c:pt idx="1106">
                  <c:v>-1.2000000000000005E-2</c:v>
                </c:pt>
                <c:pt idx="1107">
                  <c:v>0</c:v>
                </c:pt>
                <c:pt idx="1108">
                  <c:v>0</c:v>
                </c:pt>
                <c:pt idx="1109">
                  <c:v>0</c:v>
                </c:pt>
                <c:pt idx="1110">
                  <c:v>0</c:v>
                </c:pt>
                <c:pt idx="1111">
                  <c:v>-1.2000000000000005E-2</c:v>
                </c:pt>
                <c:pt idx="1112">
                  <c:v>-1.2000000000000005E-2</c:v>
                </c:pt>
                <c:pt idx="1113">
                  <c:v>0</c:v>
                </c:pt>
                <c:pt idx="1114">
                  <c:v>-1.2000000000000005E-2</c:v>
                </c:pt>
                <c:pt idx="1115">
                  <c:v>0</c:v>
                </c:pt>
                <c:pt idx="1116">
                  <c:v>0</c:v>
                </c:pt>
                <c:pt idx="1117">
                  <c:v>0</c:v>
                </c:pt>
                <c:pt idx="1118">
                  <c:v>-1.2000000000000005E-2</c:v>
                </c:pt>
                <c:pt idx="1119">
                  <c:v>0</c:v>
                </c:pt>
                <c:pt idx="1120">
                  <c:v>0</c:v>
                </c:pt>
                <c:pt idx="1121">
                  <c:v>0</c:v>
                </c:pt>
                <c:pt idx="1122">
                  <c:v>0</c:v>
                </c:pt>
                <c:pt idx="1123">
                  <c:v>0</c:v>
                </c:pt>
                <c:pt idx="1124">
                  <c:v>0</c:v>
                </c:pt>
                <c:pt idx="1125">
                  <c:v>0</c:v>
                </c:pt>
                <c:pt idx="1126">
                  <c:v>0</c:v>
                </c:pt>
                <c:pt idx="1127">
                  <c:v>0</c:v>
                </c:pt>
                <c:pt idx="1128">
                  <c:v>8.2809999999999988</c:v>
                </c:pt>
                <c:pt idx="1129">
                  <c:v>8.3790000000000067</c:v>
                </c:pt>
                <c:pt idx="1130">
                  <c:v>8.3670000000000027</c:v>
                </c:pt>
                <c:pt idx="1131">
                  <c:v>8.3790000000000067</c:v>
                </c:pt>
                <c:pt idx="1132">
                  <c:v>8.3790000000000067</c:v>
                </c:pt>
                <c:pt idx="1133">
                  <c:v>8.3790000000000067</c:v>
                </c:pt>
                <c:pt idx="1134">
                  <c:v>8.3790000000000067</c:v>
                </c:pt>
                <c:pt idx="1135">
                  <c:v>8.4160000000000004</c:v>
                </c:pt>
                <c:pt idx="1136">
                  <c:v>8.4160000000000004</c:v>
                </c:pt>
                <c:pt idx="1137">
                  <c:v>8.427999999999999</c:v>
                </c:pt>
                <c:pt idx="1138">
                  <c:v>8.4530000000000047</c:v>
                </c:pt>
                <c:pt idx="1139">
                  <c:v>8.4530000000000047</c:v>
                </c:pt>
                <c:pt idx="1140">
                  <c:v>8.4890000000000008</c:v>
                </c:pt>
                <c:pt idx="1141">
                  <c:v>8.5140000000000011</c:v>
                </c:pt>
                <c:pt idx="1142">
                  <c:v>8.5260000000000016</c:v>
                </c:pt>
                <c:pt idx="1143">
                  <c:v>8.5500000000000007</c:v>
                </c:pt>
                <c:pt idx="1144">
                  <c:v>8.5379999999999985</c:v>
                </c:pt>
                <c:pt idx="1145">
                  <c:v>8.5500000000000007</c:v>
                </c:pt>
                <c:pt idx="1146">
                  <c:v>8.5500000000000007</c:v>
                </c:pt>
                <c:pt idx="1147">
                  <c:v>8.5500000000000007</c:v>
                </c:pt>
                <c:pt idx="1148">
                  <c:v>8.5500000000000007</c:v>
                </c:pt>
                <c:pt idx="1149">
                  <c:v>8.5630000000000006</c:v>
                </c:pt>
                <c:pt idx="1150">
                  <c:v>8.5630000000000006</c:v>
                </c:pt>
                <c:pt idx="1151">
                  <c:v>8.5500000000000007</c:v>
                </c:pt>
                <c:pt idx="1152">
                  <c:v>8.5630000000000006</c:v>
                </c:pt>
                <c:pt idx="1153">
                  <c:v>8.5630000000000006</c:v>
                </c:pt>
                <c:pt idx="1154">
                  <c:v>8.5630000000000006</c:v>
                </c:pt>
                <c:pt idx="1155">
                  <c:v>8.5630000000000006</c:v>
                </c:pt>
                <c:pt idx="1156">
                  <c:v>8.5630000000000006</c:v>
                </c:pt>
                <c:pt idx="1157">
                  <c:v>8.5630000000000006</c:v>
                </c:pt>
                <c:pt idx="1158">
                  <c:v>8.5750000000000028</c:v>
                </c:pt>
                <c:pt idx="1159">
                  <c:v>8.5630000000000006</c:v>
                </c:pt>
                <c:pt idx="1160">
                  <c:v>8.5379999999999985</c:v>
                </c:pt>
                <c:pt idx="1161">
                  <c:v>8.5020000000000007</c:v>
                </c:pt>
                <c:pt idx="1162">
                  <c:v>8.5750000000000028</c:v>
                </c:pt>
                <c:pt idx="1163">
                  <c:v>8.5630000000000006</c:v>
                </c:pt>
                <c:pt idx="1164">
                  <c:v>8.5750000000000028</c:v>
                </c:pt>
                <c:pt idx="1165">
                  <c:v>8.5870000000000015</c:v>
                </c:pt>
                <c:pt idx="1166">
                  <c:v>8.5870000000000015</c:v>
                </c:pt>
                <c:pt idx="1167">
                  <c:v>8.6</c:v>
                </c:pt>
                <c:pt idx="1168">
                  <c:v>8.6</c:v>
                </c:pt>
                <c:pt idx="1169">
                  <c:v>8.6</c:v>
                </c:pt>
                <c:pt idx="1170">
                  <c:v>8.5630000000000006</c:v>
                </c:pt>
                <c:pt idx="1171">
                  <c:v>8.6239999999999988</c:v>
                </c:pt>
                <c:pt idx="1172">
                  <c:v>8.636000000000001</c:v>
                </c:pt>
                <c:pt idx="1173">
                  <c:v>8.6239999999999988</c:v>
                </c:pt>
                <c:pt idx="1174">
                  <c:v>8.6239999999999988</c:v>
                </c:pt>
                <c:pt idx="1175">
                  <c:v>8.6239999999999988</c:v>
                </c:pt>
                <c:pt idx="1176">
                  <c:v>8.6120000000000001</c:v>
                </c:pt>
                <c:pt idx="1177">
                  <c:v>8.6</c:v>
                </c:pt>
                <c:pt idx="1178">
                  <c:v>8.6</c:v>
                </c:pt>
                <c:pt idx="1179">
                  <c:v>8.5750000000000028</c:v>
                </c:pt>
                <c:pt idx="1180">
                  <c:v>8.5500000000000007</c:v>
                </c:pt>
                <c:pt idx="1181">
                  <c:v>8.5379999999999985</c:v>
                </c:pt>
                <c:pt idx="1182">
                  <c:v>8.5140000000000011</c:v>
                </c:pt>
                <c:pt idx="1183">
                  <c:v>8.5140000000000011</c:v>
                </c:pt>
                <c:pt idx="1184">
                  <c:v>8.4890000000000008</c:v>
                </c:pt>
                <c:pt idx="1185">
                  <c:v>8.4650000000000247</c:v>
                </c:pt>
                <c:pt idx="1186">
                  <c:v>8.427999999999999</c:v>
                </c:pt>
                <c:pt idx="1187">
                  <c:v>8.4030000000000005</c:v>
                </c:pt>
                <c:pt idx="1188">
                  <c:v>8.391</c:v>
                </c:pt>
                <c:pt idx="1189">
                  <c:v>8.391</c:v>
                </c:pt>
                <c:pt idx="1190">
                  <c:v>8.391</c:v>
                </c:pt>
                <c:pt idx="1191">
                  <c:v>8.3790000000000067</c:v>
                </c:pt>
                <c:pt idx="1192">
                  <c:v>8.3420000000000005</c:v>
                </c:pt>
                <c:pt idx="1193">
                  <c:v>8.3540000000000028</c:v>
                </c:pt>
                <c:pt idx="1194">
                  <c:v>8.33</c:v>
                </c:pt>
                <c:pt idx="1195">
                  <c:v>8.3180000000000014</c:v>
                </c:pt>
                <c:pt idx="1196">
                  <c:v>8.3060000000000027</c:v>
                </c:pt>
                <c:pt idx="1197">
                  <c:v>8.3060000000000027</c:v>
                </c:pt>
                <c:pt idx="1198">
                  <c:v>8.3060000000000027</c:v>
                </c:pt>
                <c:pt idx="1199">
                  <c:v>8.293000000000001</c:v>
                </c:pt>
                <c:pt idx="1200">
                  <c:v>8.293000000000001</c:v>
                </c:pt>
                <c:pt idx="1201">
                  <c:v>8.293000000000001</c:v>
                </c:pt>
                <c:pt idx="1202">
                  <c:v>8.3060000000000027</c:v>
                </c:pt>
                <c:pt idx="1203">
                  <c:v>8.293000000000001</c:v>
                </c:pt>
                <c:pt idx="1204">
                  <c:v>8.293000000000001</c:v>
                </c:pt>
                <c:pt idx="1205">
                  <c:v>8.2809999999999988</c:v>
                </c:pt>
                <c:pt idx="1206">
                  <c:v>8.2809999999999988</c:v>
                </c:pt>
                <c:pt idx="1207">
                  <c:v>8.2690000000000001</c:v>
                </c:pt>
                <c:pt idx="1208">
                  <c:v>8.2690000000000001</c:v>
                </c:pt>
                <c:pt idx="1209">
                  <c:v>8.2809999999999988</c:v>
                </c:pt>
                <c:pt idx="1210">
                  <c:v>8.2690000000000001</c:v>
                </c:pt>
                <c:pt idx="1211">
                  <c:v>8.2809999999999988</c:v>
                </c:pt>
                <c:pt idx="1212">
                  <c:v>8.293000000000001</c:v>
                </c:pt>
                <c:pt idx="1213">
                  <c:v>8.3060000000000027</c:v>
                </c:pt>
                <c:pt idx="1214">
                  <c:v>8.3060000000000027</c:v>
                </c:pt>
                <c:pt idx="1215">
                  <c:v>8.3180000000000014</c:v>
                </c:pt>
                <c:pt idx="1216">
                  <c:v>8.3540000000000028</c:v>
                </c:pt>
                <c:pt idx="1217">
                  <c:v>8.3790000000000067</c:v>
                </c:pt>
                <c:pt idx="1218">
                  <c:v>8.391</c:v>
                </c:pt>
                <c:pt idx="1219">
                  <c:v>8.391</c:v>
                </c:pt>
                <c:pt idx="1220">
                  <c:v>8.4160000000000004</c:v>
                </c:pt>
                <c:pt idx="1221">
                  <c:v>8.3670000000000027</c:v>
                </c:pt>
                <c:pt idx="1222">
                  <c:v>8.3670000000000027</c:v>
                </c:pt>
                <c:pt idx="1223">
                  <c:v>8.3790000000000067</c:v>
                </c:pt>
                <c:pt idx="1224">
                  <c:v>8.3670000000000027</c:v>
                </c:pt>
                <c:pt idx="1225">
                  <c:v>8.3670000000000027</c:v>
                </c:pt>
                <c:pt idx="1226">
                  <c:v>8.3790000000000067</c:v>
                </c:pt>
                <c:pt idx="1227">
                  <c:v>8.3790000000000067</c:v>
                </c:pt>
                <c:pt idx="1228">
                  <c:v>8.391</c:v>
                </c:pt>
                <c:pt idx="1229">
                  <c:v>8.427999999999999</c:v>
                </c:pt>
                <c:pt idx="1230">
                  <c:v>8.5750000000000028</c:v>
                </c:pt>
                <c:pt idx="1231">
                  <c:v>8.4890000000000008</c:v>
                </c:pt>
                <c:pt idx="1232">
                  <c:v>8.5020000000000007</c:v>
                </c:pt>
                <c:pt idx="1233">
                  <c:v>8.5260000000000016</c:v>
                </c:pt>
                <c:pt idx="1234">
                  <c:v>8.5379999999999985</c:v>
                </c:pt>
                <c:pt idx="1235">
                  <c:v>8.5630000000000006</c:v>
                </c:pt>
                <c:pt idx="1236">
                  <c:v>8.5630000000000006</c:v>
                </c:pt>
                <c:pt idx="1237">
                  <c:v>8.5750000000000028</c:v>
                </c:pt>
                <c:pt idx="1238">
                  <c:v>8.5750000000000028</c:v>
                </c:pt>
                <c:pt idx="1239">
                  <c:v>8.5870000000000015</c:v>
                </c:pt>
                <c:pt idx="1240">
                  <c:v>8.5750000000000028</c:v>
                </c:pt>
                <c:pt idx="1241">
                  <c:v>8.5630000000000006</c:v>
                </c:pt>
                <c:pt idx="1242">
                  <c:v>8.5630000000000006</c:v>
                </c:pt>
                <c:pt idx="1243">
                  <c:v>8.5630000000000006</c:v>
                </c:pt>
                <c:pt idx="1244">
                  <c:v>8.5500000000000007</c:v>
                </c:pt>
                <c:pt idx="1245">
                  <c:v>8.5379999999999985</c:v>
                </c:pt>
                <c:pt idx="1246">
                  <c:v>8.5020000000000007</c:v>
                </c:pt>
                <c:pt idx="1247">
                  <c:v>8.4890000000000008</c:v>
                </c:pt>
                <c:pt idx="1248">
                  <c:v>8.4650000000000247</c:v>
                </c:pt>
                <c:pt idx="1249">
                  <c:v>8.44</c:v>
                </c:pt>
                <c:pt idx="1250">
                  <c:v>8.4160000000000004</c:v>
                </c:pt>
                <c:pt idx="1251">
                  <c:v>8.3790000000000067</c:v>
                </c:pt>
                <c:pt idx="1252">
                  <c:v>8.3670000000000027</c:v>
                </c:pt>
                <c:pt idx="1253">
                  <c:v>8.3420000000000005</c:v>
                </c:pt>
                <c:pt idx="1254">
                  <c:v>8.33</c:v>
                </c:pt>
                <c:pt idx="1255">
                  <c:v>8.33</c:v>
                </c:pt>
                <c:pt idx="1256">
                  <c:v>8.3060000000000027</c:v>
                </c:pt>
                <c:pt idx="1257">
                  <c:v>8.3060000000000027</c:v>
                </c:pt>
                <c:pt idx="1258">
                  <c:v>8.293000000000001</c:v>
                </c:pt>
                <c:pt idx="1259">
                  <c:v>8.293000000000001</c:v>
                </c:pt>
                <c:pt idx="1260">
                  <c:v>8.293000000000001</c:v>
                </c:pt>
                <c:pt idx="1261">
                  <c:v>8.3540000000000028</c:v>
                </c:pt>
                <c:pt idx="1262">
                  <c:v>8.4030000000000005</c:v>
                </c:pt>
                <c:pt idx="1263">
                  <c:v>8.4650000000000247</c:v>
                </c:pt>
                <c:pt idx="1264">
                  <c:v>8.5140000000000011</c:v>
                </c:pt>
                <c:pt idx="1265">
                  <c:v>8.5500000000000007</c:v>
                </c:pt>
                <c:pt idx="1266">
                  <c:v>8.5750000000000028</c:v>
                </c:pt>
                <c:pt idx="1267">
                  <c:v>8.5870000000000015</c:v>
                </c:pt>
                <c:pt idx="1268">
                  <c:v>8.6</c:v>
                </c:pt>
                <c:pt idx="1269">
                  <c:v>8.5870000000000015</c:v>
                </c:pt>
                <c:pt idx="1270">
                  <c:v>8.5750000000000028</c:v>
                </c:pt>
                <c:pt idx="1271">
                  <c:v>8.5379999999999985</c:v>
                </c:pt>
                <c:pt idx="1272">
                  <c:v>8.4890000000000008</c:v>
                </c:pt>
                <c:pt idx="1273">
                  <c:v>8.44</c:v>
                </c:pt>
                <c:pt idx="1274">
                  <c:v>8.4030000000000005</c:v>
                </c:pt>
                <c:pt idx="1275">
                  <c:v>8.3540000000000028</c:v>
                </c:pt>
                <c:pt idx="1276">
                  <c:v>8.33</c:v>
                </c:pt>
                <c:pt idx="1277">
                  <c:v>8.293000000000001</c:v>
                </c:pt>
                <c:pt idx="1278">
                  <c:v>8.2809999999999988</c:v>
                </c:pt>
                <c:pt idx="1279">
                  <c:v>8.293000000000001</c:v>
                </c:pt>
                <c:pt idx="1280">
                  <c:v>8.3060000000000027</c:v>
                </c:pt>
                <c:pt idx="1281">
                  <c:v>8.33</c:v>
                </c:pt>
                <c:pt idx="1282">
                  <c:v>8.3540000000000028</c:v>
                </c:pt>
                <c:pt idx="1283">
                  <c:v>8.3790000000000067</c:v>
                </c:pt>
                <c:pt idx="1284">
                  <c:v>8.4030000000000005</c:v>
                </c:pt>
                <c:pt idx="1285">
                  <c:v>8.427999999999999</c:v>
                </c:pt>
                <c:pt idx="1286">
                  <c:v>8.5140000000000011</c:v>
                </c:pt>
                <c:pt idx="1287">
                  <c:v>8.5500000000000007</c:v>
                </c:pt>
                <c:pt idx="1288">
                  <c:v>8.636000000000001</c:v>
                </c:pt>
                <c:pt idx="1289">
                  <c:v>8.636000000000001</c:v>
                </c:pt>
                <c:pt idx="1290">
                  <c:v>8.5500000000000007</c:v>
                </c:pt>
                <c:pt idx="1291">
                  <c:v>8.6610000000000014</c:v>
                </c:pt>
                <c:pt idx="1292">
                  <c:v>8.6479999999999997</c:v>
                </c:pt>
                <c:pt idx="1293">
                  <c:v>8.6239999999999988</c:v>
                </c:pt>
                <c:pt idx="1294">
                  <c:v>8.636000000000001</c:v>
                </c:pt>
                <c:pt idx="1295">
                  <c:v>8.6</c:v>
                </c:pt>
                <c:pt idx="1296">
                  <c:v>8.5870000000000015</c:v>
                </c:pt>
                <c:pt idx="1297">
                  <c:v>8.5630000000000006</c:v>
                </c:pt>
                <c:pt idx="1298">
                  <c:v>8.5260000000000016</c:v>
                </c:pt>
                <c:pt idx="1299">
                  <c:v>8.4890000000000008</c:v>
                </c:pt>
                <c:pt idx="1300">
                  <c:v>8.4650000000000247</c:v>
                </c:pt>
                <c:pt idx="1301">
                  <c:v>8.44</c:v>
                </c:pt>
                <c:pt idx="1302">
                  <c:v>8.4160000000000004</c:v>
                </c:pt>
                <c:pt idx="1303">
                  <c:v>8.391</c:v>
                </c:pt>
                <c:pt idx="1304">
                  <c:v>8.3670000000000027</c:v>
                </c:pt>
                <c:pt idx="1305">
                  <c:v>8.3540000000000028</c:v>
                </c:pt>
                <c:pt idx="1306">
                  <c:v>8.3420000000000005</c:v>
                </c:pt>
                <c:pt idx="1307">
                  <c:v>8.33</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-1.2000000000000005E-2</c:v>
                </c:pt>
                <c:pt idx="1323">
                  <c:v>0</c:v>
                </c:pt>
                <c:pt idx="1324">
                  <c:v>0</c:v>
                </c:pt>
                <c:pt idx="1325">
                  <c:v>0</c:v>
                </c:pt>
                <c:pt idx="1326">
                  <c:v>-1.2000000000000005E-2</c:v>
                </c:pt>
                <c:pt idx="1327">
                  <c:v>-1.2000000000000005E-2</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-1.2000000000000005E-2</c:v>
                </c:pt>
                <c:pt idx="1341">
                  <c:v>0</c:v>
                </c:pt>
                <c:pt idx="1342">
                  <c:v>0</c:v>
                </c:pt>
                <c:pt idx="1343">
                  <c:v>-1.2000000000000005E-2</c:v>
                </c:pt>
                <c:pt idx="1344">
                  <c:v>-1.2000000000000005E-2</c:v>
                </c:pt>
                <c:pt idx="1345">
                  <c:v>-1.2000000000000005E-2</c:v>
                </c:pt>
                <c:pt idx="1346">
                  <c:v>0</c:v>
                </c:pt>
                <c:pt idx="1347">
                  <c:v>0</c:v>
                </c:pt>
                <c:pt idx="1348">
                  <c:v>0</c:v>
                </c:pt>
                <c:pt idx="1349">
                  <c:v>0</c:v>
                </c:pt>
                <c:pt idx="1350">
                  <c:v>0</c:v>
                </c:pt>
                <c:pt idx="1351">
                  <c:v>-1.2000000000000005E-2</c:v>
                </c:pt>
                <c:pt idx="1352">
                  <c:v>0</c:v>
                </c:pt>
                <c:pt idx="1353">
                  <c:v>0</c:v>
                </c:pt>
                <c:pt idx="1354">
                  <c:v>0</c:v>
                </c:pt>
                <c:pt idx="1355">
                  <c:v>0</c:v>
                </c:pt>
                <c:pt idx="1356">
                  <c:v>0</c:v>
                </c:pt>
                <c:pt idx="1357">
                  <c:v>0</c:v>
                </c:pt>
                <c:pt idx="1358">
                  <c:v>-1.2000000000000005E-2</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-1.2000000000000005E-2</c:v>
                </c:pt>
                <c:pt idx="1377">
                  <c:v>0</c:v>
                </c:pt>
                <c:pt idx="1378">
                  <c:v>0</c:v>
                </c:pt>
                <c:pt idx="1379">
                  <c:v>0</c:v>
                </c:pt>
                <c:pt idx="1380">
                  <c:v>0</c:v>
                </c:pt>
                <c:pt idx="1381">
                  <c:v>-1.2000000000000005E-2</c:v>
                </c:pt>
                <c:pt idx="1382">
                  <c:v>-1.2000000000000005E-2</c:v>
                </c:pt>
                <c:pt idx="1383">
                  <c:v>0</c:v>
                </c:pt>
                <c:pt idx="1384">
                  <c:v>-1.2000000000000005E-2</c:v>
                </c:pt>
                <c:pt idx="1385">
                  <c:v>0</c:v>
                </c:pt>
                <c:pt idx="1386">
                  <c:v>-1.2000000000000005E-2</c:v>
                </c:pt>
                <c:pt idx="1387">
                  <c:v>-1.2000000000000005E-2</c:v>
                </c:pt>
                <c:pt idx="1388">
                  <c:v>0</c:v>
                </c:pt>
                <c:pt idx="1389">
                  <c:v>0</c:v>
                </c:pt>
                <c:pt idx="1390">
                  <c:v>0</c:v>
                </c:pt>
                <c:pt idx="1391">
                  <c:v>0</c:v>
                </c:pt>
                <c:pt idx="1392">
                  <c:v>0</c:v>
                </c:pt>
                <c:pt idx="1393">
                  <c:v>-1.2000000000000005E-2</c:v>
                </c:pt>
                <c:pt idx="1394">
                  <c:v>0</c:v>
                </c:pt>
                <c:pt idx="1395">
                  <c:v>0</c:v>
                </c:pt>
                <c:pt idx="1396">
                  <c:v>0</c:v>
                </c:pt>
                <c:pt idx="1397">
                  <c:v>0</c:v>
                </c:pt>
                <c:pt idx="1398">
                  <c:v>0</c:v>
                </c:pt>
                <c:pt idx="1399">
                  <c:v>0</c:v>
                </c:pt>
                <c:pt idx="1400">
                  <c:v>0</c:v>
                </c:pt>
                <c:pt idx="1401">
                  <c:v>0</c:v>
                </c:pt>
                <c:pt idx="1402">
                  <c:v>0</c:v>
                </c:pt>
                <c:pt idx="1403">
                  <c:v>-1.2000000000000005E-2</c:v>
                </c:pt>
                <c:pt idx="1404">
                  <c:v>0</c:v>
                </c:pt>
                <c:pt idx="1405">
                  <c:v>-1.2000000000000005E-2</c:v>
                </c:pt>
                <c:pt idx="1406">
                  <c:v>-1.2000000000000005E-2</c:v>
                </c:pt>
                <c:pt idx="1407">
                  <c:v>0</c:v>
                </c:pt>
                <c:pt idx="1408">
                  <c:v>-1.2000000000000005E-2</c:v>
                </c:pt>
                <c:pt idx="1409">
                  <c:v>0</c:v>
                </c:pt>
                <c:pt idx="1410">
                  <c:v>0</c:v>
                </c:pt>
                <c:pt idx="1411">
                  <c:v>0</c:v>
                </c:pt>
                <c:pt idx="1412">
                  <c:v>0</c:v>
                </c:pt>
                <c:pt idx="1413">
                  <c:v>0</c:v>
                </c:pt>
                <c:pt idx="1414">
                  <c:v>0</c:v>
                </c:pt>
                <c:pt idx="1415">
                  <c:v>0</c:v>
                </c:pt>
                <c:pt idx="1416">
                  <c:v>0</c:v>
                </c:pt>
                <c:pt idx="1417">
                  <c:v>0</c:v>
                </c:pt>
                <c:pt idx="1418">
                  <c:v>0</c:v>
                </c:pt>
                <c:pt idx="1419">
                  <c:v>0</c:v>
                </c:pt>
                <c:pt idx="1420">
                  <c:v>-1.2000000000000005E-2</c:v>
                </c:pt>
                <c:pt idx="1421">
                  <c:v>0</c:v>
                </c:pt>
                <c:pt idx="1422">
                  <c:v>0</c:v>
                </c:pt>
                <c:pt idx="1423">
                  <c:v>-1.2000000000000005E-2</c:v>
                </c:pt>
                <c:pt idx="1424">
                  <c:v>-1.2000000000000005E-2</c:v>
                </c:pt>
                <c:pt idx="1425">
                  <c:v>0</c:v>
                </c:pt>
                <c:pt idx="1426">
                  <c:v>0</c:v>
                </c:pt>
                <c:pt idx="1427">
                  <c:v>0</c:v>
                </c:pt>
                <c:pt idx="1428">
                  <c:v>-1.2000000000000005E-2</c:v>
                </c:pt>
                <c:pt idx="1429">
                  <c:v>-1.2000000000000005E-2</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-1.2000000000000005E-2</c:v>
                </c:pt>
                <c:pt idx="1445">
                  <c:v>-1.2000000000000005E-2</c:v>
                </c:pt>
                <c:pt idx="1446">
                  <c:v>0</c:v>
                </c:pt>
                <c:pt idx="1447">
                  <c:v>-1.2000000000000005E-2</c:v>
                </c:pt>
                <c:pt idx="1448">
                  <c:v>0</c:v>
                </c:pt>
                <c:pt idx="1449">
                  <c:v>-1.2000000000000005E-2</c:v>
                </c:pt>
                <c:pt idx="1450">
                  <c:v>0</c:v>
                </c:pt>
                <c:pt idx="1451">
                  <c:v>-1.2000000000000005E-2</c:v>
                </c:pt>
                <c:pt idx="1452">
                  <c:v>0</c:v>
                </c:pt>
                <c:pt idx="1453">
                  <c:v>0</c:v>
                </c:pt>
                <c:pt idx="1454">
                  <c:v>0</c:v>
                </c:pt>
                <c:pt idx="1455">
                  <c:v>-1.2000000000000005E-2</c:v>
                </c:pt>
                <c:pt idx="1456">
                  <c:v>-1.2000000000000005E-2</c:v>
                </c:pt>
                <c:pt idx="1457">
                  <c:v>-1.2000000000000005E-2</c:v>
                </c:pt>
                <c:pt idx="1458">
                  <c:v>0</c:v>
                </c:pt>
                <c:pt idx="1459">
                  <c:v>0</c:v>
                </c:pt>
                <c:pt idx="1460">
                  <c:v>0</c:v>
                </c:pt>
                <c:pt idx="1461">
                  <c:v>0</c:v>
                </c:pt>
                <c:pt idx="1462">
                  <c:v>0</c:v>
                </c:pt>
                <c:pt idx="1463">
                  <c:v>0</c:v>
                </c:pt>
                <c:pt idx="1464">
                  <c:v>0</c:v>
                </c:pt>
                <c:pt idx="1465">
                  <c:v>0</c:v>
                </c:pt>
                <c:pt idx="1466">
                  <c:v>-1.2000000000000005E-2</c:v>
                </c:pt>
                <c:pt idx="1467">
                  <c:v>0</c:v>
                </c:pt>
                <c:pt idx="1468">
                  <c:v>0</c:v>
                </c:pt>
                <c:pt idx="1469">
                  <c:v>-1.2000000000000005E-2</c:v>
                </c:pt>
                <c:pt idx="1470">
                  <c:v>0</c:v>
                </c:pt>
                <c:pt idx="1471">
                  <c:v>-1.2000000000000005E-2</c:v>
                </c:pt>
                <c:pt idx="1472">
                  <c:v>0</c:v>
                </c:pt>
                <c:pt idx="1473">
                  <c:v>-1.2000000000000005E-2</c:v>
                </c:pt>
                <c:pt idx="1474">
                  <c:v>0</c:v>
                </c:pt>
                <c:pt idx="1475">
                  <c:v>0</c:v>
                </c:pt>
                <c:pt idx="1476">
                  <c:v>0</c:v>
                </c:pt>
                <c:pt idx="1477">
                  <c:v>0</c:v>
                </c:pt>
                <c:pt idx="1478">
                  <c:v>0</c:v>
                </c:pt>
                <c:pt idx="1479">
                  <c:v>-1.2000000000000005E-2</c:v>
                </c:pt>
                <c:pt idx="1480">
                  <c:v>0</c:v>
                </c:pt>
                <c:pt idx="1481">
                  <c:v>0</c:v>
                </c:pt>
                <c:pt idx="1482">
                  <c:v>0</c:v>
                </c:pt>
                <c:pt idx="1483">
                  <c:v>0</c:v>
                </c:pt>
                <c:pt idx="1484">
                  <c:v>0</c:v>
                </c:pt>
                <c:pt idx="1485">
                  <c:v>0</c:v>
                </c:pt>
                <c:pt idx="1486">
                  <c:v>0</c:v>
                </c:pt>
                <c:pt idx="1487">
                  <c:v>5.9660000000000002</c:v>
                </c:pt>
                <c:pt idx="1488">
                  <c:v>8.2199999999999989</c:v>
                </c:pt>
                <c:pt idx="1489">
                  <c:v>8.2439999999999998</c:v>
                </c:pt>
                <c:pt idx="1490">
                  <c:v>8.2439999999999998</c:v>
                </c:pt>
                <c:pt idx="1491">
                  <c:v>8.2319999999999993</c:v>
                </c:pt>
                <c:pt idx="1492">
                  <c:v>8.2570000000000014</c:v>
                </c:pt>
                <c:pt idx="1493">
                  <c:v>8.2690000000000001</c:v>
                </c:pt>
                <c:pt idx="1494">
                  <c:v>8.2570000000000014</c:v>
                </c:pt>
                <c:pt idx="1495">
                  <c:v>8.293000000000001</c:v>
                </c:pt>
                <c:pt idx="1496">
                  <c:v>8.44</c:v>
                </c:pt>
                <c:pt idx="1497">
                  <c:v>8.4650000000000247</c:v>
                </c:pt>
                <c:pt idx="1498">
                  <c:v>8.4770000000000003</c:v>
                </c:pt>
                <c:pt idx="1499">
                  <c:v>8.5020000000000007</c:v>
                </c:pt>
                <c:pt idx="1500">
                  <c:v>8.5260000000000016</c:v>
                </c:pt>
                <c:pt idx="1501">
                  <c:v>8.5379999999999985</c:v>
                </c:pt>
                <c:pt idx="1502">
                  <c:v>8.5750000000000028</c:v>
                </c:pt>
                <c:pt idx="1503">
                  <c:v>8.5630000000000006</c:v>
                </c:pt>
                <c:pt idx="1504">
                  <c:v>8.5379999999999985</c:v>
                </c:pt>
                <c:pt idx="1505">
                  <c:v>8.5020000000000007</c:v>
                </c:pt>
                <c:pt idx="1506">
                  <c:v>8.44</c:v>
                </c:pt>
                <c:pt idx="1507">
                  <c:v>8.4160000000000004</c:v>
                </c:pt>
                <c:pt idx="1508">
                  <c:v>8.3670000000000027</c:v>
                </c:pt>
                <c:pt idx="1509">
                  <c:v>8.3180000000000014</c:v>
                </c:pt>
                <c:pt idx="1510">
                  <c:v>8.293000000000001</c:v>
                </c:pt>
                <c:pt idx="1511">
                  <c:v>8.2439999999999998</c:v>
                </c:pt>
                <c:pt idx="1512">
                  <c:v>8.2319999999999993</c:v>
                </c:pt>
                <c:pt idx="1513">
                  <c:v>8.2199999999999989</c:v>
                </c:pt>
                <c:pt idx="1514">
                  <c:v>8.2319999999999993</c:v>
                </c:pt>
                <c:pt idx="1515">
                  <c:v>8.2319999999999993</c:v>
                </c:pt>
                <c:pt idx="1516">
                  <c:v>8.2570000000000014</c:v>
                </c:pt>
                <c:pt idx="1517">
                  <c:v>8.2690000000000001</c:v>
                </c:pt>
                <c:pt idx="1518">
                  <c:v>8.33</c:v>
                </c:pt>
                <c:pt idx="1519">
                  <c:v>8.4160000000000004</c:v>
                </c:pt>
                <c:pt idx="1520">
                  <c:v>8.4890000000000008</c:v>
                </c:pt>
                <c:pt idx="1521">
                  <c:v>8.5500000000000007</c:v>
                </c:pt>
                <c:pt idx="1522">
                  <c:v>8.4890000000000008</c:v>
                </c:pt>
                <c:pt idx="1523">
                  <c:v>8.3420000000000005</c:v>
                </c:pt>
                <c:pt idx="1524">
                  <c:v>8.2439999999999998</c:v>
                </c:pt>
                <c:pt idx="1525">
                  <c:v>8.2570000000000014</c:v>
                </c:pt>
                <c:pt idx="1526">
                  <c:v>8.3790000000000067</c:v>
                </c:pt>
                <c:pt idx="1527">
                  <c:v>8.5020000000000007</c:v>
                </c:pt>
                <c:pt idx="1528">
                  <c:v>8.4650000000000247</c:v>
                </c:pt>
                <c:pt idx="1529">
                  <c:v>8.3670000000000027</c:v>
                </c:pt>
                <c:pt idx="1530">
                  <c:v>8.206999999999999</c:v>
                </c:pt>
                <c:pt idx="1531">
                  <c:v>8.2319999999999993</c:v>
                </c:pt>
                <c:pt idx="1532">
                  <c:v>8.2439999999999998</c:v>
                </c:pt>
                <c:pt idx="1533">
                  <c:v>8.2809999999999988</c:v>
                </c:pt>
                <c:pt idx="1534">
                  <c:v>8.3420000000000005</c:v>
                </c:pt>
                <c:pt idx="1535">
                  <c:v>8.3670000000000027</c:v>
                </c:pt>
                <c:pt idx="1536">
                  <c:v>8.4160000000000004</c:v>
                </c:pt>
                <c:pt idx="1537">
                  <c:v>8.44</c:v>
                </c:pt>
                <c:pt idx="1538">
                  <c:v>8.4530000000000047</c:v>
                </c:pt>
                <c:pt idx="1539">
                  <c:v>8.4530000000000047</c:v>
                </c:pt>
                <c:pt idx="1540">
                  <c:v>8.4650000000000247</c:v>
                </c:pt>
                <c:pt idx="1541">
                  <c:v>8.4530000000000047</c:v>
                </c:pt>
                <c:pt idx="1542">
                  <c:v>8.4530000000000047</c:v>
                </c:pt>
                <c:pt idx="1543">
                  <c:v>8.4530000000000047</c:v>
                </c:pt>
                <c:pt idx="1544">
                  <c:v>8.4530000000000047</c:v>
                </c:pt>
                <c:pt idx="1545">
                  <c:v>8.5020000000000007</c:v>
                </c:pt>
                <c:pt idx="1546">
                  <c:v>8.5500000000000007</c:v>
                </c:pt>
                <c:pt idx="1547">
                  <c:v>8.5750000000000028</c:v>
                </c:pt>
                <c:pt idx="1548">
                  <c:v>8.5750000000000028</c:v>
                </c:pt>
                <c:pt idx="1549">
                  <c:v>8.5630000000000006</c:v>
                </c:pt>
                <c:pt idx="1550">
                  <c:v>8.5379999999999985</c:v>
                </c:pt>
                <c:pt idx="1551">
                  <c:v>8.5140000000000011</c:v>
                </c:pt>
                <c:pt idx="1552">
                  <c:v>8.4770000000000003</c:v>
                </c:pt>
                <c:pt idx="1553">
                  <c:v>8.4650000000000247</c:v>
                </c:pt>
                <c:pt idx="1554">
                  <c:v>8.44</c:v>
                </c:pt>
                <c:pt idx="1555">
                  <c:v>8.427999999999999</c:v>
                </c:pt>
                <c:pt idx="1556">
                  <c:v>8.4030000000000005</c:v>
                </c:pt>
                <c:pt idx="1557">
                  <c:v>8.3670000000000027</c:v>
                </c:pt>
                <c:pt idx="1558">
                  <c:v>8.3420000000000005</c:v>
                </c:pt>
                <c:pt idx="1559">
                  <c:v>8.3420000000000005</c:v>
                </c:pt>
                <c:pt idx="1560">
                  <c:v>8.3180000000000014</c:v>
                </c:pt>
                <c:pt idx="1561">
                  <c:v>8.293000000000001</c:v>
                </c:pt>
                <c:pt idx="1562">
                  <c:v>8.2809999999999988</c:v>
                </c:pt>
                <c:pt idx="1563">
                  <c:v>8.2690000000000001</c:v>
                </c:pt>
                <c:pt idx="1564">
                  <c:v>8.2809999999999988</c:v>
                </c:pt>
                <c:pt idx="1565">
                  <c:v>8.3060000000000027</c:v>
                </c:pt>
                <c:pt idx="1566">
                  <c:v>8.3180000000000014</c:v>
                </c:pt>
                <c:pt idx="1567">
                  <c:v>8.33</c:v>
                </c:pt>
                <c:pt idx="1568">
                  <c:v>8.3540000000000028</c:v>
                </c:pt>
                <c:pt idx="1569">
                  <c:v>8.3670000000000027</c:v>
                </c:pt>
                <c:pt idx="1570">
                  <c:v>8.391</c:v>
                </c:pt>
                <c:pt idx="1571">
                  <c:v>8.427999999999999</c:v>
                </c:pt>
                <c:pt idx="1572">
                  <c:v>8.4650000000000247</c:v>
                </c:pt>
                <c:pt idx="1573">
                  <c:v>8.5020000000000007</c:v>
                </c:pt>
                <c:pt idx="1574">
                  <c:v>8.5500000000000007</c:v>
                </c:pt>
                <c:pt idx="1575">
                  <c:v>8.5750000000000028</c:v>
                </c:pt>
                <c:pt idx="1576">
                  <c:v>8.6120000000000001</c:v>
                </c:pt>
                <c:pt idx="1577">
                  <c:v>8.6120000000000001</c:v>
                </c:pt>
                <c:pt idx="1578">
                  <c:v>8.5870000000000015</c:v>
                </c:pt>
                <c:pt idx="1579">
                  <c:v>8.5500000000000007</c:v>
                </c:pt>
                <c:pt idx="1580">
                  <c:v>8.4890000000000008</c:v>
                </c:pt>
                <c:pt idx="1581">
                  <c:v>8.44</c:v>
                </c:pt>
                <c:pt idx="1582">
                  <c:v>8.391</c:v>
                </c:pt>
                <c:pt idx="1583">
                  <c:v>8.3420000000000005</c:v>
                </c:pt>
                <c:pt idx="1584">
                  <c:v>8.3180000000000014</c:v>
                </c:pt>
                <c:pt idx="1585">
                  <c:v>8.3180000000000014</c:v>
                </c:pt>
                <c:pt idx="1586">
                  <c:v>8.3060000000000027</c:v>
                </c:pt>
                <c:pt idx="1587">
                  <c:v>8.33</c:v>
                </c:pt>
                <c:pt idx="1588">
                  <c:v>8.391</c:v>
                </c:pt>
                <c:pt idx="1589">
                  <c:v>8.427999999999999</c:v>
                </c:pt>
                <c:pt idx="1590">
                  <c:v>8.6120000000000001</c:v>
                </c:pt>
                <c:pt idx="1591">
                  <c:v>8.5379999999999985</c:v>
                </c:pt>
                <c:pt idx="1592">
                  <c:v>8.5750000000000028</c:v>
                </c:pt>
                <c:pt idx="1593">
                  <c:v>8.6120000000000001</c:v>
                </c:pt>
                <c:pt idx="1594">
                  <c:v>8.5870000000000015</c:v>
                </c:pt>
                <c:pt idx="1595">
                  <c:v>8.5500000000000007</c:v>
                </c:pt>
                <c:pt idx="1596">
                  <c:v>8.4650000000000247</c:v>
                </c:pt>
                <c:pt idx="1597">
                  <c:v>8.4160000000000004</c:v>
                </c:pt>
                <c:pt idx="1598">
                  <c:v>8.33</c:v>
                </c:pt>
                <c:pt idx="1599">
                  <c:v>8.3060000000000027</c:v>
                </c:pt>
                <c:pt idx="1600">
                  <c:v>8.293000000000001</c:v>
                </c:pt>
                <c:pt idx="1601">
                  <c:v>8.3060000000000027</c:v>
                </c:pt>
                <c:pt idx="1602">
                  <c:v>8.33</c:v>
                </c:pt>
                <c:pt idx="1603">
                  <c:v>8.3670000000000027</c:v>
                </c:pt>
                <c:pt idx="1604">
                  <c:v>8.4160000000000004</c:v>
                </c:pt>
                <c:pt idx="1605">
                  <c:v>8.4650000000000247</c:v>
                </c:pt>
                <c:pt idx="1606">
                  <c:v>8.5260000000000016</c:v>
                </c:pt>
                <c:pt idx="1607">
                  <c:v>8.5500000000000007</c:v>
                </c:pt>
                <c:pt idx="1608">
                  <c:v>8.6</c:v>
                </c:pt>
                <c:pt idx="1609">
                  <c:v>8.6</c:v>
                </c:pt>
                <c:pt idx="1610">
                  <c:v>8.4890000000000008</c:v>
                </c:pt>
                <c:pt idx="1611">
                  <c:v>8.3540000000000028</c:v>
                </c:pt>
                <c:pt idx="1612">
                  <c:v>8.3180000000000014</c:v>
                </c:pt>
                <c:pt idx="1613">
                  <c:v>8.4160000000000004</c:v>
                </c:pt>
                <c:pt idx="1614">
                  <c:v>8.5750000000000028</c:v>
                </c:pt>
                <c:pt idx="1615">
                  <c:v>8.5630000000000006</c:v>
                </c:pt>
                <c:pt idx="1616">
                  <c:v>8.391</c:v>
                </c:pt>
                <c:pt idx="1617">
                  <c:v>8.3180000000000014</c:v>
                </c:pt>
                <c:pt idx="1618">
                  <c:v>8.3670000000000027</c:v>
                </c:pt>
                <c:pt idx="1619">
                  <c:v>8.5260000000000016</c:v>
                </c:pt>
                <c:pt idx="1620">
                  <c:v>8.6239999999999988</c:v>
                </c:pt>
                <c:pt idx="1621">
                  <c:v>8.5260000000000016</c:v>
                </c:pt>
                <c:pt idx="1622">
                  <c:v>8.3670000000000027</c:v>
                </c:pt>
                <c:pt idx="1623">
                  <c:v>8.3180000000000014</c:v>
                </c:pt>
                <c:pt idx="1624">
                  <c:v>8.4030000000000005</c:v>
                </c:pt>
                <c:pt idx="1625">
                  <c:v>8.5500000000000007</c:v>
                </c:pt>
                <c:pt idx="1626">
                  <c:v>8.6120000000000001</c:v>
                </c:pt>
                <c:pt idx="1627">
                  <c:v>8.4650000000000247</c:v>
                </c:pt>
                <c:pt idx="1628">
                  <c:v>8.3180000000000014</c:v>
                </c:pt>
                <c:pt idx="1629">
                  <c:v>8.33</c:v>
                </c:pt>
                <c:pt idx="1630">
                  <c:v>8.4650000000000247</c:v>
                </c:pt>
                <c:pt idx="1631">
                  <c:v>8.6</c:v>
                </c:pt>
                <c:pt idx="1632">
                  <c:v>8.5630000000000006</c:v>
                </c:pt>
                <c:pt idx="1633">
                  <c:v>8.391</c:v>
                </c:pt>
                <c:pt idx="1634">
                  <c:v>8.293000000000001</c:v>
                </c:pt>
                <c:pt idx="1635">
                  <c:v>8.3420000000000005</c:v>
                </c:pt>
                <c:pt idx="1636">
                  <c:v>8.4770000000000003</c:v>
                </c:pt>
                <c:pt idx="1637">
                  <c:v>8.6120000000000001</c:v>
                </c:pt>
                <c:pt idx="1638">
                  <c:v>8.5500000000000007</c:v>
                </c:pt>
                <c:pt idx="1639">
                  <c:v>8.391</c:v>
                </c:pt>
                <c:pt idx="1640">
                  <c:v>8.3180000000000014</c:v>
                </c:pt>
                <c:pt idx="1641">
                  <c:v>8.3790000000000067</c:v>
                </c:pt>
                <c:pt idx="1642">
                  <c:v>8.5379999999999985</c:v>
                </c:pt>
                <c:pt idx="1643">
                  <c:v>8.6239999999999988</c:v>
                </c:pt>
                <c:pt idx="1644">
                  <c:v>8.5020000000000007</c:v>
                </c:pt>
                <c:pt idx="1645">
                  <c:v>8.3420000000000005</c:v>
                </c:pt>
                <c:pt idx="1646">
                  <c:v>8.33</c:v>
                </c:pt>
                <c:pt idx="1647">
                  <c:v>8.427999999999999</c:v>
                </c:pt>
                <c:pt idx="1648">
                  <c:v>8.5870000000000015</c:v>
                </c:pt>
                <c:pt idx="1649">
                  <c:v>8.6</c:v>
                </c:pt>
                <c:pt idx="1650">
                  <c:v>8.3180000000000014</c:v>
                </c:pt>
                <c:pt idx="1651">
                  <c:v>8.3180000000000014</c:v>
                </c:pt>
                <c:pt idx="1652">
                  <c:v>8.3420000000000005</c:v>
                </c:pt>
                <c:pt idx="1653">
                  <c:v>8.4770000000000003</c:v>
                </c:pt>
                <c:pt idx="1654">
                  <c:v>8.6</c:v>
                </c:pt>
                <c:pt idx="1655">
                  <c:v>8.5870000000000015</c:v>
                </c:pt>
                <c:pt idx="1656">
                  <c:v>8.427999999999999</c:v>
                </c:pt>
                <c:pt idx="1657">
                  <c:v>8.3180000000000014</c:v>
                </c:pt>
                <c:pt idx="1658">
                  <c:v>8.3420000000000005</c:v>
                </c:pt>
                <c:pt idx="1659">
                  <c:v>8.4770000000000003</c:v>
                </c:pt>
                <c:pt idx="1660">
                  <c:v>8.6</c:v>
                </c:pt>
                <c:pt idx="1661">
                  <c:v>8.5750000000000028</c:v>
                </c:pt>
                <c:pt idx="1662">
                  <c:v>8.4160000000000004</c:v>
                </c:pt>
                <c:pt idx="1663">
                  <c:v>8.3180000000000014</c:v>
                </c:pt>
                <c:pt idx="1664">
                  <c:v>8.3790000000000067</c:v>
                </c:pt>
                <c:pt idx="1665">
                  <c:v>8.5500000000000007</c:v>
                </c:pt>
                <c:pt idx="1666">
                  <c:v>8.6120000000000001</c:v>
                </c:pt>
                <c:pt idx="1667">
                  <c:v>-1.2000000000000005E-2</c:v>
                </c:pt>
                <c:pt idx="1668">
                  <c:v>0</c:v>
                </c:pt>
                <c:pt idx="1669">
                  <c:v>-1.2000000000000005E-2</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-1.2000000000000005E-2</c:v>
                </c:pt>
                <c:pt idx="1686">
                  <c:v>0</c:v>
                </c:pt>
                <c:pt idx="1687">
                  <c:v>-1.2000000000000005E-2</c:v>
                </c:pt>
                <c:pt idx="1688">
                  <c:v>0</c:v>
                </c:pt>
                <c:pt idx="1689">
                  <c:v>0</c:v>
                </c:pt>
                <c:pt idx="1690">
                  <c:v>0</c:v>
                </c:pt>
                <c:pt idx="1691">
                  <c:v>0</c:v>
                </c:pt>
                <c:pt idx="1692">
                  <c:v>0</c:v>
                </c:pt>
                <c:pt idx="1693">
                  <c:v>-1.2000000000000005E-2</c:v>
                </c:pt>
                <c:pt idx="1694">
                  <c:v>0</c:v>
                </c:pt>
                <c:pt idx="1695">
                  <c:v>0</c:v>
                </c:pt>
                <c:pt idx="1696">
                  <c:v>-1.2000000000000005E-2</c:v>
                </c:pt>
                <c:pt idx="1697">
                  <c:v>0</c:v>
                </c:pt>
                <c:pt idx="1698">
                  <c:v>0</c:v>
                </c:pt>
                <c:pt idx="1699">
                  <c:v>0</c:v>
                </c:pt>
                <c:pt idx="1700">
                  <c:v>0</c:v>
                </c:pt>
                <c:pt idx="1701">
                  <c:v>0</c:v>
                </c:pt>
                <c:pt idx="1702">
                  <c:v>-1.2000000000000005E-2</c:v>
                </c:pt>
                <c:pt idx="1703">
                  <c:v>0</c:v>
                </c:pt>
                <c:pt idx="1704">
                  <c:v>0</c:v>
                </c:pt>
                <c:pt idx="1705">
                  <c:v>0</c:v>
                </c:pt>
                <c:pt idx="1706">
                  <c:v>0</c:v>
                </c:pt>
                <c:pt idx="1707">
                  <c:v>-1.2000000000000005E-2</c:v>
                </c:pt>
                <c:pt idx="1708">
                  <c:v>-1.2000000000000005E-2</c:v>
                </c:pt>
                <c:pt idx="1709">
                  <c:v>-1.2000000000000005E-2</c:v>
                </c:pt>
                <c:pt idx="1710">
                  <c:v>0</c:v>
                </c:pt>
                <c:pt idx="1711">
                  <c:v>0</c:v>
                </c:pt>
                <c:pt idx="1712">
                  <c:v>0</c:v>
                </c:pt>
                <c:pt idx="1713">
                  <c:v>-1.2000000000000005E-2</c:v>
                </c:pt>
                <c:pt idx="1714">
                  <c:v>0</c:v>
                </c:pt>
                <c:pt idx="1715">
                  <c:v>-1.2000000000000005E-2</c:v>
                </c:pt>
                <c:pt idx="1716">
                  <c:v>0</c:v>
                </c:pt>
                <c:pt idx="1717">
                  <c:v>0</c:v>
                </c:pt>
                <c:pt idx="1718">
                  <c:v>0</c:v>
                </c:pt>
                <c:pt idx="1719">
                  <c:v>0</c:v>
                </c:pt>
                <c:pt idx="1720">
                  <c:v>0</c:v>
                </c:pt>
                <c:pt idx="1721">
                  <c:v>0</c:v>
                </c:pt>
                <c:pt idx="1722">
                  <c:v>0</c:v>
                </c:pt>
                <c:pt idx="1723">
                  <c:v>0</c:v>
                </c:pt>
                <c:pt idx="1724">
                  <c:v>0</c:v>
                </c:pt>
                <c:pt idx="1725">
                  <c:v>-1.2000000000000005E-2</c:v>
                </c:pt>
                <c:pt idx="1726">
                  <c:v>0</c:v>
                </c:pt>
                <c:pt idx="1727">
                  <c:v>0</c:v>
                </c:pt>
                <c:pt idx="1728">
                  <c:v>-1.2000000000000005E-2</c:v>
                </c:pt>
                <c:pt idx="1729">
                  <c:v>0</c:v>
                </c:pt>
                <c:pt idx="1730">
                  <c:v>0</c:v>
                </c:pt>
                <c:pt idx="1731">
                  <c:v>0</c:v>
                </c:pt>
                <c:pt idx="1732">
                  <c:v>0</c:v>
                </c:pt>
                <c:pt idx="1733">
                  <c:v>0</c:v>
                </c:pt>
                <c:pt idx="1734">
                  <c:v>-1.2000000000000005E-2</c:v>
                </c:pt>
                <c:pt idx="1735">
                  <c:v>-1.2000000000000005E-2</c:v>
                </c:pt>
                <c:pt idx="1736">
                  <c:v>0</c:v>
                </c:pt>
                <c:pt idx="1737">
                  <c:v>-1.2000000000000005E-2</c:v>
                </c:pt>
                <c:pt idx="1738">
                  <c:v>0</c:v>
                </c:pt>
                <c:pt idx="1739">
                  <c:v>0</c:v>
                </c:pt>
                <c:pt idx="1740">
                  <c:v>0</c:v>
                </c:pt>
                <c:pt idx="1741">
                  <c:v>0</c:v>
                </c:pt>
                <c:pt idx="1742">
                  <c:v>0</c:v>
                </c:pt>
                <c:pt idx="1743">
                  <c:v>0</c:v>
                </c:pt>
                <c:pt idx="1744">
                  <c:v>0</c:v>
                </c:pt>
                <c:pt idx="1745">
                  <c:v>-1.2000000000000005E-2</c:v>
                </c:pt>
                <c:pt idx="1746">
                  <c:v>-1.2000000000000005E-2</c:v>
                </c:pt>
                <c:pt idx="1747">
                  <c:v>-1.2000000000000005E-2</c:v>
                </c:pt>
                <c:pt idx="1748">
                  <c:v>-1.2000000000000005E-2</c:v>
                </c:pt>
                <c:pt idx="1749">
                  <c:v>0</c:v>
                </c:pt>
                <c:pt idx="1750">
                  <c:v>0</c:v>
                </c:pt>
                <c:pt idx="1751">
                  <c:v>0</c:v>
                </c:pt>
                <c:pt idx="1752">
                  <c:v>0</c:v>
                </c:pt>
                <c:pt idx="1753">
                  <c:v>0</c:v>
                </c:pt>
                <c:pt idx="1754">
                  <c:v>0</c:v>
                </c:pt>
                <c:pt idx="1755">
                  <c:v>0</c:v>
                </c:pt>
                <c:pt idx="1756">
                  <c:v>-1.2000000000000005E-2</c:v>
                </c:pt>
                <c:pt idx="1757">
                  <c:v>-1.2000000000000005E-2</c:v>
                </c:pt>
                <c:pt idx="1758">
                  <c:v>-1.2000000000000005E-2</c:v>
                </c:pt>
                <c:pt idx="1759">
                  <c:v>0</c:v>
                </c:pt>
                <c:pt idx="1760">
                  <c:v>0</c:v>
                </c:pt>
                <c:pt idx="1761">
                  <c:v>0</c:v>
                </c:pt>
                <c:pt idx="1762">
                  <c:v>-1.2000000000000005E-2</c:v>
                </c:pt>
                <c:pt idx="1763">
                  <c:v>0</c:v>
                </c:pt>
                <c:pt idx="1764">
                  <c:v>-1.2000000000000005E-2</c:v>
                </c:pt>
                <c:pt idx="1765">
                  <c:v>-1.2000000000000005E-2</c:v>
                </c:pt>
                <c:pt idx="1766">
                  <c:v>0</c:v>
                </c:pt>
                <c:pt idx="1767">
                  <c:v>-1.2000000000000005E-2</c:v>
                </c:pt>
                <c:pt idx="1768">
                  <c:v>0</c:v>
                </c:pt>
                <c:pt idx="1769">
                  <c:v>0</c:v>
                </c:pt>
                <c:pt idx="1770">
                  <c:v>0</c:v>
                </c:pt>
                <c:pt idx="1771">
                  <c:v>-1.2000000000000005E-2</c:v>
                </c:pt>
                <c:pt idx="1772">
                  <c:v>-1.2000000000000005E-2</c:v>
                </c:pt>
                <c:pt idx="1773">
                  <c:v>0</c:v>
                </c:pt>
                <c:pt idx="1774">
                  <c:v>0</c:v>
                </c:pt>
                <c:pt idx="1775">
                  <c:v>-1.2000000000000005E-2</c:v>
                </c:pt>
                <c:pt idx="1776">
                  <c:v>-1.2000000000000005E-2</c:v>
                </c:pt>
                <c:pt idx="1777">
                  <c:v>0</c:v>
                </c:pt>
                <c:pt idx="1778">
                  <c:v>0</c:v>
                </c:pt>
                <c:pt idx="1779">
                  <c:v>0</c:v>
                </c:pt>
                <c:pt idx="1780">
                  <c:v>0</c:v>
                </c:pt>
                <c:pt idx="1781">
                  <c:v>0</c:v>
                </c:pt>
                <c:pt idx="1782">
                  <c:v>-1.2000000000000005E-2</c:v>
                </c:pt>
                <c:pt idx="1783">
                  <c:v>-1.2000000000000005E-2</c:v>
                </c:pt>
                <c:pt idx="1784">
                  <c:v>-1.2000000000000005E-2</c:v>
                </c:pt>
                <c:pt idx="1785">
                  <c:v>-1.2000000000000005E-2</c:v>
                </c:pt>
                <c:pt idx="1786">
                  <c:v>0</c:v>
                </c:pt>
                <c:pt idx="1787">
                  <c:v>-1.2000000000000005E-2</c:v>
                </c:pt>
                <c:pt idx="1788">
                  <c:v>0</c:v>
                </c:pt>
                <c:pt idx="1789">
                  <c:v>0</c:v>
                </c:pt>
                <c:pt idx="1790">
                  <c:v>-1.2000000000000005E-2</c:v>
                </c:pt>
                <c:pt idx="1791">
                  <c:v>-1.2000000000000005E-2</c:v>
                </c:pt>
                <c:pt idx="1792">
                  <c:v>-1.2000000000000005E-2</c:v>
                </c:pt>
                <c:pt idx="1793">
                  <c:v>-1.2000000000000005E-2</c:v>
                </c:pt>
                <c:pt idx="1794">
                  <c:v>0</c:v>
                </c:pt>
                <c:pt idx="1795">
                  <c:v>0</c:v>
                </c:pt>
                <c:pt idx="1796">
                  <c:v>-1.2000000000000005E-2</c:v>
                </c:pt>
                <c:pt idx="1797">
                  <c:v>0</c:v>
                </c:pt>
                <c:pt idx="1798">
                  <c:v>0</c:v>
                </c:pt>
                <c:pt idx="1799">
                  <c:v>-1.2000000000000005E-2</c:v>
                </c:pt>
                <c:pt idx="1800">
                  <c:v>0</c:v>
                </c:pt>
                <c:pt idx="1801">
                  <c:v>0</c:v>
                </c:pt>
                <c:pt idx="1802">
                  <c:v>0</c:v>
                </c:pt>
                <c:pt idx="1803">
                  <c:v>0</c:v>
                </c:pt>
                <c:pt idx="1804">
                  <c:v>0</c:v>
                </c:pt>
                <c:pt idx="1805">
                  <c:v>-1.2000000000000005E-2</c:v>
                </c:pt>
                <c:pt idx="1806">
                  <c:v>0</c:v>
                </c:pt>
                <c:pt idx="1807">
                  <c:v>0</c:v>
                </c:pt>
                <c:pt idx="1808">
                  <c:v>0</c:v>
                </c:pt>
                <c:pt idx="1809">
                  <c:v>-1.2000000000000005E-2</c:v>
                </c:pt>
                <c:pt idx="1810">
                  <c:v>-1.2000000000000005E-2</c:v>
                </c:pt>
                <c:pt idx="1811">
                  <c:v>-1.2000000000000005E-2</c:v>
                </c:pt>
                <c:pt idx="1812">
                  <c:v>-1.2000000000000005E-2</c:v>
                </c:pt>
                <c:pt idx="1813">
                  <c:v>0</c:v>
                </c:pt>
                <c:pt idx="1814">
                  <c:v>0</c:v>
                </c:pt>
                <c:pt idx="1815">
                  <c:v>0</c:v>
                </c:pt>
                <c:pt idx="1816">
                  <c:v>-1.2000000000000005E-2</c:v>
                </c:pt>
                <c:pt idx="1817">
                  <c:v>-1.2000000000000005E-2</c:v>
                </c:pt>
                <c:pt idx="1818">
                  <c:v>-1.2000000000000005E-2</c:v>
                </c:pt>
                <c:pt idx="1819">
                  <c:v>0</c:v>
                </c:pt>
                <c:pt idx="1820">
                  <c:v>-1.2000000000000005E-2</c:v>
                </c:pt>
                <c:pt idx="1821">
                  <c:v>0</c:v>
                </c:pt>
                <c:pt idx="1822">
                  <c:v>0</c:v>
                </c:pt>
                <c:pt idx="1823">
                  <c:v>0</c:v>
                </c:pt>
                <c:pt idx="1824">
                  <c:v>0</c:v>
                </c:pt>
                <c:pt idx="1825">
                  <c:v>0</c:v>
                </c:pt>
                <c:pt idx="1826">
                  <c:v>0</c:v>
                </c:pt>
                <c:pt idx="1827">
                  <c:v>0</c:v>
                </c:pt>
                <c:pt idx="1828">
                  <c:v>0</c:v>
                </c:pt>
                <c:pt idx="1829">
                  <c:v>-1.2000000000000005E-2</c:v>
                </c:pt>
                <c:pt idx="1830">
                  <c:v>0</c:v>
                </c:pt>
                <c:pt idx="1831">
                  <c:v>0</c:v>
                </c:pt>
                <c:pt idx="1832">
                  <c:v>0</c:v>
                </c:pt>
                <c:pt idx="1833">
                  <c:v>0</c:v>
                </c:pt>
                <c:pt idx="1834">
                  <c:v>0</c:v>
                </c:pt>
                <c:pt idx="1835">
                  <c:v>0</c:v>
                </c:pt>
                <c:pt idx="1836">
                  <c:v>-1.2000000000000005E-2</c:v>
                </c:pt>
                <c:pt idx="1837">
                  <c:v>0</c:v>
                </c:pt>
                <c:pt idx="1838">
                  <c:v>-1.2000000000000005E-2</c:v>
                </c:pt>
                <c:pt idx="1839">
                  <c:v>0</c:v>
                </c:pt>
                <c:pt idx="1840">
                  <c:v>0</c:v>
                </c:pt>
                <c:pt idx="1841">
                  <c:v>0</c:v>
                </c:pt>
                <c:pt idx="1842">
                  <c:v>-1.2000000000000005E-2</c:v>
                </c:pt>
                <c:pt idx="1843">
                  <c:v>-1.2000000000000005E-2</c:v>
                </c:pt>
                <c:pt idx="1844">
                  <c:v>-1.2000000000000005E-2</c:v>
                </c:pt>
                <c:pt idx="1845">
                  <c:v>0</c:v>
                </c:pt>
                <c:pt idx="1846">
                  <c:v>2.1559999999999997</c:v>
                </c:pt>
                <c:pt idx="1847">
                  <c:v>8.1710000000000012</c:v>
                </c:pt>
                <c:pt idx="1848">
                  <c:v>8.1590000000000007</c:v>
                </c:pt>
                <c:pt idx="1849">
                  <c:v>8.206999999999999</c:v>
                </c:pt>
                <c:pt idx="1850">
                  <c:v>8.2690000000000001</c:v>
                </c:pt>
                <c:pt idx="1851">
                  <c:v>8.3670000000000027</c:v>
                </c:pt>
                <c:pt idx="1852">
                  <c:v>8.44</c:v>
                </c:pt>
                <c:pt idx="1853">
                  <c:v>8.4530000000000047</c:v>
                </c:pt>
                <c:pt idx="1854">
                  <c:v>8.4030000000000005</c:v>
                </c:pt>
                <c:pt idx="1855">
                  <c:v>8.2809999999999988</c:v>
                </c:pt>
                <c:pt idx="1856">
                  <c:v>8.206999999999999</c:v>
                </c:pt>
                <c:pt idx="1857">
                  <c:v>8.1710000000000012</c:v>
                </c:pt>
                <c:pt idx="1858">
                  <c:v>8.1950000000000003</c:v>
                </c:pt>
                <c:pt idx="1859">
                  <c:v>8.2690000000000001</c:v>
                </c:pt>
                <c:pt idx="1860">
                  <c:v>8.3670000000000027</c:v>
                </c:pt>
                <c:pt idx="1861">
                  <c:v>8.4650000000000247</c:v>
                </c:pt>
                <c:pt idx="1862">
                  <c:v>8.4650000000000247</c:v>
                </c:pt>
                <c:pt idx="1863">
                  <c:v>8.4030000000000005</c:v>
                </c:pt>
                <c:pt idx="1864">
                  <c:v>8.33</c:v>
                </c:pt>
                <c:pt idx="1865">
                  <c:v>8.2570000000000014</c:v>
                </c:pt>
                <c:pt idx="1866">
                  <c:v>8.1950000000000003</c:v>
                </c:pt>
                <c:pt idx="1867">
                  <c:v>8.1830000000000016</c:v>
                </c:pt>
                <c:pt idx="1868">
                  <c:v>8.2199999999999989</c:v>
                </c:pt>
                <c:pt idx="1869">
                  <c:v>8.2809999999999988</c:v>
                </c:pt>
                <c:pt idx="1870">
                  <c:v>8.3790000000000067</c:v>
                </c:pt>
                <c:pt idx="1871">
                  <c:v>8.4650000000000247</c:v>
                </c:pt>
                <c:pt idx="1872">
                  <c:v>8.4890000000000008</c:v>
                </c:pt>
                <c:pt idx="1873">
                  <c:v>8.4530000000000047</c:v>
                </c:pt>
                <c:pt idx="1874">
                  <c:v>8.3790000000000067</c:v>
                </c:pt>
                <c:pt idx="1875">
                  <c:v>8.2809999999999988</c:v>
                </c:pt>
                <c:pt idx="1876">
                  <c:v>8.206999999999999</c:v>
                </c:pt>
                <c:pt idx="1877">
                  <c:v>8.1710000000000012</c:v>
                </c:pt>
                <c:pt idx="1878">
                  <c:v>8.1950000000000003</c:v>
                </c:pt>
                <c:pt idx="1879">
                  <c:v>8.2690000000000001</c:v>
                </c:pt>
                <c:pt idx="1880">
                  <c:v>8.3790000000000067</c:v>
                </c:pt>
                <c:pt idx="1881">
                  <c:v>8.4530000000000047</c:v>
                </c:pt>
                <c:pt idx="1882">
                  <c:v>8.5020000000000007</c:v>
                </c:pt>
                <c:pt idx="1883">
                  <c:v>8.5020000000000007</c:v>
                </c:pt>
                <c:pt idx="1884">
                  <c:v>8.4030000000000005</c:v>
                </c:pt>
                <c:pt idx="1885">
                  <c:v>8.3060000000000027</c:v>
                </c:pt>
                <c:pt idx="1886">
                  <c:v>8.2439999999999998</c:v>
                </c:pt>
                <c:pt idx="1887">
                  <c:v>8.2199999999999989</c:v>
                </c:pt>
                <c:pt idx="1888">
                  <c:v>8.2690000000000001</c:v>
                </c:pt>
                <c:pt idx="1889">
                  <c:v>8.3540000000000028</c:v>
                </c:pt>
                <c:pt idx="1890">
                  <c:v>8.5379999999999985</c:v>
                </c:pt>
                <c:pt idx="1891">
                  <c:v>8.5260000000000016</c:v>
                </c:pt>
                <c:pt idx="1892">
                  <c:v>8.5260000000000016</c:v>
                </c:pt>
                <c:pt idx="1893">
                  <c:v>8.44</c:v>
                </c:pt>
                <c:pt idx="1894">
                  <c:v>8.3180000000000014</c:v>
                </c:pt>
                <c:pt idx="1895">
                  <c:v>8.2439999999999998</c:v>
                </c:pt>
                <c:pt idx="1896">
                  <c:v>8.2439999999999998</c:v>
                </c:pt>
                <c:pt idx="1897">
                  <c:v>8.293000000000001</c:v>
                </c:pt>
                <c:pt idx="1898">
                  <c:v>8.391</c:v>
                </c:pt>
                <c:pt idx="1899">
                  <c:v>8.4770000000000003</c:v>
                </c:pt>
                <c:pt idx="1900">
                  <c:v>8.5500000000000007</c:v>
                </c:pt>
                <c:pt idx="1901">
                  <c:v>8.5379999999999985</c:v>
                </c:pt>
                <c:pt idx="1902">
                  <c:v>8.4530000000000047</c:v>
                </c:pt>
                <c:pt idx="1903">
                  <c:v>8.3540000000000028</c:v>
                </c:pt>
                <c:pt idx="1904">
                  <c:v>8.2809999999999988</c:v>
                </c:pt>
                <c:pt idx="1905">
                  <c:v>8.2319999999999993</c:v>
                </c:pt>
                <c:pt idx="1906">
                  <c:v>8.2319999999999993</c:v>
                </c:pt>
                <c:pt idx="1907">
                  <c:v>8.293000000000001</c:v>
                </c:pt>
                <c:pt idx="1908">
                  <c:v>8.3540000000000028</c:v>
                </c:pt>
                <c:pt idx="1909">
                  <c:v>8.44</c:v>
                </c:pt>
                <c:pt idx="1910">
                  <c:v>8.5020000000000007</c:v>
                </c:pt>
                <c:pt idx="1911">
                  <c:v>8.5140000000000011</c:v>
                </c:pt>
                <c:pt idx="1912">
                  <c:v>8.4650000000000247</c:v>
                </c:pt>
                <c:pt idx="1913">
                  <c:v>8.3790000000000067</c:v>
                </c:pt>
                <c:pt idx="1914">
                  <c:v>8.293000000000001</c:v>
                </c:pt>
                <c:pt idx="1915">
                  <c:v>8.2199999999999989</c:v>
                </c:pt>
                <c:pt idx="1916">
                  <c:v>8.206999999999999</c:v>
                </c:pt>
                <c:pt idx="1917">
                  <c:v>8.2199999999999989</c:v>
                </c:pt>
                <c:pt idx="1918">
                  <c:v>8.2690000000000001</c:v>
                </c:pt>
                <c:pt idx="1919">
                  <c:v>8.3420000000000005</c:v>
                </c:pt>
                <c:pt idx="1920">
                  <c:v>8.4160000000000004</c:v>
                </c:pt>
                <c:pt idx="1921">
                  <c:v>8.4770000000000003</c:v>
                </c:pt>
                <c:pt idx="1922">
                  <c:v>8.5260000000000016</c:v>
                </c:pt>
                <c:pt idx="1923">
                  <c:v>8.5020000000000007</c:v>
                </c:pt>
                <c:pt idx="1924">
                  <c:v>8.44</c:v>
                </c:pt>
                <c:pt idx="1925">
                  <c:v>8.3540000000000028</c:v>
                </c:pt>
                <c:pt idx="1926">
                  <c:v>8.2809999999999988</c:v>
                </c:pt>
                <c:pt idx="1927">
                  <c:v>8.2319999999999993</c:v>
                </c:pt>
                <c:pt idx="1928">
                  <c:v>8.2319999999999993</c:v>
                </c:pt>
                <c:pt idx="1929">
                  <c:v>8.2570000000000014</c:v>
                </c:pt>
                <c:pt idx="1930">
                  <c:v>8.33</c:v>
                </c:pt>
                <c:pt idx="1931">
                  <c:v>8.427999999999999</c:v>
                </c:pt>
                <c:pt idx="1932">
                  <c:v>8.4890000000000008</c:v>
                </c:pt>
                <c:pt idx="1933">
                  <c:v>8.5260000000000016</c:v>
                </c:pt>
                <c:pt idx="1934">
                  <c:v>8.5020000000000007</c:v>
                </c:pt>
                <c:pt idx="1935">
                  <c:v>8.4030000000000005</c:v>
                </c:pt>
                <c:pt idx="1936">
                  <c:v>8.293000000000001</c:v>
                </c:pt>
                <c:pt idx="1937">
                  <c:v>8.2570000000000014</c:v>
                </c:pt>
                <c:pt idx="1938">
                  <c:v>8.206999999999999</c:v>
                </c:pt>
                <c:pt idx="1939">
                  <c:v>8.2199999999999989</c:v>
                </c:pt>
                <c:pt idx="1940">
                  <c:v>8.2809999999999988</c:v>
                </c:pt>
                <c:pt idx="1941">
                  <c:v>8.3540000000000028</c:v>
                </c:pt>
                <c:pt idx="1942">
                  <c:v>8.4530000000000047</c:v>
                </c:pt>
                <c:pt idx="1943">
                  <c:v>8.5020000000000007</c:v>
                </c:pt>
                <c:pt idx="1944">
                  <c:v>8.44</c:v>
                </c:pt>
                <c:pt idx="1945">
                  <c:v>8.3180000000000014</c:v>
                </c:pt>
                <c:pt idx="1946">
                  <c:v>8.2319999999999993</c:v>
                </c:pt>
                <c:pt idx="1947">
                  <c:v>8.2199999999999989</c:v>
                </c:pt>
                <c:pt idx="1948">
                  <c:v>8.33</c:v>
                </c:pt>
                <c:pt idx="1949">
                  <c:v>8.4770000000000003</c:v>
                </c:pt>
                <c:pt idx="1950">
                  <c:v>8.3670000000000027</c:v>
                </c:pt>
                <c:pt idx="1951">
                  <c:v>8.427999999999999</c:v>
                </c:pt>
                <c:pt idx="1952">
                  <c:v>8.3060000000000027</c:v>
                </c:pt>
                <c:pt idx="1953">
                  <c:v>8.2199999999999989</c:v>
                </c:pt>
                <c:pt idx="1954">
                  <c:v>8.206999999999999</c:v>
                </c:pt>
                <c:pt idx="1955">
                  <c:v>8.2570000000000014</c:v>
                </c:pt>
                <c:pt idx="1956">
                  <c:v>8.3420000000000005</c:v>
                </c:pt>
                <c:pt idx="1957">
                  <c:v>8.4530000000000047</c:v>
                </c:pt>
                <c:pt idx="1958">
                  <c:v>8.5260000000000016</c:v>
                </c:pt>
                <c:pt idx="1959">
                  <c:v>8.4650000000000247</c:v>
                </c:pt>
                <c:pt idx="1960">
                  <c:v>8.3670000000000027</c:v>
                </c:pt>
                <c:pt idx="1961">
                  <c:v>8.2570000000000014</c:v>
                </c:pt>
                <c:pt idx="1962">
                  <c:v>8.2199999999999989</c:v>
                </c:pt>
                <c:pt idx="1963">
                  <c:v>8.2690000000000001</c:v>
                </c:pt>
                <c:pt idx="1964">
                  <c:v>8.3670000000000027</c:v>
                </c:pt>
                <c:pt idx="1965">
                  <c:v>8.4890000000000008</c:v>
                </c:pt>
                <c:pt idx="1966">
                  <c:v>8.5379999999999985</c:v>
                </c:pt>
                <c:pt idx="1967">
                  <c:v>8.5020000000000007</c:v>
                </c:pt>
                <c:pt idx="1968">
                  <c:v>8.4030000000000005</c:v>
                </c:pt>
                <c:pt idx="1969">
                  <c:v>8.3060000000000027</c:v>
                </c:pt>
                <c:pt idx="1970">
                  <c:v>8.2439999999999998</c:v>
                </c:pt>
                <c:pt idx="1971">
                  <c:v>8.2319999999999993</c:v>
                </c:pt>
                <c:pt idx="1972">
                  <c:v>8.2439999999999998</c:v>
                </c:pt>
                <c:pt idx="1973">
                  <c:v>8.293000000000001</c:v>
                </c:pt>
                <c:pt idx="1974">
                  <c:v>8.3670000000000027</c:v>
                </c:pt>
                <c:pt idx="1975">
                  <c:v>8.44</c:v>
                </c:pt>
                <c:pt idx="1976">
                  <c:v>8.5140000000000011</c:v>
                </c:pt>
                <c:pt idx="1977">
                  <c:v>8.5379999999999985</c:v>
                </c:pt>
                <c:pt idx="1978">
                  <c:v>8.5140000000000011</c:v>
                </c:pt>
                <c:pt idx="1979">
                  <c:v>8.44</c:v>
                </c:pt>
                <c:pt idx="1980">
                  <c:v>8.3540000000000028</c:v>
                </c:pt>
                <c:pt idx="1981">
                  <c:v>8.2690000000000001</c:v>
                </c:pt>
                <c:pt idx="1982">
                  <c:v>8.2319999999999993</c:v>
                </c:pt>
                <c:pt idx="1983">
                  <c:v>8.2439999999999998</c:v>
                </c:pt>
                <c:pt idx="1984">
                  <c:v>8.2809999999999988</c:v>
                </c:pt>
                <c:pt idx="1985">
                  <c:v>8.3540000000000028</c:v>
                </c:pt>
                <c:pt idx="1986">
                  <c:v>8.44</c:v>
                </c:pt>
                <c:pt idx="1987">
                  <c:v>8.5140000000000011</c:v>
                </c:pt>
                <c:pt idx="1988">
                  <c:v>8.5630000000000006</c:v>
                </c:pt>
                <c:pt idx="1989">
                  <c:v>8.5260000000000016</c:v>
                </c:pt>
                <c:pt idx="1990">
                  <c:v>8.4530000000000047</c:v>
                </c:pt>
                <c:pt idx="1991">
                  <c:v>8.3790000000000067</c:v>
                </c:pt>
                <c:pt idx="1992">
                  <c:v>8.293000000000001</c:v>
                </c:pt>
                <c:pt idx="1993">
                  <c:v>8.2809999999999988</c:v>
                </c:pt>
                <c:pt idx="1994">
                  <c:v>8.2570000000000014</c:v>
                </c:pt>
                <c:pt idx="1995">
                  <c:v>8.293000000000001</c:v>
                </c:pt>
                <c:pt idx="1996">
                  <c:v>8.3540000000000028</c:v>
                </c:pt>
                <c:pt idx="1997">
                  <c:v>8.4530000000000047</c:v>
                </c:pt>
                <c:pt idx="1998">
                  <c:v>8.5260000000000016</c:v>
                </c:pt>
                <c:pt idx="1999">
                  <c:v>8.5379999999999985</c:v>
                </c:pt>
                <c:pt idx="2000">
                  <c:v>8.5020000000000007</c:v>
                </c:pt>
                <c:pt idx="2001">
                  <c:v>8.427999999999999</c:v>
                </c:pt>
                <c:pt idx="2002">
                  <c:v>8.33</c:v>
                </c:pt>
                <c:pt idx="2003">
                  <c:v>8.2690000000000001</c:v>
                </c:pt>
                <c:pt idx="2004">
                  <c:v>8.2439999999999998</c:v>
                </c:pt>
                <c:pt idx="2005">
                  <c:v>8.2690000000000001</c:v>
                </c:pt>
                <c:pt idx="2006">
                  <c:v>8.3420000000000005</c:v>
                </c:pt>
                <c:pt idx="2007">
                  <c:v>8.427999999999999</c:v>
                </c:pt>
                <c:pt idx="2008">
                  <c:v>8.5020000000000007</c:v>
                </c:pt>
                <c:pt idx="2009">
                  <c:v>8.5500000000000007</c:v>
                </c:pt>
                <c:pt idx="2010">
                  <c:v>8.3540000000000028</c:v>
                </c:pt>
                <c:pt idx="2011">
                  <c:v>8.4650000000000247</c:v>
                </c:pt>
                <c:pt idx="2012">
                  <c:v>8.3540000000000028</c:v>
                </c:pt>
                <c:pt idx="2013">
                  <c:v>8.2809999999999988</c:v>
                </c:pt>
                <c:pt idx="2014">
                  <c:v>8.2570000000000014</c:v>
                </c:pt>
                <c:pt idx="2015">
                  <c:v>8.2439999999999998</c:v>
                </c:pt>
                <c:pt idx="2016">
                  <c:v>8.2809999999999988</c:v>
                </c:pt>
                <c:pt idx="2017">
                  <c:v>8.3180000000000014</c:v>
                </c:pt>
                <c:pt idx="2018">
                  <c:v>8.4030000000000005</c:v>
                </c:pt>
                <c:pt idx="2019">
                  <c:v>8.4650000000000247</c:v>
                </c:pt>
                <c:pt idx="2020">
                  <c:v>8.5140000000000011</c:v>
                </c:pt>
                <c:pt idx="2021">
                  <c:v>8.5260000000000016</c:v>
                </c:pt>
                <c:pt idx="2022">
                  <c:v>8.4890000000000008</c:v>
                </c:pt>
                <c:pt idx="2023">
                  <c:v>8.427999999999999</c:v>
                </c:pt>
                <c:pt idx="2024">
                  <c:v>8.3540000000000028</c:v>
                </c:pt>
                <c:pt idx="2025">
                  <c:v>8.2809999999999988</c:v>
                </c:pt>
                <c:pt idx="2026">
                  <c:v>0</c:v>
                </c:pt>
                <c:pt idx="2027">
                  <c:v>0</c:v>
                </c:pt>
                <c:pt idx="2028">
                  <c:v>0</c:v>
                </c:pt>
                <c:pt idx="2029">
                  <c:v>0</c:v>
                </c:pt>
                <c:pt idx="2030">
                  <c:v>0</c:v>
                </c:pt>
                <c:pt idx="2031">
                  <c:v>0</c:v>
                </c:pt>
                <c:pt idx="2032">
                  <c:v>0</c:v>
                </c:pt>
                <c:pt idx="2033">
                  <c:v>0</c:v>
                </c:pt>
                <c:pt idx="2034">
                  <c:v>0</c:v>
                </c:pt>
                <c:pt idx="2035">
                  <c:v>0</c:v>
                </c:pt>
                <c:pt idx="2036">
                  <c:v>0</c:v>
                </c:pt>
                <c:pt idx="2037">
                  <c:v>0</c:v>
                </c:pt>
                <c:pt idx="2038">
                  <c:v>-1.2000000000000005E-2</c:v>
                </c:pt>
                <c:pt idx="2039">
                  <c:v>0</c:v>
                </c:pt>
                <c:pt idx="2040">
                  <c:v>0</c:v>
                </c:pt>
                <c:pt idx="2041">
                  <c:v>0</c:v>
                </c:pt>
                <c:pt idx="2042">
                  <c:v>0</c:v>
                </c:pt>
                <c:pt idx="2043">
                  <c:v>-1.2000000000000005E-2</c:v>
                </c:pt>
                <c:pt idx="2044">
                  <c:v>0</c:v>
                </c:pt>
                <c:pt idx="2045">
                  <c:v>-1.2000000000000005E-2</c:v>
                </c:pt>
                <c:pt idx="2046">
                  <c:v>0</c:v>
                </c:pt>
                <c:pt idx="2047">
                  <c:v>-1.2000000000000005E-2</c:v>
                </c:pt>
                <c:pt idx="2048">
                  <c:v>0</c:v>
                </c:pt>
                <c:pt idx="2049">
                  <c:v>0</c:v>
                </c:pt>
                <c:pt idx="2050">
                  <c:v>0</c:v>
                </c:pt>
                <c:pt idx="2051">
                  <c:v>0</c:v>
                </c:pt>
                <c:pt idx="2052">
                  <c:v>0</c:v>
                </c:pt>
                <c:pt idx="2053">
                  <c:v>0</c:v>
                </c:pt>
                <c:pt idx="2054">
                  <c:v>0</c:v>
                </c:pt>
                <c:pt idx="2055">
                  <c:v>-1.2000000000000005E-2</c:v>
                </c:pt>
                <c:pt idx="2056">
                  <c:v>0</c:v>
                </c:pt>
                <c:pt idx="2057">
                  <c:v>-1.2000000000000005E-2</c:v>
                </c:pt>
                <c:pt idx="2058">
                  <c:v>0</c:v>
                </c:pt>
                <c:pt idx="2059">
                  <c:v>-1.2000000000000005E-2</c:v>
                </c:pt>
                <c:pt idx="2060">
                  <c:v>0</c:v>
                </c:pt>
                <c:pt idx="2061">
                  <c:v>0</c:v>
                </c:pt>
                <c:pt idx="2062">
                  <c:v>0</c:v>
                </c:pt>
                <c:pt idx="2063">
                  <c:v>-1.2000000000000005E-2</c:v>
                </c:pt>
                <c:pt idx="2064">
                  <c:v>-1.2000000000000005E-2</c:v>
                </c:pt>
                <c:pt idx="2065">
                  <c:v>0</c:v>
                </c:pt>
                <c:pt idx="2066">
                  <c:v>-1.2000000000000005E-2</c:v>
                </c:pt>
                <c:pt idx="2067">
                  <c:v>-1.2000000000000005E-2</c:v>
                </c:pt>
                <c:pt idx="2068">
                  <c:v>0</c:v>
                </c:pt>
                <c:pt idx="2069">
                  <c:v>0</c:v>
                </c:pt>
                <c:pt idx="2070">
                  <c:v>-1.2000000000000005E-2</c:v>
                </c:pt>
                <c:pt idx="2071">
                  <c:v>0</c:v>
                </c:pt>
                <c:pt idx="2072">
                  <c:v>-1.2000000000000005E-2</c:v>
                </c:pt>
                <c:pt idx="2073">
                  <c:v>0</c:v>
                </c:pt>
                <c:pt idx="2074">
                  <c:v>0</c:v>
                </c:pt>
                <c:pt idx="2075">
                  <c:v>0</c:v>
                </c:pt>
                <c:pt idx="2076">
                  <c:v>-1.2000000000000005E-2</c:v>
                </c:pt>
                <c:pt idx="2077">
                  <c:v>0</c:v>
                </c:pt>
                <c:pt idx="2078">
                  <c:v>0</c:v>
                </c:pt>
                <c:pt idx="2079">
                  <c:v>0</c:v>
                </c:pt>
                <c:pt idx="2080">
                  <c:v>0</c:v>
                </c:pt>
                <c:pt idx="2081">
                  <c:v>0</c:v>
                </c:pt>
                <c:pt idx="2082">
                  <c:v>-1.2000000000000005E-2</c:v>
                </c:pt>
                <c:pt idx="2083">
                  <c:v>-1.2000000000000005E-2</c:v>
                </c:pt>
                <c:pt idx="2084">
                  <c:v>-1.2000000000000005E-2</c:v>
                </c:pt>
                <c:pt idx="2085">
                  <c:v>-1.2000000000000005E-2</c:v>
                </c:pt>
                <c:pt idx="2086">
                  <c:v>0</c:v>
                </c:pt>
                <c:pt idx="2087">
                  <c:v>0</c:v>
                </c:pt>
                <c:pt idx="2088">
                  <c:v>0</c:v>
                </c:pt>
                <c:pt idx="2089">
                  <c:v>0</c:v>
                </c:pt>
                <c:pt idx="2090">
                  <c:v>0</c:v>
                </c:pt>
                <c:pt idx="2091">
                  <c:v>0</c:v>
                </c:pt>
                <c:pt idx="2092">
                  <c:v>-1.2000000000000005E-2</c:v>
                </c:pt>
                <c:pt idx="2093">
                  <c:v>-1.2000000000000005E-2</c:v>
                </c:pt>
                <c:pt idx="2094">
                  <c:v>0</c:v>
                </c:pt>
                <c:pt idx="2095">
                  <c:v>-1.2000000000000005E-2</c:v>
                </c:pt>
                <c:pt idx="2096">
                  <c:v>0</c:v>
                </c:pt>
                <c:pt idx="2097">
                  <c:v>0</c:v>
                </c:pt>
                <c:pt idx="2098">
                  <c:v>0</c:v>
                </c:pt>
                <c:pt idx="2099">
                  <c:v>0</c:v>
                </c:pt>
                <c:pt idx="2100">
                  <c:v>0</c:v>
                </c:pt>
                <c:pt idx="2101">
                  <c:v>0</c:v>
                </c:pt>
                <c:pt idx="2102">
                  <c:v>-1.2000000000000005E-2</c:v>
                </c:pt>
                <c:pt idx="2103">
                  <c:v>-1.2000000000000005E-2</c:v>
                </c:pt>
                <c:pt idx="2104">
                  <c:v>0</c:v>
                </c:pt>
                <c:pt idx="2105">
                  <c:v>-1.2000000000000005E-2</c:v>
                </c:pt>
                <c:pt idx="2106">
                  <c:v>0</c:v>
                </c:pt>
                <c:pt idx="2107">
                  <c:v>0</c:v>
                </c:pt>
                <c:pt idx="2108">
                  <c:v>0</c:v>
                </c:pt>
                <c:pt idx="2109">
                  <c:v>0</c:v>
                </c:pt>
                <c:pt idx="2110">
                  <c:v>0</c:v>
                </c:pt>
                <c:pt idx="2111">
                  <c:v>0</c:v>
                </c:pt>
                <c:pt idx="2112">
                  <c:v>0</c:v>
                </c:pt>
                <c:pt idx="2113">
                  <c:v>0</c:v>
                </c:pt>
                <c:pt idx="2114">
                  <c:v>0</c:v>
                </c:pt>
                <c:pt idx="2115">
                  <c:v>-1.2000000000000005E-2</c:v>
                </c:pt>
                <c:pt idx="2116">
                  <c:v>-1.2000000000000005E-2</c:v>
                </c:pt>
                <c:pt idx="2117">
                  <c:v>0</c:v>
                </c:pt>
                <c:pt idx="2118">
                  <c:v>-1.2000000000000005E-2</c:v>
                </c:pt>
                <c:pt idx="2119">
                  <c:v>0</c:v>
                </c:pt>
                <c:pt idx="2120">
                  <c:v>0</c:v>
                </c:pt>
                <c:pt idx="2121">
                  <c:v>0</c:v>
                </c:pt>
                <c:pt idx="2122">
                  <c:v>0</c:v>
                </c:pt>
                <c:pt idx="2123">
                  <c:v>0</c:v>
                </c:pt>
                <c:pt idx="2124">
                  <c:v>0</c:v>
                </c:pt>
                <c:pt idx="2125">
                  <c:v>0</c:v>
                </c:pt>
                <c:pt idx="2126">
                  <c:v>-1.2000000000000005E-2</c:v>
                </c:pt>
                <c:pt idx="2127">
                  <c:v>0</c:v>
                </c:pt>
                <c:pt idx="2128">
                  <c:v>0</c:v>
                </c:pt>
                <c:pt idx="2129">
                  <c:v>0</c:v>
                </c:pt>
                <c:pt idx="2130">
                  <c:v>-1.2000000000000005E-2</c:v>
                </c:pt>
                <c:pt idx="2131">
                  <c:v>0</c:v>
                </c:pt>
                <c:pt idx="2132">
                  <c:v>-1.2000000000000005E-2</c:v>
                </c:pt>
                <c:pt idx="2133">
                  <c:v>0</c:v>
                </c:pt>
                <c:pt idx="2134">
                  <c:v>0</c:v>
                </c:pt>
                <c:pt idx="2135">
                  <c:v>0</c:v>
                </c:pt>
                <c:pt idx="2136">
                  <c:v>0</c:v>
                </c:pt>
                <c:pt idx="2137">
                  <c:v>0</c:v>
                </c:pt>
                <c:pt idx="2138">
                  <c:v>0</c:v>
                </c:pt>
                <c:pt idx="2139">
                  <c:v>0</c:v>
                </c:pt>
                <c:pt idx="2140">
                  <c:v>0</c:v>
                </c:pt>
                <c:pt idx="2141">
                  <c:v>-1.2000000000000005E-2</c:v>
                </c:pt>
                <c:pt idx="2142">
                  <c:v>0</c:v>
                </c:pt>
                <c:pt idx="2143">
                  <c:v>0</c:v>
                </c:pt>
                <c:pt idx="2144">
                  <c:v>0</c:v>
                </c:pt>
                <c:pt idx="2145">
                  <c:v>0</c:v>
                </c:pt>
                <c:pt idx="2146">
                  <c:v>0</c:v>
                </c:pt>
                <c:pt idx="2147">
                  <c:v>0</c:v>
                </c:pt>
                <c:pt idx="2148">
                  <c:v>0</c:v>
                </c:pt>
                <c:pt idx="2149">
                  <c:v>0</c:v>
                </c:pt>
                <c:pt idx="2150">
                  <c:v>0</c:v>
                </c:pt>
                <c:pt idx="2151">
                  <c:v>0</c:v>
                </c:pt>
                <c:pt idx="2152">
                  <c:v>-1.2000000000000005E-2</c:v>
                </c:pt>
                <c:pt idx="2153">
                  <c:v>0</c:v>
                </c:pt>
                <c:pt idx="2154">
                  <c:v>0</c:v>
                </c:pt>
                <c:pt idx="2155">
                  <c:v>0</c:v>
                </c:pt>
                <c:pt idx="2156">
                  <c:v>0</c:v>
                </c:pt>
                <c:pt idx="2157">
                  <c:v>-1.2000000000000005E-2</c:v>
                </c:pt>
                <c:pt idx="2158">
                  <c:v>0</c:v>
                </c:pt>
                <c:pt idx="2159">
                  <c:v>-1.2000000000000005E-2</c:v>
                </c:pt>
                <c:pt idx="2160">
                  <c:v>-1.2000000000000005E-2</c:v>
                </c:pt>
                <c:pt idx="2161">
                  <c:v>0</c:v>
                </c:pt>
                <c:pt idx="2162">
                  <c:v>-1.2000000000000005E-2</c:v>
                </c:pt>
                <c:pt idx="2163">
                  <c:v>0</c:v>
                </c:pt>
                <c:pt idx="2164">
                  <c:v>-1.2000000000000005E-2</c:v>
                </c:pt>
                <c:pt idx="2165">
                  <c:v>0</c:v>
                </c:pt>
                <c:pt idx="2166">
                  <c:v>-1.2000000000000005E-2</c:v>
                </c:pt>
                <c:pt idx="2167">
                  <c:v>0</c:v>
                </c:pt>
                <c:pt idx="2168">
                  <c:v>0</c:v>
                </c:pt>
                <c:pt idx="2169">
                  <c:v>0</c:v>
                </c:pt>
                <c:pt idx="2170">
                  <c:v>0</c:v>
                </c:pt>
                <c:pt idx="2171">
                  <c:v>0</c:v>
                </c:pt>
                <c:pt idx="2172">
                  <c:v>0</c:v>
                </c:pt>
                <c:pt idx="2173">
                  <c:v>0</c:v>
                </c:pt>
                <c:pt idx="2174">
                  <c:v>0</c:v>
                </c:pt>
                <c:pt idx="2175">
                  <c:v>0</c:v>
                </c:pt>
                <c:pt idx="2176">
                  <c:v>-1.2000000000000005E-2</c:v>
                </c:pt>
                <c:pt idx="2177">
                  <c:v>0</c:v>
                </c:pt>
                <c:pt idx="2178">
                  <c:v>0</c:v>
                </c:pt>
                <c:pt idx="2179">
                  <c:v>0</c:v>
                </c:pt>
                <c:pt idx="2180">
                  <c:v>0</c:v>
                </c:pt>
                <c:pt idx="2181">
                  <c:v>0</c:v>
                </c:pt>
                <c:pt idx="2182">
                  <c:v>0</c:v>
                </c:pt>
                <c:pt idx="2183">
                  <c:v>-1.2000000000000005E-2</c:v>
                </c:pt>
                <c:pt idx="2184">
                  <c:v>0</c:v>
                </c:pt>
                <c:pt idx="2185">
                  <c:v>-1.2000000000000005E-2</c:v>
                </c:pt>
                <c:pt idx="2186">
                  <c:v>0</c:v>
                </c:pt>
                <c:pt idx="2187">
                  <c:v>0</c:v>
                </c:pt>
                <c:pt idx="2188">
                  <c:v>-1.2000000000000005E-2</c:v>
                </c:pt>
                <c:pt idx="2189">
                  <c:v>-1.2000000000000005E-2</c:v>
                </c:pt>
                <c:pt idx="2190">
                  <c:v>-1.2000000000000005E-2</c:v>
                </c:pt>
                <c:pt idx="2191">
                  <c:v>0</c:v>
                </c:pt>
                <c:pt idx="2192">
                  <c:v>0</c:v>
                </c:pt>
                <c:pt idx="2193">
                  <c:v>0</c:v>
                </c:pt>
                <c:pt idx="2194">
                  <c:v>0</c:v>
                </c:pt>
                <c:pt idx="2195">
                  <c:v>0</c:v>
                </c:pt>
                <c:pt idx="2196">
                  <c:v>0</c:v>
                </c:pt>
                <c:pt idx="2197">
                  <c:v>-1.2000000000000005E-2</c:v>
                </c:pt>
                <c:pt idx="2198">
                  <c:v>0</c:v>
                </c:pt>
                <c:pt idx="2199">
                  <c:v>-1.2000000000000005E-2</c:v>
                </c:pt>
                <c:pt idx="2200">
                  <c:v>-1.2000000000000005E-2</c:v>
                </c:pt>
                <c:pt idx="2201">
                  <c:v>0</c:v>
                </c:pt>
                <c:pt idx="2202">
                  <c:v>-1.2000000000000005E-2</c:v>
                </c:pt>
                <c:pt idx="2203">
                  <c:v>0</c:v>
                </c:pt>
                <c:pt idx="2204">
                  <c:v>0</c:v>
                </c:pt>
                <c:pt idx="2205">
                  <c:v>0</c:v>
                </c:pt>
                <c:pt idx="2206">
                  <c:v>7.84</c:v>
                </c:pt>
                <c:pt idx="2207">
                  <c:v>8.1339999999999986</c:v>
                </c:pt>
                <c:pt idx="2208">
                  <c:v>8.3420000000000005</c:v>
                </c:pt>
                <c:pt idx="2209">
                  <c:v>8.2570000000000014</c:v>
                </c:pt>
                <c:pt idx="2210">
                  <c:v>8.0730000000000004</c:v>
                </c:pt>
                <c:pt idx="2211">
                  <c:v>8.0970000000000013</c:v>
                </c:pt>
                <c:pt idx="2212">
                  <c:v>8.3060000000000027</c:v>
                </c:pt>
                <c:pt idx="2213">
                  <c:v>8.3420000000000005</c:v>
                </c:pt>
                <c:pt idx="2214">
                  <c:v>8.0970000000000013</c:v>
                </c:pt>
                <c:pt idx="2215">
                  <c:v>8.0850000000000026</c:v>
                </c:pt>
                <c:pt idx="2216">
                  <c:v>8.33</c:v>
                </c:pt>
                <c:pt idx="2217">
                  <c:v>8.1830000000000016</c:v>
                </c:pt>
                <c:pt idx="2218">
                  <c:v>8.0850000000000026</c:v>
                </c:pt>
                <c:pt idx="2219">
                  <c:v>8.33</c:v>
                </c:pt>
                <c:pt idx="2220">
                  <c:v>8.145999999999999</c:v>
                </c:pt>
                <c:pt idx="2221">
                  <c:v>8.0970000000000013</c:v>
                </c:pt>
                <c:pt idx="2222">
                  <c:v>8.33</c:v>
                </c:pt>
                <c:pt idx="2223">
                  <c:v>8.0970000000000013</c:v>
                </c:pt>
                <c:pt idx="2224">
                  <c:v>8.145999999999999</c:v>
                </c:pt>
                <c:pt idx="2225">
                  <c:v>8.3790000000000067</c:v>
                </c:pt>
                <c:pt idx="2226">
                  <c:v>8.1339999999999986</c:v>
                </c:pt>
                <c:pt idx="2227">
                  <c:v>8.1710000000000012</c:v>
                </c:pt>
                <c:pt idx="2228">
                  <c:v>8.3790000000000067</c:v>
                </c:pt>
                <c:pt idx="2229">
                  <c:v>8.11</c:v>
                </c:pt>
                <c:pt idx="2230">
                  <c:v>8.1830000000000016</c:v>
                </c:pt>
                <c:pt idx="2231">
                  <c:v>8.3670000000000027</c:v>
                </c:pt>
                <c:pt idx="2232">
                  <c:v>8.1220000000000017</c:v>
                </c:pt>
                <c:pt idx="2233">
                  <c:v>8.2199999999999989</c:v>
                </c:pt>
                <c:pt idx="2234">
                  <c:v>8.3790000000000067</c:v>
                </c:pt>
                <c:pt idx="2235">
                  <c:v>8.0970000000000013</c:v>
                </c:pt>
                <c:pt idx="2236">
                  <c:v>8.2319999999999993</c:v>
                </c:pt>
                <c:pt idx="2237">
                  <c:v>8.3540000000000028</c:v>
                </c:pt>
                <c:pt idx="2238">
                  <c:v>8.0970000000000013</c:v>
                </c:pt>
                <c:pt idx="2239">
                  <c:v>8.2690000000000001</c:v>
                </c:pt>
                <c:pt idx="2240">
                  <c:v>8.3180000000000014</c:v>
                </c:pt>
                <c:pt idx="2241">
                  <c:v>8.0850000000000026</c:v>
                </c:pt>
                <c:pt idx="2242">
                  <c:v>8.3060000000000027</c:v>
                </c:pt>
                <c:pt idx="2243">
                  <c:v>8.3180000000000014</c:v>
                </c:pt>
                <c:pt idx="2244">
                  <c:v>8.1220000000000017</c:v>
                </c:pt>
                <c:pt idx="2245">
                  <c:v>8.4030000000000005</c:v>
                </c:pt>
                <c:pt idx="2246">
                  <c:v>8.3540000000000028</c:v>
                </c:pt>
                <c:pt idx="2247">
                  <c:v>8.1830000000000016</c:v>
                </c:pt>
                <c:pt idx="2248">
                  <c:v>8.4160000000000004</c:v>
                </c:pt>
                <c:pt idx="2249">
                  <c:v>8.3420000000000005</c:v>
                </c:pt>
                <c:pt idx="2250">
                  <c:v>8.293000000000001</c:v>
                </c:pt>
                <c:pt idx="2251">
                  <c:v>8.4030000000000005</c:v>
                </c:pt>
                <c:pt idx="2252">
                  <c:v>8.3060000000000027</c:v>
                </c:pt>
                <c:pt idx="2253">
                  <c:v>8.145999999999999</c:v>
                </c:pt>
                <c:pt idx="2254">
                  <c:v>8.3790000000000067</c:v>
                </c:pt>
                <c:pt idx="2255">
                  <c:v>8.293000000000001</c:v>
                </c:pt>
                <c:pt idx="2256">
                  <c:v>8.145999999999999</c:v>
                </c:pt>
                <c:pt idx="2257">
                  <c:v>8.3790000000000067</c:v>
                </c:pt>
                <c:pt idx="2258">
                  <c:v>8.3180000000000014</c:v>
                </c:pt>
                <c:pt idx="2259">
                  <c:v>8.1339999999999986</c:v>
                </c:pt>
                <c:pt idx="2260">
                  <c:v>8.391</c:v>
                </c:pt>
                <c:pt idx="2261">
                  <c:v>8.293000000000001</c:v>
                </c:pt>
                <c:pt idx="2262">
                  <c:v>8.1339999999999986</c:v>
                </c:pt>
                <c:pt idx="2263">
                  <c:v>8.3790000000000067</c:v>
                </c:pt>
                <c:pt idx="2264">
                  <c:v>8.293000000000001</c:v>
                </c:pt>
                <c:pt idx="2265">
                  <c:v>8.1339999999999986</c:v>
                </c:pt>
                <c:pt idx="2266">
                  <c:v>8.3670000000000027</c:v>
                </c:pt>
                <c:pt idx="2267">
                  <c:v>8.3420000000000005</c:v>
                </c:pt>
                <c:pt idx="2268">
                  <c:v>8.1590000000000007</c:v>
                </c:pt>
                <c:pt idx="2269">
                  <c:v>8.391</c:v>
                </c:pt>
                <c:pt idx="2270">
                  <c:v>8.33</c:v>
                </c:pt>
                <c:pt idx="2271">
                  <c:v>8.1590000000000007</c:v>
                </c:pt>
                <c:pt idx="2272">
                  <c:v>8.391</c:v>
                </c:pt>
                <c:pt idx="2273">
                  <c:v>8.3790000000000067</c:v>
                </c:pt>
                <c:pt idx="2274">
                  <c:v>8.1220000000000017</c:v>
                </c:pt>
                <c:pt idx="2275">
                  <c:v>8.3060000000000027</c:v>
                </c:pt>
                <c:pt idx="2276">
                  <c:v>8.3790000000000067</c:v>
                </c:pt>
                <c:pt idx="2277">
                  <c:v>8.1830000000000016</c:v>
                </c:pt>
                <c:pt idx="2278">
                  <c:v>8.3060000000000027</c:v>
                </c:pt>
                <c:pt idx="2279">
                  <c:v>8.4650000000000247</c:v>
                </c:pt>
                <c:pt idx="2280">
                  <c:v>8.1830000000000016</c:v>
                </c:pt>
                <c:pt idx="2281">
                  <c:v>8.2439999999999998</c:v>
                </c:pt>
                <c:pt idx="2282">
                  <c:v>8.427999999999999</c:v>
                </c:pt>
                <c:pt idx="2283">
                  <c:v>8.1710000000000012</c:v>
                </c:pt>
                <c:pt idx="2284">
                  <c:v>8.2199999999999989</c:v>
                </c:pt>
                <c:pt idx="2285">
                  <c:v>8.44</c:v>
                </c:pt>
                <c:pt idx="2286">
                  <c:v>8.1830000000000016</c:v>
                </c:pt>
                <c:pt idx="2287">
                  <c:v>8.2439999999999998</c:v>
                </c:pt>
                <c:pt idx="2288">
                  <c:v>8.4770000000000003</c:v>
                </c:pt>
                <c:pt idx="2289">
                  <c:v>8.2439999999999998</c:v>
                </c:pt>
                <c:pt idx="2290">
                  <c:v>8.2809999999999988</c:v>
                </c:pt>
                <c:pt idx="2291">
                  <c:v>8.5020000000000007</c:v>
                </c:pt>
                <c:pt idx="2292">
                  <c:v>8.2690000000000001</c:v>
                </c:pt>
                <c:pt idx="2293">
                  <c:v>8.2690000000000001</c:v>
                </c:pt>
                <c:pt idx="2294">
                  <c:v>8.5260000000000016</c:v>
                </c:pt>
                <c:pt idx="2295">
                  <c:v>8.2809999999999988</c:v>
                </c:pt>
                <c:pt idx="2296">
                  <c:v>8.3060000000000027</c:v>
                </c:pt>
                <c:pt idx="2297">
                  <c:v>8.5140000000000011</c:v>
                </c:pt>
                <c:pt idx="2298">
                  <c:v>8.2570000000000014</c:v>
                </c:pt>
                <c:pt idx="2299">
                  <c:v>8.33</c:v>
                </c:pt>
                <c:pt idx="2300">
                  <c:v>8.4890000000000008</c:v>
                </c:pt>
                <c:pt idx="2301">
                  <c:v>8.206999999999999</c:v>
                </c:pt>
                <c:pt idx="2302">
                  <c:v>8.3540000000000028</c:v>
                </c:pt>
                <c:pt idx="2303">
                  <c:v>8.4160000000000004</c:v>
                </c:pt>
                <c:pt idx="2304">
                  <c:v>8.1590000000000007</c:v>
                </c:pt>
                <c:pt idx="2305">
                  <c:v>8.391</c:v>
                </c:pt>
                <c:pt idx="2306">
                  <c:v>8.3420000000000005</c:v>
                </c:pt>
                <c:pt idx="2307">
                  <c:v>8.1830000000000016</c:v>
                </c:pt>
                <c:pt idx="2308">
                  <c:v>8.4650000000000247</c:v>
                </c:pt>
                <c:pt idx="2309">
                  <c:v>8.3060000000000027</c:v>
                </c:pt>
                <c:pt idx="2310">
                  <c:v>8.391</c:v>
                </c:pt>
                <c:pt idx="2311">
                  <c:v>8.4890000000000008</c:v>
                </c:pt>
                <c:pt idx="2312">
                  <c:v>8.2319999999999993</c:v>
                </c:pt>
                <c:pt idx="2313">
                  <c:v>8.2690000000000001</c:v>
                </c:pt>
                <c:pt idx="2314">
                  <c:v>8.4770000000000003</c:v>
                </c:pt>
                <c:pt idx="2315">
                  <c:v>8.1950000000000003</c:v>
                </c:pt>
                <c:pt idx="2316">
                  <c:v>8.3180000000000014</c:v>
                </c:pt>
                <c:pt idx="2317">
                  <c:v>8.4160000000000004</c:v>
                </c:pt>
                <c:pt idx="2318">
                  <c:v>8.145999999999999</c:v>
                </c:pt>
                <c:pt idx="2319">
                  <c:v>8.3670000000000027</c:v>
                </c:pt>
                <c:pt idx="2320">
                  <c:v>8.3540000000000028</c:v>
                </c:pt>
                <c:pt idx="2321">
                  <c:v>8.145999999999999</c:v>
                </c:pt>
                <c:pt idx="2322">
                  <c:v>8.4030000000000005</c:v>
                </c:pt>
                <c:pt idx="2323">
                  <c:v>8.2809999999999988</c:v>
                </c:pt>
                <c:pt idx="2324">
                  <c:v>8.1830000000000016</c:v>
                </c:pt>
                <c:pt idx="2325">
                  <c:v>8.4530000000000047</c:v>
                </c:pt>
                <c:pt idx="2326">
                  <c:v>8.2439999999999998</c:v>
                </c:pt>
                <c:pt idx="2327">
                  <c:v>8.2199999999999989</c:v>
                </c:pt>
                <c:pt idx="2328">
                  <c:v>8.44</c:v>
                </c:pt>
                <c:pt idx="2329">
                  <c:v>8.1830000000000016</c:v>
                </c:pt>
                <c:pt idx="2330">
                  <c:v>8.2439999999999998</c:v>
                </c:pt>
                <c:pt idx="2331">
                  <c:v>8.427999999999999</c:v>
                </c:pt>
                <c:pt idx="2332">
                  <c:v>8.145999999999999</c:v>
                </c:pt>
                <c:pt idx="2333">
                  <c:v>8.2809999999999988</c:v>
                </c:pt>
                <c:pt idx="2334">
                  <c:v>8.4030000000000005</c:v>
                </c:pt>
                <c:pt idx="2335">
                  <c:v>8.1339999999999986</c:v>
                </c:pt>
                <c:pt idx="2336">
                  <c:v>8.3180000000000014</c:v>
                </c:pt>
                <c:pt idx="2337">
                  <c:v>8.4030000000000005</c:v>
                </c:pt>
                <c:pt idx="2338">
                  <c:v>8.1590000000000007</c:v>
                </c:pt>
                <c:pt idx="2339">
                  <c:v>8.3420000000000005</c:v>
                </c:pt>
                <c:pt idx="2340">
                  <c:v>8.3670000000000027</c:v>
                </c:pt>
                <c:pt idx="2341">
                  <c:v>8.1590000000000007</c:v>
                </c:pt>
                <c:pt idx="2342">
                  <c:v>8.3790000000000067</c:v>
                </c:pt>
                <c:pt idx="2343">
                  <c:v>8.3540000000000028</c:v>
                </c:pt>
                <c:pt idx="2344">
                  <c:v>8.1339999999999986</c:v>
                </c:pt>
                <c:pt idx="2345">
                  <c:v>8.3670000000000027</c:v>
                </c:pt>
                <c:pt idx="2346">
                  <c:v>8.293000000000001</c:v>
                </c:pt>
                <c:pt idx="2347">
                  <c:v>8.1220000000000017</c:v>
                </c:pt>
                <c:pt idx="2348">
                  <c:v>8.391</c:v>
                </c:pt>
                <c:pt idx="2349">
                  <c:v>8.2809999999999988</c:v>
                </c:pt>
                <c:pt idx="2350">
                  <c:v>8.1339999999999986</c:v>
                </c:pt>
                <c:pt idx="2351">
                  <c:v>8.391</c:v>
                </c:pt>
                <c:pt idx="2352">
                  <c:v>8.2199999999999989</c:v>
                </c:pt>
                <c:pt idx="2353">
                  <c:v>8.1710000000000012</c:v>
                </c:pt>
                <c:pt idx="2354">
                  <c:v>8.4030000000000005</c:v>
                </c:pt>
                <c:pt idx="2355">
                  <c:v>8.293000000000001</c:v>
                </c:pt>
                <c:pt idx="2356">
                  <c:v>8.1339999999999986</c:v>
                </c:pt>
                <c:pt idx="2357">
                  <c:v>8.4890000000000008</c:v>
                </c:pt>
                <c:pt idx="2358">
                  <c:v>8.293000000000001</c:v>
                </c:pt>
                <c:pt idx="2359">
                  <c:v>8.3180000000000014</c:v>
                </c:pt>
                <c:pt idx="2360">
                  <c:v>8.5630000000000006</c:v>
                </c:pt>
                <c:pt idx="2361">
                  <c:v>8.3420000000000005</c:v>
                </c:pt>
                <c:pt idx="2362">
                  <c:v>8.3060000000000027</c:v>
                </c:pt>
                <c:pt idx="2363">
                  <c:v>8.5140000000000011</c:v>
                </c:pt>
                <c:pt idx="2364">
                  <c:v>8.2319999999999993</c:v>
                </c:pt>
                <c:pt idx="2365">
                  <c:v>8.1590000000000007</c:v>
                </c:pt>
                <c:pt idx="2366">
                  <c:v>8.4160000000000004</c:v>
                </c:pt>
                <c:pt idx="2367">
                  <c:v>8.33</c:v>
                </c:pt>
                <c:pt idx="2368">
                  <c:v>8.2690000000000001</c:v>
                </c:pt>
                <c:pt idx="2369">
                  <c:v>8.5379999999999985</c:v>
                </c:pt>
                <c:pt idx="2370">
                  <c:v>8.2319999999999993</c:v>
                </c:pt>
                <c:pt idx="2371">
                  <c:v>8.2319999999999993</c:v>
                </c:pt>
                <c:pt idx="2372">
                  <c:v>8.5379999999999985</c:v>
                </c:pt>
                <c:pt idx="2373">
                  <c:v>8.3420000000000005</c:v>
                </c:pt>
                <c:pt idx="2374">
                  <c:v>8.2199999999999989</c:v>
                </c:pt>
                <c:pt idx="2375">
                  <c:v>8.4890000000000008</c:v>
                </c:pt>
                <c:pt idx="2376">
                  <c:v>8.391</c:v>
                </c:pt>
                <c:pt idx="2377">
                  <c:v>8.2319999999999993</c:v>
                </c:pt>
                <c:pt idx="2378">
                  <c:v>8.4650000000000247</c:v>
                </c:pt>
                <c:pt idx="2379">
                  <c:v>8.391</c:v>
                </c:pt>
                <c:pt idx="2380">
                  <c:v>8.206999999999999</c:v>
                </c:pt>
                <c:pt idx="2381">
                  <c:v>8.427999999999999</c:v>
                </c:pt>
                <c:pt idx="2382">
                  <c:v>8.4160000000000004</c:v>
                </c:pt>
                <c:pt idx="2383">
                  <c:v>8.1830000000000016</c:v>
                </c:pt>
                <c:pt idx="2384">
                  <c:v>8.33</c:v>
                </c:pt>
                <c:pt idx="2385">
                  <c:v>8.3540000000000028</c:v>
                </c:pt>
                <c:pt idx="2386">
                  <c:v>-1.2000000000000005E-2</c:v>
                </c:pt>
                <c:pt idx="2387">
                  <c:v>0</c:v>
                </c:pt>
                <c:pt idx="2388">
                  <c:v>0</c:v>
                </c:pt>
                <c:pt idx="2389">
                  <c:v>0</c:v>
                </c:pt>
                <c:pt idx="2390">
                  <c:v>0</c:v>
                </c:pt>
                <c:pt idx="2391">
                  <c:v>-1.2000000000000005E-2</c:v>
                </c:pt>
                <c:pt idx="2392">
                  <c:v>0</c:v>
                </c:pt>
                <c:pt idx="2393">
                  <c:v>0</c:v>
                </c:pt>
                <c:pt idx="2394">
                  <c:v>0</c:v>
                </c:pt>
                <c:pt idx="2395">
                  <c:v>0</c:v>
                </c:pt>
                <c:pt idx="2396">
                  <c:v>0</c:v>
                </c:pt>
                <c:pt idx="2397">
                  <c:v>0</c:v>
                </c:pt>
                <c:pt idx="2398">
                  <c:v>-1.2000000000000005E-2</c:v>
                </c:pt>
                <c:pt idx="2399">
                  <c:v>0</c:v>
                </c:pt>
                <c:pt idx="2400">
                  <c:v>0</c:v>
                </c:pt>
                <c:pt idx="2401">
                  <c:v>0</c:v>
                </c:pt>
                <c:pt idx="2402">
                  <c:v>0</c:v>
                </c:pt>
                <c:pt idx="2403">
                  <c:v>0</c:v>
                </c:pt>
                <c:pt idx="2404">
                  <c:v>0</c:v>
                </c:pt>
                <c:pt idx="2405">
                  <c:v>-1.2000000000000005E-2</c:v>
                </c:pt>
                <c:pt idx="2406">
                  <c:v>-1.2000000000000005E-2</c:v>
                </c:pt>
                <c:pt idx="2407">
                  <c:v>0</c:v>
                </c:pt>
                <c:pt idx="2408">
                  <c:v>0</c:v>
                </c:pt>
                <c:pt idx="2409">
                  <c:v>-1.2000000000000005E-2</c:v>
                </c:pt>
                <c:pt idx="2410">
                  <c:v>0</c:v>
                </c:pt>
                <c:pt idx="2411">
                  <c:v>0</c:v>
                </c:pt>
                <c:pt idx="2412">
                  <c:v>0</c:v>
                </c:pt>
                <c:pt idx="2413">
                  <c:v>0</c:v>
                </c:pt>
                <c:pt idx="2414">
                  <c:v>0</c:v>
                </c:pt>
                <c:pt idx="2415">
                  <c:v>0</c:v>
                </c:pt>
                <c:pt idx="2416">
                  <c:v>-1.2000000000000005E-2</c:v>
                </c:pt>
                <c:pt idx="2417">
                  <c:v>0</c:v>
                </c:pt>
                <c:pt idx="2418">
                  <c:v>-1.2000000000000005E-2</c:v>
                </c:pt>
                <c:pt idx="2419">
                  <c:v>-1.2000000000000005E-2</c:v>
                </c:pt>
                <c:pt idx="2420">
                  <c:v>-1.2000000000000005E-2</c:v>
                </c:pt>
                <c:pt idx="2421">
                  <c:v>0</c:v>
                </c:pt>
                <c:pt idx="2422">
                  <c:v>-1.2000000000000005E-2</c:v>
                </c:pt>
                <c:pt idx="2423">
                  <c:v>0</c:v>
                </c:pt>
                <c:pt idx="2424">
                  <c:v>0</c:v>
                </c:pt>
                <c:pt idx="2425">
                  <c:v>0</c:v>
                </c:pt>
                <c:pt idx="2426">
                  <c:v>0</c:v>
                </c:pt>
                <c:pt idx="2427">
                  <c:v>-1.2000000000000005E-2</c:v>
                </c:pt>
                <c:pt idx="2428">
                  <c:v>0</c:v>
                </c:pt>
                <c:pt idx="2429">
                  <c:v>0</c:v>
                </c:pt>
                <c:pt idx="2430">
                  <c:v>-1.2000000000000005E-2</c:v>
                </c:pt>
                <c:pt idx="2431">
                  <c:v>-1.2000000000000005E-2</c:v>
                </c:pt>
                <c:pt idx="2432">
                  <c:v>0</c:v>
                </c:pt>
                <c:pt idx="2433">
                  <c:v>0</c:v>
                </c:pt>
                <c:pt idx="2434">
                  <c:v>0</c:v>
                </c:pt>
                <c:pt idx="2435">
                  <c:v>-1.2000000000000005E-2</c:v>
                </c:pt>
                <c:pt idx="2436">
                  <c:v>0</c:v>
                </c:pt>
                <c:pt idx="2437">
                  <c:v>0</c:v>
                </c:pt>
                <c:pt idx="2438">
                  <c:v>0</c:v>
                </c:pt>
                <c:pt idx="2439">
                  <c:v>-1.2000000000000005E-2</c:v>
                </c:pt>
                <c:pt idx="2440">
                  <c:v>-1.2000000000000005E-2</c:v>
                </c:pt>
                <c:pt idx="2441">
                  <c:v>-1.2000000000000005E-2</c:v>
                </c:pt>
                <c:pt idx="2442">
                  <c:v>-1.2000000000000005E-2</c:v>
                </c:pt>
                <c:pt idx="2443">
                  <c:v>0</c:v>
                </c:pt>
                <c:pt idx="2444">
                  <c:v>0</c:v>
                </c:pt>
                <c:pt idx="2445">
                  <c:v>0</c:v>
                </c:pt>
                <c:pt idx="2446">
                  <c:v>0</c:v>
                </c:pt>
                <c:pt idx="2447">
                  <c:v>0</c:v>
                </c:pt>
                <c:pt idx="2448">
                  <c:v>0</c:v>
                </c:pt>
                <c:pt idx="2449">
                  <c:v>0</c:v>
                </c:pt>
                <c:pt idx="2450">
                  <c:v>-1.2000000000000005E-2</c:v>
                </c:pt>
                <c:pt idx="2451">
                  <c:v>-1.2000000000000005E-2</c:v>
                </c:pt>
                <c:pt idx="2452">
                  <c:v>-1.2000000000000005E-2</c:v>
                </c:pt>
                <c:pt idx="2453">
                  <c:v>0</c:v>
                </c:pt>
                <c:pt idx="2454">
                  <c:v>-1.2000000000000005E-2</c:v>
                </c:pt>
                <c:pt idx="2455">
                  <c:v>-1.2000000000000005E-2</c:v>
                </c:pt>
                <c:pt idx="2456">
                  <c:v>0</c:v>
                </c:pt>
                <c:pt idx="2457">
                  <c:v>0</c:v>
                </c:pt>
                <c:pt idx="2458">
                  <c:v>-1.2000000000000005E-2</c:v>
                </c:pt>
                <c:pt idx="2459">
                  <c:v>0</c:v>
                </c:pt>
                <c:pt idx="2460">
                  <c:v>0</c:v>
                </c:pt>
                <c:pt idx="2461">
                  <c:v>0</c:v>
                </c:pt>
                <c:pt idx="2462">
                  <c:v>-1.2000000000000005E-2</c:v>
                </c:pt>
                <c:pt idx="2463">
                  <c:v>0</c:v>
                </c:pt>
                <c:pt idx="2464">
                  <c:v>0</c:v>
                </c:pt>
                <c:pt idx="2465">
                  <c:v>0</c:v>
                </c:pt>
                <c:pt idx="2466">
                  <c:v>0</c:v>
                </c:pt>
                <c:pt idx="2467">
                  <c:v>-1.2000000000000005E-2</c:v>
                </c:pt>
                <c:pt idx="2468">
                  <c:v>-1.2000000000000005E-2</c:v>
                </c:pt>
                <c:pt idx="2469">
                  <c:v>0</c:v>
                </c:pt>
                <c:pt idx="2470">
                  <c:v>0</c:v>
                </c:pt>
                <c:pt idx="2471">
                  <c:v>-1.2000000000000005E-2</c:v>
                </c:pt>
                <c:pt idx="2472">
                  <c:v>-1.2000000000000005E-2</c:v>
                </c:pt>
                <c:pt idx="2473">
                  <c:v>0</c:v>
                </c:pt>
                <c:pt idx="2474">
                  <c:v>0</c:v>
                </c:pt>
                <c:pt idx="2475">
                  <c:v>0</c:v>
                </c:pt>
                <c:pt idx="2476">
                  <c:v>0</c:v>
                </c:pt>
                <c:pt idx="2477">
                  <c:v>0</c:v>
                </c:pt>
                <c:pt idx="2478">
                  <c:v>0</c:v>
                </c:pt>
                <c:pt idx="2479">
                  <c:v>0</c:v>
                </c:pt>
                <c:pt idx="2480">
                  <c:v>0</c:v>
                </c:pt>
                <c:pt idx="2481">
                  <c:v>0</c:v>
                </c:pt>
                <c:pt idx="2482">
                  <c:v>0</c:v>
                </c:pt>
                <c:pt idx="2483">
                  <c:v>-1.2000000000000005E-2</c:v>
                </c:pt>
                <c:pt idx="2484">
                  <c:v>-1.2000000000000005E-2</c:v>
                </c:pt>
                <c:pt idx="2485">
                  <c:v>0</c:v>
                </c:pt>
                <c:pt idx="2486">
                  <c:v>-1.2000000000000005E-2</c:v>
                </c:pt>
                <c:pt idx="2487">
                  <c:v>0</c:v>
                </c:pt>
                <c:pt idx="2488">
                  <c:v>0</c:v>
                </c:pt>
                <c:pt idx="2489">
                  <c:v>-1.2000000000000005E-2</c:v>
                </c:pt>
                <c:pt idx="2490">
                  <c:v>0</c:v>
                </c:pt>
                <c:pt idx="2491">
                  <c:v>0</c:v>
                </c:pt>
                <c:pt idx="2492">
                  <c:v>0</c:v>
                </c:pt>
                <c:pt idx="2493">
                  <c:v>0</c:v>
                </c:pt>
                <c:pt idx="2494">
                  <c:v>0</c:v>
                </c:pt>
                <c:pt idx="2495">
                  <c:v>-1.2000000000000005E-2</c:v>
                </c:pt>
                <c:pt idx="2496">
                  <c:v>-1.2000000000000005E-2</c:v>
                </c:pt>
                <c:pt idx="2497">
                  <c:v>0</c:v>
                </c:pt>
                <c:pt idx="2498">
                  <c:v>-1.2000000000000005E-2</c:v>
                </c:pt>
                <c:pt idx="2499">
                  <c:v>0</c:v>
                </c:pt>
                <c:pt idx="2500">
                  <c:v>-1.2000000000000005E-2</c:v>
                </c:pt>
                <c:pt idx="2501">
                  <c:v>0</c:v>
                </c:pt>
                <c:pt idx="2502">
                  <c:v>-1.2000000000000005E-2</c:v>
                </c:pt>
                <c:pt idx="2503">
                  <c:v>-1.2000000000000005E-2</c:v>
                </c:pt>
                <c:pt idx="2504">
                  <c:v>-1.2000000000000005E-2</c:v>
                </c:pt>
                <c:pt idx="2505">
                  <c:v>0</c:v>
                </c:pt>
                <c:pt idx="2506">
                  <c:v>-1.2000000000000005E-2</c:v>
                </c:pt>
                <c:pt idx="2507">
                  <c:v>-1.2000000000000005E-2</c:v>
                </c:pt>
                <c:pt idx="2508">
                  <c:v>-1.2000000000000005E-2</c:v>
                </c:pt>
                <c:pt idx="2509">
                  <c:v>-1.2000000000000005E-2</c:v>
                </c:pt>
                <c:pt idx="2510">
                  <c:v>0</c:v>
                </c:pt>
                <c:pt idx="2511">
                  <c:v>-1.2000000000000005E-2</c:v>
                </c:pt>
                <c:pt idx="2512">
                  <c:v>0</c:v>
                </c:pt>
                <c:pt idx="2513">
                  <c:v>-1.2000000000000005E-2</c:v>
                </c:pt>
                <c:pt idx="2514">
                  <c:v>0</c:v>
                </c:pt>
                <c:pt idx="2515">
                  <c:v>-1.2000000000000005E-2</c:v>
                </c:pt>
                <c:pt idx="2516">
                  <c:v>-1.2000000000000005E-2</c:v>
                </c:pt>
                <c:pt idx="2517">
                  <c:v>-1.2000000000000005E-2</c:v>
                </c:pt>
                <c:pt idx="2518">
                  <c:v>-1.2000000000000005E-2</c:v>
                </c:pt>
                <c:pt idx="2519">
                  <c:v>0</c:v>
                </c:pt>
                <c:pt idx="2520">
                  <c:v>0</c:v>
                </c:pt>
                <c:pt idx="2521">
                  <c:v>-1.2000000000000005E-2</c:v>
                </c:pt>
                <c:pt idx="2522">
                  <c:v>0</c:v>
                </c:pt>
                <c:pt idx="2523">
                  <c:v>-1.2000000000000005E-2</c:v>
                </c:pt>
                <c:pt idx="2524">
                  <c:v>0</c:v>
                </c:pt>
                <c:pt idx="2525">
                  <c:v>0</c:v>
                </c:pt>
                <c:pt idx="2526">
                  <c:v>0</c:v>
                </c:pt>
                <c:pt idx="2527">
                  <c:v>0</c:v>
                </c:pt>
                <c:pt idx="2528">
                  <c:v>-1.2000000000000005E-2</c:v>
                </c:pt>
                <c:pt idx="2529">
                  <c:v>0</c:v>
                </c:pt>
                <c:pt idx="2530">
                  <c:v>0</c:v>
                </c:pt>
                <c:pt idx="2531">
                  <c:v>-1.2000000000000005E-2</c:v>
                </c:pt>
                <c:pt idx="2532">
                  <c:v>-1.2000000000000005E-2</c:v>
                </c:pt>
                <c:pt idx="2533">
                  <c:v>-1.2000000000000005E-2</c:v>
                </c:pt>
                <c:pt idx="2534">
                  <c:v>-1.2000000000000005E-2</c:v>
                </c:pt>
                <c:pt idx="2535">
                  <c:v>0</c:v>
                </c:pt>
                <c:pt idx="2536">
                  <c:v>0</c:v>
                </c:pt>
                <c:pt idx="2537">
                  <c:v>-1.2000000000000005E-2</c:v>
                </c:pt>
                <c:pt idx="2538">
                  <c:v>0</c:v>
                </c:pt>
                <c:pt idx="2539">
                  <c:v>-1.2000000000000005E-2</c:v>
                </c:pt>
                <c:pt idx="2540">
                  <c:v>-1.2000000000000005E-2</c:v>
                </c:pt>
                <c:pt idx="2541">
                  <c:v>-1.2000000000000005E-2</c:v>
                </c:pt>
                <c:pt idx="2542">
                  <c:v>0</c:v>
                </c:pt>
                <c:pt idx="2543">
                  <c:v>0</c:v>
                </c:pt>
                <c:pt idx="2544">
                  <c:v>0</c:v>
                </c:pt>
                <c:pt idx="2545">
                  <c:v>0</c:v>
                </c:pt>
                <c:pt idx="2546">
                  <c:v>0</c:v>
                </c:pt>
                <c:pt idx="2547">
                  <c:v>0</c:v>
                </c:pt>
                <c:pt idx="2548">
                  <c:v>-1.2000000000000005E-2</c:v>
                </c:pt>
                <c:pt idx="2549">
                  <c:v>0</c:v>
                </c:pt>
                <c:pt idx="2550">
                  <c:v>-1.2000000000000005E-2</c:v>
                </c:pt>
                <c:pt idx="2551">
                  <c:v>0</c:v>
                </c:pt>
                <c:pt idx="2552">
                  <c:v>-1.2000000000000005E-2</c:v>
                </c:pt>
                <c:pt idx="2553">
                  <c:v>-1.2000000000000005E-2</c:v>
                </c:pt>
                <c:pt idx="2554">
                  <c:v>-1.2000000000000005E-2</c:v>
                </c:pt>
                <c:pt idx="2555">
                  <c:v>0</c:v>
                </c:pt>
                <c:pt idx="2556">
                  <c:v>0</c:v>
                </c:pt>
                <c:pt idx="2557">
                  <c:v>-1.2000000000000005E-2</c:v>
                </c:pt>
                <c:pt idx="2558">
                  <c:v>-1.2000000000000005E-2</c:v>
                </c:pt>
                <c:pt idx="2559">
                  <c:v>-1.2000000000000005E-2</c:v>
                </c:pt>
                <c:pt idx="2560">
                  <c:v>0</c:v>
                </c:pt>
                <c:pt idx="2561">
                  <c:v>0</c:v>
                </c:pt>
                <c:pt idx="2562">
                  <c:v>0</c:v>
                </c:pt>
                <c:pt idx="2563">
                  <c:v>0</c:v>
                </c:pt>
                <c:pt idx="2564">
                  <c:v>0</c:v>
                </c:pt>
                <c:pt idx="2565">
                  <c:v>6.6760000000000002</c:v>
                </c:pt>
                <c:pt idx="2566">
                  <c:v>8.3180000000000014</c:v>
                </c:pt>
                <c:pt idx="2567">
                  <c:v>8.1710000000000012</c:v>
                </c:pt>
                <c:pt idx="2568">
                  <c:v>8.0479999999999983</c:v>
                </c:pt>
                <c:pt idx="2569">
                  <c:v>8.11</c:v>
                </c:pt>
                <c:pt idx="2570">
                  <c:v>8.1710000000000012</c:v>
                </c:pt>
                <c:pt idx="2571">
                  <c:v>8.2690000000000001</c:v>
                </c:pt>
                <c:pt idx="2572">
                  <c:v>8.3540000000000028</c:v>
                </c:pt>
                <c:pt idx="2573">
                  <c:v>8.2690000000000001</c:v>
                </c:pt>
                <c:pt idx="2574">
                  <c:v>8.206999999999999</c:v>
                </c:pt>
                <c:pt idx="2575">
                  <c:v>8.0479999999999983</c:v>
                </c:pt>
                <c:pt idx="2576">
                  <c:v>8.0479999999999983</c:v>
                </c:pt>
                <c:pt idx="2577">
                  <c:v>8.1220000000000017</c:v>
                </c:pt>
                <c:pt idx="2578">
                  <c:v>8.2570000000000014</c:v>
                </c:pt>
                <c:pt idx="2579">
                  <c:v>8.3420000000000005</c:v>
                </c:pt>
                <c:pt idx="2580">
                  <c:v>8.391</c:v>
                </c:pt>
                <c:pt idx="2581">
                  <c:v>8.3180000000000014</c:v>
                </c:pt>
                <c:pt idx="2582">
                  <c:v>8.2319999999999993</c:v>
                </c:pt>
                <c:pt idx="2583">
                  <c:v>8.1220000000000017</c:v>
                </c:pt>
                <c:pt idx="2584">
                  <c:v>8.11</c:v>
                </c:pt>
                <c:pt idx="2585">
                  <c:v>8.1830000000000016</c:v>
                </c:pt>
                <c:pt idx="2586">
                  <c:v>8.2439999999999998</c:v>
                </c:pt>
                <c:pt idx="2587">
                  <c:v>8.3060000000000027</c:v>
                </c:pt>
                <c:pt idx="2588">
                  <c:v>8.391</c:v>
                </c:pt>
                <c:pt idx="2589">
                  <c:v>8.4030000000000005</c:v>
                </c:pt>
                <c:pt idx="2590">
                  <c:v>8.3420000000000005</c:v>
                </c:pt>
                <c:pt idx="2591">
                  <c:v>8.2690000000000001</c:v>
                </c:pt>
                <c:pt idx="2592">
                  <c:v>8.1590000000000007</c:v>
                </c:pt>
                <c:pt idx="2593">
                  <c:v>8.1220000000000017</c:v>
                </c:pt>
                <c:pt idx="2594">
                  <c:v>8.1830000000000016</c:v>
                </c:pt>
                <c:pt idx="2595">
                  <c:v>8.293000000000001</c:v>
                </c:pt>
                <c:pt idx="2596">
                  <c:v>8.4160000000000004</c:v>
                </c:pt>
                <c:pt idx="2597">
                  <c:v>8.4770000000000003</c:v>
                </c:pt>
                <c:pt idx="2598">
                  <c:v>8.4530000000000047</c:v>
                </c:pt>
                <c:pt idx="2599">
                  <c:v>8.3790000000000067</c:v>
                </c:pt>
                <c:pt idx="2600">
                  <c:v>8.2439999999999998</c:v>
                </c:pt>
                <c:pt idx="2601">
                  <c:v>8.0970000000000013</c:v>
                </c:pt>
                <c:pt idx="2602">
                  <c:v>8.11</c:v>
                </c:pt>
                <c:pt idx="2603">
                  <c:v>8.206999999999999</c:v>
                </c:pt>
                <c:pt idx="2604">
                  <c:v>8.3180000000000014</c:v>
                </c:pt>
                <c:pt idx="2605">
                  <c:v>8.4160000000000004</c:v>
                </c:pt>
                <c:pt idx="2606">
                  <c:v>8.391</c:v>
                </c:pt>
                <c:pt idx="2607">
                  <c:v>8.2809999999999988</c:v>
                </c:pt>
                <c:pt idx="2608">
                  <c:v>8.206999999999999</c:v>
                </c:pt>
                <c:pt idx="2609">
                  <c:v>8.1220000000000017</c:v>
                </c:pt>
                <c:pt idx="2610">
                  <c:v>8.1339999999999986</c:v>
                </c:pt>
                <c:pt idx="2611">
                  <c:v>8.0970000000000013</c:v>
                </c:pt>
                <c:pt idx="2612">
                  <c:v>8.1220000000000017</c:v>
                </c:pt>
                <c:pt idx="2613">
                  <c:v>8.1710000000000012</c:v>
                </c:pt>
                <c:pt idx="2614">
                  <c:v>8.2570000000000014</c:v>
                </c:pt>
                <c:pt idx="2615">
                  <c:v>8.3790000000000067</c:v>
                </c:pt>
                <c:pt idx="2616">
                  <c:v>8.4650000000000247</c:v>
                </c:pt>
                <c:pt idx="2617">
                  <c:v>8.427999999999999</c:v>
                </c:pt>
                <c:pt idx="2618">
                  <c:v>8.3540000000000028</c:v>
                </c:pt>
                <c:pt idx="2619">
                  <c:v>8.2439999999999998</c:v>
                </c:pt>
                <c:pt idx="2620">
                  <c:v>8.2439999999999998</c:v>
                </c:pt>
                <c:pt idx="2621">
                  <c:v>8.06</c:v>
                </c:pt>
                <c:pt idx="2622">
                  <c:v>8.06</c:v>
                </c:pt>
                <c:pt idx="2623">
                  <c:v>8.0970000000000013</c:v>
                </c:pt>
                <c:pt idx="2624">
                  <c:v>8.1830000000000016</c:v>
                </c:pt>
                <c:pt idx="2625">
                  <c:v>8.1950000000000003</c:v>
                </c:pt>
                <c:pt idx="2626">
                  <c:v>8.2690000000000001</c:v>
                </c:pt>
                <c:pt idx="2627">
                  <c:v>8.293000000000001</c:v>
                </c:pt>
                <c:pt idx="2628">
                  <c:v>8.33</c:v>
                </c:pt>
                <c:pt idx="2629">
                  <c:v>8.33</c:v>
                </c:pt>
                <c:pt idx="2630">
                  <c:v>8.2690000000000001</c:v>
                </c:pt>
                <c:pt idx="2631">
                  <c:v>8.4770000000000003</c:v>
                </c:pt>
                <c:pt idx="2632">
                  <c:v>8.391</c:v>
                </c:pt>
                <c:pt idx="2633">
                  <c:v>8.3060000000000027</c:v>
                </c:pt>
                <c:pt idx="2634">
                  <c:v>8.2199999999999989</c:v>
                </c:pt>
                <c:pt idx="2635">
                  <c:v>8.2319999999999993</c:v>
                </c:pt>
                <c:pt idx="2636">
                  <c:v>8.1950000000000003</c:v>
                </c:pt>
                <c:pt idx="2637">
                  <c:v>8.391</c:v>
                </c:pt>
                <c:pt idx="2638">
                  <c:v>8.293000000000001</c:v>
                </c:pt>
                <c:pt idx="2639">
                  <c:v>8.44</c:v>
                </c:pt>
                <c:pt idx="2640">
                  <c:v>8.5260000000000016</c:v>
                </c:pt>
                <c:pt idx="2641">
                  <c:v>8.4890000000000008</c:v>
                </c:pt>
                <c:pt idx="2642">
                  <c:v>8.33</c:v>
                </c:pt>
                <c:pt idx="2643">
                  <c:v>8.2809999999999988</c:v>
                </c:pt>
                <c:pt idx="2644">
                  <c:v>8.2319999999999993</c:v>
                </c:pt>
                <c:pt idx="2645">
                  <c:v>8.11</c:v>
                </c:pt>
                <c:pt idx="2646">
                  <c:v>8.1220000000000017</c:v>
                </c:pt>
                <c:pt idx="2647">
                  <c:v>8.145999999999999</c:v>
                </c:pt>
                <c:pt idx="2648">
                  <c:v>8.1220000000000017</c:v>
                </c:pt>
                <c:pt idx="2649">
                  <c:v>8.4530000000000047</c:v>
                </c:pt>
                <c:pt idx="2650">
                  <c:v>8.391</c:v>
                </c:pt>
                <c:pt idx="2651">
                  <c:v>8.4160000000000004</c:v>
                </c:pt>
                <c:pt idx="2652">
                  <c:v>8.4030000000000005</c:v>
                </c:pt>
                <c:pt idx="2653">
                  <c:v>8.2570000000000014</c:v>
                </c:pt>
                <c:pt idx="2654">
                  <c:v>8.1830000000000016</c:v>
                </c:pt>
                <c:pt idx="2655">
                  <c:v>8.4770000000000003</c:v>
                </c:pt>
                <c:pt idx="2656">
                  <c:v>8.3790000000000067</c:v>
                </c:pt>
                <c:pt idx="2657">
                  <c:v>7.9870000000000001</c:v>
                </c:pt>
                <c:pt idx="2658">
                  <c:v>8.2199999999999989</c:v>
                </c:pt>
                <c:pt idx="2659">
                  <c:v>8.206999999999999</c:v>
                </c:pt>
                <c:pt idx="2660">
                  <c:v>8.293000000000001</c:v>
                </c:pt>
                <c:pt idx="2661">
                  <c:v>8.1220000000000017</c:v>
                </c:pt>
                <c:pt idx="2662">
                  <c:v>8.2439999999999998</c:v>
                </c:pt>
                <c:pt idx="2663">
                  <c:v>8.3180000000000014</c:v>
                </c:pt>
                <c:pt idx="2664">
                  <c:v>8.2319999999999993</c:v>
                </c:pt>
                <c:pt idx="2665">
                  <c:v>8.3540000000000028</c:v>
                </c:pt>
                <c:pt idx="2666">
                  <c:v>8.2690000000000001</c:v>
                </c:pt>
                <c:pt idx="2667">
                  <c:v>8.2319999999999993</c:v>
                </c:pt>
                <c:pt idx="2668">
                  <c:v>8.1830000000000016</c:v>
                </c:pt>
                <c:pt idx="2669">
                  <c:v>8.1339999999999986</c:v>
                </c:pt>
                <c:pt idx="2670">
                  <c:v>7.95</c:v>
                </c:pt>
                <c:pt idx="2671">
                  <c:v>7.9630000000000001</c:v>
                </c:pt>
                <c:pt idx="2672">
                  <c:v>8.0730000000000004</c:v>
                </c:pt>
                <c:pt idx="2673">
                  <c:v>8.011000000000001</c:v>
                </c:pt>
                <c:pt idx="2674">
                  <c:v>7.9749999999999996</c:v>
                </c:pt>
                <c:pt idx="2675">
                  <c:v>8.1710000000000012</c:v>
                </c:pt>
                <c:pt idx="2676">
                  <c:v>8.1830000000000016</c:v>
                </c:pt>
                <c:pt idx="2677">
                  <c:v>8.2319999999999993</c:v>
                </c:pt>
                <c:pt idx="2678">
                  <c:v>8.2690000000000001</c:v>
                </c:pt>
                <c:pt idx="2679">
                  <c:v>8.293000000000001</c:v>
                </c:pt>
                <c:pt idx="2680">
                  <c:v>8.2809999999999988</c:v>
                </c:pt>
                <c:pt idx="2681">
                  <c:v>8.3060000000000027</c:v>
                </c:pt>
                <c:pt idx="2682">
                  <c:v>8.3060000000000027</c:v>
                </c:pt>
                <c:pt idx="2683">
                  <c:v>8.391</c:v>
                </c:pt>
                <c:pt idx="2684">
                  <c:v>8.1710000000000012</c:v>
                </c:pt>
                <c:pt idx="2685">
                  <c:v>8.06</c:v>
                </c:pt>
                <c:pt idx="2686">
                  <c:v>7.9870000000000001</c:v>
                </c:pt>
                <c:pt idx="2687">
                  <c:v>7.9870000000000001</c:v>
                </c:pt>
                <c:pt idx="2688">
                  <c:v>8.06</c:v>
                </c:pt>
                <c:pt idx="2689">
                  <c:v>8.0730000000000004</c:v>
                </c:pt>
                <c:pt idx="2690">
                  <c:v>8.2199999999999989</c:v>
                </c:pt>
                <c:pt idx="2691">
                  <c:v>8.145999999999999</c:v>
                </c:pt>
                <c:pt idx="2692">
                  <c:v>8.0970000000000013</c:v>
                </c:pt>
                <c:pt idx="2693">
                  <c:v>8.1590000000000007</c:v>
                </c:pt>
                <c:pt idx="2694">
                  <c:v>8.3180000000000014</c:v>
                </c:pt>
                <c:pt idx="2695">
                  <c:v>8.44</c:v>
                </c:pt>
                <c:pt idx="2696">
                  <c:v>8.2439999999999998</c:v>
                </c:pt>
                <c:pt idx="2697">
                  <c:v>8.3790000000000067</c:v>
                </c:pt>
                <c:pt idx="2698">
                  <c:v>8.1220000000000017</c:v>
                </c:pt>
                <c:pt idx="2699">
                  <c:v>8.3060000000000027</c:v>
                </c:pt>
                <c:pt idx="2700">
                  <c:v>8.1830000000000016</c:v>
                </c:pt>
                <c:pt idx="2701">
                  <c:v>8.0730000000000004</c:v>
                </c:pt>
                <c:pt idx="2702">
                  <c:v>8.1339999999999986</c:v>
                </c:pt>
                <c:pt idx="2703">
                  <c:v>8.1339999999999986</c:v>
                </c:pt>
                <c:pt idx="2704">
                  <c:v>8.1950000000000003</c:v>
                </c:pt>
                <c:pt idx="2705">
                  <c:v>8.3060000000000027</c:v>
                </c:pt>
                <c:pt idx="2706">
                  <c:v>8.427999999999999</c:v>
                </c:pt>
                <c:pt idx="2707">
                  <c:v>8.3670000000000027</c:v>
                </c:pt>
                <c:pt idx="2708">
                  <c:v>8.2690000000000001</c:v>
                </c:pt>
                <c:pt idx="2709">
                  <c:v>8.145999999999999</c:v>
                </c:pt>
                <c:pt idx="2710">
                  <c:v>8.0240000000000009</c:v>
                </c:pt>
                <c:pt idx="2711">
                  <c:v>8.206999999999999</c:v>
                </c:pt>
                <c:pt idx="2712">
                  <c:v>8.0730000000000004</c:v>
                </c:pt>
                <c:pt idx="2713">
                  <c:v>8.1710000000000012</c:v>
                </c:pt>
                <c:pt idx="2714">
                  <c:v>8.06</c:v>
                </c:pt>
                <c:pt idx="2715">
                  <c:v>8.2690000000000001</c:v>
                </c:pt>
                <c:pt idx="2716">
                  <c:v>8.1339999999999986</c:v>
                </c:pt>
                <c:pt idx="2717">
                  <c:v>8.2319999999999993</c:v>
                </c:pt>
                <c:pt idx="2718">
                  <c:v>8.5020000000000007</c:v>
                </c:pt>
                <c:pt idx="2719">
                  <c:v>8.5379999999999985</c:v>
                </c:pt>
                <c:pt idx="2720">
                  <c:v>8.4770000000000003</c:v>
                </c:pt>
                <c:pt idx="2721">
                  <c:v>8.4530000000000047</c:v>
                </c:pt>
                <c:pt idx="2722">
                  <c:v>8.3540000000000028</c:v>
                </c:pt>
                <c:pt idx="2723">
                  <c:v>8.33</c:v>
                </c:pt>
                <c:pt idx="2724">
                  <c:v>8.2570000000000014</c:v>
                </c:pt>
                <c:pt idx="2725">
                  <c:v>8.206999999999999</c:v>
                </c:pt>
                <c:pt idx="2726">
                  <c:v>8.0730000000000004</c:v>
                </c:pt>
                <c:pt idx="2727">
                  <c:v>8.2690000000000001</c:v>
                </c:pt>
                <c:pt idx="2728">
                  <c:v>8.2439999999999998</c:v>
                </c:pt>
                <c:pt idx="2729">
                  <c:v>8.2319999999999993</c:v>
                </c:pt>
                <c:pt idx="2730">
                  <c:v>8.391</c:v>
                </c:pt>
                <c:pt idx="2731">
                  <c:v>8.1830000000000016</c:v>
                </c:pt>
                <c:pt idx="2732">
                  <c:v>8.206999999999999</c:v>
                </c:pt>
                <c:pt idx="2733">
                  <c:v>8.1710000000000012</c:v>
                </c:pt>
                <c:pt idx="2734">
                  <c:v>8.4160000000000004</c:v>
                </c:pt>
                <c:pt idx="2735">
                  <c:v>8.4650000000000247</c:v>
                </c:pt>
                <c:pt idx="2736">
                  <c:v>8.4160000000000004</c:v>
                </c:pt>
                <c:pt idx="2737">
                  <c:v>8.4890000000000008</c:v>
                </c:pt>
                <c:pt idx="2738">
                  <c:v>8.3420000000000005</c:v>
                </c:pt>
                <c:pt idx="2739">
                  <c:v>8.1950000000000003</c:v>
                </c:pt>
                <c:pt idx="2740">
                  <c:v>8.0850000000000026</c:v>
                </c:pt>
                <c:pt idx="2741">
                  <c:v>8.0240000000000009</c:v>
                </c:pt>
                <c:pt idx="2742">
                  <c:v>8.206999999999999</c:v>
                </c:pt>
                <c:pt idx="2743">
                  <c:v>8.0240000000000009</c:v>
                </c:pt>
                <c:pt idx="2744">
                  <c:v>8.0850000000000026</c:v>
                </c:pt>
                <c:pt idx="2745">
                  <c:v>0</c:v>
                </c:pt>
                <c:pt idx="2746">
                  <c:v>0</c:v>
                </c:pt>
                <c:pt idx="2747">
                  <c:v>-1.2000000000000005E-2</c:v>
                </c:pt>
                <c:pt idx="2748">
                  <c:v>0</c:v>
                </c:pt>
                <c:pt idx="2749">
                  <c:v>-1.2000000000000005E-2</c:v>
                </c:pt>
                <c:pt idx="2750">
                  <c:v>0</c:v>
                </c:pt>
                <c:pt idx="2751">
                  <c:v>-1.2000000000000005E-2</c:v>
                </c:pt>
                <c:pt idx="2752">
                  <c:v>-1.2000000000000005E-2</c:v>
                </c:pt>
                <c:pt idx="2753">
                  <c:v>-1.2000000000000005E-2</c:v>
                </c:pt>
                <c:pt idx="2754">
                  <c:v>0</c:v>
                </c:pt>
                <c:pt idx="2755">
                  <c:v>-1.2000000000000005E-2</c:v>
                </c:pt>
                <c:pt idx="2756">
                  <c:v>0</c:v>
                </c:pt>
                <c:pt idx="2757">
                  <c:v>0</c:v>
                </c:pt>
                <c:pt idx="2758">
                  <c:v>0</c:v>
                </c:pt>
                <c:pt idx="2759">
                  <c:v>-1.2000000000000005E-2</c:v>
                </c:pt>
                <c:pt idx="2760">
                  <c:v>-1.2000000000000005E-2</c:v>
                </c:pt>
                <c:pt idx="2761">
                  <c:v>0</c:v>
                </c:pt>
                <c:pt idx="2762">
                  <c:v>-1.2000000000000005E-2</c:v>
                </c:pt>
                <c:pt idx="2763">
                  <c:v>-1.2000000000000005E-2</c:v>
                </c:pt>
                <c:pt idx="2764">
                  <c:v>0</c:v>
                </c:pt>
                <c:pt idx="2765">
                  <c:v>-1.2000000000000005E-2</c:v>
                </c:pt>
                <c:pt idx="2766">
                  <c:v>-1.2000000000000005E-2</c:v>
                </c:pt>
                <c:pt idx="2767">
                  <c:v>-1.2000000000000005E-2</c:v>
                </c:pt>
                <c:pt idx="2768">
                  <c:v>0</c:v>
                </c:pt>
                <c:pt idx="2769">
                  <c:v>0</c:v>
                </c:pt>
                <c:pt idx="2770">
                  <c:v>0</c:v>
                </c:pt>
                <c:pt idx="2771">
                  <c:v>-1.2000000000000005E-2</c:v>
                </c:pt>
                <c:pt idx="2772">
                  <c:v>0</c:v>
                </c:pt>
                <c:pt idx="2773">
                  <c:v>-1.2000000000000005E-2</c:v>
                </c:pt>
                <c:pt idx="2774">
                  <c:v>-1.2000000000000005E-2</c:v>
                </c:pt>
                <c:pt idx="2775">
                  <c:v>0</c:v>
                </c:pt>
                <c:pt idx="2776">
                  <c:v>-1.2000000000000005E-2</c:v>
                </c:pt>
                <c:pt idx="2777">
                  <c:v>-1.2000000000000005E-2</c:v>
                </c:pt>
                <c:pt idx="2778">
                  <c:v>0</c:v>
                </c:pt>
                <c:pt idx="2779">
                  <c:v>0</c:v>
                </c:pt>
                <c:pt idx="2780">
                  <c:v>0</c:v>
                </c:pt>
                <c:pt idx="2781">
                  <c:v>-1.2000000000000005E-2</c:v>
                </c:pt>
                <c:pt idx="2782">
                  <c:v>-1.2000000000000005E-2</c:v>
                </c:pt>
                <c:pt idx="2783">
                  <c:v>0</c:v>
                </c:pt>
                <c:pt idx="2784">
                  <c:v>-1.2000000000000005E-2</c:v>
                </c:pt>
                <c:pt idx="2785">
                  <c:v>0</c:v>
                </c:pt>
                <c:pt idx="2786">
                  <c:v>0</c:v>
                </c:pt>
                <c:pt idx="2787">
                  <c:v>0</c:v>
                </c:pt>
                <c:pt idx="2788">
                  <c:v>-1.2000000000000005E-2</c:v>
                </c:pt>
                <c:pt idx="2789">
                  <c:v>-1.2000000000000005E-2</c:v>
                </c:pt>
                <c:pt idx="2790">
                  <c:v>0</c:v>
                </c:pt>
                <c:pt idx="2791">
                  <c:v>-1.2000000000000005E-2</c:v>
                </c:pt>
                <c:pt idx="2792">
                  <c:v>-1.2000000000000005E-2</c:v>
                </c:pt>
                <c:pt idx="2793">
                  <c:v>-1.2000000000000005E-2</c:v>
                </c:pt>
                <c:pt idx="2794">
                  <c:v>-1.2000000000000005E-2</c:v>
                </c:pt>
                <c:pt idx="2795">
                  <c:v>-1.2000000000000005E-2</c:v>
                </c:pt>
                <c:pt idx="2796">
                  <c:v>0</c:v>
                </c:pt>
                <c:pt idx="2797">
                  <c:v>0</c:v>
                </c:pt>
                <c:pt idx="2798">
                  <c:v>0</c:v>
                </c:pt>
                <c:pt idx="2799">
                  <c:v>0</c:v>
                </c:pt>
                <c:pt idx="2800">
                  <c:v>0</c:v>
                </c:pt>
                <c:pt idx="2801">
                  <c:v>0</c:v>
                </c:pt>
                <c:pt idx="2802">
                  <c:v>-1.2000000000000005E-2</c:v>
                </c:pt>
                <c:pt idx="2803">
                  <c:v>-1.2000000000000005E-2</c:v>
                </c:pt>
                <c:pt idx="2804">
                  <c:v>0</c:v>
                </c:pt>
                <c:pt idx="2805">
                  <c:v>-1.2000000000000005E-2</c:v>
                </c:pt>
                <c:pt idx="2806">
                  <c:v>0</c:v>
                </c:pt>
                <c:pt idx="2807">
                  <c:v>0</c:v>
                </c:pt>
                <c:pt idx="2808">
                  <c:v>0</c:v>
                </c:pt>
                <c:pt idx="2809">
                  <c:v>0</c:v>
                </c:pt>
                <c:pt idx="2810">
                  <c:v>0</c:v>
                </c:pt>
                <c:pt idx="2811">
                  <c:v>0</c:v>
                </c:pt>
                <c:pt idx="2812">
                  <c:v>0</c:v>
                </c:pt>
                <c:pt idx="2813">
                  <c:v>0</c:v>
                </c:pt>
                <c:pt idx="2814">
                  <c:v>0</c:v>
                </c:pt>
                <c:pt idx="2815">
                  <c:v>-1.2000000000000005E-2</c:v>
                </c:pt>
                <c:pt idx="2816">
                  <c:v>0</c:v>
                </c:pt>
                <c:pt idx="2817">
                  <c:v>0</c:v>
                </c:pt>
                <c:pt idx="2818">
                  <c:v>-1.2000000000000005E-2</c:v>
                </c:pt>
                <c:pt idx="2819">
                  <c:v>0</c:v>
                </c:pt>
                <c:pt idx="2820">
                  <c:v>0</c:v>
                </c:pt>
                <c:pt idx="2821">
                  <c:v>0</c:v>
                </c:pt>
                <c:pt idx="2822">
                  <c:v>0</c:v>
                </c:pt>
                <c:pt idx="2823">
                  <c:v>0</c:v>
                </c:pt>
                <c:pt idx="2824">
                  <c:v>0</c:v>
                </c:pt>
                <c:pt idx="2825">
                  <c:v>-1.2000000000000005E-2</c:v>
                </c:pt>
                <c:pt idx="2826">
                  <c:v>0</c:v>
                </c:pt>
                <c:pt idx="2827">
                  <c:v>-1.2000000000000005E-2</c:v>
                </c:pt>
                <c:pt idx="2828">
                  <c:v>0</c:v>
                </c:pt>
                <c:pt idx="2829">
                  <c:v>0</c:v>
                </c:pt>
                <c:pt idx="2830">
                  <c:v>0</c:v>
                </c:pt>
                <c:pt idx="2831">
                  <c:v>0</c:v>
                </c:pt>
                <c:pt idx="2832">
                  <c:v>0</c:v>
                </c:pt>
                <c:pt idx="2833">
                  <c:v>0</c:v>
                </c:pt>
                <c:pt idx="2834">
                  <c:v>0</c:v>
                </c:pt>
                <c:pt idx="2835">
                  <c:v>0</c:v>
                </c:pt>
                <c:pt idx="2836">
                  <c:v>0</c:v>
                </c:pt>
                <c:pt idx="2837">
                  <c:v>-1.2000000000000005E-2</c:v>
                </c:pt>
                <c:pt idx="2838">
                  <c:v>-1.2000000000000005E-2</c:v>
                </c:pt>
                <c:pt idx="2839">
                  <c:v>-1.2000000000000005E-2</c:v>
                </c:pt>
                <c:pt idx="2840">
                  <c:v>0</c:v>
                </c:pt>
                <c:pt idx="2841">
                  <c:v>-1.2000000000000005E-2</c:v>
                </c:pt>
                <c:pt idx="2842">
                  <c:v>0</c:v>
                </c:pt>
                <c:pt idx="2843">
                  <c:v>0</c:v>
                </c:pt>
                <c:pt idx="2844">
                  <c:v>-1.2000000000000005E-2</c:v>
                </c:pt>
                <c:pt idx="2845">
                  <c:v>0</c:v>
                </c:pt>
                <c:pt idx="2846">
                  <c:v>-1.2000000000000005E-2</c:v>
                </c:pt>
                <c:pt idx="2847">
                  <c:v>0</c:v>
                </c:pt>
                <c:pt idx="2848">
                  <c:v>-1.2000000000000005E-2</c:v>
                </c:pt>
                <c:pt idx="2849">
                  <c:v>0</c:v>
                </c:pt>
                <c:pt idx="2850">
                  <c:v>0</c:v>
                </c:pt>
                <c:pt idx="2851">
                  <c:v>0</c:v>
                </c:pt>
                <c:pt idx="2852">
                  <c:v>-1.2000000000000005E-2</c:v>
                </c:pt>
                <c:pt idx="2853">
                  <c:v>-1.2000000000000005E-2</c:v>
                </c:pt>
                <c:pt idx="2854">
                  <c:v>-1.2000000000000005E-2</c:v>
                </c:pt>
                <c:pt idx="2855">
                  <c:v>-1.2000000000000005E-2</c:v>
                </c:pt>
                <c:pt idx="2856">
                  <c:v>-1.2000000000000005E-2</c:v>
                </c:pt>
                <c:pt idx="2857">
                  <c:v>-1.2000000000000005E-2</c:v>
                </c:pt>
                <c:pt idx="2858">
                  <c:v>0</c:v>
                </c:pt>
                <c:pt idx="2859">
                  <c:v>0</c:v>
                </c:pt>
                <c:pt idx="2860">
                  <c:v>-1.2000000000000005E-2</c:v>
                </c:pt>
                <c:pt idx="2861">
                  <c:v>0</c:v>
                </c:pt>
                <c:pt idx="2862">
                  <c:v>0</c:v>
                </c:pt>
                <c:pt idx="2863">
                  <c:v>-1.2000000000000005E-2</c:v>
                </c:pt>
                <c:pt idx="2864">
                  <c:v>-1.2000000000000005E-2</c:v>
                </c:pt>
                <c:pt idx="2865">
                  <c:v>-1.2000000000000005E-2</c:v>
                </c:pt>
                <c:pt idx="2866">
                  <c:v>-1.2000000000000005E-2</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-1.2000000000000005E-2</c:v>
                </c:pt>
                <c:pt idx="2884">
                  <c:v>-1.2000000000000005E-2</c:v>
                </c:pt>
                <c:pt idx="2885">
                  <c:v>-1.2000000000000005E-2</c:v>
                </c:pt>
                <c:pt idx="2886">
                  <c:v>0</c:v>
                </c:pt>
                <c:pt idx="2887">
                  <c:v>0</c:v>
                </c:pt>
                <c:pt idx="2888">
                  <c:v>0</c:v>
                </c:pt>
                <c:pt idx="2889">
                  <c:v>-1.2000000000000005E-2</c:v>
                </c:pt>
                <c:pt idx="2890">
                  <c:v>0</c:v>
                </c:pt>
                <c:pt idx="2891">
                  <c:v>0</c:v>
                </c:pt>
                <c:pt idx="2892">
                  <c:v>0</c:v>
                </c:pt>
                <c:pt idx="2893">
                  <c:v>-1.2000000000000005E-2</c:v>
                </c:pt>
                <c:pt idx="2894">
                  <c:v>-1.2000000000000005E-2</c:v>
                </c:pt>
                <c:pt idx="2895">
                  <c:v>-1.2000000000000005E-2</c:v>
                </c:pt>
                <c:pt idx="2896">
                  <c:v>0</c:v>
                </c:pt>
                <c:pt idx="2897">
                  <c:v>0</c:v>
                </c:pt>
                <c:pt idx="2898">
                  <c:v>0</c:v>
                </c:pt>
                <c:pt idx="2899">
                  <c:v>0</c:v>
                </c:pt>
                <c:pt idx="2900">
                  <c:v>0</c:v>
                </c:pt>
                <c:pt idx="2901">
                  <c:v>0</c:v>
                </c:pt>
                <c:pt idx="2902">
                  <c:v>0</c:v>
                </c:pt>
                <c:pt idx="2903">
                  <c:v>0</c:v>
                </c:pt>
                <c:pt idx="2904">
                  <c:v>0</c:v>
                </c:pt>
                <c:pt idx="2905">
                  <c:v>-1.2000000000000005E-2</c:v>
                </c:pt>
                <c:pt idx="2906">
                  <c:v>-1.2000000000000005E-2</c:v>
                </c:pt>
                <c:pt idx="2907">
                  <c:v>-1.2000000000000005E-2</c:v>
                </c:pt>
                <c:pt idx="2908">
                  <c:v>0</c:v>
                </c:pt>
                <c:pt idx="2909">
                  <c:v>-1.2000000000000005E-2</c:v>
                </c:pt>
                <c:pt idx="2910">
                  <c:v>0</c:v>
                </c:pt>
                <c:pt idx="2911">
                  <c:v>-1.2000000000000005E-2</c:v>
                </c:pt>
                <c:pt idx="2912">
                  <c:v>-1.2000000000000005E-2</c:v>
                </c:pt>
                <c:pt idx="2913">
                  <c:v>-1.2000000000000005E-2</c:v>
                </c:pt>
                <c:pt idx="2914">
                  <c:v>-1.2000000000000005E-2</c:v>
                </c:pt>
                <c:pt idx="2915">
                  <c:v>0</c:v>
                </c:pt>
                <c:pt idx="2916">
                  <c:v>0</c:v>
                </c:pt>
                <c:pt idx="2917">
                  <c:v>0</c:v>
                </c:pt>
                <c:pt idx="2918">
                  <c:v>0</c:v>
                </c:pt>
                <c:pt idx="2919">
                  <c:v>-1.2000000000000005E-2</c:v>
                </c:pt>
                <c:pt idx="2920">
                  <c:v>0</c:v>
                </c:pt>
                <c:pt idx="2921">
                  <c:v>-1.2000000000000005E-2</c:v>
                </c:pt>
                <c:pt idx="2922">
                  <c:v>0</c:v>
                </c:pt>
                <c:pt idx="2923">
                  <c:v>-1.2000000000000005E-2</c:v>
                </c:pt>
                <c:pt idx="2924">
                  <c:v>0</c:v>
                </c:pt>
                <c:pt idx="2925">
                  <c:v>8.2439999999999998</c:v>
                </c:pt>
                <c:pt idx="2926">
                  <c:v>8.1830000000000016</c:v>
                </c:pt>
                <c:pt idx="2927">
                  <c:v>8.3540000000000028</c:v>
                </c:pt>
                <c:pt idx="2928">
                  <c:v>8.2809999999999988</c:v>
                </c:pt>
                <c:pt idx="2929">
                  <c:v>8.1220000000000017</c:v>
                </c:pt>
                <c:pt idx="2930">
                  <c:v>8.1590000000000007</c:v>
                </c:pt>
                <c:pt idx="2931">
                  <c:v>8.3540000000000028</c:v>
                </c:pt>
                <c:pt idx="2932">
                  <c:v>8.4030000000000005</c:v>
                </c:pt>
                <c:pt idx="2933">
                  <c:v>8.2570000000000014</c:v>
                </c:pt>
                <c:pt idx="2934">
                  <c:v>8.1590000000000007</c:v>
                </c:pt>
                <c:pt idx="2935">
                  <c:v>8.3060000000000027</c:v>
                </c:pt>
                <c:pt idx="2936">
                  <c:v>8.427999999999999</c:v>
                </c:pt>
                <c:pt idx="2937">
                  <c:v>8.2570000000000014</c:v>
                </c:pt>
                <c:pt idx="2938">
                  <c:v>8.1220000000000017</c:v>
                </c:pt>
                <c:pt idx="2939">
                  <c:v>8.2439999999999998</c:v>
                </c:pt>
                <c:pt idx="2940">
                  <c:v>8.4650000000000247</c:v>
                </c:pt>
                <c:pt idx="2941">
                  <c:v>8.3060000000000027</c:v>
                </c:pt>
                <c:pt idx="2942">
                  <c:v>8.1220000000000017</c:v>
                </c:pt>
                <c:pt idx="2943">
                  <c:v>8.2319999999999993</c:v>
                </c:pt>
                <c:pt idx="2944">
                  <c:v>8.44</c:v>
                </c:pt>
                <c:pt idx="2945">
                  <c:v>8.3420000000000005</c:v>
                </c:pt>
                <c:pt idx="2946">
                  <c:v>8.1339999999999986</c:v>
                </c:pt>
                <c:pt idx="2947">
                  <c:v>8.1830000000000016</c:v>
                </c:pt>
                <c:pt idx="2948">
                  <c:v>8.3790000000000067</c:v>
                </c:pt>
                <c:pt idx="2949">
                  <c:v>8.3670000000000027</c:v>
                </c:pt>
                <c:pt idx="2950">
                  <c:v>8.1339999999999986</c:v>
                </c:pt>
                <c:pt idx="2951">
                  <c:v>8.1339999999999986</c:v>
                </c:pt>
                <c:pt idx="2952">
                  <c:v>8.4030000000000005</c:v>
                </c:pt>
                <c:pt idx="2953">
                  <c:v>8.4160000000000004</c:v>
                </c:pt>
                <c:pt idx="2954">
                  <c:v>8.1830000000000016</c:v>
                </c:pt>
                <c:pt idx="2955">
                  <c:v>8.145999999999999</c:v>
                </c:pt>
                <c:pt idx="2956">
                  <c:v>8.3420000000000005</c:v>
                </c:pt>
                <c:pt idx="2957">
                  <c:v>8.4160000000000004</c:v>
                </c:pt>
                <c:pt idx="2958">
                  <c:v>8.1950000000000003</c:v>
                </c:pt>
                <c:pt idx="2959">
                  <c:v>8.1590000000000007</c:v>
                </c:pt>
                <c:pt idx="2960">
                  <c:v>8.3420000000000005</c:v>
                </c:pt>
                <c:pt idx="2961">
                  <c:v>8.427999999999999</c:v>
                </c:pt>
                <c:pt idx="2962">
                  <c:v>8.2319999999999993</c:v>
                </c:pt>
                <c:pt idx="2963">
                  <c:v>8.1339999999999986</c:v>
                </c:pt>
                <c:pt idx="2964">
                  <c:v>8.293000000000001</c:v>
                </c:pt>
                <c:pt idx="2965">
                  <c:v>8.44</c:v>
                </c:pt>
                <c:pt idx="2966">
                  <c:v>8.2439999999999998</c:v>
                </c:pt>
                <c:pt idx="2967">
                  <c:v>8.1220000000000017</c:v>
                </c:pt>
                <c:pt idx="2968">
                  <c:v>8.2690000000000001</c:v>
                </c:pt>
                <c:pt idx="2969">
                  <c:v>8.4160000000000004</c:v>
                </c:pt>
                <c:pt idx="2970">
                  <c:v>8.1339999999999986</c:v>
                </c:pt>
                <c:pt idx="2971">
                  <c:v>8.145999999999999</c:v>
                </c:pt>
                <c:pt idx="2972">
                  <c:v>8.3420000000000005</c:v>
                </c:pt>
                <c:pt idx="2973">
                  <c:v>8.293000000000001</c:v>
                </c:pt>
                <c:pt idx="2974">
                  <c:v>8.0730000000000004</c:v>
                </c:pt>
                <c:pt idx="2975">
                  <c:v>8.11</c:v>
                </c:pt>
                <c:pt idx="2976">
                  <c:v>8.293000000000001</c:v>
                </c:pt>
                <c:pt idx="2977">
                  <c:v>8.3670000000000027</c:v>
                </c:pt>
                <c:pt idx="2978">
                  <c:v>8.206999999999999</c:v>
                </c:pt>
                <c:pt idx="2979">
                  <c:v>8.0730000000000004</c:v>
                </c:pt>
                <c:pt idx="2980">
                  <c:v>8.2570000000000014</c:v>
                </c:pt>
                <c:pt idx="2981">
                  <c:v>8.427999999999999</c:v>
                </c:pt>
                <c:pt idx="2982">
                  <c:v>8.3060000000000027</c:v>
                </c:pt>
                <c:pt idx="2983">
                  <c:v>8.1710000000000012</c:v>
                </c:pt>
                <c:pt idx="2984">
                  <c:v>8.206999999999999</c:v>
                </c:pt>
                <c:pt idx="2985">
                  <c:v>8.391</c:v>
                </c:pt>
                <c:pt idx="2986">
                  <c:v>8.44</c:v>
                </c:pt>
                <c:pt idx="2987">
                  <c:v>8.2809999999999988</c:v>
                </c:pt>
                <c:pt idx="2988">
                  <c:v>8.1339999999999986</c:v>
                </c:pt>
                <c:pt idx="2989">
                  <c:v>8.1710000000000012</c:v>
                </c:pt>
                <c:pt idx="2990">
                  <c:v>8.2439999999999998</c:v>
                </c:pt>
                <c:pt idx="2991">
                  <c:v>8.3790000000000067</c:v>
                </c:pt>
                <c:pt idx="2992">
                  <c:v>8.4160000000000004</c:v>
                </c:pt>
                <c:pt idx="2993">
                  <c:v>8.3060000000000027</c:v>
                </c:pt>
                <c:pt idx="2994">
                  <c:v>8.1830000000000016</c:v>
                </c:pt>
                <c:pt idx="2995">
                  <c:v>8.1220000000000017</c:v>
                </c:pt>
                <c:pt idx="2996">
                  <c:v>8.1590000000000007</c:v>
                </c:pt>
                <c:pt idx="2997">
                  <c:v>8.2690000000000001</c:v>
                </c:pt>
                <c:pt idx="2998">
                  <c:v>8.391</c:v>
                </c:pt>
                <c:pt idx="2999">
                  <c:v>8.3670000000000027</c:v>
                </c:pt>
                <c:pt idx="3000">
                  <c:v>8.2319999999999993</c:v>
                </c:pt>
                <c:pt idx="3001">
                  <c:v>8.1339999999999986</c:v>
                </c:pt>
                <c:pt idx="3002">
                  <c:v>8.0730000000000004</c:v>
                </c:pt>
                <c:pt idx="3003">
                  <c:v>8.1220000000000017</c:v>
                </c:pt>
                <c:pt idx="3004">
                  <c:v>8.2570000000000014</c:v>
                </c:pt>
                <c:pt idx="3005">
                  <c:v>8.3180000000000014</c:v>
                </c:pt>
                <c:pt idx="3006">
                  <c:v>8.3180000000000014</c:v>
                </c:pt>
                <c:pt idx="3007">
                  <c:v>8.0479999999999983</c:v>
                </c:pt>
                <c:pt idx="3008">
                  <c:v>8.0730000000000004</c:v>
                </c:pt>
                <c:pt idx="3009">
                  <c:v>8.06</c:v>
                </c:pt>
                <c:pt idx="3010">
                  <c:v>8.1590000000000007</c:v>
                </c:pt>
                <c:pt idx="3011">
                  <c:v>8.293000000000001</c:v>
                </c:pt>
                <c:pt idx="3012">
                  <c:v>8.3670000000000027</c:v>
                </c:pt>
                <c:pt idx="3013">
                  <c:v>8.3060000000000027</c:v>
                </c:pt>
                <c:pt idx="3014">
                  <c:v>8.1590000000000007</c:v>
                </c:pt>
                <c:pt idx="3015">
                  <c:v>8.0970000000000013</c:v>
                </c:pt>
                <c:pt idx="3016">
                  <c:v>8.0970000000000013</c:v>
                </c:pt>
                <c:pt idx="3017">
                  <c:v>8.1710000000000012</c:v>
                </c:pt>
                <c:pt idx="3018">
                  <c:v>8.293000000000001</c:v>
                </c:pt>
                <c:pt idx="3019">
                  <c:v>8.3420000000000005</c:v>
                </c:pt>
                <c:pt idx="3020">
                  <c:v>8.206999999999999</c:v>
                </c:pt>
                <c:pt idx="3021">
                  <c:v>8.0850000000000026</c:v>
                </c:pt>
                <c:pt idx="3022">
                  <c:v>8.0850000000000026</c:v>
                </c:pt>
                <c:pt idx="3023">
                  <c:v>8.145999999999999</c:v>
                </c:pt>
                <c:pt idx="3024">
                  <c:v>8.3060000000000027</c:v>
                </c:pt>
                <c:pt idx="3025">
                  <c:v>8.3790000000000067</c:v>
                </c:pt>
                <c:pt idx="3026">
                  <c:v>8.2570000000000014</c:v>
                </c:pt>
                <c:pt idx="3027">
                  <c:v>8.11</c:v>
                </c:pt>
                <c:pt idx="3028">
                  <c:v>8.0479999999999983</c:v>
                </c:pt>
                <c:pt idx="3029">
                  <c:v>8.0970000000000013</c:v>
                </c:pt>
                <c:pt idx="3030">
                  <c:v>8.2690000000000001</c:v>
                </c:pt>
                <c:pt idx="3031">
                  <c:v>8.2439999999999998</c:v>
                </c:pt>
                <c:pt idx="3032">
                  <c:v>8.293000000000001</c:v>
                </c:pt>
                <c:pt idx="3033">
                  <c:v>8.2199999999999989</c:v>
                </c:pt>
                <c:pt idx="3034">
                  <c:v>8.06</c:v>
                </c:pt>
                <c:pt idx="3035">
                  <c:v>8.145999999999999</c:v>
                </c:pt>
                <c:pt idx="3036">
                  <c:v>8.1950000000000003</c:v>
                </c:pt>
                <c:pt idx="3037">
                  <c:v>8.2690000000000001</c:v>
                </c:pt>
                <c:pt idx="3038">
                  <c:v>8.4030000000000005</c:v>
                </c:pt>
                <c:pt idx="3039">
                  <c:v>8.3060000000000027</c:v>
                </c:pt>
                <c:pt idx="3040">
                  <c:v>8.1590000000000007</c:v>
                </c:pt>
                <c:pt idx="3041">
                  <c:v>8.0360000000000014</c:v>
                </c:pt>
                <c:pt idx="3042">
                  <c:v>8.0360000000000014</c:v>
                </c:pt>
                <c:pt idx="3043">
                  <c:v>8.0730000000000004</c:v>
                </c:pt>
                <c:pt idx="3044">
                  <c:v>8.1590000000000007</c:v>
                </c:pt>
                <c:pt idx="3045">
                  <c:v>8.3670000000000027</c:v>
                </c:pt>
                <c:pt idx="3046">
                  <c:v>8.0850000000000026</c:v>
                </c:pt>
                <c:pt idx="3047">
                  <c:v>8.1590000000000007</c:v>
                </c:pt>
                <c:pt idx="3048">
                  <c:v>8.1339999999999986</c:v>
                </c:pt>
                <c:pt idx="3049">
                  <c:v>8.2690000000000001</c:v>
                </c:pt>
                <c:pt idx="3050">
                  <c:v>8.3790000000000067</c:v>
                </c:pt>
                <c:pt idx="3051">
                  <c:v>8.3670000000000027</c:v>
                </c:pt>
                <c:pt idx="3052">
                  <c:v>8.2809999999999988</c:v>
                </c:pt>
                <c:pt idx="3053">
                  <c:v>7.9630000000000001</c:v>
                </c:pt>
                <c:pt idx="3054">
                  <c:v>7.9379999999999997</c:v>
                </c:pt>
                <c:pt idx="3055">
                  <c:v>7.8769999999999998</c:v>
                </c:pt>
                <c:pt idx="3056">
                  <c:v>7.8769999999999998</c:v>
                </c:pt>
                <c:pt idx="3057">
                  <c:v>8.3060000000000027</c:v>
                </c:pt>
                <c:pt idx="3058">
                  <c:v>8.206999999999999</c:v>
                </c:pt>
                <c:pt idx="3059">
                  <c:v>8.2690000000000001</c:v>
                </c:pt>
                <c:pt idx="3060">
                  <c:v>8.1220000000000017</c:v>
                </c:pt>
                <c:pt idx="3061">
                  <c:v>8.011000000000001</c:v>
                </c:pt>
                <c:pt idx="3062">
                  <c:v>7.9989999999999997</c:v>
                </c:pt>
                <c:pt idx="3063">
                  <c:v>8.1339999999999986</c:v>
                </c:pt>
                <c:pt idx="3064">
                  <c:v>8.1590000000000007</c:v>
                </c:pt>
                <c:pt idx="3065">
                  <c:v>8.1950000000000003</c:v>
                </c:pt>
                <c:pt idx="3066">
                  <c:v>8.5260000000000016</c:v>
                </c:pt>
                <c:pt idx="3067">
                  <c:v>8.1830000000000016</c:v>
                </c:pt>
                <c:pt idx="3068">
                  <c:v>8.0970000000000013</c:v>
                </c:pt>
                <c:pt idx="3069">
                  <c:v>8.0360000000000014</c:v>
                </c:pt>
                <c:pt idx="3070">
                  <c:v>7.9989999999999997</c:v>
                </c:pt>
                <c:pt idx="3071">
                  <c:v>7.9749999999999996</c:v>
                </c:pt>
                <c:pt idx="3072">
                  <c:v>8.0360000000000014</c:v>
                </c:pt>
                <c:pt idx="3073">
                  <c:v>8.1220000000000017</c:v>
                </c:pt>
                <c:pt idx="3074">
                  <c:v>8.2319999999999993</c:v>
                </c:pt>
                <c:pt idx="3075">
                  <c:v>8.0850000000000026</c:v>
                </c:pt>
                <c:pt idx="3076">
                  <c:v>8.0360000000000014</c:v>
                </c:pt>
                <c:pt idx="3077">
                  <c:v>8.0850000000000026</c:v>
                </c:pt>
                <c:pt idx="3078">
                  <c:v>7.9870000000000001</c:v>
                </c:pt>
                <c:pt idx="3079">
                  <c:v>7.9260000000000002</c:v>
                </c:pt>
                <c:pt idx="3080">
                  <c:v>7.9989999999999997</c:v>
                </c:pt>
                <c:pt idx="3081">
                  <c:v>8.4030000000000005</c:v>
                </c:pt>
                <c:pt idx="3082">
                  <c:v>8.391</c:v>
                </c:pt>
                <c:pt idx="3083">
                  <c:v>8.3540000000000028</c:v>
                </c:pt>
                <c:pt idx="3084">
                  <c:v>8.2570000000000014</c:v>
                </c:pt>
                <c:pt idx="3085">
                  <c:v>8.1710000000000012</c:v>
                </c:pt>
                <c:pt idx="3086">
                  <c:v>8.0730000000000004</c:v>
                </c:pt>
                <c:pt idx="3087">
                  <c:v>7.9379999999999997</c:v>
                </c:pt>
                <c:pt idx="3088">
                  <c:v>7.9989999999999997</c:v>
                </c:pt>
                <c:pt idx="3089">
                  <c:v>8.3670000000000027</c:v>
                </c:pt>
                <c:pt idx="3090">
                  <c:v>8.2690000000000001</c:v>
                </c:pt>
                <c:pt idx="3091">
                  <c:v>8.33</c:v>
                </c:pt>
                <c:pt idx="3092">
                  <c:v>8.2199999999999989</c:v>
                </c:pt>
                <c:pt idx="3093">
                  <c:v>8.4890000000000008</c:v>
                </c:pt>
                <c:pt idx="3094">
                  <c:v>8.2439999999999998</c:v>
                </c:pt>
                <c:pt idx="3095">
                  <c:v>8.2690000000000001</c:v>
                </c:pt>
                <c:pt idx="3096">
                  <c:v>7.9989999999999997</c:v>
                </c:pt>
                <c:pt idx="3097">
                  <c:v>8.1339999999999986</c:v>
                </c:pt>
                <c:pt idx="3098">
                  <c:v>8.3670000000000027</c:v>
                </c:pt>
                <c:pt idx="3099">
                  <c:v>8.2439999999999998</c:v>
                </c:pt>
                <c:pt idx="3100">
                  <c:v>8.3180000000000014</c:v>
                </c:pt>
                <c:pt idx="3101">
                  <c:v>8.3420000000000005</c:v>
                </c:pt>
                <c:pt idx="3102">
                  <c:v>8.2199999999999989</c:v>
                </c:pt>
                <c:pt idx="3103">
                  <c:v>7.9989999999999997</c:v>
                </c:pt>
                <c:pt idx="3104">
                  <c:v>8.0970000000000013</c:v>
                </c:pt>
                <c:pt idx="3105">
                  <c:v>0</c:v>
                </c:pt>
                <c:pt idx="3106">
                  <c:v>0</c:v>
                </c:pt>
                <c:pt idx="3107">
                  <c:v>-1.2000000000000005E-2</c:v>
                </c:pt>
                <c:pt idx="3108">
                  <c:v>-1.2000000000000005E-2</c:v>
                </c:pt>
                <c:pt idx="3109">
                  <c:v>0</c:v>
                </c:pt>
                <c:pt idx="3110">
                  <c:v>0</c:v>
                </c:pt>
                <c:pt idx="3111">
                  <c:v>-1.2000000000000005E-2</c:v>
                </c:pt>
                <c:pt idx="3112">
                  <c:v>-1.2000000000000005E-2</c:v>
                </c:pt>
                <c:pt idx="3113">
                  <c:v>0</c:v>
                </c:pt>
                <c:pt idx="3114">
                  <c:v>-1.2000000000000005E-2</c:v>
                </c:pt>
                <c:pt idx="3115">
                  <c:v>0</c:v>
                </c:pt>
                <c:pt idx="3116">
                  <c:v>0</c:v>
                </c:pt>
                <c:pt idx="3117">
                  <c:v>-1.2000000000000005E-2</c:v>
                </c:pt>
                <c:pt idx="3118">
                  <c:v>-1.2000000000000005E-2</c:v>
                </c:pt>
                <c:pt idx="3119">
                  <c:v>0</c:v>
                </c:pt>
                <c:pt idx="3120">
                  <c:v>0</c:v>
                </c:pt>
                <c:pt idx="3121">
                  <c:v>0</c:v>
                </c:pt>
                <c:pt idx="3122">
                  <c:v>-1.2000000000000005E-2</c:v>
                </c:pt>
                <c:pt idx="3123">
                  <c:v>-1.2000000000000005E-2</c:v>
                </c:pt>
                <c:pt idx="3124">
                  <c:v>0</c:v>
                </c:pt>
                <c:pt idx="3125">
                  <c:v>0</c:v>
                </c:pt>
                <c:pt idx="3126">
                  <c:v>-1.2000000000000005E-2</c:v>
                </c:pt>
                <c:pt idx="3127">
                  <c:v>-1.2000000000000005E-2</c:v>
                </c:pt>
                <c:pt idx="3128">
                  <c:v>-1.2000000000000005E-2</c:v>
                </c:pt>
                <c:pt idx="3129">
                  <c:v>0</c:v>
                </c:pt>
                <c:pt idx="3130">
                  <c:v>0</c:v>
                </c:pt>
                <c:pt idx="3131">
                  <c:v>0</c:v>
                </c:pt>
                <c:pt idx="3132">
                  <c:v>0</c:v>
                </c:pt>
                <c:pt idx="3133">
                  <c:v>0</c:v>
                </c:pt>
                <c:pt idx="3134">
                  <c:v>0</c:v>
                </c:pt>
                <c:pt idx="3135">
                  <c:v>0</c:v>
                </c:pt>
                <c:pt idx="3136">
                  <c:v>0</c:v>
                </c:pt>
                <c:pt idx="3137">
                  <c:v>-1.2000000000000005E-2</c:v>
                </c:pt>
                <c:pt idx="3138">
                  <c:v>-1.2000000000000005E-2</c:v>
                </c:pt>
                <c:pt idx="3139">
                  <c:v>0</c:v>
                </c:pt>
                <c:pt idx="3140">
                  <c:v>-1.2000000000000005E-2</c:v>
                </c:pt>
                <c:pt idx="3141">
                  <c:v>-1.2000000000000005E-2</c:v>
                </c:pt>
                <c:pt idx="3142">
                  <c:v>-1.2000000000000005E-2</c:v>
                </c:pt>
                <c:pt idx="3143">
                  <c:v>-1.2000000000000005E-2</c:v>
                </c:pt>
                <c:pt idx="3144">
                  <c:v>-1.2000000000000005E-2</c:v>
                </c:pt>
                <c:pt idx="3145">
                  <c:v>0</c:v>
                </c:pt>
                <c:pt idx="3146">
                  <c:v>0</c:v>
                </c:pt>
                <c:pt idx="3147">
                  <c:v>0</c:v>
                </c:pt>
                <c:pt idx="3148">
                  <c:v>0</c:v>
                </c:pt>
                <c:pt idx="3149">
                  <c:v>-1.2000000000000005E-2</c:v>
                </c:pt>
                <c:pt idx="3150">
                  <c:v>-1.2000000000000005E-2</c:v>
                </c:pt>
                <c:pt idx="3151">
                  <c:v>0</c:v>
                </c:pt>
                <c:pt idx="3152">
                  <c:v>0</c:v>
                </c:pt>
                <c:pt idx="3153">
                  <c:v>0</c:v>
                </c:pt>
                <c:pt idx="3154">
                  <c:v>0</c:v>
                </c:pt>
                <c:pt idx="3155">
                  <c:v>0</c:v>
                </c:pt>
                <c:pt idx="3156">
                  <c:v>0</c:v>
                </c:pt>
                <c:pt idx="3157">
                  <c:v>-1.2000000000000005E-2</c:v>
                </c:pt>
                <c:pt idx="3158">
                  <c:v>0</c:v>
                </c:pt>
                <c:pt idx="3159">
                  <c:v>-1.2000000000000005E-2</c:v>
                </c:pt>
                <c:pt idx="3160">
                  <c:v>0</c:v>
                </c:pt>
                <c:pt idx="3161">
                  <c:v>0</c:v>
                </c:pt>
                <c:pt idx="3162">
                  <c:v>-1.2000000000000005E-2</c:v>
                </c:pt>
                <c:pt idx="3163">
                  <c:v>-1.2000000000000005E-2</c:v>
                </c:pt>
                <c:pt idx="3164">
                  <c:v>0</c:v>
                </c:pt>
                <c:pt idx="3165">
                  <c:v>-1.2000000000000005E-2</c:v>
                </c:pt>
                <c:pt idx="3166">
                  <c:v>0</c:v>
                </c:pt>
                <c:pt idx="3167">
                  <c:v>0</c:v>
                </c:pt>
                <c:pt idx="3168">
                  <c:v>-1.2000000000000005E-2</c:v>
                </c:pt>
                <c:pt idx="3169">
                  <c:v>0</c:v>
                </c:pt>
                <c:pt idx="3170">
                  <c:v>-1.2000000000000005E-2</c:v>
                </c:pt>
                <c:pt idx="3171">
                  <c:v>-1.2000000000000005E-2</c:v>
                </c:pt>
                <c:pt idx="3172">
                  <c:v>-1.2000000000000005E-2</c:v>
                </c:pt>
                <c:pt idx="3173">
                  <c:v>-1.2000000000000005E-2</c:v>
                </c:pt>
                <c:pt idx="3174">
                  <c:v>-1.2000000000000005E-2</c:v>
                </c:pt>
                <c:pt idx="3175">
                  <c:v>0</c:v>
                </c:pt>
                <c:pt idx="3176">
                  <c:v>-1.2000000000000005E-2</c:v>
                </c:pt>
                <c:pt idx="3177">
                  <c:v>-1.2000000000000005E-2</c:v>
                </c:pt>
                <c:pt idx="3178">
                  <c:v>0</c:v>
                </c:pt>
                <c:pt idx="3179">
                  <c:v>-1.2000000000000005E-2</c:v>
                </c:pt>
                <c:pt idx="3180">
                  <c:v>0</c:v>
                </c:pt>
                <c:pt idx="3181">
                  <c:v>-1.2000000000000005E-2</c:v>
                </c:pt>
                <c:pt idx="3182">
                  <c:v>-1.2000000000000005E-2</c:v>
                </c:pt>
                <c:pt idx="3183">
                  <c:v>-1.2000000000000005E-2</c:v>
                </c:pt>
                <c:pt idx="3184">
                  <c:v>-1.2000000000000005E-2</c:v>
                </c:pt>
                <c:pt idx="3185">
                  <c:v>-1.2000000000000005E-2</c:v>
                </c:pt>
                <c:pt idx="3186">
                  <c:v>-1.2000000000000005E-2</c:v>
                </c:pt>
                <c:pt idx="3187">
                  <c:v>0</c:v>
                </c:pt>
                <c:pt idx="3188">
                  <c:v>0</c:v>
                </c:pt>
                <c:pt idx="3189">
                  <c:v>-1.2000000000000005E-2</c:v>
                </c:pt>
                <c:pt idx="3190">
                  <c:v>-1.2000000000000005E-2</c:v>
                </c:pt>
                <c:pt idx="3191">
                  <c:v>-1.2000000000000005E-2</c:v>
                </c:pt>
                <c:pt idx="3192">
                  <c:v>0</c:v>
                </c:pt>
                <c:pt idx="3193">
                  <c:v>-1.2000000000000005E-2</c:v>
                </c:pt>
                <c:pt idx="3194">
                  <c:v>-1.2000000000000005E-2</c:v>
                </c:pt>
                <c:pt idx="3195">
                  <c:v>-1.2000000000000005E-2</c:v>
                </c:pt>
                <c:pt idx="3196">
                  <c:v>-1.2000000000000005E-2</c:v>
                </c:pt>
                <c:pt idx="3197">
                  <c:v>-1.2000000000000005E-2</c:v>
                </c:pt>
                <c:pt idx="3198">
                  <c:v>-1.2000000000000005E-2</c:v>
                </c:pt>
                <c:pt idx="3199">
                  <c:v>0</c:v>
                </c:pt>
                <c:pt idx="3200">
                  <c:v>-1.2000000000000005E-2</c:v>
                </c:pt>
                <c:pt idx="3201">
                  <c:v>-1.2000000000000005E-2</c:v>
                </c:pt>
                <c:pt idx="3202">
                  <c:v>0</c:v>
                </c:pt>
                <c:pt idx="3203">
                  <c:v>0</c:v>
                </c:pt>
                <c:pt idx="3204">
                  <c:v>-1.2000000000000005E-2</c:v>
                </c:pt>
                <c:pt idx="3205">
                  <c:v>0</c:v>
                </c:pt>
                <c:pt idx="3206">
                  <c:v>-1.2000000000000005E-2</c:v>
                </c:pt>
                <c:pt idx="3207">
                  <c:v>-1.2000000000000005E-2</c:v>
                </c:pt>
                <c:pt idx="3208">
                  <c:v>-1.2000000000000005E-2</c:v>
                </c:pt>
                <c:pt idx="3209">
                  <c:v>-1.2000000000000005E-2</c:v>
                </c:pt>
                <c:pt idx="3210">
                  <c:v>0</c:v>
                </c:pt>
                <c:pt idx="3211">
                  <c:v>0</c:v>
                </c:pt>
                <c:pt idx="3212">
                  <c:v>0</c:v>
                </c:pt>
                <c:pt idx="3213">
                  <c:v>0</c:v>
                </c:pt>
                <c:pt idx="3214">
                  <c:v>-1.2000000000000005E-2</c:v>
                </c:pt>
                <c:pt idx="3215">
                  <c:v>0</c:v>
                </c:pt>
                <c:pt idx="3216">
                  <c:v>-1.2000000000000005E-2</c:v>
                </c:pt>
                <c:pt idx="3217">
                  <c:v>-1.2000000000000005E-2</c:v>
                </c:pt>
                <c:pt idx="3218">
                  <c:v>-1.2000000000000005E-2</c:v>
                </c:pt>
                <c:pt idx="3219">
                  <c:v>0</c:v>
                </c:pt>
                <c:pt idx="3220">
                  <c:v>0</c:v>
                </c:pt>
                <c:pt idx="3221">
                  <c:v>0</c:v>
                </c:pt>
                <c:pt idx="3222">
                  <c:v>0</c:v>
                </c:pt>
                <c:pt idx="3223">
                  <c:v>-1.2000000000000005E-2</c:v>
                </c:pt>
                <c:pt idx="3224">
                  <c:v>0</c:v>
                </c:pt>
                <c:pt idx="3225">
                  <c:v>-1.2000000000000005E-2</c:v>
                </c:pt>
                <c:pt idx="3226">
                  <c:v>0</c:v>
                </c:pt>
                <c:pt idx="3227">
                  <c:v>0</c:v>
                </c:pt>
                <c:pt idx="3228">
                  <c:v>-1.2000000000000005E-2</c:v>
                </c:pt>
                <c:pt idx="3229">
                  <c:v>0</c:v>
                </c:pt>
                <c:pt idx="3230">
                  <c:v>0</c:v>
                </c:pt>
                <c:pt idx="3231">
                  <c:v>0</c:v>
                </c:pt>
                <c:pt idx="3232">
                  <c:v>-1.2000000000000005E-2</c:v>
                </c:pt>
                <c:pt idx="3233">
                  <c:v>0</c:v>
                </c:pt>
                <c:pt idx="3234">
                  <c:v>0</c:v>
                </c:pt>
                <c:pt idx="3235">
                  <c:v>0</c:v>
                </c:pt>
                <c:pt idx="3236">
                  <c:v>0</c:v>
                </c:pt>
                <c:pt idx="3237">
                  <c:v>0</c:v>
                </c:pt>
                <c:pt idx="3238">
                  <c:v>-1.2000000000000005E-2</c:v>
                </c:pt>
                <c:pt idx="3239">
                  <c:v>0</c:v>
                </c:pt>
                <c:pt idx="3240">
                  <c:v>-1.2000000000000005E-2</c:v>
                </c:pt>
                <c:pt idx="3241">
                  <c:v>-1.2000000000000005E-2</c:v>
                </c:pt>
                <c:pt idx="3242">
                  <c:v>0</c:v>
                </c:pt>
                <c:pt idx="3243">
                  <c:v>-1.2000000000000005E-2</c:v>
                </c:pt>
                <c:pt idx="3244">
                  <c:v>0</c:v>
                </c:pt>
                <c:pt idx="3245">
                  <c:v>-1.2000000000000005E-2</c:v>
                </c:pt>
                <c:pt idx="3246">
                  <c:v>0</c:v>
                </c:pt>
                <c:pt idx="3247">
                  <c:v>0</c:v>
                </c:pt>
                <c:pt idx="3248">
                  <c:v>0</c:v>
                </c:pt>
                <c:pt idx="3249">
                  <c:v>0</c:v>
                </c:pt>
                <c:pt idx="3250">
                  <c:v>-1.2000000000000005E-2</c:v>
                </c:pt>
                <c:pt idx="3251">
                  <c:v>0</c:v>
                </c:pt>
                <c:pt idx="3252">
                  <c:v>0</c:v>
                </c:pt>
                <c:pt idx="3253">
                  <c:v>-1.2000000000000005E-2</c:v>
                </c:pt>
                <c:pt idx="3254">
                  <c:v>0</c:v>
                </c:pt>
                <c:pt idx="3255">
                  <c:v>0</c:v>
                </c:pt>
                <c:pt idx="3256">
                  <c:v>0</c:v>
                </c:pt>
                <c:pt idx="3257">
                  <c:v>0</c:v>
                </c:pt>
                <c:pt idx="3258">
                  <c:v>0</c:v>
                </c:pt>
                <c:pt idx="3259">
                  <c:v>-1.2000000000000005E-2</c:v>
                </c:pt>
                <c:pt idx="3260">
                  <c:v>0</c:v>
                </c:pt>
                <c:pt idx="3261">
                  <c:v>0</c:v>
                </c:pt>
                <c:pt idx="3262">
                  <c:v>0</c:v>
                </c:pt>
                <c:pt idx="3263">
                  <c:v>0</c:v>
                </c:pt>
                <c:pt idx="3264">
                  <c:v>0</c:v>
                </c:pt>
                <c:pt idx="3265">
                  <c:v>0</c:v>
                </c:pt>
                <c:pt idx="3266">
                  <c:v>-1.2000000000000005E-2</c:v>
                </c:pt>
                <c:pt idx="3267">
                  <c:v>-1.2000000000000005E-2</c:v>
                </c:pt>
                <c:pt idx="3268">
                  <c:v>-1.2000000000000005E-2</c:v>
                </c:pt>
                <c:pt idx="3269">
                  <c:v>0</c:v>
                </c:pt>
                <c:pt idx="3270">
                  <c:v>0</c:v>
                </c:pt>
                <c:pt idx="3271">
                  <c:v>-1.2000000000000005E-2</c:v>
                </c:pt>
                <c:pt idx="3272">
                  <c:v>0</c:v>
                </c:pt>
                <c:pt idx="3273">
                  <c:v>-1.2000000000000005E-2</c:v>
                </c:pt>
                <c:pt idx="3274">
                  <c:v>0</c:v>
                </c:pt>
                <c:pt idx="3275">
                  <c:v>0</c:v>
                </c:pt>
                <c:pt idx="3276">
                  <c:v>-1.2000000000000005E-2</c:v>
                </c:pt>
                <c:pt idx="3277">
                  <c:v>0</c:v>
                </c:pt>
                <c:pt idx="3278">
                  <c:v>0</c:v>
                </c:pt>
                <c:pt idx="3279">
                  <c:v>0</c:v>
                </c:pt>
                <c:pt idx="3280">
                  <c:v>0</c:v>
                </c:pt>
                <c:pt idx="3281">
                  <c:v>-1.2000000000000005E-2</c:v>
                </c:pt>
                <c:pt idx="3282">
                  <c:v>0</c:v>
                </c:pt>
                <c:pt idx="3283">
                  <c:v>0</c:v>
                </c:pt>
                <c:pt idx="3284">
                  <c:v>7.8279999999999799</c:v>
                </c:pt>
                <c:pt idx="3285">
                  <c:v>8.391</c:v>
                </c:pt>
                <c:pt idx="3286">
                  <c:v>8.391</c:v>
                </c:pt>
                <c:pt idx="3287">
                  <c:v>8.3420000000000005</c:v>
                </c:pt>
                <c:pt idx="3288">
                  <c:v>8.2439999999999998</c:v>
                </c:pt>
                <c:pt idx="3289">
                  <c:v>8.1220000000000017</c:v>
                </c:pt>
                <c:pt idx="3290">
                  <c:v>8.0730000000000004</c:v>
                </c:pt>
                <c:pt idx="3291">
                  <c:v>8.0730000000000004</c:v>
                </c:pt>
                <c:pt idx="3292">
                  <c:v>8.0970000000000013</c:v>
                </c:pt>
                <c:pt idx="3293">
                  <c:v>8.145999999999999</c:v>
                </c:pt>
                <c:pt idx="3294">
                  <c:v>8.206999999999999</c:v>
                </c:pt>
                <c:pt idx="3295">
                  <c:v>8.33</c:v>
                </c:pt>
                <c:pt idx="3296">
                  <c:v>8.3670000000000027</c:v>
                </c:pt>
                <c:pt idx="3297">
                  <c:v>8.3540000000000028</c:v>
                </c:pt>
                <c:pt idx="3298">
                  <c:v>8.2439999999999998</c:v>
                </c:pt>
                <c:pt idx="3299">
                  <c:v>8.1590000000000007</c:v>
                </c:pt>
                <c:pt idx="3300">
                  <c:v>8.0730000000000004</c:v>
                </c:pt>
                <c:pt idx="3301">
                  <c:v>8.0360000000000014</c:v>
                </c:pt>
                <c:pt idx="3302">
                  <c:v>8.0360000000000014</c:v>
                </c:pt>
                <c:pt idx="3303">
                  <c:v>8.0730000000000004</c:v>
                </c:pt>
                <c:pt idx="3304">
                  <c:v>8.206999999999999</c:v>
                </c:pt>
                <c:pt idx="3305">
                  <c:v>8.2690000000000001</c:v>
                </c:pt>
                <c:pt idx="3306">
                  <c:v>8.3670000000000027</c:v>
                </c:pt>
                <c:pt idx="3307">
                  <c:v>8.3180000000000014</c:v>
                </c:pt>
                <c:pt idx="3308">
                  <c:v>8.206999999999999</c:v>
                </c:pt>
                <c:pt idx="3309">
                  <c:v>8.0240000000000009</c:v>
                </c:pt>
                <c:pt idx="3310">
                  <c:v>7.9630000000000001</c:v>
                </c:pt>
                <c:pt idx="3311">
                  <c:v>8.0360000000000014</c:v>
                </c:pt>
                <c:pt idx="3312">
                  <c:v>8.06</c:v>
                </c:pt>
                <c:pt idx="3313">
                  <c:v>8.2319999999999993</c:v>
                </c:pt>
                <c:pt idx="3314">
                  <c:v>8.3540000000000028</c:v>
                </c:pt>
                <c:pt idx="3315">
                  <c:v>8.3670000000000027</c:v>
                </c:pt>
                <c:pt idx="3316">
                  <c:v>8.3180000000000014</c:v>
                </c:pt>
                <c:pt idx="3317">
                  <c:v>8.2319999999999993</c:v>
                </c:pt>
                <c:pt idx="3318">
                  <c:v>8.1339999999999986</c:v>
                </c:pt>
                <c:pt idx="3319">
                  <c:v>8.11</c:v>
                </c:pt>
                <c:pt idx="3320">
                  <c:v>8.1830000000000016</c:v>
                </c:pt>
                <c:pt idx="3321">
                  <c:v>8.33</c:v>
                </c:pt>
                <c:pt idx="3322">
                  <c:v>8.391</c:v>
                </c:pt>
                <c:pt idx="3323">
                  <c:v>8.2439999999999998</c:v>
                </c:pt>
                <c:pt idx="3324">
                  <c:v>8.11</c:v>
                </c:pt>
                <c:pt idx="3325">
                  <c:v>8.0479999999999983</c:v>
                </c:pt>
                <c:pt idx="3326">
                  <c:v>8.11</c:v>
                </c:pt>
                <c:pt idx="3327">
                  <c:v>8.1950000000000003</c:v>
                </c:pt>
                <c:pt idx="3328">
                  <c:v>8.2570000000000014</c:v>
                </c:pt>
                <c:pt idx="3329">
                  <c:v>8.1830000000000016</c:v>
                </c:pt>
                <c:pt idx="3330">
                  <c:v>7.9630000000000001</c:v>
                </c:pt>
                <c:pt idx="3331">
                  <c:v>8.1830000000000016</c:v>
                </c:pt>
                <c:pt idx="3332">
                  <c:v>8.33</c:v>
                </c:pt>
                <c:pt idx="3333">
                  <c:v>8.44</c:v>
                </c:pt>
                <c:pt idx="3334">
                  <c:v>8.3420000000000005</c:v>
                </c:pt>
                <c:pt idx="3335">
                  <c:v>8.1710000000000012</c:v>
                </c:pt>
                <c:pt idx="3336">
                  <c:v>8.1590000000000007</c:v>
                </c:pt>
                <c:pt idx="3337">
                  <c:v>8.2809999999999988</c:v>
                </c:pt>
                <c:pt idx="3338">
                  <c:v>8.4160000000000004</c:v>
                </c:pt>
                <c:pt idx="3339">
                  <c:v>8.4030000000000005</c:v>
                </c:pt>
                <c:pt idx="3340">
                  <c:v>8.2199999999999989</c:v>
                </c:pt>
                <c:pt idx="3341">
                  <c:v>8.1220000000000017</c:v>
                </c:pt>
                <c:pt idx="3342">
                  <c:v>8.1830000000000016</c:v>
                </c:pt>
                <c:pt idx="3343">
                  <c:v>8.3540000000000028</c:v>
                </c:pt>
                <c:pt idx="3344">
                  <c:v>8.4030000000000005</c:v>
                </c:pt>
                <c:pt idx="3345">
                  <c:v>8.2690000000000001</c:v>
                </c:pt>
                <c:pt idx="3346">
                  <c:v>8.1590000000000007</c:v>
                </c:pt>
                <c:pt idx="3347">
                  <c:v>8.206999999999999</c:v>
                </c:pt>
                <c:pt idx="3348">
                  <c:v>8.391</c:v>
                </c:pt>
                <c:pt idx="3349">
                  <c:v>8.4650000000000247</c:v>
                </c:pt>
                <c:pt idx="3350">
                  <c:v>8.3540000000000028</c:v>
                </c:pt>
                <c:pt idx="3351">
                  <c:v>8.206999999999999</c:v>
                </c:pt>
                <c:pt idx="3352">
                  <c:v>8.145999999999999</c:v>
                </c:pt>
                <c:pt idx="3353">
                  <c:v>8.1830000000000016</c:v>
                </c:pt>
                <c:pt idx="3354">
                  <c:v>8.293000000000001</c:v>
                </c:pt>
                <c:pt idx="3355">
                  <c:v>8.391</c:v>
                </c:pt>
                <c:pt idx="3356">
                  <c:v>8.4530000000000047</c:v>
                </c:pt>
                <c:pt idx="3357">
                  <c:v>8.4030000000000005</c:v>
                </c:pt>
                <c:pt idx="3358">
                  <c:v>8.33</c:v>
                </c:pt>
                <c:pt idx="3359">
                  <c:v>8.2199999999999989</c:v>
                </c:pt>
                <c:pt idx="3360">
                  <c:v>8.145999999999999</c:v>
                </c:pt>
                <c:pt idx="3361">
                  <c:v>8.11</c:v>
                </c:pt>
                <c:pt idx="3362">
                  <c:v>8.1339999999999986</c:v>
                </c:pt>
                <c:pt idx="3363">
                  <c:v>8.145999999999999</c:v>
                </c:pt>
                <c:pt idx="3364">
                  <c:v>8.206999999999999</c:v>
                </c:pt>
                <c:pt idx="3365">
                  <c:v>8.2690000000000001</c:v>
                </c:pt>
                <c:pt idx="3366">
                  <c:v>8.3180000000000014</c:v>
                </c:pt>
                <c:pt idx="3367">
                  <c:v>8.3420000000000005</c:v>
                </c:pt>
                <c:pt idx="3368">
                  <c:v>8.3540000000000028</c:v>
                </c:pt>
                <c:pt idx="3369">
                  <c:v>8.33</c:v>
                </c:pt>
                <c:pt idx="3370">
                  <c:v>8.2690000000000001</c:v>
                </c:pt>
                <c:pt idx="3371">
                  <c:v>8.1710000000000012</c:v>
                </c:pt>
                <c:pt idx="3372">
                  <c:v>8.1830000000000016</c:v>
                </c:pt>
                <c:pt idx="3373">
                  <c:v>8.0850000000000026</c:v>
                </c:pt>
                <c:pt idx="3374">
                  <c:v>8.0479999999999983</c:v>
                </c:pt>
                <c:pt idx="3375">
                  <c:v>8.0360000000000014</c:v>
                </c:pt>
                <c:pt idx="3376">
                  <c:v>8.0360000000000014</c:v>
                </c:pt>
                <c:pt idx="3377">
                  <c:v>8.1339999999999986</c:v>
                </c:pt>
                <c:pt idx="3378">
                  <c:v>8.2199999999999989</c:v>
                </c:pt>
                <c:pt idx="3379">
                  <c:v>8.3060000000000027</c:v>
                </c:pt>
                <c:pt idx="3380">
                  <c:v>8.2809999999999988</c:v>
                </c:pt>
                <c:pt idx="3381">
                  <c:v>8.293000000000001</c:v>
                </c:pt>
                <c:pt idx="3382">
                  <c:v>8.2319999999999993</c:v>
                </c:pt>
                <c:pt idx="3383">
                  <c:v>8.2690000000000001</c:v>
                </c:pt>
                <c:pt idx="3384">
                  <c:v>8.2439999999999998</c:v>
                </c:pt>
                <c:pt idx="3385">
                  <c:v>8.1830000000000016</c:v>
                </c:pt>
                <c:pt idx="3386">
                  <c:v>8.1710000000000012</c:v>
                </c:pt>
                <c:pt idx="3387">
                  <c:v>8.206999999999999</c:v>
                </c:pt>
                <c:pt idx="3388">
                  <c:v>8.2319999999999993</c:v>
                </c:pt>
                <c:pt idx="3389">
                  <c:v>8.3420000000000005</c:v>
                </c:pt>
                <c:pt idx="3390">
                  <c:v>8.4890000000000008</c:v>
                </c:pt>
                <c:pt idx="3391">
                  <c:v>8.4890000000000008</c:v>
                </c:pt>
                <c:pt idx="3392">
                  <c:v>8.5140000000000011</c:v>
                </c:pt>
                <c:pt idx="3393">
                  <c:v>8.4890000000000008</c:v>
                </c:pt>
                <c:pt idx="3394">
                  <c:v>8.4650000000000247</c:v>
                </c:pt>
                <c:pt idx="3395">
                  <c:v>8.4030000000000005</c:v>
                </c:pt>
                <c:pt idx="3396">
                  <c:v>8.3420000000000005</c:v>
                </c:pt>
                <c:pt idx="3397">
                  <c:v>8.2690000000000001</c:v>
                </c:pt>
                <c:pt idx="3398">
                  <c:v>8.206999999999999</c:v>
                </c:pt>
                <c:pt idx="3399">
                  <c:v>8.1710000000000012</c:v>
                </c:pt>
                <c:pt idx="3400">
                  <c:v>8.1830000000000016</c:v>
                </c:pt>
                <c:pt idx="3401">
                  <c:v>8.206999999999999</c:v>
                </c:pt>
                <c:pt idx="3402">
                  <c:v>8.2439999999999998</c:v>
                </c:pt>
                <c:pt idx="3403">
                  <c:v>8.3180000000000014</c:v>
                </c:pt>
                <c:pt idx="3404">
                  <c:v>8.3670000000000027</c:v>
                </c:pt>
                <c:pt idx="3405">
                  <c:v>8.3180000000000014</c:v>
                </c:pt>
                <c:pt idx="3406">
                  <c:v>8.3540000000000028</c:v>
                </c:pt>
                <c:pt idx="3407">
                  <c:v>8.33</c:v>
                </c:pt>
                <c:pt idx="3408">
                  <c:v>8.3180000000000014</c:v>
                </c:pt>
                <c:pt idx="3409">
                  <c:v>8.2319999999999993</c:v>
                </c:pt>
                <c:pt idx="3410">
                  <c:v>8.33</c:v>
                </c:pt>
                <c:pt idx="3411">
                  <c:v>8.2319999999999993</c:v>
                </c:pt>
                <c:pt idx="3412">
                  <c:v>8.0479999999999983</c:v>
                </c:pt>
                <c:pt idx="3413">
                  <c:v>7.9749999999999996</c:v>
                </c:pt>
                <c:pt idx="3414">
                  <c:v>7.9870000000000001</c:v>
                </c:pt>
                <c:pt idx="3415">
                  <c:v>8.2809999999999988</c:v>
                </c:pt>
                <c:pt idx="3416">
                  <c:v>8.2319999999999993</c:v>
                </c:pt>
                <c:pt idx="3417">
                  <c:v>8.206999999999999</c:v>
                </c:pt>
                <c:pt idx="3418">
                  <c:v>8.2319999999999993</c:v>
                </c:pt>
                <c:pt idx="3419">
                  <c:v>8.1950000000000003</c:v>
                </c:pt>
                <c:pt idx="3420">
                  <c:v>8.2690000000000001</c:v>
                </c:pt>
                <c:pt idx="3421">
                  <c:v>8.2809999999999988</c:v>
                </c:pt>
                <c:pt idx="3422">
                  <c:v>8.293000000000001</c:v>
                </c:pt>
                <c:pt idx="3423">
                  <c:v>8.206999999999999</c:v>
                </c:pt>
                <c:pt idx="3424">
                  <c:v>8.1220000000000017</c:v>
                </c:pt>
                <c:pt idx="3425">
                  <c:v>8.3180000000000014</c:v>
                </c:pt>
                <c:pt idx="3426">
                  <c:v>8.3060000000000027</c:v>
                </c:pt>
                <c:pt idx="3427">
                  <c:v>8.2439999999999998</c:v>
                </c:pt>
                <c:pt idx="3428">
                  <c:v>8.2319999999999993</c:v>
                </c:pt>
                <c:pt idx="3429">
                  <c:v>8.011000000000001</c:v>
                </c:pt>
                <c:pt idx="3430">
                  <c:v>8.1710000000000012</c:v>
                </c:pt>
                <c:pt idx="3431">
                  <c:v>8.0479999999999983</c:v>
                </c:pt>
                <c:pt idx="3432">
                  <c:v>8.2319999999999993</c:v>
                </c:pt>
                <c:pt idx="3433">
                  <c:v>8.3540000000000028</c:v>
                </c:pt>
                <c:pt idx="3434">
                  <c:v>8.4890000000000008</c:v>
                </c:pt>
                <c:pt idx="3435">
                  <c:v>8.5260000000000016</c:v>
                </c:pt>
                <c:pt idx="3436">
                  <c:v>8.427999999999999</c:v>
                </c:pt>
                <c:pt idx="3437">
                  <c:v>8.5020000000000007</c:v>
                </c:pt>
                <c:pt idx="3438">
                  <c:v>8.3180000000000014</c:v>
                </c:pt>
                <c:pt idx="3439">
                  <c:v>8.2199999999999989</c:v>
                </c:pt>
                <c:pt idx="3440">
                  <c:v>8.2199999999999989</c:v>
                </c:pt>
                <c:pt idx="3441">
                  <c:v>8.145999999999999</c:v>
                </c:pt>
                <c:pt idx="3442">
                  <c:v>8.1339999999999986</c:v>
                </c:pt>
                <c:pt idx="3443">
                  <c:v>8.2439999999999998</c:v>
                </c:pt>
                <c:pt idx="3444">
                  <c:v>8.3060000000000027</c:v>
                </c:pt>
                <c:pt idx="3445">
                  <c:v>8.3180000000000014</c:v>
                </c:pt>
                <c:pt idx="3446">
                  <c:v>8.3670000000000027</c:v>
                </c:pt>
                <c:pt idx="3447">
                  <c:v>8.4770000000000003</c:v>
                </c:pt>
                <c:pt idx="3448">
                  <c:v>8.3180000000000014</c:v>
                </c:pt>
                <c:pt idx="3449">
                  <c:v>8.3790000000000067</c:v>
                </c:pt>
                <c:pt idx="3450">
                  <c:v>8.0730000000000004</c:v>
                </c:pt>
                <c:pt idx="3451">
                  <c:v>8.0850000000000026</c:v>
                </c:pt>
                <c:pt idx="3452">
                  <c:v>8.0479999999999983</c:v>
                </c:pt>
                <c:pt idx="3453">
                  <c:v>8.0730000000000004</c:v>
                </c:pt>
                <c:pt idx="3454">
                  <c:v>8.206999999999999</c:v>
                </c:pt>
                <c:pt idx="3455">
                  <c:v>8.206999999999999</c:v>
                </c:pt>
                <c:pt idx="3456">
                  <c:v>8.2809999999999988</c:v>
                </c:pt>
                <c:pt idx="3457">
                  <c:v>8.293000000000001</c:v>
                </c:pt>
                <c:pt idx="3458">
                  <c:v>8.391</c:v>
                </c:pt>
                <c:pt idx="3459">
                  <c:v>8.5020000000000007</c:v>
                </c:pt>
                <c:pt idx="3460">
                  <c:v>8.44</c:v>
                </c:pt>
                <c:pt idx="3461">
                  <c:v>8.391</c:v>
                </c:pt>
                <c:pt idx="3462">
                  <c:v>8.2809999999999988</c:v>
                </c:pt>
                <c:pt idx="3463">
                  <c:v>8.1339999999999986</c:v>
                </c:pt>
                <c:pt idx="3464">
                  <c:v>0</c:v>
                </c:pt>
                <c:pt idx="3465">
                  <c:v>0</c:v>
                </c:pt>
                <c:pt idx="3466">
                  <c:v>0</c:v>
                </c:pt>
                <c:pt idx="3467">
                  <c:v>0</c:v>
                </c:pt>
                <c:pt idx="3468">
                  <c:v>0</c:v>
                </c:pt>
                <c:pt idx="3469">
                  <c:v>-1.2000000000000005E-2</c:v>
                </c:pt>
                <c:pt idx="3470">
                  <c:v>0</c:v>
                </c:pt>
                <c:pt idx="3471">
                  <c:v>0</c:v>
                </c:pt>
                <c:pt idx="3472">
                  <c:v>-1.2000000000000005E-2</c:v>
                </c:pt>
                <c:pt idx="3473">
                  <c:v>0</c:v>
                </c:pt>
                <c:pt idx="3474">
                  <c:v>-1.2000000000000005E-2</c:v>
                </c:pt>
                <c:pt idx="3475">
                  <c:v>0</c:v>
                </c:pt>
                <c:pt idx="3476">
                  <c:v>-1.2000000000000005E-2</c:v>
                </c:pt>
                <c:pt idx="3477">
                  <c:v>0</c:v>
                </c:pt>
                <c:pt idx="3478">
                  <c:v>0</c:v>
                </c:pt>
                <c:pt idx="3479">
                  <c:v>0</c:v>
                </c:pt>
                <c:pt idx="3480">
                  <c:v>-1.2000000000000005E-2</c:v>
                </c:pt>
                <c:pt idx="3481">
                  <c:v>0</c:v>
                </c:pt>
                <c:pt idx="3482">
                  <c:v>0</c:v>
                </c:pt>
                <c:pt idx="3483">
                  <c:v>-1.2000000000000005E-2</c:v>
                </c:pt>
                <c:pt idx="3484">
                  <c:v>0</c:v>
                </c:pt>
                <c:pt idx="3485">
                  <c:v>0</c:v>
                </c:pt>
                <c:pt idx="3486">
                  <c:v>-1.2000000000000005E-2</c:v>
                </c:pt>
                <c:pt idx="3487">
                  <c:v>0</c:v>
                </c:pt>
                <c:pt idx="3488">
                  <c:v>0</c:v>
                </c:pt>
                <c:pt idx="3489">
                  <c:v>0</c:v>
                </c:pt>
                <c:pt idx="3490">
                  <c:v>-1.2000000000000005E-2</c:v>
                </c:pt>
                <c:pt idx="3491">
                  <c:v>0</c:v>
                </c:pt>
                <c:pt idx="3492">
                  <c:v>-1.2000000000000005E-2</c:v>
                </c:pt>
                <c:pt idx="3493">
                  <c:v>-1.2000000000000005E-2</c:v>
                </c:pt>
                <c:pt idx="3494">
                  <c:v>-1.2000000000000005E-2</c:v>
                </c:pt>
                <c:pt idx="3495">
                  <c:v>0</c:v>
                </c:pt>
                <c:pt idx="3496">
                  <c:v>0</c:v>
                </c:pt>
                <c:pt idx="3497">
                  <c:v>0</c:v>
                </c:pt>
                <c:pt idx="3498">
                  <c:v>0</c:v>
                </c:pt>
                <c:pt idx="3499">
                  <c:v>0</c:v>
                </c:pt>
                <c:pt idx="3500">
                  <c:v>0</c:v>
                </c:pt>
                <c:pt idx="3501">
                  <c:v>0</c:v>
                </c:pt>
                <c:pt idx="3502">
                  <c:v>-1.2000000000000005E-2</c:v>
                </c:pt>
                <c:pt idx="3503">
                  <c:v>0</c:v>
                </c:pt>
                <c:pt idx="3504">
                  <c:v>-1.2000000000000005E-2</c:v>
                </c:pt>
                <c:pt idx="3505">
                  <c:v>0</c:v>
                </c:pt>
                <c:pt idx="3506">
                  <c:v>0</c:v>
                </c:pt>
                <c:pt idx="3507">
                  <c:v>0</c:v>
                </c:pt>
                <c:pt idx="3508">
                  <c:v>0</c:v>
                </c:pt>
                <c:pt idx="3509">
                  <c:v>0</c:v>
                </c:pt>
                <c:pt idx="3510">
                  <c:v>0</c:v>
                </c:pt>
                <c:pt idx="3511">
                  <c:v>0</c:v>
                </c:pt>
                <c:pt idx="3512">
                  <c:v>-1.2000000000000005E-2</c:v>
                </c:pt>
                <c:pt idx="3513">
                  <c:v>0</c:v>
                </c:pt>
                <c:pt idx="3514">
                  <c:v>-1.2000000000000005E-2</c:v>
                </c:pt>
                <c:pt idx="3515">
                  <c:v>-1.2000000000000005E-2</c:v>
                </c:pt>
                <c:pt idx="3516">
                  <c:v>-1.2000000000000005E-2</c:v>
                </c:pt>
                <c:pt idx="3517">
                  <c:v>-1.2000000000000005E-2</c:v>
                </c:pt>
                <c:pt idx="3518">
                  <c:v>-1.2000000000000005E-2</c:v>
                </c:pt>
                <c:pt idx="3519">
                  <c:v>-1.2000000000000005E-2</c:v>
                </c:pt>
                <c:pt idx="3520">
                  <c:v>0</c:v>
                </c:pt>
                <c:pt idx="3521">
                  <c:v>0</c:v>
                </c:pt>
                <c:pt idx="3522">
                  <c:v>0</c:v>
                </c:pt>
                <c:pt idx="3523">
                  <c:v>0</c:v>
                </c:pt>
                <c:pt idx="3524">
                  <c:v>-1.2000000000000005E-2</c:v>
                </c:pt>
                <c:pt idx="3525">
                  <c:v>-1.2000000000000005E-2</c:v>
                </c:pt>
                <c:pt idx="3526">
                  <c:v>0</c:v>
                </c:pt>
                <c:pt idx="3527">
                  <c:v>0</c:v>
                </c:pt>
                <c:pt idx="3528">
                  <c:v>-1.2000000000000005E-2</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-1.2000000000000005E-2</c:v>
                </c:pt>
                <c:pt idx="3543">
                  <c:v>0</c:v>
                </c:pt>
                <c:pt idx="3544">
                  <c:v>0</c:v>
                </c:pt>
                <c:pt idx="3545">
                  <c:v>0</c:v>
                </c:pt>
                <c:pt idx="3546">
                  <c:v>0</c:v>
                </c:pt>
                <c:pt idx="3547">
                  <c:v>0</c:v>
                </c:pt>
                <c:pt idx="3548">
                  <c:v>0</c:v>
                </c:pt>
                <c:pt idx="3549">
                  <c:v>0</c:v>
                </c:pt>
                <c:pt idx="3550">
                  <c:v>0</c:v>
                </c:pt>
                <c:pt idx="3551">
                  <c:v>0</c:v>
                </c:pt>
                <c:pt idx="3552">
                  <c:v>0</c:v>
                </c:pt>
                <c:pt idx="3553">
                  <c:v>-1.2000000000000005E-2</c:v>
                </c:pt>
                <c:pt idx="3554">
                  <c:v>-1.2000000000000005E-2</c:v>
                </c:pt>
                <c:pt idx="3555">
                  <c:v>0</c:v>
                </c:pt>
                <c:pt idx="3556">
                  <c:v>0</c:v>
                </c:pt>
                <c:pt idx="3557">
                  <c:v>0</c:v>
                </c:pt>
                <c:pt idx="3558">
                  <c:v>0</c:v>
                </c:pt>
                <c:pt idx="3559">
                  <c:v>0</c:v>
                </c:pt>
                <c:pt idx="3560">
                  <c:v>0</c:v>
                </c:pt>
                <c:pt idx="3561">
                  <c:v>0</c:v>
                </c:pt>
                <c:pt idx="3562">
                  <c:v>-1.2000000000000005E-2</c:v>
                </c:pt>
                <c:pt idx="3563">
                  <c:v>-1.2000000000000005E-2</c:v>
                </c:pt>
                <c:pt idx="3564">
                  <c:v>-1.2000000000000005E-2</c:v>
                </c:pt>
                <c:pt idx="3565">
                  <c:v>-1.2000000000000005E-2</c:v>
                </c:pt>
                <c:pt idx="3566">
                  <c:v>0</c:v>
                </c:pt>
                <c:pt idx="3567">
                  <c:v>-1.2000000000000005E-2</c:v>
                </c:pt>
                <c:pt idx="3568">
                  <c:v>0</c:v>
                </c:pt>
                <c:pt idx="3569">
                  <c:v>0</c:v>
                </c:pt>
                <c:pt idx="3570">
                  <c:v>0</c:v>
                </c:pt>
                <c:pt idx="3571">
                  <c:v>0</c:v>
                </c:pt>
                <c:pt idx="3572">
                  <c:v>-1.2000000000000005E-2</c:v>
                </c:pt>
                <c:pt idx="3573">
                  <c:v>0</c:v>
                </c:pt>
                <c:pt idx="3574">
                  <c:v>-1.2000000000000005E-2</c:v>
                </c:pt>
                <c:pt idx="3575">
                  <c:v>-1.2000000000000005E-2</c:v>
                </c:pt>
                <c:pt idx="3576">
                  <c:v>0</c:v>
                </c:pt>
                <c:pt idx="3577">
                  <c:v>-1.2000000000000005E-2</c:v>
                </c:pt>
                <c:pt idx="3578">
                  <c:v>-1.2000000000000005E-2</c:v>
                </c:pt>
                <c:pt idx="3579">
                  <c:v>0</c:v>
                </c:pt>
                <c:pt idx="3580">
                  <c:v>-1.2000000000000005E-2</c:v>
                </c:pt>
                <c:pt idx="3581">
                  <c:v>-1.2000000000000005E-2</c:v>
                </c:pt>
                <c:pt idx="3582">
                  <c:v>0</c:v>
                </c:pt>
                <c:pt idx="3583">
                  <c:v>0</c:v>
                </c:pt>
                <c:pt idx="3584">
                  <c:v>0</c:v>
                </c:pt>
                <c:pt idx="3585">
                  <c:v>-1.2000000000000005E-2</c:v>
                </c:pt>
                <c:pt idx="3586">
                  <c:v>-1.2000000000000005E-2</c:v>
                </c:pt>
                <c:pt idx="3587">
                  <c:v>0</c:v>
                </c:pt>
                <c:pt idx="3588">
                  <c:v>-1.2000000000000005E-2</c:v>
                </c:pt>
                <c:pt idx="3589">
                  <c:v>-1.2000000000000005E-2</c:v>
                </c:pt>
                <c:pt idx="3590">
                  <c:v>-1.2000000000000005E-2</c:v>
                </c:pt>
                <c:pt idx="3591">
                  <c:v>0</c:v>
                </c:pt>
                <c:pt idx="3592">
                  <c:v>-1.2000000000000005E-2</c:v>
                </c:pt>
                <c:pt idx="3593">
                  <c:v>0</c:v>
                </c:pt>
                <c:pt idx="3594">
                  <c:v>0</c:v>
                </c:pt>
                <c:pt idx="3595">
                  <c:v>0</c:v>
                </c:pt>
                <c:pt idx="3596">
                  <c:v>-1.2000000000000005E-2</c:v>
                </c:pt>
                <c:pt idx="3597">
                  <c:v>-1.2000000000000005E-2</c:v>
                </c:pt>
                <c:pt idx="3598">
                  <c:v>-1.2000000000000005E-2</c:v>
                </c:pt>
                <c:pt idx="3599">
                  <c:v>-1.2000000000000005E-2</c:v>
                </c:pt>
                <c:pt idx="3600">
                  <c:v>-1.2000000000000005E-2</c:v>
                </c:pt>
                <c:pt idx="3601">
                  <c:v>-1.2000000000000005E-2</c:v>
                </c:pt>
                <c:pt idx="3602">
                  <c:v>-1.2000000000000005E-2</c:v>
                </c:pt>
                <c:pt idx="3603">
                  <c:v>0</c:v>
                </c:pt>
                <c:pt idx="3604">
                  <c:v>0</c:v>
                </c:pt>
                <c:pt idx="3605">
                  <c:v>-1.2000000000000005E-2</c:v>
                </c:pt>
                <c:pt idx="3606">
                  <c:v>0</c:v>
                </c:pt>
                <c:pt idx="3607">
                  <c:v>0</c:v>
                </c:pt>
                <c:pt idx="3608">
                  <c:v>-1.2000000000000005E-2</c:v>
                </c:pt>
                <c:pt idx="3609">
                  <c:v>-1.2000000000000005E-2</c:v>
                </c:pt>
                <c:pt idx="3610">
                  <c:v>-1.2000000000000005E-2</c:v>
                </c:pt>
                <c:pt idx="3611">
                  <c:v>-1.2000000000000005E-2</c:v>
                </c:pt>
                <c:pt idx="3612">
                  <c:v>0</c:v>
                </c:pt>
                <c:pt idx="3613">
                  <c:v>0</c:v>
                </c:pt>
                <c:pt idx="3614">
                  <c:v>-1.2000000000000005E-2</c:v>
                </c:pt>
                <c:pt idx="3615">
                  <c:v>-1.2000000000000005E-2</c:v>
                </c:pt>
                <c:pt idx="3616">
                  <c:v>0</c:v>
                </c:pt>
                <c:pt idx="3617">
                  <c:v>-1.2000000000000005E-2</c:v>
                </c:pt>
                <c:pt idx="3618">
                  <c:v>-1.2000000000000005E-2</c:v>
                </c:pt>
                <c:pt idx="3619">
                  <c:v>0</c:v>
                </c:pt>
                <c:pt idx="3620">
                  <c:v>0</c:v>
                </c:pt>
                <c:pt idx="3621">
                  <c:v>0</c:v>
                </c:pt>
                <c:pt idx="3622">
                  <c:v>-1.2000000000000005E-2</c:v>
                </c:pt>
                <c:pt idx="3623">
                  <c:v>-1.2000000000000005E-2</c:v>
                </c:pt>
                <c:pt idx="3624">
                  <c:v>0</c:v>
                </c:pt>
                <c:pt idx="3625">
                  <c:v>0</c:v>
                </c:pt>
                <c:pt idx="3626">
                  <c:v>0</c:v>
                </c:pt>
                <c:pt idx="3627">
                  <c:v>-1.2000000000000005E-2</c:v>
                </c:pt>
                <c:pt idx="3628">
                  <c:v>0</c:v>
                </c:pt>
                <c:pt idx="3629">
                  <c:v>0</c:v>
                </c:pt>
                <c:pt idx="3630">
                  <c:v>0</c:v>
                </c:pt>
                <c:pt idx="3631">
                  <c:v>-1.2000000000000005E-2</c:v>
                </c:pt>
                <c:pt idx="3632">
                  <c:v>-1.2000000000000005E-2</c:v>
                </c:pt>
                <c:pt idx="3633">
                  <c:v>0</c:v>
                </c:pt>
                <c:pt idx="3634">
                  <c:v>0</c:v>
                </c:pt>
                <c:pt idx="3635">
                  <c:v>-1.2000000000000005E-2</c:v>
                </c:pt>
                <c:pt idx="3636">
                  <c:v>0</c:v>
                </c:pt>
                <c:pt idx="3637">
                  <c:v>0</c:v>
                </c:pt>
                <c:pt idx="3638">
                  <c:v>-1.2000000000000005E-2</c:v>
                </c:pt>
                <c:pt idx="3639">
                  <c:v>0</c:v>
                </c:pt>
                <c:pt idx="3640">
                  <c:v>-1.2000000000000005E-2</c:v>
                </c:pt>
                <c:pt idx="3641">
                  <c:v>-1.2000000000000005E-2</c:v>
                </c:pt>
                <c:pt idx="3642">
                  <c:v>0</c:v>
                </c:pt>
                <c:pt idx="3643">
                  <c:v>0</c:v>
                </c:pt>
                <c:pt idx="3644">
                  <c:v>8.1830000000000016</c:v>
                </c:pt>
                <c:pt idx="3645">
                  <c:v>8.2690000000000001</c:v>
                </c:pt>
                <c:pt idx="3646">
                  <c:v>8.3420000000000005</c:v>
                </c:pt>
                <c:pt idx="3647">
                  <c:v>8.4160000000000004</c:v>
                </c:pt>
                <c:pt idx="3648">
                  <c:v>8.5260000000000016</c:v>
                </c:pt>
                <c:pt idx="3649">
                  <c:v>8.5500000000000007</c:v>
                </c:pt>
                <c:pt idx="3650">
                  <c:v>8.5379999999999985</c:v>
                </c:pt>
                <c:pt idx="3651">
                  <c:v>8.44</c:v>
                </c:pt>
                <c:pt idx="3652">
                  <c:v>8.3420000000000005</c:v>
                </c:pt>
                <c:pt idx="3653">
                  <c:v>8.2690000000000001</c:v>
                </c:pt>
                <c:pt idx="3654">
                  <c:v>8.2439999999999998</c:v>
                </c:pt>
                <c:pt idx="3655">
                  <c:v>8.2570000000000014</c:v>
                </c:pt>
                <c:pt idx="3656">
                  <c:v>8.3180000000000014</c:v>
                </c:pt>
                <c:pt idx="3657">
                  <c:v>8.4030000000000005</c:v>
                </c:pt>
                <c:pt idx="3658">
                  <c:v>8.4770000000000003</c:v>
                </c:pt>
                <c:pt idx="3659">
                  <c:v>8.5379999999999985</c:v>
                </c:pt>
                <c:pt idx="3660">
                  <c:v>8.5630000000000006</c:v>
                </c:pt>
                <c:pt idx="3661">
                  <c:v>8.5020000000000007</c:v>
                </c:pt>
                <c:pt idx="3662">
                  <c:v>8.4160000000000004</c:v>
                </c:pt>
                <c:pt idx="3663">
                  <c:v>8.3540000000000028</c:v>
                </c:pt>
                <c:pt idx="3664">
                  <c:v>8.2809999999999988</c:v>
                </c:pt>
                <c:pt idx="3665">
                  <c:v>8.2809999999999988</c:v>
                </c:pt>
                <c:pt idx="3666">
                  <c:v>8.33</c:v>
                </c:pt>
                <c:pt idx="3667">
                  <c:v>8.4160000000000004</c:v>
                </c:pt>
                <c:pt idx="3668">
                  <c:v>8.5140000000000011</c:v>
                </c:pt>
                <c:pt idx="3669">
                  <c:v>8.5750000000000028</c:v>
                </c:pt>
                <c:pt idx="3670">
                  <c:v>8.5870000000000015</c:v>
                </c:pt>
                <c:pt idx="3671">
                  <c:v>8.5500000000000007</c:v>
                </c:pt>
                <c:pt idx="3672">
                  <c:v>8.4650000000000247</c:v>
                </c:pt>
                <c:pt idx="3673">
                  <c:v>8.391</c:v>
                </c:pt>
                <c:pt idx="3674">
                  <c:v>8.33</c:v>
                </c:pt>
                <c:pt idx="3675">
                  <c:v>8.293000000000001</c:v>
                </c:pt>
                <c:pt idx="3676">
                  <c:v>8.293000000000001</c:v>
                </c:pt>
                <c:pt idx="3677">
                  <c:v>8.33</c:v>
                </c:pt>
                <c:pt idx="3678">
                  <c:v>8.4030000000000005</c:v>
                </c:pt>
                <c:pt idx="3679">
                  <c:v>8.4890000000000008</c:v>
                </c:pt>
                <c:pt idx="3680">
                  <c:v>8.5630000000000006</c:v>
                </c:pt>
                <c:pt idx="3681">
                  <c:v>8.5870000000000015</c:v>
                </c:pt>
                <c:pt idx="3682">
                  <c:v>8.5140000000000011</c:v>
                </c:pt>
                <c:pt idx="3683">
                  <c:v>8.4530000000000047</c:v>
                </c:pt>
                <c:pt idx="3684">
                  <c:v>8.3540000000000028</c:v>
                </c:pt>
                <c:pt idx="3685">
                  <c:v>8.3060000000000027</c:v>
                </c:pt>
                <c:pt idx="3686">
                  <c:v>8.293000000000001</c:v>
                </c:pt>
                <c:pt idx="3687">
                  <c:v>8.33</c:v>
                </c:pt>
                <c:pt idx="3688">
                  <c:v>8.4030000000000005</c:v>
                </c:pt>
                <c:pt idx="3689">
                  <c:v>8.5020000000000007</c:v>
                </c:pt>
                <c:pt idx="3690">
                  <c:v>8.5750000000000028</c:v>
                </c:pt>
                <c:pt idx="3691">
                  <c:v>8.6120000000000001</c:v>
                </c:pt>
                <c:pt idx="3692">
                  <c:v>8.5750000000000028</c:v>
                </c:pt>
                <c:pt idx="3693">
                  <c:v>8.4770000000000003</c:v>
                </c:pt>
                <c:pt idx="3694">
                  <c:v>8.391</c:v>
                </c:pt>
                <c:pt idx="3695">
                  <c:v>8.3420000000000005</c:v>
                </c:pt>
                <c:pt idx="3696">
                  <c:v>8.33</c:v>
                </c:pt>
                <c:pt idx="3697">
                  <c:v>8.3540000000000028</c:v>
                </c:pt>
                <c:pt idx="3698">
                  <c:v>8.4160000000000004</c:v>
                </c:pt>
                <c:pt idx="3699">
                  <c:v>8.5020000000000007</c:v>
                </c:pt>
                <c:pt idx="3700">
                  <c:v>8.5750000000000028</c:v>
                </c:pt>
                <c:pt idx="3701">
                  <c:v>8.6239999999999988</c:v>
                </c:pt>
                <c:pt idx="3702">
                  <c:v>8.6479999999999997</c:v>
                </c:pt>
                <c:pt idx="3703">
                  <c:v>8.6239999999999988</c:v>
                </c:pt>
                <c:pt idx="3704">
                  <c:v>8.5500000000000007</c:v>
                </c:pt>
                <c:pt idx="3705">
                  <c:v>8.4530000000000047</c:v>
                </c:pt>
                <c:pt idx="3706">
                  <c:v>8.3790000000000067</c:v>
                </c:pt>
                <c:pt idx="3707">
                  <c:v>8.3540000000000028</c:v>
                </c:pt>
                <c:pt idx="3708">
                  <c:v>8.3790000000000067</c:v>
                </c:pt>
                <c:pt idx="3709">
                  <c:v>8.44</c:v>
                </c:pt>
                <c:pt idx="3710">
                  <c:v>8.5630000000000006</c:v>
                </c:pt>
                <c:pt idx="3711">
                  <c:v>8.6479999999999997</c:v>
                </c:pt>
                <c:pt idx="3712">
                  <c:v>8.6479999999999997</c:v>
                </c:pt>
                <c:pt idx="3713">
                  <c:v>8.5870000000000015</c:v>
                </c:pt>
                <c:pt idx="3714">
                  <c:v>8.4890000000000008</c:v>
                </c:pt>
                <c:pt idx="3715">
                  <c:v>8.4030000000000005</c:v>
                </c:pt>
                <c:pt idx="3716">
                  <c:v>8.3540000000000028</c:v>
                </c:pt>
                <c:pt idx="3717">
                  <c:v>8.3670000000000027</c:v>
                </c:pt>
                <c:pt idx="3718">
                  <c:v>8.427999999999999</c:v>
                </c:pt>
                <c:pt idx="3719">
                  <c:v>8.5260000000000016</c:v>
                </c:pt>
                <c:pt idx="3720">
                  <c:v>8.6239999999999988</c:v>
                </c:pt>
                <c:pt idx="3721">
                  <c:v>8.6610000000000014</c:v>
                </c:pt>
                <c:pt idx="3722">
                  <c:v>8.6239999999999988</c:v>
                </c:pt>
                <c:pt idx="3723">
                  <c:v>8.5260000000000016</c:v>
                </c:pt>
                <c:pt idx="3724">
                  <c:v>8.427999999999999</c:v>
                </c:pt>
                <c:pt idx="3725">
                  <c:v>8.3790000000000067</c:v>
                </c:pt>
                <c:pt idx="3726">
                  <c:v>8.3670000000000027</c:v>
                </c:pt>
                <c:pt idx="3727">
                  <c:v>8.4160000000000004</c:v>
                </c:pt>
                <c:pt idx="3728">
                  <c:v>8.5140000000000011</c:v>
                </c:pt>
                <c:pt idx="3729">
                  <c:v>8.6120000000000001</c:v>
                </c:pt>
                <c:pt idx="3730">
                  <c:v>8.673</c:v>
                </c:pt>
                <c:pt idx="3731">
                  <c:v>8.636000000000001</c:v>
                </c:pt>
                <c:pt idx="3732">
                  <c:v>8.5260000000000016</c:v>
                </c:pt>
                <c:pt idx="3733">
                  <c:v>8.4160000000000004</c:v>
                </c:pt>
                <c:pt idx="3734">
                  <c:v>8.3540000000000028</c:v>
                </c:pt>
                <c:pt idx="3735">
                  <c:v>8.3540000000000028</c:v>
                </c:pt>
                <c:pt idx="3736">
                  <c:v>8.4160000000000004</c:v>
                </c:pt>
                <c:pt idx="3737">
                  <c:v>8.5260000000000016</c:v>
                </c:pt>
                <c:pt idx="3738">
                  <c:v>8.6239999999999988</c:v>
                </c:pt>
                <c:pt idx="3739">
                  <c:v>8.6479999999999997</c:v>
                </c:pt>
                <c:pt idx="3740">
                  <c:v>8.5870000000000015</c:v>
                </c:pt>
                <c:pt idx="3741">
                  <c:v>8.4650000000000247</c:v>
                </c:pt>
                <c:pt idx="3742">
                  <c:v>8.391</c:v>
                </c:pt>
                <c:pt idx="3743">
                  <c:v>8.3420000000000005</c:v>
                </c:pt>
                <c:pt idx="3744">
                  <c:v>8.3670000000000027</c:v>
                </c:pt>
                <c:pt idx="3745">
                  <c:v>8.44</c:v>
                </c:pt>
                <c:pt idx="3746">
                  <c:v>8.5260000000000016</c:v>
                </c:pt>
                <c:pt idx="3747">
                  <c:v>8.6120000000000001</c:v>
                </c:pt>
                <c:pt idx="3748">
                  <c:v>8.6610000000000014</c:v>
                </c:pt>
                <c:pt idx="3749">
                  <c:v>8.6120000000000001</c:v>
                </c:pt>
                <c:pt idx="3750">
                  <c:v>8.3670000000000027</c:v>
                </c:pt>
                <c:pt idx="3751">
                  <c:v>8.4160000000000004</c:v>
                </c:pt>
                <c:pt idx="3752">
                  <c:v>8.3540000000000028</c:v>
                </c:pt>
                <c:pt idx="3753">
                  <c:v>8.2319999999999993</c:v>
                </c:pt>
                <c:pt idx="3754">
                  <c:v>8.33</c:v>
                </c:pt>
                <c:pt idx="3755">
                  <c:v>8.4650000000000247</c:v>
                </c:pt>
                <c:pt idx="3756">
                  <c:v>8.5379999999999985</c:v>
                </c:pt>
                <c:pt idx="3757">
                  <c:v>8.5260000000000016</c:v>
                </c:pt>
                <c:pt idx="3758">
                  <c:v>8.4030000000000005</c:v>
                </c:pt>
                <c:pt idx="3759">
                  <c:v>8.2809999999999988</c:v>
                </c:pt>
                <c:pt idx="3760">
                  <c:v>8.2199999999999989</c:v>
                </c:pt>
                <c:pt idx="3761">
                  <c:v>8.2319999999999993</c:v>
                </c:pt>
                <c:pt idx="3762">
                  <c:v>8.3060000000000027</c:v>
                </c:pt>
                <c:pt idx="3763">
                  <c:v>8.44</c:v>
                </c:pt>
                <c:pt idx="3764">
                  <c:v>8.5140000000000011</c:v>
                </c:pt>
                <c:pt idx="3765">
                  <c:v>8.4770000000000003</c:v>
                </c:pt>
                <c:pt idx="3766">
                  <c:v>8.3670000000000027</c:v>
                </c:pt>
                <c:pt idx="3767">
                  <c:v>8.2439999999999998</c:v>
                </c:pt>
                <c:pt idx="3768">
                  <c:v>8.1950000000000003</c:v>
                </c:pt>
                <c:pt idx="3769">
                  <c:v>8.2319999999999993</c:v>
                </c:pt>
                <c:pt idx="3770">
                  <c:v>8.3420000000000005</c:v>
                </c:pt>
                <c:pt idx="3771">
                  <c:v>8.4530000000000047</c:v>
                </c:pt>
                <c:pt idx="3772">
                  <c:v>8.5260000000000016</c:v>
                </c:pt>
                <c:pt idx="3773">
                  <c:v>8.4770000000000003</c:v>
                </c:pt>
                <c:pt idx="3774">
                  <c:v>8.3670000000000027</c:v>
                </c:pt>
                <c:pt idx="3775">
                  <c:v>8.2570000000000014</c:v>
                </c:pt>
                <c:pt idx="3776">
                  <c:v>8.206999999999999</c:v>
                </c:pt>
                <c:pt idx="3777">
                  <c:v>8.2439999999999998</c:v>
                </c:pt>
                <c:pt idx="3778">
                  <c:v>8.3540000000000028</c:v>
                </c:pt>
                <c:pt idx="3779">
                  <c:v>8.4890000000000008</c:v>
                </c:pt>
                <c:pt idx="3780">
                  <c:v>8.5500000000000007</c:v>
                </c:pt>
                <c:pt idx="3781">
                  <c:v>8.4030000000000005</c:v>
                </c:pt>
                <c:pt idx="3782">
                  <c:v>8.2690000000000001</c:v>
                </c:pt>
                <c:pt idx="3783">
                  <c:v>8.2570000000000014</c:v>
                </c:pt>
                <c:pt idx="3784">
                  <c:v>8.33</c:v>
                </c:pt>
                <c:pt idx="3785">
                  <c:v>8.4770000000000003</c:v>
                </c:pt>
                <c:pt idx="3786">
                  <c:v>8.5500000000000007</c:v>
                </c:pt>
                <c:pt idx="3787">
                  <c:v>8.4770000000000003</c:v>
                </c:pt>
                <c:pt idx="3788">
                  <c:v>8.33</c:v>
                </c:pt>
                <c:pt idx="3789">
                  <c:v>8.2439999999999998</c:v>
                </c:pt>
                <c:pt idx="3790">
                  <c:v>8.293000000000001</c:v>
                </c:pt>
                <c:pt idx="3791">
                  <c:v>8.4160000000000004</c:v>
                </c:pt>
                <c:pt idx="3792">
                  <c:v>8.5379999999999985</c:v>
                </c:pt>
                <c:pt idx="3793">
                  <c:v>8.5020000000000007</c:v>
                </c:pt>
                <c:pt idx="3794">
                  <c:v>8.3420000000000005</c:v>
                </c:pt>
                <c:pt idx="3795">
                  <c:v>8.2570000000000014</c:v>
                </c:pt>
                <c:pt idx="3796">
                  <c:v>8.2690000000000001</c:v>
                </c:pt>
                <c:pt idx="3797">
                  <c:v>8.4030000000000005</c:v>
                </c:pt>
                <c:pt idx="3798">
                  <c:v>8.5140000000000011</c:v>
                </c:pt>
                <c:pt idx="3799">
                  <c:v>8.4530000000000047</c:v>
                </c:pt>
                <c:pt idx="3800">
                  <c:v>8.293000000000001</c:v>
                </c:pt>
                <c:pt idx="3801">
                  <c:v>8.206999999999999</c:v>
                </c:pt>
                <c:pt idx="3802">
                  <c:v>8.2439999999999998</c:v>
                </c:pt>
                <c:pt idx="3803">
                  <c:v>8.3670000000000027</c:v>
                </c:pt>
                <c:pt idx="3804">
                  <c:v>8.4770000000000003</c:v>
                </c:pt>
                <c:pt idx="3805">
                  <c:v>8.4650000000000247</c:v>
                </c:pt>
                <c:pt idx="3806">
                  <c:v>8.33</c:v>
                </c:pt>
                <c:pt idx="3807">
                  <c:v>8.1950000000000003</c:v>
                </c:pt>
                <c:pt idx="3808">
                  <c:v>8.1590000000000007</c:v>
                </c:pt>
                <c:pt idx="3809">
                  <c:v>8.1950000000000003</c:v>
                </c:pt>
                <c:pt idx="3810">
                  <c:v>8.4530000000000047</c:v>
                </c:pt>
                <c:pt idx="3811">
                  <c:v>8.427999999999999</c:v>
                </c:pt>
                <c:pt idx="3812">
                  <c:v>8.4160000000000004</c:v>
                </c:pt>
                <c:pt idx="3813">
                  <c:v>8.2570000000000014</c:v>
                </c:pt>
                <c:pt idx="3814">
                  <c:v>8.0970000000000013</c:v>
                </c:pt>
                <c:pt idx="3815">
                  <c:v>8.0360000000000014</c:v>
                </c:pt>
                <c:pt idx="3816">
                  <c:v>8.1710000000000012</c:v>
                </c:pt>
                <c:pt idx="3817">
                  <c:v>8.3060000000000027</c:v>
                </c:pt>
                <c:pt idx="3818">
                  <c:v>8.3540000000000028</c:v>
                </c:pt>
                <c:pt idx="3819">
                  <c:v>8.293000000000001</c:v>
                </c:pt>
                <c:pt idx="3820">
                  <c:v>8.2690000000000001</c:v>
                </c:pt>
                <c:pt idx="3821">
                  <c:v>8.0479999999999983</c:v>
                </c:pt>
                <c:pt idx="3822">
                  <c:v>8.206999999999999</c:v>
                </c:pt>
                <c:pt idx="3823">
                  <c:v>1.2000000000000005E-2</c:v>
                </c:pt>
                <c:pt idx="3824">
                  <c:v>0</c:v>
                </c:pt>
                <c:pt idx="3825">
                  <c:v>0</c:v>
                </c:pt>
                <c:pt idx="3826">
                  <c:v>-1.2000000000000005E-2</c:v>
                </c:pt>
                <c:pt idx="3827">
                  <c:v>0</c:v>
                </c:pt>
                <c:pt idx="3828">
                  <c:v>-1.2000000000000005E-2</c:v>
                </c:pt>
                <c:pt idx="3829">
                  <c:v>-1.2000000000000005E-2</c:v>
                </c:pt>
                <c:pt idx="3830">
                  <c:v>0</c:v>
                </c:pt>
                <c:pt idx="3831">
                  <c:v>-1.2000000000000005E-2</c:v>
                </c:pt>
                <c:pt idx="3832">
                  <c:v>-1.2000000000000005E-2</c:v>
                </c:pt>
                <c:pt idx="3833">
                  <c:v>0</c:v>
                </c:pt>
                <c:pt idx="3834">
                  <c:v>0</c:v>
                </c:pt>
                <c:pt idx="3835">
                  <c:v>-1.2000000000000005E-2</c:v>
                </c:pt>
                <c:pt idx="3836">
                  <c:v>0</c:v>
                </c:pt>
                <c:pt idx="3837">
                  <c:v>0</c:v>
                </c:pt>
                <c:pt idx="3838">
                  <c:v>0</c:v>
                </c:pt>
                <c:pt idx="3839">
                  <c:v>0</c:v>
                </c:pt>
                <c:pt idx="3840">
                  <c:v>0</c:v>
                </c:pt>
                <c:pt idx="3841">
                  <c:v>0</c:v>
                </c:pt>
                <c:pt idx="3842">
                  <c:v>0</c:v>
                </c:pt>
                <c:pt idx="3843">
                  <c:v>0</c:v>
                </c:pt>
                <c:pt idx="3844">
                  <c:v>0</c:v>
                </c:pt>
                <c:pt idx="3845">
                  <c:v>0</c:v>
                </c:pt>
                <c:pt idx="3846">
                  <c:v>0</c:v>
                </c:pt>
                <c:pt idx="3847">
                  <c:v>-1.2000000000000005E-2</c:v>
                </c:pt>
                <c:pt idx="3848">
                  <c:v>-1.2000000000000005E-2</c:v>
                </c:pt>
                <c:pt idx="3849">
                  <c:v>-1.2000000000000005E-2</c:v>
                </c:pt>
                <c:pt idx="3850">
                  <c:v>-1.2000000000000005E-2</c:v>
                </c:pt>
                <c:pt idx="3851">
                  <c:v>0</c:v>
                </c:pt>
                <c:pt idx="3852">
                  <c:v>-1.2000000000000005E-2</c:v>
                </c:pt>
                <c:pt idx="3853">
                  <c:v>0</c:v>
                </c:pt>
                <c:pt idx="3854">
                  <c:v>-1.2000000000000005E-2</c:v>
                </c:pt>
                <c:pt idx="3855">
                  <c:v>-1.2000000000000005E-2</c:v>
                </c:pt>
                <c:pt idx="3856">
                  <c:v>0</c:v>
                </c:pt>
                <c:pt idx="3857">
                  <c:v>0</c:v>
                </c:pt>
                <c:pt idx="3858">
                  <c:v>0</c:v>
                </c:pt>
                <c:pt idx="3859">
                  <c:v>0</c:v>
                </c:pt>
                <c:pt idx="3860">
                  <c:v>-1.2000000000000005E-2</c:v>
                </c:pt>
                <c:pt idx="3861">
                  <c:v>0</c:v>
                </c:pt>
                <c:pt idx="3862">
                  <c:v>-1.2000000000000005E-2</c:v>
                </c:pt>
                <c:pt idx="3863">
                  <c:v>-1.2000000000000005E-2</c:v>
                </c:pt>
                <c:pt idx="3864">
                  <c:v>0</c:v>
                </c:pt>
                <c:pt idx="3865">
                  <c:v>0</c:v>
                </c:pt>
                <c:pt idx="3866">
                  <c:v>0</c:v>
                </c:pt>
                <c:pt idx="3867">
                  <c:v>0</c:v>
                </c:pt>
                <c:pt idx="3868">
                  <c:v>-1.2000000000000005E-2</c:v>
                </c:pt>
                <c:pt idx="3869">
                  <c:v>-1.2000000000000005E-2</c:v>
                </c:pt>
                <c:pt idx="3870">
                  <c:v>-1.2000000000000005E-2</c:v>
                </c:pt>
                <c:pt idx="3871">
                  <c:v>0</c:v>
                </c:pt>
                <c:pt idx="3872">
                  <c:v>0</c:v>
                </c:pt>
                <c:pt idx="3873">
                  <c:v>0</c:v>
                </c:pt>
                <c:pt idx="3874">
                  <c:v>0</c:v>
                </c:pt>
                <c:pt idx="3875">
                  <c:v>0</c:v>
                </c:pt>
                <c:pt idx="3876">
                  <c:v>-1.2000000000000005E-2</c:v>
                </c:pt>
                <c:pt idx="3877">
                  <c:v>-1.2000000000000005E-2</c:v>
                </c:pt>
                <c:pt idx="3878">
                  <c:v>-1.2000000000000005E-2</c:v>
                </c:pt>
                <c:pt idx="3879">
                  <c:v>-1.2000000000000005E-2</c:v>
                </c:pt>
                <c:pt idx="3880">
                  <c:v>-1.2000000000000005E-2</c:v>
                </c:pt>
                <c:pt idx="3881">
                  <c:v>0</c:v>
                </c:pt>
                <c:pt idx="3882">
                  <c:v>0</c:v>
                </c:pt>
                <c:pt idx="3883">
                  <c:v>0</c:v>
                </c:pt>
                <c:pt idx="3884">
                  <c:v>-1.2000000000000005E-2</c:v>
                </c:pt>
                <c:pt idx="3885">
                  <c:v>-1.2000000000000005E-2</c:v>
                </c:pt>
                <c:pt idx="3886">
                  <c:v>0</c:v>
                </c:pt>
                <c:pt idx="3887">
                  <c:v>-1.2000000000000005E-2</c:v>
                </c:pt>
                <c:pt idx="3888">
                  <c:v>0</c:v>
                </c:pt>
                <c:pt idx="3889">
                  <c:v>0</c:v>
                </c:pt>
                <c:pt idx="3890">
                  <c:v>0</c:v>
                </c:pt>
                <c:pt idx="3891">
                  <c:v>0</c:v>
                </c:pt>
                <c:pt idx="3892">
                  <c:v>0</c:v>
                </c:pt>
                <c:pt idx="3893">
                  <c:v>-1.2000000000000005E-2</c:v>
                </c:pt>
                <c:pt idx="3894">
                  <c:v>0</c:v>
                </c:pt>
                <c:pt idx="3895">
                  <c:v>-1.2000000000000005E-2</c:v>
                </c:pt>
                <c:pt idx="3896">
                  <c:v>0</c:v>
                </c:pt>
                <c:pt idx="3897">
                  <c:v>-1.2000000000000005E-2</c:v>
                </c:pt>
                <c:pt idx="3898">
                  <c:v>-1.2000000000000005E-2</c:v>
                </c:pt>
                <c:pt idx="3899">
                  <c:v>0</c:v>
                </c:pt>
                <c:pt idx="3900">
                  <c:v>-1.2000000000000005E-2</c:v>
                </c:pt>
                <c:pt idx="3901">
                  <c:v>0</c:v>
                </c:pt>
                <c:pt idx="3902">
                  <c:v>0</c:v>
                </c:pt>
                <c:pt idx="3903">
                  <c:v>-1.2000000000000005E-2</c:v>
                </c:pt>
                <c:pt idx="3904">
                  <c:v>-1.2000000000000005E-2</c:v>
                </c:pt>
                <c:pt idx="3905">
                  <c:v>0</c:v>
                </c:pt>
                <c:pt idx="3906">
                  <c:v>0</c:v>
                </c:pt>
                <c:pt idx="3907">
                  <c:v>0</c:v>
                </c:pt>
                <c:pt idx="3908">
                  <c:v>0</c:v>
                </c:pt>
                <c:pt idx="3909">
                  <c:v>-1.2000000000000005E-2</c:v>
                </c:pt>
                <c:pt idx="3910">
                  <c:v>0</c:v>
                </c:pt>
                <c:pt idx="3911">
                  <c:v>-1.2000000000000005E-2</c:v>
                </c:pt>
                <c:pt idx="3912">
                  <c:v>0</c:v>
                </c:pt>
                <c:pt idx="3913">
                  <c:v>-1.2000000000000005E-2</c:v>
                </c:pt>
                <c:pt idx="3914">
                  <c:v>0</c:v>
                </c:pt>
                <c:pt idx="3915">
                  <c:v>0</c:v>
                </c:pt>
                <c:pt idx="3916">
                  <c:v>0</c:v>
                </c:pt>
                <c:pt idx="3917">
                  <c:v>0</c:v>
                </c:pt>
                <c:pt idx="3918">
                  <c:v>0</c:v>
                </c:pt>
                <c:pt idx="3919">
                  <c:v>-1.2000000000000005E-2</c:v>
                </c:pt>
                <c:pt idx="3920">
                  <c:v>-1.2000000000000005E-2</c:v>
                </c:pt>
                <c:pt idx="3921">
                  <c:v>-1.2000000000000005E-2</c:v>
                </c:pt>
                <c:pt idx="3922">
                  <c:v>0</c:v>
                </c:pt>
                <c:pt idx="3923">
                  <c:v>-1.2000000000000005E-2</c:v>
                </c:pt>
                <c:pt idx="3924">
                  <c:v>0</c:v>
                </c:pt>
                <c:pt idx="3925">
                  <c:v>-1.2000000000000005E-2</c:v>
                </c:pt>
                <c:pt idx="3926">
                  <c:v>0</c:v>
                </c:pt>
                <c:pt idx="3927">
                  <c:v>0</c:v>
                </c:pt>
                <c:pt idx="3928">
                  <c:v>-1.2000000000000005E-2</c:v>
                </c:pt>
                <c:pt idx="3929">
                  <c:v>-1.2000000000000005E-2</c:v>
                </c:pt>
                <c:pt idx="3930">
                  <c:v>0</c:v>
                </c:pt>
                <c:pt idx="3931">
                  <c:v>0</c:v>
                </c:pt>
                <c:pt idx="3932">
                  <c:v>0</c:v>
                </c:pt>
                <c:pt idx="3933">
                  <c:v>0</c:v>
                </c:pt>
                <c:pt idx="3934">
                  <c:v>0</c:v>
                </c:pt>
                <c:pt idx="3935">
                  <c:v>0</c:v>
                </c:pt>
                <c:pt idx="3936">
                  <c:v>0</c:v>
                </c:pt>
                <c:pt idx="3937">
                  <c:v>-1.2000000000000005E-2</c:v>
                </c:pt>
                <c:pt idx="3938">
                  <c:v>-1.2000000000000005E-2</c:v>
                </c:pt>
                <c:pt idx="3939">
                  <c:v>0</c:v>
                </c:pt>
                <c:pt idx="3940">
                  <c:v>0</c:v>
                </c:pt>
                <c:pt idx="3941">
                  <c:v>0</c:v>
                </c:pt>
                <c:pt idx="3942">
                  <c:v>0</c:v>
                </c:pt>
                <c:pt idx="3943">
                  <c:v>0</c:v>
                </c:pt>
                <c:pt idx="3944">
                  <c:v>-1.2000000000000005E-2</c:v>
                </c:pt>
                <c:pt idx="3945">
                  <c:v>0</c:v>
                </c:pt>
                <c:pt idx="3946">
                  <c:v>0</c:v>
                </c:pt>
                <c:pt idx="3947">
                  <c:v>0</c:v>
                </c:pt>
                <c:pt idx="3948">
                  <c:v>-1.2000000000000005E-2</c:v>
                </c:pt>
                <c:pt idx="3949">
                  <c:v>-1.2000000000000005E-2</c:v>
                </c:pt>
                <c:pt idx="3950">
                  <c:v>0</c:v>
                </c:pt>
                <c:pt idx="3951">
                  <c:v>0</c:v>
                </c:pt>
                <c:pt idx="3952">
                  <c:v>0</c:v>
                </c:pt>
                <c:pt idx="3953">
                  <c:v>0</c:v>
                </c:pt>
                <c:pt idx="3954">
                  <c:v>0</c:v>
                </c:pt>
                <c:pt idx="3955">
                  <c:v>0</c:v>
                </c:pt>
                <c:pt idx="3956">
                  <c:v>0</c:v>
                </c:pt>
                <c:pt idx="3957">
                  <c:v>-1.2000000000000005E-2</c:v>
                </c:pt>
                <c:pt idx="3958">
                  <c:v>-1.2000000000000005E-2</c:v>
                </c:pt>
                <c:pt idx="3959">
                  <c:v>-1.2000000000000005E-2</c:v>
                </c:pt>
                <c:pt idx="3960">
                  <c:v>0</c:v>
                </c:pt>
                <c:pt idx="3961">
                  <c:v>-1.2000000000000005E-2</c:v>
                </c:pt>
                <c:pt idx="3962">
                  <c:v>-1.2000000000000005E-2</c:v>
                </c:pt>
                <c:pt idx="3963">
                  <c:v>0</c:v>
                </c:pt>
                <c:pt idx="3964">
                  <c:v>-1.2000000000000005E-2</c:v>
                </c:pt>
                <c:pt idx="3965">
                  <c:v>0</c:v>
                </c:pt>
                <c:pt idx="3966">
                  <c:v>-1.2000000000000005E-2</c:v>
                </c:pt>
                <c:pt idx="3967">
                  <c:v>0</c:v>
                </c:pt>
                <c:pt idx="3968">
                  <c:v>-1.2000000000000005E-2</c:v>
                </c:pt>
                <c:pt idx="3969">
                  <c:v>-1.2000000000000005E-2</c:v>
                </c:pt>
                <c:pt idx="3970">
                  <c:v>0</c:v>
                </c:pt>
                <c:pt idx="3971">
                  <c:v>0</c:v>
                </c:pt>
                <c:pt idx="3972">
                  <c:v>0</c:v>
                </c:pt>
                <c:pt idx="3973">
                  <c:v>0</c:v>
                </c:pt>
                <c:pt idx="3974">
                  <c:v>0</c:v>
                </c:pt>
                <c:pt idx="3975">
                  <c:v>-1.2000000000000005E-2</c:v>
                </c:pt>
                <c:pt idx="3976">
                  <c:v>-1.2000000000000005E-2</c:v>
                </c:pt>
                <c:pt idx="3977">
                  <c:v>-1.2000000000000005E-2</c:v>
                </c:pt>
                <c:pt idx="3978">
                  <c:v>-1.2000000000000005E-2</c:v>
                </c:pt>
                <c:pt idx="3979">
                  <c:v>-1.2000000000000005E-2</c:v>
                </c:pt>
                <c:pt idx="3980">
                  <c:v>-1.2000000000000005E-2</c:v>
                </c:pt>
                <c:pt idx="3981">
                  <c:v>-1.2000000000000005E-2</c:v>
                </c:pt>
                <c:pt idx="3982">
                  <c:v>-1.2000000000000005E-2</c:v>
                </c:pt>
                <c:pt idx="3983">
                  <c:v>-1.2000000000000005E-2</c:v>
                </c:pt>
                <c:pt idx="3984">
                  <c:v>-1.2000000000000005E-2</c:v>
                </c:pt>
                <c:pt idx="3985">
                  <c:v>-1.2000000000000005E-2</c:v>
                </c:pt>
                <c:pt idx="3986">
                  <c:v>-1.2000000000000005E-2</c:v>
                </c:pt>
                <c:pt idx="3987">
                  <c:v>0</c:v>
                </c:pt>
                <c:pt idx="3988">
                  <c:v>-1.2000000000000005E-2</c:v>
                </c:pt>
                <c:pt idx="3989">
                  <c:v>-1.2000000000000005E-2</c:v>
                </c:pt>
                <c:pt idx="3990">
                  <c:v>0</c:v>
                </c:pt>
                <c:pt idx="3991">
                  <c:v>0</c:v>
                </c:pt>
                <c:pt idx="3992">
                  <c:v>-1.2000000000000005E-2</c:v>
                </c:pt>
                <c:pt idx="3993">
                  <c:v>-1.2000000000000005E-2</c:v>
                </c:pt>
                <c:pt idx="3994">
                  <c:v>0</c:v>
                </c:pt>
                <c:pt idx="3995">
                  <c:v>0</c:v>
                </c:pt>
                <c:pt idx="3996">
                  <c:v>-1.2000000000000005E-2</c:v>
                </c:pt>
                <c:pt idx="3997">
                  <c:v>-1.2000000000000005E-2</c:v>
                </c:pt>
                <c:pt idx="3998">
                  <c:v>-1.2000000000000005E-2</c:v>
                </c:pt>
                <c:pt idx="3999">
                  <c:v>0</c:v>
                </c:pt>
                <c:pt idx="4000">
                  <c:v>-1.2000000000000005E-2</c:v>
                </c:pt>
                <c:pt idx="4001">
                  <c:v>-1.2000000000000005E-2</c:v>
                </c:pt>
                <c:pt idx="4002">
                  <c:v>-1.2000000000000005E-2</c:v>
                </c:pt>
                <c:pt idx="4003">
                  <c:v>6.6029999999999855</c:v>
                </c:pt>
                <c:pt idx="4004">
                  <c:v>8.6850000000000005</c:v>
                </c:pt>
                <c:pt idx="4005">
                  <c:v>8.5630000000000006</c:v>
                </c:pt>
                <c:pt idx="4006">
                  <c:v>8.4030000000000005</c:v>
                </c:pt>
                <c:pt idx="4007">
                  <c:v>8.5260000000000016</c:v>
                </c:pt>
                <c:pt idx="4008">
                  <c:v>8.7219999999999995</c:v>
                </c:pt>
                <c:pt idx="4009">
                  <c:v>8.5870000000000015</c:v>
                </c:pt>
                <c:pt idx="4010">
                  <c:v>8.427999999999999</c:v>
                </c:pt>
                <c:pt idx="4011">
                  <c:v>8.5140000000000011</c:v>
                </c:pt>
                <c:pt idx="4012">
                  <c:v>8.7100000000000009</c:v>
                </c:pt>
                <c:pt idx="4013">
                  <c:v>8.6239999999999988</c:v>
                </c:pt>
                <c:pt idx="4014">
                  <c:v>8.44</c:v>
                </c:pt>
                <c:pt idx="4015">
                  <c:v>8.4890000000000008</c:v>
                </c:pt>
                <c:pt idx="4016">
                  <c:v>8.697000000000001</c:v>
                </c:pt>
                <c:pt idx="4017">
                  <c:v>8.6850000000000005</c:v>
                </c:pt>
                <c:pt idx="4018">
                  <c:v>8.4770000000000003</c:v>
                </c:pt>
                <c:pt idx="4019">
                  <c:v>8.4530000000000047</c:v>
                </c:pt>
                <c:pt idx="4020">
                  <c:v>8.6239999999999988</c:v>
                </c:pt>
                <c:pt idx="4021">
                  <c:v>8.7339999999999982</c:v>
                </c:pt>
                <c:pt idx="4022">
                  <c:v>8.5500000000000007</c:v>
                </c:pt>
                <c:pt idx="4023">
                  <c:v>8.44</c:v>
                </c:pt>
                <c:pt idx="4024">
                  <c:v>8.5750000000000028</c:v>
                </c:pt>
                <c:pt idx="4025">
                  <c:v>8.7470000000000017</c:v>
                </c:pt>
                <c:pt idx="4026">
                  <c:v>8.6120000000000001</c:v>
                </c:pt>
                <c:pt idx="4027">
                  <c:v>8.44</c:v>
                </c:pt>
                <c:pt idx="4028">
                  <c:v>8.5020000000000007</c:v>
                </c:pt>
                <c:pt idx="4029">
                  <c:v>8.7100000000000009</c:v>
                </c:pt>
                <c:pt idx="4030">
                  <c:v>8.673</c:v>
                </c:pt>
                <c:pt idx="4031">
                  <c:v>8.3790000000000067</c:v>
                </c:pt>
                <c:pt idx="4032">
                  <c:v>8.391</c:v>
                </c:pt>
                <c:pt idx="4033">
                  <c:v>8.6</c:v>
                </c:pt>
                <c:pt idx="4034">
                  <c:v>8.673</c:v>
                </c:pt>
                <c:pt idx="4035">
                  <c:v>8.4650000000000247</c:v>
                </c:pt>
                <c:pt idx="4036">
                  <c:v>8.3670000000000027</c:v>
                </c:pt>
                <c:pt idx="4037">
                  <c:v>8.4890000000000008</c:v>
                </c:pt>
                <c:pt idx="4038">
                  <c:v>8.6479999999999997</c:v>
                </c:pt>
                <c:pt idx="4039">
                  <c:v>8.5630000000000006</c:v>
                </c:pt>
                <c:pt idx="4040">
                  <c:v>8.3790000000000067</c:v>
                </c:pt>
                <c:pt idx="4041">
                  <c:v>8.4160000000000004</c:v>
                </c:pt>
                <c:pt idx="4042">
                  <c:v>8.6120000000000001</c:v>
                </c:pt>
                <c:pt idx="4043">
                  <c:v>8.6239999999999988</c:v>
                </c:pt>
                <c:pt idx="4044">
                  <c:v>8.427999999999999</c:v>
                </c:pt>
                <c:pt idx="4045">
                  <c:v>8.3670000000000027</c:v>
                </c:pt>
                <c:pt idx="4046">
                  <c:v>8.5500000000000007</c:v>
                </c:pt>
                <c:pt idx="4047">
                  <c:v>8.6610000000000014</c:v>
                </c:pt>
                <c:pt idx="4048">
                  <c:v>8.4650000000000247</c:v>
                </c:pt>
                <c:pt idx="4049">
                  <c:v>8.3670000000000027</c:v>
                </c:pt>
                <c:pt idx="4050">
                  <c:v>8.6479999999999997</c:v>
                </c:pt>
                <c:pt idx="4051">
                  <c:v>8.6610000000000014</c:v>
                </c:pt>
                <c:pt idx="4052">
                  <c:v>8.5379999999999985</c:v>
                </c:pt>
                <c:pt idx="4053">
                  <c:v>8.3540000000000028</c:v>
                </c:pt>
                <c:pt idx="4054">
                  <c:v>8.427999999999999</c:v>
                </c:pt>
                <c:pt idx="4055">
                  <c:v>8.636000000000001</c:v>
                </c:pt>
                <c:pt idx="4056">
                  <c:v>8.5630000000000006</c:v>
                </c:pt>
                <c:pt idx="4057">
                  <c:v>8.3670000000000027</c:v>
                </c:pt>
                <c:pt idx="4058">
                  <c:v>8.4160000000000004</c:v>
                </c:pt>
                <c:pt idx="4059">
                  <c:v>8.6120000000000001</c:v>
                </c:pt>
                <c:pt idx="4060">
                  <c:v>8.6</c:v>
                </c:pt>
                <c:pt idx="4061">
                  <c:v>8.391</c:v>
                </c:pt>
                <c:pt idx="4062">
                  <c:v>8.3790000000000067</c:v>
                </c:pt>
                <c:pt idx="4063">
                  <c:v>8.5870000000000015</c:v>
                </c:pt>
                <c:pt idx="4064">
                  <c:v>8.6239999999999988</c:v>
                </c:pt>
                <c:pt idx="4065">
                  <c:v>8.4030000000000005</c:v>
                </c:pt>
                <c:pt idx="4066">
                  <c:v>8.3540000000000028</c:v>
                </c:pt>
                <c:pt idx="4067">
                  <c:v>8.5020000000000007</c:v>
                </c:pt>
                <c:pt idx="4068">
                  <c:v>8.636000000000001</c:v>
                </c:pt>
                <c:pt idx="4069">
                  <c:v>8.4890000000000008</c:v>
                </c:pt>
                <c:pt idx="4070">
                  <c:v>8.3420000000000005</c:v>
                </c:pt>
                <c:pt idx="4071">
                  <c:v>8.4530000000000047</c:v>
                </c:pt>
                <c:pt idx="4072">
                  <c:v>8.6479999999999997</c:v>
                </c:pt>
                <c:pt idx="4073">
                  <c:v>8.5750000000000028</c:v>
                </c:pt>
                <c:pt idx="4074">
                  <c:v>8.3790000000000067</c:v>
                </c:pt>
                <c:pt idx="4075">
                  <c:v>8.4030000000000005</c:v>
                </c:pt>
                <c:pt idx="4076">
                  <c:v>8.6120000000000001</c:v>
                </c:pt>
                <c:pt idx="4077">
                  <c:v>8.636000000000001</c:v>
                </c:pt>
                <c:pt idx="4078">
                  <c:v>8.4160000000000004</c:v>
                </c:pt>
                <c:pt idx="4079">
                  <c:v>8.391</c:v>
                </c:pt>
                <c:pt idx="4080">
                  <c:v>8.5750000000000028</c:v>
                </c:pt>
                <c:pt idx="4081">
                  <c:v>8.6610000000000014</c:v>
                </c:pt>
                <c:pt idx="4082">
                  <c:v>8.4530000000000047</c:v>
                </c:pt>
                <c:pt idx="4083">
                  <c:v>8.3790000000000067</c:v>
                </c:pt>
                <c:pt idx="4084">
                  <c:v>8.5020000000000007</c:v>
                </c:pt>
                <c:pt idx="4085">
                  <c:v>8.673</c:v>
                </c:pt>
                <c:pt idx="4086">
                  <c:v>8.5870000000000015</c:v>
                </c:pt>
                <c:pt idx="4087">
                  <c:v>8.3790000000000067</c:v>
                </c:pt>
                <c:pt idx="4088">
                  <c:v>8.4030000000000005</c:v>
                </c:pt>
                <c:pt idx="4089">
                  <c:v>8.5870000000000015</c:v>
                </c:pt>
                <c:pt idx="4090">
                  <c:v>8.6610000000000014</c:v>
                </c:pt>
                <c:pt idx="4091">
                  <c:v>8.4650000000000247</c:v>
                </c:pt>
                <c:pt idx="4092">
                  <c:v>8.3670000000000027</c:v>
                </c:pt>
                <c:pt idx="4093">
                  <c:v>8.5020000000000007</c:v>
                </c:pt>
                <c:pt idx="4094">
                  <c:v>8.673</c:v>
                </c:pt>
                <c:pt idx="4095">
                  <c:v>8.5870000000000015</c:v>
                </c:pt>
                <c:pt idx="4096">
                  <c:v>8.391</c:v>
                </c:pt>
                <c:pt idx="4097">
                  <c:v>8.4160000000000004</c:v>
                </c:pt>
                <c:pt idx="4098">
                  <c:v>8.6</c:v>
                </c:pt>
                <c:pt idx="4099">
                  <c:v>8.6479999999999997</c:v>
                </c:pt>
                <c:pt idx="4100">
                  <c:v>8.4650000000000247</c:v>
                </c:pt>
                <c:pt idx="4101">
                  <c:v>8.3790000000000067</c:v>
                </c:pt>
                <c:pt idx="4102">
                  <c:v>8.5140000000000011</c:v>
                </c:pt>
                <c:pt idx="4103">
                  <c:v>8.673</c:v>
                </c:pt>
                <c:pt idx="4104">
                  <c:v>8.5630000000000006</c:v>
                </c:pt>
                <c:pt idx="4105">
                  <c:v>8.3790000000000067</c:v>
                </c:pt>
                <c:pt idx="4106">
                  <c:v>8.44</c:v>
                </c:pt>
                <c:pt idx="4107">
                  <c:v>8.636000000000001</c:v>
                </c:pt>
                <c:pt idx="4108">
                  <c:v>8.636000000000001</c:v>
                </c:pt>
                <c:pt idx="4109">
                  <c:v>8.4530000000000047</c:v>
                </c:pt>
                <c:pt idx="4110">
                  <c:v>8.4530000000000047</c:v>
                </c:pt>
                <c:pt idx="4111">
                  <c:v>8.4530000000000047</c:v>
                </c:pt>
                <c:pt idx="4112">
                  <c:v>8.6120000000000001</c:v>
                </c:pt>
                <c:pt idx="4113">
                  <c:v>8.673</c:v>
                </c:pt>
                <c:pt idx="4114">
                  <c:v>8.5750000000000028</c:v>
                </c:pt>
                <c:pt idx="4115">
                  <c:v>8.44</c:v>
                </c:pt>
                <c:pt idx="4116">
                  <c:v>8.3670000000000027</c:v>
                </c:pt>
                <c:pt idx="4117">
                  <c:v>8.427999999999999</c:v>
                </c:pt>
                <c:pt idx="4118">
                  <c:v>8.5750000000000028</c:v>
                </c:pt>
                <c:pt idx="4119">
                  <c:v>8.6610000000000014</c:v>
                </c:pt>
                <c:pt idx="4120">
                  <c:v>8.5870000000000015</c:v>
                </c:pt>
                <c:pt idx="4121">
                  <c:v>8.427999999999999</c:v>
                </c:pt>
                <c:pt idx="4122">
                  <c:v>8.3540000000000028</c:v>
                </c:pt>
                <c:pt idx="4123">
                  <c:v>8.4530000000000047</c:v>
                </c:pt>
                <c:pt idx="4124">
                  <c:v>8.6120000000000001</c:v>
                </c:pt>
                <c:pt idx="4125">
                  <c:v>8.673</c:v>
                </c:pt>
                <c:pt idx="4126">
                  <c:v>8.5630000000000006</c:v>
                </c:pt>
                <c:pt idx="4127">
                  <c:v>8.427999999999999</c:v>
                </c:pt>
                <c:pt idx="4128">
                  <c:v>8.3670000000000027</c:v>
                </c:pt>
                <c:pt idx="4129">
                  <c:v>8.427999999999999</c:v>
                </c:pt>
                <c:pt idx="4130">
                  <c:v>8.5500000000000007</c:v>
                </c:pt>
                <c:pt idx="4131">
                  <c:v>8.6610000000000014</c:v>
                </c:pt>
                <c:pt idx="4132">
                  <c:v>8.6479999999999997</c:v>
                </c:pt>
                <c:pt idx="4133">
                  <c:v>8.5140000000000011</c:v>
                </c:pt>
                <c:pt idx="4134">
                  <c:v>8.391</c:v>
                </c:pt>
                <c:pt idx="4135">
                  <c:v>8.3670000000000027</c:v>
                </c:pt>
                <c:pt idx="4136">
                  <c:v>8.44</c:v>
                </c:pt>
                <c:pt idx="4137">
                  <c:v>8.5750000000000028</c:v>
                </c:pt>
                <c:pt idx="4138">
                  <c:v>8.673</c:v>
                </c:pt>
                <c:pt idx="4139">
                  <c:v>8.6120000000000001</c:v>
                </c:pt>
                <c:pt idx="4140">
                  <c:v>8.4770000000000003</c:v>
                </c:pt>
                <c:pt idx="4141">
                  <c:v>8.3790000000000067</c:v>
                </c:pt>
                <c:pt idx="4142">
                  <c:v>8.3670000000000027</c:v>
                </c:pt>
                <c:pt idx="4143">
                  <c:v>8.4530000000000047</c:v>
                </c:pt>
                <c:pt idx="4144">
                  <c:v>8.5870000000000015</c:v>
                </c:pt>
                <c:pt idx="4145">
                  <c:v>8.6479999999999997</c:v>
                </c:pt>
                <c:pt idx="4146">
                  <c:v>8.6120000000000001</c:v>
                </c:pt>
                <c:pt idx="4147">
                  <c:v>8.4890000000000008</c:v>
                </c:pt>
                <c:pt idx="4148">
                  <c:v>8.3790000000000067</c:v>
                </c:pt>
                <c:pt idx="4149">
                  <c:v>8.3540000000000028</c:v>
                </c:pt>
                <c:pt idx="4150">
                  <c:v>8.4030000000000005</c:v>
                </c:pt>
                <c:pt idx="4151">
                  <c:v>8.5020000000000007</c:v>
                </c:pt>
                <c:pt idx="4152">
                  <c:v>8.6120000000000001</c:v>
                </c:pt>
                <c:pt idx="4153">
                  <c:v>8.6479999999999997</c:v>
                </c:pt>
                <c:pt idx="4154">
                  <c:v>8.5500000000000007</c:v>
                </c:pt>
                <c:pt idx="4155">
                  <c:v>8.427999999999999</c:v>
                </c:pt>
                <c:pt idx="4156">
                  <c:v>8.3540000000000028</c:v>
                </c:pt>
                <c:pt idx="4157">
                  <c:v>8.3670000000000027</c:v>
                </c:pt>
                <c:pt idx="4158">
                  <c:v>8.4770000000000003</c:v>
                </c:pt>
                <c:pt idx="4159">
                  <c:v>8.5870000000000015</c:v>
                </c:pt>
                <c:pt idx="4160">
                  <c:v>8.636000000000001</c:v>
                </c:pt>
                <c:pt idx="4161">
                  <c:v>8.5630000000000006</c:v>
                </c:pt>
                <c:pt idx="4162">
                  <c:v>8.44</c:v>
                </c:pt>
                <c:pt idx="4163">
                  <c:v>8.3540000000000028</c:v>
                </c:pt>
                <c:pt idx="4164">
                  <c:v>8.3540000000000028</c:v>
                </c:pt>
                <c:pt idx="4165">
                  <c:v>8.4160000000000004</c:v>
                </c:pt>
                <c:pt idx="4166">
                  <c:v>8.5260000000000016</c:v>
                </c:pt>
                <c:pt idx="4167">
                  <c:v>8.6239999999999988</c:v>
                </c:pt>
                <c:pt idx="4168">
                  <c:v>8.6610000000000014</c:v>
                </c:pt>
                <c:pt idx="4169">
                  <c:v>8.6120000000000001</c:v>
                </c:pt>
                <c:pt idx="4170">
                  <c:v>8.3540000000000028</c:v>
                </c:pt>
                <c:pt idx="4171">
                  <c:v>8.3670000000000027</c:v>
                </c:pt>
                <c:pt idx="4172">
                  <c:v>8.3540000000000028</c:v>
                </c:pt>
                <c:pt idx="4173">
                  <c:v>8.391</c:v>
                </c:pt>
                <c:pt idx="4174">
                  <c:v>8.5020000000000007</c:v>
                </c:pt>
                <c:pt idx="4175">
                  <c:v>8.6</c:v>
                </c:pt>
                <c:pt idx="4176">
                  <c:v>8.636000000000001</c:v>
                </c:pt>
                <c:pt idx="4177">
                  <c:v>8.5750000000000028</c:v>
                </c:pt>
                <c:pt idx="4178">
                  <c:v>8.4770000000000003</c:v>
                </c:pt>
                <c:pt idx="4179">
                  <c:v>8.3790000000000067</c:v>
                </c:pt>
                <c:pt idx="4180">
                  <c:v>8.3180000000000014</c:v>
                </c:pt>
                <c:pt idx="4181">
                  <c:v>8.33</c:v>
                </c:pt>
                <c:pt idx="4182">
                  <c:v>8.3790000000000067</c:v>
                </c:pt>
                <c:pt idx="4183">
                  <c:v>0</c:v>
                </c:pt>
                <c:pt idx="4184">
                  <c:v>-1.2000000000000005E-2</c:v>
                </c:pt>
                <c:pt idx="4185">
                  <c:v>-1.2000000000000005E-2</c:v>
                </c:pt>
                <c:pt idx="4186">
                  <c:v>0</c:v>
                </c:pt>
                <c:pt idx="4187">
                  <c:v>-1.2000000000000005E-2</c:v>
                </c:pt>
                <c:pt idx="4188">
                  <c:v>0</c:v>
                </c:pt>
                <c:pt idx="4189">
                  <c:v>-1.2000000000000005E-2</c:v>
                </c:pt>
                <c:pt idx="4190">
                  <c:v>0</c:v>
                </c:pt>
                <c:pt idx="4191">
                  <c:v>-1.2000000000000005E-2</c:v>
                </c:pt>
                <c:pt idx="4192">
                  <c:v>0</c:v>
                </c:pt>
                <c:pt idx="4193">
                  <c:v>-1.2000000000000005E-2</c:v>
                </c:pt>
                <c:pt idx="4194">
                  <c:v>0</c:v>
                </c:pt>
                <c:pt idx="4195">
                  <c:v>0</c:v>
                </c:pt>
                <c:pt idx="4196">
                  <c:v>-1.2000000000000005E-2</c:v>
                </c:pt>
                <c:pt idx="4197">
                  <c:v>-1.2000000000000005E-2</c:v>
                </c:pt>
                <c:pt idx="4198">
                  <c:v>-1.2000000000000005E-2</c:v>
                </c:pt>
                <c:pt idx="4199">
                  <c:v>0</c:v>
                </c:pt>
                <c:pt idx="4200">
                  <c:v>-1.2000000000000005E-2</c:v>
                </c:pt>
                <c:pt idx="4201">
                  <c:v>-1.2000000000000005E-2</c:v>
                </c:pt>
                <c:pt idx="4202">
                  <c:v>0</c:v>
                </c:pt>
                <c:pt idx="4203">
                  <c:v>0</c:v>
                </c:pt>
                <c:pt idx="4204">
                  <c:v>0</c:v>
                </c:pt>
                <c:pt idx="4205">
                  <c:v>-1.2000000000000005E-2</c:v>
                </c:pt>
                <c:pt idx="4206">
                  <c:v>-1.2000000000000005E-2</c:v>
                </c:pt>
                <c:pt idx="4207">
                  <c:v>-1.2000000000000005E-2</c:v>
                </c:pt>
                <c:pt idx="4208">
                  <c:v>-1.2000000000000005E-2</c:v>
                </c:pt>
                <c:pt idx="4209">
                  <c:v>-1.2000000000000005E-2</c:v>
                </c:pt>
                <c:pt idx="4210">
                  <c:v>-1.2000000000000005E-2</c:v>
                </c:pt>
                <c:pt idx="4211">
                  <c:v>-1.2000000000000005E-2</c:v>
                </c:pt>
                <c:pt idx="4212">
                  <c:v>0</c:v>
                </c:pt>
                <c:pt idx="4213">
                  <c:v>-1.2000000000000005E-2</c:v>
                </c:pt>
                <c:pt idx="4214">
                  <c:v>0</c:v>
                </c:pt>
                <c:pt idx="4215">
                  <c:v>-1.2000000000000005E-2</c:v>
                </c:pt>
                <c:pt idx="4216">
                  <c:v>-1.2000000000000005E-2</c:v>
                </c:pt>
                <c:pt idx="4217">
                  <c:v>0</c:v>
                </c:pt>
                <c:pt idx="4218">
                  <c:v>-1.2000000000000005E-2</c:v>
                </c:pt>
                <c:pt idx="4219">
                  <c:v>-1.2000000000000005E-2</c:v>
                </c:pt>
                <c:pt idx="4220">
                  <c:v>-1.2000000000000005E-2</c:v>
                </c:pt>
                <c:pt idx="4221">
                  <c:v>-1.2000000000000005E-2</c:v>
                </c:pt>
                <c:pt idx="4222">
                  <c:v>-1.2000000000000005E-2</c:v>
                </c:pt>
                <c:pt idx="4223">
                  <c:v>-1.2000000000000005E-2</c:v>
                </c:pt>
                <c:pt idx="4224">
                  <c:v>0</c:v>
                </c:pt>
                <c:pt idx="4225">
                  <c:v>0</c:v>
                </c:pt>
                <c:pt idx="4226">
                  <c:v>-1.2000000000000005E-2</c:v>
                </c:pt>
                <c:pt idx="4227">
                  <c:v>-1.2000000000000005E-2</c:v>
                </c:pt>
                <c:pt idx="4228">
                  <c:v>-1.2000000000000005E-2</c:v>
                </c:pt>
                <c:pt idx="4229">
                  <c:v>-1.2000000000000005E-2</c:v>
                </c:pt>
                <c:pt idx="4230">
                  <c:v>0</c:v>
                </c:pt>
                <c:pt idx="4231">
                  <c:v>0</c:v>
                </c:pt>
                <c:pt idx="4232">
                  <c:v>0</c:v>
                </c:pt>
                <c:pt idx="4233">
                  <c:v>0</c:v>
                </c:pt>
                <c:pt idx="4234">
                  <c:v>0</c:v>
                </c:pt>
                <c:pt idx="4235">
                  <c:v>0</c:v>
                </c:pt>
                <c:pt idx="4236">
                  <c:v>0</c:v>
                </c:pt>
                <c:pt idx="4237">
                  <c:v>-1.2000000000000005E-2</c:v>
                </c:pt>
                <c:pt idx="4238">
                  <c:v>-1.2000000000000005E-2</c:v>
                </c:pt>
                <c:pt idx="4239">
                  <c:v>-1.2000000000000005E-2</c:v>
                </c:pt>
                <c:pt idx="4240">
                  <c:v>-1.2000000000000005E-2</c:v>
                </c:pt>
                <c:pt idx="4241">
                  <c:v>-1.2000000000000005E-2</c:v>
                </c:pt>
                <c:pt idx="4242">
                  <c:v>0</c:v>
                </c:pt>
                <c:pt idx="4243">
                  <c:v>0</c:v>
                </c:pt>
                <c:pt idx="4244">
                  <c:v>0</c:v>
                </c:pt>
                <c:pt idx="4245">
                  <c:v>-1.2000000000000005E-2</c:v>
                </c:pt>
                <c:pt idx="4246">
                  <c:v>-1.2000000000000005E-2</c:v>
                </c:pt>
                <c:pt idx="4247">
                  <c:v>-1.2000000000000005E-2</c:v>
                </c:pt>
                <c:pt idx="4248">
                  <c:v>-1.2000000000000005E-2</c:v>
                </c:pt>
                <c:pt idx="4249">
                  <c:v>-1.2000000000000005E-2</c:v>
                </c:pt>
                <c:pt idx="4250">
                  <c:v>-1.2000000000000005E-2</c:v>
                </c:pt>
                <c:pt idx="4251">
                  <c:v>-1.2000000000000005E-2</c:v>
                </c:pt>
                <c:pt idx="4252">
                  <c:v>-1.2000000000000005E-2</c:v>
                </c:pt>
                <c:pt idx="4253">
                  <c:v>0</c:v>
                </c:pt>
                <c:pt idx="4254">
                  <c:v>0</c:v>
                </c:pt>
                <c:pt idx="4255">
                  <c:v>-1.2000000000000005E-2</c:v>
                </c:pt>
                <c:pt idx="4256">
                  <c:v>0</c:v>
                </c:pt>
                <c:pt idx="4257">
                  <c:v>0</c:v>
                </c:pt>
                <c:pt idx="4258">
                  <c:v>-1.2000000000000005E-2</c:v>
                </c:pt>
                <c:pt idx="4259">
                  <c:v>-1.2000000000000005E-2</c:v>
                </c:pt>
                <c:pt idx="4260">
                  <c:v>-1.2000000000000005E-2</c:v>
                </c:pt>
                <c:pt idx="4261">
                  <c:v>-1.2000000000000005E-2</c:v>
                </c:pt>
                <c:pt idx="4262">
                  <c:v>-1.2000000000000005E-2</c:v>
                </c:pt>
                <c:pt idx="4263">
                  <c:v>-1.2000000000000005E-2</c:v>
                </c:pt>
                <c:pt idx="4264">
                  <c:v>0</c:v>
                </c:pt>
                <c:pt idx="4265">
                  <c:v>0</c:v>
                </c:pt>
                <c:pt idx="4266">
                  <c:v>0</c:v>
                </c:pt>
                <c:pt idx="4267">
                  <c:v>-1.2000000000000005E-2</c:v>
                </c:pt>
                <c:pt idx="4268">
                  <c:v>0</c:v>
                </c:pt>
                <c:pt idx="4269">
                  <c:v>0</c:v>
                </c:pt>
                <c:pt idx="4270">
                  <c:v>-1.2000000000000005E-2</c:v>
                </c:pt>
                <c:pt idx="4271">
                  <c:v>-1.2000000000000005E-2</c:v>
                </c:pt>
                <c:pt idx="4272">
                  <c:v>-1.2000000000000005E-2</c:v>
                </c:pt>
                <c:pt idx="4273">
                  <c:v>-1.2000000000000005E-2</c:v>
                </c:pt>
                <c:pt idx="4274">
                  <c:v>-1.2000000000000005E-2</c:v>
                </c:pt>
                <c:pt idx="4275">
                  <c:v>-1.2000000000000005E-2</c:v>
                </c:pt>
                <c:pt idx="4276">
                  <c:v>0</c:v>
                </c:pt>
                <c:pt idx="4277">
                  <c:v>0</c:v>
                </c:pt>
                <c:pt idx="4278">
                  <c:v>0</c:v>
                </c:pt>
                <c:pt idx="4279">
                  <c:v>-1.2000000000000005E-2</c:v>
                </c:pt>
                <c:pt idx="4280">
                  <c:v>0</c:v>
                </c:pt>
                <c:pt idx="4281">
                  <c:v>0</c:v>
                </c:pt>
                <c:pt idx="4282">
                  <c:v>0</c:v>
                </c:pt>
                <c:pt idx="4283">
                  <c:v>-1.2000000000000005E-2</c:v>
                </c:pt>
                <c:pt idx="4284">
                  <c:v>-1.2000000000000005E-2</c:v>
                </c:pt>
                <c:pt idx="4285">
                  <c:v>0</c:v>
                </c:pt>
                <c:pt idx="4286">
                  <c:v>0</c:v>
                </c:pt>
                <c:pt idx="4287">
                  <c:v>0</c:v>
                </c:pt>
                <c:pt idx="4288">
                  <c:v>-1.2000000000000005E-2</c:v>
                </c:pt>
                <c:pt idx="4289">
                  <c:v>0</c:v>
                </c:pt>
                <c:pt idx="4290">
                  <c:v>0</c:v>
                </c:pt>
                <c:pt idx="4291">
                  <c:v>0</c:v>
                </c:pt>
                <c:pt idx="4292">
                  <c:v>-1.2000000000000005E-2</c:v>
                </c:pt>
                <c:pt idx="4293">
                  <c:v>0</c:v>
                </c:pt>
                <c:pt idx="4294">
                  <c:v>-1.2000000000000005E-2</c:v>
                </c:pt>
                <c:pt idx="4295">
                  <c:v>0</c:v>
                </c:pt>
                <c:pt idx="4296">
                  <c:v>0</c:v>
                </c:pt>
                <c:pt idx="4297">
                  <c:v>-1.2000000000000005E-2</c:v>
                </c:pt>
                <c:pt idx="4298">
                  <c:v>0</c:v>
                </c:pt>
                <c:pt idx="4299">
                  <c:v>0</c:v>
                </c:pt>
                <c:pt idx="4300">
                  <c:v>-1.2000000000000005E-2</c:v>
                </c:pt>
                <c:pt idx="4301">
                  <c:v>-1.2000000000000005E-2</c:v>
                </c:pt>
                <c:pt idx="4302">
                  <c:v>-1.2000000000000005E-2</c:v>
                </c:pt>
                <c:pt idx="4303">
                  <c:v>-1.2000000000000005E-2</c:v>
                </c:pt>
                <c:pt idx="4304">
                  <c:v>0</c:v>
                </c:pt>
                <c:pt idx="4305">
                  <c:v>0</c:v>
                </c:pt>
                <c:pt idx="4306">
                  <c:v>-1.2000000000000005E-2</c:v>
                </c:pt>
                <c:pt idx="4307">
                  <c:v>0</c:v>
                </c:pt>
                <c:pt idx="4308">
                  <c:v>0</c:v>
                </c:pt>
                <c:pt idx="4309">
                  <c:v>-1.2000000000000005E-2</c:v>
                </c:pt>
                <c:pt idx="4310">
                  <c:v>-1.2000000000000005E-2</c:v>
                </c:pt>
                <c:pt idx="4311">
                  <c:v>-1.2000000000000005E-2</c:v>
                </c:pt>
                <c:pt idx="4312">
                  <c:v>0</c:v>
                </c:pt>
                <c:pt idx="4313">
                  <c:v>0</c:v>
                </c:pt>
                <c:pt idx="4314">
                  <c:v>0</c:v>
                </c:pt>
                <c:pt idx="4315">
                  <c:v>0</c:v>
                </c:pt>
                <c:pt idx="4316">
                  <c:v>-1.2000000000000005E-2</c:v>
                </c:pt>
                <c:pt idx="4317">
                  <c:v>0</c:v>
                </c:pt>
                <c:pt idx="4318">
                  <c:v>-1.2000000000000005E-2</c:v>
                </c:pt>
                <c:pt idx="4319">
                  <c:v>-1.2000000000000005E-2</c:v>
                </c:pt>
                <c:pt idx="4320">
                  <c:v>-1.2000000000000005E-2</c:v>
                </c:pt>
                <c:pt idx="4321">
                  <c:v>0</c:v>
                </c:pt>
                <c:pt idx="4322">
                  <c:v>0</c:v>
                </c:pt>
                <c:pt idx="4323">
                  <c:v>0</c:v>
                </c:pt>
                <c:pt idx="4324">
                  <c:v>0</c:v>
                </c:pt>
                <c:pt idx="4325">
                  <c:v>0</c:v>
                </c:pt>
                <c:pt idx="4326">
                  <c:v>0</c:v>
                </c:pt>
                <c:pt idx="4327">
                  <c:v>0</c:v>
                </c:pt>
                <c:pt idx="4328">
                  <c:v>0</c:v>
                </c:pt>
                <c:pt idx="4329">
                  <c:v>-1.2000000000000005E-2</c:v>
                </c:pt>
                <c:pt idx="4330">
                  <c:v>0</c:v>
                </c:pt>
                <c:pt idx="4331">
                  <c:v>0</c:v>
                </c:pt>
                <c:pt idx="4332">
                  <c:v>-1.2000000000000005E-2</c:v>
                </c:pt>
                <c:pt idx="4333">
                  <c:v>0</c:v>
                </c:pt>
                <c:pt idx="4334">
                  <c:v>0</c:v>
                </c:pt>
                <c:pt idx="4335">
                  <c:v>0</c:v>
                </c:pt>
                <c:pt idx="4336">
                  <c:v>-1.2000000000000005E-2</c:v>
                </c:pt>
                <c:pt idx="4337">
                  <c:v>0</c:v>
                </c:pt>
                <c:pt idx="4338">
                  <c:v>-1.2000000000000005E-2</c:v>
                </c:pt>
                <c:pt idx="4339">
                  <c:v>-1.2000000000000005E-2</c:v>
                </c:pt>
                <c:pt idx="4340">
                  <c:v>-1.2000000000000005E-2</c:v>
                </c:pt>
                <c:pt idx="4341">
                  <c:v>0</c:v>
                </c:pt>
                <c:pt idx="4342">
                  <c:v>-1.2000000000000005E-2</c:v>
                </c:pt>
                <c:pt idx="4343">
                  <c:v>0</c:v>
                </c:pt>
                <c:pt idx="4344">
                  <c:v>0</c:v>
                </c:pt>
                <c:pt idx="4345">
                  <c:v>0</c:v>
                </c:pt>
                <c:pt idx="4346">
                  <c:v>0</c:v>
                </c:pt>
                <c:pt idx="4347">
                  <c:v>0</c:v>
                </c:pt>
                <c:pt idx="4348">
                  <c:v>-1.2000000000000005E-2</c:v>
                </c:pt>
                <c:pt idx="4349">
                  <c:v>0</c:v>
                </c:pt>
                <c:pt idx="4350">
                  <c:v>0</c:v>
                </c:pt>
                <c:pt idx="4351">
                  <c:v>-1.2000000000000005E-2</c:v>
                </c:pt>
                <c:pt idx="4352">
                  <c:v>0</c:v>
                </c:pt>
                <c:pt idx="4353">
                  <c:v>-1.2000000000000005E-2</c:v>
                </c:pt>
                <c:pt idx="4354">
                  <c:v>0</c:v>
                </c:pt>
                <c:pt idx="4355">
                  <c:v>0</c:v>
                </c:pt>
                <c:pt idx="4356">
                  <c:v>0</c:v>
                </c:pt>
                <c:pt idx="4357">
                  <c:v>0</c:v>
                </c:pt>
                <c:pt idx="4358">
                  <c:v>-1.2000000000000005E-2</c:v>
                </c:pt>
                <c:pt idx="4359">
                  <c:v>0</c:v>
                </c:pt>
                <c:pt idx="4360">
                  <c:v>-1.2000000000000005E-2</c:v>
                </c:pt>
                <c:pt idx="4361">
                  <c:v>-1.2000000000000005E-2</c:v>
                </c:pt>
                <c:pt idx="4362">
                  <c:v>-1.2000000000000005E-2</c:v>
                </c:pt>
                <c:pt idx="4363">
                  <c:v>8.33</c:v>
                </c:pt>
                <c:pt idx="4364">
                  <c:v>8.2439999999999998</c:v>
                </c:pt>
                <c:pt idx="4365">
                  <c:v>8.1710000000000012</c:v>
                </c:pt>
                <c:pt idx="4366">
                  <c:v>7.9870000000000001</c:v>
                </c:pt>
                <c:pt idx="4367">
                  <c:v>8.0850000000000026</c:v>
                </c:pt>
                <c:pt idx="4368">
                  <c:v>8.0970000000000013</c:v>
                </c:pt>
                <c:pt idx="4369">
                  <c:v>8.11</c:v>
                </c:pt>
                <c:pt idx="4370">
                  <c:v>8.1830000000000016</c:v>
                </c:pt>
                <c:pt idx="4371">
                  <c:v>8.427999999999999</c:v>
                </c:pt>
                <c:pt idx="4372">
                  <c:v>8.427999999999999</c:v>
                </c:pt>
                <c:pt idx="4373">
                  <c:v>8.391</c:v>
                </c:pt>
                <c:pt idx="4374">
                  <c:v>8.33</c:v>
                </c:pt>
                <c:pt idx="4375">
                  <c:v>8.1710000000000012</c:v>
                </c:pt>
                <c:pt idx="4376">
                  <c:v>8.0360000000000014</c:v>
                </c:pt>
                <c:pt idx="4377">
                  <c:v>7.9870000000000001</c:v>
                </c:pt>
                <c:pt idx="4378">
                  <c:v>8.0360000000000014</c:v>
                </c:pt>
                <c:pt idx="4379">
                  <c:v>8.0240000000000009</c:v>
                </c:pt>
                <c:pt idx="4380">
                  <c:v>8.0730000000000004</c:v>
                </c:pt>
                <c:pt idx="4381">
                  <c:v>8.1339999999999986</c:v>
                </c:pt>
                <c:pt idx="4382">
                  <c:v>8.1590000000000007</c:v>
                </c:pt>
                <c:pt idx="4383">
                  <c:v>8.3180000000000014</c:v>
                </c:pt>
                <c:pt idx="4384">
                  <c:v>8.4530000000000047</c:v>
                </c:pt>
                <c:pt idx="4385">
                  <c:v>8.44</c:v>
                </c:pt>
                <c:pt idx="4386">
                  <c:v>8.3790000000000067</c:v>
                </c:pt>
                <c:pt idx="4387">
                  <c:v>8.3180000000000014</c:v>
                </c:pt>
                <c:pt idx="4388">
                  <c:v>8.2690000000000001</c:v>
                </c:pt>
                <c:pt idx="4389">
                  <c:v>8.2690000000000001</c:v>
                </c:pt>
                <c:pt idx="4390">
                  <c:v>8.206999999999999</c:v>
                </c:pt>
                <c:pt idx="4391">
                  <c:v>8.206999999999999</c:v>
                </c:pt>
                <c:pt idx="4392">
                  <c:v>8.2439999999999998</c:v>
                </c:pt>
                <c:pt idx="4393">
                  <c:v>8.3180000000000014</c:v>
                </c:pt>
                <c:pt idx="4394">
                  <c:v>8.4030000000000005</c:v>
                </c:pt>
                <c:pt idx="4395">
                  <c:v>8.4650000000000247</c:v>
                </c:pt>
                <c:pt idx="4396">
                  <c:v>8.5140000000000011</c:v>
                </c:pt>
                <c:pt idx="4397">
                  <c:v>8.4770000000000003</c:v>
                </c:pt>
                <c:pt idx="4398">
                  <c:v>8.427999999999999</c:v>
                </c:pt>
                <c:pt idx="4399">
                  <c:v>8.3540000000000028</c:v>
                </c:pt>
                <c:pt idx="4400">
                  <c:v>8.2690000000000001</c:v>
                </c:pt>
                <c:pt idx="4401">
                  <c:v>8.2199999999999989</c:v>
                </c:pt>
                <c:pt idx="4402">
                  <c:v>8.145999999999999</c:v>
                </c:pt>
                <c:pt idx="4403">
                  <c:v>8.206999999999999</c:v>
                </c:pt>
                <c:pt idx="4404">
                  <c:v>8.3060000000000027</c:v>
                </c:pt>
                <c:pt idx="4405">
                  <c:v>8.4160000000000004</c:v>
                </c:pt>
                <c:pt idx="4406">
                  <c:v>8.5020000000000007</c:v>
                </c:pt>
                <c:pt idx="4407">
                  <c:v>8.5260000000000016</c:v>
                </c:pt>
                <c:pt idx="4408">
                  <c:v>8.427999999999999</c:v>
                </c:pt>
                <c:pt idx="4409">
                  <c:v>8.3180000000000014</c:v>
                </c:pt>
                <c:pt idx="4410">
                  <c:v>8.2570000000000014</c:v>
                </c:pt>
                <c:pt idx="4411">
                  <c:v>8.2199999999999989</c:v>
                </c:pt>
                <c:pt idx="4412">
                  <c:v>8.293000000000001</c:v>
                </c:pt>
                <c:pt idx="4413">
                  <c:v>8.391</c:v>
                </c:pt>
                <c:pt idx="4414">
                  <c:v>8.4890000000000008</c:v>
                </c:pt>
                <c:pt idx="4415">
                  <c:v>8.5260000000000016</c:v>
                </c:pt>
                <c:pt idx="4416">
                  <c:v>8.4890000000000008</c:v>
                </c:pt>
                <c:pt idx="4417">
                  <c:v>8.4030000000000005</c:v>
                </c:pt>
                <c:pt idx="4418">
                  <c:v>8.3180000000000014</c:v>
                </c:pt>
                <c:pt idx="4419">
                  <c:v>8.2199999999999989</c:v>
                </c:pt>
                <c:pt idx="4420">
                  <c:v>8.1950000000000003</c:v>
                </c:pt>
                <c:pt idx="4421">
                  <c:v>8.2319999999999993</c:v>
                </c:pt>
                <c:pt idx="4422">
                  <c:v>8.2809999999999988</c:v>
                </c:pt>
                <c:pt idx="4423">
                  <c:v>8.3670000000000027</c:v>
                </c:pt>
                <c:pt idx="4424">
                  <c:v>8.4530000000000047</c:v>
                </c:pt>
                <c:pt idx="4425">
                  <c:v>8.5260000000000016</c:v>
                </c:pt>
                <c:pt idx="4426">
                  <c:v>8.5020000000000007</c:v>
                </c:pt>
                <c:pt idx="4427">
                  <c:v>8.4160000000000004</c:v>
                </c:pt>
                <c:pt idx="4428">
                  <c:v>8.293000000000001</c:v>
                </c:pt>
                <c:pt idx="4429">
                  <c:v>8.2319999999999993</c:v>
                </c:pt>
                <c:pt idx="4430">
                  <c:v>8.2690000000000001</c:v>
                </c:pt>
                <c:pt idx="4431">
                  <c:v>8.3790000000000067</c:v>
                </c:pt>
                <c:pt idx="4432">
                  <c:v>8.5020000000000007</c:v>
                </c:pt>
                <c:pt idx="4433">
                  <c:v>8.5140000000000011</c:v>
                </c:pt>
                <c:pt idx="4434">
                  <c:v>8.427999999999999</c:v>
                </c:pt>
                <c:pt idx="4435">
                  <c:v>8.3060000000000027</c:v>
                </c:pt>
                <c:pt idx="4436">
                  <c:v>8.2439999999999998</c:v>
                </c:pt>
                <c:pt idx="4437">
                  <c:v>8.2319999999999993</c:v>
                </c:pt>
                <c:pt idx="4438">
                  <c:v>8.2809999999999988</c:v>
                </c:pt>
                <c:pt idx="4439">
                  <c:v>8.3670000000000027</c:v>
                </c:pt>
                <c:pt idx="4440">
                  <c:v>8.4530000000000047</c:v>
                </c:pt>
                <c:pt idx="4441">
                  <c:v>8.5020000000000007</c:v>
                </c:pt>
                <c:pt idx="4442">
                  <c:v>8.5140000000000011</c:v>
                </c:pt>
                <c:pt idx="4443">
                  <c:v>8.4530000000000047</c:v>
                </c:pt>
                <c:pt idx="4444">
                  <c:v>8.3540000000000028</c:v>
                </c:pt>
                <c:pt idx="4445">
                  <c:v>8.2690000000000001</c:v>
                </c:pt>
                <c:pt idx="4446">
                  <c:v>8.2199999999999989</c:v>
                </c:pt>
                <c:pt idx="4447">
                  <c:v>8.2439999999999998</c:v>
                </c:pt>
                <c:pt idx="4448">
                  <c:v>8.33</c:v>
                </c:pt>
                <c:pt idx="4449">
                  <c:v>8.427999999999999</c:v>
                </c:pt>
                <c:pt idx="4450">
                  <c:v>8.5260000000000016</c:v>
                </c:pt>
                <c:pt idx="4451">
                  <c:v>8.5140000000000011</c:v>
                </c:pt>
                <c:pt idx="4452">
                  <c:v>8.44</c:v>
                </c:pt>
                <c:pt idx="4453">
                  <c:v>8.3180000000000014</c:v>
                </c:pt>
                <c:pt idx="4454">
                  <c:v>8.2439999999999998</c:v>
                </c:pt>
                <c:pt idx="4455">
                  <c:v>8.2199999999999989</c:v>
                </c:pt>
                <c:pt idx="4456">
                  <c:v>8.293000000000001</c:v>
                </c:pt>
                <c:pt idx="4457">
                  <c:v>8.4160000000000004</c:v>
                </c:pt>
                <c:pt idx="4458">
                  <c:v>8.4890000000000008</c:v>
                </c:pt>
                <c:pt idx="4459">
                  <c:v>8.427999999999999</c:v>
                </c:pt>
                <c:pt idx="4460">
                  <c:v>8.3060000000000027</c:v>
                </c:pt>
                <c:pt idx="4461">
                  <c:v>8.1950000000000003</c:v>
                </c:pt>
                <c:pt idx="4462">
                  <c:v>8.1710000000000012</c:v>
                </c:pt>
                <c:pt idx="4463">
                  <c:v>8.206999999999999</c:v>
                </c:pt>
                <c:pt idx="4464">
                  <c:v>8.3420000000000005</c:v>
                </c:pt>
                <c:pt idx="4465">
                  <c:v>8.4530000000000047</c:v>
                </c:pt>
                <c:pt idx="4466">
                  <c:v>8.4650000000000247</c:v>
                </c:pt>
                <c:pt idx="4467">
                  <c:v>8.3420000000000005</c:v>
                </c:pt>
                <c:pt idx="4468">
                  <c:v>8.2199999999999989</c:v>
                </c:pt>
                <c:pt idx="4469">
                  <c:v>8.1590000000000007</c:v>
                </c:pt>
                <c:pt idx="4470">
                  <c:v>8.3670000000000027</c:v>
                </c:pt>
                <c:pt idx="4471">
                  <c:v>8.3180000000000014</c:v>
                </c:pt>
                <c:pt idx="4472">
                  <c:v>8.427999999999999</c:v>
                </c:pt>
                <c:pt idx="4473">
                  <c:v>8.44</c:v>
                </c:pt>
                <c:pt idx="4474">
                  <c:v>8.3180000000000014</c:v>
                </c:pt>
                <c:pt idx="4475">
                  <c:v>8.1950000000000003</c:v>
                </c:pt>
                <c:pt idx="4476">
                  <c:v>8.0970000000000013</c:v>
                </c:pt>
                <c:pt idx="4477">
                  <c:v>8.11</c:v>
                </c:pt>
                <c:pt idx="4478">
                  <c:v>8.2319999999999993</c:v>
                </c:pt>
                <c:pt idx="4479">
                  <c:v>8.3420000000000005</c:v>
                </c:pt>
                <c:pt idx="4480">
                  <c:v>8.3060000000000027</c:v>
                </c:pt>
                <c:pt idx="4481">
                  <c:v>8.1950000000000003</c:v>
                </c:pt>
                <c:pt idx="4482">
                  <c:v>8.1339999999999986</c:v>
                </c:pt>
                <c:pt idx="4483">
                  <c:v>7.9989999999999997</c:v>
                </c:pt>
                <c:pt idx="4484">
                  <c:v>8.0479999999999983</c:v>
                </c:pt>
                <c:pt idx="4485">
                  <c:v>8.1950000000000003</c:v>
                </c:pt>
                <c:pt idx="4486">
                  <c:v>8.293000000000001</c:v>
                </c:pt>
                <c:pt idx="4487">
                  <c:v>8.3420000000000005</c:v>
                </c:pt>
                <c:pt idx="4488">
                  <c:v>8.2690000000000001</c:v>
                </c:pt>
                <c:pt idx="4489">
                  <c:v>8.1710000000000012</c:v>
                </c:pt>
                <c:pt idx="4490">
                  <c:v>8.11</c:v>
                </c:pt>
                <c:pt idx="4491">
                  <c:v>8.06</c:v>
                </c:pt>
                <c:pt idx="4492">
                  <c:v>8.1830000000000016</c:v>
                </c:pt>
                <c:pt idx="4493">
                  <c:v>8.4530000000000047</c:v>
                </c:pt>
                <c:pt idx="4494">
                  <c:v>8.6120000000000001</c:v>
                </c:pt>
                <c:pt idx="4495">
                  <c:v>8.5870000000000015</c:v>
                </c:pt>
                <c:pt idx="4496">
                  <c:v>8.4890000000000008</c:v>
                </c:pt>
                <c:pt idx="4497">
                  <c:v>8.3790000000000067</c:v>
                </c:pt>
                <c:pt idx="4498">
                  <c:v>8.3540000000000028</c:v>
                </c:pt>
                <c:pt idx="4499">
                  <c:v>8.4530000000000047</c:v>
                </c:pt>
                <c:pt idx="4500">
                  <c:v>8.6</c:v>
                </c:pt>
                <c:pt idx="4501">
                  <c:v>8.6479999999999997</c:v>
                </c:pt>
                <c:pt idx="4502">
                  <c:v>8.5379999999999985</c:v>
                </c:pt>
                <c:pt idx="4503">
                  <c:v>8.4030000000000005</c:v>
                </c:pt>
                <c:pt idx="4504">
                  <c:v>8.3670000000000027</c:v>
                </c:pt>
                <c:pt idx="4505">
                  <c:v>8.427999999999999</c:v>
                </c:pt>
                <c:pt idx="4506">
                  <c:v>8.5630000000000006</c:v>
                </c:pt>
                <c:pt idx="4507">
                  <c:v>8.6610000000000014</c:v>
                </c:pt>
                <c:pt idx="4508">
                  <c:v>8.6120000000000001</c:v>
                </c:pt>
                <c:pt idx="4509">
                  <c:v>8.4650000000000247</c:v>
                </c:pt>
                <c:pt idx="4510">
                  <c:v>8.3670000000000027</c:v>
                </c:pt>
                <c:pt idx="4511">
                  <c:v>8.3790000000000067</c:v>
                </c:pt>
                <c:pt idx="4512">
                  <c:v>8.5020000000000007</c:v>
                </c:pt>
                <c:pt idx="4513">
                  <c:v>8.636000000000001</c:v>
                </c:pt>
                <c:pt idx="4514">
                  <c:v>8.6239999999999988</c:v>
                </c:pt>
                <c:pt idx="4515">
                  <c:v>8.4770000000000003</c:v>
                </c:pt>
                <c:pt idx="4516">
                  <c:v>8.3670000000000027</c:v>
                </c:pt>
                <c:pt idx="4517">
                  <c:v>8.3670000000000027</c:v>
                </c:pt>
                <c:pt idx="4518">
                  <c:v>8.5260000000000016</c:v>
                </c:pt>
                <c:pt idx="4519">
                  <c:v>8.636000000000001</c:v>
                </c:pt>
                <c:pt idx="4520">
                  <c:v>8.5630000000000006</c:v>
                </c:pt>
                <c:pt idx="4521">
                  <c:v>8.391</c:v>
                </c:pt>
                <c:pt idx="4522">
                  <c:v>8.33</c:v>
                </c:pt>
                <c:pt idx="4523">
                  <c:v>8.427999999999999</c:v>
                </c:pt>
                <c:pt idx="4524">
                  <c:v>8.5870000000000015</c:v>
                </c:pt>
                <c:pt idx="4525">
                  <c:v>8.5630000000000006</c:v>
                </c:pt>
                <c:pt idx="4526">
                  <c:v>8.4030000000000005</c:v>
                </c:pt>
                <c:pt idx="4527">
                  <c:v>8.3060000000000027</c:v>
                </c:pt>
                <c:pt idx="4528">
                  <c:v>8.3670000000000027</c:v>
                </c:pt>
                <c:pt idx="4529">
                  <c:v>8.5500000000000007</c:v>
                </c:pt>
                <c:pt idx="4530">
                  <c:v>8.4770000000000003</c:v>
                </c:pt>
                <c:pt idx="4531">
                  <c:v>8.4890000000000008</c:v>
                </c:pt>
                <c:pt idx="4532">
                  <c:v>8.33</c:v>
                </c:pt>
                <c:pt idx="4533">
                  <c:v>8.3180000000000014</c:v>
                </c:pt>
                <c:pt idx="4534">
                  <c:v>8.4530000000000047</c:v>
                </c:pt>
                <c:pt idx="4535">
                  <c:v>8.5870000000000015</c:v>
                </c:pt>
                <c:pt idx="4536">
                  <c:v>8.5500000000000007</c:v>
                </c:pt>
                <c:pt idx="4537">
                  <c:v>8.3790000000000067</c:v>
                </c:pt>
                <c:pt idx="4538">
                  <c:v>8.293000000000001</c:v>
                </c:pt>
                <c:pt idx="4539">
                  <c:v>8.33</c:v>
                </c:pt>
                <c:pt idx="4540">
                  <c:v>8.4890000000000008</c:v>
                </c:pt>
                <c:pt idx="4541">
                  <c:v>8.5870000000000015</c:v>
                </c:pt>
                <c:pt idx="4542">
                  <c:v>0</c:v>
                </c:pt>
                <c:pt idx="4543">
                  <c:v>0</c:v>
                </c:pt>
                <c:pt idx="4544">
                  <c:v>0</c:v>
                </c:pt>
                <c:pt idx="4545">
                  <c:v>0</c:v>
                </c:pt>
                <c:pt idx="4546">
                  <c:v>0</c:v>
                </c:pt>
                <c:pt idx="4547">
                  <c:v>-1.2000000000000005E-2</c:v>
                </c:pt>
                <c:pt idx="4548">
                  <c:v>-1.2000000000000005E-2</c:v>
                </c:pt>
                <c:pt idx="4549">
                  <c:v>0</c:v>
                </c:pt>
                <c:pt idx="4550">
                  <c:v>0</c:v>
                </c:pt>
                <c:pt idx="4551">
                  <c:v>0</c:v>
                </c:pt>
                <c:pt idx="4552">
                  <c:v>-1.2000000000000005E-2</c:v>
                </c:pt>
                <c:pt idx="4553">
                  <c:v>-1.2000000000000005E-2</c:v>
                </c:pt>
                <c:pt idx="4554">
                  <c:v>0</c:v>
                </c:pt>
                <c:pt idx="4555">
                  <c:v>0</c:v>
                </c:pt>
                <c:pt idx="4556">
                  <c:v>0</c:v>
                </c:pt>
                <c:pt idx="4557">
                  <c:v>0</c:v>
                </c:pt>
                <c:pt idx="4558">
                  <c:v>0</c:v>
                </c:pt>
                <c:pt idx="4559">
                  <c:v>-1.2000000000000005E-2</c:v>
                </c:pt>
                <c:pt idx="4560">
                  <c:v>-1.2000000000000005E-2</c:v>
                </c:pt>
                <c:pt idx="4561">
                  <c:v>-1.2000000000000005E-2</c:v>
                </c:pt>
                <c:pt idx="4562">
                  <c:v>0</c:v>
                </c:pt>
                <c:pt idx="4563">
                  <c:v>-1.2000000000000005E-2</c:v>
                </c:pt>
                <c:pt idx="4564">
                  <c:v>-1.2000000000000005E-2</c:v>
                </c:pt>
                <c:pt idx="4565">
                  <c:v>-1.2000000000000005E-2</c:v>
                </c:pt>
                <c:pt idx="4566">
                  <c:v>0</c:v>
                </c:pt>
                <c:pt idx="4567">
                  <c:v>0</c:v>
                </c:pt>
                <c:pt idx="4568">
                  <c:v>0</c:v>
                </c:pt>
                <c:pt idx="4569">
                  <c:v>0</c:v>
                </c:pt>
                <c:pt idx="4570">
                  <c:v>0</c:v>
                </c:pt>
                <c:pt idx="4571">
                  <c:v>-1.2000000000000005E-2</c:v>
                </c:pt>
                <c:pt idx="4572">
                  <c:v>-1.2000000000000005E-2</c:v>
                </c:pt>
                <c:pt idx="4573">
                  <c:v>0</c:v>
                </c:pt>
                <c:pt idx="4574">
                  <c:v>0</c:v>
                </c:pt>
                <c:pt idx="4575">
                  <c:v>0</c:v>
                </c:pt>
                <c:pt idx="4576">
                  <c:v>0</c:v>
                </c:pt>
                <c:pt idx="4577">
                  <c:v>-1.2000000000000005E-2</c:v>
                </c:pt>
                <c:pt idx="4578">
                  <c:v>-1.2000000000000005E-2</c:v>
                </c:pt>
                <c:pt idx="4579">
                  <c:v>0</c:v>
                </c:pt>
                <c:pt idx="4580">
                  <c:v>0</c:v>
                </c:pt>
                <c:pt idx="4581">
                  <c:v>0</c:v>
                </c:pt>
                <c:pt idx="4582">
                  <c:v>0</c:v>
                </c:pt>
                <c:pt idx="4583">
                  <c:v>-1.2000000000000005E-2</c:v>
                </c:pt>
                <c:pt idx="4584">
                  <c:v>-1.2000000000000005E-2</c:v>
                </c:pt>
                <c:pt idx="4585">
                  <c:v>0</c:v>
                </c:pt>
                <c:pt idx="4586">
                  <c:v>-1.2000000000000005E-2</c:v>
                </c:pt>
                <c:pt idx="4587">
                  <c:v>-1.2000000000000005E-2</c:v>
                </c:pt>
                <c:pt idx="4588">
                  <c:v>0</c:v>
                </c:pt>
                <c:pt idx="4589">
                  <c:v>0</c:v>
                </c:pt>
                <c:pt idx="4590">
                  <c:v>0</c:v>
                </c:pt>
                <c:pt idx="4591">
                  <c:v>0</c:v>
                </c:pt>
                <c:pt idx="4592">
                  <c:v>-1.2000000000000005E-2</c:v>
                </c:pt>
                <c:pt idx="4593">
                  <c:v>0</c:v>
                </c:pt>
                <c:pt idx="4594">
                  <c:v>-1.2000000000000005E-2</c:v>
                </c:pt>
                <c:pt idx="4595">
                  <c:v>0</c:v>
                </c:pt>
                <c:pt idx="4596">
                  <c:v>0</c:v>
                </c:pt>
                <c:pt idx="4597">
                  <c:v>-1.2000000000000005E-2</c:v>
                </c:pt>
                <c:pt idx="4598">
                  <c:v>0</c:v>
                </c:pt>
                <c:pt idx="4599">
                  <c:v>0</c:v>
                </c:pt>
                <c:pt idx="4600">
                  <c:v>0</c:v>
                </c:pt>
                <c:pt idx="4601">
                  <c:v>0</c:v>
                </c:pt>
                <c:pt idx="4602">
                  <c:v>-1.2000000000000005E-2</c:v>
                </c:pt>
                <c:pt idx="4603">
                  <c:v>-1.2000000000000005E-2</c:v>
                </c:pt>
                <c:pt idx="4604">
                  <c:v>-1.2000000000000005E-2</c:v>
                </c:pt>
                <c:pt idx="4605">
                  <c:v>0</c:v>
                </c:pt>
                <c:pt idx="4606">
                  <c:v>0</c:v>
                </c:pt>
                <c:pt idx="4607">
                  <c:v>0</c:v>
                </c:pt>
                <c:pt idx="4608">
                  <c:v>-1.2000000000000005E-2</c:v>
                </c:pt>
                <c:pt idx="4609">
                  <c:v>0</c:v>
                </c:pt>
                <c:pt idx="4610">
                  <c:v>0</c:v>
                </c:pt>
                <c:pt idx="4611">
                  <c:v>0</c:v>
                </c:pt>
                <c:pt idx="4612">
                  <c:v>-1.2000000000000005E-2</c:v>
                </c:pt>
                <c:pt idx="4613">
                  <c:v>-1.2000000000000005E-2</c:v>
                </c:pt>
                <c:pt idx="4614">
                  <c:v>-1.2000000000000005E-2</c:v>
                </c:pt>
                <c:pt idx="4615">
                  <c:v>-1.2000000000000005E-2</c:v>
                </c:pt>
                <c:pt idx="4616">
                  <c:v>0</c:v>
                </c:pt>
                <c:pt idx="4617">
                  <c:v>0</c:v>
                </c:pt>
                <c:pt idx="4618">
                  <c:v>-1.2000000000000005E-2</c:v>
                </c:pt>
                <c:pt idx="4619">
                  <c:v>-1.2000000000000005E-2</c:v>
                </c:pt>
                <c:pt idx="4620">
                  <c:v>-1.2000000000000005E-2</c:v>
                </c:pt>
                <c:pt idx="4621">
                  <c:v>-1.2000000000000005E-2</c:v>
                </c:pt>
                <c:pt idx="4622">
                  <c:v>-1.2000000000000005E-2</c:v>
                </c:pt>
                <c:pt idx="4623">
                  <c:v>0</c:v>
                </c:pt>
                <c:pt idx="4624">
                  <c:v>-1.2000000000000005E-2</c:v>
                </c:pt>
                <c:pt idx="4625">
                  <c:v>-1.2000000000000005E-2</c:v>
                </c:pt>
                <c:pt idx="4626">
                  <c:v>-1.2000000000000005E-2</c:v>
                </c:pt>
                <c:pt idx="4627">
                  <c:v>-1.2000000000000005E-2</c:v>
                </c:pt>
                <c:pt idx="4628">
                  <c:v>0</c:v>
                </c:pt>
                <c:pt idx="4629">
                  <c:v>0</c:v>
                </c:pt>
                <c:pt idx="4630">
                  <c:v>-1.2000000000000005E-2</c:v>
                </c:pt>
                <c:pt idx="4631">
                  <c:v>0</c:v>
                </c:pt>
                <c:pt idx="4632">
                  <c:v>-1.2000000000000005E-2</c:v>
                </c:pt>
                <c:pt idx="4633">
                  <c:v>-1.2000000000000005E-2</c:v>
                </c:pt>
                <c:pt idx="4634">
                  <c:v>0</c:v>
                </c:pt>
                <c:pt idx="4635">
                  <c:v>-1.2000000000000005E-2</c:v>
                </c:pt>
                <c:pt idx="4636">
                  <c:v>-1.2000000000000005E-2</c:v>
                </c:pt>
                <c:pt idx="4637">
                  <c:v>0</c:v>
                </c:pt>
                <c:pt idx="4638">
                  <c:v>-1.2000000000000005E-2</c:v>
                </c:pt>
                <c:pt idx="4639">
                  <c:v>0</c:v>
                </c:pt>
                <c:pt idx="4640">
                  <c:v>0</c:v>
                </c:pt>
                <c:pt idx="4641">
                  <c:v>-1.2000000000000005E-2</c:v>
                </c:pt>
                <c:pt idx="4642">
                  <c:v>0</c:v>
                </c:pt>
                <c:pt idx="4643">
                  <c:v>0</c:v>
                </c:pt>
                <c:pt idx="4644">
                  <c:v>-1.2000000000000005E-2</c:v>
                </c:pt>
                <c:pt idx="4645">
                  <c:v>0</c:v>
                </c:pt>
                <c:pt idx="4646">
                  <c:v>-1.2000000000000005E-2</c:v>
                </c:pt>
                <c:pt idx="4647">
                  <c:v>-1.2000000000000005E-2</c:v>
                </c:pt>
                <c:pt idx="4648">
                  <c:v>-1.2000000000000005E-2</c:v>
                </c:pt>
                <c:pt idx="4649">
                  <c:v>-1.2000000000000005E-2</c:v>
                </c:pt>
                <c:pt idx="4650">
                  <c:v>-1.2000000000000005E-2</c:v>
                </c:pt>
                <c:pt idx="4651">
                  <c:v>-1.2000000000000005E-2</c:v>
                </c:pt>
                <c:pt idx="4652">
                  <c:v>0</c:v>
                </c:pt>
                <c:pt idx="4653">
                  <c:v>-1.2000000000000005E-2</c:v>
                </c:pt>
                <c:pt idx="4654">
                  <c:v>-1.2000000000000005E-2</c:v>
                </c:pt>
                <c:pt idx="4655">
                  <c:v>-1.2000000000000005E-2</c:v>
                </c:pt>
                <c:pt idx="4656">
                  <c:v>-1.2000000000000005E-2</c:v>
                </c:pt>
                <c:pt idx="4657">
                  <c:v>0</c:v>
                </c:pt>
                <c:pt idx="4658">
                  <c:v>-1.2000000000000005E-2</c:v>
                </c:pt>
                <c:pt idx="4659">
                  <c:v>0</c:v>
                </c:pt>
                <c:pt idx="4660">
                  <c:v>-1.2000000000000005E-2</c:v>
                </c:pt>
                <c:pt idx="4661">
                  <c:v>-1.2000000000000005E-2</c:v>
                </c:pt>
                <c:pt idx="4662">
                  <c:v>0</c:v>
                </c:pt>
                <c:pt idx="4663">
                  <c:v>-1.2000000000000005E-2</c:v>
                </c:pt>
                <c:pt idx="4664">
                  <c:v>-1.2000000000000005E-2</c:v>
                </c:pt>
                <c:pt idx="4665">
                  <c:v>0</c:v>
                </c:pt>
                <c:pt idx="4666">
                  <c:v>0</c:v>
                </c:pt>
                <c:pt idx="4667">
                  <c:v>-1.2000000000000005E-2</c:v>
                </c:pt>
                <c:pt idx="4668">
                  <c:v>-1.2000000000000005E-2</c:v>
                </c:pt>
                <c:pt idx="4669">
                  <c:v>-1.2000000000000005E-2</c:v>
                </c:pt>
                <c:pt idx="4670">
                  <c:v>0</c:v>
                </c:pt>
                <c:pt idx="4671">
                  <c:v>0</c:v>
                </c:pt>
                <c:pt idx="4672">
                  <c:v>-1.2000000000000005E-2</c:v>
                </c:pt>
                <c:pt idx="4673">
                  <c:v>0</c:v>
                </c:pt>
                <c:pt idx="4674">
                  <c:v>-1.2000000000000005E-2</c:v>
                </c:pt>
                <c:pt idx="4675">
                  <c:v>0</c:v>
                </c:pt>
                <c:pt idx="4676">
                  <c:v>-1.2000000000000005E-2</c:v>
                </c:pt>
                <c:pt idx="4677">
                  <c:v>0</c:v>
                </c:pt>
                <c:pt idx="4678">
                  <c:v>0</c:v>
                </c:pt>
                <c:pt idx="4679">
                  <c:v>-1.2000000000000005E-2</c:v>
                </c:pt>
                <c:pt idx="4680">
                  <c:v>0</c:v>
                </c:pt>
                <c:pt idx="4681">
                  <c:v>-1.2000000000000005E-2</c:v>
                </c:pt>
                <c:pt idx="4682">
                  <c:v>0</c:v>
                </c:pt>
                <c:pt idx="4683">
                  <c:v>-1.2000000000000005E-2</c:v>
                </c:pt>
                <c:pt idx="4684">
                  <c:v>-1.2000000000000005E-2</c:v>
                </c:pt>
                <c:pt idx="4685">
                  <c:v>-1.2000000000000005E-2</c:v>
                </c:pt>
                <c:pt idx="4686">
                  <c:v>0</c:v>
                </c:pt>
                <c:pt idx="4687">
                  <c:v>-1.2000000000000005E-2</c:v>
                </c:pt>
                <c:pt idx="4688">
                  <c:v>-1.2000000000000005E-2</c:v>
                </c:pt>
                <c:pt idx="4689">
                  <c:v>0</c:v>
                </c:pt>
                <c:pt idx="4690">
                  <c:v>0</c:v>
                </c:pt>
                <c:pt idx="4691">
                  <c:v>0</c:v>
                </c:pt>
                <c:pt idx="4692">
                  <c:v>0</c:v>
                </c:pt>
                <c:pt idx="4693">
                  <c:v>0</c:v>
                </c:pt>
                <c:pt idx="4694">
                  <c:v>0</c:v>
                </c:pt>
                <c:pt idx="4695">
                  <c:v>-1.2000000000000005E-2</c:v>
                </c:pt>
                <c:pt idx="4696">
                  <c:v>0</c:v>
                </c:pt>
                <c:pt idx="4697">
                  <c:v>-1.2000000000000005E-2</c:v>
                </c:pt>
                <c:pt idx="4698">
                  <c:v>0</c:v>
                </c:pt>
                <c:pt idx="4699">
                  <c:v>-1.2000000000000005E-2</c:v>
                </c:pt>
                <c:pt idx="4700">
                  <c:v>-1.2000000000000005E-2</c:v>
                </c:pt>
                <c:pt idx="4701">
                  <c:v>-1.2000000000000005E-2</c:v>
                </c:pt>
                <c:pt idx="4702">
                  <c:v>0</c:v>
                </c:pt>
                <c:pt idx="4703">
                  <c:v>-1.2000000000000005E-2</c:v>
                </c:pt>
                <c:pt idx="4704">
                  <c:v>-1.2000000000000005E-2</c:v>
                </c:pt>
                <c:pt idx="4705">
                  <c:v>0</c:v>
                </c:pt>
                <c:pt idx="4706">
                  <c:v>0</c:v>
                </c:pt>
                <c:pt idx="4707">
                  <c:v>-1.2000000000000005E-2</c:v>
                </c:pt>
                <c:pt idx="4708">
                  <c:v>-1.2000000000000005E-2</c:v>
                </c:pt>
                <c:pt idx="4709">
                  <c:v>0</c:v>
                </c:pt>
                <c:pt idx="4710">
                  <c:v>-1.2000000000000005E-2</c:v>
                </c:pt>
                <c:pt idx="4711">
                  <c:v>0</c:v>
                </c:pt>
                <c:pt idx="4712">
                  <c:v>-1.2000000000000005E-2</c:v>
                </c:pt>
                <c:pt idx="4713">
                  <c:v>-1.2000000000000005E-2</c:v>
                </c:pt>
                <c:pt idx="4714">
                  <c:v>0</c:v>
                </c:pt>
                <c:pt idx="4715">
                  <c:v>0</c:v>
                </c:pt>
                <c:pt idx="4716">
                  <c:v>-1.2000000000000005E-2</c:v>
                </c:pt>
                <c:pt idx="4717">
                  <c:v>-1.2000000000000005E-2</c:v>
                </c:pt>
                <c:pt idx="4718">
                  <c:v>0</c:v>
                </c:pt>
                <c:pt idx="4719">
                  <c:v>-1.2000000000000005E-2</c:v>
                </c:pt>
                <c:pt idx="4720">
                  <c:v>-1.2000000000000005E-2</c:v>
                </c:pt>
                <c:pt idx="4721">
                  <c:v>0</c:v>
                </c:pt>
                <c:pt idx="4722">
                  <c:v>7.9260000000000002</c:v>
                </c:pt>
                <c:pt idx="4723">
                  <c:v>8.391</c:v>
                </c:pt>
                <c:pt idx="4724">
                  <c:v>8.2199999999999989</c:v>
                </c:pt>
                <c:pt idx="4725">
                  <c:v>8.0730000000000004</c:v>
                </c:pt>
                <c:pt idx="4726">
                  <c:v>8.2439999999999998</c:v>
                </c:pt>
                <c:pt idx="4727">
                  <c:v>8.4650000000000247</c:v>
                </c:pt>
                <c:pt idx="4728">
                  <c:v>8.293000000000001</c:v>
                </c:pt>
                <c:pt idx="4729">
                  <c:v>8.0970000000000013</c:v>
                </c:pt>
                <c:pt idx="4730">
                  <c:v>8.2439999999999998</c:v>
                </c:pt>
                <c:pt idx="4731">
                  <c:v>8.4030000000000005</c:v>
                </c:pt>
                <c:pt idx="4732">
                  <c:v>8.206999999999999</c:v>
                </c:pt>
                <c:pt idx="4733">
                  <c:v>8.0970000000000013</c:v>
                </c:pt>
                <c:pt idx="4734">
                  <c:v>8.2690000000000001</c:v>
                </c:pt>
                <c:pt idx="4735">
                  <c:v>8.3790000000000067</c:v>
                </c:pt>
                <c:pt idx="4736">
                  <c:v>8.1590000000000007</c:v>
                </c:pt>
                <c:pt idx="4737">
                  <c:v>8.11</c:v>
                </c:pt>
                <c:pt idx="4738">
                  <c:v>8.2809999999999988</c:v>
                </c:pt>
                <c:pt idx="4739">
                  <c:v>8.3420000000000005</c:v>
                </c:pt>
                <c:pt idx="4740">
                  <c:v>8.1220000000000017</c:v>
                </c:pt>
                <c:pt idx="4741">
                  <c:v>8.0970000000000013</c:v>
                </c:pt>
                <c:pt idx="4742">
                  <c:v>8.3060000000000027</c:v>
                </c:pt>
                <c:pt idx="4743">
                  <c:v>8.3540000000000028</c:v>
                </c:pt>
                <c:pt idx="4744">
                  <c:v>8.1339999999999986</c:v>
                </c:pt>
                <c:pt idx="4745">
                  <c:v>8.1220000000000017</c:v>
                </c:pt>
                <c:pt idx="4746">
                  <c:v>8.3060000000000027</c:v>
                </c:pt>
                <c:pt idx="4747">
                  <c:v>8.3420000000000005</c:v>
                </c:pt>
                <c:pt idx="4748">
                  <c:v>8.145999999999999</c:v>
                </c:pt>
                <c:pt idx="4749">
                  <c:v>8.1339999999999986</c:v>
                </c:pt>
                <c:pt idx="4750">
                  <c:v>8.3420000000000005</c:v>
                </c:pt>
                <c:pt idx="4751">
                  <c:v>8.3670000000000027</c:v>
                </c:pt>
                <c:pt idx="4752">
                  <c:v>8.145999999999999</c:v>
                </c:pt>
                <c:pt idx="4753">
                  <c:v>8.1339999999999986</c:v>
                </c:pt>
                <c:pt idx="4754">
                  <c:v>8.33</c:v>
                </c:pt>
                <c:pt idx="4755">
                  <c:v>8.4160000000000004</c:v>
                </c:pt>
                <c:pt idx="4756">
                  <c:v>8.2319999999999993</c:v>
                </c:pt>
                <c:pt idx="4757">
                  <c:v>8.0970000000000013</c:v>
                </c:pt>
                <c:pt idx="4758">
                  <c:v>8.145999999999999</c:v>
                </c:pt>
                <c:pt idx="4759">
                  <c:v>8.33</c:v>
                </c:pt>
                <c:pt idx="4760">
                  <c:v>8.4160000000000004</c:v>
                </c:pt>
                <c:pt idx="4761">
                  <c:v>8.293000000000001</c:v>
                </c:pt>
                <c:pt idx="4762">
                  <c:v>8.1590000000000007</c:v>
                </c:pt>
                <c:pt idx="4763">
                  <c:v>8.1220000000000017</c:v>
                </c:pt>
                <c:pt idx="4764">
                  <c:v>8.2199999999999989</c:v>
                </c:pt>
                <c:pt idx="4765">
                  <c:v>8.3670000000000027</c:v>
                </c:pt>
                <c:pt idx="4766">
                  <c:v>8.4160000000000004</c:v>
                </c:pt>
                <c:pt idx="4767">
                  <c:v>8.3060000000000027</c:v>
                </c:pt>
                <c:pt idx="4768">
                  <c:v>8.1710000000000012</c:v>
                </c:pt>
                <c:pt idx="4769">
                  <c:v>8.1339999999999986</c:v>
                </c:pt>
                <c:pt idx="4770">
                  <c:v>8.427999999999999</c:v>
                </c:pt>
                <c:pt idx="4771">
                  <c:v>8.4030000000000005</c:v>
                </c:pt>
                <c:pt idx="4772">
                  <c:v>8.427999999999999</c:v>
                </c:pt>
                <c:pt idx="4773">
                  <c:v>8.3060000000000027</c:v>
                </c:pt>
                <c:pt idx="4774">
                  <c:v>8.1590000000000007</c:v>
                </c:pt>
                <c:pt idx="4775">
                  <c:v>8.145999999999999</c:v>
                </c:pt>
                <c:pt idx="4776">
                  <c:v>8.2690000000000001</c:v>
                </c:pt>
                <c:pt idx="4777">
                  <c:v>8.4030000000000005</c:v>
                </c:pt>
                <c:pt idx="4778">
                  <c:v>8.427999999999999</c:v>
                </c:pt>
                <c:pt idx="4779">
                  <c:v>8.293000000000001</c:v>
                </c:pt>
                <c:pt idx="4780">
                  <c:v>8.1590000000000007</c:v>
                </c:pt>
                <c:pt idx="4781">
                  <c:v>8.145999999999999</c:v>
                </c:pt>
                <c:pt idx="4782">
                  <c:v>8.2690000000000001</c:v>
                </c:pt>
                <c:pt idx="4783">
                  <c:v>8.4030000000000005</c:v>
                </c:pt>
                <c:pt idx="4784">
                  <c:v>8.427999999999999</c:v>
                </c:pt>
                <c:pt idx="4785">
                  <c:v>8.3180000000000014</c:v>
                </c:pt>
                <c:pt idx="4786">
                  <c:v>8.1710000000000012</c:v>
                </c:pt>
                <c:pt idx="4787">
                  <c:v>8.145999999999999</c:v>
                </c:pt>
                <c:pt idx="4788">
                  <c:v>8.2690000000000001</c:v>
                </c:pt>
                <c:pt idx="4789">
                  <c:v>8.4030000000000005</c:v>
                </c:pt>
                <c:pt idx="4790">
                  <c:v>8.4160000000000004</c:v>
                </c:pt>
                <c:pt idx="4791">
                  <c:v>8.2690000000000001</c:v>
                </c:pt>
                <c:pt idx="4792">
                  <c:v>8.145999999999999</c:v>
                </c:pt>
                <c:pt idx="4793">
                  <c:v>8.1950000000000003</c:v>
                </c:pt>
                <c:pt idx="4794">
                  <c:v>8.3540000000000028</c:v>
                </c:pt>
                <c:pt idx="4795">
                  <c:v>8.4530000000000047</c:v>
                </c:pt>
                <c:pt idx="4796">
                  <c:v>8.3540000000000028</c:v>
                </c:pt>
                <c:pt idx="4797">
                  <c:v>8.1950000000000003</c:v>
                </c:pt>
                <c:pt idx="4798">
                  <c:v>8.1590000000000007</c:v>
                </c:pt>
                <c:pt idx="4799">
                  <c:v>8.293000000000001</c:v>
                </c:pt>
                <c:pt idx="4800">
                  <c:v>8.44</c:v>
                </c:pt>
                <c:pt idx="4801">
                  <c:v>8.3670000000000027</c:v>
                </c:pt>
                <c:pt idx="4802">
                  <c:v>8.1830000000000016</c:v>
                </c:pt>
                <c:pt idx="4803">
                  <c:v>8.1590000000000007</c:v>
                </c:pt>
                <c:pt idx="4804">
                  <c:v>8.3060000000000027</c:v>
                </c:pt>
                <c:pt idx="4805">
                  <c:v>8.44</c:v>
                </c:pt>
                <c:pt idx="4806">
                  <c:v>8.3670000000000027</c:v>
                </c:pt>
                <c:pt idx="4807">
                  <c:v>8.1950000000000003</c:v>
                </c:pt>
                <c:pt idx="4808">
                  <c:v>8.145999999999999</c:v>
                </c:pt>
                <c:pt idx="4809">
                  <c:v>8.2570000000000014</c:v>
                </c:pt>
                <c:pt idx="4810">
                  <c:v>8.4160000000000004</c:v>
                </c:pt>
                <c:pt idx="4811">
                  <c:v>8.4160000000000004</c:v>
                </c:pt>
                <c:pt idx="4812">
                  <c:v>8.2319999999999993</c:v>
                </c:pt>
                <c:pt idx="4813">
                  <c:v>8.145999999999999</c:v>
                </c:pt>
                <c:pt idx="4814">
                  <c:v>8.206999999999999</c:v>
                </c:pt>
                <c:pt idx="4815">
                  <c:v>8.3540000000000028</c:v>
                </c:pt>
                <c:pt idx="4816">
                  <c:v>8.4650000000000247</c:v>
                </c:pt>
                <c:pt idx="4817">
                  <c:v>8.3180000000000014</c:v>
                </c:pt>
                <c:pt idx="4818">
                  <c:v>8.1710000000000012</c:v>
                </c:pt>
                <c:pt idx="4819">
                  <c:v>8.1590000000000007</c:v>
                </c:pt>
                <c:pt idx="4820">
                  <c:v>8.2809999999999988</c:v>
                </c:pt>
                <c:pt idx="4821">
                  <c:v>8.4030000000000005</c:v>
                </c:pt>
                <c:pt idx="4822">
                  <c:v>8.4160000000000004</c:v>
                </c:pt>
                <c:pt idx="4823">
                  <c:v>8.2690000000000001</c:v>
                </c:pt>
                <c:pt idx="4824">
                  <c:v>8.1590000000000007</c:v>
                </c:pt>
                <c:pt idx="4825">
                  <c:v>8.1590000000000007</c:v>
                </c:pt>
                <c:pt idx="4826">
                  <c:v>8.2570000000000014</c:v>
                </c:pt>
                <c:pt idx="4827">
                  <c:v>8.391</c:v>
                </c:pt>
                <c:pt idx="4828">
                  <c:v>8.44</c:v>
                </c:pt>
                <c:pt idx="4829">
                  <c:v>8.33</c:v>
                </c:pt>
                <c:pt idx="4830">
                  <c:v>8.1830000000000016</c:v>
                </c:pt>
                <c:pt idx="4831">
                  <c:v>8.1710000000000012</c:v>
                </c:pt>
                <c:pt idx="4832">
                  <c:v>8.293000000000001</c:v>
                </c:pt>
                <c:pt idx="4833">
                  <c:v>8.44</c:v>
                </c:pt>
                <c:pt idx="4834">
                  <c:v>8.4650000000000247</c:v>
                </c:pt>
                <c:pt idx="4835">
                  <c:v>8.3540000000000028</c:v>
                </c:pt>
                <c:pt idx="4836">
                  <c:v>8.2570000000000014</c:v>
                </c:pt>
                <c:pt idx="4837">
                  <c:v>8.2199999999999989</c:v>
                </c:pt>
                <c:pt idx="4838">
                  <c:v>8.293000000000001</c:v>
                </c:pt>
                <c:pt idx="4839">
                  <c:v>8.4160000000000004</c:v>
                </c:pt>
                <c:pt idx="4840">
                  <c:v>8.5020000000000007</c:v>
                </c:pt>
                <c:pt idx="4841">
                  <c:v>8.4530000000000047</c:v>
                </c:pt>
                <c:pt idx="4842">
                  <c:v>8.3060000000000027</c:v>
                </c:pt>
                <c:pt idx="4843">
                  <c:v>8.206999999999999</c:v>
                </c:pt>
                <c:pt idx="4844">
                  <c:v>8.2199999999999989</c:v>
                </c:pt>
                <c:pt idx="4845">
                  <c:v>8.3180000000000014</c:v>
                </c:pt>
                <c:pt idx="4846">
                  <c:v>8.4530000000000047</c:v>
                </c:pt>
                <c:pt idx="4847">
                  <c:v>8.5020000000000007</c:v>
                </c:pt>
                <c:pt idx="4848">
                  <c:v>8.4030000000000005</c:v>
                </c:pt>
                <c:pt idx="4849">
                  <c:v>8.2570000000000014</c:v>
                </c:pt>
                <c:pt idx="4850">
                  <c:v>8.1950000000000003</c:v>
                </c:pt>
                <c:pt idx="4851">
                  <c:v>8.2199999999999989</c:v>
                </c:pt>
                <c:pt idx="4852">
                  <c:v>8.3540000000000028</c:v>
                </c:pt>
                <c:pt idx="4853">
                  <c:v>8.4770000000000003</c:v>
                </c:pt>
                <c:pt idx="4854">
                  <c:v>8.4890000000000008</c:v>
                </c:pt>
                <c:pt idx="4855">
                  <c:v>8.391</c:v>
                </c:pt>
                <c:pt idx="4856">
                  <c:v>8.2690000000000001</c:v>
                </c:pt>
                <c:pt idx="4857">
                  <c:v>8.1950000000000003</c:v>
                </c:pt>
                <c:pt idx="4858">
                  <c:v>8.2199999999999989</c:v>
                </c:pt>
                <c:pt idx="4859">
                  <c:v>8.33</c:v>
                </c:pt>
                <c:pt idx="4860">
                  <c:v>8.44</c:v>
                </c:pt>
                <c:pt idx="4861">
                  <c:v>8.4890000000000008</c:v>
                </c:pt>
                <c:pt idx="4862">
                  <c:v>8.4160000000000004</c:v>
                </c:pt>
                <c:pt idx="4863">
                  <c:v>8.293000000000001</c:v>
                </c:pt>
                <c:pt idx="4864">
                  <c:v>8.1950000000000003</c:v>
                </c:pt>
                <c:pt idx="4865">
                  <c:v>8.1830000000000016</c:v>
                </c:pt>
                <c:pt idx="4866">
                  <c:v>8.2570000000000014</c:v>
                </c:pt>
                <c:pt idx="4867">
                  <c:v>8.3670000000000027</c:v>
                </c:pt>
                <c:pt idx="4868">
                  <c:v>8.4650000000000247</c:v>
                </c:pt>
                <c:pt idx="4869">
                  <c:v>8.4650000000000247</c:v>
                </c:pt>
                <c:pt idx="4870">
                  <c:v>8.3790000000000067</c:v>
                </c:pt>
                <c:pt idx="4871">
                  <c:v>8.2439999999999998</c:v>
                </c:pt>
                <c:pt idx="4872">
                  <c:v>8.1830000000000016</c:v>
                </c:pt>
                <c:pt idx="4873">
                  <c:v>8.1950000000000003</c:v>
                </c:pt>
                <c:pt idx="4874">
                  <c:v>8.2570000000000014</c:v>
                </c:pt>
                <c:pt idx="4875">
                  <c:v>8.3790000000000067</c:v>
                </c:pt>
                <c:pt idx="4876">
                  <c:v>8.4770000000000003</c:v>
                </c:pt>
                <c:pt idx="4877">
                  <c:v>8.4650000000000247</c:v>
                </c:pt>
                <c:pt idx="4878">
                  <c:v>8.3540000000000028</c:v>
                </c:pt>
                <c:pt idx="4879">
                  <c:v>8.2570000000000014</c:v>
                </c:pt>
                <c:pt idx="4880">
                  <c:v>8.1830000000000016</c:v>
                </c:pt>
                <c:pt idx="4881">
                  <c:v>8.1710000000000012</c:v>
                </c:pt>
                <c:pt idx="4882">
                  <c:v>8.2199999999999989</c:v>
                </c:pt>
                <c:pt idx="4883">
                  <c:v>8.2809999999999988</c:v>
                </c:pt>
                <c:pt idx="4884">
                  <c:v>8.3670000000000027</c:v>
                </c:pt>
                <c:pt idx="4885">
                  <c:v>8.44</c:v>
                </c:pt>
                <c:pt idx="4886">
                  <c:v>8.4770000000000003</c:v>
                </c:pt>
                <c:pt idx="4887">
                  <c:v>8.44</c:v>
                </c:pt>
                <c:pt idx="4888">
                  <c:v>8.3670000000000027</c:v>
                </c:pt>
                <c:pt idx="4889">
                  <c:v>8.2690000000000001</c:v>
                </c:pt>
                <c:pt idx="4890">
                  <c:v>8.1830000000000016</c:v>
                </c:pt>
                <c:pt idx="4891">
                  <c:v>8.1590000000000007</c:v>
                </c:pt>
                <c:pt idx="4892">
                  <c:v>8.1830000000000016</c:v>
                </c:pt>
                <c:pt idx="4893">
                  <c:v>8.2439999999999998</c:v>
                </c:pt>
                <c:pt idx="4894">
                  <c:v>8.3420000000000005</c:v>
                </c:pt>
                <c:pt idx="4895">
                  <c:v>8.4160000000000004</c:v>
                </c:pt>
                <c:pt idx="4896">
                  <c:v>8.4530000000000047</c:v>
                </c:pt>
                <c:pt idx="4897">
                  <c:v>8.4160000000000004</c:v>
                </c:pt>
                <c:pt idx="4898">
                  <c:v>8.3180000000000014</c:v>
                </c:pt>
                <c:pt idx="4899">
                  <c:v>8.2319999999999993</c:v>
                </c:pt>
                <c:pt idx="4900">
                  <c:v>8.1710000000000012</c:v>
                </c:pt>
                <c:pt idx="4901">
                  <c:v>6.9580000000000002</c:v>
                </c:pt>
                <c:pt idx="4902">
                  <c:v>0</c:v>
                </c:pt>
                <c:pt idx="4903">
                  <c:v>0</c:v>
                </c:pt>
                <c:pt idx="4904">
                  <c:v>-1.2000000000000005E-2</c:v>
                </c:pt>
                <c:pt idx="4905">
                  <c:v>0</c:v>
                </c:pt>
                <c:pt idx="4906">
                  <c:v>-1.2000000000000005E-2</c:v>
                </c:pt>
                <c:pt idx="4907">
                  <c:v>0</c:v>
                </c:pt>
                <c:pt idx="4908">
                  <c:v>0</c:v>
                </c:pt>
                <c:pt idx="4909">
                  <c:v>0</c:v>
                </c:pt>
                <c:pt idx="4910">
                  <c:v>0</c:v>
                </c:pt>
                <c:pt idx="4911">
                  <c:v>0</c:v>
                </c:pt>
                <c:pt idx="4912">
                  <c:v>0</c:v>
                </c:pt>
                <c:pt idx="4913">
                  <c:v>0</c:v>
                </c:pt>
                <c:pt idx="4914">
                  <c:v>-1.2000000000000005E-2</c:v>
                </c:pt>
                <c:pt idx="4915">
                  <c:v>0</c:v>
                </c:pt>
                <c:pt idx="4916">
                  <c:v>0</c:v>
                </c:pt>
                <c:pt idx="4917">
                  <c:v>0</c:v>
                </c:pt>
                <c:pt idx="4918">
                  <c:v>-1.2000000000000005E-2</c:v>
                </c:pt>
                <c:pt idx="4919">
                  <c:v>0</c:v>
                </c:pt>
                <c:pt idx="4920">
                  <c:v>0</c:v>
                </c:pt>
                <c:pt idx="4921">
                  <c:v>-1.2000000000000005E-2</c:v>
                </c:pt>
                <c:pt idx="4922">
                  <c:v>-1.2000000000000005E-2</c:v>
                </c:pt>
                <c:pt idx="4923">
                  <c:v>-1.2000000000000005E-2</c:v>
                </c:pt>
                <c:pt idx="4924">
                  <c:v>0</c:v>
                </c:pt>
                <c:pt idx="4925">
                  <c:v>0</c:v>
                </c:pt>
                <c:pt idx="4926">
                  <c:v>-1.2000000000000005E-2</c:v>
                </c:pt>
                <c:pt idx="4927">
                  <c:v>0</c:v>
                </c:pt>
                <c:pt idx="4928">
                  <c:v>-1.2000000000000005E-2</c:v>
                </c:pt>
                <c:pt idx="4929">
                  <c:v>-1.2000000000000005E-2</c:v>
                </c:pt>
                <c:pt idx="4930">
                  <c:v>-1.2000000000000005E-2</c:v>
                </c:pt>
                <c:pt idx="4931">
                  <c:v>0</c:v>
                </c:pt>
                <c:pt idx="4932">
                  <c:v>0</c:v>
                </c:pt>
                <c:pt idx="4933">
                  <c:v>-1.2000000000000005E-2</c:v>
                </c:pt>
                <c:pt idx="4934">
                  <c:v>0</c:v>
                </c:pt>
                <c:pt idx="4935">
                  <c:v>0</c:v>
                </c:pt>
                <c:pt idx="4936">
                  <c:v>0</c:v>
                </c:pt>
                <c:pt idx="4937">
                  <c:v>-1.2000000000000005E-2</c:v>
                </c:pt>
                <c:pt idx="4938">
                  <c:v>0</c:v>
                </c:pt>
                <c:pt idx="4939">
                  <c:v>-1.2000000000000005E-2</c:v>
                </c:pt>
                <c:pt idx="4940">
                  <c:v>0</c:v>
                </c:pt>
                <c:pt idx="4941">
                  <c:v>-1.2000000000000005E-2</c:v>
                </c:pt>
                <c:pt idx="4942">
                  <c:v>-1.2000000000000005E-2</c:v>
                </c:pt>
                <c:pt idx="4943">
                  <c:v>-1.2000000000000005E-2</c:v>
                </c:pt>
                <c:pt idx="4944">
                  <c:v>-1.2000000000000005E-2</c:v>
                </c:pt>
                <c:pt idx="4945">
                  <c:v>-1.2000000000000005E-2</c:v>
                </c:pt>
                <c:pt idx="4946">
                  <c:v>0</c:v>
                </c:pt>
                <c:pt idx="4947">
                  <c:v>-1.2000000000000005E-2</c:v>
                </c:pt>
                <c:pt idx="4948">
                  <c:v>0</c:v>
                </c:pt>
                <c:pt idx="4949">
                  <c:v>0</c:v>
                </c:pt>
                <c:pt idx="4950">
                  <c:v>0</c:v>
                </c:pt>
                <c:pt idx="4951">
                  <c:v>0</c:v>
                </c:pt>
                <c:pt idx="4952">
                  <c:v>-1.2000000000000005E-2</c:v>
                </c:pt>
                <c:pt idx="4953">
                  <c:v>0</c:v>
                </c:pt>
                <c:pt idx="4954">
                  <c:v>0</c:v>
                </c:pt>
                <c:pt idx="4955">
                  <c:v>0</c:v>
                </c:pt>
                <c:pt idx="4956">
                  <c:v>-1.2000000000000005E-2</c:v>
                </c:pt>
                <c:pt idx="4957">
                  <c:v>-1.2000000000000005E-2</c:v>
                </c:pt>
                <c:pt idx="4958">
                  <c:v>-1.2000000000000005E-2</c:v>
                </c:pt>
                <c:pt idx="4959">
                  <c:v>0</c:v>
                </c:pt>
                <c:pt idx="4960">
                  <c:v>-1.2000000000000005E-2</c:v>
                </c:pt>
                <c:pt idx="4961">
                  <c:v>0</c:v>
                </c:pt>
                <c:pt idx="4962">
                  <c:v>-1.2000000000000005E-2</c:v>
                </c:pt>
                <c:pt idx="4963">
                  <c:v>0</c:v>
                </c:pt>
                <c:pt idx="4964">
                  <c:v>0</c:v>
                </c:pt>
                <c:pt idx="4965">
                  <c:v>-1.2000000000000005E-2</c:v>
                </c:pt>
                <c:pt idx="4966">
                  <c:v>0</c:v>
                </c:pt>
                <c:pt idx="4967">
                  <c:v>0</c:v>
                </c:pt>
                <c:pt idx="4968">
                  <c:v>-1.2000000000000005E-2</c:v>
                </c:pt>
                <c:pt idx="4969">
                  <c:v>0</c:v>
                </c:pt>
                <c:pt idx="4970">
                  <c:v>0</c:v>
                </c:pt>
                <c:pt idx="4971">
                  <c:v>0</c:v>
                </c:pt>
                <c:pt idx="4972">
                  <c:v>0</c:v>
                </c:pt>
                <c:pt idx="4973">
                  <c:v>-1.2000000000000005E-2</c:v>
                </c:pt>
                <c:pt idx="4974">
                  <c:v>-1.2000000000000005E-2</c:v>
                </c:pt>
                <c:pt idx="4975">
                  <c:v>0</c:v>
                </c:pt>
                <c:pt idx="4976">
                  <c:v>0</c:v>
                </c:pt>
                <c:pt idx="4977">
                  <c:v>0</c:v>
                </c:pt>
                <c:pt idx="4978">
                  <c:v>-1.2000000000000005E-2</c:v>
                </c:pt>
                <c:pt idx="4979">
                  <c:v>0</c:v>
                </c:pt>
                <c:pt idx="4980">
                  <c:v>0</c:v>
                </c:pt>
                <c:pt idx="4981">
                  <c:v>0</c:v>
                </c:pt>
                <c:pt idx="4982">
                  <c:v>0</c:v>
                </c:pt>
                <c:pt idx="4983">
                  <c:v>-1.2000000000000005E-2</c:v>
                </c:pt>
                <c:pt idx="4984">
                  <c:v>0</c:v>
                </c:pt>
                <c:pt idx="4985">
                  <c:v>-1.2000000000000005E-2</c:v>
                </c:pt>
                <c:pt idx="4986">
                  <c:v>-1.2000000000000005E-2</c:v>
                </c:pt>
                <c:pt idx="4987">
                  <c:v>0</c:v>
                </c:pt>
                <c:pt idx="4988">
                  <c:v>0</c:v>
                </c:pt>
                <c:pt idx="4989">
                  <c:v>0</c:v>
                </c:pt>
                <c:pt idx="4990">
                  <c:v>0</c:v>
                </c:pt>
                <c:pt idx="4991">
                  <c:v>-1.2000000000000005E-2</c:v>
                </c:pt>
                <c:pt idx="4992">
                  <c:v>0</c:v>
                </c:pt>
                <c:pt idx="4993">
                  <c:v>0</c:v>
                </c:pt>
                <c:pt idx="4994">
                  <c:v>0</c:v>
                </c:pt>
                <c:pt idx="4995">
                  <c:v>0</c:v>
                </c:pt>
                <c:pt idx="4996">
                  <c:v>0</c:v>
                </c:pt>
                <c:pt idx="4997">
                  <c:v>0</c:v>
                </c:pt>
                <c:pt idx="4998">
                  <c:v>0</c:v>
                </c:pt>
                <c:pt idx="4999">
                  <c:v>-1.2000000000000005E-2</c:v>
                </c:pt>
                <c:pt idx="5000">
                  <c:v>-1.2000000000000005E-2</c:v>
                </c:pt>
                <c:pt idx="5001">
                  <c:v>-1.2000000000000005E-2</c:v>
                </c:pt>
                <c:pt idx="5002">
                  <c:v>0</c:v>
                </c:pt>
                <c:pt idx="5003">
                  <c:v>-1.2000000000000005E-2</c:v>
                </c:pt>
                <c:pt idx="5004">
                  <c:v>-1.2000000000000005E-2</c:v>
                </c:pt>
                <c:pt idx="5005">
                  <c:v>-1.2000000000000005E-2</c:v>
                </c:pt>
                <c:pt idx="5006">
                  <c:v>0</c:v>
                </c:pt>
                <c:pt idx="5007">
                  <c:v>0</c:v>
                </c:pt>
                <c:pt idx="5008">
                  <c:v>-1.2000000000000005E-2</c:v>
                </c:pt>
                <c:pt idx="5009">
                  <c:v>-1.2000000000000005E-2</c:v>
                </c:pt>
                <c:pt idx="5010">
                  <c:v>-1.2000000000000005E-2</c:v>
                </c:pt>
                <c:pt idx="5011">
                  <c:v>0</c:v>
                </c:pt>
                <c:pt idx="5012">
                  <c:v>0</c:v>
                </c:pt>
                <c:pt idx="5013">
                  <c:v>-1.2000000000000005E-2</c:v>
                </c:pt>
                <c:pt idx="5014">
                  <c:v>-1.2000000000000005E-2</c:v>
                </c:pt>
                <c:pt idx="5015">
                  <c:v>-1.2000000000000005E-2</c:v>
                </c:pt>
                <c:pt idx="5016">
                  <c:v>-1.2000000000000005E-2</c:v>
                </c:pt>
                <c:pt idx="5017">
                  <c:v>-1.2000000000000005E-2</c:v>
                </c:pt>
                <c:pt idx="5018">
                  <c:v>-1.2000000000000005E-2</c:v>
                </c:pt>
                <c:pt idx="5019">
                  <c:v>0</c:v>
                </c:pt>
                <c:pt idx="5020">
                  <c:v>-1.2000000000000005E-2</c:v>
                </c:pt>
                <c:pt idx="5021">
                  <c:v>-1.2000000000000005E-2</c:v>
                </c:pt>
                <c:pt idx="5022">
                  <c:v>-1.2000000000000005E-2</c:v>
                </c:pt>
                <c:pt idx="5023">
                  <c:v>-1.2000000000000005E-2</c:v>
                </c:pt>
                <c:pt idx="5024">
                  <c:v>0</c:v>
                </c:pt>
                <c:pt idx="5025">
                  <c:v>-1.2000000000000005E-2</c:v>
                </c:pt>
                <c:pt idx="5026">
                  <c:v>-1.2000000000000005E-2</c:v>
                </c:pt>
                <c:pt idx="5027">
                  <c:v>0</c:v>
                </c:pt>
                <c:pt idx="5028">
                  <c:v>-1.2000000000000005E-2</c:v>
                </c:pt>
                <c:pt idx="5029">
                  <c:v>0</c:v>
                </c:pt>
                <c:pt idx="5030">
                  <c:v>-1.2000000000000005E-2</c:v>
                </c:pt>
                <c:pt idx="5031">
                  <c:v>-1.2000000000000005E-2</c:v>
                </c:pt>
                <c:pt idx="5032">
                  <c:v>0</c:v>
                </c:pt>
                <c:pt idx="5033">
                  <c:v>0</c:v>
                </c:pt>
                <c:pt idx="5034">
                  <c:v>-1.2000000000000005E-2</c:v>
                </c:pt>
                <c:pt idx="5035">
                  <c:v>-1.2000000000000005E-2</c:v>
                </c:pt>
                <c:pt idx="5036">
                  <c:v>0</c:v>
                </c:pt>
                <c:pt idx="5037">
                  <c:v>-1.2000000000000005E-2</c:v>
                </c:pt>
                <c:pt idx="5038">
                  <c:v>0</c:v>
                </c:pt>
                <c:pt idx="5039">
                  <c:v>0</c:v>
                </c:pt>
                <c:pt idx="5040">
                  <c:v>0</c:v>
                </c:pt>
                <c:pt idx="5041">
                  <c:v>-1.2000000000000005E-2</c:v>
                </c:pt>
                <c:pt idx="5042">
                  <c:v>0</c:v>
                </c:pt>
                <c:pt idx="5043">
                  <c:v>0</c:v>
                </c:pt>
                <c:pt idx="5044">
                  <c:v>-1.2000000000000005E-2</c:v>
                </c:pt>
                <c:pt idx="5045">
                  <c:v>0</c:v>
                </c:pt>
                <c:pt idx="5046">
                  <c:v>0</c:v>
                </c:pt>
                <c:pt idx="5047">
                  <c:v>0</c:v>
                </c:pt>
                <c:pt idx="5048">
                  <c:v>-1.2000000000000005E-2</c:v>
                </c:pt>
              </c:numCache>
            </c:numRef>
          </c:yVal>
          <c:smooth val="0"/>
        </c:ser>
        <c:dLbls>
          <c:showLegendKey val="0"/>
          <c:showVal val="0"/>
          <c:showCatName val="0"/>
          <c:showSerName val="0"/>
          <c:showPercent val="0"/>
          <c:showBubbleSize val="0"/>
        </c:dLbls>
        <c:axId val="359800192"/>
        <c:axId val="359740928"/>
      </c:scatterChart>
      <c:valAx>
        <c:axId val="359800192"/>
        <c:scaling>
          <c:orientation val="maxMin"/>
        </c:scaling>
        <c:delete val="0"/>
        <c:axPos val="b"/>
        <c:majorGridlines/>
        <c:minorGridlines/>
        <c:title>
          <c:tx>
            <c:rich>
              <a:bodyPr/>
              <a:lstStyle/>
              <a:p>
                <a:pPr>
                  <a:defRPr/>
                </a:pPr>
                <a:r>
                  <a:rPr lang="he-IL" sz="1200"/>
                  <a:t>זמן</a:t>
                </a:r>
                <a:r>
                  <a:rPr lang="he-IL" sz="1200" baseline="0"/>
                  <a:t> (שניות)</a:t>
                </a:r>
                <a:endParaRPr lang="en-US" sz="1200"/>
              </a:p>
            </c:rich>
          </c:tx>
          <c:overlay val="0"/>
        </c:title>
        <c:numFmt formatCode="General" sourceLinked="1"/>
        <c:majorTickMark val="out"/>
        <c:minorTickMark val="none"/>
        <c:tickLblPos val="nextTo"/>
        <c:crossAx val="359740928"/>
        <c:crosses val="autoZero"/>
        <c:crossBetween val="midCat"/>
      </c:valAx>
      <c:valAx>
        <c:axId val="359740928"/>
        <c:scaling>
          <c:orientation val="minMax"/>
        </c:scaling>
        <c:delete val="0"/>
        <c:axPos val="r"/>
        <c:majorGridlines/>
        <c:title>
          <c:tx>
            <c:rich>
              <a:bodyPr rot="0" vert="horz"/>
              <a:lstStyle/>
              <a:p>
                <a:pPr>
                  <a:defRPr/>
                </a:pPr>
                <a:r>
                  <a:rPr lang="he-IL" sz="1200"/>
                  <a:t>טמפרטורה</a:t>
                </a:r>
                <a:r>
                  <a:rPr lang="he-IL" sz="1200" baseline="0"/>
                  <a:t> (מעלות צלזיוס)</a:t>
                </a:r>
                <a:endParaRPr lang="en-US" sz="1200"/>
              </a:p>
            </c:rich>
          </c:tx>
          <c:overlay val="0"/>
        </c:title>
        <c:numFmt formatCode="General" sourceLinked="1"/>
        <c:majorTickMark val="out"/>
        <c:minorTickMark val="none"/>
        <c:tickLblPos val="nextTo"/>
        <c:crossAx val="359800192"/>
        <c:crosses val="autoZero"/>
        <c:crossBetween val="midCat"/>
      </c:valAx>
    </c:plotArea>
    <c:legend>
      <c:legendPos val="l"/>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'[אבן מאמצע.xlsx]אבן מאמצע'!$G$1</c:f>
              <c:strCache>
                <c:ptCount val="1"/>
                <c:pt idx="0">
                  <c:v>טמפ</c:v>
                </c:pt>
              </c:strCache>
            </c:strRef>
          </c:tx>
          <c:spPr>
            <a:ln w="28575">
              <a:noFill/>
            </a:ln>
          </c:spPr>
          <c:marker>
            <c:symbol val="circle"/>
            <c:size val="2"/>
          </c:marker>
          <c:xVal>
            <c:numRef>
              <c:f>'[אבן מאמצע.xlsx]אבן מאמצע'!$F$2:$F$5050</c:f>
              <c:numCache>
                <c:formatCode>General</c:formatCode>
                <c:ptCount val="5049"/>
                <c:pt idx="0">
                  <c:v>680</c:v>
                </c:pt>
                <c:pt idx="1">
                  <c:v>681</c:v>
                </c:pt>
                <c:pt idx="2">
                  <c:v>682</c:v>
                </c:pt>
                <c:pt idx="3">
                  <c:v>683</c:v>
                </c:pt>
                <c:pt idx="4">
                  <c:v>684</c:v>
                </c:pt>
                <c:pt idx="5">
                  <c:v>685</c:v>
                </c:pt>
                <c:pt idx="6">
                  <c:v>686</c:v>
                </c:pt>
                <c:pt idx="7">
                  <c:v>687</c:v>
                </c:pt>
                <c:pt idx="8">
                  <c:v>688</c:v>
                </c:pt>
                <c:pt idx="9">
                  <c:v>689</c:v>
                </c:pt>
                <c:pt idx="10">
                  <c:v>690</c:v>
                </c:pt>
                <c:pt idx="11">
                  <c:v>691</c:v>
                </c:pt>
                <c:pt idx="12">
                  <c:v>692</c:v>
                </c:pt>
                <c:pt idx="13">
                  <c:v>693</c:v>
                </c:pt>
                <c:pt idx="14">
                  <c:v>694</c:v>
                </c:pt>
                <c:pt idx="15">
                  <c:v>695</c:v>
                </c:pt>
                <c:pt idx="16">
                  <c:v>696</c:v>
                </c:pt>
                <c:pt idx="17">
                  <c:v>697</c:v>
                </c:pt>
                <c:pt idx="18">
                  <c:v>698</c:v>
                </c:pt>
                <c:pt idx="19">
                  <c:v>699</c:v>
                </c:pt>
                <c:pt idx="20">
                  <c:v>700</c:v>
                </c:pt>
                <c:pt idx="21">
                  <c:v>701</c:v>
                </c:pt>
                <c:pt idx="22">
                  <c:v>702</c:v>
                </c:pt>
                <c:pt idx="23">
                  <c:v>703</c:v>
                </c:pt>
                <c:pt idx="24">
                  <c:v>704</c:v>
                </c:pt>
                <c:pt idx="25">
                  <c:v>705</c:v>
                </c:pt>
                <c:pt idx="26">
                  <c:v>706</c:v>
                </c:pt>
                <c:pt idx="27">
                  <c:v>707</c:v>
                </c:pt>
                <c:pt idx="28">
                  <c:v>708</c:v>
                </c:pt>
                <c:pt idx="29">
                  <c:v>709</c:v>
                </c:pt>
                <c:pt idx="30">
                  <c:v>710</c:v>
                </c:pt>
                <c:pt idx="31">
                  <c:v>711</c:v>
                </c:pt>
                <c:pt idx="32">
                  <c:v>712</c:v>
                </c:pt>
                <c:pt idx="33">
                  <c:v>713</c:v>
                </c:pt>
                <c:pt idx="34">
                  <c:v>714</c:v>
                </c:pt>
                <c:pt idx="35">
                  <c:v>715</c:v>
                </c:pt>
                <c:pt idx="36">
                  <c:v>716</c:v>
                </c:pt>
                <c:pt idx="37">
                  <c:v>717</c:v>
                </c:pt>
                <c:pt idx="38">
                  <c:v>718</c:v>
                </c:pt>
                <c:pt idx="39">
                  <c:v>719</c:v>
                </c:pt>
                <c:pt idx="40">
                  <c:v>720</c:v>
                </c:pt>
                <c:pt idx="41">
                  <c:v>721</c:v>
                </c:pt>
                <c:pt idx="42">
                  <c:v>722</c:v>
                </c:pt>
                <c:pt idx="43">
                  <c:v>723</c:v>
                </c:pt>
                <c:pt idx="44">
                  <c:v>724</c:v>
                </c:pt>
                <c:pt idx="45">
                  <c:v>725</c:v>
                </c:pt>
                <c:pt idx="46">
                  <c:v>726</c:v>
                </c:pt>
                <c:pt idx="47">
                  <c:v>727</c:v>
                </c:pt>
                <c:pt idx="48">
                  <c:v>728</c:v>
                </c:pt>
                <c:pt idx="49">
                  <c:v>729</c:v>
                </c:pt>
                <c:pt idx="50">
                  <c:v>730</c:v>
                </c:pt>
                <c:pt idx="51">
                  <c:v>731</c:v>
                </c:pt>
                <c:pt idx="52">
                  <c:v>732</c:v>
                </c:pt>
                <c:pt idx="53">
                  <c:v>733</c:v>
                </c:pt>
                <c:pt idx="54">
                  <c:v>734</c:v>
                </c:pt>
                <c:pt idx="55">
                  <c:v>735</c:v>
                </c:pt>
                <c:pt idx="56">
                  <c:v>736</c:v>
                </c:pt>
                <c:pt idx="57">
                  <c:v>737</c:v>
                </c:pt>
                <c:pt idx="58">
                  <c:v>738</c:v>
                </c:pt>
                <c:pt idx="59">
                  <c:v>739</c:v>
                </c:pt>
                <c:pt idx="60">
                  <c:v>740</c:v>
                </c:pt>
                <c:pt idx="61">
                  <c:v>741</c:v>
                </c:pt>
                <c:pt idx="62">
                  <c:v>742</c:v>
                </c:pt>
                <c:pt idx="63">
                  <c:v>743</c:v>
                </c:pt>
                <c:pt idx="64">
                  <c:v>744</c:v>
                </c:pt>
                <c:pt idx="65">
                  <c:v>745</c:v>
                </c:pt>
                <c:pt idx="66">
                  <c:v>746</c:v>
                </c:pt>
                <c:pt idx="67">
                  <c:v>747</c:v>
                </c:pt>
                <c:pt idx="68">
                  <c:v>748</c:v>
                </c:pt>
                <c:pt idx="69">
                  <c:v>749</c:v>
                </c:pt>
                <c:pt idx="70">
                  <c:v>750</c:v>
                </c:pt>
                <c:pt idx="71">
                  <c:v>751</c:v>
                </c:pt>
                <c:pt idx="72">
                  <c:v>752</c:v>
                </c:pt>
                <c:pt idx="73">
                  <c:v>753</c:v>
                </c:pt>
                <c:pt idx="74">
                  <c:v>754</c:v>
                </c:pt>
                <c:pt idx="75">
                  <c:v>755</c:v>
                </c:pt>
                <c:pt idx="76">
                  <c:v>756</c:v>
                </c:pt>
                <c:pt idx="77">
                  <c:v>757</c:v>
                </c:pt>
                <c:pt idx="78">
                  <c:v>758</c:v>
                </c:pt>
                <c:pt idx="79">
                  <c:v>759</c:v>
                </c:pt>
                <c:pt idx="80">
                  <c:v>760</c:v>
                </c:pt>
                <c:pt idx="81">
                  <c:v>761</c:v>
                </c:pt>
                <c:pt idx="82">
                  <c:v>762</c:v>
                </c:pt>
                <c:pt idx="83">
                  <c:v>763</c:v>
                </c:pt>
                <c:pt idx="84">
                  <c:v>764</c:v>
                </c:pt>
                <c:pt idx="85">
                  <c:v>765</c:v>
                </c:pt>
                <c:pt idx="86">
                  <c:v>766</c:v>
                </c:pt>
                <c:pt idx="87">
                  <c:v>767</c:v>
                </c:pt>
                <c:pt idx="88">
                  <c:v>768</c:v>
                </c:pt>
                <c:pt idx="89">
                  <c:v>769</c:v>
                </c:pt>
                <c:pt idx="90">
                  <c:v>770</c:v>
                </c:pt>
                <c:pt idx="91">
                  <c:v>771</c:v>
                </c:pt>
                <c:pt idx="92">
                  <c:v>772</c:v>
                </c:pt>
                <c:pt idx="93">
                  <c:v>773</c:v>
                </c:pt>
                <c:pt idx="94">
                  <c:v>774</c:v>
                </c:pt>
                <c:pt idx="95">
                  <c:v>775</c:v>
                </c:pt>
                <c:pt idx="96">
                  <c:v>776</c:v>
                </c:pt>
                <c:pt idx="97">
                  <c:v>777</c:v>
                </c:pt>
                <c:pt idx="98">
                  <c:v>778</c:v>
                </c:pt>
                <c:pt idx="99">
                  <c:v>779</c:v>
                </c:pt>
                <c:pt idx="100">
                  <c:v>780</c:v>
                </c:pt>
                <c:pt idx="101">
                  <c:v>781</c:v>
                </c:pt>
                <c:pt idx="102">
                  <c:v>782</c:v>
                </c:pt>
                <c:pt idx="103">
                  <c:v>783</c:v>
                </c:pt>
                <c:pt idx="104">
                  <c:v>784</c:v>
                </c:pt>
                <c:pt idx="105">
                  <c:v>785</c:v>
                </c:pt>
                <c:pt idx="106">
                  <c:v>786</c:v>
                </c:pt>
                <c:pt idx="107">
                  <c:v>787</c:v>
                </c:pt>
                <c:pt idx="108">
                  <c:v>788</c:v>
                </c:pt>
                <c:pt idx="109">
                  <c:v>789</c:v>
                </c:pt>
                <c:pt idx="110">
                  <c:v>790</c:v>
                </c:pt>
                <c:pt idx="111">
                  <c:v>791</c:v>
                </c:pt>
                <c:pt idx="112">
                  <c:v>792</c:v>
                </c:pt>
                <c:pt idx="113">
                  <c:v>793</c:v>
                </c:pt>
                <c:pt idx="114">
                  <c:v>794</c:v>
                </c:pt>
                <c:pt idx="115">
                  <c:v>795</c:v>
                </c:pt>
                <c:pt idx="116">
                  <c:v>796</c:v>
                </c:pt>
                <c:pt idx="117">
                  <c:v>797</c:v>
                </c:pt>
                <c:pt idx="118">
                  <c:v>798</c:v>
                </c:pt>
                <c:pt idx="119">
                  <c:v>799</c:v>
                </c:pt>
                <c:pt idx="120">
                  <c:v>800</c:v>
                </c:pt>
                <c:pt idx="121">
                  <c:v>801</c:v>
                </c:pt>
                <c:pt idx="122">
                  <c:v>802</c:v>
                </c:pt>
                <c:pt idx="123">
                  <c:v>803</c:v>
                </c:pt>
                <c:pt idx="124">
                  <c:v>804</c:v>
                </c:pt>
                <c:pt idx="125">
                  <c:v>805</c:v>
                </c:pt>
                <c:pt idx="126">
                  <c:v>806</c:v>
                </c:pt>
                <c:pt idx="127">
                  <c:v>807</c:v>
                </c:pt>
                <c:pt idx="128">
                  <c:v>808</c:v>
                </c:pt>
                <c:pt idx="129">
                  <c:v>809</c:v>
                </c:pt>
                <c:pt idx="130">
                  <c:v>810</c:v>
                </c:pt>
                <c:pt idx="131">
                  <c:v>811</c:v>
                </c:pt>
                <c:pt idx="132">
                  <c:v>812</c:v>
                </c:pt>
                <c:pt idx="133">
                  <c:v>813</c:v>
                </c:pt>
                <c:pt idx="134">
                  <c:v>814</c:v>
                </c:pt>
                <c:pt idx="135">
                  <c:v>815</c:v>
                </c:pt>
                <c:pt idx="136">
                  <c:v>816</c:v>
                </c:pt>
                <c:pt idx="137">
                  <c:v>817</c:v>
                </c:pt>
                <c:pt idx="138">
                  <c:v>818</c:v>
                </c:pt>
                <c:pt idx="139">
                  <c:v>819</c:v>
                </c:pt>
                <c:pt idx="140">
                  <c:v>820</c:v>
                </c:pt>
                <c:pt idx="141">
                  <c:v>821</c:v>
                </c:pt>
                <c:pt idx="142">
                  <c:v>822</c:v>
                </c:pt>
                <c:pt idx="143">
                  <c:v>823</c:v>
                </c:pt>
                <c:pt idx="144">
                  <c:v>824</c:v>
                </c:pt>
                <c:pt idx="145">
                  <c:v>825</c:v>
                </c:pt>
                <c:pt idx="146">
                  <c:v>826</c:v>
                </c:pt>
                <c:pt idx="147">
                  <c:v>827</c:v>
                </c:pt>
                <c:pt idx="148">
                  <c:v>828</c:v>
                </c:pt>
                <c:pt idx="149">
                  <c:v>829</c:v>
                </c:pt>
                <c:pt idx="150">
                  <c:v>830</c:v>
                </c:pt>
                <c:pt idx="151">
                  <c:v>831</c:v>
                </c:pt>
                <c:pt idx="152">
                  <c:v>832</c:v>
                </c:pt>
                <c:pt idx="153">
                  <c:v>833</c:v>
                </c:pt>
                <c:pt idx="154">
                  <c:v>834</c:v>
                </c:pt>
                <c:pt idx="155">
                  <c:v>835</c:v>
                </c:pt>
                <c:pt idx="156">
                  <c:v>836</c:v>
                </c:pt>
                <c:pt idx="157">
                  <c:v>837</c:v>
                </c:pt>
                <c:pt idx="158">
                  <c:v>838</c:v>
                </c:pt>
                <c:pt idx="159">
                  <c:v>839</c:v>
                </c:pt>
                <c:pt idx="160">
                  <c:v>840</c:v>
                </c:pt>
                <c:pt idx="161">
                  <c:v>841</c:v>
                </c:pt>
                <c:pt idx="162">
                  <c:v>842</c:v>
                </c:pt>
                <c:pt idx="163">
                  <c:v>843</c:v>
                </c:pt>
                <c:pt idx="164">
                  <c:v>844</c:v>
                </c:pt>
                <c:pt idx="165">
                  <c:v>845</c:v>
                </c:pt>
                <c:pt idx="166">
                  <c:v>846</c:v>
                </c:pt>
                <c:pt idx="167">
                  <c:v>847</c:v>
                </c:pt>
                <c:pt idx="168">
                  <c:v>848</c:v>
                </c:pt>
                <c:pt idx="169">
                  <c:v>849</c:v>
                </c:pt>
                <c:pt idx="170">
                  <c:v>850</c:v>
                </c:pt>
                <c:pt idx="171">
                  <c:v>851</c:v>
                </c:pt>
                <c:pt idx="172">
                  <c:v>852</c:v>
                </c:pt>
                <c:pt idx="173">
                  <c:v>853</c:v>
                </c:pt>
                <c:pt idx="174">
                  <c:v>854</c:v>
                </c:pt>
                <c:pt idx="175">
                  <c:v>855</c:v>
                </c:pt>
                <c:pt idx="176">
                  <c:v>856</c:v>
                </c:pt>
                <c:pt idx="177">
                  <c:v>857</c:v>
                </c:pt>
                <c:pt idx="178">
                  <c:v>858</c:v>
                </c:pt>
                <c:pt idx="179">
                  <c:v>859</c:v>
                </c:pt>
                <c:pt idx="180">
                  <c:v>860</c:v>
                </c:pt>
                <c:pt idx="181">
                  <c:v>861</c:v>
                </c:pt>
                <c:pt idx="182">
                  <c:v>862</c:v>
                </c:pt>
                <c:pt idx="183">
                  <c:v>863</c:v>
                </c:pt>
                <c:pt idx="184">
                  <c:v>864</c:v>
                </c:pt>
                <c:pt idx="185">
                  <c:v>865</c:v>
                </c:pt>
                <c:pt idx="186">
                  <c:v>866</c:v>
                </c:pt>
                <c:pt idx="187">
                  <c:v>867</c:v>
                </c:pt>
                <c:pt idx="188">
                  <c:v>868</c:v>
                </c:pt>
                <c:pt idx="189">
                  <c:v>869</c:v>
                </c:pt>
                <c:pt idx="190">
                  <c:v>870</c:v>
                </c:pt>
                <c:pt idx="191">
                  <c:v>871</c:v>
                </c:pt>
                <c:pt idx="192">
                  <c:v>872</c:v>
                </c:pt>
                <c:pt idx="193">
                  <c:v>873</c:v>
                </c:pt>
                <c:pt idx="194">
                  <c:v>874</c:v>
                </c:pt>
                <c:pt idx="195">
                  <c:v>875</c:v>
                </c:pt>
                <c:pt idx="196">
                  <c:v>876</c:v>
                </c:pt>
                <c:pt idx="197">
                  <c:v>877</c:v>
                </c:pt>
                <c:pt idx="198">
                  <c:v>878</c:v>
                </c:pt>
                <c:pt idx="199">
                  <c:v>879</c:v>
                </c:pt>
                <c:pt idx="200">
                  <c:v>880</c:v>
                </c:pt>
                <c:pt idx="201">
                  <c:v>881</c:v>
                </c:pt>
                <c:pt idx="202">
                  <c:v>882</c:v>
                </c:pt>
                <c:pt idx="203">
                  <c:v>883</c:v>
                </c:pt>
                <c:pt idx="204">
                  <c:v>884</c:v>
                </c:pt>
                <c:pt idx="205">
                  <c:v>885</c:v>
                </c:pt>
                <c:pt idx="206">
                  <c:v>886</c:v>
                </c:pt>
                <c:pt idx="207">
                  <c:v>887</c:v>
                </c:pt>
                <c:pt idx="208">
                  <c:v>888</c:v>
                </c:pt>
                <c:pt idx="209">
                  <c:v>889</c:v>
                </c:pt>
                <c:pt idx="210">
                  <c:v>890</c:v>
                </c:pt>
                <c:pt idx="211">
                  <c:v>891</c:v>
                </c:pt>
                <c:pt idx="212">
                  <c:v>892</c:v>
                </c:pt>
                <c:pt idx="213">
                  <c:v>893</c:v>
                </c:pt>
                <c:pt idx="214">
                  <c:v>894</c:v>
                </c:pt>
                <c:pt idx="215">
                  <c:v>895</c:v>
                </c:pt>
                <c:pt idx="216">
                  <c:v>896</c:v>
                </c:pt>
                <c:pt idx="217">
                  <c:v>897</c:v>
                </c:pt>
                <c:pt idx="218">
                  <c:v>898</c:v>
                </c:pt>
                <c:pt idx="219">
                  <c:v>899</c:v>
                </c:pt>
                <c:pt idx="220">
                  <c:v>900</c:v>
                </c:pt>
                <c:pt idx="221">
                  <c:v>901</c:v>
                </c:pt>
                <c:pt idx="222">
                  <c:v>902</c:v>
                </c:pt>
                <c:pt idx="223">
                  <c:v>903</c:v>
                </c:pt>
                <c:pt idx="224">
                  <c:v>904</c:v>
                </c:pt>
                <c:pt idx="225">
                  <c:v>905</c:v>
                </c:pt>
                <c:pt idx="226">
                  <c:v>906</c:v>
                </c:pt>
                <c:pt idx="227">
                  <c:v>907</c:v>
                </c:pt>
                <c:pt idx="228">
                  <c:v>908</c:v>
                </c:pt>
                <c:pt idx="229">
                  <c:v>909</c:v>
                </c:pt>
                <c:pt idx="230">
                  <c:v>910</c:v>
                </c:pt>
                <c:pt idx="231">
                  <c:v>911</c:v>
                </c:pt>
                <c:pt idx="232">
                  <c:v>912</c:v>
                </c:pt>
                <c:pt idx="233">
                  <c:v>913</c:v>
                </c:pt>
                <c:pt idx="234">
                  <c:v>914</c:v>
                </c:pt>
                <c:pt idx="235">
                  <c:v>915</c:v>
                </c:pt>
                <c:pt idx="236">
                  <c:v>916</c:v>
                </c:pt>
                <c:pt idx="237">
                  <c:v>917</c:v>
                </c:pt>
                <c:pt idx="238">
                  <c:v>918</c:v>
                </c:pt>
                <c:pt idx="239">
                  <c:v>919</c:v>
                </c:pt>
                <c:pt idx="240">
                  <c:v>920</c:v>
                </c:pt>
                <c:pt idx="241">
                  <c:v>921</c:v>
                </c:pt>
                <c:pt idx="242">
                  <c:v>922</c:v>
                </c:pt>
                <c:pt idx="243">
                  <c:v>923</c:v>
                </c:pt>
                <c:pt idx="244">
                  <c:v>924</c:v>
                </c:pt>
                <c:pt idx="245">
                  <c:v>925</c:v>
                </c:pt>
                <c:pt idx="246">
                  <c:v>926</c:v>
                </c:pt>
                <c:pt idx="247">
                  <c:v>927</c:v>
                </c:pt>
                <c:pt idx="248">
                  <c:v>928</c:v>
                </c:pt>
                <c:pt idx="249">
                  <c:v>929</c:v>
                </c:pt>
                <c:pt idx="250">
                  <c:v>930</c:v>
                </c:pt>
                <c:pt idx="251">
                  <c:v>931</c:v>
                </c:pt>
                <c:pt idx="252">
                  <c:v>932</c:v>
                </c:pt>
                <c:pt idx="253">
                  <c:v>933</c:v>
                </c:pt>
                <c:pt idx="254">
                  <c:v>934</c:v>
                </c:pt>
                <c:pt idx="255">
                  <c:v>935</c:v>
                </c:pt>
                <c:pt idx="256">
                  <c:v>936</c:v>
                </c:pt>
                <c:pt idx="257">
                  <c:v>937</c:v>
                </c:pt>
                <c:pt idx="258">
                  <c:v>938</c:v>
                </c:pt>
                <c:pt idx="259">
                  <c:v>939</c:v>
                </c:pt>
                <c:pt idx="260">
                  <c:v>940</c:v>
                </c:pt>
                <c:pt idx="261">
                  <c:v>941</c:v>
                </c:pt>
                <c:pt idx="262">
                  <c:v>942</c:v>
                </c:pt>
                <c:pt idx="263">
                  <c:v>943</c:v>
                </c:pt>
                <c:pt idx="264">
                  <c:v>944</c:v>
                </c:pt>
                <c:pt idx="265">
                  <c:v>945</c:v>
                </c:pt>
                <c:pt idx="266">
                  <c:v>946</c:v>
                </c:pt>
                <c:pt idx="267">
                  <c:v>947</c:v>
                </c:pt>
                <c:pt idx="268">
                  <c:v>948</c:v>
                </c:pt>
                <c:pt idx="269">
                  <c:v>949</c:v>
                </c:pt>
                <c:pt idx="270">
                  <c:v>950</c:v>
                </c:pt>
                <c:pt idx="271">
                  <c:v>951</c:v>
                </c:pt>
                <c:pt idx="272">
                  <c:v>952</c:v>
                </c:pt>
                <c:pt idx="273">
                  <c:v>953</c:v>
                </c:pt>
                <c:pt idx="274">
                  <c:v>954</c:v>
                </c:pt>
                <c:pt idx="275">
                  <c:v>955</c:v>
                </c:pt>
                <c:pt idx="276">
                  <c:v>956</c:v>
                </c:pt>
                <c:pt idx="277">
                  <c:v>957</c:v>
                </c:pt>
                <c:pt idx="278">
                  <c:v>958</c:v>
                </c:pt>
                <c:pt idx="279">
                  <c:v>959</c:v>
                </c:pt>
                <c:pt idx="280">
                  <c:v>960</c:v>
                </c:pt>
                <c:pt idx="281">
                  <c:v>961</c:v>
                </c:pt>
                <c:pt idx="282">
                  <c:v>962</c:v>
                </c:pt>
                <c:pt idx="283">
                  <c:v>963</c:v>
                </c:pt>
                <c:pt idx="284">
                  <c:v>964</c:v>
                </c:pt>
                <c:pt idx="285">
                  <c:v>965</c:v>
                </c:pt>
                <c:pt idx="286">
                  <c:v>966</c:v>
                </c:pt>
                <c:pt idx="287">
                  <c:v>967</c:v>
                </c:pt>
                <c:pt idx="288">
                  <c:v>968</c:v>
                </c:pt>
                <c:pt idx="289">
                  <c:v>969</c:v>
                </c:pt>
                <c:pt idx="290">
                  <c:v>970</c:v>
                </c:pt>
                <c:pt idx="291">
                  <c:v>971</c:v>
                </c:pt>
                <c:pt idx="292">
                  <c:v>972</c:v>
                </c:pt>
                <c:pt idx="293">
                  <c:v>973</c:v>
                </c:pt>
                <c:pt idx="294">
                  <c:v>974</c:v>
                </c:pt>
                <c:pt idx="295">
                  <c:v>975</c:v>
                </c:pt>
                <c:pt idx="296">
                  <c:v>976</c:v>
                </c:pt>
                <c:pt idx="297">
                  <c:v>977</c:v>
                </c:pt>
                <c:pt idx="298">
                  <c:v>978</c:v>
                </c:pt>
                <c:pt idx="299">
                  <c:v>979</c:v>
                </c:pt>
                <c:pt idx="300">
                  <c:v>980</c:v>
                </c:pt>
                <c:pt idx="301">
                  <c:v>981</c:v>
                </c:pt>
                <c:pt idx="302">
                  <c:v>982</c:v>
                </c:pt>
                <c:pt idx="303">
                  <c:v>983</c:v>
                </c:pt>
                <c:pt idx="304">
                  <c:v>984</c:v>
                </c:pt>
                <c:pt idx="305">
                  <c:v>985</c:v>
                </c:pt>
                <c:pt idx="306">
                  <c:v>986</c:v>
                </c:pt>
                <c:pt idx="307">
                  <c:v>987</c:v>
                </c:pt>
                <c:pt idx="308">
                  <c:v>988</c:v>
                </c:pt>
                <c:pt idx="309">
                  <c:v>989</c:v>
                </c:pt>
                <c:pt idx="310">
                  <c:v>990</c:v>
                </c:pt>
                <c:pt idx="311">
                  <c:v>991</c:v>
                </c:pt>
                <c:pt idx="312">
                  <c:v>992</c:v>
                </c:pt>
                <c:pt idx="313">
                  <c:v>993</c:v>
                </c:pt>
                <c:pt idx="314">
                  <c:v>994</c:v>
                </c:pt>
                <c:pt idx="315">
                  <c:v>995</c:v>
                </c:pt>
                <c:pt idx="316">
                  <c:v>996</c:v>
                </c:pt>
                <c:pt idx="317">
                  <c:v>997</c:v>
                </c:pt>
                <c:pt idx="318">
                  <c:v>998</c:v>
                </c:pt>
                <c:pt idx="319">
                  <c:v>999</c:v>
                </c:pt>
                <c:pt idx="320">
                  <c:v>1000</c:v>
                </c:pt>
                <c:pt idx="321">
                  <c:v>1001</c:v>
                </c:pt>
                <c:pt idx="322">
                  <c:v>1002</c:v>
                </c:pt>
                <c:pt idx="323">
                  <c:v>1003</c:v>
                </c:pt>
                <c:pt idx="324">
                  <c:v>1004</c:v>
                </c:pt>
                <c:pt idx="325">
                  <c:v>1005</c:v>
                </c:pt>
                <c:pt idx="326">
                  <c:v>1006</c:v>
                </c:pt>
                <c:pt idx="327">
                  <c:v>1007</c:v>
                </c:pt>
                <c:pt idx="328">
                  <c:v>1008</c:v>
                </c:pt>
                <c:pt idx="329">
                  <c:v>1009</c:v>
                </c:pt>
                <c:pt idx="330">
                  <c:v>1010</c:v>
                </c:pt>
                <c:pt idx="331">
                  <c:v>1011</c:v>
                </c:pt>
                <c:pt idx="332">
                  <c:v>1012</c:v>
                </c:pt>
                <c:pt idx="333">
                  <c:v>1013</c:v>
                </c:pt>
                <c:pt idx="334">
                  <c:v>1014</c:v>
                </c:pt>
                <c:pt idx="335">
                  <c:v>1015</c:v>
                </c:pt>
                <c:pt idx="336">
                  <c:v>1016</c:v>
                </c:pt>
                <c:pt idx="337">
                  <c:v>1017</c:v>
                </c:pt>
                <c:pt idx="338">
                  <c:v>1018</c:v>
                </c:pt>
                <c:pt idx="339">
                  <c:v>1019</c:v>
                </c:pt>
                <c:pt idx="340">
                  <c:v>1020</c:v>
                </c:pt>
                <c:pt idx="341">
                  <c:v>1021</c:v>
                </c:pt>
                <c:pt idx="342">
                  <c:v>1022</c:v>
                </c:pt>
                <c:pt idx="343">
                  <c:v>1023</c:v>
                </c:pt>
                <c:pt idx="344">
                  <c:v>1024</c:v>
                </c:pt>
                <c:pt idx="345">
                  <c:v>1025</c:v>
                </c:pt>
                <c:pt idx="346">
                  <c:v>1026</c:v>
                </c:pt>
                <c:pt idx="347">
                  <c:v>1027</c:v>
                </c:pt>
                <c:pt idx="348">
                  <c:v>1028</c:v>
                </c:pt>
                <c:pt idx="349">
                  <c:v>1029</c:v>
                </c:pt>
                <c:pt idx="350">
                  <c:v>1030</c:v>
                </c:pt>
                <c:pt idx="351">
                  <c:v>1031</c:v>
                </c:pt>
                <c:pt idx="352">
                  <c:v>1032</c:v>
                </c:pt>
                <c:pt idx="353">
                  <c:v>1033</c:v>
                </c:pt>
                <c:pt idx="354">
                  <c:v>1034</c:v>
                </c:pt>
                <c:pt idx="355">
                  <c:v>1035</c:v>
                </c:pt>
                <c:pt idx="356">
                  <c:v>1036</c:v>
                </c:pt>
                <c:pt idx="357">
                  <c:v>1037</c:v>
                </c:pt>
                <c:pt idx="358">
                  <c:v>1038</c:v>
                </c:pt>
                <c:pt idx="359">
                  <c:v>1039</c:v>
                </c:pt>
                <c:pt idx="360">
                  <c:v>1040</c:v>
                </c:pt>
                <c:pt idx="361">
                  <c:v>1041</c:v>
                </c:pt>
                <c:pt idx="362">
                  <c:v>1042</c:v>
                </c:pt>
                <c:pt idx="363">
                  <c:v>1043</c:v>
                </c:pt>
                <c:pt idx="364">
                  <c:v>1044</c:v>
                </c:pt>
                <c:pt idx="365">
                  <c:v>1045</c:v>
                </c:pt>
                <c:pt idx="366">
                  <c:v>1046</c:v>
                </c:pt>
                <c:pt idx="367">
                  <c:v>1047</c:v>
                </c:pt>
                <c:pt idx="368">
                  <c:v>1048</c:v>
                </c:pt>
                <c:pt idx="369">
                  <c:v>1049</c:v>
                </c:pt>
                <c:pt idx="370">
                  <c:v>1050</c:v>
                </c:pt>
                <c:pt idx="371">
                  <c:v>1051</c:v>
                </c:pt>
                <c:pt idx="372">
                  <c:v>1052</c:v>
                </c:pt>
                <c:pt idx="373">
                  <c:v>1053</c:v>
                </c:pt>
                <c:pt idx="374">
                  <c:v>1054</c:v>
                </c:pt>
                <c:pt idx="375">
                  <c:v>1055</c:v>
                </c:pt>
                <c:pt idx="376">
                  <c:v>1056</c:v>
                </c:pt>
                <c:pt idx="377">
                  <c:v>1057</c:v>
                </c:pt>
                <c:pt idx="378">
                  <c:v>1058</c:v>
                </c:pt>
                <c:pt idx="379">
                  <c:v>1059</c:v>
                </c:pt>
                <c:pt idx="380">
                  <c:v>1060</c:v>
                </c:pt>
                <c:pt idx="381">
                  <c:v>1061</c:v>
                </c:pt>
                <c:pt idx="382">
                  <c:v>1062</c:v>
                </c:pt>
                <c:pt idx="383">
                  <c:v>1063</c:v>
                </c:pt>
                <c:pt idx="384">
                  <c:v>1064</c:v>
                </c:pt>
                <c:pt idx="385">
                  <c:v>1065</c:v>
                </c:pt>
                <c:pt idx="386">
                  <c:v>1066</c:v>
                </c:pt>
                <c:pt idx="387">
                  <c:v>1067</c:v>
                </c:pt>
                <c:pt idx="388">
                  <c:v>1068</c:v>
                </c:pt>
                <c:pt idx="389">
                  <c:v>1069</c:v>
                </c:pt>
                <c:pt idx="390">
                  <c:v>1070</c:v>
                </c:pt>
                <c:pt idx="391">
                  <c:v>1071</c:v>
                </c:pt>
                <c:pt idx="392">
                  <c:v>1072</c:v>
                </c:pt>
                <c:pt idx="393">
                  <c:v>1073</c:v>
                </c:pt>
                <c:pt idx="394">
                  <c:v>1074</c:v>
                </c:pt>
                <c:pt idx="395">
                  <c:v>1075</c:v>
                </c:pt>
                <c:pt idx="396">
                  <c:v>1076</c:v>
                </c:pt>
                <c:pt idx="397">
                  <c:v>1077</c:v>
                </c:pt>
                <c:pt idx="398">
                  <c:v>1078</c:v>
                </c:pt>
                <c:pt idx="399">
                  <c:v>1079</c:v>
                </c:pt>
                <c:pt idx="400">
                  <c:v>1080</c:v>
                </c:pt>
                <c:pt idx="401">
                  <c:v>1081</c:v>
                </c:pt>
                <c:pt idx="402">
                  <c:v>1082</c:v>
                </c:pt>
                <c:pt idx="403">
                  <c:v>1083</c:v>
                </c:pt>
                <c:pt idx="404">
                  <c:v>1084</c:v>
                </c:pt>
                <c:pt idx="405">
                  <c:v>1085</c:v>
                </c:pt>
                <c:pt idx="406">
                  <c:v>1086</c:v>
                </c:pt>
                <c:pt idx="407">
                  <c:v>1087</c:v>
                </c:pt>
                <c:pt idx="408">
                  <c:v>1088</c:v>
                </c:pt>
                <c:pt idx="409">
                  <c:v>1089</c:v>
                </c:pt>
                <c:pt idx="410">
                  <c:v>1090</c:v>
                </c:pt>
                <c:pt idx="411">
                  <c:v>1091</c:v>
                </c:pt>
                <c:pt idx="412">
                  <c:v>1092</c:v>
                </c:pt>
                <c:pt idx="413">
                  <c:v>1093</c:v>
                </c:pt>
                <c:pt idx="414">
                  <c:v>1094</c:v>
                </c:pt>
                <c:pt idx="415">
                  <c:v>1095</c:v>
                </c:pt>
                <c:pt idx="416">
                  <c:v>1096</c:v>
                </c:pt>
                <c:pt idx="417">
                  <c:v>1097</c:v>
                </c:pt>
                <c:pt idx="418">
                  <c:v>1098</c:v>
                </c:pt>
                <c:pt idx="419">
                  <c:v>1099</c:v>
                </c:pt>
                <c:pt idx="420">
                  <c:v>1100</c:v>
                </c:pt>
                <c:pt idx="421">
                  <c:v>1101</c:v>
                </c:pt>
                <c:pt idx="422">
                  <c:v>1102</c:v>
                </c:pt>
                <c:pt idx="423">
                  <c:v>1103</c:v>
                </c:pt>
                <c:pt idx="424">
                  <c:v>1104</c:v>
                </c:pt>
                <c:pt idx="425">
                  <c:v>1105</c:v>
                </c:pt>
                <c:pt idx="426">
                  <c:v>1106</c:v>
                </c:pt>
                <c:pt idx="427">
                  <c:v>1107</c:v>
                </c:pt>
                <c:pt idx="428">
                  <c:v>1108</c:v>
                </c:pt>
                <c:pt idx="429">
                  <c:v>1109</c:v>
                </c:pt>
                <c:pt idx="430">
                  <c:v>1110</c:v>
                </c:pt>
                <c:pt idx="431">
                  <c:v>1111</c:v>
                </c:pt>
                <c:pt idx="432">
                  <c:v>1112</c:v>
                </c:pt>
                <c:pt idx="433">
                  <c:v>1113</c:v>
                </c:pt>
                <c:pt idx="434">
                  <c:v>1114</c:v>
                </c:pt>
                <c:pt idx="435">
                  <c:v>1115</c:v>
                </c:pt>
                <c:pt idx="436">
                  <c:v>1116</c:v>
                </c:pt>
                <c:pt idx="437">
                  <c:v>1117</c:v>
                </c:pt>
                <c:pt idx="438">
                  <c:v>1118</c:v>
                </c:pt>
                <c:pt idx="439">
                  <c:v>1119</c:v>
                </c:pt>
                <c:pt idx="440">
                  <c:v>1120</c:v>
                </c:pt>
                <c:pt idx="441">
                  <c:v>1121</c:v>
                </c:pt>
                <c:pt idx="442">
                  <c:v>1122</c:v>
                </c:pt>
                <c:pt idx="443">
                  <c:v>1123</c:v>
                </c:pt>
                <c:pt idx="444">
                  <c:v>1124</c:v>
                </c:pt>
                <c:pt idx="445">
                  <c:v>1125</c:v>
                </c:pt>
                <c:pt idx="446">
                  <c:v>1126</c:v>
                </c:pt>
                <c:pt idx="447">
                  <c:v>1127</c:v>
                </c:pt>
                <c:pt idx="448">
                  <c:v>1128</c:v>
                </c:pt>
                <c:pt idx="449">
                  <c:v>1129</c:v>
                </c:pt>
                <c:pt idx="450">
                  <c:v>1130</c:v>
                </c:pt>
                <c:pt idx="451">
                  <c:v>1131</c:v>
                </c:pt>
                <c:pt idx="452">
                  <c:v>1132</c:v>
                </c:pt>
                <c:pt idx="453">
                  <c:v>1133</c:v>
                </c:pt>
                <c:pt idx="454">
                  <c:v>1134</c:v>
                </c:pt>
                <c:pt idx="455">
                  <c:v>1135</c:v>
                </c:pt>
                <c:pt idx="456">
                  <c:v>1136</c:v>
                </c:pt>
                <c:pt idx="457">
                  <c:v>1137</c:v>
                </c:pt>
                <c:pt idx="458">
                  <c:v>1138</c:v>
                </c:pt>
                <c:pt idx="459">
                  <c:v>1139</c:v>
                </c:pt>
                <c:pt idx="460">
                  <c:v>1140</c:v>
                </c:pt>
                <c:pt idx="461">
                  <c:v>1141</c:v>
                </c:pt>
                <c:pt idx="462">
                  <c:v>1142</c:v>
                </c:pt>
                <c:pt idx="463">
                  <c:v>1143</c:v>
                </c:pt>
                <c:pt idx="464">
                  <c:v>1144</c:v>
                </c:pt>
                <c:pt idx="465">
                  <c:v>1145</c:v>
                </c:pt>
                <c:pt idx="466">
                  <c:v>1146</c:v>
                </c:pt>
                <c:pt idx="467">
                  <c:v>1147</c:v>
                </c:pt>
                <c:pt idx="468">
                  <c:v>1148</c:v>
                </c:pt>
                <c:pt idx="469">
                  <c:v>1149</c:v>
                </c:pt>
                <c:pt idx="470">
                  <c:v>1150</c:v>
                </c:pt>
                <c:pt idx="471">
                  <c:v>1151</c:v>
                </c:pt>
                <c:pt idx="472">
                  <c:v>1152</c:v>
                </c:pt>
                <c:pt idx="473">
                  <c:v>1153</c:v>
                </c:pt>
                <c:pt idx="474">
                  <c:v>1154</c:v>
                </c:pt>
                <c:pt idx="475">
                  <c:v>1155</c:v>
                </c:pt>
                <c:pt idx="476">
                  <c:v>1156</c:v>
                </c:pt>
                <c:pt idx="477">
                  <c:v>1157</c:v>
                </c:pt>
                <c:pt idx="478">
                  <c:v>1158</c:v>
                </c:pt>
                <c:pt idx="479">
                  <c:v>1159</c:v>
                </c:pt>
                <c:pt idx="480">
                  <c:v>1160</c:v>
                </c:pt>
                <c:pt idx="481">
                  <c:v>1161</c:v>
                </c:pt>
                <c:pt idx="482">
                  <c:v>1162</c:v>
                </c:pt>
                <c:pt idx="483">
                  <c:v>1163</c:v>
                </c:pt>
                <c:pt idx="484">
                  <c:v>1164</c:v>
                </c:pt>
                <c:pt idx="485">
                  <c:v>1165</c:v>
                </c:pt>
                <c:pt idx="486">
                  <c:v>1166</c:v>
                </c:pt>
                <c:pt idx="487">
                  <c:v>1167</c:v>
                </c:pt>
                <c:pt idx="488">
                  <c:v>1168</c:v>
                </c:pt>
                <c:pt idx="489">
                  <c:v>1169</c:v>
                </c:pt>
                <c:pt idx="490">
                  <c:v>1170</c:v>
                </c:pt>
                <c:pt idx="491">
                  <c:v>1171</c:v>
                </c:pt>
                <c:pt idx="492">
                  <c:v>1172</c:v>
                </c:pt>
                <c:pt idx="493">
                  <c:v>1173</c:v>
                </c:pt>
                <c:pt idx="494">
                  <c:v>1174</c:v>
                </c:pt>
                <c:pt idx="495">
                  <c:v>1175</c:v>
                </c:pt>
                <c:pt idx="496">
                  <c:v>1176</c:v>
                </c:pt>
                <c:pt idx="497">
                  <c:v>1177</c:v>
                </c:pt>
                <c:pt idx="498">
                  <c:v>1178</c:v>
                </c:pt>
                <c:pt idx="499">
                  <c:v>1179</c:v>
                </c:pt>
                <c:pt idx="500">
                  <c:v>1180</c:v>
                </c:pt>
                <c:pt idx="501">
                  <c:v>1181</c:v>
                </c:pt>
                <c:pt idx="502">
                  <c:v>1182</c:v>
                </c:pt>
                <c:pt idx="503">
                  <c:v>1183</c:v>
                </c:pt>
                <c:pt idx="504">
                  <c:v>1184</c:v>
                </c:pt>
                <c:pt idx="505">
                  <c:v>1185</c:v>
                </c:pt>
                <c:pt idx="506">
                  <c:v>1186</c:v>
                </c:pt>
                <c:pt idx="507">
                  <c:v>1187</c:v>
                </c:pt>
                <c:pt idx="508">
                  <c:v>1188</c:v>
                </c:pt>
                <c:pt idx="509">
                  <c:v>1189</c:v>
                </c:pt>
                <c:pt idx="510">
                  <c:v>1190</c:v>
                </c:pt>
                <c:pt idx="511">
                  <c:v>1191</c:v>
                </c:pt>
                <c:pt idx="512">
                  <c:v>1192</c:v>
                </c:pt>
                <c:pt idx="513">
                  <c:v>1193</c:v>
                </c:pt>
                <c:pt idx="514">
                  <c:v>1194</c:v>
                </c:pt>
                <c:pt idx="515">
                  <c:v>1195</c:v>
                </c:pt>
                <c:pt idx="516">
                  <c:v>1196</c:v>
                </c:pt>
                <c:pt idx="517">
                  <c:v>1197</c:v>
                </c:pt>
                <c:pt idx="518">
                  <c:v>1198</c:v>
                </c:pt>
                <c:pt idx="519">
                  <c:v>1199</c:v>
                </c:pt>
                <c:pt idx="520">
                  <c:v>1200</c:v>
                </c:pt>
                <c:pt idx="521">
                  <c:v>1201</c:v>
                </c:pt>
                <c:pt idx="522">
                  <c:v>1202</c:v>
                </c:pt>
                <c:pt idx="523">
                  <c:v>1203</c:v>
                </c:pt>
                <c:pt idx="524">
                  <c:v>1204</c:v>
                </c:pt>
                <c:pt idx="525">
                  <c:v>1205</c:v>
                </c:pt>
                <c:pt idx="526">
                  <c:v>1206</c:v>
                </c:pt>
                <c:pt idx="527">
                  <c:v>1207</c:v>
                </c:pt>
                <c:pt idx="528">
                  <c:v>1208</c:v>
                </c:pt>
                <c:pt idx="529">
                  <c:v>1209</c:v>
                </c:pt>
                <c:pt idx="530">
                  <c:v>1210</c:v>
                </c:pt>
                <c:pt idx="531">
                  <c:v>1211</c:v>
                </c:pt>
                <c:pt idx="532">
                  <c:v>1212</c:v>
                </c:pt>
                <c:pt idx="533">
                  <c:v>1213</c:v>
                </c:pt>
                <c:pt idx="534">
                  <c:v>1214</c:v>
                </c:pt>
                <c:pt idx="535">
                  <c:v>1215</c:v>
                </c:pt>
                <c:pt idx="536">
                  <c:v>1216</c:v>
                </c:pt>
                <c:pt idx="537">
                  <c:v>1217</c:v>
                </c:pt>
                <c:pt idx="538">
                  <c:v>1218</c:v>
                </c:pt>
                <c:pt idx="539">
                  <c:v>1219</c:v>
                </c:pt>
                <c:pt idx="540">
                  <c:v>1220</c:v>
                </c:pt>
                <c:pt idx="541">
                  <c:v>1221</c:v>
                </c:pt>
                <c:pt idx="542">
                  <c:v>1222</c:v>
                </c:pt>
                <c:pt idx="543">
                  <c:v>1223</c:v>
                </c:pt>
                <c:pt idx="544">
                  <c:v>1224</c:v>
                </c:pt>
                <c:pt idx="545">
                  <c:v>1225</c:v>
                </c:pt>
                <c:pt idx="546">
                  <c:v>1226</c:v>
                </c:pt>
                <c:pt idx="547">
                  <c:v>1227</c:v>
                </c:pt>
                <c:pt idx="548">
                  <c:v>1228</c:v>
                </c:pt>
                <c:pt idx="549">
                  <c:v>1229</c:v>
                </c:pt>
                <c:pt idx="550">
                  <c:v>1230</c:v>
                </c:pt>
                <c:pt idx="551">
                  <c:v>1231</c:v>
                </c:pt>
                <c:pt idx="552">
                  <c:v>1232</c:v>
                </c:pt>
                <c:pt idx="553">
                  <c:v>1233</c:v>
                </c:pt>
                <c:pt idx="554">
                  <c:v>1234</c:v>
                </c:pt>
                <c:pt idx="555">
                  <c:v>1235</c:v>
                </c:pt>
                <c:pt idx="556">
                  <c:v>1236</c:v>
                </c:pt>
                <c:pt idx="557">
                  <c:v>1237</c:v>
                </c:pt>
                <c:pt idx="558">
                  <c:v>1238</c:v>
                </c:pt>
                <c:pt idx="559">
                  <c:v>1239</c:v>
                </c:pt>
                <c:pt idx="560">
                  <c:v>1240</c:v>
                </c:pt>
                <c:pt idx="561">
                  <c:v>1241</c:v>
                </c:pt>
                <c:pt idx="562">
                  <c:v>1242</c:v>
                </c:pt>
                <c:pt idx="563">
                  <c:v>1243</c:v>
                </c:pt>
                <c:pt idx="564">
                  <c:v>1244</c:v>
                </c:pt>
                <c:pt idx="565">
                  <c:v>1245</c:v>
                </c:pt>
                <c:pt idx="566">
                  <c:v>1246</c:v>
                </c:pt>
                <c:pt idx="567">
                  <c:v>1247</c:v>
                </c:pt>
                <c:pt idx="568">
                  <c:v>1248</c:v>
                </c:pt>
                <c:pt idx="569">
                  <c:v>1249</c:v>
                </c:pt>
                <c:pt idx="570">
                  <c:v>1250</c:v>
                </c:pt>
                <c:pt idx="571">
                  <c:v>1251</c:v>
                </c:pt>
                <c:pt idx="572">
                  <c:v>1252</c:v>
                </c:pt>
                <c:pt idx="573">
                  <c:v>1253</c:v>
                </c:pt>
                <c:pt idx="574">
                  <c:v>1254</c:v>
                </c:pt>
                <c:pt idx="575">
                  <c:v>1255</c:v>
                </c:pt>
                <c:pt idx="576">
                  <c:v>1256</c:v>
                </c:pt>
                <c:pt idx="577">
                  <c:v>1257</c:v>
                </c:pt>
                <c:pt idx="578">
                  <c:v>1258</c:v>
                </c:pt>
                <c:pt idx="579">
                  <c:v>1259</c:v>
                </c:pt>
                <c:pt idx="580">
                  <c:v>1260</c:v>
                </c:pt>
                <c:pt idx="581">
                  <c:v>1261</c:v>
                </c:pt>
                <c:pt idx="582">
                  <c:v>1262</c:v>
                </c:pt>
                <c:pt idx="583">
                  <c:v>1263</c:v>
                </c:pt>
                <c:pt idx="584">
                  <c:v>1264</c:v>
                </c:pt>
                <c:pt idx="585">
                  <c:v>1265</c:v>
                </c:pt>
                <c:pt idx="586">
                  <c:v>1266</c:v>
                </c:pt>
                <c:pt idx="587">
                  <c:v>1267</c:v>
                </c:pt>
                <c:pt idx="588">
                  <c:v>1268</c:v>
                </c:pt>
                <c:pt idx="589">
                  <c:v>1269</c:v>
                </c:pt>
                <c:pt idx="590">
                  <c:v>1270</c:v>
                </c:pt>
                <c:pt idx="591">
                  <c:v>1271</c:v>
                </c:pt>
                <c:pt idx="592">
                  <c:v>1272</c:v>
                </c:pt>
                <c:pt idx="593">
                  <c:v>1273</c:v>
                </c:pt>
                <c:pt idx="594">
                  <c:v>1274</c:v>
                </c:pt>
                <c:pt idx="595">
                  <c:v>1275</c:v>
                </c:pt>
                <c:pt idx="596">
                  <c:v>1276</c:v>
                </c:pt>
                <c:pt idx="597">
                  <c:v>1277</c:v>
                </c:pt>
                <c:pt idx="598">
                  <c:v>1278</c:v>
                </c:pt>
                <c:pt idx="599">
                  <c:v>1279</c:v>
                </c:pt>
                <c:pt idx="600">
                  <c:v>1280</c:v>
                </c:pt>
                <c:pt idx="601">
                  <c:v>1281</c:v>
                </c:pt>
                <c:pt idx="602">
                  <c:v>1282</c:v>
                </c:pt>
                <c:pt idx="603">
                  <c:v>1283</c:v>
                </c:pt>
                <c:pt idx="604">
                  <c:v>1284</c:v>
                </c:pt>
                <c:pt idx="605">
                  <c:v>1285</c:v>
                </c:pt>
                <c:pt idx="606">
                  <c:v>1286</c:v>
                </c:pt>
                <c:pt idx="607">
                  <c:v>1287</c:v>
                </c:pt>
                <c:pt idx="608">
                  <c:v>1288</c:v>
                </c:pt>
                <c:pt idx="609">
                  <c:v>1289</c:v>
                </c:pt>
                <c:pt idx="610">
                  <c:v>1290</c:v>
                </c:pt>
                <c:pt idx="611">
                  <c:v>1291</c:v>
                </c:pt>
                <c:pt idx="612">
                  <c:v>1292</c:v>
                </c:pt>
                <c:pt idx="613">
                  <c:v>1293</c:v>
                </c:pt>
                <c:pt idx="614">
                  <c:v>1294</c:v>
                </c:pt>
                <c:pt idx="615">
                  <c:v>1295</c:v>
                </c:pt>
                <c:pt idx="616">
                  <c:v>1296</c:v>
                </c:pt>
                <c:pt idx="617">
                  <c:v>1297</c:v>
                </c:pt>
                <c:pt idx="618">
                  <c:v>1298</c:v>
                </c:pt>
                <c:pt idx="619">
                  <c:v>1299</c:v>
                </c:pt>
                <c:pt idx="620">
                  <c:v>1300</c:v>
                </c:pt>
                <c:pt idx="621">
                  <c:v>1301</c:v>
                </c:pt>
                <c:pt idx="622">
                  <c:v>1302</c:v>
                </c:pt>
                <c:pt idx="623">
                  <c:v>1303</c:v>
                </c:pt>
                <c:pt idx="624">
                  <c:v>1304</c:v>
                </c:pt>
                <c:pt idx="625">
                  <c:v>1305</c:v>
                </c:pt>
                <c:pt idx="626">
                  <c:v>1306</c:v>
                </c:pt>
                <c:pt idx="627">
                  <c:v>1307</c:v>
                </c:pt>
                <c:pt idx="628">
                  <c:v>1308</c:v>
                </c:pt>
                <c:pt idx="629">
                  <c:v>1309</c:v>
                </c:pt>
                <c:pt idx="630">
                  <c:v>1310</c:v>
                </c:pt>
                <c:pt idx="631">
                  <c:v>1311</c:v>
                </c:pt>
                <c:pt idx="632">
                  <c:v>1312</c:v>
                </c:pt>
                <c:pt idx="633">
                  <c:v>1313</c:v>
                </c:pt>
                <c:pt idx="634">
                  <c:v>1314</c:v>
                </c:pt>
                <c:pt idx="635">
                  <c:v>1315</c:v>
                </c:pt>
                <c:pt idx="636">
                  <c:v>1316</c:v>
                </c:pt>
                <c:pt idx="637">
                  <c:v>1317</c:v>
                </c:pt>
                <c:pt idx="638">
                  <c:v>1318</c:v>
                </c:pt>
                <c:pt idx="639">
                  <c:v>1319</c:v>
                </c:pt>
                <c:pt idx="640">
                  <c:v>1320</c:v>
                </c:pt>
                <c:pt idx="641">
                  <c:v>1321</c:v>
                </c:pt>
                <c:pt idx="642">
                  <c:v>1322</c:v>
                </c:pt>
                <c:pt idx="643">
                  <c:v>1323</c:v>
                </c:pt>
                <c:pt idx="644">
                  <c:v>1324</c:v>
                </c:pt>
                <c:pt idx="645">
                  <c:v>1325</c:v>
                </c:pt>
                <c:pt idx="646">
                  <c:v>1326</c:v>
                </c:pt>
                <c:pt idx="647">
                  <c:v>1327</c:v>
                </c:pt>
                <c:pt idx="648">
                  <c:v>1328</c:v>
                </c:pt>
                <c:pt idx="649">
                  <c:v>1329</c:v>
                </c:pt>
                <c:pt idx="650">
                  <c:v>1330</c:v>
                </c:pt>
                <c:pt idx="651">
                  <c:v>1331</c:v>
                </c:pt>
                <c:pt idx="652">
                  <c:v>1332</c:v>
                </c:pt>
                <c:pt idx="653">
                  <c:v>1333</c:v>
                </c:pt>
                <c:pt idx="654">
                  <c:v>1334</c:v>
                </c:pt>
                <c:pt idx="655">
                  <c:v>1335</c:v>
                </c:pt>
                <c:pt idx="656">
                  <c:v>1336</c:v>
                </c:pt>
                <c:pt idx="657">
                  <c:v>1337</c:v>
                </c:pt>
                <c:pt idx="658">
                  <c:v>1338</c:v>
                </c:pt>
                <c:pt idx="659">
                  <c:v>1339</c:v>
                </c:pt>
                <c:pt idx="660">
                  <c:v>1340</c:v>
                </c:pt>
                <c:pt idx="661">
                  <c:v>1341</c:v>
                </c:pt>
                <c:pt idx="662">
                  <c:v>1342</c:v>
                </c:pt>
                <c:pt idx="663">
                  <c:v>1343</c:v>
                </c:pt>
                <c:pt idx="664">
                  <c:v>1344</c:v>
                </c:pt>
                <c:pt idx="665">
                  <c:v>1345</c:v>
                </c:pt>
                <c:pt idx="666">
                  <c:v>1346</c:v>
                </c:pt>
                <c:pt idx="667">
                  <c:v>1347</c:v>
                </c:pt>
                <c:pt idx="668">
                  <c:v>1348</c:v>
                </c:pt>
                <c:pt idx="669">
                  <c:v>1349</c:v>
                </c:pt>
                <c:pt idx="670">
                  <c:v>1350</c:v>
                </c:pt>
                <c:pt idx="671">
                  <c:v>1351</c:v>
                </c:pt>
                <c:pt idx="672">
                  <c:v>1352</c:v>
                </c:pt>
                <c:pt idx="673">
                  <c:v>1353</c:v>
                </c:pt>
                <c:pt idx="674">
                  <c:v>1354</c:v>
                </c:pt>
                <c:pt idx="675">
                  <c:v>1355</c:v>
                </c:pt>
                <c:pt idx="676">
                  <c:v>1356</c:v>
                </c:pt>
                <c:pt idx="677">
                  <c:v>1357</c:v>
                </c:pt>
                <c:pt idx="678">
                  <c:v>1358</c:v>
                </c:pt>
                <c:pt idx="679">
                  <c:v>1359</c:v>
                </c:pt>
                <c:pt idx="680">
                  <c:v>1360</c:v>
                </c:pt>
                <c:pt idx="681">
                  <c:v>1361</c:v>
                </c:pt>
                <c:pt idx="682">
                  <c:v>1362</c:v>
                </c:pt>
                <c:pt idx="683">
                  <c:v>1363</c:v>
                </c:pt>
                <c:pt idx="684">
                  <c:v>1364</c:v>
                </c:pt>
                <c:pt idx="685">
                  <c:v>1365</c:v>
                </c:pt>
                <c:pt idx="686">
                  <c:v>1366</c:v>
                </c:pt>
                <c:pt idx="687">
                  <c:v>1367</c:v>
                </c:pt>
                <c:pt idx="688">
                  <c:v>1368</c:v>
                </c:pt>
                <c:pt idx="689">
                  <c:v>1369</c:v>
                </c:pt>
                <c:pt idx="690">
                  <c:v>1370</c:v>
                </c:pt>
                <c:pt idx="691">
                  <c:v>1371</c:v>
                </c:pt>
                <c:pt idx="692">
                  <c:v>1372</c:v>
                </c:pt>
                <c:pt idx="693">
                  <c:v>1373</c:v>
                </c:pt>
                <c:pt idx="694">
                  <c:v>1374</c:v>
                </c:pt>
                <c:pt idx="695">
                  <c:v>1375</c:v>
                </c:pt>
                <c:pt idx="696">
                  <c:v>1376</c:v>
                </c:pt>
                <c:pt idx="697">
                  <c:v>1377</c:v>
                </c:pt>
                <c:pt idx="698">
                  <c:v>1378</c:v>
                </c:pt>
                <c:pt idx="699">
                  <c:v>1379</c:v>
                </c:pt>
                <c:pt idx="700">
                  <c:v>1380</c:v>
                </c:pt>
                <c:pt idx="701">
                  <c:v>1381</c:v>
                </c:pt>
                <c:pt idx="702">
                  <c:v>1382</c:v>
                </c:pt>
                <c:pt idx="703">
                  <c:v>1383</c:v>
                </c:pt>
                <c:pt idx="704">
                  <c:v>1384</c:v>
                </c:pt>
                <c:pt idx="705">
                  <c:v>1385</c:v>
                </c:pt>
                <c:pt idx="706">
                  <c:v>1386</c:v>
                </c:pt>
                <c:pt idx="707">
                  <c:v>1387</c:v>
                </c:pt>
                <c:pt idx="708">
                  <c:v>1388</c:v>
                </c:pt>
                <c:pt idx="709">
                  <c:v>1389</c:v>
                </c:pt>
                <c:pt idx="710">
                  <c:v>1390</c:v>
                </c:pt>
                <c:pt idx="711">
                  <c:v>1391</c:v>
                </c:pt>
                <c:pt idx="712">
                  <c:v>1392</c:v>
                </c:pt>
                <c:pt idx="713">
                  <c:v>1393</c:v>
                </c:pt>
                <c:pt idx="714">
                  <c:v>1394</c:v>
                </c:pt>
                <c:pt idx="715">
                  <c:v>1395</c:v>
                </c:pt>
                <c:pt idx="716">
                  <c:v>1396</c:v>
                </c:pt>
                <c:pt idx="717">
                  <c:v>1397</c:v>
                </c:pt>
                <c:pt idx="718">
                  <c:v>1398</c:v>
                </c:pt>
                <c:pt idx="719">
                  <c:v>1399</c:v>
                </c:pt>
                <c:pt idx="720">
                  <c:v>1400</c:v>
                </c:pt>
                <c:pt idx="721">
                  <c:v>1401</c:v>
                </c:pt>
                <c:pt idx="722">
                  <c:v>1402</c:v>
                </c:pt>
                <c:pt idx="723">
                  <c:v>1403</c:v>
                </c:pt>
                <c:pt idx="724">
                  <c:v>1404</c:v>
                </c:pt>
                <c:pt idx="725">
                  <c:v>1405</c:v>
                </c:pt>
                <c:pt idx="726">
                  <c:v>1406</c:v>
                </c:pt>
                <c:pt idx="727">
                  <c:v>1407</c:v>
                </c:pt>
                <c:pt idx="728">
                  <c:v>1408</c:v>
                </c:pt>
                <c:pt idx="729">
                  <c:v>1409</c:v>
                </c:pt>
                <c:pt idx="730">
                  <c:v>1410</c:v>
                </c:pt>
                <c:pt idx="731">
                  <c:v>1411</c:v>
                </c:pt>
                <c:pt idx="732">
                  <c:v>1412</c:v>
                </c:pt>
                <c:pt idx="733">
                  <c:v>1413</c:v>
                </c:pt>
                <c:pt idx="734">
                  <c:v>1414</c:v>
                </c:pt>
                <c:pt idx="735">
                  <c:v>1415</c:v>
                </c:pt>
                <c:pt idx="736">
                  <c:v>1416</c:v>
                </c:pt>
                <c:pt idx="737">
                  <c:v>1417</c:v>
                </c:pt>
                <c:pt idx="738">
                  <c:v>1418</c:v>
                </c:pt>
                <c:pt idx="739">
                  <c:v>1419</c:v>
                </c:pt>
                <c:pt idx="740">
                  <c:v>1420</c:v>
                </c:pt>
                <c:pt idx="741">
                  <c:v>1421</c:v>
                </c:pt>
                <c:pt idx="742">
                  <c:v>1422</c:v>
                </c:pt>
                <c:pt idx="743">
                  <c:v>1423</c:v>
                </c:pt>
                <c:pt idx="744">
                  <c:v>1424</c:v>
                </c:pt>
                <c:pt idx="745">
                  <c:v>1425</c:v>
                </c:pt>
                <c:pt idx="746">
                  <c:v>1426</c:v>
                </c:pt>
                <c:pt idx="747">
                  <c:v>1427</c:v>
                </c:pt>
                <c:pt idx="748">
                  <c:v>1428</c:v>
                </c:pt>
                <c:pt idx="749">
                  <c:v>1429</c:v>
                </c:pt>
                <c:pt idx="750">
                  <c:v>1430</c:v>
                </c:pt>
                <c:pt idx="751">
                  <c:v>1431</c:v>
                </c:pt>
                <c:pt idx="752">
                  <c:v>1432</c:v>
                </c:pt>
                <c:pt idx="753">
                  <c:v>1433</c:v>
                </c:pt>
                <c:pt idx="754">
                  <c:v>1434</c:v>
                </c:pt>
                <c:pt idx="755">
                  <c:v>1435</c:v>
                </c:pt>
                <c:pt idx="756">
                  <c:v>1436</c:v>
                </c:pt>
                <c:pt idx="757">
                  <c:v>1437</c:v>
                </c:pt>
                <c:pt idx="758">
                  <c:v>1438</c:v>
                </c:pt>
                <c:pt idx="759">
                  <c:v>1439</c:v>
                </c:pt>
                <c:pt idx="760">
                  <c:v>1440</c:v>
                </c:pt>
                <c:pt idx="761">
                  <c:v>1441</c:v>
                </c:pt>
                <c:pt idx="762">
                  <c:v>1442</c:v>
                </c:pt>
                <c:pt idx="763">
                  <c:v>1443</c:v>
                </c:pt>
                <c:pt idx="764">
                  <c:v>1444</c:v>
                </c:pt>
                <c:pt idx="765">
                  <c:v>1445</c:v>
                </c:pt>
                <c:pt idx="766">
                  <c:v>1446</c:v>
                </c:pt>
                <c:pt idx="767">
                  <c:v>1447</c:v>
                </c:pt>
                <c:pt idx="768">
                  <c:v>1448</c:v>
                </c:pt>
                <c:pt idx="769">
                  <c:v>1449</c:v>
                </c:pt>
                <c:pt idx="770">
                  <c:v>1450</c:v>
                </c:pt>
                <c:pt idx="771">
                  <c:v>1451</c:v>
                </c:pt>
                <c:pt idx="772">
                  <c:v>1452</c:v>
                </c:pt>
                <c:pt idx="773">
                  <c:v>1453</c:v>
                </c:pt>
                <c:pt idx="774">
                  <c:v>1454</c:v>
                </c:pt>
                <c:pt idx="775">
                  <c:v>1455</c:v>
                </c:pt>
                <c:pt idx="776">
                  <c:v>1456</c:v>
                </c:pt>
                <c:pt idx="777">
                  <c:v>1457</c:v>
                </c:pt>
                <c:pt idx="778">
                  <c:v>1458</c:v>
                </c:pt>
                <c:pt idx="779">
                  <c:v>1459</c:v>
                </c:pt>
                <c:pt idx="780">
                  <c:v>1460</c:v>
                </c:pt>
                <c:pt idx="781">
                  <c:v>1461</c:v>
                </c:pt>
                <c:pt idx="782">
                  <c:v>1462</c:v>
                </c:pt>
                <c:pt idx="783">
                  <c:v>1463</c:v>
                </c:pt>
                <c:pt idx="784">
                  <c:v>1464</c:v>
                </c:pt>
                <c:pt idx="785">
                  <c:v>1465</c:v>
                </c:pt>
                <c:pt idx="786">
                  <c:v>1466</c:v>
                </c:pt>
                <c:pt idx="787">
                  <c:v>1467</c:v>
                </c:pt>
                <c:pt idx="788">
                  <c:v>1468</c:v>
                </c:pt>
                <c:pt idx="789">
                  <c:v>1469</c:v>
                </c:pt>
                <c:pt idx="790">
                  <c:v>1470</c:v>
                </c:pt>
                <c:pt idx="791">
                  <c:v>1471</c:v>
                </c:pt>
                <c:pt idx="792">
                  <c:v>1472</c:v>
                </c:pt>
                <c:pt idx="793">
                  <c:v>1473</c:v>
                </c:pt>
                <c:pt idx="794">
                  <c:v>1474</c:v>
                </c:pt>
                <c:pt idx="795">
                  <c:v>1475</c:v>
                </c:pt>
                <c:pt idx="796">
                  <c:v>1476</c:v>
                </c:pt>
                <c:pt idx="797">
                  <c:v>1477</c:v>
                </c:pt>
                <c:pt idx="798">
                  <c:v>1478</c:v>
                </c:pt>
                <c:pt idx="799">
                  <c:v>1479</c:v>
                </c:pt>
                <c:pt idx="800">
                  <c:v>1480</c:v>
                </c:pt>
                <c:pt idx="801">
                  <c:v>1481</c:v>
                </c:pt>
                <c:pt idx="802">
                  <c:v>1482</c:v>
                </c:pt>
                <c:pt idx="803">
                  <c:v>1483</c:v>
                </c:pt>
                <c:pt idx="804">
                  <c:v>1484</c:v>
                </c:pt>
                <c:pt idx="805">
                  <c:v>1485</c:v>
                </c:pt>
                <c:pt idx="806">
                  <c:v>1486</c:v>
                </c:pt>
                <c:pt idx="807">
                  <c:v>1487</c:v>
                </c:pt>
                <c:pt idx="808">
                  <c:v>1488</c:v>
                </c:pt>
                <c:pt idx="809">
                  <c:v>1489</c:v>
                </c:pt>
                <c:pt idx="810">
                  <c:v>1490</c:v>
                </c:pt>
                <c:pt idx="811">
                  <c:v>1491</c:v>
                </c:pt>
                <c:pt idx="812">
                  <c:v>1492</c:v>
                </c:pt>
                <c:pt idx="813">
                  <c:v>1493</c:v>
                </c:pt>
                <c:pt idx="814">
                  <c:v>1494</c:v>
                </c:pt>
                <c:pt idx="815">
                  <c:v>1495</c:v>
                </c:pt>
                <c:pt idx="816">
                  <c:v>1496</c:v>
                </c:pt>
                <c:pt idx="817">
                  <c:v>1497</c:v>
                </c:pt>
                <c:pt idx="818">
                  <c:v>1498</c:v>
                </c:pt>
                <c:pt idx="819">
                  <c:v>1499</c:v>
                </c:pt>
                <c:pt idx="820">
                  <c:v>1500</c:v>
                </c:pt>
                <c:pt idx="821">
                  <c:v>1501</c:v>
                </c:pt>
                <c:pt idx="822">
                  <c:v>1502</c:v>
                </c:pt>
                <c:pt idx="823">
                  <c:v>1503</c:v>
                </c:pt>
                <c:pt idx="824">
                  <c:v>1504</c:v>
                </c:pt>
                <c:pt idx="825">
                  <c:v>1505</c:v>
                </c:pt>
                <c:pt idx="826">
                  <c:v>1506</c:v>
                </c:pt>
                <c:pt idx="827">
                  <c:v>1507</c:v>
                </c:pt>
                <c:pt idx="828">
                  <c:v>1508</c:v>
                </c:pt>
                <c:pt idx="829">
                  <c:v>1509</c:v>
                </c:pt>
                <c:pt idx="830">
                  <c:v>1510</c:v>
                </c:pt>
                <c:pt idx="831">
                  <c:v>1511</c:v>
                </c:pt>
                <c:pt idx="832">
                  <c:v>1512</c:v>
                </c:pt>
                <c:pt idx="833">
                  <c:v>1513</c:v>
                </c:pt>
                <c:pt idx="834">
                  <c:v>1514</c:v>
                </c:pt>
                <c:pt idx="835">
                  <c:v>1515</c:v>
                </c:pt>
                <c:pt idx="836">
                  <c:v>1516</c:v>
                </c:pt>
                <c:pt idx="837">
                  <c:v>1517</c:v>
                </c:pt>
                <c:pt idx="838">
                  <c:v>1518</c:v>
                </c:pt>
                <c:pt idx="839">
                  <c:v>1519</c:v>
                </c:pt>
                <c:pt idx="840">
                  <c:v>1520</c:v>
                </c:pt>
                <c:pt idx="841">
                  <c:v>1521</c:v>
                </c:pt>
                <c:pt idx="842">
                  <c:v>1522</c:v>
                </c:pt>
                <c:pt idx="843">
                  <c:v>1523</c:v>
                </c:pt>
                <c:pt idx="844">
                  <c:v>1524</c:v>
                </c:pt>
                <c:pt idx="845">
                  <c:v>1525</c:v>
                </c:pt>
                <c:pt idx="846">
                  <c:v>1526</c:v>
                </c:pt>
                <c:pt idx="847">
                  <c:v>1527</c:v>
                </c:pt>
                <c:pt idx="848">
                  <c:v>1528</c:v>
                </c:pt>
                <c:pt idx="849">
                  <c:v>1529</c:v>
                </c:pt>
                <c:pt idx="850">
                  <c:v>1530</c:v>
                </c:pt>
                <c:pt idx="851">
                  <c:v>1531</c:v>
                </c:pt>
                <c:pt idx="852">
                  <c:v>1532</c:v>
                </c:pt>
                <c:pt idx="853">
                  <c:v>1533</c:v>
                </c:pt>
                <c:pt idx="854">
                  <c:v>1534</c:v>
                </c:pt>
                <c:pt idx="855">
                  <c:v>1535</c:v>
                </c:pt>
                <c:pt idx="856">
                  <c:v>1536</c:v>
                </c:pt>
                <c:pt idx="857">
                  <c:v>1537</c:v>
                </c:pt>
                <c:pt idx="858">
                  <c:v>1538</c:v>
                </c:pt>
                <c:pt idx="859">
                  <c:v>1539</c:v>
                </c:pt>
                <c:pt idx="860">
                  <c:v>1540</c:v>
                </c:pt>
                <c:pt idx="861">
                  <c:v>1541</c:v>
                </c:pt>
                <c:pt idx="862">
                  <c:v>1542</c:v>
                </c:pt>
                <c:pt idx="863">
                  <c:v>1543</c:v>
                </c:pt>
                <c:pt idx="864">
                  <c:v>1544</c:v>
                </c:pt>
                <c:pt idx="865">
                  <c:v>1545</c:v>
                </c:pt>
                <c:pt idx="866">
                  <c:v>1546</c:v>
                </c:pt>
                <c:pt idx="867">
                  <c:v>1547</c:v>
                </c:pt>
                <c:pt idx="868">
                  <c:v>1548</c:v>
                </c:pt>
                <c:pt idx="869">
                  <c:v>1549</c:v>
                </c:pt>
                <c:pt idx="870">
                  <c:v>1550</c:v>
                </c:pt>
                <c:pt idx="871">
                  <c:v>1551</c:v>
                </c:pt>
                <c:pt idx="872">
                  <c:v>1552</c:v>
                </c:pt>
                <c:pt idx="873">
                  <c:v>1553</c:v>
                </c:pt>
                <c:pt idx="874">
                  <c:v>1554</c:v>
                </c:pt>
                <c:pt idx="875">
                  <c:v>1555</c:v>
                </c:pt>
                <c:pt idx="876">
                  <c:v>1556</c:v>
                </c:pt>
                <c:pt idx="877">
                  <c:v>1557</c:v>
                </c:pt>
                <c:pt idx="878">
                  <c:v>1558</c:v>
                </c:pt>
                <c:pt idx="879">
                  <c:v>1559</c:v>
                </c:pt>
                <c:pt idx="880">
                  <c:v>1560</c:v>
                </c:pt>
                <c:pt idx="881">
                  <c:v>1561</c:v>
                </c:pt>
                <c:pt idx="882">
                  <c:v>1562</c:v>
                </c:pt>
                <c:pt idx="883">
                  <c:v>1563</c:v>
                </c:pt>
                <c:pt idx="884">
                  <c:v>1564</c:v>
                </c:pt>
                <c:pt idx="885">
                  <c:v>1565</c:v>
                </c:pt>
                <c:pt idx="886">
                  <c:v>1566</c:v>
                </c:pt>
                <c:pt idx="887">
                  <c:v>1567</c:v>
                </c:pt>
                <c:pt idx="888">
                  <c:v>1568</c:v>
                </c:pt>
                <c:pt idx="889">
                  <c:v>1569</c:v>
                </c:pt>
                <c:pt idx="890">
                  <c:v>1570</c:v>
                </c:pt>
                <c:pt idx="891">
                  <c:v>1571</c:v>
                </c:pt>
                <c:pt idx="892">
                  <c:v>1572</c:v>
                </c:pt>
                <c:pt idx="893">
                  <c:v>1573</c:v>
                </c:pt>
                <c:pt idx="894">
                  <c:v>1574</c:v>
                </c:pt>
                <c:pt idx="895">
                  <c:v>1575</c:v>
                </c:pt>
                <c:pt idx="896">
                  <c:v>1576</c:v>
                </c:pt>
                <c:pt idx="897">
                  <c:v>1577</c:v>
                </c:pt>
                <c:pt idx="898">
                  <c:v>1578</c:v>
                </c:pt>
                <c:pt idx="899">
                  <c:v>1579</c:v>
                </c:pt>
                <c:pt idx="900">
                  <c:v>1580</c:v>
                </c:pt>
                <c:pt idx="901">
                  <c:v>1581</c:v>
                </c:pt>
                <c:pt idx="902">
                  <c:v>1582</c:v>
                </c:pt>
                <c:pt idx="903">
                  <c:v>1583</c:v>
                </c:pt>
                <c:pt idx="904">
                  <c:v>1584</c:v>
                </c:pt>
                <c:pt idx="905">
                  <c:v>1585</c:v>
                </c:pt>
                <c:pt idx="906">
                  <c:v>1586</c:v>
                </c:pt>
                <c:pt idx="907">
                  <c:v>1587</c:v>
                </c:pt>
                <c:pt idx="908">
                  <c:v>1588</c:v>
                </c:pt>
                <c:pt idx="909">
                  <c:v>1589</c:v>
                </c:pt>
                <c:pt idx="910">
                  <c:v>1590</c:v>
                </c:pt>
                <c:pt idx="911">
                  <c:v>1591</c:v>
                </c:pt>
                <c:pt idx="912">
                  <c:v>1592</c:v>
                </c:pt>
                <c:pt idx="913">
                  <c:v>1593</c:v>
                </c:pt>
                <c:pt idx="914">
                  <c:v>1594</c:v>
                </c:pt>
                <c:pt idx="915">
                  <c:v>1595</c:v>
                </c:pt>
                <c:pt idx="916">
                  <c:v>1596</c:v>
                </c:pt>
                <c:pt idx="917">
                  <c:v>1597</c:v>
                </c:pt>
                <c:pt idx="918">
                  <c:v>1598</c:v>
                </c:pt>
                <c:pt idx="919">
                  <c:v>1599</c:v>
                </c:pt>
                <c:pt idx="920">
                  <c:v>1600</c:v>
                </c:pt>
                <c:pt idx="921">
                  <c:v>1601</c:v>
                </c:pt>
                <c:pt idx="922">
                  <c:v>1602</c:v>
                </c:pt>
                <c:pt idx="923">
                  <c:v>1603</c:v>
                </c:pt>
                <c:pt idx="924">
                  <c:v>1604</c:v>
                </c:pt>
                <c:pt idx="925">
                  <c:v>1605</c:v>
                </c:pt>
                <c:pt idx="926">
                  <c:v>1606</c:v>
                </c:pt>
                <c:pt idx="927">
                  <c:v>1607</c:v>
                </c:pt>
                <c:pt idx="928">
                  <c:v>1608</c:v>
                </c:pt>
                <c:pt idx="929">
                  <c:v>1609</c:v>
                </c:pt>
                <c:pt idx="930">
                  <c:v>1610</c:v>
                </c:pt>
                <c:pt idx="931">
                  <c:v>1611</c:v>
                </c:pt>
                <c:pt idx="932">
                  <c:v>1612</c:v>
                </c:pt>
                <c:pt idx="933">
                  <c:v>1613</c:v>
                </c:pt>
                <c:pt idx="934">
                  <c:v>1614</c:v>
                </c:pt>
                <c:pt idx="935">
                  <c:v>1615</c:v>
                </c:pt>
                <c:pt idx="936">
                  <c:v>1616</c:v>
                </c:pt>
                <c:pt idx="937">
                  <c:v>1617</c:v>
                </c:pt>
                <c:pt idx="938">
                  <c:v>1618</c:v>
                </c:pt>
                <c:pt idx="939">
                  <c:v>1619</c:v>
                </c:pt>
                <c:pt idx="940">
                  <c:v>1620</c:v>
                </c:pt>
                <c:pt idx="941">
                  <c:v>1621</c:v>
                </c:pt>
                <c:pt idx="942">
                  <c:v>1622</c:v>
                </c:pt>
                <c:pt idx="943">
                  <c:v>1623</c:v>
                </c:pt>
                <c:pt idx="944">
                  <c:v>1624</c:v>
                </c:pt>
                <c:pt idx="945">
                  <c:v>1625</c:v>
                </c:pt>
                <c:pt idx="946">
                  <c:v>1626</c:v>
                </c:pt>
                <c:pt idx="947">
                  <c:v>1627</c:v>
                </c:pt>
                <c:pt idx="948">
                  <c:v>1628</c:v>
                </c:pt>
                <c:pt idx="949">
                  <c:v>1629</c:v>
                </c:pt>
                <c:pt idx="950">
                  <c:v>1630</c:v>
                </c:pt>
                <c:pt idx="951">
                  <c:v>1631</c:v>
                </c:pt>
                <c:pt idx="952">
                  <c:v>1632</c:v>
                </c:pt>
                <c:pt idx="953">
                  <c:v>1633</c:v>
                </c:pt>
                <c:pt idx="954">
                  <c:v>1634</c:v>
                </c:pt>
                <c:pt idx="955">
                  <c:v>1635</c:v>
                </c:pt>
                <c:pt idx="956">
                  <c:v>1636</c:v>
                </c:pt>
                <c:pt idx="957">
                  <c:v>1637</c:v>
                </c:pt>
                <c:pt idx="958">
                  <c:v>1638</c:v>
                </c:pt>
                <c:pt idx="959">
                  <c:v>1639</c:v>
                </c:pt>
                <c:pt idx="960">
                  <c:v>1640</c:v>
                </c:pt>
                <c:pt idx="961">
                  <c:v>1641</c:v>
                </c:pt>
                <c:pt idx="962">
                  <c:v>1642</c:v>
                </c:pt>
                <c:pt idx="963">
                  <c:v>1643</c:v>
                </c:pt>
                <c:pt idx="964">
                  <c:v>1644</c:v>
                </c:pt>
                <c:pt idx="965">
                  <c:v>1645</c:v>
                </c:pt>
                <c:pt idx="966">
                  <c:v>1646</c:v>
                </c:pt>
                <c:pt idx="967">
                  <c:v>1647</c:v>
                </c:pt>
                <c:pt idx="968">
                  <c:v>1648</c:v>
                </c:pt>
                <c:pt idx="969">
                  <c:v>1649</c:v>
                </c:pt>
                <c:pt idx="970">
                  <c:v>1650</c:v>
                </c:pt>
                <c:pt idx="971">
                  <c:v>1651</c:v>
                </c:pt>
                <c:pt idx="972">
                  <c:v>1652</c:v>
                </c:pt>
                <c:pt idx="973">
                  <c:v>1653</c:v>
                </c:pt>
                <c:pt idx="974">
                  <c:v>1654</c:v>
                </c:pt>
                <c:pt idx="975">
                  <c:v>1655</c:v>
                </c:pt>
                <c:pt idx="976">
                  <c:v>1656</c:v>
                </c:pt>
                <c:pt idx="977">
                  <c:v>1657</c:v>
                </c:pt>
                <c:pt idx="978">
                  <c:v>1658</c:v>
                </c:pt>
                <c:pt idx="979">
                  <c:v>1659</c:v>
                </c:pt>
                <c:pt idx="980">
                  <c:v>1660</c:v>
                </c:pt>
                <c:pt idx="981">
                  <c:v>1661</c:v>
                </c:pt>
                <c:pt idx="982">
                  <c:v>1662</c:v>
                </c:pt>
                <c:pt idx="983">
                  <c:v>1663</c:v>
                </c:pt>
                <c:pt idx="984">
                  <c:v>1664</c:v>
                </c:pt>
                <c:pt idx="985">
                  <c:v>1665</c:v>
                </c:pt>
                <c:pt idx="986">
                  <c:v>1666</c:v>
                </c:pt>
                <c:pt idx="987">
                  <c:v>1667</c:v>
                </c:pt>
                <c:pt idx="988">
                  <c:v>1668</c:v>
                </c:pt>
                <c:pt idx="989">
                  <c:v>1669</c:v>
                </c:pt>
                <c:pt idx="990">
                  <c:v>1670</c:v>
                </c:pt>
                <c:pt idx="991">
                  <c:v>1671</c:v>
                </c:pt>
                <c:pt idx="992">
                  <c:v>1672</c:v>
                </c:pt>
                <c:pt idx="993">
                  <c:v>1673</c:v>
                </c:pt>
                <c:pt idx="994">
                  <c:v>1674</c:v>
                </c:pt>
                <c:pt idx="995">
                  <c:v>1675</c:v>
                </c:pt>
                <c:pt idx="996">
                  <c:v>1676</c:v>
                </c:pt>
                <c:pt idx="997">
                  <c:v>1677</c:v>
                </c:pt>
                <c:pt idx="998">
                  <c:v>1678</c:v>
                </c:pt>
                <c:pt idx="999">
                  <c:v>1679</c:v>
                </c:pt>
                <c:pt idx="1000">
                  <c:v>1680</c:v>
                </c:pt>
                <c:pt idx="1001">
                  <c:v>1681</c:v>
                </c:pt>
                <c:pt idx="1002">
                  <c:v>1682</c:v>
                </c:pt>
                <c:pt idx="1003">
                  <c:v>1683</c:v>
                </c:pt>
                <c:pt idx="1004">
                  <c:v>1684</c:v>
                </c:pt>
                <c:pt idx="1005">
                  <c:v>1685</c:v>
                </c:pt>
                <c:pt idx="1006">
                  <c:v>1686</c:v>
                </c:pt>
                <c:pt idx="1007">
                  <c:v>1687</c:v>
                </c:pt>
                <c:pt idx="1008">
                  <c:v>1688</c:v>
                </c:pt>
                <c:pt idx="1009">
                  <c:v>1689</c:v>
                </c:pt>
                <c:pt idx="1010">
                  <c:v>1690</c:v>
                </c:pt>
                <c:pt idx="1011">
                  <c:v>1691</c:v>
                </c:pt>
                <c:pt idx="1012">
                  <c:v>1692</c:v>
                </c:pt>
                <c:pt idx="1013">
                  <c:v>1693</c:v>
                </c:pt>
                <c:pt idx="1014">
                  <c:v>1694</c:v>
                </c:pt>
                <c:pt idx="1015">
                  <c:v>1695</c:v>
                </c:pt>
                <c:pt idx="1016">
                  <c:v>1696</c:v>
                </c:pt>
                <c:pt idx="1017">
                  <c:v>1697</c:v>
                </c:pt>
                <c:pt idx="1018">
                  <c:v>1698</c:v>
                </c:pt>
                <c:pt idx="1019">
                  <c:v>1699</c:v>
                </c:pt>
                <c:pt idx="1020">
                  <c:v>1700</c:v>
                </c:pt>
                <c:pt idx="1021">
                  <c:v>1701</c:v>
                </c:pt>
                <c:pt idx="1022">
                  <c:v>1702</c:v>
                </c:pt>
                <c:pt idx="1023">
                  <c:v>1703</c:v>
                </c:pt>
                <c:pt idx="1024">
                  <c:v>1704</c:v>
                </c:pt>
                <c:pt idx="1025">
                  <c:v>1705</c:v>
                </c:pt>
                <c:pt idx="1026">
                  <c:v>1706</c:v>
                </c:pt>
                <c:pt idx="1027">
                  <c:v>1707</c:v>
                </c:pt>
                <c:pt idx="1028">
                  <c:v>1708</c:v>
                </c:pt>
                <c:pt idx="1029">
                  <c:v>1709</c:v>
                </c:pt>
                <c:pt idx="1030">
                  <c:v>1710</c:v>
                </c:pt>
                <c:pt idx="1031">
                  <c:v>1711</c:v>
                </c:pt>
                <c:pt idx="1032">
                  <c:v>1712</c:v>
                </c:pt>
                <c:pt idx="1033">
                  <c:v>1713</c:v>
                </c:pt>
                <c:pt idx="1034">
                  <c:v>1714</c:v>
                </c:pt>
                <c:pt idx="1035">
                  <c:v>1715</c:v>
                </c:pt>
                <c:pt idx="1036">
                  <c:v>1716</c:v>
                </c:pt>
                <c:pt idx="1037">
                  <c:v>1717</c:v>
                </c:pt>
                <c:pt idx="1038">
                  <c:v>1718</c:v>
                </c:pt>
                <c:pt idx="1039">
                  <c:v>1719</c:v>
                </c:pt>
                <c:pt idx="1040">
                  <c:v>1720</c:v>
                </c:pt>
                <c:pt idx="1041">
                  <c:v>1721</c:v>
                </c:pt>
                <c:pt idx="1042">
                  <c:v>1722</c:v>
                </c:pt>
                <c:pt idx="1043">
                  <c:v>1723</c:v>
                </c:pt>
                <c:pt idx="1044">
                  <c:v>1724</c:v>
                </c:pt>
                <c:pt idx="1045">
                  <c:v>1725</c:v>
                </c:pt>
                <c:pt idx="1046">
                  <c:v>1726</c:v>
                </c:pt>
                <c:pt idx="1047">
                  <c:v>1727</c:v>
                </c:pt>
                <c:pt idx="1048">
                  <c:v>1728</c:v>
                </c:pt>
                <c:pt idx="1049">
                  <c:v>1729</c:v>
                </c:pt>
                <c:pt idx="1050">
                  <c:v>1730</c:v>
                </c:pt>
                <c:pt idx="1051">
                  <c:v>1731</c:v>
                </c:pt>
                <c:pt idx="1052">
                  <c:v>1732</c:v>
                </c:pt>
                <c:pt idx="1053">
                  <c:v>1733</c:v>
                </c:pt>
                <c:pt idx="1054">
                  <c:v>1734</c:v>
                </c:pt>
                <c:pt idx="1055">
                  <c:v>1735</c:v>
                </c:pt>
                <c:pt idx="1056">
                  <c:v>1736</c:v>
                </c:pt>
                <c:pt idx="1057">
                  <c:v>1737</c:v>
                </c:pt>
                <c:pt idx="1058">
                  <c:v>1738</c:v>
                </c:pt>
                <c:pt idx="1059">
                  <c:v>1739</c:v>
                </c:pt>
                <c:pt idx="1060">
                  <c:v>1740</c:v>
                </c:pt>
                <c:pt idx="1061">
                  <c:v>1741</c:v>
                </c:pt>
                <c:pt idx="1062">
                  <c:v>1742</c:v>
                </c:pt>
                <c:pt idx="1063">
                  <c:v>1743</c:v>
                </c:pt>
                <c:pt idx="1064">
                  <c:v>1744</c:v>
                </c:pt>
                <c:pt idx="1065">
                  <c:v>1745</c:v>
                </c:pt>
                <c:pt idx="1066">
                  <c:v>1746</c:v>
                </c:pt>
                <c:pt idx="1067">
                  <c:v>1747</c:v>
                </c:pt>
                <c:pt idx="1068">
                  <c:v>1748</c:v>
                </c:pt>
                <c:pt idx="1069">
                  <c:v>1749</c:v>
                </c:pt>
                <c:pt idx="1070">
                  <c:v>1750</c:v>
                </c:pt>
                <c:pt idx="1071">
                  <c:v>1751</c:v>
                </c:pt>
                <c:pt idx="1072">
                  <c:v>1752</c:v>
                </c:pt>
                <c:pt idx="1073">
                  <c:v>1753</c:v>
                </c:pt>
                <c:pt idx="1074">
                  <c:v>1754</c:v>
                </c:pt>
                <c:pt idx="1075">
                  <c:v>1755</c:v>
                </c:pt>
                <c:pt idx="1076">
                  <c:v>1756</c:v>
                </c:pt>
                <c:pt idx="1077">
                  <c:v>1757</c:v>
                </c:pt>
                <c:pt idx="1078">
                  <c:v>1758</c:v>
                </c:pt>
                <c:pt idx="1079">
                  <c:v>1759</c:v>
                </c:pt>
                <c:pt idx="1080">
                  <c:v>1760</c:v>
                </c:pt>
                <c:pt idx="1081">
                  <c:v>1761</c:v>
                </c:pt>
                <c:pt idx="1082">
                  <c:v>1762</c:v>
                </c:pt>
                <c:pt idx="1083">
                  <c:v>1763</c:v>
                </c:pt>
                <c:pt idx="1084">
                  <c:v>1764</c:v>
                </c:pt>
                <c:pt idx="1085">
                  <c:v>1765</c:v>
                </c:pt>
                <c:pt idx="1086">
                  <c:v>1766</c:v>
                </c:pt>
                <c:pt idx="1087">
                  <c:v>1767</c:v>
                </c:pt>
                <c:pt idx="1088">
                  <c:v>1768</c:v>
                </c:pt>
                <c:pt idx="1089">
                  <c:v>1769</c:v>
                </c:pt>
                <c:pt idx="1090">
                  <c:v>1770</c:v>
                </c:pt>
                <c:pt idx="1091">
                  <c:v>1771</c:v>
                </c:pt>
                <c:pt idx="1092">
                  <c:v>1772</c:v>
                </c:pt>
                <c:pt idx="1093">
                  <c:v>1773</c:v>
                </c:pt>
                <c:pt idx="1094">
                  <c:v>1774</c:v>
                </c:pt>
                <c:pt idx="1095">
                  <c:v>1775</c:v>
                </c:pt>
                <c:pt idx="1096">
                  <c:v>1776</c:v>
                </c:pt>
                <c:pt idx="1097">
                  <c:v>1777</c:v>
                </c:pt>
                <c:pt idx="1098">
                  <c:v>1778</c:v>
                </c:pt>
                <c:pt idx="1099">
                  <c:v>1779</c:v>
                </c:pt>
                <c:pt idx="1100">
                  <c:v>1780</c:v>
                </c:pt>
                <c:pt idx="1101">
                  <c:v>1781</c:v>
                </c:pt>
                <c:pt idx="1102">
                  <c:v>1782</c:v>
                </c:pt>
                <c:pt idx="1103">
                  <c:v>1783</c:v>
                </c:pt>
                <c:pt idx="1104">
                  <c:v>1784</c:v>
                </c:pt>
                <c:pt idx="1105">
                  <c:v>1785</c:v>
                </c:pt>
                <c:pt idx="1106">
                  <c:v>1786</c:v>
                </c:pt>
                <c:pt idx="1107">
                  <c:v>1787</c:v>
                </c:pt>
                <c:pt idx="1108">
                  <c:v>1788</c:v>
                </c:pt>
                <c:pt idx="1109">
                  <c:v>1789</c:v>
                </c:pt>
                <c:pt idx="1110">
                  <c:v>1790</c:v>
                </c:pt>
                <c:pt idx="1111">
                  <c:v>1791</c:v>
                </c:pt>
                <c:pt idx="1112">
                  <c:v>1792</c:v>
                </c:pt>
                <c:pt idx="1113">
                  <c:v>1793</c:v>
                </c:pt>
                <c:pt idx="1114">
                  <c:v>1794</c:v>
                </c:pt>
                <c:pt idx="1115">
                  <c:v>1795</c:v>
                </c:pt>
                <c:pt idx="1116">
                  <c:v>1796</c:v>
                </c:pt>
                <c:pt idx="1117">
                  <c:v>1797</c:v>
                </c:pt>
                <c:pt idx="1118">
                  <c:v>1798</c:v>
                </c:pt>
                <c:pt idx="1119">
                  <c:v>1799</c:v>
                </c:pt>
                <c:pt idx="1120">
                  <c:v>1800</c:v>
                </c:pt>
                <c:pt idx="1121">
                  <c:v>1801</c:v>
                </c:pt>
                <c:pt idx="1122">
                  <c:v>1802</c:v>
                </c:pt>
                <c:pt idx="1123">
                  <c:v>1803</c:v>
                </c:pt>
                <c:pt idx="1124">
                  <c:v>1804</c:v>
                </c:pt>
                <c:pt idx="1125">
                  <c:v>1805</c:v>
                </c:pt>
                <c:pt idx="1126">
                  <c:v>1806</c:v>
                </c:pt>
                <c:pt idx="1127">
                  <c:v>1807</c:v>
                </c:pt>
                <c:pt idx="1128">
                  <c:v>1808</c:v>
                </c:pt>
                <c:pt idx="1129">
                  <c:v>1809</c:v>
                </c:pt>
                <c:pt idx="1130">
                  <c:v>1810</c:v>
                </c:pt>
                <c:pt idx="1131">
                  <c:v>1811</c:v>
                </c:pt>
                <c:pt idx="1132">
                  <c:v>1812</c:v>
                </c:pt>
                <c:pt idx="1133">
                  <c:v>1813</c:v>
                </c:pt>
                <c:pt idx="1134">
                  <c:v>1814</c:v>
                </c:pt>
                <c:pt idx="1135">
                  <c:v>1815</c:v>
                </c:pt>
                <c:pt idx="1136">
                  <c:v>1816</c:v>
                </c:pt>
                <c:pt idx="1137">
                  <c:v>1817</c:v>
                </c:pt>
                <c:pt idx="1138">
                  <c:v>1818</c:v>
                </c:pt>
                <c:pt idx="1139">
                  <c:v>1819</c:v>
                </c:pt>
                <c:pt idx="1140">
                  <c:v>1820</c:v>
                </c:pt>
                <c:pt idx="1141">
                  <c:v>1821</c:v>
                </c:pt>
                <c:pt idx="1142">
                  <c:v>1822</c:v>
                </c:pt>
                <c:pt idx="1143">
                  <c:v>1823</c:v>
                </c:pt>
                <c:pt idx="1144">
                  <c:v>1824</c:v>
                </c:pt>
                <c:pt idx="1145">
                  <c:v>1825</c:v>
                </c:pt>
                <c:pt idx="1146">
                  <c:v>1826</c:v>
                </c:pt>
                <c:pt idx="1147">
                  <c:v>1827</c:v>
                </c:pt>
                <c:pt idx="1148">
                  <c:v>1828</c:v>
                </c:pt>
                <c:pt idx="1149">
                  <c:v>1829</c:v>
                </c:pt>
                <c:pt idx="1150">
                  <c:v>1830</c:v>
                </c:pt>
                <c:pt idx="1151">
                  <c:v>1831</c:v>
                </c:pt>
                <c:pt idx="1152">
                  <c:v>1832</c:v>
                </c:pt>
                <c:pt idx="1153">
                  <c:v>1833</c:v>
                </c:pt>
                <c:pt idx="1154">
                  <c:v>1834</c:v>
                </c:pt>
                <c:pt idx="1155">
                  <c:v>1835</c:v>
                </c:pt>
                <c:pt idx="1156">
                  <c:v>1836</c:v>
                </c:pt>
                <c:pt idx="1157">
                  <c:v>1837</c:v>
                </c:pt>
                <c:pt idx="1158">
                  <c:v>1838</c:v>
                </c:pt>
                <c:pt idx="1159">
                  <c:v>1839</c:v>
                </c:pt>
                <c:pt idx="1160">
                  <c:v>1840</c:v>
                </c:pt>
                <c:pt idx="1161">
                  <c:v>1841</c:v>
                </c:pt>
                <c:pt idx="1162">
                  <c:v>1842</c:v>
                </c:pt>
                <c:pt idx="1163">
                  <c:v>1843</c:v>
                </c:pt>
                <c:pt idx="1164">
                  <c:v>1844</c:v>
                </c:pt>
                <c:pt idx="1165">
                  <c:v>1845</c:v>
                </c:pt>
                <c:pt idx="1166">
                  <c:v>1846</c:v>
                </c:pt>
                <c:pt idx="1167">
                  <c:v>1847</c:v>
                </c:pt>
                <c:pt idx="1168">
                  <c:v>1848</c:v>
                </c:pt>
                <c:pt idx="1169">
                  <c:v>1849</c:v>
                </c:pt>
                <c:pt idx="1170">
                  <c:v>1850</c:v>
                </c:pt>
                <c:pt idx="1171">
                  <c:v>1851</c:v>
                </c:pt>
                <c:pt idx="1172">
                  <c:v>1852</c:v>
                </c:pt>
                <c:pt idx="1173">
                  <c:v>1853</c:v>
                </c:pt>
                <c:pt idx="1174">
                  <c:v>1854</c:v>
                </c:pt>
                <c:pt idx="1175">
                  <c:v>1855</c:v>
                </c:pt>
                <c:pt idx="1176">
                  <c:v>1856</c:v>
                </c:pt>
                <c:pt idx="1177">
                  <c:v>1857</c:v>
                </c:pt>
                <c:pt idx="1178">
                  <c:v>1858</c:v>
                </c:pt>
                <c:pt idx="1179">
                  <c:v>1859</c:v>
                </c:pt>
                <c:pt idx="1180">
                  <c:v>1860</c:v>
                </c:pt>
                <c:pt idx="1181">
                  <c:v>1861</c:v>
                </c:pt>
                <c:pt idx="1182">
                  <c:v>1862</c:v>
                </c:pt>
                <c:pt idx="1183">
                  <c:v>1863</c:v>
                </c:pt>
                <c:pt idx="1184">
                  <c:v>1864</c:v>
                </c:pt>
                <c:pt idx="1185">
                  <c:v>1865</c:v>
                </c:pt>
                <c:pt idx="1186">
                  <c:v>1866</c:v>
                </c:pt>
                <c:pt idx="1187">
                  <c:v>1867</c:v>
                </c:pt>
                <c:pt idx="1188">
                  <c:v>1868</c:v>
                </c:pt>
                <c:pt idx="1189">
                  <c:v>1869</c:v>
                </c:pt>
                <c:pt idx="1190">
                  <c:v>1870</c:v>
                </c:pt>
                <c:pt idx="1191">
                  <c:v>1871</c:v>
                </c:pt>
                <c:pt idx="1192">
                  <c:v>1872</c:v>
                </c:pt>
                <c:pt idx="1193">
                  <c:v>1873</c:v>
                </c:pt>
                <c:pt idx="1194">
                  <c:v>1874</c:v>
                </c:pt>
                <c:pt idx="1195">
                  <c:v>1875</c:v>
                </c:pt>
                <c:pt idx="1196">
                  <c:v>1876</c:v>
                </c:pt>
                <c:pt idx="1197">
                  <c:v>1877</c:v>
                </c:pt>
                <c:pt idx="1198">
                  <c:v>1878</c:v>
                </c:pt>
                <c:pt idx="1199">
                  <c:v>1879</c:v>
                </c:pt>
                <c:pt idx="1200">
                  <c:v>1880</c:v>
                </c:pt>
                <c:pt idx="1201">
                  <c:v>1881</c:v>
                </c:pt>
                <c:pt idx="1202">
                  <c:v>1882</c:v>
                </c:pt>
                <c:pt idx="1203">
                  <c:v>1883</c:v>
                </c:pt>
                <c:pt idx="1204">
                  <c:v>1884</c:v>
                </c:pt>
                <c:pt idx="1205">
                  <c:v>1885</c:v>
                </c:pt>
                <c:pt idx="1206">
                  <c:v>1886</c:v>
                </c:pt>
                <c:pt idx="1207">
                  <c:v>1887</c:v>
                </c:pt>
                <c:pt idx="1208">
                  <c:v>1888</c:v>
                </c:pt>
                <c:pt idx="1209">
                  <c:v>1889</c:v>
                </c:pt>
                <c:pt idx="1210">
                  <c:v>1890</c:v>
                </c:pt>
                <c:pt idx="1211">
                  <c:v>1891</c:v>
                </c:pt>
                <c:pt idx="1212">
                  <c:v>1892</c:v>
                </c:pt>
                <c:pt idx="1213">
                  <c:v>1893</c:v>
                </c:pt>
                <c:pt idx="1214">
                  <c:v>1894</c:v>
                </c:pt>
                <c:pt idx="1215">
                  <c:v>1895</c:v>
                </c:pt>
                <c:pt idx="1216">
                  <c:v>1896</c:v>
                </c:pt>
                <c:pt idx="1217">
                  <c:v>1897</c:v>
                </c:pt>
                <c:pt idx="1218">
                  <c:v>1898</c:v>
                </c:pt>
                <c:pt idx="1219">
                  <c:v>1899</c:v>
                </c:pt>
                <c:pt idx="1220">
                  <c:v>1900</c:v>
                </c:pt>
                <c:pt idx="1221">
                  <c:v>1901</c:v>
                </c:pt>
                <c:pt idx="1222">
                  <c:v>1902</c:v>
                </c:pt>
                <c:pt idx="1223">
                  <c:v>1903</c:v>
                </c:pt>
                <c:pt idx="1224">
                  <c:v>1904</c:v>
                </c:pt>
                <c:pt idx="1225">
                  <c:v>1905</c:v>
                </c:pt>
                <c:pt idx="1226">
                  <c:v>1906</c:v>
                </c:pt>
                <c:pt idx="1227">
                  <c:v>1907</c:v>
                </c:pt>
                <c:pt idx="1228">
                  <c:v>1908</c:v>
                </c:pt>
                <c:pt idx="1229">
                  <c:v>1909</c:v>
                </c:pt>
                <c:pt idx="1230">
                  <c:v>1910</c:v>
                </c:pt>
                <c:pt idx="1231">
                  <c:v>1911</c:v>
                </c:pt>
                <c:pt idx="1232">
                  <c:v>1912</c:v>
                </c:pt>
                <c:pt idx="1233">
                  <c:v>1913</c:v>
                </c:pt>
                <c:pt idx="1234">
                  <c:v>1914</c:v>
                </c:pt>
                <c:pt idx="1235">
                  <c:v>1915</c:v>
                </c:pt>
                <c:pt idx="1236">
                  <c:v>1916</c:v>
                </c:pt>
                <c:pt idx="1237">
                  <c:v>1917</c:v>
                </c:pt>
                <c:pt idx="1238">
                  <c:v>1918</c:v>
                </c:pt>
                <c:pt idx="1239">
                  <c:v>1919</c:v>
                </c:pt>
                <c:pt idx="1240">
                  <c:v>1920</c:v>
                </c:pt>
                <c:pt idx="1241">
                  <c:v>1921</c:v>
                </c:pt>
                <c:pt idx="1242">
                  <c:v>1922</c:v>
                </c:pt>
                <c:pt idx="1243">
                  <c:v>1923</c:v>
                </c:pt>
                <c:pt idx="1244">
                  <c:v>1924</c:v>
                </c:pt>
                <c:pt idx="1245">
                  <c:v>1925</c:v>
                </c:pt>
                <c:pt idx="1246">
                  <c:v>1926</c:v>
                </c:pt>
                <c:pt idx="1247">
                  <c:v>1927</c:v>
                </c:pt>
                <c:pt idx="1248">
                  <c:v>1928</c:v>
                </c:pt>
                <c:pt idx="1249">
                  <c:v>1929</c:v>
                </c:pt>
                <c:pt idx="1250">
                  <c:v>1930</c:v>
                </c:pt>
                <c:pt idx="1251">
                  <c:v>1931</c:v>
                </c:pt>
                <c:pt idx="1252">
                  <c:v>1932</c:v>
                </c:pt>
                <c:pt idx="1253">
                  <c:v>1933</c:v>
                </c:pt>
                <c:pt idx="1254">
                  <c:v>1934</c:v>
                </c:pt>
                <c:pt idx="1255">
                  <c:v>1935</c:v>
                </c:pt>
                <c:pt idx="1256">
                  <c:v>1936</c:v>
                </c:pt>
                <c:pt idx="1257">
                  <c:v>1937</c:v>
                </c:pt>
                <c:pt idx="1258">
                  <c:v>1938</c:v>
                </c:pt>
                <c:pt idx="1259">
                  <c:v>1939</c:v>
                </c:pt>
                <c:pt idx="1260">
                  <c:v>1940</c:v>
                </c:pt>
                <c:pt idx="1261">
                  <c:v>1941</c:v>
                </c:pt>
                <c:pt idx="1262">
                  <c:v>1942</c:v>
                </c:pt>
                <c:pt idx="1263">
                  <c:v>1943</c:v>
                </c:pt>
                <c:pt idx="1264">
                  <c:v>1944</c:v>
                </c:pt>
                <c:pt idx="1265">
                  <c:v>1945</c:v>
                </c:pt>
                <c:pt idx="1266">
                  <c:v>1946</c:v>
                </c:pt>
                <c:pt idx="1267">
                  <c:v>1947</c:v>
                </c:pt>
                <c:pt idx="1268">
                  <c:v>1948</c:v>
                </c:pt>
                <c:pt idx="1269">
                  <c:v>1949</c:v>
                </c:pt>
                <c:pt idx="1270">
                  <c:v>1950</c:v>
                </c:pt>
                <c:pt idx="1271">
                  <c:v>1951</c:v>
                </c:pt>
                <c:pt idx="1272">
                  <c:v>1952</c:v>
                </c:pt>
                <c:pt idx="1273">
                  <c:v>1953</c:v>
                </c:pt>
                <c:pt idx="1274">
                  <c:v>1954</c:v>
                </c:pt>
                <c:pt idx="1275">
                  <c:v>1955</c:v>
                </c:pt>
                <c:pt idx="1276">
                  <c:v>1956</c:v>
                </c:pt>
                <c:pt idx="1277">
                  <c:v>1957</c:v>
                </c:pt>
                <c:pt idx="1278">
                  <c:v>1958</c:v>
                </c:pt>
                <c:pt idx="1279">
                  <c:v>1959</c:v>
                </c:pt>
                <c:pt idx="1280">
                  <c:v>1960</c:v>
                </c:pt>
                <c:pt idx="1281">
                  <c:v>1961</c:v>
                </c:pt>
                <c:pt idx="1282">
                  <c:v>1962</c:v>
                </c:pt>
                <c:pt idx="1283">
                  <c:v>1963</c:v>
                </c:pt>
                <c:pt idx="1284">
                  <c:v>1964</c:v>
                </c:pt>
                <c:pt idx="1285">
                  <c:v>1965</c:v>
                </c:pt>
                <c:pt idx="1286">
                  <c:v>1966</c:v>
                </c:pt>
                <c:pt idx="1287">
                  <c:v>1967</c:v>
                </c:pt>
                <c:pt idx="1288">
                  <c:v>1968</c:v>
                </c:pt>
                <c:pt idx="1289">
                  <c:v>1969</c:v>
                </c:pt>
                <c:pt idx="1290">
                  <c:v>1970</c:v>
                </c:pt>
                <c:pt idx="1291">
                  <c:v>1971</c:v>
                </c:pt>
                <c:pt idx="1292">
                  <c:v>1972</c:v>
                </c:pt>
                <c:pt idx="1293">
                  <c:v>1973</c:v>
                </c:pt>
                <c:pt idx="1294">
                  <c:v>1974</c:v>
                </c:pt>
                <c:pt idx="1295">
                  <c:v>1975</c:v>
                </c:pt>
                <c:pt idx="1296">
                  <c:v>1976</c:v>
                </c:pt>
                <c:pt idx="1297">
                  <c:v>1977</c:v>
                </c:pt>
                <c:pt idx="1298">
                  <c:v>1978</c:v>
                </c:pt>
                <c:pt idx="1299">
                  <c:v>1979</c:v>
                </c:pt>
                <c:pt idx="1300">
                  <c:v>1980</c:v>
                </c:pt>
                <c:pt idx="1301">
                  <c:v>1981</c:v>
                </c:pt>
                <c:pt idx="1302">
                  <c:v>1982</c:v>
                </c:pt>
                <c:pt idx="1303">
                  <c:v>1983</c:v>
                </c:pt>
                <c:pt idx="1304">
                  <c:v>1984</c:v>
                </c:pt>
                <c:pt idx="1305">
                  <c:v>1985</c:v>
                </c:pt>
                <c:pt idx="1306">
                  <c:v>1986</c:v>
                </c:pt>
                <c:pt idx="1307">
                  <c:v>1987</c:v>
                </c:pt>
                <c:pt idx="1308">
                  <c:v>1988</c:v>
                </c:pt>
                <c:pt idx="1309">
                  <c:v>1989</c:v>
                </c:pt>
                <c:pt idx="1310">
                  <c:v>1990</c:v>
                </c:pt>
                <c:pt idx="1311">
                  <c:v>1991</c:v>
                </c:pt>
                <c:pt idx="1312">
                  <c:v>1992</c:v>
                </c:pt>
                <c:pt idx="1313">
                  <c:v>1993</c:v>
                </c:pt>
                <c:pt idx="1314">
                  <c:v>1994</c:v>
                </c:pt>
                <c:pt idx="1315">
                  <c:v>1995</c:v>
                </c:pt>
                <c:pt idx="1316">
                  <c:v>1996</c:v>
                </c:pt>
                <c:pt idx="1317">
                  <c:v>1997</c:v>
                </c:pt>
                <c:pt idx="1318">
                  <c:v>1998</c:v>
                </c:pt>
                <c:pt idx="1319">
                  <c:v>1999</c:v>
                </c:pt>
                <c:pt idx="1320">
                  <c:v>2000</c:v>
                </c:pt>
                <c:pt idx="1321">
                  <c:v>2001</c:v>
                </c:pt>
                <c:pt idx="1322">
                  <c:v>2002</c:v>
                </c:pt>
                <c:pt idx="1323">
                  <c:v>2003</c:v>
                </c:pt>
                <c:pt idx="1324">
                  <c:v>2004</c:v>
                </c:pt>
                <c:pt idx="1325">
                  <c:v>2005</c:v>
                </c:pt>
                <c:pt idx="1326">
                  <c:v>2006</c:v>
                </c:pt>
                <c:pt idx="1327">
                  <c:v>2007</c:v>
                </c:pt>
                <c:pt idx="1328">
                  <c:v>2008</c:v>
                </c:pt>
                <c:pt idx="1329">
                  <c:v>2009</c:v>
                </c:pt>
                <c:pt idx="1330">
                  <c:v>2010</c:v>
                </c:pt>
                <c:pt idx="1331">
                  <c:v>2011</c:v>
                </c:pt>
                <c:pt idx="1332">
                  <c:v>2012</c:v>
                </c:pt>
                <c:pt idx="1333">
                  <c:v>2013</c:v>
                </c:pt>
                <c:pt idx="1334">
                  <c:v>2014</c:v>
                </c:pt>
                <c:pt idx="1335">
                  <c:v>2015</c:v>
                </c:pt>
                <c:pt idx="1336">
                  <c:v>2016</c:v>
                </c:pt>
                <c:pt idx="1337">
                  <c:v>2017</c:v>
                </c:pt>
                <c:pt idx="1338">
                  <c:v>2018</c:v>
                </c:pt>
                <c:pt idx="1339">
                  <c:v>2019</c:v>
                </c:pt>
                <c:pt idx="1340">
                  <c:v>2020</c:v>
                </c:pt>
                <c:pt idx="1341">
                  <c:v>2021</c:v>
                </c:pt>
                <c:pt idx="1342">
                  <c:v>2022</c:v>
                </c:pt>
                <c:pt idx="1343">
                  <c:v>2023</c:v>
                </c:pt>
                <c:pt idx="1344">
                  <c:v>2024</c:v>
                </c:pt>
                <c:pt idx="1345">
                  <c:v>2025</c:v>
                </c:pt>
                <c:pt idx="1346">
                  <c:v>2026</c:v>
                </c:pt>
                <c:pt idx="1347">
                  <c:v>2027</c:v>
                </c:pt>
                <c:pt idx="1348">
                  <c:v>2028</c:v>
                </c:pt>
                <c:pt idx="1349">
                  <c:v>2029</c:v>
                </c:pt>
                <c:pt idx="1350">
                  <c:v>2030</c:v>
                </c:pt>
                <c:pt idx="1351">
                  <c:v>2031</c:v>
                </c:pt>
                <c:pt idx="1352">
                  <c:v>2032</c:v>
                </c:pt>
                <c:pt idx="1353">
                  <c:v>2033</c:v>
                </c:pt>
                <c:pt idx="1354">
                  <c:v>2034</c:v>
                </c:pt>
                <c:pt idx="1355">
                  <c:v>2035</c:v>
                </c:pt>
                <c:pt idx="1356">
                  <c:v>2036</c:v>
                </c:pt>
                <c:pt idx="1357">
                  <c:v>2037</c:v>
                </c:pt>
                <c:pt idx="1358">
                  <c:v>2038</c:v>
                </c:pt>
                <c:pt idx="1359">
                  <c:v>2039</c:v>
                </c:pt>
                <c:pt idx="1360">
                  <c:v>2040</c:v>
                </c:pt>
                <c:pt idx="1361">
                  <c:v>2041</c:v>
                </c:pt>
                <c:pt idx="1362">
                  <c:v>2042</c:v>
                </c:pt>
                <c:pt idx="1363">
                  <c:v>2043</c:v>
                </c:pt>
                <c:pt idx="1364">
                  <c:v>2044</c:v>
                </c:pt>
                <c:pt idx="1365">
                  <c:v>2045</c:v>
                </c:pt>
                <c:pt idx="1366">
                  <c:v>2046</c:v>
                </c:pt>
                <c:pt idx="1367">
                  <c:v>2047</c:v>
                </c:pt>
                <c:pt idx="1368">
                  <c:v>2048</c:v>
                </c:pt>
                <c:pt idx="1369">
                  <c:v>2049</c:v>
                </c:pt>
                <c:pt idx="1370">
                  <c:v>2050</c:v>
                </c:pt>
                <c:pt idx="1371">
                  <c:v>2051</c:v>
                </c:pt>
                <c:pt idx="1372">
                  <c:v>2052</c:v>
                </c:pt>
                <c:pt idx="1373">
                  <c:v>2053</c:v>
                </c:pt>
                <c:pt idx="1374">
                  <c:v>2054</c:v>
                </c:pt>
                <c:pt idx="1375">
                  <c:v>2055</c:v>
                </c:pt>
                <c:pt idx="1376">
                  <c:v>2056</c:v>
                </c:pt>
                <c:pt idx="1377">
                  <c:v>2057</c:v>
                </c:pt>
                <c:pt idx="1378">
                  <c:v>2058</c:v>
                </c:pt>
                <c:pt idx="1379">
                  <c:v>2059</c:v>
                </c:pt>
                <c:pt idx="1380">
                  <c:v>2060</c:v>
                </c:pt>
                <c:pt idx="1381">
                  <c:v>2061</c:v>
                </c:pt>
                <c:pt idx="1382">
                  <c:v>2062</c:v>
                </c:pt>
                <c:pt idx="1383">
                  <c:v>2063</c:v>
                </c:pt>
                <c:pt idx="1384">
                  <c:v>2064</c:v>
                </c:pt>
                <c:pt idx="1385">
                  <c:v>2065</c:v>
                </c:pt>
                <c:pt idx="1386">
                  <c:v>2066</c:v>
                </c:pt>
                <c:pt idx="1387">
                  <c:v>2067</c:v>
                </c:pt>
                <c:pt idx="1388">
                  <c:v>2068</c:v>
                </c:pt>
                <c:pt idx="1389">
                  <c:v>2069</c:v>
                </c:pt>
                <c:pt idx="1390">
                  <c:v>2070</c:v>
                </c:pt>
                <c:pt idx="1391">
                  <c:v>2071</c:v>
                </c:pt>
                <c:pt idx="1392">
                  <c:v>2072</c:v>
                </c:pt>
                <c:pt idx="1393">
                  <c:v>2073</c:v>
                </c:pt>
                <c:pt idx="1394">
                  <c:v>2074</c:v>
                </c:pt>
                <c:pt idx="1395">
                  <c:v>2075</c:v>
                </c:pt>
                <c:pt idx="1396">
                  <c:v>2076</c:v>
                </c:pt>
                <c:pt idx="1397">
                  <c:v>2077</c:v>
                </c:pt>
                <c:pt idx="1398">
                  <c:v>2078</c:v>
                </c:pt>
                <c:pt idx="1399">
                  <c:v>2079</c:v>
                </c:pt>
                <c:pt idx="1400">
                  <c:v>2080</c:v>
                </c:pt>
                <c:pt idx="1401">
                  <c:v>2081</c:v>
                </c:pt>
                <c:pt idx="1402">
                  <c:v>2082</c:v>
                </c:pt>
                <c:pt idx="1403">
                  <c:v>2083</c:v>
                </c:pt>
                <c:pt idx="1404">
                  <c:v>2084</c:v>
                </c:pt>
                <c:pt idx="1405">
                  <c:v>2085</c:v>
                </c:pt>
              </c:numCache>
            </c:numRef>
          </c:xVal>
          <c:yVal>
            <c:numRef>
              <c:f>'[אבן מאמצע.xlsx]אבן מאמצע'!$G$2:$G$5050</c:f>
              <c:numCache>
                <c:formatCode>General</c:formatCode>
                <c:ptCount val="5049"/>
                <c:pt idx="0">
                  <c:v>45.021000000000001</c:v>
                </c:pt>
                <c:pt idx="1">
                  <c:v>44.995000000000012</c:v>
                </c:pt>
                <c:pt idx="2">
                  <c:v>44.995000000000012</c:v>
                </c:pt>
                <c:pt idx="3">
                  <c:v>44.97</c:v>
                </c:pt>
                <c:pt idx="4">
                  <c:v>44.945</c:v>
                </c:pt>
                <c:pt idx="5">
                  <c:v>44.945</c:v>
                </c:pt>
                <c:pt idx="6">
                  <c:v>44.919000000000004</c:v>
                </c:pt>
                <c:pt idx="7">
                  <c:v>44.919000000000004</c:v>
                </c:pt>
                <c:pt idx="8">
                  <c:v>44.894000000000005</c:v>
                </c:pt>
                <c:pt idx="9">
                  <c:v>44.894000000000005</c:v>
                </c:pt>
                <c:pt idx="10">
                  <c:v>44.869</c:v>
                </c:pt>
                <c:pt idx="11">
                  <c:v>44.843000000000004</c:v>
                </c:pt>
                <c:pt idx="12">
                  <c:v>44.843000000000004</c:v>
                </c:pt>
                <c:pt idx="13">
                  <c:v>44.817999999999998</c:v>
                </c:pt>
                <c:pt idx="14">
                  <c:v>44.817999999999998</c:v>
                </c:pt>
                <c:pt idx="15">
                  <c:v>44.792000000000044</c:v>
                </c:pt>
                <c:pt idx="16">
                  <c:v>44.767000000000003</c:v>
                </c:pt>
                <c:pt idx="17">
                  <c:v>44.767000000000003</c:v>
                </c:pt>
                <c:pt idx="18">
                  <c:v>44.742000000000012</c:v>
                </c:pt>
                <c:pt idx="19">
                  <c:v>44.716000000000001</c:v>
                </c:pt>
                <c:pt idx="20">
                  <c:v>44.716000000000001</c:v>
                </c:pt>
                <c:pt idx="21">
                  <c:v>44.691000000000003</c:v>
                </c:pt>
                <c:pt idx="22">
                  <c:v>44.691000000000003</c:v>
                </c:pt>
                <c:pt idx="23">
                  <c:v>44.666000000000011</c:v>
                </c:pt>
                <c:pt idx="24">
                  <c:v>44.64</c:v>
                </c:pt>
                <c:pt idx="25">
                  <c:v>44.615000000000002</c:v>
                </c:pt>
                <c:pt idx="26">
                  <c:v>44.615000000000002</c:v>
                </c:pt>
                <c:pt idx="27">
                  <c:v>44.59</c:v>
                </c:pt>
                <c:pt idx="28">
                  <c:v>44.564</c:v>
                </c:pt>
                <c:pt idx="29">
                  <c:v>44.564</c:v>
                </c:pt>
                <c:pt idx="30">
                  <c:v>44.539000000000001</c:v>
                </c:pt>
                <c:pt idx="31">
                  <c:v>44.514000000000003</c:v>
                </c:pt>
                <c:pt idx="32">
                  <c:v>44.514000000000003</c:v>
                </c:pt>
                <c:pt idx="33">
                  <c:v>44.488</c:v>
                </c:pt>
                <c:pt idx="34">
                  <c:v>44.463000000000001</c:v>
                </c:pt>
                <c:pt idx="35">
                  <c:v>44.463000000000001</c:v>
                </c:pt>
                <c:pt idx="36">
                  <c:v>44.438000000000002</c:v>
                </c:pt>
                <c:pt idx="37">
                  <c:v>44.411999999999999</c:v>
                </c:pt>
                <c:pt idx="38">
                  <c:v>44.386999999999993</c:v>
                </c:pt>
                <c:pt idx="39">
                  <c:v>44.386999999999993</c:v>
                </c:pt>
                <c:pt idx="40">
                  <c:v>44.361000000000004</c:v>
                </c:pt>
                <c:pt idx="41">
                  <c:v>44.336000000000006</c:v>
                </c:pt>
                <c:pt idx="42">
                  <c:v>44.336000000000006</c:v>
                </c:pt>
                <c:pt idx="43">
                  <c:v>44.310999999999993</c:v>
                </c:pt>
                <c:pt idx="44">
                  <c:v>44.285000000000011</c:v>
                </c:pt>
                <c:pt idx="45">
                  <c:v>44.260000000000012</c:v>
                </c:pt>
                <c:pt idx="46">
                  <c:v>44.260000000000012</c:v>
                </c:pt>
                <c:pt idx="47">
                  <c:v>44.235000000000042</c:v>
                </c:pt>
                <c:pt idx="48">
                  <c:v>44.209000000000003</c:v>
                </c:pt>
                <c:pt idx="49">
                  <c:v>44.184000000000005</c:v>
                </c:pt>
                <c:pt idx="50">
                  <c:v>44.184000000000005</c:v>
                </c:pt>
                <c:pt idx="51">
                  <c:v>44.159000000000006</c:v>
                </c:pt>
                <c:pt idx="52">
                  <c:v>44.133000000000003</c:v>
                </c:pt>
                <c:pt idx="53">
                  <c:v>44.108000000000011</c:v>
                </c:pt>
                <c:pt idx="54">
                  <c:v>44.108000000000011</c:v>
                </c:pt>
                <c:pt idx="55">
                  <c:v>44.083000000000006</c:v>
                </c:pt>
                <c:pt idx="56">
                  <c:v>44.057000000000002</c:v>
                </c:pt>
                <c:pt idx="57">
                  <c:v>44.057000000000002</c:v>
                </c:pt>
                <c:pt idx="58">
                  <c:v>44.032000000000011</c:v>
                </c:pt>
                <c:pt idx="59">
                  <c:v>44.006</c:v>
                </c:pt>
                <c:pt idx="60">
                  <c:v>43.981000000000002</c:v>
                </c:pt>
                <c:pt idx="61">
                  <c:v>43.981000000000002</c:v>
                </c:pt>
                <c:pt idx="62">
                  <c:v>43.956000000000003</c:v>
                </c:pt>
                <c:pt idx="63">
                  <c:v>43.93</c:v>
                </c:pt>
                <c:pt idx="64">
                  <c:v>43.905000000000001</c:v>
                </c:pt>
                <c:pt idx="65">
                  <c:v>43.88</c:v>
                </c:pt>
                <c:pt idx="66">
                  <c:v>43.88</c:v>
                </c:pt>
                <c:pt idx="67">
                  <c:v>43.853999999999999</c:v>
                </c:pt>
                <c:pt idx="68">
                  <c:v>43.829000000000001</c:v>
                </c:pt>
                <c:pt idx="69">
                  <c:v>43.804000000000002</c:v>
                </c:pt>
                <c:pt idx="70">
                  <c:v>43.804000000000002</c:v>
                </c:pt>
                <c:pt idx="71">
                  <c:v>43.778000000000013</c:v>
                </c:pt>
                <c:pt idx="72">
                  <c:v>43.753</c:v>
                </c:pt>
                <c:pt idx="73">
                  <c:v>43.727000000000011</c:v>
                </c:pt>
                <c:pt idx="74">
                  <c:v>43.727000000000011</c:v>
                </c:pt>
                <c:pt idx="75">
                  <c:v>43.702000000000012</c:v>
                </c:pt>
                <c:pt idx="76">
                  <c:v>43.677</c:v>
                </c:pt>
                <c:pt idx="77">
                  <c:v>43.651000000000003</c:v>
                </c:pt>
                <c:pt idx="78">
                  <c:v>43.626000000000012</c:v>
                </c:pt>
                <c:pt idx="79">
                  <c:v>43.626000000000012</c:v>
                </c:pt>
                <c:pt idx="80">
                  <c:v>43.601000000000006</c:v>
                </c:pt>
                <c:pt idx="81">
                  <c:v>43.575000000000003</c:v>
                </c:pt>
                <c:pt idx="82">
                  <c:v>43.55</c:v>
                </c:pt>
                <c:pt idx="83">
                  <c:v>43.55</c:v>
                </c:pt>
                <c:pt idx="84">
                  <c:v>43.525000000000013</c:v>
                </c:pt>
                <c:pt idx="85">
                  <c:v>43.499000000000002</c:v>
                </c:pt>
                <c:pt idx="86">
                  <c:v>43.474000000000004</c:v>
                </c:pt>
                <c:pt idx="87">
                  <c:v>43.449000000000005</c:v>
                </c:pt>
                <c:pt idx="88">
                  <c:v>43.449000000000005</c:v>
                </c:pt>
                <c:pt idx="89">
                  <c:v>43.423000000000002</c:v>
                </c:pt>
                <c:pt idx="90">
                  <c:v>43.398000000000003</c:v>
                </c:pt>
                <c:pt idx="91">
                  <c:v>43.398000000000003</c:v>
                </c:pt>
                <c:pt idx="92">
                  <c:v>43.373000000000005</c:v>
                </c:pt>
                <c:pt idx="93">
                  <c:v>43.347000000000001</c:v>
                </c:pt>
                <c:pt idx="94">
                  <c:v>43.347000000000001</c:v>
                </c:pt>
                <c:pt idx="95">
                  <c:v>43.322000000000003</c:v>
                </c:pt>
                <c:pt idx="96">
                  <c:v>43.296000000000049</c:v>
                </c:pt>
                <c:pt idx="97">
                  <c:v>43.296000000000049</c:v>
                </c:pt>
                <c:pt idx="98">
                  <c:v>43.271000000000001</c:v>
                </c:pt>
                <c:pt idx="99">
                  <c:v>43.271000000000001</c:v>
                </c:pt>
                <c:pt idx="100">
                  <c:v>43.246000000000002</c:v>
                </c:pt>
                <c:pt idx="101">
                  <c:v>43.246000000000002</c:v>
                </c:pt>
                <c:pt idx="102">
                  <c:v>43.246000000000002</c:v>
                </c:pt>
                <c:pt idx="103">
                  <c:v>43.246000000000002</c:v>
                </c:pt>
                <c:pt idx="104">
                  <c:v>43.246000000000002</c:v>
                </c:pt>
                <c:pt idx="105">
                  <c:v>43.246000000000002</c:v>
                </c:pt>
                <c:pt idx="106">
                  <c:v>43.246000000000002</c:v>
                </c:pt>
                <c:pt idx="107">
                  <c:v>43.246000000000002</c:v>
                </c:pt>
                <c:pt idx="108">
                  <c:v>43.246000000000002</c:v>
                </c:pt>
                <c:pt idx="109">
                  <c:v>43.246000000000002</c:v>
                </c:pt>
                <c:pt idx="110">
                  <c:v>43.246000000000002</c:v>
                </c:pt>
                <c:pt idx="111">
                  <c:v>43.271000000000001</c:v>
                </c:pt>
                <c:pt idx="112">
                  <c:v>43.271000000000001</c:v>
                </c:pt>
                <c:pt idx="113">
                  <c:v>43.271000000000001</c:v>
                </c:pt>
                <c:pt idx="114">
                  <c:v>43.296000000000049</c:v>
                </c:pt>
                <c:pt idx="115">
                  <c:v>43.296000000000049</c:v>
                </c:pt>
                <c:pt idx="116">
                  <c:v>43.322000000000003</c:v>
                </c:pt>
                <c:pt idx="117">
                  <c:v>43.322000000000003</c:v>
                </c:pt>
                <c:pt idx="118">
                  <c:v>43.347000000000001</c:v>
                </c:pt>
                <c:pt idx="119">
                  <c:v>43.373000000000005</c:v>
                </c:pt>
                <c:pt idx="120">
                  <c:v>43.373000000000005</c:v>
                </c:pt>
                <c:pt idx="121">
                  <c:v>43.398000000000003</c:v>
                </c:pt>
                <c:pt idx="122">
                  <c:v>43.423000000000002</c:v>
                </c:pt>
                <c:pt idx="123">
                  <c:v>43.449000000000005</c:v>
                </c:pt>
                <c:pt idx="124">
                  <c:v>43.474000000000004</c:v>
                </c:pt>
                <c:pt idx="125">
                  <c:v>43.499000000000002</c:v>
                </c:pt>
                <c:pt idx="126">
                  <c:v>43.525000000000013</c:v>
                </c:pt>
                <c:pt idx="127">
                  <c:v>43.55</c:v>
                </c:pt>
                <c:pt idx="128">
                  <c:v>43.55</c:v>
                </c:pt>
                <c:pt idx="129">
                  <c:v>43.575000000000003</c:v>
                </c:pt>
                <c:pt idx="130">
                  <c:v>43.601000000000006</c:v>
                </c:pt>
                <c:pt idx="131">
                  <c:v>43.626000000000012</c:v>
                </c:pt>
                <c:pt idx="132">
                  <c:v>43.677</c:v>
                </c:pt>
                <c:pt idx="133">
                  <c:v>43.702000000000012</c:v>
                </c:pt>
                <c:pt idx="134">
                  <c:v>43.727000000000011</c:v>
                </c:pt>
                <c:pt idx="135">
                  <c:v>43.753</c:v>
                </c:pt>
                <c:pt idx="136">
                  <c:v>43.778000000000013</c:v>
                </c:pt>
                <c:pt idx="137">
                  <c:v>43.804000000000002</c:v>
                </c:pt>
                <c:pt idx="138">
                  <c:v>43.853999999999999</c:v>
                </c:pt>
                <c:pt idx="139">
                  <c:v>43.88</c:v>
                </c:pt>
                <c:pt idx="140">
                  <c:v>43.905000000000001</c:v>
                </c:pt>
                <c:pt idx="141">
                  <c:v>43.956000000000003</c:v>
                </c:pt>
                <c:pt idx="142">
                  <c:v>43.981000000000002</c:v>
                </c:pt>
                <c:pt idx="143">
                  <c:v>44.006</c:v>
                </c:pt>
                <c:pt idx="144">
                  <c:v>44.057000000000002</c:v>
                </c:pt>
                <c:pt idx="145">
                  <c:v>44.083000000000006</c:v>
                </c:pt>
                <c:pt idx="146">
                  <c:v>44.108000000000011</c:v>
                </c:pt>
                <c:pt idx="147">
                  <c:v>44.159000000000006</c:v>
                </c:pt>
                <c:pt idx="148">
                  <c:v>44.184000000000005</c:v>
                </c:pt>
                <c:pt idx="149">
                  <c:v>44.235000000000042</c:v>
                </c:pt>
                <c:pt idx="150">
                  <c:v>44.260000000000012</c:v>
                </c:pt>
                <c:pt idx="151">
                  <c:v>44.310999999999993</c:v>
                </c:pt>
                <c:pt idx="152">
                  <c:v>44.336000000000006</c:v>
                </c:pt>
                <c:pt idx="153">
                  <c:v>44.386999999999993</c:v>
                </c:pt>
                <c:pt idx="154">
                  <c:v>44.411999999999999</c:v>
                </c:pt>
                <c:pt idx="155">
                  <c:v>44.463000000000001</c:v>
                </c:pt>
                <c:pt idx="156">
                  <c:v>44.488</c:v>
                </c:pt>
                <c:pt idx="157">
                  <c:v>44.539000000000001</c:v>
                </c:pt>
                <c:pt idx="158">
                  <c:v>44.59</c:v>
                </c:pt>
                <c:pt idx="159">
                  <c:v>44.615000000000002</c:v>
                </c:pt>
                <c:pt idx="160">
                  <c:v>44.666000000000011</c:v>
                </c:pt>
                <c:pt idx="161">
                  <c:v>44.691000000000003</c:v>
                </c:pt>
                <c:pt idx="162">
                  <c:v>44.742000000000012</c:v>
                </c:pt>
                <c:pt idx="163">
                  <c:v>44.792000000000044</c:v>
                </c:pt>
                <c:pt idx="164">
                  <c:v>44.817999999999998</c:v>
                </c:pt>
                <c:pt idx="165">
                  <c:v>44.869</c:v>
                </c:pt>
                <c:pt idx="166">
                  <c:v>44.919000000000004</c:v>
                </c:pt>
                <c:pt idx="167">
                  <c:v>44.945</c:v>
                </c:pt>
                <c:pt idx="168">
                  <c:v>44.995000000000012</c:v>
                </c:pt>
                <c:pt idx="169">
                  <c:v>45.021000000000001</c:v>
                </c:pt>
                <c:pt idx="170">
                  <c:v>45.071000000000005</c:v>
                </c:pt>
                <c:pt idx="171">
                  <c:v>45.122000000000043</c:v>
                </c:pt>
                <c:pt idx="172">
                  <c:v>45.173000000000002</c:v>
                </c:pt>
                <c:pt idx="173">
                  <c:v>45.198000000000043</c:v>
                </c:pt>
                <c:pt idx="174">
                  <c:v>45.249000000000002</c:v>
                </c:pt>
                <c:pt idx="175">
                  <c:v>45.3</c:v>
                </c:pt>
                <c:pt idx="176">
                  <c:v>45.35</c:v>
                </c:pt>
                <c:pt idx="177">
                  <c:v>45.376000000000005</c:v>
                </c:pt>
                <c:pt idx="178">
                  <c:v>45.426000000000002</c:v>
                </c:pt>
                <c:pt idx="179">
                  <c:v>45.477000000000004</c:v>
                </c:pt>
                <c:pt idx="180">
                  <c:v>45.528000000000013</c:v>
                </c:pt>
                <c:pt idx="181">
                  <c:v>45.579000000000001</c:v>
                </c:pt>
                <c:pt idx="182">
                  <c:v>45.604000000000006</c:v>
                </c:pt>
                <c:pt idx="183">
                  <c:v>45.655000000000001</c:v>
                </c:pt>
                <c:pt idx="184">
                  <c:v>45.705000000000013</c:v>
                </c:pt>
                <c:pt idx="185">
                  <c:v>45.756</c:v>
                </c:pt>
                <c:pt idx="186">
                  <c:v>45.807000000000002</c:v>
                </c:pt>
                <c:pt idx="187">
                  <c:v>45.832000000000001</c:v>
                </c:pt>
                <c:pt idx="188">
                  <c:v>45.883000000000003</c:v>
                </c:pt>
                <c:pt idx="189">
                  <c:v>45.934000000000005</c:v>
                </c:pt>
                <c:pt idx="190">
                  <c:v>45.984000000000002</c:v>
                </c:pt>
                <c:pt idx="191">
                  <c:v>46.035000000000011</c:v>
                </c:pt>
                <c:pt idx="192">
                  <c:v>46.086000000000006</c:v>
                </c:pt>
                <c:pt idx="193">
                  <c:v>46.136000000000003</c:v>
                </c:pt>
                <c:pt idx="194">
                  <c:v>46.162000000000013</c:v>
                </c:pt>
                <c:pt idx="195">
                  <c:v>46.212000000000003</c:v>
                </c:pt>
                <c:pt idx="196">
                  <c:v>46.263000000000012</c:v>
                </c:pt>
                <c:pt idx="197">
                  <c:v>46.313999999999993</c:v>
                </c:pt>
                <c:pt idx="198">
                  <c:v>46.365000000000002</c:v>
                </c:pt>
                <c:pt idx="199">
                  <c:v>46.414999999999999</c:v>
                </c:pt>
                <c:pt idx="200">
                  <c:v>46.441000000000003</c:v>
                </c:pt>
                <c:pt idx="201">
                  <c:v>46.491</c:v>
                </c:pt>
                <c:pt idx="202">
                  <c:v>46.542000000000002</c:v>
                </c:pt>
                <c:pt idx="203">
                  <c:v>46.593000000000011</c:v>
                </c:pt>
                <c:pt idx="204">
                  <c:v>46.644000000000005</c:v>
                </c:pt>
                <c:pt idx="205">
                  <c:v>46.694000000000003</c:v>
                </c:pt>
                <c:pt idx="206">
                  <c:v>46.745000000000012</c:v>
                </c:pt>
                <c:pt idx="207">
                  <c:v>46.796000000000049</c:v>
                </c:pt>
                <c:pt idx="208">
                  <c:v>46.846000000000004</c:v>
                </c:pt>
                <c:pt idx="209">
                  <c:v>46.897000000000006</c:v>
                </c:pt>
                <c:pt idx="210">
                  <c:v>46.948</c:v>
                </c:pt>
                <c:pt idx="211">
                  <c:v>46.973000000000006</c:v>
                </c:pt>
                <c:pt idx="212">
                  <c:v>47.024000000000001</c:v>
                </c:pt>
                <c:pt idx="213">
                  <c:v>47.075000000000003</c:v>
                </c:pt>
                <c:pt idx="214">
                  <c:v>47.125000000000043</c:v>
                </c:pt>
                <c:pt idx="215">
                  <c:v>47.176000000000002</c:v>
                </c:pt>
                <c:pt idx="216">
                  <c:v>47.227000000000011</c:v>
                </c:pt>
                <c:pt idx="217">
                  <c:v>47.278000000000013</c:v>
                </c:pt>
                <c:pt idx="218">
                  <c:v>47.328000000000003</c:v>
                </c:pt>
                <c:pt idx="219">
                  <c:v>47.353999999999999</c:v>
                </c:pt>
                <c:pt idx="220">
                  <c:v>47.404000000000003</c:v>
                </c:pt>
                <c:pt idx="221">
                  <c:v>47.454999999999998</c:v>
                </c:pt>
                <c:pt idx="222">
                  <c:v>47.506</c:v>
                </c:pt>
                <c:pt idx="223">
                  <c:v>47.556000000000004</c:v>
                </c:pt>
                <c:pt idx="224">
                  <c:v>47.607000000000006</c:v>
                </c:pt>
                <c:pt idx="225">
                  <c:v>47.658000000000001</c:v>
                </c:pt>
                <c:pt idx="226">
                  <c:v>47.709000000000003</c:v>
                </c:pt>
                <c:pt idx="227">
                  <c:v>47.759</c:v>
                </c:pt>
                <c:pt idx="228">
                  <c:v>47.81</c:v>
                </c:pt>
                <c:pt idx="229">
                  <c:v>47.861000000000004</c:v>
                </c:pt>
                <c:pt idx="230">
                  <c:v>47.911000000000001</c:v>
                </c:pt>
                <c:pt idx="231">
                  <c:v>47.937000000000005</c:v>
                </c:pt>
                <c:pt idx="232">
                  <c:v>47.987000000000002</c:v>
                </c:pt>
                <c:pt idx="233">
                  <c:v>48.038000000000011</c:v>
                </c:pt>
                <c:pt idx="234">
                  <c:v>48.089000000000006</c:v>
                </c:pt>
                <c:pt idx="235">
                  <c:v>48.14</c:v>
                </c:pt>
                <c:pt idx="236">
                  <c:v>48.190000000000012</c:v>
                </c:pt>
                <c:pt idx="237">
                  <c:v>48.241</c:v>
                </c:pt>
                <c:pt idx="238">
                  <c:v>48.292000000000044</c:v>
                </c:pt>
                <c:pt idx="239">
                  <c:v>48.343000000000004</c:v>
                </c:pt>
                <c:pt idx="240">
                  <c:v>48.393000000000001</c:v>
                </c:pt>
                <c:pt idx="241">
                  <c:v>48.419000000000004</c:v>
                </c:pt>
                <c:pt idx="242">
                  <c:v>48.469000000000001</c:v>
                </c:pt>
                <c:pt idx="243">
                  <c:v>48.52</c:v>
                </c:pt>
                <c:pt idx="244">
                  <c:v>48.571000000000005</c:v>
                </c:pt>
                <c:pt idx="245">
                  <c:v>48.621000000000002</c:v>
                </c:pt>
                <c:pt idx="246">
                  <c:v>48.672000000000011</c:v>
                </c:pt>
                <c:pt idx="247">
                  <c:v>48.723000000000013</c:v>
                </c:pt>
                <c:pt idx="248">
                  <c:v>48.774000000000001</c:v>
                </c:pt>
                <c:pt idx="249">
                  <c:v>48.824000000000005</c:v>
                </c:pt>
                <c:pt idx="250">
                  <c:v>48.85</c:v>
                </c:pt>
                <c:pt idx="251">
                  <c:v>48.9</c:v>
                </c:pt>
                <c:pt idx="252">
                  <c:v>48.950999999999993</c:v>
                </c:pt>
                <c:pt idx="253">
                  <c:v>49.002000000000002</c:v>
                </c:pt>
                <c:pt idx="254">
                  <c:v>49.053000000000004</c:v>
                </c:pt>
                <c:pt idx="255">
                  <c:v>49.103000000000002</c:v>
                </c:pt>
                <c:pt idx="256">
                  <c:v>49.154000000000003</c:v>
                </c:pt>
                <c:pt idx="257">
                  <c:v>49.205000000000013</c:v>
                </c:pt>
                <c:pt idx="258">
                  <c:v>49.255000000000003</c:v>
                </c:pt>
                <c:pt idx="259">
                  <c:v>49.281000000000006</c:v>
                </c:pt>
                <c:pt idx="260">
                  <c:v>49.331000000000003</c:v>
                </c:pt>
                <c:pt idx="261">
                  <c:v>49.381999999999998</c:v>
                </c:pt>
                <c:pt idx="262">
                  <c:v>49.433</c:v>
                </c:pt>
                <c:pt idx="263">
                  <c:v>49.484000000000002</c:v>
                </c:pt>
                <c:pt idx="264">
                  <c:v>49.534000000000006</c:v>
                </c:pt>
                <c:pt idx="265">
                  <c:v>49.585000000000001</c:v>
                </c:pt>
                <c:pt idx="266">
                  <c:v>49.61</c:v>
                </c:pt>
                <c:pt idx="267">
                  <c:v>49.661000000000001</c:v>
                </c:pt>
                <c:pt idx="268">
                  <c:v>49.712000000000003</c:v>
                </c:pt>
                <c:pt idx="269">
                  <c:v>49.763000000000012</c:v>
                </c:pt>
                <c:pt idx="270">
                  <c:v>49.813000000000002</c:v>
                </c:pt>
                <c:pt idx="271">
                  <c:v>49.839000000000006</c:v>
                </c:pt>
                <c:pt idx="272">
                  <c:v>49.889000000000003</c:v>
                </c:pt>
                <c:pt idx="273">
                  <c:v>49.94</c:v>
                </c:pt>
                <c:pt idx="274">
                  <c:v>49.991</c:v>
                </c:pt>
                <c:pt idx="275">
                  <c:v>50.016000000000005</c:v>
                </c:pt>
                <c:pt idx="276">
                  <c:v>50.028000000000013</c:v>
                </c:pt>
                <c:pt idx="277">
                  <c:v>50.084000000000003</c:v>
                </c:pt>
                <c:pt idx="278">
                  <c:v>50.111000000000004</c:v>
                </c:pt>
                <c:pt idx="279">
                  <c:v>50.167000000000002</c:v>
                </c:pt>
                <c:pt idx="280">
                  <c:v>50.195000000000043</c:v>
                </c:pt>
                <c:pt idx="281">
                  <c:v>50.223000000000013</c:v>
                </c:pt>
                <c:pt idx="282">
                  <c:v>50.279000000000003</c:v>
                </c:pt>
                <c:pt idx="283">
                  <c:v>50.306000000000004</c:v>
                </c:pt>
                <c:pt idx="284">
                  <c:v>50.334000000000003</c:v>
                </c:pt>
                <c:pt idx="285">
                  <c:v>50.39</c:v>
                </c:pt>
                <c:pt idx="286">
                  <c:v>50.39</c:v>
                </c:pt>
                <c:pt idx="287">
                  <c:v>50.446000000000005</c:v>
                </c:pt>
                <c:pt idx="288">
                  <c:v>50.446000000000005</c:v>
                </c:pt>
                <c:pt idx="289">
                  <c:v>50.474000000000004</c:v>
                </c:pt>
                <c:pt idx="290">
                  <c:v>50.501000000000005</c:v>
                </c:pt>
                <c:pt idx="291">
                  <c:v>50.529000000000003</c:v>
                </c:pt>
                <c:pt idx="292">
                  <c:v>50.557000000000002</c:v>
                </c:pt>
                <c:pt idx="293">
                  <c:v>50.585000000000001</c:v>
                </c:pt>
                <c:pt idx="294">
                  <c:v>50.585000000000001</c:v>
                </c:pt>
                <c:pt idx="295">
                  <c:v>50.613</c:v>
                </c:pt>
                <c:pt idx="296">
                  <c:v>50.641000000000005</c:v>
                </c:pt>
                <c:pt idx="297">
                  <c:v>50.641000000000005</c:v>
                </c:pt>
                <c:pt idx="298">
                  <c:v>50.669000000000011</c:v>
                </c:pt>
                <c:pt idx="299">
                  <c:v>50.669000000000011</c:v>
                </c:pt>
                <c:pt idx="300">
                  <c:v>50.669000000000011</c:v>
                </c:pt>
                <c:pt idx="301">
                  <c:v>50.696000000000012</c:v>
                </c:pt>
                <c:pt idx="302">
                  <c:v>50.696000000000012</c:v>
                </c:pt>
                <c:pt idx="303">
                  <c:v>50.696000000000012</c:v>
                </c:pt>
                <c:pt idx="304">
                  <c:v>50.724000000000011</c:v>
                </c:pt>
                <c:pt idx="305">
                  <c:v>50.724000000000011</c:v>
                </c:pt>
                <c:pt idx="306">
                  <c:v>50.724000000000011</c:v>
                </c:pt>
                <c:pt idx="307">
                  <c:v>50.724000000000011</c:v>
                </c:pt>
                <c:pt idx="308">
                  <c:v>50.752000000000002</c:v>
                </c:pt>
                <c:pt idx="309">
                  <c:v>50.724000000000011</c:v>
                </c:pt>
                <c:pt idx="310">
                  <c:v>50.752000000000002</c:v>
                </c:pt>
                <c:pt idx="311">
                  <c:v>50.752000000000002</c:v>
                </c:pt>
                <c:pt idx="312">
                  <c:v>50.752000000000002</c:v>
                </c:pt>
                <c:pt idx="313">
                  <c:v>50.752000000000002</c:v>
                </c:pt>
                <c:pt idx="314">
                  <c:v>50.752000000000002</c:v>
                </c:pt>
                <c:pt idx="315">
                  <c:v>50.752000000000002</c:v>
                </c:pt>
                <c:pt idx="316">
                  <c:v>50.752000000000002</c:v>
                </c:pt>
                <c:pt idx="317">
                  <c:v>50.724000000000011</c:v>
                </c:pt>
                <c:pt idx="318">
                  <c:v>50.724000000000011</c:v>
                </c:pt>
                <c:pt idx="319">
                  <c:v>50.724000000000011</c:v>
                </c:pt>
                <c:pt idx="320">
                  <c:v>50.724000000000011</c:v>
                </c:pt>
                <c:pt idx="321">
                  <c:v>50.724000000000011</c:v>
                </c:pt>
                <c:pt idx="322">
                  <c:v>50.724000000000011</c:v>
                </c:pt>
                <c:pt idx="323">
                  <c:v>50.696000000000012</c:v>
                </c:pt>
                <c:pt idx="324">
                  <c:v>50.696000000000012</c:v>
                </c:pt>
                <c:pt idx="325">
                  <c:v>50.696000000000012</c:v>
                </c:pt>
                <c:pt idx="326">
                  <c:v>50.696000000000012</c:v>
                </c:pt>
                <c:pt idx="327">
                  <c:v>50.669000000000011</c:v>
                </c:pt>
                <c:pt idx="328">
                  <c:v>50.669000000000011</c:v>
                </c:pt>
                <c:pt idx="329">
                  <c:v>50.669000000000011</c:v>
                </c:pt>
                <c:pt idx="330">
                  <c:v>50.641000000000005</c:v>
                </c:pt>
                <c:pt idx="331">
                  <c:v>50.641000000000005</c:v>
                </c:pt>
                <c:pt idx="332">
                  <c:v>50.641000000000005</c:v>
                </c:pt>
                <c:pt idx="333">
                  <c:v>50.613</c:v>
                </c:pt>
                <c:pt idx="334">
                  <c:v>50.613</c:v>
                </c:pt>
                <c:pt idx="335">
                  <c:v>50.585000000000001</c:v>
                </c:pt>
                <c:pt idx="336">
                  <c:v>50.585000000000001</c:v>
                </c:pt>
                <c:pt idx="337">
                  <c:v>50.557000000000002</c:v>
                </c:pt>
                <c:pt idx="338">
                  <c:v>50.557000000000002</c:v>
                </c:pt>
                <c:pt idx="339">
                  <c:v>50.529000000000003</c:v>
                </c:pt>
                <c:pt idx="340">
                  <c:v>50.529000000000003</c:v>
                </c:pt>
                <c:pt idx="341">
                  <c:v>50.501000000000005</c:v>
                </c:pt>
                <c:pt idx="342">
                  <c:v>50.501000000000005</c:v>
                </c:pt>
                <c:pt idx="343">
                  <c:v>50.501000000000005</c:v>
                </c:pt>
                <c:pt idx="344">
                  <c:v>50.474000000000004</c:v>
                </c:pt>
                <c:pt idx="345">
                  <c:v>50.446000000000005</c:v>
                </c:pt>
                <c:pt idx="346">
                  <c:v>50.446000000000005</c:v>
                </c:pt>
                <c:pt idx="347">
                  <c:v>50.417999999999999</c:v>
                </c:pt>
                <c:pt idx="348">
                  <c:v>50.417999999999999</c:v>
                </c:pt>
                <c:pt idx="349">
                  <c:v>50.39</c:v>
                </c:pt>
                <c:pt idx="350">
                  <c:v>50.362000000000002</c:v>
                </c:pt>
                <c:pt idx="351">
                  <c:v>50.362000000000002</c:v>
                </c:pt>
                <c:pt idx="352">
                  <c:v>50.334000000000003</c:v>
                </c:pt>
                <c:pt idx="353">
                  <c:v>50.334000000000003</c:v>
                </c:pt>
                <c:pt idx="354">
                  <c:v>50.306000000000004</c:v>
                </c:pt>
                <c:pt idx="355">
                  <c:v>50.279000000000003</c:v>
                </c:pt>
                <c:pt idx="356">
                  <c:v>50.251000000000005</c:v>
                </c:pt>
                <c:pt idx="357">
                  <c:v>50.251000000000005</c:v>
                </c:pt>
                <c:pt idx="358">
                  <c:v>50.223000000000013</c:v>
                </c:pt>
                <c:pt idx="359">
                  <c:v>50.223000000000013</c:v>
                </c:pt>
                <c:pt idx="360">
                  <c:v>50.195000000000043</c:v>
                </c:pt>
                <c:pt idx="361">
                  <c:v>50.167000000000002</c:v>
                </c:pt>
                <c:pt idx="362">
                  <c:v>50.167000000000002</c:v>
                </c:pt>
                <c:pt idx="363">
                  <c:v>50.139000000000003</c:v>
                </c:pt>
                <c:pt idx="364">
                  <c:v>50.111000000000004</c:v>
                </c:pt>
                <c:pt idx="365">
                  <c:v>50.084000000000003</c:v>
                </c:pt>
                <c:pt idx="366">
                  <c:v>50.084000000000003</c:v>
                </c:pt>
                <c:pt idx="367">
                  <c:v>50.056000000000004</c:v>
                </c:pt>
                <c:pt idx="368">
                  <c:v>50.028000000000013</c:v>
                </c:pt>
                <c:pt idx="369">
                  <c:v>50.041000000000004</c:v>
                </c:pt>
                <c:pt idx="370">
                  <c:v>50.041000000000004</c:v>
                </c:pt>
                <c:pt idx="371">
                  <c:v>50.016000000000005</c:v>
                </c:pt>
                <c:pt idx="372">
                  <c:v>49.991</c:v>
                </c:pt>
                <c:pt idx="373">
                  <c:v>49.965000000000003</c:v>
                </c:pt>
                <c:pt idx="374">
                  <c:v>49.94</c:v>
                </c:pt>
                <c:pt idx="375">
                  <c:v>49.94</c:v>
                </c:pt>
                <c:pt idx="376">
                  <c:v>49.914999999999999</c:v>
                </c:pt>
                <c:pt idx="377">
                  <c:v>49.889000000000003</c:v>
                </c:pt>
                <c:pt idx="378">
                  <c:v>49.864000000000004</c:v>
                </c:pt>
                <c:pt idx="379">
                  <c:v>49.839000000000006</c:v>
                </c:pt>
                <c:pt idx="380">
                  <c:v>49.839000000000006</c:v>
                </c:pt>
                <c:pt idx="381">
                  <c:v>49.813000000000002</c:v>
                </c:pt>
                <c:pt idx="382">
                  <c:v>49.788000000000011</c:v>
                </c:pt>
                <c:pt idx="383">
                  <c:v>49.763000000000012</c:v>
                </c:pt>
                <c:pt idx="384">
                  <c:v>49.737000000000002</c:v>
                </c:pt>
                <c:pt idx="385">
                  <c:v>49.712000000000003</c:v>
                </c:pt>
                <c:pt idx="386">
                  <c:v>49.712000000000003</c:v>
                </c:pt>
                <c:pt idx="387">
                  <c:v>49.686</c:v>
                </c:pt>
                <c:pt idx="388">
                  <c:v>49.661000000000001</c:v>
                </c:pt>
                <c:pt idx="389">
                  <c:v>49.636000000000003</c:v>
                </c:pt>
                <c:pt idx="390">
                  <c:v>49.61</c:v>
                </c:pt>
                <c:pt idx="391">
                  <c:v>49.585000000000001</c:v>
                </c:pt>
                <c:pt idx="392">
                  <c:v>49.56</c:v>
                </c:pt>
                <c:pt idx="393">
                  <c:v>49.56</c:v>
                </c:pt>
                <c:pt idx="394">
                  <c:v>49.534000000000006</c:v>
                </c:pt>
                <c:pt idx="395">
                  <c:v>49.509</c:v>
                </c:pt>
                <c:pt idx="396">
                  <c:v>49.484000000000002</c:v>
                </c:pt>
                <c:pt idx="397">
                  <c:v>49.457999999999998</c:v>
                </c:pt>
                <c:pt idx="398">
                  <c:v>49.433</c:v>
                </c:pt>
                <c:pt idx="399">
                  <c:v>49.407000000000004</c:v>
                </c:pt>
                <c:pt idx="400">
                  <c:v>49.381999999999998</c:v>
                </c:pt>
                <c:pt idx="401">
                  <c:v>49.356999999999999</c:v>
                </c:pt>
                <c:pt idx="402">
                  <c:v>49.356999999999999</c:v>
                </c:pt>
                <c:pt idx="403">
                  <c:v>49.331000000000003</c:v>
                </c:pt>
                <c:pt idx="404">
                  <c:v>49.306000000000004</c:v>
                </c:pt>
                <c:pt idx="405">
                  <c:v>49.281000000000006</c:v>
                </c:pt>
                <c:pt idx="406">
                  <c:v>49.255000000000003</c:v>
                </c:pt>
                <c:pt idx="407">
                  <c:v>49.230000000000011</c:v>
                </c:pt>
                <c:pt idx="408">
                  <c:v>49.205000000000013</c:v>
                </c:pt>
                <c:pt idx="409">
                  <c:v>49.179000000000002</c:v>
                </c:pt>
                <c:pt idx="410">
                  <c:v>49.154000000000003</c:v>
                </c:pt>
                <c:pt idx="411">
                  <c:v>49.154000000000003</c:v>
                </c:pt>
                <c:pt idx="412">
                  <c:v>49.129000000000012</c:v>
                </c:pt>
                <c:pt idx="413">
                  <c:v>49.103000000000002</c:v>
                </c:pt>
                <c:pt idx="414">
                  <c:v>49.078000000000003</c:v>
                </c:pt>
                <c:pt idx="415">
                  <c:v>49.053000000000004</c:v>
                </c:pt>
                <c:pt idx="416">
                  <c:v>49.027000000000001</c:v>
                </c:pt>
                <c:pt idx="417">
                  <c:v>49.002000000000002</c:v>
                </c:pt>
                <c:pt idx="418">
                  <c:v>48.976000000000006</c:v>
                </c:pt>
                <c:pt idx="419">
                  <c:v>48.950999999999993</c:v>
                </c:pt>
                <c:pt idx="420">
                  <c:v>48.926000000000002</c:v>
                </c:pt>
                <c:pt idx="421">
                  <c:v>48.926000000000002</c:v>
                </c:pt>
                <c:pt idx="422">
                  <c:v>48.9</c:v>
                </c:pt>
                <c:pt idx="423">
                  <c:v>48.85</c:v>
                </c:pt>
                <c:pt idx="424">
                  <c:v>48.85</c:v>
                </c:pt>
                <c:pt idx="425">
                  <c:v>48.824000000000005</c:v>
                </c:pt>
                <c:pt idx="426">
                  <c:v>48.799000000000049</c:v>
                </c:pt>
                <c:pt idx="427">
                  <c:v>48.774000000000001</c:v>
                </c:pt>
                <c:pt idx="428">
                  <c:v>48.748000000000012</c:v>
                </c:pt>
                <c:pt idx="429">
                  <c:v>48.723000000000013</c:v>
                </c:pt>
                <c:pt idx="430">
                  <c:v>48.697000000000003</c:v>
                </c:pt>
                <c:pt idx="431">
                  <c:v>48.672000000000011</c:v>
                </c:pt>
                <c:pt idx="432">
                  <c:v>48.647000000000006</c:v>
                </c:pt>
                <c:pt idx="433">
                  <c:v>48.621000000000002</c:v>
                </c:pt>
                <c:pt idx="434">
                  <c:v>48.596000000000011</c:v>
                </c:pt>
                <c:pt idx="435">
                  <c:v>48.596000000000011</c:v>
                </c:pt>
                <c:pt idx="436">
                  <c:v>48.571000000000005</c:v>
                </c:pt>
                <c:pt idx="437">
                  <c:v>48.545000000000002</c:v>
                </c:pt>
                <c:pt idx="438">
                  <c:v>48.52</c:v>
                </c:pt>
                <c:pt idx="439">
                  <c:v>48.495000000000012</c:v>
                </c:pt>
                <c:pt idx="440">
                  <c:v>48.469000000000001</c:v>
                </c:pt>
                <c:pt idx="441">
                  <c:v>48.444000000000003</c:v>
                </c:pt>
                <c:pt idx="442">
                  <c:v>48.419000000000004</c:v>
                </c:pt>
                <c:pt idx="443">
                  <c:v>48.393000000000001</c:v>
                </c:pt>
                <c:pt idx="444">
                  <c:v>48.368000000000002</c:v>
                </c:pt>
                <c:pt idx="445">
                  <c:v>48.343000000000004</c:v>
                </c:pt>
                <c:pt idx="446">
                  <c:v>48.316999999999993</c:v>
                </c:pt>
                <c:pt idx="447">
                  <c:v>48.316999999999993</c:v>
                </c:pt>
                <c:pt idx="448">
                  <c:v>48.292000000000044</c:v>
                </c:pt>
                <c:pt idx="449">
                  <c:v>48.266000000000012</c:v>
                </c:pt>
                <c:pt idx="450">
                  <c:v>48.241</c:v>
                </c:pt>
                <c:pt idx="451">
                  <c:v>48.216000000000001</c:v>
                </c:pt>
                <c:pt idx="452">
                  <c:v>48.190000000000012</c:v>
                </c:pt>
                <c:pt idx="453">
                  <c:v>48.165000000000013</c:v>
                </c:pt>
                <c:pt idx="454">
                  <c:v>48.165000000000013</c:v>
                </c:pt>
                <c:pt idx="455">
                  <c:v>48.14</c:v>
                </c:pt>
                <c:pt idx="456">
                  <c:v>48.114000000000004</c:v>
                </c:pt>
                <c:pt idx="457">
                  <c:v>48.114000000000004</c:v>
                </c:pt>
                <c:pt idx="458">
                  <c:v>48.089000000000006</c:v>
                </c:pt>
                <c:pt idx="459">
                  <c:v>48.064</c:v>
                </c:pt>
                <c:pt idx="460">
                  <c:v>48.064</c:v>
                </c:pt>
                <c:pt idx="461">
                  <c:v>48.064</c:v>
                </c:pt>
                <c:pt idx="462">
                  <c:v>48.038000000000011</c:v>
                </c:pt>
                <c:pt idx="463">
                  <c:v>48.038000000000011</c:v>
                </c:pt>
                <c:pt idx="464">
                  <c:v>48.038000000000011</c:v>
                </c:pt>
                <c:pt idx="465">
                  <c:v>48.013000000000005</c:v>
                </c:pt>
                <c:pt idx="466">
                  <c:v>48.013000000000005</c:v>
                </c:pt>
                <c:pt idx="467">
                  <c:v>48.013000000000005</c:v>
                </c:pt>
                <c:pt idx="468">
                  <c:v>48.013000000000005</c:v>
                </c:pt>
                <c:pt idx="469">
                  <c:v>48.013000000000005</c:v>
                </c:pt>
                <c:pt idx="470">
                  <c:v>48.013000000000005</c:v>
                </c:pt>
                <c:pt idx="471">
                  <c:v>48.038000000000011</c:v>
                </c:pt>
                <c:pt idx="472">
                  <c:v>48.038000000000011</c:v>
                </c:pt>
                <c:pt idx="473">
                  <c:v>48.038000000000011</c:v>
                </c:pt>
                <c:pt idx="474">
                  <c:v>48.038000000000011</c:v>
                </c:pt>
                <c:pt idx="475">
                  <c:v>48.064</c:v>
                </c:pt>
                <c:pt idx="476">
                  <c:v>48.064</c:v>
                </c:pt>
                <c:pt idx="477">
                  <c:v>48.064</c:v>
                </c:pt>
                <c:pt idx="478">
                  <c:v>48.089000000000006</c:v>
                </c:pt>
                <c:pt idx="479">
                  <c:v>48.089000000000006</c:v>
                </c:pt>
                <c:pt idx="480">
                  <c:v>48.114000000000004</c:v>
                </c:pt>
                <c:pt idx="481">
                  <c:v>48.114000000000004</c:v>
                </c:pt>
                <c:pt idx="482">
                  <c:v>48.14</c:v>
                </c:pt>
                <c:pt idx="483">
                  <c:v>48.165000000000013</c:v>
                </c:pt>
                <c:pt idx="484">
                  <c:v>48.165000000000013</c:v>
                </c:pt>
                <c:pt idx="485">
                  <c:v>48.190000000000012</c:v>
                </c:pt>
                <c:pt idx="486">
                  <c:v>48.216000000000001</c:v>
                </c:pt>
                <c:pt idx="487">
                  <c:v>48.216000000000001</c:v>
                </c:pt>
                <c:pt idx="488">
                  <c:v>48.241</c:v>
                </c:pt>
                <c:pt idx="489">
                  <c:v>48.266000000000012</c:v>
                </c:pt>
                <c:pt idx="490">
                  <c:v>48.292000000000044</c:v>
                </c:pt>
                <c:pt idx="491">
                  <c:v>48.316999999999993</c:v>
                </c:pt>
                <c:pt idx="492">
                  <c:v>48.343000000000004</c:v>
                </c:pt>
                <c:pt idx="493">
                  <c:v>48.368000000000002</c:v>
                </c:pt>
                <c:pt idx="494">
                  <c:v>48.368000000000002</c:v>
                </c:pt>
                <c:pt idx="495">
                  <c:v>48.419000000000004</c:v>
                </c:pt>
                <c:pt idx="496">
                  <c:v>48.419000000000004</c:v>
                </c:pt>
                <c:pt idx="497">
                  <c:v>48.444000000000003</c:v>
                </c:pt>
                <c:pt idx="498">
                  <c:v>48.495000000000012</c:v>
                </c:pt>
                <c:pt idx="499">
                  <c:v>48.52</c:v>
                </c:pt>
                <c:pt idx="500">
                  <c:v>48.545000000000002</c:v>
                </c:pt>
                <c:pt idx="501">
                  <c:v>48.571000000000005</c:v>
                </c:pt>
                <c:pt idx="502">
                  <c:v>48.596000000000011</c:v>
                </c:pt>
                <c:pt idx="503">
                  <c:v>48.621000000000002</c:v>
                </c:pt>
                <c:pt idx="504">
                  <c:v>48.647000000000006</c:v>
                </c:pt>
                <c:pt idx="505">
                  <c:v>48.672000000000011</c:v>
                </c:pt>
                <c:pt idx="506">
                  <c:v>48.723000000000013</c:v>
                </c:pt>
                <c:pt idx="507">
                  <c:v>48.748000000000012</c:v>
                </c:pt>
                <c:pt idx="508">
                  <c:v>48.774000000000001</c:v>
                </c:pt>
                <c:pt idx="509">
                  <c:v>48.799000000000049</c:v>
                </c:pt>
                <c:pt idx="510">
                  <c:v>48.824000000000005</c:v>
                </c:pt>
                <c:pt idx="511">
                  <c:v>48.875</c:v>
                </c:pt>
                <c:pt idx="512">
                  <c:v>48.9</c:v>
                </c:pt>
                <c:pt idx="513">
                  <c:v>48.926000000000002</c:v>
                </c:pt>
                <c:pt idx="514">
                  <c:v>48.950999999999993</c:v>
                </c:pt>
                <c:pt idx="515">
                  <c:v>49.002000000000002</c:v>
                </c:pt>
                <c:pt idx="516">
                  <c:v>49.027000000000001</c:v>
                </c:pt>
                <c:pt idx="517">
                  <c:v>49.053000000000004</c:v>
                </c:pt>
                <c:pt idx="518">
                  <c:v>49.103000000000002</c:v>
                </c:pt>
                <c:pt idx="519">
                  <c:v>49.129000000000012</c:v>
                </c:pt>
                <c:pt idx="520">
                  <c:v>49.179000000000002</c:v>
                </c:pt>
                <c:pt idx="521">
                  <c:v>49.205000000000013</c:v>
                </c:pt>
                <c:pt idx="522">
                  <c:v>49.230000000000011</c:v>
                </c:pt>
                <c:pt idx="523">
                  <c:v>49.281000000000006</c:v>
                </c:pt>
                <c:pt idx="524">
                  <c:v>49.306000000000004</c:v>
                </c:pt>
                <c:pt idx="525">
                  <c:v>49.356999999999999</c:v>
                </c:pt>
                <c:pt idx="526">
                  <c:v>49.381999999999998</c:v>
                </c:pt>
                <c:pt idx="527">
                  <c:v>49.433</c:v>
                </c:pt>
                <c:pt idx="528">
                  <c:v>49.457999999999998</c:v>
                </c:pt>
                <c:pt idx="529">
                  <c:v>49.484000000000002</c:v>
                </c:pt>
                <c:pt idx="530">
                  <c:v>49.534000000000006</c:v>
                </c:pt>
                <c:pt idx="531">
                  <c:v>49.56</c:v>
                </c:pt>
                <c:pt idx="532">
                  <c:v>49.61</c:v>
                </c:pt>
                <c:pt idx="533">
                  <c:v>49.636000000000003</c:v>
                </c:pt>
                <c:pt idx="534">
                  <c:v>49.686</c:v>
                </c:pt>
                <c:pt idx="535">
                  <c:v>49.737000000000002</c:v>
                </c:pt>
                <c:pt idx="536">
                  <c:v>49.763000000000012</c:v>
                </c:pt>
                <c:pt idx="537">
                  <c:v>49.788000000000011</c:v>
                </c:pt>
                <c:pt idx="538">
                  <c:v>49.839000000000006</c:v>
                </c:pt>
                <c:pt idx="539">
                  <c:v>49.889000000000003</c:v>
                </c:pt>
                <c:pt idx="540">
                  <c:v>49.914999999999999</c:v>
                </c:pt>
                <c:pt idx="541">
                  <c:v>49.965000000000003</c:v>
                </c:pt>
                <c:pt idx="542">
                  <c:v>49.991</c:v>
                </c:pt>
                <c:pt idx="543">
                  <c:v>50.041000000000004</c:v>
                </c:pt>
                <c:pt idx="544">
                  <c:v>50.028000000000013</c:v>
                </c:pt>
                <c:pt idx="545">
                  <c:v>50.084000000000003</c:v>
                </c:pt>
                <c:pt idx="546">
                  <c:v>50.111000000000004</c:v>
                </c:pt>
                <c:pt idx="547">
                  <c:v>50.167000000000002</c:v>
                </c:pt>
                <c:pt idx="548">
                  <c:v>50.223000000000013</c:v>
                </c:pt>
                <c:pt idx="549">
                  <c:v>50.251000000000005</c:v>
                </c:pt>
                <c:pt idx="550">
                  <c:v>50.306000000000004</c:v>
                </c:pt>
                <c:pt idx="551">
                  <c:v>50.334000000000003</c:v>
                </c:pt>
                <c:pt idx="552">
                  <c:v>50.39</c:v>
                </c:pt>
                <c:pt idx="553">
                  <c:v>50.446000000000005</c:v>
                </c:pt>
                <c:pt idx="554">
                  <c:v>50.474000000000004</c:v>
                </c:pt>
                <c:pt idx="555">
                  <c:v>50.529000000000003</c:v>
                </c:pt>
                <c:pt idx="556">
                  <c:v>50.557000000000002</c:v>
                </c:pt>
                <c:pt idx="557">
                  <c:v>50.613</c:v>
                </c:pt>
                <c:pt idx="558">
                  <c:v>50.669000000000011</c:v>
                </c:pt>
                <c:pt idx="559">
                  <c:v>50.696000000000012</c:v>
                </c:pt>
                <c:pt idx="560">
                  <c:v>50.752000000000002</c:v>
                </c:pt>
                <c:pt idx="561">
                  <c:v>50.78</c:v>
                </c:pt>
                <c:pt idx="562">
                  <c:v>50.836000000000006</c:v>
                </c:pt>
                <c:pt idx="563">
                  <c:v>50.891000000000005</c:v>
                </c:pt>
                <c:pt idx="564">
                  <c:v>50.919000000000004</c:v>
                </c:pt>
                <c:pt idx="565">
                  <c:v>50.975000000000001</c:v>
                </c:pt>
                <c:pt idx="566">
                  <c:v>51.031000000000006</c:v>
                </c:pt>
                <c:pt idx="567">
                  <c:v>51.059000000000005</c:v>
                </c:pt>
                <c:pt idx="568">
                  <c:v>51.114000000000004</c:v>
                </c:pt>
                <c:pt idx="569">
                  <c:v>51.142000000000003</c:v>
                </c:pt>
                <c:pt idx="570">
                  <c:v>51.198000000000043</c:v>
                </c:pt>
                <c:pt idx="571">
                  <c:v>51.254000000000005</c:v>
                </c:pt>
                <c:pt idx="572">
                  <c:v>51.281000000000006</c:v>
                </c:pt>
                <c:pt idx="573">
                  <c:v>51.337000000000003</c:v>
                </c:pt>
                <c:pt idx="574">
                  <c:v>51.365000000000002</c:v>
                </c:pt>
                <c:pt idx="575">
                  <c:v>51.421000000000006</c:v>
                </c:pt>
                <c:pt idx="576">
                  <c:v>51.476000000000006</c:v>
                </c:pt>
                <c:pt idx="577">
                  <c:v>51.504000000000005</c:v>
                </c:pt>
                <c:pt idx="578">
                  <c:v>51.56</c:v>
                </c:pt>
                <c:pt idx="579">
                  <c:v>51.616</c:v>
                </c:pt>
                <c:pt idx="580">
                  <c:v>51.644000000000005</c:v>
                </c:pt>
                <c:pt idx="581">
                  <c:v>51.699000000000012</c:v>
                </c:pt>
                <c:pt idx="582">
                  <c:v>51.727000000000011</c:v>
                </c:pt>
                <c:pt idx="583">
                  <c:v>51.783000000000001</c:v>
                </c:pt>
                <c:pt idx="584">
                  <c:v>51.839000000000006</c:v>
                </c:pt>
                <c:pt idx="585">
                  <c:v>51.866</c:v>
                </c:pt>
                <c:pt idx="586">
                  <c:v>51.922000000000011</c:v>
                </c:pt>
                <c:pt idx="587">
                  <c:v>51.978000000000002</c:v>
                </c:pt>
                <c:pt idx="588">
                  <c:v>52.006</c:v>
                </c:pt>
                <c:pt idx="589">
                  <c:v>52.061</c:v>
                </c:pt>
                <c:pt idx="590">
                  <c:v>52.117000000000004</c:v>
                </c:pt>
                <c:pt idx="591">
                  <c:v>52.145000000000003</c:v>
                </c:pt>
                <c:pt idx="592">
                  <c:v>52.201000000000001</c:v>
                </c:pt>
                <c:pt idx="593">
                  <c:v>52.229000000000013</c:v>
                </c:pt>
                <c:pt idx="594">
                  <c:v>52.284000000000006</c:v>
                </c:pt>
                <c:pt idx="595">
                  <c:v>52.34</c:v>
                </c:pt>
                <c:pt idx="596">
                  <c:v>52.368000000000002</c:v>
                </c:pt>
                <c:pt idx="597">
                  <c:v>52.424000000000007</c:v>
                </c:pt>
                <c:pt idx="598">
                  <c:v>52.450999999999993</c:v>
                </c:pt>
                <c:pt idx="599">
                  <c:v>52.507000000000005</c:v>
                </c:pt>
                <c:pt idx="600">
                  <c:v>52.563000000000002</c:v>
                </c:pt>
                <c:pt idx="601">
                  <c:v>52.591000000000001</c:v>
                </c:pt>
                <c:pt idx="602">
                  <c:v>52.646000000000001</c:v>
                </c:pt>
                <c:pt idx="603">
                  <c:v>52.674000000000007</c:v>
                </c:pt>
                <c:pt idx="604">
                  <c:v>52.730000000000011</c:v>
                </c:pt>
                <c:pt idx="605">
                  <c:v>52.786000000000001</c:v>
                </c:pt>
                <c:pt idx="606">
                  <c:v>52.813999999999993</c:v>
                </c:pt>
                <c:pt idx="607">
                  <c:v>52.869</c:v>
                </c:pt>
                <c:pt idx="608">
                  <c:v>52.897000000000006</c:v>
                </c:pt>
                <c:pt idx="609">
                  <c:v>52.953000000000003</c:v>
                </c:pt>
                <c:pt idx="610">
                  <c:v>53.009</c:v>
                </c:pt>
                <c:pt idx="611">
                  <c:v>53.036000000000001</c:v>
                </c:pt>
                <c:pt idx="612">
                  <c:v>53.092000000000013</c:v>
                </c:pt>
                <c:pt idx="613">
                  <c:v>53.120000000000012</c:v>
                </c:pt>
                <c:pt idx="614">
                  <c:v>53.176000000000002</c:v>
                </c:pt>
                <c:pt idx="615">
                  <c:v>53.231000000000002</c:v>
                </c:pt>
                <c:pt idx="616">
                  <c:v>53.259</c:v>
                </c:pt>
                <c:pt idx="617">
                  <c:v>53.314999999999998</c:v>
                </c:pt>
                <c:pt idx="618">
                  <c:v>53.343000000000004</c:v>
                </c:pt>
                <c:pt idx="619">
                  <c:v>53.399000000000001</c:v>
                </c:pt>
                <c:pt idx="620">
                  <c:v>53.426000000000002</c:v>
                </c:pt>
                <c:pt idx="621">
                  <c:v>53.481999999999999</c:v>
                </c:pt>
                <c:pt idx="622">
                  <c:v>53.538000000000011</c:v>
                </c:pt>
                <c:pt idx="623">
                  <c:v>53.566000000000003</c:v>
                </c:pt>
                <c:pt idx="624">
                  <c:v>53.621000000000002</c:v>
                </c:pt>
                <c:pt idx="625">
                  <c:v>53.649000000000001</c:v>
                </c:pt>
                <c:pt idx="626">
                  <c:v>53.705000000000013</c:v>
                </c:pt>
                <c:pt idx="627">
                  <c:v>53.733000000000011</c:v>
                </c:pt>
                <c:pt idx="628">
                  <c:v>53.789000000000001</c:v>
                </c:pt>
                <c:pt idx="629">
                  <c:v>53.844000000000001</c:v>
                </c:pt>
                <c:pt idx="630">
                  <c:v>53.872</c:v>
                </c:pt>
                <c:pt idx="631">
                  <c:v>53.928000000000011</c:v>
                </c:pt>
                <c:pt idx="632">
                  <c:v>53.956000000000003</c:v>
                </c:pt>
                <c:pt idx="633">
                  <c:v>54.011000000000003</c:v>
                </c:pt>
                <c:pt idx="634">
                  <c:v>54.039000000000001</c:v>
                </c:pt>
                <c:pt idx="635">
                  <c:v>54.067</c:v>
                </c:pt>
                <c:pt idx="636">
                  <c:v>54.123000000000012</c:v>
                </c:pt>
                <c:pt idx="637">
                  <c:v>54.151000000000003</c:v>
                </c:pt>
                <c:pt idx="638">
                  <c:v>54.179000000000002</c:v>
                </c:pt>
                <c:pt idx="639">
                  <c:v>54.234000000000002</c:v>
                </c:pt>
                <c:pt idx="640">
                  <c:v>54.262000000000043</c:v>
                </c:pt>
                <c:pt idx="641">
                  <c:v>54.290000000000013</c:v>
                </c:pt>
                <c:pt idx="642">
                  <c:v>54.317999999999998</c:v>
                </c:pt>
                <c:pt idx="643">
                  <c:v>54.346000000000004</c:v>
                </c:pt>
                <c:pt idx="644">
                  <c:v>54.374000000000002</c:v>
                </c:pt>
                <c:pt idx="645">
                  <c:v>54.401000000000003</c:v>
                </c:pt>
                <c:pt idx="646">
                  <c:v>54.401000000000003</c:v>
                </c:pt>
                <c:pt idx="647">
                  <c:v>54.429000000000002</c:v>
                </c:pt>
                <c:pt idx="648">
                  <c:v>54.457000000000001</c:v>
                </c:pt>
                <c:pt idx="649">
                  <c:v>54.484999999999999</c:v>
                </c:pt>
                <c:pt idx="650">
                  <c:v>54.484999999999999</c:v>
                </c:pt>
                <c:pt idx="651">
                  <c:v>54.513000000000005</c:v>
                </c:pt>
                <c:pt idx="652">
                  <c:v>54.513000000000005</c:v>
                </c:pt>
                <c:pt idx="653">
                  <c:v>54.541000000000004</c:v>
                </c:pt>
                <c:pt idx="654">
                  <c:v>54.541000000000004</c:v>
                </c:pt>
                <c:pt idx="655">
                  <c:v>54.569000000000003</c:v>
                </c:pt>
                <c:pt idx="656">
                  <c:v>54.569000000000003</c:v>
                </c:pt>
                <c:pt idx="657">
                  <c:v>54.569000000000003</c:v>
                </c:pt>
                <c:pt idx="658">
                  <c:v>54.596000000000011</c:v>
                </c:pt>
                <c:pt idx="659">
                  <c:v>54.596000000000011</c:v>
                </c:pt>
                <c:pt idx="660">
                  <c:v>54.596000000000011</c:v>
                </c:pt>
                <c:pt idx="661">
                  <c:v>54.596000000000011</c:v>
                </c:pt>
                <c:pt idx="662">
                  <c:v>54.624000000000002</c:v>
                </c:pt>
                <c:pt idx="663">
                  <c:v>54.624000000000002</c:v>
                </c:pt>
                <c:pt idx="664">
                  <c:v>54.624000000000002</c:v>
                </c:pt>
                <c:pt idx="665">
                  <c:v>54.624000000000002</c:v>
                </c:pt>
                <c:pt idx="666">
                  <c:v>54.624000000000002</c:v>
                </c:pt>
                <c:pt idx="667">
                  <c:v>54.624000000000002</c:v>
                </c:pt>
                <c:pt idx="668">
                  <c:v>54.624000000000002</c:v>
                </c:pt>
                <c:pt idx="669">
                  <c:v>54.624000000000002</c:v>
                </c:pt>
                <c:pt idx="670">
                  <c:v>54.624000000000002</c:v>
                </c:pt>
                <c:pt idx="671">
                  <c:v>54.624000000000002</c:v>
                </c:pt>
                <c:pt idx="672">
                  <c:v>54.624000000000002</c:v>
                </c:pt>
                <c:pt idx="673">
                  <c:v>54.624000000000002</c:v>
                </c:pt>
                <c:pt idx="674">
                  <c:v>54.624000000000002</c:v>
                </c:pt>
                <c:pt idx="675">
                  <c:v>54.596000000000011</c:v>
                </c:pt>
                <c:pt idx="676">
                  <c:v>54.596000000000011</c:v>
                </c:pt>
                <c:pt idx="677">
                  <c:v>54.596000000000011</c:v>
                </c:pt>
                <c:pt idx="678">
                  <c:v>54.569000000000003</c:v>
                </c:pt>
                <c:pt idx="679">
                  <c:v>54.569000000000003</c:v>
                </c:pt>
                <c:pt idx="680">
                  <c:v>54.569000000000003</c:v>
                </c:pt>
                <c:pt idx="681">
                  <c:v>54.569000000000003</c:v>
                </c:pt>
                <c:pt idx="682">
                  <c:v>54.541000000000004</c:v>
                </c:pt>
                <c:pt idx="683">
                  <c:v>54.541000000000004</c:v>
                </c:pt>
                <c:pt idx="684">
                  <c:v>54.541000000000004</c:v>
                </c:pt>
                <c:pt idx="685">
                  <c:v>54.513000000000005</c:v>
                </c:pt>
                <c:pt idx="686">
                  <c:v>54.513000000000005</c:v>
                </c:pt>
                <c:pt idx="687">
                  <c:v>54.513000000000005</c:v>
                </c:pt>
                <c:pt idx="688">
                  <c:v>54.484999999999999</c:v>
                </c:pt>
                <c:pt idx="689">
                  <c:v>54.484999999999999</c:v>
                </c:pt>
                <c:pt idx="690">
                  <c:v>54.457000000000001</c:v>
                </c:pt>
                <c:pt idx="691">
                  <c:v>54.457000000000001</c:v>
                </c:pt>
                <c:pt idx="692">
                  <c:v>54.429000000000002</c:v>
                </c:pt>
                <c:pt idx="693">
                  <c:v>54.429000000000002</c:v>
                </c:pt>
                <c:pt idx="694">
                  <c:v>54.401000000000003</c:v>
                </c:pt>
                <c:pt idx="695">
                  <c:v>54.401000000000003</c:v>
                </c:pt>
                <c:pt idx="696">
                  <c:v>54.374000000000002</c:v>
                </c:pt>
                <c:pt idx="697">
                  <c:v>54.374000000000002</c:v>
                </c:pt>
                <c:pt idx="698">
                  <c:v>54.346000000000004</c:v>
                </c:pt>
                <c:pt idx="699">
                  <c:v>54.346000000000004</c:v>
                </c:pt>
                <c:pt idx="700">
                  <c:v>54.317999999999998</c:v>
                </c:pt>
                <c:pt idx="701">
                  <c:v>54.290000000000013</c:v>
                </c:pt>
                <c:pt idx="702">
                  <c:v>54.290000000000013</c:v>
                </c:pt>
                <c:pt idx="703">
                  <c:v>54.262000000000043</c:v>
                </c:pt>
                <c:pt idx="704">
                  <c:v>54.234000000000002</c:v>
                </c:pt>
                <c:pt idx="705">
                  <c:v>54.234000000000002</c:v>
                </c:pt>
                <c:pt idx="706">
                  <c:v>54.206000000000003</c:v>
                </c:pt>
                <c:pt idx="707">
                  <c:v>54.179000000000002</c:v>
                </c:pt>
                <c:pt idx="708">
                  <c:v>54.179000000000002</c:v>
                </c:pt>
                <c:pt idx="709">
                  <c:v>54.151000000000003</c:v>
                </c:pt>
                <c:pt idx="710">
                  <c:v>54.123000000000012</c:v>
                </c:pt>
                <c:pt idx="711">
                  <c:v>54.123000000000012</c:v>
                </c:pt>
                <c:pt idx="712">
                  <c:v>54.095000000000013</c:v>
                </c:pt>
                <c:pt idx="713">
                  <c:v>54.067</c:v>
                </c:pt>
                <c:pt idx="714">
                  <c:v>54.039000000000001</c:v>
                </c:pt>
                <c:pt idx="715">
                  <c:v>54.039000000000001</c:v>
                </c:pt>
                <c:pt idx="716">
                  <c:v>54.011000000000003</c:v>
                </c:pt>
                <c:pt idx="717">
                  <c:v>53.984000000000002</c:v>
                </c:pt>
                <c:pt idx="718">
                  <c:v>53.984000000000002</c:v>
                </c:pt>
                <c:pt idx="719">
                  <c:v>53.956000000000003</c:v>
                </c:pt>
                <c:pt idx="720">
                  <c:v>53.928000000000011</c:v>
                </c:pt>
                <c:pt idx="721">
                  <c:v>53.9</c:v>
                </c:pt>
                <c:pt idx="722">
                  <c:v>53.872</c:v>
                </c:pt>
                <c:pt idx="723">
                  <c:v>53.872</c:v>
                </c:pt>
                <c:pt idx="724">
                  <c:v>53.844000000000001</c:v>
                </c:pt>
                <c:pt idx="725">
                  <c:v>53.816000000000003</c:v>
                </c:pt>
                <c:pt idx="726">
                  <c:v>53.789000000000001</c:v>
                </c:pt>
                <c:pt idx="727">
                  <c:v>53.761000000000003</c:v>
                </c:pt>
                <c:pt idx="728">
                  <c:v>53.761000000000003</c:v>
                </c:pt>
                <c:pt idx="729">
                  <c:v>53.733000000000011</c:v>
                </c:pt>
                <c:pt idx="730">
                  <c:v>53.705000000000013</c:v>
                </c:pt>
                <c:pt idx="731">
                  <c:v>53.677</c:v>
                </c:pt>
                <c:pt idx="732">
                  <c:v>53.649000000000001</c:v>
                </c:pt>
                <c:pt idx="733">
                  <c:v>53.621000000000002</c:v>
                </c:pt>
                <c:pt idx="734">
                  <c:v>53.594000000000001</c:v>
                </c:pt>
                <c:pt idx="735">
                  <c:v>53.594000000000001</c:v>
                </c:pt>
                <c:pt idx="736">
                  <c:v>53.566000000000003</c:v>
                </c:pt>
                <c:pt idx="737">
                  <c:v>53.538000000000011</c:v>
                </c:pt>
                <c:pt idx="738">
                  <c:v>53.51</c:v>
                </c:pt>
                <c:pt idx="739">
                  <c:v>53.481999999999999</c:v>
                </c:pt>
                <c:pt idx="740">
                  <c:v>53.454000000000001</c:v>
                </c:pt>
                <c:pt idx="741">
                  <c:v>53.426000000000002</c:v>
                </c:pt>
                <c:pt idx="742">
                  <c:v>53.399000000000001</c:v>
                </c:pt>
                <c:pt idx="743">
                  <c:v>53.371000000000002</c:v>
                </c:pt>
                <c:pt idx="744">
                  <c:v>53.371000000000002</c:v>
                </c:pt>
                <c:pt idx="745">
                  <c:v>53.343000000000004</c:v>
                </c:pt>
                <c:pt idx="746">
                  <c:v>53.314999999999998</c:v>
                </c:pt>
                <c:pt idx="747">
                  <c:v>53.287000000000006</c:v>
                </c:pt>
                <c:pt idx="748">
                  <c:v>53.259</c:v>
                </c:pt>
                <c:pt idx="749">
                  <c:v>53.231000000000002</c:v>
                </c:pt>
                <c:pt idx="750">
                  <c:v>53.204000000000001</c:v>
                </c:pt>
                <c:pt idx="751">
                  <c:v>53.176000000000002</c:v>
                </c:pt>
                <c:pt idx="752">
                  <c:v>53.148000000000003</c:v>
                </c:pt>
                <c:pt idx="753">
                  <c:v>53.120000000000012</c:v>
                </c:pt>
                <c:pt idx="754">
                  <c:v>53.092000000000013</c:v>
                </c:pt>
                <c:pt idx="755">
                  <c:v>53.064</c:v>
                </c:pt>
                <c:pt idx="756">
                  <c:v>53.064</c:v>
                </c:pt>
                <c:pt idx="757">
                  <c:v>53.036000000000001</c:v>
                </c:pt>
                <c:pt idx="758">
                  <c:v>53.009</c:v>
                </c:pt>
                <c:pt idx="759">
                  <c:v>52.981000000000002</c:v>
                </c:pt>
                <c:pt idx="760">
                  <c:v>52.953000000000003</c:v>
                </c:pt>
                <c:pt idx="761">
                  <c:v>52.925000000000011</c:v>
                </c:pt>
                <c:pt idx="762">
                  <c:v>52.897000000000006</c:v>
                </c:pt>
                <c:pt idx="763">
                  <c:v>52.869</c:v>
                </c:pt>
                <c:pt idx="764">
                  <c:v>52.841000000000001</c:v>
                </c:pt>
                <c:pt idx="765">
                  <c:v>52.813999999999993</c:v>
                </c:pt>
                <c:pt idx="766">
                  <c:v>52.786000000000001</c:v>
                </c:pt>
                <c:pt idx="767">
                  <c:v>52.758000000000003</c:v>
                </c:pt>
                <c:pt idx="768">
                  <c:v>52.730000000000011</c:v>
                </c:pt>
                <c:pt idx="769">
                  <c:v>52.702000000000012</c:v>
                </c:pt>
                <c:pt idx="770">
                  <c:v>52.674000000000007</c:v>
                </c:pt>
                <c:pt idx="771">
                  <c:v>52.646000000000001</c:v>
                </c:pt>
                <c:pt idx="772">
                  <c:v>52.646000000000001</c:v>
                </c:pt>
                <c:pt idx="773">
                  <c:v>52.591000000000001</c:v>
                </c:pt>
                <c:pt idx="774">
                  <c:v>52.563000000000002</c:v>
                </c:pt>
                <c:pt idx="775">
                  <c:v>52.563000000000002</c:v>
                </c:pt>
                <c:pt idx="776">
                  <c:v>52.535000000000011</c:v>
                </c:pt>
                <c:pt idx="777">
                  <c:v>52.507000000000005</c:v>
                </c:pt>
                <c:pt idx="778">
                  <c:v>52.479000000000006</c:v>
                </c:pt>
                <c:pt idx="779">
                  <c:v>52.450999999999993</c:v>
                </c:pt>
                <c:pt idx="780">
                  <c:v>52.424000000000007</c:v>
                </c:pt>
                <c:pt idx="781">
                  <c:v>52.396000000000001</c:v>
                </c:pt>
                <c:pt idx="782">
                  <c:v>52.368000000000002</c:v>
                </c:pt>
                <c:pt idx="783">
                  <c:v>52.34</c:v>
                </c:pt>
                <c:pt idx="784">
                  <c:v>52.311999999999998</c:v>
                </c:pt>
                <c:pt idx="785">
                  <c:v>52.284000000000006</c:v>
                </c:pt>
                <c:pt idx="786">
                  <c:v>52.256</c:v>
                </c:pt>
                <c:pt idx="787">
                  <c:v>52.229000000000013</c:v>
                </c:pt>
                <c:pt idx="788">
                  <c:v>52.201000000000001</c:v>
                </c:pt>
                <c:pt idx="789">
                  <c:v>52.173000000000002</c:v>
                </c:pt>
                <c:pt idx="790">
                  <c:v>52.145000000000003</c:v>
                </c:pt>
                <c:pt idx="791">
                  <c:v>52.117000000000004</c:v>
                </c:pt>
                <c:pt idx="792">
                  <c:v>52.089000000000006</c:v>
                </c:pt>
                <c:pt idx="793">
                  <c:v>52.061</c:v>
                </c:pt>
                <c:pt idx="794">
                  <c:v>52.034000000000006</c:v>
                </c:pt>
                <c:pt idx="795">
                  <c:v>52.006</c:v>
                </c:pt>
                <c:pt idx="796">
                  <c:v>51.978000000000002</c:v>
                </c:pt>
                <c:pt idx="797">
                  <c:v>51.95</c:v>
                </c:pt>
                <c:pt idx="798">
                  <c:v>51.922000000000011</c:v>
                </c:pt>
                <c:pt idx="799">
                  <c:v>51.894000000000005</c:v>
                </c:pt>
                <c:pt idx="800">
                  <c:v>51.866</c:v>
                </c:pt>
                <c:pt idx="801">
                  <c:v>51.839000000000006</c:v>
                </c:pt>
                <c:pt idx="802">
                  <c:v>51.810999999999993</c:v>
                </c:pt>
                <c:pt idx="803">
                  <c:v>51.783000000000001</c:v>
                </c:pt>
                <c:pt idx="804">
                  <c:v>51.755000000000003</c:v>
                </c:pt>
                <c:pt idx="805">
                  <c:v>51.727000000000011</c:v>
                </c:pt>
                <c:pt idx="806">
                  <c:v>51.699000000000012</c:v>
                </c:pt>
                <c:pt idx="807">
                  <c:v>51.671000000000006</c:v>
                </c:pt>
                <c:pt idx="808">
                  <c:v>51.644000000000005</c:v>
                </c:pt>
                <c:pt idx="809">
                  <c:v>51.644000000000005</c:v>
                </c:pt>
                <c:pt idx="810">
                  <c:v>51.616</c:v>
                </c:pt>
                <c:pt idx="811">
                  <c:v>51.588000000000001</c:v>
                </c:pt>
                <c:pt idx="812">
                  <c:v>51.56</c:v>
                </c:pt>
                <c:pt idx="813">
                  <c:v>51.532000000000011</c:v>
                </c:pt>
                <c:pt idx="814">
                  <c:v>51.504000000000005</c:v>
                </c:pt>
                <c:pt idx="815">
                  <c:v>51.476000000000006</c:v>
                </c:pt>
                <c:pt idx="816">
                  <c:v>51.476000000000006</c:v>
                </c:pt>
                <c:pt idx="817">
                  <c:v>51.449000000000005</c:v>
                </c:pt>
                <c:pt idx="818">
                  <c:v>51.421000000000006</c:v>
                </c:pt>
                <c:pt idx="819">
                  <c:v>51.421000000000006</c:v>
                </c:pt>
                <c:pt idx="820">
                  <c:v>51.393000000000001</c:v>
                </c:pt>
                <c:pt idx="821">
                  <c:v>51.365000000000002</c:v>
                </c:pt>
                <c:pt idx="822">
                  <c:v>51.365000000000002</c:v>
                </c:pt>
                <c:pt idx="823">
                  <c:v>51.365000000000002</c:v>
                </c:pt>
                <c:pt idx="824">
                  <c:v>51.337000000000003</c:v>
                </c:pt>
                <c:pt idx="825">
                  <c:v>51.337000000000003</c:v>
                </c:pt>
                <c:pt idx="826">
                  <c:v>51.337000000000003</c:v>
                </c:pt>
                <c:pt idx="827">
                  <c:v>51.337000000000003</c:v>
                </c:pt>
                <c:pt idx="828">
                  <c:v>51.337000000000003</c:v>
                </c:pt>
                <c:pt idx="829">
                  <c:v>51.337000000000003</c:v>
                </c:pt>
                <c:pt idx="830">
                  <c:v>51.337000000000003</c:v>
                </c:pt>
                <c:pt idx="831">
                  <c:v>51.337000000000003</c:v>
                </c:pt>
                <c:pt idx="832">
                  <c:v>51.337000000000003</c:v>
                </c:pt>
                <c:pt idx="833">
                  <c:v>51.337000000000003</c:v>
                </c:pt>
                <c:pt idx="834">
                  <c:v>51.337000000000003</c:v>
                </c:pt>
                <c:pt idx="835">
                  <c:v>51.337000000000003</c:v>
                </c:pt>
                <c:pt idx="836">
                  <c:v>51.365000000000002</c:v>
                </c:pt>
                <c:pt idx="837">
                  <c:v>51.365000000000002</c:v>
                </c:pt>
                <c:pt idx="838">
                  <c:v>51.365000000000002</c:v>
                </c:pt>
                <c:pt idx="839">
                  <c:v>51.393000000000001</c:v>
                </c:pt>
                <c:pt idx="840">
                  <c:v>51.393000000000001</c:v>
                </c:pt>
                <c:pt idx="841">
                  <c:v>51.393000000000001</c:v>
                </c:pt>
                <c:pt idx="842">
                  <c:v>51.421000000000006</c:v>
                </c:pt>
                <c:pt idx="843">
                  <c:v>51.421000000000006</c:v>
                </c:pt>
                <c:pt idx="844">
                  <c:v>51.449000000000005</c:v>
                </c:pt>
                <c:pt idx="845">
                  <c:v>51.449000000000005</c:v>
                </c:pt>
                <c:pt idx="846">
                  <c:v>51.476000000000006</c:v>
                </c:pt>
                <c:pt idx="847">
                  <c:v>51.504000000000005</c:v>
                </c:pt>
                <c:pt idx="848">
                  <c:v>51.504000000000005</c:v>
                </c:pt>
                <c:pt idx="849">
                  <c:v>51.532000000000011</c:v>
                </c:pt>
                <c:pt idx="850">
                  <c:v>51.56</c:v>
                </c:pt>
                <c:pt idx="851">
                  <c:v>51.56</c:v>
                </c:pt>
                <c:pt idx="852">
                  <c:v>51.588000000000001</c:v>
                </c:pt>
                <c:pt idx="853">
                  <c:v>51.616</c:v>
                </c:pt>
                <c:pt idx="854">
                  <c:v>51.644000000000005</c:v>
                </c:pt>
                <c:pt idx="855">
                  <c:v>51.671000000000006</c:v>
                </c:pt>
                <c:pt idx="856">
                  <c:v>51.699000000000012</c:v>
                </c:pt>
                <c:pt idx="857">
                  <c:v>51.699000000000012</c:v>
                </c:pt>
                <c:pt idx="858">
                  <c:v>51.727000000000011</c:v>
                </c:pt>
                <c:pt idx="859">
                  <c:v>51.755000000000003</c:v>
                </c:pt>
                <c:pt idx="860">
                  <c:v>51.783000000000001</c:v>
                </c:pt>
                <c:pt idx="861">
                  <c:v>51.810999999999993</c:v>
                </c:pt>
                <c:pt idx="862">
                  <c:v>51.839000000000006</c:v>
                </c:pt>
                <c:pt idx="863">
                  <c:v>51.866</c:v>
                </c:pt>
                <c:pt idx="864">
                  <c:v>51.894000000000005</c:v>
                </c:pt>
                <c:pt idx="865">
                  <c:v>51.922000000000011</c:v>
                </c:pt>
                <c:pt idx="866">
                  <c:v>51.95</c:v>
                </c:pt>
                <c:pt idx="867">
                  <c:v>51.978000000000002</c:v>
                </c:pt>
                <c:pt idx="868">
                  <c:v>52.006</c:v>
                </c:pt>
                <c:pt idx="869">
                  <c:v>52.034000000000006</c:v>
                </c:pt>
                <c:pt idx="870">
                  <c:v>52.061</c:v>
                </c:pt>
                <c:pt idx="871">
                  <c:v>52.089000000000006</c:v>
                </c:pt>
                <c:pt idx="872">
                  <c:v>52.117000000000004</c:v>
                </c:pt>
                <c:pt idx="873">
                  <c:v>52.173000000000002</c:v>
                </c:pt>
                <c:pt idx="874">
                  <c:v>52.201000000000001</c:v>
                </c:pt>
                <c:pt idx="875">
                  <c:v>52.229000000000013</c:v>
                </c:pt>
                <c:pt idx="876">
                  <c:v>52.256</c:v>
                </c:pt>
                <c:pt idx="877">
                  <c:v>52.284000000000006</c:v>
                </c:pt>
                <c:pt idx="878">
                  <c:v>52.311999999999998</c:v>
                </c:pt>
                <c:pt idx="879">
                  <c:v>52.368000000000002</c:v>
                </c:pt>
                <c:pt idx="880">
                  <c:v>52.396000000000001</c:v>
                </c:pt>
                <c:pt idx="881">
                  <c:v>52.424000000000007</c:v>
                </c:pt>
                <c:pt idx="882">
                  <c:v>52.450999999999993</c:v>
                </c:pt>
                <c:pt idx="883">
                  <c:v>52.507000000000005</c:v>
                </c:pt>
                <c:pt idx="884">
                  <c:v>52.535000000000011</c:v>
                </c:pt>
                <c:pt idx="885">
                  <c:v>52.563000000000002</c:v>
                </c:pt>
                <c:pt idx="886">
                  <c:v>52.591000000000001</c:v>
                </c:pt>
                <c:pt idx="887">
                  <c:v>52.646000000000001</c:v>
                </c:pt>
                <c:pt idx="888">
                  <c:v>52.674000000000007</c:v>
                </c:pt>
                <c:pt idx="889">
                  <c:v>52.702000000000012</c:v>
                </c:pt>
                <c:pt idx="890">
                  <c:v>52.758000000000003</c:v>
                </c:pt>
                <c:pt idx="891">
                  <c:v>52.786000000000001</c:v>
                </c:pt>
                <c:pt idx="892">
                  <c:v>52.813999999999993</c:v>
                </c:pt>
                <c:pt idx="893">
                  <c:v>52.841000000000001</c:v>
                </c:pt>
                <c:pt idx="894">
                  <c:v>52.897000000000006</c:v>
                </c:pt>
                <c:pt idx="895">
                  <c:v>52.925000000000011</c:v>
                </c:pt>
                <c:pt idx="896">
                  <c:v>52.981000000000002</c:v>
                </c:pt>
                <c:pt idx="897">
                  <c:v>53.009</c:v>
                </c:pt>
                <c:pt idx="898">
                  <c:v>53.036000000000001</c:v>
                </c:pt>
                <c:pt idx="899">
                  <c:v>53.092000000000013</c:v>
                </c:pt>
                <c:pt idx="900">
                  <c:v>53.120000000000012</c:v>
                </c:pt>
                <c:pt idx="901">
                  <c:v>53.176000000000002</c:v>
                </c:pt>
                <c:pt idx="902">
                  <c:v>53.204000000000001</c:v>
                </c:pt>
                <c:pt idx="903">
                  <c:v>53.231000000000002</c:v>
                </c:pt>
                <c:pt idx="904">
                  <c:v>53.287000000000006</c:v>
                </c:pt>
                <c:pt idx="905">
                  <c:v>53.314999999999998</c:v>
                </c:pt>
                <c:pt idx="906">
                  <c:v>53.371000000000002</c:v>
                </c:pt>
                <c:pt idx="907">
                  <c:v>53.399000000000001</c:v>
                </c:pt>
                <c:pt idx="908">
                  <c:v>53.454000000000001</c:v>
                </c:pt>
                <c:pt idx="909">
                  <c:v>53.481999999999999</c:v>
                </c:pt>
                <c:pt idx="910">
                  <c:v>53.51</c:v>
                </c:pt>
                <c:pt idx="911">
                  <c:v>53.566000000000003</c:v>
                </c:pt>
                <c:pt idx="912">
                  <c:v>53.594000000000001</c:v>
                </c:pt>
                <c:pt idx="913">
                  <c:v>53.649000000000001</c:v>
                </c:pt>
                <c:pt idx="914">
                  <c:v>53.677</c:v>
                </c:pt>
                <c:pt idx="915">
                  <c:v>53.733000000000011</c:v>
                </c:pt>
                <c:pt idx="916">
                  <c:v>53.761000000000003</c:v>
                </c:pt>
                <c:pt idx="917">
                  <c:v>53.816000000000003</c:v>
                </c:pt>
                <c:pt idx="918">
                  <c:v>53.844000000000001</c:v>
                </c:pt>
                <c:pt idx="919">
                  <c:v>53.9</c:v>
                </c:pt>
                <c:pt idx="920">
                  <c:v>53.928000000000011</c:v>
                </c:pt>
                <c:pt idx="921">
                  <c:v>53.956000000000003</c:v>
                </c:pt>
                <c:pt idx="922">
                  <c:v>54.011000000000003</c:v>
                </c:pt>
                <c:pt idx="923">
                  <c:v>54.039000000000001</c:v>
                </c:pt>
                <c:pt idx="924">
                  <c:v>54.095000000000013</c:v>
                </c:pt>
                <c:pt idx="925">
                  <c:v>54.123000000000012</c:v>
                </c:pt>
                <c:pt idx="926">
                  <c:v>54.179000000000002</c:v>
                </c:pt>
                <c:pt idx="927">
                  <c:v>54.234000000000002</c:v>
                </c:pt>
                <c:pt idx="928">
                  <c:v>54.262000000000043</c:v>
                </c:pt>
                <c:pt idx="929">
                  <c:v>54.290000000000013</c:v>
                </c:pt>
                <c:pt idx="930">
                  <c:v>54.346000000000004</c:v>
                </c:pt>
                <c:pt idx="931">
                  <c:v>54.374000000000002</c:v>
                </c:pt>
                <c:pt idx="932">
                  <c:v>54.429000000000002</c:v>
                </c:pt>
                <c:pt idx="933">
                  <c:v>54.457000000000001</c:v>
                </c:pt>
                <c:pt idx="934">
                  <c:v>54.513000000000005</c:v>
                </c:pt>
                <c:pt idx="935">
                  <c:v>54.569000000000003</c:v>
                </c:pt>
                <c:pt idx="936">
                  <c:v>54.596000000000011</c:v>
                </c:pt>
                <c:pt idx="937">
                  <c:v>54.652000000000001</c:v>
                </c:pt>
                <c:pt idx="938">
                  <c:v>54.68</c:v>
                </c:pt>
                <c:pt idx="939">
                  <c:v>54.736000000000011</c:v>
                </c:pt>
                <c:pt idx="940">
                  <c:v>54.764000000000003</c:v>
                </c:pt>
                <c:pt idx="941">
                  <c:v>54.791000000000011</c:v>
                </c:pt>
                <c:pt idx="942">
                  <c:v>54.847000000000001</c:v>
                </c:pt>
                <c:pt idx="943">
                  <c:v>54.903000000000006</c:v>
                </c:pt>
                <c:pt idx="944">
                  <c:v>54.931000000000004</c:v>
                </c:pt>
                <c:pt idx="945">
                  <c:v>54.959000000000003</c:v>
                </c:pt>
                <c:pt idx="946">
                  <c:v>55.014000000000003</c:v>
                </c:pt>
                <c:pt idx="947">
                  <c:v>55.07</c:v>
                </c:pt>
                <c:pt idx="948">
                  <c:v>55.098000000000013</c:v>
                </c:pt>
                <c:pt idx="949">
                  <c:v>55.126000000000012</c:v>
                </c:pt>
                <c:pt idx="950">
                  <c:v>55.181000000000004</c:v>
                </c:pt>
                <c:pt idx="951">
                  <c:v>55.209000000000003</c:v>
                </c:pt>
                <c:pt idx="952">
                  <c:v>55.265000000000043</c:v>
                </c:pt>
                <c:pt idx="953">
                  <c:v>55.321000000000005</c:v>
                </c:pt>
                <c:pt idx="954">
                  <c:v>55.349000000000004</c:v>
                </c:pt>
                <c:pt idx="955">
                  <c:v>55.404000000000003</c:v>
                </c:pt>
                <c:pt idx="956">
                  <c:v>55.432000000000002</c:v>
                </c:pt>
                <c:pt idx="957">
                  <c:v>55.46</c:v>
                </c:pt>
                <c:pt idx="958">
                  <c:v>55.516000000000005</c:v>
                </c:pt>
                <c:pt idx="959">
                  <c:v>55.571000000000005</c:v>
                </c:pt>
                <c:pt idx="960">
                  <c:v>55.599000000000011</c:v>
                </c:pt>
                <c:pt idx="961">
                  <c:v>55.655000000000001</c:v>
                </c:pt>
                <c:pt idx="962">
                  <c:v>55.683</c:v>
                </c:pt>
                <c:pt idx="963">
                  <c:v>55.739000000000011</c:v>
                </c:pt>
                <c:pt idx="964">
                  <c:v>55.766000000000012</c:v>
                </c:pt>
                <c:pt idx="965">
                  <c:v>55.794000000000011</c:v>
                </c:pt>
                <c:pt idx="966">
                  <c:v>55.85</c:v>
                </c:pt>
                <c:pt idx="967">
                  <c:v>55.906000000000006</c:v>
                </c:pt>
                <c:pt idx="968">
                  <c:v>55.934000000000005</c:v>
                </c:pt>
                <c:pt idx="969">
                  <c:v>55.961000000000006</c:v>
                </c:pt>
                <c:pt idx="970">
                  <c:v>56.017000000000003</c:v>
                </c:pt>
                <c:pt idx="971">
                  <c:v>56.045000000000002</c:v>
                </c:pt>
                <c:pt idx="972">
                  <c:v>56.101000000000006</c:v>
                </c:pt>
                <c:pt idx="973">
                  <c:v>56.129000000000012</c:v>
                </c:pt>
                <c:pt idx="974">
                  <c:v>56.184000000000005</c:v>
                </c:pt>
                <c:pt idx="975">
                  <c:v>56.212000000000003</c:v>
                </c:pt>
                <c:pt idx="976">
                  <c:v>56.268000000000043</c:v>
                </c:pt>
                <c:pt idx="977">
                  <c:v>56.296000000000049</c:v>
                </c:pt>
                <c:pt idx="978">
                  <c:v>56.350999999999999</c:v>
                </c:pt>
                <c:pt idx="979">
                  <c:v>56.379000000000005</c:v>
                </c:pt>
                <c:pt idx="980">
                  <c:v>56.435000000000002</c:v>
                </c:pt>
                <c:pt idx="981">
                  <c:v>56.463000000000001</c:v>
                </c:pt>
                <c:pt idx="982">
                  <c:v>56.519000000000005</c:v>
                </c:pt>
                <c:pt idx="983">
                  <c:v>56.546000000000006</c:v>
                </c:pt>
                <c:pt idx="984">
                  <c:v>56.602000000000011</c:v>
                </c:pt>
                <c:pt idx="985">
                  <c:v>56.63</c:v>
                </c:pt>
                <c:pt idx="986">
                  <c:v>56.686</c:v>
                </c:pt>
                <c:pt idx="987">
                  <c:v>56.714000000000006</c:v>
                </c:pt>
                <c:pt idx="988">
                  <c:v>56.741</c:v>
                </c:pt>
                <c:pt idx="989">
                  <c:v>56.797000000000011</c:v>
                </c:pt>
                <c:pt idx="990">
                  <c:v>56.825000000000003</c:v>
                </c:pt>
                <c:pt idx="991">
                  <c:v>56.853000000000002</c:v>
                </c:pt>
                <c:pt idx="992">
                  <c:v>56.909000000000006</c:v>
                </c:pt>
                <c:pt idx="993">
                  <c:v>56.936</c:v>
                </c:pt>
                <c:pt idx="994">
                  <c:v>56.964000000000006</c:v>
                </c:pt>
                <c:pt idx="995">
                  <c:v>57.02</c:v>
                </c:pt>
                <c:pt idx="996">
                  <c:v>57.048000000000002</c:v>
                </c:pt>
                <c:pt idx="997">
                  <c:v>57.076000000000001</c:v>
                </c:pt>
                <c:pt idx="998">
                  <c:v>57.104000000000006</c:v>
                </c:pt>
                <c:pt idx="999">
                  <c:v>57.131</c:v>
                </c:pt>
                <c:pt idx="1000">
                  <c:v>57.159000000000006</c:v>
                </c:pt>
                <c:pt idx="1001">
                  <c:v>57.187000000000005</c:v>
                </c:pt>
                <c:pt idx="1002">
                  <c:v>57.215000000000003</c:v>
                </c:pt>
                <c:pt idx="1003">
                  <c:v>57.243000000000002</c:v>
                </c:pt>
                <c:pt idx="1004">
                  <c:v>57.271000000000001</c:v>
                </c:pt>
                <c:pt idx="1005">
                  <c:v>57.299000000000049</c:v>
                </c:pt>
                <c:pt idx="1006">
                  <c:v>57.299000000000049</c:v>
                </c:pt>
                <c:pt idx="1007">
                  <c:v>57.326000000000001</c:v>
                </c:pt>
                <c:pt idx="1008">
                  <c:v>57.353999999999999</c:v>
                </c:pt>
                <c:pt idx="1009">
                  <c:v>57.353999999999999</c:v>
                </c:pt>
                <c:pt idx="1010">
                  <c:v>57.381999999999998</c:v>
                </c:pt>
                <c:pt idx="1011">
                  <c:v>57.381999999999998</c:v>
                </c:pt>
                <c:pt idx="1012">
                  <c:v>57.41</c:v>
                </c:pt>
                <c:pt idx="1013">
                  <c:v>57.41</c:v>
                </c:pt>
                <c:pt idx="1014">
                  <c:v>57.41</c:v>
                </c:pt>
                <c:pt idx="1015">
                  <c:v>57.438000000000002</c:v>
                </c:pt>
                <c:pt idx="1016">
                  <c:v>57.438000000000002</c:v>
                </c:pt>
                <c:pt idx="1017">
                  <c:v>57.438000000000002</c:v>
                </c:pt>
                <c:pt idx="1018">
                  <c:v>57.438000000000002</c:v>
                </c:pt>
                <c:pt idx="1019">
                  <c:v>57.466000000000001</c:v>
                </c:pt>
                <c:pt idx="1020">
                  <c:v>57.466000000000001</c:v>
                </c:pt>
                <c:pt idx="1021">
                  <c:v>57.466000000000001</c:v>
                </c:pt>
                <c:pt idx="1022">
                  <c:v>57.466000000000001</c:v>
                </c:pt>
                <c:pt idx="1023">
                  <c:v>57.466000000000001</c:v>
                </c:pt>
                <c:pt idx="1024">
                  <c:v>57.466000000000001</c:v>
                </c:pt>
                <c:pt idx="1025">
                  <c:v>57.466000000000001</c:v>
                </c:pt>
                <c:pt idx="1026">
                  <c:v>57.466000000000001</c:v>
                </c:pt>
                <c:pt idx="1027">
                  <c:v>57.466000000000001</c:v>
                </c:pt>
                <c:pt idx="1028">
                  <c:v>57.466000000000001</c:v>
                </c:pt>
                <c:pt idx="1029">
                  <c:v>57.466000000000001</c:v>
                </c:pt>
                <c:pt idx="1030">
                  <c:v>57.438000000000002</c:v>
                </c:pt>
                <c:pt idx="1031">
                  <c:v>57.438000000000002</c:v>
                </c:pt>
                <c:pt idx="1032">
                  <c:v>57.438000000000002</c:v>
                </c:pt>
                <c:pt idx="1033">
                  <c:v>57.438000000000002</c:v>
                </c:pt>
                <c:pt idx="1034">
                  <c:v>57.438000000000002</c:v>
                </c:pt>
                <c:pt idx="1035">
                  <c:v>57.41</c:v>
                </c:pt>
                <c:pt idx="1036">
                  <c:v>57.41</c:v>
                </c:pt>
                <c:pt idx="1037">
                  <c:v>57.41</c:v>
                </c:pt>
                <c:pt idx="1038">
                  <c:v>57.41</c:v>
                </c:pt>
                <c:pt idx="1039">
                  <c:v>57.381999999999998</c:v>
                </c:pt>
                <c:pt idx="1040">
                  <c:v>57.381999999999998</c:v>
                </c:pt>
                <c:pt idx="1041">
                  <c:v>57.381999999999998</c:v>
                </c:pt>
                <c:pt idx="1042">
                  <c:v>57.353999999999999</c:v>
                </c:pt>
                <c:pt idx="1043">
                  <c:v>57.353999999999999</c:v>
                </c:pt>
                <c:pt idx="1044">
                  <c:v>57.326000000000001</c:v>
                </c:pt>
                <c:pt idx="1045">
                  <c:v>57.326000000000001</c:v>
                </c:pt>
                <c:pt idx="1046">
                  <c:v>57.299000000000049</c:v>
                </c:pt>
                <c:pt idx="1047">
                  <c:v>57.299000000000049</c:v>
                </c:pt>
                <c:pt idx="1048">
                  <c:v>57.271000000000001</c:v>
                </c:pt>
                <c:pt idx="1049">
                  <c:v>57.271000000000001</c:v>
                </c:pt>
                <c:pt idx="1050">
                  <c:v>57.243000000000002</c:v>
                </c:pt>
                <c:pt idx="1051">
                  <c:v>57.243000000000002</c:v>
                </c:pt>
                <c:pt idx="1052">
                  <c:v>57.215000000000003</c:v>
                </c:pt>
                <c:pt idx="1053">
                  <c:v>57.215000000000003</c:v>
                </c:pt>
                <c:pt idx="1054">
                  <c:v>57.187000000000005</c:v>
                </c:pt>
                <c:pt idx="1055">
                  <c:v>57.187000000000005</c:v>
                </c:pt>
                <c:pt idx="1056">
                  <c:v>57.159000000000006</c:v>
                </c:pt>
                <c:pt idx="1057">
                  <c:v>57.131</c:v>
                </c:pt>
                <c:pt idx="1058">
                  <c:v>57.131</c:v>
                </c:pt>
                <c:pt idx="1059">
                  <c:v>57.104000000000006</c:v>
                </c:pt>
                <c:pt idx="1060">
                  <c:v>57.104000000000006</c:v>
                </c:pt>
                <c:pt idx="1061">
                  <c:v>57.076000000000001</c:v>
                </c:pt>
                <c:pt idx="1062">
                  <c:v>57.048000000000002</c:v>
                </c:pt>
                <c:pt idx="1063">
                  <c:v>57.048000000000002</c:v>
                </c:pt>
                <c:pt idx="1064">
                  <c:v>57.02</c:v>
                </c:pt>
                <c:pt idx="1065">
                  <c:v>56.992000000000012</c:v>
                </c:pt>
                <c:pt idx="1066">
                  <c:v>56.964000000000006</c:v>
                </c:pt>
                <c:pt idx="1067">
                  <c:v>56.964000000000006</c:v>
                </c:pt>
                <c:pt idx="1068">
                  <c:v>56.936</c:v>
                </c:pt>
                <c:pt idx="1069">
                  <c:v>56.909000000000006</c:v>
                </c:pt>
                <c:pt idx="1070">
                  <c:v>56.909000000000006</c:v>
                </c:pt>
                <c:pt idx="1071">
                  <c:v>56.880999999999993</c:v>
                </c:pt>
                <c:pt idx="1072">
                  <c:v>56.853000000000002</c:v>
                </c:pt>
                <c:pt idx="1073">
                  <c:v>56.825000000000003</c:v>
                </c:pt>
                <c:pt idx="1074">
                  <c:v>56.825000000000003</c:v>
                </c:pt>
                <c:pt idx="1075">
                  <c:v>56.797000000000011</c:v>
                </c:pt>
                <c:pt idx="1076">
                  <c:v>56.769000000000013</c:v>
                </c:pt>
                <c:pt idx="1077">
                  <c:v>56.741</c:v>
                </c:pt>
                <c:pt idx="1078">
                  <c:v>56.714000000000006</c:v>
                </c:pt>
                <c:pt idx="1079">
                  <c:v>56.714000000000006</c:v>
                </c:pt>
                <c:pt idx="1080">
                  <c:v>56.686</c:v>
                </c:pt>
                <c:pt idx="1081">
                  <c:v>56.658000000000001</c:v>
                </c:pt>
                <c:pt idx="1082">
                  <c:v>56.63</c:v>
                </c:pt>
                <c:pt idx="1083">
                  <c:v>56.63</c:v>
                </c:pt>
                <c:pt idx="1084">
                  <c:v>56.602000000000011</c:v>
                </c:pt>
                <c:pt idx="1085">
                  <c:v>56.574000000000005</c:v>
                </c:pt>
                <c:pt idx="1086">
                  <c:v>56.546000000000006</c:v>
                </c:pt>
                <c:pt idx="1087">
                  <c:v>56.519000000000005</c:v>
                </c:pt>
                <c:pt idx="1088">
                  <c:v>56.491</c:v>
                </c:pt>
                <c:pt idx="1089">
                  <c:v>56.491</c:v>
                </c:pt>
                <c:pt idx="1090">
                  <c:v>56.463000000000001</c:v>
                </c:pt>
                <c:pt idx="1091">
                  <c:v>56.435000000000002</c:v>
                </c:pt>
                <c:pt idx="1092">
                  <c:v>56.407000000000004</c:v>
                </c:pt>
                <c:pt idx="1093">
                  <c:v>56.379000000000005</c:v>
                </c:pt>
                <c:pt idx="1094">
                  <c:v>56.350999999999999</c:v>
                </c:pt>
                <c:pt idx="1095">
                  <c:v>56.324000000000005</c:v>
                </c:pt>
                <c:pt idx="1096">
                  <c:v>56.296000000000049</c:v>
                </c:pt>
                <c:pt idx="1097">
                  <c:v>56.296000000000049</c:v>
                </c:pt>
                <c:pt idx="1098">
                  <c:v>56.268000000000043</c:v>
                </c:pt>
                <c:pt idx="1099">
                  <c:v>56.24</c:v>
                </c:pt>
                <c:pt idx="1100">
                  <c:v>56.212000000000003</c:v>
                </c:pt>
                <c:pt idx="1101">
                  <c:v>56.184000000000005</c:v>
                </c:pt>
                <c:pt idx="1102">
                  <c:v>56.156000000000006</c:v>
                </c:pt>
                <c:pt idx="1103">
                  <c:v>56.129000000000012</c:v>
                </c:pt>
                <c:pt idx="1104">
                  <c:v>56.101000000000006</c:v>
                </c:pt>
                <c:pt idx="1105">
                  <c:v>56.073</c:v>
                </c:pt>
                <c:pt idx="1106">
                  <c:v>56.045000000000002</c:v>
                </c:pt>
                <c:pt idx="1107">
                  <c:v>56.045000000000002</c:v>
                </c:pt>
                <c:pt idx="1108">
                  <c:v>56.017000000000003</c:v>
                </c:pt>
                <c:pt idx="1109">
                  <c:v>55.989000000000004</c:v>
                </c:pt>
                <c:pt idx="1110">
                  <c:v>55.961000000000006</c:v>
                </c:pt>
                <c:pt idx="1111">
                  <c:v>55.934000000000005</c:v>
                </c:pt>
                <c:pt idx="1112">
                  <c:v>55.906000000000006</c:v>
                </c:pt>
                <c:pt idx="1113">
                  <c:v>55.878</c:v>
                </c:pt>
                <c:pt idx="1114">
                  <c:v>55.85</c:v>
                </c:pt>
                <c:pt idx="1115">
                  <c:v>55.822000000000003</c:v>
                </c:pt>
                <c:pt idx="1116">
                  <c:v>55.794000000000011</c:v>
                </c:pt>
                <c:pt idx="1117">
                  <c:v>55.766000000000012</c:v>
                </c:pt>
                <c:pt idx="1118">
                  <c:v>55.739000000000011</c:v>
                </c:pt>
                <c:pt idx="1119">
                  <c:v>55.711000000000006</c:v>
                </c:pt>
                <c:pt idx="1120">
                  <c:v>55.683</c:v>
                </c:pt>
                <c:pt idx="1121">
                  <c:v>55.655000000000001</c:v>
                </c:pt>
                <c:pt idx="1122">
                  <c:v>55.627000000000002</c:v>
                </c:pt>
                <c:pt idx="1123">
                  <c:v>55.599000000000011</c:v>
                </c:pt>
                <c:pt idx="1124">
                  <c:v>55.571000000000005</c:v>
                </c:pt>
                <c:pt idx="1125">
                  <c:v>55.544000000000004</c:v>
                </c:pt>
                <c:pt idx="1126">
                  <c:v>55.516000000000005</c:v>
                </c:pt>
                <c:pt idx="1127">
                  <c:v>55.488</c:v>
                </c:pt>
                <c:pt idx="1128">
                  <c:v>55.46</c:v>
                </c:pt>
                <c:pt idx="1129">
                  <c:v>55.432000000000002</c:v>
                </c:pt>
                <c:pt idx="1130">
                  <c:v>55.432000000000002</c:v>
                </c:pt>
                <c:pt idx="1131">
                  <c:v>55.404000000000003</c:v>
                </c:pt>
                <c:pt idx="1132">
                  <c:v>55.376000000000005</c:v>
                </c:pt>
                <c:pt idx="1133">
                  <c:v>55.349000000000004</c:v>
                </c:pt>
                <c:pt idx="1134">
                  <c:v>55.321000000000005</c:v>
                </c:pt>
                <c:pt idx="1135">
                  <c:v>55.293000000000013</c:v>
                </c:pt>
                <c:pt idx="1136">
                  <c:v>55.265000000000043</c:v>
                </c:pt>
                <c:pt idx="1137">
                  <c:v>55.237000000000002</c:v>
                </c:pt>
                <c:pt idx="1138">
                  <c:v>55.209000000000003</c:v>
                </c:pt>
                <c:pt idx="1139">
                  <c:v>55.181000000000004</c:v>
                </c:pt>
                <c:pt idx="1140">
                  <c:v>55.154000000000003</c:v>
                </c:pt>
                <c:pt idx="1141">
                  <c:v>55.126000000000012</c:v>
                </c:pt>
                <c:pt idx="1142">
                  <c:v>55.098000000000013</c:v>
                </c:pt>
                <c:pt idx="1143">
                  <c:v>55.07</c:v>
                </c:pt>
                <c:pt idx="1144">
                  <c:v>55.042000000000002</c:v>
                </c:pt>
                <c:pt idx="1145">
                  <c:v>55.014000000000003</c:v>
                </c:pt>
                <c:pt idx="1146">
                  <c:v>54.986000000000004</c:v>
                </c:pt>
                <c:pt idx="1147">
                  <c:v>54.959000000000003</c:v>
                </c:pt>
                <c:pt idx="1148">
                  <c:v>54.931000000000004</c:v>
                </c:pt>
                <c:pt idx="1149">
                  <c:v>54.903000000000006</c:v>
                </c:pt>
                <c:pt idx="1150">
                  <c:v>54.875</c:v>
                </c:pt>
                <c:pt idx="1151">
                  <c:v>54.847000000000001</c:v>
                </c:pt>
                <c:pt idx="1152">
                  <c:v>54.819000000000003</c:v>
                </c:pt>
                <c:pt idx="1153">
                  <c:v>54.791000000000011</c:v>
                </c:pt>
                <c:pt idx="1154">
                  <c:v>54.764000000000003</c:v>
                </c:pt>
                <c:pt idx="1155">
                  <c:v>54.736000000000011</c:v>
                </c:pt>
                <c:pt idx="1156">
                  <c:v>54.708000000000013</c:v>
                </c:pt>
                <c:pt idx="1157">
                  <c:v>54.68</c:v>
                </c:pt>
                <c:pt idx="1158">
                  <c:v>54.652000000000001</c:v>
                </c:pt>
                <c:pt idx="1159">
                  <c:v>54.624000000000002</c:v>
                </c:pt>
                <c:pt idx="1160">
                  <c:v>54.596000000000011</c:v>
                </c:pt>
                <c:pt idx="1161">
                  <c:v>54.569000000000003</c:v>
                </c:pt>
                <c:pt idx="1162">
                  <c:v>54.541000000000004</c:v>
                </c:pt>
                <c:pt idx="1163">
                  <c:v>54.513000000000005</c:v>
                </c:pt>
                <c:pt idx="1164">
                  <c:v>54.484999999999999</c:v>
                </c:pt>
                <c:pt idx="1165">
                  <c:v>54.457000000000001</c:v>
                </c:pt>
                <c:pt idx="1166">
                  <c:v>54.429000000000002</c:v>
                </c:pt>
                <c:pt idx="1167">
                  <c:v>54.401000000000003</c:v>
                </c:pt>
                <c:pt idx="1168">
                  <c:v>54.374000000000002</c:v>
                </c:pt>
                <c:pt idx="1169">
                  <c:v>54.346000000000004</c:v>
                </c:pt>
                <c:pt idx="1170">
                  <c:v>54.317999999999998</c:v>
                </c:pt>
                <c:pt idx="1171">
                  <c:v>54.290000000000013</c:v>
                </c:pt>
                <c:pt idx="1172">
                  <c:v>54.262000000000043</c:v>
                </c:pt>
                <c:pt idx="1173">
                  <c:v>54.234000000000002</c:v>
                </c:pt>
                <c:pt idx="1174">
                  <c:v>54.234000000000002</c:v>
                </c:pt>
                <c:pt idx="1175">
                  <c:v>54.206000000000003</c:v>
                </c:pt>
                <c:pt idx="1176">
                  <c:v>54.179000000000002</c:v>
                </c:pt>
                <c:pt idx="1177">
                  <c:v>54.151000000000003</c:v>
                </c:pt>
                <c:pt idx="1178">
                  <c:v>54.123000000000012</c:v>
                </c:pt>
                <c:pt idx="1179">
                  <c:v>54.123000000000012</c:v>
                </c:pt>
                <c:pt idx="1180">
                  <c:v>54.095000000000013</c:v>
                </c:pt>
                <c:pt idx="1181">
                  <c:v>54.095000000000013</c:v>
                </c:pt>
                <c:pt idx="1182">
                  <c:v>54.067</c:v>
                </c:pt>
                <c:pt idx="1183">
                  <c:v>54.067</c:v>
                </c:pt>
                <c:pt idx="1184">
                  <c:v>54.067</c:v>
                </c:pt>
                <c:pt idx="1185">
                  <c:v>54.039000000000001</c:v>
                </c:pt>
                <c:pt idx="1186">
                  <c:v>54.039000000000001</c:v>
                </c:pt>
                <c:pt idx="1187">
                  <c:v>54.039000000000001</c:v>
                </c:pt>
                <c:pt idx="1188">
                  <c:v>54.039000000000001</c:v>
                </c:pt>
                <c:pt idx="1189">
                  <c:v>54.039000000000001</c:v>
                </c:pt>
                <c:pt idx="1190">
                  <c:v>54.039000000000001</c:v>
                </c:pt>
                <c:pt idx="1191">
                  <c:v>54.039000000000001</c:v>
                </c:pt>
                <c:pt idx="1192">
                  <c:v>54.039000000000001</c:v>
                </c:pt>
                <c:pt idx="1193">
                  <c:v>54.039000000000001</c:v>
                </c:pt>
                <c:pt idx="1194">
                  <c:v>54.039000000000001</c:v>
                </c:pt>
                <c:pt idx="1195">
                  <c:v>54.039000000000001</c:v>
                </c:pt>
                <c:pt idx="1196">
                  <c:v>54.039000000000001</c:v>
                </c:pt>
                <c:pt idx="1197">
                  <c:v>54.067</c:v>
                </c:pt>
                <c:pt idx="1198">
                  <c:v>54.067</c:v>
                </c:pt>
                <c:pt idx="1199">
                  <c:v>54.067</c:v>
                </c:pt>
                <c:pt idx="1200">
                  <c:v>54.095000000000013</c:v>
                </c:pt>
                <c:pt idx="1201">
                  <c:v>54.095000000000013</c:v>
                </c:pt>
                <c:pt idx="1202">
                  <c:v>54.123000000000012</c:v>
                </c:pt>
                <c:pt idx="1203">
                  <c:v>54.123000000000012</c:v>
                </c:pt>
                <c:pt idx="1204">
                  <c:v>54.123000000000012</c:v>
                </c:pt>
                <c:pt idx="1205">
                  <c:v>54.151000000000003</c:v>
                </c:pt>
                <c:pt idx="1206">
                  <c:v>54.151000000000003</c:v>
                </c:pt>
                <c:pt idx="1207">
                  <c:v>54.179000000000002</c:v>
                </c:pt>
                <c:pt idx="1208">
                  <c:v>54.206000000000003</c:v>
                </c:pt>
                <c:pt idx="1209">
                  <c:v>54.206000000000003</c:v>
                </c:pt>
                <c:pt idx="1210">
                  <c:v>54.234000000000002</c:v>
                </c:pt>
                <c:pt idx="1211">
                  <c:v>54.234000000000002</c:v>
                </c:pt>
                <c:pt idx="1212">
                  <c:v>54.262000000000043</c:v>
                </c:pt>
                <c:pt idx="1213">
                  <c:v>54.290000000000013</c:v>
                </c:pt>
                <c:pt idx="1214">
                  <c:v>54.317999999999998</c:v>
                </c:pt>
                <c:pt idx="1215">
                  <c:v>54.317999999999998</c:v>
                </c:pt>
                <c:pt idx="1216">
                  <c:v>54.346000000000004</c:v>
                </c:pt>
                <c:pt idx="1217">
                  <c:v>54.374000000000002</c:v>
                </c:pt>
                <c:pt idx="1218">
                  <c:v>54.401000000000003</c:v>
                </c:pt>
                <c:pt idx="1219">
                  <c:v>54.429000000000002</c:v>
                </c:pt>
                <c:pt idx="1220">
                  <c:v>54.457000000000001</c:v>
                </c:pt>
                <c:pt idx="1221">
                  <c:v>54.457000000000001</c:v>
                </c:pt>
                <c:pt idx="1222">
                  <c:v>54.484999999999999</c:v>
                </c:pt>
                <c:pt idx="1223">
                  <c:v>54.513000000000005</c:v>
                </c:pt>
                <c:pt idx="1224">
                  <c:v>54.541000000000004</c:v>
                </c:pt>
                <c:pt idx="1225">
                  <c:v>54.569000000000003</c:v>
                </c:pt>
                <c:pt idx="1226">
                  <c:v>54.596000000000011</c:v>
                </c:pt>
                <c:pt idx="1227">
                  <c:v>54.624000000000002</c:v>
                </c:pt>
                <c:pt idx="1228">
                  <c:v>54.652000000000001</c:v>
                </c:pt>
                <c:pt idx="1229">
                  <c:v>54.68</c:v>
                </c:pt>
                <c:pt idx="1230">
                  <c:v>54.708000000000013</c:v>
                </c:pt>
                <c:pt idx="1231">
                  <c:v>54.736000000000011</c:v>
                </c:pt>
                <c:pt idx="1232">
                  <c:v>54.764000000000003</c:v>
                </c:pt>
                <c:pt idx="1233">
                  <c:v>54.791000000000011</c:v>
                </c:pt>
                <c:pt idx="1234">
                  <c:v>54.819000000000003</c:v>
                </c:pt>
                <c:pt idx="1235">
                  <c:v>54.847000000000001</c:v>
                </c:pt>
                <c:pt idx="1236">
                  <c:v>54.875</c:v>
                </c:pt>
                <c:pt idx="1237">
                  <c:v>54.903000000000006</c:v>
                </c:pt>
                <c:pt idx="1238">
                  <c:v>54.931000000000004</c:v>
                </c:pt>
                <c:pt idx="1239">
                  <c:v>54.986000000000004</c:v>
                </c:pt>
                <c:pt idx="1240">
                  <c:v>55.014000000000003</c:v>
                </c:pt>
                <c:pt idx="1241">
                  <c:v>55.042000000000002</c:v>
                </c:pt>
                <c:pt idx="1242">
                  <c:v>55.07</c:v>
                </c:pt>
                <c:pt idx="1243">
                  <c:v>55.098000000000013</c:v>
                </c:pt>
                <c:pt idx="1244">
                  <c:v>55.126000000000012</c:v>
                </c:pt>
                <c:pt idx="1245">
                  <c:v>55.181000000000004</c:v>
                </c:pt>
                <c:pt idx="1246">
                  <c:v>55.209000000000003</c:v>
                </c:pt>
                <c:pt idx="1247">
                  <c:v>55.237000000000002</c:v>
                </c:pt>
                <c:pt idx="1248">
                  <c:v>55.265000000000043</c:v>
                </c:pt>
                <c:pt idx="1249">
                  <c:v>55.293000000000013</c:v>
                </c:pt>
                <c:pt idx="1250">
                  <c:v>55.349000000000004</c:v>
                </c:pt>
                <c:pt idx="1251">
                  <c:v>55.376000000000005</c:v>
                </c:pt>
                <c:pt idx="1252">
                  <c:v>55.404000000000003</c:v>
                </c:pt>
                <c:pt idx="1253">
                  <c:v>55.432000000000002</c:v>
                </c:pt>
                <c:pt idx="1254">
                  <c:v>55.46</c:v>
                </c:pt>
                <c:pt idx="1255">
                  <c:v>55.516000000000005</c:v>
                </c:pt>
                <c:pt idx="1256">
                  <c:v>55.544000000000004</c:v>
                </c:pt>
                <c:pt idx="1257">
                  <c:v>55.571000000000005</c:v>
                </c:pt>
                <c:pt idx="1258">
                  <c:v>55.627000000000002</c:v>
                </c:pt>
                <c:pt idx="1259">
                  <c:v>55.655000000000001</c:v>
                </c:pt>
                <c:pt idx="1260">
                  <c:v>55.683</c:v>
                </c:pt>
                <c:pt idx="1261">
                  <c:v>55.711000000000006</c:v>
                </c:pt>
                <c:pt idx="1262">
                  <c:v>55.766000000000012</c:v>
                </c:pt>
                <c:pt idx="1263">
                  <c:v>55.794000000000011</c:v>
                </c:pt>
                <c:pt idx="1264">
                  <c:v>55.822000000000003</c:v>
                </c:pt>
                <c:pt idx="1265">
                  <c:v>55.878</c:v>
                </c:pt>
                <c:pt idx="1266">
                  <c:v>55.906000000000006</c:v>
                </c:pt>
                <c:pt idx="1267">
                  <c:v>55.934000000000005</c:v>
                </c:pt>
                <c:pt idx="1268">
                  <c:v>55.961000000000006</c:v>
                </c:pt>
                <c:pt idx="1269">
                  <c:v>56.017000000000003</c:v>
                </c:pt>
                <c:pt idx="1270">
                  <c:v>56.045000000000002</c:v>
                </c:pt>
                <c:pt idx="1271">
                  <c:v>56.073</c:v>
                </c:pt>
                <c:pt idx="1272">
                  <c:v>56.129000000000012</c:v>
                </c:pt>
                <c:pt idx="1273">
                  <c:v>56.156000000000006</c:v>
                </c:pt>
                <c:pt idx="1274">
                  <c:v>56.184000000000005</c:v>
                </c:pt>
                <c:pt idx="1275">
                  <c:v>56.24</c:v>
                </c:pt>
                <c:pt idx="1276">
                  <c:v>56.268000000000043</c:v>
                </c:pt>
                <c:pt idx="1277">
                  <c:v>56.324000000000005</c:v>
                </c:pt>
                <c:pt idx="1278">
                  <c:v>56.350999999999999</c:v>
                </c:pt>
                <c:pt idx="1279">
                  <c:v>56.379000000000005</c:v>
                </c:pt>
                <c:pt idx="1280">
                  <c:v>56.435000000000002</c:v>
                </c:pt>
                <c:pt idx="1281">
                  <c:v>56.463000000000001</c:v>
                </c:pt>
                <c:pt idx="1282">
                  <c:v>56.491</c:v>
                </c:pt>
                <c:pt idx="1283">
                  <c:v>56.546000000000006</c:v>
                </c:pt>
                <c:pt idx="1284">
                  <c:v>56.574000000000005</c:v>
                </c:pt>
                <c:pt idx="1285">
                  <c:v>56.602000000000011</c:v>
                </c:pt>
                <c:pt idx="1286">
                  <c:v>56.658000000000001</c:v>
                </c:pt>
                <c:pt idx="1287">
                  <c:v>56.686</c:v>
                </c:pt>
                <c:pt idx="1288">
                  <c:v>56.714000000000006</c:v>
                </c:pt>
                <c:pt idx="1289">
                  <c:v>56.769000000000013</c:v>
                </c:pt>
                <c:pt idx="1290">
                  <c:v>56.797000000000011</c:v>
                </c:pt>
                <c:pt idx="1291">
                  <c:v>56.825000000000003</c:v>
                </c:pt>
                <c:pt idx="1292">
                  <c:v>56.880999999999993</c:v>
                </c:pt>
                <c:pt idx="1293">
                  <c:v>56.909000000000006</c:v>
                </c:pt>
                <c:pt idx="1294">
                  <c:v>56.964000000000006</c:v>
                </c:pt>
                <c:pt idx="1295">
                  <c:v>56.992000000000012</c:v>
                </c:pt>
                <c:pt idx="1296">
                  <c:v>57.02</c:v>
                </c:pt>
                <c:pt idx="1297">
                  <c:v>57.076000000000001</c:v>
                </c:pt>
                <c:pt idx="1298">
                  <c:v>57.104000000000006</c:v>
                </c:pt>
                <c:pt idx="1299">
                  <c:v>57.131</c:v>
                </c:pt>
                <c:pt idx="1300">
                  <c:v>57.187000000000005</c:v>
                </c:pt>
                <c:pt idx="1301">
                  <c:v>57.215000000000003</c:v>
                </c:pt>
                <c:pt idx="1302">
                  <c:v>57.271000000000001</c:v>
                </c:pt>
                <c:pt idx="1303">
                  <c:v>57.299000000000049</c:v>
                </c:pt>
                <c:pt idx="1304">
                  <c:v>57.326000000000001</c:v>
                </c:pt>
                <c:pt idx="1305">
                  <c:v>57.381999999999998</c:v>
                </c:pt>
                <c:pt idx="1306">
                  <c:v>57.41</c:v>
                </c:pt>
                <c:pt idx="1307">
                  <c:v>57.466000000000001</c:v>
                </c:pt>
                <c:pt idx="1308">
                  <c:v>57.494</c:v>
                </c:pt>
                <c:pt idx="1309">
                  <c:v>57.521000000000001</c:v>
                </c:pt>
                <c:pt idx="1310">
                  <c:v>57.577000000000005</c:v>
                </c:pt>
                <c:pt idx="1311">
                  <c:v>57.605000000000011</c:v>
                </c:pt>
                <c:pt idx="1312">
                  <c:v>57.633000000000003</c:v>
                </c:pt>
                <c:pt idx="1313">
                  <c:v>57.689</c:v>
                </c:pt>
                <c:pt idx="1314">
                  <c:v>57.716000000000001</c:v>
                </c:pt>
                <c:pt idx="1315">
                  <c:v>57.772000000000013</c:v>
                </c:pt>
                <c:pt idx="1316">
                  <c:v>57.8</c:v>
                </c:pt>
                <c:pt idx="1317">
                  <c:v>57.828000000000003</c:v>
                </c:pt>
                <c:pt idx="1318">
                  <c:v>57.883999999999993</c:v>
                </c:pt>
                <c:pt idx="1319">
                  <c:v>57.911000000000001</c:v>
                </c:pt>
                <c:pt idx="1320">
                  <c:v>57.967000000000006</c:v>
                </c:pt>
                <c:pt idx="1321">
                  <c:v>57.995000000000012</c:v>
                </c:pt>
                <c:pt idx="1322">
                  <c:v>58.023000000000003</c:v>
                </c:pt>
                <c:pt idx="1323">
                  <c:v>58.079000000000001</c:v>
                </c:pt>
                <c:pt idx="1324">
                  <c:v>58.106000000000002</c:v>
                </c:pt>
                <c:pt idx="1325">
                  <c:v>58.134</c:v>
                </c:pt>
                <c:pt idx="1326">
                  <c:v>58.190000000000012</c:v>
                </c:pt>
                <c:pt idx="1327">
                  <c:v>58.218000000000011</c:v>
                </c:pt>
                <c:pt idx="1328">
                  <c:v>58.274000000000001</c:v>
                </c:pt>
                <c:pt idx="1329">
                  <c:v>58.301000000000002</c:v>
                </c:pt>
                <c:pt idx="1330">
                  <c:v>58.329000000000001</c:v>
                </c:pt>
                <c:pt idx="1331">
                  <c:v>58.384999999999998</c:v>
                </c:pt>
                <c:pt idx="1332">
                  <c:v>58.413000000000004</c:v>
                </c:pt>
                <c:pt idx="1333">
                  <c:v>58.441000000000003</c:v>
                </c:pt>
                <c:pt idx="1334">
                  <c:v>58.496000000000002</c:v>
                </c:pt>
                <c:pt idx="1335">
                  <c:v>58.524000000000001</c:v>
                </c:pt>
                <c:pt idx="1336">
                  <c:v>58.552</c:v>
                </c:pt>
                <c:pt idx="1337">
                  <c:v>58.608000000000011</c:v>
                </c:pt>
                <c:pt idx="1338">
                  <c:v>58.636000000000003</c:v>
                </c:pt>
                <c:pt idx="1339">
                  <c:v>58.664000000000001</c:v>
                </c:pt>
                <c:pt idx="1340">
                  <c:v>58.719000000000001</c:v>
                </c:pt>
                <c:pt idx="1341">
                  <c:v>58.747</c:v>
                </c:pt>
                <c:pt idx="1342">
                  <c:v>58.803000000000004</c:v>
                </c:pt>
                <c:pt idx="1343">
                  <c:v>58.831000000000003</c:v>
                </c:pt>
                <c:pt idx="1344">
                  <c:v>58.859000000000002</c:v>
                </c:pt>
                <c:pt idx="1345">
                  <c:v>58.886000000000003</c:v>
                </c:pt>
                <c:pt idx="1346">
                  <c:v>58.942</c:v>
                </c:pt>
                <c:pt idx="1347">
                  <c:v>58.97</c:v>
                </c:pt>
                <c:pt idx="1348">
                  <c:v>58.998000000000012</c:v>
                </c:pt>
                <c:pt idx="1349">
                  <c:v>59.054000000000002</c:v>
                </c:pt>
                <c:pt idx="1350">
                  <c:v>59.081000000000003</c:v>
                </c:pt>
                <c:pt idx="1351">
                  <c:v>59.109000000000002</c:v>
                </c:pt>
                <c:pt idx="1352">
                  <c:v>59.137</c:v>
                </c:pt>
                <c:pt idx="1353">
                  <c:v>59.193000000000012</c:v>
                </c:pt>
                <c:pt idx="1354">
                  <c:v>59.221000000000011</c:v>
                </c:pt>
                <c:pt idx="1355">
                  <c:v>59.249000000000002</c:v>
                </c:pt>
                <c:pt idx="1356">
                  <c:v>59.276000000000003</c:v>
                </c:pt>
                <c:pt idx="1357">
                  <c:v>59.304000000000002</c:v>
                </c:pt>
                <c:pt idx="1358">
                  <c:v>59.332000000000001</c:v>
                </c:pt>
                <c:pt idx="1359">
                  <c:v>59.36</c:v>
                </c:pt>
                <c:pt idx="1360">
                  <c:v>59.387999999999998</c:v>
                </c:pt>
                <c:pt idx="1361">
                  <c:v>59.416000000000004</c:v>
                </c:pt>
                <c:pt idx="1362">
                  <c:v>59.416000000000004</c:v>
                </c:pt>
                <c:pt idx="1363">
                  <c:v>59.444000000000003</c:v>
                </c:pt>
                <c:pt idx="1364">
                  <c:v>59.471000000000004</c:v>
                </c:pt>
                <c:pt idx="1365">
                  <c:v>59.471000000000004</c:v>
                </c:pt>
                <c:pt idx="1366">
                  <c:v>59.499000000000002</c:v>
                </c:pt>
                <c:pt idx="1367">
                  <c:v>59.527000000000001</c:v>
                </c:pt>
                <c:pt idx="1368">
                  <c:v>59.527000000000001</c:v>
                </c:pt>
                <c:pt idx="1369">
                  <c:v>59.555</c:v>
                </c:pt>
                <c:pt idx="1370">
                  <c:v>59.555</c:v>
                </c:pt>
                <c:pt idx="1371">
                  <c:v>59.555</c:v>
                </c:pt>
                <c:pt idx="1372">
                  <c:v>59.583000000000006</c:v>
                </c:pt>
                <c:pt idx="1373">
                  <c:v>59.583000000000006</c:v>
                </c:pt>
                <c:pt idx="1374">
                  <c:v>59.583000000000006</c:v>
                </c:pt>
                <c:pt idx="1375">
                  <c:v>59.611000000000004</c:v>
                </c:pt>
                <c:pt idx="1376">
                  <c:v>59.611000000000004</c:v>
                </c:pt>
                <c:pt idx="1377">
                  <c:v>59.611000000000004</c:v>
                </c:pt>
                <c:pt idx="1378">
                  <c:v>59.611000000000004</c:v>
                </c:pt>
                <c:pt idx="1379">
                  <c:v>59.611000000000004</c:v>
                </c:pt>
                <c:pt idx="1380">
                  <c:v>59.611000000000004</c:v>
                </c:pt>
                <c:pt idx="1381">
                  <c:v>59.611000000000004</c:v>
                </c:pt>
                <c:pt idx="1382">
                  <c:v>59.611000000000004</c:v>
                </c:pt>
                <c:pt idx="1383">
                  <c:v>59.611000000000004</c:v>
                </c:pt>
                <c:pt idx="1384">
                  <c:v>59.611000000000004</c:v>
                </c:pt>
                <c:pt idx="1385">
                  <c:v>59.611000000000004</c:v>
                </c:pt>
                <c:pt idx="1386">
                  <c:v>59.611000000000004</c:v>
                </c:pt>
                <c:pt idx="1387">
                  <c:v>59.611000000000004</c:v>
                </c:pt>
                <c:pt idx="1388">
                  <c:v>59.611000000000004</c:v>
                </c:pt>
                <c:pt idx="1389">
                  <c:v>59.611000000000004</c:v>
                </c:pt>
                <c:pt idx="1390">
                  <c:v>59.583000000000006</c:v>
                </c:pt>
                <c:pt idx="1391">
                  <c:v>59.583000000000006</c:v>
                </c:pt>
                <c:pt idx="1392">
                  <c:v>59.583000000000006</c:v>
                </c:pt>
                <c:pt idx="1393">
                  <c:v>59.583000000000006</c:v>
                </c:pt>
                <c:pt idx="1394">
                  <c:v>59.583000000000006</c:v>
                </c:pt>
                <c:pt idx="1395">
                  <c:v>59.555</c:v>
                </c:pt>
                <c:pt idx="1396">
                  <c:v>59.555</c:v>
                </c:pt>
                <c:pt idx="1397">
                  <c:v>59.555</c:v>
                </c:pt>
                <c:pt idx="1398">
                  <c:v>59.527000000000001</c:v>
                </c:pt>
                <c:pt idx="1399">
                  <c:v>59.527000000000001</c:v>
                </c:pt>
                <c:pt idx="1400">
                  <c:v>59.499000000000002</c:v>
                </c:pt>
                <c:pt idx="1401">
                  <c:v>59.499000000000002</c:v>
                </c:pt>
                <c:pt idx="1402">
                  <c:v>59.499000000000002</c:v>
                </c:pt>
                <c:pt idx="1403">
                  <c:v>59.471000000000004</c:v>
                </c:pt>
                <c:pt idx="1404">
                  <c:v>59.471000000000004</c:v>
                </c:pt>
                <c:pt idx="1405">
                  <c:v>59.444000000000003</c:v>
                </c:pt>
              </c:numCache>
            </c:numRef>
          </c:yVal>
          <c:smooth val="0"/>
        </c:ser>
        <c:ser>
          <c:idx val="1"/>
          <c:order val="1"/>
          <c:tx>
            <c:strRef>
              <c:f>'[אבן מאמצע.xlsx]אבן מאמצע'!$H$1</c:f>
              <c:strCache>
                <c:ptCount val="1"/>
                <c:pt idx="0">
                  <c:v>מתח</c:v>
                </c:pt>
              </c:strCache>
            </c:strRef>
          </c:tx>
          <c:spPr>
            <a:ln w="28575">
              <a:noFill/>
            </a:ln>
          </c:spPr>
          <c:marker>
            <c:symbol val="circle"/>
            <c:size val="2"/>
          </c:marker>
          <c:xVal>
            <c:numRef>
              <c:f>'[אבן מאמצע.xlsx]אבן מאמצע'!$F$2:$F$5050</c:f>
              <c:numCache>
                <c:formatCode>General</c:formatCode>
                <c:ptCount val="5049"/>
                <c:pt idx="0">
                  <c:v>680</c:v>
                </c:pt>
                <c:pt idx="1">
                  <c:v>681</c:v>
                </c:pt>
                <c:pt idx="2">
                  <c:v>682</c:v>
                </c:pt>
                <c:pt idx="3">
                  <c:v>683</c:v>
                </c:pt>
                <c:pt idx="4">
                  <c:v>684</c:v>
                </c:pt>
                <c:pt idx="5">
                  <c:v>685</c:v>
                </c:pt>
                <c:pt idx="6">
                  <c:v>686</c:v>
                </c:pt>
                <c:pt idx="7">
                  <c:v>687</c:v>
                </c:pt>
                <c:pt idx="8">
                  <c:v>688</c:v>
                </c:pt>
                <c:pt idx="9">
                  <c:v>689</c:v>
                </c:pt>
                <c:pt idx="10">
                  <c:v>690</c:v>
                </c:pt>
                <c:pt idx="11">
                  <c:v>691</c:v>
                </c:pt>
                <c:pt idx="12">
                  <c:v>692</c:v>
                </c:pt>
                <c:pt idx="13">
                  <c:v>693</c:v>
                </c:pt>
                <c:pt idx="14">
                  <c:v>694</c:v>
                </c:pt>
                <c:pt idx="15">
                  <c:v>695</c:v>
                </c:pt>
                <c:pt idx="16">
                  <c:v>696</c:v>
                </c:pt>
                <c:pt idx="17">
                  <c:v>697</c:v>
                </c:pt>
                <c:pt idx="18">
                  <c:v>698</c:v>
                </c:pt>
                <c:pt idx="19">
                  <c:v>699</c:v>
                </c:pt>
                <c:pt idx="20">
                  <c:v>700</c:v>
                </c:pt>
                <c:pt idx="21">
                  <c:v>701</c:v>
                </c:pt>
                <c:pt idx="22">
                  <c:v>702</c:v>
                </c:pt>
                <c:pt idx="23">
                  <c:v>703</c:v>
                </c:pt>
                <c:pt idx="24">
                  <c:v>704</c:v>
                </c:pt>
                <c:pt idx="25">
                  <c:v>705</c:v>
                </c:pt>
                <c:pt idx="26">
                  <c:v>706</c:v>
                </c:pt>
                <c:pt idx="27">
                  <c:v>707</c:v>
                </c:pt>
                <c:pt idx="28">
                  <c:v>708</c:v>
                </c:pt>
                <c:pt idx="29">
                  <c:v>709</c:v>
                </c:pt>
                <c:pt idx="30">
                  <c:v>710</c:v>
                </c:pt>
                <c:pt idx="31">
                  <c:v>711</c:v>
                </c:pt>
                <c:pt idx="32">
                  <c:v>712</c:v>
                </c:pt>
                <c:pt idx="33">
                  <c:v>713</c:v>
                </c:pt>
                <c:pt idx="34">
                  <c:v>714</c:v>
                </c:pt>
                <c:pt idx="35">
                  <c:v>715</c:v>
                </c:pt>
                <c:pt idx="36">
                  <c:v>716</c:v>
                </c:pt>
                <c:pt idx="37">
                  <c:v>717</c:v>
                </c:pt>
                <c:pt idx="38">
                  <c:v>718</c:v>
                </c:pt>
                <c:pt idx="39">
                  <c:v>719</c:v>
                </c:pt>
                <c:pt idx="40">
                  <c:v>720</c:v>
                </c:pt>
                <c:pt idx="41">
                  <c:v>721</c:v>
                </c:pt>
                <c:pt idx="42">
                  <c:v>722</c:v>
                </c:pt>
                <c:pt idx="43">
                  <c:v>723</c:v>
                </c:pt>
                <c:pt idx="44">
                  <c:v>724</c:v>
                </c:pt>
                <c:pt idx="45">
                  <c:v>725</c:v>
                </c:pt>
                <c:pt idx="46">
                  <c:v>726</c:v>
                </c:pt>
                <c:pt idx="47">
                  <c:v>727</c:v>
                </c:pt>
                <c:pt idx="48">
                  <c:v>728</c:v>
                </c:pt>
                <c:pt idx="49">
                  <c:v>729</c:v>
                </c:pt>
                <c:pt idx="50">
                  <c:v>730</c:v>
                </c:pt>
                <c:pt idx="51">
                  <c:v>731</c:v>
                </c:pt>
                <c:pt idx="52">
                  <c:v>732</c:v>
                </c:pt>
                <c:pt idx="53">
                  <c:v>733</c:v>
                </c:pt>
                <c:pt idx="54">
                  <c:v>734</c:v>
                </c:pt>
                <c:pt idx="55">
                  <c:v>735</c:v>
                </c:pt>
                <c:pt idx="56">
                  <c:v>736</c:v>
                </c:pt>
                <c:pt idx="57">
                  <c:v>737</c:v>
                </c:pt>
                <c:pt idx="58">
                  <c:v>738</c:v>
                </c:pt>
                <c:pt idx="59">
                  <c:v>739</c:v>
                </c:pt>
                <c:pt idx="60">
                  <c:v>740</c:v>
                </c:pt>
                <c:pt idx="61">
                  <c:v>741</c:v>
                </c:pt>
                <c:pt idx="62">
                  <c:v>742</c:v>
                </c:pt>
                <c:pt idx="63">
                  <c:v>743</c:v>
                </c:pt>
                <c:pt idx="64">
                  <c:v>744</c:v>
                </c:pt>
                <c:pt idx="65">
                  <c:v>745</c:v>
                </c:pt>
                <c:pt idx="66">
                  <c:v>746</c:v>
                </c:pt>
                <c:pt idx="67">
                  <c:v>747</c:v>
                </c:pt>
                <c:pt idx="68">
                  <c:v>748</c:v>
                </c:pt>
                <c:pt idx="69">
                  <c:v>749</c:v>
                </c:pt>
                <c:pt idx="70">
                  <c:v>750</c:v>
                </c:pt>
                <c:pt idx="71">
                  <c:v>751</c:v>
                </c:pt>
                <c:pt idx="72">
                  <c:v>752</c:v>
                </c:pt>
                <c:pt idx="73">
                  <c:v>753</c:v>
                </c:pt>
                <c:pt idx="74">
                  <c:v>754</c:v>
                </c:pt>
                <c:pt idx="75">
                  <c:v>755</c:v>
                </c:pt>
                <c:pt idx="76">
                  <c:v>756</c:v>
                </c:pt>
                <c:pt idx="77">
                  <c:v>757</c:v>
                </c:pt>
                <c:pt idx="78">
                  <c:v>758</c:v>
                </c:pt>
                <c:pt idx="79">
                  <c:v>759</c:v>
                </c:pt>
                <c:pt idx="80">
                  <c:v>760</c:v>
                </c:pt>
                <c:pt idx="81">
                  <c:v>761</c:v>
                </c:pt>
                <c:pt idx="82">
                  <c:v>762</c:v>
                </c:pt>
                <c:pt idx="83">
                  <c:v>763</c:v>
                </c:pt>
                <c:pt idx="84">
                  <c:v>764</c:v>
                </c:pt>
                <c:pt idx="85">
                  <c:v>765</c:v>
                </c:pt>
                <c:pt idx="86">
                  <c:v>766</c:v>
                </c:pt>
                <c:pt idx="87">
                  <c:v>767</c:v>
                </c:pt>
                <c:pt idx="88">
                  <c:v>768</c:v>
                </c:pt>
                <c:pt idx="89">
                  <c:v>769</c:v>
                </c:pt>
                <c:pt idx="90">
                  <c:v>770</c:v>
                </c:pt>
                <c:pt idx="91">
                  <c:v>771</c:v>
                </c:pt>
                <c:pt idx="92">
                  <c:v>772</c:v>
                </c:pt>
                <c:pt idx="93">
                  <c:v>773</c:v>
                </c:pt>
                <c:pt idx="94">
                  <c:v>774</c:v>
                </c:pt>
                <c:pt idx="95">
                  <c:v>775</c:v>
                </c:pt>
                <c:pt idx="96">
                  <c:v>776</c:v>
                </c:pt>
                <c:pt idx="97">
                  <c:v>777</c:v>
                </c:pt>
                <c:pt idx="98">
                  <c:v>778</c:v>
                </c:pt>
                <c:pt idx="99">
                  <c:v>779</c:v>
                </c:pt>
                <c:pt idx="100">
                  <c:v>780</c:v>
                </c:pt>
                <c:pt idx="101">
                  <c:v>781</c:v>
                </c:pt>
                <c:pt idx="102">
                  <c:v>782</c:v>
                </c:pt>
                <c:pt idx="103">
                  <c:v>783</c:v>
                </c:pt>
                <c:pt idx="104">
                  <c:v>784</c:v>
                </c:pt>
                <c:pt idx="105">
                  <c:v>785</c:v>
                </c:pt>
                <c:pt idx="106">
                  <c:v>786</c:v>
                </c:pt>
                <c:pt idx="107">
                  <c:v>787</c:v>
                </c:pt>
                <c:pt idx="108">
                  <c:v>788</c:v>
                </c:pt>
                <c:pt idx="109">
                  <c:v>789</c:v>
                </c:pt>
                <c:pt idx="110">
                  <c:v>790</c:v>
                </c:pt>
                <c:pt idx="111">
                  <c:v>791</c:v>
                </c:pt>
                <c:pt idx="112">
                  <c:v>792</c:v>
                </c:pt>
                <c:pt idx="113">
                  <c:v>793</c:v>
                </c:pt>
                <c:pt idx="114">
                  <c:v>794</c:v>
                </c:pt>
                <c:pt idx="115">
                  <c:v>795</c:v>
                </c:pt>
                <c:pt idx="116">
                  <c:v>796</c:v>
                </c:pt>
                <c:pt idx="117">
                  <c:v>797</c:v>
                </c:pt>
                <c:pt idx="118">
                  <c:v>798</c:v>
                </c:pt>
                <c:pt idx="119">
                  <c:v>799</c:v>
                </c:pt>
                <c:pt idx="120">
                  <c:v>800</c:v>
                </c:pt>
                <c:pt idx="121">
                  <c:v>801</c:v>
                </c:pt>
                <c:pt idx="122">
                  <c:v>802</c:v>
                </c:pt>
                <c:pt idx="123">
                  <c:v>803</c:v>
                </c:pt>
                <c:pt idx="124">
                  <c:v>804</c:v>
                </c:pt>
                <c:pt idx="125">
                  <c:v>805</c:v>
                </c:pt>
                <c:pt idx="126">
                  <c:v>806</c:v>
                </c:pt>
                <c:pt idx="127">
                  <c:v>807</c:v>
                </c:pt>
                <c:pt idx="128">
                  <c:v>808</c:v>
                </c:pt>
                <c:pt idx="129">
                  <c:v>809</c:v>
                </c:pt>
                <c:pt idx="130">
                  <c:v>810</c:v>
                </c:pt>
                <c:pt idx="131">
                  <c:v>811</c:v>
                </c:pt>
                <c:pt idx="132">
                  <c:v>812</c:v>
                </c:pt>
                <c:pt idx="133">
                  <c:v>813</c:v>
                </c:pt>
                <c:pt idx="134">
                  <c:v>814</c:v>
                </c:pt>
                <c:pt idx="135">
                  <c:v>815</c:v>
                </c:pt>
                <c:pt idx="136">
                  <c:v>816</c:v>
                </c:pt>
                <c:pt idx="137">
                  <c:v>817</c:v>
                </c:pt>
                <c:pt idx="138">
                  <c:v>818</c:v>
                </c:pt>
                <c:pt idx="139">
                  <c:v>819</c:v>
                </c:pt>
                <c:pt idx="140">
                  <c:v>820</c:v>
                </c:pt>
                <c:pt idx="141">
                  <c:v>821</c:v>
                </c:pt>
                <c:pt idx="142">
                  <c:v>822</c:v>
                </c:pt>
                <c:pt idx="143">
                  <c:v>823</c:v>
                </c:pt>
                <c:pt idx="144">
                  <c:v>824</c:v>
                </c:pt>
                <c:pt idx="145">
                  <c:v>825</c:v>
                </c:pt>
                <c:pt idx="146">
                  <c:v>826</c:v>
                </c:pt>
                <c:pt idx="147">
                  <c:v>827</c:v>
                </c:pt>
                <c:pt idx="148">
                  <c:v>828</c:v>
                </c:pt>
                <c:pt idx="149">
                  <c:v>829</c:v>
                </c:pt>
                <c:pt idx="150">
                  <c:v>830</c:v>
                </c:pt>
                <c:pt idx="151">
                  <c:v>831</c:v>
                </c:pt>
                <c:pt idx="152">
                  <c:v>832</c:v>
                </c:pt>
                <c:pt idx="153">
                  <c:v>833</c:v>
                </c:pt>
                <c:pt idx="154">
                  <c:v>834</c:v>
                </c:pt>
                <c:pt idx="155">
                  <c:v>835</c:v>
                </c:pt>
                <c:pt idx="156">
                  <c:v>836</c:v>
                </c:pt>
                <c:pt idx="157">
                  <c:v>837</c:v>
                </c:pt>
                <c:pt idx="158">
                  <c:v>838</c:v>
                </c:pt>
                <c:pt idx="159">
                  <c:v>839</c:v>
                </c:pt>
                <c:pt idx="160">
                  <c:v>840</c:v>
                </c:pt>
                <c:pt idx="161">
                  <c:v>841</c:v>
                </c:pt>
                <c:pt idx="162">
                  <c:v>842</c:v>
                </c:pt>
                <c:pt idx="163">
                  <c:v>843</c:v>
                </c:pt>
                <c:pt idx="164">
                  <c:v>844</c:v>
                </c:pt>
                <c:pt idx="165">
                  <c:v>845</c:v>
                </c:pt>
                <c:pt idx="166">
                  <c:v>846</c:v>
                </c:pt>
                <c:pt idx="167">
                  <c:v>847</c:v>
                </c:pt>
                <c:pt idx="168">
                  <c:v>848</c:v>
                </c:pt>
                <c:pt idx="169">
                  <c:v>849</c:v>
                </c:pt>
                <c:pt idx="170">
                  <c:v>850</c:v>
                </c:pt>
                <c:pt idx="171">
                  <c:v>851</c:v>
                </c:pt>
                <c:pt idx="172">
                  <c:v>852</c:v>
                </c:pt>
                <c:pt idx="173">
                  <c:v>853</c:v>
                </c:pt>
                <c:pt idx="174">
                  <c:v>854</c:v>
                </c:pt>
                <c:pt idx="175">
                  <c:v>855</c:v>
                </c:pt>
                <c:pt idx="176">
                  <c:v>856</c:v>
                </c:pt>
                <c:pt idx="177">
                  <c:v>857</c:v>
                </c:pt>
                <c:pt idx="178">
                  <c:v>858</c:v>
                </c:pt>
                <c:pt idx="179">
                  <c:v>859</c:v>
                </c:pt>
                <c:pt idx="180">
                  <c:v>860</c:v>
                </c:pt>
                <c:pt idx="181">
                  <c:v>861</c:v>
                </c:pt>
                <c:pt idx="182">
                  <c:v>862</c:v>
                </c:pt>
                <c:pt idx="183">
                  <c:v>863</c:v>
                </c:pt>
                <c:pt idx="184">
                  <c:v>864</c:v>
                </c:pt>
                <c:pt idx="185">
                  <c:v>865</c:v>
                </c:pt>
                <c:pt idx="186">
                  <c:v>866</c:v>
                </c:pt>
                <c:pt idx="187">
                  <c:v>867</c:v>
                </c:pt>
                <c:pt idx="188">
                  <c:v>868</c:v>
                </c:pt>
                <c:pt idx="189">
                  <c:v>869</c:v>
                </c:pt>
                <c:pt idx="190">
                  <c:v>870</c:v>
                </c:pt>
                <c:pt idx="191">
                  <c:v>871</c:v>
                </c:pt>
                <c:pt idx="192">
                  <c:v>872</c:v>
                </c:pt>
                <c:pt idx="193">
                  <c:v>873</c:v>
                </c:pt>
                <c:pt idx="194">
                  <c:v>874</c:v>
                </c:pt>
                <c:pt idx="195">
                  <c:v>875</c:v>
                </c:pt>
                <c:pt idx="196">
                  <c:v>876</c:v>
                </c:pt>
                <c:pt idx="197">
                  <c:v>877</c:v>
                </c:pt>
                <c:pt idx="198">
                  <c:v>878</c:v>
                </c:pt>
                <c:pt idx="199">
                  <c:v>879</c:v>
                </c:pt>
                <c:pt idx="200">
                  <c:v>880</c:v>
                </c:pt>
                <c:pt idx="201">
                  <c:v>881</c:v>
                </c:pt>
                <c:pt idx="202">
                  <c:v>882</c:v>
                </c:pt>
                <c:pt idx="203">
                  <c:v>883</c:v>
                </c:pt>
                <c:pt idx="204">
                  <c:v>884</c:v>
                </c:pt>
                <c:pt idx="205">
                  <c:v>885</c:v>
                </c:pt>
                <c:pt idx="206">
                  <c:v>886</c:v>
                </c:pt>
                <c:pt idx="207">
                  <c:v>887</c:v>
                </c:pt>
                <c:pt idx="208">
                  <c:v>888</c:v>
                </c:pt>
                <c:pt idx="209">
                  <c:v>889</c:v>
                </c:pt>
                <c:pt idx="210">
                  <c:v>890</c:v>
                </c:pt>
                <c:pt idx="211">
                  <c:v>891</c:v>
                </c:pt>
                <c:pt idx="212">
                  <c:v>892</c:v>
                </c:pt>
                <c:pt idx="213">
                  <c:v>893</c:v>
                </c:pt>
                <c:pt idx="214">
                  <c:v>894</c:v>
                </c:pt>
                <c:pt idx="215">
                  <c:v>895</c:v>
                </c:pt>
                <c:pt idx="216">
                  <c:v>896</c:v>
                </c:pt>
                <c:pt idx="217">
                  <c:v>897</c:v>
                </c:pt>
                <c:pt idx="218">
                  <c:v>898</c:v>
                </c:pt>
                <c:pt idx="219">
                  <c:v>899</c:v>
                </c:pt>
                <c:pt idx="220">
                  <c:v>900</c:v>
                </c:pt>
                <c:pt idx="221">
                  <c:v>901</c:v>
                </c:pt>
                <c:pt idx="222">
                  <c:v>902</c:v>
                </c:pt>
                <c:pt idx="223">
                  <c:v>903</c:v>
                </c:pt>
                <c:pt idx="224">
                  <c:v>904</c:v>
                </c:pt>
                <c:pt idx="225">
                  <c:v>905</c:v>
                </c:pt>
                <c:pt idx="226">
                  <c:v>906</c:v>
                </c:pt>
                <c:pt idx="227">
                  <c:v>907</c:v>
                </c:pt>
                <c:pt idx="228">
                  <c:v>908</c:v>
                </c:pt>
                <c:pt idx="229">
                  <c:v>909</c:v>
                </c:pt>
                <c:pt idx="230">
                  <c:v>910</c:v>
                </c:pt>
                <c:pt idx="231">
                  <c:v>911</c:v>
                </c:pt>
                <c:pt idx="232">
                  <c:v>912</c:v>
                </c:pt>
                <c:pt idx="233">
                  <c:v>913</c:v>
                </c:pt>
                <c:pt idx="234">
                  <c:v>914</c:v>
                </c:pt>
                <c:pt idx="235">
                  <c:v>915</c:v>
                </c:pt>
                <c:pt idx="236">
                  <c:v>916</c:v>
                </c:pt>
                <c:pt idx="237">
                  <c:v>917</c:v>
                </c:pt>
                <c:pt idx="238">
                  <c:v>918</c:v>
                </c:pt>
                <c:pt idx="239">
                  <c:v>919</c:v>
                </c:pt>
                <c:pt idx="240">
                  <c:v>920</c:v>
                </c:pt>
                <c:pt idx="241">
                  <c:v>921</c:v>
                </c:pt>
                <c:pt idx="242">
                  <c:v>922</c:v>
                </c:pt>
                <c:pt idx="243">
                  <c:v>923</c:v>
                </c:pt>
                <c:pt idx="244">
                  <c:v>924</c:v>
                </c:pt>
                <c:pt idx="245">
                  <c:v>925</c:v>
                </c:pt>
                <c:pt idx="246">
                  <c:v>926</c:v>
                </c:pt>
                <c:pt idx="247">
                  <c:v>927</c:v>
                </c:pt>
                <c:pt idx="248">
                  <c:v>928</c:v>
                </c:pt>
                <c:pt idx="249">
                  <c:v>929</c:v>
                </c:pt>
                <c:pt idx="250">
                  <c:v>930</c:v>
                </c:pt>
                <c:pt idx="251">
                  <c:v>931</c:v>
                </c:pt>
                <c:pt idx="252">
                  <c:v>932</c:v>
                </c:pt>
                <c:pt idx="253">
                  <c:v>933</c:v>
                </c:pt>
                <c:pt idx="254">
                  <c:v>934</c:v>
                </c:pt>
                <c:pt idx="255">
                  <c:v>935</c:v>
                </c:pt>
                <c:pt idx="256">
                  <c:v>936</c:v>
                </c:pt>
                <c:pt idx="257">
                  <c:v>937</c:v>
                </c:pt>
                <c:pt idx="258">
                  <c:v>938</c:v>
                </c:pt>
                <c:pt idx="259">
                  <c:v>939</c:v>
                </c:pt>
                <c:pt idx="260">
                  <c:v>940</c:v>
                </c:pt>
                <c:pt idx="261">
                  <c:v>941</c:v>
                </c:pt>
                <c:pt idx="262">
                  <c:v>942</c:v>
                </c:pt>
                <c:pt idx="263">
                  <c:v>943</c:v>
                </c:pt>
                <c:pt idx="264">
                  <c:v>944</c:v>
                </c:pt>
                <c:pt idx="265">
                  <c:v>945</c:v>
                </c:pt>
                <c:pt idx="266">
                  <c:v>946</c:v>
                </c:pt>
                <c:pt idx="267">
                  <c:v>947</c:v>
                </c:pt>
                <c:pt idx="268">
                  <c:v>948</c:v>
                </c:pt>
                <c:pt idx="269">
                  <c:v>949</c:v>
                </c:pt>
                <c:pt idx="270">
                  <c:v>950</c:v>
                </c:pt>
                <c:pt idx="271">
                  <c:v>951</c:v>
                </c:pt>
                <c:pt idx="272">
                  <c:v>952</c:v>
                </c:pt>
                <c:pt idx="273">
                  <c:v>953</c:v>
                </c:pt>
                <c:pt idx="274">
                  <c:v>954</c:v>
                </c:pt>
                <c:pt idx="275">
                  <c:v>955</c:v>
                </c:pt>
                <c:pt idx="276">
                  <c:v>956</c:v>
                </c:pt>
                <c:pt idx="277">
                  <c:v>957</c:v>
                </c:pt>
                <c:pt idx="278">
                  <c:v>958</c:v>
                </c:pt>
                <c:pt idx="279">
                  <c:v>959</c:v>
                </c:pt>
                <c:pt idx="280">
                  <c:v>960</c:v>
                </c:pt>
                <c:pt idx="281">
                  <c:v>961</c:v>
                </c:pt>
                <c:pt idx="282">
                  <c:v>962</c:v>
                </c:pt>
                <c:pt idx="283">
                  <c:v>963</c:v>
                </c:pt>
                <c:pt idx="284">
                  <c:v>964</c:v>
                </c:pt>
                <c:pt idx="285">
                  <c:v>965</c:v>
                </c:pt>
                <c:pt idx="286">
                  <c:v>966</c:v>
                </c:pt>
                <c:pt idx="287">
                  <c:v>967</c:v>
                </c:pt>
                <c:pt idx="288">
                  <c:v>968</c:v>
                </c:pt>
                <c:pt idx="289">
                  <c:v>969</c:v>
                </c:pt>
                <c:pt idx="290">
                  <c:v>970</c:v>
                </c:pt>
                <c:pt idx="291">
                  <c:v>971</c:v>
                </c:pt>
                <c:pt idx="292">
                  <c:v>972</c:v>
                </c:pt>
                <c:pt idx="293">
                  <c:v>973</c:v>
                </c:pt>
                <c:pt idx="294">
                  <c:v>974</c:v>
                </c:pt>
                <c:pt idx="295">
                  <c:v>975</c:v>
                </c:pt>
                <c:pt idx="296">
                  <c:v>976</c:v>
                </c:pt>
                <c:pt idx="297">
                  <c:v>977</c:v>
                </c:pt>
                <c:pt idx="298">
                  <c:v>978</c:v>
                </c:pt>
                <c:pt idx="299">
                  <c:v>979</c:v>
                </c:pt>
                <c:pt idx="300">
                  <c:v>980</c:v>
                </c:pt>
                <c:pt idx="301">
                  <c:v>981</c:v>
                </c:pt>
                <c:pt idx="302">
                  <c:v>982</c:v>
                </c:pt>
                <c:pt idx="303">
                  <c:v>983</c:v>
                </c:pt>
                <c:pt idx="304">
                  <c:v>984</c:v>
                </c:pt>
                <c:pt idx="305">
                  <c:v>985</c:v>
                </c:pt>
                <c:pt idx="306">
                  <c:v>986</c:v>
                </c:pt>
                <c:pt idx="307">
                  <c:v>987</c:v>
                </c:pt>
                <c:pt idx="308">
                  <c:v>988</c:v>
                </c:pt>
                <c:pt idx="309">
                  <c:v>989</c:v>
                </c:pt>
                <c:pt idx="310">
                  <c:v>990</c:v>
                </c:pt>
                <c:pt idx="311">
                  <c:v>991</c:v>
                </c:pt>
                <c:pt idx="312">
                  <c:v>992</c:v>
                </c:pt>
                <c:pt idx="313">
                  <c:v>993</c:v>
                </c:pt>
                <c:pt idx="314">
                  <c:v>994</c:v>
                </c:pt>
                <c:pt idx="315">
                  <c:v>995</c:v>
                </c:pt>
                <c:pt idx="316">
                  <c:v>996</c:v>
                </c:pt>
                <c:pt idx="317">
                  <c:v>997</c:v>
                </c:pt>
                <c:pt idx="318">
                  <c:v>998</c:v>
                </c:pt>
                <c:pt idx="319">
                  <c:v>999</c:v>
                </c:pt>
                <c:pt idx="320">
                  <c:v>1000</c:v>
                </c:pt>
                <c:pt idx="321">
                  <c:v>1001</c:v>
                </c:pt>
                <c:pt idx="322">
                  <c:v>1002</c:v>
                </c:pt>
                <c:pt idx="323">
                  <c:v>1003</c:v>
                </c:pt>
                <c:pt idx="324">
                  <c:v>1004</c:v>
                </c:pt>
                <c:pt idx="325">
                  <c:v>1005</c:v>
                </c:pt>
                <c:pt idx="326">
                  <c:v>1006</c:v>
                </c:pt>
                <c:pt idx="327">
                  <c:v>1007</c:v>
                </c:pt>
                <c:pt idx="328">
                  <c:v>1008</c:v>
                </c:pt>
                <c:pt idx="329">
                  <c:v>1009</c:v>
                </c:pt>
                <c:pt idx="330">
                  <c:v>1010</c:v>
                </c:pt>
                <c:pt idx="331">
                  <c:v>1011</c:v>
                </c:pt>
                <c:pt idx="332">
                  <c:v>1012</c:v>
                </c:pt>
                <c:pt idx="333">
                  <c:v>1013</c:v>
                </c:pt>
                <c:pt idx="334">
                  <c:v>1014</c:v>
                </c:pt>
                <c:pt idx="335">
                  <c:v>1015</c:v>
                </c:pt>
                <c:pt idx="336">
                  <c:v>1016</c:v>
                </c:pt>
                <c:pt idx="337">
                  <c:v>1017</c:v>
                </c:pt>
                <c:pt idx="338">
                  <c:v>1018</c:v>
                </c:pt>
                <c:pt idx="339">
                  <c:v>1019</c:v>
                </c:pt>
                <c:pt idx="340">
                  <c:v>1020</c:v>
                </c:pt>
                <c:pt idx="341">
                  <c:v>1021</c:v>
                </c:pt>
                <c:pt idx="342">
                  <c:v>1022</c:v>
                </c:pt>
                <c:pt idx="343">
                  <c:v>1023</c:v>
                </c:pt>
                <c:pt idx="344">
                  <c:v>1024</c:v>
                </c:pt>
                <c:pt idx="345">
                  <c:v>1025</c:v>
                </c:pt>
                <c:pt idx="346">
                  <c:v>1026</c:v>
                </c:pt>
                <c:pt idx="347">
                  <c:v>1027</c:v>
                </c:pt>
                <c:pt idx="348">
                  <c:v>1028</c:v>
                </c:pt>
                <c:pt idx="349">
                  <c:v>1029</c:v>
                </c:pt>
                <c:pt idx="350">
                  <c:v>1030</c:v>
                </c:pt>
                <c:pt idx="351">
                  <c:v>1031</c:v>
                </c:pt>
                <c:pt idx="352">
                  <c:v>1032</c:v>
                </c:pt>
                <c:pt idx="353">
                  <c:v>1033</c:v>
                </c:pt>
                <c:pt idx="354">
                  <c:v>1034</c:v>
                </c:pt>
                <c:pt idx="355">
                  <c:v>1035</c:v>
                </c:pt>
                <c:pt idx="356">
                  <c:v>1036</c:v>
                </c:pt>
                <c:pt idx="357">
                  <c:v>1037</c:v>
                </c:pt>
                <c:pt idx="358">
                  <c:v>1038</c:v>
                </c:pt>
                <c:pt idx="359">
                  <c:v>1039</c:v>
                </c:pt>
                <c:pt idx="360">
                  <c:v>1040</c:v>
                </c:pt>
                <c:pt idx="361">
                  <c:v>1041</c:v>
                </c:pt>
                <c:pt idx="362">
                  <c:v>1042</c:v>
                </c:pt>
                <c:pt idx="363">
                  <c:v>1043</c:v>
                </c:pt>
                <c:pt idx="364">
                  <c:v>1044</c:v>
                </c:pt>
                <c:pt idx="365">
                  <c:v>1045</c:v>
                </c:pt>
                <c:pt idx="366">
                  <c:v>1046</c:v>
                </c:pt>
                <c:pt idx="367">
                  <c:v>1047</c:v>
                </c:pt>
                <c:pt idx="368">
                  <c:v>1048</c:v>
                </c:pt>
                <c:pt idx="369">
                  <c:v>1049</c:v>
                </c:pt>
                <c:pt idx="370">
                  <c:v>1050</c:v>
                </c:pt>
                <c:pt idx="371">
                  <c:v>1051</c:v>
                </c:pt>
                <c:pt idx="372">
                  <c:v>1052</c:v>
                </c:pt>
                <c:pt idx="373">
                  <c:v>1053</c:v>
                </c:pt>
                <c:pt idx="374">
                  <c:v>1054</c:v>
                </c:pt>
                <c:pt idx="375">
                  <c:v>1055</c:v>
                </c:pt>
                <c:pt idx="376">
                  <c:v>1056</c:v>
                </c:pt>
                <c:pt idx="377">
                  <c:v>1057</c:v>
                </c:pt>
                <c:pt idx="378">
                  <c:v>1058</c:v>
                </c:pt>
                <c:pt idx="379">
                  <c:v>1059</c:v>
                </c:pt>
                <c:pt idx="380">
                  <c:v>1060</c:v>
                </c:pt>
                <c:pt idx="381">
                  <c:v>1061</c:v>
                </c:pt>
                <c:pt idx="382">
                  <c:v>1062</c:v>
                </c:pt>
                <c:pt idx="383">
                  <c:v>1063</c:v>
                </c:pt>
                <c:pt idx="384">
                  <c:v>1064</c:v>
                </c:pt>
                <c:pt idx="385">
                  <c:v>1065</c:v>
                </c:pt>
                <c:pt idx="386">
                  <c:v>1066</c:v>
                </c:pt>
                <c:pt idx="387">
                  <c:v>1067</c:v>
                </c:pt>
                <c:pt idx="388">
                  <c:v>1068</c:v>
                </c:pt>
                <c:pt idx="389">
                  <c:v>1069</c:v>
                </c:pt>
                <c:pt idx="390">
                  <c:v>1070</c:v>
                </c:pt>
                <c:pt idx="391">
                  <c:v>1071</c:v>
                </c:pt>
                <c:pt idx="392">
                  <c:v>1072</c:v>
                </c:pt>
                <c:pt idx="393">
                  <c:v>1073</c:v>
                </c:pt>
                <c:pt idx="394">
                  <c:v>1074</c:v>
                </c:pt>
                <c:pt idx="395">
                  <c:v>1075</c:v>
                </c:pt>
                <c:pt idx="396">
                  <c:v>1076</c:v>
                </c:pt>
                <c:pt idx="397">
                  <c:v>1077</c:v>
                </c:pt>
                <c:pt idx="398">
                  <c:v>1078</c:v>
                </c:pt>
                <c:pt idx="399">
                  <c:v>1079</c:v>
                </c:pt>
                <c:pt idx="400">
                  <c:v>1080</c:v>
                </c:pt>
                <c:pt idx="401">
                  <c:v>1081</c:v>
                </c:pt>
                <c:pt idx="402">
                  <c:v>1082</c:v>
                </c:pt>
                <c:pt idx="403">
                  <c:v>1083</c:v>
                </c:pt>
                <c:pt idx="404">
                  <c:v>1084</c:v>
                </c:pt>
                <c:pt idx="405">
                  <c:v>1085</c:v>
                </c:pt>
                <c:pt idx="406">
                  <c:v>1086</c:v>
                </c:pt>
                <c:pt idx="407">
                  <c:v>1087</c:v>
                </c:pt>
                <c:pt idx="408">
                  <c:v>1088</c:v>
                </c:pt>
                <c:pt idx="409">
                  <c:v>1089</c:v>
                </c:pt>
                <c:pt idx="410">
                  <c:v>1090</c:v>
                </c:pt>
                <c:pt idx="411">
                  <c:v>1091</c:v>
                </c:pt>
                <c:pt idx="412">
                  <c:v>1092</c:v>
                </c:pt>
                <c:pt idx="413">
                  <c:v>1093</c:v>
                </c:pt>
                <c:pt idx="414">
                  <c:v>1094</c:v>
                </c:pt>
                <c:pt idx="415">
                  <c:v>1095</c:v>
                </c:pt>
                <c:pt idx="416">
                  <c:v>1096</c:v>
                </c:pt>
                <c:pt idx="417">
                  <c:v>1097</c:v>
                </c:pt>
                <c:pt idx="418">
                  <c:v>1098</c:v>
                </c:pt>
                <c:pt idx="419">
                  <c:v>1099</c:v>
                </c:pt>
                <c:pt idx="420">
                  <c:v>1100</c:v>
                </c:pt>
                <c:pt idx="421">
                  <c:v>1101</c:v>
                </c:pt>
                <c:pt idx="422">
                  <c:v>1102</c:v>
                </c:pt>
                <c:pt idx="423">
                  <c:v>1103</c:v>
                </c:pt>
                <c:pt idx="424">
                  <c:v>1104</c:v>
                </c:pt>
                <c:pt idx="425">
                  <c:v>1105</c:v>
                </c:pt>
                <c:pt idx="426">
                  <c:v>1106</c:v>
                </c:pt>
                <c:pt idx="427">
                  <c:v>1107</c:v>
                </c:pt>
                <c:pt idx="428">
                  <c:v>1108</c:v>
                </c:pt>
                <c:pt idx="429">
                  <c:v>1109</c:v>
                </c:pt>
                <c:pt idx="430">
                  <c:v>1110</c:v>
                </c:pt>
                <c:pt idx="431">
                  <c:v>1111</c:v>
                </c:pt>
                <c:pt idx="432">
                  <c:v>1112</c:v>
                </c:pt>
                <c:pt idx="433">
                  <c:v>1113</c:v>
                </c:pt>
                <c:pt idx="434">
                  <c:v>1114</c:v>
                </c:pt>
                <c:pt idx="435">
                  <c:v>1115</c:v>
                </c:pt>
                <c:pt idx="436">
                  <c:v>1116</c:v>
                </c:pt>
                <c:pt idx="437">
                  <c:v>1117</c:v>
                </c:pt>
                <c:pt idx="438">
                  <c:v>1118</c:v>
                </c:pt>
                <c:pt idx="439">
                  <c:v>1119</c:v>
                </c:pt>
                <c:pt idx="440">
                  <c:v>1120</c:v>
                </c:pt>
                <c:pt idx="441">
                  <c:v>1121</c:v>
                </c:pt>
                <c:pt idx="442">
                  <c:v>1122</c:v>
                </c:pt>
                <c:pt idx="443">
                  <c:v>1123</c:v>
                </c:pt>
                <c:pt idx="444">
                  <c:v>1124</c:v>
                </c:pt>
                <c:pt idx="445">
                  <c:v>1125</c:v>
                </c:pt>
                <c:pt idx="446">
                  <c:v>1126</c:v>
                </c:pt>
                <c:pt idx="447">
                  <c:v>1127</c:v>
                </c:pt>
                <c:pt idx="448">
                  <c:v>1128</c:v>
                </c:pt>
                <c:pt idx="449">
                  <c:v>1129</c:v>
                </c:pt>
                <c:pt idx="450">
                  <c:v>1130</c:v>
                </c:pt>
                <c:pt idx="451">
                  <c:v>1131</c:v>
                </c:pt>
                <c:pt idx="452">
                  <c:v>1132</c:v>
                </c:pt>
                <c:pt idx="453">
                  <c:v>1133</c:v>
                </c:pt>
                <c:pt idx="454">
                  <c:v>1134</c:v>
                </c:pt>
                <c:pt idx="455">
                  <c:v>1135</c:v>
                </c:pt>
                <c:pt idx="456">
                  <c:v>1136</c:v>
                </c:pt>
                <c:pt idx="457">
                  <c:v>1137</c:v>
                </c:pt>
                <c:pt idx="458">
                  <c:v>1138</c:v>
                </c:pt>
                <c:pt idx="459">
                  <c:v>1139</c:v>
                </c:pt>
                <c:pt idx="460">
                  <c:v>1140</c:v>
                </c:pt>
                <c:pt idx="461">
                  <c:v>1141</c:v>
                </c:pt>
                <c:pt idx="462">
                  <c:v>1142</c:v>
                </c:pt>
                <c:pt idx="463">
                  <c:v>1143</c:v>
                </c:pt>
                <c:pt idx="464">
                  <c:v>1144</c:v>
                </c:pt>
                <c:pt idx="465">
                  <c:v>1145</c:v>
                </c:pt>
                <c:pt idx="466">
                  <c:v>1146</c:v>
                </c:pt>
                <c:pt idx="467">
                  <c:v>1147</c:v>
                </c:pt>
                <c:pt idx="468">
                  <c:v>1148</c:v>
                </c:pt>
                <c:pt idx="469">
                  <c:v>1149</c:v>
                </c:pt>
                <c:pt idx="470">
                  <c:v>1150</c:v>
                </c:pt>
                <c:pt idx="471">
                  <c:v>1151</c:v>
                </c:pt>
                <c:pt idx="472">
                  <c:v>1152</c:v>
                </c:pt>
                <c:pt idx="473">
                  <c:v>1153</c:v>
                </c:pt>
                <c:pt idx="474">
                  <c:v>1154</c:v>
                </c:pt>
                <c:pt idx="475">
                  <c:v>1155</c:v>
                </c:pt>
                <c:pt idx="476">
                  <c:v>1156</c:v>
                </c:pt>
                <c:pt idx="477">
                  <c:v>1157</c:v>
                </c:pt>
                <c:pt idx="478">
                  <c:v>1158</c:v>
                </c:pt>
                <c:pt idx="479">
                  <c:v>1159</c:v>
                </c:pt>
                <c:pt idx="480">
                  <c:v>1160</c:v>
                </c:pt>
                <c:pt idx="481">
                  <c:v>1161</c:v>
                </c:pt>
                <c:pt idx="482">
                  <c:v>1162</c:v>
                </c:pt>
                <c:pt idx="483">
                  <c:v>1163</c:v>
                </c:pt>
                <c:pt idx="484">
                  <c:v>1164</c:v>
                </c:pt>
                <c:pt idx="485">
                  <c:v>1165</c:v>
                </c:pt>
                <c:pt idx="486">
                  <c:v>1166</c:v>
                </c:pt>
                <c:pt idx="487">
                  <c:v>1167</c:v>
                </c:pt>
                <c:pt idx="488">
                  <c:v>1168</c:v>
                </c:pt>
                <c:pt idx="489">
                  <c:v>1169</c:v>
                </c:pt>
                <c:pt idx="490">
                  <c:v>1170</c:v>
                </c:pt>
                <c:pt idx="491">
                  <c:v>1171</c:v>
                </c:pt>
                <c:pt idx="492">
                  <c:v>1172</c:v>
                </c:pt>
                <c:pt idx="493">
                  <c:v>1173</c:v>
                </c:pt>
                <c:pt idx="494">
                  <c:v>1174</c:v>
                </c:pt>
                <c:pt idx="495">
                  <c:v>1175</c:v>
                </c:pt>
                <c:pt idx="496">
                  <c:v>1176</c:v>
                </c:pt>
                <c:pt idx="497">
                  <c:v>1177</c:v>
                </c:pt>
                <c:pt idx="498">
                  <c:v>1178</c:v>
                </c:pt>
                <c:pt idx="499">
                  <c:v>1179</c:v>
                </c:pt>
                <c:pt idx="500">
                  <c:v>1180</c:v>
                </c:pt>
                <c:pt idx="501">
                  <c:v>1181</c:v>
                </c:pt>
                <c:pt idx="502">
                  <c:v>1182</c:v>
                </c:pt>
                <c:pt idx="503">
                  <c:v>1183</c:v>
                </c:pt>
                <c:pt idx="504">
                  <c:v>1184</c:v>
                </c:pt>
                <c:pt idx="505">
                  <c:v>1185</c:v>
                </c:pt>
                <c:pt idx="506">
                  <c:v>1186</c:v>
                </c:pt>
                <c:pt idx="507">
                  <c:v>1187</c:v>
                </c:pt>
                <c:pt idx="508">
                  <c:v>1188</c:v>
                </c:pt>
                <c:pt idx="509">
                  <c:v>1189</c:v>
                </c:pt>
                <c:pt idx="510">
                  <c:v>1190</c:v>
                </c:pt>
                <c:pt idx="511">
                  <c:v>1191</c:v>
                </c:pt>
                <c:pt idx="512">
                  <c:v>1192</c:v>
                </c:pt>
                <c:pt idx="513">
                  <c:v>1193</c:v>
                </c:pt>
                <c:pt idx="514">
                  <c:v>1194</c:v>
                </c:pt>
                <c:pt idx="515">
                  <c:v>1195</c:v>
                </c:pt>
                <c:pt idx="516">
                  <c:v>1196</c:v>
                </c:pt>
                <c:pt idx="517">
                  <c:v>1197</c:v>
                </c:pt>
                <c:pt idx="518">
                  <c:v>1198</c:v>
                </c:pt>
                <c:pt idx="519">
                  <c:v>1199</c:v>
                </c:pt>
                <c:pt idx="520">
                  <c:v>1200</c:v>
                </c:pt>
                <c:pt idx="521">
                  <c:v>1201</c:v>
                </c:pt>
                <c:pt idx="522">
                  <c:v>1202</c:v>
                </c:pt>
                <c:pt idx="523">
                  <c:v>1203</c:v>
                </c:pt>
                <c:pt idx="524">
                  <c:v>1204</c:v>
                </c:pt>
                <c:pt idx="525">
                  <c:v>1205</c:v>
                </c:pt>
                <c:pt idx="526">
                  <c:v>1206</c:v>
                </c:pt>
                <c:pt idx="527">
                  <c:v>1207</c:v>
                </c:pt>
                <c:pt idx="528">
                  <c:v>1208</c:v>
                </c:pt>
                <c:pt idx="529">
                  <c:v>1209</c:v>
                </c:pt>
                <c:pt idx="530">
                  <c:v>1210</c:v>
                </c:pt>
                <c:pt idx="531">
                  <c:v>1211</c:v>
                </c:pt>
                <c:pt idx="532">
                  <c:v>1212</c:v>
                </c:pt>
                <c:pt idx="533">
                  <c:v>1213</c:v>
                </c:pt>
                <c:pt idx="534">
                  <c:v>1214</c:v>
                </c:pt>
                <c:pt idx="535">
                  <c:v>1215</c:v>
                </c:pt>
                <c:pt idx="536">
                  <c:v>1216</c:v>
                </c:pt>
                <c:pt idx="537">
                  <c:v>1217</c:v>
                </c:pt>
                <c:pt idx="538">
                  <c:v>1218</c:v>
                </c:pt>
                <c:pt idx="539">
                  <c:v>1219</c:v>
                </c:pt>
                <c:pt idx="540">
                  <c:v>1220</c:v>
                </c:pt>
                <c:pt idx="541">
                  <c:v>1221</c:v>
                </c:pt>
                <c:pt idx="542">
                  <c:v>1222</c:v>
                </c:pt>
                <c:pt idx="543">
                  <c:v>1223</c:v>
                </c:pt>
                <c:pt idx="544">
                  <c:v>1224</c:v>
                </c:pt>
                <c:pt idx="545">
                  <c:v>1225</c:v>
                </c:pt>
                <c:pt idx="546">
                  <c:v>1226</c:v>
                </c:pt>
                <c:pt idx="547">
                  <c:v>1227</c:v>
                </c:pt>
                <c:pt idx="548">
                  <c:v>1228</c:v>
                </c:pt>
                <c:pt idx="549">
                  <c:v>1229</c:v>
                </c:pt>
                <c:pt idx="550">
                  <c:v>1230</c:v>
                </c:pt>
                <c:pt idx="551">
                  <c:v>1231</c:v>
                </c:pt>
                <c:pt idx="552">
                  <c:v>1232</c:v>
                </c:pt>
                <c:pt idx="553">
                  <c:v>1233</c:v>
                </c:pt>
                <c:pt idx="554">
                  <c:v>1234</c:v>
                </c:pt>
                <c:pt idx="555">
                  <c:v>1235</c:v>
                </c:pt>
                <c:pt idx="556">
                  <c:v>1236</c:v>
                </c:pt>
                <c:pt idx="557">
                  <c:v>1237</c:v>
                </c:pt>
                <c:pt idx="558">
                  <c:v>1238</c:v>
                </c:pt>
                <c:pt idx="559">
                  <c:v>1239</c:v>
                </c:pt>
                <c:pt idx="560">
                  <c:v>1240</c:v>
                </c:pt>
                <c:pt idx="561">
                  <c:v>1241</c:v>
                </c:pt>
                <c:pt idx="562">
                  <c:v>1242</c:v>
                </c:pt>
                <c:pt idx="563">
                  <c:v>1243</c:v>
                </c:pt>
                <c:pt idx="564">
                  <c:v>1244</c:v>
                </c:pt>
                <c:pt idx="565">
                  <c:v>1245</c:v>
                </c:pt>
                <c:pt idx="566">
                  <c:v>1246</c:v>
                </c:pt>
                <c:pt idx="567">
                  <c:v>1247</c:v>
                </c:pt>
                <c:pt idx="568">
                  <c:v>1248</c:v>
                </c:pt>
                <c:pt idx="569">
                  <c:v>1249</c:v>
                </c:pt>
                <c:pt idx="570">
                  <c:v>1250</c:v>
                </c:pt>
                <c:pt idx="571">
                  <c:v>1251</c:v>
                </c:pt>
                <c:pt idx="572">
                  <c:v>1252</c:v>
                </c:pt>
                <c:pt idx="573">
                  <c:v>1253</c:v>
                </c:pt>
                <c:pt idx="574">
                  <c:v>1254</c:v>
                </c:pt>
                <c:pt idx="575">
                  <c:v>1255</c:v>
                </c:pt>
                <c:pt idx="576">
                  <c:v>1256</c:v>
                </c:pt>
                <c:pt idx="577">
                  <c:v>1257</c:v>
                </c:pt>
                <c:pt idx="578">
                  <c:v>1258</c:v>
                </c:pt>
                <c:pt idx="579">
                  <c:v>1259</c:v>
                </c:pt>
                <c:pt idx="580">
                  <c:v>1260</c:v>
                </c:pt>
                <c:pt idx="581">
                  <c:v>1261</c:v>
                </c:pt>
                <c:pt idx="582">
                  <c:v>1262</c:v>
                </c:pt>
                <c:pt idx="583">
                  <c:v>1263</c:v>
                </c:pt>
                <c:pt idx="584">
                  <c:v>1264</c:v>
                </c:pt>
                <c:pt idx="585">
                  <c:v>1265</c:v>
                </c:pt>
                <c:pt idx="586">
                  <c:v>1266</c:v>
                </c:pt>
                <c:pt idx="587">
                  <c:v>1267</c:v>
                </c:pt>
                <c:pt idx="588">
                  <c:v>1268</c:v>
                </c:pt>
                <c:pt idx="589">
                  <c:v>1269</c:v>
                </c:pt>
                <c:pt idx="590">
                  <c:v>1270</c:v>
                </c:pt>
                <c:pt idx="591">
                  <c:v>1271</c:v>
                </c:pt>
                <c:pt idx="592">
                  <c:v>1272</c:v>
                </c:pt>
                <c:pt idx="593">
                  <c:v>1273</c:v>
                </c:pt>
                <c:pt idx="594">
                  <c:v>1274</c:v>
                </c:pt>
                <c:pt idx="595">
                  <c:v>1275</c:v>
                </c:pt>
                <c:pt idx="596">
                  <c:v>1276</c:v>
                </c:pt>
                <c:pt idx="597">
                  <c:v>1277</c:v>
                </c:pt>
                <c:pt idx="598">
                  <c:v>1278</c:v>
                </c:pt>
                <c:pt idx="599">
                  <c:v>1279</c:v>
                </c:pt>
                <c:pt idx="600">
                  <c:v>1280</c:v>
                </c:pt>
                <c:pt idx="601">
                  <c:v>1281</c:v>
                </c:pt>
                <c:pt idx="602">
                  <c:v>1282</c:v>
                </c:pt>
                <c:pt idx="603">
                  <c:v>1283</c:v>
                </c:pt>
                <c:pt idx="604">
                  <c:v>1284</c:v>
                </c:pt>
                <c:pt idx="605">
                  <c:v>1285</c:v>
                </c:pt>
                <c:pt idx="606">
                  <c:v>1286</c:v>
                </c:pt>
                <c:pt idx="607">
                  <c:v>1287</c:v>
                </c:pt>
                <c:pt idx="608">
                  <c:v>1288</c:v>
                </c:pt>
                <c:pt idx="609">
                  <c:v>1289</c:v>
                </c:pt>
                <c:pt idx="610">
                  <c:v>1290</c:v>
                </c:pt>
                <c:pt idx="611">
                  <c:v>1291</c:v>
                </c:pt>
                <c:pt idx="612">
                  <c:v>1292</c:v>
                </c:pt>
                <c:pt idx="613">
                  <c:v>1293</c:v>
                </c:pt>
                <c:pt idx="614">
                  <c:v>1294</c:v>
                </c:pt>
                <c:pt idx="615">
                  <c:v>1295</c:v>
                </c:pt>
                <c:pt idx="616">
                  <c:v>1296</c:v>
                </c:pt>
                <c:pt idx="617">
                  <c:v>1297</c:v>
                </c:pt>
                <c:pt idx="618">
                  <c:v>1298</c:v>
                </c:pt>
                <c:pt idx="619">
                  <c:v>1299</c:v>
                </c:pt>
                <c:pt idx="620">
                  <c:v>1300</c:v>
                </c:pt>
                <c:pt idx="621">
                  <c:v>1301</c:v>
                </c:pt>
                <c:pt idx="622">
                  <c:v>1302</c:v>
                </c:pt>
                <c:pt idx="623">
                  <c:v>1303</c:v>
                </c:pt>
                <c:pt idx="624">
                  <c:v>1304</c:v>
                </c:pt>
                <c:pt idx="625">
                  <c:v>1305</c:v>
                </c:pt>
                <c:pt idx="626">
                  <c:v>1306</c:v>
                </c:pt>
                <c:pt idx="627">
                  <c:v>1307</c:v>
                </c:pt>
                <c:pt idx="628">
                  <c:v>1308</c:v>
                </c:pt>
                <c:pt idx="629">
                  <c:v>1309</c:v>
                </c:pt>
                <c:pt idx="630">
                  <c:v>1310</c:v>
                </c:pt>
                <c:pt idx="631">
                  <c:v>1311</c:v>
                </c:pt>
                <c:pt idx="632">
                  <c:v>1312</c:v>
                </c:pt>
                <c:pt idx="633">
                  <c:v>1313</c:v>
                </c:pt>
                <c:pt idx="634">
                  <c:v>1314</c:v>
                </c:pt>
                <c:pt idx="635">
                  <c:v>1315</c:v>
                </c:pt>
                <c:pt idx="636">
                  <c:v>1316</c:v>
                </c:pt>
                <c:pt idx="637">
                  <c:v>1317</c:v>
                </c:pt>
                <c:pt idx="638">
                  <c:v>1318</c:v>
                </c:pt>
                <c:pt idx="639">
                  <c:v>1319</c:v>
                </c:pt>
                <c:pt idx="640">
                  <c:v>1320</c:v>
                </c:pt>
                <c:pt idx="641">
                  <c:v>1321</c:v>
                </c:pt>
                <c:pt idx="642">
                  <c:v>1322</c:v>
                </c:pt>
                <c:pt idx="643">
                  <c:v>1323</c:v>
                </c:pt>
                <c:pt idx="644">
                  <c:v>1324</c:v>
                </c:pt>
                <c:pt idx="645">
                  <c:v>1325</c:v>
                </c:pt>
                <c:pt idx="646">
                  <c:v>1326</c:v>
                </c:pt>
                <c:pt idx="647">
                  <c:v>1327</c:v>
                </c:pt>
                <c:pt idx="648">
                  <c:v>1328</c:v>
                </c:pt>
                <c:pt idx="649">
                  <c:v>1329</c:v>
                </c:pt>
                <c:pt idx="650">
                  <c:v>1330</c:v>
                </c:pt>
                <c:pt idx="651">
                  <c:v>1331</c:v>
                </c:pt>
                <c:pt idx="652">
                  <c:v>1332</c:v>
                </c:pt>
                <c:pt idx="653">
                  <c:v>1333</c:v>
                </c:pt>
                <c:pt idx="654">
                  <c:v>1334</c:v>
                </c:pt>
                <c:pt idx="655">
                  <c:v>1335</c:v>
                </c:pt>
                <c:pt idx="656">
                  <c:v>1336</c:v>
                </c:pt>
                <c:pt idx="657">
                  <c:v>1337</c:v>
                </c:pt>
                <c:pt idx="658">
                  <c:v>1338</c:v>
                </c:pt>
                <c:pt idx="659">
                  <c:v>1339</c:v>
                </c:pt>
                <c:pt idx="660">
                  <c:v>1340</c:v>
                </c:pt>
                <c:pt idx="661">
                  <c:v>1341</c:v>
                </c:pt>
                <c:pt idx="662">
                  <c:v>1342</c:v>
                </c:pt>
                <c:pt idx="663">
                  <c:v>1343</c:v>
                </c:pt>
                <c:pt idx="664">
                  <c:v>1344</c:v>
                </c:pt>
                <c:pt idx="665">
                  <c:v>1345</c:v>
                </c:pt>
                <c:pt idx="666">
                  <c:v>1346</c:v>
                </c:pt>
                <c:pt idx="667">
                  <c:v>1347</c:v>
                </c:pt>
                <c:pt idx="668">
                  <c:v>1348</c:v>
                </c:pt>
                <c:pt idx="669">
                  <c:v>1349</c:v>
                </c:pt>
                <c:pt idx="670">
                  <c:v>1350</c:v>
                </c:pt>
                <c:pt idx="671">
                  <c:v>1351</c:v>
                </c:pt>
                <c:pt idx="672">
                  <c:v>1352</c:v>
                </c:pt>
                <c:pt idx="673">
                  <c:v>1353</c:v>
                </c:pt>
                <c:pt idx="674">
                  <c:v>1354</c:v>
                </c:pt>
                <c:pt idx="675">
                  <c:v>1355</c:v>
                </c:pt>
                <c:pt idx="676">
                  <c:v>1356</c:v>
                </c:pt>
                <c:pt idx="677">
                  <c:v>1357</c:v>
                </c:pt>
                <c:pt idx="678">
                  <c:v>1358</c:v>
                </c:pt>
                <c:pt idx="679">
                  <c:v>1359</c:v>
                </c:pt>
                <c:pt idx="680">
                  <c:v>1360</c:v>
                </c:pt>
                <c:pt idx="681">
                  <c:v>1361</c:v>
                </c:pt>
                <c:pt idx="682">
                  <c:v>1362</c:v>
                </c:pt>
                <c:pt idx="683">
                  <c:v>1363</c:v>
                </c:pt>
                <c:pt idx="684">
                  <c:v>1364</c:v>
                </c:pt>
                <c:pt idx="685">
                  <c:v>1365</c:v>
                </c:pt>
                <c:pt idx="686">
                  <c:v>1366</c:v>
                </c:pt>
                <c:pt idx="687">
                  <c:v>1367</c:v>
                </c:pt>
                <c:pt idx="688">
                  <c:v>1368</c:v>
                </c:pt>
                <c:pt idx="689">
                  <c:v>1369</c:v>
                </c:pt>
                <c:pt idx="690">
                  <c:v>1370</c:v>
                </c:pt>
                <c:pt idx="691">
                  <c:v>1371</c:v>
                </c:pt>
                <c:pt idx="692">
                  <c:v>1372</c:v>
                </c:pt>
                <c:pt idx="693">
                  <c:v>1373</c:v>
                </c:pt>
                <c:pt idx="694">
                  <c:v>1374</c:v>
                </c:pt>
                <c:pt idx="695">
                  <c:v>1375</c:v>
                </c:pt>
                <c:pt idx="696">
                  <c:v>1376</c:v>
                </c:pt>
                <c:pt idx="697">
                  <c:v>1377</c:v>
                </c:pt>
                <c:pt idx="698">
                  <c:v>1378</c:v>
                </c:pt>
                <c:pt idx="699">
                  <c:v>1379</c:v>
                </c:pt>
                <c:pt idx="700">
                  <c:v>1380</c:v>
                </c:pt>
                <c:pt idx="701">
                  <c:v>1381</c:v>
                </c:pt>
                <c:pt idx="702">
                  <c:v>1382</c:v>
                </c:pt>
                <c:pt idx="703">
                  <c:v>1383</c:v>
                </c:pt>
                <c:pt idx="704">
                  <c:v>1384</c:v>
                </c:pt>
                <c:pt idx="705">
                  <c:v>1385</c:v>
                </c:pt>
                <c:pt idx="706">
                  <c:v>1386</c:v>
                </c:pt>
                <c:pt idx="707">
                  <c:v>1387</c:v>
                </c:pt>
                <c:pt idx="708">
                  <c:v>1388</c:v>
                </c:pt>
                <c:pt idx="709">
                  <c:v>1389</c:v>
                </c:pt>
                <c:pt idx="710">
                  <c:v>1390</c:v>
                </c:pt>
                <c:pt idx="711">
                  <c:v>1391</c:v>
                </c:pt>
                <c:pt idx="712">
                  <c:v>1392</c:v>
                </c:pt>
                <c:pt idx="713">
                  <c:v>1393</c:v>
                </c:pt>
                <c:pt idx="714">
                  <c:v>1394</c:v>
                </c:pt>
                <c:pt idx="715">
                  <c:v>1395</c:v>
                </c:pt>
                <c:pt idx="716">
                  <c:v>1396</c:v>
                </c:pt>
                <c:pt idx="717">
                  <c:v>1397</c:v>
                </c:pt>
                <c:pt idx="718">
                  <c:v>1398</c:v>
                </c:pt>
                <c:pt idx="719">
                  <c:v>1399</c:v>
                </c:pt>
                <c:pt idx="720">
                  <c:v>1400</c:v>
                </c:pt>
                <c:pt idx="721">
                  <c:v>1401</c:v>
                </c:pt>
                <c:pt idx="722">
                  <c:v>1402</c:v>
                </c:pt>
                <c:pt idx="723">
                  <c:v>1403</c:v>
                </c:pt>
                <c:pt idx="724">
                  <c:v>1404</c:v>
                </c:pt>
                <c:pt idx="725">
                  <c:v>1405</c:v>
                </c:pt>
                <c:pt idx="726">
                  <c:v>1406</c:v>
                </c:pt>
                <c:pt idx="727">
                  <c:v>1407</c:v>
                </c:pt>
                <c:pt idx="728">
                  <c:v>1408</c:v>
                </c:pt>
                <c:pt idx="729">
                  <c:v>1409</c:v>
                </c:pt>
                <c:pt idx="730">
                  <c:v>1410</c:v>
                </c:pt>
                <c:pt idx="731">
                  <c:v>1411</c:v>
                </c:pt>
                <c:pt idx="732">
                  <c:v>1412</c:v>
                </c:pt>
                <c:pt idx="733">
                  <c:v>1413</c:v>
                </c:pt>
                <c:pt idx="734">
                  <c:v>1414</c:v>
                </c:pt>
                <c:pt idx="735">
                  <c:v>1415</c:v>
                </c:pt>
                <c:pt idx="736">
                  <c:v>1416</c:v>
                </c:pt>
                <c:pt idx="737">
                  <c:v>1417</c:v>
                </c:pt>
                <c:pt idx="738">
                  <c:v>1418</c:v>
                </c:pt>
                <c:pt idx="739">
                  <c:v>1419</c:v>
                </c:pt>
                <c:pt idx="740">
                  <c:v>1420</c:v>
                </c:pt>
                <c:pt idx="741">
                  <c:v>1421</c:v>
                </c:pt>
                <c:pt idx="742">
                  <c:v>1422</c:v>
                </c:pt>
                <c:pt idx="743">
                  <c:v>1423</c:v>
                </c:pt>
                <c:pt idx="744">
                  <c:v>1424</c:v>
                </c:pt>
                <c:pt idx="745">
                  <c:v>1425</c:v>
                </c:pt>
                <c:pt idx="746">
                  <c:v>1426</c:v>
                </c:pt>
                <c:pt idx="747">
                  <c:v>1427</c:v>
                </c:pt>
                <c:pt idx="748">
                  <c:v>1428</c:v>
                </c:pt>
                <c:pt idx="749">
                  <c:v>1429</c:v>
                </c:pt>
                <c:pt idx="750">
                  <c:v>1430</c:v>
                </c:pt>
                <c:pt idx="751">
                  <c:v>1431</c:v>
                </c:pt>
                <c:pt idx="752">
                  <c:v>1432</c:v>
                </c:pt>
                <c:pt idx="753">
                  <c:v>1433</c:v>
                </c:pt>
                <c:pt idx="754">
                  <c:v>1434</c:v>
                </c:pt>
                <c:pt idx="755">
                  <c:v>1435</c:v>
                </c:pt>
                <c:pt idx="756">
                  <c:v>1436</c:v>
                </c:pt>
                <c:pt idx="757">
                  <c:v>1437</c:v>
                </c:pt>
                <c:pt idx="758">
                  <c:v>1438</c:v>
                </c:pt>
                <c:pt idx="759">
                  <c:v>1439</c:v>
                </c:pt>
                <c:pt idx="760">
                  <c:v>1440</c:v>
                </c:pt>
                <c:pt idx="761">
                  <c:v>1441</c:v>
                </c:pt>
                <c:pt idx="762">
                  <c:v>1442</c:v>
                </c:pt>
                <c:pt idx="763">
                  <c:v>1443</c:v>
                </c:pt>
                <c:pt idx="764">
                  <c:v>1444</c:v>
                </c:pt>
                <c:pt idx="765">
                  <c:v>1445</c:v>
                </c:pt>
                <c:pt idx="766">
                  <c:v>1446</c:v>
                </c:pt>
                <c:pt idx="767">
                  <c:v>1447</c:v>
                </c:pt>
                <c:pt idx="768">
                  <c:v>1448</c:v>
                </c:pt>
                <c:pt idx="769">
                  <c:v>1449</c:v>
                </c:pt>
                <c:pt idx="770">
                  <c:v>1450</c:v>
                </c:pt>
                <c:pt idx="771">
                  <c:v>1451</c:v>
                </c:pt>
                <c:pt idx="772">
                  <c:v>1452</c:v>
                </c:pt>
                <c:pt idx="773">
                  <c:v>1453</c:v>
                </c:pt>
                <c:pt idx="774">
                  <c:v>1454</c:v>
                </c:pt>
                <c:pt idx="775">
                  <c:v>1455</c:v>
                </c:pt>
                <c:pt idx="776">
                  <c:v>1456</c:v>
                </c:pt>
                <c:pt idx="777">
                  <c:v>1457</c:v>
                </c:pt>
                <c:pt idx="778">
                  <c:v>1458</c:v>
                </c:pt>
                <c:pt idx="779">
                  <c:v>1459</c:v>
                </c:pt>
                <c:pt idx="780">
                  <c:v>1460</c:v>
                </c:pt>
                <c:pt idx="781">
                  <c:v>1461</c:v>
                </c:pt>
                <c:pt idx="782">
                  <c:v>1462</c:v>
                </c:pt>
                <c:pt idx="783">
                  <c:v>1463</c:v>
                </c:pt>
                <c:pt idx="784">
                  <c:v>1464</c:v>
                </c:pt>
                <c:pt idx="785">
                  <c:v>1465</c:v>
                </c:pt>
                <c:pt idx="786">
                  <c:v>1466</c:v>
                </c:pt>
                <c:pt idx="787">
                  <c:v>1467</c:v>
                </c:pt>
                <c:pt idx="788">
                  <c:v>1468</c:v>
                </c:pt>
                <c:pt idx="789">
                  <c:v>1469</c:v>
                </c:pt>
                <c:pt idx="790">
                  <c:v>1470</c:v>
                </c:pt>
                <c:pt idx="791">
                  <c:v>1471</c:v>
                </c:pt>
                <c:pt idx="792">
                  <c:v>1472</c:v>
                </c:pt>
                <c:pt idx="793">
                  <c:v>1473</c:v>
                </c:pt>
                <c:pt idx="794">
                  <c:v>1474</c:v>
                </c:pt>
                <c:pt idx="795">
                  <c:v>1475</c:v>
                </c:pt>
                <c:pt idx="796">
                  <c:v>1476</c:v>
                </c:pt>
                <c:pt idx="797">
                  <c:v>1477</c:v>
                </c:pt>
                <c:pt idx="798">
                  <c:v>1478</c:v>
                </c:pt>
                <c:pt idx="799">
                  <c:v>1479</c:v>
                </c:pt>
                <c:pt idx="800">
                  <c:v>1480</c:v>
                </c:pt>
                <c:pt idx="801">
                  <c:v>1481</c:v>
                </c:pt>
                <c:pt idx="802">
                  <c:v>1482</c:v>
                </c:pt>
                <c:pt idx="803">
                  <c:v>1483</c:v>
                </c:pt>
                <c:pt idx="804">
                  <c:v>1484</c:v>
                </c:pt>
                <c:pt idx="805">
                  <c:v>1485</c:v>
                </c:pt>
                <c:pt idx="806">
                  <c:v>1486</c:v>
                </c:pt>
                <c:pt idx="807">
                  <c:v>1487</c:v>
                </c:pt>
                <c:pt idx="808">
                  <c:v>1488</c:v>
                </c:pt>
                <c:pt idx="809">
                  <c:v>1489</c:v>
                </c:pt>
                <c:pt idx="810">
                  <c:v>1490</c:v>
                </c:pt>
                <c:pt idx="811">
                  <c:v>1491</c:v>
                </c:pt>
                <c:pt idx="812">
                  <c:v>1492</c:v>
                </c:pt>
                <c:pt idx="813">
                  <c:v>1493</c:v>
                </c:pt>
                <c:pt idx="814">
                  <c:v>1494</c:v>
                </c:pt>
                <c:pt idx="815">
                  <c:v>1495</c:v>
                </c:pt>
                <c:pt idx="816">
                  <c:v>1496</c:v>
                </c:pt>
                <c:pt idx="817">
                  <c:v>1497</c:v>
                </c:pt>
                <c:pt idx="818">
                  <c:v>1498</c:v>
                </c:pt>
                <c:pt idx="819">
                  <c:v>1499</c:v>
                </c:pt>
                <c:pt idx="820">
                  <c:v>1500</c:v>
                </c:pt>
                <c:pt idx="821">
                  <c:v>1501</c:v>
                </c:pt>
                <c:pt idx="822">
                  <c:v>1502</c:v>
                </c:pt>
                <c:pt idx="823">
                  <c:v>1503</c:v>
                </c:pt>
                <c:pt idx="824">
                  <c:v>1504</c:v>
                </c:pt>
                <c:pt idx="825">
                  <c:v>1505</c:v>
                </c:pt>
                <c:pt idx="826">
                  <c:v>1506</c:v>
                </c:pt>
                <c:pt idx="827">
                  <c:v>1507</c:v>
                </c:pt>
                <c:pt idx="828">
                  <c:v>1508</c:v>
                </c:pt>
                <c:pt idx="829">
                  <c:v>1509</c:v>
                </c:pt>
                <c:pt idx="830">
                  <c:v>1510</c:v>
                </c:pt>
                <c:pt idx="831">
                  <c:v>1511</c:v>
                </c:pt>
                <c:pt idx="832">
                  <c:v>1512</c:v>
                </c:pt>
                <c:pt idx="833">
                  <c:v>1513</c:v>
                </c:pt>
                <c:pt idx="834">
                  <c:v>1514</c:v>
                </c:pt>
                <c:pt idx="835">
                  <c:v>1515</c:v>
                </c:pt>
                <c:pt idx="836">
                  <c:v>1516</c:v>
                </c:pt>
                <c:pt idx="837">
                  <c:v>1517</c:v>
                </c:pt>
                <c:pt idx="838">
                  <c:v>1518</c:v>
                </c:pt>
                <c:pt idx="839">
                  <c:v>1519</c:v>
                </c:pt>
                <c:pt idx="840">
                  <c:v>1520</c:v>
                </c:pt>
                <c:pt idx="841">
                  <c:v>1521</c:v>
                </c:pt>
                <c:pt idx="842">
                  <c:v>1522</c:v>
                </c:pt>
                <c:pt idx="843">
                  <c:v>1523</c:v>
                </c:pt>
                <c:pt idx="844">
                  <c:v>1524</c:v>
                </c:pt>
                <c:pt idx="845">
                  <c:v>1525</c:v>
                </c:pt>
                <c:pt idx="846">
                  <c:v>1526</c:v>
                </c:pt>
                <c:pt idx="847">
                  <c:v>1527</c:v>
                </c:pt>
                <c:pt idx="848">
                  <c:v>1528</c:v>
                </c:pt>
                <c:pt idx="849">
                  <c:v>1529</c:v>
                </c:pt>
                <c:pt idx="850">
                  <c:v>1530</c:v>
                </c:pt>
                <c:pt idx="851">
                  <c:v>1531</c:v>
                </c:pt>
                <c:pt idx="852">
                  <c:v>1532</c:v>
                </c:pt>
                <c:pt idx="853">
                  <c:v>1533</c:v>
                </c:pt>
                <c:pt idx="854">
                  <c:v>1534</c:v>
                </c:pt>
                <c:pt idx="855">
                  <c:v>1535</c:v>
                </c:pt>
                <c:pt idx="856">
                  <c:v>1536</c:v>
                </c:pt>
                <c:pt idx="857">
                  <c:v>1537</c:v>
                </c:pt>
                <c:pt idx="858">
                  <c:v>1538</c:v>
                </c:pt>
                <c:pt idx="859">
                  <c:v>1539</c:v>
                </c:pt>
                <c:pt idx="860">
                  <c:v>1540</c:v>
                </c:pt>
                <c:pt idx="861">
                  <c:v>1541</c:v>
                </c:pt>
                <c:pt idx="862">
                  <c:v>1542</c:v>
                </c:pt>
                <c:pt idx="863">
                  <c:v>1543</c:v>
                </c:pt>
                <c:pt idx="864">
                  <c:v>1544</c:v>
                </c:pt>
                <c:pt idx="865">
                  <c:v>1545</c:v>
                </c:pt>
                <c:pt idx="866">
                  <c:v>1546</c:v>
                </c:pt>
                <c:pt idx="867">
                  <c:v>1547</c:v>
                </c:pt>
                <c:pt idx="868">
                  <c:v>1548</c:v>
                </c:pt>
                <c:pt idx="869">
                  <c:v>1549</c:v>
                </c:pt>
                <c:pt idx="870">
                  <c:v>1550</c:v>
                </c:pt>
                <c:pt idx="871">
                  <c:v>1551</c:v>
                </c:pt>
                <c:pt idx="872">
                  <c:v>1552</c:v>
                </c:pt>
                <c:pt idx="873">
                  <c:v>1553</c:v>
                </c:pt>
                <c:pt idx="874">
                  <c:v>1554</c:v>
                </c:pt>
                <c:pt idx="875">
                  <c:v>1555</c:v>
                </c:pt>
                <c:pt idx="876">
                  <c:v>1556</c:v>
                </c:pt>
                <c:pt idx="877">
                  <c:v>1557</c:v>
                </c:pt>
                <c:pt idx="878">
                  <c:v>1558</c:v>
                </c:pt>
                <c:pt idx="879">
                  <c:v>1559</c:v>
                </c:pt>
                <c:pt idx="880">
                  <c:v>1560</c:v>
                </c:pt>
                <c:pt idx="881">
                  <c:v>1561</c:v>
                </c:pt>
                <c:pt idx="882">
                  <c:v>1562</c:v>
                </c:pt>
                <c:pt idx="883">
                  <c:v>1563</c:v>
                </c:pt>
                <c:pt idx="884">
                  <c:v>1564</c:v>
                </c:pt>
                <c:pt idx="885">
                  <c:v>1565</c:v>
                </c:pt>
                <c:pt idx="886">
                  <c:v>1566</c:v>
                </c:pt>
                <c:pt idx="887">
                  <c:v>1567</c:v>
                </c:pt>
                <c:pt idx="888">
                  <c:v>1568</c:v>
                </c:pt>
                <c:pt idx="889">
                  <c:v>1569</c:v>
                </c:pt>
                <c:pt idx="890">
                  <c:v>1570</c:v>
                </c:pt>
                <c:pt idx="891">
                  <c:v>1571</c:v>
                </c:pt>
                <c:pt idx="892">
                  <c:v>1572</c:v>
                </c:pt>
                <c:pt idx="893">
                  <c:v>1573</c:v>
                </c:pt>
                <c:pt idx="894">
                  <c:v>1574</c:v>
                </c:pt>
                <c:pt idx="895">
                  <c:v>1575</c:v>
                </c:pt>
                <c:pt idx="896">
                  <c:v>1576</c:v>
                </c:pt>
                <c:pt idx="897">
                  <c:v>1577</c:v>
                </c:pt>
                <c:pt idx="898">
                  <c:v>1578</c:v>
                </c:pt>
                <c:pt idx="899">
                  <c:v>1579</c:v>
                </c:pt>
                <c:pt idx="900">
                  <c:v>1580</c:v>
                </c:pt>
                <c:pt idx="901">
                  <c:v>1581</c:v>
                </c:pt>
                <c:pt idx="902">
                  <c:v>1582</c:v>
                </c:pt>
                <c:pt idx="903">
                  <c:v>1583</c:v>
                </c:pt>
                <c:pt idx="904">
                  <c:v>1584</c:v>
                </c:pt>
                <c:pt idx="905">
                  <c:v>1585</c:v>
                </c:pt>
                <c:pt idx="906">
                  <c:v>1586</c:v>
                </c:pt>
                <c:pt idx="907">
                  <c:v>1587</c:v>
                </c:pt>
                <c:pt idx="908">
                  <c:v>1588</c:v>
                </c:pt>
                <c:pt idx="909">
                  <c:v>1589</c:v>
                </c:pt>
                <c:pt idx="910">
                  <c:v>1590</c:v>
                </c:pt>
                <c:pt idx="911">
                  <c:v>1591</c:v>
                </c:pt>
                <c:pt idx="912">
                  <c:v>1592</c:v>
                </c:pt>
                <c:pt idx="913">
                  <c:v>1593</c:v>
                </c:pt>
                <c:pt idx="914">
                  <c:v>1594</c:v>
                </c:pt>
                <c:pt idx="915">
                  <c:v>1595</c:v>
                </c:pt>
                <c:pt idx="916">
                  <c:v>1596</c:v>
                </c:pt>
                <c:pt idx="917">
                  <c:v>1597</c:v>
                </c:pt>
                <c:pt idx="918">
                  <c:v>1598</c:v>
                </c:pt>
                <c:pt idx="919">
                  <c:v>1599</c:v>
                </c:pt>
                <c:pt idx="920">
                  <c:v>1600</c:v>
                </c:pt>
                <c:pt idx="921">
                  <c:v>1601</c:v>
                </c:pt>
                <c:pt idx="922">
                  <c:v>1602</c:v>
                </c:pt>
                <c:pt idx="923">
                  <c:v>1603</c:v>
                </c:pt>
                <c:pt idx="924">
                  <c:v>1604</c:v>
                </c:pt>
                <c:pt idx="925">
                  <c:v>1605</c:v>
                </c:pt>
                <c:pt idx="926">
                  <c:v>1606</c:v>
                </c:pt>
                <c:pt idx="927">
                  <c:v>1607</c:v>
                </c:pt>
                <c:pt idx="928">
                  <c:v>1608</c:v>
                </c:pt>
                <c:pt idx="929">
                  <c:v>1609</c:v>
                </c:pt>
                <c:pt idx="930">
                  <c:v>1610</c:v>
                </c:pt>
                <c:pt idx="931">
                  <c:v>1611</c:v>
                </c:pt>
                <c:pt idx="932">
                  <c:v>1612</c:v>
                </c:pt>
                <c:pt idx="933">
                  <c:v>1613</c:v>
                </c:pt>
                <c:pt idx="934">
                  <c:v>1614</c:v>
                </c:pt>
                <c:pt idx="935">
                  <c:v>1615</c:v>
                </c:pt>
                <c:pt idx="936">
                  <c:v>1616</c:v>
                </c:pt>
                <c:pt idx="937">
                  <c:v>1617</c:v>
                </c:pt>
                <c:pt idx="938">
                  <c:v>1618</c:v>
                </c:pt>
                <c:pt idx="939">
                  <c:v>1619</c:v>
                </c:pt>
                <c:pt idx="940">
                  <c:v>1620</c:v>
                </c:pt>
                <c:pt idx="941">
                  <c:v>1621</c:v>
                </c:pt>
                <c:pt idx="942">
                  <c:v>1622</c:v>
                </c:pt>
                <c:pt idx="943">
                  <c:v>1623</c:v>
                </c:pt>
                <c:pt idx="944">
                  <c:v>1624</c:v>
                </c:pt>
                <c:pt idx="945">
                  <c:v>1625</c:v>
                </c:pt>
                <c:pt idx="946">
                  <c:v>1626</c:v>
                </c:pt>
                <c:pt idx="947">
                  <c:v>1627</c:v>
                </c:pt>
                <c:pt idx="948">
                  <c:v>1628</c:v>
                </c:pt>
                <c:pt idx="949">
                  <c:v>1629</c:v>
                </c:pt>
                <c:pt idx="950">
                  <c:v>1630</c:v>
                </c:pt>
                <c:pt idx="951">
                  <c:v>1631</c:v>
                </c:pt>
                <c:pt idx="952">
                  <c:v>1632</c:v>
                </c:pt>
                <c:pt idx="953">
                  <c:v>1633</c:v>
                </c:pt>
                <c:pt idx="954">
                  <c:v>1634</c:v>
                </c:pt>
                <c:pt idx="955">
                  <c:v>1635</c:v>
                </c:pt>
                <c:pt idx="956">
                  <c:v>1636</c:v>
                </c:pt>
                <c:pt idx="957">
                  <c:v>1637</c:v>
                </c:pt>
                <c:pt idx="958">
                  <c:v>1638</c:v>
                </c:pt>
                <c:pt idx="959">
                  <c:v>1639</c:v>
                </c:pt>
                <c:pt idx="960">
                  <c:v>1640</c:v>
                </c:pt>
                <c:pt idx="961">
                  <c:v>1641</c:v>
                </c:pt>
                <c:pt idx="962">
                  <c:v>1642</c:v>
                </c:pt>
                <c:pt idx="963">
                  <c:v>1643</c:v>
                </c:pt>
                <c:pt idx="964">
                  <c:v>1644</c:v>
                </c:pt>
                <c:pt idx="965">
                  <c:v>1645</c:v>
                </c:pt>
                <c:pt idx="966">
                  <c:v>1646</c:v>
                </c:pt>
                <c:pt idx="967">
                  <c:v>1647</c:v>
                </c:pt>
                <c:pt idx="968">
                  <c:v>1648</c:v>
                </c:pt>
                <c:pt idx="969">
                  <c:v>1649</c:v>
                </c:pt>
                <c:pt idx="970">
                  <c:v>1650</c:v>
                </c:pt>
                <c:pt idx="971">
                  <c:v>1651</c:v>
                </c:pt>
                <c:pt idx="972">
                  <c:v>1652</c:v>
                </c:pt>
                <c:pt idx="973">
                  <c:v>1653</c:v>
                </c:pt>
                <c:pt idx="974">
                  <c:v>1654</c:v>
                </c:pt>
                <c:pt idx="975">
                  <c:v>1655</c:v>
                </c:pt>
                <c:pt idx="976">
                  <c:v>1656</c:v>
                </c:pt>
                <c:pt idx="977">
                  <c:v>1657</c:v>
                </c:pt>
                <c:pt idx="978">
                  <c:v>1658</c:v>
                </c:pt>
                <c:pt idx="979">
                  <c:v>1659</c:v>
                </c:pt>
                <c:pt idx="980">
                  <c:v>1660</c:v>
                </c:pt>
                <c:pt idx="981">
                  <c:v>1661</c:v>
                </c:pt>
                <c:pt idx="982">
                  <c:v>1662</c:v>
                </c:pt>
                <c:pt idx="983">
                  <c:v>1663</c:v>
                </c:pt>
                <c:pt idx="984">
                  <c:v>1664</c:v>
                </c:pt>
                <c:pt idx="985">
                  <c:v>1665</c:v>
                </c:pt>
                <c:pt idx="986">
                  <c:v>1666</c:v>
                </c:pt>
                <c:pt idx="987">
                  <c:v>1667</c:v>
                </c:pt>
                <c:pt idx="988">
                  <c:v>1668</c:v>
                </c:pt>
                <c:pt idx="989">
                  <c:v>1669</c:v>
                </c:pt>
                <c:pt idx="990">
                  <c:v>1670</c:v>
                </c:pt>
                <c:pt idx="991">
                  <c:v>1671</c:v>
                </c:pt>
                <c:pt idx="992">
                  <c:v>1672</c:v>
                </c:pt>
                <c:pt idx="993">
                  <c:v>1673</c:v>
                </c:pt>
                <c:pt idx="994">
                  <c:v>1674</c:v>
                </c:pt>
                <c:pt idx="995">
                  <c:v>1675</c:v>
                </c:pt>
                <c:pt idx="996">
                  <c:v>1676</c:v>
                </c:pt>
                <c:pt idx="997">
                  <c:v>1677</c:v>
                </c:pt>
                <c:pt idx="998">
                  <c:v>1678</c:v>
                </c:pt>
                <c:pt idx="999">
                  <c:v>1679</c:v>
                </c:pt>
                <c:pt idx="1000">
                  <c:v>1680</c:v>
                </c:pt>
                <c:pt idx="1001">
                  <c:v>1681</c:v>
                </c:pt>
                <c:pt idx="1002">
                  <c:v>1682</c:v>
                </c:pt>
                <c:pt idx="1003">
                  <c:v>1683</c:v>
                </c:pt>
                <c:pt idx="1004">
                  <c:v>1684</c:v>
                </c:pt>
                <c:pt idx="1005">
                  <c:v>1685</c:v>
                </c:pt>
                <c:pt idx="1006">
                  <c:v>1686</c:v>
                </c:pt>
                <c:pt idx="1007">
                  <c:v>1687</c:v>
                </c:pt>
                <c:pt idx="1008">
                  <c:v>1688</c:v>
                </c:pt>
                <c:pt idx="1009">
                  <c:v>1689</c:v>
                </c:pt>
                <c:pt idx="1010">
                  <c:v>1690</c:v>
                </c:pt>
                <c:pt idx="1011">
                  <c:v>1691</c:v>
                </c:pt>
                <c:pt idx="1012">
                  <c:v>1692</c:v>
                </c:pt>
                <c:pt idx="1013">
                  <c:v>1693</c:v>
                </c:pt>
                <c:pt idx="1014">
                  <c:v>1694</c:v>
                </c:pt>
                <c:pt idx="1015">
                  <c:v>1695</c:v>
                </c:pt>
                <c:pt idx="1016">
                  <c:v>1696</c:v>
                </c:pt>
                <c:pt idx="1017">
                  <c:v>1697</c:v>
                </c:pt>
                <c:pt idx="1018">
                  <c:v>1698</c:v>
                </c:pt>
                <c:pt idx="1019">
                  <c:v>1699</c:v>
                </c:pt>
                <c:pt idx="1020">
                  <c:v>1700</c:v>
                </c:pt>
                <c:pt idx="1021">
                  <c:v>1701</c:v>
                </c:pt>
                <c:pt idx="1022">
                  <c:v>1702</c:v>
                </c:pt>
                <c:pt idx="1023">
                  <c:v>1703</c:v>
                </c:pt>
                <c:pt idx="1024">
                  <c:v>1704</c:v>
                </c:pt>
                <c:pt idx="1025">
                  <c:v>1705</c:v>
                </c:pt>
                <c:pt idx="1026">
                  <c:v>1706</c:v>
                </c:pt>
                <c:pt idx="1027">
                  <c:v>1707</c:v>
                </c:pt>
                <c:pt idx="1028">
                  <c:v>1708</c:v>
                </c:pt>
                <c:pt idx="1029">
                  <c:v>1709</c:v>
                </c:pt>
                <c:pt idx="1030">
                  <c:v>1710</c:v>
                </c:pt>
                <c:pt idx="1031">
                  <c:v>1711</c:v>
                </c:pt>
                <c:pt idx="1032">
                  <c:v>1712</c:v>
                </c:pt>
                <c:pt idx="1033">
                  <c:v>1713</c:v>
                </c:pt>
                <c:pt idx="1034">
                  <c:v>1714</c:v>
                </c:pt>
                <c:pt idx="1035">
                  <c:v>1715</c:v>
                </c:pt>
                <c:pt idx="1036">
                  <c:v>1716</c:v>
                </c:pt>
                <c:pt idx="1037">
                  <c:v>1717</c:v>
                </c:pt>
                <c:pt idx="1038">
                  <c:v>1718</c:v>
                </c:pt>
                <c:pt idx="1039">
                  <c:v>1719</c:v>
                </c:pt>
                <c:pt idx="1040">
                  <c:v>1720</c:v>
                </c:pt>
                <c:pt idx="1041">
                  <c:v>1721</c:v>
                </c:pt>
                <c:pt idx="1042">
                  <c:v>1722</c:v>
                </c:pt>
                <c:pt idx="1043">
                  <c:v>1723</c:v>
                </c:pt>
                <c:pt idx="1044">
                  <c:v>1724</c:v>
                </c:pt>
                <c:pt idx="1045">
                  <c:v>1725</c:v>
                </c:pt>
                <c:pt idx="1046">
                  <c:v>1726</c:v>
                </c:pt>
                <c:pt idx="1047">
                  <c:v>1727</c:v>
                </c:pt>
                <c:pt idx="1048">
                  <c:v>1728</c:v>
                </c:pt>
                <c:pt idx="1049">
                  <c:v>1729</c:v>
                </c:pt>
                <c:pt idx="1050">
                  <c:v>1730</c:v>
                </c:pt>
                <c:pt idx="1051">
                  <c:v>1731</c:v>
                </c:pt>
                <c:pt idx="1052">
                  <c:v>1732</c:v>
                </c:pt>
                <c:pt idx="1053">
                  <c:v>1733</c:v>
                </c:pt>
                <c:pt idx="1054">
                  <c:v>1734</c:v>
                </c:pt>
                <c:pt idx="1055">
                  <c:v>1735</c:v>
                </c:pt>
                <c:pt idx="1056">
                  <c:v>1736</c:v>
                </c:pt>
                <c:pt idx="1057">
                  <c:v>1737</c:v>
                </c:pt>
                <c:pt idx="1058">
                  <c:v>1738</c:v>
                </c:pt>
                <c:pt idx="1059">
                  <c:v>1739</c:v>
                </c:pt>
                <c:pt idx="1060">
                  <c:v>1740</c:v>
                </c:pt>
                <c:pt idx="1061">
                  <c:v>1741</c:v>
                </c:pt>
                <c:pt idx="1062">
                  <c:v>1742</c:v>
                </c:pt>
                <c:pt idx="1063">
                  <c:v>1743</c:v>
                </c:pt>
                <c:pt idx="1064">
                  <c:v>1744</c:v>
                </c:pt>
                <c:pt idx="1065">
                  <c:v>1745</c:v>
                </c:pt>
                <c:pt idx="1066">
                  <c:v>1746</c:v>
                </c:pt>
                <c:pt idx="1067">
                  <c:v>1747</c:v>
                </c:pt>
                <c:pt idx="1068">
                  <c:v>1748</c:v>
                </c:pt>
                <c:pt idx="1069">
                  <c:v>1749</c:v>
                </c:pt>
                <c:pt idx="1070">
                  <c:v>1750</c:v>
                </c:pt>
                <c:pt idx="1071">
                  <c:v>1751</c:v>
                </c:pt>
                <c:pt idx="1072">
                  <c:v>1752</c:v>
                </c:pt>
                <c:pt idx="1073">
                  <c:v>1753</c:v>
                </c:pt>
                <c:pt idx="1074">
                  <c:v>1754</c:v>
                </c:pt>
                <c:pt idx="1075">
                  <c:v>1755</c:v>
                </c:pt>
                <c:pt idx="1076">
                  <c:v>1756</c:v>
                </c:pt>
                <c:pt idx="1077">
                  <c:v>1757</c:v>
                </c:pt>
                <c:pt idx="1078">
                  <c:v>1758</c:v>
                </c:pt>
                <c:pt idx="1079">
                  <c:v>1759</c:v>
                </c:pt>
                <c:pt idx="1080">
                  <c:v>1760</c:v>
                </c:pt>
                <c:pt idx="1081">
                  <c:v>1761</c:v>
                </c:pt>
                <c:pt idx="1082">
                  <c:v>1762</c:v>
                </c:pt>
                <c:pt idx="1083">
                  <c:v>1763</c:v>
                </c:pt>
                <c:pt idx="1084">
                  <c:v>1764</c:v>
                </c:pt>
                <c:pt idx="1085">
                  <c:v>1765</c:v>
                </c:pt>
                <c:pt idx="1086">
                  <c:v>1766</c:v>
                </c:pt>
                <c:pt idx="1087">
                  <c:v>1767</c:v>
                </c:pt>
                <c:pt idx="1088">
                  <c:v>1768</c:v>
                </c:pt>
                <c:pt idx="1089">
                  <c:v>1769</c:v>
                </c:pt>
                <c:pt idx="1090">
                  <c:v>1770</c:v>
                </c:pt>
                <c:pt idx="1091">
                  <c:v>1771</c:v>
                </c:pt>
                <c:pt idx="1092">
                  <c:v>1772</c:v>
                </c:pt>
                <c:pt idx="1093">
                  <c:v>1773</c:v>
                </c:pt>
                <c:pt idx="1094">
                  <c:v>1774</c:v>
                </c:pt>
                <c:pt idx="1095">
                  <c:v>1775</c:v>
                </c:pt>
                <c:pt idx="1096">
                  <c:v>1776</c:v>
                </c:pt>
                <c:pt idx="1097">
                  <c:v>1777</c:v>
                </c:pt>
                <c:pt idx="1098">
                  <c:v>1778</c:v>
                </c:pt>
                <c:pt idx="1099">
                  <c:v>1779</c:v>
                </c:pt>
                <c:pt idx="1100">
                  <c:v>1780</c:v>
                </c:pt>
                <c:pt idx="1101">
                  <c:v>1781</c:v>
                </c:pt>
                <c:pt idx="1102">
                  <c:v>1782</c:v>
                </c:pt>
                <c:pt idx="1103">
                  <c:v>1783</c:v>
                </c:pt>
                <c:pt idx="1104">
                  <c:v>1784</c:v>
                </c:pt>
                <c:pt idx="1105">
                  <c:v>1785</c:v>
                </c:pt>
                <c:pt idx="1106">
                  <c:v>1786</c:v>
                </c:pt>
                <c:pt idx="1107">
                  <c:v>1787</c:v>
                </c:pt>
                <c:pt idx="1108">
                  <c:v>1788</c:v>
                </c:pt>
                <c:pt idx="1109">
                  <c:v>1789</c:v>
                </c:pt>
                <c:pt idx="1110">
                  <c:v>1790</c:v>
                </c:pt>
                <c:pt idx="1111">
                  <c:v>1791</c:v>
                </c:pt>
                <c:pt idx="1112">
                  <c:v>1792</c:v>
                </c:pt>
                <c:pt idx="1113">
                  <c:v>1793</c:v>
                </c:pt>
                <c:pt idx="1114">
                  <c:v>1794</c:v>
                </c:pt>
                <c:pt idx="1115">
                  <c:v>1795</c:v>
                </c:pt>
                <c:pt idx="1116">
                  <c:v>1796</c:v>
                </c:pt>
                <c:pt idx="1117">
                  <c:v>1797</c:v>
                </c:pt>
                <c:pt idx="1118">
                  <c:v>1798</c:v>
                </c:pt>
                <c:pt idx="1119">
                  <c:v>1799</c:v>
                </c:pt>
                <c:pt idx="1120">
                  <c:v>1800</c:v>
                </c:pt>
                <c:pt idx="1121">
                  <c:v>1801</c:v>
                </c:pt>
                <c:pt idx="1122">
                  <c:v>1802</c:v>
                </c:pt>
                <c:pt idx="1123">
                  <c:v>1803</c:v>
                </c:pt>
                <c:pt idx="1124">
                  <c:v>1804</c:v>
                </c:pt>
                <c:pt idx="1125">
                  <c:v>1805</c:v>
                </c:pt>
                <c:pt idx="1126">
                  <c:v>1806</c:v>
                </c:pt>
                <c:pt idx="1127">
                  <c:v>1807</c:v>
                </c:pt>
                <c:pt idx="1128">
                  <c:v>1808</c:v>
                </c:pt>
                <c:pt idx="1129">
                  <c:v>1809</c:v>
                </c:pt>
                <c:pt idx="1130">
                  <c:v>1810</c:v>
                </c:pt>
                <c:pt idx="1131">
                  <c:v>1811</c:v>
                </c:pt>
                <c:pt idx="1132">
                  <c:v>1812</c:v>
                </c:pt>
                <c:pt idx="1133">
                  <c:v>1813</c:v>
                </c:pt>
                <c:pt idx="1134">
                  <c:v>1814</c:v>
                </c:pt>
                <c:pt idx="1135">
                  <c:v>1815</c:v>
                </c:pt>
                <c:pt idx="1136">
                  <c:v>1816</c:v>
                </c:pt>
                <c:pt idx="1137">
                  <c:v>1817</c:v>
                </c:pt>
                <c:pt idx="1138">
                  <c:v>1818</c:v>
                </c:pt>
                <c:pt idx="1139">
                  <c:v>1819</c:v>
                </c:pt>
                <c:pt idx="1140">
                  <c:v>1820</c:v>
                </c:pt>
                <c:pt idx="1141">
                  <c:v>1821</c:v>
                </c:pt>
                <c:pt idx="1142">
                  <c:v>1822</c:v>
                </c:pt>
                <c:pt idx="1143">
                  <c:v>1823</c:v>
                </c:pt>
                <c:pt idx="1144">
                  <c:v>1824</c:v>
                </c:pt>
                <c:pt idx="1145">
                  <c:v>1825</c:v>
                </c:pt>
                <c:pt idx="1146">
                  <c:v>1826</c:v>
                </c:pt>
                <c:pt idx="1147">
                  <c:v>1827</c:v>
                </c:pt>
                <c:pt idx="1148">
                  <c:v>1828</c:v>
                </c:pt>
                <c:pt idx="1149">
                  <c:v>1829</c:v>
                </c:pt>
                <c:pt idx="1150">
                  <c:v>1830</c:v>
                </c:pt>
                <c:pt idx="1151">
                  <c:v>1831</c:v>
                </c:pt>
                <c:pt idx="1152">
                  <c:v>1832</c:v>
                </c:pt>
                <c:pt idx="1153">
                  <c:v>1833</c:v>
                </c:pt>
                <c:pt idx="1154">
                  <c:v>1834</c:v>
                </c:pt>
                <c:pt idx="1155">
                  <c:v>1835</c:v>
                </c:pt>
                <c:pt idx="1156">
                  <c:v>1836</c:v>
                </c:pt>
                <c:pt idx="1157">
                  <c:v>1837</c:v>
                </c:pt>
                <c:pt idx="1158">
                  <c:v>1838</c:v>
                </c:pt>
                <c:pt idx="1159">
                  <c:v>1839</c:v>
                </c:pt>
                <c:pt idx="1160">
                  <c:v>1840</c:v>
                </c:pt>
                <c:pt idx="1161">
                  <c:v>1841</c:v>
                </c:pt>
                <c:pt idx="1162">
                  <c:v>1842</c:v>
                </c:pt>
                <c:pt idx="1163">
                  <c:v>1843</c:v>
                </c:pt>
                <c:pt idx="1164">
                  <c:v>1844</c:v>
                </c:pt>
                <c:pt idx="1165">
                  <c:v>1845</c:v>
                </c:pt>
                <c:pt idx="1166">
                  <c:v>1846</c:v>
                </c:pt>
                <c:pt idx="1167">
                  <c:v>1847</c:v>
                </c:pt>
                <c:pt idx="1168">
                  <c:v>1848</c:v>
                </c:pt>
                <c:pt idx="1169">
                  <c:v>1849</c:v>
                </c:pt>
                <c:pt idx="1170">
                  <c:v>1850</c:v>
                </c:pt>
                <c:pt idx="1171">
                  <c:v>1851</c:v>
                </c:pt>
                <c:pt idx="1172">
                  <c:v>1852</c:v>
                </c:pt>
                <c:pt idx="1173">
                  <c:v>1853</c:v>
                </c:pt>
                <c:pt idx="1174">
                  <c:v>1854</c:v>
                </c:pt>
                <c:pt idx="1175">
                  <c:v>1855</c:v>
                </c:pt>
                <c:pt idx="1176">
                  <c:v>1856</c:v>
                </c:pt>
                <c:pt idx="1177">
                  <c:v>1857</c:v>
                </c:pt>
                <c:pt idx="1178">
                  <c:v>1858</c:v>
                </c:pt>
                <c:pt idx="1179">
                  <c:v>1859</c:v>
                </c:pt>
                <c:pt idx="1180">
                  <c:v>1860</c:v>
                </c:pt>
                <c:pt idx="1181">
                  <c:v>1861</c:v>
                </c:pt>
                <c:pt idx="1182">
                  <c:v>1862</c:v>
                </c:pt>
                <c:pt idx="1183">
                  <c:v>1863</c:v>
                </c:pt>
                <c:pt idx="1184">
                  <c:v>1864</c:v>
                </c:pt>
                <c:pt idx="1185">
                  <c:v>1865</c:v>
                </c:pt>
                <c:pt idx="1186">
                  <c:v>1866</c:v>
                </c:pt>
                <c:pt idx="1187">
                  <c:v>1867</c:v>
                </c:pt>
                <c:pt idx="1188">
                  <c:v>1868</c:v>
                </c:pt>
                <c:pt idx="1189">
                  <c:v>1869</c:v>
                </c:pt>
                <c:pt idx="1190">
                  <c:v>1870</c:v>
                </c:pt>
                <c:pt idx="1191">
                  <c:v>1871</c:v>
                </c:pt>
                <c:pt idx="1192">
                  <c:v>1872</c:v>
                </c:pt>
                <c:pt idx="1193">
                  <c:v>1873</c:v>
                </c:pt>
                <c:pt idx="1194">
                  <c:v>1874</c:v>
                </c:pt>
                <c:pt idx="1195">
                  <c:v>1875</c:v>
                </c:pt>
                <c:pt idx="1196">
                  <c:v>1876</c:v>
                </c:pt>
                <c:pt idx="1197">
                  <c:v>1877</c:v>
                </c:pt>
                <c:pt idx="1198">
                  <c:v>1878</c:v>
                </c:pt>
                <c:pt idx="1199">
                  <c:v>1879</c:v>
                </c:pt>
                <c:pt idx="1200">
                  <c:v>1880</c:v>
                </c:pt>
                <c:pt idx="1201">
                  <c:v>1881</c:v>
                </c:pt>
                <c:pt idx="1202">
                  <c:v>1882</c:v>
                </c:pt>
                <c:pt idx="1203">
                  <c:v>1883</c:v>
                </c:pt>
                <c:pt idx="1204">
                  <c:v>1884</c:v>
                </c:pt>
                <c:pt idx="1205">
                  <c:v>1885</c:v>
                </c:pt>
                <c:pt idx="1206">
                  <c:v>1886</c:v>
                </c:pt>
                <c:pt idx="1207">
                  <c:v>1887</c:v>
                </c:pt>
                <c:pt idx="1208">
                  <c:v>1888</c:v>
                </c:pt>
                <c:pt idx="1209">
                  <c:v>1889</c:v>
                </c:pt>
                <c:pt idx="1210">
                  <c:v>1890</c:v>
                </c:pt>
                <c:pt idx="1211">
                  <c:v>1891</c:v>
                </c:pt>
                <c:pt idx="1212">
                  <c:v>1892</c:v>
                </c:pt>
                <c:pt idx="1213">
                  <c:v>1893</c:v>
                </c:pt>
                <c:pt idx="1214">
                  <c:v>1894</c:v>
                </c:pt>
                <c:pt idx="1215">
                  <c:v>1895</c:v>
                </c:pt>
                <c:pt idx="1216">
                  <c:v>1896</c:v>
                </c:pt>
                <c:pt idx="1217">
                  <c:v>1897</c:v>
                </c:pt>
                <c:pt idx="1218">
                  <c:v>1898</c:v>
                </c:pt>
                <c:pt idx="1219">
                  <c:v>1899</c:v>
                </c:pt>
                <c:pt idx="1220">
                  <c:v>1900</c:v>
                </c:pt>
                <c:pt idx="1221">
                  <c:v>1901</c:v>
                </c:pt>
                <c:pt idx="1222">
                  <c:v>1902</c:v>
                </c:pt>
                <c:pt idx="1223">
                  <c:v>1903</c:v>
                </c:pt>
                <c:pt idx="1224">
                  <c:v>1904</c:v>
                </c:pt>
                <c:pt idx="1225">
                  <c:v>1905</c:v>
                </c:pt>
                <c:pt idx="1226">
                  <c:v>1906</c:v>
                </c:pt>
                <c:pt idx="1227">
                  <c:v>1907</c:v>
                </c:pt>
                <c:pt idx="1228">
                  <c:v>1908</c:v>
                </c:pt>
                <c:pt idx="1229">
                  <c:v>1909</c:v>
                </c:pt>
                <c:pt idx="1230">
                  <c:v>1910</c:v>
                </c:pt>
                <c:pt idx="1231">
                  <c:v>1911</c:v>
                </c:pt>
                <c:pt idx="1232">
                  <c:v>1912</c:v>
                </c:pt>
                <c:pt idx="1233">
                  <c:v>1913</c:v>
                </c:pt>
                <c:pt idx="1234">
                  <c:v>1914</c:v>
                </c:pt>
                <c:pt idx="1235">
                  <c:v>1915</c:v>
                </c:pt>
                <c:pt idx="1236">
                  <c:v>1916</c:v>
                </c:pt>
                <c:pt idx="1237">
                  <c:v>1917</c:v>
                </c:pt>
                <c:pt idx="1238">
                  <c:v>1918</c:v>
                </c:pt>
                <c:pt idx="1239">
                  <c:v>1919</c:v>
                </c:pt>
                <c:pt idx="1240">
                  <c:v>1920</c:v>
                </c:pt>
                <c:pt idx="1241">
                  <c:v>1921</c:v>
                </c:pt>
                <c:pt idx="1242">
                  <c:v>1922</c:v>
                </c:pt>
                <c:pt idx="1243">
                  <c:v>1923</c:v>
                </c:pt>
                <c:pt idx="1244">
                  <c:v>1924</c:v>
                </c:pt>
                <c:pt idx="1245">
                  <c:v>1925</c:v>
                </c:pt>
                <c:pt idx="1246">
                  <c:v>1926</c:v>
                </c:pt>
                <c:pt idx="1247">
                  <c:v>1927</c:v>
                </c:pt>
                <c:pt idx="1248">
                  <c:v>1928</c:v>
                </c:pt>
                <c:pt idx="1249">
                  <c:v>1929</c:v>
                </c:pt>
                <c:pt idx="1250">
                  <c:v>1930</c:v>
                </c:pt>
                <c:pt idx="1251">
                  <c:v>1931</c:v>
                </c:pt>
                <c:pt idx="1252">
                  <c:v>1932</c:v>
                </c:pt>
                <c:pt idx="1253">
                  <c:v>1933</c:v>
                </c:pt>
                <c:pt idx="1254">
                  <c:v>1934</c:v>
                </c:pt>
                <c:pt idx="1255">
                  <c:v>1935</c:v>
                </c:pt>
                <c:pt idx="1256">
                  <c:v>1936</c:v>
                </c:pt>
                <c:pt idx="1257">
                  <c:v>1937</c:v>
                </c:pt>
                <c:pt idx="1258">
                  <c:v>1938</c:v>
                </c:pt>
                <c:pt idx="1259">
                  <c:v>1939</c:v>
                </c:pt>
                <c:pt idx="1260">
                  <c:v>1940</c:v>
                </c:pt>
                <c:pt idx="1261">
                  <c:v>1941</c:v>
                </c:pt>
                <c:pt idx="1262">
                  <c:v>1942</c:v>
                </c:pt>
                <c:pt idx="1263">
                  <c:v>1943</c:v>
                </c:pt>
                <c:pt idx="1264">
                  <c:v>1944</c:v>
                </c:pt>
                <c:pt idx="1265">
                  <c:v>1945</c:v>
                </c:pt>
                <c:pt idx="1266">
                  <c:v>1946</c:v>
                </c:pt>
                <c:pt idx="1267">
                  <c:v>1947</c:v>
                </c:pt>
                <c:pt idx="1268">
                  <c:v>1948</c:v>
                </c:pt>
                <c:pt idx="1269">
                  <c:v>1949</c:v>
                </c:pt>
                <c:pt idx="1270">
                  <c:v>1950</c:v>
                </c:pt>
                <c:pt idx="1271">
                  <c:v>1951</c:v>
                </c:pt>
                <c:pt idx="1272">
                  <c:v>1952</c:v>
                </c:pt>
                <c:pt idx="1273">
                  <c:v>1953</c:v>
                </c:pt>
                <c:pt idx="1274">
                  <c:v>1954</c:v>
                </c:pt>
                <c:pt idx="1275">
                  <c:v>1955</c:v>
                </c:pt>
                <c:pt idx="1276">
                  <c:v>1956</c:v>
                </c:pt>
                <c:pt idx="1277">
                  <c:v>1957</c:v>
                </c:pt>
                <c:pt idx="1278">
                  <c:v>1958</c:v>
                </c:pt>
                <c:pt idx="1279">
                  <c:v>1959</c:v>
                </c:pt>
                <c:pt idx="1280">
                  <c:v>1960</c:v>
                </c:pt>
                <c:pt idx="1281">
                  <c:v>1961</c:v>
                </c:pt>
                <c:pt idx="1282">
                  <c:v>1962</c:v>
                </c:pt>
                <c:pt idx="1283">
                  <c:v>1963</c:v>
                </c:pt>
                <c:pt idx="1284">
                  <c:v>1964</c:v>
                </c:pt>
                <c:pt idx="1285">
                  <c:v>1965</c:v>
                </c:pt>
                <c:pt idx="1286">
                  <c:v>1966</c:v>
                </c:pt>
                <c:pt idx="1287">
                  <c:v>1967</c:v>
                </c:pt>
                <c:pt idx="1288">
                  <c:v>1968</c:v>
                </c:pt>
                <c:pt idx="1289">
                  <c:v>1969</c:v>
                </c:pt>
                <c:pt idx="1290">
                  <c:v>1970</c:v>
                </c:pt>
                <c:pt idx="1291">
                  <c:v>1971</c:v>
                </c:pt>
                <c:pt idx="1292">
                  <c:v>1972</c:v>
                </c:pt>
                <c:pt idx="1293">
                  <c:v>1973</c:v>
                </c:pt>
                <c:pt idx="1294">
                  <c:v>1974</c:v>
                </c:pt>
                <c:pt idx="1295">
                  <c:v>1975</c:v>
                </c:pt>
                <c:pt idx="1296">
                  <c:v>1976</c:v>
                </c:pt>
                <c:pt idx="1297">
                  <c:v>1977</c:v>
                </c:pt>
                <c:pt idx="1298">
                  <c:v>1978</c:v>
                </c:pt>
                <c:pt idx="1299">
                  <c:v>1979</c:v>
                </c:pt>
                <c:pt idx="1300">
                  <c:v>1980</c:v>
                </c:pt>
                <c:pt idx="1301">
                  <c:v>1981</c:v>
                </c:pt>
                <c:pt idx="1302">
                  <c:v>1982</c:v>
                </c:pt>
                <c:pt idx="1303">
                  <c:v>1983</c:v>
                </c:pt>
                <c:pt idx="1304">
                  <c:v>1984</c:v>
                </c:pt>
                <c:pt idx="1305">
                  <c:v>1985</c:v>
                </c:pt>
                <c:pt idx="1306">
                  <c:v>1986</c:v>
                </c:pt>
                <c:pt idx="1307">
                  <c:v>1987</c:v>
                </c:pt>
                <c:pt idx="1308">
                  <c:v>1988</c:v>
                </c:pt>
                <c:pt idx="1309">
                  <c:v>1989</c:v>
                </c:pt>
                <c:pt idx="1310">
                  <c:v>1990</c:v>
                </c:pt>
                <c:pt idx="1311">
                  <c:v>1991</c:v>
                </c:pt>
                <c:pt idx="1312">
                  <c:v>1992</c:v>
                </c:pt>
                <c:pt idx="1313">
                  <c:v>1993</c:v>
                </c:pt>
                <c:pt idx="1314">
                  <c:v>1994</c:v>
                </c:pt>
                <c:pt idx="1315">
                  <c:v>1995</c:v>
                </c:pt>
                <c:pt idx="1316">
                  <c:v>1996</c:v>
                </c:pt>
                <c:pt idx="1317">
                  <c:v>1997</c:v>
                </c:pt>
                <c:pt idx="1318">
                  <c:v>1998</c:v>
                </c:pt>
                <c:pt idx="1319">
                  <c:v>1999</c:v>
                </c:pt>
                <c:pt idx="1320">
                  <c:v>2000</c:v>
                </c:pt>
                <c:pt idx="1321">
                  <c:v>2001</c:v>
                </c:pt>
                <c:pt idx="1322">
                  <c:v>2002</c:v>
                </c:pt>
                <c:pt idx="1323">
                  <c:v>2003</c:v>
                </c:pt>
                <c:pt idx="1324">
                  <c:v>2004</c:v>
                </c:pt>
                <c:pt idx="1325">
                  <c:v>2005</c:v>
                </c:pt>
                <c:pt idx="1326">
                  <c:v>2006</c:v>
                </c:pt>
                <c:pt idx="1327">
                  <c:v>2007</c:v>
                </c:pt>
                <c:pt idx="1328">
                  <c:v>2008</c:v>
                </c:pt>
                <c:pt idx="1329">
                  <c:v>2009</c:v>
                </c:pt>
                <c:pt idx="1330">
                  <c:v>2010</c:v>
                </c:pt>
                <c:pt idx="1331">
                  <c:v>2011</c:v>
                </c:pt>
                <c:pt idx="1332">
                  <c:v>2012</c:v>
                </c:pt>
                <c:pt idx="1333">
                  <c:v>2013</c:v>
                </c:pt>
                <c:pt idx="1334">
                  <c:v>2014</c:v>
                </c:pt>
                <c:pt idx="1335">
                  <c:v>2015</c:v>
                </c:pt>
                <c:pt idx="1336">
                  <c:v>2016</c:v>
                </c:pt>
                <c:pt idx="1337">
                  <c:v>2017</c:v>
                </c:pt>
                <c:pt idx="1338">
                  <c:v>2018</c:v>
                </c:pt>
                <c:pt idx="1339">
                  <c:v>2019</c:v>
                </c:pt>
                <c:pt idx="1340">
                  <c:v>2020</c:v>
                </c:pt>
                <c:pt idx="1341">
                  <c:v>2021</c:v>
                </c:pt>
                <c:pt idx="1342">
                  <c:v>2022</c:v>
                </c:pt>
                <c:pt idx="1343">
                  <c:v>2023</c:v>
                </c:pt>
                <c:pt idx="1344">
                  <c:v>2024</c:v>
                </c:pt>
                <c:pt idx="1345">
                  <c:v>2025</c:v>
                </c:pt>
                <c:pt idx="1346">
                  <c:v>2026</c:v>
                </c:pt>
                <c:pt idx="1347">
                  <c:v>2027</c:v>
                </c:pt>
                <c:pt idx="1348">
                  <c:v>2028</c:v>
                </c:pt>
                <c:pt idx="1349">
                  <c:v>2029</c:v>
                </c:pt>
                <c:pt idx="1350">
                  <c:v>2030</c:v>
                </c:pt>
                <c:pt idx="1351">
                  <c:v>2031</c:v>
                </c:pt>
                <c:pt idx="1352">
                  <c:v>2032</c:v>
                </c:pt>
                <c:pt idx="1353">
                  <c:v>2033</c:v>
                </c:pt>
                <c:pt idx="1354">
                  <c:v>2034</c:v>
                </c:pt>
                <c:pt idx="1355">
                  <c:v>2035</c:v>
                </c:pt>
                <c:pt idx="1356">
                  <c:v>2036</c:v>
                </c:pt>
                <c:pt idx="1357">
                  <c:v>2037</c:v>
                </c:pt>
                <c:pt idx="1358">
                  <c:v>2038</c:v>
                </c:pt>
                <c:pt idx="1359">
                  <c:v>2039</c:v>
                </c:pt>
                <c:pt idx="1360">
                  <c:v>2040</c:v>
                </c:pt>
                <c:pt idx="1361">
                  <c:v>2041</c:v>
                </c:pt>
                <c:pt idx="1362">
                  <c:v>2042</c:v>
                </c:pt>
                <c:pt idx="1363">
                  <c:v>2043</c:v>
                </c:pt>
                <c:pt idx="1364">
                  <c:v>2044</c:v>
                </c:pt>
                <c:pt idx="1365">
                  <c:v>2045</c:v>
                </c:pt>
                <c:pt idx="1366">
                  <c:v>2046</c:v>
                </c:pt>
                <c:pt idx="1367">
                  <c:v>2047</c:v>
                </c:pt>
                <c:pt idx="1368">
                  <c:v>2048</c:v>
                </c:pt>
                <c:pt idx="1369">
                  <c:v>2049</c:v>
                </c:pt>
                <c:pt idx="1370">
                  <c:v>2050</c:v>
                </c:pt>
                <c:pt idx="1371">
                  <c:v>2051</c:v>
                </c:pt>
                <c:pt idx="1372">
                  <c:v>2052</c:v>
                </c:pt>
                <c:pt idx="1373">
                  <c:v>2053</c:v>
                </c:pt>
                <c:pt idx="1374">
                  <c:v>2054</c:v>
                </c:pt>
                <c:pt idx="1375">
                  <c:v>2055</c:v>
                </c:pt>
                <c:pt idx="1376">
                  <c:v>2056</c:v>
                </c:pt>
                <c:pt idx="1377">
                  <c:v>2057</c:v>
                </c:pt>
                <c:pt idx="1378">
                  <c:v>2058</c:v>
                </c:pt>
                <c:pt idx="1379">
                  <c:v>2059</c:v>
                </c:pt>
                <c:pt idx="1380">
                  <c:v>2060</c:v>
                </c:pt>
                <c:pt idx="1381">
                  <c:v>2061</c:v>
                </c:pt>
                <c:pt idx="1382">
                  <c:v>2062</c:v>
                </c:pt>
                <c:pt idx="1383">
                  <c:v>2063</c:v>
                </c:pt>
                <c:pt idx="1384">
                  <c:v>2064</c:v>
                </c:pt>
                <c:pt idx="1385">
                  <c:v>2065</c:v>
                </c:pt>
                <c:pt idx="1386">
                  <c:v>2066</c:v>
                </c:pt>
                <c:pt idx="1387">
                  <c:v>2067</c:v>
                </c:pt>
                <c:pt idx="1388">
                  <c:v>2068</c:v>
                </c:pt>
                <c:pt idx="1389">
                  <c:v>2069</c:v>
                </c:pt>
                <c:pt idx="1390">
                  <c:v>2070</c:v>
                </c:pt>
                <c:pt idx="1391">
                  <c:v>2071</c:v>
                </c:pt>
                <c:pt idx="1392">
                  <c:v>2072</c:v>
                </c:pt>
                <c:pt idx="1393">
                  <c:v>2073</c:v>
                </c:pt>
                <c:pt idx="1394">
                  <c:v>2074</c:v>
                </c:pt>
                <c:pt idx="1395">
                  <c:v>2075</c:v>
                </c:pt>
                <c:pt idx="1396">
                  <c:v>2076</c:v>
                </c:pt>
                <c:pt idx="1397">
                  <c:v>2077</c:v>
                </c:pt>
                <c:pt idx="1398">
                  <c:v>2078</c:v>
                </c:pt>
                <c:pt idx="1399">
                  <c:v>2079</c:v>
                </c:pt>
                <c:pt idx="1400">
                  <c:v>2080</c:v>
                </c:pt>
                <c:pt idx="1401">
                  <c:v>2081</c:v>
                </c:pt>
                <c:pt idx="1402">
                  <c:v>2082</c:v>
                </c:pt>
                <c:pt idx="1403">
                  <c:v>2083</c:v>
                </c:pt>
                <c:pt idx="1404">
                  <c:v>2084</c:v>
                </c:pt>
                <c:pt idx="1405">
                  <c:v>2085</c:v>
                </c:pt>
              </c:numCache>
            </c:numRef>
          </c:xVal>
          <c:yVal>
            <c:numRef>
              <c:f>'[אבן מאמצע.xlsx]אבן מאמצע'!$H$2:$H$5050</c:f>
              <c:numCache>
                <c:formatCode>General</c:formatCode>
                <c:ptCount val="5049"/>
                <c:pt idx="0">
                  <c:v>0</c:v>
                </c:pt>
                <c:pt idx="1">
                  <c:v>0</c:v>
                </c:pt>
                <c:pt idx="2">
                  <c:v>0</c:v>
                </c:pt>
                <c:pt idx="3">
                  <c:v>-1.2E-2</c:v>
                </c:pt>
                <c:pt idx="4">
                  <c:v>0</c:v>
                </c:pt>
                <c:pt idx="5">
                  <c:v>0</c:v>
                </c:pt>
                <c:pt idx="6">
                  <c:v>0</c:v>
                </c:pt>
                <c:pt idx="7">
                  <c:v>0</c:v>
                </c:pt>
                <c:pt idx="8">
                  <c:v>0</c:v>
                </c:pt>
                <c:pt idx="9">
                  <c:v>-1.2E-2</c:v>
                </c:pt>
                <c:pt idx="10">
                  <c:v>0</c:v>
                </c:pt>
                <c:pt idx="11">
                  <c:v>0</c:v>
                </c:pt>
                <c:pt idx="12">
                  <c:v>0</c:v>
                </c:pt>
                <c:pt idx="13">
                  <c:v>0</c:v>
                </c:pt>
                <c:pt idx="14">
                  <c:v>0</c:v>
                </c:pt>
                <c:pt idx="15">
                  <c:v>0</c:v>
                </c:pt>
                <c:pt idx="16">
                  <c:v>0</c:v>
                </c:pt>
                <c:pt idx="17">
                  <c:v>0</c:v>
                </c:pt>
                <c:pt idx="18">
                  <c:v>-1.2E-2</c:v>
                </c:pt>
                <c:pt idx="19">
                  <c:v>0</c:v>
                </c:pt>
                <c:pt idx="20">
                  <c:v>-1.2E-2</c:v>
                </c:pt>
                <c:pt idx="21">
                  <c:v>0</c:v>
                </c:pt>
                <c:pt idx="22">
                  <c:v>0</c:v>
                </c:pt>
                <c:pt idx="23">
                  <c:v>0</c:v>
                </c:pt>
                <c:pt idx="24">
                  <c:v>0</c:v>
                </c:pt>
                <c:pt idx="25">
                  <c:v>0</c:v>
                </c:pt>
                <c:pt idx="26">
                  <c:v>-1.2E-2</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-1.2E-2</c:v>
                </c:pt>
                <c:pt idx="53">
                  <c:v>0</c:v>
                </c:pt>
                <c:pt idx="54">
                  <c:v>-1.2E-2</c:v>
                </c:pt>
                <c:pt idx="55">
                  <c:v>0</c:v>
                </c:pt>
                <c:pt idx="56">
                  <c:v>-1.2E-2</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-1.2E-2</c:v>
                </c:pt>
                <c:pt idx="78">
                  <c:v>0</c:v>
                </c:pt>
                <c:pt idx="79">
                  <c:v>0</c:v>
                </c:pt>
                <c:pt idx="80">
                  <c:v>0</c:v>
                </c:pt>
                <c:pt idx="81">
                  <c:v>0</c:v>
                </c:pt>
                <c:pt idx="82">
                  <c:v>0</c:v>
                </c:pt>
                <c:pt idx="83">
                  <c:v>-1.2E-2</c:v>
                </c:pt>
                <c:pt idx="84">
                  <c:v>0</c:v>
                </c:pt>
                <c:pt idx="85">
                  <c:v>0</c:v>
                </c:pt>
                <c:pt idx="86">
                  <c:v>-1.2E-2</c:v>
                </c:pt>
                <c:pt idx="87">
                  <c:v>0</c:v>
                </c:pt>
                <c:pt idx="88">
                  <c:v>6.5169999999999995</c:v>
                </c:pt>
                <c:pt idx="89">
                  <c:v>8.6610000000000014</c:v>
                </c:pt>
                <c:pt idx="90">
                  <c:v>8.44</c:v>
                </c:pt>
                <c:pt idx="91">
                  <c:v>8.4280000000000008</c:v>
                </c:pt>
                <c:pt idx="92">
                  <c:v>8.6610000000000014</c:v>
                </c:pt>
                <c:pt idx="93">
                  <c:v>8.6120000000000001</c:v>
                </c:pt>
                <c:pt idx="94">
                  <c:v>8.391</c:v>
                </c:pt>
                <c:pt idx="95">
                  <c:v>8.4890000000000008</c:v>
                </c:pt>
                <c:pt idx="96">
                  <c:v>8.6850000000000005</c:v>
                </c:pt>
                <c:pt idx="97">
                  <c:v>8.5630000000000006</c:v>
                </c:pt>
                <c:pt idx="98">
                  <c:v>8.391</c:v>
                </c:pt>
                <c:pt idx="99">
                  <c:v>8.5140000000000011</c:v>
                </c:pt>
                <c:pt idx="100">
                  <c:v>8.697000000000001</c:v>
                </c:pt>
                <c:pt idx="101">
                  <c:v>8.5750000000000028</c:v>
                </c:pt>
                <c:pt idx="102">
                  <c:v>8.4030000000000005</c:v>
                </c:pt>
                <c:pt idx="103">
                  <c:v>8.5020000000000007</c:v>
                </c:pt>
                <c:pt idx="104">
                  <c:v>8.697000000000001</c:v>
                </c:pt>
                <c:pt idx="105">
                  <c:v>8.5750000000000028</c:v>
                </c:pt>
                <c:pt idx="106">
                  <c:v>8.4030000000000005</c:v>
                </c:pt>
                <c:pt idx="107">
                  <c:v>8.5020000000000007</c:v>
                </c:pt>
                <c:pt idx="108">
                  <c:v>8.7100000000000009</c:v>
                </c:pt>
                <c:pt idx="109">
                  <c:v>8.6120000000000001</c:v>
                </c:pt>
                <c:pt idx="110">
                  <c:v>8.4160000000000004</c:v>
                </c:pt>
                <c:pt idx="111">
                  <c:v>8.4890000000000008</c:v>
                </c:pt>
                <c:pt idx="112">
                  <c:v>8.6850000000000005</c:v>
                </c:pt>
                <c:pt idx="113">
                  <c:v>8.6240000000000006</c:v>
                </c:pt>
                <c:pt idx="114">
                  <c:v>8.44</c:v>
                </c:pt>
                <c:pt idx="115">
                  <c:v>8.4650000000000123</c:v>
                </c:pt>
                <c:pt idx="116">
                  <c:v>8.6850000000000005</c:v>
                </c:pt>
                <c:pt idx="117">
                  <c:v>8.6479999999999997</c:v>
                </c:pt>
                <c:pt idx="118">
                  <c:v>8.4280000000000008</c:v>
                </c:pt>
                <c:pt idx="119">
                  <c:v>8.4530000000000047</c:v>
                </c:pt>
                <c:pt idx="120">
                  <c:v>8.673</c:v>
                </c:pt>
                <c:pt idx="121">
                  <c:v>8.6</c:v>
                </c:pt>
                <c:pt idx="122">
                  <c:v>8.391</c:v>
                </c:pt>
                <c:pt idx="123">
                  <c:v>8.5020000000000007</c:v>
                </c:pt>
                <c:pt idx="124">
                  <c:v>8.697000000000001</c:v>
                </c:pt>
                <c:pt idx="125">
                  <c:v>8.5380000000000003</c:v>
                </c:pt>
                <c:pt idx="126">
                  <c:v>8.3790000000000067</c:v>
                </c:pt>
                <c:pt idx="127">
                  <c:v>8.5260000000000016</c:v>
                </c:pt>
                <c:pt idx="128">
                  <c:v>8.697000000000001</c:v>
                </c:pt>
                <c:pt idx="129">
                  <c:v>8.5020000000000007</c:v>
                </c:pt>
                <c:pt idx="130">
                  <c:v>8.4890000000000008</c:v>
                </c:pt>
                <c:pt idx="131">
                  <c:v>8.5500000000000007</c:v>
                </c:pt>
                <c:pt idx="132">
                  <c:v>8.6850000000000005</c:v>
                </c:pt>
                <c:pt idx="133">
                  <c:v>8.4770000000000003</c:v>
                </c:pt>
                <c:pt idx="134">
                  <c:v>8.391</c:v>
                </c:pt>
                <c:pt idx="135">
                  <c:v>8.5750000000000028</c:v>
                </c:pt>
                <c:pt idx="136">
                  <c:v>8.673</c:v>
                </c:pt>
                <c:pt idx="137">
                  <c:v>8.4770000000000003</c:v>
                </c:pt>
                <c:pt idx="138">
                  <c:v>8.4030000000000005</c:v>
                </c:pt>
                <c:pt idx="139">
                  <c:v>8.5630000000000006</c:v>
                </c:pt>
                <c:pt idx="140">
                  <c:v>8.697000000000001</c:v>
                </c:pt>
                <c:pt idx="141">
                  <c:v>8.5140000000000011</c:v>
                </c:pt>
                <c:pt idx="142">
                  <c:v>8.391</c:v>
                </c:pt>
                <c:pt idx="143">
                  <c:v>8.5260000000000016</c:v>
                </c:pt>
                <c:pt idx="144">
                  <c:v>8.6850000000000005</c:v>
                </c:pt>
                <c:pt idx="145">
                  <c:v>8.5500000000000007</c:v>
                </c:pt>
                <c:pt idx="146">
                  <c:v>8.391</c:v>
                </c:pt>
                <c:pt idx="147">
                  <c:v>8.4530000000000047</c:v>
                </c:pt>
                <c:pt idx="148">
                  <c:v>8.636000000000001</c:v>
                </c:pt>
                <c:pt idx="149">
                  <c:v>8.673</c:v>
                </c:pt>
                <c:pt idx="150">
                  <c:v>8.4770000000000003</c:v>
                </c:pt>
                <c:pt idx="151">
                  <c:v>8.391</c:v>
                </c:pt>
                <c:pt idx="152">
                  <c:v>8.5020000000000007</c:v>
                </c:pt>
                <c:pt idx="153">
                  <c:v>8.673</c:v>
                </c:pt>
                <c:pt idx="154">
                  <c:v>8.636000000000001</c:v>
                </c:pt>
                <c:pt idx="155">
                  <c:v>8.44</c:v>
                </c:pt>
                <c:pt idx="156">
                  <c:v>8.4030000000000005</c:v>
                </c:pt>
                <c:pt idx="157">
                  <c:v>8.5630000000000006</c:v>
                </c:pt>
                <c:pt idx="158">
                  <c:v>8.697000000000001</c:v>
                </c:pt>
                <c:pt idx="159">
                  <c:v>8.5870000000000015</c:v>
                </c:pt>
                <c:pt idx="160">
                  <c:v>8.4160000000000004</c:v>
                </c:pt>
                <c:pt idx="161">
                  <c:v>8.4280000000000008</c:v>
                </c:pt>
                <c:pt idx="162">
                  <c:v>8.5870000000000015</c:v>
                </c:pt>
                <c:pt idx="163">
                  <c:v>8.697000000000001</c:v>
                </c:pt>
                <c:pt idx="164">
                  <c:v>8.5630000000000006</c:v>
                </c:pt>
                <c:pt idx="165">
                  <c:v>8.3790000000000067</c:v>
                </c:pt>
                <c:pt idx="166">
                  <c:v>8.4160000000000004</c:v>
                </c:pt>
                <c:pt idx="167">
                  <c:v>8.6120000000000001</c:v>
                </c:pt>
                <c:pt idx="168">
                  <c:v>8.697000000000001</c:v>
                </c:pt>
                <c:pt idx="169">
                  <c:v>8.5750000000000028</c:v>
                </c:pt>
                <c:pt idx="170">
                  <c:v>8.4280000000000008</c:v>
                </c:pt>
                <c:pt idx="171">
                  <c:v>8.4650000000000123</c:v>
                </c:pt>
                <c:pt idx="172">
                  <c:v>8.6479999999999997</c:v>
                </c:pt>
                <c:pt idx="173">
                  <c:v>8.7219999999999995</c:v>
                </c:pt>
                <c:pt idx="174">
                  <c:v>8.5630000000000006</c:v>
                </c:pt>
                <c:pt idx="175">
                  <c:v>8.4160000000000004</c:v>
                </c:pt>
                <c:pt idx="176">
                  <c:v>8.5020000000000007</c:v>
                </c:pt>
                <c:pt idx="177">
                  <c:v>8.673</c:v>
                </c:pt>
                <c:pt idx="178">
                  <c:v>8.7100000000000009</c:v>
                </c:pt>
                <c:pt idx="179">
                  <c:v>8.5500000000000007</c:v>
                </c:pt>
                <c:pt idx="180">
                  <c:v>8.44</c:v>
                </c:pt>
                <c:pt idx="181">
                  <c:v>8.4890000000000008</c:v>
                </c:pt>
                <c:pt idx="182">
                  <c:v>8.6610000000000014</c:v>
                </c:pt>
                <c:pt idx="183">
                  <c:v>8.7219999999999995</c:v>
                </c:pt>
                <c:pt idx="184">
                  <c:v>8.5870000000000015</c:v>
                </c:pt>
                <c:pt idx="185">
                  <c:v>8.44</c:v>
                </c:pt>
                <c:pt idx="186">
                  <c:v>8.4530000000000047</c:v>
                </c:pt>
                <c:pt idx="187">
                  <c:v>8.6240000000000006</c:v>
                </c:pt>
                <c:pt idx="188">
                  <c:v>8.7219999999999995</c:v>
                </c:pt>
                <c:pt idx="189">
                  <c:v>8.636000000000001</c:v>
                </c:pt>
                <c:pt idx="190">
                  <c:v>8.44</c:v>
                </c:pt>
                <c:pt idx="191">
                  <c:v>8.4530000000000047</c:v>
                </c:pt>
                <c:pt idx="192">
                  <c:v>8.5750000000000028</c:v>
                </c:pt>
                <c:pt idx="193">
                  <c:v>8.7219999999999995</c:v>
                </c:pt>
                <c:pt idx="194">
                  <c:v>8.673</c:v>
                </c:pt>
                <c:pt idx="195">
                  <c:v>8.4890000000000008</c:v>
                </c:pt>
                <c:pt idx="196">
                  <c:v>8.44</c:v>
                </c:pt>
                <c:pt idx="197">
                  <c:v>8.5630000000000006</c:v>
                </c:pt>
                <c:pt idx="198">
                  <c:v>8.697000000000001</c:v>
                </c:pt>
                <c:pt idx="199">
                  <c:v>8.697000000000001</c:v>
                </c:pt>
                <c:pt idx="200">
                  <c:v>8.5140000000000011</c:v>
                </c:pt>
                <c:pt idx="201">
                  <c:v>8.4280000000000008</c:v>
                </c:pt>
                <c:pt idx="202">
                  <c:v>8.5140000000000011</c:v>
                </c:pt>
                <c:pt idx="203">
                  <c:v>8.673</c:v>
                </c:pt>
                <c:pt idx="204">
                  <c:v>8.7219999999999995</c:v>
                </c:pt>
                <c:pt idx="205">
                  <c:v>8.5750000000000028</c:v>
                </c:pt>
                <c:pt idx="206">
                  <c:v>8.44</c:v>
                </c:pt>
                <c:pt idx="207">
                  <c:v>8.4650000000000123</c:v>
                </c:pt>
                <c:pt idx="208">
                  <c:v>8.6240000000000006</c:v>
                </c:pt>
                <c:pt idx="209">
                  <c:v>8.734</c:v>
                </c:pt>
                <c:pt idx="210">
                  <c:v>8.636000000000001</c:v>
                </c:pt>
                <c:pt idx="211">
                  <c:v>8.4650000000000123</c:v>
                </c:pt>
                <c:pt idx="212">
                  <c:v>8.44</c:v>
                </c:pt>
                <c:pt idx="213">
                  <c:v>8.5750000000000028</c:v>
                </c:pt>
                <c:pt idx="214">
                  <c:v>8.7219999999999995</c:v>
                </c:pt>
                <c:pt idx="215">
                  <c:v>8.673</c:v>
                </c:pt>
                <c:pt idx="216">
                  <c:v>8.4890000000000008</c:v>
                </c:pt>
                <c:pt idx="217">
                  <c:v>8.44</c:v>
                </c:pt>
                <c:pt idx="218">
                  <c:v>8.5630000000000006</c:v>
                </c:pt>
                <c:pt idx="219">
                  <c:v>8.7219999999999995</c:v>
                </c:pt>
                <c:pt idx="220">
                  <c:v>8.697000000000001</c:v>
                </c:pt>
                <c:pt idx="221">
                  <c:v>8.5260000000000016</c:v>
                </c:pt>
                <c:pt idx="222">
                  <c:v>8.44</c:v>
                </c:pt>
                <c:pt idx="223">
                  <c:v>8.5140000000000011</c:v>
                </c:pt>
                <c:pt idx="224">
                  <c:v>8.673</c:v>
                </c:pt>
                <c:pt idx="225">
                  <c:v>8.734</c:v>
                </c:pt>
                <c:pt idx="226">
                  <c:v>8.6120000000000001</c:v>
                </c:pt>
                <c:pt idx="227">
                  <c:v>8.4770000000000003</c:v>
                </c:pt>
                <c:pt idx="228">
                  <c:v>8.44</c:v>
                </c:pt>
                <c:pt idx="229">
                  <c:v>8.5260000000000016</c:v>
                </c:pt>
                <c:pt idx="230">
                  <c:v>8.673</c:v>
                </c:pt>
                <c:pt idx="231">
                  <c:v>8.7219999999999995</c:v>
                </c:pt>
                <c:pt idx="232">
                  <c:v>8.673</c:v>
                </c:pt>
                <c:pt idx="233">
                  <c:v>8.5260000000000016</c:v>
                </c:pt>
                <c:pt idx="234">
                  <c:v>8.4280000000000008</c:v>
                </c:pt>
                <c:pt idx="235">
                  <c:v>8.4530000000000047</c:v>
                </c:pt>
                <c:pt idx="236">
                  <c:v>8.5380000000000003</c:v>
                </c:pt>
                <c:pt idx="237">
                  <c:v>8.6479999999999997</c:v>
                </c:pt>
                <c:pt idx="238">
                  <c:v>8.7219999999999995</c:v>
                </c:pt>
                <c:pt idx="239">
                  <c:v>8.7219999999999995</c:v>
                </c:pt>
                <c:pt idx="240">
                  <c:v>8.6</c:v>
                </c:pt>
                <c:pt idx="241">
                  <c:v>8.4890000000000008</c:v>
                </c:pt>
                <c:pt idx="242">
                  <c:v>8.44</c:v>
                </c:pt>
                <c:pt idx="243">
                  <c:v>8.4530000000000047</c:v>
                </c:pt>
                <c:pt idx="244">
                  <c:v>8.5380000000000003</c:v>
                </c:pt>
                <c:pt idx="245">
                  <c:v>8.6479999999999997</c:v>
                </c:pt>
                <c:pt idx="246">
                  <c:v>8.7219999999999995</c:v>
                </c:pt>
                <c:pt idx="247">
                  <c:v>8.7219999999999995</c:v>
                </c:pt>
                <c:pt idx="248">
                  <c:v>8.636000000000001</c:v>
                </c:pt>
                <c:pt idx="249">
                  <c:v>8.5020000000000007</c:v>
                </c:pt>
                <c:pt idx="250">
                  <c:v>8.4890000000000008</c:v>
                </c:pt>
                <c:pt idx="251">
                  <c:v>8.4530000000000047</c:v>
                </c:pt>
                <c:pt idx="252">
                  <c:v>8.5020000000000007</c:v>
                </c:pt>
                <c:pt idx="253">
                  <c:v>8.6120000000000001</c:v>
                </c:pt>
                <c:pt idx="254">
                  <c:v>8.7100000000000009</c:v>
                </c:pt>
                <c:pt idx="255">
                  <c:v>8.734</c:v>
                </c:pt>
                <c:pt idx="256">
                  <c:v>8.6479999999999997</c:v>
                </c:pt>
                <c:pt idx="257">
                  <c:v>8.5380000000000003</c:v>
                </c:pt>
                <c:pt idx="258">
                  <c:v>8.4530000000000047</c:v>
                </c:pt>
                <c:pt idx="259">
                  <c:v>8.44</c:v>
                </c:pt>
                <c:pt idx="260">
                  <c:v>8.5020000000000007</c:v>
                </c:pt>
                <c:pt idx="261">
                  <c:v>8.6</c:v>
                </c:pt>
                <c:pt idx="262">
                  <c:v>8.7100000000000009</c:v>
                </c:pt>
                <c:pt idx="263">
                  <c:v>8.7469999999999999</c:v>
                </c:pt>
                <c:pt idx="264">
                  <c:v>8.6479999999999997</c:v>
                </c:pt>
                <c:pt idx="265">
                  <c:v>8.5260000000000016</c:v>
                </c:pt>
                <c:pt idx="266">
                  <c:v>8.44</c:v>
                </c:pt>
                <c:pt idx="267">
                  <c:v>8.4530000000000047</c:v>
                </c:pt>
                <c:pt idx="268">
                  <c:v>1.2E-2</c:v>
                </c:pt>
                <c:pt idx="269">
                  <c:v>-1.2E-2</c:v>
                </c:pt>
                <c:pt idx="270">
                  <c:v>0</c:v>
                </c:pt>
                <c:pt idx="271">
                  <c:v>-1.2E-2</c:v>
                </c:pt>
                <c:pt idx="272">
                  <c:v>0</c:v>
                </c:pt>
                <c:pt idx="273">
                  <c:v>0</c:v>
                </c:pt>
                <c:pt idx="274">
                  <c:v>0</c:v>
                </c:pt>
                <c:pt idx="275">
                  <c:v>0</c:v>
                </c:pt>
                <c:pt idx="276">
                  <c:v>0</c:v>
                </c:pt>
                <c:pt idx="277">
                  <c:v>0</c:v>
                </c:pt>
                <c:pt idx="278">
                  <c:v>-1.2E-2</c:v>
                </c:pt>
                <c:pt idx="279">
                  <c:v>0</c:v>
                </c:pt>
                <c:pt idx="280">
                  <c:v>-1.2E-2</c:v>
                </c:pt>
                <c:pt idx="281">
                  <c:v>-1.2E-2</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-1.2E-2</c:v>
                </c:pt>
                <c:pt idx="299">
                  <c:v>-1.2E-2</c:v>
                </c:pt>
                <c:pt idx="300">
                  <c:v>0</c:v>
                </c:pt>
                <c:pt idx="301">
                  <c:v>0</c:v>
                </c:pt>
                <c:pt idx="302">
                  <c:v>0</c:v>
                </c:pt>
                <c:pt idx="303">
                  <c:v>-1.2E-2</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-1.2E-2</c:v>
                </c:pt>
                <c:pt idx="318">
                  <c:v>0</c:v>
                </c:pt>
                <c:pt idx="319">
                  <c:v>0</c:v>
                </c:pt>
                <c:pt idx="320">
                  <c:v>0</c:v>
                </c:pt>
                <c:pt idx="321">
                  <c:v>0</c:v>
                </c:pt>
                <c:pt idx="322">
                  <c:v>0</c:v>
                </c:pt>
                <c:pt idx="323">
                  <c:v>0</c:v>
                </c:pt>
                <c:pt idx="324">
                  <c:v>0</c:v>
                </c:pt>
                <c:pt idx="325">
                  <c:v>0</c:v>
                </c:pt>
                <c:pt idx="326">
                  <c:v>0</c:v>
                </c:pt>
                <c:pt idx="327">
                  <c:v>0</c:v>
                </c:pt>
                <c:pt idx="328">
                  <c:v>0</c:v>
                </c:pt>
                <c:pt idx="329">
                  <c:v>-1.2E-2</c:v>
                </c:pt>
                <c:pt idx="330">
                  <c:v>0</c:v>
                </c:pt>
                <c:pt idx="331">
                  <c:v>0</c:v>
                </c:pt>
                <c:pt idx="332">
                  <c:v>0</c:v>
                </c:pt>
                <c:pt idx="333">
                  <c:v>0</c:v>
                </c:pt>
                <c:pt idx="334">
                  <c:v>0</c:v>
                </c:pt>
                <c:pt idx="335">
                  <c:v>0</c:v>
                </c:pt>
                <c:pt idx="336">
                  <c:v>0</c:v>
                </c:pt>
                <c:pt idx="337">
                  <c:v>-1.2E-2</c:v>
                </c:pt>
                <c:pt idx="338">
                  <c:v>0</c:v>
                </c:pt>
                <c:pt idx="339">
                  <c:v>-1.2E-2</c:v>
                </c:pt>
                <c:pt idx="340">
                  <c:v>0</c:v>
                </c:pt>
                <c:pt idx="341">
                  <c:v>0</c:v>
                </c:pt>
                <c:pt idx="342">
                  <c:v>-1.2E-2</c:v>
                </c:pt>
                <c:pt idx="343">
                  <c:v>-1.2E-2</c:v>
                </c:pt>
                <c:pt idx="344">
                  <c:v>0</c:v>
                </c:pt>
                <c:pt idx="345">
                  <c:v>0</c:v>
                </c:pt>
                <c:pt idx="346">
                  <c:v>0</c:v>
                </c:pt>
                <c:pt idx="347">
                  <c:v>0</c:v>
                </c:pt>
                <c:pt idx="348">
                  <c:v>0</c:v>
                </c:pt>
                <c:pt idx="349">
                  <c:v>-1.2E-2</c:v>
                </c:pt>
                <c:pt idx="350">
                  <c:v>0</c:v>
                </c:pt>
                <c:pt idx="351">
                  <c:v>0</c:v>
                </c:pt>
                <c:pt idx="352">
                  <c:v>-1.2E-2</c:v>
                </c:pt>
                <c:pt idx="353">
                  <c:v>0</c:v>
                </c:pt>
                <c:pt idx="354">
                  <c:v>0</c:v>
                </c:pt>
                <c:pt idx="355">
                  <c:v>0</c:v>
                </c:pt>
                <c:pt idx="356">
                  <c:v>0</c:v>
                </c:pt>
                <c:pt idx="357">
                  <c:v>-1.2E-2</c:v>
                </c:pt>
                <c:pt idx="358">
                  <c:v>0</c:v>
                </c:pt>
                <c:pt idx="359">
                  <c:v>0</c:v>
                </c:pt>
                <c:pt idx="360">
                  <c:v>-1.2E-2</c:v>
                </c:pt>
                <c:pt idx="361">
                  <c:v>0</c:v>
                </c:pt>
                <c:pt idx="362">
                  <c:v>0</c:v>
                </c:pt>
                <c:pt idx="363">
                  <c:v>-1.2E-2</c:v>
                </c:pt>
                <c:pt idx="364">
                  <c:v>0</c:v>
                </c:pt>
                <c:pt idx="365">
                  <c:v>-1.2E-2</c:v>
                </c:pt>
                <c:pt idx="366">
                  <c:v>-1.2E-2</c:v>
                </c:pt>
                <c:pt idx="367">
                  <c:v>-1.2E-2</c:v>
                </c:pt>
                <c:pt idx="368">
                  <c:v>-1.2E-2</c:v>
                </c:pt>
                <c:pt idx="369">
                  <c:v>0</c:v>
                </c:pt>
                <c:pt idx="370">
                  <c:v>0</c:v>
                </c:pt>
                <c:pt idx="371">
                  <c:v>0</c:v>
                </c:pt>
                <c:pt idx="372">
                  <c:v>0</c:v>
                </c:pt>
                <c:pt idx="373">
                  <c:v>-1.2E-2</c:v>
                </c:pt>
                <c:pt idx="374">
                  <c:v>0</c:v>
                </c:pt>
                <c:pt idx="375">
                  <c:v>0</c:v>
                </c:pt>
                <c:pt idx="376">
                  <c:v>0</c:v>
                </c:pt>
                <c:pt idx="377">
                  <c:v>0</c:v>
                </c:pt>
                <c:pt idx="378">
                  <c:v>0</c:v>
                </c:pt>
                <c:pt idx="379">
                  <c:v>0</c:v>
                </c:pt>
                <c:pt idx="380">
                  <c:v>0</c:v>
                </c:pt>
                <c:pt idx="381">
                  <c:v>0</c:v>
                </c:pt>
                <c:pt idx="382">
                  <c:v>0</c:v>
                </c:pt>
                <c:pt idx="383">
                  <c:v>0</c:v>
                </c:pt>
                <c:pt idx="384">
                  <c:v>0</c:v>
                </c:pt>
                <c:pt idx="385">
                  <c:v>-1.2E-2</c:v>
                </c:pt>
                <c:pt idx="386">
                  <c:v>0</c:v>
                </c:pt>
                <c:pt idx="387">
                  <c:v>-1.2E-2</c:v>
                </c:pt>
                <c:pt idx="388">
                  <c:v>-1.2E-2</c:v>
                </c:pt>
                <c:pt idx="389">
                  <c:v>0</c:v>
                </c:pt>
                <c:pt idx="390">
                  <c:v>-1.2E-2</c:v>
                </c:pt>
                <c:pt idx="391">
                  <c:v>0</c:v>
                </c:pt>
                <c:pt idx="392">
                  <c:v>0</c:v>
                </c:pt>
                <c:pt idx="393">
                  <c:v>0</c:v>
                </c:pt>
                <c:pt idx="394">
                  <c:v>0</c:v>
                </c:pt>
                <c:pt idx="395">
                  <c:v>0</c:v>
                </c:pt>
                <c:pt idx="396">
                  <c:v>-1.2E-2</c:v>
                </c:pt>
                <c:pt idx="397">
                  <c:v>0</c:v>
                </c:pt>
                <c:pt idx="398">
                  <c:v>0</c:v>
                </c:pt>
                <c:pt idx="399">
                  <c:v>0</c:v>
                </c:pt>
                <c:pt idx="400">
                  <c:v>0</c:v>
                </c:pt>
                <c:pt idx="401">
                  <c:v>-1.2E-2</c:v>
                </c:pt>
                <c:pt idx="402">
                  <c:v>0</c:v>
                </c:pt>
                <c:pt idx="403">
                  <c:v>0</c:v>
                </c:pt>
                <c:pt idx="404">
                  <c:v>0</c:v>
                </c:pt>
                <c:pt idx="405">
                  <c:v>0</c:v>
                </c:pt>
                <c:pt idx="406">
                  <c:v>-1.2E-2</c:v>
                </c:pt>
                <c:pt idx="407">
                  <c:v>0</c:v>
                </c:pt>
                <c:pt idx="408">
                  <c:v>0</c:v>
                </c:pt>
                <c:pt idx="409">
                  <c:v>0</c:v>
                </c:pt>
                <c:pt idx="410">
                  <c:v>0</c:v>
                </c:pt>
                <c:pt idx="411">
                  <c:v>-1.2E-2</c:v>
                </c:pt>
                <c:pt idx="412">
                  <c:v>0</c:v>
                </c:pt>
                <c:pt idx="413">
                  <c:v>-1.2E-2</c:v>
                </c:pt>
                <c:pt idx="414">
                  <c:v>-1.2E-2</c:v>
                </c:pt>
                <c:pt idx="415">
                  <c:v>-1.2E-2</c:v>
                </c:pt>
                <c:pt idx="416">
                  <c:v>0</c:v>
                </c:pt>
                <c:pt idx="417">
                  <c:v>0</c:v>
                </c:pt>
                <c:pt idx="418">
                  <c:v>0</c:v>
                </c:pt>
                <c:pt idx="419">
                  <c:v>0</c:v>
                </c:pt>
                <c:pt idx="420">
                  <c:v>0</c:v>
                </c:pt>
                <c:pt idx="421">
                  <c:v>0</c:v>
                </c:pt>
                <c:pt idx="422">
                  <c:v>0</c:v>
                </c:pt>
                <c:pt idx="423">
                  <c:v>0</c:v>
                </c:pt>
                <c:pt idx="424">
                  <c:v>0</c:v>
                </c:pt>
                <c:pt idx="425">
                  <c:v>-1.2E-2</c:v>
                </c:pt>
                <c:pt idx="426">
                  <c:v>-1.2E-2</c:v>
                </c:pt>
                <c:pt idx="427">
                  <c:v>0</c:v>
                </c:pt>
                <c:pt idx="428">
                  <c:v>0</c:v>
                </c:pt>
                <c:pt idx="429">
                  <c:v>0</c:v>
                </c:pt>
                <c:pt idx="430">
                  <c:v>0</c:v>
                </c:pt>
                <c:pt idx="431">
                  <c:v>-1.2E-2</c:v>
                </c:pt>
                <c:pt idx="432">
                  <c:v>-1.2E-2</c:v>
                </c:pt>
                <c:pt idx="433">
                  <c:v>0</c:v>
                </c:pt>
                <c:pt idx="434">
                  <c:v>-1.2E-2</c:v>
                </c:pt>
                <c:pt idx="435">
                  <c:v>0</c:v>
                </c:pt>
                <c:pt idx="436">
                  <c:v>0</c:v>
                </c:pt>
                <c:pt idx="437">
                  <c:v>0</c:v>
                </c:pt>
                <c:pt idx="438">
                  <c:v>-1.2E-2</c:v>
                </c:pt>
                <c:pt idx="439">
                  <c:v>0</c:v>
                </c:pt>
                <c:pt idx="440">
                  <c:v>0</c:v>
                </c:pt>
                <c:pt idx="441">
                  <c:v>0</c:v>
                </c:pt>
                <c:pt idx="442">
                  <c:v>0</c:v>
                </c:pt>
                <c:pt idx="443">
                  <c:v>0</c:v>
                </c:pt>
                <c:pt idx="444">
                  <c:v>0</c:v>
                </c:pt>
                <c:pt idx="445">
                  <c:v>0</c:v>
                </c:pt>
                <c:pt idx="446">
                  <c:v>0</c:v>
                </c:pt>
                <c:pt idx="447">
                  <c:v>0</c:v>
                </c:pt>
                <c:pt idx="448">
                  <c:v>8.2810000000000006</c:v>
                </c:pt>
                <c:pt idx="449">
                  <c:v>8.3790000000000067</c:v>
                </c:pt>
                <c:pt idx="450">
                  <c:v>8.3670000000000027</c:v>
                </c:pt>
                <c:pt idx="451">
                  <c:v>8.3790000000000067</c:v>
                </c:pt>
                <c:pt idx="452">
                  <c:v>8.3790000000000067</c:v>
                </c:pt>
                <c:pt idx="453">
                  <c:v>8.3790000000000067</c:v>
                </c:pt>
                <c:pt idx="454">
                  <c:v>8.3790000000000067</c:v>
                </c:pt>
                <c:pt idx="455">
                  <c:v>8.4160000000000004</c:v>
                </c:pt>
                <c:pt idx="456">
                  <c:v>8.4160000000000004</c:v>
                </c:pt>
                <c:pt idx="457">
                  <c:v>8.4280000000000008</c:v>
                </c:pt>
                <c:pt idx="458">
                  <c:v>8.4530000000000047</c:v>
                </c:pt>
                <c:pt idx="459">
                  <c:v>8.4530000000000047</c:v>
                </c:pt>
                <c:pt idx="460">
                  <c:v>8.4890000000000008</c:v>
                </c:pt>
                <c:pt idx="461">
                  <c:v>8.5140000000000011</c:v>
                </c:pt>
                <c:pt idx="462">
                  <c:v>8.5260000000000016</c:v>
                </c:pt>
                <c:pt idx="463">
                  <c:v>8.5500000000000007</c:v>
                </c:pt>
                <c:pt idx="464">
                  <c:v>8.5380000000000003</c:v>
                </c:pt>
                <c:pt idx="465">
                  <c:v>8.5500000000000007</c:v>
                </c:pt>
                <c:pt idx="466">
                  <c:v>8.5500000000000007</c:v>
                </c:pt>
                <c:pt idx="467">
                  <c:v>8.5500000000000007</c:v>
                </c:pt>
                <c:pt idx="468">
                  <c:v>8.5500000000000007</c:v>
                </c:pt>
                <c:pt idx="469">
                  <c:v>8.5630000000000006</c:v>
                </c:pt>
                <c:pt idx="470">
                  <c:v>8.5630000000000006</c:v>
                </c:pt>
                <c:pt idx="471">
                  <c:v>8.5500000000000007</c:v>
                </c:pt>
                <c:pt idx="472">
                  <c:v>8.5630000000000006</c:v>
                </c:pt>
                <c:pt idx="473">
                  <c:v>8.5630000000000006</c:v>
                </c:pt>
                <c:pt idx="474">
                  <c:v>8.5630000000000006</c:v>
                </c:pt>
                <c:pt idx="475">
                  <c:v>8.5630000000000006</c:v>
                </c:pt>
                <c:pt idx="476">
                  <c:v>8.5630000000000006</c:v>
                </c:pt>
                <c:pt idx="477">
                  <c:v>8.5630000000000006</c:v>
                </c:pt>
                <c:pt idx="478">
                  <c:v>8.5750000000000028</c:v>
                </c:pt>
                <c:pt idx="479">
                  <c:v>8.5630000000000006</c:v>
                </c:pt>
                <c:pt idx="480">
                  <c:v>8.5380000000000003</c:v>
                </c:pt>
                <c:pt idx="481">
                  <c:v>8.5020000000000007</c:v>
                </c:pt>
                <c:pt idx="482">
                  <c:v>8.5750000000000028</c:v>
                </c:pt>
                <c:pt idx="483">
                  <c:v>8.5630000000000006</c:v>
                </c:pt>
                <c:pt idx="484">
                  <c:v>8.5750000000000028</c:v>
                </c:pt>
                <c:pt idx="485">
                  <c:v>8.5870000000000015</c:v>
                </c:pt>
                <c:pt idx="486">
                  <c:v>8.5870000000000015</c:v>
                </c:pt>
                <c:pt idx="487">
                  <c:v>8.6</c:v>
                </c:pt>
                <c:pt idx="488">
                  <c:v>8.6</c:v>
                </c:pt>
                <c:pt idx="489">
                  <c:v>8.6</c:v>
                </c:pt>
                <c:pt idx="490">
                  <c:v>8.5630000000000006</c:v>
                </c:pt>
                <c:pt idx="491">
                  <c:v>8.6240000000000006</c:v>
                </c:pt>
                <c:pt idx="492">
                  <c:v>8.636000000000001</c:v>
                </c:pt>
                <c:pt idx="493">
                  <c:v>8.6240000000000006</c:v>
                </c:pt>
                <c:pt idx="494">
                  <c:v>8.6240000000000006</c:v>
                </c:pt>
                <c:pt idx="495">
                  <c:v>8.6240000000000006</c:v>
                </c:pt>
                <c:pt idx="496">
                  <c:v>8.6120000000000001</c:v>
                </c:pt>
                <c:pt idx="497">
                  <c:v>8.6</c:v>
                </c:pt>
                <c:pt idx="498">
                  <c:v>8.6</c:v>
                </c:pt>
                <c:pt idx="499">
                  <c:v>8.5750000000000028</c:v>
                </c:pt>
                <c:pt idx="500">
                  <c:v>8.5500000000000007</c:v>
                </c:pt>
                <c:pt idx="501">
                  <c:v>8.5380000000000003</c:v>
                </c:pt>
                <c:pt idx="502">
                  <c:v>8.5140000000000011</c:v>
                </c:pt>
                <c:pt idx="503">
                  <c:v>8.5140000000000011</c:v>
                </c:pt>
                <c:pt idx="504">
                  <c:v>8.4890000000000008</c:v>
                </c:pt>
                <c:pt idx="505">
                  <c:v>8.4650000000000123</c:v>
                </c:pt>
                <c:pt idx="506">
                  <c:v>8.4280000000000008</c:v>
                </c:pt>
                <c:pt idx="507">
                  <c:v>8.4030000000000005</c:v>
                </c:pt>
                <c:pt idx="508">
                  <c:v>8.391</c:v>
                </c:pt>
                <c:pt idx="509">
                  <c:v>8.391</c:v>
                </c:pt>
                <c:pt idx="510">
                  <c:v>8.391</c:v>
                </c:pt>
                <c:pt idx="511">
                  <c:v>8.3790000000000067</c:v>
                </c:pt>
                <c:pt idx="512">
                  <c:v>8.3420000000000005</c:v>
                </c:pt>
                <c:pt idx="513">
                  <c:v>8.3540000000000028</c:v>
                </c:pt>
                <c:pt idx="514">
                  <c:v>8.33</c:v>
                </c:pt>
                <c:pt idx="515">
                  <c:v>8.3180000000000014</c:v>
                </c:pt>
                <c:pt idx="516">
                  <c:v>8.3060000000000027</c:v>
                </c:pt>
                <c:pt idx="517">
                  <c:v>8.3060000000000027</c:v>
                </c:pt>
                <c:pt idx="518">
                  <c:v>8.3060000000000027</c:v>
                </c:pt>
                <c:pt idx="519">
                  <c:v>8.293000000000001</c:v>
                </c:pt>
                <c:pt idx="520">
                  <c:v>8.293000000000001</c:v>
                </c:pt>
                <c:pt idx="521">
                  <c:v>8.293000000000001</c:v>
                </c:pt>
                <c:pt idx="522">
                  <c:v>8.3060000000000027</c:v>
                </c:pt>
                <c:pt idx="523">
                  <c:v>8.293000000000001</c:v>
                </c:pt>
                <c:pt idx="524">
                  <c:v>8.293000000000001</c:v>
                </c:pt>
                <c:pt idx="525">
                  <c:v>8.2810000000000006</c:v>
                </c:pt>
                <c:pt idx="526">
                  <c:v>8.2810000000000006</c:v>
                </c:pt>
                <c:pt idx="527">
                  <c:v>8.2690000000000001</c:v>
                </c:pt>
                <c:pt idx="528">
                  <c:v>8.2690000000000001</c:v>
                </c:pt>
                <c:pt idx="529">
                  <c:v>8.2810000000000006</c:v>
                </c:pt>
                <c:pt idx="530">
                  <c:v>8.2690000000000001</c:v>
                </c:pt>
                <c:pt idx="531">
                  <c:v>8.2810000000000006</c:v>
                </c:pt>
                <c:pt idx="532">
                  <c:v>8.293000000000001</c:v>
                </c:pt>
                <c:pt idx="533">
                  <c:v>8.3060000000000027</c:v>
                </c:pt>
                <c:pt idx="534">
                  <c:v>8.3060000000000027</c:v>
                </c:pt>
                <c:pt idx="535">
                  <c:v>8.3180000000000014</c:v>
                </c:pt>
                <c:pt idx="536">
                  <c:v>8.3540000000000028</c:v>
                </c:pt>
                <c:pt idx="537">
                  <c:v>8.3790000000000067</c:v>
                </c:pt>
                <c:pt idx="538">
                  <c:v>8.391</c:v>
                </c:pt>
                <c:pt idx="539">
                  <c:v>8.391</c:v>
                </c:pt>
                <c:pt idx="540">
                  <c:v>8.4160000000000004</c:v>
                </c:pt>
                <c:pt idx="541">
                  <c:v>8.3670000000000027</c:v>
                </c:pt>
                <c:pt idx="542">
                  <c:v>8.3670000000000027</c:v>
                </c:pt>
                <c:pt idx="543">
                  <c:v>8.3790000000000067</c:v>
                </c:pt>
                <c:pt idx="544">
                  <c:v>8.3670000000000027</c:v>
                </c:pt>
                <c:pt idx="545">
                  <c:v>8.3670000000000027</c:v>
                </c:pt>
                <c:pt idx="546">
                  <c:v>8.3790000000000067</c:v>
                </c:pt>
                <c:pt idx="547">
                  <c:v>8.3790000000000067</c:v>
                </c:pt>
                <c:pt idx="548">
                  <c:v>8.391</c:v>
                </c:pt>
                <c:pt idx="549">
                  <c:v>8.4280000000000008</c:v>
                </c:pt>
                <c:pt idx="550">
                  <c:v>8.5750000000000028</c:v>
                </c:pt>
                <c:pt idx="551">
                  <c:v>8.4890000000000008</c:v>
                </c:pt>
                <c:pt idx="552">
                  <c:v>8.5020000000000007</c:v>
                </c:pt>
                <c:pt idx="553">
                  <c:v>8.5260000000000016</c:v>
                </c:pt>
                <c:pt idx="554">
                  <c:v>8.5380000000000003</c:v>
                </c:pt>
                <c:pt idx="555">
                  <c:v>8.5630000000000006</c:v>
                </c:pt>
                <c:pt idx="556">
                  <c:v>8.5630000000000006</c:v>
                </c:pt>
                <c:pt idx="557">
                  <c:v>8.5750000000000028</c:v>
                </c:pt>
                <c:pt idx="558">
                  <c:v>8.5750000000000028</c:v>
                </c:pt>
                <c:pt idx="559">
                  <c:v>8.5870000000000015</c:v>
                </c:pt>
                <c:pt idx="560">
                  <c:v>8.5750000000000028</c:v>
                </c:pt>
                <c:pt idx="561">
                  <c:v>8.5630000000000006</c:v>
                </c:pt>
                <c:pt idx="562">
                  <c:v>8.5630000000000006</c:v>
                </c:pt>
                <c:pt idx="563">
                  <c:v>8.5630000000000006</c:v>
                </c:pt>
                <c:pt idx="564">
                  <c:v>8.5500000000000007</c:v>
                </c:pt>
                <c:pt idx="565">
                  <c:v>8.5380000000000003</c:v>
                </c:pt>
                <c:pt idx="566">
                  <c:v>8.5020000000000007</c:v>
                </c:pt>
                <c:pt idx="567">
                  <c:v>8.4890000000000008</c:v>
                </c:pt>
                <c:pt idx="568">
                  <c:v>8.4650000000000123</c:v>
                </c:pt>
                <c:pt idx="569">
                  <c:v>8.44</c:v>
                </c:pt>
                <c:pt idx="570">
                  <c:v>8.4160000000000004</c:v>
                </c:pt>
                <c:pt idx="571">
                  <c:v>8.3790000000000067</c:v>
                </c:pt>
                <c:pt idx="572">
                  <c:v>8.3670000000000027</c:v>
                </c:pt>
                <c:pt idx="573">
                  <c:v>8.3420000000000005</c:v>
                </c:pt>
                <c:pt idx="574">
                  <c:v>8.33</c:v>
                </c:pt>
                <c:pt idx="575">
                  <c:v>8.33</c:v>
                </c:pt>
                <c:pt idx="576">
                  <c:v>8.3060000000000027</c:v>
                </c:pt>
                <c:pt idx="577">
                  <c:v>8.3060000000000027</c:v>
                </c:pt>
                <c:pt idx="578">
                  <c:v>8.293000000000001</c:v>
                </c:pt>
                <c:pt idx="579">
                  <c:v>8.293000000000001</c:v>
                </c:pt>
                <c:pt idx="580">
                  <c:v>8.293000000000001</c:v>
                </c:pt>
                <c:pt idx="581">
                  <c:v>8.3540000000000028</c:v>
                </c:pt>
                <c:pt idx="582">
                  <c:v>8.4030000000000005</c:v>
                </c:pt>
                <c:pt idx="583">
                  <c:v>8.4650000000000123</c:v>
                </c:pt>
                <c:pt idx="584">
                  <c:v>8.5140000000000011</c:v>
                </c:pt>
                <c:pt idx="585">
                  <c:v>8.5500000000000007</c:v>
                </c:pt>
                <c:pt idx="586">
                  <c:v>8.5750000000000028</c:v>
                </c:pt>
                <c:pt idx="587">
                  <c:v>8.5870000000000015</c:v>
                </c:pt>
                <c:pt idx="588">
                  <c:v>8.6</c:v>
                </c:pt>
                <c:pt idx="589">
                  <c:v>8.5870000000000015</c:v>
                </c:pt>
                <c:pt idx="590">
                  <c:v>8.5750000000000028</c:v>
                </c:pt>
                <c:pt idx="591">
                  <c:v>8.5380000000000003</c:v>
                </c:pt>
                <c:pt idx="592">
                  <c:v>8.4890000000000008</c:v>
                </c:pt>
                <c:pt idx="593">
                  <c:v>8.44</c:v>
                </c:pt>
                <c:pt idx="594">
                  <c:v>8.4030000000000005</c:v>
                </c:pt>
                <c:pt idx="595">
                  <c:v>8.3540000000000028</c:v>
                </c:pt>
                <c:pt idx="596">
                  <c:v>8.33</c:v>
                </c:pt>
                <c:pt idx="597">
                  <c:v>8.293000000000001</c:v>
                </c:pt>
                <c:pt idx="598">
                  <c:v>8.2810000000000006</c:v>
                </c:pt>
                <c:pt idx="599">
                  <c:v>8.293000000000001</c:v>
                </c:pt>
                <c:pt idx="600">
                  <c:v>8.3060000000000027</c:v>
                </c:pt>
                <c:pt idx="601">
                  <c:v>8.33</c:v>
                </c:pt>
                <c:pt idx="602">
                  <c:v>8.3540000000000028</c:v>
                </c:pt>
                <c:pt idx="603">
                  <c:v>8.3790000000000067</c:v>
                </c:pt>
                <c:pt idx="604">
                  <c:v>8.4030000000000005</c:v>
                </c:pt>
                <c:pt idx="605">
                  <c:v>8.4280000000000008</c:v>
                </c:pt>
                <c:pt idx="606">
                  <c:v>8.5140000000000011</c:v>
                </c:pt>
                <c:pt idx="607">
                  <c:v>8.5500000000000007</c:v>
                </c:pt>
                <c:pt idx="608">
                  <c:v>8.636000000000001</c:v>
                </c:pt>
                <c:pt idx="609">
                  <c:v>8.636000000000001</c:v>
                </c:pt>
                <c:pt idx="610">
                  <c:v>8.5500000000000007</c:v>
                </c:pt>
                <c:pt idx="611">
                  <c:v>8.6610000000000014</c:v>
                </c:pt>
                <c:pt idx="612">
                  <c:v>8.6479999999999997</c:v>
                </c:pt>
                <c:pt idx="613">
                  <c:v>8.6240000000000006</c:v>
                </c:pt>
                <c:pt idx="614">
                  <c:v>8.636000000000001</c:v>
                </c:pt>
                <c:pt idx="615">
                  <c:v>8.6</c:v>
                </c:pt>
                <c:pt idx="616">
                  <c:v>8.5870000000000015</c:v>
                </c:pt>
                <c:pt idx="617">
                  <c:v>8.5630000000000006</c:v>
                </c:pt>
                <c:pt idx="618">
                  <c:v>8.5260000000000016</c:v>
                </c:pt>
                <c:pt idx="619">
                  <c:v>8.4890000000000008</c:v>
                </c:pt>
                <c:pt idx="620">
                  <c:v>8.4650000000000123</c:v>
                </c:pt>
                <c:pt idx="621">
                  <c:v>8.44</c:v>
                </c:pt>
                <c:pt idx="622">
                  <c:v>8.4160000000000004</c:v>
                </c:pt>
                <c:pt idx="623">
                  <c:v>8.391</c:v>
                </c:pt>
                <c:pt idx="624">
                  <c:v>8.3670000000000027</c:v>
                </c:pt>
                <c:pt idx="625">
                  <c:v>8.3540000000000028</c:v>
                </c:pt>
                <c:pt idx="626">
                  <c:v>8.3420000000000005</c:v>
                </c:pt>
                <c:pt idx="627">
                  <c:v>8.33</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-1.2E-2</c:v>
                </c:pt>
                <c:pt idx="643">
                  <c:v>0</c:v>
                </c:pt>
                <c:pt idx="644">
                  <c:v>0</c:v>
                </c:pt>
                <c:pt idx="645">
                  <c:v>0</c:v>
                </c:pt>
                <c:pt idx="646">
                  <c:v>-1.2E-2</c:v>
                </c:pt>
                <c:pt idx="647">
                  <c:v>-1.2E-2</c:v>
                </c:pt>
                <c:pt idx="648">
                  <c:v>0</c:v>
                </c:pt>
                <c:pt idx="649">
                  <c:v>0</c:v>
                </c:pt>
                <c:pt idx="650">
                  <c:v>0</c:v>
                </c:pt>
                <c:pt idx="651">
                  <c:v>0</c:v>
                </c:pt>
                <c:pt idx="652">
                  <c:v>0</c:v>
                </c:pt>
                <c:pt idx="653">
                  <c:v>0</c:v>
                </c:pt>
                <c:pt idx="654">
                  <c:v>0</c:v>
                </c:pt>
                <c:pt idx="655">
                  <c:v>0</c:v>
                </c:pt>
                <c:pt idx="656">
                  <c:v>0</c:v>
                </c:pt>
                <c:pt idx="657">
                  <c:v>0</c:v>
                </c:pt>
                <c:pt idx="658">
                  <c:v>0</c:v>
                </c:pt>
                <c:pt idx="659">
                  <c:v>0</c:v>
                </c:pt>
                <c:pt idx="660">
                  <c:v>-1.2E-2</c:v>
                </c:pt>
                <c:pt idx="661">
                  <c:v>0</c:v>
                </c:pt>
                <c:pt idx="662">
                  <c:v>0</c:v>
                </c:pt>
                <c:pt idx="663">
                  <c:v>-1.2E-2</c:v>
                </c:pt>
                <c:pt idx="664">
                  <c:v>-1.2E-2</c:v>
                </c:pt>
                <c:pt idx="665">
                  <c:v>-1.2E-2</c:v>
                </c:pt>
                <c:pt idx="666">
                  <c:v>0</c:v>
                </c:pt>
                <c:pt idx="667">
                  <c:v>0</c:v>
                </c:pt>
                <c:pt idx="668">
                  <c:v>0</c:v>
                </c:pt>
                <c:pt idx="669">
                  <c:v>0</c:v>
                </c:pt>
                <c:pt idx="670">
                  <c:v>0</c:v>
                </c:pt>
                <c:pt idx="671">
                  <c:v>-1.2E-2</c:v>
                </c:pt>
                <c:pt idx="672">
                  <c:v>0</c:v>
                </c:pt>
                <c:pt idx="673">
                  <c:v>0</c:v>
                </c:pt>
                <c:pt idx="674">
                  <c:v>0</c:v>
                </c:pt>
                <c:pt idx="675">
                  <c:v>0</c:v>
                </c:pt>
                <c:pt idx="676">
                  <c:v>0</c:v>
                </c:pt>
                <c:pt idx="677">
                  <c:v>0</c:v>
                </c:pt>
                <c:pt idx="678">
                  <c:v>-1.2E-2</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-1.2E-2</c:v>
                </c:pt>
                <c:pt idx="697">
                  <c:v>0</c:v>
                </c:pt>
                <c:pt idx="698">
                  <c:v>0</c:v>
                </c:pt>
                <c:pt idx="699">
                  <c:v>0</c:v>
                </c:pt>
                <c:pt idx="700">
                  <c:v>0</c:v>
                </c:pt>
                <c:pt idx="701">
                  <c:v>-1.2E-2</c:v>
                </c:pt>
                <c:pt idx="702">
                  <c:v>-1.2E-2</c:v>
                </c:pt>
                <c:pt idx="703">
                  <c:v>0</c:v>
                </c:pt>
                <c:pt idx="704">
                  <c:v>-1.2E-2</c:v>
                </c:pt>
                <c:pt idx="705">
                  <c:v>0</c:v>
                </c:pt>
                <c:pt idx="706">
                  <c:v>-1.2E-2</c:v>
                </c:pt>
                <c:pt idx="707">
                  <c:v>-1.2E-2</c:v>
                </c:pt>
                <c:pt idx="708">
                  <c:v>0</c:v>
                </c:pt>
                <c:pt idx="709">
                  <c:v>0</c:v>
                </c:pt>
                <c:pt idx="710">
                  <c:v>0</c:v>
                </c:pt>
                <c:pt idx="711">
                  <c:v>0</c:v>
                </c:pt>
                <c:pt idx="712">
                  <c:v>0</c:v>
                </c:pt>
                <c:pt idx="713">
                  <c:v>-1.2E-2</c:v>
                </c:pt>
                <c:pt idx="714">
                  <c:v>0</c:v>
                </c:pt>
                <c:pt idx="715">
                  <c:v>0</c:v>
                </c:pt>
                <c:pt idx="716">
                  <c:v>0</c:v>
                </c:pt>
                <c:pt idx="717">
                  <c:v>0</c:v>
                </c:pt>
                <c:pt idx="718">
                  <c:v>0</c:v>
                </c:pt>
                <c:pt idx="719">
                  <c:v>0</c:v>
                </c:pt>
                <c:pt idx="720">
                  <c:v>0</c:v>
                </c:pt>
                <c:pt idx="721">
                  <c:v>0</c:v>
                </c:pt>
                <c:pt idx="722">
                  <c:v>0</c:v>
                </c:pt>
                <c:pt idx="723">
                  <c:v>-1.2E-2</c:v>
                </c:pt>
                <c:pt idx="724">
                  <c:v>0</c:v>
                </c:pt>
                <c:pt idx="725">
                  <c:v>-1.2E-2</c:v>
                </c:pt>
                <c:pt idx="726">
                  <c:v>-1.2E-2</c:v>
                </c:pt>
                <c:pt idx="727">
                  <c:v>0</c:v>
                </c:pt>
                <c:pt idx="728">
                  <c:v>-1.2E-2</c:v>
                </c:pt>
                <c:pt idx="729">
                  <c:v>0</c:v>
                </c:pt>
                <c:pt idx="730">
                  <c:v>0</c:v>
                </c:pt>
                <c:pt idx="731">
                  <c:v>0</c:v>
                </c:pt>
                <c:pt idx="732">
                  <c:v>0</c:v>
                </c:pt>
                <c:pt idx="733">
                  <c:v>0</c:v>
                </c:pt>
                <c:pt idx="734">
                  <c:v>0</c:v>
                </c:pt>
                <c:pt idx="735">
                  <c:v>0</c:v>
                </c:pt>
                <c:pt idx="736">
                  <c:v>0</c:v>
                </c:pt>
                <c:pt idx="737">
                  <c:v>0</c:v>
                </c:pt>
                <c:pt idx="738">
                  <c:v>0</c:v>
                </c:pt>
                <c:pt idx="739">
                  <c:v>0</c:v>
                </c:pt>
                <c:pt idx="740">
                  <c:v>-1.2E-2</c:v>
                </c:pt>
                <c:pt idx="741">
                  <c:v>0</c:v>
                </c:pt>
                <c:pt idx="742">
                  <c:v>0</c:v>
                </c:pt>
                <c:pt idx="743">
                  <c:v>-1.2E-2</c:v>
                </c:pt>
                <c:pt idx="744">
                  <c:v>-1.2E-2</c:v>
                </c:pt>
                <c:pt idx="745">
                  <c:v>0</c:v>
                </c:pt>
                <c:pt idx="746">
                  <c:v>0</c:v>
                </c:pt>
                <c:pt idx="747">
                  <c:v>0</c:v>
                </c:pt>
                <c:pt idx="748">
                  <c:v>-1.2E-2</c:v>
                </c:pt>
                <c:pt idx="749">
                  <c:v>-1.2E-2</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-1.2E-2</c:v>
                </c:pt>
                <c:pt idx="765">
                  <c:v>-1.2E-2</c:v>
                </c:pt>
                <c:pt idx="766">
                  <c:v>0</c:v>
                </c:pt>
                <c:pt idx="767">
                  <c:v>-1.2E-2</c:v>
                </c:pt>
                <c:pt idx="768">
                  <c:v>0</c:v>
                </c:pt>
                <c:pt idx="769">
                  <c:v>-1.2E-2</c:v>
                </c:pt>
                <c:pt idx="770">
                  <c:v>0</c:v>
                </c:pt>
                <c:pt idx="771">
                  <c:v>-1.2E-2</c:v>
                </c:pt>
                <c:pt idx="772">
                  <c:v>0</c:v>
                </c:pt>
                <c:pt idx="773">
                  <c:v>0</c:v>
                </c:pt>
                <c:pt idx="774">
                  <c:v>0</c:v>
                </c:pt>
                <c:pt idx="775">
                  <c:v>-1.2E-2</c:v>
                </c:pt>
                <c:pt idx="776">
                  <c:v>-1.2E-2</c:v>
                </c:pt>
                <c:pt idx="777">
                  <c:v>-1.2E-2</c:v>
                </c:pt>
                <c:pt idx="778">
                  <c:v>0</c:v>
                </c:pt>
                <c:pt idx="779">
                  <c:v>0</c:v>
                </c:pt>
                <c:pt idx="780">
                  <c:v>0</c:v>
                </c:pt>
                <c:pt idx="781">
                  <c:v>0</c:v>
                </c:pt>
                <c:pt idx="782">
                  <c:v>0</c:v>
                </c:pt>
                <c:pt idx="783">
                  <c:v>0</c:v>
                </c:pt>
                <c:pt idx="784">
                  <c:v>0</c:v>
                </c:pt>
                <c:pt idx="785">
                  <c:v>0</c:v>
                </c:pt>
                <c:pt idx="786">
                  <c:v>-1.2E-2</c:v>
                </c:pt>
                <c:pt idx="787">
                  <c:v>0</c:v>
                </c:pt>
                <c:pt idx="788">
                  <c:v>0</c:v>
                </c:pt>
                <c:pt idx="789">
                  <c:v>-1.2E-2</c:v>
                </c:pt>
                <c:pt idx="790">
                  <c:v>0</c:v>
                </c:pt>
                <c:pt idx="791">
                  <c:v>-1.2E-2</c:v>
                </c:pt>
                <c:pt idx="792">
                  <c:v>0</c:v>
                </c:pt>
                <c:pt idx="793">
                  <c:v>-1.2E-2</c:v>
                </c:pt>
                <c:pt idx="794">
                  <c:v>0</c:v>
                </c:pt>
                <c:pt idx="795">
                  <c:v>0</c:v>
                </c:pt>
                <c:pt idx="796">
                  <c:v>0</c:v>
                </c:pt>
                <c:pt idx="797">
                  <c:v>0</c:v>
                </c:pt>
                <c:pt idx="798">
                  <c:v>0</c:v>
                </c:pt>
                <c:pt idx="799">
                  <c:v>-1.2E-2</c:v>
                </c:pt>
                <c:pt idx="800">
                  <c:v>0</c:v>
                </c:pt>
                <c:pt idx="801">
                  <c:v>0</c:v>
                </c:pt>
                <c:pt idx="802">
                  <c:v>0</c:v>
                </c:pt>
                <c:pt idx="803">
                  <c:v>0</c:v>
                </c:pt>
                <c:pt idx="804">
                  <c:v>0</c:v>
                </c:pt>
                <c:pt idx="805">
                  <c:v>0</c:v>
                </c:pt>
                <c:pt idx="806">
                  <c:v>0</c:v>
                </c:pt>
                <c:pt idx="807">
                  <c:v>5.9660000000000002</c:v>
                </c:pt>
                <c:pt idx="808">
                  <c:v>8.2200000000000006</c:v>
                </c:pt>
                <c:pt idx="809">
                  <c:v>8.2439999999999998</c:v>
                </c:pt>
                <c:pt idx="810">
                  <c:v>8.2439999999999998</c:v>
                </c:pt>
                <c:pt idx="811">
                  <c:v>8.2319999999999993</c:v>
                </c:pt>
                <c:pt idx="812">
                  <c:v>8.2570000000000014</c:v>
                </c:pt>
                <c:pt idx="813">
                  <c:v>8.2690000000000001</c:v>
                </c:pt>
                <c:pt idx="814">
                  <c:v>8.2570000000000014</c:v>
                </c:pt>
                <c:pt idx="815">
                  <c:v>8.293000000000001</c:v>
                </c:pt>
                <c:pt idx="816">
                  <c:v>8.44</c:v>
                </c:pt>
                <c:pt idx="817">
                  <c:v>8.4650000000000123</c:v>
                </c:pt>
                <c:pt idx="818">
                  <c:v>8.4770000000000003</c:v>
                </c:pt>
                <c:pt idx="819">
                  <c:v>8.5020000000000007</c:v>
                </c:pt>
                <c:pt idx="820">
                  <c:v>8.5260000000000016</c:v>
                </c:pt>
                <c:pt idx="821">
                  <c:v>8.5380000000000003</c:v>
                </c:pt>
                <c:pt idx="822">
                  <c:v>8.5750000000000028</c:v>
                </c:pt>
                <c:pt idx="823">
                  <c:v>8.5630000000000006</c:v>
                </c:pt>
                <c:pt idx="824">
                  <c:v>8.5380000000000003</c:v>
                </c:pt>
                <c:pt idx="825">
                  <c:v>8.5020000000000007</c:v>
                </c:pt>
                <c:pt idx="826">
                  <c:v>8.44</c:v>
                </c:pt>
                <c:pt idx="827">
                  <c:v>8.4160000000000004</c:v>
                </c:pt>
                <c:pt idx="828">
                  <c:v>8.3670000000000027</c:v>
                </c:pt>
                <c:pt idx="829">
                  <c:v>8.3180000000000014</c:v>
                </c:pt>
                <c:pt idx="830">
                  <c:v>8.293000000000001</c:v>
                </c:pt>
                <c:pt idx="831">
                  <c:v>8.2439999999999998</c:v>
                </c:pt>
                <c:pt idx="832">
                  <c:v>8.2319999999999993</c:v>
                </c:pt>
                <c:pt idx="833">
                  <c:v>8.2200000000000006</c:v>
                </c:pt>
                <c:pt idx="834">
                  <c:v>8.2319999999999993</c:v>
                </c:pt>
                <c:pt idx="835">
                  <c:v>8.2319999999999993</c:v>
                </c:pt>
                <c:pt idx="836">
                  <c:v>8.2570000000000014</c:v>
                </c:pt>
                <c:pt idx="837">
                  <c:v>8.2690000000000001</c:v>
                </c:pt>
                <c:pt idx="838">
                  <c:v>8.33</c:v>
                </c:pt>
                <c:pt idx="839">
                  <c:v>8.4160000000000004</c:v>
                </c:pt>
                <c:pt idx="840">
                  <c:v>8.4890000000000008</c:v>
                </c:pt>
                <c:pt idx="841">
                  <c:v>8.5500000000000007</c:v>
                </c:pt>
                <c:pt idx="842">
                  <c:v>8.4890000000000008</c:v>
                </c:pt>
                <c:pt idx="843">
                  <c:v>8.3420000000000005</c:v>
                </c:pt>
                <c:pt idx="844">
                  <c:v>8.2439999999999998</c:v>
                </c:pt>
                <c:pt idx="845">
                  <c:v>8.2570000000000014</c:v>
                </c:pt>
                <c:pt idx="846">
                  <c:v>8.3790000000000067</c:v>
                </c:pt>
                <c:pt idx="847">
                  <c:v>8.5020000000000007</c:v>
                </c:pt>
                <c:pt idx="848">
                  <c:v>8.4650000000000123</c:v>
                </c:pt>
                <c:pt idx="849">
                  <c:v>8.3670000000000027</c:v>
                </c:pt>
                <c:pt idx="850">
                  <c:v>8.2070000000000007</c:v>
                </c:pt>
                <c:pt idx="851">
                  <c:v>8.2319999999999993</c:v>
                </c:pt>
                <c:pt idx="852">
                  <c:v>8.2439999999999998</c:v>
                </c:pt>
                <c:pt idx="853">
                  <c:v>8.2810000000000006</c:v>
                </c:pt>
                <c:pt idx="854">
                  <c:v>8.3420000000000005</c:v>
                </c:pt>
                <c:pt idx="855">
                  <c:v>8.3670000000000027</c:v>
                </c:pt>
                <c:pt idx="856">
                  <c:v>8.4160000000000004</c:v>
                </c:pt>
                <c:pt idx="857">
                  <c:v>8.44</c:v>
                </c:pt>
                <c:pt idx="858">
                  <c:v>8.4530000000000047</c:v>
                </c:pt>
                <c:pt idx="859">
                  <c:v>8.4530000000000047</c:v>
                </c:pt>
                <c:pt idx="860">
                  <c:v>8.4650000000000123</c:v>
                </c:pt>
                <c:pt idx="861">
                  <c:v>8.4530000000000047</c:v>
                </c:pt>
                <c:pt idx="862">
                  <c:v>8.4530000000000047</c:v>
                </c:pt>
                <c:pt idx="863">
                  <c:v>8.4530000000000047</c:v>
                </c:pt>
                <c:pt idx="864">
                  <c:v>8.4530000000000047</c:v>
                </c:pt>
                <c:pt idx="865">
                  <c:v>8.5020000000000007</c:v>
                </c:pt>
                <c:pt idx="866">
                  <c:v>8.5500000000000007</c:v>
                </c:pt>
                <c:pt idx="867">
                  <c:v>8.5750000000000028</c:v>
                </c:pt>
                <c:pt idx="868">
                  <c:v>8.5750000000000028</c:v>
                </c:pt>
                <c:pt idx="869">
                  <c:v>8.5630000000000006</c:v>
                </c:pt>
                <c:pt idx="870">
                  <c:v>8.5380000000000003</c:v>
                </c:pt>
                <c:pt idx="871">
                  <c:v>8.5140000000000011</c:v>
                </c:pt>
                <c:pt idx="872">
                  <c:v>8.4770000000000003</c:v>
                </c:pt>
                <c:pt idx="873">
                  <c:v>8.4650000000000123</c:v>
                </c:pt>
                <c:pt idx="874">
                  <c:v>8.44</c:v>
                </c:pt>
                <c:pt idx="875">
                  <c:v>8.4280000000000008</c:v>
                </c:pt>
                <c:pt idx="876">
                  <c:v>8.4030000000000005</c:v>
                </c:pt>
                <c:pt idx="877">
                  <c:v>8.3670000000000027</c:v>
                </c:pt>
                <c:pt idx="878">
                  <c:v>8.3420000000000005</c:v>
                </c:pt>
                <c:pt idx="879">
                  <c:v>8.3420000000000005</c:v>
                </c:pt>
                <c:pt idx="880">
                  <c:v>8.3180000000000014</c:v>
                </c:pt>
                <c:pt idx="881">
                  <c:v>8.293000000000001</c:v>
                </c:pt>
                <c:pt idx="882">
                  <c:v>8.2810000000000006</c:v>
                </c:pt>
                <c:pt idx="883">
                  <c:v>8.2690000000000001</c:v>
                </c:pt>
                <c:pt idx="884">
                  <c:v>8.2810000000000006</c:v>
                </c:pt>
                <c:pt idx="885">
                  <c:v>8.3060000000000027</c:v>
                </c:pt>
                <c:pt idx="886">
                  <c:v>8.3180000000000014</c:v>
                </c:pt>
                <c:pt idx="887">
                  <c:v>8.33</c:v>
                </c:pt>
                <c:pt idx="888">
                  <c:v>8.3540000000000028</c:v>
                </c:pt>
                <c:pt idx="889">
                  <c:v>8.3670000000000027</c:v>
                </c:pt>
                <c:pt idx="890">
                  <c:v>8.391</c:v>
                </c:pt>
                <c:pt idx="891">
                  <c:v>8.4280000000000008</c:v>
                </c:pt>
                <c:pt idx="892">
                  <c:v>8.4650000000000123</c:v>
                </c:pt>
                <c:pt idx="893">
                  <c:v>8.5020000000000007</c:v>
                </c:pt>
                <c:pt idx="894">
                  <c:v>8.5500000000000007</c:v>
                </c:pt>
                <c:pt idx="895">
                  <c:v>8.5750000000000028</c:v>
                </c:pt>
                <c:pt idx="896">
                  <c:v>8.6120000000000001</c:v>
                </c:pt>
                <c:pt idx="897">
                  <c:v>8.6120000000000001</c:v>
                </c:pt>
                <c:pt idx="898">
                  <c:v>8.5870000000000015</c:v>
                </c:pt>
                <c:pt idx="899">
                  <c:v>8.5500000000000007</c:v>
                </c:pt>
                <c:pt idx="900">
                  <c:v>8.4890000000000008</c:v>
                </c:pt>
                <c:pt idx="901">
                  <c:v>8.44</c:v>
                </c:pt>
                <c:pt idx="902">
                  <c:v>8.391</c:v>
                </c:pt>
                <c:pt idx="903">
                  <c:v>8.3420000000000005</c:v>
                </c:pt>
                <c:pt idx="904">
                  <c:v>8.3180000000000014</c:v>
                </c:pt>
                <c:pt idx="905">
                  <c:v>8.3180000000000014</c:v>
                </c:pt>
                <c:pt idx="906">
                  <c:v>8.3060000000000027</c:v>
                </c:pt>
                <c:pt idx="907">
                  <c:v>8.33</c:v>
                </c:pt>
                <c:pt idx="908">
                  <c:v>8.391</c:v>
                </c:pt>
                <c:pt idx="909">
                  <c:v>8.4280000000000008</c:v>
                </c:pt>
                <c:pt idx="910">
                  <c:v>8.6120000000000001</c:v>
                </c:pt>
                <c:pt idx="911">
                  <c:v>8.5380000000000003</c:v>
                </c:pt>
                <c:pt idx="912">
                  <c:v>8.5750000000000028</c:v>
                </c:pt>
                <c:pt idx="913">
                  <c:v>8.6120000000000001</c:v>
                </c:pt>
                <c:pt idx="914">
                  <c:v>8.5870000000000015</c:v>
                </c:pt>
                <c:pt idx="915">
                  <c:v>8.5500000000000007</c:v>
                </c:pt>
                <c:pt idx="916">
                  <c:v>8.4650000000000123</c:v>
                </c:pt>
                <c:pt idx="917">
                  <c:v>8.4160000000000004</c:v>
                </c:pt>
                <c:pt idx="918">
                  <c:v>8.33</c:v>
                </c:pt>
                <c:pt idx="919">
                  <c:v>8.3060000000000027</c:v>
                </c:pt>
                <c:pt idx="920">
                  <c:v>8.293000000000001</c:v>
                </c:pt>
                <c:pt idx="921">
                  <c:v>8.3060000000000027</c:v>
                </c:pt>
                <c:pt idx="922">
                  <c:v>8.33</c:v>
                </c:pt>
                <c:pt idx="923">
                  <c:v>8.3670000000000027</c:v>
                </c:pt>
                <c:pt idx="924">
                  <c:v>8.4160000000000004</c:v>
                </c:pt>
                <c:pt idx="925">
                  <c:v>8.4650000000000123</c:v>
                </c:pt>
                <c:pt idx="926">
                  <c:v>8.5260000000000016</c:v>
                </c:pt>
                <c:pt idx="927">
                  <c:v>8.5500000000000007</c:v>
                </c:pt>
                <c:pt idx="928">
                  <c:v>8.6</c:v>
                </c:pt>
                <c:pt idx="929">
                  <c:v>8.6</c:v>
                </c:pt>
                <c:pt idx="930">
                  <c:v>8.4890000000000008</c:v>
                </c:pt>
                <c:pt idx="931">
                  <c:v>8.3540000000000028</c:v>
                </c:pt>
                <c:pt idx="932">
                  <c:v>8.3180000000000014</c:v>
                </c:pt>
                <c:pt idx="933">
                  <c:v>8.4160000000000004</c:v>
                </c:pt>
                <c:pt idx="934">
                  <c:v>8.5750000000000028</c:v>
                </c:pt>
                <c:pt idx="935">
                  <c:v>8.5630000000000006</c:v>
                </c:pt>
                <c:pt idx="936">
                  <c:v>8.391</c:v>
                </c:pt>
                <c:pt idx="937">
                  <c:v>8.3180000000000014</c:v>
                </c:pt>
                <c:pt idx="938">
                  <c:v>8.3670000000000027</c:v>
                </c:pt>
                <c:pt idx="939">
                  <c:v>8.5260000000000016</c:v>
                </c:pt>
                <c:pt idx="940">
                  <c:v>8.6240000000000006</c:v>
                </c:pt>
                <c:pt idx="941">
                  <c:v>8.5260000000000016</c:v>
                </c:pt>
                <c:pt idx="942">
                  <c:v>8.3670000000000027</c:v>
                </c:pt>
                <c:pt idx="943">
                  <c:v>8.3180000000000014</c:v>
                </c:pt>
                <c:pt idx="944">
                  <c:v>8.4030000000000005</c:v>
                </c:pt>
                <c:pt idx="945">
                  <c:v>8.5500000000000007</c:v>
                </c:pt>
                <c:pt idx="946">
                  <c:v>8.6120000000000001</c:v>
                </c:pt>
                <c:pt idx="947">
                  <c:v>8.4650000000000123</c:v>
                </c:pt>
                <c:pt idx="948">
                  <c:v>8.3180000000000014</c:v>
                </c:pt>
                <c:pt idx="949">
                  <c:v>8.33</c:v>
                </c:pt>
                <c:pt idx="950">
                  <c:v>8.4650000000000123</c:v>
                </c:pt>
                <c:pt idx="951">
                  <c:v>8.6</c:v>
                </c:pt>
                <c:pt idx="952">
                  <c:v>8.5630000000000006</c:v>
                </c:pt>
                <c:pt idx="953">
                  <c:v>8.391</c:v>
                </c:pt>
                <c:pt idx="954">
                  <c:v>8.293000000000001</c:v>
                </c:pt>
                <c:pt idx="955">
                  <c:v>8.3420000000000005</c:v>
                </c:pt>
                <c:pt idx="956">
                  <c:v>8.4770000000000003</c:v>
                </c:pt>
                <c:pt idx="957">
                  <c:v>8.6120000000000001</c:v>
                </c:pt>
                <c:pt idx="958">
                  <c:v>8.5500000000000007</c:v>
                </c:pt>
                <c:pt idx="959">
                  <c:v>8.391</c:v>
                </c:pt>
                <c:pt idx="960">
                  <c:v>8.3180000000000014</c:v>
                </c:pt>
                <c:pt idx="961">
                  <c:v>8.3790000000000067</c:v>
                </c:pt>
                <c:pt idx="962">
                  <c:v>8.5380000000000003</c:v>
                </c:pt>
                <c:pt idx="963">
                  <c:v>8.6240000000000006</c:v>
                </c:pt>
                <c:pt idx="964">
                  <c:v>8.5020000000000007</c:v>
                </c:pt>
                <c:pt idx="965">
                  <c:v>8.3420000000000005</c:v>
                </c:pt>
                <c:pt idx="966">
                  <c:v>8.33</c:v>
                </c:pt>
                <c:pt idx="967">
                  <c:v>8.4280000000000008</c:v>
                </c:pt>
                <c:pt idx="968">
                  <c:v>8.5870000000000015</c:v>
                </c:pt>
                <c:pt idx="969">
                  <c:v>8.6</c:v>
                </c:pt>
                <c:pt idx="970">
                  <c:v>8.3180000000000014</c:v>
                </c:pt>
                <c:pt idx="971">
                  <c:v>8.3180000000000014</c:v>
                </c:pt>
                <c:pt idx="972">
                  <c:v>8.3420000000000005</c:v>
                </c:pt>
                <c:pt idx="973">
                  <c:v>8.4770000000000003</c:v>
                </c:pt>
                <c:pt idx="974">
                  <c:v>8.6</c:v>
                </c:pt>
                <c:pt idx="975">
                  <c:v>8.5870000000000015</c:v>
                </c:pt>
                <c:pt idx="976">
                  <c:v>8.4280000000000008</c:v>
                </c:pt>
                <c:pt idx="977">
                  <c:v>8.3180000000000014</c:v>
                </c:pt>
                <c:pt idx="978">
                  <c:v>8.3420000000000005</c:v>
                </c:pt>
                <c:pt idx="979">
                  <c:v>8.4770000000000003</c:v>
                </c:pt>
                <c:pt idx="980">
                  <c:v>8.6</c:v>
                </c:pt>
                <c:pt idx="981">
                  <c:v>8.5750000000000028</c:v>
                </c:pt>
                <c:pt idx="982">
                  <c:v>8.4160000000000004</c:v>
                </c:pt>
                <c:pt idx="983">
                  <c:v>8.3180000000000014</c:v>
                </c:pt>
                <c:pt idx="984">
                  <c:v>8.3790000000000067</c:v>
                </c:pt>
                <c:pt idx="985">
                  <c:v>8.5500000000000007</c:v>
                </c:pt>
                <c:pt idx="986">
                  <c:v>8.6120000000000001</c:v>
                </c:pt>
                <c:pt idx="987">
                  <c:v>-1.2E-2</c:v>
                </c:pt>
                <c:pt idx="988">
                  <c:v>0</c:v>
                </c:pt>
                <c:pt idx="989">
                  <c:v>-1.2E-2</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-1.2E-2</c:v>
                </c:pt>
                <c:pt idx="1006">
                  <c:v>0</c:v>
                </c:pt>
                <c:pt idx="1007">
                  <c:v>-1.2E-2</c:v>
                </c:pt>
                <c:pt idx="1008">
                  <c:v>0</c:v>
                </c:pt>
                <c:pt idx="1009">
                  <c:v>0</c:v>
                </c:pt>
                <c:pt idx="1010">
                  <c:v>0</c:v>
                </c:pt>
                <c:pt idx="1011">
                  <c:v>0</c:v>
                </c:pt>
                <c:pt idx="1012">
                  <c:v>0</c:v>
                </c:pt>
                <c:pt idx="1013">
                  <c:v>-1.2E-2</c:v>
                </c:pt>
                <c:pt idx="1014">
                  <c:v>0</c:v>
                </c:pt>
                <c:pt idx="1015">
                  <c:v>0</c:v>
                </c:pt>
                <c:pt idx="1016">
                  <c:v>-1.2E-2</c:v>
                </c:pt>
                <c:pt idx="1017">
                  <c:v>0</c:v>
                </c:pt>
                <c:pt idx="1018">
                  <c:v>0</c:v>
                </c:pt>
                <c:pt idx="1019">
                  <c:v>0</c:v>
                </c:pt>
                <c:pt idx="1020">
                  <c:v>0</c:v>
                </c:pt>
                <c:pt idx="1021">
                  <c:v>0</c:v>
                </c:pt>
                <c:pt idx="1022">
                  <c:v>-1.2E-2</c:v>
                </c:pt>
                <c:pt idx="1023">
                  <c:v>0</c:v>
                </c:pt>
                <c:pt idx="1024">
                  <c:v>0</c:v>
                </c:pt>
                <c:pt idx="1025">
                  <c:v>0</c:v>
                </c:pt>
                <c:pt idx="1026">
                  <c:v>0</c:v>
                </c:pt>
                <c:pt idx="1027">
                  <c:v>-1.2E-2</c:v>
                </c:pt>
                <c:pt idx="1028">
                  <c:v>-1.2E-2</c:v>
                </c:pt>
                <c:pt idx="1029">
                  <c:v>-1.2E-2</c:v>
                </c:pt>
                <c:pt idx="1030">
                  <c:v>0</c:v>
                </c:pt>
                <c:pt idx="1031">
                  <c:v>0</c:v>
                </c:pt>
                <c:pt idx="1032">
                  <c:v>0</c:v>
                </c:pt>
                <c:pt idx="1033">
                  <c:v>-1.2E-2</c:v>
                </c:pt>
                <c:pt idx="1034">
                  <c:v>0</c:v>
                </c:pt>
                <c:pt idx="1035">
                  <c:v>-1.2E-2</c:v>
                </c:pt>
                <c:pt idx="1036">
                  <c:v>0</c:v>
                </c:pt>
                <c:pt idx="1037">
                  <c:v>0</c:v>
                </c:pt>
                <c:pt idx="1038">
                  <c:v>0</c:v>
                </c:pt>
                <c:pt idx="1039">
                  <c:v>0</c:v>
                </c:pt>
                <c:pt idx="1040">
                  <c:v>0</c:v>
                </c:pt>
                <c:pt idx="1041">
                  <c:v>0</c:v>
                </c:pt>
                <c:pt idx="1042">
                  <c:v>0</c:v>
                </c:pt>
                <c:pt idx="1043">
                  <c:v>0</c:v>
                </c:pt>
                <c:pt idx="1044">
                  <c:v>0</c:v>
                </c:pt>
                <c:pt idx="1045">
                  <c:v>-1.2E-2</c:v>
                </c:pt>
                <c:pt idx="1046">
                  <c:v>0</c:v>
                </c:pt>
                <c:pt idx="1047">
                  <c:v>0</c:v>
                </c:pt>
                <c:pt idx="1048">
                  <c:v>-1.2E-2</c:v>
                </c:pt>
                <c:pt idx="1049">
                  <c:v>0</c:v>
                </c:pt>
                <c:pt idx="1050">
                  <c:v>0</c:v>
                </c:pt>
                <c:pt idx="1051">
                  <c:v>0</c:v>
                </c:pt>
                <c:pt idx="1052">
                  <c:v>0</c:v>
                </c:pt>
                <c:pt idx="1053">
                  <c:v>0</c:v>
                </c:pt>
                <c:pt idx="1054">
                  <c:v>-1.2E-2</c:v>
                </c:pt>
                <c:pt idx="1055">
                  <c:v>-1.2E-2</c:v>
                </c:pt>
                <c:pt idx="1056">
                  <c:v>0</c:v>
                </c:pt>
                <c:pt idx="1057">
                  <c:v>-1.2E-2</c:v>
                </c:pt>
                <c:pt idx="1058">
                  <c:v>0</c:v>
                </c:pt>
                <c:pt idx="1059">
                  <c:v>0</c:v>
                </c:pt>
                <c:pt idx="1060">
                  <c:v>0</c:v>
                </c:pt>
                <c:pt idx="1061">
                  <c:v>0</c:v>
                </c:pt>
                <c:pt idx="1062">
                  <c:v>0</c:v>
                </c:pt>
                <c:pt idx="1063">
                  <c:v>0</c:v>
                </c:pt>
                <c:pt idx="1064">
                  <c:v>0</c:v>
                </c:pt>
                <c:pt idx="1065">
                  <c:v>-1.2E-2</c:v>
                </c:pt>
                <c:pt idx="1066">
                  <c:v>-1.2E-2</c:v>
                </c:pt>
                <c:pt idx="1067">
                  <c:v>-1.2E-2</c:v>
                </c:pt>
                <c:pt idx="1068">
                  <c:v>-1.2E-2</c:v>
                </c:pt>
                <c:pt idx="1069">
                  <c:v>0</c:v>
                </c:pt>
                <c:pt idx="1070">
                  <c:v>0</c:v>
                </c:pt>
                <c:pt idx="1071">
                  <c:v>0</c:v>
                </c:pt>
                <c:pt idx="1072">
                  <c:v>0</c:v>
                </c:pt>
                <c:pt idx="1073">
                  <c:v>0</c:v>
                </c:pt>
                <c:pt idx="1074">
                  <c:v>0</c:v>
                </c:pt>
                <c:pt idx="1075">
                  <c:v>0</c:v>
                </c:pt>
                <c:pt idx="1076">
                  <c:v>-1.2E-2</c:v>
                </c:pt>
                <c:pt idx="1077">
                  <c:v>-1.2E-2</c:v>
                </c:pt>
                <c:pt idx="1078">
                  <c:v>-1.2E-2</c:v>
                </c:pt>
                <c:pt idx="1079">
                  <c:v>0</c:v>
                </c:pt>
                <c:pt idx="1080">
                  <c:v>0</c:v>
                </c:pt>
                <c:pt idx="1081">
                  <c:v>0</c:v>
                </c:pt>
                <c:pt idx="1082">
                  <c:v>-1.2E-2</c:v>
                </c:pt>
                <c:pt idx="1083">
                  <c:v>0</c:v>
                </c:pt>
                <c:pt idx="1084">
                  <c:v>-1.2E-2</c:v>
                </c:pt>
                <c:pt idx="1085">
                  <c:v>-1.2E-2</c:v>
                </c:pt>
                <c:pt idx="1086">
                  <c:v>0</c:v>
                </c:pt>
                <c:pt idx="1087">
                  <c:v>-1.2E-2</c:v>
                </c:pt>
                <c:pt idx="1088">
                  <c:v>0</c:v>
                </c:pt>
                <c:pt idx="1089">
                  <c:v>0</c:v>
                </c:pt>
                <c:pt idx="1090">
                  <c:v>0</c:v>
                </c:pt>
                <c:pt idx="1091">
                  <c:v>-1.2E-2</c:v>
                </c:pt>
                <c:pt idx="1092">
                  <c:v>-1.2E-2</c:v>
                </c:pt>
                <c:pt idx="1093">
                  <c:v>0</c:v>
                </c:pt>
                <c:pt idx="1094">
                  <c:v>0</c:v>
                </c:pt>
                <c:pt idx="1095">
                  <c:v>-1.2E-2</c:v>
                </c:pt>
                <c:pt idx="1096">
                  <c:v>-1.2E-2</c:v>
                </c:pt>
                <c:pt idx="1097">
                  <c:v>0</c:v>
                </c:pt>
                <c:pt idx="1098">
                  <c:v>0</c:v>
                </c:pt>
                <c:pt idx="1099">
                  <c:v>0</c:v>
                </c:pt>
                <c:pt idx="1100">
                  <c:v>0</c:v>
                </c:pt>
                <c:pt idx="1101">
                  <c:v>0</c:v>
                </c:pt>
                <c:pt idx="1102">
                  <c:v>-1.2E-2</c:v>
                </c:pt>
                <c:pt idx="1103">
                  <c:v>-1.2E-2</c:v>
                </c:pt>
                <c:pt idx="1104">
                  <c:v>-1.2E-2</c:v>
                </c:pt>
                <c:pt idx="1105">
                  <c:v>-1.2E-2</c:v>
                </c:pt>
                <c:pt idx="1106">
                  <c:v>0</c:v>
                </c:pt>
                <c:pt idx="1107">
                  <c:v>-1.2E-2</c:v>
                </c:pt>
                <c:pt idx="1108">
                  <c:v>0</c:v>
                </c:pt>
                <c:pt idx="1109">
                  <c:v>0</c:v>
                </c:pt>
                <c:pt idx="1110">
                  <c:v>-1.2E-2</c:v>
                </c:pt>
                <c:pt idx="1111">
                  <c:v>-1.2E-2</c:v>
                </c:pt>
                <c:pt idx="1112">
                  <c:v>-1.2E-2</c:v>
                </c:pt>
                <c:pt idx="1113">
                  <c:v>-1.2E-2</c:v>
                </c:pt>
                <c:pt idx="1114">
                  <c:v>0</c:v>
                </c:pt>
                <c:pt idx="1115">
                  <c:v>0</c:v>
                </c:pt>
                <c:pt idx="1116">
                  <c:v>-1.2E-2</c:v>
                </c:pt>
                <c:pt idx="1117">
                  <c:v>0</c:v>
                </c:pt>
                <c:pt idx="1118">
                  <c:v>0</c:v>
                </c:pt>
                <c:pt idx="1119">
                  <c:v>-1.2E-2</c:v>
                </c:pt>
                <c:pt idx="1120">
                  <c:v>0</c:v>
                </c:pt>
                <c:pt idx="1121">
                  <c:v>0</c:v>
                </c:pt>
                <c:pt idx="1122">
                  <c:v>0</c:v>
                </c:pt>
                <c:pt idx="1123">
                  <c:v>0</c:v>
                </c:pt>
                <c:pt idx="1124">
                  <c:v>0</c:v>
                </c:pt>
                <c:pt idx="1125">
                  <c:v>-1.2E-2</c:v>
                </c:pt>
                <c:pt idx="1126">
                  <c:v>0</c:v>
                </c:pt>
                <c:pt idx="1127">
                  <c:v>0</c:v>
                </c:pt>
                <c:pt idx="1128">
                  <c:v>0</c:v>
                </c:pt>
                <c:pt idx="1129">
                  <c:v>-1.2E-2</c:v>
                </c:pt>
                <c:pt idx="1130">
                  <c:v>-1.2E-2</c:v>
                </c:pt>
                <c:pt idx="1131">
                  <c:v>-1.2E-2</c:v>
                </c:pt>
                <c:pt idx="1132">
                  <c:v>-1.2E-2</c:v>
                </c:pt>
                <c:pt idx="1133">
                  <c:v>0</c:v>
                </c:pt>
                <c:pt idx="1134">
                  <c:v>0</c:v>
                </c:pt>
                <c:pt idx="1135">
                  <c:v>0</c:v>
                </c:pt>
                <c:pt idx="1136">
                  <c:v>-1.2E-2</c:v>
                </c:pt>
                <c:pt idx="1137">
                  <c:v>-1.2E-2</c:v>
                </c:pt>
                <c:pt idx="1138">
                  <c:v>-1.2E-2</c:v>
                </c:pt>
                <c:pt idx="1139">
                  <c:v>0</c:v>
                </c:pt>
                <c:pt idx="1140">
                  <c:v>-1.2E-2</c:v>
                </c:pt>
                <c:pt idx="1141">
                  <c:v>0</c:v>
                </c:pt>
                <c:pt idx="1142">
                  <c:v>0</c:v>
                </c:pt>
                <c:pt idx="1143">
                  <c:v>0</c:v>
                </c:pt>
                <c:pt idx="1144">
                  <c:v>0</c:v>
                </c:pt>
                <c:pt idx="1145">
                  <c:v>0</c:v>
                </c:pt>
                <c:pt idx="1146">
                  <c:v>0</c:v>
                </c:pt>
                <c:pt idx="1147">
                  <c:v>0</c:v>
                </c:pt>
                <c:pt idx="1148">
                  <c:v>0</c:v>
                </c:pt>
                <c:pt idx="1149">
                  <c:v>-1.2E-2</c:v>
                </c:pt>
                <c:pt idx="1150">
                  <c:v>0</c:v>
                </c:pt>
                <c:pt idx="1151">
                  <c:v>0</c:v>
                </c:pt>
                <c:pt idx="1152">
                  <c:v>0</c:v>
                </c:pt>
                <c:pt idx="1153">
                  <c:v>0</c:v>
                </c:pt>
                <c:pt idx="1154">
                  <c:v>0</c:v>
                </c:pt>
                <c:pt idx="1155">
                  <c:v>0</c:v>
                </c:pt>
                <c:pt idx="1156">
                  <c:v>-1.2E-2</c:v>
                </c:pt>
                <c:pt idx="1157">
                  <c:v>0</c:v>
                </c:pt>
                <c:pt idx="1158">
                  <c:v>-1.2E-2</c:v>
                </c:pt>
                <c:pt idx="1159">
                  <c:v>0</c:v>
                </c:pt>
                <c:pt idx="1160">
                  <c:v>0</c:v>
                </c:pt>
                <c:pt idx="1161">
                  <c:v>0</c:v>
                </c:pt>
                <c:pt idx="1162">
                  <c:v>-1.2E-2</c:v>
                </c:pt>
                <c:pt idx="1163">
                  <c:v>-1.2E-2</c:v>
                </c:pt>
                <c:pt idx="1164">
                  <c:v>-1.2E-2</c:v>
                </c:pt>
                <c:pt idx="1165">
                  <c:v>0</c:v>
                </c:pt>
                <c:pt idx="1166">
                  <c:v>2.1559999999999997</c:v>
                </c:pt>
                <c:pt idx="1167">
                  <c:v>8.1710000000000012</c:v>
                </c:pt>
                <c:pt idx="1168">
                  <c:v>8.1590000000000007</c:v>
                </c:pt>
                <c:pt idx="1169">
                  <c:v>8.2070000000000007</c:v>
                </c:pt>
                <c:pt idx="1170">
                  <c:v>8.2690000000000001</c:v>
                </c:pt>
                <c:pt idx="1171">
                  <c:v>8.3670000000000027</c:v>
                </c:pt>
                <c:pt idx="1172">
                  <c:v>8.44</c:v>
                </c:pt>
                <c:pt idx="1173">
                  <c:v>8.4530000000000047</c:v>
                </c:pt>
                <c:pt idx="1174">
                  <c:v>8.4030000000000005</c:v>
                </c:pt>
                <c:pt idx="1175">
                  <c:v>8.2810000000000006</c:v>
                </c:pt>
                <c:pt idx="1176">
                  <c:v>8.2070000000000007</c:v>
                </c:pt>
                <c:pt idx="1177">
                  <c:v>8.1710000000000012</c:v>
                </c:pt>
                <c:pt idx="1178">
                  <c:v>8.1950000000000003</c:v>
                </c:pt>
                <c:pt idx="1179">
                  <c:v>8.2690000000000001</c:v>
                </c:pt>
                <c:pt idx="1180">
                  <c:v>8.3670000000000027</c:v>
                </c:pt>
                <c:pt idx="1181">
                  <c:v>8.4650000000000123</c:v>
                </c:pt>
                <c:pt idx="1182">
                  <c:v>8.4650000000000123</c:v>
                </c:pt>
                <c:pt idx="1183">
                  <c:v>8.4030000000000005</c:v>
                </c:pt>
                <c:pt idx="1184">
                  <c:v>8.33</c:v>
                </c:pt>
                <c:pt idx="1185">
                  <c:v>8.2570000000000014</c:v>
                </c:pt>
                <c:pt idx="1186">
                  <c:v>8.1950000000000003</c:v>
                </c:pt>
                <c:pt idx="1187">
                  <c:v>8.1830000000000016</c:v>
                </c:pt>
                <c:pt idx="1188">
                  <c:v>8.2200000000000006</c:v>
                </c:pt>
                <c:pt idx="1189">
                  <c:v>8.2810000000000006</c:v>
                </c:pt>
                <c:pt idx="1190">
                  <c:v>8.3790000000000067</c:v>
                </c:pt>
                <c:pt idx="1191">
                  <c:v>8.4650000000000123</c:v>
                </c:pt>
                <c:pt idx="1192">
                  <c:v>8.4890000000000008</c:v>
                </c:pt>
                <c:pt idx="1193">
                  <c:v>8.4530000000000047</c:v>
                </c:pt>
                <c:pt idx="1194">
                  <c:v>8.3790000000000067</c:v>
                </c:pt>
                <c:pt idx="1195">
                  <c:v>8.2810000000000006</c:v>
                </c:pt>
                <c:pt idx="1196">
                  <c:v>8.2070000000000007</c:v>
                </c:pt>
                <c:pt idx="1197">
                  <c:v>8.1710000000000012</c:v>
                </c:pt>
                <c:pt idx="1198">
                  <c:v>8.1950000000000003</c:v>
                </c:pt>
                <c:pt idx="1199">
                  <c:v>8.2690000000000001</c:v>
                </c:pt>
                <c:pt idx="1200">
                  <c:v>8.3790000000000067</c:v>
                </c:pt>
                <c:pt idx="1201">
                  <c:v>8.4530000000000047</c:v>
                </c:pt>
                <c:pt idx="1202">
                  <c:v>8.5020000000000007</c:v>
                </c:pt>
                <c:pt idx="1203">
                  <c:v>8.5020000000000007</c:v>
                </c:pt>
                <c:pt idx="1204">
                  <c:v>8.4030000000000005</c:v>
                </c:pt>
                <c:pt idx="1205">
                  <c:v>8.3060000000000027</c:v>
                </c:pt>
                <c:pt idx="1206">
                  <c:v>8.2439999999999998</c:v>
                </c:pt>
                <c:pt idx="1207">
                  <c:v>8.2200000000000006</c:v>
                </c:pt>
                <c:pt idx="1208">
                  <c:v>8.2690000000000001</c:v>
                </c:pt>
                <c:pt idx="1209">
                  <c:v>8.3540000000000028</c:v>
                </c:pt>
                <c:pt idx="1210">
                  <c:v>8.5380000000000003</c:v>
                </c:pt>
                <c:pt idx="1211">
                  <c:v>8.5260000000000016</c:v>
                </c:pt>
                <c:pt idx="1212">
                  <c:v>8.5260000000000016</c:v>
                </c:pt>
                <c:pt idx="1213">
                  <c:v>8.44</c:v>
                </c:pt>
                <c:pt idx="1214">
                  <c:v>8.3180000000000014</c:v>
                </c:pt>
                <c:pt idx="1215">
                  <c:v>8.2439999999999998</c:v>
                </c:pt>
                <c:pt idx="1216">
                  <c:v>8.2439999999999998</c:v>
                </c:pt>
                <c:pt idx="1217">
                  <c:v>8.293000000000001</c:v>
                </c:pt>
                <c:pt idx="1218">
                  <c:v>8.391</c:v>
                </c:pt>
                <c:pt idx="1219">
                  <c:v>8.4770000000000003</c:v>
                </c:pt>
                <c:pt idx="1220">
                  <c:v>8.5500000000000007</c:v>
                </c:pt>
                <c:pt idx="1221">
                  <c:v>8.5380000000000003</c:v>
                </c:pt>
                <c:pt idx="1222">
                  <c:v>8.4530000000000047</c:v>
                </c:pt>
                <c:pt idx="1223">
                  <c:v>8.3540000000000028</c:v>
                </c:pt>
                <c:pt idx="1224">
                  <c:v>8.2810000000000006</c:v>
                </c:pt>
                <c:pt idx="1225">
                  <c:v>8.2319999999999993</c:v>
                </c:pt>
                <c:pt idx="1226">
                  <c:v>8.2319999999999993</c:v>
                </c:pt>
                <c:pt idx="1227">
                  <c:v>8.293000000000001</c:v>
                </c:pt>
                <c:pt idx="1228">
                  <c:v>8.3540000000000028</c:v>
                </c:pt>
                <c:pt idx="1229">
                  <c:v>8.44</c:v>
                </c:pt>
                <c:pt idx="1230">
                  <c:v>8.5020000000000007</c:v>
                </c:pt>
                <c:pt idx="1231">
                  <c:v>8.5140000000000011</c:v>
                </c:pt>
                <c:pt idx="1232">
                  <c:v>8.4650000000000123</c:v>
                </c:pt>
                <c:pt idx="1233">
                  <c:v>8.3790000000000067</c:v>
                </c:pt>
                <c:pt idx="1234">
                  <c:v>8.293000000000001</c:v>
                </c:pt>
                <c:pt idx="1235">
                  <c:v>8.2200000000000006</c:v>
                </c:pt>
                <c:pt idx="1236">
                  <c:v>8.2070000000000007</c:v>
                </c:pt>
                <c:pt idx="1237">
                  <c:v>8.2200000000000006</c:v>
                </c:pt>
                <c:pt idx="1238">
                  <c:v>8.2690000000000001</c:v>
                </c:pt>
                <c:pt idx="1239">
                  <c:v>8.3420000000000005</c:v>
                </c:pt>
                <c:pt idx="1240">
                  <c:v>8.4160000000000004</c:v>
                </c:pt>
                <c:pt idx="1241">
                  <c:v>8.4770000000000003</c:v>
                </c:pt>
                <c:pt idx="1242">
                  <c:v>8.5260000000000016</c:v>
                </c:pt>
                <c:pt idx="1243">
                  <c:v>8.5020000000000007</c:v>
                </c:pt>
                <c:pt idx="1244">
                  <c:v>8.44</c:v>
                </c:pt>
                <c:pt idx="1245">
                  <c:v>8.3540000000000028</c:v>
                </c:pt>
                <c:pt idx="1246">
                  <c:v>8.2810000000000006</c:v>
                </c:pt>
                <c:pt idx="1247">
                  <c:v>8.2319999999999993</c:v>
                </c:pt>
                <c:pt idx="1248">
                  <c:v>8.2319999999999993</c:v>
                </c:pt>
                <c:pt idx="1249">
                  <c:v>8.2570000000000014</c:v>
                </c:pt>
                <c:pt idx="1250">
                  <c:v>8.33</c:v>
                </c:pt>
                <c:pt idx="1251">
                  <c:v>8.4280000000000008</c:v>
                </c:pt>
                <c:pt idx="1252">
                  <c:v>8.4890000000000008</c:v>
                </c:pt>
                <c:pt idx="1253">
                  <c:v>8.5260000000000016</c:v>
                </c:pt>
                <c:pt idx="1254">
                  <c:v>8.5020000000000007</c:v>
                </c:pt>
                <c:pt idx="1255">
                  <c:v>8.4030000000000005</c:v>
                </c:pt>
                <c:pt idx="1256">
                  <c:v>8.293000000000001</c:v>
                </c:pt>
                <c:pt idx="1257">
                  <c:v>8.2570000000000014</c:v>
                </c:pt>
                <c:pt idx="1258">
                  <c:v>8.2070000000000007</c:v>
                </c:pt>
                <c:pt idx="1259">
                  <c:v>8.2200000000000006</c:v>
                </c:pt>
                <c:pt idx="1260">
                  <c:v>8.2810000000000006</c:v>
                </c:pt>
                <c:pt idx="1261">
                  <c:v>8.3540000000000028</c:v>
                </c:pt>
                <c:pt idx="1262">
                  <c:v>8.4530000000000047</c:v>
                </c:pt>
                <c:pt idx="1263">
                  <c:v>8.5020000000000007</c:v>
                </c:pt>
                <c:pt idx="1264">
                  <c:v>8.44</c:v>
                </c:pt>
                <c:pt idx="1265">
                  <c:v>8.3180000000000014</c:v>
                </c:pt>
                <c:pt idx="1266">
                  <c:v>8.2319999999999993</c:v>
                </c:pt>
                <c:pt idx="1267">
                  <c:v>8.2200000000000006</c:v>
                </c:pt>
                <c:pt idx="1268">
                  <c:v>8.33</c:v>
                </c:pt>
                <c:pt idx="1269">
                  <c:v>8.4770000000000003</c:v>
                </c:pt>
                <c:pt idx="1270">
                  <c:v>8.3670000000000027</c:v>
                </c:pt>
                <c:pt idx="1271">
                  <c:v>8.4280000000000008</c:v>
                </c:pt>
                <c:pt idx="1272">
                  <c:v>8.3060000000000027</c:v>
                </c:pt>
                <c:pt idx="1273">
                  <c:v>8.2200000000000006</c:v>
                </c:pt>
                <c:pt idx="1274">
                  <c:v>8.2070000000000007</c:v>
                </c:pt>
                <c:pt idx="1275">
                  <c:v>8.2570000000000014</c:v>
                </c:pt>
                <c:pt idx="1276">
                  <c:v>8.3420000000000005</c:v>
                </c:pt>
                <c:pt idx="1277">
                  <c:v>8.4530000000000047</c:v>
                </c:pt>
                <c:pt idx="1278">
                  <c:v>8.5260000000000016</c:v>
                </c:pt>
                <c:pt idx="1279">
                  <c:v>8.4650000000000123</c:v>
                </c:pt>
                <c:pt idx="1280">
                  <c:v>8.3670000000000027</c:v>
                </c:pt>
                <c:pt idx="1281">
                  <c:v>8.2570000000000014</c:v>
                </c:pt>
                <c:pt idx="1282">
                  <c:v>8.2200000000000006</c:v>
                </c:pt>
                <c:pt idx="1283">
                  <c:v>8.2690000000000001</c:v>
                </c:pt>
                <c:pt idx="1284">
                  <c:v>8.3670000000000027</c:v>
                </c:pt>
                <c:pt idx="1285">
                  <c:v>8.4890000000000008</c:v>
                </c:pt>
                <c:pt idx="1286">
                  <c:v>8.5380000000000003</c:v>
                </c:pt>
                <c:pt idx="1287">
                  <c:v>8.5020000000000007</c:v>
                </c:pt>
                <c:pt idx="1288">
                  <c:v>8.4030000000000005</c:v>
                </c:pt>
                <c:pt idx="1289">
                  <c:v>8.3060000000000027</c:v>
                </c:pt>
                <c:pt idx="1290">
                  <c:v>8.2439999999999998</c:v>
                </c:pt>
                <c:pt idx="1291">
                  <c:v>8.2319999999999993</c:v>
                </c:pt>
                <c:pt idx="1292">
                  <c:v>8.2439999999999998</c:v>
                </c:pt>
                <c:pt idx="1293">
                  <c:v>8.293000000000001</c:v>
                </c:pt>
                <c:pt idx="1294">
                  <c:v>8.3670000000000027</c:v>
                </c:pt>
                <c:pt idx="1295">
                  <c:v>8.44</c:v>
                </c:pt>
                <c:pt idx="1296">
                  <c:v>8.5140000000000011</c:v>
                </c:pt>
                <c:pt idx="1297">
                  <c:v>8.5380000000000003</c:v>
                </c:pt>
                <c:pt idx="1298">
                  <c:v>8.5140000000000011</c:v>
                </c:pt>
                <c:pt idx="1299">
                  <c:v>8.44</c:v>
                </c:pt>
                <c:pt idx="1300">
                  <c:v>8.3540000000000028</c:v>
                </c:pt>
                <c:pt idx="1301">
                  <c:v>8.2690000000000001</c:v>
                </c:pt>
                <c:pt idx="1302">
                  <c:v>8.2319999999999993</c:v>
                </c:pt>
                <c:pt idx="1303">
                  <c:v>8.2439999999999998</c:v>
                </c:pt>
                <c:pt idx="1304">
                  <c:v>8.2810000000000006</c:v>
                </c:pt>
                <c:pt idx="1305">
                  <c:v>8.3540000000000028</c:v>
                </c:pt>
                <c:pt idx="1306">
                  <c:v>8.44</c:v>
                </c:pt>
                <c:pt idx="1307">
                  <c:v>8.5140000000000011</c:v>
                </c:pt>
                <c:pt idx="1308">
                  <c:v>8.5630000000000006</c:v>
                </c:pt>
                <c:pt idx="1309">
                  <c:v>8.5260000000000016</c:v>
                </c:pt>
                <c:pt idx="1310">
                  <c:v>8.4530000000000047</c:v>
                </c:pt>
                <c:pt idx="1311">
                  <c:v>8.3790000000000067</c:v>
                </c:pt>
                <c:pt idx="1312">
                  <c:v>8.293000000000001</c:v>
                </c:pt>
                <c:pt idx="1313">
                  <c:v>8.2810000000000006</c:v>
                </c:pt>
                <c:pt idx="1314">
                  <c:v>8.2570000000000014</c:v>
                </c:pt>
                <c:pt idx="1315">
                  <c:v>8.293000000000001</c:v>
                </c:pt>
                <c:pt idx="1316">
                  <c:v>8.3540000000000028</c:v>
                </c:pt>
                <c:pt idx="1317">
                  <c:v>8.4530000000000047</c:v>
                </c:pt>
                <c:pt idx="1318">
                  <c:v>8.5260000000000016</c:v>
                </c:pt>
                <c:pt idx="1319">
                  <c:v>8.5380000000000003</c:v>
                </c:pt>
                <c:pt idx="1320">
                  <c:v>8.5020000000000007</c:v>
                </c:pt>
                <c:pt idx="1321">
                  <c:v>8.4280000000000008</c:v>
                </c:pt>
                <c:pt idx="1322">
                  <c:v>8.33</c:v>
                </c:pt>
                <c:pt idx="1323">
                  <c:v>8.2690000000000001</c:v>
                </c:pt>
                <c:pt idx="1324">
                  <c:v>8.2439999999999998</c:v>
                </c:pt>
                <c:pt idx="1325">
                  <c:v>8.2690000000000001</c:v>
                </c:pt>
                <c:pt idx="1326">
                  <c:v>8.3420000000000005</c:v>
                </c:pt>
                <c:pt idx="1327">
                  <c:v>8.4280000000000008</c:v>
                </c:pt>
                <c:pt idx="1328">
                  <c:v>8.5020000000000007</c:v>
                </c:pt>
                <c:pt idx="1329">
                  <c:v>8.5500000000000007</c:v>
                </c:pt>
                <c:pt idx="1330">
                  <c:v>8.3540000000000028</c:v>
                </c:pt>
                <c:pt idx="1331">
                  <c:v>8.4650000000000123</c:v>
                </c:pt>
                <c:pt idx="1332">
                  <c:v>8.3540000000000028</c:v>
                </c:pt>
                <c:pt idx="1333">
                  <c:v>8.2810000000000006</c:v>
                </c:pt>
                <c:pt idx="1334">
                  <c:v>8.2570000000000014</c:v>
                </c:pt>
                <c:pt idx="1335">
                  <c:v>8.2439999999999998</c:v>
                </c:pt>
                <c:pt idx="1336">
                  <c:v>8.2810000000000006</c:v>
                </c:pt>
                <c:pt idx="1337">
                  <c:v>8.3180000000000014</c:v>
                </c:pt>
                <c:pt idx="1338">
                  <c:v>8.4030000000000005</c:v>
                </c:pt>
                <c:pt idx="1339">
                  <c:v>8.4650000000000123</c:v>
                </c:pt>
                <c:pt idx="1340">
                  <c:v>8.5140000000000011</c:v>
                </c:pt>
                <c:pt idx="1341">
                  <c:v>8.5260000000000016</c:v>
                </c:pt>
                <c:pt idx="1342">
                  <c:v>8.4890000000000008</c:v>
                </c:pt>
                <c:pt idx="1343">
                  <c:v>8.4280000000000008</c:v>
                </c:pt>
                <c:pt idx="1344">
                  <c:v>8.3540000000000028</c:v>
                </c:pt>
                <c:pt idx="1345">
                  <c:v>8.2810000000000006</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-1.2E-2</c:v>
                </c:pt>
                <c:pt idx="1359">
                  <c:v>0</c:v>
                </c:pt>
                <c:pt idx="1360">
                  <c:v>0</c:v>
                </c:pt>
                <c:pt idx="1361">
                  <c:v>0</c:v>
                </c:pt>
                <c:pt idx="1362">
                  <c:v>0</c:v>
                </c:pt>
                <c:pt idx="1363">
                  <c:v>-1.2E-2</c:v>
                </c:pt>
                <c:pt idx="1364">
                  <c:v>0</c:v>
                </c:pt>
                <c:pt idx="1365">
                  <c:v>-1.2E-2</c:v>
                </c:pt>
                <c:pt idx="1366">
                  <c:v>0</c:v>
                </c:pt>
                <c:pt idx="1367">
                  <c:v>-1.2E-2</c:v>
                </c:pt>
                <c:pt idx="1368">
                  <c:v>0</c:v>
                </c:pt>
                <c:pt idx="1369">
                  <c:v>0</c:v>
                </c:pt>
                <c:pt idx="1370">
                  <c:v>0</c:v>
                </c:pt>
                <c:pt idx="1371">
                  <c:v>0</c:v>
                </c:pt>
                <c:pt idx="1372">
                  <c:v>0</c:v>
                </c:pt>
                <c:pt idx="1373">
                  <c:v>0</c:v>
                </c:pt>
                <c:pt idx="1374">
                  <c:v>0</c:v>
                </c:pt>
                <c:pt idx="1375">
                  <c:v>-1.2E-2</c:v>
                </c:pt>
                <c:pt idx="1376">
                  <c:v>0</c:v>
                </c:pt>
                <c:pt idx="1377">
                  <c:v>-1.2E-2</c:v>
                </c:pt>
                <c:pt idx="1378">
                  <c:v>0</c:v>
                </c:pt>
                <c:pt idx="1379">
                  <c:v>-1.2E-2</c:v>
                </c:pt>
                <c:pt idx="1380">
                  <c:v>0</c:v>
                </c:pt>
                <c:pt idx="1381">
                  <c:v>0</c:v>
                </c:pt>
                <c:pt idx="1382">
                  <c:v>0</c:v>
                </c:pt>
                <c:pt idx="1383">
                  <c:v>-1.2E-2</c:v>
                </c:pt>
                <c:pt idx="1384">
                  <c:v>-1.2E-2</c:v>
                </c:pt>
                <c:pt idx="1385">
                  <c:v>0</c:v>
                </c:pt>
                <c:pt idx="1386">
                  <c:v>-1.2E-2</c:v>
                </c:pt>
                <c:pt idx="1387">
                  <c:v>-1.2E-2</c:v>
                </c:pt>
                <c:pt idx="1388">
                  <c:v>0</c:v>
                </c:pt>
                <c:pt idx="1389">
                  <c:v>0</c:v>
                </c:pt>
                <c:pt idx="1390">
                  <c:v>-1.2E-2</c:v>
                </c:pt>
                <c:pt idx="1391">
                  <c:v>0</c:v>
                </c:pt>
                <c:pt idx="1392">
                  <c:v>-1.2E-2</c:v>
                </c:pt>
                <c:pt idx="1393">
                  <c:v>0</c:v>
                </c:pt>
                <c:pt idx="1394">
                  <c:v>0</c:v>
                </c:pt>
                <c:pt idx="1395">
                  <c:v>0</c:v>
                </c:pt>
                <c:pt idx="1396">
                  <c:v>-1.2E-2</c:v>
                </c:pt>
                <c:pt idx="1397">
                  <c:v>0</c:v>
                </c:pt>
                <c:pt idx="1398">
                  <c:v>0</c:v>
                </c:pt>
                <c:pt idx="1399">
                  <c:v>0</c:v>
                </c:pt>
                <c:pt idx="1400">
                  <c:v>0</c:v>
                </c:pt>
                <c:pt idx="1401">
                  <c:v>0</c:v>
                </c:pt>
                <c:pt idx="1402">
                  <c:v>-1.2E-2</c:v>
                </c:pt>
                <c:pt idx="1403">
                  <c:v>-1.2E-2</c:v>
                </c:pt>
                <c:pt idx="1404">
                  <c:v>-1.2E-2</c:v>
                </c:pt>
                <c:pt idx="1405">
                  <c:v>-1.2E-2</c:v>
                </c:pt>
              </c:numCache>
            </c:numRef>
          </c:yVal>
          <c:smooth val="0"/>
        </c:ser>
        <c:dLbls>
          <c:showLegendKey val="0"/>
          <c:showVal val="0"/>
          <c:showCatName val="0"/>
          <c:showSerName val="0"/>
          <c:showPercent val="0"/>
          <c:showBubbleSize val="0"/>
        </c:dLbls>
        <c:axId val="314116736"/>
        <c:axId val="359756160"/>
      </c:scatterChart>
      <c:valAx>
        <c:axId val="314116736"/>
        <c:scaling>
          <c:orientation val="maxMin"/>
        </c:scaling>
        <c:delete val="0"/>
        <c:axPos val="b"/>
        <c:majorGridlines/>
        <c:minorGridlines/>
        <c:numFmt formatCode="General" sourceLinked="1"/>
        <c:majorTickMark val="out"/>
        <c:minorTickMark val="none"/>
        <c:tickLblPos val="nextTo"/>
        <c:crossAx val="359756160"/>
        <c:crosses val="autoZero"/>
        <c:crossBetween val="midCat"/>
      </c:valAx>
      <c:valAx>
        <c:axId val="359756160"/>
        <c:scaling>
          <c:orientation val="minMax"/>
        </c:scaling>
        <c:delete val="0"/>
        <c:axPos val="r"/>
        <c:majorGridlines/>
        <c:numFmt formatCode="General" sourceLinked="1"/>
        <c:majorTickMark val="out"/>
        <c:minorTickMark val="none"/>
        <c:tickLblPos val="nextTo"/>
        <c:crossAx val="314116736"/>
        <c:crosses val="autoZero"/>
        <c:crossBetween val="midCat"/>
      </c:valAx>
    </c:plotArea>
    <c:legend>
      <c:legendPos val="l"/>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lineMarker"/>
        <c:varyColors val="0"/>
        <c:ser>
          <c:idx val="0"/>
          <c:order val="0"/>
          <c:tx>
            <c:strRef>
              <c:f>גיליון1!$Q$5</c:f>
              <c:strCache>
                <c:ptCount val="1"/>
                <c:pt idx="0">
                  <c:v>בריחת קרינה</c:v>
                </c:pt>
              </c:strCache>
            </c:strRef>
          </c:tx>
          <c:spPr>
            <a:ln w="28575">
              <a:noFill/>
            </a:ln>
          </c:spPr>
          <c:trendline>
            <c:trendlineType val="linear"/>
            <c:dispRSqr val="1"/>
            <c:dispEq val="1"/>
            <c:trendlineLbl>
              <c:numFmt formatCode="General" sourceLinked="0"/>
            </c:trendlineLbl>
          </c:trendline>
          <c:xVal>
            <c:numRef>
              <c:f>גיליון1!$P$6:$P$731</c:f>
              <c:numCache>
                <c:formatCode>General</c:formatCode>
                <c:ptCount val="72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numCache>
            </c:numRef>
          </c:xVal>
          <c:yVal>
            <c:numRef>
              <c:f>גיליון1!$Q$6:$Q$731</c:f>
              <c:numCache>
                <c:formatCode>General</c:formatCode>
                <c:ptCount val="726"/>
                <c:pt idx="0">
                  <c:v>476.26105604085359</c:v>
                </c:pt>
                <c:pt idx="1">
                  <c:v>479.14335500909561</c:v>
                </c:pt>
                <c:pt idx="2">
                  <c:v>482.68673351921029</c:v>
                </c:pt>
                <c:pt idx="3">
                  <c:v>486.08996199342687</c:v>
                </c:pt>
                <c:pt idx="4">
                  <c:v>489.35700700042696</c:v>
                </c:pt>
                <c:pt idx="5">
                  <c:v>492.64049293196467</c:v>
                </c:pt>
                <c:pt idx="6">
                  <c:v>495.62918360647205</c:v>
                </c:pt>
                <c:pt idx="7">
                  <c:v>498.94415656642195</c:v>
                </c:pt>
                <c:pt idx="8">
                  <c:v>501.95491589162299</c:v>
                </c:pt>
                <c:pt idx="9">
                  <c:v>504.97928048622225</c:v>
                </c:pt>
                <c:pt idx="10">
                  <c:v>508.0238961832639</c:v>
                </c:pt>
                <c:pt idx="11">
                  <c:v>511.07562388933854</c:v>
                </c:pt>
                <c:pt idx="12">
                  <c:v>513.98115060563987</c:v>
                </c:pt>
                <c:pt idx="13">
                  <c:v>517.06635108318289</c:v>
                </c:pt>
                <c:pt idx="14">
                  <c:v>520.3267903842526</c:v>
                </c:pt>
                <c:pt idx="15">
                  <c:v>523.10283969852344</c:v>
                </c:pt>
                <c:pt idx="16">
                  <c:v>525.89676074441127</c:v>
                </c:pt>
                <c:pt idx="17">
                  <c:v>528.86521110836588</c:v>
                </c:pt>
                <c:pt idx="18">
                  <c:v>531.51816345097097</c:v>
                </c:pt>
                <c:pt idx="19">
                  <c:v>534.67505956190053</c:v>
                </c:pt>
                <c:pt idx="20">
                  <c:v>537.34982633481741</c:v>
                </c:pt>
                <c:pt idx="21">
                  <c:v>540.03461617504831</c:v>
                </c:pt>
                <c:pt idx="22">
                  <c:v>543.06267673407149</c:v>
                </c:pt>
                <c:pt idx="23">
                  <c:v>545.97098099960249</c:v>
                </c:pt>
                <c:pt idx="24">
                  <c:v>548.62501626448795</c:v>
                </c:pt>
                <c:pt idx="25">
                  <c:v>551.28871599572665</c:v>
                </c:pt>
                <c:pt idx="26">
                  <c:v>553.9691516585425</c:v>
                </c:pt>
                <c:pt idx="27">
                  <c:v>556.47545598050272</c:v>
                </c:pt>
                <c:pt idx="28">
                  <c:v>559.34513572951221</c:v>
                </c:pt>
                <c:pt idx="29">
                  <c:v>562.05487869967362</c:v>
                </c:pt>
                <c:pt idx="30">
                  <c:v>564.58855424146373</c:v>
                </c:pt>
                <c:pt idx="31">
                  <c:v>567.13078627247955</c:v>
                </c:pt>
                <c:pt idx="32">
                  <c:v>569.31461172221248</c:v>
                </c:pt>
                <c:pt idx="33">
                  <c:v>571.69234428622053</c:v>
                </c:pt>
                <c:pt idx="34">
                  <c:v>574.43955682896728</c:v>
                </c:pt>
                <c:pt idx="35">
                  <c:v>576.83331620412321</c:v>
                </c:pt>
                <c:pt idx="36">
                  <c:v>579.22726134313439</c:v>
                </c:pt>
                <c:pt idx="37">
                  <c:v>581.63596060394298</c:v>
                </c:pt>
                <c:pt idx="38">
                  <c:v>583.86152416459709</c:v>
                </c:pt>
                <c:pt idx="39">
                  <c:v>585.90967938082849</c:v>
                </c:pt>
                <c:pt idx="40">
                  <c:v>587.96321849196136</c:v>
                </c:pt>
                <c:pt idx="41">
                  <c:v>590.39909870469432</c:v>
                </c:pt>
                <c:pt idx="42">
                  <c:v>592.64975152694353</c:v>
                </c:pt>
                <c:pt idx="43">
                  <c:v>595.10017166581963</c:v>
                </c:pt>
                <c:pt idx="44">
                  <c:v>597.17781175842458</c:v>
                </c:pt>
                <c:pt idx="45">
                  <c:v>599.26088727053536</c:v>
                </c:pt>
                <c:pt idx="46">
                  <c:v>601.34191220343746</c:v>
                </c:pt>
                <c:pt idx="47">
                  <c:v>603.81922380402796</c:v>
                </c:pt>
                <c:pt idx="48">
                  <c:v>605.73120987766333</c:v>
                </c:pt>
                <c:pt idx="49">
                  <c:v>607.83661277477347</c:v>
                </c:pt>
                <c:pt idx="50">
                  <c:v>610.13691495421517</c:v>
                </c:pt>
                <c:pt idx="51">
                  <c:v>612.25378747888703</c:v>
                </c:pt>
                <c:pt idx="52">
                  <c:v>614.17814665142555</c:v>
                </c:pt>
                <c:pt idx="53">
                  <c:v>616.50405286343243</c:v>
                </c:pt>
                <c:pt idx="54">
                  <c:v>618.21646222324341</c:v>
                </c:pt>
                <c:pt idx="55">
                  <c:v>620.56917229924056</c:v>
                </c:pt>
                <c:pt idx="56">
                  <c:v>622.92089486479836</c:v>
                </c:pt>
                <c:pt idx="57">
                  <c:v>625.28701336246058</c:v>
                </c:pt>
                <c:pt idx="58">
                  <c:v>627.43543204319485</c:v>
                </c:pt>
                <c:pt idx="59">
                  <c:v>630.02394173600965</c:v>
                </c:pt>
                <c:pt idx="60">
                  <c:v>631.97446376019855</c:v>
                </c:pt>
                <c:pt idx="61">
                  <c:v>634.57699802043999</c:v>
                </c:pt>
                <c:pt idx="62">
                  <c:v>636.31908756948303</c:v>
                </c:pt>
                <c:pt idx="63">
                  <c:v>638.72325523909853</c:v>
                </c:pt>
                <c:pt idx="64">
                  <c:v>641.12636473032899</c:v>
                </c:pt>
                <c:pt idx="65">
                  <c:v>643.5441354398655</c:v>
                </c:pt>
                <c:pt idx="66">
                  <c:v>645.73941134204858</c:v>
                </c:pt>
                <c:pt idx="67">
                  <c:v>647.7262973265855</c:v>
                </c:pt>
                <c:pt idx="68">
                  <c:v>649.93225973231415</c:v>
                </c:pt>
                <c:pt idx="69">
                  <c:v>652.15181752480407</c:v>
                </c:pt>
                <c:pt idx="70">
                  <c:v>654.15347735215471</c:v>
                </c:pt>
                <c:pt idx="71">
                  <c:v>656.1517392135006</c:v>
                </c:pt>
                <c:pt idx="72">
                  <c:v>658.38720115055298</c:v>
                </c:pt>
                <c:pt idx="73">
                  <c:v>660.40319215512125</c:v>
                </c:pt>
                <c:pt idx="74">
                  <c:v>662.19817239585484</c:v>
                </c:pt>
                <c:pt idx="75">
                  <c:v>664.21482980445739</c:v>
                </c:pt>
                <c:pt idx="76">
                  <c:v>666.24418414592446</c:v>
                </c:pt>
                <c:pt idx="77">
                  <c:v>668.2781851054508</c:v>
                </c:pt>
                <c:pt idx="78">
                  <c:v>670.08918929211802</c:v>
                </c:pt>
                <c:pt idx="79">
                  <c:v>671.8957259856877</c:v>
                </c:pt>
                <c:pt idx="80">
                  <c:v>673.94264868250639</c:v>
                </c:pt>
                <c:pt idx="81">
                  <c:v>675.5361127646828</c:v>
                </c:pt>
                <c:pt idx="82">
                  <c:v>677.36184351310987</c:v>
                </c:pt>
                <c:pt idx="83">
                  <c:v>679.42123814597142</c:v>
                </c:pt>
                <c:pt idx="84">
                  <c:v>681.25483565792354</c:v>
                </c:pt>
                <c:pt idx="85">
                  <c:v>682.86124505267549</c:v>
                </c:pt>
                <c:pt idx="86">
                  <c:v>684.92489818719969</c:v>
                </c:pt>
                <c:pt idx="87">
                  <c:v>686.53779185646204</c:v>
                </c:pt>
                <c:pt idx="88">
                  <c:v>688.38577015405224</c:v>
                </c:pt>
                <c:pt idx="89">
                  <c:v>690.23747664541008</c:v>
                </c:pt>
                <c:pt idx="90">
                  <c:v>691.8597412190436</c:v>
                </c:pt>
                <c:pt idx="91">
                  <c:v>693.48486371916329</c:v>
                </c:pt>
                <c:pt idx="92">
                  <c:v>695.34684439317846</c:v>
                </c:pt>
                <c:pt idx="93">
                  <c:v>696.74369591902155</c:v>
                </c:pt>
                <c:pt idx="94">
                  <c:v>698.0336747051698</c:v>
                </c:pt>
                <c:pt idx="95">
                  <c:v>700.23242893539998</c:v>
                </c:pt>
                <c:pt idx="96">
                  <c:v>701.89752585075337</c:v>
                </c:pt>
                <c:pt idx="97">
                  <c:v>704.10539832081452</c:v>
                </c:pt>
                <c:pt idx="98">
                  <c:v>706.04789667694024</c:v>
                </c:pt>
                <c:pt idx="99">
                  <c:v>707.99441151264955</c:v>
                </c:pt>
                <c:pt idx="100">
                  <c:v>709.67332825077267</c:v>
                </c:pt>
                <c:pt idx="101">
                  <c:v>711.34672726667452</c:v>
                </c:pt>
                <c:pt idx="102">
                  <c:v>713.3041844048563</c:v>
                </c:pt>
                <c:pt idx="103">
                  <c:v>715.26567860920557</c:v>
                </c:pt>
                <c:pt idx="104">
                  <c:v>717.23121542661522</c:v>
                </c:pt>
                <c:pt idx="105">
                  <c:v>718.63520067550076</c:v>
                </c:pt>
                <c:pt idx="106">
                  <c:v>720.60767556556675</c:v>
                </c:pt>
                <c:pt idx="107">
                  <c:v>722.58420813683801</c:v>
                </c:pt>
                <c:pt idx="108">
                  <c:v>724.28038162548739</c:v>
                </c:pt>
                <c:pt idx="109">
                  <c:v>726.26446211862833</c:v>
                </c:pt>
                <c:pt idx="110">
                  <c:v>727.96710878270335</c:v>
                </c:pt>
                <c:pt idx="111">
                  <c:v>729.67274744363181</c:v>
                </c:pt>
                <c:pt idx="112">
                  <c:v>731.39006252170941</c:v>
                </c:pt>
                <c:pt idx="113">
                  <c:v>733.10171091998802</c:v>
                </c:pt>
                <c:pt idx="114">
                  <c:v>735.10388149349114</c:v>
                </c:pt>
                <c:pt idx="115">
                  <c:v>736.82204235425547</c:v>
                </c:pt>
                <c:pt idx="116">
                  <c:v>738.25468533446224</c:v>
                </c:pt>
                <c:pt idx="117">
                  <c:v>739.97836491685734</c:v>
                </c:pt>
                <c:pt idx="118">
                  <c:v>741.42437716357801</c:v>
                </c:pt>
                <c:pt idx="119">
                  <c:v>743.15360260878754</c:v>
                </c:pt>
                <c:pt idx="120">
                  <c:v>744.59546655862323</c:v>
                </c:pt>
                <c:pt idx="121">
                  <c:v>746.33023438035298</c:v>
                </c:pt>
                <c:pt idx="122">
                  <c:v>747.77671721112904</c:v>
                </c:pt>
                <c:pt idx="123">
                  <c:v>749.52588110298757</c:v>
                </c:pt>
                <c:pt idx="124">
                  <c:v>750.97700550396939</c:v>
                </c:pt>
                <c:pt idx="125">
                  <c:v>752.13764829930244</c:v>
                </c:pt>
                <c:pt idx="126">
                  <c:v>753.30851122348929</c:v>
                </c:pt>
                <c:pt idx="127">
                  <c:v>755.05847726778484</c:v>
                </c:pt>
                <c:pt idx="128">
                  <c:v>756.81149047409338</c:v>
                </c:pt>
                <c:pt idx="129">
                  <c:v>758.27317852490046</c:v>
                </c:pt>
                <c:pt idx="130">
                  <c:v>759.45119622254299</c:v>
                </c:pt>
                <c:pt idx="131">
                  <c:v>760.62164604094426</c:v>
                </c:pt>
                <c:pt idx="132">
                  <c:v>762.08884842771954</c:v>
                </c:pt>
                <c:pt idx="133">
                  <c:v>763.56713821796234</c:v>
                </c:pt>
                <c:pt idx="134">
                  <c:v>764.44617015899212</c:v>
                </c:pt>
                <c:pt idx="135">
                  <c:v>766.21549984313413</c:v>
                </c:pt>
                <c:pt idx="136">
                  <c:v>767.10581404549828</c:v>
                </c:pt>
                <c:pt idx="137">
                  <c:v>768.58238494399563</c:v>
                </c:pt>
                <c:pt idx="138">
                  <c:v>770.07010947329582</c:v>
                </c:pt>
                <c:pt idx="139">
                  <c:v>771.25280982592267</c:v>
                </c:pt>
                <c:pt idx="140">
                  <c:v>772.43687197989493</c:v>
                </c:pt>
                <c:pt idx="141">
                  <c:v>774.22911014902434</c:v>
                </c:pt>
                <c:pt idx="142">
                  <c:v>775.41659700799141</c:v>
                </c:pt>
                <c:pt idx="143">
                  <c:v>776.90514666013462</c:v>
                </c:pt>
                <c:pt idx="144">
                  <c:v>778.10480344117707</c:v>
                </c:pt>
                <c:pt idx="145">
                  <c:v>778.99635594683207</c:v>
                </c:pt>
                <c:pt idx="146">
                  <c:v>780.49916988763698</c:v>
                </c:pt>
                <c:pt idx="147">
                  <c:v>781.69386069326185</c:v>
                </c:pt>
                <c:pt idx="148">
                  <c:v>783.19143680205332</c:v>
                </c:pt>
                <c:pt idx="149">
                  <c:v>784.09650231340299</c:v>
                </c:pt>
                <c:pt idx="150">
                  <c:v>785.90898639486829</c:v>
                </c:pt>
                <c:pt idx="151">
                  <c:v>787.38508878034543</c:v>
                </c:pt>
                <c:pt idx="152">
                  <c:v>788.87245725864295</c:v>
                </c:pt>
                <c:pt idx="153">
                  <c:v>790.35273121601369</c:v>
                </c:pt>
                <c:pt idx="154">
                  <c:v>791.8443011260706</c:v>
                </c:pt>
                <c:pt idx="155">
                  <c:v>792.95975152305152</c:v>
                </c:pt>
                <c:pt idx="156">
                  <c:v>794.07637998460859</c:v>
                </c:pt>
                <c:pt idx="157">
                  <c:v>795.56396984877779</c:v>
                </c:pt>
                <c:pt idx="158">
                  <c:v>796.68334710090801</c:v>
                </c:pt>
                <c:pt idx="159">
                  <c:v>798.55469106438477</c:v>
                </c:pt>
                <c:pt idx="160">
                  <c:v>800.05785242009108</c:v>
                </c:pt>
                <c:pt idx="161">
                  <c:v>801.92583471071941</c:v>
                </c:pt>
                <c:pt idx="162">
                  <c:v>803.4337517001635</c:v>
                </c:pt>
                <c:pt idx="163">
                  <c:v>804.56142199033377</c:v>
                </c:pt>
                <c:pt idx="164">
                  <c:v>806.0637159030515</c:v>
                </c:pt>
                <c:pt idx="165">
                  <c:v>807.19415306765916</c:v>
                </c:pt>
                <c:pt idx="166">
                  <c:v>808.33513605693622</c:v>
                </c:pt>
                <c:pt idx="167">
                  <c:v>809.84271041236047</c:v>
                </c:pt>
                <c:pt idx="168">
                  <c:v>811.35239254585724</c:v>
                </c:pt>
                <c:pt idx="169">
                  <c:v>812.48838688140449</c:v>
                </c:pt>
                <c:pt idx="170">
                  <c:v>814.01117210149198</c:v>
                </c:pt>
                <c:pt idx="171">
                  <c:v>815.1499567731255</c:v>
                </c:pt>
                <c:pt idx="172">
                  <c:v>817.05373022118613</c:v>
                </c:pt>
                <c:pt idx="173">
                  <c:v>817.80862100031288</c:v>
                </c:pt>
                <c:pt idx="174">
                  <c:v>819.3388768465137</c:v>
                </c:pt>
                <c:pt idx="175">
                  <c:v>820.48324599044088</c:v>
                </c:pt>
                <c:pt idx="176">
                  <c:v>822.00777715608831</c:v>
                </c:pt>
                <c:pt idx="177">
                  <c:v>823.5439208391906</c:v>
                </c:pt>
                <c:pt idx="178">
                  <c:v>824.69269127726761</c:v>
                </c:pt>
                <c:pt idx="179">
                  <c:v>826.22308347067974</c:v>
                </c:pt>
                <c:pt idx="180">
                  <c:v>826.61315071259889</c:v>
                </c:pt>
                <c:pt idx="181">
                  <c:v>827.76513007410654</c:v>
                </c:pt>
                <c:pt idx="182">
                  <c:v>829.68140949936651</c:v>
                </c:pt>
                <c:pt idx="183">
                  <c:v>830.84614579266747</c:v>
                </c:pt>
                <c:pt idx="184">
                  <c:v>832.38509231602075</c:v>
                </c:pt>
                <c:pt idx="185">
                  <c:v>833.54309826826818</c:v>
                </c:pt>
                <c:pt idx="186">
                  <c:v>834.70231205535833</c:v>
                </c:pt>
                <c:pt idx="187">
                  <c:v>833.92617575162899</c:v>
                </c:pt>
                <c:pt idx="188">
                  <c:v>829.68140949936651</c:v>
                </c:pt>
                <c:pt idx="189">
                  <c:v>824.69269127726761</c:v>
                </c:pt>
                <c:pt idx="190">
                  <c:v>820.10480958861297</c:v>
                </c:pt>
                <c:pt idx="191">
                  <c:v>816.66705131109291</c:v>
                </c:pt>
                <c:pt idx="192">
                  <c:v>812.48838688140449</c:v>
                </c:pt>
                <c:pt idx="193">
                  <c:v>809.46796107033038</c:v>
                </c:pt>
                <c:pt idx="194">
                  <c:v>805.69027893182863</c:v>
                </c:pt>
                <c:pt idx="195">
                  <c:v>802.67952763244443</c:v>
                </c:pt>
                <c:pt idx="196">
                  <c:v>799.30600672790706</c:v>
                </c:pt>
                <c:pt idx="197">
                  <c:v>796.68334710090801</c:v>
                </c:pt>
                <c:pt idx="198">
                  <c:v>792.95975152305152</c:v>
                </c:pt>
                <c:pt idx="199">
                  <c:v>789.61693121061455</c:v>
                </c:pt>
                <c:pt idx="200">
                  <c:v>787.01816130841701</c:v>
                </c:pt>
                <c:pt idx="201">
                  <c:v>783.49303820023351</c:v>
                </c:pt>
                <c:pt idx="202">
                  <c:v>781.09178410401159</c:v>
                </c:pt>
                <c:pt idx="203">
                  <c:v>778.40493459458423</c:v>
                </c:pt>
                <c:pt idx="204">
                  <c:v>776.31491657021058</c:v>
                </c:pt>
                <c:pt idx="205">
                  <c:v>773.63135127005694</c:v>
                </c:pt>
                <c:pt idx="206">
                  <c:v>770.6567753763369</c:v>
                </c:pt>
                <c:pt idx="207">
                  <c:v>768.28509890659052</c:v>
                </c:pt>
                <c:pt idx="208">
                  <c:v>765.63137171792471</c:v>
                </c:pt>
                <c:pt idx="209">
                  <c:v>763.27130835591822</c:v>
                </c:pt>
                <c:pt idx="210">
                  <c:v>760.91670538544065</c:v>
                </c:pt>
                <c:pt idx="211">
                  <c:v>757.97888835886181</c:v>
                </c:pt>
                <c:pt idx="212">
                  <c:v>755.93015349287759</c:v>
                </c:pt>
                <c:pt idx="213">
                  <c:v>753.60144042739955</c:v>
                </c:pt>
                <c:pt idx="214">
                  <c:v>750.68484177045354</c:v>
                </c:pt>
                <c:pt idx="215">
                  <c:v>748.65091602115069</c:v>
                </c:pt>
                <c:pt idx="216">
                  <c:v>746.33023438035298</c:v>
                </c:pt>
                <c:pt idx="217">
                  <c:v>744.01495219340973</c:v>
                </c:pt>
                <c:pt idx="218">
                  <c:v>741.42437716357801</c:v>
                </c:pt>
                <c:pt idx="219">
                  <c:v>739.12052310360548</c:v>
                </c:pt>
                <c:pt idx="220">
                  <c:v>737.1101503584365</c:v>
                </c:pt>
                <c:pt idx="221">
                  <c:v>735.10388149349114</c:v>
                </c:pt>
                <c:pt idx="222">
                  <c:v>732.52793098071231</c:v>
                </c:pt>
                <c:pt idx="223">
                  <c:v>730.53102651175641</c:v>
                </c:pt>
                <c:pt idx="224">
                  <c:v>728.25261618828335</c:v>
                </c:pt>
                <c:pt idx="225">
                  <c:v>726.54946857093535</c:v>
                </c:pt>
                <c:pt idx="226">
                  <c:v>724.28038162548739</c:v>
                </c:pt>
                <c:pt idx="227">
                  <c:v>722.01661377418702</c:v>
                </c:pt>
                <c:pt idx="228">
                  <c:v>720.0412461497624</c:v>
                </c:pt>
                <c:pt idx="229">
                  <c:v>718.06993461147135</c:v>
                </c:pt>
                <c:pt idx="230">
                  <c:v>715.82074636318805</c:v>
                </c:pt>
                <c:pt idx="231">
                  <c:v>713.85811024368979</c:v>
                </c:pt>
                <c:pt idx="232">
                  <c:v>711.8995127575746</c:v>
                </c:pt>
                <c:pt idx="233">
                  <c:v>709.67332825077267</c:v>
                </c:pt>
                <c:pt idx="234">
                  <c:v>707.99441151264955</c:v>
                </c:pt>
                <c:pt idx="235">
                  <c:v>705.77739562863621</c:v>
                </c:pt>
                <c:pt idx="236">
                  <c:v>704.10539832081452</c:v>
                </c:pt>
                <c:pt idx="237">
                  <c:v>701.89752585075337</c:v>
                </c:pt>
                <c:pt idx="238">
                  <c:v>700.23242893539998</c:v>
                </c:pt>
                <c:pt idx="239">
                  <c:v>698.57868350177796</c:v>
                </c:pt>
                <c:pt idx="240">
                  <c:v>697.21257206361724</c:v>
                </c:pt>
                <c:pt idx="241">
                  <c:v>695.58090035911971</c:v>
                </c:pt>
                <c:pt idx="242">
                  <c:v>694.18579804084379</c:v>
                </c:pt>
                <c:pt idx="243">
                  <c:v>692.78446034286219</c:v>
                </c:pt>
                <c:pt idx="244">
                  <c:v>691.16056936070049</c:v>
                </c:pt>
                <c:pt idx="245">
                  <c:v>690.00477054139412</c:v>
                </c:pt>
                <c:pt idx="246">
                  <c:v>688.61806664567951</c:v>
                </c:pt>
                <c:pt idx="247">
                  <c:v>687.00150786923632</c:v>
                </c:pt>
                <c:pt idx="248">
                  <c:v>685.3877969674345</c:v>
                </c:pt>
                <c:pt idx="249">
                  <c:v>684.23924742023939</c:v>
                </c:pt>
                <c:pt idx="250">
                  <c:v>682.86124505267549</c:v>
                </c:pt>
                <c:pt idx="251">
                  <c:v>681.4770923490305</c:v>
                </c:pt>
                <c:pt idx="252">
                  <c:v>680.10326520815352</c:v>
                </c:pt>
                <c:pt idx="253">
                  <c:v>678.96136520255243</c:v>
                </c:pt>
                <c:pt idx="254">
                  <c:v>677.36184351310987</c:v>
                </c:pt>
                <c:pt idx="255">
                  <c:v>675.99424476616161</c:v>
                </c:pt>
                <c:pt idx="256">
                  <c:v>674.62871795950218</c:v>
                </c:pt>
                <c:pt idx="257">
                  <c:v>673.4855599648256</c:v>
                </c:pt>
                <c:pt idx="258">
                  <c:v>672.12383659283239</c:v>
                </c:pt>
                <c:pt idx="259">
                  <c:v>670.99200165720003</c:v>
                </c:pt>
                <c:pt idx="260">
                  <c:v>669.63406229622944</c:v>
                </c:pt>
                <c:pt idx="261">
                  <c:v>668.50537400587655</c:v>
                </c:pt>
                <c:pt idx="262">
                  <c:v>667.14310908432799</c:v>
                </c:pt>
                <c:pt idx="263">
                  <c:v>666.24418414592446</c:v>
                </c:pt>
                <c:pt idx="264">
                  <c:v>664.89345939982991</c:v>
                </c:pt>
                <c:pt idx="265">
                  <c:v>663.77077051201854</c:v>
                </c:pt>
                <c:pt idx="266">
                  <c:v>662.64144247518982</c:v>
                </c:pt>
                <c:pt idx="267">
                  <c:v>661.29620090177252</c:v>
                </c:pt>
                <c:pt idx="268">
                  <c:v>660.17807160761083</c:v>
                </c:pt>
                <c:pt idx="269">
                  <c:v>659.06136082518947</c:v>
                </c:pt>
                <c:pt idx="270">
                  <c:v>658.1625962354633</c:v>
                </c:pt>
                <c:pt idx="271">
                  <c:v>657.0484438981315</c:v>
                </c:pt>
                <c:pt idx="272">
                  <c:v>655.93570670626457</c:v>
                </c:pt>
                <c:pt idx="273">
                  <c:v>654.81639344961957</c:v>
                </c:pt>
                <c:pt idx="274">
                  <c:v>653.48308691243653</c:v>
                </c:pt>
                <c:pt idx="275">
                  <c:v>652.59800431649273</c:v>
                </c:pt>
                <c:pt idx="276">
                  <c:v>651.26808781377542</c:v>
                </c:pt>
                <c:pt idx="277">
                  <c:v>650.37730720955301</c:v>
                </c:pt>
                <c:pt idx="278">
                  <c:v>649.49538189489704</c:v>
                </c:pt>
                <c:pt idx="279">
                  <c:v>648.17021150362064</c:v>
                </c:pt>
                <c:pt idx="280">
                  <c:v>647.28261120717639</c:v>
                </c:pt>
                <c:pt idx="281">
                  <c:v>646.40383565639854</c:v>
                </c:pt>
                <c:pt idx="282">
                  <c:v>645.08340007138372</c:v>
                </c:pt>
                <c:pt idx="283">
                  <c:v>644.19897250403221</c:v>
                </c:pt>
                <c:pt idx="284">
                  <c:v>643.10259979777788</c:v>
                </c:pt>
                <c:pt idx="285">
                  <c:v>642.44072238938338</c:v>
                </c:pt>
                <c:pt idx="286">
                  <c:v>641.34659522316156</c:v>
                </c:pt>
                <c:pt idx="287">
                  <c:v>640.47387187402853</c:v>
                </c:pt>
                <c:pt idx="288">
                  <c:v>639.81402486866034</c:v>
                </c:pt>
                <c:pt idx="289">
                  <c:v>638.72325523909853</c:v>
                </c:pt>
                <c:pt idx="290">
                  <c:v>637.62604870771918</c:v>
                </c:pt>
                <c:pt idx="291">
                  <c:v>636.53807845604103</c:v>
                </c:pt>
                <c:pt idx="292">
                  <c:v>635.8890914112468</c:v>
                </c:pt>
                <c:pt idx="293">
                  <c:v>634.79553911375058</c:v>
                </c:pt>
                <c:pt idx="294">
                  <c:v>633.92951132041298</c:v>
                </c:pt>
                <c:pt idx="295">
                  <c:v>633.0565799069999</c:v>
                </c:pt>
                <c:pt idx="296">
                  <c:v>632.62823844362651</c:v>
                </c:pt>
                <c:pt idx="297">
                  <c:v>631.53889557183629</c:v>
                </c:pt>
                <c:pt idx="298">
                  <c:v>630.45872611646791</c:v>
                </c:pt>
                <c:pt idx="299">
                  <c:v>629.59714029365159</c:v>
                </c:pt>
                <c:pt idx="300">
                  <c:v>628.72868779323539</c:v>
                </c:pt>
                <c:pt idx="301">
                  <c:v>627.8688760870109</c:v>
                </c:pt>
                <c:pt idx="302">
                  <c:v>627.00221245648129</c:v>
                </c:pt>
                <c:pt idx="303">
                  <c:v>626.36053185151718</c:v>
                </c:pt>
                <c:pt idx="304">
                  <c:v>625.49543046474753</c:v>
                </c:pt>
                <c:pt idx="305">
                  <c:v>624.42302442824496</c:v>
                </c:pt>
                <c:pt idx="306">
                  <c:v>623.99136587629152</c:v>
                </c:pt>
                <c:pt idx="307">
                  <c:v>623.13641844940298</c:v>
                </c:pt>
                <c:pt idx="308">
                  <c:v>622.06704787336537</c:v>
                </c:pt>
                <c:pt idx="309">
                  <c:v>621.42147710645645</c:v>
                </c:pt>
                <c:pt idx="310">
                  <c:v>620.56917229924056</c:v>
                </c:pt>
                <c:pt idx="311">
                  <c:v>619.71007798460755</c:v>
                </c:pt>
                <c:pt idx="312">
                  <c:v>618.85953452608305</c:v>
                </c:pt>
                <c:pt idx="313">
                  <c:v>618.21646222324341</c:v>
                </c:pt>
                <c:pt idx="314">
                  <c:v>617.36745696736205</c:v>
                </c:pt>
                <c:pt idx="315">
                  <c:v>617.08464963695803</c:v>
                </c:pt>
                <c:pt idx="316">
                  <c:v>616.30552173832348</c:v>
                </c:pt>
                <c:pt idx="317">
                  <c:v>615.72547491016405</c:v>
                </c:pt>
                <c:pt idx="318">
                  <c:v>614.95525694058642</c:v>
                </c:pt>
                <c:pt idx="319">
                  <c:v>614.17814665142555</c:v>
                </c:pt>
                <c:pt idx="320">
                  <c:v>613.59960231126877</c:v>
                </c:pt>
                <c:pt idx="321">
                  <c:v>613.02146680086798</c:v>
                </c:pt>
                <c:pt idx="322">
                  <c:v>612.25378747888703</c:v>
                </c:pt>
                <c:pt idx="323">
                  <c:v>611.86642149880197</c:v>
                </c:pt>
                <c:pt idx="324">
                  <c:v>611.09982743926912</c:v>
                </c:pt>
                <c:pt idx="325">
                  <c:v>610.32637463719414</c:v>
                </c:pt>
                <c:pt idx="326">
                  <c:v>609.75055397912365</c:v>
                </c:pt>
                <c:pt idx="327">
                  <c:v>609.17514086652193</c:v>
                </c:pt>
                <c:pt idx="328">
                  <c:v>608.6001351070405</c:v>
                </c:pt>
                <c:pt idx="329">
                  <c:v>607.83661277477347</c:v>
                </c:pt>
                <c:pt idx="330">
                  <c:v>607.2550042931781</c:v>
                </c:pt>
                <c:pt idx="331">
                  <c:v>606.49274816485752</c:v>
                </c:pt>
                <c:pt idx="332">
                  <c:v>605.91964262703095</c:v>
                </c:pt>
                <c:pt idx="333">
                  <c:v>605.34694335239999</c:v>
                </c:pt>
                <c:pt idx="334">
                  <c:v>604.77465014892459</c:v>
                </c:pt>
                <c:pt idx="335">
                  <c:v>604.20276282460941</c:v>
                </c:pt>
                <c:pt idx="336">
                  <c:v>603.63128118750546</c:v>
                </c:pt>
                <c:pt idx="337">
                  <c:v>603.06020504570745</c:v>
                </c:pt>
                <c:pt idx="338">
                  <c:v>602.29439772142553</c:v>
                </c:pt>
                <c:pt idx="339">
                  <c:v>601.91926848064998</c:v>
                </c:pt>
                <c:pt idx="340">
                  <c:v>601.34191220343746</c:v>
                </c:pt>
                <c:pt idx="341">
                  <c:v>600.58523055279852</c:v>
                </c:pt>
                <c:pt idx="342">
                  <c:v>600.01631736063155</c:v>
                </c:pt>
                <c:pt idx="343">
                  <c:v>599.44780844775448</c:v>
                </c:pt>
                <c:pt idx="344">
                  <c:v>598.68544470423478</c:v>
                </c:pt>
                <c:pt idx="345">
                  <c:v>598.11788190632853</c:v>
                </c:pt>
                <c:pt idx="346">
                  <c:v>597.93127185309788</c:v>
                </c:pt>
                <c:pt idx="347">
                  <c:v>597.36424542862676</c:v>
                </c:pt>
                <c:pt idx="348">
                  <c:v>596.79762238899798</c:v>
                </c:pt>
                <c:pt idx="349">
                  <c:v>596.23140254285715</c:v>
                </c:pt>
                <c:pt idx="350">
                  <c:v>595.66558569888571</c:v>
                </c:pt>
                <c:pt idx="351">
                  <c:v>595.10017166581963</c:v>
                </c:pt>
                <c:pt idx="352">
                  <c:v>594.72097484441588</c:v>
                </c:pt>
                <c:pt idx="353">
                  <c:v>594.15623350283761</c:v>
                </c:pt>
                <c:pt idx="354">
                  <c:v>593.77748791371755</c:v>
                </c:pt>
                <c:pt idx="355">
                  <c:v>593.02795752930388</c:v>
                </c:pt>
                <c:pt idx="356">
                  <c:v>592.4644225151925</c:v>
                </c:pt>
                <c:pt idx="357">
                  <c:v>592.08648611391948</c:v>
                </c:pt>
                <c:pt idx="358">
                  <c:v>591.70873055731658</c:v>
                </c:pt>
                <c:pt idx="359">
                  <c:v>591.1461361301707</c:v>
                </c:pt>
                <c:pt idx="360">
                  <c:v>590.5839429829141</c:v>
                </c:pt>
                <c:pt idx="361">
                  <c:v>590.20690668717555</c:v>
                </c:pt>
                <c:pt idx="362">
                  <c:v>589.64538367380783</c:v>
                </c:pt>
                <c:pt idx="363">
                  <c:v>589.27617921463707</c:v>
                </c:pt>
                <c:pt idx="364">
                  <c:v>588.52353976691552</c:v>
                </c:pt>
                <c:pt idx="365">
                  <c:v>589.27617921463707</c:v>
                </c:pt>
                <c:pt idx="366">
                  <c:v>594.53516025243641</c:v>
                </c:pt>
                <c:pt idx="367">
                  <c:v>599.26088727053536</c:v>
                </c:pt>
                <c:pt idx="368">
                  <c:v>603.63128118750546</c:v>
                </c:pt>
                <c:pt idx="369">
                  <c:v>607.83661277477347</c:v>
                </c:pt>
                <c:pt idx="370">
                  <c:v>611.47923935932852</c:v>
                </c:pt>
                <c:pt idx="371">
                  <c:v>614.75710001402888</c:v>
                </c:pt>
                <c:pt idx="372">
                  <c:v>618.00221620284242</c:v>
                </c:pt>
                <c:pt idx="373">
                  <c:v>621.20639855311094</c:v>
                </c:pt>
                <c:pt idx="374">
                  <c:v>624.63893766849549</c:v>
                </c:pt>
                <c:pt idx="375">
                  <c:v>628.08568230455535</c:v>
                </c:pt>
                <c:pt idx="376">
                  <c:v>631.53889557183629</c:v>
                </c:pt>
                <c:pt idx="377">
                  <c:v>635.01413664950053</c:v>
                </c:pt>
                <c:pt idx="378">
                  <c:v>638.28420284430752</c:v>
                </c:pt>
                <c:pt idx="379">
                  <c:v>641.34659522316156</c:v>
                </c:pt>
                <c:pt idx="380">
                  <c:v>644.41999408305549</c:v>
                </c:pt>
                <c:pt idx="381">
                  <c:v>647.7262973265855</c:v>
                </c:pt>
                <c:pt idx="382">
                  <c:v>651.26808781377542</c:v>
                </c:pt>
                <c:pt idx="383">
                  <c:v>654.15347735215471</c:v>
                </c:pt>
                <c:pt idx="384">
                  <c:v>657.0484438981315</c:v>
                </c:pt>
                <c:pt idx="385">
                  <c:v>659.72800318221346</c:v>
                </c:pt>
                <c:pt idx="386">
                  <c:v>662.41574990842582</c:v>
                </c:pt>
                <c:pt idx="387">
                  <c:v>665.56452070870375</c:v>
                </c:pt>
                <c:pt idx="388">
                  <c:v>668.05105411688169</c:v>
                </c:pt>
                <c:pt idx="389">
                  <c:v>670.76417922116207</c:v>
                </c:pt>
                <c:pt idx="390">
                  <c:v>673.4855599648256</c:v>
                </c:pt>
                <c:pt idx="391">
                  <c:v>676.22339812980351</c:v>
                </c:pt>
                <c:pt idx="392">
                  <c:v>678.73151629515291</c:v>
                </c:pt>
                <c:pt idx="393">
                  <c:v>681.25483565792354</c:v>
                </c:pt>
                <c:pt idx="394">
                  <c:v>684.00805971218961</c:v>
                </c:pt>
                <c:pt idx="395">
                  <c:v>686.30602190157549</c:v>
                </c:pt>
                <c:pt idx="396">
                  <c:v>688.85042192386732</c:v>
                </c:pt>
                <c:pt idx="397">
                  <c:v>690.70306543029812</c:v>
                </c:pt>
                <c:pt idx="398">
                  <c:v>693.25133694637805</c:v>
                </c:pt>
                <c:pt idx="399">
                  <c:v>695.81501540807449</c:v>
                </c:pt>
                <c:pt idx="400">
                  <c:v>697.75710001270977</c:v>
                </c:pt>
                <c:pt idx="401">
                  <c:v>700.23242893539998</c:v>
                </c:pt>
                <c:pt idx="402">
                  <c:v>702.72276249621791</c:v>
                </c:pt>
                <c:pt idx="403">
                  <c:v>705.49852283731605</c:v>
                </c:pt>
                <c:pt idx="404">
                  <c:v>708.55371906221762</c:v>
                </c:pt>
                <c:pt idx="405">
                  <c:v>711.06620556498717</c:v>
                </c:pt>
                <c:pt idx="406">
                  <c:v>713.3041844048563</c:v>
                </c:pt>
                <c:pt idx="407">
                  <c:v>716.10267360318153</c:v>
                </c:pt>
                <c:pt idx="408">
                  <c:v>718.06993461147135</c:v>
                </c:pt>
                <c:pt idx="409">
                  <c:v>720.89101556245703</c:v>
                </c:pt>
                <c:pt idx="410">
                  <c:v>723.15213708326598</c:v>
                </c:pt>
                <c:pt idx="411">
                  <c:v>725.69470077362234</c:v>
                </c:pt>
                <c:pt idx="412">
                  <c:v>728.25261618828335</c:v>
                </c:pt>
                <c:pt idx="413">
                  <c:v>730.81728772179042</c:v>
                </c:pt>
                <c:pt idx="414">
                  <c:v>733.10171091998802</c:v>
                </c:pt>
                <c:pt idx="415">
                  <c:v>735.10388149349114</c:v>
                </c:pt>
                <c:pt idx="416">
                  <c:v>737.1101503584365</c:v>
                </c:pt>
                <c:pt idx="417">
                  <c:v>739.68941647381371</c:v>
                </c:pt>
                <c:pt idx="418">
                  <c:v>741.705061078668</c:v>
                </c:pt>
                <c:pt idx="419">
                  <c:v>743.4435653330562</c:v>
                </c:pt>
                <c:pt idx="420">
                  <c:v>745.46687497577568</c:v>
                </c:pt>
                <c:pt idx="421">
                  <c:v>747.77671721112904</c:v>
                </c:pt>
                <c:pt idx="422">
                  <c:v>750.10077005750031</c:v>
                </c:pt>
                <c:pt idx="423">
                  <c:v>751.8451459581205</c:v>
                </c:pt>
                <c:pt idx="424">
                  <c:v>754.17867204325705</c:v>
                </c:pt>
                <c:pt idx="425">
                  <c:v>755.93015349287759</c:v>
                </c:pt>
                <c:pt idx="426">
                  <c:v>757.69359789212751</c:v>
                </c:pt>
                <c:pt idx="427">
                  <c:v>759.45119622254299</c:v>
                </c:pt>
                <c:pt idx="428">
                  <c:v>761.21185056589024</c:v>
                </c:pt>
                <c:pt idx="429">
                  <c:v>762.67990652113645</c:v>
                </c:pt>
                <c:pt idx="430">
                  <c:v>764.74234145487458</c:v>
                </c:pt>
                <c:pt idx="431">
                  <c:v>766.51218508739009</c:v>
                </c:pt>
                <c:pt idx="432">
                  <c:v>768.28509890659052</c:v>
                </c:pt>
                <c:pt idx="433">
                  <c:v>770.35888773524619</c:v>
                </c:pt>
                <c:pt idx="434">
                  <c:v>771.8491899433975</c:v>
                </c:pt>
                <c:pt idx="435">
                  <c:v>773.63135127005694</c:v>
                </c:pt>
                <c:pt idx="436">
                  <c:v>775.1173304760739</c:v>
                </c:pt>
                <c:pt idx="437">
                  <c:v>776.90514666013462</c:v>
                </c:pt>
                <c:pt idx="438">
                  <c:v>778.69605377477558</c:v>
                </c:pt>
                <c:pt idx="439">
                  <c:v>779.89778362822562</c:v>
                </c:pt>
                <c:pt idx="440">
                  <c:v>781.69386069326185</c:v>
                </c:pt>
                <c:pt idx="441">
                  <c:v>783.19143680205332</c:v>
                </c:pt>
                <c:pt idx="442">
                  <c:v>785.16713626308683</c:v>
                </c:pt>
                <c:pt idx="443">
                  <c:v>786.65136209468687</c:v>
                </c:pt>
                <c:pt idx="444">
                  <c:v>788.87245725864295</c:v>
                </c:pt>
                <c:pt idx="445">
                  <c:v>790.73002796478715</c:v>
                </c:pt>
                <c:pt idx="446">
                  <c:v>792.21291475929809</c:v>
                </c:pt>
                <c:pt idx="447">
                  <c:v>794.44577259412301</c:v>
                </c:pt>
                <c:pt idx="448">
                  <c:v>795.94313074930915</c:v>
                </c:pt>
                <c:pt idx="449">
                  <c:v>798.18386640630047</c:v>
                </c:pt>
                <c:pt idx="450">
                  <c:v>799.30600672790706</c:v>
                </c:pt>
                <c:pt idx="451">
                  <c:v>801.18196774649857</c:v>
                </c:pt>
                <c:pt idx="452">
                  <c:v>802.67952763244443</c:v>
                </c:pt>
                <c:pt idx="453">
                  <c:v>804.56142199033377</c:v>
                </c:pt>
                <c:pt idx="454">
                  <c:v>806.44662350773046</c:v>
                </c:pt>
                <c:pt idx="455">
                  <c:v>807.57746332485772</c:v>
                </c:pt>
                <c:pt idx="456">
                  <c:v>809.08397798756471</c:v>
                </c:pt>
                <c:pt idx="457">
                  <c:v>811.35239254585724</c:v>
                </c:pt>
                <c:pt idx="458">
                  <c:v>812.87358102957796</c:v>
                </c:pt>
                <c:pt idx="459">
                  <c:v>814.38749773359098</c:v>
                </c:pt>
                <c:pt idx="460">
                  <c:v>816.28993587909883</c:v>
                </c:pt>
                <c:pt idx="461">
                  <c:v>817.80862100031288</c:v>
                </c:pt>
                <c:pt idx="462">
                  <c:v>819.3388768465137</c:v>
                </c:pt>
                <c:pt idx="463">
                  <c:v>820.86181334893797</c:v>
                </c:pt>
                <c:pt idx="464">
                  <c:v>822.00777715608831</c:v>
                </c:pt>
                <c:pt idx="465">
                  <c:v>823.5439208391906</c:v>
                </c:pt>
                <c:pt idx="466">
                  <c:v>825.07271428418323</c:v>
                </c:pt>
                <c:pt idx="467">
                  <c:v>826.61315071259889</c:v>
                </c:pt>
                <c:pt idx="468">
                  <c:v>827.37465517683802</c:v>
                </c:pt>
                <c:pt idx="469">
                  <c:v>829.29979545895719</c:v>
                </c:pt>
                <c:pt idx="470">
                  <c:v>830.07270055920776</c:v>
                </c:pt>
                <c:pt idx="471">
                  <c:v>831.61057273738277</c:v>
                </c:pt>
                <c:pt idx="472">
                  <c:v>833.54309826826818</c:v>
                </c:pt>
                <c:pt idx="473">
                  <c:v>834.70231205535833</c:v>
                </c:pt>
                <c:pt idx="474">
                  <c:v>836.25620982687849</c:v>
                </c:pt>
                <c:pt idx="475">
                  <c:v>837.02436649269157</c:v>
                </c:pt>
                <c:pt idx="476">
                  <c:v>838.58150446968352</c:v>
                </c:pt>
                <c:pt idx="477">
                  <c:v>839.74596859045641</c:v>
                </c:pt>
                <c:pt idx="478">
                  <c:v>840.91164503184029</c:v>
                </c:pt>
                <c:pt idx="479">
                  <c:v>842.46455021892689</c:v>
                </c:pt>
                <c:pt idx="480">
                  <c:v>844.02927066615439</c:v>
                </c:pt>
                <c:pt idx="481">
                  <c:v>845.586490830603</c:v>
                </c:pt>
                <c:pt idx="482">
                  <c:v>846.37075124681235</c:v>
                </c:pt>
                <c:pt idx="483">
                  <c:v>847.5433167557394</c:v>
                </c:pt>
                <c:pt idx="484">
                  <c:v>848.71710020069452</c:v>
                </c:pt>
                <c:pt idx="485">
                  <c:v>849.50353702985285</c:v>
                </c:pt>
                <c:pt idx="486">
                  <c:v>850.67935560207604</c:v>
                </c:pt>
                <c:pt idx="487">
                  <c:v>851.46715557593802</c:v>
                </c:pt>
                <c:pt idx="488">
                  <c:v>853.03465415204016</c:v>
                </c:pt>
                <c:pt idx="489">
                  <c:v>853.42443020680071</c:v>
                </c:pt>
                <c:pt idx="490">
                  <c:v>855.00438936020055</c:v>
                </c:pt>
                <c:pt idx="491">
                  <c:v>856.18591273245886</c:v>
                </c:pt>
                <c:pt idx="492">
                  <c:v>856.96775737979931</c:v>
                </c:pt>
                <c:pt idx="493">
                  <c:v>858.16110125868317</c:v>
                </c:pt>
                <c:pt idx="494">
                  <c:v>859.34589423350144</c:v>
                </c:pt>
                <c:pt idx="495">
                  <c:v>860.53191359529148</c:v>
                </c:pt>
                <c:pt idx="496">
                  <c:v>861.31673250156973</c:v>
                </c:pt>
                <c:pt idx="497">
                  <c:v>862.50479095475305</c:v>
                </c:pt>
                <c:pt idx="498">
                  <c:v>863.30078929036654</c:v>
                </c:pt>
                <c:pt idx="499">
                  <c:v>864.49089933296943</c:v>
                </c:pt>
                <c:pt idx="500">
                  <c:v>865.68223942832651</c:v>
                </c:pt>
                <c:pt idx="501">
                  <c:v>866.48043582909804</c:v>
                </c:pt>
                <c:pt idx="502">
                  <c:v>867.67383128897109</c:v>
                </c:pt>
                <c:pt idx="503">
                  <c:v>868.47340438559775</c:v>
                </c:pt>
                <c:pt idx="504">
                  <c:v>869.27352996797435</c:v>
                </c:pt>
                <c:pt idx="505">
                  <c:v>870.46980894720002</c:v>
                </c:pt>
                <c:pt idx="506">
                  <c:v>871.2614149517301</c:v>
                </c:pt>
                <c:pt idx="507">
                  <c:v>872.06346598832624</c:v>
                </c:pt>
                <c:pt idx="508">
                  <c:v>872.45974476148444</c:v>
                </c:pt>
                <c:pt idx="509">
                  <c:v>873.66922919569743</c:v>
                </c:pt>
                <c:pt idx="510">
                  <c:v>874.46301611778847</c:v>
                </c:pt>
                <c:pt idx="511">
                  <c:v>875.26727634294207</c:v>
                </c:pt>
                <c:pt idx="512">
                  <c:v>876.86751475511483</c:v>
                </c:pt>
                <c:pt idx="513">
                  <c:v>877.67343281743206</c:v>
                </c:pt>
                <c:pt idx="514">
                  <c:v>878.4799062841156</c:v>
                </c:pt>
                <c:pt idx="515">
                  <c:v>879.68567334323359</c:v>
                </c:pt>
                <c:pt idx="516">
                  <c:v>880.91264219042637</c:v>
                </c:pt>
                <c:pt idx="517">
                  <c:v>882.44066247945239</c:v>
                </c:pt>
                <c:pt idx="518">
                  <c:v>884.49112497585293</c:v>
                </c:pt>
                <c:pt idx="519">
                  <c:v>886.02379729010806</c:v>
                </c:pt>
                <c:pt idx="520">
                  <c:v>887.55846063683771</c:v>
                </c:pt>
                <c:pt idx="521">
                  <c:v>889.09511673960844</c:v>
                </c:pt>
                <c:pt idx="522">
                  <c:v>890.1206620796296</c:v>
                </c:pt>
                <c:pt idx="523">
                  <c:v>891.67071507930712</c:v>
                </c:pt>
                <c:pt idx="524">
                  <c:v>893.21270669048079</c:v>
                </c:pt>
                <c:pt idx="525">
                  <c:v>894.75669739510931</c:v>
                </c:pt>
                <c:pt idx="526">
                  <c:v>896.81846435401258</c:v>
                </c:pt>
                <c:pt idx="527">
                  <c:v>898.37725489406216</c:v>
                </c:pt>
                <c:pt idx="528">
                  <c:v>899.41081864867454</c:v>
                </c:pt>
                <c:pt idx="529">
                  <c:v>901.48062136033559</c:v>
                </c:pt>
                <c:pt idx="530">
                  <c:v>903.03531621481284</c:v>
                </c:pt>
                <c:pt idx="531">
                  <c:v>904.07289604166851</c:v>
                </c:pt>
                <c:pt idx="532">
                  <c:v>905.11136973952591</c:v>
                </c:pt>
                <c:pt idx="533">
                  <c:v>906.160932133698</c:v>
                </c:pt>
                <c:pt idx="534">
                  <c:v>907.72167551629207</c:v>
                </c:pt>
                <c:pt idx="535">
                  <c:v>908.7632905889194</c:v>
                </c:pt>
                <c:pt idx="536">
                  <c:v>910.32739370858292</c:v>
                </c:pt>
                <c:pt idx="537">
                  <c:v>911.37125021165468</c:v>
                </c:pt>
                <c:pt idx="538">
                  <c:v>912.94896941926606</c:v>
                </c:pt>
                <c:pt idx="539">
                  <c:v>913.4719120838779</c:v>
                </c:pt>
                <c:pt idx="540">
                  <c:v>915.56592964916877</c:v>
                </c:pt>
                <c:pt idx="541">
                  <c:v>917.13880387666586</c:v>
                </c:pt>
                <c:pt idx="542">
                  <c:v>918.18851197155038</c:v>
                </c:pt>
                <c:pt idx="543">
                  <c:v>919.76476331639333</c:v>
                </c:pt>
                <c:pt idx="544">
                  <c:v>916.61428747655953</c:v>
                </c:pt>
                <c:pt idx="545">
                  <c:v>909.28443416314849</c:v>
                </c:pt>
                <c:pt idx="546">
                  <c:v>903.03531621481284</c:v>
                </c:pt>
                <c:pt idx="547">
                  <c:v>897.85068299368186</c:v>
                </c:pt>
                <c:pt idx="548">
                  <c:v>892.69848745052752</c:v>
                </c:pt>
                <c:pt idx="549">
                  <c:v>888.07045783528645</c:v>
                </c:pt>
                <c:pt idx="550">
                  <c:v>883.46044645612653</c:v>
                </c:pt>
                <c:pt idx="551">
                  <c:v>879.68567334323359</c:v>
                </c:pt>
                <c:pt idx="552">
                  <c:v>876.46973530740661</c:v>
                </c:pt>
                <c:pt idx="553">
                  <c:v>873.66922919569743</c:v>
                </c:pt>
                <c:pt idx="554">
                  <c:v>870.46980894720002</c:v>
                </c:pt>
                <c:pt idx="555">
                  <c:v>867.27918408132973</c:v>
                </c:pt>
                <c:pt idx="556">
                  <c:v>864.09733846397023</c:v>
                </c:pt>
                <c:pt idx="557">
                  <c:v>860.92425597581644</c:v>
                </c:pt>
                <c:pt idx="558">
                  <c:v>857.75992051237301</c:v>
                </c:pt>
                <c:pt idx="559">
                  <c:v>855.00438936020055</c:v>
                </c:pt>
                <c:pt idx="560">
                  <c:v>851.85639436151769</c:v>
                </c:pt>
                <c:pt idx="561">
                  <c:v>848.71710020069452</c:v>
                </c:pt>
                <c:pt idx="562">
                  <c:v>845.98339400225302</c:v>
                </c:pt>
                <c:pt idx="563">
                  <c:v>842.86035390971847</c:v>
                </c:pt>
                <c:pt idx="564">
                  <c:v>839.3512623481613</c:v>
                </c:pt>
                <c:pt idx="565">
                  <c:v>836.64022203989316</c:v>
                </c:pt>
                <c:pt idx="566">
                  <c:v>833.54309826826818</c:v>
                </c:pt>
                <c:pt idx="567">
                  <c:v>830.84614579266747</c:v>
                </c:pt>
                <c:pt idx="568">
                  <c:v>827.37465517683802</c:v>
                </c:pt>
                <c:pt idx="569">
                  <c:v>825.07271428418323</c:v>
                </c:pt>
                <c:pt idx="570">
                  <c:v>821.62881346975303</c:v>
                </c:pt>
                <c:pt idx="571">
                  <c:v>819.3388768465137</c:v>
                </c:pt>
                <c:pt idx="572">
                  <c:v>816.28993587909883</c:v>
                </c:pt>
                <c:pt idx="573">
                  <c:v>813.2495121755876</c:v>
                </c:pt>
                <c:pt idx="574">
                  <c:v>810.60197634788722</c:v>
                </c:pt>
                <c:pt idx="575">
                  <c:v>807.95155609781796</c:v>
                </c:pt>
                <c:pt idx="576">
                  <c:v>804.93446649711939</c:v>
                </c:pt>
                <c:pt idx="577">
                  <c:v>802.67952763244443</c:v>
                </c:pt>
                <c:pt idx="578">
                  <c:v>800.05785242009108</c:v>
                </c:pt>
                <c:pt idx="579">
                  <c:v>797.06290802351248</c:v>
                </c:pt>
                <c:pt idx="580">
                  <c:v>794.44577259412301</c:v>
                </c:pt>
                <c:pt idx="581">
                  <c:v>791.8443011260706</c:v>
                </c:pt>
                <c:pt idx="582">
                  <c:v>789.24003289123027</c:v>
                </c:pt>
                <c:pt idx="583">
                  <c:v>786.27552597729709</c:v>
                </c:pt>
                <c:pt idx="584">
                  <c:v>784.09650231340299</c:v>
                </c:pt>
                <c:pt idx="585">
                  <c:v>782.29628528231683</c:v>
                </c:pt>
                <c:pt idx="586">
                  <c:v>780.19843329958735</c:v>
                </c:pt>
                <c:pt idx="587">
                  <c:v>778.10480344117707</c:v>
                </c:pt>
                <c:pt idx="588">
                  <c:v>776.31491657021058</c:v>
                </c:pt>
                <c:pt idx="589">
                  <c:v>774.22911014902434</c:v>
                </c:pt>
                <c:pt idx="590">
                  <c:v>772.147509669344</c:v>
                </c:pt>
                <c:pt idx="591">
                  <c:v>770.35888773524619</c:v>
                </c:pt>
                <c:pt idx="592">
                  <c:v>768.28509890659052</c:v>
                </c:pt>
                <c:pt idx="593">
                  <c:v>766.80895648261946</c:v>
                </c:pt>
                <c:pt idx="594">
                  <c:v>764.74234145487458</c:v>
                </c:pt>
                <c:pt idx="595">
                  <c:v>762.97556446252793</c:v>
                </c:pt>
                <c:pt idx="596">
                  <c:v>761.21185056589024</c:v>
                </c:pt>
                <c:pt idx="597">
                  <c:v>759.15656320984397</c:v>
                </c:pt>
                <c:pt idx="598">
                  <c:v>757.69359789212751</c:v>
                </c:pt>
                <c:pt idx="599">
                  <c:v>755.64544158089905</c:v>
                </c:pt>
                <c:pt idx="600">
                  <c:v>753.88557456734509</c:v>
                </c:pt>
                <c:pt idx="601">
                  <c:v>752.43023597983301</c:v>
                </c:pt>
                <c:pt idx="602">
                  <c:v>750.68484177045354</c:v>
                </c:pt>
                <c:pt idx="603">
                  <c:v>748.65091602115069</c:v>
                </c:pt>
                <c:pt idx="604">
                  <c:v>747.20316479545647</c:v>
                </c:pt>
                <c:pt idx="605">
                  <c:v>745.46687497577568</c:v>
                </c:pt>
                <c:pt idx="606">
                  <c:v>743.72482233501194</c:v>
                </c:pt>
                <c:pt idx="607">
                  <c:v>741.99459982767155</c:v>
                </c:pt>
                <c:pt idx="608">
                  <c:v>740.55651575964669</c:v>
                </c:pt>
                <c:pt idx="609">
                  <c:v>738.83182593827428</c:v>
                </c:pt>
                <c:pt idx="610">
                  <c:v>737.39834284513552</c:v>
                </c:pt>
                <c:pt idx="611">
                  <c:v>735.39148550609207</c:v>
                </c:pt>
                <c:pt idx="612">
                  <c:v>733.95430895276832</c:v>
                </c:pt>
                <c:pt idx="613">
                  <c:v>732.52793098071231</c:v>
                </c:pt>
                <c:pt idx="614">
                  <c:v>730.53102651175641</c:v>
                </c:pt>
                <c:pt idx="615">
                  <c:v>729.39548570913951</c:v>
                </c:pt>
                <c:pt idx="616">
                  <c:v>727.6816853340556</c:v>
                </c:pt>
                <c:pt idx="617">
                  <c:v>726.26446211862833</c:v>
                </c:pt>
                <c:pt idx="618">
                  <c:v>724.56480395034805</c:v>
                </c:pt>
                <c:pt idx="619">
                  <c:v>722.86813077886484</c:v>
                </c:pt>
                <c:pt idx="620">
                  <c:v>721.17443910723352</c:v>
                </c:pt>
                <c:pt idx="621">
                  <c:v>719.75815669801204</c:v>
                </c:pt>
                <c:pt idx="622">
                  <c:v>718.35252594315796</c:v>
                </c:pt>
                <c:pt idx="623">
                  <c:v>716.94895500844541</c:v>
                </c:pt>
                <c:pt idx="624">
                  <c:v>715.54744188057407</c:v>
                </c:pt>
                <c:pt idx="625">
                  <c:v>714.13945757256852</c:v>
                </c:pt>
                <c:pt idx="626">
                  <c:v>713.0230839267382</c:v>
                </c:pt>
                <c:pt idx="627">
                  <c:v>711.62733196133695</c:v>
                </c:pt>
                <c:pt idx="628">
                  <c:v>709.94494836067952</c:v>
                </c:pt>
                <c:pt idx="629">
                  <c:v>708.83349707365153</c:v>
                </c:pt>
                <c:pt idx="630">
                  <c:v>707.44390202027785</c:v>
                </c:pt>
                <c:pt idx="631">
                  <c:v>706.32693231367966</c:v>
                </c:pt>
                <c:pt idx="632">
                  <c:v>704.66240030471749</c:v>
                </c:pt>
                <c:pt idx="633">
                  <c:v>703.27894403053665</c:v>
                </c:pt>
                <c:pt idx="634">
                  <c:v>702.16691091534142</c:v>
                </c:pt>
                <c:pt idx="635">
                  <c:v>700.78713169833236</c:v>
                </c:pt>
                <c:pt idx="636">
                  <c:v>699.68645268086652</c:v>
                </c:pt>
                <c:pt idx="637">
                  <c:v>698.30194685967888</c:v>
                </c:pt>
                <c:pt idx="638">
                  <c:v>697.44709885935049</c:v>
                </c:pt>
                <c:pt idx="639">
                  <c:v>696.27505630394967</c:v>
                </c:pt>
                <c:pt idx="640">
                  <c:v>695.34684439317846</c:v>
                </c:pt>
                <c:pt idx="641">
                  <c:v>693.95209425645942</c:v>
                </c:pt>
                <c:pt idx="642">
                  <c:v>693.25133694637805</c:v>
                </c:pt>
                <c:pt idx="643">
                  <c:v>692.32615039855796</c:v>
                </c:pt>
                <c:pt idx="644">
                  <c:v>691.16056936070049</c:v>
                </c:pt>
                <c:pt idx="645">
                  <c:v>690.00477054139412</c:v>
                </c:pt>
                <c:pt idx="646">
                  <c:v>689.08283599853303</c:v>
                </c:pt>
                <c:pt idx="647">
                  <c:v>688.15353243906713</c:v>
                </c:pt>
                <c:pt idx="648">
                  <c:v>687.23345394694582</c:v>
                </c:pt>
                <c:pt idx="649">
                  <c:v>685.85093034173144</c:v>
                </c:pt>
                <c:pt idx="650">
                  <c:v>685.15631825801302</c:v>
                </c:pt>
                <c:pt idx="651">
                  <c:v>684.23924742023939</c:v>
                </c:pt>
                <c:pt idx="652">
                  <c:v>683.31484808516427</c:v>
                </c:pt>
                <c:pt idx="653">
                  <c:v>682.16890540300039</c:v>
                </c:pt>
                <c:pt idx="654">
                  <c:v>681.4770923490305</c:v>
                </c:pt>
                <c:pt idx="655">
                  <c:v>680.56371805291292</c:v>
                </c:pt>
                <c:pt idx="656">
                  <c:v>679.6512622017583</c:v>
                </c:pt>
                <c:pt idx="657">
                  <c:v>678.73151629515291</c:v>
                </c:pt>
                <c:pt idx="658">
                  <c:v>677.82090374681434</c:v>
                </c:pt>
                <c:pt idx="659">
                  <c:v>676.6736904187245</c:v>
                </c:pt>
                <c:pt idx="660">
                  <c:v>675.99424476616161</c:v>
                </c:pt>
                <c:pt idx="661">
                  <c:v>675.07821366515259</c:v>
                </c:pt>
                <c:pt idx="662">
                  <c:v>674.17128027158117</c:v>
                </c:pt>
                <c:pt idx="663">
                  <c:v>673.03685990243298</c:v>
                </c:pt>
                <c:pt idx="664">
                  <c:v>672.12383659283239</c:v>
                </c:pt>
                <c:pt idx="665">
                  <c:v>671.6758171806697</c:v>
                </c:pt>
                <c:pt idx="666">
                  <c:v>670.53641480459248</c:v>
                </c:pt>
                <c:pt idx="667">
                  <c:v>669.63406229622944</c:v>
                </c:pt>
                <c:pt idx="668">
                  <c:v>668.72450387257959</c:v>
                </c:pt>
                <c:pt idx="669">
                  <c:v>667.59696583593995</c:v>
                </c:pt>
                <c:pt idx="670">
                  <c:v>666.92436799606151</c:v>
                </c:pt>
                <c:pt idx="671">
                  <c:v>666.01757185630754</c:v>
                </c:pt>
                <c:pt idx="672">
                  <c:v>665.34616793875739</c:v>
                </c:pt>
                <c:pt idx="673">
                  <c:v>664.44098192095191</c:v>
                </c:pt>
                <c:pt idx="674">
                  <c:v>663.77077051201854</c:v>
                </c:pt>
                <c:pt idx="675">
                  <c:v>662.86719270905746</c:v>
                </c:pt>
                <c:pt idx="676">
                  <c:v>661.97259307516515</c:v>
                </c:pt>
                <c:pt idx="677">
                  <c:v>661.07085207414195</c:v>
                </c:pt>
                <c:pt idx="678">
                  <c:v>660.40319215512125</c:v>
                </c:pt>
                <c:pt idx="679">
                  <c:v>659.72800318221346</c:v>
                </c:pt>
                <c:pt idx="680">
                  <c:v>658.83658343560865</c:v>
                </c:pt>
                <c:pt idx="681">
                  <c:v>657.93804879225854</c:v>
                </c:pt>
                <c:pt idx="682">
                  <c:v>657.27276360283565</c:v>
                </c:pt>
                <c:pt idx="683">
                  <c:v>656.3758292841294</c:v>
                </c:pt>
                <c:pt idx="684">
                  <c:v>655.71172934497042</c:v>
                </c:pt>
                <c:pt idx="685">
                  <c:v>654.81639344961957</c:v>
                </c:pt>
                <c:pt idx="686">
                  <c:v>653.92995658872439</c:v>
                </c:pt>
                <c:pt idx="687">
                  <c:v>653.25973798000041</c:v>
                </c:pt>
                <c:pt idx="688">
                  <c:v>652.59800431649273</c:v>
                </c:pt>
                <c:pt idx="689">
                  <c:v>651.9288099471238</c:v>
                </c:pt>
                <c:pt idx="690">
                  <c:v>651.26808781377542</c:v>
                </c:pt>
                <c:pt idx="691">
                  <c:v>650.37730720955301</c:v>
                </c:pt>
                <c:pt idx="692">
                  <c:v>649.71776489905142</c:v>
                </c:pt>
                <c:pt idx="693">
                  <c:v>648.82857539661802</c:v>
                </c:pt>
                <c:pt idx="694">
                  <c:v>647.94822590301646</c:v>
                </c:pt>
                <c:pt idx="695">
                  <c:v>647.06085364466503</c:v>
                </c:pt>
                <c:pt idx="696">
                  <c:v>646.40383565639854</c:v>
                </c:pt>
                <c:pt idx="697">
                  <c:v>645.96082917359138</c:v>
                </c:pt>
                <c:pt idx="698">
                  <c:v>644.86220785697537</c:v>
                </c:pt>
                <c:pt idx="699">
                  <c:v>643.97800778395731</c:v>
                </c:pt>
                <c:pt idx="700">
                  <c:v>643.32333920867563</c:v>
                </c:pt>
                <c:pt idx="701">
                  <c:v>642.66129139788143</c:v>
                </c:pt>
                <c:pt idx="702">
                  <c:v>642.22021016219105</c:v>
                </c:pt>
                <c:pt idx="703">
                  <c:v>641.34659522316156</c:v>
                </c:pt>
                <c:pt idx="704">
                  <c:v>640.68607390449802</c:v>
                </c:pt>
                <c:pt idx="705">
                  <c:v>640.0339171923581</c:v>
                </c:pt>
                <c:pt idx="706">
                  <c:v>639.37441020684855</c:v>
                </c:pt>
                <c:pt idx="707">
                  <c:v>638.72325523909853</c:v>
                </c:pt>
                <c:pt idx="708">
                  <c:v>637.84537683880819</c:v>
                </c:pt>
                <c:pt idx="709">
                  <c:v>637.19539027373355</c:v>
                </c:pt>
                <c:pt idx="710">
                  <c:v>636.53807845604103</c:v>
                </c:pt>
                <c:pt idx="711">
                  <c:v>635.8890914112468</c:v>
                </c:pt>
                <c:pt idx="712">
                  <c:v>635.23279063740574</c:v>
                </c:pt>
                <c:pt idx="713">
                  <c:v>634.57699802043999</c:v>
                </c:pt>
                <c:pt idx="714">
                  <c:v>633.71119388545264</c:v>
                </c:pt>
                <c:pt idx="715">
                  <c:v>632.8462760171675</c:v>
                </c:pt>
                <c:pt idx="716">
                  <c:v>632.41025721608958</c:v>
                </c:pt>
                <c:pt idx="717">
                  <c:v>631.75665151242788</c:v>
                </c:pt>
                <c:pt idx="718">
                  <c:v>631.11132458120449</c:v>
                </c:pt>
                <c:pt idx="719">
                  <c:v>630.89373549415291</c:v>
                </c:pt>
                <c:pt idx="720">
                  <c:v>630.02394173600965</c:v>
                </c:pt>
                <c:pt idx="721">
                  <c:v>629.59714029365159</c:v>
                </c:pt>
                <c:pt idx="722">
                  <c:v>628.94571663598799</c:v>
                </c:pt>
                <c:pt idx="723">
                  <c:v>628.30254466544386</c:v>
                </c:pt>
                <c:pt idx="724">
                  <c:v>627.00221245648129</c:v>
                </c:pt>
                <c:pt idx="725">
                  <c:v>626.57694733947153</c:v>
                </c:pt>
              </c:numCache>
            </c:numRef>
          </c:yVal>
          <c:smooth val="0"/>
        </c:ser>
        <c:dLbls>
          <c:showLegendKey val="0"/>
          <c:showVal val="0"/>
          <c:showCatName val="0"/>
          <c:showSerName val="0"/>
          <c:showPercent val="0"/>
          <c:showBubbleSize val="0"/>
        </c:dLbls>
        <c:axId val="383976192"/>
        <c:axId val="383978112"/>
      </c:scatterChart>
      <c:valAx>
        <c:axId val="383976192"/>
        <c:scaling>
          <c:orientation val="maxMin"/>
        </c:scaling>
        <c:delete val="0"/>
        <c:axPos val="b"/>
        <c:title>
          <c:tx>
            <c:rich>
              <a:bodyPr/>
              <a:lstStyle/>
              <a:p>
                <a:pPr>
                  <a:defRPr/>
                </a:pPr>
                <a:r>
                  <a:rPr lang="he-IL"/>
                  <a:t>זמן (שניות)</a:t>
                </a:r>
                <a:endParaRPr lang="en-US"/>
              </a:p>
            </c:rich>
          </c:tx>
          <c:overlay val="0"/>
        </c:title>
        <c:numFmt formatCode="General" sourceLinked="1"/>
        <c:majorTickMark val="out"/>
        <c:minorTickMark val="none"/>
        <c:tickLblPos val="nextTo"/>
        <c:crossAx val="383978112"/>
        <c:crosses val="autoZero"/>
        <c:crossBetween val="midCat"/>
      </c:valAx>
      <c:valAx>
        <c:axId val="383978112"/>
        <c:scaling>
          <c:orientation val="minMax"/>
        </c:scaling>
        <c:delete val="0"/>
        <c:axPos val="r"/>
        <c:majorGridlines/>
        <c:numFmt formatCode="General" sourceLinked="1"/>
        <c:majorTickMark val="out"/>
        <c:minorTickMark val="none"/>
        <c:tickLblPos val="nextTo"/>
        <c:crossAx val="383976192"/>
        <c:crosses val="autoZero"/>
        <c:crossBetween val="midCat"/>
      </c:valAx>
    </c:plotArea>
    <c:legend>
      <c:legendPos val="l"/>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A89D181C</Template>
  <TotalTime>34</TotalTime>
  <Pages>52</Pages>
  <Words>6716</Words>
  <Characters>33582</Characters>
  <Application>Microsoft Office Word</Application>
  <DocSecurity>0</DocSecurity>
  <Lines>279</Lines>
  <Paragraphs>80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נרכב מערכת השמש</vt:lpstr>
      <vt:lpstr>נרכב מערכת השמש</vt:lpstr>
    </vt:vector>
  </TitlesOfParts>
  <Company/>
  <LinksUpToDate>false</LinksUpToDate>
  <CharactersWithSpaces>40218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נרכב מערכת השמש</dc:title>
  <dc:creator>‏‏משתמש Windows</dc:creator>
  <cp:lastModifiedBy>תלמיד</cp:lastModifiedBy>
  <cp:revision>7</cp:revision>
  <dcterms:created xsi:type="dcterms:W3CDTF">2014-02-15T20:44:00Z</dcterms:created>
  <dcterms:modified xsi:type="dcterms:W3CDTF">2014-02-16T06:39:00Z</dcterms:modified>
</cp:coreProperties>
</file>